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EA7B5D" w14:textId="77777777" w:rsidR="00C607D6" w:rsidRDefault="00C607D6" w:rsidP="00C607D6">
      <w:pPr>
        <w:pStyle w:val="Subtitle"/>
      </w:pPr>
      <w:r>
        <w:rPr>
          <w:sz w:val="52"/>
          <w:szCs w:val="52"/>
        </w:rPr>
        <w:t>2</w:t>
      </w:r>
      <w:r>
        <w:t xml:space="preserve"> T</w:t>
      </w:r>
      <w:r w:rsidR="00947CA9">
        <w:t>he t</w:t>
      </w:r>
      <w:r>
        <w:t>exts</w:t>
      </w:r>
    </w:p>
    <w:p w14:paraId="6D8B9F96" w14:textId="77777777" w:rsidR="00C607D6" w:rsidRPr="00FB53EE" w:rsidRDefault="00C607D6" w:rsidP="00C607D6">
      <w:pPr>
        <w:pStyle w:val="Subtitle"/>
        <w:tabs>
          <w:tab w:val="right" w:pos="8647"/>
        </w:tabs>
        <w:rPr>
          <w:u w:val="single"/>
        </w:rPr>
      </w:pPr>
      <w:r w:rsidRPr="00FB53EE">
        <w:rPr>
          <w:u w:val="single"/>
        </w:rPr>
        <w:tab/>
      </w:r>
    </w:p>
    <w:p w14:paraId="207620A0" w14:textId="77777777" w:rsidR="00CE0648" w:rsidRPr="00947CA9" w:rsidRDefault="00CE0648" w:rsidP="00C11E08">
      <w:pPr>
        <w:rPr>
          <w:szCs w:val="24"/>
        </w:rPr>
      </w:pPr>
      <w:r w:rsidRPr="00947CA9">
        <w:rPr>
          <w:szCs w:val="24"/>
        </w:rPr>
        <w:t xml:space="preserve">This chapter contains the corpus of one hundred texts described in the previous chapter. Each text has a name, which is either a translation of the Paiwan name (given in the second line of the title) or a description of the contents. The title also indicates the </w:t>
      </w:r>
      <w:r w:rsidR="00947CA9">
        <w:rPr>
          <w:szCs w:val="24"/>
        </w:rPr>
        <w:t xml:space="preserve">village or dialect of the </w:t>
      </w:r>
      <w:r w:rsidRPr="00947CA9">
        <w:rPr>
          <w:szCs w:val="24"/>
        </w:rPr>
        <w:t>original narrator of the story, a page number reference for the OA stories, and where known, an indication of the dialect of Paiwan used.</w:t>
      </w:r>
    </w:p>
    <w:p w14:paraId="6ECE5996" w14:textId="77777777" w:rsidR="00CE0648" w:rsidRPr="00947CA9" w:rsidRDefault="00CE0648" w:rsidP="00C11E08">
      <w:pPr>
        <w:rPr>
          <w:szCs w:val="24"/>
        </w:rPr>
      </w:pPr>
      <w:r w:rsidRPr="00947CA9">
        <w:rPr>
          <w:szCs w:val="24"/>
        </w:rPr>
        <w:t>The contents and composition of the three-line interlinear blocks of text have been described earlier. The numbered sections into which each text is divided correspond directly to the occurrence of sentence breaks in the original text. Note that these breaks are sometimes not followed directly by the English translations, which may break or join the original sentences.</w:t>
      </w:r>
    </w:p>
    <w:p w14:paraId="7D4FC9EC" w14:textId="77777777" w:rsidR="00C11E08" w:rsidRPr="00947CA9" w:rsidRDefault="00CE0648" w:rsidP="00C11E08">
      <w:pPr>
        <w:rPr>
          <w:szCs w:val="24"/>
        </w:rPr>
      </w:pPr>
      <w:r w:rsidRPr="00947CA9">
        <w:rPr>
          <w:szCs w:val="24"/>
        </w:rPr>
        <w:t>For ease of reading, following each text is a full English translation, which repeats the content of the free translations provided with each sentence in the text. Some paragraph breaks are supplied in the full translation, but these are inserted</w:t>
      </w:r>
      <w:r w:rsidR="00C11E08" w:rsidRPr="00947CA9">
        <w:rPr>
          <w:szCs w:val="24"/>
        </w:rPr>
        <w:t xml:space="preserve"> on the basis of appropriateness to the narrative, and not in response to any linguistic m</w:t>
      </w:r>
      <w:r w:rsidRPr="00947CA9">
        <w:rPr>
          <w:szCs w:val="24"/>
        </w:rPr>
        <w:t>arking of such levels in the texts themselves.</w:t>
      </w:r>
    </w:p>
    <w:p w14:paraId="79025B71" w14:textId="77777777" w:rsidR="00C11E08" w:rsidRDefault="00CE0648" w:rsidP="00C11E08">
      <w:pPr>
        <w:rPr>
          <w:sz w:val="22"/>
          <w:szCs w:val="22"/>
        </w:rPr>
      </w:pPr>
      <w:r w:rsidRPr="00947CA9">
        <w:rPr>
          <w:szCs w:val="24"/>
        </w:rPr>
        <w:t xml:space="preserve">The reader </w:t>
      </w:r>
      <w:r w:rsidR="00C607D6" w:rsidRPr="00947CA9">
        <w:rPr>
          <w:szCs w:val="24"/>
        </w:rPr>
        <w:t>i</w:t>
      </w:r>
      <w:r w:rsidRPr="00947CA9">
        <w:rPr>
          <w:szCs w:val="24"/>
        </w:rPr>
        <w:t xml:space="preserve">s reminded that in the interlinearisations, the approach is to provide a single gloss for each morpheme. This means that where polysemy occurs, it can only be detected where the reader compares the morpheme gloss given with the meanings that the morpheme has attributed to it in the translation. For example, </w:t>
      </w:r>
      <w:r w:rsidRPr="00947CA9">
        <w:rPr>
          <w:i/>
          <w:szCs w:val="24"/>
        </w:rPr>
        <w:t>pa-</w:t>
      </w:r>
      <w:r w:rsidRPr="00947CA9">
        <w:rPr>
          <w:szCs w:val="24"/>
        </w:rPr>
        <w:t xml:space="preserve"> functions as a derivational particle, usually indicating causative. With verbs, it usually means to cause the situation of the verb to come about, but there are some special senses as well. For example, with a noun that is the name of an animal, </w:t>
      </w:r>
      <w:r w:rsidRPr="00947CA9">
        <w:rPr>
          <w:rStyle w:val="VernacularText"/>
          <w:sz w:val="24"/>
          <w:szCs w:val="24"/>
        </w:rPr>
        <w:t>pa-</w:t>
      </w:r>
      <w:r w:rsidRPr="00947CA9">
        <w:rPr>
          <w:szCs w:val="24"/>
        </w:rPr>
        <w:t xml:space="preserve"> means ‘to make the noise characteristic of that animal’, such as </w:t>
      </w:r>
      <w:r w:rsidRPr="00947CA9">
        <w:rPr>
          <w:rStyle w:val="VernacularText"/>
          <w:sz w:val="24"/>
          <w:szCs w:val="24"/>
        </w:rPr>
        <w:t>pa- + ngiaw</w:t>
      </w:r>
      <w:r w:rsidRPr="00947CA9">
        <w:rPr>
          <w:szCs w:val="24"/>
        </w:rPr>
        <w:t xml:space="preserve"> </w:t>
      </w:r>
      <w:r w:rsidR="00C51C64" w:rsidRPr="00947CA9">
        <w:rPr>
          <w:szCs w:val="24"/>
        </w:rPr>
        <w:t xml:space="preserve">‘cat’ </w:t>
      </w:r>
      <w:r w:rsidRPr="00947CA9">
        <w:rPr>
          <w:szCs w:val="24"/>
        </w:rPr>
        <w:t xml:space="preserve">= ‘to meouw’. However, in the morpheme glosses that are given, </w:t>
      </w:r>
      <w:r w:rsidRPr="00947CA9">
        <w:rPr>
          <w:rStyle w:val="VernacularText"/>
          <w:sz w:val="24"/>
          <w:szCs w:val="24"/>
        </w:rPr>
        <w:t>pa-</w:t>
      </w:r>
      <w:r w:rsidRPr="00947CA9">
        <w:rPr>
          <w:szCs w:val="24"/>
        </w:rPr>
        <w:t xml:space="preserve"> is simply glossed as meaning</w:t>
      </w:r>
      <w:r w:rsidR="00C607D6" w:rsidRPr="00947CA9">
        <w:rPr>
          <w:szCs w:val="24"/>
        </w:rPr>
        <w:t xml:space="preserve"> ‘cause’</w:t>
      </w:r>
      <w:r w:rsidRPr="00947CA9">
        <w:rPr>
          <w:szCs w:val="24"/>
        </w:rPr>
        <w:t xml:space="preserve">, and the reader has to look at the translation to discover that </w:t>
      </w:r>
      <w:r w:rsidR="00C607D6" w:rsidRPr="00947CA9">
        <w:rPr>
          <w:szCs w:val="24"/>
        </w:rPr>
        <w:t>‘cause’</w:t>
      </w:r>
      <w:r w:rsidRPr="00947CA9">
        <w:rPr>
          <w:szCs w:val="24"/>
        </w:rPr>
        <w:t xml:space="preserve"> + </w:t>
      </w:r>
      <w:r w:rsidR="00C51C64" w:rsidRPr="00947CA9">
        <w:rPr>
          <w:szCs w:val="24"/>
        </w:rPr>
        <w:t>‘</w:t>
      </w:r>
      <w:r w:rsidRPr="00947CA9">
        <w:rPr>
          <w:szCs w:val="24"/>
        </w:rPr>
        <w:t>cat</w:t>
      </w:r>
      <w:r w:rsidR="00C51C64" w:rsidRPr="00947CA9">
        <w:rPr>
          <w:szCs w:val="24"/>
        </w:rPr>
        <w:t>’</w:t>
      </w:r>
      <w:r w:rsidRPr="00947CA9">
        <w:rPr>
          <w:szCs w:val="24"/>
        </w:rPr>
        <w:t xml:space="preserve"> = ‘to meouw’.</w:t>
      </w:r>
    </w:p>
    <w:p w14:paraId="6A7AEFDD" w14:textId="77777777" w:rsidR="00800AD8" w:rsidRDefault="00947CA9">
      <w:pPr>
        <w:pStyle w:val="Heading4"/>
      </w:pPr>
      <w:r>
        <w:rPr>
          <w:rStyle w:val="NumTextHeadingChar"/>
        </w:rPr>
        <w:br w:type="page"/>
      </w:r>
      <w:r w:rsidR="00800AD8" w:rsidRPr="002A5124">
        <w:rPr>
          <w:rStyle w:val="NumTextHeadingChar"/>
        </w:rPr>
        <w:lastRenderedPageBreak/>
        <w:t>001</w:t>
      </w:r>
      <w:r w:rsidR="00800AD8">
        <w:t xml:space="preserve"> PUïAïUYAïUYAN</w:t>
      </w:r>
      <w:r w:rsidR="00433A7E">
        <w:br/>
      </w:r>
      <w:r w:rsidR="00800AD8">
        <w:t>ti sa Puîaîuyaîuyan</w:t>
      </w:r>
      <w:r w:rsidR="00FD141C">
        <w:t xml:space="preserve"> (</w:t>
      </w:r>
      <w:r w:rsidR="00800AD8">
        <w:t>Qatsiîay village, p.141</w:t>
      </w:r>
      <w:r w:rsidR="00FD141C">
        <w:t>)</w:t>
      </w:r>
    </w:p>
    <w:p w14:paraId="0950EE32" w14:textId="77777777" w:rsidR="00800AD8" w:rsidRPr="00F170A8" w:rsidRDefault="00DC1AE0" w:rsidP="00B919C2">
      <w:pPr>
        <w:pStyle w:val="InterlineText"/>
        <w:tabs>
          <w:tab w:val="left" w:pos="567"/>
          <w:tab w:val="left" w:pos="932"/>
          <w:tab w:val="left" w:pos="1256"/>
          <w:tab w:val="left" w:pos="2780"/>
          <w:tab w:val="left" w:pos="3284"/>
          <w:tab w:val="left" w:pos="3548"/>
          <w:tab w:val="left" w:pos="4832"/>
          <w:tab w:val="left" w:pos="5726"/>
        </w:tabs>
      </w:pPr>
      <w:r w:rsidRPr="003A1D48">
        <w:rPr>
          <w:rStyle w:val="InterlineTextNumChar"/>
        </w:rPr>
        <w:t>001</w:t>
      </w:r>
      <w:r w:rsidR="00800AD8" w:rsidRPr="00F170A8">
        <w:tab/>
        <w:t>ti</w:t>
      </w:r>
      <w:r w:rsidR="00800AD8" w:rsidRPr="00F170A8">
        <w:tab/>
        <w:t>sa</w:t>
      </w:r>
      <w:r w:rsidR="00800AD8" w:rsidRPr="00F170A8">
        <w:tab/>
        <w:t>Puîaîuyaîuyan</w:t>
      </w:r>
      <w:r w:rsidR="00800AD8" w:rsidRPr="00F170A8">
        <w:tab/>
        <w:t>tsug</w:t>
      </w:r>
      <w:r w:rsidR="00800AD8" w:rsidRPr="00F170A8">
        <w:tab/>
        <w:t>a</w:t>
      </w:r>
      <w:r w:rsidR="00800AD8" w:rsidRPr="00F170A8">
        <w:tab/>
        <w:t>marivu</w:t>
      </w:r>
      <w:r w:rsidR="00800AD8" w:rsidRPr="00F170A8">
        <w:tab/>
        <w:t>katua</w:t>
      </w:r>
      <w:r w:rsidR="00800AD8" w:rsidRPr="00F170A8">
        <w:tab/>
        <w:t>vaîaw.</w:t>
      </w:r>
    </w:p>
    <w:p w14:paraId="00CE9FC7" w14:textId="77777777" w:rsidR="00800AD8" w:rsidRDefault="00800AD8" w:rsidP="00B919C2">
      <w:pPr>
        <w:pStyle w:val="InterlineGlossWithTrans"/>
        <w:tabs>
          <w:tab w:val="left" w:pos="567"/>
          <w:tab w:val="left" w:pos="932"/>
          <w:tab w:val="left" w:pos="1256"/>
          <w:tab w:val="left" w:pos="2780"/>
          <w:tab w:val="left" w:pos="3284"/>
          <w:tab w:val="left" w:pos="3548"/>
          <w:tab w:val="left" w:pos="4832"/>
          <w:tab w:val="left" w:pos="5726"/>
        </w:tabs>
      </w:pPr>
      <w:r>
        <w:tab/>
        <w:t>ti</w:t>
      </w:r>
      <w:r>
        <w:tab/>
        <w:t>sa</w:t>
      </w:r>
      <w:r>
        <w:tab/>
        <w:t>Puîaîuyaîuyan</w:t>
      </w:r>
      <w:r>
        <w:tab/>
        <w:t>tsug</w:t>
      </w:r>
      <w:r>
        <w:tab/>
        <w:t>a</w:t>
      </w:r>
      <w:r>
        <w:tab/>
        <w:t>ma-rivu</w:t>
      </w:r>
      <w:r>
        <w:tab/>
        <w:t>ka-tua</w:t>
      </w:r>
      <w:r>
        <w:tab/>
        <w:t>vaîaw</w:t>
      </w:r>
    </w:p>
    <w:p w14:paraId="11D43DD5" w14:textId="77777777" w:rsidR="00800AD8" w:rsidRDefault="00800AD8" w:rsidP="00B919C2">
      <w:pPr>
        <w:pStyle w:val="InterlineTrans"/>
        <w:tabs>
          <w:tab w:val="left" w:pos="567"/>
          <w:tab w:val="left" w:pos="932"/>
          <w:tab w:val="left" w:pos="1256"/>
          <w:tab w:val="left" w:pos="2780"/>
          <w:tab w:val="left" w:pos="3284"/>
          <w:tab w:val="left" w:pos="3548"/>
          <w:tab w:val="left" w:pos="4832"/>
          <w:tab w:val="left" w:pos="5726"/>
        </w:tabs>
      </w:pPr>
      <w:r>
        <w:tab/>
      </w:r>
      <w:r>
        <w:rPr>
          <w:smallCaps/>
        </w:rPr>
        <w:t>f.h</w:t>
      </w:r>
      <w:r>
        <w:rPr>
          <w:smallCaps/>
        </w:rPr>
        <w:tab/>
        <w:t>h</w:t>
      </w:r>
      <w:r>
        <w:rPr>
          <w:smallCaps/>
        </w:rPr>
        <w:tab/>
      </w:r>
      <w:r>
        <w:t>(name)</w:t>
      </w:r>
      <w:r>
        <w:tab/>
        <w:t>like</w:t>
      </w:r>
      <w:r>
        <w:rPr>
          <w:smallCaps/>
        </w:rPr>
        <w:tab/>
        <w:t>c</w:t>
      </w:r>
      <w:r>
        <w:rPr>
          <w:smallCaps/>
        </w:rPr>
        <w:tab/>
        <w:t>stat</w:t>
      </w:r>
      <w:r>
        <w:t>-quarrel</w:t>
      </w:r>
      <w:r>
        <w:tab/>
        <w:t>and-</w:t>
      </w:r>
      <w:r>
        <w:rPr>
          <w:smallCaps/>
        </w:rPr>
        <w:t>obl</w:t>
      </w:r>
      <w:r>
        <w:tab/>
        <w:t>spouse</w:t>
      </w:r>
    </w:p>
    <w:p w14:paraId="1654D220" w14:textId="77777777" w:rsidR="00800AD8" w:rsidRDefault="00800AD8" w:rsidP="00FC326F">
      <w:pPr>
        <w:pStyle w:val="InterlineFree"/>
      </w:pPr>
      <w:r>
        <w:t>Puîaîuyaîuyan liked to quarrel with his wife.</w:t>
      </w:r>
    </w:p>
    <w:p w14:paraId="4F0DC804" w14:textId="77777777" w:rsidR="00800AD8" w:rsidRDefault="00DC1AE0" w:rsidP="0036598A">
      <w:pPr>
        <w:pStyle w:val="InterlineText"/>
        <w:tabs>
          <w:tab w:val="left" w:pos="533"/>
          <w:tab w:val="left" w:pos="1187"/>
          <w:tab w:val="left" w:pos="2051"/>
          <w:tab w:val="left" w:pos="2495"/>
          <w:tab w:val="left" w:pos="3794"/>
          <w:tab w:val="left" w:pos="4523"/>
        </w:tabs>
      </w:pPr>
      <w:r w:rsidRPr="003A1D48">
        <w:rPr>
          <w:rStyle w:val="InterlineTextNumChar"/>
        </w:rPr>
        <w:t>002</w:t>
      </w:r>
      <w:r w:rsidR="00800AD8">
        <w:tab/>
        <w:t>nu</w:t>
      </w:r>
      <w:r w:rsidR="00800AD8">
        <w:tab/>
        <w:t>keman</w:t>
      </w:r>
      <w:r w:rsidR="00800AD8">
        <w:tab/>
        <w:t>ini</w:t>
      </w:r>
      <w:r w:rsidR="00800AD8">
        <w:tab/>
        <w:t>pakani,</w:t>
      </w:r>
      <w:r w:rsidR="00800AD8">
        <w:tab/>
        <w:t>marka</w:t>
      </w:r>
      <w:r w:rsidR="00800AD8">
        <w:tab/>
        <w:t>veîatjen.</w:t>
      </w:r>
    </w:p>
    <w:p w14:paraId="5EBF0DFE" w14:textId="77777777" w:rsidR="00800AD8" w:rsidRDefault="00800AD8" w:rsidP="0036598A">
      <w:pPr>
        <w:pStyle w:val="InterlineGlossWithTrans"/>
        <w:tabs>
          <w:tab w:val="left" w:pos="533"/>
          <w:tab w:val="left" w:pos="1187"/>
          <w:tab w:val="left" w:pos="2051"/>
          <w:tab w:val="left" w:pos="2495"/>
          <w:tab w:val="left" w:pos="3794"/>
          <w:tab w:val="left" w:pos="4523"/>
        </w:tabs>
      </w:pPr>
      <w:r>
        <w:tab/>
        <w:t>nu</w:t>
      </w:r>
      <w:r>
        <w:tab/>
        <w:t>em=</w:t>
      </w:r>
      <w:smartTag w:uri="urn:schemas-microsoft-com:office:smarttags" w:element="State">
        <w:smartTag w:uri="urn:schemas-microsoft-com:office:smarttags" w:element="place">
          <w:r>
            <w:t>kan</w:t>
          </w:r>
        </w:smartTag>
      </w:smartTag>
      <w:r>
        <w:tab/>
        <w:t>ini</w:t>
      </w:r>
      <w:r>
        <w:tab/>
        <w:t>pa-kan-i</w:t>
      </w:r>
      <w:r>
        <w:tab/>
        <w:t>marka</w:t>
      </w:r>
      <w:r>
        <w:tab/>
        <w:t>veîatj-en</w:t>
      </w:r>
    </w:p>
    <w:p w14:paraId="6288A4D6" w14:textId="77777777" w:rsidR="00800AD8" w:rsidRDefault="00800AD8" w:rsidP="0036598A">
      <w:pPr>
        <w:pStyle w:val="InterlineTrans"/>
        <w:tabs>
          <w:tab w:val="left" w:pos="533"/>
          <w:tab w:val="left" w:pos="1187"/>
          <w:tab w:val="left" w:pos="2051"/>
          <w:tab w:val="left" w:pos="2495"/>
          <w:tab w:val="left" w:pos="3794"/>
          <w:tab w:val="left" w:pos="4523"/>
        </w:tabs>
      </w:pPr>
      <w:r>
        <w:tab/>
        <w:t>when</w:t>
      </w:r>
      <w:r>
        <w:tab/>
      </w:r>
      <w:r>
        <w:rPr>
          <w:smallCaps/>
        </w:rPr>
        <w:t>af</w:t>
      </w:r>
      <w:r>
        <w:t>=eat</w:t>
      </w:r>
      <w:r>
        <w:tab/>
        <w:t>not</w:t>
      </w:r>
      <w:r>
        <w:tab/>
        <w:t>cause-eat-</w:t>
      </w:r>
      <w:r>
        <w:rPr>
          <w:smallCaps/>
        </w:rPr>
        <w:t>pf</w:t>
      </w:r>
      <w:r>
        <w:tab/>
      </w:r>
      <w:r>
        <w:rPr>
          <w:smallCaps/>
        </w:rPr>
        <w:t>pl</w:t>
      </w:r>
      <w:r>
        <w:tab/>
        <w:t>hit-</w:t>
      </w:r>
      <w:r>
        <w:rPr>
          <w:smallCaps/>
        </w:rPr>
        <w:t>pf</w:t>
      </w:r>
    </w:p>
    <w:p w14:paraId="2F287E3C" w14:textId="77777777" w:rsidR="00800AD8" w:rsidRDefault="00800AD8">
      <w:pPr>
        <w:pStyle w:val="InterlineFreeCommentFollows"/>
      </w:pPr>
      <w:r>
        <w:t>When they ate he didn’t give her food, but they hit one another(?).</w:t>
      </w:r>
    </w:p>
    <w:p w14:paraId="3F7F8B21" w14:textId="77777777" w:rsidR="00800AD8" w:rsidRDefault="00800AD8" w:rsidP="00074D58">
      <w:pPr>
        <w:pStyle w:val="CommentLastWithHalfSpace"/>
      </w:pPr>
      <w:r>
        <w:t>[</w:t>
      </w:r>
      <w:r w:rsidRPr="00F31031">
        <w:rPr>
          <w:rStyle w:val="VernacularText"/>
        </w:rPr>
        <w:t>marka</w:t>
      </w:r>
      <w:r>
        <w:t xml:space="preserve">: from </w:t>
      </w:r>
      <w:r>
        <w:rPr>
          <w:rStyle w:val="VernacularText"/>
        </w:rPr>
        <w:t>mare-</w:t>
      </w:r>
      <w:r>
        <w:t xml:space="preserve"> ‘having reciprocal relationship’?]</w:t>
      </w:r>
    </w:p>
    <w:p w14:paraId="1B0947D5" w14:textId="77777777" w:rsidR="00800AD8" w:rsidRDefault="00DC1AE0" w:rsidP="0036598A">
      <w:pPr>
        <w:pStyle w:val="InterlineText"/>
        <w:tabs>
          <w:tab w:val="left" w:pos="533"/>
          <w:tab w:val="left" w:pos="1022"/>
          <w:tab w:val="left" w:pos="2156"/>
          <w:tab w:val="left" w:pos="2840"/>
          <w:tab w:val="left" w:pos="3644"/>
          <w:tab w:val="left" w:pos="4283"/>
          <w:tab w:val="left" w:pos="4547"/>
          <w:tab w:val="left" w:pos="5771"/>
          <w:tab w:val="left" w:pos="6275"/>
          <w:tab w:val="left" w:pos="7079"/>
          <w:tab w:val="left" w:pos="7568"/>
        </w:tabs>
      </w:pPr>
      <w:r w:rsidRPr="003A1D48">
        <w:rPr>
          <w:rStyle w:val="InterlineTextNumChar"/>
        </w:rPr>
        <w:t>003</w:t>
      </w:r>
      <w:r w:rsidR="00800AD8">
        <w:tab/>
        <w:t>qau</w:t>
      </w:r>
      <w:r w:rsidR="00800AD8">
        <w:tab/>
        <w:t>limutseng</w:t>
      </w:r>
      <w:r w:rsidR="00800AD8">
        <w:tab/>
        <w:t>azua</w:t>
      </w:r>
      <w:r w:rsidR="00800AD8">
        <w:tab/>
        <w:t>vaîaw;</w:t>
      </w:r>
      <w:r w:rsidR="00800AD8">
        <w:tab/>
        <w:t>vaik</w:t>
      </w:r>
      <w:r w:rsidR="00800AD8">
        <w:tab/>
        <w:t>a</w:t>
      </w:r>
      <w:r w:rsidR="00800AD8">
        <w:tab/>
        <w:t>îetaladj</w:t>
      </w:r>
      <w:r w:rsidR="00800AD8">
        <w:tab/>
        <w:t>tua</w:t>
      </w:r>
      <w:r w:rsidR="00800AD8">
        <w:tab/>
        <w:t>verung</w:t>
      </w:r>
      <w:r w:rsidR="00800AD8">
        <w:tab/>
        <w:t>nua</w:t>
      </w:r>
      <w:r w:rsidR="00800AD8">
        <w:tab/>
        <w:t>tsuqu.</w:t>
      </w:r>
    </w:p>
    <w:p w14:paraId="4E157DDC" w14:textId="77777777" w:rsidR="00800AD8" w:rsidRDefault="00800AD8" w:rsidP="0036598A">
      <w:pPr>
        <w:pStyle w:val="InterlineGlossWithTrans"/>
        <w:tabs>
          <w:tab w:val="left" w:pos="533"/>
          <w:tab w:val="left" w:pos="1022"/>
          <w:tab w:val="left" w:pos="2156"/>
          <w:tab w:val="left" w:pos="2840"/>
          <w:tab w:val="left" w:pos="3644"/>
          <w:tab w:val="left" w:pos="4283"/>
          <w:tab w:val="left" w:pos="4547"/>
          <w:tab w:val="left" w:pos="5771"/>
          <w:tab w:val="left" w:pos="6275"/>
          <w:tab w:val="left" w:pos="7079"/>
          <w:tab w:val="left" w:pos="7568"/>
        </w:tabs>
      </w:pPr>
      <w:r>
        <w:tab/>
        <w:t>qau</w:t>
      </w:r>
      <w:r>
        <w:tab/>
        <w:t>li-mutseng</w:t>
      </w:r>
      <w:r>
        <w:tab/>
        <w:t>a-zua</w:t>
      </w:r>
      <w:r>
        <w:tab/>
        <w:t>vaîaw</w:t>
      </w:r>
      <w:r>
        <w:tab/>
        <w:t>vaik</w:t>
      </w:r>
      <w:r>
        <w:tab/>
        <w:t>a</w:t>
      </w:r>
      <w:r>
        <w:tab/>
        <w:t>îe-taladj</w:t>
      </w:r>
      <w:r>
        <w:tab/>
        <w:t>tua</w:t>
      </w:r>
      <w:r>
        <w:tab/>
        <w:t>verung</w:t>
      </w:r>
      <w:r>
        <w:tab/>
        <w:t>nua</w:t>
      </w:r>
      <w:r>
        <w:tab/>
        <w:t>tsuqu</w:t>
      </w:r>
    </w:p>
    <w:p w14:paraId="298A45B4" w14:textId="77777777" w:rsidR="00800AD8" w:rsidRDefault="00800AD8" w:rsidP="0036598A">
      <w:pPr>
        <w:pStyle w:val="InterlineTrans"/>
        <w:tabs>
          <w:tab w:val="left" w:pos="533"/>
          <w:tab w:val="left" w:pos="1022"/>
          <w:tab w:val="left" w:pos="2156"/>
          <w:tab w:val="left" w:pos="2840"/>
          <w:tab w:val="left" w:pos="3644"/>
          <w:tab w:val="left" w:pos="4283"/>
          <w:tab w:val="left" w:pos="4547"/>
          <w:tab w:val="left" w:pos="5771"/>
          <w:tab w:val="left" w:pos="6275"/>
          <w:tab w:val="left" w:pos="7079"/>
          <w:tab w:val="left" w:pos="7568"/>
        </w:tabs>
      </w:pPr>
      <w:r>
        <w:tab/>
        <w:t>so</w:t>
      </w:r>
      <w:r>
        <w:tab/>
      </w:r>
      <w:r>
        <w:rPr>
          <w:smallCaps/>
        </w:rPr>
        <w:t>qal</w:t>
      </w:r>
      <w:r>
        <w:t>-angry</w:t>
      </w:r>
      <w:r>
        <w:tab/>
      </w:r>
      <w:r>
        <w:rPr>
          <w:smallCaps/>
        </w:rPr>
        <w:t>c-</w:t>
      </w:r>
      <w:r>
        <w:t>that</w:t>
      </w:r>
      <w:r>
        <w:tab/>
        <w:t>spouse</w:t>
      </w:r>
      <w:r>
        <w:tab/>
        <w:t>leave</w:t>
      </w:r>
      <w:r>
        <w:rPr>
          <w:smallCaps/>
        </w:rPr>
        <w:tab/>
        <w:t>c</w:t>
      </w:r>
      <w:r>
        <w:rPr>
          <w:smallCaps/>
        </w:rPr>
        <w:tab/>
      </w:r>
      <w:r>
        <w:t>go.to-inside</w:t>
      </w:r>
      <w:r>
        <w:tab/>
      </w:r>
      <w:r>
        <w:rPr>
          <w:smallCaps/>
        </w:rPr>
        <w:t>obl</w:t>
      </w:r>
      <w:r>
        <w:tab/>
        <w:t>hole</w:t>
      </w:r>
      <w:r>
        <w:tab/>
        <w:t>of</w:t>
      </w:r>
      <w:r>
        <w:tab/>
        <w:t>bischoffia</w:t>
      </w:r>
    </w:p>
    <w:p w14:paraId="38A0C9A2" w14:textId="77777777" w:rsidR="00800AD8" w:rsidRDefault="00800AD8">
      <w:pPr>
        <w:pStyle w:val="InterlineFreeCommentFollows"/>
      </w:pPr>
      <w:r>
        <w:t>His wife was angry, and went into a hole in a bischoffia tree.</w:t>
      </w:r>
    </w:p>
    <w:p w14:paraId="0B640B05" w14:textId="77777777" w:rsidR="00800AD8" w:rsidRDefault="00800AD8">
      <w:pPr>
        <w:pStyle w:val="CommentLastWithHalfSpace"/>
      </w:pPr>
      <w:r>
        <w:t>[</w:t>
      </w:r>
      <w:r>
        <w:rPr>
          <w:rStyle w:val="VernacularText"/>
        </w:rPr>
        <w:t>verung</w:t>
      </w:r>
      <w:r>
        <w:t xml:space="preserve">: F64 has </w:t>
      </w:r>
      <w:r>
        <w:rPr>
          <w:rStyle w:val="VernacularText"/>
        </w:rPr>
        <w:t>berung</w:t>
      </w:r>
      <w:r>
        <w:t>]</w:t>
      </w:r>
    </w:p>
    <w:p w14:paraId="18077704" w14:textId="77777777" w:rsidR="00800AD8" w:rsidRDefault="00DC1AE0" w:rsidP="00BF649E">
      <w:pPr>
        <w:pStyle w:val="InterlineText"/>
        <w:tabs>
          <w:tab w:val="left" w:pos="533"/>
          <w:tab w:val="left" w:pos="1022"/>
          <w:tab w:val="left" w:pos="2486"/>
          <w:tab w:val="left" w:pos="3260"/>
          <w:tab w:val="left" w:pos="4109"/>
          <w:tab w:val="left" w:pos="4553"/>
          <w:tab w:val="left" w:pos="4892"/>
          <w:tab w:val="left" w:pos="6476"/>
          <w:tab w:val="left" w:pos="6980"/>
          <w:tab w:val="left" w:pos="7814"/>
        </w:tabs>
        <w:ind w:right="-1"/>
      </w:pPr>
      <w:r w:rsidRPr="003A1D48">
        <w:rPr>
          <w:rStyle w:val="InterlineTextNumChar"/>
        </w:rPr>
        <w:t>004</w:t>
      </w:r>
      <w:r w:rsidR="00800AD8">
        <w:tab/>
        <w:t>qau</w:t>
      </w:r>
      <w:r w:rsidR="00800AD8">
        <w:tab/>
        <w:t>tsuatsuay</w:t>
      </w:r>
      <w:r w:rsidR="00800AD8">
        <w:tab/>
        <w:t>anga</w:t>
      </w:r>
      <w:r w:rsidR="00800AD8">
        <w:tab/>
        <w:t>malap</w:t>
      </w:r>
      <w:r w:rsidR="00800AD8">
        <w:tab/>
      </w:r>
      <w:r w:rsidR="0036598A">
        <w:t>ti</w:t>
      </w:r>
      <w:r w:rsidR="0036598A">
        <w:tab/>
        <w:t>sa</w:t>
      </w:r>
      <w:r w:rsidR="0036598A">
        <w:tab/>
        <w:t>Puîaîuyaîuyan</w:t>
      </w:r>
      <w:r w:rsidR="0036598A">
        <w:tab/>
        <w:t>tua</w:t>
      </w:r>
      <w:r w:rsidR="0036598A">
        <w:tab/>
        <w:t>putjaw,</w:t>
      </w:r>
      <w:r w:rsidR="00BF649E">
        <w:tab/>
        <w:t>sa</w:t>
      </w:r>
    </w:p>
    <w:p w14:paraId="716D90C5" w14:textId="77777777" w:rsidR="00800AD8" w:rsidRDefault="00800AD8" w:rsidP="00BF649E">
      <w:pPr>
        <w:pStyle w:val="InterlineGlossWithTrans"/>
        <w:tabs>
          <w:tab w:val="left" w:pos="533"/>
          <w:tab w:val="left" w:pos="1022"/>
          <w:tab w:val="left" w:pos="2486"/>
          <w:tab w:val="left" w:pos="3260"/>
          <w:tab w:val="left" w:pos="4109"/>
          <w:tab w:val="left" w:pos="4553"/>
          <w:tab w:val="left" w:pos="4892"/>
          <w:tab w:val="left" w:pos="6476"/>
          <w:tab w:val="left" w:pos="6980"/>
          <w:tab w:val="left" w:pos="7814"/>
        </w:tabs>
        <w:ind w:right="-1"/>
      </w:pPr>
      <w:r>
        <w:tab/>
        <w:t>qau</w:t>
      </w:r>
      <w:r>
        <w:tab/>
        <w:t>tsua-tsuay</w:t>
      </w:r>
      <w:r>
        <w:tab/>
        <w:t>anga</w:t>
      </w:r>
      <w:r>
        <w:tab/>
        <w:t>m-alap</w:t>
      </w:r>
      <w:r w:rsidR="0036598A">
        <w:tab/>
        <w:t>ti</w:t>
      </w:r>
      <w:r w:rsidR="0036598A">
        <w:tab/>
        <w:t>sa</w:t>
      </w:r>
      <w:r w:rsidR="0036598A">
        <w:tab/>
        <w:t>Puîaîuyaîuyan</w:t>
      </w:r>
      <w:r w:rsidR="0036598A">
        <w:tab/>
        <w:t>tua</w:t>
      </w:r>
      <w:r w:rsidR="0036598A">
        <w:tab/>
        <w:t>putjaw</w:t>
      </w:r>
      <w:r w:rsidR="00BF649E">
        <w:tab/>
        <w:t>sa</w:t>
      </w:r>
    </w:p>
    <w:p w14:paraId="1357B7E0" w14:textId="77777777" w:rsidR="00800AD8" w:rsidRDefault="00800AD8" w:rsidP="00952BA9">
      <w:pPr>
        <w:pStyle w:val="InterlineTransNoFree"/>
        <w:tabs>
          <w:tab w:val="left" w:pos="1022"/>
          <w:tab w:val="left" w:pos="2486"/>
          <w:tab w:val="left" w:pos="3260"/>
          <w:tab w:val="left" w:pos="4109"/>
          <w:tab w:val="left" w:pos="4553"/>
          <w:tab w:val="left" w:pos="4892"/>
          <w:tab w:val="left" w:pos="6476"/>
          <w:tab w:val="left" w:pos="6980"/>
          <w:tab w:val="left" w:pos="7814"/>
        </w:tabs>
      </w:pPr>
      <w:r>
        <w:tab/>
        <w:t>so</w:t>
      </w:r>
      <w:r>
        <w:tab/>
      </w:r>
      <w:r>
        <w:rPr>
          <w:smallCaps/>
        </w:rPr>
        <w:t>red</w:t>
      </w:r>
      <w:r>
        <w:t>-long.time</w:t>
      </w:r>
      <w:r>
        <w:tab/>
        <w:t>indeed</w:t>
      </w:r>
      <w:r>
        <w:tab/>
      </w:r>
      <w:r>
        <w:rPr>
          <w:smallCaps/>
        </w:rPr>
        <w:t>af</w:t>
      </w:r>
      <w:r>
        <w:t>-take</w:t>
      </w:r>
      <w:r>
        <w:tab/>
      </w:r>
      <w:r>
        <w:rPr>
          <w:smallCaps/>
        </w:rPr>
        <w:t>f.h</w:t>
      </w:r>
      <w:r>
        <w:rPr>
          <w:smallCaps/>
        </w:rPr>
        <w:tab/>
        <w:t>h</w:t>
      </w:r>
      <w:r>
        <w:rPr>
          <w:smallCaps/>
        </w:rPr>
        <w:tab/>
      </w:r>
      <w:r>
        <w:t>(name)</w:t>
      </w:r>
      <w:r>
        <w:tab/>
      </w:r>
      <w:r>
        <w:rPr>
          <w:smallCaps/>
        </w:rPr>
        <w:t>obl</w:t>
      </w:r>
      <w:r w:rsidR="0036598A">
        <w:tab/>
        <w:t>axe</w:t>
      </w:r>
      <w:r w:rsidR="00BF649E">
        <w:tab/>
        <w:t>and</w:t>
      </w:r>
    </w:p>
    <w:p w14:paraId="2735CBD7" w14:textId="77777777" w:rsidR="00800AD8" w:rsidRDefault="00800AD8" w:rsidP="00947CA9">
      <w:pPr>
        <w:pStyle w:val="InterlineText"/>
        <w:tabs>
          <w:tab w:val="left" w:pos="533"/>
          <w:tab w:val="left" w:pos="1418"/>
          <w:tab w:val="left" w:pos="1701"/>
          <w:tab w:val="left" w:pos="2694"/>
          <w:tab w:val="left" w:pos="2977"/>
          <w:tab w:val="left" w:pos="3969"/>
          <w:tab w:val="left" w:pos="7088"/>
        </w:tabs>
        <w:ind w:right="-1"/>
      </w:pPr>
      <w:r>
        <w:tab/>
      </w:r>
      <w:r w:rsidR="0036598A">
        <w:t>putjavi</w:t>
      </w:r>
      <w:r w:rsidR="00947CA9">
        <w:tab/>
      </w:r>
      <w:r>
        <w:t>a</w:t>
      </w:r>
      <w:r>
        <w:tab/>
        <w:t>tsuqu,</w:t>
      </w:r>
      <w:r>
        <w:tab/>
        <w:t>a</w:t>
      </w:r>
      <w:r>
        <w:tab/>
        <w:t>muri</w:t>
      </w:r>
      <w:r>
        <w:tab/>
        <w:t>paîekatsauan</w:t>
      </w:r>
      <w:r>
        <w:tab/>
        <w:t>tua</w:t>
      </w:r>
      <w:r>
        <w:tab/>
        <w:t>vaîaw.</w:t>
      </w:r>
    </w:p>
    <w:p w14:paraId="55D9CB2D" w14:textId="77777777" w:rsidR="00800AD8" w:rsidRDefault="00800AD8" w:rsidP="00947CA9">
      <w:pPr>
        <w:pStyle w:val="InterlineGlossWithTrans"/>
        <w:tabs>
          <w:tab w:val="left" w:pos="533"/>
          <w:tab w:val="left" w:pos="1418"/>
          <w:tab w:val="left" w:pos="1701"/>
          <w:tab w:val="left" w:pos="2694"/>
          <w:tab w:val="left" w:pos="2977"/>
          <w:tab w:val="left" w:pos="3969"/>
          <w:tab w:val="left" w:pos="7088"/>
        </w:tabs>
        <w:ind w:right="-1"/>
      </w:pPr>
      <w:r>
        <w:tab/>
      </w:r>
      <w:r w:rsidR="0036598A">
        <w:t>putjaw-i</w:t>
      </w:r>
      <w:r w:rsidR="00947CA9">
        <w:tab/>
      </w:r>
      <w:r>
        <w:t>a</w:t>
      </w:r>
      <w:r>
        <w:tab/>
        <w:t>tsuqu</w:t>
      </w:r>
      <w:r>
        <w:tab/>
        <w:t>a</w:t>
      </w:r>
      <w:r>
        <w:tab/>
        <w:t>ma-uri</w:t>
      </w:r>
      <w:r>
        <w:tab/>
        <w:t>pa-îe-ka-tsau-an</w:t>
      </w:r>
      <w:r>
        <w:tab/>
        <w:t>tua</w:t>
      </w:r>
      <w:r>
        <w:tab/>
        <w:t>vaîaw</w:t>
      </w:r>
    </w:p>
    <w:p w14:paraId="1F544F8C" w14:textId="77777777" w:rsidR="00800AD8" w:rsidRDefault="00800AD8" w:rsidP="00947CA9">
      <w:pPr>
        <w:pStyle w:val="InterlineTrans"/>
        <w:tabs>
          <w:tab w:val="left" w:pos="533"/>
          <w:tab w:val="left" w:pos="1418"/>
          <w:tab w:val="left" w:pos="1701"/>
          <w:tab w:val="left" w:pos="2694"/>
          <w:tab w:val="left" w:pos="2977"/>
          <w:tab w:val="left" w:pos="3969"/>
          <w:tab w:val="left" w:pos="7088"/>
        </w:tabs>
        <w:ind w:right="-1"/>
      </w:pPr>
      <w:r>
        <w:tab/>
      </w:r>
      <w:r w:rsidR="0036598A">
        <w:t>axe-</w:t>
      </w:r>
      <w:r w:rsidR="0036598A">
        <w:rPr>
          <w:smallCaps/>
        </w:rPr>
        <w:t>pf</w:t>
      </w:r>
      <w:r w:rsidR="00947CA9">
        <w:rPr>
          <w:smallCaps/>
        </w:rPr>
        <w:tab/>
      </w:r>
      <w:r>
        <w:rPr>
          <w:smallCaps/>
        </w:rPr>
        <w:t>c</w:t>
      </w:r>
      <w:r>
        <w:rPr>
          <w:smallCaps/>
        </w:rPr>
        <w:tab/>
      </w:r>
      <w:r>
        <w:t>bischoffia</w:t>
      </w:r>
      <w:r>
        <w:rPr>
          <w:smallCaps/>
        </w:rPr>
        <w:tab/>
        <w:t>c</w:t>
      </w:r>
      <w:r>
        <w:rPr>
          <w:smallCaps/>
        </w:rPr>
        <w:tab/>
        <w:t>stat</w:t>
      </w:r>
      <w:r>
        <w:t>-will</w:t>
      </w:r>
      <w:r>
        <w:tab/>
        <w:t>cause-go.to-become-being-</w:t>
      </w:r>
      <w:r>
        <w:rPr>
          <w:smallCaps/>
        </w:rPr>
        <w:t>nom</w:t>
      </w:r>
      <w:r>
        <w:tab/>
      </w:r>
      <w:r>
        <w:rPr>
          <w:smallCaps/>
        </w:rPr>
        <w:t>obl</w:t>
      </w:r>
      <w:r>
        <w:tab/>
        <w:t>spouse</w:t>
      </w:r>
    </w:p>
    <w:p w14:paraId="007C6B4E" w14:textId="77777777" w:rsidR="00800AD8" w:rsidRDefault="00800AD8">
      <w:pPr>
        <w:pStyle w:val="InterlineFreeCommentFollows"/>
      </w:pPr>
      <w:r>
        <w:t>After a time Puîaîuyaîuyan took an axe and chopped at the tree to get his wife out.</w:t>
      </w:r>
    </w:p>
    <w:p w14:paraId="402D40B7" w14:textId="77777777" w:rsidR="00800AD8" w:rsidRDefault="00800AD8">
      <w:pPr>
        <w:pStyle w:val="CommentLastWithHalfSpace"/>
      </w:pPr>
      <w:r>
        <w:t>[</w:t>
      </w:r>
      <w:r w:rsidRPr="00BF649E">
        <w:rPr>
          <w:rStyle w:val="VernacularText"/>
        </w:rPr>
        <w:t>paîekatsauan</w:t>
      </w:r>
      <w:r>
        <w:t xml:space="preserve">: see F310 under </w:t>
      </w:r>
      <w:r w:rsidRPr="00BF649E">
        <w:rPr>
          <w:rStyle w:val="VernacularText"/>
        </w:rPr>
        <w:t>tsau</w:t>
      </w:r>
      <w:r w:rsidR="00BF649E">
        <w:t>: ‘to make st.</w:t>
      </w:r>
      <w:r>
        <w:t xml:space="preserve"> appear in full or as a whole person/being’.]</w:t>
      </w:r>
    </w:p>
    <w:p w14:paraId="23187ADC" w14:textId="77777777" w:rsidR="00800AD8" w:rsidRDefault="00DC1AE0" w:rsidP="00BF649E">
      <w:pPr>
        <w:pStyle w:val="InterlineText"/>
        <w:tabs>
          <w:tab w:val="left" w:pos="533"/>
          <w:tab w:val="left" w:pos="1202"/>
          <w:tab w:val="left" w:pos="2021"/>
          <w:tab w:val="left" w:pos="2555"/>
          <w:tab w:val="left" w:pos="3524"/>
          <w:tab w:val="left" w:pos="3788"/>
          <w:tab w:val="left" w:pos="4532"/>
          <w:tab w:val="left" w:pos="5591"/>
          <w:tab w:val="left" w:pos="6200"/>
          <w:tab w:val="left" w:pos="6704"/>
        </w:tabs>
      </w:pPr>
      <w:r w:rsidRPr="003A1D48">
        <w:rPr>
          <w:rStyle w:val="InterlineTextNumChar"/>
        </w:rPr>
        <w:t>005</w:t>
      </w:r>
      <w:r w:rsidR="00800AD8">
        <w:tab/>
        <w:t>manu</w:t>
      </w:r>
      <w:r w:rsidR="00800AD8">
        <w:tab/>
        <w:t>“teng,”</w:t>
      </w:r>
      <w:r w:rsidR="00800AD8">
        <w:tab/>
        <w:t>aya,</w:t>
      </w:r>
      <w:r w:rsidR="00800AD8">
        <w:tab/>
        <w:t>milayap</w:t>
      </w:r>
      <w:r w:rsidR="00800AD8">
        <w:tab/>
        <w:t>a</w:t>
      </w:r>
      <w:r w:rsidR="00800AD8">
        <w:tab/>
        <w:t>sema</w:t>
      </w:r>
      <w:r w:rsidR="00800AD8">
        <w:tab/>
        <w:t>tjai</w:t>
      </w:r>
      <w:r w:rsidR="00800AD8">
        <w:tab/>
        <w:t>likuz</w:t>
      </w:r>
      <w:r w:rsidR="00800AD8">
        <w:tab/>
        <w:t>tua</w:t>
      </w:r>
      <w:r w:rsidR="00800AD8">
        <w:tab/>
        <w:t>îavek.</w:t>
      </w:r>
    </w:p>
    <w:p w14:paraId="7D2E08B5" w14:textId="77777777" w:rsidR="00800AD8" w:rsidRDefault="00800AD8" w:rsidP="00BF649E">
      <w:pPr>
        <w:pStyle w:val="InterlineGlossWithTrans"/>
        <w:tabs>
          <w:tab w:val="left" w:pos="533"/>
          <w:tab w:val="left" w:pos="1202"/>
          <w:tab w:val="left" w:pos="2021"/>
          <w:tab w:val="left" w:pos="2555"/>
          <w:tab w:val="left" w:pos="3524"/>
          <w:tab w:val="left" w:pos="3788"/>
          <w:tab w:val="left" w:pos="4532"/>
          <w:tab w:val="left" w:pos="5591"/>
          <w:tab w:val="left" w:pos="6200"/>
          <w:tab w:val="left" w:pos="6704"/>
        </w:tabs>
      </w:pPr>
      <w:r>
        <w:tab/>
        <w:t>manu</w:t>
      </w:r>
      <w:r>
        <w:tab/>
        <w:t>teng</w:t>
      </w:r>
      <w:r>
        <w:tab/>
        <w:t>aya</w:t>
      </w:r>
      <w:r>
        <w:tab/>
        <w:t>mi-layap</w:t>
      </w:r>
      <w:r>
        <w:tab/>
        <w:t>a</w:t>
      </w:r>
      <w:r>
        <w:tab/>
        <w:t>em=sa</w:t>
      </w:r>
      <w:r>
        <w:tab/>
        <w:t>tja-i</w:t>
      </w:r>
      <w:r>
        <w:tab/>
        <w:t>likuz</w:t>
      </w:r>
      <w:r>
        <w:tab/>
        <w:t>tua</w:t>
      </w:r>
      <w:r>
        <w:tab/>
        <w:t>îavek</w:t>
      </w:r>
    </w:p>
    <w:p w14:paraId="6A111032" w14:textId="77777777" w:rsidR="00800AD8" w:rsidRDefault="00800AD8" w:rsidP="00BF649E">
      <w:pPr>
        <w:pStyle w:val="InterlineTrans"/>
        <w:tabs>
          <w:tab w:val="left" w:pos="533"/>
          <w:tab w:val="left" w:pos="1202"/>
          <w:tab w:val="left" w:pos="2021"/>
          <w:tab w:val="left" w:pos="2555"/>
          <w:tab w:val="left" w:pos="3524"/>
          <w:tab w:val="left" w:pos="3788"/>
          <w:tab w:val="left" w:pos="4532"/>
          <w:tab w:val="left" w:pos="5591"/>
          <w:tab w:val="left" w:pos="6200"/>
          <w:tab w:val="left" w:pos="6704"/>
        </w:tabs>
      </w:pPr>
      <w:r>
        <w:tab/>
        <w:t>then</w:t>
      </w:r>
      <w:r>
        <w:tab/>
      </w:r>
      <w:r>
        <w:rPr>
          <w:smallCaps/>
        </w:rPr>
        <w:t>excl</w:t>
      </w:r>
      <w:r>
        <w:tab/>
        <w:t>say</w:t>
      </w:r>
      <w:r>
        <w:tab/>
      </w:r>
      <w:r>
        <w:rPr>
          <w:smallCaps/>
        </w:rPr>
        <w:t>af</w:t>
      </w:r>
      <w:r>
        <w:t>-fly</w:t>
      </w:r>
      <w:r>
        <w:rPr>
          <w:smallCaps/>
        </w:rPr>
        <w:tab/>
        <w:t>c</w:t>
      </w:r>
      <w:r>
        <w:rPr>
          <w:smallCaps/>
        </w:rPr>
        <w:tab/>
        <w:t>af</w:t>
      </w:r>
      <w:r>
        <w:t>=go</w:t>
      </w:r>
      <w:r>
        <w:tab/>
        <w:t>more-</w:t>
      </w:r>
      <w:r>
        <w:rPr>
          <w:smallCaps/>
        </w:rPr>
        <w:t>loc</w:t>
      </w:r>
      <w:r>
        <w:tab/>
        <w:t>back</w:t>
      </w:r>
      <w:r>
        <w:tab/>
      </w:r>
      <w:r>
        <w:rPr>
          <w:smallCaps/>
        </w:rPr>
        <w:t>obl</w:t>
      </w:r>
      <w:r>
        <w:tab/>
        <w:t>sea</w:t>
      </w:r>
    </w:p>
    <w:p w14:paraId="2BA74587" w14:textId="77777777" w:rsidR="00800AD8" w:rsidRDefault="00800AD8">
      <w:pPr>
        <w:pStyle w:val="InterlineFree"/>
      </w:pPr>
      <w:r>
        <w:t>But it (or she) said “Tung,” and she flew to the far side of the sea.</w:t>
      </w:r>
    </w:p>
    <w:p w14:paraId="4B230D15" w14:textId="77777777" w:rsidR="00800AD8" w:rsidRDefault="00DC1AE0" w:rsidP="00BF649E">
      <w:pPr>
        <w:pStyle w:val="InterlineText"/>
        <w:tabs>
          <w:tab w:val="left" w:pos="533"/>
          <w:tab w:val="left" w:pos="1997"/>
          <w:tab w:val="left" w:pos="2771"/>
          <w:tab w:val="left" w:pos="4445"/>
          <w:tab w:val="left" w:pos="4889"/>
          <w:tab w:val="left" w:pos="5228"/>
        </w:tabs>
      </w:pPr>
      <w:r w:rsidRPr="003A1D48">
        <w:rPr>
          <w:rStyle w:val="InterlineTextNumChar"/>
        </w:rPr>
        <w:t>006</w:t>
      </w:r>
      <w:r w:rsidR="00800AD8">
        <w:tab/>
        <w:t>tsuatsuay</w:t>
      </w:r>
      <w:r w:rsidR="00800AD8">
        <w:tab/>
        <w:t>anga</w:t>
      </w:r>
      <w:r w:rsidR="00800AD8">
        <w:tab/>
        <w:t>mapuvarung</w:t>
      </w:r>
      <w:r w:rsidR="00800AD8">
        <w:tab/>
        <w:t>ti</w:t>
      </w:r>
      <w:r w:rsidR="00800AD8">
        <w:tab/>
        <w:t>sa</w:t>
      </w:r>
      <w:r w:rsidR="00800AD8">
        <w:tab/>
        <w:t>Puîaîuyaîuyan.</w:t>
      </w:r>
    </w:p>
    <w:p w14:paraId="1AB9AB95" w14:textId="77777777" w:rsidR="00800AD8" w:rsidRDefault="00800AD8" w:rsidP="00BF649E">
      <w:pPr>
        <w:pStyle w:val="InterlineGlossWithTrans"/>
        <w:tabs>
          <w:tab w:val="left" w:pos="533"/>
          <w:tab w:val="left" w:pos="1997"/>
          <w:tab w:val="left" w:pos="2771"/>
          <w:tab w:val="left" w:pos="4445"/>
          <w:tab w:val="left" w:pos="4889"/>
          <w:tab w:val="left" w:pos="5228"/>
        </w:tabs>
      </w:pPr>
      <w:r>
        <w:tab/>
        <w:t>tsua-tsuay</w:t>
      </w:r>
      <w:r>
        <w:tab/>
        <w:t>anga</w:t>
      </w:r>
      <w:r>
        <w:tab/>
        <w:t>ma-pu-varung</w:t>
      </w:r>
      <w:r>
        <w:tab/>
        <w:t>ti</w:t>
      </w:r>
      <w:r>
        <w:tab/>
        <w:t>sa</w:t>
      </w:r>
      <w:r>
        <w:tab/>
        <w:t>Puîaîuyaîuyan</w:t>
      </w:r>
    </w:p>
    <w:p w14:paraId="5FF83B82" w14:textId="77777777" w:rsidR="00800AD8" w:rsidRDefault="00800AD8" w:rsidP="00BF649E">
      <w:pPr>
        <w:pStyle w:val="InterlineTrans"/>
        <w:tabs>
          <w:tab w:val="left" w:pos="533"/>
          <w:tab w:val="left" w:pos="1997"/>
          <w:tab w:val="left" w:pos="2771"/>
          <w:tab w:val="left" w:pos="4445"/>
          <w:tab w:val="left" w:pos="4889"/>
          <w:tab w:val="left" w:pos="5228"/>
        </w:tabs>
      </w:pPr>
      <w:r>
        <w:tab/>
      </w:r>
      <w:r>
        <w:rPr>
          <w:smallCaps/>
        </w:rPr>
        <w:t>red</w:t>
      </w:r>
      <w:r>
        <w:t>-long.time</w:t>
      </w:r>
      <w:r>
        <w:tab/>
        <w:t>indeed</w:t>
      </w:r>
      <w:r>
        <w:tab/>
      </w:r>
      <w:r>
        <w:rPr>
          <w:smallCaps/>
        </w:rPr>
        <w:t>stat</w:t>
      </w:r>
      <w:r>
        <w:t>-have-chest</w:t>
      </w:r>
      <w:r>
        <w:tab/>
      </w:r>
      <w:r>
        <w:rPr>
          <w:smallCaps/>
        </w:rPr>
        <w:t>f.h</w:t>
      </w:r>
      <w:r>
        <w:rPr>
          <w:smallCaps/>
        </w:rPr>
        <w:tab/>
        <w:t>h</w:t>
      </w:r>
      <w:r>
        <w:rPr>
          <w:smallCaps/>
        </w:rPr>
        <w:tab/>
      </w:r>
      <w:r>
        <w:t>(name)</w:t>
      </w:r>
    </w:p>
    <w:p w14:paraId="510FD5E6" w14:textId="77777777" w:rsidR="00800AD8" w:rsidRDefault="00800AD8">
      <w:pPr>
        <w:pStyle w:val="InterlineFree"/>
      </w:pPr>
      <w:r>
        <w:t>After a time Puîaîuyaîuyan got anxious.</w:t>
      </w:r>
    </w:p>
    <w:p w14:paraId="678DB311" w14:textId="77777777" w:rsidR="00800AD8" w:rsidRDefault="00DC1AE0" w:rsidP="00BF649E">
      <w:pPr>
        <w:pStyle w:val="InterlineText"/>
        <w:tabs>
          <w:tab w:val="left" w:pos="533"/>
          <w:tab w:val="left" w:pos="2012"/>
          <w:tab w:val="left" w:pos="2516"/>
          <w:tab w:val="left" w:pos="4820"/>
          <w:tab w:val="left" w:pos="5324"/>
          <w:tab w:val="left" w:pos="5963"/>
          <w:tab w:val="left" w:pos="6227"/>
        </w:tabs>
      </w:pPr>
      <w:r w:rsidRPr="003A1D48">
        <w:rPr>
          <w:rStyle w:val="InterlineTextNumChar"/>
        </w:rPr>
        <w:t>007</w:t>
      </w:r>
      <w:r w:rsidR="00800AD8">
        <w:tab/>
        <w:t>qemaqivu</w:t>
      </w:r>
      <w:r w:rsidR="00800AD8">
        <w:tab/>
        <w:t>tua</w:t>
      </w:r>
      <w:r w:rsidR="00800AD8">
        <w:tab/>
        <w:t>sikataqaîan</w:t>
      </w:r>
      <w:r w:rsidR="00800AD8">
        <w:tab/>
        <w:t>tu</w:t>
      </w:r>
      <w:r w:rsidR="00800AD8">
        <w:tab/>
        <w:t>vaik</w:t>
      </w:r>
      <w:r w:rsidR="00800AD8">
        <w:tab/>
        <w:t>a</w:t>
      </w:r>
      <w:r w:rsidR="00800AD8">
        <w:tab/>
        <w:t>qemaîup.</w:t>
      </w:r>
    </w:p>
    <w:p w14:paraId="421B7D33" w14:textId="77777777" w:rsidR="00800AD8" w:rsidRDefault="00800AD8" w:rsidP="00BF649E">
      <w:pPr>
        <w:pStyle w:val="InterlineGlossWithTrans"/>
        <w:tabs>
          <w:tab w:val="left" w:pos="533"/>
          <w:tab w:val="left" w:pos="2012"/>
          <w:tab w:val="left" w:pos="2516"/>
          <w:tab w:val="left" w:pos="4820"/>
          <w:tab w:val="left" w:pos="5324"/>
          <w:tab w:val="left" w:pos="5963"/>
          <w:tab w:val="left" w:pos="6227"/>
        </w:tabs>
      </w:pPr>
      <w:r>
        <w:tab/>
        <w:t>em=qa-qivu</w:t>
      </w:r>
      <w:r>
        <w:tab/>
        <w:t>tua</w:t>
      </w:r>
      <w:r>
        <w:tab/>
        <w:t>si-ka-ta-qaîa-an</w:t>
      </w:r>
      <w:r>
        <w:tab/>
        <w:t>tu</w:t>
      </w:r>
      <w:r>
        <w:tab/>
        <w:t>vaik</w:t>
      </w:r>
      <w:r>
        <w:tab/>
        <w:t>a</w:t>
      </w:r>
      <w:r>
        <w:tab/>
        <w:t>em=qaîup</w:t>
      </w:r>
    </w:p>
    <w:p w14:paraId="339EE831" w14:textId="77777777" w:rsidR="00800AD8" w:rsidRDefault="00800AD8" w:rsidP="00BF649E">
      <w:pPr>
        <w:pStyle w:val="InterlineTrans"/>
        <w:tabs>
          <w:tab w:val="left" w:pos="533"/>
          <w:tab w:val="left" w:pos="2012"/>
          <w:tab w:val="left" w:pos="2516"/>
          <w:tab w:val="left" w:pos="4820"/>
          <w:tab w:val="left" w:pos="5324"/>
          <w:tab w:val="left" w:pos="5963"/>
          <w:tab w:val="left" w:pos="6227"/>
        </w:tabs>
      </w:pPr>
      <w:r>
        <w:tab/>
      </w:r>
      <w:r>
        <w:rPr>
          <w:smallCaps/>
        </w:rPr>
        <w:t>af</w:t>
      </w:r>
      <w:r>
        <w:t>=</w:t>
      </w:r>
      <w:r>
        <w:rPr>
          <w:smallCaps/>
        </w:rPr>
        <w:t>red</w:t>
      </w:r>
      <w:r>
        <w:t>-speak</w:t>
      </w:r>
      <w:r>
        <w:tab/>
      </w:r>
      <w:r>
        <w:rPr>
          <w:smallCaps/>
        </w:rPr>
        <w:t>obl</w:t>
      </w:r>
      <w:r>
        <w:tab/>
      </w:r>
      <w:r>
        <w:rPr>
          <w:smallCaps/>
        </w:rPr>
        <w:t>if</w:t>
      </w:r>
      <w:r>
        <w:t>-main-?-outsider-</w:t>
      </w:r>
      <w:r>
        <w:rPr>
          <w:smallCaps/>
        </w:rPr>
        <w:t>nom</w:t>
      </w:r>
      <w:r>
        <w:tab/>
      </w:r>
      <w:r>
        <w:rPr>
          <w:smallCaps/>
        </w:rPr>
        <w:t>obl</w:t>
      </w:r>
      <w:r>
        <w:tab/>
        <w:t>leave</w:t>
      </w:r>
      <w:r>
        <w:rPr>
          <w:smallCaps/>
        </w:rPr>
        <w:tab/>
        <w:t>c</w:t>
      </w:r>
      <w:r>
        <w:rPr>
          <w:smallCaps/>
        </w:rPr>
        <w:tab/>
        <w:t>af</w:t>
      </w:r>
      <w:r>
        <w:t>=hunt</w:t>
      </w:r>
    </w:p>
    <w:p w14:paraId="723E7165" w14:textId="77777777" w:rsidR="00800AD8" w:rsidRDefault="00800AD8">
      <w:pPr>
        <w:pStyle w:val="InterlineFree"/>
      </w:pPr>
      <w:r>
        <w:t>He called his fellow-villagers to go hunting.</w:t>
      </w:r>
    </w:p>
    <w:p w14:paraId="60912879" w14:textId="77777777" w:rsidR="00800AD8" w:rsidRDefault="00DC1AE0" w:rsidP="00BF649E">
      <w:pPr>
        <w:pStyle w:val="InterlineText"/>
        <w:tabs>
          <w:tab w:val="left" w:pos="533"/>
          <w:tab w:val="left" w:pos="1022"/>
          <w:tab w:val="left" w:pos="2246"/>
          <w:tab w:val="left" w:pos="2690"/>
          <w:tab w:val="left" w:pos="3029"/>
          <w:tab w:val="left" w:pos="4703"/>
          <w:tab w:val="left" w:pos="5522"/>
          <w:tab w:val="left" w:pos="6746"/>
          <w:tab w:val="left" w:pos="7340"/>
        </w:tabs>
      </w:pPr>
      <w:r w:rsidRPr="003A1D48">
        <w:rPr>
          <w:rStyle w:val="InterlineTextNumChar"/>
        </w:rPr>
        <w:t>008</w:t>
      </w:r>
      <w:r w:rsidR="00800AD8">
        <w:tab/>
        <w:t>qau</w:t>
      </w:r>
      <w:r w:rsidR="00800AD8">
        <w:tab/>
        <w:t>kiîavaran</w:t>
      </w:r>
      <w:r w:rsidR="00800AD8">
        <w:tab/>
        <w:t>ti</w:t>
      </w:r>
      <w:r w:rsidR="00800AD8">
        <w:tab/>
        <w:t>sa</w:t>
      </w:r>
      <w:r w:rsidR="00800AD8">
        <w:tab/>
        <w:t>Puîaîuyaîuyan:</w:t>
      </w:r>
      <w:r w:rsidR="00800AD8">
        <w:tab/>
        <w:t>“tiaken</w:t>
      </w:r>
      <w:r w:rsidR="00800AD8">
        <w:tab/>
        <w:t>makamaza</w:t>
      </w:r>
      <w:r w:rsidR="00800AD8">
        <w:tab/>
        <w:t>ken</w:t>
      </w:r>
      <w:r w:rsidR="00800AD8">
        <w:tab/>
        <w:t>i</w:t>
      </w:r>
    </w:p>
    <w:p w14:paraId="3BCAA2AB" w14:textId="77777777" w:rsidR="00800AD8" w:rsidRDefault="00800AD8" w:rsidP="00BF649E">
      <w:pPr>
        <w:pStyle w:val="InterlineGlossWithTrans"/>
        <w:tabs>
          <w:tab w:val="left" w:pos="533"/>
          <w:tab w:val="left" w:pos="1022"/>
          <w:tab w:val="left" w:pos="2246"/>
          <w:tab w:val="left" w:pos="2690"/>
          <w:tab w:val="left" w:pos="3029"/>
          <w:tab w:val="left" w:pos="4703"/>
          <w:tab w:val="left" w:pos="5522"/>
          <w:tab w:val="left" w:pos="6746"/>
          <w:tab w:val="left" w:pos="7340"/>
        </w:tabs>
      </w:pPr>
      <w:r>
        <w:tab/>
        <w:t>qau</w:t>
      </w:r>
      <w:r>
        <w:tab/>
        <w:t>ki-îavar-an</w:t>
      </w:r>
      <w:r>
        <w:tab/>
        <w:t>ti</w:t>
      </w:r>
      <w:r>
        <w:tab/>
        <w:t>sa</w:t>
      </w:r>
      <w:r>
        <w:tab/>
        <w:t>Puîaîuyaîuyan</w:t>
      </w:r>
      <w:r>
        <w:tab/>
        <w:t>ti-aken</w:t>
      </w:r>
      <w:r>
        <w:tab/>
        <w:t>maka-maza</w:t>
      </w:r>
      <w:r>
        <w:tab/>
        <w:t>aken</w:t>
      </w:r>
      <w:r>
        <w:tab/>
        <w:t>i</w:t>
      </w:r>
    </w:p>
    <w:p w14:paraId="67CF457F" w14:textId="77777777" w:rsidR="00800AD8" w:rsidRDefault="00800AD8" w:rsidP="00BF649E">
      <w:pPr>
        <w:pStyle w:val="InterlineTransNoFree"/>
        <w:tabs>
          <w:tab w:val="left" w:pos="1022"/>
          <w:tab w:val="left" w:pos="2246"/>
          <w:tab w:val="left" w:pos="2690"/>
          <w:tab w:val="left" w:pos="3029"/>
          <w:tab w:val="left" w:pos="4703"/>
          <w:tab w:val="left" w:pos="5522"/>
          <w:tab w:val="left" w:pos="6746"/>
          <w:tab w:val="left" w:pos="7340"/>
        </w:tabs>
      </w:pPr>
      <w:r>
        <w:tab/>
        <w:t>so</w:t>
      </w:r>
      <w:r>
        <w:tab/>
        <w:t>do-speak-</w:t>
      </w:r>
      <w:r>
        <w:rPr>
          <w:smallCaps/>
        </w:rPr>
        <w:t>lf</w:t>
      </w:r>
      <w:r>
        <w:tab/>
      </w:r>
      <w:r>
        <w:rPr>
          <w:smallCaps/>
        </w:rPr>
        <w:t>f.h</w:t>
      </w:r>
      <w:r>
        <w:rPr>
          <w:smallCaps/>
        </w:rPr>
        <w:tab/>
        <w:t>h</w:t>
      </w:r>
      <w:r>
        <w:rPr>
          <w:smallCaps/>
        </w:rPr>
        <w:tab/>
      </w:r>
      <w:r>
        <w:t>(name)</w:t>
      </w:r>
      <w:r>
        <w:tab/>
      </w:r>
      <w:r>
        <w:rPr>
          <w:smallCaps/>
        </w:rPr>
        <w:t>f-</w:t>
      </w:r>
      <w:r>
        <w:t>I</w:t>
      </w:r>
      <w:r>
        <w:tab/>
        <w:t>via-here</w:t>
      </w:r>
      <w:r>
        <w:tab/>
      </w:r>
      <w:r w:rsidR="000D5EFB" w:rsidRPr="000D5EFB">
        <w:rPr>
          <w:smallCaps/>
        </w:rPr>
        <w:t>f.I</w:t>
      </w:r>
      <w:r>
        <w:tab/>
      </w:r>
      <w:r>
        <w:rPr>
          <w:smallCaps/>
        </w:rPr>
        <w:t>loc</w:t>
      </w:r>
    </w:p>
    <w:p w14:paraId="15AA0F00" w14:textId="77777777" w:rsidR="00800AD8" w:rsidRDefault="00800AD8" w:rsidP="005B5041">
      <w:pPr>
        <w:pStyle w:val="InterlineText"/>
        <w:tabs>
          <w:tab w:val="left" w:pos="533"/>
          <w:tab w:val="left" w:pos="1637"/>
          <w:tab w:val="left" w:pos="2081"/>
        </w:tabs>
      </w:pPr>
      <w:r>
        <w:tab/>
        <w:t>dungdung</w:t>
      </w:r>
      <w:r>
        <w:tab/>
        <w:t>tua</w:t>
      </w:r>
      <w:r>
        <w:tab/>
        <w:t>îavek.</w:t>
      </w:r>
    </w:p>
    <w:p w14:paraId="380E4220" w14:textId="77777777" w:rsidR="00800AD8" w:rsidRDefault="00800AD8" w:rsidP="005B5041">
      <w:pPr>
        <w:pStyle w:val="InterlineGlossWithTrans"/>
        <w:tabs>
          <w:tab w:val="left" w:pos="533"/>
          <w:tab w:val="left" w:pos="1637"/>
          <w:tab w:val="left" w:pos="2081"/>
        </w:tabs>
      </w:pPr>
      <w:r>
        <w:tab/>
        <w:t>dungdung</w:t>
      </w:r>
      <w:r>
        <w:tab/>
        <w:t>tua</w:t>
      </w:r>
      <w:r>
        <w:tab/>
        <w:t>îavek</w:t>
      </w:r>
    </w:p>
    <w:p w14:paraId="160B9846" w14:textId="77777777" w:rsidR="005B5041" w:rsidRDefault="005B5041" w:rsidP="00F31031">
      <w:pPr>
        <w:pStyle w:val="InterlineTransNoFree"/>
        <w:tabs>
          <w:tab w:val="left" w:pos="1637"/>
          <w:tab w:val="left" w:pos="2081"/>
          <w:tab w:val="right" w:pos="8789"/>
        </w:tabs>
      </w:pPr>
      <w:r>
        <w:tab/>
      </w:r>
      <w:r w:rsidR="00BF649E">
        <w:t>near</w:t>
      </w:r>
      <w:r w:rsidR="00BF649E">
        <w:tab/>
      </w:r>
      <w:r w:rsidR="00BF649E" w:rsidRPr="005B5041">
        <w:rPr>
          <w:smallCaps/>
          <w:szCs w:val="22"/>
        </w:rPr>
        <w:t>obl</w:t>
      </w:r>
      <w:r w:rsidR="00BF649E">
        <w:tab/>
        <w:t>sea</w:t>
      </w:r>
      <w:r>
        <w:tab/>
        <w:t>So Puîaîuyaîuyan said: “I’ll go along here near the sea.</w:t>
      </w:r>
    </w:p>
    <w:p w14:paraId="55DD7651" w14:textId="77777777" w:rsidR="00800AD8" w:rsidRDefault="00DC1AE0" w:rsidP="005B5041">
      <w:pPr>
        <w:pStyle w:val="InterlineText"/>
        <w:tabs>
          <w:tab w:val="left" w:pos="533"/>
          <w:tab w:val="left" w:pos="1472"/>
          <w:tab w:val="left" w:pos="3326"/>
          <w:tab w:val="left" w:pos="4370"/>
        </w:tabs>
      </w:pPr>
      <w:r w:rsidRPr="003A1D48">
        <w:rPr>
          <w:rStyle w:val="InterlineTextNumChar"/>
        </w:rPr>
        <w:t>009</w:t>
      </w:r>
      <w:r w:rsidR="00800AD8">
        <w:tab/>
        <w:t>timun</w:t>
      </w:r>
      <w:r w:rsidR="00800AD8">
        <w:tab/>
        <w:t>pakazua-u</w:t>
      </w:r>
      <w:r w:rsidR="00800AD8">
        <w:tab/>
        <w:t>itjua</w:t>
      </w:r>
      <w:r w:rsidR="00800AD8">
        <w:tab/>
        <w:t>pungayan.”</w:t>
      </w:r>
    </w:p>
    <w:p w14:paraId="2C10E6CE" w14:textId="77777777" w:rsidR="00800AD8" w:rsidRDefault="00800AD8" w:rsidP="005B5041">
      <w:pPr>
        <w:pStyle w:val="InterlineGlossWithTrans"/>
        <w:tabs>
          <w:tab w:val="left" w:pos="533"/>
          <w:tab w:val="left" w:pos="1472"/>
          <w:tab w:val="left" w:pos="3326"/>
          <w:tab w:val="left" w:pos="4370"/>
        </w:tabs>
      </w:pPr>
      <w:r>
        <w:tab/>
        <w:t>ti-mun</w:t>
      </w:r>
      <w:r>
        <w:tab/>
        <w:t>pa-maka-zua-u</w:t>
      </w:r>
      <w:r>
        <w:tab/>
        <w:t>i-tjua</w:t>
      </w:r>
      <w:r>
        <w:tab/>
        <w:t>pungayan</w:t>
      </w:r>
    </w:p>
    <w:p w14:paraId="1F733D76" w14:textId="77777777" w:rsidR="00800AD8" w:rsidRDefault="00800AD8" w:rsidP="00F31031">
      <w:pPr>
        <w:pStyle w:val="InterlineTransNoFree"/>
        <w:tabs>
          <w:tab w:val="left" w:pos="1472"/>
          <w:tab w:val="left" w:pos="3326"/>
          <w:tab w:val="left" w:pos="4370"/>
          <w:tab w:val="right" w:pos="8789"/>
        </w:tabs>
      </w:pPr>
      <w:r>
        <w:tab/>
      </w:r>
      <w:r>
        <w:rPr>
          <w:smallCaps/>
        </w:rPr>
        <w:t>f-</w:t>
      </w:r>
      <w:r>
        <w:t>you(</w:t>
      </w:r>
      <w:r>
        <w:rPr>
          <w:smallCaps/>
        </w:rPr>
        <w:t>p</w:t>
      </w:r>
      <w:r>
        <w:t>)</w:t>
      </w:r>
      <w:r>
        <w:tab/>
      </w:r>
      <w:r w:rsidRPr="005B5041">
        <w:t>cause</w:t>
      </w:r>
      <w:r>
        <w:t>-via-that-</w:t>
      </w:r>
      <w:r>
        <w:rPr>
          <w:smallCaps/>
        </w:rPr>
        <w:t>imp</w:t>
      </w:r>
      <w:r>
        <w:tab/>
      </w:r>
      <w:r>
        <w:rPr>
          <w:smallCaps/>
        </w:rPr>
        <w:t>loc</w:t>
      </w:r>
      <w:r>
        <w:t>-there</w:t>
      </w:r>
      <w:r>
        <w:tab/>
        <w:t>cliff</w:t>
      </w:r>
      <w:r w:rsidR="005B5041">
        <w:tab/>
        <w:t>You go along by the cliffs.”</w:t>
      </w:r>
    </w:p>
    <w:p w14:paraId="23099C6E" w14:textId="77777777" w:rsidR="00800AD8" w:rsidRDefault="00DC1AE0" w:rsidP="005B5041">
      <w:pPr>
        <w:pStyle w:val="InterlineText"/>
        <w:tabs>
          <w:tab w:val="left" w:pos="533"/>
          <w:tab w:val="left" w:pos="1202"/>
          <w:tab w:val="left" w:pos="1796"/>
          <w:tab w:val="left" w:pos="2180"/>
        </w:tabs>
      </w:pPr>
      <w:r w:rsidRPr="003A1D48">
        <w:rPr>
          <w:rStyle w:val="InterlineTextNumChar"/>
        </w:rPr>
        <w:t>010</w:t>
      </w:r>
      <w:r w:rsidR="00800AD8">
        <w:tab/>
        <w:t>manu</w:t>
      </w:r>
      <w:r w:rsidR="00800AD8">
        <w:tab/>
        <w:t>neka</w:t>
      </w:r>
      <w:r w:rsidR="00800AD8">
        <w:tab/>
        <w:t>nu</w:t>
      </w:r>
      <w:r w:rsidR="00800AD8">
        <w:tab/>
        <w:t>satsemel.</w:t>
      </w:r>
    </w:p>
    <w:p w14:paraId="42C2E328" w14:textId="77777777" w:rsidR="00800AD8" w:rsidRDefault="00800AD8" w:rsidP="005B5041">
      <w:pPr>
        <w:pStyle w:val="InterlineGlossWithTrans"/>
        <w:tabs>
          <w:tab w:val="left" w:pos="533"/>
          <w:tab w:val="left" w:pos="1202"/>
          <w:tab w:val="left" w:pos="1796"/>
          <w:tab w:val="left" w:pos="2180"/>
        </w:tabs>
      </w:pPr>
      <w:r>
        <w:tab/>
        <w:t>manu</w:t>
      </w:r>
      <w:r>
        <w:tab/>
        <w:t>neka</w:t>
      </w:r>
      <w:r>
        <w:tab/>
        <w:t>nu</w:t>
      </w:r>
      <w:r>
        <w:tab/>
        <w:t>satsemel</w:t>
      </w:r>
    </w:p>
    <w:p w14:paraId="49913C0A" w14:textId="77777777" w:rsidR="00800AD8" w:rsidRDefault="00800AD8" w:rsidP="00F31031">
      <w:pPr>
        <w:pStyle w:val="InterlineTransNoFree"/>
        <w:tabs>
          <w:tab w:val="left" w:pos="1202"/>
          <w:tab w:val="left" w:pos="1796"/>
          <w:tab w:val="left" w:pos="2180"/>
          <w:tab w:val="right" w:pos="8789"/>
        </w:tabs>
      </w:pPr>
      <w:r>
        <w:tab/>
        <w:t>then</w:t>
      </w:r>
      <w:r>
        <w:tab/>
        <w:t>no</w:t>
      </w:r>
      <w:r>
        <w:tab/>
        <w:t>of</w:t>
      </w:r>
      <w:r>
        <w:tab/>
        <w:t>wild.game</w:t>
      </w:r>
      <w:r w:rsidR="005B5041">
        <w:tab/>
        <w:t>There was no wild game.</w:t>
      </w:r>
    </w:p>
    <w:p w14:paraId="63B9228C" w14:textId="77777777" w:rsidR="00800AD8" w:rsidRDefault="00DC1AE0" w:rsidP="005B5041">
      <w:pPr>
        <w:pStyle w:val="InterlineText"/>
        <w:tabs>
          <w:tab w:val="left" w:pos="533"/>
          <w:tab w:val="left" w:pos="1187"/>
          <w:tab w:val="left" w:pos="2876"/>
          <w:tab w:val="left" w:pos="3665"/>
          <w:tab w:val="left" w:pos="4394"/>
          <w:tab w:val="left" w:pos="5183"/>
        </w:tabs>
      </w:pPr>
      <w:r w:rsidRPr="003A1D48">
        <w:rPr>
          <w:rStyle w:val="InterlineTextNumChar"/>
        </w:rPr>
        <w:t>011</w:t>
      </w:r>
      <w:r w:rsidR="00800AD8">
        <w:tab/>
        <w:t>nu</w:t>
      </w:r>
      <w:r w:rsidR="00800AD8">
        <w:tab/>
        <w:t>paluku,</w:t>
      </w:r>
      <w:r w:rsidR="00800AD8">
        <w:tab/>
        <w:t>qatjuvi</w:t>
      </w:r>
      <w:r w:rsidR="00800AD8">
        <w:tab/>
        <w:t>marka</w:t>
      </w:r>
      <w:r w:rsidR="00800AD8">
        <w:tab/>
        <w:t>nga÷i</w:t>
      </w:r>
      <w:r w:rsidR="00800AD8">
        <w:tab/>
        <w:t>sakamaya.</w:t>
      </w:r>
    </w:p>
    <w:p w14:paraId="506F49AC" w14:textId="77777777" w:rsidR="00800AD8" w:rsidRDefault="00800AD8" w:rsidP="005B5041">
      <w:pPr>
        <w:pStyle w:val="InterlineGlossWithTrans"/>
        <w:tabs>
          <w:tab w:val="left" w:pos="533"/>
          <w:tab w:val="left" w:pos="1187"/>
          <w:tab w:val="left" w:pos="2876"/>
          <w:tab w:val="left" w:pos="3665"/>
          <w:tab w:val="left" w:pos="4394"/>
          <w:tab w:val="left" w:pos="5183"/>
        </w:tabs>
      </w:pPr>
      <w:r>
        <w:tab/>
        <w:t>nu</w:t>
      </w:r>
      <w:r>
        <w:tab/>
        <w:t>pa-luku</w:t>
      </w:r>
      <w:r>
        <w:tab/>
        <w:t>qatjuvi</w:t>
      </w:r>
      <w:r>
        <w:tab/>
        <w:t>marka</w:t>
      </w:r>
      <w:r>
        <w:tab/>
        <w:t>nga÷i</w:t>
      </w:r>
      <w:r>
        <w:tab/>
        <w:t>sakamaya</w:t>
      </w:r>
    </w:p>
    <w:p w14:paraId="586A2C24" w14:textId="77777777" w:rsidR="00800AD8" w:rsidRDefault="00800AD8" w:rsidP="005B5041">
      <w:pPr>
        <w:pStyle w:val="InterlineTrans"/>
        <w:tabs>
          <w:tab w:val="left" w:pos="533"/>
          <w:tab w:val="left" w:pos="1187"/>
          <w:tab w:val="left" w:pos="2876"/>
          <w:tab w:val="left" w:pos="3665"/>
          <w:tab w:val="left" w:pos="4394"/>
          <w:tab w:val="left" w:pos="5183"/>
        </w:tabs>
      </w:pPr>
      <w:r>
        <w:tab/>
        <w:t>when</w:t>
      </w:r>
      <w:r>
        <w:tab/>
        <w:t>cause-find.game</w:t>
      </w:r>
      <w:r>
        <w:tab/>
        <w:t>snake</w:t>
      </w:r>
      <w:r>
        <w:tab/>
      </w:r>
      <w:r>
        <w:rPr>
          <w:smallCaps/>
        </w:rPr>
        <w:t>pl</w:t>
      </w:r>
      <w:r>
        <w:tab/>
        <w:t>badger</w:t>
      </w:r>
      <w:r>
        <w:tab/>
        <w:t>only</w:t>
      </w:r>
    </w:p>
    <w:p w14:paraId="7C2C470D" w14:textId="77777777" w:rsidR="00800AD8" w:rsidRDefault="00800AD8" w:rsidP="00FC326F">
      <w:pPr>
        <w:pStyle w:val="InterlineFree"/>
      </w:pPr>
      <w:r>
        <w:t>If they started anything, it was just snakes and badgers.</w:t>
      </w:r>
    </w:p>
    <w:p w14:paraId="49AEC618" w14:textId="77777777" w:rsidR="00800AD8" w:rsidRDefault="00DC1AE0" w:rsidP="005B5041">
      <w:pPr>
        <w:pStyle w:val="InterlineText"/>
        <w:tabs>
          <w:tab w:val="left" w:pos="533"/>
          <w:tab w:val="left" w:pos="1022"/>
          <w:tab w:val="left" w:pos="2141"/>
          <w:tab w:val="left" w:pos="2405"/>
        </w:tabs>
      </w:pPr>
      <w:r w:rsidRPr="003A1D48">
        <w:rPr>
          <w:rStyle w:val="InterlineTextNumChar"/>
        </w:rPr>
        <w:lastRenderedPageBreak/>
        <w:t>012</w:t>
      </w:r>
      <w:r w:rsidR="00800AD8">
        <w:tab/>
        <w:t>qau</w:t>
      </w:r>
      <w:r w:rsidR="00800AD8">
        <w:tab/>
        <w:t>kirivu</w:t>
      </w:r>
      <w:r w:rsidR="00800AD8">
        <w:tab/>
        <w:t>a</w:t>
      </w:r>
      <w:r w:rsidR="00800AD8">
        <w:tab/>
        <w:t>sikataqaîan.</w:t>
      </w:r>
    </w:p>
    <w:p w14:paraId="50F250AC" w14:textId="77777777" w:rsidR="00800AD8" w:rsidRDefault="00800AD8" w:rsidP="005B5041">
      <w:pPr>
        <w:pStyle w:val="InterlineGlossWithTrans"/>
        <w:tabs>
          <w:tab w:val="left" w:pos="533"/>
          <w:tab w:val="left" w:pos="1022"/>
          <w:tab w:val="left" w:pos="2141"/>
          <w:tab w:val="left" w:pos="2405"/>
        </w:tabs>
      </w:pPr>
      <w:r>
        <w:tab/>
        <w:t>qau</w:t>
      </w:r>
      <w:r>
        <w:tab/>
        <w:t>ki-rivu</w:t>
      </w:r>
      <w:r>
        <w:tab/>
        <w:t>a</w:t>
      </w:r>
      <w:r>
        <w:tab/>
        <w:t>si-ka-ta-qaîa-an</w:t>
      </w:r>
    </w:p>
    <w:p w14:paraId="7B0DBB09" w14:textId="77777777" w:rsidR="00800AD8" w:rsidRDefault="00800AD8" w:rsidP="00F31031">
      <w:pPr>
        <w:pStyle w:val="InterlineTransNoFree"/>
        <w:tabs>
          <w:tab w:val="left" w:pos="1022"/>
          <w:tab w:val="left" w:pos="2141"/>
          <w:tab w:val="left" w:pos="2405"/>
          <w:tab w:val="right" w:pos="8789"/>
        </w:tabs>
      </w:pPr>
      <w:r>
        <w:tab/>
        <w:t>so</w:t>
      </w:r>
      <w:r>
        <w:tab/>
        <w:t>do-quarrel</w:t>
      </w:r>
      <w:r>
        <w:rPr>
          <w:smallCaps/>
        </w:rPr>
        <w:tab/>
        <w:t>c</w:t>
      </w:r>
      <w:r>
        <w:rPr>
          <w:smallCaps/>
        </w:rPr>
        <w:tab/>
        <w:t>if</w:t>
      </w:r>
      <w:r>
        <w:t>-main-?-outsider-</w:t>
      </w:r>
      <w:r>
        <w:rPr>
          <w:smallCaps/>
        </w:rPr>
        <w:t>nom</w:t>
      </w:r>
      <w:r w:rsidR="005B5041">
        <w:rPr>
          <w:smallCaps/>
        </w:rPr>
        <w:tab/>
      </w:r>
      <w:r w:rsidR="005B5041">
        <w:t>The villagers complained:</w:t>
      </w:r>
    </w:p>
    <w:p w14:paraId="58CD3F54" w14:textId="77777777" w:rsidR="00800AD8" w:rsidRDefault="00DC1AE0" w:rsidP="00FC326F">
      <w:pPr>
        <w:pStyle w:val="InterlineText"/>
        <w:tabs>
          <w:tab w:val="left" w:pos="533"/>
          <w:tab w:val="left" w:pos="1127"/>
          <w:tab w:val="left" w:pos="1721"/>
          <w:tab w:val="left" w:pos="2105"/>
          <w:tab w:val="left" w:pos="3254"/>
          <w:tab w:val="left" w:pos="3728"/>
          <w:tab w:val="left" w:pos="4697"/>
          <w:tab w:val="left" w:pos="5396"/>
          <w:tab w:val="left" w:pos="5735"/>
        </w:tabs>
      </w:pPr>
      <w:r w:rsidRPr="003A1D48">
        <w:rPr>
          <w:rStyle w:val="InterlineTextNumChar"/>
        </w:rPr>
        <w:t>013</w:t>
      </w:r>
      <w:r w:rsidR="00800AD8">
        <w:tab/>
        <w:t>“aku</w:t>
      </w:r>
      <w:r w:rsidR="00800AD8">
        <w:tab/>
        <w:t>neka</w:t>
      </w:r>
      <w:r w:rsidR="00800AD8">
        <w:tab/>
        <w:t>nu</w:t>
      </w:r>
      <w:r w:rsidR="00800AD8">
        <w:tab/>
        <w:t>satsemel?”</w:t>
      </w:r>
      <w:r w:rsidR="00800AD8">
        <w:tab/>
        <w:t>aya</w:t>
      </w:r>
      <w:r w:rsidR="00800AD8">
        <w:tab/>
        <w:t>kivadaq</w:t>
      </w:r>
      <w:r w:rsidR="00800AD8">
        <w:tab/>
        <w:t>tjai</w:t>
      </w:r>
      <w:r w:rsidR="00800AD8">
        <w:tab/>
        <w:t>sa</w:t>
      </w:r>
      <w:r w:rsidR="00800AD8">
        <w:tab/>
        <w:t>Puîaîuyaîuyan.</w:t>
      </w:r>
    </w:p>
    <w:p w14:paraId="55036B7B" w14:textId="77777777" w:rsidR="00800AD8" w:rsidRDefault="00800AD8" w:rsidP="00FC326F">
      <w:pPr>
        <w:pStyle w:val="InterlineGlossWithTrans"/>
        <w:tabs>
          <w:tab w:val="left" w:pos="533"/>
          <w:tab w:val="left" w:pos="1127"/>
          <w:tab w:val="left" w:pos="1721"/>
          <w:tab w:val="left" w:pos="2105"/>
          <w:tab w:val="left" w:pos="3254"/>
          <w:tab w:val="left" w:pos="3728"/>
          <w:tab w:val="left" w:pos="4697"/>
          <w:tab w:val="left" w:pos="5396"/>
          <w:tab w:val="left" w:pos="5735"/>
        </w:tabs>
      </w:pPr>
      <w:r>
        <w:tab/>
        <w:t>aku</w:t>
      </w:r>
      <w:r>
        <w:tab/>
        <w:t>neka</w:t>
      </w:r>
      <w:r>
        <w:tab/>
        <w:t>nu</w:t>
      </w:r>
      <w:r>
        <w:tab/>
        <w:t>satsemel</w:t>
      </w:r>
      <w:r>
        <w:tab/>
        <w:t>aya</w:t>
      </w:r>
      <w:r>
        <w:tab/>
        <w:t>ki-vadaq</w:t>
      </w:r>
      <w:r>
        <w:tab/>
        <w:t>tjai</w:t>
      </w:r>
      <w:r>
        <w:tab/>
        <w:t>sa</w:t>
      </w:r>
      <w:r>
        <w:tab/>
        <w:t>Puîaîuyaîuyan</w:t>
      </w:r>
    </w:p>
    <w:p w14:paraId="7F3F3215" w14:textId="77777777" w:rsidR="00800AD8" w:rsidRDefault="00800AD8" w:rsidP="00FC326F">
      <w:pPr>
        <w:pStyle w:val="InterlineTrans"/>
        <w:tabs>
          <w:tab w:val="left" w:pos="533"/>
          <w:tab w:val="left" w:pos="1127"/>
          <w:tab w:val="left" w:pos="1721"/>
          <w:tab w:val="left" w:pos="2105"/>
          <w:tab w:val="left" w:pos="3254"/>
          <w:tab w:val="left" w:pos="3728"/>
          <w:tab w:val="left" w:pos="4697"/>
          <w:tab w:val="left" w:pos="5396"/>
          <w:tab w:val="left" w:pos="5735"/>
        </w:tabs>
      </w:pPr>
      <w:r>
        <w:tab/>
        <w:t>why</w:t>
      </w:r>
      <w:r>
        <w:tab/>
        <w:t>no</w:t>
      </w:r>
      <w:r>
        <w:tab/>
        <w:t>of</w:t>
      </w:r>
      <w:r>
        <w:tab/>
        <w:t>wild.game</w:t>
      </w:r>
      <w:r>
        <w:tab/>
        <w:t>say</w:t>
      </w:r>
      <w:r>
        <w:tab/>
        <w:t>do-ask</w:t>
      </w:r>
      <w:r>
        <w:tab/>
      </w:r>
      <w:r>
        <w:rPr>
          <w:smallCaps/>
        </w:rPr>
        <w:t>obl</w:t>
      </w:r>
      <w:r>
        <w:t>.</w:t>
      </w:r>
      <w:r>
        <w:rPr>
          <w:smallCaps/>
        </w:rPr>
        <w:t>h</w:t>
      </w:r>
      <w:r>
        <w:rPr>
          <w:smallCaps/>
        </w:rPr>
        <w:tab/>
        <w:t>h</w:t>
      </w:r>
      <w:r>
        <w:rPr>
          <w:smallCaps/>
        </w:rPr>
        <w:tab/>
      </w:r>
      <w:r>
        <w:t>(name)</w:t>
      </w:r>
    </w:p>
    <w:p w14:paraId="36715F1E" w14:textId="77777777" w:rsidR="00800AD8" w:rsidRDefault="00800AD8">
      <w:pPr>
        <w:pStyle w:val="InterlineFree"/>
      </w:pPr>
      <w:r>
        <w:t>“Why is there no game?” they asked Puîaîuyaîuyan.</w:t>
      </w:r>
    </w:p>
    <w:p w14:paraId="365AD5BE" w14:textId="77777777" w:rsidR="00800AD8" w:rsidRDefault="00DC1AE0" w:rsidP="00FC326F">
      <w:pPr>
        <w:pStyle w:val="InterlineText"/>
        <w:tabs>
          <w:tab w:val="left" w:pos="533"/>
          <w:tab w:val="left" w:pos="1022"/>
          <w:tab w:val="left" w:pos="2246"/>
          <w:tab w:val="left" w:pos="2690"/>
          <w:tab w:val="left" w:pos="3029"/>
          <w:tab w:val="left" w:pos="4703"/>
          <w:tab w:val="left" w:pos="5417"/>
          <w:tab w:val="left" w:pos="6266"/>
          <w:tab w:val="left" w:pos="6875"/>
          <w:tab w:val="left" w:pos="7664"/>
        </w:tabs>
      </w:pPr>
      <w:r w:rsidRPr="003A1D48">
        <w:rPr>
          <w:rStyle w:val="InterlineTextNumChar"/>
        </w:rPr>
        <w:t>014</w:t>
      </w:r>
      <w:r w:rsidR="00800AD8">
        <w:tab/>
        <w:t>qau</w:t>
      </w:r>
      <w:r w:rsidR="00800AD8">
        <w:tab/>
        <w:t>kiîavaran</w:t>
      </w:r>
      <w:r w:rsidR="00800AD8">
        <w:tab/>
        <w:t>ti</w:t>
      </w:r>
      <w:r w:rsidR="00800AD8">
        <w:tab/>
        <w:t>sa</w:t>
      </w:r>
      <w:r w:rsidR="00800AD8">
        <w:tab/>
        <w:t>Puîaîuyaîuyan:</w:t>
      </w:r>
      <w:r w:rsidR="00800AD8">
        <w:tab/>
        <w:t>“nuka</w:t>
      </w:r>
      <w:r w:rsidR="00800AD8">
        <w:tab/>
        <w:t>qatjuvi,</w:t>
      </w:r>
      <w:r w:rsidR="00800AD8">
        <w:tab/>
        <w:t>nuka</w:t>
      </w:r>
      <w:r w:rsidR="00800AD8">
        <w:tab/>
        <w:t>nga÷i</w:t>
      </w:r>
      <w:r w:rsidR="00FC326F">
        <w:tab/>
        <w:t>kuangu,”</w:t>
      </w:r>
    </w:p>
    <w:p w14:paraId="55C6BDAD" w14:textId="77777777" w:rsidR="00800AD8" w:rsidRDefault="00800AD8" w:rsidP="00FC326F">
      <w:pPr>
        <w:pStyle w:val="InterlineGlossWithTrans"/>
        <w:tabs>
          <w:tab w:val="left" w:pos="533"/>
          <w:tab w:val="left" w:pos="1022"/>
          <w:tab w:val="left" w:pos="2246"/>
          <w:tab w:val="left" w:pos="2690"/>
          <w:tab w:val="left" w:pos="3029"/>
          <w:tab w:val="left" w:pos="4703"/>
          <w:tab w:val="left" w:pos="5417"/>
          <w:tab w:val="left" w:pos="6266"/>
          <w:tab w:val="left" w:pos="6875"/>
          <w:tab w:val="left" w:pos="7664"/>
        </w:tabs>
      </w:pPr>
      <w:r>
        <w:tab/>
        <w:t>qau</w:t>
      </w:r>
      <w:r>
        <w:tab/>
        <w:t>ki-îavar-an</w:t>
      </w:r>
      <w:r>
        <w:tab/>
        <w:t>ti</w:t>
      </w:r>
      <w:r>
        <w:tab/>
        <w:t>sa</w:t>
      </w:r>
      <w:r>
        <w:tab/>
        <w:t>Puîaîuyaîuyan</w:t>
      </w:r>
      <w:r>
        <w:tab/>
        <w:t>nuka</w:t>
      </w:r>
      <w:r>
        <w:tab/>
        <w:t>qatjuvi</w:t>
      </w:r>
      <w:r>
        <w:tab/>
        <w:t>nuka</w:t>
      </w:r>
      <w:r>
        <w:tab/>
        <w:t>nga÷i</w:t>
      </w:r>
      <w:r w:rsidR="00FC326F">
        <w:tab/>
        <w:t>kuang-u</w:t>
      </w:r>
    </w:p>
    <w:p w14:paraId="44678604" w14:textId="77777777" w:rsidR="00800AD8" w:rsidRDefault="00800AD8" w:rsidP="00FC326F">
      <w:pPr>
        <w:pStyle w:val="InterlineTransNoFree"/>
        <w:tabs>
          <w:tab w:val="left" w:pos="1022"/>
          <w:tab w:val="left" w:pos="2246"/>
          <w:tab w:val="left" w:pos="2690"/>
          <w:tab w:val="left" w:pos="3029"/>
          <w:tab w:val="left" w:pos="4703"/>
          <w:tab w:val="left" w:pos="5417"/>
          <w:tab w:val="left" w:pos="6266"/>
          <w:tab w:val="left" w:pos="6875"/>
          <w:tab w:val="left" w:pos="7664"/>
        </w:tabs>
      </w:pPr>
      <w:r>
        <w:tab/>
        <w:t>so</w:t>
      </w:r>
      <w:r>
        <w:tab/>
        <w:t>do-speak-</w:t>
      </w:r>
      <w:r>
        <w:rPr>
          <w:smallCaps/>
        </w:rPr>
        <w:t>lf</w:t>
      </w:r>
      <w:r>
        <w:tab/>
      </w:r>
      <w:r>
        <w:rPr>
          <w:smallCaps/>
        </w:rPr>
        <w:t>f.h</w:t>
      </w:r>
      <w:r>
        <w:rPr>
          <w:smallCaps/>
        </w:rPr>
        <w:tab/>
        <w:t>h</w:t>
      </w:r>
      <w:r>
        <w:rPr>
          <w:smallCaps/>
        </w:rPr>
        <w:tab/>
      </w:r>
      <w:r>
        <w:t>(name)</w:t>
      </w:r>
      <w:r>
        <w:tab/>
        <w:t>even</w:t>
      </w:r>
      <w:r>
        <w:tab/>
        <w:t>snake</w:t>
      </w:r>
      <w:r>
        <w:tab/>
        <w:t>even</w:t>
      </w:r>
      <w:r>
        <w:tab/>
        <w:t>badger</w:t>
      </w:r>
      <w:r w:rsidR="00FC326F">
        <w:tab/>
        <w:t>firearm-</w:t>
      </w:r>
      <w:r w:rsidR="00FC326F">
        <w:rPr>
          <w:smallCaps/>
        </w:rPr>
        <w:t>imp</w:t>
      </w:r>
    </w:p>
    <w:p w14:paraId="528D1E12" w14:textId="77777777" w:rsidR="00800AD8" w:rsidRDefault="00FC326F" w:rsidP="00FC326F">
      <w:pPr>
        <w:pStyle w:val="InterlineText"/>
        <w:tabs>
          <w:tab w:val="left" w:pos="533"/>
          <w:tab w:val="left" w:pos="1007"/>
        </w:tabs>
      </w:pPr>
      <w:r>
        <w:tab/>
      </w:r>
      <w:r w:rsidR="00800AD8">
        <w:t>aya</w:t>
      </w:r>
      <w:r w:rsidR="00800AD8">
        <w:tab/>
        <w:t>kiîavaran.</w:t>
      </w:r>
    </w:p>
    <w:p w14:paraId="0AC7717C" w14:textId="77777777" w:rsidR="00800AD8" w:rsidRDefault="00FC326F" w:rsidP="00FC326F">
      <w:pPr>
        <w:pStyle w:val="InterlineGlossWithTrans"/>
        <w:tabs>
          <w:tab w:val="left" w:pos="533"/>
          <w:tab w:val="left" w:pos="1007"/>
        </w:tabs>
      </w:pPr>
      <w:r>
        <w:tab/>
      </w:r>
      <w:r w:rsidR="00800AD8">
        <w:t>aya</w:t>
      </w:r>
      <w:r w:rsidR="00800AD8">
        <w:tab/>
        <w:t>ki-îavar-an</w:t>
      </w:r>
    </w:p>
    <w:p w14:paraId="20594677" w14:textId="77777777" w:rsidR="00800AD8" w:rsidRDefault="00800AD8" w:rsidP="00F31031">
      <w:pPr>
        <w:pStyle w:val="InterlineTransNoFree"/>
        <w:tabs>
          <w:tab w:val="left" w:pos="1007"/>
          <w:tab w:val="right" w:pos="8789"/>
        </w:tabs>
      </w:pPr>
      <w:r>
        <w:rPr>
          <w:smallCaps/>
        </w:rPr>
        <w:tab/>
      </w:r>
      <w:r>
        <w:t>say</w:t>
      </w:r>
      <w:r>
        <w:tab/>
        <w:t>do-speak-</w:t>
      </w:r>
      <w:r>
        <w:rPr>
          <w:smallCaps/>
        </w:rPr>
        <w:t>lf</w:t>
      </w:r>
      <w:r w:rsidR="00FC326F">
        <w:rPr>
          <w:smallCaps/>
        </w:rPr>
        <w:tab/>
      </w:r>
      <w:r w:rsidR="00FC326F">
        <w:t>He replied: “Shoot even snakes and badgers,” he said.</w:t>
      </w:r>
    </w:p>
    <w:p w14:paraId="1BF10159" w14:textId="77777777" w:rsidR="00800AD8" w:rsidRDefault="00DC1AE0" w:rsidP="00FC326F">
      <w:pPr>
        <w:pStyle w:val="InterlineText"/>
        <w:tabs>
          <w:tab w:val="left" w:pos="533"/>
          <w:tab w:val="left" w:pos="1022"/>
          <w:tab w:val="left" w:pos="2216"/>
          <w:tab w:val="left" w:pos="3140"/>
          <w:tab w:val="left" w:pos="3644"/>
          <w:tab w:val="left" w:pos="4343"/>
          <w:tab w:val="left" w:pos="4607"/>
          <w:tab w:val="left" w:pos="6296"/>
        </w:tabs>
      </w:pPr>
      <w:r w:rsidRPr="003A1D48">
        <w:rPr>
          <w:rStyle w:val="InterlineTextNumChar"/>
        </w:rPr>
        <w:t>015</w:t>
      </w:r>
      <w:r w:rsidR="00800AD8">
        <w:tab/>
        <w:t>qau</w:t>
      </w:r>
      <w:r w:rsidR="00800AD8">
        <w:tab/>
        <w:t>timadju</w:t>
      </w:r>
      <w:r w:rsidR="00800AD8">
        <w:tab/>
        <w:t>izua</w:t>
      </w:r>
      <w:r w:rsidR="00800AD8">
        <w:tab/>
        <w:t>i</w:t>
      </w:r>
      <w:r w:rsidR="00800AD8">
        <w:tab/>
        <w:t>îavek</w:t>
      </w:r>
      <w:r w:rsidR="00800AD8">
        <w:tab/>
        <w:t>a</w:t>
      </w:r>
      <w:r w:rsidR="00800AD8">
        <w:tab/>
        <w:t>qarawqawqaw</w:t>
      </w:r>
      <w:r w:rsidR="00800AD8">
        <w:tab/>
        <w:t>sakamaya.</w:t>
      </w:r>
    </w:p>
    <w:p w14:paraId="07CD7D11" w14:textId="77777777" w:rsidR="00800AD8" w:rsidRDefault="00800AD8" w:rsidP="00FC326F">
      <w:pPr>
        <w:pStyle w:val="InterlineGlossWithTrans"/>
        <w:tabs>
          <w:tab w:val="left" w:pos="533"/>
          <w:tab w:val="left" w:pos="1022"/>
          <w:tab w:val="left" w:pos="2216"/>
          <w:tab w:val="left" w:pos="3140"/>
          <w:tab w:val="left" w:pos="3644"/>
          <w:tab w:val="left" w:pos="4343"/>
          <w:tab w:val="left" w:pos="4607"/>
          <w:tab w:val="left" w:pos="6296"/>
        </w:tabs>
      </w:pPr>
      <w:r>
        <w:tab/>
        <w:t>qau</w:t>
      </w:r>
      <w:r>
        <w:tab/>
        <w:t>ti-madju</w:t>
      </w:r>
      <w:r>
        <w:tab/>
        <w:t>i-zua</w:t>
      </w:r>
      <w:r>
        <w:tab/>
        <w:t>i</w:t>
      </w:r>
      <w:r>
        <w:tab/>
        <w:t>îavek</w:t>
      </w:r>
      <w:r>
        <w:tab/>
        <w:t>a</w:t>
      </w:r>
      <w:r>
        <w:tab/>
        <w:t>ar=qaw-qawqaw</w:t>
      </w:r>
      <w:r>
        <w:tab/>
        <w:t>sakamaya</w:t>
      </w:r>
    </w:p>
    <w:p w14:paraId="71439E75" w14:textId="77777777" w:rsidR="00800AD8" w:rsidRDefault="00800AD8" w:rsidP="00FC326F">
      <w:pPr>
        <w:pStyle w:val="InterlineTrans"/>
        <w:tabs>
          <w:tab w:val="left" w:pos="533"/>
          <w:tab w:val="left" w:pos="1022"/>
          <w:tab w:val="left" w:pos="2216"/>
          <w:tab w:val="left" w:pos="3140"/>
          <w:tab w:val="left" w:pos="3644"/>
          <w:tab w:val="left" w:pos="4343"/>
          <w:tab w:val="left" w:pos="4607"/>
          <w:tab w:val="left" w:pos="6296"/>
        </w:tabs>
      </w:pPr>
      <w:r>
        <w:tab/>
        <w:t>so</w:t>
      </w:r>
      <w:r>
        <w:tab/>
      </w:r>
      <w:r>
        <w:rPr>
          <w:smallCaps/>
        </w:rPr>
        <w:t>f-3rd.pers</w:t>
      </w:r>
      <w:r>
        <w:tab/>
      </w:r>
      <w:r>
        <w:rPr>
          <w:smallCaps/>
        </w:rPr>
        <w:t>loc</w:t>
      </w:r>
      <w:r>
        <w:t>-that</w:t>
      </w:r>
      <w:r>
        <w:tab/>
      </w:r>
      <w:r>
        <w:rPr>
          <w:smallCaps/>
        </w:rPr>
        <w:t>loc</w:t>
      </w:r>
      <w:r>
        <w:tab/>
        <w:t>sea</w:t>
      </w:r>
      <w:r>
        <w:rPr>
          <w:smallCaps/>
        </w:rPr>
        <w:tab/>
        <w:t>c</w:t>
      </w:r>
      <w:r>
        <w:rPr>
          <w:smallCaps/>
        </w:rPr>
        <w:tab/>
        <w:t>qal</w:t>
      </w:r>
      <w:r>
        <w:t>=</w:t>
      </w:r>
      <w:r>
        <w:rPr>
          <w:smallCaps/>
        </w:rPr>
        <w:t>red</w:t>
      </w:r>
      <w:r>
        <w:t>-shout</w:t>
      </w:r>
      <w:r>
        <w:tab/>
        <w:t>only</w:t>
      </w:r>
    </w:p>
    <w:p w14:paraId="4A22F1EE" w14:textId="77777777" w:rsidR="00800AD8" w:rsidRDefault="00800AD8">
      <w:pPr>
        <w:pStyle w:val="InterlineFreeCommentFollows"/>
      </w:pPr>
      <w:r>
        <w:t>And he was there by the sea shouting away.</w:t>
      </w:r>
    </w:p>
    <w:p w14:paraId="39A80204" w14:textId="77777777" w:rsidR="00800AD8" w:rsidRDefault="00800AD8">
      <w:pPr>
        <w:pStyle w:val="CommentLastWithHalfSpace"/>
      </w:pPr>
      <w:r>
        <w:t>[</w:t>
      </w:r>
      <w:r w:rsidRPr="00FC326F">
        <w:rPr>
          <w:rStyle w:val="VernacularText"/>
        </w:rPr>
        <w:t>qarawqawqaw</w:t>
      </w:r>
      <w:r>
        <w:t xml:space="preserve"> was originally </w:t>
      </w:r>
      <w:r w:rsidRPr="00FC326F">
        <w:rPr>
          <w:rStyle w:val="VernacularText"/>
        </w:rPr>
        <w:t>qarauqauqaw</w:t>
      </w:r>
      <w:r>
        <w:t>]</w:t>
      </w:r>
    </w:p>
    <w:p w14:paraId="7D622306" w14:textId="77777777" w:rsidR="00800AD8" w:rsidRDefault="00DC1AE0" w:rsidP="006B322F">
      <w:pPr>
        <w:pStyle w:val="InterlineText"/>
        <w:tabs>
          <w:tab w:val="left" w:pos="533"/>
          <w:tab w:val="left" w:pos="1022"/>
          <w:tab w:val="left" w:pos="1286"/>
          <w:tab w:val="left" w:pos="3590"/>
          <w:tab w:val="left" w:pos="4454"/>
          <w:tab w:val="left" w:pos="6038"/>
          <w:tab w:val="left" w:pos="6902"/>
        </w:tabs>
      </w:pPr>
      <w:r w:rsidRPr="003A1D48">
        <w:rPr>
          <w:rStyle w:val="InterlineTextNumChar"/>
        </w:rPr>
        <w:t>016</w:t>
      </w:r>
      <w:r w:rsidR="00800AD8">
        <w:tab/>
        <w:t>qau</w:t>
      </w:r>
      <w:r w:rsidR="00800AD8">
        <w:tab/>
        <w:t>a</w:t>
      </w:r>
      <w:r w:rsidR="00800AD8">
        <w:tab/>
        <w:t>sikataqaîan:</w:t>
      </w:r>
      <w:r w:rsidR="00800AD8">
        <w:tab/>
        <w:t>“anema</w:t>
      </w:r>
      <w:r w:rsidR="00800AD8">
        <w:tab/>
        <w:t>kudakudain</w:t>
      </w:r>
      <w:r w:rsidR="00800AD8">
        <w:tab/>
        <w:t>nazua</w:t>
      </w:r>
      <w:r w:rsidR="00800AD8">
        <w:tab/>
        <w:t>tsautsau?”</w:t>
      </w:r>
    </w:p>
    <w:p w14:paraId="38E699A3" w14:textId="77777777" w:rsidR="00800AD8" w:rsidRDefault="00800AD8" w:rsidP="006B322F">
      <w:pPr>
        <w:pStyle w:val="InterlineGlossWithTrans"/>
        <w:tabs>
          <w:tab w:val="left" w:pos="533"/>
          <w:tab w:val="left" w:pos="1022"/>
          <w:tab w:val="left" w:pos="1286"/>
          <w:tab w:val="left" w:pos="3590"/>
          <w:tab w:val="left" w:pos="4454"/>
          <w:tab w:val="left" w:pos="6038"/>
          <w:tab w:val="left" w:pos="6902"/>
        </w:tabs>
      </w:pPr>
      <w:r>
        <w:tab/>
        <w:t>qau</w:t>
      </w:r>
      <w:r>
        <w:tab/>
        <w:t>a</w:t>
      </w:r>
      <w:r>
        <w:tab/>
        <w:t>si-ka-ta-qaîa-an</w:t>
      </w:r>
      <w:r>
        <w:tab/>
        <w:t>a-nema</w:t>
      </w:r>
      <w:r>
        <w:tab/>
        <w:t>kuda-kuda-en</w:t>
      </w:r>
      <w:r>
        <w:tab/>
        <w:t>nua-zua</w:t>
      </w:r>
      <w:r>
        <w:tab/>
        <w:t>tsau-tsau</w:t>
      </w:r>
    </w:p>
    <w:p w14:paraId="01A0D0D2" w14:textId="77777777" w:rsidR="00800AD8" w:rsidRDefault="00800AD8" w:rsidP="006B322F">
      <w:pPr>
        <w:pStyle w:val="InterlineTransNoFree"/>
        <w:tabs>
          <w:tab w:val="left" w:pos="1022"/>
          <w:tab w:val="left" w:pos="1286"/>
          <w:tab w:val="left" w:pos="3590"/>
          <w:tab w:val="left" w:pos="4454"/>
          <w:tab w:val="left" w:pos="6038"/>
          <w:tab w:val="left" w:pos="6902"/>
        </w:tabs>
      </w:pPr>
      <w:r>
        <w:tab/>
        <w:t>so</w:t>
      </w:r>
      <w:r>
        <w:rPr>
          <w:smallCaps/>
        </w:rPr>
        <w:tab/>
        <w:t>c</w:t>
      </w:r>
      <w:r>
        <w:rPr>
          <w:smallCaps/>
        </w:rPr>
        <w:tab/>
        <w:t>if</w:t>
      </w:r>
      <w:r>
        <w:t>-main-?-outsider-</w:t>
      </w:r>
      <w:r>
        <w:rPr>
          <w:smallCaps/>
        </w:rPr>
        <w:t>nom</w:t>
      </w:r>
      <w:r>
        <w:tab/>
        <w:t>?-what</w:t>
      </w:r>
      <w:r>
        <w:tab/>
      </w:r>
      <w:r>
        <w:rPr>
          <w:smallCaps/>
        </w:rPr>
        <w:t>red</w:t>
      </w:r>
      <w:r>
        <w:t>-do.what-</w:t>
      </w:r>
      <w:r>
        <w:rPr>
          <w:smallCaps/>
        </w:rPr>
        <w:t>pf</w:t>
      </w:r>
      <w:r>
        <w:rPr>
          <w:smallCaps/>
        </w:rPr>
        <w:tab/>
      </w:r>
      <w:r>
        <w:t>of-that</w:t>
      </w:r>
      <w:r>
        <w:tab/>
      </w:r>
      <w:r>
        <w:rPr>
          <w:smallCaps/>
        </w:rPr>
        <w:t>red</w:t>
      </w:r>
      <w:r>
        <w:t>-being</w:t>
      </w:r>
    </w:p>
    <w:p w14:paraId="1177AA29" w14:textId="77777777" w:rsidR="00800AD8" w:rsidRDefault="00800AD8" w:rsidP="006B322F">
      <w:pPr>
        <w:pStyle w:val="InterlineText"/>
        <w:tabs>
          <w:tab w:val="left" w:pos="533"/>
          <w:tab w:val="left" w:pos="1007"/>
        </w:tabs>
      </w:pPr>
      <w:r>
        <w:tab/>
        <w:t>aya</w:t>
      </w:r>
      <w:r>
        <w:tab/>
        <w:t>kinemnem.</w:t>
      </w:r>
    </w:p>
    <w:p w14:paraId="36C79E45" w14:textId="77777777" w:rsidR="00800AD8" w:rsidRDefault="00800AD8" w:rsidP="006B322F">
      <w:pPr>
        <w:pStyle w:val="InterlineGlossWithTrans"/>
        <w:tabs>
          <w:tab w:val="left" w:pos="533"/>
          <w:tab w:val="left" w:pos="1007"/>
        </w:tabs>
      </w:pPr>
      <w:r>
        <w:tab/>
        <w:t>aya</w:t>
      </w:r>
      <w:r>
        <w:tab/>
        <w:t>kinemnem</w:t>
      </w:r>
    </w:p>
    <w:p w14:paraId="230F84F6" w14:textId="77777777" w:rsidR="00800AD8" w:rsidRDefault="00800AD8" w:rsidP="00F31031">
      <w:pPr>
        <w:pStyle w:val="InterlineTransNoFree"/>
        <w:tabs>
          <w:tab w:val="left" w:pos="1007"/>
          <w:tab w:val="right" w:pos="8789"/>
        </w:tabs>
      </w:pPr>
      <w:r>
        <w:tab/>
        <w:t>say</w:t>
      </w:r>
      <w:r>
        <w:tab/>
        <w:t>think</w:t>
      </w:r>
      <w:r w:rsidR="006B322F">
        <w:tab/>
        <w:t>The villagers thought: “What’s this fellow up to?”</w:t>
      </w:r>
    </w:p>
    <w:p w14:paraId="256CA2E4" w14:textId="77777777" w:rsidR="00800AD8" w:rsidRDefault="00DC1AE0" w:rsidP="00F31031">
      <w:pPr>
        <w:pStyle w:val="InterlineText"/>
        <w:tabs>
          <w:tab w:val="left" w:pos="533"/>
          <w:tab w:val="left" w:pos="1022"/>
          <w:tab w:val="left" w:pos="1946"/>
          <w:tab w:val="left" w:pos="2210"/>
        </w:tabs>
      </w:pPr>
      <w:r w:rsidRPr="003A1D48">
        <w:rPr>
          <w:rStyle w:val="InterlineTextNumChar"/>
        </w:rPr>
        <w:t>017</w:t>
      </w:r>
      <w:r w:rsidR="00800AD8">
        <w:tab/>
        <w:t>qau</w:t>
      </w:r>
      <w:r w:rsidR="00800AD8">
        <w:tab/>
        <w:t>vaiken</w:t>
      </w:r>
      <w:r w:rsidR="00800AD8">
        <w:tab/>
        <w:t>a</w:t>
      </w:r>
      <w:r w:rsidR="00800AD8">
        <w:tab/>
        <w:t>kiqenetj.</w:t>
      </w:r>
    </w:p>
    <w:p w14:paraId="53B1D048" w14:textId="77777777" w:rsidR="00800AD8" w:rsidRDefault="00800AD8" w:rsidP="00F31031">
      <w:pPr>
        <w:pStyle w:val="InterlineGlossWithTrans"/>
        <w:tabs>
          <w:tab w:val="left" w:pos="533"/>
          <w:tab w:val="left" w:pos="1022"/>
          <w:tab w:val="left" w:pos="1946"/>
          <w:tab w:val="left" w:pos="2210"/>
        </w:tabs>
      </w:pPr>
      <w:r>
        <w:tab/>
        <w:t>qau</w:t>
      </w:r>
      <w:r>
        <w:tab/>
        <w:t>vaik-en</w:t>
      </w:r>
      <w:r>
        <w:tab/>
        <w:t>a</w:t>
      </w:r>
      <w:r>
        <w:tab/>
        <w:t>ki-qenetj</w:t>
      </w:r>
    </w:p>
    <w:p w14:paraId="6790309F" w14:textId="77777777" w:rsidR="00800AD8" w:rsidRDefault="00800AD8" w:rsidP="00F31031">
      <w:pPr>
        <w:pStyle w:val="InterlineTransNoFree"/>
        <w:tabs>
          <w:tab w:val="left" w:pos="1022"/>
          <w:tab w:val="left" w:pos="1946"/>
          <w:tab w:val="left" w:pos="2210"/>
          <w:tab w:val="right" w:pos="8789"/>
        </w:tabs>
      </w:pPr>
      <w:r>
        <w:tab/>
        <w:t>so</w:t>
      </w:r>
      <w:r>
        <w:tab/>
        <w:t>leave-</w:t>
      </w:r>
      <w:r>
        <w:rPr>
          <w:smallCaps/>
        </w:rPr>
        <w:t>pf</w:t>
      </w:r>
      <w:r>
        <w:rPr>
          <w:smallCaps/>
        </w:rPr>
        <w:tab/>
        <w:t>c</w:t>
      </w:r>
      <w:r>
        <w:rPr>
          <w:smallCaps/>
        </w:rPr>
        <w:tab/>
      </w:r>
      <w:r>
        <w:t>do-see</w:t>
      </w:r>
      <w:r w:rsidR="00F31031">
        <w:tab/>
        <w:t>They went to have a look.</w:t>
      </w:r>
    </w:p>
    <w:p w14:paraId="21A63521" w14:textId="77777777" w:rsidR="00800AD8" w:rsidRDefault="00DC1AE0" w:rsidP="006B322F">
      <w:pPr>
        <w:pStyle w:val="InterlineText"/>
        <w:tabs>
          <w:tab w:val="left" w:pos="533"/>
          <w:tab w:val="left" w:pos="1352"/>
          <w:tab w:val="left" w:pos="3656"/>
          <w:tab w:val="left" w:pos="3920"/>
          <w:tab w:val="left" w:pos="5024"/>
          <w:tab w:val="left" w:pos="5918"/>
        </w:tabs>
      </w:pPr>
      <w:r w:rsidRPr="003A1D48">
        <w:rPr>
          <w:rStyle w:val="InterlineTextNumChar"/>
        </w:rPr>
        <w:t>018</w:t>
      </w:r>
      <w:r w:rsidR="00800AD8">
        <w:tab/>
        <w:t>mintu</w:t>
      </w:r>
      <w:r w:rsidR="00800AD8">
        <w:tab/>
        <w:t>“îauîauîavu</w:t>
      </w:r>
      <w:r w:rsidR="00800AD8">
        <w:tab/>
        <w:t>a</w:t>
      </w:r>
      <w:r w:rsidR="00800AD8">
        <w:tab/>
        <w:t>djaraîap,”</w:t>
      </w:r>
      <w:r w:rsidR="00800AD8">
        <w:tab/>
        <w:t>ayaya</w:t>
      </w:r>
      <w:r w:rsidR="00800AD8">
        <w:tab/>
        <w:t>semenasenay.</w:t>
      </w:r>
    </w:p>
    <w:p w14:paraId="00510603" w14:textId="77777777" w:rsidR="00800AD8" w:rsidRDefault="00800AD8" w:rsidP="006B322F">
      <w:pPr>
        <w:pStyle w:val="InterlineGlossWithTrans"/>
        <w:tabs>
          <w:tab w:val="left" w:pos="533"/>
          <w:tab w:val="left" w:pos="1352"/>
          <w:tab w:val="left" w:pos="3656"/>
          <w:tab w:val="left" w:pos="3920"/>
          <w:tab w:val="left" w:pos="5024"/>
          <w:tab w:val="left" w:pos="5918"/>
        </w:tabs>
      </w:pPr>
      <w:r>
        <w:tab/>
        <w:t>mintu</w:t>
      </w:r>
      <w:r>
        <w:tab/>
        <w:t>îau-îauîa</w:t>
      </w:r>
      <w:r w:rsidR="00E0124E">
        <w:t>w</w:t>
      </w:r>
      <w:r>
        <w:t>-u</w:t>
      </w:r>
      <w:r>
        <w:tab/>
        <w:t>a</w:t>
      </w:r>
      <w:r>
        <w:tab/>
        <w:t>djaraîap</w:t>
      </w:r>
      <w:r>
        <w:tab/>
        <w:t>ay-aya</w:t>
      </w:r>
      <w:r>
        <w:tab/>
        <w:t>em=sena-senay</w:t>
      </w:r>
    </w:p>
    <w:p w14:paraId="3F605E75" w14:textId="77777777" w:rsidR="00800AD8" w:rsidRDefault="00800AD8" w:rsidP="006B322F">
      <w:pPr>
        <w:pStyle w:val="InterlineTrans"/>
        <w:tabs>
          <w:tab w:val="left" w:pos="533"/>
          <w:tab w:val="left" w:pos="1352"/>
          <w:tab w:val="left" w:pos="3656"/>
          <w:tab w:val="left" w:pos="3920"/>
          <w:tab w:val="left" w:pos="5024"/>
          <w:tab w:val="left" w:pos="5918"/>
        </w:tabs>
      </w:pPr>
      <w:r>
        <w:tab/>
        <w:t>sudden</w:t>
      </w:r>
      <w:r>
        <w:tab/>
      </w:r>
      <w:r>
        <w:rPr>
          <w:smallCaps/>
        </w:rPr>
        <w:t>red</w:t>
      </w:r>
      <w:r w:rsidR="00E0124E">
        <w:t>-stretch</w:t>
      </w:r>
      <w:r>
        <w:t>-</w:t>
      </w:r>
      <w:r>
        <w:rPr>
          <w:smallCaps/>
        </w:rPr>
        <w:t>imp</w:t>
      </w:r>
      <w:r>
        <w:rPr>
          <w:smallCaps/>
        </w:rPr>
        <w:tab/>
        <w:t>c</w:t>
      </w:r>
      <w:r>
        <w:rPr>
          <w:smallCaps/>
        </w:rPr>
        <w:tab/>
      </w:r>
      <w:r>
        <w:t>banyan</w:t>
      </w:r>
      <w:r>
        <w:tab/>
      </w:r>
      <w:r>
        <w:rPr>
          <w:smallCaps/>
        </w:rPr>
        <w:t>red</w:t>
      </w:r>
      <w:r>
        <w:t>-say</w:t>
      </w:r>
      <w:r>
        <w:tab/>
      </w:r>
      <w:r>
        <w:rPr>
          <w:smallCaps/>
        </w:rPr>
        <w:t>af</w:t>
      </w:r>
      <w:r>
        <w:t>=</w:t>
      </w:r>
      <w:r>
        <w:rPr>
          <w:smallCaps/>
        </w:rPr>
        <w:t>red</w:t>
      </w:r>
      <w:r>
        <w:t>-chant</w:t>
      </w:r>
    </w:p>
    <w:p w14:paraId="6F147F47" w14:textId="77777777" w:rsidR="00800AD8" w:rsidRDefault="00800AD8">
      <w:pPr>
        <w:pStyle w:val="InterlineFreeCommentFollows"/>
      </w:pPr>
      <w:r>
        <w:t>And he was singing: “Stretch out, banyan tree!”.</w:t>
      </w:r>
    </w:p>
    <w:p w14:paraId="0063A7AE" w14:textId="77777777" w:rsidR="00800AD8" w:rsidRDefault="00800AD8" w:rsidP="00F31031">
      <w:pPr>
        <w:pStyle w:val="Commentparaanother"/>
      </w:pPr>
      <w:r>
        <w:t>[</w:t>
      </w:r>
      <w:r w:rsidRPr="006B322F">
        <w:rPr>
          <w:rStyle w:val="VernacularText"/>
        </w:rPr>
        <w:t>mintu</w:t>
      </w:r>
      <w:r>
        <w:t xml:space="preserve">: W has </w:t>
      </w:r>
      <w:r w:rsidRPr="006B322F">
        <w:rPr>
          <w:rStyle w:val="VernacularText"/>
        </w:rPr>
        <w:t>‘(?mingtjus</w:t>
      </w:r>
      <w:r>
        <w:t xml:space="preserve">)’ which in F177 (as </w:t>
      </w:r>
      <w:r w:rsidRPr="006B322F">
        <w:rPr>
          <w:rStyle w:val="VernacularText"/>
        </w:rPr>
        <w:t>mingetjus</w:t>
      </w:r>
      <w:r>
        <w:t>) means to ‘be startle</w:t>
      </w:r>
      <w:r w:rsidR="00F31031">
        <w:t>d’</w:t>
      </w:r>
      <w:r>
        <w:t>]</w:t>
      </w:r>
    </w:p>
    <w:p w14:paraId="0A246C72" w14:textId="77777777" w:rsidR="00800AD8" w:rsidRDefault="00800AD8" w:rsidP="006B322F">
      <w:pPr>
        <w:pStyle w:val="CommentLastWithHalfSpace"/>
      </w:pPr>
      <w:r>
        <w:t>[</w:t>
      </w:r>
      <w:r w:rsidRPr="00F31031">
        <w:rPr>
          <w:rStyle w:val="VernacularText"/>
        </w:rPr>
        <w:t>îauîauîavu</w:t>
      </w:r>
      <w:r>
        <w:t xml:space="preserve">: F135 has </w:t>
      </w:r>
      <w:r w:rsidRPr="006B322F">
        <w:rPr>
          <w:rStyle w:val="VernacularText"/>
        </w:rPr>
        <w:t>îauî</w:t>
      </w:r>
      <w:r>
        <w:t xml:space="preserve"> ‘roar’, </w:t>
      </w:r>
      <w:r w:rsidRPr="006B322F">
        <w:rPr>
          <w:rStyle w:val="VernacularText"/>
        </w:rPr>
        <w:t>îauîau</w:t>
      </w:r>
      <w:r>
        <w:t xml:space="preserve"> ‘crazy’ (under </w:t>
      </w:r>
      <w:r w:rsidRPr="006B322F">
        <w:rPr>
          <w:rStyle w:val="VernacularText"/>
        </w:rPr>
        <w:t>îau</w:t>
      </w:r>
      <w:r>
        <w:t xml:space="preserve">) and F138 under </w:t>
      </w:r>
      <w:r w:rsidRPr="006B322F">
        <w:rPr>
          <w:rStyle w:val="VernacularText"/>
        </w:rPr>
        <w:t>îaw</w:t>
      </w:r>
      <w:r>
        <w:t xml:space="preserve"> ha</w:t>
      </w:r>
      <w:r w:rsidR="006B322F">
        <w:t>s</w:t>
      </w:r>
      <w:r>
        <w:t xml:space="preserve"> </w:t>
      </w:r>
      <w:r w:rsidRPr="006B322F">
        <w:rPr>
          <w:rStyle w:val="VernacularText"/>
        </w:rPr>
        <w:t>vuliîawîaw</w:t>
      </w:r>
      <w:r>
        <w:t xml:space="preserve"> ‘whirlwind’]</w:t>
      </w:r>
    </w:p>
    <w:p w14:paraId="326107AA" w14:textId="77777777" w:rsidR="00800AD8" w:rsidRDefault="00DC1AE0" w:rsidP="006B322F">
      <w:pPr>
        <w:pStyle w:val="InterlineText"/>
        <w:tabs>
          <w:tab w:val="left" w:pos="533"/>
          <w:tab w:val="left" w:pos="1022"/>
          <w:tab w:val="left" w:pos="2051"/>
          <w:tab w:val="left" w:pos="2825"/>
          <w:tab w:val="left" w:pos="4679"/>
          <w:tab w:val="left" w:pos="4943"/>
          <w:tab w:val="left" w:pos="5882"/>
          <w:tab w:val="left" w:pos="6146"/>
          <w:tab w:val="left" w:pos="6890"/>
          <w:tab w:val="left" w:pos="7949"/>
        </w:tabs>
      </w:pPr>
      <w:r w:rsidRPr="003A1D48">
        <w:rPr>
          <w:rStyle w:val="InterlineTextNumChar"/>
        </w:rPr>
        <w:t>019</w:t>
      </w:r>
      <w:r w:rsidR="00800AD8">
        <w:tab/>
        <w:t>qau</w:t>
      </w:r>
      <w:r w:rsidR="00800AD8">
        <w:tab/>
        <w:t>tsuay</w:t>
      </w:r>
      <w:r w:rsidR="00800AD8">
        <w:tab/>
        <w:t>anga</w:t>
      </w:r>
      <w:r w:rsidR="00800AD8">
        <w:tab/>
        <w:t>îemauîau</w:t>
      </w:r>
      <w:r w:rsidR="00800AD8">
        <w:tab/>
        <w:t>a</w:t>
      </w:r>
      <w:r w:rsidR="00800AD8">
        <w:tab/>
        <w:t>djaraîap</w:t>
      </w:r>
      <w:r w:rsidR="00800AD8">
        <w:tab/>
        <w:t>a</w:t>
      </w:r>
      <w:r w:rsidR="00800AD8">
        <w:tab/>
        <w:t>sema</w:t>
      </w:r>
      <w:r w:rsidR="006B322F">
        <w:tab/>
        <w:t>tjai</w:t>
      </w:r>
      <w:r w:rsidR="006B322F">
        <w:tab/>
        <w:t>likuz</w:t>
      </w:r>
    </w:p>
    <w:p w14:paraId="4F6FDA17" w14:textId="77777777" w:rsidR="00800AD8" w:rsidRDefault="00800AD8" w:rsidP="006B322F">
      <w:pPr>
        <w:pStyle w:val="InterlineGlossWithTrans"/>
        <w:tabs>
          <w:tab w:val="left" w:pos="533"/>
          <w:tab w:val="left" w:pos="1022"/>
          <w:tab w:val="left" w:pos="2051"/>
          <w:tab w:val="left" w:pos="2825"/>
          <w:tab w:val="left" w:pos="4679"/>
          <w:tab w:val="left" w:pos="4943"/>
          <w:tab w:val="left" w:pos="5882"/>
          <w:tab w:val="left" w:pos="6146"/>
          <w:tab w:val="left" w:pos="6890"/>
          <w:tab w:val="left" w:pos="7949"/>
        </w:tabs>
      </w:pPr>
      <w:r>
        <w:tab/>
        <w:t>qau</w:t>
      </w:r>
      <w:r>
        <w:tab/>
        <w:t>tsuay</w:t>
      </w:r>
      <w:r>
        <w:tab/>
        <w:t>anga</w:t>
      </w:r>
      <w:r>
        <w:tab/>
        <w:t>em=îauîa</w:t>
      </w:r>
      <w:r w:rsidR="00E0124E">
        <w:t>w</w:t>
      </w:r>
      <w:r>
        <w:tab/>
        <w:t>a</w:t>
      </w:r>
      <w:r>
        <w:tab/>
        <w:t>djaraîap</w:t>
      </w:r>
      <w:r>
        <w:tab/>
        <w:t>a</w:t>
      </w:r>
      <w:r>
        <w:tab/>
        <w:t>em=sa</w:t>
      </w:r>
      <w:r w:rsidR="006B322F">
        <w:tab/>
        <w:t>tja-i</w:t>
      </w:r>
      <w:r w:rsidR="006B322F">
        <w:tab/>
        <w:t>likuz</w:t>
      </w:r>
    </w:p>
    <w:p w14:paraId="110E910B" w14:textId="77777777" w:rsidR="00800AD8" w:rsidRDefault="00800AD8" w:rsidP="006B322F">
      <w:pPr>
        <w:pStyle w:val="InterlineTransNoFree"/>
        <w:tabs>
          <w:tab w:val="left" w:pos="1022"/>
          <w:tab w:val="left" w:pos="2051"/>
          <w:tab w:val="left" w:pos="2825"/>
          <w:tab w:val="left" w:pos="4679"/>
          <w:tab w:val="left" w:pos="4943"/>
          <w:tab w:val="left" w:pos="5882"/>
          <w:tab w:val="left" w:pos="6146"/>
          <w:tab w:val="left" w:pos="6890"/>
          <w:tab w:val="left" w:pos="7949"/>
        </w:tabs>
      </w:pPr>
      <w:r>
        <w:tab/>
        <w:t>so</w:t>
      </w:r>
      <w:r>
        <w:tab/>
        <w:t>long.time</w:t>
      </w:r>
      <w:r>
        <w:tab/>
        <w:t>indeed</w:t>
      </w:r>
      <w:r>
        <w:tab/>
      </w:r>
      <w:r>
        <w:rPr>
          <w:smallCaps/>
        </w:rPr>
        <w:t>af</w:t>
      </w:r>
      <w:r>
        <w:t>=</w:t>
      </w:r>
      <w:r w:rsidR="00E0124E">
        <w:t>stretch</w:t>
      </w:r>
      <w:r>
        <w:rPr>
          <w:smallCaps/>
        </w:rPr>
        <w:tab/>
        <w:t>c</w:t>
      </w:r>
      <w:r>
        <w:rPr>
          <w:smallCaps/>
        </w:rPr>
        <w:tab/>
      </w:r>
      <w:r>
        <w:t>banyan</w:t>
      </w:r>
      <w:r>
        <w:rPr>
          <w:smallCaps/>
        </w:rPr>
        <w:tab/>
        <w:t>c</w:t>
      </w:r>
      <w:r>
        <w:rPr>
          <w:smallCaps/>
        </w:rPr>
        <w:tab/>
        <w:t>af</w:t>
      </w:r>
      <w:r>
        <w:t>=go</w:t>
      </w:r>
      <w:r w:rsidR="006B322F">
        <w:tab/>
        <w:t>more-</w:t>
      </w:r>
      <w:r w:rsidR="006B322F">
        <w:rPr>
          <w:smallCaps/>
        </w:rPr>
        <w:t>loc</w:t>
      </w:r>
      <w:r w:rsidR="006B322F">
        <w:tab/>
        <w:t>back</w:t>
      </w:r>
    </w:p>
    <w:p w14:paraId="76DF0558" w14:textId="77777777" w:rsidR="00800AD8" w:rsidRDefault="006B322F" w:rsidP="006B322F">
      <w:pPr>
        <w:pStyle w:val="InterlineText"/>
        <w:tabs>
          <w:tab w:val="left" w:pos="533"/>
          <w:tab w:val="left" w:pos="1037"/>
        </w:tabs>
      </w:pPr>
      <w:r>
        <w:tab/>
      </w:r>
      <w:r w:rsidR="00800AD8">
        <w:t>tua</w:t>
      </w:r>
      <w:r w:rsidR="00800AD8">
        <w:tab/>
        <w:t>îavek.</w:t>
      </w:r>
    </w:p>
    <w:p w14:paraId="64DD0391" w14:textId="77777777" w:rsidR="00800AD8" w:rsidRDefault="006B322F" w:rsidP="006B322F">
      <w:pPr>
        <w:pStyle w:val="InterlineGlossWithTrans"/>
        <w:tabs>
          <w:tab w:val="left" w:pos="533"/>
          <w:tab w:val="left" w:pos="1037"/>
        </w:tabs>
      </w:pPr>
      <w:r>
        <w:tab/>
      </w:r>
      <w:r w:rsidR="00800AD8">
        <w:t>tua</w:t>
      </w:r>
      <w:r w:rsidR="00800AD8">
        <w:tab/>
        <w:t>îavek</w:t>
      </w:r>
    </w:p>
    <w:p w14:paraId="0DDEC299" w14:textId="77777777" w:rsidR="00E0124E" w:rsidRDefault="00800AD8" w:rsidP="00F31031">
      <w:pPr>
        <w:pStyle w:val="InterlineTrans"/>
        <w:tabs>
          <w:tab w:val="left" w:pos="533"/>
          <w:tab w:val="left" w:pos="1037"/>
          <w:tab w:val="right" w:pos="8789"/>
        </w:tabs>
      </w:pPr>
      <w:r>
        <w:tab/>
      </w:r>
      <w:r>
        <w:rPr>
          <w:smallCaps/>
        </w:rPr>
        <w:t>obl</w:t>
      </w:r>
      <w:r>
        <w:tab/>
        <w:t>sea</w:t>
      </w:r>
    </w:p>
    <w:p w14:paraId="35DC10CB" w14:textId="77777777" w:rsidR="006B322F" w:rsidRDefault="006B322F" w:rsidP="00E0124E">
      <w:pPr>
        <w:pStyle w:val="InterlineFree"/>
      </w:pPr>
      <w:r>
        <w:t>After a time the tree stretched out to the far side of the sea.</w:t>
      </w:r>
    </w:p>
    <w:p w14:paraId="567D11D6" w14:textId="77777777" w:rsidR="00800AD8" w:rsidRDefault="00DC1AE0" w:rsidP="006B322F">
      <w:pPr>
        <w:pStyle w:val="InterlineText"/>
        <w:tabs>
          <w:tab w:val="left" w:pos="533"/>
          <w:tab w:val="left" w:pos="1022"/>
          <w:tab w:val="left" w:pos="1706"/>
          <w:tab w:val="left" w:pos="2150"/>
          <w:tab w:val="left" w:pos="2489"/>
          <w:tab w:val="left" w:pos="4073"/>
          <w:tab w:val="left" w:pos="5297"/>
          <w:tab w:val="left" w:pos="5561"/>
          <w:tab w:val="left" w:pos="6200"/>
          <w:tab w:val="left" w:pos="6704"/>
        </w:tabs>
      </w:pPr>
      <w:r w:rsidRPr="003A1D48">
        <w:rPr>
          <w:rStyle w:val="InterlineTextNumChar"/>
        </w:rPr>
        <w:t>020</w:t>
      </w:r>
      <w:r w:rsidR="00800AD8">
        <w:tab/>
        <w:t>qau</w:t>
      </w:r>
      <w:r w:rsidR="00800AD8">
        <w:tab/>
        <w:t>azua</w:t>
      </w:r>
      <w:r w:rsidR="00800AD8">
        <w:tab/>
        <w:t>ti</w:t>
      </w:r>
      <w:r w:rsidR="00800AD8">
        <w:tab/>
        <w:t>sa</w:t>
      </w:r>
      <w:r w:rsidR="00800AD8">
        <w:tab/>
        <w:t>Puîaîuyaîuyan</w:t>
      </w:r>
      <w:r w:rsidR="00800AD8">
        <w:tab/>
        <w:t>semusu</w:t>
      </w:r>
      <w:r w:rsidR="00800AD8">
        <w:tab/>
        <w:t>a</w:t>
      </w:r>
      <w:r w:rsidR="00800AD8">
        <w:tab/>
        <w:t>vaik</w:t>
      </w:r>
      <w:r w:rsidR="00800AD8">
        <w:tab/>
        <w:t>tua</w:t>
      </w:r>
      <w:r w:rsidR="00800AD8">
        <w:tab/>
        <w:t>djaraîap.</w:t>
      </w:r>
    </w:p>
    <w:p w14:paraId="172233A2" w14:textId="77777777" w:rsidR="00800AD8" w:rsidRDefault="00800AD8" w:rsidP="006B322F">
      <w:pPr>
        <w:pStyle w:val="InterlineGlossWithTrans"/>
        <w:tabs>
          <w:tab w:val="left" w:pos="533"/>
          <w:tab w:val="left" w:pos="1022"/>
          <w:tab w:val="left" w:pos="1706"/>
          <w:tab w:val="left" w:pos="2150"/>
          <w:tab w:val="left" w:pos="2489"/>
          <w:tab w:val="left" w:pos="4073"/>
          <w:tab w:val="left" w:pos="5297"/>
          <w:tab w:val="left" w:pos="5561"/>
          <w:tab w:val="left" w:pos="6200"/>
          <w:tab w:val="left" w:pos="6704"/>
        </w:tabs>
      </w:pPr>
      <w:r>
        <w:tab/>
        <w:t>qau</w:t>
      </w:r>
      <w:r>
        <w:tab/>
        <w:t>a-zua</w:t>
      </w:r>
      <w:r>
        <w:tab/>
        <w:t>ti</w:t>
      </w:r>
      <w:r>
        <w:tab/>
        <w:t>sa</w:t>
      </w:r>
      <w:r>
        <w:tab/>
        <w:t>Puîaîuyaîuyan</w:t>
      </w:r>
      <w:r>
        <w:tab/>
        <w:t>em=susu</w:t>
      </w:r>
      <w:r>
        <w:tab/>
        <w:t>a</w:t>
      </w:r>
      <w:r>
        <w:tab/>
        <w:t>vaik</w:t>
      </w:r>
      <w:r>
        <w:tab/>
        <w:t>tua</w:t>
      </w:r>
      <w:r>
        <w:tab/>
        <w:t>djaraîap</w:t>
      </w:r>
    </w:p>
    <w:p w14:paraId="16238F1E" w14:textId="77777777" w:rsidR="00800AD8" w:rsidRDefault="00800AD8" w:rsidP="006B322F">
      <w:pPr>
        <w:pStyle w:val="InterlineTrans"/>
        <w:tabs>
          <w:tab w:val="left" w:pos="533"/>
          <w:tab w:val="left" w:pos="1022"/>
          <w:tab w:val="left" w:pos="1706"/>
          <w:tab w:val="left" w:pos="2150"/>
          <w:tab w:val="left" w:pos="2489"/>
          <w:tab w:val="left" w:pos="4073"/>
          <w:tab w:val="left" w:pos="5297"/>
          <w:tab w:val="left" w:pos="5561"/>
          <w:tab w:val="left" w:pos="6200"/>
          <w:tab w:val="left" w:pos="6704"/>
        </w:tabs>
      </w:pPr>
      <w:r>
        <w:tab/>
        <w:t>so</w:t>
      </w:r>
      <w:r>
        <w:tab/>
      </w:r>
      <w:r>
        <w:rPr>
          <w:smallCaps/>
        </w:rPr>
        <w:t>c-</w:t>
      </w:r>
      <w:r>
        <w:t>that</w:t>
      </w:r>
      <w:r>
        <w:tab/>
      </w:r>
      <w:r>
        <w:rPr>
          <w:smallCaps/>
        </w:rPr>
        <w:t>f.h</w:t>
      </w:r>
      <w:r>
        <w:rPr>
          <w:smallCaps/>
        </w:rPr>
        <w:tab/>
        <w:t>h</w:t>
      </w:r>
      <w:r>
        <w:rPr>
          <w:smallCaps/>
        </w:rPr>
        <w:tab/>
      </w:r>
      <w:r>
        <w:t>(name)</w:t>
      </w:r>
      <w:r>
        <w:tab/>
      </w:r>
      <w:r>
        <w:rPr>
          <w:smallCaps/>
        </w:rPr>
        <w:t>af</w:t>
      </w:r>
      <w:r>
        <w:t>=proceed</w:t>
      </w:r>
      <w:r>
        <w:rPr>
          <w:smallCaps/>
        </w:rPr>
        <w:tab/>
        <w:t>c</w:t>
      </w:r>
      <w:r>
        <w:rPr>
          <w:smallCaps/>
        </w:rPr>
        <w:tab/>
      </w:r>
      <w:r>
        <w:t>leave</w:t>
      </w:r>
      <w:r>
        <w:tab/>
      </w:r>
      <w:r>
        <w:rPr>
          <w:smallCaps/>
        </w:rPr>
        <w:t>obl</w:t>
      </w:r>
      <w:r>
        <w:tab/>
        <w:t>banyan</w:t>
      </w:r>
    </w:p>
    <w:p w14:paraId="6D362D64" w14:textId="77777777" w:rsidR="00800AD8" w:rsidRDefault="00800AD8">
      <w:pPr>
        <w:pStyle w:val="InterlineFree"/>
      </w:pPr>
      <w:r>
        <w:t>And Puîaîuyaîuyan went along the tree.</w:t>
      </w:r>
    </w:p>
    <w:p w14:paraId="527837B5" w14:textId="77777777" w:rsidR="00800AD8" w:rsidRDefault="00DC1AE0" w:rsidP="006B322F">
      <w:pPr>
        <w:pStyle w:val="InterlineText"/>
        <w:tabs>
          <w:tab w:val="left" w:pos="533"/>
          <w:tab w:val="left" w:pos="1352"/>
          <w:tab w:val="left" w:pos="2411"/>
          <w:tab w:val="left" w:pos="2915"/>
          <w:tab w:val="left" w:pos="4499"/>
          <w:tab w:val="left" w:pos="4988"/>
          <w:tab w:val="left" w:pos="5687"/>
          <w:tab w:val="left" w:pos="6176"/>
        </w:tabs>
      </w:pPr>
      <w:r w:rsidRPr="003A1D48">
        <w:rPr>
          <w:rStyle w:val="InterlineTextNumChar"/>
        </w:rPr>
        <w:t>021</w:t>
      </w:r>
      <w:r w:rsidR="00800AD8">
        <w:tab/>
        <w:t>mintu</w:t>
      </w:r>
      <w:r w:rsidR="00800AD8">
        <w:tab/>
        <w:t>tsaluman</w:t>
      </w:r>
      <w:r w:rsidR="00800AD8">
        <w:tab/>
        <w:t>tua</w:t>
      </w:r>
      <w:r w:rsidR="00800AD8">
        <w:tab/>
        <w:t>qinaîivan</w:t>
      </w:r>
      <w:r w:rsidR="00800AD8">
        <w:tab/>
        <w:t>nua</w:t>
      </w:r>
      <w:r w:rsidR="00800AD8">
        <w:tab/>
        <w:t>tapaw</w:t>
      </w:r>
      <w:r w:rsidR="00800AD8">
        <w:tab/>
        <w:t>nua</w:t>
      </w:r>
      <w:r w:rsidR="00800AD8">
        <w:tab/>
        <w:t>vaîaw.</w:t>
      </w:r>
    </w:p>
    <w:p w14:paraId="68FE079F" w14:textId="77777777" w:rsidR="00800AD8" w:rsidRDefault="00800AD8" w:rsidP="006B322F">
      <w:pPr>
        <w:pStyle w:val="InterlineGlossWithTrans"/>
        <w:tabs>
          <w:tab w:val="left" w:pos="533"/>
          <w:tab w:val="left" w:pos="1352"/>
          <w:tab w:val="left" w:pos="2411"/>
          <w:tab w:val="left" w:pos="2915"/>
          <w:tab w:val="left" w:pos="4499"/>
          <w:tab w:val="left" w:pos="4988"/>
          <w:tab w:val="left" w:pos="5687"/>
          <w:tab w:val="left" w:pos="6176"/>
        </w:tabs>
      </w:pPr>
      <w:r>
        <w:tab/>
        <w:t>mintu</w:t>
      </w:r>
      <w:r>
        <w:tab/>
        <w:t>tsalum-an</w:t>
      </w:r>
      <w:r>
        <w:tab/>
        <w:t>tua</w:t>
      </w:r>
      <w:r>
        <w:tab/>
        <w:t>in=qaîiw-an</w:t>
      </w:r>
      <w:r>
        <w:tab/>
        <w:t>nua</w:t>
      </w:r>
      <w:r>
        <w:tab/>
        <w:t>tapaw</w:t>
      </w:r>
      <w:r>
        <w:tab/>
        <w:t>nua</w:t>
      </w:r>
      <w:r>
        <w:tab/>
        <w:t>vaîaw</w:t>
      </w:r>
    </w:p>
    <w:p w14:paraId="74775C0A" w14:textId="77777777" w:rsidR="00800AD8" w:rsidRDefault="00800AD8" w:rsidP="006B322F">
      <w:pPr>
        <w:pStyle w:val="InterlineTrans"/>
        <w:tabs>
          <w:tab w:val="left" w:pos="533"/>
          <w:tab w:val="left" w:pos="1352"/>
          <w:tab w:val="left" w:pos="2411"/>
          <w:tab w:val="left" w:pos="2915"/>
          <w:tab w:val="left" w:pos="4499"/>
          <w:tab w:val="left" w:pos="4988"/>
          <w:tab w:val="left" w:pos="5687"/>
          <w:tab w:val="left" w:pos="6176"/>
        </w:tabs>
      </w:pPr>
      <w:r>
        <w:tab/>
        <w:t>sudden</w:t>
      </w:r>
      <w:r>
        <w:tab/>
        <w:t>reach-</w:t>
      </w:r>
      <w:r>
        <w:rPr>
          <w:smallCaps/>
        </w:rPr>
        <w:t>lf</w:t>
      </w:r>
      <w:r>
        <w:tab/>
      </w:r>
      <w:r>
        <w:rPr>
          <w:smallCaps/>
        </w:rPr>
        <w:t>obl</w:t>
      </w:r>
      <w:r>
        <w:tab/>
      </w:r>
      <w:r>
        <w:rPr>
          <w:smallCaps/>
        </w:rPr>
        <w:t>perf</w:t>
      </w:r>
      <w:r>
        <w:t>=roof-</w:t>
      </w:r>
      <w:r>
        <w:rPr>
          <w:smallCaps/>
        </w:rPr>
        <w:t>nom</w:t>
      </w:r>
      <w:r>
        <w:tab/>
        <w:t>of</w:t>
      </w:r>
      <w:r>
        <w:tab/>
        <w:t>hut</w:t>
      </w:r>
      <w:r>
        <w:tab/>
        <w:t>of</w:t>
      </w:r>
      <w:r>
        <w:tab/>
        <w:t>spouse</w:t>
      </w:r>
    </w:p>
    <w:p w14:paraId="2212E073" w14:textId="77777777" w:rsidR="00800AD8" w:rsidRDefault="00800AD8">
      <w:pPr>
        <w:pStyle w:val="InterlineFreeCommentFollows"/>
      </w:pPr>
      <w:r>
        <w:t>He reached the roof of his wife’s house,</w:t>
      </w:r>
    </w:p>
    <w:p w14:paraId="49395625" w14:textId="77777777" w:rsidR="00800AD8" w:rsidRDefault="00800AD8">
      <w:pPr>
        <w:pStyle w:val="CommentLastWithHalfSpace"/>
      </w:pPr>
      <w:r>
        <w:t>[</w:t>
      </w:r>
      <w:r w:rsidRPr="006B322F">
        <w:rPr>
          <w:rStyle w:val="VernacularText"/>
        </w:rPr>
        <w:t>qinaîavan</w:t>
      </w:r>
      <w:r>
        <w:t>: F210 has ‘rafters; ceiling’]</w:t>
      </w:r>
    </w:p>
    <w:p w14:paraId="37AAB663" w14:textId="77777777" w:rsidR="00800AD8" w:rsidRDefault="00DC1AE0" w:rsidP="006B322F">
      <w:pPr>
        <w:pStyle w:val="InterlineText"/>
        <w:tabs>
          <w:tab w:val="left" w:pos="533"/>
          <w:tab w:val="left" w:pos="1022"/>
          <w:tab w:val="left" w:pos="2606"/>
          <w:tab w:val="left" w:pos="2870"/>
          <w:tab w:val="left" w:pos="3554"/>
          <w:tab w:val="left" w:pos="4043"/>
          <w:tab w:val="left" w:pos="5072"/>
          <w:tab w:val="left" w:pos="5336"/>
        </w:tabs>
      </w:pPr>
      <w:r w:rsidRPr="003A1D48">
        <w:rPr>
          <w:rStyle w:val="InterlineTextNumChar"/>
        </w:rPr>
        <w:t>022</w:t>
      </w:r>
      <w:r w:rsidR="00800AD8">
        <w:tab/>
        <w:t>qau</w:t>
      </w:r>
      <w:r w:rsidR="00800AD8">
        <w:tab/>
        <w:t>sualapen</w:t>
      </w:r>
      <w:r w:rsidR="00800AD8">
        <w:tab/>
        <w:t>a</w:t>
      </w:r>
      <w:r w:rsidR="00800AD8">
        <w:tab/>
        <w:t>itung,</w:t>
      </w:r>
      <w:r w:rsidR="00800AD8">
        <w:tab/>
        <w:t>sa</w:t>
      </w:r>
      <w:r w:rsidR="00800AD8">
        <w:tab/>
        <w:t>vuîuqan</w:t>
      </w:r>
      <w:r w:rsidR="00800AD8">
        <w:tab/>
        <w:t>a</w:t>
      </w:r>
      <w:r w:rsidR="00800AD8">
        <w:tab/>
        <w:t>paîeteku.</w:t>
      </w:r>
    </w:p>
    <w:p w14:paraId="2B23D1DA" w14:textId="77777777" w:rsidR="00800AD8" w:rsidRDefault="00800AD8" w:rsidP="006B322F">
      <w:pPr>
        <w:pStyle w:val="InterlineGlossWithTrans"/>
        <w:tabs>
          <w:tab w:val="left" w:pos="533"/>
          <w:tab w:val="left" w:pos="1022"/>
          <w:tab w:val="left" w:pos="2606"/>
          <w:tab w:val="left" w:pos="2870"/>
          <w:tab w:val="left" w:pos="3554"/>
          <w:tab w:val="left" w:pos="4043"/>
          <w:tab w:val="left" w:pos="5072"/>
          <w:tab w:val="left" w:pos="5336"/>
        </w:tabs>
      </w:pPr>
      <w:r>
        <w:tab/>
        <w:t>qau</w:t>
      </w:r>
      <w:r>
        <w:tab/>
        <w:t>su-alap-en</w:t>
      </w:r>
      <w:r>
        <w:tab/>
        <w:t>a</w:t>
      </w:r>
      <w:r>
        <w:tab/>
        <w:t>itung</w:t>
      </w:r>
      <w:r>
        <w:tab/>
        <w:t>sa</w:t>
      </w:r>
      <w:r>
        <w:tab/>
        <w:t>vuîuq-an</w:t>
      </w:r>
      <w:r>
        <w:tab/>
        <w:t>a</w:t>
      </w:r>
      <w:r>
        <w:tab/>
        <w:t>pa-îe-teku</w:t>
      </w:r>
    </w:p>
    <w:p w14:paraId="18366287" w14:textId="77777777" w:rsidR="00800AD8" w:rsidRDefault="00800AD8" w:rsidP="006B322F">
      <w:pPr>
        <w:pStyle w:val="InterlineTrans"/>
        <w:tabs>
          <w:tab w:val="left" w:pos="533"/>
          <w:tab w:val="left" w:pos="1022"/>
          <w:tab w:val="left" w:pos="2606"/>
          <w:tab w:val="left" w:pos="2870"/>
          <w:tab w:val="left" w:pos="3554"/>
          <w:tab w:val="left" w:pos="4043"/>
          <w:tab w:val="left" w:pos="5072"/>
          <w:tab w:val="left" w:pos="5336"/>
        </w:tabs>
      </w:pPr>
      <w:r>
        <w:tab/>
        <w:t>so</w:t>
      </w:r>
      <w:r>
        <w:tab/>
        <w:t>remove-take-</w:t>
      </w:r>
      <w:r>
        <w:rPr>
          <w:smallCaps/>
        </w:rPr>
        <w:t>pf</w:t>
      </w:r>
      <w:r>
        <w:rPr>
          <w:smallCaps/>
        </w:rPr>
        <w:tab/>
        <w:t>c</w:t>
      </w:r>
      <w:r>
        <w:rPr>
          <w:smallCaps/>
        </w:rPr>
        <w:tab/>
      </w:r>
      <w:r>
        <w:t>cloth</w:t>
      </w:r>
      <w:r>
        <w:tab/>
        <w:t>and</w:t>
      </w:r>
      <w:r>
        <w:tab/>
        <w:t>throw-</w:t>
      </w:r>
      <w:r>
        <w:rPr>
          <w:smallCaps/>
        </w:rPr>
        <w:t>lf</w:t>
      </w:r>
      <w:r>
        <w:rPr>
          <w:smallCaps/>
        </w:rPr>
        <w:tab/>
        <w:t>c</w:t>
      </w:r>
      <w:r>
        <w:rPr>
          <w:smallCaps/>
        </w:rPr>
        <w:tab/>
      </w:r>
      <w:r>
        <w:t>cause-go.to-down</w:t>
      </w:r>
    </w:p>
    <w:p w14:paraId="796E8FB5" w14:textId="77777777" w:rsidR="00800AD8" w:rsidRDefault="00800AD8">
      <w:pPr>
        <w:pStyle w:val="InterlineFree"/>
      </w:pPr>
      <w:r>
        <w:lastRenderedPageBreak/>
        <w:t>and took off his clothes and threw them down below.</w:t>
      </w:r>
    </w:p>
    <w:p w14:paraId="218C1B93" w14:textId="77777777" w:rsidR="00800AD8" w:rsidRDefault="00DC1AE0" w:rsidP="006B322F">
      <w:pPr>
        <w:pStyle w:val="InterlineText"/>
        <w:tabs>
          <w:tab w:val="left" w:pos="533"/>
          <w:tab w:val="left" w:pos="1202"/>
          <w:tab w:val="left" w:pos="2351"/>
          <w:tab w:val="left" w:pos="2840"/>
          <w:tab w:val="left" w:pos="3449"/>
          <w:tab w:val="left" w:pos="3938"/>
        </w:tabs>
      </w:pPr>
      <w:r w:rsidRPr="003A1D48">
        <w:rPr>
          <w:rStyle w:val="InterlineTextNumChar"/>
        </w:rPr>
        <w:t>023</w:t>
      </w:r>
      <w:r w:rsidR="00800AD8">
        <w:tab/>
        <w:t>manu</w:t>
      </w:r>
      <w:r w:rsidR="00800AD8">
        <w:tab/>
        <w:t>djumaken</w:t>
      </w:r>
      <w:r w:rsidR="00800AD8">
        <w:tab/>
        <w:t>nua</w:t>
      </w:r>
      <w:r w:rsidR="00800AD8">
        <w:tab/>
        <w:t>aîak</w:t>
      </w:r>
      <w:r w:rsidR="00800AD8">
        <w:tab/>
        <w:t>nua</w:t>
      </w:r>
      <w:r w:rsidR="00800AD8">
        <w:tab/>
        <w:t>vaîaw.</w:t>
      </w:r>
    </w:p>
    <w:p w14:paraId="170AA3F5" w14:textId="77777777" w:rsidR="00800AD8" w:rsidRDefault="00800AD8" w:rsidP="006B322F">
      <w:pPr>
        <w:pStyle w:val="InterlineGlossWithTrans"/>
        <w:tabs>
          <w:tab w:val="left" w:pos="533"/>
          <w:tab w:val="left" w:pos="1202"/>
          <w:tab w:val="left" w:pos="2351"/>
          <w:tab w:val="left" w:pos="2840"/>
          <w:tab w:val="left" w:pos="3449"/>
          <w:tab w:val="left" w:pos="3938"/>
        </w:tabs>
      </w:pPr>
      <w:r>
        <w:tab/>
        <w:t>manu</w:t>
      </w:r>
      <w:r>
        <w:tab/>
        <w:t>djumak-en</w:t>
      </w:r>
      <w:r>
        <w:tab/>
        <w:t>nua</w:t>
      </w:r>
      <w:r>
        <w:tab/>
        <w:t>aîak</w:t>
      </w:r>
      <w:r>
        <w:tab/>
        <w:t>nua</w:t>
      </w:r>
      <w:r>
        <w:tab/>
        <w:t>vaîaw</w:t>
      </w:r>
    </w:p>
    <w:p w14:paraId="0E40A168" w14:textId="77777777" w:rsidR="00800AD8" w:rsidRDefault="00800AD8" w:rsidP="00F31031">
      <w:pPr>
        <w:pStyle w:val="InterlineTransNoFree"/>
        <w:tabs>
          <w:tab w:val="left" w:pos="1202"/>
          <w:tab w:val="left" w:pos="2351"/>
          <w:tab w:val="left" w:pos="2840"/>
          <w:tab w:val="left" w:pos="3449"/>
          <w:tab w:val="left" w:pos="3938"/>
          <w:tab w:val="right" w:pos="8789"/>
        </w:tabs>
      </w:pPr>
      <w:r>
        <w:tab/>
        <w:t>then</w:t>
      </w:r>
      <w:r>
        <w:tab/>
        <w:t>find-</w:t>
      </w:r>
      <w:r>
        <w:rPr>
          <w:smallCaps/>
        </w:rPr>
        <w:t>pf</w:t>
      </w:r>
      <w:r>
        <w:tab/>
        <w:t>by</w:t>
      </w:r>
      <w:r>
        <w:tab/>
        <w:t>child</w:t>
      </w:r>
      <w:r>
        <w:tab/>
        <w:t>of</w:t>
      </w:r>
      <w:r>
        <w:tab/>
        <w:t>spouse</w:t>
      </w:r>
      <w:r w:rsidR="006B322F">
        <w:tab/>
        <w:t>His wife’s child found them.</w:t>
      </w:r>
    </w:p>
    <w:p w14:paraId="607CDD7C" w14:textId="77777777" w:rsidR="00800AD8" w:rsidRDefault="00DC1AE0" w:rsidP="006B322F">
      <w:pPr>
        <w:pStyle w:val="InterlineText"/>
        <w:tabs>
          <w:tab w:val="left" w:pos="533"/>
          <w:tab w:val="left" w:pos="1127"/>
          <w:tab w:val="left" w:pos="2516"/>
          <w:tab w:val="left" w:pos="2780"/>
          <w:tab w:val="left" w:pos="3464"/>
        </w:tabs>
      </w:pPr>
      <w:r w:rsidRPr="003A1D48">
        <w:rPr>
          <w:rStyle w:val="InterlineTextNumChar"/>
        </w:rPr>
        <w:t>024</w:t>
      </w:r>
      <w:r w:rsidR="00800AD8">
        <w:tab/>
        <w:t>“aku</w:t>
      </w:r>
      <w:r w:rsidR="00800AD8">
        <w:tab/>
        <w:t>uzaitsu</w:t>
      </w:r>
      <w:r w:rsidR="00800AD8">
        <w:tab/>
        <w:t>a</w:t>
      </w:r>
      <w:r w:rsidR="00800AD8">
        <w:tab/>
        <w:t>itung,</w:t>
      </w:r>
      <w:r w:rsidR="00800AD8">
        <w:tab/>
        <w:t>kina?</w:t>
      </w:r>
    </w:p>
    <w:p w14:paraId="3149BB8F" w14:textId="77777777" w:rsidR="00800AD8" w:rsidRDefault="00800AD8" w:rsidP="006B322F">
      <w:pPr>
        <w:pStyle w:val="InterlineGlossWithTrans"/>
        <w:tabs>
          <w:tab w:val="left" w:pos="533"/>
          <w:tab w:val="left" w:pos="1127"/>
          <w:tab w:val="left" w:pos="2516"/>
          <w:tab w:val="left" w:pos="2780"/>
          <w:tab w:val="left" w:pos="3464"/>
        </w:tabs>
      </w:pPr>
      <w:r>
        <w:tab/>
        <w:t>aku</w:t>
      </w:r>
      <w:r>
        <w:tab/>
        <w:t>uza-i-tsu</w:t>
      </w:r>
      <w:r>
        <w:tab/>
        <w:t>a</w:t>
      </w:r>
      <w:r>
        <w:tab/>
        <w:t>itung</w:t>
      </w:r>
      <w:r>
        <w:tab/>
        <w:t>kina</w:t>
      </w:r>
    </w:p>
    <w:p w14:paraId="74AD2ACC" w14:textId="77777777" w:rsidR="00800AD8" w:rsidRDefault="00800AD8" w:rsidP="00F31031">
      <w:pPr>
        <w:pStyle w:val="InterlineTransNoFree"/>
        <w:tabs>
          <w:tab w:val="left" w:pos="1127"/>
          <w:tab w:val="left" w:pos="2516"/>
          <w:tab w:val="left" w:pos="2780"/>
          <w:tab w:val="left" w:pos="3464"/>
          <w:tab w:val="right" w:pos="8789"/>
        </w:tabs>
      </w:pPr>
      <w:r>
        <w:tab/>
        <w:t>why</w:t>
      </w:r>
      <w:r>
        <w:tab/>
        <w:t>here-</w:t>
      </w:r>
      <w:r>
        <w:rPr>
          <w:smallCaps/>
        </w:rPr>
        <w:t>loc</w:t>
      </w:r>
      <w:r>
        <w:t>-this</w:t>
      </w:r>
      <w:r>
        <w:rPr>
          <w:smallCaps/>
        </w:rPr>
        <w:tab/>
        <w:t>c</w:t>
      </w:r>
      <w:r>
        <w:rPr>
          <w:smallCaps/>
        </w:rPr>
        <w:tab/>
      </w:r>
      <w:r>
        <w:t>cloth</w:t>
      </w:r>
      <w:r>
        <w:tab/>
        <w:t>mother</w:t>
      </w:r>
      <w:r w:rsidR="006B322F">
        <w:tab/>
        <w:t>“Why are these clothes here, mother?</w:t>
      </w:r>
    </w:p>
    <w:p w14:paraId="324FC9BF" w14:textId="77777777" w:rsidR="00800AD8" w:rsidRDefault="00DC1AE0" w:rsidP="006B322F">
      <w:pPr>
        <w:pStyle w:val="InterlineText"/>
        <w:tabs>
          <w:tab w:val="left" w:pos="533"/>
          <w:tab w:val="left" w:pos="1652"/>
          <w:tab w:val="left" w:pos="2486"/>
        </w:tabs>
      </w:pPr>
      <w:r w:rsidRPr="003A1D48">
        <w:rPr>
          <w:rStyle w:val="InterlineTextNumChar"/>
        </w:rPr>
        <w:t>025</w:t>
      </w:r>
      <w:r w:rsidR="00800AD8">
        <w:tab/>
        <w:t>matu</w:t>
      </w:r>
      <w:r w:rsidR="00800AD8">
        <w:tab/>
        <w:t>su</w:t>
      </w:r>
      <w:r w:rsidR="00800AD8">
        <w:tab/>
        <w:t>inalangan.”</w:t>
      </w:r>
    </w:p>
    <w:p w14:paraId="39FB851F" w14:textId="77777777" w:rsidR="00800AD8" w:rsidRDefault="00800AD8" w:rsidP="006B322F">
      <w:pPr>
        <w:pStyle w:val="InterlineGlossWithTrans"/>
        <w:tabs>
          <w:tab w:val="left" w:pos="533"/>
          <w:tab w:val="left" w:pos="1652"/>
          <w:tab w:val="left" w:pos="2486"/>
        </w:tabs>
      </w:pPr>
      <w:r>
        <w:tab/>
        <w:t>ma-tu</w:t>
      </w:r>
      <w:r>
        <w:tab/>
        <w:t>su</w:t>
      </w:r>
      <w:r>
        <w:tab/>
        <w:t>in-alang-an</w:t>
      </w:r>
    </w:p>
    <w:p w14:paraId="012EBCD9" w14:textId="77777777" w:rsidR="00800AD8" w:rsidRDefault="00800AD8" w:rsidP="00F31031">
      <w:pPr>
        <w:pStyle w:val="InterlineTransNoFree"/>
        <w:tabs>
          <w:tab w:val="left" w:pos="1652"/>
          <w:tab w:val="left" w:pos="2486"/>
          <w:tab w:val="right" w:pos="8789"/>
        </w:tabs>
      </w:pPr>
      <w:r>
        <w:tab/>
      </w:r>
      <w:r>
        <w:rPr>
          <w:smallCaps/>
        </w:rPr>
        <w:t>stat</w:t>
      </w:r>
      <w:r>
        <w:t>-alike</w:t>
      </w:r>
      <w:r>
        <w:tab/>
        <w:t>your(</w:t>
      </w:r>
      <w:r>
        <w:rPr>
          <w:smallCaps/>
        </w:rPr>
        <w:t>s</w:t>
      </w:r>
      <w:r>
        <w:t>)</w:t>
      </w:r>
      <w:r>
        <w:tab/>
      </w:r>
      <w:r>
        <w:rPr>
          <w:smallCaps/>
        </w:rPr>
        <w:t>perf-</w:t>
      </w:r>
      <w:r>
        <w:t>make-</w:t>
      </w:r>
      <w:r>
        <w:rPr>
          <w:smallCaps/>
        </w:rPr>
        <w:t>nom</w:t>
      </w:r>
      <w:r w:rsidR="006B322F">
        <w:rPr>
          <w:smallCaps/>
        </w:rPr>
        <w:tab/>
      </w:r>
      <w:r w:rsidR="006B322F">
        <w:t>They look like ones made by you.”</w:t>
      </w:r>
    </w:p>
    <w:p w14:paraId="790F885A" w14:textId="77777777" w:rsidR="00800AD8" w:rsidRDefault="00DC1AE0" w:rsidP="006B322F">
      <w:pPr>
        <w:pStyle w:val="InterlineText"/>
        <w:tabs>
          <w:tab w:val="left" w:pos="533"/>
          <w:tab w:val="left" w:pos="1292"/>
          <w:tab w:val="left" w:pos="2006"/>
          <w:tab w:val="left" w:pos="2450"/>
          <w:tab w:val="left" w:pos="3104"/>
          <w:tab w:val="left" w:pos="3608"/>
        </w:tabs>
      </w:pPr>
      <w:r w:rsidRPr="003A1D48">
        <w:rPr>
          <w:rStyle w:val="InterlineTextNumChar"/>
        </w:rPr>
        <w:t>026</w:t>
      </w:r>
      <w:r w:rsidR="00800AD8">
        <w:tab/>
        <w:t>“maka</w:t>
      </w:r>
      <w:r w:rsidR="00800AD8">
        <w:tab/>
        <w:t>inu</w:t>
      </w:r>
      <w:r w:rsidR="00800AD8">
        <w:tab/>
        <w:t>ti</w:t>
      </w:r>
      <w:r w:rsidR="00800AD8">
        <w:tab/>
        <w:t>tjama</w:t>
      </w:r>
      <w:r w:rsidR="00800AD8">
        <w:tab/>
        <w:t>tua</w:t>
      </w:r>
      <w:r w:rsidR="00800AD8">
        <w:tab/>
        <w:t>îavek?”</w:t>
      </w:r>
    </w:p>
    <w:p w14:paraId="63EED563" w14:textId="77777777" w:rsidR="00800AD8" w:rsidRDefault="00800AD8" w:rsidP="006B322F">
      <w:pPr>
        <w:pStyle w:val="InterlineGlossWithTrans"/>
        <w:tabs>
          <w:tab w:val="left" w:pos="533"/>
          <w:tab w:val="left" w:pos="1292"/>
          <w:tab w:val="left" w:pos="2006"/>
          <w:tab w:val="left" w:pos="2450"/>
          <w:tab w:val="left" w:pos="3104"/>
          <w:tab w:val="left" w:pos="3608"/>
        </w:tabs>
      </w:pPr>
      <w:r>
        <w:tab/>
        <w:t>maka</w:t>
      </w:r>
      <w:r>
        <w:tab/>
        <w:t>inu</w:t>
      </w:r>
      <w:r>
        <w:tab/>
        <w:t>ti</w:t>
      </w:r>
      <w:r>
        <w:tab/>
        <w:t>tjama</w:t>
      </w:r>
      <w:r>
        <w:tab/>
        <w:t>tua</w:t>
      </w:r>
      <w:r>
        <w:tab/>
        <w:t>îavek</w:t>
      </w:r>
    </w:p>
    <w:p w14:paraId="5C7D2389" w14:textId="77777777" w:rsidR="00800AD8" w:rsidRDefault="00800AD8" w:rsidP="00F31031">
      <w:pPr>
        <w:pStyle w:val="InterlineTransNoFree"/>
        <w:tabs>
          <w:tab w:val="left" w:pos="1292"/>
          <w:tab w:val="left" w:pos="2006"/>
          <w:tab w:val="left" w:pos="2450"/>
          <w:tab w:val="left" w:pos="3104"/>
          <w:tab w:val="left" w:pos="3608"/>
          <w:tab w:val="right" w:pos="8789"/>
        </w:tabs>
      </w:pPr>
      <w:r>
        <w:tab/>
        <w:t>via</w:t>
      </w:r>
      <w:r>
        <w:tab/>
        <w:t>where</w:t>
      </w:r>
      <w:r>
        <w:tab/>
      </w:r>
      <w:r>
        <w:rPr>
          <w:smallCaps/>
        </w:rPr>
        <w:t>f.h</w:t>
      </w:r>
      <w:r>
        <w:tab/>
        <w:t>dad</w:t>
      </w:r>
      <w:r>
        <w:tab/>
      </w:r>
      <w:r>
        <w:rPr>
          <w:smallCaps/>
        </w:rPr>
        <w:t>obl</w:t>
      </w:r>
      <w:r>
        <w:tab/>
        <w:t>sea</w:t>
      </w:r>
      <w:r w:rsidR="006B322F">
        <w:tab/>
        <w:t>“How did your father get here across the sea?”</w:t>
      </w:r>
    </w:p>
    <w:p w14:paraId="47C9202D" w14:textId="77777777" w:rsidR="00800AD8" w:rsidRDefault="00800AD8">
      <w:pPr>
        <w:pStyle w:val="CommentLastWithHalfSpace"/>
      </w:pPr>
      <w:r>
        <w:t>[</w:t>
      </w:r>
      <w:r w:rsidRPr="006B322F">
        <w:rPr>
          <w:rStyle w:val="VernacularText"/>
        </w:rPr>
        <w:t>tjama</w:t>
      </w:r>
      <w:r>
        <w:t>: this form is used when a particular father is addressed or referred to.]</w:t>
      </w:r>
    </w:p>
    <w:p w14:paraId="09E43D49" w14:textId="77777777" w:rsidR="00800AD8" w:rsidRDefault="00DC1AE0" w:rsidP="00BE7864">
      <w:pPr>
        <w:pStyle w:val="InterlineText"/>
        <w:tabs>
          <w:tab w:val="left" w:pos="533"/>
          <w:tab w:val="left" w:pos="1022"/>
          <w:tab w:val="left" w:pos="2606"/>
          <w:tab w:val="left" w:pos="2990"/>
          <w:tab w:val="left" w:pos="3329"/>
          <w:tab w:val="left" w:pos="4913"/>
          <w:tab w:val="left" w:pos="5177"/>
          <w:tab w:val="left" w:pos="6236"/>
          <w:tab w:val="left" w:pos="6725"/>
          <w:tab w:val="left" w:pos="7754"/>
        </w:tabs>
      </w:pPr>
      <w:r w:rsidRPr="003A1D48">
        <w:rPr>
          <w:rStyle w:val="InterlineTextNumChar"/>
        </w:rPr>
        <w:t>027</w:t>
      </w:r>
      <w:r w:rsidR="00800AD8">
        <w:tab/>
        <w:t>qau</w:t>
      </w:r>
      <w:r w:rsidR="00800AD8">
        <w:tab/>
        <w:t>sualapen</w:t>
      </w:r>
      <w:r w:rsidR="00800AD8">
        <w:tab/>
        <w:t>ni</w:t>
      </w:r>
      <w:r w:rsidR="00800AD8">
        <w:tab/>
        <w:t>sa</w:t>
      </w:r>
      <w:r w:rsidR="00800AD8">
        <w:tab/>
        <w:t>Puîaîuyaîuyan</w:t>
      </w:r>
      <w:r w:rsidR="00800AD8">
        <w:tab/>
        <w:t>a</w:t>
      </w:r>
      <w:r w:rsidR="00800AD8">
        <w:tab/>
        <w:t>dangiîan,</w:t>
      </w:r>
      <w:r w:rsidR="00800AD8">
        <w:tab/>
        <w:t>sa</w:t>
      </w:r>
      <w:r w:rsidR="00800AD8">
        <w:tab/>
        <w:t>vuîuqan</w:t>
      </w:r>
      <w:r w:rsidR="00800AD8">
        <w:tab/>
        <w:t>uta.</w:t>
      </w:r>
    </w:p>
    <w:p w14:paraId="140FD251" w14:textId="77777777" w:rsidR="00800AD8" w:rsidRDefault="00800AD8" w:rsidP="00BE7864">
      <w:pPr>
        <w:pStyle w:val="InterlineGlossWithTrans"/>
        <w:tabs>
          <w:tab w:val="left" w:pos="533"/>
          <w:tab w:val="left" w:pos="1022"/>
          <w:tab w:val="left" w:pos="2606"/>
          <w:tab w:val="left" w:pos="2990"/>
          <w:tab w:val="left" w:pos="3329"/>
          <w:tab w:val="left" w:pos="4913"/>
          <w:tab w:val="left" w:pos="5177"/>
          <w:tab w:val="left" w:pos="6236"/>
          <w:tab w:val="left" w:pos="6725"/>
          <w:tab w:val="left" w:pos="7754"/>
        </w:tabs>
      </w:pPr>
      <w:r>
        <w:tab/>
        <w:t>qau</w:t>
      </w:r>
      <w:r>
        <w:tab/>
        <w:t>su-alap-en</w:t>
      </w:r>
      <w:r>
        <w:tab/>
        <w:t>ni</w:t>
      </w:r>
      <w:r>
        <w:tab/>
        <w:t>sa</w:t>
      </w:r>
      <w:r>
        <w:tab/>
        <w:t>Puîaîuyaîuyan</w:t>
      </w:r>
      <w:r>
        <w:tab/>
        <w:t>a</w:t>
      </w:r>
      <w:r>
        <w:tab/>
        <w:t>dangiîan</w:t>
      </w:r>
      <w:r>
        <w:tab/>
        <w:t>sa</w:t>
      </w:r>
      <w:r>
        <w:tab/>
        <w:t>vuîuq-an</w:t>
      </w:r>
      <w:r>
        <w:tab/>
        <w:t>uta</w:t>
      </w:r>
    </w:p>
    <w:p w14:paraId="3E043B20" w14:textId="77777777" w:rsidR="00800AD8" w:rsidRDefault="00800AD8" w:rsidP="00BE7864">
      <w:pPr>
        <w:pStyle w:val="InterlineTrans"/>
        <w:tabs>
          <w:tab w:val="left" w:pos="533"/>
          <w:tab w:val="left" w:pos="1022"/>
          <w:tab w:val="left" w:pos="2606"/>
          <w:tab w:val="left" w:pos="2990"/>
          <w:tab w:val="left" w:pos="3329"/>
          <w:tab w:val="left" w:pos="4913"/>
          <w:tab w:val="left" w:pos="5177"/>
          <w:tab w:val="left" w:pos="6236"/>
          <w:tab w:val="left" w:pos="6725"/>
          <w:tab w:val="left" w:pos="7754"/>
        </w:tabs>
      </w:pPr>
      <w:r>
        <w:tab/>
        <w:t>so</w:t>
      </w:r>
      <w:r>
        <w:tab/>
        <w:t>remove-take-</w:t>
      </w:r>
      <w:r>
        <w:rPr>
          <w:smallCaps/>
        </w:rPr>
        <w:t>pf</w:t>
      </w:r>
      <w:r>
        <w:tab/>
        <w:t>by</w:t>
      </w:r>
      <w:r>
        <w:rPr>
          <w:smallCaps/>
        </w:rPr>
        <w:tab/>
        <w:t>h</w:t>
      </w:r>
      <w:r>
        <w:rPr>
          <w:smallCaps/>
        </w:rPr>
        <w:tab/>
      </w:r>
      <w:r>
        <w:t>(name)</w:t>
      </w:r>
      <w:r>
        <w:rPr>
          <w:smallCaps/>
        </w:rPr>
        <w:tab/>
        <w:t>c</w:t>
      </w:r>
      <w:r>
        <w:rPr>
          <w:smallCaps/>
        </w:rPr>
        <w:tab/>
      </w:r>
      <w:r>
        <w:t>apron</w:t>
      </w:r>
      <w:r>
        <w:tab/>
        <w:t>and</w:t>
      </w:r>
      <w:r>
        <w:tab/>
        <w:t>throw-</w:t>
      </w:r>
      <w:r>
        <w:rPr>
          <w:smallCaps/>
        </w:rPr>
        <w:t>lf</w:t>
      </w:r>
      <w:r>
        <w:tab/>
        <w:t>also</w:t>
      </w:r>
    </w:p>
    <w:p w14:paraId="435D2253" w14:textId="77777777" w:rsidR="00800AD8" w:rsidRDefault="00800AD8">
      <w:pPr>
        <w:pStyle w:val="InterlineFreeCommentFollows"/>
      </w:pPr>
      <w:r>
        <w:t>Then Puîaîuyaîuyan took off his apron (loincloth</w:t>
      </w:r>
      <w:r w:rsidR="00BE7864">
        <w:t>?</w:t>
      </w:r>
      <w:r>
        <w:t>) and threw that down too.</w:t>
      </w:r>
    </w:p>
    <w:p w14:paraId="66FAB2FA" w14:textId="77777777" w:rsidR="00800AD8" w:rsidRDefault="00800AD8">
      <w:pPr>
        <w:pStyle w:val="CommentLastWithHalfSpace"/>
      </w:pPr>
      <w:r>
        <w:t>[</w:t>
      </w:r>
      <w:r w:rsidRPr="00BE7864">
        <w:rPr>
          <w:rStyle w:val="VernacularText"/>
        </w:rPr>
        <w:t>dangiîan</w:t>
      </w:r>
      <w:r>
        <w:t xml:space="preserve">: F67 has </w:t>
      </w:r>
      <w:r w:rsidRPr="00BE7864">
        <w:rPr>
          <w:rStyle w:val="VernacularText"/>
        </w:rPr>
        <w:t>dangiî-an</w:t>
      </w:r>
      <w:r>
        <w:t xml:space="preserve"> but no other meaning or form like </w:t>
      </w:r>
      <w:r w:rsidRPr="00BE7864">
        <w:rPr>
          <w:rStyle w:val="VernacularText"/>
        </w:rPr>
        <w:t>dangiî</w:t>
      </w:r>
      <w:r w:rsidR="00BE7864">
        <w:rPr>
          <w:rStyle w:val="VernacularText"/>
        </w:rPr>
        <w:t>.</w:t>
      </w:r>
      <w:r>
        <w:t>]</w:t>
      </w:r>
    </w:p>
    <w:p w14:paraId="3AB0FF15" w14:textId="77777777" w:rsidR="00800AD8" w:rsidRDefault="00DC1AE0" w:rsidP="00BE7864">
      <w:pPr>
        <w:pStyle w:val="InterlineText"/>
        <w:tabs>
          <w:tab w:val="left" w:pos="533"/>
          <w:tab w:val="left" w:pos="1022"/>
          <w:tab w:val="left" w:pos="2171"/>
          <w:tab w:val="left" w:pos="2660"/>
        </w:tabs>
      </w:pPr>
      <w:r w:rsidRPr="003A1D48">
        <w:rPr>
          <w:rStyle w:val="InterlineTextNumChar"/>
        </w:rPr>
        <w:t>028</w:t>
      </w:r>
      <w:r w:rsidR="00800AD8">
        <w:tab/>
        <w:t>qau</w:t>
      </w:r>
      <w:r w:rsidR="00800AD8">
        <w:tab/>
        <w:t>djumaken</w:t>
      </w:r>
      <w:r w:rsidR="00800AD8">
        <w:tab/>
        <w:t>nua</w:t>
      </w:r>
      <w:r w:rsidR="00800AD8">
        <w:tab/>
        <w:t>kake÷ian</w:t>
      </w:r>
    </w:p>
    <w:p w14:paraId="33368F70" w14:textId="77777777" w:rsidR="00800AD8" w:rsidRDefault="00800AD8" w:rsidP="00BE7864">
      <w:pPr>
        <w:pStyle w:val="InterlineGlossWithTrans"/>
        <w:tabs>
          <w:tab w:val="left" w:pos="533"/>
          <w:tab w:val="left" w:pos="1022"/>
          <w:tab w:val="left" w:pos="2171"/>
          <w:tab w:val="left" w:pos="2660"/>
        </w:tabs>
      </w:pPr>
      <w:r>
        <w:tab/>
        <w:t>qau</w:t>
      </w:r>
      <w:r>
        <w:tab/>
        <w:t>djumak-en</w:t>
      </w:r>
      <w:r>
        <w:tab/>
        <w:t>nua</w:t>
      </w:r>
      <w:r>
        <w:tab/>
        <w:t>ka-ke÷i-an</w:t>
      </w:r>
    </w:p>
    <w:p w14:paraId="4F29881D" w14:textId="77777777" w:rsidR="00800AD8" w:rsidRDefault="00800AD8" w:rsidP="00F31031">
      <w:pPr>
        <w:pStyle w:val="InterlineTransNoFree"/>
        <w:tabs>
          <w:tab w:val="left" w:pos="1022"/>
          <w:tab w:val="left" w:pos="2171"/>
          <w:tab w:val="left" w:pos="2660"/>
          <w:tab w:val="right" w:pos="8789"/>
        </w:tabs>
      </w:pPr>
      <w:r>
        <w:tab/>
        <w:t>so</w:t>
      </w:r>
      <w:r>
        <w:tab/>
        <w:t>find-</w:t>
      </w:r>
      <w:r>
        <w:rPr>
          <w:smallCaps/>
        </w:rPr>
        <w:t>pf</w:t>
      </w:r>
      <w:r>
        <w:tab/>
        <w:t>by</w:t>
      </w:r>
      <w:r>
        <w:tab/>
      </w:r>
      <w:r>
        <w:rPr>
          <w:smallCaps/>
        </w:rPr>
        <w:t>red</w:t>
      </w:r>
      <w:r>
        <w:t>-small-</w:t>
      </w:r>
      <w:r>
        <w:rPr>
          <w:smallCaps/>
        </w:rPr>
        <w:t>nom</w:t>
      </w:r>
      <w:r w:rsidR="00BE7864">
        <w:rPr>
          <w:smallCaps/>
        </w:rPr>
        <w:tab/>
      </w:r>
      <w:r w:rsidR="00BE7864">
        <w:t>The child found it.</w:t>
      </w:r>
    </w:p>
    <w:p w14:paraId="0757A4DE" w14:textId="77777777" w:rsidR="00800AD8" w:rsidRDefault="00DC1AE0" w:rsidP="00BE7864">
      <w:pPr>
        <w:pStyle w:val="InterlineText"/>
        <w:tabs>
          <w:tab w:val="left" w:pos="533"/>
          <w:tab w:val="left" w:pos="1127"/>
          <w:tab w:val="left" w:pos="2516"/>
          <w:tab w:val="left" w:pos="2780"/>
        </w:tabs>
      </w:pPr>
      <w:r w:rsidRPr="003A1D48">
        <w:rPr>
          <w:rStyle w:val="InterlineTextNumChar"/>
        </w:rPr>
        <w:t>029</w:t>
      </w:r>
      <w:r w:rsidR="00800AD8">
        <w:tab/>
        <w:t>“aku</w:t>
      </w:r>
      <w:r w:rsidR="00800AD8">
        <w:tab/>
        <w:t>uzaitsu</w:t>
      </w:r>
      <w:r w:rsidR="00800AD8">
        <w:tab/>
        <w:t>a</w:t>
      </w:r>
      <w:r w:rsidR="00800AD8">
        <w:tab/>
        <w:t>dangiîan?</w:t>
      </w:r>
    </w:p>
    <w:p w14:paraId="485C9471" w14:textId="77777777" w:rsidR="00800AD8" w:rsidRDefault="00800AD8" w:rsidP="00BE7864">
      <w:pPr>
        <w:pStyle w:val="InterlineGlossWithTrans"/>
        <w:tabs>
          <w:tab w:val="left" w:pos="533"/>
          <w:tab w:val="left" w:pos="1127"/>
          <w:tab w:val="left" w:pos="2516"/>
          <w:tab w:val="left" w:pos="2780"/>
        </w:tabs>
      </w:pPr>
      <w:r>
        <w:tab/>
        <w:t>aku</w:t>
      </w:r>
      <w:r>
        <w:tab/>
        <w:t>uza-i-tsu</w:t>
      </w:r>
      <w:r>
        <w:tab/>
        <w:t>a</w:t>
      </w:r>
      <w:r>
        <w:tab/>
        <w:t>dangiîan</w:t>
      </w:r>
    </w:p>
    <w:p w14:paraId="22B78AF2" w14:textId="77777777" w:rsidR="00800AD8" w:rsidRDefault="00800AD8" w:rsidP="00F31031">
      <w:pPr>
        <w:pStyle w:val="InterlineTransNoFree"/>
        <w:tabs>
          <w:tab w:val="left" w:pos="1127"/>
          <w:tab w:val="left" w:pos="2516"/>
          <w:tab w:val="left" w:pos="2780"/>
          <w:tab w:val="right" w:pos="8789"/>
        </w:tabs>
      </w:pPr>
      <w:r>
        <w:tab/>
        <w:t>why</w:t>
      </w:r>
      <w:r>
        <w:tab/>
        <w:t>here-</w:t>
      </w:r>
      <w:r>
        <w:rPr>
          <w:smallCaps/>
        </w:rPr>
        <w:t>loc</w:t>
      </w:r>
      <w:r>
        <w:t>-this</w:t>
      </w:r>
      <w:r>
        <w:rPr>
          <w:smallCaps/>
        </w:rPr>
        <w:tab/>
        <w:t>c</w:t>
      </w:r>
      <w:r>
        <w:rPr>
          <w:smallCaps/>
        </w:rPr>
        <w:tab/>
      </w:r>
      <w:r>
        <w:t>apron</w:t>
      </w:r>
      <w:r w:rsidR="00BE7864">
        <w:tab/>
        <w:t>“Why is this apron here?</w:t>
      </w:r>
    </w:p>
    <w:p w14:paraId="765A1BDC" w14:textId="77777777" w:rsidR="00800AD8" w:rsidRDefault="00DC1AE0" w:rsidP="00BE7864">
      <w:pPr>
        <w:pStyle w:val="InterlineText"/>
        <w:tabs>
          <w:tab w:val="left" w:pos="533"/>
          <w:tab w:val="left" w:pos="1652"/>
          <w:tab w:val="left" w:pos="2486"/>
        </w:tabs>
      </w:pPr>
      <w:r w:rsidRPr="003A1D48">
        <w:rPr>
          <w:rStyle w:val="InterlineTextNumChar"/>
        </w:rPr>
        <w:t>030</w:t>
      </w:r>
      <w:r w:rsidR="00800AD8">
        <w:tab/>
        <w:t>matu</w:t>
      </w:r>
      <w:r w:rsidR="00800AD8">
        <w:tab/>
        <w:t>su</w:t>
      </w:r>
      <w:r w:rsidR="00800AD8">
        <w:tab/>
        <w:t>inalangan.”</w:t>
      </w:r>
    </w:p>
    <w:p w14:paraId="79EBBEBB" w14:textId="77777777" w:rsidR="00800AD8" w:rsidRDefault="00800AD8" w:rsidP="00BE7864">
      <w:pPr>
        <w:pStyle w:val="InterlineGlossWithTrans"/>
        <w:tabs>
          <w:tab w:val="left" w:pos="533"/>
          <w:tab w:val="left" w:pos="1652"/>
          <w:tab w:val="left" w:pos="2486"/>
        </w:tabs>
      </w:pPr>
      <w:r>
        <w:tab/>
        <w:t>ma-tu</w:t>
      </w:r>
      <w:r>
        <w:tab/>
        <w:t>su</w:t>
      </w:r>
      <w:r>
        <w:tab/>
        <w:t>in-alang-an</w:t>
      </w:r>
    </w:p>
    <w:p w14:paraId="6400F6DB" w14:textId="77777777" w:rsidR="00800AD8" w:rsidRDefault="00800AD8" w:rsidP="00F31031">
      <w:pPr>
        <w:pStyle w:val="InterlineTransNoFree"/>
        <w:tabs>
          <w:tab w:val="left" w:pos="1652"/>
          <w:tab w:val="left" w:pos="2486"/>
          <w:tab w:val="right" w:pos="8789"/>
        </w:tabs>
      </w:pPr>
      <w:r>
        <w:tab/>
      </w:r>
      <w:r>
        <w:rPr>
          <w:smallCaps/>
        </w:rPr>
        <w:t>stat</w:t>
      </w:r>
      <w:r>
        <w:t>-alike</w:t>
      </w:r>
      <w:r>
        <w:tab/>
        <w:t>your(</w:t>
      </w:r>
      <w:r>
        <w:rPr>
          <w:smallCaps/>
        </w:rPr>
        <w:t>s</w:t>
      </w:r>
      <w:r>
        <w:t>)</w:t>
      </w:r>
      <w:r>
        <w:tab/>
      </w:r>
      <w:r>
        <w:rPr>
          <w:smallCaps/>
        </w:rPr>
        <w:t>perf-</w:t>
      </w:r>
      <w:r>
        <w:t>make-</w:t>
      </w:r>
      <w:r>
        <w:rPr>
          <w:smallCaps/>
        </w:rPr>
        <w:t>nom</w:t>
      </w:r>
      <w:r w:rsidR="00BE7864">
        <w:rPr>
          <w:smallCaps/>
        </w:rPr>
        <w:tab/>
      </w:r>
      <w:r w:rsidR="00BE7864">
        <w:t>It looks like one made by you.”</w:t>
      </w:r>
    </w:p>
    <w:p w14:paraId="140B1131" w14:textId="77777777" w:rsidR="00800AD8" w:rsidRDefault="00DC1AE0" w:rsidP="00BE7864">
      <w:pPr>
        <w:pStyle w:val="InterlineText"/>
        <w:tabs>
          <w:tab w:val="left" w:pos="533"/>
          <w:tab w:val="left" w:pos="1022"/>
          <w:tab w:val="left" w:pos="2396"/>
          <w:tab w:val="left" w:pos="2660"/>
          <w:tab w:val="left" w:pos="3464"/>
          <w:tab w:val="left" w:pos="3953"/>
          <w:tab w:val="left" w:pos="5057"/>
          <w:tab w:val="left" w:pos="5321"/>
          <w:tab w:val="left" w:pos="6305"/>
        </w:tabs>
      </w:pPr>
      <w:r w:rsidRPr="003A1D48">
        <w:rPr>
          <w:rStyle w:val="InterlineTextNumChar"/>
        </w:rPr>
        <w:t>031</w:t>
      </w:r>
      <w:r w:rsidR="00800AD8">
        <w:tab/>
        <w:t>qau</w:t>
      </w:r>
      <w:r w:rsidR="00800AD8">
        <w:tab/>
        <w:t>îetsasaw</w:t>
      </w:r>
      <w:r w:rsidR="00800AD8">
        <w:tab/>
        <w:t>a</w:t>
      </w:r>
      <w:r w:rsidR="00800AD8">
        <w:tab/>
        <w:t>kina,</w:t>
      </w:r>
      <w:r w:rsidR="00800AD8">
        <w:tab/>
        <w:t>sa</w:t>
      </w:r>
      <w:r w:rsidR="00800AD8">
        <w:tab/>
        <w:t>kiqenetji</w:t>
      </w:r>
      <w:r w:rsidR="00800AD8">
        <w:tab/>
        <w:t>a</w:t>
      </w:r>
      <w:r w:rsidR="00800AD8">
        <w:tab/>
        <w:t>pasa</w:t>
      </w:r>
      <w:r w:rsidR="00800AD8">
        <w:tab/>
        <w:t>qinaîivan.</w:t>
      </w:r>
    </w:p>
    <w:p w14:paraId="079F5248" w14:textId="77777777" w:rsidR="00800AD8" w:rsidRDefault="00800AD8" w:rsidP="00BE7864">
      <w:pPr>
        <w:pStyle w:val="InterlineGlossWithTrans"/>
        <w:tabs>
          <w:tab w:val="left" w:pos="533"/>
          <w:tab w:val="left" w:pos="1022"/>
          <w:tab w:val="left" w:pos="2396"/>
          <w:tab w:val="left" w:pos="2660"/>
          <w:tab w:val="left" w:pos="3464"/>
          <w:tab w:val="left" w:pos="3953"/>
          <w:tab w:val="left" w:pos="5057"/>
          <w:tab w:val="left" w:pos="5321"/>
          <w:tab w:val="left" w:pos="6305"/>
        </w:tabs>
      </w:pPr>
      <w:r>
        <w:tab/>
        <w:t>qau</w:t>
      </w:r>
      <w:r>
        <w:tab/>
        <w:t>îe-tsasaw</w:t>
      </w:r>
      <w:r>
        <w:tab/>
        <w:t>a</w:t>
      </w:r>
      <w:r>
        <w:tab/>
        <w:t>kina</w:t>
      </w:r>
      <w:r>
        <w:tab/>
        <w:t>sa</w:t>
      </w:r>
      <w:r>
        <w:tab/>
        <w:t>ki-qenetj-i</w:t>
      </w:r>
      <w:r>
        <w:tab/>
        <w:t>a</w:t>
      </w:r>
      <w:r>
        <w:tab/>
        <w:t>pa-sa</w:t>
      </w:r>
      <w:r>
        <w:tab/>
        <w:t>in=qaîiw-an</w:t>
      </w:r>
    </w:p>
    <w:p w14:paraId="06244098" w14:textId="77777777" w:rsidR="00800AD8" w:rsidRDefault="00800AD8" w:rsidP="00BE7864">
      <w:pPr>
        <w:pStyle w:val="InterlineTrans"/>
        <w:tabs>
          <w:tab w:val="left" w:pos="533"/>
          <w:tab w:val="left" w:pos="1022"/>
          <w:tab w:val="left" w:pos="2396"/>
          <w:tab w:val="left" w:pos="2660"/>
          <w:tab w:val="left" w:pos="3464"/>
          <w:tab w:val="left" w:pos="3953"/>
          <w:tab w:val="left" w:pos="5057"/>
          <w:tab w:val="left" w:pos="5321"/>
          <w:tab w:val="left" w:pos="6305"/>
        </w:tabs>
      </w:pPr>
      <w:r>
        <w:tab/>
        <w:t>so</w:t>
      </w:r>
      <w:r>
        <w:tab/>
        <w:t>go.to-outside</w:t>
      </w:r>
      <w:r>
        <w:rPr>
          <w:smallCaps/>
        </w:rPr>
        <w:tab/>
        <w:t>c</w:t>
      </w:r>
      <w:r>
        <w:rPr>
          <w:smallCaps/>
        </w:rPr>
        <w:tab/>
      </w:r>
      <w:r>
        <w:t>mother</w:t>
      </w:r>
      <w:r>
        <w:tab/>
        <w:t>and</w:t>
      </w:r>
      <w:r>
        <w:tab/>
        <w:t>do-see-</w:t>
      </w:r>
      <w:r>
        <w:rPr>
          <w:smallCaps/>
        </w:rPr>
        <w:t>pf</w:t>
      </w:r>
      <w:r>
        <w:rPr>
          <w:smallCaps/>
        </w:rPr>
        <w:tab/>
        <w:t>c</w:t>
      </w:r>
      <w:r>
        <w:rPr>
          <w:smallCaps/>
        </w:rPr>
        <w:tab/>
      </w:r>
      <w:r>
        <w:t>cause-go</w:t>
      </w:r>
      <w:r>
        <w:tab/>
      </w:r>
      <w:r>
        <w:rPr>
          <w:smallCaps/>
        </w:rPr>
        <w:t>perf</w:t>
      </w:r>
      <w:r>
        <w:t>=roof-</w:t>
      </w:r>
      <w:r>
        <w:rPr>
          <w:smallCaps/>
        </w:rPr>
        <w:t>nom</w:t>
      </w:r>
    </w:p>
    <w:p w14:paraId="37CEAFAE" w14:textId="77777777" w:rsidR="00800AD8" w:rsidRDefault="00800AD8">
      <w:pPr>
        <w:pStyle w:val="InterlineFree"/>
      </w:pPr>
      <w:r>
        <w:t>The mother went out, and looked up at the roof.</w:t>
      </w:r>
    </w:p>
    <w:p w14:paraId="0F36835A" w14:textId="77777777" w:rsidR="00800AD8" w:rsidRDefault="00DC1AE0" w:rsidP="00BE7864">
      <w:pPr>
        <w:pStyle w:val="InterlineText"/>
        <w:tabs>
          <w:tab w:val="left" w:pos="533"/>
          <w:tab w:val="left" w:pos="1352"/>
          <w:tab w:val="left" w:pos="2816"/>
          <w:tab w:val="left" w:pos="3260"/>
          <w:tab w:val="left" w:pos="3599"/>
          <w:tab w:val="left" w:pos="5183"/>
          <w:tab w:val="left" w:pos="5687"/>
          <w:tab w:val="left" w:pos="6836"/>
          <w:tab w:val="left" w:pos="7340"/>
        </w:tabs>
      </w:pPr>
      <w:r w:rsidRPr="003A1D48">
        <w:rPr>
          <w:rStyle w:val="InterlineTextNumChar"/>
        </w:rPr>
        <w:t>032</w:t>
      </w:r>
      <w:r w:rsidR="00800AD8">
        <w:tab/>
        <w:t>mintu</w:t>
      </w:r>
      <w:r w:rsidR="00800AD8">
        <w:tab/>
        <w:t>djemelidjeli</w:t>
      </w:r>
      <w:r w:rsidR="00800AD8">
        <w:tab/>
        <w:t>ti</w:t>
      </w:r>
      <w:r w:rsidR="00800AD8">
        <w:tab/>
        <w:t>sa</w:t>
      </w:r>
      <w:r w:rsidR="00800AD8">
        <w:tab/>
        <w:t>Puîaîuyaîuyan</w:t>
      </w:r>
      <w:r w:rsidR="00800AD8">
        <w:tab/>
        <w:t>i</w:t>
      </w:r>
      <w:r w:rsidR="00800AD8">
        <w:tab/>
        <w:t>vavaw</w:t>
      </w:r>
      <w:r w:rsidR="00800AD8">
        <w:tab/>
        <w:t>tua</w:t>
      </w:r>
      <w:r w:rsidR="00800AD8">
        <w:tab/>
        <w:t>qinaîivan.</w:t>
      </w:r>
    </w:p>
    <w:p w14:paraId="3959BEB4" w14:textId="77777777" w:rsidR="00800AD8" w:rsidRDefault="00800AD8" w:rsidP="00BE7864">
      <w:pPr>
        <w:pStyle w:val="InterlineGlossWithTrans"/>
        <w:tabs>
          <w:tab w:val="left" w:pos="533"/>
          <w:tab w:val="left" w:pos="1352"/>
          <w:tab w:val="left" w:pos="2816"/>
          <w:tab w:val="left" w:pos="3260"/>
          <w:tab w:val="left" w:pos="3599"/>
          <w:tab w:val="left" w:pos="5183"/>
          <w:tab w:val="left" w:pos="5687"/>
          <w:tab w:val="left" w:pos="6836"/>
          <w:tab w:val="left" w:pos="7340"/>
        </w:tabs>
      </w:pPr>
      <w:r>
        <w:tab/>
        <w:t>mintu</w:t>
      </w:r>
      <w:r>
        <w:tab/>
        <w:t>em=djeli-djeli</w:t>
      </w:r>
      <w:r>
        <w:tab/>
        <w:t>ti</w:t>
      </w:r>
      <w:r>
        <w:tab/>
        <w:t>sa</w:t>
      </w:r>
      <w:r>
        <w:tab/>
        <w:t>Puîaîuyaîuyan</w:t>
      </w:r>
      <w:r>
        <w:tab/>
        <w:t>i</w:t>
      </w:r>
      <w:r>
        <w:tab/>
        <w:t>va-vaw</w:t>
      </w:r>
      <w:r>
        <w:tab/>
        <w:t>tua</w:t>
      </w:r>
      <w:r>
        <w:tab/>
        <w:t>in=qaîiw-an</w:t>
      </w:r>
    </w:p>
    <w:p w14:paraId="42F5E345" w14:textId="77777777" w:rsidR="00800AD8" w:rsidRDefault="00800AD8" w:rsidP="00BE7864">
      <w:pPr>
        <w:pStyle w:val="InterlineTrans"/>
        <w:tabs>
          <w:tab w:val="left" w:pos="533"/>
          <w:tab w:val="left" w:pos="1352"/>
          <w:tab w:val="left" w:pos="2816"/>
          <w:tab w:val="left" w:pos="3260"/>
          <w:tab w:val="left" w:pos="3599"/>
          <w:tab w:val="left" w:pos="5183"/>
          <w:tab w:val="left" w:pos="5687"/>
          <w:tab w:val="left" w:pos="6836"/>
          <w:tab w:val="left" w:pos="7340"/>
        </w:tabs>
      </w:pPr>
      <w:r>
        <w:tab/>
        <w:t>sudden</w:t>
      </w:r>
      <w:r>
        <w:tab/>
      </w:r>
      <w:r>
        <w:rPr>
          <w:smallCaps/>
        </w:rPr>
        <w:t>af</w:t>
      </w:r>
      <w:r>
        <w:t>=</w:t>
      </w:r>
      <w:r>
        <w:rPr>
          <w:smallCaps/>
        </w:rPr>
        <w:t>red</w:t>
      </w:r>
      <w:r>
        <w:t>-laugh</w:t>
      </w:r>
      <w:r>
        <w:tab/>
      </w:r>
      <w:r>
        <w:rPr>
          <w:smallCaps/>
        </w:rPr>
        <w:t>f.h</w:t>
      </w:r>
      <w:r>
        <w:rPr>
          <w:smallCaps/>
        </w:rPr>
        <w:tab/>
        <w:t>h</w:t>
      </w:r>
      <w:r>
        <w:rPr>
          <w:smallCaps/>
        </w:rPr>
        <w:tab/>
      </w:r>
      <w:r>
        <w:t>(name)</w:t>
      </w:r>
      <w:r>
        <w:tab/>
      </w:r>
      <w:r>
        <w:rPr>
          <w:smallCaps/>
        </w:rPr>
        <w:t>loc</w:t>
      </w:r>
      <w:r>
        <w:tab/>
      </w:r>
      <w:r>
        <w:rPr>
          <w:smallCaps/>
        </w:rPr>
        <w:t>red</w:t>
      </w:r>
      <w:r>
        <w:t>-above</w:t>
      </w:r>
      <w:r>
        <w:tab/>
      </w:r>
      <w:r>
        <w:rPr>
          <w:smallCaps/>
        </w:rPr>
        <w:t>obl</w:t>
      </w:r>
      <w:r>
        <w:tab/>
      </w:r>
      <w:r>
        <w:rPr>
          <w:smallCaps/>
        </w:rPr>
        <w:t>perf</w:t>
      </w:r>
      <w:r>
        <w:t>=roof-</w:t>
      </w:r>
      <w:r>
        <w:rPr>
          <w:smallCaps/>
        </w:rPr>
        <w:t>nom</w:t>
      </w:r>
    </w:p>
    <w:p w14:paraId="6E1CACC6" w14:textId="77777777" w:rsidR="00800AD8" w:rsidRDefault="00800AD8">
      <w:pPr>
        <w:pStyle w:val="InterlineFree"/>
      </w:pPr>
      <w:r>
        <w:t>There was Puîaîuyaîuyan laughing on the roof.</w:t>
      </w:r>
    </w:p>
    <w:p w14:paraId="5D1D188C" w14:textId="77777777" w:rsidR="00800AD8" w:rsidRDefault="00DC1AE0" w:rsidP="00BE7864">
      <w:pPr>
        <w:pStyle w:val="InterlineText"/>
        <w:tabs>
          <w:tab w:val="left" w:pos="533"/>
          <w:tab w:val="left" w:pos="1937"/>
          <w:tab w:val="left" w:pos="2711"/>
          <w:tab w:val="left" w:pos="3200"/>
          <w:tab w:val="left" w:pos="3989"/>
          <w:tab w:val="left" w:pos="4253"/>
          <w:tab w:val="left" w:pos="5237"/>
        </w:tabs>
      </w:pPr>
      <w:r w:rsidRPr="003A1D48">
        <w:rPr>
          <w:rStyle w:val="InterlineTextNumChar"/>
        </w:rPr>
        <w:t>033</w:t>
      </w:r>
      <w:r w:rsidR="00800AD8">
        <w:tab/>
        <w:t>qaqivuin</w:t>
      </w:r>
      <w:r w:rsidR="00800AD8">
        <w:tab/>
        <w:t>anga</w:t>
      </w:r>
      <w:r w:rsidR="00800AD8">
        <w:tab/>
        <w:t>nua</w:t>
      </w:r>
      <w:r w:rsidR="00800AD8">
        <w:tab/>
        <w:t>vaîaw</w:t>
      </w:r>
      <w:r w:rsidR="00800AD8">
        <w:tab/>
        <w:t>a</w:t>
      </w:r>
      <w:r w:rsidR="00800AD8">
        <w:tab/>
        <w:t>pasa</w:t>
      </w:r>
      <w:r w:rsidR="00800AD8">
        <w:tab/>
        <w:t>qumaqan.</w:t>
      </w:r>
    </w:p>
    <w:p w14:paraId="40438D00" w14:textId="77777777" w:rsidR="00800AD8" w:rsidRDefault="00800AD8" w:rsidP="00BE7864">
      <w:pPr>
        <w:pStyle w:val="InterlineGlossWithTrans"/>
        <w:tabs>
          <w:tab w:val="left" w:pos="533"/>
          <w:tab w:val="left" w:pos="1937"/>
          <w:tab w:val="left" w:pos="2711"/>
          <w:tab w:val="left" w:pos="3200"/>
          <w:tab w:val="left" w:pos="3989"/>
          <w:tab w:val="left" w:pos="4253"/>
          <w:tab w:val="left" w:pos="5237"/>
        </w:tabs>
      </w:pPr>
      <w:r>
        <w:tab/>
        <w:t>qa-qivu-en</w:t>
      </w:r>
      <w:r>
        <w:tab/>
        <w:t>anga</w:t>
      </w:r>
      <w:r>
        <w:tab/>
        <w:t>nua</w:t>
      </w:r>
      <w:r>
        <w:tab/>
        <w:t>vaîaw</w:t>
      </w:r>
      <w:r>
        <w:tab/>
        <w:t>a</w:t>
      </w:r>
      <w:r>
        <w:tab/>
        <w:t>pa-sa</w:t>
      </w:r>
      <w:r>
        <w:tab/>
        <w:t>qumaq-an</w:t>
      </w:r>
    </w:p>
    <w:p w14:paraId="7A85002E" w14:textId="77777777" w:rsidR="00800AD8" w:rsidRDefault="00800AD8" w:rsidP="00BE7864">
      <w:pPr>
        <w:pStyle w:val="InterlineTrans"/>
        <w:tabs>
          <w:tab w:val="left" w:pos="533"/>
          <w:tab w:val="left" w:pos="1937"/>
          <w:tab w:val="left" w:pos="2711"/>
          <w:tab w:val="left" w:pos="3200"/>
          <w:tab w:val="left" w:pos="3989"/>
          <w:tab w:val="left" w:pos="4253"/>
          <w:tab w:val="left" w:pos="5237"/>
        </w:tabs>
      </w:pPr>
      <w:r>
        <w:tab/>
      </w:r>
      <w:r>
        <w:rPr>
          <w:smallCaps/>
        </w:rPr>
        <w:t>red</w:t>
      </w:r>
      <w:r>
        <w:t>-speak-</w:t>
      </w:r>
      <w:r>
        <w:rPr>
          <w:smallCaps/>
        </w:rPr>
        <w:t>pf</w:t>
      </w:r>
      <w:r>
        <w:tab/>
        <w:t>indeed</w:t>
      </w:r>
      <w:r>
        <w:tab/>
        <w:t>by</w:t>
      </w:r>
      <w:r>
        <w:tab/>
        <w:t>spouse</w:t>
      </w:r>
      <w:r>
        <w:rPr>
          <w:smallCaps/>
        </w:rPr>
        <w:tab/>
        <w:t>c</w:t>
      </w:r>
      <w:r>
        <w:rPr>
          <w:smallCaps/>
        </w:rPr>
        <w:tab/>
      </w:r>
      <w:r>
        <w:t>cause-go</w:t>
      </w:r>
      <w:r>
        <w:tab/>
        <w:t>indoors-</w:t>
      </w:r>
      <w:r>
        <w:rPr>
          <w:smallCaps/>
        </w:rPr>
        <w:t>nom</w:t>
      </w:r>
    </w:p>
    <w:p w14:paraId="5B64D3FA" w14:textId="77777777" w:rsidR="00800AD8" w:rsidRDefault="00800AD8">
      <w:pPr>
        <w:pStyle w:val="InterlineFree"/>
      </w:pPr>
      <w:r>
        <w:t>His wife called to him to come indoors.</w:t>
      </w:r>
    </w:p>
    <w:p w14:paraId="462513FB" w14:textId="77777777" w:rsidR="00800AD8" w:rsidRDefault="00DC1AE0" w:rsidP="00BE7864">
      <w:pPr>
        <w:pStyle w:val="InterlineText"/>
        <w:tabs>
          <w:tab w:val="left" w:pos="533"/>
          <w:tab w:val="left" w:pos="1022"/>
          <w:tab w:val="left" w:pos="2606"/>
          <w:tab w:val="left" w:pos="3380"/>
          <w:tab w:val="left" w:pos="4244"/>
          <w:tab w:val="left" w:pos="4748"/>
        </w:tabs>
      </w:pPr>
      <w:r w:rsidRPr="003A1D48">
        <w:rPr>
          <w:rStyle w:val="InterlineTextNumChar"/>
        </w:rPr>
        <w:t>034</w:t>
      </w:r>
      <w:r w:rsidR="00800AD8">
        <w:tab/>
        <w:t>qau</w:t>
      </w:r>
      <w:r w:rsidR="00800AD8">
        <w:tab/>
        <w:t>maseleman</w:t>
      </w:r>
      <w:r w:rsidR="00800AD8">
        <w:tab/>
        <w:t>anga,</w:t>
      </w:r>
      <w:r w:rsidR="00800AD8">
        <w:tab/>
        <w:t>keman</w:t>
      </w:r>
      <w:r w:rsidR="00800AD8">
        <w:tab/>
        <w:t>tua</w:t>
      </w:r>
      <w:r w:rsidR="00800AD8">
        <w:tab/>
        <w:t>kaiven.</w:t>
      </w:r>
    </w:p>
    <w:p w14:paraId="177C6F2F" w14:textId="77777777" w:rsidR="00800AD8" w:rsidRDefault="00800AD8" w:rsidP="00BE7864">
      <w:pPr>
        <w:pStyle w:val="InterlineGlossWithTrans"/>
        <w:tabs>
          <w:tab w:val="left" w:pos="533"/>
          <w:tab w:val="left" w:pos="1022"/>
          <w:tab w:val="left" w:pos="2606"/>
          <w:tab w:val="left" w:pos="3380"/>
          <w:tab w:val="left" w:pos="4244"/>
          <w:tab w:val="left" w:pos="4748"/>
        </w:tabs>
      </w:pPr>
      <w:r>
        <w:tab/>
        <w:t>qau</w:t>
      </w:r>
      <w:r>
        <w:tab/>
        <w:t>ma-selem-an</w:t>
      </w:r>
      <w:r>
        <w:tab/>
        <w:t>anga</w:t>
      </w:r>
      <w:r>
        <w:tab/>
        <w:t>em=kan</w:t>
      </w:r>
      <w:r>
        <w:tab/>
        <w:t>tua</w:t>
      </w:r>
      <w:r>
        <w:tab/>
        <w:t>kaiv-en</w:t>
      </w:r>
    </w:p>
    <w:p w14:paraId="1BC2203D" w14:textId="77777777" w:rsidR="00800AD8" w:rsidRDefault="00800AD8" w:rsidP="00BE7864">
      <w:pPr>
        <w:pStyle w:val="InterlineTrans"/>
        <w:tabs>
          <w:tab w:val="left" w:pos="533"/>
          <w:tab w:val="left" w:pos="1022"/>
          <w:tab w:val="left" w:pos="2606"/>
          <w:tab w:val="left" w:pos="3380"/>
          <w:tab w:val="left" w:pos="4244"/>
          <w:tab w:val="left" w:pos="4748"/>
        </w:tabs>
      </w:pPr>
      <w:r>
        <w:tab/>
        <w:t>so</w:t>
      </w:r>
      <w:r>
        <w:tab/>
      </w:r>
      <w:r>
        <w:rPr>
          <w:smallCaps/>
        </w:rPr>
        <w:t>stat</w:t>
      </w:r>
      <w:r>
        <w:t>-dark-</w:t>
      </w:r>
      <w:r>
        <w:rPr>
          <w:smallCaps/>
        </w:rPr>
        <w:t>nom</w:t>
      </w:r>
      <w:r>
        <w:tab/>
        <w:t>indeed</w:t>
      </w:r>
      <w:r>
        <w:tab/>
      </w:r>
      <w:r>
        <w:rPr>
          <w:smallCaps/>
        </w:rPr>
        <w:t>af</w:t>
      </w:r>
      <w:r>
        <w:t>=eat</w:t>
      </w:r>
      <w:r>
        <w:tab/>
      </w:r>
      <w:r>
        <w:rPr>
          <w:smallCaps/>
        </w:rPr>
        <w:t>obl</w:t>
      </w:r>
      <w:r>
        <w:tab/>
        <w:t>meal-</w:t>
      </w:r>
      <w:r>
        <w:rPr>
          <w:smallCaps/>
        </w:rPr>
        <w:t>pf</w:t>
      </w:r>
    </w:p>
    <w:p w14:paraId="015B868D" w14:textId="77777777" w:rsidR="00800AD8" w:rsidRDefault="00800AD8">
      <w:pPr>
        <w:pStyle w:val="InterlineFreeCommentFollows"/>
      </w:pPr>
      <w:r>
        <w:t>After dark they sat down to supper.</w:t>
      </w:r>
    </w:p>
    <w:p w14:paraId="2F458027" w14:textId="77777777" w:rsidR="00800AD8" w:rsidRDefault="00800AD8">
      <w:pPr>
        <w:pStyle w:val="CommentLastWithHalfSpace"/>
      </w:pPr>
      <w:r>
        <w:t>[</w:t>
      </w:r>
      <w:r w:rsidRPr="00BE7864">
        <w:rPr>
          <w:rStyle w:val="VernacularText"/>
        </w:rPr>
        <w:t>tua</w:t>
      </w:r>
      <w:r>
        <w:t xml:space="preserve">: was </w:t>
      </w:r>
      <w:r w:rsidRPr="00BE7864">
        <w:rPr>
          <w:rStyle w:val="VernacularText"/>
        </w:rPr>
        <w:t>tu</w:t>
      </w:r>
      <w:r>
        <w:t>]</w:t>
      </w:r>
    </w:p>
    <w:p w14:paraId="1852231A" w14:textId="77777777" w:rsidR="00800AD8" w:rsidRDefault="00DC1AE0" w:rsidP="00F31031">
      <w:pPr>
        <w:pStyle w:val="InterlineText"/>
        <w:tabs>
          <w:tab w:val="left" w:pos="533"/>
          <w:tab w:val="left" w:pos="1202"/>
          <w:tab w:val="left" w:pos="1646"/>
          <w:tab w:val="left" w:pos="2135"/>
          <w:tab w:val="left" w:pos="2579"/>
          <w:tab w:val="left" w:pos="2918"/>
        </w:tabs>
      </w:pPr>
      <w:r w:rsidRPr="003A1D48">
        <w:rPr>
          <w:rStyle w:val="InterlineTextNumChar"/>
        </w:rPr>
        <w:t>035</w:t>
      </w:r>
      <w:r w:rsidR="00800AD8">
        <w:tab/>
        <w:t>manu</w:t>
      </w:r>
      <w:r w:rsidR="00800AD8">
        <w:tab/>
        <w:t>ini</w:t>
      </w:r>
      <w:r w:rsidR="00800AD8">
        <w:tab/>
        <w:t>kan</w:t>
      </w:r>
      <w:r w:rsidR="00800AD8">
        <w:tab/>
        <w:t>ti</w:t>
      </w:r>
      <w:r w:rsidR="00800AD8">
        <w:tab/>
        <w:t>sa</w:t>
      </w:r>
      <w:r w:rsidR="00800AD8">
        <w:tab/>
        <w:t>Puîaîuyaîuyan.</w:t>
      </w:r>
    </w:p>
    <w:p w14:paraId="22194DA3" w14:textId="77777777" w:rsidR="00800AD8" w:rsidRDefault="00800AD8" w:rsidP="00F31031">
      <w:pPr>
        <w:pStyle w:val="InterlineGlossWithTrans"/>
        <w:tabs>
          <w:tab w:val="left" w:pos="533"/>
          <w:tab w:val="left" w:pos="1202"/>
          <w:tab w:val="left" w:pos="1646"/>
          <w:tab w:val="left" w:pos="2135"/>
          <w:tab w:val="left" w:pos="2579"/>
          <w:tab w:val="left" w:pos="2918"/>
        </w:tabs>
      </w:pPr>
      <w:r>
        <w:tab/>
        <w:t>manu</w:t>
      </w:r>
      <w:r>
        <w:tab/>
        <w:t>ini</w:t>
      </w:r>
      <w:r>
        <w:tab/>
        <w:t>kan</w:t>
      </w:r>
      <w:r>
        <w:tab/>
        <w:t>ti</w:t>
      </w:r>
      <w:r>
        <w:tab/>
        <w:t>sa</w:t>
      </w:r>
      <w:r>
        <w:tab/>
        <w:t>Puîaîuyaîuyan</w:t>
      </w:r>
    </w:p>
    <w:p w14:paraId="3FC4365A" w14:textId="77777777" w:rsidR="00800AD8" w:rsidRDefault="00800AD8" w:rsidP="00F31031">
      <w:pPr>
        <w:pStyle w:val="InterlineTransNoFree"/>
        <w:tabs>
          <w:tab w:val="left" w:pos="1202"/>
          <w:tab w:val="left" w:pos="1646"/>
          <w:tab w:val="left" w:pos="2135"/>
          <w:tab w:val="left" w:pos="2579"/>
          <w:tab w:val="left" w:pos="2918"/>
          <w:tab w:val="right" w:pos="8789"/>
        </w:tabs>
      </w:pPr>
      <w:r>
        <w:tab/>
        <w:t>then</w:t>
      </w:r>
      <w:r>
        <w:tab/>
        <w:t>not</w:t>
      </w:r>
      <w:r>
        <w:tab/>
        <w:t>eat</w:t>
      </w:r>
      <w:r>
        <w:tab/>
      </w:r>
      <w:r>
        <w:rPr>
          <w:smallCaps/>
        </w:rPr>
        <w:t>f.h</w:t>
      </w:r>
      <w:r>
        <w:rPr>
          <w:smallCaps/>
        </w:rPr>
        <w:tab/>
        <w:t>h</w:t>
      </w:r>
      <w:r>
        <w:rPr>
          <w:smallCaps/>
        </w:rPr>
        <w:tab/>
      </w:r>
      <w:r>
        <w:t>(name)</w:t>
      </w:r>
      <w:r w:rsidR="00F31031">
        <w:tab/>
        <w:t>Puîaîuyaîuyan didn’t eat.</w:t>
      </w:r>
    </w:p>
    <w:p w14:paraId="6565EB81" w14:textId="77777777" w:rsidR="00800AD8" w:rsidRDefault="00DE0E5A" w:rsidP="00BE7864">
      <w:pPr>
        <w:pStyle w:val="InterlineText"/>
        <w:tabs>
          <w:tab w:val="left" w:pos="533"/>
          <w:tab w:val="left" w:pos="1022"/>
          <w:tab w:val="left" w:pos="2246"/>
          <w:tab w:val="left" w:pos="2735"/>
          <w:tab w:val="left" w:pos="3539"/>
          <w:tab w:val="left" w:pos="4403"/>
          <w:tab w:val="left" w:pos="5237"/>
          <w:tab w:val="left" w:pos="6431"/>
          <w:tab w:val="left" w:pos="6695"/>
          <w:tab w:val="left" w:pos="7679"/>
        </w:tabs>
      </w:pPr>
      <w:r w:rsidRPr="003A1D48">
        <w:rPr>
          <w:rStyle w:val="InterlineTextNumChar"/>
        </w:rPr>
        <w:t>036</w:t>
      </w:r>
      <w:r w:rsidR="00800AD8">
        <w:tab/>
        <w:t>qau</w:t>
      </w:r>
      <w:r w:rsidR="00800AD8">
        <w:tab/>
        <w:t>kivadaqan</w:t>
      </w:r>
      <w:r w:rsidR="00800AD8">
        <w:tab/>
        <w:t>nua</w:t>
      </w:r>
      <w:r w:rsidR="00800AD8">
        <w:tab/>
        <w:t>vaîaw:</w:t>
      </w:r>
      <w:r w:rsidR="00800AD8">
        <w:tab/>
        <w:t>“anema</w:t>
      </w:r>
      <w:r w:rsidR="00800AD8">
        <w:tab/>
        <w:t>su</w:t>
      </w:r>
      <w:r w:rsidR="00800AD8">
        <w:tab/>
        <w:t>tjenglayan</w:t>
      </w:r>
      <w:r w:rsidR="00800AD8">
        <w:tab/>
        <w:t>a</w:t>
      </w:r>
      <w:r w:rsidR="00800AD8">
        <w:tab/>
        <w:t>keman?”</w:t>
      </w:r>
      <w:r w:rsidR="00800AD8">
        <w:tab/>
        <w:t>ayain.</w:t>
      </w:r>
    </w:p>
    <w:p w14:paraId="12089D11" w14:textId="77777777" w:rsidR="00800AD8" w:rsidRDefault="00800AD8" w:rsidP="00BE7864">
      <w:pPr>
        <w:pStyle w:val="InterlineGlossWithTrans"/>
        <w:tabs>
          <w:tab w:val="left" w:pos="533"/>
          <w:tab w:val="left" w:pos="1022"/>
          <w:tab w:val="left" w:pos="2246"/>
          <w:tab w:val="left" w:pos="2735"/>
          <w:tab w:val="left" w:pos="3539"/>
          <w:tab w:val="left" w:pos="4403"/>
          <w:tab w:val="left" w:pos="5237"/>
          <w:tab w:val="left" w:pos="6431"/>
          <w:tab w:val="left" w:pos="6695"/>
          <w:tab w:val="left" w:pos="7679"/>
        </w:tabs>
      </w:pPr>
      <w:r>
        <w:tab/>
        <w:t>qau</w:t>
      </w:r>
      <w:r>
        <w:tab/>
        <w:t>ki-vadaq-an</w:t>
      </w:r>
      <w:r>
        <w:tab/>
        <w:t>nua</w:t>
      </w:r>
      <w:r>
        <w:tab/>
        <w:t>vaîaw</w:t>
      </w:r>
      <w:r>
        <w:tab/>
        <w:t>a-nema</w:t>
      </w:r>
      <w:r>
        <w:tab/>
        <w:t>su</w:t>
      </w:r>
      <w:r>
        <w:tab/>
        <w:t>tjenglay-an</w:t>
      </w:r>
      <w:r>
        <w:tab/>
        <w:t>a</w:t>
      </w:r>
      <w:r>
        <w:tab/>
        <w:t>em=kan</w:t>
      </w:r>
      <w:r>
        <w:tab/>
        <w:t>aya-en</w:t>
      </w:r>
    </w:p>
    <w:p w14:paraId="6F7E498C" w14:textId="77777777" w:rsidR="00800AD8" w:rsidRDefault="00800AD8" w:rsidP="00BE7864">
      <w:pPr>
        <w:pStyle w:val="InterlineTrans"/>
        <w:tabs>
          <w:tab w:val="left" w:pos="533"/>
          <w:tab w:val="left" w:pos="1022"/>
          <w:tab w:val="left" w:pos="2246"/>
          <w:tab w:val="left" w:pos="2735"/>
          <w:tab w:val="left" w:pos="3539"/>
          <w:tab w:val="left" w:pos="4403"/>
          <w:tab w:val="left" w:pos="5237"/>
          <w:tab w:val="left" w:pos="6431"/>
          <w:tab w:val="left" w:pos="6695"/>
          <w:tab w:val="left" w:pos="7679"/>
        </w:tabs>
        <w:rPr>
          <w:smallCaps/>
        </w:rPr>
      </w:pPr>
      <w:r>
        <w:tab/>
        <w:t>so</w:t>
      </w:r>
      <w:r>
        <w:tab/>
        <w:t>do-ask-</w:t>
      </w:r>
      <w:r>
        <w:rPr>
          <w:smallCaps/>
        </w:rPr>
        <w:t>lf</w:t>
      </w:r>
      <w:r>
        <w:tab/>
        <w:t>by</w:t>
      </w:r>
      <w:r>
        <w:tab/>
        <w:t>spouse</w:t>
      </w:r>
      <w:r>
        <w:tab/>
        <w:t>?-what</w:t>
      </w:r>
      <w:r>
        <w:tab/>
        <w:t>your(</w:t>
      </w:r>
      <w:r>
        <w:rPr>
          <w:smallCaps/>
        </w:rPr>
        <w:t>s</w:t>
      </w:r>
      <w:r>
        <w:t>)</w:t>
      </w:r>
      <w:r>
        <w:tab/>
        <w:t>like-</w:t>
      </w:r>
      <w:r>
        <w:rPr>
          <w:smallCaps/>
        </w:rPr>
        <w:t>lf</w:t>
      </w:r>
      <w:r>
        <w:rPr>
          <w:smallCaps/>
        </w:rPr>
        <w:tab/>
        <w:t>c</w:t>
      </w:r>
      <w:r>
        <w:tab/>
      </w:r>
      <w:r>
        <w:rPr>
          <w:smallCaps/>
        </w:rPr>
        <w:t>af</w:t>
      </w:r>
      <w:r>
        <w:t>=eat</w:t>
      </w:r>
      <w:r>
        <w:tab/>
        <w:t>say-</w:t>
      </w:r>
      <w:r>
        <w:rPr>
          <w:smallCaps/>
        </w:rPr>
        <w:t>pf</w:t>
      </w:r>
    </w:p>
    <w:p w14:paraId="5AD87EC9" w14:textId="77777777" w:rsidR="00800AD8" w:rsidRDefault="00800AD8">
      <w:pPr>
        <w:pStyle w:val="InterlineFree"/>
      </w:pPr>
      <w:r>
        <w:t>His wife asked him: “What would you like to eat?”</w:t>
      </w:r>
    </w:p>
    <w:p w14:paraId="3E84D9D5" w14:textId="77777777" w:rsidR="00800AD8" w:rsidRDefault="00DE0E5A" w:rsidP="00BE7864">
      <w:pPr>
        <w:pStyle w:val="InterlineText"/>
        <w:tabs>
          <w:tab w:val="left" w:pos="533"/>
          <w:tab w:val="left" w:pos="1232"/>
          <w:tab w:val="left" w:pos="1496"/>
          <w:tab w:val="left" w:pos="2435"/>
          <w:tab w:val="left" w:pos="3509"/>
          <w:tab w:val="left" w:pos="3773"/>
          <w:tab w:val="left" w:pos="4967"/>
          <w:tab w:val="left" w:pos="5231"/>
        </w:tabs>
      </w:pPr>
      <w:r w:rsidRPr="003A1D48">
        <w:rPr>
          <w:rStyle w:val="InterlineTextNumChar"/>
        </w:rPr>
        <w:lastRenderedPageBreak/>
        <w:t>037</w:t>
      </w:r>
      <w:r w:rsidR="00800AD8">
        <w:tab/>
        <w:t>“avan</w:t>
      </w:r>
      <w:r w:rsidR="00800AD8">
        <w:tab/>
        <w:t>a</w:t>
      </w:r>
      <w:r w:rsidR="00800AD8">
        <w:tab/>
        <w:t>vaîetjuk</w:t>
      </w:r>
      <w:r w:rsidR="00800AD8">
        <w:tab/>
        <w:t>sakamaya</w:t>
      </w:r>
      <w:r w:rsidR="00800AD8">
        <w:tab/>
        <w:t>a</w:t>
      </w:r>
      <w:r w:rsidR="00800AD8">
        <w:tab/>
        <w:t>tjenglayan</w:t>
      </w:r>
      <w:r w:rsidR="00800AD8">
        <w:tab/>
        <w:t>a</w:t>
      </w:r>
      <w:r w:rsidR="00800AD8">
        <w:tab/>
        <w:t>keman.”</w:t>
      </w:r>
    </w:p>
    <w:p w14:paraId="09A5A10A" w14:textId="77777777" w:rsidR="00800AD8" w:rsidRDefault="00800AD8" w:rsidP="00BE7864">
      <w:pPr>
        <w:pStyle w:val="InterlineGlossWithTrans"/>
        <w:tabs>
          <w:tab w:val="left" w:pos="533"/>
          <w:tab w:val="left" w:pos="1232"/>
          <w:tab w:val="left" w:pos="1496"/>
          <w:tab w:val="left" w:pos="2435"/>
          <w:tab w:val="left" w:pos="3509"/>
          <w:tab w:val="left" w:pos="3773"/>
          <w:tab w:val="left" w:pos="4967"/>
          <w:tab w:val="left" w:pos="5231"/>
        </w:tabs>
      </w:pPr>
      <w:r>
        <w:tab/>
        <w:t>avan</w:t>
      </w:r>
      <w:r>
        <w:tab/>
        <w:t>a</w:t>
      </w:r>
      <w:r>
        <w:tab/>
        <w:t>vaîetjuk</w:t>
      </w:r>
      <w:r>
        <w:tab/>
        <w:t>sakamaya</w:t>
      </w:r>
      <w:r>
        <w:tab/>
        <w:t>a</w:t>
      </w:r>
      <w:r>
        <w:tab/>
        <w:t>tjenglay-an</w:t>
      </w:r>
      <w:r>
        <w:tab/>
        <w:t>a</w:t>
      </w:r>
      <w:r>
        <w:tab/>
        <w:t>em=kan</w:t>
      </w:r>
    </w:p>
    <w:p w14:paraId="321FBC40" w14:textId="77777777" w:rsidR="00800AD8" w:rsidRDefault="00800AD8" w:rsidP="00BE7864">
      <w:pPr>
        <w:pStyle w:val="InterlineTrans"/>
        <w:tabs>
          <w:tab w:val="left" w:pos="533"/>
          <w:tab w:val="left" w:pos="1232"/>
          <w:tab w:val="left" w:pos="1496"/>
          <w:tab w:val="left" w:pos="2435"/>
          <w:tab w:val="left" w:pos="3509"/>
          <w:tab w:val="left" w:pos="3773"/>
          <w:tab w:val="left" w:pos="4967"/>
          <w:tab w:val="left" w:pos="5231"/>
        </w:tabs>
      </w:pPr>
      <w:r>
        <w:tab/>
        <w:t>exact</w:t>
      </w:r>
      <w:r>
        <w:rPr>
          <w:smallCaps/>
        </w:rPr>
        <w:tab/>
        <w:t>c</w:t>
      </w:r>
      <w:r>
        <w:rPr>
          <w:smallCaps/>
        </w:rPr>
        <w:tab/>
      </w:r>
      <w:r>
        <w:t>citrus</w:t>
      </w:r>
      <w:r>
        <w:tab/>
        <w:t>only</w:t>
      </w:r>
      <w:r>
        <w:rPr>
          <w:smallCaps/>
        </w:rPr>
        <w:tab/>
        <w:t>c</w:t>
      </w:r>
      <w:r>
        <w:rPr>
          <w:smallCaps/>
        </w:rPr>
        <w:tab/>
      </w:r>
      <w:r>
        <w:t>like-</w:t>
      </w:r>
      <w:r>
        <w:rPr>
          <w:smallCaps/>
        </w:rPr>
        <w:t>lf</w:t>
      </w:r>
      <w:r>
        <w:rPr>
          <w:smallCaps/>
        </w:rPr>
        <w:tab/>
        <w:t>c</w:t>
      </w:r>
      <w:r>
        <w:rPr>
          <w:smallCaps/>
        </w:rPr>
        <w:tab/>
        <w:t>af</w:t>
      </w:r>
      <w:r>
        <w:t>=eat</w:t>
      </w:r>
    </w:p>
    <w:p w14:paraId="06859EE6" w14:textId="77777777" w:rsidR="00800AD8" w:rsidRDefault="00800AD8">
      <w:pPr>
        <w:pStyle w:val="InterlineFree"/>
      </w:pPr>
      <w:r>
        <w:t>“I would just like to eat an orange (or oranges).”</w:t>
      </w:r>
    </w:p>
    <w:p w14:paraId="4F2D8125" w14:textId="77777777" w:rsidR="00800AD8" w:rsidRDefault="00DE0E5A" w:rsidP="00BE7864">
      <w:pPr>
        <w:pStyle w:val="InterlineText"/>
        <w:tabs>
          <w:tab w:val="left" w:pos="533"/>
          <w:tab w:val="left" w:pos="1022"/>
          <w:tab w:val="left" w:pos="2081"/>
          <w:tab w:val="left" w:pos="2585"/>
          <w:tab w:val="left" w:pos="3524"/>
          <w:tab w:val="left" w:pos="4013"/>
        </w:tabs>
      </w:pPr>
      <w:r w:rsidRPr="003A1D48">
        <w:rPr>
          <w:rStyle w:val="InterlineTextNumChar"/>
        </w:rPr>
        <w:t>038</w:t>
      </w:r>
      <w:r w:rsidR="00800AD8">
        <w:tab/>
        <w:t>qau</w:t>
      </w:r>
      <w:r w:rsidR="00800AD8">
        <w:tab/>
        <w:t>siyaya</w:t>
      </w:r>
      <w:r w:rsidR="00800AD8">
        <w:tab/>
        <w:t>tua</w:t>
      </w:r>
      <w:r w:rsidR="00800AD8">
        <w:tab/>
        <w:t>vaîetjuk</w:t>
      </w:r>
      <w:r w:rsidR="00800AD8">
        <w:tab/>
        <w:t>sa</w:t>
      </w:r>
      <w:r w:rsidR="00800AD8">
        <w:tab/>
        <w:t>pakani.</w:t>
      </w:r>
    </w:p>
    <w:p w14:paraId="1FC04CFF" w14:textId="77777777" w:rsidR="00800AD8" w:rsidRDefault="00800AD8" w:rsidP="00BE7864">
      <w:pPr>
        <w:pStyle w:val="InterlineGlossWithTrans"/>
        <w:tabs>
          <w:tab w:val="left" w:pos="533"/>
          <w:tab w:val="left" w:pos="1022"/>
          <w:tab w:val="left" w:pos="2081"/>
          <w:tab w:val="left" w:pos="2585"/>
          <w:tab w:val="left" w:pos="3524"/>
          <w:tab w:val="left" w:pos="4013"/>
        </w:tabs>
      </w:pPr>
      <w:r>
        <w:tab/>
        <w:t>qau</w:t>
      </w:r>
      <w:r>
        <w:tab/>
        <w:t>si-yaya</w:t>
      </w:r>
      <w:r>
        <w:tab/>
        <w:t>tua</w:t>
      </w:r>
      <w:r>
        <w:tab/>
        <w:t>vaîetjuk</w:t>
      </w:r>
      <w:r>
        <w:tab/>
        <w:t>sa</w:t>
      </w:r>
      <w:r>
        <w:tab/>
        <w:t>pa-kan-i</w:t>
      </w:r>
    </w:p>
    <w:p w14:paraId="2F56A356" w14:textId="77777777" w:rsidR="00800AD8" w:rsidRDefault="00800AD8" w:rsidP="00BE7864">
      <w:pPr>
        <w:pStyle w:val="InterlineTrans"/>
        <w:tabs>
          <w:tab w:val="left" w:pos="533"/>
          <w:tab w:val="left" w:pos="1022"/>
          <w:tab w:val="left" w:pos="2081"/>
          <w:tab w:val="left" w:pos="2585"/>
          <w:tab w:val="left" w:pos="3524"/>
          <w:tab w:val="left" w:pos="4013"/>
        </w:tabs>
      </w:pPr>
      <w:r>
        <w:tab/>
        <w:t>so</w:t>
      </w:r>
      <w:r>
        <w:tab/>
      </w:r>
      <w:r>
        <w:rPr>
          <w:smallCaps/>
        </w:rPr>
        <w:t>if</w:t>
      </w:r>
      <w:r>
        <w:t>-harvest</w:t>
      </w:r>
      <w:r>
        <w:tab/>
      </w:r>
      <w:r>
        <w:rPr>
          <w:smallCaps/>
        </w:rPr>
        <w:t>obl</w:t>
      </w:r>
      <w:r>
        <w:tab/>
        <w:t>citrus</w:t>
      </w:r>
      <w:r>
        <w:tab/>
        <w:t>and</w:t>
      </w:r>
      <w:r>
        <w:tab/>
        <w:t>cause-eat-</w:t>
      </w:r>
      <w:r>
        <w:rPr>
          <w:smallCaps/>
        </w:rPr>
        <w:t>pf</w:t>
      </w:r>
    </w:p>
    <w:p w14:paraId="29C4E5C6" w14:textId="77777777" w:rsidR="00800AD8" w:rsidRDefault="00800AD8">
      <w:pPr>
        <w:pStyle w:val="InterlineFree"/>
      </w:pPr>
      <w:r>
        <w:t>So she picked an orange for him and gave it to him to eat.</w:t>
      </w:r>
    </w:p>
    <w:p w14:paraId="01AF9402" w14:textId="77777777" w:rsidR="00800AD8" w:rsidRDefault="00DE0E5A" w:rsidP="00F31031">
      <w:pPr>
        <w:pStyle w:val="InterlineText"/>
        <w:tabs>
          <w:tab w:val="left" w:pos="533"/>
          <w:tab w:val="left" w:pos="1022"/>
          <w:tab w:val="left" w:pos="2036"/>
          <w:tab w:val="left" w:pos="3350"/>
        </w:tabs>
      </w:pPr>
      <w:r w:rsidRPr="003A1D48">
        <w:rPr>
          <w:rStyle w:val="InterlineTextNumChar"/>
        </w:rPr>
        <w:t>039</w:t>
      </w:r>
      <w:r w:rsidR="00800AD8">
        <w:tab/>
        <w:t>qau</w:t>
      </w:r>
      <w:r w:rsidR="00800AD8">
        <w:tab/>
        <w:t>muri</w:t>
      </w:r>
      <w:r w:rsidR="00800AD8">
        <w:tab/>
        <w:t>qemereng</w:t>
      </w:r>
      <w:r w:rsidR="00800AD8">
        <w:tab/>
        <w:t>anga.</w:t>
      </w:r>
    </w:p>
    <w:p w14:paraId="47CDB13F" w14:textId="77777777" w:rsidR="00800AD8" w:rsidRDefault="00800AD8" w:rsidP="00F31031">
      <w:pPr>
        <w:pStyle w:val="InterlineGlossWithTrans"/>
        <w:tabs>
          <w:tab w:val="left" w:pos="533"/>
          <w:tab w:val="left" w:pos="1022"/>
          <w:tab w:val="left" w:pos="2036"/>
          <w:tab w:val="left" w:pos="3350"/>
        </w:tabs>
      </w:pPr>
      <w:r>
        <w:tab/>
        <w:t>qau</w:t>
      </w:r>
      <w:r>
        <w:tab/>
        <w:t>ma-uri</w:t>
      </w:r>
      <w:r>
        <w:tab/>
        <w:t>em=qereng</w:t>
      </w:r>
      <w:r>
        <w:tab/>
        <w:t>anga</w:t>
      </w:r>
    </w:p>
    <w:p w14:paraId="39159149" w14:textId="77777777" w:rsidR="00800AD8" w:rsidRDefault="00800AD8" w:rsidP="00F31031">
      <w:pPr>
        <w:pStyle w:val="InterlineTransNoFree"/>
        <w:tabs>
          <w:tab w:val="left" w:pos="1022"/>
          <w:tab w:val="left" w:pos="2036"/>
          <w:tab w:val="left" w:pos="3350"/>
          <w:tab w:val="right" w:pos="8789"/>
        </w:tabs>
      </w:pPr>
      <w:r>
        <w:tab/>
        <w:t>so</w:t>
      </w:r>
      <w:r>
        <w:tab/>
      </w:r>
      <w:r>
        <w:rPr>
          <w:smallCaps/>
        </w:rPr>
        <w:t>stat</w:t>
      </w:r>
      <w:r>
        <w:t>-will</w:t>
      </w:r>
      <w:r>
        <w:tab/>
      </w:r>
      <w:r>
        <w:rPr>
          <w:smallCaps/>
        </w:rPr>
        <w:t>af</w:t>
      </w:r>
      <w:r>
        <w:t>=lie.down</w:t>
      </w:r>
      <w:r>
        <w:tab/>
        <w:t>indeed</w:t>
      </w:r>
      <w:r w:rsidR="00F31031">
        <w:tab/>
        <w:t>When they were going to lie down,</w:t>
      </w:r>
    </w:p>
    <w:p w14:paraId="0B736E5F" w14:textId="77777777" w:rsidR="00800AD8" w:rsidRDefault="00DE0E5A" w:rsidP="00BE7864">
      <w:pPr>
        <w:pStyle w:val="InterlineText"/>
        <w:tabs>
          <w:tab w:val="left" w:pos="533"/>
          <w:tab w:val="left" w:pos="1757"/>
          <w:tab w:val="left" w:pos="2201"/>
          <w:tab w:val="left" w:pos="2540"/>
          <w:tab w:val="left" w:pos="4214"/>
          <w:tab w:val="left" w:pos="5528"/>
          <w:tab w:val="left" w:pos="6122"/>
          <w:tab w:val="left" w:pos="6626"/>
          <w:tab w:val="left" w:pos="7745"/>
        </w:tabs>
      </w:pPr>
      <w:r w:rsidRPr="003A1D48">
        <w:rPr>
          <w:rStyle w:val="InterlineTextNumChar"/>
        </w:rPr>
        <w:t>040</w:t>
      </w:r>
      <w:r w:rsidR="00800AD8">
        <w:tab/>
        <w:t>kiîavaran</w:t>
      </w:r>
      <w:r w:rsidR="00800AD8">
        <w:tab/>
        <w:t>ti</w:t>
      </w:r>
      <w:r w:rsidR="00800AD8">
        <w:tab/>
        <w:t>sa</w:t>
      </w:r>
      <w:r w:rsidR="00800AD8">
        <w:tab/>
        <w:t>Puîaîuyaîuyan:</w:t>
      </w:r>
      <w:r w:rsidR="00800AD8">
        <w:tab/>
        <w:t>“qemereng</w:t>
      </w:r>
      <w:r w:rsidR="00800AD8">
        <w:tab/>
        <w:t>aken</w:t>
      </w:r>
      <w:r w:rsidR="00800AD8">
        <w:tab/>
        <w:t>i</w:t>
      </w:r>
      <w:r w:rsidR="00800AD8">
        <w:tab/>
        <w:t>kulakula,”</w:t>
      </w:r>
      <w:r w:rsidR="00BE7864">
        <w:tab/>
        <w:t>aya</w:t>
      </w:r>
    </w:p>
    <w:p w14:paraId="665DE59C" w14:textId="77777777" w:rsidR="00800AD8" w:rsidRDefault="00800AD8" w:rsidP="00BE7864">
      <w:pPr>
        <w:pStyle w:val="InterlineGlossWithTrans"/>
        <w:tabs>
          <w:tab w:val="left" w:pos="533"/>
          <w:tab w:val="left" w:pos="1757"/>
          <w:tab w:val="left" w:pos="2201"/>
          <w:tab w:val="left" w:pos="2540"/>
          <w:tab w:val="left" w:pos="4214"/>
          <w:tab w:val="left" w:pos="5528"/>
          <w:tab w:val="left" w:pos="6122"/>
          <w:tab w:val="left" w:pos="6626"/>
          <w:tab w:val="left" w:pos="7745"/>
        </w:tabs>
      </w:pPr>
      <w:r>
        <w:tab/>
        <w:t>ki-îavar-an</w:t>
      </w:r>
      <w:r>
        <w:tab/>
        <w:t>ti</w:t>
      </w:r>
      <w:r>
        <w:tab/>
        <w:t>sa</w:t>
      </w:r>
      <w:r>
        <w:tab/>
        <w:t>Puîaîuyaîuyan</w:t>
      </w:r>
      <w:r>
        <w:tab/>
        <w:t>em=qereng</w:t>
      </w:r>
      <w:r>
        <w:tab/>
        <w:t>aken</w:t>
      </w:r>
      <w:r>
        <w:tab/>
        <w:t>i</w:t>
      </w:r>
      <w:r>
        <w:tab/>
        <w:t>kula-kula</w:t>
      </w:r>
      <w:r w:rsidR="00BE7864">
        <w:tab/>
        <w:t>aya</w:t>
      </w:r>
    </w:p>
    <w:p w14:paraId="3B3E8D3B" w14:textId="77777777" w:rsidR="00800AD8" w:rsidRDefault="00800AD8" w:rsidP="00BE7864">
      <w:pPr>
        <w:pStyle w:val="InterlineTransNoFree"/>
        <w:tabs>
          <w:tab w:val="left" w:pos="1757"/>
          <w:tab w:val="left" w:pos="2201"/>
          <w:tab w:val="left" w:pos="2540"/>
          <w:tab w:val="left" w:pos="4214"/>
          <w:tab w:val="left" w:pos="5528"/>
          <w:tab w:val="left" w:pos="6122"/>
          <w:tab w:val="left" w:pos="6626"/>
          <w:tab w:val="left" w:pos="7745"/>
        </w:tabs>
      </w:pPr>
      <w:r>
        <w:tab/>
        <w:t>do-speak-</w:t>
      </w:r>
      <w:r>
        <w:rPr>
          <w:smallCaps/>
        </w:rPr>
        <w:t>lf</w:t>
      </w:r>
      <w:r>
        <w:tab/>
      </w:r>
      <w:r>
        <w:rPr>
          <w:smallCaps/>
        </w:rPr>
        <w:t>f.h</w:t>
      </w:r>
      <w:r>
        <w:rPr>
          <w:smallCaps/>
        </w:rPr>
        <w:tab/>
        <w:t>h</w:t>
      </w:r>
      <w:r>
        <w:rPr>
          <w:smallCaps/>
        </w:rPr>
        <w:tab/>
      </w:r>
      <w:r>
        <w:t>(name)</w:t>
      </w:r>
      <w:r>
        <w:tab/>
      </w:r>
      <w:r>
        <w:rPr>
          <w:smallCaps/>
        </w:rPr>
        <w:t>af</w:t>
      </w:r>
      <w:r>
        <w:t>=lie.down</w:t>
      </w:r>
      <w:r>
        <w:tab/>
      </w:r>
      <w:r w:rsidR="000D5EFB" w:rsidRPr="000D5EFB">
        <w:rPr>
          <w:smallCaps/>
        </w:rPr>
        <w:t>f.I</w:t>
      </w:r>
      <w:r>
        <w:tab/>
      </w:r>
      <w:r>
        <w:rPr>
          <w:smallCaps/>
        </w:rPr>
        <w:t>loc</w:t>
      </w:r>
      <w:r>
        <w:tab/>
      </w:r>
      <w:r>
        <w:rPr>
          <w:smallCaps/>
        </w:rPr>
        <w:t>red</w:t>
      </w:r>
      <w:r>
        <w:t>-foot</w:t>
      </w:r>
      <w:r w:rsidR="00BE7864">
        <w:tab/>
        <w:t>say</w:t>
      </w:r>
    </w:p>
    <w:p w14:paraId="69BCD810" w14:textId="77777777" w:rsidR="00800AD8" w:rsidRDefault="00800AD8" w:rsidP="00BE7864">
      <w:pPr>
        <w:pStyle w:val="InterlineText"/>
        <w:tabs>
          <w:tab w:val="left" w:pos="533"/>
          <w:tab w:val="left" w:pos="1757"/>
          <w:tab w:val="left" w:pos="2261"/>
          <w:tab w:val="left" w:pos="3065"/>
        </w:tabs>
      </w:pPr>
      <w:r>
        <w:tab/>
        <w:t>kiîavaran</w:t>
      </w:r>
      <w:r>
        <w:tab/>
        <w:t>tua</w:t>
      </w:r>
      <w:r>
        <w:tab/>
        <w:t>vaîaw.</w:t>
      </w:r>
    </w:p>
    <w:p w14:paraId="0CB9D088" w14:textId="77777777" w:rsidR="00800AD8" w:rsidRDefault="00800AD8" w:rsidP="00BE7864">
      <w:pPr>
        <w:pStyle w:val="InterlineGlossWithTrans"/>
        <w:tabs>
          <w:tab w:val="left" w:pos="533"/>
          <w:tab w:val="left" w:pos="1757"/>
          <w:tab w:val="left" w:pos="2261"/>
          <w:tab w:val="left" w:pos="3065"/>
        </w:tabs>
      </w:pPr>
      <w:r>
        <w:tab/>
        <w:t>ki-îavar-an</w:t>
      </w:r>
      <w:r>
        <w:tab/>
        <w:t>tua</w:t>
      </w:r>
      <w:r>
        <w:tab/>
        <w:t>vaîaw</w:t>
      </w:r>
    </w:p>
    <w:p w14:paraId="4F81A867" w14:textId="77777777" w:rsidR="00BE7864" w:rsidRDefault="00800AD8" w:rsidP="00BE7864">
      <w:pPr>
        <w:pStyle w:val="InterlineTrans"/>
        <w:tabs>
          <w:tab w:val="left" w:pos="533"/>
          <w:tab w:val="left" w:pos="1757"/>
          <w:tab w:val="left" w:pos="2261"/>
          <w:tab w:val="left" w:pos="3065"/>
        </w:tabs>
      </w:pPr>
      <w:r>
        <w:tab/>
        <w:t>do-speak-</w:t>
      </w:r>
      <w:r>
        <w:rPr>
          <w:smallCaps/>
        </w:rPr>
        <w:t>lf</w:t>
      </w:r>
      <w:r>
        <w:tab/>
      </w:r>
      <w:r>
        <w:rPr>
          <w:smallCaps/>
        </w:rPr>
        <w:t>obl</w:t>
      </w:r>
      <w:r>
        <w:tab/>
        <w:t>spouse</w:t>
      </w:r>
    </w:p>
    <w:p w14:paraId="3C265DB2" w14:textId="77777777" w:rsidR="00800AD8" w:rsidRDefault="00BE7864" w:rsidP="00BE7864">
      <w:pPr>
        <w:pStyle w:val="InterlineFree"/>
      </w:pPr>
      <w:r>
        <w:t>Puîaîuyaîuyan said: “I’ll lie at the foot end,” he said to his wife.</w:t>
      </w:r>
    </w:p>
    <w:p w14:paraId="26E54D2F" w14:textId="77777777" w:rsidR="00800AD8" w:rsidRDefault="00DE0E5A" w:rsidP="00BE7864">
      <w:pPr>
        <w:pStyle w:val="InterlineText"/>
        <w:tabs>
          <w:tab w:val="left" w:pos="533"/>
          <w:tab w:val="left" w:pos="797"/>
          <w:tab w:val="left" w:pos="1601"/>
          <w:tab w:val="left" w:pos="2360"/>
          <w:tab w:val="left" w:pos="3674"/>
          <w:tab w:val="left" w:pos="4178"/>
          <w:tab w:val="left" w:pos="5207"/>
          <w:tab w:val="left" w:pos="6686"/>
        </w:tabs>
      </w:pPr>
      <w:r w:rsidRPr="003A1D48">
        <w:rPr>
          <w:rStyle w:val="InterlineTextNumChar"/>
        </w:rPr>
        <w:t>041</w:t>
      </w:r>
      <w:r w:rsidR="00800AD8">
        <w:tab/>
        <w:t>a</w:t>
      </w:r>
      <w:r w:rsidR="00800AD8">
        <w:tab/>
        <w:t>vaîaw:</w:t>
      </w:r>
      <w:r w:rsidR="00800AD8">
        <w:tab/>
        <w:t>“maya</w:t>
      </w:r>
      <w:r w:rsidR="00800AD8">
        <w:tab/>
        <w:t>qemereng</w:t>
      </w:r>
      <w:r w:rsidR="00800AD8">
        <w:tab/>
        <w:t>i</w:t>
      </w:r>
      <w:r w:rsidR="00800AD8">
        <w:tab/>
        <w:t>kulakula;</w:t>
      </w:r>
      <w:r w:rsidR="00800AD8">
        <w:tab/>
        <w:t>makulakula</w:t>
      </w:r>
      <w:r w:rsidR="00800AD8">
        <w:tab/>
        <w:t>sun.”</w:t>
      </w:r>
    </w:p>
    <w:p w14:paraId="45CEBD8B" w14:textId="77777777" w:rsidR="00800AD8" w:rsidRDefault="00800AD8" w:rsidP="00BE7864">
      <w:pPr>
        <w:pStyle w:val="InterlineGlossWithTrans"/>
        <w:tabs>
          <w:tab w:val="left" w:pos="533"/>
          <w:tab w:val="left" w:pos="797"/>
          <w:tab w:val="left" w:pos="1601"/>
          <w:tab w:val="left" w:pos="2360"/>
          <w:tab w:val="left" w:pos="3674"/>
          <w:tab w:val="left" w:pos="4178"/>
          <w:tab w:val="left" w:pos="5207"/>
          <w:tab w:val="left" w:pos="6686"/>
        </w:tabs>
      </w:pPr>
      <w:r>
        <w:tab/>
        <w:t>a</w:t>
      </w:r>
      <w:r>
        <w:tab/>
        <w:t>vaîaw</w:t>
      </w:r>
      <w:r>
        <w:tab/>
        <w:t>maya</w:t>
      </w:r>
      <w:r>
        <w:tab/>
        <w:t>em=qereng</w:t>
      </w:r>
      <w:r>
        <w:tab/>
        <w:t>i</w:t>
      </w:r>
      <w:r>
        <w:tab/>
        <w:t>kula-kula</w:t>
      </w:r>
      <w:r>
        <w:tab/>
        <w:t>ma-kula-kula</w:t>
      </w:r>
      <w:r>
        <w:tab/>
        <w:t>sun</w:t>
      </w:r>
    </w:p>
    <w:p w14:paraId="274A638D" w14:textId="77777777" w:rsidR="00800AD8" w:rsidRDefault="00800AD8" w:rsidP="00BE7864">
      <w:pPr>
        <w:pStyle w:val="InterlineTrans"/>
        <w:tabs>
          <w:tab w:val="left" w:pos="533"/>
          <w:tab w:val="left" w:pos="797"/>
          <w:tab w:val="left" w:pos="1601"/>
          <w:tab w:val="left" w:pos="2360"/>
          <w:tab w:val="left" w:pos="3674"/>
          <w:tab w:val="left" w:pos="4178"/>
          <w:tab w:val="left" w:pos="5207"/>
          <w:tab w:val="left" w:pos="6686"/>
        </w:tabs>
      </w:pPr>
      <w:r>
        <w:rPr>
          <w:smallCaps/>
        </w:rPr>
        <w:tab/>
        <w:t>c</w:t>
      </w:r>
      <w:r>
        <w:rPr>
          <w:smallCaps/>
        </w:rPr>
        <w:tab/>
      </w:r>
      <w:r>
        <w:t>spouse</w:t>
      </w:r>
      <w:r>
        <w:tab/>
        <w:t>don’t</w:t>
      </w:r>
      <w:r>
        <w:tab/>
      </w:r>
      <w:r>
        <w:rPr>
          <w:smallCaps/>
        </w:rPr>
        <w:t>af</w:t>
      </w:r>
      <w:r>
        <w:t>=lie.down</w:t>
      </w:r>
      <w:r>
        <w:tab/>
      </w:r>
      <w:r>
        <w:rPr>
          <w:smallCaps/>
        </w:rPr>
        <w:t>loc</w:t>
      </w:r>
      <w:r>
        <w:tab/>
      </w:r>
      <w:r>
        <w:rPr>
          <w:smallCaps/>
        </w:rPr>
        <w:t>red</w:t>
      </w:r>
      <w:r>
        <w:t>-foot</w:t>
      </w:r>
      <w:r>
        <w:tab/>
      </w:r>
      <w:r>
        <w:rPr>
          <w:smallCaps/>
        </w:rPr>
        <w:t>stat</w:t>
      </w:r>
      <w:r>
        <w:t>-</w:t>
      </w:r>
      <w:r>
        <w:rPr>
          <w:smallCaps/>
        </w:rPr>
        <w:t>red</w:t>
      </w:r>
      <w:r>
        <w:t>-foot</w:t>
      </w:r>
      <w:r>
        <w:tab/>
      </w:r>
      <w:r>
        <w:rPr>
          <w:smallCaps/>
        </w:rPr>
        <w:t>f.</w:t>
      </w:r>
      <w:r>
        <w:t>you(</w:t>
      </w:r>
      <w:r>
        <w:rPr>
          <w:smallCaps/>
        </w:rPr>
        <w:t>s</w:t>
      </w:r>
      <w:r>
        <w:t>)</w:t>
      </w:r>
    </w:p>
    <w:p w14:paraId="6BD9DAD5" w14:textId="77777777" w:rsidR="00800AD8" w:rsidRDefault="00800AD8">
      <w:pPr>
        <w:pStyle w:val="InterlineFreeCommentFollows"/>
      </w:pPr>
      <w:r>
        <w:t>His wife said: “Don’t lie at the foot end; you’ll have trouble with the feet.”</w:t>
      </w:r>
    </w:p>
    <w:p w14:paraId="1FAD0994" w14:textId="77777777" w:rsidR="00800AD8" w:rsidRDefault="00800AD8">
      <w:pPr>
        <w:pStyle w:val="CommentLastWithHalfSpace"/>
      </w:pPr>
      <w:r>
        <w:t>[</w:t>
      </w:r>
      <w:r>
        <w:rPr>
          <w:rStyle w:val="VernacularText"/>
        </w:rPr>
        <w:t>makulakula</w:t>
      </w:r>
      <w:r>
        <w:t>: “be footed”, ie. kicked out?]</w:t>
      </w:r>
    </w:p>
    <w:p w14:paraId="4C553155" w14:textId="77777777" w:rsidR="00800AD8" w:rsidRDefault="00DE0E5A" w:rsidP="004058D0">
      <w:pPr>
        <w:pStyle w:val="InterlineText"/>
        <w:tabs>
          <w:tab w:val="left" w:pos="533"/>
          <w:tab w:val="left" w:pos="1847"/>
          <w:tab w:val="left" w:pos="2441"/>
          <w:tab w:val="left" w:pos="2945"/>
          <w:tab w:val="left" w:pos="3884"/>
          <w:tab w:val="left" w:pos="4358"/>
          <w:tab w:val="left" w:pos="4802"/>
          <w:tab w:val="left" w:pos="5141"/>
        </w:tabs>
      </w:pPr>
      <w:r w:rsidRPr="003A1D48">
        <w:rPr>
          <w:rStyle w:val="InterlineTextNumChar"/>
        </w:rPr>
        <w:t>042</w:t>
      </w:r>
      <w:r w:rsidR="00800AD8">
        <w:tab/>
        <w:t>“qemereng</w:t>
      </w:r>
      <w:r w:rsidR="00800AD8">
        <w:tab/>
        <w:t>aken</w:t>
      </w:r>
      <w:r w:rsidR="00800AD8">
        <w:tab/>
        <w:t>i</w:t>
      </w:r>
      <w:r w:rsidR="00800AD8">
        <w:tab/>
        <w:t>îaving,”</w:t>
      </w:r>
      <w:r w:rsidR="00800AD8">
        <w:tab/>
        <w:t>aya</w:t>
      </w:r>
      <w:r w:rsidR="00800AD8">
        <w:tab/>
        <w:t>ti</w:t>
      </w:r>
      <w:r w:rsidR="00800AD8">
        <w:tab/>
        <w:t>sa</w:t>
      </w:r>
      <w:r w:rsidR="00800AD8">
        <w:tab/>
        <w:t>Puîaîuyaîuyan.</w:t>
      </w:r>
    </w:p>
    <w:p w14:paraId="7B52570D" w14:textId="77777777" w:rsidR="00800AD8" w:rsidRDefault="00800AD8" w:rsidP="004058D0">
      <w:pPr>
        <w:pStyle w:val="InterlineGlossWithTrans"/>
        <w:tabs>
          <w:tab w:val="left" w:pos="533"/>
          <w:tab w:val="left" w:pos="1847"/>
          <w:tab w:val="left" w:pos="2441"/>
          <w:tab w:val="left" w:pos="2945"/>
          <w:tab w:val="left" w:pos="3884"/>
          <w:tab w:val="left" w:pos="4358"/>
          <w:tab w:val="left" w:pos="4802"/>
          <w:tab w:val="left" w:pos="5141"/>
        </w:tabs>
      </w:pPr>
      <w:r>
        <w:tab/>
        <w:t>em=qereng</w:t>
      </w:r>
      <w:r>
        <w:tab/>
        <w:t>aken</w:t>
      </w:r>
      <w:r>
        <w:tab/>
        <w:t>i</w:t>
      </w:r>
      <w:r>
        <w:tab/>
        <w:t>îaving</w:t>
      </w:r>
      <w:r>
        <w:tab/>
        <w:t>aya</w:t>
      </w:r>
      <w:r>
        <w:tab/>
        <w:t>ti</w:t>
      </w:r>
      <w:r>
        <w:tab/>
        <w:t>sa</w:t>
      </w:r>
      <w:r>
        <w:tab/>
        <w:t>Puîaîuyaîuyan</w:t>
      </w:r>
    </w:p>
    <w:p w14:paraId="20E29160" w14:textId="77777777" w:rsidR="00800AD8" w:rsidRDefault="00800AD8" w:rsidP="004058D0">
      <w:pPr>
        <w:pStyle w:val="InterlineTrans"/>
        <w:tabs>
          <w:tab w:val="left" w:pos="533"/>
          <w:tab w:val="left" w:pos="1847"/>
          <w:tab w:val="left" w:pos="2441"/>
          <w:tab w:val="left" w:pos="2945"/>
          <w:tab w:val="left" w:pos="3884"/>
          <w:tab w:val="left" w:pos="4358"/>
          <w:tab w:val="left" w:pos="4802"/>
          <w:tab w:val="left" w:pos="5141"/>
        </w:tabs>
      </w:pPr>
      <w:r>
        <w:tab/>
      </w:r>
      <w:r>
        <w:rPr>
          <w:smallCaps/>
        </w:rPr>
        <w:t>af</w:t>
      </w:r>
      <w:r>
        <w:t>=lie.down</w:t>
      </w:r>
      <w:r>
        <w:tab/>
      </w:r>
      <w:r w:rsidR="000D5EFB" w:rsidRPr="000D5EFB">
        <w:rPr>
          <w:smallCaps/>
        </w:rPr>
        <w:t>f.I</w:t>
      </w:r>
      <w:r>
        <w:tab/>
      </w:r>
      <w:r>
        <w:rPr>
          <w:smallCaps/>
        </w:rPr>
        <w:t>loc</w:t>
      </w:r>
      <w:r>
        <w:tab/>
        <w:t>side</w:t>
      </w:r>
      <w:r>
        <w:tab/>
        <w:t>say</w:t>
      </w:r>
      <w:r>
        <w:tab/>
      </w:r>
      <w:r>
        <w:rPr>
          <w:smallCaps/>
        </w:rPr>
        <w:t>f.h</w:t>
      </w:r>
      <w:r>
        <w:rPr>
          <w:smallCaps/>
        </w:rPr>
        <w:tab/>
        <w:t>h</w:t>
      </w:r>
      <w:r>
        <w:rPr>
          <w:smallCaps/>
        </w:rPr>
        <w:tab/>
      </w:r>
      <w:r>
        <w:t>(name)</w:t>
      </w:r>
    </w:p>
    <w:p w14:paraId="2EEFC8E6" w14:textId="77777777" w:rsidR="00800AD8" w:rsidRDefault="00800AD8">
      <w:pPr>
        <w:pStyle w:val="InterlineFree"/>
      </w:pPr>
      <w:r>
        <w:t>“I’ll lie at the edge,” said Puîaîuyaîuyan.</w:t>
      </w:r>
    </w:p>
    <w:p w14:paraId="3FFADBCC" w14:textId="77777777" w:rsidR="00800AD8" w:rsidRDefault="00DE0E5A" w:rsidP="004058D0">
      <w:pPr>
        <w:pStyle w:val="InterlineText"/>
        <w:tabs>
          <w:tab w:val="left" w:pos="533"/>
          <w:tab w:val="left" w:pos="1757"/>
          <w:tab w:val="left" w:pos="2021"/>
          <w:tab w:val="left" w:pos="2825"/>
          <w:tab w:val="left" w:pos="3584"/>
          <w:tab w:val="left" w:pos="4898"/>
          <w:tab w:val="left" w:pos="5402"/>
          <w:tab w:val="left" w:pos="6626"/>
        </w:tabs>
      </w:pPr>
      <w:r w:rsidRPr="003A1D48">
        <w:rPr>
          <w:rStyle w:val="InterlineTextNumChar"/>
        </w:rPr>
        <w:t>043</w:t>
      </w:r>
      <w:r w:rsidR="00800AD8">
        <w:tab/>
        <w:t>kiîavaran</w:t>
      </w:r>
      <w:r w:rsidR="00800AD8">
        <w:tab/>
        <w:t>a</w:t>
      </w:r>
      <w:r w:rsidR="00800AD8">
        <w:tab/>
        <w:t>vaîaw:</w:t>
      </w:r>
      <w:r w:rsidR="00800AD8">
        <w:tab/>
        <w:t>“maya</w:t>
      </w:r>
      <w:r w:rsidR="00800AD8">
        <w:tab/>
        <w:t>qemereng</w:t>
      </w:r>
      <w:r w:rsidR="004058D0">
        <w:tab/>
        <w:t>i</w:t>
      </w:r>
      <w:r w:rsidR="004058D0">
        <w:tab/>
        <w:t>îaviîaving;</w:t>
      </w:r>
      <w:r w:rsidR="004058D0">
        <w:tab/>
        <w:t>maîaviîaving</w:t>
      </w:r>
    </w:p>
    <w:p w14:paraId="15CEFC73" w14:textId="77777777" w:rsidR="00800AD8" w:rsidRDefault="00800AD8" w:rsidP="004058D0">
      <w:pPr>
        <w:pStyle w:val="InterlineGlossWithTrans"/>
        <w:tabs>
          <w:tab w:val="left" w:pos="533"/>
          <w:tab w:val="left" w:pos="1757"/>
          <w:tab w:val="left" w:pos="2021"/>
          <w:tab w:val="left" w:pos="2825"/>
          <w:tab w:val="left" w:pos="3584"/>
          <w:tab w:val="left" w:pos="4898"/>
          <w:tab w:val="left" w:pos="5402"/>
          <w:tab w:val="left" w:pos="6626"/>
        </w:tabs>
      </w:pPr>
      <w:r>
        <w:tab/>
        <w:t>ki-îavar-an</w:t>
      </w:r>
      <w:r>
        <w:tab/>
        <w:t>a</w:t>
      </w:r>
      <w:r>
        <w:tab/>
        <w:t>vaîaw</w:t>
      </w:r>
      <w:r>
        <w:tab/>
        <w:t>maya</w:t>
      </w:r>
      <w:r>
        <w:tab/>
        <w:t>em=qereng</w:t>
      </w:r>
      <w:r>
        <w:tab/>
        <w:t>i</w:t>
      </w:r>
      <w:r>
        <w:tab/>
        <w:t>îavi-îaving</w:t>
      </w:r>
      <w:r>
        <w:tab/>
        <w:t>ma-îavi-îaving</w:t>
      </w:r>
    </w:p>
    <w:p w14:paraId="40B78B5D" w14:textId="77777777" w:rsidR="00800AD8" w:rsidRDefault="00800AD8" w:rsidP="004058D0">
      <w:pPr>
        <w:pStyle w:val="InterlineTransNoFree"/>
        <w:tabs>
          <w:tab w:val="left" w:pos="1757"/>
          <w:tab w:val="left" w:pos="2021"/>
          <w:tab w:val="left" w:pos="2825"/>
          <w:tab w:val="left" w:pos="3584"/>
          <w:tab w:val="left" w:pos="4898"/>
          <w:tab w:val="left" w:pos="5402"/>
          <w:tab w:val="left" w:pos="6626"/>
        </w:tabs>
      </w:pPr>
      <w:r>
        <w:tab/>
        <w:t>do-speak-</w:t>
      </w:r>
      <w:r>
        <w:rPr>
          <w:smallCaps/>
        </w:rPr>
        <w:t>lf</w:t>
      </w:r>
      <w:r>
        <w:rPr>
          <w:smallCaps/>
        </w:rPr>
        <w:tab/>
        <w:t>c</w:t>
      </w:r>
      <w:r>
        <w:rPr>
          <w:smallCaps/>
        </w:rPr>
        <w:tab/>
      </w:r>
      <w:r>
        <w:t>spouse</w:t>
      </w:r>
      <w:r>
        <w:tab/>
        <w:t>don’t</w:t>
      </w:r>
      <w:r>
        <w:tab/>
      </w:r>
      <w:r>
        <w:rPr>
          <w:smallCaps/>
        </w:rPr>
        <w:t>af</w:t>
      </w:r>
      <w:r>
        <w:t>=lie.down</w:t>
      </w:r>
      <w:r>
        <w:tab/>
      </w:r>
      <w:r>
        <w:rPr>
          <w:smallCaps/>
        </w:rPr>
        <w:t>loc</w:t>
      </w:r>
      <w:r>
        <w:tab/>
      </w:r>
      <w:r>
        <w:rPr>
          <w:smallCaps/>
        </w:rPr>
        <w:t>red</w:t>
      </w:r>
      <w:r>
        <w:t>-side</w:t>
      </w:r>
      <w:r>
        <w:tab/>
      </w:r>
      <w:r>
        <w:rPr>
          <w:smallCaps/>
        </w:rPr>
        <w:t>stat</w:t>
      </w:r>
      <w:r>
        <w:t>-</w:t>
      </w:r>
      <w:r>
        <w:rPr>
          <w:smallCaps/>
        </w:rPr>
        <w:t>red</w:t>
      </w:r>
      <w:r>
        <w:t>-side</w:t>
      </w:r>
    </w:p>
    <w:p w14:paraId="5C6A427B" w14:textId="77777777" w:rsidR="004058D0" w:rsidRDefault="004058D0" w:rsidP="004058D0">
      <w:pPr>
        <w:pStyle w:val="InterlineText"/>
        <w:tabs>
          <w:tab w:val="left" w:pos="533"/>
        </w:tabs>
      </w:pPr>
      <w:r>
        <w:tab/>
        <w:t>sun.</w:t>
      </w:r>
    </w:p>
    <w:p w14:paraId="73853E66" w14:textId="77777777" w:rsidR="004058D0" w:rsidRDefault="004058D0" w:rsidP="004058D0">
      <w:pPr>
        <w:pStyle w:val="InterlineGlossWithTrans"/>
        <w:tabs>
          <w:tab w:val="left" w:pos="533"/>
        </w:tabs>
      </w:pPr>
      <w:r>
        <w:tab/>
        <w:t>sun</w:t>
      </w:r>
    </w:p>
    <w:p w14:paraId="59B7C777" w14:textId="77777777" w:rsidR="004058D0" w:rsidRDefault="004058D0" w:rsidP="00F31031">
      <w:pPr>
        <w:pStyle w:val="InterlineTransNoFree"/>
        <w:tabs>
          <w:tab w:val="right" w:pos="8789"/>
        </w:tabs>
      </w:pPr>
      <w:r>
        <w:tab/>
      </w:r>
      <w:r>
        <w:rPr>
          <w:smallCaps/>
        </w:rPr>
        <w:t>f.</w:t>
      </w:r>
      <w:r>
        <w:t>you(</w:t>
      </w:r>
      <w:r>
        <w:rPr>
          <w:smallCaps/>
        </w:rPr>
        <w:t>s</w:t>
      </w:r>
      <w:r>
        <w:t>)</w:t>
      </w:r>
      <w:r>
        <w:tab/>
        <w:t>His wife said: “Don’t lie at the side; you’ll have trouble at the edge.</w:t>
      </w:r>
    </w:p>
    <w:p w14:paraId="7A6BF62C" w14:textId="77777777" w:rsidR="00800AD8" w:rsidRDefault="00DE0E5A" w:rsidP="004058D0">
      <w:pPr>
        <w:pStyle w:val="InterlineText"/>
        <w:tabs>
          <w:tab w:val="left" w:pos="533"/>
          <w:tab w:val="left" w:pos="1892"/>
          <w:tab w:val="left" w:pos="2816"/>
          <w:tab w:val="left" w:pos="3860"/>
          <w:tab w:val="left" w:pos="4919"/>
          <w:tab w:val="left" w:pos="5393"/>
          <w:tab w:val="left" w:pos="5657"/>
        </w:tabs>
      </w:pPr>
      <w:r w:rsidRPr="003A1D48">
        <w:rPr>
          <w:rStyle w:val="InterlineTextNumChar"/>
        </w:rPr>
        <w:t>044</w:t>
      </w:r>
      <w:r w:rsidR="00800AD8">
        <w:tab/>
        <w:t>qerengu</w:t>
      </w:r>
      <w:r w:rsidR="00800AD8">
        <w:tab/>
        <w:t>izua</w:t>
      </w:r>
      <w:r w:rsidR="00800AD8">
        <w:tab/>
        <w:t>itjua</w:t>
      </w:r>
      <w:r w:rsidR="00800AD8">
        <w:tab/>
        <w:t>qeluz,”</w:t>
      </w:r>
      <w:r w:rsidR="00800AD8">
        <w:tab/>
        <w:t>aya</w:t>
      </w:r>
      <w:r w:rsidR="00800AD8">
        <w:tab/>
        <w:t>a</w:t>
      </w:r>
      <w:r w:rsidR="00800AD8">
        <w:tab/>
        <w:t>vaîaw.</w:t>
      </w:r>
    </w:p>
    <w:p w14:paraId="1ACFDCF0" w14:textId="77777777" w:rsidR="00800AD8" w:rsidRDefault="00800AD8" w:rsidP="004058D0">
      <w:pPr>
        <w:pStyle w:val="InterlineGlossWithTrans"/>
        <w:tabs>
          <w:tab w:val="left" w:pos="533"/>
          <w:tab w:val="left" w:pos="1892"/>
          <w:tab w:val="left" w:pos="2816"/>
          <w:tab w:val="left" w:pos="3860"/>
          <w:tab w:val="left" w:pos="4919"/>
          <w:tab w:val="left" w:pos="5393"/>
          <w:tab w:val="left" w:pos="5657"/>
        </w:tabs>
      </w:pPr>
      <w:r>
        <w:tab/>
        <w:t>qereng-u</w:t>
      </w:r>
      <w:r>
        <w:tab/>
        <w:t>i-zua</w:t>
      </w:r>
      <w:r>
        <w:tab/>
        <w:t>i-tjua</w:t>
      </w:r>
      <w:r>
        <w:tab/>
        <w:t>qeluz</w:t>
      </w:r>
      <w:r>
        <w:tab/>
        <w:t>aya</w:t>
      </w:r>
      <w:r>
        <w:tab/>
        <w:t>a</w:t>
      </w:r>
      <w:r>
        <w:tab/>
        <w:t>vaîaw</w:t>
      </w:r>
    </w:p>
    <w:p w14:paraId="335BACD8" w14:textId="77777777" w:rsidR="00800AD8" w:rsidRDefault="00800AD8" w:rsidP="004058D0">
      <w:pPr>
        <w:pStyle w:val="InterlineTrans"/>
        <w:tabs>
          <w:tab w:val="left" w:pos="533"/>
          <w:tab w:val="left" w:pos="1892"/>
          <w:tab w:val="left" w:pos="2816"/>
          <w:tab w:val="left" w:pos="3860"/>
          <w:tab w:val="left" w:pos="4919"/>
          <w:tab w:val="left" w:pos="5393"/>
          <w:tab w:val="left" w:pos="5657"/>
        </w:tabs>
      </w:pPr>
      <w:r>
        <w:tab/>
        <w:t>lie.down-</w:t>
      </w:r>
      <w:r>
        <w:rPr>
          <w:smallCaps/>
        </w:rPr>
        <w:t>imp</w:t>
      </w:r>
      <w:r>
        <w:tab/>
      </w:r>
      <w:r>
        <w:rPr>
          <w:smallCaps/>
        </w:rPr>
        <w:t>loc</w:t>
      </w:r>
      <w:r>
        <w:t>-that</w:t>
      </w:r>
      <w:r>
        <w:tab/>
      </w:r>
      <w:r>
        <w:rPr>
          <w:smallCaps/>
        </w:rPr>
        <w:t>loc</w:t>
      </w:r>
      <w:r>
        <w:t>-there</w:t>
      </w:r>
      <w:r>
        <w:tab/>
        <w:t>main.post</w:t>
      </w:r>
      <w:r>
        <w:tab/>
        <w:t>say</w:t>
      </w:r>
      <w:r>
        <w:rPr>
          <w:smallCaps/>
        </w:rPr>
        <w:tab/>
        <w:t>c</w:t>
      </w:r>
      <w:r>
        <w:rPr>
          <w:smallCaps/>
        </w:rPr>
        <w:tab/>
      </w:r>
      <w:r>
        <w:t>spouse</w:t>
      </w:r>
    </w:p>
    <w:p w14:paraId="5F02A326" w14:textId="77777777" w:rsidR="00800AD8" w:rsidRDefault="00800AD8">
      <w:pPr>
        <w:pStyle w:val="InterlineFree"/>
      </w:pPr>
      <w:r>
        <w:t>Lie there by the pillar,” said his wife.</w:t>
      </w:r>
    </w:p>
    <w:p w14:paraId="0339C9FE" w14:textId="77777777" w:rsidR="00800AD8" w:rsidRDefault="00DE0E5A" w:rsidP="004058D0">
      <w:pPr>
        <w:pStyle w:val="InterlineText"/>
        <w:tabs>
          <w:tab w:val="left" w:pos="533"/>
          <w:tab w:val="left" w:pos="1022"/>
          <w:tab w:val="left" w:pos="1661"/>
          <w:tab w:val="left" w:pos="1925"/>
          <w:tab w:val="left" w:pos="3239"/>
          <w:tab w:val="left" w:pos="3983"/>
          <w:tab w:val="left" w:pos="4592"/>
          <w:tab w:val="left" w:pos="5651"/>
          <w:tab w:val="left" w:pos="6095"/>
          <w:tab w:val="left" w:pos="6434"/>
        </w:tabs>
      </w:pPr>
      <w:r w:rsidRPr="003A1D48">
        <w:rPr>
          <w:rStyle w:val="InterlineTextNumChar"/>
        </w:rPr>
        <w:t>045</w:t>
      </w:r>
      <w:r w:rsidR="00800AD8">
        <w:tab/>
        <w:t>qau</w:t>
      </w:r>
      <w:r w:rsidR="00800AD8">
        <w:tab/>
        <w:t>vaik</w:t>
      </w:r>
      <w:r w:rsidR="00800AD8">
        <w:tab/>
        <w:t>a</w:t>
      </w:r>
      <w:r w:rsidR="00800AD8">
        <w:tab/>
        <w:t>qemereng</w:t>
      </w:r>
      <w:r w:rsidR="00800AD8">
        <w:tab/>
        <w:t>sema</w:t>
      </w:r>
      <w:r w:rsidR="00800AD8">
        <w:tab/>
        <w:t>tjua</w:t>
      </w:r>
      <w:r w:rsidR="00800AD8">
        <w:tab/>
        <w:t>qeluz</w:t>
      </w:r>
      <w:r w:rsidR="00800AD8">
        <w:tab/>
        <w:t>ti</w:t>
      </w:r>
      <w:r w:rsidR="00800AD8">
        <w:tab/>
        <w:t>sa</w:t>
      </w:r>
      <w:r w:rsidR="00800AD8">
        <w:tab/>
        <w:t>Puîaîuyaîuyan.</w:t>
      </w:r>
    </w:p>
    <w:p w14:paraId="5B06B8F0" w14:textId="77777777" w:rsidR="00800AD8" w:rsidRDefault="00800AD8" w:rsidP="004058D0">
      <w:pPr>
        <w:pStyle w:val="InterlineGlossWithTrans"/>
        <w:tabs>
          <w:tab w:val="left" w:pos="533"/>
          <w:tab w:val="left" w:pos="1022"/>
          <w:tab w:val="left" w:pos="1661"/>
          <w:tab w:val="left" w:pos="1925"/>
          <w:tab w:val="left" w:pos="3239"/>
          <w:tab w:val="left" w:pos="3983"/>
          <w:tab w:val="left" w:pos="4592"/>
          <w:tab w:val="left" w:pos="5651"/>
          <w:tab w:val="left" w:pos="6095"/>
          <w:tab w:val="left" w:pos="6434"/>
        </w:tabs>
      </w:pPr>
      <w:r>
        <w:tab/>
        <w:t>qau</w:t>
      </w:r>
      <w:r>
        <w:tab/>
        <w:t>vaik</w:t>
      </w:r>
      <w:r>
        <w:tab/>
        <w:t>a</w:t>
      </w:r>
      <w:r>
        <w:tab/>
        <w:t>em=qereng</w:t>
      </w:r>
      <w:r>
        <w:tab/>
        <w:t>em=sa</w:t>
      </w:r>
      <w:r>
        <w:tab/>
        <w:t>tjua</w:t>
      </w:r>
      <w:r>
        <w:tab/>
        <w:t>qeluz</w:t>
      </w:r>
      <w:r>
        <w:tab/>
        <w:t>ti</w:t>
      </w:r>
      <w:r>
        <w:tab/>
        <w:t>sa</w:t>
      </w:r>
      <w:r>
        <w:tab/>
        <w:t>Puîaîuyaîuyan</w:t>
      </w:r>
    </w:p>
    <w:p w14:paraId="2BF1BAB7" w14:textId="77777777" w:rsidR="00800AD8" w:rsidRDefault="00800AD8" w:rsidP="004058D0">
      <w:pPr>
        <w:pStyle w:val="InterlineTrans"/>
        <w:tabs>
          <w:tab w:val="left" w:pos="533"/>
          <w:tab w:val="left" w:pos="1022"/>
          <w:tab w:val="left" w:pos="1661"/>
          <w:tab w:val="left" w:pos="1925"/>
          <w:tab w:val="left" w:pos="3239"/>
          <w:tab w:val="left" w:pos="3983"/>
          <w:tab w:val="left" w:pos="4592"/>
          <w:tab w:val="left" w:pos="5651"/>
          <w:tab w:val="left" w:pos="6095"/>
          <w:tab w:val="left" w:pos="6434"/>
        </w:tabs>
      </w:pPr>
      <w:r>
        <w:tab/>
        <w:t>so</w:t>
      </w:r>
      <w:r>
        <w:tab/>
        <w:t>leave</w:t>
      </w:r>
      <w:r>
        <w:rPr>
          <w:smallCaps/>
        </w:rPr>
        <w:tab/>
        <w:t>c</w:t>
      </w:r>
      <w:r>
        <w:rPr>
          <w:smallCaps/>
        </w:rPr>
        <w:tab/>
        <w:t>af</w:t>
      </w:r>
      <w:r>
        <w:t>=lie.down</w:t>
      </w:r>
      <w:r>
        <w:tab/>
      </w:r>
      <w:r>
        <w:rPr>
          <w:smallCaps/>
        </w:rPr>
        <w:t>af</w:t>
      </w:r>
      <w:r>
        <w:t>=go</w:t>
      </w:r>
      <w:r>
        <w:tab/>
        <w:t>there</w:t>
      </w:r>
      <w:r>
        <w:tab/>
        <w:t>main.post</w:t>
      </w:r>
      <w:r>
        <w:tab/>
      </w:r>
      <w:r>
        <w:rPr>
          <w:smallCaps/>
        </w:rPr>
        <w:t>f.h</w:t>
      </w:r>
      <w:r>
        <w:rPr>
          <w:smallCaps/>
        </w:rPr>
        <w:tab/>
        <w:t>h</w:t>
      </w:r>
      <w:r>
        <w:rPr>
          <w:smallCaps/>
        </w:rPr>
        <w:tab/>
      </w:r>
      <w:r>
        <w:t>(name)</w:t>
      </w:r>
    </w:p>
    <w:p w14:paraId="7394BBB2" w14:textId="77777777" w:rsidR="00800AD8" w:rsidRDefault="00800AD8">
      <w:pPr>
        <w:pStyle w:val="InterlineFree"/>
      </w:pPr>
      <w:r>
        <w:t>So Puîaîuyaîuyan went to lie by the pillar.</w:t>
      </w:r>
    </w:p>
    <w:p w14:paraId="2BF184DD" w14:textId="77777777" w:rsidR="00800AD8" w:rsidRDefault="00DE0E5A" w:rsidP="004058D0">
      <w:pPr>
        <w:pStyle w:val="InterlineText"/>
        <w:tabs>
          <w:tab w:val="left" w:pos="533"/>
          <w:tab w:val="left" w:pos="1022"/>
          <w:tab w:val="left" w:pos="1811"/>
          <w:tab w:val="left" w:pos="2750"/>
          <w:tab w:val="left" w:pos="3464"/>
        </w:tabs>
      </w:pPr>
      <w:r w:rsidRPr="003A1D48">
        <w:rPr>
          <w:rStyle w:val="InterlineTextNumChar"/>
        </w:rPr>
        <w:t>046</w:t>
      </w:r>
      <w:r w:rsidR="00800AD8">
        <w:tab/>
        <w:t>ita</w:t>
      </w:r>
      <w:r w:rsidR="00800AD8">
        <w:tab/>
        <w:t>vengin</w:t>
      </w:r>
      <w:r w:rsidR="00800AD8">
        <w:tab/>
        <w:t>inika</w:t>
      </w:r>
      <w:r w:rsidR="00800AD8">
        <w:tab/>
        <w:t>taqed,</w:t>
      </w:r>
      <w:r w:rsidR="00800AD8">
        <w:tab/>
        <w:t>qaritjqitjqitj.</w:t>
      </w:r>
    </w:p>
    <w:p w14:paraId="6B82ED05" w14:textId="77777777" w:rsidR="00800AD8" w:rsidRDefault="00800AD8" w:rsidP="004058D0">
      <w:pPr>
        <w:pStyle w:val="InterlineGlossWithTrans"/>
        <w:tabs>
          <w:tab w:val="left" w:pos="533"/>
          <w:tab w:val="left" w:pos="1022"/>
          <w:tab w:val="left" w:pos="1811"/>
          <w:tab w:val="left" w:pos="2750"/>
          <w:tab w:val="left" w:pos="3464"/>
        </w:tabs>
      </w:pPr>
      <w:r>
        <w:tab/>
        <w:t>ita</w:t>
      </w:r>
      <w:r>
        <w:tab/>
        <w:t>vengin</w:t>
      </w:r>
      <w:r>
        <w:tab/>
        <w:t>ini-ka</w:t>
      </w:r>
      <w:r>
        <w:tab/>
        <w:t>taqed</w:t>
      </w:r>
      <w:r>
        <w:tab/>
        <w:t>ar=qitj-qitjqitj</w:t>
      </w:r>
    </w:p>
    <w:p w14:paraId="18CBD7BF" w14:textId="77777777" w:rsidR="00800AD8" w:rsidRDefault="00800AD8" w:rsidP="004058D0">
      <w:pPr>
        <w:pStyle w:val="InterlineTrans"/>
        <w:tabs>
          <w:tab w:val="left" w:pos="533"/>
          <w:tab w:val="left" w:pos="1022"/>
          <w:tab w:val="left" w:pos="1811"/>
          <w:tab w:val="left" w:pos="2750"/>
          <w:tab w:val="left" w:pos="3464"/>
        </w:tabs>
      </w:pPr>
      <w:r>
        <w:tab/>
        <w:t>one</w:t>
      </w:r>
      <w:r>
        <w:tab/>
        <w:t>night</w:t>
      </w:r>
      <w:r>
        <w:tab/>
        <w:t>not-after</w:t>
      </w:r>
      <w:r>
        <w:tab/>
        <w:t>sleep</w:t>
      </w:r>
      <w:r>
        <w:tab/>
      </w:r>
      <w:r>
        <w:rPr>
          <w:smallCaps/>
        </w:rPr>
        <w:t>qal</w:t>
      </w:r>
      <w:r>
        <w:t>=</w:t>
      </w:r>
      <w:r>
        <w:rPr>
          <w:smallCaps/>
        </w:rPr>
        <w:t>red</w:t>
      </w:r>
      <w:r>
        <w:t>-grind.teeth</w:t>
      </w:r>
    </w:p>
    <w:p w14:paraId="5F2088D6" w14:textId="77777777" w:rsidR="00800AD8" w:rsidRDefault="00800AD8">
      <w:pPr>
        <w:pStyle w:val="InterlineFree"/>
      </w:pPr>
      <w:r>
        <w:t>The whole night he didn’t sleep; he was just grinding his teeth.</w:t>
      </w:r>
    </w:p>
    <w:p w14:paraId="7E2E5A65" w14:textId="77777777" w:rsidR="00800AD8" w:rsidRDefault="00DE0E5A" w:rsidP="004058D0">
      <w:pPr>
        <w:pStyle w:val="InterlineText"/>
        <w:tabs>
          <w:tab w:val="left" w:pos="533"/>
          <w:tab w:val="left" w:pos="1757"/>
          <w:tab w:val="left" w:pos="2246"/>
          <w:tab w:val="left" w:pos="3035"/>
          <w:tab w:val="left" w:pos="3479"/>
          <w:tab w:val="left" w:pos="3818"/>
          <w:tab w:val="left" w:pos="5492"/>
          <w:tab w:val="left" w:pos="6911"/>
        </w:tabs>
      </w:pPr>
      <w:r w:rsidRPr="003A1D48">
        <w:rPr>
          <w:rStyle w:val="InterlineTextNumChar"/>
        </w:rPr>
        <w:t>047</w:t>
      </w:r>
      <w:r w:rsidR="00800AD8">
        <w:tab/>
        <w:t>kivadaqan</w:t>
      </w:r>
      <w:r w:rsidR="00800AD8">
        <w:tab/>
        <w:t>nua</w:t>
      </w:r>
      <w:r w:rsidR="00800AD8">
        <w:tab/>
        <w:t>vaîaw</w:t>
      </w:r>
      <w:r w:rsidR="00800AD8">
        <w:tab/>
        <w:t>ti</w:t>
      </w:r>
      <w:r w:rsidR="00800AD8">
        <w:tab/>
        <w:t>sa</w:t>
      </w:r>
      <w:r w:rsidR="00800AD8">
        <w:tab/>
        <w:t>Puîaîuyaîuyan:</w:t>
      </w:r>
      <w:r w:rsidR="00800AD8">
        <w:tab/>
        <w:t>“makuda</w:t>
      </w:r>
      <w:r w:rsidR="00800AD8">
        <w:tab/>
        <w:t>sun?</w:t>
      </w:r>
    </w:p>
    <w:p w14:paraId="534EE108" w14:textId="77777777" w:rsidR="00800AD8" w:rsidRDefault="00800AD8" w:rsidP="004058D0">
      <w:pPr>
        <w:pStyle w:val="InterlineGlossWithTrans"/>
        <w:tabs>
          <w:tab w:val="left" w:pos="533"/>
          <w:tab w:val="left" w:pos="1757"/>
          <w:tab w:val="left" w:pos="2246"/>
          <w:tab w:val="left" w:pos="3035"/>
          <w:tab w:val="left" w:pos="3479"/>
          <w:tab w:val="left" w:pos="3818"/>
          <w:tab w:val="left" w:pos="5492"/>
          <w:tab w:val="left" w:pos="6911"/>
        </w:tabs>
      </w:pPr>
      <w:r>
        <w:tab/>
        <w:t>ki-vadaq-an</w:t>
      </w:r>
      <w:r>
        <w:tab/>
        <w:t>nua</w:t>
      </w:r>
      <w:r>
        <w:tab/>
        <w:t>vaîaw</w:t>
      </w:r>
      <w:r>
        <w:tab/>
        <w:t>ti</w:t>
      </w:r>
      <w:r>
        <w:tab/>
        <w:t>sa</w:t>
      </w:r>
      <w:r>
        <w:tab/>
        <w:t>Puîaîuyaîuyan</w:t>
      </w:r>
      <w:r>
        <w:tab/>
        <w:t>ma-kuda</w:t>
      </w:r>
      <w:r>
        <w:tab/>
        <w:t>sun</w:t>
      </w:r>
    </w:p>
    <w:p w14:paraId="141BD1FE" w14:textId="77777777" w:rsidR="00800AD8" w:rsidRDefault="00800AD8" w:rsidP="004058D0">
      <w:pPr>
        <w:pStyle w:val="InterlineTrans"/>
        <w:tabs>
          <w:tab w:val="left" w:pos="533"/>
          <w:tab w:val="left" w:pos="1757"/>
          <w:tab w:val="left" w:pos="2246"/>
          <w:tab w:val="left" w:pos="3035"/>
          <w:tab w:val="left" w:pos="3479"/>
          <w:tab w:val="left" w:pos="3818"/>
          <w:tab w:val="left" w:pos="5492"/>
          <w:tab w:val="left" w:pos="6911"/>
        </w:tabs>
      </w:pPr>
      <w:r>
        <w:tab/>
        <w:t>do-ask-</w:t>
      </w:r>
      <w:r>
        <w:rPr>
          <w:smallCaps/>
        </w:rPr>
        <w:t>lf</w:t>
      </w:r>
      <w:r>
        <w:tab/>
        <w:t>by</w:t>
      </w:r>
      <w:r>
        <w:tab/>
        <w:t>spouse</w:t>
      </w:r>
      <w:r>
        <w:tab/>
      </w:r>
      <w:r>
        <w:rPr>
          <w:smallCaps/>
        </w:rPr>
        <w:t>f.h</w:t>
      </w:r>
      <w:r>
        <w:rPr>
          <w:smallCaps/>
        </w:rPr>
        <w:tab/>
        <w:t>h</w:t>
      </w:r>
      <w:r>
        <w:rPr>
          <w:smallCaps/>
        </w:rPr>
        <w:tab/>
      </w:r>
      <w:r>
        <w:t>(name)</w:t>
      </w:r>
      <w:r>
        <w:tab/>
      </w:r>
      <w:r>
        <w:rPr>
          <w:smallCaps/>
        </w:rPr>
        <w:t>stat</w:t>
      </w:r>
      <w:r>
        <w:t>-do.what</w:t>
      </w:r>
      <w:r>
        <w:tab/>
      </w:r>
      <w:r>
        <w:rPr>
          <w:smallCaps/>
        </w:rPr>
        <w:t>f.</w:t>
      </w:r>
      <w:r>
        <w:t>you(</w:t>
      </w:r>
      <w:r>
        <w:rPr>
          <w:smallCaps/>
        </w:rPr>
        <w:t>s</w:t>
      </w:r>
      <w:r>
        <w:t>)</w:t>
      </w:r>
    </w:p>
    <w:p w14:paraId="0A53A7D6" w14:textId="77777777" w:rsidR="00800AD8" w:rsidRDefault="00800AD8">
      <w:pPr>
        <w:pStyle w:val="InterlineFree"/>
      </w:pPr>
      <w:r>
        <w:t>His wife asked him: “What’s the matter with you?</w:t>
      </w:r>
    </w:p>
    <w:p w14:paraId="465A76D0" w14:textId="77777777" w:rsidR="00800AD8" w:rsidRDefault="00DE0E5A" w:rsidP="004058D0">
      <w:pPr>
        <w:pStyle w:val="InterlineText"/>
        <w:tabs>
          <w:tab w:val="left" w:pos="533"/>
          <w:tab w:val="left" w:pos="1082"/>
          <w:tab w:val="left" w:pos="1526"/>
          <w:tab w:val="left" w:pos="2450"/>
          <w:tab w:val="left" w:pos="2714"/>
        </w:tabs>
      </w:pPr>
      <w:r w:rsidRPr="003A1D48">
        <w:rPr>
          <w:rStyle w:val="InterlineTextNumChar"/>
        </w:rPr>
        <w:t>048</w:t>
      </w:r>
      <w:r w:rsidR="00800AD8">
        <w:tab/>
        <w:t>aku</w:t>
      </w:r>
      <w:r w:rsidR="00800AD8">
        <w:tab/>
        <w:t>ini</w:t>
      </w:r>
      <w:r w:rsidR="00800AD8">
        <w:tab/>
        <w:t>sun</w:t>
      </w:r>
      <w:r w:rsidR="00800AD8">
        <w:tab/>
        <w:t>a</w:t>
      </w:r>
      <w:r w:rsidR="00800AD8">
        <w:tab/>
        <w:t>taqed?</w:t>
      </w:r>
    </w:p>
    <w:p w14:paraId="178CDAA3" w14:textId="77777777" w:rsidR="00800AD8" w:rsidRDefault="00800AD8" w:rsidP="004058D0">
      <w:pPr>
        <w:pStyle w:val="InterlineGlossWithTrans"/>
        <w:tabs>
          <w:tab w:val="left" w:pos="533"/>
          <w:tab w:val="left" w:pos="1082"/>
          <w:tab w:val="left" w:pos="1526"/>
          <w:tab w:val="left" w:pos="2450"/>
          <w:tab w:val="left" w:pos="2714"/>
        </w:tabs>
      </w:pPr>
      <w:r>
        <w:tab/>
        <w:t>aku</w:t>
      </w:r>
      <w:r>
        <w:tab/>
        <w:t>ini</w:t>
      </w:r>
      <w:r>
        <w:tab/>
        <w:t>sun</w:t>
      </w:r>
      <w:r>
        <w:tab/>
        <w:t>a</w:t>
      </w:r>
      <w:r>
        <w:tab/>
        <w:t>taqed</w:t>
      </w:r>
    </w:p>
    <w:p w14:paraId="11AC6739" w14:textId="77777777" w:rsidR="004058D0" w:rsidRDefault="00800AD8" w:rsidP="00F31031">
      <w:pPr>
        <w:pStyle w:val="InterlineTrans"/>
        <w:tabs>
          <w:tab w:val="left" w:pos="533"/>
          <w:tab w:val="left" w:pos="1082"/>
          <w:tab w:val="left" w:pos="1526"/>
          <w:tab w:val="left" w:pos="2450"/>
          <w:tab w:val="left" w:pos="2714"/>
          <w:tab w:val="right" w:pos="8789"/>
        </w:tabs>
      </w:pPr>
      <w:r>
        <w:tab/>
        <w:t>why</w:t>
      </w:r>
      <w:r>
        <w:tab/>
        <w:t>not</w:t>
      </w:r>
      <w:r>
        <w:tab/>
      </w:r>
      <w:r>
        <w:rPr>
          <w:smallCaps/>
        </w:rPr>
        <w:t>f.</w:t>
      </w:r>
      <w:r>
        <w:t>you(</w:t>
      </w:r>
      <w:r>
        <w:rPr>
          <w:smallCaps/>
        </w:rPr>
        <w:t>s</w:t>
      </w:r>
      <w:r>
        <w:t>)</w:t>
      </w:r>
      <w:r>
        <w:rPr>
          <w:smallCaps/>
        </w:rPr>
        <w:tab/>
        <w:t>c</w:t>
      </w:r>
      <w:r>
        <w:rPr>
          <w:smallCaps/>
        </w:rPr>
        <w:tab/>
      </w:r>
      <w:r>
        <w:t>sleep</w:t>
      </w:r>
      <w:r w:rsidR="004058D0">
        <w:tab/>
        <w:t>Why don’t you sleep?</w:t>
      </w:r>
    </w:p>
    <w:p w14:paraId="1E00BE8A" w14:textId="77777777" w:rsidR="00800AD8" w:rsidRDefault="00800AD8">
      <w:pPr>
        <w:pStyle w:val="CommentLastWithHalfSpace"/>
      </w:pPr>
      <w:r>
        <w:t>[</w:t>
      </w:r>
      <w:r>
        <w:rPr>
          <w:rStyle w:val="VernacularText"/>
        </w:rPr>
        <w:t>sun</w:t>
      </w:r>
      <w:r>
        <w:t xml:space="preserve">: was </w:t>
      </w:r>
      <w:r>
        <w:rPr>
          <w:rStyle w:val="VernacularText"/>
        </w:rPr>
        <w:t>su</w:t>
      </w:r>
      <w:r>
        <w:t>]</w:t>
      </w:r>
    </w:p>
    <w:p w14:paraId="1D9A7CE4" w14:textId="77777777" w:rsidR="00800AD8" w:rsidRDefault="00DE0E5A" w:rsidP="00F31031">
      <w:pPr>
        <w:pStyle w:val="InterlineText"/>
        <w:tabs>
          <w:tab w:val="left" w:pos="533"/>
          <w:tab w:val="left" w:pos="1082"/>
          <w:tab w:val="left" w:pos="3161"/>
        </w:tabs>
      </w:pPr>
      <w:r w:rsidRPr="003A1D48">
        <w:rPr>
          <w:rStyle w:val="InterlineTextNumChar"/>
        </w:rPr>
        <w:lastRenderedPageBreak/>
        <w:t>049</w:t>
      </w:r>
      <w:r w:rsidR="00800AD8">
        <w:tab/>
        <w:t>aku</w:t>
      </w:r>
      <w:r w:rsidR="00800AD8">
        <w:tab/>
        <w:t>qaritjqitjqitj</w:t>
      </w:r>
      <w:r w:rsidR="00800AD8">
        <w:tab/>
        <w:t>sun?”</w:t>
      </w:r>
    </w:p>
    <w:p w14:paraId="4AB5F89D" w14:textId="77777777" w:rsidR="00800AD8" w:rsidRDefault="00800AD8" w:rsidP="00F31031">
      <w:pPr>
        <w:pStyle w:val="InterlineGlossWithTrans"/>
        <w:tabs>
          <w:tab w:val="left" w:pos="533"/>
          <w:tab w:val="left" w:pos="1082"/>
          <w:tab w:val="left" w:pos="3161"/>
        </w:tabs>
      </w:pPr>
      <w:r>
        <w:tab/>
        <w:t>aku</w:t>
      </w:r>
      <w:r>
        <w:tab/>
        <w:t>ar=qitj-qitjqitj</w:t>
      </w:r>
      <w:r>
        <w:tab/>
        <w:t>sun</w:t>
      </w:r>
    </w:p>
    <w:p w14:paraId="420F8B4F" w14:textId="77777777" w:rsidR="00800AD8" w:rsidRDefault="00800AD8" w:rsidP="00F31031">
      <w:pPr>
        <w:pStyle w:val="InterlineTransNoFree"/>
        <w:tabs>
          <w:tab w:val="left" w:pos="1082"/>
          <w:tab w:val="left" w:pos="3161"/>
          <w:tab w:val="right" w:pos="8789"/>
        </w:tabs>
      </w:pPr>
      <w:r>
        <w:tab/>
        <w:t>why</w:t>
      </w:r>
      <w:r>
        <w:tab/>
      </w:r>
      <w:r>
        <w:rPr>
          <w:smallCaps/>
        </w:rPr>
        <w:t>qal</w:t>
      </w:r>
      <w:r>
        <w:t>=</w:t>
      </w:r>
      <w:r>
        <w:rPr>
          <w:smallCaps/>
        </w:rPr>
        <w:t>red</w:t>
      </w:r>
      <w:r>
        <w:t>-grind.teeth</w:t>
      </w:r>
      <w:r>
        <w:tab/>
      </w:r>
      <w:r>
        <w:rPr>
          <w:smallCaps/>
        </w:rPr>
        <w:t>f.</w:t>
      </w:r>
      <w:r>
        <w:t>you(</w:t>
      </w:r>
      <w:r>
        <w:rPr>
          <w:smallCaps/>
        </w:rPr>
        <w:t>s</w:t>
      </w:r>
      <w:r>
        <w:t>)</w:t>
      </w:r>
      <w:r w:rsidR="00F31031">
        <w:tab/>
        <w:t>Why do you grind your teeth?”</w:t>
      </w:r>
    </w:p>
    <w:p w14:paraId="69601B3B" w14:textId="77777777" w:rsidR="00800AD8" w:rsidRDefault="00DE0E5A" w:rsidP="004058D0">
      <w:pPr>
        <w:pStyle w:val="InterlineText"/>
        <w:tabs>
          <w:tab w:val="left" w:pos="533"/>
          <w:tab w:val="left" w:pos="3362"/>
          <w:tab w:val="left" w:pos="4016"/>
          <w:tab w:val="left" w:pos="4880"/>
          <w:tab w:val="left" w:pos="5474"/>
          <w:tab w:val="left" w:pos="5978"/>
          <w:tab w:val="left" w:pos="7082"/>
          <w:tab w:val="left" w:pos="7556"/>
          <w:tab w:val="left" w:pos="8000"/>
        </w:tabs>
      </w:pPr>
      <w:r w:rsidRPr="003A1D48">
        <w:rPr>
          <w:rStyle w:val="InterlineTextNumChar"/>
        </w:rPr>
        <w:t>050</w:t>
      </w:r>
      <w:r w:rsidR="00800AD8">
        <w:tab/>
        <w:t>“maitazuangata</w:t>
      </w:r>
      <w:r w:rsidR="00800AD8">
        <w:tab/>
        <w:t>nu</w:t>
      </w:r>
      <w:r w:rsidR="00800AD8">
        <w:tab/>
        <w:t>keman</w:t>
      </w:r>
      <w:r w:rsidR="00800AD8">
        <w:tab/>
        <w:t>aken</w:t>
      </w:r>
      <w:r w:rsidR="00800AD8">
        <w:tab/>
        <w:t>tua</w:t>
      </w:r>
      <w:r w:rsidR="00800AD8">
        <w:tab/>
        <w:t>vaîetjuk,”</w:t>
      </w:r>
      <w:r w:rsidR="00800AD8">
        <w:tab/>
        <w:t>aya</w:t>
      </w:r>
      <w:r w:rsidR="00800AD8">
        <w:tab/>
        <w:t>ti</w:t>
      </w:r>
      <w:r w:rsidR="00800AD8">
        <w:tab/>
        <w:t>sa</w:t>
      </w:r>
    </w:p>
    <w:p w14:paraId="270195DB" w14:textId="77777777" w:rsidR="00800AD8" w:rsidRDefault="00800AD8" w:rsidP="004058D0">
      <w:pPr>
        <w:pStyle w:val="InterlineGlossWithTrans"/>
        <w:tabs>
          <w:tab w:val="left" w:pos="533"/>
          <w:tab w:val="left" w:pos="3362"/>
          <w:tab w:val="left" w:pos="4016"/>
          <w:tab w:val="left" w:pos="4880"/>
          <w:tab w:val="left" w:pos="5474"/>
          <w:tab w:val="left" w:pos="5978"/>
          <w:tab w:val="left" w:pos="7082"/>
          <w:tab w:val="left" w:pos="7556"/>
          <w:tab w:val="left" w:pos="8000"/>
        </w:tabs>
      </w:pPr>
      <w:r>
        <w:tab/>
        <w:t>ma-aya-ta-zua-anga-ta</w:t>
      </w:r>
      <w:r>
        <w:tab/>
        <w:t>nu</w:t>
      </w:r>
      <w:r>
        <w:tab/>
        <w:t>em=kan</w:t>
      </w:r>
      <w:r>
        <w:tab/>
        <w:t>aken</w:t>
      </w:r>
      <w:r>
        <w:tab/>
        <w:t>tua</w:t>
      </w:r>
      <w:r>
        <w:tab/>
        <w:t>vaîetjuk</w:t>
      </w:r>
      <w:r>
        <w:tab/>
        <w:t>aya</w:t>
      </w:r>
      <w:r>
        <w:tab/>
        <w:t>ti</w:t>
      </w:r>
      <w:r>
        <w:tab/>
        <w:t>sa</w:t>
      </w:r>
    </w:p>
    <w:p w14:paraId="02DEA9DC" w14:textId="77777777" w:rsidR="00800AD8" w:rsidRDefault="00800AD8" w:rsidP="004058D0">
      <w:pPr>
        <w:pStyle w:val="InterlineTransNoFree"/>
        <w:tabs>
          <w:tab w:val="left" w:pos="3362"/>
          <w:tab w:val="left" w:pos="4016"/>
          <w:tab w:val="left" w:pos="4880"/>
          <w:tab w:val="left" w:pos="5474"/>
          <w:tab w:val="left" w:pos="5978"/>
          <w:tab w:val="left" w:pos="7082"/>
          <w:tab w:val="left" w:pos="7556"/>
          <w:tab w:val="left" w:pos="8000"/>
        </w:tabs>
      </w:pPr>
      <w:r>
        <w:tab/>
      </w:r>
      <w:r>
        <w:rPr>
          <w:smallCaps/>
        </w:rPr>
        <w:t>stat</w:t>
      </w:r>
      <w:r>
        <w:t>-be.thus-?-that-indeed-?</w:t>
      </w:r>
      <w:r>
        <w:tab/>
        <w:t>when</w:t>
      </w:r>
      <w:r>
        <w:tab/>
      </w:r>
      <w:r>
        <w:rPr>
          <w:smallCaps/>
        </w:rPr>
        <w:t>af</w:t>
      </w:r>
      <w:r>
        <w:t>=eat</w:t>
      </w:r>
      <w:r>
        <w:tab/>
      </w:r>
      <w:r w:rsidR="000D5EFB" w:rsidRPr="000D5EFB">
        <w:rPr>
          <w:smallCaps/>
        </w:rPr>
        <w:t>f.I</w:t>
      </w:r>
      <w:r>
        <w:tab/>
      </w:r>
      <w:r>
        <w:rPr>
          <w:smallCaps/>
        </w:rPr>
        <w:t>obl</w:t>
      </w:r>
      <w:r>
        <w:tab/>
        <w:t>citrus</w:t>
      </w:r>
      <w:r>
        <w:tab/>
        <w:t>say</w:t>
      </w:r>
      <w:r>
        <w:tab/>
      </w:r>
      <w:r>
        <w:rPr>
          <w:smallCaps/>
        </w:rPr>
        <w:t>f.h</w:t>
      </w:r>
      <w:r>
        <w:rPr>
          <w:smallCaps/>
        </w:rPr>
        <w:tab/>
        <w:t>h</w:t>
      </w:r>
    </w:p>
    <w:p w14:paraId="33271259" w14:textId="77777777" w:rsidR="00800AD8" w:rsidRDefault="00800AD8" w:rsidP="004058D0">
      <w:pPr>
        <w:pStyle w:val="InterlineText"/>
        <w:tabs>
          <w:tab w:val="left" w:pos="533"/>
        </w:tabs>
      </w:pPr>
      <w:r>
        <w:tab/>
        <w:t>Puîaîuyaîuyan.</w:t>
      </w:r>
    </w:p>
    <w:p w14:paraId="7CF7A75D" w14:textId="77777777" w:rsidR="00800AD8" w:rsidRDefault="00800AD8" w:rsidP="004058D0">
      <w:pPr>
        <w:pStyle w:val="InterlineGlossWithTrans"/>
        <w:tabs>
          <w:tab w:val="left" w:pos="533"/>
        </w:tabs>
      </w:pPr>
      <w:r>
        <w:tab/>
        <w:t>Puîaîuyaîuyan</w:t>
      </w:r>
    </w:p>
    <w:p w14:paraId="43DC931F" w14:textId="77777777" w:rsidR="00800AD8" w:rsidRDefault="00800AD8" w:rsidP="00F31031">
      <w:pPr>
        <w:pStyle w:val="InterlineTransNoFree"/>
        <w:tabs>
          <w:tab w:val="right" w:pos="8789"/>
        </w:tabs>
      </w:pPr>
      <w:r>
        <w:tab/>
        <w:t>(name)</w:t>
      </w:r>
      <w:r w:rsidR="004058D0">
        <w:tab/>
        <w:t>“It’s always just like that when I eat oranges,” he said.</w:t>
      </w:r>
    </w:p>
    <w:p w14:paraId="0004DB51" w14:textId="77777777" w:rsidR="00800AD8" w:rsidRDefault="00DE0E5A" w:rsidP="004058D0">
      <w:pPr>
        <w:pStyle w:val="InterlineText"/>
        <w:tabs>
          <w:tab w:val="left" w:pos="533"/>
          <w:tab w:val="left" w:pos="1202"/>
          <w:tab w:val="left" w:pos="2966"/>
          <w:tab w:val="left" w:pos="3470"/>
          <w:tab w:val="left" w:pos="4529"/>
          <w:tab w:val="left" w:pos="5018"/>
        </w:tabs>
      </w:pPr>
      <w:r w:rsidRPr="003A1D48">
        <w:rPr>
          <w:rStyle w:val="InterlineTextNumChar"/>
        </w:rPr>
        <w:t>051</w:t>
      </w:r>
      <w:r w:rsidR="00800AD8">
        <w:tab/>
        <w:t>manu</w:t>
      </w:r>
      <w:r w:rsidR="00800AD8">
        <w:tab/>
        <w:t>pentjupetjuq</w:t>
      </w:r>
      <w:r w:rsidR="00800AD8">
        <w:tab/>
        <w:t>tua</w:t>
      </w:r>
      <w:r w:rsidR="00800AD8">
        <w:tab/>
        <w:t>qeluz</w:t>
      </w:r>
      <w:r w:rsidR="00800AD8">
        <w:tab/>
        <w:t>nua</w:t>
      </w:r>
      <w:r w:rsidR="00800AD8">
        <w:tab/>
        <w:t>tapaw.</w:t>
      </w:r>
    </w:p>
    <w:p w14:paraId="555E57BD" w14:textId="77777777" w:rsidR="00800AD8" w:rsidRDefault="00800AD8" w:rsidP="004058D0">
      <w:pPr>
        <w:pStyle w:val="InterlineGlossWithTrans"/>
        <w:tabs>
          <w:tab w:val="left" w:pos="533"/>
          <w:tab w:val="left" w:pos="1202"/>
          <w:tab w:val="left" w:pos="2966"/>
          <w:tab w:val="left" w:pos="3470"/>
          <w:tab w:val="left" w:pos="4529"/>
          <w:tab w:val="left" w:pos="5018"/>
        </w:tabs>
      </w:pPr>
      <w:r>
        <w:tab/>
        <w:t>manu</w:t>
      </w:r>
      <w:r>
        <w:tab/>
        <w:t>in=petju-petjuq</w:t>
      </w:r>
      <w:r>
        <w:tab/>
        <w:t>tua</w:t>
      </w:r>
      <w:r>
        <w:tab/>
        <w:t>qeluz</w:t>
      </w:r>
      <w:r>
        <w:tab/>
        <w:t>nua</w:t>
      </w:r>
      <w:r>
        <w:tab/>
        <w:t>tapaw</w:t>
      </w:r>
    </w:p>
    <w:p w14:paraId="1F58D909" w14:textId="77777777" w:rsidR="00800AD8" w:rsidRDefault="00800AD8" w:rsidP="004058D0">
      <w:pPr>
        <w:pStyle w:val="InterlineTrans"/>
        <w:tabs>
          <w:tab w:val="left" w:pos="533"/>
          <w:tab w:val="left" w:pos="1202"/>
          <w:tab w:val="left" w:pos="2966"/>
          <w:tab w:val="left" w:pos="3470"/>
          <w:tab w:val="left" w:pos="4529"/>
          <w:tab w:val="left" w:pos="5018"/>
        </w:tabs>
      </w:pPr>
      <w:r>
        <w:tab/>
        <w:t>then</w:t>
      </w:r>
      <w:r>
        <w:tab/>
      </w:r>
      <w:r>
        <w:rPr>
          <w:smallCaps/>
        </w:rPr>
        <w:t>perf</w:t>
      </w:r>
      <w:r>
        <w:t>=</w:t>
      </w:r>
      <w:r>
        <w:rPr>
          <w:smallCaps/>
        </w:rPr>
        <w:t>red</w:t>
      </w:r>
      <w:r>
        <w:t>-extract</w:t>
      </w:r>
      <w:r>
        <w:tab/>
      </w:r>
      <w:r>
        <w:rPr>
          <w:smallCaps/>
        </w:rPr>
        <w:t>obl</w:t>
      </w:r>
      <w:r>
        <w:tab/>
        <w:t>main.post</w:t>
      </w:r>
      <w:r>
        <w:tab/>
        <w:t>of</w:t>
      </w:r>
      <w:r>
        <w:tab/>
        <w:t>hut</w:t>
      </w:r>
    </w:p>
    <w:p w14:paraId="2E8AFAC6" w14:textId="77777777" w:rsidR="00800AD8" w:rsidRDefault="00800AD8">
      <w:pPr>
        <w:pStyle w:val="InterlineFree"/>
      </w:pPr>
      <w:r>
        <w:t>In fact he was pulling out the pillar of the house.</w:t>
      </w:r>
    </w:p>
    <w:p w14:paraId="24C342DE" w14:textId="77777777" w:rsidR="00800AD8" w:rsidRDefault="00DE0E5A" w:rsidP="004058D0">
      <w:pPr>
        <w:pStyle w:val="InterlineText"/>
        <w:tabs>
          <w:tab w:val="left" w:pos="533"/>
          <w:tab w:val="left" w:pos="1022"/>
          <w:tab w:val="left" w:pos="1511"/>
          <w:tab w:val="left" w:pos="3290"/>
          <w:tab w:val="left" w:pos="3794"/>
          <w:tab w:val="left" w:pos="5438"/>
          <w:tab w:val="left" w:pos="5702"/>
          <w:tab w:val="left" w:pos="6641"/>
          <w:tab w:val="left" w:pos="6905"/>
        </w:tabs>
      </w:pPr>
      <w:r w:rsidRPr="003A1D48">
        <w:rPr>
          <w:rStyle w:val="InterlineTextNumChar"/>
        </w:rPr>
        <w:t>052</w:t>
      </w:r>
      <w:r w:rsidR="00800AD8">
        <w:tab/>
        <w:t>qau</w:t>
      </w:r>
      <w:r w:rsidR="00800AD8">
        <w:tab/>
        <w:t>sa</w:t>
      </w:r>
      <w:r w:rsidR="00800AD8">
        <w:tab/>
        <w:t>pasusu-i</w:t>
      </w:r>
      <w:r w:rsidR="00800AD8">
        <w:tab/>
        <w:t>tua</w:t>
      </w:r>
      <w:r w:rsidR="00800AD8">
        <w:tab/>
        <w:t>naîemauîaw</w:t>
      </w:r>
      <w:r w:rsidR="00800AD8">
        <w:tab/>
        <w:t>a</w:t>
      </w:r>
      <w:r w:rsidR="00800AD8">
        <w:tab/>
        <w:t>djaraîap</w:t>
      </w:r>
      <w:r w:rsidR="00800AD8">
        <w:tab/>
        <w:t>a</w:t>
      </w:r>
      <w:r w:rsidR="00800AD8">
        <w:tab/>
        <w:t>tapaw.</w:t>
      </w:r>
    </w:p>
    <w:p w14:paraId="71E8F651" w14:textId="77777777" w:rsidR="00800AD8" w:rsidRDefault="00800AD8" w:rsidP="004058D0">
      <w:pPr>
        <w:pStyle w:val="InterlineGlossWithTrans"/>
        <w:tabs>
          <w:tab w:val="left" w:pos="533"/>
          <w:tab w:val="left" w:pos="1022"/>
          <w:tab w:val="left" w:pos="1511"/>
          <w:tab w:val="left" w:pos="3290"/>
          <w:tab w:val="left" w:pos="3794"/>
          <w:tab w:val="left" w:pos="5438"/>
          <w:tab w:val="left" w:pos="5702"/>
          <w:tab w:val="left" w:pos="6641"/>
          <w:tab w:val="left" w:pos="6905"/>
        </w:tabs>
      </w:pPr>
      <w:r>
        <w:tab/>
        <w:t>qau</w:t>
      </w:r>
      <w:r>
        <w:tab/>
        <w:t>sa</w:t>
      </w:r>
      <w:r>
        <w:tab/>
        <w:t>pa-susu-i</w:t>
      </w:r>
      <w:r>
        <w:tab/>
        <w:t>tua</w:t>
      </w:r>
      <w:r>
        <w:tab/>
        <w:t>na-em=îauîaw</w:t>
      </w:r>
      <w:r>
        <w:tab/>
        <w:t>a</w:t>
      </w:r>
      <w:r>
        <w:tab/>
        <w:t>djaraîap</w:t>
      </w:r>
      <w:r>
        <w:tab/>
        <w:t>a</w:t>
      </w:r>
      <w:r>
        <w:tab/>
        <w:t>tapaw</w:t>
      </w:r>
    </w:p>
    <w:p w14:paraId="113E800F" w14:textId="77777777" w:rsidR="00800AD8" w:rsidRDefault="00800AD8" w:rsidP="004058D0">
      <w:pPr>
        <w:pStyle w:val="InterlineTrans"/>
        <w:tabs>
          <w:tab w:val="left" w:pos="533"/>
          <w:tab w:val="left" w:pos="1022"/>
          <w:tab w:val="left" w:pos="1511"/>
          <w:tab w:val="left" w:pos="3290"/>
          <w:tab w:val="left" w:pos="3794"/>
          <w:tab w:val="left" w:pos="5438"/>
          <w:tab w:val="left" w:pos="5702"/>
          <w:tab w:val="left" w:pos="6641"/>
          <w:tab w:val="left" w:pos="6905"/>
        </w:tabs>
        <w:rPr>
          <w:smallCaps/>
        </w:rPr>
      </w:pPr>
      <w:r>
        <w:tab/>
        <w:t>so</w:t>
      </w:r>
      <w:r>
        <w:tab/>
        <w:t>and</w:t>
      </w:r>
      <w:r>
        <w:tab/>
        <w:t>cause-proceed-</w:t>
      </w:r>
      <w:r>
        <w:rPr>
          <w:smallCaps/>
        </w:rPr>
        <w:t>pf</w:t>
      </w:r>
      <w:r>
        <w:tab/>
      </w:r>
      <w:r>
        <w:rPr>
          <w:smallCaps/>
        </w:rPr>
        <w:t>obl</w:t>
      </w:r>
      <w:r>
        <w:tab/>
      </w:r>
      <w:r>
        <w:rPr>
          <w:smallCaps/>
        </w:rPr>
        <w:t>past</w:t>
      </w:r>
      <w:r>
        <w:t>-</w:t>
      </w:r>
      <w:r>
        <w:rPr>
          <w:smallCaps/>
        </w:rPr>
        <w:t>af</w:t>
      </w:r>
      <w:r>
        <w:t>=stretch</w:t>
      </w:r>
      <w:r>
        <w:rPr>
          <w:smallCaps/>
        </w:rPr>
        <w:tab/>
        <w:t>c</w:t>
      </w:r>
      <w:r>
        <w:rPr>
          <w:smallCaps/>
        </w:rPr>
        <w:tab/>
      </w:r>
      <w:r>
        <w:t>banyan</w:t>
      </w:r>
      <w:r>
        <w:rPr>
          <w:smallCaps/>
        </w:rPr>
        <w:tab/>
        <w:t>c</w:t>
      </w:r>
      <w:r>
        <w:tab/>
        <w:t>hut</w:t>
      </w:r>
    </w:p>
    <w:p w14:paraId="25C37207" w14:textId="77777777" w:rsidR="00800AD8" w:rsidRDefault="00800AD8">
      <w:pPr>
        <w:pStyle w:val="InterlineFree"/>
      </w:pPr>
      <w:r>
        <w:t>And he caused the whole house to follow the line of the stretched out banyan tree.</w:t>
      </w:r>
    </w:p>
    <w:p w14:paraId="55FA4152" w14:textId="77777777" w:rsidR="00800AD8" w:rsidRDefault="00DE0E5A" w:rsidP="004058D0">
      <w:pPr>
        <w:pStyle w:val="InterlineText"/>
        <w:tabs>
          <w:tab w:val="left" w:pos="533"/>
          <w:tab w:val="left" w:pos="1022"/>
          <w:tab w:val="left" w:pos="2906"/>
          <w:tab w:val="left" w:pos="4055"/>
          <w:tab w:val="left" w:pos="4829"/>
          <w:tab w:val="left" w:pos="6308"/>
          <w:tab w:val="left" w:pos="6572"/>
        </w:tabs>
      </w:pPr>
      <w:r w:rsidRPr="003A1D48">
        <w:rPr>
          <w:rStyle w:val="InterlineTextNumChar"/>
        </w:rPr>
        <w:t>053</w:t>
      </w:r>
      <w:r w:rsidR="00800AD8">
        <w:tab/>
        <w:t>qau</w:t>
      </w:r>
      <w:r w:rsidR="00800AD8">
        <w:tab/>
        <w:t>maîianga</w:t>
      </w:r>
      <w:r w:rsidR="00800AD8">
        <w:tab/>
        <w:t>patseged</w:t>
      </w:r>
      <w:r w:rsidR="00800AD8">
        <w:tab/>
        <w:t>anga</w:t>
      </w:r>
      <w:r w:rsidR="00800AD8">
        <w:tab/>
        <w:t>tiamadju</w:t>
      </w:r>
      <w:r w:rsidR="00800AD8">
        <w:tab/>
        <w:t>a</w:t>
      </w:r>
      <w:r w:rsidR="00800AD8">
        <w:tab/>
        <w:t>mapuîat.</w:t>
      </w:r>
    </w:p>
    <w:p w14:paraId="7CA8CB44" w14:textId="77777777" w:rsidR="00800AD8" w:rsidRDefault="00800AD8" w:rsidP="004058D0">
      <w:pPr>
        <w:pStyle w:val="InterlineGlossWithTrans"/>
        <w:tabs>
          <w:tab w:val="left" w:pos="533"/>
          <w:tab w:val="left" w:pos="1022"/>
          <w:tab w:val="left" w:pos="2906"/>
          <w:tab w:val="left" w:pos="4055"/>
          <w:tab w:val="left" w:pos="4829"/>
          <w:tab w:val="left" w:pos="6308"/>
          <w:tab w:val="left" w:pos="6572"/>
        </w:tabs>
      </w:pPr>
      <w:r>
        <w:tab/>
        <w:t>qau</w:t>
      </w:r>
      <w:r>
        <w:tab/>
        <w:t>ma-îia-anga</w:t>
      </w:r>
      <w:r>
        <w:tab/>
        <w:t>pa-tseged</w:t>
      </w:r>
      <w:r>
        <w:tab/>
        <w:t>anga</w:t>
      </w:r>
      <w:r>
        <w:tab/>
        <w:t>ti-a-madju</w:t>
      </w:r>
      <w:r>
        <w:tab/>
        <w:t>a</w:t>
      </w:r>
      <w:r>
        <w:tab/>
        <w:t>ma-puîat</w:t>
      </w:r>
    </w:p>
    <w:p w14:paraId="728ADFCB" w14:textId="77777777" w:rsidR="00800AD8" w:rsidRDefault="00800AD8" w:rsidP="004058D0">
      <w:pPr>
        <w:pStyle w:val="InterlineTrans"/>
        <w:tabs>
          <w:tab w:val="left" w:pos="533"/>
          <w:tab w:val="left" w:pos="1022"/>
          <w:tab w:val="left" w:pos="2906"/>
          <w:tab w:val="left" w:pos="4055"/>
          <w:tab w:val="left" w:pos="4829"/>
          <w:tab w:val="left" w:pos="6308"/>
          <w:tab w:val="left" w:pos="6572"/>
        </w:tabs>
        <w:rPr>
          <w:smallCaps/>
        </w:rPr>
      </w:pPr>
      <w:r>
        <w:tab/>
        <w:t>so</w:t>
      </w:r>
      <w:r>
        <w:tab/>
      </w:r>
      <w:r>
        <w:rPr>
          <w:smallCaps/>
        </w:rPr>
        <w:t>stat</w:t>
      </w:r>
      <w:r>
        <w:t>-dawn-indeed</w:t>
      </w:r>
      <w:r>
        <w:tab/>
        <w:t>cause-alert</w:t>
      </w:r>
      <w:r>
        <w:tab/>
        <w:t>indeed</w:t>
      </w:r>
      <w:r>
        <w:tab/>
      </w:r>
      <w:r>
        <w:rPr>
          <w:smallCaps/>
        </w:rPr>
        <w:t>f-pl</w:t>
      </w:r>
      <w:r>
        <w:t>-</w:t>
      </w:r>
      <w:r>
        <w:rPr>
          <w:smallCaps/>
        </w:rPr>
        <w:t>3rd.pers</w:t>
      </w:r>
      <w:r>
        <w:rPr>
          <w:smallCaps/>
        </w:rPr>
        <w:tab/>
        <w:t>c</w:t>
      </w:r>
      <w:r>
        <w:tab/>
      </w:r>
      <w:r>
        <w:rPr>
          <w:smallCaps/>
        </w:rPr>
        <w:t>num</w:t>
      </w:r>
      <w:r>
        <w:t>-all</w:t>
      </w:r>
    </w:p>
    <w:p w14:paraId="54B864C2" w14:textId="77777777" w:rsidR="00800AD8" w:rsidRDefault="00800AD8">
      <w:pPr>
        <w:pStyle w:val="InterlineFree"/>
      </w:pPr>
      <w:r>
        <w:t>Next day they all woke up.</w:t>
      </w:r>
    </w:p>
    <w:p w14:paraId="40FE439D" w14:textId="77777777" w:rsidR="00800AD8" w:rsidRDefault="00DE0E5A" w:rsidP="004058D0">
      <w:pPr>
        <w:pStyle w:val="InterlineText"/>
        <w:tabs>
          <w:tab w:val="left" w:pos="533"/>
          <w:tab w:val="left" w:pos="1352"/>
          <w:tab w:val="left" w:pos="1856"/>
          <w:tab w:val="left" w:pos="3080"/>
          <w:tab w:val="left" w:pos="3854"/>
          <w:tab w:val="left" w:pos="4358"/>
        </w:tabs>
      </w:pPr>
      <w:r w:rsidRPr="003A1D48">
        <w:rPr>
          <w:rStyle w:val="InterlineTextNumChar"/>
        </w:rPr>
        <w:t>054</w:t>
      </w:r>
      <w:r w:rsidR="00800AD8">
        <w:tab/>
        <w:t>mintu</w:t>
      </w:r>
      <w:r w:rsidR="00800AD8">
        <w:tab/>
        <w:t>i</w:t>
      </w:r>
      <w:r w:rsidR="00800AD8">
        <w:tab/>
        <w:t>îaviîaving</w:t>
      </w:r>
      <w:r w:rsidR="00800AD8">
        <w:tab/>
        <w:t>anga</w:t>
      </w:r>
      <w:r w:rsidR="00800AD8">
        <w:tab/>
        <w:t>tua</w:t>
      </w:r>
      <w:r w:rsidR="00800AD8">
        <w:tab/>
        <w:t>îavek.</w:t>
      </w:r>
    </w:p>
    <w:p w14:paraId="7574AF68" w14:textId="77777777" w:rsidR="00800AD8" w:rsidRDefault="00800AD8" w:rsidP="004058D0">
      <w:pPr>
        <w:pStyle w:val="InterlineGlossWithTrans"/>
        <w:tabs>
          <w:tab w:val="left" w:pos="533"/>
          <w:tab w:val="left" w:pos="1352"/>
          <w:tab w:val="left" w:pos="1856"/>
          <w:tab w:val="left" w:pos="3080"/>
          <w:tab w:val="left" w:pos="3854"/>
          <w:tab w:val="left" w:pos="4358"/>
        </w:tabs>
      </w:pPr>
      <w:r>
        <w:tab/>
        <w:t>mintu</w:t>
      </w:r>
      <w:r>
        <w:tab/>
        <w:t>i</w:t>
      </w:r>
      <w:r>
        <w:tab/>
        <w:t>îavi-îaving</w:t>
      </w:r>
      <w:r>
        <w:tab/>
        <w:t>anga</w:t>
      </w:r>
      <w:r>
        <w:tab/>
        <w:t>tua</w:t>
      </w:r>
      <w:r>
        <w:tab/>
        <w:t>îavek</w:t>
      </w:r>
    </w:p>
    <w:p w14:paraId="187A0CAA" w14:textId="77777777" w:rsidR="00800AD8" w:rsidRDefault="00800AD8" w:rsidP="004058D0">
      <w:pPr>
        <w:pStyle w:val="InterlineTrans"/>
        <w:tabs>
          <w:tab w:val="left" w:pos="533"/>
          <w:tab w:val="left" w:pos="1352"/>
          <w:tab w:val="left" w:pos="1856"/>
          <w:tab w:val="left" w:pos="3080"/>
          <w:tab w:val="left" w:pos="3854"/>
          <w:tab w:val="left" w:pos="4358"/>
        </w:tabs>
      </w:pPr>
      <w:r>
        <w:tab/>
        <w:t>sudden</w:t>
      </w:r>
      <w:r>
        <w:tab/>
      </w:r>
      <w:r>
        <w:rPr>
          <w:smallCaps/>
        </w:rPr>
        <w:t>loc</w:t>
      </w:r>
      <w:r>
        <w:tab/>
      </w:r>
      <w:r>
        <w:rPr>
          <w:smallCaps/>
        </w:rPr>
        <w:t>red</w:t>
      </w:r>
      <w:r>
        <w:t>-side</w:t>
      </w:r>
      <w:r>
        <w:tab/>
        <w:t>indeed</w:t>
      </w:r>
      <w:r>
        <w:tab/>
      </w:r>
      <w:r>
        <w:rPr>
          <w:smallCaps/>
        </w:rPr>
        <w:t>obl</w:t>
      </w:r>
      <w:r>
        <w:tab/>
        <w:t>sea</w:t>
      </w:r>
    </w:p>
    <w:p w14:paraId="1D448E2E" w14:textId="77777777" w:rsidR="00800AD8" w:rsidRDefault="00800AD8">
      <w:pPr>
        <w:pStyle w:val="InterlineFree"/>
      </w:pPr>
      <w:r>
        <w:t>And there they were on the edge of the sea.</w:t>
      </w:r>
    </w:p>
    <w:p w14:paraId="6A0F4BEE" w14:textId="77777777" w:rsidR="00800AD8" w:rsidRDefault="00DE0E5A" w:rsidP="004058D0">
      <w:pPr>
        <w:pStyle w:val="InterlineText"/>
        <w:tabs>
          <w:tab w:val="left" w:pos="533"/>
          <w:tab w:val="left" w:pos="1022"/>
          <w:tab w:val="left" w:pos="2171"/>
          <w:tab w:val="left" w:pos="2945"/>
          <w:tab w:val="left" w:pos="3629"/>
        </w:tabs>
      </w:pPr>
      <w:r w:rsidRPr="003A1D48">
        <w:rPr>
          <w:rStyle w:val="InterlineTextNumChar"/>
        </w:rPr>
        <w:t>055</w:t>
      </w:r>
      <w:r w:rsidR="00800AD8">
        <w:tab/>
        <w:t>qau</w:t>
      </w:r>
      <w:r w:rsidR="00800AD8">
        <w:tab/>
        <w:t>mingtjus</w:t>
      </w:r>
      <w:r w:rsidR="00800AD8">
        <w:tab/>
        <w:t>anga</w:t>
      </w:r>
      <w:r w:rsidR="00800AD8">
        <w:tab/>
        <w:t>azua</w:t>
      </w:r>
      <w:r w:rsidR="00800AD8">
        <w:tab/>
        <w:t>vaîaw.</w:t>
      </w:r>
    </w:p>
    <w:p w14:paraId="67E0E5C4" w14:textId="77777777" w:rsidR="00800AD8" w:rsidRDefault="00800AD8" w:rsidP="004058D0">
      <w:pPr>
        <w:pStyle w:val="InterlineGlossWithTrans"/>
        <w:tabs>
          <w:tab w:val="left" w:pos="533"/>
          <w:tab w:val="left" w:pos="1022"/>
          <w:tab w:val="left" w:pos="2171"/>
          <w:tab w:val="left" w:pos="2945"/>
          <w:tab w:val="left" w:pos="3629"/>
        </w:tabs>
      </w:pPr>
      <w:r>
        <w:tab/>
        <w:t>qau</w:t>
      </w:r>
      <w:r>
        <w:tab/>
        <w:t>m-pingtjus</w:t>
      </w:r>
      <w:r>
        <w:tab/>
        <w:t>anga</w:t>
      </w:r>
      <w:r>
        <w:tab/>
        <w:t>a-zua</w:t>
      </w:r>
      <w:r>
        <w:tab/>
        <w:t>vaîaw</w:t>
      </w:r>
    </w:p>
    <w:p w14:paraId="39DB7728" w14:textId="77777777" w:rsidR="00800AD8" w:rsidRDefault="00800AD8" w:rsidP="00F31031">
      <w:pPr>
        <w:pStyle w:val="InterlineTransNoFree"/>
        <w:tabs>
          <w:tab w:val="left" w:pos="1022"/>
          <w:tab w:val="left" w:pos="2171"/>
          <w:tab w:val="left" w:pos="2945"/>
          <w:tab w:val="left" w:pos="3629"/>
          <w:tab w:val="right" w:pos="8789"/>
        </w:tabs>
      </w:pPr>
      <w:r>
        <w:tab/>
        <w:t>so</w:t>
      </w:r>
      <w:r>
        <w:tab/>
      </w:r>
      <w:r>
        <w:rPr>
          <w:smallCaps/>
        </w:rPr>
        <w:t>af</w:t>
      </w:r>
      <w:r>
        <w:t>-startled</w:t>
      </w:r>
      <w:r>
        <w:tab/>
        <w:t>indeed</w:t>
      </w:r>
      <w:r>
        <w:tab/>
      </w:r>
      <w:r>
        <w:rPr>
          <w:smallCaps/>
        </w:rPr>
        <w:t>c-</w:t>
      </w:r>
      <w:r>
        <w:t>that</w:t>
      </w:r>
      <w:r>
        <w:tab/>
        <w:t>spouse</w:t>
      </w:r>
      <w:r w:rsidR="004058D0">
        <w:tab/>
        <w:t>His wife was startled.</w:t>
      </w:r>
    </w:p>
    <w:p w14:paraId="33770309" w14:textId="77777777" w:rsidR="00800AD8" w:rsidRDefault="00DE0E5A" w:rsidP="004058D0">
      <w:pPr>
        <w:pStyle w:val="InterlineText"/>
        <w:tabs>
          <w:tab w:val="left" w:pos="533"/>
          <w:tab w:val="left" w:pos="1127"/>
          <w:tab w:val="left" w:pos="2816"/>
          <w:tab w:val="left" w:pos="3515"/>
          <w:tab w:val="left" w:pos="3989"/>
        </w:tabs>
      </w:pPr>
      <w:r w:rsidRPr="003A1D48">
        <w:rPr>
          <w:rStyle w:val="InterlineTextNumChar"/>
        </w:rPr>
        <w:t>056</w:t>
      </w:r>
      <w:r w:rsidR="00800AD8">
        <w:tab/>
        <w:t>“aku</w:t>
      </w:r>
      <w:r w:rsidR="00800AD8">
        <w:tab/>
        <w:t>imazanga</w:t>
      </w:r>
      <w:r w:rsidR="00800AD8">
        <w:tab/>
        <w:t>ken?”</w:t>
      </w:r>
      <w:r w:rsidR="00800AD8">
        <w:tab/>
        <w:t>aya</w:t>
      </w:r>
      <w:r w:rsidR="00800AD8">
        <w:tab/>
        <w:t>kiîavaran.</w:t>
      </w:r>
    </w:p>
    <w:p w14:paraId="77BC5160" w14:textId="77777777" w:rsidR="00800AD8" w:rsidRDefault="00800AD8" w:rsidP="004058D0">
      <w:pPr>
        <w:pStyle w:val="InterlineGlossWithTrans"/>
        <w:tabs>
          <w:tab w:val="left" w:pos="533"/>
          <w:tab w:val="left" w:pos="1127"/>
          <w:tab w:val="left" w:pos="2816"/>
          <w:tab w:val="left" w:pos="3515"/>
          <w:tab w:val="left" w:pos="3989"/>
        </w:tabs>
      </w:pPr>
      <w:r>
        <w:tab/>
        <w:t>aku</w:t>
      </w:r>
      <w:r>
        <w:tab/>
        <w:t>i-maza-anga</w:t>
      </w:r>
      <w:r>
        <w:tab/>
        <w:t>aken</w:t>
      </w:r>
      <w:r>
        <w:tab/>
        <w:t>aya</w:t>
      </w:r>
      <w:r>
        <w:tab/>
        <w:t>ki-îavar-an</w:t>
      </w:r>
    </w:p>
    <w:p w14:paraId="0E8AB94D" w14:textId="77777777" w:rsidR="00800AD8" w:rsidRDefault="00800AD8" w:rsidP="00F31031">
      <w:pPr>
        <w:pStyle w:val="InterlineTransNoFree"/>
        <w:tabs>
          <w:tab w:val="left" w:pos="1127"/>
          <w:tab w:val="left" w:pos="2816"/>
          <w:tab w:val="left" w:pos="3515"/>
          <w:tab w:val="left" w:pos="3989"/>
          <w:tab w:val="right" w:pos="8789"/>
        </w:tabs>
      </w:pPr>
      <w:r>
        <w:tab/>
        <w:t>why</w:t>
      </w:r>
      <w:r>
        <w:tab/>
      </w:r>
      <w:r>
        <w:rPr>
          <w:smallCaps/>
        </w:rPr>
        <w:t>loc</w:t>
      </w:r>
      <w:r>
        <w:t>-here-indeed</w:t>
      </w:r>
      <w:r>
        <w:tab/>
      </w:r>
      <w:r w:rsidR="000D5EFB" w:rsidRPr="000D5EFB">
        <w:rPr>
          <w:smallCaps/>
        </w:rPr>
        <w:t>f.I</w:t>
      </w:r>
      <w:r>
        <w:tab/>
        <w:t>say</w:t>
      </w:r>
      <w:r>
        <w:tab/>
        <w:t>do-speak-</w:t>
      </w:r>
      <w:r>
        <w:rPr>
          <w:smallCaps/>
        </w:rPr>
        <w:t>lf</w:t>
      </w:r>
      <w:r w:rsidR="004058D0">
        <w:rPr>
          <w:smallCaps/>
        </w:rPr>
        <w:tab/>
      </w:r>
      <w:r w:rsidR="004058D0">
        <w:t>“Why am I here now?” she said.</w:t>
      </w:r>
    </w:p>
    <w:p w14:paraId="7AF38853" w14:textId="77777777" w:rsidR="00800AD8" w:rsidRDefault="00DE0E5A" w:rsidP="00056244">
      <w:pPr>
        <w:pStyle w:val="InterlineText"/>
        <w:tabs>
          <w:tab w:val="left" w:pos="533"/>
          <w:tab w:val="left" w:pos="1022"/>
          <w:tab w:val="left" w:pos="2246"/>
          <w:tab w:val="left" w:pos="2690"/>
          <w:tab w:val="left" w:pos="3029"/>
          <w:tab w:val="left" w:pos="4703"/>
          <w:tab w:val="left" w:pos="5522"/>
          <w:tab w:val="left" w:pos="5786"/>
          <w:tab w:val="left" w:pos="7295"/>
          <w:tab w:val="left" w:pos="7559"/>
        </w:tabs>
      </w:pPr>
      <w:r w:rsidRPr="003A1D48">
        <w:rPr>
          <w:rStyle w:val="InterlineTextNumChar"/>
        </w:rPr>
        <w:t>057</w:t>
      </w:r>
      <w:r w:rsidR="00800AD8">
        <w:tab/>
        <w:t>qau</w:t>
      </w:r>
      <w:r w:rsidR="00800AD8">
        <w:tab/>
        <w:t>kiîavaran</w:t>
      </w:r>
      <w:r w:rsidR="00800AD8">
        <w:tab/>
        <w:t>ti</w:t>
      </w:r>
      <w:r w:rsidR="00800AD8">
        <w:tab/>
        <w:t>sa</w:t>
      </w:r>
      <w:r w:rsidR="00800AD8">
        <w:tab/>
        <w:t>Puîaîuyaîu</w:t>
      </w:r>
      <w:r w:rsidR="004058D0">
        <w:t>yan:</w:t>
      </w:r>
      <w:r w:rsidR="004058D0">
        <w:tab/>
        <w:t>“tiaken</w:t>
      </w:r>
      <w:r w:rsidR="004058D0">
        <w:tab/>
        <w:t>a</w:t>
      </w:r>
      <w:r w:rsidR="004058D0">
        <w:tab/>
        <w:t>nakematsu</w:t>
      </w:r>
      <w:r w:rsidR="004058D0">
        <w:tab/>
        <w:t>a</w:t>
      </w:r>
      <w:r w:rsidR="004058D0">
        <w:tab/>
        <w:t>pasa</w:t>
      </w:r>
    </w:p>
    <w:p w14:paraId="6BC1D1AF" w14:textId="77777777" w:rsidR="00800AD8" w:rsidRDefault="00800AD8" w:rsidP="00056244">
      <w:pPr>
        <w:pStyle w:val="InterlineGlossWithTrans"/>
        <w:tabs>
          <w:tab w:val="left" w:pos="533"/>
          <w:tab w:val="left" w:pos="1022"/>
          <w:tab w:val="left" w:pos="2246"/>
          <w:tab w:val="left" w:pos="2690"/>
          <w:tab w:val="left" w:pos="3029"/>
          <w:tab w:val="left" w:pos="4703"/>
          <w:tab w:val="left" w:pos="5522"/>
          <w:tab w:val="left" w:pos="5786"/>
          <w:tab w:val="left" w:pos="7295"/>
          <w:tab w:val="left" w:pos="7559"/>
        </w:tabs>
      </w:pPr>
      <w:r>
        <w:tab/>
        <w:t>qau</w:t>
      </w:r>
      <w:r>
        <w:tab/>
        <w:t>ki-îavar-an</w:t>
      </w:r>
      <w:r>
        <w:tab/>
        <w:t>ti</w:t>
      </w:r>
      <w:r>
        <w:tab/>
        <w:t>sa</w:t>
      </w:r>
      <w:r>
        <w:tab/>
        <w:t>Puîaîuyaîuyan</w:t>
      </w:r>
      <w:r>
        <w:tab/>
        <w:t>ti-aken</w:t>
      </w:r>
      <w:r>
        <w:tab/>
        <w:t>a</w:t>
      </w:r>
      <w:r>
        <w:tab/>
        <w:t>na-em=katsu</w:t>
      </w:r>
      <w:r>
        <w:tab/>
        <w:t>a</w:t>
      </w:r>
      <w:r>
        <w:tab/>
        <w:t>pa-sa</w:t>
      </w:r>
    </w:p>
    <w:p w14:paraId="05961865" w14:textId="77777777" w:rsidR="00800AD8" w:rsidRDefault="00800AD8" w:rsidP="00056244">
      <w:pPr>
        <w:pStyle w:val="InterlineTransNoFree"/>
        <w:tabs>
          <w:tab w:val="left" w:pos="1022"/>
          <w:tab w:val="left" w:pos="2246"/>
          <w:tab w:val="left" w:pos="2690"/>
          <w:tab w:val="left" w:pos="3029"/>
          <w:tab w:val="left" w:pos="4703"/>
          <w:tab w:val="left" w:pos="5522"/>
          <w:tab w:val="left" w:pos="5786"/>
          <w:tab w:val="left" w:pos="7295"/>
          <w:tab w:val="left" w:pos="7559"/>
        </w:tabs>
        <w:rPr>
          <w:smallCaps/>
        </w:rPr>
      </w:pPr>
      <w:r>
        <w:tab/>
        <w:t>so</w:t>
      </w:r>
      <w:r>
        <w:tab/>
        <w:t>do-speak-</w:t>
      </w:r>
      <w:r>
        <w:rPr>
          <w:smallCaps/>
        </w:rPr>
        <w:t>lf</w:t>
      </w:r>
      <w:r>
        <w:tab/>
      </w:r>
      <w:r>
        <w:rPr>
          <w:smallCaps/>
        </w:rPr>
        <w:t>f.h</w:t>
      </w:r>
      <w:r>
        <w:rPr>
          <w:smallCaps/>
        </w:rPr>
        <w:tab/>
        <w:t>h</w:t>
      </w:r>
      <w:r>
        <w:rPr>
          <w:smallCaps/>
        </w:rPr>
        <w:tab/>
      </w:r>
      <w:r>
        <w:t>(name)</w:t>
      </w:r>
      <w:r>
        <w:tab/>
      </w:r>
      <w:r>
        <w:rPr>
          <w:smallCaps/>
        </w:rPr>
        <w:t>f-</w:t>
      </w:r>
      <w:r>
        <w:t>I</w:t>
      </w:r>
      <w:r>
        <w:rPr>
          <w:smallCaps/>
        </w:rPr>
        <w:tab/>
        <w:t>c</w:t>
      </w:r>
      <w:r>
        <w:tab/>
      </w:r>
      <w:r>
        <w:rPr>
          <w:smallCaps/>
        </w:rPr>
        <w:t>past</w:t>
      </w:r>
      <w:r>
        <w:t>-</w:t>
      </w:r>
      <w:r>
        <w:rPr>
          <w:smallCaps/>
        </w:rPr>
        <w:t>af</w:t>
      </w:r>
      <w:r>
        <w:t>=carry</w:t>
      </w:r>
      <w:r>
        <w:rPr>
          <w:smallCaps/>
        </w:rPr>
        <w:tab/>
        <w:t>c</w:t>
      </w:r>
      <w:r>
        <w:rPr>
          <w:smallCaps/>
        </w:rPr>
        <w:tab/>
      </w:r>
      <w:r>
        <w:t>cause-go</w:t>
      </w:r>
    </w:p>
    <w:p w14:paraId="6A328ADE" w14:textId="77777777" w:rsidR="004058D0" w:rsidRDefault="004058D0" w:rsidP="00056244">
      <w:pPr>
        <w:pStyle w:val="InterlineText"/>
        <w:tabs>
          <w:tab w:val="left" w:pos="533"/>
        </w:tabs>
      </w:pPr>
      <w:r>
        <w:tab/>
        <w:t>maza.</w:t>
      </w:r>
    </w:p>
    <w:p w14:paraId="30065EFC" w14:textId="77777777" w:rsidR="004058D0" w:rsidRDefault="004058D0" w:rsidP="00056244">
      <w:pPr>
        <w:pStyle w:val="InterlineGlossWithTrans"/>
        <w:tabs>
          <w:tab w:val="left" w:pos="533"/>
        </w:tabs>
      </w:pPr>
      <w:r>
        <w:tab/>
        <w:t>maza</w:t>
      </w:r>
    </w:p>
    <w:p w14:paraId="7F76B871" w14:textId="77777777" w:rsidR="004058D0" w:rsidRDefault="00056244" w:rsidP="00F31031">
      <w:pPr>
        <w:pStyle w:val="InterlineTransNoFree"/>
        <w:tabs>
          <w:tab w:val="right" w:pos="8789"/>
        </w:tabs>
        <w:rPr>
          <w:smallCaps/>
        </w:rPr>
      </w:pPr>
      <w:r>
        <w:tab/>
      </w:r>
      <w:r w:rsidR="004058D0">
        <w:t>here</w:t>
      </w:r>
      <w:r>
        <w:tab/>
        <w:t>Puîaîuyaîuyan said: “It was I who brought you here.</w:t>
      </w:r>
    </w:p>
    <w:p w14:paraId="088ED186" w14:textId="77777777" w:rsidR="00800AD8" w:rsidRDefault="00DE0E5A" w:rsidP="00056244">
      <w:pPr>
        <w:pStyle w:val="InterlineText"/>
        <w:tabs>
          <w:tab w:val="left" w:pos="533"/>
          <w:tab w:val="left" w:pos="977"/>
          <w:tab w:val="left" w:pos="1751"/>
          <w:tab w:val="left" w:pos="2765"/>
        </w:tabs>
      </w:pPr>
      <w:r w:rsidRPr="003A1D48">
        <w:rPr>
          <w:rStyle w:val="InterlineTextNumChar"/>
        </w:rPr>
        <w:t>058</w:t>
      </w:r>
      <w:r w:rsidR="00800AD8">
        <w:tab/>
        <w:t>ini</w:t>
      </w:r>
      <w:r w:rsidR="00800AD8">
        <w:tab/>
        <w:t>anga</w:t>
      </w:r>
      <w:r w:rsidR="00800AD8">
        <w:tab/>
        <w:t>nakuya</w:t>
      </w:r>
      <w:r w:rsidR="00800AD8">
        <w:tab/>
        <w:t>aken.</w:t>
      </w:r>
    </w:p>
    <w:p w14:paraId="6A08A891" w14:textId="77777777" w:rsidR="00800AD8" w:rsidRDefault="00800AD8" w:rsidP="00056244">
      <w:pPr>
        <w:pStyle w:val="InterlineGlossWithTrans"/>
        <w:tabs>
          <w:tab w:val="left" w:pos="533"/>
          <w:tab w:val="left" w:pos="977"/>
          <w:tab w:val="left" w:pos="1751"/>
          <w:tab w:val="left" w:pos="2765"/>
        </w:tabs>
      </w:pPr>
      <w:r>
        <w:tab/>
        <w:t>ini</w:t>
      </w:r>
      <w:r>
        <w:tab/>
        <w:t>anga</w:t>
      </w:r>
      <w:r>
        <w:tab/>
        <w:t>na-kuya</w:t>
      </w:r>
      <w:r>
        <w:tab/>
        <w:t>aken</w:t>
      </w:r>
    </w:p>
    <w:p w14:paraId="6937A6ED" w14:textId="77777777" w:rsidR="00800AD8" w:rsidRDefault="00800AD8" w:rsidP="00F31031">
      <w:pPr>
        <w:pStyle w:val="InterlineTransNoFree"/>
        <w:tabs>
          <w:tab w:val="left" w:pos="977"/>
          <w:tab w:val="left" w:pos="1751"/>
          <w:tab w:val="left" w:pos="2765"/>
          <w:tab w:val="right" w:pos="8789"/>
        </w:tabs>
      </w:pPr>
      <w:r>
        <w:tab/>
        <w:t>not</w:t>
      </w:r>
      <w:r>
        <w:tab/>
        <w:t>indeed</w:t>
      </w:r>
      <w:r>
        <w:tab/>
      </w:r>
      <w:r>
        <w:rPr>
          <w:smallCaps/>
        </w:rPr>
        <w:t>stat</w:t>
      </w:r>
      <w:r>
        <w:t>-bad</w:t>
      </w:r>
      <w:r>
        <w:tab/>
      </w:r>
      <w:r w:rsidR="000D5EFB" w:rsidRPr="000D5EFB">
        <w:rPr>
          <w:smallCaps/>
        </w:rPr>
        <w:t>f.I</w:t>
      </w:r>
      <w:r w:rsidR="00056244">
        <w:rPr>
          <w:smallCaps/>
        </w:rPr>
        <w:tab/>
      </w:r>
      <w:r w:rsidR="00056244">
        <w:t>I’m not bad any more.</w:t>
      </w:r>
    </w:p>
    <w:p w14:paraId="170BD3A7" w14:textId="77777777" w:rsidR="00800AD8" w:rsidRDefault="00DE0E5A" w:rsidP="00056244">
      <w:pPr>
        <w:pStyle w:val="InterlineText"/>
        <w:tabs>
          <w:tab w:val="left" w:pos="533"/>
          <w:tab w:val="left" w:pos="1877"/>
        </w:tabs>
      </w:pPr>
      <w:r w:rsidRPr="003A1D48">
        <w:rPr>
          <w:rStyle w:val="InterlineTextNumChar"/>
        </w:rPr>
        <w:t>059</w:t>
      </w:r>
      <w:r w:rsidR="00800AD8">
        <w:tab/>
        <w:t>mayanga</w:t>
      </w:r>
      <w:r w:rsidR="00800AD8">
        <w:tab/>
        <w:t>mavilad.</w:t>
      </w:r>
    </w:p>
    <w:p w14:paraId="3BC36351" w14:textId="77777777" w:rsidR="00800AD8" w:rsidRDefault="00800AD8" w:rsidP="00056244">
      <w:pPr>
        <w:pStyle w:val="InterlineGlossWithTrans"/>
        <w:tabs>
          <w:tab w:val="left" w:pos="533"/>
          <w:tab w:val="left" w:pos="1877"/>
        </w:tabs>
      </w:pPr>
      <w:r>
        <w:tab/>
        <w:t>maya-anga</w:t>
      </w:r>
      <w:r>
        <w:tab/>
        <w:t>ma-vilad</w:t>
      </w:r>
    </w:p>
    <w:p w14:paraId="51C5F65D" w14:textId="77777777" w:rsidR="00800AD8" w:rsidRDefault="00800AD8" w:rsidP="00F31031">
      <w:pPr>
        <w:pStyle w:val="InterlineTransNoFree"/>
        <w:tabs>
          <w:tab w:val="left" w:pos="1877"/>
          <w:tab w:val="right" w:pos="8789"/>
        </w:tabs>
      </w:pPr>
      <w:r>
        <w:tab/>
        <w:t>don’t-indeed</w:t>
      </w:r>
      <w:r>
        <w:tab/>
      </w:r>
      <w:r>
        <w:rPr>
          <w:smallCaps/>
        </w:rPr>
        <w:t>stat</w:t>
      </w:r>
      <w:r>
        <w:t>-flee</w:t>
      </w:r>
      <w:r w:rsidR="00056244">
        <w:tab/>
        <w:t>Don’t run away.</w:t>
      </w:r>
    </w:p>
    <w:p w14:paraId="328922C1" w14:textId="77777777" w:rsidR="00800AD8" w:rsidRDefault="00DE0E5A" w:rsidP="00056244">
      <w:pPr>
        <w:pStyle w:val="InterlineText"/>
        <w:tabs>
          <w:tab w:val="left" w:pos="533"/>
          <w:tab w:val="left" w:pos="797"/>
          <w:tab w:val="left" w:pos="1586"/>
          <w:tab w:val="left" w:pos="3740"/>
          <w:tab w:val="left" w:pos="4514"/>
          <w:tab w:val="left" w:pos="5558"/>
        </w:tabs>
      </w:pPr>
      <w:r w:rsidRPr="003A1D48">
        <w:rPr>
          <w:rStyle w:val="InterlineTextNumChar"/>
        </w:rPr>
        <w:t>060</w:t>
      </w:r>
      <w:r w:rsidR="00800AD8">
        <w:tab/>
        <w:t>a</w:t>
      </w:r>
      <w:r w:rsidR="00800AD8">
        <w:tab/>
        <w:t>pareka</w:t>
      </w:r>
      <w:r w:rsidR="00800AD8">
        <w:tab/>
        <w:t>nanguanguaqi</w:t>
      </w:r>
      <w:r w:rsidR="00800AD8">
        <w:tab/>
        <w:t>anga</w:t>
      </w:r>
      <w:r w:rsidR="00800AD8">
        <w:tab/>
        <w:t>itjen</w:t>
      </w:r>
      <w:r w:rsidR="00800AD8">
        <w:tab/>
        <w:t>mapuîat.”</w:t>
      </w:r>
    </w:p>
    <w:p w14:paraId="52071F34" w14:textId="77777777" w:rsidR="00800AD8" w:rsidRDefault="00800AD8" w:rsidP="00056244">
      <w:pPr>
        <w:pStyle w:val="InterlineGlossWithTrans"/>
        <w:tabs>
          <w:tab w:val="left" w:pos="533"/>
          <w:tab w:val="left" w:pos="797"/>
          <w:tab w:val="left" w:pos="1586"/>
          <w:tab w:val="left" w:pos="3740"/>
          <w:tab w:val="left" w:pos="4514"/>
          <w:tab w:val="left" w:pos="5558"/>
        </w:tabs>
      </w:pPr>
      <w:r>
        <w:tab/>
        <w:t>a</w:t>
      </w:r>
      <w:r>
        <w:tab/>
        <w:t>pareka</w:t>
      </w:r>
      <w:r>
        <w:tab/>
        <w:t>na-ngua-nguaq-i</w:t>
      </w:r>
      <w:r>
        <w:tab/>
        <w:t>anga</w:t>
      </w:r>
      <w:r>
        <w:tab/>
        <w:t>itjen</w:t>
      </w:r>
      <w:r>
        <w:tab/>
        <w:t>ma-puîat</w:t>
      </w:r>
    </w:p>
    <w:p w14:paraId="7644E69A" w14:textId="77777777" w:rsidR="00800AD8" w:rsidRDefault="00800AD8" w:rsidP="00056244">
      <w:pPr>
        <w:pStyle w:val="InterlineTrans"/>
        <w:tabs>
          <w:tab w:val="left" w:pos="533"/>
          <w:tab w:val="left" w:pos="797"/>
          <w:tab w:val="left" w:pos="1586"/>
          <w:tab w:val="left" w:pos="3740"/>
          <w:tab w:val="left" w:pos="4514"/>
          <w:tab w:val="left" w:pos="5558"/>
        </w:tabs>
      </w:pPr>
      <w:r>
        <w:rPr>
          <w:smallCaps/>
        </w:rPr>
        <w:tab/>
        <w:t>c</w:t>
      </w:r>
      <w:r>
        <w:rPr>
          <w:smallCaps/>
        </w:rPr>
        <w:tab/>
      </w:r>
      <w:r>
        <w:t>mutual</w:t>
      </w:r>
      <w:r>
        <w:tab/>
      </w:r>
      <w:r>
        <w:rPr>
          <w:smallCaps/>
        </w:rPr>
        <w:t>stat</w:t>
      </w:r>
      <w:r>
        <w:t>-</w:t>
      </w:r>
      <w:r>
        <w:rPr>
          <w:smallCaps/>
        </w:rPr>
        <w:t>red</w:t>
      </w:r>
      <w:r>
        <w:t>-good-</w:t>
      </w:r>
      <w:r>
        <w:rPr>
          <w:smallCaps/>
        </w:rPr>
        <w:t>hort</w:t>
      </w:r>
      <w:r>
        <w:tab/>
        <w:t>indeed</w:t>
      </w:r>
      <w:r>
        <w:tab/>
      </w:r>
      <w:r>
        <w:rPr>
          <w:smallCaps/>
        </w:rPr>
        <w:t>f.</w:t>
      </w:r>
      <w:r>
        <w:t>we(</w:t>
      </w:r>
      <w:r>
        <w:rPr>
          <w:smallCaps/>
        </w:rPr>
        <w:t>inc</w:t>
      </w:r>
      <w:r>
        <w:t>)</w:t>
      </w:r>
      <w:r>
        <w:tab/>
      </w:r>
      <w:r>
        <w:rPr>
          <w:smallCaps/>
        </w:rPr>
        <w:t>num</w:t>
      </w:r>
      <w:r>
        <w:t>-all</w:t>
      </w:r>
    </w:p>
    <w:p w14:paraId="4C4FA48B" w14:textId="77777777" w:rsidR="00800AD8" w:rsidRDefault="00800AD8" w:rsidP="00056244">
      <w:pPr>
        <w:pStyle w:val="InterlineFree"/>
      </w:pPr>
      <w:r>
        <w:t>Let’s all be good to one another.”</w:t>
      </w:r>
    </w:p>
    <w:p w14:paraId="2668596A" w14:textId="77777777" w:rsidR="00056244" w:rsidRDefault="00800AD8">
      <w:pPr>
        <w:pStyle w:val="FullTranslation"/>
      </w:pPr>
      <w:r>
        <w:t>Puîaîuyaîuyan liked to quarrel with his wife. When they ate he didn’t give her food, but they hit one another(?). His wife was angry, and went into a hole in a bischoffia tree. After a time Puîaîuyaîuyan took an axe and chopped at the tree to get his wife out. But it (or she) said “Tung,” and she flew to the far side of the sea.</w:t>
      </w:r>
    </w:p>
    <w:p w14:paraId="0C3B0716" w14:textId="77777777" w:rsidR="00056244" w:rsidRDefault="00800AD8">
      <w:pPr>
        <w:pStyle w:val="FullTranslation"/>
      </w:pPr>
      <w:r>
        <w:lastRenderedPageBreak/>
        <w:t>After a time Puîaîuyaîuyan got anxious. He called his fellow-villagers to go hunting. So Puîaîuyaîuyan said: “I’ll go along here near the sea. You go along by the cliffs.”</w:t>
      </w:r>
      <w:r w:rsidR="00056244">
        <w:t xml:space="preserve"> </w:t>
      </w:r>
      <w:r>
        <w:t>There was no wild game. If they started anything, it was just snakes and badgers.</w:t>
      </w:r>
    </w:p>
    <w:p w14:paraId="4F8B86B9" w14:textId="77777777" w:rsidR="00056244" w:rsidRDefault="00800AD8">
      <w:pPr>
        <w:pStyle w:val="FullTranslation"/>
      </w:pPr>
      <w:r>
        <w:t>The villagers complained: “Why is there no game?” they asked Puîaîuyaîuyan.</w:t>
      </w:r>
    </w:p>
    <w:p w14:paraId="36BC35BC" w14:textId="77777777" w:rsidR="00056244" w:rsidRDefault="00800AD8">
      <w:pPr>
        <w:pStyle w:val="FullTranslation"/>
      </w:pPr>
      <w:r>
        <w:t>He replied: “Shoot even snakes and badgers,” he said. And he was there by the sea shouting away. The villagers thought: “What’s this fellow up to?”</w:t>
      </w:r>
      <w:r w:rsidR="007D21B1">
        <w:t xml:space="preserve"> </w:t>
      </w:r>
      <w:r>
        <w:t>They went to have a look. And he was singing: “Stretch out, banyan tree!”</w:t>
      </w:r>
    </w:p>
    <w:p w14:paraId="6D662E8F" w14:textId="77777777" w:rsidR="00056244" w:rsidRDefault="00800AD8">
      <w:pPr>
        <w:pStyle w:val="FullTranslation"/>
      </w:pPr>
      <w:r>
        <w:t>After a time the tree stretched out to the far side of the sea. And Puîaîuyaîuyan went along the tree. He reached the roof of his wife’s house, and took off his clothes and threw them down below. His wife’s child found them. “Why are these clothes here, mother? They look like ones made by you.”</w:t>
      </w:r>
    </w:p>
    <w:p w14:paraId="041505CF" w14:textId="77777777" w:rsidR="00056244" w:rsidRDefault="00800AD8">
      <w:pPr>
        <w:pStyle w:val="FullTranslation"/>
      </w:pPr>
      <w:r>
        <w:t>“How did your father get here across the sea?”. Then Puîaîuyaîuyan took off his apron (? loincloth) and threw that down too. The child found it. “Why is this apron here? It looks like one made by you.”</w:t>
      </w:r>
      <w:r w:rsidR="00056244">
        <w:t xml:space="preserve"> </w:t>
      </w:r>
      <w:r>
        <w:t>The mother went out, and looked up at the roof. There was Puîaîuyaîuyan laughing on the roof. His wife called to him to come indoors. After dark they sat down to supper. Puîaîuyaîuyan didn’t eat. His wife asked him: “What would you like to eat?”</w:t>
      </w:r>
    </w:p>
    <w:p w14:paraId="358C925E" w14:textId="77777777" w:rsidR="00056244" w:rsidRDefault="00800AD8">
      <w:pPr>
        <w:pStyle w:val="FullTranslation"/>
      </w:pPr>
      <w:r>
        <w:t>“I would just like to eat an orange (or oranges).”</w:t>
      </w:r>
      <w:r w:rsidR="00056244">
        <w:t xml:space="preserve"> </w:t>
      </w:r>
      <w:r>
        <w:t>So she picked an orange for him and gave it to him to eat. When they were going to lie down, Puîaîuyaîuyan said: “I’ll lie at the foot end,” he said to his wife. His wife said: “Don’t lie at the foot end; you’ll have trouble with the feet.”</w:t>
      </w:r>
    </w:p>
    <w:p w14:paraId="6CD7F484" w14:textId="77777777" w:rsidR="00056244" w:rsidRDefault="00800AD8">
      <w:pPr>
        <w:pStyle w:val="FullTranslation"/>
      </w:pPr>
      <w:r>
        <w:t>“I’ll lie at the edge,” said Puîaîuyaîuyan. His wife said: “Don’t lie at the side; you’ll have trouble at the edge. Lie there by the pillar,” said his wife. So Puîaîuyaîuyan went to lie by the pillar. The whole night he didn’t sleep; he was just grinding his teeth. His wife asked him: “What’s the matter with you? Why don’t you sleep? Why do you grind your teeth?”</w:t>
      </w:r>
    </w:p>
    <w:p w14:paraId="33CC5A06" w14:textId="77777777" w:rsidR="00800AD8" w:rsidRDefault="00800AD8">
      <w:pPr>
        <w:pStyle w:val="FullTranslation"/>
      </w:pPr>
      <w:r>
        <w:t>“It’s always just like that when I eat oranges,” he said. In fact he was pulling out the pillar of the house. And he caused the whole house to follow the line of the stretched out banyan tree. Next day they all woke up. And there they were on the edge of the sea. His wife was startled. “Why am I here now?” she said. Puîaîuyaîuyan said: “It was I who brought you here. I’m not bad any more. Don’t run away. Let’s all be good to one another.”</w:t>
      </w:r>
    </w:p>
    <w:p w14:paraId="41A66B93" w14:textId="77777777" w:rsidR="00800AD8" w:rsidRDefault="00800AD8">
      <w:pPr>
        <w:pStyle w:val="Heading4"/>
      </w:pPr>
      <w:r w:rsidRPr="002A5124">
        <w:rPr>
          <w:rStyle w:val="NumTextHeadingChar"/>
        </w:rPr>
        <w:t>002</w:t>
      </w:r>
      <w:r>
        <w:t xml:space="preserve"> THE SNAKE’S WIFE</w:t>
      </w:r>
      <w:r w:rsidR="00433A7E">
        <w:br/>
      </w:r>
      <w:r>
        <w:t>vaîaw nua q</w:t>
      </w:r>
      <w:r w:rsidR="00824E04">
        <w:t>atjuvi</w:t>
      </w:r>
      <w:r w:rsidR="00FD141C">
        <w:t xml:space="preserve"> (</w:t>
      </w:r>
      <w:r w:rsidR="00824E04">
        <w:t>Qatsiîay village, p.145</w:t>
      </w:r>
      <w:r w:rsidR="00FD141C">
        <w:t>)</w:t>
      </w:r>
    </w:p>
    <w:p w14:paraId="2879C69D" w14:textId="77777777" w:rsidR="00800AD8" w:rsidRDefault="00DC1AE0" w:rsidP="00056244">
      <w:pPr>
        <w:pStyle w:val="InterlineText"/>
        <w:tabs>
          <w:tab w:val="left" w:pos="533"/>
          <w:tab w:val="left" w:pos="1142"/>
          <w:tab w:val="left" w:pos="1406"/>
          <w:tab w:val="left" w:pos="2630"/>
          <w:tab w:val="left" w:pos="2894"/>
          <w:tab w:val="left" w:pos="3998"/>
          <w:tab w:val="left" w:pos="4262"/>
          <w:tab w:val="left" w:pos="5426"/>
          <w:tab w:val="left" w:pos="5690"/>
        </w:tabs>
      </w:pPr>
      <w:r w:rsidRPr="003A1D48">
        <w:rPr>
          <w:rStyle w:val="InterlineTextNumChar"/>
        </w:rPr>
        <w:t>001</w:t>
      </w:r>
      <w:r w:rsidR="00800AD8">
        <w:tab/>
        <w:t>uzai</w:t>
      </w:r>
      <w:r w:rsidR="00800AD8">
        <w:tab/>
        <w:t>a</w:t>
      </w:r>
      <w:r w:rsidR="00800AD8">
        <w:tab/>
        <w:t>vuluvulung</w:t>
      </w:r>
      <w:r w:rsidR="00800AD8">
        <w:tab/>
        <w:t>a</w:t>
      </w:r>
      <w:r w:rsidR="00800AD8">
        <w:tab/>
        <w:t>tsautsau</w:t>
      </w:r>
      <w:r w:rsidR="00800AD8">
        <w:tab/>
        <w:t>a</w:t>
      </w:r>
      <w:r w:rsidR="00800AD8">
        <w:tab/>
        <w:t>navaik</w:t>
      </w:r>
      <w:r w:rsidR="00800AD8">
        <w:tab/>
        <w:t>a</w:t>
      </w:r>
      <w:r w:rsidR="00800AD8">
        <w:tab/>
        <w:t>qemaîup.</w:t>
      </w:r>
    </w:p>
    <w:p w14:paraId="62C53133" w14:textId="77777777" w:rsidR="00800AD8" w:rsidRDefault="00800AD8" w:rsidP="00056244">
      <w:pPr>
        <w:pStyle w:val="InterlineGlossWithTrans"/>
        <w:tabs>
          <w:tab w:val="left" w:pos="533"/>
          <w:tab w:val="left" w:pos="1142"/>
          <w:tab w:val="left" w:pos="1406"/>
          <w:tab w:val="left" w:pos="2630"/>
          <w:tab w:val="left" w:pos="2894"/>
          <w:tab w:val="left" w:pos="3998"/>
          <w:tab w:val="left" w:pos="4262"/>
          <w:tab w:val="left" w:pos="5426"/>
          <w:tab w:val="left" w:pos="5690"/>
        </w:tabs>
      </w:pPr>
      <w:r>
        <w:tab/>
        <w:t>uzay</w:t>
      </w:r>
      <w:r>
        <w:tab/>
        <w:t>a</w:t>
      </w:r>
      <w:r>
        <w:tab/>
        <w:t>vulu-vulung</w:t>
      </w:r>
      <w:r>
        <w:tab/>
        <w:t>a</w:t>
      </w:r>
      <w:r>
        <w:tab/>
        <w:t>tsau-tsau</w:t>
      </w:r>
      <w:r>
        <w:tab/>
        <w:t>a</w:t>
      </w:r>
      <w:r>
        <w:tab/>
        <w:t>na-vaik</w:t>
      </w:r>
      <w:r>
        <w:tab/>
        <w:t>a</w:t>
      </w:r>
      <w:r>
        <w:tab/>
        <w:t>em=qaîup</w:t>
      </w:r>
    </w:p>
    <w:p w14:paraId="41FD6C43" w14:textId="77777777" w:rsidR="00800AD8" w:rsidRDefault="00800AD8" w:rsidP="00056244">
      <w:pPr>
        <w:pStyle w:val="InterlineTrans"/>
        <w:tabs>
          <w:tab w:val="left" w:pos="533"/>
          <w:tab w:val="left" w:pos="1142"/>
          <w:tab w:val="left" w:pos="1406"/>
          <w:tab w:val="left" w:pos="2630"/>
          <w:tab w:val="left" w:pos="2894"/>
          <w:tab w:val="left" w:pos="3998"/>
          <w:tab w:val="left" w:pos="4262"/>
          <w:tab w:val="left" w:pos="5426"/>
          <w:tab w:val="left" w:pos="5690"/>
        </w:tabs>
      </w:pPr>
      <w:r>
        <w:tab/>
        <w:t>there</w:t>
      </w:r>
      <w:r>
        <w:rPr>
          <w:smallCaps/>
        </w:rPr>
        <w:tab/>
        <w:t>c</w:t>
      </w:r>
      <w:r>
        <w:rPr>
          <w:smallCaps/>
        </w:rPr>
        <w:tab/>
        <w:t>red</w:t>
      </w:r>
      <w:r>
        <w:t>-old</w:t>
      </w:r>
      <w:r>
        <w:rPr>
          <w:smallCaps/>
        </w:rPr>
        <w:tab/>
        <w:t>c</w:t>
      </w:r>
      <w:r>
        <w:rPr>
          <w:smallCaps/>
        </w:rPr>
        <w:tab/>
        <w:t>red</w:t>
      </w:r>
      <w:r>
        <w:t>-being</w:t>
      </w:r>
      <w:r>
        <w:rPr>
          <w:smallCaps/>
        </w:rPr>
        <w:tab/>
        <w:t>c</w:t>
      </w:r>
      <w:r>
        <w:rPr>
          <w:smallCaps/>
        </w:rPr>
        <w:tab/>
        <w:t>past</w:t>
      </w:r>
      <w:r>
        <w:t>-leave</w:t>
      </w:r>
      <w:r>
        <w:rPr>
          <w:smallCaps/>
        </w:rPr>
        <w:tab/>
        <w:t>c</w:t>
      </w:r>
      <w:r>
        <w:rPr>
          <w:smallCaps/>
        </w:rPr>
        <w:tab/>
        <w:t>af</w:t>
      </w:r>
      <w:r>
        <w:t>=hunt</w:t>
      </w:r>
    </w:p>
    <w:p w14:paraId="322F0E0C" w14:textId="77777777" w:rsidR="00800AD8" w:rsidRDefault="00800AD8">
      <w:pPr>
        <w:pStyle w:val="InterlineFree"/>
      </w:pPr>
      <w:r>
        <w:t>There was an old person who went hunting.</w:t>
      </w:r>
    </w:p>
    <w:p w14:paraId="523AB5AE" w14:textId="77777777" w:rsidR="00800AD8" w:rsidRDefault="00DC1AE0" w:rsidP="00056244">
      <w:pPr>
        <w:pStyle w:val="InterlineText"/>
        <w:tabs>
          <w:tab w:val="left" w:pos="533"/>
          <w:tab w:val="left" w:pos="1202"/>
          <w:tab w:val="left" w:pos="2426"/>
          <w:tab w:val="left" w:pos="2930"/>
          <w:tab w:val="left" w:pos="3689"/>
          <w:tab w:val="left" w:pos="3953"/>
        </w:tabs>
      </w:pPr>
      <w:r w:rsidRPr="003A1D48">
        <w:rPr>
          <w:rStyle w:val="InterlineTextNumChar"/>
        </w:rPr>
        <w:t>002</w:t>
      </w:r>
      <w:r w:rsidR="00800AD8">
        <w:tab/>
        <w:t>manu</w:t>
      </w:r>
      <w:r w:rsidR="00800AD8">
        <w:tab/>
        <w:t>djemumak</w:t>
      </w:r>
      <w:r w:rsidR="00800AD8">
        <w:tab/>
        <w:t>tua</w:t>
      </w:r>
      <w:r w:rsidR="00800AD8">
        <w:tab/>
        <w:t>vetsiar</w:t>
      </w:r>
      <w:r w:rsidR="00800AD8">
        <w:tab/>
        <w:t>a</w:t>
      </w:r>
      <w:r w:rsidR="00800AD8">
        <w:tab/>
        <w:t>bulabulay.</w:t>
      </w:r>
    </w:p>
    <w:p w14:paraId="3158AD74" w14:textId="77777777" w:rsidR="00800AD8" w:rsidRDefault="00800AD8" w:rsidP="00056244">
      <w:pPr>
        <w:pStyle w:val="InterlineGlossWithTrans"/>
        <w:tabs>
          <w:tab w:val="left" w:pos="533"/>
          <w:tab w:val="left" w:pos="1202"/>
          <w:tab w:val="left" w:pos="2426"/>
          <w:tab w:val="left" w:pos="2930"/>
          <w:tab w:val="left" w:pos="3689"/>
          <w:tab w:val="left" w:pos="3953"/>
        </w:tabs>
      </w:pPr>
      <w:r>
        <w:tab/>
        <w:t>manu</w:t>
      </w:r>
      <w:r>
        <w:tab/>
        <w:t>em=djumak</w:t>
      </w:r>
      <w:r>
        <w:tab/>
        <w:t>tua</w:t>
      </w:r>
      <w:r>
        <w:tab/>
        <w:t>vetsiar</w:t>
      </w:r>
      <w:r>
        <w:tab/>
        <w:t>a</w:t>
      </w:r>
      <w:r>
        <w:tab/>
        <w:t>bula-bulay</w:t>
      </w:r>
    </w:p>
    <w:p w14:paraId="3202FB6E" w14:textId="77777777" w:rsidR="00800AD8" w:rsidRDefault="00800AD8" w:rsidP="00056244">
      <w:pPr>
        <w:pStyle w:val="InterlineTrans"/>
        <w:tabs>
          <w:tab w:val="left" w:pos="533"/>
          <w:tab w:val="left" w:pos="1202"/>
          <w:tab w:val="left" w:pos="2426"/>
          <w:tab w:val="left" w:pos="2930"/>
          <w:tab w:val="left" w:pos="3689"/>
          <w:tab w:val="left" w:pos="3953"/>
        </w:tabs>
      </w:pPr>
      <w:r>
        <w:tab/>
        <w:t>then</w:t>
      </w:r>
      <w:r>
        <w:tab/>
      </w:r>
      <w:r>
        <w:rPr>
          <w:smallCaps/>
        </w:rPr>
        <w:t>af</w:t>
      </w:r>
      <w:r>
        <w:t>=find</w:t>
      </w:r>
      <w:r>
        <w:tab/>
      </w:r>
      <w:r>
        <w:rPr>
          <w:smallCaps/>
        </w:rPr>
        <w:t>obl</w:t>
      </w:r>
      <w:r>
        <w:tab/>
        <w:t>flower</w:t>
      </w:r>
      <w:r>
        <w:rPr>
          <w:smallCaps/>
        </w:rPr>
        <w:tab/>
        <w:t>c</w:t>
      </w:r>
      <w:r>
        <w:rPr>
          <w:smallCaps/>
        </w:rPr>
        <w:tab/>
        <w:t>red</w:t>
      </w:r>
      <w:r>
        <w:t>-beautiful</w:t>
      </w:r>
    </w:p>
    <w:p w14:paraId="37747EF5" w14:textId="77777777" w:rsidR="00800AD8" w:rsidRDefault="00800AD8">
      <w:pPr>
        <w:pStyle w:val="InterlineFree"/>
      </w:pPr>
      <w:r>
        <w:t>He found some beautiful flowers,</w:t>
      </w:r>
    </w:p>
    <w:p w14:paraId="0B37483C" w14:textId="77777777" w:rsidR="00800AD8" w:rsidRDefault="00DC1AE0" w:rsidP="00056244">
      <w:pPr>
        <w:pStyle w:val="InterlineText"/>
        <w:tabs>
          <w:tab w:val="left" w:pos="533"/>
          <w:tab w:val="left" w:pos="1952"/>
          <w:tab w:val="left" w:pos="2456"/>
          <w:tab w:val="left" w:pos="3845"/>
          <w:tab w:val="left" w:pos="4349"/>
          <w:tab w:val="left" w:pos="5078"/>
          <w:tab w:val="left" w:pos="5687"/>
          <w:tab w:val="left" w:pos="5951"/>
        </w:tabs>
      </w:pPr>
      <w:r w:rsidRPr="003A1D48">
        <w:rPr>
          <w:rStyle w:val="InterlineTextNumChar"/>
        </w:rPr>
        <w:t>003</w:t>
      </w:r>
      <w:r w:rsidR="00800AD8">
        <w:tab/>
        <w:t>kiyayain</w:t>
      </w:r>
      <w:r w:rsidR="00800AD8">
        <w:tab/>
        <w:t>tu</w:t>
      </w:r>
      <w:r w:rsidR="00800AD8">
        <w:tab/>
        <w:t>sipavai</w:t>
      </w:r>
      <w:r w:rsidR="00800AD8">
        <w:tab/>
        <w:t>tua</w:t>
      </w:r>
      <w:r w:rsidR="00800AD8">
        <w:tab/>
        <w:t>marka</w:t>
      </w:r>
      <w:r w:rsidR="00800AD8">
        <w:tab/>
        <w:t>aîak</w:t>
      </w:r>
      <w:r w:rsidR="00800AD8">
        <w:tab/>
        <w:t>a</w:t>
      </w:r>
      <w:r w:rsidR="00800AD8">
        <w:tab/>
        <w:t>vavayavayan.</w:t>
      </w:r>
    </w:p>
    <w:p w14:paraId="62DAE75B" w14:textId="77777777" w:rsidR="00800AD8" w:rsidRDefault="00800AD8" w:rsidP="00056244">
      <w:pPr>
        <w:pStyle w:val="InterlineGlossWithTrans"/>
        <w:tabs>
          <w:tab w:val="left" w:pos="533"/>
          <w:tab w:val="left" w:pos="1952"/>
          <w:tab w:val="left" w:pos="2456"/>
          <w:tab w:val="left" w:pos="3845"/>
          <w:tab w:val="left" w:pos="4349"/>
          <w:tab w:val="left" w:pos="5078"/>
          <w:tab w:val="left" w:pos="5687"/>
          <w:tab w:val="left" w:pos="5951"/>
        </w:tabs>
      </w:pPr>
      <w:r>
        <w:tab/>
        <w:t>ki-yaya-en</w:t>
      </w:r>
      <w:r>
        <w:tab/>
        <w:t>tu</w:t>
      </w:r>
      <w:r>
        <w:tab/>
        <w:t>si-pa-va</w:t>
      </w:r>
      <w:r w:rsidR="00E834DD">
        <w:t>y</w:t>
      </w:r>
      <w:r>
        <w:tab/>
        <w:t>tua</w:t>
      </w:r>
      <w:r>
        <w:tab/>
        <w:t>marka</w:t>
      </w:r>
      <w:r>
        <w:tab/>
        <w:t>aîak</w:t>
      </w:r>
      <w:r>
        <w:tab/>
        <w:t>a</w:t>
      </w:r>
      <w:r>
        <w:tab/>
        <w:t>vaya-vavayan</w:t>
      </w:r>
    </w:p>
    <w:p w14:paraId="02EA8BCB" w14:textId="77777777" w:rsidR="00800AD8" w:rsidRDefault="00800AD8" w:rsidP="00056244">
      <w:pPr>
        <w:pStyle w:val="InterlineTrans"/>
        <w:tabs>
          <w:tab w:val="left" w:pos="533"/>
          <w:tab w:val="left" w:pos="1952"/>
          <w:tab w:val="left" w:pos="2456"/>
          <w:tab w:val="left" w:pos="3845"/>
          <w:tab w:val="left" w:pos="4349"/>
          <w:tab w:val="left" w:pos="5078"/>
          <w:tab w:val="left" w:pos="5687"/>
          <w:tab w:val="left" w:pos="5951"/>
        </w:tabs>
      </w:pPr>
      <w:r>
        <w:tab/>
        <w:t>do-harvest-</w:t>
      </w:r>
      <w:r>
        <w:rPr>
          <w:smallCaps/>
        </w:rPr>
        <w:t>pf</w:t>
      </w:r>
      <w:r>
        <w:tab/>
      </w:r>
      <w:r>
        <w:rPr>
          <w:smallCaps/>
        </w:rPr>
        <w:t>obl</w:t>
      </w:r>
      <w:r>
        <w:tab/>
      </w:r>
      <w:r>
        <w:rPr>
          <w:smallCaps/>
        </w:rPr>
        <w:t>if</w:t>
      </w:r>
      <w:r>
        <w:t>-cause-give</w:t>
      </w:r>
      <w:r>
        <w:tab/>
      </w:r>
      <w:r>
        <w:rPr>
          <w:smallCaps/>
        </w:rPr>
        <w:t>obl</w:t>
      </w:r>
      <w:r>
        <w:tab/>
      </w:r>
      <w:r>
        <w:rPr>
          <w:smallCaps/>
        </w:rPr>
        <w:t>pl</w:t>
      </w:r>
      <w:r>
        <w:tab/>
        <w:t>child</w:t>
      </w:r>
      <w:r>
        <w:rPr>
          <w:smallCaps/>
        </w:rPr>
        <w:tab/>
        <w:t>c</w:t>
      </w:r>
      <w:r>
        <w:rPr>
          <w:smallCaps/>
        </w:rPr>
        <w:tab/>
        <w:t>red</w:t>
      </w:r>
      <w:r>
        <w:t>=female</w:t>
      </w:r>
    </w:p>
    <w:p w14:paraId="7B019647" w14:textId="77777777" w:rsidR="00800AD8" w:rsidRDefault="00800AD8">
      <w:pPr>
        <w:pStyle w:val="InterlineFree"/>
      </w:pPr>
      <w:r>
        <w:t>and picked them to give to his daughters.</w:t>
      </w:r>
    </w:p>
    <w:p w14:paraId="06EF1018" w14:textId="77777777" w:rsidR="00800AD8" w:rsidRDefault="00DC1AE0" w:rsidP="00056244">
      <w:pPr>
        <w:pStyle w:val="InterlineText"/>
        <w:tabs>
          <w:tab w:val="left" w:pos="533"/>
          <w:tab w:val="left" w:pos="1202"/>
          <w:tab w:val="left" w:pos="1691"/>
          <w:tab w:val="left" w:pos="2480"/>
          <w:tab w:val="left" w:pos="2744"/>
          <w:tab w:val="left" w:pos="3503"/>
          <w:tab w:val="left" w:pos="3767"/>
        </w:tabs>
      </w:pPr>
      <w:r w:rsidRPr="003A1D48">
        <w:rPr>
          <w:rStyle w:val="InterlineTextNumChar"/>
        </w:rPr>
        <w:t>004</w:t>
      </w:r>
      <w:r w:rsidR="00800AD8">
        <w:tab/>
        <w:t>manu</w:t>
      </w:r>
      <w:r w:rsidR="00800AD8">
        <w:tab/>
        <w:t>nua</w:t>
      </w:r>
      <w:r w:rsidR="00800AD8">
        <w:tab/>
        <w:t>qatjuvi</w:t>
      </w:r>
      <w:r w:rsidR="00800AD8">
        <w:tab/>
        <w:t>a</w:t>
      </w:r>
      <w:r w:rsidR="00800AD8">
        <w:tab/>
        <w:t>vetsiar</w:t>
      </w:r>
      <w:r w:rsidR="00800AD8">
        <w:tab/>
        <w:t>a</w:t>
      </w:r>
      <w:r w:rsidR="00800AD8">
        <w:tab/>
        <w:t>kiniyaya.</w:t>
      </w:r>
    </w:p>
    <w:p w14:paraId="1C491B4C" w14:textId="77777777" w:rsidR="00800AD8" w:rsidRDefault="00800AD8" w:rsidP="00056244">
      <w:pPr>
        <w:pStyle w:val="InterlineGlossWithTrans"/>
        <w:tabs>
          <w:tab w:val="left" w:pos="533"/>
          <w:tab w:val="left" w:pos="1202"/>
          <w:tab w:val="left" w:pos="1691"/>
          <w:tab w:val="left" w:pos="2480"/>
          <w:tab w:val="left" w:pos="2744"/>
          <w:tab w:val="left" w:pos="3503"/>
          <w:tab w:val="left" w:pos="3767"/>
        </w:tabs>
      </w:pPr>
      <w:r>
        <w:tab/>
        <w:t>manu</w:t>
      </w:r>
      <w:r>
        <w:tab/>
        <w:t>nua</w:t>
      </w:r>
      <w:r>
        <w:tab/>
        <w:t>qatjuvi</w:t>
      </w:r>
      <w:r>
        <w:tab/>
        <w:t>a</w:t>
      </w:r>
      <w:r>
        <w:tab/>
        <w:t>vetsiar</w:t>
      </w:r>
      <w:r>
        <w:tab/>
        <w:t>a</w:t>
      </w:r>
      <w:r>
        <w:tab/>
        <w:t>in=ki-yaya</w:t>
      </w:r>
    </w:p>
    <w:p w14:paraId="3BA8FD63" w14:textId="77777777" w:rsidR="00800AD8" w:rsidRDefault="00800AD8" w:rsidP="00056244">
      <w:pPr>
        <w:pStyle w:val="InterlineTrans"/>
        <w:tabs>
          <w:tab w:val="left" w:pos="533"/>
          <w:tab w:val="left" w:pos="1202"/>
          <w:tab w:val="left" w:pos="1691"/>
          <w:tab w:val="left" w:pos="2480"/>
          <w:tab w:val="left" w:pos="2744"/>
          <w:tab w:val="left" w:pos="3503"/>
          <w:tab w:val="left" w:pos="3767"/>
        </w:tabs>
        <w:rPr>
          <w:smallCaps/>
        </w:rPr>
      </w:pPr>
      <w:r>
        <w:tab/>
        <w:t>then</w:t>
      </w:r>
      <w:r>
        <w:tab/>
        <w:t>of</w:t>
      </w:r>
      <w:r>
        <w:tab/>
        <w:t>snake</w:t>
      </w:r>
      <w:r>
        <w:rPr>
          <w:smallCaps/>
        </w:rPr>
        <w:tab/>
        <w:t>c</w:t>
      </w:r>
      <w:r>
        <w:rPr>
          <w:smallCaps/>
        </w:rPr>
        <w:tab/>
      </w:r>
      <w:r>
        <w:t>flower</w:t>
      </w:r>
      <w:r>
        <w:rPr>
          <w:smallCaps/>
        </w:rPr>
        <w:tab/>
        <w:t>c</w:t>
      </w:r>
      <w:r>
        <w:tab/>
      </w:r>
      <w:r>
        <w:rPr>
          <w:smallCaps/>
        </w:rPr>
        <w:t>perf</w:t>
      </w:r>
      <w:r>
        <w:t>=do-harvest</w:t>
      </w:r>
    </w:p>
    <w:p w14:paraId="5D0DA371" w14:textId="77777777" w:rsidR="00800AD8" w:rsidRDefault="00800AD8">
      <w:pPr>
        <w:pStyle w:val="InterlineFree"/>
      </w:pPr>
      <w:r>
        <w:t>The flowers he picked belonged to a snake.</w:t>
      </w:r>
    </w:p>
    <w:p w14:paraId="6F441624" w14:textId="77777777" w:rsidR="00800AD8" w:rsidRDefault="00DC1AE0" w:rsidP="00056244">
      <w:pPr>
        <w:pStyle w:val="InterlineText"/>
        <w:tabs>
          <w:tab w:val="left" w:pos="533"/>
          <w:tab w:val="left" w:pos="1022"/>
          <w:tab w:val="left" w:pos="2321"/>
          <w:tab w:val="left" w:pos="2585"/>
        </w:tabs>
      </w:pPr>
      <w:r w:rsidRPr="003A1D48">
        <w:rPr>
          <w:rStyle w:val="InterlineTextNumChar"/>
        </w:rPr>
        <w:t>005</w:t>
      </w:r>
      <w:r w:rsidR="00800AD8">
        <w:tab/>
        <w:t>qau</w:t>
      </w:r>
      <w:r w:rsidR="00800AD8">
        <w:tab/>
        <w:t>mangtjez</w:t>
      </w:r>
      <w:r w:rsidR="00800AD8">
        <w:tab/>
        <w:t>a</w:t>
      </w:r>
      <w:r w:rsidR="00800AD8">
        <w:tab/>
        <w:t>qatjuvi.</w:t>
      </w:r>
    </w:p>
    <w:p w14:paraId="22125918" w14:textId="77777777" w:rsidR="00800AD8" w:rsidRDefault="00800AD8" w:rsidP="00056244">
      <w:pPr>
        <w:pStyle w:val="InterlineGlossWithTrans"/>
        <w:tabs>
          <w:tab w:val="left" w:pos="533"/>
          <w:tab w:val="left" w:pos="1022"/>
          <w:tab w:val="left" w:pos="2321"/>
          <w:tab w:val="left" w:pos="2585"/>
        </w:tabs>
      </w:pPr>
      <w:r>
        <w:tab/>
        <w:t>qau</w:t>
      </w:r>
      <w:r>
        <w:tab/>
        <w:t>m-pangetjez</w:t>
      </w:r>
      <w:r>
        <w:tab/>
        <w:t>a</w:t>
      </w:r>
      <w:r>
        <w:tab/>
        <w:t>qatjuvi</w:t>
      </w:r>
    </w:p>
    <w:p w14:paraId="34F0A47E" w14:textId="77777777" w:rsidR="00800AD8" w:rsidRDefault="00800AD8" w:rsidP="00F31031">
      <w:pPr>
        <w:pStyle w:val="InterlineTransNoFree"/>
        <w:tabs>
          <w:tab w:val="left" w:pos="1022"/>
          <w:tab w:val="left" w:pos="2321"/>
          <w:tab w:val="left" w:pos="2585"/>
          <w:tab w:val="right" w:pos="8789"/>
        </w:tabs>
      </w:pPr>
      <w:r>
        <w:tab/>
        <w:t>so</w:t>
      </w:r>
      <w:r>
        <w:tab/>
      </w:r>
      <w:r>
        <w:rPr>
          <w:smallCaps/>
        </w:rPr>
        <w:t>af</w:t>
      </w:r>
      <w:r>
        <w:t>-come</w:t>
      </w:r>
      <w:r>
        <w:rPr>
          <w:smallCaps/>
        </w:rPr>
        <w:tab/>
        <w:t>c</w:t>
      </w:r>
      <w:r>
        <w:rPr>
          <w:smallCaps/>
        </w:rPr>
        <w:tab/>
      </w:r>
      <w:r>
        <w:t>snake</w:t>
      </w:r>
      <w:r w:rsidR="00056244">
        <w:tab/>
        <w:t>The snake came along.</w:t>
      </w:r>
    </w:p>
    <w:p w14:paraId="0EE34726" w14:textId="77777777" w:rsidR="00800AD8" w:rsidRDefault="00DC1AE0" w:rsidP="00056244">
      <w:pPr>
        <w:pStyle w:val="InterlineText"/>
        <w:tabs>
          <w:tab w:val="left" w:pos="533"/>
          <w:tab w:val="left" w:pos="1127"/>
          <w:tab w:val="left" w:pos="1886"/>
          <w:tab w:val="left" w:pos="3305"/>
          <w:tab w:val="left" w:pos="3569"/>
          <w:tab w:val="left" w:pos="4013"/>
        </w:tabs>
      </w:pPr>
      <w:r w:rsidRPr="003A1D48">
        <w:rPr>
          <w:rStyle w:val="InterlineTextNumChar"/>
        </w:rPr>
        <w:t>006</w:t>
      </w:r>
      <w:r w:rsidR="00800AD8">
        <w:tab/>
        <w:t>“aku</w:t>
      </w:r>
      <w:r w:rsidR="00800AD8">
        <w:tab/>
        <w:t>su</w:t>
      </w:r>
      <w:r w:rsidR="00800AD8">
        <w:tab/>
        <w:t>kiyayain</w:t>
      </w:r>
      <w:r w:rsidR="00800AD8">
        <w:tab/>
        <w:t>a</w:t>
      </w:r>
      <w:r w:rsidR="00800AD8">
        <w:tab/>
        <w:t>ku</w:t>
      </w:r>
      <w:r w:rsidR="00800AD8">
        <w:tab/>
        <w:t>vetsiar?</w:t>
      </w:r>
    </w:p>
    <w:p w14:paraId="402D3A52" w14:textId="77777777" w:rsidR="00800AD8" w:rsidRDefault="00800AD8" w:rsidP="00056244">
      <w:pPr>
        <w:pStyle w:val="InterlineGlossWithTrans"/>
        <w:tabs>
          <w:tab w:val="left" w:pos="533"/>
          <w:tab w:val="left" w:pos="1127"/>
          <w:tab w:val="left" w:pos="1886"/>
          <w:tab w:val="left" w:pos="3305"/>
          <w:tab w:val="left" w:pos="3569"/>
          <w:tab w:val="left" w:pos="4013"/>
        </w:tabs>
      </w:pPr>
      <w:r>
        <w:tab/>
        <w:t>aku</w:t>
      </w:r>
      <w:r>
        <w:tab/>
        <w:t>su</w:t>
      </w:r>
      <w:r>
        <w:tab/>
        <w:t>ki-yaya-en</w:t>
      </w:r>
      <w:r>
        <w:tab/>
        <w:t>a</w:t>
      </w:r>
      <w:r>
        <w:tab/>
        <w:t>ku</w:t>
      </w:r>
      <w:r>
        <w:tab/>
        <w:t>vetsiar</w:t>
      </w:r>
    </w:p>
    <w:p w14:paraId="22233A80" w14:textId="77777777" w:rsidR="00800AD8" w:rsidRDefault="00800AD8" w:rsidP="00F31031">
      <w:pPr>
        <w:pStyle w:val="InterlineTransNoFree"/>
        <w:tabs>
          <w:tab w:val="left" w:pos="1127"/>
          <w:tab w:val="left" w:pos="1886"/>
          <w:tab w:val="left" w:pos="3305"/>
          <w:tab w:val="left" w:pos="3569"/>
          <w:tab w:val="left" w:pos="4013"/>
          <w:tab w:val="right" w:pos="8789"/>
        </w:tabs>
      </w:pPr>
      <w:r>
        <w:tab/>
        <w:t>why</w:t>
      </w:r>
      <w:r>
        <w:tab/>
        <w:t>you(</w:t>
      </w:r>
      <w:r>
        <w:rPr>
          <w:smallCaps/>
        </w:rPr>
        <w:t>s</w:t>
      </w:r>
      <w:r>
        <w:t>)</w:t>
      </w:r>
      <w:r>
        <w:tab/>
        <w:t>do-harvest-</w:t>
      </w:r>
      <w:r>
        <w:rPr>
          <w:smallCaps/>
        </w:rPr>
        <w:t>pf</w:t>
      </w:r>
      <w:r>
        <w:rPr>
          <w:smallCaps/>
        </w:rPr>
        <w:tab/>
        <w:t>c</w:t>
      </w:r>
      <w:r>
        <w:rPr>
          <w:smallCaps/>
        </w:rPr>
        <w:tab/>
      </w:r>
      <w:r>
        <w:t>my</w:t>
      </w:r>
      <w:r>
        <w:tab/>
        <w:t>flower</w:t>
      </w:r>
      <w:r w:rsidR="00056244">
        <w:tab/>
        <w:t>“Why have you picked my flowers?</w:t>
      </w:r>
    </w:p>
    <w:p w14:paraId="3C880AC1" w14:textId="77777777" w:rsidR="00800AD8" w:rsidRDefault="00DC1AE0" w:rsidP="00056244">
      <w:pPr>
        <w:pStyle w:val="InterlineText"/>
        <w:tabs>
          <w:tab w:val="left" w:pos="533"/>
        </w:tabs>
      </w:pPr>
      <w:r w:rsidRPr="003A1D48">
        <w:rPr>
          <w:rStyle w:val="InterlineTextNumChar"/>
        </w:rPr>
        <w:lastRenderedPageBreak/>
        <w:t>007</w:t>
      </w:r>
      <w:r w:rsidR="00800AD8">
        <w:tab/>
        <w:t>patsikelu.</w:t>
      </w:r>
    </w:p>
    <w:p w14:paraId="4A11682D" w14:textId="77777777" w:rsidR="00800AD8" w:rsidRDefault="00800AD8" w:rsidP="00056244">
      <w:pPr>
        <w:pStyle w:val="InterlineGlossWithTrans"/>
        <w:tabs>
          <w:tab w:val="left" w:pos="533"/>
        </w:tabs>
      </w:pPr>
      <w:r>
        <w:tab/>
        <w:t>pa-tsikel-u</w:t>
      </w:r>
    </w:p>
    <w:p w14:paraId="18D66CED" w14:textId="77777777" w:rsidR="00800AD8" w:rsidRDefault="00800AD8" w:rsidP="00F31031">
      <w:pPr>
        <w:pStyle w:val="InterlineTransNoFree"/>
        <w:tabs>
          <w:tab w:val="right" w:pos="8789"/>
        </w:tabs>
      </w:pPr>
      <w:r>
        <w:tab/>
        <w:t>cause-return-</w:t>
      </w:r>
      <w:r>
        <w:rPr>
          <w:smallCaps/>
        </w:rPr>
        <w:t>imp</w:t>
      </w:r>
      <w:r w:rsidR="00056244">
        <w:rPr>
          <w:smallCaps/>
        </w:rPr>
        <w:tab/>
      </w:r>
      <w:r w:rsidR="00056244">
        <w:t>Put them back.</w:t>
      </w:r>
    </w:p>
    <w:p w14:paraId="751D8D1F" w14:textId="77777777" w:rsidR="00800AD8" w:rsidRDefault="00DC1AE0" w:rsidP="00A96D52">
      <w:pPr>
        <w:pStyle w:val="InterlineText"/>
        <w:tabs>
          <w:tab w:val="left" w:pos="533"/>
          <w:tab w:val="left" w:pos="1187"/>
          <w:tab w:val="left" w:pos="1631"/>
          <w:tab w:val="left" w:pos="2390"/>
          <w:tab w:val="left" w:pos="3974"/>
          <w:tab w:val="left" w:pos="4418"/>
          <w:tab w:val="left" w:pos="5192"/>
          <w:tab w:val="left" w:pos="6116"/>
          <w:tab w:val="left" w:pos="6890"/>
          <w:tab w:val="left" w:pos="7379"/>
          <w:tab w:val="left" w:pos="8168"/>
        </w:tabs>
      </w:pPr>
      <w:r w:rsidRPr="003A1D48">
        <w:rPr>
          <w:rStyle w:val="InterlineTextNumChar"/>
        </w:rPr>
        <w:t>008</w:t>
      </w:r>
      <w:r w:rsidR="00800AD8">
        <w:tab/>
        <w:t>nu</w:t>
      </w:r>
      <w:r w:rsidR="00800AD8">
        <w:tab/>
        <w:t>ini</w:t>
      </w:r>
      <w:r w:rsidR="00800AD8">
        <w:tab/>
        <w:t>su</w:t>
      </w:r>
      <w:r w:rsidR="00800AD8">
        <w:tab/>
        <w:t>patsikeli,</w:t>
      </w:r>
      <w:r w:rsidR="00800AD8">
        <w:tab/>
        <w:t>ku</w:t>
      </w:r>
      <w:r w:rsidR="00800AD8">
        <w:tab/>
        <w:t>katsi</w:t>
      </w:r>
      <w:r w:rsidR="00800AD8">
        <w:tab/>
        <w:t>sun,”</w:t>
      </w:r>
      <w:r w:rsidR="00800AD8">
        <w:tab/>
        <w:t>ayain</w:t>
      </w:r>
      <w:r w:rsidR="00800AD8">
        <w:tab/>
        <w:t>nua</w:t>
      </w:r>
      <w:r w:rsidR="00800AD8">
        <w:tab/>
        <w:t>qatjuvi</w:t>
      </w:r>
      <w:r w:rsidR="00A96D52">
        <w:tab/>
        <w:t>a</w:t>
      </w:r>
    </w:p>
    <w:p w14:paraId="09BBD3FA" w14:textId="77777777" w:rsidR="00800AD8" w:rsidRDefault="00800AD8" w:rsidP="00A96D52">
      <w:pPr>
        <w:pStyle w:val="InterlineGlossWithTrans"/>
        <w:tabs>
          <w:tab w:val="left" w:pos="533"/>
          <w:tab w:val="left" w:pos="1187"/>
          <w:tab w:val="left" w:pos="1631"/>
          <w:tab w:val="left" w:pos="2390"/>
          <w:tab w:val="left" w:pos="3974"/>
          <w:tab w:val="left" w:pos="4418"/>
          <w:tab w:val="left" w:pos="5192"/>
          <w:tab w:val="left" w:pos="6116"/>
          <w:tab w:val="left" w:pos="6890"/>
          <w:tab w:val="left" w:pos="7379"/>
          <w:tab w:val="left" w:pos="8168"/>
        </w:tabs>
      </w:pPr>
      <w:r>
        <w:tab/>
        <w:t>nu</w:t>
      </w:r>
      <w:r>
        <w:tab/>
        <w:t>ini</w:t>
      </w:r>
      <w:r>
        <w:tab/>
        <w:t>su</w:t>
      </w:r>
      <w:r>
        <w:tab/>
        <w:t>pa-tsikel-i</w:t>
      </w:r>
      <w:r>
        <w:tab/>
        <w:t>ku</w:t>
      </w:r>
      <w:r>
        <w:tab/>
        <w:t>kats-i</w:t>
      </w:r>
      <w:r>
        <w:tab/>
        <w:t>sun</w:t>
      </w:r>
      <w:r>
        <w:tab/>
        <w:t>aya-en</w:t>
      </w:r>
      <w:r>
        <w:tab/>
        <w:t>nua</w:t>
      </w:r>
      <w:r>
        <w:tab/>
        <w:t>qatjuvi</w:t>
      </w:r>
      <w:r w:rsidR="00A96D52">
        <w:tab/>
        <w:t>a</w:t>
      </w:r>
    </w:p>
    <w:p w14:paraId="05BFDF16" w14:textId="77777777" w:rsidR="00800AD8" w:rsidRDefault="00800AD8" w:rsidP="00A96D52">
      <w:pPr>
        <w:pStyle w:val="InterlineTransNoFree"/>
        <w:tabs>
          <w:tab w:val="left" w:pos="1187"/>
          <w:tab w:val="left" w:pos="1631"/>
          <w:tab w:val="left" w:pos="2390"/>
          <w:tab w:val="left" w:pos="3974"/>
          <w:tab w:val="left" w:pos="4418"/>
          <w:tab w:val="left" w:pos="5192"/>
          <w:tab w:val="left" w:pos="6116"/>
          <w:tab w:val="left" w:pos="6890"/>
          <w:tab w:val="left" w:pos="7379"/>
          <w:tab w:val="left" w:pos="8168"/>
        </w:tabs>
      </w:pPr>
      <w:r>
        <w:tab/>
        <w:t>when</w:t>
      </w:r>
      <w:r>
        <w:tab/>
        <w:t>not</w:t>
      </w:r>
      <w:r>
        <w:tab/>
        <w:t>you(</w:t>
      </w:r>
      <w:r>
        <w:rPr>
          <w:smallCaps/>
        </w:rPr>
        <w:t>s</w:t>
      </w:r>
      <w:r>
        <w:t>)</w:t>
      </w:r>
      <w:r>
        <w:tab/>
        <w:t>cause-return-</w:t>
      </w:r>
      <w:r>
        <w:rPr>
          <w:smallCaps/>
        </w:rPr>
        <w:t>pf</w:t>
      </w:r>
      <w:r w:rsidR="007D21B1">
        <w:tab/>
        <w:t>I</w:t>
      </w:r>
      <w:r>
        <w:tab/>
        <w:t>bite-</w:t>
      </w:r>
      <w:r>
        <w:rPr>
          <w:smallCaps/>
        </w:rPr>
        <w:t>pf</w:t>
      </w:r>
      <w:r>
        <w:tab/>
      </w:r>
      <w:r>
        <w:rPr>
          <w:smallCaps/>
        </w:rPr>
        <w:t>f.</w:t>
      </w:r>
      <w:r>
        <w:t>you(</w:t>
      </w:r>
      <w:r>
        <w:rPr>
          <w:smallCaps/>
        </w:rPr>
        <w:t>s</w:t>
      </w:r>
      <w:r>
        <w:t>)</w:t>
      </w:r>
      <w:r>
        <w:tab/>
        <w:t>say-</w:t>
      </w:r>
      <w:r>
        <w:rPr>
          <w:smallCaps/>
        </w:rPr>
        <w:t>pf</w:t>
      </w:r>
      <w:r>
        <w:rPr>
          <w:smallCaps/>
        </w:rPr>
        <w:tab/>
      </w:r>
      <w:r>
        <w:t>by</w:t>
      </w:r>
      <w:r>
        <w:tab/>
        <w:t>snake</w:t>
      </w:r>
      <w:r w:rsidR="00A96D52">
        <w:tab/>
      </w:r>
      <w:r w:rsidR="00A96D52">
        <w:rPr>
          <w:smallCaps/>
        </w:rPr>
        <w:t>c</w:t>
      </w:r>
    </w:p>
    <w:p w14:paraId="2CDE0A7D" w14:textId="77777777" w:rsidR="00800AD8" w:rsidRDefault="00800AD8" w:rsidP="00A96D52">
      <w:pPr>
        <w:pStyle w:val="InterlineText"/>
        <w:tabs>
          <w:tab w:val="left" w:pos="533"/>
        </w:tabs>
      </w:pPr>
      <w:r>
        <w:tab/>
        <w:t>vuluvulung.</w:t>
      </w:r>
    </w:p>
    <w:p w14:paraId="5D45196D" w14:textId="77777777" w:rsidR="00800AD8" w:rsidRDefault="00800AD8" w:rsidP="00A96D52">
      <w:pPr>
        <w:pStyle w:val="InterlineGlossWithTrans"/>
        <w:tabs>
          <w:tab w:val="left" w:pos="533"/>
        </w:tabs>
      </w:pPr>
      <w:r>
        <w:tab/>
        <w:t>vulu-vulung</w:t>
      </w:r>
    </w:p>
    <w:p w14:paraId="3EED5765" w14:textId="77777777" w:rsidR="00800AD8" w:rsidRDefault="00800AD8" w:rsidP="00F31031">
      <w:pPr>
        <w:pStyle w:val="InterlineTransNoFree"/>
        <w:tabs>
          <w:tab w:val="right" w:pos="8789"/>
        </w:tabs>
      </w:pPr>
      <w:r>
        <w:tab/>
      </w:r>
      <w:r>
        <w:rPr>
          <w:smallCaps/>
        </w:rPr>
        <w:t>red</w:t>
      </w:r>
      <w:r>
        <w:t>-old</w:t>
      </w:r>
      <w:r w:rsidR="00A96D52">
        <w:tab/>
        <w:t>If you don’t put them back, I’ll bite you,” said the snake to the old man.</w:t>
      </w:r>
    </w:p>
    <w:p w14:paraId="323E8DA4" w14:textId="77777777" w:rsidR="00800AD8" w:rsidRDefault="00DC1AE0" w:rsidP="00A96D52">
      <w:pPr>
        <w:pStyle w:val="InterlineText"/>
        <w:tabs>
          <w:tab w:val="left" w:pos="533"/>
          <w:tab w:val="left" w:pos="1022"/>
          <w:tab w:val="left" w:pos="2606"/>
          <w:tab w:val="left" w:pos="3590"/>
          <w:tab w:val="left" w:pos="4199"/>
          <w:tab w:val="left" w:pos="5063"/>
          <w:tab w:val="left" w:pos="5747"/>
        </w:tabs>
      </w:pPr>
      <w:r w:rsidRPr="003A1D48">
        <w:rPr>
          <w:rStyle w:val="InterlineTextNumChar"/>
        </w:rPr>
        <w:t>009</w:t>
      </w:r>
      <w:r w:rsidR="00800AD8">
        <w:tab/>
        <w:t>qau</w:t>
      </w:r>
      <w:r w:rsidR="00800AD8">
        <w:tab/>
        <w:t>patsikelen</w:t>
      </w:r>
      <w:r w:rsidR="00800AD8">
        <w:tab/>
        <w:t>pasa</w:t>
      </w:r>
      <w:r w:rsidR="00800AD8">
        <w:tab/>
        <w:t>tjua</w:t>
      </w:r>
      <w:r w:rsidR="00800AD8">
        <w:tab/>
        <w:t>qapulu</w:t>
      </w:r>
      <w:r w:rsidR="00800AD8">
        <w:tab/>
        <w:t>azua</w:t>
      </w:r>
      <w:r w:rsidR="00800AD8">
        <w:tab/>
        <w:t>vetsiar.</w:t>
      </w:r>
    </w:p>
    <w:p w14:paraId="24CC9F27" w14:textId="77777777" w:rsidR="00800AD8" w:rsidRDefault="00800AD8" w:rsidP="00A96D52">
      <w:pPr>
        <w:pStyle w:val="InterlineGlossWithTrans"/>
        <w:tabs>
          <w:tab w:val="left" w:pos="533"/>
          <w:tab w:val="left" w:pos="1022"/>
          <w:tab w:val="left" w:pos="2606"/>
          <w:tab w:val="left" w:pos="3590"/>
          <w:tab w:val="left" w:pos="4199"/>
          <w:tab w:val="left" w:pos="5063"/>
          <w:tab w:val="left" w:pos="5747"/>
        </w:tabs>
      </w:pPr>
      <w:r>
        <w:tab/>
        <w:t>qau</w:t>
      </w:r>
      <w:r>
        <w:tab/>
        <w:t>pa-tsikel-en</w:t>
      </w:r>
      <w:r>
        <w:tab/>
        <w:t>pa-sa</w:t>
      </w:r>
      <w:r>
        <w:tab/>
        <w:t>tjua</w:t>
      </w:r>
      <w:r>
        <w:tab/>
        <w:t>qa-pulu</w:t>
      </w:r>
      <w:r>
        <w:tab/>
        <w:t>a-zua</w:t>
      </w:r>
      <w:r>
        <w:tab/>
        <w:t>vetsiar</w:t>
      </w:r>
    </w:p>
    <w:p w14:paraId="59025516" w14:textId="77777777" w:rsidR="00800AD8" w:rsidRDefault="00800AD8" w:rsidP="00A96D52">
      <w:pPr>
        <w:pStyle w:val="InterlineTrans"/>
        <w:tabs>
          <w:tab w:val="left" w:pos="533"/>
          <w:tab w:val="left" w:pos="1022"/>
          <w:tab w:val="left" w:pos="2606"/>
          <w:tab w:val="left" w:pos="3590"/>
          <w:tab w:val="left" w:pos="4199"/>
          <w:tab w:val="left" w:pos="5063"/>
          <w:tab w:val="left" w:pos="5747"/>
        </w:tabs>
      </w:pPr>
      <w:r>
        <w:tab/>
        <w:t>so</w:t>
      </w:r>
      <w:r>
        <w:tab/>
        <w:t>cause-return-</w:t>
      </w:r>
      <w:r>
        <w:rPr>
          <w:smallCaps/>
        </w:rPr>
        <w:t>pf</w:t>
      </w:r>
      <w:r>
        <w:tab/>
        <w:t>cause-go</w:t>
      </w:r>
      <w:r>
        <w:tab/>
        <w:t>there</w:t>
      </w:r>
      <w:r>
        <w:tab/>
        <w:t>?-trunk</w:t>
      </w:r>
      <w:r>
        <w:tab/>
      </w:r>
      <w:r>
        <w:rPr>
          <w:smallCaps/>
        </w:rPr>
        <w:t>c-</w:t>
      </w:r>
      <w:r>
        <w:t>that</w:t>
      </w:r>
      <w:r>
        <w:tab/>
        <w:t>flower</w:t>
      </w:r>
    </w:p>
    <w:p w14:paraId="4987167E" w14:textId="77777777" w:rsidR="00800AD8" w:rsidRDefault="00800AD8">
      <w:pPr>
        <w:pStyle w:val="InterlineFree"/>
      </w:pPr>
      <w:r>
        <w:t>So he put the flowers back to the roots.</w:t>
      </w:r>
    </w:p>
    <w:p w14:paraId="5E76B005" w14:textId="77777777" w:rsidR="00800AD8" w:rsidRDefault="00DC1AE0" w:rsidP="00A96D52">
      <w:pPr>
        <w:pStyle w:val="InterlineText"/>
        <w:tabs>
          <w:tab w:val="left" w:pos="533"/>
          <w:tab w:val="left" w:pos="1232"/>
          <w:tab w:val="left" w:pos="1676"/>
          <w:tab w:val="left" w:pos="2450"/>
          <w:tab w:val="left" w:pos="2714"/>
        </w:tabs>
      </w:pPr>
      <w:r w:rsidRPr="003A1D48">
        <w:rPr>
          <w:rStyle w:val="InterlineTextNumChar"/>
        </w:rPr>
        <w:t>010</w:t>
      </w:r>
      <w:r w:rsidR="00800AD8">
        <w:tab/>
        <w:t>îakua</w:t>
      </w:r>
      <w:r w:rsidR="00800AD8">
        <w:tab/>
        <w:t>ini</w:t>
      </w:r>
      <w:r w:rsidR="00800AD8">
        <w:tab/>
        <w:t>anga</w:t>
      </w:r>
      <w:r w:rsidR="00800AD8">
        <w:tab/>
        <w:t>a</w:t>
      </w:r>
      <w:r w:rsidR="00800AD8">
        <w:tab/>
        <w:t>patsikel.</w:t>
      </w:r>
    </w:p>
    <w:p w14:paraId="0A4B9E44" w14:textId="77777777" w:rsidR="00800AD8" w:rsidRDefault="00800AD8" w:rsidP="00A96D52">
      <w:pPr>
        <w:pStyle w:val="InterlineGlossWithTrans"/>
        <w:tabs>
          <w:tab w:val="left" w:pos="533"/>
          <w:tab w:val="left" w:pos="1232"/>
          <w:tab w:val="left" w:pos="1676"/>
          <w:tab w:val="left" w:pos="2450"/>
          <w:tab w:val="left" w:pos="2714"/>
        </w:tabs>
      </w:pPr>
      <w:r>
        <w:tab/>
        <w:t>îakua</w:t>
      </w:r>
      <w:r>
        <w:tab/>
        <w:t>ini</w:t>
      </w:r>
      <w:r>
        <w:tab/>
        <w:t>anga</w:t>
      </w:r>
      <w:r>
        <w:tab/>
        <w:t>a</w:t>
      </w:r>
      <w:r>
        <w:tab/>
        <w:t>pa-tsikel</w:t>
      </w:r>
    </w:p>
    <w:p w14:paraId="12034024" w14:textId="77777777" w:rsidR="00800AD8" w:rsidRDefault="00800AD8" w:rsidP="00F31031">
      <w:pPr>
        <w:pStyle w:val="InterlineTransNoFree"/>
        <w:tabs>
          <w:tab w:val="left" w:pos="1232"/>
          <w:tab w:val="left" w:pos="1676"/>
          <w:tab w:val="left" w:pos="2450"/>
          <w:tab w:val="left" w:pos="2714"/>
          <w:tab w:val="right" w:pos="8789"/>
        </w:tabs>
      </w:pPr>
      <w:r>
        <w:tab/>
        <w:t>but</w:t>
      </w:r>
      <w:r>
        <w:tab/>
        <w:t>not</w:t>
      </w:r>
      <w:r>
        <w:tab/>
        <w:t>indeed</w:t>
      </w:r>
      <w:r>
        <w:rPr>
          <w:smallCaps/>
        </w:rPr>
        <w:tab/>
        <w:t>c</w:t>
      </w:r>
      <w:r>
        <w:rPr>
          <w:smallCaps/>
        </w:rPr>
        <w:tab/>
      </w:r>
      <w:r>
        <w:t>cause-return</w:t>
      </w:r>
      <w:r w:rsidR="00A96D52">
        <w:tab/>
        <w:t>But he couldn’t really put them back.</w:t>
      </w:r>
    </w:p>
    <w:p w14:paraId="21C069B7" w14:textId="77777777" w:rsidR="00800AD8" w:rsidRDefault="00DC1AE0" w:rsidP="00A96D52">
      <w:pPr>
        <w:pStyle w:val="InterlineText"/>
        <w:tabs>
          <w:tab w:val="left" w:pos="533"/>
          <w:tab w:val="left" w:pos="1187"/>
          <w:tab w:val="left" w:pos="2771"/>
        </w:tabs>
      </w:pPr>
      <w:r w:rsidRPr="003A1D48">
        <w:rPr>
          <w:rStyle w:val="InterlineTextNumChar"/>
        </w:rPr>
        <w:t>011</w:t>
      </w:r>
      <w:r w:rsidR="00800AD8">
        <w:tab/>
        <w:t>nu</w:t>
      </w:r>
      <w:r w:rsidR="00800AD8">
        <w:tab/>
        <w:t>patsikelen,</w:t>
      </w:r>
      <w:r w:rsidR="00800AD8">
        <w:tab/>
        <w:t>matjanitjani.</w:t>
      </w:r>
    </w:p>
    <w:p w14:paraId="6DA453A4" w14:textId="77777777" w:rsidR="00800AD8" w:rsidRDefault="00800AD8" w:rsidP="00A96D52">
      <w:pPr>
        <w:pStyle w:val="InterlineGlossWithTrans"/>
        <w:tabs>
          <w:tab w:val="left" w:pos="533"/>
          <w:tab w:val="left" w:pos="1187"/>
          <w:tab w:val="left" w:pos="2771"/>
        </w:tabs>
      </w:pPr>
      <w:r>
        <w:tab/>
        <w:t>nu</w:t>
      </w:r>
      <w:r>
        <w:tab/>
        <w:t>pa-tsikel-en</w:t>
      </w:r>
      <w:r>
        <w:tab/>
        <w:t>ma-tjani-tjani</w:t>
      </w:r>
    </w:p>
    <w:p w14:paraId="5429A354" w14:textId="77777777" w:rsidR="00800AD8" w:rsidRDefault="00800AD8" w:rsidP="00F31031">
      <w:pPr>
        <w:pStyle w:val="InterlineTransNoFree"/>
        <w:tabs>
          <w:tab w:val="left" w:pos="1187"/>
          <w:tab w:val="left" w:pos="2771"/>
          <w:tab w:val="right" w:pos="8789"/>
        </w:tabs>
      </w:pPr>
      <w:r>
        <w:tab/>
        <w:t>when</w:t>
      </w:r>
      <w:r>
        <w:tab/>
        <w:t>cause-return-</w:t>
      </w:r>
      <w:r>
        <w:rPr>
          <w:smallCaps/>
        </w:rPr>
        <w:t>pf</w:t>
      </w:r>
      <w:r>
        <w:tab/>
      </w:r>
      <w:r>
        <w:rPr>
          <w:smallCaps/>
        </w:rPr>
        <w:t>stat</w:t>
      </w:r>
      <w:r>
        <w:t>-</w:t>
      </w:r>
      <w:r>
        <w:rPr>
          <w:smallCaps/>
        </w:rPr>
        <w:t>red</w:t>
      </w:r>
      <w:r>
        <w:t>-fall</w:t>
      </w:r>
      <w:r w:rsidR="00A96D52">
        <w:tab/>
        <w:t>When he put them back, they fell over.</w:t>
      </w:r>
    </w:p>
    <w:p w14:paraId="5C6BA4F5" w14:textId="77777777" w:rsidR="00800AD8" w:rsidRDefault="00DC1AE0" w:rsidP="00A96D52">
      <w:pPr>
        <w:pStyle w:val="InterlineText"/>
        <w:tabs>
          <w:tab w:val="left" w:pos="533"/>
          <w:tab w:val="left" w:pos="1502"/>
          <w:tab w:val="left" w:pos="1766"/>
          <w:tab w:val="left" w:pos="2615"/>
          <w:tab w:val="left" w:pos="3254"/>
          <w:tab w:val="left" w:pos="3518"/>
          <w:tab w:val="left" w:pos="4547"/>
          <w:tab w:val="left" w:pos="4811"/>
          <w:tab w:val="left" w:pos="5420"/>
          <w:tab w:val="left" w:pos="5684"/>
          <w:tab w:val="left" w:pos="6683"/>
        </w:tabs>
      </w:pPr>
      <w:r w:rsidRPr="003A1D48">
        <w:rPr>
          <w:rStyle w:val="InterlineTextNumChar"/>
        </w:rPr>
        <w:t>012</w:t>
      </w:r>
      <w:r w:rsidR="00800AD8">
        <w:tab/>
        <w:t>kivadaq</w:t>
      </w:r>
      <w:r w:rsidR="00800AD8">
        <w:tab/>
        <w:t>a</w:t>
      </w:r>
      <w:r w:rsidR="00800AD8">
        <w:tab/>
        <w:t>qatjuvi:</w:t>
      </w:r>
      <w:r w:rsidR="00800AD8">
        <w:tab/>
        <w:t>“uzai</w:t>
      </w:r>
      <w:r w:rsidR="00800AD8">
        <w:tab/>
        <w:t>a</w:t>
      </w:r>
      <w:r w:rsidR="00800AD8">
        <w:tab/>
        <w:t>nisun</w:t>
      </w:r>
      <w:r w:rsidR="00800AD8">
        <w:tab/>
        <w:t>a</w:t>
      </w:r>
      <w:r w:rsidR="00800AD8">
        <w:tab/>
        <w:t>aîak</w:t>
      </w:r>
      <w:r w:rsidR="00800AD8">
        <w:tab/>
        <w:t>a</w:t>
      </w:r>
      <w:r w:rsidR="00800AD8">
        <w:tab/>
        <w:t>vavayan,</w:t>
      </w:r>
      <w:r w:rsidR="00800AD8">
        <w:tab/>
        <w:t>kemuda?”</w:t>
      </w:r>
    </w:p>
    <w:p w14:paraId="28A423DF" w14:textId="77777777" w:rsidR="00800AD8" w:rsidRDefault="00800AD8" w:rsidP="00A96D52">
      <w:pPr>
        <w:pStyle w:val="InterlineGlossWithTrans"/>
        <w:tabs>
          <w:tab w:val="left" w:pos="533"/>
          <w:tab w:val="left" w:pos="1502"/>
          <w:tab w:val="left" w:pos="1766"/>
          <w:tab w:val="left" w:pos="2615"/>
          <w:tab w:val="left" w:pos="3254"/>
          <w:tab w:val="left" w:pos="3518"/>
          <w:tab w:val="left" w:pos="4547"/>
          <w:tab w:val="left" w:pos="4811"/>
          <w:tab w:val="left" w:pos="5420"/>
          <w:tab w:val="left" w:pos="5684"/>
          <w:tab w:val="left" w:pos="6683"/>
        </w:tabs>
      </w:pPr>
      <w:r>
        <w:tab/>
        <w:t>ki-vadaq</w:t>
      </w:r>
      <w:r>
        <w:tab/>
        <w:t>a</w:t>
      </w:r>
      <w:r>
        <w:tab/>
        <w:t>qatjuvi</w:t>
      </w:r>
      <w:r>
        <w:tab/>
        <w:t>uzay</w:t>
      </w:r>
      <w:r>
        <w:tab/>
        <w:t>a</w:t>
      </w:r>
      <w:r>
        <w:tab/>
        <w:t>ni-sun</w:t>
      </w:r>
      <w:r>
        <w:tab/>
        <w:t>a</w:t>
      </w:r>
      <w:r>
        <w:tab/>
        <w:t>aîak</w:t>
      </w:r>
      <w:r>
        <w:tab/>
        <w:t>a</w:t>
      </w:r>
      <w:r>
        <w:tab/>
        <w:t>vavayan</w:t>
      </w:r>
      <w:r>
        <w:tab/>
        <w:t>em=kuda</w:t>
      </w:r>
    </w:p>
    <w:p w14:paraId="3C00E5D3" w14:textId="77777777" w:rsidR="00800AD8" w:rsidRDefault="00800AD8" w:rsidP="00A96D52">
      <w:pPr>
        <w:pStyle w:val="InterlineTrans"/>
        <w:tabs>
          <w:tab w:val="left" w:pos="533"/>
          <w:tab w:val="left" w:pos="1502"/>
          <w:tab w:val="left" w:pos="1766"/>
          <w:tab w:val="left" w:pos="2615"/>
          <w:tab w:val="left" w:pos="3254"/>
          <w:tab w:val="left" w:pos="3518"/>
          <w:tab w:val="left" w:pos="4547"/>
          <w:tab w:val="left" w:pos="4811"/>
          <w:tab w:val="left" w:pos="5420"/>
          <w:tab w:val="left" w:pos="5684"/>
          <w:tab w:val="left" w:pos="6683"/>
        </w:tabs>
        <w:rPr>
          <w:smallCaps/>
        </w:rPr>
      </w:pPr>
      <w:r>
        <w:tab/>
        <w:t>do-ask</w:t>
      </w:r>
      <w:r>
        <w:rPr>
          <w:smallCaps/>
        </w:rPr>
        <w:tab/>
        <w:t>c</w:t>
      </w:r>
      <w:r>
        <w:rPr>
          <w:smallCaps/>
        </w:rPr>
        <w:tab/>
      </w:r>
      <w:r>
        <w:t>snake</w:t>
      </w:r>
      <w:r>
        <w:tab/>
        <w:t>there</w:t>
      </w:r>
      <w:r>
        <w:rPr>
          <w:smallCaps/>
        </w:rPr>
        <w:tab/>
        <w:t>c</w:t>
      </w:r>
      <w:r>
        <w:tab/>
        <w:t>of-you(</w:t>
      </w:r>
      <w:r>
        <w:rPr>
          <w:smallCaps/>
        </w:rPr>
        <w:t>s</w:t>
      </w:r>
      <w:r>
        <w:t>)</w:t>
      </w:r>
      <w:r>
        <w:rPr>
          <w:smallCaps/>
        </w:rPr>
        <w:tab/>
        <w:t>c</w:t>
      </w:r>
      <w:r>
        <w:rPr>
          <w:smallCaps/>
        </w:rPr>
        <w:tab/>
      </w:r>
      <w:r>
        <w:t>child</w:t>
      </w:r>
      <w:r>
        <w:rPr>
          <w:smallCaps/>
        </w:rPr>
        <w:tab/>
        <w:t>c</w:t>
      </w:r>
      <w:r>
        <w:tab/>
        <w:t>female</w:t>
      </w:r>
      <w:r>
        <w:tab/>
      </w:r>
      <w:r>
        <w:rPr>
          <w:smallCaps/>
        </w:rPr>
        <w:t>af</w:t>
      </w:r>
      <w:r>
        <w:t>=do.what</w:t>
      </w:r>
    </w:p>
    <w:p w14:paraId="097D91E5" w14:textId="77777777" w:rsidR="00800AD8" w:rsidRDefault="00800AD8">
      <w:pPr>
        <w:pStyle w:val="InterlineFree"/>
      </w:pPr>
      <w:r>
        <w:t>The snake asked: “Have you got a daughter by any chance?”</w:t>
      </w:r>
    </w:p>
    <w:p w14:paraId="3152A12F" w14:textId="77777777" w:rsidR="00800AD8" w:rsidRDefault="00DC1AE0" w:rsidP="00A96D52">
      <w:pPr>
        <w:pStyle w:val="InterlineText"/>
        <w:tabs>
          <w:tab w:val="left" w:pos="533"/>
          <w:tab w:val="left" w:pos="1337"/>
          <w:tab w:val="left" w:pos="1811"/>
        </w:tabs>
      </w:pPr>
      <w:r w:rsidRPr="003A1D48">
        <w:rPr>
          <w:rStyle w:val="InterlineTextNumChar"/>
        </w:rPr>
        <w:t>013</w:t>
      </w:r>
      <w:r w:rsidR="00800AD8">
        <w:tab/>
        <w:t>“uzai,”</w:t>
      </w:r>
      <w:r w:rsidR="00800AD8">
        <w:tab/>
        <w:t>aya</w:t>
      </w:r>
      <w:r w:rsidR="00800AD8">
        <w:tab/>
        <w:t>vuluvulung.</w:t>
      </w:r>
    </w:p>
    <w:p w14:paraId="49FE5B3F" w14:textId="77777777" w:rsidR="00800AD8" w:rsidRDefault="00800AD8" w:rsidP="00A96D52">
      <w:pPr>
        <w:pStyle w:val="InterlineGlossWithTrans"/>
        <w:tabs>
          <w:tab w:val="left" w:pos="533"/>
          <w:tab w:val="left" w:pos="1337"/>
          <w:tab w:val="left" w:pos="1811"/>
        </w:tabs>
      </w:pPr>
      <w:r>
        <w:tab/>
        <w:t>uzay</w:t>
      </w:r>
      <w:r>
        <w:tab/>
        <w:t>aya</w:t>
      </w:r>
      <w:r>
        <w:tab/>
        <w:t>vulu-vulung</w:t>
      </w:r>
    </w:p>
    <w:p w14:paraId="3DFF4B31" w14:textId="77777777" w:rsidR="00800AD8" w:rsidRDefault="00800AD8" w:rsidP="00F31031">
      <w:pPr>
        <w:pStyle w:val="InterlineTransNoFree"/>
        <w:tabs>
          <w:tab w:val="left" w:pos="1337"/>
          <w:tab w:val="left" w:pos="1811"/>
          <w:tab w:val="right" w:pos="8789"/>
        </w:tabs>
      </w:pPr>
      <w:r>
        <w:tab/>
        <w:t>there</w:t>
      </w:r>
      <w:r>
        <w:tab/>
        <w:t>say</w:t>
      </w:r>
      <w:r>
        <w:tab/>
      </w:r>
      <w:r>
        <w:rPr>
          <w:smallCaps/>
        </w:rPr>
        <w:t>red</w:t>
      </w:r>
      <w:r>
        <w:t>-old</w:t>
      </w:r>
      <w:r w:rsidR="00A96D52">
        <w:tab/>
        <w:t>“I have,” said the old man.</w:t>
      </w:r>
    </w:p>
    <w:p w14:paraId="05F45F56" w14:textId="77777777" w:rsidR="00800AD8" w:rsidRDefault="00DC1AE0" w:rsidP="00A96D52">
      <w:pPr>
        <w:pStyle w:val="InterlineText"/>
        <w:tabs>
          <w:tab w:val="left" w:pos="533"/>
          <w:tab w:val="left" w:pos="1187"/>
          <w:tab w:val="left" w:pos="3131"/>
          <w:tab w:val="left" w:pos="4160"/>
          <w:tab w:val="left" w:pos="4844"/>
          <w:tab w:val="left" w:pos="5663"/>
          <w:tab w:val="left" w:pos="6152"/>
          <w:tab w:val="left" w:pos="7586"/>
          <w:tab w:val="left" w:pos="8090"/>
        </w:tabs>
      </w:pPr>
      <w:r w:rsidRPr="003A1D48">
        <w:rPr>
          <w:rStyle w:val="InterlineTextNumChar"/>
        </w:rPr>
        <w:t>014</w:t>
      </w:r>
      <w:r w:rsidR="00800AD8">
        <w:tab/>
        <w:t>“nu</w:t>
      </w:r>
      <w:r w:rsidR="00800AD8">
        <w:tab/>
        <w:t>maitazua,</w:t>
      </w:r>
      <w:r w:rsidR="00800AD8">
        <w:tab/>
        <w:t>katsuu</w:t>
      </w:r>
      <w:r w:rsidR="00800AD8">
        <w:tab/>
        <w:t>azua</w:t>
      </w:r>
      <w:r w:rsidR="00800AD8">
        <w:tab/>
        <w:t>vetsiar,</w:t>
      </w:r>
      <w:r w:rsidR="00800AD8">
        <w:tab/>
        <w:t>sa</w:t>
      </w:r>
      <w:r w:rsidR="00800AD8">
        <w:tab/>
        <w:t>pavayan</w:t>
      </w:r>
      <w:r w:rsidR="00A96D52">
        <w:tab/>
        <w:t>tua</w:t>
      </w:r>
      <w:r w:rsidR="00A96D52">
        <w:tab/>
        <w:t>su</w:t>
      </w:r>
    </w:p>
    <w:p w14:paraId="0AFA1321" w14:textId="77777777" w:rsidR="00800AD8" w:rsidRDefault="00800AD8" w:rsidP="00A96D52">
      <w:pPr>
        <w:pStyle w:val="InterlineGlossWithTrans"/>
        <w:tabs>
          <w:tab w:val="left" w:pos="533"/>
          <w:tab w:val="left" w:pos="1187"/>
          <w:tab w:val="left" w:pos="3131"/>
          <w:tab w:val="left" w:pos="4160"/>
          <w:tab w:val="left" w:pos="4844"/>
          <w:tab w:val="left" w:pos="5663"/>
          <w:tab w:val="left" w:pos="6152"/>
          <w:tab w:val="left" w:pos="7586"/>
          <w:tab w:val="left" w:pos="8090"/>
        </w:tabs>
      </w:pPr>
      <w:r>
        <w:tab/>
        <w:t>nu</w:t>
      </w:r>
      <w:r>
        <w:tab/>
        <w:t>ma-aya-ta-zua</w:t>
      </w:r>
      <w:r>
        <w:tab/>
        <w:t>katsu-u</w:t>
      </w:r>
      <w:r>
        <w:tab/>
        <w:t>a-zua</w:t>
      </w:r>
      <w:r>
        <w:tab/>
        <w:t>vetsiar</w:t>
      </w:r>
      <w:r>
        <w:tab/>
        <w:t>sa</w:t>
      </w:r>
      <w:r>
        <w:tab/>
        <w:t>pa-vay-an</w:t>
      </w:r>
      <w:r w:rsidR="00A96D52">
        <w:tab/>
        <w:t>tua</w:t>
      </w:r>
      <w:r w:rsidR="00A96D52">
        <w:tab/>
        <w:t>su</w:t>
      </w:r>
    </w:p>
    <w:p w14:paraId="36BC84E6" w14:textId="77777777" w:rsidR="00800AD8" w:rsidRDefault="00800AD8" w:rsidP="00A96D52">
      <w:pPr>
        <w:pStyle w:val="InterlineTransNoFree"/>
        <w:tabs>
          <w:tab w:val="left" w:pos="1187"/>
          <w:tab w:val="left" w:pos="3131"/>
          <w:tab w:val="left" w:pos="4160"/>
          <w:tab w:val="left" w:pos="4844"/>
          <w:tab w:val="left" w:pos="5663"/>
          <w:tab w:val="left" w:pos="6152"/>
          <w:tab w:val="left" w:pos="7586"/>
          <w:tab w:val="left" w:pos="8090"/>
        </w:tabs>
      </w:pPr>
      <w:r>
        <w:tab/>
        <w:t>when</w:t>
      </w:r>
      <w:r>
        <w:tab/>
      </w:r>
      <w:r>
        <w:rPr>
          <w:smallCaps/>
        </w:rPr>
        <w:t>stat</w:t>
      </w:r>
      <w:r>
        <w:t>-be.thus-?-that</w:t>
      </w:r>
      <w:r>
        <w:tab/>
        <w:t>carry-</w:t>
      </w:r>
      <w:r>
        <w:rPr>
          <w:smallCaps/>
        </w:rPr>
        <w:t>imp</w:t>
      </w:r>
      <w:r>
        <w:tab/>
      </w:r>
      <w:r>
        <w:rPr>
          <w:smallCaps/>
        </w:rPr>
        <w:t>c-</w:t>
      </w:r>
      <w:r>
        <w:t>that</w:t>
      </w:r>
      <w:r>
        <w:tab/>
        <w:t>flower</w:t>
      </w:r>
      <w:r>
        <w:tab/>
        <w:t>and</w:t>
      </w:r>
      <w:r>
        <w:tab/>
        <w:t>cause-give-</w:t>
      </w:r>
      <w:r>
        <w:rPr>
          <w:smallCaps/>
        </w:rPr>
        <w:t>lf</w:t>
      </w:r>
      <w:r w:rsidR="00A96D52">
        <w:tab/>
      </w:r>
      <w:r w:rsidR="00A96D52">
        <w:rPr>
          <w:smallCaps/>
        </w:rPr>
        <w:t>obl</w:t>
      </w:r>
      <w:r w:rsidR="00A96D52">
        <w:tab/>
        <w:t>your(</w:t>
      </w:r>
      <w:r w:rsidR="00A96D52">
        <w:rPr>
          <w:smallCaps/>
        </w:rPr>
        <w:t>s</w:t>
      </w:r>
      <w:r w:rsidR="00A96D52">
        <w:t>)</w:t>
      </w:r>
    </w:p>
    <w:p w14:paraId="79432FF6" w14:textId="77777777" w:rsidR="00800AD8" w:rsidRDefault="00A96D52" w:rsidP="00A96D52">
      <w:pPr>
        <w:pStyle w:val="InterlineText"/>
        <w:tabs>
          <w:tab w:val="left" w:pos="533"/>
        </w:tabs>
      </w:pPr>
      <w:r>
        <w:tab/>
      </w:r>
      <w:r w:rsidR="00800AD8">
        <w:t>aîak.</w:t>
      </w:r>
    </w:p>
    <w:p w14:paraId="2193EA5A" w14:textId="77777777" w:rsidR="00800AD8" w:rsidRDefault="00A96D52" w:rsidP="00A96D52">
      <w:pPr>
        <w:pStyle w:val="InterlineGlossWithTrans"/>
        <w:tabs>
          <w:tab w:val="left" w:pos="533"/>
        </w:tabs>
      </w:pPr>
      <w:r>
        <w:tab/>
      </w:r>
      <w:r w:rsidR="00800AD8">
        <w:t>aîak</w:t>
      </w:r>
    </w:p>
    <w:p w14:paraId="42924D72" w14:textId="77777777" w:rsidR="00800AD8" w:rsidRDefault="00800AD8" w:rsidP="00F31031">
      <w:pPr>
        <w:pStyle w:val="InterlineTransNoFree"/>
        <w:tabs>
          <w:tab w:val="right" w:pos="8789"/>
        </w:tabs>
      </w:pPr>
      <w:r>
        <w:tab/>
        <w:t>child</w:t>
      </w:r>
      <w:r w:rsidR="00A96D52">
        <w:tab/>
        <w:t>“In that case, take the flowers and offer them to your children.</w:t>
      </w:r>
    </w:p>
    <w:p w14:paraId="01B1E496" w14:textId="77777777" w:rsidR="00800AD8" w:rsidRDefault="00DC1AE0" w:rsidP="00A96D52">
      <w:pPr>
        <w:pStyle w:val="InterlineText"/>
        <w:tabs>
          <w:tab w:val="left" w:pos="533"/>
          <w:tab w:val="left" w:pos="797"/>
          <w:tab w:val="left" w:pos="1661"/>
          <w:tab w:val="left" w:pos="2585"/>
          <w:tab w:val="left" w:pos="3344"/>
          <w:tab w:val="left" w:pos="4193"/>
          <w:tab w:val="left" w:pos="4967"/>
          <w:tab w:val="left" w:pos="5231"/>
        </w:tabs>
      </w:pPr>
      <w:r w:rsidRPr="003A1D48">
        <w:rPr>
          <w:rStyle w:val="InterlineTextNumChar"/>
        </w:rPr>
        <w:t>015</w:t>
      </w:r>
      <w:r w:rsidR="00800AD8">
        <w:tab/>
        <w:t>a</w:t>
      </w:r>
      <w:r w:rsidR="00800AD8">
        <w:tab/>
        <w:t>tjenglay</w:t>
      </w:r>
      <w:r w:rsidR="00800AD8">
        <w:tab/>
        <w:t>tazua</w:t>
      </w:r>
      <w:r w:rsidR="00800AD8">
        <w:tab/>
        <w:t>vetsiar</w:t>
      </w:r>
      <w:r w:rsidR="00800AD8">
        <w:tab/>
        <w:t>niaken</w:t>
      </w:r>
      <w:r w:rsidR="00800AD8">
        <w:tab/>
        <w:t>anga</w:t>
      </w:r>
      <w:r w:rsidR="00800AD8">
        <w:tab/>
        <w:t>a</w:t>
      </w:r>
      <w:r w:rsidR="00800AD8">
        <w:tab/>
        <w:t>vaîaw.</w:t>
      </w:r>
    </w:p>
    <w:p w14:paraId="209AFDA0" w14:textId="77777777" w:rsidR="00800AD8" w:rsidRDefault="00800AD8" w:rsidP="00A96D52">
      <w:pPr>
        <w:pStyle w:val="InterlineGlossWithTrans"/>
        <w:tabs>
          <w:tab w:val="left" w:pos="533"/>
          <w:tab w:val="left" w:pos="797"/>
          <w:tab w:val="left" w:pos="1661"/>
          <w:tab w:val="left" w:pos="2585"/>
          <w:tab w:val="left" w:pos="3344"/>
          <w:tab w:val="left" w:pos="4193"/>
          <w:tab w:val="left" w:pos="4967"/>
          <w:tab w:val="left" w:pos="5231"/>
        </w:tabs>
      </w:pPr>
      <w:r>
        <w:tab/>
        <w:t>a</w:t>
      </w:r>
      <w:r>
        <w:tab/>
        <w:t>tjenglay</w:t>
      </w:r>
      <w:r>
        <w:tab/>
        <w:t>ta-zua</w:t>
      </w:r>
      <w:r>
        <w:tab/>
        <w:t>vetsiar</w:t>
      </w:r>
      <w:r>
        <w:tab/>
        <w:t>ni-aken</w:t>
      </w:r>
      <w:r>
        <w:tab/>
        <w:t>anga</w:t>
      </w:r>
      <w:r>
        <w:tab/>
        <w:t>a</w:t>
      </w:r>
      <w:r>
        <w:tab/>
        <w:t>vaîaw</w:t>
      </w:r>
    </w:p>
    <w:p w14:paraId="7500A044" w14:textId="77777777" w:rsidR="00800AD8" w:rsidRDefault="00800AD8" w:rsidP="00A96D52">
      <w:pPr>
        <w:pStyle w:val="InterlineTrans"/>
        <w:tabs>
          <w:tab w:val="left" w:pos="533"/>
          <w:tab w:val="left" w:pos="797"/>
          <w:tab w:val="left" w:pos="1661"/>
          <w:tab w:val="left" w:pos="2585"/>
          <w:tab w:val="left" w:pos="3344"/>
          <w:tab w:val="left" w:pos="4193"/>
          <w:tab w:val="left" w:pos="4967"/>
          <w:tab w:val="left" w:pos="5231"/>
        </w:tabs>
      </w:pPr>
      <w:r>
        <w:rPr>
          <w:smallCaps/>
        </w:rPr>
        <w:tab/>
        <w:t>c</w:t>
      </w:r>
      <w:r>
        <w:rPr>
          <w:smallCaps/>
        </w:rPr>
        <w:tab/>
      </w:r>
      <w:r>
        <w:t>like</w:t>
      </w:r>
      <w:r>
        <w:tab/>
      </w:r>
      <w:r>
        <w:rPr>
          <w:smallCaps/>
        </w:rPr>
        <w:t>obl</w:t>
      </w:r>
      <w:r>
        <w:t>-that</w:t>
      </w:r>
      <w:r>
        <w:tab/>
        <w:t>flower</w:t>
      </w:r>
      <w:r>
        <w:tab/>
        <w:t>of-I</w:t>
      </w:r>
      <w:r>
        <w:tab/>
        <w:t>indeed</w:t>
      </w:r>
      <w:r>
        <w:rPr>
          <w:smallCaps/>
        </w:rPr>
        <w:tab/>
        <w:t>c</w:t>
      </w:r>
      <w:r>
        <w:rPr>
          <w:smallCaps/>
        </w:rPr>
        <w:tab/>
      </w:r>
      <w:r>
        <w:t>spouse</w:t>
      </w:r>
    </w:p>
    <w:p w14:paraId="341149F0" w14:textId="77777777" w:rsidR="00800AD8" w:rsidRDefault="00800AD8">
      <w:pPr>
        <w:pStyle w:val="InterlineFree"/>
      </w:pPr>
      <w:r>
        <w:t>The one who likes the flowers will be my wife.</w:t>
      </w:r>
    </w:p>
    <w:p w14:paraId="164E5222" w14:textId="77777777" w:rsidR="00800AD8" w:rsidRDefault="00DC1AE0" w:rsidP="00A96D52">
      <w:pPr>
        <w:pStyle w:val="InterlineText"/>
        <w:tabs>
          <w:tab w:val="left" w:pos="533"/>
          <w:tab w:val="left" w:pos="1187"/>
          <w:tab w:val="left" w:pos="1631"/>
          <w:tab w:val="left" w:pos="2390"/>
          <w:tab w:val="left" w:pos="4694"/>
          <w:tab w:val="left" w:pos="5828"/>
          <w:tab w:val="left" w:pos="6212"/>
          <w:tab w:val="left" w:pos="6986"/>
          <w:tab w:val="left" w:pos="7745"/>
          <w:tab w:val="left" w:pos="8519"/>
        </w:tabs>
      </w:pPr>
      <w:r w:rsidRPr="003A1D48">
        <w:rPr>
          <w:rStyle w:val="InterlineTextNumChar"/>
        </w:rPr>
        <w:t>016</w:t>
      </w:r>
      <w:r w:rsidR="00800AD8">
        <w:tab/>
        <w:t>nu</w:t>
      </w:r>
      <w:r w:rsidR="00800AD8">
        <w:tab/>
        <w:t>ini</w:t>
      </w:r>
      <w:r w:rsidR="00800AD8">
        <w:tab/>
        <w:t>su</w:t>
      </w:r>
      <w:r w:rsidR="00800AD8">
        <w:tab/>
        <w:t>papuvaîavan</w:t>
      </w:r>
      <w:r w:rsidR="00800AD8">
        <w:tab/>
        <w:t>tjanuaken,</w:t>
      </w:r>
      <w:r w:rsidR="00800AD8">
        <w:tab/>
        <w:t>ku</w:t>
      </w:r>
      <w:r w:rsidR="00800AD8">
        <w:tab/>
        <w:t>katsi</w:t>
      </w:r>
      <w:r w:rsidR="00800AD8">
        <w:tab/>
        <w:t>sun,”</w:t>
      </w:r>
      <w:r w:rsidR="00A96D52">
        <w:tab/>
        <w:t>ayain</w:t>
      </w:r>
      <w:r w:rsidR="00A96D52">
        <w:tab/>
        <w:t>a</w:t>
      </w:r>
    </w:p>
    <w:p w14:paraId="55B1A2F0" w14:textId="77777777" w:rsidR="00800AD8" w:rsidRDefault="00800AD8" w:rsidP="00A96D52">
      <w:pPr>
        <w:pStyle w:val="InterlineGlossWithTrans"/>
        <w:tabs>
          <w:tab w:val="left" w:pos="533"/>
          <w:tab w:val="left" w:pos="1187"/>
          <w:tab w:val="left" w:pos="1631"/>
          <w:tab w:val="left" w:pos="2390"/>
          <w:tab w:val="left" w:pos="4694"/>
          <w:tab w:val="left" w:pos="5828"/>
          <w:tab w:val="left" w:pos="6212"/>
          <w:tab w:val="left" w:pos="6986"/>
          <w:tab w:val="left" w:pos="7745"/>
          <w:tab w:val="left" w:pos="8519"/>
        </w:tabs>
      </w:pPr>
      <w:r>
        <w:tab/>
        <w:t>nu</w:t>
      </w:r>
      <w:r>
        <w:tab/>
        <w:t>ini</w:t>
      </w:r>
      <w:r>
        <w:tab/>
        <w:t>su</w:t>
      </w:r>
      <w:r>
        <w:tab/>
        <w:t>pa-pu-vaîaw-an</w:t>
      </w:r>
      <w:r>
        <w:tab/>
        <w:t>tjanu-aken</w:t>
      </w:r>
      <w:r>
        <w:tab/>
        <w:t>ku</w:t>
      </w:r>
      <w:r>
        <w:tab/>
        <w:t>kats-i</w:t>
      </w:r>
      <w:r>
        <w:tab/>
        <w:t>sun</w:t>
      </w:r>
      <w:r w:rsidR="00A96D52">
        <w:tab/>
        <w:t>aya-en</w:t>
      </w:r>
      <w:r w:rsidR="00A96D52">
        <w:tab/>
        <w:t>a</w:t>
      </w:r>
    </w:p>
    <w:p w14:paraId="1AC4C10F" w14:textId="77777777" w:rsidR="00800AD8" w:rsidRDefault="00800AD8" w:rsidP="00A96D52">
      <w:pPr>
        <w:pStyle w:val="InterlineTransNoFree"/>
        <w:tabs>
          <w:tab w:val="left" w:pos="1187"/>
          <w:tab w:val="left" w:pos="1631"/>
          <w:tab w:val="left" w:pos="2390"/>
          <w:tab w:val="left" w:pos="4694"/>
          <w:tab w:val="left" w:pos="5828"/>
          <w:tab w:val="left" w:pos="6212"/>
          <w:tab w:val="left" w:pos="6986"/>
          <w:tab w:val="left" w:pos="7745"/>
          <w:tab w:val="left" w:pos="8519"/>
        </w:tabs>
      </w:pPr>
      <w:r>
        <w:tab/>
        <w:t>when</w:t>
      </w:r>
      <w:r>
        <w:tab/>
        <w:t>not</w:t>
      </w:r>
      <w:r>
        <w:tab/>
        <w:t>you(</w:t>
      </w:r>
      <w:r>
        <w:rPr>
          <w:smallCaps/>
        </w:rPr>
        <w:t>s</w:t>
      </w:r>
      <w:r>
        <w:t>)</w:t>
      </w:r>
      <w:r>
        <w:tab/>
        <w:t>cause-have-spouse-</w:t>
      </w:r>
      <w:r>
        <w:rPr>
          <w:smallCaps/>
        </w:rPr>
        <w:t>nom</w:t>
      </w:r>
      <w:r>
        <w:tab/>
      </w:r>
      <w:r>
        <w:rPr>
          <w:smallCaps/>
        </w:rPr>
        <w:t>obl</w:t>
      </w:r>
      <w:r>
        <w:t>-I</w:t>
      </w:r>
      <w:r>
        <w:tab/>
        <w:t>I</w:t>
      </w:r>
      <w:r>
        <w:tab/>
        <w:t>bite-</w:t>
      </w:r>
      <w:r>
        <w:rPr>
          <w:smallCaps/>
        </w:rPr>
        <w:t>pf</w:t>
      </w:r>
      <w:r>
        <w:rPr>
          <w:smallCaps/>
        </w:rPr>
        <w:tab/>
      </w:r>
      <w:r>
        <w:t>you(</w:t>
      </w:r>
      <w:r>
        <w:rPr>
          <w:smallCaps/>
        </w:rPr>
        <w:t>s</w:t>
      </w:r>
      <w:r>
        <w:t>)</w:t>
      </w:r>
      <w:r w:rsidR="00A96D52">
        <w:tab/>
        <w:t>say-</w:t>
      </w:r>
      <w:r w:rsidR="00A96D52">
        <w:rPr>
          <w:smallCaps/>
        </w:rPr>
        <w:t>pf</w:t>
      </w:r>
      <w:r w:rsidR="00A96D52">
        <w:rPr>
          <w:smallCaps/>
        </w:rPr>
        <w:tab/>
        <w:t>c</w:t>
      </w:r>
    </w:p>
    <w:p w14:paraId="092F1732" w14:textId="77777777" w:rsidR="00800AD8" w:rsidRDefault="00800AD8" w:rsidP="00A96D52">
      <w:pPr>
        <w:pStyle w:val="InterlineText"/>
        <w:tabs>
          <w:tab w:val="left" w:pos="533"/>
        </w:tabs>
      </w:pPr>
      <w:r>
        <w:tab/>
        <w:t>vuluvulung.</w:t>
      </w:r>
    </w:p>
    <w:p w14:paraId="6E999C39" w14:textId="77777777" w:rsidR="00800AD8" w:rsidRDefault="00800AD8" w:rsidP="00A96D52">
      <w:pPr>
        <w:pStyle w:val="InterlineGlossWithTrans"/>
        <w:tabs>
          <w:tab w:val="left" w:pos="533"/>
        </w:tabs>
      </w:pPr>
      <w:r>
        <w:tab/>
        <w:t>vulu-vulung</w:t>
      </w:r>
    </w:p>
    <w:p w14:paraId="160B265A" w14:textId="77777777" w:rsidR="00800AD8" w:rsidRDefault="00800AD8" w:rsidP="00A96D52">
      <w:pPr>
        <w:pStyle w:val="InterlineTrans"/>
        <w:tabs>
          <w:tab w:val="left" w:pos="533"/>
        </w:tabs>
      </w:pPr>
      <w:r>
        <w:rPr>
          <w:smallCaps/>
        </w:rPr>
        <w:tab/>
        <w:t>red</w:t>
      </w:r>
      <w:r>
        <w:t>-old</w:t>
      </w:r>
    </w:p>
    <w:p w14:paraId="44CB170C" w14:textId="77777777" w:rsidR="00800AD8" w:rsidRDefault="00800AD8">
      <w:pPr>
        <w:pStyle w:val="InterlineFree"/>
      </w:pPr>
      <w:r>
        <w:t>If you don’t give her to me as my wife, I’ll bite you,” he said to the old man.</w:t>
      </w:r>
    </w:p>
    <w:p w14:paraId="3E4004B8" w14:textId="77777777" w:rsidR="00800AD8" w:rsidRDefault="00DC1AE0" w:rsidP="004D4F25">
      <w:pPr>
        <w:pStyle w:val="InterlineText"/>
        <w:tabs>
          <w:tab w:val="left" w:pos="533"/>
          <w:tab w:val="left" w:pos="1022"/>
          <w:tab w:val="left" w:pos="1961"/>
          <w:tab w:val="left" w:pos="2450"/>
          <w:tab w:val="left" w:pos="3674"/>
          <w:tab w:val="left" w:pos="4358"/>
          <w:tab w:val="left" w:pos="5117"/>
          <w:tab w:val="left" w:pos="5381"/>
          <w:tab w:val="left" w:pos="6365"/>
          <w:tab w:val="left" w:pos="7589"/>
        </w:tabs>
      </w:pPr>
      <w:r w:rsidRPr="003A1D48">
        <w:rPr>
          <w:rStyle w:val="InterlineTextNumChar"/>
        </w:rPr>
        <w:t>017</w:t>
      </w:r>
      <w:r w:rsidR="00800AD8">
        <w:tab/>
        <w:t>qau</w:t>
      </w:r>
      <w:r w:rsidR="00800AD8">
        <w:tab/>
        <w:t>katsuin</w:t>
      </w:r>
      <w:r w:rsidR="00800AD8">
        <w:tab/>
        <w:t>nua</w:t>
      </w:r>
      <w:r w:rsidR="00800AD8">
        <w:tab/>
        <w:t>vuluvulung</w:t>
      </w:r>
      <w:r w:rsidR="00800AD8">
        <w:tab/>
        <w:t>azua</w:t>
      </w:r>
      <w:r w:rsidR="00800AD8">
        <w:tab/>
        <w:t>vetsiar</w:t>
      </w:r>
      <w:r w:rsidR="00800AD8">
        <w:tab/>
        <w:t>a</w:t>
      </w:r>
      <w:r w:rsidR="00800AD8">
        <w:tab/>
        <w:t>pasa</w:t>
      </w:r>
      <w:r w:rsidR="00800AD8">
        <w:tab/>
        <w:t>tjumaq;</w:t>
      </w:r>
      <w:r w:rsidR="00800AD8">
        <w:tab/>
        <w:t>sa</w:t>
      </w:r>
    </w:p>
    <w:p w14:paraId="3901ED1F" w14:textId="77777777" w:rsidR="00800AD8" w:rsidRDefault="00800AD8" w:rsidP="004D4F25">
      <w:pPr>
        <w:pStyle w:val="InterlineGlossWithTrans"/>
        <w:tabs>
          <w:tab w:val="left" w:pos="533"/>
          <w:tab w:val="left" w:pos="1022"/>
          <w:tab w:val="left" w:pos="1961"/>
          <w:tab w:val="left" w:pos="2450"/>
          <w:tab w:val="left" w:pos="3674"/>
          <w:tab w:val="left" w:pos="4358"/>
          <w:tab w:val="left" w:pos="5117"/>
          <w:tab w:val="left" w:pos="5381"/>
          <w:tab w:val="left" w:pos="6365"/>
          <w:tab w:val="left" w:pos="7589"/>
        </w:tabs>
      </w:pPr>
      <w:r>
        <w:tab/>
        <w:t>qau</w:t>
      </w:r>
      <w:r>
        <w:tab/>
        <w:t>katsu-en</w:t>
      </w:r>
      <w:r>
        <w:tab/>
        <w:t>nua</w:t>
      </w:r>
      <w:r>
        <w:tab/>
        <w:t>vulu-vulung</w:t>
      </w:r>
      <w:r>
        <w:tab/>
        <w:t>a-zua</w:t>
      </w:r>
      <w:r>
        <w:tab/>
        <w:t>vetsiar</w:t>
      </w:r>
      <w:r>
        <w:tab/>
        <w:t>a</w:t>
      </w:r>
      <w:r>
        <w:tab/>
        <w:t>pa-sa</w:t>
      </w:r>
      <w:r>
        <w:tab/>
        <w:t>tju-umaq</w:t>
      </w:r>
      <w:r>
        <w:tab/>
        <w:t>sa</w:t>
      </w:r>
    </w:p>
    <w:p w14:paraId="19F295C8" w14:textId="77777777" w:rsidR="00800AD8" w:rsidRDefault="00800AD8" w:rsidP="004D4F25">
      <w:pPr>
        <w:pStyle w:val="InterlineTransNoFree"/>
        <w:tabs>
          <w:tab w:val="left" w:pos="1022"/>
          <w:tab w:val="left" w:pos="1961"/>
          <w:tab w:val="left" w:pos="2450"/>
          <w:tab w:val="left" w:pos="3674"/>
          <w:tab w:val="left" w:pos="4358"/>
          <w:tab w:val="left" w:pos="5117"/>
          <w:tab w:val="left" w:pos="5381"/>
          <w:tab w:val="left" w:pos="6365"/>
          <w:tab w:val="left" w:pos="7589"/>
        </w:tabs>
      </w:pPr>
      <w:r>
        <w:tab/>
        <w:t>so</w:t>
      </w:r>
      <w:r>
        <w:tab/>
        <w:t>carry-</w:t>
      </w:r>
      <w:r>
        <w:rPr>
          <w:smallCaps/>
        </w:rPr>
        <w:t>pf</w:t>
      </w:r>
      <w:r>
        <w:tab/>
        <w:t>by</w:t>
      </w:r>
      <w:r>
        <w:tab/>
      </w:r>
      <w:r>
        <w:rPr>
          <w:smallCaps/>
        </w:rPr>
        <w:t>red</w:t>
      </w:r>
      <w:r>
        <w:t>-old</w:t>
      </w:r>
      <w:r>
        <w:tab/>
      </w:r>
      <w:r>
        <w:rPr>
          <w:smallCaps/>
        </w:rPr>
        <w:t>c-</w:t>
      </w:r>
      <w:r>
        <w:t>that</w:t>
      </w:r>
      <w:r>
        <w:tab/>
        <w:t>flower</w:t>
      </w:r>
      <w:r>
        <w:rPr>
          <w:smallCaps/>
        </w:rPr>
        <w:tab/>
        <w:t>c</w:t>
      </w:r>
      <w:r>
        <w:rPr>
          <w:smallCaps/>
        </w:rPr>
        <w:tab/>
      </w:r>
      <w:r>
        <w:t>cause-go</w:t>
      </w:r>
      <w:r>
        <w:tab/>
        <w:t>there-house</w:t>
      </w:r>
      <w:r>
        <w:tab/>
        <w:t>and</w:t>
      </w:r>
    </w:p>
    <w:p w14:paraId="0A68D321" w14:textId="77777777" w:rsidR="00800AD8" w:rsidRDefault="004D4F25" w:rsidP="004D4F25">
      <w:pPr>
        <w:pStyle w:val="InterlineText"/>
        <w:tabs>
          <w:tab w:val="left" w:pos="533"/>
          <w:tab w:val="left" w:pos="1637"/>
          <w:tab w:val="left" w:pos="1901"/>
          <w:tab w:val="left" w:pos="2510"/>
          <w:tab w:val="left" w:pos="3014"/>
          <w:tab w:val="left" w:pos="3743"/>
          <w:tab w:val="left" w:pos="4007"/>
          <w:tab w:val="left" w:pos="4871"/>
          <w:tab w:val="left" w:pos="5795"/>
        </w:tabs>
      </w:pPr>
      <w:r>
        <w:tab/>
        <w:t>kivadaqi</w:t>
      </w:r>
      <w:r w:rsidR="00800AD8">
        <w:tab/>
        <w:t>a</w:t>
      </w:r>
      <w:r w:rsidR="00800AD8">
        <w:tab/>
        <w:t>aîak</w:t>
      </w:r>
      <w:r w:rsidR="00800AD8">
        <w:tab/>
        <w:t>tu</w:t>
      </w:r>
      <w:r w:rsidR="00800AD8">
        <w:tab/>
        <w:t>tima</w:t>
      </w:r>
      <w:r w:rsidR="00800AD8">
        <w:tab/>
        <w:t>a</w:t>
      </w:r>
      <w:r w:rsidR="00800AD8">
        <w:tab/>
        <w:t>tjenglay</w:t>
      </w:r>
      <w:r w:rsidR="00800AD8">
        <w:tab/>
        <w:t>tazua</w:t>
      </w:r>
      <w:r w:rsidR="00800AD8">
        <w:tab/>
        <w:t>vetsiar.</w:t>
      </w:r>
    </w:p>
    <w:p w14:paraId="727858AD" w14:textId="77777777" w:rsidR="00800AD8" w:rsidRDefault="004D4F25" w:rsidP="004D4F25">
      <w:pPr>
        <w:pStyle w:val="InterlineGlossWithTrans"/>
        <w:tabs>
          <w:tab w:val="left" w:pos="533"/>
          <w:tab w:val="left" w:pos="1637"/>
          <w:tab w:val="left" w:pos="1901"/>
          <w:tab w:val="left" w:pos="2510"/>
          <w:tab w:val="left" w:pos="3014"/>
          <w:tab w:val="left" w:pos="3743"/>
          <w:tab w:val="left" w:pos="4007"/>
          <w:tab w:val="left" w:pos="4871"/>
          <w:tab w:val="left" w:pos="5795"/>
        </w:tabs>
      </w:pPr>
      <w:r>
        <w:tab/>
        <w:t>ki-vadaq-i</w:t>
      </w:r>
      <w:r w:rsidR="00800AD8">
        <w:tab/>
        <w:t>a</w:t>
      </w:r>
      <w:r w:rsidR="00800AD8">
        <w:tab/>
        <w:t>aîak</w:t>
      </w:r>
      <w:r w:rsidR="00800AD8">
        <w:tab/>
        <w:t>tu</w:t>
      </w:r>
      <w:r w:rsidR="00800AD8">
        <w:tab/>
        <w:t>ti-ima</w:t>
      </w:r>
      <w:r w:rsidR="00800AD8">
        <w:tab/>
        <w:t>a</w:t>
      </w:r>
      <w:r w:rsidR="00800AD8">
        <w:tab/>
        <w:t>tjenglay</w:t>
      </w:r>
      <w:r w:rsidR="00800AD8">
        <w:tab/>
        <w:t>ta-zua</w:t>
      </w:r>
      <w:r w:rsidR="00800AD8">
        <w:tab/>
        <w:t>vetsiar</w:t>
      </w:r>
    </w:p>
    <w:p w14:paraId="0DEECDD3" w14:textId="77777777" w:rsidR="00800AD8" w:rsidRDefault="004D4F25" w:rsidP="004D4F25">
      <w:pPr>
        <w:pStyle w:val="InterlineTrans"/>
        <w:tabs>
          <w:tab w:val="left" w:pos="533"/>
          <w:tab w:val="left" w:pos="1637"/>
          <w:tab w:val="left" w:pos="1901"/>
          <w:tab w:val="left" w:pos="2510"/>
          <w:tab w:val="left" w:pos="3014"/>
          <w:tab w:val="left" w:pos="3743"/>
          <w:tab w:val="left" w:pos="4007"/>
          <w:tab w:val="left" w:pos="4871"/>
          <w:tab w:val="left" w:pos="5795"/>
        </w:tabs>
      </w:pPr>
      <w:r>
        <w:tab/>
        <w:t>do-ask-</w:t>
      </w:r>
      <w:r>
        <w:rPr>
          <w:smallCaps/>
        </w:rPr>
        <w:t>pf</w:t>
      </w:r>
      <w:r w:rsidR="00800AD8">
        <w:tab/>
      </w:r>
      <w:r w:rsidR="00800AD8">
        <w:rPr>
          <w:smallCaps/>
        </w:rPr>
        <w:t>c</w:t>
      </w:r>
      <w:r w:rsidR="00800AD8">
        <w:rPr>
          <w:smallCaps/>
        </w:rPr>
        <w:tab/>
      </w:r>
      <w:r w:rsidR="00800AD8">
        <w:t>child</w:t>
      </w:r>
      <w:r w:rsidR="00800AD8">
        <w:tab/>
      </w:r>
      <w:r w:rsidR="00800AD8">
        <w:rPr>
          <w:smallCaps/>
        </w:rPr>
        <w:t>obl</w:t>
      </w:r>
      <w:r w:rsidR="00800AD8">
        <w:tab/>
      </w:r>
      <w:r w:rsidR="00800AD8">
        <w:rPr>
          <w:smallCaps/>
        </w:rPr>
        <w:t>f-</w:t>
      </w:r>
      <w:r w:rsidR="00800AD8">
        <w:t>who</w:t>
      </w:r>
      <w:r w:rsidR="00800AD8">
        <w:rPr>
          <w:smallCaps/>
        </w:rPr>
        <w:tab/>
        <w:t>c</w:t>
      </w:r>
      <w:r w:rsidR="00800AD8">
        <w:rPr>
          <w:smallCaps/>
        </w:rPr>
        <w:tab/>
      </w:r>
      <w:r w:rsidR="00800AD8">
        <w:t>like</w:t>
      </w:r>
      <w:r w:rsidR="00800AD8">
        <w:tab/>
      </w:r>
      <w:r w:rsidR="00800AD8">
        <w:rPr>
          <w:smallCaps/>
        </w:rPr>
        <w:t>obl</w:t>
      </w:r>
      <w:r w:rsidR="00800AD8">
        <w:t>-that</w:t>
      </w:r>
      <w:r w:rsidR="00800AD8">
        <w:tab/>
        <w:t>flower</w:t>
      </w:r>
    </w:p>
    <w:p w14:paraId="1D5ADD90" w14:textId="77777777" w:rsidR="00800AD8" w:rsidRDefault="00800AD8">
      <w:pPr>
        <w:pStyle w:val="InterlineFree"/>
      </w:pPr>
      <w:r>
        <w:t>The old man took the flowers home, and asked his children which of them liked the flowers.</w:t>
      </w:r>
    </w:p>
    <w:p w14:paraId="41F2A2D9" w14:textId="77777777" w:rsidR="00800AD8" w:rsidRDefault="00DC1AE0" w:rsidP="004D4F25">
      <w:pPr>
        <w:pStyle w:val="InterlineText"/>
        <w:tabs>
          <w:tab w:val="left" w:pos="533"/>
          <w:tab w:val="left" w:pos="1202"/>
          <w:tab w:val="left" w:pos="2486"/>
          <w:tab w:val="left" w:pos="2750"/>
          <w:tab w:val="left" w:pos="4859"/>
          <w:tab w:val="left" w:pos="5123"/>
        </w:tabs>
      </w:pPr>
      <w:r w:rsidRPr="003A1D48">
        <w:rPr>
          <w:rStyle w:val="InterlineTextNumChar"/>
        </w:rPr>
        <w:lastRenderedPageBreak/>
        <w:t>018</w:t>
      </w:r>
      <w:r w:rsidR="00800AD8">
        <w:tab/>
        <w:t>manu</w:t>
      </w:r>
      <w:r w:rsidR="00800AD8">
        <w:tab/>
        <w:t>masengats</w:t>
      </w:r>
      <w:r w:rsidR="00800AD8">
        <w:tab/>
        <w:t>a</w:t>
      </w:r>
      <w:r w:rsidR="00800AD8">
        <w:tab/>
        <w:t>tjaîavuluvulungan</w:t>
      </w:r>
      <w:r w:rsidR="00800AD8">
        <w:tab/>
        <w:t>a</w:t>
      </w:r>
      <w:r w:rsidR="00800AD8">
        <w:tab/>
        <w:t>vavayan.</w:t>
      </w:r>
    </w:p>
    <w:p w14:paraId="145E27E4" w14:textId="77777777" w:rsidR="00800AD8" w:rsidRDefault="00800AD8" w:rsidP="004D4F25">
      <w:pPr>
        <w:pStyle w:val="InterlineGlossWithTrans"/>
        <w:tabs>
          <w:tab w:val="left" w:pos="533"/>
          <w:tab w:val="left" w:pos="1202"/>
          <w:tab w:val="left" w:pos="2486"/>
          <w:tab w:val="left" w:pos="2750"/>
          <w:tab w:val="left" w:pos="4859"/>
          <w:tab w:val="left" w:pos="5123"/>
        </w:tabs>
      </w:pPr>
      <w:r>
        <w:tab/>
        <w:t>manu</w:t>
      </w:r>
      <w:r>
        <w:tab/>
        <w:t>ma-sengats</w:t>
      </w:r>
      <w:r>
        <w:tab/>
        <w:t>a</w:t>
      </w:r>
      <w:r>
        <w:tab/>
        <w:t>tjaîa-vulu-vulung-an</w:t>
      </w:r>
      <w:r>
        <w:tab/>
        <w:t>a</w:t>
      </w:r>
      <w:r>
        <w:tab/>
        <w:t>vavayan</w:t>
      </w:r>
    </w:p>
    <w:p w14:paraId="7B2D0D1F" w14:textId="77777777" w:rsidR="00800AD8" w:rsidRDefault="00800AD8" w:rsidP="004D4F25">
      <w:pPr>
        <w:pStyle w:val="InterlineTrans"/>
        <w:tabs>
          <w:tab w:val="left" w:pos="533"/>
          <w:tab w:val="left" w:pos="1202"/>
          <w:tab w:val="left" w:pos="2486"/>
          <w:tab w:val="left" w:pos="2750"/>
          <w:tab w:val="left" w:pos="4859"/>
          <w:tab w:val="left" w:pos="5123"/>
        </w:tabs>
      </w:pPr>
      <w:r>
        <w:tab/>
        <w:t>then</w:t>
      </w:r>
      <w:r>
        <w:tab/>
      </w:r>
      <w:r>
        <w:rPr>
          <w:smallCaps/>
        </w:rPr>
        <w:t>stat</w:t>
      </w:r>
      <w:r>
        <w:t>-dislike</w:t>
      </w:r>
      <w:r>
        <w:rPr>
          <w:smallCaps/>
        </w:rPr>
        <w:tab/>
        <w:t>c</w:t>
      </w:r>
      <w:r>
        <w:rPr>
          <w:smallCaps/>
        </w:rPr>
        <w:tab/>
      </w:r>
      <w:r>
        <w:t>most-</w:t>
      </w:r>
      <w:r>
        <w:rPr>
          <w:smallCaps/>
        </w:rPr>
        <w:t>red</w:t>
      </w:r>
      <w:r>
        <w:t>-old-</w:t>
      </w:r>
      <w:r>
        <w:rPr>
          <w:smallCaps/>
        </w:rPr>
        <w:t>nom</w:t>
      </w:r>
      <w:r>
        <w:rPr>
          <w:smallCaps/>
        </w:rPr>
        <w:tab/>
        <w:t>c</w:t>
      </w:r>
      <w:r>
        <w:rPr>
          <w:smallCaps/>
        </w:rPr>
        <w:tab/>
      </w:r>
      <w:r>
        <w:t>female</w:t>
      </w:r>
    </w:p>
    <w:p w14:paraId="0A5D606A" w14:textId="77777777" w:rsidR="00800AD8" w:rsidRDefault="00800AD8">
      <w:pPr>
        <w:pStyle w:val="InterlineFree"/>
      </w:pPr>
      <w:r>
        <w:t>The oldest daughter didn’t like them at all.</w:t>
      </w:r>
    </w:p>
    <w:p w14:paraId="3B48899E" w14:textId="77777777" w:rsidR="00800AD8" w:rsidRDefault="00DC1AE0" w:rsidP="004D4F25">
      <w:pPr>
        <w:pStyle w:val="InterlineText"/>
        <w:tabs>
          <w:tab w:val="left" w:pos="533"/>
          <w:tab w:val="left" w:pos="1022"/>
          <w:tab w:val="left" w:pos="2156"/>
          <w:tab w:val="left" w:pos="2840"/>
        </w:tabs>
      </w:pPr>
      <w:r w:rsidRPr="003A1D48">
        <w:rPr>
          <w:rStyle w:val="InterlineTextNumChar"/>
        </w:rPr>
        <w:t>019</w:t>
      </w:r>
      <w:r w:rsidR="00800AD8">
        <w:tab/>
        <w:t>qau</w:t>
      </w:r>
      <w:r w:rsidR="00800AD8">
        <w:tab/>
        <w:t>qemaung</w:t>
      </w:r>
      <w:r w:rsidR="00800AD8">
        <w:tab/>
        <w:t>azua</w:t>
      </w:r>
      <w:r w:rsidR="00800AD8">
        <w:tab/>
        <w:t>vuluvulung.</w:t>
      </w:r>
    </w:p>
    <w:p w14:paraId="68D43455" w14:textId="77777777" w:rsidR="00800AD8" w:rsidRDefault="00800AD8" w:rsidP="004D4F25">
      <w:pPr>
        <w:pStyle w:val="InterlineGlossWithTrans"/>
        <w:tabs>
          <w:tab w:val="left" w:pos="533"/>
          <w:tab w:val="left" w:pos="1022"/>
          <w:tab w:val="left" w:pos="2156"/>
          <w:tab w:val="left" w:pos="2840"/>
        </w:tabs>
      </w:pPr>
      <w:r>
        <w:tab/>
        <w:t>qau</w:t>
      </w:r>
      <w:r>
        <w:tab/>
        <w:t>em=qaung</w:t>
      </w:r>
      <w:r>
        <w:tab/>
        <w:t>a-zua</w:t>
      </w:r>
      <w:r>
        <w:tab/>
        <w:t>vulu-vulung</w:t>
      </w:r>
    </w:p>
    <w:p w14:paraId="2FE89B17" w14:textId="77777777" w:rsidR="00800AD8" w:rsidRDefault="00800AD8" w:rsidP="00B76180">
      <w:pPr>
        <w:pStyle w:val="InterlineTransNoFree"/>
        <w:tabs>
          <w:tab w:val="left" w:pos="1022"/>
          <w:tab w:val="left" w:pos="2156"/>
          <w:tab w:val="left" w:pos="2840"/>
          <w:tab w:val="right" w:pos="8789"/>
        </w:tabs>
      </w:pPr>
      <w:r>
        <w:tab/>
        <w:t>so</w:t>
      </w:r>
      <w:r>
        <w:tab/>
      </w:r>
      <w:r>
        <w:rPr>
          <w:smallCaps/>
        </w:rPr>
        <w:t>af</w:t>
      </w:r>
      <w:r>
        <w:t>=cry</w:t>
      </w:r>
      <w:r>
        <w:tab/>
      </w:r>
      <w:r>
        <w:rPr>
          <w:smallCaps/>
        </w:rPr>
        <w:t>c-</w:t>
      </w:r>
      <w:r>
        <w:t>that</w:t>
      </w:r>
      <w:r>
        <w:tab/>
      </w:r>
      <w:r>
        <w:rPr>
          <w:smallCaps/>
        </w:rPr>
        <w:t>red</w:t>
      </w:r>
      <w:r>
        <w:t>-old</w:t>
      </w:r>
      <w:r w:rsidR="004D4F25">
        <w:tab/>
        <w:t>The old man cried.</w:t>
      </w:r>
    </w:p>
    <w:p w14:paraId="09927EA7" w14:textId="77777777" w:rsidR="00800AD8" w:rsidRDefault="00DC1AE0" w:rsidP="004D4F25">
      <w:pPr>
        <w:pStyle w:val="InterlineText"/>
        <w:tabs>
          <w:tab w:val="left" w:pos="533"/>
          <w:tab w:val="left" w:pos="1187"/>
          <w:tab w:val="left" w:pos="2471"/>
          <w:tab w:val="left" w:pos="3395"/>
          <w:tab w:val="left" w:pos="4409"/>
          <w:tab w:val="left" w:pos="5228"/>
          <w:tab w:val="left" w:pos="5822"/>
          <w:tab w:val="left" w:pos="6311"/>
          <w:tab w:val="left" w:pos="7265"/>
          <w:tab w:val="left" w:pos="7739"/>
          <w:tab w:val="left" w:pos="8918"/>
          <w:tab w:val="left" w:pos="9062"/>
        </w:tabs>
      </w:pPr>
      <w:r w:rsidRPr="003A1D48">
        <w:rPr>
          <w:rStyle w:val="InterlineTextNumChar"/>
        </w:rPr>
        <w:t>020</w:t>
      </w:r>
      <w:r w:rsidR="00800AD8">
        <w:tab/>
        <w:t>“nu</w:t>
      </w:r>
      <w:r w:rsidR="00800AD8">
        <w:tab/>
        <w:t>masengats</w:t>
      </w:r>
      <w:r w:rsidR="00800AD8">
        <w:tab/>
        <w:t>mun,</w:t>
      </w:r>
      <w:r w:rsidR="00800AD8">
        <w:tab/>
        <w:t>muri</w:t>
      </w:r>
      <w:r w:rsidR="00800AD8">
        <w:tab/>
        <w:t>katsen</w:t>
      </w:r>
      <w:r w:rsidR="00800AD8">
        <w:tab/>
        <w:t>aken</w:t>
      </w:r>
      <w:r w:rsidR="00800AD8">
        <w:tab/>
        <w:t>nua</w:t>
      </w:r>
      <w:r w:rsidR="00800AD8">
        <w:tab/>
        <w:t>qatjuvi,”</w:t>
      </w:r>
      <w:r w:rsidR="00800AD8">
        <w:tab/>
        <w:t>aya</w:t>
      </w:r>
      <w:r w:rsidR="00800AD8">
        <w:tab/>
        <w:t>tjemumaî</w:t>
      </w:r>
    </w:p>
    <w:p w14:paraId="5411701C" w14:textId="77777777" w:rsidR="00800AD8" w:rsidRDefault="00800AD8" w:rsidP="004D4F25">
      <w:pPr>
        <w:pStyle w:val="InterlineGlossWithTrans"/>
        <w:tabs>
          <w:tab w:val="left" w:pos="533"/>
          <w:tab w:val="left" w:pos="1187"/>
          <w:tab w:val="left" w:pos="2471"/>
          <w:tab w:val="left" w:pos="3395"/>
          <w:tab w:val="left" w:pos="4409"/>
          <w:tab w:val="left" w:pos="5228"/>
          <w:tab w:val="left" w:pos="5822"/>
          <w:tab w:val="left" w:pos="6311"/>
          <w:tab w:val="left" w:pos="7265"/>
          <w:tab w:val="left" w:pos="7739"/>
          <w:tab w:val="left" w:pos="8918"/>
          <w:tab w:val="left" w:pos="9062"/>
        </w:tabs>
      </w:pPr>
      <w:r>
        <w:tab/>
        <w:t>nu</w:t>
      </w:r>
      <w:r>
        <w:tab/>
        <w:t>ma-sengats</w:t>
      </w:r>
      <w:r>
        <w:tab/>
        <w:t>mun</w:t>
      </w:r>
      <w:r>
        <w:tab/>
        <w:t>ma-uri</w:t>
      </w:r>
      <w:r>
        <w:tab/>
        <w:t>kats-en</w:t>
      </w:r>
      <w:r>
        <w:tab/>
        <w:t>aken</w:t>
      </w:r>
      <w:r>
        <w:tab/>
        <w:t>nua</w:t>
      </w:r>
      <w:r>
        <w:tab/>
        <w:t>qatjuvi</w:t>
      </w:r>
      <w:r>
        <w:tab/>
        <w:t>aya</w:t>
      </w:r>
      <w:r>
        <w:tab/>
        <w:t>em=tjumaî</w:t>
      </w:r>
    </w:p>
    <w:p w14:paraId="3C06B8CA" w14:textId="77777777" w:rsidR="00800AD8" w:rsidRDefault="00800AD8" w:rsidP="004D4F25">
      <w:pPr>
        <w:pStyle w:val="InterlineTransNoFree"/>
        <w:tabs>
          <w:tab w:val="left" w:pos="1187"/>
          <w:tab w:val="left" w:pos="2471"/>
          <w:tab w:val="left" w:pos="3395"/>
          <w:tab w:val="left" w:pos="4409"/>
          <w:tab w:val="left" w:pos="5228"/>
          <w:tab w:val="left" w:pos="5822"/>
          <w:tab w:val="left" w:pos="6311"/>
          <w:tab w:val="left" w:pos="7265"/>
          <w:tab w:val="left" w:pos="7739"/>
          <w:tab w:val="left" w:pos="8918"/>
          <w:tab w:val="left" w:pos="9062"/>
        </w:tabs>
      </w:pPr>
      <w:r>
        <w:tab/>
        <w:t>when</w:t>
      </w:r>
      <w:r>
        <w:tab/>
      </w:r>
      <w:r>
        <w:rPr>
          <w:smallCaps/>
        </w:rPr>
        <w:t>stat</w:t>
      </w:r>
      <w:r>
        <w:t>-dislike</w:t>
      </w:r>
      <w:r>
        <w:tab/>
      </w:r>
      <w:r>
        <w:rPr>
          <w:smallCaps/>
        </w:rPr>
        <w:t>f.</w:t>
      </w:r>
      <w:r>
        <w:t>you(</w:t>
      </w:r>
      <w:r>
        <w:rPr>
          <w:smallCaps/>
        </w:rPr>
        <w:t>p</w:t>
      </w:r>
      <w:r>
        <w:t>)</w:t>
      </w:r>
      <w:r>
        <w:tab/>
      </w:r>
      <w:r>
        <w:rPr>
          <w:smallCaps/>
        </w:rPr>
        <w:t>stat</w:t>
      </w:r>
      <w:r>
        <w:t>-will</w:t>
      </w:r>
      <w:r>
        <w:tab/>
        <w:t>bite-</w:t>
      </w:r>
      <w:r>
        <w:rPr>
          <w:smallCaps/>
        </w:rPr>
        <w:t>pf</w:t>
      </w:r>
      <w:r>
        <w:tab/>
      </w:r>
      <w:r w:rsidR="000D5EFB" w:rsidRPr="000D5EFB">
        <w:rPr>
          <w:smallCaps/>
        </w:rPr>
        <w:t>f.I</w:t>
      </w:r>
      <w:r>
        <w:tab/>
        <w:t>by</w:t>
      </w:r>
      <w:r>
        <w:tab/>
        <w:t>snake</w:t>
      </w:r>
      <w:r>
        <w:tab/>
        <w:t>say</w:t>
      </w:r>
      <w:r>
        <w:tab/>
      </w:r>
      <w:r>
        <w:rPr>
          <w:smallCaps/>
        </w:rPr>
        <w:t>af</w:t>
      </w:r>
      <w:r>
        <w:t>=discuss</w:t>
      </w:r>
    </w:p>
    <w:p w14:paraId="68EBF652" w14:textId="77777777" w:rsidR="00800AD8" w:rsidRDefault="00800AD8" w:rsidP="00B76180">
      <w:pPr>
        <w:pStyle w:val="InterlineText"/>
        <w:tabs>
          <w:tab w:val="left" w:pos="533"/>
          <w:tab w:val="left" w:pos="1037"/>
          <w:tab w:val="left" w:pos="1766"/>
        </w:tabs>
      </w:pPr>
      <w:r>
        <w:tab/>
        <w:t>tua</w:t>
      </w:r>
      <w:r>
        <w:tab/>
        <w:t>marka</w:t>
      </w:r>
      <w:r>
        <w:tab/>
        <w:t>aîak.</w:t>
      </w:r>
    </w:p>
    <w:p w14:paraId="3F5598EE" w14:textId="77777777" w:rsidR="00800AD8" w:rsidRDefault="00800AD8" w:rsidP="00B76180">
      <w:pPr>
        <w:pStyle w:val="InterlineGlossWithTrans"/>
        <w:tabs>
          <w:tab w:val="left" w:pos="533"/>
          <w:tab w:val="left" w:pos="1037"/>
          <w:tab w:val="left" w:pos="1766"/>
        </w:tabs>
      </w:pPr>
      <w:r>
        <w:tab/>
        <w:t>tua</w:t>
      </w:r>
      <w:r>
        <w:tab/>
        <w:t>marka</w:t>
      </w:r>
      <w:r>
        <w:tab/>
        <w:t>aîak</w:t>
      </w:r>
    </w:p>
    <w:p w14:paraId="51D8C6F0" w14:textId="77777777" w:rsidR="00800AD8" w:rsidRDefault="00800AD8" w:rsidP="00B76180">
      <w:pPr>
        <w:pStyle w:val="InterlineTrans"/>
        <w:tabs>
          <w:tab w:val="left" w:pos="533"/>
          <w:tab w:val="left" w:pos="1037"/>
          <w:tab w:val="left" w:pos="1766"/>
        </w:tabs>
      </w:pPr>
      <w:r>
        <w:tab/>
      </w:r>
      <w:smartTag w:uri="urn:schemas-microsoft-com:office:smarttags" w:element="Street">
        <w:smartTag w:uri="urn:schemas-microsoft-com:office:smarttags" w:element="address">
          <w:r w:rsidRPr="00B76180">
            <w:rPr>
              <w:smallCaps/>
            </w:rPr>
            <w:t>obl</w:t>
          </w:r>
          <w:r>
            <w:tab/>
          </w:r>
          <w:r w:rsidRPr="00B76180">
            <w:rPr>
              <w:smallCaps/>
            </w:rPr>
            <w:t>pl</w:t>
          </w:r>
        </w:smartTag>
      </w:smartTag>
      <w:r>
        <w:tab/>
        <w:t>child</w:t>
      </w:r>
    </w:p>
    <w:p w14:paraId="0454D549" w14:textId="77777777" w:rsidR="00800AD8" w:rsidRDefault="00B76180">
      <w:pPr>
        <w:pStyle w:val="InterlineFree"/>
      </w:pPr>
      <w:r>
        <w:t>“If you all dislike them, I’ll be bitten by a snake,” he told his children.</w:t>
      </w:r>
    </w:p>
    <w:p w14:paraId="4586FACE" w14:textId="77777777" w:rsidR="00800AD8" w:rsidRDefault="00DC1AE0" w:rsidP="004D4F25">
      <w:pPr>
        <w:pStyle w:val="InterlineText"/>
        <w:tabs>
          <w:tab w:val="left" w:pos="533"/>
          <w:tab w:val="left" w:pos="1022"/>
          <w:tab w:val="left" w:pos="2516"/>
          <w:tab w:val="left" w:pos="2780"/>
          <w:tab w:val="left" w:pos="4664"/>
          <w:tab w:val="left" w:pos="4928"/>
        </w:tabs>
      </w:pPr>
      <w:r w:rsidRPr="003A1D48">
        <w:rPr>
          <w:rStyle w:val="InterlineTextNumChar"/>
        </w:rPr>
        <w:t>021</w:t>
      </w:r>
      <w:r w:rsidR="00800AD8">
        <w:tab/>
        <w:t>qau</w:t>
      </w:r>
      <w:r w:rsidR="00800AD8">
        <w:tab/>
        <w:t>penaula</w:t>
      </w:r>
      <w:r w:rsidR="00800AD8">
        <w:tab/>
        <w:t>a</w:t>
      </w:r>
      <w:r w:rsidR="00800AD8">
        <w:tab/>
        <w:t>sipuîaîakan</w:t>
      </w:r>
      <w:r w:rsidR="00800AD8">
        <w:tab/>
        <w:t>a</w:t>
      </w:r>
      <w:r w:rsidR="00800AD8">
        <w:tab/>
        <w:t>vavayan.</w:t>
      </w:r>
    </w:p>
    <w:p w14:paraId="66508DE5" w14:textId="77777777" w:rsidR="00800AD8" w:rsidRDefault="00800AD8" w:rsidP="004D4F25">
      <w:pPr>
        <w:pStyle w:val="InterlineGlossWithTrans"/>
        <w:tabs>
          <w:tab w:val="left" w:pos="533"/>
          <w:tab w:val="left" w:pos="1022"/>
          <w:tab w:val="left" w:pos="2516"/>
          <w:tab w:val="left" w:pos="2780"/>
          <w:tab w:val="left" w:pos="4664"/>
          <w:tab w:val="left" w:pos="4928"/>
        </w:tabs>
      </w:pPr>
      <w:r>
        <w:tab/>
        <w:t>qau</w:t>
      </w:r>
      <w:r>
        <w:tab/>
        <w:t>en=pa-ula</w:t>
      </w:r>
      <w:r>
        <w:tab/>
        <w:t>a</w:t>
      </w:r>
      <w:r>
        <w:tab/>
        <w:t>si-pu-îaîak-an</w:t>
      </w:r>
      <w:r>
        <w:tab/>
        <w:t>a</w:t>
      </w:r>
      <w:r>
        <w:tab/>
        <w:t>vavayan</w:t>
      </w:r>
    </w:p>
    <w:p w14:paraId="3B607AF6" w14:textId="77777777" w:rsidR="00800AD8" w:rsidRDefault="00800AD8" w:rsidP="004D4F25">
      <w:pPr>
        <w:pStyle w:val="InterlineTrans"/>
        <w:tabs>
          <w:tab w:val="left" w:pos="533"/>
          <w:tab w:val="left" w:pos="1022"/>
          <w:tab w:val="left" w:pos="2516"/>
          <w:tab w:val="left" w:pos="2780"/>
          <w:tab w:val="left" w:pos="4664"/>
          <w:tab w:val="left" w:pos="4928"/>
        </w:tabs>
      </w:pPr>
      <w:r>
        <w:tab/>
        <w:t>so</w:t>
      </w:r>
      <w:r>
        <w:tab/>
      </w:r>
      <w:r>
        <w:rPr>
          <w:smallCaps/>
        </w:rPr>
        <w:t>af</w:t>
      </w:r>
      <w:r>
        <w:t>=cause-lack</w:t>
      </w:r>
      <w:r>
        <w:rPr>
          <w:smallCaps/>
        </w:rPr>
        <w:tab/>
        <w:t>c</w:t>
      </w:r>
      <w:r>
        <w:rPr>
          <w:smallCaps/>
        </w:rPr>
        <w:tab/>
        <w:t>if</w:t>
      </w:r>
      <w:r>
        <w:t>-have-child-</w:t>
      </w:r>
      <w:r>
        <w:rPr>
          <w:smallCaps/>
        </w:rPr>
        <w:t>nom</w:t>
      </w:r>
      <w:r>
        <w:rPr>
          <w:smallCaps/>
        </w:rPr>
        <w:tab/>
        <w:t>c</w:t>
      </w:r>
      <w:r>
        <w:rPr>
          <w:smallCaps/>
        </w:rPr>
        <w:tab/>
      </w:r>
      <w:r>
        <w:t>female</w:t>
      </w:r>
    </w:p>
    <w:p w14:paraId="7F59F100" w14:textId="77777777" w:rsidR="00800AD8" w:rsidRDefault="00800AD8">
      <w:pPr>
        <w:pStyle w:val="InterlineFree"/>
      </w:pPr>
      <w:r>
        <w:t>His youngest daughter had pity on him.</w:t>
      </w:r>
    </w:p>
    <w:p w14:paraId="387F91B3" w14:textId="77777777" w:rsidR="00800AD8" w:rsidRDefault="00DC1AE0" w:rsidP="004D4F25">
      <w:pPr>
        <w:pStyle w:val="InterlineText"/>
        <w:tabs>
          <w:tab w:val="left" w:pos="533"/>
          <w:tab w:val="left" w:pos="1187"/>
          <w:tab w:val="left" w:pos="3131"/>
          <w:tab w:val="left" w:pos="4070"/>
          <w:tab w:val="left" w:pos="4754"/>
          <w:tab w:val="left" w:pos="5513"/>
          <w:tab w:val="left" w:pos="6647"/>
        </w:tabs>
      </w:pPr>
      <w:r w:rsidRPr="003A1D48">
        <w:rPr>
          <w:rStyle w:val="InterlineTextNumChar"/>
        </w:rPr>
        <w:t>022</w:t>
      </w:r>
      <w:r w:rsidR="00800AD8">
        <w:tab/>
        <w:t>“nu</w:t>
      </w:r>
      <w:r w:rsidR="00800AD8">
        <w:tab/>
        <w:t>maitazua,</w:t>
      </w:r>
      <w:r w:rsidR="00800AD8">
        <w:tab/>
        <w:t>idan</w:t>
      </w:r>
      <w:r w:rsidR="00800AD8">
        <w:tab/>
        <w:t>azua</w:t>
      </w:r>
      <w:r w:rsidR="00800AD8">
        <w:tab/>
        <w:t>vetsiar</w:t>
      </w:r>
      <w:r w:rsidR="00800AD8">
        <w:tab/>
        <w:t>tjanuaken</w:t>
      </w:r>
      <w:r w:rsidR="00800AD8">
        <w:tab/>
        <w:t>anga.</w:t>
      </w:r>
    </w:p>
    <w:p w14:paraId="11054DE2" w14:textId="77777777" w:rsidR="00800AD8" w:rsidRDefault="00800AD8" w:rsidP="004D4F25">
      <w:pPr>
        <w:pStyle w:val="InterlineGlossWithTrans"/>
        <w:tabs>
          <w:tab w:val="left" w:pos="533"/>
          <w:tab w:val="left" w:pos="1187"/>
          <w:tab w:val="left" w:pos="3131"/>
          <w:tab w:val="left" w:pos="4070"/>
          <w:tab w:val="left" w:pos="4754"/>
          <w:tab w:val="left" w:pos="5513"/>
          <w:tab w:val="left" w:pos="6647"/>
        </w:tabs>
      </w:pPr>
      <w:r>
        <w:tab/>
        <w:t>nu</w:t>
      </w:r>
      <w:r>
        <w:tab/>
        <w:t>ma-aya-ta-zua</w:t>
      </w:r>
      <w:r>
        <w:tab/>
        <w:t>id-an</w:t>
      </w:r>
      <w:r>
        <w:tab/>
        <w:t>a-zua</w:t>
      </w:r>
      <w:r>
        <w:tab/>
        <w:t>vetsiar</w:t>
      </w:r>
      <w:r>
        <w:tab/>
        <w:t>tjanu-aken</w:t>
      </w:r>
      <w:r>
        <w:tab/>
        <w:t>anga</w:t>
      </w:r>
    </w:p>
    <w:p w14:paraId="13898004" w14:textId="77777777" w:rsidR="00800AD8" w:rsidRDefault="00800AD8" w:rsidP="004D4F25">
      <w:pPr>
        <w:pStyle w:val="InterlineTrans"/>
        <w:tabs>
          <w:tab w:val="left" w:pos="533"/>
          <w:tab w:val="left" w:pos="1187"/>
          <w:tab w:val="left" w:pos="3131"/>
          <w:tab w:val="left" w:pos="4070"/>
          <w:tab w:val="left" w:pos="4754"/>
          <w:tab w:val="left" w:pos="5513"/>
          <w:tab w:val="left" w:pos="6647"/>
        </w:tabs>
      </w:pPr>
      <w:r>
        <w:tab/>
        <w:t>when</w:t>
      </w:r>
      <w:r>
        <w:tab/>
      </w:r>
      <w:r>
        <w:rPr>
          <w:smallCaps/>
        </w:rPr>
        <w:t>stat</w:t>
      </w:r>
      <w:r>
        <w:t>-be.thus-?-that</w:t>
      </w:r>
      <w:r>
        <w:tab/>
        <w:t>come-</w:t>
      </w:r>
      <w:r>
        <w:rPr>
          <w:smallCaps/>
        </w:rPr>
        <w:t>lf</w:t>
      </w:r>
      <w:r>
        <w:tab/>
      </w:r>
      <w:r>
        <w:rPr>
          <w:smallCaps/>
        </w:rPr>
        <w:t>c-</w:t>
      </w:r>
      <w:r>
        <w:t>that</w:t>
      </w:r>
      <w:r>
        <w:tab/>
        <w:t>flower</w:t>
      </w:r>
      <w:r>
        <w:tab/>
      </w:r>
      <w:r>
        <w:rPr>
          <w:smallCaps/>
        </w:rPr>
        <w:t>obl</w:t>
      </w:r>
      <w:r>
        <w:t>-I</w:t>
      </w:r>
      <w:r>
        <w:tab/>
        <w:t>indeed</w:t>
      </w:r>
    </w:p>
    <w:p w14:paraId="1D00D3AD" w14:textId="77777777" w:rsidR="00800AD8" w:rsidRDefault="00800AD8">
      <w:pPr>
        <w:pStyle w:val="InterlineFree"/>
      </w:pPr>
      <w:r>
        <w:t>“In that case, give the flowers to me.</w:t>
      </w:r>
    </w:p>
    <w:p w14:paraId="43C54C7E" w14:textId="77777777" w:rsidR="00800AD8" w:rsidRDefault="00DC1AE0" w:rsidP="004D4F25">
      <w:pPr>
        <w:pStyle w:val="InterlineText"/>
        <w:tabs>
          <w:tab w:val="left" w:pos="533"/>
          <w:tab w:val="left" w:pos="1847"/>
          <w:tab w:val="left" w:pos="2441"/>
          <w:tab w:val="left" w:pos="2945"/>
          <w:tab w:val="left" w:pos="3899"/>
        </w:tabs>
      </w:pPr>
      <w:r w:rsidRPr="003A1D48">
        <w:rPr>
          <w:rStyle w:val="InterlineTextNumChar"/>
        </w:rPr>
        <w:t>023</w:t>
      </w:r>
      <w:r w:rsidR="00800AD8">
        <w:tab/>
        <w:t>puvaîaw</w:t>
      </w:r>
      <w:r w:rsidR="00800AD8">
        <w:tab/>
        <w:t>aken</w:t>
      </w:r>
      <w:r w:rsidR="00800AD8">
        <w:tab/>
        <w:t>tua</w:t>
      </w:r>
      <w:r w:rsidR="00800AD8">
        <w:tab/>
        <w:t>qatjuvi,”</w:t>
      </w:r>
      <w:r w:rsidR="00800AD8">
        <w:tab/>
        <w:t>aya.</w:t>
      </w:r>
    </w:p>
    <w:p w14:paraId="031463E8" w14:textId="77777777" w:rsidR="00800AD8" w:rsidRDefault="00800AD8" w:rsidP="004D4F25">
      <w:pPr>
        <w:pStyle w:val="InterlineGlossWithTrans"/>
        <w:tabs>
          <w:tab w:val="left" w:pos="533"/>
          <w:tab w:val="left" w:pos="1847"/>
          <w:tab w:val="left" w:pos="2441"/>
          <w:tab w:val="left" w:pos="2945"/>
          <w:tab w:val="left" w:pos="3899"/>
        </w:tabs>
      </w:pPr>
      <w:r>
        <w:tab/>
        <w:t>pu-vaîaw</w:t>
      </w:r>
      <w:r>
        <w:tab/>
        <w:t>aken</w:t>
      </w:r>
      <w:r>
        <w:tab/>
        <w:t>tua</w:t>
      </w:r>
      <w:r>
        <w:tab/>
        <w:t>qatjuvi</w:t>
      </w:r>
      <w:r>
        <w:tab/>
        <w:t>aya</w:t>
      </w:r>
    </w:p>
    <w:p w14:paraId="40495E7F" w14:textId="77777777" w:rsidR="00800AD8" w:rsidRDefault="00800AD8" w:rsidP="00B76180">
      <w:pPr>
        <w:pStyle w:val="InterlineTransNoFree"/>
        <w:tabs>
          <w:tab w:val="left" w:pos="1847"/>
          <w:tab w:val="left" w:pos="2441"/>
          <w:tab w:val="left" w:pos="2945"/>
          <w:tab w:val="left" w:pos="3899"/>
          <w:tab w:val="right" w:pos="8789"/>
        </w:tabs>
      </w:pPr>
      <w:r>
        <w:tab/>
        <w:t>have-spouse</w:t>
      </w:r>
      <w:r>
        <w:tab/>
      </w:r>
      <w:r w:rsidR="000D5EFB" w:rsidRPr="000D5EFB">
        <w:rPr>
          <w:smallCaps/>
        </w:rPr>
        <w:t>f.I</w:t>
      </w:r>
      <w:r>
        <w:tab/>
      </w:r>
      <w:r>
        <w:rPr>
          <w:smallCaps/>
        </w:rPr>
        <w:t>obl</w:t>
      </w:r>
      <w:r>
        <w:tab/>
        <w:t>snake</w:t>
      </w:r>
      <w:r>
        <w:tab/>
        <w:t>say</w:t>
      </w:r>
      <w:r w:rsidR="004D4F25">
        <w:tab/>
        <w:t>I’ll marry the snake,” she said.</w:t>
      </w:r>
    </w:p>
    <w:p w14:paraId="59BB1637" w14:textId="77777777" w:rsidR="00800AD8" w:rsidRDefault="00DC1AE0" w:rsidP="004D4F25">
      <w:pPr>
        <w:pStyle w:val="InterlineText"/>
        <w:tabs>
          <w:tab w:val="left" w:pos="533"/>
          <w:tab w:val="left" w:pos="1922"/>
          <w:tab w:val="left" w:pos="2411"/>
        </w:tabs>
      </w:pPr>
      <w:r w:rsidRPr="003A1D48">
        <w:rPr>
          <w:rStyle w:val="InterlineTextNumChar"/>
        </w:rPr>
        <w:t>024</w:t>
      </w:r>
      <w:r w:rsidR="00800AD8">
        <w:tab/>
        <w:t>sipavai</w:t>
      </w:r>
      <w:r w:rsidR="00800AD8">
        <w:tab/>
        <w:t>nua</w:t>
      </w:r>
      <w:r w:rsidR="00800AD8">
        <w:tab/>
        <w:t>vuluvulung.</w:t>
      </w:r>
    </w:p>
    <w:p w14:paraId="795011EC" w14:textId="77777777" w:rsidR="00800AD8" w:rsidRDefault="00800AD8" w:rsidP="004D4F25">
      <w:pPr>
        <w:pStyle w:val="InterlineGlossWithTrans"/>
        <w:tabs>
          <w:tab w:val="left" w:pos="533"/>
          <w:tab w:val="left" w:pos="1922"/>
          <w:tab w:val="left" w:pos="2411"/>
        </w:tabs>
      </w:pPr>
      <w:r>
        <w:tab/>
        <w:t>si-pa-va</w:t>
      </w:r>
      <w:r w:rsidR="00E834DD">
        <w:t>y</w:t>
      </w:r>
      <w:r>
        <w:tab/>
        <w:t>nua</w:t>
      </w:r>
      <w:r>
        <w:tab/>
        <w:t>vulu-vulung</w:t>
      </w:r>
    </w:p>
    <w:p w14:paraId="0FCC71B0" w14:textId="77777777" w:rsidR="00800AD8" w:rsidRDefault="00800AD8" w:rsidP="00B76180">
      <w:pPr>
        <w:pStyle w:val="InterlineTransNoFree"/>
        <w:tabs>
          <w:tab w:val="left" w:pos="1922"/>
          <w:tab w:val="left" w:pos="2411"/>
          <w:tab w:val="right" w:pos="8789"/>
        </w:tabs>
      </w:pPr>
      <w:r>
        <w:tab/>
      </w:r>
      <w:r>
        <w:rPr>
          <w:smallCaps/>
        </w:rPr>
        <w:t>if</w:t>
      </w:r>
      <w:r>
        <w:t>-cause-give</w:t>
      </w:r>
      <w:r>
        <w:tab/>
        <w:t>by</w:t>
      </w:r>
      <w:r>
        <w:tab/>
      </w:r>
      <w:r>
        <w:rPr>
          <w:smallCaps/>
        </w:rPr>
        <w:t>red</w:t>
      </w:r>
      <w:r>
        <w:t>-old</w:t>
      </w:r>
      <w:r w:rsidR="004D4F25">
        <w:tab/>
        <w:t>So the old man gave them to her.</w:t>
      </w:r>
    </w:p>
    <w:p w14:paraId="31323698" w14:textId="77777777" w:rsidR="00800AD8" w:rsidRDefault="00DC1AE0" w:rsidP="004D4F25">
      <w:pPr>
        <w:pStyle w:val="InterlineText"/>
        <w:tabs>
          <w:tab w:val="left" w:pos="533"/>
          <w:tab w:val="left" w:pos="1022"/>
          <w:tab w:val="left" w:pos="1586"/>
          <w:tab w:val="left" w:pos="3140"/>
          <w:tab w:val="left" w:pos="4439"/>
          <w:tab w:val="left" w:pos="4703"/>
        </w:tabs>
      </w:pPr>
      <w:r w:rsidRPr="003A1D48">
        <w:rPr>
          <w:rStyle w:val="InterlineTextNumChar"/>
        </w:rPr>
        <w:t>025</w:t>
      </w:r>
      <w:r w:rsidR="00800AD8">
        <w:tab/>
        <w:t>qau</w:t>
      </w:r>
      <w:r w:rsidR="00800AD8">
        <w:tab/>
        <w:t>ka</w:t>
      </w:r>
      <w:r w:rsidR="00800AD8">
        <w:tab/>
        <w:t>tjelutjeluan</w:t>
      </w:r>
      <w:r w:rsidR="00800AD8">
        <w:tab/>
        <w:t>mangtjez</w:t>
      </w:r>
      <w:r w:rsidR="00800AD8">
        <w:tab/>
        <w:t>a</w:t>
      </w:r>
      <w:r w:rsidR="00800AD8">
        <w:tab/>
        <w:t>qatjuvi.</w:t>
      </w:r>
    </w:p>
    <w:p w14:paraId="6E652DE6" w14:textId="77777777" w:rsidR="00800AD8" w:rsidRDefault="00800AD8" w:rsidP="004D4F25">
      <w:pPr>
        <w:pStyle w:val="InterlineGlossWithTrans"/>
        <w:tabs>
          <w:tab w:val="left" w:pos="533"/>
          <w:tab w:val="left" w:pos="1022"/>
          <w:tab w:val="left" w:pos="1586"/>
          <w:tab w:val="left" w:pos="3140"/>
          <w:tab w:val="left" w:pos="4439"/>
          <w:tab w:val="left" w:pos="4703"/>
        </w:tabs>
      </w:pPr>
      <w:r>
        <w:tab/>
        <w:t>qau</w:t>
      </w:r>
      <w:r>
        <w:tab/>
        <w:t>ka</w:t>
      </w:r>
      <w:r>
        <w:tab/>
        <w:t>tjelu-tjelu-an</w:t>
      </w:r>
      <w:r>
        <w:tab/>
        <w:t>m-pangetjez</w:t>
      </w:r>
      <w:r>
        <w:tab/>
        <w:t>a</w:t>
      </w:r>
      <w:r>
        <w:tab/>
        <w:t>qatjuvi</w:t>
      </w:r>
    </w:p>
    <w:p w14:paraId="3A9EB1BD" w14:textId="77777777" w:rsidR="00800AD8" w:rsidRDefault="00800AD8" w:rsidP="004D4F25">
      <w:pPr>
        <w:pStyle w:val="InterlineTrans"/>
        <w:tabs>
          <w:tab w:val="left" w:pos="533"/>
          <w:tab w:val="left" w:pos="1022"/>
          <w:tab w:val="left" w:pos="1586"/>
          <w:tab w:val="left" w:pos="3140"/>
          <w:tab w:val="left" w:pos="4439"/>
          <w:tab w:val="left" w:pos="4703"/>
        </w:tabs>
      </w:pPr>
      <w:r>
        <w:tab/>
        <w:t>so</w:t>
      </w:r>
      <w:r>
        <w:tab/>
        <w:t>after</w:t>
      </w:r>
      <w:r>
        <w:tab/>
      </w:r>
      <w:r>
        <w:rPr>
          <w:smallCaps/>
        </w:rPr>
        <w:t>red</w:t>
      </w:r>
      <w:r>
        <w:t>-three-</w:t>
      </w:r>
      <w:r>
        <w:rPr>
          <w:smallCaps/>
        </w:rPr>
        <w:t>nom</w:t>
      </w:r>
      <w:r>
        <w:tab/>
      </w:r>
      <w:r>
        <w:rPr>
          <w:smallCaps/>
        </w:rPr>
        <w:t>af</w:t>
      </w:r>
      <w:r>
        <w:t>-come</w:t>
      </w:r>
      <w:r>
        <w:rPr>
          <w:smallCaps/>
        </w:rPr>
        <w:tab/>
        <w:t>c</w:t>
      </w:r>
      <w:r>
        <w:rPr>
          <w:smallCaps/>
        </w:rPr>
        <w:tab/>
      </w:r>
      <w:r>
        <w:t>snake</w:t>
      </w:r>
    </w:p>
    <w:p w14:paraId="751569C3" w14:textId="77777777" w:rsidR="00800AD8" w:rsidRDefault="00800AD8">
      <w:pPr>
        <w:pStyle w:val="InterlineFree"/>
      </w:pPr>
      <w:r>
        <w:t>On the third day the snake came.</w:t>
      </w:r>
    </w:p>
    <w:p w14:paraId="51875054" w14:textId="77777777" w:rsidR="00800AD8" w:rsidRDefault="00DC1AE0" w:rsidP="004D4F25">
      <w:pPr>
        <w:pStyle w:val="InterlineText"/>
        <w:tabs>
          <w:tab w:val="left" w:pos="533"/>
          <w:tab w:val="left" w:pos="1247"/>
          <w:tab w:val="left" w:pos="2021"/>
          <w:tab w:val="left" w:pos="2870"/>
          <w:tab w:val="left" w:pos="3134"/>
          <w:tab w:val="left" w:pos="4088"/>
          <w:tab w:val="left" w:pos="4562"/>
          <w:tab w:val="left" w:pos="4826"/>
        </w:tabs>
      </w:pPr>
      <w:r w:rsidRPr="003A1D48">
        <w:rPr>
          <w:rStyle w:val="InterlineTextNumChar"/>
        </w:rPr>
        <w:t>026</w:t>
      </w:r>
      <w:r w:rsidR="00800AD8">
        <w:tab/>
        <w:t>“inu</w:t>
      </w:r>
      <w:r w:rsidR="00800AD8">
        <w:tab/>
        <w:t>anga</w:t>
      </w:r>
      <w:r w:rsidR="00800AD8">
        <w:tab/>
        <w:t>niaken</w:t>
      </w:r>
      <w:r w:rsidR="00800AD8">
        <w:tab/>
        <w:t>a</w:t>
      </w:r>
      <w:r w:rsidR="00800AD8">
        <w:tab/>
        <w:t>vaîaw?”</w:t>
      </w:r>
      <w:r w:rsidR="00800AD8">
        <w:tab/>
        <w:t>aya</w:t>
      </w:r>
      <w:r w:rsidR="00800AD8">
        <w:tab/>
        <w:t>a</w:t>
      </w:r>
      <w:r w:rsidR="00800AD8">
        <w:tab/>
        <w:t>qatjuvi.</w:t>
      </w:r>
    </w:p>
    <w:p w14:paraId="4F219555" w14:textId="77777777" w:rsidR="00800AD8" w:rsidRDefault="00800AD8" w:rsidP="004D4F25">
      <w:pPr>
        <w:pStyle w:val="InterlineGlossWithTrans"/>
        <w:tabs>
          <w:tab w:val="left" w:pos="533"/>
          <w:tab w:val="left" w:pos="1247"/>
          <w:tab w:val="left" w:pos="2021"/>
          <w:tab w:val="left" w:pos="2870"/>
          <w:tab w:val="left" w:pos="3134"/>
          <w:tab w:val="left" w:pos="4088"/>
          <w:tab w:val="left" w:pos="4562"/>
          <w:tab w:val="left" w:pos="4826"/>
        </w:tabs>
      </w:pPr>
      <w:r>
        <w:tab/>
        <w:t>inu</w:t>
      </w:r>
      <w:r>
        <w:tab/>
        <w:t>anga</w:t>
      </w:r>
      <w:r>
        <w:tab/>
        <w:t>ni-aken</w:t>
      </w:r>
      <w:r>
        <w:tab/>
        <w:t>a</w:t>
      </w:r>
      <w:r>
        <w:tab/>
        <w:t>vaîaw</w:t>
      </w:r>
      <w:r>
        <w:tab/>
        <w:t>aya</w:t>
      </w:r>
      <w:r>
        <w:tab/>
        <w:t>a</w:t>
      </w:r>
      <w:r>
        <w:tab/>
        <w:t>qatjuvi</w:t>
      </w:r>
    </w:p>
    <w:p w14:paraId="566AD085" w14:textId="77777777" w:rsidR="00800AD8" w:rsidRDefault="00800AD8" w:rsidP="004D4F25">
      <w:pPr>
        <w:pStyle w:val="InterlineTrans"/>
        <w:tabs>
          <w:tab w:val="left" w:pos="533"/>
          <w:tab w:val="left" w:pos="1247"/>
          <w:tab w:val="left" w:pos="2021"/>
          <w:tab w:val="left" w:pos="2870"/>
          <w:tab w:val="left" w:pos="3134"/>
          <w:tab w:val="left" w:pos="4088"/>
          <w:tab w:val="left" w:pos="4562"/>
          <w:tab w:val="left" w:pos="4826"/>
        </w:tabs>
      </w:pPr>
      <w:r>
        <w:tab/>
        <w:t>where</w:t>
      </w:r>
      <w:r>
        <w:tab/>
        <w:t>indeed</w:t>
      </w:r>
      <w:r>
        <w:tab/>
        <w:t>of-I</w:t>
      </w:r>
      <w:r>
        <w:rPr>
          <w:smallCaps/>
        </w:rPr>
        <w:tab/>
        <w:t>c</w:t>
      </w:r>
      <w:r>
        <w:rPr>
          <w:smallCaps/>
        </w:rPr>
        <w:tab/>
      </w:r>
      <w:r>
        <w:t>spouse</w:t>
      </w:r>
      <w:r>
        <w:tab/>
        <w:t>say</w:t>
      </w:r>
      <w:r>
        <w:rPr>
          <w:smallCaps/>
        </w:rPr>
        <w:tab/>
        <w:t>c</w:t>
      </w:r>
      <w:r>
        <w:rPr>
          <w:smallCaps/>
        </w:rPr>
        <w:tab/>
      </w:r>
      <w:r>
        <w:t>snake</w:t>
      </w:r>
    </w:p>
    <w:p w14:paraId="5ACE54B5" w14:textId="77777777" w:rsidR="00800AD8" w:rsidRDefault="00800AD8">
      <w:pPr>
        <w:pStyle w:val="InterlineFree"/>
      </w:pPr>
      <w:r>
        <w:t>“Where is my wife?” said the snake.</w:t>
      </w:r>
    </w:p>
    <w:p w14:paraId="38948E27" w14:textId="77777777" w:rsidR="00800AD8" w:rsidRDefault="00DC1AE0" w:rsidP="004D4F25">
      <w:pPr>
        <w:pStyle w:val="InterlineText"/>
        <w:tabs>
          <w:tab w:val="left" w:pos="533"/>
          <w:tab w:val="left" w:pos="1022"/>
          <w:tab w:val="left" w:pos="1886"/>
          <w:tab w:val="left" w:pos="2375"/>
        </w:tabs>
      </w:pPr>
      <w:r w:rsidRPr="003A1D48">
        <w:rPr>
          <w:rStyle w:val="InterlineTextNumChar"/>
        </w:rPr>
        <w:t>027</w:t>
      </w:r>
      <w:r w:rsidR="00800AD8">
        <w:tab/>
        <w:t>qau</w:t>
      </w:r>
      <w:r w:rsidR="00800AD8">
        <w:tab/>
        <w:t>situlek</w:t>
      </w:r>
      <w:r w:rsidR="00800AD8">
        <w:tab/>
        <w:t>nua</w:t>
      </w:r>
      <w:r w:rsidR="00800AD8">
        <w:tab/>
      </w:r>
      <w:smartTag w:uri="urn:schemas-microsoft-com:office:smarttags" w:element="place">
        <w:r w:rsidR="00800AD8">
          <w:t>kama</w:t>
        </w:r>
      </w:smartTag>
      <w:r w:rsidR="00800AD8">
        <w:t>.</w:t>
      </w:r>
    </w:p>
    <w:p w14:paraId="361E454F" w14:textId="77777777" w:rsidR="00800AD8" w:rsidRDefault="00800AD8" w:rsidP="004D4F25">
      <w:pPr>
        <w:pStyle w:val="InterlineGlossWithTrans"/>
        <w:tabs>
          <w:tab w:val="left" w:pos="533"/>
          <w:tab w:val="left" w:pos="1022"/>
          <w:tab w:val="left" w:pos="1886"/>
          <w:tab w:val="left" w:pos="2375"/>
        </w:tabs>
      </w:pPr>
      <w:r>
        <w:tab/>
        <w:t>qau</w:t>
      </w:r>
      <w:r>
        <w:tab/>
        <w:t>si-tulek</w:t>
      </w:r>
      <w:r>
        <w:tab/>
        <w:t>nua</w:t>
      </w:r>
      <w:r>
        <w:tab/>
      </w:r>
      <w:smartTag w:uri="urn:schemas-microsoft-com:office:smarttags" w:element="place">
        <w:r>
          <w:t>kama</w:t>
        </w:r>
      </w:smartTag>
    </w:p>
    <w:p w14:paraId="4255CB0E" w14:textId="77777777" w:rsidR="00800AD8" w:rsidRDefault="00800AD8" w:rsidP="00B76180">
      <w:pPr>
        <w:pStyle w:val="InterlineTransNoFree"/>
        <w:tabs>
          <w:tab w:val="left" w:pos="1022"/>
          <w:tab w:val="left" w:pos="1886"/>
          <w:tab w:val="left" w:pos="2375"/>
          <w:tab w:val="right" w:pos="8789"/>
        </w:tabs>
      </w:pPr>
      <w:r>
        <w:tab/>
        <w:t>so</w:t>
      </w:r>
      <w:r>
        <w:tab/>
      </w:r>
      <w:r>
        <w:rPr>
          <w:smallCaps/>
        </w:rPr>
        <w:t>if</w:t>
      </w:r>
      <w:r>
        <w:t>-point</w:t>
      </w:r>
      <w:r>
        <w:tab/>
        <w:t>by</w:t>
      </w:r>
      <w:r>
        <w:tab/>
        <w:t>father</w:t>
      </w:r>
      <w:r w:rsidR="004D4F25">
        <w:tab/>
        <w:t>The father pointed her out.</w:t>
      </w:r>
    </w:p>
    <w:p w14:paraId="705BAC61" w14:textId="77777777" w:rsidR="00800AD8" w:rsidRDefault="00DC1AE0" w:rsidP="004D4F25">
      <w:pPr>
        <w:pStyle w:val="InterlineText"/>
        <w:tabs>
          <w:tab w:val="left" w:pos="533"/>
          <w:tab w:val="left" w:pos="1022"/>
          <w:tab w:val="left" w:pos="1961"/>
          <w:tab w:val="left" w:pos="2645"/>
          <w:tab w:val="left" w:pos="3584"/>
          <w:tab w:val="left" w:pos="4073"/>
          <w:tab w:val="left" w:pos="4862"/>
          <w:tab w:val="left" w:pos="5126"/>
          <w:tab w:val="left" w:pos="5870"/>
          <w:tab w:val="left" w:pos="6479"/>
          <w:tab w:val="left" w:pos="7178"/>
        </w:tabs>
      </w:pPr>
      <w:r w:rsidRPr="003A1D48">
        <w:rPr>
          <w:rStyle w:val="InterlineTextNumChar"/>
        </w:rPr>
        <w:t>028</w:t>
      </w:r>
      <w:r w:rsidR="00800AD8">
        <w:tab/>
        <w:t>qau</w:t>
      </w:r>
      <w:r w:rsidR="00800AD8">
        <w:tab/>
        <w:t>katsuin</w:t>
      </w:r>
      <w:r w:rsidR="00800AD8">
        <w:tab/>
        <w:t>azua</w:t>
      </w:r>
      <w:r w:rsidR="00800AD8">
        <w:tab/>
        <w:t>vavayan</w:t>
      </w:r>
      <w:r w:rsidR="00800AD8">
        <w:tab/>
        <w:t>nua</w:t>
      </w:r>
      <w:r w:rsidR="00800AD8">
        <w:tab/>
        <w:t>qatjuvi</w:t>
      </w:r>
      <w:r w:rsidR="00800AD8">
        <w:tab/>
        <w:t>a</w:t>
      </w:r>
      <w:r w:rsidR="00800AD8">
        <w:tab/>
        <w:t>sema</w:t>
      </w:r>
      <w:r w:rsidR="00800AD8">
        <w:tab/>
        <w:t>tjua</w:t>
      </w:r>
      <w:r w:rsidR="00800AD8">
        <w:tab/>
        <w:t>tapaw</w:t>
      </w:r>
      <w:r w:rsidR="00800AD8">
        <w:tab/>
        <w:t>nimadju.</w:t>
      </w:r>
    </w:p>
    <w:p w14:paraId="07F0EC58" w14:textId="77777777" w:rsidR="00800AD8" w:rsidRDefault="00800AD8" w:rsidP="004D4F25">
      <w:pPr>
        <w:pStyle w:val="InterlineGlossWithTrans"/>
        <w:tabs>
          <w:tab w:val="left" w:pos="533"/>
          <w:tab w:val="left" w:pos="1022"/>
          <w:tab w:val="left" w:pos="1961"/>
          <w:tab w:val="left" w:pos="2645"/>
          <w:tab w:val="left" w:pos="3584"/>
          <w:tab w:val="left" w:pos="4073"/>
          <w:tab w:val="left" w:pos="4862"/>
          <w:tab w:val="left" w:pos="5126"/>
          <w:tab w:val="left" w:pos="5870"/>
          <w:tab w:val="left" w:pos="6479"/>
          <w:tab w:val="left" w:pos="7178"/>
        </w:tabs>
      </w:pPr>
      <w:r>
        <w:tab/>
        <w:t>qau</w:t>
      </w:r>
      <w:r>
        <w:tab/>
        <w:t>katsu-en</w:t>
      </w:r>
      <w:r>
        <w:tab/>
        <w:t>a-zua</w:t>
      </w:r>
      <w:r>
        <w:tab/>
        <w:t>vavayan</w:t>
      </w:r>
      <w:r>
        <w:tab/>
        <w:t>nua</w:t>
      </w:r>
      <w:r>
        <w:tab/>
        <w:t>qatjuvi</w:t>
      </w:r>
      <w:r>
        <w:tab/>
        <w:t>a</w:t>
      </w:r>
      <w:r>
        <w:tab/>
        <w:t>em=sa</w:t>
      </w:r>
      <w:r>
        <w:tab/>
        <w:t>tjua</w:t>
      </w:r>
      <w:r>
        <w:tab/>
        <w:t>tapaw</w:t>
      </w:r>
      <w:r>
        <w:tab/>
        <w:t>ni-madju</w:t>
      </w:r>
    </w:p>
    <w:p w14:paraId="40A79D0C" w14:textId="77777777" w:rsidR="00800AD8" w:rsidRDefault="00800AD8" w:rsidP="004D4F25">
      <w:pPr>
        <w:pStyle w:val="InterlineTrans"/>
        <w:tabs>
          <w:tab w:val="left" w:pos="533"/>
          <w:tab w:val="left" w:pos="1022"/>
          <w:tab w:val="left" w:pos="1961"/>
          <w:tab w:val="left" w:pos="2645"/>
          <w:tab w:val="left" w:pos="3584"/>
          <w:tab w:val="left" w:pos="4073"/>
          <w:tab w:val="left" w:pos="4862"/>
          <w:tab w:val="left" w:pos="5126"/>
          <w:tab w:val="left" w:pos="5870"/>
          <w:tab w:val="left" w:pos="6479"/>
          <w:tab w:val="left" w:pos="7178"/>
        </w:tabs>
      </w:pPr>
      <w:r>
        <w:tab/>
        <w:t>so</w:t>
      </w:r>
      <w:r>
        <w:tab/>
        <w:t>carry-</w:t>
      </w:r>
      <w:r>
        <w:rPr>
          <w:smallCaps/>
        </w:rPr>
        <w:t>pf</w:t>
      </w:r>
      <w:r>
        <w:tab/>
      </w:r>
      <w:r>
        <w:rPr>
          <w:smallCaps/>
        </w:rPr>
        <w:t>c-</w:t>
      </w:r>
      <w:r>
        <w:t>that</w:t>
      </w:r>
      <w:r>
        <w:tab/>
        <w:t>female</w:t>
      </w:r>
      <w:r>
        <w:tab/>
        <w:t>by</w:t>
      </w:r>
      <w:r>
        <w:tab/>
        <w:t>snake</w:t>
      </w:r>
      <w:r>
        <w:rPr>
          <w:smallCaps/>
        </w:rPr>
        <w:tab/>
        <w:t>c</w:t>
      </w:r>
      <w:r>
        <w:rPr>
          <w:smallCaps/>
        </w:rPr>
        <w:tab/>
        <w:t>af</w:t>
      </w:r>
      <w:r>
        <w:t>=go</w:t>
      </w:r>
      <w:r>
        <w:tab/>
        <w:t>there</w:t>
      </w:r>
      <w:r>
        <w:tab/>
        <w:t>hut</w:t>
      </w:r>
      <w:r>
        <w:tab/>
        <w:t>of-</w:t>
      </w:r>
      <w:r>
        <w:rPr>
          <w:smallCaps/>
        </w:rPr>
        <w:t>3rd.pers</w:t>
      </w:r>
    </w:p>
    <w:p w14:paraId="7940AE39" w14:textId="77777777" w:rsidR="00800AD8" w:rsidRDefault="00800AD8">
      <w:pPr>
        <w:pStyle w:val="InterlineFree"/>
      </w:pPr>
      <w:r>
        <w:t>So the snake took the girl to his house.</w:t>
      </w:r>
    </w:p>
    <w:p w14:paraId="4168AAE1" w14:textId="77777777" w:rsidR="00800AD8" w:rsidRDefault="00DC1AE0" w:rsidP="00050DE5">
      <w:pPr>
        <w:pStyle w:val="InterlineText"/>
        <w:tabs>
          <w:tab w:val="left" w:pos="533"/>
          <w:tab w:val="left" w:pos="1202"/>
          <w:tab w:val="left" w:pos="2276"/>
          <w:tab w:val="left" w:pos="3755"/>
          <w:tab w:val="left" w:pos="4019"/>
          <w:tab w:val="left" w:pos="5003"/>
          <w:tab w:val="left" w:pos="5507"/>
        </w:tabs>
      </w:pPr>
      <w:r w:rsidRPr="003A1D48">
        <w:rPr>
          <w:rStyle w:val="InterlineTextNumChar"/>
        </w:rPr>
        <w:t>029</w:t>
      </w:r>
      <w:r w:rsidR="00800AD8">
        <w:tab/>
        <w:t>manu</w:t>
      </w:r>
      <w:r w:rsidR="00800AD8">
        <w:tab/>
        <w:t>vaivaik</w:t>
      </w:r>
      <w:r w:rsidR="00800AD8">
        <w:tab/>
        <w:t>tiamadju</w:t>
      </w:r>
      <w:r w:rsidR="00800AD8">
        <w:tab/>
        <w:t>a</w:t>
      </w:r>
      <w:r w:rsidR="00800AD8">
        <w:tab/>
        <w:t>ma÷usa</w:t>
      </w:r>
      <w:r w:rsidR="00800AD8">
        <w:tab/>
        <w:t>i</w:t>
      </w:r>
      <w:r w:rsidR="00800AD8">
        <w:tab/>
        <w:t>djalan.</w:t>
      </w:r>
    </w:p>
    <w:p w14:paraId="67706269" w14:textId="77777777" w:rsidR="00800AD8" w:rsidRDefault="00800AD8" w:rsidP="00050DE5">
      <w:pPr>
        <w:pStyle w:val="InterlineGlossWithTrans"/>
        <w:tabs>
          <w:tab w:val="left" w:pos="533"/>
          <w:tab w:val="left" w:pos="1202"/>
          <w:tab w:val="left" w:pos="2276"/>
          <w:tab w:val="left" w:pos="3755"/>
          <w:tab w:val="left" w:pos="4019"/>
          <w:tab w:val="left" w:pos="5003"/>
          <w:tab w:val="left" w:pos="5507"/>
        </w:tabs>
      </w:pPr>
      <w:r>
        <w:tab/>
        <w:t>manu</w:t>
      </w:r>
      <w:r>
        <w:tab/>
        <w:t>vai-vaik</w:t>
      </w:r>
      <w:r>
        <w:tab/>
        <w:t>ti-a-madju</w:t>
      </w:r>
      <w:r>
        <w:tab/>
        <w:t>a</w:t>
      </w:r>
      <w:r>
        <w:tab/>
        <w:t>ma-÷usa</w:t>
      </w:r>
      <w:r>
        <w:tab/>
        <w:t>i</w:t>
      </w:r>
      <w:r w:rsidR="004D4F25">
        <w:tab/>
        <w:t>djalan</w:t>
      </w:r>
    </w:p>
    <w:p w14:paraId="5D7C4CD4" w14:textId="77777777" w:rsidR="00800AD8" w:rsidRDefault="00800AD8" w:rsidP="00050DE5">
      <w:pPr>
        <w:pStyle w:val="InterlineTrans"/>
        <w:tabs>
          <w:tab w:val="left" w:pos="533"/>
          <w:tab w:val="left" w:pos="1202"/>
          <w:tab w:val="left" w:pos="2276"/>
          <w:tab w:val="left" w:pos="3755"/>
          <w:tab w:val="left" w:pos="4019"/>
          <w:tab w:val="left" w:pos="5003"/>
          <w:tab w:val="left" w:pos="5507"/>
        </w:tabs>
      </w:pPr>
      <w:r>
        <w:tab/>
        <w:t>then</w:t>
      </w:r>
      <w:r>
        <w:tab/>
      </w:r>
      <w:r>
        <w:rPr>
          <w:smallCaps/>
        </w:rPr>
        <w:t>red</w:t>
      </w:r>
      <w:r>
        <w:t>-leave</w:t>
      </w:r>
      <w:r>
        <w:tab/>
      </w:r>
      <w:r>
        <w:rPr>
          <w:smallCaps/>
        </w:rPr>
        <w:t>f</w:t>
      </w:r>
      <w:r>
        <w:t>-</w:t>
      </w:r>
      <w:r>
        <w:rPr>
          <w:smallCaps/>
        </w:rPr>
        <w:t>pl</w:t>
      </w:r>
      <w:r>
        <w:t>-</w:t>
      </w:r>
      <w:r>
        <w:rPr>
          <w:smallCaps/>
        </w:rPr>
        <w:t>3rd</w:t>
      </w:r>
      <w:r>
        <w:t>.</w:t>
      </w:r>
      <w:r>
        <w:rPr>
          <w:smallCaps/>
        </w:rPr>
        <w:t>pers</w:t>
      </w:r>
      <w:r>
        <w:tab/>
      </w:r>
      <w:r>
        <w:rPr>
          <w:smallCaps/>
        </w:rPr>
        <w:t>c</w:t>
      </w:r>
      <w:r>
        <w:tab/>
        <w:t>num-two</w:t>
      </w:r>
      <w:r>
        <w:tab/>
      </w:r>
      <w:r w:rsidRPr="00050DE5">
        <w:rPr>
          <w:smallCaps/>
          <w:szCs w:val="22"/>
        </w:rPr>
        <w:t>loc</w:t>
      </w:r>
      <w:r w:rsidR="00050DE5">
        <w:tab/>
        <w:t>road</w:t>
      </w:r>
    </w:p>
    <w:p w14:paraId="049C566F" w14:textId="77777777" w:rsidR="00800AD8" w:rsidRDefault="00800AD8">
      <w:pPr>
        <w:pStyle w:val="InterlineFree"/>
      </w:pPr>
      <w:r>
        <w:t>The two of them were going along the path;</w:t>
      </w:r>
    </w:p>
    <w:p w14:paraId="7CAC85A3" w14:textId="77777777" w:rsidR="00800AD8" w:rsidRDefault="00DC1AE0" w:rsidP="00050DE5">
      <w:pPr>
        <w:pStyle w:val="InterlineText"/>
        <w:tabs>
          <w:tab w:val="left" w:pos="533"/>
          <w:tab w:val="left" w:pos="1352"/>
          <w:tab w:val="left" w:pos="3521"/>
          <w:tab w:val="left" w:pos="4115"/>
          <w:tab w:val="left" w:pos="5219"/>
          <w:tab w:val="left" w:pos="5903"/>
          <w:tab w:val="left" w:pos="6692"/>
          <w:tab w:val="left" w:pos="7286"/>
        </w:tabs>
      </w:pPr>
      <w:r w:rsidRPr="003A1D48">
        <w:rPr>
          <w:rStyle w:val="InterlineTextNumChar"/>
        </w:rPr>
        <w:t>030</w:t>
      </w:r>
      <w:r w:rsidR="00800AD8">
        <w:tab/>
        <w:t>mintu</w:t>
      </w:r>
      <w:r w:rsidR="00800AD8">
        <w:tab/>
        <w:t>mapavalit</w:t>
      </w:r>
      <w:r w:rsidR="00800AD8">
        <w:tab/>
        <w:t>tu</w:t>
      </w:r>
      <w:r w:rsidR="00800AD8">
        <w:tab/>
        <w:t>tsautsau</w:t>
      </w:r>
      <w:r w:rsidR="00800AD8">
        <w:tab/>
        <w:t>azua</w:t>
      </w:r>
      <w:r w:rsidR="00800AD8">
        <w:tab/>
        <w:t>qatjuvi</w:t>
      </w:r>
      <w:r w:rsidR="00800AD8">
        <w:tab/>
        <w:t>tu</w:t>
      </w:r>
      <w:r w:rsidR="00800AD8">
        <w:tab/>
        <w:t>vangsangsar.</w:t>
      </w:r>
    </w:p>
    <w:p w14:paraId="018FA997" w14:textId="77777777" w:rsidR="00800AD8" w:rsidRDefault="00800AD8" w:rsidP="00050DE5">
      <w:pPr>
        <w:pStyle w:val="InterlineGlossWithTrans"/>
        <w:tabs>
          <w:tab w:val="left" w:pos="533"/>
          <w:tab w:val="left" w:pos="1352"/>
          <w:tab w:val="left" w:pos="3521"/>
          <w:tab w:val="left" w:pos="4115"/>
          <w:tab w:val="left" w:pos="5219"/>
          <w:tab w:val="left" w:pos="5903"/>
          <w:tab w:val="left" w:pos="6692"/>
          <w:tab w:val="left" w:pos="7286"/>
        </w:tabs>
      </w:pPr>
      <w:r>
        <w:tab/>
        <w:t>mintu</w:t>
      </w:r>
      <w:r>
        <w:tab/>
        <w:t>ma-pa-valit</w:t>
      </w:r>
      <w:r>
        <w:tab/>
        <w:t>tu</w:t>
      </w:r>
      <w:r>
        <w:tab/>
        <w:t>tsau-tsau</w:t>
      </w:r>
      <w:r>
        <w:tab/>
        <w:t>a-zua</w:t>
      </w:r>
      <w:r>
        <w:tab/>
        <w:t>qatjuvi</w:t>
      </w:r>
      <w:r>
        <w:tab/>
        <w:t>tu</w:t>
      </w:r>
      <w:r>
        <w:tab/>
        <w:t>vangsangsar</w:t>
      </w:r>
    </w:p>
    <w:p w14:paraId="7F69C491" w14:textId="77777777" w:rsidR="00800AD8" w:rsidRDefault="00800AD8" w:rsidP="00050DE5">
      <w:pPr>
        <w:pStyle w:val="InterlineTrans"/>
        <w:tabs>
          <w:tab w:val="left" w:pos="533"/>
          <w:tab w:val="left" w:pos="1352"/>
          <w:tab w:val="left" w:pos="3521"/>
          <w:tab w:val="left" w:pos="4115"/>
          <w:tab w:val="left" w:pos="5219"/>
          <w:tab w:val="left" w:pos="5903"/>
          <w:tab w:val="left" w:pos="6692"/>
          <w:tab w:val="left" w:pos="7286"/>
        </w:tabs>
      </w:pPr>
      <w:r>
        <w:tab/>
        <w:t>sudden</w:t>
      </w:r>
      <w:r>
        <w:tab/>
      </w:r>
      <w:r>
        <w:rPr>
          <w:smallCaps/>
        </w:rPr>
        <w:t>stat</w:t>
      </w:r>
      <w:r>
        <w:t>-cause-exchange</w:t>
      </w:r>
      <w:r>
        <w:tab/>
        <w:t>alike</w:t>
      </w:r>
      <w:r>
        <w:tab/>
      </w:r>
      <w:r>
        <w:rPr>
          <w:smallCaps/>
        </w:rPr>
        <w:t>red</w:t>
      </w:r>
      <w:r>
        <w:t>-being</w:t>
      </w:r>
      <w:r>
        <w:tab/>
      </w:r>
      <w:r>
        <w:rPr>
          <w:smallCaps/>
        </w:rPr>
        <w:t>c-</w:t>
      </w:r>
      <w:r>
        <w:t>that</w:t>
      </w:r>
      <w:r>
        <w:tab/>
        <w:t>snake</w:t>
      </w:r>
      <w:r>
        <w:tab/>
        <w:t>alike</w:t>
      </w:r>
      <w:r>
        <w:tab/>
        <w:t>handsome.man</w:t>
      </w:r>
    </w:p>
    <w:p w14:paraId="17A6F028" w14:textId="77777777" w:rsidR="00800AD8" w:rsidRDefault="00800AD8">
      <w:pPr>
        <w:pStyle w:val="InterlineFreeCommentFollows"/>
      </w:pPr>
      <w:r>
        <w:t>and then the snake changed into a handsome man.</w:t>
      </w:r>
    </w:p>
    <w:p w14:paraId="7A57E8BF" w14:textId="77777777" w:rsidR="00800AD8" w:rsidRDefault="00800AD8">
      <w:pPr>
        <w:pStyle w:val="CommentLastWithHalfSpace"/>
      </w:pPr>
      <w:r>
        <w:t>[</w:t>
      </w:r>
      <w:r w:rsidRPr="00050DE5">
        <w:rPr>
          <w:rStyle w:val="VernacularText"/>
        </w:rPr>
        <w:t>vangsangsar</w:t>
      </w:r>
      <w:r>
        <w:t xml:space="preserve">: F338 has </w:t>
      </w:r>
      <w:r w:rsidRPr="00050DE5">
        <w:rPr>
          <w:rStyle w:val="VernacularText"/>
        </w:rPr>
        <w:t>vangesangesar</w:t>
      </w:r>
      <w:r>
        <w:t>]</w:t>
      </w:r>
    </w:p>
    <w:p w14:paraId="1988ECC3" w14:textId="77777777" w:rsidR="00800AD8" w:rsidRDefault="00DC1AE0" w:rsidP="00050DE5">
      <w:pPr>
        <w:pStyle w:val="InterlineText"/>
        <w:tabs>
          <w:tab w:val="left" w:pos="533"/>
          <w:tab w:val="left" w:pos="1022"/>
          <w:tab w:val="left" w:pos="2366"/>
          <w:tab w:val="left" w:pos="3230"/>
          <w:tab w:val="left" w:pos="3914"/>
        </w:tabs>
      </w:pPr>
      <w:r w:rsidRPr="003A1D48">
        <w:rPr>
          <w:rStyle w:val="InterlineTextNumChar"/>
        </w:rPr>
        <w:lastRenderedPageBreak/>
        <w:t>031</w:t>
      </w:r>
      <w:r w:rsidR="00800AD8">
        <w:tab/>
        <w:t>qau</w:t>
      </w:r>
      <w:r w:rsidR="00800AD8">
        <w:tab/>
        <w:t>masalu</w:t>
      </w:r>
      <w:r w:rsidR="00800AD8">
        <w:tab/>
        <w:t>aravats</w:t>
      </w:r>
      <w:r w:rsidR="00800AD8">
        <w:tab/>
        <w:t>azua</w:t>
      </w:r>
      <w:r w:rsidR="00800AD8">
        <w:tab/>
        <w:t>vavayan.</w:t>
      </w:r>
    </w:p>
    <w:p w14:paraId="34EFB49B" w14:textId="77777777" w:rsidR="00800AD8" w:rsidRDefault="00800AD8" w:rsidP="00050DE5">
      <w:pPr>
        <w:pStyle w:val="InterlineGlossWithTrans"/>
        <w:tabs>
          <w:tab w:val="left" w:pos="533"/>
          <w:tab w:val="left" w:pos="1022"/>
          <w:tab w:val="left" w:pos="2366"/>
          <w:tab w:val="left" w:pos="3230"/>
          <w:tab w:val="left" w:pos="3914"/>
        </w:tabs>
      </w:pPr>
      <w:r>
        <w:tab/>
        <w:t>qau</w:t>
      </w:r>
      <w:r>
        <w:tab/>
        <w:t>ma-salu</w:t>
      </w:r>
      <w:r>
        <w:tab/>
        <w:t>a-ravats</w:t>
      </w:r>
      <w:r>
        <w:tab/>
        <w:t>a-zua</w:t>
      </w:r>
      <w:r>
        <w:tab/>
        <w:t>vavayan</w:t>
      </w:r>
    </w:p>
    <w:p w14:paraId="6AF067E3" w14:textId="77777777" w:rsidR="00800AD8" w:rsidRDefault="00800AD8" w:rsidP="00B76180">
      <w:pPr>
        <w:pStyle w:val="InterlineTrans"/>
        <w:tabs>
          <w:tab w:val="left" w:pos="533"/>
          <w:tab w:val="left" w:pos="1022"/>
          <w:tab w:val="left" w:pos="2366"/>
          <w:tab w:val="left" w:pos="3230"/>
          <w:tab w:val="left" w:pos="3914"/>
          <w:tab w:val="right" w:pos="8789"/>
        </w:tabs>
      </w:pPr>
      <w:r>
        <w:tab/>
        <w:t>so</w:t>
      </w:r>
      <w:r>
        <w:tab/>
      </w:r>
      <w:r>
        <w:rPr>
          <w:smallCaps/>
        </w:rPr>
        <w:t>stat</w:t>
      </w:r>
      <w:r>
        <w:t>-believe</w:t>
      </w:r>
      <w:r>
        <w:tab/>
      </w:r>
      <w:r>
        <w:rPr>
          <w:smallCaps/>
        </w:rPr>
        <w:t>c-</w:t>
      </w:r>
      <w:r>
        <w:t>true</w:t>
      </w:r>
      <w:r>
        <w:tab/>
      </w:r>
      <w:r>
        <w:rPr>
          <w:smallCaps/>
        </w:rPr>
        <w:t>c-</w:t>
      </w:r>
      <w:r>
        <w:t>that</w:t>
      </w:r>
      <w:r>
        <w:tab/>
        <w:t>female</w:t>
      </w:r>
      <w:r w:rsidR="00050DE5">
        <w:tab/>
        <w:t>The girl was very pleased.</w:t>
      </w:r>
    </w:p>
    <w:p w14:paraId="23CE578B" w14:textId="77777777" w:rsidR="00800AD8" w:rsidRDefault="00800AD8">
      <w:pPr>
        <w:pStyle w:val="CommentLastWithHalfSpace"/>
      </w:pPr>
      <w:r>
        <w:t>[</w:t>
      </w:r>
      <w:r w:rsidRPr="00050DE5">
        <w:rPr>
          <w:rStyle w:val="VernacularText"/>
        </w:rPr>
        <w:t>masalu</w:t>
      </w:r>
      <w:r>
        <w:t xml:space="preserve">: F254 has </w:t>
      </w:r>
      <w:r w:rsidRPr="00050DE5">
        <w:rPr>
          <w:rStyle w:val="VernacularText"/>
        </w:rPr>
        <w:t>salu</w:t>
      </w:r>
      <w:r w:rsidR="007D21B1">
        <w:t xml:space="preserve"> as ‘believe’, ‘agree to’;</w:t>
      </w:r>
      <w:r>
        <w:t xml:space="preserve"> ‘pleased’ is the Japanese gloss.]</w:t>
      </w:r>
    </w:p>
    <w:p w14:paraId="3E012E83" w14:textId="77777777" w:rsidR="00800AD8" w:rsidRDefault="00DC1AE0" w:rsidP="00050DE5">
      <w:pPr>
        <w:pStyle w:val="InterlineText"/>
        <w:tabs>
          <w:tab w:val="left" w:pos="533"/>
          <w:tab w:val="left" w:pos="1712"/>
          <w:tab w:val="left" w:pos="3191"/>
          <w:tab w:val="left" w:pos="3455"/>
          <w:tab w:val="left" w:pos="4454"/>
          <w:tab w:val="left" w:pos="5498"/>
          <w:tab w:val="left" w:pos="6197"/>
          <w:tab w:val="left" w:pos="6686"/>
          <w:tab w:val="left" w:pos="7535"/>
        </w:tabs>
      </w:pPr>
      <w:r w:rsidRPr="003A1D48">
        <w:rPr>
          <w:rStyle w:val="InterlineTextNumChar"/>
        </w:rPr>
        <w:t>032</w:t>
      </w:r>
      <w:r w:rsidR="00800AD8">
        <w:tab/>
        <w:t>djemaîun</w:t>
      </w:r>
      <w:r w:rsidR="00800AD8">
        <w:tab/>
        <w:t>tiamadju</w:t>
      </w:r>
      <w:r w:rsidR="00800AD8">
        <w:tab/>
        <w:t>a</w:t>
      </w:r>
      <w:r w:rsidR="00800AD8">
        <w:tab/>
        <w:t>ma÷usa</w:t>
      </w:r>
      <w:r w:rsidR="00800AD8">
        <w:tab/>
        <w:t>itjua</w:t>
      </w:r>
      <w:r w:rsidR="00800AD8">
        <w:tab/>
        <w:t>tapaw</w:t>
      </w:r>
      <w:r w:rsidR="00800AD8">
        <w:tab/>
        <w:t>nua</w:t>
      </w:r>
      <w:r w:rsidR="00050DE5">
        <w:tab/>
        <w:t>qatjuvi.</w:t>
      </w:r>
    </w:p>
    <w:p w14:paraId="4E622836" w14:textId="77777777" w:rsidR="00800AD8" w:rsidRDefault="00800AD8" w:rsidP="00050DE5">
      <w:pPr>
        <w:pStyle w:val="InterlineGlossWithTrans"/>
        <w:tabs>
          <w:tab w:val="left" w:pos="533"/>
          <w:tab w:val="left" w:pos="1712"/>
          <w:tab w:val="left" w:pos="3191"/>
          <w:tab w:val="left" w:pos="3455"/>
          <w:tab w:val="left" w:pos="4454"/>
          <w:tab w:val="left" w:pos="5498"/>
          <w:tab w:val="left" w:pos="6197"/>
          <w:tab w:val="left" w:pos="6686"/>
          <w:tab w:val="left" w:pos="7535"/>
        </w:tabs>
      </w:pPr>
      <w:r>
        <w:tab/>
        <w:t>em=djaîun</w:t>
      </w:r>
      <w:r>
        <w:tab/>
        <w:t>ti-a-madju</w:t>
      </w:r>
      <w:r>
        <w:tab/>
        <w:t>a</w:t>
      </w:r>
      <w:r>
        <w:tab/>
        <w:t>ma-÷usa</w:t>
      </w:r>
      <w:r>
        <w:tab/>
        <w:t>i-tjua</w:t>
      </w:r>
      <w:r>
        <w:tab/>
        <w:t>tapaw</w:t>
      </w:r>
      <w:r>
        <w:tab/>
        <w:t>nua</w:t>
      </w:r>
      <w:r w:rsidR="00050DE5">
        <w:tab/>
        <w:t>qatjuvi</w:t>
      </w:r>
    </w:p>
    <w:p w14:paraId="26AD8A8B" w14:textId="77777777" w:rsidR="00800AD8" w:rsidRDefault="00800AD8" w:rsidP="00050DE5">
      <w:pPr>
        <w:pStyle w:val="InterlineTrans"/>
        <w:tabs>
          <w:tab w:val="left" w:pos="533"/>
          <w:tab w:val="left" w:pos="1712"/>
          <w:tab w:val="left" w:pos="3191"/>
          <w:tab w:val="left" w:pos="3455"/>
          <w:tab w:val="left" w:pos="4454"/>
          <w:tab w:val="left" w:pos="5498"/>
          <w:tab w:val="left" w:pos="6197"/>
          <w:tab w:val="left" w:pos="6686"/>
          <w:tab w:val="left" w:pos="7535"/>
        </w:tabs>
      </w:pPr>
      <w:r>
        <w:tab/>
      </w:r>
      <w:r>
        <w:rPr>
          <w:smallCaps/>
        </w:rPr>
        <w:t>af</w:t>
      </w:r>
      <w:r>
        <w:t>=arrive</w:t>
      </w:r>
      <w:r>
        <w:tab/>
      </w:r>
      <w:r>
        <w:rPr>
          <w:smallCaps/>
        </w:rPr>
        <w:t>f-pl</w:t>
      </w:r>
      <w:r>
        <w:t>-</w:t>
      </w:r>
      <w:r>
        <w:rPr>
          <w:smallCaps/>
        </w:rPr>
        <w:t>3rd.pers</w:t>
      </w:r>
      <w:r>
        <w:rPr>
          <w:smallCaps/>
        </w:rPr>
        <w:tab/>
        <w:t>c</w:t>
      </w:r>
      <w:r>
        <w:rPr>
          <w:smallCaps/>
        </w:rPr>
        <w:tab/>
        <w:t>num</w:t>
      </w:r>
      <w:r>
        <w:t>-two</w:t>
      </w:r>
      <w:r>
        <w:tab/>
      </w:r>
      <w:r>
        <w:rPr>
          <w:smallCaps/>
        </w:rPr>
        <w:t>loc</w:t>
      </w:r>
      <w:r>
        <w:t>-there</w:t>
      </w:r>
      <w:r>
        <w:tab/>
        <w:t>hut</w:t>
      </w:r>
      <w:r>
        <w:tab/>
        <w:t>of</w:t>
      </w:r>
      <w:r w:rsidR="00050DE5">
        <w:tab/>
        <w:t>snake</w:t>
      </w:r>
    </w:p>
    <w:p w14:paraId="6AA8B1B0" w14:textId="77777777" w:rsidR="00800AD8" w:rsidRDefault="00800AD8">
      <w:pPr>
        <w:pStyle w:val="InterlineFree"/>
      </w:pPr>
      <w:r>
        <w:t>The two of them reached the snake’s house.</w:t>
      </w:r>
    </w:p>
    <w:p w14:paraId="64B599CE" w14:textId="77777777" w:rsidR="00800AD8" w:rsidRDefault="00DC1AE0" w:rsidP="00050DE5">
      <w:pPr>
        <w:pStyle w:val="InterlineText"/>
        <w:tabs>
          <w:tab w:val="left" w:pos="533"/>
          <w:tab w:val="left" w:pos="1352"/>
          <w:tab w:val="left" w:pos="2321"/>
          <w:tab w:val="left" w:pos="3185"/>
          <w:tab w:val="left" w:pos="3869"/>
          <w:tab w:val="left" w:pos="4568"/>
        </w:tabs>
      </w:pPr>
      <w:r w:rsidRPr="003A1D48">
        <w:rPr>
          <w:rStyle w:val="InterlineTextNumChar"/>
        </w:rPr>
        <w:t>033</w:t>
      </w:r>
      <w:r w:rsidR="00800AD8">
        <w:tab/>
        <w:t>mintu</w:t>
      </w:r>
      <w:r w:rsidR="00800AD8">
        <w:tab/>
        <w:t>bulay</w:t>
      </w:r>
      <w:r w:rsidR="00800AD8">
        <w:tab/>
        <w:t>aravats</w:t>
      </w:r>
      <w:r w:rsidR="00800AD8">
        <w:tab/>
        <w:t>azua</w:t>
      </w:r>
      <w:r w:rsidR="00050DE5">
        <w:tab/>
        <w:t>tapaw.</w:t>
      </w:r>
    </w:p>
    <w:p w14:paraId="25DA711E" w14:textId="77777777" w:rsidR="00800AD8" w:rsidRDefault="00800AD8" w:rsidP="00050DE5">
      <w:pPr>
        <w:pStyle w:val="InterlineGlossWithTrans"/>
        <w:tabs>
          <w:tab w:val="left" w:pos="533"/>
          <w:tab w:val="left" w:pos="1352"/>
          <w:tab w:val="left" w:pos="2321"/>
          <w:tab w:val="left" w:pos="3185"/>
          <w:tab w:val="left" w:pos="3869"/>
          <w:tab w:val="left" w:pos="4568"/>
        </w:tabs>
      </w:pPr>
      <w:r>
        <w:tab/>
        <w:t>mintu</w:t>
      </w:r>
      <w:r>
        <w:tab/>
        <w:t>bulay</w:t>
      </w:r>
      <w:r>
        <w:tab/>
        <w:t>a-ravats</w:t>
      </w:r>
      <w:r>
        <w:tab/>
        <w:t>a-zua</w:t>
      </w:r>
      <w:r w:rsidR="00050DE5">
        <w:tab/>
        <w:t>tapaw</w:t>
      </w:r>
    </w:p>
    <w:p w14:paraId="48325A59" w14:textId="77777777" w:rsidR="00800AD8" w:rsidRDefault="00800AD8" w:rsidP="00B76180">
      <w:pPr>
        <w:pStyle w:val="InterlineTrans"/>
        <w:tabs>
          <w:tab w:val="left" w:pos="533"/>
          <w:tab w:val="left" w:pos="1352"/>
          <w:tab w:val="left" w:pos="2321"/>
          <w:tab w:val="left" w:pos="3185"/>
          <w:tab w:val="left" w:pos="3869"/>
          <w:tab w:val="right" w:pos="8789"/>
        </w:tabs>
      </w:pPr>
      <w:r>
        <w:tab/>
        <w:t>sudden</w:t>
      </w:r>
      <w:r>
        <w:tab/>
        <w:t>beautiful</w:t>
      </w:r>
      <w:r>
        <w:tab/>
      </w:r>
      <w:r>
        <w:rPr>
          <w:smallCaps/>
        </w:rPr>
        <w:t>c-</w:t>
      </w:r>
      <w:r>
        <w:t>true</w:t>
      </w:r>
      <w:r>
        <w:tab/>
      </w:r>
      <w:r>
        <w:rPr>
          <w:smallCaps/>
        </w:rPr>
        <w:t>c-</w:t>
      </w:r>
      <w:r>
        <w:t>that</w:t>
      </w:r>
      <w:r w:rsidR="00050DE5">
        <w:tab/>
        <w:t>hut</w:t>
      </w:r>
      <w:r w:rsidR="00050DE5">
        <w:tab/>
        <w:t>The house was very fine,</w:t>
      </w:r>
    </w:p>
    <w:p w14:paraId="4EC0E8FD" w14:textId="77777777" w:rsidR="00800AD8" w:rsidRDefault="00FB0914" w:rsidP="00FB0914">
      <w:pPr>
        <w:pStyle w:val="CommentLastWithHalfSpace"/>
      </w:pPr>
      <w:r>
        <w:t>[</w:t>
      </w:r>
      <w:r w:rsidR="00800AD8" w:rsidRPr="00050DE5">
        <w:rPr>
          <w:rStyle w:val="VernacularText"/>
        </w:rPr>
        <w:t>mintu</w:t>
      </w:r>
      <w:r w:rsidR="00800AD8">
        <w:t xml:space="preserve"> might mean something like ‘indeed’</w:t>
      </w:r>
      <w:r>
        <w:t>]</w:t>
      </w:r>
    </w:p>
    <w:p w14:paraId="59B717E3" w14:textId="77777777" w:rsidR="00800AD8" w:rsidRDefault="00DC1AE0" w:rsidP="00050DE5">
      <w:pPr>
        <w:pStyle w:val="InterlineText"/>
        <w:tabs>
          <w:tab w:val="left" w:pos="533"/>
          <w:tab w:val="left" w:pos="1832"/>
          <w:tab w:val="left" w:pos="2096"/>
        </w:tabs>
      </w:pPr>
      <w:r w:rsidRPr="003A1D48">
        <w:rPr>
          <w:rStyle w:val="InterlineTextNumChar"/>
        </w:rPr>
        <w:t>034</w:t>
      </w:r>
      <w:r w:rsidR="00800AD8">
        <w:tab/>
        <w:t>qaiîungan</w:t>
      </w:r>
      <w:r w:rsidR="00800AD8">
        <w:tab/>
        <w:t>a</w:t>
      </w:r>
      <w:r w:rsidR="00800AD8">
        <w:tab/>
        <w:t>patsatsikel.</w:t>
      </w:r>
    </w:p>
    <w:p w14:paraId="601C4178" w14:textId="77777777" w:rsidR="00800AD8" w:rsidRDefault="00800AD8" w:rsidP="00050DE5">
      <w:pPr>
        <w:pStyle w:val="InterlineGlossWithTrans"/>
        <w:tabs>
          <w:tab w:val="left" w:pos="533"/>
          <w:tab w:val="left" w:pos="1832"/>
          <w:tab w:val="left" w:pos="2096"/>
        </w:tabs>
      </w:pPr>
      <w:r>
        <w:tab/>
        <w:t>qa-iîung-an</w:t>
      </w:r>
      <w:r>
        <w:tab/>
        <w:t>a</w:t>
      </w:r>
      <w:r>
        <w:tab/>
        <w:t>pa-tsa-tsikel</w:t>
      </w:r>
    </w:p>
    <w:p w14:paraId="370888EA" w14:textId="77777777" w:rsidR="00800AD8" w:rsidRDefault="00800AD8" w:rsidP="00B76180">
      <w:pPr>
        <w:pStyle w:val="InterlineTransNoFree"/>
        <w:tabs>
          <w:tab w:val="left" w:pos="1832"/>
          <w:tab w:val="left" w:pos="2096"/>
          <w:tab w:val="right" w:pos="8789"/>
        </w:tabs>
      </w:pPr>
      <w:r>
        <w:tab/>
        <w:t>?-glass-</w:t>
      </w:r>
      <w:r>
        <w:rPr>
          <w:smallCaps/>
        </w:rPr>
        <w:t>nom</w:t>
      </w:r>
      <w:r>
        <w:rPr>
          <w:smallCaps/>
        </w:rPr>
        <w:tab/>
        <w:t>c</w:t>
      </w:r>
      <w:r>
        <w:rPr>
          <w:smallCaps/>
        </w:rPr>
        <w:tab/>
      </w:r>
      <w:r>
        <w:t>cause-</w:t>
      </w:r>
      <w:r>
        <w:rPr>
          <w:smallCaps/>
        </w:rPr>
        <w:t>red</w:t>
      </w:r>
      <w:r>
        <w:t>-return</w:t>
      </w:r>
      <w:r w:rsidR="007E085A">
        <w:tab/>
        <w:t>with mirrors all round.</w:t>
      </w:r>
    </w:p>
    <w:p w14:paraId="5D793732" w14:textId="77777777" w:rsidR="00800AD8" w:rsidRDefault="00DC1AE0" w:rsidP="007E085A">
      <w:pPr>
        <w:pStyle w:val="InterlineText"/>
        <w:tabs>
          <w:tab w:val="left" w:pos="533"/>
          <w:tab w:val="left" w:pos="1187"/>
          <w:tab w:val="left" w:pos="2351"/>
          <w:tab w:val="left" w:pos="2615"/>
          <w:tab w:val="left" w:pos="3674"/>
          <w:tab w:val="left" w:pos="4898"/>
          <w:tab w:val="left" w:pos="5402"/>
          <w:tab w:val="left" w:pos="7466"/>
          <w:tab w:val="left" w:pos="7955"/>
        </w:tabs>
      </w:pPr>
      <w:r w:rsidRPr="003A1D48">
        <w:rPr>
          <w:rStyle w:val="InterlineTextNumChar"/>
        </w:rPr>
        <w:t>035</w:t>
      </w:r>
      <w:r w:rsidR="00800AD8">
        <w:tab/>
        <w:t>nu</w:t>
      </w:r>
      <w:r w:rsidR="00800AD8">
        <w:tab/>
        <w:t>kidjekets</w:t>
      </w:r>
      <w:r w:rsidR="00800AD8">
        <w:tab/>
        <w:t>a</w:t>
      </w:r>
      <w:r w:rsidR="00800AD8">
        <w:tab/>
        <w:t>lalangaw,</w:t>
      </w:r>
      <w:r w:rsidR="00800AD8">
        <w:tab/>
        <w:t>se÷elas</w:t>
      </w:r>
      <w:r w:rsidR="00800AD8">
        <w:tab/>
        <w:t>tua</w:t>
      </w:r>
      <w:r w:rsidR="00800AD8">
        <w:tab/>
        <w:t>kinabulay</w:t>
      </w:r>
      <w:r w:rsidR="007E085A">
        <w:tab/>
        <w:t>nua</w:t>
      </w:r>
      <w:r w:rsidR="007E085A">
        <w:tab/>
        <w:t>tapaw.</w:t>
      </w:r>
    </w:p>
    <w:p w14:paraId="0E47703A" w14:textId="77777777" w:rsidR="00800AD8" w:rsidRDefault="00800AD8" w:rsidP="007E085A">
      <w:pPr>
        <w:pStyle w:val="InterlineGlossWithTrans"/>
        <w:tabs>
          <w:tab w:val="left" w:pos="533"/>
          <w:tab w:val="left" w:pos="1187"/>
          <w:tab w:val="left" w:pos="2351"/>
          <w:tab w:val="left" w:pos="2615"/>
          <w:tab w:val="left" w:pos="3674"/>
          <w:tab w:val="left" w:pos="4898"/>
          <w:tab w:val="left" w:pos="5402"/>
          <w:tab w:val="left" w:pos="7466"/>
          <w:tab w:val="left" w:pos="7955"/>
        </w:tabs>
      </w:pPr>
      <w:r>
        <w:tab/>
        <w:t>nu</w:t>
      </w:r>
      <w:r>
        <w:tab/>
        <w:t>ki-djekets</w:t>
      </w:r>
      <w:r>
        <w:tab/>
        <w:t>a</w:t>
      </w:r>
      <w:r>
        <w:tab/>
        <w:t>la-langaw</w:t>
      </w:r>
      <w:r>
        <w:tab/>
        <w:t>se-÷elas</w:t>
      </w:r>
      <w:r>
        <w:tab/>
        <w:t>tua</w:t>
      </w:r>
      <w:r>
        <w:tab/>
        <w:t>in=ka-bulay</w:t>
      </w:r>
      <w:r w:rsidR="007E085A">
        <w:tab/>
        <w:t>nua</w:t>
      </w:r>
      <w:r w:rsidR="007E085A">
        <w:tab/>
        <w:t>tapaw</w:t>
      </w:r>
    </w:p>
    <w:p w14:paraId="65A92C99" w14:textId="77777777" w:rsidR="00800AD8" w:rsidRDefault="00800AD8" w:rsidP="007E085A">
      <w:pPr>
        <w:pStyle w:val="InterlineTrans"/>
        <w:tabs>
          <w:tab w:val="left" w:pos="533"/>
          <w:tab w:val="left" w:pos="1187"/>
          <w:tab w:val="left" w:pos="2351"/>
          <w:tab w:val="left" w:pos="2615"/>
          <w:tab w:val="left" w:pos="3674"/>
          <w:tab w:val="left" w:pos="4898"/>
          <w:tab w:val="left" w:pos="5402"/>
          <w:tab w:val="left" w:pos="7466"/>
          <w:tab w:val="left" w:pos="7955"/>
        </w:tabs>
      </w:pPr>
      <w:r>
        <w:tab/>
        <w:t>when</w:t>
      </w:r>
      <w:r>
        <w:tab/>
        <w:t>do-land.on</w:t>
      </w:r>
      <w:r>
        <w:rPr>
          <w:smallCaps/>
        </w:rPr>
        <w:tab/>
        <w:t>c</w:t>
      </w:r>
      <w:r>
        <w:rPr>
          <w:smallCaps/>
        </w:rPr>
        <w:tab/>
        <w:t>red</w:t>
      </w:r>
      <w:r>
        <w:t>-fly</w:t>
      </w:r>
      <w:r>
        <w:tab/>
      </w:r>
      <w:r>
        <w:rPr>
          <w:smallCaps/>
        </w:rPr>
        <w:t>invol</w:t>
      </w:r>
      <w:r>
        <w:t>-slide</w:t>
      </w:r>
      <w:r>
        <w:tab/>
      </w:r>
      <w:r>
        <w:rPr>
          <w:smallCaps/>
        </w:rPr>
        <w:t>obl</w:t>
      </w:r>
      <w:r>
        <w:tab/>
      </w:r>
      <w:r>
        <w:rPr>
          <w:smallCaps/>
        </w:rPr>
        <w:t>perf</w:t>
      </w:r>
      <w:r>
        <w:t>=main-beautiful</w:t>
      </w:r>
      <w:r w:rsidR="007E085A">
        <w:tab/>
        <w:t>of</w:t>
      </w:r>
      <w:r w:rsidR="007E085A">
        <w:tab/>
        <w:t>hut</w:t>
      </w:r>
    </w:p>
    <w:p w14:paraId="2620C705" w14:textId="77777777" w:rsidR="00800AD8" w:rsidRDefault="00800AD8" w:rsidP="00FB0914">
      <w:pPr>
        <w:pStyle w:val="InterlineFreeCommentFollows"/>
      </w:pPr>
      <w:r>
        <w:t>When flies tried to alight on it, they slipped because it was so fine.</w:t>
      </w:r>
    </w:p>
    <w:p w14:paraId="527FD1B3" w14:textId="77777777" w:rsidR="00800AD8" w:rsidRDefault="00FB0914" w:rsidP="00FB0914">
      <w:pPr>
        <w:pStyle w:val="CommentLastWithHalfSpace"/>
      </w:pPr>
      <w:r>
        <w:t>[</w:t>
      </w:r>
      <w:r w:rsidR="00800AD8" w:rsidRPr="007E085A">
        <w:rPr>
          <w:rStyle w:val="VernacularText"/>
        </w:rPr>
        <w:t>kinabulay</w:t>
      </w:r>
      <w:r w:rsidR="00800AD8">
        <w:t xml:space="preserve"> means ‘very fine’ here</w:t>
      </w:r>
      <w:r>
        <w:t>]</w:t>
      </w:r>
    </w:p>
    <w:p w14:paraId="0C9C936D" w14:textId="77777777" w:rsidR="00800AD8" w:rsidRDefault="00DE0E5A" w:rsidP="007E085A">
      <w:pPr>
        <w:pStyle w:val="InterlineText"/>
        <w:tabs>
          <w:tab w:val="left" w:pos="533"/>
          <w:tab w:val="left" w:pos="1022"/>
          <w:tab w:val="left" w:pos="1706"/>
          <w:tab w:val="left" w:pos="2495"/>
          <w:tab w:val="left" w:pos="2939"/>
          <w:tab w:val="left" w:pos="5603"/>
          <w:tab w:val="left" w:pos="6287"/>
        </w:tabs>
      </w:pPr>
      <w:r w:rsidRPr="003A1D48">
        <w:rPr>
          <w:rStyle w:val="InterlineTextNumChar"/>
        </w:rPr>
        <w:t>036</w:t>
      </w:r>
      <w:r w:rsidR="00800AD8">
        <w:tab/>
        <w:t>qau</w:t>
      </w:r>
      <w:r w:rsidR="00800AD8">
        <w:tab/>
        <w:t>azua</w:t>
      </w:r>
      <w:r w:rsidR="00800AD8">
        <w:tab/>
        <w:t>qatjuvi</w:t>
      </w:r>
      <w:r w:rsidR="007E085A">
        <w:tab/>
        <w:t>ini</w:t>
      </w:r>
      <w:r w:rsidR="007E085A">
        <w:tab/>
        <w:t>paîetsasatsasavi</w:t>
      </w:r>
      <w:r w:rsidR="007E085A">
        <w:tab/>
        <w:t>azua</w:t>
      </w:r>
      <w:r w:rsidR="007E085A">
        <w:tab/>
        <w:t>vaîaw;</w:t>
      </w:r>
    </w:p>
    <w:p w14:paraId="6DD07671" w14:textId="77777777" w:rsidR="00800AD8" w:rsidRDefault="00800AD8" w:rsidP="007E085A">
      <w:pPr>
        <w:pStyle w:val="InterlineGlossWithTrans"/>
        <w:tabs>
          <w:tab w:val="left" w:pos="533"/>
          <w:tab w:val="left" w:pos="1022"/>
          <w:tab w:val="left" w:pos="1706"/>
          <w:tab w:val="left" w:pos="2495"/>
          <w:tab w:val="left" w:pos="2939"/>
          <w:tab w:val="left" w:pos="5603"/>
          <w:tab w:val="left" w:pos="6287"/>
        </w:tabs>
      </w:pPr>
      <w:r>
        <w:tab/>
        <w:t>qau</w:t>
      </w:r>
      <w:r>
        <w:tab/>
        <w:t>a-zua</w:t>
      </w:r>
      <w:r>
        <w:tab/>
        <w:t>qatjuvi</w:t>
      </w:r>
      <w:r w:rsidR="007E085A">
        <w:tab/>
        <w:t>ini</w:t>
      </w:r>
      <w:r w:rsidR="007E085A">
        <w:tab/>
        <w:t>pa-îe-tsasa-tsasaw-i</w:t>
      </w:r>
      <w:r w:rsidR="007E085A">
        <w:tab/>
        <w:t>a-zua</w:t>
      </w:r>
      <w:r w:rsidR="007E085A">
        <w:tab/>
        <w:t>vaîaw</w:t>
      </w:r>
    </w:p>
    <w:p w14:paraId="715CAF94" w14:textId="77777777" w:rsidR="00800AD8" w:rsidRDefault="00800AD8" w:rsidP="007E085A">
      <w:pPr>
        <w:pStyle w:val="InterlineTransNoFree"/>
        <w:tabs>
          <w:tab w:val="left" w:pos="1022"/>
          <w:tab w:val="left" w:pos="1706"/>
          <w:tab w:val="left" w:pos="2495"/>
          <w:tab w:val="left" w:pos="2939"/>
          <w:tab w:val="left" w:pos="5603"/>
          <w:tab w:val="left" w:pos="6287"/>
        </w:tabs>
      </w:pPr>
      <w:r>
        <w:tab/>
        <w:t>so</w:t>
      </w:r>
      <w:r>
        <w:tab/>
      </w:r>
      <w:r>
        <w:rPr>
          <w:smallCaps/>
        </w:rPr>
        <w:t>c-</w:t>
      </w:r>
      <w:r>
        <w:t>that</w:t>
      </w:r>
      <w:r>
        <w:tab/>
        <w:t>snake</w:t>
      </w:r>
      <w:r w:rsidR="007E085A">
        <w:tab/>
        <w:t>not</w:t>
      </w:r>
      <w:r w:rsidR="007E085A">
        <w:tab/>
        <w:t>cause-go.to-</w:t>
      </w:r>
      <w:r w:rsidR="007E085A">
        <w:rPr>
          <w:smallCaps/>
        </w:rPr>
        <w:t>red</w:t>
      </w:r>
      <w:r w:rsidR="007E085A">
        <w:t>-outside-</w:t>
      </w:r>
      <w:r w:rsidR="007E085A">
        <w:rPr>
          <w:smallCaps/>
        </w:rPr>
        <w:t>pf</w:t>
      </w:r>
      <w:r w:rsidR="007E085A">
        <w:tab/>
      </w:r>
      <w:r w:rsidR="007E085A">
        <w:rPr>
          <w:smallCaps/>
        </w:rPr>
        <w:t>c-</w:t>
      </w:r>
      <w:r w:rsidR="007E085A">
        <w:t>that</w:t>
      </w:r>
      <w:r w:rsidR="007E085A">
        <w:tab/>
        <w:t>spouse</w:t>
      </w:r>
    </w:p>
    <w:p w14:paraId="0BC8BB94" w14:textId="77777777" w:rsidR="00800AD8" w:rsidRDefault="00800AD8" w:rsidP="007E085A">
      <w:pPr>
        <w:pStyle w:val="InterlineText"/>
        <w:tabs>
          <w:tab w:val="left" w:pos="533"/>
          <w:tab w:val="left" w:pos="1577"/>
          <w:tab w:val="left" w:pos="2081"/>
        </w:tabs>
      </w:pPr>
      <w:r>
        <w:tab/>
        <w:t>marekutj</w:t>
      </w:r>
      <w:r>
        <w:tab/>
        <w:t>tu</w:t>
      </w:r>
      <w:r>
        <w:tab/>
        <w:t>maqunvuîan.</w:t>
      </w:r>
    </w:p>
    <w:p w14:paraId="2ED0C527" w14:textId="77777777" w:rsidR="00800AD8" w:rsidRDefault="00800AD8" w:rsidP="007E085A">
      <w:pPr>
        <w:pStyle w:val="InterlineGlossWithTrans"/>
        <w:tabs>
          <w:tab w:val="left" w:pos="533"/>
          <w:tab w:val="left" w:pos="1577"/>
          <w:tab w:val="left" w:pos="2081"/>
        </w:tabs>
      </w:pPr>
      <w:r>
        <w:tab/>
        <w:t>ma-rekutj</w:t>
      </w:r>
      <w:r>
        <w:tab/>
        <w:t>tu</w:t>
      </w:r>
      <w:r>
        <w:tab/>
        <w:t>ma-qunvuî-an</w:t>
      </w:r>
    </w:p>
    <w:p w14:paraId="1A283F57" w14:textId="77777777" w:rsidR="00800AD8" w:rsidRDefault="00800AD8" w:rsidP="007E085A">
      <w:pPr>
        <w:pStyle w:val="InterlineTrans"/>
        <w:tabs>
          <w:tab w:val="left" w:pos="533"/>
          <w:tab w:val="left" w:pos="1577"/>
          <w:tab w:val="left" w:pos="2081"/>
        </w:tabs>
      </w:pPr>
      <w:r>
        <w:tab/>
      </w:r>
      <w:r>
        <w:rPr>
          <w:smallCaps/>
        </w:rPr>
        <w:t>stat</w:t>
      </w:r>
      <w:r>
        <w:t>-fear</w:t>
      </w:r>
      <w:r>
        <w:tab/>
      </w:r>
      <w:r>
        <w:rPr>
          <w:smallCaps/>
        </w:rPr>
        <w:t>obl</w:t>
      </w:r>
      <w:r>
        <w:tab/>
      </w:r>
      <w:r>
        <w:rPr>
          <w:smallCaps/>
        </w:rPr>
        <w:t>stat</w:t>
      </w:r>
      <w:r>
        <w:t>-dusty-</w:t>
      </w:r>
      <w:r>
        <w:rPr>
          <w:smallCaps/>
        </w:rPr>
        <w:t>nom</w:t>
      </w:r>
    </w:p>
    <w:p w14:paraId="15129BBD" w14:textId="77777777" w:rsidR="00800AD8" w:rsidRDefault="00800AD8" w:rsidP="007E085A">
      <w:pPr>
        <w:pStyle w:val="InterlineFreeCommentFollows"/>
      </w:pPr>
      <w:r>
        <w:t xml:space="preserve">The snake wouldn’t let his </w:t>
      </w:r>
      <w:r w:rsidRPr="007E085A">
        <w:t>wife</w:t>
      </w:r>
      <w:r>
        <w:t xml:space="preserve"> go outside. He was afraid of </w:t>
      </w:r>
      <w:r w:rsidR="007D21B1">
        <w:t>her (or the house)</w:t>
      </w:r>
      <w:r>
        <w:t xml:space="preserve"> getting dirty.</w:t>
      </w:r>
    </w:p>
    <w:p w14:paraId="05ED5ECE" w14:textId="77777777" w:rsidR="00800AD8" w:rsidRPr="007E085A" w:rsidRDefault="007E085A" w:rsidP="007E085A">
      <w:pPr>
        <w:pStyle w:val="CommentLastWithHalfSpace"/>
      </w:pPr>
      <w:r>
        <w:t>[</w:t>
      </w:r>
      <w:r w:rsidR="00800AD8" w:rsidRPr="007E085A">
        <w:rPr>
          <w:rStyle w:val="VernacularText"/>
        </w:rPr>
        <w:t>maqunvuîan</w:t>
      </w:r>
      <w:r w:rsidR="00800AD8">
        <w:t xml:space="preserve">: F235 </w:t>
      </w:r>
      <w:r w:rsidR="00800AD8" w:rsidRPr="007E085A">
        <w:rPr>
          <w:rStyle w:val="VernacularText"/>
        </w:rPr>
        <w:t>qunevuî</w:t>
      </w:r>
      <w:r>
        <w:t>]</w:t>
      </w:r>
    </w:p>
    <w:p w14:paraId="7E5AC0B3" w14:textId="77777777" w:rsidR="00800AD8" w:rsidRDefault="00DE0E5A" w:rsidP="007E085A">
      <w:pPr>
        <w:pStyle w:val="InterlineText"/>
        <w:tabs>
          <w:tab w:val="left" w:pos="533"/>
          <w:tab w:val="left" w:pos="1202"/>
          <w:tab w:val="left" w:pos="1841"/>
          <w:tab w:val="left" w:pos="2525"/>
          <w:tab w:val="left" w:pos="3314"/>
          <w:tab w:val="left" w:pos="3578"/>
          <w:tab w:val="left" w:pos="4322"/>
          <w:tab w:val="left" w:pos="6371"/>
        </w:tabs>
      </w:pPr>
      <w:r w:rsidRPr="003A1D48">
        <w:rPr>
          <w:rStyle w:val="InterlineTextNumChar"/>
        </w:rPr>
        <w:t>037</w:t>
      </w:r>
      <w:r w:rsidR="00800AD8">
        <w:tab/>
        <w:t>manu</w:t>
      </w:r>
      <w:r w:rsidR="00800AD8">
        <w:tab/>
        <w:t>vaik</w:t>
      </w:r>
      <w:r w:rsidR="00800AD8">
        <w:tab/>
        <w:t>azua</w:t>
      </w:r>
      <w:r w:rsidR="00800AD8">
        <w:tab/>
        <w:t>qatjuvi</w:t>
      </w:r>
      <w:r w:rsidR="007E085A">
        <w:tab/>
        <w:t>a</w:t>
      </w:r>
      <w:r w:rsidR="007E085A">
        <w:tab/>
        <w:t>sema</w:t>
      </w:r>
      <w:r w:rsidR="007E085A">
        <w:tab/>
        <w:t>kavuavuan.</w:t>
      </w:r>
    </w:p>
    <w:p w14:paraId="7A9F983F" w14:textId="77777777" w:rsidR="00800AD8" w:rsidRDefault="00800AD8" w:rsidP="007E085A">
      <w:pPr>
        <w:pStyle w:val="InterlineGlossWithTrans"/>
        <w:tabs>
          <w:tab w:val="left" w:pos="533"/>
          <w:tab w:val="left" w:pos="1202"/>
          <w:tab w:val="left" w:pos="1841"/>
          <w:tab w:val="left" w:pos="2525"/>
          <w:tab w:val="left" w:pos="3314"/>
          <w:tab w:val="left" w:pos="3578"/>
          <w:tab w:val="left" w:pos="4322"/>
          <w:tab w:val="left" w:pos="6371"/>
        </w:tabs>
      </w:pPr>
      <w:r>
        <w:tab/>
        <w:t>manu</w:t>
      </w:r>
      <w:r>
        <w:tab/>
        <w:t>vaik</w:t>
      </w:r>
      <w:r>
        <w:tab/>
        <w:t>a-zua</w:t>
      </w:r>
      <w:r>
        <w:tab/>
        <w:t>qatjuvi</w:t>
      </w:r>
      <w:r w:rsidR="007E085A">
        <w:tab/>
        <w:t>a</w:t>
      </w:r>
      <w:r w:rsidR="007E085A">
        <w:tab/>
        <w:t>em=sa</w:t>
      </w:r>
      <w:r w:rsidR="007E085A">
        <w:tab/>
        <w:t>ka-vua-vua-an</w:t>
      </w:r>
    </w:p>
    <w:p w14:paraId="57A0A797" w14:textId="77777777" w:rsidR="00800AD8" w:rsidRDefault="00800AD8" w:rsidP="007E085A">
      <w:pPr>
        <w:pStyle w:val="InterlineTrans"/>
        <w:tabs>
          <w:tab w:val="left" w:pos="533"/>
          <w:tab w:val="left" w:pos="1202"/>
          <w:tab w:val="left" w:pos="1841"/>
          <w:tab w:val="left" w:pos="2525"/>
          <w:tab w:val="left" w:pos="3314"/>
          <w:tab w:val="left" w:pos="3578"/>
          <w:tab w:val="left" w:pos="4322"/>
          <w:tab w:val="left" w:pos="6371"/>
        </w:tabs>
      </w:pPr>
      <w:r>
        <w:tab/>
        <w:t>then</w:t>
      </w:r>
      <w:r>
        <w:tab/>
        <w:t>leave</w:t>
      </w:r>
      <w:r>
        <w:tab/>
      </w:r>
      <w:r>
        <w:rPr>
          <w:smallCaps/>
        </w:rPr>
        <w:t>c-</w:t>
      </w:r>
      <w:r>
        <w:t>that</w:t>
      </w:r>
      <w:r>
        <w:tab/>
        <w:t>snake</w:t>
      </w:r>
      <w:r w:rsidR="007E085A">
        <w:rPr>
          <w:smallCaps/>
        </w:rPr>
        <w:tab/>
        <w:t>c</w:t>
      </w:r>
      <w:r w:rsidR="007E085A">
        <w:rPr>
          <w:smallCaps/>
        </w:rPr>
        <w:tab/>
        <w:t>af</w:t>
      </w:r>
      <w:r w:rsidR="007E085A">
        <w:t>=go</w:t>
      </w:r>
      <w:r w:rsidR="007E085A">
        <w:tab/>
        <w:t>main-</w:t>
      </w:r>
      <w:r w:rsidR="007E085A">
        <w:rPr>
          <w:smallCaps/>
        </w:rPr>
        <w:t>red</w:t>
      </w:r>
      <w:r w:rsidR="007E085A">
        <w:t>-field-</w:t>
      </w:r>
      <w:r w:rsidR="007E085A">
        <w:rPr>
          <w:smallCaps/>
        </w:rPr>
        <w:t>nom</w:t>
      </w:r>
    </w:p>
    <w:p w14:paraId="494A2BB0" w14:textId="77777777" w:rsidR="00800AD8" w:rsidRDefault="00800AD8">
      <w:pPr>
        <w:pStyle w:val="InterlineFree"/>
      </w:pPr>
      <w:r>
        <w:t>The snake went off to the fields.</w:t>
      </w:r>
    </w:p>
    <w:p w14:paraId="3D7AE4FE" w14:textId="77777777" w:rsidR="00800AD8" w:rsidRDefault="00DE0E5A" w:rsidP="007E085A">
      <w:pPr>
        <w:pStyle w:val="InterlineText"/>
        <w:tabs>
          <w:tab w:val="left" w:pos="533"/>
          <w:tab w:val="left" w:pos="1832"/>
          <w:tab w:val="left" w:pos="2516"/>
          <w:tab w:val="left" w:pos="3290"/>
          <w:tab w:val="left" w:pos="3554"/>
          <w:tab w:val="left" w:pos="5663"/>
          <w:tab w:val="left" w:pos="5927"/>
        </w:tabs>
      </w:pPr>
      <w:r w:rsidRPr="003A1D48">
        <w:rPr>
          <w:rStyle w:val="InterlineTextNumChar"/>
        </w:rPr>
        <w:t>038</w:t>
      </w:r>
      <w:r w:rsidR="00800AD8">
        <w:tab/>
        <w:t>mangtjez</w:t>
      </w:r>
      <w:r w:rsidR="00800AD8">
        <w:tab/>
        <w:t>azua</w:t>
      </w:r>
      <w:r w:rsidR="00800AD8">
        <w:tab/>
        <w:t>kaka</w:t>
      </w:r>
      <w:r w:rsidR="00800AD8">
        <w:tab/>
        <w:t>a</w:t>
      </w:r>
      <w:r w:rsidR="007E085A">
        <w:tab/>
        <w:t>tjaîavuluvulungan</w:t>
      </w:r>
      <w:r w:rsidR="007E085A">
        <w:tab/>
        <w:t>a</w:t>
      </w:r>
      <w:r w:rsidR="007E085A">
        <w:tab/>
        <w:t>vavayan.</w:t>
      </w:r>
    </w:p>
    <w:p w14:paraId="2EAFA6E3" w14:textId="77777777" w:rsidR="00800AD8" w:rsidRDefault="00800AD8" w:rsidP="007E085A">
      <w:pPr>
        <w:pStyle w:val="InterlineGlossWithTrans"/>
        <w:tabs>
          <w:tab w:val="left" w:pos="533"/>
          <w:tab w:val="left" w:pos="1832"/>
          <w:tab w:val="left" w:pos="2516"/>
          <w:tab w:val="left" w:pos="3290"/>
          <w:tab w:val="left" w:pos="3554"/>
          <w:tab w:val="left" w:pos="5663"/>
          <w:tab w:val="left" w:pos="5927"/>
        </w:tabs>
      </w:pPr>
      <w:r>
        <w:tab/>
        <w:t>m-pangetjez</w:t>
      </w:r>
      <w:r>
        <w:tab/>
        <w:t>a-zua</w:t>
      </w:r>
      <w:r>
        <w:tab/>
        <w:t>kaka</w:t>
      </w:r>
      <w:r>
        <w:tab/>
        <w:t>a</w:t>
      </w:r>
      <w:r w:rsidR="007E085A">
        <w:tab/>
        <w:t>tjaîa-vulu-vulung-an</w:t>
      </w:r>
      <w:r w:rsidR="007E085A">
        <w:tab/>
        <w:t>a</w:t>
      </w:r>
      <w:r w:rsidR="007E085A">
        <w:tab/>
        <w:t>vavayan</w:t>
      </w:r>
    </w:p>
    <w:p w14:paraId="23A2184D" w14:textId="77777777" w:rsidR="00800AD8" w:rsidRDefault="00800AD8" w:rsidP="007E085A">
      <w:pPr>
        <w:pStyle w:val="InterlineTrans"/>
        <w:tabs>
          <w:tab w:val="left" w:pos="533"/>
          <w:tab w:val="left" w:pos="1832"/>
          <w:tab w:val="left" w:pos="2516"/>
          <w:tab w:val="left" w:pos="3290"/>
          <w:tab w:val="left" w:pos="3554"/>
          <w:tab w:val="left" w:pos="5663"/>
          <w:tab w:val="left" w:pos="5927"/>
        </w:tabs>
        <w:rPr>
          <w:smallCaps/>
        </w:rPr>
      </w:pPr>
      <w:r>
        <w:tab/>
      </w:r>
      <w:r>
        <w:rPr>
          <w:smallCaps/>
        </w:rPr>
        <w:t>af</w:t>
      </w:r>
      <w:r>
        <w:t>-come</w:t>
      </w:r>
      <w:r>
        <w:tab/>
      </w:r>
      <w:r>
        <w:rPr>
          <w:smallCaps/>
        </w:rPr>
        <w:t>c-</w:t>
      </w:r>
      <w:r>
        <w:t>that</w:t>
      </w:r>
      <w:r>
        <w:tab/>
        <w:t>sibling</w:t>
      </w:r>
      <w:r>
        <w:rPr>
          <w:smallCaps/>
        </w:rPr>
        <w:tab/>
        <w:t>c</w:t>
      </w:r>
      <w:r w:rsidR="007E085A">
        <w:tab/>
        <w:t>most-</w:t>
      </w:r>
      <w:r w:rsidR="007E085A">
        <w:rPr>
          <w:smallCaps/>
        </w:rPr>
        <w:t>red</w:t>
      </w:r>
      <w:r w:rsidR="007E085A">
        <w:t>-old-</w:t>
      </w:r>
      <w:r w:rsidR="007E085A">
        <w:rPr>
          <w:smallCaps/>
        </w:rPr>
        <w:t>nom</w:t>
      </w:r>
      <w:r w:rsidR="007E085A">
        <w:rPr>
          <w:smallCaps/>
        </w:rPr>
        <w:tab/>
        <w:t>c</w:t>
      </w:r>
      <w:r w:rsidR="007E085A">
        <w:rPr>
          <w:smallCaps/>
        </w:rPr>
        <w:tab/>
      </w:r>
      <w:r w:rsidR="007E085A">
        <w:t>female</w:t>
      </w:r>
    </w:p>
    <w:p w14:paraId="1C8B008A" w14:textId="77777777" w:rsidR="00800AD8" w:rsidRDefault="00800AD8">
      <w:pPr>
        <w:pStyle w:val="InterlineFree"/>
      </w:pPr>
      <w:r>
        <w:t>His wife’s oldest sister came.</w:t>
      </w:r>
    </w:p>
    <w:p w14:paraId="1BA07B50" w14:textId="77777777" w:rsidR="00800AD8" w:rsidRDefault="00DE0E5A" w:rsidP="007E085A">
      <w:pPr>
        <w:pStyle w:val="InterlineText"/>
        <w:tabs>
          <w:tab w:val="left" w:pos="533"/>
          <w:tab w:val="left" w:pos="1127"/>
          <w:tab w:val="left" w:pos="2096"/>
          <w:tab w:val="left" w:pos="2960"/>
          <w:tab w:val="left" w:pos="3224"/>
          <w:tab w:val="left" w:pos="3698"/>
          <w:tab w:val="left" w:pos="3962"/>
        </w:tabs>
      </w:pPr>
      <w:r w:rsidRPr="003A1D48">
        <w:rPr>
          <w:rStyle w:val="InterlineTextNumChar"/>
        </w:rPr>
        <w:t>039</w:t>
      </w:r>
      <w:r w:rsidR="00800AD8">
        <w:tab/>
        <w:t>“aku</w:t>
      </w:r>
      <w:r w:rsidR="00800AD8">
        <w:tab/>
        <w:t>bulay</w:t>
      </w:r>
      <w:r w:rsidR="00800AD8">
        <w:tab/>
        <w:t>aravats</w:t>
      </w:r>
      <w:r w:rsidR="00800AD8">
        <w:tab/>
        <w:t>a</w:t>
      </w:r>
      <w:r w:rsidR="00800AD8">
        <w:tab/>
        <w:t>tsu</w:t>
      </w:r>
      <w:r w:rsidR="00800AD8">
        <w:tab/>
        <w:t>a</w:t>
      </w:r>
      <w:r w:rsidR="007E085A">
        <w:tab/>
        <w:t>tapaw?</w:t>
      </w:r>
    </w:p>
    <w:p w14:paraId="76A762FB" w14:textId="77777777" w:rsidR="00800AD8" w:rsidRDefault="00800AD8" w:rsidP="007E085A">
      <w:pPr>
        <w:pStyle w:val="InterlineGlossWithTrans"/>
        <w:tabs>
          <w:tab w:val="left" w:pos="533"/>
          <w:tab w:val="left" w:pos="1127"/>
          <w:tab w:val="left" w:pos="2096"/>
          <w:tab w:val="left" w:pos="2960"/>
          <w:tab w:val="left" w:pos="3224"/>
          <w:tab w:val="left" w:pos="3698"/>
          <w:tab w:val="left" w:pos="3962"/>
        </w:tabs>
      </w:pPr>
      <w:r>
        <w:tab/>
        <w:t>aku</w:t>
      </w:r>
      <w:r>
        <w:tab/>
        <w:t>bulay</w:t>
      </w:r>
      <w:r>
        <w:tab/>
        <w:t>a-ravats</w:t>
      </w:r>
      <w:r>
        <w:tab/>
        <w:t>a</w:t>
      </w:r>
      <w:r>
        <w:tab/>
        <w:t>tsu</w:t>
      </w:r>
      <w:r>
        <w:tab/>
        <w:t>a</w:t>
      </w:r>
      <w:r w:rsidR="007E085A">
        <w:tab/>
        <w:t>tapaw</w:t>
      </w:r>
    </w:p>
    <w:p w14:paraId="0E8D3CDC" w14:textId="77777777" w:rsidR="00800AD8" w:rsidRDefault="00800AD8" w:rsidP="00B76180">
      <w:pPr>
        <w:pStyle w:val="InterlineTransNoFree"/>
        <w:tabs>
          <w:tab w:val="left" w:pos="1127"/>
          <w:tab w:val="left" w:pos="2096"/>
          <w:tab w:val="left" w:pos="2960"/>
          <w:tab w:val="left" w:pos="3224"/>
          <w:tab w:val="left" w:pos="3698"/>
          <w:tab w:val="left" w:pos="3962"/>
          <w:tab w:val="right" w:pos="8789"/>
        </w:tabs>
        <w:rPr>
          <w:smallCaps/>
        </w:rPr>
      </w:pPr>
      <w:r>
        <w:tab/>
        <w:t>why</w:t>
      </w:r>
      <w:r>
        <w:tab/>
        <w:t>beautiful</w:t>
      </w:r>
      <w:r>
        <w:tab/>
      </w:r>
      <w:r>
        <w:rPr>
          <w:smallCaps/>
        </w:rPr>
        <w:t>c-</w:t>
      </w:r>
      <w:r>
        <w:t>true</w:t>
      </w:r>
      <w:r>
        <w:rPr>
          <w:smallCaps/>
        </w:rPr>
        <w:tab/>
        <w:t>c</w:t>
      </w:r>
      <w:r>
        <w:rPr>
          <w:smallCaps/>
        </w:rPr>
        <w:tab/>
      </w:r>
      <w:r>
        <w:t>this</w:t>
      </w:r>
      <w:r>
        <w:rPr>
          <w:smallCaps/>
        </w:rPr>
        <w:tab/>
        <w:t>c</w:t>
      </w:r>
      <w:r w:rsidR="007E085A">
        <w:tab/>
        <w:t>hut</w:t>
      </w:r>
      <w:r w:rsidR="007E085A">
        <w:tab/>
        <w:t>“Why is the house so fine?</w:t>
      </w:r>
    </w:p>
    <w:p w14:paraId="5B647932" w14:textId="77777777" w:rsidR="00800AD8" w:rsidRDefault="00DE0E5A" w:rsidP="004C6339">
      <w:pPr>
        <w:pStyle w:val="InterlineText"/>
        <w:tabs>
          <w:tab w:val="left" w:pos="533"/>
          <w:tab w:val="left" w:pos="1577"/>
          <w:tab w:val="left" w:pos="2366"/>
          <w:tab w:val="left" w:pos="2630"/>
          <w:tab w:val="left" w:pos="4469"/>
          <w:tab w:val="left" w:pos="4943"/>
          <w:tab w:val="left" w:pos="6137"/>
          <w:tab w:val="left" w:pos="6401"/>
        </w:tabs>
      </w:pPr>
      <w:r w:rsidRPr="003A1D48">
        <w:rPr>
          <w:rStyle w:val="InterlineTextNumChar"/>
        </w:rPr>
        <w:t>040</w:t>
      </w:r>
      <w:r w:rsidR="00800AD8">
        <w:tab/>
        <w:t>kana</w:t>
      </w:r>
      <w:r w:rsidR="00800AD8">
        <w:tab/>
        <w:t>tiaken</w:t>
      </w:r>
      <w:r w:rsidR="00800AD8">
        <w:tab/>
        <w:t>a</w:t>
      </w:r>
      <w:r w:rsidR="007E085A">
        <w:tab/>
      </w:r>
      <w:r w:rsidR="004C6339">
        <w:t>napuvaîaw,”</w:t>
      </w:r>
      <w:r w:rsidR="004C6339">
        <w:tab/>
        <w:t>aya</w:t>
      </w:r>
      <w:r w:rsidR="004C6339">
        <w:tab/>
        <w:t>timadju</w:t>
      </w:r>
      <w:r w:rsidR="004C6339">
        <w:tab/>
        <w:t>a</w:t>
      </w:r>
      <w:r w:rsidR="004C6339">
        <w:tab/>
        <w:t>saîinga.</w:t>
      </w:r>
    </w:p>
    <w:p w14:paraId="388A52A0" w14:textId="77777777" w:rsidR="00800AD8" w:rsidRDefault="00800AD8" w:rsidP="004C6339">
      <w:pPr>
        <w:pStyle w:val="InterlineGlossWithTrans"/>
        <w:tabs>
          <w:tab w:val="left" w:pos="533"/>
          <w:tab w:val="left" w:pos="1577"/>
          <w:tab w:val="left" w:pos="2366"/>
          <w:tab w:val="left" w:pos="2630"/>
          <w:tab w:val="left" w:pos="4469"/>
          <w:tab w:val="left" w:pos="4943"/>
          <w:tab w:val="left" w:pos="6137"/>
          <w:tab w:val="left" w:pos="6401"/>
        </w:tabs>
      </w:pPr>
      <w:r>
        <w:tab/>
        <w:t>ka-na</w:t>
      </w:r>
      <w:r>
        <w:tab/>
        <w:t>ti-aken</w:t>
      </w:r>
      <w:r>
        <w:tab/>
        <w:t>a</w:t>
      </w:r>
      <w:r w:rsidR="004C6339">
        <w:tab/>
        <w:t>na-pu-vaîaw</w:t>
      </w:r>
      <w:r w:rsidR="004C6339">
        <w:tab/>
        <w:t>aya</w:t>
      </w:r>
      <w:r w:rsidR="004C6339">
        <w:tab/>
        <w:t>ti-madju</w:t>
      </w:r>
      <w:r w:rsidR="004C6339">
        <w:tab/>
        <w:t>a</w:t>
      </w:r>
      <w:r w:rsidR="004C6339">
        <w:tab/>
        <w:t>sa-îinga</w:t>
      </w:r>
    </w:p>
    <w:p w14:paraId="2D908756" w14:textId="77777777" w:rsidR="00800AD8" w:rsidRDefault="00800AD8" w:rsidP="004C6339">
      <w:pPr>
        <w:pStyle w:val="InterlineTrans"/>
        <w:tabs>
          <w:tab w:val="left" w:pos="533"/>
          <w:tab w:val="left" w:pos="1577"/>
          <w:tab w:val="left" w:pos="2366"/>
          <w:tab w:val="left" w:pos="2630"/>
          <w:tab w:val="left" w:pos="4469"/>
          <w:tab w:val="left" w:pos="4943"/>
          <w:tab w:val="left" w:pos="6137"/>
          <w:tab w:val="left" w:pos="6401"/>
        </w:tabs>
        <w:rPr>
          <w:smallCaps/>
        </w:rPr>
      </w:pPr>
      <w:r>
        <w:tab/>
        <w:t>after-then</w:t>
      </w:r>
      <w:r>
        <w:tab/>
      </w:r>
      <w:r>
        <w:rPr>
          <w:smallCaps/>
        </w:rPr>
        <w:t>f-</w:t>
      </w:r>
      <w:r>
        <w:t>I</w:t>
      </w:r>
      <w:r>
        <w:rPr>
          <w:smallCaps/>
        </w:rPr>
        <w:tab/>
        <w:t>c</w:t>
      </w:r>
      <w:r w:rsidR="004C6339">
        <w:tab/>
      </w:r>
      <w:r w:rsidR="004C6339">
        <w:rPr>
          <w:smallCaps/>
        </w:rPr>
        <w:t>past</w:t>
      </w:r>
      <w:r w:rsidR="004C6339">
        <w:t>-have-spouse</w:t>
      </w:r>
      <w:r w:rsidR="004C6339">
        <w:tab/>
        <w:t>say</w:t>
      </w:r>
      <w:r w:rsidR="004C6339">
        <w:tab/>
      </w:r>
      <w:r w:rsidR="004C6339">
        <w:rPr>
          <w:smallCaps/>
        </w:rPr>
        <w:t>f-3rd.pers</w:t>
      </w:r>
      <w:r w:rsidR="004C6339">
        <w:rPr>
          <w:smallCaps/>
        </w:rPr>
        <w:tab/>
        <w:t>c</w:t>
      </w:r>
      <w:r w:rsidR="004C6339">
        <w:rPr>
          <w:smallCaps/>
        </w:rPr>
        <w:tab/>
        <w:t>qal</w:t>
      </w:r>
      <w:r w:rsidR="004C6339">
        <w:t>-desire</w:t>
      </w:r>
    </w:p>
    <w:p w14:paraId="1CA4C576" w14:textId="77777777" w:rsidR="00800AD8" w:rsidRDefault="00800AD8">
      <w:pPr>
        <w:pStyle w:val="InterlineFree"/>
      </w:pPr>
      <w:r>
        <w:t>If only I had married him,” she said in her longing for it.</w:t>
      </w:r>
    </w:p>
    <w:p w14:paraId="783803D3" w14:textId="77777777" w:rsidR="00800AD8" w:rsidRDefault="00DE0E5A" w:rsidP="004C6339">
      <w:pPr>
        <w:pStyle w:val="InterlineText"/>
        <w:tabs>
          <w:tab w:val="left" w:pos="533"/>
          <w:tab w:val="left" w:pos="1022"/>
          <w:tab w:val="left" w:pos="2171"/>
          <w:tab w:val="left" w:pos="2435"/>
          <w:tab w:val="left" w:pos="2819"/>
          <w:tab w:val="left" w:pos="3683"/>
          <w:tab w:val="left" w:pos="4157"/>
          <w:tab w:val="left" w:pos="4421"/>
          <w:tab w:val="left" w:pos="5210"/>
          <w:tab w:val="left" w:pos="5699"/>
          <w:tab w:val="left" w:pos="6653"/>
          <w:tab w:val="left" w:pos="7127"/>
        </w:tabs>
      </w:pPr>
      <w:r w:rsidRPr="003A1D48">
        <w:rPr>
          <w:rStyle w:val="InterlineTextNumChar"/>
        </w:rPr>
        <w:t>041</w:t>
      </w:r>
      <w:r w:rsidR="00800AD8">
        <w:tab/>
        <w:t>qau</w:t>
      </w:r>
      <w:r w:rsidR="00800AD8">
        <w:tab/>
        <w:t>“nangaq</w:t>
      </w:r>
      <w:r w:rsidR="00800AD8">
        <w:tab/>
        <w:t>a</w:t>
      </w:r>
      <w:r w:rsidR="00800AD8">
        <w:tab/>
        <w:t>ku</w:t>
      </w:r>
      <w:r w:rsidR="00800AD8">
        <w:tab/>
        <w:t>qetsin</w:t>
      </w:r>
      <w:r w:rsidR="00800AD8">
        <w:tab/>
        <w:t>tsu</w:t>
      </w:r>
      <w:r w:rsidR="00800AD8">
        <w:tab/>
        <w:t>a</w:t>
      </w:r>
      <w:r w:rsidR="00800AD8">
        <w:tab/>
        <w:t>vaîaw</w:t>
      </w:r>
      <w:r w:rsidR="00800AD8">
        <w:tab/>
        <w:t>nua</w:t>
      </w:r>
      <w:r w:rsidR="00800AD8">
        <w:tab/>
        <w:t>qatjuvi,”</w:t>
      </w:r>
      <w:r w:rsidR="004C6339">
        <w:tab/>
        <w:t>aya</w:t>
      </w:r>
      <w:r w:rsidR="004C6339">
        <w:tab/>
        <w:t>timadju</w:t>
      </w:r>
    </w:p>
    <w:p w14:paraId="17F7AC31" w14:textId="77777777" w:rsidR="00800AD8" w:rsidRDefault="00800AD8" w:rsidP="004C6339">
      <w:pPr>
        <w:pStyle w:val="InterlineGlossWithTrans"/>
        <w:tabs>
          <w:tab w:val="left" w:pos="533"/>
          <w:tab w:val="left" w:pos="1022"/>
          <w:tab w:val="left" w:pos="2171"/>
          <w:tab w:val="left" w:pos="2435"/>
          <w:tab w:val="left" w:pos="2819"/>
          <w:tab w:val="left" w:pos="3683"/>
          <w:tab w:val="left" w:pos="4157"/>
          <w:tab w:val="left" w:pos="4421"/>
          <w:tab w:val="left" w:pos="5210"/>
          <w:tab w:val="left" w:pos="5699"/>
          <w:tab w:val="left" w:pos="6653"/>
          <w:tab w:val="left" w:pos="7127"/>
        </w:tabs>
      </w:pPr>
      <w:r>
        <w:tab/>
        <w:t>qau</w:t>
      </w:r>
      <w:r>
        <w:tab/>
        <w:t>na-nguaq</w:t>
      </w:r>
      <w:r>
        <w:tab/>
        <w:t>a</w:t>
      </w:r>
      <w:r>
        <w:tab/>
        <w:t>ku</w:t>
      </w:r>
      <w:r>
        <w:tab/>
        <w:t>qetsi-en</w:t>
      </w:r>
      <w:r>
        <w:tab/>
        <w:t>tsu</w:t>
      </w:r>
      <w:r>
        <w:tab/>
        <w:t>a</w:t>
      </w:r>
      <w:r>
        <w:tab/>
        <w:t>vaîaw</w:t>
      </w:r>
      <w:r>
        <w:tab/>
        <w:t>nua</w:t>
      </w:r>
      <w:r>
        <w:tab/>
        <w:t>qatjuvi</w:t>
      </w:r>
      <w:r w:rsidR="004C6339">
        <w:tab/>
        <w:t>aya</w:t>
      </w:r>
      <w:r w:rsidR="004C6339">
        <w:tab/>
        <w:t>ti-madju</w:t>
      </w:r>
    </w:p>
    <w:p w14:paraId="13959511" w14:textId="77777777" w:rsidR="00800AD8" w:rsidRDefault="00800AD8" w:rsidP="004C6339">
      <w:pPr>
        <w:pStyle w:val="InterlineTransNoFree"/>
        <w:tabs>
          <w:tab w:val="left" w:pos="1022"/>
          <w:tab w:val="left" w:pos="2171"/>
          <w:tab w:val="left" w:pos="2435"/>
          <w:tab w:val="left" w:pos="2819"/>
          <w:tab w:val="left" w:pos="3683"/>
          <w:tab w:val="left" w:pos="4157"/>
          <w:tab w:val="left" w:pos="4421"/>
          <w:tab w:val="left" w:pos="5210"/>
          <w:tab w:val="left" w:pos="5699"/>
          <w:tab w:val="left" w:pos="6653"/>
          <w:tab w:val="left" w:pos="7127"/>
        </w:tabs>
      </w:pPr>
      <w:r>
        <w:tab/>
        <w:t>so</w:t>
      </w:r>
      <w:r>
        <w:tab/>
      </w:r>
      <w:r>
        <w:rPr>
          <w:smallCaps/>
        </w:rPr>
        <w:t>stat</w:t>
      </w:r>
      <w:r>
        <w:t>-good</w:t>
      </w:r>
      <w:r>
        <w:rPr>
          <w:smallCaps/>
        </w:rPr>
        <w:tab/>
        <w:t>c</w:t>
      </w:r>
      <w:r>
        <w:rPr>
          <w:smallCaps/>
        </w:rPr>
        <w:tab/>
      </w:r>
      <w:r>
        <w:t>I</w:t>
      </w:r>
      <w:r>
        <w:tab/>
        <w:t>fight-</w:t>
      </w:r>
      <w:r>
        <w:rPr>
          <w:smallCaps/>
        </w:rPr>
        <w:t>pf</w:t>
      </w:r>
      <w:r>
        <w:tab/>
        <w:t>this</w:t>
      </w:r>
      <w:r>
        <w:rPr>
          <w:smallCaps/>
        </w:rPr>
        <w:tab/>
        <w:t>c</w:t>
      </w:r>
      <w:r>
        <w:rPr>
          <w:smallCaps/>
        </w:rPr>
        <w:tab/>
      </w:r>
      <w:r>
        <w:t>spouse</w:t>
      </w:r>
      <w:r>
        <w:tab/>
        <w:t>of</w:t>
      </w:r>
      <w:r>
        <w:tab/>
        <w:t>snake</w:t>
      </w:r>
      <w:r w:rsidR="004C6339">
        <w:tab/>
        <w:t>say</w:t>
      </w:r>
      <w:r w:rsidR="004C6339">
        <w:tab/>
      </w:r>
      <w:r w:rsidR="004C6339">
        <w:rPr>
          <w:smallCaps/>
        </w:rPr>
        <w:t>f</w:t>
      </w:r>
      <w:r w:rsidR="004C6339">
        <w:t>-</w:t>
      </w:r>
      <w:r w:rsidR="004C6339">
        <w:rPr>
          <w:smallCaps/>
        </w:rPr>
        <w:t>3rd</w:t>
      </w:r>
      <w:r w:rsidR="004C6339">
        <w:t>.</w:t>
      </w:r>
      <w:r w:rsidR="004C6339">
        <w:rPr>
          <w:smallCaps/>
        </w:rPr>
        <w:t>pers</w:t>
      </w:r>
    </w:p>
    <w:p w14:paraId="6C8468AB" w14:textId="77777777" w:rsidR="00800AD8" w:rsidRDefault="004C6339" w:rsidP="004C6339">
      <w:pPr>
        <w:pStyle w:val="InterlineText"/>
        <w:tabs>
          <w:tab w:val="left" w:pos="533"/>
          <w:tab w:val="left" w:pos="797"/>
        </w:tabs>
      </w:pPr>
      <w:r>
        <w:tab/>
        <w:t>a</w:t>
      </w:r>
      <w:r>
        <w:tab/>
        <w:t>kinemnem.</w:t>
      </w:r>
    </w:p>
    <w:p w14:paraId="2EB04A81" w14:textId="77777777" w:rsidR="00800AD8" w:rsidRDefault="004C6339" w:rsidP="004C6339">
      <w:pPr>
        <w:pStyle w:val="InterlineGlossWithTrans"/>
        <w:tabs>
          <w:tab w:val="left" w:pos="533"/>
          <w:tab w:val="left" w:pos="797"/>
        </w:tabs>
      </w:pPr>
      <w:r>
        <w:tab/>
        <w:t>a</w:t>
      </w:r>
      <w:r>
        <w:tab/>
        <w:t>kinemnem</w:t>
      </w:r>
    </w:p>
    <w:p w14:paraId="3C26FD5F" w14:textId="77777777" w:rsidR="00800AD8" w:rsidRDefault="004C6339" w:rsidP="00B76180">
      <w:pPr>
        <w:pStyle w:val="InterlineTransNoFree"/>
        <w:tabs>
          <w:tab w:val="left" w:pos="797"/>
          <w:tab w:val="right" w:pos="8789"/>
        </w:tabs>
      </w:pPr>
      <w:r>
        <w:tab/>
      </w:r>
      <w:r>
        <w:rPr>
          <w:smallCaps/>
        </w:rPr>
        <w:t>c</w:t>
      </w:r>
      <w:r>
        <w:tab/>
        <w:t>think</w:t>
      </w:r>
      <w:r>
        <w:tab/>
        <w:t>“I must kill the snake’s wife,” she thought.</w:t>
      </w:r>
    </w:p>
    <w:p w14:paraId="3ED2FC6E" w14:textId="77777777" w:rsidR="00800AD8" w:rsidRDefault="00DE0E5A" w:rsidP="004C6339">
      <w:pPr>
        <w:pStyle w:val="InterlineText"/>
        <w:tabs>
          <w:tab w:val="left" w:pos="533"/>
          <w:tab w:val="left" w:pos="1757"/>
          <w:tab w:val="left" w:pos="2021"/>
          <w:tab w:val="left" w:pos="2795"/>
          <w:tab w:val="left" w:pos="4904"/>
          <w:tab w:val="left" w:pos="6053"/>
          <w:tab w:val="left" w:pos="6317"/>
          <w:tab w:val="left" w:pos="7901"/>
        </w:tabs>
      </w:pPr>
      <w:r w:rsidRPr="003A1D48">
        <w:rPr>
          <w:rStyle w:val="InterlineTextNumChar"/>
        </w:rPr>
        <w:t>042</w:t>
      </w:r>
      <w:r w:rsidR="00800AD8">
        <w:tab/>
        <w:t>kiîavaran</w:t>
      </w:r>
      <w:r w:rsidR="00800AD8">
        <w:tab/>
        <w:t>a</w:t>
      </w:r>
      <w:r w:rsidR="00800AD8">
        <w:tab/>
        <w:t>kaka</w:t>
      </w:r>
      <w:r w:rsidR="004C6339">
        <w:tab/>
        <w:t>tjaîavuluvulungan:</w:t>
      </w:r>
      <w:r w:rsidR="004C6339">
        <w:tab/>
        <w:t>“nangaq</w:t>
      </w:r>
      <w:r w:rsidR="004C6339">
        <w:tab/>
        <w:t>a</w:t>
      </w:r>
      <w:r w:rsidR="004C6339">
        <w:tab/>
        <w:t>kiqaiîungan</w:t>
      </w:r>
      <w:r w:rsidR="004C6339">
        <w:tab/>
        <w:t>itjen,</w:t>
      </w:r>
    </w:p>
    <w:p w14:paraId="3F2AD669" w14:textId="77777777" w:rsidR="00800AD8" w:rsidRDefault="00800AD8" w:rsidP="004C6339">
      <w:pPr>
        <w:pStyle w:val="InterlineGlossWithTrans"/>
        <w:tabs>
          <w:tab w:val="left" w:pos="533"/>
          <w:tab w:val="left" w:pos="1757"/>
          <w:tab w:val="left" w:pos="2021"/>
          <w:tab w:val="left" w:pos="2795"/>
          <w:tab w:val="left" w:pos="4904"/>
          <w:tab w:val="left" w:pos="6053"/>
          <w:tab w:val="left" w:pos="6317"/>
          <w:tab w:val="left" w:pos="7901"/>
        </w:tabs>
      </w:pPr>
      <w:r>
        <w:tab/>
        <w:t>ki-îavar-an</w:t>
      </w:r>
      <w:r>
        <w:tab/>
        <w:t>a</w:t>
      </w:r>
      <w:r>
        <w:tab/>
        <w:t>kaka</w:t>
      </w:r>
      <w:r w:rsidR="004C6339">
        <w:tab/>
        <w:t>tjaîa-vulu-vulung-an</w:t>
      </w:r>
      <w:r w:rsidR="004C6339">
        <w:tab/>
        <w:t>na-nguaq</w:t>
      </w:r>
      <w:r w:rsidR="004C6339">
        <w:tab/>
        <w:t>a</w:t>
      </w:r>
      <w:r w:rsidR="004C6339">
        <w:tab/>
        <w:t>ki-qa-iîung-an</w:t>
      </w:r>
      <w:r w:rsidR="004C6339">
        <w:tab/>
        <w:t>itjen</w:t>
      </w:r>
    </w:p>
    <w:p w14:paraId="69705ACD" w14:textId="77777777" w:rsidR="00800AD8" w:rsidRDefault="00800AD8" w:rsidP="004C6339">
      <w:pPr>
        <w:pStyle w:val="InterlineTransNoFree"/>
        <w:tabs>
          <w:tab w:val="left" w:pos="1757"/>
          <w:tab w:val="left" w:pos="2021"/>
          <w:tab w:val="left" w:pos="2795"/>
          <w:tab w:val="left" w:pos="4904"/>
          <w:tab w:val="left" w:pos="6053"/>
          <w:tab w:val="left" w:pos="6317"/>
          <w:tab w:val="left" w:pos="7901"/>
        </w:tabs>
      </w:pPr>
      <w:r>
        <w:tab/>
        <w:t>do-speak-</w:t>
      </w:r>
      <w:r>
        <w:rPr>
          <w:smallCaps/>
        </w:rPr>
        <w:t>lf</w:t>
      </w:r>
      <w:r>
        <w:rPr>
          <w:smallCaps/>
        </w:rPr>
        <w:tab/>
        <w:t>c</w:t>
      </w:r>
      <w:r>
        <w:rPr>
          <w:smallCaps/>
        </w:rPr>
        <w:tab/>
      </w:r>
      <w:r>
        <w:t>sibling</w:t>
      </w:r>
      <w:r w:rsidR="004C6339">
        <w:tab/>
        <w:t>most-</w:t>
      </w:r>
      <w:r w:rsidR="004C6339">
        <w:rPr>
          <w:smallCaps/>
        </w:rPr>
        <w:t>red</w:t>
      </w:r>
      <w:r w:rsidR="004C6339">
        <w:t>-old-</w:t>
      </w:r>
      <w:r w:rsidR="004C6339">
        <w:rPr>
          <w:smallCaps/>
        </w:rPr>
        <w:t>nom</w:t>
      </w:r>
      <w:r w:rsidR="004C6339">
        <w:tab/>
      </w:r>
      <w:r w:rsidR="004C6339">
        <w:rPr>
          <w:smallCaps/>
        </w:rPr>
        <w:t>stat</w:t>
      </w:r>
      <w:r w:rsidR="004C6339">
        <w:t>-good</w:t>
      </w:r>
      <w:r w:rsidR="004C6339">
        <w:rPr>
          <w:smallCaps/>
        </w:rPr>
        <w:tab/>
        <w:t>c</w:t>
      </w:r>
      <w:r w:rsidR="004C6339">
        <w:rPr>
          <w:smallCaps/>
        </w:rPr>
        <w:tab/>
      </w:r>
      <w:r w:rsidR="004C6339">
        <w:t>do-?-glass-</w:t>
      </w:r>
      <w:r w:rsidR="004C6339">
        <w:rPr>
          <w:smallCaps/>
        </w:rPr>
        <w:t>nom</w:t>
      </w:r>
      <w:r w:rsidR="004C6339">
        <w:tab/>
      </w:r>
      <w:r w:rsidR="004C6339">
        <w:rPr>
          <w:smallCaps/>
        </w:rPr>
        <w:t>f.</w:t>
      </w:r>
      <w:r w:rsidR="004C6339">
        <w:t>we(</w:t>
      </w:r>
      <w:r w:rsidR="004C6339">
        <w:rPr>
          <w:smallCaps/>
        </w:rPr>
        <w:t>inc</w:t>
      </w:r>
      <w:r w:rsidR="004C6339">
        <w:t>)</w:t>
      </w:r>
    </w:p>
    <w:p w14:paraId="16585074" w14:textId="77777777" w:rsidR="00800AD8" w:rsidRDefault="004C6339" w:rsidP="004C6339">
      <w:pPr>
        <w:pStyle w:val="InterlineText"/>
        <w:tabs>
          <w:tab w:val="left" w:pos="533"/>
          <w:tab w:val="left" w:pos="1262"/>
          <w:tab w:val="left" w:pos="2786"/>
        </w:tabs>
      </w:pPr>
      <w:r>
        <w:lastRenderedPageBreak/>
        <w:tab/>
      </w:r>
      <w:r w:rsidR="00800AD8">
        <w:t>tima</w:t>
      </w:r>
      <w:r>
        <w:tab/>
        <w:t>tjabulay</w:t>
      </w:r>
      <w:r>
        <w:tab/>
        <w:t>itjen.”</w:t>
      </w:r>
    </w:p>
    <w:p w14:paraId="55132DC8" w14:textId="77777777" w:rsidR="00800AD8" w:rsidRDefault="004C6339" w:rsidP="004C6339">
      <w:pPr>
        <w:pStyle w:val="InterlineGlossWithTrans"/>
        <w:tabs>
          <w:tab w:val="left" w:pos="533"/>
          <w:tab w:val="left" w:pos="1262"/>
          <w:tab w:val="left" w:pos="2786"/>
        </w:tabs>
      </w:pPr>
      <w:r>
        <w:tab/>
      </w:r>
      <w:r w:rsidR="00800AD8">
        <w:t>ti-ima</w:t>
      </w:r>
      <w:r>
        <w:tab/>
        <w:t>tja-bulay</w:t>
      </w:r>
      <w:r>
        <w:tab/>
        <w:t>itjen</w:t>
      </w:r>
    </w:p>
    <w:p w14:paraId="5BD041F9" w14:textId="77777777" w:rsidR="00800AD8" w:rsidRDefault="00800AD8" w:rsidP="004C6339">
      <w:pPr>
        <w:pStyle w:val="InterlineTrans"/>
        <w:tabs>
          <w:tab w:val="left" w:pos="533"/>
          <w:tab w:val="left" w:pos="1262"/>
          <w:tab w:val="left" w:pos="2786"/>
        </w:tabs>
      </w:pPr>
      <w:r>
        <w:tab/>
      </w:r>
      <w:r>
        <w:rPr>
          <w:smallCaps/>
        </w:rPr>
        <w:t>f-</w:t>
      </w:r>
      <w:r>
        <w:t>who</w:t>
      </w:r>
      <w:r w:rsidR="004C6339">
        <w:tab/>
        <w:t>more-beautiful</w:t>
      </w:r>
      <w:r w:rsidR="004C6339">
        <w:tab/>
      </w:r>
      <w:r w:rsidR="004C6339">
        <w:rPr>
          <w:smallCaps/>
        </w:rPr>
        <w:t>f.</w:t>
      </w:r>
      <w:r w:rsidR="004C6339">
        <w:t>we(</w:t>
      </w:r>
      <w:r w:rsidR="004C6339">
        <w:rPr>
          <w:smallCaps/>
        </w:rPr>
        <w:t>inc</w:t>
      </w:r>
      <w:r w:rsidR="004C6339">
        <w:t>)</w:t>
      </w:r>
    </w:p>
    <w:p w14:paraId="5F7FD202" w14:textId="77777777" w:rsidR="00800AD8" w:rsidRDefault="00800AD8">
      <w:pPr>
        <w:pStyle w:val="InterlineFree"/>
      </w:pPr>
      <w:r>
        <w:t>The oldest sister said: “Let’s look in the mirror, to see who is more</w:t>
      </w:r>
      <w:r w:rsidR="004C6339" w:rsidRPr="004C6339">
        <w:t xml:space="preserve"> </w:t>
      </w:r>
      <w:r w:rsidR="004C6339">
        <w:t>beautiful.”</w:t>
      </w:r>
    </w:p>
    <w:p w14:paraId="45A88DCA" w14:textId="77777777" w:rsidR="00800AD8" w:rsidRDefault="00DE0E5A" w:rsidP="004C6339">
      <w:pPr>
        <w:pStyle w:val="InterlineText"/>
        <w:tabs>
          <w:tab w:val="left" w:pos="533"/>
          <w:tab w:val="left" w:pos="1022"/>
          <w:tab w:val="left" w:pos="2606"/>
          <w:tab w:val="left" w:pos="4085"/>
        </w:tabs>
      </w:pPr>
      <w:r w:rsidRPr="003A1D48">
        <w:rPr>
          <w:rStyle w:val="InterlineTextNumChar"/>
        </w:rPr>
        <w:t>043</w:t>
      </w:r>
      <w:r w:rsidR="00800AD8">
        <w:tab/>
        <w:t>qau</w:t>
      </w:r>
      <w:r w:rsidR="00800AD8">
        <w:tab/>
        <w:t>kiqaiîungan</w:t>
      </w:r>
      <w:r w:rsidR="004C6339">
        <w:tab/>
        <w:t>tiamadju</w:t>
      </w:r>
      <w:r w:rsidR="004C6339">
        <w:tab/>
        <w:t>ma÷usa.</w:t>
      </w:r>
    </w:p>
    <w:p w14:paraId="6E5449E8" w14:textId="77777777" w:rsidR="00800AD8" w:rsidRDefault="00800AD8" w:rsidP="004C6339">
      <w:pPr>
        <w:pStyle w:val="InterlineGlossWithTrans"/>
        <w:tabs>
          <w:tab w:val="left" w:pos="533"/>
          <w:tab w:val="left" w:pos="1022"/>
          <w:tab w:val="left" w:pos="2606"/>
          <w:tab w:val="left" w:pos="4085"/>
        </w:tabs>
      </w:pPr>
      <w:r>
        <w:tab/>
        <w:t>qau</w:t>
      </w:r>
      <w:r>
        <w:tab/>
        <w:t>ki-qa-iîung-an</w:t>
      </w:r>
      <w:r w:rsidR="004C6339">
        <w:tab/>
        <w:t>ti-a-madju</w:t>
      </w:r>
      <w:r w:rsidR="004C6339">
        <w:tab/>
        <w:t>ma-÷usa</w:t>
      </w:r>
    </w:p>
    <w:p w14:paraId="32A44D15" w14:textId="77777777" w:rsidR="00800AD8" w:rsidRDefault="00800AD8" w:rsidP="004C6339">
      <w:pPr>
        <w:pStyle w:val="InterlineTrans"/>
        <w:tabs>
          <w:tab w:val="left" w:pos="533"/>
          <w:tab w:val="left" w:pos="1022"/>
          <w:tab w:val="left" w:pos="2606"/>
          <w:tab w:val="left" w:pos="4085"/>
        </w:tabs>
      </w:pPr>
      <w:r>
        <w:tab/>
        <w:t>so</w:t>
      </w:r>
      <w:r>
        <w:tab/>
        <w:t>do-?-glass-</w:t>
      </w:r>
      <w:r>
        <w:rPr>
          <w:smallCaps/>
        </w:rPr>
        <w:t>nom</w:t>
      </w:r>
      <w:r w:rsidR="004C6339">
        <w:tab/>
      </w:r>
      <w:r w:rsidR="004C6339">
        <w:rPr>
          <w:smallCaps/>
        </w:rPr>
        <w:t>f</w:t>
      </w:r>
      <w:r w:rsidR="004C6339">
        <w:t>-</w:t>
      </w:r>
      <w:r w:rsidR="004C6339">
        <w:rPr>
          <w:smallCaps/>
        </w:rPr>
        <w:t>pl</w:t>
      </w:r>
      <w:r w:rsidR="004C6339">
        <w:t>-</w:t>
      </w:r>
      <w:r w:rsidR="004C6339">
        <w:rPr>
          <w:smallCaps/>
        </w:rPr>
        <w:t>3rd</w:t>
      </w:r>
      <w:r w:rsidR="004C6339">
        <w:t>.</w:t>
      </w:r>
      <w:r w:rsidR="004C6339">
        <w:rPr>
          <w:smallCaps/>
        </w:rPr>
        <w:t>pers</w:t>
      </w:r>
      <w:r w:rsidR="004C6339">
        <w:tab/>
      </w:r>
      <w:r w:rsidR="004C6339" w:rsidRPr="004C6339">
        <w:rPr>
          <w:smallCaps/>
        </w:rPr>
        <w:t>num</w:t>
      </w:r>
      <w:r w:rsidR="004C6339">
        <w:t>-two</w:t>
      </w:r>
    </w:p>
    <w:p w14:paraId="642DE596" w14:textId="77777777" w:rsidR="00800AD8" w:rsidRDefault="00800AD8">
      <w:pPr>
        <w:pStyle w:val="InterlineFree"/>
      </w:pPr>
      <w:r>
        <w:t>The two of them looked in the mirror,</w:t>
      </w:r>
    </w:p>
    <w:p w14:paraId="4FCD85DB" w14:textId="77777777" w:rsidR="00800AD8" w:rsidRDefault="00DE0E5A" w:rsidP="00CA5DBD">
      <w:pPr>
        <w:pStyle w:val="InterlineText"/>
        <w:tabs>
          <w:tab w:val="left" w:pos="533"/>
          <w:tab w:val="left" w:pos="1202"/>
          <w:tab w:val="left" w:pos="2726"/>
          <w:tab w:val="left" w:pos="3410"/>
          <w:tab w:val="left" w:pos="4199"/>
          <w:tab w:val="left" w:pos="4688"/>
        </w:tabs>
      </w:pPr>
      <w:r w:rsidRPr="003A1D48">
        <w:rPr>
          <w:rStyle w:val="InterlineTextNumChar"/>
        </w:rPr>
        <w:t>044</w:t>
      </w:r>
      <w:r w:rsidR="00800AD8">
        <w:tab/>
        <w:t>manu</w:t>
      </w:r>
      <w:r w:rsidR="00800AD8">
        <w:tab/>
        <w:t>tjabulay</w:t>
      </w:r>
      <w:r w:rsidR="00800AD8">
        <w:tab/>
        <w:t>azua</w:t>
      </w:r>
      <w:r w:rsidR="00800AD8">
        <w:tab/>
        <w:t>vaîaw</w:t>
      </w:r>
      <w:r w:rsidR="00CA5DBD">
        <w:tab/>
        <w:t>nua</w:t>
      </w:r>
      <w:r w:rsidR="00CA5DBD">
        <w:tab/>
        <w:t>qatjuvi.</w:t>
      </w:r>
    </w:p>
    <w:p w14:paraId="1A94FEA6" w14:textId="77777777" w:rsidR="00800AD8" w:rsidRDefault="00800AD8" w:rsidP="00CA5DBD">
      <w:pPr>
        <w:pStyle w:val="InterlineGlossWithTrans"/>
        <w:tabs>
          <w:tab w:val="left" w:pos="533"/>
          <w:tab w:val="left" w:pos="1202"/>
          <w:tab w:val="left" w:pos="2726"/>
          <w:tab w:val="left" w:pos="3410"/>
          <w:tab w:val="left" w:pos="4199"/>
          <w:tab w:val="left" w:pos="4688"/>
        </w:tabs>
      </w:pPr>
      <w:r>
        <w:tab/>
        <w:t>manu</w:t>
      </w:r>
      <w:r>
        <w:tab/>
        <w:t>tja-bulay</w:t>
      </w:r>
      <w:r>
        <w:tab/>
        <w:t>a-zua</w:t>
      </w:r>
      <w:r>
        <w:tab/>
        <w:t>vaîaw</w:t>
      </w:r>
      <w:r w:rsidR="00CA5DBD">
        <w:tab/>
        <w:t>nua</w:t>
      </w:r>
      <w:r w:rsidR="00CA5DBD">
        <w:tab/>
        <w:t>qatjuvi</w:t>
      </w:r>
    </w:p>
    <w:p w14:paraId="60F9E2D8" w14:textId="77777777" w:rsidR="00800AD8" w:rsidRDefault="00800AD8" w:rsidP="00CA5DBD">
      <w:pPr>
        <w:pStyle w:val="InterlineTrans"/>
        <w:tabs>
          <w:tab w:val="left" w:pos="533"/>
          <w:tab w:val="left" w:pos="1202"/>
          <w:tab w:val="left" w:pos="2726"/>
          <w:tab w:val="left" w:pos="3410"/>
          <w:tab w:val="left" w:pos="4199"/>
          <w:tab w:val="left" w:pos="4688"/>
        </w:tabs>
      </w:pPr>
      <w:r>
        <w:tab/>
        <w:t>then</w:t>
      </w:r>
      <w:r>
        <w:tab/>
        <w:t>more-beautiful</w:t>
      </w:r>
      <w:r>
        <w:tab/>
      </w:r>
      <w:r>
        <w:rPr>
          <w:smallCaps/>
        </w:rPr>
        <w:t>c-</w:t>
      </w:r>
      <w:r>
        <w:t>that</w:t>
      </w:r>
      <w:r>
        <w:tab/>
        <w:t>spouse</w:t>
      </w:r>
      <w:r w:rsidR="00CA5DBD">
        <w:tab/>
        <w:t>of</w:t>
      </w:r>
      <w:r w:rsidR="00CA5DBD">
        <w:tab/>
        <w:t>snake</w:t>
      </w:r>
    </w:p>
    <w:p w14:paraId="6D806FAD" w14:textId="77777777" w:rsidR="00800AD8" w:rsidRDefault="00800AD8">
      <w:pPr>
        <w:pStyle w:val="InterlineFree"/>
      </w:pPr>
      <w:r>
        <w:t>and the snake’s wife was more beautiful.</w:t>
      </w:r>
    </w:p>
    <w:p w14:paraId="73493FAC" w14:textId="77777777" w:rsidR="00800AD8" w:rsidRDefault="00DE0E5A" w:rsidP="00CA5DBD">
      <w:pPr>
        <w:pStyle w:val="InterlineText"/>
        <w:tabs>
          <w:tab w:val="left" w:pos="533"/>
          <w:tab w:val="left" w:pos="1022"/>
          <w:tab w:val="left" w:pos="1466"/>
          <w:tab w:val="left" w:pos="2810"/>
          <w:tab w:val="left" w:pos="3494"/>
        </w:tabs>
      </w:pPr>
      <w:r w:rsidRPr="003A1D48">
        <w:rPr>
          <w:rStyle w:val="InterlineTextNumChar"/>
        </w:rPr>
        <w:t>045</w:t>
      </w:r>
      <w:r w:rsidR="00800AD8">
        <w:tab/>
        <w:t>qau</w:t>
      </w:r>
      <w:r w:rsidR="00800AD8">
        <w:tab/>
        <w:t>ini</w:t>
      </w:r>
      <w:r w:rsidR="00800AD8">
        <w:tab/>
        <w:t>kasalu</w:t>
      </w:r>
      <w:r w:rsidR="00800AD8">
        <w:tab/>
        <w:t>azua</w:t>
      </w:r>
      <w:r w:rsidR="00800AD8">
        <w:tab/>
        <w:t>tjaîavuluvulungan.</w:t>
      </w:r>
    </w:p>
    <w:p w14:paraId="5C1CA531" w14:textId="77777777" w:rsidR="00800AD8" w:rsidRDefault="00800AD8" w:rsidP="00CA5DBD">
      <w:pPr>
        <w:pStyle w:val="InterlineGlossWithTrans"/>
        <w:tabs>
          <w:tab w:val="left" w:pos="533"/>
          <w:tab w:val="left" w:pos="1022"/>
          <w:tab w:val="left" w:pos="1466"/>
          <w:tab w:val="left" w:pos="2810"/>
          <w:tab w:val="left" w:pos="3494"/>
        </w:tabs>
      </w:pPr>
      <w:r>
        <w:tab/>
        <w:t>qau</w:t>
      </w:r>
      <w:r>
        <w:tab/>
        <w:t>ini</w:t>
      </w:r>
      <w:r>
        <w:tab/>
        <w:t>ka-salu</w:t>
      </w:r>
      <w:r>
        <w:tab/>
        <w:t>a-zua</w:t>
      </w:r>
      <w:r>
        <w:tab/>
        <w:t>tjaîa-vulu-vulung-an</w:t>
      </w:r>
    </w:p>
    <w:p w14:paraId="51FA1E71" w14:textId="77777777" w:rsidR="00800AD8" w:rsidRDefault="00800AD8" w:rsidP="00CA5DBD">
      <w:pPr>
        <w:pStyle w:val="InterlineTrans"/>
        <w:tabs>
          <w:tab w:val="left" w:pos="533"/>
          <w:tab w:val="left" w:pos="1022"/>
          <w:tab w:val="left" w:pos="1466"/>
          <w:tab w:val="left" w:pos="2810"/>
          <w:tab w:val="left" w:pos="3494"/>
        </w:tabs>
      </w:pPr>
      <w:r>
        <w:tab/>
        <w:t>so</w:t>
      </w:r>
      <w:r>
        <w:tab/>
        <w:t>not</w:t>
      </w:r>
      <w:r>
        <w:tab/>
      </w:r>
      <w:r>
        <w:rPr>
          <w:smallCaps/>
        </w:rPr>
        <w:t>stat</w:t>
      </w:r>
      <w:r>
        <w:t>-believe</w:t>
      </w:r>
      <w:r>
        <w:tab/>
      </w:r>
      <w:r>
        <w:rPr>
          <w:smallCaps/>
        </w:rPr>
        <w:t>c-</w:t>
      </w:r>
      <w:r>
        <w:t>that</w:t>
      </w:r>
      <w:r>
        <w:tab/>
        <w:t>most-</w:t>
      </w:r>
      <w:r>
        <w:rPr>
          <w:smallCaps/>
        </w:rPr>
        <w:t>red</w:t>
      </w:r>
      <w:r>
        <w:t>-old-</w:t>
      </w:r>
      <w:r>
        <w:rPr>
          <w:smallCaps/>
        </w:rPr>
        <w:t>nom</w:t>
      </w:r>
    </w:p>
    <w:p w14:paraId="036EC67F" w14:textId="77777777" w:rsidR="00800AD8" w:rsidRDefault="00800AD8">
      <w:pPr>
        <w:pStyle w:val="InterlineFree"/>
      </w:pPr>
      <w:r>
        <w:t>The oldest sister was not convinced.</w:t>
      </w:r>
    </w:p>
    <w:p w14:paraId="4BC1A9C3" w14:textId="77777777" w:rsidR="00800AD8" w:rsidRDefault="00DE0E5A" w:rsidP="00CA5DBD">
      <w:pPr>
        <w:pStyle w:val="InterlineText"/>
        <w:tabs>
          <w:tab w:val="left" w:pos="533"/>
          <w:tab w:val="left" w:pos="1622"/>
          <w:tab w:val="left" w:pos="2396"/>
          <w:tab w:val="left" w:pos="4055"/>
          <w:tab w:val="left" w:pos="4979"/>
          <w:tab w:val="left" w:pos="5483"/>
          <w:tab w:val="left" w:pos="6887"/>
          <w:tab w:val="left" w:pos="7526"/>
        </w:tabs>
      </w:pPr>
      <w:r w:rsidRPr="003A1D48">
        <w:rPr>
          <w:rStyle w:val="InterlineTextNumChar"/>
        </w:rPr>
        <w:t>046</w:t>
      </w:r>
      <w:r w:rsidR="00800AD8">
        <w:tab/>
        <w:t>“djaîepan</w:t>
      </w:r>
      <w:r w:rsidR="00800AD8">
        <w:tab/>
        <w:t>tu</w:t>
      </w:r>
      <w:r w:rsidR="00800AD8">
        <w:tab/>
        <w:t>namitung</w:t>
      </w:r>
      <w:r w:rsidR="00800AD8">
        <w:tab/>
        <w:t>sun</w:t>
      </w:r>
      <w:r w:rsidR="00800AD8">
        <w:tab/>
        <w:t>tua</w:t>
      </w:r>
      <w:r w:rsidR="00800AD8">
        <w:tab/>
        <w:t>bulabulay,</w:t>
      </w:r>
      <w:r w:rsidR="00800AD8">
        <w:tab/>
        <w:t>avan</w:t>
      </w:r>
      <w:r w:rsidR="00800AD8">
        <w:tab/>
        <w:t>su</w:t>
      </w:r>
    </w:p>
    <w:p w14:paraId="5F9A7D72" w14:textId="77777777" w:rsidR="00800AD8" w:rsidRDefault="00800AD8" w:rsidP="00CA5DBD">
      <w:pPr>
        <w:pStyle w:val="InterlineGlossWithTrans"/>
        <w:tabs>
          <w:tab w:val="left" w:pos="533"/>
          <w:tab w:val="left" w:pos="1622"/>
          <w:tab w:val="left" w:pos="2396"/>
          <w:tab w:val="left" w:pos="4055"/>
          <w:tab w:val="left" w:pos="4979"/>
          <w:tab w:val="left" w:pos="5483"/>
          <w:tab w:val="left" w:pos="6887"/>
          <w:tab w:val="left" w:pos="7526"/>
        </w:tabs>
      </w:pPr>
      <w:r>
        <w:tab/>
        <w:t>djaîep-an</w:t>
      </w:r>
      <w:r>
        <w:tab/>
        <w:t>tu</w:t>
      </w:r>
      <w:r>
        <w:tab/>
        <w:t>na-ma-itung</w:t>
      </w:r>
      <w:r>
        <w:tab/>
        <w:t>sun</w:t>
      </w:r>
      <w:r>
        <w:tab/>
        <w:t>tua</w:t>
      </w:r>
      <w:r>
        <w:tab/>
        <w:t>bula-bulay</w:t>
      </w:r>
      <w:r>
        <w:tab/>
        <w:t>avan</w:t>
      </w:r>
      <w:r>
        <w:tab/>
        <w:t>su</w:t>
      </w:r>
    </w:p>
    <w:p w14:paraId="44CB75ED" w14:textId="77777777" w:rsidR="00800AD8" w:rsidRDefault="00800AD8" w:rsidP="00CA5DBD">
      <w:pPr>
        <w:pStyle w:val="InterlineTransNoFree"/>
        <w:tabs>
          <w:tab w:val="left" w:pos="1622"/>
          <w:tab w:val="left" w:pos="2396"/>
          <w:tab w:val="left" w:pos="4055"/>
          <w:tab w:val="left" w:pos="4979"/>
          <w:tab w:val="left" w:pos="5483"/>
          <w:tab w:val="left" w:pos="6887"/>
          <w:tab w:val="left" w:pos="7526"/>
        </w:tabs>
      </w:pPr>
      <w:r>
        <w:tab/>
        <w:t>fit-</w:t>
      </w:r>
      <w:r>
        <w:rPr>
          <w:smallCaps/>
        </w:rPr>
        <w:t>nom</w:t>
      </w:r>
      <w:r>
        <w:tab/>
      </w:r>
      <w:r>
        <w:rPr>
          <w:smallCaps/>
        </w:rPr>
        <w:t>compl</w:t>
      </w:r>
      <w:r>
        <w:tab/>
      </w:r>
      <w:r>
        <w:rPr>
          <w:smallCaps/>
        </w:rPr>
        <w:t>past</w:t>
      </w:r>
      <w:r>
        <w:t>-</w:t>
      </w:r>
      <w:r>
        <w:rPr>
          <w:smallCaps/>
        </w:rPr>
        <w:t>stat</w:t>
      </w:r>
      <w:r>
        <w:t>-cloth</w:t>
      </w:r>
      <w:r>
        <w:tab/>
      </w:r>
      <w:r>
        <w:rPr>
          <w:smallCaps/>
        </w:rPr>
        <w:t>f.</w:t>
      </w:r>
      <w:r>
        <w:t>you(</w:t>
      </w:r>
      <w:r>
        <w:rPr>
          <w:smallCaps/>
        </w:rPr>
        <w:t>s</w:t>
      </w:r>
      <w:r>
        <w:t>)</w:t>
      </w:r>
      <w:r>
        <w:tab/>
      </w:r>
      <w:r>
        <w:rPr>
          <w:smallCaps/>
        </w:rPr>
        <w:t>obl</w:t>
      </w:r>
      <w:r>
        <w:tab/>
      </w:r>
      <w:r>
        <w:rPr>
          <w:smallCaps/>
        </w:rPr>
        <w:t>red</w:t>
      </w:r>
      <w:r>
        <w:t>-beautiful</w:t>
      </w:r>
      <w:r>
        <w:tab/>
        <w:t>exact</w:t>
      </w:r>
      <w:r>
        <w:tab/>
        <w:t>you(</w:t>
      </w:r>
      <w:r>
        <w:rPr>
          <w:smallCaps/>
        </w:rPr>
        <w:t>s</w:t>
      </w:r>
      <w:r>
        <w:t>)</w:t>
      </w:r>
    </w:p>
    <w:p w14:paraId="4C77D412" w14:textId="77777777" w:rsidR="00800AD8" w:rsidRDefault="00800AD8" w:rsidP="00CA5DBD">
      <w:pPr>
        <w:pStyle w:val="InterlineText"/>
        <w:tabs>
          <w:tab w:val="left" w:pos="533"/>
          <w:tab w:val="left" w:pos="2477"/>
        </w:tabs>
      </w:pPr>
      <w:r>
        <w:tab/>
        <w:t>sikabulay,”</w:t>
      </w:r>
      <w:r w:rsidR="00CA5DBD">
        <w:tab/>
      </w:r>
      <w:r>
        <w:t>aya.</w:t>
      </w:r>
    </w:p>
    <w:p w14:paraId="2C0FA19D" w14:textId="77777777" w:rsidR="00800AD8" w:rsidRDefault="00800AD8" w:rsidP="00CA5DBD">
      <w:pPr>
        <w:pStyle w:val="InterlineGlossWithTrans"/>
        <w:tabs>
          <w:tab w:val="left" w:pos="533"/>
          <w:tab w:val="left" w:pos="2477"/>
        </w:tabs>
      </w:pPr>
      <w:r>
        <w:tab/>
        <w:t>si-ka-bulay</w:t>
      </w:r>
      <w:r>
        <w:tab/>
        <w:t>aya</w:t>
      </w:r>
    </w:p>
    <w:p w14:paraId="6EB7CD2A" w14:textId="77777777" w:rsidR="00800AD8" w:rsidRDefault="00800AD8" w:rsidP="00CA5DBD">
      <w:pPr>
        <w:pStyle w:val="InterlineTrans"/>
        <w:tabs>
          <w:tab w:val="left" w:pos="533"/>
          <w:tab w:val="left" w:pos="2477"/>
        </w:tabs>
      </w:pPr>
      <w:r>
        <w:tab/>
      </w:r>
      <w:r>
        <w:rPr>
          <w:smallCaps/>
        </w:rPr>
        <w:t>if</w:t>
      </w:r>
      <w:r>
        <w:t>-become-beautiful</w:t>
      </w:r>
      <w:r>
        <w:tab/>
        <w:t>say</w:t>
      </w:r>
    </w:p>
    <w:p w14:paraId="1C46A8E4" w14:textId="77777777" w:rsidR="00800AD8" w:rsidRDefault="00800AD8">
      <w:pPr>
        <w:pStyle w:val="InterlineFree"/>
      </w:pPr>
      <w:r>
        <w:t>“Of course it’s because you’ve got a fine robe on; that’s why you look nice,” she said.</w:t>
      </w:r>
    </w:p>
    <w:p w14:paraId="5DC9E434" w14:textId="77777777" w:rsidR="00800AD8" w:rsidRDefault="00DE0E5A" w:rsidP="00CA5DBD">
      <w:pPr>
        <w:pStyle w:val="InterlineText"/>
        <w:tabs>
          <w:tab w:val="left" w:pos="533"/>
          <w:tab w:val="left" w:pos="1022"/>
          <w:tab w:val="left" w:pos="3326"/>
          <w:tab w:val="left" w:pos="3590"/>
          <w:tab w:val="left" w:pos="4274"/>
          <w:tab w:val="left" w:pos="4763"/>
          <w:tab w:val="left" w:pos="6347"/>
        </w:tabs>
      </w:pPr>
      <w:r w:rsidRPr="003A1D48">
        <w:rPr>
          <w:rStyle w:val="InterlineTextNumChar"/>
        </w:rPr>
        <w:t>047</w:t>
      </w:r>
      <w:r w:rsidR="00800AD8">
        <w:tab/>
        <w:t>qau</w:t>
      </w:r>
      <w:r w:rsidR="00800AD8">
        <w:tab/>
        <w:t>pavalivaliten</w:t>
      </w:r>
      <w:r w:rsidR="00800AD8">
        <w:tab/>
        <w:t>a</w:t>
      </w:r>
      <w:r w:rsidR="00CA5DBD">
        <w:tab/>
        <w:t>itung,</w:t>
      </w:r>
      <w:r w:rsidR="00CA5DBD">
        <w:tab/>
        <w:t>sa</w:t>
      </w:r>
      <w:r w:rsidR="00CA5DBD">
        <w:tab/>
        <w:t>kiqaiîungan.</w:t>
      </w:r>
    </w:p>
    <w:p w14:paraId="254493A1" w14:textId="77777777" w:rsidR="00800AD8" w:rsidRDefault="00800AD8" w:rsidP="00CA5DBD">
      <w:pPr>
        <w:pStyle w:val="InterlineGlossWithTrans"/>
        <w:tabs>
          <w:tab w:val="left" w:pos="533"/>
          <w:tab w:val="left" w:pos="1022"/>
          <w:tab w:val="left" w:pos="3326"/>
          <w:tab w:val="left" w:pos="3590"/>
          <w:tab w:val="left" w:pos="4274"/>
          <w:tab w:val="left" w:pos="4763"/>
          <w:tab w:val="left" w:pos="6347"/>
        </w:tabs>
      </w:pPr>
      <w:r>
        <w:tab/>
        <w:t>qau</w:t>
      </w:r>
      <w:r>
        <w:tab/>
        <w:t>pa-vali-valit-en</w:t>
      </w:r>
      <w:r>
        <w:tab/>
        <w:t>a</w:t>
      </w:r>
      <w:r w:rsidR="00CA5DBD">
        <w:tab/>
        <w:t>itung</w:t>
      </w:r>
      <w:r w:rsidR="00CA5DBD">
        <w:tab/>
        <w:t>sa</w:t>
      </w:r>
      <w:r w:rsidR="00CA5DBD">
        <w:tab/>
        <w:t>ki-qa-iîung-an</w:t>
      </w:r>
    </w:p>
    <w:p w14:paraId="52E0612D" w14:textId="77777777" w:rsidR="00800AD8" w:rsidRDefault="00800AD8" w:rsidP="00CA5DBD">
      <w:pPr>
        <w:pStyle w:val="InterlineTrans"/>
        <w:tabs>
          <w:tab w:val="left" w:pos="533"/>
          <w:tab w:val="left" w:pos="1022"/>
          <w:tab w:val="left" w:pos="3326"/>
          <w:tab w:val="left" w:pos="3590"/>
          <w:tab w:val="left" w:pos="4274"/>
          <w:tab w:val="left" w:pos="4763"/>
          <w:tab w:val="left" w:pos="6347"/>
        </w:tabs>
        <w:rPr>
          <w:smallCaps/>
        </w:rPr>
      </w:pPr>
      <w:r>
        <w:tab/>
        <w:t>so</w:t>
      </w:r>
      <w:r>
        <w:tab/>
        <w:t>cause-</w:t>
      </w:r>
      <w:r>
        <w:rPr>
          <w:smallCaps/>
        </w:rPr>
        <w:t>red</w:t>
      </w:r>
      <w:r>
        <w:t>-exchange-</w:t>
      </w:r>
      <w:r>
        <w:rPr>
          <w:smallCaps/>
        </w:rPr>
        <w:t>pf</w:t>
      </w:r>
      <w:r>
        <w:rPr>
          <w:smallCaps/>
        </w:rPr>
        <w:tab/>
        <w:t>c</w:t>
      </w:r>
      <w:r w:rsidR="00CA5DBD">
        <w:tab/>
        <w:t>cloth</w:t>
      </w:r>
      <w:r w:rsidR="00CA5DBD">
        <w:tab/>
        <w:t>and</w:t>
      </w:r>
      <w:r w:rsidR="00CA5DBD">
        <w:tab/>
        <w:t>do-?-glass-</w:t>
      </w:r>
      <w:r w:rsidR="00CA5DBD">
        <w:rPr>
          <w:smallCaps/>
        </w:rPr>
        <w:t>nom</w:t>
      </w:r>
    </w:p>
    <w:p w14:paraId="04FCE573" w14:textId="77777777" w:rsidR="00800AD8" w:rsidRDefault="00800AD8">
      <w:pPr>
        <w:pStyle w:val="InterlineFree"/>
      </w:pPr>
      <w:r>
        <w:t>So they swopped robes and looked in the mirror.</w:t>
      </w:r>
    </w:p>
    <w:p w14:paraId="74FB280B" w14:textId="77777777" w:rsidR="00800AD8" w:rsidRDefault="00DE0E5A" w:rsidP="00CA5DBD">
      <w:pPr>
        <w:pStyle w:val="InterlineText"/>
        <w:tabs>
          <w:tab w:val="left" w:pos="533"/>
          <w:tab w:val="left" w:pos="1232"/>
          <w:tab w:val="left" w:pos="2756"/>
          <w:tab w:val="left" w:pos="3710"/>
          <w:tab w:val="left" w:pos="4394"/>
          <w:tab w:val="left" w:pos="5183"/>
          <w:tab w:val="left" w:pos="5672"/>
        </w:tabs>
      </w:pPr>
      <w:r w:rsidRPr="003A1D48">
        <w:rPr>
          <w:rStyle w:val="InterlineTextNumChar"/>
        </w:rPr>
        <w:t>048</w:t>
      </w:r>
      <w:r w:rsidR="00800AD8">
        <w:tab/>
        <w:t>îakua</w:t>
      </w:r>
      <w:r w:rsidR="00800AD8">
        <w:tab/>
        <w:t>tjabulay</w:t>
      </w:r>
      <w:r w:rsidR="00CA5DBD">
        <w:tab/>
        <w:t>angata</w:t>
      </w:r>
      <w:r w:rsidR="00CA5DBD">
        <w:tab/>
        <w:t>azua</w:t>
      </w:r>
      <w:r w:rsidR="00CA5DBD">
        <w:tab/>
        <w:t>vaîaw</w:t>
      </w:r>
      <w:r w:rsidR="00CA5DBD">
        <w:tab/>
        <w:t>nua</w:t>
      </w:r>
      <w:r w:rsidR="00CA5DBD">
        <w:tab/>
        <w:t>qatjuvi.</w:t>
      </w:r>
    </w:p>
    <w:p w14:paraId="623C21D5" w14:textId="77777777" w:rsidR="00800AD8" w:rsidRDefault="00800AD8" w:rsidP="00CA5DBD">
      <w:pPr>
        <w:pStyle w:val="InterlineGlossWithTrans"/>
        <w:tabs>
          <w:tab w:val="left" w:pos="533"/>
          <w:tab w:val="left" w:pos="1232"/>
          <w:tab w:val="left" w:pos="2756"/>
          <w:tab w:val="left" w:pos="3710"/>
          <w:tab w:val="left" w:pos="4394"/>
          <w:tab w:val="left" w:pos="5183"/>
          <w:tab w:val="left" w:pos="5672"/>
        </w:tabs>
      </w:pPr>
      <w:r>
        <w:tab/>
        <w:t>îakua</w:t>
      </w:r>
      <w:r>
        <w:tab/>
        <w:t>tja-bulay</w:t>
      </w:r>
      <w:r w:rsidR="00CA5DBD">
        <w:tab/>
        <w:t>anga-ta</w:t>
      </w:r>
      <w:r w:rsidR="00CA5DBD">
        <w:tab/>
        <w:t>a-zua</w:t>
      </w:r>
      <w:r w:rsidR="00CA5DBD">
        <w:tab/>
        <w:t>vaîaw</w:t>
      </w:r>
      <w:r w:rsidR="00CA5DBD">
        <w:tab/>
        <w:t>nua</w:t>
      </w:r>
      <w:r w:rsidR="00CA5DBD">
        <w:tab/>
        <w:t>qatjuvi</w:t>
      </w:r>
    </w:p>
    <w:p w14:paraId="37EAE1B0" w14:textId="77777777" w:rsidR="00800AD8" w:rsidRDefault="00800AD8" w:rsidP="00CA5DBD">
      <w:pPr>
        <w:pStyle w:val="InterlineTrans"/>
        <w:tabs>
          <w:tab w:val="left" w:pos="533"/>
          <w:tab w:val="left" w:pos="1232"/>
          <w:tab w:val="left" w:pos="2756"/>
          <w:tab w:val="left" w:pos="3710"/>
          <w:tab w:val="left" w:pos="4394"/>
          <w:tab w:val="left" w:pos="5183"/>
          <w:tab w:val="left" w:pos="5672"/>
        </w:tabs>
      </w:pPr>
      <w:r>
        <w:tab/>
        <w:t>but</w:t>
      </w:r>
      <w:r>
        <w:tab/>
        <w:t>more-beautiful</w:t>
      </w:r>
      <w:r w:rsidR="00CA5DBD">
        <w:tab/>
        <w:t>indeed-?</w:t>
      </w:r>
      <w:r w:rsidR="00CA5DBD">
        <w:tab/>
      </w:r>
      <w:r w:rsidR="00CA5DBD">
        <w:rPr>
          <w:smallCaps/>
        </w:rPr>
        <w:t>c-</w:t>
      </w:r>
      <w:r w:rsidR="00CA5DBD">
        <w:t>that</w:t>
      </w:r>
      <w:r w:rsidR="00CA5DBD">
        <w:tab/>
        <w:t>spouse</w:t>
      </w:r>
      <w:r w:rsidR="00CA5DBD">
        <w:tab/>
        <w:t>of</w:t>
      </w:r>
      <w:r w:rsidR="00CA5DBD">
        <w:tab/>
        <w:t>snake</w:t>
      </w:r>
    </w:p>
    <w:p w14:paraId="48E0F9B3" w14:textId="77777777" w:rsidR="00800AD8" w:rsidRDefault="00800AD8">
      <w:pPr>
        <w:pStyle w:val="InterlineFree"/>
      </w:pPr>
      <w:r>
        <w:t>But the snake’s wife was definitely more beautiful.</w:t>
      </w:r>
    </w:p>
    <w:p w14:paraId="79D81CEB" w14:textId="77777777" w:rsidR="00800AD8" w:rsidRDefault="00DE0E5A" w:rsidP="00CA5DBD">
      <w:pPr>
        <w:pStyle w:val="InterlineText"/>
        <w:tabs>
          <w:tab w:val="left" w:pos="533"/>
          <w:tab w:val="left" w:pos="1757"/>
          <w:tab w:val="left" w:pos="2351"/>
          <w:tab w:val="left" w:pos="2855"/>
          <w:tab w:val="left" w:pos="3539"/>
          <w:tab w:val="left" w:pos="4643"/>
          <w:tab w:val="left" w:pos="4907"/>
          <w:tab w:val="left" w:pos="5906"/>
          <w:tab w:val="left" w:pos="7055"/>
          <w:tab w:val="left" w:pos="7319"/>
          <w:tab w:val="left" w:pos="7958"/>
          <w:tab w:val="left" w:pos="9002"/>
        </w:tabs>
      </w:pPr>
      <w:r w:rsidRPr="003A1D48">
        <w:rPr>
          <w:rStyle w:val="InterlineTextNumChar"/>
        </w:rPr>
        <w:t>049</w:t>
      </w:r>
      <w:r w:rsidR="00800AD8">
        <w:tab/>
        <w:t>kiîavaran</w:t>
      </w:r>
      <w:r w:rsidR="00800AD8">
        <w:tab/>
        <w:t>anan</w:t>
      </w:r>
      <w:r w:rsidR="00800AD8">
        <w:tab/>
        <w:t>uta</w:t>
      </w:r>
      <w:r w:rsidR="00800AD8">
        <w:tab/>
        <w:t>azua</w:t>
      </w:r>
      <w:r w:rsidR="00800AD8">
        <w:tab/>
        <w:t>tjavulung</w:t>
      </w:r>
      <w:r w:rsidR="00800AD8">
        <w:tab/>
        <w:t>a</w:t>
      </w:r>
      <w:r w:rsidR="00800AD8">
        <w:tab/>
        <w:t>vavayan:</w:t>
      </w:r>
      <w:r w:rsidR="00800AD8">
        <w:tab/>
        <w:t>“nangaq</w:t>
      </w:r>
      <w:r w:rsidR="00800AD8">
        <w:tab/>
        <w:t>a</w:t>
      </w:r>
      <w:r w:rsidR="00CA5DBD">
        <w:tab/>
        <w:t>vaik</w:t>
      </w:r>
      <w:r w:rsidR="00CA5DBD">
        <w:tab/>
        <w:t>itjen</w:t>
      </w:r>
    </w:p>
    <w:p w14:paraId="72DA5BDA" w14:textId="77777777" w:rsidR="00800AD8" w:rsidRDefault="00800AD8" w:rsidP="00CA5DBD">
      <w:pPr>
        <w:pStyle w:val="InterlineGlossWithTrans"/>
        <w:tabs>
          <w:tab w:val="left" w:pos="533"/>
          <w:tab w:val="left" w:pos="1757"/>
          <w:tab w:val="left" w:pos="2351"/>
          <w:tab w:val="left" w:pos="2855"/>
          <w:tab w:val="left" w:pos="3539"/>
          <w:tab w:val="left" w:pos="4643"/>
          <w:tab w:val="left" w:pos="4907"/>
          <w:tab w:val="left" w:pos="5906"/>
          <w:tab w:val="left" w:pos="7055"/>
          <w:tab w:val="left" w:pos="7319"/>
          <w:tab w:val="left" w:pos="7958"/>
          <w:tab w:val="left" w:pos="9002"/>
        </w:tabs>
      </w:pPr>
      <w:r>
        <w:tab/>
        <w:t>ki-îavar-an</w:t>
      </w:r>
      <w:r>
        <w:tab/>
        <w:t>anan</w:t>
      </w:r>
      <w:r>
        <w:tab/>
        <w:t>uta</w:t>
      </w:r>
      <w:r>
        <w:tab/>
        <w:t>a-zua</w:t>
      </w:r>
      <w:r>
        <w:tab/>
        <w:t>tja-vulung</w:t>
      </w:r>
      <w:r>
        <w:tab/>
        <w:t>a</w:t>
      </w:r>
      <w:r>
        <w:tab/>
        <w:t>vavayan</w:t>
      </w:r>
      <w:r>
        <w:tab/>
        <w:t>na-nguaq</w:t>
      </w:r>
      <w:r>
        <w:tab/>
        <w:t>a</w:t>
      </w:r>
      <w:r w:rsidR="00CA5DBD">
        <w:tab/>
        <w:t>vaik</w:t>
      </w:r>
      <w:r w:rsidR="00CA5DBD">
        <w:tab/>
        <w:t>itjen</w:t>
      </w:r>
    </w:p>
    <w:p w14:paraId="3E02BD65" w14:textId="77777777" w:rsidR="00800AD8" w:rsidRDefault="00800AD8" w:rsidP="00CA5DBD">
      <w:pPr>
        <w:pStyle w:val="InterlineTransNoFree"/>
        <w:tabs>
          <w:tab w:val="left" w:pos="1757"/>
          <w:tab w:val="left" w:pos="2351"/>
          <w:tab w:val="left" w:pos="2855"/>
          <w:tab w:val="left" w:pos="3539"/>
          <w:tab w:val="left" w:pos="4643"/>
          <w:tab w:val="left" w:pos="4907"/>
          <w:tab w:val="left" w:pos="5906"/>
          <w:tab w:val="left" w:pos="7055"/>
          <w:tab w:val="left" w:pos="7319"/>
          <w:tab w:val="left" w:pos="7958"/>
          <w:tab w:val="left" w:pos="9002"/>
        </w:tabs>
        <w:rPr>
          <w:smallCaps/>
        </w:rPr>
      </w:pPr>
      <w:r>
        <w:tab/>
        <w:t>do-speak-</w:t>
      </w:r>
      <w:r>
        <w:rPr>
          <w:smallCaps/>
        </w:rPr>
        <w:t>lf</w:t>
      </w:r>
      <w:r>
        <w:tab/>
        <w:t>still</w:t>
      </w:r>
      <w:r>
        <w:tab/>
        <w:t>also</w:t>
      </w:r>
      <w:r>
        <w:tab/>
      </w:r>
      <w:r>
        <w:rPr>
          <w:smallCaps/>
        </w:rPr>
        <w:t>c-</w:t>
      </w:r>
      <w:r>
        <w:t>that</w:t>
      </w:r>
      <w:r>
        <w:tab/>
        <w:t>more-old</w:t>
      </w:r>
      <w:r>
        <w:rPr>
          <w:smallCaps/>
        </w:rPr>
        <w:tab/>
        <w:t>c</w:t>
      </w:r>
      <w:r>
        <w:rPr>
          <w:smallCaps/>
        </w:rPr>
        <w:tab/>
      </w:r>
      <w:r>
        <w:t>female</w:t>
      </w:r>
      <w:r>
        <w:tab/>
      </w:r>
      <w:r>
        <w:rPr>
          <w:smallCaps/>
        </w:rPr>
        <w:t>stat</w:t>
      </w:r>
      <w:r>
        <w:t>-good</w:t>
      </w:r>
      <w:r>
        <w:rPr>
          <w:smallCaps/>
        </w:rPr>
        <w:tab/>
        <w:t>c</w:t>
      </w:r>
      <w:r w:rsidR="00CA5DBD">
        <w:tab/>
        <w:t>leave</w:t>
      </w:r>
      <w:r w:rsidR="00CA5DBD">
        <w:tab/>
      </w:r>
      <w:r w:rsidR="00CA5DBD">
        <w:rPr>
          <w:smallCaps/>
        </w:rPr>
        <w:t>f.</w:t>
      </w:r>
      <w:r w:rsidR="00CA5DBD">
        <w:t>we(</w:t>
      </w:r>
      <w:r w:rsidR="00CA5DBD">
        <w:rPr>
          <w:smallCaps/>
        </w:rPr>
        <w:t>inc</w:t>
      </w:r>
      <w:r w:rsidR="00CA5DBD">
        <w:t>)</w:t>
      </w:r>
    </w:p>
    <w:p w14:paraId="0A28A7A2" w14:textId="77777777" w:rsidR="00800AD8" w:rsidRDefault="00CA5DBD" w:rsidP="00843CC2">
      <w:pPr>
        <w:pStyle w:val="InterlineText"/>
        <w:tabs>
          <w:tab w:val="left" w:pos="533"/>
          <w:tab w:val="left" w:pos="797"/>
          <w:tab w:val="left" w:pos="2381"/>
          <w:tab w:val="left" w:pos="2645"/>
          <w:tab w:val="left" w:pos="3389"/>
          <w:tab w:val="left" w:pos="3998"/>
          <w:tab w:val="left" w:pos="5042"/>
          <w:tab w:val="left" w:pos="5816"/>
          <w:tab w:val="left" w:pos="6500"/>
          <w:tab w:val="left" w:pos="7289"/>
          <w:tab w:val="left" w:pos="7778"/>
        </w:tabs>
      </w:pPr>
      <w:r>
        <w:tab/>
        <w:t>a</w:t>
      </w:r>
      <w:r>
        <w:tab/>
      </w:r>
      <w:r w:rsidR="00800AD8">
        <w:t>kiqaiîungan</w:t>
      </w:r>
      <w:r>
        <w:tab/>
        <w:t>a</w:t>
      </w:r>
      <w:r>
        <w:tab/>
        <w:t>sema</w:t>
      </w:r>
      <w:r>
        <w:tab/>
        <w:t>tjua</w:t>
      </w:r>
      <w:r>
        <w:tab/>
        <w:t>laku,”</w:t>
      </w:r>
      <w:r>
        <w:tab/>
        <w:t>ayain</w:t>
      </w:r>
      <w:r>
        <w:tab/>
        <w:t>azua</w:t>
      </w:r>
      <w:r>
        <w:tab/>
        <w:t>vaîaw</w:t>
      </w:r>
      <w:r>
        <w:tab/>
      </w:r>
      <w:r w:rsidR="00843CC2">
        <w:t>nua</w:t>
      </w:r>
      <w:r w:rsidR="00843CC2">
        <w:tab/>
        <w:t>qatjuvi.</w:t>
      </w:r>
    </w:p>
    <w:p w14:paraId="54B3A075" w14:textId="77777777" w:rsidR="00800AD8" w:rsidRDefault="00CA5DBD" w:rsidP="00843CC2">
      <w:pPr>
        <w:pStyle w:val="InterlineGlossWithTrans"/>
        <w:tabs>
          <w:tab w:val="left" w:pos="533"/>
          <w:tab w:val="left" w:pos="797"/>
          <w:tab w:val="left" w:pos="2381"/>
          <w:tab w:val="left" w:pos="2645"/>
          <w:tab w:val="left" w:pos="3389"/>
          <w:tab w:val="left" w:pos="3998"/>
          <w:tab w:val="left" w:pos="5042"/>
          <w:tab w:val="left" w:pos="5816"/>
          <w:tab w:val="left" w:pos="6500"/>
          <w:tab w:val="left" w:pos="7289"/>
          <w:tab w:val="left" w:pos="7778"/>
        </w:tabs>
      </w:pPr>
      <w:r>
        <w:tab/>
        <w:t>a</w:t>
      </w:r>
      <w:r>
        <w:tab/>
      </w:r>
      <w:r w:rsidR="00800AD8">
        <w:t>ki-qa-iîung-an</w:t>
      </w:r>
      <w:r>
        <w:tab/>
        <w:t>a</w:t>
      </w:r>
      <w:r>
        <w:tab/>
        <w:t>em=sa</w:t>
      </w:r>
      <w:r>
        <w:tab/>
        <w:t>tjua</w:t>
      </w:r>
      <w:r>
        <w:tab/>
        <w:t>laku</w:t>
      </w:r>
      <w:r>
        <w:tab/>
        <w:t>aya-en</w:t>
      </w:r>
      <w:r>
        <w:tab/>
        <w:t>a-zua</w:t>
      </w:r>
      <w:r>
        <w:tab/>
        <w:t>vaîaw</w:t>
      </w:r>
      <w:r>
        <w:tab/>
      </w:r>
      <w:r w:rsidR="00843CC2">
        <w:t>nua</w:t>
      </w:r>
      <w:r w:rsidR="00843CC2">
        <w:tab/>
        <w:t>qatjuvi</w:t>
      </w:r>
    </w:p>
    <w:p w14:paraId="0A1F8199" w14:textId="77777777" w:rsidR="00843CC2" w:rsidRDefault="00CA5DBD" w:rsidP="00843CC2">
      <w:pPr>
        <w:pStyle w:val="InterlineTrans"/>
        <w:tabs>
          <w:tab w:val="left" w:pos="533"/>
          <w:tab w:val="left" w:pos="797"/>
          <w:tab w:val="left" w:pos="2381"/>
          <w:tab w:val="left" w:pos="2645"/>
          <w:tab w:val="left" w:pos="3389"/>
          <w:tab w:val="left" w:pos="3998"/>
          <w:tab w:val="left" w:pos="5042"/>
          <w:tab w:val="left" w:pos="5816"/>
          <w:tab w:val="left" w:pos="6500"/>
          <w:tab w:val="left" w:pos="7289"/>
          <w:tab w:val="left" w:pos="7778"/>
        </w:tabs>
      </w:pPr>
      <w:r>
        <w:tab/>
      </w:r>
      <w:r>
        <w:rPr>
          <w:smallCaps/>
        </w:rPr>
        <w:t>c</w:t>
      </w:r>
      <w:r>
        <w:tab/>
      </w:r>
      <w:r w:rsidR="00800AD8">
        <w:t>do-?-glass-</w:t>
      </w:r>
      <w:r w:rsidR="00800AD8">
        <w:rPr>
          <w:smallCaps/>
        </w:rPr>
        <w:t>nom</w:t>
      </w:r>
      <w:r>
        <w:rPr>
          <w:smallCaps/>
        </w:rPr>
        <w:tab/>
        <w:t>c</w:t>
      </w:r>
      <w:r>
        <w:rPr>
          <w:smallCaps/>
        </w:rPr>
        <w:tab/>
        <w:t>af</w:t>
      </w:r>
      <w:r>
        <w:t>=go</w:t>
      </w:r>
      <w:r>
        <w:tab/>
        <w:t>there</w:t>
      </w:r>
      <w:r>
        <w:tab/>
        <w:t>waterwell</w:t>
      </w:r>
      <w:r>
        <w:tab/>
        <w:t>say-</w:t>
      </w:r>
      <w:r>
        <w:rPr>
          <w:smallCaps/>
        </w:rPr>
        <w:t>pf</w:t>
      </w:r>
      <w:r>
        <w:rPr>
          <w:smallCaps/>
        </w:rPr>
        <w:tab/>
        <w:t>c-</w:t>
      </w:r>
      <w:r>
        <w:t>that</w:t>
      </w:r>
      <w:r>
        <w:tab/>
        <w:t>spouse</w:t>
      </w:r>
      <w:r>
        <w:tab/>
      </w:r>
      <w:r w:rsidR="00843CC2">
        <w:t>of</w:t>
      </w:r>
      <w:r w:rsidR="00843CC2">
        <w:tab/>
        <w:t>snake</w:t>
      </w:r>
    </w:p>
    <w:p w14:paraId="75BB7CEE" w14:textId="77777777" w:rsidR="00800AD8" w:rsidRDefault="00800AD8">
      <w:pPr>
        <w:pStyle w:val="InterlineFree"/>
      </w:pPr>
      <w:r>
        <w:t>The older said once more: “Let’s go to the well to look at our</w:t>
      </w:r>
      <w:r w:rsidR="00CA5DBD" w:rsidRPr="00CA5DBD">
        <w:t xml:space="preserve"> </w:t>
      </w:r>
      <w:r w:rsidR="00CA5DBD">
        <w:t>reflections,” she said to the snake’s wife.</w:t>
      </w:r>
    </w:p>
    <w:p w14:paraId="34B4B910" w14:textId="77777777" w:rsidR="00800AD8" w:rsidRDefault="00DE0E5A" w:rsidP="00843CC2">
      <w:pPr>
        <w:pStyle w:val="InterlineText"/>
        <w:tabs>
          <w:tab w:val="left" w:pos="533"/>
          <w:tab w:val="left" w:pos="1022"/>
          <w:tab w:val="left" w:pos="1661"/>
          <w:tab w:val="left" w:pos="3140"/>
          <w:tab w:val="left" w:pos="3404"/>
          <w:tab w:val="left" w:pos="4988"/>
          <w:tab w:val="left" w:pos="5252"/>
          <w:tab w:val="left" w:pos="5996"/>
          <w:tab w:val="left" w:pos="6605"/>
        </w:tabs>
      </w:pPr>
      <w:r w:rsidRPr="003A1D48">
        <w:rPr>
          <w:rStyle w:val="InterlineTextNumChar"/>
        </w:rPr>
        <w:t>050</w:t>
      </w:r>
      <w:r w:rsidR="00800AD8">
        <w:tab/>
        <w:t>qau</w:t>
      </w:r>
      <w:r w:rsidR="00800AD8">
        <w:tab/>
        <w:t>vaik</w:t>
      </w:r>
      <w:r w:rsidR="00800AD8">
        <w:tab/>
        <w:t>tiamadju</w:t>
      </w:r>
      <w:r w:rsidR="00800AD8">
        <w:tab/>
        <w:t>a</w:t>
      </w:r>
      <w:r w:rsidR="00843CC2">
        <w:tab/>
        <w:t>kiqaiîungan</w:t>
      </w:r>
      <w:r w:rsidR="00843CC2">
        <w:tab/>
        <w:t>a</w:t>
      </w:r>
      <w:r w:rsidR="00843CC2">
        <w:tab/>
        <w:t>sema</w:t>
      </w:r>
      <w:r w:rsidR="00843CC2">
        <w:tab/>
        <w:t>tjua</w:t>
      </w:r>
      <w:r w:rsidR="00843CC2">
        <w:tab/>
        <w:t>laku.</w:t>
      </w:r>
    </w:p>
    <w:p w14:paraId="142C655F" w14:textId="77777777" w:rsidR="00800AD8" w:rsidRDefault="00800AD8" w:rsidP="00843CC2">
      <w:pPr>
        <w:pStyle w:val="InterlineGlossWithTrans"/>
        <w:tabs>
          <w:tab w:val="left" w:pos="533"/>
          <w:tab w:val="left" w:pos="1022"/>
          <w:tab w:val="left" w:pos="1661"/>
          <w:tab w:val="left" w:pos="3140"/>
          <w:tab w:val="left" w:pos="3404"/>
          <w:tab w:val="left" w:pos="4988"/>
          <w:tab w:val="left" w:pos="5252"/>
          <w:tab w:val="left" w:pos="5996"/>
          <w:tab w:val="left" w:pos="6605"/>
        </w:tabs>
      </w:pPr>
      <w:r>
        <w:tab/>
        <w:t>qau</w:t>
      </w:r>
      <w:r>
        <w:tab/>
        <w:t>vaik</w:t>
      </w:r>
      <w:r>
        <w:tab/>
        <w:t>ti-a-madju</w:t>
      </w:r>
      <w:r>
        <w:tab/>
        <w:t>a</w:t>
      </w:r>
      <w:r w:rsidR="00843CC2">
        <w:tab/>
        <w:t>ki-qa-iîung-an</w:t>
      </w:r>
      <w:r w:rsidR="00843CC2">
        <w:tab/>
        <w:t>a</w:t>
      </w:r>
      <w:r w:rsidR="00843CC2">
        <w:tab/>
        <w:t>em=sa</w:t>
      </w:r>
      <w:r w:rsidR="00843CC2">
        <w:tab/>
        <w:t>tjua</w:t>
      </w:r>
      <w:r w:rsidR="00843CC2">
        <w:tab/>
        <w:t>laku</w:t>
      </w:r>
    </w:p>
    <w:p w14:paraId="063996BA" w14:textId="77777777" w:rsidR="00800AD8" w:rsidRDefault="00800AD8" w:rsidP="00843CC2">
      <w:pPr>
        <w:pStyle w:val="InterlineTrans"/>
        <w:tabs>
          <w:tab w:val="left" w:pos="533"/>
          <w:tab w:val="left" w:pos="1022"/>
          <w:tab w:val="left" w:pos="1661"/>
          <w:tab w:val="left" w:pos="3140"/>
          <w:tab w:val="left" w:pos="3404"/>
          <w:tab w:val="left" w:pos="4988"/>
          <w:tab w:val="left" w:pos="5252"/>
          <w:tab w:val="left" w:pos="5996"/>
          <w:tab w:val="left" w:pos="6605"/>
        </w:tabs>
      </w:pPr>
      <w:r>
        <w:tab/>
        <w:t>so</w:t>
      </w:r>
      <w:r>
        <w:tab/>
        <w:t>leave</w:t>
      </w:r>
      <w:r>
        <w:tab/>
      </w:r>
      <w:r>
        <w:rPr>
          <w:smallCaps/>
        </w:rPr>
        <w:t>f</w:t>
      </w:r>
      <w:r>
        <w:t>-</w:t>
      </w:r>
      <w:r>
        <w:rPr>
          <w:smallCaps/>
        </w:rPr>
        <w:t>pl</w:t>
      </w:r>
      <w:r>
        <w:t>-</w:t>
      </w:r>
      <w:r>
        <w:rPr>
          <w:smallCaps/>
        </w:rPr>
        <w:t>3rd</w:t>
      </w:r>
      <w:r>
        <w:t>.</w:t>
      </w:r>
      <w:r>
        <w:rPr>
          <w:smallCaps/>
        </w:rPr>
        <w:t>pers</w:t>
      </w:r>
      <w:r>
        <w:tab/>
      </w:r>
      <w:r>
        <w:rPr>
          <w:smallCaps/>
        </w:rPr>
        <w:t>c</w:t>
      </w:r>
      <w:r w:rsidR="00843CC2">
        <w:tab/>
        <w:t>do-?-glass-</w:t>
      </w:r>
      <w:r w:rsidR="00843CC2">
        <w:rPr>
          <w:smallCaps/>
        </w:rPr>
        <w:t>nom</w:t>
      </w:r>
      <w:r w:rsidR="00843CC2">
        <w:rPr>
          <w:smallCaps/>
        </w:rPr>
        <w:tab/>
        <w:t>c</w:t>
      </w:r>
      <w:r w:rsidR="00843CC2">
        <w:rPr>
          <w:smallCaps/>
        </w:rPr>
        <w:tab/>
        <w:t>af</w:t>
      </w:r>
      <w:r w:rsidR="00843CC2">
        <w:t>=go</w:t>
      </w:r>
      <w:r w:rsidR="00843CC2">
        <w:tab/>
        <w:t>there</w:t>
      </w:r>
      <w:r w:rsidR="00843CC2">
        <w:tab/>
        <w:t>waterwell</w:t>
      </w:r>
    </w:p>
    <w:p w14:paraId="6A580D4C" w14:textId="77777777" w:rsidR="00800AD8" w:rsidRDefault="00800AD8">
      <w:pPr>
        <w:pStyle w:val="InterlineFree"/>
      </w:pPr>
      <w:r>
        <w:t>They went to the well to look at their reflections.</w:t>
      </w:r>
    </w:p>
    <w:p w14:paraId="4F03117F" w14:textId="77777777" w:rsidR="00800AD8" w:rsidRDefault="00DE0E5A" w:rsidP="00843CC2">
      <w:pPr>
        <w:pStyle w:val="InterlineText"/>
        <w:tabs>
          <w:tab w:val="left" w:pos="533"/>
          <w:tab w:val="left" w:pos="1232"/>
          <w:tab w:val="left" w:pos="2756"/>
          <w:tab w:val="left" w:pos="3710"/>
          <w:tab w:val="left" w:pos="4394"/>
          <w:tab w:val="left" w:pos="5183"/>
          <w:tab w:val="left" w:pos="5672"/>
          <w:tab w:val="left" w:pos="6521"/>
        </w:tabs>
      </w:pPr>
      <w:r w:rsidRPr="003A1D48">
        <w:rPr>
          <w:rStyle w:val="InterlineTextNumChar"/>
        </w:rPr>
        <w:t>051</w:t>
      </w:r>
      <w:r w:rsidR="00800AD8">
        <w:tab/>
        <w:t>îakua</w:t>
      </w:r>
      <w:r w:rsidR="00800AD8">
        <w:tab/>
        <w:t>tjabulay</w:t>
      </w:r>
      <w:r w:rsidR="00800AD8">
        <w:tab/>
        <w:t>angata</w:t>
      </w:r>
      <w:r w:rsidR="00843CC2">
        <w:tab/>
        <w:t>azua</w:t>
      </w:r>
      <w:r w:rsidR="00843CC2">
        <w:tab/>
        <w:t>vaîaw</w:t>
      </w:r>
      <w:r w:rsidR="00843CC2">
        <w:tab/>
        <w:t>nua</w:t>
      </w:r>
      <w:r w:rsidR="00843CC2">
        <w:tab/>
        <w:t>qatjuvi.</w:t>
      </w:r>
    </w:p>
    <w:p w14:paraId="43C31CC3" w14:textId="77777777" w:rsidR="00800AD8" w:rsidRDefault="00800AD8" w:rsidP="00843CC2">
      <w:pPr>
        <w:pStyle w:val="InterlineGlossWithTrans"/>
        <w:tabs>
          <w:tab w:val="left" w:pos="533"/>
          <w:tab w:val="left" w:pos="1232"/>
          <w:tab w:val="left" w:pos="2756"/>
          <w:tab w:val="left" w:pos="3710"/>
          <w:tab w:val="left" w:pos="4394"/>
          <w:tab w:val="left" w:pos="5183"/>
          <w:tab w:val="left" w:pos="5672"/>
          <w:tab w:val="left" w:pos="6521"/>
        </w:tabs>
      </w:pPr>
      <w:r>
        <w:tab/>
        <w:t>îakua</w:t>
      </w:r>
      <w:r>
        <w:tab/>
        <w:t>tja-bulay</w:t>
      </w:r>
      <w:r>
        <w:tab/>
        <w:t>anga-ta</w:t>
      </w:r>
      <w:r w:rsidR="00843CC2">
        <w:tab/>
        <w:t>a-zua</w:t>
      </w:r>
      <w:r w:rsidR="00843CC2">
        <w:tab/>
        <w:t>vaîaw</w:t>
      </w:r>
      <w:r w:rsidR="00843CC2">
        <w:tab/>
        <w:t>nua</w:t>
      </w:r>
      <w:r w:rsidR="00843CC2">
        <w:tab/>
        <w:t>qatjuvi</w:t>
      </w:r>
    </w:p>
    <w:p w14:paraId="2F3346B3" w14:textId="77777777" w:rsidR="00800AD8" w:rsidRDefault="00800AD8" w:rsidP="00843CC2">
      <w:pPr>
        <w:pStyle w:val="InterlineTrans"/>
        <w:tabs>
          <w:tab w:val="left" w:pos="533"/>
          <w:tab w:val="left" w:pos="1232"/>
          <w:tab w:val="left" w:pos="2756"/>
          <w:tab w:val="left" w:pos="3710"/>
          <w:tab w:val="left" w:pos="4394"/>
          <w:tab w:val="left" w:pos="5183"/>
          <w:tab w:val="left" w:pos="5672"/>
          <w:tab w:val="left" w:pos="6521"/>
        </w:tabs>
      </w:pPr>
      <w:r>
        <w:tab/>
        <w:t>but</w:t>
      </w:r>
      <w:r>
        <w:tab/>
        <w:t>more-beautiful</w:t>
      </w:r>
      <w:r>
        <w:tab/>
        <w:t>indeed-?</w:t>
      </w:r>
      <w:r w:rsidR="00843CC2">
        <w:tab/>
      </w:r>
      <w:r w:rsidR="00843CC2">
        <w:rPr>
          <w:smallCaps/>
        </w:rPr>
        <w:t>c-</w:t>
      </w:r>
      <w:r w:rsidR="00843CC2">
        <w:t>that</w:t>
      </w:r>
      <w:r w:rsidR="00843CC2">
        <w:tab/>
        <w:t>spouse</w:t>
      </w:r>
      <w:r w:rsidR="00843CC2">
        <w:tab/>
        <w:t>of</w:t>
      </w:r>
      <w:r w:rsidR="00843CC2">
        <w:tab/>
        <w:t>snake</w:t>
      </w:r>
    </w:p>
    <w:p w14:paraId="5D2BFD0B" w14:textId="77777777" w:rsidR="00800AD8" w:rsidRDefault="00800AD8">
      <w:pPr>
        <w:pStyle w:val="InterlineFree"/>
      </w:pPr>
      <w:r>
        <w:t>But the snake’s wife was definitely more beautiful.</w:t>
      </w:r>
    </w:p>
    <w:p w14:paraId="7B977BCA" w14:textId="77777777" w:rsidR="00800AD8" w:rsidRDefault="00DE0E5A" w:rsidP="00843CC2">
      <w:pPr>
        <w:pStyle w:val="InterlineText"/>
        <w:tabs>
          <w:tab w:val="left" w:pos="533"/>
          <w:tab w:val="left" w:pos="1667"/>
          <w:tab w:val="left" w:pos="2351"/>
          <w:tab w:val="left" w:pos="3455"/>
          <w:tab w:val="left" w:pos="3719"/>
        </w:tabs>
      </w:pPr>
      <w:r w:rsidRPr="003A1D48">
        <w:rPr>
          <w:rStyle w:val="InterlineTextNumChar"/>
        </w:rPr>
        <w:t>052</w:t>
      </w:r>
      <w:r w:rsidR="00800AD8">
        <w:tab/>
        <w:t>limutseng</w:t>
      </w:r>
      <w:r w:rsidR="00800AD8">
        <w:tab/>
        <w:t>azua</w:t>
      </w:r>
      <w:r w:rsidR="00800AD8">
        <w:tab/>
        <w:t>tjavulung</w:t>
      </w:r>
      <w:r w:rsidR="00843CC2">
        <w:tab/>
        <w:t>a</w:t>
      </w:r>
      <w:r w:rsidR="00843CC2">
        <w:tab/>
        <w:t>vavayan.</w:t>
      </w:r>
    </w:p>
    <w:p w14:paraId="7D74EAB1" w14:textId="77777777" w:rsidR="00800AD8" w:rsidRDefault="00800AD8" w:rsidP="00843CC2">
      <w:pPr>
        <w:pStyle w:val="InterlineGlossWithTrans"/>
        <w:tabs>
          <w:tab w:val="left" w:pos="533"/>
          <w:tab w:val="left" w:pos="1667"/>
          <w:tab w:val="left" w:pos="2351"/>
          <w:tab w:val="left" w:pos="3455"/>
          <w:tab w:val="left" w:pos="3719"/>
        </w:tabs>
      </w:pPr>
      <w:r>
        <w:tab/>
        <w:t>li-mutseng</w:t>
      </w:r>
      <w:r>
        <w:tab/>
        <w:t>a-zua</w:t>
      </w:r>
      <w:r>
        <w:tab/>
        <w:t>tja-vulung</w:t>
      </w:r>
      <w:r w:rsidR="00843CC2">
        <w:tab/>
        <w:t>a</w:t>
      </w:r>
      <w:r w:rsidR="00843CC2">
        <w:tab/>
        <w:t>vavayan</w:t>
      </w:r>
    </w:p>
    <w:p w14:paraId="095C8150" w14:textId="77777777" w:rsidR="00800AD8" w:rsidRDefault="00800AD8" w:rsidP="00B76180">
      <w:pPr>
        <w:pStyle w:val="InterlineTransNoFree"/>
        <w:tabs>
          <w:tab w:val="left" w:pos="1667"/>
          <w:tab w:val="left" w:pos="2351"/>
          <w:tab w:val="left" w:pos="3455"/>
          <w:tab w:val="left" w:pos="3719"/>
          <w:tab w:val="right" w:pos="8789"/>
        </w:tabs>
      </w:pPr>
      <w:r>
        <w:tab/>
      </w:r>
      <w:r>
        <w:rPr>
          <w:smallCaps/>
        </w:rPr>
        <w:t>qal</w:t>
      </w:r>
      <w:r>
        <w:t>-angry</w:t>
      </w:r>
      <w:r>
        <w:tab/>
      </w:r>
      <w:r>
        <w:rPr>
          <w:smallCaps/>
        </w:rPr>
        <w:t>c-</w:t>
      </w:r>
      <w:r>
        <w:t>that</w:t>
      </w:r>
      <w:r>
        <w:tab/>
        <w:t>more-old</w:t>
      </w:r>
      <w:r w:rsidR="00843CC2">
        <w:rPr>
          <w:smallCaps/>
        </w:rPr>
        <w:tab/>
        <w:t>c</w:t>
      </w:r>
      <w:r w:rsidR="00843CC2">
        <w:rPr>
          <w:smallCaps/>
        </w:rPr>
        <w:tab/>
      </w:r>
      <w:r w:rsidR="00843CC2">
        <w:t>female</w:t>
      </w:r>
      <w:r w:rsidR="00843CC2">
        <w:tab/>
        <w:t>The older girl was angry.</w:t>
      </w:r>
    </w:p>
    <w:p w14:paraId="3CD99B07" w14:textId="77777777" w:rsidR="00800AD8" w:rsidRDefault="00DE0E5A" w:rsidP="00843CC2">
      <w:pPr>
        <w:pStyle w:val="InterlineText"/>
        <w:tabs>
          <w:tab w:val="left" w:pos="533"/>
          <w:tab w:val="left" w:pos="1562"/>
          <w:tab w:val="left" w:pos="1826"/>
          <w:tab w:val="left" w:pos="3680"/>
          <w:tab w:val="left" w:pos="4184"/>
        </w:tabs>
      </w:pPr>
      <w:r w:rsidRPr="003A1D48">
        <w:rPr>
          <w:rStyle w:val="InterlineTextNumChar"/>
        </w:rPr>
        <w:t>053</w:t>
      </w:r>
      <w:r w:rsidR="00800AD8">
        <w:tab/>
        <w:t>sizurung</w:t>
      </w:r>
      <w:r w:rsidR="00800AD8">
        <w:tab/>
        <w:t>a</w:t>
      </w:r>
      <w:r w:rsidR="00800AD8">
        <w:tab/>
        <w:t>paîetaladj</w:t>
      </w:r>
      <w:r w:rsidR="00800AD8">
        <w:tab/>
        <w:t>tua</w:t>
      </w:r>
      <w:r w:rsidR="00800AD8">
        <w:tab/>
        <w:t>laku.</w:t>
      </w:r>
    </w:p>
    <w:p w14:paraId="031D2188" w14:textId="77777777" w:rsidR="00800AD8" w:rsidRDefault="00800AD8" w:rsidP="00843CC2">
      <w:pPr>
        <w:pStyle w:val="InterlineGlossWithTrans"/>
        <w:tabs>
          <w:tab w:val="left" w:pos="533"/>
          <w:tab w:val="left" w:pos="1562"/>
          <w:tab w:val="left" w:pos="1826"/>
          <w:tab w:val="left" w:pos="3680"/>
          <w:tab w:val="left" w:pos="4184"/>
        </w:tabs>
      </w:pPr>
      <w:r>
        <w:tab/>
        <w:t>si-zurung</w:t>
      </w:r>
      <w:r>
        <w:tab/>
        <w:t>a</w:t>
      </w:r>
      <w:r>
        <w:tab/>
        <w:t>pa-îe-taladj</w:t>
      </w:r>
      <w:r>
        <w:tab/>
        <w:t>tua</w:t>
      </w:r>
      <w:r>
        <w:tab/>
        <w:t>laku</w:t>
      </w:r>
    </w:p>
    <w:p w14:paraId="0F9C048C" w14:textId="77777777" w:rsidR="00843CC2" w:rsidRDefault="00800AD8" w:rsidP="00843CC2">
      <w:pPr>
        <w:pStyle w:val="InterlineTrans"/>
        <w:tabs>
          <w:tab w:val="left" w:pos="533"/>
          <w:tab w:val="left" w:pos="1562"/>
          <w:tab w:val="left" w:pos="1826"/>
          <w:tab w:val="left" w:pos="3680"/>
          <w:tab w:val="left" w:pos="4184"/>
        </w:tabs>
      </w:pPr>
      <w:r>
        <w:tab/>
      </w:r>
      <w:r>
        <w:rPr>
          <w:smallCaps/>
        </w:rPr>
        <w:t>if</w:t>
      </w:r>
      <w:r>
        <w:t>-push</w:t>
      </w:r>
      <w:r>
        <w:rPr>
          <w:smallCaps/>
        </w:rPr>
        <w:tab/>
        <w:t>c</w:t>
      </w:r>
      <w:r>
        <w:rPr>
          <w:smallCaps/>
        </w:rPr>
        <w:tab/>
      </w:r>
      <w:r>
        <w:t>cause-go.to-inside</w:t>
      </w:r>
      <w:r>
        <w:tab/>
      </w:r>
      <w:r>
        <w:rPr>
          <w:smallCaps/>
        </w:rPr>
        <w:t>obl</w:t>
      </w:r>
      <w:r>
        <w:tab/>
        <w:t>waterwell</w:t>
      </w:r>
    </w:p>
    <w:p w14:paraId="6F6733CB" w14:textId="77777777" w:rsidR="00800AD8" w:rsidRDefault="00843CC2" w:rsidP="00843CC2">
      <w:pPr>
        <w:pStyle w:val="InterlineFree"/>
      </w:pPr>
      <w:r>
        <w:lastRenderedPageBreak/>
        <w:t>She pushed her sister into the well.</w:t>
      </w:r>
    </w:p>
    <w:p w14:paraId="653AE7C8" w14:textId="77777777" w:rsidR="00800AD8" w:rsidRDefault="00DE0E5A" w:rsidP="00843CC2">
      <w:pPr>
        <w:pStyle w:val="InterlineText"/>
        <w:tabs>
          <w:tab w:val="left" w:pos="533"/>
          <w:tab w:val="left" w:pos="1022"/>
          <w:tab w:val="left" w:pos="1706"/>
          <w:tab w:val="left" w:pos="2810"/>
          <w:tab w:val="left" w:pos="3074"/>
          <w:tab w:val="left" w:pos="4013"/>
          <w:tab w:val="left" w:pos="4652"/>
          <w:tab w:val="left" w:pos="5426"/>
          <w:tab w:val="left" w:pos="6395"/>
          <w:tab w:val="left" w:pos="7184"/>
          <w:tab w:val="left" w:pos="7688"/>
        </w:tabs>
      </w:pPr>
      <w:r w:rsidRPr="003A1D48">
        <w:rPr>
          <w:rStyle w:val="InterlineTextNumChar"/>
        </w:rPr>
        <w:t>054</w:t>
      </w:r>
      <w:r w:rsidR="00800AD8">
        <w:tab/>
        <w:t>qau</w:t>
      </w:r>
      <w:r w:rsidR="00800AD8">
        <w:tab/>
        <w:t>azua</w:t>
      </w:r>
      <w:r w:rsidR="00800AD8">
        <w:tab/>
        <w:t>tjavulung</w:t>
      </w:r>
      <w:r w:rsidR="00800AD8">
        <w:tab/>
        <w:t>a</w:t>
      </w:r>
      <w:r w:rsidR="00843CC2">
        <w:tab/>
        <w:t>vavayan</w:t>
      </w:r>
      <w:r w:rsidR="00843CC2">
        <w:tab/>
        <w:t>vaik</w:t>
      </w:r>
      <w:r w:rsidR="00843CC2">
        <w:tab/>
        <w:t>anga</w:t>
      </w:r>
      <w:r w:rsidR="00843CC2">
        <w:tab/>
        <w:t>kisan</w:t>
      </w:r>
      <w:r w:rsidR="00843CC2">
        <w:tab/>
        <w:t>vaîaw</w:t>
      </w:r>
      <w:r w:rsidR="00843CC2">
        <w:tab/>
        <w:t>tua</w:t>
      </w:r>
      <w:r w:rsidR="00843CC2">
        <w:tab/>
        <w:t>qatjuvi.</w:t>
      </w:r>
    </w:p>
    <w:p w14:paraId="1FDAD95F" w14:textId="77777777" w:rsidR="00800AD8" w:rsidRDefault="00800AD8" w:rsidP="00843CC2">
      <w:pPr>
        <w:pStyle w:val="InterlineGlossWithTrans"/>
        <w:tabs>
          <w:tab w:val="left" w:pos="533"/>
          <w:tab w:val="left" w:pos="1022"/>
          <w:tab w:val="left" w:pos="1706"/>
          <w:tab w:val="left" w:pos="2810"/>
          <w:tab w:val="left" w:pos="3074"/>
          <w:tab w:val="left" w:pos="4013"/>
          <w:tab w:val="left" w:pos="4652"/>
          <w:tab w:val="left" w:pos="5426"/>
          <w:tab w:val="left" w:pos="6395"/>
          <w:tab w:val="left" w:pos="7184"/>
          <w:tab w:val="left" w:pos="7688"/>
        </w:tabs>
      </w:pPr>
      <w:r>
        <w:tab/>
        <w:t>qau</w:t>
      </w:r>
      <w:r>
        <w:tab/>
        <w:t>a-zua</w:t>
      </w:r>
      <w:r>
        <w:tab/>
        <w:t>tja-vulung</w:t>
      </w:r>
      <w:r>
        <w:tab/>
        <w:t>a</w:t>
      </w:r>
      <w:r w:rsidR="00843CC2">
        <w:tab/>
        <w:t>vavayan</w:t>
      </w:r>
      <w:r w:rsidR="00843CC2">
        <w:tab/>
        <w:t>vaik</w:t>
      </w:r>
      <w:r w:rsidR="00843CC2">
        <w:tab/>
        <w:t>anga</w:t>
      </w:r>
      <w:r w:rsidR="00843CC2">
        <w:tab/>
        <w:t>ki-sane</w:t>
      </w:r>
      <w:r w:rsidR="00843CC2">
        <w:tab/>
        <w:t>vaîaw</w:t>
      </w:r>
      <w:r w:rsidR="00843CC2">
        <w:tab/>
        <w:t>tua</w:t>
      </w:r>
      <w:r w:rsidR="00843CC2">
        <w:tab/>
        <w:t>qatjuvi</w:t>
      </w:r>
    </w:p>
    <w:p w14:paraId="29D1D2B3" w14:textId="77777777" w:rsidR="00800AD8" w:rsidRDefault="00800AD8" w:rsidP="00843CC2">
      <w:pPr>
        <w:pStyle w:val="InterlineTrans"/>
        <w:tabs>
          <w:tab w:val="left" w:pos="533"/>
          <w:tab w:val="left" w:pos="1022"/>
          <w:tab w:val="left" w:pos="1706"/>
          <w:tab w:val="left" w:pos="2810"/>
          <w:tab w:val="left" w:pos="3074"/>
          <w:tab w:val="left" w:pos="4013"/>
          <w:tab w:val="left" w:pos="4652"/>
          <w:tab w:val="left" w:pos="5426"/>
          <w:tab w:val="left" w:pos="6395"/>
          <w:tab w:val="left" w:pos="7184"/>
          <w:tab w:val="left" w:pos="7688"/>
        </w:tabs>
        <w:rPr>
          <w:smallCaps/>
        </w:rPr>
      </w:pPr>
      <w:r>
        <w:tab/>
        <w:t>so</w:t>
      </w:r>
      <w:r>
        <w:tab/>
      </w:r>
      <w:r>
        <w:rPr>
          <w:smallCaps/>
        </w:rPr>
        <w:t>c-</w:t>
      </w:r>
      <w:r>
        <w:t>that</w:t>
      </w:r>
      <w:r>
        <w:tab/>
        <w:t>more-old</w:t>
      </w:r>
      <w:r>
        <w:rPr>
          <w:smallCaps/>
        </w:rPr>
        <w:tab/>
        <w:t>c</w:t>
      </w:r>
      <w:r w:rsidR="00843CC2">
        <w:tab/>
        <w:t>female</w:t>
      </w:r>
      <w:r w:rsidR="00843CC2">
        <w:tab/>
        <w:t>leave</w:t>
      </w:r>
      <w:r w:rsidR="00843CC2">
        <w:tab/>
        <w:t>indeed</w:t>
      </w:r>
      <w:r w:rsidR="00843CC2">
        <w:tab/>
        <w:t>do-make</w:t>
      </w:r>
      <w:r w:rsidR="00843CC2">
        <w:tab/>
        <w:t>spouse</w:t>
      </w:r>
      <w:r w:rsidR="00843CC2">
        <w:tab/>
      </w:r>
      <w:r w:rsidR="00843CC2">
        <w:rPr>
          <w:smallCaps/>
        </w:rPr>
        <w:t>obl</w:t>
      </w:r>
      <w:r w:rsidR="00843CC2">
        <w:tab/>
        <w:t>snake</w:t>
      </w:r>
    </w:p>
    <w:p w14:paraId="718CF7EA" w14:textId="77777777" w:rsidR="00800AD8" w:rsidRDefault="00800AD8">
      <w:pPr>
        <w:pStyle w:val="InterlineFree"/>
      </w:pPr>
      <w:r>
        <w:t>And the older girl went to become the snake’s wife.</w:t>
      </w:r>
    </w:p>
    <w:p w14:paraId="480FB282" w14:textId="77777777" w:rsidR="00800AD8" w:rsidRDefault="00DE0E5A" w:rsidP="00843CC2">
      <w:pPr>
        <w:pStyle w:val="InterlineText"/>
        <w:tabs>
          <w:tab w:val="left" w:pos="533"/>
          <w:tab w:val="left" w:pos="1202"/>
          <w:tab w:val="left" w:pos="2501"/>
          <w:tab w:val="left" w:pos="2765"/>
          <w:tab w:val="left" w:pos="3554"/>
          <w:tab w:val="left" w:pos="4148"/>
          <w:tab w:val="left" w:pos="6197"/>
          <w:tab w:val="left" w:pos="6686"/>
          <w:tab w:val="left" w:pos="7790"/>
          <w:tab w:val="left" w:pos="8054"/>
        </w:tabs>
      </w:pPr>
      <w:r w:rsidRPr="003A1D48">
        <w:rPr>
          <w:rStyle w:val="InterlineTextNumChar"/>
        </w:rPr>
        <w:t>055</w:t>
      </w:r>
      <w:r w:rsidR="00800AD8">
        <w:tab/>
        <w:t>manu</w:t>
      </w:r>
      <w:r w:rsidR="00800AD8">
        <w:tab/>
        <w:t>mangtjez</w:t>
      </w:r>
      <w:r w:rsidR="00800AD8">
        <w:tab/>
        <w:t>a</w:t>
      </w:r>
      <w:r w:rsidR="00843CC2">
        <w:tab/>
        <w:t>qatjuvi</w:t>
      </w:r>
      <w:r w:rsidR="00843CC2">
        <w:tab/>
        <w:t>kasi</w:t>
      </w:r>
      <w:r w:rsidR="00843CC2">
        <w:tab/>
        <w:t>kavuavuan,</w:t>
      </w:r>
      <w:r w:rsidR="00843CC2">
        <w:tab/>
        <w:t>sa</w:t>
      </w:r>
      <w:r w:rsidR="00843CC2">
        <w:tab/>
        <w:t>kiqenetji</w:t>
      </w:r>
      <w:r w:rsidR="00843CC2">
        <w:tab/>
        <w:t>a</w:t>
      </w:r>
      <w:r w:rsidR="00843CC2">
        <w:tab/>
        <w:t>vaîaw.</w:t>
      </w:r>
    </w:p>
    <w:p w14:paraId="1D4011A6" w14:textId="77777777" w:rsidR="00800AD8" w:rsidRDefault="00800AD8" w:rsidP="00843CC2">
      <w:pPr>
        <w:pStyle w:val="InterlineGlossWithTrans"/>
        <w:tabs>
          <w:tab w:val="left" w:pos="533"/>
          <w:tab w:val="left" w:pos="1202"/>
          <w:tab w:val="left" w:pos="2501"/>
          <w:tab w:val="left" w:pos="2765"/>
          <w:tab w:val="left" w:pos="3554"/>
          <w:tab w:val="left" w:pos="4148"/>
          <w:tab w:val="left" w:pos="6197"/>
          <w:tab w:val="left" w:pos="6686"/>
          <w:tab w:val="left" w:pos="7790"/>
          <w:tab w:val="left" w:pos="8054"/>
        </w:tabs>
      </w:pPr>
      <w:r>
        <w:tab/>
        <w:t>manu</w:t>
      </w:r>
      <w:r>
        <w:tab/>
        <w:t>m-pangetjez</w:t>
      </w:r>
      <w:r>
        <w:tab/>
        <w:t>a</w:t>
      </w:r>
      <w:r w:rsidR="00843CC2">
        <w:tab/>
        <w:t>qatjuvi</w:t>
      </w:r>
      <w:r w:rsidR="00843CC2">
        <w:tab/>
        <w:t>kasi</w:t>
      </w:r>
      <w:r w:rsidR="00843CC2">
        <w:tab/>
        <w:t>ka-vua-vua-an</w:t>
      </w:r>
      <w:r w:rsidR="00843CC2">
        <w:tab/>
        <w:t>sa</w:t>
      </w:r>
      <w:r w:rsidR="00843CC2">
        <w:tab/>
        <w:t>ki-qenetj-i</w:t>
      </w:r>
      <w:r w:rsidR="00843CC2">
        <w:tab/>
        <w:t>a</w:t>
      </w:r>
      <w:r w:rsidR="00843CC2">
        <w:tab/>
        <w:t>vaîaw</w:t>
      </w:r>
    </w:p>
    <w:p w14:paraId="3DF1E0C6" w14:textId="77777777" w:rsidR="00800AD8" w:rsidRDefault="00800AD8" w:rsidP="00843CC2">
      <w:pPr>
        <w:pStyle w:val="InterlineTrans"/>
        <w:tabs>
          <w:tab w:val="left" w:pos="533"/>
          <w:tab w:val="left" w:pos="1202"/>
          <w:tab w:val="left" w:pos="2501"/>
          <w:tab w:val="left" w:pos="2765"/>
          <w:tab w:val="left" w:pos="3554"/>
          <w:tab w:val="left" w:pos="4148"/>
          <w:tab w:val="left" w:pos="6197"/>
          <w:tab w:val="left" w:pos="6686"/>
          <w:tab w:val="left" w:pos="7790"/>
          <w:tab w:val="left" w:pos="8054"/>
        </w:tabs>
        <w:rPr>
          <w:smallCaps/>
        </w:rPr>
      </w:pPr>
      <w:r>
        <w:tab/>
        <w:t>then</w:t>
      </w:r>
      <w:r>
        <w:tab/>
      </w:r>
      <w:r>
        <w:rPr>
          <w:smallCaps/>
        </w:rPr>
        <w:t>af</w:t>
      </w:r>
      <w:r>
        <w:t>-come</w:t>
      </w:r>
      <w:r>
        <w:rPr>
          <w:smallCaps/>
        </w:rPr>
        <w:tab/>
        <w:t>c</w:t>
      </w:r>
      <w:r w:rsidR="00843CC2">
        <w:tab/>
        <w:t>snake</w:t>
      </w:r>
      <w:r w:rsidR="00843CC2">
        <w:tab/>
        <w:t>from</w:t>
      </w:r>
      <w:r w:rsidR="00843CC2">
        <w:tab/>
        <w:t>main-</w:t>
      </w:r>
      <w:r w:rsidR="00843CC2">
        <w:rPr>
          <w:smallCaps/>
        </w:rPr>
        <w:t>red</w:t>
      </w:r>
      <w:r w:rsidR="00843CC2">
        <w:t>-field-</w:t>
      </w:r>
      <w:r w:rsidR="00843CC2">
        <w:rPr>
          <w:smallCaps/>
        </w:rPr>
        <w:t>nom</w:t>
      </w:r>
      <w:r w:rsidR="00843CC2">
        <w:tab/>
        <w:t>and</w:t>
      </w:r>
      <w:r w:rsidR="00843CC2">
        <w:tab/>
        <w:t>do-see-</w:t>
      </w:r>
      <w:r w:rsidR="00843CC2">
        <w:rPr>
          <w:smallCaps/>
        </w:rPr>
        <w:t>pf</w:t>
      </w:r>
      <w:r w:rsidR="00843CC2">
        <w:rPr>
          <w:smallCaps/>
        </w:rPr>
        <w:tab/>
        <w:t>c</w:t>
      </w:r>
      <w:r w:rsidR="00843CC2">
        <w:rPr>
          <w:smallCaps/>
        </w:rPr>
        <w:tab/>
      </w:r>
      <w:r w:rsidR="00843CC2">
        <w:t>spouse</w:t>
      </w:r>
    </w:p>
    <w:p w14:paraId="0348F31C" w14:textId="77777777" w:rsidR="00800AD8" w:rsidRDefault="00800AD8">
      <w:pPr>
        <w:pStyle w:val="InterlineFree"/>
      </w:pPr>
      <w:r>
        <w:t>The snake came back from the fields and looked at his wife.</w:t>
      </w:r>
    </w:p>
    <w:p w14:paraId="20A33138" w14:textId="77777777" w:rsidR="00800AD8" w:rsidRDefault="00DE0E5A" w:rsidP="0050535F">
      <w:pPr>
        <w:pStyle w:val="InterlineText"/>
        <w:tabs>
          <w:tab w:val="left" w:pos="533"/>
          <w:tab w:val="left" w:pos="1127"/>
          <w:tab w:val="left" w:pos="3206"/>
          <w:tab w:val="left" w:pos="3980"/>
          <w:tab w:val="left" w:pos="4244"/>
          <w:tab w:val="left" w:pos="4688"/>
          <w:tab w:val="left" w:pos="5642"/>
          <w:tab w:val="left" w:pos="6116"/>
          <w:tab w:val="left" w:pos="7310"/>
          <w:tab w:val="left" w:pos="7574"/>
        </w:tabs>
      </w:pPr>
      <w:r w:rsidRPr="003A1D48">
        <w:rPr>
          <w:rStyle w:val="InterlineTextNumChar"/>
        </w:rPr>
        <w:t>056</w:t>
      </w:r>
      <w:r w:rsidR="00800AD8">
        <w:tab/>
        <w:t>“aku</w:t>
      </w:r>
      <w:r w:rsidR="00800AD8">
        <w:tab/>
        <w:t>sekulukulung</w:t>
      </w:r>
      <w:r w:rsidR="00800AD8">
        <w:tab/>
        <w:t>anga</w:t>
      </w:r>
      <w:r w:rsidR="00800AD8">
        <w:tab/>
        <w:t>a</w:t>
      </w:r>
      <w:r w:rsidR="00800AD8">
        <w:tab/>
        <w:t>ku</w:t>
      </w:r>
      <w:r w:rsidR="00800AD8">
        <w:tab/>
        <w:t>vaîaw?”</w:t>
      </w:r>
      <w:r w:rsidR="00800AD8">
        <w:tab/>
        <w:t>aya</w:t>
      </w:r>
      <w:r w:rsidR="00800AD8">
        <w:tab/>
        <w:t>timadju</w:t>
      </w:r>
      <w:r w:rsidR="00800AD8">
        <w:tab/>
        <w:t>a</w:t>
      </w:r>
      <w:r w:rsidR="0050535F">
        <w:tab/>
        <w:t>kinemnem.</w:t>
      </w:r>
    </w:p>
    <w:p w14:paraId="2FA40617" w14:textId="77777777" w:rsidR="00800AD8" w:rsidRDefault="00800AD8" w:rsidP="0050535F">
      <w:pPr>
        <w:pStyle w:val="InterlineGlossWithTrans"/>
        <w:tabs>
          <w:tab w:val="left" w:pos="533"/>
          <w:tab w:val="left" w:pos="1127"/>
          <w:tab w:val="left" w:pos="3206"/>
          <w:tab w:val="left" w:pos="3980"/>
          <w:tab w:val="left" w:pos="4244"/>
          <w:tab w:val="left" w:pos="4688"/>
          <w:tab w:val="left" w:pos="5642"/>
          <w:tab w:val="left" w:pos="6116"/>
          <w:tab w:val="left" w:pos="7310"/>
          <w:tab w:val="left" w:pos="7574"/>
        </w:tabs>
      </w:pPr>
      <w:r>
        <w:tab/>
        <w:t>aku</w:t>
      </w:r>
      <w:r>
        <w:tab/>
        <w:t>se-kulu-kulung</w:t>
      </w:r>
      <w:r>
        <w:tab/>
        <w:t>anga</w:t>
      </w:r>
      <w:r>
        <w:tab/>
        <w:t>a</w:t>
      </w:r>
      <w:r>
        <w:tab/>
        <w:t>ku</w:t>
      </w:r>
      <w:r>
        <w:tab/>
        <w:t>vaîaw</w:t>
      </w:r>
      <w:r>
        <w:tab/>
        <w:t>aya</w:t>
      </w:r>
      <w:r>
        <w:tab/>
        <w:t>ti-madju</w:t>
      </w:r>
      <w:r>
        <w:tab/>
        <w:t>a</w:t>
      </w:r>
      <w:r w:rsidR="0050535F">
        <w:tab/>
        <w:t>kinemnem</w:t>
      </w:r>
    </w:p>
    <w:p w14:paraId="428A7B8B" w14:textId="77777777" w:rsidR="00800AD8" w:rsidRDefault="00800AD8" w:rsidP="0050535F">
      <w:pPr>
        <w:pStyle w:val="InterlineTrans"/>
        <w:tabs>
          <w:tab w:val="left" w:pos="533"/>
          <w:tab w:val="left" w:pos="1127"/>
          <w:tab w:val="left" w:pos="3206"/>
          <w:tab w:val="left" w:pos="3980"/>
          <w:tab w:val="left" w:pos="4244"/>
          <w:tab w:val="left" w:pos="4688"/>
          <w:tab w:val="left" w:pos="5642"/>
          <w:tab w:val="left" w:pos="6116"/>
          <w:tab w:val="left" w:pos="7310"/>
          <w:tab w:val="left" w:pos="7574"/>
        </w:tabs>
        <w:rPr>
          <w:smallCaps/>
        </w:rPr>
      </w:pPr>
      <w:r>
        <w:tab/>
        <w:t>why</w:t>
      </w:r>
      <w:r>
        <w:tab/>
      </w:r>
      <w:r>
        <w:rPr>
          <w:smallCaps/>
        </w:rPr>
        <w:t>invol</w:t>
      </w:r>
      <w:r>
        <w:t>-</w:t>
      </w:r>
      <w:r>
        <w:rPr>
          <w:smallCaps/>
        </w:rPr>
        <w:t>red</w:t>
      </w:r>
      <w:r>
        <w:t>-awkward</w:t>
      </w:r>
      <w:r>
        <w:tab/>
        <w:t>indeed</w:t>
      </w:r>
      <w:r>
        <w:rPr>
          <w:smallCaps/>
        </w:rPr>
        <w:tab/>
        <w:t>c</w:t>
      </w:r>
      <w:r>
        <w:rPr>
          <w:smallCaps/>
        </w:rPr>
        <w:tab/>
      </w:r>
      <w:r>
        <w:t>my</w:t>
      </w:r>
      <w:r>
        <w:tab/>
        <w:t>spouse</w:t>
      </w:r>
      <w:r>
        <w:tab/>
        <w:t>say</w:t>
      </w:r>
      <w:r>
        <w:tab/>
      </w:r>
      <w:r>
        <w:rPr>
          <w:smallCaps/>
        </w:rPr>
        <w:t>f-3rd.pers</w:t>
      </w:r>
      <w:r>
        <w:rPr>
          <w:smallCaps/>
        </w:rPr>
        <w:tab/>
        <w:t>c</w:t>
      </w:r>
      <w:r w:rsidR="0050535F">
        <w:tab/>
        <w:t>think</w:t>
      </w:r>
    </w:p>
    <w:p w14:paraId="55B25F82" w14:textId="77777777" w:rsidR="00800AD8" w:rsidRDefault="00800AD8">
      <w:pPr>
        <w:pStyle w:val="InterlineFree"/>
      </w:pPr>
      <w:r>
        <w:t>“Why has my wife become ugly?” he thought.</w:t>
      </w:r>
    </w:p>
    <w:p w14:paraId="3706DA2A" w14:textId="77777777" w:rsidR="00800AD8" w:rsidRDefault="00DE0E5A" w:rsidP="0050535F">
      <w:pPr>
        <w:pStyle w:val="InterlineText"/>
        <w:tabs>
          <w:tab w:val="left" w:pos="533"/>
          <w:tab w:val="left" w:pos="1202"/>
          <w:tab w:val="left" w:pos="1841"/>
          <w:tab w:val="left" w:pos="3035"/>
          <w:tab w:val="left" w:pos="3299"/>
          <w:tab w:val="left" w:pos="4493"/>
          <w:tab w:val="left" w:pos="4757"/>
          <w:tab w:val="left" w:pos="5501"/>
          <w:tab w:val="left" w:pos="6110"/>
        </w:tabs>
      </w:pPr>
      <w:r w:rsidRPr="003A1D48">
        <w:rPr>
          <w:rStyle w:val="InterlineTextNumChar"/>
        </w:rPr>
        <w:t>057</w:t>
      </w:r>
      <w:r w:rsidR="00800AD8">
        <w:tab/>
        <w:t>manu</w:t>
      </w:r>
      <w:r w:rsidR="00800AD8">
        <w:tab/>
        <w:t>vaik</w:t>
      </w:r>
      <w:r w:rsidR="00800AD8">
        <w:tab/>
        <w:t>timadju</w:t>
      </w:r>
      <w:r w:rsidR="0050535F">
        <w:tab/>
        <w:t>a</w:t>
      </w:r>
      <w:r w:rsidR="0050535F">
        <w:tab/>
        <w:t>tsaîum</w:t>
      </w:r>
      <w:r w:rsidR="0050535F">
        <w:tab/>
        <w:t>a</w:t>
      </w:r>
      <w:r w:rsidR="0050535F">
        <w:tab/>
        <w:t>sema</w:t>
      </w:r>
      <w:r w:rsidR="0050535F">
        <w:tab/>
        <w:t>tjua</w:t>
      </w:r>
      <w:r w:rsidR="0050535F">
        <w:tab/>
        <w:t>laku.</w:t>
      </w:r>
    </w:p>
    <w:p w14:paraId="1CEC523B" w14:textId="77777777" w:rsidR="00800AD8" w:rsidRDefault="00800AD8" w:rsidP="0050535F">
      <w:pPr>
        <w:pStyle w:val="InterlineGlossWithTrans"/>
        <w:tabs>
          <w:tab w:val="left" w:pos="533"/>
          <w:tab w:val="left" w:pos="1202"/>
          <w:tab w:val="left" w:pos="1841"/>
          <w:tab w:val="left" w:pos="3035"/>
          <w:tab w:val="left" w:pos="3299"/>
          <w:tab w:val="left" w:pos="4493"/>
          <w:tab w:val="left" w:pos="4757"/>
          <w:tab w:val="left" w:pos="5501"/>
          <w:tab w:val="left" w:pos="6110"/>
        </w:tabs>
      </w:pPr>
      <w:r>
        <w:tab/>
        <w:t>manu</w:t>
      </w:r>
      <w:r>
        <w:tab/>
        <w:t>vaik</w:t>
      </w:r>
      <w:r>
        <w:tab/>
        <w:t>ti-madju</w:t>
      </w:r>
      <w:r w:rsidR="0050535F">
        <w:tab/>
        <w:t>a</w:t>
      </w:r>
      <w:r w:rsidR="0050535F">
        <w:tab/>
        <w:t>tsaîum</w:t>
      </w:r>
      <w:r w:rsidR="0050535F">
        <w:tab/>
        <w:t>a</w:t>
      </w:r>
      <w:r w:rsidR="0050535F">
        <w:tab/>
        <w:t>em=sa</w:t>
      </w:r>
      <w:r w:rsidR="0050535F">
        <w:tab/>
        <w:t>tjua</w:t>
      </w:r>
      <w:r w:rsidR="0050535F">
        <w:tab/>
        <w:t>laku</w:t>
      </w:r>
    </w:p>
    <w:p w14:paraId="311B5429" w14:textId="77777777" w:rsidR="00800AD8" w:rsidRDefault="00800AD8" w:rsidP="0050535F">
      <w:pPr>
        <w:pStyle w:val="InterlineTrans"/>
        <w:tabs>
          <w:tab w:val="left" w:pos="533"/>
          <w:tab w:val="left" w:pos="1202"/>
          <w:tab w:val="left" w:pos="1841"/>
          <w:tab w:val="left" w:pos="3035"/>
          <w:tab w:val="left" w:pos="3299"/>
          <w:tab w:val="left" w:pos="4493"/>
          <w:tab w:val="left" w:pos="4757"/>
          <w:tab w:val="left" w:pos="5501"/>
          <w:tab w:val="left" w:pos="6110"/>
        </w:tabs>
      </w:pPr>
      <w:r>
        <w:tab/>
        <w:t>then</w:t>
      </w:r>
      <w:r>
        <w:tab/>
        <w:t>leave</w:t>
      </w:r>
      <w:r>
        <w:tab/>
      </w:r>
      <w:r>
        <w:rPr>
          <w:smallCaps/>
        </w:rPr>
        <w:t>f-3rd.pers</w:t>
      </w:r>
      <w:r w:rsidR="0050535F">
        <w:rPr>
          <w:smallCaps/>
        </w:rPr>
        <w:tab/>
        <w:t>c</w:t>
      </w:r>
      <w:r w:rsidR="0050535F">
        <w:rPr>
          <w:smallCaps/>
        </w:rPr>
        <w:tab/>
      </w:r>
      <w:r w:rsidR="0050535F">
        <w:t>carry.water</w:t>
      </w:r>
      <w:r w:rsidR="0050535F">
        <w:rPr>
          <w:smallCaps/>
        </w:rPr>
        <w:tab/>
        <w:t>c</w:t>
      </w:r>
      <w:r w:rsidR="0050535F">
        <w:rPr>
          <w:smallCaps/>
        </w:rPr>
        <w:tab/>
        <w:t>af</w:t>
      </w:r>
      <w:r w:rsidR="0050535F">
        <w:t>=go</w:t>
      </w:r>
      <w:r w:rsidR="0050535F">
        <w:tab/>
        <w:t>there</w:t>
      </w:r>
      <w:r w:rsidR="0050535F">
        <w:tab/>
        <w:t>waterwell</w:t>
      </w:r>
    </w:p>
    <w:p w14:paraId="0078819D" w14:textId="77777777" w:rsidR="00800AD8" w:rsidRDefault="00800AD8">
      <w:pPr>
        <w:pStyle w:val="InterlineFree"/>
      </w:pPr>
      <w:r>
        <w:t>And he went to the well to get water.</w:t>
      </w:r>
    </w:p>
    <w:p w14:paraId="2A1119E9" w14:textId="77777777" w:rsidR="00800AD8" w:rsidRDefault="00DE0E5A" w:rsidP="0050535F">
      <w:pPr>
        <w:pStyle w:val="InterlineText"/>
        <w:tabs>
          <w:tab w:val="left" w:pos="533"/>
          <w:tab w:val="left" w:pos="1202"/>
          <w:tab w:val="left" w:pos="1811"/>
          <w:tab w:val="left" w:pos="2075"/>
          <w:tab w:val="left" w:pos="3194"/>
          <w:tab w:val="left" w:pos="3668"/>
          <w:tab w:val="left" w:pos="4142"/>
          <w:tab w:val="left" w:pos="4616"/>
          <w:tab w:val="left" w:pos="5090"/>
          <w:tab w:val="left" w:pos="5759"/>
          <w:tab w:val="left" w:pos="6203"/>
          <w:tab w:val="left" w:pos="7007"/>
        </w:tabs>
      </w:pPr>
      <w:r w:rsidRPr="003A1D48">
        <w:rPr>
          <w:rStyle w:val="InterlineTextNumChar"/>
        </w:rPr>
        <w:t>058</w:t>
      </w:r>
      <w:r w:rsidR="00800AD8">
        <w:tab/>
        <w:t>manu</w:t>
      </w:r>
      <w:r w:rsidR="00800AD8">
        <w:tab/>
        <w:t>uzai</w:t>
      </w:r>
      <w:r w:rsidR="0050535F">
        <w:tab/>
        <w:t>a</w:t>
      </w:r>
      <w:r w:rsidR="0050535F">
        <w:tab/>
        <w:t>djurikuku:</w:t>
      </w:r>
      <w:r w:rsidR="0050535F">
        <w:tab/>
        <w:t>“hi</w:t>
      </w:r>
      <w:r w:rsidR="0050535F">
        <w:tab/>
        <w:t>hi</w:t>
      </w:r>
      <w:r w:rsidR="0050535F">
        <w:tab/>
        <w:t>hi</w:t>
      </w:r>
      <w:r w:rsidR="0050535F">
        <w:tab/>
        <w:t>hi.</w:t>
      </w:r>
      <w:r w:rsidR="0050535F">
        <w:tab/>
        <w:t>manu</w:t>
      </w:r>
      <w:r w:rsidR="0050535F">
        <w:tab/>
        <w:t>ku</w:t>
      </w:r>
      <w:r w:rsidR="0050535F">
        <w:tab/>
        <w:t>vaîaw,</w:t>
      </w:r>
      <w:r w:rsidR="0050535F">
        <w:tab/>
        <w:t>aya,”</w:t>
      </w:r>
    </w:p>
    <w:p w14:paraId="6D1BCA1F" w14:textId="77777777" w:rsidR="00800AD8" w:rsidRDefault="00800AD8" w:rsidP="0050535F">
      <w:pPr>
        <w:pStyle w:val="InterlineGlossWithTrans"/>
        <w:tabs>
          <w:tab w:val="left" w:pos="533"/>
          <w:tab w:val="left" w:pos="1202"/>
          <w:tab w:val="left" w:pos="1811"/>
          <w:tab w:val="left" w:pos="2075"/>
          <w:tab w:val="left" w:pos="3194"/>
          <w:tab w:val="left" w:pos="3668"/>
          <w:tab w:val="left" w:pos="4142"/>
          <w:tab w:val="left" w:pos="4616"/>
          <w:tab w:val="left" w:pos="5090"/>
          <w:tab w:val="left" w:pos="5759"/>
          <w:tab w:val="left" w:pos="6203"/>
          <w:tab w:val="left" w:pos="7007"/>
        </w:tabs>
      </w:pPr>
      <w:r>
        <w:tab/>
        <w:t>manu</w:t>
      </w:r>
      <w:r>
        <w:tab/>
        <w:t>uzay</w:t>
      </w:r>
      <w:r w:rsidR="0050535F">
        <w:tab/>
        <w:t>a</w:t>
      </w:r>
      <w:r w:rsidR="0050535F">
        <w:tab/>
        <w:t>djurikuku</w:t>
      </w:r>
      <w:r w:rsidR="0050535F">
        <w:tab/>
        <w:t>hi</w:t>
      </w:r>
      <w:r w:rsidR="0050535F">
        <w:tab/>
        <w:t>hi</w:t>
      </w:r>
      <w:r w:rsidR="0050535F">
        <w:tab/>
        <w:t>hi</w:t>
      </w:r>
      <w:r w:rsidR="0050535F">
        <w:tab/>
        <w:t>hi</w:t>
      </w:r>
      <w:r w:rsidR="0050535F">
        <w:tab/>
        <w:t>manu</w:t>
      </w:r>
      <w:r w:rsidR="0050535F">
        <w:tab/>
        <w:t>ku</w:t>
      </w:r>
      <w:r w:rsidR="0050535F">
        <w:tab/>
        <w:t>vaîaw</w:t>
      </w:r>
      <w:r w:rsidR="0050535F">
        <w:tab/>
        <w:t>aya</w:t>
      </w:r>
    </w:p>
    <w:p w14:paraId="5E2601BB" w14:textId="77777777" w:rsidR="00800AD8" w:rsidRDefault="00800AD8" w:rsidP="0050535F">
      <w:pPr>
        <w:pStyle w:val="InterlineTransNoFree"/>
        <w:tabs>
          <w:tab w:val="left" w:pos="1202"/>
          <w:tab w:val="left" w:pos="1811"/>
          <w:tab w:val="left" w:pos="2075"/>
          <w:tab w:val="left" w:pos="3194"/>
          <w:tab w:val="left" w:pos="3668"/>
          <w:tab w:val="left" w:pos="4142"/>
          <w:tab w:val="left" w:pos="4616"/>
          <w:tab w:val="left" w:pos="5090"/>
          <w:tab w:val="left" w:pos="5759"/>
          <w:tab w:val="left" w:pos="6203"/>
          <w:tab w:val="left" w:pos="7007"/>
        </w:tabs>
      </w:pPr>
      <w:r>
        <w:tab/>
        <w:t>then</w:t>
      </w:r>
      <w:r>
        <w:tab/>
        <w:t>there</w:t>
      </w:r>
      <w:r w:rsidR="0050535F">
        <w:rPr>
          <w:smallCaps/>
        </w:rPr>
        <w:tab/>
        <w:t>c</w:t>
      </w:r>
      <w:r w:rsidR="0050535F">
        <w:rPr>
          <w:smallCaps/>
        </w:rPr>
        <w:tab/>
      </w:r>
      <w:r w:rsidR="0050535F">
        <w:t>fowl</w:t>
      </w:r>
      <w:r w:rsidR="0050535F">
        <w:tab/>
        <w:t>hee</w:t>
      </w:r>
      <w:r w:rsidR="0050535F">
        <w:tab/>
        <w:t>hee</w:t>
      </w:r>
      <w:r w:rsidR="0050535F">
        <w:tab/>
        <w:t>hee</w:t>
      </w:r>
      <w:r w:rsidR="0050535F">
        <w:tab/>
        <w:t>hee</w:t>
      </w:r>
      <w:r w:rsidR="0050535F">
        <w:tab/>
        <w:t>then</w:t>
      </w:r>
      <w:r w:rsidR="0050535F">
        <w:tab/>
        <w:t>my</w:t>
      </w:r>
      <w:r w:rsidR="0050535F">
        <w:tab/>
        <w:t>spouse</w:t>
      </w:r>
      <w:r w:rsidR="0050535F">
        <w:tab/>
        <w:t>say</w:t>
      </w:r>
    </w:p>
    <w:p w14:paraId="731D4BE8" w14:textId="77777777" w:rsidR="00800AD8" w:rsidRDefault="0050535F" w:rsidP="0050535F">
      <w:pPr>
        <w:pStyle w:val="InterlineText"/>
        <w:tabs>
          <w:tab w:val="left" w:pos="533"/>
          <w:tab w:val="left" w:pos="1007"/>
        </w:tabs>
      </w:pPr>
      <w:r>
        <w:tab/>
      </w:r>
      <w:r w:rsidR="00800AD8">
        <w:t>aya</w:t>
      </w:r>
      <w:r w:rsidR="00800AD8">
        <w:tab/>
        <w:t>zemaing.</w:t>
      </w:r>
    </w:p>
    <w:p w14:paraId="45F5EF7A" w14:textId="77777777" w:rsidR="00800AD8" w:rsidRDefault="00800AD8" w:rsidP="0050535F">
      <w:pPr>
        <w:pStyle w:val="InterlineGlossWithTrans"/>
        <w:tabs>
          <w:tab w:val="left" w:pos="533"/>
          <w:tab w:val="left" w:pos="1007"/>
        </w:tabs>
      </w:pPr>
      <w:r>
        <w:tab/>
        <w:t>aya</w:t>
      </w:r>
      <w:r>
        <w:tab/>
        <w:t>em=zaing</w:t>
      </w:r>
    </w:p>
    <w:p w14:paraId="06F10041" w14:textId="77777777" w:rsidR="00800AD8" w:rsidRDefault="00800AD8" w:rsidP="0050535F">
      <w:pPr>
        <w:pStyle w:val="InterlineTrans"/>
        <w:tabs>
          <w:tab w:val="left" w:pos="533"/>
          <w:tab w:val="left" w:pos="1007"/>
        </w:tabs>
      </w:pPr>
      <w:r>
        <w:tab/>
        <w:t>say</w:t>
      </w:r>
      <w:r>
        <w:tab/>
      </w:r>
      <w:r>
        <w:rPr>
          <w:smallCaps/>
        </w:rPr>
        <w:t>af</w:t>
      </w:r>
      <w:r>
        <w:t>=call</w:t>
      </w:r>
    </w:p>
    <w:p w14:paraId="66A3646D" w14:textId="77777777" w:rsidR="00800AD8" w:rsidRDefault="00800AD8">
      <w:pPr>
        <w:pStyle w:val="InterlineFree"/>
      </w:pPr>
      <w:r>
        <w:t>There was a cockerel there. “Hee hee; ‘She’s my wife’ he thinks,” it crowed.</w:t>
      </w:r>
    </w:p>
    <w:p w14:paraId="255086E3" w14:textId="77777777" w:rsidR="00800AD8" w:rsidRDefault="00DE0E5A" w:rsidP="0050535F">
      <w:pPr>
        <w:pStyle w:val="InterlineText"/>
        <w:tabs>
          <w:tab w:val="left" w:pos="533"/>
          <w:tab w:val="left" w:pos="1022"/>
          <w:tab w:val="left" w:pos="3071"/>
          <w:tab w:val="left" w:pos="3755"/>
          <w:tab w:val="left" w:pos="4814"/>
          <w:tab w:val="left" w:pos="5303"/>
          <w:tab w:val="left" w:pos="6152"/>
          <w:tab w:val="left" w:pos="6641"/>
          <w:tab w:val="left" w:pos="7550"/>
          <w:tab w:val="left" w:pos="7814"/>
        </w:tabs>
      </w:pPr>
      <w:r w:rsidRPr="003A1D48">
        <w:rPr>
          <w:rStyle w:val="InterlineTextNumChar"/>
        </w:rPr>
        <w:t>059</w:t>
      </w:r>
      <w:r w:rsidR="00800AD8">
        <w:tab/>
        <w:t>qau</w:t>
      </w:r>
      <w:r w:rsidR="00800AD8">
        <w:tab/>
        <w:t>karimen</w:t>
      </w:r>
      <w:r w:rsidR="00800AD8">
        <w:tab/>
        <w:t>azua</w:t>
      </w:r>
      <w:r w:rsidR="00800AD8">
        <w:tab/>
        <w:t>djurikuku</w:t>
      </w:r>
      <w:r w:rsidR="00800AD8">
        <w:tab/>
        <w:t>nua</w:t>
      </w:r>
      <w:r w:rsidR="00800AD8">
        <w:tab/>
        <w:t>qatjuvi,</w:t>
      </w:r>
      <w:r w:rsidR="00800AD8">
        <w:tab/>
        <w:t>sa</w:t>
      </w:r>
      <w:r w:rsidR="00800AD8">
        <w:tab/>
        <w:t>katsu-i</w:t>
      </w:r>
      <w:r w:rsidR="0050535F">
        <w:tab/>
        <w:t>a</w:t>
      </w:r>
      <w:r w:rsidR="0050535F">
        <w:tab/>
        <w:t>tjumaq.</w:t>
      </w:r>
    </w:p>
    <w:p w14:paraId="1D536B6A" w14:textId="77777777" w:rsidR="00800AD8" w:rsidRDefault="00800AD8" w:rsidP="0050535F">
      <w:pPr>
        <w:pStyle w:val="InterlineGlossWithTrans"/>
        <w:tabs>
          <w:tab w:val="left" w:pos="533"/>
          <w:tab w:val="left" w:pos="1022"/>
          <w:tab w:val="left" w:pos="3071"/>
          <w:tab w:val="left" w:pos="3755"/>
          <w:tab w:val="left" w:pos="4814"/>
          <w:tab w:val="left" w:pos="5303"/>
          <w:tab w:val="left" w:pos="6152"/>
          <w:tab w:val="left" w:pos="6641"/>
          <w:tab w:val="left" w:pos="7550"/>
          <w:tab w:val="left" w:pos="7814"/>
        </w:tabs>
      </w:pPr>
      <w:r>
        <w:tab/>
        <w:t>qau</w:t>
      </w:r>
      <w:r>
        <w:tab/>
        <w:t>ar=kim-en</w:t>
      </w:r>
      <w:r>
        <w:tab/>
        <w:t>a-zua</w:t>
      </w:r>
      <w:r>
        <w:tab/>
        <w:t>djurikuku</w:t>
      </w:r>
      <w:r>
        <w:tab/>
        <w:t>nua</w:t>
      </w:r>
      <w:r>
        <w:tab/>
        <w:t>qatjuvi</w:t>
      </w:r>
      <w:r>
        <w:tab/>
        <w:t>sa</w:t>
      </w:r>
      <w:r>
        <w:tab/>
        <w:t>katsu-i</w:t>
      </w:r>
      <w:r w:rsidR="0050535F">
        <w:tab/>
        <w:t>a</w:t>
      </w:r>
      <w:r w:rsidR="0050535F">
        <w:tab/>
        <w:t>tju-umaq</w:t>
      </w:r>
    </w:p>
    <w:p w14:paraId="244C76C9" w14:textId="77777777" w:rsidR="00800AD8" w:rsidRDefault="00800AD8" w:rsidP="0050535F">
      <w:pPr>
        <w:pStyle w:val="InterlineTrans"/>
        <w:tabs>
          <w:tab w:val="left" w:pos="533"/>
          <w:tab w:val="left" w:pos="1022"/>
          <w:tab w:val="left" w:pos="3071"/>
          <w:tab w:val="left" w:pos="3755"/>
          <w:tab w:val="left" w:pos="4814"/>
          <w:tab w:val="left" w:pos="5303"/>
          <w:tab w:val="left" w:pos="6152"/>
          <w:tab w:val="left" w:pos="6641"/>
          <w:tab w:val="left" w:pos="7550"/>
          <w:tab w:val="left" w:pos="7814"/>
        </w:tabs>
      </w:pPr>
      <w:r>
        <w:tab/>
        <w:t>so</w:t>
      </w:r>
      <w:r>
        <w:tab/>
        <w:t>randomly=search-</w:t>
      </w:r>
      <w:r>
        <w:rPr>
          <w:smallCaps/>
        </w:rPr>
        <w:t>pf</w:t>
      </w:r>
      <w:r>
        <w:tab/>
      </w:r>
      <w:r>
        <w:rPr>
          <w:smallCaps/>
        </w:rPr>
        <w:t>c-</w:t>
      </w:r>
      <w:r>
        <w:t>that</w:t>
      </w:r>
      <w:r>
        <w:tab/>
        <w:t>fowl</w:t>
      </w:r>
      <w:r>
        <w:tab/>
        <w:t>by</w:t>
      </w:r>
      <w:r>
        <w:tab/>
        <w:t>snake</w:t>
      </w:r>
      <w:r>
        <w:tab/>
        <w:t>and</w:t>
      </w:r>
      <w:r>
        <w:tab/>
        <w:t>carry-</w:t>
      </w:r>
      <w:r>
        <w:rPr>
          <w:smallCaps/>
        </w:rPr>
        <w:t>pf</w:t>
      </w:r>
      <w:r w:rsidR="0050535F">
        <w:rPr>
          <w:smallCaps/>
        </w:rPr>
        <w:tab/>
        <w:t>c</w:t>
      </w:r>
      <w:r w:rsidR="0050535F">
        <w:rPr>
          <w:smallCaps/>
        </w:rPr>
        <w:tab/>
      </w:r>
      <w:r w:rsidR="0050535F">
        <w:t>there-house</w:t>
      </w:r>
    </w:p>
    <w:p w14:paraId="2475B61E" w14:textId="77777777" w:rsidR="00800AD8" w:rsidRDefault="00800AD8">
      <w:pPr>
        <w:pStyle w:val="InterlineFree"/>
      </w:pPr>
      <w:r>
        <w:t>The snake looked for the cockerel and took it home.</w:t>
      </w:r>
    </w:p>
    <w:p w14:paraId="52D8601C" w14:textId="77777777" w:rsidR="00800AD8" w:rsidRDefault="00DE0E5A" w:rsidP="0050535F">
      <w:pPr>
        <w:pStyle w:val="InterlineText"/>
        <w:tabs>
          <w:tab w:val="left" w:pos="533"/>
          <w:tab w:val="left" w:pos="1022"/>
          <w:tab w:val="left" w:pos="1691"/>
          <w:tab w:val="left" w:pos="2330"/>
          <w:tab w:val="left" w:pos="3014"/>
          <w:tab w:val="left" w:pos="3803"/>
          <w:tab w:val="left" w:pos="4067"/>
          <w:tab w:val="left" w:pos="4811"/>
          <w:tab w:val="left" w:pos="6860"/>
        </w:tabs>
      </w:pPr>
      <w:r w:rsidRPr="003A1D48">
        <w:rPr>
          <w:rStyle w:val="InterlineTextNumChar"/>
        </w:rPr>
        <w:t>060</w:t>
      </w:r>
      <w:r w:rsidR="00800AD8">
        <w:tab/>
        <w:t>qau</w:t>
      </w:r>
      <w:r w:rsidR="00800AD8">
        <w:tab/>
        <w:t>manu</w:t>
      </w:r>
      <w:r w:rsidR="00800AD8">
        <w:tab/>
        <w:t>vaik</w:t>
      </w:r>
      <w:r w:rsidR="00800AD8">
        <w:tab/>
        <w:t>azua</w:t>
      </w:r>
      <w:r w:rsidR="00800AD8">
        <w:tab/>
        <w:t>qatjuvi</w:t>
      </w:r>
      <w:r w:rsidR="00800AD8">
        <w:tab/>
        <w:t>a</w:t>
      </w:r>
      <w:r w:rsidR="0050535F">
        <w:tab/>
        <w:t>sema</w:t>
      </w:r>
      <w:r w:rsidR="0050535F">
        <w:tab/>
        <w:t>kavuavuan.</w:t>
      </w:r>
    </w:p>
    <w:p w14:paraId="51EBE963" w14:textId="77777777" w:rsidR="00800AD8" w:rsidRDefault="00800AD8" w:rsidP="0050535F">
      <w:pPr>
        <w:pStyle w:val="InterlineGlossWithTrans"/>
        <w:tabs>
          <w:tab w:val="left" w:pos="533"/>
          <w:tab w:val="left" w:pos="1022"/>
          <w:tab w:val="left" w:pos="1691"/>
          <w:tab w:val="left" w:pos="2330"/>
          <w:tab w:val="left" w:pos="3014"/>
          <w:tab w:val="left" w:pos="3803"/>
          <w:tab w:val="left" w:pos="4067"/>
          <w:tab w:val="left" w:pos="4811"/>
          <w:tab w:val="left" w:pos="6860"/>
        </w:tabs>
      </w:pPr>
      <w:r>
        <w:tab/>
        <w:t>qau</w:t>
      </w:r>
      <w:r>
        <w:tab/>
        <w:t>manu</w:t>
      </w:r>
      <w:r>
        <w:tab/>
        <w:t>vaik</w:t>
      </w:r>
      <w:r>
        <w:tab/>
        <w:t>a-zua</w:t>
      </w:r>
      <w:r>
        <w:tab/>
        <w:t>qatjuvi</w:t>
      </w:r>
      <w:r>
        <w:tab/>
        <w:t>a</w:t>
      </w:r>
      <w:r w:rsidR="0050535F">
        <w:tab/>
        <w:t>em=sa</w:t>
      </w:r>
      <w:r w:rsidR="0050535F">
        <w:tab/>
        <w:t>ka-vua-vua-an</w:t>
      </w:r>
    </w:p>
    <w:p w14:paraId="62656549" w14:textId="77777777" w:rsidR="00800AD8" w:rsidRDefault="00800AD8" w:rsidP="0050535F">
      <w:pPr>
        <w:pStyle w:val="InterlineTrans"/>
        <w:tabs>
          <w:tab w:val="left" w:pos="533"/>
          <w:tab w:val="left" w:pos="1022"/>
          <w:tab w:val="left" w:pos="1691"/>
          <w:tab w:val="left" w:pos="2330"/>
          <w:tab w:val="left" w:pos="3014"/>
          <w:tab w:val="left" w:pos="3803"/>
          <w:tab w:val="left" w:pos="4067"/>
          <w:tab w:val="left" w:pos="4811"/>
          <w:tab w:val="left" w:pos="6860"/>
        </w:tabs>
        <w:rPr>
          <w:smallCaps/>
        </w:rPr>
      </w:pPr>
      <w:r>
        <w:tab/>
        <w:t>so</w:t>
      </w:r>
      <w:r>
        <w:tab/>
        <w:t>then</w:t>
      </w:r>
      <w:r>
        <w:tab/>
        <w:t>leave</w:t>
      </w:r>
      <w:r>
        <w:tab/>
      </w:r>
      <w:r>
        <w:rPr>
          <w:smallCaps/>
        </w:rPr>
        <w:t>c-</w:t>
      </w:r>
      <w:r>
        <w:t>that</w:t>
      </w:r>
      <w:r>
        <w:tab/>
        <w:t>snake</w:t>
      </w:r>
      <w:r>
        <w:rPr>
          <w:smallCaps/>
        </w:rPr>
        <w:tab/>
        <w:t>c</w:t>
      </w:r>
      <w:r w:rsidR="0050535F">
        <w:tab/>
      </w:r>
      <w:r w:rsidR="0050535F">
        <w:rPr>
          <w:smallCaps/>
        </w:rPr>
        <w:t>af</w:t>
      </w:r>
      <w:r w:rsidR="0050535F">
        <w:t>=go</w:t>
      </w:r>
      <w:r w:rsidR="0050535F">
        <w:tab/>
        <w:t>main-</w:t>
      </w:r>
      <w:r w:rsidR="0050535F">
        <w:rPr>
          <w:smallCaps/>
        </w:rPr>
        <w:t>red</w:t>
      </w:r>
      <w:r w:rsidR="0050535F">
        <w:t>-field-</w:t>
      </w:r>
      <w:r w:rsidR="0050535F">
        <w:rPr>
          <w:smallCaps/>
        </w:rPr>
        <w:t>nom</w:t>
      </w:r>
    </w:p>
    <w:p w14:paraId="66EB980E" w14:textId="77777777" w:rsidR="00800AD8" w:rsidRDefault="00800AD8">
      <w:pPr>
        <w:pStyle w:val="InterlineFree"/>
      </w:pPr>
      <w:r>
        <w:t>And so the snake went off to the fields.</w:t>
      </w:r>
    </w:p>
    <w:p w14:paraId="7735388F" w14:textId="77777777" w:rsidR="00800AD8" w:rsidRDefault="00DE0E5A" w:rsidP="0050535F">
      <w:pPr>
        <w:pStyle w:val="InterlineText"/>
        <w:tabs>
          <w:tab w:val="left" w:pos="533"/>
          <w:tab w:val="left" w:pos="2282"/>
          <w:tab w:val="left" w:pos="2756"/>
          <w:tab w:val="left" w:pos="3020"/>
        </w:tabs>
      </w:pPr>
      <w:r w:rsidRPr="003A1D48">
        <w:rPr>
          <w:rStyle w:val="InterlineTextNumChar"/>
        </w:rPr>
        <w:t>061</w:t>
      </w:r>
      <w:r w:rsidR="00800AD8">
        <w:tab/>
        <w:t>“pagaîu-i</w:t>
      </w:r>
      <w:r w:rsidR="00800AD8">
        <w:tab/>
        <w:t>tsu</w:t>
      </w:r>
      <w:r w:rsidR="00800AD8">
        <w:tab/>
        <w:t>a</w:t>
      </w:r>
      <w:r w:rsidR="00800AD8">
        <w:tab/>
        <w:t>djurikuku.</w:t>
      </w:r>
    </w:p>
    <w:p w14:paraId="4FC7C03B" w14:textId="77777777" w:rsidR="00800AD8" w:rsidRDefault="00800AD8" w:rsidP="0050535F">
      <w:pPr>
        <w:pStyle w:val="InterlineGlossWithTrans"/>
        <w:tabs>
          <w:tab w:val="left" w:pos="533"/>
          <w:tab w:val="left" w:pos="2282"/>
          <w:tab w:val="left" w:pos="2756"/>
          <w:tab w:val="left" w:pos="3020"/>
        </w:tabs>
      </w:pPr>
      <w:r>
        <w:tab/>
        <w:t>pa-gaîu-i</w:t>
      </w:r>
      <w:r>
        <w:tab/>
        <w:t>tsu</w:t>
      </w:r>
      <w:r>
        <w:tab/>
        <w:t>a</w:t>
      </w:r>
      <w:r>
        <w:tab/>
        <w:t>djurikuku</w:t>
      </w:r>
    </w:p>
    <w:p w14:paraId="3D26820F" w14:textId="77777777" w:rsidR="00800AD8" w:rsidRDefault="00800AD8" w:rsidP="00B76180">
      <w:pPr>
        <w:pStyle w:val="InterlineTransNoFree"/>
        <w:tabs>
          <w:tab w:val="left" w:pos="2282"/>
          <w:tab w:val="left" w:pos="2756"/>
          <w:tab w:val="left" w:pos="3020"/>
          <w:tab w:val="right" w:pos="8789"/>
        </w:tabs>
      </w:pPr>
      <w:r>
        <w:tab/>
        <w:t>cause-slow-</w:t>
      </w:r>
      <w:r>
        <w:rPr>
          <w:smallCaps/>
        </w:rPr>
        <w:t>hort</w:t>
      </w:r>
      <w:r>
        <w:tab/>
        <w:t>this</w:t>
      </w:r>
      <w:r>
        <w:rPr>
          <w:smallCaps/>
        </w:rPr>
        <w:tab/>
        <w:t>c</w:t>
      </w:r>
      <w:r>
        <w:rPr>
          <w:smallCaps/>
        </w:rPr>
        <w:tab/>
      </w:r>
      <w:r>
        <w:t>fowl</w:t>
      </w:r>
      <w:r w:rsidR="0050535F">
        <w:tab/>
        <w:t>“Take care of this cockerel.</w:t>
      </w:r>
    </w:p>
    <w:p w14:paraId="09583F23" w14:textId="77777777" w:rsidR="00800AD8" w:rsidRDefault="00C862D4" w:rsidP="0050535F">
      <w:pPr>
        <w:pStyle w:val="InterlineText"/>
        <w:tabs>
          <w:tab w:val="left" w:pos="533"/>
          <w:tab w:val="left" w:pos="1187"/>
          <w:tab w:val="left" w:pos="2171"/>
          <w:tab w:val="left" w:pos="2945"/>
          <w:tab w:val="left" w:pos="3209"/>
        </w:tabs>
      </w:pPr>
      <w:r w:rsidRPr="003A1D48">
        <w:rPr>
          <w:rStyle w:val="InterlineTextNumChar"/>
        </w:rPr>
        <w:t>062</w:t>
      </w:r>
      <w:r w:rsidR="00800AD8">
        <w:tab/>
        <w:t>maya</w:t>
      </w:r>
      <w:r w:rsidR="00800AD8">
        <w:tab/>
        <w:t>qemtsi,”</w:t>
      </w:r>
      <w:r w:rsidR="00800AD8">
        <w:tab/>
        <w:t>ayain</w:t>
      </w:r>
      <w:r w:rsidR="00800AD8">
        <w:tab/>
        <w:t>a</w:t>
      </w:r>
      <w:r w:rsidR="00800AD8">
        <w:tab/>
        <w:t>vaîaw.</w:t>
      </w:r>
    </w:p>
    <w:p w14:paraId="197AD259" w14:textId="77777777" w:rsidR="00800AD8" w:rsidRDefault="00800AD8" w:rsidP="0050535F">
      <w:pPr>
        <w:pStyle w:val="InterlineGlossWithTrans"/>
        <w:tabs>
          <w:tab w:val="left" w:pos="533"/>
          <w:tab w:val="left" w:pos="1187"/>
          <w:tab w:val="left" w:pos="2171"/>
          <w:tab w:val="left" w:pos="2945"/>
          <w:tab w:val="left" w:pos="3209"/>
        </w:tabs>
      </w:pPr>
      <w:r>
        <w:tab/>
        <w:t>maya</w:t>
      </w:r>
      <w:r>
        <w:tab/>
        <w:t>em=qetsi</w:t>
      </w:r>
      <w:r>
        <w:tab/>
        <w:t>aya-en</w:t>
      </w:r>
      <w:r>
        <w:tab/>
        <w:t>a</w:t>
      </w:r>
      <w:r>
        <w:tab/>
        <w:t>vaîaw</w:t>
      </w:r>
    </w:p>
    <w:p w14:paraId="17E44F64" w14:textId="77777777" w:rsidR="00800AD8" w:rsidRDefault="00800AD8" w:rsidP="00B76180">
      <w:pPr>
        <w:pStyle w:val="InterlineTransNoFree"/>
        <w:tabs>
          <w:tab w:val="left" w:pos="1187"/>
          <w:tab w:val="left" w:pos="2171"/>
          <w:tab w:val="left" w:pos="2945"/>
          <w:tab w:val="left" w:pos="3209"/>
          <w:tab w:val="right" w:pos="8789"/>
        </w:tabs>
      </w:pPr>
      <w:r>
        <w:tab/>
        <w:t>don’t</w:t>
      </w:r>
      <w:r>
        <w:tab/>
      </w:r>
      <w:r>
        <w:rPr>
          <w:smallCaps/>
        </w:rPr>
        <w:t>af</w:t>
      </w:r>
      <w:r>
        <w:t>=fight</w:t>
      </w:r>
      <w:r>
        <w:tab/>
        <w:t>say-</w:t>
      </w:r>
      <w:r>
        <w:rPr>
          <w:smallCaps/>
        </w:rPr>
        <w:t>pf</w:t>
      </w:r>
      <w:r>
        <w:rPr>
          <w:smallCaps/>
        </w:rPr>
        <w:tab/>
        <w:t>c</w:t>
      </w:r>
      <w:r>
        <w:rPr>
          <w:smallCaps/>
        </w:rPr>
        <w:tab/>
      </w:r>
      <w:r>
        <w:t>spouse</w:t>
      </w:r>
      <w:r w:rsidR="0050535F">
        <w:tab/>
        <w:t>Don’t kill it,” he said to his wife.</w:t>
      </w:r>
    </w:p>
    <w:p w14:paraId="2CC66581" w14:textId="77777777" w:rsidR="00800AD8" w:rsidRDefault="00C862D4" w:rsidP="0050535F">
      <w:pPr>
        <w:pStyle w:val="InterlineText"/>
        <w:tabs>
          <w:tab w:val="left" w:pos="533"/>
          <w:tab w:val="left" w:pos="1202"/>
          <w:tab w:val="left" w:pos="2126"/>
          <w:tab w:val="left" w:pos="2630"/>
        </w:tabs>
      </w:pPr>
      <w:r w:rsidRPr="003A1D48">
        <w:rPr>
          <w:rStyle w:val="InterlineTextNumChar"/>
        </w:rPr>
        <w:t>063</w:t>
      </w:r>
      <w:r w:rsidR="00800AD8">
        <w:tab/>
        <w:t>manu</w:t>
      </w:r>
      <w:r w:rsidR="00800AD8">
        <w:tab/>
        <w:t>÷emasi</w:t>
      </w:r>
      <w:r w:rsidR="00800AD8">
        <w:tab/>
        <w:t>tua</w:t>
      </w:r>
      <w:r w:rsidR="00800AD8">
        <w:tab/>
        <w:t>kasaî.</w:t>
      </w:r>
    </w:p>
    <w:p w14:paraId="5230C5DA" w14:textId="77777777" w:rsidR="00800AD8" w:rsidRDefault="00800AD8" w:rsidP="0050535F">
      <w:pPr>
        <w:pStyle w:val="InterlineGlossWithTrans"/>
        <w:tabs>
          <w:tab w:val="left" w:pos="533"/>
          <w:tab w:val="left" w:pos="1202"/>
          <w:tab w:val="left" w:pos="2126"/>
          <w:tab w:val="left" w:pos="2630"/>
        </w:tabs>
      </w:pPr>
      <w:r>
        <w:tab/>
        <w:t>manu</w:t>
      </w:r>
      <w:r>
        <w:tab/>
        <w:t>em=÷asi</w:t>
      </w:r>
      <w:r>
        <w:tab/>
        <w:t>tua</w:t>
      </w:r>
      <w:r>
        <w:tab/>
        <w:t>kasaî</w:t>
      </w:r>
    </w:p>
    <w:p w14:paraId="34231AAE" w14:textId="77777777" w:rsidR="00800AD8" w:rsidRDefault="00800AD8" w:rsidP="00B76180">
      <w:pPr>
        <w:pStyle w:val="InterlineTransNoFree"/>
        <w:tabs>
          <w:tab w:val="left" w:pos="1202"/>
          <w:tab w:val="left" w:pos="2126"/>
          <w:tab w:val="left" w:pos="2630"/>
          <w:tab w:val="right" w:pos="8789"/>
        </w:tabs>
      </w:pPr>
      <w:r>
        <w:tab/>
        <w:t>then</w:t>
      </w:r>
      <w:r>
        <w:tab/>
      </w:r>
      <w:r>
        <w:rPr>
          <w:smallCaps/>
        </w:rPr>
        <w:t>af</w:t>
      </w:r>
      <w:r>
        <w:t>=dry</w:t>
      </w:r>
      <w:r>
        <w:tab/>
      </w:r>
      <w:r>
        <w:rPr>
          <w:smallCaps/>
        </w:rPr>
        <w:t>obl</w:t>
      </w:r>
      <w:r>
        <w:tab/>
        <w:t>rice.with.husk</w:t>
      </w:r>
      <w:r w:rsidR="0050535F">
        <w:tab/>
        <w:t>She put some unhulled rice out to dry.</w:t>
      </w:r>
    </w:p>
    <w:p w14:paraId="41C360EC" w14:textId="77777777" w:rsidR="00800AD8" w:rsidRDefault="00C862D4" w:rsidP="0050535F">
      <w:pPr>
        <w:pStyle w:val="InterlineText"/>
        <w:tabs>
          <w:tab w:val="left" w:pos="533"/>
          <w:tab w:val="left" w:pos="1202"/>
          <w:tab w:val="left" w:pos="1736"/>
          <w:tab w:val="left" w:pos="2000"/>
          <w:tab w:val="left" w:pos="2864"/>
          <w:tab w:val="left" w:pos="3548"/>
        </w:tabs>
      </w:pPr>
      <w:r w:rsidRPr="003A1D48">
        <w:rPr>
          <w:rStyle w:val="InterlineTextNumChar"/>
        </w:rPr>
        <w:t>064</w:t>
      </w:r>
      <w:r w:rsidR="00800AD8">
        <w:tab/>
        <w:t>manu</w:t>
      </w:r>
      <w:r w:rsidR="00800AD8">
        <w:tab/>
        <w:t>tsug</w:t>
      </w:r>
      <w:r w:rsidR="00800AD8">
        <w:tab/>
        <w:t>a</w:t>
      </w:r>
      <w:r w:rsidR="00800AD8">
        <w:tab/>
        <w:t>keman</w:t>
      </w:r>
      <w:r w:rsidR="00800AD8">
        <w:tab/>
        <w:t>azua</w:t>
      </w:r>
      <w:r w:rsidR="0050535F">
        <w:tab/>
        <w:t>djurikuku.</w:t>
      </w:r>
    </w:p>
    <w:p w14:paraId="7F6A2428" w14:textId="77777777" w:rsidR="00800AD8" w:rsidRDefault="00800AD8" w:rsidP="0050535F">
      <w:pPr>
        <w:pStyle w:val="InterlineGlossWithTrans"/>
        <w:tabs>
          <w:tab w:val="left" w:pos="533"/>
          <w:tab w:val="left" w:pos="1202"/>
          <w:tab w:val="left" w:pos="1736"/>
          <w:tab w:val="left" w:pos="2000"/>
          <w:tab w:val="left" w:pos="2864"/>
          <w:tab w:val="left" w:pos="3548"/>
        </w:tabs>
      </w:pPr>
      <w:r>
        <w:tab/>
        <w:t>manu</w:t>
      </w:r>
      <w:r>
        <w:tab/>
        <w:t>tsug</w:t>
      </w:r>
      <w:r>
        <w:tab/>
        <w:t>a</w:t>
      </w:r>
      <w:r>
        <w:tab/>
        <w:t>em=</w:t>
      </w:r>
      <w:smartTag w:uri="urn:schemas-microsoft-com:office:smarttags" w:element="State">
        <w:smartTag w:uri="urn:schemas-microsoft-com:office:smarttags" w:element="place">
          <w:r>
            <w:t>kan</w:t>
          </w:r>
        </w:smartTag>
      </w:smartTag>
      <w:r>
        <w:tab/>
        <w:t>a-zua</w:t>
      </w:r>
      <w:r w:rsidR="0050535F">
        <w:tab/>
        <w:t>djurikuku</w:t>
      </w:r>
    </w:p>
    <w:p w14:paraId="25FA1E59" w14:textId="77777777" w:rsidR="00800AD8" w:rsidRDefault="00800AD8" w:rsidP="00B76180">
      <w:pPr>
        <w:pStyle w:val="InterlineTransNoFree"/>
        <w:tabs>
          <w:tab w:val="left" w:pos="1202"/>
          <w:tab w:val="left" w:pos="1736"/>
          <w:tab w:val="left" w:pos="2000"/>
          <w:tab w:val="left" w:pos="2864"/>
          <w:tab w:val="left" w:pos="3548"/>
          <w:tab w:val="right" w:pos="8789"/>
        </w:tabs>
      </w:pPr>
      <w:r>
        <w:tab/>
        <w:t>then</w:t>
      </w:r>
      <w:r>
        <w:tab/>
        <w:t>like</w:t>
      </w:r>
      <w:r>
        <w:rPr>
          <w:smallCaps/>
        </w:rPr>
        <w:tab/>
        <w:t>c</w:t>
      </w:r>
      <w:r>
        <w:rPr>
          <w:smallCaps/>
        </w:rPr>
        <w:tab/>
        <w:t>af</w:t>
      </w:r>
      <w:r>
        <w:t>=eat</w:t>
      </w:r>
      <w:r>
        <w:tab/>
      </w:r>
      <w:r>
        <w:rPr>
          <w:smallCaps/>
        </w:rPr>
        <w:t>c-</w:t>
      </w:r>
      <w:r>
        <w:t>that</w:t>
      </w:r>
      <w:r w:rsidR="0050535F">
        <w:tab/>
        <w:t>fowl</w:t>
      </w:r>
      <w:r w:rsidR="0050535F">
        <w:tab/>
        <w:t>The cockerel kept eating it.</w:t>
      </w:r>
    </w:p>
    <w:p w14:paraId="076B1414" w14:textId="77777777" w:rsidR="00800AD8" w:rsidRDefault="00C862D4" w:rsidP="003F0B70">
      <w:pPr>
        <w:pStyle w:val="InterlineText"/>
        <w:tabs>
          <w:tab w:val="left" w:pos="533"/>
          <w:tab w:val="left" w:pos="1022"/>
          <w:tab w:val="left" w:pos="2156"/>
          <w:tab w:val="left" w:pos="2840"/>
          <w:tab w:val="left" w:pos="3644"/>
          <w:tab w:val="left" w:pos="4508"/>
          <w:tab w:val="left" w:pos="4772"/>
          <w:tab w:val="left" w:pos="5831"/>
          <w:tab w:val="left" w:pos="6695"/>
        </w:tabs>
      </w:pPr>
      <w:r w:rsidRPr="003A1D48">
        <w:rPr>
          <w:rStyle w:val="InterlineTextNumChar"/>
        </w:rPr>
        <w:t>065</w:t>
      </w:r>
      <w:r w:rsidR="00800AD8">
        <w:tab/>
        <w:t>qau</w:t>
      </w:r>
      <w:r w:rsidR="00800AD8">
        <w:tab/>
        <w:t>limutseng</w:t>
      </w:r>
      <w:r w:rsidR="00800AD8">
        <w:tab/>
        <w:t>azua</w:t>
      </w:r>
      <w:r w:rsidR="00800AD8">
        <w:tab/>
        <w:t>vaîaw;</w:t>
      </w:r>
      <w:r w:rsidR="003F0B70">
        <w:tab/>
        <w:t>qetsin</w:t>
      </w:r>
      <w:r w:rsidR="003F0B70">
        <w:tab/>
        <w:t>a</w:t>
      </w:r>
      <w:r w:rsidR="003F0B70">
        <w:tab/>
        <w:t>djurikuku</w:t>
      </w:r>
      <w:r w:rsidR="003F0B70">
        <w:tab/>
        <w:t>nazua</w:t>
      </w:r>
      <w:r w:rsidR="003F0B70">
        <w:tab/>
        <w:t>vaîaw.</w:t>
      </w:r>
    </w:p>
    <w:p w14:paraId="31EDEB47" w14:textId="77777777" w:rsidR="00800AD8" w:rsidRDefault="00800AD8" w:rsidP="003F0B70">
      <w:pPr>
        <w:pStyle w:val="InterlineGlossWithTrans"/>
        <w:tabs>
          <w:tab w:val="left" w:pos="533"/>
          <w:tab w:val="left" w:pos="1022"/>
          <w:tab w:val="left" w:pos="2156"/>
          <w:tab w:val="left" w:pos="2840"/>
          <w:tab w:val="left" w:pos="3644"/>
          <w:tab w:val="left" w:pos="4508"/>
          <w:tab w:val="left" w:pos="4772"/>
          <w:tab w:val="left" w:pos="5831"/>
          <w:tab w:val="left" w:pos="6695"/>
        </w:tabs>
      </w:pPr>
      <w:r>
        <w:tab/>
        <w:t>qau</w:t>
      </w:r>
      <w:r>
        <w:tab/>
        <w:t>li-mutseng</w:t>
      </w:r>
      <w:r>
        <w:tab/>
        <w:t>a-zua</w:t>
      </w:r>
      <w:r>
        <w:tab/>
        <w:t>vaîaw</w:t>
      </w:r>
      <w:r w:rsidR="003F0B70">
        <w:tab/>
        <w:t>qetsi-en</w:t>
      </w:r>
      <w:r w:rsidR="003F0B70">
        <w:tab/>
        <w:t>a</w:t>
      </w:r>
      <w:r w:rsidR="003F0B70">
        <w:tab/>
        <w:t>djurikuku</w:t>
      </w:r>
      <w:r w:rsidR="003F0B70">
        <w:tab/>
        <w:t>nua-zua</w:t>
      </w:r>
      <w:r w:rsidR="003F0B70">
        <w:tab/>
        <w:t>vaîaw</w:t>
      </w:r>
    </w:p>
    <w:p w14:paraId="0F67DC7C" w14:textId="77777777" w:rsidR="00800AD8" w:rsidRDefault="00800AD8" w:rsidP="003F0B70">
      <w:pPr>
        <w:pStyle w:val="InterlineTrans"/>
        <w:tabs>
          <w:tab w:val="left" w:pos="533"/>
          <w:tab w:val="left" w:pos="1022"/>
          <w:tab w:val="left" w:pos="2156"/>
          <w:tab w:val="left" w:pos="2840"/>
          <w:tab w:val="left" w:pos="3644"/>
          <w:tab w:val="left" w:pos="4508"/>
          <w:tab w:val="left" w:pos="4772"/>
          <w:tab w:val="left" w:pos="5831"/>
          <w:tab w:val="left" w:pos="6695"/>
        </w:tabs>
      </w:pPr>
      <w:r>
        <w:tab/>
        <w:t>so</w:t>
      </w:r>
      <w:r>
        <w:tab/>
      </w:r>
      <w:r>
        <w:rPr>
          <w:smallCaps/>
        </w:rPr>
        <w:t>qal</w:t>
      </w:r>
      <w:r>
        <w:t>-angry</w:t>
      </w:r>
      <w:r>
        <w:tab/>
      </w:r>
      <w:r>
        <w:rPr>
          <w:smallCaps/>
        </w:rPr>
        <w:t>c-</w:t>
      </w:r>
      <w:r>
        <w:t>that</w:t>
      </w:r>
      <w:r>
        <w:tab/>
        <w:t>spouse</w:t>
      </w:r>
      <w:r w:rsidR="003F0B70">
        <w:tab/>
        <w:t>fight-</w:t>
      </w:r>
      <w:r w:rsidR="003F0B70">
        <w:rPr>
          <w:smallCaps/>
        </w:rPr>
        <w:t>pf</w:t>
      </w:r>
      <w:r w:rsidR="003F0B70">
        <w:rPr>
          <w:smallCaps/>
        </w:rPr>
        <w:tab/>
        <w:t>c</w:t>
      </w:r>
      <w:r w:rsidR="003F0B70">
        <w:rPr>
          <w:smallCaps/>
        </w:rPr>
        <w:tab/>
      </w:r>
      <w:r w:rsidR="003F0B70">
        <w:t>fowl</w:t>
      </w:r>
      <w:r w:rsidR="003F0B70">
        <w:tab/>
        <w:t>of-that</w:t>
      </w:r>
      <w:r w:rsidR="003F0B70">
        <w:tab/>
        <w:t>spouse</w:t>
      </w:r>
    </w:p>
    <w:p w14:paraId="1E8244C9" w14:textId="77777777" w:rsidR="00800AD8" w:rsidRDefault="00800AD8" w:rsidP="003F0B70">
      <w:pPr>
        <w:pStyle w:val="InterlineFreeCommentFollows"/>
      </w:pPr>
      <w:r>
        <w:t>The wife got angry, and she killed the cockerel.</w:t>
      </w:r>
    </w:p>
    <w:p w14:paraId="06958E4B" w14:textId="77777777" w:rsidR="00800AD8" w:rsidRDefault="003F0B70" w:rsidP="003F0B70">
      <w:pPr>
        <w:pStyle w:val="CommentLastWithHalfSpace"/>
      </w:pPr>
      <w:r>
        <w:t>[</w:t>
      </w:r>
      <w:r w:rsidR="00800AD8" w:rsidRPr="003F0B70">
        <w:rPr>
          <w:rStyle w:val="VernacularText"/>
        </w:rPr>
        <w:t>nazua</w:t>
      </w:r>
      <w:r w:rsidR="00800AD8">
        <w:t xml:space="preserve"> = </w:t>
      </w:r>
      <w:r>
        <w:t>‘</w:t>
      </w:r>
      <w:r w:rsidR="00800AD8">
        <w:t>of</w:t>
      </w:r>
      <w:r>
        <w:t>’</w:t>
      </w:r>
      <w:r w:rsidR="00800AD8">
        <w:t xml:space="preserve"> </w:t>
      </w:r>
      <w:r>
        <w:t>o</w:t>
      </w:r>
      <w:r w:rsidR="00800AD8">
        <w:t xml:space="preserve">r </w:t>
      </w:r>
      <w:r>
        <w:t>‘</w:t>
      </w:r>
      <w:r w:rsidR="00800AD8">
        <w:t>by</w:t>
      </w:r>
      <w:r>
        <w:t>’</w:t>
      </w:r>
      <w:r w:rsidR="00800AD8">
        <w:t xml:space="preserve"> </w:t>
      </w:r>
      <w:r>
        <w:t>her</w:t>
      </w:r>
      <w:r w:rsidR="00800AD8">
        <w:t>e?</w:t>
      </w:r>
      <w:r>
        <w:t>]</w:t>
      </w:r>
    </w:p>
    <w:p w14:paraId="32807A5C" w14:textId="77777777" w:rsidR="00800AD8" w:rsidRDefault="00C862D4" w:rsidP="003F0B70">
      <w:pPr>
        <w:pStyle w:val="InterlineText"/>
        <w:tabs>
          <w:tab w:val="left" w:pos="533"/>
          <w:tab w:val="left" w:pos="1832"/>
          <w:tab w:val="left" w:pos="2516"/>
        </w:tabs>
      </w:pPr>
      <w:r w:rsidRPr="003A1D48">
        <w:rPr>
          <w:rStyle w:val="InterlineTextNumChar"/>
        </w:rPr>
        <w:t>066</w:t>
      </w:r>
      <w:r w:rsidR="00800AD8">
        <w:tab/>
        <w:t>mangtjez</w:t>
      </w:r>
      <w:r w:rsidR="00800AD8">
        <w:tab/>
        <w:t>azua</w:t>
      </w:r>
      <w:r w:rsidR="00800AD8">
        <w:tab/>
        <w:t>qatjuvi.</w:t>
      </w:r>
    </w:p>
    <w:p w14:paraId="05E2EE39" w14:textId="77777777" w:rsidR="00800AD8" w:rsidRDefault="00800AD8" w:rsidP="003F0B70">
      <w:pPr>
        <w:pStyle w:val="InterlineGlossWithTrans"/>
        <w:tabs>
          <w:tab w:val="left" w:pos="533"/>
          <w:tab w:val="left" w:pos="1832"/>
          <w:tab w:val="left" w:pos="2516"/>
        </w:tabs>
      </w:pPr>
      <w:r>
        <w:tab/>
        <w:t>m-pangetjez</w:t>
      </w:r>
      <w:r>
        <w:tab/>
        <w:t>a-zua</w:t>
      </w:r>
      <w:r>
        <w:tab/>
        <w:t>qatjuvi</w:t>
      </w:r>
    </w:p>
    <w:p w14:paraId="6DD9A92A" w14:textId="77777777" w:rsidR="00800AD8" w:rsidRDefault="00800AD8" w:rsidP="00B76180">
      <w:pPr>
        <w:pStyle w:val="InterlineTransNoFree"/>
        <w:tabs>
          <w:tab w:val="left" w:pos="1832"/>
          <w:tab w:val="left" w:pos="2516"/>
          <w:tab w:val="right" w:pos="8789"/>
        </w:tabs>
      </w:pPr>
      <w:r>
        <w:tab/>
      </w:r>
      <w:r>
        <w:rPr>
          <w:smallCaps/>
        </w:rPr>
        <w:t>af</w:t>
      </w:r>
      <w:r>
        <w:t>-come</w:t>
      </w:r>
      <w:r>
        <w:tab/>
      </w:r>
      <w:r>
        <w:rPr>
          <w:smallCaps/>
        </w:rPr>
        <w:t>c-</w:t>
      </w:r>
      <w:r>
        <w:t>that</w:t>
      </w:r>
      <w:r>
        <w:tab/>
        <w:t>snake</w:t>
      </w:r>
      <w:r w:rsidR="003F0B70">
        <w:tab/>
        <w:t>The snake came back.</w:t>
      </w:r>
    </w:p>
    <w:p w14:paraId="523BB3C2" w14:textId="77777777" w:rsidR="00800AD8" w:rsidRDefault="00C862D4" w:rsidP="003F0B70">
      <w:pPr>
        <w:pStyle w:val="InterlineText"/>
        <w:tabs>
          <w:tab w:val="left" w:pos="533"/>
          <w:tab w:val="left" w:pos="1247"/>
          <w:tab w:val="left" w:pos="2021"/>
          <w:tab w:val="left" w:pos="2465"/>
          <w:tab w:val="left" w:pos="3689"/>
          <w:tab w:val="left" w:pos="4463"/>
          <w:tab w:val="left" w:pos="4727"/>
        </w:tabs>
      </w:pPr>
      <w:r w:rsidRPr="003A1D48">
        <w:rPr>
          <w:rStyle w:val="InterlineTextNumChar"/>
        </w:rPr>
        <w:lastRenderedPageBreak/>
        <w:t>067</w:t>
      </w:r>
      <w:r w:rsidR="00800AD8">
        <w:tab/>
        <w:t>“inu</w:t>
      </w:r>
      <w:r w:rsidR="00800AD8">
        <w:tab/>
        <w:t>anga</w:t>
      </w:r>
      <w:r w:rsidR="00800AD8">
        <w:tab/>
        <w:t>ku</w:t>
      </w:r>
      <w:r w:rsidR="00800AD8">
        <w:tab/>
        <w:t>djurikuku?”</w:t>
      </w:r>
      <w:r w:rsidR="00800AD8">
        <w:tab/>
        <w:t>ayain</w:t>
      </w:r>
      <w:r w:rsidR="003F0B70">
        <w:tab/>
        <w:t>a</w:t>
      </w:r>
      <w:r w:rsidR="003F0B70">
        <w:tab/>
        <w:t>vaîaw.</w:t>
      </w:r>
    </w:p>
    <w:p w14:paraId="576BEAEC" w14:textId="77777777" w:rsidR="00800AD8" w:rsidRDefault="00800AD8" w:rsidP="003F0B70">
      <w:pPr>
        <w:pStyle w:val="InterlineGlossWithTrans"/>
        <w:tabs>
          <w:tab w:val="left" w:pos="533"/>
          <w:tab w:val="left" w:pos="1247"/>
          <w:tab w:val="left" w:pos="2021"/>
          <w:tab w:val="left" w:pos="2465"/>
          <w:tab w:val="left" w:pos="3689"/>
          <w:tab w:val="left" w:pos="4463"/>
          <w:tab w:val="left" w:pos="4727"/>
        </w:tabs>
      </w:pPr>
      <w:r>
        <w:tab/>
        <w:t>inu</w:t>
      </w:r>
      <w:r>
        <w:tab/>
        <w:t>anga</w:t>
      </w:r>
      <w:r>
        <w:tab/>
        <w:t>ku</w:t>
      </w:r>
      <w:r>
        <w:tab/>
        <w:t>djurikuku</w:t>
      </w:r>
      <w:r>
        <w:tab/>
        <w:t>aya-en</w:t>
      </w:r>
      <w:r w:rsidR="003F0B70">
        <w:tab/>
        <w:t>a</w:t>
      </w:r>
      <w:r w:rsidR="003F0B70">
        <w:tab/>
        <w:t>vaîaw</w:t>
      </w:r>
    </w:p>
    <w:p w14:paraId="62204A95" w14:textId="77777777" w:rsidR="00800AD8" w:rsidRDefault="00800AD8" w:rsidP="003F0B70">
      <w:pPr>
        <w:pStyle w:val="InterlineTrans"/>
        <w:tabs>
          <w:tab w:val="left" w:pos="533"/>
          <w:tab w:val="left" w:pos="1247"/>
          <w:tab w:val="left" w:pos="2021"/>
          <w:tab w:val="left" w:pos="2465"/>
          <w:tab w:val="left" w:pos="3689"/>
          <w:tab w:val="left" w:pos="4463"/>
          <w:tab w:val="left" w:pos="4727"/>
        </w:tabs>
      </w:pPr>
      <w:r>
        <w:tab/>
        <w:t>where</w:t>
      </w:r>
      <w:r>
        <w:tab/>
        <w:t>indeed</w:t>
      </w:r>
      <w:r>
        <w:tab/>
        <w:t>my</w:t>
      </w:r>
      <w:r>
        <w:tab/>
        <w:t>fowl</w:t>
      </w:r>
      <w:r>
        <w:tab/>
        <w:t>say-</w:t>
      </w:r>
      <w:r>
        <w:rPr>
          <w:smallCaps/>
        </w:rPr>
        <w:t>pf</w:t>
      </w:r>
      <w:r w:rsidR="003F0B70">
        <w:rPr>
          <w:smallCaps/>
        </w:rPr>
        <w:tab/>
        <w:t>c</w:t>
      </w:r>
      <w:r w:rsidR="003F0B70">
        <w:rPr>
          <w:smallCaps/>
        </w:rPr>
        <w:tab/>
      </w:r>
      <w:r w:rsidR="003F0B70">
        <w:t>spouse</w:t>
      </w:r>
    </w:p>
    <w:p w14:paraId="0BDA10B9" w14:textId="77777777" w:rsidR="00800AD8" w:rsidRDefault="00800AD8">
      <w:pPr>
        <w:pStyle w:val="InterlineFree"/>
      </w:pPr>
      <w:r>
        <w:t>“Where is my cockerel?” he said to his wife.</w:t>
      </w:r>
    </w:p>
    <w:p w14:paraId="47C02D79" w14:textId="77777777" w:rsidR="00800AD8" w:rsidRDefault="00C862D4" w:rsidP="003F0B70">
      <w:pPr>
        <w:pStyle w:val="InterlineText"/>
        <w:tabs>
          <w:tab w:val="left" w:pos="533"/>
          <w:tab w:val="left" w:pos="1397"/>
          <w:tab w:val="left" w:pos="2261"/>
          <w:tab w:val="left" w:pos="2765"/>
        </w:tabs>
      </w:pPr>
      <w:r w:rsidRPr="003A1D48">
        <w:rPr>
          <w:rStyle w:val="InterlineTextNumChar"/>
        </w:rPr>
        <w:t>068</w:t>
      </w:r>
      <w:r w:rsidR="00800AD8">
        <w:tab/>
        <w:t>“keman</w:t>
      </w:r>
      <w:r w:rsidR="00800AD8">
        <w:tab/>
        <w:t>aravats</w:t>
      </w:r>
      <w:r w:rsidR="00800AD8">
        <w:tab/>
        <w:t>tua</w:t>
      </w:r>
      <w:r w:rsidR="00800AD8">
        <w:tab/>
        <w:t>kasaî.</w:t>
      </w:r>
    </w:p>
    <w:p w14:paraId="329D5180" w14:textId="77777777" w:rsidR="00800AD8" w:rsidRDefault="00800AD8" w:rsidP="003F0B70">
      <w:pPr>
        <w:pStyle w:val="InterlineGlossWithTrans"/>
        <w:tabs>
          <w:tab w:val="left" w:pos="533"/>
          <w:tab w:val="left" w:pos="1397"/>
          <w:tab w:val="left" w:pos="2261"/>
          <w:tab w:val="left" w:pos="2765"/>
        </w:tabs>
      </w:pPr>
      <w:r>
        <w:tab/>
        <w:t>em=</w:t>
      </w:r>
      <w:smartTag w:uri="urn:schemas-microsoft-com:office:smarttags" w:element="State">
        <w:smartTag w:uri="urn:schemas-microsoft-com:office:smarttags" w:element="place">
          <w:r>
            <w:t>kan</w:t>
          </w:r>
        </w:smartTag>
      </w:smartTag>
      <w:r>
        <w:tab/>
        <w:t>a-ravats</w:t>
      </w:r>
      <w:r>
        <w:tab/>
        <w:t>tua</w:t>
      </w:r>
      <w:r>
        <w:tab/>
        <w:t>kasaî</w:t>
      </w:r>
    </w:p>
    <w:p w14:paraId="584C6D78" w14:textId="77777777" w:rsidR="00800AD8" w:rsidRDefault="00800AD8" w:rsidP="00B76180">
      <w:pPr>
        <w:pStyle w:val="InterlineTransNoFree"/>
        <w:tabs>
          <w:tab w:val="left" w:pos="1397"/>
          <w:tab w:val="left" w:pos="2261"/>
          <w:tab w:val="left" w:pos="2765"/>
          <w:tab w:val="right" w:pos="8789"/>
        </w:tabs>
      </w:pPr>
      <w:r>
        <w:tab/>
      </w:r>
      <w:r>
        <w:rPr>
          <w:smallCaps/>
        </w:rPr>
        <w:t>af</w:t>
      </w:r>
      <w:r>
        <w:t>=eat</w:t>
      </w:r>
      <w:r>
        <w:tab/>
      </w:r>
      <w:r>
        <w:rPr>
          <w:smallCaps/>
        </w:rPr>
        <w:t>c-</w:t>
      </w:r>
      <w:r>
        <w:t>true</w:t>
      </w:r>
      <w:r>
        <w:tab/>
      </w:r>
      <w:r>
        <w:rPr>
          <w:smallCaps/>
        </w:rPr>
        <w:t>obl</w:t>
      </w:r>
      <w:r>
        <w:tab/>
        <w:t>rice.with.husk</w:t>
      </w:r>
      <w:r w:rsidR="003F0B70">
        <w:tab/>
        <w:t>“It kept eating the rice,</w:t>
      </w:r>
    </w:p>
    <w:p w14:paraId="071089DC" w14:textId="77777777" w:rsidR="00800AD8" w:rsidRDefault="00C862D4" w:rsidP="003F0B70">
      <w:pPr>
        <w:pStyle w:val="InterlineText"/>
        <w:tabs>
          <w:tab w:val="left" w:pos="533"/>
          <w:tab w:val="left" w:pos="1022"/>
          <w:tab w:val="left" w:pos="1406"/>
          <w:tab w:val="left" w:pos="2270"/>
          <w:tab w:val="left" w:pos="3044"/>
          <w:tab w:val="left" w:pos="3518"/>
          <w:tab w:val="left" w:pos="4742"/>
          <w:tab w:val="left" w:pos="5246"/>
          <w:tab w:val="left" w:pos="6035"/>
          <w:tab w:val="left" w:pos="6299"/>
          <w:tab w:val="left" w:pos="7163"/>
        </w:tabs>
      </w:pPr>
      <w:r w:rsidRPr="003A1D48">
        <w:rPr>
          <w:rStyle w:val="InterlineTextNumChar"/>
        </w:rPr>
        <w:t>069</w:t>
      </w:r>
      <w:r w:rsidR="00800AD8">
        <w:tab/>
        <w:t>qau</w:t>
      </w:r>
      <w:r w:rsidR="00800AD8">
        <w:tab/>
        <w:t>ku</w:t>
      </w:r>
      <w:r w:rsidR="00800AD8">
        <w:tab/>
        <w:t>qetsin</w:t>
      </w:r>
      <w:r w:rsidR="00800AD8">
        <w:tab/>
        <w:t>anga,”</w:t>
      </w:r>
      <w:r w:rsidR="00800AD8">
        <w:tab/>
        <w:t>aya</w:t>
      </w:r>
      <w:r w:rsidR="003F0B70">
        <w:tab/>
        <w:t>kiîavaran</w:t>
      </w:r>
      <w:r w:rsidR="003F0B70">
        <w:tab/>
        <w:t>tua</w:t>
      </w:r>
      <w:r w:rsidR="003F0B70">
        <w:tab/>
        <w:t>vaîaw</w:t>
      </w:r>
      <w:r w:rsidR="003F0B70">
        <w:tab/>
        <w:t>a</w:t>
      </w:r>
      <w:r w:rsidR="003F0B70">
        <w:tab/>
        <w:t>uqaîay.</w:t>
      </w:r>
      <w:r w:rsidR="003F0B70">
        <w:tab/>
      </w:r>
    </w:p>
    <w:p w14:paraId="20857AAA" w14:textId="77777777" w:rsidR="00800AD8" w:rsidRDefault="00800AD8" w:rsidP="003F0B70">
      <w:pPr>
        <w:pStyle w:val="InterlineGlossWithTrans"/>
        <w:tabs>
          <w:tab w:val="left" w:pos="533"/>
          <w:tab w:val="left" w:pos="1022"/>
          <w:tab w:val="left" w:pos="1406"/>
          <w:tab w:val="left" w:pos="2270"/>
          <w:tab w:val="left" w:pos="3044"/>
          <w:tab w:val="left" w:pos="3518"/>
          <w:tab w:val="left" w:pos="4742"/>
          <w:tab w:val="left" w:pos="5246"/>
          <w:tab w:val="left" w:pos="6035"/>
          <w:tab w:val="left" w:pos="6299"/>
          <w:tab w:val="left" w:pos="7163"/>
        </w:tabs>
      </w:pPr>
      <w:r>
        <w:tab/>
        <w:t>qau</w:t>
      </w:r>
      <w:r>
        <w:tab/>
        <w:t>ku</w:t>
      </w:r>
      <w:r>
        <w:tab/>
        <w:t>qetsi-en</w:t>
      </w:r>
      <w:r>
        <w:tab/>
        <w:t>anga</w:t>
      </w:r>
      <w:r>
        <w:tab/>
        <w:t>aya</w:t>
      </w:r>
      <w:r w:rsidR="003F0B70">
        <w:tab/>
        <w:t>ki-îavar-an</w:t>
      </w:r>
      <w:r w:rsidR="003F0B70">
        <w:tab/>
        <w:t>tua</w:t>
      </w:r>
      <w:r w:rsidR="003F0B70">
        <w:tab/>
        <w:t>vaîaw</w:t>
      </w:r>
      <w:r w:rsidR="003F0B70">
        <w:tab/>
        <w:t>a</w:t>
      </w:r>
      <w:r w:rsidR="003F0B70">
        <w:tab/>
        <w:t>uqaîay</w:t>
      </w:r>
    </w:p>
    <w:p w14:paraId="3BBF9902" w14:textId="77777777" w:rsidR="00800AD8" w:rsidRDefault="00800AD8" w:rsidP="003F0B70">
      <w:pPr>
        <w:pStyle w:val="InterlineTrans"/>
        <w:tabs>
          <w:tab w:val="left" w:pos="533"/>
          <w:tab w:val="left" w:pos="1022"/>
          <w:tab w:val="left" w:pos="1406"/>
          <w:tab w:val="left" w:pos="2270"/>
          <w:tab w:val="left" w:pos="3044"/>
          <w:tab w:val="left" w:pos="3518"/>
          <w:tab w:val="left" w:pos="4742"/>
          <w:tab w:val="left" w:pos="5246"/>
          <w:tab w:val="left" w:pos="6035"/>
          <w:tab w:val="left" w:pos="6299"/>
          <w:tab w:val="left" w:pos="7163"/>
        </w:tabs>
      </w:pPr>
      <w:r>
        <w:tab/>
        <w:t>so</w:t>
      </w:r>
      <w:r>
        <w:tab/>
        <w:t>I</w:t>
      </w:r>
      <w:r>
        <w:tab/>
        <w:t>fight-</w:t>
      </w:r>
      <w:r>
        <w:rPr>
          <w:smallCaps/>
        </w:rPr>
        <w:t>pf</w:t>
      </w:r>
      <w:r>
        <w:tab/>
        <w:t>indeed</w:t>
      </w:r>
      <w:r>
        <w:tab/>
        <w:t>say</w:t>
      </w:r>
      <w:r w:rsidR="003F0B70">
        <w:tab/>
        <w:t>do-speak-</w:t>
      </w:r>
      <w:r w:rsidR="003F0B70">
        <w:rPr>
          <w:smallCaps/>
        </w:rPr>
        <w:t>lf</w:t>
      </w:r>
      <w:r w:rsidR="003F0B70">
        <w:tab/>
      </w:r>
      <w:r w:rsidR="003F0B70">
        <w:rPr>
          <w:smallCaps/>
        </w:rPr>
        <w:t>obl</w:t>
      </w:r>
      <w:r w:rsidR="003F0B70">
        <w:tab/>
        <w:t>spouse</w:t>
      </w:r>
      <w:r w:rsidR="003F0B70">
        <w:rPr>
          <w:smallCaps/>
        </w:rPr>
        <w:tab/>
        <w:t>c</w:t>
      </w:r>
      <w:r w:rsidR="003F0B70">
        <w:rPr>
          <w:smallCaps/>
        </w:rPr>
        <w:tab/>
      </w:r>
      <w:r w:rsidR="003F0B70">
        <w:t>male</w:t>
      </w:r>
    </w:p>
    <w:p w14:paraId="405DC5FB" w14:textId="77777777" w:rsidR="00800AD8" w:rsidRDefault="00800AD8">
      <w:pPr>
        <w:pStyle w:val="InterlineFree"/>
      </w:pPr>
      <w:r>
        <w:t>so I killed it,” she said to her husband.</w:t>
      </w:r>
    </w:p>
    <w:p w14:paraId="6881095F" w14:textId="77777777" w:rsidR="00800AD8" w:rsidRDefault="00C862D4" w:rsidP="003F0B70">
      <w:pPr>
        <w:pStyle w:val="InterlineText"/>
        <w:tabs>
          <w:tab w:val="left" w:pos="533"/>
          <w:tab w:val="left" w:pos="1022"/>
          <w:tab w:val="left" w:pos="2156"/>
          <w:tab w:val="left" w:pos="2930"/>
          <w:tab w:val="left" w:pos="3614"/>
        </w:tabs>
      </w:pPr>
      <w:r w:rsidRPr="003A1D48">
        <w:rPr>
          <w:rStyle w:val="InterlineTextNumChar"/>
        </w:rPr>
        <w:t>070</w:t>
      </w:r>
      <w:r w:rsidR="00800AD8">
        <w:tab/>
        <w:t>qau</w:t>
      </w:r>
      <w:r w:rsidR="00800AD8">
        <w:tab/>
        <w:t>tsuîuin</w:t>
      </w:r>
      <w:r w:rsidR="00800AD8">
        <w:tab/>
        <w:t>anga</w:t>
      </w:r>
      <w:r w:rsidR="00800AD8">
        <w:tab/>
        <w:t>azua</w:t>
      </w:r>
      <w:r w:rsidR="00800AD8">
        <w:tab/>
        <w:t>djurikuku.</w:t>
      </w:r>
    </w:p>
    <w:p w14:paraId="39515D86" w14:textId="77777777" w:rsidR="00800AD8" w:rsidRDefault="00800AD8" w:rsidP="003F0B70">
      <w:pPr>
        <w:pStyle w:val="InterlineGlossWithTrans"/>
        <w:tabs>
          <w:tab w:val="left" w:pos="533"/>
          <w:tab w:val="left" w:pos="1022"/>
          <w:tab w:val="left" w:pos="2156"/>
          <w:tab w:val="left" w:pos="2930"/>
          <w:tab w:val="left" w:pos="3614"/>
        </w:tabs>
      </w:pPr>
      <w:r>
        <w:tab/>
        <w:t>qau</w:t>
      </w:r>
      <w:r>
        <w:tab/>
        <w:t>tsuîu-en</w:t>
      </w:r>
      <w:r>
        <w:tab/>
        <w:t>anga</w:t>
      </w:r>
      <w:r>
        <w:tab/>
        <w:t>a-zua</w:t>
      </w:r>
      <w:r>
        <w:tab/>
        <w:t>djurikuku</w:t>
      </w:r>
    </w:p>
    <w:p w14:paraId="017DB99F" w14:textId="77777777" w:rsidR="00800AD8" w:rsidRDefault="00800AD8" w:rsidP="00B76180">
      <w:pPr>
        <w:pStyle w:val="InterlineTransNoFree"/>
        <w:tabs>
          <w:tab w:val="left" w:pos="1022"/>
          <w:tab w:val="left" w:pos="2156"/>
          <w:tab w:val="left" w:pos="2930"/>
          <w:tab w:val="left" w:pos="3614"/>
          <w:tab w:val="right" w:pos="8789"/>
        </w:tabs>
      </w:pPr>
      <w:r>
        <w:tab/>
        <w:t>so</w:t>
      </w:r>
      <w:r>
        <w:tab/>
        <w:t>butcher-</w:t>
      </w:r>
      <w:r>
        <w:rPr>
          <w:smallCaps/>
        </w:rPr>
        <w:t>pf</w:t>
      </w:r>
      <w:r>
        <w:tab/>
        <w:t>indeed</w:t>
      </w:r>
      <w:r>
        <w:tab/>
      </w:r>
      <w:r>
        <w:rPr>
          <w:smallCaps/>
        </w:rPr>
        <w:t>c-</w:t>
      </w:r>
      <w:r>
        <w:t>that</w:t>
      </w:r>
      <w:r>
        <w:tab/>
        <w:t>fowl</w:t>
      </w:r>
      <w:r w:rsidR="003F0B70">
        <w:tab/>
        <w:t>So the cockerel was butchered.</w:t>
      </w:r>
    </w:p>
    <w:p w14:paraId="4F46B75E" w14:textId="77777777" w:rsidR="00800AD8" w:rsidRDefault="00C862D4" w:rsidP="003F0B70">
      <w:pPr>
        <w:pStyle w:val="InterlineText"/>
        <w:tabs>
          <w:tab w:val="left" w:pos="533"/>
          <w:tab w:val="left" w:pos="1187"/>
          <w:tab w:val="left" w:pos="2516"/>
          <w:tab w:val="left" w:pos="2780"/>
          <w:tab w:val="left" w:pos="3644"/>
          <w:tab w:val="left" w:pos="4238"/>
          <w:tab w:val="left" w:pos="4892"/>
          <w:tab w:val="left" w:pos="6221"/>
          <w:tab w:val="left" w:pos="6485"/>
          <w:tab w:val="left" w:pos="7484"/>
        </w:tabs>
      </w:pPr>
      <w:r w:rsidRPr="003A1D48">
        <w:rPr>
          <w:rStyle w:val="InterlineTextNumChar"/>
        </w:rPr>
        <w:t>071</w:t>
      </w:r>
      <w:r w:rsidR="00800AD8">
        <w:tab/>
        <w:t>nu</w:t>
      </w:r>
      <w:r w:rsidR="00800AD8">
        <w:tab/>
        <w:t>djemamay</w:t>
      </w:r>
      <w:r w:rsidR="00800AD8">
        <w:tab/>
        <w:t>a</w:t>
      </w:r>
      <w:r w:rsidR="00800AD8">
        <w:tab/>
        <w:t>uqaîay,</w:t>
      </w:r>
      <w:r w:rsidR="00800AD8">
        <w:tab/>
        <w:t>seti;</w:t>
      </w:r>
      <w:r w:rsidR="00800AD8">
        <w:tab/>
        <w:t>nu</w:t>
      </w:r>
      <w:r w:rsidR="00800AD8">
        <w:tab/>
        <w:t>djemamay</w:t>
      </w:r>
      <w:r w:rsidR="00800AD8">
        <w:tab/>
        <w:t>a</w:t>
      </w:r>
      <w:r w:rsidR="00800AD8">
        <w:tab/>
        <w:t>vavayan,</w:t>
      </w:r>
      <w:r w:rsidR="003F0B70">
        <w:tab/>
        <w:t>tsuqelaî.</w:t>
      </w:r>
    </w:p>
    <w:p w14:paraId="66F56A3D" w14:textId="77777777" w:rsidR="00800AD8" w:rsidRDefault="00800AD8" w:rsidP="003F0B70">
      <w:pPr>
        <w:pStyle w:val="InterlineGlossWithTrans"/>
        <w:tabs>
          <w:tab w:val="left" w:pos="533"/>
          <w:tab w:val="left" w:pos="1187"/>
          <w:tab w:val="left" w:pos="2516"/>
          <w:tab w:val="left" w:pos="2780"/>
          <w:tab w:val="left" w:pos="3644"/>
          <w:tab w:val="left" w:pos="4238"/>
          <w:tab w:val="left" w:pos="4892"/>
          <w:tab w:val="left" w:pos="6221"/>
          <w:tab w:val="left" w:pos="6485"/>
          <w:tab w:val="left" w:pos="7484"/>
        </w:tabs>
      </w:pPr>
      <w:r>
        <w:tab/>
        <w:t>nu</w:t>
      </w:r>
      <w:r>
        <w:tab/>
        <w:t>em=djamay</w:t>
      </w:r>
      <w:r>
        <w:tab/>
        <w:t>a</w:t>
      </w:r>
      <w:r>
        <w:tab/>
        <w:t>uqaîay</w:t>
      </w:r>
      <w:r>
        <w:tab/>
        <w:t>seti</w:t>
      </w:r>
      <w:r>
        <w:tab/>
        <w:t>nu</w:t>
      </w:r>
      <w:r>
        <w:tab/>
        <w:t>em=djamay</w:t>
      </w:r>
      <w:r>
        <w:tab/>
        <w:t>a</w:t>
      </w:r>
      <w:r>
        <w:tab/>
        <w:t>vavayan</w:t>
      </w:r>
      <w:r w:rsidR="003F0B70">
        <w:tab/>
        <w:t>tsuqelaî</w:t>
      </w:r>
    </w:p>
    <w:p w14:paraId="6FF98A56" w14:textId="77777777" w:rsidR="00800AD8" w:rsidRDefault="00800AD8" w:rsidP="003F0B70">
      <w:pPr>
        <w:pStyle w:val="InterlineTrans"/>
        <w:tabs>
          <w:tab w:val="left" w:pos="533"/>
          <w:tab w:val="left" w:pos="1187"/>
          <w:tab w:val="left" w:pos="2516"/>
          <w:tab w:val="left" w:pos="2780"/>
          <w:tab w:val="left" w:pos="3644"/>
          <w:tab w:val="left" w:pos="4238"/>
          <w:tab w:val="left" w:pos="4892"/>
          <w:tab w:val="left" w:pos="6221"/>
          <w:tab w:val="left" w:pos="6485"/>
          <w:tab w:val="left" w:pos="7484"/>
        </w:tabs>
      </w:pPr>
      <w:r>
        <w:tab/>
        <w:t>when</w:t>
      </w:r>
      <w:r>
        <w:tab/>
      </w:r>
      <w:r>
        <w:rPr>
          <w:smallCaps/>
        </w:rPr>
        <w:t>af</w:t>
      </w:r>
      <w:r>
        <w:t>=side.dish</w:t>
      </w:r>
      <w:r>
        <w:rPr>
          <w:smallCaps/>
        </w:rPr>
        <w:tab/>
        <w:t>c</w:t>
      </w:r>
      <w:r>
        <w:rPr>
          <w:smallCaps/>
        </w:rPr>
        <w:tab/>
      </w:r>
      <w:r>
        <w:t>male</w:t>
      </w:r>
      <w:r>
        <w:tab/>
        <w:t>meat</w:t>
      </w:r>
      <w:r>
        <w:tab/>
        <w:t>when</w:t>
      </w:r>
      <w:r>
        <w:tab/>
      </w:r>
      <w:r>
        <w:rPr>
          <w:smallCaps/>
        </w:rPr>
        <w:t>af</w:t>
      </w:r>
      <w:r>
        <w:t>=side.dish</w:t>
      </w:r>
      <w:r>
        <w:rPr>
          <w:smallCaps/>
        </w:rPr>
        <w:tab/>
        <w:t>c</w:t>
      </w:r>
      <w:r>
        <w:rPr>
          <w:smallCaps/>
        </w:rPr>
        <w:tab/>
      </w:r>
      <w:r>
        <w:t>female</w:t>
      </w:r>
      <w:r w:rsidR="003F0B70">
        <w:tab/>
        <w:t>bone</w:t>
      </w:r>
    </w:p>
    <w:p w14:paraId="533CFFD3" w14:textId="77777777" w:rsidR="00800AD8" w:rsidRDefault="00800AD8">
      <w:pPr>
        <w:pStyle w:val="InterlineFree"/>
      </w:pPr>
      <w:r>
        <w:t>When they ate it as a side dish, the husband always got meat, and the wife got bones.</w:t>
      </w:r>
    </w:p>
    <w:p w14:paraId="662F21C9" w14:textId="77777777" w:rsidR="00800AD8" w:rsidRDefault="00C862D4" w:rsidP="003F0B70">
      <w:pPr>
        <w:pStyle w:val="InterlineText"/>
        <w:tabs>
          <w:tab w:val="left" w:pos="533"/>
          <w:tab w:val="left" w:pos="1022"/>
          <w:tab w:val="left" w:pos="2156"/>
          <w:tab w:val="left" w:pos="2840"/>
          <w:tab w:val="left" w:pos="3839"/>
          <w:tab w:val="left" w:pos="4898"/>
          <w:tab w:val="left" w:pos="5582"/>
          <w:tab w:val="left" w:pos="6551"/>
        </w:tabs>
      </w:pPr>
      <w:r w:rsidRPr="003A1D48">
        <w:rPr>
          <w:rStyle w:val="InterlineTextNumChar"/>
        </w:rPr>
        <w:t>072</w:t>
      </w:r>
      <w:r w:rsidR="00800AD8">
        <w:tab/>
        <w:t>qau</w:t>
      </w:r>
      <w:r w:rsidR="00800AD8">
        <w:tab/>
        <w:t>limutseng</w:t>
      </w:r>
      <w:r w:rsidR="00800AD8">
        <w:tab/>
        <w:t>azua</w:t>
      </w:r>
      <w:r w:rsidR="003F0B70">
        <w:tab/>
        <w:t>vavayan;</w:t>
      </w:r>
      <w:r w:rsidR="003F0B70">
        <w:tab/>
        <w:t>siverits</w:t>
      </w:r>
      <w:r w:rsidR="003F0B70">
        <w:tab/>
        <w:t>azua</w:t>
      </w:r>
      <w:r w:rsidR="003F0B70">
        <w:tab/>
        <w:t>djamay.</w:t>
      </w:r>
    </w:p>
    <w:p w14:paraId="392FF795" w14:textId="77777777" w:rsidR="00800AD8" w:rsidRDefault="00800AD8" w:rsidP="003F0B70">
      <w:pPr>
        <w:pStyle w:val="InterlineGlossWithTrans"/>
        <w:tabs>
          <w:tab w:val="left" w:pos="533"/>
          <w:tab w:val="left" w:pos="1022"/>
          <w:tab w:val="left" w:pos="2156"/>
          <w:tab w:val="left" w:pos="2840"/>
          <w:tab w:val="left" w:pos="3839"/>
          <w:tab w:val="left" w:pos="4898"/>
          <w:tab w:val="left" w:pos="5582"/>
          <w:tab w:val="left" w:pos="6551"/>
        </w:tabs>
      </w:pPr>
      <w:r>
        <w:tab/>
        <w:t>qau</w:t>
      </w:r>
      <w:r>
        <w:tab/>
        <w:t>li-mutseng</w:t>
      </w:r>
      <w:r>
        <w:tab/>
        <w:t>a-zua</w:t>
      </w:r>
      <w:r w:rsidR="003F0B70">
        <w:tab/>
        <w:t>vavayan</w:t>
      </w:r>
      <w:r w:rsidR="003F0B70">
        <w:tab/>
        <w:t>si-verits</w:t>
      </w:r>
      <w:r w:rsidR="003F0B70">
        <w:tab/>
        <w:t>a-zua</w:t>
      </w:r>
      <w:r w:rsidR="003F0B70">
        <w:tab/>
        <w:t>djamay</w:t>
      </w:r>
    </w:p>
    <w:p w14:paraId="0039E7A0" w14:textId="77777777" w:rsidR="00800AD8" w:rsidRDefault="00800AD8" w:rsidP="003F0B70">
      <w:pPr>
        <w:pStyle w:val="InterlineTrans"/>
        <w:tabs>
          <w:tab w:val="left" w:pos="533"/>
          <w:tab w:val="left" w:pos="1022"/>
          <w:tab w:val="left" w:pos="2156"/>
          <w:tab w:val="left" w:pos="2840"/>
          <w:tab w:val="left" w:pos="3839"/>
          <w:tab w:val="left" w:pos="4898"/>
          <w:tab w:val="left" w:pos="5582"/>
          <w:tab w:val="left" w:pos="6551"/>
        </w:tabs>
      </w:pPr>
      <w:r>
        <w:tab/>
        <w:t>so</w:t>
      </w:r>
      <w:r>
        <w:tab/>
      </w:r>
      <w:r>
        <w:rPr>
          <w:smallCaps/>
        </w:rPr>
        <w:t>qal</w:t>
      </w:r>
      <w:r>
        <w:t>-angry</w:t>
      </w:r>
      <w:r>
        <w:tab/>
      </w:r>
      <w:r>
        <w:rPr>
          <w:smallCaps/>
        </w:rPr>
        <w:t>c-</w:t>
      </w:r>
      <w:r>
        <w:t>that</w:t>
      </w:r>
      <w:r w:rsidR="003F0B70">
        <w:tab/>
        <w:t>female</w:t>
      </w:r>
      <w:r w:rsidR="003F0B70">
        <w:tab/>
      </w:r>
      <w:r w:rsidR="003F0B70">
        <w:rPr>
          <w:smallCaps/>
        </w:rPr>
        <w:t>if</w:t>
      </w:r>
      <w:r w:rsidR="003F0B70">
        <w:t>-discard</w:t>
      </w:r>
      <w:r w:rsidR="003F0B70">
        <w:tab/>
      </w:r>
      <w:r w:rsidR="003F0B70">
        <w:rPr>
          <w:smallCaps/>
        </w:rPr>
        <w:t>c-</w:t>
      </w:r>
      <w:r w:rsidR="003F0B70">
        <w:t>that</w:t>
      </w:r>
      <w:r w:rsidR="003F0B70">
        <w:tab/>
        <w:t>side.dish</w:t>
      </w:r>
    </w:p>
    <w:p w14:paraId="48778618" w14:textId="77777777" w:rsidR="00800AD8" w:rsidRDefault="00800AD8">
      <w:pPr>
        <w:pStyle w:val="InterlineFree"/>
      </w:pPr>
      <w:r>
        <w:t>The wife was angry, and threw away the side dish.</w:t>
      </w:r>
    </w:p>
    <w:p w14:paraId="2C601D90" w14:textId="77777777" w:rsidR="00800AD8" w:rsidRDefault="005E1ADF" w:rsidP="003F0B70">
      <w:pPr>
        <w:pStyle w:val="InterlineText"/>
        <w:tabs>
          <w:tab w:val="left" w:pos="533"/>
          <w:tab w:val="left" w:pos="1352"/>
          <w:tab w:val="left" w:pos="2531"/>
          <w:tab w:val="left" w:pos="2795"/>
          <w:tab w:val="left" w:pos="3614"/>
          <w:tab w:val="left" w:pos="4658"/>
        </w:tabs>
      </w:pPr>
      <w:r w:rsidRPr="003A1D48">
        <w:rPr>
          <w:rStyle w:val="InterlineTextNumChar"/>
        </w:rPr>
        <w:t>073</w:t>
      </w:r>
      <w:r w:rsidR="00800AD8">
        <w:tab/>
        <w:t>mintu</w:t>
      </w:r>
      <w:r w:rsidR="00800AD8">
        <w:tab/>
        <w:t>tsemuvuq</w:t>
      </w:r>
      <w:r w:rsidR="00800AD8">
        <w:tab/>
        <w:t>a</w:t>
      </w:r>
      <w:r w:rsidR="00800AD8">
        <w:tab/>
        <w:t>seray</w:t>
      </w:r>
      <w:r w:rsidR="00800AD8">
        <w:tab/>
        <w:t>itjua</w:t>
      </w:r>
      <w:r w:rsidR="00800AD8">
        <w:tab/>
        <w:t>vinritsan.</w:t>
      </w:r>
    </w:p>
    <w:p w14:paraId="7E5AF32D" w14:textId="77777777" w:rsidR="00800AD8" w:rsidRDefault="00800AD8" w:rsidP="003F0B70">
      <w:pPr>
        <w:pStyle w:val="InterlineGlossWithTrans"/>
        <w:tabs>
          <w:tab w:val="left" w:pos="533"/>
          <w:tab w:val="left" w:pos="1352"/>
          <w:tab w:val="left" w:pos="2531"/>
          <w:tab w:val="left" w:pos="2795"/>
          <w:tab w:val="left" w:pos="3614"/>
          <w:tab w:val="left" w:pos="4658"/>
        </w:tabs>
      </w:pPr>
      <w:r>
        <w:tab/>
        <w:t>mintu</w:t>
      </w:r>
      <w:r>
        <w:tab/>
        <w:t>em=tsuvuq</w:t>
      </w:r>
      <w:r>
        <w:tab/>
        <w:t>a</w:t>
      </w:r>
      <w:r>
        <w:tab/>
        <w:t>seray</w:t>
      </w:r>
      <w:r>
        <w:tab/>
        <w:t>i-tjua</w:t>
      </w:r>
      <w:r>
        <w:tab/>
        <w:t>in=verits-an</w:t>
      </w:r>
    </w:p>
    <w:p w14:paraId="02300BB3" w14:textId="77777777" w:rsidR="00800AD8" w:rsidRDefault="00800AD8" w:rsidP="003F0B70">
      <w:pPr>
        <w:pStyle w:val="InterlineTrans"/>
        <w:tabs>
          <w:tab w:val="left" w:pos="533"/>
          <w:tab w:val="left" w:pos="1352"/>
          <w:tab w:val="left" w:pos="2531"/>
          <w:tab w:val="left" w:pos="2795"/>
          <w:tab w:val="left" w:pos="3614"/>
          <w:tab w:val="left" w:pos="4658"/>
        </w:tabs>
      </w:pPr>
      <w:r>
        <w:tab/>
        <w:t>sudden</w:t>
      </w:r>
      <w:r>
        <w:tab/>
      </w:r>
      <w:r>
        <w:rPr>
          <w:smallCaps/>
        </w:rPr>
        <w:t>af</w:t>
      </w:r>
      <w:r>
        <w:t>=sprout</w:t>
      </w:r>
      <w:r>
        <w:rPr>
          <w:smallCaps/>
        </w:rPr>
        <w:tab/>
        <w:t>c</w:t>
      </w:r>
      <w:r>
        <w:rPr>
          <w:smallCaps/>
        </w:rPr>
        <w:tab/>
      </w:r>
      <w:r>
        <w:t>pine.sp</w:t>
      </w:r>
      <w:r>
        <w:tab/>
      </w:r>
      <w:r>
        <w:rPr>
          <w:smallCaps/>
        </w:rPr>
        <w:t>loc</w:t>
      </w:r>
      <w:r>
        <w:t>-there</w:t>
      </w:r>
      <w:r>
        <w:tab/>
      </w:r>
      <w:r>
        <w:rPr>
          <w:smallCaps/>
        </w:rPr>
        <w:t>perf</w:t>
      </w:r>
      <w:r>
        <w:t>=discard-</w:t>
      </w:r>
      <w:r>
        <w:rPr>
          <w:smallCaps/>
        </w:rPr>
        <w:t>nom</w:t>
      </w:r>
    </w:p>
    <w:p w14:paraId="083D795E" w14:textId="77777777" w:rsidR="00800AD8" w:rsidRDefault="00800AD8">
      <w:pPr>
        <w:pStyle w:val="InterlineFree"/>
      </w:pPr>
      <w:r>
        <w:t>A pine tree sprouted at the place where the dish landed.</w:t>
      </w:r>
    </w:p>
    <w:p w14:paraId="3965CC7D" w14:textId="77777777" w:rsidR="00800AD8" w:rsidRDefault="008F6BB9" w:rsidP="003F0B70">
      <w:pPr>
        <w:pStyle w:val="InterlineText"/>
        <w:tabs>
          <w:tab w:val="left" w:pos="533"/>
          <w:tab w:val="left" w:pos="1022"/>
          <w:tab w:val="left" w:pos="2006"/>
          <w:tab w:val="left" w:pos="2690"/>
          <w:tab w:val="left" w:pos="3509"/>
          <w:tab w:val="left" w:pos="4163"/>
        </w:tabs>
      </w:pPr>
      <w:r w:rsidRPr="003A1D48">
        <w:rPr>
          <w:rStyle w:val="InterlineTextNumChar"/>
        </w:rPr>
        <w:t>074</w:t>
      </w:r>
      <w:r w:rsidR="00800AD8">
        <w:tab/>
        <w:t>qau</w:t>
      </w:r>
      <w:r w:rsidR="00800AD8">
        <w:tab/>
        <w:t>meqatsa</w:t>
      </w:r>
      <w:r w:rsidR="00800AD8">
        <w:tab/>
        <w:t>azua</w:t>
      </w:r>
      <w:r w:rsidR="00800AD8">
        <w:tab/>
        <w:t>seray,</w:t>
      </w:r>
      <w:r w:rsidR="00800AD8">
        <w:tab/>
        <w:t>san</w:t>
      </w:r>
      <w:r w:rsidR="00800AD8">
        <w:tab/>
        <w:t>sangelen.</w:t>
      </w:r>
    </w:p>
    <w:p w14:paraId="1162B0DE" w14:textId="77777777" w:rsidR="00800AD8" w:rsidRDefault="00800AD8" w:rsidP="003F0B70">
      <w:pPr>
        <w:pStyle w:val="InterlineGlossWithTrans"/>
        <w:tabs>
          <w:tab w:val="left" w:pos="533"/>
          <w:tab w:val="left" w:pos="1022"/>
          <w:tab w:val="left" w:pos="2006"/>
          <w:tab w:val="left" w:pos="2690"/>
          <w:tab w:val="left" w:pos="3509"/>
          <w:tab w:val="left" w:pos="4163"/>
        </w:tabs>
      </w:pPr>
      <w:r>
        <w:tab/>
        <w:t>qau</w:t>
      </w:r>
      <w:r>
        <w:tab/>
        <w:t>me-qatsa</w:t>
      </w:r>
      <w:r>
        <w:tab/>
        <w:t>a-zua</w:t>
      </w:r>
      <w:r>
        <w:tab/>
        <w:t>seray</w:t>
      </w:r>
      <w:r>
        <w:tab/>
        <w:t>sane</w:t>
      </w:r>
      <w:r>
        <w:tab/>
        <w:t>sangel-en</w:t>
      </w:r>
    </w:p>
    <w:p w14:paraId="1227FA8F" w14:textId="77777777" w:rsidR="00800AD8" w:rsidRDefault="00800AD8" w:rsidP="003F0B70">
      <w:pPr>
        <w:pStyle w:val="InterlineTrans"/>
        <w:tabs>
          <w:tab w:val="left" w:pos="533"/>
          <w:tab w:val="left" w:pos="1022"/>
          <w:tab w:val="left" w:pos="2006"/>
          <w:tab w:val="left" w:pos="2690"/>
          <w:tab w:val="left" w:pos="3509"/>
          <w:tab w:val="left" w:pos="4163"/>
        </w:tabs>
      </w:pPr>
      <w:r>
        <w:tab/>
        <w:t>so</w:t>
      </w:r>
      <w:r>
        <w:tab/>
      </w:r>
      <w:r>
        <w:rPr>
          <w:smallCaps/>
        </w:rPr>
        <w:t>af</w:t>
      </w:r>
      <w:r>
        <w:t>-big</w:t>
      </w:r>
      <w:r>
        <w:tab/>
      </w:r>
      <w:r>
        <w:rPr>
          <w:smallCaps/>
        </w:rPr>
        <w:t>c-</w:t>
      </w:r>
      <w:r>
        <w:t>that</w:t>
      </w:r>
      <w:r>
        <w:tab/>
        <w:t>pine.sp</w:t>
      </w:r>
      <w:r>
        <w:tab/>
        <w:t>make</w:t>
      </w:r>
      <w:r>
        <w:tab/>
        <w:t>stool-</w:t>
      </w:r>
      <w:r>
        <w:rPr>
          <w:smallCaps/>
        </w:rPr>
        <w:t>pf</w:t>
      </w:r>
    </w:p>
    <w:p w14:paraId="22C4057C" w14:textId="77777777" w:rsidR="00800AD8" w:rsidRDefault="00800AD8">
      <w:pPr>
        <w:pStyle w:val="InterlineFree"/>
      </w:pPr>
      <w:r>
        <w:t>The pine tree grew tall, and the wood was used for a stool.</w:t>
      </w:r>
    </w:p>
    <w:p w14:paraId="55132F1A" w14:textId="77777777" w:rsidR="00800AD8" w:rsidRDefault="008F6BB9" w:rsidP="003F0B70">
      <w:pPr>
        <w:pStyle w:val="InterlineText"/>
        <w:tabs>
          <w:tab w:val="left" w:pos="533"/>
          <w:tab w:val="left" w:pos="1187"/>
          <w:tab w:val="left" w:pos="2261"/>
          <w:tab w:val="left" w:pos="2525"/>
          <w:tab w:val="left" w:pos="3389"/>
        </w:tabs>
      </w:pPr>
      <w:r w:rsidRPr="003A1D48">
        <w:rPr>
          <w:rStyle w:val="InterlineTextNumChar"/>
        </w:rPr>
        <w:t>075</w:t>
      </w:r>
      <w:r w:rsidR="00800AD8">
        <w:tab/>
        <w:t>nu</w:t>
      </w:r>
      <w:r w:rsidR="00800AD8">
        <w:tab/>
        <w:t>qemiladj</w:t>
      </w:r>
      <w:r w:rsidR="00800AD8">
        <w:tab/>
        <w:t>a</w:t>
      </w:r>
      <w:r w:rsidR="00800AD8">
        <w:tab/>
        <w:t>uqaîay,</w:t>
      </w:r>
      <w:r w:rsidR="00800AD8">
        <w:tab/>
        <w:t>minseg.</w:t>
      </w:r>
    </w:p>
    <w:p w14:paraId="5C02D61B" w14:textId="77777777" w:rsidR="00800AD8" w:rsidRDefault="00800AD8" w:rsidP="003F0B70">
      <w:pPr>
        <w:pStyle w:val="InterlineGlossWithTrans"/>
        <w:tabs>
          <w:tab w:val="left" w:pos="533"/>
          <w:tab w:val="left" w:pos="1187"/>
          <w:tab w:val="left" w:pos="2261"/>
          <w:tab w:val="left" w:pos="2525"/>
          <w:tab w:val="left" w:pos="3389"/>
        </w:tabs>
      </w:pPr>
      <w:r>
        <w:tab/>
        <w:t>nu</w:t>
      </w:r>
      <w:r>
        <w:tab/>
        <w:t>em=qiladj</w:t>
      </w:r>
      <w:r>
        <w:tab/>
        <w:t>a</w:t>
      </w:r>
      <w:r>
        <w:tab/>
        <w:t>uqaîay</w:t>
      </w:r>
      <w:r>
        <w:tab/>
        <w:t>m-ineseg</w:t>
      </w:r>
    </w:p>
    <w:p w14:paraId="73DCA598" w14:textId="77777777" w:rsidR="00800AD8" w:rsidRDefault="00800AD8" w:rsidP="003F0B70">
      <w:pPr>
        <w:pStyle w:val="InterlineTrans"/>
        <w:tabs>
          <w:tab w:val="left" w:pos="533"/>
          <w:tab w:val="left" w:pos="1187"/>
          <w:tab w:val="left" w:pos="2261"/>
          <w:tab w:val="left" w:pos="2525"/>
          <w:tab w:val="left" w:pos="3389"/>
        </w:tabs>
      </w:pPr>
      <w:r>
        <w:tab/>
        <w:t>when</w:t>
      </w:r>
      <w:r>
        <w:tab/>
      </w:r>
      <w:r>
        <w:rPr>
          <w:smallCaps/>
        </w:rPr>
        <w:t>af</w:t>
      </w:r>
      <w:r>
        <w:t>=sit</w:t>
      </w:r>
      <w:r>
        <w:rPr>
          <w:smallCaps/>
        </w:rPr>
        <w:tab/>
        <w:t>c</w:t>
      </w:r>
      <w:r>
        <w:rPr>
          <w:smallCaps/>
        </w:rPr>
        <w:tab/>
      </w:r>
      <w:r>
        <w:t>male</w:t>
      </w:r>
      <w:r>
        <w:tab/>
      </w:r>
      <w:r>
        <w:rPr>
          <w:smallCaps/>
        </w:rPr>
        <w:t>af</w:t>
      </w:r>
      <w:r>
        <w:t>-be.still</w:t>
      </w:r>
    </w:p>
    <w:p w14:paraId="72C9A59C" w14:textId="77777777" w:rsidR="00800AD8" w:rsidRDefault="00800AD8" w:rsidP="00E001CE">
      <w:pPr>
        <w:pStyle w:val="InterlineFreeCommentFollows"/>
      </w:pPr>
      <w:r>
        <w:t>When the husband sat on it, it was steady;</w:t>
      </w:r>
    </w:p>
    <w:p w14:paraId="3CE3595E" w14:textId="77777777" w:rsidR="00800AD8" w:rsidRPr="00E001CE" w:rsidRDefault="00E001CE" w:rsidP="00E001CE">
      <w:pPr>
        <w:pStyle w:val="CommentLastWithHalfSpace"/>
      </w:pPr>
      <w:r>
        <w:t>[</w:t>
      </w:r>
      <w:r w:rsidR="00800AD8" w:rsidRPr="00E001CE">
        <w:rPr>
          <w:rStyle w:val="VernacularText"/>
        </w:rPr>
        <w:t>minseg</w:t>
      </w:r>
      <w:r w:rsidR="00800AD8">
        <w:t xml:space="preserve">: in F101 under </w:t>
      </w:r>
      <w:r w:rsidR="00800AD8" w:rsidRPr="00E001CE">
        <w:rPr>
          <w:rStyle w:val="VernacularText"/>
        </w:rPr>
        <w:t>inesug</w:t>
      </w:r>
      <w:r>
        <w:t>]</w:t>
      </w:r>
    </w:p>
    <w:p w14:paraId="78E84330" w14:textId="77777777" w:rsidR="00800AD8" w:rsidRDefault="008F6BB9" w:rsidP="00E001CE">
      <w:pPr>
        <w:pStyle w:val="InterlineText"/>
        <w:tabs>
          <w:tab w:val="left" w:pos="533"/>
          <w:tab w:val="left" w:pos="1187"/>
          <w:tab w:val="left" w:pos="2261"/>
          <w:tab w:val="left" w:pos="2525"/>
          <w:tab w:val="left" w:pos="3524"/>
        </w:tabs>
      </w:pPr>
      <w:r w:rsidRPr="003A1D48">
        <w:rPr>
          <w:rStyle w:val="InterlineTextNumChar"/>
        </w:rPr>
        <w:t>076</w:t>
      </w:r>
      <w:r w:rsidR="00800AD8">
        <w:tab/>
        <w:t>nu</w:t>
      </w:r>
      <w:r w:rsidR="00800AD8">
        <w:tab/>
        <w:t>qemiladj</w:t>
      </w:r>
      <w:r w:rsidR="00800AD8">
        <w:tab/>
        <w:t>a</w:t>
      </w:r>
      <w:r w:rsidR="00E001CE">
        <w:tab/>
        <w:t>vavayan,</w:t>
      </w:r>
      <w:r w:rsidR="00E001CE">
        <w:tab/>
        <w:t>maîeqaîeqad.</w:t>
      </w:r>
    </w:p>
    <w:p w14:paraId="016672B1" w14:textId="77777777" w:rsidR="00800AD8" w:rsidRDefault="00800AD8" w:rsidP="00E001CE">
      <w:pPr>
        <w:pStyle w:val="InterlineGlossWithTrans"/>
        <w:tabs>
          <w:tab w:val="left" w:pos="533"/>
          <w:tab w:val="left" w:pos="1187"/>
          <w:tab w:val="left" w:pos="2261"/>
          <w:tab w:val="left" w:pos="2525"/>
          <w:tab w:val="left" w:pos="3524"/>
        </w:tabs>
      </w:pPr>
      <w:r>
        <w:tab/>
        <w:t>nu</w:t>
      </w:r>
      <w:r>
        <w:tab/>
        <w:t>em=qiladj</w:t>
      </w:r>
      <w:r>
        <w:tab/>
        <w:t>a</w:t>
      </w:r>
      <w:r w:rsidR="00E001CE">
        <w:tab/>
        <w:t>vavayan</w:t>
      </w:r>
      <w:r w:rsidR="00E001CE">
        <w:tab/>
        <w:t>ma-îeqa-îeqad</w:t>
      </w:r>
    </w:p>
    <w:p w14:paraId="524A934B" w14:textId="77777777" w:rsidR="00800AD8" w:rsidRDefault="00800AD8" w:rsidP="00E001CE">
      <w:pPr>
        <w:pStyle w:val="InterlineTrans"/>
        <w:tabs>
          <w:tab w:val="left" w:pos="533"/>
          <w:tab w:val="left" w:pos="1187"/>
          <w:tab w:val="left" w:pos="2261"/>
          <w:tab w:val="left" w:pos="2525"/>
          <w:tab w:val="left" w:pos="3524"/>
        </w:tabs>
        <w:rPr>
          <w:smallCaps/>
        </w:rPr>
      </w:pPr>
      <w:r>
        <w:tab/>
        <w:t>when</w:t>
      </w:r>
      <w:r>
        <w:tab/>
      </w:r>
      <w:r>
        <w:rPr>
          <w:smallCaps/>
        </w:rPr>
        <w:t>af</w:t>
      </w:r>
      <w:r>
        <w:t>=sit</w:t>
      </w:r>
      <w:r>
        <w:rPr>
          <w:smallCaps/>
        </w:rPr>
        <w:tab/>
        <w:t>c</w:t>
      </w:r>
      <w:r w:rsidR="00E001CE">
        <w:tab/>
        <w:t>female</w:t>
      </w:r>
      <w:r w:rsidR="00E001CE">
        <w:tab/>
      </w:r>
      <w:r w:rsidR="00E001CE">
        <w:rPr>
          <w:smallCaps/>
        </w:rPr>
        <w:t>stat</w:t>
      </w:r>
      <w:r w:rsidR="00E001CE">
        <w:t>-</w:t>
      </w:r>
      <w:r w:rsidR="00E001CE">
        <w:rPr>
          <w:smallCaps/>
        </w:rPr>
        <w:t>red</w:t>
      </w:r>
      <w:r w:rsidR="00E001CE">
        <w:t>-wobble</w:t>
      </w:r>
    </w:p>
    <w:p w14:paraId="1201776C" w14:textId="77777777" w:rsidR="00800AD8" w:rsidRDefault="00800AD8" w:rsidP="00E001CE">
      <w:pPr>
        <w:pStyle w:val="InterlineFreeCommentFollows"/>
      </w:pPr>
      <w:r>
        <w:t>but when the wife sat on it, it wobbled.</w:t>
      </w:r>
    </w:p>
    <w:p w14:paraId="5D4F1AA3" w14:textId="77777777" w:rsidR="00800AD8" w:rsidRPr="00E001CE" w:rsidRDefault="00E001CE" w:rsidP="00E001CE">
      <w:pPr>
        <w:pStyle w:val="CommentLastWithHalfSpace"/>
      </w:pPr>
      <w:r>
        <w:t>[</w:t>
      </w:r>
      <w:r w:rsidR="00800AD8" w:rsidRPr="00E001CE">
        <w:rPr>
          <w:rStyle w:val="VernacularText"/>
        </w:rPr>
        <w:t>maîeqaîeqad</w:t>
      </w:r>
      <w:r w:rsidR="00800AD8">
        <w:t xml:space="preserve">: in F144 as </w:t>
      </w:r>
      <w:r w:rsidR="00800AD8" w:rsidRPr="00E001CE">
        <w:rPr>
          <w:rStyle w:val="VernacularText"/>
        </w:rPr>
        <w:t>îiqad</w:t>
      </w:r>
      <w:r>
        <w:t>]</w:t>
      </w:r>
    </w:p>
    <w:p w14:paraId="3EBDC617" w14:textId="77777777" w:rsidR="00800AD8" w:rsidRDefault="008F6BB9" w:rsidP="00E001CE">
      <w:pPr>
        <w:pStyle w:val="InterlineText"/>
        <w:tabs>
          <w:tab w:val="left" w:pos="533"/>
          <w:tab w:val="left" w:pos="1667"/>
          <w:tab w:val="left" w:pos="2351"/>
        </w:tabs>
      </w:pPr>
      <w:r w:rsidRPr="003A1D48">
        <w:rPr>
          <w:rStyle w:val="InterlineTextNumChar"/>
        </w:rPr>
        <w:t>077</w:t>
      </w:r>
      <w:r w:rsidR="00800AD8">
        <w:tab/>
        <w:t>limutseng</w:t>
      </w:r>
      <w:r w:rsidR="00800AD8">
        <w:tab/>
        <w:t>azua</w:t>
      </w:r>
      <w:r w:rsidR="00800AD8">
        <w:tab/>
        <w:t>vavayan.</w:t>
      </w:r>
    </w:p>
    <w:p w14:paraId="11654942" w14:textId="77777777" w:rsidR="00800AD8" w:rsidRDefault="00800AD8" w:rsidP="00E001CE">
      <w:pPr>
        <w:pStyle w:val="InterlineGlossWithTrans"/>
        <w:tabs>
          <w:tab w:val="left" w:pos="533"/>
          <w:tab w:val="left" w:pos="1667"/>
          <w:tab w:val="left" w:pos="2351"/>
        </w:tabs>
      </w:pPr>
      <w:r>
        <w:tab/>
        <w:t>li-mutseng</w:t>
      </w:r>
      <w:r>
        <w:tab/>
        <w:t>a-zua</w:t>
      </w:r>
      <w:r>
        <w:tab/>
        <w:t>vavayan</w:t>
      </w:r>
    </w:p>
    <w:p w14:paraId="75B827D7" w14:textId="77777777" w:rsidR="00800AD8" w:rsidRDefault="00800AD8" w:rsidP="00B76180">
      <w:pPr>
        <w:pStyle w:val="InterlineTransNoFree"/>
        <w:tabs>
          <w:tab w:val="left" w:pos="1667"/>
          <w:tab w:val="left" w:pos="2351"/>
          <w:tab w:val="right" w:pos="8789"/>
        </w:tabs>
      </w:pPr>
      <w:r>
        <w:tab/>
      </w:r>
      <w:r>
        <w:rPr>
          <w:smallCaps/>
        </w:rPr>
        <w:t>qal</w:t>
      </w:r>
      <w:r>
        <w:t>-angry</w:t>
      </w:r>
      <w:r>
        <w:tab/>
      </w:r>
      <w:r>
        <w:rPr>
          <w:smallCaps/>
        </w:rPr>
        <w:t>c-</w:t>
      </w:r>
      <w:r>
        <w:t>that</w:t>
      </w:r>
      <w:r>
        <w:tab/>
        <w:t>female</w:t>
      </w:r>
      <w:r w:rsidR="00E001CE">
        <w:tab/>
        <w:t>The wife was angry,</w:t>
      </w:r>
    </w:p>
    <w:p w14:paraId="34DD4C28" w14:textId="77777777" w:rsidR="00800AD8" w:rsidRDefault="008F6BB9" w:rsidP="00E001CE">
      <w:pPr>
        <w:pStyle w:val="InterlineText"/>
        <w:tabs>
          <w:tab w:val="left" w:pos="533"/>
          <w:tab w:val="left" w:pos="1757"/>
          <w:tab w:val="left" w:pos="2441"/>
        </w:tabs>
      </w:pPr>
      <w:r w:rsidRPr="003A1D48">
        <w:rPr>
          <w:rStyle w:val="InterlineTextNumChar"/>
        </w:rPr>
        <w:t>078</w:t>
      </w:r>
      <w:r w:rsidR="00800AD8">
        <w:tab/>
        <w:t>sipetsungu</w:t>
      </w:r>
      <w:r w:rsidR="00800AD8">
        <w:tab/>
        <w:t>azua</w:t>
      </w:r>
      <w:r w:rsidR="00800AD8">
        <w:tab/>
        <w:t>sangel.</w:t>
      </w:r>
    </w:p>
    <w:p w14:paraId="28BF677C" w14:textId="77777777" w:rsidR="00800AD8" w:rsidRDefault="00800AD8" w:rsidP="00E001CE">
      <w:pPr>
        <w:pStyle w:val="InterlineGlossWithTrans"/>
        <w:tabs>
          <w:tab w:val="left" w:pos="533"/>
          <w:tab w:val="left" w:pos="1757"/>
          <w:tab w:val="left" w:pos="2441"/>
        </w:tabs>
      </w:pPr>
      <w:r>
        <w:tab/>
        <w:t>si-petsungu</w:t>
      </w:r>
      <w:r>
        <w:tab/>
        <w:t>a-zua</w:t>
      </w:r>
      <w:r>
        <w:tab/>
        <w:t>sangel</w:t>
      </w:r>
    </w:p>
    <w:p w14:paraId="51F1C86D" w14:textId="77777777" w:rsidR="00800AD8" w:rsidRDefault="00800AD8" w:rsidP="00B76180">
      <w:pPr>
        <w:pStyle w:val="InterlineTransNoFree"/>
        <w:tabs>
          <w:tab w:val="left" w:pos="1757"/>
          <w:tab w:val="left" w:pos="2441"/>
          <w:tab w:val="right" w:pos="8789"/>
        </w:tabs>
      </w:pPr>
      <w:r>
        <w:tab/>
      </w:r>
      <w:r>
        <w:rPr>
          <w:smallCaps/>
        </w:rPr>
        <w:t>if</w:t>
      </w:r>
      <w:r>
        <w:t>-make.fire</w:t>
      </w:r>
      <w:r>
        <w:tab/>
      </w:r>
      <w:r>
        <w:rPr>
          <w:smallCaps/>
        </w:rPr>
        <w:t>c-</w:t>
      </w:r>
      <w:r>
        <w:t>that</w:t>
      </w:r>
      <w:r>
        <w:tab/>
        <w:t>stool</w:t>
      </w:r>
      <w:r w:rsidR="00E001CE">
        <w:tab/>
        <w:t>and used the stool for firewood.</w:t>
      </w:r>
    </w:p>
    <w:p w14:paraId="43A2E945" w14:textId="77777777" w:rsidR="00E001CE" w:rsidRDefault="00800AD8" w:rsidP="00E001CE">
      <w:pPr>
        <w:pStyle w:val="FullTranslation"/>
      </w:pPr>
      <w:r>
        <w:t>There was an old person who went hunting. He found some beautiful flowers, and picked them to give to his daughters. The flowers he picked belonged to a snake. The snake came along. “Why have you picked my flowers? Put them back. If you don’t put them back, I’ll bite you,” said the snake to the old man.</w:t>
      </w:r>
    </w:p>
    <w:p w14:paraId="5BDBD694" w14:textId="77777777" w:rsidR="00E001CE" w:rsidRDefault="00800AD8" w:rsidP="00E001CE">
      <w:pPr>
        <w:pStyle w:val="FullTranslation"/>
      </w:pPr>
      <w:r>
        <w:t>So he put the flowers back to the roots. But he couldn’t really put them back. When he put them back, they fell over. The snake asked: “Have you got a daughter by any chance?”</w:t>
      </w:r>
    </w:p>
    <w:p w14:paraId="1BC3D5CB" w14:textId="77777777" w:rsidR="00E001CE" w:rsidRDefault="00800AD8" w:rsidP="00E001CE">
      <w:pPr>
        <w:pStyle w:val="FullTranslation"/>
      </w:pPr>
      <w:r>
        <w:t>“I have,” said the old man.</w:t>
      </w:r>
    </w:p>
    <w:p w14:paraId="42ED810C" w14:textId="77777777" w:rsidR="00E001CE" w:rsidRDefault="00800AD8" w:rsidP="00E001CE">
      <w:pPr>
        <w:pStyle w:val="FullTranslation"/>
      </w:pPr>
      <w:r>
        <w:lastRenderedPageBreak/>
        <w:t>“In that case, take the flowers and offer them to your children. The one who likes the flowers will be my wife. If you don’t give her to me as my wife, I’ll bite you,” he said to the old man. The old man took the flowers home, and asked his children which of them liked the flowers. The oldest daughter didn’t like them at all.</w:t>
      </w:r>
    </w:p>
    <w:p w14:paraId="2C7C7AF5" w14:textId="77777777" w:rsidR="00E001CE" w:rsidRDefault="00800AD8" w:rsidP="00E001CE">
      <w:pPr>
        <w:pStyle w:val="FullTranslation"/>
      </w:pPr>
      <w:r>
        <w:t>The old man cried. “If you all dislike them, I’ll be bitten by a snake,” he told his children. His youngest daughter had pity on him. “In that case, give the flowers to me. I’ll marry the snake,” she said. So the old man gave them to her.</w:t>
      </w:r>
    </w:p>
    <w:p w14:paraId="3E85DB6D" w14:textId="77777777" w:rsidR="00E001CE" w:rsidRDefault="00800AD8" w:rsidP="00E001CE">
      <w:pPr>
        <w:pStyle w:val="FullTranslation"/>
      </w:pPr>
      <w:r>
        <w:t>On the third day the snake came. “Where is my wife?” said the snake. The father pointed her out. So the snake took the girl to his house. The two of them were going along the path;</w:t>
      </w:r>
      <w:r w:rsidR="00E001CE">
        <w:t xml:space="preserve"> </w:t>
      </w:r>
      <w:r>
        <w:t xml:space="preserve">and then the snake changed into a handsome man. The girl was very pleased. The two of them reached the snake’s house. The house was very fine, with mirrors all round. When flies tried to alight on it, they slipped because it was so fine. The snake wouldn’t let his wife go outside. He was afraid of </w:t>
      </w:r>
      <w:r w:rsidR="007D21B1">
        <w:t>her (or the house)</w:t>
      </w:r>
      <w:r>
        <w:t xml:space="preserve"> getting dirty.</w:t>
      </w:r>
    </w:p>
    <w:p w14:paraId="303FB6F2" w14:textId="77777777" w:rsidR="00E001CE" w:rsidRDefault="00E001CE" w:rsidP="00E001CE">
      <w:pPr>
        <w:pStyle w:val="FullTranslation"/>
      </w:pPr>
      <w:r>
        <w:t>T</w:t>
      </w:r>
      <w:r w:rsidR="00800AD8">
        <w:t>he snake went off to the fields. His wife’s oldest sister came. “Why is the house so fine? If only I had married him,” she said in her longing for it. “I must kill the snake’s wife,” she thought. The oldest sister said: “Let’s look in the mirror, to see who is more beautiful.</w:t>
      </w:r>
      <w:r>
        <w:t>”</w:t>
      </w:r>
      <w:r w:rsidR="00800AD8">
        <w:t xml:space="preserve"> The two of them looked in the mirror, and the snake’s wife was more beautiful. The oldest sister was not convinced. “Of course it’s because you’ve got a fine robe on; that’s why you look nice,” she said. So they swopped robes and looked in the mirror. But the snake’s wife was definitely more beautiful. The older said once more: “Let’s go to the well to look at our reflections,” she said to the snake’s wife. They went to the well to look at their reflections. But the snake’s wife was definitely more beautiful. The older girl was angry. She pushed her sister into the well. And the older girl went to become the snake’s wife.</w:t>
      </w:r>
    </w:p>
    <w:p w14:paraId="175A2D4B" w14:textId="77777777" w:rsidR="000D5EFB" w:rsidRDefault="00E001CE" w:rsidP="00E001CE">
      <w:pPr>
        <w:pStyle w:val="FullTranslation"/>
      </w:pPr>
      <w:r>
        <w:t>T</w:t>
      </w:r>
      <w:r w:rsidR="00800AD8">
        <w:t>he snake came back from the fields and looked at his wife. “Why has my wife become ugly?” he thought. And he went to the well to get water. There was a cockerel there. “Hee hee; ‘She’s my wife’, he thinks,” it crowed. The snake looked for the cockerel and took it home. And so the snake went off to the fields. “Take care of this cockerel. Don’t kill it,” he said to his wife. She put some unhulled rice out to dry. The cockerel kept eating it. The wife got angry, and she killed the cockerel.</w:t>
      </w:r>
    </w:p>
    <w:p w14:paraId="798865BE" w14:textId="77777777" w:rsidR="00800AD8" w:rsidRDefault="00800AD8" w:rsidP="00E001CE">
      <w:pPr>
        <w:pStyle w:val="FullTranslation"/>
      </w:pPr>
      <w:r>
        <w:t>The snake came back. “Where is my cockerel?” he said to his wife. “It kept eating the rice, so I killed it,” she said to her husband. So the cockerel was butchered. When they ate it as a side dish, the husband always got meat, and the wife got bones. The wife was angry, and threw away the side dish. A pine tree sprouted at the place where the dish landed. The pine tree grew tall, and the wood was used for a stool. When the husband sat on it, it was steady; but when the wife sat on it, it wobbled. The wife was angry, and used the stool for firewood.</w:t>
      </w:r>
    </w:p>
    <w:p w14:paraId="00B41F84" w14:textId="77777777" w:rsidR="00800AD8" w:rsidRDefault="00800AD8">
      <w:pPr>
        <w:pStyle w:val="Heading4"/>
      </w:pPr>
      <w:r w:rsidRPr="00996908">
        <w:rPr>
          <w:rStyle w:val="NumTextHeadingChar"/>
        </w:rPr>
        <w:t>003</w:t>
      </w:r>
      <w:r w:rsidRPr="0057338A">
        <w:t xml:space="preserve"> THE STUPID MAN</w:t>
      </w:r>
      <w:r w:rsidR="00433A7E" w:rsidRPr="0057338A">
        <w:br/>
      </w:r>
      <w:r>
        <w:t xml:space="preserve">malutjulutjuk a </w:t>
      </w:r>
      <w:r w:rsidR="00824E04">
        <w:t xml:space="preserve">uqaîay </w:t>
      </w:r>
      <w:r w:rsidR="00FD141C">
        <w:t>(</w:t>
      </w:r>
      <w:r w:rsidR="00824E04">
        <w:t>Qatsiîa</w:t>
      </w:r>
      <w:r w:rsidR="00FD141C">
        <w:t>y</w:t>
      </w:r>
      <w:r w:rsidR="00824E04">
        <w:t xml:space="preserve"> village, p.150</w:t>
      </w:r>
      <w:r w:rsidR="00FD141C">
        <w:t>)</w:t>
      </w:r>
    </w:p>
    <w:p w14:paraId="1929B73D" w14:textId="77777777" w:rsidR="00800AD8" w:rsidRDefault="00DC1AE0" w:rsidP="000D5EFB">
      <w:pPr>
        <w:pStyle w:val="InterlineText"/>
        <w:tabs>
          <w:tab w:val="left" w:pos="533"/>
          <w:tab w:val="left" w:pos="1142"/>
          <w:tab w:val="left" w:pos="1406"/>
          <w:tab w:val="left" w:pos="2630"/>
          <w:tab w:val="left" w:pos="3194"/>
        </w:tabs>
      </w:pPr>
      <w:r w:rsidRPr="003A1D48">
        <w:rPr>
          <w:rStyle w:val="InterlineTextNumChar"/>
        </w:rPr>
        <w:t>001</w:t>
      </w:r>
      <w:r w:rsidR="00800AD8">
        <w:tab/>
        <w:t>uzai</w:t>
      </w:r>
      <w:r w:rsidR="00800AD8">
        <w:tab/>
        <w:t>a</w:t>
      </w:r>
      <w:r w:rsidR="00800AD8">
        <w:tab/>
        <w:t>marevaîaw</w:t>
      </w:r>
      <w:r w:rsidR="00800AD8">
        <w:tab/>
        <w:t>ka</w:t>
      </w:r>
      <w:r w:rsidR="00800AD8">
        <w:tab/>
        <w:t>sitsuayan.</w:t>
      </w:r>
    </w:p>
    <w:p w14:paraId="7067600C" w14:textId="77777777" w:rsidR="00800AD8" w:rsidRDefault="00800AD8" w:rsidP="000D5EFB">
      <w:pPr>
        <w:pStyle w:val="InterlineGlossWithTrans"/>
        <w:tabs>
          <w:tab w:val="left" w:pos="533"/>
          <w:tab w:val="left" w:pos="1142"/>
          <w:tab w:val="left" w:pos="1406"/>
          <w:tab w:val="left" w:pos="2630"/>
          <w:tab w:val="left" w:pos="3194"/>
        </w:tabs>
      </w:pPr>
      <w:r>
        <w:tab/>
        <w:t>uzay</w:t>
      </w:r>
      <w:r>
        <w:tab/>
        <w:t>a</w:t>
      </w:r>
      <w:r>
        <w:tab/>
        <w:t>mare-vaîaw</w:t>
      </w:r>
      <w:r>
        <w:tab/>
        <w:t>ka</w:t>
      </w:r>
      <w:r>
        <w:tab/>
        <w:t>si-tsuay-an</w:t>
      </w:r>
    </w:p>
    <w:p w14:paraId="48DC9D3D" w14:textId="77777777" w:rsidR="00800AD8" w:rsidRDefault="00800AD8" w:rsidP="000D5EFB">
      <w:pPr>
        <w:pStyle w:val="InterlineTrans"/>
        <w:tabs>
          <w:tab w:val="left" w:pos="533"/>
          <w:tab w:val="left" w:pos="1142"/>
          <w:tab w:val="left" w:pos="1406"/>
          <w:tab w:val="left" w:pos="2630"/>
          <w:tab w:val="left" w:pos="3194"/>
        </w:tabs>
      </w:pPr>
      <w:r>
        <w:tab/>
        <w:t>there</w:t>
      </w:r>
      <w:r>
        <w:rPr>
          <w:smallCaps/>
        </w:rPr>
        <w:tab/>
        <w:t>c</w:t>
      </w:r>
      <w:r>
        <w:rPr>
          <w:smallCaps/>
        </w:rPr>
        <w:tab/>
      </w:r>
      <w:r>
        <w:t>pair-spouse</w:t>
      </w:r>
      <w:r>
        <w:tab/>
        <w:t>after</w:t>
      </w:r>
      <w:r>
        <w:tab/>
      </w:r>
      <w:r>
        <w:rPr>
          <w:smallCaps/>
        </w:rPr>
        <w:t>if</w:t>
      </w:r>
      <w:r>
        <w:t>-long.time-</w:t>
      </w:r>
      <w:r>
        <w:rPr>
          <w:smallCaps/>
        </w:rPr>
        <w:t>nom</w:t>
      </w:r>
    </w:p>
    <w:p w14:paraId="52890C8B" w14:textId="77777777" w:rsidR="00800AD8" w:rsidRDefault="00800AD8">
      <w:pPr>
        <w:pStyle w:val="InterlineFree"/>
      </w:pPr>
      <w:r>
        <w:t>Once upon a time there was a couple,</w:t>
      </w:r>
    </w:p>
    <w:p w14:paraId="6EB31319" w14:textId="77777777" w:rsidR="00800AD8" w:rsidRDefault="00DC1AE0" w:rsidP="000D5EFB">
      <w:pPr>
        <w:pStyle w:val="InterlineText"/>
        <w:tabs>
          <w:tab w:val="left" w:pos="533"/>
          <w:tab w:val="left" w:pos="1142"/>
          <w:tab w:val="left" w:pos="1406"/>
          <w:tab w:val="left" w:pos="2225"/>
          <w:tab w:val="left" w:pos="2489"/>
        </w:tabs>
      </w:pPr>
      <w:r w:rsidRPr="003A1D48">
        <w:rPr>
          <w:rStyle w:val="InterlineTextNumChar"/>
        </w:rPr>
        <w:t>002</w:t>
      </w:r>
      <w:r w:rsidR="00800AD8">
        <w:tab/>
        <w:t>uzai</w:t>
      </w:r>
      <w:r w:rsidR="00800AD8">
        <w:tab/>
        <w:t>a</w:t>
      </w:r>
      <w:r w:rsidR="00800AD8">
        <w:tab/>
        <w:t>uqaîay</w:t>
      </w:r>
      <w:r w:rsidR="00800AD8">
        <w:tab/>
        <w:t>a</w:t>
      </w:r>
      <w:r w:rsidR="00800AD8">
        <w:tab/>
        <w:t>aîak.</w:t>
      </w:r>
    </w:p>
    <w:p w14:paraId="66F0A7C8" w14:textId="77777777" w:rsidR="00800AD8" w:rsidRDefault="00800AD8" w:rsidP="000D5EFB">
      <w:pPr>
        <w:pStyle w:val="InterlineGlossWithTrans"/>
        <w:tabs>
          <w:tab w:val="left" w:pos="533"/>
          <w:tab w:val="left" w:pos="1142"/>
          <w:tab w:val="left" w:pos="1406"/>
          <w:tab w:val="left" w:pos="2225"/>
          <w:tab w:val="left" w:pos="2489"/>
        </w:tabs>
      </w:pPr>
      <w:r>
        <w:tab/>
        <w:t>uzay</w:t>
      </w:r>
      <w:r>
        <w:tab/>
        <w:t>a</w:t>
      </w:r>
      <w:r>
        <w:tab/>
        <w:t>uqaîay</w:t>
      </w:r>
      <w:r>
        <w:tab/>
        <w:t>a</w:t>
      </w:r>
      <w:r>
        <w:tab/>
        <w:t>aîak</w:t>
      </w:r>
    </w:p>
    <w:p w14:paraId="39618DAE" w14:textId="77777777" w:rsidR="00800AD8" w:rsidRDefault="00800AD8" w:rsidP="00B76180">
      <w:pPr>
        <w:pStyle w:val="InterlineTransNoFree"/>
        <w:tabs>
          <w:tab w:val="left" w:pos="1142"/>
          <w:tab w:val="left" w:pos="1406"/>
          <w:tab w:val="left" w:pos="2225"/>
          <w:tab w:val="left" w:pos="2489"/>
          <w:tab w:val="right" w:pos="8789"/>
        </w:tabs>
      </w:pPr>
      <w:r>
        <w:tab/>
        <w:t>there</w:t>
      </w:r>
      <w:r>
        <w:rPr>
          <w:smallCaps/>
        </w:rPr>
        <w:tab/>
        <w:t>c</w:t>
      </w:r>
      <w:r>
        <w:rPr>
          <w:smallCaps/>
        </w:rPr>
        <w:tab/>
      </w:r>
      <w:r>
        <w:t>male</w:t>
      </w:r>
      <w:r>
        <w:rPr>
          <w:smallCaps/>
        </w:rPr>
        <w:tab/>
        <w:t>c</w:t>
      </w:r>
      <w:r>
        <w:rPr>
          <w:smallCaps/>
        </w:rPr>
        <w:tab/>
      </w:r>
      <w:r>
        <w:t>child</w:t>
      </w:r>
      <w:r w:rsidR="000D5EFB">
        <w:tab/>
        <w:t>and they had a son.</w:t>
      </w:r>
    </w:p>
    <w:p w14:paraId="6E8526DF" w14:textId="77777777" w:rsidR="00800AD8" w:rsidRDefault="00DC1AE0" w:rsidP="000D5EFB">
      <w:pPr>
        <w:pStyle w:val="InterlineText"/>
        <w:tabs>
          <w:tab w:val="left" w:pos="533"/>
          <w:tab w:val="left" w:pos="1022"/>
          <w:tab w:val="left" w:pos="3326"/>
          <w:tab w:val="left" w:pos="4010"/>
        </w:tabs>
      </w:pPr>
      <w:r w:rsidRPr="003A1D48">
        <w:rPr>
          <w:rStyle w:val="InterlineTextNumChar"/>
        </w:rPr>
        <w:t>003</w:t>
      </w:r>
      <w:r w:rsidR="00800AD8">
        <w:tab/>
        <w:t>sa</w:t>
      </w:r>
      <w:r w:rsidR="00800AD8">
        <w:tab/>
        <w:t>nasemvaî</w:t>
      </w:r>
      <w:r w:rsidR="00800AD8">
        <w:tab/>
        <w:t>azua</w:t>
      </w:r>
      <w:r w:rsidR="00800AD8">
        <w:tab/>
        <w:t>kina.</w:t>
      </w:r>
    </w:p>
    <w:p w14:paraId="053130FA" w14:textId="77777777" w:rsidR="00800AD8" w:rsidRDefault="00800AD8" w:rsidP="000D5EFB">
      <w:pPr>
        <w:pStyle w:val="InterlineGlossWithTrans"/>
        <w:tabs>
          <w:tab w:val="left" w:pos="533"/>
          <w:tab w:val="left" w:pos="1022"/>
          <w:tab w:val="left" w:pos="3326"/>
          <w:tab w:val="left" w:pos="4010"/>
        </w:tabs>
      </w:pPr>
      <w:r>
        <w:tab/>
        <w:t>sa</w:t>
      </w:r>
      <w:r>
        <w:tab/>
        <w:t>na-em=sevaî</w:t>
      </w:r>
      <w:r>
        <w:tab/>
        <w:t>a-zua</w:t>
      </w:r>
      <w:r>
        <w:tab/>
        <w:t>kina</w:t>
      </w:r>
    </w:p>
    <w:p w14:paraId="4B3092F4" w14:textId="77777777" w:rsidR="00800AD8" w:rsidRDefault="00800AD8" w:rsidP="000D5EFB">
      <w:pPr>
        <w:pStyle w:val="InterlineTrans"/>
        <w:tabs>
          <w:tab w:val="left" w:pos="533"/>
          <w:tab w:val="left" w:pos="1022"/>
          <w:tab w:val="left" w:pos="3326"/>
          <w:tab w:val="left" w:pos="4010"/>
        </w:tabs>
      </w:pPr>
      <w:r>
        <w:tab/>
        <w:t>and</w:t>
      </w:r>
      <w:r>
        <w:tab/>
      </w:r>
      <w:r>
        <w:rPr>
          <w:smallCaps/>
        </w:rPr>
        <w:t>past</w:t>
      </w:r>
      <w:r>
        <w:t>-</w:t>
      </w:r>
      <w:r>
        <w:rPr>
          <w:smallCaps/>
        </w:rPr>
        <w:t>af</w:t>
      </w:r>
      <w:r>
        <w:t>=carry.on.back</w:t>
      </w:r>
      <w:r>
        <w:tab/>
      </w:r>
      <w:r>
        <w:rPr>
          <w:smallCaps/>
        </w:rPr>
        <w:t>c-</w:t>
      </w:r>
      <w:r>
        <w:t>that</w:t>
      </w:r>
      <w:r>
        <w:tab/>
        <w:t>mother</w:t>
      </w:r>
    </w:p>
    <w:p w14:paraId="218273F5" w14:textId="77777777" w:rsidR="00800AD8" w:rsidRDefault="00800AD8">
      <w:pPr>
        <w:pStyle w:val="InterlineFree"/>
      </w:pPr>
      <w:r>
        <w:t>The mother was carrying the child on her back.</w:t>
      </w:r>
    </w:p>
    <w:p w14:paraId="24A74543" w14:textId="77777777" w:rsidR="00800AD8" w:rsidRDefault="00DC1AE0" w:rsidP="000D5EFB">
      <w:pPr>
        <w:pStyle w:val="InterlineText"/>
        <w:tabs>
          <w:tab w:val="left" w:pos="533"/>
          <w:tab w:val="left" w:pos="1022"/>
          <w:tab w:val="left" w:pos="1706"/>
          <w:tab w:val="left" w:pos="2510"/>
          <w:tab w:val="left" w:pos="3554"/>
          <w:tab w:val="left" w:pos="3818"/>
          <w:tab w:val="left" w:pos="4847"/>
          <w:tab w:val="left" w:pos="5621"/>
          <w:tab w:val="left" w:pos="5885"/>
        </w:tabs>
      </w:pPr>
      <w:r w:rsidRPr="003A1D48">
        <w:rPr>
          <w:rStyle w:val="InterlineTextNumChar"/>
        </w:rPr>
        <w:t>004</w:t>
      </w:r>
      <w:r w:rsidR="00800AD8">
        <w:tab/>
        <w:t>qau</w:t>
      </w:r>
      <w:r w:rsidR="00800AD8">
        <w:tab/>
        <w:t>azua</w:t>
      </w:r>
      <w:r w:rsidR="00800AD8">
        <w:tab/>
        <w:t>kina:</w:t>
      </w:r>
      <w:r w:rsidR="00800AD8">
        <w:tab/>
        <w:t>“vaiku</w:t>
      </w:r>
      <w:r w:rsidR="00800AD8">
        <w:tab/>
        <w:t>a</w:t>
      </w:r>
      <w:r w:rsidR="00800AD8">
        <w:tab/>
        <w:t>kikasiw,”</w:t>
      </w:r>
      <w:r w:rsidR="00800AD8">
        <w:tab/>
        <w:t>ayain</w:t>
      </w:r>
      <w:r w:rsidR="00800AD8">
        <w:tab/>
        <w:t>a</w:t>
      </w:r>
      <w:r w:rsidR="00800AD8">
        <w:tab/>
      </w:r>
      <w:smartTag w:uri="urn:schemas-microsoft-com:office:smarttags" w:element="place">
        <w:r w:rsidR="00800AD8">
          <w:t>kama</w:t>
        </w:r>
      </w:smartTag>
      <w:r w:rsidR="00800AD8">
        <w:t>.</w:t>
      </w:r>
    </w:p>
    <w:p w14:paraId="4018EB37" w14:textId="77777777" w:rsidR="00800AD8" w:rsidRDefault="00800AD8" w:rsidP="000D5EFB">
      <w:pPr>
        <w:pStyle w:val="InterlineGlossWithTrans"/>
        <w:tabs>
          <w:tab w:val="left" w:pos="533"/>
          <w:tab w:val="left" w:pos="1022"/>
          <w:tab w:val="left" w:pos="1706"/>
          <w:tab w:val="left" w:pos="2510"/>
          <w:tab w:val="left" w:pos="3554"/>
          <w:tab w:val="left" w:pos="3818"/>
          <w:tab w:val="left" w:pos="4847"/>
          <w:tab w:val="left" w:pos="5621"/>
          <w:tab w:val="left" w:pos="5885"/>
        </w:tabs>
      </w:pPr>
      <w:r>
        <w:tab/>
        <w:t>qau</w:t>
      </w:r>
      <w:r>
        <w:tab/>
        <w:t>a-zua</w:t>
      </w:r>
      <w:r>
        <w:tab/>
        <w:t>kina</w:t>
      </w:r>
      <w:r>
        <w:tab/>
        <w:t>vaik-u</w:t>
      </w:r>
      <w:r>
        <w:tab/>
        <w:t>a</w:t>
      </w:r>
      <w:r>
        <w:tab/>
        <w:t>ki-kasiw</w:t>
      </w:r>
      <w:r>
        <w:tab/>
        <w:t>aya-en</w:t>
      </w:r>
      <w:r>
        <w:tab/>
        <w:t>a</w:t>
      </w:r>
      <w:r>
        <w:tab/>
      </w:r>
      <w:smartTag w:uri="urn:schemas-microsoft-com:office:smarttags" w:element="place">
        <w:r>
          <w:t>kama</w:t>
        </w:r>
      </w:smartTag>
    </w:p>
    <w:p w14:paraId="17046896" w14:textId="77777777" w:rsidR="00800AD8" w:rsidRDefault="00800AD8" w:rsidP="000D5EFB">
      <w:pPr>
        <w:pStyle w:val="InterlineTrans"/>
        <w:tabs>
          <w:tab w:val="left" w:pos="533"/>
          <w:tab w:val="left" w:pos="1022"/>
          <w:tab w:val="left" w:pos="1706"/>
          <w:tab w:val="left" w:pos="2510"/>
          <w:tab w:val="left" w:pos="3554"/>
          <w:tab w:val="left" w:pos="3818"/>
          <w:tab w:val="left" w:pos="4847"/>
          <w:tab w:val="left" w:pos="5621"/>
          <w:tab w:val="left" w:pos="5885"/>
        </w:tabs>
      </w:pPr>
      <w:r>
        <w:tab/>
        <w:t>so</w:t>
      </w:r>
      <w:r>
        <w:tab/>
      </w:r>
      <w:r>
        <w:rPr>
          <w:smallCaps/>
        </w:rPr>
        <w:t>c-</w:t>
      </w:r>
      <w:r>
        <w:t>that</w:t>
      </w:r>
      <w:r>
        <w:tab/>
        <w:t>mother</w:t>
      </w:r>
      <w:r>
        <w:tab/>
        <w:t>leave-</w:t>
      </w:r>
      <w:r>
        <w:rPr>
          <w:smallCaps/>
        </w:rPr>
        <w:t>imp</w:t>
      </w:r>
      <w:r>
        <w:rPr>
          <w:smallCaps/>
        </w:rPr>
        <w:tab/>
        <w:t>c</w:t>
      </w:r>
      <w:r>
        <w:rPr>
          <w:smallCaps/>
        </w:rPr>
        <w:tab/>
      </w:r>
      <w:r>
        <w:t>do-tree</w:t>
      </w:r>
      <w:r>
        <w:tab/>
        <w:t>say-</w:t>
      </w:r>
      <w:r>
        <w:rPr>
          <w:smallCaps/>
        </w:rPr>
        <w:t>pf</w:t>
      </w:r>
      <w:r>
        <w:rPr>
          <w:smallCaps/>
        </w:rPr>
        <w:tab/>
        <w:t>c</w:t>
      </w:r>
      <w:r>
        <w:rPr>
          <w:smallCaps/>
        </w:rPr>
        <w:tab/>
      </w:r>
      <w:r>
        <w:t>father</w:t>
      </w:r>
    </w:p>
    <w:p w14:paraId="1F2D0089" w14:textId="77777777" w:rsidR="00800AD8" w:rsidRDefault="00800AD8">
      <w:pPr>
        <w:pStyle w:val="InterlineFree"/>
      </w:pPr>
      <w:r>
        <w:t>The mother said to the father: “Go and get some wood.”</w:t>
      </w:r>
    </w:p>
    <w:p w14:paraId="1C7A4A88" w14:textId="77777777" w:rsidR="00800AD8" w:rsidRDefault="00DC1AE0" w:rsidP="000D5EFB">
      <w:pPr>
        <w:pStyle w:val="InterlineText"/>
        <w:tabs>
          <w:tab w:val="left" w:pos="533"/>
          <w:tab w:val="left" w:pos="1022"/>
          <w:tab w:val="left" w:pos="1511"/>
          <w:tab w:val="left" w:pos="2150"/>
          <w:tab w:val="left" w:pos="2744"/>
          <w:tab w:val="left" w:pos="3008"/>
          <w:tab w:val="left" w:pos="4037"/>
          <w:tab w:val="left" w:pos="4511"/>
          <w:tab w:val="left" w:pos="4775"/>
        </w:tabs>
      </w:pPr>
      <w:r w:rsidRPr="003A1D48">
        <w:rPr>
          <w:rStyle w:val="InterlineTextNumChar"/>
        </w:rPr>
        <w:lastRenderedPageBreak/>
        <w:t>005</w:t>
      </w:r>
      <w:r w:rsidR="00800AD8">
        <w:tab/>
        <w:t>qau</w:t>
      </w:r>
      <w:r w:rsidR="00800AD8">
        <w:tab/>
        <w:t>“ui,</w:t>
      </w:r>
      <w:r w:rsidR="00800AD8">
        <w:tab/>
        <w:t>vaik</w:t>
      </w:r>
      <w:r w:rsidR="00800AD8">
        <w:tab/>
        <w:t>aken</w:t>
      </w:r>
      <w:r w:rsidR="00800AD8">
        <w:tab/>
        <w:t>a</w:t>
      </w:r>
      <w:r w:rsidR="00800AD8">
        <w:tab/>
        <w:t>kikasiw,”</w:t>
      </w:r>
      <w:r w:rsidR="00800AD8">
        <w:tab/>
        <w:t>aya</w:t>
      </w:r>
      <w:r w:rsidR="00800AD8">
        <w:tab/>
        <w:t>a</w:t>
      </w:r>
      <w:r w:rsidR="00800AD8">
        <w:tab/>
      </w:r>
      <w:smartTag w:uri="urn:schemas-microsoft-com:office:smarttags" w:element="place">
        <w:r w:rsidR="00800AD8">
          <w:t>kama</w:t>
        </w:r>
      </w:smartTag>
      <w:r w:rsidR="00800AD8">
        <w:t>.</w:t>
      </w:r>
    </w:p>
    <w:p w14:paraId="1A8A172E" w14:textId="77777777" w:rsidR="00800AD8" w:rsidRDefault="00800AD8" w:rsidP="000D5EFB">
      <w:pPr>
        <w:pStyle w:val="InterlineGlossWithTrans"/>
        <w:tabs>
          <w:tab w:val="left" w:pos="533"/>
          <w:tab w:val="left" w:pos="1022"/>
          <w:tab w:val="left" w:pos="1511"/>
          <w:tab w:val="left" w:pos="2150"/>
          <w:tab w:val="left" w:pos="2744"/>
          <w:tab w:val="left" w:pos="3008"/>
          <w:tab w:val="left" w:pos="4037"/>
          <w:tab w:val="left" w:pos="4511"/>
          <w:tab w:val="left" w:pos="4775"/>
        </w:tabs>
      </w:pPr>
      <w:r>
        <w:tab/>
        <w:t>qau</w:t>
      </w:r>
      <w:r>
        <w:tab/>
        <w:t>ui</w:t>
      </w:r>
      <w:r>
        <w:tab/>
        <w:t>vaik</w:t>
      </w:r>
      <w:r>
        <w:tab/>
        <w:t>aken</w:t>
      </w:r>
      <w:r>
        <w:tab/>
        <w:t>a</w:t>
      </w:r>
      <w:r>
        <w:tab/>
        <w:t>ki-kasiw</w:t>
      </w:r>
      <w:r>
        <w:tab/>
        <w:t>aya</w:t>
      </w:r>
      <w:r>
        <w:tab/>
        <w:t>a</w:t>
      </w:r>
      <w:r>
        <w:tab/>
      </w:r>
      <w:smartTag w:uri="urn:schemas-microsoft-com:office:smarttags" w:element="place">
        <w:r>
          <w:t>kama</w:t>
        </w:r>
      </w:smartTag>
    </w:p>
    <w:p w14:paraId="3EA7F609" w14:textId="77777777" w:rsidR="00800AD8" w:rsidRDefault="00800AD8" w:rsidP="000D5EFB">
      <w:pPr>
        <w:pStyle w:val="InterlineTrans"/>
        <w:tabs>
          <w:tab w:val="left" w:pos="533"/>
          <w:tab w:val="left" w:pos="1022"/>
          <w:tab w:val="left" w:pos="1511"/>
          <w:tab w:val="left" w:pos="2150"/>
          <w:tab w:val="left" w:pos="2744"/>
          <w:tab w:val="left" w:pos="3008"/>
          <w:tab w:val="left" w:pos="4037"/>
          <w:tab w:val="left" w:pos="4511"/>
          <w:tab w:val="left" w:pos="4775"/>
        </w:tabs>
      </w:pPr>
      <w:r>
        <w:tab/>
        <w:t>so</w:t>
      </w:r>
      <w:r>
        <w:tab/>
        <w:t>yes</w:t>
      </w:r>
      <w:r>
        <w:tab/>
        <w:t>leave</w:t>
      </w:r>
      <w:r>
        <w:tab/>
      </w:r>
      <w:r w:rsidR="000D5EFB">
        <w:rPr>
          <w:smallCaps/>
        </w:rPr>
        <w:t>f.I</w:t>
      </w:r>
      <w:r>
        <w:rPr>
          <w:smallCaps/>
        </w:rPr>
        <w:tab/>
        <w:t>c</w:t>
      </w:r>
      <w:r>
        <w:rPr>
          <w:smallCaps/>
        </w:rPr>
        <w:tab/>
      </w:r>
      <w:r>
        <w:t>do-tree</w:t>
      </w:r>
      <w:r>
        <w:tab/>
        <w:t>say</w:t>
      </w:r>
      <w:r>
        <w:rPr>
          <w:smallCaps/>
        </w:rPr>
        <w:tab/>
        <w:t>c</w:t>
      </w:r>
      <w:r>
        <w:rPr>
          <w:smallCaps/>
        </w:rPr>
        <w:tab/>
      </w:r>
      <w:r>
        <w:t>father</w:t>
      </w:r>
    </w:p>
    <w:p w14:paraId="4C968532" w14:textId="77777777" w:rsidR="00800AD8" w:rsidRDefault="00800AD8">
      <w:pPr>
        <w:pStyle w:val="InterlineFree"/>
      </w:pPr>
      <w:r>
        <w:t>“Right, I’m off to get wood,” said the father.</w:t>
      </w:r>
    </w:p>
    <w:p w14:paraId="4580A568" w14:textId="77777777" w:rsidR="00800AD8" w:rsidRDefault="00DC1AE0" w:rsidP="000D5EFB">
      <w:pPr>
        <w:pStyle w:val="InterlineText"/>
        <w:tabs>
          <w:tab w:val="left" w:pos="533"/>
          <w:tab w:val="left" w:pos="1022"/>
          <w:tab w:val="left" w:pos="2066"/>
          <w:tab w:val="left" w:pos="2570"/>
          <w:tab w:val="left" w:pos="3179"/>
          <w:tab w:val="left" w:pos="3443"/>
          <w:tab w:val="left" w:pos="4577"/>
          <w:tab w:val="left" w:pos="5066"/>
          <w:tab w:val="left" w:pos="5705"/>
          <w:tab w:val="left" w:pos="5969"/>
        </w:tabs>
      </w:pPr>
      <w:r w:rsidRPr="003A1D48">
        <w:rPr>
          <w:rStyle w:val="InterlineTextNumChar"/>
        </w:rPr>
        <w:t>006</w:t>
      </w:r>
      <w:r w:rsidR="00800AD8">
        <w:tab/>
        <w:t>qau</w:t>
      </w:r>
      <w:r w:rsidR="00800AD8">
        <w:tab/>
        <w:t>kematsu</w:t>
      </w:r>
      <w:r w:rsidR="00800AD8">
        <w:tab/>
        <w:t>ta</w:t>
      </w:r>
      <w:r w:rsidR="00800AD8">
        <w:tab/>
        <w:t>tsalis</w:t>
      </w:r>
      <w:r w:rsidR="00800AD8">
        <w:tab/>
        <w:t>a</w:t>
      </w:r>
      <w:r w:rsidR="00800AD8">
        <w:tab/>
        <w:t>la÷ua÷uq,</w:t>
      </w:r>
      <w:r w:rsidR="00800AD8">
        <w:tab/>
        <w:t>sa</w:t>
      </w:r>
      <w:r w:rsidR="00800AD8">
        <w:tab/>
        <w:t>vaik</w:t>
      </w:r>
      <w:r w:rsidR="00800AD8">
        <w:tab/>
        <w:t>a</w:t>
      </w:r>
      <w:r w:rsidR="00800AD8">
        <w:tab/>
        <w:t>kikasiw.</w:t>
      </w:r>
    </w:p>
    <w:p w14:paraId="7356633D" w14:textId="77777777" w:rsidR="00800AD8" w:rsidRDefault="00800AD8" w:rsidP="000D5EFB">
      <w:pPr>
        <w:pStyle w:val="InterlineGlossWithTrans"/>
        <w:tabs>
          <w:tab w:val="left" w:pos="533"/>
          <w:tab w:val="left" w:pos="1022"/>
          <w:tab w:val="left" w:pos="2066"/>
          <w:tab w:val="left" w:pos="2570"/>
          <w:tab w:val="left" w:pos="3179"/>
          <w:tab w:val="left" w:pos="3443"/>
          <w:tab w:val="left" w:pos="4577"/>
          <w:tab w:val="left" w:pos="5066"/>
          <w:tab w:val="left" w:pos="5705"/>
          <w:tab w:val="left" w:pos="5969"/>
        </w:tabs>
      </w:pPr>
      <w:r>
        <w:tab/>
        <w:t>qau</w:t>
      </w:r>
      <w:r>
        <w:tab/>
        <w:t>em=katsu</w:t>
      </w:r>
      <w:r>
        <w:tab/>
        <w:t>ta</w:t>
      </w:r>
      <w:r>
        <w:tab/>
        <w:t>tsalis</w:t>
      </w:r>
      <w:r>
        <w:tab/>
        <w:t>a</w:t>
      </w:r>
      <w:r w:rsidR="000D5EFB">
        <w:tab/>
        <w:t>a÷u=</w:t>
      </w:r>
      <w:r>
        <w:t>la÷uq</w:t>
      </w:r>
      <w:r>
        <w:tab/>
        <w:t>sa</w:t>
      </w:r>
      <w:r>
        <w:tab/>
        <w:t>vaik</w:t>
      </w:r>
      <w:r>
        <w:tab/>
        <w:t>a</w:t>
      </w:r>
      <w:r>
        <w:tab/>
        <w:t>ki-kasiw</w:t>
      </w:r>
    </w:p>
    <w:p w14:paraId="542A20E8" w14:textId="77777777" w:rsidR="00800AD8" w:rsidRDefault="00800AD8" w:rsidP="000D5EFB">
      <w:pPr>
        <w:pStyle w:val="InterlineTrans"/>
        <w:tabs>
          <w:tab w:val="left" w:pos="533"/>
          <w:tab w:val="left" w:pos="1022"/>
          <w:tab w:val="left" w:pos="2066"/>
          <w:tab w:val="left" w:pos="2570"/>
          <w:tab w:val="left" w:pos="3179"/>
          <w:tab w:val="left" w:pos="3443"/>
          <w:tab w:val="left" w:pos="4577"/>
          <w:tab w:val="left" w:pos="5066"/>
          <w:tab w:val="left" w:pos="5705"/>
          <w:tab w:val="left" w:pos="5969"/>
        </w:tabs>
      </w:pPr>
      <w:r>
        <w:tab/>
        <w:t>so</w:t>
      </w:r>
      <w:r>
        <w:tab/>
      </w:r>
      <w:r>
        <w:rPr>
          <w:smallCaps/>
        </w:rPr>
        <w:t>af</w:t>
      </w:r>
      <w:r>
        <w:t>=carry</w:t>
      </w:r>
      <w:r>
        <w:tab/>
      </w:r>
      <w:r>
        <w:rPr>
          <w:smallCaps/>
        </w:rPr>
        <w:t>obl</w:t>
      </w:r>
      <w:r>
        <w:tab/>
        <w:t>rope</w:t>
      </w:r>
      <w:r>
        <w:rPr>
          <w:smallCaps/>
        </w:rPr>
        <w:tab/>
        <w:t>c</w:t>
      </w:r>
      <w:r>
        <w:rPr>
          <w:smallCaps/>
        </w:rPr>
        <w:tab/>
        <w:t>red</w:t>
      </w:r>
      <w:r>
        <w:t>=long</w:t>
      </w:r>
      <w:r>
        <w:tab/>
        <w:t>and</w:t>
      </w:r>
      <w:r>
        <w:tab/>
        <w:t>leave</w:t>
      </w:r>
      <w:r>
        <w:rPr>
          <w:smallCaps/>
        </w:rPr>
        <w:tab/>
        <w:t>c</w:t>
      </w:r>
      <w:r>
        <w:rPr>
          <w:smallCaps/>
        </w:rPr>
        <w:tab/>
      </w:r>
      <w:r>
        <w:t>do-tree</w:t>
      </w:r>
    </w:p>
    <w:p w14:paraId="6F3D46F6" w14:textId="77777777" w:rsidR="00800AD8" w:rsidRDefault="00800AD8">
      <w:pPr>
        <w:pStyle w:val="InterlineFree"/>
      </w:pPr>
      <w:r>
        <w:t>He took a long rope, and went to get wood.</w:t>
      </w:r>
    </w:p>
    <w:p w14:paraId="1CD82DAD" w14:textId="77777777" w:rsidR="00800AD8" w:rsidRDefault="00DC1AE0" w:rsidP="000C687B">
      <w:pPr>
        <w:pStyle w:val="InterlineText"/>
        <w:tabs>
          <w:tab w:val="left" w:pos="533"/>
          <w:tab w:val="left" w:pos="1202"/>
          <w:tab w:val="left" w:pos="1811"/>
          <w:tab w:val="left" w:pos="2075"/>
          <w:tab w:val="left" w:pos="3494"/>
          <w:tab w:val="left" w:pos="3758"/>
          <w:tab w:val="left" w:pos="4337"/>
        </w:tabs>
      </w:pPr>
      <w:r w:rsidRPr="003A1D48">
        <w:rPr>
          <w:rStyle w:val="InterlineTextNumChar"/>
        </w:rPr>
        <w:t>007</w:t>
      </w:r>
      <w:r w:rsidR="00800AD8">
        <w:tab/>
        <w:t>manu</w:t>
      </w:r>
      <w:r w:rsidR="00800AD8">
        <w:tab/>
        <w:t>uzai</w:t>
      </w:r>
      <w:r w:rsidR="00800AD8">
        <w:tab/>
        <w:t>a</w:t>
      </w:r>
      <w:r w:rsidR="00800AD8">
        <w:tab/>
        <w:t>qanivung</w:t>
      </w:r>
      <w:r w:rsidR="00800AD8">
        <w:tab/>
        <w:t>a</w:t>
      </w:r>
      <w:r w:rsidR="00800AD8">
        <w:tab/>
        <w:t>÷usa</w:t>
      </w:r>
      <w:r w:rsidR="00800AD8">
        <w:tab/>
        <w:t>qapuluan.</w:t>
      </w:r>
    </w:p>
    <w:p w14:paraId="2C5D0550" w14:textId="77777777" w:rsidR="00800AD8" w:rsidRDefault="00800AD8" w:rsidP="000C687B">
      <w:pPr>
        <w:pStyle w:val="InterlineGlossWithTrans"/>
        <w:tabs>
          <w:tab w:val="left" w:pos="533"/>
          <w:tab w:val="left" w:pos="1202"/>
          <w:tab w:val="left" w:pos="1811"/>
          <w:tab w:val="left" w:pos="2075"/>
          <w:tab w:val="left" w:pos="3494"/>
          <w:tab w:val="left" w:pos="3758"/>
          <w:tab w:val="left" w:pos="4337"/>
        </w:tabs>
      </w:pPr>
      <w:r>
        <w:tab/>
        <w:t>manu</w:t>
      </w:r>
      <w:r>
        <w:tab/>
        <w:t>uzay</w:t>
      </w:r>
      <w:r>
        <w:tab/>
        <w:t>a</w:t>
      </w:r>
      <w:r>
        <w:tab/>
        <w:t>qanivung</w:t>
      </w:r>
      <w:r>
        <w:tab/>
        <w:t>a</w:t>
      </w:r>
      <w:r>
        <w:tab/>
        <w:t>÷usa</w:t>
      </w:r>
      <w:r>
        <w:tab/>
        <w:t>qa-pulu-an</w:t>
      </w:r>
    </w:p>
    <w:p w14:paraId="07A1A223" w14:textId="77777777" w:rsidR="00800AD8" w:rsidRDefault="00800AD8" w:rsidP="000C687B">
      <w:pPr>
        <w:pStyle w:val="InterlineTrans"/>
        <w:tabs>
          <w:tab w:val="left" w:pos="533"/>
          <w:tab w:val="left" w:pos="1202"/>
          <w:tab w:val="left" w:pos="1811"/>
          <w:tab w:val="left" w:pos="2075"/>
          <w:tab w:val="left" w:pos="3494"/>
          <w:tab w:val="left" w:pos="3758"/>
          <w:tab w:val="left" w:pos="4337"/>
        </w:tabs>
      </w:pPr>
      <w:r>
        <w:tab/>
        <w:t>then</w:t>
      </w:r>
      <w:r>
        <w:tab/>
        <w:t>there</w:t>
      </w:r>
      <w:r>
        <w:rPr>
          <w:smallCaps/>
        </w:rPr>
        <w:tab/>
        <w:t>c</w:t>
      </w:r>
      <w:r>
        <w:rPr>
          <w:smallCaps/>
        </w:rPr>
        <w:tab/>
      </w:r>
      <w:r>
        <w:t>phoenix.bush</w:t>
      </w:r>
      <w:r>
        <w:rPr>
          <w:smallCaps/>
        </w:rPr>
        <w:tab/>
        <w:t>c</w:t>
      </w:r>
      <w:r>
        <w:rPr>
          <w:smallCaps/>
        </w:rPr>
        <w:tab/>
      </w:r>
      <w:r>
        <w:t>two</w:t>
      </w:r>
      <w:r>
        <w:tab/>
        <w:t>?-trunk-</w:t>
      </w:r>
      <w:r>
        <w:rPr>
          <w:smallCaps/>
        </w:rPr>
        <w:t>nom</w:t>
      </w:r>
    </w:p>
    <w:p w14:paraId="5ED5C48C" w14:textId="77777777" w:rsidR="00800AD8" w:rsidRDefault="00800AD8">
      <w:pPr>
        <w:pStyle w:val="InterlineFree"/>
      </w:pPr>
      <w:r>
        <w:t>There were two phoenix bushes.</w:t>
      </w:r>
    </w:p>
    <w:p w14:paraId="49E212AA" w14:textId="77777777" w:rsidR="00800AD8" w:rsidRDefault="00DC1AE0" w:rsidP="000C687B">
      <w:pPr>
        <w:pStyle w:val="InterlineText"/>
        <w:tabs>
          <w:tab w:val="left" w:pos="533"/>
          <w:tab w:val="left" w:pos="977"/>
          <w:tab w:val="left" w:pos="1841"/>
          <w:tab w:val="left" w:pos="2975"/>
          <w:tab w:val="left" w:pos="3479"/>
          <w:tab w:val="left" w:pos="4148"/>
          <w:tab w:val="left" w:pos="4637"/>
        </w:tabs>
      </w:pPr>
      <w:r w:rsidRPr="003A1D48">
        <w:rPr>
          <w:rStyle w:val="InterlineTextNumChar"/>
        </w:rPr>
        <w:t>008</w:t>
      </w:r>
      <w:r w:rsidR="00800AD8">
        <w:tab/>
        <w:t>ini</w:t>
      </w:r>
      <w:r w:rsidR="00800AD8">
        <w:tab/>
        <w:t>seqasi;</w:t>
      </w:r>
      <w:r w:rsidR="00800AD8">
        <w:tab/>
        <w:t>vengetjen</w:t>
      </w:r>
      <w:r w:rsidR="00800AD8">
        <w:tab/>
        <w:t>tua</w:t>
      </w:r>
      <w:r w:rsidR="00800AD8">
        <w:tab/>
        <w:t>tsalis,</w:t>
      </w:r>
      <w:r w:rsidR="00800AD8">
        <w:tab/>
        <w:t>sa</w:t>
      </w:r>
      <w:r w:rsidR="00800AD8">
        <w:tab/>
        <w:t>vatsaqi.</w:t>
      </w:r>
    </w:p>
    <w:p w14:paraId="00F2DB81" w14:textId="77777777" w:rsidR="00800AD8" w:rsidRDefault="00800AD8" w:rsidP="000C687B">
      <w:pPr>
        <w:pStyle w:val="InterlineGlossWithTrans"/>
        <w:tabs>
          <w:tab w:val="left" w:pos="533"/>
          <w:tab w:val="left" w:pos="977"/>
          <w:tab w:val="left" w:pos="1841"/>
          <w:tab w:val="left" w:pos="2975"/>
          <w:tab w:val="left" w:pos="3479"/>
          <w:tab w:val="left" w:pos="4148"/>
          <w:tab w:val="left" w:pos="4637"/>
        </w:tabs>
      </w:pPr>
      <w:r>
        <w:tab/>
        <w:t>ini</w:t>
      </w:r>
      <w:r>
        <w:tab/>
        <w:t>seqas-i</w:t>
      </w:r>
      <w:r>
        <w:tab/>
        <w:t>vengetj-en</w:t>
      </w:r>
      <w:r>
        <w:tab/>
        <w:t>tua</w:t>
      </w:r>
      <w:r>
        <w:tab/>
        <w:t>tsalis</w:t>
      </w:r>
      <w:r>
        <w:tab/>
        <w:t>sa</w:t>
      </w:r>
      <w:r>
        <w:tab/>
        <w:t>vatsaq-i</w:t>
      </w:r>
    </w:p>
    <w:p w14:paraId="7FDB8BDF" w14:textId="77777777" w:rsidR="00800AD8" w:rsidRDefault="00800AD8" w:rsidP="000C687B">
      <w:pPr>
        <w:pStyle w:val="InterlineTrans"/>
        <w:tabs>
          <w:tab w:val="left" w:pos="533"/>
          <w:tab w:val="left" w:pos="977"/>
          <w:tab w:val="left" w:pos="1841"/>
          <w:tab w:val="left" w:pos="2975"/>
          <w:tab w:val="left" w:pos="3479"/>
          <w:tab w:val="left" w:pos="4148"/>
          <w:tab w:val="left" w:pos="4637"/>
        </w:tabs>
      </w:pPr>
      <w:r>
        <w:tab/>
        <w:t>not</w:t>
      </w:r>
      <w:r>
        <w:tab/>
        <w:t>chop-</w:t>
      </w:r>
      <w:r>
        <w:rPr>
          <w:smallCaps/>
        </w:rPr>
        <w:t>pf</w:t>
      </w:r>
      <w:r>
        <w:tab/>
        <w:t>tie-</w:t>
      </w:r>
      <w:r>
        <w:rPr>
          <w:smallCaps/>
        </w:rPr>
        <w:t>pf</w:t>
      </w:r>
      <w:r>
        <w:tab/>
      </w:r>
      <w:r>
        <w:rPr>
          <w:smallCaps/>
        </w:rPr>
        <w:t>obl</w:t>
      </w:r>
      <w:r>
        <w:tab/>
        <w:t>rope</w:t>
      </w:r>
      <w:r>
        <w:tab/>
        <w:t>and</w:t>
      </w:r>
      <w:r>
        <w:tab/>
        <w:t>carry.pole-</w:t>
      </w:r>
      <w:r>
        <w:rPr>
          <w:smallCaps/>
        </w:rPr>
        <w:t>pf</w:t>
      </w:r>
    </w:p>
    <w:p w14:paraId="2491EA11" w14:textId="77777777" w:rsidR="00800AD8" w:rsidRDefault="00800AD8">
      <w:pPr>
        <w:pStyle w:val="InterlineFree"/>
      </w:pPr>
      <w:r>
        <w:t>He didn’t cut them, but tied them with the rope, and put them on a pole to carry.</w:t>
      </w:r>
    </w:p>
    <w:p w14:paraId="0CCD5D87" w14:textId="77777777" w:rsidR="00800AD8" w:rsidRDefault="00DC1AE0" w:rsidP="000C687B">
      <w:pPr>
        <w:pStyle w:val="InterlineText"/>
        <w:tabs>
          <w:tab w:val="left" w:pos="533"/>
          <w:tab w:val="left" w:pos="1232"/>
          <w:tab w:val="left" w:pos="1676"/>
        </w:tabs>
      </w:pPr>
      <w:r w:rsidRPr="003A1D48">
        <w:rPr>
          <w:rStyle w:val="InterlineTextNumChar"/>
        </w:rPr>
        <w:t>009</w:t>
      </w:r>
      <w:r w:rsidR="00800AD8">
        <w:tab/>
        <w:t>îakua</w:t>
      </w:r>
      <w:r w:rsidR="00800AD8">
        <w:tab/>
        <w:t>ini</w:t>
      </w:r>
      <w:r w:rsidR="00800AD8">
        <w:tab/>
        <w:t>pakakatsu.</w:t>
      </w:r>
    </w:p>
    <w:p w14:paraId="3D89C53B" w14:textId="77777777" w:rsidR="00800AD8" w:rsidRDefault="00800AD8" w:rsidP="000C687B">
      <w:pPr>
        <w:pStyle w:val="InterlineGlossWithTrans"/>
        <w:tabs>
          <w:tab w:val="left" w:pos="533"/>
          <w:tab w:val="left" w:pos="1232"/>
          <w:tab w:val="left" w:pos="1676"/>
        </w:tabs>
      </w:pPr>
      <w:r>
        <w:tab/>
        <w:t>îakua</w:t>
      </w:r>
      <w:r>
        <w:tab/>
        <w:t>ini</w:t>
      </w:r>
      <w:r>
        <w:tab/>
        <w:t>paka-katsu</w:t>
      </w:r>
    </w:p>
    <w:p w14:paraId="69604352" w14:textId="77777777" w:rsidR="000C687B" w:rsidRDefault="00800AD8" w:rsidP="00B76180">
      <w:pPr>
        <w:pStyle w:val="InterlineTransNoFree"/>
        <w:tabs>
          <w:tab w:val="left" w:pos="1232"/>
          <w:tab w:val="left" w:pos="1676"/>
          <w:tab w:val="right" w:pos="8789"/>
        </w:tabs>
      </w:pPr>
      <w:r>
        <w:tab/>
        <w:t>but</w:t>
      </w:r>
      <w:r>
        <w:tab/>
        <w:t>not</w:t>
      </w:r>
      <w:r>
        <w:tab/>
        <w:t>able-carry</w:t>
      </w:r>
      <w:r w:rsidR="000C687B">
        <w:tab/>
        <w:t>But he couldn’t carry them.</w:t>
      </w:r>
    </w:p>
    <w:p w14:paraId="2D03874B" w14:textId="77777777" w:rsidR="00800AD8" w:rsidRDefault="00DC1AE0" w:rsidP="000C687B">
      <w:pPr>
        <w:pStyle w:val="InterlineText"/>
        <w:tabs>
          <w:tab w:val="left" w:pos="533"/>
          <w:tab w:val="left" w:pos="1022"/>
          <w:tab w:val="left" w:pos="1466"/>
          <w:tab w:val="left" w:pos="2375"/>
          <w:tab w:val="left" w:pos="2639"/>
          <w:tab w:val="left" w:pos="3383"/>
          <w:tab w:val="left" w:pos="4022"/>
          <w:tab w:val="left" w:pos="4286"/>
        </w:tabs>
      </w:pPr>
      <w:r w:rsidRPr="003A1D48">
        <w:rPr>
          <w:rStyle w:val="InterlineTextNumChar"/>
        </w:rPr>
        <w:t>010</w:t>
      </w:r>
      <w:r w:rsidR="00800AD8">
        <w:tab/>
        <w:t>qau</w:t>
      </w:r>
      <w:r w:rsidR="00800AD8">
        <w:tab/>
        <w:t>ini</w:t>
      </w:r>
      <w:r w:rsidR="00800AD8">
        <w:tab/>
        <w:t>katsu-i</w:t>
      </w:r>
      <w:r w:rsidR="00800AD8">
        <w:tab/>
        <w:t>a</w:t>
      </w:r>
      <w:r w:rsidR="00800AD8">
        <w:tab/>
        <w:t>kasiw;</w:t>
      </w:r>
      <w:r w:rsidR="00800AD8">
        <w:tab/>
        <w:t>vaik</w:t>
      </w:r>
      <w:r w:rsidR="00800AD8">
        <w:tab/>
        <w:t>a</w:t>
      </w:r>
      <w:r w:rsidR="00800AD8">
        <w:tab/>
        <w:t>tjumaq.</w:t>
      </w:r>
    </w:p>
    <w:p w14:paraId="7B6A0E4D" w14:textId="77777777" w:rsidR="00800AD8" w:rsidRDefault="00800AD8" w:rsidP="000C687B">
      <w:pPr>
        <w:pStyle w:val="InterlineGlossWithTrans"/>
        <w:tabs>
          <w:tab w:val="left" w:pos="533"/>
          <w:tab w:val="left" w:pos="1022"/>
          <w:tab w:val="left" w:pos="1466"/>
          <w:tab w:val="left" w:pos="2375"/>
          <w:tab w:val="left" w:pos="2639"/>
          <w:tab w:val="left" w:pos="3383"/>
          <w:tab w:val="left" w:pos="4022"/>
          <w:tab w:val="left" w:pos="4286"/>
        </w:tabs>
      </w:pPr>
      <w:r>
        <w:tab/>
        <w:t>qau</w:t>
      </w:r>
      <w:r>
        <w:tab/>
        <w:t>ini</w:t>
      </w:r>
      <w:r>
        <w:tab/>
        <w:t>katsu-i</w:t>
      </w:r>
      <w:r>
        <w:tab/>
        <w:t>a</w:t>
      </w:r>
      <w:r>
        <w:tab/>
        <w:t>kasiw</w:t>
      </w:r>
      <w:r>
        <w:tab/>
        <w:t>vaik</w:t>
      </w:r>
      <w:r>
        <w:tab/>
        <w:t>a</w:t>
      </w:r>
      <w:r>
        <w:tab/>
        <w:t>tju-umaq</w:t>
      </w:r>
    </w:p>
    <w:p w14:paraId="2EB399CF" w14:textId="77777777" w:rsidR="00800AD8" w:rsidRDefault="00800AD8" w:rsidP="000C687B">
      <w:pPr>
        <w:pStyle w:val="InterlineTrans"/>
        <w:tabs>
          <w:tab w:val="left" w:pos="533"/>
          <w:tab w:val="left" w:pos="1022"/>
          <w:tab w:val="left" w:pos="1466"/>
          <w:tab w:val="left" w:pos="2375"/>
          <w:tab w:val="left" w:pos="2639"/>
          <w:tab w:val="left" w:pos="3383"/>
          <w:tab w:val="left" w:pos="4022"/>
          <w:tab w:val="left" w:pos="4286"/>
        </w:tabs>
      </w:pPr>
      <w:r>
        <w:tab/>
        <w:t>so</w:t>
      </w:r>
      <w:r>
        <w:tab/>
        <w:t>not</w:t>
      </w:r>
      <w:r>
        <w:tab/>
        <w:t>carry-</w:t>
      </w:r>
      <w:r>
        <w:rPr>
          <w:smallCaps/>
        </w:rPr>
        <w:t>pf</w:t>
      </w:r>
      <w:r>
        <w:rPr>
          <w:smallCaps/>
        </w:rPr>
        <w:tab/>
        <w:t>c</w:t>
      </w:r>
      <w:r>
        <w:rPr>
          <w:smallCaps/>
        </w:rPr>
        <w:tab/>
      </w:r>
      <w:r>
        <w:t>tree</w:t>
      </w:r>
      <w:r>
        <w:tab/>
        <w:t>leave</w:t>
      </w:r>
      <w:r>
        <w:rPr>
          <w:smallCaps/>
        </w:rPr>
        <w:tab/>
        <w:t>c</w:t>
      </w:r>
      <w:r>
        <w:rPr>
          <w:smallCaps/>
        </w:rPr>
        <w:tab/>
      </w:r>
      <w:r>
        <w:t>there-house</w:t>
      </w:r>
    </w:p>
    <w:p w14:paraId="3B205B2A" w14:textId="77777777" w:rsidR="00800AD8" w:rsidRDefault="00800AD8">
      <w:pPr>
        <w:pStyle w:val="InterlineFree"/>
      </w:pPr>
      <w:r>
        <w:t>So he took no wood, and went off home.</w:t>
      </w:r>
    </w:p>
    <w:p w14:paraId="6356203D" w14:textId="77777777" w:rsidR="00800AD8" w:rsidRDefault="00DC1AE0" w:rsidP="000C687B">
      <w:pPr>
        <w:pStyle w:val="InterlineText"/>
        <w:tabs>
          <w:tab w:val="left" w:pos="533"/>
          <w:tab w:val="left" w:pos="1022"/>
          <w:tab w:val="left" w:pos="1511"/>
          <w:tab w:val="left" w:pos="2330"/>
          <w:tab w:val="left" w:pos="2834"/>
          <w:tab w:val="left" w:pos="3638"/>
          <w:tab w:val="left" w:pos="4307"/>
          <w:tab w:val="left" w:pos="5171"/>
          <w:tab w:val="left" w:pos="5435"/>
          <w:tab w:val="left" w:pos="5819"/>
          <w:tab w:val="left" w:pos="7178"/>
        </w:tabs>
      </w:pPr>
      <w:r w:rsidRPr="003A1D48">
        <w:rPr>
          <w:rStyle w:val="InterlineTextNumChar"/>
        </w:rPr>
        <w:t>011</w:t>
      </w:r>
      <w:r w:rsidR="00800AD8">
        <w:tab/>
        <w:t>qau</w:t>
      </w:r>
      <w:r w:rsidR="00800AD8">
        <w:tab/>
        <w:t>sa</w:t>
      </w:r>
      <w:r w:rsidR="00800AD8">
        <w:tab/>
        <w:t>tjumaî</w:t>
      </w:r>
      <w:r w:rsidR="00800AD8">
        <w:tab/>
        <w:t>tua</w:t>
      </w:r>
      <w:r w:rsidR="00800AD8">
        <w:tab/>
        <w:t>vaîaw:</w:t>
      </w:r>
      <w:r w:rsidR="00800AD8">
        <w:tab/>
        <w:t>“liaw</w:t>
      </w:r>
      <w:r w:rsidR="00800AD8">
        <w:tab/>
        <w:t>aravats</w:t>
      </w:r>
      <w:r w:rsidR="00800AD8">
        <w:tab/>
        <w:t>a</w:t>
      </w:r>
      <w:r w:rsidR="00800AD8">
        <w:tab/>
        <w:t>ku</w:t>
      </w:r>
      <w:r w:rsidR="000C687B">
        <w:tab/>
        <w:t>kinikasiw.</w:t>
      </w:r>
    </w:p>
    <w:p w14:paraId="7A1FB706" w14:textId="77777777" w:rsidR="00800AD8" w:rsidRDefault="00800AD8" w:rsidP="000C687B">
      <w:pPr>
        <w:pStyle w:val="InterlineGlossWithTrans"/>
        <w:tabs>
          <w:tab w:val="left" w:pos="533"/>
          <w:tab w:val="left" w:pos="1022"/>
          <w:tab w:val="left" w:pos="1511"/>
          <w:tab w:val="left" w:pos="2330"/>
          <w:tab w:val="left" w:pos="2834"/>
          <w:tab w:val="left" w:pos="3638"/>
          <w:tab w:val="left" w:pos="4307"/>
          <w:tab w:val="left" w:pos="5171"/>
          <w:tab w:val="left" w:pos="5435"/>
          <w:tab w:val="left" w:pos="5819"/>
          <w:tab w:val="left" w:pos="7178"/>
        </w:tabs>
      </w:pPr>
      <w:r>
        <w:tab/>
        <w:t>qau</w:t>
      </w:r>
      <w:r>
        <w:tab/>
        <w:t>sa</w:t>
      </w:r>
      <w:r>
        <w:tab/>
        <w:t>tjumaî</w:t>
      </w:r>
      <w:r>
        <w:tab/>
        <w:t>tua</w:t>
      </w:r>
      <w:r>
        <w:tab/>
        <w:t>vaîaw</w:t>
      </w:r>
      <w:r>
        <w:tab/>
        <w:t>liaw</w:t>
      </w:r>
      <w:r>
        <w:tab/>
        <w:t>a-ravats</w:t>
      </w:r>
      <w:r>
        <w:tab/>
        <w:t>a</w:t>
      </w:r>
      <w:r>
        <w:tab/>
        <w:t>ku</w:t>
      </w:r>
      <w:r w:rsidR="000C687B">
        <w:tab/>
        <w:t>in=ki-kasiw</w:t>
      </w:r>
    </w:p>
    <w:p w14:paraId="2DBD4C7A" w14:textId="77777777" w:rsidR="00800AD8" w:rsidRDefault="00800AD8" w:rsidP="000C687B">
      <w:pPr>
        <w:pStyle w:val="InterlineTrans"/>
        <w:tabs>
          <w:tab w:val="left" w:pos="533"/>
          <w:tab w:val="left" w:pos="1022"/>
          <w:tab w:val="left" w:pos="1511"/>
          <w:tab w:val="left" w:pos="2330"/>
          <w:tab w:val="left" w:pos="2834"/>
          <w:tab w:val="left" w:pos="3638"/>
          <w:tab w:val="left" w:pos="4307"/>
          <w:tab w:val="left" w:pos="5171"/>
          <w:tab w:val="left" w:pos="5435"/>
          <w:tab w:val="left" w:pos="5819"/>
          <w:tab w:val="left" w:pos="7178"/>
        </w:tabs>
      </w:pPr>
      <w:r>
        <w:tab/>
        <w:t>so</w:t>
      </w:r>
      <w:r>
        <w:tab/>
        <w:t>and</w:t>
      </w:r>
      <w:r>
        <w:tab/>
        <w:t>discuss</w:t>
      </w:r>
      <w:r>
        <w:tab/>
      </w:r>
      <w:r>
        <w:rPr>
          <w:smallCaps/>
        </w:rPr>
        <w:t>obl</w:t>
      </w:r>
      <w:r>
        <w:tab/>
        <w:t>spouse</w:t>
      </w:r>
      <w:r>
        <w:tab/>
        <w:t>many</w:t>
      </w:r>
      <w:r>
        <w:tab/>
      </w:r>
      <w:r>
        <w:rPr>
          <w:smallCaps/>
        </w:rPr>
        <w:t>c-</w:t>
      </w:r>
      <w:r>
        <w:t>true</w:t>
      </w:r>
      <w:r>
        <w:rPr>
          <w:smallCaps/>
        </w:rPr>
        <w:tab/>
        <w:t>c</w:t>
      </w:r>
      <w:r>
        <w:rPr>
          <w:smallCaps/>
        </w:rPr>
        <w:tab/>
      </w:r>
      <w:r>
        <w:t>I</w:t>
      </w:r>
      <w:r w:rsidR="000C687B">
        <w:tab/>
      </w:r>
      <w:r w:rsidR="000C687B">
        <w:rPr>
          <w:smallCaps/>
        </w:rPr>
        <w:t>perf</w:t>
      </w:r>
      <w:r w:rsidR="000C687B">
        <w:t>=do-tree</w:t>
      </w:r>
    </w:p>
    <w:p w14:paraId="522BC25B" w14:textId="77777777" w:rsidR="00800AD8" w:rsidRDefault="00800AD8">
      <w:pPr>
        <w:pStyle w:val="InterlineFree"/>
      </w:pPr>
      <w:r>
        <w:t>And he told his wife: “I’ve collected lots of wood.</w:t>
      </w:r>
    </w:p>
    <w:p w14:paraId="73CBF552" w14:textId="77777777" w:rsidR="00800AD8" w:rsidRDefault="00DC1AE0" w:rsidP="000C687B">
      <w:pPr>
        <w:pStyle w:val="InterlineText"/>
        <w:tabs>
          <w:tab w:val="left" w:pos="533"/>
          <w:tab w:val="left" w:pos="977"/>
          <w:tab w:val="left" w:pos="2141"/>
        </w:tabs>
      </w:pPr>
      <w:r w:rsidRPr="003A1D48">
        <w:rPr>
          <w:rStyle w:val="InterlineTextNumChar"/>
        </w:rPr>
        <w:t>012</w:t>
      </w:r>
      <w:r w:rsidR="00800AD8">
        <w:tab/>
        <w:t>ini</w:t>
      </w:r>
      <w:r w:rsidR="00800AD8">
        <w:tab/>
        <w:t>pakakatsu</w:t>
      </w:r>
      <w:r w:rsidR="00800AD8">
        <w:tab/>
        <w:t>aken.</w:t>
      </w:r>
    </w:p>
    <w:p w14:paraId="728F49F1" w14:textId="77777777" w:rsidR="00800AD8" w:rsidRDefault="00800AD8" w:rsidP="000C687B">
      <w:pPr>
        <w:pStyle w:val="InterlineGlossWithTrans"/>
        <w:tabs>
          <w:tab w:val="left" w:pos="533"/>
          <w:tab w:val="left" w:pos="977"/>
          <w:tab w:val="left" w:pos="2141"/>
        </w:tabs>
      </w:pPr>
      <w:r>
        <w:tab/>
        <w:t>ini</w:t>
      </w:r>
      <w:r>
        <w:tab/>
        <w:t>paka-katsu</w:t>
      </w:r>
      <w:r>
        <w:tab/>
        <w:t>aken</w:t>
      </w:r>
    </w:p>
    <w:p w14:paraId="7E1485D4" w14:textId="77777777" w:rsidR="00800AD8" w:rsidRDefault="00800AD8" w:rsidP="00B76180">
      <w:pPr>
        <w:pStyle w:val="InterlineTransNoFree"/>
        <w:tabs>
          <w:tab w:val="left" w:pos="977"/>
          <w:tab w:val="left" w:pos="2141"/>
          <w:tab w:val="right" w:pos="8789"/>
        </w:tabs>
      </w:pPr>
      <w:r>
        <w:tab/>
        <w:t>not</w:t>
      </w:r>
      <w:r>
        <w:tab/>
        <w:t>able-carry</w:t>
      </w:r>
      <w:r>
        <w:tab/>
      </w:r>
      <w:r>
        <w:rPr>
          <w:smallCaps/>
        </w:rPr>
        <w:t>f.</w:t>
      </w:r>
      <w:r w:rsidR="000D5EFB">
        <w:rPr>
          <w:smallCaps/>
        </w:rPr>
        <w:t>I</w:t>
      </w:r>
      <w:r w:rsidR="000C687B">
        <w:rPr>
          <w:smallCaps/>
        </w:rPr>
        <w:tab/>
      </w:r>
      <w:r w:rsidR="000C687B">
        <w:t>I couldn’t carry it.</w:t>
      </w:r>
    </w:p>
    <w:p w14:paraId="745F09C7" w14:textId="77777777" w:rsidR="00800AD8" w:rsidRDefault="00DC1AE0" w:rsidP="000C687B">
      <w:pPr>
        <w:pStyle w:val="InterlineText"/>
        <w:tabs>
          <w:tab w:val="left" w:pos="533"/>
          <w:tab w:val="left" w:pos="1577"/>
          <w:tab w:val="left" w:pos="1841"/>
          <w:tab w:val="left" w:pos="2705"/>
          <w:tab w:val="left" w:pos="3479"/>
          <w:tab w:val="left" w:pos="3743"/>
          <w:tab w:val="left" w:pos="4532"/>
          <w:tab w:val="left" w:pos="4796"/>
        </w:tabs>
      </w:pPr>
      <w:r w:rsidRPr="003A1D48">
        <w:rPr>
          <w:rStyle w:val="InterlineTextNumChar"/>
        </w:rPr>
        <w:t>013</w:t>
      </w:r>
      <w:r w:rsidR="00800AD8">
        <w:tab/>
        <w:t>vaiku</w:t>
      </w:r>
      <w:r w:rsidR="00800AD8">
        <w:tab/>
        <w:t>a</w:t>
      </w:r>
      <w:r w:rsidR="00800AD8">
        <w:tab/>
        <w:t>malap,”</w:t>
      </w:r>
      <w:r w:rsidR="00800AD8">
        <w:tab/>
        <w:t>ayain</w:t>
      </w:r>
      <w:r w:rsidR="00800AD8">
        <w:tab/>
        <w:t>a</w:t>
      </w:r>
      <w:r w:rsidR="00800AD8">
        <w:tab/>
        <w:t>vaîaw</w:t>
      </w:r>
      <w:r w:rsidR="00800AD8">
        <w:tab/>
        <w:t>a</w:t>
      </w:r>
      <w:r w:rsidR="00800AD8">
        <w:tab/>
        <w:t>vavayan.</w:t>
      </w:r>
    </w:p>
    <w:p w14:paraId="7D07098E" w14:textId="77777777" w:rsidR="00800AD8" w:rsidRDefault="00800AD8" w:rsidP="000C687B">
      <w:pPr>
        <w:pStyle w:val="InterlineGlossWithTrans"/>
        <w:tabs>
          <w:tab w:val="left" w:pos="533"/>
          <w:tab w:val="left" w:pos="1577"/>
          <w:tab w:val="left" w:pos="1841"/>
          <w:tab w:val="left" w:pos="2705"/>
          <w:tab w:val="left" w:pos="3479"/>
          <w:tab w:val="left" w:pos="3743"/>
          <w:tab w:val="left" w:pos="4532"/>
          <w:tab w:val="left" w:pos="4796"/>
        </w:tabs>
      </w:pPr>
      <w:r>
        <w:tab/>
        <w:t>vaik-u</w:t>
      </w:r>
      <w:r>
        <w:tab/>
        <w:t>a</w:t>
      </w:r>
      <w:r>
        <w:tab/>
        <w:t>m-alap</w:t>
      </w:r>
      <w:r>
        <w:tab/>
        <w:t>aya-en</w:t>
      </w:r>
      <w:r>
        <w:tab/>
        <w:t>a</w:t>
      </w:r>
      <w:r>
        <w:tab/>
        <w:t>vaîaw</w:t>
      </w:r>
      <w:r>
        <w:tab/>
        <w:t>a</w:t>
      </w:r>
      <w:r>
        <w:tab/>
        <w:t>vavayan</w:t>
      </w:r>
    </w:p>
    <w:p w14:paraId="12068CF1" w14:textId="77777777" w:rsidR="00800AD8" w:rsidRDefault="00800AD8" w:rsidP="000C687B">
      <w:pPr>
        <w:pStyle w:val="InterlineTrans"/>
        <w:tabs>
          <w:tab w:val="left" w:pos="533"/>
          <w:tab w:val="left" w:pos="1577"/>
          <w:tab w:val="left" w:pos="1841"/>
          <w:tab w:val="left" w:pos="2705"/>
          <w:tab w:val="left" w:pos="3479"/>
          <w:tab w:val="left" w:pos="3743"/>
          <w:tab w:val="left" w:pos="4532"/>
          <w:tab w:val="left" w:pos="4796"/>
        </w:tabs>
      </w:pPr>
      <w:r>
        <w:tab/>
        <w:t>leave-</w:t>
      </w:r>
      <w:r>
        <w:rPr>
          <w:smallCaps/>
        </w:rPr>
        <w:t>imp</w:t>
      </w:r>
      <w:r>
        <w:rPr>
          <w:smallCaps/>
        </w:rPr>
        <w:tab/>
        <w:t>c</w:t>
      </w:r>
      <w:r>
        <w:rPr>
          <w:smallCaps/>
        </w:rPr>
        <w:tab/>
        <w:t>af</w:t>
      </w:r>
      <w:r>
        <w:t>-take</w:t>
      </w:r>
      <w:r>
        <w:tab/>
        <w:t>say-</w:t>
      </w:r>
      <w:r>
        <w:rPr>
          <w:smallCaps/>
        </w:rPr>
        <w:t>pf</w:t>
      </w:r>
      <w:r>
        <w:rPr>
          <w:smallCaps/>
        </w:rPr>
        <w:tab/>
        <w:t>c</w:t>
      </w:r>
      <w:r>
        <w:rPr>
          <w:smallCaps/>
        </w:rPr>
        <w:tab/>
      </w:r>
      <w:r>
        <w:t>spouse</w:t>
      </w:r>
      <w:r>
        <w:rPr>
          <w:smallCaps/>
        </w:rPr>
        <w:tab/>
        <w:t>c</w:t>
      </w:r>
      <w:r>
        <w:rPr>
          <w:smallCaps/>
        </w:rPr>
        <w:tab/>
      </w:r>
      <w:r>
        <w:t>female</w:t>
      </w:r>
    </w:p>
    <w:p w14:paraId="2059B2E0" w14:textId="77777777" w:rsidR="00800AD8" w:rsidRDefault="00800AD8">
      <w:pPr>
        <w:pStyle w:val="InterlineFree"/>
      </w:pPr>
      <w:r>
        <w:t>Go and get it,” he said to his wife.</w:t>
      </w:r>
    </w:p>
    <w:p w14:paraId="2C2FED21" w14:textId="77777777" w:rsidR="00800AD8" w:rsidRDefault="00DC1AE0" w:rsidP="00845EAF">
      <w:pPr>
        <w:pStyle w:val="InterlineText"/>
        <w:tabs>
          <w:tab w:val="left" w:pos="533"/>
          <w:tab w:val="left" w:pos="1022"/>
          <w:tab w:val="left" w:pos="3416"/>
          <w:tab w:val="left" w:pos="3905"/>
          <w:tab w:val="left" w:pos="4904"/>
          <w:tab w:val="left" w:pos="6563"/>
          <w:tab w:val="left" w:pos="6827"/>
          <w:tab w:val="left" w:pos="7901"/>
        </w:tabs>
      </w:pPr>
      <w:r w:rsidRPr="003A1D48">
        <w:rPr>
          <w:rStyle w:val="InterlineTextNumChar"/>
        </w:rPr>
        <w:t>014</w:t>
      </w:r>
      <w:r w:rsidR="00800AD8">
        <w:tab/>
        <w:t>qau</w:t>
      </w:r>
      <w:r w:rsidR="00800AD8">
        <w:tab/>
        <w:t>pazazekazekatjen</w:t>
      </w:r>
      <w:r w:rsidR="00800AD8">
        <w:tab/>
        <w:t>nua</w:t>
      </w:r>
      <w:r w:rsidR="00800AD8">
        <w:tab/>
        <w:t>vavayan:</w:t>
      </w:r>
      <w:r w:rsidR="00800AD8">
        <w:tab/>
        <w:t>“aitsu</w:t>
      </w:r>
      <w:r w:rsidR="00800AD8">
        <w:tab/>
        <w:t>a</w:t>
      </w:r>
      <w:r w:rsidR="00800AD8">
        <w:tab/>
        <w:t>ke÷ike÷i</w:t>
      </w:r>
      <w:r w:rsidR="000C687B">
        <w:tab/>
        <w:t>laîa-u</w:t>
      </w:r>
    </w:p>
    <w:p w14:paraId="45A8D5D7" w14:textId="77777777" w:rsidR="00800AD8" w:rsidRDefault="00800AD8" w:rsidP="00845EAF">
      <w:pPr>
        <w:pStyle w:val="InterlineGlossWithTrans"/>
        <w:tabs>
          <w:tab w:val="left" w:pos="533"/>
          <w:tab w:val="left" w:pos="1022"/>
          <w:tab w:val="left" w:pos="3416"/>
          <w:tab w:val="left" w:pos="3905"/>
          <w:tab w:val="left" w:pos="4904"/>
          <w:tab w:val="left" w:pos="6563"/>
          <w:tab w:val="left" w:pos="6827"/>
          <w:tab w:val="left" w:pos="7901"/>
        </w:tabs>
      </w:pPr>
      <w:r>
        <w:tab/>
        <w:t>qau</w:t>
      </w:r>
      <w:r>
        <w:tab/>
        <w:t>pa-za-zeka-zekatj-en</w:t>
      </w:r>
      <w:r>
        <w:tab/>
        <w:t>nua</w:t>
      </w:r>
      <w:r>
        <w:tab/>
        <w:t>vavayan</w:t>
      </w:r>
      <w:r>
        <w:tab/>
        <w:t>aya-i-tsu</w:t>
      </w:r>
      <w:r>
        <w:tab/>
        <w:t>a</w:t>
      </w:r>
      <w:r>
        <w:tab/>
        <w:t>ke÷i-ke÷i</w:t>
      </w:r>
      <w:r w:rsidR="000C687B">
        <w:tab/>
        <w:t>laîa-u</w:t>
      </w:r>
    </w:p>
    <w:p w14:paraId="7920848D" w14:textId="77777777" w:rsidR="00800AD8" w:rsidRDefault="00800AD8" w:rsidP="00845EAF">
      <w:pPr>
        <w:pStyle w:val="InterlineTransNoFree"/>
        <w:tabs>
          <w:tab w:val="left" w:pos="1022"/>
          <w:tab w:val="left" w:pos="3416"/>
          <w:tab w:val="left" w:pos="3905"/>
          <w:tab w:val="left" w:pos="4904"/>
          <w:tab w:val="left" w:pos="6563"/>
          <w:tab w:val="left" w:pos="6827"/>
          <w:tab w:val="left" w:pos="7901"/>
        </w:tabs>
      </w:pPr>
      <w:r>
        <w:tab/>
        <w:t>so</w:t>
      </w:r>
      <w:r>
        <w:tab/>
        <w:t>cause-</w:t>
      </w:r>
      <w:r>
        <w:rPr>
          <w:smallCaps/>
        </w:rPr>
        <w:t>red</w:t>
      </w:r>
      <w:r>
        <w:t>-</w:t>
      </w:r>
      <w:r>
        <w:rPr>
          <w:smallCaps/>
        </w:rPr>
        <w:t>red</w:t>
      </w:r>
      <w:r>
        <w:t>-share-</w:t>
      </w:r>
      <w:r>
        <w:rPr>
          <w:smallCaps/>
        </w:rPr>
        <w:t>pf</w:t>
      </w:r>
      <w:r>
        <w:tab/>
        <w:t>by</w:t>
      </w:r>
      <w:r>
        <w:tab/>
        <w:t>female</w:t>
      </w:r>
      <w:r>
        <w:tab/>
        <w:t>be.thus-</w:t>
      </w:r>
      <w:r>
        <w:rPr>
          <w:smallCaps/>
        </w:rPr>
        <w:t>loc</w:t>
      </w:r>
      <w:r>
        <w:t>-this</w:t>
      </w:r>
      <w:r>
        <w:rPr>
          <w:smallCaps/>
        </w:rPr>
        <w:tab/>
        <w:t>c</w:t>
      </w:r>
      <w:r>
        <w:rPr>
          <w:smallCaps/>
        </w:rPr>
        <w:tab/>
        <w:t>red</w:t>
      </w:r>
      <w:r>
        <w:t>-small</w:t>
      </w:r>
      <w:r w:rsidR="000C687B">
        <w:tab/>
        <w:t>heat-</w:t>
      </w:r>
      <w:r w:rsidR="000C687B">
        <w:rPr>
          <w:smallCaps/>
        </w:rPr>
        <w:t>imp</w:t>
      </w:r>
    </w:p>
    <w:p w14:paraId="6F8A0131" w14:textId="77777777" w:rsidR="00800AD8" w:rsidRDefault="000C687B" w:rsidP="00845EAF">
      <w:pPr>
        <w:pStyle w:val="InterlineText"/>
        <w:tabs>
          <w:tab w:val="left" w:pos="533"/>
          <w:tab w:val="left" w:pos="1307"/>
          <w:tab w:val="left" w:pos="1811"/>
          <w:tab w:val="left" w:pos="2630"/>
          <w:tab w:val="left" w:pos="3119"/>
          <w:tab w:val="left" w:pos="5258"/>
          <w:tab w:val="left" w:pos="6032"/>
          <w:tab w:val="left" w:pos="6521"/>
          <w:tab w:val="left" w:pos="7475"/>
        </w:tabs>
      </w:pPr>
      <w:r>
        <w:tab/>
      </w:r>
      <w:r w:rsidR="00800AD8">
        <w:t>anga</w:t>
      </w:r>
      <w:r w:rsidR="00800AD8">
        <w:tab/>
        <w:t>tua</w:t>
      </w:r>
      <w:r w:rsidR="00800AD8">
        <w:tab/>
        <w:t>zaîum,</w:t>
      </w:r>
      <w:r w:rsidR="00800AD8">
        <w:tab/>
        <w:t>sa</w:t>
      </w:r>
      <w:r w:rsidR="00800AD8">
        <w:tab/>
        <w:t>papavanavi</w:t>
      </w:r>
      <w:r w:rsidR="00800AD8">
        <w:tab/>
        <w:t>anga;</w:t>
      </w:r>
      <w:r w:rsidR="00800AD8">
        <w:tab/>
        <w:t>sa</w:t>
      </w:r>
      <w:r>
        <w:tab/>
      </w:r>
      <w:r w:rsidR="00845EAF">
        <w:t>supu-i</w:t>
      </w:r>
      <w:r w:rsidR="00845EAF">
        <w:tab/>
        <w:t>anga</w:t>
      </w:r>
    </w:p>
    <w:p w14:paraId="1C5CAB44" w14:textId="77777777" w:rsidR="00800AD8" w:rsidRDefault="000C687B" w:rsidP="00845EAF">
      <w:pPr>
        <w:pStyle w:val="InterlineGlossWithTrans"/>
        <w:tabs>
          <w:tab w:val="left" w:pos="533"/>
          <w:tab w:val="left" w:pos="1307"/>
          <w:tab w:val="left" w:pos="1811"/>
          <w:tab w:val="left" w:pos="2630"/>
          <w:tab w:val="left" w:pos="3119"/>
          <w:tab w:val="left" w:pos="5258"/>
          <w:tab w:val="left" w:pos="6032"/>
          <w:tab w:val="left" w:pos="6521"/>
          <w:tab w:val="left" w:pos="7475"/>
        </w:tabs>
      </w:pPr>
      <w:r>
        <w:tab/>
      </w:r>
      <w:r w:rsidR="00800AD8">
        <w:t>anga</w:t>
      </w:r>
      <w:r w:rsidR="00800AD8">
        <w:tab/>
        <w:t>tua</w:t>
      </w:r>
      <w:r w:rsidR="00800AD8">
        <w:tab/>
        <w:t>zaîum</w:t>
      </w:r>
      <w:r w:rsidR="00800AD8">
        <w:tab/>
        <w:t>sa</w:t>
      </w:r>
      <w:r w:rsidR="00800AD8">
        <w:tab/>
        <w:t>pa-pa-vanaw-i</w:t>
      </w:r>
      <w:r w:rsidR="00800AD8">
        <w:tab/>
        <w:t>anga</w:t>
      </w:r>
      <w:r w:rsidR="00800AD8">
        <w:tab/>
        <w:t>sa</w:t>
      </w:r>
      <w:r w:rsidR="00845EAF">
        <w:tab/>
        <w:t>supu-i</w:t>
      </w:r>
      <w:r w:rsidR="00845EAF">
        <w:tab/>
        <w:t>anga</w:t>
      </w:r>
    </w:p>
    <w:p w14:paraId="2A2309ED" w14:textId="77777777" w:rsidR="00800AD8" w:rsidRDefault="00800AD8" w:rsidP="00845EAF">
      <w:pPr>
        <w:pStyle w:val="InterlineTransNoFree"/>
        <w:tabs>
          <w:tab w:val="left" w:pos="1307"/>
          <w:tab w:val="left" w:pos="1811"/>
          <w:tab w:val="left" w:pos="2630"/>
          <w:tab w:val="left" w:pos="3119"/>
          <w:tab w:val="left" w:pos="5258"/>
          <w:tab w:val="left" w:pos="6032"/>
          <w:tab w:val="left" w:pos="6521"/>
          <w:tab w:val="left" w:pos="7475"/>
        </w:tabs>
      </w:pPr>
      <w:r>
        <w:tab/>
        <w:t>indeed</w:t>
      </w:r>
      <w:r>
        <w:tab/>
      </w:r>
      <w:r>
        <w:rPr>
          <w:smallCaps/>
        </w:rPr>
        <w:t>obl</w:t>
      </w:r>
      <w:r>
        <w:tab/>
        <w:t>water</w:t>
      </w:r>
      <w:r>
        <w:tab/>
        <w:t>and</w:t>
      </w:r>
      <w:r>
        <w:tab/>
        <w:t>cause-cause-bathe-</w:t>
      </w:r>
      <w:r>
        <w:rPr>
          <w:smallCaps/>
        </w:rPr>
        <w:t>pf</w:t>
      </w:r>
      <w:r>
        <w:tab/>
        <w:t>indeed</w:t>
      </w:r>
      <w:r>
        <w:tab/>
        <w:t>and</w:t>
      </w:r>
      <w:r w:rsidR="00845EAF">
        <w:tab/>
        <w:t>count-</w:t>
      </w:r>
      <w:r w:rsidR="00845EAF">
        <w:rPr>
          <w:smallCaps/>
        </w:rPr>
        <w:t>pf</w:t>
      </w:r>
      <w:r w:rsidR="00845EAF">
        <w:tab/>
        <w:t>indeed</w:t>
      </w:r>
    </w:p>
    <w:p w14:paraId="1D4081BF" w14:textId="77777777" w:rsidR="00800AD8" w:rsidRDefault="00845EAF" w:rsidP="00845EAF">
      <w:pPr>
        <w:pStyle w:val="InterlineText"/>
        <w:tabs>
          <w:tab w:val="left" w:pos="533"/>
          <w:tab w:val="left" w:pos="797"/>
          <w:tab w:val="left" w:pos="2021"/>
          <w:tab w:val="left" w:pos="2795"/>
          <w:tab w:val="left" w:pos="3059"/>
          <w:tab w:val="left" w:pos="3848"/>
          <w:tab w:val="left" w:pos="4112"/>
        </w:tabs>
      </w:pPr>
      <w:r>
        <w:tab/>
      </w:r>
      <w:r w:rsidR="00800AD8">
        <w:t>a</w:t>
      </w:r>
      <w:r w:rsidR="00800AD8">
        <w:tab/>
        <w:t>djurikuku,”</w:t>
      </w:r>
      <w:r>
        <w:tab/>
      </w:r>
      <w:r w:rsidR="00800AD8">
        <w:t>ayain</w:t>
      </w:r>
      <w:r w:rsidR="00800AD8">
        <w:tab/>
        <w:t>a</w:t>
      </w:r>
      <w:r w:rsidR="00800AD8">
        <w:tab/>
        <w:t>vaîaw</w:t>
      </w:r>
      <w:r w:rsidR="00800AD8">
        <w:tab/>
        <w:t>a</w:t>
      </w:r>
      <w:r w:rsidR="00800AD8">
        <w:tab/>
        <w:t>uqaîay.</w:t>
      </w:r>
    </w:p>
    <w:p w14:paraId="4EBE3C26" w14:textId="77777777" w:rsidR="00800AD8" w:rsidRDefault="00845EAF" w:rsidP="00845EAF">
      <w:pPr>
        <w:pStyle w:val="InterlineGlossWithTrans"/>
        <w:tabs>
          <w:tab w:val="left" w:pos="533"/>
          <w:tab w:val="left" w:pos="797"/>
          <w:tab w:val="left" w:pos="2021"/>
          <w:tab w:val="left" w:pos="2795"/>
          <w:tab w:val="left" w:pos="3059"/>
          <w:tab w:val="left" w:pos="3848"/>
          <w:tab w:val="left" w:pos="4112"/>
        </w:tabs>
      </w:pPr>
      <w:r>
        <w:tab/>
      </w:r>
      <w:r w:rsidR="00800AD8">
        <w:t>a</w:t>
      </w:r>
      <w:r w:rsidR="00800AD8">
        <w:tab/>
        <w:t>djurikuku</w:t>
      </w:r>
      <w:r w:rsidR="00800AD8">
        <w:tab/>
        <w:t>aya-en</w:t>
      </w:r>
      <w:r w:rsidR="00800AD8">
        <w:tab/>
        <w:t>a</w:t>
      </w:r>
      <w:r w:rsidR="00800AD8">
        <w:tab/>
        <w:t>vaîaw</w:t>
      </w:r>
      <w:r w:rsidR="00800AD8">
        <w:tab/>
        <w:t>a</w:t>
      </w:r>
      <w:r w:rsidR="00800AD8">
        <w:tab/>
        <w:t>uqaîay</w:t>
      </w:r>
    </w:p>
    <w:p w14:paraId="73166DBF" w14:textId="77777777" w:rsidR="00800AD8" w:rsidRDefault="00800AD8" w:rsidP="00845EAF">
      <w:pPr>
        <w:pStyle w:val="InterlineTrans"/>
        <w:tabs>
          <w:tab w:val="left" w:pos="533"/>
          <w:tab w:val="left" w:pos="797"/>
          <w:tab w:val="left" w:pos="2021"/>
          <w:tab w:val="left" w:pos="2795"/>
          <w:tab w:val="left" w:pos="3059"/>
          <w:tab w:val="left" w:pos="3848"/>
          <w:tab w:val="left" w:pos="4112"/>
        </w:tabs>
      </w:pPr>
      <w:r>
        <w:rPr>
          <w:smallCaps/>
        </w:rPr>
        <w:tab/>
        <w:t>c</w:t>
      </w:r>
      <w:r>
        <w:rPr>
          <w:smallCaps/>
        </w:rPr>
        <w:tab/>
      </w:r>
      <w:r>
        <w:t>fowl</w:t>
      </w:r>
      <w:r>
        <w:tab/>
        <w:t>say-</w:t>
      </w:r>
      <w:r>
        <w:rPr>
          <w:smallCaps/>
        </w:rPr>
        <w:t>pf</w:t>
      </w:r>
      <w:r>
        <w:rPr>
          <w:smallCaps/>
        </w:rPr>
        <w:tab/>
        <w:t>c</w:t>
      </w:r>
      <w:r>
        <w:rPr>
          <w:smallCaps/>
        </w:rPr>
        <w:tab/>
      </w:r>
      <w:r>
        <w:t>spouse</w:t>
      </w:r>
      <w:r>
        <w:rPr>
          <w:smallCaps/>
        </w:rPr>
        <w:tab/>
        <w:t>c</w:t>
      </w:r>
      <w:r>
        <w:rPr>
          <w:smallCaps/>
        </w:rPr>
        <w:tab/>
      </w:r>
      <w:r>
        <w:t>male</w:t>
      </w:r>
    </w:p>
    <w:p w14:paraId="3E7D2076" w14:textId="77777777" w:rsidR="00800AD8" w:rsidRDefault="00800AD8">
      <w:pPr>
        <w:pStyle w:val="InterlineFree"/>
      </w:pPr>
      <w:r>
        <w:t>The woman gave him an order: “Heat up some water for this child and bathe him; and count the chickens,” said the</w:t>
      </w:r>
      <w:r w:rsidR="000C687B" w:rsidRPr="000C687B">
        <w:t xml:space="preserve"> </w:t>
      </w:r>
      <w:r w:rsidR="000C687B">
        <w:t>wife to the man.</w:t>
      </w:r>
    </w:p>
    <w:p w14:paraId="6153343E" w14:textId="77777777" w:rsidR="00800AD8" w:rsidRDefault="00DC1AE0" w:rsidP="00845EAF">
      <w:pPr>
        <w:pStyle w:val="InterlineText"/>
        <w:tabs>
          <w:tab w:val="left" w:pos="533"/>
          <w:tab w:val="left" w:pos="1022"/>
          <w:tab w:val="left" w:pos="1286"/>
          <w:tab w:val="left" w:pos="2075"/>
          <w:tab w:val="left" w:pos="2339"/>
          <w:tab w:val="left" w:pos="3278"/>
          <w:tab w:val="left" w:pos="3767"/>
          <w:tab w:val="left" w:pos="4406"/>
          <w:tab w:val="left" w:pos="4670"/>
        </w:tabs>
      </w:pPr>
      <w:r w:rsidRPr="003A1D48">
        <w:rPr>
          <w:rStyle w:val="InterlineTextNumChar"/>
        </w:rPr>
        <w:t>015</w:t>
      </w:r>
      <w:r w:rsidR="00800AD8">
        <w:tab/>
        <w:t>qau</w:t>
      </w:r>
      <w:r w:rsidR="00800AD8">
        <w:tab/>
        <w:t>a</w:t>
      </w:r>
      <w:r w:rsidR="00800AD8">
        <w:tab/>
        <w:t>vaîaw</w:t>
      </w:r>
      <w:r w:rsidR="00800AD8">
        <w:tab/>
        <w:t>a</w:t>
      </w:r>
      <w:r w:rsidR="00800AD8">
        <w:tab/>
        <w:t>vavayan</w:t>
      </w:r>
      <w:r w:rsidR="00800AD8">
        <w:tab/>
        <w:t>sa</w:t>
      </w:r>
      <w:r w:rsidR="00800AD8">
        <w:tab/>
        <w:t>vaik</w:t>
      </w:r>
      <w:r w:rsidR="00800AD8">
        <w:tab/>
        <w:t>a</w:t>
      </w:r>
      <w:r w:rsidR="00800AD8">
        <w:tab/>
        <w:t>kikasiw.</w:t>
      </w:r>
    </w:p>
    <w:p w14:paraId="50082582" w14:textId="77777777" w:rsidR="00800AD8" w:rsidRDefault="00800AD8" w:rsidP="00845EAF">
      <w:pPr>
        <w:pStyle w:val="InterlineGlossWithTrans"/>
        <w:tabs>
          <w:tab w:val="left" w:pos="533"/>
          <w:tab w:val="left" w:pos="1022"/>
          <w:tab w:val="left" w:pos="1286"/>
          <w:tab w:val="left" w:pos="2075"/>
          <w:tab w:val="left" w:pos="2339"/>
          <w:tab w:val="left" w:pos="3278"/>
          <w:tab w:val="left" w:pos="3767"/>
          <w:tab w:val="left" w:pos="4406"/>
          <w:tab w:val="left" w:pos="4670"/>
        </w:tabs>
      </w:pPr>
      <w:r>
        <w:tab/>
        <w:t>qau</w:t>
      </w:r>
      <w:r>
        <w:tab/>
        <w:t>a</w:t>
      </w:r>
      <w:r>
        <w:tab/>
        <w:t>vaîaw</w:t>
      </w:r>
      <w:r>
        <w:tab/>
        <w:t>a</w:t>
      </w:r>
      <w:r>
        <w:tab/>
        <w:t>vavayan</w:t>
      </w:r>
      <w:r>
        <w:tab/>
        <w:t>sa</w:t>
      </w:r>
      <w:r>
        <w:tab/>
        <w:t>vaik</w:t>
      </w:r>
      <w:r>
        <w:tab/>
        <w:t>a</w:t>
      </w:r>
      <w:r>
        <w:tab/>
        <w:t>ki-kasiw</w:t>
      </w:r>
    </w:p>
    <w:p w14:paraId="6393D726" w14:textId="77777777" w:rsidR="00800AD8" w:rsidRDefault="00800AD8" w:rsidP="00845EAF">
      <w:pPr>
        <w:pStyle w:val="InterlineTrans"/>
        <w:tabs>
          <w:tab w:val="left" w:pos="533"/>
          <w:tab w:val="left" w:pos="1022"/>
          <w:tab w:val="left" w:pos="1286"/>
          <w:tab w:val="left" w:pos="2075"/>
          <w:tab w:val="left" w:pos="2339"/>
          <w:tab w:val="left" w:pos="3278"/>
          <w:tab w:val="left" w:pos="3767"/>
          <w:tab w:val="left" w:pos="4406"/>
          <w:tab w:val="left" w:pos="4670"/>
        </w:tabs>
      </w:pPr>
      <w:r>
        <w:tab/>
        <w:t>so</w:t>
      </w:r>
      <w:r>
        <w:rPr>
          <w:smallCaps/>
        </w:rPr>
        <w:tab/>
        <w:t>c</w:t>
      </w:r>
      <w:r>
        <w:rPr>
          <w:smallCaps/>
        </w:rPr>
        <w:tab/>
      </w:r>
      <w:r>
        <w:t>spouse</w:t>
      </w:r>
      <w:r>
        <w:rPr>
          <w:smallCaps/>
        </w:rPr>
        <w:tab/>
        <w:t>c</w:t>
      </w:r>
      <w:r>
        <w:rPr>
          <w:smallCaps/>
        </w:rPr>
        <w:tab/>
      </w:r>
      <w:r>
        <w:t>female</w:t>
      </w:r>
      <w:r>
        <w:tab/>
        <w:t>and</w:t>
      </w:r>
      <w:r>
        <w:tab/>
        <w:t>leave</w:t>
      </w:r>
      <w:r>
        <w:rPr>
          <w:smallCaps/>
        </w:rPr>
        <w:tab/>
        <w:t>c</w:t>
      </w:r>
      <w:r>
        <w:rPr>
          <w:smallCaps/>
        </w:rPr>
        <w:tab/>
      </w:r>
      <w:r>
        <w:t>do-tree</w:t>
      </w:r>
    </w:p>
    <w:p w14:paraId="39B1AE5D" w14:textId="77777777" w:rsidR="00800AD8" w:rsidRDefault="00800AD8">
      <w:pPr>
        <w:pStyle w:val="InterlineFree"/>
      </w:pPr>
      <w:r>
        <w:t>And the wife went to get the wood.</w:t>
      </w:r>
    </w:p>
    <w:p w14:paraId="707AEC4A" w14:textId="77777777" w:rsidR="00800AD8" w:rsidRDefault="00DC1AE0" w:rsidP="00845EAF">
      <w:pPr>
        <w:pStyle w:val="InterlineText"/>
        <w:tabs>
          <w:tab w:val="left" w:pos="533"/>
          <w:tab w:val="left" w:pos="1022"/>
          <w:tab w:val="left" w:pos="1286"/>
          <w:tab w:val="left" w:pos="2105"/>
          <w:tab w:val="left" w:pos="2369"/>
          <w:tab w:val="left" w:pos="3158"/>
          <w:tab w:val="left" w:pos="3977"/>
          <w:tab w:val="left" w:pos="4241"/>
          <w:tab w:val="left" w:pos="5000"/>
          <w:tab w:val="left" w:pos="5264"/>
          <w:tab w:val="left" w:pos="6413"/>
          <w:tab w:val="left" w:pos="6902"/>
        </w:tabs>
      </w:pPr>
      <w:r w:rsidRPr="003A1D48">
        <w:rPr>
          <w:rStyle w:val="InterlineTextNumChar"/>
        </w:rPr>
        <w:t>016</w:t>
      </w:r>
      <w:r w:rsidR="00800AD8">
        <w:tab/>
        <w:t>qau</w:t>
      </w:r>
      <w:r w:rsidR="00800AD8">
        <w:tab/>
        <w:t>a</w:t>
      </w:r>
      <w:r w:rsidR="00800AD8">
        <w:tab/>
        <w:t>uqaîay</w:t>
      </w:r>
      <w:r w:rsidR="00800AD8">
        <w:tab/>
        <w:t>a</w:t>
      </w:r>
      <w:r w:rsidR="00800AD8">
        <w:tab/>
        <w:t>vaîaw</w:t>
      </w:r>
      <w:r w:rsidR="00800AD8">
        <w:tab/>
        <w:t>laîain</w:t>
      </w:r>
      <w:r w:rsidR="00800AD8">
        <w:tab/>
        <w:t>a</w:t>
      </w:r>
      <w:r w:rsidR="00800AD8">
        <w:tab/>
        <w:t>zaîum</w:t>
      </w:r>
      <w:r w:rsidR="00800AD8">
        <w:tab/>
        <w:t>a</w:t>
      </w:r>
      <w:r w:rsidR="00800AD8">
        <w:tab/>
        <w:t>papinatuk,</w:t>
      </w:r>
      <w:r w:rsidR="00800AD8">
        <w:tab/>
        <w:t>sa</w:t>
      </w:r>
      <w:r w:rsidR="00845EAF">
        <w:tab/>
        <w:t>pataladjen</w:t>
      </w:r>
    </w:p>
    <w:p w14:paraId="36C7D02A" w14:textId="77777777" w:rsidR="00800AD8" w:rsidRDefault="00800AD8" w:rsidP="00845EAF">
      <w:pPr>
        <w:pStyle w:val="InterlineGlossWithTrans"/>
        <w:tabs>
          <w:tab w:val="left" w:pos="533"/>
          <w:tab w:val="left" w:pos="1022"/>
          <w:tab w:val="left" w:pos="1286"/>
          <w:tab w:val="left" w:pos="2105"/>
          <w:tab w:val="left" w:pos="2369"/>
          <w:tab w:val="left" w:pos="3158"/>
          <w:tab w:val="left" w:pos="3977"/>
          <w:tab w:val="left" w:pos="4241"/>
          <w:tab w:val="left" w:pos="5000"/>
          <w:tab w:val="left" w:pos="5264"/>
          <w:tab w:val="left" w:pos="6413"/>
          <w:tab w:val="left" w:pos="6902"/>
        </w:tabs>
      </w:pPr>
      <w:r>
        <w:tab/>
        <w:t>qau</w:t>
      </w:r>
      <w:r>
        <w:tab/>
        <w:t>a</w:t>
      </w:r>
      <w:r>
        <w:tab/>
        <w:t>uqaîay</w:t>
      </w:r>
      <w:r>
        <w:tab/>
        <w:t>a</w:t>
      </w:r>
      <w:r>
        <w:tab/>
        <w:t>vaîaw</w:t>
      </w:r>
      <w:r>
        <w:tab/>
        <w:t>laîa-en</w:t>
      </w:r>
      <w:r>
        <w:tab/>
        <w:t>a</w:t>
      </w:r>
      <w:r>
        <w:tab/>
        <w:t>zaîum</w:t>
      </w:r>
      <w:r>
        <w:tab/>
        <w:t>a</w:t>
      </w:r>
      <w:r>
        <w:tab/>
        <w:t>pa-pinatuk</w:t>
      </w:r>
      <w:r>
        <w:tab/>
        <w:t>sa</w:t>
      </w:r>
      <w:r w:rsidR="00845EAF">
        <w:tab/>
        <w:t>pa-taladj-en</w:t>
      </w:r>
    </w:p>
    <w:p w14:paraId="2A89A9B6" w14:textId="77777777" w:rsidR="00800AD8" w:rsidRDefault="00800AD8" w:rsidP="00845EAF">
      <w:pPr>
        <w:pStyle w:val="InterlineTransNoFree"/>
        <w:tabs>
          <w:tab w:val="left" w:pos="1022"/>
          <w:tab w:val="left" w:pos="1286"/>
          <w:tab w:val="left" w:pos="2105"/>
          <w:tab w:val="left" w:pos="2369"/>
          <w:tab w:val="left" w:pos="3158"/>
          <w:tab w:val="left" w:pos="3977"/>
          <w:tab w:val="left" w:pos="4241"/>
          <w:tab w:val="left" w:pos="5000"/>
          <w:tab w:val="left" w:pos="5264"/>
          <w:tab w:val="left" w:pos="6413"/>
          <w:tab w:val="left" w:pos="6902"/>
        </w:tabs>
      </w:pPr>
      <w:r>
        <w:tab/>
        <w:t>so</w:t>
      </w:r>
      <w:r>
        <w:rPr>
          <w:smallCaps/>
        </w:rPr>
        <w:tab/>
        <w:t>c</w:t>
      </w:r>
      <w:r>
        <w:rPr>
          <w:smallCaps/>
        </w:rPr>
        <w:tab/>
      </w:r>
      <w:r>
        <w:t>male</w:t>
      </w:r>
      <w:r>
        <w:rPr>
          <w:smallCaps/>
        </w:rPr>
        <w:tab/>
        <w:t>c</w:t>
      </w:r>
      <w:r>
        <w:rPr>
          <w:smallCaps/>
        </w:rPr>
        <w:tab/>
      </w:r>
      <w:r>
        <w:t>spouse</w:t>
      </w:r>
      <w:r>
        <w:tab/>
        <w:t>heat-</w:t>
      </w:r>
      <w:r>
        <w:rPr>
          <w:smallCaps/>
        </w:rPr>
        <w:t>pf</w:t>
      </w:r>
      <w:r>
        <w:rPr>
          <w:smallCaps/>
        </w:rPr>
        <w:tab/>
        <w:t>c</w:t>
      </w:r>
      <w:r>
        <w:rPr>
          <w:smallCaps/>
        </w:rPr>
        <w:tab/>
      </w:r>
      <w:r>
        <w:t>water</w:t>
      </w:r>
      <w:r>
        <w:rPr>
          <w:smallCaps/>
        </w:rPr>
        <w:tab/>
        <w:t>c</w:t>
      </w:r>
      <w:r>
        <w:rPr>
          <w:smallCaps/>
        </w:rPr>
        <w:tab/>
      </w:r>
      <w:r>
        <w:t>cause-boil</w:t>
      </w:r>
      <w:r>
        <w:tab/>
        <w:t>and</w:t>
      </w:r>
      <w:r w:rsidR="00845EAF">
        <w:tab/>
        <w:t>cause-inside-</w:t>
      </w:r>
      <w:r w:rsidR="00845EAF">
        <w:rPr>
          <w:smallCaps/>
        </w:rPr>
        <w:t>pf</w:t>
      </w:r>
    </w:p>
    <w:p w14:paraId="7E406568" w14:textId="77777777" w:rsidR="00845EAF" w:rsidRPr="00845EAF" w:rsidRDefault="00845EAF" w:rsidP="00845EAF">
      <w:pPr>
        <w:pStyle w:val="InterlineText"/>
        <w:tabs>
          <w:tab w:val="left" w:pos="533"/>
          <w:tab w:val="left" w:pos="797"/>
        </w:tabs>
        <w:rPr>
          <w:i w:val="0"/>
        </w:rPr>
      </w:pPr>
      <w:r w:rsidRPr="00845EAF">
        <w:rPr>
          <w:i w:val="0"/>
        </w:rPr>
        <w:lastRenderedPageBreak/>
        <w:tab/>
        <w:t>a</w:t>
      </w:r>
      <w:r w:rsidRPr="00845EAF">
        <w:rPr>
          <w:i w:val="0"/>
        </w:rPr>
        <w:tab/>
        <w:t>ke÷ike÷i.</w:t>
      </w:r>
    </w:p>
    <w:p w14:paraId="077F5320" w14:textId="77777777" w:rsidR="00845EAF" w:rsidRDefault="00845EAF" w:rsidP="00845EAF">
      <w:pPr>
        <w:pStyle w:val="InterlineGlossWithTrans"/>
        <w:tabs>
          <w:tab w:val="left" w:pos="533"/>
          <w:tab w:val="left" w:pos="797"/>
        </w:tabs>
      </w:pPr>
      <w:r>
        <w:tab/>
        <w:t>a</w:t>
      </w:r>
      <w:r>
        <w:tab/>
        <w:t>ke÷i-ke÷i</w:t>
      </w:r>
    </w:p>
    <w:p w14:paraId="3AA4AE58" w14:textId="77777777" w:rsidR="00845EAF" w:rsidRDefault="00845EAF" w:rsidP="00845EAF">
      <w:pPr>
        <w:pStyle w:val="InterlineTrans"/>
        <w:tabs>
          <w:tab w:val="left" w:pos="533"/>
          <w:tab w:val="left" w:pos="797"/>
        </w:tabs>
      </w:pPr>
      <w:r w:rsidRPr="00845EAF">
        <w:tab/>
      </w:r>
      <w:r w:rsidRPr="00845EAF">
        <w:rPr>
          <w:smallCaps/>
        </w:rPr>
        <w:t>c</w:t>
      </w:r>
      <w:r w:rsidRPr="00845EAF">
        <w:tab/>
      </w:r>
      <w:r w:rsidRPr="00845EAF">
        <w:rPr>
          <w:smallCaps/>
        </w:rPr>
        <w:t>red</w:t>
      </w:r>
      <w:r>
        <w:t>-small</w:t>
      </w:r>
    </w:p>
    <w:p w14:paraId="5AC136E4" w14:textId="77777777" w:rsidR="00800AD8" w:rsidRDefault="00800AD8">
      <w:pPr>
        <w:pStyle w:val="InterlineFree"/>
      </w:pPr>
      <w:r>
        <w:t>So the husband heated some water till it was boiling, and put the child in it.</w:t>
      </w:r>
    </w:p>
    <w:p w14:paraId="4163A943" w14:textId="77777777" w:rsidR="00800AD8" w:rsidRDefault="00DC1AE0" w:rsidP="00845EAF">
      <w:pPr>
        <w:pStyle w:val="InterlineText"/>
        <w:tabs>
          <w:tab w:val="left" w:pos="533"/>
          <w:tab w:val="left" w:pos="1667"/>
          <w:tab w:val="left" w:pos="2441"/>
          <w:tab w:val="left" w:pos="3125"/>
          <w:tab w:val="left" w:pos="4199"/>
          <w:tab w:val="left" w:pos="4463"/>
          <w:tab w:val="left" w:pos="5762"/>
        </w:tabs>
      </w:pPr>
      <w:r w:rsidRPr="003A1D48">
        <w:rPr>
          <w:rStyle w:val="InterlineTextNumChar"/>
        </w:rPr>
        <w:t>017</w:t>
      </w:r>
      <w:r w:rsidR="00800AD8">
        <w:tab/>
        <w:t>navungisir</w:t>
      </w:r>
      <w:r w:rsidR="00800AD8">
        <w:tab/>
        <w:t>anga</w:t>
      </w:r>
      <w:r w:rsidR="00800AD8">
        <w:tab/>
        <w:t>azua</w:t>
      </w:r>
      <w:r w:rsidR="00800AD8">
        <w:tab/>
        <w:t>ke÷ike÷i</w:t>
      </w:r>
      <w:r w:rsidR="00800AD8">
        <w:tab/>
        <w:t>a</w:t>
      </w:r>
      <w:r w:rsidR="00800AD8">
        <w:tab/>
        <w:t>namatsay</w:t>
      </w:r>
      <w:r w:rsidR="00800AD8">
        <w:tab/>
        <w:t>anga.</w:t>
      </w:r>
    </w:p>
    <w:p w14:paraId="2761406A" w14:textId="77777777" w:rsidR="00800AD8" w:rsidRDefault="00800AD8" w:rsidP="00845EAF">
      <w:pPr>
        <w:pStyle w:val="InterlineGlossWithTrans"/>
        <w:tabs>
          <w:tab w:val="left" w:pos="533"/>
          <w:tab w:val="left" w:pos="1667"/>
          <w:tab w:val="left" w:pos="2441"/>
          <w:tab w:val="left" w:pos="3125"/>
          <w:tab w:val="left" w:pos="4199"/>
          <w:tab w:val="left" w:pos="4463"/>
          <w:tab w:val="left" w:pos="5762"/>
        </w:tabs>
      </w:pPr>
      <w:r>
        <w:tab/>
        <w:t>navungisir</w:t>
      </w:r>
      <w:r>
        <w:tab/>
        <w:t>anga</w:t>
      </w:r>
      <w:r>
        <w:tab/>
        <w:t>a-zua</w:t>
      </w:r>
      <w:r>
        <w:tab/>
        <w:t>ke÷i-ke÷i</w:t>
      </w:r>
      <w:r>
        <w:tab/>
        <w:t>a</w:t>
      </w:r>
      <w:r>
        <w:tab/>
        <w:t>na-m-patsay</w:t>
      </w:r>
      <w:r>
        <w:tab/>
        <w:t>anga</w:t>
      </w:r>
    </w:p>
    <w:p w14:paraId="58F0EA83" w14:textId="77777777" w:rsidR="00800AD8" w:rsidRDefault="00800AD8" w:rsidP="00845EAF">
      <w:pPr>
        <w:pStyle w:val="InterlineTrans"/>
        <w:tabs>
          <w:tab w:val="left" w:pos="533"/>
          <w:tab w:val="left" w:pos="1667"/>
          <w:tab w:val="left" w:pos="2441"/>
          <w:tab w:val="left" w:pos="3125"/>
          <w:tab w:val="left" w:pos="4199"/>
          <w:tab w:val="left" w:pos="4463"/>
          <w:tab w:val="left" w:pos="5762"/>
        </w:tabs>
      </w:pPr>
      <w:r>
        <w:tab/>
        <w:t>bare.teeth</w:t>
      </w:r>
      <w:r>
        <w:tab/>
        <w:t>indeed</w:t>
      </w:r>
      <w:r>
        <w:tab/>
      </w:r>
      <w:r>
        <w:rPr>
          <w:smallCaps/>
        </w:rPr>
        <w:t>c-</w:t>
      </w:r>
      <w:r>
        <w:t>that</w:t>
      </w:r>
      <w:r>
        <w:tab/>
      </w:r>
      <w:r>
        <w:rPr>
          <w:smallCaps/>
        </w:rPr>
        <w:t>red</w:t>
      </w:r>
      <w:r>
        <w:t>-small</w:t>
      </w:r>
      <w:r>
        <w:rPr>
          <w:smallCaps/>
        </w:rPr>
        <w:tab/>
        <w:t>c</w:t>
      </w:r>
      <w:r>
        <w:rPr>
          <w:smallCaps/>
        </w:rPr>
        <w:tab/>
        <w:t>past</w:t>
      </w:r>
      <w:r>
        <w:t>-</w:t>
      </w:r>
      <w:r>
        <w:rPr>
          <w:smallCaps/>
        </w:rPr>
        <w:t>af</w:t>
      </w:r>
      <w:r>
        <w:t>-die</w:t>
      </w:r>
      <w:r>
        <w:tab/>
        <w:t>indeed</w:t>
      </w:r>
    </w:p>
    <w:p w14:paraId="2D6192C9" w14:textId="77777777" w:rsidR="00800AD8" w:rsidRDefault="00800AD8">
      <w:pPr>
        <w:pStyle w:val="InterlineFree"/>
      </w:pPr>
      <w:r>
        <w:t>The child died with teeth bared(?).</w:t>
      </w:r>
    </w:p>
    <w:p w14:paraId="1348F1C7" w14:textId="77777777" w:rsidR="00800AD8" w:rsidRDefault="00DC1AE0" w:rsidP="00845EAF">
      <w:pPr>
        <w:pStyle w:val="InterlineText"/>
        <w:tabs>
          <w:tab w:val="left" w:pos="533"/>
          <w:tab w:val="left" w:pos="1022"/>
          <w:tab w:val="left" w:pos="1706"/>
          <w:tab w:val="left" w:pos="2495"/>
          <w:tab w:val="left" w:pos="2759"/>
          <w:tab w:val="left" w:pos="3623"/>
          <w:tab w:val="left" w:pos="5402"/>
          <w:tab w:val="left" w:pos="5666"/>
          <w:tab w:val="left" w:pos="6740"/>
          <w:tab w:val="left" w:pos="7004"/>
        </w:tabs>
      </w:pPr>
      <w:r w:rsidRPr="003A1D48">
        <w:rPr>
          <w:rStyle w:val="InterlineTextNumChar"/>
        </w:rPr>
        <w:t>018</w:t>
      </w:r>
      <w:r w:rsidR="00800AD8">
        <w:tab/>
        <w:t>qau</w:t>
      </w:r>
      <w:r w:rsidR="00800AD8">
        <w:tab/>
        <w:t>azua</w:t>
      </w:r>
      <w:r w:rsidR="00800AD8">
        <w:tab/>
        <w:t>vaîaw</w:t>
      </w:r>
      <w:r w:rsidR="00800AD8">
        <w:tab/>
        <w:t>a</w:t>
      </w:r>
      <w:r w:rsidR="00800AD8">
        <w:tab/>
        <w:t>uqaîay:</w:t>
      </w:r>
      <w:r w:rsidR="00800AD8">
        <w:tab/>
        <w:t>“masalusalu</w:t>
      </w:r>
      <w:r w:rsidR="00800AD8">
        <w:tab/>
        <w:t>a</w:t>
      </w:r>
      <w:r w:rsidR="00845EAF">
        <w:tab/>
        <w:t>ke÷ike÷i</w:t>
      </w:r>
      <w:r w:rsidR="00845EAF">
        <w:tab/>
        <w:t>a</w:t>
      </w:r>
      <w:r w:rsidR="00845EAF">
        <w:tab/>
        <w:t>ku</w:t>
      </w:r>
    </w:p>
    <w:p w14:paraId="70702114" w14:textId="77777777" w:rsidR="00800AD8" w:rsidRDefault="00800AD8" w:rsidP="00845EAF">
      <w:pPr>
        <w:pStyle w:val="InterlineGlossWithTrans"/>
        <w:tabs>
          <w:tab w:val="left" w:pos="533"/>
          <w:tab w:val="left" w:pos="1022"/>
          <w:tab w:val="left" w:pos="1706"/>
          <w:tab w:val="left" w:pos="2495"/>
          <w:tab w:val="left" w:pos="2759"/>
          <w:tab w:val="left" w:pos="3623"/>
          <w:tab w:val="left" w:pos="5402"/>
          <w:tab w:val="left" w:pos="5666"/>
          <w:tab w:val="left" w:pos="6740"/>
          <w:tab w:val="left" w:pos="7004"/>
        </w:tabs>
      </w:pPr>
      <w:r>
        <w:tab/>
        <w:t>qau</w:t>
      </w:r>
      <w:r>
        <w:tab/>
        <w:t>a-zua</w:t>
      </w:r>
      <w:r>
        <w:tab/>
        <w:t>vaîaw</w:t>
      </w:r>
      <w:r>
        <w:tab/>
        <w:t>a</w:t>
      </w:r>
      <w:r>
        <w:tab/>
        <w:t>uqaîay</w:t>
      </w:r>
      <w:r>
        <w:tab/>
        <w:t>ma-salu-salu</w:t>
      </w:r>
      <w:r>
        <w:tab/>
        <w:t>a</w:t>
      </w:r>
      <w:r w:rsidR="00845EAF">
        <w:tab/>
        <w:t>ke÷i-ke÷i</w:t>
      </w:r>
      <w:r w:rsidR="00845EAF">
        <w:tab/>
        <w:t>a</w:t>
      </w:r>
      <w:r w:rsidR="00845EAF">
        <w:tab/>
        <w:t>ku</w:t>
      </w:r>
    </w:p>
    <w:p w14:paraId="18B1E88A" w14:textId="77777777" w:rsidR="00800AD8" w:rsidRDefault="00800AD8" w:rsidP="00845EAF">
      <w:pPr>
        <w:pStyle w:val="InterlineTransNoFree"/>
        <w:tabs>
          <w:tab w:val="left" w:pos="1022"/>
          <w:tab w:val="left" w:pos="1706"/>
          <w:tab w:val="left" w:pos="2495"/>
          <w:tab w:val="left" w:pos="2759"/>
          <w:tab w:val="left" w:pos="3623"/>
          <w:tab w:val="left" w:pos="5402"/>
          <w:tab w:val="left" w:pos="5666"/>
          <w:tab w:val="left" w:pos="6740"/>
          <w:tab w:val="left" w:pos="7004"/>
        </w:tabs>
        <w:rPr>
          <w:smallCaps/>
        </w:rPr>
      </w:pPr>
      <w:r>
        <w:tab/>
        <w:t>so</w:t>
      </w:r>
      <w:r>
        <w:tab/>
      </w:r>
      <w:r>
        <w:rPr>
          <w:smallCaps/>
        </w:rPr>
        <w:t>c-</w:t>
      </w:r>
      <w:r>
        <w:t>that</w:t>
      </w:r>
      <w:r>
        <w:tab/>
        <w:t>spouse</w:t>
      </w:r>
      <w:r>
        <w:rPr>
          <w:smallCaps/>
        </w:rPr>
        <w:tab/>
        <w:t>c</w:t>
      </w:r>
      <w:r>
        <w:rPr>
          <w:smallCaps/>
        </w:rPr>
        <w:tab/>
      </w:r>
      <w:r>
        <w:t>male</w:t>
      </w:r>
      <w:r>
        <w:tab/>
      </w:r>
      <w:r>
        <w:rPr>
          <w:smallCaps/>
        </w:rPr>
        <w:t>stat</w:t>
      </w:r>
      <w:r>
        <w:t>-</w:t>
      </w:r>
      <w:r>
        <w:rPr>
          <w:smallCaps/>
        </w:rPr>
        <w:t>red</w:t>
      </w:r>
      <w:r>
        <w:t>-believe</w:t>
      </w:r>
      <w:r>
        <w:rPr>
          <w:smallCaps/>
        </w:rPr>
        <w:tab/>
        <w:t>c</w:t>
      </w:r>
      <w:r w:rsidR="00845EAF">
        <w:tab/>
      </w:r>
      <w:r w:rsidR="00845EAF">
        <w:rPr>
          <w:smallCaps/>
        </w:rPr>
        <w:t>red</w:t>
      </w:r>
      <w:r w:rsidR="00845EAF">
        <w:t>-small</w:t>
      </w:r>
      <w:r w:rsidR="00845EAF">
        <w:rPr>
          <w:smallCaps/>
        </w:rPr>
        <w:tab/>
        <w:t>c</w:t>
      </w:r>
      <w:r w:rsidR="00845EAF">
        <w:tab/>
        <w:t>I</w:t>
      </w:r>
    </w:p>
    <w:p w14:paraId="7C32BBBD" w14:textId="77777777" w:rsidR="00800AD8" w:rsidRDefault="00845EAF" w:rsidP="003022DC">
      <w:pPr>
        <w:pStyle w:val="InterlineText"/>
        <w:tabs>
          <w:tab w:val="left" w:pos="533"/>
          <w:tab w:val="left" w:pos="2672"/>
          <w:tab w:val="left" w:pos="3566"/>
          <w:tab w:val="left" w:pos="5375"/>
          <w:tab w:val="left" w:pos="5879"/>
          <w:tab w:val="left" w:pos="7178"/>
        </w:tabs>
      </w:pPr>
      <w:r>
        <w:tab/>
        <w:t>papavanavan,”</w:t>
      </w:r>
      <w:r>
        <w:tab/>
      </w:r>
      <w:r w:rsidR="00800AD8">
        <w:t>ayaya</w:t>
      </w:r>
      <w:r w:rsidR="00800AD8">
        <w:tab/>
        <w:t>malevaleva</w:t>
      </w:r>
      <w:r w:rsidR="00800AD8">
        <w:tab/>
        <w:t>tua</w:t>
      </w:r>
      <w:r w:rsidR="00800AD8">
        <w:tab/>
        <w:t>namatsay</w:t>
      </w:r>
      <w:r>
        <w:tab/>
        <w:t>anga</w:t>
      </w:r>
    </w:p>
    <w:p w14:paraId="4159380C" w14:textId="77777777" w:rsidR="00800AD8" w:rsidRDefault="00845EAF" w:rsidP="003022DC">
      <w:pPr>
        <w:pStyle w:val="InterlineGlossWithTrans"/>
        <w:tabs>
          <w:tab w:val="left" w:pos="533"/>
          <w:tab w:val="left" w:pos="2672"/>
          <w:tab w:val="left" w:pos="3566"/>
          <w:tab w:val="left" w:pos="5375"/>
          <w:tab w:val="left" w:pos="5879"/>
          <w:tab w:val="left" w:pos="7178"/>
        </w:tabs>
      </w:pPr>
      <w:r>
        <w:tab/>
        <w:t>pa-pa-vanaw-an</w:t>
      </w:r>
      <w:r>
        <w:tab/>
      </w:r>
      <w:r w:rsidR="00800AD8">
        <w:t>ay-aya</w:t>
      </w:r>
      <w:r w:rsidR="00800AD8">
        <w:tab/>
        <w:t>ma-leva-leva</w:t>
      </w:r>
      <w:r w:rsidR="00800AD8">
        <w:tab/>
        <w:t>tua</w:t>
      </w:r>
      <w:r w:rsidR="00800AD8">
        <w:tab/>
        <w:t>na-m-patsay</w:t>
      </w:r>
      <w:r>
        <w:tab/>
        <w:t>anga</w:t>
      </w:r>
    </w:p>
    <w:p w14:paraId="16C7FDE7" w14:textId="77777777" w:rsidR="00800AD8" w:rsidRDefault="00800AD8" w:rsidP="003022DC">
      <w:pPr>
        <w:pStyle w:val="InterlineTransNoFree"/>
        <w:tabs>
          <w:tab w:val="left" w:pos="2672"/>
          <w:tab w:val="left" w:pos="3566"/>
          <w:tab w:val="left" w:pos="5375"/>
          <w:tab w:val="left" w:pos="5879"/>
          <w:tab w:val="left" w:pos="7178"/>
        </w:tabs>
      </w:pPr>
      <w:r>
        <w:tab/>
      </w:r>
      <w:r w:rsidR="00845EAF">
        <w:t>cause-cause-bathe-</w:t>
      </w:r>
      <w:r w:rsidR="00845EAF">
        <w:rPr>
          <w:smallCaps/>
        </w:rPr>
        <w:t>lf</w:t>
      </w:r>
      <w:r w:rsidR="00845EAF">
        <w:rPr>
          <w:smallCaps/>
        </w:rPr>
        <w:tab/>
      </w:r>
      <w:r>
        <w:rPr>
          <w:smallCaps/>
        </w:rPr>
        <w:t>red</w:t>
      </w:r>
      <w:r>
        <w:t>-say</w:t>
      </w:r>
      <w:r>
        <w:tab/>
      </w:r>
      <w:r>
        <w:rPr>
          <w:smallCaps/>
        </w:rPr>
        <w:t>stat</w:t>
      </w:r>
      <w:r>
        <w:t>-</w:t>
      </w:r>
      <w:r>
        <w:rPr>
          <w:smallCaps/>
        </w:rPr>
        <w:t>red</w:t>
      </w:r>
      <w:r>
        <w:t>-pleased</w:t>
      </w:r>
      <w:r>
        <w:tab/>
      </w:r>
      <w:r>
        <w:rPr>
          <w:smallCaps/>
        </w:rPr>
        <w:t>obl</w:t>
      </w:r>
      <w:r>
        <w:tab/>
      </w:r>
      <w:r>
        <w:rPr>
          <w:smallCaps/>
        </w:rPr>
        <w:t>past</w:t>
      </w:r>
      <w:r>
        <w:t>-</w:t>
      </w:r>
      <w:r>
        <w:rPr>
          <w:smallCaps/>
        </w:rPr>
        <w:t>af</w:t>
      </w:r>
      <w:r>
        <w:t>-die</w:t>
      </w:r>
      <w:r w:rsidR="00845EAF">
        <w:tab/>
        <w:t>indeed</w:t>
      </w:r>
    </w:p>
    <w:p w14:paraId="11643CB8" w14:textId="77777777" w:rsidR="00800AD8" w:rsidRDefault="00845EAF" w:rsidP="003022DC">
      <w:pPr>
        <w:pStyle w:val="InterlineText"/>
        <w:tabs>
          <w:tab w:val="left" w:pos="533"/>
          <w:tab w:val="left" w:pos="797"/>
        </w:tabs>
      </w:pPr>
      <w:r>
        <w:tab/>
      </w:r>
      <w:r w:rsidR="00800AD8">
        <w:t>a</w:t>
      </w:r>
      <w:r w:rsidR="00800AD8">
        <w:tab/>
        <w:t>ke÷ike÷i.</w:t>
      </w:r>
    </w:p>
    <w:p w14:paraId="4D7A225B" w14:textId="77777777" w:rsidR="00800AD8" w:rsidRDefault="003022DC" w:rsidP="003022DC">
      <w:pPr>
        <w:pStyle w:val="InterlineGlossWithTrans"/>
        <w:tabs>
          <w:tab w:val="left" w:pos="533"/>
          <w:tab w:val="left" w:pos="797"/>
        </w:tabs>
      </w:pPr>
      <w:r>
        <w:tab/>
      </w:r>
      <w:r w:rsidR="00800AD8">
        <w:t>a</w:t>
      </w:r>
      <w:r w:rsidR="00800AD8">
        <w:tab/>
        <w:t>ke÷i-ke÷i</w:t>
      </w:r>
    </w:p>
    <w:p w14:paraId="6184C9C9" w14:textId="77777777" w:rsidR="00800AD8" w:rsidRDefault="003022DC" w:rsidP="003022DC">
      <w:pPr>
        <w:pStyle w:val="InterlineTrans"/>
        <w:tabs>
          <w:tab w:val="left" w:pos="533"/>
          <w:tab w:val="left" w:pos="797"/>
        </w:tabs>
      </w:pPr>
      <w:r>
        <w:rPr>
          <w:smallCaps/>
        </w:rPr>
        <w:tab/>
      </w:r>
      <w:r w:rsidR="00800AD8">
        <w:rPr>
          <w:smallCaps/>
        </w:rPr>
        <w:t>c</w:t>
      </w:r>
      <w:r w:rsidR="00800AD8">
        <w:rPr>
          <w:smallCaps/>
        </w:rPr>
        <w:tab/>
        <w:t>red</w:t>
      </w:r>
      <w:r w:rsidR="00800AD8">
        <w:t>-small</w:t>
      </w:r>
    </w:p>
    <w:p w14:paraId="3E3DFDDC" w14:textId="77777777" w:rsidR="00800AD8" w:rsidRDefault="00800AD8">
      <w:pPr>
        <w:pStyle w:val="InterlineFree"/>
      </w:pPr>
      <w:r>
        <w:t>The husband thought: “The child is glad I’ve bathed it,” and he was happy about the dead child.</w:t>
      </w:r>
    </w:p>
    <w:p w14:paraId="6B40B297" w14:textId="77777777" w:rsidR="00800AD8" w:rsidRDefault="00DC1AE0" w:rsidP="003022DC">
      <w:pPr>
        <w:pStyle w:val="InterlineText"/>
        <w:tabs>
          <w:tab w:val="left" w:pos="533"/>
          <w:tab w:val="left" w:pos="1022"/>
          <w:tab w:val="left" w:pos="2321"/>
          <w:tab w:val="left" w:pos="2585"/>
          <w:tab w:val="left" w:pos="3644"/>
          <w:tab w:val="left" w:pos="4148"/>
          <w:tab w:val="left" w:pos="4637"/>
          <w:tab w:val="left" w:pos="5606"/>
          <w:tab w:val="left" w:pos="6095"/>
          <w:tab w:val="left" w:pos="7394"/>
          <w:tab w:val="left" w:pos="7658"/>
        </w:tabs>
      </w:pPr>
      <w:r w:rsidRPr="003A1D48">
        <w:rPr>
          <w:rStyle w:val="InterlineTextNumChar"/>
        </w:rPr>
        <w:t>019</w:t>
      </w:r>
      <w:r w:rsidR="00800AD8">
        <w:tab/>
        <w:t>qau</w:t>
      </w:r>
      <w:r w:rsidR="00800AD8">
        <w:tab/>
        <w:t>pakanan</w:t>
      </w:r>
      <w:r w:rsidR="00800AD8">
        <w:tab/>
        <w:t>a</w:t>
      </w:r>
      <w:r w:rsidR="00800AD8">
        <w:tab/>
        <w:t>djurikuku</w:t>
      </w:r>
      <w:r w:rsidR="00800AD8">
        <w:tab/>
        <w:t>uta,</w:t>
      </w:r>
      <w:r w:rsidR="00800AD8">
        <w:tab/>
        <w:t>sa</w:t>
      </w:r>
      <w:r w:rsidR="00800AD8">
        <w:tab/>
        <w:t>djameqi,</w:t>
      </w:r>
      <w:r w:rsidR="00800AD8">
        <w:tab/>
        <w:t>sa</w:t>
      </w:r>
      <w:r w:rsidR="003022DC">
        <w:tab/>
        <w:t>penipeni÷i</w:t>
      </w:r>
      <w:r w:rsidR="003022DC">
        <w:tab/>
        <w:t>a</w:t>
      </w:r>
      <w:r w:rsidR="003022DC">
        <w:tab/>
        <w:t>liqu;</w:t>
      </w:r>
    </w:p>
    <w:p w14:paraId="2C104A9C" w14:textId="77777777" w:rsidR="00800AD8" w:rsidRDefault="00800AD8" w:rsidP="003022DC">
      <w:pPr>
        <w:pStyle w:val="InterlineGlossWithTrans"/>
        <w:tabs>
          <w:tab w:val="left" w:pos="533"/>
          <w:tab w:val="left" w:pos="1022"/>
          <w:tab w:val="left" w:pos="2321"/>
          <w:tab w:val="left" w:pos="2585"/>
          <w:tab w:val="left" w:pos="3644"/>
          <w:tab w:val="left" w:pos="4148"/>
          <w:tab w:val="left" w:pos="4637"/>
          <w:tab w:val="left" w:pos="5606"/>
          <w:tab w:val="left" w:pos="6095"/>
          <w:tab w:val="left" w:pos="7394"/>
          <w:tab w:val="left" w:pos="7658"/>
        </w:tabs>
      </w:pPr>
      <w:r>
        <w:tab/>
        <w:t>qau</w:t>
      </w:r>
      <w:r>
        <w:tab/>
        <w:t>pa-kan-an</w:t>
      </w:r>
      <w:r>
        <w:tab/>
        <w:t>a</w:t>
      </w:r>
      <w:r>
        <w:tab/>
        <w:t>djurikuku</w:t>
      </w:r>
      <w:r>
        <w:tab/>
        <w:t>uta</w:t>
      </w:r>
      <w:r>
        <w:tab/>
        <w:t>sa</w:t>
      </w:r>
      <w:r>
        <w:tab/>
        <w:t>djameq-i</w:t>
      </w:r>
      <w:r>
        <w:tab/>
        <w:t>sa</w:t>
      </w:r>
      <w:r w:rsidR="003022DC">
        <w:tab/>
        <w:t>peni-peni÷-i</w:t>
      </w:r>
      <w:r w:rsidR="003022DC">
        <w:tab/>
        <w:t>a</w:t>
      </w:r>
      <w:r w:rsidR="003022DC">
        <w:tab/>
        <w:t>liqu</w:t>
      </w:r>
    </w:p>
    <w:p w14:paraId="080B10FA" w14:textId="77777777" w:rsidR="00800AD8" w:rsidRDefault="00800AD8" w:rsidP="003022DC">
      <w:pPr>
        <w:pStyle w:val="InterlineTransNoFree"/>
        <w:tabs>
          <w:tab w:val="left" w:pos="1022"/>
          <w:tab w:val="left" w:pos="2321"/>
          <w:tab w:val="left" w:pos="2585"/>
          <w:tab w:val="left" w:pos="3644"/>
          <w:tab w:val="left" w:pos="4148"/>
          <w:tab w:val="left" w:pos="4637"/>
          <w:tab w:val="left" w:pos="5606"/>
          <w:tab w:val="left" w:pos="6095"/>
          <w:tab w:val="left" w:pos="7394"/>
          <w:tab w:val="left" w:pos="7658"/>
        </w:tabs>
      </w:pPr>
      <w:r>
        <w:tab/>
        <w:t>so</w:t>
      </w:r>
      <w:r>
        <w:tab/>
        <w:t>cause-eat-</w:t>
      </w:r>
      <w:r>
        <w:rPr>
          <w:smallCaps/>
        </w:rPr>
        <w:t>lf</w:t>
      </w:r>
      <w:r>
        <w:rPr>
          <w:smallCaps/>
        </w:rPr>
        <w:tab/>
        <w:t>c</w:t>
      </w:r>
      <w:r>
        <w:rPr>
          <w:smallCaps/>
        </w:rPr>
        <w:tab/>
      </w:r>
      <w:r>
        <w:t>fowl</w:t>
      </w:r>
      <w:r>
        <w:tab/>
        <w:t>also</w:t>
      </w:r>
      <w:r>
        <w:tab/>
        <w:t>and</w:t>
      </w:r>
      <w:r>
        <w:tab/>
        <w:t>catch-</w:t>
      </w:r>
      <w:r>
        <w:rPr>
          <w:smallCaps/>
        </w:rPr>
        <w:t>pf</w:t>
      </w:r>
      <w:r>
        <w:tab/>
        <w:t>and</w:t>
      </w:r>
      <w:r w:rsidR="003022DC">
        <w:tab/>
      </w:r>
      <w:r w:rsidR="003022DC">
        <w:rPr>
          <w:smallCaps/>
        </w:rPr>
        <w:t>red</w:t>
      </w:r>
      <w:r w:rsidR="003022DC">
        <w:t>-twist-</w:t>
      </w:r>
      <w:r w:rsidR="003022DC">
        <w:rPr>
          <w:smallCaps/>
        </w:rPr>
        <w:t>pf</w:t>
      </w:r>
      <w:r w:rsidR="003022DC">
        <w:rPr>
          <w:smallCaps/>
        </w:rPr>
        <w:tab/>
        <w:t>c</w:t>
      </w:r>
      <w:r w:rsidR="003022DC">
        <w:rPr>
          <w:smallCaps/>
        </w:rPr>
        <w:tab/>
      </w:r>
      <w:r w:rsidR="003022DC">
        <w:t>neck</w:t>
      </w:r>
    </w:p>
    <w:p w14:paraId="2B96F32E" w14:textId="77777777" w:rsidR="00800AD8" w:rsidRDefault="003022DC" w:rsidP="003022DC">
      <w:pPr>
        <w:pStyle w:val="InterlineText"/>
        <w:tabs>
          <w:tab w:val="left" w:pos="533"/>
          <w:tab w:val="left" w:pos="1022"/>
          <w:tab w:val="left" w:pos="1511"/>
          <w:tab w:val="left" w:pos="2465"/>
          <w:tab w:val="left" w:pos="3449"/>
        </w:tabs>
      </w:pPr>
      <w:r>
        <w:tab/>
      </w:r>
      <w:r w:rsidR="00800AD8">
        <w:t>qau</w:t>
      </w:r>
      <w:r w:rsidR="00800AD8">
        <w:tab/>
        <w:t>sa</w:t>
      </w:r>
      <w:r w:rsidR="00800AD8">
        <w:tab/>
        <w:t>kelayan</w:t>
      </w:r>
      <w:r w:rsidR="00800AD8">
        <w:tab/>
        <w:t>pitjua</w:t>
      </w:r>
      <w:r w:rsidR="00800AD8">
        <w:tab/>
        <w:t>djeîep.</w:t>
      </w:r>
    </w:p>
    <w:p w14:paraId="58FBF391" w14:textId="77777777" w:rsidR="00800AD8" w:rsidRDefault="003022DC" w:rsidP="003022DC">
      <w:pPr>
        <w:pStyle w:val="InterlineGlossWithTrans"/>
        <w:tabs>
          <w:tab w:val="left" w:pos="533"/>
          <w:tab w:val="left" w:pos="1022"/>
          <w:tab w:val="left" w:pos="1511"/>
          <w:tab w:val="left" w:pos="2465"/>
          <w:tab w:val="left" w:pos="3449"/>
        </w:tabs>
      </w:pPr>
      <w:r>
        <w:tab/>
      </w:r>
      <w:r w:rsidR="00800AD8">
        <w:t>qau</w:t>
      </w:r>
      <w:r w:rsidR="00800AD8">
        <w:tab/>
        <w:t>sa</w:t>
      </w:r>
      <w:r w:rsidR="00800AD8">
        <w:tab/>
        <w:t>kelay-an</w:t>
      </w:r>
      <w:r w:rsidR="00800AD8">
        <w:tab/>
        <w:t>pi-tjua</w:t>
      </w:r>
      <w:r w:rsidR="00800AD8">
        <w:tab/>
        <w:t>djeîep</w:t>
      </w:r>
    </w:p>
    <w:p w14:paraId="54BBE2EF" w14:textId="77777777" w:rsidR="00800AD8" w:rsidRDefault="003022DC" w:rsidP="003022DC">
      <w:pPr>
        <w:pStyle w:val="InterlineTrans"/>
        <w:tabs>
          <w:tab w:val="left" w:pos="533"/>
          <w:tab w:val="left" w:pos="1022"/>
          <w:tab w:val="left" w:pos="1511"/>
          <w:tab w:val="left" w:pos="2465"/>
          <w:tab w:val="left" w:pos="3449"/>
        </w:tabs>
      </w:pPr>
      <w:r>
        <w:tab/>
      </w:r>
      <w:r w:rsidR="00800AD8">
        <w:t>so</w:t>
      </w:r>
      <w:r w:rsidR="00800AD8">
        <w:tab/>
        <w:t>and</w:t>
      </w:r>
      <w:r w:rsidR="00800AD8">
        <w:tab/>
        <w:t>hang-</w:t>
      </w:r>
      <w:r w:rsidR="00800AD8">
        <w:rPr>
          <w:smallCaps/>
        </w:rPr>
        <w:t>lf</w:t>
      </w:r>
      <w:r w:rsidR="00800AD8">
        <w:tab/>
        <w:t>put-there</w:t>
      </w:r>
      <w:r w:rsidR="00800AD8">
        <w:tab/>
        <w:t>wall</w:t>
      </w:r>
    </w:p>
    <w:p w14:paraId="46FDBBD2" w14:textId="77777777" w:rsidR="00800AD8" w:rsidRDefault="00800AD8" w:rsidP="003022DC">
      <w:pPr>
        <w:pStyle w:val="InterlineFreeCommentFollows"/>
      </w:pPr>
      <w:r>
        <w:t>He fed the chickens too; then caught them and wrung their necks, and hung them up on the wall.</w:t>
      </w:r>
    </w:p>
    <w:p w14:paraId="0F1B4EB2" w14:textId="77777777" w:rsidR="00800AD8" w:rsidRDefault="003022DC" w:rsidP="003022DC">
      <w:pPr>
        <w:pStyle w:val="CommentLastWithHalfSpace"/>
      </w:pPr>
      <w:r>
        <w:t>[</w:t>
      </w:r>
      <w:r w:rsidR="00800AD8" w:rsidRPr="003022DC">
        <w:rPr>
          <w:rStyle w:val="VernacularText"/>
        </w:rPr>
        <w:t>penipeni</w:t>
      </w:r>
      <w:r w:rsidR="00800AD8" w:rsidRPr="004B01E9">
        <w:rPr>
          <w:i/>
        </w:rPr>
        <w:t>÷i</w:t>
      </w:r>
      <w:r w:rsidR="00800AD8">
        <w:t xml:space="preserve">: F has </w:t>
      </w:r>
      <w:r w:rsidR="00800AD8" w:rsidRPr="003022DC">
        <w:rPr>
          <w:rStyle w:val="VernacularText"/>
        </w:rPr>
        <w:t>penid</w:t>
      </w:r>
      <w:r w:rsidR="00800AD8">
        <w:t xml:space="preserve">, not </w:t>
      </w:r>
      <w:r w:rsidR="00800AD8" w:rsidRPr="003022DC">
        <w:rPr>
          <w:rStyle w:val="VernacularText"/>
        </w:rPr>
        <w:t>peni÷</w:t>
      </w:r>
      <w:r>
        <w:t>]</w:t>
      </w:r>
    </w:p>
    <w:p w14:paraId="25A6A941" w14:textId="77777777" w:rsidR="00800AD8" w:rsidRDefault="00DC1AE0" w:rsidP="003022DC">
      <w:pPr>
        <w:pStyle w:val="InterlineText"/>
        <w:tabs>
          <w:tab w:val="left" w:pos="533"/>
          <w:tab w:val="left" w:pos="1022"/>
          <w:tab w:val="left" w:pos="1706"/>
          <w:tab w:val="left" w:pos="2645"/>
          <w:tab w:val="left" w:pos="3284"/>
          <w:tab w:val="left" w:pos="3548"/>
          <w:tab w:val="left" w:pos="4397"/>
          <w:tab w:val="left" w:pos="4901"/>
        </w:tabs>
      </w:pPr>
      <w:r w:rsidRPr="003A1D48">
        <w:rPr>
          <w:rStyle w:val="InterlineTextNumChar"/>
        </w:rPr>
        <w:t>020</w:t>
      </w:r>
      <w:r w:rsidR="00800AD8">
        <w:tab/>
        <w:t>qau</w:t>
      </w:r>
      <w:r w:rsidR="00800AD8">
        <w:tab/>
        <w:t>azua</w:t>
      </w:r>
      <w:r w:rsidR="00800AD8">
        <w:tab/>
        <w:t>vavayan</w:t>
      </w:r>
      <w:r w:rsidR="00800AD8">
        <w:tab/>
        <w:t>vaik</w:t>
      </w:r>
      <w:r w:rsidR="00800AD8">
        <w:tab/>
        <w:t>a</w:t>
      </w:r>
      <w:r w:rsidR="00800AD8">
        <w:tab/>
        <w:t>malap</w:t>
      </w:r>
      <w:r w:rsidR="00800AD8">
        <w:tab/>
        <w:t>tua</w:t>
      </w:r>
      <w:r w:rsidR="00800AD8">
        <w:tab/>
        <w:t>kinikasiw.</w:t>
      </w:r>
    </w:p>
    <w:p w14:paraId="05B7EAFF" w14:textId="77777777" w:rsidR="00800AD8" w:rsidRDefault="00800AD8" w:rsidP="003022DC">
      <w:pPr>
        <w:pStyle w:val="InterlineGlossWithTrans"/>
        <w:tabs>
          <w:tab w:val="left" w:pos="533"/>
          <w:tab w:val="left" w:pos="1022"/>
          <w:tab w:val="left" w:pos="1706"/>
          <w:tab w:val="left" w:pos="2645"/>
          <w:tab w:val="left" w:pos="3284"/>
          <w:tab w:val="left" w:pos="3548"/>
          <w:tab w:val="left" w:pos="4397"/>
          <w:tab w:val="left" w:pos="4901"/>
        </w:tabs>
      </w:pPr>
      <w:r>
        <w:tab/>
        <w:t>qau</w:t>
      </w:r>
      <w:r>
        <w:tab/>
        <w:t>a-zua</w:t>
      </w:r>
      <w:r>
        <w:tab/>
        <w:t>vavayan</w:t>
      </w:r>
      <w:r>
        <w:tab/>
        <w:t>vaik</w:t>
      </w:r>
      <w:r>
        <w:tab/>
        <w:t>a</w:t>
      </w:r>
      <w:r>
        <w:tab/>
        <w:t>m-alap</w:t>
      </w:r>
      <w:r>
        <w:tab/>
        <w:t>tua</w:t>
      </w:r>
      <w:r>
        <w:tab/>
        <w:t>in=ki-kasiw</w:t>
      </w:r>
    </w:p>
    <w:p w14:paraId="7BBEFDF1" w14:textId="77777777" w:rsidR="00800AD8" w:rsidRDefault="00800AD8" w:rsidP="003022DC">
      <w:pPr>
        <w:pStyle w:val="InterlineTrans"/>
        <w:tabs>
          <w:tab w:val="left" w:pos="533"/>
          <w:tab w:val="left" w:pos="1022"/>
          <w:tab w:val="left" w:pos="1706"/>
          <w:tab w:val="left" w:pos="2645"/>
          <w:tab w:val="left" w:pos="3284"/>
          <w:tab w:val="left" w:pos="3548"/>
          <w:tab w:val="left" w:pos="4397"/>
          <w:tab w:val="left" w:pos="4901"/>
        </w:tabs>
      </w:pPr>
      <w:r>
        <w:tab/>
        <w:t>so</w:t>
      </w:r>
      <w:r>
        <w:tab/>
      </w:r>
      <w:r>
        <w:rPr>
          <w:smallCaps/>
        </w:rPr>
        <w:t>c-</w:t>
      </w:r>
      <w:r>
        <w:t>that</w:t>
      </w:r>
      <w:r>
        <w:tab/>
        <w:t>female</w:t>
      </w:r>
      <w:r>
        <w:tab/>
        <w:t>leave</w:t>
      </w:r>
      <w:r>
        <w:rPr>
          <w:smallCaps/>
        </w:rPr>
        <w:tab/>
        <w:t>c</w:t>
      </w:r>
      <w:r>
        <w:rPr>
          <w:smallCaps/>
        </w:rPr>
        <w:tab/>
        <w:t>af</w:t>
      </w:r>
      <w:r>
        <w:t>-take</w:t>
      </w:r>
      <w:r>
        <w:tab/>
      </w:r>
      <w:r>
        <w:rPr>
          <w:smallCaps/>
        </w:rPr>
        <w:t>obl</w:t>
      </w:r>
      <w:r>
        <w:tab/>
      </w:r>
      <w:r>
        <w:rPr>
          <w:smallCaps/>
        </w:rPr>
        <w:t>perf</w:t>
      </w:r>
      <w:r>
        <w:t>=do-tree</w:t>
      </w:r>
    </w:p>
    <w:p w14:paraId="6921076D" w14:textId="77777777" w:rsidR="00800AD8" w:rsidRDefault="00800AD8">
      <w:pPr>
        <w:pStyle w:val="InterlineFree"/>
      </w:pPr>
      <w:r>
        <w:t>The woman went to collect the wood he had gathered.</w:t>
      </w:r>
    </w:p>
    <w:p w14:paraId="3326CA9F" w14:textId="77777777" w:rsidR="00800AD8" w:rsidRDefault="00DC1AE0" w:rsidP="003022DC">
      <w:pPr>
        <w:pStyle w:val="InterlineText"/>
        <w:tabs>
          <w:tab w:val="left" w:pos="533"/>
          <w:tab w:val="left" w:pos="1202"/>
          <w:tab w:val="left" w:pos="2141"/>
          <w:tab w:val="left" w:pos="2885"/>
          <w:tab w:val="left" w:pos="3749"/>
          <w:tab w:val="left" w:pos="4238"/>
        </w:tabs>
      </w:pPr>
      <w:r w:rsidRPr="003A1D48">
        <w:rPr>
          <w:rStyle w:val="InterlineTextNumChar"/>
        </w:rPr>
        <w:t>021</w:t>
      </w:r>
      <w:r w:rsidR="00800AD8">
        <w:tab/>
        <w:t>manu</w:t>
      </w:r>
      <w:r w:rsidR="00800AD8">
        <w:tab/>
        <w:t>inika</w:t>
      </w:r>
      <w:r w:rsidR="00800AD8">
        <w:tab/>
        <w:t>kasiw;</w:t>
      </w:r>
      <w:r w:rsidR="00800AD8">
        <w:tab/>
        <w:t>qapulu</w:t>
      </w:r>
      <w:r w:rsidR="00800AD8">
        <w:tab/>
        <w:t>nua</w:t>
      </w:r>
      <w:r w:rsidR="00800AD8">
        <w:tab/>
        <w:t>qanivung.</w:t>
      </w:r>
    </w:p>
    <w:p w14:paraId="7238106C" w14:textId="77777777" w:rsidR="00800AD8" w:rsidRDefault="00800AD8" w:rsidP="003022DC">
      <w:pPr>
        <w:pStyle w:val="InterlineGlossWithTrans"/>
        <w:tabs>
          <w:tab w:val="left" w:pos="533"/>
          <w:tab w:val="left" w:pos="1202"/>
          <w:tab w:val="left" w:pos="2141"/>
          <w:tab w:val="left" w:pos="2885"/>
          <w:tab w:val="left" w:pos="3749"/>
          <w:tab w:val="left" w:pos="4238"/>
        </w:tabs>
      </w:pPr>
      <w:r>
        <w:tab/>
        <w:t>manu</w:t>
      </w:r>
      <w:r>
        <w:tab/>
        <w:t>ini-ka</w:t>
      </w:r>
      <w:r>
        <w:tab/>
        <w:t>kasiw</w:t>
      </w:r>
      <w:r>
        <w:tab/>
        <w:t>qa-pulu</w:t>
      </w:r>
      <w:r>
        <w:tab/>
        <w:t>nua</w:t>
      </w:r>
      <w:r>
        <w:tab/>
        <w:t>qanivung</w:t>
      </w:r>
    </w:p>
    <w:p w14:paraId="6BDAF731" w14:textId="77777777" w:rsidR="00800AD8" w:rsidRDefault="00800AD8" w:rsidP="003022DC">
      <w:pPr>
        <w:pStyle w:val="InterlineTrans"/>
        <w:tabs>
          <w:tab w:val="left" w:pos="533"/>
          <w:tab w:val="left" w:pos="1202"/>
          <w:tab w:val="left" w:pos="2141"/>
          <w:tab w:val="left" w:pos="2885"/>
          <w:tab w:val="left" w:pos="3749"/>
          <w:tab w:val="left" w:pos="4238"/>
        </w:tabs>
      </w:pPr>
      <w:r>
        <w:tab/>
        <w:t>then</w:t>
      </w:r>
      <w:r>
        <w:tab/>
        <w:t>not-after</w:t>
      </w:r>
      <w:r>
        <w:tab/>
        <w:t>tree</w:t>
      </w:r>
      <w:r>
        <w:tab/>
        <w:t>?-trunk</w:t>
      </w:r>
      <w:r>
        <w:tab/>
        <w:t>of</w:t>
      </w:r>
      <w:r>
        <w:tab/>
        <w:t>phoenix.bush</w:t>
      </w:r>
    </w:p>
    <w:p w14:paraId="4A4A0BA9" w14:textId="77777777" w:rsidR="00800AD8" w:rsidRDefault="00800AD8">
      <w:pPr>
        <w:pStyle w:val="InterlineFree"/>
      </w:pPr>
      <w:r>
        <w:t>But it wasn’t wood; it was whole phoenix bushes.</w:t>
      </w:r>
    </w:p>
    <w:p w14:paraId="15AE2BC9" w14:textId="77777777" w:rsidR="00800AD8" w:rsidRDefault="00DC1AE0" w:rsidP="003022DC">
      <w:pPr>
        <w:pStyle w:val="InterlineText"/>
        <w:tabs>
          <w:tab w:val="left" w:pos="533"/>
          <w:tab w:val="left" w:pos="1022"/>
          <w:tab w:val="left" w:pos="2081"/>
          <w:tab w:val="left" w:pos="2345"/>
          <w:tab w:val="left" w:pos="3569"/>
          <w:tab w:val="left" w:pos="4253"/>
        </w:tabs>
      </w:pPr>
      <w:r w:rsidRPr="003A1D48">
        <w:rPr>
          <w:rStyle w:val="InterlineTextNumChar"/>
        </w:rPr>
        <w:t>022</w:t>
      </w:r>
      <w:r w:rsidR="00800AD8">
        <w:tab/>
        <w:t>qau</w:t>
      </w:r>
      <w:r w:rsidR="00800AD8">
        <w:tab/>
        <w:t>tsemikel</w:t>
      </w:r>
      <w:r w:rsidR="00800AD8">
        <w:tab/>
        <w:t>a</w:t>
      </w:r>
      <w:r w:rsidR="00800AD8">
        <w:tab/>
        <w:t>tjumaq</w:t>
      </w:r>
      <w:r w:rsidR="00800AD8">
        <w:tab/>
        <w:t>azua</w:t>
      </w:r>
      <w:r w:rsidR="00800AD8">
        <w:tab/>
        <w:t>vavayan.</w:t>
      </w:r>
    </w:p>
    <w:p w14:paraId="55D28C3E" w14:textId="77777777" w:rsidR="00800AD8" w:rsidRDefault="00800AD8" w:rsidP="003022DC">
      <w:pPr>
        <w:pStyle w:val="InterlineGlossWithTrans"/>
        <w:tabs>
          <w:tab w:val="left" w:pos="533"/>
          <w:tab w:val="left" w:pos="1022"/>
          <w:tab w:val="left" w:pos="2081"/>
          <w:tab w:val="left" w:pos="2345"/>
          <w:tab w:val="left" w:pos="3569"/>
          <w:tab w:val="left" w:pos="4253"/>
        </w:tabs>
      </w:pPr>
      <w:r>
        <w:tab/>
        <w:t>qau</w:t>
      </w:r>
      <w:r>
        <w:tab/>
        <w:t>em=tsikel</w:t>
      </w:r>
      <w:r>
        <w:tab/>
        <w:t>a</w:t>
      </w:r>
      <w:r>
        <w:tab/>
        <w:t>tju-umaq</w:t>
      </w:r>
      <w:r>
        <w:tab/>
        <w:t>a-zua</w:t>
      </w:r>
      <w:r>
        <w:tab/>
        <w:t>vavayan</w:t>
      </w:r>
    </w:p>
    <w:p w14:paraId="095B18A5" w14:textId="77777777" w:rsidR="00800AD8" w:rsidRDefault="00800AD8" w:rsidP="00B76180">
      <w:pPr>
        <w:pStyle w:val="InterlineTransNoFree"/>
        <w:tabs>
          <w:tab w:val="left" w:pos="1022"/>
          <w:tab w:val="left" w:pos="2081"/>
          <w:tab w:val="left" w:pos="2345"/>
          <w:tab w:val="left" w:pos="3569"/>
          <w:tab w:val="left" w:pos="4253"/>
          <w:tab w:val="right" w:pos="8789"/>
        </w:tabs>
      </w:pPr>
      <w:r>
        <w:tab/>
        <w:t>so</w:t>
      </w:r>
      <w:r>
        <w:tab/>
      </w:r>
      <w:r>
        <w:rPr>
          <w:smallCaps/>
        </w:rPr>
        <w:t>af</w:t>
      </w:r>
      <w:r>
        <w:t>=return</w:t>
      </w:r>
      <w:r>
        <w:rPr>
          <w:smallCaps/>
        </w:rPr>
        <w:tab/>
        <w:t>c</w:t>
      </w:r>
      <w:r>
        <w:rPr>
          <w:smallCaps/>
        </w:rPr>
        <w:tab/>
      </w:r>
      <w:r>
        <w:t>there-house</w:t>
      </w:r>
      <w:r>
        <w:tab/>
      </w:r>
      <w:r>
        <w:rPr>
          <w:smallCaps/>
        </w:rPr>
        <w:t>c-</w:t>
      </w:r>
      <w:r>
        <w:t>that</w:t>
      </w:r>
      <w:r>
        <w:tab/>
        <w:t>female</w:t>
      </w:r>
      <w:r w:rsidR="003022DC">
        <w:tab/>
        <w:t>So she returned home.</w:t>
      </w:r>
    </w:p>
    <w:p w14:paraId="06CD178F" w14:textId="77777777" w:rsidR="00800AD8" w:rsidRDefault="00DC1AE0" w:rsidP="003022DC">
      <w:pPr>
        <w:pStyle w:val="InterlineText"/>
        <w:tabs>
          <w:tab w:val="left" w:pos="533"/>
          <w:tab w:val="left" w:pos="1292"/>
          <w:tab w:val="left" w:pos="2516"/>
          <w:tab w:val="left" w:pos="3290"/>
          <w:tab w:val="left" w:pos="3554"/>
          <w:tab w:val="left" w:pos="4778"/>
          <w:tab w:val="left" w:pos="5552"/>
          <w:tab w:val="left" w:pos="5816"/>
          <w:tab w:val="left" w:pos="6785"/>
          <w:tab w:val="left" w:pos="7049"/>
          <w:tab w:val="left" w:pos="7838"/>
          <w:tab w:val="left" w:pos="8102"/>
        </w:tabs>
      </w:pPr>
      <w:r w:rsidRPr="003A1D48">
        <w:rPr>
          <w:rStyle w:val="InterlineTextNumChar"/>
        </w:rPr>
        <w:t>023</w:t>
      </w:r>
      <w:r w:rsidR="00800AD8">
        <w:tab/>
        <w:t>“su</w:t>
      </w:r>
      <w:r w:rsidR="00800AD8">
        <w:tab/>
        <w:t>sinupu</w:t>
      </w:r>
      <w:r w:rsidR="00800AD8">
        <w:tab/>
        <w:t>anga</w:t>
      </w:r>
      <w:r w:rsidR="00800AD8">
        <w:tab/>
        <w:t>a</w:t>
      </w:r>
      <w:r w:rsidR="00800AD8">
        <w:tab/>
        <w:t>djurikuku?”</w:t>
      </w:r>
      <w:r w:rsidR="00800AD8">
        <w:tab/>
        <w:t>ayain</w:t>
      </w:r>
      <w:r w:rsidR="00800AD8">
        <w:tab/>
        <w:t>a</w:t>
      </w:r>
      <w:r w:rsidR="00800AD8">
        <w:tab/>
        <w:t>kivadaq</w:t>
      </w:r>
      <w:r w:rsidR="00800AD8">
        <w:tab/>
        <w:t>a</w:t>
      </w:r>
      <w:r w:rsidR="003022DC">
        <w:tab/>
        <w:t>vaîaw</w:t>
      </w:r>
      <w:r w:rsidR="003022DC">
        <w:tab/>
        <w:t>a</w:t>
      </w:r>
      <w:r w:rsidR="003022DC">
        <w:tab/>
        <w:t>uqaîay.</w:t>
      </w:r>
    </w:p>
    <w:p w14:paraId="050D8379" w14:textId="77777777" w:rsidR="00800AD8" w:rsidRDefault="00800AD8" w:rsidP="003022DC">
      <w:pPr>
        <w:pStyle w:val="InterlineGlossWithTrans"/>
        <w:tabs>
          <w:tab w:val="left" w:pos="533"/>
          <w:tab w:val="left" w:pos="1292"/>
          <w:tab w:val="left" w:pos="2516"/>
          <w:tab w:val="left" w:pos="3290"/>
          <w:tab w:val="left" w:pos="3554"/>
          <w:tab w:val="left" w:pos="4778"/>
          <w:tab w:val="left" w:pos="5552"/>
          <w:tab w:val="left" w:pos="5816"/>
          <w:tab w:val="left" w:pos="6785"/>
          <w:tab w:val="left" w:pos="7049"/>
          <w:tab w:val="left" w:pos="7838"/>
          <w:tab w:val="left" w:pos="8102"/>
        </w:tabs>
      </w:pPr>
      <w:r>
        <w:tab/>
        <w:t>su</w:t>
      </w:r>
      <w:r>
        <w:tab/>
        <w:t>in=supu</w:t>
      </w:r>
      <w:r>
        <w:tab/>
        <w:t>anga</w:t>
      </w:r>
      <w:r>
        <w:tab/>
        <w:t>a</w:t>
      </w:r>
      <w:r>
        <w:tab/>
        <w:t>djurikuku</w:t>
      </w:r>
      <w:r>
        <w:tab/>
        <w:t>aya-en</w:t>
      </w:r>
      <w:r>
        <w:tab/>
        <w:t>a</w:t>
      </w:r>
      <w:r>
        <w:tab/>
        <w:t>ki-vadaq</w:t>
      </w:r>
      <w:r>
        <w:tab/>
        <w:t>a</w:t>
      </w:r>
      <w:r w:rsidR="003022DC">
        <w:tab/>
        <w:t>vaîaw</w:t>
      </w:r>
      <w:r w:rsidR="003022DC">
        <w:tab/>
        <w:t>a</w:t>
      </w:r>
      <w:r w:rsidR="003022DC">
        <w:tab/>
        <w:t>uqaîay</w:t>
      </w:r>
    </w:p>
    <w:p w14:paraId="7279671C" w14:textId="77777777" w:rsidR="00800AD8" w:rsidRDefault="00800AD8" w:rsidP="003022DC">
      <w:pPr>
        <w:pStyle w:val="InterlineTrans"/>
        <w:tabs>
          <w:tab w:val="left" w:pos="533"/>
          <w:tab w:val="left" w:pos="1292"/>
          <w:tab w:val="left" w:pos="2516"/>
          <w:tab w:val="left" w:pos="3290"/>
          <w:tab w:val="left" w:pos="3554"/>
          <w:tab w:val="left" w:pos="4778"/>
          <w:tab w:val="left" w:pos="5552"/>
          <w:tab w:val="left" w:pos="5816"/>
          <w:tab w:val="left" w:pos="6785"/>
          <w:tab w:val="left" w:pos="7049"/>
          <w:tab w:val="left" w:pos="7838"/>
          <w:tab w:val="left" w:pos="8102"/>
        </w:tabs>
        <w:rPr>
          <w:smallCaps/>
        </w:rPr>
      </w:pPr>
      <w:r>
        <w:tab/>
        <w:t>you(</w:t>
      </w:r>
      <w:r>
        <w:rPr>
          <w:smallCaps/>
        </w:rPr>
        <w:t>s</w:t>
      </w:r>
      <w:r>
        <w:t>)</w:t>
      </w:r>
      <w:r>
        <w:tab/>
      </w:r>
      <w:r>
        <w:rPr>
          <w:smallCaps/>
        </w:rPr>
        <w:t>perf</w:t>
      </w:r>
      <w:r>
        <w:t>=count</w:t>
      </w:r>
      <w:r>
        <w:tab/>
        <w:t>indeed</w:t>
      </w:r>
      <w:r>
        <w:rPr>
          <w:smallCaps/>
        </w:rPr>
        <w:tab/>
        <w:t>c</w:t>
      </w:r>
      <w:r>
        <w:rPr>
          <w:smallCaps/>
        </w:rPr>
        <w:tab/>
      </w:r>
      <w:r>
        <w:t>fowl</w:t>
      </w:r>
      <w:r>
        <w:tab/>
        <w:t>say-</w:t>
      </w:r>
      <w:r>
        <w:rPr>
          <w:smallCaps/>
        </w:rPr>
        <w:t>pf</w:t>
      </w:r>
      <w:r>
        <w:rPr>
          <w:smallCaps/>
        </w:rPr>
        <w:tab/>
        <w:t>c</w:t>
      </w:r>
      <w:r>
        <w:rPr>
          <w:smallCaps/>
        </w:rPr>
        <w:tab/>
      </w:r>
      <w:r>
        <w:t>do-ask</w:t>
      </w:r>
      <w:r>
        <w:rPr>
          <w:smallCaps/>
        </w:rPr>
        <w:tab/>
        <w:t>c</w:t>
      </w:r>
      <w:r w:rsidR="003022DC">
        <w:tab/>
        <w:t>spouse</w:t>
      </w:r>
      <w:r w:rsidR="003022DC">
        <w:rPr>
          <w:smallCaps/>
        </w:rPr>
        <w:tab/>
        <w:t>c</w:t>
      </w:r>
      <w:r w:rsidR="003022DC">
        <w:rPr>
          <w:smallCaps/>
        </w:rPr>
        <w:tab/>
      </w:r>
      <w:r w:rsidR="003022DC">
        <w:t>male</w:t>
      </w:r>
    </w:p>
    <w:p w14:paraId="3675992E" w14:textId="77777777" w:rsidR="00800AD8" w:rsidRDefault="00800AD8">
      <w:pPr>
        <w:pStyle w:val="InterlineFree"/>
      </w:pPr>
      <w:r>
        <w:t>“Have you counted the chickens?” she asked her husband.</w:t>
      </w:r>
    </w:p>
    <w:p w14:paraId="588244DD" w14:textId="77777777" w:rsidR="00800AD8" w:rsidRDefault="00DC1AE0" w:rsidP="003022DC">
      <w:pPr>
        <w:pStyle w:val="InterlineText"/>
        <w:tabs>
          <w:tab w:val="left" w:pos="533"/>
          <w:tab w:val="left" w:pos="1757"/>
          <w:tab w:val="left" w:pos="2531"/>
          <w:tab w:val="left" w:pos="3215"/>
          <w:tab w:val="left" w:pos="3599"/>
          <w:tab w:val="left" w:pos="5003"/>
        </w:tabs>
      </w:pPr>
      <w:r w:rsidRPr="003A1D48">
        <w:rPr>
          <w:rStyle w:val="InterlineTextNumChar"/>
        </w:rPr>
        <w:t>024</w:t>
      </w:r>
      <w:r w:rsidR="00800AD8">
        <w:tab/>
        <w:t>“sinupu</w:t>
      </w:r>
      <w:r w:rsidR="00800AD8">
        <w:tab/>
        <w:t>anga</w:t>
      </w:r>
      <w:r w:rsidR="00800AD8">
        <w:tab/>
        <w:t>azua</w:t>
      </w:r>
      <w:r w:rsidR="00800AD8">
        <w:tab/>
        <w:t>ku</w:t>
      </w:r>
      <w:r w:rsidR="00800AD8">
        <w:tab/>
        <w:t>sinikelay,”</w:t>
      </w:r>
      <w:r w:rsidR="00800AD8">
        <w:tab/>
        <w:t>ayain.</w:t>
      </w:r>
    </w:p>
    <w:p w14:paraId="1898B33F" w14:textId="77777777" w:rsidR="00800AD8" w:rsidRDefault="00800AD8" w:rsidP="003022DC">
      <w:pPr>
        <w:pStyle w:val="InterlineGlossWithTrans"/>
        <w:tabs>
          <w:tab w:val="left" w:pos="533"/>
          <w:tab w:val="left" w:pos="1757"/>
          <w:tab w:val="left" w:pos="2531"/>
          <w:tab w:val="left" w:pos="3215"/>
          <w:tab w:val="left" w:pos="3599"/>
          <w:tab w:val="left" w:pos="5003"/>
        </w:tabs>
      </w:pPr>
      <w:r>
        <w:tab/>
        <w:t>in=supu</w:t>
      </w:r>
      <w:r>
        <w:tab/>
        <w:t>anga</w:t>
      </w:r>
      <w:r>
        <w:tab/>
        <w:t>a-zua</w:t>
      </w:r>
      <w:r>
        <w:tab/>
        <w:t>ku</w:t>
      </w:r>
      <w:r>
        <w:tab/>
        <w:t>in=si-kelay</w:t>
      </w:r>
      <w:r>
        <w:tab/>
        <w:t>aya-en</w:t>
      </w:r>
    </w:p>
    <w:p w14:paraId="35212D03" w14:textId="77777777" w:rsidR="00800AD8" w:rsidRDefault="00800AD8" w:rsidP="003022DC">
      <w:pPr>
        <w:pStyle w:val="InterlineTrans"/>
        <w:tabs>
          <w:tab w:val="left" w:pos="533"/>
          <w:tab w:val="left" w:pos="1757"/>
          <w:tab w:val="left" w:pos="2531"/>
          <w:tab w:val="left" w:pos="3215"/>
          <w:tab w:val="left" w:pos="3599"/>
          <w:tab w:val="left" w:pos="5003"/>
        </w:tabs>
      </w:pPr>
      <w:r>
        <w:tab/>
      </w:r>
      <w:r>
        <w:rPr>
          <w:smallCaps/>
        </w:rPr>
        <w:t>perf</w:t>
      </w:r>
      <w:r>
        <w:t>=count</w:t>
      </w:r>
      <w:r>
        <w:tab/>
        <w:t>indeed</w:t>
      </w:r>
      <w:r>
        <w:tab/>
      </w:r>
      <w:r>
        <w:rPr>
          <w:smallCaps/>
        </w:rPr>
        <w:t>c-</w:t>
      </w:r>
      <w:r>
        <w:t>that</w:t>
      </w:r>
      <w:r>
        <w:tab/>
        <w:t>I</w:t>
      </w:r>
      <w:r>
        <w:tab/>
      </w:r>
      <w:r>
        <w:rPr>
          <w:smallCaps/>
        </w:rPr>
        <w:t>perf</w:t>
      </w:r>
      <w:r>
        <w:t>=</w:t>
      </w:r>
      <w:r>
        <w:rPr>
          <w:smallCaps/>
        </w:rPr>
        <w:t>if</w:t>
      </w:r>
      <w:r>
        <w:t>-hang</w:t>
      </w:r>
      <w:r>
        <w:tab/>
        <w:t>say-</w:t>
      </w:r>
      <w:r>
        <w:rPr>
          <w:smallCaps/>
        </w:rPr>
        <w:t>pf</w:t>
      </w:r>
    </w:p>
    <w:p w14:paraId="54C89D9C" w14:textId="77777777" w:rsidR="00800AD8" w:rsidRDefault="00800AD8">
      <w:pPr>
        <w:pStyle w:val="InterlineFree"/>
      </w:pPr>
      <w:r>
        <w:t>“I’ve counted the ones I’ve hung up,” he told her.</w:t>
      </w:r>
    </w:p>
    <w:p w14:paraId="2F535B7D" w14:textId="77777777" w:rsidR="00800AD8" w:rsidRDefault="00DC1AE0" w:rsidP="003022DC">
      <w:pPr>
        <w:pStyle w:val="InterlineText"/>
        <w:tabs>
          <w:tab w:val="left" w:pos="533"/>
          <w:tab w:val="left" w:pos="1547"/>
          <w:tab w:val="left" w:pos="2036"/>
          <w:tab w:val="left" w:pos="3035"/>
          <w:tab w:val="left" w:pos="4334"/>
          <w:tab w:val="left" w:pos="5108"/>
          <w:tab w:val="left" w:pos="5372"/>
          <w:tab w:val="left" w:pos="6431"/>
          <w:tab w:val="left" w:pos="6695"/>
          <w:tab w:val="left" w:pos="7694"/>
        </w:tabs>
      </w:pPr>
      <w:r w:rsidRPr="003A1D48">
        <w:rPr>
          <w:rStyle w:val="InterlineTextNumChar"/>
        </w:rPr>
        <w:t>025</w:t>
      </w:r>
      <w:r w:rsidR="00800AD8">
        <w:tab/>
        <w:t>qenetjan</w:t>
      </w:r>
      <w:r w:rsidR="00800AD8">
        <w:tab/>
        <w:t>nua</w:t>
      </w:r>
      <w:r w:rsidR="00800AD8">
        <w:tab/>
        <w:t>vavayan;</w:t>
      </w:r>
      <w:r w:rsidR="00800AD8">
        <w:tab/>
        <w:t>namatsay</w:t>
      </w:r>
      <w:r w:rsidR="00800AD8">
        <w:tab/>
        <w:t>anga</w:t>
      </w:r>
      <w:r w:rsidR="00800AD8">
        <w:tab/>
        <w:t>a</w:t>
      </w:r>
      <w:r w:rsidR="00800AD8">
        <w:tab/>
        <w:t>djurikuku</w:t>
      </w:r>
      <w:r w:rsidR="00800AD8">
        <w:tab/>
        <w:t>a</w:t>
      </w:r>
      <w:r w:rsidR="003022DC">
        <w:tab/>
        <w:t>penuîat.</w:t>
      </w:r>
    </w:p>
    <w:p w14:paraId="2BE9A0E1" w14:textId="77777777" w:rsidR="00800AD8" w:rsidRDefault="00800AD8" w:rsidP="003022DC">
      <w:pPr>
        <w:pStyle w:val="InterlineGlossWithTrans"/>
        <w:tabs>
          <w:tab w:val="left" w:pos="533"/>
          <w:tab w:val="left" w:pos="1547"/>
          <w:tab w:val="left" w:pos="2036"/>
          <w:tab w:val="left" w:pos="3035"/>
          <w:tab w:val="left" w:pos="4334"/>
          <w:tab w:val="left" w:pos="5108"/>
          <w:tab w:val="left" w:pos="5372"/>
          <w:tab w:val="left" w:pos="6431"/>
          <w:tab w:val="left" w:pos="6695"/>
          <w:tab w:val="left" w:pos="7694"/>
        </w:tabs>
      </w:pPr>
      <w:r>
        <w:tab/>
        <w:t>qenetj-an</w:t>
      </w:r>
      <w:r>
        <w:tab/>
        <w:t>nua</w:t>
      </w:r>
      <w:r>
        <w:tab/>
        <w:t>vavayan</w:t>
      </w:r>
      <w:r>
        <w:tab/>
        <w:t>na-m-patsay</w:t>
      </w:r>
      <w:r>
        <w:tab/>
        <w:t>anga</w:t>
      </w:r>
      <w:r>
        <w:tab/>
        <w:t>a</w:t>
      </w:r>
      <w:r>
        <w:tab/>
        <w:t>djurikuku</w:t>
      </w:r>
      <w:r>
        <w:tab/>
        <w:t>a</w:t>
      </w:r>
      <w:r w:rsidR="003022DC">
        <w:tab/>
        <w:t>en=puîat</w:t>
      </w:r>
    </w:p>
    <w:p w14:paraId="3CCDA2BE" w14:textId="77777777" w:rsidR="00800AD8" w:rsidRDefault="00800AD8" w:rsidP="003022DC">
      <w:pPr>
        <w:pStyle w:val="InterlineTrans"/>
        <w:tabs>
          <w:tab w:val="left" w:pos="533"/>
          <w:tab w:val="left" w:pos="1547"/>
          <w:tab w:val="left" w:pos="2036"/>
          <w:tab w:val="left" w:pos="3035"/>
          <w:tab w:val="left" w:pos="4334"/>
          <w:tab w:val="left" w:pos="5108"/>
          <w:tab w:val="left" w:pos="5372"/>
          <w:tab w:val="left" w:pos="6431"/>
          <w:tab w:val="left" w:pos="6695"/>
          <w:tab w:val="left" w:pos="7694"/>
        </w:tabs>
        <w:rPr>
          <w:smallCaps/>
        </w:rPr>
      </w:pPr>
      <w:r>
        <w:tab/>
        <w:t>see-</w:t>
      </w:r>
      <w:r>
        <w:rPr>
          <w:smallCaps/>
        </w:rPr>
        <w:t>lf</w:t>
      </w:r>
      <w:r>
        <w:tab/>
        <w:t>by</w:t>
      </w:r>
      <w:r>
        <w:tab/>
        <w:t>female</w:t>
      </w:r>
      <w:r>
        <w:tab/>
      </w:r>
      <w:r>
        <w:rPr>
          <w:smallCaps/>
        </w:rPr>
        <w:t>past</w:t>
      </w:r>
      <w:r>
        <w:t>-</w:t>
      </w:r>
      <w:r>
        <w:rPr>
          <w:smallCaps/>
        </w:rPr>
        <w:t>af</w:t>
      </w:r>
      <w:r>
        <w:t>-die</w:t>
      </w:r>
      <w:r>
        <w:tab/>
        <w:t>indeed</w:t>
      </w:r>
      <w:r>
        <w:rPr>
          <w:smallCaps/>
        </w:rPr>
        <w:tab/>
        <w:t>c</w:t>
      </w:r>
      <w:r>
        <w:rPr>
          <w:smallCaps/>
        </w:rPr>
        <w:tab/>
      </w:r>
      <w:r>
        <w:t>fowl</w:t>
      </w:r>
      <w:r>
        <w:rPr>
          <w:smallCaps/>
        </w:rPr>
        <w:tab/>
        <w:t>c</w:t>
      </w:r>
      <w:r w:rsidR="003022DC">
        <w:tab/>
      </w:r>
      <w:r w:rsidR="003022DC">
        <w:rPr>
          <w:smallCaps/>
        </w:rPr>
        <w:t>af</w:t>
      </w:r>
      <w:r w:rsidR="003022DC">
        <w:t>=all</w:t>
      </w:r>
    </w:p>
    <w:p w14:paraId="37E9260B" w14:textId="77777777" w:rsidR="00800AD8" w:rsidRDefault="00800AD8">
      <w:pPr>
        <w:pStyle w:val="InterlineFree"/>
      </w:pPr>
      <w:r>
        <w:t>The woman had a look; all the chickens were dead.</w:t>
      </w:r>
    </w:p>
    <w:p w14:paraId="066557BB" w14:textId="77777777" w:rsidR="00800AD8" w:rsidRDefault="00DC1AE0" w:rsidP="003022DC">
      <w:pPr>
        <w:pStyle w:val="InterlineText"/>
        <w:tabs>
          <w:tab w:val="left" w:pos="533"/>
          <w:tab w:val="left" w:pos="1667"/>
          <w:tab w:val="left" w:pos="2531"/>
          <w:tab w:val="left" w:pos="2795"/>
        </w:tabs>
      </w:pPr>
      <w:r w:rsidRPr="003A1D48">
        <w:rPr>
          <w:rStyle w:val="InterlineTextNumChar"/>
        </w:rPr>
        <w:t>026</w:t>
      </w:r>
      <w:r w:rsidR="00800AD8">
        <w:tab/>
        <w:t>limutseng</w:t>
      </w:r>
      <w:r w:rsidR="00800AD8">
        <w:tab/>
        <w:t>aravats</w:t>
      </w:r>
      <w:r w:rsidR="00800AD8">
        <w:tab/>
        <w:t>a</w:t>
      </w:r>
      <w:r w:rsidR="00800AD8">
        <w:tab/>
        <w:t>vavayan.</w:t>
      </w:r>
    </w:p>
    <w:p w14:paraId="78E34B57" w14:textId="77777777" w:rsidR="00800AD8" w:rsidRDefault="00800AD8" w:rsidP="003022DC">
      <w:pPr>
        <w:pStyle w:val="InterlineGlossWithTrans"/>
        <w:tabs>
          <w:tab w:val="left" w:pos="533"/>
          <w:tab w:val="left" w:pos="1667"/>
          <w:tab w:val="left" w:pos="2531"/>
          <w:tab w:val="left" w:pos="2795"/>
        </w:tabs>
      </w:pPr>
      <w:r>
        <w:tab/>
        <w:t>li-mutseng</w:t>
      </w:r>
      <w:r>
        <w:tab/>
        <w:t>a-ravats</w:t>
      </w:r>
      <w:r>
        <w:tab/>
        <w:t>a</w:t>
      </w:r>
      <w:r>
        <w:tab/>
        <w:t>vavayan</w:t>
      </w:r>
    </w:p>
    <w:p w14:paraId="42CE4177" w14:textId="77777777" w:rsidR="00800AD8" w:rsidRDefault="00800AD8" w:rsidP="00B76180">
      <w:pPr>
        <w:pStyle w:val="InterlineTransNoFree"/>
        <w:tabs>
          <w:tab w:val="left" w:pos="1667"/>
          <w:tab w:val="left" w:pos="2531"/>
          <w:tab w:val="left" w:pos="2795"/>
          <w:tab w:val="right" w:pos="8789"/>
        </w:tabs>
      </w:pPr>
      <w:r>
        <w:tab/>
      </w:r>
      <w:r>
        <w:rPr>
          <w:smallCaps/>
        </w:rPr>
        <w:t>qal</w:t>
      </w:r>
      <w:r>
        <w:t>-angry</w:t>
      </w:r>
      <w:r>
        <w:tab/>
      </w:r>
      <w:r>
        <w:rPr>
          <w:smallCaps/>
        </w:rPr>
        <w:t>c-</w:t>
      </w:r>
      <w:r>
        <w:t>true</w:t>
      </w:r>
      <w:r>
        <w:rPr>
          <w:smallCaps/>
        </w:rPr>
        <w:tab/>
        <w:t>c</w:t>
      </w:r>
      <w:r>
        <w:rPr>
          <w:smallCaps/>
        </w:rPr>
        <w:tab/>
      </w:r>
      <w:r>
        <w:t>female</w:t>
      </w:r>
      <w:r w:rsidR="003022DC">
        <w:tab/>
        <w:t>The woman was very angry.</w:t>
      </w:r>
    </w:p>
    <w:p w14:paraId="7DB24B9E" w14:textId="77777777" w:rsidR="00800AD8" w:rsidRDefault="00DC1AE0" w:rsidP="00034365">
      <w:pPr>
        <w:pStyle w:val="InterlineText"/>
        <w:tabs>
          <w:tab w:val="left" w:pos="533"/>
          <w:tab w:val="left" w:pos="1022"/>
          <w:tab w:val="left" w:pos="2246"/>
          <w:tab w:val="left" w:pos="2750"/>
          <w:tab w:val="left" w:pos="5414"/>
          <w:tab w:val="left" w:pos="6188"/>
          <w:tab w:val="left" w:pos="6452"/>
        </w:tabs>
      </w:pPr>
      <w:r w:rsidRPr="003A1D48">
        <w:rPr>
          <w:rStyle w:val="InterlineTextNumChar"/>
        </w:rPr>
        <w:lastRenderedPageBreak/>
        <w:t>027</w:t>
      </w:r>
      <w:r w:rsidR="00800AD8">
        <w:tab/>
        <w:t>qau</w:t>
      </w:r>
      <w:r w:rsidR="00800AD8">
        <w:tab/>
        <w:t>kivadaqan</w:t>
      </w:r>
      <w:r w:rsidR="00800AD8">
        <w:tab/>
        <w:t>uta:</w:t>
      </w:r>
      <w:r w:rsidR="00800AD8">
        <w:tab/>
        <w:t>“pinapavanavan</w:t>
      </w:r>
      <w:r w:rsidR="00800AD8">
        <w:tab/>
        <w:t>anga</w:t>
      </w:r>
      <w:r w:rsidR="00800AD8">
        <w:tab/>
        <w:t>a</w:t>
      </w:r>
      <w:r w:rsidR="00800AD8">
        <w:tab/>
        <w:t>ke÷ike÷i?”</w:t>
      </w:r>
    </w:p>
    <w:p w14:paraId="3C0BE0FD" w14:textId="77777777" w:rsidR="00800AD8" w:rsidRDefault="00800AD8" w:rsidP="00034365">
      <w:pPr>
        <w:pStyle w:val="InterlineGlossWithTrans"/>
        <w:tabs>
          <w:tab w:val="left" w:pos="533"/>
          <w:tab w:val="left" w:pos="1022"/>
          <w:tab w:val="left" w:pos="2246"/>
          <w:tab w:val="left" w:pos="2750"/>
          <w:tab w:val="left" w:pos="5414"/>
          <w:tab w:val="left" w:pos="6188"/>
          <w:tab w:val="left" w:pos="6452"/>
        </w:tabs>
      </w:pPr>
      <w:r>
        <w:tab/>
        <w:t>qau</w:t>
      </w:r>
      <w:r>
        <w:tab/>
        <w:t>ki-vadaq-an</w:t>
      </w:r>
      <w:r>
        <w:tab/>
        <w:t>uta</w:t>
      </w:r>
      <w:r>
        <w:tab/>
        <w:t>in=pa-pa-vanaw-an</w:t>
      </w:r>
      <w:r>
        <w:tab/>
        <w:t>anga</w:t>
      </w:r>
      <w:r>
        <w:tab/>
        <w:t>a</w:t>
      </w:r>
      <w:r>
        <w:tab/>
        <w:t>ke÷i-ke÷i</w:t>
      </w:r>
    </w:p>
    <w:p w14:paraId="2EC315AA" w14:textId="77777777" w:rsidR="00800AD8" w:rsidRDefault="00800AD8" w:rsidP="00034365">
      <w:pPr>
        <w:pStyle w:val="InterlineTransNoFree"/>
        <w:tabs>
          <w:tab w:val="left" w:pos="1022"/>
          <w:tab w:val="left" w:pos="2246"/>
          <w:tab w:val="left" w:pos="2750"/>
          <w:tab w:val="left" w:pos="5414"/>
          <w:tab w:val="left" w:pos="6188"/>
          <w:tab w:val="left" w:pos="6452"/>
        </w:tabs>
      </w:pPr>
      <w:r>
        <w:tab/>
        <w:t>so</w:t>
      </w:r>
      <w:r>
        <w:tab/>
        <w:t>do-ask-</w:t>
      </w:r>
      <w:r>
        <w:rPr>
          <w:smallCaps/>
        </w:rPr>
        <w:t>lf</w:t>
      </w:r>
      <w:r>
        <w:tab/>
        <w:t>also</w:t>
      </w:r>
      <w:r>
        <w:tab/>
      </w:r>
      <w:r>
        <w:rPr>
          <w:smallCaps/>
        </w:rPr>
        <w:t>perf</w:t>
      </w:r>
      <w:r>
        <w:t>=cause-cause-bathe-</w:t>
      </w:r>
      <w:r>
        <w:rPr>
          <w:smallCaps/>
        </w:rPr>
        <w:t>lf</w:t>
      </w:r>
      <w:r>
        <w:tab/>
        <w:t>indeed</w:t>
      </w:r>
      <w:r>
        <w:rPr>
          <w:smallCaps/>
        </w:rPr>
        <w:tab/>
        <w:t>c</w:t>
      </w:r>
      <w:r>
        <w:rPr>
          <w:smallCaps/>
        </w:rPr>
        <w:tab/>
        <w:t>red</w:t>
      </w:r>
      <w:r>
        <w:t>-small</w:t>
      </w:r>
    </w:p>
    <w:p w14:paraId="0D22E6BD" w14:textId="77777777" w:rsidR="00800AD8" w:rsidRDefault="00800AD8" w:rsidP="00034365">
      <w:pPr>
        <w:pStyle w:val="InterlineText"/>
        <w:tabs>
          <w:tab w:val="left" w:pos="533"/>
          <w:tab w:val="left" w:pos="1307"/>
          <w:tab w:val="left" w:pos="1571"/>
        </w:tabs>
      </w:pPr>
      <w:r>
        <w:tab/>
        <w:t>ayain</w:t>
      </w:r>
      <w:r>
        <w:tab/>
        <w:t>a</w:t>
      </w:r>
      <w:r>
        <w:tab/>
        <w:t>kivadaq.</w:t>
      </w:r>
    </w:p>
    <w:p w14:paraId="0EFA9B2F" w14:textId="77777777" w:rsidR="00800AD8" w:rsidRDefault="00800AD8" w:rsidP="00034365">
      <w:pPr>
        <w:pStyle w:val="InterlineGlossWithTrans"/>
        <w:tabs>
          <w:tab w:val="left" w:pos="533"/>
          <w:tab w:val="left" w:pos="1307"/>
          <w:tab w:val="left" w:pos="1571"/>
        </w:tabs>
      </w:pPr>
      <w:r>
        <w:tab/>
        <w:t>aya-en</w:t>
      </w:r>
      <w:r>
        <w:tab/>
        <w:t>a</w:t>
      </w:r>
      <w:r>
        <w:tab/>
        <w:t>ki-vadaq</w:t>
      </w:r>
    </w:p>
    <w:p w14:paraId="3F20083B" w14:textId="77777777" w:rsidR="00800AD8" w:rsidRDefault="00800AD8" w:rsidP="00034365">
      <w:pPr>
        <w:pStyle w:val="InterlineTrans"/>
        <w:tabs>
          <w:tab w:val="left" w:pos="533"/>
          <w:tab w:val="left" w:pos="1307"/>
          <w:tab w:val="left" w:pos="1571"/>
        </w:tabs>
      </w:pPr>
      <w:r>
        <w:tab/>
        <w:t>say-</w:t>
      </w:r>
      <w:r>
        <w:rPr>
          <w:smallCaps/>
        </w:rPr>
        <w:t>pf</w:t>
      </w:r>
      <w:r>
        <w:rPr>
          <w:smallCaps/>
        </w:rPr>
        <w:tab/>
        <w:t>c</w:t>
      </w:r>
      <w:r>
        <w:rPr>
          <w:smallCaps/>
        </w:rPr>
        <w:tab/>
      </w:r>
      <w:r>
        <w:t>do-ask</w:t>
      </w:r>
    </w:p>
    <w:p w14:paraId="4AE89514" w14:textId="77777777" w:rsidR="00800AD8" w:rsidRDefault="00800AD8">
      <w:pPr>
        <w:pStyle w:val="InterlineFree"/>
      </w:pPr>
      <w:r>
        <w:t>She also asked: “Has the child had a bath?” she asked him.</w:t>
      </w:r>
    </w:p>
    <w:p w14:paraId="57ABEB58" w14:textId="77777777" w:rsidR="00800AD8" w:rsidRDefault="00DC1AE0" w:rsidP="00034365">
      <w:pPr>
        <w:pStyle w:val="InterlineText"/>
        <w:tabs>
          <w:tab w:val="left" w:pos="533"/>
          <w:tab w:val="left" w:pos="1022"/>
          <w:tab w:val="left" w:pos="1406"/>
          <w:tab w:val="left" w:pos="4070"/>
          <w:tab w:val="left" w:pos="4844"/>
          <w:tab w:val="left" w:pos="6188"/>
          <w:tab w:val="left" w:pos="7067"/>
        </w:tabs>
      </w:pPr>
      <w:r w:rsidRPr="003A1D48">
        <w:rPr>
          <w:rStyle w:val="InterlineTextNumChar"/>
        </w:rPr>
        <w:t>028</w:t>
      </w:r>
      <w:r w:rsidR="00800AD8">
        <w:tab/>
        <w:t>“ui,</w:t>
      </w:r>
      <w:r w:rsidR="00800AD8">
        <w:tab/>
        <w:t>ku</w:t>
      </w:r>
      <w:r w:rsidR="00800AD8">
        <w:tab/>
        <w:t>pinapavanavan</w:t>
      </w:r>
      <w:r w:rsidR="00800AD8">
        <w:tab/>
        <w:t>anga;</w:t>
      </w:r>
      <w:r w:rsidR="00800AD8">
        <w:tab/>
        <w:t>masalu</w:t>
      </w:r>
      <w:r w:rsidR="00034365">
        <w:tab/>
        <w:t>aravats,</w:t>
      </w:r>
    </w:p>
    <w:p w14:paraId="797068F4" w14:textId="77777777" w:rsidR="00800AD8" w:rsidRDefault="00800AD8" w:rsidP="00034365">
      <w:pPr>
        <w:pStyle w:val="InterlineGlossWithTrans"/>
        <w:tabs>
          <w:tab w:val="left" w:pos="533"/>
          <w:tab w:val="left" w:pos="1022"/>
          <w:tab w:val="left" w:pos="1406"/>
          <w:tab w:val="left" w:pos="4070"/>
          <w:tab w:val="left" w:pos="4844"/>
          <w:tab w:val="left" w:pos="6188"/>
          <w:tab w:val="left" w:pos="7067"/>
        </w:tabs>
      </w:pPr>
      <w:r>
        <w:tab/>
        <w:t>ui</w:t>
      </w:r>
      <w:r>
        <w:tab/>
        <w:t>ku</w:t>
      </w:r>
      <w:r>
        <w:tab/>
        <w:t>in=pa-pa-vanaw-an</w:t>
      </w:r>
      <w:r>
        <w:tab/>
        <w:t>anga</w:t>
      </w:r>
      <w:r>
        <w:tab/>
        <w:t>ma-salu</w:t>
      </w:r>
      <w:r w:rsidR="00034365">
        <w:tab/>
        <w:t>a-ravats</w:t>
      </w:r>
    </w:p>
    <w:p w14:paraId="68775E9C" w14:textId="77777777" w:rsidR="00800AD8" w:rsidRDefault="00800AD8" w:rsidP="00034365">
      <w:pPr>
        <w:pStyle w:val="InterlineTransNoFree"/>
        <w:tabs>
          <w:tab w:val="left" w:pos="1022"/>
          <w:tab w:val="left" w:pos="1406"/>
          <w:tab w:val="left" w:pos="4070"/>
          <w:tab w:val="left" w:pos="4844"/>
          <w:tab w:val="left" w:pos="6188"/>
          <w:tab w:val="left" w:pos="7067"/>
        </w:tabs>
      </w:pPr>
      <w:r>
        <w:tab/>
        <w:t>yes</w:t>
      </w:r>
      <w:r>
        <w:tab/>
        <w:t>I</w:t>
      </w:r>
      <w:r>
        <w:tab/>
      </w:r>
      <w:r>
        <w:rPr>
          <w:smallCaps/>
        </w:rPr>
        <w:t>perf</w:t>
      </w:r>
      <w:r>
        <w:t>=cause-cause-bathe-</w:t>
      </w:r>
      <w:r>
        <w:rPr>
          <w:smallCaps/>
        </w:rPr>
        <w:t>lf</w:t>
      </w:r>
      <w:r>
        <w:tab/>
        <w:t>indeed</w:t>
      </w:r>
      <w:r>
        <w:tab/>
      </w:r>
      <w:r>
        <w:rPr>
          <w:smallCaps/>
        </w:rPr>
        <w:t>stat</w:t>
      </w:r>
      <w:r>
        <w:t>-believe</w:t>
      </w:r>
      <w:r w:rsidR="00034365">
        <w:tab/>
      </w:r>
      <w:r w:rsidR="00034365">
        <w:rPr>
          <w:smallCaps/>
        </w:rPr>
        <w:t>c-</w:t>
      </w:r>
      <w:r w:rsidR="00034365">
        <w:t>true</w:t>
      </w:r>
    </w:p>
    <w:p w14:paraId="46757E2F" w14:textId="77777777" w:rsidR="00800AD8" w:rsidRDefault="00800AD8" w:rsidP="00034365">
      <w:pPr>
        <w:pStyle w:val="InterlineText"/>
        <w:tabs>
          <w:tab w:val="left" w:pos="533"/>
          <w:tab w:val="left" w:pos="1997"/>
          <w:tab w:val="left" w:pos="2261"/>
          <w:tab w:val="left" w:pos="4100"/>
          <w:tab w:val="left" w:pos="4574"/>
          <w:tab w:val="left" w:pos="5078"/>
          <w:tab w:val="left" w:pos="6377"/>
        </w:tabs>
      </w:pPr>
      <w:r>
        <w:tab/>
        <w:t>djemelidjeli</w:t>
      </w:r>
      <w:r>
        <w:tab/>
        <w:t>a</w:t>
      </w:r>
      <w:r>
        <w:tab/>
        <w:t>naqemereng,”</w:t>
      </w:r>
      <w:r w:rsidR="00034365">
        <w:tab/>
      </w:r>
      <w:r>
        <w:t>aya</w:t>
      </w:r>
      <w:r>
        <w:tab/>
        <w:t>tua</w:t>
      </w:r>
      <w:r>
        <w:tab/>
        <w:t>namatsay</w:t>
      </w:r>
      <w:r w:rsidR="00034365">
        <w:tab/>
        <w:t>anga.</w:t>
      </w:r>
    </w:p>
    <w:p w14:paraId="2476A00D" w14:textId="77777777" w:rsidR="00800AD8" w:rsidRDefault="00800AD8" w:rsidP="00034365">
      <w:pPr>
        <w:pStyle w:val="InterlineGlossWithTrans"/>
        <w:tabs>
          <w:tab w:val="left" w:pos="533"/>
          <w:tab w:val="left" w:pos="1997"/>
          <w:tab w:val="left" w:pos="2261"/>
          <w:tab w:val="left" w:pos="4100"/>
          <w:tab w:val="left" w:pos="4574"/>
          <w:tab w:val="left" w:pos="5078"/>
          <w:tab w:val="left" w:pos="6377"/>
        </w:tabs>
      </w:pPr>
      <w:r>
        <w:tab/>
        <w:t>em=djeli-djeli</w:t>
      </w:r>
      <w:r>
        <w:tab/>
        <w:t>a</w:t>
      </w:r>
      <w:r>
        <w:tab/>
        <w:t>na-em=qereng</w:t>
      </w:r>
      <w:r>
        <w:tab/>
        <w:t>aya</w:t>
      </w:r>
      <w:r>
        <w:tab/>
        <w:t>tua</w:t>
      </w:r>
      <w:r>
        <w:tab/>
        <w:t>na-m-patsay</w:t>
      </w:r>
      <w:r w:rsidR="00034365">
        <w:tab/>
        <w:t>anga</w:t>
      </w:r>
    </w:p>
    <w:p w14:paraId="75E6D76E" w14:textId="77777777" w:rsidR="00800AD8" w:rsidRDefault="00800AD8" w:rsidP="00034365">
      <w:pPr>
        <w:pStyle w:val="InterlineTrans"/>
        <w:tabs>
          <w:tab w:val="left" w:pos="533"/>
          <w:tab w:val="left" w:pos="1997"/>
          <w:tab w:val="left" w:pos="2261"/>
          <w:tab w:val="left" w:pos="4100"/>
          <w:tab w:val="left" w:pos="4574"/>
          <w:tab w:val="left" w:pos="5078"/>
          <w:tab w:val="left" w:pos="6377"/>
        </w:tabs>
      </w:pPr>
      <w:r>
        <w:tab/>
      </w:r>
      <w:r>
        <w:rPr>
          <w:smallCaps/>
        </w:rPr>
        <w:t>af</w:t>
      </w:r>
      <w:r>
        <w:t>=</w:t>
      </w:r>
      <w:r>
        <w:rPr>
          <w:smallCaps/>
        </w:rPr>
        <w:t>red</w:t>
      </w:r>
      <w:r>
        <w:t>-laugh</w:t>
      </w:r>
      <w:r>
        <w:rPr>
          <w:smallCaps/>
        </w:rPr>
        <w:tab/>
        <w:t>c</w:t>
      </w:r>
      <w:r>
        <w:rPr>
          <w:smallCaps/>
        </w:rPr>
        <w:tab/>
        <w:t>past</w:t>
      </w:r>
      <w:r>
        <w:t>-</w:t>
      </w:r>
      <w:r>
        <w:rPr>
          <w:smallCaps/>
        </w:rPr>
        <w:t>af</w:t>
      </w:r>
      <w:r>
        <w:t>=lie.down</w:t>
      </w:r>
      <w:r>
        <w:tab/>
        <w:t>say</w:t>
      </w:r>
      <w:r>
        <w:tab/>
      </w:r>
      <w:r>
        <w:rPr>
          <w:smallCaps/>
        </w:rPr>
        <w:t>obl</w:t>
      </w:r>
      <w:r>
        <w:tab/>
      </w:r>
      <w:r>
        <w:rPr>
          <w:smallCaps/>
        </w:rPr>
        <w:t>past</w:t>
      </w:r>
      <w:r>
        <w:t>-</w:t>
      </w:r>
      <w:r>
        <w:rPr>
          <w:smallCaps/>
        </w:rPr>
        <w:t>af</w:t>
      </w:r>
      <w:r>
        <w:t>-die</w:t>
      </w:r>
      <w:r w:rsidR="00034365">
        <w:tab/>
        <w:t>indeed</w:t>
      </w:r>
    </w:p>
    <w:p w14:paraId="33E38675" w14:textId="77777777" w:rsidR="00800AD8" w:rsidRDefault="00800AD8" w:rsidP="00034365">
      <w:pPr>
        <w:pStyle w:val="InterlineFreeCommentFollows"/>
      </w:pPr>
      <w:r>
        <w:t>“Yes, I’ve bathed him. He liked it very much; he’s lying there smiling,” he said about the dead child.</w:t>
      </w:r>
    </w:p>
    <w:p w14:paraId="3AA9F4C5" w14:textId="77777777" w:rsidR="00800AD8" w:rsidRDefault="00034365" w:rsidP="00034365">
      <w:pPr>
        <w:pStyle w:val="CommentLastWithHalfSpace"/>
      </w:pPr>
      <w:r>
        <w:t>[</w:t>
      </w:r>
      <w:r w:rsidR="00800AD8" w:rsidRPr="00034365">
        <w:rPr>
          <w:rStyle w:val="VernacularText"/>
        </w:rPr>
        <w:t>naqemereng</w:t>
      </w:r>
      <w:r w:rsidR="00800AD8">
        <w:t xml:space="preserve">: originally </w:t>
      </w:r>
      <w:r w:rsidR="00800AD8" w:rsidRPr="00034365">
        <w:rPr>
          <w:rStyle w:val="VernacularText"/>
        </w:rPr>
        <w:t>naqemeleng</w:t>
      </w:r>
      <w:r>
        <w:t>.]</w:t>
      </w:r>
    </w:p>
    <w:p w14:paraId="2520013C" w14:textId="77777777" w:rsidR="00800AD8" w:rsidRDefault="00DC1AE0" w:rsidP="00034365">
      <w:pPr>
        <w:pStyle w:val="InterlineText"/>
        <w:tabs>
          <w:tab w:val="left" w:pos="533"/>
          <w:tab w:val="left" w:pos="1457"/>
          <w:tab w:val="left" w:pos="1721"/>
          <w:tab w:val="left" w:pos="2690"/>
          <w:tab w:val="left" w:pos="3179"/>
        </w:tabs>
      </w:pPr>
      <w:r w:rsidRPr="003A1D48">
        <w:rPr>
          <w:rStyle w:val="InterlineTextNumChar"/>
        </w:rPr>
        <w:t>029</w:t>
      </w:r>
      <w:r w:rsidR="00800AD8">
        <w:tab/>
        <w:t>vaiken</w:t>
      </w:r>
      <w:r w:rsidR="00800AD8">
        <w:tab/>
        <w:t>a</w:t>
      </w:r>
      <w:r w:rsidR="00800AD8">
        <w:tab/>
        <w:t>kiqenetj</w:t>
      </w:r>
      <w:r w:rsidR="00800AD8">
        <w:tab/>
        <w:t>nua</w:t>
      </w:r>
      <w:r w:rsidR="00800AD8">
        <w:tab/>
        <w:t>vavayan.</w:t>
      </w:r>
    </w:p>
    <w:p w14:paraId="57DC2234" w14:textId="77777777" w:rsidR="00800AD8" w:rsidRDefault="00800AD8" w:rsidP="00034365">
      <w:pPr>
        <w:pStyle w:val="InterlineGlossWithTrans"/>
        <w:tabs>
          <w:tab w:val="left" w:pos="533"/>
          <w:tab w:val="left" w:pos="1457"/>
          <w:tab w:val="left" w:pos="1721"/>
          <w:tab w:val="left" w:pos="2690"/>
          <w:tab w:val="left" w:pos="3179"/>
        </w:tabs>
      </w:pPr>
      <w:r>
        <w:tab/>
        <w:t>vaik-en</w:t>
      </w:r>
      <w:r>
        <w:tab/>
        <w:t>a</w:t>
      </w:r>
      <w:r>
        <w:tab/>
        <w:t>ki-qenetj</w:t>
      </w:r>
      <w:r>
        <w:tab/>
        <w:t>nua</w:t>
      </w:r>
      <w:r>
        <w:tab/>
        <w:t>vavayan</w:t>
      </w:r>
    </w:p>
    <w:p w14:paraId="331902B4" w14:textId="77777777" w:rsidR="00800AD8" w:rsidRDefault="00800AD8" w:rsidP="00B76180">
      <w:pPr>
        <w:pStyle w:val="InterlineTransNoFree"/>
        <w:tabs>
          <w:tab w:val="left" w:pos="1457"/>
          <w:tab w:val="left" w:pos="1721"/>
          <w:tab w:val="left" w:pos="2690"/>
          <w:tab w:val="left" w:pos="3179"/>
          <w:tab w:val="right" w:pos="8789"/>
        </w:tabs>
      </w:pPr>
      <w:r>
        <w:tab/>
        <w:t>leave-</w:t>
      </w:r>
      <w:r>
        <w:rPr>
          <w:smallCaps/>
        </w:rPr>
        <w:t>pf</w:t>
      </w:r>
      <w:r>
        <w:rPr>
          <w:smallCaps/>
        </w:rPr>
        <w:tab/>
        <w:t>c</w:t>
      </w:r>
      <w:r>
        <w:rPr>
          <w:smallCaps/>
        </w:rPr>
        <w:tab/>
      </w:r>
      <w:r>
        <w:t>do-see</w:t>
      </w:r>
      <w:r>
        <w:tab/>
        <w:t>by</w:t>
      </w:r>
      <w:r>
        <w:tab/>
        <w:t>female</w:t>
      </w:r>
      <w:r w:rsidR="00034365">
        <w:tab/>
        <w:t>The woman went to look at it.</w:t>
      </w:r>
    </w:p>
    <w:p w14:paraId="618976C0" w14:textId="77777777" w:rsidR="00800AD8" w:rsidRDefault="00DC1AE0" w:rsidP="00034365">
      <w:pPr>
        <w:pStyle w:val="InterlineText"/>
        <w:tabs>
          <w:tab w:val="left" w:pos="533"/>
          <w:tab w:val="left" w:pos="1352"/>
          <w:tab w:val="left" w:pos="2651"/>
        </w:tabs>
      </w:pPr>
      <w:r w:rsidRPr="003A1D48">
        <w:rPr>
          <w:rStyle w:val="InterlineTextNumChar"/>
        </w:rPr>
        <w:t>030</w:t>
      </w:r>
      <w:r w:rsidR="00800AD8">
        <w:tab/>
        <w:t>mintu</w:t>
      </w:r>
      <w:r w:rsidR="00800AD8">
        <w:tab/>
        <w:t>namatsay</w:t>
      </w:r>
      <w:r w:rsidR="00800AD8">
        <w:tab/>
        <w:t>anga.</w:t>
      </w:r>
    </w:p>
    <w:p w14:paraId="719D88E7" w14:textId="77777777" w:rsidR="00800AD8" w:rsidRDefault="00800AD8" w:rsidP="00034365">
      <w:pPr>
        <w:pStyle w:val="InterlineGlossWithTrans"/>
        <w:tabs>
          <w:tab w:val="left" w:pos="533"/>
          <w:tab w:val="left" w:pos="1352"/>
          <w:tab w:val="left" w:pos="2651"/>
        </w:tabs>
      </w:pPr>
      <w:r>
        <w:tab/>
        <w:t>mintu</w:t>
      </w:r>
      <w:r>
        <w:tab/>
        <w:t>na-m-patsay</w:t>
      </w:r>
      <w:r>
        <w:tab/>
        <w:t>anga</w:t>
      </w:r>
    </w:p>
    <w:p w14:paraId="4399E800" w14:textId="77777777" w:rsidR="00800AD8" w:rsidRDefault="00800AD8" w:rsidP="00B76180">
      <w:pPr>
        <w:pStyle w:val="InterlineTransNoFree"/>
        <w:tabs>
          <w:tab w:val="left" w:pos="1352"/>
          <w:tab w:val="left" w:pos="2651"/>
          <w:tab w:val="right" w:pos="8789"/>
        </w:tabs>
      </w:pPr>
      <w:r>
        <w:tab/>
        <w:t>sudden</w:t>
      </w:r>
      <w:r>
        <w:tab/>
      </w:r>
      <w:r>
        <w:rPr>
          <w:smallCaps/>
        </w:rPr>
        <w:t>past</w:t>
      </w:r>
      <w:r>
        <w:t>-</w:t>
      </w:r>
      <w:r>
        <w:rPr>
          <w:smallCaps/>
        </w:rPr>
        <w:t>af</w:t>
      </w:r>
      <w:r>
        <w:t>-die</w:t>
      </w:r>
      <w:r>
        <w:tab/>
        <w:t>indeed</w:t>
      </w:r>
      <w:r w:rsidR="00034365">
        <w:tab/>
        <w:t>And it was dead.</w:t>
      </w:r>
    </w:p>
    <w:p w14:paraId="02661900" w14:textId="77777777" w:rsidR="00800AD8" w:rsidRDefault="00DC1AE0" w:rsidP="00034365">
      <w:pPr>
        <w:pStyle w:val="InterlineText"/>
        <w:tabs>
          <w:tab w:val="left" w:pos="533"/>
          <w:tab w:val="left" w:pos="1682"/>
          <w:tab w:val="left" w:pos="2546"/>
          <w:tab w:val="left" w:pos="3230"/>
          <w:tab w:val="left" w:pos="4229"/>
          <w:tab w:val="left" w:pos="5363"/>
        </w:tabs>
      </w:pPr>
      <w:r w:rsidRPr="003A1D48">
        <w:rPr>
          <w:rStyle w:val="InterlineTextNumChar"/>
        </w:rPr>
        <w:t>031</w:t>
      </w:r>
      <w:r w:rsidR="00800AD8">
        <w:tab/>
        <w:t>puvarung</w:t>
      </w:r>
      <w:r w:rsidR="00800AD8">
        <w:tab/>
        <w:t>aravats</w:t>
      </w:r>
      <w:r w:rsidR="00800AD8">
        <w:tab/>
        <w:t>azua</w:t>
      </w:r>
      <w:r w:rsidR="00800AD8">
        <w:tab/>
        <w:t>vavayan;</w:t>
      </w:r>
      <w:r w:rsidR="00800AD8">
        <w:tab/>
        <w:t>qemaung</w:t>
      </w:r>
      <w:r w:rsidR="00800AD8">
        <w:tab/>
        <w:t>anga.</w:t>
      </w:r>
    </w:p>
    <w:p w14:paraId="21D9D60A" w14:textId="77777777" w:rsidR="00800AD8" w:rsidRDefault="00800AD8" w:rsidP="00034365">
      <w:pPr>
        <w:pStyle w:val="InterlineGlossWithTrans"/>
        <w:tabs>
          <w:tab w:val="left" w:pos="533"/>
          <w:tab w:val="left" w:pos="1682"/>
          <w:tab w:val="left" w:pos="2546"/>
          <w:tab w:val="left" w:pos="3230"/>
          <w:tab w:val="left" w:pos="4229"/>
          <w:tab w:val="left" w:pos="5363"/>
        </w:tabs>
      </w:pPr>
      <w:r>
        <w:tab/>
        <w:t>pu-varung</w:t>
      </w:r>
      <w:r>
        <w:tab/>
        <w:t>a-ravats</w:t>
      </w:r>
      <w:r>
        <w:tab/>
        <w:t>a-zua</w:t>
      </w:r>
      <w:r>
        <w:tab/>
        <w:t>vavayan</w:t>
      </w:r>
      <w:r>
        <w:tab/>
        <w:t>em=qaung</w:t>
      </w:r>
      <w:r>
        <w:tab/>
        <w:t>anga</w:t>
      </w:r>
    </w:p>
    <w:p w14:paraId="3CF50A96" w14:textId="77777777" w:rsidR="00800AD8" w:rsidRDefault="00800AD8" w:rsidP="00034365">
      <w:pPr>
        <w:pStyle w:val="InterlineTrans"/>
        <w:tabs>
          <w:tab w:val="left" w:pos="533"/>
          <w:tab w:val="left" w:pos="1682"/>
          <w:tab w:val="left" w:pos="2546"/>
          <w:tab w:val="left" w:pos="3230"/>
          <w:tab w:val="left" w:pos="4229"/>
          <w:tab w:val="left" w:pos="5363"/>
        </w:tabs>
      </w:pPr>
      <w:r>
        <w:tab/>
        <w:t>have-chest</w:t>
      </w:r>
      <w:r>
        <w:tab/>
      </w:r>
      <w:r>
        <w:rPr>
          <w:smallCaps/>
        </w:rPr>
        <w:t>c-</w:t>
      </w:r>
      <w:r>
        <w:t>true</w:t>
      </w:r>
      <w:r>
        <w:tab/>
      </w:r>
      <w:r>
        <w:rPr>
          <w:smallCaps/>
        </w:rPr>
        <w:t>c-</w:t>
      </w:r>
      <w:r>
        <w:t>that</w:t>
      </w:r>
      <w:r>
        <w:tab/>
        <w:t>female</w:t>
      </w:r>
      <w:r>
        <w:tab/>
      </w:r>
      <w:r>
        <w:rPr>
          <w:smallCaps/>
        </w:rPr>
        <w:t>af</w:t>
      </w:r>
      <w:r>
        <w:t>=cry</w:t>
      </w:r>
      <w:r>
        <w:tab/>
        <w:t>indeed</w:t>
      </w:r>
    </w:p>
    <w:p w14:paraId="1FA3FBE1" w14:textId="77777777" w:rsidR="00800AD8" w:rsidRDefault="00800AD8">
      <w:pPr>
        <w:pStyle w:val="InterlineFree"/>
      </w:pPr>
      <w:r>
        <w:t>The woman was very upset, and cried.</w:t>
      </w:r>
    </w:p>
    <w:p w14:paraId="7102A2FA" w14:textId="77777777" w:rsidR="00800AD8" w:rsidRDefault="00DC1AE0" w:rsidP="00034365">
      <w:pPr>
        <w:pStyle w:val="InterlineText"/>
        <w:tabs>
          <w:tab w:val="left" w:pos="533"/>
          <w:tab w:val="left" w:pos="1022"/>
          <w:tab w:val="left" w:pos="2246"/>
          <w:tab w:val="left" w:pos="2510"/>
          <w:tab w:val="left" w:pos="3374"/>
          <w:tab w:val="left" w:pos="3968"/>
          <w:tab w:val="left" w:pos="5102"/>
          <w:tab w:val="left" w:pos="6026"/>
          <w:tab w:val="left" w:pos="6290"/>
          <w:tab w:val="left" w:pos="7934"/>
        </w:tabs>
      </w:pPr>
      <w:r w:rsidRPr="003A1D48">
        <w:rPr>
          <w:rStyle w:val="InterlineTextNumChar"/>
        </w:rPr>
        <w:t>032</w:t>
      </w:r>
      <w:r w:rsidR="00800AD8">
        <w:tab/>
        <w:t>qau</w:t>
      </w:r>
      <w:r w:rsidR="00800AD8">
        <w:tab/>
        <w:t>kiîavaran</w:t>
      </w:r>
      <w:r w:rsidR="00800AD8">
        <w:tab/>
        <w:t>a</w:t>
      </w:r>
      <w:r w:rsidR="00800AD8">
        <w:tab/>
        <w:t>uqaîay:</w:t>
      </w:r>
      <w:r w:rsidR="00800AD8">
        <w:tab/>
        <w:t>“aku</w:t>
      </w:r>
      <w:r w:rsidR="00800AD8">
        <w:tab/>
        <w:t>qemaung</w:t>
      </w:r>
      <w:r w:rsidR="00800AD8">
        <w:tab/>
        <w:t>sun</w:t>
      </w:r>
      <w:r w:rsidR="00034365">
        <w:tab/>
        <w:t>a</w:t>
      </w:r>
      <w:r w:rsidR="00034365">
        <w:tab/>
        <w:t>paqeteleng?</w:t>
      </w:r>
    </w:p>
    <w:p w14:paraId="0D335286" w14:textId="77777777" w:rsidR="00800AD8" w:rsidRDefault="00800AD8" w:rsidP="00034365">
      <w:pPr>
        <w:pStyle w:val="InterlineGlossWithTrans"/>
        <w:tabs>
          <w:tab w:val="left" w:pos="533"/>
          <w:tab w:val="left" w:pos="1022"/>
          <w:tab w:val="left" w:pos="2246"/>
          <w:tab w:val="left" w:pos="2510"/>
          <w:tab w:val="left" w:pos="3374"/>
          <w:tab w:val="left" w:pos="3968"/>
          <w:tab w:val="left" w:pos="5102"/>
          <w:tab w:val="left" w:pos="6026"/>
          <w:tab w:val="left" w:pos="6290"/>
          <w:tab w:val="left" w:pos="7934"/>
        </w:tabs>
      </w:pPr>
      <w:r>
        <w:tab/>
        <w:t>qau</w:t>
      </w:r>
      <w:r>
        <w:tab/>
        <w:t>ki-îavar-an</w:t>
      </w:r>
      <w:r>
        <w:tab/>
        <w:t>a</w:t>
      </w:r>
      <w:r>
        <w:tab/>
        <w:t>uqaîay</w:t>
      </w:r>
      <w:r>
        <w:tab/>
        <w:t>aku</w:t>
      </w:r>
      <w:r>
        <w:tab/>
        <w:t>em=qaung</w:t>
      </w:r>
      <w:r>
        <w:tab/>
        <w:t>sun</w:t>
      </w:r>
      <w:r w:rsidR="00034365">
        <w:tab/>
        <w:t>a</w:t>
      </w:r>
      <w:r w:rsidR="00034365">
        <w:tab/>
        <w:t>pa-qeteleng</w:t>
      </w:r>
    </w:p>
    <w:p w14:paraId="04F1A258" w14:textId="77777777" w:rsidR="00800AD8" w:rsidRDefault="00800AD8" w:rsidP="00034365">
      <w:pPr>
        <w:pStyle w:val="InterlineTrans"/>
        <w:tabs>
          <w:tab w:val="left" w:pos="533"/>
          <w:tab w:val="left" w:pos="1022"/>
          <w:tab w:val="left" w:pos="2246"/>
          <w:tab w:val="left" w:pos="2510"/>
          <w:tab w:val="left" w:pos="3374"/>
          <w:tab w:val="left" w:pos="3968"/>
          <w:tab w:val="left" w:pos="5102"/>
          <w:tab w:val="left" w:pos="6026"/>
          <w:tab w:val="left" w:pos="6290"/>
          <w:tab w:val="left" w:pos="7934"/>
        </w:tabs>
      </w:pPr>
      <w:r>
        <w:tab/>
        <w:t>so</w:t>
      </w:r>
      <w:r>
        <w:tab/>
        <w:t>do-speak-</w:t>
      </w:r>
      <w:r>
        <w:rPr>
          <w:smallCaps/>
        </w:rPr>
        <w:t>lf</w:t>
      </w:r>
      <w:r>
        <w:rPr>
          <w:smallCaps/>
        </w:rPr>
        <w:tab/>
        <w:t>c</w:t>
      </w:r>
      <w:r>
        <w:rPr>
          <w:smallCaps/>
        </w:rPr>
        <w:tab/>
      </w:r>
      <w:r>
        <w:t>male</w:t>
      </w:r>
      <w:r>
        <w:tab/>
        <w:t>why</w:t>
      </w:r>
      <w:r>
        <w:tab/>
      </w:r>
      <w:r>
        <w:rPr>
          <w:smallCaps/>
        </w:rPr>
        <w:t>af</w:t>
      </w:r>
      <w:r>
        <w:t>=cry</w:t>
      </w:r>
      <w:r>
        <w:tab/>
      </w:r>
      <w:r>
        <w:rPr>
          <w:smallCaps/>
        </w:rPr>
        <w:t>f.</w:t>
      </w:r>
      <w:r>
        <w:t>you(</w:t>
      </w:r>
      <w:r>
        <w:rPr>
          <w:smallCaps/>
        </w:rPr>
        <w:t>s</w:t>
      </w:r>
      <w:r>
        <w:t>)</w:t>
      </w:r>
      <w:r w:rsidR="00034365">
        <w:rPr>
          <w:smallCaps/>
        </w:rPr>
        <w:tab/>
        <w:t>c</w:t>
      </w:r>
      <w:r w:rsidR="00034365">
        <w:rPr>
          <w:smallCaps/>
        </w:rPr>
        <w:tab/>
      </w:r>
      <w:r w:rsidR="00034365">
        <w:t>cause-randomly</w:t>
      </w:r>
    </w:p>
    <w:p w14:paraId="44EDBE45" w14:textId="77777777" w:rsidR="00800AD8" w:rsidRDefault="00800AD8">
      <w:pPr>
        <w:pStyle w:val="InterlineFree"/>
      </w:pPr>
      <w:r>
        <w:t>The man said: “Why are you being so silly as to cry?</w:t>
      </w:r>
    </w:p>
    <w:p w14:paraId="6FA92EA9" w14:textId="77777777" w:rsidR="00800AD8" w:rsidRDefault="00DC1AE0" w:rsidP="00034365">
      <w:pPr>
        <w:pStyle w:val="InterlineText"/>
        <w:tabs>
          <w:tab w:val="left" w:pos="533"/>
          <w:tab w:val="left" w:pos="797"/>
          <w:tab w:val="left" w:pos="2261"/>
          <w:tab w:val="left" w:pos="2525"/>
        </w:tabs>
      </w:pPr>
      <w:r w:rsidRPr="003A1D48">
        <w:rPr>
          <w:rStyle w:val="InterlineTextNumChar"/>
        </w:rPr>
        <w:t>033</w:t>
      </w:r>
      <w:r w:rsidR="00800AD8">
        <w:tab/>
        <w:t>a</w:t>
      </w:r>
      <w:r w:rsidR="00800AD8">
        <w:tab/>
        <w:t>djemelidjeli</w:t>
      </w:r>
      <w:r w:rsidR="00800AD8">
        <w:tab/>
        <w:t>a</w:t>
      </w:r>
      <w:r w:rsidR="00800AD8">
        <w:tab/>
        <w:t>ke÷ike÷i.”</w:t>
      </w:r>
    </w:p>
    <w:p w14:paraId="4870022E" w14:textId="77777777" w:rsidR="00800AD8" w:rsidRDefault="00800AD8" w:rsidP="00034365">
      <w:pPr>
        <w:pStyle w:val="InterlineGlossWithTrans"/>
        <w:tabs>
          <w:tab w:val="left" w:pos="533"/>
          <w:tab w:val="left" w:pos="797"/>
          <w:tab w:val="left" w:pos="2261"/>
          <w:tab w:val="left" w:pos="2525"/>
        </w:tabs>
      </w:pPr>
      <w:r>
        <w:tab/>
        <w:t>a</w:t>
      </w:r>
      <w:r>
        <w:tab/>
        <w:t>em=djeli-djeli</w:t>
      </w:r>
      <w:r>
        <w:tab/>
        <w:t>a</w:t>
      </w:r>
      <w:r>
        <w:tab/>
        <w:t>ke÷i-ke÷i</w:t>
      </w:r>
    </w:p>
    <w:p w14:paraId="0C107110" w14:textId="77777777" w:rsidR="00800AD8" w:rsidRDefault="00800AD8" w:rsidP="00B76180">
      <w:pPr>
        <w:pStyle w:val="InterlineTransNoFree"/>
        <w:tabs>
          <w:tab w:val="left" w:pos="797"/>
          <w:tab w:val="left" w:pos="2261"/>
          <w:tab w:val="left" w:pos="2525"/>
          <w:tab w:val="right" w:pos="8789"/>
        </w:tabs>
      </w:pPr>
      <w:r>
        <w:tab/>
      </w:r>
      <w:r w:rsidRPr="00034365">
        <w:rPr>
          <w:smallCaps/>
        </w:rPr>
        <w:t>c</w:t>
      </w:r>
      <w:r>
        <w:tab/>
      </w:r>
      <w:r w:rsidRPr="00034365">
        <w:rPr>
          <w:smallCaps/>
        </w:rPr>
        <w:t>af</w:t>
      </w:r>
      <w:r>
        <w:t>=</w:t>
      </w:r>
      <w:r w:rsidRPr="00034365">
        <w:rPr>
          <w:smallCaps/>
        </w:rPr>
        <w:t>red</w:t>
      </w:r>
      <w:r>
        <w:t>-laugh</w:t>
      </w:r>
      <w:r>
        <w:tab/>
      </w:r>
      <w:r w:rsidRPr="00034365">
        <w:rPr>
          <w:smallCaps/>
        </w:rPr>
        <w:t>c</w:t>
      </w:r>
      <w:r>
        <w:tab/>
      </w:r>
      <w:r w:rsidRPr="00034365">
        <w:rPr>
          <w:smallCaps/>
        </w:rPr>
        <w:t>red</w:t>
      </w:r>
      <w:r>
        <w:t>-small</w:t>
      </w:r>
      <w:r w:rsidR="00034365">
        <w:tab/>
        <w:t>The child is smiling.”</w:t>
      </w:r>
    </w:p>
    <w:p w14:paraId="6DCE17D3" w14:textId="77777777" w:rsidR="00800AD8" w:rsidRDefault="00DC1AE0" w:rsidP="00034365">
      <w:pPr>
        <w:pStyle w:val="InterlineText"/>
        <w:tabs>
          <w:tab w:val="left" w:pos="533"/>
          <w:tab w:val="left" w:pos="1757"/>
          <w:tab w:val="left" w:pos="2021"/>
          <w:tab w:val="left" w:pos="3020"/>
          <w:tab w:val="left" w:pos="3599"/>
          <w:tab w:val="left" w:pos="4643"/>
          <w:tab w:val="left" w:pos="5147"/>
          <w:tab w:val="left" w:pos="6446"/>
          <w:tab w:val="left" w:pos="7250"/>
        </w:tabs>
      </w:pPr>
      <w:r w:rsidRPr="003A1D48">
        <w:rPr>
          <w:rStyle w:val="InterlineTextNumChar"/>
        </w:rPr>
        <w:t>034</w:t>
      </w:r>
      <w:r w:rsidR="00800AD8">
        <w:tab/>
        <w:t>kiîavaran</w:t>
      </w:r>
      <w:r w:rsidR="00800AD8">
        <w:tab/>
        <w:t>a</w:t>
      </w:r>
      <w:r w:rsidR="00800AD8">
        <w:tab/>
        <w:t>vavayan:</w:t>
      </w:r>
      <w:r w:rsidR="00800AD8">
        <w:tab/>
        <w:t>“aya</w:t>
      </w:r>
      <w:r w:rsidR="00800AD8">
        <w:tab/>
        <w:t>itjen</w:t>
      </w:r>
      <w:r w:rsidR="00800AD8">
        <w:tab/>
        <w:t>tua</w:t>
      </w:r>
      <w:r w:rsidR="00800AD8">
        <w:tab/>
        <w:t>namatsay</w:t>
      </w:r>
      <w:r w:rsidR="00800AD8">
        <w:tab/>
        <w:t>anga?”</w:t>
      </w:r>
      <w:r w:rsidR="00034365">
        <w:tab/>
        <w:t>aya.</w:t>
      </w:r>
    </w:p>
    <w:p w14:paraId="1674EF84" w14:textId="77777777" w:rsidR="00800AD8" w:rsidRDefault="00800AD8" w:rsidP="00034365">
      <w:pPr>
        <w:pStyle w:val="InterlineGlossWithTrans"/>
        <w:tabs>
          <w:tab w:val="left" w:pos="533"/>
          <w:tab w:val="left" w:pos="1757"/>
          <w:tab w:val="left" w:pos="2021"/>
          <w:tab w:val="left" w:pos="3020"/>
          <w:tab w:val="left" w:pos="3599"/>
          <w:tab w:val="left" w:pos="4643"/>
          <w:tab w:val="left" w:pos="5147"/>
          <w:tab w:val="left" w:pos="6446"/>
          <w:tab w:val="left" w:pos="7250"/>
        </w:tabs>
      </w:pPr>
      <w:r>
        <w:tab/>
        <w:t>ki-îavar-an</w:t>
      </w:r>
      <w:r>
        <w:tab/>
        <w:t>a</w:t>
      </w:r>
      <w:r>
        <w:tab/>
        <w:t>vavayan</w:t>
      </w:r>
      <w:r>
        <w:tab/>
        <w:t>aya</w:t>
      </w:r>
      <w:r>
        <w:tab/>
        <w:t>itjen</w:t>
      </w:r>
      <w:r>
        <w:tab/>
        <w:t>tua</w:t>
      </w:r>
      <w:r>
        <w:tab/>
        <w:t>na-m-patsay</w:t>
      </w:r>
      <w:r>
        <w:tab/>
        <w:t>anga</w:t>
      </w:r>
      <w:r w:rsidR="00034365">
        <w:tab/>
        <w:t>aya</w:t>
      </w:r>
    </w:p>
    <w:p w14:paraId="1F156A28" w14:textId="77777777" w:rsidR="00800AD8" w:rsidRDefault="00800AD8" w:rsidP="00034365">
      <w:pPr>
        <w:pStyle w:val="InterlineTrans"/>
        <w:tabs>
          <w:tab w:val="left" w:pos="533"/>
          <w:tab w:val="left" w:pos="1757"/>
          <w:tab w:val="left" w:pos="2021"/>
          <w:tab w:val="left" w:pos="3020"/>
          <w:tab w:val="left" w:pos="3599"/>
          <w:tab w:val="left" w:pos="4643"/>
          <w:tab w:val="left" w:pos="5147"/>
          <w:tab w:val="left" w:pos="6446"/>
          <w:tab w:val="left" w:pos="7250"/>
        </w:tabs>
      </w:pPr>
      <w:r>
        <w:tab/>
        <w:t>do-speak-</w:t>
      </w:r>
      <w:r>
        <w:rPr>
          <w:smallCaps/>
        </w:rPr>
        <w:t>lf</w:t>
      </w:r>
      <w:r>
        <w:rPr>
          <w:smallCaps/>
        </w:rPr>
        <w:tab/>
        <w:t>c</w:t>
      </w:r>
      <w:r>
        <w:rPr>
          <w:smallCaps/>
        </w:rPr>
        <w:tab/>
      </w:r>
      <w:r>
        <w:t>female</w:t>
      </w:r>
      <w:r>
        <w:tab/>
        <w:t>say</w:t>
      </w:r>
      <w:r>
        <w:tab/>
      </w:r>
      <w:r>
        <w:rPr>
          <w:smallCaps/>
        </w:rPr>
        <w:t>f.</w:t>
      </w:r>
      <w:r>
        <w:t>we(</w:t>
      </w:r>
      <w:r>
        <w:rPr>
          <w:smallCaps/>
        </w:rPr>
        <w:t>inc</w:t>
      </w:r>
      <w:r>
        <w:t>)</w:t>
      </w:r>
      <w:r>
        <w:tab/>
      </w:r>
      <w:r>
        <w:rPr>
          <w:smallCaps/>
        </w:rPr>
        <w:t>obl</w:t>
      </w:r>
      <w:r>
        <w:tab/>
      </w:r>
      <w:r>
        <w:rPr>
          <w:smallCaps/>
        </w:rPr>
        <w:t>past</w:t>
      </w:r>
      <w:r>
        <w:t>-</w:t>
      </w:r>
      <w:r>
        <w:rPr>
          <w:smallCaps/>
        </w:rPr>
        <w:t>af</w:t>
      </w:r>
      <w:r>
        <w:t>-die</w:t>
      </w:r>
      <w:r>
        <w:tab/>
        <w:t>indeed</w:t>
      </w:r>
      <w:r w:rsidR="00034365">
        <w:tab/>
        <w:t>say</w:t>
      </w:r>
    </w:p>
    <w:p w14:paraId="139633C9" w14:textId="77777777" w:rsidR="00800AD8" w:rsidRDefault="00800AD8">
      <w:pPr>
        <w:pStyle w:val="InterlineFree"/>
      </w:pPr>
      <w:r>
        <w:t>The woman said: “Do we talk like that about the dead?”</w:t>
      </w:r>
    </w:p>
    <w:p w14:paraId="044D62CA" w14:textId="77777777" w:rsidR="00800AD8" w:rsidRDefault="00DC1AE0" w:rsidP="00034365">
      <w:pPr>
        <w:pStyle w:val="InterlineText"/>
        <w:tabs>
          <w:tab w:val="left" w:pos="533"/>
          <w:tab w:val="left" w:pos="1022"/>
          <w:tab w:val="left" w:pos="1511"/>
          <w:tab w:val="left" w:pos="2240"/>
          <w:tab w:val="left" w:pos="3014"/>
          <w:tab w:val="left" w:pos="3698"/>
        </w:tabs>
      </w:pPr>
      <w:r w:rsidRPr="003A1D48">
        <w:rPr>
          <w:rStyle w:val="InterlineTextNumChar"/>
        </w:rPr>
        <w:t>035</w:t>
      </w:r>
      <w:r w:rsidR="00800AD8">
        <w:tab/>
        <w:t>qau</w:t>
      </w:r>
      <w:r w:rsidR="00800AD8">
        <w:tab/>
        <w:t>sa</w:t>
      </w:r>
      <w:r w:rsidR="00800AD8">
        <w:tab/>
        <w:t>qaung</w:t>
      </w:r>
      <w:r w:rsidR="00800AD8">
        <w:tab/>
        <w:t>anga</w:t>
      </w:r>
      <w:r w:rsidR="00800AD8">
        <w:tab/>
        <w:t>azua</w:t>
      </w:r>
      <w:r w:rsidR="00800AD8">
        <w:tab/>
        <w:t>vavayan.</w:t>
      </w:r>
    </w:p>
    <w:p w14:paraId="27D39EC6" w14:textId="77777777" w:rsidR="00800AD8" w:rsidRDefault="00800AD8" w:rsidP="00034365">
      <w:pPr>
        <w:pStyle w:val="InterlineGlossWithTrans"/>
        <w:tabs>
          <w:tab w:val="left" w:pos="533"/>
          <w:tab w:val="left" w:pos="1022"/>
          <w:tab w:val="left" w:pos="1511"/>
          <w:tab w:val="left" w:pos="2240"/>
          <w:tab w:val="left" w:pos="3014"/>
          <w:tab w:val="left" w:pos="3698"/>
        </w:tabs>
      </w:pPr>
      <w:r>
        <w:tab/>
        <w:t>qau</w:t>
      </w:r>
      <w:r>
        <w:tab/>
        <w:t>sa</w:t>
      </w:r>
      <w:r>
        <w:tab/>
        <w:t>qaung</w:t>
      </w:r>
      <w:r>
        <w:tab/>
        <w:t>anga</w:t>
      </w:r>
      <w:r>
        <w:tab/>
        <w:t>a-zua</w:t>
      </w:r>
      <w:r>
        <w:tab/>
        <w:t>vavayan</w:t>
      </w:r>
    </w:p>
    <w:p w14:paraId="7C7EDF07" w14:textId="77777777" w:rsidR="00800AD8" w:rsidRDefault="00800AD8" w:rsidP="00B76180">
      <w:pPr>
        <w:pStyle w:val="InterlineTransNoFree"/>
        <w:tabs>
          <w:tab w:val="left" w:pos="1022"/>
          <w:tab w:val="left" w:pos="1511"/>
          <w:tab w:val="left" w:pos="2240"/>
          <w:tab w:val="left" w:pos="3014"/>
          <w:tab w:val="left" w:pos="3698"/>
          <w:tab w:val="right" w:pos="8789"/>
        </w:tabs>
      </w:pPr>
      <w:r>
        <w:tab/>
        <w:t>so</w:t>
      </w:r>
      <w:r>
        <w:tab/>
        <w:t>and</w:t>
      </w:r>
      <w:r>
        <w:tab/>
        <w:t>cry</w:t>
      </w:r>
      <w:r>
        <w:tab/>
        <w:t>indeed</w:t>
      </w:r>
      <w:r>
        <w:tab/>
      </w:r>
      <w:r>
        <w:rPr>
          <w:smallCaps/>
        </w:rPr>
        <w:t>c-</w:t>
      </w:r>
      <w:r>
        <w:t>that</w:t>
      </w:r>
      <w:r>
        <w:tab/>
        <w:t>female</w:t>
      </w:r>
      <w:r w:rsidR="009F536C">
        <w:tab/>
        <w:t>And the woman cried.</w:t>
      </w:r>
    </w:p>
    <w:p w14:paraId="2A3F0C3A" w14:textId="77777777" w:rsidR="00800AD8" w:rsidRDefault="00DE0E5A" w:rsidP="009F536C">
      <w:pPr>
        <w:pStyle w:val="InterlineText"/>
        <w:tabs>
          <w:tab w:val="left" w:pos="533"/>
          <w:tab w:val="left" w:pos="1022"/>
          <w:tab w:val="left" w:pos="2051"/>
          <w:tab w:val="left" w:pos="2825"/>
          <w:tab w:val="left" w:pos="3764"/>
          <w:tab w:val="left" w:pos="4268"/>
          <w:tab w:val="left" w:pos="4862"/>
          <w:tab w:val="left" w:pos="5786"/>
          <w:tab w:val="left" w:pos="6755"/>
          <w:tab w:val="left" w:pos="7529"/>
          <w:tab w:val="left" w:pos="7793"/>
        </w:tabs>
      </w:pPr>
      <w:r w:rsidRPr="003A1D48">
        <w:rPr>
          <w:rStyle w:val="InterlineTextNumChar"/>
        </w:rPr>
        <w:t>036</w:t>
      </w:r>
      <w:r w:rsidR="00800AD8">
        <w:tab/>
        <w:t>qau</w:t>
      </w:r>
      <w:r w:rsidR="00800AD8">
        <w:tab/>
        <w:t>tsuay</w:t>
      </w:r>
      <w:r w:rsidR="00800AD8">
        <w:tab/>
        <w:t>anga,</w:t>
      </w:r>
      <w:r w:rsidR="00800AD8">
        <w:tab/>
        <w:t>“alapu</w:t>
      </w:r>
      <w:r w:rsidR="00800AD8">
        <w:tab/>
        <w:t>tua</w:t>
      </w:r>
      <w:r w:rsidR="00800AD8">
        <w:tab/>
        <w:t>titaw</w:t>
      </w:r>
      <w:r w:rsidR="00800AD8">
        <w:tab/>
        <w:t>katua</w:t>
      </w:r>
      <w:r w:rsidR="00800AD8">
        <w:tab/>
        <w:t>pungki,”</w:t>
      </w:r>
      <w:r w:rsidR="00800AD8">
        <w:tab/>
        <w:t>ayain</w:t>
      </w:r>
      <w:r w:rsidR="009F536C">
        <w:tab/>
        <w:t>a</w:t>
      </w:r>
      <w:r w:rsidR="009F536C">
        <w:tab/>
        <w:t>uqaîay.</w:t>
      </w:r>
    </w:p>
    <w:p w14:paraId="4FC4CA23" w14:textId="77777777" w:rsidR="00800AD8" w:rsidRDefault="00800AD8" w:rsidP="009F536C">
      <w:pPr>
        <w:pStyle w:val="InterlineGlossWithTrans"/>
        <w:tabs>
          <w:tab w:val="left" w:pos="533"/>
          <w:tab w:val="left" w:pos="1022"/>
          <w:tab w:val="left" w:pos="2051"/>
          <w:tab w:val="left" w:pos="2825"/>
          <w:tab w:val="left" w:pos="3764"/>
          <w:tab w:val="left" w:pos="4268"/>
          <w:tab w:val="left" w:pos="4862"/>
          <w:tab w:val="left" w:pos="5786"/>
          <w:tab w:val="left" w:pos="6755"/>
          <w:tab w:val="left" w:pos="7529"/>
          <w:tab w:val="left" w:pos="7793"/>
        </w:tabs>
      </w:pPr>
      <w:r>
        <w:tab/>
        <w:t>qau</w:t>
      </w:r>
      <w:r>
        <w:tab/>
        <w:t>tsuay</w:t>
      </w:r>
      <w:r>
        <w:tab/>
        <w:t>anga</w:t>
      </w:r>
      <w:r>
        <w:tab/>
        <w:t>alap-u</w:t>
      </w:r>
      <w:r>
        <w:tab/>
        <w:t>tua</w:t>
      </w:r>
      <w:r>
        <w:tab/>
        <w:t>titaw</w:t>
      </w:r>
      <w:r>
        <w:tab/>
        <w:t>ka-tua</w:t>
      </w:r>
      <w:r>
        <w:tab/>
        <w:t>pungki</w:t>
      </w:r>
      <w:r>
        <w:tab/>
        <w:t>aya-en</w:t>
      </w:r>
      <w:r w:rsidR="009F536C">
        <w:tab/>
        <w:t>a</w:t>
      </w:r>
      <w:r w:rsidR="009F536C">
        <w:tab/>
        <w:t>uqaîay</w:t>
      </w:r>
    </w:p>
    <w:p w14:paraId="4B8B7BFA" w14:textId="77777777" w:rsidR="00800AD8" w:rsidRDefault="00800AD8" w:rsidP="009F536C">
      <w:pPr>
        <w:pStyle w:val="InterlineTrans"/>
        <w:tabs>
          <w:tab w:val="left" w:pos="533"/>
          <w:tab w:val="left" w:pos="1022"/>
          <w:tab w:val="left" w:pos="2051"/>
          <w:tab w:val="left" w:pos="2825"/>
          <w:tab w:val="left" w:pos="3764"/>
          <w:tab w:val="left" w:pos="4268"/>
          <w:tab w:val="left" w:pos="4862"/>
          <w:tab w:val="left" w:pos="5786"/>
          <w:tab w:val="left" w:pos="6755"/>
          <w:tab w:val="left" w:pos="7529"/>
          <w:tab w:val="left" w:pos="7793"/>
        </w:tabs>
      </w:pPr>
      <w:r>
        <w:tab/>
        <w:t>so</w:t>
      </w:r>
      <w:r>
        <w:tab/>
        <w:t>long.time</w:t>
      </w:r>
      <w:r>
        <w:tab/>
        <w:t>indeed</w:t>
      </w:r>
      <w:r>
        <w:tab/>
        <w:t>take-</w:t>
      </w:r>
      <w:r>
        <w:rPr>
          <w:smallCaps/>
        </w:rPr>
        <w:t>imp</w:t>
      </w:r>
      <w:r>
        <w:tab/>
      </w:r>
      <w:r>
        <w:rPr>
          <w:smallCaps/>
        </w:rPr>
        <w:t>obl</w:t>
      </w:r>
      <w:r>
        <w:tab/>
        <w:t>hoe</w:t>
      </w:r>
      <w:r>
        <w:tab/>
        <w:t>and-</w:t>
      </w:r>
      <w:r>
        <w:rPr>
          <w:smallCaps/>
        </w:rPr>
        <w:t>obl</w:t>
      </w:r>
      <w:r>
        <w:tab/>
        <w:t>basket</w:t>
      </w:r>
      <w:r>
        <w:tab/>
        <w:t>say-</w:t>
      </w:r>
      <w:r>
        <w:rPr>
          <w:smallCaps/>
        </w:rPr>
        <w:t>pf</w:t>
      </w:r>
      <w:r w:rsidR="009F536C">
        <w:rPr>
          <w:smallCaps/>
        </w:rPr>
        <w:tab/>
        <w:t>c</w:t>
      </w:r>
      <w:r w:rsidR="009F536C">
        <w:rPr>
          <w:smallCaps/>
        </w:rPr>
        <w:tab/>
      </w:r>
      <w:r w:rsidR="009F536C">
        <w:t>male</w:t>
      </w:r>
    </w:p>
    <w:p w14:paraId="412008CD" w14:textId="77777777" w:rsidR="00800AD8" w:rsidRDefault="00800AD8">
      <w:pPr>
        <w:pStyle w:val="InterlineFree"/>
      </w:pPr>
      <w:r>
        <w:t>After a time she said to the man: “Take a hoe and basket.</w:t>
      </w:r>
    </w:p>
    <w:p w14:paraId="04FE784B" w14:textId="77777777" w:rsidR="00800AD8" w:rsidRDefault="00DE0E5A" w:rsidP="009F536C">
      <w:pPr>
        <w:pStyle w:val="InterlineText"/>
        <w:tabs>
          <w:tab w:val="left" w:pos="533"/>
          <w:tab w:val="left" w:pos="1022"/>
          <w:tab w:val="left" w:pos="1661"/>
          <w:tab w:val="left" w:pos="1925"/>
          <w:tab w:val="left" w:pos="2774"/>
          <w:tab w:val="left" w:pos="3278"/>
          <w:tab w:val="left" w:pos="3872"/>
          <w:tab w:val="left" w:pos="4796"/>
          <w:tab w:val="left" w:pos="5660"/>
          <w:tab w:val="left" w:pos="6149"/>
          <w:tab w:val="left" w:pos="6788"/>
          <w:tab w:val="left" w:pos="8267"/>
        </w:tabs>
      </w:pPr>
      <w:r w:rsidRPr="003A1D48">
        <w:rPr>
          <w:rStyle w:val="InterlineTextNumChar"/>
        </w:rPr>
        <w:t>037</w:t>
      </w:r>
      <w:r w:rsidR="00800AD8">
        <w:tab/>
        <w:t>qau</w:t>
      </w:r>
      <w:r w:rsidR="00800AD8">
        <w:tab/>
        <w:t>vaik</w:t>
      </w:r>
      <w:r w:rsidR="00800AD8">
        <w:tab/>
        <w:t>a</w:t>
      </w:r>
      <w:r w:rsidR="00800AD8">
        <w:tab/>
        <w:t>malap</w:t>
      </w:r>
      <w:r w:rsidR="00800AD8">
        <w:tab/>
        <w:t>tua</w:t>
      </w:r>
      <w:r w:rsidR="00800AD8">
        <w:tab/>
        <w:t>titaw</w:t>
      </w:r>
      <w:r w:rsidR="00800AD8">
        <w:tab/>
        <w:t>katua</w:t>
      </w:r>
      <w:r w:rsidR="00800AD8">
        <w:tab/>
        <w:t>pungki;</w:t>
      </w:r>
      <w:r w:rsidR="00800AD8">
        <w:tab/>
        <w:t>sa</w:t>
      </w:r>
      <w:r w:rsidR="00800AD8">
        <w:tab/>
        <w:t>vaik</w:t>
      </w:r>
      <w:r w:rsidR="009F536C">
        <w:tab/>
        <w:t>tiamadju</w:t>
      </w:r>
      <w:r w:rsidR="009F536C">
        <w:tab/>
        <w:t>a</w:t>
      </w:r>
    </w:p>
    <w:p w14:paraId="3159843A" w14:textId="77777777" w:rsidR="00800AD8" w:rsidRDefault="00800AD8" w:rsidP="009F536C">
      <w:pPr>
        <w:pStyle w:val="InterlineGlossWithTrans"/>
        <w:tabs>
          <w:tab w:val="left" w:pos="533"/>
          <w:tab w:val="left" w:pos="1022"/>
          <w:tab w:val="left" w:pos="1661"/>
          <w:tab w:val="left" w:pos="1925"/>
          <w:tab w:val="left" w:pos="2774"/>
          <w:tab w:val="left" w:pos="3278"/>
          <w:tab w:val="left" w:pos="3872"/>
          <w:tab w:val="left" w:pos="4796"/>
          <w:tab w:val="left" w:pos="5660"/>
          <w:tab w:val="left" w:pos="6149"/>
          <w:tab w:val="left" w:pos="6788"/>
          <w:tab w:val="left" w:pos="8267"/>
        </w:tabs>
      </w:pPr>
      <w:r>
        <w:tab/>
        <w:t>qau</w:t>
      </w:r>
      <w:r>
        <w:tab/>
        <w:t>vaik</w:t>
      </w:r>
      <w:r>
        <w:tab/>
        <w:t>a</w:t>
      </w:r>
      <w:r>
        <w:tab/>
        <w:t>m-alap</w:t>
      </w:r>
      <w:r>
        <w:tab/>
        <w:t>tua</w:t>
      </w:r>
      <w:r>
        <w:tab/>
        <w:t>titaw</w:t>
      </w:r>
      <w:r>
        <w:tab/>
        <w:t>ka-tua</w:t>
      </w:r>
      <w:r>
        <w:tab/>
        <w:t>pungki</w:t>
      </w:r>
      <w:r>
        <w:tab/>
        <w:t>sa</w:t>
      </w:r>
      <w:r>
        <w:tab/>
        <w:t>vaik</w:t>
      </w:r>
      <w:r w:rsidR="009F536C">
        <w:tab/>
        <w:t>ti-a-madju</w:t>
      </w:r>
      <w:r w:rsidR="009F536C">
        <w:tab/>
        <w:t>a</w:t>
      </w:r>
    </w:p>
    <w:p w14:paraId="52327AA3" w14:textId="77777777" w:rsidR="00800AD8" w:rsidRDefault="00800AD8" w:rsidP="009F536C">
      <w:pPr>
        <w:pStyle w:val="InterlineTransNoFree"/>
        <w:tabs>
          <w:tab w:val="left" w:pos="1022"/>
          <w:tab w:val="left" w:pos="1661"/>
          <w:tab w:val="left" w:pos="1925"/>
          <w:tab w:val="left" w:pos="2774"/>
          <w:tab w:val="left" w:pos="3278"/>
          <w:tab w:val="left" w:pos="3872"/>
          <w:tab w:val="left" w:pos="4796"/>
          <w:tab w:val="left" w:pos="5660"/>
          <w:tab w:val="left" w:pos="6149"/>
          <w:tab w:val="left" w:pos="6788"/>
          <w:tab w:val="left" w:pos="8267"/>
        </w:tabs>
      </w:pPr>
      <w:r>
        <w:tab/>
        <w:t>so</w:t>
      </w:r>
      <w:r>
        <w:tab/>
        <w:t>leave</w:t>
      </w:r>
      <w:r>
        <w:rPr>
          <w:smallCaps/>
        </w:rPr>
        <w:tab/>
        <w:t>c</w:t>
      </w:r>
      <w:r>
        <w:rPr>
          <w:smallCaps/>
        </w:rPr>
        <w:tab/>
        <w:t>af</w:t>
      </w:r>
      <w:r>
        <w:t>-take</w:t>
      </w:r>
      <w:r>
        <w:tab/>
      </w:r>
      <w:r>
        <w:rPr>
          <w:smallCaps/>
        </w:rPr>
        <w:t>obl</w:t>
      </w:r>
      <w:r>
        <w:tab/>
        <w:t>hoe</w:t>
      </w:r>
      <w:r>
        <w:tab/>
        <w:t>and-</w:t>
      </w:r>
      <w:r>
        <w:rPr>
          <w:smallCaps/>
        </w:rPr>
        <w:t>obl</w:t>
      </w:r>
      <w:r>
        <w:tab/>
        <w:t>basket</w:t>
      </w:r>
      <w:r>
        <w:tab/>
        <w:t>and</w:t>
      </w:r>
      <w:r>
        <w:tab/>
        <w:t>leave</w:t>
      </w:r>
      <w:r w:rsidR="009F536C">
        <w:tab/>
      </w:r>
      <w:r w:rsidR="009F536C">
        <w:rPr>
          <w:smallCaps/>
        </w:rPr>
        <w:t>f</w:t>
      </w:r>
      <w:r w:rsidR="009F536C">
        <w:t>-</w:t>
      </w:r>
      <w:r w:rsidR="009F536C">
        <w:rPr>
          <w:smallCaps/>
        </w:rPr>
        <w:t>pl</w:t>
      </w:r>
      <w:r w:rsidR="009F536C">
        <w:t>-</w:t>
      </w:r>
      <w:r w:rsidR="009F536C">
        <w:rPr>
          <w:smallCaps/>
        </w:rPr>
        <w:t>3rd</w:t>
      </w:r>
      <w:r w:rsidR="009F536C">
        <w:t>.</w:t>
      </w:r>
      <w:r w:rsidR="009F536C">
        <w:rPr>
          <w:smallCaps/>
        </w:rPr>
        <w:t>pers</w:t>
      </w:r>
      <w:r w:rsidR="009F536C">
        <w:tab/>
      </w:r>
      <w:r w:rsidR="009F536C">
        <w:rPr>
          <w:smallCaps/>
        </w:rPr>
        <w:t>c</w:t>
      </w:r>
    </w:p>
    <w:p w14:paraId="7597A9AF" w14:textId="77777777" w:rsidR="00800AD8" w:rsidRDefault="009F536C" w:rsidP="009F536C">
      <w:pPr>
        <w:pStyle w:val="InterlineText"/>
        <w:tabs>
          <w:tab w:val="left" w:pos="533"/>
          <w:tab w:val="left" w:pos="1277"/>
        </w:tabs>
      </w:pPr>
      <w:r>
        <w:tab/>
      </w:r>
      <w:r w:rsidR="00800AD8">
        <w:t>sema</w:t>
      </w:r>
      <w:r w:rsidR="00800AD8">
        <w:tab/>
        <w:t>tsemtsemel.</w:t>
      </w:r>
    </w:p>
    <w:p w14:paraId="5655A30C" w14:textId="77777777" w:rsidR="00800AD8" w:rsidRDefault="009F536C" w:rsidP="009F536C">
      <w:pPr>
        <w:pStyle w:val="InterlineGlossWithTrans"/>
        <w:tabs>
          <w:tab w:val="left" w:pos="533"/>
          <w:tab w:val="left" w:pos="1277"/>
        </w:tabs>
      </w:pPr>
      <w:r>
        <w:tab/>
      </w:r>
      <w:r w:rsidR="00800AD8">
        <w:t>em=sa</w:t>
      </w:r>
      <w:r w:rsidR="00800AD8">
        <w:tab/>
        <w:t>tsem-tsemel</w:t>
      </w:r>
    </w:p>
    <w:p w14:paraId="2E5CE298" w14:textId="77777777" w:rsidR="00800AD8" w:rsidRDefault="009F536C" w:rsidP="009F536C">
      <w:pPr>
        <w:pStyle w:val="InterlineTrans"/>
        <w:tabs>
          <w:tab w:val="left" w:pos="533"/>
          <w:tab w:val="left" w:pos="1277"/>
        </w:tabs>
      </w:pPr>
      <w:r>
        <w:rPr>
          <w:smallCaps/>
        </w:rPr>
        <w:tab/>
      </w:r>
      <w:r w:rsidR="00800AD8" w:rsidRPr="009F536C">
        <w:rPr>
          <w:smallCaps/>
        </w:rPr>
        <w:t>af</w:t>
      </w:r>
      <w:r w:rsidR="00800AD8">
        <w:t>=go</w:t>
      </w:r>
      <w:r w:rsidR="00800AD8">
        <w:tab/>
      </w:r>
      <w:r w:rsidR="00800AD8" w:rsidRPr="009F536C">
        <w:rPr>
          <w:smallCaps/>
        </w:rPr>
        <w:t>red</w:t>
      </w:r>
      <w:r w:rsidR="00800AD8">
        <w:t>-plant</w:t>
      </w:r>
    </w:p>
    <w:p w14:paraId="3C6DB5E3" w14:textId="77777777" w:rsidR="00800AD8" w:rsidRDefault="00800AD8">
      <w:pPr>
        <w:pStyle w:val="InterlineFree"/>
      </w:pPr>
      <w:r>
        <w:t>So he went and got a hoe and basket; and they went off into the woods.</w:t>
      </w:r>
    </w:p>
    <w:p w14:paraId="57E7A90B" w14:textId="77777777" w:rsidR="00800AD8" w:rsidRDefault="00DE0E5A" w:rsidP="009F536C">
      <w:pPr>
        <w:pStyle w:val="InterlineText"/>
        <w:tabs>
          <w:tab w:val="left" w:pos="533"/>
          <w:tab w:val="left" w:pos="1022"/>
          <w:tab w:val="left" w:pos="1871"/>
          <w:tab w:val="left" w:pos="2345"/>
          <w:tab w:val="left" w:pos="2609"/>
          <w:tab w:val="left" w:pos="3593"/>
        </w:tabs>
      </w:pPr>
      <w:r w:rsidRPr="003A1D48">
        <w:rPr>
          <w:rStyle w:val="InterlineTextNumChar"/>
        </w:rPr>
        <w:lastRenderedPageBreak/>
        <w:t>038</w:t>
      </w:r>
      <w:r w:rsidR="00800AD8">
        <w:tab/>
        <w:t>qau</w:t>
      </w:r>
      <w:r w:rsidR="00800AD8">
        <w:tab/>
        <w:t>“kali-u</w:t>
      </w:r>
      <w:r w:rsidR="00800AD8">
        <w:tab/>
        <w:t>tsu</w:t>
      </w:r>
      <w:r w:rsidR="00800AD8">
        <w:tab/>
        <w:t>a</w:t>
      </w:r>
      <w:r w:rsidR="00800AD8">
        <w:tab/>
        <w:t>imaza,”</w:t>
      </w:r>
      <w:r w:rsidR="00800AD8">
        <w:tab/>
        <w:t>ayain.</w:t>
      </w:r>
    </w:p>
    <w:p w14:paraId="6D4CF431" w14:textId="77777777" w:rsidR="00800AD8" w:rsidRDefault="00800AD8" w:rsidP="009F536C">
      <w:pPr>
        <w:pStyle w:val="InterlineGlossWithTrans"/>
        <w:tabs>
          <w:tab w:val="left" w:pos="533"/>
          <w:tab w:val="left" w:pos="1022"/>
          <w:tab w:val="left" w:pos="1871"/>
          <w:tab w:val="left" w:pos="2345"/>
          <w:tab w:val="left" w:pos="2609"/>
          <w:tab w:val="left" w:pos="3593"/>
        </w:tabs>
      </w:pPr>
      <w:r>
        <w:tab/>
        <w:t>qau</w:t>
      </w:r>
      <w:r>
        <w:tab/>
        <w:t>kali-u</w:t>
      </w:r>
      <w:r>
        <w:tab/>
        <w:t>tsu</w:t>
      </w:r>
      <w:r>
        <w:tab/>
        <w:t>a</w:t>
      </w:r>
      <w:r>
        <w:tab/>
        <w:t>i-maza</w:t>
      </w:r>
      <w:r>
        <w:tab/>
        <w:t>aya-en</w:t>
      </w:r>
    </w:p>
    <w:p w14:paraId="3C40FCE7" w14:textId="77777777" w:rsidR="00800AD8" w:rsidRDefault="00800AD8" w:rsidP="00B76180">
      <w:pPr>
        <w:pStyle w:val="InterlineTransNoFree"/>
        <w:tabs>
          <w:tab w:val="left" w:pos="1022"/>
          <w:tab w:val="left" w:pos="1871"/>
          <w:tab w:val="left" w:pos="2345"/>
          <w:tab w:val="left" w:pos="2609"/>
          <w:tab w:val="left" w:pos="3593"/>
          <w:tab w:val="right" w:pos="8789"/>
        </w:tabs>
      </w:pPr>
      <w:r>
        <w:tab/>
        <w:t>so</w:t>
      </w:r>
      <w:r>
        <w:tab/>
        <w:t>dig-</w:t>
      </w:r>
      <w:r>
        <w:rPr>
          <w:smallCaps/>
        </w:rPr>
        <w:t>imp</w:t>
      </w:r>
      <w:r>
        <w:tab/>
        <w:t>this</w:t>
      </w:r>
      <w:r>
        <w:rPr>
          <w:smallCaps/>
        </w:rPr>
        <w:tab/>
        <w:t>c</w:t>
      </w:r>
      <w:r>
        <w:rPr>
          <w:smallCaps/>
        </w:rPr>
        <w:tab/>
        <w:t>loc</w:t>
      </w:r>
      <w:r>
        <w:t>-here</w:t>
      </w:r>
      <w:r>
        <w:tab/>
        <w:t>say-</w:t>
      </w:r>
      <w:r>
        <w:rPr>
          <w:smallCaps/>
        </w:rPr>
        <w:t>pf</w:t>
      </w:r>
      <w:r w:rsidR="009F536C">
        <w:rPr>
          <w:smallCaps/>
        </w:rPr>
        <w:tab/>
      </w:r>
      <w:r w:rsidR="009F536C">
        <w:t>“Dig here,” she told him.</w:t>
      </w:r>
    </w:p>
    <w:p w14:paraId="2433028F" w14:textId="77777777" w:rsidR="00800AD8" w:rsidRDefault="00DE0E5A" w:rsidP="009F536C">
      <w:pPr>
        <w:pStyle w:val="InterlineText"/>
        <w:tabs>
          <w:tab w:val="left" w:pos="533"/>
          <w:tab w:val="left" w:pos="1322"/>
          <w:tab w:val="left" w:pos="1811"/>
        </w:tabs>
      </w:pPr>
      <w:r w:rsidRPr="003A1D48">
        <w:rPr>
          <w:rStyle w:val="InterlineTextNumChar"/>
        </w:rPr>
        <w:t>039</w:t>
      </w:r>
      <w:r w:rsidR="00800AD8">
        <w:tab/>
        <w:t>kaliin</w:t>
      </w:r>
      <w:r w:rsidR="00800AD8">
        <w:tab/>
        <w:t>nua</w:t>
      </w:r>
      <w:r w:rsidR="00800AD8">
        <w:tab/>
        <w:t>uqaîay.</w:t>
      </w:r>
    </w:p>
    <w:p w14:paraId="53F5FD37" w14:textId="77777777" w:rsidR="00800AD8" w:rsidRDefault="00800AD8" w:rsidP="009F536C">
      <w:pPr>
        <w:pStyle w:val="InterlineGlossWithTrans"/>
        <w:tabs>
          <w:tab w:val="left" w:pos="533"/>
          <w:tab w:val="left" w:pos="1322"/>
          <w:tab w:val="left" w:pos="1811"/>
        </w:tabs>
      </w:pPr>
      <w:r>
        <w:tab/>
        <w:t>kali-en</w:t>
      </w:r>
      <w:r>
        <w:tab/>
        <w:t>nua</w:t>
      </w:r>
      <w:r>
        <w:tab/>
        <w:t>uqaîay</w:t>
      </w:r>
    </w:p>
    <w:p w14:paraId="1F001BF2" w14:textId="77777777" w:rsidR="00800AD8" w:rsidRDefault="00800AD8" w:rsidP="00B76180">
      <w:pPr>
        <w:pStyle w:val="InterlineTransNoFree"/>
        <w:tabs>
          <w:tab w:val="left" w:pos="1322"/>
          <w:tab w:val="left" w:pos="1811"/>
          <w:tab w:val="right" w:pos="8789"/>
        </w:tabs>
      </w:pPr>
      <w:r>
        <w:tab/>
        <w:t>dig-</w:t>
      </w:r>
      <w:r>
        <w:rPr>
          <w:smallCaps/>
        </w:rPr>
        <w:t>pf</w:t>
      </w:r>
      <w:r>
        <w:tab/>
        <w:t>by</w:t>
      </w:r>
      <w:r>
        <w:tab/>
        <w:t>male</w:t>
      </w:r>
      <w:r w:rsidR="009F536C">
        <w:tab/>
        <w:t>The man dug there.</w:t>
      </w:r>
    </w:p>
    <w:p w14:paraId="623CDB25" w14:textId="77777777" w:rsidR="00800AD8" w:rsidRDefault="00DE0E5A" w:rsidP="009F536C">
      <w:pPr>
        <w:pStyle w:val="InterlineText"/>
        <w:tabs>
          <w:tab w:val="left" w:pos="533"/>
          <w:tab w:val="left" w:pos="1022"/>
          <w:tab w:val="left" w:pos="1511"/>
          <w:tab w:val="left" w:pos="2525"/>
          <w:tab w:val="left" w:pos="3554"/>
          <w:tab w:val="left" w:pos="4238"/>
        </w:tabs>
      </w:pPr>
      <w:r w:rsidRPr="003A1D48">
        <w:rPr>
          <w:rStyle w:val="InterlineTextNumChar"/>
        </w:rPr>
        <w:t>040</w:t>
      </w:r>
      <w:r w:rsidR="00800AD8">
        <w:tab/>
        <w:t>qau</w:t>
      </w:r>
      <w:r w:rsidR="00800AD8">
        <w:tab/>
        <w:t>sa</w:t>
      </w:r>
      <w:r w:rsidR="00800AD8">
        <w:tab/>
        <w:t>muri</w:t>
      </w:r>
      <w:r w:rsidR="00800AD8">
        <w:tab/>
        <w:t>tseveîen</w:t>
      </w:r>
      <w:r w:rsidR="00800AD8">
        <w:tab/>
        <w:t>azua</w:t>
      </w:r>
      <w:r w:rsidR="00800AD8">
        <w:tab/>
        <w:t>ke÷ike÷i.</w:t>
      </w:r>
    </w:p>
    <w:p w14:paraId="53AFF82D" w14:textId="77777777" w:rsidR="00800AD8" w:rsidRDefault="00800AD8" w:rsidP="009F536C">
      <w:pPr>
        <w:pStyle w:val="InterlineGlossWithTrans"/>
        <w:tabs>
          <w:tab w:val="left" w:pos="533"/>
          <w:tab w:val="left" w:pos="1022"/>
          <w:tab w:val="left" w:pos="1511"/>
          <w:tab w:val="left" w:pos="2525"/>
          <w:tab w:val="left" w:pos="3554"/>
          <w:tab w:val="left" w:pos="4238"/>
        </w:tabs>
      </w:pPr>
      <w:r>
        <w:tab/>
        <w:t>qau</w:t>
      </w:r>
      <w:r>
        <w:tab/>
        <w:t>sa</w:t>
      </w:r>
      <w:r>
        <w:tab/>
        <w:t>ma-uri</w:t>
      </w:r>
      <w:r>
        <w:tab/>
        <w:t>tseveî-en</w:t>
      </w:r>
      <w:r>
        <w:tab/>
        <w:t>a-zua</w:t>
      </w:r>
      <w:r>
        <w:tab/>
        <w:t>ke÷i-ke÷i</w:t>
      </w:r>
    </w:p>
    <w:p w14:paraId="20D0B91B" w14:textId="77777777" w:rsidR="00800AD8" w:rsidRDefault="00800AD8" w:rsidP="00B76180">
      <w:pPr>
        <w:pStyle w:val="InterlineTransNoFree"/>
        <w:tabs>
          <w:tab w:val="left" w:pos="1022"/>
          <w:tab w:val="left" w:pos="1511"/>
          <w:tab w:val="left" w:pos="2525"/>
          <w:tab w:val="left" w:pos="3554"/>
          <w:tab w:val="left" w:pos="4238"/>
          <w:tab w:val="right" w:pos="8789"/>
        </w:tabs>
      </w:pPr>
      <w:r>
        <w:tab/>
        <w:t>so</w:t>
      </w:r>
      <w:r>
        <w:tab/>
        <w:t>and</w:t>
      </w:r>
      <w:r>
        <w:tab/>
      </w:r>
      <w:r>
        <w:rPr>
          <w:smallCaps/>
        </w:rPr>
        <w:t>stat</w:t>
      </w:r>
      <w:r>
        <w:t>-will</w:t>
      </w:r>
      <w:r>
        <w:tab/>
        <w:t>bury-</w:t>
      </w:r>
      <w:r>
        <w:rPr>
          <w:smallCaps/>
        </w:rPr>
        <w:t>pf</w:t>
      </w:r>
      <w:r>
        <w:tab/>
      </w:r>
      <w:r>
        <w:rPr>
          <w:smallCaps/>
        </w:rPr>
        <w:t>c-</w:t>
      </w:r>
      <w:r>
        <w:t>that</w:t>
      </w:r>
      <w:r>
        <w:tab/>
      </w:r>
      <w:r>
        <w:rPr>
          <w:smallCaps/>
        </w:rPr>
        <w:t>red</w:t>
      </w:r>
      <w:r>
        <w:t>-small</w:t>
      </w:r>
      <w:r w:rsidR="009F536C">
        <w:tab/>
        <w:t>The child was to be buried.</w:t>
      </w:r>
    </w:p>
    <w:p w14:paraId="025A03B9" w14:textId="77777777" w:rsidR="00800AD8" w:rsidRDefault="00DE0E5A" w:rsidP="009E293C">
      <w:pPr>
        <w:pStyle w:val="InterlineText"/>
        <w:tabs>
          <w:tab w:val="left" w:pos="533"/>
          <w:tab w:val="left" w:pos="1202"/>
          <w:tab w:val="left" w:pos="2366"/>
          <w:tab w:val="left" w:pos="2630"/>
          <w:tab w:val="left" w:pos="3494"/>
          <w:tab w:val="left" w:pos="4088"/>
          <w:tab w:val="left" w:pos="5117"/>
          <w:tab w:val="left" w:pos="5381"/>
          <w:tab w:val="left" w:pos="6965"/>
          <w:tab w:val="left" w:pos="7229"/>
        </w:tabs>
      </w:pPr>
      <w:r w:rsidRPr="003A1D48">
        <w:rPr>
          <w:rStyle w:val="InterlineTextNumChar"/>
        </w:rPr>
        <w:t>041</w:t>
      </w:r>
      <w:r w:rsidR="00800AD8">
        <w:tab/>
        <w:t>manu</w:t>
      </w:r>
      <w:r w:rsidR="00800AD8">
        <w:tab/>
        <w:t>magarang</w:t>
      </w:r>
      <w:r w:rsidR="00800AD8">
        <w:tab/>
        <w:t>a</w:t>
      </w:r>
      <w:r w:rsidR="00800AD8">
        <w:tab/>
        <w:t>uqaîay:</w:t>
      </w:r>
      <w:r w:rsidR="00800AD8">
        <w:tab/>
        <w:t>“aku</w:t>
      </w:r>
      <w:r w:rsidR="00800AD8">
        <w:tab/>
        <w:t>tseveîen</w:t>
      </w:r>
      <w:r w:rsidR="00800AD8">
        <w:tab/>
        <w:t>a</w:t>
      </w:r>
      <w:r w:rsidR="00800AD8">
        <w:tab/>
        <w:t>paqeteleng,</w:t>
      </w:r>
      <w:r w:rsidR="00800AD8">
        <w:tab/>
        <w:t>a</w:t>
      </w:r>
      <w:r w:rsidR="009E293C">
        <w:tab/>
        <w:t>masalusalu</w:t>
      </w:r>
    </w:p>
    <w:p w14:paraId="524D8B8D" w14:textId="77777777" w:rsidR="00800AD8" w:rsidRDefault="00800AD8" w:rsidP="009E293C">
      <w:pPr>
        <w:pStyle w:val="InterlineGlossWithTrans"/>
        <w:tabs>
          <w:tab w:val="left" w:pos="533"/>
          <w:tab w:val="left" w:pos="1202"/>
          <w:tab w:val="left" w:pos="2366"/>
          <w:tab w:val="left" w:pos="2630"/>
          <w:tab w:val="left" w:pos="3494"/>
          <w:tab w:val="left" w:pos="4088"/>
          <w:tab w:val="left" w:pos="5117"/>
          <w:tab w:val="left" w:pos="5381"/>
          <w:tab w:val="left" w:pos="6965"/>
          <w:tab w:val="left" w:pos="7229"/>
        </w:tabs>
      </w:pPr>
      <w:r>
        <w:tab/>
        <w:t>manu</w:t>
      </w:r>
      <w:r>
        <w:tab/>
        <w:t>ma-garang</w:t>
      </w:r>
      <w:r>
        <w:tab/>
        <w:t>a</w:t>
      </w:r>
      <w:r>
        <w:tab/>
        <w:t>uqaîay</w:t>
      </w:r>
      <w:r>
        <w:tab/>
        <w:t>aku</w:t>
      </w:r>
      <w:r>
        <w:tab/>
        <w:t>tseveî-en</w:t>
      </w:r>
      <w:r>
        <w:tab/>
        <w:t>a</w:t>
      </w:r>
      <w:r>
        <w:tab/>
        <w:t>pa-qeteleng</w:t>
      </w:r>
      <w:r>
        <w:tab/>
        <w:t>a</w:t>
      </w:r>
      <w:r w:rsidR="009E293C">
        <w:tab/>
        <w:t>ma-salu-salu</w:t>
      </w:r>
    </w:p>
    <w:p w14:paraId="03EF74AC" w14:textId="77777777" w:rsidR="00800AD8" w:rsidRDefault="00800AD8" w:rsidP="009E293C">
      <w:pPr>
        <w:pStyle w:val="InterlineTransNoFree"/>
        <w:tabs>
          <w:tab w:val="left" w:pos="1202"/>
          <w:tab w:val="left" w:pos="2366"/>
          <w:tab w:val="left" w:pos="2630"/>
          <w:tab w:val="left" w:pos="3494"/>
          <w:tab w:val="left" w:pos="4088"/>
          <w:tab w:val="left" w:pos="5117"/>
          <w:tab w:val="left" w:pos="5381"/>
          <w:tab w:val="left" w:pos="6965"/>
          <w:tab w:val="left" w:pos="7229"/>
        </w:tabs>
        <w:rPr>
          <w:smallCaps/>
        </w:rPr>
      </w:pPr>
      <w:r>
        <w:tab/>
        <w:t>then</w:t>
      </w:r>
      <w:r>
        <w:tab/>
      </w:r>
      <w:r>
        <w:rPr>
          <w:smallCaps/>
        </w:rPr>
        <w:t>stat</w:t>
      </w:r>
      <w:r>
        <w:t>-scold</w:t>
      </w:r>
      <w:r>
        <w:rPr>
          <w:smallCaps/>
        </w:rPr>
        <w:tab/>
        <w:t>c</w:t>
      </w:r>
      <w:r>
        <w:rPr>
          <w:smallCaps/>
        </w:rPr>
        <w:tab/>
      </w:r>
      <w:r>
        <w:t>male</w:t>
      </w:r>
      <w:r>
        <w:tab/>
        <w:t>why</w:t>
      </w:r>
      <w:r>
        <w:tab/>
        <w:t>bury-</w:t>
      </w:r>
      <w:r>
        <w:rPr>
          <w:smallCaps/>
        </w:rPr>
        <w:t>pf</w:t>
      </w:r>
      <w:r>
        <w:rPr>
          <w:smallCaps/>
        </w:rPr>
        <w:tab/>
        <w:t>c</w:t>
      </w:r>
      <w:r>
        <w:rPr>
          <w:smallCaps/>
        </w:rPr>
        <w:tab/>
      </w:r>
      <w:r>
        <w:t>cause-randomly</w:t>
      </w:r>
      <w:r>
        <w:rPr>
          <w:smallCaps/>
        </w:rPr>
        <w:tab/>
        <w:t>c</w:t>
      </w:r>
      <w:r w:rsidR="009E293C">
        <w:tab/>
      </w:r>
      <w:r w:rsidR="009E293C">
        <w:rPr>
          <w:smallCaps/>
        </w:rPr>
        <w:t>stat</w:t>
      </w:r>
      <w:r w:rsidR="009E293C">
        <w:t>-</w:t>
      </w:r>
      <w:r w:rsidR="009E293C">
        <w:rPr>
          <w:smallCaps/>
        </w:rPr>
        <w:t>red</w:t>
      </w:r>
      <w:r w:rsidR="009E293C">
        <w:t>-believe</w:t>
      </w:r>
    </w:p>
    <w:p w14:paraId="145BA9CD" w14:textId="77777777" w:rsidR="00800AD8" w:rsidRDefault="009E293C" w:rsidP="009E293C">
      <w:pPr>
        <w:pStyle w:val="InterlineText"/>
        <w:tabs>
          <w:tab w:val="left" w:pos="533"/>
          <w:tab w:val="left" w:pos="797"/>
          <w:tab w:val="left" w:pos="2261"/>
          <w:tab w:val="left" w:pos="2525"/>
        </w:tabs>
      </w:pPr>
      <w:r>
        <w:tab/>
      </w:r>
      <w:r w:rsidR="00800AD8">
        <w:t>a</w:t>
      </w:r>
      <w:r w:rsidR="00800AD8">
        <w:tab/>
        <w:t>djemelidjeli</w:t>
      </w:r>
      <w:r w:rsidR="00800AD8">
        <w:tab/>
        <w:t>a</w:t>
      </w:r>
      <w:r w:rsidR="00800AD8">
        <w:tab/>
        <w:t>ke÷ike÷i?”</w:t>
      </w:r>
    </w:p>
    <w:p w14:paraId="1B8DE39C" w14:textId="77777777" w:rsidR="00800AD8" w:rsidRDefault="009E293C" w:rsidP="009E293C">
      <w:pPr>
        <w:pStyle w:val="InterlineGlossWithTrans"/>
        <w:tabs>
          <w:tab w:val="left" w:pos="533"/>
          <w:tab w:val="left" w:pos="797"/>
          <w:tab w:val="left" w:pos="2261"/>
          <w:tab w:val="left" w:pos="2525"/>
        </w:tabs>
      </w:pPr>
      <w:r>
        <w:tab/>
      </w:r>
      <w:r w:rsidR="00800AD8">
        <w:t>a</w:t>
      </w:r>
      <w:r w:rsidR="00800AD8">
        <w:tab/>
        <w:t>em=djeli-djeli</w:t>
      </w:r>
      <w:r w:rsidR="00800AD8">
        <w:tab/>
        <w:t>a</w:t>
      </w:r>
      <w:r w:rsidR="00800AD8">
        <w:tab/>
        <w:t>ke÷i-ke÷i</w:t>
      </w:r>
    </w:p>
    <w:p w14:paraId="2D618BC0" w14:textId="77777777" w:rsidR="00800AD8" w:rsidRDefault="00800AD8" w:rsidP="009E293C">
      <w:pPr>
        <w:pStyle w:val="InterlineTrans"/>
        <w:tabs>
          <w:tab w:val="left" w:pos="533"/>
          <w:tab w:val="left" w:pos="797"/>
          <w:tab w:val="left" w:pos="2261"/>
          <w:tab w:val="left" w:pos="2525"/>
        </w:tabs>
      </w:pPr>
      <w:r>
        <w:rPr>
          <w:smallCaps/>
        </w:rPr>
        <w:tab/>
        <w:t>c</w:t>
      </w:r>
      <w:r>
        <w:rPr>
          <w:smallCaps/>
        </w:rPr>
        <w:tab/>
        <w:t>af</w:t>
      </w:r>
      <w:r>
        <w:t>=</w:t>
      </w:r>
      <w:r>
        <w:rPr>
          <w:smallCaps/>
        </w:rPr>
        <w:t>red</w:t>
      </w:r>
      <w:r>
        <w:t>-laugh</w:t>
      </w:r>
      <w:r>
        <w:rPr>
          <w:smallCaps/>
        </w:rPr>
        <w:tab/>
        <w:t>c</w:t>
      </w:r>
      <w:r>
        <w:rPr>
          <w:smallCaps/>
        </w:rPr>
        <w:tab/>
        <w:t>red</w:t>
      </w:r>
      <w:r>
        <w:t>-small</w:t>
      </w:r>
    </w:p>
    <w:p w14:paraId="123B0172" w14:textId="77777777" w:rsidR="00800AD8" w:rsidRDefault="00800AD8">
      <w:pPr>
        <w:pStyle w:val="InterlineFree"/>
      </w:pPr>
      <w:r>
        <w:t>But the man was angry: “Why are you being so silly as to bury him? The child is happy and smiling.”</w:t>
      </w:r>
    </w:p>
    <w:p w14:paraId="7CB32AD5" w14:textId="77777777" w:rsidR="00800AD8" w:rsidRDefault="00DE0E5A" w:rsidP="009E293C">
      <w:pPr>
        <w:pStyle w:val="InterlineText"/>
        <w:tabs>
          <w:tab w:val="left" w:pos="533"/>
          <w:tab w:val="left" w:pos="1832"/>
          <w:tab w:val="left" w:pos="2606"/>
          <w:tab w:val="left" w:pos="3380"/>
          <w:tab w:val="left" w:pos="3869"/>
        </w:tabs>
      </w:pPr>
      <w:r w:rsidRPr="003A1D48">
        <w:rPr>
          <w:rStyle w:val="InterlineTextNumChar"/>
        </w:rPr>
        <w:t>042</w:t>
      </w:r>
      <w:r w:rsidR="00800AD8">
        <w:tab/>
        <w:t>“namatsay</w:t>
      </w:r>
      <w:r w:rsidR="00800AD8">
        <w:tab/>
        <w:t>anga,”</w:t>
      </w:r>
      <w:r w:rsidR="00800AD8">
        <w:tab/>
        <w:t>ayain</w:t>
      </w:r>
      <w:r w:rsidR="00800AD8">
        <w:tab/>
        <w:t>nua</w:t>
      </w:r>
      <w:r w:rsidR="00800AD8">
        <w:tab/>
        <w:t>vavayan.</w:t>
      </w:r>
    </w:p>
    <w:p w14:paraId="007F24F8" w14:textId="77777777" w:rsidR="00800AD8" w:rsidRDefault="00800AD8" w:rsidP="009E293C">
      <w:pPr>
        <w:pStyle w:val="InterlineGlossWithTrans"/>
        <w:tabs>
          <w:tab w:val="left" w:pos="533"/>
          <w:tab w:val="left" w:pos="1832"/>
          <w:tab w:val="left" w:pos="2606"/>
          <w:tab w:val="left" w:pos="3380"/>
          <w:tab w:val="left" w:pos="3869"/>
        </w:tabs>
      </w:pPr>
      <w:r>
        <w:tab/>
        <w:t>na-m-patsay</w:t>
      </w:r>
      <w:r>
        <w:tab/>
        <w:t>anga</w:t>
      </w:r>
      <w:r>
        <w:tab/>
        <w:t>aya-en</w:t>
      </w:r>
      <w:r>
        <w:tab/>
        <w:t>nua</w:t>
      </w:r>
      <w:r>
        <w:tab/>
        <w:t>vavayan</w:t>
      </w:r>
    </w:p>
    <w:p w14:paraId="28B9EDAD" w14:textId="77777777" w:rsidR="00800AD8" w:rsidRDefault="00800AD8" w:rsidP="00B76180">
      <w:pPr>
        <w:pStyle w:val="InterlineTransNoFree"/>
        <w:tabs>
          <w:tab w:val="left" w:pos="1832"/>
          <w:tab w:val="left" w:pos="2606"/>
          <w:tab w:val="left" w:pos="3380"/>
          <w:tab w:val="left" w:pos="3869"/>
          <w:tab w:val="right" w:pos="8789"/>
        </w:tabs>
      </w:pPr>
      <w:r>
        <w:tab/>
      </w:r>
      <w:r>
        <w:rPr>
          <w:smallCaps/>
        </w:rPr>
        <w:t>past</w:t>
      </w:r>
      <w:r>
        <w:t>-</w:t>
      </w:r>
      <w:r>
        <w:rPr>
          <w:smallCaps/>
        </w:rPr>
        <w:t>af</w:t>
      </w:r>
      <w:r>
        <w:t>-die</w:t>
      </w:r>
      <w:r>
        <w:tab/>
        <w:t>indeed</w:t>
      </w:r>
      <w:r>
        <w:tab/>
        <w:t>say-</w:t>
      </w:r>
      <w:r>
        <w:rPr>
          <w:smallCaps/>
        </w:rPr>
        <w:t>pf</w:t>
      </w:r>
      <w:r>
        <w:tab/>
        <w:t>by</w:t>
      </w:r>
      <w:r>
        <w:tab/>
        <w:t>female</w:t>
      </w:r>
      <w:r w:rsidR="009E293C">
        <w:tab/>
        <w:t>“He’s dead,” the woman told him.</w:t>
      </w:r>
    </w:p>
    <w:p w14:paraId="7FDFC66F" w14:textId="77777777" w:rsidR="00800AD8" w:rsidRDefault="00DE0E5A" w:rsidP="009E293C">
      <w:pPr>
        <w:pStyle w:val="InterlineText"/>
        <w:tabs>
          <w:tab w:val="left" w:pos="533"/>
          <w:tab w:val="left" w:pos="1022"/>
          <w:tab w:val="left" w:pos="2051"/>
          <w:tab w:val="left" w:pos="2825"/>
        </w:tabs>
      </w:pPr>
      <w:r w:rsidRPr="003A1D48">
        <w:rPr>
          <w:rStyle w:val="InterlineTextNumChar"/>
        </w:rPr>
        <w:t>043</w:t>
      </w:r>
      <w:r w:rsidR="00800AD8">
        <w:tab/>
        <w:t>qau</w:t>
      </w:r>
      <w:r w:rsidR="00800AD8">
        <w:tab/>
        <w:t>tseveîen</w:t>
      </w:r>
      <w:r w:rsidR="00800AD8">
        <w:tab/>
        <w:t>anga</w:t>
      </w:r>
      <w:r w:rsidR="00800AD8">
        <w:tab/>
        <w:t>nimadju.</w:t>
      </w:r>
    </w:p>
    <w:p w14:paraId="46CC8BB2" w14:textId="77777777" w:rsidR="00800AD8" w:rsidRDefault="00800AD8" w:rsidP="009E293C">
      <w:pPr>
        <w:pStyle w:val="InterlineGlossWithTrans"/>
        <w:tabs>
          <w:tab w:val="left" w:pos="533"/>
          <w:tab w:val="left" w:pos="1022"/>
          <w:tab w:val="left" w:pos="2051"/>
          <w:tab w:val="left" w:pos="2825"/>
        </w:tabs>
      </w:pPr>
      <w:r>
        <w:tab/>
        <w:t>qau</w:t>
      </w:r>
      <w:r>
        <w:tab/>
        <w:t>tseveî-en</w:t>
      </w:r>
      <w:r>
        <w:tab/>
        <w:t>anga</w:t>
      </w:r>
      <w:r>
        <w:tab/>
        <w:t>ni-madju</w:t>
      </w:r>
    </w:p>
    <w:p w14:paraId="3017F52C" w14:textId="77777777" w:rsidR="00800AD8" w:rsidRDefault="00800AD8" w:rsidP="00B76180">
      <w:pPr>
        <w:pStyle w:val="InterlineTransNoFree"/>
        <w:tabs>
          <w:tab w:val="left" w:pos="1022"/>
          <w:tab w:val="left" w:pos="2051"/>
          <w:tab w:val="left" w:pos="2825"/>
          <w:tab w:val="right" w:pos="8789"/>
        </w:tabs>
      </w:pPr>
      <w:r>
        <w:tab/>
        <w:t>so</w:t>
      </w:r>
      <w:r>
        <w:tab/>
        <w:t>bury-</w:t>
      </w:r>
      <w:r>
        <w:rPr>
          <w:smallCaps/>
        </w:rPr>
        <w:t>pf</w:t>
      </w:r>
      <w:r>
        <w:tab/>
        <w:t>indeed</w:t>
      </w:r>
      <w:r>
        <w:tab/>
        <w:t>by-</w:t>
      </w:r>
      <w:r>
        <w:rPr>
          <w:smallCaps/>
        </w:rPr>
        <w:t>3rd.pers</w:t>
      </w:r>
      <w:r w:rsidR="009E293C">
        <w:rPr>
          <w:smallCaps/>
        </w:rPr>
        <w:tab/>
      </w:r>
      <w:r w:rsidR="009E293C">
        <w:t>And she buried him.</w:t>
      </w:r>
    </w:p>
    <w:p w14:paraId="222553BB" w14:textId="77777777" w:rsidR="00800AD8" w:rsidRDefault="00DE0E5A" w:rsidP="009E293C">
      <w:pPr>
        <w:pStyle w:val="InterlineText"/>
        <w:tabs>
          <w:tab w:val="left" w:pos="533"/>
          <w:tab w:val="left" w:pos="1022"/>
          <w:tab w:val="left" w:pos="1511"/>
          <w:tab w:val="left" w:pos="2435"/>
          <w:tab w:val="left" w:pos="3209"/>
          <w:tab w:val="left" w:pos="3893"/>
          <w:tab w:val="left" w:pos="4757"/>
          <w:tab w:val="left" w:pos="5411"/>
          <w:tab w:val="left" w:pos="7520"/>
          <w:tab w:val="left" w:pos="7784"/>
        </w:tabs>
      </w:pPr>
      <w:r w:rsidRPr="003A1D48">
        <w:rPr>
          <w:rStyle w:val="InterlineTextNumChar"/>
        </w:rPr>
        <w:t>044</w:t>
      </w:r>
      <w:r w:rsidR="00800AD8">
        <w:tab/>
        <w:t>qau</w:t>
      </w:r>
      <w:r w:rsidR="00800AD8">
        <w:tab/>
        <w:t>sa</w:t>
      </w:r>
      <w:r w:rsidR="00800AD8">
        <w:tab/>
        <w:t>tulu-i</w:t>
      </w:r>
      <w:r w:rsidR="00800AD8">
        <w:tab/>
        <w:t>anga</w:t>
      </w:r>
      <w:r w:rsidR="00800AD8">
        <w:tab/>
        <w:t>azua</w:t>
      </w:r>
      <w:r w:rsidR="00800AD8">
        <w:tab/>
        <w:t>uqaîay:</w:t>
      </w:r>
      <w:r w:rsidR="00800AD8">
        <w:tab/>
        <w:t>“nu</w:t>
      </w:r>
      <w:r w:rsidR="009E293C">
        <w:tab/>
        <w:t>mapuvaruvarung</w:t>
      </w:r>
      <w:r w:rsidR="009E293C">
        <w:tab/>
        <w:t>a</w:t>
      </w:r>
      <w:r w:rsidR="009E293C">
        <w:tab/>
        <w:t>tja</w:t>
      </w:r>
    </w:p>
    <w:p w14:paraId="0D09EFFF" w14:textId="77777777" w:rsidR="00800AD8" w:rsidRDefault="00800AD8" w:rsidP="009E293C">
      <w:pPr>
        <w:pStyle w:val="InterlineGlossWithTrans"/>
        <w:tabs>
          <w:tab w:val="left" w:pos="533"/>
          <w:tab w:val="left" w:pos="1022"/>
          <w:tab w:val="left" w:pos="1511"/>
          <w:tab w:val="left" w:pos="2435"/>
          <w:tab w:val="left" w:pos="3209"/>
          <w:tab w:val="left" w:pos="3893"/>
          <w:tab w:val="left" w:pos="4757"/>
          <w:tab w:val="left" w:pos="5411"/>
          <w:tab w:val="left" w:pos="7520"/>
          <w:tab w:val="left" w:pos="7784"/>
        </w:tabs>
      </w:pPr>
      <w:r>
        <w:tab/>
        <w:t>qau</w:t>
      </w:r>
      <w:r>
        <w:tab/>
        <w:t>sa</w:t>
      </w:r>
      <w:r>
        <w:tab/>
        <w:t>tulu-i</w:t>
      </w:r>
      <w:r>
        <w:tab/>
        <w:t>anga</w:t>
      </w:r>
      <w:r>
        <w:tab/>
        <w:t>a-zua</w:t>
      </w:r>
      <w:r>
        <w:tab/>
        <w:t>uqaîay</w:t>
      </w:r>
      <w:r>
        <w:tab/>
        <w:t>nu</w:t>
      </w:r>
      <w:r w:rsidR="009E293C">
        <w:tab/>
        <w:t>ma-pu-varu-varung</w:t>
      </w:r>
      <w:r w:rsidR="009E293C">
        <w:tab/>
        <w:t>a</w:t>
      </w:r>
      <w:r w:rsidR="009E293C">
        <w:tab/>
        <w:t>tja</w:t>
      </w:r>
    </w:p>
    <w:p w14:paraId="5148D2EA" w14:textId="77777777" w:rsidR="00800AD8" w:rsidRDefault="00800AD8" w:rsidP="009E293C">
      <w:pPr>
        <w:pStyle w:val="InterlineTransNoFree"/>
        <w:tabs>
          <w:tab w:val="left" w:pos="1022"/>
          <w:tab w:val="left" w:pos="1511"/>
          <w:tab w:val="left" w:pos="2435"/>
          <w:tab w:val="left" w:pos="3209"/>
          <w:tab w:val="left" w:pos="3893"/>
          <w:tab w:val="left" w:pos="4757"/>
          <w:tab w:val="left" w:pos="5411"/>
          <w:tab w:val="left" w:pos="7520"/>
          <w:tab w:val="left" w:pos="7784"/>
        </w:tabs>
      </w:pPr>
      <w:r>
        <w:tab/>
        <w:t>so</w:t>
      </w:r>
      <w:r>
        <w:tab/>
        <w:t>and</w:t>
      </w:r>
      <w:r>
        <w:tab/>
        <w:t>teach-</w:t>
      </w:r>
      <w:r>
        <w:rPr>
          <w:smallCaps/>
        </w:rPr>
        <w:t>pf</w:t>
      </w:r>
      <w:r>
        <w:tab/>
        <w:t>indeed</w:t>
      </w:r>
      <w:r>
        <w:tab/>
      </w:r>
      <w:r>
        <w:rPr>
          <w:smallCaps/>
        </w:rPr>
        <w:t>c-</w:t>
      </w:r>
      <w:r>
        <w:t>that</w:t>
      </w:r>
      <w:r>
        <w:tab/>
        <w:t>male</w:t>
      </w:r>
      <w:r>
        <w:tab/>
        <w:t>when</w:t>
      </w:r>
      <w:r w:rsidR="009E293C">
        <w:tab/>
      </w:r>
      <w:r w:rsidR="009E293C">
        <w:rPr>
          <w:smallCaps/>
        </w:rPr>
        <w:t>stat</w:t>
      </w:r>
      <w:r w:rsidR="009E293C">
        <w:t>-have-</w:t>
      </w:r>
      <w:r w:rsidR="009E293C">
        <w:rPr>
          <w:smallCaps/>
        </w:rPr>
        <w:t>red</w:t>
      </w:r>
      <w:r w:rsidR="009E293C">
        <w:t>-chest</w:t>
      </w:r>
      <w:r w:rsidR="009E293C">
        <w:rPr>
          <w:smallCaps/>
        </w:rPr>
        <w:tab/>
        <w:t>c</w:t>
      </w:r>
      <w:r w:rsidR="009E293C">
        <w:rPr>
          <w:smallCaps/>
        </w:rPr>
        <w:tab/>
      </w:r>
      <w:r w:rsidR="009E293C">
        <w:t>our(</w:t>
      </w:r>
      <w:r w:rsidR="009E293C">
        <w:rPr>
          <w:smallCaps/>
        </w:rPr>
        <w:t>inc</w:t>
      </w:r>
      <w:r w:rsidR="009E293C">
        <w:t>)</w:t>
      </w:r>
    </w:p>
    <w:p w14:paraId="71D04D92" w14:textId="77777777" w:rsidR="00800AD8" w:rsidRDefault="009E293C" w:rsidP="009E293C">
      <w:pPr>
        <w:pStyle w:val="InterlineText"/>
        <w:tabs>
          <w:tab w:val="left" w:pos="533"/>
          <w:tab w:val="left" w:pos="2117"/>
          <w:tab w:val="left" w:pos="2771"/>
          <w:tab w:val="left" w:pos="4325"/>
          <w:tab w:val="left" w:pos="5189"/>
          <w:tab w:val="left" w:pos="7133"/>
        </w:tabs>
      </w:pPr>
      <w:r>
        <w:tab/>
        <w:t>salasaladj,</w:t>
      </w:r>
      <w:r>
        <w:tab/>
      </w:r>
      <w:r w:rsidR="00800AD8">
        <w:t>nu</w:t>
      </w:r>
      <w:r w:rsidR="00800AD8">
        <w:tab/>
        <w:t>qemauqaung,</w:t>
      </w:r>
      <w:r>
        <w:tab/>
        <w:t>tja</w:t>
      </w:r>
      <w:r>
        <w:tab/>
        <w:t>pusaladjan</w:t>
      </w:r>
      <w:r>
        <w:tab/>
        <w:t>a</w:t>
      </w:r>
    </w:p>
    <w:p w14:paraId="5F3CCFD3" w14:textId="77777777" w:rsidR="00800AD8" w:rsidRDefault="009E293C" w:rsidP="009E293C">
      <w:pPr>
        <w:pStyle w:val="InterlineGlossWithTrans"/>
        <w:tabs>
          <w:tab w:val="left" w:pos="533"/>
          <w:tab w:val="left" w:pos="2117"/>
          <w:tab w:val="left" w:pos="2771"/>
          <w:tab w:val="left" w:pos="4325"/>
          <w:tab w:val="left" w:pos="5189"/>
          <w:tab w:val="left" w:pos="7133"/>
        </w:tabs>
      </w:pPr>
      <w:r>
        <w:tab/>
        <w:t>sala-saladj</w:t>
      </w:r>
      <w:r>
        <w:tab/>
      </w:r>
      <w:r w:rsidR="00800AD8">
        <w:t>nu</w:t>
      </w:r>
      <w:r w:rsidR="00800AD8">
        <w:tab/>
        <w:t>em=qau-qaung</w:t>
      </w:r>
      <w:r>
        <w:tab/>
        <w:t>tja</w:t>
      </w:r>
      <w:r>
        <w:tab/>
        <w:t>pu-saladj-an</w:t>
      </w:r>
      <w:r>
        <w:tab/>
        <w:t>a</w:t>
      </w:r>
    </w:p>
    <w:p w14:paraId="3AFDC02C" w14:textId="77777777" w:rsidR="00800AD8" w:rsidRDefault="009E293C" w:rsidP="009E293C">
      <w:pPr>
        <w:pStyle w:val="InterlineTransNoFree"/>
        <w:tabs>
          <w:tab w:val="left" w:pos="2117"/>
          <w:tab w:val="left" w:pos="2771"/>
          <w:tab w:val="left" w:pos="4325"/>
          <w:tab w:val="left" w:pos="5189"/>
          <w:tab w:val="left" w:pos="7133"/>
        </w:tabs>
      </w:pPr>
      <w:r>
        <w:rPr>
          <w:smallCaps/>
        </w:rPr>
        <w:tab/>
      </w:r>
      <w:r w:rsidR="00800AD8">
        <w:rPr>
          <w:smallCaps/>
        </w:rPr>
        <w:t>red</w:t>
      </w:r>
      <w:r w:rsidR="00800AD8">
        <w:t>-companion</w:t>
      </w:r>
      <w:r w:rsidR="00800AD8">
        <w:tab/>
        <w:t>when</w:t>
      </w:r>
      <w:r w:rsidR="00800AD8">
        <w:tab/>
      </w:r>
      <w:r w:rsidR="00800AD8">
        <w:rPr>
          <w:smallCaps/>
        </w:rPr>
        <w:t>af</w:t>
      </w:r>
      <w:r w:rsidR="00800AD8">
        <w:t>=</w:t>
      </w:r>
      <w:r w:rsidR="00800AD8">
        <w:rPr>
          <w:smallCaps/>
        </w:rPr>
        <w:t>red</w:t>
      </w:r>
      <w:r w:rsidR="00800AD8">
        <w:t>-cry</w:t>
      </w:r>
      <w:r>
        <w:tab/>
        <w:t>we(</w:t>
      </w:r>
      <w:r>
        <w:rPr>
          <w:smallCaps/>
        </w:rPr>
        <w:t>inc</w:t>
      </w:r>
      <w:r>
        <w:t>)</w:t>
      </w:r>
      <w:r>
        <w:tab/>
        <w:t>have-companion-</w:t>
      </w:r>
      <w:r>
        <w:rPr>
          <w:smallCaps/>
        </w:rPr>
        <w:t>lf</w:t>
      </w:r>
      <w:r>
        <w:rPr>
          <w:smallCaps/>
        </w:rPr>
        <w:tab/>
        <w:t>c</w:t>
      </w:r>
    </w:p>
    <w:p w14:paraId="33C22EC1" w14:textId="77777777" w:rsidR="00800AD8" w:rsidRDefault="00800AD8" w:rsidP="009E293C">
      <w:pPr>
        <w:pStyle w:val="InterlineText"/>
        <w:tabs>
          <w:tab w:val="left" w:pos="533"/>
          <w:tab w:val="left" w:pos="2207"/>
          <w:tab w:val="left" w:pos="2471"/>
          <w:tab w:val="left" w:pos="3605"/>
          <w:tab w:val="left" w:pos="4589"/>
        </w:tabs>
      </w:pPr>
      <w:r>
        <w:tab/>
        <w:t>mapuvarung</w:t>
      </w:r>
      <w:r>
        <w:tab/>
        <w:t>a</w:t>
      </w:r>
      <w:r>
        <w:tab/>
        <w:t>qemaung,</w:t>
      </w:r>
      <w:r>
        <w:tab/>
        <w:t>saka</w:t>
      </w:r>
      <w:r w:rsidR="009E293C">
        <w:tab/>
        <w:t>nangaq.”</w:t>
      </w:r>
    </w:p>
    <w:p w14:paraId="3B8862A1" w14:textId="77777777" w:rsidR="00800AD8" w:rsidRDefault="00800AD8" w:rsidP="009E293C">
      <w:pPr>
        <w:pStyle w:val="InterlineGlossWithTrans"/>
        <w:tabs>
          <w:tab w:val="left" w:pos="533"/>
          <w:tab w:val="left" w:pos="2207"/>
          <w:tab w:val="left" w:pos="2471"/>
          <w:tab w:val="left" w:pos="3605"/>
          <w:tab w:val="left" w:pos="4589"/>
        </w:tabs>
      </w:pPr>
      <w:r>
        <w:tab/>
        <w:t>ma-pu-varung</w:t>
      </w:r>
      <w:r>
        <w:tab/>
        <w:t>a</w:t>
      </w:r>
      <w:r>
        <w:tab/>
        <w:t>em=qaung</w:t>
      </w:r>
      <w:r>
        <w:tab/>
        <w:t>sa-ka</w:t>
      </w:r>
      <w:r w:rsidR="009E293C">
        <w:tab/>
        <w:t>na-nguaq</w:t>
      </w:r>
    </w:p>
    <w:p w14:paraId="7A3C7D05" w14:textId="77777777" w:rsidR="00800AD8" w:rsidRDefault="00800AD8" w:rsidP="009E293C">
      <w:pPr>
        <w:pStyle w:val="InterlineTrans"/>
        <w:tabs>
          <w:tab w:val="left" w:pos="533"/>
          <w:tab w:val="left" w:pos="2207"/>
          <w:tab w:val="left" w:pos="2471"/>
          <w:tab w:val="left" w:pos="3605"/>
          <w:tab w:val="left" w:pos="4589"/>
        </w:tabs>
      </w:pPr>
      <w:r>
        <w:rPr>
          <w:smallCaps/>
        </w:rPr>
        <w:tab/>
        <w:t>stat</w:t>
      </w:r>
      <w:r>
        <w:t>-have-chest</w:t>
      </w:r>
      <w:r>
        <w:rPr>
          <w:smallCaps/>
        </w:rPr>
        <w:tab/>
        <w:t>c</w:t>
      </w:r>
      <w:r>
        <w:rPr>
          <w:smallCaps/>
        </w:rPr>
        <w:tab/>
        <w:t>af</w:t>
      </w:r>
      <w:r>
        <w:t>=cry</w:t>
      </w:r>
      <w:r>
        <w:tab/>
        <w:t>and-after</w:t>
      </w:r>
      <w:r w:rsidR="009E293C">
        <w:tab/>
      </w:r>
      <w:r w:rsidR="009E293C">
        <w:rPr>
          <w:smallCaps/>
        </w:rPr>
        <w:t>stat</w:t>
      </w:r>
      <w:r w:rsidR="009E293C">
        <w:t>-good</w:t>
      </w:r>
    </w:p>
    <w:p w14:paraId="7D953468" w14:textId="77777777" w:rsidR="00800AD8" w:rsidRDefault="00800AD8">
      <w:pPr>
        <w:pStyle w:val="InterlineFree"/>
      </w:pPr>
      <w:r>
        <w:t>Then the man was taught: “When our friends are upset and cry, we join them in being upset and crying; that’s the right</w:t>
      </w:r>
      <w:r w:rsidR="009E293C" w:rsidRPr="009E293C">
        <w:t xml:space="preserve"> </w:t>
      </w:r>
      <w:r w:rsidR="009E293C">
        <w:t>thing to do.”</w:t>
      </w:r>
    </w:p>
    <w:p w14:paraId="600862E7" w14:textId="77777777" w:rsidR="00800AD8" w:rsidRDefault="00DE0E5A" w:rsidP="009E293C">
      <w:pPr>
        <w:pStyle w:val="InterlineText"/>
        <w:tabs>
          <w:tab w:val="left" w:pos="533"/>
          <w:tab w:val="left" w:pos="1022"/>
          <w:tab w:val="left" w:pos="2486"/>
          <w:tab w:val="left" w:pos="3260"/>
          <w:tab w:val="left" w:pos="3929"/>
          <w:tab w:val="left" w:pos="4538"/>
          <w:tab w:val="left" w:pos="4802"/>
        </w:tabs>
      </w:pPr>
      <w:r w:rsidRPr="003A1D48">
        <w:rPr>
          <w:rStyle w:val="InterlineTextNumChar"/>
        </w:rPr>
        <w:t>045</w:t>
      </w:r>
      <w:r w:rsidR="00800AD8">
        <w:tab/>
        <w:t>qau</w:t>
      </w:r>
      <w:r w:rsidR="00800AD8">
        <w:tab/>
        <w:t>tsuatsuay</w:t>
      </w:r>
      <w:r w:rsidR="00800AD8">
        <w:tab/>
        <w:t>anga</w:t>
      </w:r>
      <w:r w:rsidR="00800AD8">
        <w:tab/>
        <w:t>manu</w:t>
      </w:r>
      <w:r w:rsidR="00800AD8">
        <w:tab/>
        <w:t>uzai</w:t>
      </w:r>
      <w:r w:rsidR="00800AD8">
        <w:tab/>
        <w:t>a</w:t>
      </w:r>
      <w:r w:rsidR="00800AD8">
        <w:tab/>
        <w:t>pakaikaiv.</w:t>
      </w:r>
    </w:p>
    <w:p w14:paraId="3CC73220" w14:textId="77777777" w:rsidR="00800AD8" w:rsidRDefault="00800AD8" w:rsidP="009E293C">
      <w:pPr>
        <w:pStyle w:val="InterlineGlossWithTrans"/>
        <w:tabs>
          <w:tab w:val="left" w:pos="533"/>
          <w:tab w:val="left" w:pos="1022"/>
          <w:tab w:val="left" w:pos="2486"/>
          <w:tab w:val="left" w:pos="3260"/>
          <w:tab w:val="left" w:pos="3929"/>
          <w:tab w:val="left" w:pos="4538"/>
          <w:tab w:val="left" w:pos="4802"/>
        </w:tabs>
      </w:pPr>
      <w:r>
        <w:tab/>
        <w:t>qau</w:t>
      </w:r>
      <w:r>
        <w:tab/>
        <w:t>tsua-tsuay</w:t>
      </w:r>
      <w:r>
        <w:tab/>
        <w:t>anga</w:t>
      </w:r>
      <w:r>
        <w:tab/>
        <w:t>manu</w:t>
      </w:r>
      <w:r>
        <w:tab/>
        <w:t>uzay</w:t>
      </w:r>
      <w:r>
        <w:tab/>
        <w:t>a</w:t>
      </w:r>
      <w:r>
        <w:tab/>
        <w:t>pa-kai-kaiv</w:t>
      </w:r>
    </w:p>
    <w:p w14:paraId="40DAD948" w14:textId="77777777" w:rsidR="00800AD8" w:rsidRDefault="00800AD8" w:rsidP="009E293C">
      <w:pPr>
        <w:pStyle w:val="InterlineTrans"/>
        <w:tabs>
          <w:tab w:val="left" w:pos="533"/>
          <w:tab w:val="left" w:pos="1022"/>
          <w:tab w:val="left" w:pos="2486"/>
          <w:tab w:val="left" w:pos="3260"/>
          <w:tab w:val="left" w:pos="3929"/>
          <w:tab w:val="left" w:pos="4538"/>
          <w:tab w:val="left" w:pos="4802"/>
        </w:tabs>
      </w:pPr>
      <w:r>
        <w:tab/>
        <w:t>so</w:t>
      </w:r>
      <w:r>
        <w:tab/>
      </w:r>
      <w:r>
        <w:rPr>
          <w:smallCaps/>
        </w:rPr>
        <w:t>red</w:t>
      </w:r>
      <w:r>
        <w:t>-long.time</w:t>
      </w:r>
      <w:r>
        <w:tab/>
        <w:t>indeed</w:t>
      </w:r>
      <w:r>
        <w:tab/>
        <w:t>then</w:t>
      </w:r>
      <w:r>
        <w:tab/>
        <w:t>there</w:t>
      </w:r>
      <w:r>
        <w:rPr>
          <w:smallCaps/>
        </w:rPr>
        <w:tab/>
        <w:t>c</w:t>
      </w:r>
      <w:r>
        <w:rPr>
          <w:smallCaps/>
        </w:rPr>
        <w:tab/>
      </w:r>
      <w:r>
        <w:t>cause-</w:t>
      </w:r>
      <w:r>
        <w:rPr>
          <w:smallCaps/>
        </w:rPr>
        <w:t>red</w:t>
      </w:r>
      <w:r>
        <w:t>-meal</w:t>
      </w:r>
    </w:p>
    <w:p w14:paraId="26CE68F6" w14:textId="77777777" w:rsidR="00800AD8" w:rsidRDefault="00800AD8">
      <w:pPr>
        <w:pStyle w:val="InterlineFree"/>
      </w:pPr>
      <w:r>
        <w:t>After a time some people gave a wedding supper,</w:t>
      </w:r>
    </w:p>
    <w:p w14:paraId="579D7BFC" w14:textId="77777777" w:rsidR="00800AD8" w:rsidRDefault="00DE0E5A" w:rsidP="009E293C">
      <w:pPr>
        <w:pStyle w:val="InterlineText"/>
        <w:tabs>
          <w:tab w:val="left" w:pos="533"/>
          <w:tab w:val="left" w:pos="1022"/>
          <w:tab w:val="left" w:pos="1661"/>
          <w:tab w:val="left" w:pos="1925"/>
          <w:tab w:val="left" w:pos="3224"/>
        </w:tabs>
      </w:pPr>
      <w:r w:rsidRPr="003A1D48">
        <w:rPr>
          <w:rStyle w:val="InterlineTextNumChar"/>
        </w:rPr>
        <w:t>046</w:t>
      </w:r>
      <w:r w:rsidR="00800AD8">
        <w:tab/>
        <w:t>qau</w:t>
      </w:r>
      <w:r w:rsidR="00800AD8">
        <w:tab/>
        <w:t>vaik</w:t>
      </w:r>
      <w:r w:rsidR="00800AD8">
        <w:tab/>
        <w:t>a</w:t>
      </w:r>
      <w:r w:rsidR="00800AD8">
        <w:tab/>
        <w:t>kiqepu</w:t>
      </w:r>
      <w:r w:rsidR="00800AD8">
        <w:tab/>
        <w:t>tiamadju.</w:t>
      </w:r>
    </w:p>
    <w:p w14:paraId="4FAA4B7C" w14:textId="77777777" w:rsidR="00800AD8" w:rsidRDefault="00800AD8" w:rsidP="009E293C">
      <w:pPr>
        <w:pStyle w:val="InterlineGlossWithTrans"/>
        <w:tabs>
          <w:tab w:val="left" w:pos="533"/>
          <w:tab w:val="left" w:pos="1022"/>
          <w:tab w:val="left" w:pos="1661"/>
          <w:tab w:val="left" w:pos="1925"/>
          <w:tab w:val="left" w:pos="3224"/>
        </w:tabs>
      </w:pPr>
      <w:r>
        <w:tab/>
        <w:t>qau</w:t>
      </w:r>
      <w:r>
        <w:tab/>
        <w:t>vaik</w:t>
      </w:r>
      <w:r>
        <w:tab/>
        <w:t>a</w:t>
      </w:r>
      <w:r>
        <w:tab/>
        <w:t>ki-qepu</w:t>
      </w:r>
      <w:r>
        <w:tab/>
        <w:t>ti-a-madju</w:t>
      </w:r>
    </w:p>
    <w:p w14:paraId="531EC530" w14:textId="77777777" w:rsidR="00800AD8" w:rsidRDefault="00800AD8" w:rsidP="00B76180">
      <w:pPr>
        <w:pStyle w:val="InterlineTransNoFree"/>
        <w:tabs>
          <w:tab w:val="left" w:pos="1022"/>
          <w:tab w:val="left" w:pos="1661"/>
          <w:tab w:val="left" w:pos="1925"/>
          <w:tab w:val="left" w:pos="3224"/>
          <w:tab w:val="right" w:pos="8789"/>
        </w:tabs>
      </w:pPr>
      <w:r>
        <w:tab/>
        <w:t>so</w:t>
      </w:r>
      <w:r>
        <w:tab/>
        <w:t>leave</w:t>
      </w:r>
      <w:r>
        <w:rPr>
          <w:smallCaps/>
        </w:rPr>
        <w:tab/>
        <w:t>c</w:t>
      </w:r>
      <w:r>
        <w:rPr>
          <w:smallCaps/>
        </w:rPr>
        <w:tab/>
      </w:r>
      <w:r>
        <w:t>do-associate</w:t>
      </w:r>
      <w:r>
        <w:tab/>
      </w:r>
      <w:r>
        <w:rPr>
          <w:smallCaps/>
        </w:rPr>
        <w:t>f-pl</w:t>
      </w:r>
      <w:r>
        <w:t>-</w:t>
      </w:r>
      <w:r>
        <w:rPr>
          <w:smallCaps/>
        </w:rPr>
        <w:t>3rd.pers</w:t>
      </w:r>
      <w:r w:rsidR="009E293C">
        <w:rPr>
          <w:smallCaps/>
        </w:rPr>
        <w:tab/>
      </w:r>
      <w:r w:rsidR="009E293C">
        <w:t>and they went to it.</w:t>
      </w:r>
    </w:p>
    <w:p w14:paraId="5E7FA6EA" w14:textId="77777777" w:rsidR="00800AD8" w:rsidRDefault="00DE0E5A" w:rsidP="009E293C">
      <w:pPr>
        <w:pStyle w:val="InterlineText"/>
        <w:tabs>
          <w:tab w:val="left" w:pos="533"/>
          <w:tab w:val="left" w:pos="1202"/>
          <w:tab w:val="left" w:pos="2336"/>
          <w:tab w:val="left" w:pos="3020"/>
          <w:tab w:val="left" w:pos="5279"/>
          <w:tab w:val="left" w:pos="5543"/>
        </w:tabs>
      </w:pPr>
      <w:r w:rsidRPr="003A1D48">
        <w:rPr>
          <w:rStyle w:val="InterlineTextNumChar"/>
        </w:rPr>
        <w:t>047</w:t>
      </w:r>
      <w:r w:rsidR="00800AD8">
        <w:tab/>
        <w:t>manu</w:t>
      </w:r>
      <w:r w:rsidR="00800AD8">
        <w:tab/>
        <w:t>qemaung</w:t>
      </w:r>
      <w:r w:rsidR="00800AD8">
        <w:tab/>
        <w:t>azua</w:t>
      </w:r>
      <w:r w:rsidR="00800AD8">
        <w:tab/>
        <w:t>pinakaivan</w:t>
      </w:r>
      <w:r w:rsidR="00800AD8">
        <w:tab/>
        <w:t>a</w:t>
      </w:r>
      <w:r w:rsidR="00800AD8">
        <w:tab/>
        <w:t>vavayan.</w:t>
      </w:r>
    </w:p>
    <w:p w14:paraId="62334F19" w14:textId="77777777" w:rsidR="00800AD8" w:rsidRDefault="00800AD8" w:rsidP="009E293C">
      <w:pPr>
        <w:pStyle w:val="InterlineGlossWithTrans"/>
        <w:tabs>
          <w:tab w:val="left" w:pos="533"/>
          <w:tab w:val="left" w:pos="1202"/>
          <w:tab w:val="left" w:pos="2336"/>
          <w:tab w:val="left" w:pos="3020"/>
          <w:tab w:val="left" w:pos="5279"/>
          <w:tab w:val="left" w:pos="5543"/>
        </w:tabs>
      </w:pPr>
      <w:r>
        <w:tab/>
        <w:t>manu</w:t>
      </w:r>
      <w:r>
        <w:tab/>
        <w:t>em=qaung</w:t>
      </w:r>
      <w:r>
        <w:tab/>
        <w:t>a-zua</w:t>
      </w:r>
      <w:r>
        <w:tab/>
        <w:t>in=pa-kaiv-an</w:t>
      </w:r>
      <w:r>
        <w:tab/>
        <w:t>a</w:t>
      </w:r>
      <w:r>
        <w:tab/>
        <w:t>vavayan</w:t>
      </w:r>
    </w:p>
    <w:p w14:paraId="656E6818" w14:textId="77777777" w:rsidR="00800AD8" w:rsidRDefault="00800AD8" w:rsidP="009E293C">
      <w:pPr>
        <w:pStyle w:val="InterlineTrans"/>
        <w:tabs>
          <w:tab w:val="left" w:pos="533"/>
          <w:tab w:val="left" w:pos="1202"/>
          <w:tab w:val="left" w:pos="2336"/>
          <w:tab w:val="left" w:pos="3020"/>
          <w:tab w:val="left" w:pos="5279"/>
          <w:tab w:val="left" w:pos="5543"/>
        </w:tabs>
      </w:pPr>
      <w:r>
        <w:tab/>
        <w:t>then</w:t>
      </w:r>
      <w:r>
        <w:tab/>
      </w:r>
      <w:r>
        <w:rPr>
          <w:smallCaps/>
        </w:rPr>
        <w:t>af</w:t>
      </w:r>
      <w:r>
        <w:t>=cry</w:t>
      </w:r>
      <w:r>
        <w:tab/>
      </w:r>
      <w:r>
        <w:rPr>
          <w:smallCaps/>
        </w:rPr>
        <w:t>c-</w:t>
      </w:r>
      <w:r>
        <w:t>that</w:t>
      </w:r>
      <w:r>
        <w:tab/>
      </w:r>
      <w:r>
        <w:rPr>
          <w:smallCaps/>
        </w:rPr>
        <w:t>perf</w:t>
      </w:r>
      <w:r>
        <w:t>=cause-meal-</w:t>
      </w:r>
      <w:r>
        <w:rPr>
          <w:smallCaps/>
        </w:rPr>
        <w:t>nom</w:t>
      </w:r>
      <w:r>
        <w:rPr>
          <w:smallCaps/>
        </w:rPr>
        <w:tab/>
        <w:t>c</w:t>
      </w:r>
      <w:r>
        <w:rPr>
          <w:smallCaps/>
        </w:rPr>
        <w:tab/>
      </w:r>
      <w:r>
        <w:t>female</w:t>
      </w:r>
    </w:p>
    <w:p w14:paraId="579C3DC7" w14:textId="77777777" w:rsidR="00800AD8" w:rsidRDefault="00800AD8">
      <w:pPr>
        <w:pStyle w:val="InterlineFree"/>
      </w:pPr>
      <w:r>
        <w:t>The bride for whom the supper was given cried;</w:t>
      </w:r>
    </w:p>
    <w:p w14:paraId="1FFAEC10" w14:textId="77777777" w:rsidR="00800AD8" w:rsidRDefault="00DE0E5A" w:rsidP="00701712">
      <w:pPr>
        <w:pStyle w:val="InterlineText"/>
        <w:tabs>
          <w:tab w:val="left" w:pos="533"/>
          <w:tab w:val="left" w:pos="1352"/>
          <w:tab w:val="left" w:pos="2486"/>
          <w:tab w:val="left" w:pos="2990"/>
          <w:tab w:val="left" w:pos="3674"/>
        </w:tabs>
      </w:pPr>
      <w:r w:rsidRPr="003A1D48">
        <w:rPr>
          <w:rStyle w:val="InterlineTextNumChar"/>
        </w:rPr>
        <w:t>048</w:t>
      </w:r>
      <w:r w:rsidR="00800AD8">
        <w:tab/>
        <w:t>mintu</w:t>
      </w:r>
      <w:r w:rsidR="00800AD8">
        <w:tab/>
        <w:t>qemaung</w:t>
      </w:r>
      <w:r w:rsidR="00800AD8">
        <w:tab/>
        <w:t>uta</w:t>
      </w:r>
      <w:r w:rsidR="00800AD8">
        <w:tab/>
        <w:t>azua</w:t>
      </w:r>
      <w:r w:rsidR="00800AD8">
        <w:tab/>
        <w:t>uqaîay.</w:t>
      </w:r>
    </w:p>
    <w:p w14:paraId="783EE372" w14:textId="77777777" w:rsidR="00800AD8" w:rsidRDefault="00800AD8" w:rsidP="00701712">
      <w:pPr>
        <w:pStyle w:val="InterlineGlossWithTrans"/>
        <w:tabs>
          <w:tab w:val="left" w:pos="533"/>
          <w:tab w:val="left" w:pos="1352"/>
          <w:tab w:val="left" w:pos="2486"/>
          <w:tab w:val="left" w:pos="2990"/>
          <w:tab w:val="left" w:pos="3674"/>
        </w:tabs>
      </w:pPr>
      <w:r>
        <w:tab/>
        <w:t>mintu</w:t>
      </w:r>
      <w:r>
        <w:tab/>
        <w:t>em=qaung</w:t>
      </w:r>
      <w:r>
        <w:tab/>
        <w:t>uta</w:t>
      </w:r>
      <w:r>
        <w:tab/>
        <w:t>a-zua</w:t>
      </w:r>
      <w:r>
        <w:tab/>
        <w:t>uqaîay</w:t>
      </w:r>
    </w:p>
    <w:p w14:paraId="1FA8911D" w14:textId="77777777" w:rsidR="00800AD8" w:rsidRDefault="00800AD8" w:rsidP="00B76180">
      <w:pPr>
        <w:pStyle w:val="InterlineTransNoFree"/>
        <w:tabs>
          <w:tab w:val="left" w:pos="1352"/>
          <w:tab w:val="left" w:pos="2486"/>
          <w:tab w:val="left" w:pos="2990"/>
          <w:tab w:val="left" w:pos="3674"/>
          <w:tab w:val="right" w:pos="8789"/>
        </w:tabs>
      </w:pPr>
      <w:r>
        <w:tab/>
        <w:t>sudden</w:t>
      </w:r>
      <w:r>
        <w:tab/>
      </w:r>
      <w:r>
        <w:rPr>
          <w:smallCaps/>
        </w:rPr>
        <w:t>af</w:t>
      </w:r>
      <w:r>
        <w:t>=cry</w:t>
      </w:r>
      <w:r>
        <w:tab/>
        <w:t>also</w:t>
      </w:r>
      <w:r>
        <w:tab/>
      </w:r>
      <w:r>
        <w:rPr>
          <w:smallCaps/>
        </w:rPr>
        <w:t>c-</w:t>
      </w:r>
      <w:r>
        <w:t>that</w:t>
      </w:r>
      <w:r>
        <w:tab/>
        <w:t>male</w:t>
      </w:r>
      <w:r w:rsidR="00701712">
        <w:tab/>
        <w:t>and then the man cried too.</w:t>
      </w:r>
    </w:p>
    <w:p w14:paraId="20D3D363" w14:textId="77777777" w:rsidR="00800AD8" w:rsidRDefault="00DE0E5A" w:rsidP="00701712">
      <w:pPr>
        <w:pStyle w:val="InterlineText"/>
        <w:tabs>
          <w:tab w:val="left" w:pos="533"/>
          <w:tab w:val="left" w:pos="1022"/>
          <w:tab w:val="left" w:pos="2426"/>
          <w:tab w:val="left" w:pos="2915"/>
          <w:tab w:val="left" w:pos="3704"/>
          <w:tab w:val="left" w:pos="3968"/>
          <w:tab w:val="left" w:pos="4967"/>
          <w:tab w:val="left" w:pos="5561"/>
          <w:tab w:val="left" w:pos="6695"/>
          <w:tab w:val="left" w:pos="7619"/>
        </w:tabs>
      </w:pPr>
      <w:r w:rsidRPr="003A1D48">
        <w:rPr>
          <w:rStyle w:val="InterlineTextNumChar"/>
        </w:rPr>
        <w:t>049</w:t>
      </w:r>
      <w:r w:rsidR="00800AD8">
        <w:tab/>
        <w:t>qau</w:t>
      </w:r>
      <w:r w:rsidR="00800AD8">
        <w:tab/>
        <w:t>kirivuan</w:t>
      </w:r>
      <w:r w:rsidR="00800AD8">
        <w:tab/>
        <w:t>nua</w:t>
      </w:r>
      <w:r w:rsidR="00800AD8">
        <w:tab/>
        <w:t>vaîaw</w:t>
      </w:r>
      <w:r w:rsidR="00800AD8">
        <w:tab/>
        <w:t>a</w:t>
      </w:r>
      <w:r w:rsidR="00800AD8">
        <w:tab/>
        <w:t>vavayan:</w:t>
      </w:r>
      <w:r w:rsidR="00800AD8">
        <w:tab/>
        <w:t>“aku</w:t>
      </w:r>
      <w:r w:rsidR="00800AD8">
        <w:tab/>
        <w:t>qemaung</w:t>
      </w:r>
      <w:r w:rsidR="00701712">
        <w:tab/>
        <w:t>sun</w:t>
      </w:r>
      <w:r w:rsidR="00701712">
        <w:tab/>
        <w:t>a</w:t>
      </w:r>
    </w:p>
    <w:p w14:paraId="79614C3C" w14:textId="77777777" w:rsidR="00800AD8" w:rsidRDefault="00800AD8" w:rsidP="00701712">
      <w:pPr>
        <w:pStyle w:val="InterlineGlossWithTrans"/>
        <w:tabs>
          <w:tab w:val="left" w:pos="533"/>
          <w:tab w:val="left" w:pos="1022"/>
          <w:tab w:val="left" w:pos="2426"/>
          <w:tab w:val="left" w:pos="2915"/>
          <w:tab w:val="left" w:pos="3704"/>
          <w:tab w:val="left" w:pos="3968"/>
          <w:tab w:val="left" w:pos="4967"/>
          <w:tab w:val="left" w:pos="5561"/>
          <w:tab w:val="left" w:pos="6695"/>
          <w:tab w:val="left" w:pos="7619"/>
        </w:tabs>
      </w:pPr>
      <w:r>
        <w:tab/>
        <w:t>qau</w:t>
      </w:r>
      <w:r>
        <w:tab/>
        <w:t>ki-rivu-an</w:t>
      </w:r>
      <w:r>
        <w:tab/>
        <w:t>nua</w:t>
      </w:r>
      <w:r>
        <w:tab/>
        <w:t>vaîaw</w:t>
      </w:r>
      <w:r>
        <w:tab/>
        <w:t>a</w:t>
      </w:r>
      <w:r>
        <w:tab/>
        <w:t>vavayan</w:t>
      </w:r>
      <w:r>
        <w:tab/>
        <w:t>aku</w:t>
      </w:r>
      <w:r>
        <w:tab/>
        <w:t>em=qaung</w:t>
      </w:r>
      <w:r w:rsidR="00701712">
        <w:tab/>
        <w:t>sun</w:t>
      </w:r>
      <w:r w:rsidR="00701712">
        <w:tab/>
        <w:t>a</w:t>
      </w:r>
    </w:p>
    <w:p w14:paraId="24B6A0BF" w14:textId="77777777" w:rsidR="00800AD8" w:rsidRDefault="00800AD8" w:rsidP="00701712">
      <w:pPr>
        <w:pStyle w:val="InterlineTransNoFree"/>
        <w:tabs>
          <w:tab w:val="left" w:pos="1022"/>
          <w:tab w:val="left" w:pos="2426"/>
          <w:tab w:val="left" w:pos="2915"/>
          <w:tab w:val="left" w:pos="3704"/>
          <w:tab w:val="left" w:pos="3968"/>
          <w:tab w:val="left" w:pos="4967"/>
          <w:tab w:val="left" w:pos="5561"/>
          <w:tab w:val="left" w:pos="6695"/>
          <w:tab w:val="left" w:pos="7619"/>
        </w:tabs>
      </w:pPr>
      <w:r>
        <w:tab/>
        <w:t>so</w:t>
      </w:r>
      <w:r>
        <w:tab/>
        <w:t>do-quarrel-</w:t>
      </w:r>
      <w:r>
        <w:rPr>
          <w:smallCaps/>
        </w:rPr>
        <w:t>lf</w:t>
      </w:r>
      <w:r>
        <w:tab/>
        <w:t>by</w:t>
      </w:r>
      <w:r>
        <w:tab/>
        <w:t>spouse</w:t>
      </w:r>
      <w:r>
        <w:rPr>
          <w:smallCaps/>
        </w:rPr>
        <w:tab/>
        <w:t>c</w:t>
      </w:r>
      <w:r>
        <w:rPr>
          <w:smallCaps/>
        </w:rPr>
        <w:tab/>
      </w:r>
      <w:r>
        <w:t>female</w:t>
      </w:r>
      <w:r>
        <w:tab/>
        <w:t>why</w:t>
      </w:r>
      <w:r>
        <w:tab/>
      </w:r>
      <w:r>
        <w:rPr>
          <w:smallCaps/>
        </w:rPr>
        <w:t>af</w:t>
      </w:r>
      <w:r>
        <w:t>=cry</w:t>
      </w:r>
      <w:r w:rsidR="00701712">
        <w:tab/>
      </w:r>
      <w:r w:rsidR="00701712">
        <w:rPr>
          <w:smallCaps/>
        </w:rPr>
        <w:t>f.</w:t>
      </w:r>
      <w:r w:rsidR="00701712">
        <w:t>you(</w:t>
      </w:r>
      <w:r w:rsidR="00701712">
        <w:rPr>
          <w:smallCaps/>
        </w:rPr>
        <w:t>s</w:t>
      </w:r>
      <w:r w:rsidR="00701712">
        <w:t>)</w:t>
      </w:r>
      <w:r w:rsidR="00701712">
        <w:rPr>
          <w:smallCaps/>
        </w:rPr>
        <w:tab/>
        <w:t>c</w:t>
      </w:r>
    </w:p>
    <w:p w14:paraId="0D41781C" w14:textId="77777777" w:rsidR="00800AD8" w:rsidRDefault="00701712" w:rsidP="00701712">
      <w:pPr>
        <w:pStyle w:val="InterlineText"/>
        <w:tabs>
          <w:tab w:val="left" w:pos="533"/>
          <w:tab w:val="left" w:pos="2117"/>
        </w:tabs>
      </w:pPr>
      <w:r>
        <w:lastRenderedPageBreak/>
        <w:tab/>
        <w:t>paqeteleng?”</w:t>
      </w:r>
      <w:r>
        <w:tab/>
        <w:t>ayain.</w:t>
      </w:r>
    </w:p>
    <w:p w14:paraId="23A990E8" w14:textId="77777777" w:rsidR="00800AD8" w:rsidRDefault="00701712" w:rsidP="00701712">
      <w:pPr>
        <w:pStyle w:val="InterlineGlossWithTrans"/>
        <w:tabs>
          <w:tab w:val="left" w:pos="533"/>
          <w:tab w:val="left" w:pos="2117"/>
        </w:tabs>
      </w:pPr>
      <w:r>
        <w:tab/>
        <w:t>pa-qeteleng</w:t>
      </w:r>
      <w:r>
        <w:tab/>
        <w:t>aya-en</w:t>
      </w:r>
    </w:p>
    <w:p w14:paraId="3B28D9BE" w14:textId="77777777" w:rsidR="00800AD8" w:rsidRDefault="00701712" w:rsidP="00701712">
      <w:pPr>
        <w:pStyle w:val="InterlineTrans"/>
        <w:tabs>
          <w:tab w:val="left" w:pos="533"/>
          <w:tab w:val="left" w:pos="2117"/>
        </w:tabs>
        <w:rPr>
          <w:smallCaps/>
        </w:rPr>
      </w:pPr>
      <w:r>
        <w:tab/>
        <w:t>cause-randomly</w:t>
      </w:r>
      <w:r>
        <w:tab/>
        <w:t>say-</w:t>
      </w:r>
      <w:r>
        <w:rPr>
          <w:smallCaps/>
        </w:rPr>
        <w:t>pf</w:t>
      </w:r>
    </w:p>
    <w:p w14:paraId="2936101D" w14:textId="77777777" w:rsidR="00800AD8" w:rsidRDefault="00800AD8">
      <w:pPr>
        <w:pStyle w:val="InterlineFree"/>
      </w:pPr>
      <w:r>
        <w:t>He was told off by his wife: “Why are you being so silly as to cry?” she said to him.</w:t>
      </w:r>
    </w:p>
    <w:p w14:paraId="1A14E3F5" w14:textId="77777777" w:rsidR="00800AD8" w:rsidRDefault="00DE0E5A" w:rsidP="00701712">
      <w:pPr>
        <w:pStyle w:val="InterlineText"/>
        <w:tabs>
          <w:tab w:val="left" w:pos="533"/>
          <w:tab w:val="left" w:pos="1187"/>
          <w:tab w:val="left" w:pos="2741"/>
          <w:tab w:val="left" w:pos="3005"/>
          <w:tab w:val="left" w:pos="4139"/>
          <w:tab w:val="left" w:pos="5273"/>
          <w:tab w:val="left" w:pos="6317"/>
          <w:tab w:val="left" w:pos="6581"/>
        </w:tabs>
      </w:pPr>
      <w:r w:rsidRPr="003A1D48">
        <w:rPr>
          <w:rStyle w:val="InterlineTextNumChar"/>
        </w:rPr>
        <w:t>050</w:t>
      </w:r>
      <w:r w:rsidR="00701712">
        <w:tab/>
        <w:t>“‘</w:t>
      </w:r>
      <w:r w:rsidR="00800AD8">
        <w:t>nu</w:t>
      </w:r>
      <w:r w:rsidR="00800AD8">
        <w:tab/>
        <w:t>qemauqaung</w:t>
      </w:r>
      <w:r w:rsidR="00800AD8">
        <w:tab/>
        <w:t>a</w:t>
      </w:r>
      <w:r w:rsidR="00800AD8">
        <w:tab/>
        <w:t>qaliqali,</w:t>
      </w:r>
      <w:r w:rsidR="00800AD8">
        <w:tab/>
        <w:t>qemaung</w:t>
      </w:r>
      <w:r w:rsidR="00800AD8">
        <w:tab/>
        <w:t>itjen</w:t>
      </w:r>
      <w:r w:rsidR="00800AD8">
        <w:tab/>
        <w:t>a</w:t>
      </w:r>
      <w:r w:rsidR="00701712">
        <w:tab/>
        <w:t>p</w:t>
      </w:r>
      <w:r w:rsidR="00800AD8">
        <w:t>usaladj,</w:t>
      </w:r>
      <w:r w:rsidR="00701712">
        <w:t>’</w:t>
      </w:r>
    </w:p>
    <w:p w14:paraId="2E79E30E" w14:textId="77777777" w:rsidR="00800AD8" w:rsidRDefault="00800AD8" w:rsidP="00701712">
      <w:pPr>
        <w:pStyle w:val="InterlineGlossWithTrans"/>
        <w:tabs>
          <w:tab w:val="left" w:pos="533"/>
          <w:tab w:val="left" w:pos="1187"/>
          <w:tab w:val="left" w:pos="2741"/>
          <w:tab w:val="left" w:pos="3005"/>
          <w:tab w:val="left" w:pos="4139"/>
          <w:tab w:val="left" w:pos="5273"/>
          <w:tab w:val="left" w:pos="6317"/>
          <w:tab w:val="left" w:pos="6581"/>
        </w:tabs>
      </w:pPr>
      <w:r>
        <w:tab/>
        <w:t>nu</w:t>
      </w:r>
      <w:r>
        <w:tab/>
        <w:t>em=qau-qaung</w:t>
      </w:r>
      <w:r>
        <w:tab/>
        <w:t>a</w:t>
      </w:r>
      <w:r>
        <w:tab/>
        <w:t>qali-qali</w:t>
      </w:r>
      <w:r>
        <w:tab/>
        <w:t>em=qaung</w:t>
      </w:r>
      <w:r>
        <w:tab/>
        <w:t>itjen</w:t>
      </w:r>
      <w:r>
        <w:tab/>
        <w:t>a</w:t>
      </w:r>
      <w:r>
        <w:tab/>
        <w:t>p</w:t>
      </w:r>
      <w:r w:rsidR="00701712">
        <w:t>u-</w:t>
      </w:r>
      <w:r>
        <w:t>saladj</w:t>
      </w:r>
    </w:p>
    <w:p w14:paraId="15085AA4" w14:textId="77777777" w:rsidR="00800AD8" w:rsidRDefault="00800AD8" w:rsidP="00701712">
      <w:pPr>
        <w:pStyle w:val="InterlineTransNoFree"/>
        <w:tabs>
          <w:tab w:val="left" w:pos="1187"/>
          <w:tab w:val="left" w:pos="2741"/>
          <w:tab w:val="left" w:pos="3005"/>
          <w:tab w:val="left" w:pos="4139"/>
          <w:tab w:val="left" w:pos="5273"/>
          <w:tab w:val="left" w:pos="6317"/>
          <w:tab w:val="left" w:pos="6581"/>
        </w:tabs>
      </w:pPr>
      <w:r>
        <w:tab/>
        <w:t>when</w:t>
      </w:r>
      <w:r>
        <w:tab/>
      </w:r>
      <w:r>
        <w:rPr>
          <w:smallCaps/>
        </w:rPr>
        <w:t>af</w:t>
      </w:r>
      <w:r>
        <w:t>=</w:t>
      </w:r>
      <w:r>
        <w:rPr>
          <w:smallCaps/>
        </w:rPr>
        <w:t>red</w:t>
      </w:r>
      <w:r>
        <w:t>-cry</w:t>
      </w:r>
      <w:r>
        <w:rPr>
          <w:smallCaps/>
        </w:rPr>
        <w:tab/>
        <w:t>c</w:t>
      </w:r>
      <w:r>
        <w:rPr>
          <w:smallCaps/>
        </w:rPr>
        <w:tab/>
        <w:t>red</w:t>
      </w:r>
      <w:r>
        <w:t>-friend</w:t>
      </w:r>
      <w:r>
        <w:tab/>
      </w:r>
      <w:r>
        <w:rPr>
          <w:smallCaps/>
        </w:rPr>
        <w:t>af</w:t>
      </w:r>
      <w:r>
        <w:t>=cry</w:t>
      </w:r>
      <w:r>
        <w:tab/>
      </w:r>
      <w:r>
        <w:rPr>
          <w:smallCaps/>
        </w:rPr>
        <w:t>f.</w:t>
      </w:r>
      <w:r>
        <w:t>we(</w:t>
      </w:r>
      <w:r>
        <w:rPr>
          <w:smallCaps/>
        </w:rPr>
        <w:t>inc</w:t>
      </w:r>
      <w:r>
        <w:t>)</w:t>
      </w:r>
      <w:r>
        <w:rPr>
          <w:smallCaps/>
        </w:rPr>
        <w:tab/>
        <w:t>c</w:t>
      </w:r>
      <w:r>
        <w:rPr>
          <w:smallCaps/>
        </w:rPr>
        <w:tab/>
      </w:r>
      <w:r>
        <w:t>have-companion</w:t>
      </w:r>
    </w:p>
    <w:p w14:paraId="7C8A1526" w14:textId="77777777" w:rsidR="00800AD8" w:rsidRDefault="00800AD8" w:rsidP="00AB2B66">
      <w:pPr>
        <w:pStyle w:val="InterlineText"/>
        <w:tabs>
          <w:tab w:val="left" w:pos="533"/>
          <w:tab w:val="left" w:pos="1007"/>
        </w:tabs>
      </w:pPr>
      <w:r>
        <w:tab/>
        <w:t>aya</w:t>
      </w:r>
      <w:r>
        <w:tab/>
        <w:t>sun.</w:t>
      </w:r>
    </w:p>
    <w:p w14:paraId="585A4F42" w14:textId="77777777" w:rsidR="00800AD8" w:rsidRDefault="00800AD8" w:rsidP="00AB2B66">
      <w:pPr>
        <w:pStyle w:val="InterlineGlossWithTrans"/>
        <w:tabs>
          <w:tab w:val="left" w:pos="533"/>
          <w:tab w:val="left" w:pos="1007"/>
        </w:tabs>
      </w:pPr>
      <w:r>
        <w:tab/>
        <w:t>aya</w:t>
      </w:r>
      <w:r>
        <w:tab/>
        <w:t>sun</w:t>
      </w:r>
    </w:p>
    <w:p w14:paraId="1B9F8BF1" w14:textId="77777777" w:rsidR="00800AD8" w:rsidRDefault="00800AD8" w:rsidP="00B76180">
      <w:pPr>
        <w:pStyle w:val="InterlineTransNoFree"/>
        <w:tabs>
          <w:tab w:val="left" w:pos="1007"/>
          <w:tab w:val="right" w:pos="8789"/>
        </w:tabs>
      </w:pPr>
      <w:r>
        <w:tab/>
        <w:t>say</w:t>
      </w:r>
      <w:r>
        <w:tab/>
      </w:r>
      <w:r>
        <w:rPr>
          <w:smallCaps/>
        </w:rPr>
        <w:t>f.</w:t>
      </w:r>
      <w:r>
        <w:t>you(</w:t>
      </w:r>
      <w:r>
        <w:rPr>
          <w:smallCaps/>
        </w:rPr>
        <w:t>s</w:t>
      </w:r>
      <w:r>
        <w:t>)</w:t>
      </w:r>
      <w:r w:rsidR="00AB2B66">
        <w:tab/>
        <w:t>“You said: ‘When other people cry, we join them in crying.’</w:t>
      </w:r>
    </w:p>
    <w:p w14:paraId="52C864C8" w14:textId="77777777" w:rsidR="00800AD8" w:rsidRDefault="00DE0E5A" w:rsidP="00AB2B66">
      <w:pPr>
        <w:pStyle w:val="InterlineText"/>
        <w:tabs>
          <w:tab w:val="left" w:pos="533"/>
          <w:tab w:val="left" w:pos="1082"/>
          <w:tab w:val="left" w:pos="2201"/>
          <w:tab w:val="left" w:pos="3125"/>
          <w:tab w:val="left" w:pos="3389"/>
          <w:tab w:val="left" w:pos="4973"/>
          <w:tab w:val="left" w:pos="5747"/>
          <w:tab w:val="left" w:pos="6011"/>
        </w:tabs>
      </w:pPr>
      <w:r w:rsidRPr="003A1D48">
        <w:rPr>
          <w:rStyle w:val="InterlineTextNumChar"/>
        </w:rPr>
        <w:t>051</w:t>
      </w:r>
      <w:r w:rsidR="00800AD8">
        <w:tab/>
        <w:t>aku</w:t>
      </w:r>
      <w:r w:rsidR="00800AD8">
        <w:tab/>
        <w:t>kirivu</w:t>
      </w:r>
      <w:r w:rsidR="00800AD8">
        <w:tab/>
        <w:t>sun</w:t>
      </w:r>
      <w:r w:rsidR="00800AD8">
        <w:tab/>
        <w:t>a</w:t>
      </w:r>
      <w:r w:rsidR="00800AD8">
        <w:tab/>
        <w:t>paqeteleng?”</w:t>
      </w:r>
      <w:r w:rsidR="00800AD8">
        <w:tab/>
        <w:t>ayain</w:t>
      </w:r>
      <w:r w:rsidR="00800AD8">
        <w:tab/>
        <w:t>a</w:t>
      </w:r>
      <w:r w:rsidR="00800AD8">
        <w:tab/>
        <w:t>vavayan.</w:t>
      </w:r>
    </w:p>
    <w:p w14:paraId="6CCF2A64" w14:textId="77777777" w:rsidR="00800AD8" w:rsidRDefault="00800AD8" w:rsidP="00AB2B66">
      <w:pPr>
        <w:pStyle w:val="InterlineGlossWithTrans"/>
        <w:tabs>
          <w:tab w:val="left" w:pos="533"/>
          <w:tab w:val="left" w:pos="1082"/>
          <w:tab w:val="left" w:pos="2201"/>
          <w:tab w:val="left" w:pos="3125"/>
          <w:tab w:val="left" w:pos="3389"/>
          <w:tab w:val="left" w:pos="4973"/>
          <w:tab w:val="left" w:pos="5747"/>
          <w:tab w:val="left" w:pos="6011"/>
        </w:tabs>
      </w:pPr>
      <w:r>
        <w:tab/>
        <w:t>aku</w:t>
      </w:r>
      <w:r>
        <w:tab/>
        <w:t>ki-rivu</w:t>
      </w:r>
      <w:r>
        <w:tab/>
        <w:t>sun</w:t>
      </w:r>
      <w:r>
        <w:tab/>
        <w:t>a</w:t>
      </w:r>
      <w:r>
        <w:tab/>
        <w:t>pa-qeteleng</w:t>
      </w:r>
      <w:r>
        <w:tab/>
        <w:t>aya-en</w:t>
      </w:r>
      <w:r>
        <w:tab/>
        <w:t>a</w:t>
      </w:r>
      <w:r>
        <w:tab/>
        <w:t>vavayan</w:t>
      </w:r>
    </w:p>
    <w:p w14:paraId="629A2115" w14:textId="77777777" w:rsidR="00800AD8" w:rsidRDefault="00800AD8" w:rsidP="00AB2B66">
      <w:pPr>
        <w:pStyle w:val="InterlineTrans"/>
        <w:tabs>
          <w:tab w:val="left" w:pos="533"/>
          <w:tab w:val="left" w:pos="1082"/>
          <w:tab w:val="left" w:pos="2201"/>
          <w:tab w:val="left" w:pos="3125"/>
          <w:tab w:val="left" w:pos="3389"/>
          <w:tab w:val="left" w:pos="4973"/>
          <w:tab w:val="left" w:pos="5747"/>
          <w:tab w:val="left" w:pos="6011"/>
        </w:tabs>
      </w:pPr>
      <w:r>
        <w:tab/>
        <w:t>why</w:t>
      </w:r>
      <w:r>
        <w:tab/>
        <w:t>do-quarrel</w:t>
      </w:r>
      <w:r>
        <w:tab/>
      </w:r>
      <w:r>
        <w:rPr>
          <w:smallCaps/>
        </w:rPr>
        <w:t>f.</w:t>
      </w:r>
      <w:r>
        <w:t>you(</w:t>
      </w:r>
      <w:r>
        <w:rPr>
          <w:smallCaps/>
        </w:rPr>
        <w:t>s</w:t>
      </w:r>
      <w:r>
        <w:t>)</w:t>
      </w:r>
      <w:r>
        <w:rPr>
          <w:smallCaps/>
        </w:rPr>
        <w:tab/>
        <w:t>c</w:t>
      </w:r>
      <w:r>
        <w:rPr>
          <w:smallCaps/>
        </w:rPr>
        <w:tab/>
      </w:r>
      <w:r>
        <w:t>cause-randomly</w:t>
      </w:r>
      <w:r>
        <w:tab/>
        <w:t>say-</w:t>
      </w:r>
      <w:r>
        <w:rPr>
          <w:smallCaps/>
        </w:rPr>
        <w:t>pf</w:t>
      </w:r>
      <w:r>
        <w:rPr>
          <w:smallCaps/>
        </w:rPr>
        <w:tab/>
        <w:t>c</w:t>
      </w:r>
      <w:r>
        <w:rPr>
          <w:smallCaps/>
        </w:rPr>
        <w:tab/>
      </w:r>
      <w:r>
        <w:t>female</w:t>
      </w:r>
    </w:p>
    <w:p w14:paraId="4DF40C0D" w14:textId="77777777" w:rsidR="00800AD8" w:rsidRDefault="00800AD8">
      <w:pPr>
        <w:pStyle w:val="InterlineFree"/>
      </w:pPr>
      <w:r>
        <w:t>So why on earth are you scolding me?” he said to her.</w:t>
      </w:r>
    </w:p>
    <w:p w14:paraId="267F3E5E" w14:textId="77777777" w:rsidR="00800AD8" w:rsidRDefault="00DE0E5A" w:rsidP="00AB2B66">
      <w:pPr>
        <w:pStyle w:val="InterlineText"/>
        <w:tabs>
          <w:tab w:val="left" w:pos="533"/>
          <w:tab w:val="left" w:pos="1022"/>
          <w:tab w:val="left" w:pos="1886"/>
          <w:tab w:val="left" w:pos="2390"/>
        </w:tabs>
      </w:pPr>
      <w:r w:rsidRPr="003A1D48">
        <w:rPr>
          <w:rStyle w:val="InterlineTextNumChar"/>
        </w:rPr>
        <w:t>052</w:t>
      </w:r>
      <w:r w:rsidR="00800AD8">
        <w:tab/>
        <w:t>qau</w:t>
      </w:r>
      <w:r w:rsidR="00800AD8">
        <w:tab/>
        <w:t>keman</w:t>
      </w:r>
      <w:r w:rsidR="00800AD8">
        <w:tab/>
        <w:t>ta</w:t>
      </w:r>
      <w:r w:rsidR="00800AD8">
        <w:tab/>
        <w:t>tsengeî.</w:t>
      </w:r>
    </w:p>
    <w:p w14:paraId="7A886859" w14:textId="77777777" w:rsidR="00800AD8" w:rsidRDefault="00800AD8" w:rsidP="00AB2B66">
      <w:pPr>
        <w:pStyle w:val="InterlineGlossWithTrans"/>
        <w:tabs>
          <w:tab w:val="left" w:pos="533"/>
          <w:tab w:val="left" w:pos="1022"/>
          <w:tab w:val="left" w:pos="1886"/>
          <w:tab w:val="left" w:pos="2390"/>
        </w:tabs>
      </w:pPr>
      <w:r>
        <w:tab/>
        <w:t>qau</w:t>
      </w:r>
      <w:r>
        <w:tab/>
        <w:t>em=</w:t>
      </w:r>
      <w:smartTag w:uri="urn:schemas-microsoft-com:office:smarttags" w:element="State">
        <w:smartTag w:uri="urn:schemas-microsoft-com:office:smarttags" w:element="place">
          <w:r>
            <w:t>kan</w:t>
          </w:r>
        </w:smartTag>
      </w:smartTag>
      <w:r>
        <w:tab/>
        <w:t>ta</w:t>
      </w:r>
      <w:r>
        <w:tab/>
        <w:t>tsengeî</w:t>
      </w:r>
    </w:p>
    <w:p w14:paraId="5E18141E" w14:textId="77777777" w:rsidR="00800AD8" w:rsidRDefault="00800AD8" w:rsidP="00B76180">
      <w:pPr>
        <w:pStyle w:val="InterlineTransNoFree"/>
        <w:tabs>
          <w:tab w:val="left" w:pos="1022"/>
          <w:tab w:val="left" w:pos="1886"/>
          <w:tab w:val="left" w:pos="2390"/>
          <w:tab w:val="right" w:pos="8789"/>
        </w:tabs>
      </w:pPr>
      <w:r>
        <w:tab/>
        <w:t>so</w:t>
      </w:r>
      <w:r>
        <w:tab/>
      </w:r>
      <w:r>
        <w:rPr>
          <w:smallCaps/>
        </w:rPr>
        <w:t>af</w:t>
      </w:r>
      <w:r>
        <w:t>=eat</w:t>
      </w:r>
      <w:r>
        <w:tab/>
      </w:r>
      <w:r>
        <w:rPr>
          <w:smallCaps/>
        </w:rPr>
        <w:t>obl</w:t>
      </w:r>
      <w:r>
        <w:tab/>
        <w:t>lunch</w:t>
      </w:r>
      <w:r w:rsidR="00AB2B66">
        <w:tab/>
        <w:t>Once they were eating lunch.</w:t>
      </w:r>
    </w:p>
    <w:p w14:paraId="5CC8B16B" w14:textId="77777777" w:rsidR="00800AD8" w:rsidRDefault="00DE0E5A" w:rsidP="00AB2B66">
      <w:pPr>
        <w:pStyle w:val="InterlineText"/>
        <w:tabs>
          <w:tab w:val="left" w:pos="533"/>
          <w:tab w:val="left" w:pos="1187"/>
          <w:tab w:val="left" w:pos="3731"/>
          <w:tab w:val="left" w:pos="5210"/>
          <w:tab w:val="left" w:pos="5474"/>
          <w:tab w:val="left" w:pos="6803"/>
          <w:tab w:val="left" w:pos="7292"/>
        </w:tabs>
      </w:pPr>
      <w:r w:rsidRPr="003A1D48">
        <w:rPr>
          <w:rStyle w:val="InterlineTextNumChar"/>
        </w:rPr>
        <w:t>053</w:t>
      </w:r>
      <w:r w:rsidR="00800AD8">
        <w:tab/>
        <w:t>nu</w:t>
      </w:r>
      <w:r w:rsidR="00800AD8">
        <w:tab/>
        <w:t>paîetekutekuin,</w:t>
      </w:r>
      <w:r w:rsidR="00800AD8">
        <w:tab/>
        <w:t>puîapuîaten</w:t>
      </w:r>
      <w:r w:rsidR="00800AD8">
        <w:tab/>
        <w:t>a</w:t>
      </w:r>
      <w:r w:rsidR="00800AD8">
        <w:tab/>
        <w:t>djemamay</w:t>
      </w:r>
      <w:r w:rsidR="00800AD8">
        <w:tab/>
        <w:t>nua</w:t>
      </w:r>
      <w:r w:rsidR="00AB2B66">
        <w:tab/>
        <w:t>uqaîay.</w:t>
      </w:r>
    </w:p>
    <w:p w14:paraId="1A4B2CA4" w14:textId="77777777" w:rsidR="00800AD8" w:rsidRDefault="00800AD8" w:rsidP="00AB2B66">
      <w:pPr>
        <w:pStyle w:val="InterlineGlossWithTrans"/>
        <w:tabs>
          <w:tab w:val="left" w:pos="533"/>
          <w:tab w:val="left" w:pos="1187"/>
          <w:tab w:val="left" w:pos="3731"/>
          <w:tab w:val="left" w:pos="5210"/>
          <w:tab w:val="left" w:pos="5474"/>
          <w:tab w:val="left" w:pos="6803"/>
          <w:tab w:val="left" w:pos="7292"/>
        </w:tabs>
      </w:pPr>
      <w:r>
        <w:tab/>
        <w:t>nu</w:t>
      </w:r>
      <w:r>
        <w:tab/>
        <w:t>pa-îe-teku-teku-en</w:t>
      </w:r>
      <w:r>
        <w:tab/>
        <w:t>puîa-puîat-en</w:t>
      </w:r>
      <w:r>
        <w:tab/>
        <w:t>a</w:t>
      </w:r>
      <w:r>
        <w:tab/>
        <w:t>em=djamay</w:t>
      </w:r>
      <w:r>
        <w:tab/>
        <w:t>nua</w:t>
      </w:r>
      <w:r w:rsidR="00AB2B66">
        <w:tab/>
        <w:t>uqaîay</w:t>
      </w:r>
    </w:p>
    <w:p w14:paraId="50FC5017" w14:textId="77777777" w:rsidR="00800AD8" w:rsidRDefault="00800AD8" w:rsidP="00AB2B66">
      <w:pPr>
        <w:pStyle w:val="InterlineTrans"/>
        <w:tabs>
          <w:tab w:val="left" w:pos="533"/>
          <w:tab w:val="left" w:pos="1187"/>
          <w:tab w:val="left" w:pos="3731"/>
          <w:tab w:val="left" w:pos="5210"/>
          <w:tab w:val="left" w:pos="5474"/>
          <w:tab w:val="left" w:pos="6803"/>
          <w:tab w:val="left" w:pos="7292"/>
        </w:tabs>
      </w:pPr>
      <w:r>
        <w:tab/>
        <w:t>when</w:t>
      </w:r>
      <w:r>
        <w:tab/>
        <w:t>cause-go.to-</w:t>
      </w:r>
      <w:r>
        <w:rPr>
          <w:smallCaps/>
        </w:rPr>
        <w:t>red</w:t>
      </w:r>
      <w:r>
        <w:t>-down-</w:t>
      </w:r>
      <w:r>
        <w:rPr>
          <w:smallCaps/>
        </w:rPr>
        <w:t>pf</w:t>
      </w:r>
      <w:r>
        <w:tab/>
      </w:r>
      <w:r>
        <w:rPr>
          <w:smallCaps/>
        </w:rPr>
        <w:t>red</w:t>
      </w:r>
      <w:r>
        <w:t>-all-</w:t>
      </w:r>
      <w:r>
        <w:rPr>
          <w:smallCaps/>
        </w:rPr>
        <w:t>pf</w:t>
      </w:r>
      <w:r>
        <w:rPr>
          <w:smallCaps/>
        </w:rPr>
        <w:tab/>
        <w:t>c</w:t>
      </w:r>
      <w:r>
        <w:rPr>
          <w:smallCaps/>
        </w:rPr>
        <w:tab/>
        <w:t>af</w:t>
      </w:r>
      <w:r>
        <w:t>=side.dish</w:t>
      </w:r>
      <w:r>
        <w:tab/>
        <w:t>by</w:t>
      </w:r>
      <w:r w:rsidR="00AB2B66">
        <w:tab/>
        <w:t>male</w:t>
      </w:r>
    </w:p>
    <w:p w14:paraId="7A996B40" w14:textId="77777777" w:rsidR="00800AD8" w:rsidRDefault="00800AD8">
      <w:pPr>
        <w:pStyle w:val="InterlineFree"/>
      </w:pPr>
      <w:r>
        <w:t>When the food was being put on the table, the man ate up all the side dishes.</w:t>
      </w:r>
    </w:p>
    <w:p w14:paraId="6AB481D7" w14:textId="77777777" w:rsidR="00800AD8" w:rsidRDefault="00DE0E5A" w:rsidP="00AB2B66">
      <w:pPr>
        <w:pStyle w:val="InterlineText"/>
        <w:tabs>
          <w:tab w:val="left" w:pos="533"/>
          <w:tab w:val="left" w:pos="1022"/>
          <w:tab w:val="left" w:pos="2291"/>
          <w:tab w:val="left" w:pos="2975"/>
        </w:tabs>
      </w:pPr>
      <w:r w:rsidRPr="003A1D48">
        <w:rPr>
          <w:rStyle w:val="InterlineTextNumChar"/>
        </w:rPr>
        <w:t>054</w:t>
      </w:r>
      <w:r w:rsidR="00800AD8">
        <w:tab/>
        <w:t>qau</w:t>
      </w:r>
      <w:r w:rsidR="00800AD8">
        <w:tab/>
        <w:t>masiaq</w:t>
      </w:r>
      <w:r w:rsidR="00800AD8">
        <w:tab/>
        <w:t>azua</w:t>
      </w:r>
      <w:r w:rsidR="00800AD8">
        <w:tab/>
        <w:t>vavayan.</w:t>
      </w:r>
    </w:p>
    <w:p w14:paraId="29E5FE3B" w14:textId="77777777" w:rsidR="00800AD8" w:rsidRDefault="00800AD8" w:rsidP="00AB2B66">
      <w:pPr>
        <w:pStyle w:val="InterlineGlossWithTrans"/>
        <w:tabs>
          <w:tab w:val="left" w:pos="533"/>
          <w:tab w:val="left" w:pos="1022"/>
          <w:tab w:val="left" w:pos="2291"/>
          <w:tab w:val="left" w:pos="2975"/>
        </w:tabs>
      </w:pPr>
      <w:r>
        <w:tab/>
        <w:t>qau</w:t>
      </w:r>
      <w:r>
        <w:tab/>
        <w:t>ma-siaq</w:t>
      </w:r>
      <w:r>
        <w:tab/>
        <w:t>a-zua</w:t>
      </w:r>
      <w:r>
        <w:tab/>
        <w:t>vavayan</w:t>
      </w:r>
    </w:p>
    <w:p w14:paraId="7756F133" w14:textId="77777777" w:rsidR="00800AD8" w:rsidRDefault="00800AD8" w:rsidP="00B76180">
      <w:pPr>
        <w:pStyle w:val="InterlineTransNoFree"/>
        <w:tabs>
          <w:tab w:val="left" w:pos="1022"/>
          <w:tab w:val="left" w:pos="2291"/>
          <w:tab w:val="left" w:pos="2975"/>
          <w:tab w:val="right" w:pos="8789"/>
        </w:tabs>
      </w:pPr>
      <w:r>
        <w:tab/>
        <w:t>so</w:t>
      </w:r>
      <w:r>
        <w:tab/>
      </w:r>
      <w:r>
        <w:rPr>
          <w:smallCaps/>
        </w:rPr>
        <w:t>stat</w:t>
      </w:r>
      <w:r>
        <w:t>-shame</w:t>
      </w:r>
      <w:r>
        <w:tab/>
      </w:r>
      <w:r>
        <w:rPr>
          <w:smallCaps/>
        </w:rPr>
        <w:t>c-</w:t>
      </w:r>
      <w:r>
        <w:t>that</w:t>
      </w:r>
      <w:r>
        <w:tab/>
        <w:t>female</w:t>
      </w:r>
      <w:r w:rsidR="00AB2B66">
        <w:tab/>
        <w:t>The woman was ashamed.</w:t>
      </w:r>
    </w:p>
    <w:p w14:paraId="5D703493" w14:textId="77777777" w:rsidR="00800AD8" w:rsidRDefault="00DE0E5A" w:rsidP="00AB2B66">
      <w:pPr>
        <w:pStyle w:val="InterlineText"/>
        <w:tabs>
          <w:tab w:val="left" w:pos="533"/>
          <w:tab w:val="left" w:pos="1292"/>
          <w:tab w:val="left" w:pos="2621"/>
        </w:tabs>
      </w:pPr>
      <w:r w:rsidRPr="003A1D48">
        <w:rPr>
          <w:rStyle w:val="InterlineTextNumChar"/>
        </w:rPr>
        <w:t>055</w:t>
      </w:r>
      <w:r w:rsidR="00800AD8">
        <w:tab/>
        <w:t>“maya</w:t>
      </w:r>
      <w:r w:rsidR="00800AD8">
        <w:tab/>
        <w:t>djemamay</w:t>
      </w:r>
      <w:r w:rsidR="00800AD8">
        <w:tab/>
        <w:t>aravats.</w:t>
      </w:r>
    </w:p>
    <w:p w14:paraId="349DDFC4" w14:textId="77777777" w:rsidR="00800AD8" w:rsidRDefault="00800AD8" w:rsidP="00AB2B66">
      <w:pPr>
        <w:pStyle w:val="InterlineGlossWithTrans"/>
        <w:tabs>
          <w:tab w:val="left" w:pos="533"/>
          <w:tab w:val="left" w:pos="1292"/>
          <w:tab w:val="left" w:pos="2621"/>
        </w:tabs>
      </w:pPr>
      <w:r>
        <w:tab/>
        <w:t>maya</w:t>
      </w:r>
      <w:r>
        <w:tab/>
        <w:t>em=djamay</w:t>
      </w:r>
      <w:r>
        <w:tab/>
        <w:t>a-ravats</w:t>
      </w:r>
    </w:p>
    <w:p w14:paraId="279E3F6A" w14:textId="77777777" w:rsidR="00800AD8" w:rsidRDefault="00800AD8" w:rsidP="00B76180">
      <w:pPr>
        <w:pStyle w:val="InterlineTransNoFree"/>
        <w:tabs>
          <w:tab w:val="left" w:pos="1292"/>
          <w:tab w:val="left" w:pos="2621"/>
          <w:tab w:val="right" w:pos="8789"/>
        </w:tabs>
      </w:pPr>
      <w:r>
        <w:tab/>
        <w:t>don’t</w:t>
      </w:r>
      <w:r>
        <w:tab/>
      </w:r>
      <w:r>
        <w:rPr>
          <w:smallCaps/>
        </w:rPr>
        <w:t>af</w:t>
      </w:r>
      <w:r>
        <w:t>=side.dish</w:t>
      </w:r>
      <w:r>
        <w:tab/>
      </w:r>
      <w:r>
        <w:rPr>
          <w:smallCaps/>
        </w:rPr>
        <w:t>c-</w:t>
      </w:r>
      <w:r>
        <w:t>true</w:t>
      </w:r>
      <w:r w:rsidR="00AB2B66">
        <w:tab/>
        <w:t>“Don’t eat so much of the side dishes.</w:t>
      </w:r>
    </w:p>
    <w:p w14:paraId="7CF39DD8" w14:textId="77777777" w:rsidR="00800AD8" w:rsidRDefault="00DE0E5A" w:rsidP="00AB2B66">
      <w:pPr>
        <w:pStyle w:val="InterlineText"/>
        <w:tabs>
          <w:tab w:val="left" w:pos="533"/>
          <w:tab w:val="left" w:pos="917"/>
          <w:tab w:val="left" w:pos="1991"/>
          <w:tab w:val="left" w:pos="2255"/>
          <w:tab w:val="left" w:pos="3089"/>
        </w:tabs>
      </w:pPr>
      <w:r w:rsidRPr="003A1D48">
        <w:rPr>
          <w:rStyle w:val="InterlineTextNumChar"/>
        </w:rPr>
        <w:t>056</w:t>
      </w:r>
      <w:r w:rsidR="00800AD8">
        <w:tab/>
        <w:t>ku</w:t>
      </w:r>
      <w:r w:rsidR="00800AD8">
        <w:tab/>
        <w:t>qadjayay</w:t>
      </w:r>
      <w:r w:rsidR="00800AD8">
        <w:tab/>
        <w:t>a</w:t>
      </w:r>
      <w:r w:rsidR="00800AD8">
        <w:tab/>
        <w:t>su</w:t>
      </w:r>
      <w:r w:rsidR="00800AD8">
        <w:tab/>
      </w:r>
      <w:smartTag w:uri="urn:schemas-microsoft-com:office:smarttags" w:element="City">
        <w:smartTag w:uri="urn:schemas-microsoft-com:office:smarttags" w:element="place">
          <w:r w:rsidR="00800AD8">
            <w:t>lima</w:t>
          </w:r>
        </w:smartTag>
      </w:smartTag>
      <w:r w:rsidR="00800AD8">
        <w:t>.</w:t>
      </w:r>
    </w:p>
    <w:p w14:paraId="28FB6D98" w14:textId="77777777" w:rsidR="00800AD8" w:rsidRDefault="00800AD8" w:rsidP="00AB2B66">
      <w:pPr>
        <w:pStyle w:val="InterlineGlossWithTrans"/>
        <w:tabs>
          <w:tab w:val="left" w:pos="533"/>
          <w:tab w:val="left" w:pos="917"/>
          <w:tab w:val="left" w:pos="1991"/>
          <w:tab w:val="left" w:pos="2255"/>
          <w:tab w:val="left" w:pos="3089"/>
        </w:tabs>
      </w:pPr>
      <w:r>
        <w:tab/>
        <w:t>ku</w:t>
      </w:r>
      <w:r>
        <w:tab/>
        <w:t>qadjay-ay</w:t>
      </w:r>
      <w:r>
        <w:tab/>
        <w:t>a</w:t>
      </w:r>
      <w:r>
        <w:tab/>
        <w:t>su</w:t>
      </w:r>
      <w:r>
        <w:tab/>
      </w:r>
      <w:smartTag w:uri="urn:schemas-microsoft-com:office:smarttags" w:element="City">
        <w:smartTag w:uri="urn:schemas-microsoft-com:office:smarttags" w:element="place">
          <w:r>
            <w:t>lima</w:t>
          </w:r>
        </w:smartTag>
      </w:smartTag>
    </w:p>
    <w:p w14:paraId="50A81917" w14:textId="77777777" w:rsidR="00800AD8" w:rsidRDefault="00800AD8" w:rsidP="00B76180">
      <w:pPr>
        <w:pStyle w:val="InterlineTransNoFree"/>
        <w:tabs>
          <w:tab w:val="left" w:pos="917"/>
          <w:tab w:val="left" w:pos="1991"/>
          <w:tab w:val="left" w:pos="2255"/>
          <w:tab w:val="left" w:pos="3089"/>
          <w:tab w:val="right" w:pos="8789"/>
        </w:tabs>
      </w:pPr>
      <w:r>
        <w:tab/>
        <w:t>I</w:t>
      </w:r>
      <w:r>
        <w:tab/>
        <w:t>tie-</w:t>
      </w:r>
      <w:r>
        <w:rPr>
          <w:smallCaps/>
        </w:rPr>
        <w:t>lf</w:t>
      </w:r>
      <w:r>
        <w:rPr>
          <w:smallCaps/>
        </w:rPr>
        <w:tab/>
        <w:t>c</w:t>
      </w:r>
      <w:r>
        <w:rPr>
          <w:smallCaps/>
        </w:rPr>
        <w:tab/>
      </w:r>
      <w:r>
        <w:t>your(</w:t>
      </w:r>
      <w:r>
        <w:rPr>
          <w:smallCaps/>
        </w:rPr>
        <w:t>s</w:t>
      </w:r>
      <w:r>
        <w:t>)</w:t>
      </w:r>
      <w:r>
        <w:tab/>
        <w:t>hand</w:t>
      </w:r>
      <w:r w:rsidR="00AB2B66">
        <w:tab/>
        <w:t>I’ll tie a string round your arm.</w:t>
      </w:r>
    </w:p>
    <w:p w14:paraId="5BD75C06" w14:textId="77777777" w:rsidR="00800AD8" w:rsidRDefault="00DE0E5A" w:rsidP="00AB2B66">
      <w:pPr>
        <w:pStyle w:val="InterlineText"/>
        <w:tabs>
          <w:tab w:val="left" w:pos="533"/>
          <w:tab w:val="left" w:pos="1187"/>
          <w:tab w:val="left" w:pos="1571"/>
          <w:tab w:val="left" w:pos="2675"/>
          <w:tab w:val="left" w:pos="4049"/>
        </w:tabs>
      </w:pPr>
      <w:r w:rsidRPr="003A1D48">
        <w:rPr>
          <w:rStyle w:val="InterlineTextNumChar"/>
        </w:rPr>
        <w:t>057</w:t>
      </w:r>
      <w:r w:rsidR="00800AD8">
        <w:tab/>
        <w:t>nu</w:t>
      </w:r>
      <w:r w:rsidR="00800AD8">
        <w:tab/>
        <w:t>ku</w:t>
      </w:r>
      <w:r w:rsidR="00800AD8">
        <w:tab/>
        <w:t>tsi÷tsi÷en,</w:t>
      </w:r>
      <w:r w:rsidR="00800AD8">
        <w:tab/>
        <w:t>djamayu,”</w:t>
      </w:r>
      <w:r w:rsidR="00800AD8">
        <w:tab/>
        <w:t>ayain.</w:t>
      </w:r>
    </w:p>
    <w:p w14:paraId="6FF235C2" w14:textId="77777777" w:rsidR="00800AD8" w:rsidRDefault="00800AD8" w:rsidP="00AB2B66">
      <w:pPr>
        <w:pStyle w:val="InterlineGlossWithTrans"/>
        <w:tabs>
          <w:tab w:val="left" w:pos="533"/>
          <w:tab w:val="left" w:pos="1187"/>
          <w:tab w:val="left" w:pos="1571"/>
          <w:tab w:val="left" w:pos="2675"/>
          <w:tab w:val="left" w:pos="4049"/>
        </w:tabs>
      </w:pPr>
      <w:r>
        <w:tab/>
        <w:t>nu</w:t>
      </w:r>
      <w:r>
        <w:tab/>
        <w:t>ku</w:t>
      </w:r>
      <w:r>
        <w:tab/>
        <w:t>tsi÷tsi÷-en</w:t>
      </w:r>
      <w:r>
        <w:tab/>
        <w:t>djamay-u</w:t>
      </w:r>
      <w:r>
        <w:tab/>
        <w:t>aya-en</w:t>
      </w:r>
    </w:p>
    <w:p w14:paraId="3A053CAD" w14:textId="77777777" w:rsidR="00800AD8" w:rsidRDefault="00800AD8" w:rsidP="00AB2B66">
      <w:pPr>
        <w:pStyle w:val="InterlineTrans"/>
        <w:tabs>
          <w:tab w:val="left" w:pos="533"/>
          <w:tab w:val="left" w:pos="1187"/>
          <w:tab w:val="left" w:pos="1571"/>
          <w:tab w:val="left" w:pos="2675"/>
          <w:tab w:val="left" w:pos="4049"/>
        </w:tabs>
      </w:pPr>
      <w:r>
        <w:tab/>
        <w:t>when</w:t>
      </w:r>
      <w:r>
        <w:tab/>
        <w:t>I</w:t>
      </w:r>
      <w:r>
        <w:tab/>
        <w:t>tug-</w:t>
      </w:r>
      <w:r>
        <w:rPr>
          <w:smallCaps/>
        </w:rPr>
        <w:t>pf</w:t>
      </w:r>
      <w:r>
        <w:tab/>
        <w:t>side.dish-</w:t>
      </w:r>
      <w:r>
        <w:rPr>
          <w:smallCaps/>
        </w:rPr>
        <w:t>imp</w:t>
      </w:r>
      <w:r>
        <w:tab/>
        <w:t>say-</w:t>
      </w:r>
      <w:r>
        <w:rPr>
          <w:smallCaps/>
        </w:rPr>
        <w:t>pf</w:t>
      </w:r>
    </w:p>
    <w:p w14:paraId="75F59395" w14:textId="77777777" w:rsidR="00800AD8" w:rsidRDefault="00800AD8" w:rsidP="00AB2B66">
      <w:pPr>
        <w:pStyle w:val="InterlineFreeCommentFollows"/>
      </w:pPr>
      <w:r>
        <w:t>When I tug it, you can eat some,” she said to him.</w:t>
      </w:r>
    </w:p>
    <w:p w14:paraId="692BBA0E" w14:textId="77777777" w:rsidR="00800AD8" w:rsidRDefault="00AB2B66" w:rsidP="00AB2B66">
      <w:pPr>
        <w:pStyle w:val="CommentLastWithHalfSpace"/>
      </w:pPr>
      <w:r>
        <w:t>[</w:t>
      </w:r>
      <w:r w:rsidR="00800AD8" w:rsidRPr="00AB2B66">
        <w:rPr>
          <w:rStyle w:val="VernacularText"/>
        </w:rPr>
        <w:t>tsi÷tsi</w:t>
      </w:r>
      <w:r w:rsidR="00800AD8" w:rsidRPr="002116F1">
        <w:rPr>
          <w:rStyle w:val="VernacularText"/>
        </w:rPr>
        <w:t>÷en</w:t>
      </w:r>
      <w:r w:rsidR="00800AD8">
        <w:t xml:space="preserve">: </w:t>
      </w:r>
      <w:r w:rsidR="00A433E0">
        <w:t xml:space="preserve">perhaps should be </w:t>
      </w:r>
      <w:r w:rsidR="00800AD8" w:rsidRPr="002116F1">
        <w:rPr>
          <w:rStyle w:val="VernacularText"/>
        </w:rPr>
        <w:t>tjirtjiren</w:t>
      </w:r>
      <w:r w:rsidR="00A433E0">
        <w:rPr>
          <w:rStyle w:val="VernacularText"/>
        </w:rPr>
        <w:t>.</w:t>
      </w:r>
      <w:r>
        <w:t>]</w:t>
      </w:r>
    </w:p>
    <w:p w14:paraId="4D8D9FE6" w14:textId="77777777" w:rsidR="00800AD8" w:rsidRDefault="00DE0E5A" w:rsidP="002116F1">
      <w:pPr>
        <w:pStyle w:val="InterlineText"/>
        <w:tabs>
          <w:tab w:val="left" w:pos="533"/>
          <w:tab w:val="left" w:pos="1187"/>
          <w:tab w:val="left" w:pos="2216"/>
          <w:tab w:val="left" w:pos="2990"/>
          <w:tab w:val="left" w:pos="3434"/>
        </w:tabs>
      </w:pPr>
      <w:r w:rsidRPr="003A1D48">
        <w:rPr>
          <w:rStyle w:val="InterlineTextNumChar"/>
        </w:rPr>
        <w:t>058</w:t>
      </w:r>
      <w:r w:rsidR="00800AD8">
        <w:tab/>
        <w:t>nu</w:t>
      </w:r>
      <w:r w:rsidR="00800AD8">
        <w:tab/>
        <w:t>tsuay</w:t>
      </w:r>
      <w:r w:rsidR="00800AD8">
        <w:tab/>
        <w:t>anga</w:t>
      </w:r>
      <w:r w:rsidR="00800AD8">
        <w:tab/>
        <w:t>ini</w:t>
      </w:r>
      <w:r w:rsidR="00800AD8">
        <w:tab/>
        <w:t>tsi÷tsi÷i.</w:t>
      </w:r>
    </w:p>
    <w:p w14:paraId="4D3C1B36" w14:textId="77777777" w:rsidR="00800AD8" w:rsidRDefault="00800AD8" w:rsidP="002116F1">
      <w:pPr>
        <w:pStyle w:val="InterlineGlossWithTrans"/>
        <w:tabs>
          <w:tab w:val="left" w:pos="533"/>
          <w:tab w:val="left" w:pos="1187"/>
          <w:tab w:val="left" w:pos="2216"/>
          <w:tab w:val="left" w:pos="2990"/>
          <w:tab w:val="left" w:pos="3434"/>
        </w:tabs>
      </w:pPr>
      <w:r>
        <w:tab/>
        <w:t>nu</w:t>
      </w:r>
      <w:r>
        <w:tab/>
        <w:t>tsuay</w:t>
      </w:r>
      <w:r>
        <w:tab/>
        <w:t>anga</w:t>
      </w:r>
      <w:r>
        <w:tab/>
        <w:t>ini</w:t>
      </w:r>
      <w:r>
        <w:tab/>
        <w:t>tsi÷tsi÷-i</w:t>
      </w:r>
    </w:p>
    <w:p w14:paraId="15ECCC99" w14:textId="77777777" w:rsidR="00800AD8" w:rsidRDefault="00800AD8" w:rsidP="00B76180">
      <w:pPr>
        <w:pStyle w:val="InterlineTransNoFree"/>
        <w:tabs>
          <w:tab w:val="left" w:pos="1187"/>
          <w:tab w:val="left" w:pos="2216"/>
          <w:tab w:val="left" w:pos="2990"/>
          <w:tab w:val="left" w:pos="3434"/>
          <w:tab w:val="right" w:pos="8789"/>
        </w:tabs>
      </w:pPr>
      <w:r>
        <w:tab/>
        <w:t>when</w:t>
      </w:r>
      <w:r>
        <w:tab/>
        <w:t>long.time</w:t>
      </w:r>
      <w:r>
        <w:tab/>
        <w:t>indeed</w:t>
      </w:r>
      <w:r>
        <w:tab/>
        <w:t>not</w:t>
      </w:r>
      <w:r>
        <w:tab/>
        <w:t>tug-</w:t>
      </w:r>
      <w:r>
        <w:rPr>
          <w:smallCaps/>
        </w:rPr>
        <w:t>pf</w:t>
      </w:r>
      <w:r w:rsidR="002116F1">
        <w:rPr>
          <w:smallCaps/>
        </w:rPr>
        <w:tab/>
      </w:r>
      <w:r w:rsidR="002116F1">
        <w:t>For a long time there was no tug.</w:t>
      </w:r>
    </w:p>
    <w:p w14:paraId="3871C53A" w14:textId="77777777" w:rsidR="00800AD8" w:rsidRDefault="00DE0E5A" w:rsidP="002116F1">
      <w:pPr>
        <w:pStyle w:val="InterlineText"/>
        <w:tabs>
          <w:tab w:val="left" w:pos="533"/>
          <w:tab w:val="left" w:pos="1127"/>
          <w:tab w:val="left" w:pos="1571"/>
          <w:tab w:val="left" w:pos="2345"/>
          <w:tab w:val="left" w:pos="3104"/>
          <w:tab w:val="left" w:pos="4508"/>
          <w:tab w:val="left" w:pos="4982"/>
          <w:tab w:val="left" w:pos="5246"/>
        </w:tabs>
      </w:pPr>
      <w:r w:rsidRPr="003A1D48">
        <w:rPr>
          <w:rStyle w:val="InterlineTextNumChar"/>
        </w:rPr>
        <w:t>059</w:t>
      </w:r>
      <w:r w:rsidR="00800AD8">
        <w:tab/>
        <w:t>“aku</w:t>
      </w:r>
      <w:r w:rsidR="00800AD8">
        <w:tab/>
        <w:t>ini</w:t>
      </w:r>
      <w:r w:rsidR="00800AD8">
        <w:tab/>
        <w:t>anga</w:t>
      </w:r>
      <w:r w:rsidR="00800AD8">
        <w:tab/>
        <w:t>su</w:t>
      </w:r>
      <w:r w:rsidR="00800AD8">
        <w:tab/>
        <w:t>tsi÷tsi÷tsi÷i?”</w:t>
      </w:r>
      <w:r w:rsidR="00800AD8">
        <w:tab/>
        <w:t>aya</w:t>
      </w:r>
      <w:r w:rsidR="00800AD8">
        <w:tab/>
        <w:t>a</w:t>
      </w:r>
      <w:r w:rsidR="00800AD8">
        <w:tab/>
        <w:t>uqaîay.</w:t>
      </w:r>
    </w:p>
    <w:p w14:paraId="7FA80C05" w14:textId="77777777" w:rsidR="00800AD8" w:rsidRDefault="00800AD8" w:rsidP="002116F1">
      <w:pPr>
        <w:pStyle w:val="InterlineGlossWithTrans"/>
        <w:tabs>
          <w:tab w:val="left" w:pos="533"/>
          <w:tab w:val="left" w:pos="1127"/>
          <w:tab w:val="left" w:pos="1571"/>
          <w:tab w:val="left" w:pos="2345"/>
          <w:tab w:val="left" w:pos="3104"/>
          <w:tab w:val="left" w:pos="4508"/>
          <w:tab w:val="left" w:pos="4982"/>
          <w:tab w:val="left" w:pos="5246"/>
        </w:tabs>
      </w:pPr>
      <w:r>
        <w:tab/>
        <w:t>aku</w:t>
      </w:r>
      <w:r>
        <w:tab/>
        <w:t>ini</w:t>
      </w:r>
      <w:r>
        <w:tab/>
        <w:t>anga</w:t>
      </w:r>
      <w:r>
        <w:tab/>
        <w:t>su</w:t>
      </w:r>
      <w:r>
        <w:tab/>
        <w:t>tsi÷-tsi÷tsi÷-i</w:t>
      </w:r>
      <w:r>
        <w:tab/>
        <w:t>aya</w:t>
      </w:r>
      <w:r>
        <w:tab/>
        <w:t>a</w:t>
      </w:r>
      <w:r>
        <w:tab/>
        <w:t>uqaîay</w:t>
      </w:r>
    </w:p>
    <w:p w14:paraId="6CE226BB" w14:textId="77777777" w:rsidR="00800AD8" w:rsidRDefault="00800AD8" w:rsidP="002116F1">
      <w:pPr>
        <w:pStyle w:val="InterlineTrans"/>
        <w:tabs>
          <w:tab w:val="left" w:pos="533"/>
          <w:tab w:val="left" w:pos="1127"/>
          <w:tab w:val="left" w:pos="1571"/>
          <w:tab w:val="left" w:pos="2345"/>
          <w:tab w:val="left" w:pos="3104"/>
          <w:tab w:val="left" w:pos="4508"/>
          <w:tab w:val="left" w:pos="4982"/>
          <w:tab w:val="left" w:pos="5246"/>
        </w:tabs>
      </w:pPr>
      <w:r>
        <w:tab/>
        <w:t>why</w:t>
      </w:r>
      <w:r>
        <w:tab/>
        <w:t>not</w:t>
      </w:r>
      <w:r>
        <w:tab/>
        <w:t>indeed</w:t>
      </w:r>
      <w:r>
        <w:tab/>
        <w:t>you(</w:t>
      </w:r>
      <w:r>
        <w:rPr>
          <w:smallCaps/>
        </w:rPr>
        <w:t>s</w:t>
      </w:r>
      <w:r>
        <w:t>)</w:t>
      </w:r>
      <w:r>
        <w:tab/>
      </w:r>
      <w:r>
        <w:rPr>
          <w:smallCaps/>
        </w:rPr>
        <w:t>red</w:t>
      </w:r>
      <w:r>
        <w:t>-tug-</w:t>
      </w:r>
      <w:r>
        <w:rPr>
          <w:smallCaps/>
        </w:rPr>
        <w:t>pf</w:t>
      </w:r>
      <w:r>
        <w:tab/>
        <w:t>say</w:t>
      </w:r>
      <w:r>
        <w:rPr>
          <w:smallCaps/>
        </w:rPr>
        <w:tab/>
        <w:t>c</w:t>
      </w:r>
      <w:r>
        <w:rPr>
          <w:smallCaps/>
        </w:rPr>
        <w:tab/>
      </w:r>
      <w:r>
        <w:t>male</w:t>
      </w:r>
    </w:p>
    <w:p w14:paraId="3AF4CB25" w14:textId="77777777" w:rsidR="00800AD8" w:rsidRDefault="00800AD8">
      <w:pPr>
        <w:pStyle w:val="InterlineFree"/>
      </w:pPr>
      <w:r>
        <w:t>“Why haven’t you tugged yet?” said the man.</w:t>
      </w:r>
    </w:p>
    <w:p w14:paraId="5C2223FB" w14:textId="77777777" w:rsidR="00800AD8" w:rsidRDefault="00DE0E5A" w:rsidP="002116F1">
      <w:pPr>
        <w:pStyle w:val="InterlineText"/>
        <w:tabs>
          <w:tab w:val="left" w:pos="533"/>
          <w:tab w:val="left" w:pos="1202"/>
          <w:tab w:val="left" w:pos="2021"/>
          <w:tab w:val="left" w:pos="2690"/>
          <w:tab w:val="left" w:pos="3179"/>
          <w:tab w:val="left" w:pos="4883"/>
          <w:tab w:val="left" w:pos="5147"/>
        </w:tabs>
      </w:pPr>
      <w:r w:rsidRPr="003A1D48">
        <w:rPr>
          <w:rStyle w:val="InterlineTextNumChar"/>
        </w:rPr>
        <w:t>060</w:t>
      </w:r>
      <w:r w:rsidR="00800AD8">
        <w:tab/>
        <w:t>manu</w:t>
      </w:r>
      <w:r w:rsidR="00800AD8">
        <w:tab/>
        <w:t>tjemala</w:t>
      </w:r>
      <w:r w:rsidR="00800AD8">
        <w:tab/>
        <w:t>tideq</w:t>
      </w:r>
      <w:r w:rsidR="00800AD8">
        <w:tab/>
        <w:t>sa</w:t>
      </w:r>
      <w:r w:rsidR="00800AD8">
        <w:tab/>
        <w:t>paqaquîuts</w:t>
      </w:r>
      <w:r w:rsidR="00800AD8">
        <w:tab/>
        <w:t>a</w:t>
      </w:r>
      <w:r w:rsidR="00800AD8">
        <w:tab/>
        <w:t>vatu.</w:t>
      </w:r>
    </w:p>
    <w:p w14:paraId="24CB3059" w14:textId="77777777" w:rsidR="00800AD8" w:rsidRDefault="00800AD8" w:rsidP="002116F1">
      <w:pPr>
        <w:pStyle w:val="InterlineGlossWithTrans"/>
        <w:tabs>
          <w:tab w:val="left" w:pos="533"/>
          <w:tab w:val="left" w:pos="1202"/>
          <w:tab w:val="left" w:pos="2021"/>
          <w:tab w:val="left" w:pos="2690"/>
          <w:tab w:val="left" w:pos="3179"/>
          <w:tab w:val="left" w:pos="4883"/>
          <w:tab w:val="left" w:pos="5147"/>
        </w:tabs>
      </w:pPr>
      <w:r>
        <w:tab/>
        <w:t>manu</w:t>
      </w:r>
      <w:r>
        <w:tab/>
        <w:t>tjemala</w:t>
      </w:r>
      <w:r>
        <w:tab/>
        <w:t>tideq</w:t>
      </w:r>
      <w:r>
        <w:tab/>
        <w:t>sa</w:t>
      </w:r>
      <w:r>
        <w:tab/>
        <w:t>pa-qa-quîuts</w:t>
      </w:r>
      <w:r>
        <w:tab/>
        <w:t>a</w:t>
      </w:r>
      <w:r>
        <w:tab/>
        <w:t>vatu</w:t>
      </w:r>
    </w:p>
    <w:p w14:paraId="220A89D8" w14:textId="77777777" w:rsidR="00800AD8" w:rsidRDefault="00800AD8" w:rsidP="002116F1">
      <w:pPr>
        <w:pStyle w:val="InterlineTrans"/>
        <w:tabs>
          <w:tab w:val="left" w:pos="533"/>
          <w:tab w:val="left" w:pos="1202"/>
          <w:tab w:val="left" w:pos="2021"/>
          <w:tab w:val="left" w:pos="2690"/>
          <w:tab w:val="left" w:pos="3179"/>
          <w:tab w:val="left" w:pos="4883"/>
          <w:tab w:val="left" w:pos="5147"/>
        </w:tabs>
      </w:pPr>
      <w:r>
        <w:tab/>
        <w:t>then</w:t>
      </w:r>
      <w:r>
        <w:tab/>
        <w:t>enter</w:t>
      </w:r>
      <w:r>
        <w:tab/>
        <w:t>space</w:t>
      </w:r>
      <w:r>
        <w:tab/>
        <w:t>and</w:t>
      </w:r>
      <w:r>
        <w:tab/>
        <w:t>cause-</w:t>
      </w:r>
      <w:r>
        <w:rPr>
          <w:smallCaps/>
        </w:rPr>
        <w:t>red</w:t>
      </w:r>
      <w:r>
        <w:t>-tussle</w:t>
      </w:r>
      <w:r>
        <w:rPr>
          <w:smallCaps/>
        </w:rPr>
        <w:tab/>
        <w:t>c</w:t>
      </w:r>
      <w:r>
        <w:rPr>
          <w:smallCaps/>
        </w:rPr>
        <w:tab/>
      </w:r>
      <w:r>
        <w:t>dog</w:t>
      </w:r>
    </w:p>
    <w:p w14:paraId="0956F033" w14:textId="77777777" w:rsidR="00800AD8" w:rsidRDefault="00800AD8" w:rsidP="002116F1">
      <w:pPr>
        <w:pStyle w:val="InterlineFreeCommentFollows"/>
      </w:pPr>
      <w:r>
        <w:t>Then some dogs came into the space between them and started a tussle;</w:t>
      </w:r>
    </w:p>
    <w:p w14:paraId="67498800" w14:textId="77777777" w:rsidR="00800AD8" w:rsidRDefault="002116F1" w:rsidP="002116F1">
      <w:pPr>
        <w:pStyle w:val="CommentLastWithHalfSpace"/>
      </w:pPr>
      <w:r>
        <w:t>[</w:t>
      </w:r>
      <w:r w:rsidR="00800AD8" w:rsidRPr="002116F1">
        <w:rPr>
          <w:rStyle w:val="VernacularText"/>
        </w:rPr>
        <w:t>tjemala</w:t>
      </w:r>
      <w:r w:rsidR="00800AD8">
        <w:t xml:space="preserve">: </w:t>
      </w:r>
      <w:r>
        <w:t xml:space="preserve">could be </w:t>
      </w:r>
      <w:r w:rsidRPr="002116F1">
        <w:rPr>
          <w:rStyle w:val="VernacularText"/>
        </w:rPr>
        <w:t>m=tjala</w:t>
      </w:r>
      <w:r>
        <w:t xml:space="preserve">, </w:t>
      </w:r>
      <w:r w:rsidRPr="002116F1">
        <w:rPr>
          <w:rStyle w:val="VernacularText"/>
        </w:rPr>
        <w:t>tjemala</w:t>
      </w:r>
      <w:r>
        <w:t xml:space="preserve">, </w:t>
      </w:r>
      <w:r w:rsidRPr="002116F1">
        <w:rPr>
          <w:rStyle w:val="VernacularText"/>
        </w:rPr>
        <w:t>tjemaîa</w:t>
      </w:r>
      <w:r>
        <w:t>?]</w:t>
      </w:r>
    </w:p>
    <w:p w14:paraId="0AF3600A" w14:textId="77777777" w:rsidR="00800AD8" w:rsidRDefault="00DE0E5A" w:rsidP="002116F1">
      <w:pPr>
        <w:pStyle w:val="InterlineText"/>
        <w:tabs>
          <w:tab w:val="left" w:pos="533"/>
          <w:tab w:val="left" w:pos="1022"/>
          <w:tab w:val="left" w:pos="2186"/>
          <w:tab w:val="left" w:pos="2450"/>
        </w:tabs>
      </w:pPr>
      <w:r w:rsidRPr="003A1D48">
        <w:rPr>
          <w:rStyle w:val="InterlineTextNumChar"/>
        </w:rPr>
        <w:t>061</w:t>
      </w:r>
      <w:r w:rsidR="00800AD8">
        <w:tab/>
        <w:t>qau</w:t>
      </w:r>
      <w:r w:rsidR="00800AD8">
        <w:tab/>
        <w:t>matsi÷tsi÷</w:t>
      </w:r>
      <w:r w:rsidR="00800AD8">
        <w:tab/>
        <w:t>a</w:t>
      </w:r>
      <w:r w:rsidR="00800AD8">
        <w:tab/>
      </w:r>
      <w:smartTag w:uri="urn:schemas-microsoft-com:office:smarttags" w:element="City">
        <w:smartTag w:uri="urn:schemas-microsoft-com:office:smarttags" w:element="place">
          <w:r w:rsidR="00800AD8">
            <w:t>lima</w:t>
          </w:r>
        </w:smartTag>
      </w:smartTag>
      <w:r w:rsidR="00800AD8">
        <w:t>.</w:t>
      </w:r>
    </w:p>
    <w:p w14:paraId="35B812A9" w14:textId="77777777" w:rsidR="00800AD8" w:rsidRDefault="00800AD8" w:rsidP="002116F1">
      <w:pPr>
        <w:pStyle w:val="InterlineGlossWithTrans"/>
        <w:tabs>
          <w:tab w:val="left" w:pos="533"/>
          <w:tab w:val="left" w:pos="1022"/>
          <w:tab w:val="left" w:pos="2186"/>
          <w:tab w:val="left" w:pos="2450"/>
        </w:tabs>
      </w:pPr>
      <w:r>
        <w:tab/>
        <w:t>qau</w:t>
      </w:r>
      <w:r>
        <w:tab/>
        <w:t>ma-tsi÷tsi÷</w:t>
      </w:r>
      <w:r>
        <w:tab/>
        <w:t>a</w:t>
      </w:r>
      <w:r>
        <w:tab/>
      </w:r>
      <w:smartTag w:uri="urn:schemas-microsoft-com:office:smarttags" w:element="City">
        <w:smartTag w:uri="urn:schemas-microsoft-com:office:smarttags" w:element="place">
          <w:r>
            <w:t>lima</w:t>
          </w:r>
        </w:smartTag>
      </w:smartTag>
    </w:p>
    <w:p w14:paraId="71B0AB9E" w14:textId="77777777" w:rsidR="00800AD8" w:rsidRDefault="00800AD8" w:rsidP="00B76180">
      <w:pPr>
        <w:pStyle w:val="InterlineTransNoFree"/>
        <w:tabs>
          <w:tab w:val="left" w:pos="1022"/>
          <w:tab w:val="left" w:pos="2186"/>
          <w:tab w:val="left" w:pos="2450"/>
          <w:tab w:val="right" w:pos="8789"/>
        </w:tabs>
      </w:pPr>
      <w:r>
        <w:tab/>
        <w:t>so</w:t>
      </w:r>
      <w:r>
        <w:tab/>
      </w:r>
      <w:r>
        <w:rPr>
          <w:smallCaps/>
        </w:rPr>
        <w:t>stat</w:t>
      </w:r>
      <w:r>
        <w:t>-tug</w:t>
      </w:r>
      <w:r>
        <w:rPr>
          <w:smallCaps/>
        </w:rPr>
        <w:tab/>
        <w:t>c</w:t>
      </w:r>
      <w:r>
        <w:rPr>
          <w:smallCaps/>
        </w:rPr>
        <w:tab/>
      </w:r>
      <w:r>
        <w:t>hand</w:t>
      </w:r>
      <w:r w:rsidR="002116F1">
        <w:tab/>
        <w:t>and so his arm got tugged.</w:t>
      </w:r>
    </w:p>
    <w:p w14:paraId="21B4BE84" w14:textId="77777777" w:rsidR="00800AD8" w:rsidRDefault="00C862D4" w:rsidP="002116F1">
      <w:pPr>
        <w:pStyle w:val="InterlineText"/>
        <w:tabs>
          <w:tab w:val="left" w:pos="533"/>
          <w:tab w:val="left" w:pos="1937"/>
          <w:tab w:val="left" w:pos="2531"/>
          <w:tab w:val="left" w:pos="2795"/>
        </w:tabs>
      </w:pPr>
      <w:r w:rsidRPr="003A1D48">
        <w:rPr>
          <w:rStyle w:val="InterlineTextNumChar"/>
        </w:rPr>
        <w:lastRenderedPageBreak/>
        <w:t>062</w:t>
      </w:r>
      <w:r w:rsidR="00800AD8">
        <w:tab/>
        <w:t>tjadjaîaw</w:t>
      </w:r>
      <w:r w:rsidR="00800AD8">
        <w:tab/>
        <w:t>anan</w:t>
      </w:r>
      <w:r w:rsidR="00800AD8">
        <w:tab/>
        <w:t>a</w:t>
      </w:r>
      <w:r w:rsidR="00800AD8">
        <w:tab/>
        <w:t>djemamay.</w:t>
      </w:r>
    </w:p>
    <w:p w14:paraId="2DFD9A02" w14:textId="77777777" w:rsidR="00800AD8" w:rsidRDefault="00800AD8" w:rsidP="002116F1">
      <w:pPr>
        <w:pStyle w:val="InterlineGlossWithTrans"/>
        <w:tabs>
          <w:tab w:val="left" w:pos="533"/>
          <w:tab w:val="left" w:pos="1937"/>
          <w:tab w:val="left" w:pos="2531"/>
          <w:tab w:val="left" w:pos="2795"/>
        </w:tabs>
      </w:pPr>
      <w:r>
        <w:tab/>
        <w:t>tja-djaîaw</w:t>
      </w:r>
      <w:r>
        <w:tab/>
        <w:t>anan</w:t>
      </w:r>
      <w:r>
        <w:tab/>
        <w:t>a</w:t>
      </w:r>
      <w:r>
        <w:tab/>
        <w:t>em=djamay</w:t>
      </w:r>
    </w:p>
    <w:p w14:paraId="750A0036" w14:textId="77777777" w:rsidR="00800AD8" w:rsidRDefault="00800AD8" w:rsidP="002116F1">
      <w:pPr>
        <w:pStyle w:val="InterlineTrans"/>
        <w:tabs>
          <w:tab w:val="left" w:pos="533"/>
          <w:tab w:val="left" w:pos="1937"/>
          <w:tab w:val="left" w:pos="2531"/>
          <w:tab w:val="left" w:pos="2795"/>
        </w:tabs>
      </w:pPr>
      <w:r>
        <w:tab/>
        <w:t>more-quickly</w:t>
      </w:r>
      <w:r>
        <w:tab/>
        <w:t>still</w:t>
      </w:r>
      <w:r>
        <w:rPr>
          <w:smallCaps/>
        </w:rPr>
        <w:tab/>
        <w:t>c</w:t>
      </w:r>
      <w:r>
        <w:rPr>
          <w:smallCaps/>
        </w:rPr>
        <w:tab/>
        <w:t>af</w:t>
      </w:r>
      <w:r>
        <w:t>=side.dish</w:t>
      </w:r>
    </w:p>
    <w:p w14:paraId="1BB70E62" w14:textId="77777777" w:rsidR="00800AD8" w:rsidRDefault="00800AD8" w:rsidP="002116F1">
      <w:pPr>
        <w:pStyle w:val="InterlineFreeCommentFollows"/>
      </w:pPr>
      <w:r>
        <w:t>He went at the side dishes even more crazily (?even quicker).</w:t>
      </w:r>
    </w:p>
    <w:p w14:paraId="58AF7554" w14:textId="77777777" w:rsidR="00800AD8" w:rsidRDefault="002116F1" w:rsidP="002116F1">
      <w:pPr>
        <w:pStyle w:val="CommentLastWithHalfSpace"/>
      </w:pPr>
      <w:r>
        <w:t>[</w:t>
      </w:r>
      <w:r w:rsidR="00800AD8" w:rsidRPr="002116F1">
        <w:rPr>
          <w:rStyle w:val="VernacularText"/>
        </w:rPr>
        <w:t>tjadjaîaw</w:t>
      </w:r>
      <w:r w:rsidR="00A433E0">
        <w:t xml:space="preserve">: </w:t>
      </w:r>
      <w:r w:rsidR="00800AD8" w:rsidRPr="002116F1">
        <w:rPr>
          <w:rStyle w:val="VernacularText"/>
        </w:rPr>
        <w:t>tjaîauîau</w:t>
      </w:r>
      <w:r w:rsidR="00800AD8">
        <w:t xml:space="preserve"> in OA, but </w:t>
      </w:r>
      <w:r>
        <w:t xml:space="preserve">probably </w:t>
      </w:r>
      <w:r w:rsidR="00800AD8">
        <w:t>a transcription error</w:t>
      </w:r>
      <w:r>
        <w:t>.]</w:t>
      </w:r>
    </w:p>
    <w:p w14:paraId="5E350C67" w14:textId="77777777" w:rsidR="00800AD8" w:rsidRDefault="00C862D4" w:rsidP="002116F1">
      <w:pPr>
        <w:pStyle w:val="InterlineText"/>
        <w:tabs>
          <w:tab w:val="left" w:pos="533"/>
          <w:tab w:val="left" w:pos="1022"/>
          <w:tab w:val="left" w:pos="1976"/>
          <w:tab w:val="left" w:pos="2750"/>
          <w:tab w:val="left" w:pos="3014"/>
        </w:tabs>
      </w:pPr>
      <w:r w:rsidRPr="003A1D48">
        <w:rPr>
          <w:rStyle w:val="InterlineTextNumChar"/>
        </w:rPr>
        <w:t>063</w:t>
      </w:r>
      <w:r w:rsidR="00800AD8">
        <w:tab/>
        <w:t>qau</w:t>
      </w:r>
      <w:r w:rsidR="00800AD8">
        <w:tab/>
        <w:t>puîaten</w:t>
      </w:r>
      <w:r w:rsidR="00800AD8">
        <w:tab/>
        <w:t>anga</w:t>
      </w:r>
      <w:r w:rsidR="00800AD8">
        <w:tab/>
        <w:t>a</w:t>
      </w:r>
      <w:r w:rsidR="00800AD8">
        <w:tab/>
        <w:t>djamay.</w:t>
      </w:r>
    </w:p>
    <w:p w14:paraId="3429B30B" w14:textId="77777777" w:rsidR="00800AD8" w:rsidRDefault="00800AD8" w:rsidP="002116F1">
      <w:pPr>
        <w:pStyle w:val="InterlineGlossWithTrans"/>
        <w:tabs>
          <w:tab w:val="left" w:pos="533"/>
          <w:tab w:val="left" w:pos="1022"/>
          <w:tab w:val="left" w:pos="1976"/>
          <w:tab w:val="left" w:pos="2750"/>
          <w:tab w:val="left" w:pos="3014"/>
        </w:tabs>
      </w:pPr>
      <w:r>
        <w:tab/>
        <w:t>qau</w:t>
      </w:r>
      <w:r>
        <w:tab/>
        <w:t>puîat-en</w:t>
      </w:r>
      <w:r>
        <w:tab/>
        <w:t>anga</w:t>
      </w:r>
      <w:r>
        <w:tab/>
        <w:t>a</w:t>
      </w:r>
      <w:r>
        <w:tab/>
        <w:t>djamay</w:t>
      </w:r>
    </w:p>
    <w:p w14:paraId="3EC68EDA" w14:textId="77777777" w:rsidR="00800AD8" w:rsidRDefault="00800AD8" w:rsidP="00B76180">
      <w:pPr>
        <w:pStyle w:val="InterlineTransNoFree"/>
        <w:tabs>
          <w:tab w:val="left" w:pos="1022"/>
          <w:tab w:val="left" w:pos="1976"/>
          <w:tab w:val="left" w:pos="2750"/>
          <w:tab w:val="left" w:pos="3014"/>
          <w:tab w:val="right" w:pos="8789"/>
        </w:tabs>
      </w:pPr>
      <w:r>
        <w:tab/>
        <w:t>so</w:t>
      </w:r>
      <w:r>
        <w:tab/>
        <w:t>all-</w:t>
      </w:r>
      <w:r>
        <w:rPr>
          <w:smallCaps/>
        </w:rPr>
        <w:t>pf</w:t>
      </w:r>
      <w:r>
        <w:tab/>
        <w:t>indeed</w:t>
      </w:r>
      <w:r>
        <w:rPr>
          <w:smallCaps/>
        </w:rPr>
        <w:tab/>
        <w:t>c</w:t>
      </w:r>
      <w:r>
        <w:rPr>
          <w:smallCaps/>
        </w:rPr>
        <w:tab/>
      </w:r>
      <w:r>
        <w:t>side.dish</w:t>
      </w:r>
      <w:r w:rsidR="002116F1">
        <w:tab/>
        <w:t>He ate up all the side dishes;</w:t>
      </w:r>
    </w:p>
    <w:p w14:paraId="62632393" w14:textId="77777777" w:rsidR="00800AD8" w:rsidRDefault="00C862D4" w:rsidP="002116F1">
      <w:pPr>
        <w:pStyle w:val="InterlineText"/>
        <w:tabs>
          <w:tab w:val="left" w:pos="533"/>
          <w:tab w:val="left" w:pos="1652"/>
          <w:tab w:val="left" w:pos="2036"/>
          <w:tab w:val="left" w:pos="3245"/>
          <w:tab w:val="left" w:pos="3734"/>
        </w:tabs>
      </w:pPr>
      <w:r w:rsidRPr="003A1D48">
        <w:rPr>
          <w:rStyle w:val="InterlineTextNumChar"/>
        </w:rPr>
        <w:t>064</w:t>
      </w:r>
      <w:r w:rsidR="00800AD8">
        <w:tab/>
        <w:t>nekanga</w:t>
      </w:r>
      <w:r w:rsidR="00800AD8">
        <w:tab/>
        <w:t>nu</w:t>
      </w:r>
      <w:r w:rsidR="00800AD8">
        <w:tab/>
        <w:t>sidjamay</w:t>
      </w:r>
      <w:r w:rsidR="00800AD8">
        <w:tab/>
        <w:t>nua</w:t>
      </w:r>
      <w:r w:rsidR="00800AD8">
        <w:tab/>
        <w:t>qaliqali.</w:t>
      </w:r>
    </w:p>
    <w:p w14:paraId="1058AB34" w14:textId="77777777" w:rsidR="00800AD8" w:rsidRDefault="00800AD8" w:rsidP="002116F1">
      <w:pPr>
        <w:pStyle w:val="InterlineGlossWithTrans"/>
        <w:tabs>
          <w:tab w:val="left" w:pos="533"/>
          <w:tab w:val="left" w:pos="1652"/>
          <w:tab w:val="left" w:pos="2036"/>
          <w:tab w:val="left" w:pos="3245"/>
          <w:tab w:val="left" w:pos="3734"/>
        </w:tabs>
      </w:pPr>
      <w:r>
        <w:tab/>
        <w:t>neka-anga</w:t>
      </w:r>
      <w:r>
        <w:tab/>
        <w:t>nu</w:t>
      </w:r>
      <w:r>
        <w:tab/>
        <w:t>si-djamay</w:t>
      </w:r>
      <w:r>
        <w:tab/>
        <w:t>nua</w:t>
      </w:r>
      <w:r>
        <w:tab/>
        <w:t>qali-qali</w:t>
      </w:r>
    </w:p>
    <w:p w14:paraId="34AC937A" w14:textId="77777777" w:rsidR="00800AD8" w:rsidRDefault="00800AD8" w:rsidP="002116F1">
      <w:pPr>
        <w:pStyle w:val="InterlineTransNoFree"/>
        <w:tabs>
          <w:tab w:val="left" w:pos="1652"/>
          <w:tab w:val="left" w:pos="2036"/>
          <w:tab w:val="left" w:pos="3245"/>
          <w:tab w:val="left" w:pos="3734"/>
          <w:tab w:val="right" w:pos="8505"/>
        </w:tabs>
      </w:pPr>
      <w:r>
        <w:tab/>
        <w:t>no-indeed</w:t>
      </w:r>
      <w:r>
        <w:tab/>
        <w:t>of</w:t>
      </w:r>
      <w:r>
        <w:tab/>
      </w:r>
      <w:r>
        <w:rPr>
          <w:smallCaps/>
        </w:rPr>
        <w:t>if</w:t>
      </w:r>
      <w:r>
        <w:t>-side.dish</w:t>
      </w:r>
      <w:r>
        <w:tab/>
        <w:t>of</w:t>
      </w:r>
      <w:r>
        <w:tab/>
      </w:r>
      <w:r>
        <w:rPr>
          <w:smallCaps/>
        </w:rPr>
        <w:t>red</w:t>
      </w:r>
      <w:r>
        <w:t>-friend</w:t>
      </w:r>
      <w:r w:rsidR="002116F1">
        <w:tab/>
        <w:t>there was nothing left for anyone else.</w:t>
      </w:r>
    </w:p>
    <w:p w14:paraId="5BA281E4" w14:textId="77777777" w:rsidR="002116F1" w:rsidRDefault="00800AD8" w:rsidP="009F536C">
      <w:pPr>
        <w:pStyle w:val="FullTranslation"/>
      </w:pPr>
      <w:r>
        <w:t>Once upon a time there was a couple, and they had a son. The mother was carrying the child on her back. The mother said to the father: “Go and get some wood.</w:t>
      </w:r>
      <w:r w:rsidR="002116F1">
        <w:t>”</w:t>
      </w:r>
    </w:p>
    <w:p w14:paraId="045DE81D" w14:textId="77777777" w:rsidR="002116F1" w:rsidRDefault="00800AD8" w:rsidP="009F536C">
      <w:pPr>
        <w:pStyle w:val="FullTranslation"/>
      </w:pPr>
      <w:r>
        <w:t>“Right, I’m off to get wood,” said the father. He took a long rope, and went to get wood. There were two phoenix bushes. He didn’t cut them, but tied them with the rope, and put them on a pole to carry. But he couldn’t carry them. So he took no wood, and went off home. And he told his wife: “I’ve collected lots of wood. I couldn’t carry it. Go and get it,” he said to his wife.</w:t>
      </w:r>
    </w:p>
    <w:p w14:paraId="219E63AC" w14:textId="77777777" w:rsidR="002116F1" w:rsidRDefault="00800AD8" w:rsidP="009F536C">
      <w:pPr>
        <w:pStyle w:val="FullTranslation"/>
      </w:pPr>
      <w:r>
        <w:t>The woman gave him an order: “Heat up some water for this child and bathe him; and count the chickens,” said the wife to the man. And the wife went to get the wood. So the husband heated some water till it was boiling, and put the child in it. The child died with teeth bared(?).</w:t>
      </w:r>
      <w:r w:rsidR="002116F1">
        <w:t xml:space="preserve"> </w:t>
      </w:r>
      <w:r>
        <w:t>The husband thought: “The child is glad I’ve bathed it,” and he was happy about the dead child. He fed the chickens too; then caught them and wrung their necks, and hung them up on the wall. The woman went to collect the wood he had gathered. But it wasn’t wood; it was whole phoenix bushes. So she returned home. “Have you counted the chickens?” she asked her husband.</w:t>
      </w:r>
    </w:p>
    <w:p w14:paraId="54628DBB" w14:textId="77777777" w:rsidR="002116F1" w:rsidRDefault="00800AD8" w:rsidP="009F536C">
      <w:pPr>
        <w:pStyle w:val="FullTranslation"/>
      </w:pPr>
      <w:r>
        <w:t>“I’ve counted the ones I’ve hung up,” he told her. The woman had a look; all the chickens were dead. The woman was very angry. She also asked: “Has the child had a bath?” she a</w:t>
      </w:r>
      <w:r w:rsidR="003022DC">
        <w:t>sked him. “Yes, I’ve bathed him.</w:t>
      </w:r>
      <w:r>
        <w:t xml:space="preserve"> He liked it very much; he’s lying there smiling,” he said about the dead child. The woman went to look at it. And it was dead. The woman was very upset, and cried.</w:t>
      </w:r>
    </w:p>
    <w:p w14:paraId="63E42D60" w14:textId="77777777" w:rsidR="002116F1" w:rsidRDefault="00800AD8" w:rsidP="009F536C">
      <w:pPr>
        <w:pStyle w:val="FullTranslation"/>
      </w:pPr>
      <w:r>
        <w:t>The man said: “Why are you being so silly as to cry? The child is smiling.”</w:t>
      </w:r>
      <w:r w:rsidR="002116F1">
        <w:t xml:space="preserve"> </w:t>
      </w:r>
      <w:r>
        <w:t>The woman said: “Do we talk like that about the dead?” And the woman cried. After a time she said to the man: “Take a hoe and basket.</w:t>
      </w:r>
      <w:r w:rsidR="002116F1">
        <w:t xml:space="preserve">” </w:t>
      </w:r>
      <w:r>
        <w:t>So he went and got a hoe and basket; and they went off into the woods. “Dig here,” she told him. The man dug there. The child was to be buried. But the man was angry: “Why are you being so silly as to bury him? The child is happy and smiling.</w:t>
      </w:r>
      <w:r w:rsidR="003022DC">
        <w:t>”</w:t>
      </w:r>
    </w:p>
    <w:p w14:paraId="43ADB209" w14:textId="77777777" w:rsidR="002116F1" w:rsidRDefault="00800AD8" w:rsidP="009F536C">
      <w:pPr>
        <w:pStyle w:val="FullTranslation"/>
      </w:pPr>
      <w:r>
        <w:t>“He’s dead,” the woman told him. And she buried him. Then the man was taught: “When our friends are upset and cry, we join them in being upset and crying; that’s the right thing to do.</w:t>
      </w:r>
      <w:r w:rsidR="002116F1">
        <w:t>”</w:t>
      </w:r>
    </w:p>
    <w:p w14:paraId="7993EE44" w14:textId="77777777" w:rsidR="00EF1560" w:rsidRDefault="00800AD8" w:rsidP="009F536C">
      <w:pPr>
        <w:pStyle w:val="FullTranslation"/>
      </w:pPr>
      <w:r>
        <w:t>After a time some people gave a wedding supper, and they went to it. The bride for whom the supper was given cried; and then the man cried too. He was told off by his wife: “Why are you being so silly as to cry?” she said to him. “You said: ‘When other people cry, we join them in crying.</w:t>
      </w:r>
      <w:r w:rsidR="00EF1560">
        <w:t>’</w:t>
      </w:r>
      <w:r>
        <w:t xml:space="preserve"> So why on earth are you scolding me?” he said to her.</w:t>
      </w:r>
    </w:p>
    <w:p w14:paraId="3B288F3B" w14:textId="77777777" w:rsidR="00800AD8" w:rsidRDefault="00800AD8" w:rsidP="009F536C">
      <w:pPr>
        <w:pStyle w:val="FullTranslation"/>
      </w:pPr>
      <w:r>
        <w:t>Once they were eating lunch. When the food was being put on the table, the man ate up all the side dishes. The woman was ashamed. “Don’t eat so much of the side dishes. I’ll tie a string round your arm. When I tug it, you can eat some,” she said to him. For a long time there was no tug. “Why haven’t you tugged yet?” said the man. Then some dogs came into the space between them and started a tussle; and so his arm got tugged. He went at the side dishes even more crazily(?even quicker). He ate up all the side dishes; there was nothing left for anyone else.</w:t>
      </w:r>
    </w:p>
    <w:p w14:paraId="1E0B8CE6" w14:textId="77777777" w:rsidR="00800AD8" w:rsidRDefault="00800AD8" w:rsidP="00433A7E">
      <w:pPr>
        <w:pStyle w:val="Heading4"/>
      </w:pPr>
      <w:r w:rsidRPr="00996908">
        <w:rPr>
          <w:rStyle w:val="NumTextHeadingChar"/>
        </w:rPr>
        <w:t>004</w:t>
      </w:r>
      <w:r>
        <w:t xml:space="preserve"> THE BROTHERS</w:t>
      </w:r>
      <w:r w:rsidR="00433A7E">
        <w:br/>
      </w:r>
      <w:r>
        <w:t>marekaka</w:t>
      </w:r>
      <w:r w:rsidR="00FD141C">
        <w:t xml:space="preserve"> (</w:t>
      </w:r>
      <w:r>
        <w:t>Qatsiîay village, p.154</w:t>
      </w:r>
      <w:r w:rsidR="00FD141C">
        <w:t>)</w:t>
      </w:r>
    </w:p>
    <w:p w14:paraId="3C290B74" w14:textId="77777777" w:rsidR="00800AD8" w:rsidRDefault="00DC1AE0" w:rsidP="00EF1560">
      <w:pPr>
        <w:pStyle w:val="InterlineText"/>
        <w:tabs>
          <w:tab w:val="left" w:pos="533"/>
          <w:tab w:val="left" w:pos="1142"/>
          <w:tab w:val="left" w:pos="1406"/>
          <w:tab w:val="left" w:pos="2405"/>
          <w:tab w:val="left" w:pos="2669"/>
          <w:tab w:val="left" w:pos="3878"/>
          <w:tab w:val="left" w:pos="4442"/>
        </w:tabs>
      </w:pPr>
      <w:r w:rsidRPr="003A1D48">
        <w:rPr>
          <w:rStyle w:val="InterlineTextNumChar"/>
        </w:rPr>
        <w:t>001</w:t>
      </w:r>
      <w:r w:rsidR="00800AD8">
        <w:tab/>
        <w:t>uzai</w:t>
      </w:r>
      <w:r w:rsidR="00800AD8">
        <w:tab/>
        <w:t>a</w:t>
      </w:r>
      <w:r w:rsidR="00800AD8">
        <w:tab/>
        <w:t>ma÷usa</w:t>
      </w:r>
      <w:r w:rsidR="00800AD8">
        <w:tab/>
        <w:t>a</w:t>
      </w:r>
      <w:r w:rsidR="00EF1560">
        <w:tab/>
        <w:t>marekaka</w:t>
      </w:r>
      <w:r w:rsidR="00EF1560">
        <w:tab/>
        <w:t>ka</w:t>
      </w:r>
      <w:r w:rsidR="00EF1560">
        <w:tab/>
        <w:t>sitsuayan.</w:t>
      </w:r>
    </w:p>
    <w:p w14:paraId="0DA927F4" w14:textId="77777777" w:rsidR="00800AD8" w:rsidRDefault="00800AD8" w:rsidP="00EF1560">
      <w:pPr>
        <w:pStyle w:val="InterlineGlossWithTrans"/>
        <w:tabs>
          <w:tab w:val="left" w:pos="533"/>
          <w:tab w:val="left" w:pos="1142"/>
          <w:tab w:val="left" w:pos="1406"/>
          <w:tab w:val="left" w:pos="2405"/>
          <w:tab w:val="left" w:pos="2669"/>
          <w:tab w:val="left" w:pos="3878"/>
          <w:tab w:val="left" w:pos="4442"/>
        </w:tabs>
      </w:pPr>
      <w:r>
        <w:tab/>
        <w:t>uzay</w:t>
      </w:r>
      <w:r>
        <w:tab/>
        <w:t>a</w:t>
      </w:r>
      <w:r>
        <w:tab/>
        <w:t>ma-÷usa</w:t>
      </w:r>
      <w:r>
        <w:tab/>
        <w:t>a</w:t>
      </w:r>
      <w:r w:rsidR="00EF1560">
        <w:tab/>
        <w:t>mare-kaka</w:t>
      </w:r>
      <w:r w:rsidR="00EF1560">
        <w:tab/>
        <w:t>ka</w:t>
      </w:r>
      <w:r w:rsidR="00EF1560">
        <w:tab/>
        <w:t>si-tsuay-an</w:t>
      </w:r>
    </w:p>
    <w:p w14:paraId="2D6E61B5" w14:textId="77777777" w:rsidR="00800AD8" w:rsidRDefault="00800AD8" w:rsidP="00EF1560">
      <w:pPr>
        <w:pStyle w:val="InterlineTrans"/>
        <w:tabs>
          <w:tab w:val="left" w:pos="533"/>
          <w:tab w:val="left" w:pos="1142"/>
          <w:tab w:val="left" w:pos="1406"/>
          <w:tab w:val="left" w:pos="2405"/>
          <w:tab w:val="left" w:pos="2669"/>
          <w:tab w:val="left" w:pos="3878"/>
          <w:tab w:val="left" w:pos="4442"/>
        </w:tabs>
        <w:rPr>
          <w:smallCaps/>
        </w:rPr>
      </w:pPr>
      <w:r>
        <w:tab/>
        <w:t>there</w:t>
      </w:r>
      <w:r>
        <w:rPr>
          <w:smallCaps/>
        </w:rPr>
        <w:tab/>
        <w:t>c</w:t>
      </w:r>
      <w:r>
        <w:rPr>
          <w:smallCaps/>
        </w:rPr>
        <w:tab/>
        <w:t>num</w:t>
      </w:r>
      <w:r>
        <w:t>-two</w:t>
      </w:r>
      <w:r>
        <w:rPr>
          <w:smallCaps/>
        </w:rPr>
        <w:tab/>
        <w:t>c</w:t>
      </w:r>
      <w:r w:rsidR="00EF1560">
        <w:tab/>
        <w:t>pair-sibling</w:t>
      </w:r>
      <w:r w:rsidR="00EF1560">
        <w:tab/>
        <w:t>after</w:t>
      </w:r>
      <w:r w:rsidR="00EF1560">
        <w:tab/>
      </w:r>
      <w:r w:rsidR="00EF1560">
        <w:rPr>
          <w:smallCaps/>
        </w:rPr>
        <w:t>if</w:t>
      </w:r>
      <w:r w:rsidR="00EF1560">
        <w:t>-long.time-</w:t>
      </w:r>
      <w:r w:rsidR="00EF1560">
        <w:rPr>
          <w:smallCaps/>
        </w:rPr>
        <w:t>nom</w:t>
      </w:r>
    </w:p>
    <w:p w14:paraId="7EA71AB7" w14:textId="77777777" w:rsidR="00800AD8" w:rsidRDefault="00800AD8">
      <w:pPr>
        <w:pStyle w:val="InterlineFree"/>
      </w:pPr>
      <w:r>
        <w:t>Once upon a time there were two brothers.</w:t>
      </w:r>
    </w:p>
    <w:p w14:paraId="6BB8E6FF" w14:textId="77777777" w:rsidR="00800AD8" w:rsidRDefault="00DC1AE0" w:rsidP="00EF1560">
      <w:pPr>
        <w:pStyle w:val="InterlineText"/>
        <w:tabs>
          <w:tab w:val="left" w:pos="533"/>
          <w:tab w:val="left" w:pos="1757"/>
          <w:tab w:val="left" w:pos="2021"/>
          <w:tab w:val="left" w:pos="2795"/>
          <w:tab w:val="left" w:pos="3959"/>
          <w:tab w:val="left" w:pos="4598"/>
          <w:tab w:val="left" w:pos="4862"/>
          <w:tab w:val="left" w:pos="5801"/>
          <w:tab w:val="left" w:pos="6305"/>
        </w:tabs>
      </w:pPr>
      <w:r w:rsidRPr="003A1D48">
        <w:rPr>
          <w:rStyle w:val="InterlineTextNumChar"/>
        </w:rPr>
        <w:lastRenderedPageBreak/>
        <w:t>002</w:t>
      </w:r>
      <w:r w:rsidR="00800AD8">
        <w:tab/>
        <w:t>kiîavaran</w:t>
      </w:r>
      <w:r w:rsidR="00800AD8">
        <w:tab/>
        <w:t>a</w:t>
      </w:r>
      <w:r w:rsidR="00800AD8">
        <w:tab/>
        <w:t>kaka</w:t>
      </w:r>
      <w:r w:rsidR="00800AD8">
        <w:tab/>
        <w:t>tjaîaîak:</w:t>
      </w:r>
      <w:r w:rsidR="00EF1560">
        <w:tab/>
        <w:t>“uzai</w:t>
      </w:r>
      <w:r w:rsidR="00EF1560">
        <w:tab/>
        <w:t>a</w:t>
      </w:r>
      <w:r w:rsidR="00EF1560">
        <w:tab/>
        <w:t>djaraîap</w:t>
      </w:r>
      <w:r w:rsidR="00EF1560">
        <w:tab/>
        <w:t>i</w:t>
      </w:r>
      <w:r w:rsidR="00EF1560">
        <w:tab/>
        <w:t>katsasavan</w:t>
      </w:r>
    </w:p>
    <w:p w14:paraId="2F82C30B" w14:textId="77777777" w:rsidR="00800AD8" w:rsidRDefault="00800AD8" w:rsidP="00EF1560">
      <w:pPr>
        <w:pStyle w:val="InterlineGlossWithTrans"/>
        <w:tabs>
          <w:tab w:val="left" w:pos="533"/>
          <w:tab w:val="left" w:pos="1757"/>
          <w:tab w:val="left" w:pos="2021"/>
          <w:tab w:val="left" w:pos="2795"/>
          <w:tab w:val="left" w:pos="3959"/>
          <w:tab w:val="left" w:pos="4598"/>
          <w:tab w:val="left" w:pos="4862"/>
          <w:tab w:val="left" w:pos="5801"/>
          <w:tab w:val="left" w:pos="6305"/>
        </w:tabs>
      </w:pPr>
      <w:r>
        <w:tab/>
        <w:t>ki-îavar-an</w:t>
      </w:r>
      <w:r>
        <w:tab/>
        <w:t>a</w:t>
      </w:r>
      <w:r>
        <w:tab/>
        <w:t>kaka</w:t>
      </w:r>
      <w:r>
        <w:tab/>
        <w:t>tja-îaîak</w:t>
      </w:r>
      <w:r w:rsidR="00EF1560">
        <w:tab/>
        <w:t>uzay</w:t>
      </w:r>
      <w:r w:rsidR="00EF1560">
        <w:tab/>
        <w:t>a</w:t>
      </w:r>
      <w:r w:rsidR="00EF1560">
        <w:tab/>
        <w:t>djaraîap</w:t>
      </w:r>
      <w:r w:rsidR="00EF1560">
        <w:tab/>
        <w:t>i</w:t>
      </w:r>
      <w:r w:rsidR="00EF1560">
        <w:tab/>
        <w:t>ka-tsasaw-an</w:t>
      </w:r>
    </w:p>
    <w:p w14:paraId="468140F5" w14:textId="77777777" w:rsidR="00800AD8" w:rsidRDefault="00800AD8" w:rsidP="00EF1560">
      <w:pPr>
        <w:pStyle w:val="InterlineTransNoFree"/>
        <w:tabs>
          <w:tab w:val="left" w:pos="1757"/>
          <w:tab w:val="left" w:pos="2021"/>
          <w:tab w:val="left" w:pos="2795"/>
          <w:tab w:val="left" w:pos="3959"/>
          <w:tab w:val="left" w:pos="4598"/>
          <w:tab w:val="left" w:pos="4862"/>
          <w:tab w:val="left" w:pos="5801"/>
          <w:tab w:val="left" w:pos="6305"/>
        </w:tabs>
      </w:pPr>
      <w:r>
        <w:tab/>
        <w:t>do-speak-</w:t>
      </w:r>
      <w:r>
        <w:rPr>
          <w:smallCaps/>
        </w:rPr>
        <w:t>lf</w:t>
      </w:r>
      <w:r>
        <w:rPr>
          <w:smallCaps/>
        </w:rPr>
        <w:tab/>
        <w:t>c</w:t>
      </w:r>
      <w:r>
        <w:rPr>
          <w:smallCaps/>
        </w:rPr>
        <w:tab/>
      </w:r>
      <w:r>
        <w:t>sibling</w:t>
      </w:r>
      <w:r>
        <w:tab/>
        <w:t>more-child</w:t>
      </w:r>
      <w:r w:rsidR="00EF1560">
        <w:tab/>
        <w:t>there</w:t>
      </w:r>
      <w:r w:rsidR="00EF1560">
        <w:rPr>
          <w:smallCaps/>
        </w:rPr>
        <w:tab/>
        <w:t>c</w:t>
      </w:r>
      <w:r w:rsidR="00EF1560">
        <w:rPr>
          <w:smallCaps/>
        </w:rPr>
        <w:tab/>
      </w:r>
      <w:r w:rsidR="00EF1560">
        <w:t>banyan</w:t>
      </w:r>
      <w:r w:rsidR="00EF1560">
        <w:tab/>
      </w:r>
      <w:r w:rsidR="00EF1560">
        <w:rPr>
          <w:smallCaps/>
        </w:rPr>
        <w:t>loc</w:t>
      </w:r>
      <w:r w:rsidR="00EF1560">
        <w:rPr>
          <w:smallCaps/>
        </w:rPr>
        <w:tab/>
      </w:r>
      <w:r w:rsidR="00EF1560">
        <w:t>main-outside-</w:t>
      </w:r>
      <w:r w:rsidR="00EF1560">
        <w:rPr>
          <w:smallCaps/>
        </w:rPr>
        <w:t>nom</w:t>
      </w:r>
    </w:p>
    <w:p w14:paraId="67A5C72D" w14:textId="77777777" w:rsidR="00800AD8" w:rsidRDefault="00EF1560" w:rsidP="00EF1560">
      <w:pPr>
        <w:pStyle w:val="InterlineText"/>
        <w:tabs>
          <w:tab w:val="left" w:pos="533"/>
          <w:tab w:val="left" w:pos="917"/>
        </w:tabs>
      </w:pPr>
      <w:r>
        <w:tab/>
      </w:r>
      <w:r w:rsidR="00800AD8">
        <w:t>ku</w:t>
      </w:r>
      <w:r w:rsidR="00800AD8">
        <w:tab/>
        <w:t>liîing.</w:t>
      </w:r>
    </w:p>
    <w:p w14:paraId="5DD6F0D2" w14:textId="77777777" w:rsidR="00800AD8" w:rsidRDefault="00EF1560" w:rsidP="00EF1560">
      <w:pPr>
        <w:pStyle w:val="InterlineGlossWithTrans"/>
        <w:tabs>
          <w:tab w:val="left" w:pos="533"/>
          <w:tab w:val="left" w:pos="917"/>
        </w:tabs>
      </w:pPr>
      <w:r>
        <w:tab/>
      </w:r>
      <w:r w:rsidR="00800AD8">
        <w:t>ku</w:t>
      </w:r>
      <w:r>
        <w:tab/>
        <w:t>liîing</w:t>
      </w:r>
    </w:p>
    <w:p w14:paraId="19E1A293" w14:textId="77777777" w:rsidR="00800AD8" w:rsidRDefault="00EF1560" w:rsidP="00EF1560">
      <w:pPr>
        <w:pStyle w:val="InterlineTrans"/>
        <w:tabs>
          <w:tab w:val="left" w:pos="533"/>
          <w:tab w:val="left" w:pos="917"/>
        </w:tabs>
      </w:pPr>
      <w:r>
        <w:tab/>
      </w:r>
      <w:r w:rsidR="00800AD8">
        <w:t>I</w:t>
      </w:r>
      <w:r>
        <w:tab/>
        <w:t>shelter</w:t>
      </w:r>
    </w:p>
    <w:p w14:paraId="0026A5AB" w14:textId="77777777" w:rsidR="00800AD8" w:rsidRDefault="00800AD8">
      <w:pPr>
        <w:pStyle w:val="InterlineFree"/>
      </w:pPr>
      <w:r>
        <w:t>The younger brother said: “There is a banyan tree in the courtyard that I shelter under.</w:t>
      </w:r>
    </w:p>
    <w:p w14:paraId="65AE3070" w14:textId="77777777" w:rsidR="00800AD8" w:rsidRDefault="00DC1AE0" w:rsidP="000E1F59">
      <w:pPr>
        <w:pStyle w:val="InterlineText"/>
        <w:tabs>
          <w:tab w:val="left" w:pos="533"/>
          <w:tab w:val="left" w:pos="1187"/>
          <w:tab w:val="left" w:pos="2051"/>
          <w:tab w:val="left" w:pos="3065"/>
          <w:tab w:val="left" w:pos="4034"/>
          <w:tab w:val="left" w:pos="4298"/>
          <w:tab w:val="left" w:pos="5162"/>
          <w:tab w:val="left" w:pos="5756"/>
          <w:tab w:val="left" w:pos="6905"/>
          <w:tab w:val="left" w:pos="7409"/>
        </w:tabs>
      </w:pPr>
      <w:r w:rsidRPr="003A1D48">
        <w:rPr>
          <w:rStyle w:val="InterlineTextNumChar"/>
        </w:rPr>
        <w:t>003</w:t>
      </w:r>
      <w:r w:rsidR="00800AD8">
        <w:tab/>
        <w:t>nu</w:t>
      </w:r>
      <w:r w:rsidR="00800AD8">
        <w:tab/>
        <w:t>tja</w:t>
      </w:r>
      <w:r w:rsidR="00800AD8">
        <w:tab/>
        <w:t>leglegen,</w:t>
      </w:r>
      <w:r w:rsidR="00800AD8">
        <w:tab/>
        <w:t>matjani</w:t>
      </w:r>
      <w:r w:rsidR="00800AD8">
        <w:tab/>
        <w:t>a</w:t>
      </w:r>
      <w:r w:rsidR="00800AD8">
        <w:tab/>
        <w:t>vaîitjuq</w:t>
      </w:r>
      <w:r w:rsidR="00800AD8">
        <w:tab/>
        <w:t>kasi</w:t>
      </w:r>
      <w:r w:rsidR="00800AD8">
        <w:tab/>
        <w:t>vavaw</w:t>
      </w:r>
      <w:r w:rsidR="00800AD8">
        <w:tab/>
        <w:t>tua</w:t>
      </w:r>
      <w:r w:rsidR="000E1F59">
        <w:tab/>
        <w:t>djaraîap,</w:t>
      </w:r>
    </w:p>
    <w:p w14:paraId="6685360B" w14:textId="77777777" w:rsidR="00800AD8" w:rsidRDefault="00800AD8" w:rsidP="000E1F59">
      <w:pPr>
        <w:pStyle w:val="InterlineGlossWithTrans"/>
        <w:tabs>
          <w:tab w:val="left" w:pos="533"/>
          <w:tab w:val="left" w:pos="1187"/>
          <w:tab w:val="left" w:pos="2051"/>
          <w:tab w:val="left" w:pos="3065"/>
          <w:tab w:val="left" w:pos="4034"/>
          <w:tab w:val="left" w:pos="4298"/>
          <w:tab w:val="left" w:pos="5162"/>
          <w:tab w:val="left" w:pos="5756"/>
          <w:tab w:val="left" w:pos="6905"/>
          <w:tab w:val="left" w:pos="7409"/>
        </w:tabs>
      </w:pPr>
      <w:r>
        <w:tab/>
        <w:t>nu</w:t>
      </w:r>
      <w:r>
        <w:tab/>
        <w:t>tja</w:t>
      </w:r>
      <w:r>
        <w:tab/>
        <w:t>legleg-en</w:t>
      </w:r>
      <w:r>
        <w:tab/>
        <w:t>ma-tjani</w:t>
      </w:r>
      <w:r>
        <w:tab/>
        <w:t>a</w:t>
      </w:r>
      <w:r>
        <w:tab/>
        <w:t>vaîitjuq</w:t>
      </w:r>
      <w:r>
        <w:tab/>
        <w:t>kasi</w:t>
      </w:r>
      <w:r>
        <w:tab/>
        <w:t>va-vaw</w:t>
      </w:r>
      <w:r>
        <w:tab/>
        <w:t>tua</w:t>
      </w:r>
      <w:r w:rsidR="000E1F59">
        <w:tab/>
        <w:t>djaraîap</w:t>
      </w:r>
    </w:p>
    <w:p w14:paraId="1F7727CE" w14:textId="77777777" w:rsidR="00800AD8" w:rsidRDefault="00800AD8" w:rsidP="000E1F59">
      <w:pPr>
        <w:pStyle w:val="InterlineTransNoFree"/>
        <w:tabs>
          <w:tab w:val="left" w:pos="1187"/>
          <w:tab w:val="left" w:pos="2051"/>
          <w:tab w:val="left" w:pos="3065"/>
          <w:tab w:val="left" w:pos="4034"/>
          <w:tab w:val="left" w:pos="4298"/>
          <w:tab w:val="left" w:pos="5162"/>
          <w:tab w:val="left" w:pos="5756"/>
          <w:tab w:val="left" w:pos="6905"/>
          <w:tab w:val="left" w:pos="7409"/>
        </w:tabs>
      </w:pPr>
      <w:r>
        <w:tab/>
        <w:t>when</w:t>
      </w:r>
      <w:r>
        <w:tab/>
        <w:t>we(</w:t>
      </w:r>
      <w:r>
        <w:rPr>
          <w:smallCaps/>
        </w:rPr>
        <w:t>inc</w:t>
      </w:r>
      <w:r>
        <w:t>)</w:t>
      </w:r>
      <w:r>
        <w:tab/>
        <w:t>shake-</w:t>
      </w:r>
      <w:r>
        <w:rPr>
          <w:smallCaps/>
        </w:rPr>
        <w:t>pf</w:t>
      </w:r>
      <w:r>
        <w:tab/>
      </w:r>
      <w:r>
        <w:rPr>
          <w:smallCaps/>
        </w:rPr>
        <w:t>stat</w:t>
      </w:r>
      <w:r>
        <w:t>-fall</w:t>
      </w:r>
      <w:r>
        <w:rPr>
          <w:smallCaps/>
        </w:rPr>
        <w:tab/>
        <w:t>c</w:t>
      </w:r>
      <w:r>
        <w:rPr>
          <w:smallCaps/>
        </w:rPr>
        <w:tab/>
      </w:r>
      <w:r>
        <w:t>money</w:t>
      </w:r>
      <w:r>
        <w:tab/>
        <w:t>from</w:t>
      </w:r>
      <w:r>
        <w:tab/>
      </w:r>
      <w:r>
        <w:rPr>
          <w:smallCaps/>
        </w:rPr>
        <w:t>red</w:t>
      </w:r>
      <w:r>
        <w:t>-above</w:t>
      </w:r>
      <w:r>
        <w:tab/>
      </w:r>
      <w:r>
        <w:rPr>
          <w:smallCaps/>
        </w:rPr>
        <w:t>obl</w:t>
      </w:r>
      <w:r w:rsidR="000E1F59">
        <w:tab/>
        <w:t>banyan</w:t>
      </w:r>
    </w:p>
    <w:p w14:paraId="393EBB37" w14:textId="77777777" w:rsidR="00800AD8" w:rsidRDefault="000E1F59" w:rsidP="000E1F59">
      <w:pPr>
        <w:pStyle w:val="InterlineText"/>
        <w:tabs>
          <w:tab w:val="left" w:pos="533"/>
          <w:tab w:val="left" w:pos="1307"/>
          <w:tab w:val="left" w:pos="2081"/>
          <w:tab w:val="left" w:pos="2345"/>
        </w:tabs>
      </w:pPr>
      <w:r>
        <w:tab/>
        <w:t>kaka,”</w:t>
      </w:r>
      <w:r>
        <w:tab/>
      </w:r>
      <w:r w:rsidR="00800AD8">
        <w:t>ayain</w:t>
      </w:r>
      <w:r>
        <w:tab/>
      </w:r>
      <w:r w:rsidR="00800AD8">
        <w:t>a</w:t>
      </w:r>
      <w:r w:rsidR="00800AD8">
        <w:tab/>
        <w:t>tjavulung.</w:t>
      </w:r>
    </w:p>
    <w:p w14:paraId="36A0FB5B" w14:textId="77777777" w:rsidR="00800AD8" w:rsidRDefault="000E1F59" w:rsidP="000E1F59">
      <w:pPr>
        <w:pStyle w:val="InterlineGlossWithTrans"/>
        <w:tabs>
          <w:tab w:val="left" w:pos="533"/>
          <w:tab w:val="left" w:pos="1307"/>
          <w:tab w:val="left" w:pos="2081"/>
          <w:tab w:val="left" w:pos="2345"/>
        </w:tabs>
      </w:pPr>
      <w:r>
        <w:tab/>
        <w:t>kaka</w:t>
      </w:r>
      <w:r w:rsidR="00800AD8">
        <w:tab/>
        <w:t>aya-en</w:t>
      </w:r>
      <w:r w:rsidR="00800AD8">
        <w:tab/>
        <w:t>a</w:t>
      </w:r>
      <w:r w:rsidR="00800AD8">
        <w:tab/>
        <w:t>tja-vulung</w:t>
      </w:r>
    </w:p>
    <w:p w14:paraId="58D7ABBF" w14:textId="77777777" w:rsidR="00800AD8" w:rsidRDefault="000E1F59" w:rsidP="000E1F59">
      <w:pPr>
        <w:pStyle w:val="InterlineTrans"/>
        <w:tabs>
          <w:tab w:val="left" w:pos="533"/>
          <w:tab w:val="left" w:pos="1307"/>
          <w:tab w:val="left" w:pos="2081"/>
          <w:tab w:val="left" w:pos="2345"/>
        </w:tabs>
      </w:pPr>
      <w:r>
        <w:tab/>
        <w:t>sibling</w:t>
      </w:r>
      <w:r w:rsidR="00800AD8">
        <w:tab/>
        <w:t>say-</w:t>
      </w:r>
      <w:r w:rsidR="00800AD8">
        <w:rPr>
          <w:smallCaps/>
        </w:rPr>
        <w:t>pf</w:t>
      </w:r>
      <w:r w:rsidR="00800AD8">
        <w:rPr>
          <w:smallCaps/>
        </w:rPr>
        <w:tab/>
        <w:t>c</w:t>
      </w:r>
      <w:r w:rsidR="00800AD8">
        <w:rPr>
          <w:smallCaps/>
        </w:rPr>
        <w:tab/>
      </w:r>
      <w:r w:rsidR="00800AD8">
        <w:t>more-old</w:t>
      </w:r>
    </w:p>
    <w:p w14:paraId="64E4A87C" w14:textId="77777777" w:rsidR="00800AD8" w:rsidRDefault="00800AD8" w:rsidP="00A433E0">
      <w:pPr>
        <w:pStyle w:val="InterlineFreeCommentFollows"/>
      </w:pPr>
      <w:r>
        <w:t>When we shake it, money falls down from on top of the banyan, brother,” he said to the older one.</w:t>
      </w:r>
    </w:p>
    <w:p w14:paraId="33207EAE" w14:textId="77777777" w:rsidR="00800AD8" w:rsidRDefault="00EF1560" w:rsidP="00A433E0">
      <w:pPr>
        <w:pStyle w:val="CommentLastWithHalfSpace"/>
      </w:pPr>
      <w:r>
        <w:t>[</w:t>
      </w:r>
      <w:r w:rsidR="00800AD8" w:rsidRPr="00A433E0">
        <w:rPr>
          <w:rStyle w:val="VernacularText"/>
          <w:lang w:val="en-GB"/>
        </w:rPr>
        <w:t>leglegen</w:t>
      </w:r>
      <w:r w:rsidR="00800AD8">
        <w:t xml:space="preserve">: </w:t>
      </w:r>
      <w:r>
        <w:t>OA</w:t>
      </w:r>
      <w:r w:rsidR="00800AD8">
        <w:t xml:space="preserve"> has </w:t>
      </w:r>
      <w:r w:rsidR="00800AD8" w:rsidRPr="00A433E0">
        <w:rPr>
          <w:rStyle w:val="VernacularText"/>
          <w:lang w:val="en-GB"/>
        </w:rPr>
        <w:t>regregen</w:t>
      </w:r>
      <w:r w:rsidR="00800AD8">
        <w:t xml:space="preserve"> (</w:t>
      </w:r>
      <w:r>
        <w:t>= ‘</w:t>
      </w:r>
      <w:r w:rsidR="00800AD8">
        <w:t>cut with saw</w:t>
      </w:r>
      <w:r>
        <w:t>’</w:t>
      </w:r>
      <w:r w:rsidR="00800AD8">
        <w:t xml:space="preserve">), but </w:t>
      </w:r>
      <w:r>
        <w:t>with</w:t>
      </w:r>
      <w:r w:rsidR="00800AD8">
        <w:t xml:space="preserve"> Japanese</w:t>
      </w:r>
      <w:r>
        <w:t xml:space="preserve"> </w:t>
      </w:r>
      <w:r w:rsidR="00800AD8">
        <w:t>translation ‘shake’.</w:t>
      </w:r>
      <w:r>
        <w:t>]</w:t>
      </w:r>
    </w:p>
    <w:p w14:paraId="00A8A6B1" w14:textId="77777777" w:rsidR="00800AD8" w:rsidRDefault="00DC1AE0" w:rsidP="000E1F59">
      <w:pPr>
        <w:pStyle w:val="InterlineText"/>
        <w:tabs>
          <w:tab w:val="left" w:pos="533"/>
          <w:tab w:val="left" w:pos="1022"/>
          <w:tab w:val="left" w:pos="1676"/>
          <w:tab w:val="left" w:pos="3620"/>
          <w:tab w:val="left" w:pos="4259"/>
          <w:tab w:val="left" w:pos="5033"/>
          <w:tab w:val="left" w:pos="5627"/>
          <w:tab w:val="left" w:pos="6701"/>
          <w:tab w:val="left" w:pos="7190"/>
          <w:tab w:val="left" w:pos="7574"/>
        </w:tabs>
      </w:pPr>
      <w:r w:rsidRPr="003A1D48">
        <w:rPr>
          <w:rStyle w:val="InterlineTextNumChar"/>
        </w:rPr>
        <w:t>004</w:t>
      </w:r>
      <w:r w:rsidR="00800AD8">
        <w:tab/>
        <w:t>qau</w:t>
      </w:r>
      <w:r w:rsidR="00800AD8">
        <w:tab/>
        <w:t>“nu</w:t>
      </w:r>
      <w:r w:rsidR="00800AD8">
        <w:tab/>
        <w:t>maitazua</w:t>
      </w:r>
      <w:r w:rsidR="000E1F59">
        <w:tab/>
        <w:t>vaik</w:t>
      </w:r>
      <w:r w:rsidR="000E1F59">
        <w:tab/>
        <w:t>anga</w:t>
      </w:r>
      <w:r w:rsidR="000E1F59">
        <w:tab/>
        <w:t>ken</w:t>
      </w:r>
      <w:r w:rsidR="000E1F59">
        <w:tab/>
        <w:t>kiliîing,</w:t>
      </w:r>
      <w:r w:rsidR="000E1F59">
        <w:tab/>
        <w:t>sa</w:t>
      </w:r>
      <w:r w:rsidR="000E1F59">
        <w:tab/>
        <w:t>ku</w:t>
      </w:r>
      <w:r w:rsidR="000E1F59">
        <w:tab/>
        <w:t>leglegi</w:t>
      </w:r>
    </w:p>
    <w:p w14:paraId="610F80BB" w14:textId="77777777" w:rsidR="00800AD8" w:rsidRDefault="00800AD8" w:rsidP="000E1F59">
      <w:pPr>
        <w:pStyle w:val="InterlineGlossWithTrans"/>
        <w:tabs>
          <w:tab w:val="left" w:pos="533"/>
          <w:tab w:val="left" w:pos="1022"/>
          <w:tab w:val="left" w:pos="1676"/>
          <w:tab w:val="left" w:pos="3620"/>
          <w:tab w:val="left" w:pos="4259"/>
          <w:tab w:val="left" w:pos="5033"/>
          <w:tab w:val="left" w:pos="5627"/>
          <w:tab w:val="left" w:pos="6701"/>
          <w:tab w:val="left" w:pos="7190"/>
          <w:tab w:val="left" w:pos="7574"/>
        </w:tabs>
      </w:pPr>
      <w:r>
        <w:tab/>
        <w:t>qau</w:t>
      </w:r>
      <w:r>
        <w:tab/>
        <w:t>nu</w:t>
      </w:r>
      <w:r>
        <w:tab/>
        <w:t>ma-aya-ta-zua</w:t>
      </w:r>
      <w:r w:rsidR="000E1F59">
        <w:tab/>
        <w:t>vaik</w:t>
      </w:r>
      <w:r w:rsidR="000E1F59">
        <w:tab/>
        <w:t>anga</w:t>
      </w:r>
      <w:r w:rsidR="000E1F59">
        <w:tab/>
        <w:t>aken</w:t>
      </w:r>
      <w:r w:rsidR="000E1F59">
        <w:tab/>
        <w:t>ki-liîing</w:t>
      </w:r>
      <w:r w:rsidR="000E1F59">
        <w:tab/>
        <w:t>sa</w:t>
      </w:r>
      <w:r w:rsidR="000E1F59">
        <w:tab/>
        <w:t>ku</w:t>
      </w:r>
      <w:r w:rsidR="000E1F59">
        <w:tab/>
        <w:t>legleg-i</w:t>
      </w:r>
    </w:p>
    <w:p w14:paraId="2ACA7B20" w14:textId="77777777" w:rsidR="00800AD8" w:rsidRDefault="00800AD8" w:rsidP="000E1F59">
      <w:pPr>
        <w:pStyle w:val="InterlineTransNoFree"/>
        <w:tabs>
          <w:tab w:val="left" w:pos="1022"/>
          <w:tab w:val="left" w:pos="1676"/>
          <w:tab w:val="left" w:pos="3620"/>
          <w:tab w:val="left" w:pos="4259"/>
          <w:tab w:val="left" w:pos="5033"/>
          <w:tab w:val="left" w:pos="5627"/>
          <w:tab w:val="left" w:pos="6701"/>
          <w:tab w:val="left" w:pos="7190"/>
          <w:tab w:val="left" w:pos="7574"/>
        </w:tabs>
      </w:pPr>
      <w:r>
        <w:tab/>
        <w:t>so</w:t>
      </w:r>
      <w:r>
        <w:tab/>
        <w:t>when</w:t>
      </w:r>
      <w:r>
        <w:tab/>
      </w:r>
      <w:r>
        <w:rPr>
          <w:smallCaps/>
        </w:rPr>
        <w:t>stat</w:t>
      </w:r>
      <w:r>
        <w:t>-be.thus-?-that</w:t>
      </w:r>
      <w:r w:rsidR="000E1F59">
        <w:tab/>
        <w:t>leave</w:t>
      </w:r>
      <w:r w:rsidR="000E1F59">
        <w:tab/>
        <w:t>indeed</w:t>
      </w:r>
      <w:r w:rsidR="000E1F59">
        <w:tab/>
      </w:r>
      <w:r w:rsidR="00165861" w:rsidRPr="000D5EFB">
        <w:rPr>
          <w:smallCaps/>
        </w:rPr>
        <w:t>f.</w:t>
      </w:r>
      <w:r w:rsidR="000E1F59">
        <w:t>I</w:t>
      </w:r>
      <w:r w:rsidR="000E1F59">
        <w:tab/>
        <w:t>do-shelter</w:t>
      </w:r>
      <w:r w:rsidR="000E1F59">
        <w:tab/>
        <w:t>and</w:t>
      </w:r>
      <w:r w:rsidR="000E1F59">
        <w:tab/>
        <w:t>I</w:t>
      </w:r>
      <w:r w:rsidR="000E1F59">
        <w:tab/>
        <w:t>shake-</w:t>
      </w:r>
      <w:r w:rsidR="000E1F59">
        <w:rPr>
          <w:smallCaps/>
        </w:rPr>
        <w:t>pf</w:t>
      </w:r>
    </w:p>
    <w:p w14:paraId="34E23CDD" w14:textId="77777777" w:rsidR="00800AD8" w:rsidRDefault="000E1F59" w:rsidP="000E1F59">
      <w:pPr>
        <w:pStyle w:val="InterlineText"/>
        <w:tabs>
          <w:tab w:val="left" w:pos="533"/>
          <w:tab w:val="left" w:pos="1307"/>
          <w:tab w:val="left" w:pos="2066"/>
          <w:tab w:val="left" w:pos="2660"/>
          <w:tab w:val="left" w:pos="2924"/>
          <w:tab w:val="left" w:pos="4238"/>
          <w:tab w:val="left" w:pos="4712"/>
          <w:tab w:val="left" w:pos="4976"/>
          <w:tab w:val="left" w:pos="5750"/>
          <w:tab w:val="left" w:pos="6014"/>
        </w:tabs>
      </w:pPr>
      <w:r>
        <w:tab/>
      </w:r>
      <w:r w:rsidR="00800AD8">
        <w:t>anga,</w:t>
      </w:r>
      <w:r w:rsidR="00800AD8">
        <w:tab/>
        <w:t>uîa</w:t>
      </w:r>
      <w:r w:rsidR="00800AD8">
        <w:tab/>
        <w:t>ken</w:t>
      </w:r>
      <w:r w:rsidR="00800AD8">
        <w:tab/>
        <w:t>a</w:t>
      </w:r>
      <w:r w:rsidR="00800AD8">
        <w:tab/>
        <w:t>puvaîitjuq,”</w:t>
      </w:r>
      <w:r>
        <w:tab/>
      </w:r>
      <w:r w:rsidR="00800AD8">
        <w:t>aya</w:t>
      </w:r>
      <w:r w:rsidR="00800AD8">
        <w:tab/>
        <w:t>a</w:t>
      </w:r>
      <w:r>
        <w:tab/>
        <w:t>kaka</w:t>
      </w:r>
      <w:r>
        <w:tab/>
        <w:t>a</w:t>
      </w:r>
      <w:r>
        <w:tab/>
        <w:t>tjavulung.</w:t>
      </w:r>
    </w:p>
    <w:p w14:paraId="6645B3A3" w14:textId="77777777" w:rsidR="00800AD8" w:rsidRDefault="000E1F59" w:rsidP="000E1F59">
      <w:pPr>
        <w:pStyle w:val="InterlineGlossWithTrans"/>
        <w:tabs>
          <w:tab w:val="left" w:pos="533"/>
          <w:tab w:val="left" w:pos="1307"/>
          <w:tab w:val="left" w:pos="2066"/>
          <w:tab w:val="left" w:pos="2660"/>
          <w:tab w:val="left" w:pos="2924"/>
          <w:tab w:val="left" w:pos="4238"/>
          <w:tab w:val="left" w:pos="4712"/>
          <w:tab w:val="left" w:pos="4976"/>
          <w:tab w:val="left" w:pos="5750"/>
          <w:tab w:val="left" w:pos="6014"/>
        </w:tabs>
      </w:pPr>
      <w:r>
        <w:tab/>
      </w:r>
      <w:r w:rsidR="00800AD8">
        <w:t>anga</w:t>
      </w:r>
      <w:r w:rsidR="00800AD8">
        <w:tab/>
        <w:t>uîa</w:t>
      </w:r>
      <w:r w:rsidR="00800AD8">
        <w:tab/>
        <w:t>aken</w:t>
      </w:r>
      <w:r w:rsidR="00800AD8">
        <w:tab/>
        <w:t>a</w:t>
      </w:r>
      <w:r w:rsidR="00800AD8">
        <w:tab/>
        <w:t>pu-vaîitjuq</w:t>
      </w:r>
      <w:r w:rsidR="00800AD8">
        <w:tab/>
        <w:t>aya</w:t>
      </w:r>
      <w:r w:rsidR="00800AD8">
        <w:tab/>
        <w:t>a</w:t>
      </w:r>
      <w:r>
        <w:tab/>
        <w:t>kaka</w:t>
      </w:r>
      <w:r>
        <w:tab/>
        <w:t>a</w:t>
      </w:r>
      <w:r>
        <w:tab/>
        <w:t>tja-vulung</w:t>
      </w:r>
    </w:p>
    <w:p w14:paraId="1B096DC0" w14:textId="77777777" w:rsidR="00800AD8" w:rsidRDefault="000E1F59" w:rsidP="000E1F59">
      <w:pPr>
        <w:pStyle w:val="InterlineTrans"/>
        <w:tabs>
          <w:tab w:val="left" w:pos="533"/>
          <w:tab w:val="left" w:pos="1307"/>
          <w:tab w:val="left" w:pos="2066"/>
          <w:tab w:val="left" w:pos="2660"/>
          <w:tab w:val="left" w:pos="2924"/>
          <w:tab w:val="left" w:pos="4238"/>
          <w:tab w:val="left" w:pos="4712"/>
          <w:tab w:val="left" w:pos="4976"/>
          <w:tab w:val="left" w:pos="5750"/>
          <w:tab w:val="left" w:pos="6014"/>
        </w:tabs>
        <w:rPr>
          <w:smallCaps/>
        </w:rPr>
      </w:pPr>
      <w:r>
        <w:tab/>
      </w:r>
      <w:r w:rsidR="00800AD8">
        <w:t>indeed</w:t>
      </w:r>
      <w:r w:rsidR="00800AD8">
        <w:tab/>
        <w:t>so.that</w:t>
      </w:r>
      <w:r w:rsidR="00800AD8">
        <w:tab/>
      </w:r>
      <w:r w:rsidR="000D5EFB" w:rsidRPr="000D5EFB">
        <w:rPr>
          <w:smallCaps/>
        </w:rPr>
        <w:t>f.I</w:t>
      </w:r>
      <w:r w:rsidR="00800AD8">
        <w:rPr>
          <w:smallCaps/>
        </w:rPr>
        <w:tab/>
        <w:t>c</w:t>
      </w:r>
      <w:r w:rsidR="00800AD8">
        <w:rPr>
          <w:smallCaps/>
        </w:rPr>
        <w:tab/>
      </w:r>
      <w:r w:rsidR="00800AD8">
        <w:t>have-money</w:t>
      </w:r>
      <w:r w:rsidR="00800AD8">
        <w:tab/>
        <w:t>say</w:t>
      </w:r>
      <w:r w:rsidR="00800AD8">
        <w:rPr>
          <w:smallCaps/>
        </w:rPr>
        <w:tab/>
        <w:t>c</w:t>
      </w:r>
      <w:r>
        <w:tab/>
        <w:t>sibling</w:t>
      </w:r>
      <w:r>
        <w:rPr>
          <w:smallCaps/>
        </w:rPr>
        <w:tab/>
        <w:t>c</w:t>
      </w:r>
      <w:r>
        <w:rPr>
          <w:smallCaps/>
        </w:rPr>
        <w:tab/>
      </w:r>
      <w:r>
        <w:t>more-old</w:t>
      </w:r>
    </w:p>
    <w:p w14:paraId="53C42A0D" w14:textId="77777777" w:rsidR="00800AD8" w:rsidRDefault="00800AD8">
      <w:pPr>
        <w:pStyle w:val="InterlineFree"/>
      </w:pPr>
      <w:r>
        <w:t>“In that case I’ll go and shelter under it and shake it, so that I can get some money,” said the older brother.</w:t>
      </w:r>
    </w:p>
    <w:p w14:paraId="278E239E" w14:textId="77777777" w:rsidR="00800AD8" w:rsidRDefault="00DC1AE0" w:rsidP="00165861">
      <w:pPr>
        <w:pStyle w:val="InterlineText"/>
        <w:tabs>
          <w:tab w:val="left" w:pos="533"/>
          <w:tab w:val="left" w:pos="1022"/>
          <w:tab w:val="left" w:pos="1961"/>
          <w:tab w:val="left" w:pos="3425"/>
          <w:tab w:val="left" w:pos="4064"/>
          <w:tab w:val="left" w:pos="4748"/>
          <w:tab w:val="left" w:pos="5522"/>
          <w:tab w:val="left" w:pos="5786"/>
          <w:tab w:val="left" w:pos="6890"/>
          <w:tab w:val="left" w:pos="7154"/>
        </w:tabs>
      </w:pPr>
      <w:r w:rsidRPr="003A1D48">
        <w:rPr>
          <w:rStyle w:val="InterlineTextNumChar"/>
        </w:rPr>
        <w:t>005</w:t>
      </w:r>
      <w:r w:rsidR="00800AD8">
        <w:tab/>
        <w:t>qau</w:t>
      </w:r>
      <w:r w:rsidR="00800AD8">
        <w:tab/>
        <w:t>inika</w:t>
      </w:r>
      <w:r w:rsidR="00800AD8">
        <w:tab/>
        <w:t>tsuatsuay</w:t>
      </w:r>
      <w:r w:rsidR="00800AD8">
        <w:tab/>
        <w:t>vaik</w:t>
      </w:r>
      <w:r w:rsidR="00165861">
        <w:tab/>
        <w:t>azua</w:t>
      </w:r>
      <w:r w:rsidR="00165861">
        <w:tab/>
        <w:t>kaka</w:t>
      </w:r>
      <w:r w:rsidR="00165861">
        <w:tab/>
        <w:t>a</w:t>
      </w:r>
      <w:r w:rsidR="00165861">
        <w:tab/>
        <w:t>tjavulung</w:t>
      </w:r>
      <w:r w:rsidR="00165861">
        <w:tab/>
        <w:t>a</w:t>
      </w:r>
      <w:r w:rsidR="00165861">
        <w:tab/>
        <w:t>kiliîing,</w:t>
      </w:r>
    </w:p>
    <w:p w14:paraId="12F937A6" w14:textId="77777777" w:rsidR="00800AD8" w:rsidRDefault="00800AD8" w:rsidP="00165861">
      <w:pPr>
        <w:pStyle w:val="InterlineGlossWithTrans"/>
        <w:tabs>
          <w:tab w:val="left" w:pos="533"/>
          <w:tab w:val="left" w:pos="1022"/>
          <w:tab w:val="left" w:pos="1961"/>
          <w:tab w:val="left" w:pos="3425"/>
          <w:tab w:val="left" w:pos="4064"/>
          <w:tab w:val="left" w:pos="4748"/>
          <w:tab w:val="left" w:pos="5522"/>
          <w:tab w:val="left" w:pos="5786"/>
          <w:tab w:val="left" w:pos="6890"/>
          <w:tab w:val="left" w:pos="7154"/>
        </w:tabs>
      </w:pPr>
      <w:r>
        <w:tab/>
        <w:t>qau</w:t>
      </w:r>
      <w:r>
        <w:tab/>
        <w:t>ini-ka</w:t>
      </w:r>
      <w:r>
        <w:tab/>
        <w:t>tsua-tsuay</w:t>
      </w:r>
      <w:r>
        <w:tab/>
        <w:t>vaik</w:t>
      </w:r>
      <w:r w:rsidR="00165861">
        <w:tab/>
        <w:t>a-zua</w:t>
      </w:r>
      <w:r w:rsidR="00165861">
        <w:tab/>
        <w:t>kaka</w:t>
      </w:r>
      <w:r w:rsidR="00165861">
        <w:tab/>
        <w:t>a</w:t>
      </w:r>
      <w:r w:rsidR="00165861">
        <w:tab/>
        <w:t>tja-vulung</w:t>
      </w:r>
      <w:r w:rsidR="00165861">
        <w:tab/>
        <w:t>a</w:t>
      </w:r>
      <w:r w:rsidR="00165861">
        <w:tab/>
        <w:t>ki-liîing</w:t>
      </w:r>
    </w:p>
    <w:p w14:paraId="7DD88736" w14:textId="77777777" w:rsidR="00800AD8" w:rsidRDefault="00800AD8" w:rsidP="00165861">
      <w:pPr>
        <w:pStyle w:val="InterlineTransNoFree"/>
        <w:tabs>
          <w:tab w:val="left" w:pos="1022"/>
          <w:tab w:val="left" w:pos="1961"/>
          <w:tab w:val="left" w:pos="3425"/>
          <w:tab w:val="left" w:pos="4064"/>
          <w:tab w:val="left" w:pos="4748"/>
          <w:tab w:val="left" w:pos="5522"/>
          <w:tab w:val="left" w:pos="5786"/>
          <w:tab w:val="left" w:pos="6890"/>
          <w:tab w:val="left" w:pos="7154"/>
        </w:tabs>
      </w:pPr>
      <w:r>
        <w:tab/>
        <w:t>so</w:t>
      </w:r>
      <w:r>
        <w:tab/>
        <w:t>not-after</w:t>
      </w:r>
      <w:r>
        <w:tab/>
      </w:r>
      <w:r>
        <w:rPr>
          <w:smallCaps/>
        </w:rPr>
        <w:t>red</w:t>
      </w:r>
      <w:r>
        <w:t>-long.time</w:t>
      </w:r>
      <w:r>
        <w:tab/>
        <w:t>leave</w:t>
      </w:r>
      <w:r w:rsidR="00165861">
        <w:tab/>
      </w:r>
      <w:r w:rsidR="00165861">
        <w:rPr>
          <w:smallCaps/>
        </w:rPr>
        <w:t>c-</w:t>
      </w:r>
      <w:r w:rsidR="00165861">
        <w:t>that</w:t>
      </w:r>
      <w:r w:rsidR="00165861">
        <w:tab/>
        <w:t>sibling</w:t>
      </w:r>
      <w:r w:rsidR="00165861">
        <w:rPr>
          <w:smallCaps/>
        </w:rPr>
        <w:tab/>
        <w:t>c</w:t>
      </w:r>
      <w:r w:rsidR="00165861">
        <w:rPr>
          <w:smallCaps/>
        </w:rPr>
        <w:tab/>
      </w:r>
      <w:r w:rsidR="00165861">
        <w:t>more-old</w:t>
      </w:r>
      <w:r w:rsidR="00165861">
        <w:rPr>
          <w:smallCaps/>
        </w:rPr>
        <w:tab/>
        <w:t>c</w:t>
      </w:r>
      <w:r w:rsidR="00165861">
        <w:rPr>
          <w:smallCaps/>
        </w:rPr>
        <w:tab/>
      </w:r>
      <w:r w:rsidR="00165861">
        <w:t>do-shelter</w:t>
      </w:r>
    </w:p>
    <w:p w14:paraId="76C80D63" w14:textId="77777777" w:rsidR="00800AD8" w:rsidRDefault="00165861" w:rsidP="00165861">
      <w:pPr>
        <w:pStyle w:val="InterlineText"/>
        <w:tabs>
          <w:tab w:val="left" w:pos="533"/>
          <w:tab w:val="left" w:pos="1022"/>
        </w:tabs>
      </w:pPr>
      <w:r>
        <w:tab/>
      </w:r>
      <w:r w:rsidR="00800AD8">
        <w:t>sa</w:t>
      </w:r>
      <w:r w:rsidR="00800AD8">
        <w:tab/>
        <w:t>leglegi.</w:t>
      </w:r>
    </w:p>
    <w:p w14:paraId="73B68905" w14:textId="77777777" w:rsidR="00800AD8" w:rsidRDefault="00165861" w:rsidP="00165861">
      <w:pPr>
        <w:pStyle w:val="InterlineGlossWithTrans"/>
        <w:tabs>
          <w:tab w:val="left" w:pos="533"/>
          <w:tab w:val="left" w:pos="1022"/>
        </w:tabs>
      </w:pPr>
      <w:r>
        <w:tab/>
      </w:r>
      <w:r w:rsidR="00800AD8">
        <w:t>sa</w:t>
      </w:r>
      <w:r w:rsidR="00800AD8">
        <w:tab/>
        <w:t>legleg-i</w:t>
      </w:r>
    </w:p>
    <w:p w14:paraId="3CB380F9" w14:textId="77777777" w:rsidR="00800AD8" w:rsidRDefault="00165861" w:rsidP="00165861">
      <w:pPr>
        <w:pStyle w:val="InterlineTrans"/>
        <w:tabs>
          <w:tab w:val="left" w:pos="533"/>
          <w:tab w:val="left" w:pos="1022"/>
        </w:tabs>
      </w:pPr>
      <w:r>
        <w:tab/>
      </w:r>
      <w:r w:rsidR="00800AD8">
        <w:t>and</w:t>
      </w:r>
      <w:r w:rsidR="00800AD8">
        <w:tab/>
        <w:t>shake-</w:t>
      </w:r>
      <w:r w:rsidR="00800AD8">
        <w:rPr>
          <w:smallCaps/>
        </w:rPr>
        <w:t>pf</w:t>
      </w:r>
    </w:p>
    <w:p w14:paraId="4D67A98C" w14:textId="77777777" w:rsidR="00800AD8" w:rsidRDefault="00800AD8">
      <w:pPr>
        <w:pStyle w:val="InterlineFree"/>
      </w:pPr>
      <w:r>
        <w:t>Not long afterwards the older brother went and sheltered under it and shook it.</w:t>
      </w:r>
    </w:p>
    <w:p w14:paraId="1CE03894" w14:textId="77777777" w:rsidR="00800AD8" w:rsidRDefault="00DC1AE0" w:rsidP="00165861">
      <w:pPr>
        <w:pStyle w:val="InterlineText"/>
        <w:tabs>
          <w:tab w:val="left" w:pos="533"/>
          <w:tab w:val="left" w:pos="1202"/>
          <w:tab w:val="left" w:pos="2171"/>
          <w:tab w:val="left" w:pos="2435"/>
          <w:tab w:val="left" w:pos="3164"/>
          <w:tab w:val="left" w:pos="3953"/>
          <w:tab w:val="left" w:pos="4682"/>
          <w:tab w:val="left" w:pos="5546"/>
          <w:tab w:val="left" w:pos="6275"/>
        </w:tabs>
      </w:pPr>
      <w:r w:rsidRPr="003A1D48">
        <w:rPr>
          <w:rStyle w:val="InterlineTextNumChar"/>
        </w:rPr>
        <w:t>006</w:t>
      </w:r>
      <w:r w:rsidR="00800AD8">
        <w:tab/>
        <w:t>manu</w:t>
      </w:r>
      <w:r w:rsidR="00800AD8">
        <w:tab/>
        <w:t>matjani</w:t>
      </w:r>
      <w:r w:rsidR="00800AD8">
        <w:tab/>
        <w:t>a</w:t>
      </w:r>
      <w:r w:rsidR="00800AD8">
        <w:tab/>
        <w:t>marka</w:t>
      </w:r>
      <w:r w:rsidR="00800AD8">
        <w:tab/>
        <w:t>qatjuvi</w:t>
      </w:r>
      <w:r w:rsidR="00165861">
        <w:tab/>
        <w:t>marka</w:t>
      </w:r>
      <w:r w:rsidR="00165861">
        <w:tab/>
        <w:t>qatjulaî</w:t>
      </w:r>
      <w:r w:rsidR="00165861">
        <w:tab/>
        <w:t>marka</w:t>
      </w:r>
      <w:r w:rsidR="00165861">
        <w:tab/>
        <w:t>qatsiîay.</w:t>
      </w:r>
    </w:p>
    <w:p w14:paraId="60E73BA3" w14:textId="77777777" w:rsidR="00800AD8" w:rsidRDefault="00800AD8" w:rsidP="00165861">
      <w:pPr>
        <w:pStyle w:val="InterlineGlossWithTrans"/>
        <w:tabs>
          <w:tab w:val="left" w:pos="533"/>
          <w:tab w:val="left" w:pos="1202"/>
          <w:tab w:val="left" w:pos="2171"/>
          <w:tab w:val="left" w:pos="2435"/>
          <w:tab w:val="left" w:pos="3164"/>
          <w:tab w:val="left" w:pos="3953"/>
          <w:tab w:val="left" w:pos="4682"/>
          <w:tab w:val="left" w:pos="5546"/>
          <w:tab w:val="left" w:pos="6275"/>
        </w:tabs>
      </w:pPr>
      <w:r>
        <w:tab/>
        <w:t>manu</w:t>
      </w:r>
      <w:r>
        <w:tab/>
        <w:t>ma-tjani</w:t>
      </w:r>
      <w:r>
        <w:tab/>
        <w:t>a</w:t>
      </w:r>
      <w:r>
        <w:tab/>
        <w:t>marka</w:t>
      </w:r>
      <w:r>
        <w:tab/>
        <w:t>qatjuvi</w:t>
      </w:r>
      <w:r w:rsidR="00165861">
        <w:tab/>
        <w:t>marka</w:t>
      </w:r>
      <w:r w:rsidR="00165861">
        <w:tab/>
        <w:t>qatjulaî</w:t>
      </w:r>
      <w:r w:rsidR="00165861">
        <w:tab/>
        <w:t>marka</w:t>
      </w:r>
      <w:r w:rsidR="00165861">
        <w:tab/>
        <w:t>qatsiîay</w:t>
      </w:r>
    </w:p>
    <w:p w14:paraId="21E7CD0F" w14:textId="77777777" w:rsidR="00800AD8" w:rsidRDefault="00800AD8" w:rsidP="00165861">
      <w:pPr>
        <w:pStyle w:val="InterlineTrans"/>
        <w:tabs>
          <w:tab w:val="left" w:pos="533"/>
          <w:tab w:val="left" w:pos="1202"/>
          <w:tab w:val="left" w:pos="2171"/>
          <w:tab w:val="left" w:pos="2435"/>
          <w:tab w:val="left" w:pos="3164"/>
          <w:tab w:val="left" w:pos="3953"/>
          <w:tab w:val="left" w:pos="4682"/>
          <w:tab w:val="left" w:pos="5546"/>
          <w:tab w:val="left" w:pos="6275"/>
        </w:tabs>
      </w:pPr>
      <w:r>
        <w:tab/>
        <w:t>then</w:t>
      </w:r>
      <w:r>
        <w:tab/>
      </w:r>
      <w:smartTag w:uri="urn:schemas-microsoft-com:office:smarttags" w:element="Street">
        <w:smartTag w:uri="urn:schemas-microsoft-com:office:smarttags" w:element="address">
          <w:r>
            <w:rPr>
              <w:smallCaps/>
            </w:rPr>
            <w:t>stat</w:t>
          </w:r>
          <w:r>
            <w:t>-fall</w:t>
          </w:r>
          <w:r>
            <w:rPr>
              <w:smallCaps/>
            </w:rPr>
            <w:tab/>
            <w:t>c</w:t>
          </w:r>
          <w:r>
            <w:rPr>
              <w:smallCaps/>
            </w:rPr>
            <w:tab/>
            <w:t>pl</w:t>
          </w:r>
        </w:smartTag>
      </w:smartTag>
      <w:r>
        <w:tab/>
        <w:t>snake</w:t>
      </w:r>
      <w:r w:rsidR="00165861">
        <w:tab/>
      </w:r>
      <w:r w:rsidR="00165861">
        <w:rPr>
          <w:smallCaps/>
        </w:rPr>
        <w:t>pl</w:t>
      </w:r>
      <w:r w:rsidR="00165861">
        <w:tab/>
        <w:t>worm</w:t>
      </w:r>
      <w:r w:rsidR="00165861">
        <w:tab/>
      </w:r>
      <w:r w:rsidR="00165861">
        <w:rPr>
          <w:smallCaps/>
        </w:rPr>
        <w:t>pl</w:t>
      </w:r>
      <w:r w:rsidR="00165861">
        <w:tab/>
        <w:t>stone</w:t>
      </w:r>
    </w:p>
    <w:p w14:paraId="54B2810E" w14:textId="77777777" w:rsidR="00800AD8" w:rsidRDefault="00800AD8">
      <w:pPr>
        <w:pStyle w:val="InterlineFree"/>
      </w:pPr>
      <w:r>
        <w:t>But snakes, worms and stones fell down.</w:t>
      </w:r>
    </w:p>
    <w:p w14:paraId="5F0DD04C" w14:textId="77777777" w:rsidR="00800AD8" w:rsidRDefault="00DC1AE0" w:rsidP="00165861">
      <w:pPr>
        <w:pStyle w:val="InterlineText"/>
        <w:tabs>
          <w:tab w:val="left" w:pos="533"/>
          <w:tab w:val="left" w:pos="1022"/>
          <w:tab w:val="left" w:pos="2156"/>
          <w:tab w:val="left" w:pos="2840"/>
          <w:tab w:val="left" w:pos="3614"/>
          <w:tab w:val="left" w:pos="3878"/>
        </w:tabs>
      </w:pPr>
      <w:r w:rsidRPr="003A1D48">
        <w:rPr>
          <w:rStyle w:val="InterlineTextNumChar"/>
        </w:rPr>
        <w:t>007</w:t>
      </w:r>
      <w:r w:rsidR="00800AD8">
        <w:tab/>
        <w:t>qau</w:t>
      </w:r>
      <w:r w:rsidR="00800AD8">
        <w:tab/>
        <w:t>limutseng</w:t>
      </w:r>
      <w:r w:rsidR="00800AD8">
        <w:tab/>
        <w:t>azua</w:t>
      </w:r>
      <w:r w:rsidR="00800AD8">
        <w:tab/>
        <w:t>kaka</w:t>
      </w:r>
      <w:r w:rsidR="00165861">
        <w:tab/>
        <w:t>a</w:t>
      </w:r>
      <w:r w:rsidR="00165861">
        <w:tab/>
        <w:t>tjavulung.</w:t>
      </w:r>
    </w:p>
    <w:p w14:paraId="2FFCE820" w14:textId="77777777" w:rsidR="00800AD8" w:rsidRDefault="00800AD8" w:rsidP="00165861">
      <w:pPr>
        <w:pStyle w:val="InterlineGlossWithTrans"/>
        <w:tabs>
          <w:tab w:val="left" w:pos="533"/>
          <w:tab w:val="left" w:pos="1022"/>
          <w:tab w:val="left" w:pos="2156"/>
          <w:tab w:val="left" w:pos="2840"/>
          <w:tab w:val="left" w:pos="3614"/>
          <w:tab w:val="left" w:pos="3878"/>
        </w:tabs>
      </w:pPr>
      <w:r>
        <w:tab/>
        <w:t>qau</w:t>
      </w:r>
      <w:r>
        <w:tab/>
        <w:t>li-mutseng</w:t>
      </w:r>
      <w:r>
        <w:tab/>
        <w:t>a-zua</w:t>
      </w:r>
      <w:r>
        <w:tab/>
        <w:t>kaka</w:t>
      </w:r>
      <w:r w:rsidR="00165861">
        <w:tab/>
        <w:t>a</w:t>
      </w:r>
      <w:r w:rsidR="00165861">
        <w:tab/>
        <w:t>tja-vulung</w:t>
      </w:r>
    </w:p>
    <w:p w14:paraId="1461D86A" w14:textId="77777777" w:rsidR="00800AD8" w:rsidRDefault="00800AD8" w:rsidP="00B76180">
      <w:pPr>
        <w:pStyle w:val="InterlineTransNoFree"/>
        <w:tabs>
          <w:tab w:val="left" w:pos="1022"/>
          <w:tab w:val="left" w:pos="2156"/>
          <w:tab w:val="left" w:pos="2840"/>
          <w:tab w:val="left" w:pos="3614"/>
          <w:tab w:val="left" w:pos="3878"/>
          <w:tab w:val="right" w:pos="8789"/>
        </w:tabs>
      </w:pPr>
      <w:r>
        <w:tab/>
        <w:t>so</w:t>
      </w:r>
      <w:r>
        <w:tab/>
      </w:r>
      <w:r>
        <w:rPr>
          <w:smallCaps/>
        </w:rPr>
        <w:t>qal</w:t>
      </w:r>
      <w:r>
        <w:t>-angry</w:t>
      </w:r>
      <w:r>
        <w:tab/>
      </w:r>
      <w:r>
        <w:rPr>
          <w:smallCaps/>
        </w:rPr>
        <w:t>c-</w:t>
      </w:r>
      <w:r>
        <w:t>that</w:t>
      </w:r>
      <w:r>
        <w:tab/>
        <w:t>sibling</w:t>
      </w:r>
      <w:r w:rsidR="00165861">
        <w:rPr>
          <w:smallCaps/>
        </w:rPr>
        <w:tab/>
        <w:t>c</w:t>
      </w:r>
      <w:r w:rsidR="00165861">
        <w:rPr>
          <w:smallCaps/>
        </w:rPr>
        <w:tab/>
      </w:r>
      <w:r w:rsidR="00165861">
        <w:t>more-old</w:t>
      </w:r>
      <w:r w:rsidR="00165861">
        <w:tab/>
        <w:t>The older brother was angry,</w:t>
      </w:r>
    </w:p>
    <w:p w14:paraId="08B8043F" w14:textId="77777777" w:rsidR="00800AD8" w:rsidRDefault="00DC1AE0" w:rsidP="00B63591">
      <w:pPr>
        <w:pStyle w:val="InterlineText"/>
        <w:tabs>
          <w:tab w:val="left" w:pos="533"/>
          <w:tab w:val="left" w:pos="1547"/>
          <w:tab w:val="left" w:pos="2501"/>
          <w:tab w:val="left" w:pos="2765"/>
          <w:tab w:val="left" w:pos="3539"/>
          <w:tab w:val="left" w:pos="3803"/>
        </w:tabs>
      </w:pPr>
      <w:r w:rsidRPr="003A1D48">
        <w:rPr>
          <w:rStyle w:val="InterlineTextNumChar"/>
        </w:rPr>
        <w:t>008</w:t>
      </w:r>
      <w:r w:rsidR="00800AD8">
        <w:tab/>
        <w:t>muri</w:t>
      </w:r>
      <w:r w:rsidR="00800AD8">
        <w:tab/>
        <w:t>seqasen</w:t>
      </w:r>
      <w:r w:rsidR="00800AD8">
        <w:tab/>
        <w:t>a</w:t>
      </w:r>
      <w:r w:rsidR="00800AD8">
        <w:tab/>
        <w:t>kaka</w:t>
      </w:r>
      <w:r w:rsidR="00800AD8">
        <w:tab/>
        <w:t>a</w:t>
      </w:r>
      <w:r w:rsidR="00165861">
        <w:tab/>
        <w:t>tjaîaîak.</w:t>
      </w:r>
    </w:p>
    <w:p w14:paraId="16879F09" w14:textId="77777777" w:rsidR="00800AD8" w:rsidRDefault="00800AD8" w:rsidP="00B63591">
      <w:pPr>
        <w:pStyle w:val="InterlineGlossWithTrans"/>
        <w:tabs>
          <w:tab w:val="left" w:pos="533"/>
          <w:tab w:val="left" w:pos="1547"/>
          <w:tab w:val="left" w:pos="2501"/>
          <w:tab w:val="left" w:pos="2765"/>
          <w:tab w:val="left" w:pos="3539"/>
          <w:tab w:val="left" w:pos="3803"/>
        </w:tabs>
      </w:pPr>
      <w:r>
        <w:tab/>
        <w:t>ma-uri</w:t>
      </w:r>
      <w:r>
        <w:tab/>
        <w:t>seqas-en</w:t>
      </w:r>
      <w:r>
        <w:tab/>
        <w:t>a</w:t>
      </w:r>
      <w:r>
        <w:tab/>
        <w:t>kaka</w:t>
      </w:r>
      <w:r>
        <w:tab/>
        <w:t>a</w:t>
      </w:r>
      <w:r w:rsidR="00165861">
        <w:tab/>
        <w:t>tja-îaîak</w:t>
      </w:r>
    </w:p>
    <w:p w14:paraId="6BECCDF2" w14:textId="77777777" w:rsidR="00800AD8" w:rsidRDefault="00800AD8" w:rsidP="00B63591">
      <w:pPr>
        <w:pStyle w:val="InterlineTrans"/>
        <w:tabs>
          <w:tab w:val="left" w:pos="533"/>
          <w:tab w:val="left" w:pos="1547"/>
          <w:tab w:val="left" w:pos="2501"/>
          <w:tab w:val="left" w:pos="2765"/>
          <w:tab w:val="left" w:pos="3539"/>
          <w:tab w:val="left" w:pos="3803"/>
        </w:tabs>
        <w:rPr>
          <w:smallCaps/>
        </w:rPr>
      </w:pPr>
      <w:r>
        <w:tab/>
      </w:r>
      <w:r>
        <w:rPr>
          <w:smallCaps/>
        </w:rPr>
        <w:t>stat</w:t>
      </w:r>
      <w:r>
        <w:t>-will</w:t>
      </w:r>
      <w:r>
        <w:tab/>
        <w:t>chop-</w:t>
      </w:r>
      <w:r>
        <w:rPr>
          <w:smallCaps/>
        </w:rPr>
        <w:t>pf</w:t>
      </w:r>
      <w:r>
        <w:rPr>
          <w:smallCaps/>
        </w:rPr>
        <w:tab/>
        <w:t>c</w:t>
      </w:r>
      <w:r>
        <w:rPr>
          <w:smallCaps/>
        </w:rPr>
        <w:tab/>
      </w:r>
      <w:r>
        <w:t>sibling</w:t>
      </w:r>
      <w:r>
        <w:rPr>
          <w:smallCaps/>
        </w:rPr>
        <w:tab/>
        <w:t>c</w:t>
      </w:r>
      <w:r w:rsidR="00165861">
        <w:tab/>
        <w:t>more-child</w:t>
      </w:r>
    </w:p>
    <w:p w14:paraId="76A5A729" w14:textId="77777777" w:rsidR="00800AD8" w:rsidRDefault="00800AD8">
      <w:pPr>
        <w:pStyle w:val="InterlineFree"/>
      </w:pPr>
      <w:r>
        <w:t>and was going to knife his younger brother.</w:t>
      </w:r>
    </w:p>
    <w:p w14:paraId="4C0ABF9D" w14:textId="77777777" w:rsidR="00800AD8" w:rsidRDefault="00DC1AE0" w:rsidP="00B63591">
      <w:pPr>
        <w:pStyle w:val="InterlineText"/>
        <w:tabs>
          <w:tab w:val="left" w:pos="533"/>
          <w:tab w:val="left" w:pos="1022"/>
          <w:tab w:val="left" w:pos="2246"/>
          <w:tab w:val="left" w:pos="2510"/>
          <w:tab w:val="left" w:pos="3284"/>
          <w:tab w:val="left" w:pos="3548"/>
          <w:tab w:val="left" w:pos="4712"/>
          <w:tab w:val="left" w:pos="5366"/>
          <w:tab w:val="left" w:pos="5810"/>
          <w:tab w:val="left" w:pos="6569"/>
        </w:tabs>
      </w:pPr>
      <w:r w:rsidRPr="003A1D48">
        <w:rPr>
          <w:rStyle w:val="InterlineTextNumChar"/>
        </w:rPr>
        <w:t>009</w:t>
      </w:r>
      <w:r w:rsidR="00800AD8">
        <w:tab/>
        <w:t>qau</w:t>
      </w:r>
      <w:r w:rsidR="00800AD8">
        <w:tab/>
        <w:t>kiîavaran</w:t>
      </w:r>
      <w:r w:rsidR="00800AD8">
        <w:tab/>
        <w:t>a</w:t>
      </w:r>
      <w:r w:rsidR="00800AD8">
        <w:tab/>
        <w:t>kaka</w:t>
      </w:r>
      <w:r w:rsidR="00800AD8">
        <w:tab/>
        <w:t>a</w:t>
      </w:r>
      <w:r w:rsidR="00B63591">
        <w:tab/>
        <w:t>tjaîaîak:</w:t>
      </w:r>
      <w:r w:rsidR="00B63591">
        <w:tab/>
        <w:t>“nu</w:t>
      </w:r>
      <w:r w:rsidR="00B63591">
        <w:tab/>
        <w:t>ini</w:t>
      </w:r>
      <w:r w:rsidR="00B63591">
        <w:tab/>
        <w:t>su</w:t>
      </w:r>
      <w:r w:rsidR="00B63591">
        <w:tab/>
        <w:t>kasalu,</w:t>
      </w:r>
    </w:p>
    <w:p w14:paraId="5365BD48" w14:textId="77777777" w:rsidR="00800AD8" w:rsidRDefault="00800AD8" w:rsidP="00B63591">
      <w:pPr>
        <w:pStyle w:val="InterlineGlossWithTrans"/>
        <w:tabs>
          <w:tab w:val="left" w:pos="533"/>
          <w:tab w:val="left" w:pos="1022"/>
          <w:tab w:val="left" w:pos="2246"/>
          <w:tab w:val="left" w:pos="2510"/>
          <w:tab w:val="left" w:pos="3284"/>
          <w:tab w:val="left" w:pos="3548"/>
          <w:tab w:val="left" w:pos="4712"/>
          <w:tab w:val="left" w:pos="5366"/>
          <w:tab w:val="left" w:pos="5810"/>
          <w:tab w:val="left" w:pos="6569"/>
        </w:tabs>
      </w:pPr>
      <w:r>
        <w:tab/>
        <w:t>qau</w:t>
      </w:r>
      <w:r>
        <w:tab/>
        <w:t>ki-îavar-an</w:t>
      </w:r>
      <w:r>
        <w:tab/>
        <w:t>a</w:t>
      </w:r>
      <w:r>
        <w:tab/>
        <w:t>kaka</w:t>
      </w:r>
      <w:r>
        <w:tab/>
        <w:t>a</w:t>
      </w:r>
      <w:r w:rsidR="00B63591">
        <w:tab/>
        <w:t>tja-îaîak</w:t>
      </w:r>
      <w:r w:rsidR="00B63591">
        <w:tab/>
        <w:t>nu</w:t>
      </w:r>
      <w:r w:rsidR="00B63591">
        <w:tab/>
        <w:t>ini</w:t>
      </w:r>
      <w:r w:rsidR="00B63591">
        <w:tab/>
        <w:t>su</w:t>
      </w:r>
      <w:r w:rsidR="00B63591">
        <w:tab/>
        <w:t>ka-salu</w:t>
      </w:r>
    </w:p>
    <w:p w14:paraId="011B456F" w14:textId="77777777" w:rsidR="00800AD8" w:rsidRDefault="00800AD8" w:rsidP="00B63591">
      <w:pPr>
        <w:pStyle w:val="InterlineTransNoFree"/>
        <w:tabs>
          <w:tab w:val="left" w:pos="1022"/>
          <w:tab w:val="left" w:pos="2246"/>
          <w:tab w:val="left" w:pos="2510"/>
          <w:tab w:val="left" w:pos="3284"/>
          <w:tab w:val="left" w:pos="3548"/>
          <w:tab w:val="left" w:pos="4712"/>
          <w:tab w:val="left" w:pos="5366"/>
          <w:tab w:val="left" w:pos="5810"/>
          <w:tab w:val="left" w:pos="6569"/>
        </w:tabs>
        <w:rPr>
          <w:smallCaps/>
        </w:rPr>
      </w:pPr>
      <w:r>
        <w:tab/>
        <w:t>so</w:t>
      </w:r>
      <w:r>
        <w:tab/>
        <w:t>do-speak-</w:t>
      </w:r>
      <w:r>
        <w:rPr>
          <w:smallCaps/>
        </w:rPr>
        <w:t>lf</w:t>
      </w:r>
      <w:r>
        <w:rPr>
          <w:smallCaps/>
        </w:rPr>
        <w:tab/>
        <w:t>c</w:t>
      </w:r>
      <w:r>
        <w:rPr>
          <w:smallCaps/>
        </w:rPr>
        <w:tab/>
      </w:r>
      <w:r>
        <w:t>sibling</w:t>
      </w:r>
      <w:r>
        <w:rPr>
          <w:smallCaps/>
        </w:rPr>
        <w:tab/>
        <w:t>c</w:t>
      </w:r>
      <w:r w:rsidR="00B63591">
        <w:tab/>
        <w:t>more-child</w:t>
      </w:r>
      <w:r w:rsidR="00B63591">
        <w:tab/>
        <w:t>when</w:t>
      </w:r>
      <w:r w:rsidR="00B63591">
        <w:tab/>
        <w:t>not</w:t>
      </w:r>
      <w:r w:rsidR="00B63591">
        <w:tab/>
        <w:t>you(</w:t>
      </w:r>
      <w:r w:rsidR="00B63591">
        <w:rPr>
          <w:smallCaps/>
        </w:rPr>
        <w:t>s</w:t>
      </w:r>
      <w:r w:rsidR="00B63591">
        <w:t>)</w:t>
      </w:r>
      <w:r w:rsidR="00B63591">
        <w:tab/>
      </w:r>
      <w:r w:rsidR="00B63591">
        <w:rPr>
          <w:smallCaps/>
        </w:rPr>
        <w:t>stat</w:t>
      </w:r>
      <w:r w:rsidR="00B63591">
        <w:t>-believe</w:t>
      </w:r>
    </w:p>
    <w:p w14:paraId="0E435160" w14:textId="77777777" w:rsidR="00800AD8" w:rsidRDefault="00B63591" w:rsidP="00B63591">
      <w:pPr>
        <w:pStyle w:val="InterlineText"/>
        <w:tabs>
          <w:tab w:val="left" w:pos="533"/>
          <w:tab w:val="left" w:pos="1622"/>
          <w:tab w:val="left" w:pos="1886"/>
        </w:tabs>
      </w:pPr>
      <w:r>
        <w:tab/>
      </w:r>
      <w:r w:rsidR="00800AD8">
        <w:t>tiakenay</w:t>
      </w:r>
      <w:r w:rsidR="00800AD8">
        <w:tab/>
        <w:t>a</w:t>
      </w:r>
      <w:r w:rsidR="00800AD8">
        <w:tab/>
        <w:t>lemegleg.”</w:t>
      </w:r>
    </w:p>
    <w:p w14:paraId="47957D22" w14:textId="77777777" w:rsidR="00800AD8" w:rsidRDefault="00B63591" w:rsidP="00B63591">
      <w:pPr>
        <w:pStyle w:val="InterlineGlossWithTrans"/>
        <w:tabs>
          <w:tab w:val="left" w:pos="533"/>
          <w:tab w:val="left" w:pos="1622"/>
          <w:tab w:val="left" w:pos="1886"/>
        </w:tabs>
      </w:pPr>
      <w:r>
        <w:tab/>
      </w:r>
      <w:r w:rsidR="00800AD8">
        <w:t>ti-aken-ay</w:t>
      </w:r>
      <w:r w:rsidR="00800AD8">
        <w:tab/>
        <w:t>a</w:t>
      </w:r>
      <w:r w:rsidR="00800AD8">
        <w:tab/>
        <w:t>em=legleg</w:t>
      </w:r>
    </w:p>
    <w:p w14:paraId="4CEE5B9A" w14:textId="77777777" w:rsidR="00800AD8" w:rsidRDefault="00800AD8" w:rsidP="00B63591">
      <w:pPr>
        <w:pStyle w:val="InterlineTrans"/>
        <w:tabs>
          <w:tab w:val="left" w:pos="533"/>
          <w:tab w:val="left" w:pos="1622"/>
          <w:tab w:val="left" w:pos="1886"/>
        </w:tabs>
      </w:pPr>
      <w:r>
        <w:tab/>
      </w:r>
      <w:r>
        <w:rPr>
          <w:smallCaps/>
        </w:rPr>
        <w:t>f-</w:t>
      </w:r>
      <w:r>
        <w:t>I-</w:t>
      </w:r>
      <w:r>
        <w:rPr>
          <w:smallCaps/>
        </w:rPr>
        <w:t>lf</w:t>
      </w:r>
      <w:r>
        <w:rPr>
          <w:smallCaps/>
        </w:rPr>
        <w:tab/>
        <w:t>c</w:t>
      </w:r>
      <w:r>
        <w:rPr>
          <w:smallCaps/>
        </w:rPr>
        <w:tab/>
        <w:t>af</w:t>
      </w:r>
      <w:r>
        <w:t>=shake</w:t>
      </w:r>
    </w:p>
    <w:p w14:paraId="6F3D07CC" w14:textId="77777777" w:rsidR="00800AD8" w:rsidRDefault="00800AD8">
      <w:pPr>
        <w:pStyle w:val="InterlineFree"/>
      </w:pPr>
      <w:r>
        <w:t>The younger brother said: “If you don’t believe me, I’ll do the shaking.”</w:t>
      </w:r>
    </w:p>
    <w:p w14:paraId="136109AF" w14:textId="77777777" w:rsidR="00800AD8" w:rsidRDefault="00DC1AE0" w:rsidP="00B63591">
      <w:pPr>
        <w:pStyle w:val="InterlineText"/>
        <w:tabs>
          <w:tab w:val="left" w:pos="533"/>
          <w:tab w:val="left" w:pos="1022"/>
          <w:tab w:val="left" w:pos="2036"/>
        </w:tabs>
      </w:pPr>
      <w:r w:rsidRPr="003A1D48">
        <w:rPr>
          <w:rStyle w:val="InterlineTextNumChar"/>
        </w:rPr>
        <w:t>010</w:t>
      </w:r>
      <w:r w:rsidR="00800AD8">
        <w:tab/>
        <w:t>qau</w:t>
      </w:r>
      <w:r w:rsidR="00800AD8">
        <w:tab/>
        <w:t>leglegen</w:t>
      </w:r>
      <w:r w:rsidR="00800AD8">
        <w:tab/>
        <w:t>nimadju.</w:t>
      </w:r>
    </w:p>
    <w:p w14:paraId="0CBD39B2" w14:textId="77777777" w:rsidR="00800AD8" w:rsidRDefault="00800AD8" w:rsidP="00B63591">
      <w:pPr>
        <w:pStyle w:val="InterlineGlossWithTrans"/>
        <w:tabs>
          <w:tab w:val="left" w:pos="533"/>
          <w:tab w:val="left" w:pos="1022"/>
          <w:tab w:val="left" w:pos="2036"/>
        </w:tabs>
      </w:pPr>
      <w:r>
        <w:tab/>
        <w:t>qau</w:t>
      </w:r>
      <w:r>
        <w:tab/>
        <w:t>legleg-en</w:t>
      </w:r>
      <w:r>
        <w:tab/>
        <w:t>ni-madju</w:t>
      </w:r>
    </w:p>
    <w:p w14:paraId="525B2134" w14:textId="77777777" w:rsidR="00800AD8" w:rsidRDefault="00800AD8" w:rsidP="00B76180">
      <w:pPr>
        <w:pStyle w:val="InterlineTransNoFree"/>
        <w:tabs>
          <w:tab w:val="left" w:pos="1022"/>
          <w:tab w:val="left" w:pos="2036"/>
          <w:tab w:val="right" w:pos="8789"/>
        </w:tabs>
      </w:pPr>
      <w:r>
        <w:tab/>
        <w:t>so</w:t>
      </w:r>
      <w:r>
        <w:tab/>
        <w:t>shake-</w:t>
      </w:r>
      <w:r>
        <w:rPr>
          <w:smallCaps/>
        </w:rPr>
        <w:t>pf</w:t>
      </w:r>
      <w:r>
        <w:tab/>
        <w:t>by-</w:t>
      </w:r>
      <w:r>
        <w:rPr>
          <w:smallCaps/>
        </w:rPr>
        <w:t>3rd.pers</w:t>
      </w:r>
      <w:r w:rsidR="00B63591">
        <w:rPr>
          <w:smallCaps/>
        </w:rPr>
        <w:tab/>
      </w:r>
      <w:r w:rsidR="00B63591">
        <w:t>He shook it;</w:t>
      </w:r>
    </w:p>
    <w:p w14:paraId="0D15A2EF" w14:textId="77777777" w:rsidR="00800AD8" w:rsidRDefault="00DC1AE0" w:rsidP="00B63591">
      <w:pPr>
        <w:pStyle w:val="InterlineText"/>
        <w:tabs>
          <w:tab w:val="left" w:pos="533"/>
          <w:tab w:val="left" w:pos="1352"/>
          <w:tab w:val="left" w:pos="2321"/>
          <w:tab w:val="left" w:pos="2585"/>
          <w:tab w:val="left" w:pos="3449"/>
          <w:tab w:val="left" w:pos="4178"/>
        </w:tabs>
      </w:pPr>
      <w:r w:rsidRPr="003A1D48">
        <w:rPr>
          <w:rStyle w:val="InterlineTextNumChar"/>
        </w:rPr>
        <w:lastRenderedPageBreak/>
        <w:t>011</w:t>
      </w:r>
      <w:r w:rsidR="00800AD8">
        <w:tab/>
        <w:t>mintu</w:t>
      </w:r>
      <w:r w:rsidR="00800AD8">
        <w:tab/>
        <w:t>matjani</w:t>
      </w:r>
      <w:r w:rsidR="00800AD8">
        <w:tab/>
        <w:t>a</w:t>
      </w:r>
      <w:r w:rsidR="00800AD8">
        <w:tab/>
        <w:t>vaîitjuq</w:t>
      </w:r>
      <w:r w:rsidR="00B63591">
        <w:tab/>
        <w:t>marka</w:t>
      </w:r>
      <w:r w:rsidR="00B63591">
        <w:tab/>
        <w:t>situngan.</w:t>
      </w:r>
    </w:p>
    <w:p w14:paraId="1218528A" w14:textId="77777777" w:rsidR="00800AD8" w:rsidRDefault="00800AD8" w:rsidP="00B63591">
      <w:pPr>
        <w:pStyle w:val="InterlineGlossWithTrans"/>
        <w:tabs>
          <w:tab w:val="left" w:pos="533"/>
          <w:tab w:val="left" w:pos="1352"/>
          <w:tab w:val="left" w:pos="2321"/>
          <w:tab w:val="left" w:pos="2585"/>
          <w:tab w:val="left" w:pos="3449"/>
          <w:tab w:val="left" w:pos="4178"/>
        </w:tabs>
      </w:pPr>
      <w:r>
        <w:tab/>
        <w:t>mintu</w:t>
      </w:r>
      <w:r>
        <w:tab/>
        <w:t>ma-tjani</w:t>
      </w:r>
      <w:r>
        <w:tab/>
        <w:t>a</w:t>
      </w:r>
      <w:r>
        <w:tab/>
        <w:t>vaîitjuq</w:t>
      </w:r>
      <w:r w:rsidR="00B63591">
        <w:tab/>
        <w:t>marka</w:t>
      </w:r>
      <w:r w:rsidR="00B63591">
        <w:tab/>
        <w:t>si-itung-an</w:t>
      </w:r>
    </w:p>
    <w:p w14:paraId="4A2335F3" w14:textId="77777777" w:rsidR="00800AD8" w:rsidRDefault="00800AD8" w:rsidP="00B63591">
      <w:pPr>
        <w:pStyle w:val="InterlineTrans"/>
        <w:tabs>
          <w:tab w:val="left" w:pos="533"/>
          <w:tab w:val="left" w:pos="1352"/>
          <w:tab w:val="left" w:pos="2321"/>
          <w:tab w:val="left" w:pos="2585"/>
          <w:tab w:val="left" w:pos="3449"/>
          <w:tab w:val="left" w:pos="4178"/>
        </w:tabs>
      </w:pPr>
      <w:r>
        <w:tab/>
        <w:t>sudden</w:t>
      </w:r>
      <w:r>
        <w:tab/>
      </w:r>
      <w:r>
        <w:rPr>
          <w:smallCaps/>
        </w:rPr>
        <w:t>stat</w:t>
      </w:r>
      <w:r>
        <w:t>-fall</w:t>
      </w:r>
      <w:r>
        <w:rPr>
          <w:smallCaps/>
        </w:rPr>
        <w:tab/>
        <w:t>c</w:t>
      </w:r>
      <w:r>
        <w:rPr>
          <w:smallCaps/>
        </w:rPr>
        <w:tab/>
      </w:r>
      <w:r>
        <w:t>money</w:t>
      </w:r>
      <w:r w:rsidR="00B63591">
        <w:tab/>
      </w:r>
      <w:r w:rsidR="00B63591">
        <w:rPr>
          <w:smallCaps/>
        </w:rPr>
        <w:t>pl</w:t>
      </w:r>
      <w:r w:rsidR="00B63591">
        <w:tab/>
      </w:r>
      <w:r w:rsidR="00B63591">
        <w:rPr>
          <w:smallCaps/>
        </w:rPr>
        <w:t>if</w:t>
      </w:r>
      <w:r w:rsidR="00B63591">
        <w:t>-cloth-</w:t>
      </w:r>
      <w:r w:rsidR="00B63591">
        <w:rPr>
          <w:smallCaps/>
        </w:rPr>
        <w:t>nom</w:t>
      </w:r>
    </w:p>
    <w:p w14:paraId="43D97F7F" w14:textId="77777777" w:rsidR="00800AD8" w:rsidRDefault="00800AD8">
      <w:pPr>
        <w:pStyle w:val="InterlineFree"/>
      </w:pPr>
      <w:r>
        <w:t>and down fell money and clothes.</w:t>
      </w:r>
    </w:p>
    <w:p w14:paraId="09FD0B46" w14:textId="77777777" w:rsidR="00800AD8" w:rsidRDefault="00DC1AE0" w:rsidP="00B63591">
      <w:pPr>
        <w:pStyle w:val="InterlineText"/>
        <w:tabs>
          <w:tab w:val="left" w:pos="533"/>
          <w:tab w:val="left" w:pos="1022"/>
          <w:tab w:val="left" w:pos="2366"/>
          <w:tab w:val="left" w:pos="3140"/>
          <w:tab w:val="left" w:pos="3404"/>
          <w:tab w:val="left" w:pos="4178"/>
          <w:tab w:val="left" w:pos="4442"/>
        </w:tabs>
      </w:pPr>
      <w:r w:rsidRPr="003A1D48">
        <w:rPr>
          <w:rStyle w:val="InterlineTextNumChar"/>
        </w:rPr>
        <w:t>012</w:t>
      </w:r>
      <w:r w:rsidR="00800AD8">
        <w:tab/>
        <w:t>qau</w:t>
      </w:r>
      <w:r w:rsidR="00800AD8">
        <w:tab/>
        <w:t>masalu</w:t>
      </w:r>
      <w:r w:rsidR="00800AD8">
        <w:tab/>
        <w:t>anga</w:t>
      </w:r>
      <w:r w:rsidR="00800AD8">
        <w:tab/>
        <w:t>a</w:t>
      </w:r>
      <w:r w:rsidR="00B63591">
        <w:tab/>
        <w:t>kaka</w:t>
      </w:r>
      <w:r w:rsidR="00B63591">
        <w:tab/>
        <w:t>a</w:t>
      </w:r>
      <w:r w:rsidR="00B63591">
        <w:tab/>
        <w:t>tjavulung.</w:t>
      </w:r>
    </w:p>
    <w:p w14:paraId="4BA631A1" w14:textId="77777777" w:rsidR="00800AD8" w:rsidRDefault="00800AD8" w:rsidP="00B63591">
      <w:pPr>
        <w:pStyle w:val="InterlineGlossWithTrans"/>
        <w:tabs>
          <w:tab w:val="left" w:pos="533"/>
          <w:tab w:val="left" w:pos="1022"/>
          <w:tab w:val="left" w:pos="2366"/>
          <w:tab w:val="left" w:pos="3140"/>
          <w:tab w:val="left" w:pos="3404"/>
          <w:tab w:val="left" w:pos="4178"/>
          <w:tab w:val="left" w:pos="4442"/>
        </w:tabs>
      </w:pPr>
      <w:r>
        <w:tab/>
        <w:t>qau</w:t>
      </w:r>
      <w:r>
        <w:tab/>
        <w:t>ma-salu</w:t>
      </w:r>
      <w:r>
        <w:tab/>
        <w:t>anga</w:t>
      </w:r>
      <w:r>
        <w:tab/>
        <w:t>a</w:t>
      </w:r>
      <w:r w:rsidR="00B63591">
        <w:tab/>
        <w:t>kaka</w:t>
      </w:r>
      <w:r w:rsidR="00B63591">
        <w:tab/>
        <w:t>a</w:t>
      </w:r>
      <w:r w:rsidR="00B63591">
        <w:tab/>
        <w:t>tja-vulung</w:t>
      </w:r>
    </w:p>
    <w:p w14:paraId="41CAC5FB" w14:textId="77777777" w:rsidR="00800AD8" w:rsidRDefault="00800AD8" w:rsidP="00B63591">
      <w:pPr>
        <w:pStyle w:val="InterlineTrans"/>
        <w:tabs>
          <w:tab w:val="left" w:pos="533"/>
          <w:tab w:val="left" w:pos="1022"/>
          <w:tab w:val="left" w:pos="2366"/>
          <w:tab w:val="left" w:pos="3140"/>
          <w:tab w:val="left" w:pos="3404"/>
          <w:tab w:val="left" w:pos="4178"/>
          <w:tab w:val="left" w:pos="4442"/>
        </w:tabs>
        <w:rPr>
          <w:smallCaps/>
        </w:rPr>
      </w:pPr>
      <w:r>
        <w:tab/>
        <w:t>so</w:t>
      </w:r>
      <w:r>
        <w:tab/>
      </w:r>
      <w:r>
        <w:rPr>
          <w:smallCaps/>
        </w:rPr>
        <w:t>stat</w:t>
      </w:r>
      <w:r>
        <w:t>-believe</w:t>
      </w:r>
      <w:r>
        <w:tab/>
        <w:t>indeed</w:t>
      </w:r>
      <w:r>
        <w:rPr>
          <w:smallCaps/>
        </w:rPr>
        <w:tab/>
        <w:t>c</w:t>
      </w:r>
      <w:r w:rsidR="00B63591">
        <w:tab/>
        <w:t>sibling</w:t>
      </w:r>
      <w:r w:rsidR="00B63591">
        <w:rPr>
          <w:smallCaps/>
        </w:rPr>
        <w:tab/>
        <w:t>c</w:t>
      </w:r>
      <w:r w:rsidR="00B63591">
        <w:rPr>
          <w:smallCaps/>
        </w:rPr>
        <w:tab/>
      </w:r>
      <w:r w:rsidR="00B63591">
        <w:t>more-old</w:t>
      </w:r>
    </w:p>
    <w:p w14:paraId="1B19F585" w14:textId="77777777" w:rsidR="00800AD8" w:rsidRDefault="00800AD8">
      <w:pPr>
        <w:pStyle w:val="InterlineFree"/>
      </w:pPr>
      <w:r>
        <w:t>So the older brother believed him.</w:t>
      </w:r>
    </w:p>
    <w:p w14:paraId="4DEC9FCB" w14:textId="77777777" w:rsidR="00800AD8" w:rsidRDefault="00DC1AE0" w:rsidP="00BE10AC">
      <w:pPr>
        <w:pStyle w:val="InterlineText"/>
        <w:tabs>
          <w:tab w:val="left" w:pos="533"/>
          <w:tab w:val="left" w:pos="1757"/>
          <w:tab w:val="left" w:pos="2351"/>
          <w:tab w:val="left" w:pos="2855"/>
          <w:tab w:val="left" w:pos="3539"/>
          <w:tab w:val="left" w:pos="4313"/>
          <w:tab w:val="left" w:pos="4577"/>
          <w:tab w:val="left" w:pos="5741"/>
          <w:tab w:val="left" w:pos="6380"/>
          <w:tab w:val="left" w:pos="6644"/>
          <w:tab w:val="left" w:pos="7493"/>
          <w:tab w:val="left" w:pos="7757"/>
        </w:tabs>
      </w:pPr>
      <w:r w:rsidRPr="003A1D48">
        <w:rPr>
          <w:rStyle w:val="InterlineTextNumChar"/>
        </w:rPr>
        <w:t>013</w:t>
      </w:r>
      <w:r w:rsidR="00800AD8">
        <w:tab/>
        <w:t>kiîavaran</w:t>
      </w:r>
      <w:r w:rsidR="00800AD8">
        <w:tab/>
        <w:t>anan</w:t>
      </w:r>
      <w:r w:rsidR="00800AD8">
        <w:tab/>
        <w:t>uta</w:t>
      </w:r>
      <w:r w:rsidR="00800AD8">
        <w:tab/>
        <w:t>azua</w:t>
      </w:r>
      <w:r w:rsidR="00BE10AC">
        <w:tab/>
        <w:t>kaka</w:t>
      </w:r>
      <w:r w:rsidR="00BE10AC">
        <w:tab/>
        <w:t>a</w:t>
      </w:r>
      <w:r w:rsidR="00BE10AC">
        <w:tab/>
        <w:t>tjaîaîak:</w:t>
      </w:r>
      <w:r w:rsidR="00BE10AC">
        <w:tab/>
        <w:t>“uzai</w:t>
      </w:r>
      <w:r w:rsidR="00BE10AC">
        <w:tab/>
        <w:t>a</w:t>
      </w:r>
      <w:r w:rsidR="00BE10AC">
        <w:tab/>
        <w:t>niaken</w:t>
      </w:r>
      <w:r w:rsidR="00BE10AC">
        <w:tab/>
        <w:t>a</w:t>
      </w:r>
      <w:r w:rsidR="00BE10AC">
        <w:tab/>
        <w:t>titaw</w:t>
      </w:r>
    </w:p>
    <w:p w14:paraId="09BB1C98" w14:textId="77777777" w:rsidR="00800AD8" w:rsidRDefault="00800AD8" w:rsidP="00BE10AC">
      <w:pPr>
        <w:pStyle w:val="InterlineGlossWithTrans"/>
        <w:tabs>
          <w:tab w:val="left" w:pos="533"/>
          <w:tab w:val="left" w:pos="1757"/>
          <w:tab w:val="left" w:pos="2351"/>
          <w:tab w:val="left" w:pos="2855"/>
          <w:tab w:val="left" w:pos="3539"/>
          <w:tab w:val="left" w:pos="4313"/>
          <w:tab w:val="left" w:pos="4577"/>
          <w:tab w:val="left" w:pos="5741"/>
          <w:tab w:val="left" w:pos="6380"/>
          <w:tab w:val="left" w:pos="6644"/>
          <w:tab w:val="left" w:pos="7493"/>
          <w:tab w:val="left" w:pos="7757"/>
        </w:tabs>
      </w:pPr>
      <w:r>
        <w:tab/>
        <w:t>ki-îavar-an</w:t>
      </w:r>
      <w:r>
        <w:tab/>
        <w:t>anan</w:t>
      </w:r>
      <w:r>
        <w:tab/>
        <w:t>uta</w:t>
      </w:r>
      <w:r>
        <w:tab/>
        <w:t>a-zua</w:t>
      </w:r>
      <w:r w:rsidR="00BE10AC">
        <w:tab/>
        <w:t>kaka</w:t>
      </w:r>
      <w:r w:rsidR="00BE10AC">
        <w:tab/>
        <w:t>a</w:t>
      </w:r>
      <w:r w:rsidR="00BE10AC">
        <w:tab/>
        <w:t>tja-îaîak</w:t>
      </w:r>
      <w:r w:rsidR="00BE10AC">
        <w:tab/>
        <w:t>uzay</w:t>
      </w:r>
      <w:r w:rsidR="00BE10AC">
        <w:tab/>
        <w:t>a</w:t>
      </w:r>
      <w:r w:rsidR="00BE10AC">
        <w:tab/>
        <w:t>ni-aken</w:t>
      </w:r>
      <w:r w:rsidR="00BE10AC">
        <w:tab/>
        <w:t>a</w:t>
      </w:r>
      <w:r w:rsidR="00BE10AC">
        <w:tab/>
        <w:t>titaw</w:t>
      </w:r>
    </w:p>
    <w:p w14:paraId="6A44B1A2" w14:textId="77777777" w:rsidR="00800AD8" w:rsidRDefault="00800AD8" w:rsidP="00BE10AC">
      <w:pPr>
        <w:pStyle w:val="InterlineTransNoFree"/>
        <w:tabs>
          <w:tab w:val="left" w:pos="1757"/>
          <w:tab w:val="left" w:pos="2351"/>
          <w:tab w:val="left" w:pos="2855"/>
          <w:tab w:val="left" w:pos="3539"/>
          <w:tab w:val="left" w:pos="4313"/>
          <w:tab w:val="left" w:pos="4577"/>
          <w:tab w:val="left" w:pos="5741"/>
          <w:tab w:val="left" w:pos="6380"/>
          <w:tab w:val="left" w:pos="6644"/>
          <w:tab w:val="left" w:pos="7493"/>
          <w:tab w:val="left" w:pos="7757"/>
        </w:tabs>
      </w:pPr>
      <w:r>
        <w:tab/>
        <w:t>do-speak-</w:t>
      </w:r>
      <w:r>
        <w:rPr>
          <w:smallCaps/>
        </w:rPr>
        <w:t>lf</w:t>
      </w:r>
      <w:r>
        <w:tab/>
        <w:t>still</w:t>
      </w:r>
      <w:r>
        <w:tab/>
        <w:t>also</w:t>
      </w:r>
      <w:r>
        <w:tab/>
      </w:r>
      <w:r>
        <w:rPr>
          <w:smallCaps/>
        </w:rPr>
        <w:t>c-</w:t>
      </w:r>
      <w:r>
        <w:t>that</w:t>
      </w:r>
      <w:r w:rsidR="00BE10AC">
        <w:tab/>
        <w:t>sibling</w:t>
      </w:r>
      <w:r w:rsidR="00BE10AC">
        <w:rPr>
          <w:smallCaps/>
        </w:rPr>
        <w:tab/>
        <w:t>c</w:t>
      </w:r>
      <w:r w:rsidR="00BE10AC">
        <w:rPr>
          <w:smallCaps/>
        </w:rPr>
        <w:tab/>
      </w:r>
      <w:r w:rsidR="00BE10AC">
        <w:t>more-child</w:t>
      </w:r>
      <w:r w:rsidR="00BE10AC">
        <w:tab/>
        <w:t>there</w:t>
      </w:r>
      <w:r w:rsidR="00BE10AC">
        <w:rPr>
          <w:smallCaps/>
        </w:rPr>
        <w:tab/>
        <w:t>c</w:t>
      </w:r>
      <w:r w:rsidR="00BE10AC">
        <w:tab/>
        <w:t>of-I</w:t>
      </w:r>
      <w:r w:rsidR="00BE10AC">
        <w:rPr>
          <w:smallCaps/>
        </w:rPr>
        <w:tab/>
        <w:t>c</w:t>
      </w:r>
      <w:r w:rsidR="00BE10AC">
        <w:rPr>
          <w:smallCaps/>
        </w:rPr>
        <w:tab/>
      </w:r>
      <w:r w:rsidR="00BE10AC">
        <w:t>hoe</w:t>
      </w:r>
    </w:p>
    <w:p w14:paraId="685F7974" w14:textId="77777777" w:rsidR="00800AD8" w:rsidRDefault="00800AD8" w:rsidP="00725970">
      <w:pPr>
        <w:pStyle w:val="InterlineText"/>
        <w:tabs>
          <w:tab w:val="left" w:pos="533"/>
          <w:tab w:val="left" w:pos="797"/>
        </w:tabs>
      </w:pPr>
      <w:r>
        <w:tab/>
        <w:t>a</w:t>
      </w:r>
      <w:r>
        <w:tab/>
        <w:t>bulabulay.</w:t>
      </w:r>
    </w:p>
    <w:p w14:paraId="31C33CAB" w14:textId="77777777" w:rsidR="00800AD8" w:rsidRDefault="00800AD8" w:rsidP="00725970">
      <w:pPr>
        <w:pStyle w:val="InterlineGlossWithTrans"/>
        <w:tabs>
          <w:tab w:val="left" w:pos="533"/>
          <w:tab w:val="left" w:pos="797"/>
        </w:tabs>
      </w:pPr>
      <w:r>
        <w:tab/>
        <w:t>a</w:t>
      </w:r>
      <w:r>
        <w:tab/>
        <w:t>bula-bulay</w:t>
      </w:r>
    </w:p>
    <w:p w14:paraId="29FB4AAF" w14:textId="77777777" w:rsidR="00800AD8" w:rsidRDefault="00BE10AC" w:rsidP="00B76180">
      <w:pPr>
        <w:pStyle w:val="InterlineTransNoFree"/>
        <w:tabs>
          <w:tab w:val="left" w:pos="797"/>
          <w:tab w:val="right" w:pos="8789"/>
        </w:tabs>
      </w:pPr>
      <w:r>
        <w:rPr>
          <w:smallCaps/>
        </w:rPr>
        <w:tab/>
      </w:r>
      <w:r w:rsidR="00800AD8">
        <w:rPr>
          <w:smallCaps/>
        </w:rPr>
        <w:t>c</w:t>
      </w:r>
      <w:r w:rsidR="00800AD8">
        <w:rPr>
          <w:smallCaps/>
        </w:rPr>
        <w:tab/>
        <w:t>red</w:t>
      </w:r>
      <w:r w:rsidR="00800AD8">
        <w:t>-beautiful</w:t>
      </w:r>
      <w:r w:rsidR="00725970">
        <w:tab/>
        <w:t>The younger brother also said: “I’ve got a fine hoe.</w:t>
      </w:r>
    </w:p>
    <w:p w14:paraId="286CD7E5" w14:textId="77777777" w:rsidR="00800AD8" w:rsidRDefault="00DC1AE0" w:rsidP="00725970">
      <w:pPr>
        <w:pStyle w:val="InterlineText"/>
        <w:tabs>
          <w:tab w:val="left" w:pos="533"/>
          <w:tab w:val="left" w:pos="1187"/>
          <w:tab w:val="left" w:pos="2051"/>
          <w:tab w:val="left" w:pos="2765"/>
          <w:tab w:val="left" w:pos="3269"/>
          <w:tab w:val="left" w:pos="3893"/>
          <w:tab w:val="left" w:pos="6197"/>
          <w:tab w:val="left" w:pos="6461"/>
        </w:tabs>
      </w:pPr>
      <w:r w:rsidRPr="003A1D48">
        <w:rPr>
          <w:rStyle w:val="InterlineTextNumChar"/>
        </w:rPr>
        <w:t>014</w:t>
      </w:r>
      <w:r w:rsidR="00800AD8">
        <w:tab/>
        <w:t>nu</w:t>
      </w:r>
      <w:r w:rsidR="00800AD8">
        <w:tab/>
        <w:t>tja</w:t>
      </w:r>
      <w:r w:rsidR="00800AD8">
        <w:tab/>
        <w:t>sikali</w:t>
      </w:r>
      <w:r w:rsidR="00725970">
        <w:tab/>
        <w:t>tua</w:t>
      </w:r>
      <w:r w:rsidR="00725970">
        <w:tab/>
        <w:t>qipu,</w:t>
      </w:r>
      <w:r w:rsidR="00725970">
        <w:tab/>
        <w:t>îekatsauan</w:t>
      </w:r>
      <w:r w:rsidR="00725970">
        <w:tab/>
        <w:t>a</w:t>
      </w:r>
      <w:r w:rsidR="00725970">
        <w:tab/>
        <w:t>sauzayan,”</w:t>
      </w:r>
    </w:p>
    <w:p w14:paraId="72A32822" w14:textId="77777777" w:rsidR="00800AD8" w:rsidRDefault="00800AD8" w:rsidP="00725970">
      <w:pPr>
        <w:pStyle w:val="InterlineGlossWithTrans"/>
        <w:tabs>
          <w:tab w:val="left" w:pos="533"/>
          <w:tab w:val="left" w:pos="1187"/>
          <w:tab w:val="left" w:pos="2051"/>
          <w:tab w:val="left" w:pos="2765"/>
          <w:tab w:val="left" w:pos="3269"/>
          <w:tab w:val="left" w:pos="3893"/>
          <w:tab w:val="left" w:pos="6197"/>
          <w:tab w:val="left" w:pos="6461"/>
        </w:tabs>
      </w:pPr>
      <w:r>
        <w:tab/>
        <w:t>nu</w:t>
      </w:r>
      <w:r>
        <w:tab/>
        <w:t>tja</w:t>
      </w:r>
      <w:r>
        <w:tab/>
        <w:t>si-kali</w:t>
      </w:r>
      <w:r w:rsidR="00725970">
        <w:tab/>
        <w:t>tua</w:t>
      </w:r>
      <w:r w:rsidR="00725970">
        <w:tab/>
        <w:t>qipu</w:t>
      </w:r>
      <w:r w:rsidR="00725970">
        <w:tab/>
        <w:t>îe-ka-tsau-an</w:t>
      </w:r>
      <w:r w:rsidR="00725970">
        <w:tab/>
        <w:t>a</w:t>
      </w:r>
      <w:r w:rsidR="00725970">
        <w:tab/>
        <w:t>sa-uzay-an</w:t>
      </w:r>
    </w:p>
    <w:p w14:paraId="7847862D" w14:textId="77777777" w:rsidR="00800AD8" w:rsidRDefault="00800AD8" w:rsidP="00725970">
      <w:pPr>
        <w:pStyle w:val="InterlineTransNoFree"/>
        <w:tabs>
          <w:tab w:val="left" w:pos="1187"/>
          <w:tab w:val="left" w:pos="2051"/>
          <w:tab w:val="left" w:pos="2765"/>
          <w:tab w:val="left" w:pos="3269"/>
          <w:tab w:val="left" w:pos="3893"/>
          <w:tab w:val="left" w:pos="6197"/>
          <w:tab w:val="left" w:pos="6461"/>
        </w:tabs>
      </w:pPr>
      <w:r>
        <w:tab/>
        <w:t>when</w:t>
      </w:r>
      <w:r>
        <w:tab/>
        <w:t>we(</w:t>
      </w:r>
      <w:r>
        <w:rPr>
          <w:smallCaps/>
        </w:rPr>
        <w:t>inc</w:t>
      </w:r>
      <w:r>
        <w:t>)</w:t>
      </w:r>
      <w:r>
        <w:tab/>
      </w:r>
      <w:r>
        <w:rPr>
          <w:smallCaps/>
        </w:rPr>
        <w:t>if</w:t>
      </w:r>
      <w:r>
        <w:t>-dig</w:t>
      </w:r>
      <w:r w:rsidR="00725970">
        <w:tab/>
      </w:r>
      <w:r w:rsidR="00725970">
        <w:rPr>
          <w:smallCaps/>
        </w:rPr>
        <w:t>obl</w:t>
      </w:r>
      <w:r w:rsidR="00725970">
        <w:tab/>
        <w:t>soil</w:t>
      </w:r>
      <w:r w:rsidR="00725970">
        <w:tab/>
        <w:t>go.to-become-being-</w:t>
      </w:r>
      <w:r w:rsidR="00725970">
        <w:rPr>
          <w:smallCaps/>
        </w:rPr>
        <w:t>lf</w:t>
      </w:r>
      <w:r w:rsidR="00725970">
        <w:rPr>
          <w:smallCaps/>
        </w:rPr>
        <w:tab/>
        <w:t>c</w:t>
      </w:r>
      <w:r w:rsidR="00725970">
        <w:rPr>
          <w:smallCaps/>
        </w:rPr>
        <w:tab/>
        <w:t>qal</w:t>
      </w:r>
      <w:r w:rsidR="00725970">
        <w:t>-there-</w:t>
      </w:r>
      <w:r w:rsidR="00725970">
        <w:rPr>
          <w:smallCaps/>
        </w:rPr>
        <w:t>nom</w:t>
      </w:r>
    </w:p>
    <w:p w14:paraId="6AF366DA" w14:textId="77777777" w:rsidR="00800AD8" w:rsidRDefault="00800AD8" w:rsidP="00725970">
      <w:pPr>
        <w:pStyle w:val="InterlineText"/>
        <w:tabs>
          <w:tab w:val="left" w:pos="533"/>
          <w:tab w:val="left" w:pos="1307"/>
          <w:tab w:val="left" w:pos="1571"/>
          <w:tab w:val="left" w:pos="2345"/>
        </w:tabs>
      </w:pPr>
      <w:r>
        <w:tab/>
        <w:t>ayain</w:t>
      </w:r>
      <w:r>
        <w:tab/>
        <w:t>a</w:t>
      </w:r>
      <w:r>
        <w:tab/>
        <w:t>kaka</w:t>
      </w:r>
      <w:r>
        <w:tab/>
        <w:t>tjavulung.</w:t>
      </w:r>
    </w:p>
    <w:p w14:paraId="16BDB8CD" w14:textId="77777777" w:rsidR="00800AD8" w:rsidRDefault="00800AD8" w:rsidP="00725970">
      <w:pPr>
        <w:pStyle w:val="InterlineGlossWithTrans"/>
        <w:tabs>
          <w:tab w:val="left" w:pos="533"/>
          <w:tab w:val="left" w:pos="1307"/>
          <w:tab w:val="left" w:pos="1571"/>
          <w:tab w:val="left" w:pos="2345"/>
        </w:tabs>
      </w:pPr>
      <w:r>
        <w:tab/>
        <w:t>aya-en</w:t>
      </w:r>
      <w:r>
        <w:tab/>
        <w:t>a</w:t>
      </w:r>
      <w:r>
        <w:tab/>
        <w:t>kaka</w:t>
      </w:r>
      <w:r>
        <w:tab/>
        <w:t>tja-vulung</w:t>
      </w:r>
    </w:p>
    <w:p w14:paraId="076750D7" w14:textId="77777777" w:rsidR="00800AD8" w:rsidRDefault="00800AD8" w:rsidP="00725970">
      <w:pPr>
        <w:pStyle w:val="InterlineTrans"/>
        <w:tabs>
          <w:tab w:val="left" w:pos="533"/>
          <w:tab w:val="left" w:pos="1307"/>
          <w:tab w:val="left" w:pos="1571"/>
          <w:tab w:val="left" w:pos="2345"/>
        </w:tabs>
      </w:pPr>
      <w:r>
        <w:tab/>
        <w:t>say-</w:t>
      </w:r>
      <w:r>
        <w:rPr>
          <w:smallCaps/>
        </w:rPr>
        <w:t>pf</w:t>
      </w:r>
      <w:r>
        <w:rPr>
          <w:smallCaps/>
        </w:rPr>
        <w:tab/>
        <w:t>c</w:t>
      </w:r>
      <w:r>
        <w:rPr>
          <w:smallCaps/>
        </w:rPr>
        <w:tab/>
      </w:r>
      <w:r>
        <w:t>sibling</w:t>
      </w:r>
      <w:r>
        <w:tab/>
        <w:t>more-old</w:t>
      </w:r>
    </w:p>
    <w:p w14:paraId="2194FCB5" w14:textId="77777777" w:rsidR="00800AD8" w:rsidRDefault="00800AD8" w:rsidP="00725970">
      <w:pPr>
        <w:pStyle w:val="InterlineFreeCommentFollows"/>
      </w:pPr>
      <w:r>
        <w:t>If we dig the soil with it, treasure appears,” he said to his older brother.</w:t>
      </w:r>
    </w:p>
    <w:p w14:paraId="6BAF72DC" w14:textId="77777777" w:rsidR="00800AD8" w:rsidRDefault="00725970" w:rsidP="00725970">
      <w:pPr>
        <w:pStyle w:val="CommentLastWithHalfSpace"/>
      </w:pPr>
      <w:r>
        <w:t>[</w:t>
      </w:r>
      <w:r w:rsidR="00800AD8" w:rsidRPr="00725970">
        <w:rPr>
          <w:rStyle w:val="VernacularText"/>
        </w:rPr>
        <w:t>sauzayan</w:t>
      </w:r>
      <w:r w:rsidR="00800AD8">
        <w:t xml:space="preserve">: under </w:t>
      </w:r>
      <w:r w:rsidR="00800AD8" w:rsidRPr="00725970">
        <w:rPr>
          <w:rStyle w:val="VernacularText"/>
        </w:rPr>
        <w:t>uzai</w:t>
      </w:r>
      <w:r>
        <w:t xml:space="preserve"> in</w:t>
      </w:r>
      <w:r w:rsidRPr="00725970">
        <w:t xml:space="preserve"> </w:t>
      </w:r>
      <w:r>
        <w:t>F330]</w:t>
      </w:r>
    </w:p>
    <w:p w14:paraId="44D64A39" w14:textId="77777777" w:rsidR="00800AD8" w:rsidRDefault="00DC1AE0" w:rsidP="00725970">
      <w:pPr>
        <w:pStyle w:val="InterlineText"/>
        <w:tabs>
          <w:tab w:val="left" w:pos="533"/>
          <w:tab w:val="left" w:pos="1757"/>
          <w:tab w:val="left" w:pos="2021"/>
          <w:tab w:val="left" w:pos="2795"/>
          <w:tab w:val="left" w:pos="3059"/>
          <w:tab w:val="left" w:pos="4163"/>
          <w:tab w:val="left" w:pos="4817"/>
          <w:tab w:val="left" w:pos="6761"/>
        </w:tabs>
      </w:pPr>
      <w:r w:rsidRPr="003A1D48">
        <w:rPr>
          <w:rStyle w:val="InterlineTextNumChar"/>
        </w:rPr>
        <w:t>015</w:t>
      </w:r>
      <w:r w:rsidR="00800AD8">
        <w:tab/>
        <w:t>kiîavaran</w:t>
      </w:r>
      <w:r w:rsidR="00800AD8">
        <w:tab/>
        <w:t>a</w:t>
      </w:r>
      <w:r w:rsidR="00800AD8">
        <w:tab/>
        <w:t>kaka</w:t>
      </w:r>
      <w:r w:rsidR="00800AD8">
        <w:tab/>
        <w:t>a</w:t>
      </w:r>
      <w:r w:rsidR="00800AD8">
        <w:tab/>
        <w:t>tjavulung:</w:t>
      </w:r>
      <w:r w:rsidR="00800AD8">
        <w:tab/>
        <w:t>“nu</w:t>
      </w:r>
      <w:r w:rsidR="00800AD8">
        <w:tab/>
        <w:t>maitazua</w:t>
      </w:r>
      <w:r w:rsidR="00725970">
        <w:tab/>
        <w:t>pasedjami</w:t>
      </w:r>
    </w:p>
    <w:p w14:paraId="6BEA408D" w14:textId="77777777" w:rsidR="00800AD8" w:rsidRDefault="00800AD8" w:rsidP="00725970">
      <w:pPr>
        <w:pStyle w:val="InterlineGlossWithTrans"/>
        <w:tabs>
          <w:tab w:val="left" w:pos="533"/>
          <w:tab w:val="left" w:pos="1757"/>
          <w:tab w:val="left" w:pos="2021"/>
          <w:tab w:val="left" w:pos="2795"/>
          <w:tab w:val="left" w:pos="3059"/>
          <w:tab w:val="left" w:pos="4163"/>
          <w:tab w:val="left" w:pos="4817"/>
          <w:tab w:val="left" w:pos="6761"/>
        </w:tabs>
      </w:pPr>
      <w:r>
        <w:tab/>
        <w:t>ki-îavar-an</w:t>
      </w:r>
      <w:r>
        <w:tab/>
        <w:t>a</w:t>
      </w:r>
      <w:r>
        <w:tab/>
        <w:t>kaka</w:t>
      </w:r>
      <w:r>
        <w:tab/>
        <w:t>a</w:t>
      </w:r>
      <w:r>
        <w:tab/>
        <w:t>tja-vulung</w:t>
      </w:r>
      <w:r>
        <w:tab/>
        <w:t>nu</w:t>
      </w:r>
      <w:r>
        <w:tab/>
        <w:t>ma-aya-ta-zua</w:t>
      </w:r>
      <w:r w:rsidR="00725970">
        <w:tab/>
        <w:t>pa-sedjam-i</w:t>
      </w:r>
    </w:p>
    <w:p w14:paraId="14BB44E1" w14:textId="77777777" w:rsidR="00800AD8" w:rsidRDefault="00800AD8" w:rsidP="00725970">
      <w:pPr>
        <w:pStyle w:val="InterlineTransNoFree"/>
        <w:tabs>
          <w:tab w:val="left" w:pos="1757"/>
          <w:tab w:val="left" w:pos="2021"/>
          <w:tab w:val="left" w:pos="2795"/>
          <w:tab w:val="left" w:pos="3059"/>
          <w:tab w:val="left" w:pos="4163"/>
          <w:tab w:val="left" w:pos="4817"/>
          <w:tab w:val="left" w:pos="6761"/>
        </w:tabs>
      </w:pPr>
      <w:r>
        <w:tab/>
        <w:t>do-speak-</w:t>
      </w:r>
      <w:r>
        <w:rPr>
          <w:smallCaps/>
        </w:rPr>
        <w:t>lf</w:t>
      </w:r>
      <w:r>
        <w:rPr>
          <w:smallCaps/>
        </w:rPr>
        <w:tab/>
        <w:t>c</w:t>
      </w:r>
      <w:r>
        <w:rPr>
          <w:smallCaps/>
        </w:rPr>
        <w:tab/>
      </w:r>
      <w:r>
        <w:t>sibling</w:t>
      </w:r>
      <w:r>
        <w:rPr>
          <w:smallCaps/>
        </w:rPr>
        <w:tab/>
        <w:t>c</w:t>
      </w:r>
      <w:r>
        <w:rPr>
          <w:smallCaps/>
        </w:rPr>
        <w:tab/>
      </w:r>
      <w:r>
        <w:t>more-old</w:t>
      </w:r>
      <w:r>
        <w:tab/>
        <w:t>when</w:t>
      </w:r>
      <w:r>
        <w:tab/>
      </w:r>
      <w:r>
        <w:rPr>
          <w:smallCaps/>
        </w:rPr>
        <w:t>stat</w:t>
      </w:r>
      <w:r>
        <w:t>-be.thus-?-that</w:t>
      </w:r>
      <w:r w:rsidR="00725970">
        <w:tab/>
        <w:t>cause-borrow-</w:t>
      </w:r>
      <w:r w:rsidR="00725970">
        <w:rPr>
          <w:smallCaps/>
        </w:rPr>
        <w:t>hort</w:t>
      </w:r>
    </w:p>
    <w:p w14:paraId="6F4E35B1" w14:textId="77777777" w:rsidR="00800AD8" w:rsidRDefault="005128E9" w:rsidP="005128E9">
      <w:pPr>
        <w:pStyle w:val="InterlineText"/>
        <w:tabs>
          <w:tab w:val="left" w:pos="533"/>
          <w:tab w:val="left" w:pos="1127"/>
          <w:tab w:val="left" w:pos="1631"/>
          <w:tab w:val="left" w:pos="2660"/>
          <w:tab w:val="left" w:pos="2924"/>
          <w:tab w:val="left" w:pos="3683"/>
          <w:tab w:val="left" w:pos="4157"/>
          <w:tab w:val="left" w:pos="4421"/>
          <w:tab w:val="left" w:pos="5195"/>
          <w:tab w:val="left" w:pos="5459"/>
        </w:tabs>
      </w:pPr>
      <w:r>
        <w:tab/>
      </w:r>
      <w:r w:rsidR="00800AD8">
        <w:t>aken</w:t>
      </w:r>
      <w:r w:rsidR="00800AD8">
        <w:tab/>
        <w:t>tua</w:t>
      </w:r>
      <w:r w:rsidR="00800AD8">
        <w:tab/>
        <w:t>nisun</w:t>
      </w:r>
      <w:r w:rsidR="00800AD8">
        <w:tab/>
        <w:t>a</w:t>
      </w:r>
      <w:r w:rsidR="00800AD8">
        <w:tab/>
        <w:t>titaw,”</w:t>
      </w:r>
      <w:r>
        <w:tab/>
      </w:r>
      <w:r w:rsidR="00800AD8">
        <w:t>aya</w:t>
      </w:r>
      <w:r w:rsidR="00800AD8">
        <w:tab/>
        <w:t>a</w:t>
      </w:r>
      <w:r w:rsidR="00800AD8">
        <w:tab/>
        <w:t>kaka</w:t>
      </w:r>
      <w:r w:rsidR="00800AD8">
        <w:tab/>
        <w:t>a</w:t>
      </w:r>
      <w:r>
        <w:tab/>
        <w:t>tjavulung.</w:t>
      </w:r>
    </w:p>
    <w:p w14:paraId="266EABDB" w14:textId="77777777" w:rsidR="00800AD8" w:rsidRDefault="005128E9" w:rsidP="005128E9">
      <w:pPr>
        <w:pStyle w:val="InterlineGlossWithTrans"/>
        <w:tabs>
          <w:tab w:val="left" w:pos="533"/>
          <w:tab w:val="left" w:pos="1127"/>
          <w:tab w:val="left" w:pos="1631"/>
          <w:tab w:val="left" w:pos="2660"/>
          <w:tab w:val="left" w:pos="2924"/>
          <w:tab w:val="left" w:pos="3683"/>
          <w:tab w:val="left" w:pos="4157"/>
          <w:tab w:val="left" w:pos="4421"/>
          <w:tab w:val="left" w:pos="5195"/>
          <w:tab w:val="left" w:pos="5459"/>
        </w:tabs>
      </w:pPr>
      <w:r>
        <w:tab/>
      </w:r>
      <w:r w:rsidR="00800AD8">
        <w:t>aken</w:t>
      </w:r>
      <w:r w:rsidR="00800AD8">
        <w:tab/>
        <w:t>tua</w:t>
      </w:r>
      <w:r w:rsidR="00800AD8">
        <w:tab/>
        <w:t>ni-sun</w:t>
      </w:r>
      <w:r w:rsidR="00800AD8">
        <w:tab/>
        <w:t>a</w:t>
      </w:r>
      <w:r w:rsidR="00800AD8">
        <w:tab/>
        <w:t>titaw</w:t>
      </w:r>
      <w:r w:rsidR="00800AD8">
        <w:tab/>
        <w:t>aya</w:t>
      </w:r>
      <w:r w:rsidR="00800AD8">
        <w:tab/>
        <w:t>a</w:t>
      </w:r>
      <w:r w:rsidR="00800AD8">
        <w:tab/>
        <w:t>kaka</w:t>
      </w:r>
      <w:r w:rsidR="00800AD8">
        <w:tab/>
        <w:t>a</w:t>
      </w:r>
      <w:r>
        <w:tab/>
        <w:t>tja-vulung</w:t>
      </w:r>
    </w:p>
    <w:p w14:paraId="7EC3C167" w14:textId="77777777" w:rsidR="00800AD8" w:rsidRDefault="00800AD8" w:rsidP="005128E9">
      <w:pPr>
        <w:pStyle w:val="InterlineTrans"/>
        <w:tabs>
          <w:tab w:val="left" w:pos="533"/>
          <w:tab w:val="left" w:pos="1127"/>
          <w:tab w:val="left" w:pos="1631"/>
          <w:tab w:val="left" w:pos="2660"/>
          <w:tab w:val="left" w:pos="2924"/>
          <w:tab w:val="left" w:pos="3683"/>
          <w:tab w:val="left" w:pos="4157"/>
          <w:tab w:val="left" w:pos="4421"/>
          <w:tab w:val="left" w:pos="5195"/>
          <w:tab w:val="left" w:pos="5459"/>
        </w:tabs>
        <w:rPr>
          <w:smallCaps/>
        </w:rPr>
      </w:pPr>
      <w:r>
        <w:tab/>
      </w:r>
      <w:r w:rsidR="000D5EFB" w:rsidRPr="000D5EFB">
        <w:rPr>
          <w:smallCaps/>
        </w:rPr>
        <w:t>f.I</w:t>
      </w:r>
      <w:r>
        <w:tab/>
      </w:r>
      <w:r>
        <w:rPr>
          <w:smallCaps/>
        </w:rPr>
        <w:t>obl</w:t>
      </w:r>
      <w:r>
        <w:tab/>
        <w:t>of-you(</w:t>
      </w:r>
      <w:r>
        <w:rPr>
          <w:smallCaps/>
        </w:rPr>
        <w:t>s</w:t>
      </w:r>
      <w:r>
        <w:t>)</w:t>
      </w:r>
      <w:r>
        <w:rPr>
          <w:smallCaps/>
        </w:rPr>
        <w:tab/>
        <w:t>c</w:t>
      </w:r>
      <w:r>
        <w:rPr>
          <w:smallCaps/>
        </w:rPr>
        <w:tab/>
      </w:r>
      <w:r>
        <w:t>hoe</w:t>
      </w:r>
      <w:r>
        <w:tab/>
        <w:t>say</w:t>
      </w:r>
      <w:r>
        <w:rPr>
          <w:smallCaps/>
        </w:rPr>
        <w:tab/>
        <w:t>c</w:t>
      </w:r>
      <w:r>
        <w:rPr>
          <w:smallCaps/>
        </w:rPr>
        <w:tab/>
      </w:r>
      <w:r>
        <w:t>sibling</w:t>
      </w:r>
      <w:r>
        <w:rPr>
          <w:smallCaps/>
        </w:rPr>
        <w:tab/>
        <w:t>c</w:t>
      </w:r>
      <w:r w:rsidR="005128E9">
        <w:tab/>
        <w:t>more-old</w:t>
      </w:r>
    </w:p>
    <w:p w14:paraId="36DF8C3F" w14:textId="77777777" w:rsidR="00800AD8" w:rsidRDefault="00800AD8">
      <w:pPr>
        <w:pStyle w:val="InterlineFree"/>
      </w:pPr>
      <w:r>
        <w:t>The older brother said: “In that case lend me your hoe,” said the older brother.</w:t>
      </w:r>
    </w:p>
    <w:p w14:paraId="3914223B" w14:textId="77777777" w:rsidR="00800AD8" w:rsidRDefault="00DC1AE0" w:rsidP="005128E9">
      <w:pPr>
        <w:pStyle w:val="InterlineText"/>
        <w:tabs>
          <w:tab w:val="left" w:pos="533"/>
          <w:tab w:val="left" w:pos="1022"/>
          <w:tab w:val="left" w:pos="2726"/>
          <w:tab w:val="left" w:pos="3215"/>
          <w:tab w:val="left" w:pos="4109"/>
          <w:tab w:val="left" w:pos="4598"/>
          <w:tab w:val="left" w:pos="5372"/>
          <w:tab w:val="left" w:pos="5636"/>
          <w:tab w:val="left" w:pos="6740"/>
          <w:tab w:val="left" w:pos="7244"/>
        </w:tabs>
      </w:pPr>
      <w:r w:rsidRPr="003A1D48">
        <w:rPr>
          <w:rStyle w:val="InterlineTextNumChar"/>
        </w:rPr>
        <w:t>016</w:t>
      </w:r>
      <w:r w:rsidR="00800AD8">
        <w:tab/>
        <w:t>qau</w:t>
      </w:r>
      <w:r w:rsidR="00800AD8">
        <w:tab/>
        <w:t>pasedjaman,</w:t>
      </w:r>
      <w:r w:rsidR="00800AD8">
        <w:tab/>
        <w:t>sa</w:t>
      </w:r>
      <w:r w:rsidR="005128E9">
        <w:tab/>
        <w:t>titavan</w:t>
      </w:r>
      <w:r w:rsidR="005128E9">
        <w:tab/>
        <w:t>nua</w:t>
      </w:r>
      <w:r w:rsidR="005128E9">
        <w:tab/>
        <w:t>kaka</w:t>
      </w:r>
      <w:r w:rsidR="005128E9">
        <w:tab/>
        <w:t>a</w:t>
      </w:r>
      <w:r w:rsidR="005128E9">
        <w:tab/>
        <w:t>tjavulung</w:t>
      </w:r>
      <w:r w:rsidR="005128E9">
        <w:tab/>
        <w:t>tua</w:t>
      </w:r>
      <w:r w:rsidR="005128E9">
        <w:tab/>
        <w:t>qipu.</w:t>
      </w:r>
    </w:p>
    <w:p w14:paraId="54720700" w14:textId="77777777" w:rsidR="00800AD8" w:rsidRDefault="00800AD8" w:rsidP="005128E9">
      <w:pPr>
        <w:pStyle w:val="InterlineGlossWithTrans"/>
        <w:tabs>
          <w:tab w:val="left" w:pos="533"/>
          <w:tab w:val="left" w:pos="1022"/>
          <w:tab w:val="left" w:pos="2726"/>
          <w:tab w:val="left" w:pos="3215"/>
          <w:tab w:val="left" w:pos="4109"/>
          <w:tab w:val="left" w:pos="4598"/>
          <w:tab w:val="left" w:pos="5372"/>
          <w:tab w:val="left" w:pos="5636"/>
          <w:tab w:val="left" w:pos="6740"/>
          <w:tab w:val="left" w:pos="7244"/>
        </w:tabs>
      </w:pPr>
      <w:r>
        <w:tab/>
        <w:t>qau</w:t>
      </w:r>
      <w:r>
        <w:tab/>
        <w:t>pa-sedjam-an</w:t>
      </w:r>
      <w:r>
        <w:tab/>
        <w:t>sa</w:t>
      </w:r>
      <w:r w:rsidR="005128E9">
        <w:tab/>
        <w:t>titaw-an</w:t>
      </w:r>
      <w:r w:rsidR="005128E9">
        <w:tab/>
        <w:t>nua</w:t>
      </w:r>
      <w:r w:rsidR="005128E9">
        <w:tab/>
        <w:t>kaka</w:t>
      </w:r>
      <w:r w:rsidR="005128E9">
        <w:tab/>
        <w:t>a</w:t>
      </w:r>
      <w:r w:rsidR="005128E9">
        <w:tab/>
        <w:t>tja-vulung</w:t>
      </w:r>
      <w:r w:rsidR="005128E9">
        <w:tab/>
        <w:t>tua</w:t>
      </w:r>
      <w:r w:rsidR="005128E9">
        <w:tab/>
        <w:t>qipu</w:t>
      </w:r>
    </w:p>
    <w:p w14:paraId="35837579" w14:textId="77777777" w:rsidR="00800AD8" w:rsidRDefault="00800AD8" w:rsidP="005128E9">
      <w:pPr>
        <w:pStyle w:val="InterlineTrans"/>
        <w:tabs>
          <w:tab w:val="left" w:pos="533"/>
          <w:tab w:val="left" w:pos="1022"/>
          <w:tab w:val="left" w:pos="2726"/>
          <w:tab w:val="left" w:pos="3215"/>
          <w:tab w:val="left" w:pos="4109"/>
          <w:tab w:val="left" w:pos="4598"/>
          <w:tab w:val="left" w:pos="5372"/>
          <w:tab w:val="left" w:pos="5636"/>
          <w:tab w:val="left" w:pos="6740"/>
          <w:tab w:val="left" w:pos="7244"/>
        </w:tabs>
      </w:pPr>
      <w:r>
        <w:tab/>
        <w:t>so</w:t>
      </w:r>
      <w:r>
        <w:tab/>
        <w:t>cause-borrow-</w:t>
      </w:r>
      <w:r>
        <w:rPr>
          <w:smallCaps/>
        </w:rPr>
        <w:t>lf</w:t>
      </w:r>
      <w:r>
        <w:tab/>
        <w:t>and</w:t>
      </w:r>
      <w:r w:rsidR="005128E9">
        <w:tab/>
        <w:t>hoe-</w:t>
      </w:r>
      <w:r w:rsidR="005128E9">
        <w:rPr>
          <w:smallCaps/>
        </w:rPr>
        <w:t>lf</w:t>
      </w:r>
      <w:r w:rsidR="005128E9">
        <w:tab/>
        <w:t>by</w:t>
      </w:r>
      <w:r w:rsidR="005128E9">
        <w:tab/>
        <w:t>sibling</w:t>
      </w:r>
      <w:r w:rsidR="005128E9">
        <w:rPr>
          <w:smallCaps/>
        </w:rPr>
        <w:tab/>
        <w:t>c</w:t>
      </w:r>
      <w:r w:rsidR="005128E9">
        <w:rPr>
          <w:smallCaps/>
        </w:rPr>
        <w:tab/>
      </w:r>
      <w:r w:rsidR="005128E9">
        <w:t>more-old</w:t>
      </w:r>
      <w:r w:rsidR="005128E9">
        <w:tab/>
      </w:r>
      <w:r w:rsidR="005128E9">
        <w:rPr>
          <w:smallCaps/>
        </w:rPr>
        <w:t>obl</w:t>
      </w:r>
      <w:r w:rsidR="005128E9">
        <w:tab/>
        <w:t>soil</w:t>
      </w:r>
    </w:p>
    <w:p w14:paraId="0F3E8112" w14:textId="77777777" w:rsidR="00800AD8" w:rsidRDefault="005128E9">
      <w:pPr>
        <w:pStyle w:val="InterlineFree"/>
      </w:pPr>
      <w:r>
        <w:t>S</w:t>
      </w:r>
      <w:r w:rsidR="00800AD8">
        <w:t>o he lent it and the older one hoed the soil with it.</w:t>
      </w:r>
    </w:p>
    <w:p w14:paraId="6BEA4868" w14:textId="77777777" w:rsidR="00800AD8" w:rsidRDefault="00DC1AE0" w:rsidP="005128E9">
      <w:pPr>
        <w:pStyle w:val="InterlineText"/>
        <w:tabs>
          <w:tab w:val="left" w:pos="533"/>
          <w:tab w:val="left" w:pos="1232"/>
          <w:tab w:val="left" w:pos="1886"/>
          <w:tab w:val="left" w:pos="2885"/>
          <w:tab w:val="left" w:pos="3794"/>
          <w:tab w:val="left" w:pos="4718"/>
          <w:tab w:val="left" w:pos="5402"/>
        </w:tabs>
      </w:pPr>
      <w:r w:rsidRPr="003A1D48">
        <w:rPr>
          <w:rStyle w:val="InterlineTextNumChar"/>
        </w:rPr>
        <w:t>017</w:t>
      </w:r>
      <w:r w:rsidR="00800AD8">
        <w:tab/>
        <w:t>îakua</w:t>
      </w:r>
      <w:r w:rsidR="00800AD8">
        <w:tab/>
        <w:t>nu</w:t>
      </w:r>
      <w:r w:rsidR="005128E9">
        <w:tab/>
        <w:t>temitaw,</w:t>
      </w:r>
      <w:r w:rsidR="005128E9">
        <w:tab/>
        <w:t>qatsiîai</w:t>
      </w:r>
      <w:r w:rsidR="005128E9">
        <w:tab/>
        <w:t>katua</w:t>
      </w:r>
      <w:r w:rsidR="005128E9">
        <w:tab/>
        <w:t>kasiw</w:t>
      </w:r>
      <w:r w:rsidR="005128E9">
        <w:tab/>
        <w:t>sakamaya.</w:t>
      </w:r>
    </w:p>
    <w:p w14:paraId="15E8B8D1" w14:textId="77777777" w:rsidR="00800AD8" w:rsidRDefault="00800AD8" w:rsidP="005128E9">
      <w:pPr>
        <w:pStyle w:val="InterlineGlossWithTrans"/>
        <w:tabs>
          <w:tab w:val="left" w:pos="533"/>
          <w:tab w:val="left" w:pos="1232"/>
          <w:tab w:val="left" w:pos="1886"/>
          <w:tab w:val="left" w:pos="2885"/>
          <w:tab w:val="left" w:pos="3794"/>
          <w:tab w:val="left" w:pos="4718"/>
          <w:tab w:val="left" w:pos="5402"/>
        </w:tabs>
      </w:pPr>
      <w:r>
        <w:tab/>
        <w:t>îakua</w:t>
      </w:r>
      <w:r>
        <w:tab/>
        <w:t>nu</w:t>
      </w:r>
      <w:r w:rsidR="005128E9">
        <w:tab/>
        <w:t>em=titaw</w:t>
      </w:r>
      <w:r w:rsidR="005128E9">
        <w:tab/>
        <w:t>qatsiîay</w:t>
      </w:r>
      <w:r w:rsidR="005128E9">
        <w:tab/>
        <w:t>ka-tua</w:t>
      </w:r>
      <w:r w:rsidR="005128E9">
        <w:tab/>
        <w:t>kasiw</w:t>
      </w:r>
      <w:r w:rsidR="005128E9">
        <w:tab/>
        <w:t>sakamaya</w:t>
      </w:r>
    </w:p>
    <w:p w14:paraId="1C06E74B" w14:textId="77777777" w:rsidR="00800AD8" w:rsidRDefault="00800AD8" w:rsidP="005128E9">
      <w:pPr>
        <w:pStyle w:val="InterlineTrans"/>
        <w:tabs>
          <w:tab w:val="left" w:pos="533"/>
          <w:tab w:val="left" w:pos="1232"/>
          <w:tab w:val="left" w:pos="1886"/>
          <w:tab w:val="left" w:pos="2885"/>
          <w:tab w:val="left" w:pos="3794"/>
          <w:tab w:val="left" w:pos="4718"/>
          <w:tab w:val="left" w:pos="5402"/>
        </w:tabs>
      </w:pPr>
      <w:r>
        <w:tab/>
        <w:t>but</w:t>
      </w:r>
      <w:r>
        <w:tab/>
        <w:t>when</w:t>
      </w:r>
      <w:r w:rsidR="005128E9">
        <w:tab/>
      </w:r>
      <w:r w:rsidR="005128E9">
        <w:rPr>
          <w:smallCaps/>
        </w:rPr>
        <w:t>af</w:t>
      </w:r>
      <w:r w:rsidR="005128E9">
        <w:t>=hoe</w:t>
      </w:r>
      <w:r w:rsidR="005128E9">
        <w:tab/>
        <w:t>stone</w:t>
      </w:r>
      <w:r w:rsidR="005128E9">
        <w:tab/>
        <w:t>and-</w:t>
      </w:r>
      <w:r w:rsidR="005128E9">
        <w:rPr>
          <w:smallCaps/>
        </w:rPr>
        <w:t>obl</w:t>
      </w:r>
      <w:r w:rsidR="005128E9">
        <w:tab/>
        <w:t>tree</w:t>
      </w:r>
      <w:r w:rsidR="005128E9">
        <w:tab/>
        <w:t>only</w:t>
      </w:r>
    </w:p>
    <w:p w14:paraId="4FE3F905" w14:textId="77777777" w:rsidR="00800AD8" w:rsidRDefault="00800AD8">
      <w:pPr>
        <w:pStyle w:val="InterlineFree"/>
      </w:pPr>
      <w:r>
        <w:t>But when he hoed there were only stones and wood.</w:t>
      </w:r>
    </w:p>
    <w:p w14:paraId="77D5074F" w14:textId="77777777" w:rsidR="00800AD8" w:rsidRDefault="00DC1AE0" w:rsidP="005128E9">
      <w:pPr>
        <w:pStyle w:val="InterlineText"/>
        <w:tabs>
          <w:tab w:val="left" w:pos="533"/>
          <w:tab w:val="left" w:pos="1022"/>
          <w:tab w:val="left" w:pos="2156"/>
          <w:tab w:val="left" w:pos="2840"/>
          <w:tab w:val="left" w:pos="3614"/>
          <w:tab w:val="left" w:pos="4673"/>
          <w:tab w:val="left" w:pos="5357"/>
        </w:tabs>
      </w:pPr>
      <w:r w:rsidRPr="003A1D48">
        <w:rPr>
          <w:rStyle w:val="InterlineTextNumChar"/>
        </w:rPr>
        <w:t>018</w:t>
      </w:r>
      <w:r w:rsidR="00800AD8">
        <w:tab/>
        <w:t>qau</w:t>
      </w:r>
      <w:r w:rsidR="00800AD8">
        <w:tab/>
        <w:t>limutseng</w:t>
      </w:r>
      <w:r w:rsidR="00800AD8">
        <w:tab/>
        <w:t>azua</w:t>
      </w:r>
      <w:r w:rsidR="00800AD8">
        <w:tab/>
        <w:t>kaka;</w:t>
      </w:r>
      <w:r w:rsidR="005128E9">
        <w:tab/>
        <w:t>siverits</w:t>
      </w:r>
      <w:r w:rsidR="005128E9">
        <w:tab/>
        <w:t>azua</w:t>
      </w:r>
      <w:r w:rsidR="005128E9">
        <w:tab/>
        <w:t>titaw.</w:t>
      </w:r>
    </w:p>
    <w:p w14:paraId="42866161" w14:textId="77777777" w:rsidR="00800AD8" w:rsidRDefault="00800AD8" w:rsidP="005128E9">
      <w:pPr>
        <w:pStyle w:val="InterlineGlossWithTrans"/>
        <w:tabs>
          <w:tab w:val="left" w:pos="533"/>
          <w:tab w:val="left" w:pos="1022"/>
          <w:tab w:val="left" w:pos="2156"/>
          <w:tab w:val="left" w:pos="2840"/>
          <w:tab w:val="left" w:pos="3614"/>
          <w:tab w:val="left" w:pos="4673"/>
          <w:tab w:val="left" w:pos="5357"/>
        </w:tabs>
      </w:pPr>
      <w:r>
        <w:tab/>
        <w:t>qau</w:t>
      </w:r>
      <w:r>
        <w:tab/>
        <w:t>li-mutseng</w:t>
      </w:r>
      <w:r>
        <w:tab/>
        <w:t>a-zua</w:t>
      </w:r>
      <w:r>
        <w:tab/>
        <w:t>kaka</w:t>
      </w:r>
      <w:r w:rsidR="005128E9">
        <w:tab/>
        <w:t>si-verits</w:t>
      </w:r>
      <w:r w:rsidR="005128E9">
        <w:tab/>
        <w:t>a-zua</w:t>
      </w:r>
      <w:r w:rsidR="005128E9">
        <w:tab/>
        <w:t>titaw</w:t>
      </w:r>
    </w:p>
    <w:p w14:paraId="38528D7F" w14:textId="77777777" w:rsidR="00800AD8" w:rsidRDefault="00800AD8" w:rsidP="005128E9">
      <w:pPr>
        <w:pStyle w:val="InterlineTrans"/>
        <w:tabs>
          <w:tab w:val="left" w:pos="533"/>
          <w:tab w:val="left" w:pos="1022"/>
          <w:tab w:val="left" w:pos="2156"/>
          <w:tab w:val="left" w:pos="2840"/>
          <w:tab w:val="left" w:pos="3614"/>
          <w:tab w:val="left" w:pos="4673"/>
          <w:tab w:val="left" w:pos="5357"/>
        </w:tabs>
      </w:pPr>
      <w:r>
        <w:tab/>
        <w:t>so</w:t>
      </w:r>
      <w:r>
        <w:tab/>
      </w:r>
      <w:r>
        <w:rPr>
          <w:smallCaps/>
        </w:rPr>
        <w:t>qal</w:t>
      </w:r>
      <w:r>
        <w:t>-angry</w:t>
      </w:r>
      <w:r>
        <w:tab/>
      </w:r>
      <w:r>
        <w:rPr>
          <w:smallCaps/>
        </w:rPr>
        <w:t>c-</w:t>
      </w:r>
      <w:r>
        <w:t>that</w:t>
      </w:r>
      <w:r>
        <w:tab/>
        <w:t>sibling</w:t>
      </w:r>
      <w:r w:rsidR="005128E9">
        <w:tab/>
      </w:r>
      <w:r w:rsidR="005128E9">
        <w:rPr>
          <w:smallCaps/>
        </w:rPr>
        <w:t>if</w:t>
      </w:r>
      <w:r w:rsidR="005128E9">
        <w:t>-discard</w:t>
      </w:r>
      <w:r w:rsidR="005128E9">
        <w:tab/>
      </w:r>
      <w:r w:rsidR="005128E9">
        <w:rPr>
          <w:smallCaps/>
        </w:rPr>
        <w:t>c-</w:t>
      </w:r>
      <w:r w:rsidR="005128E9">
        <w:t>that</w:t>
      </w:r>
      <w:r w:rsidR="005128E9">
        <w:tab/>
        <w:t>hoe</w:t>
      </w:r>
    </w:p>
    <w:p w14:paraId="520B1102" w14:textId="77777777" w:rsidR="00800AD8" w:rsidRDefault="00800AD8">
      <w:pPr>
        <w:pStyle w:val="InterlineFree"/>
      </w:pPr>
      <w:r>
        <w:t>So that brother was angry and threw away the hoe.</w:t>
      </w:r>
    </w:p>
    <w:p w14:paraId="0D986BB2" w14:textId="77777777" w:rsidR="00800AD8" w:rsidRDefault="00DC1AE0" w:rsidP="005128E9">
      <w:pPr>
        <w:pStyle w:val="InterlineText"/>
        <w:tabs>
          <w:tab w:val="left" w:pos="533"/>
          <w:tab w:val="left" w:pos="1022"/>
          <w:tab w:val="left" w:pos="2156"/>
          <w:tab w:val="left" w:pos="2840"/>
          <w:tab w:val="left" w:pos="3614"/>
          <w:tab w:val="left" w:pos="3878"/>
          <w:tab w:val="left" w:pos="5042"/>
        </w:tabs>
      </w:pPr>
      <w:r w:rsidRPr="003A1D48">
        <w:rPr>
          <w:rStyle w:val="InterlineTextNumChar"/>
        </w:rPr>
        <w:t>019</w:t>
      </w:r>
      <w:r w:rsidR="00800AD8">
        <w:tab/>
        <w:t>qau</w:t>
      </w:r>
      <w:r w:rsidR="00800AD8">
        <w:tab/>
        <w:t>limutseng</w:t>
      </w:r>
      <w:r w:rsidR="00800AD8">
        <w:tab/>
        <w:t>azua</w:t>
      </w:r>
      <w:r w:rsidR="00800AD8">
        <w:tab/>
        <w:t>kaka</w:t>
      </w:r>
      <w:r w:rsidR="005128E9">
        <w:tab/>
        <w:t>a</w:t>
      </w:r>
      <w:r w:rsidR="005128E9">
        <w:tab/>
        <w:t>tjaîaîak</w:t>
      </w:r>
      <w:r w:rsidR="005128E9">
        <w:tab/>
        <w:t>uta.</w:t>
      </w:r>
    </w:p>
    <w:p w14:paraId="2B6849B5" w14:textId="77777777" w:rsidR="00800AD8" w:rsidRDefault="00800AD8" w:rsidP="005128E9">
      <w:pPr>
        <w:pStyle w:val="InterlineGlossWithTrans"/>
        <w:tabs>
          <w:tab w:val="left" w:pos="533"/>
          <w:tab w:val="left" w:pos="1022"/>
          <w:tab w:val="left" w:pos="2156"/>
          <w:tab w:val="left" w:pos="2840"/>
          <w:tab w:val="left" w:pos="3614"/>
          <w:tab w:val="left" w:pos="3878"/>
          <w:tab w:val="left" w:pos="5042"/>
        </w:tabs>
      </w:pPr>
      <w:r>
        <w:tab/>
        <w:t>qau</w:t>
      </w:r>
      <w:r>
        <w:tab/>
        <w:t>li-mutseng</w:t>
      </w:r>
      <w:r>
        <w:tab/>
        <w:t>a-zua</w:t>
      </w:r>
      <w:r>
        <w:tab/>
        <w:t>kaka</w:t>
      </w:r>
      <w:r w:rsidR="005128E9">
        <w:tab/>
        <w:t>a</w:t>
      </w:r>
      <w:r w:rsidR="005128E9">
        <w:tab/>
        <w:t>tja-îaîak</w:t>
      </w:r>
      <w:r w:rsidR="005128E9">
        <w:tab/>
        <w:t>uta</w:t>
      </w:r>
    </w:p>
    <w:p w14:paraId="5AE06784" w14:textId="77777777" w:rsidR="00800AD8" w:rsidRDefault="00800AD8" w:rsidP="005128E9">
      <w:pPr>
        <w:pStyle w:val="InterlineTrans"/>
        <w:tabs>
          <w:tab w:val="left" w:pos="533"/>
          <w:tab w:val="left" w:pos="1022"/>
          <w:tab w:val="left" w:pos="2156"/>
          <w:tab w:val="left" w:pos="2840"/>
          <w:tab w:val="left" w:pos="3614"/>
          <w:tab w:val="left" w:pos="3878"/>
          <w:tab w:val="left" w:pos="5042"/>
        </w:tabs>
      </w:pPr>
      <w:r>
        <w:tab/>
        <w:t>so</w:t>
      </w:r>
      <w:r>
        <w:tab/>
      </w:r>
      <w:r>
        <w:rPr>
          <w:smallCaps/>
        </w:rPr>
        <w:t>qal</w:t>
      </w:r>
      <w:r>
        <w:t>-angry</w:t>
      </w:r>
      <w:r>
        <w:tab/>
      </w:r>
      <w:r>
        <w:rPr>
          <w:smallCaps/>
        </w:rPr>
        <w:t>c-</w:t>
      </w:r>
      <w:r>
        <w:t>that</w:t>
      </w:r>
      <w:r>
        <w:tab/>
        <w:t>sibling</w:t>
      </w:r>
      <w:r w:rsidR="005128E9">
        <w:rPr>
          <w:smallCaps/>
        </w:rPr>
        <w:tab/>
        <w:t>c</w:t>
      </w:r>
      <w:r w:rsidR="005128E9">
        <w:rPr>
          <w:smallCaps/>
        </w:rPr>
        <w:tab/>
      </w:r>
      <w:r w:rsidR="005128E9">
        <w:t>more-child</w:t>
      </w:r>
      <w:r w:rsidR="005128E9">
        <w:tab/>
        <w:t>also</w:t>
      </w:r>
    </w:p>
    <w:p w14:paraId="6DF006B8" w14:textId="77777777" w:rsidR="00800AD8" w:rsidRDefault="00800AD8">
      <w:pPr>
        <w:pStyle w:val="InterlineFree"/>
      </w:pPr>
      <w:r>
        <w:t>So the younger brother was angry too.</w:t>
      </w:r>
    </w:p>
    <w:p w14:paraId="2C3EC3E5" w14:textId="77777777" w:rsidR="00800AD8" w:rsidRDefault="00DC1AE0" w:rsidP="005128E9">
      <w:pPr>
        <w:pStyle w:val="InterlineText"/>
        <w:tabs>
          <w:tab w:val="left" w:pos="533"/>
          <w:tab w:val="left" w:pos="977"/>
          <w:tab w:val="left" w:pos="1751"/>
          <w:tab w:val="left" w:pos="2300"/>
          <w:tab w:val="left" w:pos="3644"/>
        </w:tabs>
      </w:pPr>
      <w:r w:rsidRPr="003A1D48">
        <w:rPr>
          <w:rStyle w:val="InterlineTextNumChar"/>
        </w:rPr>
        <w:t>020</w:t>
      </w:r>
      <w:r w:rsidR="00800AD8">
        <w:tab/>
        <w:t>ini</w:t>
      </w:r>
      <w:r w:rsidR="00800AD8">
        <w:tab/>
        <w:t>anga</w:t>
      </w:r>
      <w:r w:rsidR="00800AD8">
        <w:tab/>
        <w:t>pare</w:t>
      </w:r>
      <w:r w:rsidR="00800AD8">
        <w:tab/>
        <w:t>qaqivuivu</w:t>
      </w:r>
      <w:r w:rsidR="00800AD8">
        <w:tab/>
        <w:t>tiamadju.</w:t>
      </w:r>
    </w:p>
    <w:p w14:paraId="7EEDF630" w14:textId="77777777" w:rsidR="00800AD8" w:rsidRDefault="00800AD8" w:rsidP="005128E9">
      <w:pPr>
        <w:pStyle w:val="InterlineGlossWithTrans"/>
        <w:tabs>
          <w:tab w:val="left" w:pos="533"/>
          <w:tab w:val="left" w:pos="977"/>
          <w:tab w:val="left" w:pos="1751"/>
          <w:tab w:val="left" w:pos="2300"/>
          <w:tab w:val="left" w:pos="3644"/>
        </w:tabs>
      </w:pPr>
      <w:r>
        <w:tab/>
        <w:t>ini</w:t>
      </w:r>
      <w:r>
        <w:tab/>
        <w:t>anga</w:t>
      </w:r>
      <w:r>
        <w:tab/>
        <w:t>pare</w:t>
      </w:r>
      <w:r>
        <w:tab/>
        <w:t>qa-ivu=qivu</w:t>
      </w:r>
      <w:r>
        <w:tab/>
        <w:t>ti-a-madju</w:t>
      </w:r>
    </w:p>
    <w:p w14:paraId="0A0A9304" w14:textId="77777777" w:rsidR="00800AD8" w:rsidRDefault="00800AD8" w:rsidP="005128E9">
      <w:pPr>
        <w:pStyle w:val="InterlineTrans"/>
        <w:tabs>
          <w:tab w:val="left" w:pos="533"/>
          <w:tab w:val="left" w:pos="977"/>
          <w:tab w:val="left" w:pos="1751"/>
          <w:tab w:val="left" w:pos="2300"/>
          <w:tab w:val="left" w:pos="3644"/>
        </w:tabs>
      </w:pPr>
      <w:r>
        <w:tab/>
        <w:t>not</w:t>
      </w:r>
      <w:r>
        <w:tab/>
        <w:t>indeed</w:t>
      </w:r>
      <w:r>
        <w:tab/>
        <w:t>pair</w:t>
      </w:r>
      <w:r>
        <w:tab/>
        <w:t>?-</w:t>
      </w:r>
      <w:r>
        <w:rPr>
          <w:smallCaps/>
        </w:rPr>
        <w:t>red</w:t>
      </w:r>
      <w:r>
        <w:t>=speak</w:t>
      </w:r>
      <w:r>
        <w:tab/>
      </w:r>
      <w:r>
        <w:rPr>
          <w:smallCaps/>
        </w:rPr>
        <w:t>f-pl</w:t>
      </w:r>
      <w:r>
        <w:t>-</w:t>
      </w:r>
      <w:r>
        <w:rPr>
          <w:smallCaps/>
        </w:rPr>
        <w:t>3rd.pers</w:t>
      </w:r>
    </w:p>
    <w:p w14:paraId="52B6B26E" w14:textId="77777777" w:rsidR="00800AD8" w:rsidRDefault="00800AD8">
      <w:pPr>
        <w:pStyle w:val="InterlineFree"/>
      </w:pPr>
      <w:r>
        <w:t>They wouldn’t speak to one another.</w:t>
      </w:r>
    </w:p>
    <w:p w14:paraId="45E805B8" w14:textId="77777777" w:rsidR="00800AD8" w:rsidRDefault="00DC1AE0" w:rsidP="005128E9">
      <w:pPr>
        <w:pStyle w:val="InterlineText"/>
        <w:tabs>
          <w:tab w:val="left" w:pos="533"/>
          <w:tab w:val="left" w:pos="1142"/>
          <w:tab w:val="left" w:pos="1406"/>
          <w:tab w:val="left" w:pos="2165"/>
          <w:tab w:val="left" w:pos="3014"/>
          <w:tab w:val="left" w:pos="3698"/>
          <w:tab w:val="left" w:pos="4472"/>
          <w:tab w:val="left" w:pos="4736"/>
          <w:tab w:val="left" w:pos="5900"/>
          <w:tab w:val="left" w:pos="6404"/>
          <w:tab w:val="left" w:pos="7238"/>
          <w:tab w:val="left" w:pos="7727"/>
        </w:tabs>
      </w:pPr>
      <w:r w:rsidRPr="003A1D48">
        <w:rPr>
          <w:rStyle w:val="InterlineTextNumChar"/>
        </w:rPr>
        <w:t>021</w:t>
      </w:r>
      <w:r w:rsidR="00800AD8">
        <w:tab/>
        <w:t>uzai</w:t>
      </w:r>
      <w:r w:rsidR="00800AD8">
        <w:tab/>
        <w:t>a</w:t>
      </w:r>
      <w:r w:rsidR="00800AD8">
        <w:tab/>
        <w:t>qadaw</w:t>
      </w:r>
      <w:r w:rsidR="00800AD8">
        <w:tab/>
        <w:t>malap</w:t>
      </w:r>
      <w:r w:rsidR="00800AD8">
        <w:tab/>
        <w:t>azua</w:t>
      </w:r>
      <w:r w:rsidR="00800AD8">
        <w:tab/>
        <w:t>kaka</w:t>
      </w:r>
      <w:r w:rsidR="00800AD8">
        <w:tab/>
        <w:t>a</w:t>
      </w:r>
      <w:r w:rsidR="00800AD8">
        <w:tab/>
        <w:t>tjaîaîak</w:t>
      </w:r>
      <w:r w:rsidR="00800AD8">
        <w:tab/>
        <w:t>tua</w:t>
      </w:r>
      <w:r w:rsidR="00800AD8">
        <w:tab/>
        <w:t>îaugiu,</w:t>
      </w:r>
      <w:r w:rsidR="005128E9">
        <w:tab/>
        <w:t>sa</w:t>
      </w:r>
      <w:r w:rsidR="005128E9">
        <w:tab/>
        <w:t>kani.</w:t>
      </w:r>
    </w:p>
    <w:p w14:paraId="713042ED" w14:textId="77777777" w:rsidR="00800AD8" w:rsidRDefault="00800AD8" w:rsidP="005128E9">
      <w:pPr>
        <w:pStyle w:val="InterlineGlossWithTrans"/>
        <w:tabs>
          <w:tab w:val="left" w:pos="533"/>
          <w:tab w:val="left" w:pos="1142"/>
          <w:tab w:val="left" w:pos="1406"/>
          <w:tab w:val="left" w:pos="2165"/>
          <w:tab w:val="left" w:pos="3014"/>
          <w:tab w:val="left" w:pos="3698"/>
          <w:tab w:val="left" w:pos="4472"/>
          <w:tab w:val="left" w:pos="4736"/>
          <w:tab w:val="left" w:pos="5900"/>
          <w:tab w:val="left" w:pos="6404"/>
          <w:tab w:val="left" w:pos="7238"/>
          <w:tab w:val="left" w:pos="7727"/>
        </w:tabs>
      </w:pPr>
      <w:r>
        <w:tab/>
        <w:t>uzay</w:t>
      </w:r>
      <w:r>
        <w:tab/>
        <w:t>a</w:t>
      </w:r>
      <w:r>
        <w:tab/>
        <w:t>qadaw</w:t>
      </w:r>
      <w:r>
        <w:tab/>
        <w:t>m-alap</w:t>
      </w:r>
      <w:r>
        <w:tab/>
        <w:t>a-zua</w:t>
      </w:r>
      <w:r>
        <w:tab/>
        <w:t>kaka</w:t>
      </w:r>
      <w:r>
        <w:tab/>
        <w:t>a</w:t>
      </w:r>
      <w:r>
        <w:tab/>
        <w:t>tja-îaîak</w:t>
      </w:r>
      <w:r>
        <w:tab/>
        <w:t>tua</w:t>
      </w:r>
      <w:r>
        <w:tab/>
        <w:t>îaugiu</w:t>
      </w:r>
      <w:r w:rsidR="005128E9">
        <w:tab/>
        <w:t>sa</w:t>
      </w:r>
      <w:r w:rsidR="005128E9">
        <w:tab/>
        <w:t>kan-i</w:t>
      </w:r>
    </w:p>
    <w:p w14:paraId="63846B31" w14:textId="77777777" w:rsidR="00800AD8" w:rsidRDefault="00800AD8" w:rsidP="005128E9">
      <w:pPr>
        <w:pStyle w:val="InterlineTrans"/>
        <w:tabs>
          <w:tab w:val="left" w:pos="533"/>
          <w:tab w:val="left" w:pos="1142"/>
          <w:tab w:val="left" w:pos="1406"/>
          <w:tab w:val="left" w:pos="2165"/>
          <w:tab w:val="left" w:pos="3014"/>
          <w:tab w:val="left" w:pos="3698"/>
          <w:tab w:val="left" w:pos="4472"/>
          <w:tab w:val="left" w:pos="4736"/>
          <w:tab w:val="left" w:pos="5900"/>
          <w:tab w:val="left" w:pos="6404"/>
          <w:tab w:val="left" w:pos="7238"/>
          <w:tab w:val="left" w:pos="7727"/>
        </w:tabs>
      </w:pPr>
      <w:r>
        <w:tab/>
        <w:t>there</w:t>
      </w:r>
      <w:r>
        <w:rPr>
          <w:smallCaps/>
        </w:rPr>
        <w:tab/>
        <w:t>c</w:t>
      </w:r>
      <w:r>
        <w:rPr>
          <w:smallCaps/>
        </w:rPr>
        <w:tab/>
      </w:r>
      <w:r>
        <w:t>sun</w:t>
      </w:r>
      <w:r>
        <w:tab/>
      </w:r>
      <w:r>
        <w:rPr>
          <w:smallCaps/>
        </w:rPr>
        <w:t>af</w:t>
      </w:r>
      <w:r>
        <w:t>-take</w:t>
      </w:r>
      <w:r>
        <w:tab/>
      </w:r>
      <w:r>
        <w:rPr>
          <w:smallCaps/>
        </w:rPr>
        <w:t>c-</w:t>
      </w:r>
      <w:r>
        <w:t>that</w:t>
      </w:r>
      <w:r>
        <w:tab/>
        <w:t>sibling</w:t>
      </w:r>
      <w:r>
        <w:rPr>
          <w:smallCaps/>
        </w:rPr>
        <w:tab/>
        <w:t>c</w:t>
      </w:r>
      <w:r>
        <w:rPr>
          <w:smallCaps/>
        </w:rPr>
        <w:tab/>
      </w:r>
      <w:r>
        <w:t>more-child</w:t>
      </w:r>
      <w:r>
        <w:tab/>
      </w:r>
      <w:r>
        <w:rPr>
          <w:smallCaps/>
        </w:rPr>
        <w:t>obl</w:t>
      </w:r>
      <w:r>
        <w:tab/>
        <w:t>shallot</w:t>
      </w:r>
      <w:r w:rsidR="005128E9">
        <w:tab/>
        <w:t>and</w:t>
      </w:r>
      <w:r w:rsidR="005128E9">
        <w:tab/>
        <w:t>eat-</w:t>
      </w:r>
      <w:r w:rsidR="005128E9">
        <w:rPr>
          <w:smallCaps/>
        </w:rPr>
        <w:t>pf</w:t>
      </w:r>
    </w:p>
    <w:p w14:paraId="6A11229F" w14:textId="77777777" w:rsidR="00800AD8" w:rsidRDefault="00800AD8">
      <w:pPr>
        <w:pStyle w:val="InterlineFree"/>
      </w:pPr>
      <w:r>
        <w:t>One day the younger brother took some shallots and ate them,</w:t>
      </w:r>
    </w:p>
    <w:p w14:paraId="2E6A1637" w14:textId="77777777" w:rsidR="00800AD8" w:rsidRDefault="00DC1AE0" w:rsidP="005128E9">
      <w:pPr>
        <w:pStyle w:val="InterlineText"/>
        <w:tabs>
          <w:tab w:val="left" w:pos="533"/>
          <w:tab w:val="left" w:pos="1022"/>
          <w:tab w:val="left" w:pos="1661"/>
          <w:tab w:val="left" w:pos="1925"/>
          <w:tab w:val="left" w:pos="2669"/>
          <w:tab w:val="left" w:pos="3278"/>
          <w:tab w:val="left" w:pos="5447"/>
          <w:tab w:val="left" w:pos="5936"/>
        </w:tabs>
      </w:pPr>
      <w:r w:rsidRPr="003A1D48">
        <w:rPr>
          <w:rStyle w:val="InterlineTextNumChar"/>
        </w:rPr>
        <w:lastRenderedPageBreak/>
        <w:t>022</w:t>
      </w:r>
      <w:r w:rsidR="00800AD8">
        <w:tab/>
        <w:t>sa</w:t>
      </w:r>
      <w:r w:rsidR="00800AD8">
        <w:tab/>
        <w:t>vaik</w:t>
      </w:r>
      <w:r w:rsidR="00800AD8">
        <w:tab/>
        <w:t>a</w:t>
      </w:r>
      <w:r w:rsidR="00800AD8">
        <w:tab/>
        <w:t>sema</w:t>
      </w:r>
      <w:r w:rsidR="005128E9">
        <w:tab/>
        <w:t>tjua</w:t>
      </w:r>
      <w:r w:rsidR="005128E9">
        <w:tab/>
        <w:t>mamazangiîan,</w:t>
      </w:r>
      <w:r w:rsidR="005128E9">
        <w:tab/>
        <w:t>sa</w:t>
      </w:r>
      <w:r w:rsidR="005128E9">
        <w:tab/>
        <w:t>qetjutj.</w:t>
      </w:r>
    </w:p>
    <w:p w14:paraId="36E2F766" w14:textId="77777777" w:rsidR="00800AD8" w:rsidRDefault="00800AD8" w:rsidP="005128E9">
      <w:pPr>
        <w:pStyle w:val="InterlineGlossWithTrans"/>
        <w:tabs>
          <w:tab w:val="left" w:pos="533"/>
          <w:tab w:val="left" w:pos="1022"/>
          <w:tab w:val="left" w:pos="1661"/>
          <w:tab w:val="left" w:pos="1925"/>
          <w:tab w:val="left" w:pos="2669"/>
          <w:tab w:val="left" w:pos="3278"/>
          <w:tab w:val="left" w:pos="5447"/>
          <w:tab w:val="left" w:pos="5936"/>
        </w:tabs>
      </w:pPr>
      <w:r>
        <w:tab/>
        <w:t>sa</w:t>
      </w:r>
      <w:r>
        <w:tab/>
        <w:t>vaik</w:t>
      </w:r>
      <w:r>
        <w:tab/>
        <w:t>a</w:t>
      </w:r>
      <w:r>
        <w:tab/>
        <w:t>em=sa</w:t>
      </w:r>
      <w:r w:rsidR="005128E9">
        <w:tab/>
        <w:t>tjua</w:t>
      </w:r>
      <w:r w:rsidR="005128E9">
        <w:tab/>
        <w:t>ma-ma-zangiî-an</w:t>
      </w:r>
      <w:r w:rsidR="005128E9">
        <w:tab/>
        <w:t>sa</w:t>
      </w:r>
      <w:r w:rsidR="005128E9">
        <w:tab/>
        <w:t>qetjutj</w:t>
      </w:r>
    </w:p>
    <w:p w14:paraId="3C39DF78" w14:textId="77777777" w:rsidR="00800AD8" w:rsidRDefault="00800AD8" w:rsidP="005128E9">
      <w:pPr>
        <w:pStyle w:val="InterlineTrans"/>
        <w:tabs>
          <w:tab w:val="left" w:pos="533"/>
          <w:tab w:val="left" w:pos="1022"/>
          <w:tab w:val="left" w:pos="1661"/>
          <w:tab w:val="left" w:pos="1925"/>
          <w:tab w:val="left" w:pos="2669"/>
          <w:tab w:val="left" w:pos="3278"/>
          <w:tab w:val="left" w:pos="5447"/>
          <w:tab w:val="left" w:pos="5936"/>
        </w:tabs>
      </w:pPr>
      <w:r>
        <w:tab/>
        <w:t>and</w:t>
      </w:r>
      <w:r>
        <w:tab/>
        <w:t>leave</w:t>
      </w:r>
      <w:r>
        <w:rPr>
          <w:smallCaps/>
        </w:rPr>
        <w:tab/>
        <w:t>c</w:t>
      </w:r>
      <w:r>
        <w:rPr>
          <w:smallCaps/>
        </w:rPr>
        <w:tab/>
        <w:t>af</w:t>
      </w:r>
      <w:r>
        <w:t>=go</w:t>
      </w:r>
      <w:r w:rsidR="005128E9">
        <w:tab/>
        <w:t>there</w:t>
      </w:r>
      <w:r w:rsidR="005128E9">
        <w:tab/>
      </w:r>
      <w:r w:rsidR="005128E9">
        <w:rPr>
          <w:smallCaps/>
        </w:rPr>
        <w:t>stat</w:t>
      </w:r>
      <w:r w:rsidR="005128E9">
        <w:t>-</w:t>
      </w:r>
      <w:r w:rsidR="005128E9">
        <w:rPr>
          <w:smallCaps/>
        </w:rPr>
        <w:t>stat</w:t>
      </w:r>
      <w:r w:rsidR="005128E9">
        <w:t>-chief-</w:t>
      </w:r>
      <w:r w:rsidR="005128E9">
        <w:rPr>
          <w:smallCaps/>
        </w:rPr>
        <w:t>nom</w:t>
      </w:r>
      <w:r w:rsidR="005128E9">
        <w:tab/>
        <w:t>and</w:t>
      </w:r>
      <w:r w:rsidR="005128E9">
        <w:tab/>
        <w:t>break.wind</w:t>
      </w:r>
    </w:p>
    <w:p w14:paraId="133EC927" w14:textId="77777777" w:rsidR="00800AD8" w:rsidRDefault="00800AD8">
      <w:pPr>
        <w:pStyle w:val="InterlineFree"/>
      </w:pPr>
      <w:r>
        <w:t>and went to the chief’s place, and broke wind.</w:t>
      </w:r>
    </w:p>
    <w:p w14:paraId="6AB78660" w14:textId="77777777" w:rsidR="00800AD8" w:rsidRDefault="00DC1AE0" w:rsidP="005128E9">
      <w:pPr>
        <w:pStyle w:val="InterlineText"/>
        <w:tabs>
          <w:tab w:val="left" w:pos="533"/>
          <w:tab w:val="left" w:pos="1202"/>
          <w:tab w:val="left" w:pos="2201"/>
          <w:tab w:val="left" w:pos="2885"/>
          <w:tab w:val="left" w:pos="5054"/>
          <w:tab w:val="left" w:pos="5723"/>
          <w:tab w:val="left" w:pos="7202"/>
        </w:tabs>
      </w:pPr>
      <w:r w:rsidRPr="003A1D48">
        <w:rPr>
          <w:rStyle w:val="InterlineTextNumChar"/>
        </w:rPr>
        <w:t>023</w:t>
      </w:r>
      <w:r w:rsidR="00800AD8">
        <w:tab/>
        <w:t>manu</w:t>
      </w:r>
      <w:r w:rsidR="00800AD8">
        <w:tab/>
        <w:t>semqu</w:t>
      </w:r>
      <w:r w:rsidR="00800AD8">
        <w:tab/>
        <w:t>azua</w:t>
      </w:r>
      <w:r w:rsidR="00800AD8">
        <w:tab/>
        <w:t>mamazangiîan;</w:t>
      </w:r>
      <w:r w:rsidR="00800AD8">
        <w:tab/>
        <w:t>manu</w:t>
      </w:r>
      <w:r w:rsidR="00800AD8">
        <w:tab/>
        <w:t>paka</w:t>
      </w:r>
      <w:r w:rsidR="00800AD8">
        <w:tab/>
        <w:t>nguîinguî</w:t>
      </w:r>
    </w:p>
    <w:p w14:paraId="1DAB0D55" w14:textId="77777777" w:rsidR="00800AD8" w:rsidRDefault="00800AD8" w:rsidP="005128E9">
      <w:pPr>
        <w:pStyle w:val="InterlineGlossWithTrans"/>
        <w:tabs>
          <w:tab w:val="left" w:pos="533"/>
          <w:tab w:val="left" w:pos="1202"/>
          <w:tab w:val="left" w:pos="2201"/>
          <w:tab w:val="left" w:pos="2885"/>
          <w:tab w:val="left" w:pos="5054"/>
          <w:tab w:val="left" w:pos="5723"/>
          <w:tab w:val="left" w:pos="7202"/>
        </w:tabs>
      </w:pPr>
      <w:r>
        <w:tab/>
        <w:t>manu</w:t>
      </w:r>
      <w:r>
        <w:tab/>
        <w:t>em=sequ</w:t>
      </w:r>
      <w:r>
        <w:tab/>
        <w:t>a-zua</w:t>
      </w:r>
      <w:r>
        <w:tab/>
        <w:t>ma-ma-zangiî-an</w:t>
      </w:r>
      <w:r>
        <w:tab/>
        <w:t>manu</w:t>
      </w:r>
      <w:r>
        <w:tab/>
        <w:t>pa-ka</w:t>
      </w:r>
      <w:r>
        <w:tab/>
        <w:t>nguîinguî</w:t>
      </w:r>
    </w:p>
    <w:p w14:paraId="462B4467" w14:textId="77777777" w:rsidR="00800AD8" w:rsidRDefault="00800AD8" w:rsidP="005128E9">
      <w:pPr>
        <w:pStyle w:val="InterlineTransNoFree"/>
        <w:tabs>
          <w:tab w:val="left" w:pos="1202"/>
          <w:tab w:val="left" w:pos="2201"/>
          <w:tab w:val="left" w:pos="2885"/>
          <w:tab w:val="left" w:pos="5054"/>
          <w:tab w:val="left" w:pos="5723"/>
          <w:tab w:val="left" w:pos="7202"/>
        </w:tabs>
      </w:pPr>
      <w:r>
        <w:tab/>
        <w:t>then</w:t>
      </w:r>
      <w:r>
        <w:tab/>
      </w:r>
      <w:r>
        <w:rPr>
          <w:smallCaps/>
        </w:rPr>
        <w:t>af</w:t>
      </w:r>
      <w:r>
        <w:t>=smell</w:t>
      </w:r>
      <w:r>
        <w:tab/>
      </w:r>
      <w:r>
        <w:rPr>
          <w:smallCaps/>
        </w:rPr>
        <w:t>c-</w:t>
      </w:r>
      <w:r>
        <w:t>that</w:t>
      </w:r>
      <w:r>
        <w:tab/>
      </w:r>
      <w:r>
        <w:rPr>
          <w:smallCaps/>
        </w:rPr>
        <w:t>stat</w:t>
      </w:r>
      <w:r>
        <w:t>-</w:t>
      </w:r>
      <w:r>
        <w:rPr>
          <w:smallCaps/>
        </w:rPr>
        <w:t>stat</w:t>
      </w:r>
      <w:r>
        <w:t>-chief-</w:t>
      </w:r>
      <w:r>
        <w:rPr>
          <w:smallCaps/>
        </w:rPr>
        <w:t>nom</w:t>
      </w:r>
      <w:r>
        <w:tab/>
        <w:t>then</w:t>
      </w:r>
      <w:r>
        <w:tab/>
        <w:t>cause-become</w:t>
      </w:r>
      <w:r>
        <w:tab/>
        <w:t>fragrant</w:t>
      </w:r>
    </w:p>
    <w:p w14:paraId="04EC0B0C" w14:textId="77777777" w:rsidR="00800AD8" w:rsidRDefault="00800AD8" w:rsidP="005128E9">
      <w:pPr>
        <w:pStyle w:val="InterlineText"/>
        <w:tabs>
          <w:tab w:val="left" w:pos="533"/>
          <w:tab w:val="left" w:pos="1397"/>
          <w:tab w:val="left" w:pos="1661"/>
        </w:tabs>
      </w:pPr>
      <w:r>
        <w:tab/>
        <w:t>aravats</w:t>
      </w:r>
      <w:r>
        <w:tab/>
        <w:t>a</w:t>
      </w:r>
      <w:r>
        <w:tab/>
        <w:t>mamazangiîan.</w:t>
      </w:r>
    </w:p>
    <w:p w14:paraId="6E7086DA" w14:textId="77777777" w:rsidR="00800AD8" w:rsidRDefault="00800AD8" w:rsidP="005128E9">
      <w:pPr>
        <w:pStyle w:val="InterlineGlossWithTrans"/>
        <w:tabs>
          <w:tab w:val="left" w:pos="533"/>
          <w:tab w:val="left" w:pos="1397"/>
          <w:tab w:val="left" w:pos="1661"/>
        </w:tabs>
      </w:pPr>
      <w:r>
        <w:tab/>
        <w:t>a-ravats</w:t>
      </w:r>
      <w:r>
        <w:tab/>
        <w:t>a</w:t>
      </w:r>
      <w:r>
        <w:tab/>
        <w:t>ma-ma-zangiî-an</w:t>
      </w:r>
    </w:p>
    <w:p w14:paraId="6DF23B93" w14:textId="77777777" w:rsidR="00800AD8" w:rsidRDefault="00800AD8" w:rsidP="005128E9">
      <w:pPr>
        <w:pStyle w:val="InterlineTrans"/>
        <w:tabs>
          <w:tab w:val="left" w:pos="533"/>
          <w:tab w:val="left" w:pos="1397"/>
          <w:tab w:val="left" w:pos="1661"/>
        </w:tabs>
      </w:pPr>
      <w:r>
        <w:tab/>
      </w:r>
      <w:r>
        <w:rPr>
          <w:smallCaps/>
        </w:rPr>
        <w:t>c</w:t>
      </w:r>
      <w:r>
        <w:t>-true</w:t>
      </w:r>
      <w:r>
        <w:tab/>
      </w:r>
      <w:r>
        <w:rPr>
          <w:smallCaps/>
        </w:rPr>
        <w:t>c</w:t>
      </w:r>
      <w:r>
        <w:tab/>
      </w:r>
      <w:r>
        <w:rPr>
          <w:smallCaps/>
        </w:rPr>
        <w:t>stat</w:t>
      </w:r>
      <w:r>
        <w:t>-</w:t>
      </w:r>
      <w:r>
        <w:rPr>
          <w:smallCaps/>
        </w:rPr>
        <w:t>stat</w:t>
      </w:r>
      <w:r>
        <w:t>-chief-</w:t>
      </w:r>
      <w:r w:rsidR="00D64271" w:rsidRPr="00D64271">
        <w:rPr>
          <w:smallCaps/>
        </w:rPr>
        <w:t>nom</w:t>
      </w:r>
    </w:p>
    <w:p w14:paraId="00E46347" w14:textId="77777777" w:rsidR="00800AD8" w:rsidRDefault="00800AD8">
      <w:pPr>
        <w:pStyle w:val="InterlineFree"/>
      </w:pPr>
      <w:r>
        <w:t>The chief smelled it and thought it very fragrant.</w:t>
      </w:r>
    </w:p>
    <w:p w14:paraId="54C14B6C" w14:textId="77777777" w:rsidR="00800AD8" w:rsidRDefault="00DC1AE0" w:rsidP="005128E9">
      <w:pPr>
        <w:pStyle w:val="InterlineText"/>
        <w:tabs>
          <w:tab w:val="left" w:pos="533"/>
          <w:tab w:val="left" w:pos="1022"/>
          <w:tab w:val="left" w:pos="2456"/>
          <w:tab w:val="left" w:pos="2960"/>
          <w:tab w:val="left" w:pos="3824"/>
          <w:tab w:val="left" w:pos="4553"/>
        </w:tabs>
      </w:pPr>
      <w:r w:rsidRPr="003A1D48">
        <w:rPr>
          <w:rStyle w:val="InterlineTextNumChar"/>
        </w:rPr>
        <w:t>024</w:t>
      </w:r>
      <w:r w:rsidR="00800AD8">
        <w:tab/>
        <w:t>qau</w:t>
      </w:r>
      <w:r w:rsidR="00800AD8">
        <w:tab/>
        <w:t>pavayan</w:t>
      </w:r>
      <w:r w:rsidR="00800AD8">
        <w:tab/>
        <w:t>tua</w:t>
      </w:r>
      <w:r w:rsidR="00800AD8">
        <w:tab/>
        <w:t>vaîitjuq</w:t>
      </w:r>
      <w:r w:rsidR="00800AD8">
        <w:tab/>
        <w:t>marka</w:t>
      </w:r>
      <w:r w:rsidR="00800AD8">
        <w:tab/>
        <w:t>lami.</w:t>
      </w:r>
    </w:p>
    <w:p w14:paraId="167743A8" w14:textId="77777777" w:rsidR="00800AD8" w:rsidRDefault="00800AD8" w:rsidP="005128E9">
      <w:pPr>
        <w:pStyle w:val="InterlineGlossWithTrans"/>
        <w:tabs>
          <w:tab w:val="left" w:pos="533"/>
          <w:tab w:val="left" w:pos="1022"/>
          <w:tab w:val="left" w:pos="2456"/>
          <w:tab w:val="left" w:pos="2960"/>
          <w:tab w:val="left" w:pos="3824"/>
          <w:tab w:val="left" w:pos="4553"/>
        </w:tabs>
      </w:pPr>
      <w:r>
        <w:tab/>
        <w:t>qau</w:t>
      </w:r>
      <w:r>
        <w:tab/>
        <w:t>pa-vay-an</w:t>
      </w:r>
      <w:r>
        <w:tab/>
        <w:t>tua</w:t>
      </w:r>
      <w:r>
        <w:tab/>
        <w:t>vaîitjuq</w:t>
      </w:r>
      <w:r>
        <w:tab/>
        <w:t>marka</w:t>
      </w:r>
      <w:r>
        <w:tab/>
        <w:t>lami</w:t>
      </w:r>
    </w:p>
    <w:p w14:paraId="786B45AA" w14:textId="77777777" w:rsidR="00800AD8" w:rsidRDefault="00800AD8" w:rsidP="005128E9">
      <w:pPr>
        <w:pStyle w:val="InterlineTrans"/>
        <w:tabs>
          <w:tab w:val="left" w:pos="533"/>
          <w:tab w:val="left" w:pos="1022"/>
          <w:tab w:val="left" w:pos="2456"/>
          <w:tab w:val="left" w:pos="2960"/>
          <w:tab w:val="left" w:pos="3824"/>
          <w:tab w:val="left" w:pos="4553"/>
        </w:tabs>
      </w:pPr>
      <w:r>
        <w:tab/>
        <w:t>so</w:t>
      </w:r>
      <w:r>
        <w:tab/>
        <w:t>cause-give-</w:t>
      </w:r>
      <w:r>
        <w:rPr>
          <w:smallCaps/>
        </w:rPr>
        <w:t>lf</w:t>
      </w:r>
      <w:r>
        <w:tab/>
      </w:r>
      <w:r>
        <w:rPr>
          <w:smallCaps/>
        </w:rPr>
        <w:t>obl</w:t>
      </w:r>
      <w:r>
        <w:tab/>
        <w:t>money</w:t>
      </w:r>
      <w:r>
        <w:tab/>
      </w:r>
      <w:r>
        <w:rPr>
          <w:smallCaps/>
        </w:rPr>
        <w:t>pl</w:t>
      </w:r>
      <w:r>
        <w:tab/>
        <w:t>staple.food</w:t>
      </w:r>
    </w:p>
    <w:p w14:paraId="465C8F75" w14:textId="77777777" w:rsidR="00800AD8" w:rsidRDefault="00800AD8">
      <w:pPr>
        <w:pStyle w:val="InterlineFree"/>
      </w:pPr>
      <w:r>
        <w:t>And he gave him money and staple foods.</w:t>
      </w:r>
    </w:p>
    <w:p w14:paraId="67F8495A" w14:textId="77777777" w:rsidR="00800AD8" w:rsidRDefault="00DC1AE0" w:rsidP="005128E9">
      <w:pPr>
        <w:pStyle w:val="InterlineText"/>
        <w:tabs>
          <w:tab w:val="left" w:pos="533"/>
          <w:tab w:val="left" w:pos="1202"/>
          <w:tab w:val="left" w:pos="2426"/>
          <w:tab w:val="left" w:pos="2690"/>
          <w:tab w:val="left" w:pos="3464"/>
          <w:tab w:val="left" w:pos="3728"/>
          <w:tab w:val="left" w:pos="4832"/>
          <w:tab w:val="left" w:pos="5336"/>
          <w:tab w:val="left" w:pos="6635"/>
          <w:tab w:val="left" w:pos="7139"/>
          <w:tab w:val="left" w:pos="7913"/>
        </w:tabs>
      </w:pPr>
      <w:r w:rsidRPr="003A1D48">
        <w:rPr>
          <w:rStyle w:val="InterlineTextNumChar"/>
        </w:rPr>
        <w:t>025</w:t>
      </w:r>
      <w:r w:rsidR="00800AD8">
        <w:tab/>
        <w:t>manu</w:t>
      </w:r>
      <w:r w:rsidR="00800AD8">
        <w:tab/>
        <w:t>lemangda</w:t>
      </w:r>
      <w:r w:rsidR="00800AD8">
        <w:tab/>
        <w:t>a</w:t>
      </w:r>
      <w:r w:rsidR="00800AD8">
        <w:tab/>
        <w:t>kaka</w:t>
      </w:r>
      <w:r w:rsidR="00800AD8">
        <w:tab/>
        <w:t>a</w:t>
      </w:r>
      <w:r w:rsidR="00800AD8">
        <w:tab/>
        <w:t>tjavulung</w:t>
      </w:r>
      <w:r w:rsidR="00800AD8">
        <w:tab/>
        <w:t>tu</w:t>
      </w:r>
      <w:r w:rsidR="00800AD8">
        <w:tab/>
        <w:t>nakeman</w:t>
      </w:r>
      <w:r w:rsidR="00800AD8">
        <w:tab/>
        <w:t>tua</w:t>
      </w:r>
      <w:r w:rsidR="005128E9">
        <w:tab/>
        <w:t>îaugiu</w:t>
      </w:r>
      <w:r w:rsidR="005128E9">
        <w:tab/>
        <w:t>sa</w:t>
      </w:r>
    </w:p>
    <w:p w14:paraId="3B22F755" w14:textId="77777777" w:rsidR="00800AD8" w:rsidRDefault="00800AD8" w:rsidP="005128E9">
      <w:pPr>
        <w:pStyle w:val="InterlineGlossWithTrans"/>
        <w:tabs>
          <w:tab w:val="left" w:pos="533"/>
          <w:tab w:val="left" w:pos="1202"/>
          <w:tab w:val="left" w:pos="2426"/>
          <w:tab w:val="left" w:pos="2690"/>
          <w:tab w:val="left" w:pos="3464"/>
          <w:tab w:val="left" w:pos="3728"/>
          <w:tab w:val="left" w:pos="4832"/>
          <w:tab w:val="left" w:pos="5336"/>
          <w:tab w:val="left" w:pos="6635"/>
          <w:tab w:val="left" w:pos="7139"/>
          <w:tab w:val="left" w:pos="7913"/>
        </w:tabs>
      </w:pPr>
      <w:r>
        <w:tab/>
        <w:t>manu</w:t>
      </w:r>
      <w:r>
        <w:tab/>
        <w:t>em=langeda</w:t>
      </w:r>
      <w:r>
        <w:tab/>
        <w:t>a</w:t>
      </w:r>
      <w:r>
        <w:tab/>
        <w:t>kaka</w:t>
      </w:r>
      <w:r>
        <w:tab/>
        <w:t>a</w:t>
      </w:r>
      <w:r>
        <w:tab/>
        <w:t>tja-vulung</w:t>
      </w:r>
      <w:r>
        <w:tab/>
        <w:t>tu</w:t>
      </w:r>
      <w:r>
        <w:tab/>
        <w:t>na-em=</w:t>
      </w:r>
      <w:smartTag w:uri="urn:schemas-microsoft-com:office:smarttags" w:element="State">
        <w:smartTag w:uri="urn:schemas-microsoft-com:office:smarttags" w:element="place">
          <w:r>
            <w:t>kan</w:t>
          </w:r>
        </w:smartTag>
      </w:smartTag>
      <w:r>
        <w:tab/>
        <w:t>tua</w:t>
      </w:r>
      <w:r w:rsidR="005128E9">
        <w:tab/>
        <w:t>îaugiu</w:t>
      </w:r>
      <w:r w:rsidR="005128E9">
        <w:tab/>
        <w:t>sa</w:t>
      </w:r>
    </w:p>
    <w:p w14:paraId="47775876" w14:textId="77777777" w:rsidR="00800AD8" w:rsidRDefault="00800AD8" w:rsidP="005128E9">
      <w:pPr>
        <w:pStyle w:val="InterlineTransNoFree"/>
        <w:tabs>
          <w:tab w:val="left" w:pos="1202"/>
          <w:tab w:val="left" w:pos="2426"/>
          <w:tab w:val="left" w:pos="2690"/>
          <w:tab w:val="left" w:pos="3464"/>
          <w:tab w:val="left" w:pos="3728"/>
          <w:tab w:val="left" w:pos="4832"/>
          <w:tab w:val="left" w:pos="5336"/>
          <w:tab w:val="left" w:pos="6635"/>
          <w:tab w:val="left" w:pos="7139"/>
          <w:tab w:val="left" w:pos="7913"/>
        </w:tabs>
      </w:pPr>
      <w:r>
        <w:tab/>
        <w:t>then</w:t>
      </w:r>
      <w:r>
        <w:tab/>
      </w:r>
      <w:r>
        <w:rPr>
          <w:smallCaps/>
        </w:rPr>
        <w:t>af</w:t>
      </w:r>
      <w:r>
        <w:t>=hear</w:t>
      </w:r>
      <w:r>
        <w:rPr>
          <w:smallCaps/>
        </w:rPr>
        <w:tab/>
        <w:t>c</w:t>
      </w:r>
      <w:r>
        <w:rPr>
          <w:smallCaps/>
        </w:rPr>
        <w:tab/>
      </w:r>
      <w:r>
        <w:t>sibling</w:t>
      </w:r>
      <w:r>
        <w:rPr>
          <w:smallCaps/>
        </w:rPr>
        <w:tab/>
        <w:t>c</w:t>
      </w:r>
      <w:r>
        <w:rPr>
          <w:smallCaps/>
        </w:rPr>
        <w:tab/>
      </w:r>
      <w:r>
        <w:t>more-old</w:t>
      </w:r>
      <w:r>
        <w:tab/>
      </w:r>
      <w:r>
        <w:rPr>
          <w:smallCaps/>
        </w:rPr>
        <w:t>obl</w:t>
      </w:r>
      <w:r>
        <w:tab/>
      </w:r>
      <w:r>
        <w:rPr>
          <w:smallCaps/>
        </w:rPr>
        <w:t>past</w:t>
      </w:r>
      <w:r>
        <w:t>-</w:t>
      </w:r>
      <w:r>
        <w:rPr>
          <w:smallCaps/>
        </w:rPr>
        <w:t>af</w:t>
      </w:r>
      <w:r>
        <w:t>=eat</w:t>
      </w:r>
      <w:r>
        <w:tab/>
      </w:r>
      <w:r>
        <w:rPr>
          <w:smallCaps/>
        </w:rPr>
        <w:t>obl</w:t>
      </w:r>
      <w:r w:rsidR="005128E9">
        <w:tab/>
        <w:t>shallot</w:t>
      </w:r>
      <w:r w:rsidR="005128E9">
        <w:tab/>
        <w:t>and</w:t>
      </w:r>
    </w:p>
    <w:p w14:paraId="488985E0" w14:textId="77777777" w:rsidR="00800AD8" w:rsidRDefault="005128E9" w:rsidP="003646D3">
      <w:pPr>
        <w:pStyle w:val="InterlineText"/>
        <w:tabs>
          <w:tab w:val="left" w:pos="533"/>
          <w:tab w:val="left" w:pos="1727"/>
          <w:tab w:val="left" w:pos="2216"/>
          <w:tab w:val="left" w:pos="3965"/>
          <w:tab w:val="left" w:pos="4739"/>
          <w:tab w:val="left" w:pos="5933"/>
          <w:tab w:val="left" w:pos="6437"/>
          <w:tab w:val="left" w:pos="7391"/>
        </w:tabs>
      </w:pPr>
      <w:r>
        <w:tab/>
      </w:r>
      <w:r w:rsidR="00800AD8">
        <w:t>qetjutj;</w:t>
      </w:r>
      <w:r w:rsidR="00800AD8">
        <w:tab/>
        <w:t>qau</w:t>
      </w:r>
      <w:r>
        <w:tab/>
        <w:t>kipavayan</w:t>
      </w:r>
      <w:r>
        <w:tab/>
        <w:t>anga</w:t>
      </w:r>
      <w:r>
        <w:tab/>
        <w:t>timadju</w:t>
      </w:r>
      <w:r>
        <w:tab/>
        <w:t>tua</w:t>
      </w:r>
      <w:r>
        <w:tab/>
        <w:t>vaîitjuq,</w:t>
      </w:r>
      <w:r w:rsidR="003646D3">
        <w:tab/>
        <w:t>aya</w:t>
      </w:r>
    </w:p>
    <w:p w14:paraId="5EE1C880" w14:textId="77777777" w:rsidR="00800AD8" w:rsidRDefault="005128E9" w:rsidP="003646D3">
      <w:pPr>
        <w:pStyle w:val="InterlineGlossWithTrans"/>
        <w:tabs>
          <w:tab w:val="left" w:pos="533"/>
          <w:tab w:val="left" w:pos="1727"/>
          <w:tab w:val="left" w:pos="2216"/>
          <w:tab w:val="left" w:pos="3965"/>
          <w:tab w:val="left" w:pos="4739"/>
          <w:tab w:val="left" w:pos="5933"/>
          <w:tab w:val="left" w:pos="6437"/>
          <w:tab w:val="left" w:pos="7391"/>
        </w:tabs>
      </w:pPr>
      <w:r>
        <w:tab/>
      </w:r>
      <w:r w:rsidR="00800AD8">
        <w:t>qetjutj</w:t>
      </w:r>
      <w:r w:rsidR="00800AD8">
        <w:tab/>
        <w:t>qau</w:t>
      </w:r>
      <w:r>
        <w:tab/>
        <w:t>ki-pa-vay-an</w:t>
      </w:r>
      <w:r>
        <w:tab/>
        <w:t>anga</w:t>
      </w:r>
      <w:r>
        <w:tab/>
        <w:t>ti-madju</w:t>
      </w:r>
      <w:r>
        <w:tab/>
        <w:t>tua</w:t>
      </w:r>
      <w:r>
        <w:tab/>
        <w:t>vaîitjuq</w:t>
      </w:r>
      <w:r>
        <w:tab/>
      </w:r>
      <w:r w:rsidR="003646D3">
        <w:t>aya</w:t>
      </w:r>
    </w:p>
    <w:p w14:paraId="16D5C672" w14:textId="77777777" w:rsidR="00800AD8" w:rsidRDefault="005128E9" w:rsidP="003646D3">
      <w:pPr>
        <w:pStyle w:val="InterlineTransNoFree"/>
        <w:tabs>
          <w:tab w:val="left" w:pos="1727"/>
          <w:tab w:val="left" w:pos="2216"/>
          <w:tab w:val="left" w:pos="3965"/>
          <w:tab w:val="left" w:pos="4739"/>
          <w:tab w:val="left" w:pos="5933"/>
          <w:tab w:val="left" w:pos="6437"/>
          <w:tab w:val="left" w:pos="7391"/>
        </w:tabs>
      </w:pPr>
      <w:r>
        <w:tab/>
      </w:r>
      <w:r w:rsidR="00800AD8">
        <w:t>break.wind</w:t>
      </w:r>
      <w:r w:rsidR="00800AD8">
        <w:tab/>
        <w:t>so</w:t>
      </w:r>
      <w:r>
        <w:tab/>
        <w:t>do-cause-give-</w:t>
      </w:r>
      <w:r>
        <w:rPr>
          <w:smallCaps/>
        </w:rPr>
        <w:t>lf</w:t>
      </w:r>
      <w:r>
        <w:tab/>
        <w:t>indeed</w:t>
      </w:r>
      <w:r>
        <w:tab/>
      </w:r>
      <w:r>
        <w:rPr>
          <w:smallCaps/>
        </w:rPr>
        <w:t>f-3rd.pers</w:t>
      </w:r>
      <w:r>
        <w:tab/>
      </w:r>
      <w:r>
        <w:rPr>
          <w:smallCaps/>
        </w:rPr>
        <w:t>obl</w:t>
      </w:r>
      <w:r>
        <w:tab/>
        <w:t>money</w:t>
      </w:r>
      <w:r>
        <w:tab/>
      </w:r>
      <w:r w:rsidR="003646D3">
        <w:t>say</w:t>
      </w:r>
    </w:p>
    <w:p w14:paraId="222AC521" w14:textId="77777777" w:rsidR="00800AD8" w:rsidRDefault="00800AD8" w:rsidP="003646D3">
      <w:pPr>
        <w:pStyle w:val="InterlineText"/>
        <w:tabs>
          <w:tab w:val="left" w:pos="533"/>
        </w:tabs>
      </w:pPr>
      <w:r>
        <w:tab/>
        <w:t>linangdan.</w:t>
      </w:r>
    </w:p>
    <w:p w14:paraId="5DD941ED" w14:textId="77777777" w:rsidR="00800AD8" w:rsidRDefault="00800AD8" w:rsidP="003646D3">
      <w:pPr>
        <w:pStyle w:val="InterlineGlossWithTrans"/>
        <w:tabs>
          <w:tab w:val="left" w:pos="533"/>
        </w:tabs>
      </w:pPr>
      <w:r>
        <w:tab/>
        <w:t>in=langeda-an</w:t>
      </w:r>
    </w:p>
    <w:p w14:paraId="72C3111D" w14:textId="77777777" w:rsidR="00800AD8" w:rsidRDefault="00800AD8" w:rsidP="003646D3">
      <w:pPr>
        <w:pStyle w:val="InterlineTrans"/>
        <w:tabs>
          <w:tab w:val="left" w:pos="533"/>
        </w:tabs>
      </w:pPr>
      <w:r>
        <w:tab/>
      </w:r>
      <w:r>
        <w:rPr>
          <w:smallCaps/>
        </w:rPr>
        <w:t>perf</w:t>
      </w:r>
      <w:r>
        <w:t>=hear-</w:t>
      </w:r>
      <w:r>
        <w:rPr>
          <w:smallCaps/>
        </w:rPr>
        <w:t>lf</w:t>
      </w:r>
    </w:p>
    <w:p w14:paraId="40747494" w14:textId="77777777" w:rsidR="00800AD8" w:rsidRDefault="00800AD8">
      <w:pPr>
        <w:pStyle w:val="InterlineFree"/>
      </w:pPr>
      <w:r>
        <w:t>The older brother heard that he had eaten shallots and broken wind, and had been given money, according to what he heard.</w:t>
      </w:r>
    </w:p>
    <w:p w14:paraId="4EA93319" w14:textId="77777777" w:rsidR="00800AD8" w:rsidRDefault="00DC1AE0" w:rsidP="003646D3">
      <w:pPr>
        <w:pStyle w:val="InterlineText"/>
        <w:tabs>
          <w:tab w:val="left" w:pos="533"/>
          <w:tab w:val="left" w:pos="1682"/>
          <w:tab w:val="left" w:pos="1946"/>
          <w:tab w:val="left" w:pos="2585"/>
          <w:tab w:val="left" w:pos="3179"/>
          <w:tab w:val="left" w:pos="3443"/>
          <w:tab w:val="left" w:pos="4637"/>
          <w:tab w:val="left" w:pos="5141"/>
          <w:tab w:val="left" w:pos="5975"/>
          <w:tab w:val="left" w:pos="6464"/>
          <w:tab w:val="left" w:pos="6848"/>
        </w:tabs>
      </w:pPr>
      <w:r w:rsidRPr="003A1D48">
        <w:rPr>
          <w:rStyle w:val="InterlineTextNumChar"/>
        </w:rPr>
        <w:t>026</w:t>
      </w:r>
      <w:r w:rsidR="00800AD8">
        <w:tab/>
        <w:t>“nangaq</w:t>
      </w:r>
      <w:r w:rsidR="00800AD8">
        <w:tab/>
        <w:t>a</w:t>
      </w:r>
      <w:r w:rsidR="00800AD8">
        <w:tab/>
        <w:t>vaik</w:t>
      </w:r>
      <w:r w:rsidR="00800AD8">
        <w:tab/>
        <w:t>aken</w:t>
      </w:r>
      <w:r w:rsidR="003646D3">
        <w:tab/>
        <w:t>a</w:t>
      </w:r>
      <w:r w:rsidR="003646D3">
        <w:tab/>
        <w:t>tsemakaw</w:t>
      </w:r>
      <w:r w:rsidR="003646D3">
        <w:tab/>
        <w:t>tua</w:t>
      </w:r>
      <w:r w:rsidR="003646D3">
        <w:tab/>
        <w:t>îaugiu,</w:t>
      </w:r>
      <w:r w:rsidR="003646D3">
        <w:tab/>
        <w:t>sa</w:t>
      </w:r>
      <w:r w:rsidR="003646D3">
        <w:tab/>
        <w:t>ku</w:t>
      </w:r>
      <w:r w:rsidR="003646D3">
        <w:tab/>
        <w:t>kani;</w:t>
      </w:r>
    </w:p>
    <w:p w14:paraId="4C1A1E0C" w14:textId="77777777" w:rsidR="00800AD8" w:rsidRDefault="00800AD8" w:rsidP="003646D3">
      <w:pPr>
        <w:pStyle w:val="InterlineGlossWithTrans"/>
        <w:tabs>
          <w:tab w:val="left" w:pos="533"/>
          <w:tab w:val="left" w:pos="1682"/>
          <w:tab w:val="left" w:pos="1946"/>
          <w:tab w:val="left" w:pos="2585"/>
          <w:tab w:val="left" w:pos="3179"/>
          <w:tab w:val="left" w:pos="3443"/>
          <w:tab w:val="left" w:pos="4637"/>
          <w:tab w:val="left" w:pos="5141"/>
          <w:tab w:val="left" w:pos="5975"/>
          <w:tab w:val="left" w:pos="6464"/>
          <w:tab w:val="left" w:pos="6848"/>
        </w:tabs>
      </w:pPr>
      <w:r>
        <w:tab/>
        <w:t>na-nguaq</w:t>
      </w:r>
      <w:r>
        <w:tab/>
        <w:t>a</w:t>
      </w:r>
      <w:r>
        <w:tab/>
        <w:t>vaik</w:t>
      </w:r>
      <w:r>
        <w:tab/>
        <w:t>aken</w:t>
      </w:r>
      <w:r w:rsidR="003646D3">
        <w:tab/>
        <w:t>a</w:t>
      </w:r>
      <w:r w:rsidR="003646D3">
        <w:tab/>
        <w:t>em=tsakaw</w:t>
      </w:r>
      <w:r w:rsidR="003646D3">
        <w:tab/>
        <w:t>tua</w:t>
      </w:r>
      <w:r w:rsidR="003646D3">
        <w:tab/>
        <w:t>îaugiu</w:t>
      </w:r>
      <w:r w:rsidR="003646D3">
        <w:tab/>
        <w:t>sa</w:t>
      </w:r>
      <w:r w:rsidR="003646D3">
        <w:tab/>
        <w:t>ku</w:t>
      </w:r>
      <w:r w:rsidR="003646D3">
        <w:tab/>
        <w:t>kan-i</w:t>
      </w:r>
    </w:p>
    <w:p w14:paraId="20FF95A4" w14:textId="77777777" w:rsidR="00800AD8" w:rsidRDefault="00800AD8" w:rsidP="003646D3">
      <w:pPr>
        <w:pStyle w:val="InterlineTransNoFree"/>
        <w:tabs>
          <w:tab w:val="left" w:pos="1682"/>
          <w:tab w:val="left" w:pos="1946"/>
          <w:tab w:val="left" w:pos="2585"/>
          <w:tab w:val="left" w:pos="3179"/>
          <w:tab w:val="left" w:pos="3443"/>
          <w:tab w:val="left" w:pos="4637"/>
          <w:tab w:val="left" w:pos="5141"/>
          <w:tab w:val="left" w:pos="5975"/>
          <w:tab w:val="left" w:pos="6464"/>
          <w:tab w:val="left" w:pos="6848"/>
        </w:tabs>
      </w:pPr>
      <w:r>
        <w:tab/>
      </w:r>
      <w:r>
        <w:rPr>
          <w:smallCaps/>
        </w:rPr>
        <w:t>stat</w:t>
      </w:r>
      <w:r>
        <w:t>-good</w:t>
      </w:r>
      <w:r>
        <w:rPr>
          <w:smallCaps/>
        </w:rPr>
        <w:tab/>
        <w:t>c</w:t>
      </w:r>
      <w:r>
        <w:rPr>
          <w:smallCaps/>
        </w:rPr>
        <w:tab/>
      </w:r>
      <w:r>
        <w:t>leave</w:t>
      </w:r>
      <w:r>
        <w:tab/>
      </w:r>
      <w:r w:rsidR="000D5EFB" w:rsidRPr="000D5EFB">
        <w:rPr>
          <w:smallCaps/>
        </w:rPr>
        <w:t>f.I</w:t>
      </w:r>
      <w:r w:rsidR="003646D3">
        <w:rPr>
          <w:smallCaps/>
        </w:rPr>
        <w:tab/>
        <w:t>c</w:t>
      </w:r>
      <w:r w:rsidR="003646D3">
        <w:rPr>
          <w:smallCaps/>
        </w:rPr>
        <w:tab/>
        <w:t>af</w:t>
      </w:r>
      <w:r w:rsidR="003646D3">
        <w:t>=steal</w:t>
      </w:r>
      <w:r w:rsidR="003646D3">
        <w:tab/>
      </w:r>
      <w:r w:rsidR="003646D3">
        <w:rPr>
          <w:smallCaps/>
        </w:rPr>
        <w:t>obl</w:t>
      </w:r>
      <w:r w:rsidR="003646D3">
        <w:tab/>
        <w:t>shallot</w:t>
      </w:r>
      <w:r w:rsidR="003646D3">
        <w:tab/>
        <w:t>and</w:t>
      </w:r>
      <w:r w:rsidR="003646D3">
        <w:tab/>
        <w:t>I</w:t>
      </w:r>
      <w:r w:rsidR="003646D3">
        <w:tab/>
        <w:t>eat-</w:t>
      </w:r>
      <w:r w:rsidR="003646D3">
        <w:rPr>
          <w:smallCaps/>
        </w:rPr>
        <w:t>pf</w:t>
      </w:r>
    </w:p>
    <w:p w14:paraId="081C81E8" w14:textId="77777777" w:rsidR="00800AD8" w:rsidRDefault="003646D3" w:rsidP="003646D3">
      <w:pPr>
        <w:pStyle w:val="InterlineText"/>
        <w:tabs>
          <w:tab w:val="left" w:pos="533"/>
          <w:tab w:val="left" w:pos="1022"/>
          <w:tab w:val="left" w:pos="1406"/>
          <w:tab w:val="left" w:pos="2045"/>
          <w:tab w:val="left" w:pos="2309"/>
          <w:tab w:val="left" w:pos="3863"/>
          <w:tab w:val="left" w:pos="4367"/>
        </w:tabs>
      </w:pPr>
      <w:r>
        <w:tab/>
      </w:r>
      <w:r w:rsidR="00800AD8">
        <w:t>sa</w:t>
      </w:r>
      <w:r w:rsidR="00800AD8">
        <w:tab/>
        <w:t>ku</w:t>
      </w:r>
      <w:r w:rsidR="00800AD8">
        <w:tab/>
        <w:t>vaik</w:t>
      </w:r>
      <w:r w:rsidR="00800AD8">
        <w:tab/>
        <w:t>a</w:t>
      </w:r>
      <w:r>
        <w:tab/>
        <w:t>qemtjutj</w:t>
      </w:r>
      <w:r>
        <w:tab/>
        <w:t>tua</w:t>
      </w:r>
      <w:r>
        <w:tab/>
        <w:t>mamazangiîan.</w:t>
      </w:r>
    </w:p>
    <w:p w14:paraId="48B06624" w14:textId="77777777" w:rsidR="00800AD8" w:rsidRDefault="003646D3" w:rsidP="003646D3">
      <w:pPr>
        <w:pStyle w:val="InterlineGlossWithTrans"/>
        <w:tabs>
          <w:tab w:val="left" w:pos="533"/>
          <w:tab w:val="left" w:pos="1022"/>
          <w:tab w:val="left" w:pos="1406"/>
          <w:tab w:val="left" w:pos="2045"/>
          <w:tab w:val="left" w:pos="2309"/>
          <w:tab w:val="left" w:pos="3863"/>
          <w:tab w:val="left" w:pos="4367"/>
        </w:tabs>
      </w:pPr>
      <w:r>
        <w:tab/>
      </w:r>
      <w:r w:rsidR="00800AD8">
        <w:t>sa</w:t>
      </w:r>
      <w:r w:rsidR="00800AD8">
        <w:tab/>
        <w:t>ku</w:t>
      </w:r>
      <w:r w:rsidR="00800AD8">
        <w:tab/>
        <w:t>vaik</w:t>
      </w:r>
      <w:r w:rsidR="00800AD8">
        <w:tab/>
        <w:t>a</w:t>
      </w:r>
      <w:r>
        <w:tab/>
        <w:t>em=qetjutj</w:t>
      </w:r>
      <w:r>
        <w:tab/>
        <w:t>tua</w:t>
      </w:r>
      <w:r>
        <w:tab/>
        <w:t>ma-ma-zangiî-an</w:t>
      </w:r>
    </w:p>
    <w:p w14:paraId="324B4A25" w14:textId="77777777" w:rsidR="00800AD8" w:rsidRDefault="003646D3" w:rsidP="003646D3">
      <w:pPr>
        <w:pStyle w:val="InterlineTrans"/>
        <w:tabs>
          <w:tab w:val="left" w:pos="533"/>
          <w:tab w:val="left" w:pos="1022"/>
          <w:tab w:val="left" w:pos="1406"/>
          <w:tab w:val="left" w:pos="2045"/>
          <w:tab w:val="left" w:pos="2309"/>
          <w:tab w:val="left" w:pos="3863"/>
          <w:tab w:val="left" w:pos="4367"/>
        </w:tabs>
        <w:rPr>
          <w:smallCaps/>
        </w:rPr>
      </w:pPr>
      <w:r>
        <w:tab/>
      </w:r>
      <w:r w:rsidR="00800AD8">
        <w:t>and</w:t>
      </w:r>
      <w:r w:rsidR="00800AD8">
        <w:tab/>
        <w:t>I</w:t>
      </w:r>
      <w:r w:rsidR="00800AD8">
        <w:tab/>
        <w:t>leave</w:t>
      </w:r>
      <w:r w:rsidR="00800AD8">
        <w:rPr>
          <w:smallCaps/>
        </w:rPr>
        <w:tab/>
        <w:t>c</w:t>
      </w:r>
      <w:r>
        <w:tab/>
      </w:r>
      <w:r>
        <w:rPr>
          <w:smallCaps/>
        </w:rPr>
        <w:t>af</w:t>
      </w:r>
      <w:r>
        <w:t>=break.wind</w:t>
      </w:r>
      <w:r>
        <w:tab/>
      </w:r>
      <w:r>
        <w:rPr>
          <w:smallCaps/>
        </w:rPr>
        <w:t>obl</w:t>
      </w:r>
      <w:r>
        <w:tab/>
      </w:r>
      <w:r>
        <w:rPr>
          <w:smallCaps/>
        </w:rPr>
        <w:t>stat</w:t>
      </w:r>
      <w:r>
        <w:t>-</w:t>
      </w:r>
      <w:r>
        <w:rPr>
          <w:smallCaps/>
        </w:rPr>
        <w:t>stat</w:t>
      </w:r>
      <w:r>
        <w:t>-chief-</w:t>
      </w:r>
      <w:r>
        <w:rPr>
          <w:smallCaps/>
        </w:rPr>
        <w:t>nom</w:t>
      </w:r>
    </w:p>
    <w:p w14:paraId="0D6849D5" w14:textId="77777777" w:rsidR="00800AD8" w:rsidRDefault="00800AD8">
      <w:pPr>
        <w:pStyle w:val="InterlineFree"/>
      </w:pPr>
      <w:r>
        <w:t>“I must go and steal some shallots and eat them and go and break wind to</w:t>
      </w:r>
      <w:r w:rsidR="003646D3" w:rsidRPr="003646D3">
        <w:t xml:space="preserve"> </w:t>
      </w:r>
      <w:r w:rsidR="003646D3">
        <w:t>the chief,</w:t>
      </w:r>
    </w:p>
    <w:p w14:paraId="74E5226E" w14:textId="77777777" w:rsidR="00800AD8" w:rsidRDefault="00DC1AE0" w:rsidP="003646D3">
      <w:pPr>
        <w:pStyle w:val="InterlineText"/>
        <w:tabs>
          <w:tab w:val="left" w:pos="533"/>
          <w:tab w:val="left" w:pos="1022"/>
          <w:tab w:val="left" w:pos="1616"/>
          <w:tab w:val="left" w:pos="1880"/>
          <w:tab w:val="left" w:pos="3314"/>
          <w:tab w:val="left" w:pos="4088"/>
          <w:tab w:val="left" w:pos="4592"/>
          <w:tab w:val="left" w:pos="5456"/>
          <w:tab w:val="left" w:pos="5945"/>
          <w:tab w:val="left" w:pos="8114"/>
        </w:tabs>
      </w:pPr>
      <w:r w:rsidRPr="003A1D48">
        <w:rPr>
          <w:rStyle w:val="InterlineTextNumChar"/>
        </w:rPr>
        <w:t>027</w:t>
      </w:r>
      <w:r w:rsidR="00800AD8">
        <w:tab/>
        <w:t>ki</w:t>
      </w:r>
      <w:r w:rsidR="00800AD8">
        <w:tab/>
        <w:t>ken</w:t>
      </w:r>
      <w:r w:rsidR="00800AD8">
        <w:tab/>
        <w:t>a</w:t>
      </w:r>
      <w:r w:rsidR="00800AD8">
        <w:tab/>
        <w:t>pavayi</w:t>
      </w:r>
      <w:r w:rsidR="00800AD8">
        <w:tab/>
        <w:t>anga</w:t>
      </w:r>
      <w:r w:rsidR="00800AD8">
        <w:tab/>
        <w:t>tua</w:t>
      </w:r>
      <w:r w:rsidR="00800AD8">
        <w:tab/>
        <w:t>vaîitjuq</w:t>
      </w:r>
      <w:r w:rsidR="00800AD8">
        <w:tab/>
        <w:t>nua</w:t>
      </w:r>
      <w:r w:rsidR="003646D3">
        <w:tab/>
        <w:t>mamazangiîan,”</w:t>
      </w:r>
      <w:r w:rsidR="003646D3">
        <w:tab/>
        <w:t>aya</w:t>
      </w:r>
    </w:p>
    <w:p w14:paraId="1566BCB1" w14:textId="77777777" w:rsidR="00800AD8" w:rsidRDefault="00800AD8" w:rsidP="003646D3">
      <w:pPr>
        <w:pStyle w:val="InterlineGlossWithTrans"/>
        <w:tabs>
          <w:tab w:val="left" w:pos="533"/>
          <w:tab w:val="left" w:pos="1022"/>
          <w:tab w:val="left" w:pos="1616"/>
          <w:tab w:val="left" w:pos="1880"/>
          <w:tab w:val="left" w:pos="3314"/>
          <w:tab w:val="left" w:pos="4088"/>
          <w:tab w:val="left" w:pos="4592"/>
          <w:tab w:val="left" w:pos="5456"/>
          <w:tab w:val="left" w:pos="5945"/>
          <w:tab w:val="left" w:pos="8114"/>
        </w:tabs>
      </w:pPr>
      <w:r>
        <w:tab/>
        <w:t>ki</w:t>
      </w:r>
      <w:r>
        <w:tab/>
        <w:t>aken</w:t>
      </w:r>
      <w:r>
        <w:tab/>
        <w:t>a</w:t>
      </w:r>
      <w:r>
        <w:tab/>
        <w:t>pa-vay-i</w:t>
      </w:r>
      <w:r>
        <w:tab/>
        <w:t>anga</w:t>
      </w:r>
      <w:r>
        <w:tab/>
        <w:t>tua</w:t>
      </w:r>
      <w:r>
        <w:tab/>
        <w:t>vaîitjuq</w:t>
      </w:r>
      <w:r>
        <w:tab/>
        <w:t>nua</w:t>
      </w:r>
      <w:r w:rsidR="003646D3">
        <w:tab/>
        <w:t>ma-ma-zangiî-an</w:t>
      </w:r>
      <w:r w:rsidR="003646D3">
        <w:tab/>
        <w:t>aya</w:t>
      </w:r>
    </w:p>
    <w:p w14:paraId="216186FA" w14:textId="77777777" w:rsidR="00800AD8" w:rsidRDefault="00800AD8" w:rsidP="003646D3">
      <w:pPr>
        <w:pStyle w:val="InterlineTransNoFree"/>
        <w:tabs>
          <w:tab w:val="left" w:pos="1022"/>
          <w:tab w:val="left" w:pos="1616"/>
          <w:tab w:val="left" w:pos="1880"/>
          <w:tab w:val="left" w:pos="3314"/>
          <w:tab w:val="left" w:pos="4088"/>
          <w:tab w:val="left" w:pos="4592"/>
          <w:tab w:val="left" w:pos="5456"/>
          <w:tab w:val="left" w:pos="5945"/>
          <w:tab w:val="left" w:pos="8114"/>
        </w:tabs>
      </w:pPr>
      <w:r>
        <w:tab/>
        <w:t>will</w:t>
      </w:r>
      <w:r>
        <w:tab/>
      </w:r>
      <w:r w:rsidR="000D5EFB" w:rsidRPr="000D5EFB">
        <w:rPr>
          <w:smallCaps/>
        </w:rPr>
        <w:t>f.I</w:t>
      </w:r>
      <w:r>
        <w:rPr>
          <w:smallCaps/>
        </w:rPr>
        <w:tab/>
        <w:t>c</w:t>
      </w:r>
      <w:r>
        <w:rPr>
          <w:smallCaps/>
        </w:rPr>
        <w:tab/>
      </w:r>
      <w:r>
        <w:t>cause-give-</w:t>
      </w:r>
      <w:r>
        <w:rPr>
          <w:smallCaps/>
        </w:rPr>
        <w:t>pf</w:t>
      </w:r>
      <w:r>
        <w:tab/>
        <w:t>indeed</w:t>
      </w:r>
      <w:r>
        <w:tab/>
      </w:r>
      <w:r>
        <w:rPr>
          <w:smallCaps/>
        </w:rPr>
        <w:t>obl</w:t>
      </w:r>
      <w:r>
        <w:tab/>
        <w:t>money</w:t>
      </w:r>
      <w:r>
        <w:tab/>
        <w:t>by</w:t>
      </w:r>
      <w:r w:rsidR="003646D3">
        <w:tab/>
      </w:r>
      <w:r w:rsidR="003646D3">
        <w:rPr>
          <w:smallCaps/>
        </w:rPr>
        <w:t>stat</w:t>
      </w:r>
      <w:r w:rsidR="003646D3">
        <w:t>-</w:t>
      </w:r>
      <w:r w:rsidR="003646D3">
        <w:rPr>
          <w:smallCaps/>
        </w:rPr>
        <w:t>stat</w:t>
      </w:r>
      <w:r w:rsidR="003646D3">
        <w:t>-chief-</w:t>
      </w:r>
      <w:r w:rsidR="003646D3">
        <w:rPr>
          <w:smallCaps/>
        </w:rPr>
        <w:t>nom</w:t>
      </w:r>
      <w:r w:rsidR="003646D3">
        <w:tab/>
        <w:t>say</w:t>
      </w:r>
    </w:p>
    <w:p w14:paraId="3583F2E6" w14:textId="77777777" w:rsidR="00800AD8" w:rsidRDefault="00800AD8" w:rsidP="003646D3">
      <w:pPr>
        <w:pStyle w:val="InterlineText"/>
        <w:tabs>
          <w:tab w:val="left" w:pos="533"/>
        </w:tabs>
      </w:pPr>
      <w:r>
        <w:tab/>
        <w:t>timadju.</w:t>
      </w:r>
    </w:p>
    <w:p w14:paraId="220A1F5F" w14:textId="77777777" w:rsidR="00800AD8" w:rsidRDefault="00800AD8" w:rsidP="003646D3">
      <w:pPr>
        <w:pStyle w:val="InterlineGlossWithTrans"/>
        <w:tabs>
          <w:tab w:val="left" w:pos="533"/>
        </w:tabs>
      </w:pPr>
      <w:r>
        <w:tab/>
        <w:t>ti-madju</w:t>
      </w:r>
    </w:p>
    <w:p w14:paraId="796253BA" w14:textId="77777777" w:rsidR="00800AD8" w:rsidRDefault="00800AD8" w:rsidP="00B76180">
      <w:pPr>
        <w:pStyle w:val="InterlineTransNoFree"/>
        <w:tabs>
          <w:tab w:val="right" w:pos="8789"/>
        </w:tabs>
      </w:pPr>
      <w:r>
        <w:tab/>
      </w:r>
      <w:r w:rsidRPr="003646D3">
        <w:rPr>
          <w:smallCaps/>
        </w:rPr>
        <w:t>f</w:t>
      </w:r>
      <w:r>
        <w:t>-</w:t>
      </w:r>
      <w:r w:rsidRPr="003646D3">
        <w:rPr>
          <w:smallCaps/>
        </w:rPr>
        <w:t>3rd.pers</w:t>
      </w:r>
      <w:r w:rsidR="003646D3">
        <w:rPr>
          <w:smallCaps/>
        </w:rPr>
        <w:tab/>
      </w:r>
      <w:r w:rsidR="003646D3">
        <w:t>and the chief will give me some money,” he said.</w:t>
      </w:r>
    </w:p>
    <w:p w14:paraId="4C330D11" w14:textId="77777777" w:rsidR="00800AD8" w:rsidRDefault="00DC1AE0" w:rsidP="003646D3">
      <w:pPr>
        <w:pStyle w:val="InterlineText"/>
        <w:tabs>
          <w:tab w:val="left" w:pos="533"/>
          <w:tab w:val="left" w:pos="1022"/>
          <w:tab w:val="left" w:pos="1661"/>
          <w:tab w:val="left" w:pos="1925"/>
          <w:tab w:val="left" w:pos="3119"/>
          <w:tab w:val="left" w:pos="3623"/>
          <w:tab w:val="left" w:pos="4397"/>
          <w:tab w:val="left" w:pos="4886"/>
          <w:tab w:val="left" w:pos="5585"/>
          <w:tab w:val="left" w:pos="6074"/>
          <w:tab w:val="left" w:pos="6713"/>
          <w:tab w:val="left" w:pos="6977"/>
        </w:tabs>
      </w:pPr>
      <w:r w:rsidRPr="003A1D48">
        <w:rPr>
          <w:rStyle w:val="InterlineTextNumChar"/>
        </w:rPr>
        <w:t>028</w:t>
      </w:r>
      <w:r w:rsidR="00800AD8">
        <w:tab/>
        <w:t>qau</w:t>
      </w:r>
      <w:r w:rsidR="00800AD8">
        <w:tab/>
        <w:t>vaik</w:t>
      </w:r>
      <w:r w:rsidR="00800AD8">
        <w:tab/>
        <w:t>a</w:t>
      </w:r>
      <w:r w:rsidR="00800AD8">
        <w:tab/>
        <w:t>tsemakaw</w:t>
      </w:r>
      <w:r w:rsidR="00800AD8">
        <w:tab/>
        <w:t>tua</w:t>
      </w:r>
      <w:r w:rsidR="003646D3">
        <w:tab/>
        <w:t>îaugiu</w:t>
      </w:r>
      <w:r w:rsidR="003646D3">
        <w:tab/>
        <w:t>sa</w:t>
      </w:r>
      <w:r w:rsidR="003646D3">
        <w:tab/>
        <w:t>kani,</w:t>
      </w:r>
      <w:r w:rsidR="003646D3">
        <w:tab/>
        <w:t>sa</w:t>
      </w:r>
      <w:r w:rsidR="003646D3">
        <w:tab/>
        <w:t>vaik</w:t>
      </w:r>
      <w:r w:rsidR="003646D3">
        <w:tab/>
        <w:t>a</w:t>
      </w:r>
      <w:r w:rsidR="003646D3">
        <w:tab/>
        <w:t>qemtjutj</w:t>
      </w:r>
    </w:p>
    <w:p w14:paraId="5D8920D0" w14:textId="77777777" w:rsidR="00800AD8" w:rsidRDefault="00800AD8" w:rsidP="003646D3">
      <w:pPr>
        <w:pStyle w:val="InterlineGlossWithTrans"/>
        <w:tabs>
          <w:tab w:val="left" w:pos="533"/>
          <w:tab w:val="left" w:pos="1022"/>
          <w:tab w:val="left" w:pos="1661"/>
          <w:tab w:val="left" w:pos="1925"/>
          <w:tab w:val="left" w:pos="3119"/>
          <w:tab w:val="left" w:pos="3623"/>
          <w:tab w:val="left" w:pos="4397"/>
          <w:tab w:val="left" w:pos="4886"/>
          <w:tab w:val="left" w:pos="5585"/>
          <w:tab w:val="left" w:pos="6074"/>
          <w:tab w:val="left" w:pos="6713"/>
          <w:tab w:val="left" w:pos="6977"/>
        </w:tabs>
      </w:pPr>
      <w:r>
        <w:tab/>
        <w:t>qau</w:t>
      </w:r>
      <w:r>
        <w:tab/>
        <w:t>vaik</w:t>
      </w:r>
      <w:r>
        <w:tab/>
        <w:t>a</w:t>
      </w:r>
      <w:r>
        <w:tab/>
        <w:t>em=tsakaw</w:t>
      </w:r>
      <w:r>
        <w:tab/>
        <w:t>tua</w:t>
      </w:r>
      <w:r w:rsidR="003646D3">
        <w:tab/>
        <w:t>îaugiu</w:t>
      </w:r>
      <w:r w:rsidR="003646D3">
        <w:tab/>
        <w:t>sa</w:t>
      </w:r>
      <w:r w:rsidR="003646D3">
        <w:tab/>
        <w:t>kan-i</w:t>
      </w:r>
      <w:r w:rsidR="003646D3">
        <w:tab/>
        <w:t>sa</w:t>
      </w:r>
      <w:r w:rsidR="003646D3">
        <w:tab/>
        <w:t>vaik</w:t>
      </w:r>
      <w:r w:rsidR="003646D3">
        <w:tab/>
        <w:t>a</w:t>
      </w:r>
      <w:r w:rsidR="003646D3">
        <w:tab/>
        <w:t>em=qetjutj</w:t>
      </w:r>
    </w:p>
    <w:p w14:paraId="70BCAB05" w14:textId="77777777" w:rsidR="00800AD8" w:rsidRDefault="00800AD8" w:rsidP="003646D3">
      <w:pPr>
        <w:pStyle w:val="InterlineTransNoFree"/>
        <w:tabs>
          <w:tab w:val="left" w:pos="1022"/>
          <w:tab w:val="left" w:pos="1661"/>
          <w:tab w:val="left" w:pos="1925"/>
          <w:tab w:val="left" w:pos="3119"/>
          <w:tab w:val="left" w:pos="3623"/>
          <w:tab w:val="left" w:pos="4397"/>
          <w:tab w:val="left" w:pos="4886"/>
          <w:tab w:val="left" w:pos="5585"/>
          <w:tab w:val="left" w:pos="6074"/>
          <w:tab w:val="left" w:pos="6713"/>
          <w:tab w:val="left" w:pos="6977"/>
        </w:tabs>
      </w:pPr>
      <w:r>
        <w:tab/>
        <w:t>so</w:t>
      </w:r>
      <w:r>
        <w:tab/>
        <w:t>leave</w:t>
      </w:r>
      <w:r>
        <w:rPr>
          <w:smallCaps/>
        </w:rPr>
        <w:tab/>
        <w:t>c</w:t>
      </w:r>
      <w:r>
        <w:rPr>
          <w:smallCaps/>
        </w:rPr>
        <w:tab/>
        <w:t>af</w:t>
      </w:r>
      <w:r>
        <w:t>=steal</w:t>
      </w:r>
      <w:r>
        <w:tab/>
      </w:r>
      <w:r>
        <w:rPr>
          <w:smallCaps/>
        </w:rPr>
        <w:t>obl</w:t>
      </w:r>
      <w:r w:rsidR="003646D3">
        <w:tab/>
        <w:t>shallot</w:t>
      </w:r>
      <w:r w:rsidR="003646D3">
        <w:tab/>
        <w:t>and</w:t>
      </w:r>
      <w:r w:rsidR="003646D3">
        <w:tab/>
        <w:t>eat-</w:t>
      </w:r>
      <w:r w:rsidR="003646D3">
        <w:rPr>
          <w:smallCaps/>
        </w:rPr>
        <w:t>pf</w:t>
      </w:r>
      <w:r w:rsidR="003646D3">
        <w:tab/>
        <w:t>and</w:t>
      </w:r>
      <w:r w:rsidR="003646D3">
        <w:tab/>
        <w:t>leave</w:t>
      </w:r>
      <w:r w:rsidR="003646D3">
        <w:rPr>
          <w:smallCaps/>
        </w:rPr>
        <w:tab/>
        <w:t>c</w:t>
      </w:r>
      <w:r w:rsidR="003646D3">
        <w:tab/>
      </w:r>
      <w:r w:rsidR="003646D3">
        <w:rPr>
          <w:smallCaps/>
        </w:rPr>
        <w:t>af</w:t>
      </w:r>
      <w:r w:rsidR="003646D3">
        <w:t>=break.wind</w:t>
      </w:r>
    </w:p>
    <w:p w14:paraId="10F9C865" w14:textId="77777777" w:rsidR="00800AD8" w:rsidRDefault="003646D3" w:rsidP="003646D3">
      <w:pPr>
        <w:pStyle w:val="InterlineText"/>
        <w:tabs>
          <w:tab w:val="left" w:pos="533"/>
          <w:tab w:val="left" w:pos="1037"/>
        </w:tabs>
      </w:pPr>
      <w:r>
        <w:tab/>
        <w:t>tua</w:t>
      </w:r>
      <w:r>
        <w:tab/>
      </w:r>
      <w:r w:rsidR="00800AD8">
        <w:t>mamazangiîan.</w:t>
      </w:r>
    </w:p>
    <w:p w14:paraId="59897B9E" w14:textId="77777777" w:rsidR="00800AD8" w:rsidRDefault="003646D3" w:rsidP="003646D3">
      <w:pPr>
        <w:pStyle w:val="InterlineGlossWithTrans"/>
        <w:tabs>
          <w:tab w:val="left" w:pos="533"/>
          <w:tab w:val="left" w:pos="1037"/>
        </w:tabs>
      </w:pPr>
      <w:r>
        <w:tab/>
        <w:t>tua</w:t>
      </w:r>
      <w:r w:rsidR="00800AD8">
        <w:tab/>
        <w:t>ma-ma-zangiî-an</w:t>
      </w:r>
    </w:p>
    <w:p w14:paraId="0A584DB2" w14:textId="77777777" w:rsidR="00800AD8" w:rsidRDefault="003646D3" w:rsidP="003646D3">
      <w:pPr>
        <w:pStyle w:val="InterlineTrans"/>
        <w:tabs>
          <w:tab w:val="left" w:pos="533"/>
          <w:tab w:val="left" w:pos="1037"/>
        </w:tabs>
      </w:pPr>
      <w:r>
        <w:tab/>
      </w:r>
      <w:r>
        <w:rPr>
          <w:smallCaps/>
        </w:rPr>
        <w:t>obl</w:t>
      </w:r>
      <w:r w:rsidR="00800AD8">
        <w:tab/>
      </w:r>
      <w:r w:rsidR="00800AD8">
        <w:rPr>
          <w:smallCaps/>
        </w:rPr>
        <w:t>stat</w:t>
      </w:r>
      <w:r w:rsidR="00800AD8">
        <w:t>-</w:t>
      </w:r>
      <w:r w:rsidR="00800AD8">
        <w:rPr>
          <w:smallCaps/>
        </w:rPr>
        <w:t>stat</w:t>
      </w:r>
      <w:r w:rsidR="00800AD8">
        <w:t>-chief-</w:t>
      </w:r>
      <w:r w:rsidR="00800AD8">
        <w:rPr>
          <w:smallCaps/>
        </w:rPr>
        <w:t>nom</w:t>
      </w:r>
    </w:p>
    <w:p w14:paraId="78A94B5A" w14:textId="77777777" w:rsidR="00800AD8" w:rsidRDefault="00800AD8">
      <w:pPr>
        <w:pStyle w:val="InterlineFree"/>
      </w:pPr>
      <w:r>
        <w:t>So he went and stole some shallots and ate them, and went and broke wind</w:t>
      </w:r>
      <w:r w:rsidR="003646D3" w:rsidRPr="003646D3">
        <w:t xml:space="preserve"> </w:t>
      </w:r>
      <w:r w:rsidR="003646D3">
        <w:t>to the chief.</w:t>
      </w:r>
    </w:p>
    <w:p w14:paraId="11BCA38D" w14:textId="77777777" w:rsidR="00800AD8" w:rsidRDefault="00DC1AE0" w:rsidP="003646D3">
      <w:pPr>
        <w:pStyle w:val="InterlineText"/>
        <w:tabs>
          <w:tab w:val="left" w:pos="533"/>
          <w:tab w:val="left" w:pos="1202"/>
          <w:tab w:val="left" w:pos="2066"/>
        </w:tabs>
      </w:pPr>
      <w:r w:rsidRPr="003A1D48">
        <w:rPr>
          <w:rStyle w:val="InterlineTextNumChar"/>
        </w:rPr>
        <w:t>029</w:t>
      </w:r>
      <w:r w:rsidR="00800AD8">
        <w:tab/>
        <w:t>manu</w:t>
      </w:r>
      <w:r w:rsidR="00800AD8">
        <w:tab/>
        <w:t>qangsel</w:t>
      </w:r>
      <w:r w:rsidR="00800AD8">
        <w:tab/>
        <w:t>aravats.</w:t>
      </w:r>
    </w:p>
    <w:p w14:paraId="0CDB0269" w14:textId="77777777" w:rsidR="00800AD8" w:rsidRDefault="00800AD8" w:rsidP="003646D3">
      <w:pPr>
        <w:pStyle w:val="InterlineGlossWithTrans"/>
        <w:tabs>
          <w:tab w:val="left" w:pos="533"/>
          <w:tab w:val="left" w:pos="1202"/>
          <w:tab w:val="left" w:pos="2066"/>
        </w:tabs>
      </w:pPr>
      <w:r>
        <w:tab/>
        <w:t>manu</w:t>
      </w:r>
      <w:r>
        <w:tab/>
        <w:t>qangsel</w:t>
      </w:r>
      <w:r>
        <w:tab/>
        <w:t>a-ravats</w:t>
      </w:r>
    </w:p>
    <w:p w14:paraId="48F833BC" w14:textId="77777777" w:rsidR="00800AD8" w:rsidRDefault="00800AD8" w:rsidP="00B76180">
      <w:pPr>
        <w:pStyle w:val="InterlineTransNoFree"/>
        <w:tabs>
          <w:tab w:val="left" w:pos="1202"/>
          <w:tab w:val="left" w:pos="2066"/>
          <w:tab w:val="right" w:pos="8789"/>
        </w:tabs>
      </w:pPr>
      <w:r>
        <w:tab/>
        <w:t>then</w:t>
      </w:r>
      <w:r>
        <w:tab/>
        <w:t>stink</w:t>
      </w:r>
      <w:r>
        <w:tab/>
      </w:r>
      <w:r>
        <w:rPr>
          <w:smallCaps/>
        </w:rPr>
        <w:t>c-</w:t>
      </w:r>
      <w:r>
        <w:t>true</w:t>
      </w:r>
      <w:r w:rsidR="003646D3">
        <w:tab/>
        <w:t>It made a dreadful stink.</w:t>
      </w:r>
    </w:p>
    <w:p w14:paraId="74E598F9" w14:textId="77777777" w:rsidR="00800AD8" w:rsidRDefault="00DC1AE0" w:rsidP="003646D3">
      <w:pPr>
        <w:pStyle w:val="InterlineText"/>
        <w:tabs>
          <w:tab w:val="left" w:pos="533"/>
          <w:tab w:val="left" w:pos="1022"/>
          <w:tab w:val="left" w:pos="2156"/>
          <w:tab w:val="left" w:pos="2420"/>
        </w:tabs>
      </w:pPr>
      <w:r w:rsidRPr="003A1D48">
        <w:rPr>
          <w:rStyle w:val="InterlineTextNumChar"/>
        </w:rPr>
        <w:t>030</w:t>
      </w:r>
      <w:r w:rsidR="00800AD8">
        <w:tab/>
        <w:t>qau</w:t>
      </w:r>
      <w:r w:rsidR="00800AD8">
        <w:tab/>
        <w:t>limutseng</w:t>
      </w:r>
      <w:r w:rsidR="00800AD8">
        <w:tab/>
        <w:t>a</w:t>
      </w:r>
      <w:r w:rsidR="003646D3">
        <w:tab/>
        <w:t>mamazangiîan.</w:t>
      </w:r>
    </w:p>
    <w:p w14:paraId="272A74F4" w14:textId="77777777" w:rsidR="00800AD8" w:rsidRDefault="00800AD8" w:rsidP="003646D3">
      <w:pPr>
        <w:pStyle w:val="InterlineGlossWithTrans"/>
        <w:tabs>
          <w:tab w:val="left" w:pos="533"/>
          <w:tab w:val="left" w:pos="1022"/>
          <w:tab w:val="left" w:pos="2156"/>
          <w:tab w:val="left" w:pos="2420"/>
        </w:tabs>
      </w:pPr>
      <w:r>
        <w:tab/>
        <w:t>qau</w:t>
      </w:r>
      <w:r>
        <w:tab/>
        <w:t>li-mutseng</w:t>
      </w:r>
      <w:r>
        <w:tab/>
        <w:t>a</w:t>
      </w:r>
      <w:r w:rsidR="003646D3">
        <w:tab/>
        <w:t>ma-ma-zangiî-an</w:t>
      </w:r>
    </w:p>
    <w:p w14:paraId="22D58F15" w14:textId="77777777" w:rsidR="00800AD8" w:rsidRDefault="00800AD8" w:rsidP="00B76180">
      <w:pPr>
        <w:pStyle w:val="InterlineTransNoFree"/>
        <w:tabs>
          <w:tab w:val="left" w:pos="1022"/>
          <w:tab w:val="left" w:pos="2156"/>
          <w:tab w:val="left" w:pos="2420"/>
          <w:tab w:val="right" w:pos="8789"/>
        </w:tabs>
        <w:rPr>
          <w:smallCaps/>
        </w:rPr>
      </w:pPr>
      <w:r>
        <w:tab/>
        <w:t>so</w:t>
      </w:r>
      <w:r>
        <w:tab/>
      </w:r>
      <w:r>
        <w:rPr>
          <w:smallCaps/>
        </w:rPr>
        <w:t>qal</w:t>
      </w:r>
      <w:r>
        <w:t>-angry</w:t>
      </w:r>
      <w:r>
        <w:rPr>
          <w:smallCaps/>
        </w:rPr>
        <w:tab/>
        <w:t>c</w:t>
      </w:r>
      <w:r w:rsidR="003646D3">
        <w:tab/>
      </w:r>
      <w:r w:rsidR="003646D3">
        <w:rPr>
          <w:smallCaps/>
        </w:rPr>
        <w:t>stat</w:t>
      </w:r>
      <w:r w:rsidR="003646D3">
        <w:t>-</w:t>
      </w:r>
      <w:r w:rsidR="003646D3">
        <w:rPr>
          <w:smallCaps/>
        </w:rPr>
        <w:t>stat</w:t>
      </w:r>
      <w:r w:rsidR="003646D3">
        <w:t>-chief-</w:t>
      </w:r>
      <w:r w:rsidR="003646D3">
        <w:rPr>
          <w:smallCaps/>
        </w:rPr>
        <w:t>nom</w:t>
      </w:r>
      <w:r w:rsidR="003646D3">
        <w:rPr>
          <w:smallCaps/>
        </w:rPr>
        <w:tab/>
      </w:r>
      <w:r w:rsidR="003646D3">
        <w:t>The chief was angry,</w:t>
      </w:r>
    </w:p>
    <w:p w14:paraId="75DED551" w14:textId="77777777" w:rsidR="00800AD8" w:rsidRDefault="00DC1AE0" w:rsidP="003646D3">
      <w:pPr>
        <w:pStyle w:val="InterlineText"/>
        <w:tabs>
          <w:tab w:val="left" w:pos="533"/>
          <w:tab w:val="left" w:pos="1487"/>
          <w:tab w:val="left" w:pos="2261"/>
          <w:tab w:val="left" w:pos="2945"/>
          <w:tab w:val="left" w:pos="3719"/>
          <w:tab w:val="left" w:pos="3983"/>
        </w:tabs>
      </w:pPr>
      <w:r w:rsidRPr="003A1D48">
        <w:rPr>
          <w:rStyle w:val="InterlineTextNumChar"/>
        </w:rPr>
        <w:lastRenderedPageBreak/>
        <w:t>031</w:t>
      </w:r>
      <w:r w:rsidR="00800AD8">
        <w:tab/>
        <w:t>seqasen</w:t>
      </w:r>
      <w:r w:rsidR="00800AD8">
        <w:tab/>
        <w:t>anga</w:t>
      </w:r>
      <w:r w:rsidR="00800AD8">
        <w:tab/>
        <w:t>azua</w:t>
      </w:r>
      <w:r w:rsidR="00800AD8">
        <w:tab/>
        <w:t>kaka</w:t>
      </w:r>
      <w:r w:rsidR="00800AD8">
        <w:tab/>
        <w:t>a</w:t>
      </w:r>
      <w:r w:rsidR="003646D3">
        <w:tab/>
        <w:t>tjavulung.</w:t>
      </w:r>
    </w:p>
    <w:p w14:paraId="00AA8994" w14:textId="77777777" w:rsidR="00800AD8" w:rsidRDefault="00800AD8" w:rsidP="003646D3">
      <w:pPr>
        <w:pStyle w:val="InterlineGlossWithTrans"/>
        <w:tabs>
          <w:tab w:val="left" w:pos="533"/>
          <w:tab w:val="left" w:pos="1487"/>
          <w:tab w:val="left" w:pos="2261"/>
          <w:tab w:val="left" w:pos="2945"/>
          <w:tab w:val="left" w:pos="3719"/>
          <w:tab w:val="left" w:pos="3983"/>
        </w:tabs>
      </w:pPr>
      <w:r>
        <w:tab/>
        <w:t>seqas-en</w:t>
      </w:r>
      <w:r>
        <w:tab/>
        <w:t>anga</w:t>
      </w:r>
      <w:r>
        <w:tab/>
        <w:t>a-zua</w:t>
      </w:r>
      <w:r>
        <w:tab/>
        <w:t>kaka</w:t>
      </w:r>
      <w:r>
        <w:tab/>
        <w:t>a</w:t>
      </w:r>
      <w:r w:rsidR="003646D3">
        <w:tab/>
        <w:t>tja-vulung</w:t>
      </w:r>
    </w:p>
    <w:p w14:paraId="296C9DB4" w14:textId="77777777" w:rsidR="00800AD8" w:rsidRDefault="00800AD8" w:rsidP="003646D3">
      <w:pPr>
        <w:pStyle w:val="InterlineTrans"/>
        <w:tabs>
          <w:tab w:val="left" w:pos="533"/>
          <w:tab w:val="left" w:pos="1487"/>
          <w:tab w:val="left" w:pos="2261"/>
          <w:tab w:val="left" w:pos="2945"/>
          <w:tab w:val="left" w:pos="3719"/>
          <w:tab w:val="left" w:pos="3983"/>
        </w:tabs>
        <w:rPr>
          <w:smallCaps/>
        </w:rPr>
      </w:pPr>
      <w:r>
        <w:tab/>
        <w:t>chop-</w:t>
      </w:r>
      <w:r>
        <w:rPr>
          <w:smallCaps/>
        </w:rPr>
        <w:t>pf</w:t>
      </w:r>
      <w:r>
        <w:tab/>
        <w:t>indeed</w:t>
      </w:r>
      <w:r>
        <w:tab/>
      </w:r>
      <w:r>
        <w:rPr>
          <w:smallCaps/>
        </w:rPr>
        <w:t>c-</w:t>
      </w:r>
      <w:r>
        <w:t>that</w:t>
      </w:r>
      <w:r>
        <w:tab/>
        <w:t>sibling</w:t>
      </w:r>
      <w:r>
        <w:rPr>
          <w:smallCaps/>
        </w:rPr>
        <w:tab/>
        <w:t>c</w:t>
      </w:r>
      <w:r w:rsidR="003646D3">
        <w:tab/>
        <w:t>more-old</w:t>
      </w:r>
    </w:p>
    <w:p w14:paraId="46EAB8F1" w14:textId="77777777" w:rsidR="00800AD8" w:rsidRDefault="00800AD8">
      <w:pPr>
        <w:pStyle w:val="InterlineFree"/>
      </w:pPr>
      <w:r>
        <w:t>and the older brother was cut down (and killed).</w:t>
      </w:r>
    </w:p>
    <w:p w14:paraId="35C5BD85" w14:textId="77777777" w:rsidR="00E34946" w:rsidRDefault="00800AD8" w:rsidP="00E34946">
      <w:pPr>
        <w:pStyle w:val="FullTranslation"/>
      </w:pPr>
      <w:r>
        <w:t>Once upon a time there were two brothers. The younger brother said: “There is a banyan tree in the courtyard that I shelter under. When we shake it, money falls down from on top of the banyan, brother,” he said to the older one.</w:t>
      </w:r>
    </w:p>
    <w:p w14:paraId="7E046FE1" w14:textId="77777777" w:rsidR="00E34946" w:rsidRDefault="00800AD8" w:rsidP="00E34946">
      <w:pPr>
        <w:pStyle w:val="FullTranslation"/>
      </w:pPr>
      <w:r>
        <w:t>“In that case I’ll go and shelter under it and shake it, so that I can get some money,” said the older brother. Not long afterwards the older brother went and sheltered under it and shook it. But snakes, worms and stones fell down. The older brother was angry, and was going to knife his younger brother. The younger brother said: “If you don’t believe me, I’ll do the shaking.” He shook it; and down fell money and clothes. So the older brother believed him.</w:t>
      </w:r>
    </w:p>
    <w:p w14:paraId="0B44FF68" w14:textId="77777777" w:rsidR="00E34946" w:rsidRDefault="00800AD8" w:rsidP="00E34946">
      <w:pPr>
        <w:pStyle w:val="FullTranslation"/>
      </w:pPr>
      <w:r>
        <w:t>The younger brother also said: “I’ve got a fine hoe. If we dig the soil with it, treasure appears,” he said to his older brother. The older brother said: “In that case lend me your hoe,” said the older brother. So he lent it and the older one hoed the soil with it. But when he hoed there were only stones and wood. So that brother was angry and threw away the hoe. So the younger brother was angry too. They wouldn’t speak to one another.</w:t>
      </w:r>
    </w:p>
    <w:p w14:paraId="7106E536" w14:textId="77777777" w:rsidR="00800AD8" w:rsidRDefault="00800AD8" w:rsidP="00E34946">
      <w:pPr>
        <w:pStyle w:val="FullTranslation"/>
      </w:pPr>
      <w:r>
        <w:t>One day the younger brother took some shallots and ate them, and went to the chief’s place, and broke wind. The chief smelled it and thought it very fragrant. And he gave him money and staple foods. The older brother heard that he had eaten shallots and broken wind, and had been given money, according to what he heard. “I must go and steal some shallots and eat them and go and break wind to the chief, and the chief will give me some money,” he said. So he went and stole some shallots and ate them, and went and broke wind to the chief. It made a dreadful stink. The chief was angry, and the older brother was cut down (and killed).</w:t>
      </w:r>
    </w:p>
    <w:p w14:paraId="30943DCE" w14:textId="77777777" w:rsidR="00800AD8" w:rsidRDefault="00800AD8" w:rsidP="00433A7E">
      <w:pPr>
        <w:pStyle w:val="Heading4"/>
      </w:pPr>
      <w:r w:rsidRPr="00996908">
        <w:rPr>
          <w:rStyle w:val="NumTextHeadingChar"/>
        </w:rPr>
        <w:t>005</w:t>
      </w:r>
      <w:r>
        <w:t xml:space="preserve"> PUïAïUYAïUYAN AND SIMIDALU</w:t>
      </w:r>
      <w:r w:rsidR="00433A7E">
        <w:br/>
      </w:r>
      <w:r>
        <w:t>ti sa Puîaîuyaîuyan kati</w:t>
      </w:r>
      <w:r w:rsidR="00E34946" w:rsidRPr="00E34946">
        <w:t xml:space="preserve"> </w:t>
      </w:r>
      <w:r w:rsidR="00E34946">
        <w:t>sa Simidalu</w:t>
      </w:r>
      <w:r w:rsidR="00FD141C">
        <w:t xml:space="preserve"> (</w:t>
      </w:r>
      <w:r w:rsidR="00E34946">
        <w:t>Qatsiîay village p.157</w:t>
      </w:r>
      <w:r w:rsidR="00FD141C">
        <w:t>)</w:t>
      </w:r>
    </w:p>
    <w:p w14:paraId="4213E4F9" w14:textId="77777777" w:rsidR="00800AD8" w:rsidRDefault="00DC1AE0" w:rsidP="00E34946">
      <w:pPr>
        <w:pStyle w:val="InterlineText"/>
        <w:tabs>
          <w:tab w:val="left" w:pos="533"/>
          <w:tab w:val="left" w:pos="1142"/>
          <w:tab w:val="left" w:pos="1706"/>
          <w:tab w:val="left" w:pos="3485"/>
          <w:tab w:val="left" w:pos="3929"/>
          <w:tab w:val="left" w:pos="4268"/>
          <w:tab w:val="left" w:pos="5852"/>
          <w:tab w:val="left" w:pos="7016"/>
          <w:tab w:val="left" w:pos="7280"/>
        </w:tabs>
      </w:pPr>
      <w:r w:rsidRPr="003A1D48">
        <w:rPr>
          <w:rStyle w:val="InterlineTextNumChar"/>
        </w:rPr>
        <w:t>001</w:t>
      </w:r>
      <w:r w:rsidR="00800AD8">
        <w:tab/>
        <w:t>uzai</w:t>
      </w:r>
      <w:r w:rsidR="00800AD8">
        <w:tab/>
        <w:t>ka</w:t>
      </w:r>
      <w:r w:rsidR="00800AD8">
        <w:tab/>
        <w:t>sitsuayan</w:t>
      </w:r>
      <w:r w:rsidR="00800AD8">
        <w:tab/>
        <w:t>ti</w:t>
      </w:r>
      <w:r w:rsidR="00E34946">
        <w:tab/>
        <w:t>sa</w:t>
      </w:r>
      <w:r w:rsidR="00E34946">
        <w:tab/>
        <w:t>Puîaîuyaîuyan,</w:t>
      </w:r>
      <w:r w:rsidR="00E34946">
        <w:tab/>
        <w:t>navaik</w:t>
      </w:r>
      <w:r w:rsidR="00E34946">
        <w:tab/>
        <w:t>a</w:t>
      </w:r>
      <w:r w:rsidR="00E34946">
        <w:tab/>
        <w:t>kiseqas</w:t>
      </w:r>
    </w:p>
    <w:p w14:paraId="1043F5D5" w14:textId="77777777" w:rsidR="00800AD8" w:rsidRDefault="00800AD8" w:rsidP="00E34946">
      <w:pPr>
        <w:pStyle w:val="InterlineGlossWithTrans"/>
        <w:tabs>
          <w:tab w:val="left" w:pos="533"/>
          <w:tab w:val="left" w:pos="1142"/>
          <w:tab w:val="left" w:pos="1706"/>
          <w:tab w:val="left" w:pos="3485"/>
          <w:tab w:val="left" w:pos="3929"/>
          <w:tab w:val="left" w:pos="4268"/>
          <w:tab w:val="left" w:pos="5852"/>
          <w:tab w:val="left" w:pos="7016"/>
          <w:tab w:val="left" w:pos="7280"/>
        </w:tabs>
      </w:pPr>
      <w:r>
        <w:tab/>
        <w:t>uzay</w:t>
      </w:r>
      <w:r>
        <w:tab/>
        <w:t>ka</w:t>
      </w:r>
      <w:r>
        <w:tab/>
        <w:t>si-tsuay-an</w:t>
      </w:r>
      <w:r>
        <w:tab/>
        <w:t>ti</w:t>
      </w:r>
      <w:r w:rsidR="00E34946">
        <w:tab/>
        <w:t>sa</w:t>
      </w:r>
      <w:r w:rsidR="00E34946">
        <w:tab/>
        <w:t>Puîaîuyaîuyan</w:t>
      </w:r>
      <w:r w:rsidR="00E34946">
        <w:tab/>
        <w:t>na-vaik</w:t>
      </w:r>
      <w:r w:rsidR="00E34946">
        <w:tab/>
        <w:t>a</w:t>
      </w:r>
      <w:r w:rsidR="00E34946">
        <w:tab/>
        <w:t>ki-seqas</w:t>
      </w:r>
    </w:p>
    <w:p w14:paraId="1A3AA9E6" w14:textId="77777777" w:rsidR="00800AD8" w:rsidRDefault="00800AD8" w:rsidP="00E34946">
      <w:pPr>
        <w:pStyle w:val="InterlineTransNoFree"/>
        <w:tabs>
          <w:tab w:val="left" w:pos="1142"/>
          <w:tab w:val="left" w:pos="1706"/>
          <w:tab w:val="left" w:pos="3485"/>
          <w:tab w:val="left" w:pos="3929"/>
          <w:tab w:val="left" w:pos="4268"/>
          <w:tab w:val="left" w:pos="5852"/>
          <w:tab w:val="left" w:pos="7016"/>
          <w:tab w:val="left" w:pos="7280"/>
        </w:tabs>
      </w:pPr>
      <w:r>
        <w:tab/>
        <w:t>there</w:t>
      </w:r>
      <w:r>
        <w:tab/>
        <w:t>after</w:t>
      </w:r>
      <w:r>
        <w:tab/>
      </w:r>
      <w:r>
        <w:rPr>
          <w:smallCaps/>
        </w:rPr>
        <w:t>if</w:t>
      </w:r>
      <w:r>
        <w:t>-long.time-</w:t>
      </w:r>
      <w:r>
        <w:rPr>
          <w:smallCaps/>
        </w:rPr>
        <w:t>nom</w:t>
      </w:r>
      <w:r>
        <w:tab/>
      </w:r>
      <w:r>
        <w:rPr>
          <w:smallCaps/>
        </w:rPr>
        <w:t>f.h</w:t>
      </w:r>
      <w:r w:rsidR="00E34946">
        <w:rPr>
          <w:smallCaps/>
        </w:rPr>
        <w:tab/>
        <w:t>h</w:t>
      </w:r>
      <w:r w:rsidR="00E34946">
        <w:rPr>
          <w:smallCaps/>
        </w:rPr>
        <w:tab/>
      </w:r>
      <w:r w:rsidR="00E34946">
        <w:t>(name)</w:t>
      </w:r>
      <w:r w:rsidR="00E34946">
        <w:tab/>
      </w:r>
      <w:r w:rsidR="00E34946">
        <w:rPr>
          <w:smallCaps/>
        </w:rPr>
        <w:t>past</w:t>
      </w:r>
      <w:r w:rsidR="00E34946">
        <w:t>-leave</w:t>
      </w:r>
      <w:r w:rsidR="00E34946">
        <w:rPr>
          <w:smallCaps/>
        </w:rPr>
        <w:tab/>
        <w:t>c</w:t>
      </w:r>
      <w:r w:rsidR="00E34946">
        <w:tab/>
        <w:t>do-chop</w:t>
      </w:r>
    </w:p>
    <w:p w14:paraId="579494E6" w14:textId="77777777" w:rsidR="00800AD8" w:rsidRDefault="00E34946" w:rsidP="00E34946">
      <w:pPr>
        <w:pStyle w:val="InterlineText"/>
        <w:tabs>
          <w:tab w:val="left" w:pos="533"/>
          <w:tab w:val="left" w:pos="1037"/>
          <w:tab w:val="left" w:pos="2066"/>
        </w:tabs>
      </w:pPr>
      <w:r>
        <w:tab/>
      </w:r>
      <w:r w:rsidR="00800AD8">
        <w:t>tua</w:t>
      </w:r>
      <w:r w:rsidR="00800AD8">
        <w:tab/>
        <w:t>se</w:t>
      </w:r>
      <w:r w:rsidR="00800AD8">
        <w:tab/>
        <w:t>Tjuavudas.</w:t>
      </w:r>
    </w:p>
    <w:p w14:paraId="7A212C2B" w14:textId="77777777" w:rsidR="00800AD8" w:rsidRDefault="00E34946" w:rsidP="00E34946">
      <w:pPr>
        <w:pStyle w:val="InterlineGlossWithTrans"/>
        <w:tabs>
          <w:tab w:val="left" w:pos="533"/>
          <w:tab w:val="left" w:pos="1037"/>
          <w:tab w:val="left" w:pos="2066"/>
        </w:tabs>
      </w:pPr>
      <w:r>
        <w:tab/>
      </w:r>
      <w:r w:rsidR="00800AD8">
        <w:t>tua</w:t>
      </w:r>
      <w:r w:rsidR="00800AD8">
        <w:tab/>
        <w:t>se</w:t>
      </w:r>
      <w:r w:rsidR="00800AD8">
        <w:tab/>
        <w:t>Tjuavudas</w:t>
      </w:r>
    </w:p>
    <w:p w14:paraId="65A86E0C" w14:textId="77777777" w:rsidR="00800AD8" w:rsidRDefault="00E34946" w:rsidP="00E34946">
      <w:pPr>
        <w:pStyle w:val="InterlineTrans"/>
        <w:tabs>
          <w:tab w:val="left" w:pos="533"/>
          <w:tab w:val="left" w:pos="1037"/>
          <w:tab w:val="left" w:pos="2066"/>
        </w:tabs>
      </w:pPr>
      <w:r>
        <w:rPr>
          <w:smallCaps/>
        </w:rPr>
        <w:tab/>
      </w:r>
      <w:r w:rsidR="00800AD8">
        <w:rPr>
          <w:smallCaps/>
        </w:rPr>
        <w:t>obl</w:t>
      </w:r>
      <w:r w:rsidR="00800AD8">
        <w:tab/>
        <w:t>person.of</w:t>
      </w:r>
      <w:r w:rsidR="00800AD8">
        <w:tab/>
        <w:t>(place)</w:t>
      </w:r>
    </w:p>
    <w:p w14:paraId="0992A917" w14:textId="77777777" w:rsidR="00800AD8" w:rsidRDefault="00800AD8">
      <w:pPr>
        <w:pStyle w:val="InterlineFree"/>
      </w:pPr>
      <w:r>
        <w:t>Once upon a time there was a man called Puîaîuyaîuyan, who went to fight the Tjuavudas people.</w:t>
      </w:r>
    </w:p>
    <w:p w14:paraId="5A6D8BF4" w14:textId="77777777" w:rsidR="00800AD8" w:rsidRDefault="00DC1AE0" w:rsidP="00E34946">
      <w:pPr>
        <w:pStyle w:val="InterlineText"/>
        <w:tabs>
          <w:tab w:val="left" w:pos="533"/>
          <w:tab w:val="left" w:pos="1547"/>
          <w:tab w:val="left" w:pos="2411"/>
          <w:tab w:val="left" w:pos="2675"/>
          <w:tab w:val="left" w:pos="4259"/>
          <w:tab w:val="left" w:pos="4748"/>
          <w:tab w:val="left" w:pos="5777"/>
          <w:tab w:val="left" w:pos="6896"/>
          <w:tab w:val="left" w:pos="7160"/>
        </w:tabs>
      </w:pPr>
      <w:r w:rsidRPr="003A1D48">
        <w:rPr>
          <w:rStyle w:val="InterlineTextNumChar"/>
        </w:rPr>
        <w:t>002</w:t>
      </w:r>
      <w:r w:rsidR="00800AD8">
        <w:tab/>
        <w:t>nakuya</w:t>
      </w:r>
      <w:r w:rsidR="00800AD8">
        <w:tab/>
        <w:t>aravats</w:t>
      </w:r>
      <w:r w:rsidR="00800AD8">
        <w:tab/>
        <w:t>a</w:t>
      </w:r>
      <w:r w:rsidR="00800AD8">
        <w:tab/>
        <w:t>sikudan</w:t>
      </w:r>
      <w:r w:rsidR="00800AD8">
        <w:tab/>
        <w:t>nua</w:t>
      </w:r>
      <w:r w:rsidR="00800AD8">
        <w:tab/>
        <w:t>se</w:t>
      </w:r>
      <w:r w:rsidR="00800AD8">
        <w:tab/>
        <w:t>Tjuavudas</w:t>
      </w:r>
      <w:r w:rsidR="00800AD8">
        <w:tab/>
        <w:t>a</w:t>
      </w:r>
      <w:r w:rsidR="00E34946">
        <w:tab/>
        <w:t>tsautsau;</w:t>
      </w:r>
    </w:p>
    <w:p w14:paraId="379EFD1D" w14:textId="77777777" w:rsidR="00800AD8" w:rsidRDefault="00800AD8" w:rsidP="00E34946">
      <w:pPr>
        <w:pStyle w:val="InterlineGlossWithTrans"/>
        <w:tabs>
          <w:tab w:val="left" w:pos="533"/>
          <w:tab w:val="left" w:pos="1547"/>
          <w:tab w:val="left" w:pos="2411"/>
          <w:tab w:val="left" w:pos="2675"/>
          <w:tab w:val="left" w:pos="4259"/>
          <w:tab w:val="left" w:pos="4748"/>
          <w:tab w:val="left" w:pos="5777"/>
          <w:tab w:val="left" w:pos="6896"/>
          <w:tab w:val="left" w:pos="7160"/>
        </w:tabs>
      </w:pPr>
      <w:r>
        <w:tab/>
        <w:t>na-kuya</w:t>
      </w:r>
      <w:r>
        <w:tab/>
        <w:t>a-ravats</w:t>
      </w:r>
      <w:r>
        <w:tab/>
        <w:t>a</w:t>
      </w:r>
      <w:r>
        <w:tab/>
        <w:t>si-kuda-an</w:t>
      </w:r>
      <w:r>
        <w:tab/>
        <w:t>nua</w:t>
      </w:r>
      <w:r>
        <w:tab/>
        <w:t>se</w:t>
      </w:r>
      <w:r>
        <w:tab/>
        <w:t>Tjuavudas</w:t>
      </w:r>
      <w:r>
        <w:tab/>
        <w:t>a</w:t>
      </w:r>
      <w:r w:rsidR="00E34946">
        <w:tab/>
        <w:t>tsau-tsau</w:t>
      </w:r>
    </w:p>
    <w:p w14:paraId="69610378" w14:textId="77777777" w:rsidR="00800AD8" w:rsidRDefault="00800AD8" w:rsidP="00E34946">
      <w:pPr>
        <w:pStyle w:val="InterlineTransNoFree"/>
        <w:tabs>
          <w:tab w:val="left" w:pos="1547"/>
          <w:tab w:val="left" w:pos="2411"/>
          <w:tab w:val="left" w:pos="2675"/>
          <w:tab w:val="left" w:pos="4259"/>
          <w:tab w:val="left" w:pos="4748"/>
          <w:tab w:val="left" w:pos="5777"/>
          <w:tab w:val="left" w:pos="6896"/>
          <w:tab w:val="left" w:pos="7160"/>
        </w:tabs>
        <w:rPr>
          <w:smallCaps/>
        </w:rPr>
      </w:pPr>
      <w:r>
        <w:tab/>
      </w:r>
      <w:r>
        <w:rPr>
          <w:smallCaps/>
        </w:rPr>
        <w:t>stat</w:t>
      </w:r>
      <w:r>
        <w:t>-bad</w:t>
      </w:r>
      <w:r>
        <w:tab/>
      </w:r>
      <w:r>
        <w:rPr>
          <w:smallCaps/>
        </w:rPr>
        <w:t>c-</w:t>
      </w:r>
      <w:r>
        <w:t>true</w:t>
      </w:r>
      <w:r>
        <w:rPr>
          <w:smallCaps/>
        </w:rPr>
        <w:tab/>
        <w:t>c</w:t>
      </w:r>
      <w:r>
        <w:rPr>
          <w:smallCaps/>
        </w:rPr>
        <w:tab/>
        <w:t>if</w:t>
      </w:r>
      <w:r>
        <w:t>-do.what-</w:t>
      </w:r>
      <w:r>
        <w:rPr>
          <w:smallCaps/>
        </w:rPr>
        <w:t>nom</w:t>
      </w:r>
      <w:r>
        <w:tab/>
        <w:t>of</w:t>
      </w:r>
      <w:r>
        <w:tab/>
        <w:t>person.of</w:t>
      </w:r>
      <w:r>
        <w:tab/>
        <w:t>(place)</w:t>
      </w:r>
      <w:r>
        <w:rPr>
          <w:smallCaps/>
        </w:rPr>
        <w:tab/>
        <w:t>c</w:t>
      </w:r>
      <w:r w:rsidR="00E34946">
        <w:tab/>
      </w:r>
      <w:r w:rsidR="00E34946">
        <w:rPr>
          <w:smallCaps/>
        </w:rPr>
        <w:t>red</w:t>
      </w:r>
      <w:r w:rsidR="00E34946">
        <w:t>-being</w:t>
      </w:r>
    </w:p>
    <w:p w14:paraId="49CF0CCD" w14:textId="77777777" w:rsidR="00800AD8" w:rsidRDefault="00E34946" w:rsidP="00E34946">
      <w:pPr>
        <w:pStyle w:val="InterlineText"/>
        <w:tabs>
          <w:tab w:val="left" w:pos="533"/>
          <w:tab w:val="left" w:pos="1067"/>
          <w:tab w:val="left" w:pos="1331"/>
          <w:tab w:val="left" w:pos="2525"/>
          <w:tab w:val="left" w:pos="3254"/>
          <w:tab w:val="left" w:pos="4313"/>
          <w:tab w:val="left" w:pos="4817"/>
        </w:tabs>
      </w:pPr>
      <w:r>
        <w:tab/>
      </w:r>
      <w:r w:rsidR="00800AD8">
        <w:t>tsug</w:t>
      </w:r>
      <w:r w:rsidR="00800AD8">
        <w:tab/>
        <w:t>a</w:t>
      </w:r>
      <w:r w:rsidR="00800AD8">
        <w:tab/>
        <w:t>tsemakaw;</w:t>
      </w:r>
      <w:r>
        <w:tab/>
        <w:t>marka</w:t>
      </w:r>
      <w:r>
        <w:tab/>
        <w:t>semqas</w:t>
      </w:r>
      <w:r>
        <w:tab/>
        <w:t>tua</w:t>
      </w:r>
      <w:r>
        <w:tab/>
        <w:t>tsautsau.</w:t>
      </w:r>
    </w:p>
    <w:p w14:paraId="272AF821" w14:textId="77777777" w:rsidR="00800AD8" w:rsidRDefault="00E34946" w:rsidP="00E34946">
      <w:pPr>
        <w:pStyle w:val="InterlineGlossWithTrans"/>
        <w:tabs>
          <w:tab w:val="left" w:pos="533"/>
          <w:tab w:val="left" w:pos="1067"/>
          <w:tab w:val="left" w:pos="1331"/>
          <w:tab w:val="left" w:pos="2525"/>
          <w:tab w:val="left" w:pos="3254"/>
          <w:tab w:val="left" w:pos="4313"/>
          <w:tab w:val="left" w:pos="4817"/>
        </w:tabs>
      </w:pPr>
      <w:r>
        <w:tab/>
      </w:r>
      <w:r w:rsidR="00800AD8">
        <w:t>tsug</w:t>
      </w:r>
      <w:r w:rsidR="00800AD8">
        <w:tab/>
        <w:t>a</w:t>
      </w:r>
      <w:r w:rsidR="00800AD8">
        <w:tab/>
        <w:t>em=tsakaw</w:t>
      </w:r>
      <w:r>
        <w:tab/>
        <w:t>marka</w:t>
      </w:r>
      <w:r>
        <w:tab/>
        <w:t>em=seqas</w:t>
      </w:r>
      <w:r>
        <w:tab/>
        <w:t>tua</w:t>
      </w:r>
      <w:r>
        <w:tab/>
        <w:t>tsau-tsau</w:t>
      </w:r>
    </w:p>
    <w:p w14:paraId="367DD3CB" w14:textId="77777777" w:rsidR="00800AD8" w:rsidRDefault="00800AD8" w:rsidP="00E34946">
      <w:pPr>
        <w:pStyle w:val="InterlineTrans"/>
        <w:tabs>
          <w:tab w:val="left" w:pos="533"/>
          <w:tab w:val="left" w:pos="1067"/>
          <w:tab w:val="left" w:pos="1331"/>
          <w:tab w:val="left" w:pos="2525"/>
          <w:tab w:val="left" w:pos="3254"/>
          <w:tab w:val="left" w:pos="4313"/>
          <w:tab w:val="left" w:pos="4817"/>
        </w:tabs>
      </w:pPr>
      <w:r>
        <w:tab/>
        <w:t>like</w:t>
      </w:r>
      <w:r>
        <w:rPr>
          <w:smallCaps/>
        </w:rPr>
        <w:tab/>
        <w:t>c</w:t>
      </w:r>
      <w:r>
        <w:rPr>
          <w:smallCaps/>
        </w:rPr>
        <w:tab/>
        <w:t>af</w:t>
      </w:r>
      <w:r>
        <w:t>=steal</w:t>
      </w:r>
      <w:r w:rsidR="00E34946">
        <w:tab/>
      </w:r>
      <w:r w:rsidR="00E34946">
        <w:rPr>
          <w:smallCaps/>
        </w:rPr>
        <w:t>pl</w:t>
      </w:r>
      <w:r w:rsidR="00E34946">
        <w:tab/>
      </w:r>
      <w:r w:rsidR="00E34946">
        <w:rPr>
          <w:smallCaps/>
        </w:rPr>
        <w:t>af</w:t>
      </w:r>
      <w:r w:rsidR="00E34946">
        <w:t>=chop</w:t>
      </w:r>
      <w:r w:rsidR="00E34946">
        <w:tab/>
      </w:r>
      <w:r w:rsidR="00E34946">
        <w:rPr>
          <w:smallCaps/>
        </w:rPr>
        <w:t>obl</w:t>
      </w:r>
      <w:r w:rsidR="00E34946">
        <w:tab/>
      </w:r>
      <w:r w:rsidR="00E34946">
        <w:rPr>
          <w:smallCaps/>
        </w:rPr>
        <w:t>red</w:t>
      </w:r>
      <w:r w:rsidR="00E34946">
        <w:t>-being</w:t>
      </w:r>
    </w:p>
    <w:p w14:paraId="1432E95E" w14:textId="77777777" w:rsidR="00800AD8" w:rsidRDefault="00800AD8">
      <w:pPr>
        <w:pStyle w:val="InterlineFree"/>
      </w:pPr>
      <w:r>
        <w:t>The Tjuavudas people were very bad; they were fond of stealing and of killing people.</w:t>
      </w:r>
    </w:p>
    <w:p w14:paraId="002F6DBB" w14:textId="77777777" w:rsidR="00800AD8" w:rsidRDefault="00DC1AE0" w:rsidP="00AD1174">
      <w:pPr>
        <w:pStyle w:val="InterlineText"/>
        <w:tabs>
          <w:tab w:val="left" w:pos="533"/>
          <w:tab w:val="left" w:pos="1022"/>
          <w:tab w:val="left" w:pos="2156"/>
          <w:tab w:val="left" w:pos="2600"/>
          <w:tab w:val="left" w:pos="2939"/>
          <w:tab w:val="left" w:pos="4613"/>
          <w:tab w:val="left" w:pos="5777"/>
          <w:tab w:val="left" w:pos="6266"/>
          <w:tab w:val="left" w:pos="6905"/>
          <w:tab w:val="left" w:pos="7169"/>
        </w:tabs>
      </w:pPr>
      <w:r w:rsidRPr="003A1D48">
        <w:rPr>
          <w:rStyle w:val="InterlineTextNumChar"/>
        </w:rPr>
        <w:t>003</w:t>
      </w:r>
      <w:r w:rsidR="00800AD8">
        <w:tab/>
        <w:t>qau</w:t>
      </w:r>
      <w:r w:rsidR="00800AD8">
        <w:tab/>
        <w:t>limutseng</w:t>
      </w:r>
      <w:r w:rsidR="00800AD8">
        <w:tab/>
        <w:t>ti</w:t>
      </w:r>
      <w:r w:rsidR="00800AD8">
        <w:tab/>
        <w:t>sa</w:t>
      </w:r>
      <w:r w:rsidR="00E34946">
        <w:tab/>
        <w:t>Puîaîuyaîuyan;</w:t>
      </w:r>
      <w:r w:rsidR="00E34946">
        <w:tab/>
        <w:t>mirava,</w:t>
      </w:r>
      <w:r w:rsidR="00E34946">
        <w:tab/>
        <w:t>sa</w:t>
      </w:r>
      <w:r w:rsidR="00E34946">
        <w:tab/>
        <w:t>vaik</w:t>
      </w:r>
      <w:r w:rsidR="00AD1174">
        <w:tab/>
        <w:t>a</w:t>
      </w:r>
      <w:r w:rsidR="00AD1174">
        <w:tab/>
        <w:t>kiseqas</w:t>
      </w:r>
    </w:p>
    <w:p w14:paraId="3691435A" w14:textId="77777777" w:rsidR="00800AD8" w:rsidRDefault="00800AD8" w:rsidP="00AD1174">
      <w:pPr>
        <w:pStyle w:val="InterlineGlossWithTrans"/>
        <w:tabs>
          <w:tab w:val="left" w:pos="533"/>
          <w:tab w:val="left" w:pos="1022"/>
          <w:tab w:val="left" w:pos="2156"/>
          <w:tab w:val="left" w:pos="2600"/>
          <w:tab w:val="left" w:pos="2939"/>
          <w:tab w:val="left" w:pos="4613"/>
          <w:tab w:val="left" w:pos="5777"/>
          <w:tab w:val="left" w:pos="6266"/>
          <w:tab w:val="left" w:pos="6905"/>
          <w:tab w:val="left" w:pos="7169"/>
        </w:tabs>
      </w:pPr>
      <w:r>
        <w:tab/>
        <w:t>qau</w:t>
      </w:r>
      <w:r>
        <w:tab/>
        <w:t>li-mutseng</w:t>
      </w:r>
      <w:r>
        <w:tab/>
        <w:t>ti</w:t>
      </w:r>
      <w:r>
        <w:tab/>
        <w:t>sa</w:t>
      </w:r>
      <w:r w:rsidR="00E34946">
        <w:tab/>
        <w:t>Puîaîuyaîuyan</w:t>
      </w:r>
      <w:r w:rsidR="00E34946">
        <w:tab/>
        <w:t>mi-rava</w:t>
      </w:r>
      <w:r w:rsidR="00E34946">
        <w:tab/>
        <w:t>sa</w:t>
      </w:r>
      <w:r w:rsidR="00E34946">
        <w:tab/>
        <w:t>vaik</w:t>
      </w:r>
      <w:r w:rsidR="00AD1174">
        <w:tab/>
        <w:t>a</w:t>
      </w:r>
      <w:r w:rsidR="00AD1174">
        <w:tab/>
        <w:t>ki-seqas</w:t>
      </w:r>
    </w:p>
    <w:p w14:paraId="7DD191CF" w14:textId="77777777" w:rsidR="00800AD8" w:rsidRDefault="00800AD8" w:rsidP="00AD1174">
      <w:pPr>
        <w:pStyle w:val="InterlineTransNoFree"/>
        <w:tabs>
          <w:tab w:val="left" w:pos="1022"/>
          <w:tab w:val="left" w:pos="2156"/>
          <w:tab w:val="left" w:pos="2600"/>
          <w:tab w:val="left" w:pos="2939"/>
          <w:tab w:val="left" w:pos="4613"/>
          <w:tab w:val="left" w:pos="5777"/>
          <w:tab w:val="left" w:pos="6266"/>
          <w:tab w:val="left" w:pos="6905"/>
          <w:tab w:val="left" w:pos="7169"/>
        </w:tabs>
      </w:pPr>
      <w:r>
        <w:tab/>
        <w:t>so</w:t>
      </w:r>
      <w:r>
        <w:tab/>
      </w:r>
      <w:r>
        <w:rPr>
          <w:smallCaps/>
        </w:rPr>
        <w:t>qal</w:t>
      </w:r>
      <w:r>
        <w:t>-angry</w:t>
      </w:r>
      <w:r>
        <w:tab/>
      </w:r>
      <w:r>
        <w:rPr>
          <w:smallCaps/>
        </w:rPr>
        <w:t>f.h</w:t>
      </w:r>
      <w:r>
        <w:tab/>
      </w:r>
      <w:r w:rsidR="00E34946" w:rsidRPr="00E34946">
        <w:rPr>
          <w:smallCaps/>
        </w:rPr>
        <w:t>h</w:t>
      </w:r>
      <w:r w:rsidR="00E34946">
        <w:tab/>
        <w:t>(name)</w:t>
      </w:r>
      <w:r w:rsidR="00E34946">
        <w:tab/>
      </w:r>
      <w:r w:rsidR="00E34946">
        <w:rPr>
          <w:smallCaps/>
        </w:rPr>
        <w:t>af</w:t>
      </w:r>
      <w:r w:rsidR="00E34946">
        <w:t>-prepare</w:t>
      </w:r>
      <w:r w:rsidR="00E34946">
        <w:tab/>
        <w:t>and</w:t>
      </w:r>
      <w:r w:rsidR="00E34946">
        <w:tab/>
        <w:t>leave</w:t>
      </w:r>
      <w:r w:rsidR="00AD1174">
        <w:rPr>
          <w:smallCaps/>
        </w:rPr>
        <w:tab/>
        <w:t>c</w:t>
      </w:r>
      <w:r w:rsidR="00AD1174">
        <w:rPr>
          <w:smallCaps/>
        </w:rPr>
        <w:tab/>
      </w:r>
      <w:r w:rsidR="00AD1174">
        <w:t>do-chop</w:t>
      </w:r>
    </w:p>
    <w:p w14:paraId="6BD3B0AD" w14:textId="77777777" w:rsidR="00800AD8" w:rsidRDefault="00AD1174" w:rsidP="00AD1174">
      <w:pPr>
        <w:pStyle w:val="InterlineText"/>
        <w:tabs>
          <w:tab w:val="left" w:pos="533"/>
          <w:tab w:val="left" w:pos="1037"/>
          <w:tab w:val="left" w:pos="2066"/>
        </w:tabs>
      </w:pPr>
      <w:r>
        <w:tab/>
      </w:r>
      <w:r w:rsidR="00800AD8">
        <w:t>tua</w:t>
      </w:r>
      <w:r w:rsidR="00800AD8">
        <w:tab/>
        <w:t>se</w:t>
      </w:r>
      <w:r w:rsidR="00800AD8">
        <w:tab/>
        <w:t>Tjuavudas.</w:t>
      </w:r>
    </w:p>
    <w:p w14:paraId="332DCE11" w14:textId="77777777" w:rsidR="00800AD8" w:rsidRDefault="00800AD8" w:rsidP="00AD1174">
      <w:pPr>
        <w:pStyle w:val="InterlineGlossWithTrans"/>
        <w:tabs>
          <w:tab w:val="left" w:pos="533"/>
          <w:tab w:val="left" w:pos="1037"/>
          <w:tab w:val="left" w:pos="2066"/>
        </w:tabs>
      </w:pPr>
      <w:r>
        <w:tab/>
        <w:t>tua</w:t>
      </w:r>
      <w:r>
        <w:tab/>
        <w:t>se</w:t>
      </w:r>
      <w:r>
        <w:tab/>
        <w:t>Tjuavudas</w:t>
      </w:r>
    </w:p>
    <w:p w14:paraId="7F472755" w14:textId="77777777" w:rsidR="00800AD8" w:rsidRDefault="00800AD8" w:rsidP="00AD1174">
      <w:pPr>
        <w:pStyle w:val="InterlineTrans"/>
        <w:tabs>
          <w:tab w:val="left" w:pos="533"/>
          <w:tab w:val="left" w:pos="1037"/>
          <w:tab w:val="left" w:pos="2066"/>
        </w:tabs>
      </w:pPr>
      <w:r>
        <w:tab/>
      </w:r>
      <w:r>
        <w:rPr>
          <w:smallCaps/>
        </w:rPr>
        <w:t>obl</w:t>
      </w:r>
      <w:r>
        <w:tab/>
        <w:t>person.of</w:t>
      </w:r>
      <w:r>
        <w:tab/>
        <w:t>(place)</w:t>
      </w:r>
    </w:p>
    <w:p w14:paraId="67BCDAD1" w14:textId="77777777" w:rsidR="00800AD8" w:rsidRDefault="00800AD8">
      <w:pPr>
        <w:pStyle w:val="InterlineFree"/>
      </w:pPr>
      <w:r>
        <w:t>Puîaîuyaîuyan was angry. He got ready, and went to fight the Tjuavudas pe</w:t>
      </w:r>
      <w:r w:rsidR="00AD1174">
        <w:t>o</w:t>
      </w:r>
      <w:r>
        <w:t>ple.</w:t>
      </w:r>
    </w:p>
    <w:p w14:paraId="53237657" w14:textId="77777777" w:rsidR="00800AD8" w:rsidRDefault="00DC1AE0" w:rsidP="00AD1174">
      <w:pPr>
        <w:pStyle w:val="InterlineText"/>
        <w:tabs>
          <w:tab w:val="left" w:pos="533"/>
          <w:tab w:val="left" w:pos="1022"/>
          <w:tab w:val="left" w:pos="2201"/>
          <w:tab w:val="left" w:pos="3245"/>
          <w:tab w:val="left" w:pos="5189"/>
          <w:tab w:val="left" w:pos="5678"/>
          <w:tab w:val="left" w:pos="6707"/>
        </w:tabs>
      </w:pPr>
      <w:r w:rsidRPr="003A1D48">
        <w:rPr>
          <w:rStyle w:val="InterlineTextNumChar"/>
        </w:rPr>
        <w:t>004</w:t>
      </w:r>
      <w:r w:rsidR="00800AD8">
        <w:tab/>
        <w:t>qau</w:t>
      </w:r>
      <w:r w:rsidR="00800AD8">
        <w:tab/>
        <w:t>djemaîun</w:t>
      </w:r>
      <w:r w:rsidR="00800AD8">
        <w:tab/>
        <w:t>itjua</w:t>
      </w:r>
      <w:r w:rsidR="00AD1174">
        <w:tab/>
        <w:t>qinaîan</w:t>
      </w:r>
      <w:r w:rsidR="00AD1174">
        <w:tab/>
        <w:t>nua</w:t>
      </w:r>
      <w:r w:rsidR="00AD1174">
        <w:tab/>
        <w:t>se</w:t>
      </w:r>
      <w:r w:rsidR="00AD1174">
        <w:tab/>
        <w:t>Tjuavudas.</w:t>
      </w:r>
    </w:p>
    <w:p w14:paraId="127FCF76" w14:textId="77777777" w:rsidR="00800AD8" w:rsidRDefault="00800AD8" w:rsidP="00AD1174">
      <w:pPr>
        <w:pStyle w:val="InterlineGlossWithTrans"/>
        <w:tabs>
          <w:tab w:val="left" w:pos="533"/>
          <w:tab w:val="left" w:pos="1022"/>
          <w:tab w:val="left" w:pos="2201"/>
          <w:tab w:val="left" w:pos="3245"/>
          <w:tab w:val="left" w:pos="5189"/>
          <w:tab w:val="left" w:pos="5678"/>
          <w:tab w:val="left" w:pos="6707"/>
        </w:tabs>
      </w:pPr>
      <w:r>
        <w:tab/>
        <w:t>qau</w:t>
      </w:r>
      <w:r>
        <w:tab/>
        <w:t>em=djaîun</w:t>
      </w:r>
      <w:r>
        <w:tab/>
        <w:t>i-tjua</w:t>
      </w:r>
      <w:r w:rsidR="00AD1174">
        <w:tab/>
        <w:t>in=qaîa-an</w:t>
      </w:r>
      <w:r w:rsidR="00AD1174">
        <w:tab/>
        <w:t>nua</w:t>
      </w:r>
      <w:r w:rsidR="00AD1174">
        <w:tab/>
        <w:t>se</w:t>
      </w:r>
      <w:r w:rsidR="00AD1174">
        <w:tab/>
        <w:t>Tjuavudas</w:t>
      </w:r>
    </w:p>
    <w:p w14:paraId="4C468BE7" w14:textId="77777777" w:rsidR="00800AD8" w:rsidRDefault="00800AD8" w:rsidP="00AD1174">
      <w:pPr>
        <w:pStyle w:val="InterlineTrans"/>
        <w:tabs>
          <w:tab w:val="left" w:pos="533"/>
          <w:tab w:val="left" w:pos="1022"/>
          <w:tab w:val="left" w:pos="2201"/>
          <w:tab w:val="left" w:pos="3245"/>
          <w:tab w:val="left" w:pos="5189"/>
          <w:tab w:val="left" w:pos="5678"/>
          <w:tab w:val="left" w:pos="6707"/>
        </w:tabs>
      </w:pPr>
      <w:r>
        <w:tab/>
        <w:t>so</w:t>
      </w:r>
      <w:r>
        <w:tab/>
      </w:r>
      <w:r>
        <w:rPr>
          <w:smallCaps/>
        </w:rPr>
        <w:t>af</w:t>
      </w:r>
      <w:r>
        <w:t>=arrive</w:t>
      </w:r>
      <w:r>
        <w:tab/>
      </w:r>
      <w:r>
        <w:rPr>
          <w:smallCaps/>
        </w:rPr>
        <w:t>loc</w:t>
      </w:r>
      <w:r>
        <w:t>-there</w:t>
      </w:r>
      <w:r w:rsidR="00AD1174">
        <w:tab/>
      </w:r>
      <w:r w:rsidR="00AD1174">
        <w:rPr>
          <w:smallCaps/>
        </w:rPr>
        <w:t>perf</w:t>
      </w:r>
      <w:r w:rsidR="00AD1174">
        <w:t>=outsider-</w:t>
      </w:r>
      <w:r w:rsidR="00AD1174">
        <w:rPr>
          <w:smallCaps/>
        </w:rPr>
        <w:t>nom</w:t>
      </w:r>
      <w:r w:rsidR="00AD1174">
        <w:tab/>
        <w:t>of</w:t>
      </w:r>
      <w:r w:rsidR="00AD1174">
        <w:tab/>
        <w:t>person.of</w:t>
      </w:r>
      <w:r w:rsidR="00AD1174">
        <w:tab/>
        <w:t>(place)</w:t>
      </w:r>
    </w:p>
    <w:p w14:paraId="4971F2EF" w14:textId="77777777" w:rsidR="00800AD8" w:rsidRDefault="00800AD8">
      <w:pPr>
        <w:pStyle w:val="InterlineFree"/>
      </w:pPr>
      <w:r>
        <w:t>He got to the village of the Tjuavudas people,</w:t>
      </w:r>
    </w:p>
    <w:p w14:paraId="3381A8BF" w14:textId="77777777" w:rsidR="00800AD8" w:rsidRDefault="00DC1AE0" w:rsidP="00AD1174">
      <w:pPr>
        <w:pStyle w:val="InterlineText"/>
        <w:tabs>
          <w:tab w:val="left" w:pos="533"/>
          <w:tab w:val="left" w:pos="1742"/>
          <w:tab w:val="left" w:pos="2126"/>
          <w:tab w:val="left" w:pos="2465"/>
          <w:tab w:val="left" w:pos="4049"/>
          <w:tab w:val="left" w:pos="4313"/>
          <w:tab w:val="left" w:pos="5342"/>
          <w:tab w:val="left" w:pos="6461"/>
          <w:tab w:val="left" w:pos="6725"/>
          <w:tab w:val="left" w:pos="7274"/>
          <w:tab w:val="left" w:pos="7538"/>
        </w:tabs>
      </w:pPr>
      <w:r w:rsidRPr="003A1D48">
        <w:rPr>
          <w:rStyle w:val="InterlineTextNumChar"/>
        </w:rPr>
        <w:lastRenderedPageBreak/>
        <w:t>005</w:t>
      </w:r>
      <w:r w:rsidR="00800AD8">
        <w:tab/>
        <w:t>kiseqasan</w:t>
      </w:r>
      <w:r w:rsidR="00800AD8">
        <w:tab/>
        <w:t>ni</w:t>
      </w:r>
      <w:r w:rsidR="00800AD8">
        <w:tab/>
        <w:t>sa</w:t>
      </w:r>
      <w:r w:rsidR="00800AD8">
        <w:tab/>
        <w:t>Puîaîuyaîuyan</w:t>
      </w:r>
      <w:r w:rsidR="00AD1174">
        <w:tab/>
        <w:t>a</w:t>
      </w:r>
      <w:r w:rsidR="00AD1174">
        <w:tab/>
        <w:t>se</w:t>
      </w:r>
      <w:r w:rsidR="00AD1174">
        <w:tab/>
        <w:t>Tjuavudas</w:t>
      </w:r>
      <w:r w:rsidR="00AD1174">
        <w:tab/>
        <w:t>a</w:t>
      </w:r>
      <w:r w:rsidR="00AD1174">
        <w:tab/>
      </w:r>
      <w:smartTag w:uri="urn:schemas-microsoft-com:office:smarttags" w:element="City">
        <w:smartTag w:uri="urn:schemas-microsoft-com:office:smarttags" w:element="place">
          <w:r w:rsidR="00AD1174">
            <w:t>lima</w:t>
          </w:r>
        </w:smartTag>
      </w:smartTag>
      <w:r w:rsidR="00AD1174">
        <w:tab/>
        <w:t>a</w:t>
      </w:r>
      <w:r w:rsidR="00AD1174">
        <w:tab/>
        <w:t>qadaw.</w:t>
      </w:r>
    </w:p>
    <w:p w14:paraId="10336CC6" w14:textId="77777777" w:rsidR="00800AD8" w:rsidRDefault="00800AD8" w:rsidP="00AD1174">
      <w:pPr>
        <w:pStyle w:val="InterlineGlossWithTrans"/>
        <w:tabs>
          <w:tab w:val="left" w:pos="533"/>
          <w:tab w:val="left" w:pos="1742"/>
          <w:tab w:val="left" w:pos="2126"/>
          <w:tab w:val="left" w:pos="2465"/>
          <w:tab w:val="left" w:pos="4049"/>
          <w:tab w:val="left" w:pos="4313"/>
          <w:tab w:val="left" w:pos="5342"/>
          <w:tab w:val="left" w:pos="6461"/>
          <w:tab w:val="left" w:pos="6725"/>
          <w:tab w:val="left" w:pos="7274"/>
          <w:tab w:val="left" w:pos="7538"/>
        </w:tabs>
      </w:pPr>
      <w:r>
        <w:tab/>
        <w:t>ki-seqas-an</w:t>
      </w:r>
      <w:r>
        <w:tab/>
        <w:t>ni</w:t>
      </w:r>
      <w:r>
        <w:tab/>
        <w:t>sa</w:t>
      </w:r>
      <w:r>
        <w:tab/>
        <w:t>Puîaîuyaîuyan</w:t>
      </w:r>
      <w:r w:rsidR="00AD1174">
        <w:tab/>
        <w:t>a</w:t>
      </w:r>
      <w:r w:rsidR="00AD1174">
        <w:tab/>
        <w:t>se</w:t>
      </w:r>
      <w:r w:rsidR="00AD1174">
        <w:tab/>
        <w:t>Tjuavudas</w:t>
      </w:r>
      <w:r w:rsidR="00AD1174">
        <w:tab/>
        <w:t>a</w:t>
      </w:r>
      <w:r w:rsidR="00AD1174">
        <w:tab/>
      </w:r>
      <w:smartTag w:uri="urn:schemas-microsoft-com:office:smarttags" w:element="City">
        <w:smartTag w:uri="urn:schemas-microsoft-com:office:smarttags" w:element="place">
          <w:r w:rsidR="00AD1174">
            <w:t>lima</w:t>
          </w:r>
        </w:smartTag>
      </w:smartTag>
      <w:r w:rsidR="00AD1174">
        <w:tab/>
        <w:t>a</w:t>
      </w:r>
      <w:r w:rsidR="00AD1174">
        <w:tab/>
        <w:t>qadaw</w:t>
      </w:r>
    </w:p>
    <w:p w14:paraId="1FE0A30D" w14:textId="77777777" w:rsidR="00800AD8" w:rsidRDefault="00800AD8" w:rsidP="00AD1174">
      <w:pPr>
        <w:pStyle w:val="InterlineTrans"/>
        <w:tabs>
          <w:tab w:val="left" w:pos="533"/>
          <w:tab w:val="left" w:pos="1742"/>
          <w:tab w:val="left" w:pos="2126"/>
          <w:tab w:val="left" w:pos="2465"/>
          <w:tab w:val="left" w:pos="4049"/>
          <w:tab w:val="left" w:pos="4313"/>
          <w:tab w:val="left" w:pos="5342"/>
          <w:tab w:val="left" w:pos="6461"/>
          <w:tab w:val="left" w:pos="6725"/>
          <w:tab w:val="left" w:pos="7274"/>
          <w:tab w:val="left" w:pos="7538"/>
        </w:tabs>
      </w:pPr>
      <w:r>
        <w:tab/>
        <w:t>do-chop-</w:t>
      </w:r>
      <w:r>
        <w:rPr>
          <w:smallCaps/>
        </w:rPr>
        <w:t>lf</w:t>
      </w:r>
      <w:r>
        <w:tab/>
        <w:t>by</w:t>
      </w:r>
      <w:r>
        <w:rPr>
          <w:smallCaps/>
        </w:rPr>
        <w:tab/>
        <w:t>h</w:t>
      </w:r>
      <w:r>
        <w:rPr>
          <w:smallCaps/>
        </w:rPr>
        <w:tab/>
      </w:r>
      <w:r>
        <w:t>(name)</w:t>
      </w:r>
      <w:r w:rsidR="00AD1174">
        <w:rPr>
          <w:smallCaps/>
        </w:rPr>
        <w:tab/>
        <w:t>c</w:t>
      </w:r>
      <w:r w:rsidR="00AD1174">
        <w:rPr>
          <w:smallCaps/>
        </w:rPr>
        <w:tab/>
      </w:r>
      <w:r w:rsidR="00AD1174">
        <w:t>person.of</w:t>
      </w:r>
      <w:r w:rsidR="00AD1174">
        <w:tab/>
        <w:t>(place)</w:t>
      </w:r>
      <w:r w:rsidR="00AD1174">
        <w:rPr>
          <w:smallCaps/>
        </w:rPr>
        <w:tab/>
        <w:t>c</w:t>
      </w:r>
      <w:r w:rsidR="00AD1174">
        <w:tab/>
        <w:t>five</w:t>
      </w:r>
      <w:r w:rsidR="00AD1174">
        <w:rPr>
          <w:smallCaps/>
        </w:rPr>
        <w:tab/>
        <w:t>c</w:t>
      </w:r>
      <w:r w:rsidR="00AD1174">
        <w:rPr>
          <w:smallCaps/>
        </w:rPr>
        <w:tab/>
      </w:r>
      <w:r w:rsidR="00AD1174">
        <w:t>sun</w:t>
      </w:r>
    </w:p>
    <w:p w14:paraId="07DBE944" w14:textId="77777777" w:rsidR="00800AD8" w:rsidRDefault="00800AD8">
      <w:pPr>
        <w:pStyle w:val="InterlineFree"/>
      </w:pPr>
      <w:r>
        <w:t>and fought against them for five days.</w:t>
      </w:r>
    </w:p>
    <w:p w14:paraId="1A908A61" w14:textId="77777777" w:rsidR="00800AD8" w:rsidRDefault="00DC1AE0" w:rsidP="00AD1174">
      <w:pPr>
        <w:pStyle w:val="InterlineText"/>
        <w:tabs>
          <w:tab w:val="left" w:pos="533"/>
          <w:tab w:val="left" w:pos="1232"/>
          <w:tab w:val="left" w:pos="2411"/>
          <w:tab w:val="left" w:pos="2855"/>
          <w:tab w:val="left" w:pos="3194"/>
          <w:tab w:val="left" w:pos="4778"/>
          <w:tab w:val="left" w:pos="5597"/>
          <w:tab w:val="left" w:pos="5861"/>
          <w:tab w:val="left" w:pos="6890"/>
        </w:tabs>
      </w:pPr>
      <w:r w:rsidRPr="003A1D48">
        <w:rPr>
          <w:rStyle w:val="InterlineTextNumChar"/>
        </w:rPr>
        <w:t>006</w:t>
      </w:r>
      <w:r w:rsidR="00800AD8">
        <w:tab/>
        <w:t>îakua</w:t>
      </w:r>
      <w:r w:rsidR="00800AD8">
        <w:tab/>
        <w:t>matsidiî</w:t>
      </w:r>
      <w:r w:rsidR="00800AD8">
        <w:tab/>
        <w:t>ti</w:t>
      </w:r>
      <w:r w:rsidR="00800AD8">
        <w:tab/>
        <w:t>sa</w:t>
      </w:r>
      <w:r w:rsidR="00800AD8">
        <w:tab/>
        <w:t>Puîaîuyaîuyan,</w:t>
      </w:r>
      <w:r w:rsidR="00800AD8">
        <w:tab/>
        <w:t>tjuruvu</w:t>
      </w:r>
      <w:r w:rsidR="00800AD8">
        <w:tab/>
        <w:t>a</w:t>
      </w:r>
      <w:r w:rsidR="00800AD8">
        <w:tab/>
        <w:t>se</w:t>
      </w:r>
      <w:r w:rsidR="00AD1174">
        <w:tab/>
        <w:t>Tjuavudas.</w:t>
      </w:r>
    </w:p>
    <w:p w14:paraId="36197951" w14:textId="77777777" w:rsidR="00800AD8" w:rsidRDefault="00800AD8" w:rsidP="00AD1174">
      <w:pPr>
        <w:pStyle w:val="InterlineGlossWithTrans"/>
        <w:tabs>
          <w:tab w:val="left" w:pos="533"/>
          <w:tab w:val="left" w:pos="1232"/>
          <w:tab w:val="left" w:pos="2411"/>
          <w:tab w:val="left" w:pos="2855"/>
          <w:tab w:val="left" w:pos="3194"/>
          <w:tab w:val="left" w:pos="4778"/>
          <w:tab w:val="left" w:pos="5597"/>
          <w:tab w:val="left" w:pos="5861"/>
          <w:tab w:val="left" w:pos="6890"/>
        </w:tabs>
      </w:pPr>
      <w:r>
        <w:tab/>
        <w:t>îakua</w:t>
      </w:r>
      <w:r>
        <w:tab/>
        <w:t>ma-tsidiî</w:t>
      </w:r>
      <w:r>
        <w:tab/>
        <w:t>ti</w:t>
      </w:r>
      <w:r>
        <w:tab/>
        <w:t>sa</w:t>
      </w:r>
      <w:r>
        <w:tab/>
        <w:t>Puîaîuyaîuyan</w:t>
      </w:r>
      <w:r>
        <w:tab/>
        <w:t>tjuruvu</w:t>
      </w:r>
      <w:r>
        <w:tab/>
        <w:t>a</w:t>
      </w:r>
      <w:r>
        <w:tab/>
        <w:t>se</w:t>
      </w:r>
      <w:r w:rsidR="00AD1174">
        <w:tab/>
        <w:t>Tjuavudas</w:t>
      </w:r>
    </w:p>
    <w:p w14:paraId="0A4FD63F" w14:textId="77777777" w:rsidR="00800AD8" w:rsidRDefault="00800AD8" w:rsidP="00AD1174">
      <w:pPr>
        <w:pStyle w:val="InterlineTrans"/>
        <w:tabs>
          <w:tab w:val="left" w:pos="533"/>
          <w:tab w:val="left" w:pos="1232"/>
          <w:tab w:val="left" w:pos="2411"/>
          <w:tab w:val="left" w:pos="2855"/>
          <w:tab w:val="left" w:pos="3194"/>
          <w:tab w:val="left" w:pos="4778"/>
          <w:tab w:val="left" w:pos="5597"/>
          <w:tab w:val="left" w:pos="5861"/>
          <w:tab w:val="left" w:pos="6890"/>
        </w:tabs>
      </w:pPr>
      <w:r>
        <w:tab/>
        <w:t>but</w:t>
      </w:r>
      <w:r>
        <w:tab/>
      </w:r>
      <w:r>
        <w:rPr>
          <w:smallCaps/>
        </w:rPr>
        <w:t>stat</w:t>
      </w:r>
      <w:r>
        <w:t>-alone</w:t>
      </w:r>
      <w:r>
        <w:tab/>
      </w:r>
      <w:r>
        <w:rPr>
          <w:smallCaps/>
        </w:rPr>
        <w:t>f.h</w:t>
      </w:r>
      <w:r>
        <w:rPr>
          <w:smallCaps/>
        </w:rPr>
        <w:tab/>
        <w:t>h</w:t>
      </w:r>
      <w:r>
        <w:rPr>
          <w:smallCaps/>
        </w:rPr>
        <w:tab/>
      </w:r>
      <w:r>
        <w:t>(name)</w:t>
      </w:r>
      <w:r>
        <w:tab/>
        <w:t>many</w:t>
      </w:r>
      <w:r>
        <w:rPr>
          <w:smallCaps/>
        </w:rPr>
        <w:tab/>
        <w:t>c</w:t>
      </w:r>
      <w:r>
        <w:rPr>
          <w:smallCaps/>
        </w:rPr>
        <w:tab/>
      </w:r>
      <w:r>
        <w:t>person.of</w:t>
      </w:r>
      <w:r w:rsidR="00AD1174">
        <w:tab/>
        <w:t>(place)</w:t>
      </w:r>
    </w:p>
    <w:p w14:paraId="33DADCBE" w14:textId="77777777" w:rsidR="00800AD8" w:rsidRDefault="00800AD8">
      <w:pPr>
        <w:pStyle w:val="InterlineFree"/>
      </w:pPr>
      <w:r>
        <w:t>But Puîaîuyaîuyan was on his own, and there were lots of the Tjuavudas people.</w:t>
      </w:r>
    </w:p>
    <w:p w14:paraId="6E534527" w14:textId="77777777" w:rsidR="00800AD8" w:rsidRDefault="00DC1AE0" w:rsidP="00AD1174">
      <w:pPr>
        <w:pStyle w:val="InterlineText"/>
        <w:tabs>
          <w:tab w:val="left" w:pos="533"/>
          <w:tab w:val="left" w:pos="1022"/>
          <w:tab w:val="left" w:pos="1466"/>
          <w:tab w:val="left" w:pos="2000"/>
          <w:tab w:val="left" w:pos="2444"/>
          <w:tab w:val="left" w:pos="2783"/>
          <w:tab w:val="left" w:pos="4457"/>
          <w:tab w:val="left" w:pos="5321"/>
          <w:tab w:val="left" w:pos="6095"/>
          <w:tab w:val="left" w:pos="6584"/>
          <w:tab w:val="left" w:pos="7613"/>
        </w:tabs>
      </w:pPr>
      <w:r w:rsidRPr="003A1D48">
        <w:rPr>
          <w:rStyle w:val="InterlineTextNumChar"/>
        </w:rPr>
        <w:t>007</w:t>
      </w:r>
      <w:r w:rsidR="00800AD8">
        <w:tab/>
        <w:t>qau</w:t>
      </w:r>
      <w:r w:rsidR="00800AD8">
        <w:tab/>
        <w:t>ini</w:t>
      </w:r>
      <w:r w:rsidR="00800AD8">
        <w:tab/>
        <w:t>vala</w:t>
      </w:r>
      <w:r w:rsidR="00800AD8">
        <w:tab/>
        <w:t>ti</w:t>
      </w:r>
      <w:r w:rsidR="00800AD8">
        <w:tab/>
        <w:t>sa</w:t>
      </w:r>
      <w:r w:rsidR="00800AD8">
        <w:tab/>
        <w:t>Puîaîuyaîuyan;</w:t>
      </w:r>
      <w:r w:rsidR="00800AD8">
        <w:tab/>
        <w:t>qetsiin</w:t>
      </w:r>
      <w:r w:rsidR="00800AD8">
        <w:tab/>
        <w:t>anga</w:t>
      </w:r>
      <w:r w:rsidR="00800AD8">
        <w:tab/>
        <w:t>nua</w:t>
      </w:r>
      <w:r w:rsidR="00AD1174">
        <w:tab/>
        <w:t>se</w:t>
      </w:r>
      <w:r w:rsidR="00AD1174">
        <w:tab/>
        <w:t>Tjuavudas.</w:t>
      </w:r>
    </w:p>
    <w:p w14:paraId="0B90EB19" w14:textId="77777777" w:rsidR="00800AD8" w:rsidRDefault="00800AD8" w:rsidP="00AD1174">
      <w:pPr>
        <w:pStyle w:val="InterlineGlossWithTrans"/>
        <w:tabs>
          <w:tab w:val="left" w:pos="533"/>
          <w:tab w:val="left" w:pos="1022"/>
          <w:tab w:val="left" w:pos="1466"/>
          <w:tab w:val="left" w:pos="2000"/>
          <w:tab w:val="left" w:pos="2444"/>
          <w:tab w:val="left" w:pos="2783"/>
          <w:tab w:val="left" w:pos="4457"/>
          <w:tab w:val="left" w:pos="5321"/>
          <w:tab w:val="left" w:pos="6095"/>
          <w:tab w:val="left" w:pos="6584"/>
          <w:tab w:val="left" w:pos="7613"/>
        </w:tabs>
      </w:pPr>
      <w:r>
        <w:tab/>
        <w:t>qau</w:t>
      </w:r>
      <w:r>
        <w:tab/>
        <w:t>ini</w:t>
      </w:r>
      <w:r>
        <w:tab/>
        <w:t>vala</w:t>
      </w:r>
      <w:r>
        <w:tab/>
        <w:t>ti</w:t>
      </w:r>
      <w:r>
        <w:tab/>
        <w:t>sa</w:t>
      </w:r>
      <w:r>
        <w:tab/>
        <w:t>Puîaîuyaîuyan</w:t>
      </w:r>
      <w:r>
        <w:tab/>
        <w:t>qetsi-en</w:t>
      </w:r>
      <w:r>
        <w:tab/>
        <w:t>anga</w:t>
      </w:r>
      <w:r>
        <w:tab/>
        <w:t>nua</w:t>
      </w:r>
      <w:r w:rsidR="00AD1174">
        <w:tab/>
        <w:t>se</w:t>
      </w:r>
      <w:r w:rsidR="00AD1174">
        <w:tab/>
        <w:t>Tjuavudas</w:t>
      </w:r>
    </w:p>
    <w:p w14:paraId="5197D05C" w14:textId="77777777" w:rsidR="00800AD8" w:rsidRDefault="00800AD8" w:rsidP="00AD1174">
      <w:pPr>
        <w:pStyle w:val="InterlineTrans"/>
        <w:tabs>
          <w:tab w:val="left" w:pos="533"/>
          <w:tab w:val="left" w:pos="1022"/>
          <w:tab w:val="left" w:pos="1466"/>
          <w:tab w:val="left" w:pos="2000"/>
          <w:tab w:val="left" w:pos="2444"/>
          <w:tab w:val="left" w:pos="2783"/>
          <w:tab w:val="left" w:pos="4457"/>
          <w:tab w:val="left" w:pos="5321"/>
          <w:tab w:val="left" w:pos="6095"/>
          <w:tab w:val="left" w:pos="6584"/>
          <w:tab w:val="left" w:pos="7613"/>
        </w:tabs>
      </w:pPr>
      <w:r>
        <w:tab/>
        <w:t>so</w:t>
      </w:r>
      <w:r>
        <w:tab/>
        <w:t>not</w:t>
      </w:r>
      <w:r>
        <w:tab/>
        <w:t>able</w:t>
      </w:r>
      <w:r>
        <w:tab/>
      </w:r>
      <w:r>
        <w:rPr>
          <w:smallCaps/>
        </w:rPr>
        <w:t>f.h</w:t>
      </w:r>
      <w:r>
        <w:rPr>
          <w:smallCaps/>
        </w:rPr>
        <w:tab/>
        <w:t>h</w:t>
      </w:r>
      <w:r>
        <w:rPr>
          <w:smallCaps/>
        </w:rPr>
        <w:tab/>
      </w:r>
      <w:r>
        <w:t>(name)</w:t>
      </w:r>
      <w:r>
        <w:tab/>
        <w:t>fight-</w:t>
      </w:r>
      <w:r>
        <w:rPr>
          <w:smallCaps/>
        </w:rPr>
        <w:t>pf</w:t>
      </w:r>
      <w:r>
        <w:tab/>
        <w:t>indeed</w:t>
      </w:r>
      <w:r>
        <w:tab/>
        <w:t>by</w:t>
      </w:r>
      <w:r w:rsidR="00AD1174">
        <w:tab/>
        <w:t>person.of</w:t>
      </w:r>
      <w:r w:rsidR="00AD1174">
        <w:tab/>
        <w:t>(place)</w:t>
      </w:r>
    </w:p>
    <w:p w14:paraId="48212EB1" w14:textId="77777777" w:rsidR="00800AD8" w:rsidRDefault="00800AD8">
      <w:pPr>
        <w:pStyle w:val="InterlineFree"/>
      </w:pPr>
      <w:r>
        <w:t>Puîaîuyaîuyan couldn’t win, and he was killed by the Tjuavudas people.</w:t>
      </w:r>
    </w:p>
    <w:p w14:paraId="3C090AE7" w14:textId="77777777" w:rsidR="00800AD8" w:rsidRDefault="00DC1AE0" w:rsidP="00AD1174">
      <w:pPr>
        <w:pStyle w:val="InterlineText"/>
        <w:tabs>
          <w:tab w:val="left" w:pos="533"/>
          <w:tab w:val="left" w:pos="1022"/>
          <w:tab w:val="left" w:pos="1511"/>
          <w:tab w:val="left" w:pos="2525"/>
          <w:tab w:val="left" w:pos="3299"/>
          <w:tab w:val="left" w:pos="3803"/>
          <w:tab w:val="left" w:pos="4982"/>
          <w:tab w:val="left" w:pos="5246"/>
          <w:tab w:val="left" w:pos="5840"/>
          <w:tab w:val="left" w:pos="6764"/>
        </w:tabs>
      </w:pPr>
      <w:r w:rsidRPr="003A1D48">
        <w:rPr>
          <w:rStyle w:val="InterlineTextNumChar"/>
        </w:rPr>
        <w:t>008</w:t>
      </w:r>
      <w:r w:rsidR="00800AD8">
        <w:tab/>
        <w:t>qau</w:t>
      </w:r>
      <w:r w:rsidR="00800AD8">
        <w:tab/>
        <w:t>sa</w:t>
      </w:r>
      <w:r w:rsidR="00800AD8">
        <w:tab/>
        <w:t>tseludju-i</w:t>
      </w:r>
      <w:r w:rsidR="00800AD8">
        <w:tab/>
        <w:t>anga</w:t>
      </w:r>
      <w:r w:rsidR="00800AD8">
        <w:tab/>
        <w:t>tua</w:t>
      </w:r>
      <w:r w:rsidR="00800AD8">
        <w:tab/>
        <w:t>kavayan</w:t>
      </w:r>
      <w:r w:rsidR="00800AD8">
        <w:tab/>
        <w:t>a</w:t>
      </w:r>
      <w:r w:rsidR="00800AD8">
        <w:tab/>
        <w:t>qulu</w:t>
      </w:r>
      <w:r w:rsidR="00800AD8">
        <w:tab/>
        <w:t>katua</w:t>
      </w:r>
      <w:r w:rsidR="00AD1174">
        <w:tab/>
        <w:t>tsuqelaî.</w:t>
      </w:r>
    </w:p>
    <w:p w14:paraId="41F40826" w14:textId="77777777" w:rsidR="00800AD8" w:rsidRDefault="00800AD8" w:rsidP="00AD1174">
      <w:pPr>
        <w:pStyle w:val="InterlineGlossWithTrans"/>
        <w:tabs>
          <w:tab w:val="left" w:pos="533"/>
          <w:tab w:val="left" w:pos="1022"/>
          <w:tab w:val="left" w:pos="1511"/>
          <w:tab w:val="left" w:pos="2525"/>
          <w:tab w:val="left" w:pos="3299"/>
          <w:tab w:val="left" w:pos="3803"/>
          <w:tab w:val="left" w:pos="4982"/>
          <w:tab w:val="left" w:pos="5246"/>
          <w:tab w:val="left" w:pos="5840"/>
          <w:tab w:val="left" w:pos="6764"/>
        </w:tabs>
      </w:pPr>
      <w:r>
        <w:tab/>
        <w:t>qau</w:t>
      </w:r>
      <w:r>
        <w:tab/>
        <w:t>sa</w:t>
      </w:r>
      <w:r>
        <w:tab/>
        <w:t>tseludju-i</w:t>
      </w:r>
      <w:r>
        <w:tab/>
        <w:t>anga</w:t>
      </w:r>
      <w:r>
        <w:tab/>
        <w:t>tua</w:t>
      </w:r>
      <w:r>
        <w:tab/>
        <w:t>kavayan</w:t>
      </w:r>
      <w:r>
        <w:tab/>
        <w:t>a</w:t>
      </w:r>
      <w:r>
        <w:tab/>
        <w:t>qulu</w:t>
      </w:r>
      <w:r>
        <w:tab/>
        <w:t>ka-tua</w:t>
      </w:r>
      <w:r w:rsidR="00AD1174">
        <w:tab/>
        <w:t>tsuqelaî</w:t>
      </w:r>
    </w:p>
    <w:p w14:paraId="49E9778A" w14:textId="77777777" w:rsidR="00800AD8" w:rsidRDefault="00800AD8" w:rsidP="00AD1174">
      <w:pPr>
        <w:pStyle w:val="InterlineTrans"/>
        <w:tabs>
          <w:tab w:val="left" w:pos="533"/>
          <w:tab w:val="left" w:pos="1022"/>
          <w:tab w:val="left" w:pos="1511"/>
          <w:tab w:val="left" w:pos="2525"/>
          <w:tab w:val="left" w:pos="3299"/>
          <w:tab w:val="left" w:pos="3803"/>
          <w:tab w:val="left" w:pos="4982"/>
          <w:tab w:val="left" w:pos="5246"/>
          <w:tab w:val="left" w:pos="5840"/>
          <w:tab w:val="left" w:pos="6764"/>
        </w:tabs>
      </w:pPr>
      <w:r>
        <w:tab/>
        <w:t>so</w:t>
      </w:r>
      <w:r>
        <w:tab/>
        <w:t>and</w:t>
      </w:r>
      <w:r>
        <w:tab/>
        <w:t>point-</w:t>
      </w:r>
      <w:r>
        <w:rPr>
          <w:smallCaps/>
        </w:rPr>
        <w:t>pf</w:t>
      </w:r>
      <w:r>
        <w:tab/>
        <w:t>indeed</w:t>
      </w:r>
      <w:r>
        <w:tab/>
      </w:r>
      <w:r>
        <w:rPr>
          <w:smallCaps/>
        </w:rPr>
        <w:t>obl</w:t>
      </w:r>
      <w:r>
        <w:tab/>
        <w:t>bamboo.sp</w:t>
      </w:r>
      <w:r>
        <w:rPr>
          <w:smallCaps/>
        </w:rPr>
        <w:tab/>
        <w:t>c</w:t>
      </w:r>
      <w:r>
        <w:rPr>
          <w:smallCaps/>
        </w:rPr>
        <w:tab/>
      </w:r>
      <w:r>
        <w:t>head</w:t>
      </w:r>
      <w:r>
        <w:tab/>
        <w:t>and-</w:t>
      </w:r>
      <w:r>
        <w:rPr>
          <w:smallCaps/>
        </w:rPr>
        <w:t>obl</w:t>
      </w:r>
      <w:r w:rsidR="00AD1174">
        <w:tab/>
        <w:t>bone</w:t>
      </w:r>
    </w:p>
    <w:p w14:paraId="1C9BCBE4" w14:textId="77777777" w:rsidR="00800AD8" w:rsidRDefault="00800AD8">
      <w:pPr>
        <w:pStyle w:val="InterlineFree"/>
      </w:pPr>
      <w:r>
        <w:t>And his head and skeleton were impaled on bamboo spikes.</w:t>
      </w:r>
    </w:p>
    <w:p w14:paraId="1FE9ACBE" w14:textId="77777777" w:rsidR="00800AD8" w:rsidRDefault="00DC1AE0" w:rsidP="00AD1174">
      <w:pPr>
        <w:pStyle w:val="InterlineText"/>
        <w:tabs>
          <w:tab w:val="left" w:pos="533"/>
          <w:tab w:val="left" w:pos="1202"/>
          <w:tab w:val="left" w:pos="1811"/>
          <w:tab w:val="left" w:pos="2075"/>
          <w:tab w:val="left" w:pos="2684"/>
          <w:tab w:val="left" w:pos="3023"/>
          <w:tab w:val="left" w:pos="3362"/>
          <w:tab w:val="left" w:pos="4946"/>
          <w:tab w:val="left" w:pos="5390"/>
          <w:tab w:val="left" w:pos="5729"/>
          <w:tab w:val="left" w:pos="6698"/>
          <w:tab w:val="left" w:pos="6962"/>
        </w:tabs>
      </w:pPr>
      <w:r w:rsidRPr="003A1D48">
        <w:rPr>
          <w:rStyle w:val="InterlineTextNumChar"/>
        </w:rPr>
        <w:t>009</w:t>
      </w:r>
      <w:r w:rsidR="00800AD8">
        <w:tab/>
        <w:t>manu</w:t>
      </w:r>
      <w:r w:rsidR="00800AD8">
        <w:tab/>
        <w:t>uzai</w:t>
      </w:r>
      <w:r w:rsidR="00800AD8">
        <w:tab/>
        <w:t>a</w:t>
      </w:r>
      <w:r w:rsidR="00800AD8">
        <w:tab/>
        <w:t>aîak</w:t>
      </w:r>
      <w:r w:rsidR="00800AD8">
        <w:tab/>
        <w:t>ni</w:t>
      </w:r>
      <w:r w:rsidR="00800AD8">
        <w:tab/>
        <w:t>sa</w:t>
      </w:r>
      <w:r w:rsidR="00AD1174">
        <w:tab/>
        <w:t>Puîaîuyaîuyan,</w:t>
      </w:r>
      <w:r w:rsidR="00AD1174">
        <w:tab/>
        <w:t>ti</w:t>
      </w:r>
      <w:r w:rsidR="00AD1174">
        <w:tab/>
        <w:t>sa</w:t>
      </w:r>
      <w:r w:rsidR="00AD1174">
        <w:tab/>
        <w:t>Simidalu</w:t>
      </w:r>
      <w:r w:rsidR="00AD1174">
        <w:tab/>
        <w:t>a</w:t>
      </w:r>
      <w:r w:rsidR="00AD1174">
        <w:tab/>
        <w:t>ngadan.</w:t>
      </w:r>
    </w:p>
    <w:p w14:paraId="6294B05D" w14:textId="77777777" w:rsidR="00800AD8" w:rsidRDefault="00800AD8" w:rsidP="00AD1174">
      <w:pPr>
        <w:pStyle w:val="InterlineGlossWithTrans"/>
        <w:tabs>
          <w:tab w:val="left" w:pos="533"/>
          <w:tab w:val="left" w:pos="1202"/>
          <w:tab w:val="left" w:pos="1811"/>
          <w:tab w:val="left" w:pos="2075"/>
          <w:tab w:val="left" w:pos="2684"/>
          <w:tab w:val="left" w:pos="3023"/>
          <w:tab w:val="left" w:pos="3362"/>
          <w:tab w:val="left" w:pos="4946"/>
          <w:tab w:val="left" w:pos="5390"/>
          <w:tab w:val="left" w:pos="5729"/>
          <w:tab w:val="left" w:pos="6698"/>
          <w:tab w:val="left" w:pos="6962"/>
        </w:tabs>
      </w:pPr>
      <w:r>
        <w:tab/>
        <w:t>manu</w:t>
      </w:r>
      <w:r>
        <w:tab/>
        <w:t>uzay</w:t>
      </w:r>
      <w:r>
        <w:tab/>
        <w:t>a</w:t>
      </w:r>
      <w:r>
        <w:tab/>
        <w:t>aîak</w:t>
      </w:r>
      <w:r>
        <w:tab/>
        <w:t>ni</w:t>
      </w:r>
      <w:r>
        <w:tab/>
        <w:t>sa</w:t>
      </w:r>
      <w:r w:rsidR="00AD1174">
        <w:tab/>
        <w:t>Puîaîuyaîuyan</w:t>
      </w:r>
      <w:r w:rsidR="00AD1174">
        <w:tab/>
        <w:t>ti</w:t>
      </w:r>
      <w:r w:rsidR="00AD1174">
        <w:tab/>
        <w:t>sa</w:t>
      </w:r>
      <w:r w:rsidR="00AD1174">
        <w:tab/>
        <w:t>Simidalu</w:t>
      </w:r>
      <w:r w:rsidR="00AD1174">
        <w:tab/>
        <w:t>a</w:t>
      </w:r>
      <w:r w:rsidR="00AD1174">
        <w:tab/>
        <w:t>ngadan</w:t>
      </w:r>
    </w:p>
    <w:p w14:paraId="7D3EDA97" w14:textId="77777777" w:rsidR="00800AD8" w:rsidRDefault="00800AD8" w:rsidP="00AD1174">
      <w:pPr>
        <w:pStyle w:val="InterlineTrans"/>
        <w:tabs>
          <w:tab w:val="left" w:pos="533"/>
          <w:tab w:val="left" w:pos="1202"/>
          <w:tab w:val="left" w:pos="1811"/>
          <w:tab w:val="left" w:pos="2075"/>
          <w:tab w:val="left" w:pos="2684"/>
          <w:tab w:val="left" w:pos="3023"/>
          <w:tab w:val="left" w:pos="3362"/>
          <w:tab w:val="left" w:pos="4946"/>
          <w:tab w:val="left" w:pos="5390"/>
          <w:tab w:val="left" w:pos="5729"/>
          <w:tab w:val="left" w:pos="6698"/>
          <w:tab w:val="left" w:pos="6962"/>
        </w:tabs>
      </w:pPr>
      <w:r>
        <w:tab/>
        <w:t>then</w:t>
      </w:r>
      <w:r>
        <w:tab/>
        <w:t>there</w:t>
      </w:r>
      <w:r>
        <w:rPr>
          <w:smallCaps/>
        </w:rPr>
        <w:tab/>
        <w:t>c</w:t>
      </w:r>
      <w:r>
        <w:rPr>
          <w:smallCaps/>
        </w:rPr>
        <w:tab/>
      </w:r>
      <w:r>
        <w:t>child</w:t>
      </w:r>
      <w:r>
        <w:tab/>
        <w:t>of</w:t>
      </w:r>
      <w:r>
        <w:tab/>
      </w:r>
      <w:r w:rsidR="001E164C" w:rsidRPr="001E164C">
        <w:rPr>
          <w:smallCaps/>
        </w:rPr>
        <w:t>h</w:t>
      </w:r>
      <w:r w:rsidR="00AD1174">
        <w:tab/>
        <w:t>(name)</w:t>
      </w:r>
      <w:r w:rsidR="00AD1174">
        <w:tab/>
      </w:r>
      <w:r w:rsidR="00AD1174">
        <w:rPr>
          <w:smallCaps/>
        </w:rPr>
        <w:t>f.h</w:t>
      </w:r>
      <w:r w:rsidR="00AD1174">
        <w:rPr>
          <w:smallCaps/>
        </w:rPr>
        <w:tab/>
        <w:t>h</w:t>
      </w:r>
      <w:r w:rsidR="00AD1174">
        <w:rPr>
          <w:smallCaps/>
        </w:rPr>
        <w:tab/>
      </w:r>
      <w:r w:rsidR="00AD1174">
        <w:t>(name)</w:t>
      </w:r>
      <w:r w:rsidR="00AD1174">
        <w:rPr>
          <w:smallCaps/>
        </w:rPr>
        <w:tab/>
        <w:t>c</w:t>
      </w:r>
      <w:r w:rsidR="00AD1174">
        <w:rPr>
          <w:smallCaps/>
        </w:rPr>
        <w:tab/>
      </w:r>
      <w:r w:rsidR="00AD1174">
        <w:t>name</w:t>
      </w:r>
    </w:p>
    <w:p w14:paraId="6F54C7E4" w14:textId="77777777" w:rsidR="00800AD8" w:rsidRDefault="00800AD8">
      <w:pPr>
        <w:pStyle w:val="InterlineFree"/>
      </w:pPr>
      <w:r>
        <w:t>Puîaîuyaîuyan had a child called Simidalu.</w:t>
      </w:r>
    </w:p>
    <w:p w14:paraId="22856B8B" w14:textId="77777777" w:rsidR="00800AD8" w:rsidRDefault="00DC1AE0" w:rsidP="00AD1174">
      <w:pPr>
        <w:pStyle w:val="InterlineText"/>
        <w:tabs>
          <w:tab w:val="left" w:pos="533"/>
          <w:tab w:val="left" w:pos="1022"/>
          <w:tab w:val="left" w:pos="2006"/>
          <w:tab w:val="left" w:pos="2690"/>
          <w:tab w:val="left" w:pos="3659"/>
          <w:tab w:val="left" w:pos="4163"/>
          <w:tab w:val="left" w:pos="4967"/>
          <w:tab w:val="left" w:pos="5696"/>
          <w:tab w:val="left" w:pos="6140"/>
        </w:tabs>
      </w:pPr>
      <w:r w:rsidRPr="003A1D48">
        <w:rPr>
          <w:rStyle w:val="InterlineTextNumChar"/>
        </w:rPr>
        <w:t>010</w:t>
      </w:r>
      <w:r w:rsidR="00800AD8">
        <w:tab/>
        <w:t>qau</w:t>
      </w:r>
      <w:r w:rsidR="00800AD8">
        <w:tab/>
        <w:t>meqatsa</w:t>
      </w:r>
      <w:r w:rsidR="00800AD8">
        <w:tab/>
        <w:t>azua;</w:t>
      </w:r>
      <w:r w:rsidR="00800AD8">
        <w:tab/>
        <w:t>kivadaq</w:t>
      </w:r>
      <w:r w:rsidR="00800AD8">
        <w:tab/>
        <w:t>tua</w:t>
      </w:r>
      <w:r w:rsidR="00AD1174">
        <w:tab/>
        <w:t>kina:</w:t>
      </w:r>
      <w:r w:rsidR="00AD1174">
        <w:tab/>
        <w:t>“tima</w:t>
      </w:r>
      <w:r w:rsidR="00AD1174">
        <w:tab/>
        <w:t>ku</w:t>
      </w:r>
      <w:r w:rsidR="00AD1174">
        <w:tab/>
      </w:r>
      <w:smartTag w:uri="urn:schemas-microsoft-com:office:smarttags" w:element="place">
        <w:r w:rsidR="00AD1174">
          <w:t>kama</w:t>
        </w:r>
      </w:smartTag>
      <w:r w:rsidR="00AD1174">
        <w:t>?</w:t>
      </w:r>
    </w:p>
    <w:p w14:paraId="737B74C1" w14:textId="77777777" w:rsidR="00800AD8" w:rsidRDefault="00800AD8" w:rsidP="00AD1174">
      <w:pPr>
        <w:pStyle w:val="InterlineGlossWithTrans"/>
        <w:tabs>
          <w:tab w:val="left" w:pos="533"/>
          <w:tab w:val="left" w:pos="1022"/>
          <w:tab w:val="left" w:pos="2006"/>
          <w:tab w:val="left" w:pos="2690"/>
          <w:tab w:val="left" w:pos="3659"/>
          <w:tab w:val="left" w:pos="4163"/>
          <w:tab w:val="left" w:pos="4967"/>
          <w:tab w:val="left" w:pos="5696"/>
          <w:tab w:val="left" w:pos="6140"/>
        </w:tabs>
      </w:pPr>
      <w:r>
        <w:tab/>
        <w:t>qau</w:t>
      </w:r>
      <w:r>
        <w:tab/>
        <w:t>me-qatsa</w:t>
      </w:r>
      <w:r>
        <w:tab/>
        <w:t>a-zua</w:t>
      </w:r>
      <w:r>
        <w:tab/>
        <w:t>ki-vadaq</w:t>
      </w:r>
      <w:r>
        <w:tab/>
        <w:t>tua</w:t>
      </w:r>
      <w:r w:rsidR="00AD1174">
        <w:tab/>
        <w:t>kina</w:t>
      </w:r>
      <w:r w:rsidR="00AD1174">
        <w:tab/>
        <w:t>ti-ima</w:t>
      </w:r>
      <w:r w:rsidR="00AD1174">
        <w:tab/>
        <w:t>ku</w:t>
      </w:r>
      <w:r w:rsidR="00AD1174">
        <w:tab/>
      </w:r>
      <w:smartTag w:uri="urn:schemas-microsoft-com:office:smarttags" w:element="place">
        <w:r w:rsidR="00AD1174">
          <w:t>kama</w:t>
        </w:r>
      </w:smartTag>
    </w:p>
    <w:p w14:paraId="623B1855" w14:textId="77777777" w:rsidR="00800AD8" w:rsidRDefault="00800AD8" w:rsidP="00AD1174">
      <w:pPr>
        <w:pStyle w:val="InterlineTrans"/>
        <w:tabs>
          <w:tab w:val="left" w:pos="533"/>
          <w:tab w:val="left" w:pos="1022"/>
          <w:tab w:val="left" w:pos="2006"/>
          <w:tab w:val="left" w:pos="2690"/>
          <w:tab w:val="left" w:pos="3659"/>
          <w:tab w:val="left" w:pos="4163"/>
          <w:tab w:val="left" w:pos="4967"/>
          <w:tab w:val="left" w:pos="5696"/>
          <w:tab w:val="left" w:pos="6140"/>
        </w:tabs>
      </w:pPr>
      <w:r>
        <w:tab/>
        <w:t>so</w:t>
      </w:r>
      <w:r>
        <w:tab/>
      </w:r>
      <w:r>
        <w:rPr>
          <w:smallCaps/>
        </w:rPr>
        <w:t>af</w:t>
      </w:r>
      <w:r>
        <w:t>-big</w:t>
      </w:r>
      <w:r>
        <w:tab/>
      </w:r>
      <w:r>
        <w:rPr>
          <w:smallCaps/>
        </w:rPr>
        <w:t>c-</w:t>
      </w:r>
      <w:r>
        <w:t>that</w:t>
      </w:r>
      <w:r>
        <w:tab/>
        <w:t>do-ask</w:t>
      </w:r>
      <w:r>
        <w:tab/>
      </w:r>
      <w:r>
        <w:rPr>
          <w:smallCaps/>
        </w:rPr>
        <w:t>obl</w:t>
      </w:r>
      <w:r w:rsidR="00AD1174">
        <w:tab/>
        <w:t>mother</w:t>
      </w:r>
      <w:r w:rsidR="00AD1174">
        <w:tab/>
      </w:r>
      <w:r w:rsidR="00AD1174">
        <w:rPr>
          <w:smallCaps/>
        </w:rPr>
        <w:t>f-</w:t>
      </w:r>
      <w:r w:rsidR="00AD1174">
        <w:t>who</w:t>
      </w:r>
      <w:r w:rsidR="00AD1174">
        <w:tab/>
        <w:t>my</w:t>
      </w:r>
      <w:r w:rsidR="00AD1174">
        <w:tab/>
        <w:t>father</w:t>
      </w:r>
    </w:p>
    <w:p w14:paraId="1021576A" w14:textId="77777777" w:rsidR="00800AD8" w:rsidRDefault="00800AD8">
      <w:pPr>
        <w:pStyle w:val="InterlineFree"/>
      </w:pPr>
      <w:r>
        <w:t>He grew up, and asked his mother: “Mother, who is my father?</w:t>
      </w:r>
    </w:p>
    <w:p w14:paraId="6A232B83" w14:textId="77777777" w:rsidR="00800AD8" w:rsidRDefault="00DC1AE0" w:rsidP="00AD1174">
      <w:pPr>
        <w:pStyle w:val="InterlineText"/>
        <w:tabs>
          <w:tab w:val="left" w:pos="533"/>
          <w:tab w:val="left" w:pos="1082"/>
          <w:tab w:val="left" w:pos="1676"/>
          <w:tab w:val="left" w:pos="2120"/>
          <w:tab w:val="left" w:pos="2804"/>
          <w:tab w:val="left" w:pos="3308"/>
          <w:tab w:val="left" w:pos="4532"/>
          <w:tab w:val="left" w:pos="5306"/>
          <w:tab w:val="left" w:pos="5570"/>
        </w:tabs>
      </w:pPr>
      <w:r w:rsidRPr="003A1D48">
        <w:rPr>
          <w:rStyle w:val="InterlineTextNumChar"/>
        </w:rPr>
        <w:t>011</w:t>
      </w:r>
      <w:r w:rsidR="00800AD8">
        <w:tab/>
        <w:t>aku</w:t>
      </w:r>
      <w:r w:rsidR="00800AD8">
        <w:tab/>
        <w:t>neka</w:t>
      </w:r>
      <w:r w:rsidR="00800AD8">
        <w:tab/>
        <w:t>ku</w:t>
      </w:r>
      <w:r w:rsidR="00800AD8">
        <w:tab/>
      </w:r>
      <w:smartTag w:uri="urn:schemas-microsoft-com:office:smarttags" w:element="place">
        <w:r w:rsidR="00800AD8">
          <w:t>kama</w:t>
        </w:r>
      </w:smartTag>
      <w:r w:rsidR="00800AD8">
        <w:tab/>
        <w:t>i</w:t>
      </w:r>
      <w:r w:rsidR="00AD1174">
        <w:tab/>
        <w:t>tjumaq?”</w:t>
      </w:r>
      <w:r w:rsidR="00AD1174">
        <w:tab/>
        <w:t>ayain</w:t>
      </w:r>
      <w:r w:rsidR="00AD1174">
        <w:tab/>
        <w:t>a</w:t>
      </w:r>
      <w:r w:rsidR="00AD1174">
        <w:tab/>
        <w:t>kina.</w:t>
      </w:r>
    </w:p>
    <w:p w14:paraId="62492EA8" w14:textId="77777777" w:rsidR="00800AD8" w:rsidRDefault="00800AD8" w:rsidP="00AD1174">
      <w:pPr>
        <w:pStyle w:val="InterlineGlossWithTrans"/>
        <w:tabs>
          <w:tab w:val="left" w:pos="533"/>
          <w:tab w:val="left" w:pos="1082"/>
          <w:tab w:val="left" w:pos="1676"/>
          <w:tab w:val="left" w:pos="2120"/>
          <w:tab w:val="left" w:pos="2804"/>
          <w:tab w:val="left" w:pos="3308"/>
          <w:tab w:val="left" w:pos="4532"/>
          <w:tab w:val="left" w:pos="5306"/>
          <w:tab w:val="left" w:pos="5570"/>
        </w:tabs>
      </w:pPr>
      <w:r>
        <w:tab/>
        <w:t>aku</w:t>
      </w:r>
      <w:r>
        <w:tab/>
        <w:t>neka</w:t>
      </w:r>
      <w:r>
        <w:tab/>
        <w:t>ku</w:t>
      </w:r>
      <w:r>
        <w:tab/>
      </w:r>
      <w:smartTag w:uri="urn:schemas-microsoft-com:office:smarttags" w:element="place">
        <w:r>
          <w:t>kama</w:t>
        </w:r>
      </w:smartTag>
      <w:r>
        <w:tab/>
        <w:t>i</w:t>
      </w:r>
      <w:r w:rsidR="00AD1174">
        <w:tab/>
        <w:t>tju-umaq</w:t>
      </w:r>
      <w:r w:rsidR="00AD1174">
        <w:tab/>
        <w:t>aya-en</w:t>
      </w:r>
      <w:r w:rsidR="00AD1174">
        <w:tab/>
        <w:t>a</w:t>
      </w:r>
      <w:r w:rsidR="00AD1174">
        <w:tab/>
        <w:t>kina</w:t>
      </w:r>
    </w:p>
    <w:p w14:paraId="2C8FDCB7" w14:textId="77777777" w:rsidR="00800AD8" w:rsidRDefault="00800AD8" w:rsidP="00AD1174">
      <w:pPr>
        <w:pStyle w:val="InterlineTrans"/>
        <w:tabs>
          <w:tab w:val="left" w:pos="533"/>
          <w:tab w:val="left" w:pos="1082"/>
          <w:tab w:val="left" w:pos="1676"/>
          <w:tab w:val="left" w:pos="2120"/>
          <w:tab w:val="left" w:pos="2804"/>
          <w:tab w:val="left" w:pos="3308"/>
          <w:tab w:val="left" w:pos="4532"/>
          <w:tab w:val="left" w:pos="5306"/>
          <w:tab w:val="left" w:pos="5570"/>
        </w:tabs>
      </w:pPr>
      <w:r>
        <w:tab/>
        <w:t>why</w:t>
      </w:r>
      <w:r>
        <w:tab/>
        <w:t>no</w:t>
      </w:r>
      <w:r>
        <w:tab/>
        <w:t>my</w:t>
      </w:r>
      <w:r>
        <w:tab/>
        <w:t>father</w:t>
      </w:r>
      <w:r>
        <w:tab/>
      </w:r>
      <w:r>
        <w:rPr>
          <w:smallCaps/>
        </w:rPr>
        <w:t>loc</w:t>
      </w:r>
      <w:r w:rsidR="00AD1174">
        <w:tab/>
        <w:t>there-house</w:t>
      </w:r>
      <w:r w:rsidR="00AD1174">
        <w:tab/>
        <w:t>say-</w:t>
      </w:r>
      <w:r w:rsidR="00AD1174">
        <w:rPr>
          <w:smallCaps/>
        </w:rPr>
        <w:t>pf</w:t>
      </w:r>
      <w:r w:rsidR="00AD1174">
        <w:rPr>
          <w:smallCaps/>
        </w:rPr>
        <w:tab/>
        <w:t>c</w:t>
      </w:r>
      <w:r w:rsidR="00AD1174">
        <w:rPr>
          <w:smallCaps/>
        </w:rPr>
        <w:tab/>
      </w:r>
      <w:r w:rsidR="00AD1174">
        <w:t>mother</w:t>
      </w:r>
    </w:p>
    <w:p w14:paraId="261331B9" w14:textId="77777777" w:rsidR="00800AD8" w:rsidRDefault="00800AD8">
      <w:pPr>
        <w:pStyle w:val="InterlineFree"/>
      </w:pPr>
      <w:r>
        <w:t>Why is my father not here at home?” he said to his mother.</w:t>
      </w:r>
    </w:p>
    <w:p w14:paraId="4967467F" w14:textId="77777777" w:rsidR="00800AD8" w:rsidRDefault="00DC1AE0" w:rsidP="00AD1174">
      <w:pPr>
        <w:pStyle w:val="InterlineText"/>
        <w:tabs>
          <w:tab w:val="left" w:pos="533"/>
          <w:tab w:val="left" w:pos="1232"/>
          <w:tab w:val="left" w:pos="2276"/>
          <w:tab w:val="left" w:pos="2540"/>
          <w:tab w:val="left" w:pos="3344"/>
          <w:tab w:val="left" w:pos="3608"/>
          <w:tab w:val="left" w:pos="4787"/>
          <w:tab w:val="left" w:pos="5561"/>
          <w:tab w:val="left" w:pos="6695"/>
          <w:tab w:val="left" w:pos="7184"/>
        </w:tabs>
      </w:pPr>
      <w:r w:rsidRPr="003A1D48">
        <w:rPr>
          <w:rStyle w:val="InterlineTextNumChar"/>
        </w:rPr>
        <w:t>012</w:t>
      </w:r>
      <w:r w:rsidR="00800AD8">
        <w:tab/>
        <w:t>îakua</w:t>
      </w:r>
      <w:r w:rsidR="00800AD8">
        <w:tab/>
        <w:t>marekutj</w:t>
      </w:r>
      <w:r w:rsidR="00800AD8">
        <w:tab/>
        <w:t>a</w:t>
      </w:r>
      <w:r w:rsidR="00800AD8">
        <w:tab/>
        <w:t>kina</w:t>
      </w:r>
      <w:r w:rsidR="00800AD8">
        <w:tab/>
        <w:t>a</w:t>
      </w:r>
      <w:r w:rsidR="00AD1174">
        <w:tab/>
        <w:t>tjemumaî</w:t>
      </w:r>
      <w:r w:rsidR="00AD1174">
        <w:tab/>
        <w:t>tu</w:t>
      </w:r>
      <w:r w:rsidR="00AD1174">
        <w:tab/>
        <w:t>qintsi</w:t>
      </w:r>
      <w:r w:rsidR="00AD1174">
        <w:tab/>
        <w:t>nua</w:t>
      </w:r>
      <w:r w:rsidR="00AD1174">
        <w:tab/>
        <w:t>se</w:t>
      </w:r>
    </w:p>
    <w:p w14:paraId="1A084A22" w14:textId="77777777" w:rsidR="00800AD8" w:rsidRDefault="00800AD8" w:rsidP="00AD1174">
      <w:pPr>
        <w:pStyle w:val="InterlineGlossWithTrans"/>
        <w:tabs>
          <w:tab w:val="left" w:pos="533"/>
          <w:tab w:val="left" w:pos="1232"/>
          <w:tab w:val="left" w:pos="2276"/>
          <w:tab w:val="left" w:pos="2540"/>
          <w:tab w:val="left" w:pos="3344"/>
          <w:tab w:val="left" w:pos="3608"/>
          <w:tab w:val="left" w:pos="4787"/>
          <w:tab w:val="left" w:pos="5561"/>
          <w:tab w:val="left" w:pos="6695"/>
          <w:tab w:val="left" w:pos="7184"/>
        </w:tabs>
      </w:pPr>
      <w:r>
        <w:tab/>
        <w:t>îakua</w:t>
      </w:r>
      <w:r>
        <w:tab/>
        <w:t>ma-rekutj</w:t>
      </w:r>
      <w:r>
        <w:tab/>
        <w:t>a</w:t>
      </w:r>
      <w:r>
        <w:tab/>
        <w:t>kina</w:t>
      </w:r>
      <w:r>
        <w:tab/>
        <w:t>a</w:t>
      </w:r>
      <w:r w:rsidR="00AD1174">
        <w:tab/>
        <w:t>em=tjumaî</w:t>
      </w:r>
      <w:r w:rsidR="00AD1174">
        <w:tab/>
        <w:t>tu</w:t>
      </w:r>
      <w:r w:rsidR="00AD1174">
        <w:tab/>
        <w:t>in=qetsi</w:t>
      </w:r>
      <w:r w:rsidR="00AD1174">
        <w:tab/>
        <w:t>nua</w:t>
      </w:r>
      <w:r w:rsidR="00AD1174">
        <w:tab/>
        <w:t>se</w:t>
      </w:r>
    </w:p>
    <w:p w14:paraId="4B10C594" w14:textId="77777777" w:rsidR="00800AD8" w:rsidRDefault="00800AD8" w:rsidP="00AD1174">
      <w:pPr>
        <w:pStyle w:val="InterlineTransNoFree"/>
        <w:tabs>
          <w:tab w:val="left" w:pos="1232"/>
          <w:tab w:val="left" w:pos="2276"/>
          <w:tab w:val="left" w:pos="2540"/>
          <w:tab w:val="left" w:pos="3344"/>
          <w:tab w:val="left" w:pos="3608"/>
          <w:tab w:val="left" w:pos="4787"/>
          <w:tab w:val="left" w:pos="5561"/>
          <w:tab w:val="left" w:pos="6695"/>
          <w:tab w:val="left" w:pos="7184"/>
        </w:tabs>
        <w:rPr>
          <w:smallCaps/>
        </w:rPr>
      </w:pPr>
      <w:r>
        <w:tab/>
        <w:t>but</w:t>
      </w:r>
      <w:r>
        <w:tab/>
      </w:r>
      <w:r>
        <w:rPr>
          <w:smallCaps/>
        </w:rPr>
        <w:t>stat</w:t>
      </w:r>
      <w:r>
        <w:t>-fear</w:t>
      </w:r>
      <w:r>
        <w:rPr>
          <w:smallCaps/>
        </w:rPr>
        <w:tab/>
        <w:t>c</w:t>
      </w:r>
      <w:r>
        <w:rPr>
          <w:smallCaps/>
        </w:rPr>
        <w:tab/>
      </w:r>
      <w:r>
        <w:t>mother</w:t>
      </w:r>
      <w:r>
        <w:rPr>
          <w:smallCaps/>
        </w:rPr>
        <w:tab/>
        <w:t>c</w:t>
      </w:r>
      <w:r w:rsidR="00AD1174">
        <w:tab/>
      </w:r>
      <w:r w:rsidR="00AD1174">
        <w:rPr>
          <w:smallCaps/>
        </w:rPr>
        <w:t>af</w:t>
      </w:r>
      <w:r w:rsidR="00AD1174">
        <w:t>=discuss</w:t>
      </w:r>
      <w:r w:rsidR="00AD1174">
        <w:tab/>
      </w:r>
      <w:r w:rsidR="00AD1174">
        <w:rPr>
          <w:smallCaps/>
        </w:rPr>
        <w:t>compl</w:t>
      </w:r>
      <w:r w:rsidR="00AD1174">
        <w:tab/>
      </w:r>
      <w:r w:rsidR="00AD1174">
        <w:rPr>
          <w:smallCaps/>
        </w:rPr>
        <w:t>perf</w:t>
      </w:r>
      <w:r w:rsidR="00AD1174">
        <w:t>=fight</w:t>
      </w:r>
      <w:r w:rsidR="00AD1174">
        <w:tab/>
        <w:t>by</w:t>
      </w:r>
      <w:r w:rsidR="00AD1174">
        <w:tab/>
        <w:t>person.of</w:t>
      </w:r>
    </w:p>
    <w:p w14:paraId="5D78A6B1" w14:textId="77777777" w:rsidR="00800AD8" w:rsidRDefault="00AD1174" w:rsidP="00C37DC9">
      <w:pPr>
        <w:pStyle w:val="InterlineText"/>
        <w:tabs>
          <w:tab w:val="left" w:pos="533"/>
          <w:tab w:val="left" w:pos="1712"/>
          <w:tab w:val="left" w:pos="2756"/>
          <w:tab w:val="left" w:pos="3260"/>
          <w:tab w:val="left" w:pos="3899"/>
          <w:tab w:val="left" w:pos="4493"/>
          <w:tab w:val="left" w:pos="4757"/>
          <w:tab w:val="left" w:pos="5891"/>
          <w:tab w:val="left" w:pos="6395"/>
          <w:tab w:val="left" w:pos="7424"/>
        </w:tabs>
      </w:pPr>
      <w:r>
        <w:tab/>
      </w:r>
      <w:r w:rsidR="00800AD8">
        <w:t>Tjuavudas;</w:t>
      </w:r>
      <w:r w:rsidR="00800AD8">
        <w:tab/>
        <w:t>marekutj</w:t>
      </w:r>
      <w:r w:rsidR="00800AD8">
        <w:tab/>
        <w:t>tu</w:t>
      </w:r>
      <w:r>
        <w:tab/>
        <w:t>vaik</w:t>
      </w:r>
      <w:r>
        <w:tab/>
        <w:t>anan</w:t>
      </w:r>
      <w:r>
        <w:tab/>
        <w:t>a</w:t>
      </w:r>
      <w:r>
        <w:tab/>
        <w:t>kikuang</w:t>
      </w:r>
      <w:r>
        <w:tab/>
        <w:t>tua</w:t>
      </w:r>
      <w:r w:rsidR="00C37DC9">
        <w:tab/>
        <w:t>se</w:t>
      </w:r>
      <w:r w:rsidR="00C37DC9">
        <w:tab/>
        <w:t>Tjuavudas.</w:t>
      </w:r>
    </w:p>
    <w:p w14:paraId="789FABAA" w14:textId="77777777" w:rsidR="00800AD8" w:rsidRDefault="00AD1174" w:rsidP="00C37DC9">
      <w:pPr>
        <w:pStyle w:val="InterlineGlossWithTrans"/>
        <w:tabs>
          <w:tab w:val="left" w:pos="533"/>
          <w:tab w:val="left" w:pos="1712"/>
          <w:tab w:val="left" w:pos="2756"/>
          <w:tab w:val="left" w:pos="3260"/>
          <w:tab w:val="left" w:pos="3899"/>
          <w:tab w:val="left" w:pos="4493"/>
          <w:tab w:val="left" w:pos="4757"/>
          <w:tab w:val="left" w:pos="5891"/>
          <w:tab w:val="left" w:pos="6395"/>
          <w:tab w:val="left" w:pos="7424"/>
        </w:tabs>
      </w:pPr>
      <w:r>
        <w:tab/>
      </w:r>
      <w:r w:rsidR="00800AD8">
        <w:t>Tjuavudas</w:t>
      </w:r>
      <w:r w:rsidR="00800AD8">
        <w:tab/>
        <w:t>ma-rekutj</w:t>
      </w:r>
      <w:r w:rsidR="00800AD8">
        <w:tab/>
        <w:t>tu</w:t>
      </w:r>
      <w:r>
        <w:tab/>
        <w:t>vaik</w:t>
      </w:r>
      <w:r>
        <w:tab/>
        <w:t>anan</w:t>
      </w:r>
      <w:r>
        <w:tab/>
        <w:t>a</w:t>
      </w:r>
      <w:r>
        <w:tab/>
        <w:t>ki-kuang</w:t>
      </w:r>
      <w:r>
        <w:tab/>
        <w:t>tua</w:t>
      </w:r>
      <w:r w:rsidR="00C37DC9">
        <w:tab/>
        <w:t>se</w:t>
      </w:r>
      <w:r w:rsidR="00C37DC9">
        <w:tab/>
        <w:t>Tjuavudas</w:t>
      </w:r>
    </w:p>
    <w:p w14:paraId="20899105" w14:textId="77777777" w:rsidR="00800AD8" w:rsidRDefault="00800AD8" w:rsidP="00C37DC9">
      <w:pPr>
        <w:pStyle w:val="InterlineTrans"/>
        <w:tabs>
          <w:tab w:val="left" w:pos="533"/>
          <w:tab w:val="left" w:pos="1712"/>
          <w:tab w:val="left" w:pos="2756"/>
          <w:tab w:val="left" w:pos="3260"/>
          <w:tab w:val="left" w:pos="3899"/>
          <w:tab w:val="left" w:pos="4493"/>
          <w:tab w:val="left" w:pos="4757"/>
          <w:tab w:val="left" w:pos="5891"/>
          <w:tab w:val="left" w:pos="6395"/>
          <w:tab w:val="left" w:pos="7424"/>
        </w:tabs>
      </w:pPr>
      <w:r>
        <w:tab/>
        <w:t>(place)</w:t>
      </w:r>
      <w:r>
        <w:tab/>
      </w:r>
      <w:r>
        <w:rPr>
          <w:smallCaps/>
        </w:rPr>
        <w:t>stat</w:t>
      </w:r>
      <w:r>
        <w:t>-fear</w:t>
      </w:r>
      <w:r>
        <w:tab/>
      </w:r>
      <w:r>
        <w:rPr>
          <w:smallCaps/>
        </w:rPr>
        <w:t>obl</w:t>
      </w:r>
      <w:r w:rsidR="00AD1174">
        <w:tab/>
        <w:t>leave</w:t>
      </w:r>
      <w:r w:rsidR="00AD1174">
        <w:tab/>
        <w:t>still</w:t>
      </w:r>
      <w:r w:rsidR="00AD1174">
        <w:rPr>
          <w:smallCaps/>
        </w:rPr>
        <w:tab/>
        <w:t>c</w:t>
      </w:r>
      <w:r w:rsidR="00AD1174">
        <w:rPr>
          <w:smallCaps/>
        </w:rPr>
        <w:tab/>
      </w:r>
      <w:r w:rsidR="00AD1174">
        <w:t>do-firearm</w:t>
      </w:r>
      <w:r w:rsidR="00AD1174">
        <w:tab/>
      </w:r>
      <w:r w:rsidR="00AD1174">
        <w:rPr>
          <w:smallCaps/>
        </w:rPr>
        <w:t>obl</w:t>
      </w:r>
      <w:r w:rsidR="00C37DC9">
        <w:tab/>
        <w:t>person.of</w:t>
      </w:r>
      <w:r w:rsidR="00C37DC9">
        <w:tab/>
        <w:t>(place)</w:t>
      </w:r>
    </w:p>
    <w:p w14:paraId="588D34D2" w14:textId="77777777" w:rsidR="00800AD8" w:rsidRDefault="00800AD8">
      <w:pPr>
        <w:pStyle w:val="InterlineFree"/>
      </w:pPr>
      <w:r>
        <w:t>But his mother was afraid to tell him that his father had been killed by</w:t>
      </w:r>
      <w:r w:rsidR="00C37DC9" w:rsidRPr="00C37DC9">
        <w:t xml:space="preserve"> </w:t>
      </w:r>
      <w:r w:rsidR="00C37DC9">
        <w:t>Tjuavudas people; she was afraid that he too would go and fight the Tjuavudas people.</w:t>
      </w:r>
    </w:p>
    <w:p w14:paraId="3C304B7C" w14:textId="77777777" w:rsidR="00800AD8" w:rsidRDefault="00DC1AE0" w:rsidP="00C37DC9">
      <w:pPr>
        <w:pStyle w:val="InterlineText"/>
        <w:tabs>
          <w:tab w:val="left" w:pos="533"/>
          <w:tab w:val="left" w:pos="1232"/>
          <w:tab w:val="left" w:pos="1901"/>
          <w:tab w:val="left" w:pos="2540"/>
          <w:tab w:val="left" w:pos="2804"/>
          <w:tab w:val="left" w:pos="3773"/>
          <w:tab w:val="left" w:pos="4277"/>
          <w:tab w:val="left" w:pos="5411"/>
          <w:tab w:val="left" w:pos="5855"/>
          <w:tab w:val="left" w:pos="6194"/>
        </w:tabs>
      </w:pPr>
      <w:r w:rsidRPr="003A1D48">
        <w:rPr>
          <w:rStyle w:val="InterlineTextNumChar"/>
        </w:rPr>
        <w:t>013</w:t>
      </w:r>
      <w:r w:rsidR="00800AD8">
        <w:tab/>
        <w:t>îakua</w:t>
      </w:r>
      <w:r w:rsidR="00800AD8">
        <w:tab/>
        <w:t>manu</w:t>
      </w:r>
      <w:r w:rsidR="00800AD8">
        <w:tab/>
        <w:t>vaik</w:t>
      </w:r>
      <w:r w:rsidR="00800AD8">
        <w:tab/>
        <w:t>a</w:t>
      </w:r>
      <w:r w:rsidR="00800AD8">
        <w:tab/>
        <w:t>kivadaq</w:t>
      </w:r>
      <w:r w:rsidR="00800AD8">
        <w:tab/>
        <w:t>tua</w:t>
      </w:r>
      <w:r w:rsidR="00C37DC9">
        <w:tab/>
        <w:t>qaliqali</w:t>
      </w:r>
      <w:r w:rsidR="00C37DC9">
        <w:tab/>
        <w:t>ti</w:t>
      </w:r>
      <w:r w:rsidR="00C37DC9">
        <w:tab/>
        <w:t>sa</w:t>
      </w:r>
      <w:r w:rsidR="00C37DC9">
        <w:tab/>
        <w:t>Simidalu.</w:t>
      </w:r>
    </w:p>
    <w:p w14:paraId="23CC9CCE" w14:textId="77777777" w:rsidR="00800AD8" w:rsidRDefault="00800AD8" w:rsidP="00C37DC9">
      <w:pPr>
        <w:pStyle w:val="InterlineGlossWithTrans"/>
        <w:tabs>
          <w:tab w:val="left" w:pos="533"/>
          <w:tab w:val="left" w:pos="1232"/>
          <w:tab w:val="left" w:pos="1901"/>
          <w:tab w:val="left" w:pos="2540"/>
          <w:tab w:val="left" w:pos="2804"/>
          <w:tab w:val="left" w:pos="3773"/>
          <w:tab w:val="left" w:pos="4277"/>
          <w:tab w:val="left" w:pos="5411"/>
          <w:tab w:val="left" w:pos="5855"/>
          <w:tab w:val="left" w:pos="6194"/>
        </w:tabs>
      </w:pPr>
      <w:r>
        <w:tab/>
        <w:t>îakua</w:t>
      </w:r>
      <w:r>
        <w:tab/>
        <w:t>manu</w:t>
      </w:r>
      <w:r>
        <w:tab/>
        <w:t>vaik</w:t>
      </w:r>
      <w:r>
        <w:tab/>
        <w:t>a</w:t>
      </w:r>
      <w:r>
        <w:tab/>
        <w:t>ki-vadaq</w:t>
      </w:r>
      <w:r>
        <w:tab/>
        <w:t>tua</w:t>
      </w:r>
      <w:r w:rsidR="00C37DC9">
        <w:tab/>
        <w:t>qali-qali</w:t>
      </w:r>
      <w:r w:rsidR="00C37DC9">
        <w:tab/>
        <w:t>ti</w:t>
      </w:r>
      <w:r w:rsidR="00C37DC9">
        <w:tab/>
        <w:t>sa</w:t>
      </w:r>
      <w:r w:rsidR="00C37DC9">
        <w:tab/>
        <w:t>Simidalu</w:t>
      </w:r>
    </w:p>
    <w:p w14:paraId="7BA84C9F" w14:textId="77777777" w:rsidR="00800AD8" w:rsidRDefault="00800AD8" w:rsidP="00C37DC9">
      <w:pPr>
        <w:pStyle w:val="InterlineTrans"/>
        <w:tabs>
          <w:tab w:val="left" w:pos="533"/>
          <w:tab w:val="left" w:pos="1232"/>
          <w:tab w:val="left" w:pos="1901"/>
          <w:tab w:val="left" w:pos="2540"/>
          <w:tab w:val="left" w:pos="2804"/>
          <w:tab w:val="left" w:pos="3773"/>
          <w:tab w:val="left" w:pos="4277"/>
          <w:tab w:val="left" w:pos="5411"/>
          <w:tab w:val="left" w:pos="5855"/>
          <w:tab w:val="left" w:pos="6194"/>
        </w:tabs>
      </w:pPr>
      <w:r>
        <w:tab/>
        <w:t>but</w:t>
      </w:r>
      <w:r>
        <w:tab/>
        <w:t>then</w:t>
      </w:r>
      <w:r>
        <w:tab/>
        <w:t>leave</w:t>
      </w:r>
      <w:r>
        <w:rPr>
          <w:smallCaps/>
        </w:rPr>
        <w:tab/>
        <w:t>c</w:t>
      </w:r>
      <w:r>
        <w:rPr>
          <w:smallCaps/>
        </w:rPr>
        <w:tab/>
      </w:r>
      <w:r>
        <w:t>do-ask</w:t>
      </w:r>
      <w:r>
        <w:tab/>
      </w:r>
      <w:r>
        <w:rPr>
          <w:smallCaps/>
        </w:rPr>
        <w:t>obl</w:t>
      </w:r>
      <w:r w:rsidR="00C37DC9">
        <w:tab/>
      </w:r>
      <w:r w:rsidR="00C37DC9">
        <w:rPr>
          <w:smallCaps/>
        </w:rPr>
        <w:t>red</w:t>
      </w:r>
      <w:r w:rsidR="00C37DC9">
        <w:t>-friend</w:t>
      </w:r>
      <w:r w:rsidR="00C37DC9">
        <w:tab/>
      </w:r>
      <w:r w:rsidR="00C37DC9">
        <w:rPr>
          <w:smallCaps/>
        </w:rPr>
        <w:t>f.h</w:t>
      </w:r>
      <w:r w:rsidR="00C37DC9">
        <w:rPr>
          <w:smallCaps/>
        </w:rPr>
        <w:tab/>
        <w:t>h</w:t>
      </w:r>
      <w:r w:rsidR="00C37DC9">
        <w:rPr>
          <w:smallCaps/>
        </w:rPr>
        <w:tab/>
      </w:r>
      <w:r w:rsidR="00C37DC9">
        <w:t>(name)</w:t>
      </w:r>
    </w:p>
    <w:p w14:paraId="02905C0A" w14:textId="77777777" w:rsidR="00800AD8" w:rsidRDefault="00800AD8">
      <w:pPr>
        <w:pStyle w:val="InterlineFree"/>
      </w:pPr>
      <w:r>
        <w:t>But Simidalu went and asked others,</w:t>
      </w:r>
    </w:p>
    <w:p w14:paraId="77278AE0" w14:textId="77777777" w:rsidR="00800AD8" w:rsidRDefault="00DC1AE0" w:rsidP="00C37DC9">
      <w:pPr>
        <w:pStyle w:val="InterlineText"/>
        <w:tabs>
          <w:tab w:val="left" w:pos="533"/>
          <w:tab w:val="left" w:pos="1202"/>
          <w:tab w:val="left" w:pos="2306"/>
          <w:tab w:val="left" w:pos="2795"/>
        </w:tabs>
      </w:pPr>
      <w:r w:rsidRPr="003A1D48">
        <w:rPr>
          <w:rStyle w:val="InterlineTextNumChar"/>
        </w:rPr>
        <w:t>014</w:t>
      </w:r>
      <w:r w:rsidR="00800AD8">
        <w:tab/>
        <w:t>manu</w:t>
      </w:r>
      <w:r w:rsidR="00800AD8">
        <w:tab/>
        <w:t>tjumaîan</w:t>
      </w:r>
      <w:r w:rsidR="00800AD8">
        <w:tab/>
        <w:t>nua</w:t>
      </w:r>
      <w:r w:rsidR="00800AD8">
        <w:tab/>
        <w:t>qaliqali.</w:t>
      </w:r>
    </w:p>
    <w:p w14:paraId="4307A9C4" w14:textId="77777777" w:rsidR="00800AD8" w:rsidRDefault="00800AD8" w:rsidP="00C37DC9">
      <w:pPr>
        <w:pStyle w:val="InterlineGlossWithTrans"/>
        <w:tabs>
          <w:tab w:val="left" w:pos="533"/>
          <w:tab w:val="left" w:pos="1202"/>
          <w:tab w:val="left" w:pos="2306"/>
          <w:tab w:val="left" w:pos="2795"/>
        </w:tabs>
      </w:pPr>
      <w:r>
        <w:tab/>
        <w:t>manu</w:t>
      </w:r>
      <w:r>
        <w:tab/>
        <w:t>tjumaî-an</w:t>
      </w:r>
      <w:r>
        <w:tab/>
        <w:t>nua</w:t>
      </w:r>
      <w:r>
        <w:tab/>
        <w:t>qali-qali</w:t>
      </w:r>
    </w:p>
    <w:p w14:paraId="18088E76" w14:textId="77777777" w:rsidR="00800AD8" w:rsidRDefault="00800AD8" w:rsidP="00B76180">
      <w:pPr>
        <w:pStyle w:val="InterlineTransNoFree"/>
        <w:tabs>
          <w:tab w:val="left" w:pos="1202"/>
          <w:tab w:val="left" w:pos="2306"/>
          <w:tab w:val="left" w:pos="2795"/>
          <w:tab w:val="right" w:pos="8789"/>
        </w:tabs>
      </w:pPr>
      <w:r>
        <w:tab/>
        <w:t>then</w:t>
      </w:r>
      <w:r>
        <w:tab/>
        <w:t>discuss-</w:t>
      </w:r>
      <w:r>
        <w:rPr>
          <w:smallCaps/>
        </w:rPr>
        <w:t>lf</w:t>
      </w:r>
      <w:r>
        <w:tab/>
        <w:t>by</w:t>
      </w:r>
      <w:r>
        <w:tab/>
      </w:r>
      <w:r>
        <w:rPr>
          <w:smallCaps/>
        </w:rPr>
        <w:t>red</w:t>
      </w:r>
      <w:r>
        <w:t>-friend</w:t>
      </w:r>
      <w:r w:rsidR="00C37DC9">
        <w:tab/>
        <w:t>and they told him.</w:t>
      </w:r>
    </w:p>
    <w:p w14:paraId="1B4DF892" w14:textId="77777777" w:rsidR="00800AD8" w:rsidRDefault="00DC1AE0" w:rsidP="00C37DC9">
      <w:pPr>
        <w:pStyle w:val="InterlineText"/>
        <w:tabs>
          <w:tab w:val="left" w:pos="533"/>
          <w:tab w:val="left" w:pos="1022"/>
          <w:tab w:val="left" w:pos="2246"/>
          <w:tab w:val="left" w:pos="3020"/>
          <w:tab w:val="left" w:pos="3464"/>
          <w:tab w:val="left" w:pos="3803"/>
          <w:tab w:val="left" w:pos="4772"/>
          <w:tab w:val="left" w:pos="5276"/>
          <w:tab w:val="left" w:pos="6410"/>
          <w:tab w:val="left" w:pos="6674"/>
          <w:tab w:val="left" w:pos="7358"/>
          <w:tab w:val="left" w:pos="7847"/>
        </w:tabs>
      </w:pPr>
      <w:r w:rsidRPr="003A1D48">
        <w:rPr>
          <w:rStyle w:val="InterlineTextNumChar"/>
        </w:rPr>
        <w:t>015</w:t>
      </w:r>
      <w:r w:rsidR="00800AD8">
        <w:tab/>
        <w:t>qau</w:t>
      </w:r>
      <w:r w:rsidR="00800AD8">
        <w:tab/>
        <w:t>kemîang</w:t>
      </w:r>
      <w:r w:rsidR="00800AD8">
        <w:tab/>
        <w:t>anga</w:t>
      </w:r>
      <w:r w:rsidR="00800AD8">
        <w:tab/>
        <w:t>ti</w:t>
      </w:r>
      <w:r w:rsidR="00800AD8">
        <w:tab/>
        <w:t>sa</w:t>
      </w:r>
      <w:r w:rsidR="00800AD8">
        <w:tab/>
        <w:t>Simidalu</w:t>
      </w:r>
      <w:r w:rsidR="00800AD8">
        <w:tab/>
        <w:t>tu</w:t>
      </w:r>
      <w:r w:rsidR="00800AD8">
        <w:tab/>
        <w:t>qintsi</w:t>
      </w:r>
      <w:r w:rsidR="00800AD8">
        <w:tab/>
        <w:t>a</w:t>
      </w:r>
      <w:r w:rsidR="00800AD8">
        <w:tab/>
      </w:r>
      <w:smartTag w:uri="urn:schemas-microsoft-com:office:smarttags" w:element="place">
        <w:r w:rsidR="00800AD8">
          <w:t>kama</w:t>
        </w:r>
      </w:smartTag>
      <w:r w:rsidR="00C37DC9">
        <w:tab/>
        <w:t>nua</w:t>
      </w:r>
      <w:r w:rsidR="00C37DC9">
        <w:tab/>
        <w:t>se</w:t>
      </w:r>
    </w:p>
    <w:p w14:paraId="1945B941" w14:textId="77777777" w:rsidR="00800AD8" w:rsidRDefault="00800AD8" w:rsidP="00C37DC9">
      <w:pPr>
        <w:pStyle w:val="InterlineGlossWithTrans"/>
        <w:tabs>
          <w:tab w:val="left" w:pos="533"/>
          <w:tab w:val="left" w:pos="1022"/>
          <w:tab w:val="left" w:pos="2246"/>
          <w:tab w:val="left" w:pos="3020"/>
          <w:tab w:val="left" w:pos="3464"/>
          <w:tab w:val="left" w:pos="3803"/>
          <w:tab w:val="left" w:pos="4772"/>
          <w:tab w:val="left" w:pos="5276"/>
          <w:tab w:val="left" w:pos="6410"/>
          <w:tab w:val="left" w:pos="6674"/>
          <w:tab w:val="left" w:pos="7358"/>
          <w:tab w:val="left" w:pos="7847"/>
        </w:tabs>
      </w:pPr>
      <w:r>
        <w:tab/>
        <w:t>qau</w:t>
      </w:r>
      <w:r>
        <w:tab/>
        <w:t>em=keîang</w:t>
      </w:r>
      <w:r>
        <w:tab/>
        <w:t>anga</w:t>
      </w:r>
      <w:r>
        <w:tab/>
        <w:t>ti</w:t>
      </w:r>
      <w:r>
        <w:tab/>
        <w:t>sa</w:t>
      </w:r>
      <w:r>
        <w:tab/>
        <w:t>Simidalu</w:t>
      </w:r>
      <w:r>
        <w:tab/>
        <w:t>tu</w:t>
      </w:r>
      <w:r>
        <w:tab/>
        <w:t>in=qetsi</w:t>
      </w:r>
      <w:r>
        <w:tab/>
        <w:t>a</w:t>
      </w:r>
      <w:r>
        <w:tab/>
      </w:r>
      <w:smartTag w:uri="urn:schemas-microsoft-com:office:smarttags" w:element="place">
        <w:r>
          <w:t>kama</w:t>
        </w:r>
      </w:smartTag>
      <w:r w:rsidR="00C37DC9">
        <w:tab/>
        <w:t>nua</w:t>
      </w:r>
      <w:r w:rsidR="00C37DC9">
        <w:tab/>
        <w:t>se</w:t>
      </w:r>
    </w:p>
    <w:p w14:paraId="22E0BFA4" w14:textId="77777777" w:rsidR="00800AD8" w:rsidRDefault="00800AD8" w:rsidP="00C37DC9">
      <w:pPr>
        <w:pStyle w:val="InterlineTransNoFree"/>
        <w:tabs>
          <w:tab w:val="left" w:pos="1022"/>
          <w:tab w:val="left" w:pos="2246"/>
          <w:tab w:val="left" w:pos="3020"/>
          <w:tab w:val="left" w:pos="3464"/>
          <w:tab w:val="left" w:pos="3803"/>
          <w:tab w:val="left" w:pos="4772"/>
          <w:tab w:val="left" w:pos="5276"/>
          <w:tab w:val="left" w:pos="6410"/>
          <w:tab w:val="left" w:pos="6674"/>
          <w:tab w:val="left" w:pos="7358"/>
          <w:tab w:val="left" w:pos="7847"/>
        </w:tabs>
      </w:pPr>
      <w:r>
        <w:tab/>
        <w:t>so</w:t>
      </w:r>
      <w:r>
        <w:tab/>
      </w:r>
      <w:r>
        <w:rPr>
          <w:smallCaps/>
        </w:rPr>
        <w:t>af</w:t>
      </w:r>
      <w:r>
        <w:t>=know</w:t>
      </w:r>
      <w:r>
        <w:tab/>
        <w:t>indeed</w:t>
      </w:r>
      <w:r>
        <w:tab/>
      </w:r>
      <w:r>
        <w:rPr>
          <w:smallCaps/>
        </w:rPr>
        <w:t>f.h</w:t>
      </w:r>
      <w:r>
        <w:rPr>
          <w:smallCaps/>
        </w:rPr>
        <w:tab/>
        <w:t>h</w:t>
      </w:r>
      <w:r>
        <w:rPr>
          <w:smallCaps/>
        </w:rPr>
        <w:tab/>
      </w:r>
      <w:r>
        <w:t>(name)</w:t>
      </w:r>
      <w:r>
        <w:tab/>
      </w:r>
      <w:r>
        <w:rPr>
          <w:smallCaps/>
        </w:rPr>
        <w:t>obl</w:t>
      </w:r>
      <w:r>
        <w:tab/>
      </w:r>
      <w:r>
        <w:rPr>
          <w:smallCaps/>
        </w:rPr>
        <w:t>perf</w:t>
      </w:r>
      <w:r>
        <w:t>=fight</w:t>
      </w:r>
      <w:r>
        <w:rPr>
          <w:smallCaps/>
        </w:rPr>
        <w:tab/>
        <w:t>c</w:t>
      </w:r>
      <w:r>
        <w:rPr>
          <w:smallCaps/>
        </w:rPr>
        <w:tab/>
      </w:r>
      <w:r>
        <w:t>father</w:t>
      </w:r>
      <w:r w:rsidR="00C37DC9">
        <w:tab/>
        <w:t>by</w:t>
      </w:r>
      <w:r w:rsidR="00C37DC9">
        <w:tab/>
        <w:t>person.of</w:t>
      </w:r>
    </w:p>
    <w:p w14:paraId="2324C5EE" w14:textId="77777777" w:rsidR="00800AD8" w:rsidRDefault="00C37DC9" w:rsidP="00C37DC9">
      <w:pPr>
        <w:pStyle w:val="InterlineText"/>
        <w:tabs>
          <w:tab w:val="left" w:pos="533"/>
        </w:tabs>
      </w:pPr>
      <w:r>
        <w:tab/>
      </w:r>
      <w:r w:rsidR="00800AD8">
        <w:t>Tjuavudas.</w:t>
      </w:r>
    </w:p>
    <w:p w14:paraId="54C9FCA6" w14:textId="77777777" w:rsidR="00800AD8" w:rsidRDefault="00C37DC9" w:rsidP="00C37DC9">
      <w:pPr>
        <w:pStyle w:val="InterlineGlossWithTrans"/>
        <w:tabs>
          <w:tab w:val="left" w:pos="533"/>
        </w:tabs>
      </w:pPr>
      <w:r>
        <w:tab/>
      </w:r>
      <w:r w:rsidR="00800AD8">
        <w:t>Tjuavudas</w:t>
      </w:r>
    </w:p>
    <w:p w14:paraId="63EE4731" w14:textId="77777777" w:rsidR="00800AD8" w:rsidRDefault="00C37DC9" w:rsidP="00C37DC9">
      <w:pPr>
        <w:pStyle w:val="InterlineTrans"/>
        <w:tabs>
          <w:tab w:val="left" w:pos="533"/>
        </w:tabs>
      </w:pPr>
      <w:r>
        <w:tab/>
      </w:r>
      <w:r w:rsidR="00800AD8">
        <w:t>(place)</w:t>
      </w:r>
    </w:p>
    <w:p w14:paraId="472E094D" w14:textId="77777777" w:rsidR="00800AD8" w:rsidRDefault="00800AD8">
      <w:pPr>
        <w:pStyle w:val="InterlineFree"/>
      </w:pPr>
      <w:r>
        <w:t>So now Simidalu knew that his father had been killed by the Tjuavudas people.</w:t>
      </w:r>
    </w:p>
    <w:p w14:paraId="4C27BB65" w14:textId="77777777" w:rsidR="00800AD8" w:rsidRDefault="00DC1AE0" w:rsidP="00C37DC9">
      <w:pPr>
        <w:pStyle w:val="InterlineText"/>
        <w:tabs>
          <w:tab w:val="left" w:pos="533"/>
          <w:tab w:val="left" w:pos="1187"/>
          <w:tab w:val="left" w:pos="3131"/>
          <w:tab w:val="left" w:pos="3770"/>
          <w:tab w:val="left" w:pos="4364"/>
          <w:tab w:val="left" w:pos="4628"/>
          <w:tab w:val="left" w:pos="5492"/>
          <w:tab w:val="left" w:pos="5996"/>
          <w:tab w:val="left" w:pos="7025"/>
        </w:tabs>
      </w:pPr>
      <w:r w:rsidRPr="003A1D48">
        <w:rPr>
          <w:rStyle w:val="InterlineTextNumChar"/>
        </w:rPr>
        <w:t>016</w:t>
      </w:r>
      <w:r w:rsidR="00800AD8">
        <w:tab/>
        <w:t>“nu</w:t>
      </w:r>
      <w:r w:rsidR="00800AD8">
        <w:tab/>
        <w:t>maitazua</w:t>
      </w:r>
      <w:r w:rsidR="00800AD8">
        <w:tab/>
        <w:t>vaik</w:t>
      </w:r>
      <w:r w:rsidR="00C37DC9">
        <w:tab/>
        <w:t>aken</w:t>
      </w:r>
      <w:r w:rsidR="00C37DC9">
        <w:tab/>
        <w:t>a</w:t>
      </w:r>
      <w:r w:rsidR="00C37DC9">
        <w:tab/>
        <w:t>kiquîis</w:t>
      </w:r>
      <w:r w:rsidR="00C37DC9">
        <w:tab/>
        <w:t>tua</w:t>
      </w:r>
      <w:r w:rsidR="00C37DC9">
        <w:tab/>
        <w:t>se</w:t>
      </w:r>
      <w:r w:rsidR="00C37DC9">
        <w:tab/>
        <w:t>Tjuavudas,”</w:t>
      </w:r>
    </w:p>
    <w:p w14:paraId="2B4CE52A" w14:textId="77777777" w:rsidR="00800AD8" w:rsidRDefault="00800AD8" w:rsidP="00C37DC9">
      <w:pPr>
        <w:pStyle w:val="InterlineGlossWithTrans"/>
        <w:tabs>
          <w:tab w:val="left" w:pos="533"/>
          <w:tab w:val="left" w:pos="1187"/>
          <w:tab w:val="left" w:pos="3131"/>
          <w:tab w:val="left" w:pos="3770"/>
          <w:tab w:val="left" w:pos="4364"/>
          <w:tab w:val="left" w:pos="4628"/>
          <w:tab w:val="left" w:pos="5492"/>
          <w:tab w:val="left" w:pos="5996"/>
          <w:tab w:val="left" w:pos="7025"/>
        </w:tabs>
      </w:pPr>
      <w:r>
        <w:tab/>
        <w:t>nu</w:t>
      </w:r>
      <w:r>
        <w:tab/>
        <w:t>ma-aya-ta-zua</w:t>
      </w:r>
      <w:r>
        <w:tab/>
        <w:t>vaik</w:t>
      </w:r>
      <w:r w:rsidR="00C37DC9">
        <w:tab/>
        <w:t>aken</w:t>
      </w:r>
      <w:r w:rsidR="00C37DC9">
        <w:tab/>
        <w:t>a</w:t>
      </w:r>
      <w:r w:rsidR="00C37DC9">
        <w:tab/>
        <w:t>ki-quîis</w:t>
      </w:r>
      <w:r w:rsidR="00C37DC9">
        <w:tab/>
        <w:t>tua</w:t>
      </w:r>
      <w:r w:rsidR="00C37DC9">
        <w:tab/>
        <w:t>se</w:t>
      </w:r>
      <w:r w:rsidR="00C37DC9">
        <w:tab/>
        <w:t>Tjuavudas</w:t>
      </w:r>
    </w:p>
    <w:p w14:paraId="40003D12" w14:textId="77777777" w:rsidR="00800AD8" w:rsidRDefault="00800AD8" w:rsidP="00C37DC9">
      <w:pPr>
        <w:pStyle w:val="InterlineTrans"/>
        <w:tabs>
          <w:tab w:val="left" w:pos="533"/>
          <w:tab w:val="left" w:pos="1187"/>
          <w:tab w:val="left" w:pos="3131"/>
          <w:tab w:val="left" w:pos="3770"/>
          <w:tab w:val="left" w:pos="4364"/>
          <w:tab w:val="left" w:pos="4628"/>
          <w:tab w:val="left" w:pos="5492"/>
          <w:tab w:val="left" w:pos="5996"/>
          <w:tab w:val="left" w:pos="7025"/>
        </w:tabs>
      </w:pPr>
      <w:r>
        <w:tab/>
        <w:t>when</w:t>
      </w:r>
      <w:r>
        <w:tab/>
      </w:r>
      <w:r>
        <w:rPr>
          <w:smallCaps/>
        </w:rPr>
        <w:t>stat</w:t>
      </w:r>
      <w:r>
        <w:t>-be.thus-?-that</w:t>
      </w:r>
      <w:r>
        <w:tab/>
        <w:t>leave</w:t>
      </w:r>
      <w:r w:rsidR="00C37DC9">
        <w:tab/>
      </w:r>
      <w:r w:rsidR="00C37DC9" w:rsidRPr="000D5EFB">
        <w:rPr>
          <w:smallCaps/>
        </w:rPr>
        <w:t>f.I</w:t>
      </w:r>
      <w:r w:rsidR="00C37DC9">
        <w:rPr>
          <w:smallCaps/>
        </w:rPr>
        <w:tab/>
        <w:t>c</w:t>
      </w:r>
      <w:r w:rsidR="00C37DC9">
        <w:rPr>
          <w:smallCaps/>
        </w:rPr>
        <w:tab/>
      </w:r>
      <w:r w:rsidR="00C37DC9">
        <w:t>do-turn</w:t>
      </w:r>
      <w:r w:rsidR="00C37DC9">
        <w:tab/>
      </w:r>
      <w:r w:rsidR="00C37DC9">
        <w:rPr>
          <w:smallCaps/>
        </w:rPr>
        <w:t>obl</w:t>
      </w:r>
      <w:r w:rsidR="00C37DC9">
        <w:tab/>
        <w:t>person.of</w:t>
      </w:r>
      <w:r w:rsidR="00C37DC9">
        <w:tab/>
        <w:t>(place)</w:t>
      </w:r>
    </w:p>
    <w:p w14:paraId="6433B9F2" w14:textId="77777777" w:rsidR="00800AD8" w:rsidRDefault="00C37DC9" w:rsidP="00C37DC9">
      <w:pPr>
        <w:pStyle w:val="InterlineText"/>
        <w:tabs>
          <w:tab w:val="left" w:pos="533"/>
          <w:tab w:val="left" w:pos="1007"/>
        </w:tabs>
      </w:pPr>
      <w:r>
        <w:lastRenderedPageBreak/>
        <w:tab/>
      </w:r>
      <w:r w:rsidR="00800AD8">
        <w:t>aya</w:t>
      </w:r>
      <w:r w:rsidR="00800AD8">
        <w:tab/>
        <w:t>kinemnem.</w:t>
      </w:r>
    </w:p>
    <w:p w14:paraId="2F717406" w14:textId="77777777" w:rsidR="00800AD8" w:rsidRDefault="00800AD8" w:rsidP="00C37DC9">
      <w:pPr>
        <w:pStyle w:val="InterlineGlossWithTrans"/>
        <w:tabs>
          <w:tab w:val="left" w:pos="533"/>
          <w:tab w:val="left" w:pos="1007"/>
        </w:tabs>
      </w:pPr>
      <w:r>
        <w:tab/>
        <w:t>aya</w:t>
      </w:r>
      <w:r>
        <w:tab/>
        <w:t>kinemnem</w:t>
      </w:r>
    </w:p>
    <w:p w14:paraId="2E7CCE5E" w14:textId="77777777" w:rsidR="00800AD8" w:rsidRDefault="00C37DC9" w:rsidP="00C37DC9">
      <w:pPr>
        <w:pStyle w:val="InterlineTrans"/>
        <w:tabs>
          <w:tab w:val="left" w:pos="533"/>
          <w:tab w:val="left" w:pos="1007"/>
        </w:tabs>
      </w:pPr>
      <w:r>
        <w:tab/>
      </w:r>
      <w:r w:rsidR="00800AD8">
        <w:t>say</w:t>
      </w:r>
      <w:r w:rsidR="00800AD8">
        <w:tab/>
        <w:t>think</w:t>
      </w:r>
    </w:p>
    <w:p w14:paraId="0505AADE" w14:textId="77777777" w:rsidR="00800AD8" w:rsidRDefault="00800AD8">
      <w:pPr>
        <w:pStyle w:val="InterlineFree"/>
      </w:pPr>
      <w:r>
        <w:t>“In that case I’ll go and get revenge on the Tjuavudas people,” he thought.</w:t>
      </w:r>
    </w:p>
    <w:p w14:paraId="4578BB66" w14:textId="77777777" w:rsidR="00800AD8" w:rsidRDefault="00DC1AE0" w:rsidP="001E164C">
      <w:pPr>
        <w:pStyle w:val="InterlineText"/>
        <w:tabs>
          <w:tab w:val="left" w:pos="533"/>
          <w:tab w:val="left" w:pos="1022"/>
          <w:tab w:val="left" w:pos="1466"/>
          <w:tab w:val="left" w:pos="2285"/>
          <w:tab w:val="left" w:pos="2789"/>
          <w:tab w:val="left" w:pos="3593"/>
          <w:tab w:val="left" w:pos="4232"/>
          <w:tab w:val="left" w:pos="5426"/>
          <w:tab w:val="left" w:pos="5690"/>
          <w:tab w:val="left" w:pos="6434"/>
          <w:tab w:val="left" w:pos="7043"/>
        </w:tabs>
      </w:pPr>
      <w:r w:rsidRPr="003A1D48">
        <w:rPr>
          <w:rStyle w:val="InterlineTextNumChar"/>
        </w:rPr>
        <w:t>017</w:t>
      </w:r>
      <w:r w:rsidR="00800AD8">
        <w:tab/>
        <w:t>qau</w:t>
      </w:r>
      <w:r w:rsidR="00800AD8">
        <w:tab/>
        <w:t>ini</w:t>
      </w:r>
      <w:r w:rsidR="00800AD8">
        <w:tab/>
        <w:t>tjumaî</w:t>
      </w:r>
      <w:r w:rsidR="00800AD8">
        <w:tab/>
        <w:t>tua</w:t>
      </w:r>
      <w:r w:rsidR="00800AD8">
        <w:tab/>
        <w:t>kina;</w:t>
      </w:r>
      <w:r w:rsidR="00800AD8">
        <w:tab/>
        <w:t>vaik</w:t>
      </w:r>
      <w:r w:rsidR="001E164C">
        <w:tab/>
        <w:t>timadju</w:t>
      </w:r>
      <w:r w:rsidR="001E164C">
        <w:tab/>
        <w:t>a</w:t>
      </w:r>
      <w:r w:rsidR="001E164C">
        <w:tab/>
        <w:t>sema</w:t>
      </w:r>
      <w:r w:rsidR="001E164C">
        <w:tab/>
        <w:t>tjua</w:t>
      </w:r>
      <w:r w:rsidR="001E164C">
        <w:tab/>
        <w:t>qinaîan</w:t>
      </w:r>
    </w:p>
    <w:p w14:paraId="43BA0D19" w14:textId="77777777" w:rsidR="00800AD8" w:rsidRDefault="00800AD8" w:rsidP="001E164C">
      <w:pPr>
        <w:pStyle w:val="InterlineGlossWithTrans"/>
        <w:tabs>
          <w:tab w:val="left" w:pos="533"/>
          <w:tab w:val="left" w:pos="1022"/>
          <w:tab w:val="left" w:pos="1466"/>
          <w:tab w:val="left" w:pos="2285"/>
          <w:tab w:val="left" w:pos="2789"/>
          <w:tab w:val="left" w:pos="3593"/>
          <w:tab w:val="left" w:pos="4232"/>
          <w:tab w:val="left" w:pos="5426"/>
          <w:tab w:val="left" w:pos="5690"/>
          <w:tab w:val="left" w:pos="6434"/>
          <w:tab w:val="left" w:pos="7043"/>
        </w:tabs>
      </w:pPr>
      <w:r>
        <w:tab/>
        <w:t>qau</w:t>
      </w:r>
      <w:r>
        <w:tab/>
        <w:t>ini</w:t>
      </w:r>
      <w:r>
        <w:tab/>
        <w:t>tjumaî</w:t>
      </w:r>
      <w:r>
        <w:tab/>
        <w:t>tua</w:t>
      </w:r>
      <w:r>
        <w:tab/>
        <w:t>kina</w:t>
      </w:r>
      <w:r>
        <w:tab/>
        <w:t>vaik</w:t>
      </w:r>
      <w:r w:rsidR="001E164C">
        <w:tab/>
        <w:t>ti-madju</w:t>
      </w:r>
      <w:r w:rsidR="001E164C">
        <w:tab/>
        <w:t>a</w:t>
      </w:r>
      <w:r w:rsidR="001E164C">
        <w:tab/>
        <w:t>em=sa</w:t>
      </w:r>
      <w:r w:rsidR="001E164C">
        <w:tab/>
        <w:t>tjua</w:t>
      </w:r>
      <w:r w:rsidR="001E164C">
        <w:tab/>
        <w:t>in=qaîa-an</w:t>
      </w:r>
    </w:p>
    <w:p w14:paraId="53955824" w14:textId="77777777" w:rsidR="00800AD8" w:rsidRDefault="00800AD8" w:rsidP="001E164C">
      <w:pPr>
        <w:pStyle w:val="InterlineTransNoFree"/>
        <w:tabs>
          <w:tab w:val="left" w:pos="1022"/>
          <w:tab w:val="left" w:pos="1466"/>
          <w:tab w:val="left" w:pos="2285"/>
          <w:tab w:val="left" w:pos="2789"/>
          <w:tab w:val="left" w:pos="3593"/>
          <w:tab w:val="left" w:pos="4232"/>
          <w:tab w:val="left" w:pos="5426"/>
          <w:tab w:val="left" w:pos="5690"/>
          <w:tab w:val="left" w:pos="6434"/>
          <w:tab w:val="left" w:pos="7043"/>
        </w:tabs>
      </w:pPr>
      <w:r>
        <w:tab/>
        <w:t>so</w:t>
      </w:r>
      <w:r>
        <w:tab/>
        <w:t>not</w:t>
      </w:r>
      <w:r>
        <w:tab/>
        <w:t>discuss</w:t>
      </w:r>
      <w:r>
        <w:tab/>
      </w:r>
      <w:r>
        <w:rPr>
          <w:smallCaps/>
        </w:rPr>
        <w:t>obl</w:t>
      </w:r>
      <w:r>
        <w:tab/>
        <w:t>mother</w:t>
      </w:r>
      <w:r>
        <w:tab/>
        <w:t>leave</w:t>
      </w:r>
      <w:r w:rsidR="001E164C">
        <w:tab/>
      </w:r>
      <w:r w:rsidR="001E164C">
        <w:rPr>
          <w:smallCaps/>
        </w:rPr>
        <w:t>f</w:t>
      </w:r>
      <w:r w:rsidR="001E164C">
        <w:t>-</w:t>
      </w:r>
      <w:r w:rsidR="001E164C">
        <w:rPr>
          <w:smallCaps/>
        </w:rPr>
        <w:t>3rd</w:t>
      </w:r>
      <w:r w:rsidR="001E164C">
        <w:t>.</w:t>
      </w:r>
      <w:r w:rsidR="001E164C">
        <w:rPr>
          <w:smallCaps/>
        </w:rPr>
        <w:t>pers</w:t>
      </w:r>
      <w:r w:rsidR="001E164C">
        <w:tab/>
      </w:r>
      <w:r w:rsidR="001E164C">
        <w:rPr>
          <w:smallCaps/>
        </w:rPr>
        <w:t>c</w:t>
      </w:r>
      <w:r w:rsidR="001E164C">
        <w:tab/>
      </w:r>
      <w:r w:rsidR="001E164C" w:rsidRPr="001E164C">
        <w:rPr>
          <w:smallCaps/>
        </w:rPr>
        <w:t>af</w:t>
      </w:r>
      <w:r w:rsidR="001E164C">
        <w:t>=go</w:t>
      </w:r>
      <w:r w:rsidR="001E164C">
        <w:tab/>
        <w:t>there</w:t>
      </w:r>
      <w:r w:rsidR="001E164C">
        <w:tab/>
      </w:r>
      <w:r w:rsidR="001E164C">
        <w:rPr>
          <w:smallCaps/>
        </w:rPr>
        <w:t>perf</w:t>
      </w:r>
      <w:r w:rsidR="001E164C">
        <w:t>=outsider-</w:t>
      </w:r>
      <w:r w:rsidR="001E164C">
        <w:rPr>
          <w:smallCaps/>
        </w:rPr>
        <w:t>nom</w:t>
      </w:r>
    </w:p>
    <w:p w14:paraId="236331AD" w14:textId="77777777" w:rsidR="00800AD8" w:rsidRDefault="001E164C" w:rsidP="001E164C">
      <w:pPr>
        <w:pStyle w:val="InterlineText"/>
        <w:tabs>
          <w:tab w:val="left" w:pos="533"/>
          <w:tab w:val="left" w:pos="1022"/>
          <w:tab w:val="left" w:pos="2051"/>
          <w:tab w:val="left" w:pos="3230"/>
          <w:tab w:val="left" w:pos="3719"/>
          <w:tab w:val="left" w:pos="5138"/>
          <w:tab w:val="left" w:pos="5402"/>
          <w:tab w:val="left" w:pos="6431"/>
        </w:tabs>
      </w:pPr>
      <w:r>
        <w:tab/>
      </w:r>
      <w:r w:rsidR="00800AD8">
        <w:t>nua</w:t>
      </w:r>
      <w:r w:rsidR="00800AD8">
        <w:tab/>
        <w:t>se</w:t>
      </w:r>
      <w:r>
        <w:tab/>
        <w:t>Tjuavudas,</w:t>
      </w:r>
      <w:r>
        <w:tab/>
        <w:t>sa</w:t>
      </w:r>
      <w:r>
        <w:tab/>
        <w:t>kikuangi</w:t>
      </w:r>
      <w:r>
        <w:tab/>
        <w:t>a</w:t>
      </w:r>
      <w:r>
        <w:tab/>
        <w:t>se</w:t>
      </w:r>
      <w:r>
        <w:tab/>
        <w:t>Tjuavudas.</w:t>
      </w:r>
    </w:p>
    <w:p w14:paraId="2F757019" w14:textId="77777777" w:rsidR="00800AD8" w:rsidRDefault="001E164C" w:rsidP="001E164C">
      <w:pPr>
        <w:pStyle w:val="InterlineGlossWithTrans"/>
        <w:tabs>
          <w:tab w:val="left" w:pos="533"/>
          <w:tab w:val="left" w:pos="1022"/>
          <w:tab w:val="left" w:pos="2051"/>
          <w:tab w:val="left" w:pos="3230"/>
          <w:tab w:val="left" w:pos="3719"/>
          <w:tab w:val="left" w:pos="5138"/>
          <w:tab w:val="left" w:pos="5402"/>
          <w:tab w:val="left" w:pos="6431"/>
        </w:tabs>
      </w:pPr>
      <w:r>
        <w:tab/>
      </w:r>
      <w:r w:rsidR="00800AD8">
        <w:t>nua</w:t>
      </w:r>
      <w:r w:rsidR="00800AD8">
        <w:tab/>
        <w:t>se</w:t>
      </w:r>
      <w:r>
        <w:tab/>
        <w:t>Tjuavudas</w:t>
      </w:r>
      <w:r>
        <w:tab/>
        <w:t>sa</w:t>
      </w:r>
      <w:r>
        <w:tab/>
        <w:t>ki-kuang-i</w:t>
      </w:r>
      <w:r>
        <w:tab/>
        <w:t>a</w:t>
      </w:r>
      <w:r>
        <w:tab/>
        <w:t>se</w:t>
      </w:r>
      <w:r>
        <w:tab/>
        <w:t>Tjuavudas</w:t>
      </w:r>
    </w:p>
    <w:p w14:paraId="475A360A" w14:textId="77777777" w:rsidR="00800AD8" w:rsidRDefault="00800AD8" w:rsidP="001E164C">
      <w:pPr>
        <w:pStyle w:val="InterlineTrans"/>
        <w:tabs>
          <w:tab w:val="left" w:pos="533"/>
          <w:tab w:val="left" w:pos="1022"/>
          <w:tab w:val="left" w:pos="2051"/>
          <w:tab w:val="left" w:pos="3230"/>
          <w:tab w:val="left" w:pos="3719"/>
          <w:tab w:val="left" w:pos="5138"/>
          <w:tab w:val="left" w:pos="5402"/>
          <w:tab w:val="left" w:pos="6431"/>
        </w:tabs>
      </w:pPr>
      <w:r>
        <w:tab/>
        <w:t>of</w:t>
      </w:r>
      <w:r>
        <w:tab/>
        <w:t>person.of</w:t>
      </w:r>
      <w:r w:rsidR="001E164C">
        <w:tab/>
        <w:t>(place)</w:t>
      </w:r>
      <w:r w:rsidR="001E164C">
        <w:tab/>
        <w:t>and</w:t>
      </w:r>
      <w:r w:rsidR="001E164C">
        <w:tab/>
        <w:t>do-firearm-</w:t>
      </w:r>
      <w:r w:rsidR="001E164C">
        <w:rPr>
          <w:smallCaps/>
        </w:rPr>
        <w:t>pf</w:t>
      </w:r>
      <w:r w:rsidR="001E164C">
        <w:rPr>
          <w:smallCaps/>
        </w:rPr>
        <w:tab/>
        <w:t>c</w:t>
      </w:r>
      <w:r w:rsidR="001E164C">
        <w:tab/>
        <w:t>person.of</w:t>
      </w:r>
      <w:r w:rsidR="001E164C">
        <w:tab/>
        <w:t>(place)</w:t>
      </w:r>
    </w:p>
    <w:p w14:paraId="6AD7F7FE" w14:textId="77777777" w:rsidR="00800AD8" w:rsidRDefault="00800AD8">
      <w:pPr>
        <w:pStyle w:val="InterlineFree"/>
      </w:pPr>
      <w:r>
        <w:t>He didn’t tell his mother; he went to the village of the Tjuavudas people and fired on them.</w:t>
      </w:r>
    </w:p>
    <w:p w14:paraId="7A51CDB8" w14:textId="77777777" w:rsidR="00800AD8" w:rsidRDefault="00DC1AE0" w:rsidP="001E164C">
      <w:pPr>
        <w:pStyle w:val="InterlineText"/>
        <w:tabs>
          <w:tab w:val="left" w:pos="533"/>
          <w:tab w:val="left" w:pos="1217"/>
          <w:tab w:val="left" w:pos="1661"/>
          <w:tab w:val="left" w:pos="2000"/>
          <w:tab w:val="left" w:pos="2969"/>
          <w:tab w:val="left" w:pos="3608"/>
          <w:tab w:val="left" w:pos="4472"/>
          <w:tab w:val="left" w:pos="4736"/>
        </w:tabs>
      </w:pPr>
      <w:r w:rsidRPr="003A1D48">
        <w:rPr>
          <w:rStyle w:val="InterlineTextNumChar"/>
        </w:rPr>
        <w:t>018</w:t>
      </w:r>
      <w:r w:rsidR="00800AD8">
        <w:tab/>
        <w:t>azua</w:t>
      </w:r>
      <w:r w:rsidR="00800AD8">
        <w:tab/>
        <w:t>ti</w:t>
      </w:r>
      <w:r w:rsidR="00800AD8">
        <w:tab/>
        <w:t>sa</w:t>
      </w:r>
      <w:r w:rsidR="001E164C">
        <w:tab/>
        <w:t>Simidalu</w:t>
      </w:r>
      <w:r w:rsidR="001E164C">
        <w:tab/>
        <w:t>saigu</w:t>
      </w:r>
      <w:r w:rsidR="001E164C">
        <w:tab/>
        <w:t>aravats</w:t>
      </w:r>
      <w:r w:rsidR="001E164C">
        <w:tab/>
        <w:t>a</w:t>
      </w:r>
      <w:r w:rsidR="001E164C">
        <w:tab/>
        <w:t>kiseqas.</w:t>
      </w:r>
    </w:p>
    <w:p w14:paraId="2F4E1530" w14:textId="77777777" w:rsidR="00800AD8" w:rsidRDefault="00800AD8" w:rsidP="001E164C">
      <w:pPr>
        <w:pStyle w:val="InterlineGlossWithTrans"/>
        <w:tabs>
          <w:tab w:val="left" w:pos="533"/>
          <w:tab w:val="left" w:pos="1217"/>
          <w:tab w:val="left" w:pos="1661"/>
          <w:tab w:val="left" w:pos="2000"/>
          <w:tab w:val="left" w:pos="2969"/>
          <w:tab w:val="left" w:pos="3608"/>
          <w:tab w:val="left" w:pos="4472"/>
          <w:tab w:val="left" w:pos="4736"/>
        </w:tabs>
      </w:pPr>
      <w:r>
        <w:tab/>
        <w:t>a-zua</w:t>
      </w:r>
      <w:r>
        <w:tab/>
        <w:t>ti</w:t>
      </w:r>
      <w:r>
        <w:tab/>
        <w:t>sa</w:t>
      </w:r>
      <w:r w:rsidR="001E164C">
        <w:tab/>
        <w:t>Simidalu</w:t>
      </w:r>
      <w:r w:rsidR="001E164C">
        <w:tab/>
        <w:t>saigu</w:t>
      </w:r>
      <w:r w:rsidR="001E164C">
        <w:tab/>
        <w:t>a-ravats</w:t>
      </w:r>
      <w:r w:rsidR="001E164C">
        <w:tab/>
        <w:t>a</w:t>
      </w:r>
      <w:r w:rsidR="001E164C">
        <w:tab/>
        <w:t>ki-seqas</w:t>
      </w:r>
    </w:p>
    <w:p w14:paraId="618FAA54" w14:textId="77777777" w:rsidR="00800AD8" w:rsidRDefault="00800AD8" w:rsidP="001E164C">
      <w:pPr>
        <w:pStyle w:val="InterlineTrans"/>
        <w:tabs>
          <w:tab w:val="left" w:pos="533"/>
          <w:tab w:val="left" w:pos="1217"/>
          <w:tab w:val="left" w:pos="1661"/>
          <w:tab w:val="left" w:pos="2000"/>
          <w:tab w:val="left" w:pos="2969"/>
          <w:tab w:val="left" w:pos="3608"/>
          <w:tab w:val="left" w:pos="4472"/>
          <w:tab w:val="left" w:pos="4736"/>
        </w:tabs>
      </w:pPr>
      <w:r>
        <w:tab/>
      </w:r>
      <w:r>
        <w:rPr>
          <w:smallCaps/>
        </w:rPr>
        <w:t>c-</w:t>
      </w:r>
      <w:r>
        <w:t>that</w:t>
      </w:r>
      <w:r>
        <w:tab/>
      </w:r>
      <w:r>
        <w:rPr>
          <w:smallCaps/>
        </w:rPr>
        <w:t>f.h</w:t>
      </w:r>
      <w:r>
        <w:tab/>
      </w:r>
      <w:r w:rsidR="001E164C" w:rsidRPr="001E164C">
        <w:rPr>
          <w:smallCaps/>
        </w:rPr>
        <w:t>h</w:t>
      </w:r>
      <w:r w:rsidR="001E164C">
        <w:tab/>
        <w:t>(name)</w:t>
      </w:r>
      <w:r w:rsidR="001E164C">
        <w:tab/>
        <w:t>skill</w:t>
      </w:r>
      <w:r w:rsidR="001E164C">
        <w:tab/>
      </w:r>
      <w:r w:rsidR="001E164C">
        <w:rPr>
          <w:smallCaps/>
        </w:rPr>
        <w:t>c-</w:t>
      </w:r>
      <w:r w:rsidR="001E164C">
        <w:t>true</w:t>
      </w:r>
      <w:r w:rsidR="001E164C">
        <w:rPr>
          <w:smallCaps/>
        </w:rPr>
        <w:tab/>
        <w:t>c</w:t>
      </w:r>
      <w:r w:rsidR="001E164C">
        <w:rPr>
          <w:smallCaps/>
        </w:rPr>
        <w:tab/>
      </w:r>
      <w:r w:rsidR="001E164C">
        <w:t>do-chop</w:t>
      </w:r>
    </w:p>
    <w:p w14:paraId="5F8634D3" w14:textId="77777777" w:rsidR="00800AD8" w:rsidRDefault="00800AD8">
      <w:pPr>
        <w:pStyle w:val="InterlineFree"/>
      </w:pPr>
      <w:r>
        <w:t>Simidalu was a very skilful fighter.</w:t>
      </w:r>
    </w:p>
    <w:p w14:paraId="3AA57A77" w14:textId="77777777" w:rsidR="00800AD8" w:rsidRDefault="00DC1AE0" w:rsidP="008443BA">
      <w:pPr>
        <w:pStyle w:val="InterlineText"/>
        <w:tabs>
          <w:tab w:val="left" w:pos="533"/>
          <w:tab w:val="left" w:pos="1022"/>
          <w:tab w:val="left" w:pos="1466"/>
          <w:tab w:val="left" w:pos="2240"/>
          <w:tab w:val="left" w:pos="2774"/>
          <w:tab w:val="left" w:pos="3038"/>
          <w:tab w:val="left" w:pos="4067"/>
        </w:tabs>
      </w:pPr>
      <w:r w:rsidRPr="003A1D48">
        <w:rPr>
          <w:rStyle w:val="InterlineTextNumChar"/>
        </w:rPr>
        <w:t>019</w:t>
      </w:r>
      <w:r w:rsidR="00800AD8">
        <w:tab/>
        <w:t>qau</w:t>
      </w:r>
      <w:r w:rsidR="00800AD8">
        <w:tab/>
        <w:t>ini</w:t>
      </w:r>
      <w:r w:rsidR="00800AD8">
        <w:tab/>
        <w:t>anga</w:t>
      </w:r>
      <w:r w:rsidR="00800AD8">
        <w:tab/>
        <w:t>vala</w:t>
      </w:r>
      <w:r w:rsidR="00800AD8">
        <w:tab/>
        <w:t>a</w:t>
      </w:r>
      <w:r w:rsidR="00800AD8">
        <w:tab/>
        <w:t>se</w:t>
      </w:r>
      <w:r w:rsidR="001E164C">
        <w:tab/>
        <w:t>Tjuavudas.</w:t>
      </w:r>
    </w:p>
    <w:p w14:paraId="7957EBB6" w14:textId="77777777" w:rsidR="00800AD8" w:rsidRDefault="00800AD8" w:rsidP="008443BA">
      <w:pPr>
        <w:pStyle w:val="InterlineGlossWithTrans"/>
        <w:tabs>
          <w:tab w:val="left" w:pos="533"/>
          <w:tab w:val="left" w:pos="1022"/>
          <w:tab w:val="left" w:pos="1466"/>
          <w:tab w:val="left" w:pos="2240"/>
          <w:tab w:val="left" w:pos="2774"/>
          <w:tab w:val="left" w:pos="3038"/>
          <w:tab w:val="left" w:pos="4067"/>
        </w:tabs>
      </w:pPr>
      <w:r>
        <w:tab/>
        <w:t>qau</w:t>
      </w:r>
      <w:r>
        <w:tab/>
        <w:t>ini</w:t>
      </w:r>
      <w:r>
        <w:tab/>
        <w:t>anga</w:t>
      </w:r>
      <w:r>
        <w:tab/>
        <w:t>vala</w:t>
      </w:r>
      <w:r>
        <w:tab/>
        <w:t>a</w:t>
      </w:r>
      <w:r>
        <w:tab/>
        <w:t>se</w:t>
      </w:r>
      <w:r w:rsidR="001E164C">
        <w:tab/>
        <w:t>Tjuavudas</w:t>
      </w:r>
    </w:p>
    <w:p w14:paraId="3CFAA612" w14:textId="77777777" w:rsidR="00800AD8" w:rsidRDefault="00800AD8" w:rsidP="008443BA">
      <w:pPr>
        <w:pStyle w:val="InterlineTrans"/>
        <w:tabs>
          <w:tab w:val="left" w:pos="533"/>
          <w:tab w:val="left" w:pos="1022"/>
          <w:tab w:val="left" w:pos="1466"/>
          <w:tab w:val="left" w:pos="2240"/>
          <w:tab w:val="left" w:pos="2774"/>
          <w:tab w:val="left" w:pos="3038"/>
          <w:tab w:val="left" w:pos="4067"/>
        </w:tabs>
      </w:pPr>
      <w:r>
        <w:tab/>
        <w:t>so</w:t>
      </w:r>
      <w:r>
        <w:tab/>
        <w:t>not</w:t>
      </w:r>
      <w:r>
        <w:tab/>
        <w:t>indeed</w:t>
      </w:r>
      <w:r>
        <w:tab/>
        <w:t>able</w:t>
      </w:r>
      <w:r>
        <w:rPr>
          <w:smallCaps/>
        </w:rPr>
        <w:tab/>
        <w:t>c</w:t>
      </w:r>
      <w:r>
        <w:rPr>
          <w:smallCaps/>
        </w:rPr>
        <w:tab/>
      </w:r>
      <w:r>
        <w:t>person.of</w:t>
      </w:r>
      <w:r w:rsidR="001E164C">
        <w:tab/>
        <w:t>(place)</w:t>
      </w:r>
    </w:p>
    <w:p w14:paraId="76C1CB3D" w14:textId="77777777" w:rsidR="00800AD8" w:rsidRDefault="00800AD8" w:rsidP="001E164C">
      <w:pPr>
        <w:pStyle w:val="InterlineFree"/>
        <w:tabs>
          <w:tab w:val="left" w:pos="1652"/>
          <w:tab w:val="left" w:pos="2726"/>
          <w:tab w:val="left" w:pos="3650"/>
          <w:tab w:val="left" w:pos="4559"/>
          <w:tab w:val="left" w:pos="5213"/>
          <w:tab w:val="left" w:pos="5777"/>
        </w:tabs>
      </w:pPr>
      <w:r>
        <w:t>The</w:t>
      </w:r>
      <w:r w:rsidR="008443BA">
        <w:t xml:space="preserve"> </w:t>
      </w:r>
      <w:r>
        <w:t>Tjuavudas</w:t>
      </w:r>
      <w:r w:rsidR="008443BA">
        <w:t xml:space="preserve"> </w:t>
      </w:r>
      <w:r>
        <w:t>people</w:t>
      </w:r>
      <w:r w:rsidR="008443BA">
        <w:t xml:space="preserve"> </w:t>
      </w:r>
      <w:r>
        <w:t>couldn’t</w:t>
      </w:r>
      <w:r w:rsidR="008443BA">
        <w:t xml:space="preserve"> </w:t>
      </w:r>
      <w:r>
        <w:t>win.</w:t>
      </w:r>
    </w:p>
    <w:p w14:paraId="039EE70A" w14:textId="77777777" w:rsidR="00800AD8" w:rsidRDefault="00DC1AE0" w:rsidP="008443BA">
      <w:pPr>
        <w:pStyle w:val="InterlineText"/>
        <w:tabs>
          <w:tab w:val="left" w:pos="533"/>
          <w:tab w:val="left" w:pos="1022"/>
          <w:tab w:val="left" w:pos="2171"/>
          <w:tab w:val="left" w:pos="2435"/>
          <w:tab w:val="left" w:pos="3344"/>
          <w:tab w:val="left" w:pos="4268"/>
          <w:tab w:val="left" w:pos="4862"/>
          <w:tab w:val="left" w:pos="5351"/>
          <w:tab w:val="left" w:pos="6065"/>
          <w:tab w:val="left" w:pos="6329"/>
        </w:tabs>
      </w:pPr>
      <w:r w:rsidRPr="003A1D48">
        <w:rPr>
          <w:rStyle w:val="InterlineTextNumChar"/>
        </w:rPr>
        <w:t>020</w:t>
      </w:r>
      <w:r w:rsidR="00800AD8">
        <w:tab/>
        <w:t>qau</w:t>
      </w:r>
      <w:r w:rsidR="00800AD8">
        <w:tab/>
        <w:t>djumaken</w:t>
      </w:r>
      <w:r w:rsidR="00800AD8">
        <w:tab/>
        <w:t>a</w:t>
      </w:r>
      <w:r w:rsidR="00800AD8">
        <w:tab/>
        <w:t>tsuqelaî</w:t>
      </w:r>
      <w:r w:rsidR="001E164C">
        <w:tab/>
        <w:t>katua</w:t>
      </w:r>
      <w:r w:rsidR="001E164C">
        <w:tab/>
        <w:t>qulu</w:t>
      </w:r>
      <w:r w:rsidR="001E164C">
        <w:tab/>
        <w:t>nua</w:t>
      </w:r>
      <w:r w:rsidR="001E164C">
        <w:tab/>
      </w:r>
      <w:smartTag w:uri="urn:schemas-microsoft-com:office:smarttags" w:element="place">
        <w:r w:rsidR="001E164C">
          <w:t>kama</w:t>
        </w:r>
      </w:smartTag>
      <w:r w:rsidR="001E164C">
        <w:t>,</w:t>
      </w:r>
      <w:r w:rsidR="008443BA">
        <w:tab/>
        <w:t>a</w:t>
      </w:r>
      <w:r w:rsidR="008443BA">
        <w:tab/>
        <w:t>sinipatseludju</w:t>
      </w:r>
    </w:p>
    <w:p w14:paraId="02121220" w14:textId="77777777" w:rsidR="00800AD8" w:rsidRDefault="00800AD8" w:rsidP="008443BA">
      <w:pPr>
        <w:pStyle w:val="InterlineGlossWithTrans"/>
        <w:tabs>
          <w:tab w:val="left" w:pos="533"/>
          <w:tab w:val="left" w:pos="1022"/>
          <w:tab w:val="left" w:pos="2171"/>
          <w:tab w:val="left" w:pos="2435"/>
          <w:tab w:val="left" w:pos="3344"/>
          <w:tab w:val="left" w:pos="4268"/>
          <w:tab w:val="left" w:pos="4862"/>
          <w:tab w:val="left" w:pos="5351"/>
          <w:tab w:val="left" w:pos="6065"/>
          <w:tab w:val="left" w:pos="6329"/>
        </w:tabs>
      </w:pPr>
      <w:r>
        <w:tab/>
        <w:t>qau</w:t>
      </w:r>
      <w:r>
        <w:tab/>
        <w:t>djumak-en</w:t>
      </w:r>
      <w:r>
        <w:tab/>
        <w:t>a</w:t>
      </w:r>
      <w:r>
        <w:tab/>
        <w:t>tsuqelaî</w:t>
      </w:r>
      <w:r w:rsidR="001E164C">
        <w:tab/>
        <w:t>ka-tua</w:t>
      </w:r>
      <w:r w:rsidR="001E164C">
        <w:tab/>
        <w:t>qulu</w:t>
      </w:r>
      <w:r w:rsidR="001E164C">
        <w:tab/>
        <w:t>nua</w:t>
      </w:r>
      <w:r w:rsidR="001E164C">
        <w:tab/>
      </w:r>
      <w:smartTag w:uri="urn:schemas-microsoft-com:office:smarttags" w:element="place">
        <w:r w:rsidR="001E164C">
          <w:t>kama</w:t>
        </w:r>
      </w:smartTag>
      <w:r w:rsidR="008443BA">
        <w:tab/>
        <w:t>a</w:t>
      </w:r>
      <w:r w:rsidR="008443BA">
        <w:tab/>
        <w:t>in=si-pa-tseludju</w:t>
      </w:r>
    </w:p>
    <w:p w14:paraId="0A4DFE8A" w14:textId="77777777" w:rsidR="00800AD8" w:rsidRDefault="00800AD8" w:rsidP="008443BA">
      <w:pPr>
        <w:pStyle w:val="InterlineTransNoFree"/>
        <w:tabs>
          <w:tab w:val="left" w:pos="1022"/>
          <w:tab w:val="left" w:pos="2171"/>
          <w:tab w:val="left" w:pos="2435"/>
          <w:tab w:val="left" w:pos="3344"/>
          <w:tab w:val="left" w:pos="4268"/>
          <w:tab w:val="left" w:pos="4862"/>
          <w:tab w:val="left" w:pos="5351"/>
          <w:tab w:val="left" w:pos="6065"/>
          <w:tab w:val="left" w:pos="6329"/>
        </w:tabs>
      </w:pPr>
      <w:r>
        <w:tab/>
        <w:t>so</w:t>
      </w:r>
      <w:r>
        <w:tab/>
        <w:t>find-</w:t>
      </w:r>
      <w:r>
        <w:rPr>
          <w:smallCaps/>
        </w:rPr>
        <w:t>pf</w:t>
      </w:r>
      <w:r>
        <w:rPr>
          <w:smallCaps/>
        </w:rPr>
        <w:tab/>
        <w:t>c</w:t>
      </w:r>
      <w:r>
        <w:rPr>
          <w:smallCaps/>
        </w:rPr>
        <w:tab/>
      </w:r>
      <w:r>
        <w:t>bone</w:t>
      </w:r>
      <w:r w:rsidR="001E164C">
        <w:tab/>
        <w:t>and-</w:t>
      </w:r>
      <w:r w:rsidR="001E164C">
        <w:rPr>
          <w:smallCaps/>
        </w:rPr>
        <w:t>obl</w:t>
      </w:r>
      <w:r w:rsidR="001E164C">
        <w:tab/>
        <w:t>head</w:t>
      </w:r>
      <w:r w:rsidR="001E164C">
        <w:tab/>
        <w:t>of</w:t>
      </w:r>
      <w:r w:rsidR="001E164C">
        <w:tab/>
        <w:t>father</w:t>
      </w:r>
      <w:r w:rsidR="008443BA">
        <w:rPr>
          <w:smallCaps/>
        </w:rPr>
        <w:tab/>
        <w:t>c</w:t>
      </w:r>
      <w:r w:rsidR="008443BA">
        <w:tab/>
      </w:r>
      <w:r w:rsidR="008443BA">
        <w:rPr>
          <w:smallCaps/>
        </w:rPr>
        <w:t>perf</w:t>
      </w:r>
      <w:r w:rsidR="008443BA">
        <w:t>=</w:t>
      </w:r>
      <w:r w:rsidR="008443BA">
        <w:rPr>
          <w:smallCaps/>
        </w:rPr>
        <w:t>if</w:t>
      </w:r>
      <w:r w:rsidR="008443BA">
        <w:t>-cause-point</w:t>
      </w:r>
    </w:p>
    <w:p w14:paraId="6D2AAE5A" w14:textId="77777777" w:rsidR="00800AD8" w:rsidRDefault="001E164C" w:rsidP="008443BA">
      <w:pPr>
        <w:pStyle w:val="InterlineText"/>
        <w:tabs>
          <w:tab w:val="left" w:pos="533"/>
          <w:tab w:val="left" w:pos="1037"/>
        </w:tabs>
      </w:pPr>
      <w:r>
        <w:tab/>
        <w:t>tua</w:t>
      </w:r>
      <w:r w:rsidR="008443BA">
        <w:tab/>
        <w:t>kavayan.</w:t>
      </w:r>
    </w:p>
    <w:p w14:paraId="196FA8B3" w14:textId="77777777" w:rsidR="00800AD8" w:rsidRDefault="001E164C" w:rsidP="008443BA">
      <w:pPr>
        <w:pStyle w:val="InterlineGlossWithTrans"/>
        <w:tabs>
          <w:tab w:val="left" w:pos="533"/>
          <w:tab w:val="left" w:pos="1037"/>
        </w:tabs>
      </w:pPr>
      <w:r>
        <w:tab/>
        <w:t>tua</w:t>
      </w:r>
      <w:r w:rsidR="008443BA">
        <w:tab/>
        <w:t>kavayan</w:t>
      </w:r>
    </w:p>
    <w:p w14:paraId="6BA7A8E0" w14:textId="77777777" w:rsidR="00800AD8" w:rsidRDefault="001E164C" w:rsidP="008443BA">
      <w:pPr>
        <w:pStyle w:val="InterlineTrans"/>
        <w:tabs>
          <w:tab w:val="left" w:pos="533"/>
          <w:tab w:val="left" w:pos="1037"/>
        </w:tabs>
        <w:rPr>
          <w:smallCaps/>
        </w:rPr>
      </w:pPr>
      <w:r>
        <w:tab/>
      </w:r>
      <w:r>
        <w:rPr>
          <w:smallCaps/>
        </w:rPr>
        <w:t>ob</w:t>
      </w:r>
      <w:r w:rsidR="008443BA">
        <w:rPr>
          <w:smallCaps/>
        </w:rPr>
        <w:t>l</w:t>
      </w:r>
      <w:r w:rsidR="008443BA">
        <w:rPr>
          <w:smallCaps/>
        </w:rPr>
        <w:tab/>
      </w:r>
      <w:r w:rsidR="008443BA">
        <w:t>bamboo.sp</w:t>
      </w:r>
    </w:p>
    <w:p w14:paraId="1A068F04" w14:textId="77777777" w:rsidR="00800AD8" w:rsidRDefault="00800AD8">
      <w:pPr>
        <w:pStyle w:val="InterlineFree"/>
      </w:pPr>
      <w:r>
        <w:t>He found his father’s skeleton and head, impaled on bamboo spikes.</w:t>
      </w:r>
    </w:p>
    <w:p w14:paraId="08A946D3" w14:textId="77777777" w:rsidR="00800AD8" w:rsidRDefault="00DC1AE0" w:rsidP="008443BA">
      <w:pPr>
        <w:pStyle w:val="InterlineText"/>
        <w:tabs>
          <w:tab w:val="left" w:pos="533"/>
          <w:tab w:val="left" w:pos="1022"/>
          <w:tab w:val="left" w:pos="1856"/>
          <w:tab w:val="left" w:pos="3185"/>
          <w:tab w:val="left" w:pos="3674"/>
          <w:tab w:val="left" w:pos="5783"/>
          <w:tab w:val="left" w:pos="6272"/>
          <w:tab w:val="left" w:pos="7496"/>
          <w:tab w:val="left" w:pos="7760"/>
        </w:tabs>
      </w:pPr>
      <w:r w:rsidRPr="003A1D48">
        <w:rPr>
          <w:rStyle w:val="InterlineTextNumChar"/>
        </w:rPr>
        <w:t>021</w:t>
      </w:r>
      <w:r w:rsidR="00800AD8">
        <w:tab/>
        <w:t>qau</w:t>
      </w:r>
      <w:r w:rsidR="00800AD8">
        <w:tab/>
        <w:t>alapen</w:t>
      </w:r>
      <w:r w:rsidR="00800AD8">
        <w:tab/>
        <w:t>nimadju</w:t>
      </w:r>
      <w:r w:rsidR="00800AD8">
        <w:tab/>
        <w:t>sa</w:t>
      </w:r>
      <w:r w:rsidR="008443BA">
        <w:tab/>
        <w:t>paîeteku-i,</w:t>
      </w:r>
      <w:r w:rsidR="008443BA">
        <w:tab/>
        <w:t>sa</w:t>
      </w:r>
      <w:r w:rsidR="008443BA">
        <w:tab/>
        <w:t>qepu-i</w:t>
      </w:r>
      <w:r w:rsidR="008443BA">
        <w:tab/>
        <w:t>a</w:t>
      </w:r>
      <w:r w:rsidR="008443BA">
        <w:tab/>
        <w:t>tsuqelaî.</w:t>
      </w:r>
    </w:p>
    <w:p w14:paraId="610ED33C" w14:textId="77777777" w:rsidR="00800AD8" w:rsidRDefault="00800AD8" w:rsidP="008443BA">
      <w:pPr>
        <w:pStyle w:val="InterlineGlossWithTrans"/>
        <w:tabs>
          <w:tab w:val="left" w:pos="533"/>
          <w:tab w:val="left" w:pos="1022"/>
          <w:tab w:val="left" w:pos="1856"/>
          <w:tab w:val="left" w:pos="3185"/>
          <w:tab w:val="left" w:pos="3674"/>
          <w:tab w:val="left" w:pos="5783"/>
          <w:tab w:val="left" w:pos="6272"/>
          <w:tab w:val="left" w:pos="7496"/>
          <w:tab w:val="left" w:pos="7760"/>
        </w:tabs>
      </w:pPr>
      <w:r>
        <w:tab/>
        <w:t>qau</w:t>
      </w:r>
      <w:r>
        <w:tab/>
        <w:t>alap-en</w:t>
      </w:r>
      <w:r>
        <w:tab/>
        <w:t>ni-madju</w:t>
      </w:r>
      <w:r>
        <w:tab/>
        <w:t>sa</w:t>
      </w:r>
      <w:r w:rsidR="008443BA">
        <w:tab/>
        <w:t>pa-îe-teku-i</w:t>
      </w:r>
      <w:r w:rsidR="008443BA">
        <w:tab/>
        <w:t>sa</w:t>
      </w:r>
      <w:r w:rsidR="008443BA">
        <w:tab/>
        <w:t>qepu-i</w:t>
      </w:r>
      <w:r w:rsidR="008443BA">
        <w:tab/>
        <w:t>a</w:t>
      </w:r>
      <w:r w:rsidR="008443BA">
        <w:tab/>
        <w:t>tsuqelaî</w:t>
      </w:r>
    </w:p>
    <w:p w14:paraId="10CA82AF" w14:textId="77777777" w:rsidR="00800AD8" w:rsidRDefault="00800AD8" w:rsidP="008443BA">
      <w:pPr>
        <w:pStyle w:val="InterlineTrans"/>
        <w:tabs>
          <w:tab w:val="left" w:pos="533"/>
          <w:tab w:val="left" w:pos="1022"/>
          <w:tab w:val="left" w:pos="1856"/>
          <w:tab w:val="left" w:pos="3185"/>
          <w:tab w:val="left" w:pos="3674"/>
          <w:tab w:val="left" w:pos="5783"/>
          <w:tab w:val="left" w:pos="6272"/>
          <w:tab w:val="left" w:pos="7496"/>
          <w:tab w:val="left" w:pos="7760"/>
        </w:tabs>
      </w:pPr>
      <w:r>
        <w:tab/>
        <w:t>so</w:t>
      </w:r>
      <w:r>
        <w:tab/>
        <w:t>take-</w:t>
      </w:r>
      <w:r>
        <w:rPr>
          <w:smallCaps/>
        </w:rPr>
        <w:t>pf</w:t>
      </w:r>
      <w:r>
        <w:tab/>
        <w:t>by-</w:t>
      </w:r>
      <w:r>
        <w:rPr>
          <w:smallCaps/>
        </w:rPr>
        <w:t>3rd.pers</w:t>
      </w:r>
      <w:r>
        <w:tab/>
        <w:t>and</w:t>
      </w:r>
      <w:r w:rsidR="008443BA">
        <w:tab/>
        <w:t>cause-go.to-down-</w:t>
      </w:r>
      <w:r w:rsidR="008443BA">
        <w:rPr>
          <w:smallCaps/>
        </w:rPr>
        <w:t>pf</w:t>
      </w:r>
      <w:r w:rsidR="008443BA">
        <w:tab/>
        <w:t>and</w:t>
      </w:r>
      <w:r w:rsidR="008443BA">
        <w:tab/>
        <w:t>associate-</w:t>
      </w:r>
      <w:r w:rsidR="008443BA">
        <w:rPr>
          <w:smallCaps/>
        </w:rPr>
        <w:t>pf</w:t>
      </w:r>
      <w:r w:rsidR="008443BA">
        <w:rPr>
          <w:smallCaps/>
        </w:rPr>
        <w:tab/>
        <w:t>c</w:t>
      </w:r>
      <w:r w:rsidR="008443BA">
        <w:rPr>
          <w:smallCaps/>
        </w:rPr>
        <w:tab/>
      </w:r>
      <w:r w:rsidR="008443BA">
        <w:t>bone</w:t>
      </w:r>
    </w:p>
    <w:p w14:paraId="44043DE7" w14:textId="77777777" w:rsidR="00800AD8" w:rsidRDefault="00800AD8">
      <w:pPr>
        <w:pStyle w:val="InterlineFree"/>
      </w:pPr>
      <w:r>
        <w:t>He took them down and collected up the bones.</w:t>
      </w:r>
    </w:p>
    <w:p w14:paraId="71C7A7F3" w14:textId="77777777" w:rsidR="00800AD8" w:rsidRDefault="00DC1AE0" w:rsidP="003F0CC0">
      <w:pPr>
        <w:pStyle w:val="InterlineText"/>
        <w:tabs>
          <w:tab w:val="left" w:pos="533"/>
          <w:tab w:val="left" w:pos="1022"/>
          <w:tab w:val="left" w:pos="1511"/>
          <w:tab w:val="left" w:pos="2735"/>
          <w:tab w:val="left" w:pos="4064"/>
          <w:tab w:val="left" w:pos="4928"/>
          <w:tab w:val="left" w:pos="7592"/>
          <w:tab w:val="left" w:pos="7856"/>
        </w:tabs>
      </w:pPr>
      <w:r w:rsidRPr="003A1D48">
        <w:rPr>
          <w:rStyle w:val="InterlineTextNumChar"/>
        </w:rPr>
        <w:t>022</w:t>
      </w:r>
      <w:r w:rsidR="00800AD8">
        <w:tab/>
        <w:t>qau</w:t>
      </w:r>
      <w:r w:rsidR="00800AD8">
        <w:tab/>
        <w:t>sa</w:t>
      </w:r>
      <w:r w:rsidR="00800AD8">
        <w:tab/>
        <w:t>kisenayi</w:t>
      </w:r>
      <w:r w:rsidR="00800AD8">
        <w:tab/>
        <w:t>nimadju:</w:t>
      </w:r>
      <w:r w:rsidR="008443BA">
        <w:tab/>
        <w:t>“kuda</w:t>
      </w:r>
      <w:r w:rsidR="008443BA">
        <w:tab/>
        <w:t>mapatsatsaitsaing</w:t>
      </w:r>
      <w:r w:rsidR="008443BA">
        <w:tab/>
        <w:t>a</w:t>
      </w:r>
      <w:r w:rsidR="003F0CC0">
        <w:tab/>
        <w:t>tsuqelaî</w:t>
      </w:r>
    </w:p>
    <w:p w14:paraId="1382F7BC" w14:textId="77777777" w:rsidR="00800AD8" w:rsidRDefault="00800AD8" w:rsidP="003F0CC0">
      <w:pPr>
        <w:pStyle w:val="InterlineGlossWithTrans"/>
        <w:tabs>
          <w:tab w:val="left" w:pos="533"/>
          <w:tab w:val="left" w:pos="1022"/>
          <w:tab w:val="left" w:pos="1511"/>
          <w:tab w:val="left" w:pos="2735"/>
          <w:tab w:val="left" w:pos="4064"/>
          <w:tab w:val="left" w:pos="4928"/>
          <w:tab w:val="left" w:pos="7592"/>
          <w:tab w:val="left" w:pos="7856"/>
        </w:tabs>
      </w:pPr>
      <w:r>
        <w:tab/>
        <w:t>qau</w:t>
      </w:r>
      <w:r>
        <w:tab/>
        <w:t>sa</w:t>
      </w:r>
      <w:r>
        <w:tab/>
        <w:t>ki-senay-i</w:t>
      </w:r>
      <w:r>
        <w:tab/>
        <w:t>ni-madju</w:t>
      </w:r>
      <w:r w:rsidR="008443BA">
        <w:tab/>
        <w:t>kuda</w:t>
      </w:r>
      <w:r w:rsidR="008443BA">
        <w:tab/>
        <w:t>ma-pa-tsa-tsai-tsaing</w:t>
      </w:r>
      <w:r w:rsidR="008443BA">
        <w:tab/>
        <w:t>a</w:t>
      </w:r>
      <w:r w:rsidR="003F0CC0">
        <w:tab/>
        <w:t>tsuqelaî</w:t>
      </w:r>
    </w:p>
    <w:p w14:paraId="2266B4DA" w14:textId="77777777" w:rsidR="00800AD8" w:rsidRDefault="00800AD8" w:rsidP="003F0CC0">
      <w:pPr>
        <w:pStyle w:val="InterlineTransNoFree"/>
        <w:tabs>
          <w:tab w:val="left" w:pos="1022"/>
          <w:tab w:val="left" w:pos="1511"/>
          <w:tab w:val="left" w:pos="2735"/>
          <w:tab w:val="left" w:pos="4064"/>
          <w:tab w:val="left" w:pos="4928"/>
          <w:tab w:val="left" w:pos="7592"/>
          <w:tab w:val="left" w:pos="7856"/>
        </w:tabs>
      </w:pPr>
      <w:r>
        <w:tab/>
        <w:t>so</w:t>
      </w:r>
      <w:r>
        <w:tab/>
        <w:t>and</w:t>
      </w:r>
      <w:r>
        <w:tab/>
        <w:t>do-chant-</w:t>
      </w:r>
      <w:r>
        <w:rPr>
          <w:smallCaps/>
        </w:rPr>
        <w:t>pf</w:t>
      </w:r>
      <w:r>
        <w:tab/>
        <w:t>by-</w:t>
      </w:r>
      <w:r>
        <w:rPr>
          <w:smallCaps/>
        </w:rPr>
        <w:t>3rd.pers</w:t>
      </w:r>
      <w:r w:rsidR="008443BA">
        <w:tab/>
        <w:t>do.what</w:t>
      </w:r>
      <w:r w:rsidR="008443BA">
        <w:tab/>
      </w:r>
      <w:r w:rsidR="008443BA">
        <w:rPr>
          <w:smallCaps/>
        </w:rPr>
        <w:t>stat</w:t>
      </w:r>
      <w:r w:rsidR="008443BA">
        <w:t>-cause-</w:t>
      </w:r>
      <w:r w:rsidR="008443BA">
        <w:rPr>
          <w:smallCaps/>
        </w:rPr>
        <w:t>red</w:t>
      </w:r>
      <w:r w:rsidR="008443BA">
        <w:t>-</w:t>
      </w:r>
      <w:r w:rsidR="008443BA">
        <w:rPr>
          <w:smallCaps/>
        </w:rPr>
        <w:t>red</w:t>
      </w:r>
      <w:r w:rsidR="008443BA">
        <w:t>-fasten</w:t>
      </w:r>
      <w:r w:rsidR="008443BA">
        <w:rPr>
          <w:smallCaps/>
        </w:rPr>
        <w:tab/>
        <w:t>c</w:t>
      </w:r>
      <w:r w:rsidR="003F0CC0">
        <w:rPr>
          <w:smallCaps/>
        </w:rPr>
        <w:tab/>
      </w:r>
      <w:r w:rsidR="003F0CC0">
        <w:t>bone</w:t>
      </w:r>
    </w:p>
    <w:p w14:paraId="5934C298" w14:textId="77777777" w:rsidR="00800AD8" w:rsidRDefault="00800AD8" w:rsidP="003F0CC0">
      <w:pPr>
        <w:pStyle w:val="InterlineText"/>
        <w:tabs>
          <w:tab w:val="left" w:pos="533"/>
          <w:tab w:val="left" w:pos="872"/>
        </w:tabs>
      </w:pPr>
      <w:r>
        <w:tab/>
        <w:t>ni</w:t>
      </w:r>
      <w:r>
        <w:tab/>
      </w:r>
      <w:smartTag w:uri="urn:schemas-microsoft-com:office:smarttags" w:element="place">
        <w:r>
          <w:t>kama</w:t>
        </w:r>
      </w:smartTag>
      <w:r>
        <w:t>.”</w:t>
      </w:r>
    </w:p>
    <w:p w14:paraId="581A3249" w14:textId="77777777" w:rsidR="00800AD8" w:rsidRDefault="00800AD8" w:rsidP="003F0CC0">
      <w:pPr>
        <w:pStyle w:val="InterlineGlossWithTrans"/>
        <w:tabs>
          <w:tab w:val="left" w:pos="533"/>
          <w:tab w:val="left" w:pos="872"/>
        </w:tabs>
      </w:pPr>
      <w:r>
        <w:tab/>
        <w:t>ni</w:t>
      </w:r>
      <w:r>
        <w:tab/>
      </w:r>
      <w:smartTag w:uri="urn:schemas-microsoft-com:office:smarttags" w:element="place">
        <w:r>
          <w:t>kama</w:t>
        </w:r>
      </w:smartTag>
    </w:p>
    <w:p w14:paraId="0007F809" w14:textId="77777777" w:rsidR="00800AD8" w:rsidRDefault="003F0CC0" w:rsidP="00B76180">
      <w:pPr>
        <w:pStyle w:val="InterlineTransNoFree"/>
        <w:tabs>
          <w:tab w:val="left" w:pos="872"/>
          <w:tab w:val="right" w:pos="8789"/>
        </w:tabs>
      </w:pPr>
      <w:r>
        <w:tab/>
      </w:r>
      <w:r w:rsidR="00800AD8">
        <w:t>of</w:t>
      </w:r>
      <w:r w:rsidR="00800AD8">
        <w:tab/>
        <w:t>father</w:t>
      </w:r>
      <w:r>
        <w:tab/>
        <w:t>And he chanted over them: “May father’s bones join together!”</w:t>
      </w:r>
    </w:p>
    <w:p w14:paraId="4CC318C2" w14:textId="77777777" w:rsidR="00800AD8" w:rsidRDefault="00DC1AE0" w:rsidP="003F0CC0">
      <w:pPr>
        <w:pStyle w:val="InterlineText"/>
        <w:tabs>
          <w:tab w:val="left" w:pos="533"/>
          <w:tab w:val="left" w:pos="1022"/>
          <w:tab w:val="left" w:pos="3686"/>
          <w:tab w:val="left" w:pos="3950"/>
          <w:tab w:val="left" w:pos="4859"/>
          <w:tab w:val="left" w:pos="5348"/>
        </w:tabs>
      </w:pPr>
      <w:r w:rsidRPr="003A1D48">
        <w:rPr>
          <w:rStyle w:val="InterlineTextNumChar"/>
        </w:rPr>
        <w:t>023</w:t>
      </w:r>
      <w:r w:rsidR="00800AD8">
        <w:tab/>
        <w:t>qau</w:t>
      </w:r>
      <w:r w:rsidR="00800AD8">
        <w:tab/>
        <w:t>mapatsatsaitsaing</w:t>
      </w:r>
      <w:r w:rsidR="003F0CC0">
        <w:tab/>
        <w:t>a</w:t>
      </w:r>
      <w:r w:rsidR="003F0CC0">
        <w:tab/>
        <w:t>tsuqelaî</w:t>
      </w:r>
      <w:r w:rsidR="003F0CC0">
        <w:tab/>
        <w:t>nua</w:t>
      </w:r>
      <w:r w:rsidR="003F0CC0">
        <w:tab/>
      </w:r>
      <w:smartTag w:uri="urn:schemas-microsoft-com:office:smarttags" w:element="place">
        <w:r w:rsidR="003F0CC0">
          <w:t>kama</w:t>
        </w:r>
      </w:smartTag>
      <w:r w:rsidR="003F0CC0">
        <w:t>.</w:t>
      </w:r>
    </w:p>
    <w:p w14:paraId="739999C0" w14:textId="77777777" w:rsidR="00800AD8" w:rsidRDefault="00800AD8" w:rsidP="003F0CC0">
      <w:pPr>
        <w:pStyle w:val="InterlineGlossWithTrans"/>
        <w:tabs>
          <w:tab w:val="left" w:pos="533"/>
          <w:tab w:val="left" w:pos="1022"/>
          <w:tab w:val="left" w:pos="3686"/>
          <w:tab w:val="left" w:pos="3950"/>
          <w:tab w:val="left" w:pos="4859"/>
          <w:tab w:val="left" w:pos="5348"/>
        </w:tabs>
      </w:pPr>
      <w:r>
        <w:tab/>
        <w:t>qau</w:t>
      </w:r>
      <w:r>
        <w:tab/>
        <w:t>ma-pa-tsa-tsai-tsaing</w:t>
      </w:r>
      <w:r w:rsidR="003F0CC0">
        <w:tab/>
        <w:t>a</w:t>
      </w:r>
      <w:r w:rsidR="003F0CC0">
        <w:tab/>
        <w:t>tsuqelaî</w:t>
      </w:r>
      <w:r w:rsidR="003F0CC0">
        <w:tab/>
        <w:t>nua</w:t>
      </w:r>
      <w:r w:rsidR="003F0CC0">
        <w:tab/>
      </w:r>
      <w:smartTag w:uri="urn:schemas-microsoft-com:office:smarttags" w:element="place">
        <w:r w:rsidR="003F0CC0">
          <w:t>kama</w:t>
        </w:r>
      </w:smartTag>
    </w:p>
    <w:p w14:paraId="66AC48F8" w14:textId="77777777" w:rsidR="00800AD8" w:rsidRDefault="00800AD8" w:rsidP="003F0CC0">
      <w:pPr>
        <w:pStyle w:val="InterlineTrans"/>
        <w:tabs>
          <w:tab w:val="left" w:pos="533"/>
          <w:tab w:val="left" w:pos="1022"/>
          <w:tab w:val="left" w:pos="3686"/>
          <w:tab w:val="left" w:pos="3950"/>
          <w:tab w:val="left" w:pos="4859"/>
          <w:tab w:val="left" w:pos="5348"/>
        </w:tabs>
      </w:pPr>
      <w:r>
        <w:tab/>
        <w:t>so</w:t>
      </w:r>
      <w:r>
        <w:tab/>
      </w:r>
      <w:r>
        <w:rPr>
          <w:smallCaps/>
        </w:rPr>
        <w:t>stat</w:t>
      </w:r>
      <w:r>
        <w:t>-cause-</w:t>
      </w:r>
      <w:r>
        <w:rPr>
          <w:smallCaps/>
        </w:rPr>
        <w:t>red</w:t>
      </w:r>
      <w:r>
        <w:t>-</w:t>
      </w:r>
      <w:r>
        <w:rPr>
          <w:smallCaps/>
        </w:rPr>
        <w:t>red</w:t>
      </w:r>
      <w:r>
        <w:t>-fasten</w:t>
      </w:r>
      <w:r w:rsidR="003F0CC0">
        <w:rPr>
          <w:smallCaps/>
        </w:rPr>
        <w:tab/>
        <w:t>c</w:t>
      </w:r>
      <w:r w:rsidR="003F0CC0">
        <w:rPr>
          <w:smallCaps/>
        </w:rPr>
        <w:tab/>
      </w:r>
      <w:r w:rsidR="003F0CC0">
        <w:t>bone</w:t>
      </w:r>
      <w:r w:rsidR="003F0CC0">
        <w:tab/>
        <w:t>of</w:t>
      </w:r>
      <w:r w:rsidR="003F0CC0">
        <w:tab/>
        <w:t>father</w:t>
      </w:r>
    </w:p>
    <w:p w14:paraId="7A78336C" w14:textId="77777777" w:rsidR="00800AD8" w:rsidRDefault="00800AD8">
      <w:pPr>
        <w:pStyle w:val="InterlineFree"/>
      </w:pPr>
      <w:r>
        <w:t>And his father’s bones joined together.</w:t>
      </w:r>
    </w:p>
    <w:p w14:paraId="7059B490" w14:textId="77777777" w:rsidR="00800AD8" w:rsidRDefault="00DC1AE0" w:rsidP="003F0CC0">
      <w:pPr>
        <w:pStyle w:val="InterlineText"/>
        <w:tabs>
          <w:tab w:val="left" w:pos="533"/>
          <w:tab w:val="left" w:pos="1397"/>
          <w:tab w:val="left" w:pos="2516"/>
          <w:tab w:val="left" w:pos="2960"/>
        </w:tabs>
      </w:pPr>
      <w:r w:rsidRPr="003A1D48">
        <w:rPr>
          <w:rStyle w:val="InterlineTextNumChar"/>
        </w:rPr>
        <w:t>024</w:t>
      </w:r>
      <w:r w:rsidR="00800AD8">
        <w:tab/>
        <w:t>“kuda</w:t>
      </w:r>
      <w:r w:rsidR="00800AD8">
        <w:tab/>
        <w:t>puseti</w:t>
      </w:r>
      <w:r w:rsidR="00800AD8">
        <w:tab/>
        <w:t>ti</w:t>
      </w:r>
      <w:r w:rsidR="00800AD8">
        <w:tab/>
      </w:r>
      <w:smartTag w:uri="urn:schemas-microsoft-com:office:smarttags" w:element="place">
        <w:r w:rsidR="00800AD8">
          <w:t>kama</w:t>
        </w:r>
      </w:smartTag>
      <w:r w:rsidR="00800AD8">
        <w:t>.”</w:t>
      </w:r>
    </w:p>
    <w:p w14:paraId="3C70DBBE" w14:textId="77777777" w:rsidR="00800AD8" w:rsidRDefault="00800AD8" w:rsidP="003F0CC0">
      <w:pPr>
        <w:pStyle w:val="InterlineGlossWithTrans"/>
        <w:tabs>
          <w:tab w:val="left" w:pos="533"/>
          <w:tab w:val="left" w:pos="1397"/>
          <w:tab w:val="left" w:pos="2516"/>
          <w:tab w:val="left" w:pos="2960"/>
        </w:tabs>
      </w:pPr>
      <w:r>
        <w:tab/>
        <w:t>kuda</w:t>
      </w:r>
      <w:r>
        <w:tab/>
        <w:t>pu-seti</w:t>
      </w:r>
      <w:r>
        <w:tab/>
        <w:t>ti</w:t>
      </w:r>
      <w:r>
        <w:tab/>
      </w:r>
      <w:smartTag w:uri="urn:schemas-microsoft-com:office:smarttags" w:element="place">
        <w:r>
          <w:t>kama</w:t>
        </w:r>
      </w:smartTag>
    </w:p>
    <w:p w14:paraId="50AAE35C" w14:textId="77777777" w:rsidR="00800AD8" w:rsidRDefault="00800AD8" w:rsidP="00B76180">
      <w:pPr>
        <w:pStyle w:val="InterlineTransNoFree"/>
        <w:tabs>
          <w:tab w:val="left" w:pos="1397"/>
          <w:tab w:val="left" w:pos="2516"/>
          <w:tab w:val="left" w:pos="2960"/>
          <w:tab w:val="right" w:pos="8789"/>
        </w:tabs>
      </w:pPr>
      <w:r>
        <w:tab/>
        <w:t>do.what</w:t>
      </w:r>
      <w:r>
        <w:tab/>
        <w:t>have-meat</w:t>
      </w:r>
      <w:r>
        <w:tab/>
      </w:r>
      <w:r>
        <w:rPr>
          <w:smallCaps/>
        </w:rPr>
        <w:t>f.h</w:t>
      </w:r>
      <w:r>
        <w:tab/>
        <w:t>father</w:t>
      </w:r>
      <w:r w:rsidR="003F0CC0">
        <w:tab/>
        <w:t>“May flesh come on my father’s body!”</w:t>
      </w:r>
    </w:p>
    <w:p w14:paraId="46E12A5F" w14:textId="77777777" w:rsidR="00800AD8" w:rsidRDefault="00DC1AE0" w:rsidP="003F0CC0">
      <w:pPr>
        <w:pStyle w:val="InterlineText"/>
        <w:tabs>
          <w:tab w:val="left" w:pos="533"/>
          <w:tab w:val="left" w:pos="1652"/>
          <w:tab w:val="left" w:pos="1916"/>
        </w:tabs>
      </w:pPr>
      <w:r w:rsidRPr="003A1D48">
        <w:rPr>
          <w:rStyle w:val="InterlineTextNumChar"/>
        </w:rPr>
        <w:t>025</w:t>
      </w:r>
      <w:r w:rsidR="00800AD8">
        <w:tab/>
        <w:t>puseti</w:t>
      </w:r>
      <w:r w:rsidR="00800AD8">
        <w:tab/>
        <w:t>a</w:t>
      </w:r>
      <w:r w:rsidR="00800AD8">
        <w:tab/>
      </w:r>
      <w:smartTag w:uri="urn:schemas-microsoft-com:office:smarttags" w:element="place">
        <w:r w:rsidR="00800AD8">
          <w:t>kama</w:t>
        </w:r>
      </w:smartTag>
      <w:r w:rsidR="00800AD8">
        <w:t>.</w:t>
      </w:r>
    </w:p>
    <w:p w14:paraId="47235235" w14:textId="77777777" w:rsidR="00800AD8" w:rsidRDefault="00800AD8" w:rsidP="003F0CC0">
      <w:pPr>
        <w:pStyle w:val="InterlineGlossWithTrans"/>
        <w:tabs>
          <w:tab w:val="left" w:pos="533"/>
          <w:tab w:val="left" w:pos="1652"/>
          <w:tab w:val="left" w:pos="1916"/>
        </w:tabs>
      </w:pPr>
      <w:r>
        <w:tab/>
        <w:t>pu-seti</w:t>
      </w:r>
      <w:r>
        <w:tab/>
        <w:t>a</w:t>
      </w:r>
      <w:r>
        <w:tab/>
      </w:r>
      <w:smartTag w:uri="urn:schemas-microsoft-com:office:smarttags" w:element="place">
        <w:r>
          <w:t>kama</w:t>
        </w:r>
      </w:smartTag>
    </w:p>
    <w:p w14:paraId="311590F9" w14:textId="77777777" w:rsidR="00800AD8" w:rsidRDefault="00800AD8" w:rsidP="00B76180">
      <w:pPr>
        <w:pStyle w:val="InterlineTransNoFree"/>
        <w:tabs>
          <w:tab w:val="left" w:pos="1652"/>
          <w:tab w:val="left" w:pos="1916"/>
          <w:tab w:val="right" w:pos="8789"/>
        </w:tabs>
      </w:pPr>
      <w:r>
        <w:tab/>
        <w:t>have-meat</w:t>
      </w:r>
      <w:r>
        <w:rPr>
          <w:smallCaps/>
        </w:rPr>
        <w:tab/>
        <w:t>c</w:t>
      </w:r>
      <w:r>
        <w:rPr>
          <w:smallCaps/>
        </w:rPr>
        <w:tab/>
      </w:r>
      <w:r>
        <w:t>father</w:t>
      </w:r>
      <w:r w:rsidR="003F0CC0">
        <w:tab/>
        <w:t>Flesh came on his father’s body.</w:t>
      </w:r>
    </w:p>
    <w:p w14:paraId="23677281" w14:textId="77777777" w:rsidR="00800AD8" w:rsidRDefault="00DC1AE0" w:rsidP="003F0CC0">
      <w:pPr>
        <w:pStyle w:val="InterlineText"/>
        <w:tabs>
          <w:tab w:val="left" w:pos="533"/>
          <w:tab w:val="left" w:pos="1397"/>
          <w:tab w:val="left" w:pos="2621"/>
          <w:tab w:val="left" w:pos="3065"/>
        </w:tabs>
      </w:pPr>
      <w:r w:rsidRPr="003A1D48">
        <w:rPr>
          <w:rStyle w:val="InterlineTextNumChar"/>
        </w:rPr>
        <w:t>026</w:t>
      </w:r>
      <w:r w:rsidR="00800AD8">
        <w:tab/>
        <w:t>“kuda</w:t>
      </w:r>
      <w:r w:rsidR="00800AD8">
        <w:tab/>
        <w:t>kiîavaran</w:t>
      </w:r>
      <w:r w:rsidR="00800AD8">
        <w:tab/>
        <w:t>ti</w:t>
      </w:r>
      <w:r w:rsidR="00800AD8">
        <w:tab/>
      </w:r>
      <w:smartTag w:uri="urn:schemas-microsoft-com:office:smarttags" w:element="place">
        <w:r w:rsidR="00800AD8">
          <w:t>kama</w:t>
        </w:r>
      </w:smartTag>
      <w:r w:rsidR="00800AD8">
        <w:t>.”</w:t>
      </w:r>
    </w:p>
    <w:p w14:paraId="52A094BB" w14:textId="77777777" w:rsidR="00800AD8" w:rsidRDefault="00800AD8" w:rsidP="003F0CC0">
      <w:pPr>
        <w:pStyle w:val="InterlineGlossWithTrans"/>
        <w:tabs>
          <w:tab w:val="left" w:pos="533"/>
          <w:tab w:val="left" w:pos="1397"/>
          <w:tab w:val="left" w:pos="2621"/>
          <w:tab w:val="left" w:pos="3065"/>
        </w:tabs>
      </w:pPr>
      <w:r>
        <w:tab/>
        <w:t>kuda</w:t>
      </w:r>
      <w:r>
        <w:tab/>
        <w:t>ki-îavar-an</w:t>
      </w:r>
      <w:r>
        <w:tab/>
        <w:t>ti</w:t>
      </w:r>
      <w:r>
        <w:tab/>
      </w:r>
      <w:smartTag w:uri="urn:schemas-microsoft-com:office:smarttags" w:element="place">
        <w:r>
          <w:t>kama</w:t>
        </w:r>
      </w:smartTag>
    </w:p>
    <w:p w14:paraId="7576A9EA" w14:textId="77777777" w:rsidR="00800AD8" w:rsidRDefault="00800AD8" w:rsidP="00B76180">
      <w:pPr>
        <w:pStyle w:val="InterlineTransNoFree"/>
        <w:tabs>
          <w:tab w:val="left" w:pos="1397"/>
          <w:tab w:val="left" w:pos="2621"/>
          <w:tab w:val="left" w:pos="3065"/>
          <w:tab w:val="right" w:pos="8789"/>
        </w:tabs>
      </w:pPr>
      <w:r>
        <w:tab/>
        <w:t>do.what</w:t>
      </w:r>
      <w:r>
        <w:tab/>
        <w:t>do-speak-</w:t>
      </w:r>
      <w:r>
        <w:rPr>
          <w:smallCaps/>
        </w:rPr>
        <w:t>lf</w:t>
      </w:r>
      <w:r>
        <w:tab/>
      </w:r>
      <w:r>
        <w:rPr>
          <w:smallCaps/>
        </w:rPr>
        <w:t>f.h</w:t>
      </w:r>
      <w:r>
        <w:tab/>
        <w:t>father</w:t>
      </w:r>
      <w:r w:rsidR="003F0CC0">
        <w:tab/>
        <w:t>“May father speak!”</w:t>
      </w:r>
    </w:p>
    <w:p w14:paraId="646169FF" w14:textId="77777777" w:rsidR="00800AD8" w:rsidRDefault="00DC1AE0" w:rsidP="003F0CC0">
      <w:pPr>
        <w:pStyle w:val="InterlineText"/>
        <w:tabs>
          <w:tab w:val="left" w:pos="533"/>
          <w:tab w:val="left" w:pos="1757"/>
          <w:tab w:val="left" w:pos="2021"/>
        </w:tabs>
      </w:pPr>
      <w:r w:rsidRPr="003A1D48">
        <w:rPr>
          <w:rStyle w:val="InterlineTextNumChar"/>
        </w:rPr>
        <w:t>027</w:t>
      </w:r>
      <w:r w:rsidR="00800AD8">
        <w:tab/>
        <w:t>kiîavaran</w:t>
      </w:r>
      <w:r w:rsidR="00800AD8">
        <w:tab/>
        <w:t>a</w:t>
      </w:r>
      <w:r w:rsidR="00800AD8">
        <w:tab/>
      </w:r>
      <w:smartTag w:uri="urn:schemas-microsoft-com:office:smarttags" w:element="place">
        <w:r w:rsidR="00800AD8">
          <w:t>kama</w:t>
        </w:r>
      </w:smartTag>
      <w:r w:rsidR="00800AD8">
        <w:t>.</w:t>
      </w:r>
    </w:p>
    <w:p w14:paraId="082C3C5F" w14:textId="77777777" w:rsidR="00800AD8" w:rsidRDefault="00800AD8" w:rsidP="003F0CC0">
      <w:pPr>
        <w:pStyle w:val="InterlineGlossWithTrans"/>
        <w:tabs>
          <w:tab w:val="left" w:pos="533"/>
          <w:tab w:val="left" w:pos="1757"/>
          <w:tab w:val="left" w:pos="2021"/>
        </w:tabs>
      </w:pPr>
      <w:r>
        <w:tab/>
        <w:t>ki-îavar-an</w:t>
      </w:r>
      <w:r>
        <w:tab/>
        <w:t>a</w:t>
      </w:r>
      <w:r>
        <w:tab/>
      </w:r>
      <w:smartTag w:uri="urn:schemas-microsoft-com:office:smarttags" w:element="place">
        <w:r>
          <w:t>kama</w:t>
        </w:r>
      </w:smartTag>
    </w:p>
    <w:p w14:paraId="2414CF19" w14:textId="77777777" w:rsidR="00800AD8" w:rsidRDefault="00800AD8" w:rsidP="00B76180">
      <w:pPr>
        <w:pStyle w:val="InterlineTransNoFree"/>
        <w:tabs>
          <w:tab w:val="left" w:pos="1757"/>
          <w:tab w:val="left" w:pos="2021"/>
          <w:tab w:val="right" w:pos="8789"/>
        </w:tabs>
      </w:pPr>
      <w:r>
        <w:tab/>
        <w:t>do-speak-</w:t>
      </w:r>
      <w:r>
        <w:rPr>
          <w:smallCaps/>
        </w:rPr>
        <w:t>lf</w:t>
      </w:r>
      <w:r>
        <w:rPr>
          <w:smallCaps/>
        </w:rPr>
        <w:tab/>
        <w:t>c</w:t>
      </w:r>
      <w:r>
        <w:rPr>
          <w:smallCaps/>
        </w:rPr>
        <w:tab/>
      </w:r>
      <w:r>
        <w:t>father</w:t>
      </w:r>
      <w:r w:rsidR="003F0CC0">
        <w:tab/>
        <w:t>His father spoke.</w:t>
      </w:r>
    </w:p>
    <w:p w14:paraId="4D59A99A" w14:textId="77777777" w:rsidR="00800AD8" w:rsidRDefault="00DC1AE0" w:rsidP="003F0CC0">
      <w:pPr>
        <w:pStyle w:val="InterlineText"/>
        <w:tabs>
          <w:tab w:val="left" w:pos="533"/>
          <w:tab w:val="left" w:pos="1022"/>
          <w:tab w:val="left" w:pos="2036"/>
          <w:tab w:val="left" w:pos="2810"/>
          <w:tab w:val="left" w:pos="3074"/>
        </w:tabs>
      </w:pPr>
      <w:r w:rsidRPr="003A1D48">
        <w:rPr>
          <w:rStyle w:val="InterlineTextNumChar"/>
        </w:rPr>
        <w:lastRenderedPageBreak/>
        <w:t>028</w:t>
      </w:r>
      <w:r w:rsidR="00800AD8">
        <w:tab/>
        <w:t>qau</w:t>
      </w:r>
      <w:r w:rsidR="00800AD8">
        <w:tab/>
        <w:t>mevaîut</w:t>
      </w:r>
      <w:r w:rsidR="00800AD8">
        <w:tab/>
        <w:t>anga</w:t>
      </w:r>
      <w:r w:rsidR="00800AD8">
        <w:tab/>
        <w:t>a</w:t>
      </w:r>
      <w:r w:rsidR="00800AD8">
        <w:tab/>
      </w:r>
      <w:smartTag w:uri="urn:schemas-microsoft-com:office:smarttags" w:element="place">
        <w:r w:rsidR="00800AD8">
          <w:t>kama</w:t>
        </w:r>
      </w:smartTag>
      <w:r w:rsidR="00800AD8">
        <w:t>.</w:t>
      </w:r>
    </w:p>
    <w:p w14:paraId="03CC69A4" w14:textId="77777777" w:rsidR="00800AD8" w:rsidRDefault="00800AD8" w:rsidP="003F0CC0">
      <w:pPr>
        <w:pStyle w:val="InterlineGlossWithTrans"/>
        <w:tabs>
          <w:tab w:val="left" w:pos="533"/>
          <w:tab w:val="left" w:pos="1022"/>
          <w:tab w:val="left" w:pos="2036"/>
          <w:tab w:val="left" w:pos="2810"/>
          <w:tab w:val="left" w:pos="3074"/>
        </w:tabs>
      </w:pPr>
      <w:r>
        <w:tab/>
        <w:t>qau</w:t>
      </w:r>
      <w:r>
        <w:tab/>
        <w:t>me-vaîut</w:t>
      </w:r>
      <w:r>
        <w:tab/>
        <w:t>anga</w:t>
      </w:r>
      <w:r>
        <w:tab/>
        <w:t>a</w:t>
      </w:r>
      <w:r>
        <w:tab/>
      </w:r>
      <w:smartTag w:uri="urn:schemas-microsoft-com:office:smarttags" w:element="place">
        <w:r>
          <w:t>kama</w:t>
        </w:r>
      </w:smartTag>
    </w:p>
    <w:p w14:paraId="53FD733F" w14:textId="77777777" w:rsidR="00800AD8" w:rsidRDefault="00800AD8" w:rsidP="00B76180">
      <w:pPr>
        <w:pStyle w:val="InterlineTransNoFree"/>
        <w:tabs>
          <w:tab w:val="left" w:pos="1022"/>
          <w:tab w:val="left" w:pos="2036"/>
          <w:tab w:val="left" w:pos="2810"/>
          <w:tab w:val="left" w:pos="3074"/>
          <w:tab w:val="right" w:pos="8789"/>
        </w:tabs>
      </w:pPr>
      <w:r>
        <w:tab/>
        <w:t>so</w:t>
      </w:r>
      <w:r>
        <w:tab/>
      </w:r>
      <w:r>
        <w:rPr>
          <w:smallCaps/>
        </w:rPr>
        <w:t>af</w:t>
      </w:r>
      <w:r>
        <w:t>-alive</w:t>
      </w:r>
      <w:r>
        <w:tab/>
        <w:t>indeed</w:t>
      </w:r>
      <w:r>
        <w:rPr>
          <w:smallCaps/>
        </w:rPr>
        <w:tab/>
        <w:t>c</w:t>
      </w:r>
      <w:r>
        <w:rPr>
          <w:smallCaps/>
        </w:rPr>
        <w:tab/>
      </w:r>
      <w:r>
        <w:t>father</w:t>
      </w:r>
      <w:r w:rsidR="003F0CC0">
        <w:tab/>
        <w:t>His father had come back to life.</w:t>
      </w:r>
    </w:p>
    <w:p w14:paraId="3D3B1A58" w14:textId="77777777" w:rsidR="00800AD8" w:rsidRDefault="00DC1AE0" w:rsidP="003F0CC0">
      <w:pPr>
        <w:pStyle w:val="InterlineText"/>
        <w:tabs>
          <w:tab w:val="left" w:pos="533"/>
          <w:tab w:val="left" w:pos="1022"/>
          <w:tab w:val="left" w:pos="2891"/>
          <w:tab w:val="left" w:pos="4370"/>
          <w:tab w:val="left" w:pos="4859"/>
          <w:tab w:val="left" w:pos="5348"/>
          <w:tab w:val="left" w:pos="5987"/>
          <w:tab w:val="left" w:pos="6761"/>
        </w:tabs>
      </w:pPr>
      <w:r w:rsidRPr="003A1D48">
        <w:rPr>
          <w:rStyle w:val="InterlineTextNumChar"/>
        </w:rPr>
        <w:t>029</w:t>
      </w:r>
      <w:r w:rsidR="00800AD8">
        <w:tab/>
        <w:t>qau</w:t>
      </w:r>
      <w:r w:rsidR="00800AD8">
        <w:tab/>
        <w:t>miravanga</w:t>
      </w:r>
      <w:r w:rsidR="003F0CC0">
        <w:tab/>
        <w:t>tiamadju;</w:t>
      </w:r>
      <w:r w:rsidR="003F0CC0">
        <w:tab/>
        <w:t>qau</w:t>
      </w:r>
      <w:r w:rsidR="003F0CC0">
        <w:tab/>
        <w:t>sa</w:t>
      </w:r>
      <w:r w:rsidR="003F0CC0">
        <w:tab/>
        <w:t>vaik</w:t>
      </w:r>
      <w:r w:rsidR="003F0CC0">
        <w:tab/>
        <w:t>anga</w:t>
      </w:r>
      <w:r w:rsidR="003F0CC0">
        <w:tab/>
        <w:t>tjumaq.</w:t>
      </w:r>
    </w:p>
    <w:p w14:paraId="1F6E6F5F" w14:textId="77777777" w:rsidR="00800AD8" w:rsidRDefault="00800AD8" w:rsidP="003F0CC0">
      <w:pPr>
        <w:pStyle w:val="InterlineGlossWithTrans"/>
        <w:tabs>
          <w:tab w:val="left" w:pos="533"/>
          <w:tab w:val="left" w:pos="1022"/>
          <w:tab w:val="left" w:pos="2891"/>
          <w:tab w:val="left" w:pos="4370"/>
          <w:tab w:val="left" w:pos="4859"/>
          <w:tab w:val="left" w:pos="5348"/>
          <w:tab w:val="left" w:pos="5987"/>
          <w:tab w:val="left" w:pos="6761"/>
        </w:tabs>
      </w:pPr>
      <w:r>
        <w:tab/>
        <w:t>qau</w:t>
      </w:r>
      <w:r>
        <w:tab/>
        <w:t>mi-rava-anga</w:t>
      </w:r>
      <w:r w:rsidR="003F0CC0">
        <w:tab/>
        <w:t>ti-a-madju</w:t>
      </w:r>
      <w:r w:rsidR="003F0CC0">
        <w:tab/>
        <w:t>qau</w:t>
      </w:r>
      <w:r w:rsidR="003F0CC0">
        <w:tab/>
        <w:t>sa</w:t>
      </w:r>
      <w:r w:rsidR="003F0CC0">
        <w:tab/>
        <w:t>vaik</w:t>
      </w:r>
      <w:r w:rsidR="003F0CC0">
        <w:tab/>
        <w:t>anga</w:t>
      </w:r>
      <w:r w:rsidR="003F0CC0">
        <w:tab/>
        <w:t>tju-umaq</w:t>
      </w:r>
    </w:p>
    <w:p w14:paraId="6AB35B56" w14:textId="77777777" w:rsidR="00800AD8" w:rsidRDefault="00800AD8" w:rsidP="003F0CC0">
      <w:pPr>
        <w:pStyle w:val="InterlineTrans"/>
        <w:tabs>
          <w:tab w:val="left" w:pos="533"/>
          <w:tab w:val="left" w:pos="1022"/>
          <w:tab w:val="left" w:pos="2891"/>
          <w:tab w:val="left" w:pos="4370"/>
          <w:tab w:val="left" w:pos="4859"/>
          <w:tab w:val="left" w:pos="5348"/>
          <w:tab w:val="left" w:pos="5987"/>
          <w:tab w:val="left" w:pos="6761"/>
        </w:tabs>
      </w:pPr>
      <w:r>
        <w:tab/>
        <w:t>so</w:t>
      </w:r>
      <w:r>
        <w:tab/>
      </w:r>
      <w:r>
        <w:rPr>
          <w:smallCaps/>
        </w:rPr>
        <w:t>af</w:t>
      </w:r>
      <w:r>
        <w:t>-prepare-indeed</w:t>
      </w:r>
      <w:r w:rsidR="003F0CC0">
        <w:tab/>
      </w:r>
      <w:r w:rsidR="003F0CC0">
        <w:rPr>
          <w:smallCaps/>
        </w:rPr>
        <w:t>f-pl</w:t>
      </w:r>
      <w:r w:rsidR="003F0CC0">
        <w:t>-</w:t>
      </w:r>
      <w:r w:rsidR="003F0CC0">
        <w:rPr>
          <w:smallCaps/>
        </w:rPr>
        <w:t>3rd.pers</w:t>
      </w:r>
      <w:r w:rsidR="003F0CC0">
        <w:tab/>
        <w:t>so</w:t>
      </w:r>
      <w:r w:rsidR="003F0CC0">
        <w:tab/>
        <w:t>and</w:t>
      </w:r>
      <w:r w:rsidR="003F0CC0">
        <w:tab/>
        <w:t>leave</w:t>
      </w:r>
      <w:r w:rsidR="003F0CC0">
        <w:tab/>
        <w:t>indeed</w:t>
      </w:r>
      <w:r w:rsidR="003F0CC0">
        <w:tab/>
        <w:t>there-house</w:t>
      </w:r>
    </w:p>
    <w:p w14:paraId="7DC3EB8C" w14:textId="77777777" w:rsidR="00800AD8" w:rsidRDefault="00800AD8">
      <w:pPr>
        <w:pStyle w:val="InterlineFree"/>
      </w:pPr>
      <w:r>
        <w:t>So they got ready and went back home.</w:t>
      </w:r>
    </w:p>
    <w:p w14:paraId="60305CFB" w14:textId="77777777" w:rsidR="00800AD8" w:rsidRDefault="00DC1AE0" w:rsidP="003F0CC0">
      <w:pPr>
        <w:pStyle w:val="InterlineText"/>
        <w:tabs>
          <w:tab w:val="left" w:pos="533"/>
          <w:tab w:val="left" w:pos="1022"/>
          <w:tab w:val="left" w:pos="2201"/>
          <w:tab w:val="left" w:pos="2705"/>
        </w:tabs>
      </w:pPr>
      <w:r w:rsidRPr="003A1D48">
        <w:rPr>
          <w:rStyle w:val="InterlineTextNumChar"/>
        </w:rPr>
        <w:t>030</w:t>
      </w:r>
      <w:r w:rsidR="00800AD8">
        <w:tab/>
        <w:t>qau</w:t>
      </w:r>
      <w:r w:rsidR="00800AD8">
        <w:tab/>
        <w:t>djemaîun</w:t>
      </w:r>
      <w:r w:rsidR="00800AD8">
        <w:tab/>
        <w:t>i</w:t>
      </w:r>
      <w:r w:rsidR="00800AD8">
        <w:tab/>
        <w:t>gadegade.</w:t>
      </w:r>
    </w:p>
    <w:p w14:paraId="3A6C0497" w14:textId="77777777" w:rsidR="00800AD8" w:rsidRDefault="00800AD8" w:rsidP="003F0CC0">
      <w:pPr>
        <w:pStyle w:val="InterlineGlossWithTrans"/>
        <w:tabs>
          <w:tab w:val="left" w:pos="533"/>
          <w:tab w:val="left" w:pos="1022"/>
          <w:tab w:val="left" w:pos="2201"/>
          <w:tab w:val="left" w:pos="2705"/>
        </w:tabs>
      </w:pPr>
      <w:r>
        <w:tab/>
        <w:t>qau</w:t>
      </w:r>
      <w:r>
        <w:tab/>
        <w:t>em=djaîun</w:t>
      </w:r>
      <w:r>
        <w:tab/>
        <w:t>i</w:t>
      </w:r>
      <w:r>
        <w:tab/>
        <w:t>gade-gade</w:t>
      </w:r>
    </w:p>
    <w:p w14:paraId="5CF8F4E9" w14:textId="77777777" w:rsidR="00800AD8" w:rsidRDefault="00800AD8" w:rsidP="00B76180">
      <w:pPr>
        <w:pStyle w:val="InterlineTransNoFree"/>
        <w:tabs>
          <w:tab w:val="left" w:pos="1022"/>
          <w:tab w:val="left" w:pos="2201"/>
          <w:tab w:val="left" w:pos="2705"/>
          <w:tab w:val="right" w:pos="8789"/>
        </w:tabs>
      </w:pPr>
      <w:r>
        <w:tab/>
        <w:t>so</w:t>
      </w:r>
      <w:r>
        <w:tab/>
      </w:r>
      <w:r>
        <w:rPr>
          <w:smallCaps/>
        </w:rPr>
        <w:t>af</w:t>
      </w:r>
      <w:r>
        <w:t>=arrive</w:t>
      </w:r>
      <w:r>
        <w:tab/>
      </w:r>
      <w:r>
        <w:rPr>
          <w:smallCaps/>
        </w:rPr>
        <w:t>loc</w:t>
      </w:r>
      <w:r>
        <w:tab/>
      </w:r>
      <w:r>
        <w:rPr>
          <w:smallCaps/>
        </w:rPr>
        <w:t>red</w:t>
      </w:r>
      <w:r>
        <w:t>-mountain</w:t>
      </w:r>
      <w:r w:rsidR="003F0CC0">
        <w:tab/>
        <w:t>They got to the mountain ridge.</w:t>
      </w:r>
    </w:p>
    <w:p w14:paraId="55D8899A" w14:textId="77777777" w:rsidR="00800AD8" w:rsidRDefault="00DC1AE0" w:rsidP="003F0CC0">
      <w:pPr>
        <w:pStyle w:val="InterlineText"/>
        <w:tabs>
          <w:tab w:val="left" w:pos="533"/>
          <w:tab w:val="left" w:pos="2312"/>
          <w:tab w:val="left" w:pos="2756"/>
          <w:tab w:val="left" w:pos="3095"/>
        </w:tabs>
      </w:pPr>
      <w:r w:rsidRPr="003A1D48">
        <w:rPr>
          <w:rStyle w:val="InterlineTextNumChar"/>
        </w:rPr>
        <w:t>031</w:t>
      </w:r>
      <w:r w:rsidR="00800AD8">
        <w:tab/>
        <w:t>penanang</w:t>
      </w:r>
      <w:r w:rsidR="00800AD8">
        <w:tab/>
        <w:t>ti</w:t>
      </w:r>
      <w:r w:rsidR="00800AD8">
        <w:tab/>
        <w:t>sa</w:t>
      </w:r>
      <w:r w:rsidR="00800AD8">
        <w:tab/>
        <w:t>Puîaîuyaîuyan.</w:t>
      </w:r>
    </w:p>
    <w:p w14:paraId="6F23B58E" w14:textId="77777777" w:rsidR="00800AD8" w:rsidRDefault="00800AD8" w:rsidP="003F0CC0">
      <w:pPr>
        <w:pStyle w:val="InterlineGlossWithTrans"/>
        <w:tabs>
          <w:tab w:val="left" w:pos="533"/>
          <w:tab w:val="left" w:pos="2312"/>
          <w:tab w:val="left" w:pos="2756"/>
          <w:tab w:val="left" w:pos="3095"/>
        </w:tabs>
      </w:pPr>
      <w:r>
        <w:tab/>
        <w:t>en=panang</w:t>
      </w:r>
      <w:r>
        <w:tab/>
        <w:t>ti</w:t>
      </w:r>
      <w:r>
        <w:tab/>
        <w:t>sa</w:t>
      </w:r>
      <w:r>
        <w:tab/>
        <w:t>Puîaîuyaîuyan</w:t>
      </w:r>
    </w:p>
    <w:p w14:paraId="47F8F5E8" w14:textId="77777777" w:rsidR="00800AD8" w:rsidRDefault="00800AD8" w:rsidP="00B76180">
      <w:pPr>
        <w:pStyle w:val="InterlineTransNoFree"/>
        <w:tabs>
          <w:tab w:val="left" w:pos="2312"/>
          <w:tab w:val="left" w:pos="2756"/>
          <w:tab w:val="left" w:pos="3095"/>
          <w:tab w:val="right" w:pos="8789"/>
        </w:tabs>
      </w:pPr>
      <w:r>
        <w:tab/>
      </w:r>
      <w:r>
        <w:rPr>
          <w:smallCaps/>
        </w:rPr>
        <w:t>af</w:t>
      </w:r>
      <w:r>
        <w:t>=shout.war.cry</w:t>
      </w:r>
      <w:r>
        <w:tab/>
      </w:r>
      <w:r>
        <w:rPr>
          <w:smallCaps/>
        </w:rPr>
        <w:t>f.h</w:t>
      </w:r>
      <w:r>
        <w:rPr>
          <w:smallCaps/>
        </w:rPr>
        <w:tab/>
        <w:t>h</w:t>
      </w:r>
      <w:r>
        <w:rPr>
          <w:smallCaps/>
        </w:rPr>
        <w:tab/>
      </w:r>
      <w:r>
        <w:t>(name)</w:t>
      </w:r>
      <w:r w:rsidR="003F0CC0">
        <w:tab/>
        <w:t>Puîaîuyaîuyan gave a victory shout.</w:t>
      </w:r>
    </w:p>
    <w:p w14:paraId="34FE9FB8" w14:textId="77777777" w:rsidR="00800AD8" w:rsidRDefault="00DC1AE0" w:rsidP="00AD62A7">
      <w:pPr>
        <w:pStyle w:val="InterlineText"/>
        <w:tabs>
          <w:tab w:val="left" w:pos="533"/>
          <w:tab w:val="left" w:pos="1022"/>
          <w:tab w:val="left" w:pos="2246"/>
          <w:tab w:val="left" w:pos="2510"/>
          <w:tab w:val="left" w:pos="3014"/>
        </w:tabs>
      </w:pPr>
      <w:r w:rsidRPr="003A1D48">
        <w:rPr>
          <w:rStyle w:val="InterlineTextNumChar"/>
        </w:rPr>
        <w:t>032</w:t>
      </w:r>
      <w:r w:rsidR="00800AD8">
        <w:tab/>
        <w:t>qau</w:t>
      </w:r>
      <w:r w:rsidR="00800AD8">
        <w:tab/>
        <w:t>lemangda</w:t>
      </w:r>
      <w:r w:rsidR="00800AD8">
        <w:tab/>
        <w:t>a</w:t>
      </w:r>
      <w:r w:rsidR="00800AD8">
        <w:tab/>
        <w:t>i</w:t>
      </w:r>
      <w:r w:rsidR="003F0CC0">
        <w:tab/>
        <w:t>tjumaq.</w:t>
      </w:r>
    </w:p>
    <w:p w14:paraId="274238E7" w14:textId="77777777" w:rsidR="00800AD8" w:rsidRDefault="00800AD8" w:rsidP="00AD62A7">
      <w:pPr>
        <w:pStyle w:val="InterlineGlossWithTrans"/>
        <w:tabs>
          <w:tab w:val="left" w:pos="533"/>
          <w:tab w:val="left" w:pos="1022"/>
          <w:tab w:val="left" w:pos="2246"/>
          <w:tab w:val="left" w:pos="2510"/>
          <w:tab w:val="left" w:pos="3014"/>
        </w:tabs>
      </w:pPr>
      <w:r>
        <w:tab/>
        <w:t>qau</w:t>
      </w:r>
      <w:r>
        <w:tab/>
        <w:t>em=langeda</w:t>
      </w:r>
      <w:r>
        <w:tab/>
        <w:t>a</w:t>
      </w:r>
      <w:r>
        <w:tab/>
        <w:t>i</w:t>
      </w:r>
      <w:r w:rsidR="003F0CC0">
        <w:tab/>
        <w:t>tju-umaq</w:t>
      </w:r>
    </w:p>
    <w:p w14:paraId="328DAE57" w14:textId="77777777" w:rsidR="00800AD8" w:rsidRDefault="00800AD8" w:rsidP="00B76180">
      <w:pPr>
        <w:pStyle w:val="InterlineTransNoFree"/>
        <w:tabs>
          <w:tab w:val="left" w:pos="1022"/>
          <w:tab w:val="left" w:pos="2246"/>
          <w:tab w:val="left" w:pos="2510"/>
          <w:tab w:val="left" w:pos="3014"/>
          <w:tab w:val="right" w:pos="8789"/>
        </w:tabs>
      </w:pPr>
      <w:r>
        <w:tab/>
        <w:t>so</w:t>
      </w:r>
      <w:r>
        <w:tab/>
      </w:r>
      <w:r>
        <w:rPr>
          <w:smallCaps/>
        </w:rPr>
        <w:t>af</w:t>
      </w:r>
      <w:r>
        <w:t>=hear</w:t>
      </w:r>
      <w:r>
        <w:rPr>
          <w:smallCaps/>
        </w:rPr>
        <w:tab/>
        <w:t>c</w:t>
      </w:r>
      <w:r>
        <w:rPr>
          <w:smallCaps/>
        </w:rPr>
        <w:tab/>
        <w:t>loc</w:t>
      </w:r>
      <w:r w:rsidR="003F0CC0">
        <w:tab/>
        <w:t>there-house</w:t>
      </w:r>
      <w:r w:rsidR="00AD62A7">
        <w:tab/>
        <w:t>The people at home heard it.</w:t>
      </w:r>
    </w:p>
    <w:p w14:paraId="006610D5" w14:textId="77777777" w:rsidR="00800AD8" w:rsidRDefault="00DC1AE0" w:rsidP="00AD62A7">
      <w:pPr>
        <w:pStyle w:val="InterlineText"/>
        <w:tabs>
          <w:tab w:val="left" w:pos="533"/>
          <w:tab w:val="left" w:pos="1127"/>
          <w:tab w:val="left" w:pos="1736"/>
          <w:tab w:val="left" w:pos="2420"/>
        </w:tabs>
      </w:pPr>
      <w:r w:rsidRPr="003A1D48">
        <w:rPr>
          <w:rStyle w:val="InterlineTextNumChar"/>
        </w:rPr>
        <w:t>033</w:t>
      </w:r>
      <w:r w:rsidR="00800AD8">
        <w:tab/>
        <w:t>“aku</w:t>
      </w:r>
      <w:r w:rsidR="00800AD8">
        <w:tab/>
        <w:t>uzai</w:t>
      </w:r>
      <w:r w:rsidR="00800AD8">
        <w:tab/>
        <w:t>azua</w:t>
      </w:r>
      <w:r w:rsidR="00800AD8">
        <w:tab/>
        <w:t>penanang?</w:t>
      </w:r>
    </w:p>
    <w:p w14:paraId="66A06AF5" w14:textId="77777777" w:rsidR="00800AD8" w:rsidRDefault="00800AD8" w:rsidP="00AD62A7">
      <w:pPr>
        <w:pStyle w:val="InterlineGlossWithTrans"/>
        <w:tabs>
          <w:tab w:val="left" w:pos="533"/>
          <w:tab w:val="left" w:pos="1127"/>
          <w:tab w:val="left" w:pos="1736"/>
          <w:tab w:val="left" w:pos="2420"/>
        </w:tabs>
      </w:pPr>
      <w:r>
        <w:tab/>
        <w:t>aku</w:t>
      </w:r>
      <w:r>
        <w:tab/>
        <w:t>uzay</w:t>
      </w:r>
      <w:r>
        <w:tab/>
        <w:t>a-zua</w:t>
      </w:r>
      <w:r>
        <w:tab/>
        <w:t>en=panang</w:t>
      </w:r>
    </w:p>
    <w:p w14:paraId="33341FF5" w14:textId="77777777" w:rsidR="00800AD8" w:rsidRDefault="00800AD8" w:rsidP="00B76180">
      <w:pPr>
        <w:pStyle w:val="InterlineTransNoFree"/>
        <w:tabs>
          <w:tab w:val="left" w:pos="1127"/>
          <w:tab w:val="left" w:pos="1736"/>
          <w:tab w:val="left" w:pos="2420"/>
          <w:tab w:val="right" w:pos="8789"/>
        </w:tabs>
      </w:pPr>
      <w:r>
        <w:tab/>
        <w:t>why</w:t>
      </w:r>
      <w:r>
        <w:tab/>
        <w:t>there</w:t>
      </w:r>
      <w:r>
        <w:tab/>
      </w:r>
      <w:r>
        <w:rPr>
          <w:smallCaps/>
        </w:rPr>
        <w:t>c-</w:t>
      </w:r>
      <w:r>
        <w:t>that</w:t>
      </w:r>
      <w:r>
        <w:tab/>
      </w:r>
      <w:r>
        <w:rPr>
          <w:smallCaps/>
        </w:rPr>
        <w:t>af</w:t>
      </w:r>
      <w:r>
        <w:t>=shout.war.cry</w:t>
      </w:r>
      <w:r w:rsidR="00AD62A7">
        <w:tab/>
        <w:t>“Why is someone giving a victory shout?</w:t>
      </w:r>
    </w:p>
    <w:p w14:paraId="71BAD1E4" w14:textId="77777777" w:rsidR="00800AD8" w:rsidRDefault="00DC1AE0" w:rsidP="00AD62A7">
      <w:pPr>
        <w:pStyle w:val="InterlineText"/>
        <w:tabs>
          <w:tab w:val="left" w:pos="533"/>
          <w:tab w:val="left" w:pos="1652"/>
          <w:tab w:val="left" w:pos="2096"/>
          <w:tab w:val="left" w:pos="2435"/>
          <w:tab w:val="left" w:pos="4214"/>
          <w:tab w:val="left" w:pos="4688"/>
          <w:tab w:val="left" w:pos="4952"/>
        </w:tabs>
      </w:pPr>
      <w:r w:rsidRPr="003A1D48">
        <w:rPr>
          <w:rStyle w:val="InterlineTextNumChar"/>
        </w:rPr>
        <w:t>034</w:t>
      </w:r>
      <w:r w:rsidR="00800AD8">
        <w:tab/>
        <w:t>matu</w:t>
      </w:r>
      <w:r w:rsidR="00800AD8">
        <w:tab/>
        <w:t>ti</w:t>
      </w:r>
      <w:r w:rsidR="00800AD8">
        <w:tab/>
        <w:t>sa</w:t>
      </w:r>
      <w:r w:rsidR="00AD62A7">
        <w:tab/>
        <w:t>Puîaîuyaîuyan,”</w:t>
      </w:r>
      <w:r w:rsidR="00AD62A7">
        <w:tab/>
        <w:t>aya</w:t>
      </w:r>
      <w:r w:rsidR="00AD62A7">
        <w:tab/>
        <w:t>a</w:t>
      </w:r>
      <w:r w:rsidR="00AD62A7">
        <w:tab/>
        <w:t>qaliqali.</w:t>
      </w:r>
    </w:p>
    <w:p w14:paraId="27131A81" w14:textId="77777777" w:rsidR="00800AD8" w:rsidRDefault="00800AD8" w:rsidP="00AD62A7">
      <w:pPr>
        <w:pStyle w:val="InterlineGlossWithTrans"/>
        <w:tabs>
          <w:tab w:val="left" w:pos="533"/>
          <w:tab w:val="left" w:pos="1652"/>
          <w:tab w:val="left" w:pos="2096"/>
          <w:tab w:val="left" w:pos="2435"/>
          <w:tab w:val="left" w:pos="4214"/>
          <w:tab w:val="left" w:pos="4688"/>
          <w:tab w:val="left" w:pos="4952"/>
        </w:tabs>
      </w:pPr>
      <w:r>
        <w:tab/>
        <w:t>ma-tu</w:t>
      </w:r>
      <w:r>
        <w:tab/>
        <w:t>ti</w:t>
      </w:r>
      <w:r>
        <w:tab/>
        <w:t>sa</w:t>
      </w:r>
      <w:r w:rsidR="00AD62A7">
        <w:tab/>
        <w:t>Puîaîuyaîuyan</w:t>
      </w:r>
      <w:r w:rsidR="00AD62A7">
        <w:tab/>
        <w:t>aya</w:t>
      </w:r>
      <w:r w:rsidR="00AD62A7">
        <w:tab/>
        <w:t>a</w:t>
      </w:r>
      <w:r w:rsidR="00AD62A7">
        <w:tab/>
        <w:t>qali-qali</w:t>
      </w:r>
    </w:p>
    <w:p w14:paraId="22EC9850" w14:textId="77777777" w:rsidR="00800AD8" w:rsidRDefault="00800AD8" w:rsidP="00AD62A7">
      <w:pPr>
        <w:pStyle w:val="InterlineTrans"/>
        <w:tabs>
          <w:tab w:val="left" w:pos="533"/>
          <w:tab w:val="left" w:pos="1652"/>
          <w:tab w:val="left" w:pos="2096"/>
          <w:tab w:val="left" w:pos="2435"/>
          <w:tab w:val="left" w:pos="4214"/>
          <w:tab w:val="left" w:pos="4688"/>
          <w:tab w:val="left" w:pos="4952"/>
        </w:tabs>
      </w:pPr>
      <w:r>
        <w:tab/>
      </w:r>
      <w:r>
        <w:rPr>
          <w:smallCaps/>
        </w:rPr>
        <w:t>stat</w:t>
      </w:r>
      <w:r>
        <w:t>-alike</w:t>
      </w:r>
      <w:r>
        <w:tab/>
      </w:r>
      <w:r>
        <w:rPr>
          <w:smallCaps/>
        </w:rPr>
        <w:t>f.h</w:t>
      </w:r>
      <w:r>
        <w:tab/>
      </w:r>
      <w:r w:rsidR="001E164C" w:rsidRPr="001E164C">
        <w:rPr>
          <w:smallCaps/>
        </w:rPr>
        <w:t>h</w:t>
      </w:r>
      <w:r w:rsidR="00AD62A7">
        <w:tab/>
        <w:t>(name)</w:t>
      </w:r>
      <w:r w:rsidR="00AD62A7">
        <w:tab/>
        <w:t>say</w:t>
      </w:r>
      <w:r w:rsidR="00AD62A7">
        <w:rPr>
          <w:smallCaps/>
        </w:rPr>
        <w:tab/>
        <w:t>c</w:t>
      </w:r>
      <w:r w:rsidR="00AD62A7">
        <w:rPr>
          <w:smallCaps/>
        </w:rPr>
        <w:tab/>
        <w:t>red</w:t>
      </w:r>
      <w:r w:rsidR="00AD62A7">
        <w:t>-friend</w:t>
      </w:r>
    </w:p>
    <w:p w14:paraId="699BF98B" w14:textId="77777777" w:rsidR="00800AD8" w:rsidRDefault="00800AD8">
      <w:pPr>
        <w:pStyle w:val="InterlineFree"/>
      </w:pPr>
      <w:r>
        <w:t>It sounds like Puîaîuyaîuyan,” people said.</w:t>
      </w:r>
    </w:p>
    <w:p w14:paraId="1FC14A73" w14:textId="77777777" w:rsidR="00800AD8" w:rsidRDefault="00DC1AE0" w:rsidP="00AD62A7">
      <w:pPr>
        <w:pStyle w:val="InterlineText"/>
        <w:tabs>
          <w:tab w:val="left" w:pos="533"/>
          <w:tab w:val="left" w:pos="2312"/>
          <w:tab w:val="left" w:pos="2816"/>
          <w:tab w:val="left" w:pos="3260"/>
          <w:tab w:val="left" w:pos="3599"/>
        </w:tabs>
      </w:pPr>
      <w:r w:rsidRPr="003A1D48">
        <w:rPr>
          <w:rStyle w:val="InterlineTextNumChar"/>
        </w:rPr>
        <w:t>035</w:t>
      </w:r>
      <w:r w:rsidR="00800AD8">
        <w:tab/>
        <w:t>penanang</w:t>
      </w:r>
      <w:r w:rsidR="00800AD8">
        <w:tab/>
        <w:t>uta</w:t>
      </w:r>
      <w:r w:rsidR="00800AD8">
        <w:tab/>
        <w:t>ti</w:t>
      </w:r>
      <w:r w:rsidR="00800AD8">
        <w:tab/>
        <w:t>sa</w:t>
      </w:r>
      <w:r w:rsidR="00AD62A7">
        <w:tab/>
        <w:t>Simidalu.</w:t>
      </w:r>
    </w:p>
    <w:p w14:paraId="5551E868" w14:textId="77777777" w:rsidR="00800AD8" w:rsidRDefault="00800AD8" w:rsidP="00AD62A7">
      <w:pPr>
        <w:pStyle w:val="InterlineGlossWithTrans"/>
        <w:tabs>
          <w:tab w:val="left" w:pos="533"/>
          <w:tab w:val="left" w:pos="2312"/>
          <w:tab w:val="left" w:pos="2816"/>
          <w:tab w:val="left" w:pos="3260"/>
          <w:tab w:val="left" w:pos="3599"/>
        </w:tabs>
      </w:pPr>
      <w:r>
        <w:tab/>
        <w:t>en=panang</w:t>
      </w:r>
      <w:r>
        <w:tab/>
        <w:t>uta</w:t>
      </w:r>
      <w:r>
        <w:tab/>
        <w:t>ti</w:t>
      </w:r>
      <w:r>
        <w:tab/>
        <w:t>sa</w:t>
      </w:r>
      <w:r w:rsidR="00AD62A7">
        <w:tab/>
        <w:t>Simidalu</w:t>
      </w:r>
    </w:p>
    <w:p w14:paraId="424DB453" w14:textId="77777777" w:rsidR="00800AD8" w:rsidRDefault="00800AD8" w:rsidP="00B76180">
      <w:pPr>
        <w:pStyle w:val="InterlineTransNoFree"/>
        <w:tabs>
          <w:tab w:val="left" w:pos="2312"/>
          <w:tab w:val="left" w:pos="2816"/>
          <w:tab w:val="left" w:pos="3260"/>
          <w:tab w:val="left" w:pos="3599"/>
          <w:tab w:val="right" w:pos="8789"/>
        </w:tabs>
      </w:pPr>
      <w:r>
        <w:tab/>
      </w:r>
      <w:r>
        <w:rPr>
          <w:smallCaps/>
        </w:rPr>
        <w:t>af</w:t>
      </w:r>
      <w:r>
        <w:t>=shout.war.cry</w:t>
      </w:r>
      <w:r>
        <w:tab/>
        <w:t>also</w:t>
      </w:r>
      <w:r>
        <w:tab/>
      </w:r>
      <w:r>
        <w:rPr>
          <w:smallCaps/>
        </w:rPr>
        <w:t>f.h</w:t>
      </w:r>
      <w:r>
        <w:tab/>
      </w:r>
      <w:r w:rsidR="001E164C" w:rsidRPr="001E164C">
        <w:rPr>
          <w:smallCaps/>
        </w:rPr>
        <w:t>h</w:t>
      </w:r>
      <w:r w:rsidR="00AD62A7">
        <w:tab/>
        <w:t>(name)</w:t>
      </w:r>
      <w:r w:rsidR="00AD62A7">
        <w:tab/>
        <w:t>Simidalu also gave a shout,</w:t>
      </w:r>
    </w:p>
    <w:p w14:paraId="3A0BA620" w14:textId="77777777" w:rsidR="00800AD8" w:rsidRDefault="00DE0E5A" w:rsidP="00AD62A7">
      <w:pPr>
        <w:pStyle w:val="InterlineText"/>
        <w:tabs>
          <w:tab w:val="left" w:pos="533"/>
          <w:tab w:val="left" w:pos="1022"/>
          <w:tab w:val="left" w:pos="2201"/>
          <w:tab w:val="left" w:pos="2690"/>
        </w:tabs>
      </w:pPr>
      <w:r w:rsidRPr="003A1D48">
        <w:rPr>
          <w:rStyle w:val="InterlineTextNumChar"/>
        </w:rPr>
        <w:t>036</w:t>
      </w:r>
      <w:r w:rsidR="00800AD8">
        <w:tab/>
        <w:t>qau</w:t>
      </w:r>
      <w:r w:rsidR="00800AD8">
        <w:tab/>
        <w:t>langdan</w:t>
      </w:r>
      <w:r w:rsidR="00800AD8">
        <w:tab/>
        <w:t>nua</w:t>
      </w:r>
      <w:r w:rsidR="00800AD8">
        <w:tab/>
        <w:t>qaliqali.</w:t>
      </w:r>
    </w:p>
    <w:p w14:paraId="6BF0E886" w14:textId="77777777" w:rsidR="00800AD8" w:rsidRDefault="00800AD8" w:rsidP="00AD62A7">
      <w:pPr>
        <w:pStyle w:val="InterlineGlossWithTrans"/>
        <w:tabs>
          <w:tab w:val="left" w:pos="533"/>
          <w:tab w:val="left" w:pos="1022"/>
          <w:tab w:val="left" w:pos="2201"/>
          <w:tab w:val="left" w:pos="2690"/>
        </w:tabs>
      </w:pPr>
      <w:r>
        <w:tab/>
        <w:t>qau</w:t>
      </w:r>
      <w:r>
        <w:tab/>
        <w:t>langeda-an</w:t>
      </w:r>
      <w:r>
        <w:tab/>
        <w:t>nua</w:t>
      </w:r>
      <w:r>
        <w:tab/>
        <w:t>qali-qali</w:t>
      </w:r>
    </w:p>
    <w:p w14:paraId="141540C9" w14:textId="77777777" w:rsidR="00800AD8" w:rsidRDefault="00800AD8" w:rsidP="00B76180">
      <w:pPr>
        <w:pStyle w:val="InterlineTransNoFree"/>
        <w:tabs>
          <w:tab w:val="left" w:pos="1022"/>
          <w:tab w:val="left" w:pos="2201"/>
          <w:tab w:val="left" w:pos="2690"/>
          <w:tab w:val="right" w:pos="8789"/>
        </w:tabs>
      </w:pPr>
      <w:r>
        <w:tab/>
        <w:t>so</w:t>
      </w:r>
      <w:r>
        <w:tab/>
        <w:t>hear-</w:t>
      </w:r>
      <w:r>
        <w:rPr>
          <w:smallCaps/>
        </w:rPr>
        <w:t>lf</w:t>
      </w:r>
      <w:r>
        <w:tab/>
        <w:t>by</w:t>
      </w:r>
      <w:r>
        <w:tab/>
      </w:r>
      <w:r>
        <w:rPr>
          <w:smallCaps/>
        </w:rPr>
        <w:t>red</w:t>
      </w:r>
      <w:r>
        <w:t>-friend</w:t>
      </w:r>
      <w:r w:rsidR="00AD62A7">
        <w:tab/>
        <w:t>and was heard by the other people.</w:t>
      </w:r>
    </w:p>
    <w:p w14:paraId="0E632C46" w14:textId="77777777" w:rsidR="00800AD8" w:rsidRDefault="00DE0E5A" w:rsidP="00AD62A7">
      <w:pPr>
        <w:pStyle w:val="InterlineText"/>
        <w:tabs>
          <w:tab w:val="left" w:pos="533"/>
          <w:tab w:val="left" w:pos="1127"/>
          <w:tab w:val="left" w:pos="1736"/>
          <w:tab w:val="left" w:pos="2420"/>
        </w:tabs>
      </w:pPr>
      <w:r w:rsidRPr="003A1D48">
        <w:rPr>
          <w:rStyle w:val="InterlineTextNumChar"/>
        </w:rPr>
        <w:t>037</w:t>
      </w:r>
      <w:r w:rsidR="00800AD8">
        <w:tab/>
        <w:t>“aku</w:t>
      </w:r>
      <w:r w:rsidR="00800AD8">
        <w:tab/>
        <w:t>uzai</w:t>
      </w:r>
      <w:r w:rsidR="00800AD8">
        <w:tab/>
        <w:t>azua</w:t>
      </w:r>
      <w:r w:rsidR="00800AD8">
        <w:tab/>
        <w:t>sinipanang?</w:t>
      </w:r>
    </w:p>
    <w:p w14:paraId="0DA63753" w14:textId="77777777" w:rsidR="00800AD8" w:rsidRDefault="00800AD8" w:rsidP="00AD62A7">
      <w:pPr>
        <w:pStyle w:val="InterlineGlossWithTrans"/>
        <w:tabs>
          <w:tab w:val="left" w:pos="533"/>
          <w:tab w:val="left" w:pos="1127"/>
          <w:tab w:val="left" w:pos="1736"/>
          <w:tab w:val="left" w:pos="2420"/>
        </w:tabs>
      </w:pPr>
      <w:r>
        <w:tab/>
        <w:t>aku</w:t>
      </w:r>
      <w:r>
        <w:tab/>
        <w:t>uzay</w:t>
      </w:r>
      <w:r>
        <w:tab/>
        <w:t>a-zua</w:t>
      </w:r>
      <w:r>
        <w:tab/>
        <w:t>in=si-panang</w:t>
      </w:r>
    </w:p>
    <w:p w14:paraId="3CA51FFA" w14:textId="77777777" w:rsidR="00800AD8" w:rsidRDefault="00800AD8" w:rsidP="00AD62A7">
      <w:pPr>
        <w:pStyle w:val="InterlineTrans"/>
        <w:tabs>
          <w:tab w:val="left" w:pos="533"/>
          <w:tab w:val="left" w:pos="1127"/>
          <w:tab w:val="left" w:pos="1736"/>
          <w:tab w:val="left" w:pos="2420"/>
        </w:tabs>
      </w:pPr>
      <w:r>
        <w:tab/>
        <w:t>why</w:t>
      </w:r>
      <w:r>
        <w:tab/>
        <w:t>there</w:t>
      </w:r>
      <w:r>
        <w:tab/>
      </w:r>
      <w:r>
        <w:rPr>
          <w:smallCaps/>
        </w:rPr>
        <w:t>c-</w:t>
      </w:r>
      <w:r>
        <w:t>that</w:t>
      </w:r>
      <w:r>
        <w:tab/>
      </w:r>
      <w:r>
        <w:rPr>
          <w:smallCaps/>
        </w:rPr>
        <w:t>perf</w:t>
      </w:r>
      <w:r>
        <w:t>=</w:t>
      </w:r>
      <w:r>
        <w:rPr>
          <w:smallCaps/>
        </w:rPr>
        <w:t>if</w:t>
      </w:r>
      <w:r>
        <w:t>-shout.war.cry</w:t>
      </w:r>
    </w:p>
    <w:p w14:paraId="25C895D6" w14:textId="77777777" w:rsidR="00800AD8" w:rsidRDefault="00800AD8">
      <w:pPr>
        <w:pStyle w:val="InterlineFree"/>
      </w:pPr>
      <w:r>
        <w:t>“What is there to give a victory shout about?</w:t>
      </w:r>
    </w:p>
    <w:p w14:paraId="1B28E852" w14:textId="77777777" w:rsidR="00800AD8" w:rsidRDefault="00DE0E5A" w:rsidP="00AD62A7">
      <w:pPr>
        <w:pStyle w:val="InterlineText"/>
        <w:tabs>
          <w:tab w:val="left" w:pos="533"/>
          <w:tab w:val="left" w:pos="1652"/>
          <w:tab w:val="left" w:pos="2096"/>
          <w:tab w:val="left" w:pos="2435"/>
          <w:tab w:val="left" w:pos="3569"/>
          <w:tab w:val="left" w:pos="4043"/>
          <w:tab w:val="left" w:pos="4307"/>
        </w:tabs>
      </w:pPr>
      <w:r w:rsidRPr="003A1D48">
        <w:rPr>
          <w:rStyle w:val="InterlineTextNumChar"/>
        </w:rPr>
        <w:t>038</w:t>
      </w:r>
      <w:r w:rsidR="00800AD8">
        <w:tab/>
        <w:t>matu</w:t>
      </w:r>
      <w:r w:rsidR="00800AD8">
        <w:tab/>
        <w:t>ti</w:t>
      </w:r>
      <w:r w:rsidR="00800AD8">
        <w:tab/>
        <w:t>sa</w:t>
      </w:r>
      <w:r w:rsidR="00800AD8">
        <w:tab/>
        <w:t>Simidalu,”</w:t>
      </w:r>
      <w:r w:rsidR="00AD62A7">
        <w:tab/>
        <w:t>aya</w:t>
      </w:r>
      <w:r w:rsidR="00AD62A7">
        <w:tab/>
        <w:t>a</w:t>
      </w:r>
      <w:r w:rsidR="00AD62A7">
        <w:tab/>
        <w:t>qaliqali.</w:t>
      </w:r>
    </w:p>
    <w:p w14:paraId="0B654066" w14:textId="77777777" w:rsidR="00800AD8" w:rsidRDefault="00800AD8" w:rsidP="00AD62A7">
      <w:pPr>
        <w:pStyle w:val="InterlineGlossWithTrans"/>
        <w:tabs>
          <w:tab w:val="left" w:pos="533"/>
          <w:tab w:val="left" w:pos="1652"/>
          <w:tab w:val="left" w:pos="2096"/>
          <w:tab w:val="left" w:pos="2435"/>
          <w:tab w:val="left" w:pos="3569"/>
          <w:tab w:val="left" w:pos="4043"/>
          <w:tab w:val="left" w:pos="4307"/>
        </w:tabs>
      </w:pPr>
      <w:r>
        <w:tab/>
        <w:t>ma-tu</w:t>
      </w:r>
      <w:r>
        <w:tab/>
        <w:t>ti</w:t>
      </w:r>
      <w:r>
        <w:tab/>
        <w:t>sa</w:t>
      </w:r>
      <w:r>
        <w:tab/>
        <w:t>Simidalu</w:t>
      </w:r>
      <w:r w:rsidR="00AD62A7">
        <w:tab/>
        <w:t>aya</w:t>
      </w:r>
      <w:r w:rsidR="00AD62A7">
        <w:tab/>
        <w:t>a</w:t>
      </w:r>
      <w:r w:rsidR="00AD62A7">
        <w:tab/>
        <w:t>qali-qali</w:t>
      </w:r>
    </w:p>
    <w:p w14:paraId="46643BC8" w14:textId="77777777" w:rsidR="00800AD8" w:rsidRDefault="00800AD8" w:rsidP="00AD62A7">
      <w:pPr>
        <w:pStyle w:val="InterlineTrans"/>
        <w:tabs>
          <w:tab w:val="left" w:pos="533"/>
          <w:tab w:val="left" w:pos="1652"/>
          <w:tab w:val="left" w:pos="2096"/>
          <w:tab w:val="left" w:pos="2435"/>
          <w:tab w:val="left" w:pos="3569"/>
          <w:tab w:val="left" w:pos="4043"/>
          <w:tab w:val="left" w:pos="4307"/>
        </w:tabs>
      </w:pPr>
      <w:r>
        <w:tab/>
      </w:r>
      <w:r>
        <w:rPr>
          <w:smallCaps/>
        </w:rPr>
        <w:t>stat</w:t>
      </w:r>
      <w:r>
        <w:t>-alike</w:t>
      </w:r>
      <w:r>
        <w:tab/>
      </w:r>
      <w:r>
        <w:rPr>
          <w:smallCaps/>
        </w:rPr>
        <w:t>f.h</w:t>
      </w:r>
      <w:r>
        <w:rPr>
          <w:smallCaps/>
        </w:rPr>
        <w:tab/>
        <w:t>h</w:t>
      </w:r>
      <w:r>
        <w:rPr>
          <w:smallCaps/>
        </w:rPr>
        <w:tab/>
      </w:r>
      <w:r>
        <w:t>(name)</w:t>
      </w:r>
      <w:r w:rsidR="00AD62A7">
        <w:tab/>
        <w:t>say</w:t>
      </w:r>
      <w:r w:rsidR="00AD62A7">
        <w:rPr>
          <w:smallCaps/>
        </w:rPr>
        <w:tab/>
        <w:t>c</w:t>
      </w:r>
      <w:r w:rsidR="00AD62A7">
        <w:rPr>
          <w:smallCaps/>
        </w:rPr>
        <w:tab/>
        <w:t>red</w:t>
      </w:r>
      <w:r w:rsidR="00AD62A7">
        <w:t>-friend</w:t>
      </w:r>
    </w:p>
    <w:p w14:paraId="0E564060" w14:textId="77777777" w:rsidR="00800AD8" w:rsidRDefault="00800AD8">
      <w:pPr>
        <w:pStyle w:val="InterlineFree"/>
      </w:pPr>
      <w:r>
        <w:t>It sounds like Simidalu,” people said.</w:t>
      </w:r>
    </w:p>
    <w:p w14:paraId="1DF058C0" w14:textId="77777777" w:rsidR="00800AD8" w:rsidRDefault="00DE0E5A" w:rsidP="00AD62A7">
      <w:pPr>
        <w:pStyle w:val="InterlineText"/>
        <w:tabs>
          <w:tab w:val="left" w:pos="533"/>
          <w:tab w:val="left" w:pos="1022"/>
          <w:tab w:val="left" w:pos="2531"/>
          <w:tab w:val="left" w:pos="3305"/>
          <w:tab w:val="left" w:pos="5084"/>
          <w:tab w:val="left" w:pos="5858"/>
          <w:tab w:val="left" w:pos="7337"/>
          <w:tab w:val="left" w:pos="7601"/>
        </w:tabs>
      </w:pPr>
      <w:r w:rsidRPr="003A1D48">
        <w:rPr>
          <w:rStyle w:val="InterlineTextNumChar"/>
        </w:rPr>
        <w:t>039</w:t>
      </w:r>
      <w:r w:rsidR="00800AD8">
        <w:tab/>
        <w:t>qau</w:t>
      </w:r>
      <w:r w:rsidR="00800AD8">
        <w:tab/>
        <w:t>viliviliîan</w:t>
      </w:r>
      <w:r w:rsidR="00800AD8">
        <w:tab/>
        <w:t>anga</w:t>
      </w:r>
      <w:r w:rsidR="00800AD8">
        <w:tab/>
        <w:t>penanang</w:t>
      </w:r>
      <w:r w:rsidR="00800AD8">
        <w:tab/>
        <w:t>anga</w:t>
      </w:r>
      <w:r w:rsidR="00800AD8">
        <w:tab/>
        <w:t>tiamadju</w:t>
      </w:r>
      <w:r w:rsidR="00AD62A7">
        <w:tab/>
        <w:t>a</w:t>
      </w:r>
      <w:r w:rsidR="00AD62A7">
        <w:tab/>
        <w:t>ma÷usa.</w:t>
      </w:r>
    </w:p>
    <w:p w14:paraId="2889883B" w14:textId="77777777" w:rsidR="00800AD8" w:rsidRDefault="00800AD8" w:rsidP="00AD62A7">
      <w:pPr>
        <w:pStyle w:val="InterlineGlossWithTrans"/>
        <w:tabs>
          <w:tab w:val="left" w:pos="533"/>
          <w:tab w:val="left" w:pos="1022"/>
          <w:tab w:val="left" w:pos="2531"/>
          <w:tab w:val="left" w:pos="3305"/>
          <w:tab w:val="left" w:pos="5084"/>
          <w:tab w:val="left" w:pos="5858"/>
          <w:tab w:val="left" w:pos="7337"/>
          <w:tab w:val="left" w:pos="7601"/>
        </w:tabs>
      </w:pPr>
      <w:r>
        <w:tab/>
        <w:t>qau</w:t>
      </w:r>
      <w:r>
        <w:tab/>
        <w:t>vili-viliî-an</w:t>
      </w:r>
      <w:r>
        <w:tab/>
        <w:t>anga</w:t>
      </w:r>
      <w:r>
        <w:tab/>
        <w:t>en=panang</w:t>
      </w:r>
      <w:r>
        <w:tab/>
        <w:t>anga</w:t>
      </w:r>
      <w:r>
        <w:tab/>
        <w:t>ti-a-madju</w:t>
      </w:r>
      <w:r w:rsidR="00AD62A7">
        <w:tab/>
        <w:t>a</w:t>
      </w:r>
      <w:r w:rsidR="00AD62A7">
        <w:tab/>
        <w:t>ma-÷usa</w:t>
      </w:r>
    </w:p>
    <w:p w14:paraId="3F3C080A" w14:textId="77777777" w:rsidR="00800AD8" w:rsidRDefault="00800AD8" w:rsidP="00AD62A7">
      <w:pPr>
        <w:pStyle w:val="InterlineTrans"/>
        <w:tabs>
          <w:tab w:val="left" w:pos="533"/>
          <w:tab w:val="left" w:pos="1022"/>
          <w:tab w:val="left" w:pos="2531"/>
          <w:tab w:val="left" w:pos="3305"/>
          <w:tab w:val="left" w:pos="5084"/>
          <w:tab w:val="left" w:pos="5858"/>
          <w:tab w:val="left" w:pos="7337"/>
          <w:tab w:val="left" w:pos="7601"/>
        </w:tabs>
      </w:pPr>
      <w:r>
        <w:tab/>
        <w:t>so</w:t>
      </w:r>
      <w:r>
        <w:tab/>
      </w:r>
      <w:r>
        <w:rPr>
          <w:smallCaps/>
        </w:rPr>
        <w:t>red</w:t>
      </w:r>
      <w:r>
        <w:t>-behind-</w:t>
      </w:r>
      <w:r>
        <w:rPr>
          <w:smallCaps/>
        </w:rPr>
        <w:t>lf</w:t>
      </w:r>
      <w:r>
        <w:tab/>
        <w:t>indeed</w:t>
      </w:r>
      <w:r>
        <w:tab/>
      </w:r>
      <w:r>
        <w:rPr>
          <w:smallCaps/>
        </w:rPr>
        <w:t>af</w:t>
      </w:r>
      <w:r>
        <w:t>=shout.war.cry</w:t>
      </w:r>
      <w:r>
        <w:tab/>
        <w:t>indeed</w:t>
      </w:r>
      <w:r>
        <w:tab/>
      </w:r>
      <w:r>
        <w:rPr>
          <w:smallCaps/>
        </w:rPr>
        <w:t>f-pl</w:t>
      </w:r>
      <w:r>
        <w:t>-</w:t>
      </w:r>
      <w:r>
        <w:rPr>
          <w:smallCaps/>
        </w:rPr>
        <w:t>3rd.pers</w:t>
      </w:r>
      <w:r w:rsidR="00AD62A7">
        <w:rPr>
          <w:smallCaps/>
        </w:rPr>
        <w:tab/>
        <w:t>c</w:t>
      </w:r>
      <w:r w:rsidR="00AD62A7">
        <w:rPr>
          <w:smallCaps/>
        </w:rPr>
        <w:tab/>
        <w:t>num</w:t>
      </w:r>
      <w:r w:rsidR="00AD62A7">
        <w:t>-two</w:t>
      </w:r>
    </w:p>
    <w:p w14:paraId="7D0D41D8" w14:textId="77777777" w:rsidR="00800AD8" w:rsidRDefault="00800AD8">
      <w:pPr>
        <w:pStyle w:val="InterlineFree"/>
      </w:pPr>
      <w:r>
        <w:t>Finally they both shouted together.</w:t>
      </w:r>
    </w:p>
    <w:p w14:paraId="00A3EFFD" w14:textId="77777777" w:rsidR="00800AD8" w:rsidRDefault="00DE0E5A" w:rsidP="00AD62A7">
      <w:pPr>
        <w:pStyle w:val="InterlineText"/>
        <w:tabs>
          <w:tab w:val="left" w:pos="533"/>
          <w:tab w:val="left" w:pos="1352"/>
          <w:tab w:val="left" w:pos="1841"/>
          <w:tab w:val="left" w:pos="2930"/>
          <w:tab w:val="left" w:pos="3419"/>
          <w:tab w:val="left" w:pos="4958"/>
          <w:tab w:val="left" w:pos="5462"/>
          <w:tab w:val="left" w:pos="6641"/>
        </w:tabs>
      </w:pPr>
      <w:r w:rsidRPr="003A1D48">
        <w:rPr>
          <w:rStyle w:val="InterlineTextNumChar"/>
        </w:rPr>
        <w:t>040</w:t>
      </w:r>
      <w:r w:rsidR="00800AD8">
        <w:tab/>
        <w:t>mintu</w:t>
      </w:r>
      <w:r w:rsidR="00AD62A7">
        <w:tab/>
        <w:t>sa</w:t>
      </w:r>
      <w:r w:rsidR="00AD62A7">
        <w:tab/>
        <w:t>linguîan</w:t>
      </w:r>
      <w:r w:rsidR="00AD62A7">
        <w:tab/>
        <w:t>nua</w:t>
      </w:r>
      <w:r w:rsidR="00AD62A7">
        <w:tab/>
        <w:t>quîivangeraw</w:t>
      </w:r>
      <w:r w:rsidR="00AD62A7">
        <w:tab/>
        <w:t>tu</w:t>
      </w:r>
      <w:r w:rsidR="00AD62A7">
        <w:tab/>
      </w:r>
      <w:smartTag w:uri="urn:schemas-microsoft-com:office:smarttags" w:element="City">
        <w:smartTag w:uri="urn:schemas-microsoft-com:office:smarttags" w:element="place">
          <w:r w:rsidR="00AD62A7">
            <w:t>masan</w:t>
          </w:r>
        </w:smartTag>
      </w:smartTag>
      <w:r w:rsidR="00AD62A7">
        <w:tab/>
        <w:t>limaî.</w:t>
      </w:r>
    </w:p>
    <w:p w14:paraId="2C3A5B68" w14:textId="77777777" w:rsidR="00800AD8" w:rsidRDefault="00800AD8" w:rsidP="00AD62A7">
      <w:pPr>
        <w:pStyle w:val="InterlineGlossWithTrans"/>
        <w:tabs>
          <w:tab w:val="left" w:pos="533"/>
          <w:tab w:val="left" w:pos="1352"/>
          <w:tab w:val="left" w:pos="1841"/>
          <w:tab w:val="left" w:pos="2930"/>
          <w:tab w:val="left" w:pos="3419"/>
          <w:tab w:val="left" w:pos="4958"/>
          <w:tab w:val="left" w:pos="5462"/>
          <w:tab w:val="left" w:pos="6641"/>
        </w:tabs>
      </w:pPr>
      <w:r>
        <w:tab/>
        <w:t>mintu</w:t>
      </w:r>
      <w:r w:rsidR="00AD62A7">
        <w:tab/>
        <w:t>sa</w:t>
      </w:r>
      <w:r w:rsidR="00AD62A7">
        <w:tab/>
        <w:t>linguî-an</w:t>
      </w:r>
      <w:r w:rsidR="00AD62A7">
        <w:tab/>
        <w:t>nua</w:t>
      </w:r>
      <w:r w:rsidR="00AD62A7">
        <w:tab/>
        <w:t>quîi-vangeraw</w:t>
      </w:r>
      <w:r w:rsidR="00AD62A7">
        <w:tab/>
        <w:t>tu</w:t>
      </w:r>
      <w:r w:rsidR="00AD62A7">
        <w:tab/>
        <w:t>ma-sane</w:t>
      </w:r>
      <w:r w:rsidR="00AD62A7">
        <w:tab/>
        <w:t>lima-î</w:t>
      </w:r>
    </w:p>
    <w:p w14:paraId="55D17BD9" w14:textId="77777777" w:rsidR="00800AD8" w:rsidRDefault="00800AD8" w:rsidP="00AD62A7">
      <w:pPr>
        <w:pStyle w:val="InterlineTrans"/>
        <w:tabs>
          <w:tab w:val="left" w:pos="533"/>
          <w:tab w:val="left" w:pos="1352"/>
          <w:tab w:val="left" w:pos="1841"/>
          <w:tab w:val="left" w:pos="2930"/>
          <w:tab w:val="left" w:pos="3419"/>
          <w:tab w:val="left" w:pos="4958"/>
          <w:tab w:val="left" w:pos="5462"/>
          <w:tab w:val="left" w:pos="6641"/>
        </w:tabs>
      </w:pPr>
      <w:r>
        <w:tab/>
        <w:t>sudden</w:t>
      </w:r>
      <w:r w:rsidR="00AD62A7">
        <w:tab/>
        <w:t>and</w:t>
      </w:r>
      <w:r w:rsidR="00AD62A7">
        <w:tab/>
        <w:t>around-</w:t>
      </w:r>
      <w:r w:rsidR="00AD62A7">
        <w:rPr>
          <w:smallCaps/>
        </w:rPr>
        <w:t>lf</w:t>
      </w:r>
      <w:r w:rsidR="00AD62A7">
        <w:tab/>
        <w:t>by</w:t>
      </w:r>
      <w:r w:rsidR="00AD62A7">
        <w:tab/>
        <w:t>?-rainbow</w:t>
      </w:r>
      <w:r w:rsidR="00AD62A7">
        <w:tab/>
      </w:r>
      <w:r w:rsidR="00AD62A7">
        <w:rPr>
          <w:smallCaps/>
        </w:rPr>
        <w:t>obl</w:t>
      </w:r>
      <w:r w:rsidR="00AD62A7">
        <w:tab/>
      </w:r>
      <w:r w:rsidR="00AD62A7">
        <w:rPr>
          <w:smallCaps/>
        </w:rPr>
        <w:t>stat</w:t>
      </w:r>
      <w:r w:rsidR="00AD62A7">
        <w:t>-make</w:t>
      </w:r>
      <w:r w:rsidR="00AD62A7">
        <w:tab/>
        <w:t>five-times</w:t>
      </w:r>
    </w:p>
    <w:p w14:paraId="60891BB8" w14:textId="77777777" w:rsidR="00800AD8" w:rsidRDefault="00800AD8">
      <w:pPr>
        <w:pStyle w:val="InterlineFree"/>
      </w:pPr>
      <w:r>
        <w:t>Then they were surrounded by five rainbows.</w:t>
      </w:r>
    </w:p>
    <w:p w14:paraId="06F948F3" w14:textId="77777777" w:rsidR="00800AD8" w:rsidRDefault="00DE0E5A" w:rsidP="00AD62A7">
      <w:pPr>
        <w:pStyle w:val="InterlineText"/>
        <w:tabs>
          <w:tab w:val="left" w:pos="533"/>
          <w:tab w:val="left" w:pos="1022"/>
          <w:tab w:val="left" w:pos="1661"/>
          <w:tab w:val="left" w:pos="3140"/>
          <w:tab w:val="left" w:pos="3404"/>
        </w:tabs>
      </w:pPr>
      <w:r w:rsidRPr="003A1D48">
        <w:rPr>
          <w:rStyle w:val="InterlineTextNumChar"/>
        </w:rPr>
        <w:t>041</w:t>
      </w:r>
      <w:r w:rsidR="00800AD8">
        <w:tab/>
        <w:t>qau</w:t>
      </w:r>
      <w:r w:rsidR="00800AD8">
        <w:tab/>
        <w:t>vaik</w:t>
      </w:r>
      <w:r w:rsidR="00800AD8">
        <w:tab/>
        <w:t>tiamadju</w:t>
      </w:r>
      <w:r w:rsidR="00800AD8">
        <w:tab/>
        <w:t>a</w:t>
      </w:r>
      <w:r w:rsidR="00AD62A7">
        <w:tab/>
        <w:t>tjumaq.</w:t>
      </w:r>
    </w:p>
    <w:p w14:paraId="2470435B" w14:textId="77777777" w:rsidR="00800AD8" w:rsidRDefault="00800AD8" w:rsidP="00AD62A7">
      <w:pPr>
        <w:pStyle w:val="InterlineGlossWithTrans"/>
        <w:tabs>
          <w:tab w:val="left" w:pos="533"/>
          <w:tab w:val="left" w:pos="1022"/>
          <w:tab w:val="left" w:pos="1661"/>
          <w:tab w:val="left" w:pos="3140"/>
          <w:tab w:val="left" w:pos="3404"/>
        </w:tabs>
      </w:pPr>
      <w:r>
        <w:tab/>
        <w:t>qau</w:t>
      </w:r>
      <w:r>
        <w:tab/>
        <w:t>vaik</w:t>
      </w:r>
      <w:r>
        <w:tab/>
        <w:t>ti-a-madju</w:t>
      </w:r>
      <w:r>
        <w:tab/>
        <w:t>a</w:t>
      </w:r>
      <w:r w:rsidR="00AD62A7">
        <w:tab/>
        <w:t>tju-umaq</w:t>
      </w:r>
    </w:p>
    <w:p w14:paraId="01D4D2ED" w14:textId="77777777" w:rsidR="00800AD8" w:rsidRDefault="00800AD8" w:rsidP="00AD62A7">
      <w:pPr>
        <w:pStyle w:val="InterlineTrans"/>
        <w:tabs>
          <w:tab w:val="left" w:pos="533"/>
          <w:tab w:val="left" w:pos="1022"/>
          <w:tab w:val="left" w:pos="1661"/>
          <w:tab w:val="left" w:pos="3140"/>
          <w:tab w:val="left" w:pos="3404"/>
        </w:tabs>
      </w:pPr>
      <w:r>
        <w:tab/>
        <w:t>so</w:t>
      </w:r>
      <w:r>
        <w:tab/>
        <w:t>leave</w:t>
      </w:r>
      <w:r>
        <w:tab/>
      </w:r>
      <w:r>
        <w:rPr>
          <w:smallCaps/>
        </w:rPr>
        <w:t>f</w:t>
      </w:r>
      <w:r>
        <w:t>-</w:t>
      </w:r>
      <w:r>
        <w:rPr>
          <w:smallCaps/>
        </w:rPr>
        <w:t>pl</w:t>
      </w:r>
      <w:r>
        <w:t>-</w:t>
      </w:r>
      <w:r>
        <w:rPr>
          <w:smallCaps/>
        </w:rPr>
        <w:t>3rd</w:t>
      </w:r>
      <w:r>
        <w:t>.</w:t>
      </w:r>
      <w:r>
        <w:rPr>
          <w:smallCaps/>
        </w:rPr>
        <w:t>pers</w:t>
      </w:r>
      <w:r>
        <w:tab/>
      </w:r>
      <w:r>
        <w:rPr>
          <w:smallCaps/>
        </w:rPr>
        <w:t>c</w:t>
      </w:r>
      <w:r w:rsidR="00AD62A7">
        <w:tab/>
        <w:t>there-house</w:t>
      </w:r>
    </w:p>
    <w:p w14:paraId="5CAC91E8" w14:textId="77777777" w:rsidR="00800AD8" w:rsidRDefault="00800AD8">
      <w:pPr>
        <w:pStyle w:val="InterlineFree"/>
      </w:pPr>
      <w:r>
        <w:t>They went on to their home.</w:t>
      </w:r>
    </w:p>
    <w:p w14:paraId="636659E2" w14:textId="77777777" w:rsidR="00800AD8" w:rsidRDefault="00DE0E5A" w:rsidP="00AD62A7">
      <w:pPr>
        <w:pStyle w:val="InterlineText"/>
        <w:tabs>
          <w:tab w:val="left" w:pos="533"/>
          <w:tab w:val="left" w:pos="1712"/>
          <w:tab w:val="left" w:pos="3191"/>
          <w:tab w:val="left" w:pos="5630"/>
          <w:tab w:val="left" w:pos="6224"/>
          <w:tab w:val="left" w:pos="6488"/>
        </w:tabs>
      </w:pPr>
      <w:r w:rsidRPr="003A1D48">
        <w:rPr>
          <w:rStyle w:val="InterlineTextNumChar"/>
        </w:rPr>
        <w:t>042</w:t>
      </w:r>
      <w:r w:rsidR="00800AD8">
        <w:tab/>
        <w:t>djemaîun</w:t>
      </w:r>
      <w:r w:rsidR="00800AD8">
        <w:tab/>
        <w:t>tiamadju;</w:t>
      </w:r>
      <w:r w:rsidR="00AD62A7">
        <w:tab/>
        <w:t>kamayan</w:t>
      </w:r>
      <w:r w:rsidR="00AD62A7">
        <w:tab/>
        <w:t>anan</w:t>
      </w:r>
      <w:r w:rsidR="00AD62A7">
        <w:tab/>
        <w:t>a</w:t>
      </w:r>
      <w:r w:rsidR="00AD62A7">
        <w:tab/>
        <w:t>quîivangeraw.</w:t>
      </w:r>
    </w:p>
    <w:p w14:paraId="68931375" w14:textId="77777777" w:rsidR="00800AD8" w:rsidRDefault="00800AD8" w:rsidP="00AD62A7">
      <w:pPr>
        <w:pStyle w:val="InterlineGlossWithTrans"/>
        <w:tabs>
          <w:tab w:val="left" w:pos="533"/>
          <w:tab w:val="left" w:pos="1712"/>
          <w:tab w:val="left" w:pos="3191"/>
          <w:tab w:val="left" w:pos="5630"/>
          <w:tab w:val="left" w:pos="6224"/>
          <w:tab w:val="left" w:pos="6488"/>
        </w:tabs>
      </w:pPr>
      <w:r>
        <w:tab/>
        <w:t>em=djaîun</w:t>
      </w:r>
      <w:r>
        <w:tab/>
        <w:t>ti-a-madju</w:t>
      </w:r>
      <w:r w:rsidR="00AD62A7">
        <w:tab/>
        <w:t>ka-ma-aya-an</w:t>
      </w:r>
      <w:r w:rsidR="00AD62A7">
        <w:tab/>
        <w:t>anan</w:t>
      </w:r>
      <w:r w:rsidR="00AD62A7">
        <w:tab/>
        <w:t>a</w:t>
      </w:r>
      <w:r w:rsidR="00AD62A7">
        <w:tab/>
        <w:t>quîi-vangeraw</w:t>
      </w:r>
    </w:p>
    <w:p w14:paraId="6D5E5FF8" w14:textId="77777777" w:rsidR="00800AD8" w:rsidRDefault="00800AD8" w:rsidP="00AD62A7">
      <w:pPr>
        <w:pStyle w:val="InterlineTrans"/>
        <w:tabs>
          <w:tab w:val="left" w:pos="533"/>
          <w:tab w:val="left" w:pos="1712"/>
          <w:tab w:val="left" w:pos="3191"/>
          <w:tab w:val="left" w:pos="5630"/>
          <w:tab w:val="left" w:pos="6224"/>
          <w:tab w:val="left" w:pos="6488"/>
        </w:tabs>
      </w:pPr>
      <w:r>
        <w:tab/>
      </w:r>
      <w:r w:rsidR="00AD62A7" w:rsidRPr="00AD62A7">
        <w:rPr>
          <w:smallCaps/>
        </w:rPr>
        <w:t>af</w:t>
      </w:r>
      <w:r>
        <w:t>=arrive</w:t>
      </w:r>
      <w:r>
        <w:tab/>
      </w:r>
      <w:r>
        <w:rPr>
          <w:smallCaps/>
        </w:rPr>
        <w:t>f</w:t>
      </w:r>
      <w:r>
        <w:t>-</w:t>
      </w:r>
      <w:r>
        <w:rPr>
          <w:smallCaps/>
        </w:rPr>
        <w:t>pl</w:t>
      </w:r>
      <w:r>
        <w:t>-</w:t>
      </w:r>
      <w:r>
        <w:rPr>
          <w:smallCaps/>
        </w:rPr>
        <w:t>3rd</w:t>
      </w:r>
      <w:r>
        <w:t>.</w:t>
      </w:r>
      <w:r>
        <w:rPr>
          <w:smallCaps/>
        </w:rPr>
        <w:t>pers</w:t>
      </w:r>
      <w:r w:rsidR="00AD62A7">
        <w:tab/>
        <w:t>become-</w:t>
      </w:r>
      <w:r w:rsidR="00AD62A7">
        <w:rPr>
          <w:smallCaps/>
        </w:rPr>
        <w:t>stat</w:t>
      </w:r>
      <w:r w:rsidR="00AD62A7">
        <w:t>-be.thus-</w:t>
      </w:r>
      <w:r w:rsidR="00AD62A7">
        <w:rPr>
          <w:smallCaps/>
        </w:rPr>
        <w:t>lf</w:t>
      </w:r>
      <w:r w:rsidR="00AD62A7">
        <w:tab/>
        <w:t>still</w:t>
      </w:r>
      <w:r w:rsidR="00AD62A7">
        <w:rPr>
          <w:smallCaps/>
        </w:rPr>
        <w:tab/>
        <w:t>c</w:t>
      </w:r>
      <w:r w:rsidR="00AD62A7">
        <w:rPr>
          <w:smallCaps/>
        </w:rPr>
        <w:tab/>
      </w:r>
      <w:r w:rsidR="00AD62A7">
        <w:t>?-rainbow</w:t>
      </w:r>
    </w:p>
    <w:p w14:paraId="58949F95" w14:textId="77777777" w:rsidR="00800AD8" w:rsidRDefault="00800AD8">
      <w:pPr>
        <w:pStyle w:val="InterlineFree"/>
      </w:pPr>
      <w:r>
        <w:lastRenderedPageBreak/>
        <w:t>They arrived, and the rainbows were still there.</w:t>
      </w:r>
    </w:p>
    <w:p w14:paraId="58BB05F2" w14:textId="77777777" w:rsidR="00800AD8" w:rsidRDefault="00DE0E5A" w:rsidP="00AD62A7">
      <w:pPr>
        <w:pStyle w:val="InterlineText"/>
        <w:tabs>
          <w:tab w:val="left" w:pos="533"/>
          <w:tab w:val="left" w:pos="1022"/>
          <w:tab w:val="left" w:pos="2321"/>
          <w:tab w:val="left" w:pos="2585"/>
          <w:tab w:val="left" w:pos="3719"/>
          <w:tab w:val="left" w:pos="3983"/>
          <w:tab w:val="left" w:pos="4952"/>
          <w:tab w:val="left" w:pos="5441"/>
          <w:tab w:val="left" w:pos="7715"/>
        </w:tabs>
      </w:pPr>
      <w:r w:rsidRPr="003A1D48">
        <w:rPr>
          <w:rStyle w:val="InterlineTextNumChar"/>
        </w:rPr>
        <w:t>043</w:t>
      </w:r>
      <w:r w:rsidR="00800AD8">
        <w:tab/>
        <w:t>qau</w:t>
      </w:r>
      <w:r w:rsidR="00800AD8">
        <w:tab/>
        <w:t>mangtjez</w:t>
      </w:r>
      <w:r w:rsidR="00800AD8">
        <w:tab/>
        <w:t>a</w:t>
      </w:r>
      <w:r w:rsidR="00800AD8">
        <w:tab/>
        <w:t>qaliqali</w:t>
      </w:r>
      <w:r w:rsidR="00800AD8">
        <w:tab/>
        <w:t>a</w:t>
      </w:r>
      <w:r w:rsidR="00800AD8">
        <w:tab/>
        <w:t>kiqenetj,</w:t>
      </w:r>
      <w:r w:rsidR="00800AD8">
        <w:tab/>
        <w:t>sa</w:t>
      </w:r>
      <w:r w:rsidR="00AD62A7">
        <w:tab/>
        <w:t>pakaleva-i</w:t>
      </w:r>
      <w:r w:rsidR="00AD62A7">
        <w:tab/>
        <w:t>anga</w:t>
      </w:r>
    </w:p>
    <w:p w14:paraId="19E0078F" w14:textId="77777777" w:rsidR="00800AD8" w:rsidRDefault="00800AD8" w:rsidP="00AD62A7">
      <w:pPr>
        <w:pStyle w:val="InterlineGlossWithTrans"/>
        <w:tabs>
          <w:tab w:val="left" w:pos="533"/>
          <w:tab w:val="left" w:pos="1022"/>
          <w:tab w:val="left" w:pos="2321"/>
          <w:tab w:val="left" w:pos="2585"/>
          <w:tab w:val="left" w:pos="3719"/>
          <w:tab w:val="left" w:pos="3983"/>
          <w:tab w:val="left" w:pos="4952"/>
          <w:tab w:val="left" w:pos="5441"/>
          <w:tab w:val="left" w:pos="7715"/>
        </w:tabs>
      </w:pPr>
      <w:r>
        <w:tab/>
        <w:t>qau</w:t>
      </w:r>
      <w:r>
        <w:tab/>
        <w:t>m-pangetjez</w:t>
      </w:r>
      <w:r>
        <w:tab/>
        <w:t>a</w:t>
      </w:r>
      <w:r>
        <w:tab/>
        <w:t>qali-qali</w:t>
      </w:r>
      <w:r>
        <w:tab/>
        <w:t>a</w:t>
      </w:r>
      <w:r>
        <w:tab/>
        <w:t>ki-qenetj</w:t>
      </w:r>
      <w:r>
        <w:tab/>
        <w:t>sa</w:t>
      </w:r>
      <w:r w:rsidR="00AD62A7">
        <w:tab/>
        <w:t>pa-ka-leva-i</w:t>
      </w:r>
      <w:r w:rsidR="00AD62A7">
        <w:tab/>
        <w:t>anga</w:t>
      </w:r>
    </w:p>
    <w:p w14:paraId="428EA8FA" w14:textId="77777777" w:rsidR="00800AD8" w:rsidRDefault="00800AD8" w:rsidP="00AD62A7">
      <w:pPr>
        <w:pStyle w:val="InterlineTransNoFree"/>
        <w:tabs>
          <w:tab w:val="left" w:pos="1022"/>
          <w:tab w:val="left" w:pos="2321"/>
          <w:tab w:val="left" w:pos="2585"/>
          <w:tab w:val="left" w:pos="3719"/>
          <w:tab w:val="left" w:pos="3983"/>
          <w:tab w:val="left" w:pos="4952"/>
          <w:tab w:val="left" w:pos="5441"/>
          <w:tab w:val="left" w:pos="7715"/>
        </w:tabs>
      </w:pPr>
      <w:r>
        <w:tab/>
        <w:t>so</w:t>
      </w:r>
      <w:r>
        <w:tab/>
      </w:r>
      <w:r>
        <w:rPr>
          <w:smallCaps/>
        </w:rPr>
        <w:t>af</w:t>
      </w:r>
      <w:r>
        <w:t>-come</w:t>
      </w:r>
      <w:r>
        <w:rPr>
          <w:smallCaps/>
        </w:rPr>
        <w:tab/>
        <w:t>c</w:t>
      </w:r>
      <w:r>
        <w:rPr>
          <w:smallCaps/>
        </w:rPr>
        <w:tab/>
        <w:t>red</w:t>
      </w:r>
      <w:r>
        <w:t>-friend</w:t>
      </w:r>
      <w:r>
        <w:rPr>
          <w:smallCaps/>
        </w:rPr>
        <w:tab/>
        <w:t>c</w:t>
      </w:r>
      <w:r>
        <w:rPr>
          <w:smallCaps/>
        </w:rPr>
        <w:tab/>
      </w:r>
      <w:r>
        <w:t>do-see</w:t>
      </w:r>
      <w:r>
        <w:tab/>
        <w:t>and</w:t>
      </w:r>
      <w:r w:rsidR="00AD62A7">
        <w:tab/>
        <w:t>cause-main-pleased-</w:t>
      </w:r>
      <w:r w:rsidR="00AD62A7">
        <w:rPr>
          <w:smallCaps/>
        </w:rPr>
        <w:t>pf</w:t>
      </w:r>
      <w:r w:rsidR="00AD62A7">
        <w:tab/>
        <w:t>indeed</w:t>
      </w:r>
    </w:p>
    <w:p w14:paraId="75F56937" w14:textId="77777777" w:rsidR="00800AD8" w:rsidRDefault="00800AD8" w:rsidP="003C1D0A">
      <w:pPr>
        <w:pStyle w:val="InterlineText"/>
        <w:tabs>
          <w:tab w:val="left" w:pos="533"/>
          <w:tab w:val="left" w:pos="2012"/>
          <w:tab w:val="left" w:pos="2276"/>
        </w:tabs>
      </w:pPr>
      <w:r>
        <w:tab/>
        <w:t>tiamadju</w:t>
      </w:r>
      <w:r>
        <w:tab/>
        <w:t>a</w:t>
      </w:r>
      <w:r>
        <w:tab/>
        <w:t>ma÷usa.</w:t>
      </w:r>
    </w:p>
    <w:p w14:paraId="62D2607C" w14:textId="77777777" w:rsidR="00800AD8" w:rsidRDefault="00800AD8" w:rsidP="003C1D0A">
      <w:pPr>
        <w:pStyle w:val="InterlineGlossWithTrans"/>
        <w:tabs>
          <w:tab w:val="left" w:pos="533"/>
          <w:tab w:val="left" w:pos="2012"/>
          <w:tab w:val="left" w:pos="2276"/>
        </w:tabs>
      </w:pPr>
      <w:r>
        <w:tab/>
        <w:t>ti-a-madju</w:t>
      </w:r>
      <w:r>
        <w:tab/>
        <w:t>a</w:t>
      </w:r>
      <w:r>
        <w:tab/>
        <w:t>ma-÷usa</w:t>
      </w:r>
    </w:p>
    <w:p w14:paraId="3BCC587A" w14:textId="77777777" w:rsidR="00800AD8" w:rsidRDefault="00800AD8" w:rsidP="003C1D0A">
      <w:pPr>
        <w:pStyle w:val="InterlineTrans"/>
        <w:tabs>
          <w:tab w:val="left" w:pos="533"/>
          <w:tab w:val="left" w:pos="2012"/>
          <w:tab w:val="left" w:pos="2276"/>
        </w:tabs>
      </w:pPr>
      <w:r>
        <w:tab/>
      </w:r>
      <w:r>
        <w:rPr>
          <w:smallCaps/>
        </w:rPr>
        <w:t>f-pl</w:t>
      </w:r>
      <w:r>
        <w:t>-</w:t>
      </w:r>
      <w:r>
        <w:rPr>
          <w:smallCaps/>
        </w:rPr>
        <w:t>3rd.pers</w:t>
      </w:r>
      <w:r>
        <w:rPr>
          <w:smallCaps/>
        </w:rPr>
        <w:tab/>
        <w:t>c</w:t>
      </w:r>
      <w:r>
        <w:rPr>
          <w:smallCaps/>
        </w:rPr>
        <w:tab/>
        <w:t>num</w:t>
      </w:r>
      <w:r>
        <w:t>-two</w:t>
      </w:r>
    </w:p>
    <w:p w14:paraId="296B1B96" w14:textId="77777777" w:rsidR="00800AD8" w:rsidRDefault="00800AD8">
      <w:pPr>
        <w:pStyle w:val="InterlineFree"/>
      </w:pPr>
      <w:r>
        <w:t>So others came to see, and the two of them were welcomed.</w:t>
      </w:r>
    </w:p>
    <w:p w14:paraId="0D0E061D" w14:textId="77777777" w:rsidR="00800AD8" w:rsidRDefault="00DE0E5A" w:rsidP="003C1D0A">
      <w:pPr>
        <w:pStyle w:val="InterlineText"/>
        <w:tabs>
          <w:tab w:val="left" w:pos="533"/>
          <w:tab w:val="left" w:pos="1022"/>
          <w:tab w:val="left" w:pos="2081"/>
          <w:tab w:val="left" w:pos="2345"/>
          <w:tab w:val="left" w:pos="3479"/>
          <w:tab w:val="left" w:pos="3743"/>
          <w:tab w:val="left" w:pos="4667"/>
          <w:tab w:val="left" w:pos="4931"/>
          <w:tab w:val="left" w:pos="5750"/>
          <w:tab w:val="left" w:pos="6479"/>
        </w:tabs>
      </w:pPr>
      <w:r w:rsidRPr="003A1D48">
        <w:rPr>
          <w:rStyle w:val="InterlineTextNumChar"/>
        </w:rPr>
        <w:t>044</w:t>
      </w:r>
      <w:r w:rsidR="00800AD8">
        <w:tab/>
        <w:t>qau</w:t>
      </w:r>
      <w:r w:rsidR="00800AD8">
        <w:tab/>
        <w:t>zemian</w:t>
      </w:r>
      <w:r w:rsidR="00800AD8">
        <w:tab/>
        <w:t>a</w:t>
      </w:r>
      <w:r w:rsidR="00800AD8">
        <w:tab/>
        <w:t>qaliqali</w:t>
      </w:r>
      <w:r w:rsidR="00800AD8">
        <w:tab/>
        <w:t>a</w:t>
      </w:r>
      <w:r w:rsidR="00800AD8">
        <w:tab/>
        <w:t>tapuluq</w:t>
      </w:r>
      <w:r w:rsidR="00800AD8">
        <w:tab/>
        <w:t>a</w:t>
      </w:r>
      <w:r w:rsidR="00800AD8">
        <w:tab/>
        <w:t>qadaw;</w:t>
      </w:r>
      <w:r w:rsidR="00800AD8">
        <w:tab/>
        <w:t>marka</w:t>
      </w:r>
      <w:r w:rsidR="003C1D0A">
        <w:tab/>
        <w:t>kevava.</w:t>
      </w:r>
    </w:p>
    <w:p w14:paraId="6E0D37FC" w14:textId="77777777" w:rsidR="00800AD8" w:rsidRDefault="00800AD8" w:rsidP="003C1D0A">
      <w:pPr>
        <w:pStyle w:val="InterlineGlossWithTrans"/>
        <w:tabs>
          <w:tab w:val="left" w:pos="533"/>
          <w:tab w:val="left" w:pos="1022"/>
          <w:tab w:val="left" w:pos="2081"/>
          <w:tab w:val="left" w:pos="2345"/>
          <w:tab w:val="left" w:pos="3479"/>
          <w:tab w:val="left" w:pos="3743"/>
          <w:tab w:val="left" w:pos="4667"/>
          <w:tab w:val="left" w:pos="4931"/>
          <w:tab w:val="left" w:pos="5750"/>
          <w:tab w:val="left" w:pos="6479"/>
        </w:tabs>
      </w:pPr>
      <w:r>
        <w:tab/>
        <w:t>qau</w:t>
      </w:r>
      <w:r>
        <w:tab/>
        <w:t>em=zian</w:t>
      </w:r>
      <w:r>
        <w:tab/>
        <w:t>a</w:t>
      </w:r>
      <w:r>
        <w:tab/>
        <w:t>qali-qali</w:t>
      </w:r>
      <w:r>
        <w:tab/>
        <w:t>a</w:t>
      </w:r>
      <w:r>
        <w:tab/>
        <w:t>ta-puluq</w:t>
      </w:r>
      <w:r>
        <w:tab/>
        <w:t>a</w:t>
      </w:r>
      <w:r>
        <w:tab/>
        <w:t>qadaw</w:t>
      </w:r>
      <w:r>
        <w:tab/>
        <w:t>marka</w:t>
      </w:r>
      <w:r w:rsidR="003C1D0A">
        <w:tab/>
        <w:t>ke-vava</w:t>
      </w:r>
    </w:p>
    <w:p w14:paraId="0C29BA42" w14:textId="77777777" w:rsidR="00800AD8" w:rsidRDefault="00800AD8" w:rsidP="003C1D0A">
      <w:pPr>
        <w:pStyle w:val="InterlineTrans"/>
        <w:tabs>
          <w:tab w:val="left" w:pos="533"/>
          <w:tab w:val="left" w:pos="1022"/>
          <w:tab w:val="left" w:pos="2081"/>
          <w:tab w:val="left" w:pos="2345"/>
          <w:tab w:val="left" w:pos="3479"/>
          <w:tab w:val="left" w:pos="3743"/>
          <w:tab w:val="left" w:pos="4667"/>
          <w:tab w:val="left" w:pos="4931"/>
          <w:tab w:val="left" w:pos="5750"/>
          <w:tab w:val="left" w:pos="6479"/>
        </w:tabs>
      </w:pPr>
      <w:r>
        <w:tab/>
        <w:t>so</w:t>
      </w:r>
      <w:r>
        <w:tab/>
      </w:r>
      <w:r>
        <w:rPr>
          <w:smallCaps/>
        </w:rPr>
        <w:t>af</w:t>
      </w:r>
      <w:r>
        <w:t>=dance</w:t>
      </w:r>
      <w:r>
        <w:rPr>
          <w:smallCaps/>
        </w:rPr>
        <w:tab/>
        <w:t>c</w:t>
      </w:r>
      <w:r>
        <w:rPr>
          <w:smallCaps/>
        </w:rPr>
        <w:tab/>
        <w:t>red</w:t>
      </w:r>
      <w:r>
        <w:t>-friend</w:t>
      </w:r>
      <w:r>
        <w:rPr>
          <w:smallCaps/>
        </w:rPr>
        <w:tab/>
        <w:t>c</w:t>
      </w:r>
      <w:r>
        <w:rPr>
          <w:smallCaps/>
        </w:rPr>
        <w:tab/>
      </w:r>
      <w:r>
        <w:t>one-ten</w:t>
      </w:r>
      <w:r>
        <w:rPr>
          <w:smallCaps/>
        </w:rPr>
        <w:tab/>
        <w:t>c</w:t>
      </w:r>
      <w:r>
        <w:rPr>
          <w:smallCaps/>
        </w:rPr>
        <w:tab/>
      </w:r>
      <w:r>
        <w:t>sun</w:t>
      </w:r>
      <w:r>
        <w:tab/>
      </w:r>
      <w:r>
        <w:rPr>
          <w:smallCaps/>
        </w:rPr>
        <w:t>pl</w:t>
      </w:r>
      <w:r w:rsidR="003C1D0A">
        <w:tab/>
        <w:t>consume-alcohol</w:t>
      </w:r>
    </w:p>
    <w:p w14:paraId="37DB2542" w14:textId="77777777" w:rsidR="00800AD8" w:rsidRDefault="00800AD8" w:rsidP="003C1D0A">
      <w:pPr>
        <w:pStyle w:val="InterlineFreeCommentFollows"/>
      </w:pPr>
      <w:r>
        <w:t>People danced for ten days and drank beer.</w:t>
      </w:r>
    </w:p>
    <w:p w14:paraId="6D31200D" w14:textId="77777777" w:rsidR="00800AD8" w:rsidRDefault="003C1D0A" w:rsidP="003C1D0A">
      <w:pPr>
        <w:pStyle w:val="CommentLastWithHalfSpace"/>
      </w:pPr>
      <w:r>
        <w:t>[</w:t>
      </w:r>
      <w:r w:rsidR="00800AD8" w:rsidRPr="003C1D0A">
        <w:rPr>
          <w:rStyle w:val="VernacularText"/>
        </w:rPr>
        <w:t>marka</w:t>
      </w:r>
      <w:r w:rsidR="00800AD8">
        <w:t>: implies ‘together/collectively’ here.</w:t>
      </w:r>
      <w:r>
        <w:t>]</w:t>
      </w:r>
    </w:p>
    <w:p w14:paraId="10A79314" w14:textId="77777777" w:rsidR="00800AD8" w:rsidRDefault="00DE0E5A" w:rsidP="003C1D0A">
      <w:pPr>
        <w:pStyle w:val="InterlineText"/>
        <w:tabs>
          <w:tab w:val="left" w:pos="533"/>
          <w:tab w:val="left" w:pos="1022"/>
          <w:tab w:val="left" w:pos="1511"/>
          <w:tab w:val="left" w:pos="2165"/>
          <w:tab w:val="left" w:pos="4619"/>
          <w:tab w:val="left" w:pos="5393"/>
          <w:tab w:val="left" w:pos="5837"/>
          <w:tab w:val="left" w:pos="6176"/>
          <w:tab w:val="left" w:pos="7760"/>
        </w:tabs>
      </w:pPr>
      <w:r w:rsidRPr="003A1D48">
        <w:rPr>
          <w:rStyle w:val="InterlineTextNumChar"/>
        </w:rPr>
        <w:t>045</w:t>
      </w:r>
      <w:r w:rsidR="00800AD8">
        <w:tab/>
        <w:t>qau</w:t>
      </w:r>
      <w:r w:rsidR="00800AD8">
        <w:tab/>
        <w:t>sa</w:t>
      </w:r>
      <w:r w:rsidR="00800AD8">
        <w:tab/>
        <w:t>san</w:t>
      </w:r>
      <w:r w:rsidR="003C1D0A">
        <w:tab/>
        <w:t>mamazangiîani</w:t>
      </w:r>
      <w:r w:rsidR="003C1D0A">
        <w:tab/>
        <w:t>anga</w:t>
      </w:r>
      <w:r w:rsidR="003C1D0A">
        <w:tab/>
        <w:t>ti</w:t>
      </w:r>
      <w:r w:rsidR="003C1D0A">
        <w:tab/>
        <w:t>sa</w:t>
      </w:r>
      <w:r w:rsidR="003C1D0A">
        <w:tab/>
        <w:t>Puîaîuyaîuyan</w:t>
      </w:r>
      <w:r w:rsidR="003C1D0A">
        <w:tab/>
        <w:t>kati</w:t>
      </w:r>
    </w:p>
    <w:p w14:paraId="07C21F97" w14:textId="77777777" w:rsidR="00800AD8" w:rsidRDefault="00800AD8" w:rsidP="003C1D0A">
      <w:pPr>
        <w:pStyle w:val="InterlineGlossWithTrans"/>
        <w:tabs>
          <w:tab w:val="left" w:pos="533"/>
          <w:tab w:val="left" w:pos="1022"/>
          <w:tab w:val="left" w:pos="1511"/>
          <w:tab w:val="left" w:pos="2165"/>
          <w:tab w:val="left" w:pos="4619"/>
          <w:tab w:val="left" w:pos="5393"/>
          <w:tab w:val="left" w:pos="5837"/>
          <w:tab w:val="left" w:pos="6176"/>
          <w:tab w:val="left" w:pos="7760"/>
        </w:tabs>
      </w:pPr>
      <w:r>
        <w:tab/>
        <w:t>qau</w:t>
      </w:r>
      <w:r>
        <w:tab/>
        <w:t>sa</w:t>
      </w:r>
      <w:r>
        <w:tab/>
        <w:t>sane</w:t>
      </w:r>
      <w:r w:rsidR="003C1D0A">
        <w:tab/>
        <w:t>ma-ma-zangiî-an-i</w:t>
      </w:r>
      <w:r w:rsidR="003C1D0A">
        <w:tab/>
        <w:t>anga</w:t>
      </w:r>
      <w:r w:rsidR="003C1D0A">
        <w:tab/>
        <w:t>ti</w:t>
      </w:r>
      <w:r w:rsidR="003C1D0A">
        <w:tab/>
        <w:t>sa</w:t>
      </w:r>
      <w:r w:rsidR="003C1D0A">
        <w:tab/>
        <w:t>Puîaîuyaîuyan</w:t>
      </w:r>
      <w:r w:rsidR="003C1D0A">
        <w:tab/>
        <w:t>ka-ti</w:t>
      </w:r>
    </w:p>
    <w:p w14:paraId="3D42959C" w14:textId="77777777" w:rsidR="00800AD8" w:rsidRDefault="00800AD8" w:rsidP="003C1D0A">
      <w:pPr>
        <w:pStyle w:val="InterlineTransNoFree"/>
        <w:tabs>
          <w:tab w:val="left" w:pos="1022"/>
          <w:tab w:val="left" w:pos="1511"/>
          <w:tab w:val="left" w:pos="2165"/>
          <w:tab w:val="left" w:pos="4619"/>
          <w:tab w:val="left" w:pos="5393"/>
          <w:tab w:val="left" w:pos="5837"/>
          <w:tab w:val="left" w:pos="6176"/>
          <w:tab w:val="left" w:pos="7760"/>
        </w:tabs>
      </w:pPr>
      <w:r>
        <w:tab/>
        <w:t>so</w:t>
      </w:r>
      <w:r>
        <w:tab/>
        <w:t>and</w:t>
      </w:r>
      <w:r>
        <w:tab/>
        <w:t>make</w:t>
      </w:r>
      <w:r w:rsidR="003C1D0A">
        <w:tab/>
      </w:r>
      <w:r w:rsidR="003C1D0A">
        <w:rPr>
          <w:smallCaps/>
        </w:rPr>
        <w:t>stat</w:t>
      </w:r>
      <w:r w:rsidR="003C1D0A">
        <w:t>-</w:t>
      </w:r>
      <w:r w:rsidR="003C1D0A">
        <w:rPr>
          <w:smallCaps/>
        </w:rPr>
        <w:t>stat</w:t>
      </w:r>
      <w:r w:rsidR="003C1D0A">
        <w:t>-chief-</w:t>
      </w:r>
      <w:r w:rsidR="003C1D0A">
        <w:rPr>
          <w:smallCaps/>
        </w:rPr>
        <w:t>nom</w:t>
      </w:r>
      <w:r w:rsidR="003C1D0A">
        <w:t>-</w:t>
      </w:r>
      <w:r w:rsidR="003C1D0A">
        <w:rPr>
          <w:smallCaps/>
        </w:rPr>
        <w:t>pf</w:t>
      </w:r>
      <w:r w:rsidR="003C1D0A">
        <w:tab/>
        <w:t>indeed</w:t>
      </w:r>
      <w:r w:rsidR="003C1D0A">
        <w:tab/>
      </w:r>
      <w:r w:rsidR="003C1D0A">
        <w:rPr>
          <w:smallCaps/>
        </w:rPr>
        <w:t>f.h</w:t>
      </w:r>
      <w:r w:rsidR="003C1D0A">
        <w:tab/>
      </w:r>
      <w:r w:rsidR="003C1D0A" w:rsidRPr="001E164C">
        <w:rPr>
          <w:smallCaps/>
        </w:rPr>
        <w:t>h</w:t>
      </w:r>
      <w:r w:rsidR="003C1D0A">
        <w:tab/>
        <w:t>(name)</w:t>
      </w:r>
      <w:r w:rsidR="003C1D0A">
        <w:tab/>
        <w:t>and-</w:t>
      </w:r>
      <w:r w:rsidR="003C1D0A">
        <w:rPr>
          <w:smallCaps/>
        </w:rPr>
        <w:t>f.h</w:t>
      </w:r>
    </w:p>
    <w:p w14:paraId="3E724C87" w14:textId="77777777" w:rsidR="00800AD8" w:rsidRDefault="00800AD8" w:rsidP="003C1D0A">
      <w:pPr>
        <w:pStyle w:val="InterlineText"/>
        <w:tabs>
          <w:tab w:val="left" w:pos="533"/>
          <w:tab w:val="left" w:pos="872"/>
        </w:tabs>
      </w:pPr>
      <w:r>
        <w:tab/>
        <w:t>sa</w:t>
      </w:r>
      <w:r w:rsidR="003C1D0A">
        <w:tab/>
        <w:t>Simidalu.</w:t>
      </w:r>
    </w:p>
    <w:p w14:paraId="41EE9C21" w14:textId="77777777" w:rsidR="00800AD8" w:rsidRDefault="00800AD8" w:rsidP="003C1D0A">
      <w:pPr>
        <w:pStyle w:val="InterlineGlossWithTrans"/>
        <w:tabs>
          <w:tab w:val="left" w:pos="533"/>
          <w:tab w:val="left" w:pos="872"/>
        </w:tabs>
      </w:pPr>
      <w:r>
        <w:tab/>
        <w:t>sa</w:t>
      </w:r>
      <w:r w:rsidR="003C1D0A">
        <w:tab/>
        <w:t>Simidalu</w:t>
      </w:r>
    </w:p>
    <w:p w14:paraId="79E86398" w14:textId="77777777" w:rsidR="00800AD8" w:rsidRDefault="00800AD8" w:rsidP="00B76180">
      <w:pPr>
        <w:pStyle w:val="InterlineTransNoFree"/>
        <w:tabs>
          <w:tab w:val="left" w:pos="872"/>
          <w:tab w:val="right" w:pos="8789"/>
        </w:tabs>
      </w:pPr>
      <w:r>
        <w:tab/>
      </w:r>
      <w:r w:rsidR="001E164C" w:rsidRPr="001E164C">
        <w:rPr>
          <w:smallCaps/>
        </w:rPr>
        <w:t>h</w:t>
      </w:r>
      <w:r w:rsidR="003C1D0A">
        <w:tab/>
        <w:t>(name)</w:t>
      </w:r>
      <w:r w:rsidR="003C1D0A">
        <w:tab/>
        <w:t>And they made Puîaîuyaîuyan and Simidalu chiefs.</w:t>
      </w:r>
    </w:p>
    <w:p w14:paraId="6341B49B" w14:textId="77777777" w:rsidR="003C1D0A" w:rsidRDefault="00800AD8" w:rsidP="003C1D0A">
      <w:pPr>
        <w:pStyle w:val="FullTranslation"/>
      </w:pPr>
      <w:r>
        <w:t>Once upon a time there was a man called Puîaîuyaîuyan, who went to fight the Tjuavudas people. The Tjuavudas people were very bad; they were fond of stealing and of killing people. Puîaîuyaîuyan was angry. He got ready, and went to fight the Tjuavudas pe</w:t>
      </w:r>
      <w:r w:rsidR="00AD1174">
        <w:t>o</w:t>
      </w:r>
      <w:r>
        <w:t>ple. He got to the village of the Tjuavudas people, and fought against them for five days. But Puîaîuyaîuyan was on his own, and there were lots of the Tjuavudas people. Puîaîuyaîuyan couldn’t win, and he was killed by the Tjuavudas people. And his head and skeleton were impaled on bamboo spikes.</w:t>
      </w:r>
    </w:p>
    <w:p w14:paraId="6ABA77D8" w14:textId="77777777" w:rsidR="003C1D0A" w:rsidRDefault="00800AD8" w:rsidP="003C1D0A">
      <w:pPr>
        <w:pStyle w:val="FullTranslation"/>
      </w:pPr>
      <w:r>
        <w:t>Puîaîuyaîuyan had a child called Simidalu. He grew up, and asked his mother: “Mother, who is my father? Why is my father not here at home?” he said to his mother. But his mother was afraid to tell him that his father had been killed by Tjuavudas people; she was afraid that he too would go and fight the Tjuavudas people. But Simidalu went and asked others, and they told him. So now Simidalu knew that his father had been killed by the Tjuavudas people. “In that case I’ll go and get revenge on the Tjuavudas people,” he thought.</w:t>
      </w:r>
    </w:p>
    <w:p w14:paraId="0E949BFF" w14:textId="77777777" w:rsidR="00800AD8" w:rsidRDefault="00800AD8" w:rsidP="003C1D0A">
      <w:pPr>
        <w:pStyle w:val="FullTranslation"/>
      </w:pPr>
      <w:r>
        <w:t>He didn’t tell his mother; he went to the village of the Tjuavudas people and fired on them. Simidalu was a very skilful fighter. The Tjuavudas people couldn’t win. He found his father’s skeleton and head, impaled on bamboo spikes. He took them down and collected up the bones. And he chanted over them: “May father’s bones join together!”. And his father’s bones joined together. “May flesh come on my father’s body!”. Flesh came on his father’s body. “May father speak!”. His father spoke. His father had come back to life. So they got ready and went back home. They got to the mountain ridge. Puîaîuyaîuyan gave a victory shout. The people at home heard it. “Why is someone giving a victory shout? It sounds like Puîaîuyaîuyan,” people said. Simidalu also gave a shout, and was heard by the other people. “What is there to give a victory shout about? It sounds like Simidalu,” people said. Finally they both shouted together. Then they were surrounded by five rainbows. They went on to their home. They arrived, and the rainbows were still there. So others came to see, and the two of them were welcomed. People danced for ten days and drank beer. And they made Puîaîuyaîuyan and Simidalu chiefs.</w:t>
      </w:r>
    </w:p>
    <w:p w14:paraId="76314925" w14:textId="77777777" w:rsidR="00800AD8" w:rsidRDefault="00800AD8">
      <w:pPr>
        <w:pStyle w:val="Heading4"/>
      </w:pPr>
      <w:r w:rsidRPr="00996908">
        <w:rPr>
          <w:rStyle w:val="NumTextHeadingChar"/>
        </w:rPr>
        <w:t>006</w:t>
      </w:r>
      <w:r>
        <w:t xml:space="preserve"> WHITE OWL AND BROWN OWL</w:t>
      </w:r>
      <w:r w:rsidR="00433A7E">
        <w:br/>
      </w:r>
      <w:r>
        <w:t>tjugelui katua ngangay</w:t>
      </w:r>
      <w:r w:rsidR="00FD141C">
        <w:t xml:space="preserve"> (</w:t>
      </w:r>
      <w:r>
        <w:t>Qatsiîay village, p.160</w:t>
      </w:r>
      <w:r w:rsidR="00FD141C">
        <w:t>)</w:t>
      </w:r>
    </w:p>
    <w:p w14:paraId="5BD00388" w14:textId="77777777" w:rsidR="00800AD8" w:rsidRDefault="00DC1AE0" w:rsidP="00B139DD">
      <w:pPr>
        <w:pStyle w:val="InterlineText"/>
        <w:tabs>
          <w:tab w:val="left" w:pos="533"/>
          <w:tab w:val="left" w:pos="1457"/>
          <w:tab w:val="left" w:pos="3236"/>
          <w:tab w:val="left" w:pos="5255"/>
          <w:tab w:val="left" w:pos="5519"/>
        </w:tabs>
      </w:pPr>
      <w:r w:rsidRPr="003A1D48">
        <w:rPr>
          <w:rStyle w:val="InterlineTextNumChar"/>
        </w:rPr>
        <w:t>001</w:t>
      </w:r>
      <w:r w:rsidR="00800AD8">
        <w:tab/>
        <w:t>izua</w:t>
      </w:r>
      <w:r w:rsidR="00800AD8">
        <w:tab/>
        <w:t>sitsuayan</w:t>
      </w:r>
      <w:r w:rsidR="00800AD8">
        <w:tab/>
        <w:t>marekaîaaîak</w:t>
      </w:r>
      <w:r w:rsidR="00800AD8">
        <w:tab/>
        <w:t>a</w:t>
      </w:r>
      <w:r w:rsidR="00800AD8">
        <w:tab/>
        <w:t>matjelu.</w:t>
      </w:r>
    </w:p>
    <w:p w14:paraId="5624523F" w14:textId="77777777" w:rsidR="00800AD8" w:rsidRDefault="00800AD8" w:rsidP="00B139DD">
      <w:pPr>
        <w:pStyle w:val="InterlineGlossWithTrans"/>
        <w:tabs>
          <w:tab w:val="left" w:pos="533"/>
          <w:tab w:val="left" w:pos="1457"/>
          <w:tab w:val="left" w:pos="3236"/>
          <w:tab w:val="left" w:pos="5255"/>
          <w:tab w:val="left" w:pos="5519"/>
        </w:tabs>
      </w:pPr>
      <w:r>
        <w:tab/>
        <w:t>i-zua</w:t>
      </w:r>
      <w:r>
        <w:tab/>
        <w:t>si-tsuay-an</w:t>
      </w:r>
      <w:r>
        <w:tab/>
        <w:t>mare-ka-aîa-aîak</w:t>
      </w:r>
      <w:r>
        <w:tab/>
        <w:t>a</w:t>
      </w:r>
      <w:r>
        <w:tab/>
        <w:t>ma-tjelu</w:t>
      </w:r>
    </w:p>
    <w:p w14:paraId="4A740C8F" w14:textId="77777777" w:rsidR="00800AD8" w:rsidRDefault="00800AD8" w:rsidP="00B139DD">
      <w:pPr>
        <w:pStyle w:val="InterlineTrans"/>
        <w:tabs>
          <w:tab w:val="left" w:pos="533"/>
          <w:tab w:val="left" w:pos="1457"/>
          <w:tab w:val="left" w:pos="3236"/>
          <w:tab w:val="left" w:pos="5255"/>
          <w:tab w:val="left" w:pos="5519"/>
        </w:tabs>
      </w:pPr>
      <w:r>
        <w:tab/>
      </w:r>
      <w:r>
        <w:rPr>
          <w:smallCaps/>
        </w:rPr>
        <w:t>loc</w:t>
      </w:r>
      <w:r>
        <w:t>-that</w:t>
      </w:r>
      <w:r>
        <w:tab/>
      </w:r>
      <w:r>
        <w:rPr>
          <w:smallCaps/>
        </w:rPr>
        <w:t>if</w:t>
      </w:r>
      <w:r>
        <w:t>-long.time-</w:t>
      </w:r>
      <w:r>
        <w:rPr>
          <w:smallCaps/>
        </w:rPr>
        <w:t>nom</w:t>
      </w:r>
      <w:r>
        <w:tab/>
        <w:t>pair-main-</w:t>
      </w:r>
      <w:r>
        <w:rPr>
          <w:smallCaps/>
        </w:rPr>
        <w:t>red</w:t>
      </w:r>
      <w:r>
        <w:t>-child</w:t>
      </w:r>
      <w:r>
        <w:rPr>
          <w:smallCaps/>
        </w:rPr>
        <w:tab/>
        <w:t>c</w:t>
      </w:r>
      <w:r>
        <w:rPr>
          <w:smallCaps/>
        </w:rPr>
        <w:tab/>
        <w:t>num</w:t>
      </w:r>
      <w:r>
        <w:t>-three</w:t>
      </w:r>
    </w:p>
    <w:p w14:paraId="6112A356" w14:textId="77777777" w:rsidR="00800AD8" w:rsidRDefault="00800AD8">
      <w:pPr>
        <w:pStyle w:val="InterlineFree"/>
      </w:pPr>
      <w:r>
        <w:t>Once upon a time there was a family of three.</w:t>
      </w:r>
    </w:p>
    <w:p w14:paraId="23110ED5" w14:textId="77777777" w:rsidR="00800AD8" w:rsidRDefault="00DC1AE0" w:rsidP="00B139DD">
      <w:pPr>
        <w:pStyle w:val="InterlineText"/>
        <w:tabs>
          <w:tab w:val="left" w:pos="533"/>
          <w:tab w:val="left" w:pos="1142"/>
          <w:tab w:val="left" w:pos="1406"/>
          <w:tab w:val="left" w:pos="2015"/>
          <w:tab w:val="left" w:pos="2504"/>
          <w:tab w:val="left" w:pos="3308"/>
          <w:tab w:val="left" w:pos="3572"/>
          <w:tab w:val="left" w:pos="4586"/>
        </w:tabs>
      </w:pPr>
      <w:r w:rsidRPr="003A1D48">
        <w:rPr>
          <w:rStyle w:val="InterlineTextNumChar"/>
        </w:rPr>
        <w:lastRenderedPageBreak/>
        <w:t>002</w:t>
      </w:r>
      <w:r w:rsidR="00800AD8">
        <w:tab/>
        <w:t>uzai</w:t>
      </w:r>
      <w:r w:rsidR="00800AD8">
        <w:tab/>
        <w:t>a</w:t>
      </w:r>
      <w:r w:rsidR="00800AD8">
        <w:tab/>
        <w:t>aîak</w:t>
      </w:r>
      <w:r w:rsidR="00800AD8">
        <w:tab/>
        <w:t>nua</w:t>
      </w:r>
      <w:r w:rsidR="00800AD8">
        <w:tab/>
        <w:t>kina</w:t>
      </w:r>
      <w:r w:rsidR="00800AD8">
        <w:tab/>
        <w:t>a</w:t>
      </w:r>
      <w:r w:rsidR="00800AD8">
        <w:tab/>
        <w:t>lumamad</w:t>
      </w:r>
      <w:r w:rsidR="00800AD8">
        <w:tab/>
        <w:t>anan.</w:t>
      </w:r>
    </w:p>
    <w:p w14:paraId="6072CD21" w14:textId="77777777" w:rsidR="00800AD8" w:rsidRDefault="00800AD8" w:rsidP="00B139DD">
      <w:pPr>
        <w:pStyle w:val="InterlineGlossWithTrans"/>
        <w:tabs>
          <w:tab w:val="left" w:pos="533"/>
          <w:tab w:val="left" w:pos="1142"/>
          <w:tab w:val="left" w:pos="1406"/>
          <w:tab w:val="left" w:pos="2015"/>
          <w:tab w:val="left" w:pos="2504"/>
          <w:tab w:val="left" w:pos="3308"/>
          <w:tab w:val="left" w:pos="3572"/>
          <w:tab w:val="left" w:pos="4586"/>
        </w:tabs>
      </w:pPr>
      <w:r>
        <w:tab/>
        <w:t>uzay</w:t>
      </w:r>
      <w:r>
        <w:tab/>
        <w:t>a</w:t>
      </w:r>
      <w:r>
        <w:tab/>
        <w:t>aîak</w:t>
      </w:r>
      <w:r>
        <w:tab/>
        <w:t>nua</w:t>
      </w:r>
      <w:r>
        <w:tab/>
        <w:t>kina</w:t>
      </w:r>
      <w:r>
        <w:tab/>
        <w:t>a</w:t>
      </w:r>
      <w:r>
        <w:tab/>
        <w:t>lumamad</w:t>
      </w:r>
      <w:r>
        <w:tab/>
        <w:t>anan</w:t>
      </w:r>
    </w:p>
    <w:p w14:paraId="2F345D55" w14:textId="77777777" w:rsidR="00800AD8" w:rsidRDefault="00800AD8" w:rsidP="00B139DD">
      <w:pPr>
        <w:pStyle w:val="InterlineTrans"/>
        <w:tabs>
          <w:tab w:val="left" w:pos="533"/>
          <w:tab w:val="left" w:pos="1142"/>
          <w:tab w:val="left" w:pos="1406"/>
          <w:tab w:val="left" w:pos="2015"/>
          <w:tab w:val="left" w:pos="2504"/>
          <w:tab w:val="left" w:pos="3308"/>
          <w:tab w:val="left" w:pos="3572"/>
          <w:tab w:val="left" w:pos="4586"/>
        </w:tabs>
      </w:pPr>
      <w:r>
        <w:tab/>
        <w:t>there</w:t>
      </w:r>
      <w:r>
        <w:rPr>
          <w:smallCaps/>
        </w:rPr>
        <w:tab/>
        <w:t>c</w:t>
      </w:r>
      <w:r>
        <w:rPr>
          <w:smallCaps/>
        </w:rPr>
        <w:tab/>
      </w:r>
      <w:r>
        <w:t>child</w:t>
      </w:r>
      <w:r>
        <w:tab/>
        <w:t>of</w:t>
      </w:r>
      <w:r>
        <w:tab/>
        <w:t>mother</w:t>
      </w:r>
      <w:r>
        <w:rPr>
          <w:smallCaps/>
        </w:rPr>
        <w:tab/>
        <w:t>c</w:t>
      </w:r>
      <w:r>
        <w:rPr>
          <w:smallCaps/>
        </w:rPr>
        <w:tab/>
      </w:r>
      <w:r>
        <w:t>infant</w:t>
      </w:r>
      <w:r>
        <w:tab/>
        <w:t>still</w:t>
      </w:r>
    </w:p>
    <w:p w14:paraId="06ED4067" w14:textId="77777777" w:rsidR="00800AD8" w:rsidRDefault="00800AD8">
      <w:pPr>
        <w:pStyle w:val="InterlineFree"/>
      </w:pPr>
      <w:r>
        <w:t>The mother had a child which was still a baby,</w:t>
      </w:r>
    </w:p>
    <w:p w14:paraId="56CC5D93" w14:textId="77777777" w:rsidR="00800AD8" w:rsidRDefault="00DC1AE0" w:rsidP="00B139DD">
      <w:pPr>
        <w:pStyle w:val="InterlineText"/>
        <w:tabs>
          <w:tab w:val="left" w:pos="533"/>
          <w:tab w:val="left" w:pos="1022"/>
          <w:tab w:val="left" w:pos="3296"/>
          <w:tab w:val="left" w:pos="3800"/>
          <w:tab w:val="left" w:pos="4409"/>
          <w:tab w:val="left" w:pos="4673"/>
          <w:tab w:val="left" w:pos="6782"/>
          <w:tab w:val="left" w:pos="7046"/>
        </w:tabs>
      </w:pPr>
      <w:r w:rsidRPr="003A1D48">
        <w:rPr>
          <w:rStyle w:val="InterlineTextNumChar"/>
        </w:rPr>
        <w:t>003</w:t>
      </w:r>
      <w:r w:rsidR="00800AD8">
        <w:tab/>
        <w:t>qau</w:t>
      </w:r>
      <w:r w:rsidR="00800AD8">
        <w:tab/>
        <w:t>sipasevaî</w:t>
      </w:r>
      <w:r w:rsidR="00800AD8">
        <w:tab/>
        <w:t>tua</w:t>
      </w:r>
      <w:r w:rsidR="00800AD8">
        <w:tab/>
        <w:t>aîak</w:t>
      </w:r>
      <w:r w:rsidR="00800AD8">
        <w:tab/>
        <w:t>a</w:t>
      </w:r>
      <w:r w:rsidR="00800AD8">
        <w:tab/>
        <w:t>tjaîavuluvulungan</w:t>
      </w:r>
      <w:r w:rsidR="00800AD8">
        <w:tab/>
        <w:t>a</w:t>
      </w:r>
      <w:r w:rsidR="00B139DD">
        <w:tab/>
        <w:t>vavayan.</w:t>
      </w:r>
    </w:p>
    <w:p w14:paraId="792EA60B" w14:textId="77777777" w:rsidR="00800AD8" w:rsidRDefault="00800AD8" w:rsidP="00B139DD">
      <w:pPr>
        <w:pStyle w:val="InterlineGlossWithTrans"/>
        <w:tabs>
          <w:tab w:val="left" w:pos="533"/>
          <w:tab w:val="left" w:pos="1022"/>
          <w:tab w:val="left" w:pos="3296"/>
          <w:tab w:val="left" w:pos="3800"/>
          <w:tab w:val="left" w:pos="4409"/>
          <w:tab w:val="left" w:pos="4673"/>
          <w:tab w:val="left" w:pos="6782"/>
          <w:tab w:val="left" w:pos="7046"/>
        </w:tabs>
      </w:pPr>
      <w:r>
        <w:tab/>
        <w:t>qau</w:t>
      </w:r>
      <w:r>
        <w:tab/>
        <w:t>si-pa-sevaî</w:t>
      </w:r>
      <w:r>
        <w:tab/>
        <w:t>tua</w:t>
      </w:r>
      <w:r>
        <w:tab/>
        <w:t>aîak</w:t>
      </w:r>
      <w:r>
        <w:tab/>
        <w:t>a</w:t>
      </w:r>
      <w:r>
        <w:tab/>
        <w:t>tjaîa-vulu-vulung-an</w:t>
      </w:r>
      <w:r>
        <w:tab/>
        <w:t>a</w:t>
      </w:r>
      <w:r w:rsidR="00B139DD">
        <w:tab/>
        <w:t>vavayan</w:t>
      </w:r>
    </w:p>
    <w:p w14:paraId="0DA4E571" w14:textId="77777777" w:rsidR="00800AD8" w:rsidRDefault="00800AD8" w:rsidP="00B139DD">
      <w:pPr>
        <w:pStyle w:val="InterlineTrans"/>
        <w:tabs>
          <w:tab w:val="left" w:pos="533"/>
          <w:tab w:val="left" w:pos="1022"/>
          <w:tab w:val="left" w:pos="3296"/>
          <w:tab w:val="left" w:pos="3800"/>
          <w:tab w:val="left" w:pos="4409"/>
          <w:tab w:val="left" w:pos="4673"/>
          <w:tab w:val="left" w:pos="6782"/>
          <w:tab w:val="left" w:pos="7046"/>
        </w:tabs>
        <w:rPr>
          <w:smallCaps/>
        </w:rPr>
      </w:pPr>
      <w:r>
        <w:tab/>
        <w:t>so</w:t>
      </w:r>
      <w:r>
        <w:tab/>
      </w:r>
      <w:r>
        <w:rPr>
          <w:smallCaps/>
        </w:rPr>
        <w:t>if</w:t>
      </w:r>
      <w:r>
        <w:t>-cause-carry.on.back</w:t>
      </w:r>
      <w:r>
        <w:tab/>
      </w:r>
      <w:r>
        <w:rPr>
          <w:smallCaps/>
        </w:rPr>
        <w:t>obl</w:t>
      </w:r>
      <w:r>
        <w:tab/>
        <w:t>child</w:t>
      </w:r>
      <w:r>
        <w:rPr>
          <w:smallCaps/>
        </w:rPr>
        <w:tab/>
        <w:t>c</w:t>
      </w:r>
      <w:r>
        <w:rPr>
          <w:smallCaps/>
        </w:rPr>
        <w:tab/>
      </w:r>
      <w:r>
        <w:t>most-</w:t>
      </w:r>
      <w:r>
        <w:rPr>
          <w:smallCaps/>
        </w:rPr>
        <w:t>red</w:t>
      </w:r>
      <w:r>
        <w:t>-old-</w:t>
      </w:r>
      <w:r>
        <w:rPr>
          <w:smallCaps/>
        </w:rPr>
        <w:t>nom</w:t>
      </w:r>
      <w:r>
        <w:rPr>
          <w:smallCaps/>
        </w:rPr>
        <w:tab/>
        <w:t>c</w:t>
      </w:r>
      <w:r w:rsidR="00B139DD">
        <w:tab/>
        <w:t>female</w:t>
      </w:r>
    </w:p>
    <w:p w14:paraId="0A02D3D4" w14:textId="77777777" w:rsidR="00800AD8" w:rsidRDefault="00800AD8">
      <w:pPr>
        <w:pStyle w:val="InterlineFree"/>
      </w:pPr>
      <w:r>
        <w:t>which she gave to the oldest girl to carry on her back.</w:t>
      </w:r>
    </w:p>
    <w:p w14:paraId="29853333" w14:textId="77777777" w:rsidR="00800AD8" w:rsidRDefault="00DC1AE0" w:rsidP="00B139DD">
      <w:pPr>
        <w:pStyle w:val="InterlineText"/>
        <w:tabs>
          <w:tab w:val="left" w:pos="533"/>
          <w:tab w:val="left" w:pos="1022"/>
          <w:tab w:val="left" w:pos="1511"/>
          <w:tab w:val="left" w:pos="2150"/>
          <w:tab w:val="left" w:pos="2414"/>
          <w:tab w:val="left" w:pos="3218"/>
          <w:tab w:val="left" w:pos="3482"/>
        </w:tabs>
      </w:pPr>
      <w:r w:rsidRPr="003A1D48">
        <w:rPr>
          <w:rStyle w:val="InterlineTextNumChar"/>
        </w:rPr>
        <w:t>004</w:t>
      </w:r>
      <w:r w:rsidR="00800AD8">
        <w:tab/>
        <w:t>qau</w:t>
      </w:r>
      <w:r w:rsidR="00800AD8">
        <w:tab/>
        <w:t>sa</w:t>
      </w:r>
      <w:r w:rsidR="00800AD8">
        <w:tab/>
        <w:t>vaik</w:t>
      </w:r>
      <w:r w:rsidR="00800AD8">
        <w:tab/>
        <w:t>a</w:t>
      </w:r>
      <w:r w:rsidR="00800AD8">
        <w:tab/>
        <w:t>kina</w:t>
      </w:r>
      <w:r w:rsidR="00800AD8">
        <w:tab/>
        <w:t>a</w:t>
      </w:r>
      <w:r w:rsidR="00800AD8">
        <w:tab/>
        <w:t>kivurasi.</w:t>
      </w:r>
    </w:p>
    <w:p w14:paraId="7609F46E" w14:textId="77777777" w:rsidR="00800AD8" w:rsidRDefault="00800AD8" w:rsidP="00B139DD">
      <w:pPr>
        <w:pStyle w:val="InterlineGlossWithTrans"/>
        <w:tabs>
          <w:tab w:val="left" w:pos="533"/>
          <w:tab w:val="left" w:pos="1022"/>
          <w:tab w:val="left" w:pos="1511"/>
          <w:tab w:val="left" w:pos="2150"/>
          <w:tab w:val="left" w:pos="2414"/>
          <w:tab w:val="left" w:pos="3218"/>
          <w:tab w:val="left" w:pos="3482"/>
        </w:tabs>
      </w:pPr>
      <w:r>
        <w:tab/>
        <w:t>qau</w:t>
      </w:r>
      <w:r>
        <w:tab/>
        <w:t>sa</w:t>
      </w:r>
      <w:r>
        <w:tab/>
        <w:t>vaik</w:t>
      </w:r>
      <w:r>
        <w:tab/>
        <w:t>a</w:t>
      </w:r>
      <w:r>
        <w:tab/>
        <w:t>kina</w:t>
      </w:r>
      <w:r>
        <w:tab/>
        <w:t>a</w:t>
      </w:r>
      <w:r>
        <w:tab/>
        <w:t>ki-vurasi</w:t>
      </w:r>
    </w:p>
    <w:p w14:paraId="76F3160B" w14:textId="77777777" w:rsidR="00800AD8" w:rsidRDefault="00800AD8" w:rsidP="00B139DD">
      <w:pPr>
        <w:pStyle w:val="InterlineTrans"/>
        <w:tabs>
          <w:tab w:val="left" w:pos="533"/>
          <w:tab w:val="left" w:pos="1022"/>
          <w:tab w:val="left" w:pos="1511"/>
          <w:tab w:val="left" w:pos="2150"/>
          <w:tab w:val="left" w:pos="2414"/>
          <w:tab w:val="left" w:pos="3218"/>
          <w:tab w:val="left" w:pos="3482"/>
        </w:tabs>
      </w:pPr>
      <w:r>
        <w:tab/>
        <w:t>so</w:t>
      </w:r>
      <w:r>
        <w:tab/>
        <w:t>and</w:t>
      </w:r>
      <w:r>
        <w:tab/>
        <w:t>leave</w:t>
      </w:r>
      <w:r>
        <w:rPr>
          <w:smallCaps/>
        </w:rPr>
        <w:tab/>
        <w:t>c</w:t>
      </w:r>
      <w:r>
        <w:rPr>
          <w:smallCaps/>
        </w:rPr>
        <w:tab/>
      </w:r>
      <w:r>
        <w:t>mother</w:t>
      </w:r>
      <w:r>
        <w:rPr>
          <w:smallCaps/>
        </w:rPr>
        <w:tab/>
        <w:t>c</w:t>
      </w:r>
      <w:r>
        <w:rPr>
          <w:smallCaps/>
        </w:rPr>
        <w:tab/>
      </w:r>
      <w:r>
        <w:t>do-sweet.potato</w:t>
      </w:r>
    </w:p>
    <w:p w14:paraId="66A1AE63" w14:textId="77777777" w:rsidR="00800AD8" w:rsidRDefault="00800AD8">
      <w:pPr>
        <w:pStyle w:val="InterlineFree"/>
      </w:pPr>
      <w:r>
        <w:t>And the mother went off to get sweet potatoes.</w:t>
      </w:r>
    </w:p>
    <w:p w14:paraId="63ABF8AF" w14:textId="77777777" w:rsidR="00800AD8" w:rsidRDefault="00DC1AE0" w:rsidP="00B139DD">
      <w:pPr>
        <w:pStyle w:val="InterlineText"/>
        <w:tabs>
          <w:tab w:val="left" w:pos="533"/>
          <w:tab w:val="left" w:pos="1202"/>
          <w:tab w:val="left" w:pos="2231"/>
          <w:tab w:val="left" w:pos="3005"/>
          <w:tab w:val="left" w:pos="3869"/>
          <w:tab w:val="left" w:pos="5003"/>
          <w:tab w:val="left" w:pos="5267"/>
        </w:tabs>
      </w:pPr>
      <w:r w:rsidRPr="003A1D48">
        <w:rPr>
          <w:rStyle w:val="InterlineTextNumChar"/>
        </w:rPr>
        <w:t>005</w:t>
      </w:r>
      <w:r w:rsidR="00800AD8">
        <w:tab/>
        <w:t>manu</w:t>
      </w:r>
      <w:r w:rsidR="00800AD8">
        <w:tab/>
        <w:t>tsuay</w:t>
      </w:r>
      <w:r w:rsidR="00800AD8">
        <w:tab/>
        <w:t>anga</w:t>
      </w:r>
      <w:r w:rsidR="00800AD8">
        <w:tab/>
        <w:t>aravats,</w:t>
      </w:r>
      <w:r w:rsidR="00800AD8">
        <w:tab/>
        <w:t>qemaung</w:t>
      </w:r>
      <w:r w:rsidR="00800AD8">
        <w:tab/>
        <w:t>a</w:t>
      </w:r>
      <w:r w:rsidR="00800AD8">
        <w:tab/>
        <w:t>ke÷ike÷i.</w:t>
      </w:r>
    </w:p>
    <w:p w14:paraId="577040EB" w14:textId="77777777" w:rsidR="00800AD8" w:rsidRDefault="00800AD8" w:rsidP="00B139DD">
      <w:pPr>
        <w:pStyle w:val="InterlineGlossWithTrans"/>
        <w:tabs>
          <w:tab w:val="left" w:pos="533"/>
          <w:tab w:val="left" w:pos="1202"/>
          <w:tab w:val="left" w:pos="2231"/>
          <w:tab w:val="left" w:pos="3005"/>
          <w:tab w:val="left" w:pos="3869"/>
          <w:tab w:val="left" w:pos="5003"/>
          <w:tab w:val="left" w:pos="5267"/>
        </w:tabs>
      </w:pPr>
      <w:r>
        <w:tab/>
        <w:t>manu</w:t>
      </w:r>
      <w:r>
        <w:tab/>
        <w:t>tsuay</w:t>
      </w:r>
      <w:r>
        <w:tab/>
        <w:t>anga</w:t>
      </w:r>
      <w:r>
        <w:tab/>
        <w:t>a-ravats</w:t>
      </w:r>
      <w:r>
        <w:tab/>
        <w:t>em=qaung</w:t>
      </w:r>
      <w:r>
        <w:tab/>
        <w:t>a</w:t>
      </w:r>
      <w:r>
        <w:tab/>
        <w:t>ke÷i-ke÷i</w:t>
      </w:r>
    </w:p>
    <w:p w14:paraId="08774E11" w14:textId="77777777" w:rsidR="00800AD8" w:rsidRDefault="00800AD8" w:rsidP="00B139DD">
      <w:pPr>
        <w:pStyle w:val="InterlineTrans"/>
        <w:tabs>
          <w:tab w:val="left" w:pos="533"/>
          <w:tab w:val="left" w:pos="1202"/>
          <w:tab w:val="left" w:pos="2231"/>
          <w:tab w:val="left" w:pos="3005"/>
          <w:tab w:val="left" w:pos="3869"/>
          <w:tab w:val="left" w:pos="5003"/>
          <w:tab w:val="left" w:pos="5267"/>
        </w:tabs>
      </w:pPr>
      <w:r>
        <w:tab/>
        <w:t>then</w:t>
      </w:r>
      <w:r>
        <w:tab/>
        <w:t>long.time</w:t>
      </w:r>
      <w:r>
        <w:tab/>
        <w:t>indeed</w:t>
      </w:r>
      <w:r>
        <w:tab/>
      </w:r>
      <w:r>
        <w:rPr>
          <w:smallCaps/>
        </w:rPr>
        <w:t>c-</w:t>
      </w:r>
      <w:r>
        <w:t>true</w:t>
      </w:r>
      <w:r>
        <w:tab/>
      </w:r>
      <w:r>
        <w:rPr>
          <w:smallCaps/>
        </w:rPr>
        <w:t>af</w:t>
      </w:r>
      <w:r>
        <w:t>=cry</w:t>
      </w:r>
      <w:r>
        <w:rPr>
          <w:smallCaps/>
        </w:rPr>
        <w:tab/>
        <w:t>c</w:t>
      </w:r>
      <w:r>
        <w:rPr>
          <w:smallCaps/>
        </w:rPr>
        <w:tab/>
        <w:t>red</w:t>
      </w:r>
      <w:r>
        <w:t>-small</w:t>
      </w:r>
    </w:p>
    <w:p w14:paraId="63FA9BB8" w14:textId="77777777" w:rsidR="00800AD8" w:rsidRDefault="00800AD8">
      <w:pPr>
        <w:pStyle w:val="InterlineFree"/>
      </w:pPr>
      <w:r>
        <w:t>After a long time the baby cried.</w:t>
      </w:r>
    </w:p>
    <w:p w14:paraId="2034CEDE" w14:textId="77777777" w:rsidR="00800AD8" w:rsidRDefault="00DC1AE0" w:rsidP="00B139DD">
      <w:pPr>
        <w:pStyle w:val="InterlineText"/>
        <w:tabs>
          <w:tab w:val="left" w:pos="533"/>
          <w:tab w:val="left" w:pos="1022"/>
          <w:tab w:val="left" w:pos="1961"/>
          <w:tab w:val="left" w:pos="2825"/>
          <w:tab w:val="left" w:pos="3929"/>
          <w:tab w:val="left" w:pos="4193"/>
          <w:tab w:val="left" w:pos="4967"/>
          <w:tab w:val="left" w:pos="5951"/>
          <w:tab w:val="left" w:pos="6560"/>
        </w:tabs>
      </w:pPr>
      <w:r w:rsidRPr="003A1D48">
        <w:rPr>
          <w:rStyle w:val="InterlineTextNumChar"/>
        </w:rPr>
        <w:t>006</w:t>
      </w:r>
      <w:r w:rsidR="00800AD8">
        <w:tab/>
        <w:t>qau</w:t>
      </w:r>
      <w:r w:rsidR="00800AD8">
        <w:tab/>
        <w:t>katsuin</w:t>
      </w:r>
      <w:r w:rsidR="00800AD8">
        <w:tab/>
        <w:t>nazua</w:t>
      </w:r>
      <w:r w:rsidR="00800AD8">
        <w:tab/>
        <w:t>tjavulung</w:t>
      </w:r>
      <w:r w:rsidR="00800AD8">
        <w:tab/>
        <w:t>a</w:t>
      </w:r>
      <w:r w:rsidR="00800AD8">
        <w:tab/>
        <w:t>kaka</w:t>
      </w:r>
      <w:r w:rsidR="00800AD8">
        <w:tab/>
        <w:t>pasa</w:t>
      </w:r>
      <w:r w:rsidR="00800AD8">
        <w:tab/>
        <w:t>tjua</w:t>
      </w:r>
      <w:r w:rsidR="00B139DD">
        <w:tab/>
        <w:t>kina.</w:t>
      </w:r>
    </w:p>
    <w:p w14:paraId="24F0D924" w14:textId="77777777" w:rsidR="00800AD8" w:rsidRDefault="00800AD8" w:rsidP="00B139DD">
      <w:pPr>
        <w:pStyle w:val="InterlineGlossWithTrans"/>
        <w:tabs>
          <w:tab w:val="left" w:pos="533"/>
          <w:tab w:val="left" w:pos="1022"/>
          <w:tab w:val="left" w:pos="1961"/>
          <w:tab w:val="left" w:pos="2825"/>
          <w:tab w:val="left" w:pos="3929"/>
          <w:tab w:val="left" w:pos="4193"/>
          <w:tab w:val="left" w:pos="4967"/>
          <w:tab w:val="left" w:pos="5951"/>
          <w:tab w:val="left" w:pos="6560"/>
        </w:tabs>
      </w:pPr>
      <w:r>
        <w:tab/>
        <w:t>qau</w:t>
      </w:r>
      <w:r>
        <w:tab/>
        <w:t>katsu-en</w:t>
      </w:r>
      <w:r>
        <w:tab/>
        <w:t>nua-zua</w:t>
      </w:r>
      <w:r>
        <w:tab/>
        <w:t>tja-vulung</w:t>
      </w:r>
      <w:r>
        <w:tab/>
        <w:t>a</w:t>
      </w:r>
      <w:r>
        <w:tab/>
        <w:t>kaka</w:t>
      </w:r>
      <w:r>
        <w:tab/>
        <w:t>pa-sa</w:t>
      </w:r>
      <w:r>
        <w:tab/>
        <w:t>tjua</w:t>
      </w:r>
      <w:r w:rsidR="00B139DD">
        <w:tab/>
        <w:t>kina</w:t>
      </w:r>
    </w:p>
    <w:p w14:paraId="46C70049" w14:textId="77777777" w:rsidR="00800AD8" w:rsidRDefault="00800AD8" w:rsidP="00B139DD">
      <w:pPr>
        <w:pStyle w:val="InterlineTrans"/>
        <w:tabs>
          <w:tab w:val="left" w:pos="533"/>
          <w:tab w:val="left" w:pos="1022"/>
          <w:tab w:val="left" w:pos="1961"/>
          <w:tab w:val="left" w:pos="2825"/>
          <w:tab w:val="left" w:pos="3929"/>
          <w:tab w:val="left" w:pos="4193"/>
          <w:tab w:val="left" w:pos="4967"/>
          <w:tab w:val="left" w:pos="5951"/>
          <w:tab w:val="left" w:pos="6560"/>
        </w:tabs>
      </w:pPr>
      <w:r>
        <w:tab/>
        <w:t>so</w:t>
      </w:r>
      <w:r>
        <w:tab/>
        <w:t>carry-</w:t>
      </w:r>
      <w:r>
        <w:rPr>
          <w:smallCaps/>
        </w:rPr>
        <w:t>pf</w:t>
      </w:r>
      <w:r>
        <w:tab/>
        <w:t>by-that</w:t>
      </w:r>
      <w:r>
        <w:tab/>
        <w:t>more-old</w:t>
      </w:r>
      <w:r>
        <w:rPr>
          <w:smallCaps/>
        </w:rPr>
        <w:tab/>
        <w:t>c</w:t>
      </w:r>
      <w:r>
        <w:rPr>
          <w:smallCaps/>
        </w:rPr>
        <w:tab/>
      </w:r>
      <w:r>
        <w:t>sibling</w:t>
      </w:r>
      <w:r>
        <w:tab/>
        <w:t>cause-go</w:t>
      </w:r>
      <w:r>
        <w:tab/>
        <w:t>there</w:t>
      </w:r>
      <w:r w:rsidR="00B139DD">
        <w:tab/>
        <w:t>mother</w:t>
      </w:r>
    </w:p>
    <w:p w14:paraId="5B62D1ED" w14:textId="77777777" w:rsidR="00800AD8" w:rsidRDefault="00800AD8">
      <w:pPr>
        <w:pStyle w:val="InterlineFree"/>
      </w:pPr>
      <w:r>
        <w:t>So the older sister took him to their mother.</w:t>
      </w:r>
    </w:p>
    <w:p w14:paraId="791C5007" w14:textId="77777777" w:rsidR="00800AD8" w:rsidRDefault="00DC1AE0" w:rsidP="00B139DD">
      <w:pPr>
        <w:pStyle w:val="InterlineText"/>
        <w:tabs>
          <w:tab w:val="left" w:pos="533"/>
          <w:tab w:val="left" w:pos="1022"/>
          <w:tab w:val="left" w:pos="2246"/>
          <w:tab w:val="left" w:pos="2306"/>
          <w:tab w:val="left" w:pos="2510"/>
          <w:tab w:val="left" w:pos="2570"/>
          <w:tab w:val="left" w:pos="3119"/>
          <w:tab w:val="left" w:pos="3179"/>
          <w:tab w:val="left" w:pos="3383"/>
          <w:tab w:val="left" w:pos="3443"/>
          <w:tab w:val="left" w:pos="5492"/>
          <w:tab w:val="left" w:pos="5552"/>
          <w:tab w:val="left" w:pos="7211"/>
          <w:tab w:val="left" w:pos="7271"/>
          <w:tab w:val="left" w:pos="7715"/>
          <w:tab w:val="left" w:pos="8384"/>
        </w:tabs>
      </w:pPr>
      <w:r w:rsidRPr="003A1D48">
        <w:rPr>
          <w:rStyle w:val="InterlineTextNumChar"/>
        </w:rPr>
        <w:t>007</w:t>
      </w:r>
      <w:r w:rsidR="00800AD8">
        <w:tab/>
        <w:t>qau</w:t>
      </w:r>
      <w:r w:rsidR="00800AD8">
        <w:tab/>
        <w:t>kiîavaran</w:t>
      </w:r>
      <w:r w:rsidR="00800AD8">
        <w:tab/>
        <w:t>a</w:t>
      </w:r>
      <w:r w:rsidR="00800AD8">
        <w:tab/>
        <w:t>aîak</w:t>
      </w:r>
      <w:r w:rsidR="00800AD8">
        <w:tab/>
        <w:t>a</w:t>
      </w:r>
      <w:r w:rsidR="00800AD8">
        <w:tab/>
        <w:t>tjaîavuluvulungan:</w:t>
      </w:r>
      <w:r w:rsidR="00B139DD">
        <w:tab/>
        <w:t>“sualapu</w:t>
      </w:r>
      <w:r w:rsidR="00B139DD">
        <w:tab/>
        <w:t>ti</w:t>
      </w:r>
      <w:r w:rsidR="00B139DD">
        <w:tab/>
        <w:t>a÷ing</w:t>
      </w:r>
      <w:r w:rsidR="00B139DD">
        <w:tab/>
        <w:t>a</w:t>
      </w:r>
    </w:p>
    <w:p w14:paraId="4E372211" w14:textId="77777777" w:rsidR="00800AD8" w:rsidRDefault="00800AD8" w:rsidP="00B139DD">
      <w:pPr>
        <w:pStyle w:val="InterlineGlossWithTrans"/>
        <w:tabs>
          <w:tab w:val="left" w:pos="533"/>
          <w:tab w:val="left" w:pos="1022"/>
          <w:tab w:val="left" w:pos="2246"/>
          <w:tab w:val="left" w:pos="2306"/>
          <w:tab w:val="left" w:pos="2510"/>
          <w:tab w:val="left" w:pos="2570"/>
          <w:tab w:val="left" w:pos="3119"/>
          <w:tab w:val="left" w:pos="3179"/>
          <w:tab w:val="left" w:pos="3383"/>
          <w:tab w:val="left" w:pos="3443"/>
          <w:tab w:val="left" w:pos="5492"/>
          <w:tab w:val="left" w:pos="5552"/>
          <w:tab w:val="left" w:pos="7211"/>
          <w:tab w:val="left" w:pos="7271"/>
          <w:tab w:val="left" w:pos="7715"/>
          <w:tab w:val="left" w:pos="8384"/>
        </w:tabs>
      </w:pPr>
      <w:r>
        <w:tab/>
        <w:t>qau</w:t>
      </w:r>
      <w:r>
        <w:tab/>
        <w:t>ki-îavar-an</w:t>
      </w:r>
      <w:r>
        <w:tab/>
        <w:t>a</w:t>
      </w:r>
      <w:r>
        <w:tab/>
        <w:t>aîak</w:t>
      </w:r>
      <w:r>
        <w:tab/>
        <w:t>a</w:t>
      </w:r>
      <w:r>
        <w:tab/>
        <w:t>tjaîa-vulu-vulung-an</w:t>
      </w:r>
      <w:r w:rsidR="00B139DD">
        <w:tab/>
        <w:t>su-alap-u</w:t>
      </w:r>
      <w:r w:rsidR="00B139DD">
        <w:tab/>
        <w:t>ti</w:t>
      </w:r>
      <w:r w:rsidR="00B139DD">
        <w:tab/>
        <w:t>a÷ing</w:t>
      </w:r>
      <w:r w:rsidR="00B139DD">
        <w:tab/>
        <w:t>a</w:t>
      </w:r>
    </w:p>
    <w:p w14:paraId="3422B407" w14:textId="77777777" w:rsidR="00800AD8" w:rsidRDefault="00800AD8" w:rsidP="00B139DD">
      <w:pPr>
        <w:pStyle w:val="InterlineTransNoFree"/>
        <w:tabs>
          <w:tab w:val="left" w:pos="1022"/>
          <w:tab w:val="left" w:pos="2246"/>
          <w:tab w:val="left" w:pos="2306"/>
          <w:tab w:val="left" w:pos="2510"/>
          <w:tab w:val="left" w:pos="2570"/>
          <w:tab w:val="left" w:pos="3119"/>
          <w:tab w:val="left" w:pos="3179"/>
          <w:tab w:val="left" w:pos="3383"/>
          <w:tab w:val="left" w:pos="3443"/>
          <w:tab w:val="left" w:pos="5492"/>
          <w:tab w:val="left" w:pos="5552"/>
          <w:tab w:val="left" w:pos="7211"/>
          <w:tab w:val="left" w:pos="7271"/>
          <w:tab w:val="left" w:pos="7715"/>
          <w:tab w:val="left" w:pos="8384"/>
        </w:tabs>
      </w:pPr>
      <w:r>
        <w:tab/>
        <w:t>so</w:t>
      </w:r>
      <w:r>
        <w:tab/>
        <w:t>do-speak-</w:t>
      </w:r>
      <w:r>
        <w:rPr>
          <w:smallCaps/>
        </w:rPr>
        <w:t>lf</w:t>
      </w:r>
      <w:r>
        <w:rPr>
          <w:smallCaps/>
        </w:rPr>
        <w:tab/>
        <w:t>c</w:t>
      </w:r>
      <w:r>
        <w:rPr>
          <w:smallCaps/>
        </w:rPr>
        <w:tab/>
      </w:r>
      <w:r>
        <w:t>child</w:t>
      </w:r>
      <w:r>
        <w:rPr>
          <w:smallCaps/>
        </w:rPr>
        <w:tab/>
        <w:t>c</w:t>
      </w:r>
      <w:r>
        <w:rPr>
          <w:smallCaps/>
        </w:rPr>
        <w:tab/>
      </w:r>
      <w:r>
        <w:t>most-</w:t>
      </w:r>
      <w:r>
        <w:rPr>
          <w:smallCaps/>
        </w:rPr>
        <w:t>red</w:t>
      </w:r>
      <w:r>
        <w:t>-old-</w:t>
      </w:r>
      <w:r>
        <w:rPr>
          <w:smallCaps/>
        </w:rPr>
        <w:t>nom</w:t>
      </w:r>
      <w:r w:rsidR="00B139DD">
        <w:tab/>
        <w:t>remove-take-</w:t>
      </w:r>
      <w:r w:rsidR="00B139DD">
        <w:rPr>
          <w:smallCaps/>
        </w:rPr>
        <w:t>imp</w:t>
      </w:r>
      <w:r w:rsidR="00B139DD">
        <w:tab/>
      </w:r>
      <w:r w:rsidR="00B139DD">
        <w:rPr>
          <w:smallCaps/>
        </w:rPr>
        <w:t>f.h</w:t>
      </w:r>
      <w:r w:rsidR="00B139DD">
        <w:tab/>
        <w:t>boy</w:t>
      </w:r>
      <w:r w:rsidR="00B139DD">
        <w:rPr>
          <w:smallCaps/>
        </w:rPr>
        <w:tab/>
        <w:t>c</w:t>
      </w:r>
    </w:p>
    <w:p w14:paraId="32613FD1" w14:textId="77777777" w:rsidR="00800AD8" w:rsidRDefault="00800AD8" w:rsidP="00B139DD">
      <w:pPr>
        <w:pStyle w:val="InterlineText"/>
        <w:tabs>
          <w:tab w:val="left" w:pos="533"/>
          <w:tab w:val="left" w:pos="1712"/>
          <w:tab w:val="left" w:pos="2486"/>
          <w:tab w:val="left" w:pos="2750"/>
        </w:tabs>
      </w:pPr>
      <w:r>
        <w:tab/>
        <w:t>qemaung,”</w:t>
      </w:r>
      <w:r w:rsidR="00B139DD">
        <w:tab/>
      </w:r>
      <w:r>
        <w:t>ayain</w:t>
      </w:r>
      <w:r>
        <w:tab/>
        <w:t>a</w:t>
      </w:r>
      <w:r>
        <w:tab/>
        <w:t>kina.</w:t>
      </w:r>
    </w:p>
    <w:p w14:paraId="57DA1582" w14:textId="77777777" w:rsidR="00800AD8" w:rsidRDefault="00800AD8" w:rsidP="00B139DD">
      <w:pPr>
        <w:pStyle w:val="InterlineGlossWithTrans"/>
        <w:tabs>
          <w:tab w:val="left" w:pos="533"/>
          <w:tab w:val="left" w:pos="1712"/>
          <w:tab w:val="left" w:pos="2486"/>
          <w:tab w:val="left" w:pos="2750"/>
        </w:tabs>
      </w:pPr>
      <w:r>
        <w:tab/>
        <w:t>em=qaung</w:t>
      </w:r>
      <w:r>
        <w:tab/>
        <w:t>aya-en</w:t>
      </w:r>
      <w:r>
        <w:tab/>
        <w:t>a</w:t>
      </w:r>
      <w:r>
        <w:tab/>
        <w:t>kina</w:t>
      </w:r>
    </w:p>
    <w:p w14:paraId="6477FB3C" w14:textId="77777777" w:rsidR="00800AD8" w:rsidRDefault="00800AD8" w:rsidP="00B139DD">
      <w:pPr>
        <w:pStyle w:val="InterlineTrans"/>
        <w:tabs>
          <w:tab w:val="left" w:pos="533"/>
          <w:tab w:val="left" w:pos="1712"/>
          <w:tab w:val="left" w:pos="2486"/>
          <w:tab w:val="left" w:pos="2750"/>
        </w:tabs>
      </w:pPr>
      <w:r>
        <w:rPr>
          <w:smallCaps/>
        </w:rPr>
        <w:tab/>
        <w:t>af</w:t>
      </w:r>
      <w:r>
        <w:t>=cry</w:t>
      </w:r>
      <w:r>
        <w:tab/>
        <w:t>say-</w:t>
      </w:r>
      <w:r>
        <w:rPr>
          <w:smallCaps/>
        </w:rPr>
        <w:t>pf</w:t>
      </w:r>
      <w:r>
        <w:rPr>
          <w:smallCaps/>
        </w:rPr>
        <w:tab/>
        <w:t>c</w:t>
      </w:r>
      <w:r>
        <w:rPr>
          <w:smallCaps/>
        </w:rPr>
        <w:tab/>
      </w:r>
      <w:r>
        <w:t>mother</w:t>
      </w:r>
    </w:p>
    <w:p w14:paraId="69EE12EC" w14:textId="77777777" w:rsidR="00800AD8" w:rsidRDefault="00800AD8">
      <w:pPr>
        <w:pStyle w:val="InterlineFree"/>
      </w:pPr>
      <w:r>
        <w:t>The oldest child said: “Take the boy away; he’s crying,” she said to her mother.</w:t>
      </w:r>
    </w:p>
    <w:p w14:paraId="6D58D7AD" w14:textId="77777777" w:rsidR="00800AD8" w:rsidRDefault="00DC1AE0" w:rsidP="00B139DD">
      <w:pPr>
        <w:pStyle w:val="InterlineText"/>
        <w:tabs>
          <w:tab w:val="left" w:pos="533"/>
          <w:tab w:val="left" w:pos="1232"/>
          <w:tab w:val="left" w:pos="1931"/>
          <w:tab w:val="left" w:pos="2585"/>
          <w:tab w:val="left" w:pos="4169"/>
          <w:tab w:val="left" w:pos="4763"/>
          <w:tab w:val="left" w:pos="5522"/>
          <w:tab w:val="left" w:pos="5996"/>
        </w:tabs>
      </w:pPr>
      <w:r w:rsidRPr="003A1D48">
        <w:rPr>
          <w:rStyle w:val="InterlineTextNumChar"/>
        </w:rPr>
        <w:t>008</w:t>
      </w:r>
      <w:r w:rsidR="00800AD8">
        <w:tab/>
        <w:t>îakua</w:t>
      </w:r>
      <w:r w:rsidR="00800AD8">
        <w:tab/>
        <w:t>“gaîu</w:t>
      </w:r>
      <w:r w:rsidR="00800AD8">
        <w:tab/>
        <w:t>anan;</w:t>
      </w:r>
      <w:r w:rsidR="00800AD8">
        <w:tab/>
        <w:t>kivurasi</w:t>
      </w:r>
      <w:r w:rsidR="00800AD8">
        <w:tab/>
        <w:t>anan</w:t>
      </w:r>
      <w:r w:rsidR="00800AD8">
        <w:tab/>
        <w:t>aken,”</w:t>
      </w:r>
      <w:r w:rsidR="00800AD8">
        <w:tab/>
        <w:t>aya</w:t>
      </w:r>
      <w:r w:rsidR="00800AD8">
        <w:tab/>
        <w:t>kina.</w:t>
      </w:r>
    </w:p>
    <w:p w14:paraId="0456EFED" w14:textId="77777777" w:rsidR="00800AD8" w:rsidRDefault="00800AD8" w:rsidP="00B139DD">
      <w:pPr>
        <w:pStyle w:val="InterlineGlossWithTrans"/>
        <w:tabs>
          <w:tab w:val="left" w:pos="533"/>
          <w:tab w:val="left" w:pos="1232"/>
          <w:tab w:val="left" w:pos="1931"/>
          <w:tab w:val="left" w:pos="2585"/>
          <w:tab w:val="left" w:pos="4169"/>
          <w:tab w:val="left" w:pos="4763"/>
          <w:tab w:val="left" w:pos="5522"/>
          <w:tab w:val="left" w:pos="5996"/>
        </w:tabs>
      </w:pPr>
      <w:r>
        <w:tab/>
        <w:t>îakua</w:t>
      </w:r>
      <w:r>
        <w:tab/>
        <w:t>gaîu</w:t>
      </w:r>
      <w:r>
        <w:tab/>
        <w:t>anan</w:t>
      </w:r>
      <w:r>
        <w:tab/>
        <w:t>ki-vurasi</w:t>
      </w:r>
      <w:r>
        <w:tab/>
        <w:t>anan</w:t>
      </w:r>
      <w:r>
        <w:tab/>
        <w:t>aken</w:t>
      </w:r>
      <w:r>
        <w:tab/>
        <w:t>aya</w:t>
      </w:r>
      <w:r>
        <w:tab/>
        <w:t>kina</w:t>
      </w:r>
    </w:p>
    <w:p w14:paraId="163F161D" w14:textId="77777777" w:rsidR="00800AD8" w:rsidRDefault="00800AD8" w:rsidP="00B139DD">
      <w:pPr>
        <w:pStyle w:val="InterlineTrans"/>
        <w:tabs>
          <w:tab w:val="left" w:pos="533"/>
          <w:tab w:val="left" w:pos="1232"/>
          <w:tab w:val="left" w:pos="1931"/>
          <w:tab w:val="left" w:pos="2585"/>
          <w:tab w:val="left" w:pos="4169"/>
          <w:tab w:val="left" w:pos="4763"/>
          <w:tab w:val="left" w:pos="5522"/>
          <w:tab w:val="left" w:pos="5996"/>
        </w:tabs>
      </w:pPr>
      <w:r>
        <w:tab/>
        <w:t>but</w:t>
      </w:r>
      <w:r>
        <w:tab/>
        <w:t>slow</w:t>
      </w:r>
      <w:r>
        <w:tab/>
        <w:t>still</w:t>
      </w:r>
      <w:r>
        <w:tab/>
        <w:t>do-sweet.potato</w:t>
      </w:r>
      <w:r>
        <w:tab/>
        <w:t>still</w:t>
      </w:r>
      <w:r>
        <w:tab/>
      </w:r>
      <w:r w:rsidR="000D5EFB" w:rsidRPr="000D5EFB">
        <w:rPr>
          <w:smallCaps/>
        </w:rPr>
        <w:t>f.I</w:t>
      </w:r>
      <w:r>
        <w:tab/>
        <w:t>say</w:t>
      </w:r>
      <w:r>
        <w:tab/>
        <w:t>mother</w:t>
      </w:r>
    </w:p>
    <w:p w14:paraId="0D402729" w14:textId="77777777" w:rsidR="00800AD8" w:rsidRDefault="00800AD8">
      <w:pPr>
        <w:pStyle w:val="InterlineFree"/>
      </w:pPr>
      <w:r>
        <w:t>But the mother said: “Wait a bit; I’m still getting sweet potatoes.”</w:t>
      </w:r>
    </w:p>
    <w:p w14:paraId="712B1474" w14:textId="77777777" w:rsidR="00800AD8" w:rsidRDefault="00DC1AE0" w:rsidP="00B139DD">
      <w:pPr>
        <w:pStyle w:val="InterlineText"/>
        <w:tabs>
          <w:tab w:val="left" w:pos="533"/>
          <w:tab w:val="left" w:pos="1667"/>
          <w:tab w:val="left" w:pos="2531"/>
          <w:tab w:val="left" w:pos="2795"/>
        </w:tabs>
      </w:pPr>
      <w:r w:rsidRPr="003A1D48">
        <w:rPr>
          <w:rStyle w:val="InterlineTextNumChar"/>
        </w:rPr>
        <w:t>009</w:t>
      </w:r>
      <w:r w:rsidR="00800AD8">
        <w:tab/>
        <w:t>qemaung</w:t>
      </w:r>
      <w:r w:rsidR="00800AD8">
        <w:tab/>
        <w:t>aravats</w:t>
      </w:r>
      <w:r w:rsidR="00800AD8">
        <w:tab/>
        <w:t>a</w:t>
      </w:r>
      <w:r w:rsidR="00800AD8">
        <w:tab/>
        <w:t>ke÷ike÷i.</w:t>
      </w:r>
    </w:p>
    <w:p w14:paraId="1CBC87B3" w14:textId="77777777" w:rsidR="00800AD8" w:rsidRDefault="00800AD8" w:rsidP="00B139DD">
      <w:pPr>
        <w:pStyle w:val="InterlineGlossWithTrans"/>
        <w:tabs>
          <w:tab w:val="left" w:pos="533"/>
          <w:tab w:val="left" w:pos="1667"/>
          <w:tab w:val="left" w:pos="2531"/>
          <w:tab w:val="left" w:pos="2795"/>
        </w:tabs>
      </w:pPr>
      <w:r>
        <w:tab/>
        <w:t>em=qaung</w:t>
      </w:r>
      <w:r>
        <w:tab/>
        <w:t>a-ravats</w:t>
      </w:r>
      <w:r>
        <w:tab/>
        <w:t>a</w:t>
      </w:r>
      <w:r>
        <w:tab/>
        <w:t>ke÷i-ke÷i</w:t>
      </w:r>
    </w:p>
    <w:p w14:paraId="07AEA4B0" w14:textId="77777777" w:rsidR="00800AD8" w:rsidRDefault="00800AD8" w:rsidP="00B76180">
      <w:pPr>
        <w:pStyle w:val="InterlineTransNoFree"/>
        <w:tabs>
          <w:tab w:val="left" w:pos="1667"/>
          <w:tab w:val="left" w:pos="2531"/>
          <w:tab w:val="left" w:pos="2795"/>
          <w:tab w:val="right" w:pos="8789"/>
        </w:tabs>
      </w:pPr>
      <w:r>
        <w:tab/>
      </w:r>
      <w:r>
        <w:rPr>
          <w:smallCaps/>
        </w:rPr>
        <w:t>af</w:t>
      </w:r>
      <w:r>
        <w:t>=cry</w:t>
      </w:r>
      <w:r>
        <w:tab/>
      </w:r>
      <w:r>
        <w:rPr>
          <w:smallCaps/>
        </w:rPr>
        <w:t>c-</w:t>
      </w:r>
      <w:r>
        <w:t>true</w:t>
      </w:r>
      <w:r>
        <w:rPr>
          <w:smallCaps/>
        </w:rPr>
        <w:tab/>
        <w:t>c</w:t>
      </w:r>
      <w:r>
        <w:rPr>
          <w:smallCaps/>
        </w:rPr>
        <w:tab/>
        <w:t>red</w:t>
      </w:r>
      <w:r>
        <w:t>-small</w:t>
      </w:r>
      <w:r w:rsidR="00B139DD">
        <w:tab/>
        <w:t>The baby cried a lot.</w:t>
      </w:r>
    </w:p>
    <w:p w14:paraId="51F0B26D" w14:textId="77777777" w:rsidR="00800AD8" w:rsidRDefault="00DC1AE0" w:rsidP="00B139DD">
      <w:pPr>
        <w:pStyle w:val="InterlineText"/>
        <w:tabs>
          <w:tab w:val="left" w:pos="533"/>
          <w:tab w:val="left" w:pos="2252"/>
          <w:tab w:val="left" w:pos="2696"/>
          <w:tab w:val="left" w:pos="3530"/>
          <w:tab w:val="left" w:pos="4304"/>
          <w:tab w:val="left" w:pos="4898"/>
          <w:tab w:val="left" w:pos="5402"/>
          <w:tab w:val="left" w:pos="5666"/>
        </w:tabs>
      </w:pPr>
      <w:r w:rsidRPr="003A1D48">
        <w:rPr>
          <w:rStyle w:val="InterlineTextNumChar"/>
        </w:rPr>
        <w:t>010</w:t>
      </w:r>
      <w:r w:rsidR="00800AD8">
        <w:tab/>
        <w:t>“sualapu</w:t>
      </w:r>
      <w:r w:rsidR="00800AD8">
        <w:tab/>
        <w:t>ti</w:t>
      </w:r>
      <w:r w:rsidR="00800AD8">
        <w:tab/>
        <w:t>a÷ing,”</w:t>
      </w:r>
      <w:r w:rsidR="00800AD8">
        <w:tab/>
        <w:t>ayain</w:t>
      </w:r>
      <w:r w:rsidR="00800AD8">
        <w:tab/>
        <w:t>anan</w:t>
      </w:r>
      <w:r w:rsidR="00800AD8">
        <w:tab/>
        <w:t>uta</w:t>
      </w:r>
      <w:r w:rsidR="00800AD8">
        <w:tab/>
        <w:t>a</w:t>
      </w:r>
      <w:r w:rsidR="00800AD8">
        <w:tab/>
        <w:t>kina.</w:t>
      </w:r>
    </w:p>
    <w:p w14:paraId="19F9EC2C" w14:textId="77777777" w:rsidR="00800AD8" w:rsidRDefault="00800AD8" w:rsidP="00B139DD">
      <w:pPr>
        <w:pStyle w:val="InterlineGlossWithTrans"/>
        <w:tabs>
          <w:tab w:val="left" w:pos="533"/>
          <w:tab w:val="left" w:pos="2252"/>
          <w:tab w:val="left" w:pos="2696"/>
          <w:tab w:val="left" w:pos="3530"/>
          <w:tab w:val="left" w:pos="4304"/>
          <w:tab w:val="left" w:pos="4898"/>
          <w:tab w:val="left" w:pos="5402"/>
          <w:tab w:val="left" w:pos="5666"/>
        </w:tabs>
      </w:pPr>
      <w:r>
        <w:tab/>
        <w:t>su-alap-u</w:t>
      </w:r>
      <w:r>
        <w:tab/>
        <w:t>ti</w:t>
      </w:r>
      <w:r>
        <w:tab/>
        <w:t>a÷ing</w:t>
      </w:r>
      <w:r>
        <w:tab/>
        <w:t>aya-en</w:t>
      </w:r>
      <w:r>
        <w:tab/>
        <w:t>anan</w:t>
      </w:r>
      <w:r>
        <w:tab/>
        <w:t>uta</w:t>
      </w:r>
      <w:r>
        <w:tab/>
        <w:t>a</w:t>
      </w:r>
      <w:r>
        <w:tab/>
        <w:t>kina</w:t>
      </w:r>
    </w:p>
    <w:p w14:paraId="23E60F08" w14:textId="77777777" w:rsidR="00800AD8" w:rsidRDefault="00800AD8" w:rsidP="00B139DD">
      <w:pPr>
        <w:pStyle w:val="InterlineTrans"/>
        <w:tabs>
          <w:tab w:val="left" w:pos="533"/>
          <w:tab w:val="left" w:pos="2252"/>
          <w:tab w:val="left" w:pos="2696"/>
          <w:tab w:val="left" w:pos="3530"/>
          <w:tab w:val="left" w:pos="4304"/>
          <w:tab w:val="left" w:pos="4898"/>
          <w:tab w:val="left" w:pos="5402"/>
          <w:tab w:val="left" w:pos="5666"/>
        </w:tabs>
      </w:pPr>
      <w:r>
        <w:tab/>
        <w:t>remove-take-</w:t>
      </w:r>
      <w:r>
        <w:rPr>
          <w:smallCaps/>
        </w:rPr>
        <w:t>imp</w:t>
      </w:r>
      <w:r>
        <w:tab/>
      </w:r>
      <w:r>
        <w:rPr>
          <w:smallCaps/>
        </w:rPr>
        <w:t>f.h</w:t>
      </w:r>
      <w:r>
        <w:tab/>
        <w:t>boy</w:t>
      </w:r>
      <w:r>
        <w:tab/>
        <w:t>say-</w:t>
      </w:r>
      <w:r>
        <w:rPr>
          <w:smallCaps/>
        </w:rPr>
        <w:t>pf</w:t>
      </w:r>
      <w:r>
        <w:tab/>
        <w:t>still</w:t>
      </w:r>
      <w:r>
        <w:tab/>
        <w:t>also</w:t>
      </w:r>
      <w:r>
        <w:rPr>
          <w:smallCaps/>
        </w:rPr>
        <w:tab/>
        <w:t>c</w:t>
      </w:r>
      <w:r>
        <w:rPr>
          <w:smallCaps/>
        </w:rPr>
        <w:tab/>
      </w:r>
      <w:r>
        <w:t>mother</w:t>
      </w:r>
    </w:p>
    <w:p w14:paraId="4BDB5E7A" w14:textId="77777777" w:rsidR="00800AD8" w:rsidRDefault="00800AD8">
      <w:pPr>
        <w:pStyle w:val="InterlineFree"/>
      </w:pPr>
      <w:r>
        <w:t>“Take the boy away,” the girl said once more to her mother.</w:t>
      </w:r>
    </w:p>
    <w:p w14:paraId="39C44D7B" w14:textId="77777777" w:rsidR="00800AD8" w:rsidRDefault="00DC1AE0" w:rsidP="00B139DD">
      <w:pPr>
        <w:pStyle w:val="InterlineText"/>
        <w:tabs>
          <w:tab w:val="left" w:pos="533"/>
          <w:tab w:val="left" w:pos="1232"/>
          <w:tab w:val="left" w:pos="1676"/>
          <w:tab w:val="left" w:pos="3260"/>
        </w:tabs>
      </w:pPr>
      <w:r w:rsidRPr="003A1D48">
        <w:rPr>
          <w:rStyle w:val="InterlineTextNumChar"/>
        </w:rPr>
        <w:t>011</w:t>
      </w:r>
      <w:r w:rsidR="00800AD8">
        <w:tab/>
        <w:t>îakua</w:t>
      </w:r>
      <w:r w:rsidR="00800AD8">
        <w:tab/>
        <w:t>ini</w:t>
      </w:r>
      <w:r w:rsidR="00800AD8">
        <w:tab/>
        <w:t>sualapi</w:t>
      </w:r>
      <w:r w:rsidR="00800AD8">
        <w:tab/>
        <w:t>angata.</w:t>
      </w:r>
    </w:p>
    <w:p w14:paraId="3ADD3563" w14:textId="77777777" w:rsidR="00800AD8" w:rsidRDefault="00800AD8" w:rsidP="00B139DD">
      <w:pPr>
        <w:pStyle w:val="InterlineGlossWithTrans"/>
        <w:tabs>
          <w:tab w:val="left" w:pos="533"/>
          <w:tab w:val="left" w:pos="1232"/>
          <w:tab w:val="left" w:pos="1676"/>
          <w:tab w:val="left" w:pos="3260"/>
        </w:tabs>
      </w:pPr>
      <w:r>
        <w:tab/>
        <w:t>îakua</w:t>
      </w:r>
      <w:r>
        <w:tab/>
        <w:t>ini</w:t>
      </w:r>
      <w:r>
        <w:tab/>
        <w:t>su-alap-i</w:t>
      </w:r>
      <w:r>
        <w:tab/>
        <w:t>anga-ta</w:t>
      </w:r>
    </w:p>
    <w:p w14:paraId="5355D84D" w14:textId="77777777" w:rsidR="00800AD8" w:rsidRDefault="00800AD8" w:rsidP="00B76180">
      <w:pPr>
        <w:pStyle w:val="InterlineTransNoFree"/>
        <w:tabs>
          <w:tab w:val="left" w:pos="1232"/>
          <w:tab w:val="left" w:pos="1676"/>
          <w:tab w:val="left" w:pos="3260"/>
          <w:tab w:val="right" w:pos="8789"/>
        </w:tabs>
      </w:pPr>
      <w:r>
        <w:tab/>
        <w:t>but</w:t>
      </w:r>
      <w:r>
        <w:tab/>
        <w:t>not</w:t>
      </w:r>
      <w:r>
        <w:tab/>
        <w:t>remove-take-</w:t>
      </w:r>
      <w:r>
        <w:rPr>
          <w:smallCaps/>
        </w:rPr>
        <w:t>pf</w:t>
      </w:r>
      <w:r>
        <w:tab/>
        <w:t>indeed-?</w:t>
      </w:r>
      <w:r w:rsidR="00B139DD">
        <w:tab/>
        <w:t>But she just would not take him.</w:t>
      </w:r>
    </w:p>
    <w:p w14:paraId="1F57EACD" w14:textId="77777777" w:rsidR="00800AD8" w:rsidRDefault="00DC1AE0" w:rsidP="00B139DD">
      <w:pPr>
        <w:pStyle w:val="InterlineText"/>
        <w:tabs>
          <w:tab w:val="left" w:pos="533"/>
          <w:tab w:val="left" w:pos="1022"/>
          <w:tab w:val="left" w:pos="1886"/>
          <w:tab w:val="left" w:pos="2390"/>
          <w:tab w:val="left" w:pos="3299"/>
          <w:tab w:val="left" w:pos="3743"/>
        </w:tabs>
      </w:pPr>
      <w:r w:rsidRPr="003A1D48">
        <w:rPr>
          <w:rStyle w:val="InterlineTextNumChar"/>
        </w:rPr>
        <w:t>012</w:t>
      </w:r>
      <w:r w:rsidR="00800AD8">
        <w:tab/>
        <w:t>qau</w:t>
      </w:r>
      <w:r w:rsidR="00800AD8">
        <w:tab/>
        <w:t>keman</w:t>
      </w:r>
      <w:r w:rsidR="00800AD8">
        <w:tab/>
        <w:t>tua</w:t>
      </w:r>
      <w:r w:rsidR="00800AD8">
        <w:tab/>
        <w:t>tsengeî;</w:t>
      </w:r>
      <w:r w:rsidR="00800AD8">
        <w:tab/>
        <w:t>ini</w:t>
      </w:r>
      <w:r w:rsidR="00800AD8">
        <w:tab/>
        <w:t>pakani.</w:t>
      </w:r>
    </w:p>
    <w:p w14:paraId="0AD7725F" w14:textId="77777777" w:rsidR="00800AD8" w:rsidRDefault="00800AD8" w:rsidP="00B139DD">
      <w:pPr>
        <w:pStyle w:val="InterlineGlossWithTrans"/>
        <w:tabs>
          <w:tab w:val="left" w:pos="533"/>
          <w:tab w:val="left" w:pos="1022"/>
          <w:tab w:val="left" w:pos="1886"/>
          <w:tab w:val="left" w:pos="2390"/>
          <w:tab w:val="left" w:pos="3299"/>
          <w:tab w:val="left" w:pos="3743"/>
        </w:tabs>
      </w:pPr>
      <w:r>
        <w:tab/>
        <w:t>qau</w:t>
      </w:r>
      <w:r>
        <w:tab/>
        <w:t>em=</w:t>
      </w:r>
      <w:smartTag w:uri="urn:schemas-microsoft-com:office:smarttags" w:element="State">
        <w:smartTag w:uri="urn:schemas-microsoft-com:office:smarttags" w:element="place">
          <w:r>
            <w:t>kan</w:t>
          </w:r>
        </w:smartTag>
      </w:smartTag>
      <w:r>
        <w:tab/>
        <w:t>tua</w:t>
      </w:r>
      <w:r>
        <w:tab/>
        <w:t>tsengeî</w:t>
      </w:r>
      <w:r>
        <w:tab/>
        <w:t>ini</w:t>
      </w:r>
      <w:r>
        <w:tab/>
        <w:t>pa-kan-i</w:t>
      </w:r>
    </w:p>
    <w:p w14:paraId="064B6D53" w14:textId="77777777" w:rsidR="00800AD8" w:rsidRDefault="00800AD8" w:rsidP="00B139DD">
      <w:pPr>
        <w:pStyle w:val="InterlineTrans"/>
        <w:tabs>
          <w:tab w:val="left" w:pos="533"/>
          <w:tab w:val="left" w:pos="1022"/>
          <w:tab w:val="left" w:pos="1886"/>
          <w:tab w:val="left" w:pos="2390"/>
          <w:tab w:val="left" w:pos="3299"/>
          <w:tab w:val="left" w:pos="3743"/>
        </w:tabs>
      </w:pPr>
      <w:r>
        <w:tab/>
        <w:t>so</w:t>
      </w:r>
      <w:r>
        <w:tab/>
      </w:r>
      <w:r>
        <w:rPr>
          <w:smallCaps/>
        </w:rPr>
        <w:t>af</w:t>
      </w:r>
      <w:r>
        <w:t>=eat</w:t>
      </w:r>
      <w:r>
        <w:tab/>
      </w:r>
      <w:r>
        <w:rPr>
          <w:smallCaps/>
        </w:rPr>
        <w:t>obl</w:t>
      </w:r>
      <w:r>
        <w:tab/>
        <w:t>lunch</w:t>
      </w:r>
      <w:r>
        <w:tab/>
        <w:t>not</w:t>
      </w:r>
      <w:r>
        <w:tab/>
        <w:t>cause-eat-</w:t>
      </w:r>
      <w:r>
        <w:rPr>
          <w:smallCaps/>
        </w:rPr>
        <w:t>pf</w:t>
      </w:r>
    </w:p>
    <w:p w14:paraId="16ADAF38" w14:textId="77777777" w:rsidR="00800AD8" w:rsidRDefault="00800AD8">
      <w:pPr>
        <w:pStyle w:val="InterlineFree"/>
      </w:pPr>
      <w:r>
        <w:t>She ate lunch, but didn’t feed the children.</w:t>
      </w:r>
    </w:p>
    <w:p w14:paraId="2027B550" w14:textId="77777777" w:rsidR="00800AD8" w:rsidRDefault="00DC1AE0" w:rsidP="00B139DD">
      <w:pPr>
        <w:pStyle w:val="InterlineText"/>
        <w:tabs>
          <w:tab w:val="left" w:pos="533"/>
          <w:tab w:val="left" w:pos="1022"/>
          <w:tab w:val="left" w:pos="2411"/>
          <w:tab w:val="left" w:pos="3095"/>
          <w:tab w:val="left" w:pos="4679"/>
          <w:tab w:val="left" w:pos="5318"/>
          <w:tab w:val="left" w:pos="5582"/>
          <w:tab w:val="left" w:pos="6326"/>
        </w:tabs>
      </w:pPr>
      <w:r w:rsidRPr="003A1D48">
        <w:rPr>
          <w:rStyle w:val="InterlineTextNumChar"/>
        </w:rPr>
        <w:t>013</w:t>
      </w:r>
      <w:r w:rsidR="00800AD8">
        <w:tab/>
        <w:t>qau</w:t>
      </w:r>
      <w:r w:rsidR="00800AD8">
        <w:tab/>
        <w:t>kisankuya</w:t>
      </w:r>
      <w:r w:rsidR="00800AD8">
        <w:tab/>
        <w:t>azua</w:t>
      </w:r>
      <w:r w:rsidR="00800AD8">
        <w:tab/>
        <w:t>kake÷ian;</w:t>
      </w:r>
      <w:r w:rsidR="00800AD8">
        <w:tab/>
        <w:t>vaik</w:t>
      </w:r>
      <w:r w:rsidR="00800AD8">
        <w:tab/>
        <w:t>a</w:t>
      </w:r>
      <w:r w:rsidR="00B139DD">
        <w:tab/>
        <w:t>sema</w:t>
      </w:r>
      <w:r w:rsidR="00B139DD">
        <w:tab/>
        <w:t>qapaz.</w:t>
      </w:r>
    </w:p>
    <w:p w14:paraId="2E6379DB" w14:textId="77777777" w:rsidR="00800AD8" w:rsidRDefault="00800AD8" w:rsidP="00B139DD">
      <w:pPr>
        <w:pStyle w:val="InterlineGlossWithTrans"/>
        <w:tabs>
          <w:tab w:val="left" w:pos="533"/>
          <w:tab w:val="left" w:pos="1022"/>
          <w:tab w:val="left" w:pos="2411"/>
          <w:tab w:val="left" w:pos="3095"/>
          <w:tab w:val="left" w:pos="4679"/>
          <w:tab w:val="left" w:pos="5318"/>
          <w:tab w:val="left" w:pos="5582"/>
          <w:tab w:val="left" w:pos="6326"/>
        </w:tabs>
      </w:pPr>
      <w:r>
        <w:tab/>
        <w:t>qau</w:t>
      </w:r>
      <w:r>
        <w:tab/>
        <w:t>ki-sane-kuya</w:t>
      </w:r>
      <w:r>
        <w:tab/>
        <w:t>a-zua</w:t>
      </w:r>
      <w:r>
        <w:tab/>
        <w:t>ka-ke÷i-an</w:t>
      </w:r>
      <w:r>
        <w:tab/>
        <w:t>vaik</w:t>
      </w:r>
      <w:r>
        <w:tab/>
        <w:t>a</w:t>
      </w:r>
      <w:r w:rsidR="00B139DD">
        <w:tab/>
        <w:t>em=sa</w:t>
      </w:r>
      <w:r w:rsidR="00B139DD">
        <w:tab/>
        <w:t>qapaz</w:t>
      </w:r>
    </w:p>
    <w:p w14:paraId="39469E73" w14:textId="77777777" w:rsidR="00800AD8" w:rsidRDefault="00800AD8" w:rsidP="00B139DD">
      <w:pPr>
        <w:pStyle w:val="InterlineTrans"/>
        <w:tabs>
          <w:tab w:val="left" w:pos="533"/>
          <w:tab w:val="left" w:pos="1022"/>
          <w:tab w:val="left" w:pos="2411"/>
          <w:tab w:val="left" w:pos="3095"/>
          <w:tab w:val="left" w:pos="4679"/>
          <w:tab w:val="left" w:pos="5318"/>
          <w:tab w:val="left" w:pos="5582"/>
          <w:tab w:val="left" w:pos="6326"/>
        </w:tabs>
        <w:rPr>
          <w:smallCaps/>
        </w:rPr>
      </w:pPr>
      <w:r>
        <w:tab/>
        <w:t>so</w:t>
      </w:r>
      <w:r>
        <w:tab/>
        <w:t>do-make-bad</w:t>
      </w:r>
      <w:r>
        <w:tab/>
      </w:r>
      <w:r>
        <w:rPr>
          <w:smallCaps/>
        </w:rPr>
        <w:t>c-</w:t>
      </w:r>
      <w:r>
        <w:t>that</w:t>
      </w:r>
      <w:r>
        <w:tab/>
      </w:r>
      <w:r>
        <w:rPr>
          <w:smallCaps/>
        </w:rPr>
        <w:t>red</w:t>
      </w:r>
      <w:r>
        <w:t>-small-</w:t>
      </w:r>
      <w:r>
        <w:rPr>
          <w:smallCaps/>
        </w:rPr>
        <w:t>nom</w:t>
      </w:r>
      <w:r>
        <w:tab/>
        <w:t>leave</w:t>
      </w:r>
      <w:r>
        <w:rPr>
          <w:smallCaps/>
        </w:rPr>
        <w:tab/>
        <w:t>c</w:t>
      </w:r>
      <w:r w:rsidR="00B139DD">
        <w:tab/>
      </w:r>
      <w:r w:rsidR="00B139DD">
        <w:rPr>
          <w:smallCaps/>
        </w:rPr>
        <w:t>af</w:t>
      </w:r>
      <w:r w:rsidR="00B139DD">
        <w:t>=go</w:t>
      </w:r>
      <w:r w:rsidR="00B139DD">
        <w:tab/>
        <w:t>fence</w:t>
      </w:r>
    </w:p>
    <w:p w14:paraId="65397E16" w14:textId="77777777" w:rsidR="00800AD8" w:rsidRDefault="00800AD8">
      <w:pPr>
        <w:pStyle w:val="InterlineFree"/>
      </w:pPr>
      <w:r>
        <w:t>The children were angry, and went away to the edge of the field.</w:t>
      </w:r>
    </w:p>
    <w:p w14:paraId="69A709CD" w14:textId="77777777" w:rsidR="00800AD8" w:rsidRDefault="00DC1AE0" w:rsidP="00B74ACF">
      <w:pPr>
        <w:pStyle w:val="InterlineText"/>
        <w:tabs>
          <w:tab w:val="left" w:pos="533"/>
          <w:tab w:val="left" w:pos="1022"/>
          <w:tab w:val="left" w:pos="1511"/>
          <w:tab w:val="left" w:pos="2285"/>
          <w:tab w:val="left" w:pos="2549"/>
          <w:tab w:val="left" w:pos="3938"/>
          <w:tab w:val="left" w:pos="4862"/>
          <w:tab w:val="left" w:pos="5921"/>
          <w:tab w:val="left" w:pos="6425"/>
        </w:tabs>
      </w:pPr>
      <w:r w:rsidRPr="003A1D48">
        <w:rPr>
          <w:rStyle w:val="InterlineTextNumChar"/>
        </w:rPr>
        <w:t>014</w:t>
      </w:r>
      <w:r w:rsidR="00B139DD">
        <w:tab/>
      </w:r>
      <w:r w:rsidR="00800AD8">
        <w:t>qau</w:t>
      </w:r>
      <w:r w:rsidR="00800AD8">
        <w:tab/>
        <w:t>sa</w:t>
      </w:r>
      <w:r w:rsidR="00800AD8">
        <w:tab/>
        <w:t>pedii</w:t>
      </w:r>
      <w:r w:rsidR="00800AD8">
        <w:tab/>
        <w:t>a</w:t>
      </w:r>
      <w:r w:rsidR="00800AD8">
        <w:tab/>
        <w:t>siaîa</w:t>
      </w:r>
      <w:r w:rsidR="00800AD8">
        <w:tab/>
        <w:t>katua</w:t>
      </w:r>
      <w:r w:rsidR="00800AD8">
        <w:tab/>
        <w:t>tjalikuvaî</w:t>
      </w:r>
      <w:r w:rsidR="00800AD8">
        <w:tab/>
        <w:t>tu</w:t>
      </w:r>
      <w:r w:rsidR="00B139DD">
        <w:tab/>
        <w:t>sanpalaîen</w:t>
      </w:r>
    </w:p>
    <w:p w14:paraId="482FE852" w14:textId="77777777" w:rsidR="00800AD8" w:rsidRDefault="00800AD8" w:rsidP="00B74ACF">
      <w:pPr>
        <w:pStyle w:val="InterlineGlossWithTrans"/>
        <w:tabs>
          <w:tab w:val="left" w:pos="533"/>
          <w:tab w:val="left" w:pos="1022"/>
          <w:tab w:val="left" w:pos="1511"/>
          <w:tab w:val="left" w:pos="2285"/>
          <w:tab w:val="left" w:pos="2549"/>
          <w:tab w:val="left" w:pos="3938"/>
          <w:tab w:val="left" w:pos="4862"/>
          <w:tab w:val="left" w:pos="5921"/>
          <w:tab w:val="left" w:pos="6425"/>
        </w:tabs>
      </w:pPr>
      <w:r>
        <w:tab/>
        <w:t>qau</w:t>
      </w:r>
      <w:r>
        <w:tab/>
        <w:t>sa</w:t>
      </w:r>
      <w:r>
        <w:tab/>
        <w:t>pedi-i</w:t>
      </w:r>
      <w:r>
        <w:tab/>
        <w:t>a</w:t>
      </w:r>
      <w:r>
        <w:tab/>
        <w:t>si-aîa</w:t>
      </w:r>
      <w:r>
        <w:tab/>
        <w:t>ka-tua</w:t>
      </w:r>
      <w:r>
        <w:tab/>
        <w:t>tjalikuvaî</w:t>
      </w:r>
      <w:r>
        <w:tab/>
        <w:t>tu</w:t>
      </w:r>
      <w:r w:rsidR="00B139DD">
        <w:tab/>
        <w:t>sane-palaî-en</w:t>
      </w:r>
    </w:p>
    <w:p w14:paraId="70F06C60" w14:textId="77777777" w:rsidR="00800AD8" w:rsidRDefault="00800AD8" w:rsidP="00B74ACF">
      <w:pPr>
        <w:pStyle w:val="InterlineTransNoFree"/>
        <w:tabs>
          <w:tab w:val="left" w:pos="1022"/>
          <w:tab w:val="left" w:pos="1511"/>
          <w:tab w:val="left" w:pos="2285"/>
          <w:tab w:val="left" w:pos="2549"/>
          <w:tab w:val="left" w:pos="3938"/>
          <w:tab w:val="left" w:pos="4862"/>
          <w:tab w:val="left" w:pos="5921"/>
          <w:tab w:val="left" w:pos="6425"/>
        </w:tabs>
      </w:pPr>
      <w:r>
        <w:tab/>
        <w:t>so</w:t>
      </w:r>
      <w:r>
        <w:tab/>
        <w:t>and</w:t>
      </w:r>
      <w:r>
        <w:tab/>
        <w:t>tear-</w:t>
      </w:r>
      <w:r>
        <w:rPr>
          <w:smallCaps/>
        </w:rPr>
        <w:t>pf</w:t>
      </w:r>
      <w:r>
        <w:rPr>
          <w:smallCaps/>
        </w:rPr>
        <w:tab/>
        <w:t>c</w:t>
      </w:r>
      <w:r>
        <w:rPr>
          <w:smallCaps/>
        </w:rPr>
        <w:tab/>
        <w:t>if</w:t>
      </w:r>
      <w:r>
        <w:t>-carry.cloth</w:t>
      </w:r>
      <w:r>
        <w:tab/>
        <w:t>and-</w:t>
      </w:r>
      <w:r>
        <w:rPr>
          <w:smallCaps/>
        </w:rPr>
        <w:t>obl</w:t>
      </w:r>
      <w:r>
        <w:tab/>
        <w:t>blanket</w:t>
      </w:r>
      <w:r>
        <w:tab/>
      </w:r>
      <w:r>
        <w:rPr>
          <w:smallCaps/>
        </w:rPr>
        <w:t>obl</w:t>
      </w:r>
      <w:r w:rsidR="00B139DD">
        <w:tab/>
        <w:t>make-wing-</w:t>
      </w:r>
      <w:r w:rsidR="00B139DD">
        <w:rPr>
          <w:smallCaps/>
        </w:rPr>
        <w:t>pf</w:t>
      </w:r>
    </w:p>
    <w:p w14:paraId="527A8FDE" w14:textId="77777777" w:rsidR="00800AD8" w:rsidRDefault="00B139DD" w:rsidP="00B74ACF">
      <w:pPr>
        <w:pStyle w:val="InterlineText"/>
        <w:tabs>
          <w:tab w:val="left" w:pos="533"/>
          <w:tab w:val="left" w:pos="2102"/>
          <w:tab w:val="left" w:pos="2366"/>
        </w:tabs>
      </w:pPr>
      <w:r>
        <w:lastRenderedPageBreak/>
        <w:tab/>
        <w:t>niamadju</w:t>
      </w:r>
      <w:r w:rsidR="00800AD8">
        <w:tab/>
        <w:t>a</w:t>
      </w:r>
      <w:r w:rsidR="00800AD8">
        <w:tab/>
        <w:t>ma÷usa.</w:t>
      </w:r>
    </w:p>
    <w:p w14:paraId="42EE0E31" w14:textId="77777777" w:rsidR="00800AD8" w:rsidRDefault="00B139DD" w:rsidP="00B74ACF">
      <w:pPr>
        <w:pStyle w:val="InterlineGlossWithTrans"/>
        <w:tabs>
          <w:tab w:val="left" w:pos="533"/>
          <w:tab w:val="left" w:pos="2102"/>
          <w:tab w:val="left" w:pos="2366"/>
        </w:tabs>
      </w:pPr>
      <w:r>
        <w:tab/>
        <w:t>ni-a-madju</w:t>
      </w:r>
      <w:r w:rsidR="00800AD8">
        <w:tab/>
        <w:t>a</w:t>
      </w:r>
      <w:r w:rsidR="00800AD8">
        <w:tab/>
        <w:t>ma-÷usa</w:t>
      </w:r>
    </w:p>
    <w:p w14:paraId="41A33FC6" w14:textId="77777777" w:rsidR="00800AD8" w:rsidRDefault="00B139DD" w:rsidP="00B74ACF">
      <w:pPr>
        <w:pStyle w:val="InterlineTrans"/>
        <w:tabs>
          <w:tab w:val="left" w:pos="533"/>
          <w:tab w:val="left" w:pos="2102"/>
          <w:tab w:val="left" w:pos="2366"/>
        </w:tabs>
      </w:pPr>
      <w:r>
        <w:tab/>
        <w:t>of-</w:t>
      </w:r>
      <w:r>
        <w:rPr>
          <w:smallCaps/>
        </w:rPr>
        <w:t>pl</w:t>
      </w:r>
      <w:r>
        <w:t>-</w:t>
      </w:r>
      <w:r>
        <w:rPr>
          <w:smallCaps/>
        </w:rPr>
        <w:t>3rd.pers</w:t>
      </w:r>
      <w:r w:rsidR="00800AD8">
        <w:rPr>
          <w:smallCaps/>
        </w:rPr>
        <w:tab/>
        <w:t>c</w:t>
      </w:r>
      <w:r w:rsidR="00800AD8">
        <w:rPr>
          <w:smallCaps/>
        </w:rPr>
        <w:tab/>
        <w:t>num</w:t>
      </w:r>
      <w:r w:rsidR="00800AD8">
        <w:t>-two</w:t>
      </w:r>
    </w:p>
    <w:p w14:paraId="2ED25DD5" w14:textId="77777777" w:rsidR="00800AD8" w:rsidRDefault="00800AD8">
      <w:pPr>
        <w:pStyle w:val="InterlineFree"/>
      </w:pPr>
      <w:r>
        <w:t>The carrying-cloth and the baby blanket were torn up to make wings for the two of them;</w:t>
      </w:r>
    </w:p>
    <w:p w14:paraId="5766721E" w14:textId="77777777" w:rsidR="00800AD8" w:rsidRDefault="00DC1AE0" w:rsidP="00B74ACF">
      <w:pPr>
        <w:pStyle w:val="InterlineText"/>
        <w:tabs>
          <w:tab w:val="left" w:pos="533"/>
          <w:tab w:val="left" w:pos="1022"/>
          <w:tab w:val="left" w:pos="2216"/>
          <w:tab w:val="left" w:pos="3695"/>
          <w:tab w:val="left" w:pos="3944"/>
        </w:tabs>
      </w:pPr>
      <w:r w:rsidRPr="003A1D48">
        <w:rPr>
          <w:rStyle w:val="InterlineTextNumChar"/>
        </w:rPr>
        <w:t>015</w:t>
      </w:r>
      <w:r w:rsidR="00800AD8">
        <w:tab/>
        <w:t>qau</w:t>
      </w:r>
      <w:r w:rsidR="00800AD8">
        <w:tab/>
        <w:t>kitsaquan</w:t>
      </w:r>
      <w:r w:rsidR="00800AD8">
        <w:tab/>
        <w:t>tiamadju</w:t>
      </w:r>
      <w:r w:rsidR="00800AD8">
        <w:tab/>
        <w:t>a</w:t>
      </w:r>
      <w:r w:rsidR="00800AD8">
        <w:tab/>
        <w:t>milayap.</w:t>
      </w:r>
    </w:p>
    <w:p w14:paraId="1034DC84" w14:textId="77777777" w:rsidR="00800AD8" w:rsidRDefault="00800AD8" w:rsidP="00B74ACF">
      <w:pPr>
        <w:pStyle w:val="InterlineGlossWithTrans"/>
        <w:tabs>
          <w:tab w:val="left" w:pos="533"/>
          <w:tab w:val="left" w:pos="1022"/>
          <w:tab w:val="left" w:pos="2216"/>
          <w:tab w:val="left" w:pos="3695"/>
          <w:tab w:val="left" w:pos="3944"/>
        </w:tabs>
      </w:pPr>
      <w:r>
        <w:tab/>
        <w:t>qau</w:t>
      </w:r>
      <w:r>
        <w:tab/>
        <w:t>ki-tsaqu-an</w:t>
      </w:r>
      <w:r>
        <w:tab/>
        <w:t>ti-a-madju</w:t>
      </w:r>
      <w:r>
        <w:tab/>
        <w:t>a</w:t>
      </w:r>
      <w:r>
        <w:tab/>
        <w:t>mi-layap</w:t>
      </w:r>
    </w:p>
    <w:p w14:paraId="56FC71D8" w14:textId="77777777" w:rsidR="00800AD8" w:rsidRDefault="00800AD8" w:rsidP="00B76180">
      <w:pPr>
        <w:pStyle w:val="InterlineTransNoFree"/>
        <w:tabs>
          <w:tab w:val="left" w:pos="1022"/>
          <w:tab w:val="left" w:pos="2216"/>
          <w:tab w:val="left" w:pos="3695"/>
          <w:tab w:val="left" w:pos="3944"/>
          <w:tab w:val="right" w:pos="8789"/>
        </w:tabs>
      </w:pPr>
      <w:r>
        <w:tab/>
        <w:t>so</w:t>
      </w:r>
      <w:r>
        <w:tab/>
        <w:t>do-able-</w:t>
      </w:r>
      <w:r w:rsidR="00B74ACF" w:rsidRPr="00B74ACF">
        <w:rPr>
          <w:smallCaps/>
        </w:rPr>
        <w:t>lf</w:t>
      </w:r>
      <w:r>
        <w:tab/>
      </w:r>
      <w:r w:rsidR="00B74ACF" w:rsidRPr="00B74ACF">
        <w:rPr>
          <w:smallCaps/>
        </w:rPr>
        <w:t>f</w:t>
      </w:r>
      <w:r>
        <w:t>-</w:t>
      </w:r>
      <w:r w:rsidR="00B74ACF" w:rsidRPr="00B74ACF">
        <w:rPr>
          <w:smallCaps/>
        </w:rPr>
        <w:t>pl</w:t>
      </w:r>
      <w:r>
        <w:t>-</w:t>
      </w:r>
      <w:r w:rsidR="00B74ACF" w:rsidRPr="00B74ACF">
        <w:rPr>
          <w:smallCaps/>
        </w:rPr>
        <w:t>3rd.pers</w:t>
      </w:r>
      <w:r>
        <w:tab/>
      </w:r>
      <w:r w:rsidR="00B74ACF" w:rsidRPr="00B74ACF">
        <w:rPr>
          <w:smallCaps/>
        </w:rPr>
        <w:t>c</w:t>
      </w:r>
      <w:r>
        <w:tab/>
      </w:r>
      <w:r w:rsidR="00B74ACF" w:rsidRPr="00B74ACF">
        <w:rPr>
          <w:smallCaps/>
        </w:rPr>
        <w:t>af</w:t>
      </w:r>
      <w:r>
        <w:t>-fly</w:t>
      </w:r>
      <w:r w:rsidR="00B02D09">
        <w:tab/>
      </w:r>
      <w:r w:rsidR="00B74ACF">
        <w:t>and they practised flying.</w:t>
      </w:r>
    </w:p>
    <w:p w14:paraId="2DA846A8" w14:textId="77777777" w:rsidR="00800AD8" w:rsidRDefault="00DC1AE0" w:rsidP="00B02D09">
      <w:pPr>
        <w:pStyle w:val="InterlineText"/>
        <w:tabs>
          <w:tab w:val="left" w:pos="533"/>
          <w:tab w:val="left" w:pos="1022"/>
          <w:tab w:val="left" w:pos="2051"/>
          <w:tab w:val="left" w:pos="2825"/>
          <w:tab w:val="left" w:pos="3689"/>
          <w:tab w:val="left" w:pos="4613"/>
          <w:tab w:val="left" w:pos="4877"/>
          <w:tab w:val="left" w:pos="6101"/>
          <w:tab w:val="left" w:pos="6590"/>
        </w:tabs>
      </w:pPr>
      <w:r w:rsidRPr="003A1D48">
        <w:rPr>
          <w:rStyle w:val="InterlineTextNumChar"/>
        </w:rPr>
        <w:t>016</w:t>
      </w:r>
      <w:r w:rsidR="00800AD8">
        <w:tab/>
        <w:t>qau</w:t>
      </w:r>
      <w:r w:rsidR="00800AD8">
        <w:tab/>
        <w:t>tsuay</w:t>
      </w:r>
      <w:r w:rsidR="00800AD8">
        <w:tab/>
        <w:t>anga</w:t>
      </w:r>
      <w:r w:rsidR="00800AD8">
        <w:tab/>
        <w:t>aravats</w:t>
      </w:r>
      <w:r w:rsidR="00800AD8">
        <w:tab/>
        <w:t>vaiken</w:t>
      </w:r>
      <w:r w:rsidR="00800AD8">
        <w:tab/>
        <w:t>a</w:t>
      </w:r>
      <w:r w:rsidR="00800AD8">
        <w:tab/>
        <w:t>karim</w:t>
      </w:r>
      <w:r w:rsidR="00800AD8">
        <w:tab/>
        <w:t>nua</w:t>
      </w:r>
      <w:r w:rsidR="00800AD8">
        <w:tab/>
        <w:t>kina.</w:t>
      </w:r>
    </w:p>
    <w:p w14:paraId="2BAB770B" w14:textId="77777777" w:rsidR="00800AD8" w:rsidRDefault="00800AD8" w:rsidP="00B02D09">
      <w:pPr>
        <w:pStyle w:val="InterlineGlossWithTrans"/>
        <w:tabs>
          <w:tab w:val="left" w:pos="533"/>
          <w:tab w:val="left" w:pos="1022"/>
          <w:tab w:val="left" w:pos="2051"/>
          <w:tab w:val="left" w:pos="2825"/>
          <w:tab w:val="left" w:pos="3689"/>
          <w:tab w:val="left" w:pos="4613"/>
          <w:tab w:val="left" w:pos="4877"/>
          <w:tab w:val="left" w:pos="6101"/>
          <w:tab w:val="left" w:pos="6590"/>
        </w:tabs>
      </w:pPr>
      <w:r>
        <w:tab/>
        <w:t>qau</w:t>
      </w:r>
      <w:r>
        <w:tab/>
        <w:t>tsuay</w:t>
      </w:r>
      <w:r>
        <w:tab/>
        <w:t>anga</w:t>
      </w:r>
      <w:r>
        <w:tab/>
        <w:t>a-ravats</w:t>
      </w:r>
      <w:r>
        <w:tab/>
        <w:t>vaik-en</w:t>
      </w:r>
      <w:r>
        <w:tab/>
        <w:t>a</w:t>
      </w:r>
      <w:r>
        <w:tab/>
        <w:t>ar=kim</w:t>
      </w:r>
      <w:r>
        <w:tab/>
        <w:t>nua</w:t>
      </w:r>
      <w:r>
        <w:tab/>
        <w:t>kina</w:t>
      </w:r>
    </w:p>
    <w:p w14:paraId="6C02BCEE" w14:textId="77777777" w:rsidR="00800AD8" w:rsidRDefault="00800AD8" w:rsidP="00B02D09">
      <w:pPr>
        <w:pStyle w:val="InterlineTrans"/>
        <w:tabs>
          <w:tab w:val="left" w:pos="533"/>
          <w:tab w:val="left" w:pos="1022"/>
          <w:tab w:val="left" w:pos="2051"/>
          <w:tab w:val="left" w:pos="2825"/>
          <w:tab w:val="left" w:pos="3689"/>
          <w:tab w:val="left" w:pos="4613"/>
          <w:tab w:val="left" w:pos="4877"/>
          <w:tab w:val="left" w:pos="6101"/>
          <w:tab w:val="left" w:pos="6590"/>
        </w:tabs>
      </w:pPr>
      <w:r>
        <w:tab/>
        <w:t>so</w:t>
      </w:r>
      <w:r>
        <w:tab/>
        <w:t>long.time</w:t>
      </w:r>
      <w:r>
        <w:tab/>
        <w:t>indeed</w:t>
      </w:r>
      <w:r>
        <w:tab/>
      </w:r>
      <w:r>
        <w:rPr>
          <w:smallCaps/>
        </w:rPr>
        <w:t>c-</w:t>
      </w:r>
      <w:r>
        <w:t>true</w:t>
      </w:r>
      <w:r>
        <w:tab/>
        <w:t>leave-</w:t>
      </w:r>
      <w:r>
        <w:rPr>
          <w:smallCaps/>
        </w:rPr>
        <w:t>pf</w:t>
      </w:r>
      <w:r>
        <w:rPr>
          <w:smallCaps/>
        </w:rPr>
        <w:tab/>
        <w:t>c</w:t>
      </w:r>
      <w:r>
        <w:rPr>
          <w:smallCaps/>
        </w:rPr>
        <w:tab/>
        <w:t>qal</w:t>
      </w:r>
      <w:r>
        <w:t>=search</w:t>
      </w:r>
      <w:r>
        <w:tab/>
        <w:t>by</w:t>
      </w:r>
      <w:r>
        <w:tab/>
        <w:t>mother</w:t>
      </w:r>
    </w:p>
    <w:p w14:paraId="4016F1CB" w14:textId="77777777" w:rsidR="00800AD8" w:rsidRDefault="00800AD8">
      <w:pPr>
        <w:pStyle w:val="InterlineFree"/>
      </w:pPr>
      <w:r>
        <w:t>After a long time the mother went to look for them.</w:t>
      </w:r>
    </w:p>
    <w:p w14:paraId="4B46D1FC" w14:textId="77777777" w:rsidR="00800AD8" w:rsidRDefault="00DC1AE0" w:rsidP="00B02D09">
      <w:pPr>
        <w:pStyle w:val="InterlineText"/>
        <w:tabs>
          <w:tab w:val="left" w:pos="533"/>
          <w:tab w:val="left" w:pos="1352"/>
          <w:tab w:val="left" w:pos="2936"/>
          <w:tab w:val="left" w:pos="3200"/>
        </w:tabs>
      </w:pPr>
      <w:r w:rsidRPr="003A1D48">
        <w:rPr>
          <w:rStyle w:val="InterlineTextNumChar"/>
        </w:rPr>
        <w:t>017</w:t>
      </w:r>
      <w:r w:rsidR="00800AD8">
        <w:tab/>
        <w:t>mintu</w:t>
      </w:r>
      <w:r w:rsidR="00800AD8">
        <w:tab/>
        <w:t>kitsaquaquan</w:t>
      </w:r>
      <w:r w:rsidR="00800AD8">
        <w:tab/>
        <w:t>a</w:t>
      </w:r>
      <w:r w:rsidR="00800AD8">
        <w:tab/>
        <w:t>milayap.</w:t>
      </w:r>
    </w:p>
    <w:p w14:paraId="76F29732" w14:textId="77777777" w:rsidR="00800AD8" w:rsidRDefault="00800AD8" w:rsidP="00B02D09">
      <w:pPr>
        <w:pStyle w:val="InterlineGlossWithTrans"/>
        <w:tabs>
          <w:tab w:val="left" w:pos="533"/>
          <w:tab w:val="left" w:pos="1352"/>
          <w:tab w:val="left" w:pos="2936"/>
          <w:tab w:val="left" w:pos="3200"/>
        </w:tabs>
      </w:pPr>
      <w:r>
        <w:tab/>
        <w:t>mintu</w:t>
      </w:r>
      <w:r>
        <w:tab/>
        <w:t>ki-aqu=tsaqu-an</w:t>
      </w:r>
      <w:r>
        <w:tab/>
        <w:t>a</w:t>
      </w:r>
      <w:r>
        <w:tab/>
        <w:t>mi-layap</w:t>
      </w:r>
    </w:p>
    <w:p w14:paraId="539F5385" w14:textId="77777777" w:rsidR="00800AD8" w:rsidRDefault="00800AD8" w:rsidP="00B02D09">
      <w:pPr>
        <w:pStyle w:val="InterlineTrans"/>
        <w:tabs>
          <w:tab w:val="left" w:pos="533"/>
          <w:tab w:val="left" w:pos="1352"/>
          <w:tab w:val="left" w:pos="2936"/>
          <w:tab w:val="left" w:pos="3200"/>
        </w:tabs>
      </w:pPr>
      <w:r>
        <w:tab/>
        <w:t>sudden</w:t>
      </w:r>
      <w:r>
        <w:tab/>
        <w:t>do-</w:t>
      </w:r>
      <w:r>
        <w:rPr>
          <w:smallCaps/>
        </w:rPr>
        <w:t>red</w:t>
      </w:r>
      <w:r>
        <w:t>=able-</w:t>
      </w:r>
      <w:r>
        <w:rPr>
          <w:smallCaps/>
        </w:rPr>
        <w:t>lf</w:t>
      </w:r>
      <w:r>
        <w:rPr>
          <w:smallCaps/>
        </w:rPr>
        <w:tab/>
        <w:t>c</w:t>
      </w:r>
      <w:r>
        <w:rPr>
          <w:smallCaps/>
        </w:rPr>
        <w:tab/>
        <w:t>af</w:t>
      </w:r>
      <w:r>
        <w:t>-fly</w:t>
      </w:r>
    </w:p>
    <w:p w14:paraId="225406FC" w14:textId="77777777" w:rsidR="00800AD8" w:rsidRDefault="00800AD8">
      <w:pPr>
        <w:pStyle w:val="InterlineFree"/>
      </w:pPr>
      <w:r>
        <w:t>And they were practising flying.</w:t>
      </w:r>
    </w:p>
    <w:p w14:paraId="0C9CBA15" w14:textId="77777777" w:rsidR="00800AD8" w:rsidRDefault="00DC1AE0" w:rsidP="00561E33">
      <w:pPr>
        <w:pStyle w:val="InterlineText"/>
        <w:tabs>
          <w:tab w:val="left" w:pos="533"/>
          <w:tab w:val="left" w:pos="1127"/>
          <w:tab w:val="left" w:pos="3491"/>
          <w:tab w:val="left" w:pos="4415"/>
          <w:tab w:val="left" w:pos="5189"/>
          <w:tab w:val="left" w:pos="5678"/>
          <w:tab w:val="left" w:pos="6482"/>
          <w:tab w:val="left" w:pos="6746"/>
          <w:tab w:val="left" w:pos="8030"/>
        </w:tabs>
      </w:pPr>
      <w:r w:rsidRPr="003A1D48">
        <w:rPr>
          <w:rStyle w:val="InterlineTextNumChar"/>
        </w:rPr>
        <w:t>018</w:t>
      </w:r>
      <w:r w:rsidR="00800AD8">
        <w:tab/>
        <w:t>“aku</w:t>
      </w:r>
      <w:r w:rsidR="00800AD8">
        <w:tab/>
        <w:t>maitazuazua</w:t>
      </w:r>
      <w:r w:rsidR="00800AD8">
        <w:tab/>
        <w:t>mun?”</w:t>
      </w:r>
      <w:r w:rsidR="00800AD8">
        <w:tab/>
        <w:t>ayain</w:t>
      </w:r>
      <w:r w:rsidR="00800AD8">
        <w:tab/>
        <w:t>nua</w:t>
      </w:r>
      <w:r w:rsidR="00800AD8">
        <w:tab/>
        <w:t>kina</w:t>
      </w:r>
      <w:r w:rsidR="00800AD8">
        <w:tab/>
        <w:t>a</w:t>
      </w:r>
      <w:r w:rsidR="00800AD8">
        <w:tab/>
        <w:t>kiîavaran</w:t>
      </w:r>
      <w:r w:rsidR="00B02D09">
        <w:tab/>
        <w:t>a</w:t>
      </w:r>
    </w:p>
    <w:p w14:paraId="739B6482" w14:textId="77777777" w:rsidR="00800AD8" w:rsidRDefault="00800AD8" w:rsidP="00561E33">
      <w:pPr>
        <w:pStyle w:val="InterlineGlossWithTrans"/>
        <w:tabs>
          <w:tab w:val="left" w:pos="533"/>
          <w:tab w:val="left" w:pos="1127"/>
          <w:tab w:val="left" w:pos="3491"/>
          <w:tab w:val="left" w:pos="4415"/>
          <w:tab w:val="left" w:pos="5189"/>
          <w:tab w:val="left" w:pos="5678"/>
          <w:tab w:val="left" w:pos="6482"/>
          <w:tab w:val="left" w:pos="6746"/>
          <w:tab w:val="left" w:pos="8030"/>
        </w:tabs>
      </w:pPr>
      <w:r>
        <w:tab/>
        <w:t>aku</w:t>
      </w:r>
      <w:r>
        <w:tab/>
        <w:t>ma-aya-ta-zua-zua</w:t>
      </w:r>
      <w:r>
        <w:tab/>
        <w:t>mun</w:t>
      </w:r>
      <w:r>
        <w:tab/>
        <w:t>aya-en</w:t>
      </w:r>
      <w:r>
        <w:tab/>
        <w:t>nua</w:t>
      </w:r>
      <w:r>
        <w:tab/>
        <w:t>kina</w:t>
      </w:r>
      <w:r>
        <w:tab/>
        <w:t>a</w:t>
      </w:r>
      <w:r>
        <w:tab/>
        <w:t>ki-îavar-an</w:t>
      </w:r>
      <w:r w:rsidR="00B02D09">
        <w:tab/>
        <w:t>a</w:t>
      </w:r>
    </w:p>
    <w:p w14:paraId="2B6BC7DD" w14:textId="77777777" w:rsidR="00800AD8" w:rsidRDefault="00800AD8" w:rsidP="00561E33">
      <w:pPr>
        <w:pStyle w:val="InterlineTransNoFree"/>
        <w:tabs>
          <w:tab w:val="left" w:pos="1127"/>
          <w:tab w:val="left" w:pos="3491"/>
          <w:tab w:val="left" w:pos="4415"/>
          <w:tab w:val="left" w:pos="5189"/>
          <w:tab w:val="left" w:pos="5678"/>
          <w:tab w:val="left" w:pos="6482"/>
          <w:tab w:val="left" w:pos="6746"/>
          <w:tab w:val="left" w:pos="8030"/>
        </w:tabs>
      </w:pPr>
      <w:r>
        <w:tab/>
        <w:t>why</w:t>
      </w:r>
      <w:r>
        <w:tab/>
      </w:r>
      <w:r>
        <w:rPr>
          <w:smallCaps/>
        </w:rPr>
        <w:t>stat</w:t>
      </w:r>
      <w:r>
        <w:t>-be.thus-?-</w:t>
      </w:r>
      <w:r w:rsidR="00A433E0">
        <w:t>that</w:t>
      </w:r>
      <w:r>
        <w:t>-that</w:t>
      </w:r>
      <w:r>
        <w:tab/>
      </w:r>
      <w:r>
        <w:rPr>
          <w:smallCaps/>
        </w:rPr>
        <w:t>f.</w:t>
      </w:r>
      <w:r>
        <w:t>you(</w:t>
      </w:r>
      <w:r>
        <w:rPr>
          <w:smallCaps/>
        </w:rPr>
        <w:t>p</w:t>
      </w:r>
      <w:r>
        <w:t>)</w:t>
      </w:r>
      <w:r>
        <w:tab/>
        <w:t>say-</w:t>
      </w:r>
      <w:r>
        <w:rPr>
          <w:smallCaps/>
        </w:rPr>
        <w:t>pf</w:t>
      </w:r>
      <w:r>
        <w:tab/>
        <w:t>by</w:t>
      </w:r>
      <w:r>
        <w:tab/>
        <w:t>mother</w:t>
      </w:r>
      <w:r>
        <w:rPr>
          <w:smallCaps/>
        </w:rPr>
        <w:tab/>
        <w:t>c</w:t>
      </w:r>
      <w:r>
        <w:rPr>
          <w:smallCaps/>
        </w:rPr>
        <w:tab/>
      </w:r>
      <w:r>
        <w:t>do-speak-</w:t>
      </w:r>
      <w:r>
        <w:rPr>
          <w:smallCaps/>
        </w:rPr>
        <w:t>lf</w:t>
      </w:r>
      <w:r w:rsidR="00B02D09">
        <w:rPr>
          <w:smallCaps/>
        </w:rPr>
        <w:tab/>
        <w:t>c</w:t>
      </w:r>
    </w:p>
    <w:p w14:paraId="60DF2DD8" w14:textId="77777777" w:rsidR="00800AD8" w:rsidRDefault="00800AD8" w:rsidP="00B02D09">
      <w:pPr>
        <w:pStyle w:val="InterlineText"/>
        <w:tabs>
          <w:tab w:val="left" w:pos="533"/>
        </w:tabs>
      </w:pPr>
      <w:r>
        <w:tab/>
        <w:t>kake÷ian.</w:t>
      </w:r>
    </w:p>
    <w:p w14:paraId="6CEE9906" w14:textId="77777777" w:rsidR="00800AD8" w:rsidRDefault="00800AD8" w:rsidP="00B02D09">
      <w:pPr>
        <w:pStyle w:val="InterlineGlossWithTrans"/>
        <w:tabs>
          <w:tab w:val="left" w:pos="533"/>
        </w:tabs>
      </w:pPr>
      <w:r>
        <w:tab/>
        <w:t>ka-ke÷i-an</w:t>
      </w:r>
    </w:p>
    <w:p w14:paraId="1871680E" w14:textId="77777777" w:rsidR="00800AD8" w:rsidRDefault="00800AD8" w:rsidP="00B76180">
      <w:pPr>
        <w:pStyle w:val="InterlineTransNoFree"/>
        <w:tabs>
          <w:tab w:val="right" w:pos="8789"/>
        </w:tabs>
      </w:pPr>
      <w:r>
        <w:rPr>
          <w:smallCaps/>
        </w:rPr>
        <w:tab/>
        <w:t>red</w:t>
      </w:r>
      <w:r>
        <w:t>-small-</w:t>
      </w:r>
      <w:r>
        <w:rPr>
          <w:smallCaps/>
        </w:rPr>
        <w:t>nom</w:t>
      </w:r>
      <w:r w:rsidR="00B02D09">
        <w:rPr>
          <w:smallCaps/>
        </w:rPr>
        <w:tab/>
      </w:r>
      <w:r w:rsidR="00B02D09">
        <w:t>“Why are you doing that?” said the mother to the children.</w:t>
      </w:r>
    </w:p>
    <w:p w14:paraId="51B191B7" w14:textId="77777777" w:rsidR="00800AD8" w:rsidRDefault="00DC1AE0" w:rsidP="00B02D09">
      <w:pPr>
        <w:pStyle w:val="InterlineText"/>
        <w:tabs>
          <w:tab w:val="left" w:pos="533"/>
          <w:tab w:val="left" w:pos="1577"/>
          <w:tab w:val="left" w:pos="1841"/>
          <w:tab w:val="left" w:pos="3065"/>
          <w:tab w:val="left" w:pos="3839"/>
          <w:tab w:val="left" w:pos="4523"/>
        </w:tabs>
      </w:pPr>
      <w:r w:rsidRPr="003A1D48">
        <w:rPr>
          <w:rStyle w:val="InterlineTextNumChar"/>
        </w:rPr>
        <w:t>019</w:t>
      </w:r>
      <w:r w:rsidR="00800AD8">
        <w:tab/>
        <w:t>“vaiku</w:t>
      </w:r>
      <w:r w:rsidR="00800AD8">
        <w:tab/>
        <w:t>a</w:t>
      </w:r>
      <w:r w:rsidR="00800AD8">
        <w:tab/>
        <w:t>tjumaq,”</w:t>
      </w:r>
      <w:r w:rsidR="00800AD8">
        <w:tab/>
        <w:t>ayain</w:t>
      </w:r>
      <w:r w:rsidR="00800AD8">
        <w:tab/>
        <w:t>azua</w:t>
      </w:r>
      <w:r w:rsidR="00800AD8">
        <w:tab/>
        <w:t>kake÷ian.</w:t>
      </w:r>
    </w:p>
    <w:p w14:paraId="242FEEE7" w14:textId="77777777" w:rsidR="00800AD8" w:rsidRDefault="00800AD8" w:rsidP="00B02D09">
      <w:pPr>
        <w:pStyle w:val="InterlineGlossWithTrans"/>
        <w:tabs>
          <w:tab w:val="left" w:pos="533"/>
          <w:tab w:val="left" w:pos="1577"/>
          <w:tab w:val="left" w:pos="1841"/>
          <w:tab w:val="left" w:pos="3065"/>
          <w:tab w:val="left" w:pos="3839"/>
          <w:tab w:val="left" w:pos="4523"/>
        </w:tabs>
      </w:pPr>
      <w:r>
        <w:tab/>
        <w:t>vaik-u</w:t>
      </w:r>
      <w:r>
        <w:tab/>
        <w:t>a</w:t>
      </w:r>
      <w:r>
        <w:tab/>
        <w:t>tju-umaq</w:t>
      </w:r>
      <w:r>
        <w:tab/>
        <w:t>aya-en</w:t>
      </w:r>
      <w:r>
        <w:tab/>
        <w:t>a-zua</w:t>
      </w:r>
      <w:r>
        <w:tab/>
        <w:t>ka-ke÷i-an</w:t>
      </w:r>
    </w:p>
    <w:p w14:paraId="5DECCA17" w14:textId="77777777" w:rsidR="00800AD8" w:rsidRDefault="00800AD8" w:rsidP="00B02D09">
      <w:pPr>
        <w:pStyle w:val="InterlineTrans"/>
        <w:tabs>
          <w:tab w:val="left" w:pos="533"/>
          <w:tab w:val="left" w:pos="1577"/>
          <w:tab w:val="left" w:pos="1841"/>
          <w:tab w:val="left" w:pos="3065"/>
          <w:tab w:val="left" w:pos="3839"/>
          <w:tab w:val="left" w:pos="4523"/>
        </w:tabs>
      </w:pPr>
      <w:r>
        <w:tab/>
        <w:t>leave-</w:t>
      </w:r>
      <w:r>
        <w:rPr>
          <w:smallCaps/>
        </w:rPr>
        <w:t>imp</w:t>
      </w:r>
      <w:r>
        <w:rPr>
          <w:smallCaps/>
        </w:rPr>
        <w:tab/>
        <w:t>c</w:t>
      </w:r>
      <w:r>
        <w:rPr>
          <w:smallCaps/>
        </w:rPr>
        <w:tab/>
      </w:r>
      <w:r>
        <w:t>there-house</w:t>
      </w:r>
      <w:r>
        <w:tab/>
        <w:t>say-</w:t>
      </w:r>
      <w:r>
        <w:rPr>
          <w:smallCaps/>
        </w:rPr>
        <w:t>pf</w:t>
      </w:r>
      <w:r>
        <w:tab/>
      </w:r>
      <w:r>
        <w:rPr>
          <w:smallCaps/>
        </w:rPr>
        <w:t>c-</w:t>
      </w:r>
      <w:r>
        <w:t>that</w:t>
      </w:r>
      <w:r>
        <w:tab/>
      </w:r>
      <w:r>
        <w:rPr>
          <w:smallCaps/>
        </w:rPr>
        <w:t>red</w:t>
      </w:r>
      <w:r>
        <w:t>-small-</w:t>
      </w:r>
      <w:r>
        <w:rPr>
          <w:smallCaps/>
        </w:rPr>
        <w:t>nom</w:t>
      </w:r>
    </w:p>
    <w:p w14:paraId="6011BAB5" w14:textId="77777777" w:rsidR="00800AD8" w:rsidRDefault="00800AD8">
      <w:pPr>
        <w:pStyle w:val="InterlineFree"/>
      </w:pPr>
      <w:r>
        <w:t>“Go home!” the children were told.</w:t>
      </w:r>
    </w:p>
    <w:p w14:paraId="2334903E" w14:textId="77777777" w:rsidR="00800AD8" w:rsidRDefault="00DC1AE0" w:rsidP="00B02D09">
      <w:pPr>
        <w:pStyle w:val="InterlineText"/>
        <w:tabs>
          <w:tab w:val="left" w:pos="533"/>
          <w:tab w:val="left" w:pos="1232"/>
          <w:tab w:val="left" w:pos="1676"/>
          <w:tab w:val="left" w:pos="2810"/>
          <w:tab w:val="left" w:pos="3074"/>
        </w:tabs>
      </w:pPr>
      <w:r w:rsidRPr="003A1D48">
        <w:rPr>
          <w:rStyle w:val="InterlineTextNumChar"/>
        </w:rPr>
        <w:t>020</w:t>
      </w:r>
      <w:r w:rsidR="00800AD8">
        <w:tab/>
        <w:t>îakua</w:t>
      </w:r>
      <w:r w:rsidR="00800AD8">
        <w:tab/>
        <w:t>ini</w:t>
      </w:r>
      <w:r w:rsidR="00800AD8">
        <w:tab/>
        <w:t>kisalu</w:t>
      </w:r>
      <w:r w:rsidR="00800AD8">
        <w:tab/>
        <w:t>a</w:t>
      </w:r>
      <w:r w:rsidR="00800AD8">
        <w:tab/>
        <w:t>vaik.</w:t>
      </w:r>
    </w:p>
    <w:p w14:paraId="328E4FE0" w14:textId="77777777" w:rsidR="00800AD8" w:rsidRDefault="00800AD8" w:rsidP="00B02D09">
      <w:pPr>
        <w:pStyle w:val="InterlineGlossWithTrans"/>
        <w:tabs>
          <w:tab w:val="left" w:pos="533"/>
          <w:tab w:val="left" w:pos="1232"/>
          <w:tab w:val="left" w:pos="1676"/>
          <w:tab w:val="left" w:pos="2810"/>
          <w:tab w:val="left" w:pos="3074"/>
        </w:tabs>
      </w:pPr>
      <w:r>
        <w:tab/>
        <w:t>îakua</w:t>
      </w:r>
      <w:r>
        <w:tab/>
        <w:t>ini</w:t>
      </w:r>
      <w:r>
        <w:tab/>
        <w:t>ki-salu</w:t>
      </w:r>
      <w:r>
        <w:tab/>
        <w:t>a</w:t>
      </w:r>
      <w:r>
        <w:tab/>
        <w:t>vaik</w:t>
      </w:r>
    </w:p>
    <w:p w14:paraId="189B0471" w14:textId="77777777" w:rsidR="00800AD8" w:rsidRDefault="00800AD8" w:rsidP="00B76180">
      <w:pPr>
        <w:pStyle w:val="InterlineTransNoFree"/>
        <w:tabs>
          <w:tab w:val="left" w:pos="1232"/>
          <w:tab w:val="left" w:pos="1676"/>
          <w:tab w:val="left" w:pos="2810"/>
          <w:tab w:val="left" w:pos="3074"/>
          <w:tab w:val="right" w:pos="8789"/>
        </w:tabs>
      </w:pPr>
      <w:r>
        <w:tab/>
        <w:t>but</w:t>
      </w:r>
      <w:r>
        <w:tab/>
        <w:t>not</w:t>
      </w:r>
      <w:r>
        <w:tab/>
        <w:t>do-believe</w:t>
      </w:r>
      <w:r>
        <w:rPr>
          <w:smallCaps/>
        </w:rPr>
        <w:tab/>
        <w:t>c</w:t>
      </w:r>
      <w:r>
        <w:rPr>
          <w:smallCaps/>
        </w:rPr>
        <w:tab/>
      </w:r>
      <w:r>
        <w:t>leave</w:t>
      </w:r>
      <w:r w:rsidR="00B02D09">
        <w:tab/>
        <w:t>But they wouldn’t go.</w:t>
      </w:r>
    </w:p>
    <w:p w14:paraId="0E062225" w14:textId="77777777" w:rsidR="00800AD8" w:rsidRDefault="00DC1AE0" w:rsidP="00B02D09">
      <w:pPr>
        <w:pStyle w:val="InterlineText"/>
        <w:tabs>
          <w:tab w:val="left" w:pos="533"/>
          <w:tab w:val="left" w:pos="1547"/>
          <w:tab w:val="left" w:pos="2726"/>
          <w:tab w:val="left" w:pos="3950"/>
          <w:tab w:val="left" w:pos="5039"/>
          <w:tab w:val="left" w:pos="5513"/>
          <w:tab w:val="left" w:pos="6737"/>
          <w:tab w:val="left" w:pos="7241"/>
        </w:tabs>
      </w:pPr>
      <w:r w:rsidRPr="003A1D48">
        <w:rPr>
          <w:rStyle w:val="InterlineTextNumChar"/>
        </w:rPr>
        <w:t>021</w:t>
      </w:r>
      <w:r w:rsidR="00800AD8">
        <w:tab/>
        <w:t>“muri</w:t>
      </w:r>
      <w:r w:rsidR="00800AD8">
        <w:tab/>
      </w:r>
      <w:smartTag w:uri="urn:schemas-microsoft-com:office:smarttags" w:element="City">
        <w:smartTag w:uri="urn:schemas-microsoft-com:office:smarttags" w:element="place">
          <w:r w:rsidR="00800AD8">
            <w:t>masan</w:t>
          </w:r>
        </w:smartTag>
      </w:smartTag>
      <w:r w:rsidR="00800AD8">
        <w:tab/>
        <w:t>qayaqayam</w:t>
      </w:r>
      <w:r w:rsidR="00800AD8">
        <w:tab/>
        <w:t>amen,”</w:t>
      </w:r>
      <w:r w:rsidR="00800AD8">
        <w:tab/>
        <w:t>aya</w:t>
      </w:r>
      <w:r w:rsidR="00800AD8">
        <w:tab/>
        <w:t>kiîavaran</w:t>
      </w:r>
      <w:r w:rsidR="00800AD8">
        <w:tab/>
        <w:t>tua</w:t>
      </w:r>
      <w:r w:rsidR="00800AD8">
        <w:tab/>
        <w:t>kina.</w:t>
      </w:r>
    </w:p>
    <w:p w14:paraId="1C5896AC" w14:textId="77777777" w:rsidR="00800AD8" w:rsidRDefault="00800AD8" w:rsidP="00B02D09">
      <w:pPr>
        <w:pStyle w:val="InterlineGlossWithTrans"/>
        <w:tabs>
          <w:tab w:val="left" w:pos="533"/>
          <w:tab w:val="left" w:pos="1547"/>
          <w:tab w:val="left" w:pos="2726"/>
          <w:tab w:val="left" w:pos="3950"/>
          <w:tab w:val="left" w:pos="5039"/>
          <w:tab w:val="left" w:pos="5513"/>
          <w:tab w:val="left" w:pos="6737"/>
          <w:tab w:val="left" w:pos="7241"/>
        </w:tabs>
      </w:pPr>
      <w:r>
        <w:tab/>
        <w:t>ma-uri</w:t>
      </w:r>
      <w:r>
        <w:tab/>
        <w:t>ma-sane</w:t>
      </w:r>
      <w:r>
        <w:tab/>
        <w:t>qaya-qayam</w:t>
      </w:r>
      <w:r>
        <w:tab/>
        <w:t>amen</w:t>
      </w:r>
      <w:r>
        <w:tab/>
        <w:t>aya</w:t>
      </w:r>
      <w:r>
        <w:tab/>
        <w:t>ki-îavar-an</w:t>
      </w:r>
      <w:r>
        <w:tab/>
        <w:t>tua</w:t>
      </w:r>
      <w:r>
        <w:tab/>
        <w:t>kina</w:t>
      </w:r>
    </w:p>
    <w:p w14:paraId="0D9904ED" w14:textId="77777777" w:rsidR="00800AD8" w:rsidRDefault="00800AD8" w:rsidP="00B02D09">
      <w:pPr>
        <w:pStyle w:val="InterlineTrans"/>
        <w:tabs>
          <w:tab w:val="left" w:pos="533"/>
          <w:tab w:val="left" w:pos="1547"/>
          <w:tab w:val="left" w:pos="2726"/>
          <w:tab w:val="left" w:pos="3950"/>
          <w:tab w:val="left" w:pos="5039"/>
          <w:tab w:val="left" w:pos="5513"/>
          <w:tab w:val="left" w:pos="6737"/>
          <w:tab w:val="left" w:pos="7241"/>
        </w:tabs>
      </w:pPr>
      <w:r>
        <w:tab/>
      </w:r>
      <w:r>
        <w:rPr>
          <w:smallCaps/>
        </w:rPr>
        <w:t>stat</w:t>
      </w:r>
      <w:r>
        <w:t>-will</w:t>
      </w:r>
      <w:r>
        <w:tab/>
      </w:r>
      <w:r>
        <w:rPr>
          <w:smallCaps/>
        </w:rPr>
        <w:t>stat</w:t>
      </w:r>
      <w:r>
        <w:t>-make</w:t>
      </w:r>
      <w:r>
        <w:tab/>
      </w:r>
      <w:r>
        <w:rPr>
          <w:smallCaps/>
        </w:rPr>
        <w:t>red</w:t>
      </w:r>
      <w:r>
        <w:t>-bird</w:t>
      </w:r>
      <w:r>
        <w:tab/>
      </w:r>
      <w:r>
        <w:rPr>
          <w:smallCaps/>
        </w:rPr>
        <w:t>f.</w:t>
      </w:r>
      <w:r>
        <w:t>we(</w:t>
      </w:r>
      <w:r>
        <w:rPr>
          <w:smallCaps/>
        </w:rPr>
        <w:t>exc</w:t>
      </w:r>
      <w:r>
        <w:t>)</w:t>
      </w:r>
      <w:r>
        <w:tab/>
        <w:t>say</w:t>
      </w:r>
      <w:r>
        <w:tab/>
        <w:t>do-speak-</w:t>
      </w:r>
      <w:r>
        <w:rPr>
          <w:smallCaps/>
        </w:rPr>
        <w:t>lf</w:t>
      </w:r>
      <w:r>
        <w:tab/>
      </w:r>
      <w:r>
        <w:rPr>
          <w:smallCaps/>
        </w:rPr>
        <w:t>obl</w:t>
      </w:r>
      <w:r>
        <w:tab/>
        <w:t>mother</w:t>
      </w:r>
    </w:p>
    <w:p w14:paraId="425EB3AA" w14:textId="77777777" w:rsidR="00800AD8" w:rsidRDefault="00800AD8">
      <w:pPr>
        <w:pStyle w:val="InterlineFree"/>
      </w:pPr>
      <w:r>
        <w:t>“We’re going to become birds,” they said to their mother.</w:t>
      </w:r>
    </w:p>
    <w:p w14:paraId="461F6A1B" w14:textId="77777777" w:rsidR="00800AD8" w:rsidRDefault="00DC1AE0" w:rsidP="00B02D09">
      <w:pPr>
        <w:pStyle w:val="InterlineText"/>
        <w:tabs>
          <w:tab w:val="left" w:pos="533"/>
          <w:tab w:val="left" w:pos="1022"/>
          <w:tab w:val="left" w:pos="2471"/>
          <w:tab w:val="left" w:pos="2960"/>
        </w:tabs>
      </w:pPr>
      <w:r w:rsidRPr="003A1D48">
        <w:rPr>
          <w:rStyle w:val="InterlineTextNumChar"/>
        </w:rPr>
        <w:t>022</w:t>
      </w:r>
      <w:r w:rsidR="00800AD8">
        <w:tab/>
        <w:t>qau</w:t>
      </w:r>
      <w:r w:rsidR="00800AD8">
        <w:tab/>
        <w:t>kagarangan</w:t>
      </w:r>
      <w:r w:rsidR="00800AD8">
        <w:tab/>
        <w:t>nua</w:t>
      </w:r>
      <w:r w:rsidR="00800AD8">
        <w:tab/>
        <w:t>kina.</w:t>
      </w:r>
    </w:p>
    <w:p w14:paraId="3E36767C" w14:textId="77777777" w:rsidR="00800AD8" w:rsidRDefault="00800AD8" w:rsidP="00B02D09">
      <w:pPr>
        <w:pStyle w:val="InterlineGlossWithTrans"/>
        <w:tabs>
          <w:tab w:val="left" w:pos="533"/>
          <w:tab w:val="left" w:pos="1022"/>
          <w:tab w:val="left" w:pos="2471"/>
          <w:tab w:val="left" w:pos="2960"/>
        </w:tabs>
      </w:pPr>
      <w:r>
        <w:tab/>
        <w:t>qau</w:t>
      </w:r>
      <w:r>
        <w:tab/>
        <w:t>ka-garang-an</w:t>
      </w:r>
      <w:r>
        <w:tab/>
        <w:t>nua</w:t>
      </w:r>
      <w:r>
        <w:tab/>
        <w:t>kina</w:t>
      </w:r>
    </w:p>
    <w:p w14:paraId="4A6C435F" w14:textId="77777777" w:rsidR="00800AD8" w:rsidRDefault="00800AD8" w:rsidP="00B76180">
      <w:pPr>
        <w:pStyle w:val="InterlineTransNoFree"/>
        <w:tabs>
          <w:tab w:val="left" w:pos="1022"/>
          <w:tab w:val="left" w:pos="2471"/>
          <w:tab w:val="left" w:pos="2960"/>
          <w:tab w:val="right" w:pos="8789"/>
        </w:tabs>
      </w:pPr>
      <w:r>
        <w:tab/>
        <w:t>so</w:t>
      </w:r>
      <w:r>
        <w:tab/>
      </w:r>
      <w:r>
        <w:rPr>
          <w:smallCaps/>
        </w:rPr>
        <w:t>past</w:t>
      </w:r>
      <w:r>
        <w:t>-scold-</w:t>
      </w:r>
      <w:r>
        <w:rPr>
          <w:smallCaps/>
        </w:rPr>
        <w:t>lf</w:t>
      </w:r>
      <w:r>
        <w:tab/>
        <w:t>by</w:t>
      </w:r>
      <w:r>
        <w:tab/>
        <w:t>mother</w:t>
      </w:r>
      <w:r w:rsidR="00B02D09">
        <w:tab/>
        <w:t>The mother scolded them.</w:t>
      </w:r>
    </w:p>
    <w:p w14:paraId="36616290" w14:textId="77777777" w:rsidR="00800AD8" w:rsidRDefault="00DC1AE0" w:rsidP="00B02D09">
      <w:pPr>
        <w:pStyle w:val="InterlineText"/>
        <w:tabs>
          <w:tab w:val="left" w:pos="533"/>
          <w:tab w:val="left" w:pos="1502"/>
          <w:tab w:val="left" w:pos="1766"/>
          <w:tab w:val="left" w:pos="2780"/>
          <w:tab w:val="left" w:pos="3044"/>
          <w:tab w:val="left" w:pos="3788"/>
        </w:tabs>
      </w:pPr>
      <w:r w:rsidRPr="003A1D48">
        <w:rPr>
          <w:rStyle w:val="InterlineTextNumChar"/>
        </w:rPr>
        <w:t>023</w:t>
      </w:r>
      <w:r w:rsidR="00800AD8">
        <w:tab/>
        <w:t>milayap</w:t>
      </w:r>
      <w:r w:rsidR="00800AD8">
        <w:tab/>
        <w:t>a</w:t>
      </w:r>
      <w:r w:rsidR="00800AD8">
        <w:tab/>
        <w:t>mavilad</w:t>
      </w:r>
      <w:r w:rsidR="00800AD8">
        <w:tab/>
        <w:t>a</w:t>
      </w:r>
      <w:r w:rsidR="00800AD8">
        <w:tab/>
        <w:t>sema</w:t>
      </w:r>
      <w:r w:rsidR="00800AD8">
        <w:tab/>
        <w:t>tsemtsemel.</w:t>
      </w:r>
    </w:p>
    <w:p w14:paraId="510EF9FD" w14:textId="77777777" w:rsidR="00800AD8" w:rsidRDefault="00800AD8" w:rsidP="00B02D09">
      <w:pPr>
        <w:pStyle w:val="InterlineGlossWithTrans"/>
        <w:tabs>
          <w:tab w:val="left" w:pos="533"/>
          <w:tab w:val="left" w:pos="1502"/>
          <w:tab w:val="left" w:pos="1766"/>
          <w:tab w:val="left" w:pos="2780"/>
          <w:tab w:val="left" w:pos="3044"/>
          <w:tab w:val="left" w:pos="3788"/>
        </w:tabs>
      </w:pPr>
      <w:r>
        <w:tab/>
        <w:t>mi-layap</w:t>
      </w:r>
      <w:r>
        <w:tab/>
        <w:t>a</w:t>
      </w:r>
      <w:r>
        <w:tab/>
        <w:t>ma-vilad</w:t>
      </w:r>
      <w:r>
        <w:tab/>
        <w:t>a</w:t>
      </w:r>
      <w:r>
        <w:tab/>
        <w:t>em=sa</w:t>
      </w:r>
      <w:r>
        <w:tab/>
        <w:t>tsem-tsemel</w:t>
      </w:r>
    </w:p>
    <w:p w14:paraId="46994A48" w14:textId="77777777" w:rsidR="00800AD8" w:rsidRDefault="00800AD8" w:rsidP="00B76180">
      <w:pPr>
        <w:pStyle w:val="InterlineTransNoFree"/>
        <w:tabs>
          <w:tab w:val="left" w:pos="1502"/>
          <w:tab w:val="left" w:pos="1766"/>
          <w:tab w:val="left" w:pos="2780"/>
          <w:tab w:val="left" w:pos="3044"/>
          <w:tab w:val="left" w:pos="3788"/>
          <w:tab w:val="right" w:pos="8789"/>
        </w:tabs>
      </w:pPr>
      <w:r>
        <w:tab/>
      </w:r>
      <w:r>
        <w:rPr>
          <w:smallCaps/>
        </w:rPr>
        <w:t>af</w:t>
      </w:r>
      <w:r>
        <w:t>-fly</w:t>
      </w:r>
      <w:r>
        <w:rPr>
          <w:smallCaps/>
        </w:rPr>
        <w:tab/>
        <w:t>c</w:t>
      </w:r>
      <w:r>
        <w:rPr>
          <w:smallCaps/>
        </w:rPr>
        <w:tab/>
        <w:t>stat</w:t>
      </w:r>
      <w:r>
        <w:t>-flee</w:t>
      </w:r>
      <w:r>
        <w:rPr>
          <w:smallCaps/>
        </w:rPr>
        <w:tab/>
        <w:t>c</w:t>
      </w:r>
      <w:r>
        <w:rPr>
          <w:smallCaps/>
        </w:rPr>
        <w:tab/>
        <w:t>af</w:t>
      </w:r>
      <w:r>
        <w:t>=go</w:t>
      </w:r>
      <w:r>
        <w:tab/>
      </w:r>
      <w:r>
        <w:rPr>
          <w:smallCaps/>
        </w:rPr>
        <w:t>red</w:t>
      </w:r>
      <w:r>
        <w:t>-plant</w:t>
      </w:r>
      <w:r w:rsidR="00B02D09">
        <w:tab/>
        <w:t>They flew off to the woods.</w:t>
      </w:r>
    </w:p>
    <w:p w14:paraId="01C3912A" w14:textId="77777777" w:rsidR="00800AD8" w:rsidRDefault="00DC1AE0" w:rsidP="00B02D09">
      <w:pPr>
        <w:pStyle w:val="InterlineText"/>
        <w:tabs>
          <w:tab w:val="left" w:pos="533"/>
          <w:tab w:val="left" w:pos="1022"/>
          <w:tab w:val="left" w:pos="1706"/>
          <w:tab w:val="left" w:pos="3290"/>
          <w:tab w:val="left" w:pos="4499"/>
          <w:tab w:val="left" w:pos="5978"/>
          <w:tab w:val="left" w:pos="6917"/>
          <w:tab w:val="left" w:pos="7766"/>
          <w:tab w:val="left" w:pos="8030"/>
        </w:tabs>
      </w:pPr>
      <w:r w:rsidRPr="003A1D48">
        <w:rPr>
          <w:rStyle w:val="InterlineTextNumChar"/>
        </w:rPr>
        <w:t>024</w:t>
      </w:r>
      <w:r w:rsidR="00800AD8">
        <w:tab/>
        <w:t>qau</w:t>
      </w:r>
      <w:r w:rsidR="00800AD8">
        <w:tab/>
        <w:t>azua</w:t>
      </w:r>
      <w:r w:rsidR="00800AD8">
        <w:tab/>
        <w:t>kake÷ian</w:t>
      </w:r>
      <w:r w:rsidR="00800AD8">
        <w:tab/>
        <w:t>maîavar</w:t>
      </w:r>
      <w:r w:rsidR="00800AD8">
        <w:tab/>
        <w:t>tiamadju:</w:t>
      </w:r>
      <w:r w:rsidR="00800AD8">
        <w:tab/>
        <w:t>“tisun</w:t>
      </w:r>
      <w:r w:rsidR="00B02D09">
        <w:tab/>
        <w:t>layapu</w:t>
      </w:r>
      <w:r w:rsidR="00B02D09">
        <w:tab/>
        <w:t>a</w:t>
      </w:r>
      <w:r w:rsidR="00B02D09">
        <w:tab/>
        <w:t>maka</w:t>
      </w:r>
    </w:p>
    <w:p w14:paraId="46A4A60A" w14:textId="77777777" w:rsidR="00800AD8" w:rsidRDefault="00800AD8" w:rsidP="00B02D09">
      <w:pPr>
        <w:pStyle w:val="InterlineGlossWithTrans"/>
        <w:tabs>
          <w:tab w:val="left" w:pos="533"/>
          <w:tab w:val="left" w:pos="1022"/>
          <w:tab w:val="left" w:pos="1706"/>
          <w:tab w:val="left" w:pos="3290"/>
          <w:tab w:val="left" w:pos="4499"/>
          <w:tab w:val="left" w:pos="5978"/>
          <w:tab w:val="left" w:pos="6917"/>
          <w:tab w:val="left" w:pos="7766"/>
          <w:tab w:val="left" w:pos="8030"/>
        </w:tabs>
      </w:pPr>
      <w:r>
        <w:tab/>
        <w:t>qau</w:t>
      </w:r>
      <w:r>
        <w:tab/>
        <w:t>a-zua</w:t>
      </w:r>
      <w:r>
        <w:tab/>
        <w:t>ka-ke÷i-an</w:t>
      </w:r>
      <w:r>
        <w:tab/>
        <w:t>ma-îavar</w:t>
      </w:r>
      <w:r>
        <w:tab/>
        <w:t>ti-a-madju</w:t>
      </w:r>
      <w:r>
        <w:tab/>
        <w:t>ti-sun</w:t>
      </w:r>
      <w:r w:rsidR="00B02D09">
        <w:tab/>
        <w:t>layap-u</w:t>
      </w:r>
      <w:r w:rsidR="00B02D09">
        <w:tab/>
        <w:t>a</w:t>
      </w:r>
      <w:r w:rsidR="00B02D09">
        <w:tab/>
        <w:t>maka</w:t>
      </w:r>
    </w:p>
    <w:p w14:paraId="3582A6CD" w14:textId="77777777" w:rsidR="00800AD8" w:rsidRDefault="00800AD8" w:rsidP="00B02D09">
      <w:pPr>
        <w:pStyle w:val="InterlineTransNoFree"/>
        <w:tabs>
          <w:tab w:val="left" w:pos="1022"/>
          <w:tab w:val="left" w:pos="1706"/>
          <w:tab w:val="left" w:pos="3290"/>
          <w:tab w:val="left" w:pos="4499"/>
          <w:tab w:val="left" w:pos="5978"/>
          <w:tab w:val="left" w:pos="6917"/>
          <w:tab w:val="left" w:pos="7766"/>
          <w:tab w:val="left" w:pos="8030"/>
        </w:tabs>
      </w:pPr>
      <w:r>
        <w:tab/>
        <w:t>so</w:t>
      </w:r>
      <w:r>
        <w:tab/>
      </w:r>
      <w:r>
        <w:rPr>
          <w:smallCaps/>
        </w:rPr>
        <w:t>c-</w:t>
      </w:r>
      <w:r>
        <w:t>that</w:t>
      </w:r>
      <w:r>
        <w:tab/>
      </w:r>
      <w:r>
        <w:rPr>
          <w:smallCaps/>
        </w:rPr>
        <w:t>red</w:t>
      </w:r>
      <w:r>
        <w:t>-small-</w:t>
      </w:r>
      <w:r>
        <w:rPr>
          <w:smallCaps/>
        </w:rPr>
        <w:t>nom</w:t>
      </w:r>
      <w:r>
        <w:tab/>
      </w:r>
      <w:r>
        <w:rPr>
          <w:smallCaps/>
        </w:rPr>
        <w:t>stat</w:t>
      </w:r>
      <w:r>
        <w:t>-speak</w:t>
      </w:r>
      <w:r>
        <w:tab/>
      </w:r>
      <w:r>
        <w:rPr>
          <w:smallCaps/>
        </w:rPr>
        <w:t>f-pl</w:t>
      </w:r>
      <w:r>
        <w:t>-</w:t>
      </w:r>
      <w:r>
        <w:rPr>
          <w:smallCaps/>
        </w:rPr>
        <w:t>3rd.pers</w:t>
      </w:r>
      <w:r>
        <w:tab/>
      </w:r>
      <w:r>
        <w:rPr>
          <w:smallCaps/>
        </w:rPr>
        <w:t>f-</w:t>
      </w:r>
      <w:r>
        <w:t>you(</w:t>
      </w:r>
      <w:r>
        <w:rPr>
          <w:smallCaps/>
        </w:rPr>
        <w:t>s</w:t>
      </w:r>
      <w:r>
        <w:t>)</w:t>
      </w:r>
      <w:r w:rsidR="00B02D09">
        <w:tab/>
        <w:t>fly-</w:t>
      </w:r>
      <w:r w:rsidR="00B02D09">
        <w:rPr>
          <w:smallCaps/>
        </w:rPr>
        <w:t>imp</w:t>
      </w:r>
      <w:r w:rsidR="00B02D09">
        <w:rPr>
          <w:smallCaps/>
        </w:rPr>
        <w:tab/>
        <w:t>c</w:t>
      </w:r>
      <w:r w:rsidR="00B02D09">
        <w:rPr>
          <w:smallCaps/>
        </w:rPr>
        <w:tab/>
      </w:r>
      <w:r w:rsidR="00B02D09">
        <w:t>via</w:t>
      </w:r>
    </w:p>
    <w:p w14:paraId="7045D6CB" w14:textId="77777777" w:rsidR="00800AD8" w:rsidRDefault="00800AD8" w:rsidP="00B02D09">
      <w:pPr>
        <w:pStyle w:val="InterlineText"/>
        <w:tabs>
          <w:tab w:val="left" w:pos="533"/>
          <w:tab w:val="left" w:pos="1982"/>
          <w:tab w:val="left" w:pos="2771"/>
          <w:tab w:val="left" w:pos="3035"/>
          <w:tab w:val="left" w:pos="3689"/>
          <w:tab w:val="left" w:pos="4328"/>
          <w:tab w:val="left" w:pos="4832"/>
          <w:tab w:val="left" w:pos="6176"/>
          <w:tab w:val="left" w:pos="6950"/>
          <w:tab w:val="left" w:pos="7439"/>
          <w:tab w:val="left" w:pos="8543"/>
        </w:tabs>
      </w:pPr>
      <w:r>
        <w:tab/>
        <w:t>kaledep;</w:t>
      </w:r>
      <w:r>
        <w:tab/>
        <w:t>tiaken</w:t>
      </w:r>
      <w:r>
        <w:tab/>
        <w:t>a</w:t>
      </w:r>
      <w:r>
        <w:tab/>
        <w:t>maka</w:t>
      </w:r>
      <w:r>
        <w:tab/>
        <w:t>maza</w:t>
      </w:r>
      <w:r>
        <w:tab/>
        <w:t>i</w:t>
      </w:r>
      <w:r>
        <w:tab/>
        <w:t>katsedas,”</w:t>
      </w:r>
      <w:r w:rsidR="00B02D09">
        <w:tab/>
      </w:r>
      <w:r>
        <w:t>ayain</w:t>
      </w:r>
      <w:r w:rsidR="00B02D09">
        <w:tab/>
        <w:t>nua</w:t>
      </w:r>
      <w:r w:rsidR="00B02D09">
        <w:tab/>
        <w:t>tjavulung</w:t>
      </w:r>
      <w:r w:rsidR="00B02D09">
        <w:tab/>
        <w:t>a</w:t>
      </w:r>
    </w:p>
    <w:p w14:paraId="424E1F29" w14:textId="77777777" w:rsidR="00800AD8" w:rsidRDefault="00800AD8" w:rsidP="00B02D09">
      <w:pPr>
        <w:pStyle w:val="InterlineGlossWithTrans"/>
        <w:tabs>
          <w:tab w:val="left" w:pos="533"/>
          <w:tab w:val="left" w:pos="1982"/>
          <w:tab w:val="left" w:pos="2771"/>
          <w:tab w:val="left" w:pos="3035"/>
          <w:tab w:val="left" w:pos="3689"/>
          <w:tab w:val="left" w:pos="4328"/>
          <w:tab w:val="left" w:pos="4832"/>
          <w:tab w:val="left" w:pos="6176"/>
          <w:tab w:val="left" w:pos="6950"/>
          <w:tab w:val="left" w:pos="7439"/>
          <w:tab w:val="left" w:pos="8543"/>
        </w:tabs>
      </w:pPr>
      <w:r>
        <w:tab/>
        <w:t>ka-ledep</w:t>
      </w:r>
      <w:r>
        <w:tab/>
        <w:t>ti-aken</w:t>
      </w:r>
      <w:r>
        <w:tab/>
        <w:t>a</w:t>
      </w:r>
      <w:r>
        <w:tab/>
        <w:t>maka</w:t>
      </w:r>
      <w:r>
        <w:tab/>
        <w:t>maza</w:t>
      </w:r>
      <w:r>
        <w:tab/>
        <w:t>i</w:t>
      </w:r>
      <w:r>
        <w:tab/>
        <w:t>ka-tsedas</w:t>
      </w:r>
      <w:r>
        <w:tab/>
        <w:t>aya-en</w:t>
      </w:r>
      <w:r w:rsidR="00B02D09">
        <w:tab/>
        <w:t>nua</w:t>
      </w:r>
      <w:r w:rsidR="00B02D09">
        <w:tab/>
        <w:t>tja-vulung</w:t>
      </w:r>
      <w:r w:rsidR="00B02D09">
        <w:tab/>
        <w:t>a</w:t>
      </w:r>
    </w:p>
    <w:p w14:paraId="4A0E33A6" w14:textId="77777777" w:rsidR="00800AD8" w:rsidRDefault="00800AD8" w:rsidP="00B02D09">
      <w:pPr>
        <w:pStyle w:val="InterlineTransNoFree"/>
        <w:tabs>
          <w:tab w:val="left" w:pos="1982"/>
          <w:tab w:val="left" w:pos="2771"/>
          <w:tab w:val="left" w:pos="3035"/>
          <w:tab w:val="left" w:pos="3689"/>
          <w:tab w:val="left" w:pos="4328"/>
          <w:tab w:val="left" w:pos="4832"/>
          <w:tab w:val="left" w:pos="6176"/>
          <w:tab w:val="left" w:pos="6950"/>
          <w:tab w:val="left" w:pos="7439"/>
          <w:tab w:val="left" w:pos="8543"/>
        </w:tabs>
      </w:pPr>
      <w:r>
        <w:tab/>
        <w:t>main-descend</w:t>
      </w:r>
      <w:r>
        <w:tab/>
      </w:r>
      <w:r>
        <w:rPr>
          <w:smallCaps/>
        </w:rPr>
        <w:t>f-</w:t>
      </w:r>
      <w:r>
        <w:t>I</w:t>
      </w:r>
      <w:r>
        <w:rPr>
          <w:smallCaps/>
        </w:rPr>
        <w:tab/>
        <w:t>c</w:t>
      </w:r>
      <w:r>
        <w:rPr>
          <w:smallCaps/>
        </w:rPr>
        <w:tab/>
      </w:r>
      <w:r>
        <w:t>via</w:t>
      </w:r>
      <w:r>
        <w:tab/>
        <w:t>here</w:t>
      </w:r>
      <w:r>
        <w:tab/>
      </w:r>
      <w:r>
        <w:rPr>
          <w:smallCaps/>
        </w:rPr>
        <w:t>loc</w:t>
      </w:r>
      <w:r>
        <w:tab/>
        <w:t>main-sunrise</w:t>
      </w:r>
      <w:r>
        <w:tab/>
        <w:t>say-</w:t>
      </w:r>
      <w:r>
        <w:rPr>
          <w:smallCaps/>
        </w:rPr>
        <w:t>pf</w:t>
      </w:r>
      <w:r w:rsidR="00B02D09">
        <w:tab/>
        <w:t>by</w:t>
      </w:r>
      <w:r w:rsidR="00B02D09">
        <w:tab/>
        <w:t>more-old</w:t>
      </w:r>
      <w:r w:rsidR="00B02D09">
        <w:rPr>
          <w:smallCaps/>
        </w:rPr>
        <w:tab/>
        <w:t>c</w:t>
      </w:r>
    </w:p>
    <w:p w14:paraId="1DE03349" w14:textId="77777777" w:rsidR="00800AD8" w:rsidRDefault="00800AD8" w:rsidP="00B02D09">
      <w:pPr>
        <w:pStyle w:val="InterlineText"/>
        <w:tabs>
          <w:tab w:val="left" w:pos="533"/>
        </w:tabs>
      </w:pPr>
      <w:r>
        <w:tab/>
        <w:t>tjaîaîak.</w:t>
      </w:r>
    </w:p>
    <w:p w14:paraId="3D1C320A" w14:textId="77777777" w:rsidR="00800AD8" w:rsidRDefault="00800AD8" w:rsidP="00B02D09">
      <w:pPr>
        <w:pStyle w:val="InterlineGlossWithTrans"/>
        <w:tabs>
          <w:tab w:val="left" w:pos="533"/>
        </w:tabs>
      </w:pPr>
      <w:r>
        <w:tab/>
        <w:t>tja-îaîak</w:t>
      </w:r>
    </w:p>
    <w:p w14:paraId="7DB87E26" w14:textId="77777777" w:rsidR="00800AD8" w:rsidRDefault="00800AD8" w:rsidP="00B02D09">
      <w:pPr>
        <w:pStyle w:val="InterlineTrans"/>
        <w:tabs>
          <w:tab w:val="left" w:pos="533"/>
        </w:tabs>
      </w:pPr>
      <w:r>
        <w:rPr>
          <w:smallCaps/>
        </w:rPr>
        <w:tab/>
      </w:r>
      <w:r>
        <w:t>more-child</w:t>
      </w:r>
    </w:p>
    <w:p w14:paraId="29CC73D0" w14:textId="77777777" w:rsidR="00800AD8" w:rsidRDefault="00800AD8">
      <w:pPr>
        <w:pStyle w:val="InterlineFree"/>
      </w:pPr>
      <w:r>
        <w:t>The children discussed together: “You fly in the west; I’ll be here in the east,” said the older one to the younger one.</w:t>
      </w:r>
    </w:p>
    <w:p w14:paraId="2383BDB8" w14:textId="77777777" w:rsidR="00800AD8" w:rsidRDefault="00DC1AE0" w:rsidP="00B02D09">
      <w:pPr>
        <w:pStyle w:val="InterlineText"/>
        <w:tabs>
          <w:tab w:val="left" w:pos="533"/>
          <w:tab w:val="left" w:pos="1022"/>
          <w:tab w:val="left" w:pos="2036"/>
          <w:tab w:val="left" w:pos="3470"/>
          <w:tab w:val="left" w:pos="4244"/>
          <w:tab w:val="left" w:pos="5723"/>
        </w:tabs>
      </w:pPr>
      <w:r w:rsidRPr="003A1D48">
        <w:rPr>
          <w:rStyle w:val="InterlineTextNumChar"/>
        </w:rPr>
        <w:t>025</w:t>
      </w:r>
      <w:r w:rsidR="00800AD8">
        <w:tab/>
        <w:t>qau</w:t>
      </w:r>
      <w:r w:rsidR="00800AD8">
        <w:tab/>
        <w:t>muri</w:t>
      </w:r>
      <w:r w:rsidR="00800AD8">
        <w:tab/>
        <w:t>mavaday</w:t>
      </w:r>
      <w:r w:rsidR="00800AD8">
        <w:tab/>
        <w:t>anga</w:t>
      </w:r>
      <w:r w:rsidR="00800AD8">
        <w:tab/>
        <w:t>tiamadju;</w:t>
      </w:r>
      <w:r w:rsidR="00B02D09">
        <w:tab/>
        <w:t>matjatjuktjuk.</w:t>
      </w:r>
    </w:p>
    <w:p w14:paraId="1011F671" w14:textId="77777777" w:rsidR="00800AD8" w:rsidRDefault="00800AD8" w:rsidP="00B02D09">
      <w:pPr>
        <w:pStyle w:val="InterlineGlossWithTrans"/>
        <w:tabs>
          <w:tab w:val="left" w:pos="533"/>
          <w:tab w:val="left" w:pos="1022"/>
          <w:tab w:val="left" w:pos="2036"/>
          <w:tab w:val="left" w:pos="3470"/>
          <w:tab w:val="left" w:pos="4244"/>
          <w:tab w:val="left" w:pos="5723"/>
        </w:tabs>
      </w:pPr>
      <w:r>
        <w:tab/>
        <w:t>qau</w:t>
      </w:r>
      <w:r>
        <w:tab/>
        <w:t>ma-uri</w:t>
      </w:r>
      <w:r>
        <w:tab/>
        <w:t>ma-vaday</w:t>
      </w:r>
      <w:r>
        <w:tab/>
        <w:t>anga</w:t>
      </w:r>
      <w:r>
        <w:tab/>
        <w:t>ti-a-madju</w:t>
      </w:r>
      <w:r w:rsidR="00B02D09">
        <w:tab/>
        <w:t>ma-tja-tjuktjuk</w:t>
      </w:r>
    </w:p>
    <w:p w14:paraId="1C28022D" w14:textId="77777777" w:rsidR="00800AD8" w:rsidRDefault="00800AD8" w:rsidP="00B02D09">
      <w:pPr>
        <w:pStyle w:val="InterlineTrans"/>
        <w:tabs>
          <w:tab w:val="left" w:pos="533"/>
          <w:tab w:val="left" w:pos="1022"/>
          <w:tab w:val="left" w:pos="2036"/>
          <w:tab w:val="left" w:pos="3470"/>
          <w:tab w:val="left" w:pos="4244"/>
          <w:tab w:val="left" w:pos="5723"/>
        </w:tabs>
      </w:pPr>
      <w:r>
        <w:tab/>
        <w:t>so</w:t>
      </w:r>
      <w:r>
        <w:tab/>
      </w:r>
      <w:r>
        <w:rPr>
          <w:smallCaps/>
        </w:rPr>
        <w:t>stat</w:t>
      </w:r>
      <w:r>
        <w:t>-will</w:t>
      </w:r>
      <w:r>
        <w:tab/>
      </w:r>
      <w:r>
        <w:rPr>
          <w:smallCaps/>
        </w:rPr>
        <w:t>stat</w:t>
      </w:r>
      <w:r>
        <w:t>-separate</w:t>
      </w:r>
      <w:r>
        <w:tab/>
        <w:t>indeed</w:t>
      </w:r>
      <w:r>
        <w:tab/>
      </w:r>
      <w:r>
        <w:rPr>
          <w:smallCaps/>
        </w:rPr>
        <w:t>f-pl</w:t>
      </w:r>
      <w:r>
        <w:t>-</w:t>
      </w:r>
      <w:r>
        <w:rPr>
          <w:smallCaps/>
        </w:rPr>
        <w:t>3rd.pers</w:t>
      </w:r>
      <w:r w:rsidR="00B02D09">
        <w:tab/>
      </w:r>
      <w:r w:rsidR="00B02D09">
        <w:rPr>
          <w:smallCaps/>
        </w:rPr>
        <w:t>stat</w:t>
      </w:r>
      <w:r w:rsidR="00B02D09">
        <w:t>-</w:t>
      </w:r>
      <w:r w:rsidR="00B02D09">
        <w:rPr>
          <w:smallCaps/>
        </w:rPr>
        <w:t>red</w:t>
      </w:r>
      <w:r w:rsidR="00B02D09">
        <w:t>-beak</w:t>
      </w:r>
    </w:p>
    <w:p w14:paraId="45E849DF" w14:textId="77777777" w:rsidR="00800AD8" w:rsidRDefault="00800AD8">
      <w:pPr>
        <w:pStyle w:val="InterlineFree"/>
      </w:pPr>
      <w:r>
        <w:lastRenderedPageBreak/>
        <w:t>They were going to part, and they touched beaks.</w:t>
      </w:r>
    </w:p>
    <w:p w14:paraId="7B66BB76" w14:textId="77777777" w:rsidR="00800AD8" w:rsidRDefault="00DC1AE0" w:rsidP="00B02D09">
      <w:pPr>
        <w:pStyle w:val="InterlineText"/>
        <w:tabs>
          <w:tab w:val="left" w:pos="533"/>
          <w:tab w:val="left" w:pos="1022"/>
          <w:tab w:val="left" w:pos="1511"/>
          <w:tab w:val="left" w:pos="2720"/>
          <w:tab w:val="left" w:pos="3374"/>
          <w:tab w:val="left" w:pos="4598"/>
          <w:tab w:val="left" w:pos="5642"/>
          <w:tab w:val="left" w:pos="6401"/>
        </w:tabs>
      </w:pPr>
      <w:r w:rsidRPr="003A1D48">
        <w:rPr>
          <w:rStyle w:val="InterlineTextNumChar"/>
        </w:rPr>
        <w:t>026</w:t>
      </w:r>
      <w:r w:rsidR="00800AD8">
        <w:tab/>
        <w:t>qau</w:t>
      </w:r>
      <w:r w:rsidR="00800AD8">
        <w:tab/>
        <w:t>sa</w:t>
      </w:r>
      <w:r w:rsidR="00800AD8">
        <w:tab/>
        <w:t>kaîavar:</w:t>
      </w:r>
      <w:r w:rsidR="00800AD8">
        <w:tab/>
        <w:t>“nu</w:t>
      </w:r>
      <w:r w:rsidR="00800AD8">
        <w:tab/>
        <w:t>metsevung</w:t>
      </w:r>
      <w:r w:rsidR="00800AD8">
        <w:tab/>
        <w:t>itjen,</w:t>
      </w:r>
      <w:r w:rsidR="00800AD8">
        <w:tab/>
        <w:t>uîa</w:t>
      </w:r>
      <w:r w:rsidR="00B02D09">
        <w:tab/>
        <w:t>qu÷aqu÷asan</w:t>
      </w:r>
    </w:p>
    <w:p w14:paraId="2F329AB3" w14:textId="77777777" w:rsidR="00800AD8" w:rsidRDefault="00800AD8" w:rsidP="00B02D09">
      <w:pPr>
        <w:pStyle w:val="InterlineGlossWithTrans"/>
        <w:tabs>
          <w:tab w:val="left" w:pos="533"/>
          <w:tab w:val="left" w:pos="1022"/>
          <w:tab w:val="left" w:pos="1511"/>
          <w:tab w:val="left" w:pos="2720"/>
          <w:tab w:val="left" w:pos="3374"/>
          <w:tab w:val="left" w:pos="4598"/>
          <w:tab w:val="left" w:pos="5642"/>
          <w:tab w:val="left" w:pos="6401"/>
        </w:tabs>
      </w:pPr>
      <w:r>
        <w:tab/>
        <w:t>qau</w:t>
      </w:r>
      <w:r>
        <w:tab/>
        <w:t>sa</w:t>
      </w:r>
      <w:r>
        <w:tab/>
        <w:t>ka-îavar</w:t>
      </w:r>
      <w:r>
        <w:tab/>
        <w:t>nu</w:t>
      </w:r>
      <w:r>
        <w:tab/>
        <w:t>me-tsevung</w:t>
      </w:r>
      <w:r>
        <w:tab/>
        <w:t>itjen</w:t>
      </w:r>
      <w:r>
        <w:tab/>
        <w:t>uîa</w:t>
      </w:r>
      <w:r w:rsidR="00B02D09">
        <w:tab/>
        <w:t>qu÷a-qu÷as-an</w:t>
      </w:r>
    </w:p>
    <w:p w14:paraId="4365902E" w14:textId="77777777" w:rsidR="00800AD8" w:rsidRDefault="00800AD8" w:rsidP="00B02D09">
      <w:pPr>
        <w:pStyle w:val="InterlineTransNoFree"/>
        <w:tabs>
          <w:tab w:val="left" w:pos="1022"/>
          <w:tab w:val="left" w:pos="1511"/>
          <w:tab w:val="left" w:pos="2720"/>
          <w:tab w:val="left" w:pos="3374"/>
          <w:tab w:val="left" w:pos="4598"/>
          <w:tab w:val="left" w:pos="5642"/>
          <w:tab w:val="left" w:pos="6401"/>
        </w:tabs>
      </w:pPr>
      <w:r>
        <w:tab/>
        <w:t>so</w:t>
      </w:r>
      <w:r>
        <w:tab/>
        <w:t>and</w:t>
      </w:r>
      <w:r>
        <w:tab/>
      </w:r>
      <w:r>
        <w:rPr>
          <w:smallCaps/>
        </w:rPr>
        <w:t>past</w:t>
      </w:r>
      <w:r>
        <w:t>-speak</w:t>
      </w:r>
      <w:r>
        <w:tab/>
        <w:t>when</w:t>
      </w:r>
      <w:r>
        <w:tab/>
      </w:r>
      <w:r>
        <w:rPr>
          <w:smallCaps/>
        </w:rPr>
        <w:t>af</w:t>
      </w:r>
      <w:r>
        <w:t>-meet</w:t>
      </w:r>
      <w:r>
        <w:tab/>
      </w:r>
      <w:r>
        <w:rPr>
          <w:smallCaps/>
        </w:rPr>
        <w:t>f.</w:t>
      </w:r>
      <w:r>
        <w:t>we(</w:t>
      </w:r>
      <w:r>
        <w:rPr>
          <w:smallCaps/>
        </w:rPr>
        <w:t>inc</w:t>
      </w:r>
      <w:r>
        <w:t>)</w:t>
      </w:r>
      <w:r>
        <w:tab/>
        <w:t>so.that</w:t>
      </w:r>
      <w:r w:rsidR="00B02D09">
        <w:tab/>
      </w:r>
      <w:r w:rsidR="00B02D09">
        <w:rPr>
          <w:smallCaps/>
        </w:rPr>
        <w:t>red</w:t>
      </w:r>
      <w:r w:rsidR="00B02D09">
        <w:t>-white.hair-</w:t>
      </w:r>
      <w:r w:rsidR="00B02D09">
        <w:rPr>
          <w:smallCaps/>
        </w:rPr>
        <w:t>nom</w:t>
      </w:r>
    </w:p>
    <w:p w14:paraId="2A5915AB" w14:textId="77777777" w:rsidR="00800AD8" w:rsidRDefault="00B02D09" w:rsidP="00B02D09">
      <w:pPr>
        <w:pStyle w:val="InterlineText"/>
        <w:tabs>
          <w:tab w:val="left" w:pos="533"/>
          <w:tab w:val="left" w:pos="1307"/>
          <w:tab w:val="left" w:pos="1781"/>
        </w:tabs>
      </w:pPr>
      <w:r>
        <w:tab/>
        <w:t>anga,”</w:t>
      </w:r>
      <w:r>
        <w:tab/>
      </w:r>
      <w:r w:rsidR="00800AD8">
        <w:t>aya</w:t>
      </w:r>
      <w:r w:rsidR="00800AD8">
        <w:tab/>
        <w:t>tiamadju.</w:t>
      </w:r>
    </w:p>
    <w:p w14:paraId="36A11C9C" w14:textId="77777777" w:rsidR="00800AD8" w:rsidRDefault="00B02D09" w:rsidP="00B02D09">
      <w:pPr>
        <w:pStyle w:val="InterlineGlossWithTrans"/>
        <w:tabs>
          <w:tab w:val="left" w:pos="533"/>
          <w:tab w:val="left" w:pos="1307"/>
          <w:tab w:val="left" w:pos="1781"/>
        </w:tabs>
      </w:pPr>
      <w:r>
        <w:tab/>
        <w:t>anga</w:t>
      </w:r>
      <w:r w:rsidR="00800AD8">
        <w:tab/>
        <w:t>aya</w:t>
      </w:r>
      <w:r w:rsidR="00800AD8">
        <w:tab/>
        <w:t>ti-a-madju</w:t>
      </w:r>
    </w:p>
    <w:p w14:paraId="5DD35E31" w14:textId="77777777" w:rsidR="00800AD8" w:rsidRDefault="00B02D09" w:rsidP="00B02D09">
      <w:pPr>
        <w:pStyle w:val="InterlineTrans"/>
        <w:tabs>
          <w:tab w:val="left" w:pos="533"/>
          <w:tab w:val="left" w:pos="1307"/>
          <w:tab w:val="left" w:pos="1781"/>
        </w:tabs>
      </w:pPr>
      <w:r>
        <w:tab/>
        <w:t>indeed</w:t>
      </w:r>
      <w:r w:rsidR="00800AD8">
        <w:tab/>
        <w:t>say</w:t>
      </w:r>
      <w:r w:rsidR="00800AD8">
        <w:tab/>
      </w:r>
      <w:r w:rsidR="00800AD8">
        <w:rPr>
          <w:smallCaps/>
        </w:rPr>
        <w:t>f-pl</w:t>
      </w:r>
      <w:r w:rsidR="00800AD8">
        <w:t>-</w:t>
      </w:r>
      <w:r w:rsidR="00800AD8">
        <w:rPr>
          <w:smallCaps/>
        </w:rPr>
        <w:t>3rd.pers</w:t>
      </w:r>
    </w:p>
    <w:p w14:paraId="10D16F9F" w14:textId="77777777" w:rsidR="00800AD8" w:rsidRDefault="00800AD8">
      <w:pPr>
        <w:pStyle w:val="InterlineFree"/>
      </w:pPr>
      <w:r>
        <w:t>And they said to one another: “Let’s be white-haired when we meet again,” they said.</w:t>
      </w:r>
    </w:p>
    <w:p w14:paraId="4DB3D6DD" w14:textId="77777777" w:rsidR="00800AD8" w:rsidRDefault="00DC1AE0" w:rsidP="00B02D09">
      <w:pPr>
        <w:pStyle w:val="InterlineText"/>
        <w:tabs>
          <w:tab w:val="left" w:pos="533"/>
          <w:tab w:val="left" w:pos="1022"/>
          <w:tab w:val="left" w:pos="1991"/>
          <w:tab w:val="left" w:pos="2765"/>
          <w:tab w:val="left" w:pos="4244"/>
          <w:tab w:val="left" w:pos="4508"/>
          <w:tab w:val="left" w:pos="5942"/>
          <w:tab w:val="left" w:pos="6206"/>
        </w:tabs>
      </w:pPr>
      <w:r w:rsidRPr="003A1D48">
        <w:rPr>
          <w:rStyle w:val="InterlineTextNumChar"/>
        </w:rPr>
        <w:t>027</w:t>
      </w:r>
      <w:r w:rsidR="00800AD8">
        <w:tab/>
        <w:t>qau</w:t>
      </w:r>
      <w:r w:rsidR="00800AD8">
        <w:tab/>
        <w:t>milayap</w:t>
      </w:r>
      <w:r w:rsidR="00800AD8">
        <w:tab/>
        <w:t>anga</w:t>
      </w:r>
      <w:r w:rsidR="00800AD8">
        <w:tab/>
        <w:t>tiamadju</w:t>
      </w:r>
      <w:r w:rsidR="00800AD8">
        <w:tab/>
        <w:t>a</w:t>
      </w:r>
      <w:r w:rsidR="00800AD8">
        <w:tab/>
        <w:t>mavadai</w:t>
      </w:r>
      <w:r w:rsidR="00800AD8">
        <w:tab/>
        <w:t>a</w:t>
      </w:r>
      <w:r w:rsidR="00800AD8">
        <w:tab/>
        <w:t>ma÷usa.</w:t>
      </w:r>
    </w:p>
    <w:p w14:paraId="0746CDA8" w14:textId="77777777" w:rsidR="00800AD8" w:rsidRDefault="00800AD8" w:rsidP="00B02D09">
      <w:pPr>
        <w:pStyle w:val="InterlineGlossWithTrans"/>
        <w:tabs>
          <w:tab w:val="left" w:pos="533"/>
          <w:tab w:val="left" w:pos="1022"/>
          <w:tab w:val="left" w:pos="1991"/>
          <w:tab w:val="left" w:pos="2765"/>
          <w:tab w:val="left" w:pos="4244"/>
          <w:tab w:val="left" w:pos="4508"/>
          <w:tab w:val="left" w:pos="5942"/>
          <w:tab w:val="left" w:pos="6206"/>
        </w:tabs>
      </w:pPr>
      <w:r>
        <w:tab/>
        <w:t>qau</w:t>
      </w:r>
      <w:r>
        <w:tab/>
        <w:t>mi-layap</w:t>
      </w:r>
      <w:r>
        <w:tab/>
        <w:t>anga</w:t>
      </w:r>
      <w:r>
        <w:tab/>
        <w:t>ti-a-madju</w:t>
      </w:r>
      <w:r>
        <w:tab/>
        <w:t>a</w:t>
      </w:r>
      <w:r>
        <w:tab/>
        <w:t>ma-vaday</w:t>
      </w:r>
      <w:r>
        <w:tab/>
        <w:t>a</w:t>
      </w:r>
      <w:r>
        <w:tab/>
        <w:t>ma-÷usa</w:t>
      </w:r>
    </w:p>
    <w:p w14:paraId="424C52B0" w14:textId="77777777" w:rsidR="00800AD8" w:rsidRDefault="00800AD8" w:rsidP="00B02D09">
      <w:pPr>
        <w:pStyle w:val="InterlineTrans"/>
        <w:tabs>
          <w:tab w:val="left" w:pos="533"/>
          <w:tab w:val="left" w:pos="1022"/>
          <w:tab w:val="left" w:pos="1991"/>
          <w:tab w:val="left" w:pos="2765"/>
          <w:tab w:val="left" w:pos="4244"/>
          <w:tab w:val="left" w:pos="4508"/>
          <w:tab w:val="left" w:pos="5942"/>
          <w:tab w:val="left" w:pos="6206"/>
        </w:tabs>
      </w:pPr>
      <w:r>
        <w:tab/>
        <w:t>so</w:t>
      </w:r>
      <w:r>
        <w:tab/>
      </w:r>
      <w:r>
        <w:rPr>
          <w:smallCaps/>
        </w:rPr>
        <w:t>af</w:t>
      </w:r>
      <w:r>
        <w:t>-fly</w:t>
      </w:r>
      <w:r>
        <w:tab/>
        <w:t>indeed</w:t>
      </w:r>
      <w:r>
        <w:tab/>
      </w:r>
      <w:r>
        <w:rPr>
          <w:smallCaps/>
        </w:rPr>
        <w:t>f-pl</w:t>
      </w:r>
      <w:r>
        <w:t>-</w:t>
      </w:r>
      <w:r>
        <w:rPr>
          <w:smallCaps/>
        </w:rPr>
        <w:t>3rd.pers</w:t>
      </w:r>
      <w:r>
        <w:rPr>
          <w:smallCaps/>
        </w:rPr>
        <w:tab/>
        <w:t>c</w:t>
      </w:r>
      <w:r>
        <w:rPr>
          <w:smallCaps/>
        </w:rPr>
        <w:tab/>
        <w:t>stat</w:t>
      </w:r>
      <w:r>
        <w:t>-separate</w:t>
      </w:r>
      <w:r>
        <w:rPr>
          <w:smallCaps/>
        </w:rPr>
        <w:tab/>
        <w:t>c</w:t>
      </w:r>
      <w:r>
        <w:rPr>
          <w:smallCaps/>
        </w:rPr>
        <w:tab/>
        <w:t>num</w:t>
      </w:r>
      <w:r>
        <w:t>-two</w:t>
      </w:r>
    </w:p>
    <w:p w14:paraId="050D0DAC" w14:textId="77777777" w:rsidR="00800AD8" w:rsidRDefault="00800AD8">
      <w:pPr>
        <w:pStyle w:val="InterlineFree"/>
      </w:pPr>
      <w:r>
        <w:t>And the two of them flew off and parted.</w:t>
      </w:r>
    </w:p>
    <w:p w14:paraId="60D229E4" w14:textId="77777777" w:rsidR="00800AD8" w:rsidRDefault="00DC1AE0" w:rsidP="00D54E67">
      <w:pPr>
        <w:pStyle w:val="InterlineText"/>
        <w:tabs>
          <w:tab w:val="left" w:pos="533"/>
          <w:tab w:val="left" w:pos="1022"/>
          <w:tab w:val="left" w:pos="2246"/>
          <w:tab w:val="left" w:pos="3725"/>
          <w:tab w:val="left" w:pos="4289"/>
          <w:tab w:val="left" w:pos="6308"/>
          <w:tab w:val="left" w:pos="7082"/>
          <w:tab w:val="left" w:pos="8561"/>
        </w:tabs>
      </w:pPr>
      <w:r w:rsidRPr="003A1D48">
        <w:rPr>
          <w:rStyle w:val="InterlineTextNumChar"/>
        </w:rPr>
        <w:t>028</w:t>
      </w:r>
      <w:r w:rsidR="00800AD8">
        <w:tab/>
        <w:t>qau</w:t>
      </w:r>
      <w:r w:rsidR="00800AD8">
        <w:tab/>
        <w:t>metsevung</w:t>
      </w:r>
      <w:r w:rsidR="00800AD8">
        <w:tab/>
        <w:t>tiamadju</w:t>
      </w:r>
      <w:r w:rsidR="00800AD8">
        <w:tab/>
        <w:t>ka</w:t>
      </w:r>
      <w:r w:rsidR="00800AD8">
        <w:tab/>
        <w:t>qu÷aqu÷asan</w:t>
      </w:r>
      <w:r w:rsidR="00B02D09">
        <w:tab/>
        <w:t>anga</w:t>
      </w:r>
      <w:r w:rsidR="00D54E67">
        <w:tab/>
        <w:t>tiamadju</w:t>
      </w:r>
      <w:r w:rsidR="00D54E67">
        <w:tab/>
        <w:t>a</w:t>
      </w:r>
    </w:p>
    <w:p w14:paraId="799E08AF" w14:textId="77777777" w:rsidR="00800AD8" w:rsidRDefault="00800AD8" w:rsidP="00D54E67">
      <w:pPr>
        <w:pStyle w:val="InterlineGlossWithTrans"/>
        <w:tabs>
          <w:tab w:val="left" w:pos="533"/>
          <w:tab w:val="left" w:pos="1022"/>
          <w:tab w:val="left" w:pos="2246"/>
          <w:tab w:val="left" w:pos="3725"/>
          <w:tab w:val="left" w:pos="4289"/>
          <w:tab w:val="left" w:pos="6308"/>
          <w:tab w:val="left" w:pos="7082"/>
          <w:tab w:val="left" w:pos="8561"/>
        </w:tabs>
      </w:pPr>
      <w:r>
        <w:tab/>
        <w:t>qau</w:t>
      </w:r>
      <w:r>
        <w:tab/>
        <w:t>me-tsevung</w:t>
      </w:r>
      <w:r>
        <w:tab/>
        <w:t>ti-a-madju</w:t>
      </w:r>
      <w:r>
        <w:tab/>
        <w:t>ka</w:t>
      </w:r>
      <w:r>
        <w:tab/>
        <w:t>qu÷a-qu÷as-an</w:t>
      </w:r>
      <w:r w:rsidR="00B02D09">
        <w:tab/>
        <w:t>anga</w:t>
      </w:r>
      <w:r w:rsidR="00D54E67">
        <w:tab/>
        <w:t>ti-a-madju</w:t>
      </w:r>
      <w:r w:rsidR="00D54E67">
        <w:tab/>
        <w:t>a</w:t>
      </w:r>
    </w:p>
    <w:p w14:paraId="3EC02141" w14:textId="77777777" w:rsidR="00800AD8" w:rsidRDefault="00800AD8" w:rsidP="00D54E67">
      <w:pPr>
        <w:pStyle w:val="InterlineTransNoFree"/>
        <w:tabs>
          <w:tab w:val="left" w:pos="1022"/>
          <w:tab w:val="left" w:pos="2246"/>
          <w:tab w:val="left" w:pos="3725"/>
          <w:tab w:val="left" w:pos="4289"/>
          <w:tab w:val="left" w:pos="6308"/>
          <w:tab w:val="left" w:pos="7082"/>
          <w:tab w:val="left" w:pos="8561"/>
        </w:tabs>
      </w:pPr>
      <w:r>
        <w:tab/>
        <w:t>so</w:t>
      </w:r>
      <w:r>
        <w:tab/>
      </w:r>
      <w:r>
        <w:rPr>
          <w:smallCaps/>
        </w:rPr>
        <w:t>af</w:t>
      </w:r>
      <w:r>
        <w:t>-meet</w:t>
      </w:r>
      <w:r>
        <w:tab/>
      </w:r>
      <w:r>
        <w:rPr>
          <w:smallCaps/>
        </w:rPr>
        <w:t>f-pl</w:t>
      </w:r>
      <w:r>
        <w:t>-</w:t>
      </w:r>
      <w:r>
        <w:rPr>
          <w:smallCaps/>
        </w:rPr>
        <w:t>3rd.pers</w:t>
      </w:r>
      <w:r>
        <w:tab/>
        <w:t>after</w:t>
      </w:r>
      <w:r>
        <w:tab/>
      </w:r>
      <w:r>
        <w:rPr>
          <w:smallCaps/>
        </w:rPr>
        <w:t>red</w:t>
      </w:r>
      <w:r>
        <w:t>-white.hair-</w:t>
      </w:r>
      <w:r>
        <w:rPr>
          <w:smallCaps/>
        </w:rPr>
        <w:t>nom</w:t>
      </w:r>
      <w:r w:rsidR="00B02D09">
        <w:tab/>
        <w:t>indeed</w:t>
      </w:r>
      <w:r w:rsidR="00D54E67">
        <w:tab/>
      </w:r>
      <w:r w:rsidR="00D54E67">
        <w:rPr>
          <w:smallCaps/>
        </w:rPr>
        <w:t>f</w:t>
      </w:r>
      <w:r w:rsidR="00D54E67">
        <w:t>-</w:t>
      </w:r>
      <w:r w:rsidR="00D54E67">
        <w:rPr>
          <w:smallCaps/>
        </w:rPr>
        <w:t>pl</w:t>
      </w:r>
      <w:r w:rsidR="00D54E67">
        <w:t>-</w:t>
      </w:r>
      <w:r w:rsidR="00D54E67">
        <w:rPr>
          <w:smallCaps/>
        </w:rPr>
        <w:t>3rd</w:t>
      </w:r>
      <w:r w:rsidR="00D54E67">
        <w:t>.</w:t>
      </w:r>
      <w:r w:rsidR="00D54E67">
        <w:rPr>
          <w:smallCaps/>
        </w:rPr>
        <w:t>pers</w:t>
      </w:r>
      <w:r w:rsidR="00D54E67">
        <w:tab/>
      </w:r>
      <w:r w:rsidR="00D54E67">
        <w:rPr>
          <w:smallCaps/>
        </w:rPr>
        <w:t>c</w:t>
      </w:r>
    </w:p>
    <w:p w14:paraId="6BC881DE" w14:textId="77777777" w:rsidR="00800AD8" w:rsidRDefault="00800AD8" w:rsidP="00D54E67">
      <w:pPr>
        <w:pStyle w:val="InterlineText"/>
        <w:tabs>
          <w:tab w:val="left" w:pos="533"/>
        </w:tabs>
      </w:pPr>
      <w:r>
        <w:tab/>
        <w:t>qayaqayam.</w:t>
      </w:r>
    </w:p>
    <w:p w14:paraId="062B17E4" w14:textId="77777777" w:rsidR="00800AD8" w:rsidRDefault="00800AD8" w:rsidP="00D54E67">
      <w:pPr>
        <w:pStyle w:val="InterlineGlossWithTrans"/>
        <w:tabs>
          <w:tab w:val="left" w:pos="533"/>
        </w:tabs>
      </w:pPr>
      <w:r>
        <w:tab/>
        <w:t>qaya-qayam</w:t>
      </w:r>
    </w:p>
    <w:p w14:paraId="3E402B38" w14:textId="77777777" w:rsidR="00800AD8" w:rsidRDefault="00800AD8" w:rsidP="00B76180">
      <w:pPr>
        <w:pStyle w:val="InterlineTransNoFree"/>
        <w:tabs>
          <w:tab w:val="right" w:pos="8789"/>
        </w:tabs>
      </w:pPr>
      <w:r>
        <w:tab/>
      </w:r>
      <w:r w:rsidR="00D54E67" w:rsidRPr="00D54E67">
        <w:rPr>
          <w:smallCaps/>
        </w:rPr>
        <w:t>red</w:t>
      </w:r>
      <w:r>
        <w:t>-bird</w:t>
      </w:r>
      <w:r w:rsidR="00D54E67">
        <w:tab/>
        <w:t>They met again when they were white-haired birds.</w:t>
      </w:r>
    </w:p>
    <w:p w14:paraId="3EC6CF52" w14:textId="77777777" w:rsidR="00800AD8" w:rsidRDefault="00DC1AE0" w:rsidP="00D54E67">
      <w:pPr>
        <w:pStyle w:val="InterlineText"/>
        <w:tabs>
          <w:tab w:val="left" w:pos="533"/>
          <w:tab w:val="left" w:pos="1022"/>
          <w:tab w:val="left" w:pos="2231"/>
          <w:tab w:val="left" w:pos="2825"/>
          <w:tab w:val="left" w:pos="4304"/>
          <w:tab w:val="left" w:pos="4808"/>
          <w:tab w:val="left" w:pos="5747"/>
          <w:tab w:val="left" w:pos="6701"/>
          <w:tab w:val="left" w:pos="7565"/>
        </w:tabs>
      </w:pPr>
      <w:r w:rsidRPr="003A1D48">
        <w:rPr>
          <w:rStyle w:val="InterlineTextNumChar"/>
        </w:rPr>
        <w:t>029</w:t>
      </w:r>
      <w:r w:rsidR="00800AD8">
        <w:tab/>
        <w:t>qau</w:t>
      </w:r>
      <w:r w:rsidR="00800AD8">
        <w:tab/>
        <w:t>maîavar</w:t>
      </w:r>
      <w:r w:rsidR="00800AD8">
        <w:tab/>
        <w:t>anan</w:t>
      </w:r>
      <w:r w:rsidR="00800AD8">
        <w:tab/>
        <w:t>tiamadju</w:t>
      </w:r>
      <w:r w:rsidR="00800AD8">
        <w:tab/>
        <w:t>uta:</w:t>
      </w:r>
      <w:r w:rsidR="00800AD8">
        <w:tab/>
        <w:t>“tisun</w:t>
      </w:r>
      <w:r w:rsidR="00800AD8">
        <w:tab/>
        <w:t>ngangay</w:t>
      </w:r>
      <w:r w:rsidR="00800AD8">
        <w:tab/>
        <w:t>aya-u</w:t>
      </w:r>
      <w:r w:rsidR="00D54E67">
        <w:tab/>
        <w:t>anga.</w:t>
      </w:r>
    </w:p>
    <w:p w14:paraId="6C0C5DAB" w14:textId="77777777" w:rsidR="00800AD8" w:rsidRDefault="00800AD8" w:rsidP="00D54E67">
      <w:pPr>
        <w:pStyle w:val="InterlineGlossWithTrans"/>
        <w:tabs>
          <w:tab w:val="left" w:pos="533"/>
          <w:tab w:val="left" w:pos="1022"/>
          <w:tab w:val="left" w:pos="2231"/>
          <w:tab w:val="left" w:pos="2825"/>
          <w:tab w:val="left" w:pos="4304"/>
          <w:tab w:val="left" w:pos="4808"/>
          <w:tab w:val="left" w:pos="5747"/>
          <w:tab w:val="left" w:pos="6701"/>
          <w:tab w:val="left" w:pos="7565"/>
        </w:tabs>
      </w:pPr>
      <w:r>
        <w:tab/>
        <w:t>qau</w:t>
      </w:r>
      <w:r>
        <w:tab/>
        <w:t>ma-îavar</w:t>
      </w:r>
      <w:r>
        <w:tab/>
        <w:t>anan</w:t>
      </w:r>
      <w:r>
        <w:tab/>
        <w:t>ti-a-madju</w:t>
      </w:r>
      <w:r>
        <w:tab/>
        <w:t>uta</w:t>
      </w:r>
      <w:r>
        <w:tab/>
        <w:t>ti-sun</w:t>
      </w:r>
      <w:r>
        <w:tab/>
        <w:t>ngangay</w:t>
      </w:r>
      <w:r>
        <w:tab/>
        <w:t>aya-u</w:t>
      </w:r>
      <w:r w:rsidR="00D54E67">
        <w:tab/>
        <w:t>anga</w:t>
      </w:r>
    </w:p>
    <w:p w14:paraId="31726401" w14:textId="77777777" w:rsidR="00800AD8" w:rsidRDefault="00800AD8" w:rsidP="00D54E67">
      <w:pPr>
        <w:pStyle w:val="InterlineTrans"/>
        <w:tabs>
          <w:tab w:val="left" w:pos="533"/>
          <w:tab w:val="left" w:pos="1022"/>
          <w:tab w:val="left" w:pos="2231"/>
          <w:tab w:val="left" w:pos="2825"/>
          <w:tab w:val="left" w:pos="4304"/>
          <w:tab w:val="left" w:pos="4808"/>
          <w:tab w:val="left" w:pos="5747"/>
          <w:tab w:val="left" w:pos="6701"/>
          <w:tab w:val="left" w:pos="7565"/>
        </w:tabs>
      </w:pPr>
      <w:r>
        <w:tab/>
        <w:t>so</w:t>
      </w:r>
      <w:r>
        <w:tab/>
      </w:r>
      <w:r>
        <w:rPr>
          <w:smallCaps/>
        </w:rPr>
        <w:t>stat</w:t>
      </w:r>
      <w:r>
        <w:t>-speak</w:t>
      </w:r>
      <w:r>
        <w:tab/>
        <w:t>still</w:t>
      </w:r>
      <w:r>
        <w:tab/>
      </w:r>
      <w:r>
        <w:rPr>
          <w:smallCaps/>
        </w:rPr>
        <w:t>f-pl</w:t>
      </w:r>
      <w:r>
        <w:t>-</w:t>
      </w:r>
      <w:r>
        <w:rPr>
          <w:smallCaps/>
        </w:rPr>
        <w:t>3rd.pers</w:t>
      </w:r>
      <w:r>
        <w:tab/>
        <w:t>also</w:t>
      </w:r>
      <w:r>
        <w:tab/>
      </w:r>
      <w:r>
        <w:rPr>
          <w:smallCaps/>
        </w:rPr>
        <w:t>f-</w:t>
      </w:r>
      <w:r>
        <w:t>you(</w:t>
      </w:r>
      <w:r>
        <w:rPr>
          <w:smallCaps/>
        </w:rPr>
        <w:t>s</w:t>
      </w:r>
      <w:r>
        <w:t>)</w:t>
      </w:r>
      <w:r>
        <w:tab/>
      </w:r>
      <w:r w:rsidR="00D54E67" w:rsidRPr="00D54E67">
        <w:rPr>
          <w:smallCaps/>
        </w:rPr>
        <w:t>excl</w:t>
      </w:r>
      <w:r>
        <w:tab/>
        <w:t>say-</w:t>
      </w:r>
      <w:r>
        <w:rPr>
          <w:smallCaps/>
        </w:rPr>
        <w:t>imp</w:t>
      </w:r>
      <w:r w:rsidR="00D54E67">
        <w:tab/>
        <w:t>indeed</w:t>
      </w:r>
    </w:p>
    <w:p w14:paraId="0C735003" w14:textId="77777777" w:rsidR="00800AD8" w:rsidRDefault="00800AD8">
      <w:pPr>
        <w:pStyle w:val="InterlineFree"/>
      </w:pPr>
      <w:r>
        <w:t>And they talked to one another again: “You say ‘ngangay’,</w:t>
      </w:r>
    </w:p>
    <w:p w14:paraId="3ED127CE" w14:textId="77777777" w:rsidR="00800AD8" w:rsidRDefault="00DC1AE0" w:rsidP="00D54E67">
      <w:pPr>
        <w:pStyle w:val="InterlineText"/>
        <w:tabs>
          <w:tab w:val="left" w:pos="533"/>
          <w:tab w:val="left" w:pos="1322"/>
          <w:tab w:val="left" w:pos="2171"/>
          <w:tab w:val="left" w:pos="3335"/>
          <w:tab w:val="left" w:pos="3929"/>
          <w:tab w:val="left" w:pos="4583"/>
          <w:tab w:val="left" w:pos="5687"/>
          <w:tab w:val="left" w:pos="6461"/>
          <w:tab w:val="left" w:pos="6725"/>
        </w:tabs>
      </w:pPr>
      <w:r w:rsidRPr="003A1D48">
        <w:rPr>
          <w:rStyle w:val="InterlineTextNumChar"/>
        </w:rPr>
        <w:t>030</w:t>
      </w:r>
      <w:r w:rsidR="00800AD8">
        <w:tab/>
        <w:t>tiaken</w:t>
      </w:r>
      <w:r w:rsidR="00800AD8">
        <w:tab/>
        <w:t>tjugelui</w:t>
      </w:r>
      <w:r w:rsidR="00800AD8">
        <w:tab/>
        <w:t>ayanga</w:t>
      </w:r>
      <w:r w:rsidR="00800AD8">
        <w:tab/>
        <w:t>aken</w:t>
      </w:r>
      <w:r w:rsidR="00800AD8">
        <w:tab/>
        <w:t>nu</w:t>
      </w:r>
      <w:r w:rsidR="00800AD8">
        <w:tab/>
        <w:t>zemaing,”</w:t>
      </w:r>
      <w:r w:rsidR="00800AD8">
        <w:tab/>
        <w:t>ayain</w:t>
      </w:r>
      <w:r w:rsidR="00800AD8">
        <w:tab/>
        <w:t>a</w:t>
      </w:r>
      <w:r w:rsidR="00D54E67">
        <w:tab/>
        <w:t>tjaîaîak.</w:t>
      </w:r>
    </w:p>
    <w:p w14:paraId="78F0E3D2" w14:textId="77777777" w:rsidR="00800AD8" w:rsidRDefault="00800AD8" w:rsidP="00D54E67">
      <w:pPr>
        <w:pStyle w:val="InterlineGlossWithTrans"/>
        <w:tabs>
          <w:tab w:val="left" w:pos="533"/>
          <w:tab w:val="left" w:pos="1322"/>
          <w:tab w:val="left" w:pos="2171"/>
          <w:tab w:val="left" w:pos="3335"/>
          <w:tab w:val="left" w:pos="3929"/>
          <w:tab w:val="left" w:pos="4583"/>
          <w:tab w:val="left" w:pos="5687"/>
          <w:tab w:val="left" w:pos="6461"/>
          <w:tab w:val="left" w:pos="6725"/>
        </w:tabs>
      </w:pPr>
      <w:r>
        <w:tab/>
        <w:t>ti-aken</w:t>
      </w:r>
      <w:r>
        <w:tab/>
        <w:t>tjugelui</w:t>
      </w:r>
      <w:r>
        <w:tab/>
        <w:t>aya-anga</w:t>
      </w:r>
      <w:r>
        <w:tab/>
        <w:t>aken</w:t>
      </w:r>
      <w:r>
        <w:tab/>
        <w:t>nu</w:t>
      </w:r>
      <w:r>
        <w:tab/>
        <w:t>em=zaing</w:t>
      </w:r>
      <w:r>
        <w:tab/>
        <w:t>aya-en</w:t>
      </w:r>
      <w:r>
        <w:tab/>
        <w:t>a</w:t>
      </w:r>
      <w:r w:rsidR="00D54E67">
        <w:tab/>
        <w:t>tja-îaîak</w:t>
      </w:r>
    </w:p>
    <w:p w14:paraId="4C60F543" w14:textId="77777777" w:rsidR="00800AD8" w:rsidRDefault="00800AD8" w:rsidP="00D54E67">
      <w:pPr>
        <w:pStyle w:val="InterlineTrans"/>
        <w:tabs>
          <w:tab w:val="left" w:pos="533"/>
          <w:tab w:val="left" w:pos="1322"/>
          <w:tab w:val="left" w:pos="2171"/>
          <w:tab w:val="left" w:pos="3335"/>
          <w:tab w:val="left" w:pos="3929"/>
          <w:tab w:val="left" w:pos="4583"/>
          <w:tab w:val="left" w:pos="5687"/>
          <w:tab w:val="left" w:pos="6461"/>
          <w:tab w:val="left" w:pos="6725"/>
        </w:tabs>
        <w:rPr>
          <w:smallCaps/>
        </w:rPr>
      </w:pPr>
      <w:r>
        <w:tab/>
      </w:r>
      <w:r>
        <w:rPr>
          <w:smallCaps/>
        </w:rPr>
        <w:t>f-</w:t>
      </w:r>
      <w:r>
        <w:t>I</w:t>
      </w:r>
      <w:r>
        <w:tab/>
      </w:r>
      <w:r w:rsidR="00D54E67" w:rsidRPr="00D54E67">
        <w:rPr>
          <w:smallCaps/>
        </w:rPr>
        <w:t>excl</w:t>
      </w:r>
      <w:r>
        <w:tab/>
        <w:t>say-indeed</w:t>
      </w:r>
      <w:r>
        <w:tab/>
      </w:r>
      <w:r w:rsidR="000D5EFB" w:rsidRPr="000D5EFB">
        <w:rPr>
          <w:smallCaps/>
        </w:rPr>
        <w:t>f.I</w:t>
      </w:r>
      <w:r>
        <w:tab/>
        <w:t>when</w:t>
      </w:r>
      <w:r>
        <w:tab/>
      </w:r>
      <w:r>
        <w:rPr>
          <w:smallCaps/>
        </w:rPr>
        <w:t>af</w:t>
      </w:r>
      <w:r>
        <w:t>=call</w:t>
      </w:r>
      <w:r>
        <w:tab/>
        <w:t>say-</w:t>
      </w:r>
      <w:r>
        <w:rPr>
          <w:smallCaps/>
        </w:rPr>
        <w:t>pf</w:t>
      </w:r>
      <w:r>
        <w:rPr>
          <w:smallCaps/>
        </w:rPr>
        <w:tab/>
        <w:t>c</w:t>
      </w:r>
      <w:r w:rsidR="00D54E67">
        <w:tab/>
        <w:t>more-child</w:t>
      </w:r>
    </w:p>
    <w:p w14:paraId="3EADDC7D" w14:textId="77777777" w:rsidR="00800AD8" w:rsidRDefault="00800AD8">
      <w:pPr>
        <w:pStyle w:val="InterlineFree"/>
      </w:pPr>
      <w:r>
        <w:t>and I’ll say ‘tjugelui’ when we call,” the younger one was told.</w:t>
      </w:r>
    </w:p>
    <w:p w14:paraId="2EF07663" w14:textId="77777777" w:rsidR="00800AD8" w:rsidRDefault="00DC1AE0" w:rsidP="00D54E67">
      <w:pPr>
        <w:pStyle w:val="InterlineText"/>
        <w:tabs>
          <w:tab w:val="left" w:pos="533"/>
          <w:tab w:val="left" w:pos="1172"/>
          <w:tab w:val="left" w:pos="1931"/>
          <w:tab w:val="left" w:pos="2540"/>
          <w:tab w:val="left" w:pos="3314"/>
          <w:tab w:val="left" w:pos="3803"/>
          <w:tab w:val="left" w:pos="4952"/>
          <w:tab w:val="left" w:pos="5876"/>
          <w:tab w:val="left" w:pos="6935"/>
        </w:tabs>
      </w:pPr>
      <w:r w:rsidRPr="003A1D48">
        <w:rPr>
          <w:rStyle w:val="InterlineTextNumChar"/>
        </w:rPr>
        <w:t>031</w:t>
      </w:r>
      <w:r w:rsidR="00800AD8">
        <w:tab/>
        <w:t>avan</w:t>
      </w:r>
      <w:r w:rsidR="00800AD8">
        <w:tab/>
        <w:t>sika</w:t>
      </w:r>
      <w:r w:rsidR="00800AD8">
        <w:tab/>
        <w:t>uzai</w:t>
      </w:r>
      <w:r w:rsidR="00800AD8">
        <w:tab/>
        <w:t>anga</w:t>
      </w:r>
      <w:r w:rsidR="00800AD8">
        <w:tab/>
        <w:t>nua</w:t>
      </w:r>
      <w:r w:rsidR="00800AD8">
        <w:tab/>
        <w:t>tjugelui</w:t>
      </w:r>
      <w:r w:rsidR="00800AD8">
        <w:tab/>
        <w:t>katua</w:t>
      </w:r>
      <w:r w:rsidR="00800AD8">
        <w:tab/>
        <w:t>ngangay</w:t>
      </w:r>
      <w:r w:rsidR="00800AD8">
        <w:tab/>
        <w:t>tutsu.</w:t>
      </w:r>
    </w:p>
    <w:p w14:paraId="59FA78AC" w14:textId="77777777" w:rsidR="00800AD8" w:rsidRDefault="00800AD8" w:rsidP="00D54E67">
      <w:pPr>
        <w:pStyle w:val="InterlineGlossWithTrans"/>
        <w:tabs>
          <w:tab w:val="left" w:pos="533"/>
          <w:tab w:val="left" w:pos="1172"/>
          <w:tab w:val="left" w:pos="1931"/>
          <w:tab w:val="left" w:pos="2540"/>
          <w:tab w:val="left" w:pos="3314"/>
          <w:tab w:val="left" w:pos="3803"/>
          <w:tab w:val="left" w:pos="4952"/>
          <w:tab w:val="left" w:pos="5876"/>
          <w:tab w:val="left" w:pos="6935"/>
        </w:tabs>
      </w:pPr>
      <w:r>
        <w:tab/>
        <w:t>avan</w:t>
      </w:r>
      <w:r>
        <w:tab/>
        <w:t>sika</w:t>
      </w:r>
      <w:r>
        <w:tab/>
        <w:t>uzay</w:t>
      </w:r>
      <w:r>
        <w:tab/>
        <w:t>anga</w:t>
      </w:r>
      <w:r>
        <w:tab/>
        <w:t>nua</w:t>
      </w:r>
      <w:r>
        <w:tab/>
        <w:t>tjugelui</w:t>
      </w:r>
      <w:r>
        <w:tab/>
        <w:t>ka-tua</w:t>
      </w:r>
      <w:r>
        <w:tab/>
        <w:t>ngangay</w:t>
      </w:r>
      <w:r>
        <w:tab/>
        <w:t>tu-tsu</w:t>
      </w:r>
    </w:p>
    <w:p w14:paraId="78F44DF9" w14:textId="77777777" w:rsidR="00800AD8" w:rsidRDefault="00800AD8" w:rsidP="00D54E67">
      <w:pPr>
        <w:pStyle w:val="InterlineTrans"/>
        <w:tabs>
          <w:tab w:val="left" w:pos="533"/>
          <w:tab w:val="left" w:pos="1172"/>
          <w:tab w:val="left" w:pos="1931"/>
          <w:tab w:val="left" w:pos="2540"/>
          <w:tab w:val="left" w:pos="3314"/>
          <w:tab w:val="left" w:pos="3803"/>
          <w:tab w:val="left" w:pos="4952"/>
          <w:tab w:val="left" w:pos="5876"/>
          <w:tab w:val="left" w:pos="6935"/>
        </w:tabs>
      </w:pPr>
      <w:r>
        <w:tab/>
        <w:t>exact</w:t>
      </w:r>
      <w:r>
        <w:tab/>
        <w:t>reason</w:t>
      </w:r>
      <w:r>
        <w:tab/>
        <w:t>there</w:t>
      </w:r>
      <w:r>
        <w:tab/>
        <w:t>indeed</w:t>
      </w:r>
      <w:r>
        <w:tab/>
        <w:t>of</w:t>
      </w:r>
      <w:r>
        <w:tab/>
        <w:t>brown.owl</w:t>
      </w:r>
      <w:r>
        <w:tab/>
        <w:t>and-</w:t>
      </w:r>
      <w:r>
        <w:rPr>
          <w:smallCaps/>
        </w:rPr>
        <w:t>obl</w:t>
      </w:r>
      <w:r>
        <w:tab/>
        <w:t>white.owl</w:t>
      </w:r>
      <w:r>
        <w:tab/>
      </w:r>
      <w:r>
        <w:rPr>
          <w:smallCaps/>
        </w:rPr>
        <w:t>obl</w:t>
      </w:r>
      <w:r>
        <w:t>-this</w:t>
      </w:r>
    </w:p>
    <w:p w14:paraId="4F605473" w14:textId="77777777" w:rsidR="00800AD8" w:rsidRDefault="00800AD8">
      <w:pPr>
        <w:pStyle w:val="InterlineFree"/>
      </w:pPr>
      <w:r>
        <w:t xml:space="preserve">And that’s why there are the </w:t>
      </w:r>
      <w:r w:rsidRPr="0099591B">
        <w:rPr>
          <w:i/>
        </w:rPr>
        <w:t>ngangay</w:t>
      </w:r>
      <w:r>
        <w:t xml:space="preserve"> (white owl) and </w:t>
      </w:r>
      <w:r w:rsidRPr="0099591B">
        <w:rPr>
          <w:i/>
        </w:rPr>
        <w:t>tjugelui</w:t>
      </w:r>
      <w:r>
        <w:t xml:space="preserve"> (brown owl) to this day.</w:t>
      </w:r>
    </w:p>
    <w:p w14:paraId="3D949785" w14:textId="77777777" w:rsidR="00D64271" w:rsidRDefault="00800AD8" w:rsidP="00D64271">
      <w:pPr>
        <w:pStyle w:val="FullTranslation"/>
      </w:pPr>
      <w:r>
        <w:t>Once upon a time there was a family of three. The mother had a child which was still a baby, which she gave to the oldest girl to carry on her back. And the mother went off to get sweet potatoes. After a long time the baby cried. So the older sister took him to their mother. The oldest child said: “Take the boy away; he’s crying,” she said to her mother. But the mother said: “Wait a bit; I’m still getting sweet potatoes.”</w:t>
      </w:r>
      <w:r w:rsidR="00D64271">
        <w:t xml:space="preserve"> </w:t>
      </w:r>
      <w:r>
        <w:t>The baby cried a lot. “Take the boy away,” the girl said once more to her mother. But she just would not take him. She ate lunch, but didn’t feed the children.</w:t>
      </w:r>
    </w:p>
    <w:p w14:paraId="088597B2" w14:textId="77777777" w:rsidR="00D64271" w:rsidRDefault="00800AD8" w:rsidP="00D64271">
      <w:pPr>
        <w:pStyle w:val="FullTranslation"/>
      </w:pPr>
      <w:r>
        <w:t>The children were angry, and went away to the edge of the field. The carrying-cloth and the baby blanket were torn up to make wings for the two of them; and they practised flying. After a long time the mother went to look for them. And they were practising flying. “Why are you doing that?” said the mother to the children. “Go home!” the children were told. But they wouldn’t go. “We’re going to become birds,” they said to their mother. The mother scolded them.</w:t>
      </w:r>
    </w:p>
    <w:p w14:paraId="08193AFE" w14:textId="77777777" w:rsidR="00D64271" w:rsidRDefault="00800AD8" w:rsidP="00D64271">
      <w:pPr>
        <w:pStyle w:val="FullTranslation"/>
      </w:pPr>
      <w:r>
        <w:t>They flew off to the woods. The children discussed together: “You fly in the west; I’ll be here in the east,” said the older one to the younger one. They were going to part, and they touched beaks. And they said to one another: “Let’s be white-haired when we meet again,” they said. And the two of them flew off and parted.</w:t>
      </w:r>
    </w:p>
    <w:p w14:paraId="4AF8E602" w14:textId="77777777" w:rsidR="00800AD8" w:rsidRDefault="00800AD8" w:rsidP="00D64271">
      <w:pPr>
        <w:pStyle w:val="FullTranslation"/>
      </w:pPr>
      <w:r>
        <w:t xml:space="preserve">They met again when they were white-haired birds. And they talked to one another again: “You say ‘ngangay’, and I’ll say ‘tjugelui’ when we call,” the younger one was told. And that’s why there are the </w:t>
      </w:r>
      <w:r w:rsidRPr="0099591B">
        <w:rPr>
          <w:i/>
        </w:rPr>
        <w:t>ngangay</w:t>
      </w:r>
      <w:r>
        <w:t xml:space="preserve"> (white owl) and </w:t>
      </w:r>
      <w:r w:rsidRPr="0099591B">
        <w:rPr>
          <w:i/>
        </w:rPr>
        <w:t>tjugelui</w:t>
      </w:r>
      <w:r>
        <w:t xml:space="preserve"> (brown owl) to this day.</w:t>
      </w:r>
    </w:p>
    <w:p w14:paraId="499CBC5C" w14:textId="77777777" w:rsidR="00800AD8" w:rsidRDefault="00800AD8">
      <w:pPr>
        <w:pStyle w:val="Heading4"/>
      </w:pPr>
      <w:r w:rsidRPr="00996908">
        <w:rPr>
          <w:rStyle w:val="NumTextHeadingChar"/>
        </w:rPr>
        <w:lastRenderedPageBreak/>
        <w:t>007</w:t>
      </w:r>
      <w:r>
        <w:t xml:space="preserve"> THE </w:t>
      </w:r>
      <w:r w:rsidR="00D64271">
        <w:rPr>
          <w:smallCaps/>
        </w:rPr>
        <w:t>QAL</w:t>
      </w:r>
      <w:r>
        <w:t>U PEO</w:t>
      </w:r>
      <w:r w:rsidR="00D64271">
        <w:t>PL</w:t>
      </w:r>
      <w:r>
        <w:t>E GO HEAD-HUNTING</w:t>
      </w:r>
      <w:r w:rsidR="00433A7E">
        <w:br/>
      </w:r>
      <w:r>
        <w:t>maqinatsap a se Qalu</w:t>
      </w:r>
      <w:r w:rsidR="00FD141C">
        <w:t xml:space="preserve"> (</w:t>
      </w:r>
      <w:r>
        <w:t>Qatsiîay village, p.162</w:t>
      </w:r>
      <w:r w:rsidR="00FD141C">
        <w:t>)</w:t>
      </w:r>
    </w:p>
    <w:p w14:paraId="1CF2E2E6" w14:textId="77777777" w:rsidR="00800AD8" w:rsidRDefault="00DC1AE0" w:rsidP="00D64271">
      <w:pPr>
        <w:pStyle w:val="InterlineText"/>
        <w:tabs>
          <w:tab w:val="left" w:pos="533"/>
          <w:tab w:val="left" w:pos="1097"/>
          <w:tab w:val="left" w:pos="2876"/>
          <w:tab w:val="left" w:pos="4160"/>
          <w:tab w:val="left" w:pos="4424"/>
          <w:tab w:val="left" w:pos="5453"/>
          <w:tab w:val="left" w:pos="6542"/>
          <w:tab w:val="left" w:pos="6806"/>
          <w:tab w:val="left" w:pos="7445"/>
        </w:tabs>
      </w:pPr>
      <w:r w:rsidRPr="003A1D48">
        <w:rPr>
          <w:rStyle w:val="InterlineTextNumChar"/>
        </w:rPr>
        <w:t>001</w:t>
      </w:r>
      <w:r w:rsidR="00800AD8">
        <w:tab/>
        <w:t>ka</w:t>
      </w:r>
      <w:r w:rsidR="00800AD8">
        <w:tab/>
        <w:t>sitsuayan</w:t>
      </w:r>
      <w:r w:rsidR="00800AD8">
        <w:tab/>
        <w:t>masengats</w:t>
      </w:r>
      <w:r w:rsidR="00800AD8">
        <w:tab/>
        <w:t>a</w:t>
      </w:r>
      <w:r w:rsidR="00D64271">
        <w:tab/>
        <w:t>se</w:t>
      </w:r>
      <w:r w:rsidR="00D64271">
        <w:tab/>
        <w:t>Pungudan</w:t>
      </w:r>
      <w:r w:rsidR="00D64271">
        <w:tab/>
        <w:t>a</w:t>
      </w:r>
      <w:r w:rsidR="00D64271">
        <w:tab/>
        <w:t>vaik</w:t>
      </w:r>
      <w:r w:rsidR="00D64271">
        <w:tab/>
        <w:t>a</w:t>
      </w:r>
    </w:p>
    <w:p w14:paraId="2CF7645A" w14:textId="77777777" w:rsidR="00800AD8" w:rsidRDefault="00800AD8" w:rsidP="00D64271">
      <w:pPr>
        <w:pStyle w:val="InterlineGlossWithTrans"/>
        <w:tabs>
          <w:tab w:val="left" w:pos="533"/>
          <w:tab w:val="left" w:pos="1097"/>
          <w:tab w:val="left" w:pos="2876"/>
          <w:tab w:val="left" w:pos="4160"/>
          <w:tab w:val="left" w:pos="4424"/>
          <w:tab w:val="left" w:pos="5453"/>
          <w:tab w:val="left" w:pos="6542"/>
          <w:tab w:val="left" w:pos="6806"/>
          <w:tab w:val="left" w:pos="7445"/>
        </w:tabs>
      </w:pPr>
      <w:r>
        <w:tab/>
        <w:t>ka</w:t>
      </w:r>
      <w:r>
        <w:tab/>
        <w:t>si-tsuay-an</w:t>
      </w:r>
      <w:r>
        <w:tab/>
        <w:t>ma-sengats</w:t>
      </w:r>
      <w:r>
        <w:tab/>
        <w:t>a</w:t>
      </w:r>
      <w:r w:rsidR="00D64271">
        <w:tab/>
        <w:t>se</w:t>
      </w:r>
      <w:r w:rsidR="00D64271">
        <w:tab/>
        <w:t>Pungudan</w:t>
      </w:r>
      <w:r w:rsidR="00D64271">
        <w:tab/>
        <w:t>a</w:t>
      </w:r>
      <w:r w:rsidR="00D64271">
        <w:tab/>
        <w:t>vaik</w:t>
      </w:r>
      <w:r w:rsidR="00D64271">
        <w:tab/>
        <w:t>a</w:t>
      </w:r>
    </w:p>
    <w:p w14:paraId="29D19F86" w14:textId="77777777" w:rsidR="00800AD8" w:rsidRDefault="00800AD8" w:rsidP="00D64271">
      <w:pPr>
        <w:pStyle w:val="InterlineTransNoFree"/>
        <w:tabs>
          <w:tab w:val="left" w:pos="1097"/>
          <w:tab w:val="left" w:pos="2876"/>
          <w:tab w:val="left" w:pos="4160"/>
          <w:tab w:val="left" w:pos="4424"/>
          <w:tab w:val="left" w:pos="5453"/>
          <w:tab w:val="left" w:pos="6542"/>
          <w:tab w:val="left" w:pos="6806"/>
          <w:tab w:val="left" w:pos="7445"/>
        </w:tabs>
        <w:rPr>
          <w:smallCaps/>
        </w:rPr>
      </w:pPr>
      <w:r>
        <w:tab/>
        <w:t>after</w:t>
      </w:r>
      <w:r>
        <w:tab/>
      </w:r>
      <w:r>
        <w:rPr>
          <w:smallCaps/>
        </w:rPr>
        <w:t>if</w:t>
      </w:r>
      <w:r>
        <w:t>-long.time-</w:t>
      </w:r>
      <w:r>
        <w:rPr>
          <w:smallCaps/>
        </w:rPr>
        <w:t>nom</w:t>
      </w:r>
      <w:r>
        <w:tab/>
      </w:r>
      <w:r>
        <w:rPr>
          <w:smallCaps/>
        </w:rPr>
        <w:t>stat</w:t>
      </w:r>
      <w:r>
        <w:t>-dislike</w:t>
      </w:r>
      <w:r>
        <w:rPr>
          <w:smallCaps/>
        </w:rPr>
        <w:tab/>
        <w:t>c</w:t>
      </w:r>
      <w:r w:rsidR="00D64271">
        <w:tab/>
        <w:t>person.of</w:t>
      </w:r>
      <w:r w:rsidR="00D64271">
        <w:tab/>
        <w:t>(place)</w:t>
      </w:r>
      <w:r w:rsidR="00D64271">
        <w:rPr>
          <w:smallCaps/>
        </w:rPr>
        <w:tab/>
        <w:t>c</w:t>
      </w:r>
      <w:r w:rsidR="00D64271">
        <w:rPr>
          <w:smallCaps/>
        </w:rPr>
        <w:tab/>
      </w:r>
      <w:r w:rsidR="00D64271">
        <w:t>leave</w:t>
      </w:r>
      <w:r w:rsidR="00D64271">
        <w:rPr>
          <w:smallCaps/>
        </w:rPr>
        <w:tab/>
        <w:t>c</w:t>
      </w:r>
    </w:p>
    <w:p w14:paraId="69E18E73" w14:textId="77777777" w:rsidR="00800AD8" w:rsidRDefault="00D64271" w:rsidP="00D64271">
      <w:pPr>
        <w:pStyle w:val="InterlineText"/>
        <w:tabs>
          <w:tab w:val="left" w:pos="533"/>
          <w:tab w:val="left" w:pos="3197"/>
          <w:tab w:val="left" w:pos="3701"/>
          <w:tab w:val="left" w:pos="4730"/>
        </w:tabs>
      </w:pPr>
      <w:r>
        <w:tab/>
        <w:t>paikinuriî</w:t>
      </w:r>
      <w:r w:rsidR="00800AD8">
        <w:tab/>
        <w:t>tua</w:t>
      </w:r>
      <w:r w:rsidR="00800AD8">
        <w:tab/>
        <w:t>se</w:t>
      </w:r>
      <w:r w:rsidR="00800AD8">
        <w:tab/>
        <w:t>Qalu.</w:t>
      </w:r>
    </w:p>
    <w:p w14:paraId="0D22C984" w14:textId="77777777" w:rsidR="00800AD8" w:rsidRDefault="00D64271" w:rsidP="00D64271">
      <w:pPr>
        <w:pStyle w:val="InterlineGlossWithTrans"/>
        <w:tabs>
          <w:tab w:val="left" w:pos="533"/>
          <w:tab w:val="left" w:pos="3197"/>
          <w:tab w:val="left" w:pos="3701"/>
          <w:tab w:val="left" w:pos="4730"/>
        </w:tabs>
      </w:pPr>
      <w:r>
        <w:tab/>
        <w:t>pa-i-in=kuriî</w:t>
      </w:r>
      <w:r w:rsidR="00800AD8">
        <w:tab/>
        <w:t>tua</w:t>
      </w:r>
      <w:r w:rsidR="00800AD8">
        <w:tab/>
        <w:t>se</w:t>
      </w:r>
      <w:r w:rsidR="00800AD8">
        <w:tab/>
        <w:t>Qalu</w:t>
      </w:r>
    </w:p>
    <w:p w14:paraId="0A998A79" w14:textId="77777777" w:rsidR="00800AD8" w:rsidRDefault="00D64271" w:rsidP="00D64271">
      <w:pPr>
        <w:pStyle w:val="InterlineTrans"/>
        <w:tabs>
          <w:tab w:val="left" w:pos="533"/>
          <w:tab w:val="left" w:pos="3197"/>
          <w:tab w:val="left" w:pos="3701"/>
          <w:tab w:val="left" w:pos="4730"/>
        </w:tabs>
      </w:pPr>
      <w:r>
        <w:tab/>
        <w:t>cause-</w:t>
      </w:r>
      <w:r>
        <w:rPr>
          <w:smallCaps/>
        </w:rPr>
        <w:t>loc</w:t>
      </w:r>
      <w:r>
        <w:t>-</w:t>
      </w:r>
      <w:r>
        <w:rPr>
          <w:smallCaps/>
        </w:rPr>
        <w:t>perf</w:t>
      </w:r>
      <w:r>
        <w:t>=dried.food</w:t>
      </w:r>
      <w:r w:rsidR="00800AD8">
        <w:tab/>
      </w:r>
      <w:r w:rsidR="00800AD8">
        <w:rPr>
          <w:smallCaps/>
        </w:rPr>
        <w:t>obl</w:t>
      </w:r>
      <w:r w:rsidR="00800AD8">
        <w:tab/>
        <w:t>person.of</w:t>
      </w:r>
      <w:r w:rsidR="00800AD8">
        <w:tab/>
        <w:t>(place)</w:t>
      </w:r>
    </w:p>
    <w:p w14:paraId="3F61FC4E" w14:textId="77777777" w:rsidR="00800AD8" w:rsidRDefault="00800AD8">
      <w:pPr>
        <w:pStyle w:val="InterlineFree"/>
      </w:pPr>
      <w:r>
        <w:t>Once upon a time the Pungudan people got tired of going to give a tribute of dried meat to the Qalu people.</w:t>
      </w:r>
    </w:p>
    <w:p w14:paraId="2D190697" w14:textId="77777777" w:rsidR="00800AD8" w:rsidRDefault="00DC1AE0" w:rsidP="00D64271">
      <w:pPr>
        <w:pStyle w:val="InterlineText"/>
        <w:tabs>
          <w:tab w:val="left" w:pos="533"/>
          <w:tab w:val="left" w:pos="1202"/>
          <w:tab w:val="left" w:pos="2336"/>
          <w:tab w:val="left" w:pos="2600"/>
          <w:tab w:val="left" w:pos="3629"/>
          <w:tab w:val="left" w:pos="4418"/>
          <w:tab w:val="left" w:pos="5582"/>
          <w:tab w:val="left" w:pos="6071"/>
          <w:tab w:val="left" w:pos="6710"/>
          <w:tab w:val="left" w:pos="6974"/>
          <w:tab w:val="left" w:pos="7718"/>
        </w:tabs>
      </w:pPr>
      <w:r w:rsidRPr="003A1D48">
        <w:rPr>
          <w:rStyle w:val="InterlineTextNumChar"/>
        </w:rPr>
        <w:t>002</w:t>
      </w:r>
      <w:r w:rsidR="00800AD8">
        <w:tab/>
        <w:t>manu</w:t>
      </w:r>
      <w:r w:rsidR="00800AD8">
        <w:tab/>
        <w:t>limutseng</w:t>
      </w:r>
      <w:r w:rsidR="00800AD8">
        <w:tab/>
        <w:t>a</w:t>
      </w:r>
      <w:r w:rsidR="00800AD8">
        <w:tab/>
        <w:t>se</w:t>
      </w:r>
      <w:r w:rsidR="00800AD8">
        <w:tab/>
        <w:t>Qalu;</w:t>
      </w:r>
      <w:r w:rsidR="00800AD8">
        <w:tab/>
        <w:t>mirava,</w:t>
      </w:r>
      <w:r w:rsidR="00800AD8">
        <w:tab/>
        <w:t>sa</w:t>
      </w:r>
      <w:r w:rsidR="00800AD8">
        <w:tab/>
        <w:t>vaik</w:t>
      </w:r>
      <w:r w:rsidR="00800AD8">
        <w:tab/>
        <w:t>a</w:t>
      </w:r>
      <w:r w:rsidR="00D64271">
        <w:tab/>
        <w:t>sema</w:t>
      </w:r>
      <w:r w:rsidR="00D64271">
        <w:tab/>
        <w:t>Pungudan</w:t>
      </w:r>
    </w:p>
    <w:p w14:paraId="341EA8EC" w14:textId="77777777" w:rsidR="00800AD8" w:rsidRDefault="00800AD8" w:rsidP="00D64271">
      <w:pPr>
        <w:pStyle w:val="InterlineGlossWithTrans"/>
        <w:tabs>
          <w:tab w:val="left" w:pos="533"/>
          <w:tab w:val="left" w:pos="1202"/>
          <w:tab w:val="left" w:pos="2336"/>
          <w:tab w:val="left" w:pos="2600"/>
          <w:tab w:val="left" w:pos="3629"/>
          <w:tab w:val="left" w:pos="4418"/>
          <w:tab w:val="left" w:pos="5582"/>
          <w:tab w:val="left" w:pos="6071"/>
          <w:tab w:val="left" w:pos="6710"/>
          <w:tab w:val="left" w:pos="6974"/>
          <w:tab w:val="left" w:pos="7718"/>
        </w:tabs>
      </w:pPr>
      <w:r>
        <w:tab/>
        <w:t>manu</w:t>
      </w:r>
      <w:r>
        <w:tab/>
        <w:t>li-mutseng</w:t>
      </w:r>
      <w:r>
        <w:tab/>
        <w:t>a</w:t>
      </w:r>
      <w:r>
        <w:tab/>
        <w:t>se</w:t>
      </w:r>
      <w:r>
        <w:tab/>
        <w:t>Qalu</w:t>
      </w:r>
      <w:r>
        <w:tab/>
        <w:t>mi-rava</w:t>
      </w:r>
      <w:r>
        <w:tab/>
        <w:t>sa</w:t>
      </w:r>
      <w:r>
        <w:tab/>
        <w:t>vaik</w:t>
      </w:r>
      <w:r>
        <w:tab/>
        <w:t>a</w:t>
      </w:r>
      <w:r w:rsidR="00D64271">
        <w:tab/>
        <w:t>em=sa</w:t>
      </w:r>
      <w:r w:rsidR="00D64271">
        <w:tab/>
        <w:t>Pungudan</w:t>
      </w:r>
    </w:p>
    <w:p w14:paraId="174325F3" w14:textId="77777777" w:rsidR="00800AD8" w:rsidRDefault="00800AD8" w:rsidP="00D64271">
      <w:pPr>
        <w:pStyle w:val="InterlineTransNoFree"/>
        <w:tabs>
          <w:tab w:val="left" w:pos="1202"/>
          <w:tab w:val="left" w:pos="2336"/>
          <w:tab w:val="left" w:pos="2600"/>
          <w:tab w:val="left" w:pos="3629"/>
          <w:tab w:val="left" w:pos="4418"/>
          <w:tab w:val="left" w:pos="5582"/>
          <w:tab w:val="left" w:pos="6071"/>
          <w:tab w:val="left" w:pos="6710"/>
          <w:tab w:val="left" w:pos="6974"/>
          <w:tab w:val="left" w:pos="7718"/>
        </w:tabs>
        <w:rPr>
          <w:smallCaps/>
        </w:rPr>
      </w:pPr>
      <w:r>
        <w:tab/>
        <w:t>then</w:t>
      </w:r>
      <w:r>
        <w:tab/>
      </w:r>
      <w:r>
        <w:rPr>
          <w:smallCaps/>
        </w:rPr>
        <w:t>qal</w:t>
      </w:r>
      <w:r>
        <w:t>-angry</w:t>
      </w:r>
      <w:r>
        <w:rPr>
          <w:smallCaps/>
        </w:rPr>
        <w:tab/>
        <w:t>c</w:t>
      </w:r>
      <w:r>
        <w:rPr>
          <w:smallCaps/>
        </w:rPr>
        <w:tab/>
      </w:r>
      <w:r>
        <w:t>person.of</w:t>
      </w:r>
      <w:r>
        <w:tab/>
        <w:t>(place)</w:t>
      </w:r>
      <w:r>
        <w:tab/>
      </w:r>
      <w:r>
        <w:rPr>
          <w:smallCaps/>
        </w:rPr>
        <w:t>af</w:t>
      </w:r>
      <w:r>
        <w:t>-prepare</w:t>
      </w:r>
      <w:r>
        <w:tab/>
        <w:t>and</w:t>
      </w:r>
      <w:r>
        <w:tab/>
        <w:t>leave</w:t>
      </w:r>
      <w:r>
        <w:rPr>
          <w:smallCaps/>
        </w:rPr>
        <w:tab/>
        <w:t>c</w:t>
      </w:r>
      <w:r w:rsidR="00D64271">
        <w:tab/>
      </w:r>
      <w:r w:rsidR="00D64271">
        <w:rPr>
          <w:smallCaps/>
        </w:rPr>
        <w:t>af</w:t>
      </w:r>
      <w:r w:rsidR="00D64271">
        <w:t>=go</w:t>
      </w:r>
      <w:r w:rsidR="00D64271">
        <w:tab/>
        <w:t>(place)</w:t>
      </w:r>
    </w:p>
    <w:p w14:paraId="0613A84F" w14:textId="77777777" w:rsidR="00800AD8" w:rsidRDefault="00800AD8" w:rsidP="00D64271">
      <w:pPr>
        <w:pStyle w:val="InterlineText"/>
        <w:tabs>
          <w:tab w:val="left" w:pos="533"/>
          <w:tab w:val="left" w:pos="797"/>
        </w:tabs>
      </w:pPr>
      <w:r>
        <w:tab/>
        <w:t>a</w:t>
      </w:r>
      <w:r>
        <w:tab/>
        <w:t>maqinatsap.</w:t>
      </w:r>
    </w:p>
    <w:p w14:paraId="3B2C87B0" w14:textId="77777777" w:rsidR="00800AD8" w:rsidRDefault="00800AD8" w:rsidP="00D64271">
      <w:pPr>
        <w:pStyle w:val="InterlineGlossWithTrans"/>
        <w:tabs>
          <w:tab w:val="left" w:pos="533"/>
          <w:tab w:val="left" w:pos="797"/>
        </w:tabs>
      </w:pPr>
      <w:r>
        <w:tab/>
        <w:t>a</w:t>
      </w:r>
      <w:r>
        <w:tab/>
        <w:t>ma-in=qatsap</w:t>
      </w:r>
    </w:p>
    <w:p w14:paraId="365E2C20" w14:textId="77777777" w:rsidR="00800AD8" w:rsidRDefault="00800AD8" w:rsidP="00D64271">
      <w:pPr>
        <w:pStyle w:val="InterlineTrans"/>
        <w:tabs>
          <w:tab w:val="left" w:pos="533"/>
          <w:tab w:val="left" w:pos="797"/>
        </w:tabs>
      </w:pPr>
      <w:r>
        <w:rPr>
          <w:smallCaps/>
        </w:rPr>
        <w:tab/>
        <w:t>c</w:t>
      </w:r>
      <w:r>
        <w:rPr>
          <w:smallCaps/>
        </w:rPr>
        <w:tab/>
        <w:t>stat</w:t>
      </w:r>
      <w:r>
        <w:t>-</w:t>
      </w:r>
      <w:r>
        <w:rPr>
          <w:smallCaps/>
        </w:rPr>
        <w:t>perf</w:t>
      </w:r>
      <w:r>
        <w:t>=head.hunt</w:t>
      </w:r>
    </w:p>
    <w:p w14:paraId="55CFA283" w14:textId="77777777" w:rsidR="00800AD8" w:rsidRDefault="00800AD8">
      <w:pPr>
        <w:pStyle w:val="InterlineFree"/>
      </w:pPr>
      <w:r>
        <w:t>So the Qalu people were angry, and got ready and went to Pungudan to hunt heads.</w:t>
      </w:r>
    </w:p>
    <w:p w14:paraId="199A6218" w14:textId="77777777" w:rsidR="00800AD8" w:rsidRDefault="00DC1AE0" w:rsidP="00D64271">
      <w:pPr>
        <w:pStyle w:val="InterlineText"/>
        <w:tabs>
          <w:tab w:val="left" w:pos="533"/>
          <w:tab w:val="left" w:pos="1712"/>
        </w:tabs>
      </w:pPr>
      <w:r w:rsidRPr="003A1D48">
        <w:rPr>
          <w:rStyle w:val="InterlineTextNumChar"/>
        </w:rPr>
        <w:t>003</w:t>
      </w:r>
      <w:r w:rsidR="00800AD8">
        <w:tab/>
        <w:t>djemaîun</w:t>
      </w:r>
      <w:r w:rsidR="00800AD8">
        <w:tab/>
        <w:t>tiamadju.</w:t>
      </w:r>
    </w:p>
    <w:p w14:paraId="52B1F8C7" w14:textId="77777777" w:rsidR="00800AD8" w:rsidRDefault="00800AD8" w:rsidP="00D64271">
      <w:pPr>
        <w:pStyle w:val="InterlineGlossWithTrans"/>
        <w:tabs>
          <w:tab w:val="left" w:pos="533"/>
          <w:tab w:val="left" w:pos="1712"/>
        </w:tabs>
      </w:pPr>
      <w:r>
        <w:tab/>
        <w:t>em=djaîun</w:t>
      </w:r>
      <w:r>
        <w:tab/>
        <w:t>ti-a-madju</w:t>
      </w:r>
    </w:p>
    <w:p w14:paraId="10A1BDC4" w14:textId="77777777" w:rsidR="00800AD8" w:rsidRDefault="00800AD8" w:rsidP="00B76180">
      <w:pPr>
        <w:pStyle w:val="InterlineTransNoFree"/>
        <w:tabs>
          <w:tab w:val="left" w:pos="1712"/>
          <w:tab w:val="right" w:pos="8789"/>
        </w:tabs>
      </w:pPr>
      <w:r>
        <w:tab/>
      </w:r>
      <w:r w:rsidR="00AD62A7" w:rsidRPr="00AD62A7">
        <w:rPr>
          <w:smallCaps/>
        </w:rPr>
        <w:t>af</w:t>
      </w:r>
      <w:r>
        <w:t>=arrive</w:t>
      </w:r>
      <w:r>
        <w:tab/>
      </w:r>
      <w:r>
        <w:rPr>
          <w:smallCaps/>
        </w:rPr>
        <w:t>f</w:t>
      </w:r>
      <w:r>
        <w:t>-</w:t>
      </w:r>
      <w:r>
        <w:rPr>
          <w:smallCaps/>
        </w:rPr>
        <w:t>pl</w:t>
      </w:r>
      <w:r>
        <w:t>-</w:t>
      </w:r>
      <w:r>
        <w:rPr>
          <w:smallCaps/>
        </w:rPr>
        <w:t>3rd</w:t>
      </w:r>
      <w:r>
        <w:t>.</w:t>
      </w:r>
      <w:r>
        <w:rPr>
          <w:smallCaps/>
        </w:rPr>
        <w:t>pers</w:t>
      </w:r>
      <w:r w:rsidR="00D64271">
        <w:rPr>
          <w:smallCaps/>
        </w:rPr>
        <w:tab/>
      </w:r>
      <w:r w:rsidR="00D64271">
        <w:t>When they arrived,</w:t>
      </w:r>
    </w:p>
    <w:p w14:paraId="27F9C905" w14:textId="77777777" w:rsidR="00800AD8" w:rsidRDefault="00DC1AE0" w:rsidP="00D64271">
      <w:pPr>
        <w:pStyle w:val="InterlineText"/>
        <w:tabs>
          <w:tab w:val="left" w:pos="533"/>
          <w:tab w:val="left" w:pos="1397"/>
          <w:tab w:val="left" w:pos="1901"/>
          <w:tab w:val="left" w:pos="4385"/>
          <w:tab w:val="left" w:pos="4649"/>
          <w:tab w:val="left" w:pos="6038"/>
          <w:tab w:val="left" w:pos="6542"/>
          <w:tab w:val="left" w:pos="7571"/>
        </w:tabs>
      </w:pPr>
      <w:r w:rsidRPr="003A1D48">
        <w:rPr>
          <w:rStyle w:val="InterlineTextNumChar"/>
        </w:rPr>
        <w:t>004</w:t>
      </w:r>
      <w:r w:rsidR="00800AD8">
        <w:tab/>
        <w:t>kiqiîa</w:t>
      </w:r>
      <w:r w:rsidR="00800AD8">
        <w:tab/>
        <w:t>i</w:t>
      </w:r>
      <w:r w:rsidR="00800AD8">
        <w:tab/>
        <w:t>pasulaulauz,</w:t>
      </w:r>
      <w:r w:rsidR="00800AD8">
        <w:tab/>
        <w:t>a</w:t>
      </w:r>
      <w:r w:rsidR="00800AD8">
        <w:tab/>
        <w:t>naremaung</w:t>
      </w:r>
      <w:r w:rsidR="00800AD8">
        <w:tab/>
        <w:t>tua</w:t>
      </w:r>
      <w:r w:rsidR="00800AD8">
        <w:tab/>
        <w:t>se</w:t>
      </w:r>
      <w:r w:rsidR="00D64271">
        <w:tab/>
        <w:t>Pungudan.</w:t>
      </w:r>
    </w:p>
    <w:p w14:paraId="34A17CDD" w14:textId="77777777" w:rsidR="00800AD8" w:rsidRDefault="00800AD8" w:rsidP="00D64271">
      <w:pPr>
        <w:pStyle w:val="InterlineGlossWithTrans"/>
        <w:tabs>
          <w:tab w:val="left" w:pos="533"/>
          <w:tab w:val="left" w:pos="1397"/>
          <w:tab w:val="left" w:pos="1901"/>
          <w:tab w:val="left" w:pos="4385"/>
          <w:tab w:val="left" w:pos="4649"/>
          <w:tab w:val="left" w:pos="6038"/>
          <w:tab w:val="left" w:pos="6542"/>
          <w:tab w:val="left" w:pos="7571"/>
        </w:tabs>
      </w:pPr>
      <w:r>
        <w:tab/>
        <w:t>ki-qiîa</w:t>
      </w:r>
      <w:r>
        <w:tab/>
        <w:t>i</w:t>
      </w:r>
      <w:r>
        <w:tab/>
        <w:t>pa-su-lau-lauz</w:t>
      </w:r>
      <w:r>
        <w:tab/>
        <w:t>a</w:t>
      </w:r>
      <w:r>
        <w:tab/>
        <w:t>na-em=raung</w:t>
      </w:r>
      <w:r>
        <w:tab/>
        <w:t>tua</w:t>
      </w:r>
      <w:r>
        <w:tab/>
        <w:t>se</w:t>
      </w:r>
      <w:r w:rsidR="00D64271">
        <w:tab/>
        <w:t>Pungudan</w:t>
      </w:r>
    </w:p>
    <w:p w14:paraId="323FFF08" w14:textId="77777777" w:rsidR="00800AD8" w:rsidRDefault="00800AD8" w:rsidP="00D64271">
      <w:pPr>
        <w:pStyle w:val="InterlineTrans"/>
        <w:tabs>
          <w:tab w:val="left" w:pos="533"/>
          <w:tab w:val="left" w:pos="1397"/>
          <w:tab w:val="left" w:pos="1901"/>
          <w:tab w:val="left" w:pos="4385"/>
          <w:tab w:val="left" w:pos="4649"/>
          <w:tab w:val="left" w:pos="6038"/>
          <w:tab w:val="left" w:pos="6542"/>
          <w:tab w:val="left" w:pos="7571"/>
        </w:tabs>
      </w:pPr>
      <w:r>
        <w:tab/>
        <w:t>do-hide</w:t>
      </w:r>
      <w:r>
        <w:tab/>
      </w:r>
      <w:r>
        <w:rPr>
          <w:smallCaps/>
        </w:rPr>
        <w:t>loc</w:t>
      </w:r>
      <w:r>
        <w:tab/>
        <w:t>cause-remove-</w:t>
      </w:r>
      <w:r>
        <w:rPr>
          <w:smallCaps/>
        </w:rPr>
        <w:t>red</w:t>
      </w:r>
      <w:r>
        <w:t>-down</w:t>
      </w:r>
      <w:r>
        <w:rPr>
          <w:smallCaps/>
        </w:rPr>
        <w:tab/>
        <w:t>c</w:t>
      </w:r>
      <w:r>
        <w:rPr>
          <w:smallCaps/>
        </w:rPr>
        <w:tab/>
        <w:t>past</w:t>
      </w:r>
      <w:r>
        <w:t>-</w:t>
      </w:r>
      <w:r>
        <w:rPr>
          <w:smallCaps/>
        </w:rPr>
        <w:t>af</w:t>
      </w:r>
      <w:r>
        <w:t>=trap</w:t>
      </w:r>
      <w:r>
        <w:tab/>
      </w:r>
      <w:r>
        <w:rPr>
          <w:smallCaps/>
        </w:rPr>
        <w:t>obl</w:t>
      </w:r>
      <w:r>
        <w:tab/>
        <w:t>person.of</w:t>
      </w:r>
      <w:r w:rsidR="00D64271">
        <w:tab/>
        <w:t>(place)</w:t>
      </w:r>
    </w:p>
    <w:p w14:paraId="5C279A17" w14:textId="77777777" w:rsidR="00800AD8" w:rsidRDefault="00800AD8">
      <w:pPr>
        <w:pStyle w:val="InterlineFree"/>
      </w:pPr>
      <w:r>
        <w:t>they hid below the village, ready to ambush the Pungudan people.</w:t>
      </w:r>
    </w:p>
    <w:p w14:paraId="764F496E" w14:textId="77777777" w:rsidR="00800AD8" w:rsidRDefault="00DC1AE0" w:rsidP="00D64271">
      <w:pPr>
        <w:pStyle w:val="InterlineText"/>
        <w:tabs>
          <w:tab w:val="left" w:pos="533"/>
          <w:tab w:val="left" w:pos="1202"/>
          <w:tab w:val="left" w:pos="2711"/>
          <w:tab w:val="left" w:pos="2975"/>
          <w:tab w:val="left" w:pos="4379"/>
          <w:tab w:val="left" w:pos="4643"/>
        </w:tabs>
      </w:pPr>
      <w:r w:rsidRPr="003A1D48">
        <w:rPr>
          <w:rStyle w:val="InterlineTextNumChar"/>
        </w:rPr>
        <w:t>005</w:t>
      </w:r>
      <w:r w:rsidR="00800AD8">
        <w:tab/>
        <w:t>manu</w:t>
      </w:r>
      <w:r w:rsidR="00800AD8">
        <w:tab/>
        <w:t>îengîengan</w:t>
      </w:r>
      <w:r w:rsidR="00800AD8">
        <w:tab/>
        <w:t>a</w:t>
      </w:r>
      <w:r w:rsidR="00800AD8">
        <w:tab/>
        <w:t>bulabulay</w:t>
      </w:r>
      <w:r w:rsidR="00800AD8">
        <w:tab/>
        <w:t>a</w:t>
      </w:r>
      <w:r w:rsidR="00800AD8">
        <w:tab/>
        <w:t>vavayan.</w:t>
      </w:r>
    </w:p>
    <w:p w14:paraId="5AC10270" w14:textId="77777777" w:rsidR="00800AD8" w:rsidRDefault="00800AD8" w:rsidP="00D64271">
      <w:pPr>
        <w:pStyle w:val="InterlineGlossWithTrans"/>
        <w:tabs>
          <w:tab w:val="left" w:pos="533"/>
          <w:tab w:val="left" w:pos="1202"/>
          <w:tab w:val="left" w:pos="2711"/>
          <w:tab w:val="left" w:pos="2975"/>
          <w:tab w:val="left" w:pos="4379"/>
          <w:tab w:val="left" w:pos="4643"/>
        </w:tabs>
      </w:pPr>
      <w:r>
        <w:tab/>
        <w:t>manu</w:t>
      </w:r>
      <w:r>
        <w:tab/>
        <w:t>îeng-îeng-an</w:t>
      </w:r>
      <w:r>
        <w:tab/>
        <w:t>a</w:t>
      </w:r>
      <w:r>
        <w:tab/>
        <w:t>bula-bulay</w:t>
      </w:r>
      <w:r>
        <w:tab/>
        <w:t>a</w:t>
      </w:r>
      <w:r>
        <w:tab/>
        <w:t>vavayan</w:t>
      </w:r>
    </w:p>
    <w:p w14:paraId="398757BB" w14:textId="77777777" w:rsidR="00800AD8" w:rsidRDefault="00800AD8" w:rsidP="00D64271">
      <w:pPr>
        <w:pStyle w:val="InterlineTrans"/>
        <w:tabs>
          <w:tab w:val="left" w:pos="533"/>
          <w:tab w:val="left" w:pos="1202"/>
          <w:tab w:val="left" w:pos="2711"/>
          <w:tab w:val="left" w:pos="2975"/>
          <w:tab w:val="left" w:pos="4379"/>
          <w:tab w:val="left" w:pos="4643"/>
        </w:tabs>
      </w:pPr>
      <w:r>
        <w:tab/>
        <w:t>then</w:t>
      </w:r>
      <w:r>
        <w:tab/>
      </w:r>
      <w:r>
        <w:rPr>
          <w:smallCaps/>
        </w:rPr>
        <w:t>red</w:t>
      </w:r>
      <w:r>
        <w:t>-look.at-</w:t>
      </w:r>
      <w:r>
        <w:rPr>
          <w:smallCaps/>
        </w:rPr>
        <w:t>lf</w:t>
      </w:r>
      <w:r>
        <w:rPr>
          <w:smallCaps/>
        </w:rPr>
        <w:tab/>
        <w:t>c</w:t>
      </w:r>
      <w:r>
        <w:rPr>
          <w:smallCaps/>
        </w:rPr>
        <w:tab/>
        <w:t>red</w:t>
      </w:r>
      <w:r>
        <w:t>-beautiful</w:t>
      </w:r>
      <w:r>
        <w:rPr>
          <w:smallCaps/>
        </w:rPr>
        <w:tab/>
        <w:t>c</w:t>
      </w:r>
      <w:r>
        <w:rPr>
          <w:smallCaps/>
        </w:rPr>
        <w:tab/>
      </w:r>
      <w:r>
        <w:t>female</w:t>
      </w:r>
    </w:p>
    <w:p w14:paraId="183D80FF" w14:textId="77777777" w:rsidR="00800AD8" w:rsidRDefault="00800AD8">
      <w:pPr>
        <w:pStyle w:val="InterlineFree"/>
      </w:pPr>
      <w:r>
        <w:t>But they saw a beautiful girl,</w:t>
      </w:r>
    </w:p>
    <w:p w14:paraId="0A8A64DF" w14:textId="77777777" w:rsidR="00800AD8" w:rsidRDefault="00DC1AE0" w:rsidP="00D64271">
      <w:pPr>
        <w:pStyle w:val="InterlineText"/>
        <w:tabs>
          <w:tab w:val="left" w:pos="533"/>
          <w:tab w:val="left" w:pos="1022"/>
          <w:tab w:val="left" w:pos="3236"/>
          <w:tab w:val="left" w:pos="4715"/>
          <w:tab w:val="left" w:pos="5159"/>
          <w:tab w:val="left" w:pos="5768"/>
          <w:tab w:val="left" w:pos="6032"/>
          <w:tab w:val="left" w:pos="7436"/>
          <w:tab w:val="left" w:pos="7700"/>
        </w:tabs>
      </w:pPr>
      <w:r w:rsidRPr="003A1D48">
        <w:rPr>
          <w:rStyle w:val="InterlineTextNumChar"/>
        </w:rPr>
        <w:t>006</w:t>
      </w:r>
      <w:r w:rsidR="00800AD8">
        <w:tab/>
        <w:t>qau</w:t>
      </w:r>
      <w:r w:rsidR="00800AD8">
        <w:tab/>
        <w:t>matjatjumatjumaî</w:t>
      </w:r>
      <w:r w:rsidR="00800AD8">
        <w:tab/>
        <w:t>tiamadju</w:t>
      </w:r>
      <w:r w:rsidR="00800AD8">
        <w:tab/>
        <w:t>tu</w:t>
      </w:r>
      <w:r w:rsidR="00800AD8">
        <w:tab/>
        <w:t>uzai</w:t>
      </w:r>
      <w:r w:rsidR="00800AD8">
        <w:tab/>
        <w:t>a</w:t>
      </w:r>
      <w:r w:rsidR="00D64271">
        <w:tab/>
        <w:t>bulabulay</w:t>
      </w:r>
      <w:r w:rsidR="00D64271">
        <w:tab/>
        <w:t>a</w:t>
      </w:r>
      <w:r w:rsidR="00D64271">
        <w:tab/>
        <w:t>vavayan.</w:t>
      </w:r>
    </w:p>
    <w:p w14:paraId="7A4C7542" w14:textId="77777777" w:rsidR="00800AD8" w:rsidRDefault="00800AD8" w:rsidP="00D64271">
      <w:pPr>
        <w:pStyle w:val="InterlineGlossWithTrans"/>
        <w:tabs>
          <w:tab w:val="left" w:pos="533"/>
          <w:tab w:val="left" w:pos="1022"/>
          <w:tab w:val="left" w:pos="3236"/>
          <w:tab w:val="left" w:pos="4715"/>
          <w:tab w:val="left" w:pos="5159"/>
          <w:tab w:val="left" w:pos="5768"/>
          <w:tab w:val="left" w:pos="6032"/>
          <w:tab w:val="left" w:pos="7436"/>
          <w:tab w:val="left" w:pos="7700"/>
        </w:tabs>
      </w:pPr>
      <w:r>
        <w:tab/>
        <w:t>qau</w:t>
      </w:r>
      <w:r>
        <w:tab/>
        <w:t>ma-tja-tjuma-tjumaî</w:t>
      </w:r>
      <w:r>
        <w:tab/>
        <w:t>ti-a-madju</w:t>
      </w:r>
      <w:r>
        <w:tab/>
        <w:t>tu</w:t>
      </w:r>
      <w:r>
        <w:tab/>
        <w:t>uzay</w:t>
      </w:r>
      <w:r>
        <w:tab/>
        <w:t>a</w:t>
      </w:r>
      <w:r w:rsidR="00D64271">
        <w:tab/>
        <w:t>bula-bulay</w:t>
      </w:r>
      <w:r w:rsidR="00D64271">
        <w:tab/>
        <w:t>a</w:t>
      </w:r>
      <w:r w:rsidR="00D64271">
        <w:tab/>
        <w:t>vavayan</w:t>
      </w:r>
    </w:p>
    <w:p w14:paraId="623B524C" w14:textId="77777777" w:rsidR="00800AD8" w:rsidRDefault="00800AD8" w:rsidP="00D64271">
      <w:pPr>
        <w:pStyle w:val="InterlineTrans"/>
        <w:tabs>
          <w:tab w:val="left" w:pos="533"/>
          <w:tab w:val="left" w:pos="1022"/>
          <w:tab w:val="left" w:pos="3236"/>
          <w:tab w:val="left" w:pos="4715"/>
          <w:tab w:val="left" w:pos="5159"/>
          <w:tab w:val="left" w:pos="5768"/>
          <w:tab w:val="left" w:pos="6032"/>
          <w:tab w:val="left" w:pos="7436"/>
          <w:tab w:val="left" w:pos="7700"/>
        </w:tabs>
      </w:pPr>
      <w:r>
        <w:tab/>
        <w:t>so</w:t>
      </w:r>
      <w:r>
        <w:tab/>
      </w:r>
      <w:r>
        <w:rPr>
          <w:smallCaps/>
        </w:rPr>
        <w:t>stat</w:t>
      </w:r>
      <w:r>
        <w:t>-</w:t>
      </w:r>
      <w:r w:rsidR="00D54E67" w:rsidRPr="00D54E67">
        <w:rPr>
          <w:smallCaps/>
        </w:rPr>
        <w:t>red</w:t>
      </w:r>
      <w:r>
        <w:t>-</w:t>
      </w:r>
      <w:r w:rsidR="00D54E67" w:rsidRPr="00D54E67">
        <w:rPr>
          <w:smallCaps/>
        </w:rPr>
        <w:t>red</w:t>
      </w:r>
      <w:r>
        <w:t>-discuss</w:t>
      </w:r>
      <w:r>
        <w:tab/>
      </w:r>
      <w:r>
        <w:rPr>
          <w:smallCaps/>
        </w:rPr>
        <w:t>f</w:t>
      </w:r>
      <w:r>
        <w:t>-</w:t>
      </w:r>
      <w:r>
        <w:rPr>
          <w:smallCaps/>
        </w:rPr>
        <w:t>pl</w:t>
      </w:r>
      <w:r>
        <w:t>-</w:t>
      </w:r>
      <w:r>
        <w:rPr>
          <w:smallCaps/>
        </w:rPr>
        <w:t>3rd</w:t>
      </w:r>
      <w:r>
        <w:t>.</w:t>
      </w:r>
      <w:r>
        <w:rPr>
          <w:smallCaps/>
        </w:rPr>
        <w:t>pers</w:t>
      </w:r>
      <w:r>
        <w:tab/>
      </w:r>
      <w:r w:rsidR="00D64271" w:rsidRPr="00D64271">
        <w:rPr>
          <w:smallCaps/>
        </w:rPr>
        <w:t>obl</w:t>
      </w:r>
      <w:r>
        <w:tab/>
        <w:t>there</w:t>
      </w:r>
      <w:r>
        <w:tab/>
      </w:r>
      <w:r>
        <w:rPr>
          <w:smallCaps/>
        </w:rPr>
        <w:t>c</w:t>
      </w:r>
      <w:r w:rsidR="00D64271">
        <w:tab/>
      </w:r>
      <w:r w:rsidR="00D64271">
        <w:rPr>
          <w:smallCaps/>
        </w:rPr>
        <w:t>red</w:t>
      </w:r>
      <w:r w:rsidR="00D64271">
        <w:t>-beautiful</w:t>
      </w:r>
      <w:r w:rsidR="00D64271">
        <w:rPr>
          <w:smallCaps/>
        </w:rPr>
        <w:tab/>
        <w:t>c</w:t>
      </w:r>
      <w:r w:rsidR="00D64271">
        <w:rPr>
          <w:smallCaps/>
        </w:rPr>
        <w:tab/>
      </w:r>
      <w:r w:rsidR="00D64271">
        <w:t>female</w:t>
      </w:r>
    </w:p>
    <w:p w14:paraId="18D1080D" w14:textId="77777777" w:rsidR="00800AD8" w:rsidRDefault="00800AD8">
      <w:pPr>
        <w:pStyle w:val="InterlineFree"/>
      </w:pPr>
      <w:r>
        <w:t>and told one another that there was a beautiful girl.</w:t>
      </w:r>
    </w:p>
    <w:p w14:paraId="262E976B" w14:textId="77777777" w:rsidR="00800AD8" w:rsidRDefault="00DC1AE0" w:rsidP="00E0294E">
      <w:pPr>
        <w:pStyle w:val="InterlineText"/>
        <w:tabs>
          <w:tab w:val="left" w:pos="533"/>
          <w:tab w:val="left" w:pos="1022"/>
          <w:tab w:val="left" w:pos="2231"/>
          <w:tab w:val="left" w:pos="3710"/>
          <w:tab w:val="left" w:pos="4244"/>
        </w:tabs>
      </w:pPr>
      <w:r w:rsidRPr="003A1D48">
        <w:rPr>
          <w:rStyle w:val="InterlineTextNumChar"/>
        </w:rPr>
        <w:t>007</w:t>
      </w:r>
      <w:r w:rsidR="00800AD8">
        <w:tab/>
        <w:t>qau</w:t>
      </w:r>
      <w:r w:rsidR="00800AD8">
        <w:tab/>
        <w:t>maîavar</w:t>
      </w:r>
      <w:r w:rsidR="00800AD8">
        <w:tab/>
        <w:t>tiamadju:</w:t>
      </w:r>
      <w:r w:rsidR="00800AD8">
        <w:tab/>
        <w:t>“iya</w:t>
      </w:r>
      <w:r w:rsidR="00800AD8">
        <w:tab/>
        <w:t>÷i.</w:t>
      </w:r>
    </w:p>
    <w:p w14:paraId="64739C4A" w14:textId="77777777" w:rsidR="00800AD8" w:rsidRDefault="00800AD8" w:rsidP="00E0294E">
      <w:pPr>
        <w:pStyle w:val="InterlineGlossWithTrans"/>
        <w:tabs>
          <w:tab w:val="left" w:pos="533"/>
          <w:tab w:val="left" w:pos="1022"/>
          <w:tab w:val="left" w:pos="2231"/>
          <w:tab w:val="left" w:pos="3710"/>
          <w:tab w:val="left" w:pos="4244"/>
        </w:tabs>
      </w:pPr>
      <w:r>
        <w:tab/>
        <w:t>qau</w:t>
      </w:r>
      <w:r>
        <w:tab/>
        <w:t>ma-îavar</w:t>
      </w:r>
      <w:r>
        <w:tab/>
        <w:t>ti-a-madju</w:t>
      </w:r>
      <w:r>
        <w:tab/>
        <w:t>iya</w:t>
      </w:r>
      <w:r>
        <w:tab/>
        <w:t>÷i</w:t>
      </w:r>
    </w:p>
    <w:p w14:paraId="423FBA78" w14:textId="77777777" w:rsidR="00800AD8" w:rsidRDefault="00800AD8" w:rsidP="00B76180">
      <w:pPr>
        <w:pStyle w:val="InterlineTransNoFree"/>
        <w:tabs>
          <w:tab w:val="left" w:pos="1022"/>
          <w:tab w:val="left" w:pos="2231"/>
          <w:tab w:val="left" w:pos="3710"/>
          <w:tab w:val="left" w:pos="4244"/>
          <w:tab w:val="right" w:pos="8789"/>
        </w:tabs>
      </w:pPr>
      <w:r>
        <w:tab/>
        <w:t>so</w:t>
      </w:r>
      <w:r>
        <w:tab/>
      </w:r>
      <w:r>
        <w:rPr>
          <w:smallCaps/>
        </w:rPr>
        <w:t>stat</w:t>
      </w:r>
      <w:r>
        <w:t>-speak</w:t>
      </w:r>
      <w:r>
        <w:tab/>
      </w:r>
      <w:r>
        <w:rPr>
          <w:smallCaps/>
        </w:rPr>
        <w:t>f-pl</w:t>
      </w:r>
      <w:r>
        <w:t>-</w:t>
      </w:r>
      <w:r>
        <w:rPr>
          <w:smallCaps/>
        </w:rPr>
        <w:t>3rd.pers</w:t>
      </w:r>
      <w:r>
        <w:tab/>
        <w:t>ah</w:t>
      </w:r>
      <w:r>
        <w:tab/>
        <w:t>oh</w:t>
      </w:r>
      <w:r w:rsidR="00E0294E">
        <w:tab/>
        <w:t>And they decided: “Well now,</w:t>
      </w:r>
    </w:p>
    <w:p w14:paraId="21E1638A" w14:textId="77777777" w:rsidR="00800AD8" w:rsidRDefault="00DC1AE0" w:rsidP="00E0294E">
      <w:pPr>
        <w:pStyle w:val="InterlineText"/>
        <w:tabs>
          <w:tab w:val="left" w:pos="533"/>
          <w:tab w:val="left" w:pos="1877"/>
          <w:tab w:val="left" w:pos="2861"/>
          <w:tab w:val="left" w:pos="3125"/>
          <w:tab w:val="left" w:pos="4154"/>
        </w:tabs>
      </w:pPr>
      <w:r w:rsidRPr="003A1D48">
        <w:rPr>
          <w:rStyle w:val="InterlineTextNumChar"/>
        </w:rPr>
        <w:t>008</w:t>
      </w:r>
      <w:r w:rsidR="00800AD8">
        <w:tab/>
        <w:t>mayanga</w:t>
      </w:r>
      <w:r w:rsidR="00800AD8">
        <w:tab/>
        <w:t>qemtsi</w:t>
      </w:r>
      <w:r w:rsidR="00800AD8">
        <w:tab/>
        <w:t>a</w:t>
      </w:r>
      <w:r w:rsidR="00800AD8">
        <w:tab/>
        <w:t>se</w:t>
      </w:r>
      <w:r w:rsidR="00800AD8">
        <w:tab/>
        <w:t>Pungudan.</w:t>
      </w:r>
    </w:p>
    <w:p w14:paraId="5EB465B8" w14:textId="77777777" w:rsidR="00800AD8" w:rsidRDefault="00800AD8" w:rsidP="00E0294E">
      <w:pPr>
        <w:pStyle w:val="InterlineGlossWithTrans"/>
        <w:tabs>
          <w:tab w:val="left" w:pos="533"/>
          <w:tab w:val="left" w:pos="1877"/>
          <w:tab w:val="left" w:pos="2861"/>
          <w:tab w:val="left" w:pos="3125"/>
          <w:tab w:val="left" w:pos="4154"/>
        </w:tabs>
      </w:pPr>
      <w:r>
        <w:tab/>
        <w:t>maya-anga</w:t>
      </w:r>
      <w:r>
        <w:tab/>
        <w:t>em=qetsi</w:t>
      </w:r>
      <w:r>
        <w:tab/>
        <w:t>a</w:t>
      </w:r>
      <w:r>
        <w:tab/>
        <w:t>se</w:t>
      </w:r>
      <w:r>
        <w:tab/>
        <w:t>Pungudan</w:t>
      </w:r>
    </w:p>
    <w:p w14:paraId="49AF33B6" w14:textId="77777777" w:rsidR="00800AD8" w:rsidRDefault="00800AD8" w:rsidP="00E0294E">
      <w:pPr>
        <w:pStyle w:val="InterlineTrans"/>
        <w:tabs>
          <w:tab w:val="left" w:pos="533"/>
          <w:tab w:val="left" w:pos="1877"/>
          <w:tab w:val="left" w:pos="2861"/>
          <w:tab w:val="left" w:pos="3125"/>
          <w:tab w:val="left" w:pos="4154"/>
        </w:tabs>
      </w:pPr>
      <w:r>
        <w:tab/>
        <w:t>don’t-indeed</w:t>
      </w:r>
      <w:r>
        <w:tab/>
      </w:r>
      <w:r>
        <w:rPr>
          <w:smallCaps/>
        </w:rPr>
        <w:t>af</w:t>
      </w:r>
      <w:r>
        <w:t>=fight</w:t>
      </w:r>
      <w:r>
        <w:rPr>
          <w:smallCaps/>
        </w:rPr>
        <w:tab/>
        <w:t>c</w:t>
      </w:r>
      <w:r>
        <w:rPr>
          <w:smallCaps/>
        </w:rPr>
        <w:tab/>
      </w:r>
      <w:r>
        <w:t>person.of</w:t>
      </w:r>
      <w:r>
        <w:tab/>
        <w:t>(place)</w:t>
      </w:r>
    </w:p>
    <w:p w14:paraId="615FAE39" w14:textId="77777777" w:rsidR="00800AD8" w:rsidRDefault="00800AD8">
      <w:pPr>
        <w:pStyle w:val="InterlineFree"/>
      </w:pPr>
      <w:r>
        <w:t>don’t kill the Pungudan people after all.</w:t>
      </w:r>
    </w:p>
    <w:p w14:paraId="2EABAA22" w14:textId="77777777" w:rsidR="00800AD8" w:rsidRDefault="00DC1AE0" w:rsidP="00E0294E">
      <w:pPr>
        <w:pStyle w:val="InterlineText"/>
        <w:tabs>
          <w:tab w:val="left" w:pos="533"/>
          <w:tab w:val="left" w:pos="1682"/>
          <w:tab w:val="left" w:pos="1946"/>
          <w:tab w:val="left" w:pos="2585"/>
          <w:tab w:val="left" w:pos="3629"/>
          <w:tab w:val="left" w:pos="3893"/>
          <w:tab w:val="left" w:pos="5327"/>
          <w:tab w:val="left" w:pos="6251"/>
          <w:tab w:val="left" w:pos="7655"/>
          <w:tab w:val="left" w:pos="7919"/>
        </w:tabs>
      </w:pPr>
      <w:r w:rsidRPr="003A1D48">
        <w:rPr>
          <w:rStyle w:val="InterlineTextNumChar"/>
        </w:rPr>
        <w:t>009</w:t>
      </w:r>
      <w:r w:rsidR="00800AD8">
        <w:tab/>
        <w:t>nangaq</w:t>
      </w:r>
      <w:r w:rsidR="00800AD8">
        <w:tab/>
        <w:t>a</w:t>
      </w:r>
      <w:r w:rsidR="00800AD8">
        <w:tab/>
        <w:t>vaik</w:t>
      </w:r>
      <w:r w:rsidR="00800AD8">
        <w:tab/>
        <w:t>itjen</w:t>
      </w:r>
      <w:r w:rsidR="00800AD8">
        <w:tab/>
        <w:t>a</w:t>
      </w:r>
      <w:r w:rsidR="00800AD8">
        <w:tab/>
        <w:t>kivangavang</w:t>
      </w:r>
      <w:r w:rsidR="00800AD8">
        <w:tab/>
        <w:t>tazua</w:t>
      </w:r>
      <w:r w:rsidR="00800AD8">
        <w:tab/>
        <w:t>bulabulay</w:t>
      </w:r>
      <w:r w:rsidR="00E0294E">
        <w:tab/>
        <w:t>a</w:t>
      </w:r>
      <w:r w:rsidR="00E0294E">
        <w:tab/>
        <w:t>vavayan,”</w:t>
      </w:r>
    </w:p>
    <w:p w14:paraId="0AAAA3A3" w14:textId="77777777" w:rsidR="00800AD8" w:rsidRDefault="00800AD8" w:rsidP="00E0294E">
      <w:pPr>
        <w:pStyle w:val="InterlineGlossWithTrans"/>
        <w:tabs>
          <w:tab w:val="left" w:pos="533"/>
          <w:tab w:val="left" w:pos="1682"/>
          <w:tab w:val="left" w:pos="1946"/>
          <w:tab w:val="left" w:pos="2585"/>
          <w:tab w:val="left" w:pos="3629"/>
          <w:tab w:val="left" w:pos="3893"/>
          <w:tab w:val="left" w:pos="5327"/>
          <w:tab w:val="left" w:pos="6251"/>
          <w:tab w:val="left" w:pos="7655"/>
          <w:tab w:val="left" w:pos="7919"/>
        </w:tabs>
      </w:pPr>
      <w:r>
        <w:tab/>
        <w:t>na-nguaq</w:t>
      </w:r>
      <w:r>
        <w:tab/>
        <w:t>a</w:t>
      </w:r>
      <w:r>
        <w:tab/>
        <w:t>vaik</w:t>
      </w:r>
      <w:r>
        <w:tab/>
        <w:t>itjen</w:t>
      </w:r>
      <w:r>
        <w:tab/>
        <w:t>a</w:t>
      </w:r>
      <w:r>
        <w:tab/>
        <w:t>ki-vangavang</w:t>
      </w:r>
      <w:r>
        <w:tab/>
        <w:t>ta-zua</w:t>
      </w:r>
      <w:r>
        <w:tab/>
        <w:t>bula-bulay</w:t>
      </w:r>
      <w:r w:rsidR="00E0294E">
        <w:tab/>
        <w:t>a</w:t>
      </w:r>
      <w:r w:rsidR="00E0294E">
        <w:tab/>
        <w:t>vavayan</w:t>
      </w:r>
    </w:p>
    <w:p w14:paraId="4F544A0E" w14:textId="77777777" w:rsidR="00800AD8" w:rsidRDefault="00800AD8" w:rsidP="00E0294E">
      <w:pPr>
        <w:pStyle w:val="InterlineTransNoFree"/>
        <w:tabs>
          <w:tab w:val="left" w:pos="1682"/>
          <w:tab w:val="left" w:pos="1946"/>
          <w:tab w:val="left" w:pos="2585"/>
          <w:tab w:val="left" w:pos="3629"/>
          <w:tab w:val="left" w:pos="3893"/>
          <w:tab w:val="left" w:pos="5327"/>
          <w:tab w:val="left" w:pos="6251"/>
          <w:tab w:val="left" w:pos="7655"/>
          <w:tab w:val="left" w:pos="7919"/>
        </w:tabs>
      </w:pPr>
      <w:r>
        <w:tab/>
      </w:r>
      <w:r>
        <w:rPr>
          <w:smallCaps/>
        </w:rPr>
        <w:t>stat</w:t>
      </w:r>
      <w:r>
        <w:t>-good</w:t>
      </w:r>
      <w:r>
        <w:rPr>
          <w:smallCaps/>
        </w:rPr>
        <w:tab/>
        <w:t>c</w:t>
      </w:r>
      <w:r>
        <w:rPr>
          <w:smallCaps/>
        </w:rPr>
        <w:tab/>
      </w:r>
      <w:r>
        <w:t>leave</w:t>
      </w:r>
      <w:r>
        <w:tab/>
      </w:r>
      <w:r>
        <w:rPr>
          <w:smallCaps/>
        </w:rPr>
        <w:t>f.</w:t>
      </w:r>
      <w:r>
        <w:t>we(</w:t>
      </w:r>
      <w:r>
        <w:rPr>
          <w:smallCaps/>
        </w:rPr>
        <w:t>inc</w:t>
      </w:r>
      <w:r>
        <w:t>)</w:t>
      </w:r>
      <w:r>
        <w:rPr>
          <w:smallCaps/>
        </w:rPr>
        <w:tab/>
        <w:t>c</w:t>
      </w:r>
      <w:r>
        <w:rPr>
          <w:smallCaps/>
        </w:rPr>
        <w:tab/>
      </w:r>
      <w:r>
        <w:t>do-play</w:t>
      </w:r>
      <w:r>
        <w:tab/>
      </w:r>
      <w:r>
        <w:rPr>
          <w:smallCaps/>
        </w:rPr>
        <w:t>obl</w:t>
      </w:r>
      <w:r>
        <w:t>-that</w:t>
      </w:r>
      <w:r>
        <w:tab/>
      </w:r>
      <w:r>
        <w:rPr>
          <w:smallCaps/>
        </w:rPr>
        <w:t>red</w:t>
      </w:r>
      <w:r>
        <w:t>-beautiful</w:t>
      </w:r>
      <w:r w:rsidR="00E0294E">
        <w:tab/>
      </w:r>
      <w:r w:rsidR="00E0294E">
        <w:rPr>
          <w:smallCaps/>
        </w:rPr>
        <w:t>c</w:t>
      </w:r>
      <w:r w:rsidR="00E0294E">
        <w:tab/>
        <w:t>female</w:t>
      </w:r>
    </w:p>
    <w:p w14:paraId="6FA9CA82" w14:textId="77777777" w:rsidR="00800AD8" w:rsidRDefault="00E0294E" w:rsidP="00E0294E">
      <w:pPr>
        <w:pStyle w:val="InterlineText"/>
        <w:tabs>
          <w:tab w:val="left" w:pos="533"/>
          <w:tab w:val="left" w:pos="1007"/>
        </w:tabs>
      </w:pPr>
      <w:r>
        <w:tab/>
        <w:t>aya</w:t>
      </w:r>
      <w:r w:rsidR="00800AD8">
        <w:tab/>
        <w:t>tiamadju.</w:t>
      </w:r>
    </w:p>
    <w:p w14:paraId="5FCACBBF" w14:textId="77777777" w:rsidR="00800AD8" w:rsidRDefault="00800AD8" w:rsidP="00E0294E">
      <w:pPr>
        <w:pStyle w:val="InterlineGlossWithTrans"/>
        <w:tabs>
          <w:tab w:val="left" w:pos="533"/>
          <w:tab w:val="left" w:pos="1007"/>
        </w:tabs>
      </w:pPr>
      <w:r>
        <w:tab/>
        <w:t>aya</w:t>
      </w:r>
      <w:r>
        <w:tab/>
        <w:t>ti-a-madju</w:t>
      </w:r>
    </w:p>
    <w:p w14:paraId="01F7353C" w14:textId="77777777" w:rsidR="00800AD8" w:rsidRDefault="00800AD8" w:rsidP="00B76180">
      <w:pPr>
        <w:pStyle w:val="InterlineTransNoFree"/>
        <w:tabs>
          <w:tab w:val="left" w:pos="1007"/>
          <w:tab w:val="right" w:pos="8789"/>
        </w:tabs>
      </w:pPr>
      <w:r>
        <w:tab/>
        <w:t>say</w:t>
      </w:r>
      <w:r>
        <w:tab/>
      </w:r>
      <w:r w:rsidRPr="00E0294E">
        <w:rPr>
          <w:smallCaps/>
          <w:szCs w:val="22"/>
        </w:rPr>
        <w:t>f-pl-3rd.pers</w:t>
      </w:r>
      <w:r w:rsidR="00E0294E">
        <w:rPr>
          <w:smallCaps/>
          <w:szCs w:val="22"/>
        </w:rPr>
        <w:tab/>
      </w:r>
      <w:r w:rsidR="00E0294E">
        <w:t>Let’s go and court the beautiful girl,” they said.</w:t>
      </w:r>
    </w:p>
    <w:p w14:paraId="03C1DFEB" w14:textId="77777777" w:rsidR="00800AD8" w:rsidRDefault="00DC1AE0" w:rsidP="00E0294E">
      <w:pPr>
        <w:pStyle w:val="InterlineText"/>
        <w:tabs>
          <w:tab w:val="left" w:pos="533"/>
          <w:tab w:val="left" w:pos="1022"/>
          <w:tab w:val="left" w:pos="2606"/>
          <w:tab w:val="left" w:pos="2870"/>
          <w:tab w:val="left" w:pos="3539"/>
          <w:tab w:val="left" w:pos="4028"/>
          <w:tab w:val="left" w:pos="4982"/>
          <w:tab w:val="left" w:pos="5486"/>
          <w:tab w:val="left" w:pos="6425"/>
          <w:tab w:val="left" w:pos="6929"/>
        </w:tabs>
      </w:pPr>
      <w:r w:rsidRPr="003A1D48">
        <w:rPr>
          <w:rStyle w:val="InterlineTextNumChar"/>
        </w:rPr>
        <w:t>010</w:t>
      </w:r>
      <w:r w:rsidR="00800AD8">
        <w:tab/>
        <w:t>qau</w:t>
      </w:r>
      <w:r w:rsidR="00800AD8">
        <w:tab/>
        <w:t>sualapen</w:t>
      </w:r>
      <w:r w:rsidR="00800AD8">
        <w:tab/>
        <w:t>a</w:t>
      </w:r>
      <w:r w:rsidR="00800AD8">
        <w:tab/>
        <w:t>tjakit,</w:t>
      </w:r>
      <w:r w:rsidR="00800AD8">
        <w:tab/>
        <w:t>sa</w:t>
      </w:r>
      <w:r w:rsidR="00800AD8">
        <w:tab/>
        <w:t>kelayan</w:t>
      </w:r>
      <w:r w:rsidR="00800AD8">
        <w:tab/>
        <w:t>tua</w:t>
      </w:r>
      <w:r w:rsidR="00800AD8">
        <w:tab/>
        <w:t>djaraîap</w:t>
      </w:r>
      <w:r w:rsidR="00800AD8">
        <w:tab/>
        <w:t>i</w:t>
      </w:r>
      <w:r w:rsidR="00E0294E">
        <w:tab/>
        <w:t>tsasaw.</w:t>
      </w:r>
    </w:p>
    <w:p w14:paraId="3FB7F8CA" w14:textId="77777777" w:rsidR="00800AD8" w:rsidRDefault="00800AD8" w:rsidP="00E0294E">
      <w:pPr>
        <w:pStyle w:val="InterlineGlossWithTrans"/>
        <w:tabs>
          <w:tab w:val="left" w:pos="533"/>
          <w:tab w:val="left" w:pos="1022"/>
          <w:tab w:val="left" w:pos="2606"/>
          <w:tab w:val="left" w:pos="2870"/>
          <w:tab w:val="left" w:pos="3539"/>
          <w:tab w:val="left" w:pos="4028"/>
          <w:tab w:val="left" w:pos="4982"/>
          <w:tab w:val="left" w:pos="5486"/>
          <w:tab w:val="left" w:pos="6425"/>
          <w:tab w:val="left" w:pos="6929"/>
        </w:tabs>
      </w:pPr>
      <w:r>
        <w:tab/>
        <w:t>qau</w:t>
      </w:r>
      <w:r>
        <w:tab/>
        <w:t>su-alap-en</w:t>
      </w:r>
      <w:r>
        <w:tab/>
        <w:t>a</w:t>
      </w:r>
      <w:r>
        <w:tab/>
        <w:t>tjakit</w:t>
      </w:r>
      <w:r>
        <w:tab/>
        <w:t>sa</w:t>
      </w:r>
      <w:r>
        <w:tab/>
        <w:t>kelay-an</w:t>
      </w:r>
      <w:r>
        <w:tab/>
        <w:t>tua</w:t>
      </w:r>
      <w:r>
        <w:tab/>
        <w:t>djaraîap</w:t>
      </w:r>
      <w:r>
        <w:tab/>
        <w:t>i</w:t>
      </w:r>
      <w:r w:rsidR="00E0294E">
        <w:tab/>
        <w:t>tsasaw</w:t>
      </w:r>
    </w:p>
    <w:p w14:paraId="0FD0339F" w14:textId="77777777" w:rsidR="00800AD8" w:rsidRDefault="00800AD8" w:rsidP="00E0294E">
      <w:pPr>
        <w:pStyle w:val="InterlineTrans"/>
        <w:tabs>
          <w:tab w:val="left" w:pos="533"/>
          <w:tab w:val="left" w:pos="1022"/>
          <w:tab w:val="left" w:pos="2606"/>
          <w:tab w:val="left" w:pos="2870"/>
          <w:tab w:val="left" w:pos="3539"/>
          <w:tab w:val="left" w:pos="4028"/>
          <w:tab w:val="left" w:pos="4982"/>
          <w:tab w:val="left" w:pos="5486"/>
          <w:tab w:val="left" w:pos="6425"/>
          <w:tab w:val="left" w:pos="6929"/>
        </w:tabs>
      </w:pPr>
      <w:r>
        <w:tab/>
        <w:t>so</w:t>
      </w:r>
      <w:r>
        <w:tab/>
        <w:t>remove-take-</w:t>
      </w:r>
      <w:r>
        <w:rPr>
          <w:smallCaps/>
        </w:rPr>
        <w:t>pf</w:t>
      </w:r>
      <w:r>
        <w:rPr>
          <w:smallCaps/>
        </w:rPr>
        <w:tab/>
        <w:t>c</w:t>
      </w:r>
      <w:r>
        <w:rPr>
          <w:smallCaps/>
        </w:rPr>
        <w:tab/>
      </w:r>
      <w:r>
        <w:t>knife</w:t>
      </w:r>
      <w:r>
        <w:tab/>
        <w:t>and</w:t>
      </w:r>
      <w:r>
        <w:tab/>
        <w:t>hang-</w:t>
      </w:r>
      <w:r>
        <w:rPr>
          <w:smallCaps/>
        </w:rPr>
        <w:t>lf</w:t>
      </w:r>
      <w:r>
        <w:tab/>
      </w:r>
      <w:r>
        <w:rPr>
          <w:smallCaps/>
        </w:rPr>
        <w:t>obl</w:t>
      </w:r>
      <w:r>
        <w:tab/>
        <w:t>banyan</w:t>
      </w:r>
      <w:r>
        <w:tab/>
      </w:r>
      <w:r>
        <w:rPr>
          <w:smallCaps/>
        </w:rPr>
        <w:t>loc</w:t>
      </w:r>
      <w:r w:rsidR="00E0294E">
        <w:tab/>
        <w:t>outside</w:t>
      </w:r>
    </w:p>
    <w:p w14:paraId="41590193" w14:textId="77777777" w:rsidR="00800AD8" w:rsidRDefault="00800AD8">
      <w:pPr>
        <w:pStyle w:val="InterlineFree"/>
      </w:pPr>
      <w:r>
        <w:t>They took off their swords and hung them on a banyan tree</w:t>
      </w:r>
      <w:r w:rsidR="0099591B">
        <w:t xml:space="preserve"> outside</w:t>
      </w:r>
      <w:r>
        <w:t>.</w:t>
      </w:r>
    </w:p>
    <w:p w14:paraId="0E9E41B1" w14:textId="77777777" w:rsidR="00800AD8" w:rsidRDefault="00DC1AE0" w:rsidP="00E0294E">
      <w:pPr>
        <w:pStyle w:val="InterlineText"/>
        <w:tabs>
          <w:tab w:val="left" w:pos="533"/>
          <w:tab w:val="left" w:pos="1667"/>
          <w:tab w:val="left" w:pos="1931"/>
          <w:tab w:val="left" w:pos="2870"/>
          <w:tab w:val="left" w:pos="3374"/>
          <w:tab w:val="left" w:pos="5138"/>
          <w:tab w:val="left" w:pos="5627"/>
        </w:tabs>
      </w:pPr>
      <w:r w:rsidRPr="003A1D48">
        <w:rPr>
          <w:rStyle w:val="InterlineTextNumChar"/>
        </w:rPr>
        <w:t>011</w:t>
      </w:r>
      <w:r w:rsidR="00800AD8">
        <w:tab/>
        <w:t>mavukuts</w:t>
      </w:r>
      <w:r w:rsidR="00800AD8">
        <w:tab/>
        <w:t>a</w:t>
      </w:r>
      <w:r w:rsidR="00800AD8">
        <w:tab/>
        <w:t>djaraîap</w:t>
      </w:r>
      <w:r w:rsidR="00800AD8">
        <w:tab/>
        <w:t>tua</w:t>
      </w:r>
      <w:r w:rsidR="00800AD8">
        <w:tab/>
        <w:t>kinaliaw</w:t>
      </w:r>
      <w:r w:rsidR="00800AD8">
        <w:tab/>
        <w:t>nua</w:t>
      </w:r>
      <w:r w:rsidR="00800AD8">
        <w:tab/>
        <w:t>tjakit.</w:t>
      </w:r>
    </w:p>
    <w:p w14:paraId="684ADC3F" w14:textId="77777777" w:rsidR="00800AD8" w:rsidRDefault="00800AD8" w:rsidP="00E0294E">
      <w:pPr>
        <w:pStyle w:val="InterlineGlossWithTrans"/>
        <w:tabs>
          <w:tab w:val="left" w:pos="533"/>
          <w:tab w:val="left" w:pos="1667"/>
          <w:tab w:val="left" w:pos="1931"/>
          <w:tab w:val="left" w:pos="2870"/>
          <w:tab w:val="left" w:pos="3374"/>
          <w:tab w:val="left" w:pos="5138"/>
          <w:tab w:val="left" w:pos="5627"/>
        </w:tabs>
      </w:pPr>
      <w:r>
        <w:tab/>
        <w:t>ma-vukuts</w:t>
      </w:r>
      <w:r>
        <w:tab/>
        <w:t>a</w:t>
      </w:r>
      <w:r>
        <w:tab/>
        <w:t>djaraîap</w:t>
      </w:r>
      <w:r>
        <w:tab/>
        <w:t>tua</w:t>
      </w:r>
      <w:r>
        <w:tab/>
        <w:t>in=ka-liaw</w:t>
      </w:r>
      <w:r>
        <w:tab/>
        <w:t>nua</w:t>
      </w:r>
      <w:r>
        <w:tab/>
        <w:t>tjakit</w:t>
      </w:r>
    </w:p>
    <w:p w14:paraId="1AF03887" w14:textId="77777777" w:rsidR="00800AD8" w:rsidRDefault="00800AD8" w:rsidP="00E0294E">
      <w:pPr>
        <w:pStyle w:val="InterlineTrans"/>
        <w:tabs>
          <w:tab w:val="left" w:pos="533"/>
          <w:tab w:val="left" w:pos="1667"/>
          <w:tab w:val="left" w:pos="1931"/>
          <w:tab w:val="left" w:pos="2870"/>
          <w:tab w:val="left" w:pos="3374"/>
          <w:tab w:val="left" w:pos="5138"/>
          <w:tab w:val="left" w:pos="5627"/>
        </w:tabs>
      </w:pPr>
      <w:r>
        <w:tab/>
      </w:r>
      <w:r>
        <w:rPr>
          <w:smallCaps/>
        </w:rPr>
        <w:t>stat</w:t>
      </w:r>
      <w:r>
        <w:t>-bend</w:t>
      </w:r>
      <w:r>
        <w:rPr>
          <w:smallCaps/>
        </w:rPr>
        <w:tab/>
        <w:t>c</w:t>
      </w:r>
      <w:r>
        <w:rPr>
          <w:smallCaps/>
        </w:rPr>
        <w:tab/>
      </w:r>
      <w:r>
        <w:t>banyan</w:t>
      </w:r>
      <w:r>
        <w:tab/>
      </w:r>
      <w:r>
        <w:rPr>
          <w:smallCaps/>
        </w:rPr>
        <w:t>obl</w:t>
      </w:r>
      <w:r>
        <w:tab/>
      </w:r>
      <w:r>
        <w:rPr>
          <w:smallCaps/>
        </w:rPr>
        <w:t>perf</w:t>
      </w:r>
      <w:r>
        <w:t>=main-many</w:t>
      </w:r>
      <w:r>
        <w:tab/>
        <w:t>of</w:t>
      </w:r>
      <w:r>
        <w:tab/>
        <w:t>knife</w:t>
      </w:r>
    </w:p>
    <w:p w14:paraId="0CB54C24" w14:textId="77777777" w:rsidR="00800AD8" w:rsidRDefault="00800AD8" w:rsidP="00090490">
      <w:pPr>
        <w:pStyle w:val="InterlineFreeCommentFollows"/>
      </w:pPr>
      <w:r>
        <w:lastRenderedPageBreak/>
        <w:t>The tree was bent over because there were so many swords.</w:t>
      </w:r>
    </w:p>
    <w:p w14:paraId="2236C44A" w14:textId="77777777" w:rsidR="00800AD8" w:rsidRDefault="00090490" w:rsidP="00090490">
      <w:pPr>
        <w:pStyle w:val="CommentLastWithHalfSpace"/>
      </w:pPr>
      <w:r>
        <w:t>[</w:t>
      </w:r>
      <w:r w:rsidR="00800AD8" w:rsidRPr="00090490">
        <w:rPr>
          <w:rStyle w:val="VernacularText"/>
        </w:rPr>
        <w:t>mavukuts</w:t>
      </w:r>
      <w:r w:rsidR="00800AD8">
        <w:t xml:space="preserve">: F343 </w:t>
      </w:r>
      <w:r w:rsidR="00800AD8" w:rsidRPr="00090490">
        <w:rPr>
          <w:rStyle w:val="VernacularText"/>
        </w:rPr>
        <w:t>vekuts</w:t>
      </w:r>
      <w:r>
        <w:t>]</w:t>
      </w:r>
    </w:p>
    <w:p w14:paraId="2A15221A" w14:textId="77777777" w:rsidR="00800AD8" w:rsidRDefault="00DC1AE0" w:rsidP="00090490">
      <w:pPr>
        <w:pStyle w:val="InterlineText"/>
        <w:tabs>
          <w:tab w:val="left" w:pos="533"/>
          <w:tab w:val="left" w:pos="1022"/>
          <w:tab w:val="left" w:pos="1511"/>
          <w:tab w:val="left" w:pos="2150"/>
          <w:tab w:val="left" w:pos="3629"/>
          <w:tab w:val="left" w:pos="3893"/>
          <w:tab w:val="left" w:pos="5327"/>
          <w:tab w:val="left" w:pos="5591"/>
          <w:tab w:val="left" w:pos="6335"/>
          <w:tab w:val="left" w:pos="6944"/>
        </w:tabs>
      </w:pPr>
      <w:r w:rsidRPr="003A1D48">
        <w:rPr>
          <w:rStyle w:val="InterlineTextNumChar"/>
        </w:rPr>
        <w:t>012</w:t>
      </w:r>
      <w:r w:rsidR="00800AD8">
        <w:tab/>
        <w:t>qau</w:t>
      </w:r>
      <w:r w:rsidR="00800AD8">
        <w:tab/>
        <w:t>sa</w:t>
      </w:r>
      <w:r w:rsidR="00800AD8">
        <w:tab/>
        <w:t>vaik</w:t>
      </w:r>
      <w:r w:rsidR="00800AD8">
        <w:tab/>
        <w:t>tiamadju</w:t>
      </w:r>
      <w:r w:rsidR="00800AD8">
        <w:tab/>
        <w:t>a</w:t>
      </w:r>
      <w:r w:rsidR="00800AD8">
        <w:tab/>
        <w:t>kivangavang</w:t>
      </w:r>
      <w:r w:rsidR="00800AD8">
        <w:tab/>
        <w:t>a</w:t>
      </w:r>
      <w:r w:rsidR="00800AD8">
        <w:tab/>
        <w:t>sema</w:t>
      </w:r>
      <w:r w:rsidR="00800AD8">
        <w:tab/>
        <w:t>tjua</w:t>
      </w:r>
      <w:r w:rsidR="00090490">
        <w:tab/>
        <w:t>bulabulay</w:t>
      </w:r>
    </w:p>
    <w:p w14:paraId="07CA0369" w14:textId="77777777" w:rsidR="00800AD8" w:rsidRDefault="00800AD8" w:rsidP="00090490">
      <w:pPr>
        <w:pStyle w:val="InterlineGlossWithTrans"/>
        <w:tabs>
          <w:tab w:val="left" w:pos="533"/>
          <w:tab w:val="left" w:pos="1022"/>
          <w:tab w:val="left" w:pos="1511"/>
          <w:tab w:val="left" w:pos="2150"/>
          <w:tab w:val="left" w:pos="3629"/>
          <w:tab w:val="left" w:pos="3893"/>
          <w:tab w:val="left" w:pos="5327"/>
          <w:tab w:val="left" w:pos="5591"/>
          <w:tab w:val="left" w:pos="6335"/>
          <w:tab w:val="left" w:pos="6944"/>
        </w:tabs>
      </w:pPr>
      <w:r>
        <w:tab/>
        <w:t>qau</w:t>
      </w:r>
      <w:r>
        <w:tab/>
        <w:t>sa</w:t>
      </w:r>
      <w:r>
        <w:tab/>
        <w:t>vaik</w:t>
      </w:r>
      <w:r>
        <w:tab/>
        <w:t>ti-a-madju</w:t>
      </w:r>
      <w:r>
        <w:tab/>
        <w:t>a</w:t>
      </w:r>
      <w:r>
        <w:tab/>
        <w:t>ki-vangavang</w:t>
      </w:r>
      <w:r>
        <w:tab/>
        <w:t>a</w:t>
      </w:r>
      <w:r>
        <w:tab/>
        <w:t>em=sa</w:t>
      </w:r>
      <w:r>
        <w:tab/>
        <w:t>tjua</w:t>
      </w:r>
      <w:r w:rsidR="00090490">
        <w:tab/>
        <w:t>bula-bulay</w:t>
      </w:r>
    </w:p>
    <w:p w14:paraId="6BF17CF4" w14:textId="77777777" w:rsidR="00800AD8" w:rsidRDefault="00800AD8" w:rsidP="00090490">
      <w:pPr>
        <w:pStyle w:val="InterlineTransNoFree"/>
        <w:tabs>
          <w:tab w:val="left" w:pos="1022"/>
          <w:tab w:val="left" w:pos="1511"/>
          <w:tab w:val="left" w:pos="2150"/>
          <w:tab w:val="left" w:pos="3629"/>
          <w:tab w:val="left" w:pos="3893"/>
          <w:tab w:val="left" w:pos="5327"/>
          <w:tab w:val="left" w:pos="5591"/>
          <w:tab w:val="left" w:pos="6335"/>
          <w:tab w:val="left" w:pos="6944"/>
        </w:tabs>
      </w:pPr>
      <w:r>
        <w:tab/>
        <w:t>so</w:t>
      </w:r>
      <w:r>
        <w:tab/>
        <w:t>and</w:t>
      </w:r>
      <w:r>
        <w:tab/>
        <w:t>leave</w:t>
      </w:r>
      <w:r>
        <w:tab/>
      </w:r>
      <w:r>
        <w:rPr>
          <w:smallCaps/>
        </w:rPr>
        <w:t>f-pl</w:t>
      </w:r>
      <w:r>
        <w:t>-</w:t>
      </w:r>
      <w:r>
        <w:rPr>
          <w:smallCaps/>
        </w:rPr>
        <w:t>3rd.pers</w:t>
      </w:r>
      <w:r>
        <w:rPr>
          <w:smallCaps/>
        </w:rPr>
        <w:tab/>
        <w:t>c</w:t>
      </w:r>
      <w:r>
        <w:rPr>
          <w:smallCaps/>
        </w:rPr>
        <w:tab/>
      </w:r>
      <w:r>
        <w:t>do-play</w:t>
      </w:r>
      <w:r>
        <w:rPr>
          <w:smallCaps/>
        </w:rPr>
        <w:tab/>
        <w:t>c</w:t>
      </w:r>
      <w:r>
        <w:rPr>
          <w:smallCaps/>
        </w:rPr>
        <w:tab/>
        <w:t>af</w:t>
      </w:r>
      <w:r>
        <w:t>=go</w:t>
      </w:r>
      <w:r>
        <w:tab/>
        <w:t>there</w:t>
      </w:r>
      <w:r w:rsidR="00090490">
        <w:tab/>
      </w:r>
      <w:r w:rsidR="00090490">
        <w:rPr>
          <w:smallCaps/>
        </w:rPr>
        <w:t>red</w:t>
      </w:r>
      <w:r w:rsidR="00090490">
        <w:t>-beautiful</w:t>
      </w:r>
    </w:p>
    <w:p w14:paraId="2A53841E" w14:textId="77777777" w:rsidR="00800AD8" w:rsidRDefault="00800AD8" w:rsidP="00090490">
      <w:pPr>
        <w:pStyle w:val="InterlineText"/>
        <w:tabs>
          <w:tab w:val="left" w:pos="533"/>
          <w:tab w:val="left" w:pos="797"/>
        </w:tabs>
      </w:pPr>
      <w:r>
        <w:tab/>
        <w:t>a</w:t>
      </w:r>
      <w:r>
        <w:tab/>
        <w:t>vavayan.</w:t>
      </w:r>
    </w:p>
    <w:p w14:paraId="610046E4" w14:textId="77777777" w:rsidR="00800AD8" w:rsidRDefault="00800AD8" w:rsidP="00090490">
      <w:pPr>
        <w:pStyle w:val="InterlineGlossWithTrans"/>
        <w:tabs>
          <w:tab w:val="left" w:pos="533"/>
          <w:tab w:val="left" w:pos="797"/>
        </w:tabs>
      </w:pPr>
      <w:r>
        <w:tab/>
        <w:t>a</w:t>
      </w:r>
      <w:r>
        <w:tab/>
        <w:t>vavayan</w:t>
      </w:r>
    </w:p>
    <w:p w14:paraId="62AC8A6B" w14:textId="77777777" w:rsidR="00800AD8" w:rsidRDefault="00800AD8" w:rsidP="00B76180">
      <w:pPr>
        <w:pStyle w:val="InterlineTransNoFree"/>
        <w:tabs>
          <w:tab w:val="left" w:pos="797"/>
          <w:tab w:val="right" w:pos="8789"/>
        </w:tabs>
      </w:pPr>
      <w:r>
        <w:rPr>
          <w:smallCaps/>
        </w:rPr>
        <w:tab/>
        <w:t>c</w:t>
      </w:r>
      <w:r>
        <w:rPr>
          <w:smallCaps/>
        </w:rPr>
        <w:tab/>
      </w:r>
      <w:r>
        <w:t>female</w:t>
      </w:r>
      <w:r w:rsidR="00090490">
        <w:tab/>
        <w:t>So they went to the beautiful girl’s place to court her.</w:t>
      </w:r>
    </w:p>
    <w:p w14:paraId="104712CD" w14:textId="77777777" w:rsidR="00800AD8" w:rsidRDefault="00DC1AE0" w:rsidP="00090490">
      <w:pPr>
        <w:pStyle w:val="InterlineText"/>
        <w:tabs>
          <w:tab w:val="left" w:pos="533"/>
          <w:tab w:val="left" w:pos="1022"/>
          <w:tab w:val="left" w:pos="1511"/>
          <w:tab w:val="left" w:pos="2990"/>
          <w:tab w:val="left" w:pos="3764"/>
          <w:tab w:val="left" w:pos="4448"/>
          <w:tab w:val="left" w:pos="5852"/>
          <w:tab w:val="left" w:pos="6116"/>
        </w:tabs>
      </w:pPr>
      <w:r w:rsidRPr="003A1D48">
        <w:rPr>
          <w:rStyle w:val="InterlineTextNumChar"/>
        </w:rPr>
        <w:t>013</w:t>
      </w:r>
      <w:r w:rsidR="00800AD8">
        <w:tab/>
        <w:t>qau</w:t>
      </w:r>
      <w:r w:rsidR="00800AD8">
        <w:tab/>
        <w:t>sa</w:t>
      </w:r>
      <w:r w:rsidR="00800AD8">
        <w:tab/>
        <w:t>pakaivi</w:t>
      </w:r>
      <w:r w:rsidR="00800AD8">
        <w:tab/>
        <w:t>anga</w:t>
      </w:r>
      <w:r w:rsidR="00800AD8">
        <w:tab/>
        <w:t>azua</w:t>
      </w:r>
      <w:r w:rsidR="00800AD8">
        <w:tab/>
        <w:t>bulabulay</w:t>
      </w:r>
      <w:r w:rsidR="00800AD8">
        <w:tab/>
        <w:t>a</w:t>
      </w:r>
      <w:r w:rsidR="00090490">
        <w:tab/>
        <w:t>vavayan.</w:t>
      </w:r>
    </w:p>
    <w:p w14:paraId="11A8F37B" w14:textId="77777777" w:rsidR="00800AD8" w:rsidRDefault="00800AD8" w:rsidP="00090490">
      <w:pPr>
        <w:pStyle w:val="InterlineGlossWithTrans"/>
        <w:tabs>
          <w:tab w:val="left" w:pos="533"/>
          <w:tab w:val="left" w:pos="1022"/>
          <w:tab w:val="left" w:pos="1511"/>
          <w:tab w:val="left" w:pos="2990"/>
          <w:tab w:val="left" w:pos="3764"/>
          <w:tab w:val="left" w:pos="4448"/>
          <w:tab w:val="left" w:pos="5852"/>
          <w:tab w:val="left" w:pos="6116"/>
        </w:tabs>
      </w:pPr>
      <w:r>
        <w:tab/>
        <w:t>qau</w:t>
      </w:r>
      <w:r>
        <w:tab/>
        <w:t>sa</w:t>
      </w:r>
      <w:r>
        <w:tab/>
        <w:t>pa-kaiv-i</w:t>
      </w:r>
      <w:r>
        <w:tab/>
        <w:t>anga</w:t>
      </w:r>
      <w:r>
        <w:tab/>
        <w:t>a-zua</w:t>
      </w:r>
      <w:r>
        <w:tab/>
        <w:t>bula-bulay</w:t>
      </w:r>
      <w:r>
        <w:tab/>
        <w:t>a</w:t>
      </w:r>
      <w:r w:rsidR="00090490">
        <w:tab/>
        <w:t>vavayan</w:t>
      </w:r>
    </w:p>
    <w:p w14:paraId="19916138" w14:textId="77777777" w:rsidR="00800AD8" w:rsidRDefault="00800AD8" w:rsidP="00090490">
      <w:pPr>
        <w:pStyle w:val="InterlineTrans"/>
        <w:tabs>
          <w:tab w:val="left" w:pos="533"/>
          <w:tab w:val="left" w:pos="1022"/>
          <w:tab w:val="left" w:pos="1511"/>
          <w:tab w:val="left" w:pos="2990"/>
          <w:tab w:val="left" w:pos="3764"/>
          <w:tab w:val="left" w:pos="4448"/>
          <w:tab w:val="left" w:pos="5852"/>
          <w:tab w:val="left" w:pos="6116"/>
        </w:tabs>
        <w:rPr>
          <w:smallCaps/>
        </w:rPr>
      </w:pPr>
      <w:r>
        <w:tab/>
        <w:t>so</w:t>
      </w:r>
      <w:r>
        <w:tab/>
        <w:t>and</w:t>
      </w:r>
      <w:r>
        <w:tab/>
        <w:t>cause-meal-</w:t>
      </w:r>
      <w:r>
        <w:rPr>
          <w:smallCaps/>
        </w:rPr>
        <w:t>pf</w:t>
      </w:r>
      <w:r>
        <w:tab/>
        <w:t>indeed</w:t>
      </w:r>
      <w:r>
        <w:tab/>
      </w:r>
      <w:r>
        <w:rPr>
          <w:smallCaps/>
        </w:rPr>
        <w:t>c-</w:t>
      </w:r>
      <w:r>
        <w:t>that</w:t>
      </w:r>
      <w:r>
        <w:tab/>
      </w:r>
      <w:r>
        <w:rPr>
          <w:smallCaps/>
        </w:rPr>
        <w:t>red</w:t>
      </w:r>
      <w:r>
        <w:t>-beautiful</w:t>
      </w:r>
      <w:r>
        <w:rPr>
          <w:smallCaps/>
        </w:rPr>
        <w:tab/>
        <w:t>c</w:t>
      </w:r>
      <w:r w:rsidR="00090490">
        <w:tab/>
        <w:t>female</w:t>
      </w:r>
    </w:p>
    <w:p w14:paraId="794B6946" w14:textId="77777777" w:rsidR="00800AD8" w:rsidRDefault="00800AD8">
      <w:pPr>
        <w:pStyle w:val="InterlineFree"/>
      </w:pPr>
      <w:r>
        <w:t>And (eventually) the beautiful girl was given in marriage (to one of them).</w:t>
      </w:r>
    </w:p>
    <w:p w14:paraId="5D128AA7" w14:textId="77777777" w:rsidR="00800AD8" w:rsidRDefault="00DC1AE0" w:rsidP="00090490">
      <w:pPr>
        <w:pStyle w:val="InterlineText"/>
        <w:tabs>
          <w:tab w:val="left" w:pos="533"/>
          <w:tab w:val="left" w:pos="1202"/>
          <w:tab w:val="left" w:pos="2381"/>
          <w:tab w:val="left" w:pos="2885"/>
          <w:tab w:val="left" w:pos="3674"/>
          <w:tab w:val="left" w:pos="4163"/>
          <w:tab w:val="left" w:pos="5177"/>
        </w:tabs>
      </w:pPr>
      <w:r w:rsidRPr="003A1D48">
        <w:rPr>
          <w:rStyle w:val="InterlineTextNumChar"/>
        </w:rPr>
        <w:t>014</w:t>
      </w:r>
      <w:r w:rsidR="00800AD8">
        <w:tab/>
        <w:t>manu</w:t>
      </w:r>
      <w:r w:rsidR="00800AD8">
        <w:tab/>
        <w:t>djemaîun</w:t>
      </w:r>
      <w:r w:rsidR="00800AD8">
        <w:tab/>
        <w:t>i</w:t>
      </w:r>
      <w:r w:rsidR="00800AD8">
        <w:tab/>
        <w:t>Qalu,</w:t>
      </w:r>
      <w:r w:rsidR="00800AD8">
        <w:tab/>
        <w:t>sa</w:t>
      </w:r>
      <w:r w:rsidR="00800AD8">
        <w:tab/>
        <w:t>muri</w:t>
      </w:r>
      <w:r w:rsidR="00800AD8">
        <w:tab/>
        <w:t>kisudjuan.</w:t>
      </w:r>
    </w:p>
    <w:p w14:paraId="2B5E1BFC" w14:textId="77777777" w:rsidR="00800AD8" w:rsidRDefault="00800AD8" w:rsidP="00090490">
      <w:pPr>
        <w:pStyle w:val="InterlineGlossWithTrans"/>
        <w:tabs>
          <w:tab w:val="left" w:pos="533"/>
          <w:tab w:val="left" w:pos="1202"/>
          <w:tab w:val="left" w:pos="2381"/>
          <w:tab w:val="left" w:pos="2885"/>
          <w:tab w:val="left" w:pos="3674"/>
          <w:tab w:val="left" w:pos="4163"/>
          <w:tab w:val="left" w:pos="5177"/>
        </w:tabs>
      </w:pPr>
      <w:r>
        <w:tab/>
        <w:t>manu</w:t>
      </w:r>
      <w:r>
        <w:tab/>
        <w:t>em=djaîun</w:t>
      </w:r>
      <w:r>
        <w:tab/>
        <w:t>i</w:t>
      </w:r>
      <w:r>
        <w:tab/>
        <w:t>Qalu</w:t>
      </w:r>
      <w:r>
        <w:tab/>
        <w:t>sa</w:t>
      </w:r>
      <w:r>
        <w:tab/>
        <w:t>ma-uri</w:t>
      </w:r>
      <w:r>
        <w:tab/>
        <w:t>ki-sudju-an</w:t>
      </w:r>
    </w:p>
    <w:p w14:paraId="54645AED" w14:textId="77777777" w:rsidR="00800AD8" w:rsidRDefault="00800AD8" w:rsidP="00090490">
      <w:pPr>
        <w:pStyle w:val="InterlineTrans"/>
        <w:tabs>
          <w:tab w:val="left" w:pos="533"/>
          <w:tab w:val="left" w:pos="1202"/>
          <w:tab w:val="left" w:pos="2381"/>
          <w:tab w:val="left" w:pos="2885"/>
          <w:tab w:val="left" w:pos="3674"/>
          <w:tab w:val="left" w:pos="4163"/>
          <w:tab w:val="left" w:pos="5177"/>
        </w:tabs>
      </w:pPr>
      <w:r>
        <w:tab/>
        <w:t>then</w:t>
      </w:r>
      <w:r>
        <w:tab/>
      </w:r>
      <w:r>
        <w:rPr>
          <w:smallCaps/>
        </w:rPr>
        <w:t>af</w:t>
      </w:r>
      <w:r>
        <w:t>=arrive</w:t>
      </w:r>
      <w:r>
        <w:tab/>
      </w:r>
      <w:r>
        <w:rPr>
          <w:smallCaps/>
        </w:rPr>
        <w:t>loc</w:t>
      </w:r>
      <w:r>
        <w:tab/>
        <w:t>(place)</w:t>
      </w:r>
      <w:r>
        <w:tab/>
        <w:t>and</w:t>
      </w:r>
      <w:r>
        <w:tab/>
      </w:r>
      <w:r>
        <w:rPr>
          <w:smallCaps/>
        </w:rPr>
        <w:t>stat</w:t>
      </w:r>
      <w:r>
        <w:t>-will</w:t>
      </w:r>
      <w:r>
        <w:tab/>
        <w:t>do-sweetheart-</w:t>
      </w:r>
      <w:r>
        <w:rPr>
          <w:smallCaps/>
        </w:rPr>
        <w:t>lf</w:t>
      </w:r>
    </w:p>
    <w:p w14:paraId="290121C5" w14:textId="77777777" w:rsidR="00800AD8" w:rsidRDefault="00800AD8">
      <w:pPr>
        <w:pStyle w:val="InterlineFree"/>
      </w:pPr>
      <w:r>
        <w:t>So they reached Qalu, and were going to make love.</w:t>
      </w:r>
    </w:p>
    <w:p w14:paraId="2B795D15" w14:textId="77777777" w:rsidR="00800AD8" w:rsidRDefault="00DC1AE0" w:rsidP="00090490">
      <w:pPr>
        <w:pStyle w:val="InterlineText"/>
        <w:tabs>
          <w:tab w:val="left" w:pos="533"/>
          <w:tab w:val="left" w:pos="1202"/>
          <w:tab w:val="left" w:pos="1796"/>
          <w:tab w:val="left" w:pos="2180"/>
          <w:tab w:val="left" w:pos="3464"/>
          <w:tab w:val="left" w:pos="4073"/>
          <w:tab w:val="left" w:pos="4337"/>
        </w:tabs>
      </w:pPr>
      <w:r w:rsidRPr="003A1D48">
        <w:rPr>
          <w:rStyle w:val="InterlineTextNumChar"/>
        </w:rPr>
        <w:t>015</w:t>
      </w:r>
      <w:r w:rsidR="00800AD8">
        <w:tab/>
        <w:t>manu</w:t>
      </w:r>
      <w:r w:rsidR="00800AD8">
        <w:tab/>
        <w:t>neka</w:t>
      </w:r>
      <w:r w:rsidR="00800AD8">
        <w:tab/>
        <w:t>nu</w:t>
      </w:r>
      <w:r w:rsidR="00800AD8">
        <w:tab/>
        <w:t>nimadju;</w:t>
      </w:r>
      <w:r w:rsidR="00800AD8">
        <w:tab/>
        <w:t>uzai</w:t>
      </w:r>
      <w:r w:rsidR="00800AD8">
        <w:tab/>
        <w:t>a</w:t>
      </w:r>
      <w:r w:rsidR="00800AD8">
        <w:tab/>
        <w:t>iku.</w:t>
      </w:r>
    </w:p>
    <w:p w14:paraId="69F4B249" w14:textId="77777777" w:rsidR="00800AD8" w:rsidRDefault="00800AD8" w:rsidP="00090490">
      <w:pPr>
        <w:pStyle w:val="InterlineGlossWithTrans"/>
        <w:tabs>
          <w:tab w:val="left" w:pos="533"/>
          <w:tab w:val="left" w:pos="1202"/>
          <w:tab w:val="left" w:pos="1796"/>
          <w:tab w:val="left" w:pos="2180"/>
          <w:tab w:val="left" w:pos="3464"/>
          <w:tab w:val="left" w:pos="4073"/>
          <w:tab w:val="left" w:pos="4337"/>
        </w:tabs>
      </w:pPr>
      <w:r>
        <w:tab/>
        <w:t>manu</w:t>
      </w:r>
      <w:r>
        <w:tab/>
        <w:t>neka</w:t>
      </w:r>
      <w:r>
        <w:tab/>
        <w:t>nu</w:t>
      </w:r>
      <w:r>
        <w:tab/>
        <w:t>ni-madju</w:t>
      </w:r>
      <w:r>
        <w:tab/>
        <w:t>uzay</w:t>
      </w:r>
      <w:r>
        <w:tab/>
        <w:t>a</w:t>
      </w:r>
      <w:r>
        <w:tab/>
        <w:t>iku</w:t>
      </w:r>
    </w:p>
    <w:p w14:paraId="6B689B8B" w14:textId="77777777" w:rsidR="00800AD8" w:rsidRDefault="00800AD8" w:rsidP="00090490">
      <w:pPr>
        <w:pStyle w:val="InterlineTrans"/>
        <w:tabs>
          <w:tab w:val="left" w:pos="533"/>
          <w:tab w:val="left" w:pos="1202"/>
          <w:tab w:val="left" w:pos="1796"/>
          <w:tab w:val="left" w:pos="2180"/>
          <w:tab w:val="left" w:pos="3464"/>
          <w:tab w:val="left" w:pos="4073"/>
          <w:tab w:val="left" w:pos="4337"/>
        </w:tabs>
      </w:pPr>
      <w:r>
        <w:tab/>
        <w:t>then</w:t>
      </w:r>
      <w:r>
        <w:tab/>
        <w:t>no</w:t>
      </w:r>
      <w:r>
        <w:tab/>
        <w:t>of</w:t>
      </w:r>
      <w:r>
        <w:tab/>
        <w:t>of-</w:t>
      </w:r>
      <w:r>
        <w:rPr>
          <w:smallCaps/>
        </w:rPr>
        <w:t>3rd.pers</w:t>
      </w:r>
      <w:r>
        <w:tab/>
        <w:t>there</w:t>
      </w:r>
      <w:r>
        <w:rPr>
          <w:smallCaps/>
        </w:rPr>
        <w:tab/>
        <w:t>c</w:t>
      </w:r>
      <w:r>
        <w:rPr>
          <w:smallCaps/>
        </w:rPr>
        <w:tab/>
      </w:r>
      <w:r>
        <w:t>tail</w:t>
      </w:r>
    </w:p>
    <w:p w14:paraId="27241B75" w14:textId="77777777" w:rsidR="00800AD8" w:rsidRDefault="00800AD8">
      <w:pPr>
        <w:pStyle w:val="InterlineFree"/>
      </w:pPr>
      <w:r>
        <w:t>But she had no private parts, and she had a tail.</w:t>
      </w:r>
    </w:p>
    <w:p w14:paraId="2F3E2A00" w14:textId="77777777" w:rsidR="00800AD8" w:rsidRDefault="00DC1AE0" w:rsidP="00090490">
      <w:pPr>
        <w:pStyle w:val="InterlineText"/>
        <w:tabs>
          <w:tab w:val="left" w:pos="533"/>
          <w:tab w:val="left" w:pos="1022"/>
          <w:tab w:val="left" w:pos="2201"/>
          <w:tab w:val="left" w:pos="2975"/>
          <w:tab w:val="left" w:pos="3449"/>
          <w:tab w:val="left" w:pos="3713"/>
          <w:tab w:val="left" w:pos="4307"/>
          <w:tab w:val="left" w:pos="4691"/>
          <w:tab w:val="left" w:pos="5975"/>
          <w:tab w:val="left" w:pos="6449"/>
          <w:tab w:val="left" w:pos="7478"/>
        </w:tabs>
      </w:pPr>
      <w:r w:rsidRPr="003A1D48">
        <w:rPr>
          <w:rStyle w:val="InterlineTextNumChar"/>
        </w:rPr>
        <w:t>016</w:t>
      </w:r>
      <w:r w:rsidR="00800AD8">
        <w:tab/>
        <w:t>qau</w:t>
      </w:r>
      <w:r w:rsidR="00800AD8">
        <w:tab/>
        <w:t>“kudain</w:t>
      </w:r>
      <w:r w:rsidR="00800AD8">
        <w:tab/>
        <w:t>anga</w:t>
      </w:r>
      <w:r w:rsidR="00800AD8">
        <w:tab/>
        <w:t>tsu,</w:t>
      </w:r>
      <w:r w:rsidR="00800AD8">
        <w:tab/>
        <w:t>a</w:t>
      </w:r>
      <w:r w:rsidR="00800AD8">
        <w:tab/>
        <w:t>neka</w:t>
      </w:r>
      <w:r w:rsidR="00800AD8">
        <w:tab/>
        <w:t>nu</w:t>
      </w:r>
      <w:r w:rsidR="00800AD8">
        <w:tab/>
        <w:t>nimadju?”</w:t>
      </w:r>
      <w:r w:rsidR="00800AD8">
        <w:tab/>
        <w:t>aya</w:t>
      </w:r>
      <w:r w:rsidR="00090490">
        <w:tab/>
        <w:t>se</w:t>
      </w:r>
      <w:r w:rsidR="00090490">
        <w:tab/>
        <w:t>Qalu.</w:t>
      </w:r>
    </w:p>
    <w:p w14:paraId="7EDE1B50" w14:textId="77777777" w:rsidR="00800AD8" w:rsidRDefault="00800AD8" w:rsidP="00090490">
      <w:pPr>
        <w:pStyle w:val="InterlineGlossWithTrans"/>
        <w:tabs>
          <w:tab w:val="left" w:pos="533"/>
          <w:tab w:val="left" w:pos="1022"/>
          <w:tab w:val="left" w:pos="2201"/>
          <w:tab w:val="left" w:pos="2975"/>
          <w:tab w:val="left" w:pos="3449"/>
          <w:tab w:val="left" w:pos="3713"/>
          <w:tab w:val="left" w:pos="4307"/>
          <w:tab w:val="left" w:pos="4691"/>
          <w:tab w:val="left" w:pos="5975"/>
          <w:tab w:val="left" w:pos="6449"/>
          <w:tab w:val="left" w:pos="7478"/>
        </w:tabs>
      </w:pPr>
      <w:r>
        <w:tab/>
        <w:t>qau</w:t>
      </w:r>
      <w:r>
        <w:tab/>
        <w:t>kuda-en</w:t>
      </w:r>
      <w:r>
        <w:tab/>
        <w:t>anga</w:t>
      </w:r>
      <w:r>
        <w:tab/>
        <w:t>tsu</w:t>
      </w:r>
      <w:r>
        <w:tab/>
        <w:t>a</w:t>
      </w:r>
      <w:r>
        <w:tab/>
        <w:t>neka</w:t>
      </w:r>
      <w:r>
        <w:tab/>
        <w:t>nu</w:t>
      </w:r>
      <w:r>
        <w:tab/>
        <w:t>ni-madju</w:t>
      </w:r>
      <w:r>
        <w:tab/>
        <w:t>aya</w:t>
      </w:r>
      <w:r w:rsidR="00090490">
        <w:tab/>
        <w:t>se</w:t>
      </w:r>
      <w:r w:rsidR="00090490">
        <w:tab/>
        <w:t>Qalu</w:t>
      </w:r>
    </w:p>
    <w:p w14:paraId="29CAB9AF" w14:textId="77777777" w:rsidR="00800AD8" w:rsidRDefault="00800AD8" w:rsidP="00090490">
      <w:pPr>
        <w:pStyle w:val="InterlineTrans"/>
        <w:tabs>
          <w:tab w:val="left" w:pos="533"/>
          <w:tab w:val="left" w:pos="1022"/>
          <w:tab w:val="left" w:pos="2201"/>
          <w:tab w:val="left" w:pos="2975"/>
          <w:tab w:val="left" w:pos="3449"/>
          <w:tab w:val="left" w:pos="3713"/>
          <w:tab w:val="left" w:pos="4307"/>
          <w:tab w:val="left" w:pos="4691"/>
          <w:tab w:val="left" w:pos="5975"/>
          <w:tab w:val="left" w:pos="6449"/>
          <w:tab w:val="left" w:pos="7478"/>
        </w:tabs>
      </w:pPr>
      <w:r>
        <w:tab/>
        <w:t>so</w:t>
      </w:r>
      <w:r>
        <w:tab/>
        <w:t>do.what-</w:t>
      </w:r>
      <w:r>
        <w:rPr>
          <w:smallCaps/>
        </w:rPr>
        <w:t>pf</w:t>
      </w:r>
      <w:r>
        <w:tab/>
        <w:t>indeed</w:t>
      </w:r>
      <w:r>
        <w:tab/>
        <w:t>this</w:t>
      </w:r>
      <w:r>
        <w:rPr>
          <w:smallCaps/>
        </w:rPr>
        <w:tab/>
        <w:t>c</w:t>
      </w:r>
      <w:r>
        <w:rPr>
          <w:smallCaps/>
        </w:rPr>
        <w:tab/>
      </w:r>
      <w:r>
        <w:t>no</w:t>
      </w:r>
      <w:r>
        <w:tab/>
        <w:t>of</w:t>
      </w:r>
      <w:r>
        <w:tab/>
        <w:t>of-</w:t>
      </w:r>
      <w:r>
        <w:rPr>
          <w:smallCaps/>
        </w:rPr>
        <w:t>3rd.pers</w:t>
      </w:r>
      <w:r>
        <w:tab/>
        <w:t>say</w:t>
      </w:r>
      <w:r w:rsidR="00090490">
        <w:tab/>
        <w:t>person.of</w:t>
      </w:r>
      <w:r w:rsidR="00090490">
        <w:tab/>
        <w:t>(place)</w:t>
      </w:r>
    </w:p>
    <w:p w14:paraId="61423E85" w14:textId="77777777" w:rsidR="00800AD8" w:rsidRDefault="00800AD8">
      <w:pPr>
        <w:pStyle w:val="InterlineFree"/>
      </w:pPr>
      <w:r>
        <w:t>“What’s the matter with her, with no private parts?” said the Qalu people.</w:t>
      </w:r>
    </w:p>
    <w:p w14:paraId="45656D40" w14:textId="77777777" w:rsidR="00800AD8" w:rsidRDefault="00DC1AE0" w:rsidP="00090490">
      <w:pPr>
        <w:pStyle w:val="InterlineText"/>
        <w:tabs>
          <w:tab w:val="left" w:pos="533"/>
          <w:tab w:val="left" w:pos="1202"/>
          <w:tab w:val="left" w:pos="2381"/>
          <w:tab w:val="left" w:pos="2885"/>
          <w:tab w:val="left" w:pos="4829"/>
          <w:tab w:val="left" w:pos="5318"/>
        </w:tabs>
      </w:pPr>
      <w:r w:rsidRPr="003A1D48">
        <w:rPr>
          <w:rStyle w:val="InterlineTextNumChar"/>
        </w:rPr>
        <w:t>017</w:t>
      </w:r>
      <w:r w:rsidR="00800AD8">
        <w:tab/>
        <w:t>manu</w:t>
      </w:r>
      <w:r w:rsidR="00800AD8">
        <w:tab/>
        <w:t>djemaîun</w:t>
      </w:r>
      <w:r w:rsidR="00800AD8">
        <w:tab/>
        <w:t>tua</w:t>
      </w:r>
      <w:r w:rsidR="00800AD8">
        <w:tab/>
        <w:t>sikapu÷uan</w:t>
      </w:r>
      <w:r w:rsidR="00800AD8">
        <w:tab/>
        <w:t>nua</w:t>
      </w:r>
      <w:r w:rsidR="00800AD8">
        <w:tab/>
        <w:t>vatu.</w:t>
      </w:r>
    </w:p>
    <w:p w14:paraId="5F1D1088" w14:textId="77777777" w:rsidR="00800AD8" w:rsidRDefault="00800AD8" w:rsidP="00090490">
      <w:pPr>
        <w:pStyle w:val="InterlineGlossWithTrans"/>
        <w:tabs>
          <w:tab w:val="left" w:pos="533"/>
          <w:tab w:val="left" w:pos="1202"/>
          <w:tab w:val="left" w:pos="2381"/>
          <w:tab w:val="left" w:pos="2885"/>
          <w:tab w:val="left" w:pos="4829"/>
          <w:tab w:val="left" w:pos="5318"/>
        </w:tabs>
      </w:pPr>
      <w:r>
        <w:tab/>
        <w:t>manu</w:t>
      </w:r>
      <w:r>
        <w:tab/>
        <w:t>em=djaîun</w:t>
      </w:r>
      <w:r>
        <w:tab/>
        <w:t>tua</w:t>
      </w:r>
      <w:r>
        <w:tab/>
        <w:t>si-ka-pu÷u-an</w:t>
      </w:r>
      <w:r>
        <w:tab/>
        <w:t>nua</w:t>
      </w:r>
      <w:r>
        <w:tab/>
        <w:t>vatu</w:t>
      </w:r>
    </w:p>
    <w:p w14:paraId="79101AE7" w14:textId="77777777" w:rsidR="00800AD8" w:rsidRDefault="00800AD8" w:rsidP="00090490">
      <w:pPr>
        <w:pStyle w:val="InterlineTrans"/>
        <w:tabs>
          <w:tab w:val="left" w:pos="533"/>
          <w:tab w:val="left" w:pos="1202"/>
          <w:tab w:val="left" w:pos="2381"/>
          <w:tab w:val="left" w:pos="2885"/>
          <w:tab w:val="left" w:pos="4829"/>
          <w:tab w:val="left" w:pos="5318"/>
        </w:tabs>
      </w:pPr>
      <w:r>
        <w:tab/>
        <w:t>then</w:t>
      </w:r>
      <w:r>
        <w:tab/>
      </w:r>
      <w:r>
        <w:rPr>
          <w:smallCaps/>
        </w:rPr>
        <w:t>af</w:t>
      </w:r>
      <w:r>
        <w:t>=arrive</w:t>
      </w:r>
      <w:r>
        <w:tab/>
      </w:r>
      <w:r>
        <w:rPr>
          <w:smallCaps/>
        </w:rPr>
        <w:t>obl</w:t>
      </w:r>
      <w:r>
        <w:tab/>
      </w:r>
      <w:r>
        <w:rPr>
          <w:smallCaps/>
        </w:rPr>
        <w:t>if</w:t>
      </w:r>
      <w:r>
        <w:t>-become-swell-</w:t>
      </w:r>
      <w:r>
        <w:rPr>
          <w:smallCaps/>
        </w:rPr>
        <w:t>lf</w:t>
      </w:r>
      <w:r>
        <w:tab/>
        <w:t>by</w:t>
      </w:r>
      <w:r>
        <w:tab/>
        <w:t>dog</w:t>
      </w:r>
    </w:p>
    <w:p w14:paraId="79E50687" w14:textId="77777777" w:rsidR="00800AD8" w:rsidRDefault="00800AD8">
      <w:pPr>
        <w:pStyle w:val="InterlineFree"/>
      </w:pPr>
      <w:r>
        <w:t>Then the time came for dogs to be on heat;</w:t>
      </w:r>
    </w:p>
    <w:p w14:paraId="6238578F" w14:textId="77777777" w:rsidR="00800AD8" w:rsidRDefault="00DC1AE0" w:rsidP="00090490">
      <w:pPr>
        <w:pStyle w:val="InterlineText"/>
        <w:tabs>
          <w:tab w:val="left" w:pos="533"/>
          <w:tab w:val="left" w:pos="1352"/>
          <w:tab w:val="left" w:pos="1961"/>
          <w:tab w:val="left" w:pos="2735"/>
          <w:tab w:val="left" w:pos="2999"/>
        </w:tabs>
      </w:pPr>
      <w:r w:rsidRPr="003A1D48">
        <w:rPr>
          <w:rStyle w:val="InterlineTextNumChar"/>
        </w:rPr>
        <w:t>018</w:t>
      </w:r>
      <w:r w:rsidR="00800AD8">
        <w:tab/>
        <w:t>mintu</w:t>
      </w:r>
      <w:r w:rsidR="00800AD8">
        <w:tab/>
        <w:t>uzai</w:t>
      </w:r>
      <w:r w:rsidR="00800AD8">
        <w:tab/>
        <w:t>anga</w:t>
      </w:r>
      <w:r w:rsidR="00800AD8">
        <w:tab/>
        <w:t>a</w:t>
      </w:r>
      <w:r w:rsidR="00800AD8">
        <w:tab/>
        <w:t>nimadju.</w:t>
      </w:r>
    </w:p>
    <w:p w14:paraId="26840628" w14:textId="77777777" w:rsidR="00800AD8" w:rsidRDefault="00800AD8" w:rsidP="00090490">
      <w:pPr>
        <w:pStyle w:val="InterlineGlossWithTrans"/>
        <w:tabs>
          <w:tab w:val="left" w:pos="533"/>
          <w:tab w:val="left" w:pos="1352"/>
          <w:tab w:val="left" w:pos="1961"/>
          <w:tab w:val="left" w:pos="2735"/>
          <w:tab w:val="left" w:pos="2999"/>
        </w:tabs>
      </w:pPr>
      <w:r>
        <w:tab/>
        <w:t>mintu</w:t>
      </w:r>
      <w:r>
        <w:tab/>
        <w:t>uzay</w:t>
      </w:r>
      <w:r>
        <w:tab/>
        <w:t>anga</w:t>
      </w:r>
      <w:r>
        <w:tab/>
        <w:t>a</w:t>
      </w:r>
      <w:r>
        <w:tab/>
        <w:t>ni-madju</w:t>
      </w:r>
    </w:p>
    <w:p w14:paraId="31ECF404" w14:textId="77777777" w:rsidR="00800AD8" w:rsidRDefault="00800AD8" w:rsidP="00B76180">
      <w:pPr>
        <w:pStyle w:val="InterlineTransNoFree"/>
        <w:tabs>
          <w:tab w:val="left" w:pos="1352"/>
          <w:tab w:val="left" w:pos="1961"/>
          <w:tab w:val="left" w:pos="2735"/>
          <w:tab w:val="left" w:pos="2999"/>
          <w:tab w:val="right" w:pos="8789"/>
        </w:tabs>
      </w:pPr>
      <w:r>
        <w:tab/>
        <w:t>sudden</w:t>
      </w:r>
      <w:r>
        <w:tab/>
        <w:t>there</w:t>
      </w:r>
      <w:r>
        <w:tab/>
        <w:t>indeed</w:t>
      </w:r>
      <w:r>
        <w:rPr>
          <w:smallCaps/>
        </w:rPr>
        <w:tab/>
        <w:t>c</w:t>
      </w:r>
      <w:r>
        <w:rPr>
          <w:smallCaps/>
        </w:rPr>
        <w:tab/>
      </w:r>
      <w:r>
        <w:t>of-</w:t>
      </w:r>
      <w:r>
        <w:rPr>
          <w:smallCaps/>
        </w:rPr>
        <w:t>3rd.pers</w:t>
      </w:r>
      <w:r w:rsidR="00090490">
        <w:rPr>
          <w:smallCaps/>
        </w:rPr>
        <w:tab/>
      </w:r>
      <w:r w:rsidR="00090490">
        <w:t>and then she had her private parts.</w:t>
      </w:r>
    </w:p>
    <w:p w14:paraId="6A59FBDE" w14:textId="77777777" w:rsidR="00800AD8" w:rsidRDefault="00DC1AE0" w:rsidP="00090490">
      <w:pPr>
        <w:pStyle w:val="InterlineText"/>
        <w:tabs>
          <w:tab w:val="left" w:pos="533"/>
          <w:tab w:val="left" w:pos="1022"/>
          <w:tab w:val="left" w:pos="2126"/>
          <w:tab w:val="left" w:pos="2900"/>
          <w:tab w:val="left" w:pos="3584"/>
          <w:tab w:val="left" w:pos="4523"/>
          <w:tab w:val="left" w:pos="5027"/>
          <w:tab w:val="left" w:pos="5756"/>
          <w:tab w:val="left" w:pos="6470"/>
          <w:tab w:val="left" w:pos="6974"/>
          <w:tab w:val="left" w:pos="7703"/>
        </w:tabs>
      </w:pPr>
      <w:r w:rsidRPr="003A1D48">
        <w:rPr>
          <w:rStyle w:val="InterlineTextNumChar"/>
        </w:rPr>
        <w:t>019</w:t>
      </w:r>
      <w:r w:rsidR="00800AD8">
        <w:tab/>
        <w:t>sa</w:t>
      </w:r>
      <w:r w:rsidR="00800AD8">
        <w:tab/>
        <w:t>kivadaqi</w:t>
      </w:r>
      <w:r w:rsidR="00800AD8">
        <w:tab/>
        <w:t>anga</w:t>
      </w:r>
      <w:r w:rsidR="00800AD8">
        <w:tab/>
        <w:t>azua</w:t>
      </w:r>
      <w:r w:rsidR="00800AD8">
        <w:tab/>
        <w:t>vavayan</w:t>
      </w:r>
      <w:r w:rsidR="00800AD8">
        <w:tab/>
        <w:t>tu</w:t>
      </w:r>
      <w:r w:rsidR="00800AD8">
        <w:tab/>
        <w:t>tima</w:t>
      </w:r>
      <w:r w:rsidR="00800AD8">
        <w:tab/>
      </w:r>
      <w:smartTag w:uri="urn:schemas-microsoft-com:office:smarttags" w:element="place">
        <w:r w:rsidR="00800AD8">
          <w:t>kama</w:t>
        </w:r>
      </w:smartTag>
      <w:r w:rsidR="00800AD8">
        <w:t>,</w:t>
      </w:r>
      <w:r w:rsidR="00800AD8">
        <w:tab/>
        <w:t>tu</w:t>
      </w:r>
      <w:r w:rsidR="00090490">
        <w:tab/>
        <w:t>tima</w:t>
      </w:r>
      <w:r w:rsidR="00090490">
        <w:tab/>
        <w:t>kina.</w:t>
      </w:r>
    </w:p>
    <w:p w14:paraId="19205941" w14:textId="77777777" w:rsidR="00800AD8" w:rsidRDefault="00800AD8" w:rsidP="00090490">
      <w:pPr>
        <w:pStyle w:val="InterlineGlossWithTrans"/>
        <w:tabs>
          <w:tab w:val="left" w:pos="533"/>
          <w:tab w:val="left" w:pos="1022"/>
          <w:tab w:val="left" w:pos="2126"/>
          <w:tab w:val="left" w:pos="2900"/>
          <w:tab w:val="left" w:pos="3584"/>
          <w:tab w:val="left" w:pos="4523"/>
          <w:tab w:val="left" w:pos="5027"/>
          <w:tab w:val="left" w:pos="5756"/>
          <w:tab w:val="left" w:pos="6470"/>
          <w:tab w:val="left" w:pos="6974"/>
          <w:tab w:val="left" w:pos="7703"/>
        </w:tabs>
      </w:pPr>
      <w:r>
        <w:tab/>
        <w:t>sa</w:t>
      </w:r>
      <w:r>
        <w:tab/>
        <w:t>ki-vadaq-i</w:t>
      </w:r>
      <w:r>
        <w:tab/>
        <w:t>anga</w:t>
      </w:r>
      <w:r>
        <w:tab/>
        <w:t>a-zua</w:t>
      </w:r>
      <w:r>
        <w:tab/>
        <w:t>vavayan</w:t>
      </w:r>
      <w:r>
        <w:tab/>
        <w:t>tu</w:t>
      </w:r>
      <w:r>
        <w:tab/>
        <w:t>ti-ima</w:t>
      </w:r>
      <w:r>
        <w:tab/>
      </w:r>
      <w:smartTag w:uri="urn:schemas-microsoft-com:office:smarttags" w:element="place">
        <w:r>
          <w:t>kama</w:t>
        </w:r>
      </w:smartTag>
      <w:r>
        <w:tab/>
        <w:t>tu</w:t>
      </w:r>
      <w:r w:rsidR="00090490">
        <w:tab/>
        <w:t>ti-ima</w:t>
      </w:r>
      <w:r w:rsidR="00090490">
        <w:tab/>
        <w:t>kina</w:t>
      </w:r>
    </w:p>
    <w:p w14:paraId="090CD1C8" w14:textId="77777777" w:rsidR="00800AD8" w:rsidRDefault="00800AD8" w:rsidP="00090490">
      <w:pPr>
        <w:pStyle w:val="InterlineTrans"/>
        <w:tabs>
          <w:tab w:val="left" w:pos="533"/>
          <w:tab w:val="left" w:pos="1022"/>
          <w:tab w:val="left" w:pos="2126"/>
          <w:tab w:val="left" w:pos="2900"/>
          <w:tab w:val="left" w:pos="3584"/>
          <w:tab w:val="left" w:pos="4523"/>
          <w:tab w:val="left" w:pos="5027"/>
          <w:tab w:val="left" w:pos="5756"/>
          <w:tab w:val="left" w:pos="6470"/>
          <w:tab w:val="left" w:pos="6974"/>
          <w:tab w:val="left" w:pos="7703"/>
        </w:tabs>
      </w:pPr>
      <w:r>
        <w:tab/>
        <w:t>and</w:t>
      </w:r>
      <w:r>
        <w:tab/>
        <w:t>do-ask-</w:t>
      </w:r>
      <w:r>
        <w:rPr>
          <w:smallCaps/>
        </w:rPr>
        <w:t>pf</w:t>
      </w:r>
      <w:r>
        <w:tab/>
        <w:t>indeed</w:t>
      </w:r>
      <w:r>
        <w:tab/>
      </w:r>
      <w:r>
        <w:rPr>
          <w:smallCaps/>
        </w:rPr>
        <w:t>c-</w:t>
      </w:r>
      <w:r>
        <w:t>that</w:t>
      </w:r>
      <w:r>
        <w:tab/>
        <w:t>female</w:t>
      </w:r>
      <w:r>
        <w:tab/>
      </w:r>
      <w:r>
        <w:rPr>
          <w:smallCaps/>
        </w:rPr>
        <w:t>obl</w:t>
      </w:r>
      <w:r>
        <w:tab/>
      </w:r>
      <w:r>
        <w:rPr>
          <w:smallCaps/>
        </w:rPr>
        <w:t>f-</w:t>
      </w:r>
      <w:r>
        <w:t>who</w:t>
      </w:r>
      <w:r>
        <w:tab/>
        <w:t>father</w:t>
      </w:r>
      <w:r>
        <w:tab/>
      </w:r>
      <w:r>
        <w:rPr>
          <w:smallCaps/>
        </w:rPr>
        <w:t>obl</w:t>
      </w:r>
      <w:r w:rsidR="00090490">
        <w:tab/>
      </w:r>
      <w:r w:rsidR="00090490">
        <w:rPr>
          <w:smallCaps/>
        </w:rPr>
        <w:t>f-</w:t>
      </w:r>
      <w:r w:rsidR="00090490">
        <w:t>who</w:t>
      </w:r>
      <w:r w:rsidR="00090490">
        <w:tab/>
        <w:t>mother</w:t>
      </w:r>
    </w:p>
    <w:p w14:paraId="4BD89DDA" w14:textId="77777777" w:rsidR="00800AD8" w:rsidRDefault="00800AD8">
      <w:pPr>
        <w:pStyle w:val="InterlineFree"/>
      </w:pPr>
      <w:r>
        <w:t>So the woman was asked who were her father and mother.</w:t>
      </w:r>
    </w:p>
    <w:p w14:paraId="502C96E0" w14:textId="77777777" w:rsidR="00800AD8" w:rsidRDefault="00DC1AE0" w:rsidP="00090490">
      <w:pPr>
        <w:pStyle w:val="InterlineText"/>
        <w:tabs>
          <w:tab w:val="left" w:pos="533"/>
          <w:tab w:val="left" w:pos="1022"/>
          <w:tab w:val="left" w:pos="2201"/>
          <w:tab w:val="left" w:pos="2885"/>
          <w:tab w:val="left" w:pos="3884"/>
          <w:tab w:val="left" w:pos="4988"/>
          <w:tab w:val="left" w:pos="5252"/>
          <w:tab w:val="left" w:pos="5696"/>
          <w:tab w:val="left" w:pos="6500"/>
          <w:tab w:val="left" w:pos="7049"/>
          <w:tab w:val="left" w:pos="7313"/>
          <w:tab w:val="left" w:pos="7757"/>
        </w:tabs>
      </w:pPr>
      <w:r w:rsidRPr="003A1D48">
        <w:rPr>
          <w:rStyle w:val="InterlineTextNumChar"/>
        </w:rPr>
        <w:t>020</w:t>
      </w:r>
      <w:r w:rsidR="00800AD8">
        <w:tab/>
        <w:t>qau</w:t>
      </w:r>
      <w:r w:rsidR="00800AD8">
        <w:tab/>
        <w:t>tjemumaî</w:t>
      </w:r>
      <w:r w:rsidR="00800AD8">
        <w:tab/>
        <w:t>azua</w:t>
      </w:r>
      <w:r w:rsidR="00800AD8">
        <w:tab/>
        <w:t>vavayan:</w:t>
      </w:r>
      <w:r w:rsidR="00800AD8">
        <w:tab/>
        <w:t>“tsautsau</w:t>
      </w:r>
      <w:r w:rsidR="00800AD8">
        <w:tab/>
        <w:t>a</w:t>
      </w:r>
      <w:r w:rsidR="00800AD8">
        <w:tab/>
        <w:t>ku</w:t>
      </w:r>
      <w:r w:rsidR="00800AD8">
        <w:tab/>
        <w:t>kina;</w:t>
      </w:r>
      <w:r w:rsidR="00800AD8">
        <w:tab/>
        <w:t>vatu</w:t>
      </w:r>
      <w:r w:rsidR="00090490">
        <w:tab/>
        <w:t>a</w:t>
      </w:r>
      <w:r w:rsidR="00090490">
        <w:tab/>
        <w:t>ku</w:t>
      </w:r>
      <w:r w:rsidR="00090490">
        <w:tab/>
      </w:r>
      <w:smartTag w:uri="urn:schemas-microsoft-com:office:smarttags" w:element="place">
        <w:r w:rsidR="00090490">
          <w:t>kama</w:t>
        </w:r>
      </w:smartTag>
      <w:r w:rsidR="00090490">
        <w:t>,”</w:t>
      </w:r>
    </w:p>
    <w:p w14:paraId="59A4F1AE" w14:textId="77777777" w:rsidR="00800AD8" w:rsidRDefault="00800AD8" w:rsidP="00090490">
      <w:pPr>
        <w:pStyle w:val="InterlineGlossWithTrans"/>
        <w:tabs>
          <w:tab w:val="left" w:pos="533"/>
          <w:tab w:val="left" w:pos="1022"/>
          <w:tab w:val="left" w:pos="2201"/>
          <w:tab w:val="left" w:pos="2885"/>
          <w:tab w:val="left" w:pos="3884"/>
          <w:tab w:val="left" w:pos="4988"/>
          <w:tab w:val="left" w:pos="5252"/>
          <w:tab w:val="left" w:pos="5696"/>
          <w:tab w:val="left" w:pos="6500"/>
          <w:tab w:val="left" w:pos="7049"/>
          <w:tab w:val="left" w:pos="7313"/>
          <w:tab w:val="left" w:pos="7757"/>
        </w:tabs>
      </w:pPr>
      <w:r>
        <w:tab/>
        <w:t>qau</w:t>
      </w:r>
      <w:r>
        <w:tab/>
        <w:t>em=tjumaî</w:t>
      </w:r>
      <w:r>
        <w:tab/>
        <w:t>a-zua</w:t>
      </w:r>
      <w:r>
        <w:tab/>
        <w:t>vavayan</w:t>
      </w:r>
      <w:r>
        <w:tab/>
        <w:t>tsau-tsau</w:t>
      </w:r>
      <w:r>
        <w:tab/>
        <w:t>a</w:t>
      </w:r>
      <w:r>
        <w:tab/>
        <w:t>ku</w:t>
      </w:r>
      <w:r>
        <w:tab/>
        <w:t>kina</w:t>
      </w:r>
      <w:r>
        <w:tab/>
        <w:t>vatu</w:t>
      </w:r>
      <w:r w:rsidR="00090490">
        <w:tab/>
        <w:t>a</w:t>
      </w:r>
      <w:r w:rsidR="00090490">
        <w:tab/>
        <w:t>ku</w:t>
      </w:r>
      <w:r w:rsidR="00090490">
        <w:tab/>
      </w:r>
      <w:smartTag w:uri="urn:schemas-microsoft-com:office:smarttags" w:element="place">
        <w:r w:rsidR="00090490">
          <w:t>kama</w:t>
        </w:r>
      </w:smartTag>
    </w:p>
    <w:p w14:paraId="27D8860A" w14:textId="77777777" w:rsidR="00800AD8" w:rsidRDefault="00800AD8" w:rsidP="00090490">
      <w:pPr>
        <w:pStyle w:val="InterlineTransNoFree"/>
        <w:tabs>
          <w:tab w:val="left" w:pos="1022"/>
          <w:tab w:val="left" w:pos="2201"/>
          <w:tab w:val="left" w:pos="2885"/>
          <w:tab w:val="left" w:pos="3884"/>
          <w:tab w:val="left" w:pos="4988"/>
          <w:tab w:val="left" w:pos="5252"/>
          <w:tab w:val="left" w:pos="5696"/>
          <w:tab w:val="left" w:pos="6500"/>
          <w:tab w:val="left" w:pos="7049"/>
          <w:tab w:val="left" w:pos="7313"/>
          <w:tab w:val="left" w:pos="7757"/>
        </w:tabs>
      </w:pPr>
      <w:r>
        <w:tab/>
        <w:t>so</w:t>
      </w:r>
      <w:r>
        <w:tab/>
      </w:r>
      <w:r>
        <w:rPr>
          <w:smallCaps/>
        </w:rPr>
        <w:t>af</w:t>
      </w:r>
      <w:r>
        <w:t>=discuss</w:t>
      </w:r>
      <w:r>
        <w:tab/>
      </w:r>
      <w:r>
        <w:rPr>
          <w:smallCaps/>
        </w:rPr>
        <w:t>c-</w:t>
      </w:r>
      <w:r>
        <w:t>that</w:t>
      </w:r>
      <w:r>
        <w:tab/>
        <w:t>female</w:t>
      </w:r>
      <w:r>
        <w:tab/>
      </w:r>
      <w:r>
        <w:rPr>
          <w:smallCaps/>
        </w:rPr>
        <w:t>red</w:t>
      </w:r>
      <w:r>
        <w:t>-being</w:t>
      </w:r>
      <w:r>
        <w:rPr>
          <w:smallCaps/>
        </w:rPr>
        <w:tab/>
        <w:t>c</w:t>
      </w:r>
      <w:r>
        <w:rPr>
          <w:smallCaps/>
        </w:rPr>
        <w:tab/>
      </w:r>
      <w:r>
        <w:t>my</w:t>
      </w:r>
      <w:r>
        <w:tab/>
        <w:t>mother</w:t>
      </w:r>
      <w:r>
        <w:tab/>
        <w:t>dog</w:t>
      </w:r>
      <w:r w:rsidR="00090490">
        <w:rPr>
          <w:smallCaps/>
        </w:rPr>
        <w:tab/>
        <w:t>c</w:t>
      </w:r>
      <w:r w:rsidR="00090490">
        <w:rPr>
          <w:smallCaps/>
        </w:rPr>
        <w:tab/>
      </w:r>
      <w:r w:rsidR="00090490">
        <w:t>my</w:t>
      </w:r>
      <w:r w:rsidR="00090490">
        <w:tab/>
        <w:t>father</w:t>
      </w:r>
    </w:p>
    <w:p w14:paraId="389B01B4" w14:textId="77777777" w:rsidR="00800AD8" w:rsidRDefault="00090490" w:rsidP="00090490">
      <w:pPr>
        <w:pStyle w:val="InterlineText"/>
        <w:tabs>
          <w:tab w:val="left" w:pos="533"/>
          <w:tab w:val="left" w:pos="1007"/>
        </w:tabs>
      </w:pPr>
      <w:r>
        <w:tab/>
        <w:t>aya</w:t>
      </w:r>
      <w:r w:rsidR="00800AD8">
        <w:tab/>
        <w:t>tjemumaî.</w:t>
      </w:r>
    </w:p>
    <w:p w14:paraId="2D9D2897" w14:textId="77777777" w:rsidR="00800AD8" w:rsidRDefault="00800AD8" w:rsidP="00090490">
      <w:pPr>
        <w:pStyle w:val="InterlineGlossWithTrans"/>
        <w:tabs>
          <w:tab w:val="left" w:pos="533"/>
          <w:tab w:val="left" w:pos="1007"/>
        </w:tabs>
      </w:pPr>
      <w:r>
        <w:tab/>
        <w:t>aya</w:t>
      </w:r>
      <w:r>
        <w:tab/>
        <w:t>em=tjumaî</w:t>
      </w:r>
    </w:p>
    <w:p w14:paraId="012AE64D" w14:textId="77777777" w:rsidR="00800AD8" w:rsidRDefault="00800AD8" w:rsidP="00090490">
      <w:pPr>
        <w:pStyle w:val="InterlineTrans"/>
        <w:tabs>
          <w:tab w:val="left" w:pos="533"/>
          <w:tab w:val="left" w:pos="1007"/>
        </w:tabs>
      </w:pPr>
      <w:r>
        <w:tab/>
        <w:t>say</w:t>
      </w:r>
      <w:r>
        <w:tab/>
      </w:r>
      <w:r>
        <w:rPr>
          <w:smallCaps/>
        </w:rPr>
        <w:t>af</w:t>
      </w:r>
      <w:r>
        <w:t>=discuss</w:t>
      </w:r>
    </w:p>
    <w:p w14:paraId="65D1C959" w14:textId="77777777" w:rsidR="00800AD8" w:rsidRDefault="00800AD8">
      <w:pPr>
        <w:pStyle w:val="InterlineFree"/>
      </w:pPr>
      <w:r>
        <w:t>And she told them: “My mother is human; my father is a dog,” she said.</w:t>
      </w:r>
    </w:p>
    <w:p w14:paraId="3C265012" w14:textId="77777777" w:rsidR="00800AD8" w:rsidRDefault="00DC1AE0" w:rsidP="00090490">
      <w:pPr>
        <w:pStyle w:val="InterlineText"/>
        <w:tabs>
          <w:tab w:val="left" w:pos="533"/>
          <w:tab w:val="left" w:pos="1022"/>
          <w:tab w:val="left" w:pos="1676"/>
          <w:tab w:val="left" w:pos="2810"/>
          <w:tab w:val="left" w:pos="3494"/>
          <w:tab w:val="left" w:pos="4493"/>
          <w:tab w:val="left" w:pos="5582"/>
          <w:tab w:val="left" w:pos="6236"/>
          <w:tab w:val="left" w:pos="7370"/>
          <w:tab w:val="left" w:pos="7634"/>
        </w:tabs>
      </w:pPr>
      <w:r w:rsidRPr="003A1D48">
        <w:rPr>
          <w:rStyle w:val="InterlineTextNumChar"/>
        </w:rPr>
        <w:t>021</w:t>
      </w:r>
      <w:r w:rsidR="00800AD8">
        <w:tab/>
        <w:t>qau</w:t>
      </w:r>
      <w:r w:rsidR="00800AD8">
        <w:tab/>
        <w:t>nu</w:t>
      </w:r>
      <w:r w:rsidR="00800AD8">
        <w:tab/>
        <w:t>puaîak</w:t>
      </w:r>
      <w:r w:rsidR="00800AD8">
        <w:tab/>
        <w:t>azua</w:t>
      </w:r>
      <w:r w:rsidR="00800AD8">
        <w:tab/>
        <w:t>vavayan,</w:t>
      </w:r>
      <w:r w:rsidR="00800AD8">
        <w:tab/>
        <w:t>÷usa÷usa</w:t>
      </w:r>
      <w:r w:rsidR="00800AD8">
        <w:tab/>
        <w:t>nu</w:t>
      </w:r>
      <w:r w:rsidR="00800AD8">
        <w:tab/>
        <w:t>puaîak</w:t>
      </w:r>
      <w:r w:rsidR="00090490">
        <w:tab/>
        <w:t>a</w:t>
      </w:r>
      <w:r w:rsidR="00090490">
        <w:tab/>
        <w:t>kintaî.</w:t>
      </w:r>
    </w:p>
    <w:p w14:paraId="24DAA7B2" w14:textId="77777777" w:rsidR="00800AD8" w:rsidRDefault="00800AD8" w:rsidP="00090490">
      <w:pPr>
        <w:pStyle w:val="InterlineGlossWithTrans"/>
        <w:tabs>
          <w:tab w:val="left" w:pos="533"/>
          <w:tab w:val="left" w:pos="1022"/>
          <w:tab w:val="left" w:pos="1676"/>
          <w:tab w:val="left" w:pos="2810"/>
          <w:tab w:val="left" w:pos="3494"/>
          <w:tab w:val="left" w:pos="4493"/>
          <w:tab w:val="left" w:pos="5582"/>
          <w:tab w:val="left" w:pos="6236"/>
          <w:tab w:val="left" w:pos="7370"/>
          <w:tab w:val="left" w:pos="7634"/>
        </w:tabs>
      </w:pPr>
      <w:r>
        <w:tab/>
        <w:t>qau</w:t>
      </w:r>
      <w:r>
        <w:tab/>
        <w:t>nu</w:t>
      </w:r>
      <w:r>
        <w:tab/>
        <w:t>pu-aîak</w:t>
      </w:r>
      <w:r>
        <w:tab/>
        <w:t>a-zua</w:t>
      </w:r>
      <w:r>
        <w:tab/>
        <w:t>vavayan</w:t>
      </w:r>
      <w:r>
        <w:tab/>
        <w:t>÷usa-÷usa</w:t>
      </w:r>
      <w:r>
        <w:tab/>
        <w:t>nu</w:t>
      </w:r>
      <w:r>
        <w:tab/>
        <w:t>pu-aîak</w:t>
      </w:r>
      <w:r w:rsidR="00090490">
        <w:tab/>
        <w:t>a</w:t>
      </w:r>
      <w:r w:rsidR="00090490">
        <w:tab/>
        <w:t>kintaî</w:t>
      </w:r>
    </w:p>
    <w:p w14:paraId="73601361" w14:textId="77777777" w:rsidR="00800AD8" w:rsidRDefault="00800AD8" w:rsidP="00090490">
      <w:pPr>
        <w:pStyle w:val="InterlineTrans"/>
        <w:tabs>
          <w:tab w:val="left" w:pos="533"/>
          <w:tab w:val="left" w:pos="1022"/>
          <w:tab w:val="left" w:pos="1676"/>
          <w:tab w:val="left" w:pos="2810"/>
          <w:tab w:val="left" w:pos="3494"/>
          <w:tab w:val="left" w:pos="4493"/>
          <w:tab w:val="left" w:pos="5582"/>
          <w:tab w:val="left" w:pos="6236"/>
          <w:tab w:val="left" w:pos="7370"/>
          <w:tab w:val="left" w:pos="7634"/>
        </w:tabs>
      </w:pPr>
      <w:r>
        <w:tab/>
        <w:t>so</w:t>
      </w:r>
      <w:r>
        <w:tab/>
        <w:t>when</w:t>
      </w:r>
      <w:r>
        <w:tab/>
        <w:t>have-child</w:t>
      </w:r>
      <w:r>
        <w:tab/>
      </w:r>
      <w:r>
        <w:rPr>
          <w:smallCaps/>
        </w:rPr>
        <w:t>c-</w:t>
      </w:r>
      <w:r>
        <w:t>that</w:t>
      </w:r>
      <w:r>
        <w:tab/>
        <w:t>female</w:t>
      </w:r>
      <w:r>
        <w:tab/>
      </w:r>
      <w:r>
        <w:rPr>
          <w:smallCaps/>
        </w:rPr>
        <w:t>red</w:t>
      </w:r>
      <w:r>
        <w:t>-two</w:t>
      </w:r>
      <w:r>
        <w:tab/>
        <w:t>when</w:t>
      </w:r>
      <w:r>
        <w:tab/>
        <w:t>have-child</w:t>
      </w:r>
      <w:r w:rsidR="00090490">
        <w:rPr>
          <w:smallCaps/>
        </w:rPr>
        <w:tab/>
        <w:t>c</w:t>
      </w:r>
      <w:r w:rsidR="00090490">
        <w:rPr>
          <w:smallCaps/>
        </w:rPr>
        <w:tab/>
      </w:r>
      <w:r w:rsidR="00090490">
        <w:t>once</w:t>
      </w:r>
    </w:p>
    <w:p w14:paraId="47D46786" w14:textId="77777777" w:rsidR="00800AD8" w:rsidRDefault="00800AD8">
      <w:pPr>
        <w:pStyle w:val="InterlineFree"/>
      </w:pPr>
      <w:r>
        <w:t>And when she bore children she bore twins.</w:t>
      </w:r>
    </w:p>
    <w:p w14:paraId="3A94601D" w14:textId="77777777" w:rsidR="00090490" w:rsidRDefault="00800AD8" w:rsidP="00090490">
      <w:pPr>
        <w:pStyle w:val="FullTranslation"/>
      </w:pPr>
      <w:r>
        <w:t>Once upon a time the Pungudan people got tired of going to give a tribute of dried meat to the Qalu people. So the Qalu people were angry, and got ready and went to Pungudan to hunt heads. When they arrived, they hid below the village, ready to ambush the Pungudan people. But they saw a beautiful girl, and told one another that there was a beautiful girl. And they decided: “Well now, don’t kill the Pungudan people after all. Let’s go and court the beautiful girl,” they said. They took off their swords and hung them on a banyan tree</w:t>
      </w:r>
      <w:r w:rsidR="0099591B">
        <w:t xml:space="preserve"> outside</w:t>
      </w:r>
      <w:r>
        <w:t>. The tree was bent over because there were so many swords.</w:t>
      </w:r>
    </w:p>
    <w:p w14:paraId="6938099B" w14:textId="77777777" w:rsidR="00800AD8" w:rsidRDefault="00800AD8" w:rsidP="00090490">
      <w:pPr>
        <w:pStyle w:val="FullTranslation"/>
      </w:pPr>
      <w:r>
        <w:lastRenderedPageBreak/>
        <w:t>So they went to the beautiful girl’s place to court her. And (eventually) the beautiful girl was given in marriage (to one of them). So they reached Qalu, and were going to make love. But she had no private parts, and she had a tail. “What’s the matter with her, with no private parts?” said the Qalu people. Then the time came for dogs to be on heat; and then she had her private parts. So the woman was asked who were her father and mother. And she told them: “My mother is human; my father is a dog,” she said. And when she bore children she bore twins.</w:t>
      </w:r>
    </w:p>
    <w:p w14:paraId="25D56DAE" w14:textId="77777777" w:rsidR="00800AD8" w:rsidRDefault="00800AD8">
      <w:pPr>
        <w:pStyle w:val="Heading4"/>
      </w:pPr>
      <w:r w:rsidRPr="00996908">
        <w:rPr>
          <w:rStyle w:val="NumTextHeadingChar"/>
        </w:rPr>
        <w:t>008</w:t>
      </w:r>
      <w:r>
        <w:t xml:space="preserve"> WOMEN FRIENDS AND KIDADAW</w:t>
      </w:r>
      <w:r w:rsidR="00433A7E">
        <w:br/>
      </w:r>
      <w:r>
        <w:t>mare÷ava kati sa K</w:t>
      </w:r>
      <w:r w:rsidR="00824E04">
        <w:t>idadaw</w:t>
      </w:r>
      <w:r w:rsidR="00FD141C">
        <w:t xml:space="preserve"> (</w:t>
      </w:r>
      <w:r w:rsidR="00824E04">
        <w:t>Qatsiîay village, p.164</w:t>
      </w:r>
      <w:r w:rsidR="00FD141C">
        <w:t>)</w:t>
      </w:r>
    </w:p>
    <w:p w14:paraId="07DD750C" w14:textId="77777777" w:rsidR="00800AD8" w:rsidRDefault="00DC1AE0" w:rsidP="00090490">
      <w:pPr>
        <w:pStyle w:val="InterlineText"/>
        <w:tabs>
          <w:tab w:val="left" w:pos="608"/>
          <w:tab w:val="left" w:pos="1217"/>
          <w:tab w:val="left" w:pos="1481"/>
          <w:tab w:val="left" w:pos="3305"/>
          <w:tab w:val="left" w:pos="3569"/>
          <w:tab w:val="left" w:pos="5108"/>
          <w:tab w:val="left" w:pos="5612"/>
          <w:tab w:val="left" w:pos="6761"/>
          <w:tab w:val="left" w:pos="7265"/>
        </w:tabs>
      </w:pPr>
      <w:r w:rsidRPr="003A1D48">
        <w:rPr>
          <w:rStyle w:val="InterlineTextNumChar"/>
        </w:rPr>
        <w:t>001</w:t>
      </w:r>
      <w:r w:rsidR="00800AD8">
        <w:tab/>
        <w:t>uzai</w:t>
      </w:r>
      <w:r w:rsidR="00800AD8">
        <w:tab/>
        <w:t>a</w:t>
      </w:r>
      <w:r w:rsidR="00800AD8">
        <w:tab/>
        <w:t>mare÷ava</w:t>
      </w:r>
      <w:r w:rsidR="00800AD8">
        <w:tab/>
        <w:t>a</w:t>
      </w:r>
      <w:r w:rsidR="00800AD8">
        <w:tab/>
        <w:t>maisuisu</w:t>
      </w:r>
      <w:r w:rsidR="00800AD8">
        <w:tab/>
        <w:t>i</w:t>
      </w:r>
      <w:r w:rsidR="00800AD8">
        <w:tab/>
        <w:t>vavaw</w:t>
      </w:r>
      <w:r w:rsidR="00090490">
        <w:tab/>
        <w:t>tua</w:t>
      </w:r>
      <w:r w:rsidR="00090490">
        <w:tab/>
        <w:t>qinaîivan.</w:t>
      </w:r>
    </w:p>
    <w:p w14:paraId="55DFEFC0" w14:textId="77777777" w:rsidR="00800AD8" w:rsidRDefault="00800AD8" w:rsidP="00090490">
      <w:pPr>
        <w:pStyle w:val="InterlineGlossWithTrans"/>
        <w:tabs>
          <w:tab w:val="left" w:pos="608"/>
          <w:tab w:val="left" w:pos="1217"/>
          <w:tab w:val="left" w:pos="1481"/>
          <w:tab w:val="left" w:pos="3305"/>
          <w:tab w:val="left" w:pos="3569"/>
          <w:tab w:val="left" w:pos="5108"/>
          <w:tab w:val="left" w:pos="5612"/>
          <w:tab w:val="left" w:pos="6761"/>
          <w:tab w:val="left" w:pos="7265"/>
        </w:tabs>
      </w:pPr>
      <w:r>
        <w:tab/>
        <w:t>uzay</w:t>
      </w:r>
      <w:r>
        <w:tab/>
        <w:t>a</w:t>
      </w:r>
      <w:r>
        <w:tab/>
        <w:t>mare-÷ava</w:t>
      </w:r>
      <w:r>
        <w:tab/>
        <w:t>a</w:t>
      </w:r>
      <w:r>
        <w:tab/>
        <w:t>m-isu=paisu</w:t>
      </w:r>
      <w:r>
        <w:tab/>
        <w:t>i</w:t>
      </w:r>
      <w:r>
        <w:tab/>
        <w:t>va-vaw</w:t>
      </w:r>
      <w:r w:rsidR="00090490">
        <w:tab/>
        <w:t>tua</w:t>
      </w:r>
      <w:r w:rsidR="00090490">
        <w:tab/>
        <w:t>in=qaîiw-an</w:t>
      </w:r>
    </w:p>
    <w:p w14:paraId="0AFD80E7" w14:textId="77777777" w:rsidR="00800AD8" w:rsidRDefault="00800AD8" w:rsidP="00090490">
      <w:pPr>
        <w:pStyle w:val="InterlineTrans"/>
        <w:tabs>
          <w:tab w:val="left" w:pos="608"/>
          <w:tab w:val="left" w:pos="1217"/>
          <w:tab w:val="left" w:pos="1481"/>
          <w:tab w:val="left" w:pos="3305"/>
          <w:tab w:val="left" w:pos="3569"/>
          <w:tab w:val="left" w:pos="5108"/>
          <w:tab w:val="left" w:pos="5612"/>
          <w:tab w:val="left" w:pos="6761"/>
          <w:tab w:val="left" w:pos="7265"/>
        </w:tabs>
      </w:pPr>
      <w:r>
        <w:tab/>
        <w:t>there</w:t>
      </w:r>
      <w:r>
        <w:rPr>
          <w:smallCaps/>
        </w:rPr>
        <w:tab/>
        <w:t>c</w:t>
      </w:r>
      <w:r>
        <w:rPr>
          <w:smallCaps/>
        </w:rPr>
        <w:tab/>
      </w:r>
      <w:r>
        <w:t>pair-female.friend</w:t>
      </w:r>
      <w:r>
        <w:rPr>
          <w:smallCaps/>
        </w:rPr>
        <w:tab/>
        <w:t>c</w:t>
      </w:r>
      <w:r>
        <w:rPr>
          <w:smallCaps/>
        </w:rPr>
        <w:tab/>
        <w:t>af</w:t>
      </w:r>
      <w:r>
        <w:t>-</w:t>
      </w:r>
      <w:r>
        <w:rPr>
          <w:smallCaps/>
        </w:rPr>
        <w:t>red</w:t>
      </w:r>
      <w:r>
        <w:t>=pound</w:t>
      </w:r>
      <w:r>
        <w:tab/>
      </w:r>
      <w:r>
        <w:rPr>
          <w:smallCaps/>
        </w:rPr>
        <w:t>loc</w:t>
      </w:r>
      <w:r>
        <w:tab/>
      </w:r>
      <w:r>
        <w:rPr>
          <w:smallCaps/>
        </w:rPr>
        <w:t>red</w:t>
      </w:r>
      <w:r>
        <w:t>-above</w:t>
      </w:r>
      <w:r w:rsidR="00090490">
        <w:tab/>
      </w:r>
      <w:r w:rsidR="00090490">
        <w:rPr>
          <w:smallCaps/>
        </w:rPr>
        <w:t>obl</w:t>
      </w:r>
      <w:r w:rsidR="00090490">
        <w:tab/>
      </w:r>
      <w:r w:rsidR="00090490">
        <w:rPr>
          <w:smallCaps/>
        </w:rPr>
        <w:t>perf</w:t>
      </w:r>
      <w:r w:rsidR="00090490">
        <w:t>=roof-</w:t>
      </w:r>
      <w:r w:rsidR="00090490">
        <w:rPr>
          <w:smallCaps/>
        </w:rPr>
        <w:t>nom</w:t>
      </w:r>
    </w:p>
    <w:p w14:paraId="3A46E3D4" w14:textId="77777777" w:rsidR="00800AD8" w:rsidRDefault="00800AD8">
      <w:pPr>
        <w:pStyle w:val="InterlineFree"/>
      </w:pPr>
      <w:r>
        <w:t>There were women friends pounding grain up on a roof.</w:t>
      </w:r>
    </w:p>
    <w:p w14:paraId="4C9F018C" w14:textId="77777777" w:rsidR="00800AD8" w:rsidRDefault="00DC1AE0" w:rsidP="00A57A30">
      <w:pPr>
        <w:pStyle w:val="InterlineText"/>
        <w:tabs>
          <w:tab w:val="left" w:pos="533"/>
          <w:tab w:val="left" w:pos="1202"/>
          <w:tab w:val="left" w:pos="2426"/>
          <w:tab w:val="left" w:pos="3290"/>
          <w:tab w:val="left" w:pos="3554"/>
          <w:tab w:val="left" w:pos="5348"/>
          <w:tab w:val="left" w:pos="6152"/>
          <w:tab w:val="left" w:pos="7016"/>
          <w:tab w:val="left" w:pos="7280"/>
        </w:tabs>
      </w:pPr>
      <w:r w:rsidRPr="003A1D48">
        <w:rPr>
          <w:rStyle w:val="InterlineTextNumChar"/>
        </w:rPr>
        <w:t>002</w:t>
      </w:r>
      <w:r w:rsidR="00800AD8">
        <w:tab/>
        <w:t>manu</w:t>
      </w:r>
      <w:r w:rsidR="00800AD8">
        <w:tab/>
        <w:t>îateku</w:t>
      </w:r>
      <w:r w:rsidR="00800AD8">
        <w:tab/>
        <w:t>aravats</w:t>
      </w:r>
      <w:r w:rsidR="00800AD8">
        <w:tab/>
        <w:t>a</w:t>
      </w:r>
      <w:r w:rsidR="00800AD8">
        <w:tab/>
        <w:t>kalevelevan;</w:t>
      </w:r>
      <w:r w:rsidR="00800AD8">
        <w:tab/>
        <w:t>saqetju</w:t>
      </w:r>
      <w:r w:rsidR="00800AD8">
        <w:tab/>
        <w:t>aravats</w:t>
      </w:r>
      <w:r w:rsidR="00800AD8">
        <w:tab/>
        <w:t>a</w:t>
      </w:r>
      <w:r w:rsidR="00A57A30">
        <w:tab/>
        <w:t>qadaw.</w:t>
      </w:r>
    </w:p>
    <w:p w14:paraId="0B0B4748" w14:textId="77777777" w:rsidR="00800AD8" w:rsidRDefault="00800AD8" w:rsidP="00A57A30">
      <w:pPr>
        <w:pStyle w:val="InterlineGlossWithTrans"/>
        <w:tabs>
          <w:tab w:val="left" w:pos="533"/>
          <w:tab w:val="left" w:pos="1202"/>
          <w:tab w:val="left" w:pos="2426"/>
          <w:tab w:val="left" w:pos="3290"/>
          <w:tab w:val="left" w:pos="3554"/>
          <w:tab w:val="left" w:pos="5348"/>
          <w:tab w:val="left" w:pos="6152"/>
          <w:tab w:val="left" w:pos="7016"/>
          <w:tab w:val="left" w:pos="7280"/>
        </w:tabs>
      </w:pPr>
      <w:r>
        <w:tab/>
        <w:t>manu</w:t>
      </w:r>
      <w:r>
        <w:tab/>
        <w:t>îa-teku</w:t>
      </w:r>
      <w:r>
        <w:tab/>
        <w:t>a-ravats</w:t>
      </w:r>
      <w:r>
        <w:tab/>
        <w:t>a</w:t>
      </w:r>
      <w:r>
        <w:tab/>
        <w:t>ka-levelev-an</w:t>
      </w:r>
      <w:r>
        <w:tab/>
        <w:t>saqetju</w:t>
      </w:r>
      <w:r>
        <w:tab/>
        <w:t>a-ravats</w:t>
      </w:r>
      <w:r>
        <w:tab/>
        <w:t>a</w:t>
      </w:r>
      <w:r w:rsidR="00A57A30">
        <w:tab/>
        <w:t>qadaw</w:t>
      </w:r>
    </w:p>
    <w:p w14:paraId="4ABA4C74" w14:textId="77777777" w:rsidR="00800AD8" w:rsidRDefault="00800AD8" w:rsidP="00A57A30">
      <w:pPr>
        <w:pStyle w:val="InterlineTrans"/>
        <w:tabs>
          <w:tab w:val="left" w:pos="533"/>
          <w:tab w:val="left" w:pos="1202"/>
          <w:tab w:val="left" w:pos="2426"/>
          <w:tab w:val="left" w:pos="3290"/>
          <w:tab w:val="left" w:pos="3554"/>
          <w:tab w:val="left" w:pos="5348"/>
          <w:tab w:val="left" w:pos="6152"/>
          <w:tab w:val="left" w:pos="7016"/>
          <w:tab w:val="left" w:pos="7280"/>
        </w:tabs>
        <w:rPr>
          <w:smallCaps/>
        </w:rPr>
      </w:pPr>
      <w:r>
        <w:tab/>
        <w:t>then</w:t>
      </w:r>
      <w:r>
        <w:tab/>
        <w:t>really-down</w:t>
      </w:r>
      <w:r>
        <w:tab/>
      </w:r>
      <w:r>
        <w:rPr>
          <w:smallCaps/>
        </w:rPr>
        <w:t>c-</w:t>
      </w:r>
      <w:r>
        <w:t>true</w:t>
      </w:r>
      <w:r>
        <w:rPr>
          <w:smallCaps/>
        </w:rPr>
        <w:tab/>
        <w:t>c</w:t>
      </w:r>
      <w:r>
        <w:rPr>
          <w:smallCaps/>
        </w:rPr>
        <w:tab/>
      </w:r>
      <w:r>
        <w:t>main-dazzle-</w:t>
      </w:r>
      <w:r>
        <w:rPr>
          <w:smallCaps/>
        </w:rPr>
        <w:t>nom</w:t>
      </w:r>
      <w:r>
        <w:tab/>
        <w:t>painful</w:t>
      </w:r>
      <w:r>
        <w:tab/>
      </w:r>
      <w:r>
        <w:rPr>
          <w:smallCaps/>
        </w:rPr>
        <w:t>c-</w:t>
      </w:r>
      <w:r>
        <w:t>true</w:t>
      </w:r>
      <w:r>
        <w:rPr>
          <w:smallCaps/>
        </w:rPr>
        <w:tab/>
        <w:t>c</w:t>
      </w:r>
      <w:r w:rsidR="00A57A30">
        <w:tab/>
        <w:t>sun</w:t>
      </w:r>
    </w:p>
    <w:p w14:paraId="6813D9ED" w14:textId="77777777" w:rsidR="00800AD8" w:rsidRDefault="00800AD8" w:rsidP="00A57A30">
      <w:pPr>
        <w:pStyle w:val="InterlineFreeCommentFollows"/>
      </w:pPr>
      <w:r>
        <w:t>The sky was very low, and the suns’ heat was very painful.</w:t>
      </w:r>
    </w:p>
    <w:p w14:paraId="5C9C467E" w14:textId="77777777" w:rsidR="00800AD8" w:rsidRDefault="00A57A30" w:rsidP="00A57A30">
      <w:pPr>
        <w:pStyle w:val="CommentLastWithHalfSpace"/>
      </w:pPr>
      <w:r>
        <w:t>[</w:t>
      </w:r>
      <w:r w:rsidR="00800AD8" w:rsidRPr="00A57A30">
        <w:rPr>
          <w:rStyle w:val="VernacularText"/>
        </w:rPr>
        <w:t>îateku</w:t>
      </w:r>
      <w:r w:rsidR="00800AD8">
        <w:t xml:space="preserve">: </w:t>
      </w:r>
      <w:r>
        <w:t>should be</w:t>
      </w:r>
      <w:r w:rsidR="00800AD8">
        <w:t xml:space="preserve"> </w:t>
      </w:r>
      <w:r w:rsidR="00800AD8" w:rsidRPr="00A57A30">
        <w:rPr>
          <w:rStyle w:val="VernacularText"/>
        </w:rPr>
        <w:t>îe-t</w:t>
      </w:r>
      <w:r w:rsidRPr="00A57A30">
        <w:rPr>
          <w:rStyle w:val="VernacularText"/>
        </w:rPr>
        <w:t>eku</w:t>
      </w:r>
      <w:r>
        <w:t>?]</w:t>
      </w:r>
    </w:p>
    <w:p w14:paraId="7249311A" w14:textId="77777777" w:rsidR="00800AD8" w:rsidRDefault="00DC1AE0" w:rsidP="00A57A30">
      <w:pPr>
        <w:pStyle w:val="InterlineText"/>
        <w:tabs>
          <w:tab w:val="left" w:pos="533"/>
          <w:tab w:val="left" w:pos="1022"/>
          <w:tab w:val="left" w:pos="2231"/>
          <w:tab w:val="left" w:pos="2915"/>
          <w:tab w:val="left" w:pos="4739"/>
          <w:tab w:val="left" w:pos="5333"/>
          <w:tab w:val="left" w:pos="6137"/>
          <w:tab w:val="left" w:pos="7001"/>
          <w:tab w:val="left" w:pos="7265"/>
        </w:tabs>
      </w:pPr>
      <w:r w:rsidRPr="003A1D48">
        <w:rPr>
          <w:rStyle w:val="InterlineTextNumChar"/>
        </w:rPr>
        <w:t>003</w:t>
      </w:r>
      <w:r w:rsidR="00800AD8">
        <w:tab/>
        <w:t>qau</w:t>
      </w:r>
      <w:r w:rsidR="00800AD8">
        <w:tab/>
        <w:t>maîavar</w:t>
      </w:r>
      <w:r w:rsidR="00800AD8">
        <w:tab/>
        <w:t>azua</w:t>
      </w:r>
      <w:r w:rsidR="00800AD8">
        <w:tab/>
        <w:t>mare÷ava:</w:t>
      </w:r>
      <w:r w:rsidR="00800AD8">
        <w:tab/>
        <w:t>“aku</w:t>
      </w:r>
      <w:r w:rsidR="00800AD8">
        <w:tab/>
        <w:t>saqetju</w:t>
      </w:r>
      <w:r w:rsidR="00800AD8">
        <w:tab/>
        <w:t>aravats</w:t>
      </w:r>
      <w:r w:rsidR="00A57A30">
        <w:tab/>
        <w:t>a</w:t>
      </w:r>
      <w:r w:rsidR="00A57A30">
        <w:tab/>
        <w:t>qadaw?</w:t>
      </w:r>
    </w:p>
    <w:p w14:paraId="7CEDB0C5" w14:textId="77777777" w:rsidR="00800AD8" w:rsidRDefault="00800AD8" w:rsidP="00A57A30">
      <w:pPr>
        <w:pStyle w:val="InterlineGlossWithTrans"/>
        <w:tabs>
          <w:tab w:val="left" w:pos="533"/>
          <w:tab w:val="left" w:pos="1022"/>
          <w:tab w:val="left" w:pos="2231"/>
          <w:tab w:val="left" w:pos="2915"/>
          <w:tab w:val="left" w:pos="4739"/>
          <w:tab w:val="left" w:pos="5333"/>
          <w:tab w:val="left" w:pos="6137"/>
          <w:tab w:val="left" w:pos="7001"/>
          <w:tab w:val="left" w:pos="7265"/>
        </w:tabs>
      </w:pPr>
      <w:r>
        <w:tab/>
        <w:t>qau</w:t>
      </w:r>
      <w:r>
        <w:tab/>
        <w:t>ma-îavar</w:t>
      </w:r>
      <w:r>
        <w:tab/>
        <w:t>a-zua</w:t>
      </w:r>
      <w:r>
        <w:tab/>
        <w:t>mare-÷ava</w:t>
      </w:r>
      <w:r>
        <w:tab/>
        <w:t>aku</w:t>
      </w:r>
      <w:r>
        <w:tab/>
        <w:t>saqetju</w:t>
      </w:r>
      <w:r>
        <w:tab/>
        <w:t>a-ravats</w:t>
      </w:r>
      <w:r w:rsidR="00A57A30">
        <w:tab/>
        <w:t>a</w:t>
      </w:r>
      <w:r w:rsidR="00A57A30">
        <w:tab/>
        <w:t>qadaw</w:t>
      </w:r>
    </w:p>
    <w:p w14:paraId="45A37F5C" w14:textId="77777777" w:rsidR="00800AD8" w:rsidRDefault="00800AD8" w:rsidP="00A57A30">
      <w:pPr>
        <w:pStyle w:val="InterlineTrans"/>
        <w:tabs>
          <w:tab w:val="left" w:pos="533"/>
          <w:tab w:val="left" w:pos="1022"/>
          <w:tab w:val="left" w:pos="2231"/>
          <w:tab w:val="left" w:pos="2915"/>
          <w:tab w:val="left" w:pos="4739"/>
          <w:tab w:val="left" w:pos="5333"/>
          <w:tab w:val="left" w:pos="6137"/>
          <w:tab w:val="left" w:pos="7001"/>
          <w:tab w:val="left" w:pos="7265"/>
        </w:tabs>
      </w:pPr>
      <w:r>
        <w:tab/>
        <w:t>so</w:t>
      </w:r>
      <w:r>
        <w:tab/>
      </w:r>
      <w:r>
        <w:rPr>
          <w:smallCaps/>
        </w:rPr>
        <w:t>stat</w:t>
      </w:r>
      <w:r>
        <w:t>-speak</w:t>
      </w:r>
      <w:r>
        <w:tab/>
      </w:r>
      <w:r>
        <w:rPr>
          <w:smallCaps/>
        </w:rPr>
        <w:t>c-</w:t>
      </w:r>
      <w:r>
        <w:t>that</w:t>
      </w:r>
      <w:r>
        <w:tab/>
        <w:t>pair-female.friend</w:t>
      </w:r>
      <w:r>
        <w:tab/>
        <w:t>why</w:t>
      </w:r>
      <w:r>
        <w:tab/>
        <w:t>painful</w:t>
      </w:r>
      <w:r>
        <w:tab/>
      </w:r>
      <w:r>
        <w:rPr>
          <w:smallCaps/>
        </w:rPr>
        <w:t>c-</w:t>
      </w:r>
      <w:r>
        <w:t>true</w:t>
      </w:r>
      <w:r w:rsidR="00A57A30">
        <w:rPr>
          <w:smallCaps/>
        </w:rPr>
        <w:tab/>
        <w:t>c</w:t>
      </w:r>
      <w:r w:rsidR="00A57A30">
        <w:rPr>
          <w:smallCaps/>
        </w:rPr>
        <w:tab/>
      </w:r>
      <w:r w:rsidR="00A57A30">
        <w:t>sun</w:t>
      </w:r>
    </w:p>
    <w:p w14:paraId="2C59C7C3" w14:textId="77777777" w:rsidR="00800AD8" w:rsidRDefault="00800AD8">
      <w:pPr>
        <w:pStyle w:val="InterlineFree"/>
      </w:pPr>
      <w:r>
        <w:t>The women said to one another: “Why is the suns’ heat very painful?</w:t>
      </w:r>
    </w:p>
    <w:p w14:paraId="0B51476E" w14:textId="77777777" w:rsidR="00800AD8" w:rsidRDefault="00DC1AE0" w:rsidP="00A57A30">
      <w:pPr>
        <w:pStyle w:val="InterlineText"/>
        <w:tabs>
          <w:tab w:val="left" w:pos="533"/>
          <w:tab w:val="left" w:pos="1952"/>
          <w:tab w:val="left" w:pos="2456"/>
          <w:tab w:val="left" w:pos="3320"/>
          <w:tab w:val="left" w:pos="4514"/>
          <w:tab w:val="left" w:pos="5018"/>
          <w:tab w:val="left" w:pos="5882"/>
          <w:tab w:val="left" w:pos="6356"/>
        </w:tabs>
      </w:pPr>
      <w:r w:rsidRPr="003A1D48">
        <w:rPr>
          <w:rStyle w:val="InterlineTextNumChar"/>
        </w:rPr>
        <w:t>004</w:t>
      </w:r>
      <w:r w:rsidR="00800AD8">
        <w:tab/>
        <w:t>paulan</w:t>
      </w:r>
      <w:r w:rsidR="00800AD8">
        <w:tab/>
        <w:t>tu</w:t>
      </w:r>
      <w:r w:rsidR="00800AD8">
        <w:tab/>
        <w:t>tja</w:t>
      </w:r>
      <w:r w:rsidR="00800AD8">
        <w:tab/>
        <w:t>tsektseken</w:t>
      </w:r>
      <w:r w:rsidR="00800AD8">
        <w:tab/>
        <w:t>tua</w:t>
      </w:r>
      <w:r w:rsidR="00800AD8">
        <w:tab/>
        <w:t>qaselu,”</w:t>
      </w:r>
      <w:r w:rsidR="00800AD8">
        <w:tab/>
        <w:t>aya</w:t>
      </w:r>
      <w:r w:rsidR="00A57A30">
        <w:tab/>
        <w:t>matsidiî.</w:t>
      </w:r>
    </w:p>
    <w:p w14:paraId="482DF44B" w14:textId="77777777" w:rsidR="00800AD8" w:rsidRDefault="00800AD8" w:rsidP="00A57A30">
      <w:pPr>
        <w:pStyle w:val="InterlineGlossWithTrans"/>
        <w:tabs>
          <w:tab w:val="left" w:pos="533"/>
          <w:tab w:val="left" w:pos="1952"/>
          <w:tab w:val="left" w:pos="2456"/>
          <w:tab w:val="left" w:pos="3320"/>
          <w:tab w:val="left" w:pos="4514"/>
          <w:tab w:val="left" w:pos="5018"/>
          <w:tab w:val="left" w:pos="5882"/>
          <w:tab w:val="left" w:pos="6356"/>
        </w:tabs>
      </w:pPr>
      <w:r>
        <w:tab/>
        <w:t>pa-ula-an</w:t>
      </w:r>
      <w:r>
        <w:tab/>
        <w:t>tu</w:t>
      </w:r>
      <w:r>
        <w:tab/>
        <w:t>tja</w:t>
      </w:r>
      <w:r>
        <w:tab/>
        <w:t>tsektsek-en</w:t>
      </w:r>
      <w:r>
        <w:tab/>
        <w:t>tua</w:t>
      </w:r>
      <w:r>
        <w:tab/>
        <w:t>qaselu</w:t>
      </w:r>
      <w:r>
        <w:tab/>
        <w:t>aya</w:t>
      </w:r>
      <w:r w:rsidR="00A57A30">
        <w:tab/>
        <w:t>ma-tsidiî</w:t>
      </w:r>
    </w:p>
    <w:p w14:paraId="2601B6F7" w14:textId="77777777" w:rsidR="00800AD8" w:rsidRDefault="00800AD8" w:rsidP="00A57A30">
      <w:pPr>
        <w:pStyle w:val="InterlineTrans"/>
        <w:tabs>
          <w:tab w:val="left" w:pos="533"/>
          <w:tab w:val="left" w:pos="1952"/>
          <w:tab w:val="left" w:pos="2456"/>
          <w:tab w:val="left" w:pos="3320"/>
          <w:tab w:val="left" w:pos="4514"/>
          <w:tab w:val="left" w:pos="5018"/>
          <w:tab w:val="left" w:pos="5882"/>
          <w:tab w:val="left" w:pos="6356"/>
        </w:tabs>
      </w:pPr>
      <w:r>
        <w:tab/>
        <w:t>cause-lack-</w:t>
      </w:r>
      <w:r>
        <w:rPr>
          <w:smallCaps/>
        </w:rPr>
        <w:t>lf</w:t>
      </w:r>
      <w:r>
        <w:tab/>
      </w:r>
      <w:r>
        <w:rPr>
          <w:smallCaps/>
        </w:rPr>
        <w:t>obl</w:t>
      </w:r>
      <w:r>
        <w:tab/>
        <w:t>we(</w:t>
      </w:r>
      <w:r>
        <w:rPr>
          <w:smallCaps/>
        </w:rPr>
        <w:t>inc</w:t>
      </w:r>
      <w:r>
        <w:t>)</w:t>
      </w:r>
      <w:r>
        <w:tab/>
        <w:t>stake-</w:t>
      </w:r>
      <w:r>
        <w:rPr>
          <w:smallCaps/>
        </w:rPr>
        <w:t>pf</w:t>
      </w:r>
      <w:r>
        <w:tab/>
      </w:r>
      <w:r>
        <w:rPr>
          <w:smallCaps/>
        </w:rPr>
        <w:t>obl</w:t>
      </w:r>
      <w:r>
        <w:tab/>
        <w:t>pestle</w:t>
      </w:r>
      <w:r>
        <w:tab/>
        <w:t>say</w:t>
      </w:r>
      <w:r w:rsidR="00A57A30">
        <w:tab/>
      </w:r>
      <w:r w:rsidR="00A57A30">
        <w:rPr>
          <w:smallCaps/>
        </w:rPr>
        <w:t>num</w:t>
      </w:r>
      <w:r w:rsidR="00A57A30">
        <w:t>-alone</w:t>
      </w:r>
    </w:p>
    <w:p w14:paraId="2AD4F3C7" w14:textId="77777777" w:rsidR="00800AD8" w:rsidRDefault="00800AD8">
      <w:pPr>
        <w:pStyle w:val="InterlineFree"/>
      </w:pPr>
      <w:r>
        <w:t>There’s the danger of our striking them with our pestles,” said one.</w:t>
      </w:r>
    </w:p>
    <w:p w14:paraId="4698EF29" w14:textId="77777777" w:rsidR="00800AD8" w:rsidRDefault="00DC1AE0" w:rsidP="00A57A30">
      <w:pPr>
        <w:pStyle w:val="InterlineText"/>
        <w:tabs>
          <w:tab w:val="left" w:pos="533"/>
          <w:tab w:val="left" w:pos="1352"/>
          <w:tab w:val="left" w:pos="2111"/>
          <w:tab w:val="left" w:pos="2375"/>
        </w:tabs>
      </w:pPr>
      <w:r w:rsidRPr="003A1D48">
        <w:rPr>
          <w:rStyle w:val="InterlineTextNumChar"/>
        </w:rPr>
        <w:t>005</w:t>
      </w:r>
      <w:r w:rsidR="00800AD8">
        <w:tab/>
        <w:t>mintu</w:t>
      </w:r>
      <w:r w:rsidR="00800AD8">
        <w:tab/>
        <w:t>sipalut</w:t>
      </w:r>
      <w:r w:rsidR="00800AD8">
        <w:tab/>
        <w:t>a</w:t>
      </w:r>
      <w:r w:rsidR="00800AD8">
        <w:tab/>
        <w:t>tsemektsek.</w:t>
      </w:r>
    </w:p>
    <w:p w14:paraId="741BD7E0" w14:textId="77777777" w:rsidR="00800AD8" w:rsidRDefault="00800AD8" w:rsidP="00A57A30">
      <w:pPr>
        <w:pStyle w:val="InterlineGlossWithTrans"/>
        <w:tabs>
          <w:tab w:val="left" w:pos="533"/>
          <w:tab w:val="left" w:pos="1352"/>
          <w:tab w:val="left" w:pos="2111"/>
          <w:tab w:val="left" w:pos="2375"/>
        </w:tabs>
      </w:pPr>
      <w:r>
        <w:tab/>
        <w:t>mintu</w:t>
      </w:r>
      <w:r>
        <w:tab/>
        <w:t>sipalut</w:t>
      </w:r>
      <w:r>
        <w:tab/>
        <w:t>a</w:t>
      </w:r>
      <w:r>
        <w:tab/>
        <w:t>em=tsektsek</w:t>
      </w:r>
    </w:p>
    <w:p w14:paraId="6B35A05D" w14:textId="77777777" w:rsidR="00800AD8" w:rsidRDefault="00800AD8" w:rsidP="00B76180">
      <w:pPr>
        <w:pStyle w:val="InterlineTrans"/>
        <w:tabs>
          <w:tab w:val="left" w:pos="533"/>
          <w:tab w:val="left" w:pos="1352"/>
          <w:tab w:val="left" w:pos="2111"/>
          <w:tab w:val="left" w:pos="2375"/>
          <w:tab w:val="right" w:pos="8789"/>
        </w:tabs>
      </w:pPr>
      <w:r>
        <w:tab/>
        <w:t>sudden</w:t>
      </w:r>
      <w:r>
        <w:tab/>
        <w:t>really</w:t>
      </w:r>
      <w:r>
        <w:rPr>
          <w:smallCaps/>
        </w:rPr>
        <w:tab/>
        <w:t>c</w:t>
      </w:r>
      <w:r>
        <w:rPr>
          <w:smallCaps/>
        </w:rPr>
        <w:tab/>
        <w:t>af</w:t>
      </w:r>
      <w:r>
        <w:t>=stake</w:t>
      </w:r>
      <w:r w:rsidR="00A57A30">
        <w:tab/>
        <w:t>Then they really did strike them,</w:t>
      </w:r>
    </w:p>
    <w:p w14:paraId="0355F086" w14:textId="77777777" w:rsidR="00800AD8" w:rsidRDefault="00A57A30" w:rsidP="00A57A30">
      <w:pPr>
        <w:pStyle w:val="CommentLastWithHalfSpace"/>
      </w:pPr>
      <w:r>
        <w:t>[</w:t>
      </w:r>
      <w:r w:rsidR="00800AD8" w:rsidRPr="00A57A30">
        <w:rPr>
          <w:rStyle w:val="VernacularText"/>
        </w:rPr>
        <w:t>sipalut</w:t>
      </w:r>
      <w:r w:rsidR="00800AD8">
        <w:t xml:space="preserve">: </w:t>
      </w:r>
      <w:r>
        <w:t xml:space="preserve">should be </w:t>
      </w:r>
      <w:r w:rsidR="00800AD8" w:rsidRPr="00A57A30">
        <w:rPr>
          <w:rStyle w:val="VernacularText"/>
        </w:rPr>
        <w:t>siparut</w:t>
      </w:r>
      <w:r>
        <w:t>?]</w:t>
      </w:r>
    </w:p>
    <w:p w14:paraId="12F8E4FA" w14:textId="77777777" w:rsidR="00800AD8" w:rsidRDefault="00DC1AE0" w:rsidP="00A57A30">
      <w:pPr>
        <w:pStyle w:val="InterlineText"/>
        <w:tabs>
          <w:tab w:val="left" w:pos="533"/>
          <w:tab w:val="left" w:pos="1022"/>
          <w:tab w:val="left" w:pos="2876"/>
          <w:tab w:val="left" w:pos="3140"/>
          <w:tab w:val="left" w:pos="3899"/>
          <w:tab w:val="left" w:pos="4163"/>
        </w:tabs>
      </w:pPr>
      <w:r w:rsidRPr="003A1D48">
        <w:rPr>
          <w:rStyle w:val="InterlineTextNumChar"/>
        </w:rPr>
        <w:t>006</w:t>
      </w:r>
      <w:r w:rsidR="00800AD8">
        <w:tab/>
        <w:t>qau</w:t>
      </w:r>
      <w:r w:rsidR="00800AD8">
        <w:tab/>
        <w:t>mavutsanga</w:t>
      </w:r>
      <w:r w:rsidR="00800AD8">
        <w:tab/>
        <w:t>a</w:t>
      </w:r>
      <w:r w:rsidR="00800AD8">
        <w:tab/>
        <w:t>qadaw</w:t>
      </w:r>
      <w:r w:rsidR="00800AD8">
        <w:tab/>
        <w:t>a</w:t>
      </w:r>
      <w:r w:rsidR="00800AD8">
        <w:tab/>
        <w:t>ita.</w:t>
      </w:r>
    </w:p>
    <w:p w14:paraId="7175094F" w14:textId="77777777" w:rsidR="00800AD8" w:rsidRDefault="00800AD8" w:rsidP="00A57A30">
      <w:pPr>
        <w:pStyle w:val="InterlineGlossWithTrans"/>
        <w:tabs>
          <w:tab w:val="left" w:pos="533"/>
          <w:tab w:val="left" w:pos="1022"/>
          <w:tab w:val="left" w:pos="2876"/>
          <w:tab w:val="left" w:pos="3140"/>
          <w:tab w:val="left" w:pos="3899"/>
          <w:tab w:val="left" w:pos="4163"/>
        </w:tabs>
      </w:pPr>
      <w:r>
        <w:tab/>
        <w:t>qau</w:t>
      </w:r>
      <w:r>
        <w:tab/>
        <w:t>ma-vutsa-anga</w:t>
      </w:r>
      <w:r>
        <w:tab/>
        <w:t>a</w:t>
      </w:r>
      <w:r>
        <w:tab/>
        <w:t>qadaw</w:t>
      </w:r>
      <w:r>
        <w:tab/>
        <w:t>a</w:t>
      </w:r>
      <w:r>
        <w:tab/>
        <w:t>ita</w:t>
      </w:r>
    </w:p>
    <w:p w14:paraId="31F30846" w14:textId="77777777" w:rsidR="00800AD8" w:rsidRDefault="00800AD8" w:rsidP="00B76180">
      <w:pPr>
        <w:pStyle w:val="InterlineTransNoFree"/>
        <w:tabs>
          <w:tab w:val="left" w:pos="1022"/>
          <w:tab w:val="left" w:pos="2876"/>
          <w:tab w:val="left" w:pos="3140"/>
          <w:tab w:val="left" w:pos="3899"/>
          <w:tab w:val="left" w:pos="4163"/>
          <w:tab w:val="right" w:pos="8789"/>
        </w:tabs>
      </w:pPr>
      <w:r>
        <w:tab/>
        <w:t>so</w:t>
      </w:r>
      <w:r>
        <w:tab/>
      </w:r>
      <w:r>
        <w:rPr>
          <w:smallCaps/>
        </w:rPr>
        <w:t>stat</w:t>
      </w:r>
      <w:r w:rsidR="00A57A30">
        <w:t>-blind-</w:t>
      </w:r>
      <w:r>
        <w:t>indeed</w:t>
      </w:r>
      <w:r>
        <w:rPr>
          <w:smallCaps/>
        </w:rPr>
        <w:tab/>
        <w:t>c</w:t>
      </w:r>
      <w:r>
        <w:rPr>
          <w:smallCaps/>
        </w:rPr>
        <w:tab/>
      </w:r>
      <w:r>
        <w:t>sun</w:t>
      </w:r>
      <w:r>
        <w:rPr>
          <w:smallCaps/>
        </w:rPr>
        <w:tab/>
        <w:t>c</w:t>
      </w:r>
      <w:r>
        <w:rPr>
          <w:smallCaps/>
        </w:rPr>
        <w:tab/>
      </w:r>
      <w:r>
        <w:t>one</w:t>
      </w:r>
      <w:r w:rsidR="00A57A30">
        <w:tab/>
        <w:t>and one sun went blind.</w:t>
      </w:r>
    </w:p>
    <w:p w14:paraId="5391208C" w14:textId="77777777" w:rsidR="00800AD8" w:rsidRDefault="00DC1AE0" w:rsidP="00A57A30">
      <w:pPr>
        <w:pStyle w:val="InterlineText"/>
        <w:tabs>
          <w:tab w:val="left" w:pos="533"/>
          <w:tab w:val="left" w:pos="1172"/>
          <w:tab w:val="left" w:pos="1946"/>
          <w:tab w:val="left" w:pos="2630"/>
        </w:tabs>
      </w:pPr>
      <w:r w:rsidRPr="003A1D48">
        <w:rPr>
          <w:rStyle w:val="InterlineTextNumChar"/>
        </w:rPr>
        <w:t>007</w:t>
      </w:r>
      <w:r w:rsidR="00800AD8">
        <w:tab/>
        <w:t>avan</w:t>
      </w:r>
      <w:r w:rsidR="00800AD8">
        <w:tab/>
        <w:t>anga</w:t>
      </w:r>
      <w:r w:rsidR="00800AD8">
        <w:tab/>
        <w:t>azua</w:t>
      </w:r>
      <w:r w:rsidR="00800AD8">
        <w:tab/>
        <w:t>qiîas.</w:t>
      </w:r>
    </w:p>
    <w:p w14:paraId="019A80C4" w14:textId="77777777" w:rsidR="00800AD8" w:rsidRDefault="00800AD8" w:rsidP="00A57A30">
      <w:pPr>
        <w:pStyle w:val="InterlineGlossWithTrans"/>
        <w:tabs>
          <w:tab w:val="left" w:pos="533"/>
          <w:tab w:val="left" w:pos="1172"/>
          <w:tab w:val="left" w:pos="1946"/>
          <w:tab w:val="left" w:pos="2630"/>
        </w:tabs>
      </w:pPr>
      <w:r>
        <w:tab/>
        <w:t>avan</w:t>
      </w:r>
      <w:r>
        <w:tab/>
        <w:t>anga</w:t>
      </w:r>
      <w:r>
        <w:tab/>
        <w:t>a-zua</w:t>
      </w:r>
      <w:r>
        <w:tab/>
        <w:t>qiîas</w:t>
      </w:r>
    </w:p>
    <w:p w14:paraId="1F4A93E1" w14:textId="77777777" w:rsidR="00800AD8" w:rsidRDefault="00800AD8" w:rsidP="00B76180">
      <w:pPr>
        <w:pStyle w:val="InterlineTransNoFree"/>
        <w:tabs>
          <w:tab w:val="left" w:pos="1172"/>
          <w:tab w:val="left" w:pos="1946"/>
          <w:tab w:val="left" w:pos="2630"/>
          <w:tab w:val="right" w:pos="8789"/>
        </w:tabs>
      </w:pPr>
      <w:r>
        <w:tab/>
        <w:t>exact</w:t>
      </w:r>
      <w:r>
        <w:tab/>
        <w:t>indeed</w:t>
      </w:r>
      <w:r>
        <w:tab/>
      </w:r>
      <w:r>
        <w:rPr>
          <w:smallCaps/>
        </w:rPr>
        <w:t>c-</w:t>
      </w:r>
      <w:r>
        <w:t>that</w:t>
      </w:r>
      <w:r>
        <w:tab/>
        <w:t>moon</w:t>
      </w:r>
      <w:r w:rsidR="00A57A30">
        <w:tab/>
        <w:t>That is now the moon.</w:t>
      </w:r>
    </w:p>
    <w:p w14:paraId="0B17ECD1" w14:textId="77777777" w:rsidR="00800AD8" w:rsidRDefault="00DC1AE0" w:rsidP="00A57A30">
      <w:pPr>
        <w:pStyle w:val="InterlineText"/>
        <w:tabs>
          <w:tab w:val="left" w:pos="533"/>
          <w:tab w:val="left" w:pos="1022"/>
          <w:tab w:val="left" w:pos="2231"/>
          <w:tab w:val="left" w:pos="3005"/>
          <w:tab w:val="left" w:pos="3269"/>
          <w:tab w:val="left" w:pos="5063"/>
          <w:tab w:val="left" w:pos="5327"/>
        </w:tabs>
      </w:pPr>
      <w:r w:rsidRPr="003A1D48">
        <w:rPr>
          <w:rStyle w:val="InterlineTextNumChar"/>
        </w:rPr>
        <w:t>008</w:t>
      </w:r>
      <w:r w:rsidR="00800AD8">
        <w:tab/>
        <w:t>qau</w:t>
      </w:r>
      <w:r w:rsidR="00800AD8">
        <w:tab/>
        <w:t>tsalugtsug</w:t>
      </w:r>
      <w:r w:rsidR="00800AD8">
        <w:tab/>
        <w:t>anga</w:t>
      </w:r>
      <w:r w:rsidR="00800AD8">
        <w:tab/>
        <w:t>a</w:t>
      </w:r>
      <w:r w:rsidR="00800AD8">
        <w:tab/>
        <w:t>kalevelevan</w:t>
      </w:r>
      <w:r w:rsidR="00800AD8">
        <w:tab/>
        <w:t>a</w:t>
      </w:r>
      <w:r w:rsidR="00A57A30">
        <w:tab/>
        <w:t>îevavaw.</w:t>
      </w:r>
    </w:p>
    <w:p w14:paraId="2FE4D73F" w14:textId="77777777" w:rsidR="00800AD8" w:rsidRDefault="00800AD8" w:rsidP="00A57A30">
      <w:pPr>
        <w:pStyle w:val="InterlineGlossWithTrans"/>
        <w:tabs>
          <w:tab w:val="left" w:pos="533"/>
          <w:tab w:val="left" w:pos="1022"/>
          <w:tab w:val="left" w:pos="2231"/>
          <w:tab w:val="left" w:pos="3005"/>
          <w:tab w:val="left" w:pos="3269"/>
          <w:tab w:val="left" w:pos="5063"/>
          <w:tab w:val="left" w:pos="5327"/>
        </w:tabs>
      </w:pPr>
      <w:r>
        <w:tab/>
        <w:t>qau</w:t>
      </w:r>
      <w:r>
        <w:tab/>
        <w:t>al=tsugtsug</w:t>
      </w:r>
      <w:r>
        <w:tab/>
        <w:t>anga</w:t>
      </w:r>
      <w:r>
        <w:tab/>
        <w:t>a</w:t>
      </w:r>
      <w:r>
        <w:tab/>
        <w:t>ka-levelev-an</w:t>
      </w:r>
      <w:r>
        <w:tab/>
        <w:t>a</w:t>
      </w:r>
      <w:r w:rsidR="00A57A30">
        <w:tab/>
        <w:t>îe-va-vaw</w:t>
      </w:r>
    </w:p>
    <w:p w14:paraId="79224863" w14:textId="77777777" w:rsidR="00800AD8" w:rsidRDefault="00800AD8" w:rsidP="00A57A30">
      <w:pPr>
        <w:pStyle w:val="InterlineTrans"/>
        <w:tabs>
          <w:tab w:val="left" w:pos="533"/>
          <w:tab w:val="left" w:pos="1022"/>
          <w:tab w:val="left" w:pos="2231"/>
          <w:tab w:val="left" w:pos="3005"/>
          <w:tab w:val="left" w:pos="3269"/>
          <w:tab w:val="left" w:pos="5063"/>
          <w:tab w:val="left" w:pos="5327"/>
        </w:tabs>
        <w:rPr>
          <w:smallCaps/>
        </w:rPr>
      </w:pPr>
      <w:r>
        <w:tab/>
        <w:t>so</w:t>
      </w:r>
      <w:r>
        <w:tab/>
      </w:r>
      <w:r>
        <w:rPr>
          <w:smallCaps/>
        </w:rPr>
        <w:t>qal</w:t>
      </w:r>
      <w:r>
        <w:t>=bump</w:t>
      </w:r>
      <w:r>
        <w:tab/>
        <w:t>indeed</w:t>
      </w:r>
      <w:r>
        <w:rPr>
          <w:smallCaps/>
        </w:rPr>
        <w:tab/>
        <w:t>c</w:t>
      </w:r>
      <w:r>
        <w:rPr>
          <w:smallCaps/>
        </w:rPr>
        <w:tab/>
      </w:r>
      <w:r>
        <w:t>main-dazzle-</w:t>
      </w:r>
      <w:r>
        <w:rPr>
          <w:smallCaps/>
        </w:rPr>
        <w:t>nom</w:t>
      </w:r>
      <w:r>
        <w:rPr>
          <w:smallCaps/>
        </w:rPr>
        <w:tab/>
        <w:t>c</w:t>
      </w:r>
      <w:r w:rsidR="00A57A30">
        <w:tab/>
        <w:t>go.to-</w:t>
      </w:r>
      <w:r w:rsidR="00A57A30">
        <w:rPr>
          <w:smallCaps/>
        </w:rPr>
        <w:t>red</w:t>
      </w:r>
      <w:r w:rsidR="00A57A30">
        <w:t>-above</w:t>
      </w:r>
    </w:p>
    <w:p w14:paraId="334004E0" w14:textId="77777777" w:rsidR="00800AD8" w:rsidRDefault="00800AD8">
      <w:pPr>
        <w:pStyle w:val="InterlineFree"/>
      </w:pPr>
      <w:r>
        <w:t>And with a bump the sky went up.</w:t>
      </w:r>
    </w:p>
    <w:p w14:paraId="3A07CDD5" w14:textId="77777777" w:rsidR="00800AD8" w:rsidRDefault="00DC1AE0" w:rsidP="00A57A30">
      <w:pPr>
        <w:pStyle w:val="InterlineText"/>
        <w:tabs>
          <w:tab w:val="left" w:pos="533"/>
          <w:tab w:val="left" w:pos="1202"/>
          <w:tab w:val="left" w:pos="2261"/>
          <w:tab w:val="left" w:pos="2705"/>
          <w:tab w:val="left" w:pos="3044"/>
        </w:tabs>
      </w:pPr>
      <w:r w:rsidRPr="003A1D48">
        <w:rPr>
          <w:rStyle w:val="InterlineTextNumChar"/>
        </w:rPr>
        <w:t>009</w:t>
      </w:r>
      <w:r w:rsidR="00800AD8">
        <w:tab/>
        <w:t>manu</w:t>
      </w:r>
      <w:r w:rsidR="00800AD8">
        <w:tab/>
        <w:t>zemaing</w:t>
      </w:r>
      <w:r w:rsidR="00800AD8">
        <w:tab/>
        <w:t>ti</w:t>
      </w:r>
      <w:r w:rsidR="00800AD8">
        <w:tab/>
        <w:t>sa</w:t>
      </w:r>
      <w:r w:rsidR="00800AD8">
        <w:tab/>
        <w:t>Kidadaw.</w:t>
      </w:r>
    </w:p>
    <w:p w14:paraId="587030A8" w14:textId="77777777" w:rsidR="00800AD8" w:rsidRDefault="00800AD8" w:rsidP="00A57A30">
      <w:pPr>
        <w:pStyle w:val="InterlineGlossWithTrans"/>
        <w:tabs>
          <w:tab w:val="left" w:pos="533"/>
          <w:tab w:val="left" w:pos="1202"/>
          <w:tab w:val="left" w:pos="2261"/>
          <w:tab w:val="left" w:pos="2705"/>
          <w:tab w:val="left" w:pos="3044"/>
        </w:tabs>
      </w:pPr>
      <w:r>
        <w:tab/>
        <w:t>manu</w:t>
      </w:r>
      <w:r>
        <w:tab/>
        <w:t>em=zaing</w:t>
      </w:r>
      <w:r>
        <w:tab/>
        <w:t>ti</w:t>
      </w:r>
      <w:r>
        <w:tab/>
        <w:t>sa</w:t>
      </w:r>
      <w:r>
        <w:tab/>
        <w:t>Kidadaw</w:t>
      </w:r>
    </w:p>
    <w:p w14:paraId="6307736C" w14:textId="77777777" w:rsidR="00800AD8" w:rsidRDefault="00800AD8" w:rsidP="00B76180">
      <w:pPr>
        <w:pStyle w:val="InterlineTransNoFree"/>
        <w:tabs>
          <w:tab w:val="left" w:pos="1202"/>
          <w:tab w:val="left" w:pos="2261"/>
          <w:tab w:val="left" w:pos="2705"/>
          <w:tab w:val="left" w:pos="3044"/>
          <w:tab w:val="right" w:pos="8789"/>
        </w:tabs>
      </w:pPr>
      <w:r>
        <w:tab/>
        <w:t>then</w:t>
      </w:r>
      <w:r>
        <w:tab/>
      </w:r>
      <w:r>
        <w:rPr>
          <w:smallCaps/>
        </w:rPr>
        <w:t>af</w:t>
      </w:r>
      <w:r>
        <w:t>=call</w:t>
      </w:r>
      <w:r>
        <w:tab/>
      </w:r>
      <w:r>
        <w:rPr>
          <w:smallCaps/>
        </w:rPr>
        <w:t>f.h</w:t>
      </w:r>
      <w:r>
        <w:rPr>
          <w:smallCaps/>
        </w:rPr>
        <w:tab/>
        <w:t>h</w:t>
      </w:r>
      <w:r>
        <w:rPr>
          <w:smallCaps/>
        </w:rPr>
        <w:tab/>
      </w:r>
      <w:r>
        <w:t>(name)</w:t>
      </w:r>
      <w:r w:rsidR="00A57A30">
        <w:tab/>
        <w:t>Then Kidadaw cried out.</w:t>
      </w:r>
    </w:p>
    <w:p w14:paraId="2FE3E0A2" w14:textId="77777777" w:rsidR="00800AD8" w:rsidRDefault="00DC1AE0" w:rsidP="00A57A30">
      <w:pPr>
        <w:pStyle w:val="InterlineText"/>
        <w:tabs>
          <w:tab w:val="left" w:pos="533"/>
          <w:tab w:val="left" w:pos="1022"/>
          <w:tab w:val="left" w:pos="2066"/>
          <w:tab w:val="left" w:pos="2330"/>
        </w:tabs>
      </w:pPr>
      <w:r w:rsidRPr="003A1D48">
        <w:rPr>
          <w:rStyle w:val="InterlineTextNumChar"/>
        </w:rPr>
        <w:t>010</w:t>
      </w:r>
      <w:r w:rsidR="00800AD8">
        <w:tab/>
        <w:t>qau</w:t>
      </w:r>
      <w:r w:rsidR="00800AD8">
        <w:tab/>
        <w:t>marekutj</w:t>
      </w:r>
      <w:r w:rsidR="00800AD8">
        <w:tab/>
        <w:t>a</w:t>
      </w:r>
      <w:r w:rsidR="00800AD8">
        <w:tab/>
        <w:t>mare÷ava.</w:t>
      </w:r>
    </w:p>
    <w:p w14:paraId="542D7DFE" w14:textId="77777777" w:rsidR="00800AD8" w:rsidRDefault="00800AD8" w:rsidP="00A57A30">
      <w:pPr>
        <w:pStyle w:val="InterlineGlossWithTrans"/>
        <w:tabs>
          <w:tab w:val="left" w:pos="533"/>
          <w:tab w:val="left" w:pos="1022"/>
          <w:tab w:val="left" w:pos="2066"/>
          <w:tab w:val="left" w:pos="2330"/>
        </w:tabs>
      </w:pPr>
      <w:r>
        <w:tab/>
        <w:t>qau</w:t>
      </w:r>
      <w:r>
        <w:tab/>
        <w:t>ma-rekutj</w:t>
      </w:r>
      <w:r>
        <w:tab/>
        <w:t>a</w:t>
      </w:r>
      <w:r>
        <w:tab/>
        <w:t>mare-÷ava</w:t>
      </w:r>
    </w:p>
    <w:p w14:paraId="70475CA0" w14:textId="77777777" w:rsidR="00800AD8" w:rsidRDefault="00800AD8" w:rsidP="00B76180">
      <w:pPr>
        <w:pStyle w:val="InterlineTransNoFree"/>
        <w:tabs>
          <w:tab w:val="left" w:pos="1022"/>
          <w:tab w:val="left" w:pos="2066"/>
          <w:tab w:val="left" w:pos="2330"/>
          <w:tab w:val="right" w:pos="8789"/>
        </w:tabs>
      </w:pPr>
      <w:r>
        <w:tab/>
        <w:t>so</w:t>
      </w:r>
      <w:r>
        <w:tab/>
      </w:r>
      <w:r>
        <w:rPr>
          <w:smallCaps/>
        </w:rPr>
        <w:t>stat</w:t>
      </w:r>
      <w:r>
        <w:t>-fear</w:t>
      </w:r>
      <w:r>
        <w:rPr>
          <w:smallCaps/>
        </w:rPr>
        <w:tab/>
        <w:t>c</w:t>
      </w:r>
      <w:r>
        <w:rPr>
          <w:smallCaps/>
        </w:rPr>
        <w:tab/>
      </w:r>
      <w:r>
        <w:t>pair-female.friend</w:t>
      </w:r>
      <w:r w:rsidR="00A57A30">
        <w:tab/>
        <w:t>The women friends were afraid,</w:t>
      </w:r>
    </w:p>
    <w:p w14:paraId="7CB960C7" w14:textId="77777777" w:rsidR="00800AD8" w:rsidRDefault="00DC1AE0" w:rsidP="00A57A30">
      <w:pPr>
        <w:pStyle w:val="InterlineText"/>
        <w:tabs>
          <w:tab w:val="left" w:pos="533"/>
          <w:tab w:val="left" w:pos="1022"/>
          <w:tab w:val="left" w:pos="2036"/>
          <w:tab w:val="left" w:pos="2300"/>
          <w:tab w:val="left" w:pos="4124"/>
          <w:tab w:val="left" w:pos="4388"/>
          <w:tab w:val="left" w:pos="5132"/>
          <w:tab w:val="left" w:pos="6116"/>
          <w:tab w:val="left" w:pos="6725"/>
          <w:tab w:val="left" w:pos="7229"/>
        </w:tabs>
      </w:pPr>
      <w:r w:rsidRPr="003A1D48">
        <w:rPr>
          <w:rStyle w:val="InterlineTextNumChar"/>
        </w:rPr>
        <w:t>011</w:t>
      </w:r>
      <w:r w:rsidR="00800AD8">
        <w:tab/>
        <w:t>qau</w:t>
      </w:r>
      <w:r w:rsidR="00800AD8">
        <w:tab/>
        <w:t>mavilad</w:t>
      </w:r>
      <w:r w:rsidR="00800AD8">
        <w:tab/>
        <w:t>a</w:t>
      </w:r>
      <w:r w:rsidR="00800AD8">
        <w:tab/>
        <w:t>mare÷ava</w:t>
      </w:r>
      <w:r w:rsidR="00800AD8">
        <w:tab/>
        <w:t>a</w:t>
      </w:r>
      <w:r w:rsidR="00800AD8">
        <w:tab/>
        <w:t>sema</w:t>
      </w:r>
      <w:r w:rsidR="00800AD8">
        <w:tab/>
        <w:t>pasa</w:t>
      </w:r>
      <w:r w:rsidR="00A57A30">
        <w:tab/>
        <w:t>likuz</w:t>
      </w:r>
      <w:r w:rsidR="00A57A30">
        <w:tab/>
        <w:t>tua</w:t>
      </w:r>
      <w:r w:rsidR="00A57A30">
        <w:tab/>
        <w:t>vaqu.</w:t>
      </w:r>
    </w:p>
    <w:p w14:paraId="6EC2BFD4" w14:textId="77777777" w:rsidR="00800AD8" w:rsidRDefault="00800AD8" w:rsidP="00A57A30">
      <w:pPr>
        <w:pStyle w:val="InterlineGlossWithTrans"/>
        <w:tabs>
          <w:tab w:val="left" w:pos="533"/>
          <w:tab w:val="left" w:pos="1022"/>
          <w:tab w:val="left" w:pos="2036"/>
          <w:tab w:val="left" w:pos="2300"/>
          <w:tab w:val="left" w:pos="4124"/>
          <w:tab w:val="left" w:pos="4388"/>
          <w:tab w:val="left" w:pos="5132"/>
          <w:tab w:val="left" w:pos="6116"/>
          <w:tab w:val="left" w:pos="6725"/>
          <w:tab w:val="left" w:pos="7229"/>
        </w:tabs>
      </w:pPr>
      <w:r>
        <w:tab/>
        <w:t>qau</w:t>
      </w:r>
      <w:r>
        <w:tab/>
        <w:t>ma-vilad</w:t>
      </w:r>
      <w:r>
        <w:tab/>
        <w:t>a</w:t>
      </w:r>
      <w:r>
        <w:tab/>
        <w:t>mare-÷ava</w:t>
      </w:r>
      <w:r>
        <w:tab/>
        <w:t>a</w:t>
      </w:r>
      <w:r>
        <w:tab/>
        <w:t>em=sa</w:t>
      </w:r>
      <w:r>
        <w:tab/>
        <w:t>pa-sa</w:t>
      </w:r>
      <w:r w:rsidR="00A57A30">
        <w:tab/>
        <w:t>likuz</w:t>
      </w:r>
      <w:r w:rsidR="00A57A30">
        <w:tab/>
        <w:t>tua</w:t>
      </w:r>
      <w:r w:rsidR="00A57A30">
        <w:tab/>
        <w:t>vaqu</w:t>
      </w:r>
    </w:p>
    <w:p w14:paraId="40462CDD" w14:textId="77777777" w:rsidR="00800AD8" w:rsidRDefault="00800AD8" w:rsidP="00A57A30">
      <w:pPr>
        <w:pStyle w:val="InterlineTrans"/>
        <w:tabs>
          <w:tab w:val="left" w:pos="533"/>
          <w:tab w:val="left" w:pos="1022"/>
          <w:tab w:val="left" w:pos="2036"/>
          <w:tab w:val="left" w:pos="2300"/>
          <w:tab w:val="left" w:pos="4124"/>
          <w:tab w:val="left" w:pos="4388"/>
          <w:tab w:val="left" w:pos="5132"/>
          <w:tab w:val="left" w:pos="6116"/>
          <w:tab w:val="left" w:pos="6725"/>
          <w:tab w:val="left" w:pos="7229"/>
        </w:tabs>
      </w:pPr>
      <w:r>
        <w:tab/>
        <w:t>so</w:t>
      </w:r>
      <w:r>
        <w:tab/>
      </w:r>
      <w:r>
        <w:rPr>
          <w:smallCaps/>
        </w:rPr>
        <w:t>stat</w:t>
      </w:r>
      <w:r>
        <w:t>-flee</w:t>
      </w:r>
      <w:r>
        <w:rPr>
          <w:smallCaps/>
        </w:rPr>
        <w:tab/>
        <w:t>c</w:t>
      </w:r>
      <w:r>
        <w:rPr>
          <w:smallCaps/>
        </w:rPr>
        <w:tab/>
      </w:r>
      <w:r>
        <w:t>pair-female.friend</w:t>
      </w:r>
      <w:r>
        <w:rPr>
          <w:smallCaps/>
        </w:rPr>
        <w:tab/>
        <w:t>c</w:t>
      </w:r>
      <w:r>
        <w:rPr>
          <w:smallCaps/>
        </w:rPr>
        <w:tab/>
        <w:t>af</w:t>
      </w:r>
      <w:r>
        <w:t>=go</w:t>
      </w:r>
      <w:r>
        <w:tab/>
        <w:t>cause-go</w:t>
      </w:r>
      <w:r w:rsidR="00A57A30">
        <w:tab/>
        <w:t>back</w:t>
      </w:r>
      <w:r w:rsidR="00A57A30">
        <w:tab/>
      </w:r>
      <w:r w:rsidR="00A57A30">
        <w:rPr>
          <w:smallCaps/>
        </w:rPr>
        <w:t>obl</w:t>
      </w:r>
      <w:r w:rsidR="00A57A30">
        <w:tab/>
        <w:t>millet</w:t>
      </w:r>
    </w:p>
    <w:p w14:paraId="5F33F612" w14:textId="77777777" w:rsidR="00800AD8" w:rsidRDefault="00800AD8">
      <w:pPr>
        <w:pStyle w:val="InterlineFree"/>
      </w:pPr>
      <w:r>
        <w:t>and ran away and hid behind the millet (store).</w:t>
      </w:r>
    </w:p>
    <w:p w14:paraId="6773FDEF" w14:textId="77777777" w:rsidR="00800AD8" w:rsidRDefault="00DC1AE0" w:rsidP="00A57A30">
      <w:pPr>
        <w:pStyle w:val="InterlineText"/>
        <w:tabs>
          <w:tab w:val="left" w:pos="533"/>
          <w:tab w:val="left" w:pos="1232"/>
          <w:tab w:val="left" w:pos="2261"/>
          <w:tab w:val="left" w:pos="2645"/>
          <w:tab w:val="left" w:pos="2984"/>
          <w:tab w:val="left" w:pos="4028"/>
          <w:tab w:val="left" w:pos="4517"/>
          <w:tab w:val="left" w:pos="5486"/>
          <w:tab w:val="left" w:pos="5975"/>
        </w:tabs>
      </w:pPr>
      <w:r w:rsidRPr="003A1D48">
        <w:rPr>
          <w:rStyle w:val="InterlineTextNumChar"/>
        </w:rPr>
        <w:lastRenderedPageBreak/>
        <w:t>012</w:t>
      </w:r>
      <w:r w:rsidR="00800AD8">
        <w:tab/>
        <w:t>îakua</w:t>
      </w:r>
      <w:r w:rsidR="00800AD8">
        <w:tab/>
        <w:t>laingen</w:t>
      </w:r>
      <w:r w:rsidR="00800AD8">
        <w:tab/>
        <w:t>ni</w:t>
      </w:r>
      <w:r w:rsidR="00800AD8">
        <w:tab/>
        <w:t>sa</w:t>
      </w:r>
      <w:r w:rsidR="00800AD8">
        <w:tab/>
        <w:t>Kidadaw;</w:t>
      </w:r>
      <w:r w:rsidR="00800AD8">
        <w:tab/>
        <w:t>sa</w:t>
      </w:r>
      <w:r w:rsidR="00800AD8">
        <w:tab/>
        <w:t>djameqi</w:t>
      </w:r>
      <w:r w:rsidR="00800AD8">
        <w:tab/>
        <w:t>sa</w:t>
      </w:r>
      <w:r w:rsidR="00A57A30">
        <w:tab/>
        <w:t>patsasavi.</w:t>
      </w:r>
    </w:p>
    <w:p w14:paraId="67E19B27" w14:textId="77777777" w:rsidR="00800AD8" w:rsidRDefault="00800AD8" w:rsidP="00A57A30">
      <w:pPr>
        <w:pStyle w:val="InterlineGlossWithTrans"/>
        <w:tabs>
          <w:tab w:val="left" w:pos="533"/>
          <w:tab w:val="left" w:pos="1232"/>
          <w:tab w:val="left" w:pos="2261"/>
          <w:tab w:val="left" w:pos="2645"/>
          <w:tab w:val="left" w:pos="2984"/>
          <w:tab w:val="left" w:pos="4028"/>
          <w:tab w:val="left" w:pos="4517"/>
          <w:tab w:val="left" w:pos="5486"/>
          <w:tab w:val="left" w:pos="5975"/>
        </w:tabs>
      </w:pPr>
      <w:r>
        <w:tab/>
        <w:t>îakua</w:t>
      </w:r>
      <w:r>
        <w:tab/>
        <w:t>laing-en</w:t>
      </w:r>
      <w:r>
        <w:tab/>
        <w:t>ni</w:t>
      </w:r>
      <w:r>
        <w:tab/>
        <w:t>sa</w:t>
      </w:r>
      <w:r>
        <w:tab/>
        <w:t>Kidadaw</w:t>
      </w:r>
      <w:r>
        <w:tab/>
        <w:t>sa</w:t>
      </w:r>
      <w:r>
        <w:tab/>
        <w:t>djameq-i</w:t>
      </w:r>
      <w:r>
        <w:tab/>
        <w:t>sa</w:t>
      </w:r>
      <w:r w:rsidR="00A57A30">
        <w:tab/>
        <w:t>pa-tsasaw-i</w:t>
      </w:r>
    </w:p>
    <w:p w14:paraId="550A257F" w14:textId="77777777" w:rsidR="00800AD8" w:rsidRDefault="00800AD8" w:rsidP="00A57A30">
      <w:pPr>
        <w:pStyle w:val="InterlineTrans"/>
        <w:tabs>
          <w:tab w:val="left" w:pos="533"/>
          <w:tab w:val="left" w:pos="1232"/>
          <w:tab w:val="left" w:pos="2261"/>
          <w:tab w:val="left" w:pos="2645"/>
          <w:tab w:val="left" w:pos="2984"/>
          <w:tab w:val="left" w:pos="4028"/>
          <w:tab w:val="left" w:pos="4517"/>
          <w:tab w:val="left" w:pos="5486"/>
          <w:tab w:val="left" w:pos="5975"/>
        </w:tabs>
      </w:pPr>
      <w:r>
        <w:tab/>
        <w:t>but</w:t>
      </w:r>
      <w:r>
        <w:tab/>
        <w:t>follow-</w:t>
      </w:r>
      <w:r>
        <w:rPr>
          <w:smallCaps/>
        </w:rPr>
        <w:t>pf</w:t>
      </w:r>
      <w:r>
        <w:tab/>
        <w:t>by</w:t>
      </w:r>
      <w:r>
        <w:rPr>
          <w:smallCaps/>
        </w:rPr>
        <w:tab/>
        <w:t>h</w:t>
      </w:r>
      <w:r>
        <w:rPr>
          <w:smallCaps/>
        </w:rPr>
        <w:tab/>
      </w:r>
      <w:r>
        <w:t>(name)</w:t>
      </w:r>
      <w:r>
        <w:tab/>
        <w:t>and</w:t>
      </w:r>
      <w:r>
        <w:tab/>
        <w:t>catch-</w:t>
      </w:r>
      <w:r>
        <w:rPr>
          <w:smallCaps/>
        </w:rPr>
        <w:t>pf</w:t>
      </w:r>
      <w:r>
        <w:tab/>
        <w:t>and</w:t>
      </w:r>
      <w:r w:rsidR="00A57A30">
        <w:tab/>
        <w:t>cause-outside-</w:t>
      </w:r>
      <w:r w:rsidR="00A57A30">
        <w:rPr>
          <w:smallCaps/>
        </w:rPr>
        <w:t>pf</w:t>
      </w:r>
    </w:p>
    <w:p w14:paraId="014D5C6C" w14:textId="77777777" w:rsidR="00800AD8" w:rsidRDefault="00800AD8">
      <w:pPr>
        <w:pStyle w:val="InterlineFree"/>
      </w:pPr>
      <w:r>
        <w:t>But Kidadaw chased them, and caught (one) and brought her outside.</w:t>
      </w:r>
    </w:p>
    <w:p w14:paraId="0FDF4233" w14:textId="77777777" w:rsidR="00800AD8" w:rsidRDefault="00DC1AE0" w:rsidP="00A57A30">
      <w:pPr>
        <w:pStyle w:val="InterlineText"/>
        <w:tabs>
          <w:tab w:val="left" w:pos="533"/>
          <w:tab w:val="left" w:pos="1022"/>
          <w:tab w:val="left" w:pos="2246"/>
          <w:tab w:val="left" w:pos="2690"/>
          <w:tab w:val="left" w:pos="3029"/>
          <w:tab w:val="left" w:pos="4073"/>
          <w:tab w:val="left" w:pos="4937"/>
          <w:tab w:val="left" w:pos="5441"/>
        </w:tabs>
      </w:pPr>
      <w:r w:rsidRPr="003A1D48">
        <w:rPr>
          <w:rStyle w:val="InterlineTextNumChar"/>
        </w:rPr>
        <w:t>013</w:t>
      </w:r>
      <w:r w:rsidR="00800AD8">
        <w:tab/>
        <w:t>qau</w:t>
      </w:r>
      <w:r w:rsidR="00800AD8">
        <w:tab/>
        <w:t>kiîavaran</w:t>
      </w:r>
      <w:r w:rsidR="00800AD8">
        <w:tab/>
        <w:t>ti</w:t>
      </w:r>
      <w:r w:rsidR="00800AD8">
        <w:tab/>
        <w:t>sa</w:t>
      </w:r>
      <w:r w:rsidR="00800AD8">
        <w:tab/>
        <w:t>Kidadaw:</w:t>
      </w:r>
      <w:r w:rsidR="00800AD8">
        <w:tab/>
        <w:t>“qiladju</w:t>
      </w:r>
      <w:r w:rsidR="00800AD8">
        <w:tab/>
        <w:t>tua</w:t>
      </w:r>
      <w:r w:rsidR="00A57A30">
        <w:tab/>
        <w:t>tataqan.</w:t>
      </w:r>
    </w:p>
    <w:p w14:paraId="02FB6364" w14:textId="77777777" w:rsidR="00800AD8" w:rsidRDefault="00800AD8" w:rsidP="00A57A30">
      <w:pPr>
        <w:pStyle w:val="InterlineGlossWithTrans"/>
        <w:tabs>
          <w:tab w:val="left" w:pos="533"/>
          <w:tab w:val="left" w:pos="1022"/>
          <w:tab w:val="left" w:pos="2246"/>
          <w:tab w:val="left" w:pos="2690"/>
          <w:tab w:val="left" w:pos="3029"/>
          <w:tab w:val="left" w:pos="4073"/>
          <w:tab w:val="left" w:pos="4937"/>
          <w:tab w:val="left" w:pos="5441"/>
        </w:tabs>
      </w:pPr>
      <w:r>
        <w:tab/>
        <w:t>qau</w:t>
      </w:r>
      <w:r>
        <w:tab/>
        <w:t>ki-îavar-an</w:t>
      </w:r>
      <w:r>
        <w:tab/>
        <w:t>ti</w:t>
      </w:r>
      <w:r>
        <w:tab/>
        <w:t>sa</w:t>
      </w:r>
      <w:r>
        <w:tab/>
        <w:t>Kidadaw</w:t>
      </w:r>
      <w:r>
        <w:tab/>
        <w:t>qiladj-u</w:t>
      </w:r>
      <w:r>
        <w:tab/>
        <w:t>tua</w:t>
      </w:r>
      <w:r w:rsidR="00A57A30">
        <w:tab/>
        <w:t>tataq-an</w:t>
      </w:r>
    </w:p>
    <w:p w14:paraId="0120AF8A" w14:textId="77777777" w:rsidR="00800AD8" w:rsidRDefault="00800AD8" w:rsidP="00A57A30">
      <w:pPr>
        <w:pStyle w:val="InterlineTrans"/>
        <w:tabs>
          <w:tab w:val="left" w:pos="533"/>
          <w:tab w:val="left" w:pos="1022"/>
          <w:tab w:val="left" w:pos="2246"/>
          <w:tab w:val="left" w:pos="2690"/>
          <w:tab w:val="left" w:pos="3029"/>
          <w:tab w:val="left" w:pos="4073"/>
          <w:tab w:val="left" w:pos="4937"/>
          <w:tab w:val="left" w:pos="5441"/>
        </w:tabs>
      </w:pPr>
      <w:r>
        <w:tab/>
        <w:t>so</w:t>
      </w:r>
      <w:r>
        <w:tab/>
        <w:t>do-speak-</w:t>
      </w:r>
      <w:r>
        <w:rPr>
          <w:smallCaps/>
        </w:rPr>
        <w:t>lf</w:t>
      </w:r>
      <w:r>
        <w:tab/>
      </w:r>
      <w:r>
        <w:rPr>
          <w:smallCaps/>
        </w:rPr>
        <w:t>f.h</w:t>
      </w:r>
      <w:r>
        <w:rPr>
          <w:smallCaps/>
        </w:rPr>
        <w:tab/>
        <w:t>h</w:t>
      </w:r>
      <w:r>
        <w:rPr>
          <w:smallCaps/>
        </w:rPr>
        <w:tab/>
      </w:r>
      <w:r>
        <w:t>(name)</w:t>
      </w:r>
      <w:r>
        <w:tab/>
        <w:t>sit-</w:t>
      </w:r>
      <w:r>
        <w:rPr>
          <w:smallCaps/>
        </w:rPr>
        <w:t>imp</w:t>
      </w:r>
      <w:r>
        <w:tab/>
      </w:r>
      <w:r>
        <w:rPr>
          <w:smallCaps/>
        </w:rPr>
        <w:t>obl</w:t>
      </w:r>
      <w:r w:rsidR="00A57A30">
        <w:tab/>
        <w:t>sharpen-</w:t>
      </w:r>
      <w:r w:rsidR="00A57A30">
        <w:rPr>
          <w:smallCaps/>
        </w:rPr>
        <w:t>nom</w:t>
      </w:r>
    </w:p>
    <w:p w14:paraId="5DFADF71" w14:textId="77777777" w:rsidR="00800AD8" w:rsidRDefault="00800AD8">
      <w:pPr>
        <w:pStyle w:val="InterlineFree"/>
      </w:pPr>
      <w:r>
        <w:t>Kidadaw said: “Sit on the whetstone.</w:t>
      </w:r>
    </w:p>
    <w:p w14:paraId="7C5AE1DF" w14:textId="77777777" w:rsidR="00800AD8" w:rsidRDefault="00DC1AE0" w:rsidP="00A57A30">
      <w:pPr>
        <w:pStyle w:val="InterlineText"/>
        <w:tabs>
          <w:tab w:val="left" w:pos="533"/>
          <w:tab w:val="left" w:pos="917"/>
          <w:tab w:val="left" w:pos="2996"/>
          <w:tab w:val="left" w:pos="3920"/>
          <w:tab w:val="left" w:pos="4394"/>
          <w:tab w:val="left" w:pos="4838"/>
          <w:tab w:val="left" w:pos="5177"/>
        </w:tabs>
      </w:pPr>
      <w:r w:rsidRPr="003A1D48">
        <w:rPr>
          <w:rStyle w:val="InterlineTextNumChar"/>
        </w:rPr>
        <w:t>014</w:t>
      </w:r>
      <w:r w:rsidR="00800AD8">
        <w:tab/>
        <w:t>ku</w:t>
      </w:r>
      <w:r w:rsidR="00800AD8">
        <w:tab/>
        <w:t>tsavulidaw</w:t>
      </w:r>
      <w:r w:rsidR="00800AD8">
        <w:tab/>
        <w:t>sun,”</w:t>
      </w:r>
      <w:r w:rsidR="00800AD8">
        <w:tab/>
        <w:t>aya</w:t>
      </w:r>
      <w:r w:rsidR="00800AD8">
        <w:tab/>
        <w:t>ti</w:t>
      </w:r>
      <w:r w:rsidR="00800AD8">
        <w:tab/>
        <w:t>sa</w:t>
      </w:r>
      <w:r w:rsidR="00800AD8">
        <w:tab/>
        <w:t>Kidadaw.</w:t>
      </w:r>
    </w:p>
    <w:p w14:paraId="45982C09" w14:textId="77777777" w:rsidR="00800AD8" w:rsidRDefault="00800AD8" w:rsidP="00A57A30">
      <w:pPr>
        <w:pStyle w:val="InterlineGlossWithTrans"/>
        <w:tabs>
          <w:tab w:val="left" w:pos="533"/>
          <w:tab w:val="left" w:pos="917"/>
          <w:tab w:val="left" w:pos="2996"/>
          <w:tab w:val="left" w:pos="3920"/>
          <w:tab w:val="left" w:pos="4394"/>
          <w:tab w:val="left" w:pos="4838"/>
          <w:tab w:val="left" w:pos="5177"/>
        </w:tabs>
      </w:pPr>
      <w:r>
        <w:tab/>
        <w:t>ku</w:t>
      </w:r>
      <w:r>
        <w:tab/>
        <w:t>tsavulid-aw</w:t>
      </w:r>
      <w:r>
        <w:tab/>
        <w:t>sun</w:t>
      </w:r>
      <w:r>
        <w:tab/>
        <w:t>aya</w:t>
      </w:r>
      <w:r>
        <w:tab/>
        <w:t>ti</w:t>
      </w:r>
      <w:r>
        <w:tab/>
        <w:t>sa</w:t>
      </w:r>
      <w:r>
        <w:tab/>
        <w:t>Kidadaw</w:t>
      </w:r>
    </w:p>
    <w:p w14:paraId="79DE3134" w14:textId="77777777" w:rsidR="00800AD8" w:rsidRDefault="00800AD8" w:rsidP="00A57A30">
      <w:pPr>
        <w:pStyle w:val="InterlineTrans"/>
        <w:tabs>
          <w:tab w:val="left" w:pos="533"/>
          <w:tab w:val="left" w:pos="917"/>
          <w:tab w:val="left" w:pos="2996"/>
          <w:tab w:val="left" w:pos="3920"/>
          <w:tab w:val="left" w:pos="4394"/>
          <w:tab w:val="left" w:pos="4838"/>
          <w:tab w:val="left" w:pos="5177"/>
        </w:tabs>
      </w:pPr>
      <w:r>
        <w:tab/>
        <w:t>I</w:t>
      </w:r>
      <w:r>
        <w:tab/>
        <w:t>carry.on.shoulder-</w:t>
      </w:r>
      <w:r>
        <w:rPr>
          <w:smallCaps/>
        </w:rPr>
        <w:t>lf</w:t>
      </w:r>
      <w:r>
        <w:tab/>
      </w:r>
      <w:r>
        <w:rPr>
          <w:smallCaps/>
        </w:rPr>
        <w:t>f.</w:t>
      </w:r>
      <w:r>
        <w:t>you(</w:t>
      </w:r>
      <w:r>
        <w:rPr>
          <w:smallCaps/>
        </w:rPr>
        <w:t>s</w:t>
      </w:r>
      <w:r>
        <w:t>)</w:t>
      </w:r>
      <w:r>
        <w:tab/>
        <w:t>say</w:t>
      </w:r>
      <w:r>
        <w:tab/>
      </w:r>
      <w:r>
        <w:rPr>
          <w:smallCaps/>
        </w:rPr>
        <w:t>f.h</w:t>
      </w:r>
      <w:r>
        <w:rPr>
          <w:smallCaps/>
        </w:rPr>
        <w:tab/>
        <w:t>h</w:t>
      </w:r>
      <w:r>
        <w:rPr>
          <w:smallCaps/>
        </w:rPr>
        <w:tab/>
      </w:r>
      <w:r>
        <w:t>(name)</w:t>
      </w:r>
    </w:p>
    <w:p w14:paraId="5C129339" w14:textId="77777777" w:rsidR="00800AD8" w:rsidRDefault="00800AD8">
      <w:pPr>
        <w:pStyle w:val="InterlineFree"/>
      </w:pPr>
      <w:r>
        <w:t>I’ll carry you on my shoulder,” he said.</w:t>
      </w:r>
    </w:p>
    <w:p w14:paraId="4FA6CAF2" w14:textId="77777777" w:rsidR="00800AD8" w:rsidRDefault="00DC1AE0" w:rsidP="00A57A30">
      <w:pPr>
        <w:pStyle w:val="InterlineText"/>
        <w:tabs>
          <w:tab w:val="left" w:pos="533"/>
          <w:tab w:val="left" w:pos="1082"/>
          <w:tab w:val="left" w:pos="2126"/>
          <w:tab w:val="left" w:pos="2720"/>
          <w:tab w:val="left" w:pos="3224"/>
          <w:tab w:val="left" w:pos="4058"/>
          <w:tab w:val="left" w:pos="4727"/>
          <w:tab w:val="left" w:pos="5201"/>
          <w:tab w:val="left" w:pos="5885"/>
        </w:tabs>
      </w:pPr>
      <w:r w:rsidRPr="003A1D48">
        <w:rPr>
          <w:rStyle w:val="InterlineTextNumChar"/>
        </w:rPr>
        <w:t>015</w:t>
      </w:r>
      <w:r w:rsidR="00800AD8">
        <w:tab/>
        <w:t>“ini;</w:t>
      </w:r>
      <w:r w:rsidR="00800AD8">
        <w:tab/>
        <w:t>marekutj</w:t>
      </w:r>
      <w:r w:rsidR="00800AD8">
        <w:tab/>
        <w:t>aken</w:t>
      </w:r>
      <w:r w:rsidR="00800AD8">
        <w:tab/>
        <w:t>tua</w:t>
      </w:r>
      <w:r w:rsidR="00800AD8">
        <w:tab/>
        <w:t>su</w:t>
      </w:r>
      <w:r w:rsidR="00800AD8">
        <w:tab/>
        <w:t>djui,”</w:t>
      </w:r>
      <w:r w:rsidR="00800AD8">
        <w:tab/>
        <w:t>aya</w:t>
      </w:r>
      <w:r w:rsidR="00800AD8">
        <w:tab/>
        <w:t>azua</w:t>
      </w:r>
      <w:r w:rsidR="00800AD8">
        <w:tab/>
        <w:t>vavayan.</w:t>
      </w:r>
    </w:p>
    <w:p w14:paraId="4CC48C91" w14:textId="77777777" w:rsidR="00800AD8" w:rsidRDefault="00800AD8" w:rsidP="00A57A30">
      <w:pPr>
        <w:pStyle w:val="InterlineGlossWithTrans"/>
        <w:tabs>
          <w:tab w:val="left" w:pos="533"/>
          <w:tab w:val="left" w:pos="1082"/>
          <w:tab w:val="left" w:pos="2126"/>
          <w:tab w:val="left" w:pos="2720"/>
          <w:tab w:val="left" w:pos="3224"/>
          <w:tab w:val="left" w:pos="4058"/>
          <w:tab w:val="left" w:pos="4727"/>
          <w:tab w:val="left" w:pos="5201"/>
          <w:tab w:val="left" w:pos="5885"/>
        </w:tabs>
      </w:pPr>
      <w:r>
        <w:tab/>
        <w:t>ini</w:t>
      </w:r>
      <w:r>
        <w:tab/>
        <w:t>ma-rekutj</w:t>
      </w:r>
      <w:r>
        <w:tab/>
        <w:t>aken</w:t>
      </w:r>
      <w:r>
        <w:tab/>
        <w:t>tua</w:t>
      </w:r>
      <w:r>
        <w:tab/>
        <w:t>su</w:t>
      </w:r>
      <w:r>
        <w:tab/>
        <w:t>djui</w:t>
      </w:r>
      <w:r>
        <w:tab/>
        <w:t>aya</w:t>
      </w:r>
      <w:r>
        <w:tab/>
        <w:t>a-zua</w:t>
      </w:r>
      <w:r>
        <w:tab/>
        <w:t>vavayan</w:t>
      </w:r>
    </w:p>
    <w:p w14:paraId="2B516AAC" w14:textId="77777777" w:rsidR="00800AD8" w:rsidRDefault="00800AD8" w:rsidP="00A57A30">
      <w:pPr>
        <w:pStyle w:val="InterlineTrans"/>
        <w:tabs>
          <w:tab w:val="left" w:pos="533"/>
          <w:tab w:val="left" w:pos="1082"/>
          <w:tab w:val="left" w:pos="2126"/>
          <w:tab w:val="left" w:pos="2720"/>
          <w:tab w:val="left" w:pos="3224"/>
          <w:tab w:val="left" w:pos="4058"/>
          <w:tab w:val="left" w:pos="4727"/>
          <w:tab w:val="left" w:pos="5201"/>
          <w:tab w:val="left" w:pos="5885"/>
        </w:tabs>
      </w:pPr>
      <w:r>
        <w:tab/>
        <w:t>not</w:t>
      </w:r>
      <w:r>
        <w:tab/>
      </w:r>
      <w:r>
        <w:rPr>
          <w:smallCaps/>
        </w:rPr>
        <w:t>stat</w:t>
      </w:r>
      <w:r>
        <w:t>-fear</w:t>
      </w:r>
      <w:r>
        <w:tab/>
      </w:r>
      <w:r w:rsidR="000D5EFB" w:rsidRPr="000D5EFB">
        <w:rPr>
          <w:smallCaps/>
        </w:rPr>
        <w:t>f.I</w:t>
      </w:r>
      <w:r>
        <w:tab/>
      </w:r>
      <w:r>
        <w:rPr>
          <w:smallCaps/>
        </w:rPr>
        <w:t>obl</w:t>
      </w:r>
      <w:r>
        <w:tab/>
        <w:t>your(</w:t>
      </w:r>
      <w:r>
        <w:rPr>
          <w:smallCaps/>
        </w:rPr>
        <w:t>s</w:t>
      </w:r>
      <w:r>
        <w:t>)</w:t>
      </w:r>
      <w:r>
        <w:tab/>
        <w:t>thorn</w:t>
      </w:r>
      <w:r>
        <w:tab/>
        <w:t>say</w:t>
      </w:r>
      <w:r>
        <w:tab/>
      </w:r>
      <w:r>
        <w:rPr>
          <w:smallCaps/>
        </w:rPr>
        <w:t>c-</w:t>
      </w:r>
      <w:r>
        <w:t>that</w:t>
      </w:r>
      <w:r>
        <w:tab/>
        <w:t>female</w:t>
      </w:r>
    </w:p>
    <w:p w14:paraId="6D7613B6" w14:textId="77777777" w:rsidR="00800AD8" w:rsidRDefault="00800AD8">
      <w:pPr>
        <w:pStyle w:val="InterlineFree"/>
      </w:pPr>
      <w:r>
        <w:t>“No. I’m afraid of your spikes,” said the woman.</w:t>
      </w:r>
    </w:p>
    <w:p w14:paraId="65DF150A" w14:textId="77777777" w:rsidR="00800AD8" w:rsidRDefault="00DC1AE0" w:rsidP="00A57A30">
      <w:pPr>
        <w:pStyle w:val="InterlineText"/>
        <w:tabs>
          <w:tab w:val="left" w:pos="533"/>
          <w:tab w:val="left" w:pos="1232"/>
          <w:tab w:val="left" w:pos="2396"/>
          <w:tab w:val="left" w:pos="2885"/>
          <w:tab w:val="left" w:pos="4109"/>
          <w:tab w:val="left" w:pos="4493"/>
          <w:tab w:val="left" w:pos="4832"/>
        </w:tabs>
      </w:pPr>
      <w:r w:rsidRPr="003A1D48">
        <w:rPr>
          <w:rStyle w:val="InterlineTextNumChar"/>
        </w:rPr>
        <w:t>016</w:t>
      </w:r>
      <w:r w:rsidR="00800AD8">
        <w:tab/>
        <w:t>îakua</w:t>
      </w:r>
      <w:r w:rsidR="00800AD8">
        <w:tab/>
        <w:t>pitsipitsen</w:t>
      </w:r>
      <w:r w:rsidR="00800AD8">
        <w:tab/>
        <w:t>sa</w:t>
      </w:r>
      <w:r w:rsidR="00800AD8">
        <w:tab/>
        <w:t>paqiladji</w:t>
      </w:r>
      <w:r w:rsidR="00800AD8">
        <w:tab/>
        <w:t>ni</w:t>
      </w:r>
      <w:r w:rsidR="00800AD8">
        <w:tab/>
        <w:t>sa</w:t>
      </w:r>
      <w:r w:rsidR="00800AD8">
        <w:tab/>
        <w:t>Kidadaw.</w:t>
      </w:r>
    </w:p>
    <w:p w14:paraId="3A371E70" w14:textId="77777777" w:rsidR="00800AD8" w:rsidRDefault="00800AD8" w:rsidP="00A57A30">
      <w:pPr>
        <w:pStyle w:val="InterlineGlossWithTrans"/>
        <w:tabs>
          <w:tab w:val="left" w:pos="533"/>
          <w:tab w:val="left" w:pos="1232"/>
          <w:tab w:val="left" w:pos="2396"/>
          <w:tab w:val="left" w:pos="2885"/>
          <w:tab w:val="left" w:pos="4109"/>
          <w:tab w:val="left" w:pos="4493"/>
          <w:tab w:val="left" w:pos="4832"/>
        </w:tabs>
      </w:pPr>
      <w:r>
        <w:tab/>
        <w:t>îakua</w:t>
      </w:r>
      <w:r>
        <w:tab/>
        <w:t>pitsipits-en</w:t>
      </w:r>
      <w:r>
        <w:tab/>
        <w:t>sa</w:t>
      </w:r>
      <w:r>
        <w:tab/>
        <w:t>pa-qiladj-i</w:t>
      </w:r>
      <w:r>
        <w:tab/>
        <w:t>ni</w:t>
      </w:r>
      <w:r>
        <w:tab/>
        <w:t>sa</w:t>
      </w:r>
      <w:r>
        <w:tab/>
        <w:t>Kidadaw</w:t>
      </w:r>
    </w:p>
    <w:p w14:paraId="6F97878D" w14:textId="77777777" w:rsidR="00800AD8" w:rsidRDefault="00800AD8" w:rsidP="00A57A30">
      <w:pPr>
        <w:pStyle w:val="InterlineTrans"/>
        <w:tabs>
          <w:tab w:val="left" w:pos="533"/>
          <w:tab w:val="left" w:pos="1232"/>
          <w:tab w:val="left" w:pos="2396"/>
          <w:tab w:val="left" w:pos="2885"/>
          <w:tab w:val="left" w:pos="4109"/>
          <w:tab w:val="left" w:pos="4493"/>
          <w:tab w:val="left" w:pos="4832"/>
        </w:tabs>
      </w:pPr>
      <w:r>
        <w:tab/>
        <w:t>but</w:t>
      </w:r>
      <w:r>
        <w:tab/>
        <w:t>hold-</w:t>
      </w:r>
      <w:r>
        <w:rPr>
          <w:smallCaps/>
        </w:rPr>
        <w:t>pf</w:t>
      </w:r>
      <w:r>
        <w:tab/>
        <w:t>and</w:t>
      </w:r>
      <w:r>
        <w:tab/>
        <w:t>cause-sit-</w:t>
      </w:r>
      <w:r>
        <w:rPr>
          <w:smallCaps/>
        </w:rPr>
        <w:t>pf</w:t>
      </w:r>
      <w:r>
        <w:tab/>
        <w:t>by</w:t>
      </w:r>
      <w:r>
        <w:rPr>
          <w:smallCaps/>
        </w:rPr>
        <w:tab/>
        <w:t>h</w:t>
      </w:r>
      <w:r>
        <w:rPr>
          <w:smallCaps/>
        </w:rPr>
        <w:tab/>
      </w:r>
      <w:r>
        <w:t>(name)</w:t>
      </w:r>
    </w:p>
    <w:p w14:paraId="23381666" w14:textId="77777777" w:rsidR="00800AD8" w:rsidRDefault="00800AD8">
      <w:pPr>
        <w:pStyle w:val="InterlineFree"/>
      </w:pPr>
      <w:r>
        <w:t>But Kidadaw got hold of her and made her sit down,</w:t>
      </w:r>
    </w:p>
    <w:p w14:paraId="39C0095E" w14:textId="77777777" w:rsidR="00800AD8" w:rsidRDefault="00DC1AE0" w:rsidP="00CB5FCC">
      <w:pPr>
        <w:pStyle w:val="InterlineText"/>
        <w:tabs>
          <w:tab w:val="left" w:pos="533"/>
          <w:tab w:val="left" w:pos="1022"/>
          <w:tab w:val="left" w:pos="3101"/>
          <w:tab w:val="left" w:pos="3365"/>
          <w:tab w:val="left" w:pos="4349"/>
          <w:tab w:val="left" w:pos="5573"/>
          <w:tab w:val="left" w:pos="6077"/>
          <w:tab w:val="left" w:pos="6776"/>
          <w:tab w:val="left" w:pos="7115"/>
          <w:tab w:val="left" w:pos="7454"/>
        </w:tabs>
      </w:pPr>
      <w:r w:rsidRPr="003A1D48">
        <w:rPr>
          <w:rStyle w:val="InterlineTextNumChar"/>
        </w:rPr>
        <w:t>017</w:t>
      </w:r>
      <w:r w:rsidR="00800AD8">
        <w:tab/>
        <w:t>sa</w:t>
      </w:r>
      <w:r w:rsidR="00800AD8">
        <w:tab/>
        <w:t>tsavulidi</w:t>
      </w:r>
      <w:r w:rsidR="00800AD8">
        <w:tab/>
        <w:t>a</w:t>
      </w:r>
      <w:r w:rsidR="00800AD8">
        <w:tab/>
        <w:t>pasa</w:t>
      </w:r>
      <w:r w:rsidR="00800AD8">
        <w:tab/>
        <w:t>tjumaq</w:t>
      </w:r>
      <w:r w:rsidR="00CB5FCC">
        <w:tab/>
        <w:t>tua</w:t>
      </w:r>
      <w:r w:rsidR="00CB5FCC">
        <w:tab/>
        <w:t>tapaw</w:t>
      </w:r>
      <w:r w:rsidR="00CB5FCC">
        <w:tab/>
        <w:t>ni</w:t>
      </w:r>
      <w:r w:rsidR="00CB5FCC">
        <w:tab/>
        <w:t>sa</w:t>
      </w:r>
      <w:r w:rsidR="00CB5FCC">
        <w:tab/>
        <w:t>Kidadaw,</w:t>
      </w:r>
    </w:p>
    <w:p w14:paraId="17342B79" w14:textId="77777777" w:rsidR="00800AD8" w:rsidRDefault="00800AD8" w:rsidP="00CB5FCC">
      <w:pPr>
        <w:pStyle w:val="InterlineGlossWithTrans"/>
        <w:tabs>
          <w:tab w:val="left" w:pos="533"/>
          <w:tab w:val="left" w:pos="1022"/>
          <w:tab w:val="left" w:pos="3101"/>
          <w:tab w:val="left" w:pos="3365"/>
          <w:tab w:val="left" w:pos="4349"/>
          <w:tab w:val="left" w:pos="5573"/>
          <w:tab w:val="left" w:pos="6077"/>
          <w:tab w:val="left" w:pos="6776"/>
          <w:tab w:val="left" w:pos="7115"/>
          <w:tab w:val="left" w:pos="7454"/>
        </w:tabs>
      </w:pPr>
      <w:r>
        <w:tab/>
        <w:t>sa</w:t>
      </w:r>
      <w:r>
        <w:tab/>
        <w:t>tsavulid-i</w:t>
      </w:r>
      <w:r>
        <w:tab/>
        <w:t>a</w:t>
      </w:r>
      <w:r>
        <w:tab/>
        <w:t>pa-sa</w:t>
      </w:r>
      <w:r>
        <w:tab/>
        <w:t>tju-umaq</w:t>
      </w:r>
      <w:r w:rsidR="00CB5FCC">
        <w:tab/>
        <w:t>tua</w:t>
      </w:r>
      <w:r w:rsidR="00CB5FCC">
        <w:tab/>
        <w:t>tapaw</w:t>
      </w:r>
      <w:r w:rsidR="00CB5FCC">
        <w:tab/>
        <w:t>ni</w:t>
      </w:r>
      <w:r w:rsidR="00CB5FCC">
        <w:tab/>
        <w:t>sa</w:t>
      </w:r>
      <w:r w:rsidR="00CB5FCC">
        <w:tab/>
        <w:t>Kidadaw</w:t>
      </w:r>
    </w:p>
    <w:p w14:paraId="47749002" w14:textId="77777777" w:rsidR="00800AD8" w:rsidRDefault="00800AD8" w:rsidP="00CB5FCC">
      <w:pPr>
        <w:pStyle w:val="InterlineTransNoFree"/>
        <w:tabs>
          <w:tab w:val="left" w:pos="1022"/>
          <w:tab w:val="left" w:pos="3101"/>
          <w:tab w:val="left" w:pos="3365"/>
          <w:tab w:val="left" w:pos="4349"/>
          <w:tab w:val="left" w:pos="5573"/>
          <w:tab w:val="left" w:pos="6077"/>
          <w:tab w:val="left" w:pos="6776"/>
          <w:tab w:val="left" w:pos="7115"/>
          <w:tab w:val="left" w:pos="7454"/>
        </w:tabs>
      </w:pPr>
      <w:r>
        <w:tab/>
        <w:t>and</w:t>
      </w:r>
      <w:r>
        <w:tab/>
        <w:t>carry.on.shoulder-</w:t>
      </w:r>
      <w:r>
        <w:rPr>
          <w:smallCaps/>
        </w:rPr>
        <w:t>pf</w:t>
      </w:r>
      <w:r>
        <w:rPr>
          <w:smallCaps/>
        </w:rPr>
        <w:tab/>
        <w:t>c</w:t>
      </w:r>
      <w:r>
        <w:rPr>
          <w:smallCaps/>
        </w:rPr>
        <w:tab/>
      </w:r>
      <w:r>
        <w:t>cause-go</w:t>
      </w:r>
      <w:r>
        <w:tab/>
        <w:t>there-house</w:t>
      </w:r>
      <w:r w:rsidR="00CB5FCC">
        <w:tab/>
      </w:r>
      <w:r w:rsidR="00CB5FCC">
        <w:rPr>
          <w:smallCaps/>
        </w:rPr>
        <w:t>obl</w:t>
      </w:r>
      <w:r w:rsidR="00CB5FCC">
        <w:tab/>
        <w:t>hut</w:t>
      </w:r>
      <w:r w:rsidR="00CB5FCC">
        <w:tab/>
        <w:t>of</w:t>
      </w:r>
      <w:r w:rsidR="00CB5FCC">
        <w:rPr>
          <w:smallCaps/>
        </w:rPr>
        <w:tab/>
        <w:t>h</w:t>
      </w:r>
      <w:r w:rsidR="00CB5FCC">
        <w:rPr>
          <w:smallCaps/>
        </w:rPr>
        <w:tab/>
      </w:r>
      <w:r w:rsidR="00CB5FCC">
        <w:t>(name)</w:t>
      </w:r>
    </w:p>
    <w:p w14:paraId="5DC56867" w14:textId="77777777" w:rsidR="00800AD8" w:rsidRDefault="00800AD8" w:rsidP="00CB5FCC">
      <w:pPr>
        <w:pStyle w:val="InterlineText"/>
        <w:tabs>
          <w:tab w:val="left" w:pos="533"/>
          <w:tab w:val="left" w:pos="1022"/>
          <w:tab w:val="left" w:pos="2606"/>
        </w:tabs>
      </w:pPr>
      <w:r>
        <w:tab/>
        <w:t>sa</w:t>
      </w:r>
      <w:r>
        <w:tab/>
        <w:t>puvaîavi</w:t>
      </w:r>
      <w:r>
        <w:tab/>
        <w:t>anga.</w:t>
      </w:r>
    </w:p>
    <w:p w14:paraId="794322C9" w14:textId="77777777" w:rsidR="00800AD8" w:rsidRDefault="00800AD8" w:rsidP="00CB5FCC">
      <w:pPr>
        <w:pStyle w:val="InterlineGlossWithTrans"/>
        <w:tabs>
          <w:tab w:val="left" w:pos="533"/>
          <w:tab w:val="left" w:pos="1022"/>
          <w:tab w:val="left" w:pos="2606"/>
        </w:tabs>
      </w:pPr>
      <w:r>
        <w:tab/>
        <w:t>sa</w:t>
      </w:r>
      <w:r>
        <w:tab/>
        <w:t>pu-vaîaw-i</w:t>
      </w:r>
      <w:r>
        <w:tab/>
        <w:t>anga</w:t>
      </w:r>
    </w:p>
    <w:p w14:paraId="1F9A8463" w14:textId="77777777" w:rsidR="00CB5FCC" w:rsidRDefault="00CB5FCC" w:rsidP="00CB5FCC">
      <w:pPr>
        <w:pStyle w:val="InterlineTrans"/>
        <w:tabs>
          <w:tab w:val="left" w:pos="533"/>
          <w:tab w:val="left" w:pos="1022"/>
          <w:tab w:val="left" w:pos="2606"/>
        </w:tabs>
      </w:pPr>
      <w:r>
        <w:tab/>
      </w:r>
      <w:r w:rsidR="00800AD8">
        <w:t>and</w:t>
      </w:r>
      <w:r w:rsidR="00800AD8">
        <w:tab/>
        <w:t>have-spouse-</w:t>
      </w:r>
      <w:r w:rsidR="00800AD8">
        <w:rPr>
          <w:smallCaps/>
        </w:rPr>
        <w:t>pf</w:t>
      </w:r>
      <w:r w:rsidR="00800AD8">
        <w:tab/>
        <w:t>indeed</w:t>
      </w:r>
    </w:p>
    <w:p w14:paraId="05D59E1D" w14:textId="77777777" w:rsidR="00800AD8" w:rsidRDefault="00CB5FCC" w:rsidP="00CB5FCC">
      <w:pPr>
        <w:pStyle w:val="InterlineFree"/>
      </w:pPr>
      <w:r>
        <w:t>and carried her into his house, and made her his wife.</w:t>
      </w:r>
    </w:p>
    <w:p w14:paraId="6F1F7156" w14:textId="77777777" w:rsidR="00800AD8" w:rsidRDefault="00DC1AE0" w:rsidP="00CB5FCC">
      <w:pPr>
        <w:pStyle w:val="InterlineText"/>
        <w:tabs>
          <w:tab w:val="left" w:pos="533"/>
          <w:tab w:val="left" w:pos="1022"/>
          <w:tab w:val="left" w:pos="2486"/>
          <w:tab w:val="left" w:pos="3260"/>
          <w:tab w:val="left" w:pos="3899"/>
          <w:tab w:val="left" w:pos="4163"/>
        </w:tabs>
      </w:pPr>
      <w:r w:rsidRPr="003A1D48">
        <w:rPr>
          <w:rStyle w:val="InterlineTextNumChar"/>
        </w:rPr>
        <w:t>018</w:t>
      </w:r>
      <w:r w:rsidR="00800AD8">
        <w:tab/>
        <w:t>qau</w:t>
      </w:r>
      <w:r w:rsidR="00800AD8">
        <w:tab/>
        <w:t>tsuatsuay</w:t>
      </w:r>
      <w:r w:rsidR="00800AD8">
        <w:tab/>
        <w:t>anga</w:t>
      </w:r>
      <w:r w:rsidR="00800AD8">
        <w:tab/>
        <w:t>vaik</w:t>
      </w:r>
      <w:r w:rsidR="00800AD8">
        <w:tab/>
        <w:t>a</w:t>
      </w:r>
      <w:r w:rsidR="00800AD8">
        <w:tab/>
        <w:t>venateq.</w:t>
      </w:r>
    </w:p>
    <w:p w14:paraId="244BCFED" w14:textId="77777777" w:rsidR="00800AD8" w:rsidRDefault="00800AD8" w:rsidP="00CB5FCC">
      <w:pPr>
        <w:pStyle w:val="InterlineGlossWithTrans"/>
        <w:tabs>
          <w:tab w:val="left" w:pos="533"/>
          <w:tab w:val="left" w:pos="1022"/>
          <w:tab w:val="left" w:pos="2486"/>
          <w:tab w:val="left" w:pos="3260"/>
          <w:tab w:val="left" w:pos="3899"/>
          <w:tab w:val="left" w:pos="4163"/>
        </w:tabs>
      </w:pPr>
      <w:r>
        <w:tab/>
        <w:t>qau</w:t>
      </w:r>
      <w:r>
        <w:tab/>
        <w:t>tsua-tsuay</w:t>
      </w:r>
      <w:r>
        <w:tab/>
        <w:t>anga</w:t>
      </w:r>
      <w:r>
        <w:tab/>
        <w:t>vaik</w:t>
      </w:r>
      <w:r>
        <w:tab/>
        <w:t>a</w:t>
      </w:r>
      <w:r>
        <w:tab/>
        <w:t>en=vateq</w:t>
      </w:r>
    </w:p>
    <w:p w14:paraId="0B748F4B" w14:textId="77777777" w:rsidR="00800AD8" w:rsidRDefault="00800AD8" w:rsidP="00CB5FCC">
      <w:pPr>
        <w:pStyle w:val="InterlineTrans"/>
        <w:tabs>
          <w:tab w:val="left" w:pos="533"/>
          <w:tab w:val="left" w:pos="1022"/>
          <w:tab w:val="left" w:pos="2486"/>
          <w:tab w:val="left" w:pos="3260"/>
          <w:tab w:val="left" w:pos="3899"/>
          <w:tab w:val="left" w:pos="4163"/>
        </w:tabs>
      </w:pPr>
      <w:r>
        <w:tab/>
        <w:t>so</w:t>
      </w:r>
      <w:r>
        <w:tab/>
      </w:r>
      <w:r>
        <w:rPr>
          <w:smallCaps/>
        </w:rPr>
        <w:t>red</w:t>
      </w:r>
      <w:r>
        <w:t>-long.time</w:t>
      </w:r>
      <w:r>
        <w:tab/>
        <w:t>indeed</w:t>
      </w:r>
      <w:r>
        <w:tab/>
        <w:t>leave</w:t>
      </w:r>
      <w:r>
        <w:rPr>
          <w:smallCaps/>
        </w:rPr>
        <w:tab/>
        <w:t>c</w:t>
      </w:r>
      <w:r>
        <w:rPr>
          <w:smallCaps/>
        </w:rPr>
        <w:tab/>
        <w:t>af</w:t>
      </w:r>
      <w:r>
        <w:t>=wash</w:t>
      </w:r>
    </w:p>
    <w:p w14:paraId="11A9DBB5" w14:textId="77777777" w:rsidR="00800AD8" w:rsidRDefault="00800AD8">
      <w:pPr>
        <w:pStyle w:val="InterlineFree"/>
      </w:pPr>
      <w:r>
        <w:t>After a long time she went to wash clothes.</w:t>
      </w:r>
    </w:p>
    <w:p w14:paraId="3C5E6FB8" w14:textId="77777777" w:rsidR="00800AD8" w:rsidRDefault="00DC1AE0" w:rsidP="00CB5FCC">
      <w:pPr>
        <w:pStyle w:val="InterlineText"/>
        <w:tabs>
          <w:tab w:val="left" w:pos="533"/>
          <w:tab w:val="left" w:pos="1202"/>
          <w:tab w:val="left" w:pos="2351"/>
          <w:tab w:val="left" w:pos="2615"/>
          <w:tab w:val="left" w:pos="3359"/>
          <w:tab w:val="left" w:pos="3623"/>
        </w:tabs>
      </w:pPr>
      <w:r w:rsidRPr="003A1D48">
        <w:rPr>
          <w:rStyle w:val="InterlineTextNumChar"/>
        </w:rPr>
        <w:t>019</w:t>
      </w:r>
      <w:r w:rsidR="00800AD8">
        <w:tab/>
        <w:t>manu</w:t>
      </w:r>
      <w:r w:rsidR="00800AD8">
        <w:tab/>
        <w:t>djumaken</w:t>
      </w:r>
      <w:r w:rsidR="00800AD8">
        <w:tab/>
        <w:t>a</w:t>
      </w:r>
      <w:r w:rsidR="00800AD8">
        <w:tab/>
        <w:t>tsiqaw</w:t>
      </w:r>
      <w:r w:rsidR="00800AD8">
        <w:tab/>
        <w:t>a</w:t>
      </w:r>
      <w:r w:rsidR="00800AD8">
        <w:tab/>
        <w:t>lialiaw.</w:t>
      </w:r>
    </w:p>
    <w:p w14:paraId="0DF0ABD5" w14:textId="77777777" w:rsidR="00800AD8" w:rsidRDefault="00800AD8" w:rsidP="00CB5FCC">
      <w:pPr>
        <w:pStyle w:val="InterlineGlossWithTrans"/>
        <w:tabs>
          <w:tab w:val="left" w:pos="533"/>
          <w:tab w:val="left" w:pos="1202"/>
          <w:tab w:val="left" w:pos="2351"/>
          <w:tab w:val="left" w:pos="2615"/>
          <w:tab w:val="left" w:pos="3359"/>
          <w:tab w:val="left" w:pos="3623"/>
        </w:tabs>
      </w:pPr>
      <w:r>
        <w:tab/>
        <w:t>manu</w:t>
      </w:r>
      <w:r>
        <w:tab/>
        <w:t>djumak-en</w:t>
      </w:r>
      <w:r>
        <w:tab/>
        <w:t>a</w:t>
      </w:r>
      <w:r>
        <w:tab/>
        <w:t>tsiqaw</w:t>
      </w:r>
      <w:r>
        <w:tab/>
        <w:t>a</w:t>
      </w:r>
      <w:r>
        <w:tab/>
        <w:t>lia-liaw</w:t>
      </w:r>
    </w:p>
    <w:p w14:paraId="64FCB084" w14:textId="77777777" w:rsidR="00800AD8" w:rsidRDefault="00800AD8" w:rsidP="00B76180">
      <w:pPr>
        <w:pStyle w:val="InterlineTransNoFree"/>
        <w:tabs>
          <w:tab w:val="left" w:pos="1202"/>
          <w:tab w:val="left" w:pos="2351"/>
          <w:tab w:val="left" w:pos="2615"/>
          <w:tab w:val="left" w:pos="3359"/>
          <w:tab w:val="left" w:pos="3623"/>
          <w:tab w:val="right" w:pos="8789"/>
        </w:tabs>
      </w:pPr>
      <w:r>
        <w:tab/>
        <w:t>then</w:t>
      </w:r>
      <w:r>
        <w:tab/>
        <w:t>find-</w:t>
      </w:r>
      <w:r>
        <w:rPr>
          <w:smallCaps/>
        </w:rPr>
        <w:t>pf</w:t>
      </w:r>
      <w:r>
        <w:rPr>
          <w:smallCaps/>
        </w:rPr>
        <w:tab/>
        <w:t>c</w:t>
      </w:r>
      <w:r>
        <w:rPr>
          <w:smallCaps/>
        </w:rPr>
        <w:tab/>
      </w:r>
      <w:r>
        <w:t>fish</w:t>
      </w:r>
      <w:r>
        <w:rPr>
          <w:smallCaps/>
        </w:rPr>
        <w:tab/>
        <w:t>c</w:t>
      </w:r>
      <w:r>
        <w:rPr>
          <w:smallCaps/>
        </w:rPr>
        <w:tab/>
        <w:t>red</w:t>
      </w:r>
      <w:r>
        <w:t>-many</w:t>
      </w:r>
      <w:r w:rsidR="00CB5FCC">
        <w:tab/>
        <w:t>She found a lot of fish.</w:t>
      </w:r>
    </w:p>
    <w:p w14:paraId="4D0CA340" w14:textId="77777777" w:rsidR="00800AD8" w:rsidRDefault="00DC1AE0" w:rsidP="00CB5FCC">
      <w:pPr>
        <w:pStyle w:val="InterlineText"/>
        <w:tabs>
          <w:tab w:val="left" w:pos="533"/>
          <w:tab w:val="left" w:pos="1022"/>
          <w:tab w:val="left" w:pos="2156"/>
          <w:tab w:val="left" w:pos="3485"/>
          <w:tab w:val="left" w:pos="3974"/>
          <w:tab w:val="left" w:pos="4883"/>
          <w:tab w:val="left" w:pos="5147"/>
          <w:tab w:val="left" w:pos="6371"/>
          <w:tab w:val="left" w:pos="6860"/>
          <w:tab w:val="left" w:pos="7349"/>
          <w:tab w:val="left" w:pos="8003"/>
        </w:tabs>
      </w:pPr>
      <w:r w:rsidRPr="003A1D48">
        <w:rPr>
          <w:rStyle w:val="InterlineTextNumChar"/>
        </w:rPr>
        <w:t>020</w:t>
      </w:r>
      <w:r w:rsidR="00800AD8">
        <w:tab/>
        <w:t>qau</w:t>
      </w:r>
      <w:r w:rsidR="00800AD8">
        <w:tab/>
        <w:t>djameqen</w:t>
      </w:r>
      <w:r w:rsidR="00800AD8">
        <w:tab/>
        <w:t>nimadju,</w:t>
      </w:r>
      <w:r w:rsidR="00800AD8">
        <w:tab/>
        <w:t>sa</w:t>
      </w:r>
      <w:r w:rsidR="00800AD8">
        <w:tab/>
        <w:t>katsu-i</w:t>
      </w:r>
      <w:r w:rsidR="00800AD8">
        <w:tab/>
        <w:t>a</w:t>
      </w:r>
      <w:r w:rsidR="00800AD8">
        <w:tab/>
        <w:t>tjumaq;</w:t>
      </w:r>
      <w:r w:rsidR="00CB5FCC">
        <w:tab/>
        <w:t>qau</w:t>
      </w:r>
      <w:r w:rsidR="00CB5FCC">
        <w:tab/>
        <w:t>sa</w:t>
      </w:r>
      <w:r w:rsidR="00CB5FCC">
        <w:tab/>
        <w:t>san</w:t>
      </w:r>
      <w:r w:rsidR="00CB5FCC">
        <w:tab/>
        <w:t>djamay.</w:t>
      </w:r>
    </w:p>
    <w:p w14:paraId="78DFAC48" w14:textId="77777777" w:rsidR="00800AD8" w:rsidRDefault="00800AD8" w:rsidP="00CB5FCC">
      <w:pPr>
        <w:pStyle w:val="InterlineGlossWithTrans"/>
        <w:tabs>
          <w:tab w:val="left" w:pos="533"/>
          <w:tab w:val="left" w:pos="1022"/>
          <w:tab w:val="left" w:pos="2156"/>
          <w:tab w:val="left" w:pos="3485"/>
          <w:tab w:val="left" w:pos="3974"/>
          <w:tab w:val="left" w:pos="4883"/>
          <w:tab w:val="left" w:pos="5147"/>
          <w:tab w:val="left" w:pos="6371"/>
          <w:tab w:val="left" w:pos="6860"/>
          <w:tab w:val="left" w:pos="7349"/>
          <w:tab w:val="left" w:pos="8003"/>
        </w:tabs>
      </w:pPr>
      <w:r>
        <w:tab/>
        <w:t>qau</w:t>
      </w:r>
      <w:r>
        <w:tab/>
        <w:t>djameq-en</w:t>
      </w:r>
      <w:r>
        <w:tab/>
        <w:t>ni-madju</w:t>
      </w:r>
      <w:r>
        <w:tab/>
        <w:t>sa</w:t>
      </w:r>
      <w:r>
        <w:tab/>
        <w:t>katsu-i</w:t>
      </w:r>
      <w:r>
        <w:tab/>
        <w:t>a</w:t>
      </w:r>
      <w:r>
        <w:tab/>
        <w:t>tju-umaq</w:t>
      </w:r>
      <w:r w:rsidR="00CB5FCC">
        <w:tab/>
        <w:t>qau</w:t>
      </w:r>
      <w:r w:rsidR="00CB5FCC">
        <w:tab/>
        <w:t>sa</w:t>
      </w:r>
      <w:r w:rsidR="00CB5FCC">
        <w:tab/>
        <w:t>sane</w:t>
      </w:r>
      <w:r w:rsidR="00CB5FCC">
        <w:tab/>
        <w:t>djamay</w:t>
      </w:r>
    </w:p>
    <w:p w14:paraId="37E144C9" w14:textId="77777777" w:rsidR="00800AD8" w:rsidRDefault="00800AD8" w:rsidP="00CB5FCC">
      <w:pPr>
        <w:pStyle w:val="InterlineTrans"/>
        <w:tabs>
          <w:tab w:val="left" w:pos="533"/>
          <w:tab w:val="left" w:pos="1022"/>
          <w:tab w:val="left" w:pos="2156"/>
          <w:tab w:val="left" w:pos="3485"/>
          <w:tab w:val="left" w:pos="3974"/>
          <w:tab w:val="left" w:pos="4883"/>
          <w:tab w:val="left" w:pos="5147"/>
          <w:tab w:val="left" w:pos="6371"/>
          <w:tab w:val="left" w:pos="6860"/>
          <w:tab w:val="left" w:pos="7349"/>
          <w:tab w:val="left" w:pos="8003"/>
        </w:tabs>
      </w:pPr>
      <w:r>
        <w:tab/>
        <w:t>so</w:t>
      </w:r>
      <w:r>
        <w:tab/>
        <w:t>catch-</w:t>
      </w:r>
      <w:r>
        <w:rPr>
          <w:smallCaps/>
        </w:rPr>
        <w:t>pf</w:t>
      </w:r>
      <w:r>
        <w:tab/>
        <w:t>by-</w:t>
      </w:r>
      <w:r>
        <w:rPr>
          <w:smallCaps/>
        </w:rPr>
        <w:t>3rd.pers</w:t>
      </w:r>
      <w:r>
        <w:tab/>
        <w:t>and</w:t>
      </w:r>
      <w:r>
        <w:tab/>
        <w:t>carry-</w:t>
      </w:r>
      <w:r>
        <w:rPr>
          <w:smallCaps/>
        </w:rPr>
        <w:t>pf</w:t>
      </w:r>
      <w:r>
        <w:rPr>
          <w:smallCaps/>
        </w:rPr>
        <w:tab/>
        <w:t>c</w:t>
      </w:r>
      <w:r>
        <w:rPr>
          <w:smallCaps/>
        </w:rPr>
        <w:tab/>
      </w:r>
      <w:r>
        <w:t>there-house</w:t>
      </w:r>
      <w:r w:rsidR="00CB5FCC">
        <w:tab/>
        <w:t>so</w:t>
      </w:r>
      <w:r w:rsidR="00CB5FCC">
        <w:tab/>
        <w:t>and</w:t>
      </w:r>
      <w:r w:rsidR="00CB5FCC">
        <w:tab/>
        <w:t>make</w:t>
      </w:r>
      <w:r w:rsidR="00CB5FCC">
        <w:tab/>
        <w:t>side.dish</w:t>
      </w:r>
    </w:p>
    <w:p w14:paraId="5818ABF5" w14:textId="77777777" w:rsidR="00800AD8" w:rsidRDefault="00800AD8">
      <w:pPr>
        <w:pStyle w:val="InterlineFree"/>
      </w:pPr>
      <w:r>
        <w:t>She caught them and took them home, and made a side dish of them.</w:t>
      </w:r>
    </w:p>
    <w:p w14:paraId="4589C725" w14:textId="77777777" w:rsidR="00800AD8" w:rsidRDefault="00DC1AE0" w:rsidP="00CB5FCC">
      <w:pPr>
        <w:pStyle w:val="InterlineText"/>
        <w:tabs>
          <w:tab w:val="left" w:pos="533"/>
          <w:tab w:val="left" w:pos="1022"/>
          <w:tab w:val="left" w:pos="1886"/>
          <w:tab w:val="left" w:pos="2375"/>
          <w:tab w:val="left" w:pos="3854"/>
          <w:tab w:val="left" w:pos="4673"/>
          <w:tab w:val="left" w:pos="5477"/>
          <w:tab w:val="left" w:pos="5741"/>
        </w:tabs>
      </w:pPr>
      <w:r w:rsidRPr="003A1D48">
        <w:rPr>
          <w:rStyle w:val="InterlineTextNumChar"/>
        </w:rPr>
        <w:t>021</w:t>
      </w:r>
      <w:r w:rsidR="00800AD8">
        <w:tab/>
        <w:t>qau</w:t>
      </w:r>
      <w:r w:rsidR="00800AD8">
        <w:tab/>
        <w:t>maka</w:t>
      </w:r>
      <w:r w:rsidR="00800AD8">
        <w:tab/>
      </w:r>
      <w:smartTag w:uri="urn:schemas-microsoft-com:office:smarttags" w:element="State">
        <w:smartTag w:uri="urn:schemas-microsoft-com:office:smarttags" w:element="place">
          <w:r w:rsidR="00800AD8">
            <w:t>kan</w:t>
          </w:r>
        </w:smartTag>
      </w:smartTag>
      <w:r w:rsidR="00800AD8">
        <w:tab/>
        <w:t>tiamadju;</w:t>
      </w:r>
      <w:r w:rsidR="00800AD8">
        <w:tab/>
        <w:t>mintu</w:t>
      </w:r>
      <w:r w:rsidR="00800AD8">
        <w:tab/>
        <w:t>saqetju</w:t>
      </w:r>
      <w:r w:rsidR="00800AD8">
        <w:tab/>
        <w:t>a</w:t>
      </w:r>
      <w:r w:rsidR="00800AD8">
        <w:tab/>
        <w:t>tjiaî.</w:t>
      </w:r>
    </w:p>
    <w:p w14:paraId="51A9BAEB" w14:textId="77777777" w:rsidR="00800AD8" w:rsidRDefault="00800AD8" w:rsidP="00CB5FCC">
      <w:pPr>
        <w:pStyle w:val="InterlineGlossWithTrans"/>
        <w:tabs>
          <w:tab w:val="left" w:pos="533"/>
          <w:tab w:val="left" w:pos="1022"/>
          <w:tab w:val="left" w:pos="1886"/>
          <w:tab w:val="left" w:pos="2375"/>
          <w:tab w:val="left" w:pos="3854"/>
          <w:tab w:val="left" w:pos="4673"/>
          <w:tab w:val="left" w:pos="5477"/>
          <w:tab w:val="left" w:pos="5741"/>
        </w:tabs>
      </w:pPr>
      <w:r>
        <w:tab/>
        <w:t>qau</w:t>
      </w:r>
      <w:r>
        <w:tab/>
        <w:t>maka</w:t>
      </w:r>
      <w:r>
        <w:tab/>
      </w:r>
      <w:smartTag w:uri="urn:schemas-microsoft-com:office:smarttags" w:element="State">
        <w:smartTag w:uri="urn:schemas-microsoft-com:office:smarttags" w:element="place">
          <w:r>
            <w:t>kan</w:t>
          </w:r>
        </w:smartTag>
      </w:smartTag>
      <w:r>
        <w:tab/>
        <w:t>ti-a-madju</w:t>
      </w:r>
      <w:r>
        <w:tab/>
        <w:t>mintu</w:t>
      </w:r>
      <w:r>
        <w:tab/>
        <w:t>saqetju</w:t>
      </w:r>
      <w:r>
        <w:tab/>
        <w:t>a</w:t>
      </w:r>
      <w:r>
        <w:tab/>
        <w:t>tjiaî</w:t>
      </w:r>
    </w:p>
    <w:p w14:paraId="7774B976" w14:textId="77777777" w:rsidR="00800AD8" w:rsidRDefault="00800AD8" w:rsidP="00CB5FCC">
      <w:pPr>
        <w:pStyle w:val="InterlineTrans"/>
        <w:tabs>
          <w:tab w:val="left" w:pos="533"/>
          <w:tab w:val="left" w:pos="1022"/>
          <w:tab w:val="left" w:pos="1886"/>
          <w:tab w:val="left" w:pos="2375"/>
          <w:tab w:val="left" w:pos="3854"/>
          <w:tab w:val="left" w:pos="4673"/>
          <w:tab w:val="left" w:pos="5477"/>
          <w:tab w:val="left" w:pos="5741"/>
        </w:tabs>
      </w:pPr>
      <w:r>
        <w:tab/>
        <w:t>so</w:t>
      </w:r>
      <w:r>
        <w:tab/>
        <w:t>finished</w:t>
      </w:r>
      <w:r>
        <w:tab/>
        <w:t>eat</w:t>
      </w:r>
      <w:r>
        <w:tab/>
      </w:r>
      <w:r>
        <w:rPr>
          <w:smallCaps/>
        </w:rPr>
        <w:t>f-pl</w:t>
      </w:r>
      <w:r>
        <w:t>-</w:t>
      </w:r>
      <w:r>
        <w:rPr>
          <w:smallCaps/>
        </w:rPr>
        <w:t>3rd.pers</w:t>
      </w:r>
      <w:r>
        <w:tab/>
        <w:t>sudden</w:t>
      </w:r>
      <w:r>
        <w:tab/>
        <w:t>painful</w:t>
      </w:r>
      <w:r>
        <w:rPr>
          <w:smallCaps/>
        </w:rPr>
        <w:tab/>
        <w:t>c</w:t>
      </w:r>
      <w:r>
        <w:rPr>
          <w:smallCaps/>
        </w:rPr>
        <w:tab/>
      </w:r>
      <w:r>
        <w:t>stomach</w:t>
      </w:r>
    </w:p>
    <w:p w14:paraId="53FBD9E1" w14:textId="77777777" w:rsidR="00800AD8" w:rsidRDefault="00800AD8">
      <w:pPr>
        <w:pStyle w:val="InterlineFree"/>
      </w:pPr>
      <w:r>
        <w:t>When they had finished eating, she had stomach ache.</w:t>
      </w:r>
    </w:p>
    <w:p w14:paraId="7FE269DF" w14:textId="77777777" w:rsidR="00800AD8" w:rsidRDefault="00DC1AE0" w:rsidP="00CB5FCC">
      <w:pPr>
        <w:pStyle w:val="InterlineText"/>
        <w:tabs>
          <w:tab w:val="left" w:pos="533"/>
          <w:tab w:val="left" w:pos="1022"/>
          <w:tab w:val="left" w:pos="2201"/>
          <w:tab w:val="left" w:pos="4490"/>
          <w:tab w:val="left" w:pos="5084"/>
          <w:tab w:val="left" w:pos="5348"/>
        </w:tabs>
      </w:pPr>
      <w:r w:rsidRPr="003A1D48">
        <w:rPr>
          <w:rStyle w:val="InterlineTextNumChar"/>
        </w:rPr>
        <w:t>022</w:t>
      </w:r>
      <w:r w:rsidR="00800AD8">
        <w:tab/>
        <w:t>qau</w:t>
      </w:r>
      <w:r w:rsidR="00800AD8">
        <w:tab/>
        <w:t>nusauni,</w:t>
      </w:r>
      <w:r w:rsidR="00800AD8">
        <w:tab/>
        <w:t>“pusaladji</w:t>
      </w:r>
      <w:r w:rsidR="00800AD8">
        <w:tab/>
        <w:t>aken</w:t>
      </w:r>
      <w:r w:rsidR="00800AD8">
        <w:tab/>
        <w:t>a</w:t>
      </w:r>
      <w:r w:rsidR="00CB5FCC">
        <w:tab/>
        <w:t>putsaqi.”</w:t>
      </w:r>
    </w:p>
    <w:p w14:paraId="2C0487C0" w14:textId="77777777" w:rsidR="00800AD8" w:rsidRDefault="00800AD8" w:rsidP="00CB5FCC">
      <w:pPr>
        <w:pStyle w:val="InterlineGlossWithTrans"/>
        <w:tabs>
          <w:tab w:val="left" w:pos="533"/>
          <w:tab w:val="left" w:pos="1022"/>
          <w:tab w:val="left" w:pos="2201"/>
          <w:tab w:val="left" w:pos="4490"/>
          <w:tab w:val="left" w:pos="5084"/>
          <w:tab w:val="left" w:pos="5348"/>
        </w:tabs>
      </w:pPr>
      <w:r>
        <w:tab/>
        <w:t>qau</w:t>
      </w:r>
      <w:r>
        <w:tab/>
        <w:t>nu-sauni</w:t>
      </w:r>
      <w:r>
        <w:tab/>
        <w:t>pu-saladj-i</w:t>
      </w:r>
      <w:r>
        <w:tab/>
        <w:t>aken</w:t>
      </w:r>
      <w:r>
        <w:tab/>
        <w:t>a</w:t>
      </w:r>
      <w:r w:rsidR="00CB5FCC">
        <w:tab/>
        <w:t>pu-tsaqi</w:t>
      </w:r>
    </w:p>
    <w:p w14:paraId="44D88E6B" w14:textId="77777777" w:rsidR="00800AD8" w:rsidRDefault="00800AD8" w:rsidP="00CB5FCC">
      <w:pPr>
        <w:pStyle w:val="InterlineTrans"/>
        <w:tabs>
          <w:tab w:val="left" w:pos="533"/>
          <w:tab w:val="left" w:pos="1022"/>
          <w:tab w:val="left" w:pos="2201"/>
          <w:tab w:val="left" w:pos="4490"/>
          <w:tab w:val="left" w:pos="5084"/>
          <w:tab w:val="left" w:pos="5348"/>
        </w:tabs>
        <w:rPr>
          <w:smallCaps/>
        </w:rPr>
      </w:pPr>
      <w:r>
        <w:tab/>
        <w:t>so</w:t>
      </w:r>
      <w:r>
        <w:tab/>
        <w:t>when-soon</w:t>
      </w:r>
      <w:r>
        <w:tab/>
        <w:t>have-companion-</w:t>
      </w:r>
      <w:r>
        <w:rPr>
          <w:smallCaps/>
        </w:rPr>
        <w:t>hort</w:t>
      </w:r>
      <w:r>
        <w:tab/>
      </w:r>
      <w:r w:rsidR="000D5EFB" w:rsidRPr="000D5EFB">
        <w:rPr>
          <w:smallCaps/>
        </w:rPr>
        <w:t>f.I</w:t>
      </w:r>
      <w:r>
        <w:rPr>
          <w:smallCaps/>
        </w:rPr>
        <w:tab/>
        <w:t>c</w:t>
      </w:r>
      <w:r w:rsidR="00CB5FCC">
        <w:tab/>
        <w:t>have-dung</w:t>
      </w:r>
    </w:p>
    <w:p w14:paraId="42DC6527" w14:textId="77777777" w:rsidR="00800AD8" w:rsidRDefault="00800AD8">
      <w:pPr>
        <w:pStyle w:val="InterlineFree"/>
      </w:pPr>
      <w:r>
        <w:t>Later she said: “Come with me while I go to defecate.”</w:t>
      </w:r>
    </w:p>
    <w:p w14:paraId="1C21718C" w14:textId="77777777" w:rsidR="00800AD8" w:rsidRDefault="00DC1AE0" w:rsidP="00CB5FCC">
      <w:pPr>
        <w:pStyle w:val="InterlineText"/>
        <w:tabs>
          <w:tab w:val="left" w:pos="533"/>
          <w:tab w:val="left" w:pos="1472"/>
          <w:tab w:val="left" w:pos="2501"/>
          <w:tab w:val="left" w:pos="3005"/>
          <w:tab w:val="left" w:pos="5294"/>
          <w:tab w:val="left" w:pos="5888"/>
          <w:tab w:val="left" w:pos="6152"/>
          <w:tab w:val="left" w:pos="7301"/>
          <w:tab w:val="left" w:pos="7775"/>
        </w:tabs>
      </w:pPr>
      <w:r w:rsidRPr="003A1D48">
        <w:rPr>
          <w:rStyle w:val="InterlineTextNumChar"/>
        </w:rPr>
        <w:t>023</w:t>
      </w:r>
      <w:r w:rsidR="00800AD8">
        <w:tab/>
        <w:t>inika</w:t>
      </w:r>
      <w:r w:rsidR="00800AD8">
        <w:tab/>
        <w:t>tsuay</w:t>
      </w:r>
      <w:r w:rsidR="00800AD8">
        <w:tab/>
        <w:t>uta,</w:t>
      </w:r>
      <w:r w:rsidR="00800AD8">
        <w:tab/>
        <w:t>“pusaladji</w:t>
      </w:r>
      <w:r w:rsidR="00800AD8">
        <w:tab/>
        <w:t>aken</w:t>
      </w:r>
      <w:r w:rsidR="00800AD8">
        <w:tab/>
        <w:t>a</w:t>
      </w:r>
      <w:r w:rsidR="00CB5FCC">
        <w:tab/>
        <w:t>putsaqi,”</w:t>
      </w:r>
      <w:r w:rsidR="00CB5FCC">
        <w:tab/>
        <w:t>aya</w:t>
      </w:r>
      <w:r w:rsidR="00CB5FCC">
        <w:tab/>
        <w:t>azua</w:t>
      </w:r>
    </w:p>
    <w:p w14:paraId="4A0DBC4F" w14:textId="77777777" w:rsidR="00800AD8" w:rsidRDefault="00800AD8" w:rsidP="00CB5FCC">
      <w:pPr>
        <w:pStyle w:val="InterlineGlossWithTrans"/>
        <w:tabs>
          <w:tab w:val="left" w:pos="533"/>
          <w:tab w:val="left" w:pos="1472"/>
          <w:tab w:val="left" w:pos="2501"/>
          <w:tab w:val="left" w:pos="3005"/>
          <w:tab w:val="left" w:pos="5294"/>
          <w:tab w:val="left" w:pos="5888"/>
          <w:tab w:val="left" w:pos="6152"/>
          <w:tab w:val="left" w:pos="7301"/>
          <w:tab w:val="left" w:pos="7775"/>
        </w:tabs>
      </w:pPr>
      <w:r>
        <w:tab/>
        <w:t>ini-ka</w:t>
      </w:r>
      <w:r>
        <w:tab/>
        <w:t>tsuay</w:t>
      </w:r>
      <w:r>
        <w:tab/>
        <w:t>uta</w:t>
      </w:r>
      <w:r>
        <w:tab/>
        <w:t>pu-saladj-i</w:t>
      </w:r>
      <w:r>
        <w:tab/>
        <w:t>aken</w:t>
      </w:r>
      <w:r>
        <w:tab/>
        <w:t>a</w:t>
      </w:r>
      <w:r w:rsidR="00CB5FCC">
        <w:tab/>
        <w:t>pu-tsaqi</w:t>
      </w:r>
      <w:r w:rsidR="00CB5FCC">
        <w:tab/>
        <w:t>aya</w:t>
      </w:r>
      <w:r w:rsidR="00CB5FCC">
        <w:tab/>
        <w:t>a-zua</w:t>
      </w:r>
    </w:p>
    <w:p w14:paraId="0BFE023C" w14:textId="77777777" w:rsidR="00800AD8" w:rsidRDefault="00800AD8" w:rsidP="00CB5FCC">
      <w:pPr>
        <w:pStyle w:val="InterlineTransNoFree"/>
        <w:tabs>
          <w:tab w:val="left" w:pos="1472"/>
          <w:tab w:val="left" w:pos="2501"/>
          <w:tab w:val="left" w:pos="3005"/>
          <w:tab w:val="left" w:pos="5294"/>
          <w:tab w:val="left" w:pos="5888"/>
          <w:tab w:val="left" w:pos="6152"/>
          <w:tab w:val="left" w:pos="7301"/>
          <w:tab w:val="left" w:pos="7775"/>
        </w:tabs>
        <w:rPr>
          <w:smallCaps/>
        </w:rPr>
      </w:pPr>
      <w:r>
        <w:tab/>
        <w:t>not-after</w:t>
      </w:r>
      <w:r>
        <w:tab/>
        <w:t>long.time</w:t>
      </w:r>
      <w:r>
        <w:tab/>
        <w:t>also</w:t>
      </w:r>
      <w:r>
        <w:tab/>
        <w:t>have-companion-</w:t>
      </w:r>
      <w:r>
        <w:rPr>
          <w:smallCaps/>
        </w:rPr>
        <w:t>hort</w:t>
      </w:r>
      <w:r>
        <w:tab/>
      </w:r>
      <w:r w:rsidR="000D5EFB" w:rsidRPr="000D5EFB">
        <w:rPr>
          <w:smallCaps/>
        </w:rPr>
        <w:t>f.I</w:t>
      </w:r>
      <w:r>
        <w:rPr>
          <w:smallCaps/>
        </w:rPr>
        <w:tab/>
        <w:t>c</w:t>
      </w:r>
      <w:r w:rsidR="00CB5FCC">
        <w:tab/>
        <w:t>have-dung</w:t>
      </w:r>
      <w:r w:rsidR="00CB5FCC">
        <w:tab/>
        <w:t>say</w:t>
      </w:r>
      <w:r w:rsidR="00CB5FCC">
        <w:tab/>
      </w:r>
      <w:r w:rsidR="00CB5FCC">
        <w:rPr>
          <w:smallCaps/>
        </w:rPr>
        <w:t>c-</w:t>
      </w:r>
      <w:r w:rsidR="00CB5FCC">
        <w:t>that</w:t>
      </w:r>
    </w:p>
    <w:p w14:paraId="2AA881FA" w14:textId="77777777" w:rsidR="00800AD8" w:rsidRDefault="00800AD8" w:rsidP="00CB5FCC">
      <w:pPr>
        <w:pStyle w:val="InterlineText"/>
        <w:tabs>
          <w:tab w:val="left" w:pos="533"/>
        </w:tabs>
      </w:pPr>
      <w:r>
        <w:tab/>
        <w:t>vaîaw.</w:t>
      </w:r>
    </w:p>
    <w:p w14:paraId="1D8F26EB" w14:textId="77777777" w:rsidR="00800AD8" w:rsidRDefault="00800AD8" w:rsidP="00CB5FCC">
      <w:pPr>
        <w:pStyle w:val="InterlineGlossWithTrans"/>
        <w:tabs>
          <w:tab w:val="left" w:pos="533"/>
        </w:tabs>
      </w:pPr>
      <w:r>
        <w:tab/>
        <w:t>vaîaw</w:t>
      </w:r>
    </w:p>
    <w:p w14:paraId="17D4C9B5" w14:textId="77777777" w:rsidR="00800AD8" w:rsidRDefault="00800AD8" w:rsidP="00B76180">
      <w:pPr>
        <w:pStyle w:val="InterlineTransNoFree"/>
        <w:tabs>
          <w:tab w:val="right" w:pos="8789"/>
        </w:tabs>
      </w:pPr>
      <w:r>
        <w:tab/>
        <w:t>spouse</w:t>
      </w:r>
      <w:r w:rsidR="00CB5FCC">
        <w:tab/>
        <w:t>Soon afterwards, “Come with me while I go,” said the wife.</w:t>
      </w:r>
    </w:p>
    <w:p w14:paraId="594AF168" w14:textId="77777777" w:rsidR="00800AD8" w:rsidRDefault="00DC1AE0" w:rsidP="00CB5FCC">
      <w:pPr>
        <w:pStyle w:val="InterlineText"/>
        <w:tabs>
          <w:tab w:val="left" w:pos="533"/>
          <w:tab w:val="left" w:pos="1202"/>
          <w:tab w:val="left" w:pos="2291"/>
          <w:tab w:val="left" w:pos="3065"/>
          <w:tab w:val="left" w:pos="3509"/>
          <w:tab w:val="left" w:pos="3848"/>
        </w:tabs>
      </w:pPr>
      <w:r w:rsidRPr="003A1D48">
        <w:rPr>
          <w:rStyle w:val="InterlineTextNumChar"/>
        </w:rPr>
        <w:lastRenderedPageBreak/>
        <w:t>024</w:t>
      </w:r>
      <w:r w:rsidR="00800AD8">
        <w:tab/>
        <w:t>manu</w:t>
      </w:r>
      <w:r w:rsidR="00800AD8">
        <w:tab/>
        <w:t>masupil</w:t>
      </w:r>
      <w:r w:rsidR="00800AD8">
        <w:tab/>
        <w:t>anga</w:t>
      </w:r>
      <w:r w:rsidR="00800AD8">
        <w:tab/>
        <w:t>ti</w:t>
      </w:r>
      <w:r w:rsidR="00800AD8">
        <w:tab/>
        <w:t>sa</w:t>
      </w:r>
      <w:r w:rsidR="00800AD8">
        <w:tab/>
        <w:t>Kidadaw.</w:t>
      </w:r>
    </w:p>
    <w:p w14:paraId="2B1BF5A7" w14:textId="77777777" w:rsidR="00800AD8" w:rsidRDefault="00800AD8" w:rsidP="00CB5FCC">
      <w:pPr>
        <w:pStyle w:val="InterlineGlossWithTrans"/>
        <w:tabs>
          <w:tab w:val="left" w:pos="533"/>
          <w:tab w:val="left" w:pos="1202"/>
          <w:tab w:val="left" w:pos="2291"/>
          <w:tab w:val="left" w:pos="3065"/>
          <w:tab w:val="left" w:pos="3509"/>
          <w:tab w:val="left" w:pos="3848"/>
        </w:tabs>
      </w:pPr>
      <w:r>
        <w:tab/>
        <w:t>manu</w:t>
      </w:r>
      <w:r>
        <w:tab/>
        <w:t>ma-supil</w:t>
      </w:r>
      <w:r>
        <w:tab/>
        <w:t>anga</w:t>
      </w:r>
      <w:r>
        <w:tab/>
        <w:t>ti</w:t>
      </w:r>
      <w:r>
        <w:tab/>
        <w:t>sa</w:t>
      </w:r>
      <w:r>
        <w:tab/>
        <w:t>Kidadaw</w:t>
      </w:r>
    </w:p>
    <w:p w14:paraId="6AABDD75" w14:textId="77777777" w:rsidR="00800AD8" w:rsidRDefault="00800AD8" w:rsidP="00B76180">
      <w:pPr>
        <w:pStyle w:val="InterlineTransNoFree"/>
        <w:tabs>
          <w:tab w:val="left" w:pos="1202"/>
          <w:tab w:val="left" w:pos="2291"/>
          <w:tab w:val="left" w:pos="3065"/>
          <w:tab w:val="left" w:pos="3509"/>
          <w:tab w:val="left" w:pos="3848"/>
          <w:tab w:val="right" w:pos="8789"/>
        </w:tabs>
      </w:pPr>
      <w:r>
        <w:tab/>
        <w:t>then</w:t>
      </w:r>
      <w:r>
        <w:tab/>
      </w:r>
      <w:r>
        <w:rPr>
          <w:smallCaps/>
        </w:rPr>
        <w:t>stat</w:t>
      </w:r>
      <w:r>
        <w:t>-tired</w:t>
      </w:r>
      <w:r>
        <w:tab/>
        <w:t>indeed</w:t>
      </w:r>
      <w:r>
        <w:tab/>
      </w:r>
      <w:r>
        <w:rPr>
          <w:smallCaps/>
        </w:rPr>
        <w:t>f.h</w:t>
      </w:r>
      <w:r>
        <w:rPr>
          <w:smallCaps/>
        </w:rPr>
        <w:tab/>
        <w:t>h</w:t>
      </w:r>
      <w:r>
        <w:rPr>
          <w:smallCaps/>
        </w:rPr>
        <w:tab/>
      </w:r>
      <w:r>
        <w:t>(name)</w:t>
      </w:r>
      <w:r w:rsidR="00CB5FCC">
        <w:tab/>
        <w:t>Kidadaw got tired of this.</w:t>
      </w:r>
    </w:p>
    <w:p w14:paraId="5E5BD0E1" w14:textId="77777777" w:rsidR="00800AD8" w:rsidRDefault="00DC1AE0" w:rsidP="00CB5FCC">
      <w:pPr>
        <w:pStyle w:val="InterlineText"/>
        <w:tabs>
          <w:tab w:val="left" w:pos="533"/>
          <w:tab w:val="left" w:pos="1832"/>
          <w:tab w:val="left" w:pos="2426"/>
          <w:tab w:val="left" w:pos="2690"/>
          <w:tab w:val="left" w:pos="3404"/>
          <w:tab w:val="left" w:pos="3878"/>
          <w:tab w:val="left" w:pos="4322"/>
          <w:tab w:val="left" w:pos="4661"/>
        </w:tabs>
      </w:pPr>
      <w:r w:rsidRPr="003A1D48">
        <w:rPr>
          <w:rStyle w:val="InterlineTextNumChar"/>
        </w:rPr>
        <w:t>025</w:t>
      </w:r>
      <w:r w:rsidR="00800AD8">
        <w:tab/>
        <w:t>“matselaqut</w:t>
      </w:r>
      <w:r w:rsidR="00800AD8">
        <w:tab/>
        <w:t>aken</w:t>
      </w:r>
      <w:r w:rsidR="00800AD8">
        <w:tab/>
        <w:t>a</w:t>
      </w:r>
      <w:r w:rsidR="00800AD8">
        <w:tab/>
        <w:t>vaik,”</w:t>
      </w:r>
      <w:r w:rsidR="00800AD8">
        <w:tab/>
        <w:t>aya</w:t>
      </w:r>
      <w:r w:rsidR="00800AD8">
        <w:tab/>
        <w:t>ti</w:t>
      </w:r>
      <w:r w:rsidR="00800AD8">
        <w:tab/>
        <w:t>sa</w:t>
      </w:r>
      <w:r w:rsidR="00800AD8">
        <w:tab/>
        <w:t>Kidadaw.</w:t>
      </w:r>
    </w:p>
    <w:p w14:paraId="03693FDA" w14:textId="77777777" w:rsidR="00800AD8" w:rsidRDefault="00800AD8" w:rsidP="00CB5FCC">
      <w:pPr>
        <w:pStyle w:val="InterlineGlossWithTrans"/>
        <w:tabs>
          <w:tab w:val="left" w:pos="533"/>
          <w:tab w:val="left" w:pos="1832"/>
          <w:tab w:val="left" w:pos="2426"/>
          <w:tab w:val="left" w:pos="2690"/>
          <w:tab w:val="left" w:pos="3404"/>
          <w:tab w:val="left" w:pos="3878"/>
          <w:tab w:val="left" w:pos="4322"/>
          <w:tab w:val="left" w:pos="4661"/>
        </w:tabs>
      </w:pPr>
      <w:r>
        <w:tab/>
        <w:t>ma-tse-laqut</w:t>
      </w:r>
      <w:r>
        <w:tab/>
        <w:t>aken</w:t>
      </w:r>
      <w:r>
        <w:tab/>
        <w:t>a</w:t>
      </w:r>
      <w:r>
        <w:tab/>
        <w:t>vaik</w:t>
      </w:r>
      <w:r>
        <w:tab/>
        <w:t>aya</w:t>
      </w:r>
      <w:r>
        <w:tab/>
        <w:t>ti</w:t>
      </w:r>
      <w:r>
        <w:tab/>
        <w:t>sa</w:t>
      </w:r>
      <w:r>
        <w:tab/>
        <w:t>Kidadaw</w:t>
      </w:r>
    </w:p>
    <w:p w14:paraId="77C34830" w14:textId="77777777" w:rsidR="00800AD8" w:rsidRDefault="00800AD8" w:rsidP="00CB5FCC">
      <w:pPr>
        <w:pStyle w:val="InterlineTrans"/>
        <w:tabs>
          <w:tab w:val="left" w:pos="533"/>
          <w:tab w:val="left" w:pos="1832"/>
          <w:tab w:val="left" w:pos="2426"/>
          <w:tab w:val="left" w:pos="2690"/>
          <w:tab w:val="left" w:pos="3404"/>
          <w:tab w:val="left" w:pos="3878"/>
          <w:tab w:val="left" w:pos="4322"/>
          <w:tab w:val="left" w:pos="4661"/>
        </w:tabs>
      </w:pPr>
      <w:r>
        <w:tab/>
      </w:r>
      <w:r>
        <w:rPr>
          <w:smallCaps/>
        </w:rPr>
        <w:t>stat</w:t>
      </w:r>
      <w:r>
        <w:t>-?-lazy</w:t>
      </w:r>
      <w:r>
        <w:tab/>
      </w:r>
      <w:r w:rsidR="000D5EFB" w:rsidRPr="000D5EFB">
        <w:rPr>
          <w:smallCaps/>
        </w:rPr>
        <w:t>f.I</w:t>
      </w:r>
      <w:r>
        <w:rPr>
          <w:smallCaps/>
        </w:rPr>
        <w:tab/>
        <w:t>c</w:t>
      </w:r>
      <w:r>
        <w:rPr>
          <w:smallCaps/>
        </w:rPr>
        <w:tab/>
      </w:r>
      <w:r>
        <w:t>leave</w:t>
      </w:r>
      <w:r>
        <w:tab/>
        <w:t>say</w:t>
      </w:r>
      <w:r>
        <w:tab/>
      </w:r>
      <w:r>
        <w:rPr>
          <w:smallCaps/>
        </w:rPr>
        <w:t>f.h</w:t>
      </w:r>
      <w:r>
        <w:rPr>
          <w:smallCaps/>
        </w:rPr>
        <w:tab/>
        <w:t>h</w:t>
      </w:r>
      <w:r>
        <w:rPr>
          <w:smallCaps/>
        </w:rPr>
        <w:tab/>
      </w:r>
      <w:r>
        <w:t>(name)</w:t>
      </w:r>
    </w:p>
    <w:p w14:paraId="19B549E8" w14:textId="77777777" w:rsidR="00800AD8" w:rsidRDefault="00800AD8">
      <w:pPr>
        <w:pStyle w:val="InterlineFree"/>
      </w:pPr>
      <w:r>
        <w:t>“I’m tired of going,” said Kidadaw.</w:t>
      </w:r>
    </w:p>
    <w:p w14:paraId="5AE1157B" w14:textId="77777777" w:rsidR="00800AD8" w:rsidRDefault="00DC1AE0" w:rsidP="00CB5FCC">
      <w:pPr>
        <w:pStyle w:val="InterlineText"/>
        <w:tabs>
          <w:tab w:val="left" w:pos="533"/>
          <w:tab w:val="left" w:pos="1022"/>
          <w:tab w:val="left" w:pos="1661"/>
          <w:tab w:val="left" w:pos="2345"/>
          <w:tab w:val="left" w:pos="3284"/>
          <w:tab w:val="left" w:pos="3548"/>
          <w:tab w:val="left" w:pos="4727"/>
          <w:tab w:val="left" w:pos="5801"/>
        </w:tabs>
      </w:pPr>
      <w:r w:rsidRPr="003A1D48">
        <w:rPr>
          <w:rStyle w:val="InterlineTextNumChar"/>
        </w:rPr>
        <w:t>026</w:t>
      </w:r>
      <w:r w:rsidR="00800AD8">
        <w:tab/>
        <w:t>qau</w:t>
      </w:r>
      <w:r w:rsidR="00800AD8">
        <w:tab/>
        <w:t>vaik</w:t>
      </w:r>
      <w:r w:rsidR="00800AD8">
        <w:tab/>
        <w:t>azua</w:t>
      </w:r>
      <w:r w:rsidR="00800AD8">
        <w:tab/>
        <w:t>vavayan</w:t>
      </w:r>
      <w:r w:rsidR="00800AD8">
        <w:tab/>
        <w:t>a</w:t>
      </w:r>
      <w:r w:rsidR="00800AD8">
        <w:tab/>
        <w:t>matsidiî</w:t>
      </w:r>
      <w:r w:rsidR="00800AD8">
        <w:tab/>
        <w:t>sakamaya</w:t>
      </w:r>
      <w:r w:rsidR="00800AD8">
        <w:tab/>
        <w:t>putsaqi.</w:t>
      </w:r>
    </w:p>
    <w:p w14:paraId="08020579" w14:textId="77777777" w:rsidR="00800AD8" w:rsidRDefault="00800AD8" w:rsidP="00CB5FCC">
      <w:pPr>
        <w:pStyle w:val="InterlineGlossWithTrans"/>
        <w:tabs>
          <w:tab w:val="left" w:pos="533"/>
          <w:tab w:val="left" w:pos="1022"/>
          <w:tab w:val="left" w:pos="1661"/>
          <w:tab w:val="left" w:pos="2345"/>
          <w:tab w:val="left" w:pos="3284"/>
          <w:tab w:val="left" w:pos="3548"/>
          <w:tab w:val="left" w:pos="4727"/>
          <w:tab w:val="left" w:pos="5801"/>
        </w:tabs>
      </w:pPr>
      <w:r>
        <w:tab/>
        <w:t>qau</w:t>
      </w:r>
      <w:r>
        <w:tab/>
        <w:t>vaik</w:t>
      </w:r>
      <w:r>
        <w:tab/>
        <w:t>a-zua</w:t>
      </w:r>
      <w:r>
        <w:tab/>
        <w:t>vavayan</w:t>
      </w:r>
      <w:r>
        <w:tab/>
        <w:t>a</w:t>
      </w:r>
      <w:r>
        <w:tab/>
        <w:t>ma-tsidiî</w:t>
      </w:r>
      <w:r>
        <w:tab/>
        <w:t>sakamaya</w:t>
      </w:r>
      <w:r>
        <w:tab/>
        <w:t>pu-tsaqi</w:t>
      </w:r>
    </w:p>
    <w:p w14:paraId="5098BB1D" w14:textId="77777777" w:rsidR="00800AD8" w:rsidRDefault="00800AD8" w:rsidP="00CB5FCC">
      <w:pPr>
        <w:pStyle w:val="InterlineTrans"/>
        <w:tabs>
          <w:tab w:val="left" w:pos="533"/>
          <w:tab w:val="left" w:pos="1022"/>
          <w:tab w:val="left" w:pos="1661"/>
          <w:tab w:val="left" w:pos="2345"/>
          <w:tab w:val="left" w:pos="3284"/>
          <w:tab w:val="left" w:pos="3548"/>
          <w:tab w:val="left" w:pos="4727"/>
          <w:tab w:val="left" w:pos="5801"/>
        </w:tabs>
      </w:pPr>
      <w:r>
        <w:tab/>
        <w:t>so</w:t>
      </w:r>
      <w:r>
        <w:tab/>
        <w:t>leave</w:t>
      </w:r>
      <w:r>
        <w:tab/>
      </w:r>
      <w:r>
        <w:rPr>
          <w:smallCaps/>
        </w:rPr>
        <w:t>c-</w:t>
      </w:r>
      <w:r>
        <w:t>that</w:t>
      </w:r>
      <w:r>
        <w:tab/>
        <w:t>female</w:t>
      </w:r>
      <w:r>
        <w:rPr>
          <w:smallCaps/>
        </w:rPr>
        <w:tab/>
        <w:t>c</w:t>
      </w:r>
      <w:r>
        <w:rPr>
          <w:smallCaps/>
        </w:rPr>
        <w:tab/>
        <w:t>stat</w:t>
      </w:r>
      <w:r>
        <w:t>-alone</w:t>
      </w:r>
      <w:r>
        <w:tab/>
        <w:t>only</w:t>
      </w:r>
      <w:r>
        <w:tab/>
        <w:t>have-dung</w:t>
      </w:r>
    </w:p>
    <w:p w14:paraId="0E4F1E4E" w14:textId="77777777" w:rsidR="00800AD8" w:rsidRDefault="00800AD8">
      <w:pPr>
        <w:pStyle w:val="InterlineFree"/>
      </w:pPr>
      <w:r>
        <w:t>So the woman went off alone to defecate.</w:t>
      </w:r>
    </w:p>
    <w:p w14:paraId="0C4A56DA" w14:textId="77777777" w:rsidR="00800AD8" w:rsidRDefault="00DC1AE0" w:rsidP="00CB5FCC">
      <w:pPr>
        <w:pStyle w:val="InterlineText"/>
        <w:tabs>
          <w:tab w:val="left" w:pos="533"/>
          <w:tab w:val="left" w:pos="1202"/>
          <w:tab w:val="left" w:pos="2066"/>
          <w:tab w:val="left" w:pos="3215"/>
          <w:tab w:val="left" w:pos="3899"/>
        </w:tabs>
      </w:pPr>
      <w:r w:rsidRPr="003A1D48">
        <w:rPr>
          <w:rStyle w:val="InterlineTextNumChar"/>
        </w:rPr>
        <w:t>027</w:t>
      </w:r>
      <w:r w:rsidR="00800AD8">
        <w:tab/>
        <w:t>manu</w:t>
      </w:r>
      <w:r w:rsidR="00800AD8">
        <w:tab/>
        <w:t>maka</w:t>
      </w:r>
      <w:r w:rsidR="00800AD8">
        <w:tab/>
        <w:t>putsaqi</w:t>
      </w:r>
      <w:r w:rsidR="00800AD8">
        <w:tab/>
        <w:t>azua</w:t>
      </w:r>
      <w:r w:rsidR="00800AD8">
        <w:tab/>
        <w:t>vavayan.</w:t>
      </w:r>
    </w:p>
    <w:p w14:paraId="1AF2ABBC" w14:textId="77777777" w:rsidR="00800AD8" w:rsidRDefault="00800AD8" w:rsidP="00CB5FCC">
      <w:pPr>
        <w:pStyle w:val="InterlineGlossWithTrans"/>
        <w:tabs>
          <w:tab w:val="left" w:pos="533"/>
          <w:tab w:val="left" w:pos="1202"/>
          <w:tab w:val="left" w:pos="2066"/>
          <w:tab w:val="left" w:pos="3215"/>
          <w:tab w:val="left" w:pos="3899"/>
        </w:tabs>
      </w:pPr>
      <w:r>
        <w:tab/>
        <w:t>manu</w:t>
      </w:r>
      <w:r>
        <w:tab/>
        <w:t>maka</w:t>
      </w:r>
      <w:r>
        <w:tab/>
        <w:t>pu-tsaqi</w:t>
      </w:r>
      <w:r>
        <w:tab/>
        <w:t>a-zua</w:t>
      </w:r>
      <w:r>
        <w:tab/>
        <w:t>vavayan</w:t>
      </w:r>
    </w:p>
    <w:p w14:paraId="6AB30A29" w14:textId="77777777" w:rsidR="00800AD8" w:rsidRDefault="00800AD8" w:rsidP="00B76180">
      <w:pPr>
        <w:pStyle w:val="InterlineTransNoFree"/>
        <w:tabs>
          <w:tab w:val="left" w:pos="1202"/>
          <w:tab w:val="left" w:pos="2066"/>
          <w:tab w:val="left" w:pos="3215"/>
          <w:tab w:val="left" w:pos="3899"/>
          <w:tab w:val="right" w:pos="8789"/>
        </w:tabs>
      </w:pPr>
      <w:r>
        <w:tab/>
        <w:t>then</w:t>
      </w:r>
      <w:r>
        <w:tab/>
        <w:t>finished</w:t>
      </w:r>
      <w:r>
        <w:tab/>
        <w:t>have-dung</w:t>
      </w:r>
      <w:r>
        <w:tab/>
      </w:r>
      <w:r>
        <w:rPr>
          <w:smallCaps/>
        </w:rPr>
        <w:t>c-</w:t>
      </w:r>
      <w:r>
        <w:t>that</w:t>
      </w:r>
      <w:r>
        <w:tab/>
        <w:t>female</w:t>
      </w:r>
      <w:r w:rsidR="00CB5FCC">
        <w:tab/>
        <w:t>When she had finished,</w:t>
      </w:r>
    </w:p>
    <w:p w14:paraId="7199AFF1" w14:textId="77777777" w:rsidR="00800AD8" w:rsidRDefault="00DC1AE0" w:rsidP="00CB5FCC">
      <w:pPr>
        <w:pStyle w:val="InterlineText"/>
        <w:tabs>
          <w:tab w:val="left" w:pos="533"/>
          <w:tab w:val="left" w:pos="1022"/>
          <w:tab w:val="left" w:pos="2456"/>
          <w:tab w:val="left" w:pos="2720"/>
          <w:tab w:val="left" w:pos="3344"/>
          <w:tab w:val="left" w:pos="4673"/>
          <w:tab w:val="left" w:pos="5327"/>
          <w:tab w:val="left" w:pos="6806"/>
          <w:tab w:val="left" w:pos="7250"/>
          <w:tab w:val="left" w:pos="7589"/>
        </w:tabs>
      </w:pPr>
      <w:r w:rsidRPr="003A1D48">
        <w:rPr>
          <w:rStyle w:val="InterlineTextNumChar"/>
        </w:rPr>
        <w:t>028</w:t>
      </w:r>
      <w:r w:rsidR="00800AD8">
        <w:tab/>
        <w:t>qau</w:t>
      </w:r>
      <w:r w:rsidR="00800AD8">
        <w:tab/>
        <w:t>kiîavaranan</w:t>
      </w:r>
      <w:r w:rsidR="00800AD8">
        <w:tab/>
        <w:t>a</w:t>
      </w:r>
      <w:r w:rsidR="00800AD8">
        <w:tab/>
        <w:t>tsaqi</w:t>
      </w:r>
      <w:r w:rsidR="00800AD8">
        <w:tab/>
        <w:t>nimadju:</w:t>
      </w:r>
      <w:r w:rsidR="00800AD8">
        <w:tab/>
        <w:t>“nu</w:t>
      </w:r>
      <w:r w:rsidR="00800AD8">
        <w:tab/>
        <w:t>qemaqivu</w:t>
      </w:r>
      <w:r w:rsidR="00CB5FCC">
        <w:tab/>
        <w:t>ti</w:t>
      </w:r>
      <w:r w:rsidR="00CB5FCC">
        <w:tab/>
        <w:t>sa</w:t>
      </w:r>
      <w:r w:rsidR="00CB5FCC">
        <w:tab/>
        <w:t>Kidadaw,</w:t>
      </w:r>
    </w:p>
    <w:p w14:paraId="2FFFA3B8" w14:textId="77777777" w:rsidR="00800AD8" w:rsidRDefault="00800AD8" w:rsidP="00CB5FCC">
      <w:pPr>
        <w:pStyle w:val="InterlineGlossWithTrans"/>
        <w:tabs>
          <w:tab w:val="left" w:pos="533"/>
          <w:tab w:val="left" w:pos="1022"/>
          <w:tab w:val="left" w:pos="2456"/>
          <w:tab w:val="left" w:pos="2720"/>
          <w:tab w:val="left" w:pos="3344"/>
          <w:tab w:val="left" w:pos="4673"/>
          <w:tab w:val="left" w:pos="5327"/>
          <w:tab w:val="left" w:pos="6806"/>
          <w:tab w:val="left" w:pos="7250"/>
          <w:tab w:val="left" w:pos="7589"/>
        </w:tabs>
      </w:pPr>
      <w:r>
        <w:tab/>
        <w:t>qau</w:t>
      </w:r>
      <w:r>
        <w:tab/>
        <w:t>ki-îavar-anan</w:t>
      </w:r>
      <w:r>
        <w:tab/>
        <w:t>a</w:t>
      </w:r>
      <w:r>
        <w:tab/>
        <w:t>tsaqi</w:t>
      </w:r>
      <w:r>
        <w:tab/>
        <w:t>ni-madju</w:t>
      </w:r>
      <w:r>
        <w:tab/>
        <w:t>nu</w:t>
      </w:r>
      <w:r>
        <w:tab/>
        <w:t>em=qa-qivu</w:t>
      </w:r>
      <w:r w:rsidR="00CB5FCC">
        <w:tab/>
        <w:t>ti</w:t>
      </w:r>
      <w:r w:rsidR="00CB5FCC">
        <w:tab/>
        <w:t>sa</w:t>
      </w:r>
      <w:r w:rsidR="00CB5FCC">
        <w:tab/>
        <w:t>Kidadaw</w:t>
      </w:r>
    </w:p>
    <w:p w14:paraId="7D38845C" w14:textId="77777777" w:rsidR="00800AD8" w:rsidRDefault="00800AD8" w:rsidP="00CB5FCC">
      <w:pPr>
        <w:pStyle w:val="InterlineTransNoFree"/>
        <w:tabs>
          <w:tab w:val="left" w:pos="1022"/>
          <w:tab w:val="left" w:pos="2456"/>
          <w:tab w:val="left" w:pos="2720"/>
          <w:tab w:val="left" w:pos="3344"/>
          <w:tab w:val="left" w:pos="4673"/>
          <w:tab w:val="left" w:pos="5327"/>
          <w:tab w:val="left" w:pos="6806"/>
          <w:tab w:val="left" w:pos="7250"/>
          <w:tab w:val="left" w:pos="7589"/>
        </w:tabs>
      </w:pPr>
      <w:r>
        <w:tab/>
        <w:t>so</w:t>
      </w:r>
      <w:r>
        <w:tab/>
        <w:t>do-speak-still</w:t>
      </w:r>
      <w:r>
        <w:rPr>
          <w:smallCaps/>
        </w:rPr>
        <w:tab/>
        <w:t>c</w:t>
      </w:r>
      <w:r>
        <w:rPr>
          <w:smallCaps/>
        </w:rPr>
        <w:tab/>
      </w:r>
      <w:r>
        <w:t>dung</w:t>
      </w:r>
      <w:r>
        <w:tab/>
        <w:t>by-</w:t>
      </w:r>
      <w:r>
        <w:rPr>
          <w:smallCaps/>
        </w:rPr>
        <w:t>3rd.pers</w:t>
      </w:r>
      <w:r>
        <w:tab/>
        <w:t>when</w:t>
      </w:r>
      <w:r>
        <w:tab/>
      </w:r>
      <w:r>
        <w:rPr>
          <w:smallCaps/>
        </w:rPr>
        <w:t>af</w:t>
      </w:r>
      <w:r>
        <w:t>=</w:t>
      </w:r>
      <w:r>
        <w:rPr>
          <w:smallCaps/>
        </w:rPr>
        <w:t>red</w:t>
      </w:r>
      <w:r>
        <w:t>-speak</w:t>
      </w:r>
      <w:r w:rsidR="00CB5FCC">
        <w:tab/>
      </w:r>
      <w:r w:rsidR="00CB5FCC">
        <w:rPr>
          <w:smallCaps/>
        </w:rPr>
        <w:t>f.h</w:t>
      </w:r>
      <w:r w:rsidR="00CB5FCC">
        <w:tab/>
      </w:r>
      <w:r w:rsidR="00CB5FCC" w:rsidRPr="001E164C">
        <w:rPr>
          <w:smallCaps/>
        </w:rPr>
        <w:t>h</w:t>
      </w:r>
      <w:r w:rsidR="00CB5FCC">
        <w:tab/>
        <w:t>(name)</w:t>
      </w:r>
    </w:p>
    <w:p w14:paraId="7C3AB84D" w14:textId="77777777" w:rsidR="00800AD8" w:rsidRDefault="00800AD8" w:rsidP="00233A5D">
      <w:pPr>
        <w:pStyle w:val="InterlineText"/>
        <w:tabs>
          <w:tab w:val="left" w:pos="533"/>
          <w:tab w:val="left" w:pos="1037"/>
          <w:tab w:val="left" w:pos="1901"/>
          <w:tab w:val="left" w:pos="2675"/>
          <w:tab w:val="left" w:pos="3449"/>
          <w:tab w:val="left" w:pos="3713"/>
        </w:tabs>
      </w:pPr>
      <w:r>
        <w:tab/>
        <w:t>‘aa</w:t>
      </w:r>
      <w:r w:rsidR="00233A5D">
        <w:t>’</w:t>
      </w:r>
      <w:r>
        <w:tab/>
        <w:t>aya-u</w:t>
      </w:r>
      <w:r>
        <w:tab/>
        <w:t>anga,”</w:t>
      </w:r>
      <w:r w:rsidR="00233A5D">
        <w:tab/>
      </w:r>
      <w:r>
        <w:t>ayain</w:t>
      </w:r>
      <w:r>
        <w:tab/>
        <w:t>a</w:t>
      </w:r>
      <w:r>
        <w:tab/>
        <w:t>tsaqi.</w:t>
      </w:r>
    </w:p>
    <w:p w14:paraId="73BD5DFA" w14:textId="77777777" w:rsidR="00800AD8" w:rsidRDefault="00800AD8" w:rsidP="00233A5D">
      <w:pPr>
        <w:pStyle w:val="InterlineGlossWithTrans"/>
        <w:tabs>
          <w:tab w:val="left" w:pos="533"/>
          <w:tab w:val="left" w:pos="1037"/>
          <w:tab w:val="left" w:pos="1901"/>
          <w:tab w:val="left" w:pos="2675"/>
          <w:tab w:val="left" w:pos="3449"/>
          <w:tab w:val="left" w:pos="3713"/>
        </w:tabs>
      </w:pPr>
      <w:r>
        <w:tab/>
        <w:t>‘aa</w:t>
      </w:r>
      <w:r w:rsidR="00233A5D">
        <w:t>’</w:t>
      </w:r>
      <w:r>
        <w:tab/>
        <w:t>aya-u</w:t>
      </w:r>
      <w:r>
        <w:tab/>
        <w:t>anga</w:t>
      </w:r>
      <w:r>
        <w:tab/>
        <w:t>aya-en</w:t>
      </w:r>
      <w:r>
        <w:tab/>
        <w:t>a</w:t>
      </w:r>
      <w:r>
        <w:tab/>
        <w:t>tsaqi</w:t>
      </w:r>
    </w:p>
    <w:p w14:paraId="42CB3156" w14:textId="77777777" w:rsidR="00800AD8" w:rsidRDefault="00800AD8" w:rsidP="00233A5D">
      <w:pPr>
        <w:pStyle w:val="InterlineTrans"/>
        <w:tabs>
          <w:tab w:val="left" w:pos="533"/>
          <w:tab w:val="left" w:pos="1037"/>
          <w:tab w:val="left" w:pos="1901"/>
          <w:tab w:val="left" w:pos="2675"/>
          <w:tab w:val="left" w:pos="3449"/>
          <w:tab w:val="left" w:pos="3713"/>
        </w:tabs>
      </w:pPr>
      <w:r>
        <w:tab/>
        <w:t>‘ah</w:t>
      </w:r>
      <w:r w:rsidR="00233A5D">
        <w:t>’</w:t>
      </w:r>
      <w:r>
        <w:tab/>
        <w:t>say-</w:t>
      </w:r>
      <w:r>
        <w:rPr>
          <w:smallCaps/>
        </w:rPr>
        <w:t>imp</w:t>
      </w:r>
      <w:r>
        <w:tab/>
        <w:t>indeed</w:t>
      </w:r>
      <w:r>
        <w:tab/>
        <w:t>say-</w:t>
      </w:r>
      <w:r>
        <w:rPr>
          <w:smallCaps/>
        </w:rPr>
        <w:t>pf</w:t>
      </w:r>
      <w:r>
        <w:rPr>
          <w:smallCaps/>
        </w:rPr>
        <w:tab/>
        <w:t>c</w:t>
      </w:r>
      <w:r>
        <w:rPr>
          <w:smallCaps/>
        </w:rPr>
        <w:tab/>
      </w:r>
      <w:r>
        <w:t>dung</w:t>
      </w:r>
    </w:p>
    <w:p w14:paraId="08309147" w14:textId="77777777" w:rsidR="00800AD8" w:rsidRDefault="00800AD8">
      <w:pPr>
        <w:pStyle w:val="InterlineFree"/>
      </w:pPr>
      <w:r>
        <w:t>she said to the faeces: “When Kidadaw calls, say ‘Ah’,” she said.</w:t>
      </w:r>
    </w:p>
    <w:p w14:paraId="4A420CE3" w14:textId="77777777" w:rsidR="00800AD8" w:rsidRDefault="00DC1AE0" w:rsidP="00233A5D">
      <w:pPr>
        <w:pStyle w:val="InterlineText"/>
        <w:tabs>
          <w:tab w:val="left" w:pos="533"/>
          <w:tab w:val="left" w:pos="1022"/>
          <w:tab w:val="left" w:pos="2216"/>
          <w:tab w:val="left" w:pos="3230"/>
          <w:tab w:val="left" w:pos="4004"/>
          <w:tab w:val="left" w:pos="4748"/>
        </w:tabs>
      </w:pPr>
      <w:r w:rsidRPr="003A1D48">
        <w:rPr>
          <w:rStyle w:val="InterlineTextNumChar"/>
        </w:rPr>
        <w:t>029</w:t>
      </w:r>
      <w:r w:rsidR="00800AD8">
        <w:tab/>
        <w:t>qau</w:t>
      </w:r>
      <w:r w:rsidR="00800AD8">
        <w:tab/>
        <w:t>timadju</w:t>
      </w:r>
      <w:r w:rsidR="00800AD8">
        <w:tab/>
        <w:t>mavilad</w:t>
      </w:r>
      <w:r w:rsidR="00800AD8">
        <w:tab/>
        <w:t>anga</w:t>
      </w:r>
      <w:r w:rsidR="00800AD8">
        <w:tab/>
        <w:t>sema</w:t>
      </w:r>
      <w:r w:rsidR="00800AD8">
        <w:tab/>
        <w:t>tjumaq.</w:t>
      </w:r>
    </w:p>
    <w:p w14:paraId="62F52DDD" w14:textId="77777777" w:rsidR="00800AD8" w:rsidRDefault="00800AD8" w:rsidP="00233A5D">
      <w:pPr>
        <w:pStyle w:val="InterlineGlossWithTrans"/>
        <w:tabs>
          <w:tab w:val="left" w:pos="533"/>
          <w:tab w:val="left" w:pos="1022"/>
          <w:tab w:val="left" w:pos="2216"/>
          <w:tab w:val="left" w:pos="3230"/>
          <w:tab w:val="left" w:pos="4004"/>
          <w:tab w:val="left" w:pos="4748"/>
        </w:tabs>
      </w:pPr>
      <w:r>
        <w:tab/>
        <w:t>qau</w:t>
      </w:r>
      <w:r>
        <w:tab/>
        <w:t>ti-madju</w:t>
      </w:r>
      <w:r>
        <w:tab/>
        <w:t>ma-vilad</w:t>
      </w:r>
      <w:r>
        <w:tab/>
        <w:t>anga</w:t>
      </w:r>
      <w:r>
        <w:tab/>
        <w:t>em=sa</w:t>
      </w:r>
      <w:r>
        <w:tab/>
        <w:t>tju-umaq</w:t>
      </w:r>
    </w:p>
    <w:p w14:paraId="72ED6979" w14:textId="77777777" w:rsidR="00800AD8" w:rsidRDefault="00800AD8" w:rsidP="00233A5D">
      <w:pPr>
        <w:pStyle w:val="InterlineTrans"/>
        <w:tabs>
          <w:tab w:val="left" w:pos="533"/>
          <w:tab w:val="left" w:pos="1022"/>
          <w:tab w:val="left" w:pos="2216"/>
          <w:tab w:val="left" w:pos="3230"/>
          <w:tab w:val="left" w:pos="4004"/>
          <w:tab w:val="left" w:pos="4748"/>
        </w:tabs>
      </w:pPr>
      <w:r>
        <w:tab/>
        <w:t>so</w:t>
      </w:r>
      <w:r>
        <w:tab/>
      </w:r>
      <w:r>
        <w:rPr>
          <w:smallCaps/>
        </w:rPr>
        <w:t>f-3rd.pers</w:t>
      </w:r>
      <w:r>
        <w:tab/>
      </w:r>
      <w:r>
        <w:rPr>
          <w:smallCaps/>
        </w:rPr>
        <w:t>stat</w:t>
      </w:r>
      <w:r>
        <w:t>-flee</w:t>
      </w:r>
      <w:r>
        <w:tab/>
        <w:t>indeed</w:t>
      </w:r>
      <w:r>
        <w:tab/>
      </w:r>
      <w:r>
        <w:rPr>
          <w:smallCaps/>
        </w:rPr>
        <w:t>af</w:t>
      </w:r>
      <w:r>
        <w:t>=go</w:t>
      </w:r>
      <w:r>
        <w:tab/>
        <w:t>there-house</w:t>
      </w:r>
    </w:p>
    <w:p w14:paraId="18F44045" w14:textId="77777777" w:rsidR="00800AD8" w:rsidRDefault="00800AD8">
      <w:pPr>
        <w:pStyle w:val="InterlineFree"/>
      </w:pPr>
      <w:r>
        <w:t>And she ran away back to her own home.</w:t>
      </w:r>
    </w:p>
    <w:p w14:paraId="6D524D89" w14:textId="77777777" w:rsidR="00800AD8" w:rsidRDefault="00DC1AE0" w:rsidP="00233A5D">
      <w:pPr>
        <w:pStyle w:val="InterlineText"/>
        <w:tabs>
          <w:tab w:val="left" w:pos="533"/>
          <w:tab w:val="left" w:pos="1022"/>
          <w:tab w:val="left" w:pos="1676"/>
          <w:tab w:val="left" w:pos="3155"/>
          <w:tab w:val="left" w:pos="3599"/>
          <w:tab w:val="left" w:pos="3938"/>
          <w:tab w:val="left" w:pos="4982"/>
          <w:tab w:val="left" w:pos="5606"/>
          <w:tab w:val="left" w:pos="6080"/>
          <w:tab w:val="left" w:pos="6764"/>
        </w:tabs>
      </w:pPr>
      <w:r w:rsidRPr="003A1D48">
        <w:rPr>
          <w:rStyle w:val="InterlineTextNumChar"/>
        </w:rPr>
        <w:t>030</w:t>
      </w:r>
      <w:r w:rsidR="00800AD8">
        <w:tab/>
        <w:t>qau</w:t>
      </w:r>
      <w:r w:rsidR="00800AD8">
        <w:tab/>
        <w:t>nu</w:t>
      </w:r>
      <w:r w:rsidR="00800AD8">
        <w:tab/>
        <w:t>qemaqivu</w:t>
      </w:r>
      <w:r w:rsidR="00800AD8">
        <w:tab/>
        <w:t>ti</w:t>
      </w:r>
      <w:r w:rsidR="00800AD8">
        <w:tab/>
        <w:t>sa</w:t>
      </w:r>
      <w:r w:rsidR="00800AD8">
        <w:tab/>
        <w:t>Kidadaw,</w:t>
      </w:r>
      <w:r w:rsidR="00800AD8">
        <w:tab/>
        <w:t>“aa,”</w:t>
      </w:r>
      <w:r w:rsidR="00800AD8">
        <w:tab/>
        <w:t>aya</w:t>
      </w:r>
      <w:r w:rsidR="00800AD8">
        <w:tab/>
        <w:t>azua</w:t>
      </w:r>
      <w:r w:rsidR="00233A5D">
        <w:tab/>
        <w:t>tsaqi.</w:t>
      </w:r>
    </w:p>
    <w:p w14:paraId="09758300" w14:textId="77777777" w:rsidR="00800AD8" w:rsidRDefault="00800AD8" w:rsidP="00233A5D">
      <w:pPr>
        <w:pStyle w:val="InterlineGlossWithTrans"/>
        <w:tabs>
          <w:tab w:val="left" w:pos="533"/>
          <w:tab w:val="left" w:pos="1022"/>
          <w:tab w:val="left" w:pos="1676"/>
          <w:tab w:val="left" w:pos="3155"/>
          <w:tab w:val="left" w:pos="3599"/>
          <w:tab w:val="left" w:pos="3938"/>
          <w:tab w:val="left" w:pos="4982"/>
          <w:tab w:val="left" w:pos="5606"/>
          <w:tab w:val="left" w:pos="6080"/>
          <w:tab w:val="left" w:pos="6764"/>
        </w:tabs>
      </w:pPr>
      <w:r>
        <w:tab/>
        <w:t>qau</w:t>
      </w:r>
      <w:r>
        <w:tab/>
        <w:t>nu</w:t>
      </w:r>
      <w:r>
        <w:tab/>
        <w:t>em=qa-qivu</w:t>
      </w:r>
      <w:r>
        <w:tab/>
        <w:t>ti</w:t>
      </w:r>
      <w:r>
        <w:tab/>
        <w:t>sa</w:t>
      </w:r>
      <w:r>
        <w:tab/>
        <w:t>Kidadaw</w:t>
      </w:r>
      <w:r>
        <w:tab/>
        <w:t>aa</w:t>
      </w:r>
      <w:r>
        <w:tab/>
        <w:t>aya</w:t>
      </w:r>
      <w:r>
        <w:tab/>
        <w:t>a-zua</w:t>
      </w:r>
      <w:r w:rsidR="00233A5D">
        <w:tab/>
        <w:t>tsaqi</w:t>
      </w:r>
    </w:p>
    <w:p w14:paraId="7C2F3EC9" w14:textId="77777777" w:rsidR="00800AD8" w:rsidRDefault="00800AD8" w:rsidP="00233A5D">
      <w:pPr>
        <w:pStyle w:val="InterlineTrans"/>
        <w:tabs>
          <w:tab w:val="left" w:pos="533"/>
          <w:tab w:val="left" w:pos="1022"/>
          <w:tab w:val="left" w:pos="1676"/>
          <w:tab w:val="left" w:pos="3155"/>
          <w:tab w:val="left" w:pos="3599"/>
          <w:tab w:val="left" w:pos="3938"/>
          <w:tab w:val="left" w:pos="4982"/>
          <w:tab w:val="left" w:pos="5606"/>
          <w:tab w:val="left" w:pos="6080"/>
          <w:tab w:val="left" w:pos="6764"/>
        </w:tabs>
      </w:pPr>
      <w:r>
        <w:tab/>
        <w:t>so</w:t>
      </w:r>
      <w:r>
        <w:tab/>
        <w:t>when</w:t>
      </w:r>
      <w:r>
        <w:tab/>
      </w:r>
      <w:r>
        <w:rPr>
          <w:smallCaps/>
        </w:rPr>
        <w:t>af</w:t>
      </w:r>
      <w:r>
        <w:t>=</w:t>
      </w:r>
      <w:r>
        <w:rPr>
          <w:smallCaps/>
        </w:rPr>
        <w:t>red</w:t>
      </w:r>
      <w:r>
        <w:t>-speak</w:t>
      </w:r>
      <w:r>
        <w:tab/>
      </w:r>
      <w:r>
        <w:rPr>
          <w:smallCaps/>
        </w:rPr>
        <w:t>f.h</w:t>
      </w:r>
      <w:r>
        <w:rPr>
          <w:smallCaps/>
        </w:rPr>
        <w:tab/>
        <w:t>h</w:t>
      </w:r>
      <w:r>
        <w:rPr>
          <w:smallCaps/>
        </w:rPr>
        <w:tab/>
      </w:r>
      <w:r>
        <w:t>(name)</w:t>
      </w:r>
      <w:r>
        <w:tab/>
        <w:t>ah</w:t>
      </w:r>
      <w:r>
        <w:tab/>
        <w:t>say</w:t>
      </w:r>
      <w:r>
        <w:tab/>
      </w:r>
      <w:r>
        <w:rPr>
          <w:smallCaps/>
        </w:rPr>
        <w:t>c-</w:t>
      </w:r>
      <w:r>
        <w:t>that</w:t>
      </w:r>
      <w:r w:rsidR="00233A5D">
        <w:tab/>
        <w:t>dung</w:t>
      </w:r>
    </w:p>
    <w:p w14:paraId="3B88902B" w14:textId="77777777" w:rsidR="00800AD8" w:rsidRDefault="00800AD8">
      <w:pPr>
        <w:pStyle w:val="InterlineFree"/>
      </w:pPr>
      <w:r>
        <w:t>When Kidadaw called, the faeces said “Ah”.</w:t>
      </w:r>
    </w:p>
    <w:p w14:paraId="010F91E0" w14:textId="77777777" w:rsidR="00800AD8" w:rsidRDefault="00DC1AE0" w:rsidP="00233A5D">
      <w:pPr>
        <w:pStyle w:val="InterlineText"/>
        <w:tabs>
          <w:tab w:val="left" w:pos="533"/>
          <w:tab w:val="left" w:pos="1187"/>
          <w:tab w:val="left" w:pos="2591"/>
          <w:tab w:val="left" w:pos="3095"/>
          <w:tab w:val="left" w:pos="3719"/>
          <w:tab w:val="left" w:pos="4193"/>
          <w:tab w:val="left" w:pos="4877"/>
        </w:tabs>
      </w:pPr>
      <w:r w:rsidRPr="003A1D48">
        <w:rPr>
          <w:rStyle w:val="InterlineTextNumChar"/>
        </w:rPr>
        <w:t>031</w:t>
      </w:r>
      <w:r w:rsidR="00800AD8">
        <w:tab/>
        <w:t>nu</w:t>
      </w:r>
      <w:r w:rsidR="00800AD8">
        <w:tab/>
        <w:t>qaqivuin</w:t>
      </w:r>
      <w:r w:rsidR="00800AD8">
        <w:tab/>
        <w:t>uta,</w:t>
      </w:r>
      <w:r w:rsidR="00800AD8">
        <w:tab/>
        <w:t>“aa,”</w:t>
      </w:r>
      <w:r w:rsidR="00800AD8">
        <w:tab/>
        <w:t>aya</w:t>
      </w:r>
      <w:r w:rsidR="00800AD8">
        <w:tab/>
        <w:t>azua</w:t>
      </w:r>
      <w:r w:rsidR="00800AD8">
        <w:tab/>
        <w:t>tsaqi.</w:t>
      </w:r>
    </w:p>
    <w:p w14:paraId="4D5BE018" w14:textId="77777777" w:rsidR="00800AD8" w:rsidRDefault="00800AD8" w:rsidP="00233A5D">
      <w:pPr>
        <w:pStyle w:val="InterlineGlossWithTrans"/>
        <w:tabs>
          <w:tab w:val="left" w:pos="533"/>
          <w:tab w:val="left" w:pos="1187"/>
          <w:tab w:val="left" w:pos="2591"/>
          <w:tab w:val="left" w:pos="3095"/>
          <w:tab w:val="left" w:pos="3719"/>
          <w:tab w:val="left" w:pos="4193"/>
          <w:tab w:val="left" w:pos="4877"/>
        </w:tabs>
      </w:pPr>
      <w:r>
        <w:tab/>
        <w:t>nu</w:t>
      </w:r>
      <w:r>
        <w:tab/>
        <w:t>qa-qivu-en</w:t>
      </w:r>
      <w:r>
        <w:tab/>
        <w:t>uta</w:t>
      </w:r>
      <w:r>
        <w:tab/>
        <w:t>aa</w:t>
      </w:r>
      <w:r>
        <w:tab/>
        <w:t>aya</w:t>
      </w:r>
      <w:r>
        <w:tab/>
        <w:t>a-zua</w:t>
      </w:r>
      <w:r>
        <w:tab/>
        <w:t>tsaqi</w:t>
      </w:r>
    </w:p>
    <w:p w14:paraId="58B0C884" w14:textId="77777777" w:rsidR="00800AD8" w:rsidRDefault="00800AD8" w:rsidP="00233A5D">
      <w:pPr>
        <w:pStyle w:val="InterlineTrans"/>
        <w:tabs>
          <w:tab w:val="left" w:pos="533"/>
          <w:tab w:val="left" w:pos="1187"/>
          <w:tab w:val="left" w:pos="2591"/>
          <w:tab w:val="left" w:pos="3095"/>
          <w:tab w:val="left" w:pos="3719"/>
          <w:tab w:val="left" w:pos="4193"/>
          <w:tab w:val="left" w:pos="4877"/>
        </w:tabs>
      </w:pPr>
      <w:r>
        <w:tab/>
        <w:t>when</w:t>
      </w:r>
      <w:r>
        <w:tab/>
      </w:r>
      <w:r>
        <w:rPr>
          <w:smallCaps/>
        </w:rPr>
        <w:t>red</w:t>
      </w:r>
      <w:r>
        <w:t>-speak-</w:t>
      </w:r>
      <w:r>
        <w:rPr>
          <w:smallCaps/>
        </w:rPr>
        <w:t>pf</w:t>
      </w:r>
      <w:r>
        <w:tab/>
        <w:t>also</w:t>
      </w:r>
      <w:r>
        <w:tab/>
        <w:t>ah</w:t>
      </w:r>
      <w:r>
        <w:tab/>
        <w:t>say</w:t>
      </w:r>
      <w:r>
        <w:tab/>
      </w:r>
      <w:r>
        <w:rPr>
          <w:smallCaps/>
        </w:rPr>
        <w:t>c-</w:t>
      </w:r>
      <w:r>
        <w:t>that</w:t>
      </w:r>
      <w:r>
        <w:tab/>
        <w:t>dung</w:t>
      </w:r>
    </w:p>
    <w:p w14:paraId="1109666B" w14:textId="77777777" w:rsidR="00800AD8" w:rsidRDefault="00800AD8">
      <w:pPr>
        <w:pStyle w:val="InterlineFree"/>
      </w:pPr>
      <w:r>
        <w:t>When he called again, it said “Ah”.</w:t>
      </w:r>
    </w:p>
    <w:p w14:paraId="30AAD104" w14:textId="77777777" w:rsidR="00800AD8" w:rsidRDefault="00DC1AE0" w:rsidP="00233A5D">
      <w:pPr>
        <w:pStyle w:val="InterlineText"/>
        <w:tabs>
          <w:tab w:val="left" w:pos="533"/>
          <w:tab w:val="left" w:pos="1937"/>
          <w:tab w:val="left" w:pos="2531"/>
        </w:tabs>
      </w:pPr>
      <w:r w:rsidRPr="003A1D48">
        <w:rPr>
          <w:rStyle w:val="InterlineTextNumChar"/>
        </w:rPr>
        <w:t>032</w:t>
      </w:r>
      <w:r w:rsidR="00800AD8">
        <w:tab/>
        <w:t>qaqivuin</w:t>
      </w:r>
      <w:r w:rsidR="00800AD8">
        <w:tab/>
        <w:t>anan</w:t>
      </w:r>
      <w:r w:rsidR="00800AD8">
        <w:tab/>
        <w:t>uta.</w:t>
      </w:r>
    </w:p>
    <w:p w14:paraId="24215E7F" w14:textId="77777777" w:rsidR="00800AD8" w:rsidRDefault="00800AD8" w:rsidP="00233A5D">
      <w:pPr>
        <w:pStyle w:val="InterlineGlossWithTrans"/>
        <w:tabs>
          <w:tab w:val="left" w:pos="533"/>
          <w:tab w:val="left" w:pos="1937"/>
          <w:tab w:val="left" w:pos="2531"/>
        </w:tabs>
      </w:pPr>
      <w:r>
        <w:tab/>
        <w:t>qa-qivu-en</w:t>
      </w:r>
      <w:r>
        <w:tab/>
        <w:t>anan</w:t>
      </w:r>
      <w:r>
        <w:tab/>
        <w:t>uta</w:t>
      </w:r>
    </w:p>
    <w:p w14:paraId="2F32F206" w14:textId="77777777" w:rsidR="00800AD8" w:rsidRDefault="00800AD8" w:rsidP="00B76180">
      <w:pPr>
        <w:pStyle w:val="InterlineTransNoFree"/>
        <w:tabs>
          <w:tab w:val="left" w:pos="1937"/>
          <w:tab w:val="left" w:pos="2531"/>
          <w:tab w:val="right" w:pos="8789"/>
        </w:tabs>
      </w:pPr>
      <w:r>
        <w:tab/>
      </w:r>
      <w:r>
        <w:rPr>
          <w:smallCaps/>
        </w:rPr>
        <w:t>red</w:t>
      </w:r>
      <w:r>
        <w:t>-speak-</w:t>
      </w:r>
      <w:r>
        <w:rPr>
          <w:smallCaps/>
        </w:rPr>
        <w:t>pf</w:t>
      </w:r>
      <w:r>
        <w:tab/>
        <w:t>still</w:t>
      </w:r>
      <w:r>
        <w:tab/>
        <w:t>also</w:t>
      </w:r>
      <w:r w:rsidR="00233A5D">
        <w:tab/>
        <w:t>He called once more,</w:t>
      </w:r>
    </w:p>
    <w:p w14:paraId="507B9962" w14:textId="77777777" w:rsidR="00800AD8" w:rsidRDefault="00DC1AE0" w:rsidP="00233A5D">
      <w:pPr>
        <w:pStyle w:val="InterlineText"/>
        <w:tabs>
          <w:tab w:val="left" w:pos="533"/>
          <w:tab w:val="left" w:pos="1157"/>
          <w:tab w:val="left" w:pos="1631"/>
          <w:tab w:val="left" w:pos="2135"/>
          <w:tab w:val="left" w:pos="2399"/>
        </w:tabs>
      </w:pPr>
      <w:r w:rsidRPr="003A1D48">
        <w:rPr>
          <w:rStyle w:val="InterlineTextNumChar"/>
        </w:rPr>
        <w:t>033</w:t>
      </w:r>
      <w:r w:rsidR="00800AD8">
        <w:tab/>
        <w:t>“aa,”</w:t>
      </w:r>
      <w:r w:rsidR="00800AD8">
        <w:tab/>
        <w:t>aya</w:t>
      </w:r>
      <w:r w:rsidR="00800AD8">
        <w:tab/>
        <w:t>uta</w:t>
      </w:r>
      <w:r w:rsidR="00800AD8">
        <w:tab/>
        <w:t>a</w:t>
      </w:r>
      <w:r w:rsidR="00800AD8">
        <w:tab/>
        <w:t>tsaqi.</w:t>
      </w:r>
    </w:p>
    <w:p w14:paraId="30B83033" w14:textId="77777777" w:rsidR="00800AD8" w:rsidRDefault="00800AD8" w:rsidP="00233A5D">
      <w:pPr>
        <w:pStyle w:val="InterlineGlossWithTrans"/>
        <w:tabs>
          <w:tab w:val="left" w:pos="533"/>
          <w:tab w:val="left" w:pos="1157"/>
          <w:tab w:val="left" w:pos="1631"/>
          <w:tab w:val="left" w:pos="2135"/>
          <w:tab w:val="left" w:pos="2399"/>
        </w:tabs>
      </w:pPr>
      <w:r>
        <w:tab/>
        <w:t>aa</w:t>
      </w:r>
      <w:r>
        <w:tab/>
        <w:t>aya</w:t>
      </w:r>
      <w:r>
        <w:tab/>
        <w:t>uta</w:t>
      </w:r>
      <w:r>
        <w:tab/>
        <w:t>a</w:t>
      </w:r>
      <w:r>
        <w:tab/>
        <w:t>tsaqi</w:t>
      </w:r>
    </w:p>
    <w:p w14:paraId="251DE813" w14:textId="77777777" w:rsidR="00800AD8" w:rsidRDefault="00800AD8" w:rsidP="00B76180">
      <w:pPr>
        <w:pStyle w:val="InterlineTransNoFree"/>
        <w:tabs>
          <w:tab w:val="left" w:pos="1157"/>
          <w:tab w:val="left" w:pos="1631"/>
          <w:tab w:val="left" w:pos="2135"/>
          <w:tab w:val="left" w:pos="2399"/>
          <w:tab w:val="right" w:pos="8789"/>
        </w:tabs>
      </w:pPr>
      <w:r>
        <w:tab/>
        <w:t>ah</w:t>
      </w:r>
      <w:r>
        <w:tab/>
        <w:t>say</w:t>
      </w:r>
      <w:r>
        <w:tab/>
        <w:t>also</w:t>
      </w:r>
      <w:r>
        <w:rPr>
          <w:smallCaps/>
        </w:rPr>
        <w:tab/>
        <w:t>c</w:t>
      </w:r>
      <w:r>
        <w:rPr>
          <w:smallCaps/>
        </w:rPr>
        <w:tab/>
      </w:r>
      <w:r>
        <w:t>dung</w:t>
      </w:r>
      <w:r w:rsidR="00233A5D">
        <w:tab/>
        <w:t>and again it said “Ah”.</w:t>
      </w:r>
    </w:p>
    <w:p w14:paraId="075CE8B0" w14:textId="77777777" w:rsidR="00800AD8" w:rsidRDefault="00DC1AE0" w:rsidP="00233A5D">
      <w:pPr>
        <w:pStyle w:val="InterlineText"/>
        <w:tabs>
          <w:tab w:val="left" w:pos="533"/>
          <w:tab w:val="left" w:pos="1022"/>
          <w:tab w:val="left" w:pos="2936"/>
          <w:tab w:val="left" w:pos="3380"/>
          <w:tab w:val="left" w:pos="3719"/>
        </w:tabs>
      </w:pPr>
      <w:r w:rsidRPr="003A1D48">
        <w:rPr>
          <w:rStyle w:val="InterlineTextNumChar"/>
        </w:rPr>
        <w:t>034</w:t>
      </w:r>
      <w:r w:rsidR="00800AD8">
        <w:tab/>
        <w:t>qau</w:t>
      </w:r>
      <w:r w:rsidR="00800AD8">
        <w:tab/>
        <w:t>samaîi</w:t>
      </w:r>
      <w:r w:rsidR="00800AD8">
        <w:tab/>
        <w:t>ti</w:t>
      </w:r>
      <w:r w:rsidR="00800AD8">
        <w:tab/>
        <w:t>sa</w:t>
      </w:r>
      <w:r w:rsidR="00800AD8">
        <w:tab/>
        <w:t>Kidadaw.</w:t>
      </w:r>
    </w:p>
    <w:p w14:paraId="12575BDE" w14:textId="77777777" w:rsidR="00800AD8" w:rsidRDefault="00800AD8" w:rsidP="00233A5D">
      <w:pPr>
        <w:pStyle w:val="InterlineGlossWithTrans"/>
        <w:tabs>
          <w:tab w:val="left" w:pos="533"/>
          <w:tab w:val="left" w:pos="1022"/>
          <w:tab w:val="left" w:pos="2936"/>
          <w:tab w:val="left" w:pos="3380"/>
          <w:tab w:val="left" w:pos="3719"/>
        </w:tabs>
      </w:pPr>
      <w:r>
        <w:tab/>
        <w:t>qau</w:t>
      </w:r>
      <w:r>
        <w:tab/>
        <w:t>sa-ma-aîi</w:t>
      </w:r>
      <w:r>
        <w:tab/>
        <w:t>ti</w:t>
      </w:r>
      <w:r>
        <w:tab/>
        <w:t>sa</w:t>
      </w:r>
      <w:r>
        <w:tab/>
        <w:t>Kidadaw</w:t>
      </w:r>
    </w:p>
    <w:p w14:paraId="3C6C0267" w14:textId="77777777" w:rsidR="00800AD8" w:rsidRDefault="00800AD8" w:rsidP="00B76180">
      <w:pPr>
        <w:pStyle w:val="InterlineTransNoFree"/>
        <w:tabs>
          <w:tab w:val="left" w:pos="1022"/>
          <w:tab w:val="left" w:pos="2936"/>
          <w:tab w:val="left" w:pos="3380"/>
          <w:tab w:val="left" w:pos="3719"/>
          <w:tab w:val="right" w:pos="8789"/>
        </w:tabs>
      </w:pPr>
      <w:r>
        <w:tab/>
        <w:t>so</w:t>
      </w:r>
      <w:r>
        <w:tab/>
      </w:r>
      <w:r>
        <w:rPr>
          <w:smallCaps/>
        </w:rPr>
        <w:t>qal</w:t>
      </w:r>
      <w:r>
        <w:t>-</w:t>
      </w:r>
      <w:r>
        <w:rPr>
          <w:smallCaps/>
        </w:rPr>
        <w:t>stat</w:t>
      </w:r>
      <w:r>
        <w:t>-different</w:t>
      </w:r>
      <w:r>
        <w:tab/>
      </w:r>
      <w:r>
        <w:rPr>
          <w:smallCaps/>
        </w:rPr>
        <w:t>f.h</w:t>
      </w:r>
      <w:r>
        <w:rPr>
          <w:smallCaps/>
        </w:rPr>
        <w:tab/>
        <w:t>h</w:t>
      </w:r>
      <w:r>
        <w:rPr>
          <w:smallCaps/>
        </w:rPr>
        <w:tab/>
      </w:r>
      <w:r>
        <w:t>(name)</w:t>
      </w:r>
      <w:r w:rsidR="00233A5D">
        <w:tab/>
        <w:t>Kidadaw was surprised.</w:t>
      </w:r>
    </w:p>
    <w:p w14:paraId="16A51072" w14:textId="77777777" w:rsidR="00800AD8" w:rsidRDefault="00DC1AE0" w:rsidP="00233A5D">
      <w:pPr>
        <w:pStyle w:val="InterlineText"/>
        <w:tabs>
          <w:tab w:val="left" w:pos="533"/>
          <w:tab w:val="left" w:pos="1952"/>
          <w:tab w:val="left" w:pos="2636"/>
        </w:tabs>
      </w:pPr>
      <w:r w:rsidRPr="003A1D48">
        <w:rPr>
          <w:rStyle w:val="InterlineTextNumChar"/>
        </w:rPr>
        <w:t>035</w:t>
      </w:r>
      <w:r w:rsidR="00800AD8">
        <w:tab/>
        <w:t>“makuda</w:t>
      </w:r>
      <w:r w:rsidR="00800AD8">
        <w:tab/>
        <w:t>azua</w:t>
      </w:r>
      <w:r w:rsidR="00800AD8">
        <w:tab/>
        <w:t>tsautsau?</w:t>
      </w:r>
    </w:p>
    <w:p w14:paraId="5574B5E3" w14:textId="77777777" w:rsidR="00800AD8" w:rsidRDefault="00800AD8" w:rsidP="00233A5D">
      <w:pPr>
        <w:pStyle w:val="InterlineGlossWithTrans"/>
        <w:tabs>
          <w:tab w:val="left" w:pos="533"/>
          <w:tab w:val="left" w:pos="1952"/>
          <w:tab w:val="left" w:pos="2636"/>
        </w:tabs>
      </w:pPr>
      <w:r>
        <w:tab/>
        <w:t>ma-kuda</w:t>
      </w:r>
      <w:r>
        <w:tab/>
        <w:t>a-zua</w:t>
      </w:r>
      <w:r>
        <w:tab/>
        <w:t>tsau-tsau</w:t>
      </w:r>
    </w:p>
    <w:p w14:paraId="7972A273" w14:textId="77777777" w:rsidR="00800AD8" w:rsidRDefault="00800AD8" w:rsidP="00B76180">
      <w:pPr>
        <w:pStyle w:val="InterlineTransNoFree"/>
        <w:tabs>
          <w:tab w:val="left" w:pos="1952"/>
          <w:tab w:val="left" w:pos="2636"/>
          <w:tab w:val="right" w:pos="8789"/>
        </w:tabs>
      </w:pPr>
      <w:r>
        <w:tab/>
      </w:r>
      <w:r>
        <w:rPr>
          <w:smallCaps/>
        </w:rPr>
        <w:t>stat</w:t>
      </w:r>
      <w:r>
        <w:t>-do.what</w:t>
      </w:r>
      <w:r>
        <w:tab/>
      </w:r>
      <w:r>
        <w:rPr>
          <w:smallCaps/>
        </w:rPr>
        <w:t>c-</w:t>
      </w:r>
      <w:r>
        <w:t>that</w:t>
      </w:r>
      <w:r>
        <w:tab/>
      </w:r>
      <w:r>
        <w:rPr>
          <w:smallCaps/>
        </w:rPr>
        <w:t>red</w:t>
      </w:r>
      <w:r>
        <w:t>-being</w:t>
      </w:r>
      <w:r w:rsidR="00233A5D">
        <w:tab/>
        <w:t>“What’s happened to her?</w:t>
      </w:r>
    </w:p>
    <w:p w14:paraId="3DCEFF94" w14:textId="77777777" w:rsidR="00800AD8" w:rsidRDefault="00DE0E5A" w:rsidP="00233A5D">
      <w:pPr>
        <w:pStyle w:val="InterlineText"/>
        <w:tabs>
          <w:tab w:val="left" w:pos="533"/>
          <w:tab w:val="left" w:pos="1082"/>
          <w:tab w:val="left" w:pos="2111"/>
          <w:tab w:val="left" w:pos="2885"/>
          <w:tab w:val="left" w:pos="3749"/>
          <w:tab w:val="left" w:pos="4013"/>
          <w:tab w:val="left" w:pos="4952"/>
          <w:tab w:val="left" w:pos="6716"/>
          <w:tab w:val="left" w:pos="7190"/>
        </w:tabs>
      </w:pPr>
      <w:r w:rsidRPr="003A1D48">
        <w:rPr>
          <w:rStyle w:val="InterlineTextNumChar"/>
        </w:rPr>
        <w:t>036</w:t>
      </w:r>
      <w:r w:rsidR="00800AD8">
        <w:tab/>
        <w:t>aku</w:t>
      </w:r>
      <w:r w:rsidR="00800AD8">
        <w:tab/>
        <w:t>tsuay</w:t>
      </w:r>
      <w:r w:rsidR="00800AD8">
        <w:tab/>
        <w:t>anga</w:t>
      </w:r>
      <w:r w:rsidR="00800AD8">
        <w:tab/>
        <w:t>aravats</w:t>
      </w:r>
      <w:r w:rsidR="00800AD8">
        <w:tab/>
        <w:t>a</w:t>
      </w:r>
      <w:r w:rsidR="00800AD8">
        <w:tab/>
        <w:t>inika</w:t>
      </w:r>
      <w:r w:rsidR="00800AD8">
        <w:tab/>
        <w:t>pangtjengtjez?”</w:t>
      </w:r>
      <w:r w:rsidR="00800AD8">
        <w:tab/>
        <w:t>aya</w:t>
      </w:r>
      <w:r w:rsidR="00233A5D">
        <w:tab/>
        <w:t>timadju.</w:t>
      </w:r>
    </w:p>
    <w:p w14:paraId="492F9686" w14:textId="77777777" w:rsidR="00800AD8" w:rsidRDefault="00800AD8" w:rsidP="00233A5D">
      <w:pPr>
        <w:pStyle w:val="InterlineGlossWithTrans"/>
        <w:tabs>
          <w:tab w:val="left" w:pos="533"/>
          <w:tab w:val="left" w:pos="1082"/>
          <w:tab w:val="left" w:pos="2111"/>
          <w:tab w:val="left" w:pos="2885"/>
          <w:tab w:val="left" w:pos="3749"/>
          <w:tab w:val="left" w:pos="4013"/>
          <w:tab w:val="left" w:pos="4952"/>
          <w:tab w:val="left" w:pos="6716"/>
          <w:tab w:val="left" w:pos="7190"/>
        </w:tabs>
      </w:pPr>
      <w:r>
        <w:tab/>
        <w:t>aku</w:t>
      </w:r>
      <w:r>
        <w:tab/>
        <w:t>tsuay</w:t>
      </w:r>
      <w:r>
        <w:tab/>
        <w:t>anga</w:t>
      </w:r>
      <w:r>
        <w:tab/>
        <w:t>a-ravats</w:t>
      </w:r>
      <w:r>
        <w:tab/>
        <w:t>a</w:t>
      </w:r>
      <w:r>
        <w:tab/>
        <w:t>ini-ka</w:t>
      </w:r>
      <w:r>
        <w:tab/>
        <w:t>pa-ngetje-ngetjez</w:t>
      </w:r>
      <w:r>
        <w:tab/>
        <w:t>aya</w:t>
      </w:r>
      <w:r w:rsidR="00233A5D">
        <w:tab/>
        <w:t>ti-madju</w:t>
      </w:r>
    </w:p>
    <w:p w14:paraId="41AE70A4" w14:textId="77777777" w:rsidR="00800AD8" w:rsidRDefault="00800AD8" w:rsidP="00233A5D">
      <w:pPr>
        <w:pStyle w:val="InterlineTrans"/>
        <w:tabs>
          <w:tab w:val="left" w:pos="533"/>
          <w:tab w:val="left" w:pos="1082"/>
          <w:tab w:val="left" w:pos="2111"/>
          <w:tab w:val="left" w:pos="2885"/>
          <w:tab w:val="left" w:pos="3749"/>
          <w:tab w:val="left" w:pos="4013"/>
          <w:tab w:val="left" w:pos="4952"/>
          <w:tab w:val="left" w:pos="6716"/>
          <w:tab w:val="left" w:pos="7190"/>
        </w:tabs>
      </w:pPr>
      <w:r>
        <w:tab/>
        <w:t>why</w:t>
      </w:r>
      <w:r>
        <w:tab/>
        <w:t>long.time</w:t>
      </w:r>
      <w:r>
        <w:tab/>
        <w:t>indeed</w:t>
      </w:r>
      <w:r>
        <w:tab/>
      </w:r>
      <w:r>
        <w:rPr>
          <w:smallCaps/>
        </w:rPr>
        <w:t>c-</w:t>
      </w:r>
      <w:r>
        <w:t>true</w:t>
      </w:r>
      <w:r>
        <w:rPr>
          <w:smallCaps/>
        </w:rPr>
        <w:tab/>
        <w:t>c</w:t>
      </w:r>
      <w:r>
        <w:rPr>
          <w:smallCaps/>
        </w:rPr>
        <w:tab/>
      </w:r>
      <w:r>
        <w:t>not-after</w:t>
      </w:r>
      <w:r>
        <w:tab/>
        <w:t>cause-</w:t>
      </w:r>
      <w:r>
        <w:rPr>
          <w:smallCaps/>
        </w:rPr>
        <w:t>red</w:t>
      </w:r>
      <w:r>
        <w:t>-come</w:t>
      </w:r>
      <w:r>
        <w:tab/>
        <w:t>say</w:t>
      </w:r>
      <w:r w:rsidR="00233A5D">
        <w:tab/>
      </w:r>
      <w:r w:rsidR="00233A5D">
        <w:rPr>
          <w:smallCaps/>
        </w:rPr>
        <w:t>f</w:t>
      </w:r>
      <w:r w:rsidR="00233A5D">
        <w:t>-</w:t>
      </w:r>
      <w:r w:rsidR="00233A5D">
        <w:rPr>
          <w:smallCaps/>
        </w:rPr>
        <w:t>3rd</w:t>
      </w:r>
      <w:r w:rsidR="00233A5D">
        <w:t>.</w:t>
      </w:r>
      <w:r w:rsidR="00233A5D">
        <w:rPr>
          <w:smallCaps/>
        </w:rPr>
        <w:t>pers</w:t>
      </w:r>
    </w:p>
    <w:p w14:paraId="5C2414E0" w14:textId="77777777" w:rsidR="00800AD8" w:rsidRDefault="00800AD8">
      <w:pPr>
        <w:pStyle w:val="InterlineFree"/>
      </w:pPr>
      <w:r>
        <w:t>Why is she so long not coming back?” he said.</w:t>
      </w:r>
    </w:p>
    <w:p w14:paraId="6F41B249" w14:textId="77777777" w:rsidR="00800AD8" w:rsidRDefault="00DE0E5A" w:rsidP="00233A5D">
      <w:pPr>
        <w:pStyle w:val="InterlineText"/>
        <w:tabs>
          <w:tab w:val="left" w:pos="533"/>
          <w:tab w:val="left" w:pos="1022"/>
          <w:tab w:val="left" w:pos="1946"/>
          <w:tab w:val="left" w:pos="2210"/>
        </w:tabs>
      </w:pPr>
      <w:r w:rsidRPr="003A1D48">
        <w:rPr>
          <w:rStyle w:val="InterlineTextNumChar"/>
        </w:rPr>
        <w:t>037</w:t>
      </w:r>
      <w:r w:rsidR="00800AD8">
        <w:tab/>
        <w:t>qau</w:t>
      </w:r>
      <w:r w:rsidR="00800AD8">
        <w:tab/>
        <w:t>vaiken</w:t>
      </w:r>
      <w:r w:rsidR="00800AD8">
        <w:tab/>
        <w:t>a</w:t>
      </w:r>
      <w:r w:rsidR="00800AD8">
        <w:tab/>
        <w:t>kiqenetj.</w:t>
      </w:r>
    </w:p>
    <w:p w14:paraId="46617D5A" w14:textId="77777777" w:rsidR="00800AD8" w:rsidRDefault="00800AD8" w:rsidP="00233A5D">
      <w:pPr>
        <w:pStyle w:val="InterlineGlossWithTrans"/>
        <w:tabs>
          <w:tab w:val="left" w:pos="533"/>
          <w:tab w:val="left" w:pos="1022"/>
          <w:tab w:val="left" w:pos="1946"/>
          <w:tab w:val="left" w:pos="2210"/>
        </w:tabs>
      </w:pPr>
      <w:r>
        <w:tab/>
        <w:t>qau</w:t>
      </w:r>
      <w:r>
        <w:tab/>
        <w:t>vaik-en</w:t>
      </w:r>
      <w:r>
        <w:tab/>
        <w:t>a</w:t>
      </w:r>
      <w:r>
        <w:tab/>
        <w:t>ki-qenetj</w:t>
      </w:r>
    </w:p>
    <w:p w14:paraId="2512AFA7" w14:textId="77777777" w:rsidR="00800AD8" w:rsidRDefault="00800AD8" w:rsidP="00B76180">
      <w:pPr>
        <w:pStyle w:val="InterlineTransNoFree"/>
        <w:tabs>
          <w:tab w:val="left" w:pos="1022"/>
          <w:tab w:val="left" w:pos="1946"/>
          <w:tab w:val="left" w:pos="2210"/>
          <w:tab w:val="right" w:pos="8789"/>
        </w:tabs>
      </w:pPr>
      <w:r>
        <w:tab/>
        <w:t>so</w:t>
      </w:r>
      <w:r>
        <w:tab/>
        <w:t>leave-</w:t>
      </w:r>
      <w:r>
        <w:rPr>
          <w:smallCaps/>
        </w:rPr>
        <w:t>pf</w:t>
      </w:r>
      <w:r>
        <w:rPr>
          <w:smallCaps/>
        </w:rPr>
        <w:tab/>
        <w:t>c</w:t>
      </w:r>
      <w:r>
        <w:rPr>
          <w:smallCaps/>
        </w:rPr>
        <w:tab/>
      </w:r>
      <w:r>
        <w:t>do-see</w:t>
      </w:r>
      <w:r w:rsidR="00233A5D">
        <w:tab/>
        <w:t>He went to have a look;</w:t>
      </w:r>
    </w:p>
    <w:p w14:paraId="58E957DB" w14:textId="77777777" w:rsidR="00800AD8" w:rsidRDefault="00DE0E5A" w:rsidP="00233A5D">
      <w:pPr>
        <w:pStyle w:val="InterlineText"/>
        <w:tabs>
          <w:tab w:val="left" w:pos="533"/>
          <w:tab w:val="left" w:pos="1352"/>
          <w:tab w:val="left" w:pos="1991"/>
          <w:tab w:val="left" w:pos="2765"/>
          <w:tab w:val="left" w:pos="3389"/>
        </w:tabs>
      </w:pPr>
      <w:r w:rsidRPr="003A1D48">
        <w:rPr>
          <w:rStyle w:val="InterlineTextNumChar"/>
        </w:rPr>
        <w:lastRenderedPageBreak/>
        <w:t>038</w:t>
      </w:r>
      <w:r w:rsidR="00800AD8">
        <w:tab/>
        <w:t>mintu</w:t>
      </w:r>
      <w:r w:rsidR="00800AD8">
        <w:tab/>
        <w:t>avan</w:t>
      </w:r>
      <w:r w:rsidR="00800AD8">
        <w:tab/>
        <w:t>anga</w:t>
      </w:r>
      <w:r w:rsidR="00800AD8">
        <w:tab/>
        <w:t>tsaqi</w:t>
      </w:r>
      <w:r w:rsidR="00800AD8">
        <w:tab/>
        <w:t>sakamaya.</w:t>
      </w:r>
    </w:p>
    <w:p w14:paraId="0ADC63A0" w14:textId="77777777" w:rsidR="00800AD8" w:rsidRDefault="00800AD8" w:rsidP="00233A5D">
      <w:pPr>
        <w:pStyle w:val="InterlineGlossWithTrans"/>
        <w:tabs>
          <w:tab w:val="left" w:pos="533"/>
          <w:tab w:val="left" w:pos="1352"/>
          <w:tab w:val="left" w:pos="1991"/>
          <w:tab w:val="left" w:pos="2765"/>
          <w:tab w:val="left" w:pos="3389"/>
        </w:tabs>
      </w:pPr>
      <w:r>
        <w:tab/>
        <w:t>mintu</w:t>
      </w:r>
      <w:r>
        <w:tab/>
        <w:t>avan</w:t>
      </w:r>
      <w:r>
        <w:tab/>
        <w:t>anga</w:t>
      </w:r>
      <w:r>
        <w:tab/>
        <w:t>tsaqi</w:t>
      </w:r>
      <w:r>
        <w:tab/>
        <w:t>sakamaya</w:t>
      </w:r>
    </w:p>
    <w:p w14:paraId="43E6964A" w14:textId="77777777" w:rsidR="00800AD8" w:rsidRDefault="00800AD8" w:rsidP="00B76180">
      <w:pPr>
        <w:pStyle w:val="InterlineTransNoFree"/>
        <w:tabs>
          <w:tab w:val="left" w:pos="1352"/>
          <w:tab w:val="left" w:pos="1991"/>
          <w:tab w:val="left" w:pos="2765"/>
          <w:tab w:val="left" w:pos="3389"/>
          <w:tab w:val="right" w:pos="8789"/>
        </w:tabs>
      </w:pPr>
      <w:r>
        <w:tab/>
        <w:t>sudden</w:t>
      </w:r>
      <w:r>
        <w:tab/>
        <w:t>exact</w:t>
      </w:r>
      <w:r>
        <w:tab/>
        <w:t>indeed</w:t>
      </w:r>
      <w:r>
        <w:tab/>
        <w:t>dung</w:t>
      </w:r>
      <w:r>
        <w:tab/>
        <w:t>only</w:t>
      </w:r>
      <w:r w:rsidR="00233A5D">
        <w:tab/>
        <w:t>and there was only the faeces.</w:t>
      </w:r>
    </w:p>
    <w:p w14:paraId="00207253" w14:textId="77777777" w:rsidR="00800AD8" w:rsidRDefault="00DE0E5A" w:rsidP="00233A5D">
      <w:pPr>
        <w:pStyle w:val="InterlineText"/>
        <w:tabs>
          <w:tab w:val="left" w:pos="533"/>
          <w:tab w:val="left" w:pos="1022"/>
          <w:tab w:val="left" w:pos="2156"/>
          <w:tab w:val="left" w:pos="2600"/>
          <w:tab w:val="left" w:pos="2939"/>
          <w:tab w:val="left" w:pos="3983"/>
          <w:tab w:val="left" w:pos="5252"/>
          <w:tab w:val="left" w:pos="5756"/>
          <w:tab w:val="left" w:pos="7040"/>
          <w:tab w:val="left" w:pos="7529"/>
        </w:tabs>
      </w:pPr>
      <w:r w:rsidRPr="003A1D48">
        <w:rPr>
          <w:rStyle w:val="InterlineTextNumChar"/>
        </w:rPr>
        <w:t>039</w:t>
      </w:r>
      <w:r w:rsidR="00800AD8">
        <w:tab/>
        <w:t>qau</w:t>
      </w:r>
      <w:r w:rsidR="00800AD8">
        <w:tab/>
        <w:t>limutseng</w:t>
      </w:r>
      <w:r w:rsidR="00800AD8">
        <w:tab/>
        <w:t>ti</w:t>
      </w:r>
      <w:r w:rsidR="00800AD8">
        <w:tab/>
        <w:t>sa</w:t>
      </w:r>
      <w:r w:rsidR="00800AD8">
        <w:tab/>
        <w:t>Kidadaw;</w:t>
      </w:r>
      <w:r w:rsidR="00800AD8">
        <w:tab/>
        <w:t>siqaqe÷u</w:t>
      </w:r>
      <w:r w:rsidR="00800AD8">
        <w:tab/>
        <w:t>tua</w:t>
      </w:r>
      <w:r w:rsidR="00800AD8">
        <w:tab/>
        <w:t>nimadju,</w:t>
      </w:r>
      <w:r w:rsidR="00233A5D">
        <w:tab/>
        <w:t>sa</w:t>
      </w:r>
      <w:r w:rsidR="00233A5D">
        <w:tab/>
        <w:t>pusapui</w:t>
      </w:r>
    </w:p>
    <w:p w14:paraId="77CE7AAB" w14:textId="77777777" w:rsidR="00800AD8" w:rsidRDefault="00800AD8" w:rsidP="00233A5D">
      <w:pPr>
        <w:pStyle w:val="InterlineGlossWithTrans"/>
        <w:tabs>
          <w:tab w:val="left" w:pos="533"/>
          <w:tab w:val="left" w:pos="1022"/>
          <w:tab w:val="left" w:pos="2156"/>
          <w:tab w:val="left" w:pos="2600"/>
          <w:tab w:val="left" w:pos="2939"/>
          <w:tab w:val="left" w:pos="3983"/>
          <w:tab w:val="left" w:pos="5252"/>
          <w:tab w:val="left" w:pos="5756"/>
          <w:tab w:val="left" w:pos="7040"/>
          <w:tab w:val="left" w:pos="7529"/>
        </w:tabs>
      </w:pPr>
      <w:r>
        <w:tab/>
        <w:t>qau</w:t>
      </w:r>
      <w:r>
        <w:tab/>
        <w:t>li-mutseng</w:t>
      </w:r>
      <w:r>
        <w:tab/>
        <w:t>ti</w:t>
      </w:r>
      <w:r>
        <w:tab/>
        <w:t>sa</w:t>
      </w:r>
      <w:r>
        <w:tab/>
        <w:t>Kidadaw</w:t>
      </w:r>
      <w:r>
        <w:tab/>
        <w:t>si-qa-qe÷u</w:t>
      </w:r>
      <w:r>
        <w:tab/>
        <w:t>tua</w:t>
      </w:r>
      <w:r>
        <w:tab/>
        <w:t>ni-madju</w:t>
      </w:r>
      <w:r w:rsidR="00233A5D">
        <w:tab/>
        <w:t>sa</w:t>
      </w:r>
      <w:r w:rsidR="00233A5D">
        <w:tab/>
        <w:t>pu-sapu</w:t>
      </w:r>
      <w:r w:rsidR="005756D6">
        <w:t>y</w:t>
      </w:r>
    </w:p>
    <w:p w14:paraId="4744EBE2" w14:textId="77777777" w:rsidR="00800AD8" w:rsidRDefault="00800AD8" w:rsidP="00233A5D">
      <w:pPr>
        <w:pStyle w:val="InterlineTransNoFree"/>
        <w:tabs>
          <w:tab w:val="left" w:pos="1022"/>
          <w:tab w:val="left" w:pos="2156"/>
          <w:tab w:val="left" w:pos="2600"/>
          <w:tab w:val="left" w:pos="2939"/>
          <w:tab w:val="left" w:pos="3983"/>
          <w:tab w:val="left" w:pos="5252"/>
          <w:tab w:val="left" w:pos="5756"/>
          <w:tab w:val="left" w:pos="7040"/>
          <w:tab w:val="left" w:pos="7529"/>
        </w:tabs>
      </w:pPr>
      <w:r>
        <w:tab/>
        <w:t>so</w:t>
      </w:r>
      <w:r>
        <w:tab/>
      </w:r>
      <w:r>
        <w:rPr>
          <w:smallCaps/>
        </w:rPr>
        <w:t>qal</w:t>
      </w:r>
      <w:r>
        <w:t>-angry</w:t>
      </w:r>
      <w:r>
        <w:tab/>
      </w:r>
      <w:r>
        <w:rPr>
          <w:smallCaps/>
        </w:rPr>
        <w:t>f.h</w:t>
      </w:r>
      <w:r>
        <w:rPr>
          <w:smallCaps/>
        </w:rPr>
        <w:tab/>
        <w:t>h</w:t>
      </w:r>
      <w:r>
        <w:rPr>
          <w:smallCaps/>
        </w:rPr>
        <w:tab/>
      </w:r>
      <w:r>
        <w:t>(name)</w:t>
      </w:r>
      <w:r>
        <w:tab/>
      </w:r>
      <w:r>
        <w:rPr>
          <w:smallCaps/>
        </w:rPr>
        <w:t>if</w:t>
      </w:r>
      <w:r>
        <w:t>-</w:t>
      </w:r>
      <w:r>
        <w:rPr>
          <w:smallCaps/>
        </w:rPr>
        <w:t>red</w:t>
      </w:r>
      <w:r>
        <w:t>-erect</w:t>
      </w:r>
      <w:r>
        <w:tab/>
      </w:r>
      <w:r>
        <w:rPr>
          <w:smallCaps/>
        </w:rPr>
        <w:t>obl</w:t>
      </w:r>
      <w:r>
        <w:tab/>
        <w:t>of-</w:t>
      </w:r>
      <w:r>
        <w:rPr>
          <w:smallCaps/>
        </w:rPr>
        <w:t>3rd.pers</w:t>
      </w:r>
      <w:r w:rsidR="00233A5D">
        <w:tab/>
        <w:t>and</w:t>
      </w:r>
      <w:r w:rsidR="00233A5D">
        <w:tab/>
        <w:t>have-fire</w:t>
      </w:r>
    </w:p>
    <w:p w14:paraId="3A1A0568" w14:textId="77777777" w:rsidR="00800AD8" w:rsidRDefault="00800AD8" w:rsidP="00233A5D">
      <w:pPr>
        <w:pStyle w:val="InterlineText"/>
        <w:tabs>
          <w:tab w:val="left" w:pos="533"/>
          <w:tab w:val="left" w:pos="797"/>
          <w:tab w:val="left" w:pos="1766"/>
          <w:tab w:val="left" w:pos="2030"/>
          <w:tab w:val="left" w:pos="3224"/>
          <w:tab w:val="left" w:pos="3728"/>
        </w:tabs>
      </w:pPr>
      <w:r>
        <w:tab/>
        <w:t>a</w:t>
      </w:r>
      <w:r>
        <w:tab/>
        <w:t>qatsiîay,</w:t>
      </w:r>
      <w:r>
        <w:tab/>
        <w:t>a</w:t>
      </w:r>
      <w:r>
        <w:tab/>
        <w:t>tsektsekan</w:t>
      </w:r>
      <w:r>
        <w:tab/>
        <w:t>tua</w:t>
      </w:r>
      <w:r>
        <w:tab/>
        <w:t>nimadju.</w:t>
      </w:r>
    </w:p>
    <w:p w14:paraId="134E4B7D" w14:textId="77777777" w:rsidR="00800AD8" w:rsidRDefault="00800AD8" w:rsidP="00233A5D">
      <w:pPr>
        <w:pStyle w:val="InterlineGlossWithTrans"/>
        <w:tabs>
          <w:tab w:val="left" w:pos="533"/>
          <w:tab w:val="left" w:pos="797"/>
          <w:tab w:val="left" w:pos="1766"/>
          <w:tab w:val="left" w:pos="2030"/>
          <w:tab w:val="left" w:pos="3224"/>
          <w:tab w:val="left" w:pos="3728"/>
        </w:tabs>
      </w:pPr>
      <w:r>
        <w:tab/>
        <w:t>a</w:t>
      </w:r>
      <w:r>
        <w:tab/>
        <w:t>qatsiîay</w:t>
      </w:r>
      <w:r>
        <w:tab/>
        <w:t>a</w:t>
      </w:r>
      <w:r>
        <w:tab/>
        <w:t>tsektsek-an</w:t>
      </w:r>
      <w:r>
        <w:tab/>
        <w:t>tua</w:t>
      </w:r>
      <w:r>
        <w:tab/>
        <w:t>ni-madju</w:t>
      </w:r>
    </w:p>
    <w:p w14:paraId="3DB2B2AF" w14:textId="77777777" w:rsidR="00800AD8" w:rsidRDefault="00800AD8" w:rsidP="00233A5D">
      <w:pPr>
        <w:pStyle w:val="InterlineTrans"/>
        <w:tabs>
          <w:tab w:val="left" w:pos="533"/>
          <w:tab w:val="left" w:pos="797"/>
          <w:tab w:val="left" w:pos="1766"/>
          <w:tab w:val="left" w:pos="2030"/>
          <w:tab w:val="left" w:pos="3224"/>
          <w:tab w:val="left" w:pos="3728"/>
        </w:tabs>
      </w:pPr>
      <w:r>
        <w:rPr>
          <w:smallCaps/>
        </w:rPr>
        <w:tab/>
        <w:t>c</w:t>
      </w:r>
      <w:r>
        <w:rPr>
          <w:smallCaps/>
        </w:rPr>
        <w:tab/>
      </w:r>
      <w:r>
        <w:t>stone</w:t>
      </w:r>
      <w:r>
        <w:rPr>
          <w:smallCaps/>
        </w:rPr>
        <w:tab/>
        <w:t>c</w:t>
      </w:r>
      <w:r>
        <w:rPr>
          <w:smallCaps/>
        </w:rPr>
        <w:tab/>
      </w:r>
      <w:r>
        <w:t>stake-</w:t>
      </w:r>
      <w:r>
        <w:rPr>
          <w:smallCaps/>
        </w:rPr>
        <w:t>lf</w:t>
      </w:r>
      <w:r>
        <w:tab/>
      </w:r>
      <w:r>
        <w:rPr>
          <w:smallCaps/>
        </w:rPr>
        <w:t>obl</w:t>
      </w:r>
      <w:r>
        <w:tab/>
        <w:t>of-</w:t>
      </w:r>
      <w:r>
        <w:rPr>
          <w:smallCaps/>
        </w:rPr>
        <w:t>3rd.pers</w:t>
      </w:r>
    </w:p>
    <w:p w14:paraId="0B7DA6DD" w14:textId="77777777" w:rsidR="00800AD8" w:rsidRDefault="00800AD8">
      <w:pPr>
        <w:pStyle w:val="InterlineFree"/>
      </w:pPr>
      <w:r>
        <w:t>Kidadaw was angry. With his penis in a state of erection he struck it against a stone and produced fire.</w:t>
      </w:r>
    </w:p>
    <w:p w14:paraId="6E77241B" w14:textId="77777777" w:rsidR="00233A5D" w:rsidRDefault="00800AD8" w:rsidP="00233A5D">
      <w:pPr>
        <w:pStyle w:val="FullTranslation"/>
      </w:pPr>
      <w:r>
        <w:t>There were women friends pounding grain up on a roof. The sky was very low, and the suns’ heat was very painful. The women said to one another: “Why is the suns’ heat very painful? There’s the danger of our striking them with our pestles,” said one. Then they really did strike them, and one sun went blind. That is now the moon. And with a bump the sky went up.</w:t>
      </w:r>
    </w:p>
    <w:p w14:paraId="6BB10602" w14:textId="77777777" w:rsidR="00233A5D" w:rsidRDefault="00800AD8" w:rsidP="00233A5D">
      <w:pPr>
        <w:pStyle w:val="FullTranslation"/>
      </w:pPr>
      <w:r>
        <w:t>Then Kidadaw cried out. The women friends were afraid, and ran away and hid behind the millet (store). But Kidadaw chased them, and caught (one) and brought her outside. Kidadaw said: “Sit on the whetstone. I’ll carry you on my shoulder,” he said. “No. I’m afraid of your spikes,” said the woman. But Kidadaw got hold of her and made her sit down, and carried her into his house, and made her his wife.</w:t>
      </w:r>
    </w:p>
    <w:p w14:paraId="014071A4" w14:textId="77777777" w:rsidR="00233A5D" w:rsidRDefault="00800AD8" w:rsidP="00233A5D">
      <w:pPr>
        <w:pStyle w:val="FullTranslation"/>
      </w:pPr>
      <w:r>
        <w:t>After a long time she went to wash clothes. She found a lot of fish. She caught them and took them home, and made a side dish of them. When they had finished eating, she had stomach ache. Later she said: “Come with me while I go to defecate.</w:t>
      </w:r>
      <w:r w:rsidR="00233A5D">
        <w:t xml:space="preserve">” </w:t>
      </w:r>
      <w:r>
        <w:t>Soon afterwards, “Come with me while I go,” said the wife.</w:t>
      </w:r>
    </w:p>
    <w:p w14:paraId="20545E3F" w14:textId="77777777" w:rsidR="00800AD8" w:rsidRDefault="00800AD8" w:rsidP="00233A5D">
      <w:pPr>
        <w:pStyle w:val="FullTranslation"/>
      </w:pPr>
      <w:r>
        <w:t>Kidadaw got tired of this. “I’m tired of going,” said Kidadaw. So the woman went off alone to defecate. When she had finished, she said to the faeces: “When Kidadaw calls, say ‘Ah’,” she said. And she ran away back to her own home. When Kidadaw called, the faeces said “Ah”. When he called again, it said “Ah”. He called once more, and again it said “Ah”. Kidadaw was surprised. “What’s happened to her? Why is she so long not coming back?” he said. He went to have a look; and there was only the faeces. Kidadaw was angry. With his penis in a state of erection he struck it against a stone and produced fire.</w:t>
      </w:r>
    </w:p>
    <w:p w14:paraId="5FB05D2B" w14:textId="77777777" w:rsidR="00800AD8" w:rsidRDefault="00800AD8">
      <w:pPr>
        <w:pStyle w:val="Heading4"/>
      </w:pPr>
      <w:r w:rsidRPr="00996908">
        <w:rPr>
          <w:rStyle w:val="NumTextHeadingChar"/>
        </w:rPr>
        <w:t>009</w:t>
      </w:r>
      <w:r>
        <w:t xml:space="preserve"> THE ANT-EATER AND THE CRAB</w:t>
      </w:r>
      <w:r w:rsidR="00433A7E">
        <w:br/>
      </w:r>
      <w:r>
        <w:t>qam katu</w:t>
      </w:r>
      <w:r w:rsidR="00824E04">
        <w:t>a gang</w:t>
      </w:r>
      <w:r w:rsidR="00FD141C">
        <w:t xml:space="preserve"> (</w:t>
      </w:r>
      <w:r w:rsidR="00824E04">
        <w:t>Qatsiîay village, p.166</w:t>
      </w:r>
      <w:r w:rsidR="00FD141C">
        <w:t>)</w:t>
      </w:r>
    </w:p>
    <w:p w14:paraId="0BF32E80" w14:textId="77777777" w:rsidR="00800AD8" w:rsidRDefault="00DC1AE0" w:rsidP="008B0CD4">
      <w:pPr>
        <w:pStyle w:val="InterlineText"/>
        <w:tabs>
          <w:tab w:val="left" w:pos="533"/>
          <w:tab w:val="left" w:pos="1142"/>
          <w:tab w:val="left" w:pos="1406"/>
          <w:tab w:val="left" w:pos="2345"/>
          <w:tab w:val="left" w:pos="3269"/>
          <w:tab w:val="left" w:pos="3878"/>
          <w:tab w:val="left" w:pos="4442"/>
        </w:tabs>
      </w:pPr>
      <w:r w:rsidRPr="003A1D48">
        <w:rPr>
          <w:rStyle w:val="InterlineTextNumChar"/>
        </w:rPr>
        <w:t>001</w:t>
      </w:r>
      <w:r w:rsidR="00800AD8">
        <w:tab/>
        <w:t>uzai</w:t>
      </w:r>
      <w:r w:rsidR="00800AD8">
        <w:tab/>
        <w:t>a</w:t>
      </w:r>
      <w:r w:rsidR="00800AD8">
        <w:tab/>
        <w:t>qam</w:t>
      </w:r>
      <w:r w:rsidR="00800AD8">
        <w:tab/>
        <w:t>katua</w:t>
      </w:r>
      <w:r w:rsidR="00800AD8">
        <w:tab/>
        <w:t>gang</w:t>
      </w:r>
      <w:r w:rsidR="00800AD8">
        <w:tab/>
        <w:t>ka</w:t>
      </w:r>
      <w:r w:rsidR="00800AD8">
        <w:tab/>
        <w:t>sitsuayan.</w:t>
      </w:r>
    </w:p>
    <w:p w14:paraId="0B4BA7A4" w14:textId="77777777" w:rsidR="00800AD8" w:rsidRDefault="00800AD8" w:rsidP="008B0CD4">
      <w:pPr>
        <w:pStyle w:val="InterlineGlossWithTrans"/>
        <w:tabs>
          <w:tab w:val="left" w:pos="533"/>
          <w:tab w:val="left" w:pos="1142"/>
          <w:tab w:val="left" w:pos="1406"/>
          <w:tab w:val="left" w:pos="2345"/>
          <w:tab w:val="left" w:pos="3269"/>
          <w:tab w:val="left" w:pos="3878"/>
          <w:tab w:val="left" w:pos="4442"/>
        </w:tabs>
      </w:pPr>
      <w:r>
        <w:tab/>
        <w:t>uzay</w:t>
      </w:r>
      <w:r>
        <w:tab/>
        <w:t>a</w:t>
      </w:r>
      <w:r>
        <w:tab/>
        <w:t>qam</w:t>
      </w:r>
      <w:r>
        <w:tab/>
        <w:t>ka-tua</w:t>
      </w:r>
      <w:r>
        <w:tab/>
        <w:t>gang</w:t>
      </w:r>
      <w:r>
        <w:tab/>
        <w:t>ka</w:t>
      </w:r>
      <w:r>
        <w:tab/>
        <w:t>si-tsuay-an</w:t>
      </w:r>
    </w:p>
    <w:p w14:paraId="706AE876" w14:textId="77777777" w:rsidR="00800AD8" w:rsidRDefault="00800AD8" w:rsidP="008B0CD4">
      <w:pPr>
        <w:pStyle w:val="InterlineTrans"/>
        <w:tabs>
          <w:tab w:val="left" w:pos="533"/>
          <w:tab w:val="left" w:pos="1142"/>
          <w:tab w:val="left" w:pos="1406"/>
          <w:tab w:val="left" w:pos="2345"/>
          <w:tab w:val="left" w:pos="3269"/>
          <w:tab w:val="left" w:pos="3878"/>
          <w:tab w:val="left" w:pos="4442"/>
        </w:tabs>
      </w:pPr>
      <w:r>
        <w:tab/>
        <w:t>there</w:t>
      </w:r>
      <w:r>
        <w:rPr>
          <w:smallCaps/>
        </w:rPr>
        <w:tab/>
        <w:t>c</w:t>
      </w:r>
      <w:r>
        <w:rPr>
          <w:smallCaps/>
        </w:rPr>
        <w:tab/>
      </w:r>
      <w:r>
        <w:t>ant.eater</w:t>
      </w:r>
      <w:r>
        <w:tab/>
        <w:t>and-</w:t>
      </w:r>
      <w:r>
        <w:rPr>
          <w:smallCaps/>
        </w:rPr>
        <w:t>obl</w:t>
      </w:r>
      <w:r>
        <w:tab/>
        <w:t>crab</w:t>
      </w:r>
      <w:r>
        <w:tab/>
        <w:t>after</w:t>
      </w:r>
      <w:r>
        <w:tab/>
      </w:r>
      <w:r>
        <w:rPr>
          <w:smallCaps/>
        </w:rPr>
        <w:t>if</w:t>
      </w:r>
      <w:r>
        <w:t>-long.time-</w:t>
      </w:r>
      <w:r>
        <w:rPr>
          <w:smallCaps/>
        </w:rPr>
        <w:t>nom</w:t>
      </w:r>
    </w:p>
    <w:p w14:paraId="5064E550" w14:textId="77777777" w:rsidR="00800AD8" w:rsidRDefault="00800AD8">
      <w:pPr>
        <w:pStyle w:val="InterlineFree"/>
      </w:pPr>
      <w:r>
        <w:t>Once upon a time there were an ant-eater and a crab.</w:t>
      </w:r>
    </w:p>
    <w:p w14:paraId="49BDFE03" w14:textId="77777777" w:rsidR="00800AD8" w:rsidRDefault="00DC1AE0" w:rsidP="008B0CD4">
      <w:pPr>
        <w:pStyle w:val="InterlineText"/>
        <w:tabs>
          <w:tab w:val="left" w:pos="533"/>
          <w:tab w:val="left" w:pos="797"/>
          <w:tab w:val="left" w:pos="1406"/>
          <w:tab w:val="left" w:pos="2345"/>
          <w:tab w:val="left" w:pos="2834"/>
          <w:tab w:val="left" w:pos="3773"/>
          <w:tab w:val="left" w:pos="4037"/>
          <w:tab w:val="left" w:pos="4541"/>
        </w:tabs>
      </w:pPr>
      <w:r w:rsidRPr="003A1D48">
        <w:rPr>
          <w:rStyle w:val="InterlineTextNumChar"/>
        </w:rPr>
        <w:t>002</w:t>
      </w:r>
      <w:r w:rsidR="00800AD8">
        <w:tab/>
        <w:t>a</w:t>
      </w:r>
      <w:r w:rsidR="00800AD8">
        <w:tab/>
        <w:t>gang</w:t>
      </w:r>
      <w:r w:rsidR="00800AD8">
        <w:tab/>
        <w:t>katsuin</w:t>
      </w:r>
      <w:r w:rsidR="00800AD8">
        <w:tab/>
        <w:t>na</w:t>
      </w:r>
      <w:r w:rsidR="00800AD8">
        <w:tab/>
        <w:t>qam</w:t>
      </w:r>
      <w:r w:rsidR="00800AD8">
        <w:tab/>
        <w:t>a</w:t>
      </w:r>
      <w:r w:rsidR="00800AD8">
        <w:tab/>
      </w:r>
      <w:r w:rsidR="009669D5">
        <w:t>k</w:t>
      </w:r>
      <w:r w:rsidR="00800AD8">
        <w:t>ikaludjeî.</w:t>
      </w:r>
    </w:p>
    <w:p w14:paraId="18C68BAA" w14:textId="77777777" w:rsidR="00800AD8" w:rsidRDefault="00800AD8" w:rsidP="008B0CD4">
      <w:pPr>
        <w:pStyle w:val="InterlineGlossWithTrans"/>
        <w:tabs>
          <w:tab w:val="left" w:pos="533"/>
          <w:tab w:val="left" w:pos="797"/>
          <w:tab w:val="left" w:pos="1406"/>
          <w:tab w:val="left" w:pos="2345"/>
          <w:tab w:val="left" w:pos="2834"/>
          <w:tab w:val="left" w:pos="3773"/>
          <w:tab w:val="left" w:pos="4037"/>
          <w:tab w:val="left" w:pos="4541"/>
        </w:tabs>
      </w:pPr>
      <w:r>
        <w:tab/>
        <w:t>a</w:t>
      </w:r>
      <w:r>
        <w:tab/>
        <w:t>gang</w:t>
      </w:r>
      <w:r>
        <w:tab/>
        <w:t>katsu-en</w:t>
      </w:r>
      <w:r>
        <w:tab/>
        <w:t>nua</w:t>
      </w:r>
      <w:r>
        <w:tab/>
        <w:t>qam</w:t>
      </w:r>
      <w:r>
        <w:tab/>
        <w:t>a</w:t>
      </w:r>
      <w:r>
        <w:tab/>
      </w:r>
      <w:r w:rsidR="009669D5">
        <w:t>k</w:t>
      </w:r>
      <w:r>
        <w:t>i</w:t>
      </w:r>
      <w:r>
        <w:tab/>
        <w:t>kaludjeî</w:t>
      </w:r>
    </w:p>
    <w:p w14:paraId="13E8B2AE" w14:textId="77777777" w:rsidR="00800AD8" w:rsidRDefault="00800AD8" w:rsidP="008B0CD4">
      <w:pPr>
        <w:pStyle w:val="InterlineTrans"/>
        <w:tabs>
          <w:tab w:val="left" w:pos="533"/>
          <w:tab w:val="left" w:pos="797"/>
          <w:tab w:val="left" w:pos="1406"/>
          <w:tab w:val="left" w:pos="2345"/>
          <w:tab w:val="left" w:pos="2834"/>
          <w:tab w:val="left" w:pos="3773"/>
          <w:tab w:val="left" w:pos="4037"/>
          <w:tab w:val="left" w:pos="4541"/>
        </w:tabs>
      </w:pPr>
      <w:r>
        <w:rPr>
          <w:smallCaps/>
        </w:rPr>
        <w:tab/>
        <w:t>c</w:t>
      </w:r>
      <w:r>
        <w:rPr>
          <w:smallCaps/>
        </w:rPr>
        <w:tab/>
      </w:r>
      <w:r>
        <w:t>crab</w:t>
      </w:r>
      <w:r>
        <w:tab/>
        <w:t>carry-</w:t>
      </w:r>
      <w:r>
        <w:rPr>
          <w:smallCaps/>
        </w:rPr>
        <w:t>pf</w:t>
      </w:r>
      <w:r>
        <w:tab/>
        <w:t>by</w:t>
      </w:r>
      <w:r>
        <w:tab/>
        <w:t>ant.eater</w:t>
      </w:r>
      <w:r>
        <w:rPr>
          <w:smallCaps/>
        </w:rPr>
        <w:tab/>
        <w:t>c</w:t>
      </w:r>
      <w:r>
        <w:rPr>
          <w:smallCaps/>
        </w:rPr>
        <w:tab/>
      </w:r>
      <w:r w:rsidR="009669D5">
        <w:t>do</w:t>
      </w:r>
      <w:r>
        <w:tab/>
        <w:t>loquat</w:t>
      </w:r>
    </w:p>
    <w:p w14:paraId="611B8058" w14:textId="77777777" w:rsidR="00800AD8" w:rsidRDefault="00800AD8" w:rsidP="008B0CD4">
      <w:pPr>
        <w:pStyle w:val="InterlineFreeCommentFollows"/>
      </w:pPr>
      <w:r>
        <w:t xml:space="preserve">The ant-eater took the crab to </w:t>
      </w:r>
      <w:r w:rsidR="009669D5">
        <w:t>get</w:t>
      </w:r>
      <w:r>
        <w:t xml:space="preserve"> loquat</w:t>
      </w:r>
      <w:r w:rsidR="009669D5">
        <w:t>s</w:t>
      </w:r>
      <w:r>
        <w:t>.</w:t>
      </w:r>
    </w:p>
    <w:p w14:paraId="7717A694" w14:textId="77777777" w:rsidR="00800AD8" w:rsidRDefault="008B0CD4" w:rsidP="008B0CD4">
      <w:pPr>
        <w:pStyle w:val="CommentLastWithHalfSpace"/>
      </w:pPr>
      <w:r>
        <w:t>[</w:t>
      </w:r>
      <w:r w:rsidR="00800AD8" w:rsidRPr="008B0CD4">
        <w:rPr>
          <w:rStyle w:val="VernacularText"/>
        </w:rPr>
        <w:t>kaludjeî</w:t>
      </w:r>
      <w:r w:rsidR="00800AD8">
        <w:t xml:space="preserve">: F108 has </w:t>
      </w:r>
      <w:r w:rsidR="00800AD8" w:rsidRPr="008B0CD4">
        <w:rPr>
          <w:rStyle w:val="VernacularText"/>
        </w:rPr>
        <w:t>kaludjiî</w:t>
      </w:r>
      <w:r>
        <w:t>]</w:t>
      </w:r>
    </w:p>
    <w:p w14:paraId="615E6A35" w14:textId="77777777" w:rsidR="00800AD8" w:rsidRDefault="00DC1AE0" w:rsidP="008B0CD4">
      <w:pPr>
        <w:pStyle w:val="InterlineText"/>
        <w:tabs>
          <w:tab w:val="left" w:pos="533"/>
          <w:tab w:val="left" w:pos="1022"/>
          <w:tab w:val="left" w:pos="2246"/>
          <w:tab w:val="left" w:pos="2510"/>
          <w:tab w:val="left" w:pos="3179"/>
          <w:tab w:val="left" w:pos="4568"/>
          <w:tab w:val="left" w:pos="5072"/>
        </w:tabs>
      </w:pPr>
      <w:r w:rsidRPr="003A1D48">
        <w:rPr>
          <w:rStyle w:val="InterlineTextNumChar"/>
        </w:rPr>
        <w:t>003</w:t>
      </w:r>
      <w:r w:rsidR="00800AD8">
        <w:tab/>
        <w:t>qau</w:t>
      </w:r>
      <w:r w:rsidR="00800AD8">
        <w:tab/>
        <w:t>kiîavaran</w:t>
      </w:r>
      <w:r w:rsidR="00800AD8">
        <w:tab/>
        <w:t>a</w:t>
      </w:r>
      <w:r w:rsidR="00800AD8">
        <w:tab/>
        <w:t>gang:</w:t>
      </w:r>
      <w:r w:rsidR="00800AD8">
        <w:tab/>
        <w:t>“imaza-u</w:t>
      </w:r>
      <w:r w:rsidR="00800AD8">
        <w:tab/>
        <w:t>i</w:t>
      </w:r>
      <w:r w:rsidR="00800AD8">
        <w:tab/>
        <w:t>teku.</w:t>
      </w:r>
    </w:p>
    <w:p w14:paraId="7E1D6990" w14:textId="77777777" w:rsidR="00800AD8" w:rsidRDefault="00800AD8" w:rsidP="008B0CD4">
      <w:pPr>
        <w:pStyle w:val="InterlineGlossWithTrans"/>
        <w:tabs>
          <w:tab w:val="left" w:pos="533"/>
          <w:tab w:val="left" w:pos="1022"/>
          <w:tab w:val="left" w:pos="2246"/>
          <w:tab w:val="left" w:pos="2510"/>
          <w:tab w:val="left" w:pos="3179"/>
          <w:tab w:val="left" w:pos="4568"/>
          <w:tab w:val="left" w:pos="5072"/>
        </w:tabs>
      </w:pPr>
      <w:r>
        <w:tab/>
        <w:t>qau</w:t>
      </w:r>
      <w:r>
        <w:tab/>
        <w:t>ki-îavar-an</w:t>
      </w:r>
      <w:r>
        <w:tab/>
        <w:t>a</w:t>
      </w:r>
      <w:r>
        <w:tab/>
        <w:t>gang</w:t>
      </w:r>
      <w:r>
        <w:tab/>
        <w:t>i-maza-u</w:t>
      </w:r>
      <w:r>
        <w:tab/>
        <w:t>i</w:t>
      </w:r>
      <w:r>
        <w:tab/>
        <w:t>teku</w:t>
      </w:r>
    </w:p>
    <w:p w14:paraId="4967B23F" w14:textId="77777777" w:rsidR="00800AD8" w:rsidRDefault="00800AD8" w:rsidP="008B0CD4">
      <w:pPr>
        <w:pStyle w:val="InterlineTrans"/>
        <w:tabs>
          <w:tab w:val="left" w:pos="533"/>
          <w:tab w:val="left" w:pos="1022"/>
          <w:tab w:val="left" w:pos="2246"/>
          <w:tab w:val="left" w:pos="2510"/>
          <w:tab w:val="left" w:pos="3179"/>
          <w:tab w:val="left" w:pos="4568"/>
          <w:tab w:val="left" w:pos="5072"/>
        </w:tabs>
      </w:pPr>
      <w:r>
        <w:tab/>
        <w:t>so</w:t>
      </w:r>
      <w:r>
        <w:tab/>
        <w:t>do-speak-</w:t>
      </w:r>
      <w:r>
        <w:rPr>
          <w:smallCaps/>
        </w:rPr>
        <w:t>lf</w:t>
      </w:r>
      <w:r>
        <w:rPr>
          <w:smallCaps/>
        </w:rPr>
        <w:tab/>
        <w:t>c</w:t>
      </w:r>
      <w:r>
        <w:rPr>
          <w:smallCaps/>
        </w:rPr>
        <w:tab/>
      </w:r>
      <w:r>
        <w:t>crab</w:t>
      </w:r>
      <w:r>
        <w:tab/>
      </w:r>
      <w:r>
        <w:rPr>
          <w:smallCaps/>
        </w:rPr>
        <w:t>loc</w:t>
      </w:r>
      <w:r>
        <w:t>-here-</w:t>
      </w:r>
      <w:r>
        <w:rPr>
          <w:smallCaps/>
        </w:rPr>
        <w:t>imp</w:t>
      </w:r>
      <w:r>
        <w:tab/>
      </w:r>
      <w:r>
        <w:rPr>
          <w:smallCaps/>
        </w:rPr>
        <w:t>loc</w:t>
      </w:r>
      <w:r>
        <w:tab/>
        <w:t>down</w:t>
      </w:r>
    </w:p>
    <w:p w14:paraId="2A2DFB52" w14:textId="77777777" w:rsidR="00800AD8" w:rsidRDefault="00800AD8">
      <w:pPr>
        <w:pStyle w:val="InterlineFree"/>
      </w:pPr>
      <w:r>
        <w:t>The crab said: “Stay here below.</w:t>
      </w:r>
    </w:p>
    <w:p w14:paraId="410F49DD" w14:textId="77777777" w:rsidR="00800AD8" w:rsidRDefault="00DC1AE0" w:rsidP="008B0CD4">
      <w:pPr>
        <w:pStyle w:val="InterlineText"/>
        <w:tabs>
          <w:tab w:val="left" w:pos="533"/>
          <w:tab w:val="left" w:pos="1172"/>
          <w:tab w:val="left" w:pos="1766"/>
          <w:tab w:val="left" w:pos="2030"/>
          <w:tab w:val="left" w:pos="3734"/>
          <w:tab w:val="left" w:pos="3998"/>
          <w:tab w:val="left" w:pos="4817"/>
          <w:tab w:val="left" w:pos="5321"/>
          <w:tab w:val="left" w:pos="6260"/>
          <w:tab w:val="left" w:pos="6524"/>
          <w:tab w:val="left" w:pos="7268"/>
        </w:tabs>
      </w:pPr>
      <w:r w:rsidRPr="003A1D48">
        <w:rPr>
          <w:rStyle w:val="InterlineTextNumChar"/>
        </w:rPr>
        <w:t>004</w:t>
      </w:r>
      <w:r w:rsidR="00800AD8">
        <w:tab/>
        <w:t>vaik</w:t>
      </w:r>
      <w:r w:rsidR="00800AD8">
        <w:tab/>
        <w:t>aken</w:t>
      </w:r>
      <w:r w:rsidR="00800AD8">
        <w:tab/>
        <w:t>a</w:t>
      </w:r>
      <w:r w:rsidR="00800AD8">
        <w:tab/>
        <w:t>îevavaw,</w:t>
      </w:r>
      <w:r w:rsidR="00800AD8">
        <w:tab/>
        <w:t>a</w:t>
      </w:r>
      <w:r w:rsidR="00800AD8">
        <w:tab/>
        <w:t>yaya</w:t>
      </w:r>
      <w:r w:rsidR="00800AD8">
        <w:tab/>
        <w:t>tua</w:t>
      </w:r>
      <w:r w:rsidR="00800AD8">
        <w:tab/>
        <w:t>kaludjeî</w:t>
      </w:r>
      <w:r w:rsidR="00800AD8">
        <w:tab/>
        <w:t>a</w:t>
      </w:r>
      <w:r w:rsidR="008B0CD4">
        <w:tab/>
        <w:t>sema</w:t>
      </w:r>
      <w:r w:rsidR="008B0CD4">
        <w:tab/>
        <w:t>vavaw,”</w:t>
      </w:r>
    </w:p>
    <w:p w14:paraId="02916B4C" w14:textId="77777777" w:rsidR="00800AD8" w:rsidRDefault="00800AD8" w:rsidP="008B0CD4">
      <w:pPr>
        <w:pStyle w:val="InterlineGlossWithTrans"/>
        <w:tabs>
          <w:tab w:val="left" w:pos="533"/>
          <w:tab w:val="left" w:pos="1172"/>
          <w:tab w:val="left" w:pos="1766"/>
          <w:tab w:val="left" w:pos="2030"/>
          <w:tab w:val="left" w:pos="3734"/>
          <w:tab w:val="left" w:pos="3998"/>
          <w:tab w:val="left" w:pos="4817"/>
          <w:tab w:val="left" w:pos="5321"/>
          <w:tab w:val="left" w:pos="6260"/>
          <w:tab w:val="left" w:pos="6524"/>
          <w:tab w:val="left" w:pos="7268"/>
        </w:tabs>
      </w:pPr>
      <w:r>
        <w:tab/>
        <w:t>vaik</w:t>
      </w:r>
      <w:r>
        <w:tab/>
        <w:t>aken</w:t>
      </w:r>
      <w:r>
        <w:tab/>
        <w:t>a</w:t>
      </w:r>
      <w:r>
        <w:tab/>
        <w:t>îe-va-vaw</w:t>
      </w:r>
      <w:r>
        <w:tab/>
        <w:t>a</w:t>
      </w:r>
      <w:r>
        <w:tab/>
        <w:t>yaya</w:t>
      </w:r>
      <w:r>
        <w:tab/>
        <w:t>tua</w:t>
      </w:r>
      <w:r>
        <w:tab/>
        <w:t>kaludjeî</w:t>
      </w:r>
      <w:r>
        <w:tab/>
        <w:t>a</w:t>
      </w:r>
      <w:r w:rsidR="008B0CD4">
        <w:tab/>
        <w:t>em=sa</w:t>
      </w:r>
      <w:r w:rsidR="008B0CD4">
        <w:tab/>
        <w:t>va-vaw</w:t>
      </w:r>
    </w:p>
    <w:p w14:paraId="1FCDE514" w14:textId="77777777" w:rsidR="00800AD8" w:rsidRDefault="00800AD8" w:rsidP="008B0CD4">
      <w:pPr>
        <w:pStyle w:val="InterlineTransNoFree"/>
        <w:tabs>
          <w:tab w:val="left" w:pos="1172"/>
          <w:tab w:val="left" w:pos="1766"/>
          <w:tab w:val="left" w:pos="2030"/>
          <w:tab w:val="left" w:pos="3734"/>
          <w:tab w:val="left" w:pos="3998"/>
          <w:tab w:val="left" w:pos="4817"/>
          <w:tab w:val="left" w:pos="5321"/>
          <w:tab w:val="left" w:pos="6260"/>
          <w:tab w:val="left" w:pos="6524"/>
          <w:tab w:val="left" w:pos="7268"/>
        </w:tabs>
        <w:rPr>
          <w:smallCaps/>
        </w:rPr>
      </w:pPr>
      <w:r>
        <w:tab/>
        <w:t>leave</w:t>
      </w:r>
      <w:r>
        <w:tab/>
      </w:r>
      <w:r w:rsidR="000D5EFB" w:rsidRPr="000D5EFB">
        <w:rPr>
          <w:smallCaps/>
        </w:rPr>
        <w:t>f.I</w:t>
      </w:r>
      <w:r>
        <w:rPr>
          <w:smallCaps/>
        </w:rPr>
        <w:tab/>
        <w:t>c</w:t>
      </w:r>
      <w:r>
        <w:rPr>
          <w:smallCaps/>
        </w:rPr>
        <w:tab/>
      </w:r>
      <w:r>
        <w:t>go.to-</w:t>
      </w:r>
      <w:r>
        <w:rPr>
          <w:smallCaps/>
        </w:rPr>
        <w:t>red</w:t>
      </w:r>
      <w:r>
        <w:t>-above</w:t>
      </w:r>
      <w:r>
        <w:rPr>
          <w:smallCaps/>
        </w:rPr>
        <w:tab/>
        <w:t>c</w:t>
      </w:r>
      <w:r>
        <w:rPr>
          <w:smallCaps/>
        </w:rPr>
        <w:tab/>
      </w:r>
      <w:r>
        <w:t>harvest</w:t>
      </w:r>
      <w:r>
        <w:tab/>
      </w:r>
      <w:r>
        <w:rPr>
          <w:smallCaps/>
        </w:rPr>
        <w:t>obl</w:t>
      </w:r>
      <w:r>
        <w:tab/>
        <w:t>loquat</w:t>
      </w:r>
      <w:r>
        <w:rPr>
          <w:smallCaps/>
        </w:rPr>
        <w:tab/>
        <w:t>c</w:t>
      </w:r>
      <w:r w:rsidR="008B0CD4">
        <w:tab/>
      </w:r>
      <w:r w:rsidR="008B0CD4">
        <w:rPr>
          <w:smallCaps/>
        </w:rPr>
        <w:t>af</w:t>
      </w:r>
      <w:r w:rsidR="008B0CD4">
        <w:t>=go</w:t>
      </w:r>
      <w:r w:rsidR="008B0CD4">
        <w:tab/>
      </w:r>
      <w:r w:rsidR="008B0CD4">
        <w:rPr>
          <w:smallCaps/>
        </w:rPr>
        <w:t>red</w:t>
      </w:r>
      <w:r w:rsidR="008B0CD4">
        <w:t>-above</w:t>
      </w:r>
    </w:p>
    <w:p w14:paraId="38D9F906" w14:textId="77777777" w:rsidR="00800AD8" w:rsidRDefault="008B0CD4" w:rsidP="008B0CD4">
      <w:pPr>
        <w:pStyle w:val="InterlineText"/>
        <w:tabs>
          <w:tab w:val="left" w:pos="533"/>
          <w:tab w:val="left" w:pos="1307"/>
          <w:tab w:val="left" w:pos="1571"/>
        </w:tabs>
      </w:pPr>
      <w:r>
        <w:tab/>
        <w:t>ayain</w:t>
      </w:r>
      <w:r>
        <w:tab/>
        <w:t>a</w:t>
      </w:r>
      <w:r>
        <w:tab/>
        <w:t>qam.</w:t>
      </w:r>
    </w:p>
    <w:p w14:paraId="1D3333F9" w14:textId="77777777" w:rsidR="00800AD8" w:rsidRDefault="008B0CD4" w:rsidP="008B0CD4">
      <w:pPr>
        <w:pStyle w:val="InterlineGlossWithTrans"/>
        <w:tabs>
          <w:tab w:val="left" w:pos="533"/>
          <w:tab w:val="left" w:pos="1307"/>
          <w:tab w:val="left" w:pos="1571"/>
        </w:tabs>
      </w:pPr>
      <w:r>
        <w:tab/>
        <w:t>aya-en</w:t>
      </w:r>
      <w:r>
        <w:tab/>
        <w:t>a</w:t>
      </w:r>
      <w:r>
        <w:tab/>
        <w:t>qam</w:t>
      </w:r>
    </w:p>
    <w:p w14:paraId="505D944C" w14:textId="77777777" w:rsidR="00800AD8" w:rsidRDefault="008B0CD4" w:rsidP="008B0CD4">
      <w:pPr>
        <w:pStyle w:val="InterlineTrans"/>
        <w:tabs>
          <w:tab w:val="left" w:pos="533"/>
          <w:tab w:val="left" w:pos="1307"/>
          <w:tab w:val="left" w:pos="1571"/>
        </w:tabs>
      </w:pPr>
      <w:r>
        <w:tab/>
        <w:t>say-</w:t>
      </w:r>
      <w:r>
        <w:rPr>
          <w:smallCaps/>
        </w:rPr>
        <w:t>pf</w:t>
      </w:r>
      <w:r>
        <w:rPr>
          <w:smallCaps/>
        </w:rPr>
        <w:tab/>
        <w:t>c</w:t>
      </w:r>
      <w:r>
        <w:rPr>
          <w:smallCaps/>
        </w:rPr>
        <w:tab/>
      </w:r>
      <w:r>
        <w:t>ant.eater</w:t>
      </w:r>
    </w:p>
    <w:p w14:paraId="310F1455" w14:textId="77777777" w:rsidR="00800AD8" w:rsidRDefault="00800AD8">
      <w:pPr>
        <w:pStyle w:val="InterlineFree"/>
      </w:pPr>
      <w:r>
        <w:lastRenderedPageBreak/>
        <w:t>I’ll go up and pick the fruit up at the top,” he said to the ant-eater.</w:t>
      </w:r>
    </w:p>
    <w:p w14:paraId="2A8BC9DC" w14:textId="77777777" w:rsidR="00800AD8" w:rsidRDefault="00DC1AE0" w:rsidP="008B0CD4">
      <w:pPr>
        <w:pStyle w:val="InterlineText"/>
        <w:tabs>
          <w:tab w:val="left" w:pos="533"/>
          <w:tab w:val="left" w:pos="1022"/>
          <w:tab w:val="left" w:pos="1661"/>
          <w:tab w:val="left" w:pos="2855"/>
          <w:tab w:val="left" w:pos="3119"/>
        </w:tabs>
      </w:pPr>
      <w:r w:rsidRPr="003A1D48">
        <w:rPr>
          <w:rStyle w:val="InterlineTextNumChar"/>
        </w:rPr>
        <w:t>005</w:t>
      </w:r>
      <w:r w:rsidR="00800AD8">
        <w:tab/>
        <w:t>sa</w:t>
      </w:r>
      <w:r w:rsidR="00800AD8">
        <w:tab/>
        <w:t>vaik</w:t>
      </w:r>
      <w:r w:rsidR="00800AD8">
        <w:tab/>
        <w:t>timadju</w:t>
      </w:r>
      <w:r w:rsidR="00800AD8">
        <w:tab/>
        <w:t>a</w:t>
      </w:r>
      <w:r w:rsidR="00800AD8">
        <w:tab/>
        <w:t>îevavaw.</w:t>
      </w:r>
    </w:p>
    <w:p w14:paraId="4FCBD39D" w14:textId="77777777" w:rsidR="00800AD8" w:rsidRDefault="00800AD8" w:rsidP="008B0CD4">
      <w:pPr>
        <w:pStyle w:val="InterlineGlossWithTrans"/>
        <w:tabs>
          <w:tab w:val="left" w:pos="533"/>
          <w:tab w:val="left" w:pos="1022"/>
          <w:tab w:val="left" w:pos="1661"/>
          <w:tab w:val="left" w:pos="2855"/>
          <w:tab w:val="left" w:pos="3119"/>
        </w:tabs>
      </w:pPr>
      <w:r>
        <w:tab/>
        <w:t>sa</w:t>
      </w:r>
      <w:r>
        <w:tab/>
        <w:t>vaik</w:t>
      </w:r>
      <w:r>
        <w:tab/>
        <w:t>ti-madju</w:t>
      </w:r>
      <w:r>
        <w:tab/>
        <w:t>a</w:t>
      </w:r>
      <w:r>
        <w:tab/>
        <w:t>îe-va-vaw</w:t>
      </w:r>
    </w:p>
    <w:p w14:paraId="59820DF1" w14:textId="77777777" w:rsidR="00800AD8" w:rsidRDefault="00800AD8" w:rsidP="00B76180">
      <w:pPr>
        <w:pStyle w:val="InterlineTransNoFree"/>
        <w:tabs>
          <w:tab w:val="left" w:pos="1022"/>
          <w:tab w:val="left" w:pos="1661"/>
          <w:tab w:val="left" w:pos="2855"/>
          <w:tab w:val="left" w:pos="3119"/>
          <w:tab w:val="right" w:pos="8789"/>
        </w:tabs>
      </w:pPr>
      <w:r>
        <w:tab/>
        <w:t>and</w:t>
      </w:r>
      <w:r>
        <w:tab/>
        <w:t>leave</w:t>
      </w:r>
      <w:r>
        <w:tab/>
      </w:r>
      <w:r>
        <w:rPr>
          <w:smallCaps/>
        </w:rPr>
        <w:t>f-3rd.pers</w:t>
      </w:r>
      <w:r>
        <w:rPr>
          <w:smallCaps/>
        </w:rPr>
        <w:tab/>
        <w:t>c</w:t>
      </w:r>
      <w:r>
        <w:rPr>
          <w:smallCaps/>
        </w:rPr>
        <w:tab/>
      </w:r>
      <w:r>
        <w:t>go.to-</w:t>
      </w:r>
      <w:r>
        <w:rPr>
          <w:smallCaps/>
        </w:rPr>
        <w:t>red</w:t>
      </w:r>
      <w:r>
        <w:t>-above</w:t>
      </w:r>
      <w:r w:rsidR="008B0CD4">
        <w:tab/>
        <w:t>So he went up;</w:t>
      </w:r>
    </w:p>
    <w:p w14:paraId="6D5DC392" w14:textId="77777777" w:rsidR="00800AD8" w:rsidRDefault="00DC1AE0" w:rsidP="008B0CD4">
      <w:pPr>
        <w:pStyle w:val="InterlineText"/>
        <w:tabs>
          <w:tab w:val="left" w:pos="533"/>
          <w:tab w:val="left" w:pos="1022"/>
          <w:tab w:val="left" w:pos="2561"/>
          <w:tab w:val="left" w:pos="3050"/>
          <w:tab w:val="left" w:pos="4619"/>
          <w:tab w:val="left" w:pos="4883"/>
        </w:tabs>
      </w:pPr>
      <w:r w:rsidRPr="003A1D48">
        <w:rPr>
          <w:rStyle w:val="InterlineTextNumChar"/>
        </w:rPr>
        <w:t>006</w:t>
      </w:r>
      <w:r w:rsidR="00800AD8">
        <w:tab/>
        <w:t>qau</w:t>
      </w:r>
      <w:r w:rsidR="00800AD8">
        <w:tab/>
        <w:t>yayayain</w:t>
      </w:r>
      <w:r w:rsidR="00800AD8">
        <w:tab/>
        <w:t>sa</w:t>
      </w:r>
      <w:r w:rsidR="00800AD8">
        <w:tab/>
        <w:t>vuîuvuîuqan</w:t>
      </w:r>
      <w:r w:rsidR="00800AD8">
        <w:tab/>
        <w:t>a</w:t>
      </w:r>
      <w:r w:rsidR="00800AD8">
        <w:tab/>
        <w:t>paîeteku.</w:t>
      </w:r>
    </w:p>
    <w:p w14:paraId="41249CE5" w14:textId="77777777" w:rsidR="00800AD8" w:rsidRDefault="00800AD8" w:rsidP="008B0CD4">
      <w:pPr>
        <w:pStyle w:val="InterlineGlossWithTrans"/>
        <w:tabs>
          <w:tab w:val="left" w:pos="533"/>
          <w:tab w:val="left" w:pos="1022"/>
          <w:tab w:val="left" w:pos="2561"/>
          <w:tab w:val="left" w:pos="3050"/>
          <w:tab w:val="left" w:pos="4619"/>
          <w:tab w:val="left" w:pos="4883"/>
        </w:tabs>
      </w:pPr>
      <w:r>
        <w:tab/>
        <w:t>qau</w:t>
      </w:r>
      <w:r>
        <w:tab/>
        <w:t>ya-yaya-en</w:t>
      </w:r>
      <w:r>
        <w:tab/>
        <w:t>sa</w:t>
      </w:r>
      <w:r>
        <w:tab/>
        <w:t>vuîu-vuîuq-an</w:t>
      </w:r>
      <w:r>
        <w:tab/>
        <w:t>a</w:t>
      </w:r>
      <w:r>
        <w:tab/>
        <w:t>pa-îe-teku</w:t>
      </w:r>
    </w:p>
    <w:p w14:paraId="34A3C38D" w14:textId="77777777" w:rsidR="00800AD8" w:rsidRDefault="00800AD8" w:rsidP="008B0CD4">
      <w:pPr>
        <w:pStyle w:val="InterlineTrans"/>
        <w:tabs>
          <w:tab w:val="left" w:pos="533"/>
          <w:tab w:val="left" w:pos="1022"/>
          <w:tab w:val="left" w:pos="2561"/>
          <w:tab w:val="left" w:pos="3050"/>
          <w:tab w:val="left" w:pos="4619"/>
          <w:tab w:val="left" w:pos="4883"/>
        </w:tabs>
      </w:pPr>
      <w:r>
        <w:tab/>
        <w:t>so</w:t>
      </w:r>
      <w:r>
        <w:tab/>
      </w:r>
      <w:r>
        <w:rPr>
          <w:smallCaps/>
        </w:rPr>
        <w:t>red</w:t>
      </w:r>
      <w:r>
        <w:t>-harvest-</w:t>
      </w:r>
      <w:r>
        <w:rPr>
          <w:smallCaps/>
        </w:rPr>
        <w:t>pf</w:t>
      </w:r>
      <w:r>
        <w:tab/>
        <w:t>and</w:t>
      </w:r>
      <w:r>
        <w:tab/>
      </w:r>
      <w:r>
        <w:rPr>
          <w:smallCaps/>
        </w:rPr>
        <w:t>red</w:t>
      </w:r>
      <w:r>
        <w:t>-throw-</w:t>
      </w:r>
      <w:r>
        <w:rPr>
          <w:smallCaps/>
        </w:rPr>
        <w:t>lf</w:t>
      </w:r>
      <w:r>
        <w:rPr>
          <w:smallCaps/>
        </w:rPr>
        <w:tab/>
        <w:t>c</w:t>
      </w:r>
      <w:r>
        <w:rPr>
          <w:smallCaps/>
        </w:rPr>
        <w:tab/>
      </w:r>
      <w:r>
        <w:t>cause-go.to-down</w:t>
      </w:r>
    </w:p>
    <w:p w14:paraId="0991C135" w14:textId="77777777" w:rsidR="00800AD8" w:rsidRDefault="00800AD8">
      <w:pPr>
        <w:pStyle w:val="InterlineFree"/>
      </w:pPr>
      <w:r>
        <w:t>and he picked the fruit and threw it down below.</w:t>
      </w:r>
    </w:p>
    <w:p w14:paraId="37ADBE95" w14:textId="77777777" w:rsidR="008B0CD4" w:rsidRDefault="00DC1AE0" w:rsidP="008B0CD4">
      <w:pPr>
        <w:pStyle w:val="InterlineText"/>
        <w:tabs>
          <w:tab w:val="left" w:pos="533"/>
          <w:tab w:val="left" w:pos="1022"/>
          <w:tab w:val="left" w:pos="1286"/>
          <w:tab w:val="left" w:pos="2225"/>
          <w:tab w:val="left" w:pos="2729"/>
          <w:tab w:val="left" w:pos="3398"/>
          <w:tab w:val="left" w:pos="4847"/>
          <w:tab w:val="left" w:pos="5336"/>
          <w:tab w:val="left" w:pos="6860"/>
          <w:tab w:val="left" w:pos="7364"/>
        </w:tabs>
      </w:pPr>
      <w:r w:rsidRPr="003A1D48">
        <w:rPr>
          <w:rStyle w:val="InterlineTextNumChar"/>
        </w:rPr>
        <w:t>007</w:t>
      </w:r>
      <w:r w:rsidR="00800AD8">
        <w:tab/>
        <w:t>qau</w:t>
      </w:r>
      <w:r w:rsidR="00800AD8">
        <w:tab/>
        <w:t>a</w:t>
      </w:r>
      <w:r w:rsidR="00800AD8">
        <w:tab/>
        <w:t>qam</w:t>
      </w:r>
      <w:r w:rsidR="00800AD8">
        <w:tab/>
        <w:t>i</w:t>
      </w:r>
      <w:r w:rsidR="00800AD8">
        <w:tab/>
        <w:t>teku;</w:t>
      </w:r>
      <w:r w:rsidR="00800AD8">
        <w:tab/>
        <w:t>îuîuîuîuin,</w:t>
      </w:r>
      <w:r w:rsidR="00800AD8">
        <w:tab/>
        <w:t>sa</w:t>
      </w:r>
      <w:r w:rsidR="00800AD8">
        <w:tab/>
        <w:t>pilipiliqi</w:t>
      </w:r>
      <w:r w:rsidR="008B0CD4">
        <w:tab/>
        <w:t>tua</w:t>
      </w:r>
      <w:r w:rsidR="008B0CD4">
        <w:tab/>
        <w:t>namalum.</w:t>
      </w:r>
    </w:p>
    <w:p w14:paraId="1F753A0A" w14:textId="77777777" w:rsidR="00800AD8" w:rsidRDefault="00800AD8" w:rsidP="008B0CD4">
      <w:pPr>
        <w:pStyle w:val="InterlineGlossWithTrans"/>
        <w:tabs>
          <w:tab w:val="left" w:pos="533"/>
          <w:tab w:val="left" w:pos="1022"/>
          <w:tab w:val="left" w:pos="1286"/>
          <w:tab w:val="left" w:pos="2225"/>
          <w:tab w:val="left" w:pos="2729"/>
          <w:tab w:val="left" w:pos="3398"/>
          <w:tab w:val="left" w:pos="4847"/>
          <w:tab w:val="left" w:pos="5336"/>
          <w:tab w:val="left" w:pos="6860"/>
          <w:tab w:val="left" w:pos="7364"/>
        </w:tabs>
      </w:pPr>
      <w:r>
        <w:tab/>
        <w:t>qau</w:t>
      </w:r>
      <w:r>
        <w:tab/>
        <w:t>a</w:t>
      </w:r>
      <w:r>
        <w:tab/>
        <w:t>qam</w:t>
      </w:r>
      <w:r>
        <w:tab/>
        <w:t>i</w:t>
      </w:r>
      <w:r>
        <w:tab/>
        <w:t>teku</w:t>
      </w:r>
      <w:r>
        <w:tab/>
        <w:t>îuîu-îuîu-en</w:t>
      </w:r>
      <w:r>
        <w:tab/>
        <w:t>sa</w:t>
      </w:r>
      <w:r>
        <w:tab/>
        <w:t>pili-piliq-i</w:t>
      </w:r>
      <w:r w:rsidR="008B0CD4">
        <w:tab/>
        <w:t>tua</w:t>
      </w:r>
      <w:r w:rsidR="008B0CD4">
        <w:tab/>
        <w:t>na-ma-lum</w:t>
      </w:r>
    </w:p>
    <w:p w14:paraId="6F40584A" w14:textId="77777777" w:rsidR="00800AD8" w:rsidRDefault="00800AD8" w:rsidP="008B0CD4">
      <w:pPr>
        <w:pStyle w:val="InterlineTrans"/>
        <w:tabs>
          <w:tab w:val="left" w:pos="533"/>
          <w:tab w:val="left" w:pos="1022"/>
          <w:tab w:val="left" w:pos="1286"/>
          <w:tab w:val="left" w:pos="2225"/>
          <w:tab w:val="left" w:pos="2729"/>
          <w:tab w:val="left" w:pos="3398"/>
          <w:tab w:val="left" w:pos="4847"/>
          <w:tab w:val="left" w:pos="5336"/>
          <w:tab w:val="left" w:pos="6860"/>
          <w:tab w:val="left" w:pos="7364"/>
        </w:tabs>
      </w:pPr>
      <w:r>
        <w:tab/>
        <w:t>so</w:t>
      </w:r>
      <w:r>
        <w:rPr>
          <w:smallCaps/>
        </w:rPr>
        <w:tab/>
        <w:t>c</w:t>
      </w:r>
      <w:r>
        <w:rPr>
          <w:smallCaps/>
        </w:rPr>
        <w:tab/>
      </w:r>
      <w:r>
        <w:t>ant.eater</w:t>
      </w:r>
      <w:r>
        <w:tab/>
      </w:r>
      <w:r>
        <w:rPr>
          <w:smallCaps/>
        </w:rPr>
        <w:t>loc</w:t>
      </w:r>
      <w:r>
        <w:tab/>
        <w:t>down</w:t>
      </w:r>
      <w:r>
        <w:tab/>
      </w:r>
      <w:r>
        <w:rPr>
          <w:smallCaps/>
        </w:rPr>
        <w:t>red</w:t>
      </w:r>
      <w:r>
        <w:t>-gather-</w:t>
      </w:r>
      <w:r>
        <w:rPr>
          <w:smallCaps/>
        </w:rPr>
        <w:t>pf</w:t>
      </w:r>
      <w:r>
        <w:tab/>
        <w:t>and</w:t>
      </w:r>
      <w:r>
        <w:tab/>
      </w:r>
      <w:r>
        <w:rPr>
          <w:smallCaps/>
        </w:rPr>
        <w:t>red</w:t>
      </w:r>
      <w:r>
        <w:t>-choose-</w:t>
      </w:r>
      <w:r>
        <w:rPr>
          <w:smallCaps/>
        </w:rPr>
        <w:t>pf</w:t>
      </w:r>
      <w:r w:rsidR="008B0CD4">
        <w:tab/>
      </w:r>
      <w:r w:rsidR="008B0CD4" w:rsidRPr="00D64271">
        <w:rPr>
          <w:smallCaps/>
        </w:rPr>
        <w:t>obl</w:t>
      </w:r>
      <w:r w:rsidR="008B0CD4">
        <w:tab/>
      </w:r>
      <w:r w:rsidR="00FF6354" w:rsidRPr="00FF6354">
        <w:rPr>
          <w:smallCaps/>
        </w:rPr>
        <w:t>past</w:t>
      </w:r>
      <w:r w:rsidR="008B0CD4">
        <w:t>-</w:t>
      </w:r>
      <w:r w:rsidR="008B0CD4">
        <w:rPr>
          <w:smallCaps/>
        </w:rPr>
        <w:t>stat</w:t>
      </w:r>
      <w:r w:rsidR="008B0CD4">
        <w:t>-ripe</w:t>
      </w:r>
    </w:p>
    <w:p w14:paraId="1287F3BD" w14:textId="77777777" w:rsidR="00800AD8" w:rsidRDefault="00800AD8">
      <w:pPr>
        <w:pStyle w:val="InterlineFree"/>
      </w:pPr>
      <w:r>
        <w:t>The ant-eater was down below, picking them up and choosing out the ripe ones.</w:t>
      </w:r>
    </w:p>
    <w:p w14:paraId="049E6006" w14:textId="77777777" w:rsidR="00800AD8" w:rsidRDefault="00DC1AE0" w:rsidP="008B0CD4">
      <w:pPr>
        <w:pStyle w:val="InterlineText"/>
        <w:tabs>
          <w:tab w:val="left" w:pos="533"/>
          <w:tab w:val="left" w:pos="1217"/>
          <w:tab w:val="left" w:pos="2771"/>
          <w:tab w:val="left" w:pos="4715"/>
          <w:tab w:val="left" w:pos="5219"/>
          <w:tab w:val="left" w:pos="5918"/>
        </w:tabs>
      </w:pPr>
      <w:r w:rsidRPr="003A1D48">
        <w:rPr>
          <w:rStyle w:val="InterlineTextNumChar"/>
        </w:rPr>
        <w:t>008</w:t>
      </w:r>
      <w:r w:rsidR="00800AD8">
        <w:tab/>
        <w:t>azua</w:t>
      </w:r>
      <w:r w:rsidR="00800AD8">
        <w:tab/>
        <w:t>namalum</w:t>
      </w:r>
      <w:r w:rsidR="00800AD8">
        <w:tab/>
        <w:t>patalataladjen</w:t>
      </w:r>
      <w:r w:rsidR="00800AD8">
        <w:tab/>
        <w:t>tua</w:t>
      </w:r>
      <w:r w:rsidR="00800AD8">
        <w:tab/>
        <w:t>umaq</w:t>
      </w:r>
      <w:r w:rsidR="00800AD8">
        <w:tab/>
        <w:t>nimadju.</w:t>
      </w:r>
    </w:p>
    <w:p w14:paraId="4AD668CC" w14:textId="77777777" w:rsidR="00800AD8" w:rsidRDefault="00800AD8" w:rsidP="008B0CD4">
      <w:pPr>
        <w:pStyle w:val="InterlineGlossWithTrans"/>
        <w:tabs>
          <w:tab w:val="left" w:pos="533"/>
          <w:tab w:val="left" w:pos="1217"/>
          <w:tab w:val="left" w:pos="2771"/>
          <w:tab w:val="left" w:pos="4715"/>
          <w:tab w:val="left" w:pos="5219"/>
          <w:tab w:val="left" w:pos="5918"/>
        </w:tabs>
      </w:pPr>
      <w:r>
        <w:tab/>
        <w:t>a-zua</w:t>
      </w:r>
      <w:r>
        <w:tab/>
        <w:t>na-ma-lum</w:t>
      </w:r>
      <w:r>
        <w:tab/>
        <w:t>pa-tala-taladj-en</w:t>
      </w:r>
      <w:r>
        <w:tab/>
        <w:t>tua</w:t>
      </w:r>
      <w:r>
        <w:tab/>
        <w:t>umaq</w:t>
      </w:r>
      <w:r>
        <w:tab/>
        <w:t>ni-madju</w:t>
      </w:r>
    </w:p>
    <w:p w14:paraId="1E7F30CE" w14:textId="77777777" w:rsidR="00800AD8" w:rsidRDefault="00800AD8" w:rsidP="008B0CD4">
      <w:pPr>
        <w:pStyle w:val="InterlineTrans"/>
        <w:tabs>
          <w:tab w:val="left" w:pos="533"/>
          <w:tab w:val="left" w:pos="1217"/>
          <w:tab w:val="left" w:pos="2771"/>
          <w:tab w:val="left" w:pos="4715"/>
          <w:tab w:val="left" w:pos="5219"/>
          <w:tab w:val="left" w:pos="5918"/>
        </w:tabs>
      </w:pPr>
      <w:r>
        <w:tab/>
      </w:r>
      <w:r>
        <w:rPr>
          <w:smallCaps/>
        </w:rPr>
        <w:t>c-</w:t>
      </w:r>
      <w:r>
        <w:t>that</w:t>
      </w:r>
      <w:r>
        <w:tab/>
      </w:r>
      <w:r>
        <w:rPr>
          <w:smallCaps/>
        </w:rPr>
        <w:t>past</w:t>
      </w:r>
      <w:r>
        <w:t>-</w:t>
      </w:r>
      <w:r>
        <w:rPr>
          <w:smallCaps/>
        </w:rPr>
        <w:t>stat</w:t>
      </w:r>
      <w:r>
        <w:t>-ripe</w:t>
      </w:r>
      <w:r>
        <w:tab/>
        <w:t>cause-</w:t>
      </w:r>
      <w:r>
        <w:rPr>
          <w:smallCaps/>
        </w:rPr>
        <w:t>red</w:t>
      </w:r>
      <w:r>
        <w:t>-inside-</w:t>
      </w:r>
      <w:r>
        <w:rPr>
          <w:smallCaps/>
        </w:rPr>
        <w:t>pf</w:t>
      </w:r>
      <w:r>
        <w:tab/>
      </w:r>
      <w:r>
        <w:rPr>
          <w:smallCaps/>
        </w:rPr>
        <w:t>obl</w:t>
      </w:r>
      <w:r>
        <w:tab/>
        <w:t>house</w:t>
      </w:r>
      <w:r>
        <w:tab/>
        <w:t>of-</w:t>
      </w:r>
      <w:r>
        <w:rPr>
          <w:smallCaps/>
        </w:rPr>
        <w:t>3rd.pers</w:t>
      </w:r>
    </w:p>
    <w:p w14:paraId="10800862" w14:textId="77777777" w:rsidR="00800AD8" w:rsidRDefault="00800AD8">
      <w:pPr>
        <w:pStyle w:val="InterlineFree"/>
      </w:pPr>
      <w:r>
        <w:t>He put the ripe ones in his house;</w:t>
      </w:r>
    </w:p>
    <w:p w14:paraId="1ACE5E43" w14:textId="77777777" w:rsidR="00800AD8" w:rsidRDefault="00DC1AE0" w:rsidP="008B0CD4">
      <w:pPr>
        <w:pStyle w:val="InterlineText"/>
        <w:tabs>
          <w:tab w:val="left" w:pos="533"/>
          <w:tab w:val="left" w:pos="1022"/>
          <w:tab w:val="left" w:pos="1661"/>
          <w:tab w:val="left" w:pos="2435"/>
          <w:tab w:val="left" w:pos="3209"/>
          <w:tab w:val="left" w:pos="4283"/>
          <w:tab w:val="left" w:pos="4547"/>
          <w:tab w:val="left" w:pos="6086"/>
          <w:tab w:val="left" w:pos="6575"/>
        </w:tabs>
      </w:pPr>
      <w:r w:rsidRPr="003A1D48">
        <w:rPr>
          <w:rStyle w:val="InterlineTextNumChar"/>
        </w:rPr>
        <w:t>009</w:t>
      </w:r>
      <w:r w:rsidR="00800AD8">
        <w:tab/>
        <w:t>qau</w:t>
      </w:r>
      <w:r w:rsidR="00800AD8">
        <w:tab/>
        <w:t>avan</w:t>
      </w:r>
      <w:r w:rsidR="00800AD8">
        <w:tab/>
        <w:t>anga</w:t>
      </w:r>
      <w:r w:rsidR="00800AD8">
        <w:tab/>
        <w:t>matjaq</w:t>
      </w:r>
      <w:r w:rsidR="00800AD8">
        <w:tab/>
        <w:t>sakamaya</w:t>
      </w:r>
      <w:r w:rsidR="00800AD8">
        <w:tab/>
        <w:t>a</w:t>
      </w:r>
      <w:r w:rsidR="00800AD8">
        <w:tab/>
        <w:t>qinpu</w:t>
      </w:r>
      <w:r w:rsidR="00800AD8">
        <w:tab/>
        <w:t>nua</w:t>
      </w:r>
      <w:r w:rsidR="00800AD8">
        <w:tab/>
        <w:t>qam.</w:t>
      </w:r>
    </w:p>
    <w:p w14:paraId="7A02EED4" w14:textId="77777777" w:rsidR="00800AD8" w:rsidRDefault="00800AD8" w:rsidP="008B0CD4">
      <w:pPr>
        <w:pStyle w:val="InterlineGlossWithTrans"/>
        <w:tabs>
          <w:tab w:val="left" w:pos="533"/>
          <w:tab w:val="left" w:pos="1022"/>
          <w:tab w:val="left" w:pos="1661"/>
          <w:tab w:val="left" w:pos="2435"/>
          <w:tab w:val="left" w:pos="3209"/>
          <w:tab w:val="left" w:pos="4283"/>
          <w:tab w:val="left" w:pos="4547"/>
          <w:tab w:val="left" w:pos="6086"/>
          <w:tab w:val="left" w:pos="6575"/>
        </w:tabs>
      </w:pPr>
      <w:r>
        <w:tab/>
        <w:t>qau</w:t>
      </w:r>
      <w:r>
        <w:tab/>
        <w:t>avan</w:t>
      </w:r>
      <w:r>
        <w:tab/>
        <w:t>anga</w:t>
      </w:r>
      <w:r>
        <w:tab/>
        <w:t>matjaq</w:t>
      </w:r>
      <w:r>
        <w:tab/>
        <w:t>sakamaya</w:t>
      </w:r>
      <w:r>
        <w:tab/>
        <w:t>a</w:t>
      </w:r>
      <w:r>
        <w:tab/>
        <w:t>in=qepu</w:t>
      </w:r>
      <w:r>
        <w:tab/>
        <w:t>nua</w:t>
      </w:r>
      <w:r>
        <w:tab/>
        <w:t>qam</w:t>
      </w:r>
    </w:p>
    <w:p w14:paraId="5D912796" w14:textId="77777777" w:rsidR="00800AD8" w:rsidRDefault="00800AD8" w:rsidP="008B0CD4">
      <w:pPr>
        <w:pStyle w:val="InterlineTrans"/>
        <w:tabs>
          <w:tab w:val="left" w:pos="533"/>
          <w:tab w:val="left" w:pos="1022"/>
          <w:tab w:val="left" w:pos="1661"/>
          <w:tab w:val="left" w:pos="2435"/>
          <w:tab w:val="left" w:pos="3209"/>
          <w:tab w:val="left" w:pos="4283"/>
          <w:tab w:val="left" w:pos="4547"/>
          <w:tab w:val="left" w:pos="6086"/>
          <w:tab w:val="left" w:pos="6575"/>
        </w:tabs>
      </w:pPr>
      <w:r>
        <w:tab/>
        <w:t>so</w:t>
      </w:r>
      <w:r>
        <w:tab/>
        <w:t>exact</w:t>
      </w:r>
      <w:r>
        <w:tab/>
        <w:t>indeed</w:t>
      </w:r>
      <w:r>
        <w:tab/>
        <w:t>unripe</w:t>
      </w:r>
      <w:r>
        <w:tab/>
        <w:t>only</w:t>
      </w:r>
      <w:r>
        <w:rPr>
          <w:smallCaps/>
        </w:rPr>
        <w:tab/>
        <w:t>c</w:t>
      </w:r>
      <w:r>
        <w:rPr>
          <w:smallCaps/>
        </w:rPr>
        <w:tab/>
        <w:t>perf</w:t>
      </w:r>
      <w:r>
        <w:t>=associate</w:t>
      </w:r>
      <w:r>
        <w:tab/>
        <w:t>by</w:t>
      </w:r>
      <w:r>
        <w:tab/>
        <w:t>ant.eater</w:t>
      </w:r>
    </w:p>
    <w:p w14:paraId="24A886FA" w14:textId="77777777" w:rsidR="00800AD8" w:rsidRDefault="00800AD8">
      <w:pPr>
        <w:pStyle w:val="InterlineFree"/>
      </w:pPr>
      <w:r>
        <w:t>and it was just the unripe ones that he collected together.</w:t>
      </w:r>
    </w:p>
    <w:p w14:paraId="704EE45B" w14:textId="77777777" w:rsidR="00800AD8" w:rsidRDefault="00DC1AE0" w:rsidP="008B0CD4">
      <w:pPr>
        <w:pStyle w:val="InterlineText"/>
        <w:tabs>
          <w:tab w:val="left" w:pos="533"/>
          <w:tab w:val="left" w:pos="1022"/>
          <w:tab w:val="left" w:pos="2246"/>
          <w:tab w:val="left" w:pos="3020"/>
          <w:tab w:val="left" w:pos="3704"/>
        </w:tabs>
      </w:pPr>
      <w:r w:rsidRPr="003A1D48">
        <w:rPr>
          <w:rStyle w:val="InterlineTextNumChar"/>
        </w:rPr>
        <w:t>010</w:t>
      </w:r>
      <w:r w:rsidR="00800AD8">
        <w:tab/>
        <w:t>qau</w:t>
      </w:r>
      <w:r w:rsidR="00800AD8">
        <w:tab/>
        <w:t>îeteku</w:t>
      </w:r>
      <w:r w:rsidR="00800AD8">
        <w:tab/>
        <w:t>anga</w:t>
      </w:r>
      <w:r w:rsidR="00800AD8">
        <w:tab/>
        <w:t>azua</w:t>
      </w:r>
      <w:r w:rsidR="00800AD8">
        <w:tab/>
        <w:t>gang.</w:t>
      </w:r>
    </w:p>
    <w:p w14:paraId="1D9B7876" w14:textId="77777777" w:rsidR="00800AD8" w:rsidRDefault="00800AD8" w:rsidP="008B0CD4">
      <w:pPr>
        <w:pStyle w:val="InterlineGlossWithTrans"/>
        <w:tabs>
          <w:tab w:val="left" w:pos="533"/>
          <w:tab w:val="left" w:pos="1022"/>
          <w:tab w:val="left" w:pos="2246"/>
          <w:tab w:val="left" w:pos="3020"/>
          <w:tab w:val="left" w:pos="3704"/>
        </w:tabs>
      </w:pPr>
      <w:r>
        <w:tab/>
        <w:t>qau</w:t>
      </w:r>
      <w:r>
        <w:tab/>
        <w:t>îe-teku</w:t>
      </w:r>
      <w:r>
        <w:tab/>
        <w:t>anga</w:t>
      </w:r>
      <w:r>
        <w:tab/>
        <w:t>a-zua</w:t>
      </w:r>
      <w:r>
        <w:tab/>
        <w:t>gang</w:t>
      </w:r>
    </w:p>
    <w:p w14:paraId="70691504" w14:textId="77777777" w:rsidR="00800AD8" w:rsidRDefault="00800AD8" w:rsidP="00B76180">
      <w:pPr>
        <w:pStyle w:val="InterlineTransNoFree"/>
        <w:tabs>
          <w:tab w:val="left" w:pos="1022"/>
          <w:tab w:val="left" w:pos="2246"/>
          <w:tab w:val="left" w:pos="3020"/>
          <w:tab w:val="left" w:pos="3704"/>
          <w:tab w:val="right" w:pos="8789"/>
        </w:tabs>
      </w:pPr>
      <w:r>
        <w:tab/>
        <w:t>so</w:t>
      </w:r>
      <w:r>
        <w:tab/>
        <w:t>go.to-down</w:t>
      </w:r>
      <w:r>
        <w:tab/>
        <w:t>indeed</w:t>
      </w:r>
      <w:r>
        <w:tab/>
      </w:r>
      <w:r>
        <w:rPr>
          <w:smallCaps/>
        </w:rPr>
        <w:t>c-</w:t>
      </w:r>
      <w:r>
        <w:t>that</w:t>
      </w:r>
      <w:r>
        <w:tab/>
        <w:t>crab</w:t>
      </w:r>
      <w:r w:rsidR="008B0CD4">
        <w:tab/>
        <w:t>The crab came down,</w:t>
      </w:r>
    </w:p>
    <w:p w14:paraId="0A58259B" w14:textId="77777777" w:rsidR="00800AD8" w:rsidRDefault="00DC1AE0" w:rsidP="008B0CD4">
      <w:pPr>
        <w:pStyle w:val="InterlineText"/>
        <w:tabs>
          <w:tab w:val="left" w:pos="533"/>
          <w:tab w:val="left" w:pos="1022"/>
          <w:tab w:val="left" w:pos="1511"/>
          <w:tab w:val="left" w:pos="2360"/>
          <w:tab w:val="left" w:pos="2624"/>
          <w:tab w:val="left" w:pos="4163"/>
          <w:tab w:val="left" w:pos="4652"/>
        </w:tabs>
      </w:pPr>
      <w:r w:rsidRPr="003A1D48">
        <w:rPr>
          <w:rStyle w:val="InterlineTextNumChar"/>
        </w:rPr>
        <w:t>011</w:t>
      </w:r>
      <w:r w:rsidR="00800AD8">
        <w:tab/>
        <w:t>qau</w:t>
      </w:r>
      <w:r w:rsidR="00800AD8">
        <w:tab/>
        <w:t>sa</w:t>
      </w:r>
      <w:r w:rsidR="00800AD8">
        <w:tab/>
        <w:t>qenetji</w:t>
      </w:r>
      <w:r w:rsidR="00800AD8">
        <w:tab/>
        <w:t>a</w:t>
      </w:r>
      <w:r w:rsidR="00800AD8">
        <w:tab/>
        <w:t>qinpu</w:t>
      </w:r>
      <w:r w:rsidR="00800AD8">
        <w:tab/>
        <w:t>nua</w:t>
      </w:r>
      <w:r w:rsidR="00800AD8">
        <w:tab/>
        <w:t>qam.</w:t>
      </w:r>
    </w:p>
    <w:p w14:paraId="72A75531" w14:textId="77777777" w:rsidR="00800AD8" w:rsidRDefault="00800AD8" w:rsidP="008B0CD4">
      <w:pPr>
        <w:pStyle w:val="InterlineGlossWithTrans"/>
        <w:tabs>
          <w:tab w:val="left" w:pos="533"/>
          <w:tab w:val="left" w:pos="1022"/>
          <w:tab w:val="left" w:pos="1511"/>
          <w:tab w:val="left" w:pos="2360"/>
          <w:tab w:val="left" w:pos="2624"/>
          <w:tab w:val="left" w:pos="4163"/>
          <w:tab w:val="left" w:pos="4652"/>
        </w:tabs>
      </w:pPr>
      <w:r>
        <w:tab/>
        <w:t>qau</w:t>
      </w:r>
      <w:r>
        <w:tab/>
        <w:t>sa</w:t>
      </w:r>
      <w:r>
        <w:tab/>
        <w:t>qenetj-i</w:t>
      </w:r>
      <w:r>
        <w:tab/>
        <w:t>a</w:t>
      </w:r>
      <w:r>
        <w:tab/>
        <w:t>in=qepu</w:t>
      </w:r>
      <w:r>
        <w:tab/>
        <w:t>nua</w:t>
      </w:r>
      <w:r>
        <w:tab/>
        <w:t>qam</w:t>
      </w:r>
    </w:p>
    <w:p w14:paraId="187C273F" w14:textId="77777777" w:rsidR="00800AD8" w:rsidRDefault="00800AD8" w:rsidP="008B0CD4">
      <w:pPr>
        <w:pStyle w:val="InterlineTrans"/>
        <w:tabs>
          <w:tab w:val="left" w:pos="533"/>
          <w:tab w:val="left" w:pos="1022"/>
          <w:tab w:val="left" w:pos="1511"/>
          <w:tab w:val="left" w:pos="2360"/>
          <w:tab w:val="left" w:pos="2624"/>
          <w:tab w:val="left" w:pos="4163"/>
          <w:tab w:val="left" w:pos="4652"/>
        </w:tabs>
      </w:pPr>
      <w:r>
        <w:tab/>
        <w:t>so</w:t>
      </w:r>
      <w:r>
        <w:tab/>
        <w:t>and</w:t>
      </w:r>
      <w:r>
        <w:tab/>
        <w:t>see-</w:t>
      </w:r>
      <w:r>
        <w:rPr>
          <w:smallCaps/>
        </w:rPr>
        <w:t>pf</w:t>
      </w:r>
      <w:r>
        <w:rPr>
          <w:smallCaps/>
        </w:rPr>
        <w:tab/>
        <w:t>c</w:t>
      </w:r>
      <w:r>
        <w:rPr>
          <w:smallCaps/>
        </w:rPr>
        <w:tab/>
        <w:t>perf</w:t>
      </w:r>
      <w:r>
        <w:t>=associate</w:t>
      </w:r>
      <w:r>
        <w:tab/>
        <w:t>by</w:t>
      </w:r>
      <w:r>
        <w:tab/>
        <w:t>ant.eater</w:t>
      </w:r>
    </w:p>
    <w:p w14:paraId="6DFA6BD5" w14:textId="77777777" w:rsidR="00800AD8" w:rsidRDefault="00800AD8">
      <w:pPr>
        <w:pStyle w:val="InterlineFree"/>
      </w:pPr>
      <w:r>
        <w:t>and had a look at what the ant-eater had collected.</w:t>
      </w:r>
    </w:p>
    <w:p w14:paraId="3B07C350" w14:textId="77777777" w:rsidR="00800AD8" w:rsidRDefault="00DC1AE0" w:rsidP="008B0CD4">
      <w:pPr>
        <w:pStyle w:val="InterlineText"/>
        <w:tabs>
          <w:tab w:val="left" w:pos="533"/>
          <w:tab w:val="left" w:pos="1352"/>
          <w:tab w:val="left" w:pos="1991"/>
          <w:tab w:val="left" w:pos="2255"/>
          <w:tab w:val="left" w:pos="3029"/>
        </w:tabs>
      </w:pPr>
      <w:r w:rsidRPr="003A1D48">
        <w:rPr>
          <w:rStyle w:val="InterlineTextNumChar"/>
        </w:rPr>
        <w:t>012</w:t>
      </w:r>
      <w:r w:rsidR="00800AD8">
        <w:tab/>
        <w:t>mintu</w:t>
      </w:r>
      <w:r w:rsidR="00800AD8">
        <w:tab/>
        <w:t>avan</w:t>
      </w:r>
      <w:r w:rsidR="00800AD8">
        <w:tab/>
        <w:t>a</w:t>
      </w:r>
      <w:r w:rsidR="00800AD8">
        <w:tab/>
        <w:t>matjaq</w:t>
      </w:r>
      <w:r w:rsidR="00800AD8">
        <w:tab/>
        <w:t>sakamaya.</w:t>
      </w:r>
    </w:p>
    <w:p w14:paraId="33DCB47F" w14:textId="77777777" w:rsidR="00800AD8" w:rsidRDefault="00800AD8" w:rsidP="008B0CD4">
      <w:pPr>
        <w:pStyle w:val="InterlineGlossWithTrans"/>
        <w:tabs>
          <w:tab w:val="left" w:pos="533"/>
          <w:tab w:val="left" w:pos="1352"/>
          <w:tab w:val="left" w:pos="1991"/>
          <w:tab w:val="left" w:pos="2255"/>
          <w:tab w:val="left" w:pos="3029"/>
        </w:tabs>
      </w:pPr>
      <w:r>
        <w:tab/>
        <w:t>mintu</w:t>
      </w:r>
      <w:r>
        <w:tab/>
        <w:t>avan</w:t>
      </w:r>
      <w:r>
        <w:tab/>
        <w:t>a</w:t>
      </w:r>
      <w:r>
        <w:tab/>
        <w:t>matjaq</w:t>
      </w:r>
      <w:r>
        <w:tab/>
        <w:t>sakamaya</w:t>
      </w:r>
    </w:p>
    <w:p w14:paraId="35053D36" w14:textId="77777777" w:rsidR="00800AD8" w:rsidRDefault="00800AD8" w:rsidP="00B76180">
      <w:pPr>
        <w:pStyle w:val="InterlineTransNoFree"/>
        <w:tabs>
          <w:tab w:val="left" w:pos="1352"/>
          <w:tab w:val="left" w:pos="1991"/>
          <w:tab w:val="left" w:pos="2255"/>
          <w:tab w:val="left" w:pos="3029"/>
          <w:tab w:val="right" w:pos="8789"/>
        </w:tabs>
      </w:pPr>
      <w:r>
        <w:tab/>
        <w:t>sudden</w:t>
      </w:r>
      <w:r>
        <w:tab/>
        <w:t>exact</w:t>
      </w:r>
      <w:r>
        <w:rPr>
          <w:smallCaps/>
        </w:rPr>
        <w:tab/>
        <w:t>c</w:t>
      </w:r>
      <w:r>
        <w:rPr>
          <w:smallCaps/>
        </w:rPr>
        <w:tab/>
      </w:r>
      <w:r>
        <w:t>unripe</w:t>
      </w:r>
      <w:r>
        <w:tab/>
        <w:t>only</w:t>
      </w:r>
      <w:r w:rsidR="008B0CD4">
        <w:tab/>
        <w:t>It was only the unripe ones.</w:t>
      </w:r>
    </w:p>
    <w:p w14:paraId="250A08A0" w14:textId="77777777" w:rsidR="00800AD8" w:rsidRDefault="00DC1AE0" w:rsidP="008B0CD4">
      <w:pPr>
        <w:pStyle w:val="InterlineText"/>
        <w:tabs>
          <w:tab w:val="left" w:pos="533"/>
          <w:tab w:val="left" w:pos="1022"/>
          <w:tab w:val="left" w:pos="1766"/>
          <w:tab w:val="left" w:pos="2480"/>
          <w:tab w:val="left" w:pos="3254"/>
          <w:tab w:val="left" w:pos="3518"/>
          <w:tab w:val="left" w:pos="5072"/>
          <w:tab w:val="left" w:pos="5546"/>
          <w:tab w:val="left" w:pos="6230"/>
        </w:tabs>
      </w:pPr>
      <w:r w:rsidRPr="003A1D48">
        <w:rPr>
          <w:rStyle w:val="InterlineTextNumChar"/>
        </w:rPr>
        <w:t>013</w:t>
      </w:r>
      <w:r w:rsidR="00800AD8">
        <w:tab/>
        <w:t>qau</w:t>
      </w:r>
      <w:r w:rsidR="00800AD8">
        <w:tab/>
        <w:t>“sema</w:t>
      </w:r>
      <w:r w:rsidR="00800AD8">
        <w:tab/>
        <w:t>inu</w:t>
      </w:r>
      <w:r w:rsidR="00800AD8">
        <w:tab/>
        <w:t>anga</w:t>
      </w:r>
      <w:r w:rsidR="00800AD8">
        <w:tab/>
        <w:t>a</w:t>
      </w:r>
      <w:r w:rsidR="00800AD8">
        <w:tab/>
        <w:t>namalum?”</w:t>
      </w:r>
      <w:r w:rsidR="00800AD8">
        <w:tab/>
        <w:t>aya</w:t>
      </w:r>
      <w:r w:rsidR="00800AD8">
        <w:tab/>
        <w:t>azua</w:t>
      </w:r>
      <w:r w:rsidR="00800AD8">
        <w:tab/>
        <w:t>gang.</w:t>
      </w:r>
    </w:p>
    <w:p w14:paraId="0CF9AAF5" w14:textId="77777777" w:rsidR="00800AD8" w:rsidRDefault="00800AD8" w:rsidP="008B0CD4">
      <w:pPr>
        <w:pStyle w:val="InterlineGlossWithTrans"/>
        <w:tabs>
          <w:tab w:val="left" w:pos="533"/>
          <w:tab w:val="left" w:pos="1022"/>
          <w:tab w:val="left" w:pos="1766"/>
          <w:tab w:val="left" w:pos="2480"/>
          <w:tab w:val="left" w:pos="3254"/>
          <w:tab w:val="left" w:pos="3518"/>
          <w:tab w:val="left" w:pos="5072"/>
          <w:tab w:val="left" w:pos="5546"/>
          <w:tab w:val="left" w:pos="6230"/>
        </w:tabs>
      </w:pPr>
      <w:r>
        <w:tab/>
        <w:t>qau</w:t>
      </w:r>
      <w:r>
        <w:tab/>
        <w:t>em=sa</w:t>
      </w:r>
      <w:r>
        <w:tab/>
        <w:t>inu</w:t>
      </w:r>
      <w:r>
        <w:tab/>
        <w:t>anga</w:t>
      </w:r>
      <w:r>
        <w:tab/>
        <w:t>a</w:t>
      </w:r>
      <w:r>
        <w:tab/>
        <w:t>na-ma-lum</w:t>
      </w:r>
      <w:r>
        <w:tab/>
        <w:t>aya</w:t>
      </w:r>
      <w:r>
        <w:tab/>
        <w:t>a-zua</w:t>
      </w:r>
      <w:r>
        <w:tab/>
        <w:t>gang</w:t>
      </w:r>
    </w:p>
    <w:p w14:paraId="612041C2" w14:textId="77777777" w:rsidR="00800AD8" w:rsidRDefault="00800AD8" w:rsidP="008B0CD4">
      <w:pPr>
        <w:pStyle w:val="InterlineTrans"/>
        <w:tabs>
          <w:tab w:val="left" w:pos="533"/>
          <w:tab w:val="left" w:pos="1022"/>
          <w:tab w:val="left" w:pos="1766"/>
          <w:tab w:val="left" w:pos="2480"/>
          <w:tab w:val="left" w:pos="3254"/>
          <w:tab w:val="left" w:pos="3518"/>
          <w:tab w:val="left" w:pos="5072"/>
          <w:tab w:val="left" w:pos="5546"/>
          <w:tab w:val="left" w:pos="6230"/>
        </w:tabs>
      </w:pPr>
      <w:r>
        <w:tab/>
        <w:t>so</w:t>
      </w:r>
      <w:r>
        <w:tab/>
      </w:r>
      <w:r>
        <w:rPr>
          <w:smallCaps/>
        </w:rPr>
        <w:t>af</w:t>
      </w:r>
      <w:r>
        <w:t>=go</w:t>
      </w:r>
      <w:r>
        <w:tab/>
        <w:t>where</w:t>
      </w:r>
      <w:r>
        <w:tab/>
        <w:t>indeed</w:t>
      </w:r>
      <w:r>
        <w:rPr>
          <w:smallCaps/>
        </w:rPr>
        <w:tab/>
        <w:t>c</w:t>
      </w:r>
      <w:r>
        <w:rPr>
          <w:smallCaps/>
        </w:rPr>
        <w:tab/>
        <w:t>past</w:t>
      </w:r>
      <w:r>
        <w:t>-</w:t>
      </w:r>
      <w:r>
        <w:rPr>
          <w:smallCaps/>
        </w:rPr>
        <w:t>stat</w:t>
      </w:r>
      <w:r>
        <w:t>-ripe</w:t>
      </w:r>
      <w:r>
        <w:tab/>
        <w:t>say</w:t>
      </w:r>
      <w:r>
        <w:tab/>
      </w:r>
      <w:r>
        <w:rPr>
          <w:smallCaps/>
        </w:rPr>
        <w:t>c-</w:t>
      </w:r>
      <w:r>
        <w:t>that</w:t>
      </w:r>
      <w:r>
        <w:tab/>
        <w:t>crab</w:t>
      </w:r>
    </w:p>
    <w:p w14:paraId="2D8797A1" w14:textId="77777777" w:rsidR="00800AD8" w:rsidRDefault="00800AD8">
      <w:pPr>
        <w:pStyle w:val="InterlineFree"/>
      </w:pPr>
      <w:r>
        <w:t>“Where have the ripe ones gone?” said the crab.</w:t>
      </w:r>
    </w:p>
    <w:p w14:paraId="45D0C165" w14:textId="77777777" w:rsidR="00800AD8" w:rsidRDefault="00DC1AE0" w:rsidP="00D21C3A">
      <w:pPr>
        <w:pStyle w:val="InterlineText"/>
        <w:tabs>
          <w:tab w:val="left" w:pos="533"/>
          <w:tab w:val="left" w:pos="1022"/>
          <w:tab w:val="left" w:pos="1661"/>
          <w:tab w:val="left" w:pos="2345"/>
        </w:tabs>
      </w:pPr>
      <w:r w:rsidRPr="003A1D48">
        <w:rPr>
          <w:rStyle w:val="InterlineTextNumChar"/>
        </w:rPr>
        <w:t>014</w:t>
      </w:r>
      <w:r w:rsidR="00800AD8">
        <w:tab/>
        <w:t>qau</w:t>
      </w:r>
      <w:r w:rsidR="00800AD8">
        <w:tab/>
        <w:t>vaik</w:t>
      </w:r>
      <w:r w:rsidR="00800AD8">
        <w:tab/>
        <w:t>azua</w:t>
      </w:r>
      <w:r w:rsidR="00800AD8">
        <w:tab/>
        <w:t>gang.</w:t>
      </w:r>
    </w:p>
    <w:p w14:paraId="74982B96" w14:textId="77777777" w:rsidR="00800AD8" w:rsidRDefault="00800AD8" w:rsidP="00D21C3A">
      <w:pPr>
        <w:pStyle w:val="InterlineGlossWithTrans"/>
        <w:tabs>
          <w:tab w:val="left" w:pos="533"/>
          <w:tab w:val="left" w:pos="1022"/>
          <w:tab w:val="left" w:pos="1661"/>
          <w:tab w:val="left" w:pos="2345"/>
        </w:tabs>
      </w:pPr>
      <w:r>
        <w:tab/>
        <w:t>qau</w:t>
      </w:r>
      <w:r>
        <w:tab/>
        <w:t>vaik</w:t>
      </w:r>
      <w:r>
        <w:tab/>
        <w:t>a-zua</w:t>
      </w:r>
      <w:r>
        <w:tab/>
        <w:t>gang</w:t>
      </w:r>
    </w:p>
    <w:p w14:paraId="0CCD08EA" w14:textId="77777777" w:rsidR="00800AD8" w:rsidRDefault="00800AD8" w:rsidP="00B76180">
      <w:pPr>
        <w:pStyle w:val="InterlineTransNoFree"/>
        <w:tabs>
          <w:tab w:val="left" w:pos="1022"/>
          <w:tab w:val="left" w:pos="1661"/>
          <w:tab w:val="left" w:pos="2345"/>
          <w:tab w:val="right" w:pos="8789"/>
        </w:tabs>
      </w:pPr>
      <w:r>
        <w:tab/>
        <w:t>so</w:t>
      </w:r>
      <w:r>
        <w:tab/>
        <w:t>leave</w:t>
      </w:r>
      <w:r>
        <w:tab/>
      </w:r>
      <w:r>
        <w:rPr>
          <w:smallCaps/>
        </w:rPr>
        <w:t>c-</w:t>
      </w:r>
      <w:r>
        <w:t>that</w:t>
      </w:r>
      <w:r>
        <w:tab/>
        <w:t>crab</w:t>
      </w:r>
      <w:r w:rsidR="00D21C3A">
        <w:tab/>
        <w:t>The crab went off.</w:t>
      </w:r>
    </w:p>
    <w:p w14:paraId="30DBB062" w14:textId="77777777" w:rsidR="00800AD8" w:rsidRDefault="00DC1AE0" w:rsidP="00D21C3A">
      <w:pPr>
        <w:pStyle w:val="InterlineText"/>
        <w:tabs>
          <w:tab w:val="left" w:pos="533"/>
          <w:tab w:val="left" w:pos="1022"/>
          <w:tab w:val="left" w:pos="1286"/>
          <w:tab w:val="left" w:pos="2225"/>
          <w:tab w:val="left" w:pos="3554"/>
          <w:tab w:val="left" w:pos="4598"/>
          <w:tab w:val="left" w:pos="5462"/>
          <w:tab w:val="left" w:pos="5951"/>
        </w:tabs>
      </w:pPr>
      <w:r w:rsidRPr="003A1D48">
        <w:rPr>
          <w:rStyle w:val="InterlineTextNumChar"/>
        </w:rPr>
        <w:t>015</w:t>
      </w:r>
      <w:r w:rsidR="00800AD8">
        <w:tab/>
        <w:t>qau</w:t>
      </w:r>
      <w:r w:rsidR="00800AD8">
        <w:tab/>
        <w:t>a</w:t>
      </w:r>
      <w:r w:rsidR="00800AD8">
        <w:tab/>
        <w:t>qam</w:t>
      </w:r>
      <w:r w:rsidR="00800AD8">
        <w:tab/>
        <w:t>izuanan</w:t>
      </w:r>
      <w:r w:rsidR="00800AD8">
        <w:tab/>
        <w:t>itjua</w:t>
      </w:r>
      <w:r w:rsidR="00800AD8">
        <w:tab/>
        <w:t>qapulu</w:t>
      </w:r>
      <w:r w:rsidR="00800AD8">
        <w:tab/>
        <w:t>nua</w:t>
      </w:r>
      <w:r w:rsidR="00D21C3A">
        <w:tab/>
        <w:t>kaludjeî.</w:t>
      </w:r>
    </w:p>
    <w:p w14:paraId="770A5BFE" w14:textId="77777777" w:rsidR="00800AD8" w:rsidRDefault="00800AD8" w:rsidP="00D21C3A">
      <w:pPr>
        <w:pStyle w:val="InterlineGlossWithTrans"/>
        <w:tabs>
          <w:tab w:val="left" w:pos="533"/>
          <w:tab w:val="left" w:pos="1022"/>
          <w:tab w:val="left" w:pos="1286"/>
          <w:tab w:val="left" w:pos="2225"/>
          <w:tab w:val="left" w:pos="3554"/>
          <w:tab w:val="left" w:pos="4598"/>
          <w:tab w:val="left" w:pos="5462"/>
          <w:tab w:val="left" w:pos="5951"/>
        </w:tabs>
      </w:pPr>
      <w:r>
        <w:tab/>
        <w:t>qau</w:t>
      </w:r>
      <w:r>
        <w:tab/>
        <w:t>a</w:t>
      </w:r>
      <w:r>
        <w:tab/>
        <w:t>qam</w:t>
      </w:r>
      <w:r>
        <w:tab/>
        <w:t>i-zua-anan</w:t>
      </w:r>
      <w:r>
        <w:tab/>
        <w:t>i-tjua</w:t>
      </w:r>
      <w:r>
        <w:tab/>
        <w:t>qa-pulu</w:t>
      </w:r>
      <w:r>
        <w:tab/>
        <w:t>nua</w:t>
      </w:r>
      <w:r w:rsidR="00D21C3A">
        <w:tab/>
        <w:t>kaludjeî</w:t>
      </w:r>
    </w:p>
    <w:p w14:paraId="6378088C" w14:textId="77777777" w:rsidR="00800AD8" w:rsidRDefault="00800AD8" w:rsidP="00D21C3A">
      <w:pPr>
        <w:pStyle w:val="InterlineTrans"/>
        <w:tabs>
          <w:tab w:val="left" w:pos="533"/>
          <w:tab w:val="left" w:pos="1022"/>
          <w:tab w:val="left" w:pos="1286"/>
          <w:tab w:val="left" w:pos="2225"/>
          <w:tab w:val="left" w:pos="3554"/>
          <w:tab w:val="left" w:pos="4598"/>
          <w:tab w:val="left" w:pos="5462"/>
          <w:tab w:val="left" w:pos="5951"/>
        </w:tabs>
      </w:pPr>
      <w:r>
        <w:tab/>
        <w:t>so</w:t>
      </w:r>
      <w:r>
        <w:rPr>
          <w:smallCaps/>
        </w:rPr>
        <w:tab/>
        <w:t>c</w:t>
      </w:r>
      <w:r>
        <w:rPr>
          <w:smallCaps/>
        </w:rPr>
        <w:tab/>
      </w:r>
      <w:r>
        <w:t>ant.eater</w:t>
      </w:r>
      <w:r>
        <w:tab/>
      </w:r>
      <w:r>
        <w:rPr>
          <w:smallCaps/>
        </w:rPr>
        <w:t>loc</w:t>
      </w:r>
      <w:r>
        <w:t>-that-still</w:t>
      </w:r>
      <w:r>
        <w:tab/>
      </w:r>
      <w:r>
        <w:rPr>
          <w:smallCaps/>
        </w:rPr>
        <w:t>loc</w:t>
      </w:r>
      <w:r>
        <w:t>-there</w:t>
      </w:r>
      <w:r>
        <w:tab/>
        <w:t>?-trunk</w:t>
      </w:r>
      <w:r>
        <w:tab/>
        <w:t>of</w:t>
      </w:r>
      <w:r w:rsidR="00D21C3A">
        <w:tab/>
        <w:t>loquat</w:t>
      </w:r>
    </w:p>
    <w:p w14:paraId="0EECC4A5" w14:textId="77777777" w:rsidR="00800AD8" w:rsidRDefault="00800AD8">
      <w:pPr>
        <w:pStyle w:val="InterlineFree"/>
      </w:pPr>
      <w:r>
        <w:t>The ant-eater was still at the foot of the tree.</w:t>
      </w:r>
    </w:p>
    <w:p w14:paraId="2C40A2FE" w14:textId="77777777" w:rsidR="00800AD8" w:rsidRDefault="00DC1AE0" w:rsidP="00D21C3A">
      <w:pPr>
        <w:pStyle w:val="InterlineText"/>
        <w:tabs>
          <w:tab w:val="left" w:pos="533"/>
          <w:tab w:val="left" w:pos="1022"/>
          <w:tab w:val="left" w:pos="2246"/>
          <w:tab w:val="left" w:pos="2735"/>
        </w:tabs>
      </w:pPr>
      <w:r w:rsidRPr="003A1D48">
        <w:rPr>
          <w:rStyle w:val="InterlineTextNumChar"/>
        </w:rPr>
        <w:t>016</w:t>
      </w:r>
      <w:r w:rsidR="00800AD8">
        <w:tab/>
        <w:t>qau</w:t>
      </w:r>
      <w:r w:rsidR="00800AD8">
        <w:tab/>
        <w:t>lalapen</w:t>
      </w:r>
      <w:r w:rsidR="00800AD8">
        <w:tab/>
        <w:t>nua</w:t>
      </w:r>
      <w:r w:rsidR="00800AD8">
        <w:tab/>
        <w:t>gang.</w:t>
      </w:r>
    </w:p>
    <w:p w14:paraId="46B9B4D4" w14:textId="77777777" w:rsidR="00800AD8" w:rsidRDefault="00800AD8" w:rsidP="00D21C3A">
      <w:pPr>
        <w:pStyle w:val="InterlineGlossWithTrans"/>
        <w:tabs>
          <w:tab w:val="left" w:pos="533"/>
          <w:tab w:val="left" w:pos="1022"/>
          <w:tab w:val="left" w:pos="2246"/>
          <w:tab w:val="left" w:pos="2735"/>
        </w:tabs>
      </w:pPr>
      <w:r>
        <w:tab/>
        <w:t>qau</w:t>
      </w:r>
      <w:r>
        <w:tab/>
        <w:t>l-alap-en</w:t>
      </w:r>
      <w:r>
        <w:tab/>
        <w:t>nua</w:t>
      </w:r>
      <w:r>
        <w:tab/>
        <w:t>gang</w:t>
      </w:r>
    </w:p>
    <w:p w14:paraId="5D5AF897" w14:textId="77777777" w:rsidR="00800AD8" w:rsidRDefault="00800AD8" w:rsidP="00B76180">
      <w:pPr>
        <w:pStyle w:val="InterlineTransNoFree"/>
        <w:tabs>
          <w:tab w:val="left" w:pos="1022"/>
          <w:tab w:val="left" w:pos="2246"/>
          <w:tab w:val="left" w:pos="2735"/>
          <w:tab w:val="right" w:pos="8789"/>
        </w:tabs>
      </w:pPr>
      <w:r>
        <w:tab/>
        <w:t>so</w:t>
      </w:r>
      <w:r>
        <w:tab/>
      </w:r>
      <w:r>
        <w:rPr>
          <w:smallCaps/>
        </w:rPr>
        <w:t>red</w:t>
      </w:r>
      <w:r>
        <w:t>-take-</w:t>
      </w:r>
      <w:r>
        <w:rPr>
          <w:smallCaps/>
        </w:rPr>
        <w:t>pf</w:t>
      </w:r>
      <w:r>
        <w:tab/>
        <w:t>by</w:t>
      </w:r>
      <w:r>
        <w:tab/>
        <w:t>crab</w:t>
      </w:r>
      <w:r w:rsidR="00D21C3A">
        <w:tab/>
        <w:t>The crab took (what was there).</w:t>
      </w:r>
    </w:p>
    <w:p w14:paraId="05FF8EF4" w14:textId="77777777" w:rsidR="00800AD8" w:rsidRDefault="00DC1AE0" w:rsidP="00D21C3A">
      <w:pPr>
        <w:pStyle w:val="InterlineText"/>
        <w:tabs>
          <w:tab w:val="left" w:pos="533"/>
          <w:tab w:val="left" w:pos="1352"/>
          <w:tab w:val="left" w:pos="3761"/>
          <w:tab w:val="left" w:pos="4535"/>
          <w:tab w:val="left" w:pos="5039"/>
          <w:tab w:val="left" w:pos="5738"/>
          <w:tab w:val="left" w:pos="6227"/>
          <w:tab w:val="left" w:pos="7166"/>
        </w:tabs>
      </w:pPr>
      <w:r w:rsidRPr="003A1D48">
        <w:rPr>
          <w:rStyle w:val="InterlineTextNumChar"/>
        </w:rPr>
        <w:t>017</w:t>
      </w:r>
      <w:r w:rsidR="00800AD8">
        <w:tab/>
        <w:t>mintu</w:t>
      </w:r>
      <w:r w:rsidR="00800AD8">
        <w:tab/>
        <w:t>pinaîetaladj</w:t>
      </w:r>
      <w:r w:rsidR="00800AD8">
        <w:tab/>
        <w:t>anga</w:t>
      </w:r>
      <w:r w:rsidR="00800AD8">
        <w:tab/>
        <w:t>tua</w:t>
      </w:r>
      <w:r w:rsidR="00800AD8">
        <w:tab/>
        <w:t>umaq</w:t>
      </w:r>
      <w:r w:rsidR="00800AD8">
        <w:tab/>
        <w:t>nua</w:t>
      </w:r>
      <w:r w:rsidR="00800AD8">
        <w:tab/>
        <w:t>qam</w:t>
      </w:r>
      <w:r w:rsidR="00800AD8">
        <w:tab/>
        <w:t>a</w:t>
      </w:r>
    </w:p>
    <w:p w14:paraId="381BCECE" w14:textId="77777777" w:rsidR="00800AD8" w:rsidRDefault="00800AD8" w:rsidP="00D21C3A">
      <w:pPr>
        <w:pStyle w:val="InterlineGlossWithTrans"/>
        <w:tabs>
          <w:tab w:val="left" w:pos="533"/>
          <w:tab w:val="left" w:pos="1352"/>
          <w:tab w:val="left" w:pos="3761"/>
          <w:tab w:val="left" w:pos="4535"/>
          <w:tab w:val="left" w:pos="5039"/>
          <w:tab w:val="left" w:pos="5738"/>
          <w:tab w:val="left" w:pos="6227"/>
          <w:tab w:val="left" w:pos="7166"/>
        </w:tabs>
      </w:pPr>
      <w:r>
        <w:tab/>
        <w:t>mintu</w:t>
      </w:r>
      <w:r>
        <w:tab/>
        <w:t>in=pa-îe-taladj</w:t>
      </w:r>
      <w:r>
        <w:tab/>
        <w:t>anga</w:t>
      </w:r>
      <w:r>
        <w:tab/>
        <w:t>tua</w:t>
      </w:r>
      <w:r>
        <w:tab/>
        <w:t>umaq</w:t>
      </w:r>
      <w:r>
        <w:tab/>
        <w:t>nua</w:t>
      </w:r>
      <w:r>
        <w:tab/>
        <w:t>qam</w:t>
      </w:r>
      <w:r>
        <w:tab/>
        <w:t>a</w:t>
      </w:r>
    </w:p>
    <w:p w14:paraId="1DD9761A" w14:textId="77777777" w:rsidR="00800AD8" w:rsidRDefault="00800AD8" w:rsidP="00D21C3A">
      <w:pPr>
        <w:pStyle w:val="InterlineTransNoFree"/>
        <w:tabs>
          <w:tab w:val="left" w:pos="1352"/>
          <w:tab w:val="left" w:pos="3761"/>
          <w:tab w:val="left" w:pos="4535"/>
          <w:tab w:val="left" w:pos="5039"/>
          <w:tab w:val="left" w:pos="5738"/>
          <w:tab w:val="left" w:pos="6227"/>
          <w:tab w:val="left" w:pos="7166"/>
        </w:tabs>
        <w:rPr>
          <w:smallCaps/>
        </w:rPr>
      </w:pPr>
      <w:r>
        <w:tab/>
        <w:t>sudden</w:t>
      </w:r>
      <w:r>
        <w:tab/>
      </w:r>
      <w:r>
        <w:rPr>
          <w:smallCaps/>
        </w:rPr>
        <w:t>perf</w:t>
      </w:r>
      <w:r>
        <w:t>=cause-go.to-inside</w:t>
      </w:r>
      <w:r>
        <w:tab/>
        <w:t>indeed</w:t>
      </w:r>
      <w:r>
        <w:tab/>
      </w:r>
      <w:r>
        <w:rPr>
          <w:smallCaps/>
        </w:rPr>
        <w:t>obl</w:t>
      </w:r>
      <w:r>
        <w:tab/>
        <w:t>house</w:t>
      </w:r>
      <w:r>
        <w:tab/>
        <w:t>of</w:t>
      </w:r>
      <w:r>
        <w:tab/>
        <w:t>ant.eater</w:t>
      </w:r>
      <w:r>
        <w:rPr>
          <w:smallCaps/>
        </w:rPr>
        <w:tab/>
        <w:t>c</w:t>
      </w:r>
    </w:p>
    <w:p w14:paraId="3A947EF0" w14:textId="77777777" w:rsidR="00800AD8" w:rsidRDefault="00800AD8" w:rsidP="00D21C3A">
      <w:pPr>
        <w:pStyle w:val="InterlineText"/>
        <w:tabs>
          <w:tab w:val="left" w:pos="533"/>
        </w:tabs>
      </w:pPr>
      <w:r>
        <w:tab/>
        <w:t>namalum.</w:t>
      </w:r>
    </w:p>
    <w:p w14:paraId="6DD69F91" w14:textId="77777777" w:rsidR="00800AD8" w:rsidRDefault="00800AD8" w:rsidP="00D21C3A">
      <w:pPr>
        <w:pStyle w:val="InterlineGlossWithTrans"/>
        <w:tabs>
          <w:tab w:val="left" w:pos="533"/>
        </w:tabs>
      </w:pPr>
      <w:r>
        <w:tab/>
        <w:t>na-ma-lum</w:t>
      </w:r>
    </w:p>
    <w:p w14:paraId="5DB46A78" w14:textId="77777777" w:rsidR="00800AD8" w:rsidRDefault="00800AD8" w:rsidP="00B76180">
      <w:pPr>
        <w:pStyle w:val="InterlineTrans"/>
        <w:tabs>
          <w:tab w:val="left" w:pos="533"/>
          <w:tab w:val="right" w:pos="8789"/>
        </w:tabs>
      </w:pPr>
      <w:r>
        <w:tab/>
      </w:r>
      <w:r>
        <w:rPr>
          <w:smallCaps/>
        </w:rPr>
        <w:t>past</w:t>
      </w:r>
      <w:r>
        <w:t>-</w:t>
      </w:r>
      <w:r>
        <w:rPr>
          <w:smallCaps/>
        </w:rPr>
        <w:t>stat</w:t>
      </w:r>
      <w:r>
        <w:t>-ripe</w:t>
      </w:r>
      <w:r w:rsidR="00D21C3A">
        <w:tab/>
        <w:t>The ripe ones had all been put in the ant-eater’s house.</w:t>
      </w:r>
    </w:p>
    <w:p w14:paraId="6D6573E7" w14:textId="77777777" w:rsidR="00800AD8" w:rsidRDefault="00DC1AE0" w:rsidP="00D21C3A">
      <w:pPr>
        <w:pStyle w:val="InterlineText"/>
        <w:tabs>
          <w:tab w:val="left" w:pos="533"/>
          <w:tab w:val="left" w:pos="1022"/>
          <w:tab w:val="left" w:pos="1946"/>
          <w:tab w:val="left" w:pos="2210"/>
          <w:tab w:val="left" w:pos="2954"/>
          <w:tab w:val="left" w:pos="3443"/>
          <w:tab w:val="left" w:pos="3932"/>
        </w:tabs>
      </w:pPr>
      <w:r w:rsidRPr="003A1D48">
        <w:rPr>
          <w:rStyle w:val="InterlineTextNumChar"/>
        </w:rPr>
        <w:lastRenderedPageBreak/>
        <w:t>018</w:t>
      </w:r>
      <w:r w:rsidR="00800AD8">
        <w:tab/>
        <w:t>qau</w:t>
      </w:r>
      <w:r w:rsidR="00800AD8">
        <w:tab/>
        <w:t>vaiken</w:t>
      </w:r>
      <w:r w:rsidR="00800AD8">
        <w:tab/>
        <w:t>a</w:t>
      </w:r>
      <w:r w:rsidR="00800AD8">
        <w:tab/>
        <w:t>sema</w:t>
      </w:r>
      <w:r w:rsidR="00800AD8">
        <w:tab/>
        <w:t>zua</w:t>
      </w:r>
      <w:r w:rsidR="00800AD8">
        <w:tab/>
        <w:t>nua</w:t>
      </w:r>
      <w:r w:rsidR="00800AD8">
        <w:tab/>
        <w:t>gang.</w:t>
      </w:r>
    </w:p>
    <w:p w14:paraId="681C5DDA" w14:textId="77777777" w:rsidR="00800AD8" w:rsidRDefault="00800AD8" w:rsidP="00D21C3A">
      <w:pPr>
        <w:pStyle w:val="InterlineGlossWithTrans"/>
        <w:tabs>
          <w:tab w:val="left" w:pos="533"/>
          <w:tab w:val="left" w:pos="1022"/>
          <w:tab w:val="left" w:pos="1946"/>
          <w:tab w:val="left" w:pos="2210"/>
          <w:tab w:val="left" w:pos="2954"/>
          <w:tab w:val="left" w:pos="3443"/>
          <w:tab w:val="left" w:pos="3932"/>
        </w:tabs>
      </w:pPr>
      <w:r>
        <w:tab/>
        <w:t>qau</w:t>
      </w:r>
      <w:r>
        <w:tab/>
        <w:t>vaik-en</w:t>
      </w:r>
      <w:r>
        <w:tab/>
        <w:t>a</w:t>
      </w:r>
      <w:r>
        <w:tab/>
        <w:t>em=sa</w:t>
      </w:r>
      <w:r>
        <w:tab/>
        <w:t>zua</w:t>
      </w:r>
      <w:r>
        <w:tab/>
        <w:t>nua</w:t>
      </w:r>
      <w:r>
        <w:tab/>
        <w:t>gang</w:t>
      </w:r>
    </w:p>
    <w:p w14:paraId="234954A1" w14:textId="77777777" w:rsidR="00800AD8" w:rsidRDefault="00800AD8" w:rsidP="00B76180">
      <w:pPr>
        <w:pStyle w:val="InterlineTransNoFree"/>
        <w:tabs>
          <w:tab w:val="left" w:pos="1022"/>
          <w:tab w:val="left" w:pos="1946"/>
          <w:tab w:val="left" w:pos="2210"/>
          <w:tab w:val="left" w:pos="2954"/>
          <w:tab w:val="left" w:pos="3443"/>
          <w:tab w:val="left" w:pos="3932"/>
          <w:tab w:val="right" w:pos="8789"/>
        </w:tabs>
      </w:pPr>
      <w:r>
        <w:tab/>
        <w:t>so</w:t>
      </w:r>
      <w:r>
        <w:tab/>
        <w:t>leave-</w:t>
      </w:r>
      <w:r>
        <w:rPr>
          <w:smallCaps/>
        </w:rPr>
        <w:t>pf</w:t>
      </w:r>
      <w:r>
        <w:rPr>
          <w:smallCaps/>
        </w:rPr>
        <w:tab/>
        <w:t>c</w:t>
      </w:r>
      <w:r>
        <w:rPr>
          <w:smallCaps/>
        </w:rPr>
        <w:tab/>
        <w:t>af</w:t>
      </w:r>
      <w:r>
        <w:t>=go</w:t>
      </w:r>
      <w:r>
        <w:tab/>
        <w:t>that</w:t>
      </w:r>
      <w:r>
        <w:tab/>
        <w:t>by</w:t>
      </w:r>
      <w:r>
        <w:tab/>
        <w:t>crab</w:t>
      </w:r>
      <w:r w:rsidR="00D21C3A">
        <w:tab/>
        <w:t>The crab went there.</w:t>
      </w:r>
    </w:p>
    <w:p w14:paraId="4F40758F" w14:textId="77777777" w:rsidR="00800AD8" w:rsidRDefault="00DC1AE0" w:rsidP="00D21C3A">
      <w:pPr>
        <w:pStyle w:val="InterlineText"/>
        <w:tabs>
          <w:tab w:val="left" w:pos="533"/>
          <w:tab w:val="left" w:pos="1352"/>
          <w:tab w:val="left" w:pos="2456"/>
          <w:tab w:val="left" w:pos="2720"/>
          <w:tab w:val="left" w:pos="4094"/>
          <w:tab w:val="left" w:pos="4598"/>
          <w:tab w:val="left" w:pos="5297"/>
          <w:tab w:val="left" w:pos="5801"/>
        </w:tabs>
      </w:pPr>
      <w:r w:rsidRPr="003A1D48">
        <w:rPr>
          <w:rStyle w:val="InterlineTextNumChar"/>
        </w:rPr>
        <w:t>019</w:t>
      </w:r>
      <w:r w:rsidR="00800AD8">
        <w:tab/>
        <w:t>mintu</w:t>
      </w:r>
      <w:r w:rsidR="00800AD8">
        <w:tab/>
        <w:t>lialiaw</w:t>
      </w:r>
      <w:r w:rsidR="00800AD8">
        <w:tab/>
        <w:t>a</w:t>
      </w:r>
      <w:r w:rsidR="00800AD8">
        <w:tab/>
        <w:t>tsinpisan</w:t>
      </w:r>
      <w:r w:rsidR="00800AD8">
        <w:tab/>
        <w:t>i</w:t>
      </w:r>
      <w:r w:rsidR="00800AD8">
        <w:tab/>
        <w:t>taladj</w:t>
      </w:r>
      <w:r w:rsidR="00800AD8">
        <w:tab/>
        <w:t>tua</w:t>
      </w:r>
      <w:r w:rsidR="00D21C3A">
        <w:tab/>
        <w:t>qinaman.</w:t>
      </w:r>
    </w:p>
    <w:p w14:paraId="76EADD51" w14:textId="77777777" w:rsidR="00800AD8" w:rsidRDefault="00800AD8" w:rsidP="00D21C3A">
      <w:pPr>
        <w:pStyle w:val="InterlineGlossWithTrans"/>
        <w:tabs>
          <w:tab w:val="left" w:pos="533"/>
          <w:tab w:val="left" w:pos="1352"/>
          <w:tab w:val="left" w:pos="2456"/>
          <w:tab w:val="left" w:pos="2720"/>
          <w:tab w:val="left" w:pos="4094"/>
          <w:tab w:val="left" w:pos="4598"/>
          <w:tab w:val="left" w:pos="5297"/>
          <w:tab w:val="left" w:pos="5801"/>
        </w:tabs>
      </w:pPr>
      <w:r>
        <w:tab/>
        <w:t>mintu</w:t>
      </w:r>
      <w:r>
        <w:tab/>
        <w:t>lia-liaw</w:t>
      </w:r>
      <w:r>
        <w:tab/>
        <w:t>a</w:t>
      </w:r>
      <w:r>
        <w:tab/>
        <w:t>in=tsepis-an</w:t>
      </w:r>
      <w:r>
        <w:tab/>
        <w:t>i</w:t>
      </w:r>
      <w:r>
        <w:tab/>
        <w:t>taladj</w:t>
      </w:r>
      <w:r>
        <w:tab/>
        <w:t>tua</w:t>
      </w:r>
      <w:r w:rsidR="00D21C3A">
        <w:tab/>
        <w:t>in=qam-an</w:t>
      </w:r>
    </w:p>
    <w:p w14:paraId="2B395B9F" w14:textId="77777777" w:rsidR="00800AD8" w:rsidRDefault="00800AD8" w:rsidP="00D21C3A">
      <w:pPr>
        <w:pStyle w:val="InterlineTrans"/>
        <w:tabs>
          <w:tab w:val="left" w:pos="533"/>
          <w:tab w:val="left" w:pos="1352"/>
          <w:tab w:val="left" w:pos="2456"/>
          <w:tab w:val="left" w:pos="2720"/>
          <w:tab w:val="left" w:pos="4094"/>
          <w:tab w:val="left" w:pos="4598"/>
          <w:tab w:val="left" w:pos="5297"/>
          <w:tab w:val="left" w:pos="5801"/>
        </w:tabs>
      </w:pPr>
      <w:r>
        <w:tab/>
        <w:t>sudden</w:t>
      </w:r>
      <w:r>
        <w:tab/>
      </w:r>
      <w:r>
        <w:rPr>
          <w:smallCaps/>
        </w:rPr>
        <w:t>red</w:t>
      </w:r>
      <w:r>
        <w:t>-many</w:t>
      </w:r>
      <w:r>
        <w:rPr>
          <w:smallCaps/>
        </w:rPr>
        <w:tab/>
        <w:t>c</w:t>
      </w:r>
      <w:r>
        <w:rPr>
          <w:smallCaps/>
        </w:rPr>
        <w:tab/>
        <w:t>perf</w:t>
      </w:r>
      <w:r>
        <w:t>=fruit-</w:t>
      </w:r>
      <w:r>
        <w:rPr>
          <w:smallCaps/>
        </w:rPr>
        <w:t>lf</w:t>
      </w:r>
      <w:r>
        <w:tab/>
      </w:r>
      <w:r>
        <w:rPr>
          <w:smallCaps/>
        </w:rPr>
        <w:t>loc</w:t>
      </w:r>
      <w:r>
        <w:tab/>
        <w:t>inside</w:t>
      </w:r>
      <w:r>
        <w:tab/>
      </w:r>
      <w:r>
        <w:rPr>
          <w:smallCaps/>
        </w:rPr>
        <w:t>obl</w:t>
      </w:r>
      <w:r w:rsidR="00D21C3A">
        <w:tab/>
      </w:r>
      <w:r w:rsidR="00D21C3A">
        <w:rPr>
          <w:smallCaps/>
        </w:rPr>
        <w:t>perf</w:t>
      </w:r>
      <w:r w:rsidR="00D21C3A">
        <w:t>=ant.eater-</w:t>
      </w:r>
      <w:r w:rsidR="00D21C3A">
        <w:rPr>
          <w:smallCaps/>
        </w:rPr>
        <w:t>nom</w:t>
      </w:r>
    </w:p>
    <w:p w14:paraId="527CAB84" w14:textId="77777777" w:rsidR="00800AD8" w:rsidRDefault="00800AD8">
      <w:pPr>
        <w:pStyle w:val="InterlineFree"/>
      </w:pPr>
      <w:r>
        <w:t>And there were lots of fruit he had picked lying in the ant-eater’s den.</w:t>
      </w:r>
    </w:p>
    <w:p w14:paraId="13CCCF1B" w14:textId="77777777" w:rsidR="00800AD8" w:rsidRDefault="00DC1AE0" w:rsidP="00D21C3A">
      <w:pPr>
        <w:pStyle w:val="InterlineText"/>
        <w:tabs>
          <w:tab w:val="left" w:pos="533"/>
          <w:tab w:val="left" w:pos="1022"/>
          <w:tab w:val="left" w:pos="1616"/>
          <w:tab w:val="left" w:pos="3560"/>
          <w:tab w:val="left" w:pos="4004"/>
          <w:tab w:val="left" w:pos="4928"/>
          <w:tab w:val="left" w:pos="5627"/>
          <w:tab w:val="left" w:pos="6101"/>
        </w:tabs>
      </w:pPr>
      <w:r w:rsidRPr="003A1D48">
        <w:rPr>
          <w:rStyle w:val="InterlineTextNumChar"/>
        </w:rPr>
        <w:t>020</w:t>
      </w:r>
      <w:r w:rsidR="00800AD8">
        <w:tab/>
        <w:t>qau</w:t>
      </w:r>
      <w:r w:rsidR="00800AD8">
        <w:tab/>
        <w:t>“aku</w:t>
      </w:r>
      <w:r w:rsidR="00800AD8">
        <w:tab/>
        <w:t>maitazua</w:t>
      </w:r>
      <w:r w:rsidR="00800AD8">
        <w:tab/>
        <w:t>ti</w:t>
      </w:r>
      <w:r w:rsidR="00800AD8">
        <w:tab/>
        <w:t>tja</w:t>
      </w:r>
      <w:r w:rsidR="00800AD8">
        <w:tab/>
        <w:t>qali?”</w:t>
      </w:r>
      <w:r w:rsidR="00800AD8">
        <w:tab/>
        <w:t>aya</w:t>
      </w:r>
      <w:r w:rsidR="00D21C3A">
        <w:tab/>
        <w:t>timadju.</w:t>
      </w:r>
    </w:p>
    <w:p w14:paraId="333204B8" w14:textId="77777777" w:rsidR="00800AD8" w:rsidRDefault="00800AD8" w:rsidP="00D21C3A">
      <w:pPr>
        <w:pStyle w:val="InterlineGlossWithTrans"/>
        <w:tabs>
          <w:tab w:val="left" w:pos="533"/>
          <w:tab w:val="left" w:pos="1022"/>
          <w:tab w:val="left" w:pos="1616"/>
          <w:tab w:val="left" w:pos="3560"/>
          <w:tab w:val="left" w:pos="4004"/>
          <w:tab w:val="left" w:pos="4928"/>
          <w:tab w:val="left" w:pos="5627"/>
          <w:tab w:val="left" w:pos="6101"/>
        </w:tabs>
      </w:pPr>
      <w:r>
        <w:tab/>
        <w:t>qau</w:t>
      </w:r>
      <w:r>
        <w:tab/>
        <w:t>aku</w:t>
      </w:r>
      <w:r>
        <w:tab/>
        <w:t>ma-aya-ta-zua</w:t>
      </w:r>
      <w:r>
        <w:tab/>
        <w:t>ti</w:t>
      </w:r>
      <w:r>
        <w:tab/>
        <w:t>tja</w:t>
      </w:r>
      <w:r>
        <w:tab/>
        <w:t>qali</w:t>
      </w:r>
      <w:r>
        <w:tab/>
        <w:t>aya</w:t>
      </w:r>
      <w:r w:rsidR="00D21C3A">
        <w:tab/>
        <w:t>ti-madju</w:t>
      </w:r>
    </w:p>
    <w:p w14:paraId="20EBCC61" w14:textId="77777777" w:rsidR="00800AD8" w:rsidRDefault="00800AD8" w:rsidP="00D21C3A">
      <w:pPr>
        <w:pStyle w:val="InterlineTrans"/>
        <w:tabs>
          <w:tab w:val="left" w:pos="533"/>
          <w:tab w:val="left" w:pos="1022"/>
          <w:tab w:val="left" w:pos="1616"/>
          <w:tab w:val="left" w:pos="3560"/>
          <w:tab w:val="left" w:pos="4004"/>
          <w:tab w:val="left" w:pos="4928"/>
          <w:tab w:val="left" w:pos="5627"/>
          <w:tab w:val="left" w:pos="6101"/>
        </w:tabs>
      </w:pPr>
      <w:r>
        <w:tab/>
        <w:t>so</w:t>
      </w:r>
      <w:r>
        <w:tab/>
        <w:t>why</w:t>
      </w:r>
      <w:r>
        <w:tab/>
      </w:r>
      <w:r>
        <w:rPr>
          <w:smallCaps/>
        </w:rPr>
        <w:t>stat</w:t>
      </w:r>
      <w:r>
        <w:t>-be.thus-?-that</w:t>
      </w:r>
      <w:r>
        <w:tab/>
      </w:r>
      <w:r>
        <w:rPr>
          <w:smallCaps/>
        </w:rPr>
        <w:t>f.h</w:t>
      </w:r>
      <w:r>
        <w:tab/>
        <w:t>our(</w:t>
      </w:r>
      <w:r>
        <w:rPr>
          <w:smallCaps/>
        </w:rPr>
        <w:t>inc</w:t>
      </w:r>
      <w:r>
        <w:t>)</w:t>
      </w:r>
      <w:r>
        <w:tab/>
        <w:t>friend</w:t>
      </w:r>
      <w:r>
        <w:tab/>
        <w:t>say</w:t>
      </w:r>
      <w:r w:rsidR="00D21C3A">
        <w:tab/>
      </w:r>
      <w:r w:rsidR="00D21C3A">
        <w:rPr>
          <w:smallCaps/>
        </w:rPr>
        <w:t>f</w:t>
      </w:r>
      <w:r w:rsidR="00D21C3A">
        <w:t>-</w:t>
      </w:r>
      <w:r w:rsidR="00D21C3A">
        <w:rPr>
          <w:smallCaps/>
        </w:rPr>
        <w:t>3rd</w:t>
      </w:r>
      <w:r w:rsidR="00D21C3A">
        <w:t>.</w:t>
      </w:r>
      <w:r w:rsidR="00D21C3A">
        <w:rPr>
          <w:smallCaps/>
        </w:rPr>
        <w:t>pers</w:t>
      </w:r>
    </w:p>
    <w:p w14:paraId="110C6E4C" w14:textId="77777777" w:rsidR="00800AD8" w:rsidRDefault="00800AD8">
      <w:pPr>
        <w:pStyle w:val="InterlineFree"/>
      </w:pPr>
      <w:r>
        <w:t>“Why is our friend like that?” he said.</w:t>
      </w:r>
    </w:p>
    <w:p w14:paraId="24F010E9" w14:textId="77777777" w:rsidR="00800AD8" w:rsidRDefault="00DC1AE0" w:rsidP="00D21C3A">
      <w:pPr>
        <w:pStyle w:val="InterlineText"/>
        <w:tabs>
          <w:tab w:val="left" w:pos="533"/>
          <w:tab w:val="left" w:pos="1022"/>
          <w:tab w:val="left" w:pos="1991"/>
          <w:tab w:val="left" w:pos="2600"/>
          <w:tab w:val="left" w:pos="3794"/>
          <w:tab w:val="left" w:pos="4283"/>
          <w:tab w:val="left" w:pos="4922"/>
          <w:tab w:val="left" w:pos="5186"/>
        </w:tabs>
      </w:pPr>
      <w:r w:rsidRPr="003A1D48">
        <w:rPr>
          <w:rStyle w:val="InterlineTextNumChar"/>
        </w:rPr>
        <w:t>021</w:t>
      </w:r>
      <w:r w:rsidR="00800AD8">
        <w:tab/>
        <w:t>qau</w:t>
      </w:r>
      <w:r w:rsidR="00800AD8">
        <w:tab/>
        <w:t>kisan</w:t>
      </w:r>
      <w:r w:rsidR="00800AD8">
        <w:tab/>
        <w:t>kuya</w:t>
      </w:r>
      <w:r w:rsidR="00800AD8">
        <w:tab/>
        <w:t>timadju,</w:t>
      </w:r>
      <w:r w:rsidR="00800AD8">
        <w:tab/>
        <w:t>sa</w:t>
      </w:r>
      <w:r w:rsidR="00800AD8">
        <w:tab/>
        <w:t>vaik</w:t>
      </w:r>
      <w:r w:rsidR="00800AD8">
        <w:tab/>
        <w:t>a</w:t>
      </w:r>
      <w:r w:rsidR="00800AD8">
        <w:tab/>
        <w:t>tjumaq.</w:t>
      </w:r>
    </w:p>
    <w:p w14:paraId="28C57012" w14:textId="77777777" w:rsidR="00800AD8" w:rsidRDefault="00800AD8" w:rsidP="00D21C3A">
      <w:pPr>
        <w:pStyle w:val="InterlineGlossWithTrans"/>
        <w:tabs>
          <w:tab w:val="left" w:pos="533"/>
          <w:tab w:val="left" w:pos="1022"/>
          <w:tab w:val="left" w:pos="1991"/>
          <w:tab w:val="left" w:pos="2600"/>
          <w:tab w:val="left" w:pos="3794"/>
          <w:tab w:val="left" w:pos="4283"/>
          <w:tab w:val="left" w:pos="4922"/>
          <w:tab w:val="left" w:pos="5186"/>
        </w:tabs>
      </w:pPr>
      <w:r>
        <w:tab/>
        <w:t>qau</w:t>
      </w:r>
      <w:r>
        <w:tab/>
        <w:t>ki-sane</w:t>
      </w:r>
      <w:r>
        <w:tab/>
        <w:t>kuya</w:t>
      </w:r>
      <w:r>
        <w:tab/>
        <w:t>ti-madju</w:t>
      </w:r>
      <w:r>
        <w:tab/>
        <w:t>sa</w:t>
      </w:r>
      <w:r>
        <w:tab/>
        <w:t>vaik</w:t>
      </w:r>
      <w:r>
        <w:tab/>
        <w:t>a</w:t>
      </w:r>
      <w:r>
        <w:tab/>
        <w:t>tju-umaq</w:t>
      </w:r>
    </w:p>
    <w:p w14:paraId="39692992" w14:textId="77777777" w:rsidR="00800AD8" w:rsidRDefault="00800AD8" w:rsidP="00D21C3A">
      <w:pPr>
        <w:pStyle w:val="InterlineTrans"/>
        <w:tabs>
          <w:tab w:val="left" w:pos="533"/>
          <w:tab w:val="left" w:pos="1022"/>
          <w:tab w:val="left" w:pos="1991"/>
          <w:tab w:val="left" w:pos="2600"/>
          <w:tab w:val="left" w:pos="3794"/>
          <w:tab w:val="left" w:pos="4283"/>
          <w:tab w:val="left" w:pos="4922"/>
          <w:tab w:val="left" w:pos="5186"/>
        </w:tabs>
      </w:pPr>
      <w:r>
        <w:tab/>
        <w:t>so</w:t>
      </w:r>
      <w:r>
        <w:tab/>
        <w:t>do-make</w:t>
      </w:r>
      <w:r>
        <w:tab/>
        <w:t>bad</w:t>
      </w:r>
      <w:r>
        <w:tab/>
      </w:r>
      <w:r>
        <w:rPr>
          <w:smallCaps/>
        </w:rPr>
        <w:t>f-3rd.pers</w:t>
      </w:r>
      <w:r>
        <w:tab/>
        <w:t>and</w:t>
      </w:r>
      <w:r>
        <w:tab/>
        <w:t>leave</w:t>
      </w:r>
      <w:r>
        <w:rPr>
          <w:smallCaps/>
        </w:rPr>
        <w:tab/>
        <w:t>c</w:t>
      </w:r>
      <w:r>
        <w:rPr>
          <w:smallCaps/>
        </w:rPr>
        <w:tab/>
      </w:r>
      <w:r>
        <w:t>there-house</w:t>
      </w:r>
    </w:p>
    <w:p w14:paraId="126CA760" w14:textId="77777777" w:rsidR="00800AD8" w:rsidRDefault="00800AD8">
      <w:pPr>
        <w:pStyle w:val="InterlineFree"/>
      </w:pPr>
      <w:r>
        <w:t>He was annoyed, and went off home.</w:t>
      </w:r>
    </w:p>
    <w:p w14:paraId="6D5DBF7A" w14:textId="77777777" w:rsidR="00800AD8" w:rsidRDefault="00DC1AE0" w:rsidP="00D21C3A">
      <w:pPr>
        <w:pStyle w:val="InterlineText"/>
        <w:tabs>
          <w:tab w:val="left" w:pos="533"/>
          <w:tab w:val="left" w:pos="1022"/>
          <w:tab w:val="left" w:pos="2486"/>
          <w:tab w:val="left" w:pos="3260"/>
          <w:tab w:val="left" w:pos="4484"/>
          <w:tab w:val="left" w:pos="5963"/>
          <w:tab w:val="left" w:pos="6227"/>
        </w:tabs>
      </w:pPr>
      <w:r w:rsidRPr="003A1D48">
        <w:rPr>
          <w:rStyle w:val="InterlineTextNumChar"/>
        </w:rPr>
        <w:t>022</w:t>
      </w:r>
      <w:r w:rsidR="00800AD8">
        <w:tab/>
        <w:t>qau</w:t>
      </w:r>
      <w:r w:rsidR="00800AD8">
        <w:tab/>
        <w:t>tsuatsuay</w:t>
      </w:r>
      <w:r w:rsidR="00800AD8">
        <w:tab/>
        <w:t>anga</w:t>
      </w:r>
      <w:r w:rsidR="00800AD8">
        <w:tab/>
        <w:t>metsevung</w:t>
      </w:r>
      <w:r w:rsidR="00800AD8">
        <w:tab/>
        <w:t>tiamadju</w:t>
      </w:r>
      <w:r w:rsidR="00800AD8">
        <w:tab/>
        <w:t>a</w:t>
      </w:r>
      <w:r w:rsidR="00D21C3A">
        <w:tab/>
        <w:t>ma÷usa.</w:t>
      </w:r>
    </w:p>
    <w:p w14:paraId="40878E9A" w14:textId="77777777" w:rsidR="00800AD8" w:rsidRDefault="00800AD8" w:rsidP="00D21C3A">
      <w:pPr>
        <w:pStyle w:val="InterlineGlossWithTrans"/>
        <w:tabs>
          <w:tab w:val="left" w:pos="533"/>
          <w:tab w:val="left" w:pos="1022"/>
          <w:tab w:val="left" w:pos="2486"/>
          <w:tab w:val="left" w:pos="3260"/>
          <w:tab w:val="left" w:pos="4484"/>
          <w:tab w:val="left" w:pos="5963"/>
          <w:tab w:val="left" w:pos="6227"/>
        </w:tabs>
      </w:pPr>
      <w:r>
        <w:tab/>
        <w:t>qau</w:t>
      </w:r>
      <w:r>
        <w:tab/>
        <w:t>tsua-tsuay</w:t>
      </w:r>
      <w:r>
        <w:tab/>
        <w:t>anga</w:t>
      </w:r>
      <w:r>
        <w:tab/>
        <w:t>me-tsevung</w:t>
      </w:r>
      <w:r>
        <w:tab/>
        <w:t>ti-a-madju</w:t>
      </w:r>
      <w:r>
        <w:tab/>
        <w:t>a</w:t>
      </w:r>
      <w:r w:rsidR="00D21C3A">
        <w:tab/>
        <w:t>ma-÷usa</w:t>
      </w:r>
    </w:p>
    <w:p w14:paraId="2B767759" w14:textId="77777777" w:rsidR="00800AD8" w:rsidRDefault="00800AD8" w:rsidP="00D21C3A">
      <w:pPr>
        <w:pStyle w:val="InterlineTrans"/>
        <w:tabs>
          <w:tab w:val="left" w:pos="533"/>
          <w:tab w:val="left" w:pos="1022"/>
          <w:tab w:val="left" w:pos="2486"/>
          <w:tab w:val="left" w:pos="3260"/>
          <w:tab w:val="left" w:pos="4484"/>
          <w:tab w:val="left" w:pos="5963"/>
          <w:tab w:val="left" w:pos="6227"/>
        </w:tabs>
        <w:rPr>
          <w:smallCaps/>
        </w:rPr>
      </w:pPr>
      <w:r>
        <w:tab/>
        <w:t>so</w:t>
      </w:r>
      <w:r>
        <w:tab/>
      </w:r>
      <w:r>
        <w:rPr>
          <w:smallCaps/>
        </w:rPr>
        <w:t>red</w:t>
      </w:r>
      <w:r>
        <w:t>-long.time</w:t>
      </w:r>
      <w:r>
        <w:tab/>
        <w:t>indeed</w:t>
      </w:r>
      <w:r>
        <w:tab/>
      </w:r>
      <w:r>
        <w:rPr>
          <w:smallCaps/>
        </w:rPr>
        <w:t>af</w:t>
      </w:r>
      <w:r>
        <w:t>-meet</w:t>
      </w:r>
      <w:r>
        <w:tab/>
      </w:r>
      <w:r>
        <w:rPr>
          <w:smallCaps/>
        </w:rPr>
        <w:t>f-pl</w:t>
      </w:r>
      <w:r>
        <w:t>-</w:t>
      </w:r>
      <w:r>
        <w:rPr>
          <w:smallCaps/>
        </w:rPr>
        <w:t>3rd.pers</w:t>
      </w:r>
      <w:r>
        <w:rPr>
          <w:smallCaps/>
        </w:rPr>
        <w:tab/>
        <w:t>c</w:t>
      </w:r>
      <w:r w:rsidR="00D21C3A">
        <w:tab/>
      </w:r>
      <w:r w:rsidR="00D21C3A">
        <w:rPr>
          <w:smallCaps/>
        </w:rPr>
        <w:t>num</w:t>
      </w:r>
      <w:r w:rsidR="00D21C3A">
        <w:t>-two</w:t>
      </w:r>
    </w:p>
    <w:p w14:paraId="7ACD5D28" w14:textId="77777777" w:rsidR="00800AD8" w:rsidRDefault="00800AD8">
      <w:pPr>
        <w:pStyle w:val="InterlineFree"/>
      </w:pPr>
      <w:r>
        <w:t>After a long time the two of them met again.</w:t>
      </w:r>
    </w:p>
    <w:p w14:paraId="337BC0D7" w14:textId="77777777" w:rsidR="00800AD8" w:rsidRDefault="00DC1AE0" w:rsidP="00D21C3A">
      <w:pPr>
        <w:pStyle w:val="InterlineText"/>
        <w:tabs>
          <w:tab w:val="left" w:pos="533"/>
          <w:tab w:val="left" w:pos="1022"/>
          <w:tab w:val="left" w:pos="2231"/>
          <w:tab w:val="left" w:pos="3710"/>
          <w:tab w:val="left" w:pos="4859"/>
          <w:tab w:val="left" w:pos="5123"/>
          <w:tab w:val="left" w:pos="6242"/>
          <w:tab w:val="left" w:pos="7286"/>
        </w:tabs>
      </w:pPr>
      <w:r w:rsidRPr="003A1D48">
        <w:rPr>
          <w:rStyle w:val="InterlineTextNumChar"/>
        </w:rPr>
        <w:t>023</w:t>
      </w:r>
      <w:r w:rsidR="00800AD8">
        <w:tab/>
        <w:t>qau</w:t>
      </w:r>
      <w:r w:rsidR="00800AD8">
        <w:tab/>
        <w:t>maîavar</w:t>
      </w:r>
      <w:r w:rsidR="00800AD8">
        <w:tab/>
        <w:t>tiamadju:</w:t>
      </w:r>
      <w:r w:rsidR="00800AD8">
        <w:tab/>
        <w:t>“nangaq</w:t>
      </w:r>
      <w:r w:rsidR="00800AD8">
        <w:tab/>
        <w:t>a</w:t>
      </w:r>
      <w:r w:rsidR="00800AD8">
        <w:tab/>
        <w:t>qemaîup</w:t>
      </w:r>
      <w:r w:rsidR="00D21C3A">
        <w:tab/>
        <w:t>itjen,”</w:t>
      </w:r>
      <w:r w:rsidR="00D21C3A">
        <w:tab/>
        <w:t>aya</w:t>
      </w:r>
    </w:p>
    <w:p w14:paraId="2DA1D4F1" w14:textId="77777777" w:rsidR="00800AD8" w:rsidRDefault="00800AD8" w:rsidP="00D21C3A">
      <w:pPr>
        <w:pStyle w:val="InterlineGlossWithTrans"/>
        <w:tabs>
          <w:tab w:val="left" w:pos="533"/>
          <w:tab w:val="left" w:pos="1022"/>
          <w:tab w:val="left" w:pos="2231"/>
          <w:tab w:val="left" w:pos="3710"/>
          <w:tab w:val="left" w:pos="4859"/>
          <w:tab w:val="left" w:pos="5123"/>
          <w:tab w:val="left" w:pos="6242"/>
          <w:tab w:val="left" w:pos="7286"/>
        </w:tabs>
      </w:pPr>
      <w:r>
        <w:tab/>
        <w:t>qau</w:t>
      </w:r>
      <w:r>
        <w:tab/>
        <w:t>ma-îavar</w:t>
      </w:r>
      <w:r>
        <w:tab/>
        <w:t>ti-a-madju</w:t>
      </w:r>
      <w:r>
        <w:tab/>
        <w:t>na-nguaq</w:t>
      </w:r>
      <w:r>
        <w:tab/>
        <w:t>a</w:t>
      </w:r>
      <w:r>
        <w:tab/>
        <w:t>em=qaîup</w:t>
      </w:r>
      <w:r w:rsidR="00D21C3A">
        <w:tab/>
        <w:t>itjen</w:t>
      </w:r>
      <w:r w:rsidR="00D21C3A">
        <w:tab/>
        <w:t>aya</w:t>
      </w:r>
    </w:p>
    <w:p w14:paraId="3472FD6A" w14:textId="77777777" w:rsidR="00800AD8" w:rsidRDefault="00800AD8" w:rsidP="00D21C3A">
      <w:pPr>
        <w:pStyle w:val="InterlineTransNoFree"/>
        <w:tabs>
          <w:tab w:val="left" w:pos="1022"/>
          <w:tab w:val="left" w:pos="2231"/>
          <w:tab w:val="left" w:pos="3710"/>
          <w:tab w:val="left" w:pos="4859"/>
          <w:tab w:val="left" w:pos="5123"/>
          <w:tab w:val="left" w:pos="6242"/>
          <w:tab w:val="left" w:pos="7286"/>
        </w:tabs>
      </w:pPr>
      <w:r>
        <w:tab/>
        <w:t>so</w:t>
      </w:r>
      <w:r>
        <w:tab/>
      </w:r>
      <w:r>
        <w:rPr>
          <w:smallCaps/>
        </w:rPr>
        <w:t>stat</w:t>
      </w:r>
      <w:r>
        <w:t>-speak</w:t>
      </w:r>
      <w:r>
        <w:tab/>
      </w:r>
      <w:r>
        <w:rPr>
          <w:smallCaps/>
        </w:rPr>
        <w:t>f-pl</w:t>
      </w:r>
      <w:r>
        <w:t>-</w:t>
      </w:r>
      <w:r>
        <w:rPr>
          <w:smallCaps/>
        </w:rPr>
        <w:t>3rd.pers</w:t>
      </w:r>
      <w:r>
        <w:tab/>
      </w:r>
      <w:r>
        <w:rPr>
          <w:smallCaps/>
        </w:rPr>
        <w:t>stat</w:t>
      </w:r>
      <w:r>
        <w:t>-good</w:t>
      </w:r>
      <w:r>
        <w:rPr>
          <w:smallCaps/>
        </w:rPr>
        <w:tab/>
        <w:t>c</w:t>
      </w:r>
      <w:r>
        <w:rPr>
          <w:smallCaps/>
        </w:rPr>
        <w:tab/>
        <w:t>af</w:t>
      </w:r>
      <w:r>
        <w:t>=hunt</w:t>
      </w:r>
      <w:r w:rsidR="00D21C3A">
        <w:tab/>
      </w:r>
      <w:r w:rsidR="00D21C3A">
        <w:rPr>
          <w:smallCaps/>
        </w:rPr>
        <w:t>f.</w:t>
      </w:r>
      <w:r w:rsidR="00D21C3A">
        <w:t>we(</w:t>
      </w:r>
      <w:r w:rsidR="00D21C3A">
        <w:rPr>
          <w:smallCaps/>
        </w:rPr>
        <w:t>inc</w:t>
      </w:r>
      <w:r w:rsidR="00D21C3A">
        <w:t>)</w:t>
      </w:r>
      <w:r w:rsidR="00D21C3A">
        <w:tab/>
        <w:t>say</w:t>
      </w:r>
    </w:p>
    <w:p w14:paraId="3A709982" w14:textId="77777777" w:rsidR="00800AD8" w:rsidRDefault="00D21C3A" w:rsidP="00D21C3A">
      <w:pPr>
        <w:pStyle w:val="InterlineText"/>
        <w:tabs>
          <w:tab w:val="left" w:pos="533"/>
        </w:tabs>
      </w:pPr>
      <w:r>
        <w:tab/>
        <w:t>tiamadju.</w:t>
      </w:r>
    </w:p>
    <w:p w14:paraId="0CBDED71" w14:textId="77777777" w:rsidR="00800AD8" w:rsidRDefault="00D21C3A" w:rsidP="00D21C3A">
      <w:pPr>
        <w:pStyle w:val="InterlineGlossWithTrans"/>
        <w:tabs>
          <w:tab w:val="left" w:pos="533"/>
        </w:tabs>
      </w:pPr>
      <w:r>
        <w:tab/>
        <w:t>ti-a-madju</w:t>
      </w:r>
    </w:p>
    <w:p w14:paraId="6D4ABA07" w14:textId="77777777" w:rsidR="00800AD8" w:rsidRPr="00D21C3A" w:rsidRDefault="00D21C3A" w:rsidP="00B76180">
      <w:pPr>
        <w:pStyle w:val="InterlineTransNoFree"/>
        <w:tabs>
          <w:tab w:val="right" w:pos="8789"/>
        </w:tabs>
        <w:rPr>
          <w:smallCaps/>
          <w:szCs w:val="22"/>
        </w:rPr>
      </w:pPr>
      <w:r>
        <w:tab/>
      </w:r>
      <w:r w:rsidRPr="00D21C3A">
        <w:rPr>
          <w:smallCaps/>
          <w:szCs w:val="22"/>
        </w:rPr>
        <w:t>f-pl-3rd.pers</w:t>
      </w:r>
      <w:r>
        <w:rPr>
          <w:smallCaps/>
          <w:szCs w:val="22"/>
        </w:rPr>
        <w:tab/>
      </w:r>
      <w:r>
        <w:t>They said to one another: “Let’s go hunting.”</w:t>
      </w:r>
    </w:p>
    <w:p w14:paraId="66CF7E4D" w14:textId="77777777" w:rsidR="00800AD8" w:rsidRDefault="00DC1AE0" w:rsidP="00D21C3A">
      <w:pPr>
        <w:pStyle w:val="InterlineText"/>
        <w:tabs>
          <w:tab w:val="left" w:pos="533"/>
          <w:tab w:val="left" w:pos="1622"/>
          <w:tab w:val="left" w:pos="2216"/>
          <w:tab w:val="left" w:pos="2480"/>
        </w:tabs>
      </w:pPr>
      <w:r w:rsidRPr="003A1D48">
        <w:rPr>
          <w:rStyle w:val="InterlineTextNumChar"/>
        </w:rPr>
        <w:t>024</w:t>
      </w:r>
      <w:r w:rsidR="00800AD8">
        <w:tab/>
        <w:t>“tiakenay</w:t>
      </w:r>
      <w:r w:rsidR="00800AD8">
        <w:tab/>
        <w:t>anan</w:t>
      </w:r>
      <w:r w:rsidR="00800AD8">
        <w:tab/>
        <w:t>a</w:t>
      </w:r>
      <w:r w:rsidR="00800AD8">
        <w:tab/>
        <w:t>temalaw.</w:t>
      </w:r>
    </w:p>
    <w:p w14:paraId="412D2F35" w14:textId="77777777" w:rsidR="00800AD8" w:rsidRDefault="00800AD8" w:rsidP="00D21C3A">
      <w:pPr>
        <w:pStyle w:val="InterlineGlossWithTrans"/>
        <w:tabs>
          <w:tab w:val="left" w:pos="533"/>
          <w:tab w:val="left" w:pos="1622"/>
          <w:tab w:val="left" w:pos="2216"/>
          <w:tab w:val="left" w:pos="2480"/>
        </w:tabs>
      </w:pPr>
      <w:r>
        <w:tab/>
        <w:t>ti-aken-ay</w:t>
      </w:r>
      <w:r>
        <w:tab/>
        <w:t>anan</w:t>
      </w:r>
      <w:r>
        <w:tab/>
        <w:t>a</w:t>
      </w:r>
      <w:r>
        <w:tab/>
        <w:t>em=talaw</w:t>
      </w:r>
    </w:p>
    <w:p w14:paraId="7D78D8EB" w14:textId="77777777" w:rsidR="00800AD8" w:rsidRDefault="00800AD8" w:rsidP="00B76180">
      <w:pPr>
        <w:pStyle w:val="InterlineTransNoFree"/>
        <w:tabs>
          <w:tab w:val="left" w:pos="1622"/>
          <w:tab w:val="left" w:pos="2216"/>
          <w:tab w:val="left" w:pos="2480"/>
          <w:tab w:val="right" w:pos="8789"/>
        </w:tabs>
      </w:pPr>
      <w:r>
        <w:tab/>
      </w:r>
      <w:r>
        <w:rPr>
          <w:smallCaps/>
        </w:rPr>
        <w:t>f-</w:t>
      </w:r>
      <w:r>
        <w:t>I-will</w:t>
      </w:r>
      <w:r>
        <w:tab/>
        <w:t>still</w:t>
      </w:r>
      <w:r>
        <w:rPr>
          <w:smallCaps/>
        </w:rPr>
        <w:tab/>
        <w:t>c</w:t>
      </w:r>
      <w:r>
        <w:rPr>
          <w:smallCaps/>
        </w:rPr>
        <w:tab/>
        <w:t>af</w:t>
      </w:r>
      <w:r>
        <w:t>=ambush</w:t>
      </w:r>
      <w:r w:rsidR="00D21C3A">
        <w:tab/>
        <w:t>“I’ll first lie in wait,</w:t>
      </w:r>
    </w:p>
    <w:p w14:paraId="2026B951" w14:textId="77777777" w:rsidR="00800AD8" w:rsidRDefault="00DC1AE0" w:rsidP="00D21C3A">
      <w:pPr>
        <w:pStyle w:val="InterlineText"/>
        <w:tabs>
          <w:tab w:val="left" w:pos="533"/>
          <w:tab w:val="left" w:pos="1892"/>
          <w:tab w:val="left" w:pos="2486"/>
          <w:tab w:val="left" w:pos="2750"/>
          <w:tab w:val="left" w:pos="3794"/>
          <w:tab w:val="left" w:pos="4298"/>
          <w:tab w:val="left" w:pos="5882"/>
          <w:tab w:val="left" w:pos="6356"/>
          <w:tab w:val="left" w:pos="6620"/>
        </w:tabs>
      </w:pPr>
      <w:r w:rsidRPr="003A1D48">
        <w:rPr>
          <w:rStyle w:val="InterlineTextNumChar"/>
        </w:rPr>
        <w:t>025</w:t>
      </w:r>
      <w:r w:rsidR="00800AD8">
        <w:tab/>
        <w:t>tisunay</w:t>
      </w:r>
      <w:r w:rsidR="00800AD8">
        <w:tab/>
        <w:t>anan</w:t>
      </w:r>
      <w:r w:rsidR="00800AD8">
        <w:tab/>
        <w:t>a</w:t>
      </w:r>
      <w:r w:rsidR="00800AD8">
        <w:tab/>
        <w:t>îemama</w:t>
      </w:r>
      <w:r w:rsidR="00800AD8">
        <w:tab/>
        <w:t>tua</w:t>
      </w:r>
      <w:r w:rsidR="00800AD8">
        <w:tab/>
        <w:t>îaviavia,”</w:t>
      </w:r>
      <w:r w:rsidR="00800AD8">
        <w:tab/>
        <w:t>aya</w:t>
      </w:r>
      <w:r w:rsidR="00800AD8">
        <w:tab/>
        <w:t>a</w:t>
      </w:r>
      <w:r w:rsidR="00D21C3A">
        <w:tab/>
        <w:t>qam.</w:t>
      </w:r>
    </w:p>
    <w:p w14:paraId="08A01B57" w14:textId="77777777" w:rsidR="00800AD8" w:rsidRDefault="00800AD8" w:rsidP="00D21C3A">
      <w:pPr>
        <w:pStyle w:val="InterlineGlossWithTrans"/>
        <w:tabs>
          <w:tab w:val="left" w:pos="533"/>
          <w:tab w:val="left" w:pos="1892"/>
          <w:tab w:val="left" w:pos="2486"/>
          <w:tab w:val="left" w:pos="2750"/>
          <w:tab w:val="left" w:pos="3794"/>
          <w:tab w:val="left" w:pos="4298"/>
          <w:tab w:val="left" w:pos="5882"/>
          <w:tab w:val="left" w:pos="6356"/>
          <w:tab w:val="left" w:pos="6620"/>
        </w:tabs>
      </w:pPr>
      <w:r>
        <w:tab/>
        <w:t>ti-sun-ay</w:t>
      </w:r>
      <w:r>
        <w:tab/>
        <w:t>anan</w:t>
      </w:r>
      <w:r>
        <w:tab/>
        <w:t>a</w:t>
      </w:r>
      <w:r>
        <w:tab/>
        <w:t>em=îama</w:t>
      </w:r>
      <w:r>
        <w:tab/>
        <w:t>tua</w:t>
      </w:r>
      <w:r>
        <w:tab/>
        <w:t>îa-via-via</w:t>
      </w:r>
      <w:r>
        <w:tab/>
        <w:t>aya</w:t>
      </w:r>
      <w:r>
        <w:tab/>
        <w:t>a</w:t>
      </w:r>
      <w:r w:rsidR="00D21C3A">
        <w:tab/>
        <w:t>qam</w:t>
      </w:r>
    </w:p>
    <w:p w14:paraId="014593F4" w14:textId="77777777" w:rsidR="00800AD8" w:rsidRDefault="00800AD8" w:rsidP="00D21C3A">
      <w:pPr>
        <w:pStyle w:val="InterlineTrans"/>
        <w:tabs>
          <w:tab w:val="left" w:pos="533"/>
          <w:tab w:val="left" w:pos="1892"/>
          <w:tab w:val="left" w:pos="2486"/>
          <w:tab w:val="left" w:pos="2750"/>
          <w:tab w:val="left" w:pos="3794"/>
          <w:tab w:val="left" w:pos="4298"/>
          <w:tab w:val="left" w:pos="5882"/>
          <w:tab w:val="left" w:pos="6356"/>
          <w:tab w:val="left" w:pos="6620"/>
        </w:tabs>
        <w:rPr>
          <w:smallCaps/>
        </w:rPr>
      </w:pPr>
      <w:r>
        <w:tab/>
      </w:r>
      <w:r>
        <w:rPr>
          <w:smallCaps/>
        </w:rPr>
        <w:t>f-</w:t>
      </w:r>
      <w:r>
        <w:t>you(</w:t>
      </w:r>
      <w:r>
        <w:rPr>
          <w:smallCaps/>
        </w:rPr>
        <w:t>s</w:t>
      </w:r>
      <w:r>
        <w:t>)-will</w:t>
      </w:r>
      <w:r>
        <w:tab/>
        <w:t>still</w:t>
      </w:r>
      <w:r>
        <w:rPr>
          <w:smallCaps/>
        </w:rPr>
        <w:tab/>
        <w:t>c</w:t>
      </w:r>
      <w:r>
        <w:rPr>
          <w:smallCaps/>
        </w:rPr>
        <w:tab/>
        <w:t>af</w:t>
      </w:r>
      <w:r>
        <w:t>=burn</w:t>
      </w:r>
      <w:r>
        <w:tab/>
      </w:r>
      <w:r>
        <w:rPr>
          <w:smallCaps/>
        </w:rPr>
        <w:t>obl</w:t>
      </w:r>
      <w:r>
        <w:tab/>
        <w:t>class-</w:t>
      </w:r>
      <w:r>
        <w:rPr>
          <w:smallCaps/>
        </w:rPr>
        <w:t>red</w:t>
      </w:r>
      <w:r>
        <w:t>-grass</w:t>
      </w:r>
      <w:r>
        <w:tab/>
        <w:t>say</w:t>
      </w:r>
      <w:r>
        <w:rPr>
          <w:smallCaps/>
        </w:rPr>
        <w:tab/>
        <w:t>c</w:t>
      </w:r>
      <w:r w:rsidR="00D21C3A">
        <w:tab/>
        <w:t>ant.eater</w:t>
      </w:r>
    </w:p>
    <w:p w14:paraId="6549A5B8" w14:textId="77777777" w:rsidR="00800AD8" w:rsidRDefault="00800AD8">
      <w:pPr>
        <w:pStyle w:val="InterlineFree"/>
      </w:pPr>
      <w:r>
        <w:t>while you set fire to the grass,” said the ant-eater.</w:t>
      </w:r>
    </w:p>
    <w:p w14:paraId="556778E2" w14:textId="77777777" w:rsidR="00800AD8" w:rsidRDefault="00DC1AE0" w:rsidP="00D3077A">
      <w:pPr>
        <w:pStyle w:val="InterlineText"/>
        <w:tabs>
          <w:tab w:val="left" w:pos="533"/>
          <w:tab w:val="left" w:pos="1022"/>
          <w:tab w:val="left" w:pos="1661"/>
          <w:tab w:val="left" w:pos="1925"/>
          <w:tab w:val="left" w:pos="2864"/>
          <w:tab w:val="left" w:pos="3128"/>
          <w:tab w:val="left" w:pos="3872"/>
          <w:tab w:val="left" w:pos="4571"/>
          <w:tab w:val="left" w:pos="5075"/>
        </w:tabs>
      </w:pPr>
      <w:r w:rsidRPr="003A1D48">
        <w:rPr>
          <w:rStyle w:val="InterlineTextNumChar"/>
        </w:rPr>
        <w:t>026</w:t>
      </w:r>
      <w:r w:rsidR="00800AD8">
        <w:tab/>
        <w:t>qau</w:t>
      </w:r>
      <w:r w:rsidR="00800AD8">
        <w:tab/>
        <w:t>vaik</w:t>
      </w:r>
      <w:r w:rsidR="00800AD8">
        <w:tab/>
        <w:t>a</w:t>
      </w:r>
      <w:r w:rsidR="00800AD8">
        <w:tab/>
        <w:t>qam</w:t>
      </w:r>
      <w:r w:rsidR="00800AD8">
        <w:tab/>
        <w:t>a</w:t>
      </w:r>
      <w:r w:rsidR="00800AD8">
        <w:tab/>
        <w:t>sema</w:t>
      </w:r>
      <w:r w:rsidR="00800AD8">
        <w:tab/>
        <w:t>taladj</w:t>
      </w:r>
      <w:r w:rsidR="00800AD8">
        <w:tab/>
        <w:t>tua</w:t>
      </w:r>
      <w:r w:rsidR="00800AD8">
        <w:tab/>
        <w:t>îaviavia.</w:t>
      </w:r>
    </w:p>
    <w:p w14:paraId="7D9550C3" w14:textId="77777777" w:rsidR="00800AD8" w:rsidRDefault="00800AD8" w:rsidP="00D3077A">
      <w:pPr>
        <w:pStyle w:val="InterlineGlossWithTrans"/>
        <w:tabs>
          <w:tab w:val="left" w:pos="533"/>
          <w:tab w:val="left" w:pos="1022"/>
          <w:tab w:val="left" w:pos="1661"/>
          <w:tab w:val="left" w:pos="1925"/>
          <w:tab w:val="left" w:pos="2864"/>
          <w:tab w:val="left" w:pos="3128"/>
          <w:tab w:val="left" w:pos="3872"/>
          <w:tab w:val="left" w:pos="4571"/>
          <w:tab w:val="left" w:pos="5075"/>
        </w:tabs>
      </w:pPr>
      <w:r>
        <w:tab/>
        <w:t>qau</w:t>
      </w:r>
      <w:r>
        <w:tab/>
        <w:t>vaik</w:t>
      </w:r>
      <w:r>
        <w:tab/>
        <w:t>a</w:t>
      </w:r>
      <w:r>
        <w:tab/>
        <w:t>qam</w:t>
      </w:r>
      <w:r>
        <w:tab/>
        <w:t>a</w:t>
      </w:r>
      <w:r>
        <w:tab/>
        <w:t>em=sa</w:t>
      </w:r>
      <w:r>
        <w:tab/>
        <w:t>taladj</w:t>
      </w:r>
      <w:r>
        <w:tab/>
        <w:t>tua</w:t>
      </w:r>
      <w:r>
        <w:tab/>
        <w:t>îa-via-via</w:t>
      </w:r>
    </w:p>
    <w:p w14:paraId="644840CC" w14:textId="77777777" w:rsidR="00800AD8" w:rsidRDefault="00800AD8" w:rsidP="00D3077A">
      <w:pPr>
        <w:pStyle w:val="InterlineTrans"/>
        <w:tabs>
          <w:tab w:val="left" w:pos="533"/>
          <w:tab w:val="left" w:pos="1022"/>
          <w:tab w:val="left" w:pos="1661"/>
          <w:tab w:val="left" w:pos="1925"/>
          <w:tab w:val="left" w:pos="2864"/>
          <w:tab w:val="left" w:pos="3128"/>
          <w:tab w:val="left" w:pos="3872"/>
          <w:tab w:val="left" w:pos="4571"/>
          <w:tab w:val="left" w:pos="5075"/>
        </w:tabs>
      </w:pPr>
      <w:r>
        <w:tab/>
        <w:t>so</w:t>
      </w:r>
      <w:r>
        <w:tab/>
        <w:t>leave</w:t>
      </w:r>
      <w:r>
        <w:rPr>
          <w:smallCaps/>
        </w:rPr>
        <w:tab/>
        <w:t>c</w:t>
      </w:r>
      <w:r>
        <w:rPr>
          <w:smallCaps/>
        </w:rPr>
        <w:tab/>
      </w:r>
      <w:r>
        <w:t>ant.eater</w:t>
      </w:r>
      <w:r>
        <w:rPr>
          <w:smallCaps/>
        </w:rPr>
        <w:tab/>
        <w:t>c</w:t>
      </w:r>
      <w:r>
        <w:rPr>
          <w:smallCaps/>
        </w:rPr>
        <w:tab/>
        <w:t>af</w:t>
      </w:r>
      <w:r>
        <w:t>=go</w:t>
      </w:r>
      <w:r>
        <w:tab/>
        <w:t>inside</w:t>
      </w:r>
      <w:r>
        <w:tab/>
      </w:r>
      <w:r>
        <w:rPr>
          <w:smallCaps/>
        </w:rPr>
        <w:t>obl</w:t>
      </w:r>
      <w:r>
        <w:tab/>
        <w:t>class-</w:t>
      </w:r>
      <w:r>
        <w:rPr>
          <w:smallCaps/>
        </w:rPr>
        <w:t>red</w:t>
      </w:r>
      <w:r>
        <w:t>-grass</w:t>
      </w:r>
    </w:p>
    <w:p w14:paraId="42EACAF8" w14:textId="77777777" w:rsidR="00800AD8" w:rsidRDefault="00800AD8">
      <w:pPr>
        <w:pStyle w:val="InterlineFree"/>
      </w:pPr>
      <w:r>
        <w:t>The ant-eater went into the grass.</w:t>
      </w:r>
    </w:p>
    <w:p w14:paraId="44796569" w14:textId="77777777" w:rsidR="00800AD8" w:rsidRDefault="00DC1AE0" w:rsidP="00D3077A">
      <w:pPr>
        <w:pStyle w:val="InterlineText"/>
        <w:tabs>
          <w:tab w:val="left" w:pos="533"/>
          <w:tab w:val="left" w:pos="1022"/>
          <w:tab w:val="left" w:pos="2351"/>
          <w:tab w:val="left" w:pos="2615"/>
          <w:tab w:val="left" w:pos="3284"/>
          <w:tab w:val="left" w:pos="3998"/>
          <w:tab w:val="left" w:pos="4772"/>
          <w:tab w:val="left" w:pos="5696"/>
          <w:tab w:val="left" w:pos="6470"/>
          <w:tab w:val="left" w:pos="6959"/>
          <w:tab w:val="left" w:pos="7568"/>
          <w:tab w:val="left" w:pos="7832"/>
        </w:tabs>
      </w:pPr>
      <w:r w:rsidRPr="003A1D48">
        <w:rPr>
          <w:rStyle w:val="InterlineTextNumChar"/>
        </w:rPr>
        <w:t>027</w:t>
      </w:r>
      <w:r w:rsidR="00800AD8">
        <w:tab/>
        <w:t>qau</w:t>
      </w:r>
      <w:r w:rsidR="00800AD8">
        <w:tab/>
        <w:t>qemawqaw</w:t>
      </w:r>
      <w:r w:rsidR="00800AD8">
        <w:tab/>
        <w:t>a</w:t>
      </w:r>
      <w:r w:rsidR="00800AD8">
        <w:tab/>
        <w:t>gang:</w:t>
      </w:r>
      <w:r w:rsidR="00800AD8">
        <w:tab/>
        <w:t>“inu</w:t>
      </w:r>
      <w:r w:rsidR="00800AD8">
        <w:tab/>
        <w:t>anga</w:t>
      </w:r>
      <w:r w:rsidR="00800AD8">
        <w:tab/>
        <w:t>sun?”</w:t>
      </w:r>
      <w:r w:rsidR="00800AD8">
        <w:tab/>
        <w:t>ayain</w:t>
      </w:r>
      <w:r w:rsidR="00800AD8">
        <w:tab/>
        <w:t>nua</w:t>
      </w:r>
      <w:r w:rsidR="00800AD8">
        <w:tab/>
        <w:t>gang</w:t>
      </w:r>
      <w:r w:rsidR="00800AD8">
        <w:tab/>
        <w:t>a</w:t>
      </w:r>
      <w:r w:rsidR="00D3077A">
        <w:tab/>
        <w:t>qam.</w:t>
      </w:r>
    </w:p>
    <w:p w14:paraId="00343468" w14:textId="77777777" w:rsidR="00800AD8" w:rsidRDefault="00800AD8" w:rsidP="00D3077A">
      <w:pPr>
        <w:pStyle w:val="InterlineGlossWithTrans"/>
        <w:tabs>
          <w:tab w:val="left" w:pos="533"/>
          <w:tab w:val="left" w:pos="1022"/>
          <w:tab w:val="left" w:pos="2351"/>
          <w:tab w:val="left" w:pos="2615"/>
          <w:tab w:val="left" w:pos="3284"/>
          <w:tab w:val="left" w:pos="3998"/>
          <w:tab w:val="left" w:pos="4772"/>
          <w:tab w:val="left" w:pos="5696"/>
          <w:tab w:val="left" w:pos="6470"/>
          <w:tab w:val="left" w:pos="6959"/>
          <w:tab w:val="left" w:pos="7568"/>
          <w:tab w:val="left" w:pos="7832"/>
        </w:tabs>
      </w:pPr>
      <w:r>
        <w:tab/>
        <w:t>qau</w:t>
      </w:r>
      <w:r>
        <w:tab/>
        <w:t>em=qawqaw</w:t>
      </w:r>
      <w:r>
        <w:tab/>
        <w:t>a</w:t>
      </w:r>
      <w:r>
        <w:tab/>
        <w:t>gang</w:t>
      </w:r>
      <w:r>
        <w:tab/>
        <w:t>inu</w:t>
      </w:r>
      <w:r>
        <w:tab/>
        <w:t>anga</w:t>
      </w:r>
      <w:r>
        <w:tab/>
        <w:t>sun</w:t>
      </w:r>
      <w:r>
        <w:tab/>
        <w:t>aya-en</w:t>
      </w:r>
      <w:r>
        <w:tab/>
        <w:t>nua</w:t>
      </w:r>
      <w:r>
        <w:tab/>
        <w:t>gang</w:t>
      </w:r>
      <w:r>
        <w:tab/>
        <w:t>a</w:t>
      </w:r>
      <w:r w:rsidR="00D3077A">
        <w:tab/>
        <w:t>qam</w:t>
      </w:r>
    </w:p>
    <w:p w14:paraId="6DCB234A" w14:textId="77777777" w:rsidR="00800AD8" w:rsidRDefault="00800AD8" w:rsidP="00D3077A">
      <w:pPr>
        <w:pStyle w:val="InterlineTrans"/>
        <w:tabs>
          <w:tab w:val="left" w:pos="533"/>
          <w:tab w:val="left" w:pos="1022"/>
          <w:tab w:val="left" w:pos="2351"/>
          <w:tab w:val="left" w:pos="2615"/>
          <w:tab w:val="left" w:pos="3284"/>
          <w:tab w:val="left" w:pos="3998"/>
          <w:tab w:val="left" w:pos="4772"/>
          <w:tab w:val="left" w:pos="5696"/>
          <w:tab w:val="left" w:pos="6470"/>
          <w:tab w:val="left" w:pos="6959"/>
          <w:tab w:val="left" w:pos="7568"/>
          <w:tab w:val="left" w:pos="7832"/>
        </w:tabs>
        <w:rPr>
          <w:smallCaps/>
        </w:rPr>
      </w:pPr>
      <w:r>
        <w:tab/>
        <w:t>so</w:t>
      </w:r>
      <w:r>
        <w:tab/>
      </w:r>
      <w:r>
        <w:rPr>
          <w:smallCaps/>
        </w:rPr>
        <w:t>af</w:t>
      </w:r>
      <w:r>
        <w:t>=shout</w:t>
      </w:r>
      <w:r>
        <w:rPr>
          <w:smallCaps/>
        </w:rPr>
        <w:tab/>
        <w:t>c</w:t>
      </w:r>
      <w:r>
        <w:rPr>
          <w:smallCaps/>
        </w:rPr>
        <w:tab/>
      </w:r>
      <w:r>
        <w:t>crab</w:t>
      </w:r>
      <w:r>
        <w:tab/>
        <w:t>where</w:t>
      </w:r>
      <w:r>
        <w:tab/>
        <w:t>indeed</w:t>
      </w:r>
      <w:r>
        <w:tab/>
      </w:r>
      <w:r>
        <w:rPr>
          <w:smallCaps/>
        </w:rPr>
        <w:t>f.</w:t>
      </w:r>
      <w:r>
        <w:t>you(</w:t>
      </w:r>
      <w:r>
        <w:rPr>
          <w:smallCaps/>
        </w:rPr>
        <w:t>s</w:t>
      </w:r>
      <w:r>
        <w:t>)</w:t>
      </w:r>
      <w:r>
        <w:tab/>
        <w:t>say-</w:t>
      </w:r>
      <w:r>
        <w:rPr>
          <w:smallCaps/>
        </w:rPr>
        <w:t>pf</w:t>
      </w:r>
      <w:r>
        <w:tab/>
        <w:t>by</w:t>
      </w:r>
      <w:r>
        <w:tab/>
        <w:t>crab</w:t>
      </w:r>
      <w:r>
        <w:rPr>
          <w:smallCaps/>
        </w:rPr>
        <w:tab/>
        <w:t>c</w:t>
      </w:r>
      <w:r w:rsidR="00D3077A">
        <w:tab/>
        <w:t>ant.eater</w:t>
      </w:r>
    </w:p>
    <w:p w14:paraId="2515BFDA" w14:textId="77777777" w:rsidR="00800AD8" w:rsidRDefault="00800AD8">
      <w:pPr>
        <w:pStyle w:val="InterlineFree"/>
      </w:pPr>
      <w:r>
        <w:t>The crab shouted: “Where are you?” he said to the ant-eater.</w:t>
      </w:r>
    </w:p>
    <w:p w14:paraId="4E6DDAB2" w14:textId="77777777" w:rsidR="00800AD8" w:rsidRDefault="00DC1AE0" w:rsidP="00D3077A">
      <w:pPr>
        <w:pStyle w:val="InterlineText"/>
        <w:tabs>
          <w:tab w:val="left" w:pos="533"/>
          <w:tab w:val="left" w:pos="1517"/>
          <w:tab w:val="left" w:pos="2171"/>
          <w:tab w:val="left" w:pos="2645"/>
          <w:tab w:val="left" w:pos="2909"/>
        </w:tabs>
      </w:pPr>
      <w:r w:rsidRPr="003A1D48">
        <w:rPr>
          <w:rStyle w:val="InterlineTextNumChar"/>
        </w:rPr>
        <w:t>028</w:t>
      </w:r>
      <w:r w:rsidR="00800AD8">
        <w:tab/>
        <w:t>“imaza</w:t>
      </w:r>
      <w:r w:rsidR="00800AD8">
        <w:tab/>
        <w:t>ken,”</w:t>
      </w:r>
      <w:r w:rsidR="00800AD8">
        <w:tab/>
        <w:t>aya</w:t>
      </w:r>
      <w:r w:rsidR="00800AD8">
        <w:tab/>
        <w:t>a</w:t>
      </w:r>
      <w:r w:rsidR="00800AD8">
        <w:tab/>
        <w:t>qam.</w:t>
      </w:r>
    </w:p>
    <w:p w14:paraId="676BC9F6" w14:textId="77777777" w:rsidR="00800AD8" w:rsidRDefault="00800AD8" w:rsidP="00D3077A">
      <w:pPr>
        <w:pStyle w:val="InterlineGlossWithTrans"/>
        <w:tabs>
          <w:tab w:val="left" w:pos="533"/>
          <w:tab w:val="left" w:pos="1517"/>
          <w:tab w:val="left" w:pos="2171"/>
          <w:tab w:val="left" w:pos="2645"/>
          <w:tab w:val="left" w:pos="2909"/>
        </w:tabs>
      </w:pPr>
      <w:r>
        <w:tab/>
        <w:t>i-maza</w:t>
      </w:r>
      <w:r>
        <w:tab/>
        <w:t>aken</w:t>
      </w:r>
      <w:r>
        <w:tab/>
        <w:t>aya</w:t>
      </w:r>
      <w:r>
        <w:tab/>
        <w:t>a</w:t>
      </w:r>
      <w:r>
        <w:tab/>
        <w:t>qam</w:t>
      </w:r>
    </w:p>
    <w:p w14:paraId="2D2FC067" w14:textId="77777777" w:rsidR="00800AD8" w:rsidRDefault="00800AD8" w:rsidP="00B76180">
      <w:pPr>
        <w:pStyle w:val="InterlineTransNoFree"/>
        <w:tabs>
          <w:tab w:val="left" w:pos="1517"/>
          <w:tab w:val="left" w:pos="2171"/>
          <w:tab w:val="left" w:pos="2645"/>
          <w:tab w:val="left" w:pos="2909"/>
          <w:tab w:val="right" w:pos="8789"/>
        </w:tabs>
      </w:pPr>
      <w:r>
        <w:tab/>
      </w:r>
      <w:r>
        <w:rPr>
          <w:smallCaps/>
        </w:rPr>
        <w:t>loc</w:t>
      </w:r>
      <w:r>
        <w:t>-here</w:t>
      </w:r>
      <w:r>
        <w:tab/>
      </w:r>
      <w:r w:rsidR="000D5EFB" w:rsidRPr="000D5EFB">
        <w:rPr>
          <w:smallCaps/>
        </w:rPr>
        <w:t>f.I</w:t>
      </w:r>
      <w:r>
        <w:tab/>
        <w:t>say</w:t>
      </w:r>
      <w:r>
        <w:rPr>
          <w:smallCaps/>
        </w:rPr>
        <w:tab/>
        <w:t>c</w:t>
      </w:r>
      <w:r>
        <w:rPr>
          <w:smallCaps/>
        </w:rPr>
        <w:tab/>
      </w:r>
      <w:r>
        <w:t>ant.eater</w:t>
      </w:r>
      <w:r w:rsidR="00D3077A">
        <w:tab/>
        <w:t>“Here I am,” said the ant-eater.</w:t>
      </w:r>
    </w:p>
    <w:p w14:paraId="1BF507B0" w14:textId="77777777" w:rsidR="00800AD8" w:rsidRDefault="00DC1AE0" w:rsidP="00D3077A">
      <w:pPr>
        <w:pStyle w:val="InterlineText"/>
        <w:tabs>
          <w:tab w:val="left" w:pos="533"/>
          <w:tab w:val="left" w:pos="1067"/>
          <w:tab w:val="left" w:pos="1841"/>
          <w:tab w:val="left" w:pos="2615"/>
          <w:tab w:val="left" w:pos="3209"/>
          <w:tab w:val="left" w:pos="3698"/>
          <w:tab w:val="left" w:pos="4307"/>
          <w:tab w:val="left" w:pos="4571"/>
        </w:tabs>
      </w:pPr>
      <w:r w:rsidRPr="003A1D48">
        <w:rPr>
          <w:rStyle w:val="InterlineTextNumChar"/>
        </w:rPr>
        <w:t>029</w:t>
      </w:r>
      <w:r w:rsidR="00800AD8">
        <w:tab/>
        <w:t>“pai</w:t>
      </w:r>
      <w:r w:rsidR="00800AD8">
        <w:tab/>
        <w:t>anga,”</w:t>
      </w:r>
      <w:r w:rsidR="00800AD8">
        <w:tab/>
        <w:t>ayain</w:t>
      </w:r>
      <w:r w:rsidR="00800AD8">
        <w:tab/>
        <w:t>anan</w:t>
      </w:r>
      <w:r w:rsidR="00800AD8">
        <w:tab/>
        <w:t>nua</w:t>
      </w:r>
      <w:r w:rsidR="00800AD8">
        <w:tab/>
        <w:t>gang</w:t>
      </w:r>
      <w:r w:rsidR="00800AD8">
        <w:tab/>
        <w:t>a</w:t>
      </w:r>
      <w:r w:rsidR="00800AD8">
        <w:tab/>
        <w:t>qemawqaw.</w:t>
      </w:r>
    </w:p>
    <w:p w14:paraId="22349D5E" w14:textId="77777777" w:rsidR="00800AD8" w:rsidRDefault="00800AD8" w:rsidP="00D3077A">
      <w:pPr>
        <w:pStyle w:val="InterlineGlossWithTrans"/>
        <w:tabs>
          <w:tab w:val="left" w:pos="533"/>
          <w:tab w:val="left" w:pos="1067"/>
          <w:tab w:val="left" w:pos="1841"/>
          <w:tab w:val="left" w:pos="2615"/>
          <w:tab w:val="left" w:pos="3209"/>
          <w:tab w:val="left" w:pos="3698"/>
          <w:tab w:val="left" w:pos="4307"/>
          <w:tab w:val="left" w:pos="4571"/>
        </w:tabs>
      </w:pPr>
      <w:r>
        <w:tab/>
        <w:t>pai</w:t>
      </w:r>
      <w:r>
        <w:tab/>
        <w:t>anga</w:t>
      </w:r>
      <w:r>
        <w:tab/>
        <w:t>aya-en</w:t>
      </w:r>
      <w:r>
        <w:tab/>
        <w:t>anan</w:t>
      </w:r>
      <w:r>
        <w:tab/>
        <w:t>nua</w:t>
      </w:r>
      <w:r>
        <w:tab/>
        <w:t>gang</w:t>
      </w:r>
      <w:r>
        <w:tab/>
        <w:t>a</w:t>
      </w:r>
      <w:r>
        <w:tab/>
        <w:t>em=qawqaw</w:t>
      </w:r>
    </w:p>
    <w:p w14:paraId="5785DBFD" w14:textId="77777777" w:rsidR="00800AD8" w:rsidRDefault="00800AD8" w:rsidP="00D3077A">
      <w:pPr>
        <w:pStyle w:val="InterlineTrans"/>
        <w:tabs>
          <w:tab w:val="left" w:pos="533"/>
          <w:tab w:val="left" w:pos="1067"/>
          <w:tab w:val="left" w:pos="1841"/>
          <w:tab w:val="left" w:pos="2615"/>
          <w:tab w:val="left" w:pos="3209"/>
          <w:tab w:val="left" w:pos="3698"/>
          <w:tab w:val="left" w:pos="4307"/>
          <w:tab w:val="left" w:pos="4571"/>
        </w:tabs>
      </w:pPr>
      <w:r>
        <w:tab/>
        <w:t>well</w:t>
      </w:r>
      <w:r>
        <w:tab/>
        <w:t>indeed</w:t>
      </w:r>
      <w:r>
        <w:tab/>
        <w:t>say-</w:t>
      </w:r>
      <w:r>
        <w:rPr>
          <w:smallCaps/>
        </w:rPr>
        <w:t>pf</w:t>
      </w:r>
      <w:r>
        <w:tab/>
        <w:t>still</w:t>
      </w:r>
      <w:r>
        <w:tab/>
        <w:t>by</w:t>
      </w:r>
      <w:r>
        <w:tab/>
        <w:t>crab</w:t>
      </w:r>
      <w:r>
        <w:rPr>
          <w:smallCaps/>
        </w:rPr>
        <w:tab/>
        <w:t>c</w:t>
      </w:r>
      <w:r>
        <w:rPr>
          <w:smallCaps/>
        </w:rPr>
        <w:tab/>
        <w:t>af</w:t>
      </w:r>
      <w:r>
        <w:t>=shout</w:t>
      </w:r>
    </w:p>
    <w:p w14:paraId="455565A2" w14:textId="77777777" w:rsidR="00800AD8" w:rsidRDefault="00800AD8">
      <w:pPr>
        <w:pStyle w:val="InterlineFree"/>
      </w:pPr>
      <w:r>
        <w:t>“All right then,” shouted the crab again.</w:t>
      </w:r>
    </w:p>
    <w:p w14:paraId="7828C0D4" w14:textId="77777777" w:rsidR="00800AD8" w:rsidRDefault="00DC1AE0" w:rsidP="00D3077A">
      <w:pPr>
        <w:pStyle w:val="InterlineText"/>
        <w:tabs>
          <w:tab w:val="left" w:pos="533"/>
          <w:tab w:val="left" w:pos="1757"/>
          <w:tab w:val="left" w:pos="2531"/>
          <w:tab w:val="left" w:pos="3020"/>
        </w:tabs>
      </w:pPr>
      <w:r w:rsidRPr="003A1D48">
        <w:rPr>
          <w:rStyle w:val="InterlineTextNumChar"/>
        </w:rPr>
        <w:t>030</w:t>
      </w:r>
      <w:r w:rsidR="00800AD8">
        <w:tab/>
        <w:t>“mayanan,”</w:t>
      </w:r>
      <w:r w:rsidR="00800AD8">
        <w:tab/>
        <w:t>ayain</w:t>
      </w:r>
      <w:r w:rsidR="00800AD8">
        <w:tab/>
        <w:t>nua</w:t>
      </w:r>
      <w:r w:rsidR="00800AD8">
        <w:tab/>
        <w:t>qam.</w:t>
      </w:r>
    </w:p>
    <w:p w14:paraId="4E7A8212" w14:textId="77777777" w:rsidR="00800AD8" w:rsidRDefault="00800AD8" w:rsidP="00D3077A">
      <w:pPr>
        <w:pStyle w:val="InterlineGlossWithTrans"/>
        <w:tabs>
          <w:tab w:val="left" w:pos="533"/>
          <w:tab w:val="left" w:pos="1757"/>
          <w:tab w:val="left" w:pos="2531"/>
          <w:tab w:val="left" w:pos="3020"/>
        </w:tabs>
      </w:pPr>
      <w:r>
        <w:tab/>
        <w:t>maya-anan</w:t>
      </w:r>
      <w:r>
        <w:tab/>
        <w:t>aya-en</w:t>
      </w:r>
      <w:r>
        <w:tab/>
        <w:t>nua</w:t>
      </w:r>
      <w:r>
        <w:tab/>
        <w:t>qam</w:t>
      </w:r>
    </w:p>
    <w:p w14:paraId="4CDCCC86" w14:textId="77777777" w:rsidR="00800AD8" w:rsidRDefault="00800AD8" w:rsidP="00B76180">
      <w:pPr>
        <w:pStyle w:val="InterlineTransNoFree"/>
        <w:tabs>
          <w:tab w:val="left" w:pos="1757"/>
          <w:tab w:val="left" w:pos="2531"/>
          <w:tab w:val="left" w:pos="3020"/>
          <w:tab w:val="right" w:pos="8789"/>
        </w:tabs>
      </w:pPr>
      <w:r>
        <w:tab/>
        <w:t>don’t-still</w:t>
      </w:r>
      <w:r>
        <w:tab/>
        <w:t>say-</w:t>
      </w:r>
      <w:r>
        <w:rPr>
          <w:smallCaps/>
        </w:rPr>
        <w:t>pf</w:t>
      </w:r>
      <w:r>
        <w:tab/>
        <w:t>by</w:t>
      </w:r>
      <w:r>
        <w:tab/>
        <w:t>ant.eater</w:t>
      </w:r>
      <w:r w:rsidR="00D3077A">
        <w:tab/>
        <w:t>“Wait a bit,” said the ant-eater.</w:t>
      </w:r>
    </w:p>
    <w:p w14:paraId="4D9EFE4E" w14:textId="77777777" w:rsidR="00800AD8" w:rsidRDefault="00DC1AE0" w:rsidP="00D3077A">
      <w:pPr>
        <w:pStyle w:val="InterlineText"/>
        <w:tabs>
          <w:tab w:val="left" w:pos="533"/>
          <w:tab w:val="left" w:pos="1202"/>
          <w:tab w:val="left" w:pos="2696"/>
          <w:tab w:val="left" w:pos="3200"/>
          <w:tab w:val="left" w:pos="3899"/>
          <w:tab w:val="left" w:pos="4583"/>
        </w:tabs>
      </w:pPr>
      <w:r w:rsidRPr="003A1D48">
        <w:rPr>
          <w:rStyle w:val="InterlineTextNumChar"/>
        </w:rPr>
        <w:lastRenderedPageBreak/>
        <w:t>031</w:t>
      </w:r>
      <w:r w:rsidR="00800AD8">
        <w:tab/>
        <w:t>manu</w:t>
      </w:r>
      <w:r w:rsidR="00800AD8">
        <w:tab/>
        <w:t>semuasuad</w:t>
      </w:r>
      <w:r w:rsidR="00800AD8">
        <w:tab/>
        <w:t>tua</w:t>
      </w:r>
      <w:r w:rsidR="00800AD8">
        <w:tab/>
        <w:t>umaq</w:t>
      </w:r>
      <w:r w:rsidR="00800AD8">
        <w:tab/>
        <w:t>azua</w:t>
      </w:r>
      <w:r w:rsidR="00800AD8">
        <w:tab/>
        <w:t>qam.</w:t>
      </w:r>
    </w:p>
    <w:p w14:paraId="678ED711" w14:textId="77777777" w:rsidR="00800AD8" w:rsidRDefault="00800AD8" w:rsidP="00D3077A">
      <w:pPr>
        <w:pStyle w:val="InterlineGlossWithTrans"/>
        <w:tabs>
          <w:tab w:val="left" w:pos="533"/>
          <w:tab w:val="left" w:pos="1202"/>
          <w:tab w:val="left" w:pos="2696"/>
          <w:tab w:val="left" w:pos="3200"/>
          <w:tab w:val="left" w:pos="3899"/>
          <w:tab w:val="left" w:pos="4583"/>
        </w:tabs>
      </w:pPr>
      <w:r>
        <w:tab/>
        <w:t>manu</w:t>
      </w:r>
      <w:r>
        <w:tab/>
        <w:t>em=sua-suad</w:t>
      </w:r>
      <w:r>
        <w:tab/>
        <w:t>tua</w:t>
      </w:r>
      <w:r>
        <w:tab/>
        <w:t>umaq</w:t>
      </w:r>
      <w:r>
        <w:tab/>
        <w:t>a-zua</w:t>
      </w:r>
      <w:r>
        <w:tab/>
        <w:t>qam</w:t>
      </w:r>
    </w:p>
    <w:p w14:paraId="6DDD941E" w14:textId="77777777" w:rsidR="00800AD8" w:rsidRDefault="00800AD8" w:rsidP="00B76180">
      <w:pPr>
        <w:pStyle w:val="InterlineTransNoFree"/>
        <w:tabs>
          <w:tab w:val="left" w:pos="1202"/>
          <w:tab w:val="left" w:pos="2696"/>
          <w:tab w:val="left" w:pos="3200"/>
          <w:tab w:val="left" w:pos="3899"/>
          <w:tab w:val="left" w:pos="4583"/>
          <w:tab w:val="right" w:pos="8789"/>
        </w:tabs>
      </w:pPr>
      <w:r>
        <w:tab/>
        <w:t>then</w:t>
      </w:r>
      <w:r>
        <w:tab/>
      </w:r>
      <w:r>
        <w:rPr>
          <w:smallCaps/>
        </w:rPr>
        <w:t>af</w:t>
      </w:r>
      <w:r>
        <w:t>=</w:t>
      </w:r>
      <w:r>
        <w:rPr>
          <w:smallCaps/>
        </w:rPr>
        <w:t>red</w:t>
      </w:r>
      <w:r>
        <w:t>-scoop</w:t>
      </w:r>
      <w:r>
        <w:tab/>
      </w:r>
      <w:r>
        <w:rPr>
          <w:smallCaps/>
        </w:rPr>
        <w:t>obl</w:t>
      </w:r>
      <w:r>
        <w:tab/>
        <w:t>house</w:t>
      </w:r>
      <w:r>
        <w:tab/>
      </w:r>
      <w:r>
        <w:rPr>
          <w:smallCaps/>
        </w:rPr>
        <w:t>c-</w:t>
      </w:r>
      <w:r>
        <w:t>that</w:t>
      </w:r>
      <w:r>
        <w:tab/>
        <w:t>ant.eater</w:t>
      </w:r>
      <w:r w:rsidR="00D3077A">
        <w:tab/>
        <w:t>He scooped out a house;</w:t>
      </w:r>
    </w:p>
    <w:p w14:paraId="68884725" w14:textId="77777777" w:rsidR="00800AD8" w:rsidRDefault="00DC1AE0" w:rsidP="00D3077A">
      <w:pPr>
        <w:pStyle w:val="InterlineText"/>
        <w:tabs>
          <w:tab w:val="left" w:pos="533"/>
          <w:tab w:val="left" w:pos="1022"/>
          <w:tab w:val="left" w:pos="1886"/>
          <w:tab w:val="left" w:pos="2585"/>
          <w:tab w:val="left" w:pos="3269"/>
          <w:tab w:val="left" w:pos="4208"/>
          <w:tab w:val="left" w:pos="4712"/>
          <w:tab w:val="left" w:pos="5441"/>
          <w:tab w:val="left" w:pos="6665"/>
        </w:tabs>
      </w:pPr>
      <w:r w:rsidRPr="003A1D48">
        <w:rPr>
          <w:rStyle w:val="InterlineTextNumChar"/>
        </w:rPr>
        <w:t>032</w:t>
      </w:r>
      <w:r w:rsidR="00800AD8">
        <w:tab/>
        <w:t>qau</w:t>
      </w:r>
      <w:r w:rsidR="00800AD8">
        <w:tab/>
        <w:t>maka</w:t>
      </w:r>
      <w:r w:rsidR="00800AD8">
        <w:tab/>
        <w:t>suad</w:t>
      </w:r>
      <w:r w:rsidR="00800AD8">
        <w:tab/>
        <w:t>azua</w:t>
      </w:r>
      <w:r w:rsidR="00800AD8">
        <w:tab/>
        <w:t>qam</w:t>
      </w:r>
      <w:r w:rsidR="00800AD8">
        <w:tab/>
        <w:t>tua</w:t>
      </w:r>
      <w:r w:rsidR="00800AD8">
        <w:tab/>
        <w:t>umaq;</w:t>
      </w:r>
      <w:r w:rsidR="00800AD8">
        <w:tab/>
        <w:t>îetaladj</w:t>
      </w:r>
      <w:r w:rsidR="00D3077A">
        <w:tab/>
        <w:t>timadju.</w:t>
      </w:r>
    </w:p>
    <w:p w14:paraId="4F1E4735" w14:textId="77777777" w:rsidR="00800AD8" w:rsidRDefault="00800AD8" w:rsidP="00D3077A">
      <w:pPr>
        <w:pStyle w:val="InterlineGlossWithTrans"/>
        <w:tabs>
          <w:tab w:val="left" w:pos="533"/>
          <w:tab w:val="left" w:pos="1022"/>
          <w:tab w:val="left" w:pos="1886"/>
          <w:tab w:val="left" w:pos="2585"/>
          <w:tab w:val="left" w:pos="3269"/>
          <w:tab w:val="left" w:pos="4208"/>
          <w:tab w:val="left" w:pos="4712"/>
          <w:tab w:val="left" w:pos="5441"/>
          <w:tab w:val="left" w:pos="6665"/>
        </w:tabs>
      </w:pPr>
      <w:r>
        <w:tab/>
        <w:t>qau</w:t>
      </w:r>
      <w:r>
        <w:tab/>
        <w:t>maka</w:t>
      </w:r>
      <w:r>
        <w:tab/>
        <w:t>suad</w:t>
      </w:r>
      <w:r>
        <w:tab/>
        <w:t>a-zua</w:t>
      </w:r>
      <w:r>
        <w:tab/>
        <w:t>qam</w:t>
      </w:r>
      <w:r>
        <w:tab/>
        <w:t>tua</w:t>
      </w:r>
      <w:r>
        <w:tab/>
        <w:t>umaq</w:t>
      </w:r>
      <w:r>
        <w:tab/>
        <w:t>îe-taladj</w:t>
      </w:r>
      <w:r w:rsidR="00D3077A">
        <w:tab/>
        <w:t>ti-madju</w:t>
      </w:r>
    </w:p>
    <w:p w14:paraId="579EA441" w14:textId="77777777" w:rsidR="00800AD8" w:rsidRDefault="00800AD8" w:rsidP="00D3077A">
      <w:pPr>
        <w:pStyle w:val="InterlineTrans"/>
        <w:tabs>
          <w:tab w:val="left" w:pos="533"/>
          <w:tab w:val="left" w:pos="1022"/>
          <w:tab w:val="left" w:pos="1886"/>
          <w:tab w:val="left" w:pos="2585"/>
          <w:tab w:val="left" w:pos="3269"/>
          <w:tab w:val="left" w:pos="4208"/>
          <w:tab w:val="left" w:pos="4712"/>
          <w:tab w:val="left" w:pos="5441"/>
          <w:tab w:val="left" w:pos="6665"/>
        </w:tabs>
      </w:pPr>
      <w:r>
        <w:tab/>
        <w:t>so</w:t>
      </w:r>
      <w:r>
        <w:tab/>
        <w:t>finished</w:t>
      </w:r>
      <w:r>
        <w:tab/>
        <w:t>scoop</w:t>
      </w:r>
      <w:r>
        <w:tab/>
      </w:r>
      <w:r>
        <w:rPr>
          <w:smallCaps/>
        </w:rPr>
        <w:t>c-</w:t>
      </w:r>
      <w:r>
        <w:t>that</w:t>
      </w:r>
      <w:r>
        <w:tab/>
        <w:t>ant.eater</w:t>
      </w:r>
      <w:r>
        <w:tab/>
      </w:r>
      <w:r>
        <w:rPr>
          <w:smallCaps/>
        </w:rPr>
        <w:t>obl</w:t>
      </w:r>
      <w:r>
        <w:tab/>
        <w:t>house</w:t>
      </w:r>
      <w:r>
        <w:tab/>
        <w:t>go.to-inside</w:t>
      </w:r>
      <w:r w:rsidR="00D3077A">
        <w:tab/>
      </w:r>
      <w:r w:rsidR="00D3077A">
        <w:rPr>
          <w:smallCaps/>
        </w:rPr>
        <w:t>f</w:t>
      </w:r>
      <w:r w:rsidR="00D3077A">
        <w:t>-</w:t>
      </w:r>
      <w:r w:rsidR="00D3077A">
        <w:rPr>
          <w:smallCaps/>
        </w:rPr>
        <w:t>3rd</w:t>
      </w:r>
      <w:r w:rsidR="00D3077A">
        <w:t>.</w:t>
      </w:r>
      <w:r w:rsidR="00D3077A">
        <w:rPr>
          <w:smallCaps/>
        </w:rPr>
        <w:t>pers</w:t>
      </w:r>
    </w:p>
    <w:p w14:paraId="7C102FF2" w14:textId="77777777" w:rsidR="00800AD8" w:rsidRDefault="00800AD8">
      <w:pPr>
        <w:pStyle w:val="InterlineFree"/>
      </w:pPr>
      <w:r>
        <w:t>and when he had finished scooping it out he got inside.</w:t>
      </w:r>
    </w:p>
    <w:p w14:paraId="140C4B0E" w14:textId="77777777" w:rsidR="00800AD8" w:rsidRDefault="00DC1AE0" w:rsidP="00D3077A">
      <w:pPr>
        <w:pStyle w:val="InterlineText"/>
        <w:tabs>
          <w:tab w:val="left" w:pos="533"/>
          <w:tab w:val="left" w:pos="1022"/>
          <w:tab w:val="left" w:pos="2351"/>
          <w:tab w:val="left" w:pos="2855"/>
          <w:tab w:val="left" w:pos="3524"/>
          <w:tab w:val="left" w:pos="4058"/>
        </w:tabs>
      </w:pPr>
      <w:r w:rsidRPr="003A1D48">
        <w:rPr>
          <w:rStyle w:val="InterlineTextNumChar"/>
        </w:rPr>
        <w:t>033</w:t>
      </w:r>
      <w:r w:rsidR="00800AD8">
        <w:tab/>
        <w:t>qau</w:t>
      </w:r>
      <w:r w:rsidR="00800AD8">
        <w:tab/>
        <w:t>qemawqaw</w:t>
      </w:r>
      <w:r w:rsidR="00800AD8">
        <w:tab/>
        <w:t>tua</w:t>
      </w:r>
      <w:r w:rsidR="00800AD8">
        <w:tab/>
        <w:t>gang:</w:t>
      </w:r>
      <w:r w:rsidR="00800AD8">
        <w:tab/>
        <w:t>“pai</w:t>
      </w:r>
      <w:r w:rsidR="00800AD8">
        <w:tab/>
        <w:t>anga.</w:t>
      </w:r>
    </w:p>
    <w:p w14:paraId="36A8208B" w14:textId="77777777" w:rsidR="00800AD8" w:rsidRDefault="00800AD8" w:rsidP="00D3077A">
      <w:pPr>
        <w:pStyle w:val="InterlineGlossWithTrans"/>
        <w:tabs>
          <w:tab w:val="left" w:pos="533"/>
          <w:tab w:val="left" w:pos="1022"/>
          <w:tab w:val="left" w:pos="2351"/>
          <w:tab w:val="left" w:pos="2855"/>
          <w:tab w:val="left" w:pos="3524"/>
          <w:tab w:val="left" w:pos="4058"/>
        </w:tabs>
      </w:pPr>
      <w:r>
        <w:tab/>
        <w:t>qau</w:t>
      </w:r>
      <w:r>
        <w:tab/>
        <w:t>em=qawqaw</w:t>
      </w:r>
      <w:r>
        <w:tab/>
        <w:t>tua</w:t>
      </w:r>
      <w:r>
        <w:tab/>
        <w:t>gang</w:t>
      </w:r>
      <w:r>
        <w:tab/>
        <w:t>pai</w:t>
      </w:r>
      <w:r>
        <w:tab/>
        <w:t>anga</w:t>
      </w:r>
    </w:p>
    <w:p w14:paraId="6AF540C5" w14:textId="77777777" w:rsidR="00800AD8" w:rsidRDefault="00800AD8" w:rsidP="00D3077A">
      <w:pPr>
        <w:pStyle w:val="InterlineTrans"/>
        <w:tabs>
          <w:tab w:val="left" w:pos="533"/>
          <w:tab w:val="left" w:pos="1022"/>
          <w:tab w:val="left" w:pos="2351"/>
          <w:tab w:val="left" w:pos="2855"/>
          <w:tab w:val="left" w:pos="3524"/>
          <w:tab w:val="left" w:pos="4058"/>
        </w:tabs>
      </w:pPr>
      <w:r>
        <w:tab/>
        <w:t>so</w:t>
      </w:r>
      <w:r>
        <w:tab/>
      </w:r>
      <w:r>
        <w:rPr>
          <w:smallCaps/>
        </w:rPr>
        <w:t>af</w:t>
      </w:r>
      <w:r>
        <w:t>=shout</w:t>
      </w:r>
      <w:r>
        <w:tab/>
      </w:r>
      <w:r>
        <w:rPr>
          <w:smallCaps/>
        </w:rPr>
        <w:t>obl</w:t>
      </w:r>
      <w:r>
        <w:tab/>
        <w:t>crab</w:t>
      </w:r>
      <w:r>
        <w:tab/>
        <w:t>well</w:t>
      </w:r>
      <w:r>
        <w:tab/>
        <w:t>indeed</w:t>
      </w:r>
    </w:p>
    <w:p w14:paraId="5DC2C252" w14:textId="77777777" w:rsidR="00800AD8" w:rsidRDefault="00800AD8">
      <w:pPr>
        <w:pStyle w:val="InterlineFree"/>
      </w:pPr>
      <w:r>
        <w:t>Then he shouted to the crab: “All right now.</w:t>
      </w:r>
    </w:p>
    <w:p w14:paraId="13A5AE44" w14:textId="77777777" w:rsidR="00800AD8" w:rsidRDefault="00DC1AE0" w:rsidP="00D3077A">
      <w:pPr>
        <w:pStyle w:val="InterlineText"/>
        <w:tabs>
          <w:tab w:val="left" w:pos="533"/>
          <w:tab w:val="left" w:pos="1397"/>
          <w:tab w:val="left" w:pos="2261"/>
          <w:tab w:val="left" w:pos="3035"/>
          <w:tab w:val="left" w:pos="3689"/>
          <w:tab w:val="left" w:pos="4163"/>
          <w:tab w:val="left" w:pos="4847"/>
        </w:tabs>
      </w:pPr>
      <w:r w:rsidRPr="003A1D48">
        <w:rPr>
          <w:rStyle w:val="InterlineTextNumChar"/>
        </w:rPr>
        <w:t>034</w:t>
      </w:r>
      <w:r w:rsidR="00800AD8">
        <w:tab/>
        <w:t>maka</w:t>
      </w:r>
      <w:r w:rsidR="00800AD8">
        <w:tab/>
        <w:t>talaw</w:t>
      </w:r>
      <w:r w:rsidR="00800AD8">
        <w:tab/>
        <w:t>anga</w:t>
      </w:r>
      <w:r w:rsidR="00800AD8">
        <w:tab/>
        <w:t>ken,”</w:t>
      </w:r>
      <w:r w:rsidR="00800AD8">
        <w:tab/>
        <w:t>aya</w:t>
      </w:r>
      <w:r w:rsidR="00800AD8">
        <w:tab/>
        <w:t>azua</w:t>
      </w:r>
      <w:r w:rsidR="00800AD8">
        <w:tab/>
        <w:t>qam.</w:t>
      </w:r>
    </w:p>
    <w:p w14:paraId="561B1E73" w14:textId="77777777" w:rsidR="00800AD8" w:rsidRDefault="00800AD8" w:rsidP="00D3077A">
      <w:pPr>
        <w:pStyle w:val="InterlineGlossWithTrans"/>
        <w:tabs>
          <w:tab w:val="left" w:pos="533"/>
          <w:tab w:val="left" w:pos="1397"/>
          <w:tab w:val="left" w:pos="2261"/>
          <w:tab w:val="left" w:pos="3035"/>
          <w:tab w:val="left" w:pos="3689"/>
          <w:tab w:val="left" w:pos="4163"/>
          <w:tab w:val="left" w:pos="4847"/>
        </w:tabs>
      </w:pPr>
      <w:r>
        <w:tab/>
        <w:t>maka</w:t>
      </w:r>
      <w:r>
        <w:tab/>
        <w:t>talaw</w:t>
      </w:r>
      <w:r>
        <w:tab/>
        <w:t>anga</w:t>
      </w:r>
      <w:r>
        <w:tab/>
        <w:t>aken</w:t>
      </w:r>
      <w:r>
        <w:tab/>
        <w:t>aya</w:t>
      </w:r>
      <w:r>
        <w:tab/>
        <w:t>a-zua</w:t>
      </w:r>
      <w:r>
        <w:tab/>
        <w:t>qam</w:t>
      </w:r>
    </w:p>
    <w:p w14:paraId="696C0102" w14:textId="77777777" w:rsidR="00800AD8" w:rsidRDefault="00800AD8" w:rsidP="00D3077A">
      <w:pPr>
        <w:pStyle w:val="InterlineTrans"/>
        <w:tabs>
          <w:tab w:val="left" w:pos="533"/>
          <w:tab w:val="left" w:pos="1397"/>
          <w:tab w:val="left" w:pos="2261"/>
          <w:tab w:val="left" w:pos="3035"/>
          <w:tab w:val="left" w:pos="3689"/>
          <w:tab w:val="left" w:pos="4163"/>
          <w:tab w:val="left" w:pos="4847"/>
        </w:tabs>
      </w:pPr>
      <w:r>
        <w:tab/>
        <w:t>finished</w:t>
      </w:r>
      <w:r>
        <w:tab/>
        <w:t>ambush</w:t>
      </w:r>
      <w:r>
        <w:tab/>
        <w:t>indeed</w:t>
      </w:r>
      <w:r>
        <w:tab/>
      </w:r>
      <w:r w:rsidR="000D5EFB" w:rsidRPr="000D5EFB">
        <w:rPr>
          <w:smallCaps/>
        </w:rPr>
        <w:t>f.I</w:t>
      </w:r>
      <w:r>
        <w:tab/>
        <w:t>say</w:t>
      </w:r>
      <w:r>
        <w:tab/>
      </w:r>
      <w:r>
        <w:rPr>
          <w:smallCaps/>
        </w:rPr>
        <w:t>c-</w:t>
      </w:r>
      <w:r>
        <w:t>that</w:t>
      </w:r>
      <w:r>
        <w:tab/>
        <w:t>ant.eater</w:t>
      </w:r>
    </w:p>
    <w:p w14:paraId="6F6FA4C2" w14:textId="77777777" w:rsidR="00800AD8" w:rsidRDefault="00800AD8">
      <w:pPr>
        <w:pStyle w:val="InterlineFree"/>
      </w:pPr>
      <w:r>
        <w:t>I’m ready lying in wait,” said the ant-eater.</w:t>
      </w:r>
    </w:p>
    <w:p w14:paraId="29108A0F" w14:textId="77777777" w:rsidR="00800AD8" w:rsidRDefault="00DC1AE0" w:rsidP="00D3077A">
      <w:pPr>
        <w:pStyle w:val="InterlineText"/>
        <w:tabs>
          <w:tab w:val="left" w:pos="533"/>
          <w:tab w:val="left" w:pos="1022"/>
          <w:tab w:val="left" w:pos="1961"/>
          <w:tab w:val="left" w:pos="2735"/>
          <w:tab w:val="left" w:pos="3419"/>
          <w:tab w:val="left" w:pos="5003"/>
          <w:tab w:val="left" w:pos="5492"/>
        </w:tabs>
      </w:pPr>
      <w:r w:rsidRPr="003A1D48">
        <w:rPr>
          <w:rStyle w:val="InterlineTextNumChar"/>
        </w:rPr>
        <w:t>035</w:t>
      </w:r>
      <w:r w:rsidR="00800AD8">
        <w:tab/>
        <w:t>qau</w:t>
      </w:r>
      <w:r w:rsidR="00800AD8">
        <w:tab/>
        <w:t>îamain</w:t>
      </w:r>
      <w:r w:rsidR="00800AD8">
        <w:tab/>
        <w:t>anga</w:t>
      </w:r>
      <w:r w:rsidR="00800AD8">
        <w:tab/>
        <w:t>azua</w:t>
      </w:r>
      <w:r w:rsidR="00800AD8">
        <w:tab/>
        <w:t>îaviavia</w:t>
      </w:r>
      <w:r w:rsidR="00800AD8">
        <w:tab/>
        <w:t>nua</w:t>
      </w:r>
      <w:r w:rsidR="00800AD8">
        <w:tab/>
        <w:t>gang.</w:t>
      </w:r>
    </w:p>
    <w:p w14:paraId="7A8D245B" w14:textId="77777777" w:rsidR="00800AD8" w:rsidRDefault="00800AD8" w:rsidP="00D3077A">
      <w:pPr>
        <w:pStyle w:val="InterlineGlossWithTrans"/>
        <w:tabs>
          <w:tab w:val="left" w:pos="533"/>
          <w:tab w:val="left" w:pos="1022"/>
          <w:tab w:val="left" w:pos="1961"/>
          <w:tab w:val="left" w:pos="2735"/>
          <w:tab w:val="left" w:pos="3419"/>
          <w:tab w:val="left" w:pos="5003"/>
          <w:tab w:val="left" w:pos="5492"/>
        </w:tabs>
      </w:pPr>
      <w:r>
        <w:tab/>
        <w:t>qau</w:t>
      </w:r>
      <w:r>
        <w:tab/>
        <w:t>îama-en</w:t>
      </w:r>
      <w:r>
        <w:tab/>
        <w:t>anga</w:t>
      </w:r>
      <w:r>
        <w:tab/>
        <w:t>a-zua</w:t>
      </w:r>
      <w:r>
        <w:tab/>
        <w:t>îa-via-via</w:t>
      </w:r>
      <w:r>
        <w:tab/>
        <w:t>nua</w:t>
      </w:r>
      <w:r>
        <w:tab/>
        <w:t>gang</w:t>
      </w:r>
    </w:p>
    <w:p w14:paraId="13B8BF22" w14:textId="77777777" w:rsidR="00800AD8" w:rsidRDefault="00800AD8" w:rsidP="00D3077A">
      <w:pPr>
        <w:pStyle w:val="InterlineTrans"/>
        <w:tabs>
          <w:tab w:val="left" w:pos="533"/>
          <w:tab w:val="left" w:pos="1022"/>
          <w:tab w:val="left" w:pos="1961"/>
          <w:tab w:val="left" w:pos="2735"/>
          <w:tab w:val="left" w:pos="3419"/>
          <w:tab w:val="left" w:pos="5003"/>
          <w:tab w:val="left" w:pos="5492"/>
        </w:tabs>
      </w:pPr>
      <w:r>
        <w:tab/>
        <w:t>so</w:t>
      </w:r>
      <w:r>
        <w:tab/>
        <w:t>burn-</w:t>
      </w:r>
      <w:r>
        <w:rPr>
          <w:smallCaps/>
        </w:rPr>
        <w:t>pf</w:t>
      </w:r>
      <w:r>
        <w:tab/>
        <w:t>indeed</w:t>
      </w:r>
      <w:r>
        <w:tab/>
      </w:r>
      <w:r>
        <w:rPr>
          <w:smallCaps/>
        </w:rPr>
        <w:t>c-</w:t>
      </w:r>
      <w:r>
        <w:t>that</w:t>
      </w:r>
      <w:r>
        <w:tab/>
        <w:t>class-</w:t>
      </w:r>
      <w:r>
        <w:rPr>
          <w:smallCaps/>
        </w:rPr>
        <w:t>red</w:t>
      </w:r>
      <w:r>
        <w:t>-grass</w:t>
      </w:r>
      <w:r>
        <w:tab/>
        <w:t>by</w:t>
      </w:r>
      <w:r>
        <w:tab/>
        <w:t>crab</w:t>
      </w:r>
    </w:p>
    <w:p w14:paraId="3189296F" w14:textId="77777777" w:rsidR="00800AD8" w:rsidRDefault="00800AD8">
      <w:pPr>
        <w:pStyle w:val="InterlineFree"/>
      </w:pPr>
      <w:r>
        <w:t>Then the crab set fire to the grass.</w:t>
      </w:r>
    </w:p>
    <w:p w14:paraId="760755FF" w14:textId="77777777" w:rsidR="00800AD8" w:rsidRDefault="00DE0E5A" w:rsidP="00D3077A">
      <w:pPr>
        <w:pStyle w:val="InterlineText"/>
        <w:tabs>
          <w:tab w:val="left" w:pos="533"/>
          <w:tab w:val="left" w:pos="1022"/>
          <w:tab w:val="left" w:pos="2246"/>
          <w:tab w:val="left" w:pos="2735"/>
          <w:tab w:val="left" w:pos="3404"/>
          <w:tab w:val="left" w:pos="4118"/>
          <w:tab w:val="left" w:pos="4892"/>
          <w:tab w:val="left" w:pos="5816"/>
        </w:tabs>
      </w:pPr>
      <w:r w:rsidRPr="003A1D48">
        <w:rPr>
          <w:rStyle w:val="InterlineTextNumChar"/>
        </w:rPr>
        <w:t>036</w:t>
      </w:r>
      <w:r w:rsidR="00800AD8">
        <w:tab/>
        <w:t>qau</w:t>
      </w:r>
      <w:r w:rsidR="00800AD8">
        <w:tab/>
        <w:t>qawqawan</w:t>
      </w:r>
      <w:r w:rsidR="00800AD8">
        <w:tab/>
        <w:t>nua</w:t>
      </w:r>
      <w:r w:rsidR="00800AD8">
        <w:tab/>
        <w:t>gang:</w:t>
      </w:r>
      <w:r w:rsidR="00800AD8">
        <w:tab/>
        <w:t>“inu</w:t>
      </w:r>
      <w:r w:rsidR="00800AD8">
        <w:tab/>
        <w:t>anga</w:t>
      </w:r>
      <w:r w:rsidR="00800AD8">
        <w:tab/>
        <w:t>sun?”</w:t>
      </w:r>
      <w:r w:rsidR="00800AD8">
        <w:tab/>
        <w:t>ayain.</w:t>
      </w:r>
    </w:p>
    <w:p w14:paraId="127B0D34" w14:textId="77777777" w:rsidR="00800AD8" w:rsidRDefault="00800AD8" w:rsidP="00D3077A">
      <w:pPr>
        <w:pStyle w:val="InterlineGlossWithTrans"/>
        <w:tabs>
          <w:tab w:val="left" w:pos="533"/>
          <w:tab w:val="left" w:pos="1022"/>
          <w:tab w:val="left" w:pos="2246"/>
          <w:tab w:val="left" w:pos="2735"/>
          <w:tab w:val="left" w:pos="3404"/>
          <w:tab w:val="left" w:pos="4118"/>
          <w:tab w:val="left" w:pos="4892"/>
          <w:tab w:val="left" w:pos="5816"/>
        </w:tabs>
      </w:pPr>
      <w:r>
        <w:tab/>
        <w:t>qau</w:t>
      </w:r>
      <w:r>
        <w:tab/>
        <w:t>qawqaw-an</w:t>
      </w:r>
      <w:r>
        <w:tab/>
        <w:t>nua</w:t>
      </w:r>
      <w:r>
        <w:tab/>
        <w:t>gang</w:t>
      </w:r>
      <w:r>
        <w:tab/>
        <w:t>inu</w:t>
      </w:r>
      <w:r>
        <w:tab/>
        <w:t>anga</w:t>
      </w:r>
      <w:r>
        <w:tab/>
        <w:t>sun</w:t>
      </w:r>
      <w:r>
        <w:tab/>
        <w:t>aya-en</w:t>
      </w:r>
    </w:p>
    <w:p w14:paraId="15B63738" w14:textId="77777777" w:rsidR="00800AD8" w:rsidRDefault="00800AD8" w:rsidP="00D3077A">
      <w:pPr>
        <w:pStyle w:val="InterlineTrans"/>
        <w:tabs>
          <w:tab w:val="left" w:pos="533"/>
          <w:tab w:val="left" w:pos="1022"/>
          <w:tab w:val="left" w:pos="2246"/>
          <w:tab w:val="left" w:pos="2735"/>
          <w:tab w:val="left" w:pos="3404"/>
          <w:tab w:val="left" w:pos="4118"/>
          <w:tab w:val="left" w:pos="4892"/>
          <w:tab w:val="left" w:pos="5816"/>
        </w:tabs>
      </w:pPr>
      <w:r>
        <w:tab/>
        <w:t>so</w:t>
      </w:r>
      <w:r>
        <w:tab/>
        <w:t>shout-</w:t>
      </w:r>
      <w:r>
        <w:rPr>
          <w:smallCaps/>
        </w:rPr>
        <w:t>lf</w:t>
      </w:r>
      <w:r>
        <w:tab/>
        <w:t>by</w:t>
      </w:r>
      <w:r>
        <w:tab/>
        <w:t>crab</w:t>
      </w:r>
      <w:r>
        <w:tab/>
        <w:t>where</w:t>
      </w:r>
      <w:r>
        <w:tab/>
        <w:t>indeed</w:t>
      </w:r>
      <w:r>
        <w:tab/>
      </w:r>
      <w:r>
        <w:rPr>
          <w:smallCaps/>
        </w:rPr>
        <w:t>f.</w:t>
      </w:r>
      <w:r>
        <w:t>you(</w:t>
      </w:r>
      <w:r>
        <w:rPr>
          <w:smallCaps/>
        </w:rPr>
        <w:t>s</w:t>
      </w:r>
      <w:r>
        <w:t>)</w:t>
      </w:r>
      <w:r>
        <w:tab/>
        <w:t>say-</w:t>
      </w:r>
      <w:r>
        <w:rPr>
          <w:smallCaps/>
        </w:rPr>
        <w:t>pf</w:t>
      </w:r>
    </w:p>
    <w:p w14:paraId="0A712315" w14:textId="77777777" w:rsidR="00800AD8" w:rsidRDefault="00800AD8">
      <w:pPr>
        <w:pStyle w:val="InterlineFree"/>
      </w:pPr>
      <w:r>
        <w:t>And the crab shouted: “Where are you?”</w:t>
      </w:r>
    </w:p>
    <w:p w14:paraId="315B97E6" w14:textId="77777777" w:rsidR="00800AD8" w:rsidRDefault="00DE0E5A" w:rsidP="00D3077A">
      <w:pPr>
        <w:pStyle w:val="InterlineText"/>
        <w:tabs>
          <w:tab w:val="left" w:pos="533"/>
          <w:tab w:val="left" w:pos="1517"/>
          <w:tab w:val="left" w:pos="2171"/>
          <w:tab w:val="left" w:pos="2645"/>
        </w:tabs>
      </w:pPr>
      <w:r w:rsidRPr="003A1D48">
        <w:rPr>
          <w:rStyle w:val="InterlineTextNumChar"/>
        </w:rPr>
        <w:t>037</w:t>
      </w:r>
      <w:r w:rsidR="00800AD8">
        <w:tab/>
        <w:t>“imaza</w:t>
      </w:r>
      <w:r w:rsidR="00800AD8">
        <w:tab/>
        <w:t>ken,”</w:t>
      </w:r>
      <w:r w:rsidR="00800AD8">
        <w:tab/>
        <w:t>aya</w:t>
      </w:r>
      <w:r w:rsidR="00800AD8">
        <w:tab/>
        <w:t>qam.</w:t>
      </w:r>
    </w:p>
    <w:p w14:paraId="21DF2008" w14:textId="77777777" w:rsidR="00800AD8" w:rsidRDefault="00800AD8" w:rsidP="00D3077A">
      <w:pPr>
        <w:pStyle w:val="InterlineGlossWithTrans"/>
        <w:tabs>
          <w:tab w:val="left" w:pos="533"/>
          <w:tab w:val="left" w:pos="1517"/>
          <w:tab w:val="left" w:pos="2171"/>
          <w:tab w:val="left" w:pos="2645"/>
        </w:tabs>
      </w:pPr>
      <w:r>
        <w:tab/>
        <w:t>i-maza</w:t>
      </w:r>
      <w:r>
        <w:tab/>
        <w:t>aken</w:t>
      </w:r>
      <w:r>
        <w:tab/>
        <w:t>aya</w:t>
      </w:r>
      <w:r>
        <w:tab/>
        <w:t>qam</w:t>
      </w:r>
    </w:p>
    <w:p w14:paraId="07DCA5B5" w14:textId="77777777" w:rsidR="00800AD8" w:rsidRDefault="00800AD8" w:rsidP="00B76180">
      <w:pPr>
        <w:pStyle w:val="InterlineTransNoFree"/>
        <w:tabs>
          <w:tab w:val="left" w:pos="1517"/>
          <w:tab w:val="left" w:pos="2171"/>
          <w:tab w:val="left" w:pos="2645"/>
          <w:tab w:val="right" w:pos="8789"/>
        </w:tabs>
      </w:pPr>
      <w:r>
        <w:tab/>
      </w:r>
      <w:r>
        <w:rPr>
          <w:smallCaps/>
        </w:rPr>
        <w:t>loc</w:t>
      </w:r>
      <w:r>
        <w:t>-here</w:t>
      </w:r>
      <w:r>
        <w:tab/>
      </w:r>
      <w:r w:rsidR="000D5EFB" w:rsidRPr="000D5EFB">
        <w:rPr>
          <w:smallCaps/>
        </w:rPr>
        <w:t>f.I</w:t>
      </w:r>
      <w:r>
        <w:tab/>
        <w:t>say</w:t>
      </w:r>
      <w:r>
        <w:tab/>
        <w:t>ant.eater</w:t>
      </w:r>
      <w:r w:rsidR="00D3077A">
        <w:tab/>
        <w:t>“Here I am,” said the ant-eater.</w:t>
      </w:r>
    </w:p>
    <w:p w14:paraId="36CDB937" w14:textId="77777777" w:rsidR="00800AD8" w:rsidRDefault="00DE0E5A" w:rsidP="00D3077A">
      <w:pPr>
        <w:pStyle w:val="InterlineText"/>
        <w:tabs>
          <w:tab w:val="left" w:pos="533"/>
          <w:tab w:val="left" w:pos="1247"/>
          <w:tab w:val="left" w:pos="2021"/>
          <w:tab w:val="left" w:pos="2945"/>
          <w:tab w:val="left" w:pos="3719"/>
          <w:tab w:val="left" w:pos="4208"/>
          <w:tab w:val="left" w:pos="4817"/>
        </w:tabs>
      </w:pPr>
      <w:r w:rsidRPr="003A1D48">
        <w:rPr>
          <w:rStyle w:val="InterlineTextNumChar"/>
        </w:rPr>
        <w:t>038</w:t>
      </w:r>
      <w:r w:rsidR="00800AD8">
        <w:tab/>
        <w:t>“inu</w:t>
      </w:r>
      <w:r w:rsidR="00800AD8">
        <w:tab/>
        <w:t>anga</w:t>
      </w:r>
      <w:r w:rsidR="00800AD8">
        <w:tab/>
        <w:t>sun?”</w:t>
      </w:r>
      <w:r w:rsidR="00800AD8">
        <w:tab/>
        <w:t>ayain</w:t>
      </w:r>
      <w:r w:rsidR="00800AD8">
        <w:tab/>
        <w:t>nua</w:t>
      </w:r>
      <w:r w:rsidR="00800AD8">
        <w:tab/>
        <w:t>gang</w:t>
      </w:r>
      <w:r w:rsidR="00800AD8">
        <w:tab/>
        <w:t>uta.</w:t>
      </w:r>
    </w:p>
    <w:p w14:paraId="0D47501F" w14:textId="77777777" w:rsidR="00800AD8" w:rsidRDefault="00800AD8" w:rsidP="00D3077A">
      <w:pPr>
        <w:pStyle w:val="InterlineGlossWithTrans"/>
        <w:tabs>
          <w:tab w:val="left" w:pos="533"/>
          <w:tab w:val="left" w:pos="1247"/>
          <w:tab w:val="left" w:pos="2021"/>
          <w:tab w:val="left" w:pos="2945"/>
          <w:tab w:val="left" w:pos="3719"/>
          <w:tab w:val="left" w:pos="4208"/>
          <w:tab w:val="left" w:pos="4817"/>
        </w:tabs>
      </w:pPr>
      <w:r>
        <w:tab/>
        <w:t>inu</w:t>
      </w:r>
      <w:r>
        <w:tab/>
        <w:t>anga</w:t>
      </w:r>
      <w:r>
        <w:tab/>
        <w:t>sun</w:t>
      </w:r>
      <w:r>
        <w:tab/>
        <w:t>aya-en</w:t>
      </w:r>
      <w:r>
        <w:tab/>
        <w:t>nua</w:t>
      </w:r>
      <w:r>
        <w:tab/>
        <w:t>gang</w:t>
      </w:r>
      <w:r>
        <w:tab/>
        <w:t>uta</w:t>
      </w:r>
    </w:p>
    <w:p w14:paraId="03D96046" w14:textId="77777777" w:rsidR="00800AD8" w:rsidRDefault="00800AD8" w:rsidP="00D3077A">
      <w:pPr>
        <w:pStyle w:val="InterlineTrans"/>
        <w:tabs>
          <w:tab w:val="left" w:pos="533"/>
          <w:tab w:val="left" w:pos="1247"/>
          <w:tab w:val="left" w:pos="2021"/>
          <w:tab w:val="left" w:pos="2945"/>
          <w:tab w:val="left" w:pos="3719"/>
          <w:tab w:val="left" w:pos="4208"/>
          <w:tab w:val="left" w:pos="4817"/>
        </w:tabs>
      </w:pPr>
      <w:r>
        <w:tab/>
        <w:t>where</w:t>
      </w:r>
      <w:r>
        <w:tab/>
        <w:t>indeed</w:t>
      </w:r>
      <w:r>
        <w:tab/>
      </w:r>
      <w:r>
        <w:rPr>
          <w:smallCaps/>
        </w:rPr>
        <w:t>f.</w:t>
      </w:r>
      <w:r>
        <w:t>you(</w:t>
      </w:r>
      <w:r>
        <w:rPr>
          <w:smallCaps/>
        </w:rPr>
        <w:t>s</w:t>
      </w:r>
      <w:r>
        <w:t>)</w:t>
      </w:r>
      <w:r>
        <w:tab/>
        <w:t>say-</w:t>
      </w:r>
      <w:r>
        <w:rPr>
          <w:smallCaps/>
        </w:rPr>
        <w:t>pf</w:t>
      </w:r>
      <w:r>
        <w:tab/>
        <w:t>by</w:t>
      </w:r>
      <w:r>
        <w:tab/>
        <w:t>crab</w:t>
      </w:r>
      <w:r>
        <w:tab/>
        <w:t>also</w:t>
      </w:r>
    </w:p>
    <w:p w14:paraId="454F1AF2" w14:textId="77777777" w:rsidR="00800AD8" w:rsidRDefault="00800AD8">
      <w:pPr>
        <w:pStyle w:val="InterlineFree"/>
      </w:pPr>
      <w:r>
        <w:t>“Where are you?” said the crab again.</w:t>
      </w:r>
    </w:p>
    <w:p w14:paraId="06C994A1" w14:textId="77777777" w:rsidR="00800AD8" w:rsidRDefault="00DE0E5A" w:rsidP="00D3077A">
      <w:pPr>
        <w:pStyle w:val="InterlineText"/>
        <w:tabs>
          <w:tab w:val="left" w:pos="533"/>
          <w:tab w:val="left" w:pos="1517"/>
          <w:tab w:val="left" w:pos="2171"/>
          <w:tab w:val="left" w:pos="2945"/>
          <w:tab w:val="left" w:pos="3434"/>
          <w:tab w:val="left" w:pos="4373"/>
        </w:tabs>
      </w:pPr>
      <w:r w:rsidRPr="003A1D48">
        <w:rPr>
          <w:rStyle w:val="InterlineTextNumChar"/>
        </w:rPr>
        <w:t>039</w:t>
      </w:r>
      <w:r w:rsidR="00800AD8">
        <w:tab/>
        <w:t>“imaza</w:t>
      </w:r>
      <w:r w:rsidR="00800AD8">
        <w:tab/>
        <w:t>ken,”</w:t>
      </w:r>
      <w:r w:rsidR="00800AD8">
        <w:tab/>
        <w:t>ayain</w:t>
      </w:r>
      <w:r w:rsidR="00800AD8">
        <w:tab/>
        <w:t>nua</w:t>
      </w:r>
      <w:r w:rsidR="00800AD8">
        <w:tab/>
        <w:t>qam</w:t>
      </w:r>
      <w:r w:rsidR="00800AD8">
        <w:tab/>
        <w:t>uta.</w:t>
      </w:r>
    </w:p>
    <w:p w14:paraId="7E578860" w14:textId="77777777" w:rsidR="00800AD8" w:rsidRDefault="00800AD8" w:rsidP="00D3077A">
      <w:pPr>
        <w:pStyle w:val="InterlineGlossWithTrans"/>
        <w:tabs>
          <w:tab w:val="left" w:pos="533"/>
          <w:tab w:val="left" w:pos="1517"/>
          <w:tab w:val="left" w:pos="2171"/>
          <w:tab w:val="left" w:pos="2945"/>
          <w:tab w:val="left" w:pos="3434"/>
          <w:tab w:val="left" w:pos="4373"/>
        </w:tabs>
      </w:pPr>
      <w:r>
        <w:tab/>
        <w:t>i-maza</w:t>
      </w:r>
      <w:r>
        <w:tab/>
        <w:t>aken</w:t>
      </w:r>
      <w:r>
        <w:tab/>
        <w:t>aya-en</w:t>
      </w:r>
      <w:r>
        <w:tab/>
        <w:t>nua</w:t>
      </w:r>
      <w:r>
        <w:tab/>
        <w:t>qam</w:t>
      </w:r>
      <w:r>
        <w:tab/>
        <w:t>uta</w:t>
      </w:r>
    </w:p>
    <w:p w14:paraId="7F17CB4C" w14:textId="77777777" w:rsidR="00800AD8" w:rsidRDefault="00800AD8" w:rsidP="00B76180">
      <w:pPr>
        <w:pStyle w:val="InterlineTransNoFree"/>
        <w:tabs>
          <w:tab w:val="left" w:pos="1517"/>
          <w:tab w:val="left" w:pos="2171"/>
          <w:tab w:val="left" w:pos="2945"/>
          <w:tab w:val="left" w:pos="3434"/>
          <w:tab w:val="left" w:pos="4373"/>
          <w:tab w:val="right" w:pos="8789"/>
        </w:tabs>
      </w:pPr>
      <w:r>
        <w:tab/>
      </w:r>
      <w:r>
        <w:rPr>
          <w:smallCaps/>
        </w:rPr>
        <w:t>loc</w:t>
      </w:r>
      <w:r>
        <w:t>-here</w:t>
      </w:r>
      <w:r>
        <w:tab/>
      </w:r>
      <w:r w:rsidR="000D5EFB" w:rsidRPr="000D5EFB">
        <w:rPr>
          <w:smallCaps/>
        </w:rPr>
        <w:t>f.I</w:t>
      </w:r>
      <w:r>
        <w:tab/>
        <w:t>say-</w:t>
      </w:r>
      <w:r>
        <w:rPr>
          <w:smallCaps/>
        </w:rPr>
        <w:t>pf</w:t>
      </w:r>
      <w:r>
        <w:tab/>
        <w:t>by</w:t>
      </w:r>
      <w:r>
        <w:tab/>
        <w:t>ant.eater</w:t>
      </w:r>
      <w:r>
        <w:tab/>
        <w:t>also</w:t>
      </w:r>
      <w:r w:rsidR="00D3077A">
        <w:tab/>
        <w:t>“Here I am,” said the ant-eater again.</w:t>
      </w:r>
    </w:p>
    <w:p w14:paraId="4EDF2FB3" w14:textId="77777777" w:rsidR="00800AD8" w:rsidRDefault="00DE0E5A" w:rsidP="00D3077A">
      <w:pPr>
        <w:pStyle w:val="InterlineText"/>
        <w:tabs>
          <w:tab w:val="left" w:pos="533"/>
          <w:tab w:val="left" w:pos="1022"/>
          <w:tab w:val="left" w:pos="2231"/>
          <w:tab w:val="left" w:pos="2495"/>
        </w:tabs>
      </w:pPr>
      <w:r w:rsidRPr="003A1D48">
        <w:rPr>
          <w:rStyle w:val="InterlineTextNumChar"/>
        </w:rPr>
        <w:t>040</w:t>
      </w:r>
      <w:r w:rsidR="00800AD8">
        <w:tab/>
        <w:t>qau</w:t>
      </w:r>
      <w:r w:rsidR="00800AD8">
        <w:tab/>
        <w:t>tsemalivat</w:t>
      </w:r>
      <w:r w:rsidR="00800AD8">
        <w:tab/>
        <w:t>a</w:t>
      </w:r>
      <w:r w:rsidR="00800AD8">
        <w:tab/>
        <w:t>sapui.</w:t>
      </w:r>
    </w:p>
    <w:p w14:paraId="6335C110" w14:textId="77777777" w:rsidR="00800AD8" w:rsidRDefault="00800AD8" w:rsidP="00D3077A">
      <w:pPr>
        <w:pStyle w:val="InterlineGlossWithTrans"/>
        <w:tabs>
          <w:tab w:val="left" w:pos="533"/>
          <w:tab w:val="left" w:pos="1022"/>
          <w:tab w:val="left" w:pos="2231"/>
          <w:tab w:val="left" w:pos="2495"/>
        </w:tabs>
      </w:pPr>
      <w:r>
        <w:tab/>
        <w:t>qau</w:t>
      </w:r>
      <w:r>
        <w:tab/>
        <w:t>em=tsalivat</w:t>
      </w:r>
      <w:r>
        <w:tab/>
        <w:t>a</w:t>
      </w:r>
      <w:r>
        <w:tab/>
        <w:t>sapu</w:t>
      </w:r>
      <w:r w:rsidR="005756D6">
        <w:t>y</w:t>
      </w:r>
    </w:p>
    <w:p w14:paraId="203C7741" w14:textId="77777777" w:rsidR="00800AD8" w:rsidRDefault="00800AD8" w:rsidP="00B76180">
      <w:pPr>
        <w:pStyle w:val="InterlineTransNoFree"/>
        <w:tabs>
          <w:tab w:val="left" w:pos="1022"/>
          <w:tab w:val="left" w:pos="2231"/>
          <w:tab w:val="left" w:pos="2495"/>
          <w:tab w:val="right" w:pos="8789"/>
        </w:tabs>
      </w:pPr>
      <w:r>
        <w:tab/>
        <w:t>so</w:t>
      </w:r>
      <w:r>
        <w:tab/>
      </w:r>
      <w:r>
        <w:rPr>
          <w:smallCaps/>
        </w:rPr>
        <w:t>af</w:t>
      </w:r>
      <w:r>
        <w:t>=pass</w:t>
      </w:r>
      <w:r>
        <w:rPr>
          <w:smallCaps/>
        </w:rPr>
        <w:tab/>
        <w:t>c</w:t>
      </w:r>
      <w:r>
        <w:rPr>
          <w:smallCaps/>
        </w:rPr>
        <w:tab/>
      </w:r>
      <w:r>
        <w:t>fire</w:t>
      </w:r>
      <w:r w:rsidR="00D3077A">
        <w:tab/>
        <w:t>The fire passed.</w:t>
      </w:r>
    </w:p>
    <w:p w14:paraId="4AB7B66E" w14:textId="77777777" w:rsidR="00800AD8" w:rsidRDefault="00DE0E5A" w:rsidP="00D3077A">
      <w:pPr>
        <w:pStyle w:val="InterlineText"/>
        <w:tabs>
          <w:tab w:val="left" w:pos="533"/>
          <w:tab w:val="left" w:pos="1247"/>
          <w:tab w:val="left" w:pos="2021"/>
          <w:tab w:val="left" w:pos="2945"/>
          <w:tab w:val="left" w:pos="3719"/>
          <w:tab w:val="left" w:pos="4223"/>
          <w:tab w:val="left" w:pos="4712"/>
        </w:tabs>
      </w:pPr>
      <w:r w:rsidRPr="003A1D48">
        <w:rPr>
          <w:rStyle w:val="InterlineTextNumChar"/>
        </w:rPr>
        <w:t>041</w:t>
      </w:r>
      <w:r w:rsidR="00800AD8">
        <w:tab/>
        <w:t>“inu</w:t>
      </w:r>
      <w:r w:rsidR="00800AD8">
        <w:tab/>
        <w:t>anga</w:t>
      </w:r>
      <w:r w:rsidR="00800AD8">
        <w:tab/>
        <w:t>sun?”</w:t>
      </w:r>
      <w:r w:rsidR="00800AD8">
        <w:tab/>
        <w:t>ayain</w:t>
      </w:r>
      <w:r w:rsidR="00800AD8">
        <w:tab/>
        <w:t>uta</w:t>
      </w:r>
      <w:r w:rsidR="00800AD8">
        <w:tab/>
        <w:t>nua</w:t>
      </w:r>
      <w:r w:rsidR="00800AD8">
        <w:tab/>
        <w:t>gang.</w:t>
      </w:r>
    </w:p>
    <w:p w14:paraId="04DE6E2F" w14:textId="77777777" w:rsidR="00800AD8" w:rsidRDefault="00800AD8" w:rsidP="00D3077A">
      <w:pPr>
        <w:pStyle w:val="InterlineGlossWithTrans"/>
        <w:tabs>
          <w:tab w:val="left" w:pos="533"/>
          <w:tab w:val="left" w:pos="1247"/>
          <w:tab w:val="left" w:pos="2021"/>
          <w:tab w:val="left" w:pos="2945"/>
          <w:tab w:val="left" w:pos="3719"/>
          <w:tab w:val="left" w:pos="4223"/>
          <w:tab w:val="left" w:pos="4712"/>
        </w:tabs>
      </w:pPr>
      <w:r>
        <w:tab/>
        <w:t>inu</w:t>
      </w:r>
      <w:r>
        <w:tab/>
        <w:t>anga</w:t>
      </w:r>
      <w:r>
        <w:tab/>
        <w:t>sun</w:t>
      </w:r>
      <w:r>
        <w:tab/>
        <w:t>aya-en</w:t>
      </w:r>
      <w:r>
        <w:tab/>
        <w:t>uta</w:t>
      </w:r>
      <w:r>
        <w:tab/>
        <w:t>nua</w:t>
      </w:r>
      <w:r>
        <w:tab/>
        <w:t>gang</w:t>
      </w:r>
    </w:p>
    <w:p w14:paraId="6435BAD8" w14:textId="77777777" w:rsidR="00800AD8" w:rsidRDefault="00800AD8" w:rsidP="00D3077A">
      <w:pPr>
        <w:pStyle w:val="InterlineTrans"/>
        <w:tabs>
          <w:tab w:val="left" w:pos="533"/>
          <w:tab w:val="left" w:pos="1247"/>
          <w:tab w:val="left" w:pos="2021"/>
          <w:tab w:val="left" w:pos="2945"/>
          <w:tab w:val="left" w:pos="3719"/>
          <w:tab w:val="left" w:pos="4223"/>
          <w:tab w:val="left" w:pos="4712"/>
        </w:tabs>
      </w:pPr>
      <w:r>
        <w:tab/>
        <w:t>where</w:t>
      </w:r>
      <w:r>
        <w:tab/>
        <w:t>indeed</w:t>
      </w:r>
      <w:r>
        <w:tab/>
      </w:r>
      <w:r>
        <w:rPr>
          <w:smallCaps/>
        </w:rPr>
        <w:t>f.</w:t>
      </w:r>
      <w:r>
        <w:t>you(</w:t>
      </w:r>
      <w:r>
        <w:rPr>
          <w:smallCaps/>
        </w:rPr>
        <w:t>s</w:t>
      </w:r>
      <w:r>
        <w:t>)</w:t>
      </w:r>
      <w:r>
        <w:tab/>
        <w:t>say-</w:t>
      </w:r>
      <w:r>
        <w:rPr>
          <w:smallCaps/>
        </w:rPr>
        <w:t>pf</w:t>
      </w:r>
      <w:r>
        <w:tab/>
        <w:t>also</w:t>
      </w:r>
      <w:r>
        <w:tab/>
        <w:t>by</w:t>
      </w:r>
      <w:r>
        <w:tab/>
        <w:t>crab</w:t>
      </w:r>
    </w:p>
    <w:p w14:paraId="7C4DCC07" w14:textId="77777777" w:rsidR="00800AD8" w:rsidRDefault="00800AD8">
      <w:pPr>
        <w:pStyle w:val="InterlineFree"/>
      </w:pPr>
      <w:r>
        <w:t>“Where are you?” said the crab again.</w:t>
      </w:r>
    </w:p>
    <w:p w14:paraId="4F992765" w14:textId="77777777" w:rsidR="00800AD8" w:rsidRDefault="00DE0E5A" w:rsidP="00D3077A">
      <w:pPr>
        <w:pStyle w:val="InterlineText"/>
        <w:tabs>
          <w:tab w:val="left" w:pos="533"/>
          <w:tab w:val="left" w:pos="1517"/>
          <w:tab w:val="left" w:pos="2171"/>
          <w:tab w:val="left" w:pos="2645"/>
          <w:tab w:val="left" w:pos="2909"/>
          <w:tab w:val="left" w:pos="3848"/>
          <w:tab w:val="left" w:pos="4337"/>
          <w:tab w:val="left" w:pos="6641"/>
          <w:tab w:val="left" w:pos="7145"/>
        </w:tabs>
      </w:pPr>
      <w:r w:rsidRPr="003A1D48">
        <w:rPr>
          <w:rStyle w:val="InterlineTextNumChar"/>
        </w:rPr>
        <w:t>042</w:t>
      </w:r>
      <w:r w:rsidR="00800AD8">
        <w:tab/>
        <w:t>“imaza</w:t>
      </w:r>
      <w:r w:rsidR="00800AD8">
        <w:tab/>
        <w:t>ken,”</w:t>
      </w:r>
      <w:r w:rsidR="00800AD8">
        <w:tab/>
        <w:t>aya</w:t>
      </w:r>
      <w:r w:rsidR="00800AD8">
        <w:tab/>
        <w:t>a</w:t>
      </w:r>
      <w:r w:rsidR="00800AD8">
        <w:tab/>
        <w:t>qam;</w:t>
      </w:r>
      <w:r w:rsidR="00800AD8">
        <w:tab/>
        <w:t>sa</w:t>
      </w:r>
      <w:r w:rsidR="00800AD8">
        <w:tab/>
        <w:t>îekatsauan</w:t>
      </w:r>
      <w:r w:rsidR="00D3077A">
        <w:tab/>
        <w:t>tua</w:t>
      </w:r>
      <w:r w:rsidR="00D3077A">
        <w:tab/>
        <w:t>umaq</w:t>
      </w:r>
    </w:p>
    <w:p w14:paraId="41893B76" w14:textId="77777777" w:rsidR="00800AD8" w:rsidRDefault="00800AD8" w:rsidP="00D3077A">
      <w:pPr>
        <w:pStyle w:val="InterlineGlossWithTrans"/>
        <w:tabs>
          <w:tab w:val="left" w:pos="533"/>
          <w:tab w:val="left" w:pos="1517"/>
          <w:tab w:val="left" w:pos="2171"/>
          <w:tab w:val="left" w:pos="2645"/>
          <w:tab w:val="left" w:pos="2909"/>
          <w:tab w:val="left" w:pos="3848"/>
          <w:tab w:val="left" w:pos="4337"/>
          <w:tab w:val="left" w:pos="6641"/>
          <w:tab w:val="left" w:pos="7145"/>
        </w:tabs>
      </w:pPr>
      <w:r>
        <w:tab/>
        <w:t>i-maza</w:t>
      </w:r>
      <w:r>
        <w:tab/>
        <w:t>aken</w:t>
      </w:r>
      <w:r>
        <w:tab/>
        <w:t>aya</w:t>
      </w:r>
      <w:r>
        <w:tab/>
        <w:t>a</w:t>
      </w:r>
      <w:r>
        <w:tab/>
        <w:t>qam</w:t>
      </w:r>
      <w:r>
        <w:tab/>
        <w:t>sa</w:t>
      </w:r>
      <w:r>
        <w:tab/>
        <w:t>îe-ka-tsau-an</w:t>
      </w:r>
      <w:r w:rsidR="00D3077A">
        <w:tab/>
        <w:t>tua</w:t>
      </w:r>
      <w:r w:rsidR="00D3077A">
        <w:tab/>
        <w:t>umaq</w:t>
      </w:r>
    </w:p>
    <w:p w14:paraId="48BAFBAD" w14:textId="77777777" w:rsidR="00800AD8" w:rsidRDefault="00800AD8" w:rsidP="00D3077A">
      <w:pPr>
        <w:pStyle w:val="InterlineTransNoFree"/>
        <w:tabs>
          <w:tab w:val="left" w:pos="1517"/>
          <w:tab w:val="left" w:pos="2171"/>
          <w:tab w:val="left" w:pos="2645"/>
          <w:tab w:val="left" w:pos="2909"/>
          <w:tab w:val="left" w:pos="3848"/>
          <w:tab w:val="left" w:pos="4337"/>
          <w:tab w:val="left" w:pos="6641"/>
          <w:tab w:val="left" w:pos="7145"/>
        </w:tabs>
      </w:pPr>
      <w:r>
        <w:tab/>
      </w:r>
      <w:r>
        <w:rPr>
          <w:smallCaps/>
        </w:rPr>
        <w:t>loc</w:t>
      </w:r>
      <w:r>
        <w:t>-here</w:t>
      </w:r>
      <w:r>
        <w:tab/>
      </w:r>
      <w:r w:rsidR="000D5EFB" w:rsidRPr="000D5EFB">
        <w:rPr>
          <w:smallCaps/>
        </w:rPr>
        <w:t>f.I</w:t>
      </w:r>
      <w:r>
        <w:tab/>
        <w:t>say</w:t>
      </w:r>
      <w:r>
        <w:rPr>
          <w:smallCaps/>
        </w:rPr>
        <w:tab/>
        <w:t>c</w:t>
      </w:r>
      <w:r>
        <w:rPr>
          <w:smallCaps/>
        </w:rPr>
        <w:tab/>
      </w:r>
      <w:r>
        <w:t>ant.eater</w:t>
      </w:r>
      <w:r>
        <w:tab/>
        <w:t>and</w:t>
      </w:r>
      <w:r>
        <w:tab/>
        <w:t>go.to-become-being-</w:t>
      </w:r>
      <w:r>
        <w:rPr>
          <w:smallCaps/>
        </w:rPr>
        <w:t>lf</w:t>
      </w:r>
      <w:r w:rsidR="00D3077A">
        <w:tab/>
      </w:r>
      <w:r w:rsidR="00D3077A">
        <w:rPr>
          <w:smallCaps/>
        </w:rPr>
        <w:t>obl</w:t>
      </w:r>
      <w:r w:rsidR="00D3077A">
        <w:tab/>
        <w:t>house</w:t>
      </w:r>
    </w:p>
    <w:p w14:paraId="48560592" w14:textId="77777777" w:rsidR="00800AD8" w:rsidRDefault="00800AD8" w:rsidP="00D3077A">
      <w:pPr>
        <w:pStyle w:val="InterlineText"/>
        <w:tabs>
          <w:tab w:val="left" w:pos="533"/>
        </w:tabs>
      </w:pPr>
      <w:r>
        <w:tab/>
        <w:t>nimadju.</w:t>
      </w:r>
    </w:p>
    <w:p w14:paraId="27209732" w14:textId="77777777" w:rsidR="00800AD8" w:rsidRDefault="00800AD8" w:rsidP="00D3077A">
      <w:pPr>
        <w:pStyle w:val="InterlineGlossWithTrans"/>
        <w:tabs>
          <w:tab w:val="left" w:pos="533"/>
        </w:tabs>
      </w:pPr>
      <w:r>
        <w:tab/>
        <w:t>ni-madju</w:t>
      </w:r>
    </w:p>
    <w:p w14:paraId="285514E2" w14:textId="77777777" w:rsidR="00800AD8" w:rsidRDefault="00800AD8" w:rsidP="00B76180">
      <w:pPr>
        <w:pStyle w:val="InterlineTransNoFree"/>
        <w:tabs>
          <w:tab w:val="right" w:pos="8789"/>
        </w:tabs>
      </w:pPr>
      <w:r>
        <w:tab/>
        <w:t>of-</w:t>
      </w:r>
      <w:r w:rsidRPr="00D3077A">
        <w:rPr>
          <w:smallCaps/>
          <w:szCs w:val="22"/>
        </w:rPr>
        <w:t>3rd.pers</w:t>
      </w:r>
      <w:r w:rsidR="00D3077A">
        <w:rPr>
          <w:smallCaps/>
          <w:szCs w:val="22"/>
        </w:rPr>
        <w:tab/>
      </w:r>
      <w:r w:rsidR="00D3077A">
        <w:t>“Here I am,” said the ant-eater, and emerged from his home.</w:t>
      </w:r>
    </w:p>
    <w:p w14:paraId="630EF306" w14:textId="77777777" w:rsidR="00800AD8" w:rsidRDefault="00DE0E5A" w:rsidP="00D3077A">
      <w:pPr>
        <w:pStyle w:val="InterlineText"/>
        <w:tabs>
          <w:tab w:val="left" w:pos="533"/>
          <w:tab w:val="left" w:pos="1022"/>
          <w:tab w:val="left" w:pos="1511"/>
          <w:tab w:val="left" w:pos="2735"/>
          <w:tab w:val="left" w:pos="3509"/>
          <w:tab w:val="left" w:pos="3773"/>
          <w:tab w:val="left" w:pos="4997"/>
          <w:tab w:val="left" w:pos="5771"/>
          <w:tab w:val="left" w:pos="6035"/>
        </w:tabs>
      </w:pPr>
      <w:r w:rsidRPr="003A1D48">
        <w:rPr>
          <w:rStyle w:val="InterlineTextNumChar"/>
        </w:rPr>
        <w:t>043</w:t>
      </w:r>
      <w:r w:rsidR="00800AD8">
        <w:tab/>
        <w:t>qau</w:t>
      </w:r>
      <w:r w:rsidR="00800AD8">
        <w:tab/>
        <w:t>sa</w:t>
      </w:r>
      <w:r w:rsidR="00800AD8">
        <w:tab/>
        <w:t>“tisunay</w:t>
      </w:r>
      <w:r w:rsidR="00800AD8">
        <w:tab/>
        <w:t>anga</w:t>
      </w:r>
      <w:r w:rsidR="00800AD8">
        <w:tab/>
        <w:t>a</w:t>
      </w:r>
      <w:r w:rsidR="00800AD8">
        <w:tab/>
        <w:t>temalaw,”</w:t>
      </w:r>
      <w:r w:rsidR="00800AD8">
        <w:tab/>
        <w:t>ayain</w:t>
      </w:r>
      <w:r w:rsidR="00800AD8">
        <w:tab/>
        <w:t>a</w:t>
      </w:r>
      <w:r w:rsidR="00800AD8">
        <w:tab/>
        <w:t>gang.</w:t>
      </w:r>
    </w:p>
    <w:p w14:paraId="4F8E0D9D" w14:textId="77777777" w:rsidR="00800AD8" w:rsidRDefault="00800AD8" w:rsidP="00D3077A">
      <w:pPr>
        <w:pStyle w:val="InterlineGlossWithTrans"/>
        <w:tabs>
          <w:tab w:val="left" w:pos="533"/>
          <w:tab w:val="left" w:pos="1022"/>
          <w:tab w:val="left" w:pos="1511"/>
          <w:tab w:val="left" w:pos="2735"/>
          <w:tab w:val="left" w:pos="3509"/>
          <w:tab w:val="left" w:pos="3773"/>
          <w:tab w:val="left" w:pos="4997"/>
          <w:tab w:val="left" w:pos="5771"/>
          <w:tab w:val="left" w:pos="6035"/>
        </w:tabs>
      </w:pPr>
      <w:r>
        <w:tab/>
        <w:t>qau</w:t>
      </w:r>
      <w:r>
        <w:tab/>
        <w:t>sa</w:t>
      </w:r>
      <w:r>
        <w:tab/>
        <w:t>ti-sun-ay</w:t>
      </w:r>
      <w:r>
        <w:tab/>
        <w:t>anga</w:t>
      </w:r>
      <w:r>
        <w:tab/>
        <w:t>a</w:t>
      </w:r>
      <w:r>
        <w:tab/>
        <w:t>em=talaw</w:t>
      </w:r>
      <w:r>
        <w:tab/>
        <w:t>aya-en</w:t>
      </w:r>
      <w:r>
        <w:tab/>
        <w:t>a</w:t>
      </w:r>
      <w:r>
        <w:tab/>
        <w:t>gang</w:t>
      </w:r>
    </w:p>
    <w:p w14:paraId="17AD111C" w14:textId="77777777" w:rsidR="00800AD8" w:rsidRDefault="00800AD8" w:rsidP="00D3077A">
      <w:pPr>
        <w:pStyle w:val="InterlineTrans"/>
        <w:tabs>
          <w:tab w:val="left" w:pos="533"/>
          <w:tab w:val="left" w:pos="1022"/>
          <w:tab w:val="left" w:pos="1511"/>
          <w:tab w:val="left" w:pos="2735"/>
          <w:tab w:val="left" w:pos="3509"/>
          <w:tab w:val="left" w:pos="3773"/>
          <w:tab w:val="left" w:pos="4997"/>
          <w:tab w:val="left" w:pos="5771"/>
          <w:tab w:val="left" w:pos="6035"/>
        </w:tabs>
      </w:pPr>
      <w:r>
        <w:tab/>
        <w:t>so</w:t>
      </w:r>
      <w:r>
        <w:tab/>
        <w:t>and</w:t>
      </w:r>
      <w:r>
        <w:tab/>
      </w:r>
      <w:r>
        <w:rPr>
          <w:smallCaps/>
        </w:rPr>
        <w:t>f-</w:t>
      </w:r>
      <w:r>
        <w:t>you(</w:t>
      </w:r>
      <w:r>
        <w:rPr>
          <w:smallCaps/>
        </w:rPr>
        <w:t>s</w:t>
      </w:r>
      <w:r>
        <w:t>)-</w:t>
      </w:r>
      <w:r>
        <w:rPr>
          <w:smallCaps/>
        </w:rPr>
        <w:t>lf</w:t>
      </w:r>
      <w:r>
        <w:tab/>
        <w:t>indeed</w:t>
      </w:r>
      <w:r>
        <w:rPr>
          <w:smallCaps/>
        </w:rPr>
        <w:tab/>
        <w:t>c</w:t>
      </w:r>
      <w:r>
        <w:rPr>
          <w:smallCaps/>
        </w:rPr>
        <w:tab/>
        <w:t>af</w:t>
      </w:r>
      <w:r>
        <w:t>=ambush</w:t>
      </w:r>
      <w:r>
        <w:tab/>
        <w:t>say-</w:t>
      </w:r>
      <w:r>
        <w:rPr>
          <w:smallCaps/>
        </w:rPr>
        <w:t>pf</w:t>
      </w:r>
      <w:r>
        <w:rPr>
          <w:smallCaps/>
        </w:rPr>
        <w:tab/>
        <w:t>c</w:t>
      </w:r>
      <w:r>
        <w:rPr>
          <w:smallCaps/>
        </w:rPr>
        <w:tab/>
      </w:r>
      <w:r>
        <w:t>crab</w:t>
      </w:r>
    </w:p>
    <w:p w14:paraId="6576272D" w14:textId="77777777" w:rsidR="00800AD8" w:rsidRDefault="00800AD8">
      <w:pPr>
        <w:pStyle w:val="InterlineFree"/>
      </w:pPr>
      <w:r>
        <w:t>“Now it’s your turn to lie in wait,” the crab was told.</w:t>
      </w:r>
    </w:p>
    <w:p w14:paraId="00C9D88C" w14:textId="77777777" w:rsidR="00800AD8" w:rsidRDefault="00DE0E5A" w:rsidP="00D3077A">
      <w:pPr>
        <w:pStyle w:val="InterlineText"/>
        <w:tabs>
          <w:tab w:val="left" w:pos="533"/>
          <w:tab w:val="left" w:pos="1022"/>
          <w:tab w:val="left" w:pos="2036"/>
          <w:tab w:val="left" w:pos="2300"/>
          <w:tab w:val="left" w:pos="3044"/>
          <w:tab w:val="left" w:pos="3758"/>
          <w:tab w:val="left" w:pos="4562"/>
          <w:tab w:val="left" w:pos="5036"/>
          <w:tab w:val="left" w:pos="5525"/>
        </w:tabs>
      </w:pPr>
      <w:r w:rsidRPr="003A1D48">
        <w:rPr>
          <w:rStyle w:val="InterlineTextNumChar"/>
        </w:rPr>
        <w:lastRenderedPageBreak/>
        <w:t>044</w:t>
      </w:r>
      <w:r w:rsidR="00800AD8">
        <w:tab/>
        <w:t>qau</w:t>
      </w:r>
      <w:r w:rsidR="00800AD8">
        <w:tab/>
        <w:t>“muri</w:t>
      </w:r>
      <w:r w:rsidR="00800AD8">
        <w:tab/>
        <w:t>a</w:t>
      </w:r>
      <w:r w:rsidR="00800AD8">
        <w:tab/>
        <w:t>sema</w:t>
      </w:r>
      <w:r w:rsidR="00800AD8">
        <w:tab/>
        <w:t>inu</w:t>
      </w:r>
      <w:r w:rsidR="00800AD8">
        <w:tab/>
        <w:t>aken?”</w:t>
      </w:r>
      <w:r w:rsidR="00800AD8">
        <w:tab/>
        <w:t>aya</w:t>
      </w:r>
      <w:r w:rsidR="00800AD8">
        <w:tab/>
        <w:t>zua</w:t>
      </w:r>
      <w:r w:rsidR="00800AD8">
        <w:tab/>
        <w:t>gang.</w:t>
      </w:r>
    </w:p>
    <w:p w14:paraId="5A851540" w14:textId="77777777" w:rsidR="00800AD8" w:rsidRDefault="00800AD8" w:rsidP="00D3077A">
      <w:pPr>
        <w:pStyle w:val="InterlineGlossWithTrans"/>
        <w:tabs>
          <w:tab w:val="left" w:pos="533"/>
          <w:tab w:val="left" w:pos="1022"/>
          <w:tab w:val="left" w:pos="2036"/>
          <w:tab w:val="left" w:pos="2300"/>
          <w:tab w:val="left" w:pos="3044"/>
          <w:tab w:val="left" w:pos="3758"/>
          <w:tab w:val="left" w:pos="4562"/>
          <w:tab w:val="left" w:pos="5036"/>
          <w:tab w:val="left" w:pos="5525"/>
        </w:tabs>
      </w:pPr>
      <w:r>
        <w:tab/>
        <w:t>qau</w:t>
      </w:r>
      <w:r>
        <w:tab/>
        <w:t>ma-uri</w:t>
      </w:r>
      <w:r>
        <w:tab/>
        <w:t>a</w:t>
      </w:r>
      <w:r>
        <w:tab/>
        <w:t>em=sa</w:t>
      </w:r>
      <w:r>
        <w:tab/>
        <w:t>inu</w:t>
      </w:r>
      <w:r>
        <w:tab/>
        <w:t>aken</w:t>
      </w:r>
      <w:r>
        <w:tab/>
        <w:t>aya</w:t>
      </w:r>
      <w:r>
        <w:tab/>
        <w:t>zua</w:t>
      </w:r>
      <w:r>
        <w:tab/>
        <w:t>gang</w:t>
      </w:r>
    </w:p>
    <w:p w14:paraId="3E8D2067" w14:textId="77777777" w:rsidR="00800AD8" w:rsidRDefault="00800AD8" w:rsidP="00D3077A">
      <w:pPr>
        <w:pStyle w:val="InterlineTrans"/>
        <w:tabs>
          <w:tab w:val="left" w:pos="533"/>
          <w:tab w:val="left" w:pos="1022"/>
          <w:tab w:val="left" w:pos="2036"/>
          <w:tab w:val="left" w:pos="2300"/>
          <w:tab w:val="left" w:pos="3044"/>
          <w:tab w:val="left" w:pos="3758"/>
          <w:tab w:val="left" w:pos="4562"/>
          <w:tab w:val="left" w:pos="5036"/>
          <w:tab w:val="left" w:pos="5525"/>
        </w:tabs>
      </w:pPr>
      <w:r>
        <w:tab/>
        <w:t>so</w:t>
      </w:r>
      <w:r>
        <w:tab/>
      </w:r>
      <w:r>
        <w:rPr>
          <w:smallCaps/>
        </w:rPr>
        <w:t>stat</w:t>
      </w:r>
      <w:r>
        <w:t>-will</w:t>
      </w:r>
      <w:r>
        <w:rPr>
          <w:smallCaps/>
        </w:rPr>
        <w:tab/>
        <w:t>c</w:t>
      </w:r>
      <w:r>
        <w:rPr>
          <w:smallCaps/>
        </w:rPr>
        <w:tab/>
        <w:t>af</w:t>
      </w:r>
      <w:r>
        <w:t>=go</w:t>
      </w:r>
      <w:r>
        <w:tab/>
        <w:t>where</w:t>
      </w:r>
      <w:r>
        <w:tab/>
      </w:r>
      <w:r w:rsidR="000D5EFB" w:rsidRPr="000D5EFB">
        <w:rPr>
          <w:smallCaps/>
        </w:rPr>
        <w:t>f.I</w:t>
      </w:r>
      <w:r>
        <w:tab/>
        <w:t>say</w:t>
      </w:r>
      <w:r>
        <w:tab/>
        <w:t>that</w:t>
      </w:r>
      <w:r>
        <w:tab/>
        <w:t>crab</w:t>
      </w:r>
    </w:p>
    <w:p w14:paraId="4720E0CA" w14:textId="77777777" w:rsidR="00800AD8" w:rsidRDefault="00800AD8">
      <w:pPr>
        <w:pStyle w:val="InterlineFree"/>
      </w:pPr>
      <w:r>
        <w:t>“Where am I to go to?” said the crab.</w:t>
      </w:r>
    </w:p>
    <w:p w14:paraId="535C8943" w14:textId="77777777" w:rsidR="00800AD8" w:rsidRDefault="00DE0E5A" w:rsidP="00D3077A">
      <w:pPr>
        <w:pStyle w:val="InterlineText"/>
        <w:tabs>
          <w:tab w:val="left" w:pos="533"/>
          <w:tab w:val="left" w:pos="1637"/>
          <w:tab w:val="left" w:pos="2126"/>
          <w:tab w:val="left" w:pos="3065"/>
          <w:tab w:val="left" w:pos="4274"/>
          <w:tab w:val="left" w:pos="5318"/>
          <w:tab w:val="left" w:pos="7262"/>
          <w:tab w:val="left" w:pos="7526"/>
        </w:tabs>
      </w:pPr>
      <w:r w:rsidRPr="003A1D48">
        <w:rPr>
          <w:rStyle w:val="InterlineTextNumChar"/>
        </w:rPr>
        <w:t>045</w:t>
      </w:r>
      <w:r w:rsidR="00800AD8">
        <w:tab/>
        <w:t>tjumaîan</w:t>
      </w:r>
      <w:r w:rsidR="00800AD8">
        <w:tab/>
        <w:t>nua</w:t>
      </w:r>
      <w:r w:rsidR="00800AD8">
        <w:tab/>
        <w:t>qam:</w:t>
      </w:r>
      <w:r w:rsidR="00800AD8">
        <w:tab/>
        <w:t>“sazua-u</w:t>
      </w:r>
      <w:r w:rsidR="00800AD8">
        <w:tab/>
        <w:t>itjua</w:t>
      </w:r>
      <w:r w:rsidR="00800AD8">
        <w:tab/>
        <w:t>namaqurepung</w:t>
      </w:r>
      <w:r w:rsidR="00D3077A">
        <w:tab/>
        <w:t>a</w:t>
      </w:r>
      <w:r w:rsidR="00D3077A">
        <w:tab/>
        <w:t>îavia,”</w:t>
      </w:r>
    </w:p>
    <w:p w14:paraId="200AAE0D" w14:textId="77777777" w:rsidR="00800AD8" w:rsidRDefault="00800AD8" w:rsidP="00D3077A">
      <w:pPr>
        <w:pStyle w:val="InterlineGlossWithTrans"/>
        <w:tabs>
          <w:tab w:val="left" w:pos="533"/>
          <w:tab w:val="left" w:pos="1637"/>
          <w:tab w:val="left" w:pos="2126"/>
          <w:tab w:val="left" w:pos="3065"/>
          <w:tab w:val="left" w:pos="4274"/>
          <w:tab w:val="left" w:pos="5318"/>
          <w:tab w:val="left" w:pos="7262"/>
          <w:tab w:val="left" w:pos="7526"/>
        </w:tabs>
      </w:pPr>
      <w:r>
        <w:tab/>
        <w:t>tjumaî-an</w:t>
      </w:r>
      <w:r>
        <w:tab/>
        <w:t>nua</w:t>
      </w:r>
      <w:r>
        <w:tab/>
        <w:t>qam</w:t>
      </w:r>
      <w:r>
        <w:tab/>
        <w:t>sa-zua-u</w:t>
      </w:r>
      <w:r>
        <w:tab/>
        <w:t>i-tjua</w:t>
      </w:r>
      <w:r>
        <w:tab/>
        <w:t>na-ma-qurepung</w:t>
      </w:r>
      <w:r w:rsidR="00D3077A">
        <w:tab/>
        <w:t>a</w:t>
      </w:r>
      <w:r w:rsidR="00D3077A">
        <w:tab/>
        <w:t>îa-via</w:t>
      </w:r>
    </w:p>
    <w:p w14:paraId="54C3F2FA" w14:textId="77777777" w:rsidR="00800AD8" w:rsidRDefault="00800AD8" w:rsidP="00D3077A">
      <w:pPr>
        <w:pStyle w:val="InterlineTransNoFree"/>
        <w:tabs>
          <w:tab w:val="left" w:pos="1637"/>
          <w:tab w:val="left" w:pos="2126"/>
          <w:tab w:val="left" w:pos="3065"/>
          <w:tab w:val="left" w:pos="4274"/>
          <w:tab w:val="left" w:pos="5318"/>
          <w:tab w:val="left" w:pos="7262"/>
          <w:tab w:val="left" w:pos="7526"/>
        </w:tabs>
      </w:pPr>
      <w:r>
        <w:tab/>
        <w:t>discuss-</w:t>
      </w:r>
      <w:r>
        <w:rPr>
          <w:smallCaps/>
        </w:rPr>
        <w:t>lf</w:t>
      </w:r>
      <w:r>
        <w:tab/>
        <w:t>by</w:t>
      </w:r>
      <w:r>
        <w:tab/>
        <w:t>ant.eater</w:t>
      </w:r>
      <w:r>
        <w:tab/>
        <w:t>go-that-</w:t>
      </w:r>
      <w:r>
        <w:rPr>
          <w:smallCaps/>
        </w:rPr>
        <w:t>imp</w:t>
      </w:r>
      <w:r>
        <w:tab/>
      </w:r>
      <w:r>
        <w:rPr>
          <w:smallCaps/>
        </w:rPr>
        <w:t>loc</w:t>
      </w:r>
      <w:r>
        <w:t>-there</w:t>
      </w:r>
      <w:r>
        <w:tab/>
      </w:r>
      <w:r>
        <w:rPr>
          <w:smallCaps/>
        </w:rPr>
        <w:t>past</w:t>
      </w:r>
      <w:r>
        <w:t>-</w:t>
      </w:r>
      <w:r>
        <w:rPr>
          <w:smallCaps/>
        </w:rPr>
        <w:t>stat</w:t>
      </w:r>
      <w:r>
        <w:t>-disarray</w:t>
      </w:r>
      <w:r w:rsidR="00D3077A">
        <w:rPr>
          <w:smallCaps/>
        </w:rPr>
        <w:tab/>
        <w:t>c</w:t>
      </w:r>
      <w:r w:rsidR="00D3077A">
        <w:rPr>
          <w:smallCaps/>
        </w:rPr>
        <w:tab/>
      </w:r>
      <w:r w:rsidR="00D3077A">
        <w:t>class-grass</w:t>
      </w:r>
    </w:p>
    <w:p w14:paraId="7C4D3AE1" w14:textId="77777777" w:rsidR="00800AD8" w:rsidRDefault="00D21C3A" w:rsidP="00D3077A">
      <w:pPr>
        <w:pStyle w:val="InterlineText"/>
        <w:tabs>
          <w:tab w:val="left" w:pos="533"/>
        </w:tabs>
      </w:pPr>
      <w:r>
        <w:tab/>
      </w:r>
      <w:r w:rsidR="00800AD8">
        <w:t>ayain.</w:t>
      </w:r>
    </w:p>
    <w:p w14:paraId="39D8D6AE" w14:textId="77777777" w:rsidR="00800AD8" w:rsidRDefault="00800AD8" w:rsidP="00D3077A">
      <w:pPr>
        <w:pStyle w:val="InterlineGlossWithTrans"/>
        <w:tabs>
          <w:tab w:val="left" w:pos="533"/>
        </w:tabs>
      </w:pPr>
      <w:r>
        <w:tab/>
        <w:t>aya-en</w:t>
      </w:r>
    </w:p>
    <w:p w14:paraId="4EB09E50" w14:textId="77777777" w:rsidR="00800AD8" w:rsidRDefault="00800AD8" w:rsidP="00B76180">
      <w:pPr>
        <w:pStyle w:val="InterlineTransNoFree"/>
        <w:tabs>
          <w:tab w:val="right" w:pos="8789"/>
        </w:tabs>
      </w:pPr>
      <w:r>
        <w:tab/>
        <w:t>say-</w:t>
      </w:r>
      <w:r>
        <w:rPr>
          <w:smallCaps/>
        </w:rPr>
        <w:t>pf</w:t>
      </w:r>
      <w:r w:rsidR="00D3077A">
        <w:rPr>
          <w:smallCaps/>
        </w:rPr>
        <w:tab/>
      </w:r>
      <w:r w:rsidR="00D3077A">
        <w:t>The ant-eater told him: “Go in there in the tangled grass,” he said.</w:t>
      </w:r>
    </w:p>
    <w:p w14:paraId="68B63961" w14:textId="77777777" w:rsidR="00800AD8" w:rsidRDefault="00DE0E5A" w:rsidP="006715BC">
      <w:pPr>
        <w:pStyle w:val="InterlineText"/>
        <w:tabs>
          <w:tab w:val="left" w:pos="533"/>
          <w:tab w:val="left" w:pos="1022"/>
          <w:tab w:val="left" w:pos="1706"/>
          <w:tab w:val="left" w:pos="2315"/>
          <w:tab w:val="left" w:pos="2954"/>
          <w:tab w:val="left" w:pos="3218"/>
          <w:tab w:val="left" w:pos="5132"/>
          <w:tab w:val="left" w:pos="5636"/>
          <w:tab w:val="left" w:pos="7580"/>
        </w:tabs>
      </w:pPr>
      <w:r w:rsidRPr="003A1D48">
        <w:rPr>
          <w:rStyle w:val="InterlineTextNumChar"/>
        </w:rPr>
        <w:t>046</w:t>
      </w:r>
      <w:r w:rsidR="00800AD8">
        <w:tab/>
        <w:t>qau</w:t>
      </w:r>
      <w:r w:rsidR="00800AD8">
        <w:tab/>
        <w:t>azua</w:t>
      </w:r>
      <w:r w:rsidR="00800AD8">
        <w:tab/>
        <w:t>gang</w:t>
      </w:r>
      <w:r w:rsidR="00800AD8">
        <w:tab/>
        <w:t>vaik</w:t>
      </w:r>
      <w:r w:rsidR="00800AD8">
        <w:tab/>
        <w:t>a</w:t>
      </w:r>
      <w:r w:rsidR="00800AD8">
        <w:tab/>
        <w:t>kipataluvtuv</w:t>
      </w:r>
      <w:r w:rsidR="00800AD8">
        <w:tab/>
        <w:t>tua</w:t>
      </w:r>
      <w:r w:rsidR="006715BC">
        <w:tab/>
        <w:t>namaqurepung</w:t>
      </w:r>
      <w:r w:rsidR="006715BC">
        <w:tab/>
        <w:t>a</w:t>
      </w:r>
    </w:p>
    <w:p w14:paraId="31C421AB" w14:textId="77777777" w:rsidR="00800AD8" w:rsidRDefault="00800AD8" w:rsidP="006715BC">
      <w:pPr>
        <w:pStyle w:val="InterlineGlossWithTrans"/>
        <w:tabs>
          <w:tab w:val="left" w:pos="533"/>
          <w:tab w:val="left" w:pos="1022"/>
          <w:tab w:val="left" w:pos="1706"/>
          <w:tab w:val="left" w:pos="2315"/>
          <w:tab w:val="left" w:pos="2954"/>
          <w:tab w:val="left" w:pos="3218"/>
          <w:tab w:val="left" w:pos="5132"/>
          <w:tab w:val="left" w:pos="5636"/>
          <w:tab w:val="left" w:pos="7580"/>
        </w:tabs>
      </w:pPr>
      <w:r>
        <w:tab/>
        <w:t>qau</w:t>
      </w:r>
      <w:r>
        <w:tab/>
        <w:t>a-zua</w:t>
      </w:r>
      <w:r>
        <w:tab/>
        <w:t>gang</w:t>
      </w:r>
      <w:r>
        <w:tab/>
        <w:t>vaik</w:t>
      </w:r>
      <w:r>
        <w:tab/>
        <w:t>a</w:t>
      </w:r>
      <w:r>
        <w:tab/>
        <w:t>ki-pa-al=tuvtuv</w:t>
      </w:r>
      <w:r>
        <w:tab/>
        <w:t>tua</w:t>
      </w:r>
      <w:r w:rsidR="006715BC">
        <w:tab/>
        <w:t>na-ma-qurepung</w:t>
      </w:r>
      <w:r w:rsidR="006715BC">
        <w:tab/>
        <w:t>a</w:t>
      </w:r>
    </w:p>
    <w:p w14:paraId="4C4C7862" w14:textId="77777777" w:rsidR="00800AD8" w:rsidRDefault="00800AD8" w:rsidP="006715BC">
      <w:pPr>
        <w:pStyle w:val="InterlineTransNoFree"/>
        <w:tabs>
          <w:tab w:val="left" w:pos="1022"/>
          <w:tab w:val="left" w:pos="1706"/>
          <w:tab w:val="left" w:pos="2315"/>
          <w:tab w:val="left" w:pos="2954"/>
          <w:tab w:val="left" w:pos="3218"/>
          <w:tab w:val="left" w:pos="5132"/>
          <w:tab w:val="left" w:pos="5636"/>
          <w:tab w:val="left" w:pos="7580"/>
        </w:tabs>
      </w:pPr>
      <w:r>
        <w:tab/>
        <w:t>so</w:t>
      </w:r>
      <w:r>
        <w:tab/>
      </w:r>
      <w:r>
        <w:rPr>
          <w:smallCaps/>
        </w:rPr>
        <w:t>c-</w:t>
      </w:r>
      <w:r>
        <w:t>that</w:t>
      </w:r>
      <w:r>
        <w:tab/>
        <w:t>crab</w:t>
      </w:r>
      <w:r>
        <w:tab/>
        <w:t>leave</w:t>
      </w:r>
      <w:r>
        <w:rPr>
          <w:smallCaps/>
        </w:rPr>
        <w:tab/>
        <w:t>c</w:t>
      </w:r>
      <w:r>
        <w:rPr>
          <w:smallCaps/>
        </w:rPr>
        <w:tab/>
      </w:r>
      <w:r>
        <w:t>do-cause-</w:t>
      </w:r>
      <w:r>
        <w:rPr>
          <w:smallCaps/>
        </w:rPr>
        <w:t>qal</w:t>
      </w:r>
      <w:r>
        <w:t>=curl</w:t>
      </w:r>
      <w:r>
        <w:tab/>
      </w:r>
      <w:r>
        <w:rPr>
          <w:smallCaps/>
        </w:rPr>
        <w:t>obl</w:t>
      </w:r>
      <w:r w:rsidR="006715BC">
        <w:tab/>
      </w:r>
      <w:r w:rsidR="006715BC">
        <w:rPr>
          <w:smallCaps/>
        </w:rPr>
        <w:t>past</w:t>
      </w:r>
      <w:r w:rsidR="006715BC">
        <w:t>-</w:t>
      </w:r>
      <w:r w:rsidR="006715BC">
        <w:rPr>
          <w:smallCaps/>
        </w:rPr>
        <w:t>stat</w:t>
      </w:r>
      <w:r w:rsidR="006715BC">
        <w:t>-disarray</w:t>
      </w:r>
      <w:r w:rsidR="006715BC">
        <w:rPr>
          <w:smallCaps/>
        </w:rPr>
        <w:tab/>
        <w:t>c</w:t>
      </w:r>
    </w:p>
    <w:p w14:paraId="2CB32A95" w14:textId="77777777" w:rsidR="00800AD8" w:rsidRDefault="00800AD8" w:rsidP="006715BC">
      <w:pPr>
        <w:pStyle w:val="InterlineText"/>
        <w:tabs>
          <w:tab w:val="left" w:pos="533"/>
        </w:tabs>
      </w:pPr>
      <w:r>
        <w:tab/>
        <w:t>îaviaviain.</w:t>
      </w:r>
    </w:p>
    <w:p w14:paraId="70756DF1" w14:textId="77777777" w:rsidR="00800AD8" w:rsidRDefault="00800AD8" w:rsidP="006715BC">
      <w:pPr>
        <w:pStyle w:val="InterlineGlossWithTrans"/>
        <w:tabs>
          <w:tab w:val="left" w:pos="533"/>
        </w:tabs>
      </w:pPr>
      <w:r>
        <w:tab/>
        <w:t>îa-via-via-in</w:t>
      </w:r>
    </w:p>
    <w:p w14:paraId="6407B241" w14:textId="77777777" w:rsidR="00800AD8" w:rsidRDefault="00800AD8" w:rsidP="006715BC">
      <w:pPr>
        <w:pStyle w:val="InterlineTrans"/>
        <w:tabs>
          <w:tab w:val="left" w:pos="533"/>
        </w:tabs>
      </w:pPr>
      <w:r>
        <w:rPr>
          <w:smallCaps/>
        </w:rPr>
        <w:tab/>
      </w:r>
      <w:r>
        <w:t>class-</w:t>
      </w:r>
      <w:r>
        <w:rPr>
          <w:smallCaps/>
        </w:rPr>
        <w:t>red</w:t>
      </w:r>
      <w:r>
        <w:t>-grass-</w:t>
      </w:r>
      <w:r>
        <w:rPr>
          <w:smallCaps/>
        </w:rPr>
        <w:t>nom</w:t>
      </w:r>
    </w:p>
    <w:p w14:paraId="164E639F" w14:textId="77777777" w:rsidR="00800AD8" w:rsidRDefault="00800AD8">
      <w:pPr>
        <w:pStyle w:val="InterlineFree"/>
      </w:pPr>
      <w:r>
        <w:t>So the crab went and curled up small in the place with tangled grass.</w:t>
      </w:r>
    </w:p>
    <w:p w14:paraId="585095D7" w14:textId="77777777" w:rsidR="00800AD8" w:rsidRDefault="00DE0E5A" w:rsidP="006715BC">
      <w:pPr>
        <w:pStyle w:val="InterlineText"/>
        <w:tabs>
          <w:tab w:val="left" w:pos="533"/>
          <w:tab w:val="left" w:pos="1022"/>
          <w:tab w:val="left" w:pos="1556"/>
          <w:tab w:val="left" w:pos="2330"/>
          <w:tab w:val="left" w:pos="3104"/>
          <w:tab w:val="left" w:pos="3593"/>
        </w:tabs>
      </w:pPr>
      <w:r w:rsidRPr="003A1D48">
        <w:rPr>
          <w:rStyle w:val="InterlineTextNumChar"/>
        </w:rPr>
        <w:t>047</w:t>
      </w:r>
      <w:r w:rsidR="00800AD8">
        <w:tab/>
        <w:t>qau</w:t>
      </w:r>
      <w:r w:rsidR="00800AD8">
        <w:tab/>
        <w:t>“pai</w:t>
      </w:r>
      <w:r w:rsidR="00800AD8">
        <w:tab/>
        <w:t>anga,”</w:t>
      </w:r>
      <w:r w:rsidR="00800AD8">
        <w:tab/>
        <w:t>ayain</w:t>
      </w:r>
      <w:r w:rsidR="00800AD8">
        <w:tab/>
        <w:t>nua</w:t>
      </w:r>
      <w:r w:rsidR="00800AD8">
        <w:tab/>
        <w:t>qam.</w:t>
      </w:r>
    </w:p>
    <w:p w14:paraId="26913319" w14:textId="77777777" w:rsidR="00800AD8" w:rsidRDefault="00800AD8" w:rsidP="006715BC">
      <w:pPr>
        <w:pStyle w:val="InterlineGlossWithTrans"/>
        <w:tabs>
          <w:tab w:val="left" w:pos="533"/>
          <w:tab w:val="left" w:pos="1022"/>
          <w:tab w:val="left" w:pos="1556"/>
          <w:tab w:val="left" w:pos="2330"/>
          <w:tab w:val="left" w:pos="3104"/>
          <w:tab w:val="left" w:pos="3593"/>
        </w:tabs>
      </w:pPr>
      <w:r>
        <w:tab/>
        <w:t>qau</w:t>
      </w:r>
      <w:r>
        <w:tab/>
        <w:t>pai</w:t>
      </w:r>
      <w:r>
        <w:tab/>
        <w:t>anga</w:t>
      </w:r>
      <w:r>
        <w:tab/>
        <w:t>aya-en</w:t>
      </w:r>
      <w:r>
        <w:tab/>
        <w:t>nua</w:t>
      </w:r>
      <w:r>
        <w:tab/>
        <w:t>qam</w:t>
      </w:r>
    </w:p>
    <w:p w14:paraId="2B61FF54" w14:textId="77777777" w:rsidR="00800AD8" w:rsidRDefault="00800AD8" w:rsidP="00B76180">
      <w:pPr>
        <w:pStyle w:val="InterlineTransNoFree"/>
        <w:tabs>
          <w:tab w:val="left" w:pos="1022"/>
          <w:tab w:val="left" w:pos="1556"/>
          <w:tab w:val="left" w:pos="2330"/>
          <w:tab w:val="left" w:pos="3104"/>
          <w:tab w:val="left" w:pos="3593"/>
          <w:tab w:val="right" w:pos="8789"/>
        </w:tabs>
      </w:pPr>
      <w:r>
        <w:tab/>
        <w:t>so</w:t>
      </w:r>
      <w:r>
        <w:tab/>
        <w:t>well</w:t>
      </w:r>
      <w:r>
        <w:tab/>
        <w:t>indeed</w:t>
      </w:r>
      <w:r>
        <w:tab/>
        <w:t>say-</w:t>
      </w:r>
      <w:r>
        <w:rPr>
          <w:smallCaps/>
        </w:rPr>
        <w:t>pf</w:t>
      </w:r>
      <w:r>
        <w:tab/>
        <w:t>by</w:t>
      </w:r>
      <w:r>
        <w:tab/>
        <w:t>ant.eater</w:t>
      </w:r>
      <w:r w:rsidR="006715BC">
        <w:tab/>
        <w:t>“All right then,” said the ant-eater.</w:t>
      </w:r>
    </w:p>
    <w:p w14:paraId="698D0AA9" w14:textId="77777777" w:rsidR="00800AD8" w:rsidRDefault="00DE0E5A" w:rsidP="006715BC">
      <w:pPr>
        <w:pStyle w:val="InterlineText"/>
        <w:tabs>
          <w:tab w:val="left" w:pos="533"/>
          <w:tab w:val="left" w:pos="1067"/>
          <w:tab w:val="left" w:pos="1841"/>
          <w:tab w:val="left" w:pos="2315"/>
          <w:tab w:val="left" w:pos="2579"/>
        </w:tabs>
      </w:pPr>
      <w:r w:rsidRPr="003A1D48">
        <w:rPr>
          <w:rStyle w:val="InterlineTextNumChar"/>
        </w:rPr>
        <w:t>048</w:t>
      </w:r>
      <w:r w:rsidR="00800AD8">
        <w:tab/>
        <w:t>“pai</w:t>
      </w:r>
      <w:r w:rsidR="00800AD8">
        <w:tab/>
        <w:t>anga,”</w:t>
      </w:r>
      <w:r w:rsidR="00800AD8">
        <w:tab/>
        <w:t>aya</w:t>
      </w:r>
      <w:r w:rsidR="00800AD8">
        <w:tab/>
        <w:t>a</w:t>
      </w:r>
      <w:r w:rsidR="00800AD8">
        <w:tab/>
        <w:t>gang.</w:t>
      </w:r>
    </w:p>
    <w:p w14:paraId="62DEEABB" w14:textId="77777777" w:rsidR="00800AD8" w:rsidRDefault="00800AD8" w:rsidP="006715BC">
      <w:pPr>
        <w:pStyle w:val="InterlineGlossWithTrans"/>
        <w:tabs>
          <w:tab w:val="left" w:pos="533"/>
          <w:tab w:val="left" w:pos="1067"/>
          <w:tab w:val="left" w:pos="1841"/>
          <w:tab w:val="left" w:pos="2315"/>
          <w:tab w:val="left" w:pos="2579"/>
        </w:tabs>
      </w:pPr>
      <w:r>
        <w:tab/>
        <w:t>pai</w:t>
      </w:r>
      <w:r>
        <w:tab/>
        <w:t>anga</w:t>
      </w:r>
      <w:r>
        <w:tab/>
        <w:t>aya</w:t>
      </w:r>
      <w:r>
        <w:tab/>
        <w:t>a</w:t>
      </w:r>
      <w:r>
        <w:tab/>
        <w:t>gang</w:t>
      </w:r>
    </w:p>
    <w:p w14:paraId="1CDFF302" w14:textId="77777777" w:rsidR="00800AD8" w:rsidRDefault="00800AD8" w:rsidP="00B76180">
      <w:pPr>
        <w:pStyle w:val="InterlineTransNoFree"/>
        <w:tabs>
          <w:tab w:val="left" w:pos="1067"/>
          <w:tab w:val="left" w:pos="1841"/>
          <w:tab w:val="left" w:pos="2315"/>
          <w:tab w:val="left" w:pos="2579"/>
          <w:tab w:val="right" w:pos="8789"/>
        </w:tabs>
      </w:pPr>
      <w:r>
        <w:tab/>
        <w:t>well</w:t>
      </w:r>
      <w:r>
        <w:tab/>
        <w:t>indeed</w:t>
      </w:r>
      <w:r>
        <w:tab/>
        <w:t>say</w:t>
      </w:r>
      <w:r>
        <w:rPr>
          <w:smallCaps/>
        </w:rPr>
        <w:tab/>
        <w:t>c</w:t>
      </w:r>
      <w:r>
        <w:rPr>
          <w:smallCaps/>
        </w:rPr>
        <w:tab/>
      </w:r>
      <w:r>
        <w:t>crab</w:t>
      </w:r>
      <w:r w:rsidR="006715BC">
        <w:tab/>
        <w:t>“All right,” said the crab.</w:t>
      </w:r>
    </w:p>
    <w:p w14:paraId="567A5CDB" w14:textId="77777777" w:rsidR="00800AD8" w:rsidRDefault="00DE0E5A" w:rsidP="006715BC">
      <w:pPr>
        <w:pStyle w:val="InterlineText"/>
        <w:tabs>
          <w:tab w:val="left" w:pos="533"/>
          <w:tab w:val="left" w:pos="1022"/>
          <w:tab w:val="left" w:pos="1961"/>
          <w:tab w:val="left" w:pos="2450"/>
        </w:tabs>
      </w:pPr>
      <w:r w:rsidRPr="003A1D48">
        <w:rPr>
          <w:rStyle w:val="InterlineTextNumChar"/>
        </w:rPr>
        <w:t>049</w:t>
      </w:r>
      <w:r w:rsidR="00800AD8">
        <w:tab/>
        <w:t>qau</w:t>
      </w:r>
      <w:r w:rsidR="00800AD8">
        <w:tab/>
        <w:t>îamain</w:t>
      </w:r>
      <w:r w:rsidR="00800AD8">
        <w:tab/>
        <w:t>nua</w:t>
      </w:r>
      <w:r w:rsidR="00800AD8">
        <w:tab/>
        <w:t>qam.</w:t>
      </w:r>
    </w:p>
    <w:p w14:paraId="2F492230" w14:textId="77777777" w:rsidR="00800AD8" w:rsidRDefault="00800AD8" w:rsidP="006715BC">
      <w:pPr>
        <w:pStyle w:val="InterlineGlossWithTrans"/>
        <w:tabs>
          <w:tab w:val="left" w:pos="533"/>
          <w:tab w:val="left" w:pos="1022"/>
          <w:tab w:val="left" w:pos="1961"/>
          <w:tab w:val="left" w:pos="2450"/>
        </w:tabs>
      </w:pPr>
      <w:r>
        <w:tab/>
        <w:t>qau</w:t>
      </w:r>
      <w:r>
        <w:tab/>
        <w:t>îama-en</w:t>
      </w:r>
      <w:r>
        <w:tab/>
        <w:t>nua</w:t>
      </w:r>
      <w:r>
        <w:tab/>
        <w:t>qam</w:t>
      </w:r>
    </w:p>
    <w:p w14:paraId="23B1631B" w14:textId="77777777" w:rsidR="00800AD8" w:rsidRDefault="00800AD8" w:rsidP="00B76180">
      <w:pPr>
        <w:pStyle w:val="InterlineTransNoFree"/>
        <w:tabs>
          <w:tab w:val="left" w:pos="1022"/>
          <w:tab w:val="left" w:pos="1961"/>
          <w:tab w:val="left" w:pos="2450"/>
          <w:tab w:val="right" w:pos="8789"/>
        </w:tabs>
      </w:pPr>
      <w:r>
        <w:tab/>
        <w:t>so</w:t>
      </w:r>
      <w:r>
        <w:tab/>
        <w:t>burn-</w:t>
      </w:r>
      <w:r>
        <w:rPr>
          <w:smallCaps/>
        </w:rPr>
        <w:t>pf</w:t>
      </w:r>
      <w:r>
        <w:tab/>
        <w:t>by</w:t>
      </w:r>
      <w:r>
        <w:tab/>
        <w:t>ant.eater</w:t>
      </w:r>
      <w:r w:rsidR="006715BC">
        <w:tab/>
        <w:t>The ant-eater set fire (to the grass).</w:t>
      </w:r>
    </w:p>
    <w:p w14:paraId="6733CA37" w14:textId="77777777" w:rsidR="00800AD8" w:rsidRDefault="00DE0E5A" w:rsidP="006715BC">
      <w:pPr>
        <w:pStyle w:val="InterlineText"/>
        <w:tabs>
          <w:tab w:val="left" w:pos="533"/>
          <w:tab w:val="left" w:pos="1247"/>
          <w:tab w:val="left" w:pos="2021"/>
          <w:tab w:val="left" w:pos="2945"/>
          <w:tab w:val="left" w:pos="3719"/>
          <w:tab w:val="left" w:pos="4208"/>
        </w:tabs>
      </w:pPr>
      <w:r w:rsidRPr="003A1D48">
        <w:rPr>
          <w:rStyle w:val="InterlineTextNumChar"/>
        </w:rPr>
        <w:t>050</w:t>
      </w:r>
      <w:r w:rsidR="00800AD8">
        <w:tab/>
        <w:t>“inu</w:t>
      </w:r>
      <w:r w:rsidR="00800AD8">
        <w:tab/>
        <w:t>anga</w:t>
      </w:r>
      <w:r w:rsidR="00800AD8">
        <w:tab/>
        <w:t>sun?”</w:t>
      </w:r>
      <w:r w:rsidR="00800AD8">
        <w:tab/>
        <w:t>ayain</w:t>
      </w:r>
      <w:r w:rsidR="00800AD8">
        <w:tab/>
        <w:t>nua</w:t>
      </w:r>
      <w:r w:rsidR="00800AD8">
        <w:tab/>
        <w:t>qam.</w:t>
      </w:r>
    </w:p>
    <w:p w14:paraId="48E17DCA" w14:textId="77777777" w:rsidR="00800AD8" w:rsidRDefault="00800AD8" w:rsidP="006715BC">
      <w:pPr>
        <w:pStyle w:val="InterlineGlossWithTrans"/>
        <w:tabs>
          <w:tab w:val="left" w:pos="533"/>
          <w:tab w:val="left" w:pos="1247"/>
          <w:tab w:val="left" w:pos="2021"/>
          <w:tab w:val="left" w:pos="2945"/>
          <w:tab w:val="left" w:pos="3719"/>
          <w:tab w:val="left" w:pos="4208"/>
        </w:tabs>
      </w:pPr>
      <w:r>
        <w:tab/>
        <w:t>inu</w:t>
      </w:r>
      <w:r>
        <w:tab/>
        <w:t>anga</w:t>
      </w:r>
      <w:r>
        <w:tab/>
        <w:t>sun</w:t>
      </w:r>
      <w:r>
        <w:tab/>
        <w:t>aya-en</w:t>
      </w:r>
      <w:r>
        <w:tab/>
        <w:t>nua</w:t>
      </w:r>
      <w:r>
        <w:tab/>
        <w:t>qam</w:t>
      </w:r>
    </w:p>
    <w:p w14:paraId="0DA3981C" w14:textId="77777777" w:rsidR="00800AD8" w:rsidRDefault="00800AD8" w:rsidP="00B76180">
      <w:pPr>
        <w:pStyle w:val="InterlineTransNoFree"/>
        <w:tabs>
          <w:tab w:val="left" w:pos="1247"/>
          <w:tab w:val="left" w:pos="2021"/>
          <w:tab w:val="left" w:pos="2945"/>
          <w:tab w:val="left" w:pos="3719"/>
          <w:tab w:val="left" w:pos="4208"/>
          <w:tab w:val="right" w:pos="8789"/>
        </w:tabs>
      </w:pPr>
      <w:r>
        <w:tab/>
        <w:t>where</w:t>
      </w:r>
      <w:r>
        <w:tab/>
        <w:t>indeed</w:t>
      </w:r>
      <w:r>
        <w:tab/>
      </w:r>
      <w:r>
        <w:rPr>
          <w:smallCaps/>
        </w:rPr>
        <w:t>f.</w:t>
      </w:r>
      <w:r>
        <w:t>you(</w:t>
      </w:r>
      <w:r>
        <w:rPr>
          <w:smallCaps/>
        </w:rPr>
        <w:t>s</w:t>
      </w:r>
      <w:r>
        <w:t>)</w:t>
      </w:r>
      <w:r>
        <w:tab/>
        <w:t>say-</w:t>
      </w:r>
      <w:r>
        <w:rPr>
          <w:smallCaps/>
        </w:rPr>
        <w:t>pf</w:t>
      </w:r>
      <w:r>
        <w:tab/>
        <w:t>by</w:t>
      </w:r>
      <w:r>
        <w:tab/>
        <w:t>ant.eater</w:t>
      </w:r>
      <w:r w:rsidR="006715BC">
        <w:tab/>
        <w:t>“Where are you?” said the ant-eater.</w:t>
      </w:r>
    </w:p>
    <w:p w14:paraId="580F28F6" w14:textId="77777777" w:rsidR="00800AD8" w:rsidRDefault="00DE0E5A" w:rsidP="006715BC">
      <w:pPr>
        <w:pStyle w:val="InterlineText"/>
        <w:tabs>
          <w:tab w:val="left" w:pos="533"/>
          <w:tab w:val="left" w:pos="1517"/>
          <w:tab w:val="left" w:pos="2171"/>
          <w:tab w:val="left" w:pos="2645"/>
          <w:tab w:val="left" w:pos="2909"/>
        </w:tabs>
      </w:pPr>
      <w:r w:rsidRPr="003A1D48">
        <w:rPr>
          <w:rStyle w:val="InterlineTextNumChar"/>
        </w:rPr>
        <w:t>051</w:t>
      </w:r>
      <w:r w:rsidR="00800AD8">
        <w:tab/>
        <w:t>“imaza</w:t>
      </w:r>
      <w:r w:rsidR="00800AD8">
        <w:tab/>
        <w:t>ken,”</w:t>
      </w:r>
      <w:r w:rsidR="00800AD8">
        <w:tab/>
        <w:t>aya</w:t>
      </w:r>
      <w:r w:rsidR="00800AD8">
        <w:tab/>
        <w:t>a</w:t>
      </w:r>
      <w:r w:rsidR="00800AD8">
        <w:tab/>
        <w:t>gang.</w:t>
      </w:r>
    </w:p>
    <w:p w14:paraId="58A34772" w14:textId="77777777" w:rsidR="00800AD8" w:rsidRDefault="00800AD8" w:rsidP="006715BC">
      <w:pPr>
        <w:pStyle w:val="InterlineGlossWithTrans"/>
        <w:tabs>
          <w:tab w:val="left" w:pos="533"/>
          <w:tab w:val="left" w:pos="1517"/>
          <w:tab w:val="left" w:pos="2171"/>
          <w:tab w:val="left" w:pos="2645"/>
          <w:tab w:val="left" w:pos="2909"/>
        </w:tabs>
      </w:pPr>
      <w:r>
        <w:tab/>
        <w:t>i-maza</w:t>
      </w:r>
      <w:r>
        <w:tab/>
        <w:t>aken</w:t>
      </w:r>
      <w:r>
        <w:tab/>
        <w:t>aya</w:t>
      </w:r>
      <w:r>
        <w:tab/>
        <w:t>a</w:t>
      </w:r>
      <w:r>
        <w:tab/>
        <w:t>gang</w:t>
      </w:r>
    </w:p>
    <w:p w14:paraId="0AF8D7B4" w14:textId="77777777" w:rsidR="00800AD8" w:rsidRDefault="00800AD8" w:rsidP="00B76180">
      <w:pPr>
        <w:pStyle w:val="InterlineTransNoFree"/>
        <w:tabs>
          <w:tab w:val="left" w:pos="1517"/>
          <w:tab w:val="left" w:pos="2171"/>
          <w:tab w:val="left" w:pos="2645"/>
          <w:tab w:val="left" w:pos="2909"/>
          <w:tab w:val="right" w:pos="8789"/>
        </w:tabs>
      </w:pPr>
      <w:r>
        <w:tab/>
      </w:r>
      <w:r>
        <w:rPr>
          <w:smallCaps/>
        </w:rPr>
        <w:t>loc</w:t>
      </w:r>
      <w:r>
        <w:t>-here</w:t>
      </w:r>
      <w:r>
        <w:tab/>
      </w:r>
      <w:r w:rsidR="000D5EFB" w:rsidRPr="000D5EFB">
        <w:rPr>
          <w:smallCaps/>
        </w:rPr>
        <w:t>f.I</w:t>
      </w:r>
      <w:r>
        <w:tab/>
        <w:t>say</w:t>
      </w:r>
      <w:r>
        <w:rPr>
          <w:smallCaps/>
        </w:rPr>
        <w:tab/>
        <w:t>c</w:t>
      </w:r>
      <w:r>
        <w:rPr>
          <w:smallCaps/>
        </w:rPr>
        <w:tab/>
      </w:r>
      <w:r>
        <w:t>crab</w:t>
      </w:r>
      <w:r w:rsidR="006715BC">
        <w:tab/>
        <w:t>“Here I am,” said the crab.</w:t>
      </w:r>
    </w:p>
    <w:p w14:paraId="0777CE77" w14:textId="77777777" w:rsidR="00800AD8" w:rsidRDefault="00DE0E5A" w:rsidP="006715BC">
      <w:pPr>
        <w:pStyle w:val="InterlineText"/>
        <w:tabs>
          <w:tab w:val="left" w:pos="533"/>
          <w:tab w:val="left" w:pos="1022"/>
          <w:tab w:val="left" w:pos="2231"/>
          <w:tab w:val="left" w:pos="2495"/>
        </w:tabs>
      </w:pPr>
      <w:r w:rsidRPr="003A1D48">
        <w:rPr>
          <w:rStyle w:val="InterlineTextNumChar"/>
        </w:rPr>
        <w:t>052</w:t>
      </w:r>
      <w:r w:rsidR="00800AD8">
        <w:tab/>
        <w:t>qau</w:t>
      </w:r>
      <w:r w:rsidR="00800AD8">
        <w:tab/>
        <w:t>tsemalivat</w:t>
      </w:r>
      <w:r w:rsidR="00800AD8">
        <w:tab/>
        <w:t>a</w:t>
      </w:r>
      <w:r w:rsidR="00800AD8">
        <w:tab/>
        <w:t>sapui.</w:t>
      </w:r>
    </w:p>
    <w:p w14:paraId="1A3855F1" w14:textId="77777777" w:rsidR="00800AD8" w:rsidRDefault="00800AD8" w:rsidP="006715BC">
      <w:pPr>
        <w:pStyle w:val="InterlineGlossWithTrans"/>
        <w:tabs>
          <w:tab w:val="left" w:pos="533"/>
          <w:tab w:val="left" w:pos="1022"/>
          <w:tab w:val="left" w:pos="2231"/>
          <w:tab w:val="left" w:pos="2495"/>
        </w:tabs>
      </w:pPr>
      <w:r>
        <w:tab/>
        <w:t>qau</w:t>
      </w:r>
      <w:r>
        <w:tab/>
        <w:t>em=tsalivat</w:t>
      </w:r>
      <w:r>
        <w:tab/>
        <w:t>a</w:t>
      </w:r>
      <w:r>
        <w:tab/>
        <w:t>sapu</w:t>
      </w:r>
      <w:r w:rsidR="005756D6">
        <w:t>y</w:t>
      </w:r>
    </w:p>
    <w:p w14:paraId="7E45C68E" w14:textId="77777777" w:rsidR="00800AD8" w:rsidRDefault="00800AD8" w:rsidP="00B76180">
      <w:pPr>
        <w:pStyle w:val="InterlineTransNoFree"/>
        <w:tabs>
          <w:tab w:val="left" w:pos="1022"/>
          <w:tab w:val="left" w:pos="2231"/>
          <w:tab w:val="left" w:pos="2495"/>
          <w:tab w:val="right" w:pos="8789"/>
        </w:tabs>
      </w:pPr>
      <w:r>
        <w:tab/>
        <w:t>so</w:t>
      </w:r>
      <w:r>
        <w:tab/>
      </w:r>
      <w:r>
        <w:rPr>
          <w:smallCaps/>
        </w:rPr>
        <w:t>af</w:t>
      </w:r>
      <w:r>
        <w:t>=pass</w:t>
      </w:r>
      <w:r>
        <w:rPr>
          <w:smallCaps/>
        </w:rPr>
        <w:tab/>
        <w:t>c</w:t>
      </w:r>
      <w:r>
        <w:rPr>
          <w:smallCaps/>
        </w:rPr>
        <w:tab/>
      </w:r>
      <w:r>
        <w:t>fire</w:t>
      </w:r>
      <w:r w:rsidR="006715BC">
        <w:tab/>
        <w:t>The fire passed.</w:t>
      </w:r>
    </w:p>
    <w:p w14:paraId="55DF24C7" w14:textId="77777777" w:rsidR="00800AD8" w:rsidRDefault="00DE0E5A" w:rsidP="006715BC">
      <w:pPr>
        <w:pStyle w:val="InterlineText"/>
        <w:tabs>
          <w:tab w:val="left" w:pos="533"/>
          <w:tab w:val="left" w:pos="1247"/>
          <w:tab w:val="left" w:pos="2021"/>
          <w:tab w:val="left" w:pos="2945"/>
          <w:tab w:val="left" w:pos="3719"/>
          <w:tab w:val="left" w:pos="4208"/>
        </w:tabs>
      </w:pPr>
      <w:r w:rsidRPr="003A1D48">
        <w:rPr>
          <w:rStyle w:val="InterlineTextNumChar"/>
        </w:rPr>
        <w:t>053</w:t>
      </w:r>
      <w:r w:rsidR="00800AD8">
        <w:tab/>
        <w:t>“inu</w:t>
      </w:r>
      <w:r w:rsidR="00800AD8">
        <w:tab/>
        <w:t>anga</w:t>
      </w:r>
      <w:r w:rsidR="00800AD8">
        <w:tab/>
        <w:t>sun?”</w:t>
      </w:r>
      <w:r w:rsidR="00800AD8">
        <w:tab/>
        <w:t>ayain</w:t>
      </w:r>
      <w:r w:rsidR="00800AD8">
        <w:tab/>
        <w:t>nua</w:t>
      </w:r>
      <w:r w:rsidR="00800AD8">
        <w:tab/>
        <w:t>qam.</w:t>
      </w:r>
    </w:p>
    <w:p w14:paraId="6C92D569" w14:textId="77777777" w:rsidR="00800AD8" w:rsidRDefault="00800AD8" w:rsidP="006715BC">
      <w:pPr>
        <w:pStyle w:val="InterlineGlossWithTrans"/>
        <w:tabs>
          <w:tab w:val="left" w:pos="533"/>
          <w:tab w:val="left" w:pos="1247"/>
          <w:tab w:val="left" w:pos="2021"/>
          <w:tab w:val="left" w:pos="2945"/>
          <w:tab w:val="left" w:pos="3719"/>
          <w:tab w:val="left" w:pos="4208"/>
        </w:tabs>
      </w:pPr>
      <w:r>
        <w:tab/>
        <w:t>inu</w:t>
      </w:r>
      <w:r>
        <w:tab/>
        <w:t>anga</w:t>
      </w:r>
      <w:r>
        <w:tab/>
        <w:t>sun</w:t>
      </w:r>
      <w:r>
        <w:tab/>
        <w:t>aya-en</w:t>
      </w:r>
      <w:r>
        <w:tab/>
        <w:t>nua</w:t>
      </w:r>
      <w:r>
        <w:tab/>
        <w:t>qam</w:t>
      </w:r>
    </w:p>
    <w:p w14:paraId="5812054B" w14:textId="77777777" w:rsidR="00800AD8" w:rsidRDefault="00800AD8" w:rsidP="00B76180">
      <w:pPr>
        <w:pStyle w:val="InterlineTransNoFree"/>
        <w:tabs>
          <w:tab w:val="left" w:pos="1247"/>
          <w:tab w:val="left" w:pos="2021"/>
          <w:tab w:val="left" w:pos="2945"/>
          <w:tab w:val="left" w:pos="3719"/>
          <w:tab w:val="left" w:pos="4208"/>
          <w:tab w:val="right" w:pos="8789"/>
        </w:tabs>
      </w:pPr>
      <w:r>
        <w:tab/>
        <w:t>where</w:t>
      </w:r>
      <w:r>
        <w:tab/>
        <w:t>indeed</w:t>
      </w:r>
      <w:r>
        <w:tab/>
      </w:r>
      <w:r>
        <w:rPr>
          <w:smallCaps/>
        </w:rPr>
        <w:t>f.</w:t>
      </w:r>
      <w:r>
        <w:t>you(</w:t>
      </w:r>
      <w:r>
        <w:rPr>
          <w:smallCaps/>
        </w:rPr>
        <w:t>s</w:t>
      </w:r>
      <w:r>
        <w:t>)</w:t>
      </w:r>
      <w:r>
        <w:tab/>
        <w:t>say-</w:t>
      </w:r>
      <w:r>
        <w:rPr>
          <w:smallCaps/>
        </w:rPr>
        <w:t>pf</w:t>
      </w:r>
      <w:r>
        <w:tab/>
        <w:t>by</w:t>
      </w:r>
      <w:r>
        <w:tab/>
        <w:t>ant.eater</w:t>
      </w:r>
      <w:r w:rsidR="006715BC">
        <w:tab/>
        <w:t>“Where are you?” said the ant-eater.</w:t>
      </w:r>
    </w:p>
    <w:p w14:paraId="4661FAAB" w14:textId="77777777" w:rsidR="00800AD8" w:rsidRDefault="00DE0E5A" w:rsidP="006715BC">
      <w:pPr>
        <w:pStyle w:val="InterlineText"/>
        <w:tabs>
          <w:tab w:val="left" w:pos="533"/>
          <w:tab w:val="left" w:pos="1352"/>
        </w:tabs>
      </w:pPr>
      <w:r w:rsidRPr="003A1D48">
        <w:rPr>
          <w:rStyle w:val="InterlineTextNumChar"/>
        </w:rPr>
        <w:t>054</w:t>
      </w:r>
      <w:r w:rsidR="00800AD8">
        <w:tab/>
        <w:t>mintu</w:t>
      </w:r>
      <w:r w:rsidR="00800AD8">
        <w:tab/>
        <w:t>nekanga.</w:t>
      </w:r>
    </w:p>
    <w:p w14:paraId="37DA4598" w14:textId="77777777" w:rsidR="00800AD8" w:rsidRDefault="00800AD8" w:rsidP="006715BC">
      <w:pPr>
        <w:pStyle w:val="InterlineGlossWithTrans"/>
        <w:tabs>
          <w:tab w:val="left" w:pos="533"/>
          <w:tab w:val="left" w:pos="1352"/>
        </w:tabs>
      </w:pPr>
      <w:r>
        <w:tab/>
        <w:t>mintu</w:t>
      </w:r>
      <w:r>
        <w:tab/>
        <w:t>neka-anga</w:t>
      </w:r>
    </w:p>
    <w:p w14:paraId="4BAC9908" w14:textId="77777777" w:rsidR="00800AD8" w:rsidRDefault="00800AD8" w:rsidP="00B76180">
      <w:pPr>
        <w:pStyle w:val="InterlineTransNoFree"/>
        <w:tabs>
          <w:tab w:val="left" w:pos="1352"/>
          <w:tab w:val="right" w:pos="8789"/>
        </w:tabs>
      </w:pPr>
      <w:r>
        <w:tab/>
        <w:t>sudden</w:t>
      </w:r>
      <w:r>
        <w:tab/>
        <w:t>no-indeed</w:t>
      </w:r>
      <w:r w:rsidR="006715BC">
        <w:tab/>
        <w:t>No reply.</w:t>
      </w:r>
    </w:p>
    <w:p w14:paraId="3777A651" w14:textId="77777777" w:rsidR="00800AD8" w:rsidRDefault="00DE0E5A" w:rsidP="006715BC">
      <w:pPr>
        <w:pStyle w:val="InterlineText"/>
        <w:tabs>
          <w:tab w:val="left" w:pos="533"/>
          <w:tab w:val="left" w:pos="1247"/>
          <w:tab w:val="left" w:pos="2021"/>
          <w:tab w:val="left" w:pos="2945"/>
          <w:tab w:val="left" w:pos="3719"/>
          <w:tab w:val="left" w:pos="4313"/>
        </w:tabs>
      </w:pPr>
      <w:r w:rsidRPr="003A1D48">
        <w:rPr>
          <w:rStyle w:val="InterlineTextNumChar"/>
        </w:rPr>
        <w:t>055</w:t>
      </w:r>
      <w:r w:rsidR="00800AD8">
        <w:tab/>
        <w:t>“inu</w:t>
      </w:r>
      <w:r w:rsidR="00800AD8">
        <w:tab/>
        <w:t>anga</w:t>
      </w:r>
      <w:r w:rsidR="00800AD8">
        <w:tab/>
        <w:t>sun?”</w:t>
      </w:r>
      <w:r w:rsidR="00800AD8">
        <w:tab/>
        <w:t>ayain</w:t>
      </w:r>
      <w:r w:rsidR="00800AD8">
        <w:tab/>
        <w:t>anan</w:t>
      </w:r>
      <w:r w:rsidR="00800AD8">
        <w:tab/>
        <w:t>uta.</w:t>
      </w:r>
    </w:p>
    <w:p w14:paraId="0434462C" w14:textId="77777777" w:rsidR="00800AD8" w:rsidRDefault="00800AD8" w:rsidP="006715BC">
      <w:pPr>
        <w:pStyle w:val="InterlineGlossWithTrans"/>
        <w:tabs>
          <w:tab w:val="left" w:pos="533"/>
          <w:tab w:val="left" w:pos="1247"/>
          <w:tab w:val="left" w:pos="2021"/>
          <w:tab w:val="left" w:pos="2945"/>
          <w:tab w:val="left" w:pos="3719"/>
          <w:tab w:val="left" w:pos="4313"/>
        </w:tabs>
      </w:pPr>
      <w:r>
        <w:tab/>
        <w:t>inu</w:t>
      </w:r>
      <w:r>
        <w:tab/>
        <w:t>anga</w:t>
      </w:r>
      <w:r>
        <w:tab/>
        <w:t>sun</w:t>
      </w:r>
      <w:r>
        <w:tab/>
        <w:t>aya-en</w:t>
      </w:r>
      <w:r>
        <w:tab/>
        <w:t>anan</w:t>
      </w:r>
      <w:r>
        <w:tab/>
        <w:t>uta</w:t>
      </w:r>
    </w:p>
    <w:p w14:paraId="6474CA2B" w14:textId="77777777" w:rsidR="00800AD8" w:rsidRDefault="00800AD8" w:rsidP="006715BC">
      <w:pPr>
        <w:pStyle w:val="InterlineTrans"/>
        <w:tabs>
          <w:tab w:val="left" w:pos="533"/>
          <w:tab w:val="left" w:pos="1247"/>
          <w:tab w:val="left" w:pos="2021"/>
          <w:tab w:val="left" w:pos="2945"/>
          <w:tab w:val="left" w:pos="3719"/>
          <w:tab w:val="left" w:pos="4313"/>
        </w:tabs>
      </w:pPr>
      <w:r>
        <w:tab/>
        <w:t>where</w:t>
      </w:r>
      <w:r>
        <w:tab/>
        <w:t>indeed</w:t>
      </w:r>
      <w:r>
        <w:tab/>
      </w:r>
      <w:r>
        <w:rPr>
          <w:smallCaps/>
        </w:rPr>
        <w:t>f.</w:t>
      </w:r>
      <w:r>
        <w:t>you(</w:t>
      </w:r>
      <w:r>
        <w:rPr>
          <w:smallCaps/>
        </w:rPr>
        <w:t>s</w:t>
      </w:r>
      <w:r>
        <w:t>)</w:t>
      </w:r>
      <w:r>
        <w:tab/>
        <w:t>say-</w:t>
      </w:r>
      <w:r>
        <w:rPr>
          <w:smallCaps/>
        </w:rPr>
        <w:t>pf</w:t>
      </w:r>
      <w:r>
        <w:tab/>
        <w:t>still</w:t>
      </w:r>
      <w:r>
        <w:tab/>
        <w:t>also</w:t>
      </w:r>
    </w:p>
    <w:p w14:paraId="6F7CB8B2" w14:textId="77777777" w:rsidR="00800AD8" w:rsidRDefault="00800AD8">
      <w:pPr>
        <w:pStyle w:val="InterlineFree"/>
      </w:pPr>
      <w:r>
        <w:t>“Where are you?” he said once again.</w:t>
      </w:r>
    </w:p>
    <w:p w14:paraId="1EC68624" w14:textId="77777777" w:rsidR="00800AD8" w:rsidRDefault="00DE0E5A" w:rsidP="006715BC">
      <w:pPr>
        <w:pStyle w:val="InterlineText"/>
        <w:tabs>
          <w:tab w:val="left" w:pos="533"/>
          <w:tab w:val="left" w:pos="1352"/>
        </w:tabs>
      </w:pPr>
      <w:r w:rsidRPr="003A1D48">
        <w:rPr>
          <w:rStyle w:val="InterlineTextNumChar"/>
        </w:rPr>
        <w:t>056</w:t>
      </w:r>
      <w:r w:rsidR="00800AD8">
        <w:tab/>
        <w:t>mintu</w:t>
      </w:r>
      <w:r w:rsidR="00800AD8">
        <w:tab/>
        <w:t>nekanga.</w:t>
      </w:r>
    </w:p>
    <w:p w14:paraId="4114E81F" w14:textId="77777777" w:rsidR="00800AD8" w:rsidRDefault="00800AD8" w:rsidP="006715BC">
      <w:pPr>
        <w:pStyle w:val="InterlineGlossWithTrans"/>
        <w:tabs>
          <w:tab w:val="left" w:pos="533"/>
          <w:tab w:val="left" w:pos="1352"/>
        </w:tabs>
      </w:pPr>
      <w:r>
        <w:tab/>
        <w:t>mintu</w:t>
      </w:r>
      <w:r>
        <w:tab/>
        <w:t>neka-anga</w:t>
      </w:r>
    </w:p>
    <w:p w14:paraId="5A19CD52" w14:textId="77777777" w:rsidR="00800AD8" w:rsidRDefault="00800AD8" w:rsidP="00B76180">
      <w:pPr>
        <w:pStyle w:val="InterlineTransNoFree"/>
        <w:tabs>
          <w:tab w:val="left" w:pos="1352"/>
          <w:tab w:val="right" w:pos="8789"/>
        </w:tabs>
      </w:pPr>
      <w:r>
        <w:tab/>
        <w:t>sudden</w:t>
      </w:r>
      <w:r>
        <w:tab/>
        <w:t>no-indeed</w:t>
      </w:r>
      <w:r w:rsidR="006715BC">
        <w:tab/>
        <w:t>No reply.</w:t>
      </w:r>
    </w:p>
    <w:p w14:paraId="2AE69762" w14:textId="77777777" w:rsidR="00800AD8" w:rsidRDefault="00DE0E5A" w:rsidP="006715BC">
      <w:pPr>
        <w:pStyle w:val="InterlineText"/>
        <w:tabs>
          <w:tab w:val="left" w:pos="533"/>
          <w:tab w:val="left" w:pos="1022"/>
          <w:tab w:val="left" w:pos="1946"/>
          <w:tab w:val="left" w:pos="2435"/>
          <w:tab w:val="left" w:pos="3539"/>
          <w:tab w:val="left" w:pos="4028"/>
          <w:tab w:val="left" w:pos="4967"/>
          <w:tab w:val="left" w:pos="5231"/>
          <w:tab w:val="left" w:pos="5975"/>
        </w:tabs>
      </w:pPr>
      <w:r w:rsidRPr="003A1D48">
        <w:rPr>
          <w:rStyle w:val="InterlineTextNumChar"/>
        </w:rPr>
        <w:t>057</w:t>
      </w:r>
      <w:r w:rsidR="00800AD8">
        <w:tab/>
        <w:t>qau</w:t>
      </w:r>
      <w:r w:rsidR="00800AD8">
        <w:tab/>
        <w:t>vaiken</w:t>
      </w:r>
      <w:r w:rsidR="00800AD8">
        <w:tab/>
        <w:t>sa</w:t>
      </w:r>
      <w:r w:rsidR="00800AD8">
        <w:tab/>
        <w:t>kiqenetji</w:t>
      </w:r>
      <w:r w:rsidR="00800AD8">
        <w:tab/>
        <w:t>nua</w:t>
      </w:r>
      <w:r w:rsidR="00800AD8">
        <w:tab/>
        <w:t>qam</w:t>
      </w:r>
      <w:r w:rsidR="00800AD8">
        <w:tab/>
        <w:t>a</w:t>
      </w:r>
      <w:r w:rsidR="00800AD8">
        <w:tab/>
        <w:t>sema</w:t>
      </w:r>
      <w:r w:rsidR="00800AD8">
        <w:tab/>
        <w:t>zua.</w:t>
      </w:r>
    </w:p>
    <w:p w14:paraId="6B4A6736" w14:textId="77777777" w:rsidR="00800AD8" w:rsidRDefault="00800AD8" w:rsidP="006715BC">
      <w:pPr>
        <w:pStyle w:val="InterlineGlossWithTrans"/>
        <w:tabs>
          <w:tab w:val="left" w:pos="533"/>
          <w:tab w:val="left" w:pos="1022"/>
          <w:tab w:val="left" w:pos="1946"/>
          <w:tab w:val="left" w:pos="2435"/>
          <w:tab w:val="left" w:pos="3539"/>
          <w:tab w:val="left" w:pos="4028"/>
          <w:tab w:val="left" w:pos="4967"/>
          <w:tab w:val="left" w:pos="5231"/>
          <w:tab w:val="left" w:pos="5975"/>
        </w:tabs>
      </w:pPr>
      <w:r>
        <w:tab/>
        <w:t>qau</w:t>
      </w:r>
      <w:r>
        <w:tab/>
        <w:t>vaik-en</w:t>
      </w:r>
      <w:r>
        <w:tab/>
        <w:t>sa</w:t>
      </w:r>
      <w:r>
        <w:tab/>
        <w:t>ki-qenetj-i</w:t>
      </w:r>
      <w:r>
        <w:tab/>
        <w:t>nua</w:t>
      </w:r>
      <w:r>
        <w:tab/>
        <w:t>qam</w:t>
      </w:r>
      <w:r>
        <w:tab/>
        <w:t>a</w:t>
      </w:r>
      <w:r>
        <w:tab/>
        <w:t>em=sa</w:t>
      </w:r>
      <w:r>
        <w:tab/>
        <w:t>zua</w:t>
      </w:r>
    </w:p>
    <w:p w14:paraId="20666FF1" w14:textId="77777777" w:rsidR="00800AD8" w:rsidRDefault="00800AD8" w:rsidP="006715BC">
      <w:pPr>
        <w:pStyle w:val="InterlineTrans"/>
        <w:tabs>
          <w:tab w:val="left" w:pos="533"/>
          <w:tab w:val="left" w:pos="1022"/>
          <w:tab w:val="left" w:pos="1946"/>
          <w:tab w:val="left" w:pos="2435"/>
          <w:tab w:val="left" w:pos="3539"/>
          <w:tab w:val="left" w:pos="4028"/>
          <w:tab w:val="left" w:pos="4967"/>
          <w:tab w:val="left" w:pos="5231"/>
          <w:tab w:val="left" w:pos="5975"/>
        </w:tabs>
      </w:pPr>
      <w:r>
        <w:tab/>
        <w:t>so</w:t>
      </w:r>
      <w:r>
        <w:tab/>
        <w:t>leave-</w:t>
      </w:r>
      <w:r>
        <w:rPr>
          <w:smallCaps/>
        </w:rPr>
        <w:t>pf</w:t>
      </w:r>
      <w:r>
        <w:tab/>
        <w:t>and</w:t>
      </w:r>
      <w:r>
        <w:tab/>
        <w:t>do-see-</w:t>
      </w:r>
      <w:r>
        <w:rPr>
          <w:smallCaps/>
        </w:rPr>
        <w:t>pf</w:t>
      </w:r>
      <w:r>
        <w:tab/>
        <w:t>by</w:t>
      </w:r>
      <w:r>
        <w:tab/>
        <w:t>ant.eater</w:t>
      </w:r>
      <w:r>
        <w:rPr>
          <w:smallCaps/>
        </w:rPr>
        <w:tab/>
        <w:t>c</w:t>
      </w:r>
      <w:r>
        <w:rPr>
          <w:smallCaps/>
        </w:rPr>
        <w:tab/>
        <w:t>af</w:t>
      </w:r>
      <w:r>
        <w:t>=go</w:t>
      </w:r>
      <w:r>
        <w:tab/>
        <w:t>that</w:t>
      </w:r>
    </w:p>
    <w:p w14:paraId="14E124A1" w14:textId="77777777" w:rsidR="00800AD8" w:rsidRDefault="00800AD8">
      <w:pPr>
        <w:pStyle w:val="InterlineFree"/>
      </w:pPr>
      <w:r>
        <w:t>The ant-eater went there to have a look.</w:t>
      </w:r>
    </w:p>
    <w:p w14:paraId="1C46F12F" w14:textId="77777777" w:rsidR="00800AD8" w:rsidRDefault="00DE0E5A" w:rsidP="006715BC">
      <w:pPr>
        <w:pStyle w:val="InterlineText"/>
        <w:tabs>
          <w:tab w:val="left" w:pos="533"/>
          <w:tab w:val="left" w:pos="1352"/>
          <w:tab w:val="left" w:pos="2531"/>
          <w:tab w:val="left" w:pos="3305"/>
          <w:tab w:val="left" w:pos="4604"/>
        </w:tabs>
      </w:pPr>
      <w:r w:rsidRPr="003A1D48">
        <w:rPr>
          <w:rStyle w:val="InterlineTextNumChar"/>
        </w:rPr>
        <w:lastRenderedPageBreak/>
        <w:t>058</w:t>
      </w:r>
      <w:r w:rsidR="00800AD8">
        <w:tab/>
        <w:t>mintu</w:t>
      </w:r>
      <w:r w:rsidR="00800AD8">
        <w:tab/>
        <w:t>naku÷esul</w:t>
      </w:r>
      <w:r w:rsidR="00800AD8">
        <w:tab/>
        <w:t>anga</w:t>
      </w:r>
      <w:r w:rsidR="00800AD8">
        <w:tab/>
        <w:t>namatsay</w:t>
      </w:r>
      <w:r w:rsidR="00800AD8">
        <w:tab/>
        <w:t>anga.</w:t>
      </w:r>
    </w:p>
    <w:p w14:paraId="689F507E" w14:textId="77777777" w:rsidR="00800AD8" w:rsidRDefault="00800AD8" w:rsidP="006715BC">
      <w:pPr>
        <w:pStyle w:val="InterlineGlossWithTrans"/>
        <w:tabs>
          <w:tab w:val="left" w:pos="533"/>
          <w:tab w:val="left" w:pos="1352"/>
          <w:tab w:val="left" w:pos="2531"/>
          <w:tab w:val="left" w:pos="3305"/>
          <w:tab w:val="left" w:pos="4604"/>
        </w:tabs>
      </w:pPr>
      <w:r>
        <w:tab/>
        <w:t>mintu</w:t>
      </w:r>
      <w:r>
        <w:tab/>
        <w:t>na-ku÷esul</w:t>
      </w:r>
      <w:r>
        <w:tab/>
        <w:t>anga</w:t>
      </w:r>
      <w:r>
        <w:tab/>
        <w:t>na-m-patsay</w:t>
      </w:r>
      <w:r>
        <w:tab/>
        <w:t>anga</w:t>
      </w:r>
    </w:p>
    <w:p w14:paraId="42DFE95C" w14:textId="77777777" w:rsidR="00800AD8" w:rsidRDefault="00800AD8" w:rsidP="006715BC">
      <w:pPr>
        <w:pStyle w:val="InterlineTrans"/>
        <w:tabs>
          <w:tab w:val="left" w:pos="533"/>
          <w:tab w:val="left" w:pos="1352"/>
          <w:tab w:val="left" w:pos="2531"/>
          <w:tab w:val="left" w:pos="3305"/>
          <w:tab w:val="left" w:pos="4604"/>
        </w:tabs>
      </w:pPr>
      <w:r>
        <w:tab/>
        <w:t>sudden</w:t>
      </w:r>
      <w:r>
        <w:tab/>
      </w:r>
      <w:r>
        <w:rPr>
          <w:smallCaps/>
        </w:rPr>
        <w:t>past</w:t>
      </w:r>
      <w:r>
        <w:t>-hard</w:t>
      </w:r>
      <w:r>
        <w:tab/>
        <w:t>indeed</w:t>
      </w:r>
      <w:r>
        <w:tab/>
      </w:r>
      <w:r>
        <w:rPr>
          <w:smallCaps/>
        </w:rPr>
        <w:t>past</w:t>
      </w:r>
      <w:r>
        <w:t>-</w:t>
      </w:r>
      <w:r>
        <w:rPr>
          <w:smallCaps/>
        </w:rPr>
        <w:t>af</w:t>
      </w:r>
      <w:r>
        <w:t>-die</w:t>
      </w:r>
      <w:r>
        <w:tab/>
        <w:t>indeed</w:t>
      </w:r>
    </w:p>
    <w:p w14:paraId="2308445E" w14:textId="77777777" w:rsidR="00800AD8" w:rsidRDefault="00800AD8">
      <w:pPr>
        <w:pStyle w:val="InterlineFree"/>
      </w:pPr>
      <w:r>
        <w:t>And the crab was stiff and dead.</w:t>
      </w:r>
    </w:p>
    <w:p w14:paraId="0F338ABD" w14:textId="77777777" w:rsidR="00800AD8" w:rsidRDefault="00DE0E5A" w:rsidP="006715BC">
      <w:pPr>
        <w:pStyle w:val="InterlineText"/>
        <w:tabs>
          <w:tab w:val="left" w:pos="533"/>
          <w:tab w:val="left" w:pos="1022"/>
          <w:tab w:val="left" w:pos="2231"/>
          <w:tab w:val="left" w:pos="2495"/>
        </w:tabs>
      </w:pPr>
      <w:r w:rsidRPr="003A1D48">
        <w:rPr>
          <w:rStyle w:val="InterlineTextNumChar"/>
        </w:rPr>
        <w:t>059</w:t>
      </w:r>
      <w:r w:rsidR="00800AD8">
        <w:tab/>
        <w:t>qau</w:t>
      </w:r>
      <w:r w:rsidR="00800AD8">
        <w:tab/>
        <w:t>tseviqan</w:t>
      </w:r>
      <w:r w:rsidR="00800AD8">
        <w:tab/>
        <w:t>a</w:t>
      </w:r>
      <w:r w:rsidR="00800AD8">
        <w:tab/>
        <w:t>qalitsi.</w:t>
      </w:r>
    </w:p>
    <w:p w14:paraId="475E3E2A" w14:textId="77777777" w:rsidR="00800AD8" w:rsidRDefault="00800AD8" w:rsidP="006715BC">
      <w:pPr>
        <w:pStyle w:val="InterlineGlossWithTrans"/>
        <w:tabs>
          <w:tab w:val="left" w:pos="533"/>
          <w:tab w:val="left" w:pos="1022"/>
          <w:tab w:val="left" w:pos="2231"/>
          <w:tab w:val="left" w:pos="2495"/>
        </w:tabs>
      </w:pPr>
      <w:r>
        <w:tab/>
        <w:t>qau</w:t>
      </w:r>
      <w:r>
        <w:tab/>
        <w:t>tseviq-an</w:t>
      </w:r>
      <w:r>
        <w:tab/>
        <w:t>a</w:t>
      </w:r>
      <w:r>
        <w:tab/>
        <w:t>qalitsi</w:t>
      </w:r>
    </w:p>
    <w:p w14:paraId="0583B25E" w14:textId="77777777" w:rsidR="00800AD8" w:rsidRDefault="00800AD8" w:rsidP="00B76180">
      <w:pPr>
        <w:pStyle w:val="InterlineTransNoFree"/>
        <w:tabs>
          <w:tab w:val="left" w:pos="1022"/>
          <w:tab w:val="left" w:pos="2231"/>
          <w:tab w:val="left" w:pos="2495"/>
          <w:tab w:val="right" w:pos="8789"/>
        </w:tabs>
      </w:pPr>
      <w:r>
        <w:tab/>
        <w:t>so</w:t>
      </w:r>
      <w:r>
        <w:tab/>
        <w:t>segment-</w:t>
      </w:r>
      <w:r>
        <w:rPr>
          <w:smallCaps/>
        </w:rPr>
        <w:t>lf</w:t>
      </w:r>
      <w:r>
        <w:rPr>
          <w:smallCaps/>
        </w:rPr>
        <w:tab/>
        <w:t>c</w:t>
      </w:r>
      <w:r>
        <w:rPr>
          <w:smallCaps/>
        </w:rPr>
        <w:tab/>
      </w:r>
      <w:r>
        <w:t>penis</w:t>
      </w:r>
      <w:r w:rsidR="006715BC">
        <w:tab/>
        <w:t>He sliced off some of the crab’s penis.</w:t>
      </w:r>
    </w:p>
    <w:p w14:paraId="285E8336" w14:textId="77777777" w:rsidR="00800AD8" w:rsidRDefault="00DE0E5A" w:rsidP="006715BC">
      <w:pPr>
        <w:pStyle w:val="InterlineText"/>
        <w:tabs>
          <w:tab w:val="left" w:pos="533"/>
          <w:tab w:val="left" w:pos="1022"/>
          <w:tab w:val="left" w:pos="1511"/>
          <w:tab w:val="left" w:pos="2480"/>
          <w:tab w:val="left" w:pos="2744"/>
        </w:tabs>
      </w:pPr>
      <w:r w:rsidRPr="003A1D48">
        <w:rPr>
          <w:rStyle w:val="InterlineTextNumChar"/>
        </w:rPr>
        <w:t>060</w:t>
      </w:r>
      <w:r w:rsidR="00800AD8">
        <w:tab/>
        <w:t>qau</w:t>
      </w:r>
      <w:r w:rsidR="00800AD8">
        <w:tab/>
        <w:t>sa</w:t>
      </w:r>
      <w:r w:rsidR="00800AD8">
        <w:tab/>
        <w:t>kisenay</w:t>
      </w:r>
      <w:r w:rsidR="00800AD8">
        <w:tab/>
        <w:t>a</w:t>
      </w:r>
      <w:r w:rsidR="00800AD8">
        <w:tab/>
        <w:t>papuvaîut.</w:t>
      </w:r>
    </w:p>
    <w:p w14:paraId="4CDC77E6" w14:textId="77777777" w:rsidR="00800AD8" w:rsidRDefault="00800AD8" w:rsidP="006715BC">
      <w:pPr>
        <w:pStyle w:val="InterlineGlossWithTrans"/>
        <w:tabs>
          <w:tab w:val="left" w:pos="533"/>
          <w:tab w:val="left" w:pos="1022"/>
          <w:tab w:val="left" w:pos="1511"/>
          <w:tab w:val="left" w:pos="2480"/>
          <w:tab w:val="left" w:pos="2744"/>
        </w:tabs>
      </w:pPr>
      <w:r>
        <w:tab/>
        <w:t>qau</w:t>
      </w:r>
      <w:r>
        <w:tab/>
        <w:t>sa</w:t>
      </w:r>
      <w:r>
        <w:tab/>
        <w:t>ki-senay</w:t>
      </w:r>
      <w:r>
        <w:tab/>
        <w:t>a</w:t>
      </w:r>
      <w:r>
        <w:tab/>
        <w:t>pa-pu-vaîut</w:t>
      </w:r>
    </w:p>
    <w:p w14:paraId="40F07EC2" w14:textId="77777777" w:rsidR="00800AD8" w:rsidRDefault="00800AD8" w:rsidP="006715BC">
      <w:pPr>
        <w:pStyle w:val="InterlineTrans"/>
        <w:tabs>
          <w:tab w:val="left" w:pos="533"/>
          <w:tab w:val="left" w:pos="1022"/>
          <w:tab w:val="left" w:pos="1511"/>
          <w:tab w:val="left" w:pos="2480"/>
          <w:tab w:val="left" w:pos="2744"/>
        </w:tabs>
      </w:pPr>
      <w:r>
        <w:tab/>
        <w:t>so</w:t>
      </w:r>
      <w:r>
        <w:tab/>
        <w:t>and</w:t>
      </w:r>
      <w:r>
        <w:tab/>
        <w:t>do-chant</w:t>
      </w:r>
      <w:r>
        <w:rPr>
          <w:smallCaps/>
        </w:rPr>
        <w:tab/>
        <w:t>c</w:t>
      </w:r>
      <w:r>
        <w:rPr>
          <w:smallCaps/>
        </w:rPr>
        <w:tab/>
      </w:r>
      <w:r>
        <w:t>cause-have-alive</w:t>
      </w:r>
    </w:p>
    <w:p w14:paraId="653BA7E6" w14:textId="77777777" w:rsidR="00800AD8" w:rsidRDefault="00800AD8">
      <w:pPr>
        <w:pStyle w:val="InterlineFree"/>
      </w:pPr>
      <w:r>
        <w:t>Then he chanted a spell and brought him back to life.</w:t>
      </w:r>
    </w:p>
    <w:p w14:paraId="3CA51113" w14:textId="77777777" w:rsidR="00800AD8" w:rsidRDefault="00DE0E5A" w:rsidP="006715BC">
      <w:pPr>
        <w:pStyle w:val="InterlineText"/>
        <w:tabs>
          <w:tab w:val="left" w:pos="533"/>
          <w:tab w:val="left" w:pos="1022"/>
          <w:tab w:val="left" w:pos="1961"/>
          <w:tab w:val="left" w:pos="2225"/>
          <w:tab w:val="left" w:pos="2924"/>
          <w:tab w:val="left" w:pos="3188"/>
        </w:tabs>
      </w:pPr>
      <w:r w:rsidRPr="003A1D48">
        <w:rPr>
          <w:rStyle w:val="InterlineTextNumChar"/>
        </w:rPr>
        <w:t>061</w:t>
      </w:r>
      <w:r w:rsidR="00800AD8">
        <w:tab/>
        <w:t>qau</w:t>
      </w:r>
      <w:r w:rsidR="00800AD8">
        <w:tab/>
        <w:t>katsuin</w:t>
      </w:r>
      <w:r w:rsidR="00800AD8">
        <w:tab/>
        <w:t>a</w:t>
      </w:r>
      <w:r w:rsidR="00800AD8">
        <w:tab/>
        <w:t>qalitsi</w:t>
      </w:r>
      <w:r w:rsidR="00800AD8">
        <w:tab/>
        <w:t>a</w:t>
      </w:r>
      <w:r w:rsidR="00800AD8">
        <w:tab/>
        <w:t>tjumaq.</w:t>
      </w:r>
    </w:p>
    <w:p w14:paraId="238CDCAC" w14:textId="77777777" w:rsidR="00800AD8" w:rsidRDefault="00800AD8" w:rsidP="006715BC">
      <w:pPr>
        <w:pStyle w:val="InterlineGlossWithTrans"/>
        <w:tabs>
          <w:tab w:val="left" w:pos="533"/>
          <w:tab w:val="left" w:pos="1022"/>
          <w:tab w:val="left" w:pos="1961"/>
          <w:tab w:val="left" w:pos="2225"/>
          <w:tab w:val="left" w:pos="2924"/>
          <w:tab w:val="left" w:pos="3188"/>
        </w:tabs>
      </w:pPr>
      <w:r>
        <w:tab/>
        <w:t>qau</w:t>
      </w:r>
      <w:r>
        <w:tab/>
        <w:t>katsu-en</w:t>
      </w:r>
      <w:r>
        <w:tab/>
        <w:t>a</w:t>
      </w:r>
      <w:r>
        <w:tab/>
        <w:t>qalitsi</w:t>
      </w:r>
      <w:r>
        <w:tab/>
        <w:t>a</w:t>
      </w:r>
      <w:r>
        <w:tab/>
        <w:t>tju-umaq</w:t>
      </w:r>
    </w:p>
    <w:p w14:paraId="6DFA72FF" w14:textId="77777777" w:rsidR="00800AD8" w:rsidRDefault="00800AD8" w:rsidP="00B76180">
      <w:pPr>
        <w:pStyle w:val="InterlineTransNoFree"/>
        <w:tabs>
          <w:tab w:val="left" w:pos="1022"/>
          <w:tab w:val="left" w:pos="1961"/>
          <w:tab w:val="left" w:pos="2225"/>
          <w:tab w:val="left" w:pos="2924"/>
          <w:tab w:val="left" w:pos="3188"/>
          <w:tab w:val="right" w:pos="8789"/>
        </w:tabs>
      </w:pPr>
      <w:r>
        <w:tab/>
        <w:t>so</w:t>
      </w:r>
      <w:r>
        <w:tab/>
        <w:t>carry-</w:t>
      </w:r>
      <w:r>
        <w:rPr>
          <w:smallCaps/>
        </w:rPr>
        <w:t>pf</w:t>
      </w:r>
      <w:r>
        <w:rPr>
          <w:smallCaps/>
        </w:rPr>
        <w:tab/>
        <w:t>c</w:t>
      </w:r>
      <w:r>
        <w:rPr>
          <w:smallCaps/>
        </w:rPr>
        <w:tab/>
      </w:r>
      <w:r>
        <w:t>penis</w:t>
      </w:r>
      <w:r>
        <w:rPr>
          <w:smallCaps/>
        </w:rPr>
        <w:tab/>
        <w:t>c</w:t>
      </w:r>
      <w:r>
        <w:rPr>
          <w:smallCaps/>
        </w:rPr>
        <w:tab/>
      </w:r>
      <w:r>
        <w:t>there-house</w:t>
      </w:r>
      <w:r w:rsidR="006715BC">
        <w:tab/>
        <w:t>And he took the crab’s penis home.</w:t>
      </w:r>
    </w:p>
    <w:p w14:paraId="3C1A8989" w14:textId="77777777" w:rsidR="00800AD8" w:rsidRDefault="00C862D4" w:rsidP="006715BC">
      <w:pPr>
        <w:pStyle w:val="InterlineText"/>
        <w:tabs>
          <w:tab w:val="left" w:pos="533"/>
          <w:tab w:val="left" w:pos="1022"/>
          <w:tab w:val="left" w:pos="3446"/>
        </w:tabs>
      </w:pPr>
      <w:r w:rsidRPr="003A1D48">
        <w:rPr>
          <w:rStyle w:val="InterlineTextNumChar"/>
        </w:rPr>
        <w:t>062</w:t>
      </w:r>
      <w:r w:rsidR="00800AD8">
        <w:tab/>
        <w:t>qau</w:t>
      </w:r>
      <w:r w:rsidR="00800AD8">
        <w:tab/>
        <w:t>kadjamadjaman</w:t>
      </w:r>
      <w:r w:rsidR="00800AD8">
        <w:tab/>
        <w:t>anga.</w:t>
      </w:r>
    </w:p>
    <w:p w14:paraId="611B31FF" w14:textId="77777777" w:rsidR="00800AD8" w:rsidRDefault="00800AD8" w:rsidP="006715BC">
      <w:pPr>
        <w:pStyle w:val="InterlineGlossWithTrans"/>
        <w:tabs>
          <w:tab w:val="left" w:pos="533"/>
          <w:tab w:val="left" w:pos="1022"/>
          <w:tab w:val="left" w:pos="3446"/>
        </w:tabs>
      </w:pPr>
      <w:r>
        <w:tab/>
        <w:t>qau</w:t>
      </w:r>
      <w:r>
        <w:tab/>
        <w:t>ka-djama-djama-an</w:t>
      </w:r>
      <w:r>
        <w:tab/>
        <w:t>anga</w:t>
      </w:r>
    </w:p>
    <w:p w14:paraId="6B59ECAF" w14:textId="77777777" w:rsidR="00800AD8" w:rsidRDefault="00800AD8" w:rsidP="00B76180">
      <w:pPr>
        <w:pStyle w:val="InterlineTransNoFree"/>
        <w:tabs>
          <w:tab w:val="left" w:pos="1022"/>
          <w:tab w:val="left" w:pos="3446"/>
          <w:tab w:val="right" w:pos="8789"/>
        </w:tabs>
      </w:pPr>
      <w:r>
        <w:tab/>
        <w:t>so</w:t>
      </w:r>
      <w:r>
        <w:tab/>
        <w:t>main-</w:t>
      </w:r>
      <w:r>
        <w:rPr>
          <w:smallCaps/>
        </w:rPr>
        <w:t>red</w:t>
      </w:r>
      <w:r>
        <w:t>-morning-</w:t>
      </w:r>
      <w:r>
        <w:rPr>
          <w:smallCaps/>
        </w:rPr>
        <w:t>nom</w:t>
      </w:r>
      <w:r>
        <w:tab/>
        <w:t>indeed</w:t>
      </w:r>
      <w:r w:rsidR="006715BC">
        <w:tab/>
        <w:t>Next morning</w:t>
      </w:r>
      <w:r w:rsidR="009669D5">
        <w:t>,</w:t>
      </w:r>
    </w:p>
    <w:p w14:paraId="73D9E8BC" w14:textId="77777777" w:rsidR="00800AD8" w:rsidRDefault="00C862D4" w:rsidP="006715BC">
      <w:pPr>
        <w:pStyle w:val="InterlineText"/>
        <w:tabs>
          <w:tab w:val="left" w:pos="533"/>
          <w:tab w:val="left" w:pos="1022"/>
          <w:tab w:val="left" w:pos="2246"/>
          <w:tab w:val="left" w:pos="3020"/>
          <w:tab w:val="left" w:pos="3284"/>
          <w:tab w:val="left" w:pos="3983"/>
          <w:tab w:val="left" w:pos="5267"/>
          <w:tab w:val="left" w:pos="5756"/>
        </w:tabs>
      </w:pPr>
      <w:r w:rsidRPr="003A1D48">
        <w:rPr>
          <w:rStyle w:val="InterlineTextNumChar"/>
        </w:rPr>
        <w:t>063</w:t>
      </w:r>
      <w:r w:rsidR="00800AD8">
        <w:tab/>
        <w:t>qau</w:t>
      </w:r>
      <w:r w:rsidR="00800AD8">
        <w:tab/>
        <w:t>sipakan</w:t>
      </w:r>
      <w:r w:rsidR="00800AD8">
        <w:tab/>
        <w:t>anga</w:t>
      </w:r>
      <w:r w:rsidR="00800AD8">
        <w:tab/>
        <w:t>a</w:t>
      </w:r>
      <w:r w:rsidR="00800AD8">
        <w:tab/>
        <w:t>qalitsi</w:t>
      </w:r>
      <w:r w:rsidR="00800AD8">
        <w:tab/>
        <w:t>nimadju</w:t>
      </w:r>
      <w:r w:rsidR="00800AD8">
        <w:tab/>
        <w:t>nua</w:t>
      </w:r>
      <w:r w:rsidR="00800AD8">
        <w:tab/>
        <w:t>qam.</w:t>
      </w:r>
    </w:p>
    <w:p w14:paraId="09C27B8C" w14:textId="77777777" w:rsidR="00800AD8" w:rsidRDefault="00800AD8" w:rsidP="006715BC">
      <w:pPr>
        <w:pStyle w:val="InterlineGlossWithTrans"/>
        <w:tabs>
          <w:tab w:val="left" w:pos="533"/>
          <w:tab w:val="left" w:pos="1022"/>
          <w:tab w:val="left" w:pos="2246"/>
          <w:tab w:val="left" w:pos="3020"/>
          <w:tab w:val="left" w:pos="3284"/>
          <w:tab w:val="left" w:pos="3983"/>
          <w:tab w:val="left" w:pos="5267"/>
          <w:tab w:val="left" w:pos="5756"/>
        </w:tabs>
      </w:pPr>
      <w:r>
        <w:tab/>
        <w:t>qau</w:t>
      </w:r>
      <w:r>
        <w:tab/>
        <w:t>si-pa-kan</w:t>
      </w:r>
      <w:r>
        <w:tab/>
        <w:t>anga</w:t>
      </w:r>
      <w:r>
        <w:tab/>
        <w:t>a</w:t>
      </w:r>
      <w:r>
        <w:tab/>
        <w:t>qalitsi</w:t>
      </w:r>
      <w:r>
        <w:tab/>
        <w:t>ni-madju</w:t>
      </w:r>
      <w:r>
        <w:tab/>
        <w:t>nua</w:t>
      </w:r>
      <w:r>
        <w:tab/>
        <w:t>qam</w:t>
      </w:r>
    </w:p>
    <w:p w14:paraId="050A5818" w14:textId="77777777" w:rsidR="00800AD8" w:rsidRDefault="00800AD8" w:rsidP="006715BC">
      <w:pPr>
        <w:pStyle w:val="InterlineTrans"/>
        <w:tabs>
          <w:tab w:val="left" w:pos="533"/>
          <w:tab w:val="left" w:pos="1022"/>
          <w:tab w:val="left" w:pos="2246"/>
          <w:tab w:val="left" w:pos="3020"/>
          <w:tab w:val="left" w:pos="3284"/>
          <w:tab w:val="left" w:pos="3983"/>
          <w:tab w:val="left" w:pos="5267"/>
          <w:tab w:val="left" w:pos="5756"/>
        </w:tabs>
      </w:pPr>
      <w:r>
        <w:tab/>
        <w:t>so</w:t>
      </w:r>
      <w:r>
        <w:tab/>
      </w:r>
      <w:r>
        <w:rPr>
          <w:smallCaps/>
        </w:rPr>
        <w:t>if</w:t>
      </w:r>
      <w:r>
        <w:t>-cause-eat</w:t>
      </w:r>
      <w:r>
        <w:tab/>
        <w:t>indeed</w:t>
      </w:r>
      <w:r>
        <w:rPr>
          <w:smallCaps/>
        </w:rPr>
        <w:tab/>
        <w:t>c</w:t>
      </w:r>
      <w:r>
        <w:rPr>
          <w:smallCaps/>
        </w:rPr>
        <w:tab/>
      </w:r>
      <w:r>
        <w:t>penis</w:t>
      </w:r>
      <w:r>
        <w:tab/>
        <w:t>of-</w:t>
      </w:r>
      <w:r>
        <w:rPr>
          <w:smallCaps/>
        </w:rPr>
        <w:t>3rd.pers</w:t>
      </w:r>
      <w:r>
        <w:tab/>
        <w:t>by</w:t>
      </w:r>
      <w:r>
        <w:tab/>
        <w:t>ant.eater</w:t>
      </w:r>
    </w:p>
    <w:p w14:paraId="78E246F7" w14:textId="77777777" w:rsidR="00800AD8" w:rsidRDefault="00800AD8">
      <w:pPr>
        <w:pStyle w:val="InterlineFree"/>
      </w:pPr>
      <w:r>
        <w:t>the crab was given some of his own penis to eat by the ant-eater.</w:t>
      </w:r>
    </w:p>
    <w:p w14:paraId="1BC95F0E" w14:textId="77777777" w:rsidR="00800AD8" w:rsidRDefault="00C862D4" w:rsidP="006715BC">
      <w:pPr>
        <w:pStyle w:val="InterlineText"/>
        <w:tabs>
          <w:tab w:val="left" w:pos="533"/>
          <w:tab w:val="left" w:pos="1022"/>
          <w:tab w:val="left" w:pos="1496"/>
          <w:tab w:val="left" w:pos="1970"/>
          <w:tab w:val="left" w:pos="2759"/>
          <w:tab w:val="left" w:pos="3023"/>
          <w:tab w:val="left" w:pos="3722"/>
          <w:tab w:val="left" w:pos="5006"/>
          <w:tab w:val="left" w:pos="5480"/>
          <w:tab w:val="left" w:pos="5744"/>
        </w:tabs>
      </w:pPr>
      <w:r w:rsidRPr="003A1D48">
        <w:rPr>
          <w:rStyle w:val="InterlineTextNumChar"/>
        </w:rPr>
        <w:t>064</w:t>
      </w:r>
      <w:r w:rsidR="00800AD8">
        <w:tab/>
        <w:t>qau</w:t>
      </w:r>
      <w:r w:rsidR="00800AD8">
        <w:tab/>
        <w:t>“ha</w:t>
      </w:r>
      <w:r w:rsidR="00800AD8">
        <w:tab/>
        <w:t>ha;</w:t>
      </w:r>
      <w:r w:rsidR="00800AD8">
        <w:tab/>
        <w:t>kanen</w:t>
      </w:r>
      <w:r w:rsidR="00800AD8">
        <w:tab/>
        <w:t>a</w:t>
      </w:r>
      <w:r w:rsidR="00800AD8">
        <w:tab/>
        <w:t>qalitsi</w:t>
      </w:r>
      <w:r w:rsidR="00800AD8">
        <w:tab/>
        <w:t>nimadju,”</w:t>
      </w:r>
      <w:r w:rsidR="00800AD8">
        <w:tab/>
        <w:t>aya</w:t>
      </w:r>
      <w:r w:rsidR="00800AD8">
        <w:tab/>
        <w:t>a</w:t>
      </w:r>
      <w:r w:rsidR="00800AD8">
        <w:tab/>
        <w:t>qam.</w:t>
      </w:r>
    </w:p>
    <w:p w14:paraId="1750502A" w14:textId="77777777" w:rsidR="00800AD8" w:rsidRDefault="00800AD8" w:rsidP="006715BC">
      <w:pPr>
        <w:pStyle w:val="InterlineGlossWithTrans"/>
        <w:tabs>
          <w:tab w:val="left" w:pos="533"/>
          <w:tab w:val="left" w:pos="1022"/>
          <w:tab w:val="left" w:pos="1496"/>
          <w:tab w:val="left" w:pos="1970"/>
          <w:tab w:val="left" w:pos="2759"/>
          <w:tab w:val="left" w:pos="3023"/>
          <w:tab w:val="left" w:pos="3722"/>
          <w:tab w:val="left" w:pos="5006"/>
          <w:tab w:val="left" w:pos="5480"/>
          <w:tab w:val="left" w:pos="5744"/>
        </w:tabs>
      </w:pPr>
      <w:r>
        <w:tab/>
        <w:t>qau</w:t>
      </w:r>
      <w:r>
        <w:tab/>
        <w:t>ha</w:t>
      </w:r>
      <w:r>
        <w:tab/>
        <w:t>ha</w:t>
      </w:r>
      <w:r>
        <w:tab/>
        <w:t>kan-en</w:t>
      </w:r>
      <w:r>
        <w:tab/>
        <w:t>a</w:t>
      </w:r>
      <w:r>
        <w:tab/>
        <w:t>qalitsi</w:t>
      </w:r>
      <w:r>
        <w:tab/>
        <w:t>ni-madju</w:t>
      </w:r>
      <w:r>
        <w:tab/>
        <w:t>aya</w:t>
      </w:r>
      <w:r>
        <w:tab/>
        <w:t>a</w:t>
      </w:r>
      <w:r>
        <w:tab/>
        <w:t>qam</w:t>
      </w:r>
    </w:p>
    <w:p w14:paraId="7F2017F2" w14:textId="77777777" w:rsidR="00800AD8" w:rsidRDefault="00800AD8" w:rsidP="006715BC">
      <w:pPr>
        <w:pStyle w:val="InterlineTrans"/>
        <w:tabs>
          <w:tab w:val="left" w:pos="533"/>
          <w:tab w:val="left" w:pos="1022"/>
          <w:tab w:val="left" w:pos="1496"/>
          <w:tab w:val="left" w:pos="1970"/>
          <w:tab w:val="left" w:pos="2759"/>
          <w:tab w:val="left" w:pos="3023"/>
          <w:tab w:val="left" w:pos="3722"/>
          <w:tab w:val="left" w:pos="5006"/>
          <w:tab w:val="left" w:pos="5480"/>
          <w:tab w:val="left" w:pos="5744"/>
        </w:tabs>
      </w:pPr>
      <w:r>
        <w:tab/>
        <w:t>so</w:t>
      </w:r>
      <w:r>
        <w:tab/>
        <w:t>aha</w:t>
      </w:r>
      <w:r>
        <w:tab/>
        <w:t>aha</w:t>
      </w:r>
      <w:r>
        <w:tab/>
        <w:t>eat-</w:t>
      </w:r>
      <w:r>
        <w:rPr>
          <w:smallCaps/>
        </w:rPr>
        <w:t>pf</w:t>
      </w:r>
      <w:r>
        <w:rPr>
          <w:smallCaps/>
        </w:rPr>
        <w:tab/>
        <w:t>c</w:t>
      </w:r>
      <w:r>
        <w:rPr>
          <w:smallCaps/>
        </w:rPr>
        <w:tab/>
      </w:r>
      <w:r>
        <w:t>penis</w:t>
      </w:r>
      <w:r>
        <w:tab/>
        <w:t>of-</w:t>
      </w:r>
      <w:r>
        <w:rPr>
          <w:smallCaps/>
        </w:rPr>
        <w:t>3rd.pers</w:t>
      </w:r>
      <w:r>
        <w:tab/>
        <w:t>say</w:t>
      </w:r>
      <w:r>
        <w:rPr>
          <w:smallCaps/>
        </w:rPr>
        <w:tab/>
        <w:t>c</w:t>
      </w:r>
      <w:r>
        <w:rPr>
          <w:smallCaps/>
        </w:rPr>
        <w:tab/>
      </w:r>
      <w:r>
        <w:t>ant.eater</w:t>
      </w:r>
    </w:p>
    <w:p w14:paraId="0D43A411" w14:textId="77777777" w:rsidR="00800AD8" w:rsidRDefault="00800AD8">
      <w:pPr>
        <w:pStyle w:val="InterlineFree"/>
      </w:pPr>
      <w:r>
        <w:t>“Ha ha, he’s eating his own penis,” said the ant-eater.</w:t>
      </w:r>
    </w:p>
    <w:p w14:paraId="76F9CB1B" w14:textId="77777777" w:rsidR="00800AD8" w:rsidRDefault="00C862D4" w:rsidP="006715BC">
      <w:pPr>
        <w:pStyle w:val="InterlineText"/>
        <w:tabs>
          <w:tab w:val="left" w:pos="533"/>
          <w:tab w:val="left" w:pos="1022"/>
          <w:tab w:val="left" w:pos="2141"/>
          <w:tab w:val="left" w:pos="2825"/>
          <w:tab w:val="left" w:pos="3434"/>
          <w:tab w:val="left" w:pos="3938"/>
          <w:tab w:val="left" w:pos="4637"/>
          <w:tab w:val="left" w:pos="5921"/>
          <w:tab w:val="left" w:pos="6605"/>
        </w:tabs>
      </w:pPr>
      <w:r w:rsidRPr="003A1D48">
        <w:rPr>
          <w:rStyle w:val="InterlineTextNumChar"/>
        </w:rPr>
        <w:t>065</w:t>
      </w:r>
      <w:r w:rsidR="00800AD8">
        <w:tab/>
        <w:t>qau</w:t>
      </w:r>
      <w:r w:rsidR="00800AD8">
        <w:tab/>
        <w:t>kemîang</w:t>
      </w:r>
      <w:r w:rsidR="00800AD8">
        <w:tab/>
        <w:t>azua</w:t>
      </w:r>
      <w:r w:rsidR="00800AD8">
        <w:tab/>
        <w:t>gang</w:t>
      </w:r>
      <w:r w:rsidR="00800AD8">
        <w:tab/>
        <w:t>tu</w:t>
      </w:r>
      <w:r w:rsidR="00800AD8">
        <w:tab/>
        <w:t>qalitsi</w:t>
      </w:r>
      <w:r w:rsidR="00800AD8">
        <w:tab/>
        <w:t>nimadju</w:t>
      </w:r>
      <w:r w:rsidR="00800AD8">
        <w:tab/>
        <w:t>azua</w:t>
      </w:r>
      <w:r w:rsidR="006715BC">
        <w:tab/>
        <w:t>kinan.</w:t>
      </w:r>
    </w:p>
    <w:p w14:paraId="67F1CE15" w14:textId="77777777" w:rsidR="00800AD8" w:rsidRDefault="00800AD8" w:rsidP="006715BC">
      <w:pPr>
        <w:pStyle w:val="InterlineGlossWithTrans"/>
        <w:tabs>
          <w:tab w:val="left" w:pos="533"/>
          <w:tab w:val="left" w:pos="1022"/>
          <w:tab w:val="left" w:pos="2141"/>
          <w:tab w:val="left" w:pos="2825"/>
          <w:tab w:val="left" w:pos="3434"/>
          <w:tab w:val="left" w:pos="3938"/>
          <w:tab w:val="left" w:pos="4637"/>
          <w:tab w:val="left" w:pos="5921"/>
          <w:tab w:val="left" w:pos="6605"/>
        </w:tabs>
      </w:pPr>
      <w:r>
        <w:tab/>
        <w:t>qau</w:t>
      </w:r>
      <w:r>
        <w:tab/>
        <w:t>m=keîang</w:t>
      </w:r>
      <w:r>
        <w:tab/>
        <w:t>a-zua</w:t>
      </w:r>
      <w:r>
        <w:tab/>
        <w:t>gang</w:t>
      </w:r>
      <w:r>
        <w:tab/>
        <w:t>tu</w:t>
      </w:r>
      <w:r>
        <w:tab/>
        <w:t>qalitsi</w:t>
      </w:r>
      <w:r>
        <w:tab/>
        <w:t>ni-madju</w:t>
      </w:r>
      <w:r>
        <w:tab/>
        <w:t>a-zua</w:t>
      </w:r>
      <w:r w:rsidR="006715BC">
        <w:tab/>
        <w:t>in=kan</w:t>
      </w:r>
    </w:p>
    <w:p w14:paraId="427BDE76" w14:textId="77777777" w:rsidR="00800AD8" w:rsidRDefault="00800AD8" w:rsidP="006715BC">
      <w:pPr>
        <w:pStyle w:val="InterlineTrans"/>
        <w:tabs>
          <w:tab w:val="left" w:pos="533"/>
          <w:tab w:val="left" w:pos="1022"/>
          <w:tab w:val="left" w:pos="2141"/>
          <w:tab w:val="left" w:pos="2825"/>
          <w:tab w:val="left" w:pos="3434"/>
          <w:tab w:val="left" w:pos="3938"/>
          <w:tab w:val="left" w:pos="4637"/>
          <w:tab w:val="left" w:pos="5921"/>
          <w:tab w:val="left" w:pos="6605"/>
        </w:tabs>
      </w:pPr>
      <w:r>
        <w:tab/>
        <w:t>so</w:t>
      </w:r>
      <w:r>
        <w:tab/>
      </w:r>
      <w:r>
        <w:rPr>
          <w:smallCaps/>
        </w:rPr>
        <w:t>af</w:t>
      </w:r>
      <w:r>
        <w:t>=know</w:t>
      </w:r>
      <w:r>
        <w:tab/>
      </w:r>
      <w:r>
        <w:rPr>
          <w:smallCaps/>
        </w:rPr>
        <w:t>c-</w:t>
      </w:r>
      <w:r>
        <w:t>that</w:t>
      </w:r>
      <w:r>
        <w:tab/>
        <w:t>crab</w:t>
      </w:r>
      <w:r>
        <w:tab/>
      </w:r>
      <w:r>
        <w:rPr>
          <w:smallCaps/>
        </w:rPr>
        <w:t>obl</w:t>
      </w:r>
      <w:r>
        <w:tab/>
        <w:t>penis</w:t>
      </w:r>
      <w:r>
        <w:tab/>
        <w:t>of-</w:t>
      </w:r>
      <w:r>
        <w:rPr>
          <w:smallCaps/>
        </w:rPr>
        <w:t>3rd.pers</w:t>
      </w:r>
      <w:r>
        <w:tab/>
      </w:r>
      <w:r>
        <w:rPr>
          <w:smallCaps/>
        </w:rPr>
        <w:t>c-</w:t>
      </w:r>
      <w:r>
        <w:t>that</w:t>
      </w:r>
      <w:r w:rsidR="006715BC">
        <w:tab/>
      </w:r>
      <w:r w:rsidR="006715BC">
        <w:rPr>
          <w:smallCaps/>
        </w:rPr>
        <w:t>perf</w:t>
      </w:r>
      <w:r w:rsidR="006715BC">
        <w:t>=eat</w:t>
      </w:r>
    </w:p>
    <w:p w14:paraId="25121EC0" w14:textId="77777777" w:rsidR="00800AD8" w:rsidRDefault="00800AD8">
      <w:pPr>
        <w:pStyle w:val="InterlineFree"/>
      </w:pPr>
      <w:r>
        <w:t>Then the crab knew that it was his own penis that he had eaten.</w:t>
      </w:r>
    </w:p>
    <w:p w14:paraId="433262F9" w14:textId="77777777" w:rsidR="00800AD8" w:rsidRDefault="00C862D4" w:rsidP="00522FB2">
      <w:pPr>
        <w:pStyle w:val="InterlineText"/>
        <w:tabs>
          <w:tab w:val="left" w:pos="533"/>
          <w:tab w:val="left" w:pos="1022"/>
          <w:tab w:val="left" w:pos="2321"/>
          <w:tab w:val="left" w:pos="2915"/>
          <w:tab w:val="left" w:pos="3419"/>
          <w:tab w:val="left" w:pos="4268"/>
          <w:tab w:val="left" w:pos="4532"/>
          <w:tab w:val="left" w:pos="5231"/>
          <w:tab w:val="left" w:pos="5615"/>
          <w:tab w:val="left" w:pos="6059"/>
          <w:tab w:val="left" w:pos="6758"/>
          <w:tab w:val="left" w:pos="7292"/>
          <w:tab w:val="left" w:pos="7781"/>
        </w:tabs>
      </w:pPr>
      <w:r w:rsidRPr="003A1D48">
        <w:rPr>
          <w:rStyle w:val="InterlineTextNumChar"/>
        </w:rPr>
        <w:t>066</w:t>
      </w:r>
      <w:r w:rsidR="00800AD8">
        <w:tab/>
        <w:t>“ii,</w:t>
      </w:r>
      <w:r w:rsidR="00800AD8">
        <w:tab/>
        <w:t>pakanan</w:t>
      </w:r>
      <w:r w:rsidR="00800AD8">
        <w:tab/>
        <w:t>aken</w:t>
      </w:r>
      <w:r w:rsidR="006715BC">
        <w:tab/>
        <w:t>tua</w:t>
      </w:r>
      <w:r w:rsidR="006715BC">
        <w:tab/>
        <w:t>niaken</w:t>
      </w:r>
      <w:r w:rsidR="006715BC">
        <w:tab/>
        <w:t>a</w:t>
      </w:r>
      <w:r w:rsidR="006715BC">
        <w:tab/>
        <w:t>qalitsi</w:t>
      </w:r>
      <w:r w:rsidR="006715BC">
        <w:tab/>
        <w:t>ni</w:t>
      </w:r>
      <w:r w:rsidR="006715BC">
        <w:tab/>
        <w:t>ku</w:t>
      </w:r>
      <w:r w:rsidR="006715BC">
        <w:tab/>
        <w:t>qali,”</w:t>
      </w:r>
      <w:r w:rsidR="00522FB2">
        <w:tab/>
        <w:t>aya,</w:t>
      </w:r>
      <w:r w:rsidR="00522FB2">
        <w:tab/>
        <w:t>sa</w:t>
      </w:r>
      <w:r w:rsidR="00522FB2">
        <w:tab/>
        <w:t>djiladjilay</w:t>
      </w:r>
    </w:p>
    <w:p w14:paraId="7F0BBF46" w14:textId="77777777" w:rsidR="00800AD8" w:rsidRDefault="00800AD8" w:rsidP="00522FB2">
      <w:pPr>
        <w:pStyle w:val="InterlineGlossWithTrans"/>
        <w:tabs>
          <w:tab w:val="left" w:pos="533"/>
          <w:tab w:val="left" w:pos="1022"/>
          <w:tab w:val="left" w:pos="2321"/>
          <w:tab w:val="left" w:pos="2915"/>
          <w:tab w:val="left" w:pos="3419"/>
          <w:tab w:val="left" w:pos="4268"/>
          <w:tab w:val="left" w:pos="4532"/>
          <w:tab w:val="left" w:pos="5231"/>
          <w:tab w:val="left" w:pos="5615"/>
          <w:tab w:val="left" w:pos="6059"/>
          <w:tab w:val="left" w:pos="6758"/>
          <w:tab w:val="left" w:pos="7292"/>
          <w:tab w:val="left" w:pos="7781"/>
        </w:tabs>
      </w:pPr>
      <w:r>
        <w:tab/>
        <w:t>ii</w:t>
      </w:r>
      <w:r>
        <w:tab/>
        <w:t>pa-kan-an</w:t>
      </w:r>
      <w:r>
        <w:tab/>
        <w:t>aken</w:t>
      </w:r>
      <w:r w:rsidR="006715BC">
        <w:tab/>
        <w:t>tua</w:t>
      </w:r>
      <w:r w:rsidR="006715BC">
        <w:tab/>
        <w:t>ni-aken</w:t>
      </w:r>
      <w:r w:rsidR="006715BC">
        <w:tab/>
        <w:t>a</w:t>
      </w:r>
      <w:r w:rsidR="006715BC">
        <w:tab/>
        <w:t>qalitsi</w:t>
      </w:r>
      <w:r w:rsidR="006715BC">
        <w:tab/>
        <w:t>ni</w:t>
      </w:r>
      <w:r w:rsidR="006715BC">
        <w:tab/>
        <w:t>ku</w:t>
      </w:r>
      <w:r w:rsidR="006715BC">
        <w:tab/>
        <w:t>qali</w:t>
      </w:r>
      <w:r w:rsidR="00522FB2">
        <w:tab/>
        <w:t>aya</w:t>
      </w:r>
      <w:r w:rsidR="00522FB2">
        <w:tab/>
        <w:t>sa</w:t>
      </w:r>
      <w:r w:rsidR="00522FB2">
        <w:tab/>
        <w:t>djila-djilay</w:t>
      </w:r>
    </w:p>
    <w:p w14:paraId="00B5D1F3" w14:textId="77777777" w:rsidR="00800AD8" w:rsidRDefault="00800AD8" w:rsidP="00522FB2">
      <w:pPr>
        <w:pStyle w:val="InterlineTransNoFree"/>
        <w:tabs>
          <w:tab w:val="left" w:pos="1022"/>
          <w:tab w:val="left" w:pos="2321"/>
          <w:tab w:val="left" w:pos="2915"/>
          <w:tab w:val="left" w:pos="3419"/>
          <w:tab w:val="left" w:pos="4268"/>
          <w:tab w:val="left" w:pos="4532"/>
          <w:tab w:val="left" w:pos="5231"/>
          <w:tab w:val="left" w:pos="5615"/>
          <w:tab w:val="left" w:pos="6059"/>
          <w:tab w:val="left" w:pos="6758"/>
          <w:tab w:val="left" w:pos="7292"/>
          <w:tab w:val="left" w:pos="7781"/>
        </w:tabs>
      </w:pPr>
      <w:r>
        <w:tab/>
        <w:t>hey</w:t>
      </w:r>
      <w:r>
        <w:tab/>
        <w:t>cause-eat-</w:t>
      </w:r>
      <w:r>
        <w:rPr>
          <w:smallCaps/>
        </w:rPr>
        <w:t>lf</w:t>
      </w:r>
      <w:r>
        <w:tab/>
      </w:r>
      <w:r w:rsidR="000D5EFB" w:rsidRPr="000D5EFB">
        <w:rPr>
          <w:smallCaps/>
        </w:rPr>
        <w:t>f.I</w:t>
      </w:r>
      <w:r w:rsidR="006715BC">
        <w:tab/>
      </w:r>
      <w:r w:rsidR="006715BC">
        <w:rPr>
          <w:smallCaps/>
        </w:rPr>
        <w:t>obl</w:t>
      </w:r>
      <w:r w:rsidR="006715BC">
        <w:tab/>
        <w:t>of-I</w:t>
      </w:r>
      <w:r w:rsidR="006715BC">
        <w:rPr>
          <w:smallCaps/>
        </w:rPr>
        <w:tab/>
        <w:t>c</w:t>
      </w:r>
      <w:r w:rsidR="006715BC">
        <w:rPr>
          <w:smallCaps/>
        </w:rPr>
        <w:tab/>
      </w:r>
      <w:r w:rsidR="006715BC">
        <w:t>penis</w:t>
      </w:r>
      <w:r w:rsidR="006715BC">
        <w:tab/>
        <w:t>by</w:t>
      </w:r>
      <w:r w:rsidR="006715BC">
        <w:tab/>
        <w:t>my</w:t>
      </w:r>
      <w:r w:rsidR="006715BC">
        <w:tab/>
        <w:t>friend</w:t>
      </w:r>
      <w:r w:rsidR="00522FB2">
        <w:tab/>
        <w:t>say</w:t>
      </w:r>
      <w:r w:rsidR="00522FB2">
        <w:tab/>
        <w:t>and</w:t>
      </w:r>
      <w:r w:rsidR="00522FB2">
        <w:tab/>
      </w:r>
      <w:r w:rsidR="00522FB2">
        <w:rPr>
          <w:smallCaps/>
        </w:rPr>
        <w:t>red</w:t>
      </w:r>
      <w:r w:rsidR="00522FB2">
        <w:t>-spit</w:t>
      </w:r>
    </w:p>
    <w:p w14:paraId="5A4411F2" w14:textId="77777777" w:rsidR="00800AD8" w:rsidRDefault="00800AD8" w:rsidP="00522FB2">
      <w:pPr>
        <w:pStyle w:val="InterlineText"/>
        <w:tabs>
          <w:tab w:val="left" w:pos="533"/>
          <w:tab w:val="left" w:pos="797"/>
        </w:tabs>
      </w:pPr>
      <w:r>
        <w:tab/>
        <w:t>a</w:t>
      </w:r>
      <w:r>
        <w:tab/>
        <w:t>gang.</w:t>
      </w:r>
    </w:p>
    <w:p w14:paraId="00715360" w14:textId="77777777" w:rsidR="00800AD8" w:rsidRDefault="00800AD8" w:rsidP="00522FB2">
      <w:pPr>
        <w:pStyle w:val="InterlineGlossWithTrans"/>
        <w:tabs>
          <w:tab w:val="left" w:pos="533"/>
          <w:tab w:val="left" w:pos="797"/>
        </w:tabs>
      </w:pPr>
      <w:r>
        <w:tab/>
        <w:t>a</w:t>
      </w:r>
      <w:r>
        <w:tab/>
        <w:t>gang</w:t>
      </w:r>
    </w:p>
    <w:p w14:paraId="16983C61" w14:textId="77777777" w:rsidR="00800AD8" w:rsidRDefault="00800AD8" w:rsidP="00522FB2">
      <w:pPr>
        <w:pStyle w:val="InterlineTrans"/>
        <w:tabs>
          <w:tab w:val="left" w:pos="533"/>
          <w:tab w:val="left" w:pos="797"/>
        </w:tabs>
      </w:pPr>
      <w:r>
        <w:rPr>
          <w:smallCaps/>
        </w:rPr>
        <w:tab/>
        <w:t>c</w:t>
      </w:r>
      <w:r>
        <w:rPr>
          <w:smallCaps/>
        </w:rPr>
        <w:tab/>
      </w:r>
      <w:r>
        <w:t>crab</w:t>
      </w:r>
    </w:p>
    <w:p w14:paraId="6951190C" w14:textId="77777777" w:rsidR="00800AD8" w:rsidRDefault="00800AD8">
      <w:pPr>
        <w:pStyle w:val="InterlineFree"/>
      </w:pPr>
      <w:r>
        <w:t>“Ugh! My friend has given me my own penis to eat,” said the crab and spat.</w:t>
      </w:r>
    </w:p>
    <w:p w14:paraId="673AD575" w14:textId="77777777" w:rsidR="00800AD8" w:rsidRDefault="00C862D4" w:rsidP="00522FB2">
      <w:pPr>
        <w:pStyle w:val="InterlineText"/>
        <w:tabs>
          <w:tab w:val="left" w:pos="533"/>
          <w:tab w:val="left" w:pos="1232"/>
          <w:tab w:val="left" w:pos="2411"/>
          <w:tab w:val="left" w:pos="3380"/>
          <w:tab w:val="left" w:pos="4154"/>
          <w:tab w:val="left" w:pos="5438"/>
          <w:tab w:val="left" w:pos="5702"/>
        </w:tabs>
      </w:pPr>
      <w:r w:rsidRPr="003A1D48">
        <w:rPr>
          <w:rStyle w:val="InterlineTextNumChar"/>
        </w:rPr>
        <w:t>067</w:t>
      </w:r>
      <w:r w:rsidR="00800AD8">
        <w:tab/>
        <w:t>îakua</w:t>
      </w:r>
      <w:r w:rsidR="00800AD8">
        <w:tab/>
        <w:t>kudain,</w:t>
      </w:r>
      <w:r w:rsidR="00800AD8">
        <w:tab/>
        <w:t>kinan</w:t>
      </w:r>
      <w:r w:rsidR="00800AD8">
        <w:tab/>
        <w:t>anga</w:t>
      </w:r>
      <w:r w:rsidR="00800AD8">
        <w:tab/>
        <w:t>nimadju</w:t>
      </w:r>
      <w:r w:rsidR="00800AD8">
        <w:tab/>
        <w:t>a</w:t>
      </w:r>
      <w:r w:rsidR="00800AD8">
        <w:tab/>
        <w:t>qalitsi.</w:t>
      </w:r>
    </w:p>
    <w:p w14:paraId="571BE7D5" w14:textId="77777777" w:rsidR="00800AD8" w:rsidRDefault="00800AD8" w:rsidP="00522FB2">
      <w:pPr>
        <w:pStyle w:val="InterlineGlossWithTrans"/>
        <w:tabs>
          <w:tab w:val="left" w:pos="533"/>
          <w:tab w:val="left" w:pos="1232"/>
          <w:tab w:val="left" w:pos="2411"/>
          <w:tab w:val="left" w:pos="3380"/>
          <w:tab w:val="left" w:pos="4154"/>
          <w:tab w:val="left" w:pos="5438"/>
          <w:tab w:val="left" w:pos="5702"/>
        </w:tabs>
      </w:pPr>
      <w:r>
        <w:tab/>
        <w:t>îakua</w:t>
      </w:r>
      <w:r>
        <w:tab/>
        <w:t>kuda-en</w:t>
      </w:r>
      <w:r>
        <w:tab/>
        <w:t>in=</w:t>
      </w:r>
      <w:smartTag w:uri="urn:schemas-microsoft-com:office:smarttags" w:element="State">
        <w:smartTag w:uri="urn:schemas-microsoft-com:office:smarttags" w:element="place">
          <w:r>
            <w:t>kan</w:t>
          </w:r>
        </w:smartTag>
      </w:smartTag>
      <w:r>
        <w:tab/>
        <w:t>anga</w:t>
      </w:r>
      <w:r>
        <w:tab/>
        <w:t>ni-madju</w:t>
      </w:r>
      <w:r>
        <w:tab/>
        <w:t>a</w:t>
      </w:r>
      <w:r>
        <w:tab/>
        <w:t>qalitsi</w:t>
      </w:r>
    </w:p>
    <w:p w14:paraId="6499B9A8" w14:textId="77777777" w:rsidR="00800AD8" w:rsidRDefault="00800AD8" w:rsidP="00522FB2">
      <w:pPr>
        <w:pStyle w:val="InterlineTrans"/>
        <w:tabs>
          <w:tab w:val="left" w:pos="533"/>
          <w:tab w:val="left" w:pos="1232"/>
          <w:tab w:val="left" w:pos="2411"/>
          <w:tab w:val="left" w:pos="3380"/>
          <w:tab w:val="left" w:pos="4154"/>
          <w:tab w:val="left" w:pos="5438"/>
          <w:tab w:val="left" w:pos="5702"/>
        </w:tabs>
      </w:pPr>
      <w:r>
        <w:tab/>
        <w:t>but</w:t>
      </w:r>
      <w:r>
        <w:tab/>
        <w:t>do.what-</w:t>
      </w:r>
      <w:r>
        <w:rPr>
          <w:smallCaps/>
        </w:rPr>
        <w:t>pf</w:t>
      </w:r>
      <w:r>
        <w:tab/>
      </w:r>
      <w:r>
        <w:rPr>
          <w:smallCaps/>
        </w:rPr>
        <w:t>perf</w:t>
      </w:r>
      <w:r>
        <w:t>=eat</w:t>
      </w:r>
      <w:r>
        <w:tab/>
        <w:t>indeed</w:t>
      </w:r>
      <w:r>
        <w:tab/>
        <w:t>of-</w:t>
      </w:r>
      <w:r>
        <w:rPr>
          <w:smallCaps/>
        </w:rPr>
        <w:t>3rd.pers</w:t>
      </w:r>
      <w:r>
        <w:rPr>
          <w:smallCaps/>
        </w:rPr>
        <w:tab/>
        <w:t>c</w:t>
      </w:r>
      <w:r>
        <w:rPr>
          <w:smallCaps/>
        </w:rPr>
        <w:tab/>
      </w:r>
      <w:r>
        <w:t>penis</w:t>
      </w:r>
    </w:p>
    <w:p w14:paraId="787455B8" w14:textId="77777777" w:rsidR="00800AD8" w:rsidRDefault="00800AD8">
      <w:pPr>
        <w:pStyle w:val="InterlineFree"/>
      </w:pPr>
      <w:r>
        <w:t>But there was nothing for it; he had eaten some of his own penis.</w:t>
      </w:r>
    </w:p>
    <w:p w14:paraId="22095F11" w14:textId="77777777" w:rsidR="00800AD8" w:rsidRDefault="00C862D4" w:rsidP="00522FB2">
      <w:pPr>
        <w:pStyle w:val="InterlineText"/>
        <w:tabs>
          <w:tab w:val="left" w:pos="533"/>
          <w:tab w:val="left" w:pos="1022"/>
          <w:tab w:val="left" w:pos="2081"/>
          <w:tab w:val="left" w:pos="2855"/>
          <w:tab w:val="left" w:pos="3119"/>
          <w:tab w:val="left" w:pos="3818"/>
          <w:tab w:val="left" w:pos="4307"/>
        </w:tabs>
      </w:pPr>
      <w:r w:rsidRPr="003A1D48">
        <w:rPr>
          <w:rStyle w:val="InterlineTextNumChar"/>
        </w:rPr>
        <w:t>068</w:t>
      </w:r>
      <w:r w:rsidR="00800AD8">
        <w:tab/>
        <w:t>qau</w:t>
      </w:r>
      <w:r w:rsidR="00800AD8">
        <w:tab/>
        <w:t>tsemikel</w:t>
      </w:r>
      <w:r w:rsidR="00800AD8">
        <w:tab/>
        <w:t>anga</w:t>
      </w:r>
      <w:r w:rsidR="00800AD8">
        <w:tab/>
        <w:t>a</w:t>
      </w:r>
      <w:r w:rsidR="00800AD8">
        <w:tab/>
        <w:t>qalitsi</w:t>
      </w:r>
      <w:r w:rsidR="00800AD8">
        <w:tab/>
        <w:t>nua</w:t>
      </w:r>
      <w:r w:rsidR="00800AD8">
        <w:tab/>
        <w:t>gang.</w:t>
      </w:r>
    </w:p>
    <w:p w14:paraId="5C90E651" w14:textId="77777777" w:rsidR="00800AD8" w:rsidRDefault="00800AD8" w:rsidP="00522FB2">
      <w:pPr>
        <w:pStyle w:val="InterlineGlossWithTrans"/>
        <w:tabs>
          <w:tab w:val="left" w:pos="533"/>
          <w:tab w:val="left" w:pos="1022"/>
          <w:tab w:val="left" w:pos="2081"/>
          <w:tab w:val="left" w:pos="2855"/>
          <w:tab w:val="left" w:pos="3119"/>
          <w:tab w:val="left" w:pos="3818"/>
          <w:tab w:val="left" w:pos="4307"/>
        </w:tabs>
      </w:pPr>
      <w:r>
        <w:tab/>
        <w:t>qau</w:t>
      </w:r>
      <w:r>
        <w:tab/>
        <w:t>em=tsikel</w:t>
      </w:r>
      <w:r>
        <w:tab/>
        <w:t>anga</w:t>
      </w:r>
      <w:r>
        <w:tab/>
        <w:t>a</w:t>
      </w:r>
      <w:r>
        <w:tab/>
        <w:t>qalitsi</w:t>
      </w:r>
      <w:r>
        <w:tab/>
        <w:t>nua</w:t>
      </w:r>
      <w:r>
        <w:tab/>
        <w:t>gang</w:t>
      </w:r>
    </w:p>
    <w:p w14:paraId="3DE094C8" w14:textId="77777777" w:rsidR="00800AD8" w:rsidRDefault="00800AD8" w:rsidP="00522FB2">
      <w:pPr>
        <w:pStyle w:val="InterlineTrans"/>
        <w:tabs>
          <w:tab w:val="left" w:pos="533"/>
          <w:tab w:val="left" w:pos="1022"/>
          <w:tab w:val="left" w:pos="2081"/>
          <w:tab w:val="left" w:pos="2855"/>
          <w:tab w:val="left" w:pos="3119"/>
          <w:tab w:val="left" w:pos="3818"/>
          <w:tab w:val="left" w:pos="4307"/>
        </w:tabs>
      </w:pPr>
      <w:r>
        <w:tab/>
        <w:t>so</w:t>
      </w:r>
      <w:r>
        <w:tab/>
      </w:r>
      <w:r>
        <w:rPr>
          <w:smallCaps/>
        </w:rPr>
        <w:t>af</w:t>
      </w:r>
      <w:r>
        <w:t>=return</w:t>
      </w:r>
      <w:r>
        <w:tab/>
        <w:t>indeed</w:t>
      </w:r>
      <w:r>
        <w:rPr>
          <w:smallCaps/>
        </w:rPr>
        <w:tab/>
        <w:t>c</w:t>
      </w:r>
      <w:r>
        <w:rPr>
          <w:smallCaps/>
        </w:rPr>
        <w:tab/>
      </w:r>
      <w:r>
        <w:t>penis</w:t>
      </w:r>
      <w:r>
        <w:tab/>
        <w:t>of</w:t>
      </w:r>
      <w:r>
        <w:tab/>
        <w:t>crab</w:t>
      </w:r>
    </w:p>
    <w:p w14:paraId="6BB890F3" w14:textId="77777777" w:rsidR="00800AD8" w:rsidRDefault="00800AD8">
      <w:pPr>
        <w:pStyle w:val="InterlineFree"/>
      </w:pPr>
      <w:r>
        <w:t>(Later) the crab’s penis grew back again.</w:t>
      </w:r>
    </w:p>
    <w:p w14:paraId="229DA161" w14:textId="77777777" w:rsidR="00522FB2" w:rsidRDefault="00800AD8" w:rsidP="00522FB2">
      <w:pPr>
        <w:pStyle w:val="FullTranslation"/>
      </w:pPr>
      <w:r>
        <w:t xml:space="preserve">Once upon a time there were an ant-eater and a crab. The ant-eater took the crab to </w:t>
      </w:r>
      <w:r w:rsidR="009669D5">
        <w:t>get</w:t>
      </w:r>
      <w:r>
        <w:t xml:space="preserve"> loquat</w:t>
      </w:r>
      <w:r w:rsidR="009669D5">
        <w:t>s</w:t>
      </w:r>
      <w:r>
        <w:t>. The crab said: “Stay here below. I’ll go up and pick the fruit up at the top,” he said to the ant-eater. So he went up</w:t>
      </w:r>
      <w:r w:rsidR="00046316">
        <w:t>;</w:t>
      </w:r>
      <w:r>
        <w:t xml:space="preserve"> and he picked the fruit and threw it down below. The ant-eater was down below, picking them up and choosing out the ripe ones. He put the ripe ones in his house; and it was just the unripe ones that he collected together. The crab came down</w:t>
      </w:r>
      <w:r w:rsidR="00433A7E">
        <w:t>,</w:t>
      </w:r>
      <w:r>
        <w:t xml:space="preserve"> and had a look at what the ant-eater had collected. It was only the unripe ones. “Where have the ripe ones gone?” said the crab. The crab went off. The ant-eater was still at the foot of the tree. The crab took (what was there). The ripe ones had all been put in the ant-eater’s house. The crab went there. And there were lots of fruit he had picked </w:t>
      </w:r>
      <w:r>
        <w:lastRenderedPageBreak/>
        <w:t>lying in the ant-eater’s den. “Why is our friend like that?” he said. He was annoyed, and went off home.</w:t>
      </w:r>
    </w:p>
    <w:p w14:paraId="1444DDAF" w14:textId="77777777" w:rsidR="00800AD8" w:rsidRDefault="00800AD8" w:rsidP="00522FB2">
      <w:pPr>
        <w:pStyle w:val="FullTranslation"/>
      </w:pPr>
      <w:r>
        <w:t>After a long time the two of them met again. They said to one another: “Let’s go hunting.</w:t>
      </w:r>
      <w:r w:rsidR="00522FB2">
        <w:t>”</w:t>
      </w:r>
      <w:r>
        <w:t xml:space="preserve"> “I’ll first lie in wait</w:t>
      </w:r>
      <w:r w:rsidR="00433A7E">
        <w:t>,</w:t>
      </w:r>
      <w:r>
        <w:t xml:space="preserve"> while you set fire to the grass,” said the ant-eater. The ant-eater went into the grass. The crab shouted: “Where are you?” he said to the ant-eater. “Here I am,” said the ant-eater. “All right then,” shouted the crab again. “Wait a bit,” said the ant-eater. He scooped out a house</w:t>
      </w:r>
      <w:r w:rsidR="00046316">
        <w:t>;</w:t>
      </w:r>
      <w:r>
        <w:t xml:space="preserve"> and when he had finished scooping it out he got inside. Then he shouted to the crab: “All right now. I’m ready lying in wait,” said the ant-eater. Then the crab set fire to the grass. And the crab shouted: “Where are you?”. “Here I am,” said the ant-eater. “Where are you?” said the crab again. “Here I am,” said the ant-eater again. The fire passed. “Where are you?” said the crab again. “Here I am,” said the ant-eater, and emerged from his home. “Now it’s your turn to lie in wait,” the crab was told. “Where am I to go to?” said the crab. The ant-eater told him: “Go in there in the tangled grass,” he said. So the crab went and curled up small in the place with tangled grass. “All right then,” said the ant-eater. “All right,” said the crab. The ant-eater set fire (to the grass). “Where are you?” said the ant-eater. “Here I am,” said the crab. The fire passed. “Where are you?” said the ant-eater. No reply. “Where are you?” he said once again. No reply. The ant-eater went there to have a look. And the crab was stiff and dead. He sliced off some of the crab’s penis. Then he chanted a spell and brought him back to life. And he took the </w:t>
      </w:r>
      <w:r w:rsidR="009669D5">
        <w:t>crab’s penis home. Next morning,</w:t>
      </w:r>
      <w:r>
        <w:t xml:space="preserve"> the crab was given some of his own penis to eat by the ant-eater. “Ha ha, he’s eating his own penis,” said the ant-eater. Then the crab knew that it was his own penis that he had eaten. “Ugh! My friend has given me my own penis to eat,” said the crab and spat. But there was nothing for it; he had eaten some of his own penis. (Later) the crab’s penis grew back again.</w:t>
      </w:r>
    </w:p>
    <w:p w14:paraId="30F93514" w14:textId="77777777" w:rsidR="00800AD8" w:rsidRDefault="00800AD8">
      <w:pPr>
        <w:pStyle w:val="Heading4"/>
      </w:pPr>
      <w:r w:rsidRPr="00996908">
        <w:rPr>
          <w:rStyle w:val="NumTextHeadingChar"/>
        </w:rPr>
        <w:t>010</w:t>
      </w:r>
      <w:r>
        <w:t xml:space="preserve"> KAPURAR</w:t>
      </w:r>
      <w:r w:rsidR="00433A7E">
        <w:br/>
      </w:r>
      <w:r>
        <w:t>ti sa K</w:t>
      </w:r>
      <w:r w:rsidR="00824E04">
        <w:t>apurar</w:t>
      </w:r>
      <w:r w:rsidR="001208B6">
        <w:t xml:space="preserve"> (</w:t>
      </w:r>
      <w:r w:rsidR="00824E04">
        <w:t>Qatsiîay village, p.170</w:t>
      </w:r>
      <w:r w:rsidR="001208B6">
        <w:t>)</w:t>
      </w:r>
    </w:p>
    <w:p w14:paraId="63760413" w14:textId="77777777" w:rsidR="00800AD8" w:rsidRDefault="00DC1AE0" w:rsidP="00522FB2">
      <w:pPr>
        <w:pStyle w:val="InterlineText"/>
        <w:tabs>
          <w:tab w:val="left" w:pos="533"/>
          <w:tab w:val="left" w:pos="977"/>
          <w:tab w:val="left" w:pos="1316"/>
          <w:tab w:val="left" w:pos="2225"/>
          <w:tab w:val="left" w:pos="2789"/>
          <w:tab w:val="left" w:pos="4568"/>
          <w:tab w:val="left" w:pos="5237"/>
          <w:tab w:val="left" w:pos="6101"/>
          <w:tab w:val="left" w:pos="6365"/>
        </w:tabs>
      </w:pPr>
      <w:r w:rsidRPr="003A1D48">
        <w:rPr>
          <w:rStyle w:val="InterlineTextNumChar"/>
        </w:rPr>
        <w:t>001</w:t>
      </w:r>
      <w:r w:rsidR="00800AD8">
        <w:tab/>
        <w:t>ti</w:t>
      </w:r>
      <w:r w:rsidR="00800AD8">
        <w:tab/>
        <w:t>sa</w:t>
      </w:r>
      <w:r w:rsidR="00800AD8">
        <w:tab/>
        <w:t>Kapurar</w:t>
      </w:r>
      <w:r w:rsidR="00800AD8">
        <w:tab/>
        <w:t>ka</w:t>
      </w:r>
      <w:r w:rsidR="00800AD8">
        <w:tab/>
        <w:t>sitsuayan</w:t>
      </w:r>
      <w:r w:rsidR="00800AD8">
        <w:tab/>
        <w:t>la÷uq</w:t>
      </w:r>
      <w:r w:rsidR="00800AD8">
        <w:tab/>
        <w:t>aravats</w:t>
      </w:r>
      <w:r w:rsidR="00800AD8">
        <w:tab/>
        <w:t>a</w:t>
      </w:r>
      <w:r w:rsidR="00522FB2">
        <w:tab/>
        <w:t>nimadju.</w:t>
      </w:r>
    </w:p>
    <w:p w14:paraId="41873581" w14:textId="77777777" w:rsidR="00800AD8" w:rsidRDefault="00800AD8" w:rsidP="00522FB2">
      <w:pPr>
        <w:pStyle w:val="InterlineGlossWithTrans"/>
        <w:tabs>
          <w:tab w:val="left" w:pos="533"/>
          <w:tab w:val="left" w:pos="977"/>
          <w:tab w:val="left" w:pos="1316"/>
          <w:tab w:val="left" w:pos="2225"/>
          <w:tab w:val="left" w:pos="2789"/>
          <w:tab w:val="left" w:pos="4568"/>
          <w:tab w:val="left" w:pos="5237"/>
          <w:tab w:val="left" w:pos="6101"/>
          <w:tab w:val="left" w:pos="6365"/>
        </w:tabs>
      </w:pPr>
      <w:r>
        <w:tab/>
        <w:t>ti</w:t>
      </w:r>
      <w:r>
        <w:tab/>
        <w:t>sa</w:t>
      </w:r>
      <w:r>
        <w:tab/>
        <w:t>Kapurar</w:t>
      </w:r>
      <w:r>
        <w:tab/>
        <w:t>ka</w:t>
      </w:r>
      <w:r>
        <w:tab/>
        <w:t>si-tsuay-an</w:t>
      </w:r>
      <w:r>
        <w:tab/>
        <w:t>la÷uq</w:t>
      </w:r>
      <w:r>
        <w:tab/>
        <w:t>a-ravats</w:t>
      </w:r>
      <w:r>
        <w:tab/>
        <w:t>a</w:t>
      </w:r>
      <w:r w:rsidR="00522FB2">
        <w:tab/>
        <w:t>ni-madju</w:t>
      </w:r>
    </w:p>
    <w:p w14:paraId="7B1C5F37" w14:textId="77777777" w:rsidR="00800AD8" w:rsidRDefault="00800AD8" w:rsidP="00522FB2">
      <w:pPr>
        <w:pStyle w:val="InterlineTrans"/>
        <w:tabs>
          <w:tab w:val="left" w:pos="533"/>
          <w:tab w:val="left" w:pos="977"/>
          <w:tab w:val="left" w:pos="1316"/>
          <w:tab w:val="left" w:pos="2225"/>
          <w:tab w:val="left" w:pos="2789"/>
          <w:tab w:val="left" w:pos="4568"/>
          <w:tab w:val="left" w:pos="5237"/>
          <w:tab w:val="left" w:pos="6101"/>
          <w:tab w:val="left" w:pos="6365"/>
        </w:tabs>
        <w:rPr>
          <w:smallCaps/>
        </w:rPr>
      </w:pPr>
      <w:r>
        <w:tab/>
      </w:r>
      <w:r>
        <w:rPr>
          <w:smallCaps/>
        </w:rPr>
        <w:t>f.h</w:t>
      </w:r>
      <w:r>
        <w:rPr>
          <w:smallCaps/>
        </w:rPr>
        <w:tab/>
        <w:t>h</w:t>
      </w:r>
      <w:r>
        <w:rPr>
          <w:smallCaps/>
        </w:rPr>
        <w:tab/>
      </w:r>
      <w:r>
        <w:t>(name)</w:t>
      </w:r>
      <w:r>
        <w:tab/>
        <w:t>after</w:t>
      </w:r>
      <w:r>
        <w:tab/>
      </w:r>
      <w:r>
        <w:rPr>
          <w:smallCaps/>
        </w:rPr>
        <w:t>if</w:t>
      </w:r>
      <w:r>
        <w:t>-long.time-</w:t>
      </w:r>
      <w:r>
        <w:rPr>
          <w:smallCaps/>
        </w:rPr>
        <w:t>nom</w:t>
      </w:r>
      <w:r>
        <w:tab/>
        <w:t>long</w:t>
      </w:r>
      <w:r>
        <w:tab/>
      </w:r>
      <w:r>
        <w:rPr>
          <w:smallCaps/>
        </w:rPr>
        <w:t>c-</w:t>
      </w:r>
      <w:r>
        <w:t>true</w:t>
      </w:r>
      <w:r>
        <w:rPr>
          <w:smallCaps/>
        </w:rPr>
        <w:tab/>
        <w:t>c</w:t>
      </w:r>
      <w:r w:rsidR="00522FB2">
        <w:tab/>
        <w:t>of-</w:t>
      </w:r>
      <w:r w:rsidR="00522FB2">
        <w:rPr>
          <w:smallCaps/>
        </w:rPr>
        <w:t>3rd</w:t>
      </w:r>
      <w:r w:rsidR="00522FB2">
        <w:t>.</w:t>
      </w:r>
      <w:r w:rsidR="00522FB2">
        <w:rPr>
          <w:smallCaps/>
        </w:rPr>
        <w:t>pers</w:t>
      </w:r>
    </w:p>
    <w:p w14:paraId="0A7DBA85" w14:textId="77777777" w:rsidR="00800AD8" w:rsidRDefault="00800AD8">
      <w:pPr>
        <w:pStyle w:val="InterlineFree"/>
      </w:pPr>
      <w:r>
        <w:t>Once upon a time Kapurar had a very long penis</w:t>
      </w:r>
      <w:r w:rsidR="00522FB2">
        <w:t xml:space="preserve"> [lit. his was very long]</w:t>
      </w:r>
      <w:r>
        <w:t>.</w:t>
      </w:r>
    </w:p>
    <w:p w14:paraId="14692569" w14:textId="77777777" w:rsidR="00800AD8" w:rsidRDefault="00DC1AE0" w:rsidP="00336032">
      <w:pPr>
        <w:pStyle w:val="InterlineText"/>
        <w:tabs>
          <w:tab w:val="left" w:pos="533"/>
          <w:tab w:val="left" w:pos="1022"/>
          <w:tab w:val="left" w:pos="1676"/>
          <w:tab w:val="left" w:pos="3065"/>
          <w:tab w:val="left" w:pos="3329"/>
          <w:tab w:val="left" w:pos="4838"/>
          <w:tab w:val="left" w:pos="5477"/>
          <w:tab w:val="left" w:pos="5741"/>
          <w:tab w:val="left" w:pos="6485"/>
        </w:tabs>
      </w:pPr>
      <w:r w:rsidRPr="003A1D48">
        <w:rPr>
          <w:rStyle w:val="InterlineTextNumChar"/>
        </w:rPr>
        <w:t>002</w:t>
      </w:r>
      <w:r w:rsidR="00800AD8">
        <w:tab/>
        <w:t>qau</w:t>
      </w:r>
      <w:r w:rsidR="00800AD8">
        <w:tab/>
        <w:t>nu</w:t>
      </w:r>
      <w:r w:rsidR="00800AD8">
        <w:tab/>
        <w:t>masiasik</w:t>
      </w:r>
      <w:r w:rsidR="00800AD8">
        <w:tab/>
        <w:t>a</w:t>
      </w:r>
      <w:r w:rsidR="00800AD8">
        <w:tab/>
        <w:t>vavayavayan,</w:t>
      </w:r>
      <w:r w:rsidR="00800AD8">
        <w:tab/>
        <w:t>vaik</w:t>
      </w:r>
      <w:r w:rsidR="00800AD8">
        <w:tab/>
        <w:t>a</w:t>
      </w:r>
      <w:r w:rsidR="00800AD8">
        <w:tab/>
        <w:t>sema</w:t>
      </w:r>
      <w:r w:rsidR="00800AD8">
        <w:tab/>
        <w:t>qapaz.</w:t>
      </w:r>
    </w:p>
    <w:p w14:paraId="20CCDD40" w14:textId="77777777" w:rsidR="00800AD8" w:rsidRDefault="00800AD8" w:rsidP="00336032">
      <w:pPr>
        <w:pStyle w:val="InterlineGlossWithTrans"/>
        <w:tabs>
          <w:tab w:val="left" w:pos="533"/>
          <w:tab w:val="left" w:pos="1022"/>
          <w:tab w:val="left" w:pos="1676"/>
          <w:tab w:val="left" w:pos="3065"/>
          <w:tab w:val="left" w:pos="3329"/>
          <w:tab w:val="left" w:pos="4838"/>
          <w:tab w:val="left" w:pos="5477"/>
          <w:tab w:val="left" w:pos="5741"/>
          <w:tab w:val="left" w:pos="6485"/>
        </w:tabs>
      </w:pPr>
      <w:r>
        <w:tab/>
        <w:t>qau</w:t>
      </w:r>
      <w:r>
        <w:tab/>
        <w:t>nu</w:t>
      </w:r>
      <w:r>
        <w:tab/>
        <w:t>m-asi-asik</w:t>
      </w:r>
      <w:r>
        <w:tab/>
        <w:t>a</w:t>
      </w:r>
      <w:r w:rsidR="00522FB2">
        <w:tab/>
      </w:r>
      <w:r>
        <w:t>vaya</w:t>
      </w:r>
      <w:r w:rsidR="00522FB2">
        <w:t>=</w:t>
      </w:r>
      <w:r>
        <w:t>vavayan</w:t>
      </w:r>
      <w:r>
        <w:tab/>
        <w:t>vaik</w:t>
      </w:r>
      <w:r>
        <w:tab/>
        <w:t>a</w:t>
      </w:r>
      <w:r>
        <w:tab/>
        <w:t>em=sa</w:t>
      </w:r>
      <w:r>
        <w:tab/>
        <w:t>qapaz</w:t>
      </w:r>
    </w:p>
    <w:p w14:paraId="6E50AB40" w14:textId="77777777" w:rsidR="00800AD8" w:rsidRDefault="00800AD8" w:rsidP="00336032">
      <w:pPr>
        <w:pStyle w:val="InterlineTrans"/>
        <w:tabs>
          <w:tab w:val="left" w:pos="533"/>
          <w:tab w:val="left" w:pos="1022"/>
          <w:tab w:val="left" w:pos="1676"/>
          <w:tab w:val="left" w:pos="3065"/>
          <w:tab w:val="left" w:pos="3329"/>
          <w:tab w:val="left" w:pos="4838"/>
          <w:tab w:val="left" w:pos="5477"/>
          <w:tab w:val="left" w:pos="5741"/>
          <w:tab w:val="left" w:pos="6485"/>
        </w:tabs>
      </w:pPr>
      <w:r>
        <w:tab/>
        <w:t>so</w:t>
      </w:r>
      <w:r>
        <w:tab/>
        <w:t>when</w:t>
      </w:r>
      <w:r>
        <w:tab/>
      </w:r>
      <w:r>
        <w:rPr>
          <w:smallCaps/>
        </w:rPr>
        <w:t>af</w:t>
      </w:r>
      <w:r>
        <w:t>-</w:t>
      </w:r>
      <w:r>
        <w:rPr>
          <w:smallCaps/>
        </w:rPr>
        <w:t>red</w:t>
      </w:r>
      <w:r>
        <w:t>-weed</w:t>
      </w:r>
      <w:r>
        <w:rPr>
          <w:smallCaps/>
        </w:rPr>
        <w:tab/>
        <w:t>c</w:t>
      </w:r>
      <w:r>
        <w:rPr>
          <w:smallCaps/>
        </w:rPr>
        <w:tab/>
        <w:t>red</w:t>
      </w:r>
      <w:r>
        <w:t>=female</w:t>
      </w:r>
      <w:r>
        <w:tab/>
        <w:t>leave</w:t>
      </w:r>
      <w:r>
        <w:rPr>
          <w:smallCaps/>
        </w:rPr>
        <w:tab/>
        <w:t>c</w:t>
      </w:r>
      <w:r>
        <w:rPr>
          <w:smallCaps/>
        </w:rPr>
        <w:tab/>
        <w:t>af</w:t>
      </w:r>
      <w:r>
        <w:t>=go</w:t>
      </w:r>
      <w:r>
        <w:tab/>
        <w:t>fence</w:t>
      </w:r>
    </w:p>
    <w:p w14:paraId="27C6AFA3" w14:textId="77777777" w:rsidR="00800AD8" w:rsidRDefault="00800AD8">
      <w:pPr>
        <w:pStyle w:val="InterlineFree"/>
      </w:pPr>
      <w:r>
        <w:t>When women were weeding the fields, he went to the edge of the field.</w:t>
      </w:r>
    </w:p>
    <w:p w14:paraId="0C4CBD96" w14:textId="77777777" w:rsidR="00800AD8" w:rsidRDefault="00DC1AE0" w:rsidP="00336032">
      <w:pPr>
        <w:pStyle w:val="InterlineText"/>
        <w:tabs>
          <w:tab w:val="left" w:pos="533"/>
          <w:tab w:val="left" w:pos="1022"/>
          <w:tab w:val="left" w:pos="1511"/>
          <w:tab w:val="left" w:pos="2240"/>
          <w:tab w:val="left" w:pos="2729"/>
          <w:tab w:val="left" w:pos="3638"/>
          <w:tab w:val="left" w:pos="3902"/>
        </w:tabs>
      </w:pPr>
      <w:r w:rsidRPr="003A1D48">
        <w:rPr>
          <w:rStyle w:val="InterlineTextNumChar"/>
        </w:rPr>
        <w:t>003</w:t>
      </w:r>
      <w:r w:rsidR="00800AD8">
        <w:tab/>
        <w:t>qau</w:t>
      </w:r>
      <w:r w:rsidR="00800AD8">
        <w:tab/>
        <w:t>sa</w:t>
      </w:r>
      <w:r w:rsidR="00800AD8">
        <w:tab/>
        <w:t>qiladj,</w:t>
      </w:r>
      <w:r w:rsidR="00336032">
        <w:tab/>
        <w:t>sa</w:t>
      </w:r>
      <w:r w:rsidR="00336032">
        <w:tab/>
        <w:t>saksaki</w:t>
      </w:r>
      <w:r w:rsidR="00336032">
        <w:tab/>
        <w:t>a</w:t>
      </w:r>
      <w:r w:rsidR="00336032">
        <w:tab/>
        <w:t>kulits.</w:t>
      </w:r>
    </w:p>
    <w:p w14:paraId="7711CDE6" w14:textId="77777777" w:rsidR="00800AD8" w:rsidRDefault="00800AD8" w:rsidP="00336032">
      <w:pPr>
        <w:pStyle w:val="InterlineGlossWithTrans"/>
        <w:tabs>
          <w:tab w:val="left" w:pos="533"/>
          <w:tab w:val="left" w:pos="1022"/>
          <w:tab w:val="left" w:pos="1511"/>
          <w:tab w:val="left" w:pos="2240"/>
          <w:tab w:val="left" w:pos="2729"/>
          <w:tab w:val="left" w:pos="3638"/>
          <w:tab w:val="left" w:pos="3902"/>
        </w:tabs>
      </w:pPr>
      <w:r>
        <w:tab/>
        <w:t>qau</w:t>
      </w:r>
      <w:r>
        <w:tab/>
        <w:t>sa</w:t>
      </w:r>
      <w:r>
        <w:tab/>
        <w:t>qiladj</w:t>
      </w:r>
      <w:r w:rsidR="00336032">
        <w:tab/>
        <w:t>sa</w:t>
      </w:r>
      <w:r w:rsidR="00336032">
        <w:tab/>
        <w:t>saksak-i</w:t>
      </w:r>
      <w:r w:rsidR="00336032">
        <w:tab/>
        <w:t>a</w:t>
      </w:r>
      <w:r w:rsidR="00336032">
        <w:tab/>
        <w:t>kulits</w:t>
      </w:r>
    </w:p>
    <w:p w14:paraId="0114E96B" w14:textId="77777777" w:rsidR="00800AD8" w:rsidRDefault="00800AD8" w:rsidP="00B76180">
      <w:pPr>
        <w:pStyle w:val="InterlineTransNoFree"/>
        <w:tabs>
          <w:tab w:val="left" w:pos="1022"/>
          <w:tab w:val="left" w:pos="1511"/>
          <w:tab w:val="left" w:pos="2240"/>
          <w:tab w:val="left" w:pos="2729"/>
          <w:tab w:val="left" w:pos="3638"/>
          <w:tab w:val="left" w:pos="3902"/>
          <w:tab w:val="right" w:pos="8789"/>
        </w:tabs>
      </w:pPr>
      <w:r>
        <w:tab/>
        <w:t>so</w:t>
      </w:r>
      <w:r>
        <w:tab/>
        <w:t>and</w:t>
      </w:r>
      <w:r>
        <w:tab/>
        <w:t>sit</w:t>
      </w:r>
      <w:r w:rsidR="00336032">
        <w:tab/>
        <w:t>and</w:t>
      </w:r>
      <w:r w:rsidR="00336032">
        <w:tab/>
        <w:t>undo-</w:t>
      </w:r>
      <w:r w:rsidR="00336032">
        <w:rPr>
          <w:smallCaps/>
        </w:rPr>
        <w:t>pf</w:t>
      </w:r>
      <w:r w:rsidR="00336032">
        <w:rPr>
          <w:smallCaps/>
        </w:rPr>
        <w:tab/>
        <w:t>c</w:t>
      </w:r>
      <w:r w:rsidR="00336032">
        <w:rPr>
          <w:smallCaps/>
        </w:rPr>
        <w:tab/>
      </w:r>
      <w:r w:rsidR="00336032">
        <w:t>penis</w:t>
      </w:r>
      <w:r w:rsidR="00336032">
        <w:tab/>
        <w:t>He sat down and exposed his penis,</w:t>
      </w:r>
    </w:p>
    <w:p w14:paraId="1A4B60E6" w14:textId="77777777" w:rsidR="00800AD8" w:rsidRDefault="00DC1AE0" w:rsidP="00336032">
      <w:pPr>
        <w:pStyle w:val="InterlineText"/>
        <w:tabs>
          <w:tab w:val="left" w:pos="533"/>
          <w:tab w:val="left" w:pos="1022"/>
          <w:tab w:val="left" w:pos="1511"/>
          <w:tab w:val="left" w:pos="3395"/>
          <w:tab w:val="left" w:pos="3899"/>
          <w:tab w:val="left" w:pos="5558"/>
          <w:tab w:val="left" w:pos="5822"/>
          <w:tab w:val="left" w:pos="6566"/>
          <w:tab w:val="left" w:pos="7055"/>
        </w:tabs>
      </w:pPr>
      <w:r w:rsidRPr="003A1D48">
        <w:rPr>
          <w:rStyle w:val="InterlineTextNumChar"/>
        </w:rPr>
        <w:t>004</w:t>
      </w:r>
      <w:r w:rsidR="00800AD8">
        <w:tab/>
        <w:t>qau</w:t>
      </w:r>
      <w:r w:rsidR="00800AD8">
        <w:tab/>
        <w:t>sa</w:t>
      </w:r>
      <w:r w:rsidR="00800AD8">
        <w:tab/>
        <w:t>pataluvtuvan</w:t>
      </w:r>
      <w:r w:rsidR="00800AD8">
        <w:tab/>
        <w:t>tua</w:t>
      </w:r>
      <w:r w:rsidR="00336032">
        <w:tab/>
        <w:t>inasikan</w:t>
      </w:r>
      <w:r w:rsidR="00336032">
        <w:tab/>
        <w:t>a</w:t>
      </w:r>
      <w:r w:rsidR="00336032">
        <w:tab/>
        <w:t>tsemel</w:t>
      </w:r>
      <w:r w:rsidR="00336032">
        <w:tab/>
        <w:t>nua</w:t>
      </w:r>
      <w:r w:rsidR="00336032">
        <w:tab/>
        <w:t>vavayavayan.</w:t>
      </w:r>
    </w:p>
    <w:p w14:paraId="58D125C8" w14:textId="77777777" w:rsidR="00800AD8" w:rsidRDefault="00800AD8" w:rsidP="00336032">
      <w:pPr>
        <w:pStyle w:val="InterlineGlossWithTrans"/>
        <w:tabs>
          <w:tab w:val="left" w:pos="533"/>
          <w:tab w:val="left" w:pos="1022"/>
          <w:tab w:val="left" w:pos="1511"/>
          <w:tab w:val="left" w:pos="3395"/>
          <w:tab w:val="left" w:pos="3899"/>
          <w:tab w:val="left" w:pos="5558"/>
          <w:tab w:val="left" w:pos="5822"/>
          <w:tab w:val="left" w:pos="6566"/>
          <w:tab w:val="left" w:pos="7055"/>
        </w:tabs>
      </w:pPr>
      <w:r>
        <w:tab/>
        <w:t>qau</w:t>
      </w:r>
      <w:r>
        <w:tab/>
        <w:t>sa</w:t>
      </w:r>
      <w:r>
        <w:tab/>
        <w:t>pa-al=tuvtuv-an</w:t>
      </w:r>
      <w:r>
        <w:tab/>
        <w:t>tua</w:t>
      </w:r>
      <w:r w:rsidR="00336032">
        <w:tab/>
        <w:t>in-asik-an</w:t>
      </w:r>
      <w:r w:rsidR="00336032">
        <w:tab/>
        <w:t>a</w:t>
      </w:r>
      <w:r w:rsidR="00336032">
        <w:tab/>
        <w:t>tsemel</w:t>
      </w:r>
      <w:r w:rsidR="00336032">
        <w:tab/>
        <w:t>nua</w:t>
      </w:r>
      <w:r w:rsidR="00336032">
        <w:tab/>
        <w:t>vaya=vavayan</w:t>
      </w:r>
    </w:p>
    <w:p w14:paraId="6AA340E8" w14:textId="77777777" w:rsidR="00800AD8" w:rsidRDefault="00800AD8" w:rsidP="00336032">
      <w:pPr>
        <w:pStyle w:val="InterlineTrans"/>
        <w:tabs>
          <w:tab w:val="left" w:pos="533"/>
          <w:tab w:val="left" w:pos="1022"/>
          <w:tab w:val="left" w:pos="1511"/>
          <w:tab w:val="left" w:pos="3395"/>
          <w:tab w:val="left" w:pos="3899"/>
          <w:tab w:val="left" w:pos="5558"/>
          <w:tab w:val="left" w:pos="5822"/>
          <w:tab w:val="left" w:pos="6566"/>
          <w:tab w:val="left" w:pos="7055"/>
        </w:tabs>
      </w:pPr>
      <w:r>
        <w:tab/>
        <w:t>so</w:t>
      </w:r>
      <w:r>
        <w:tab/>
        <w:t>and</w:t>
      </w:r>
      <w:r>
        <w:tab/>
        <w:t>cause-</w:t>
      </w:r>
      <w:r>
        <w:rPr>
          <w:smallCaps/>
        </w:rPr>
        <w:t>qal</w:t>
      </w:r>
      <w:r>
        <w:t>=curl-</w:t>
      </w:r>
      <w:r>
        <w:rPr>
          <w:smallCaps/>
        </w:rPr>
        <w:t>lf</w:t>
      </w:r>
      <w:r>
        <w:tab/>
      </w:r>
      <w:r>
        <w:rPr>
          <w:smallCaps/>
        </w:rPr>
        <w:t>obl</w:t>
      </w:r>
      <w:r w:rsidR="00336032">
        <w:tab/>
      </w:r>
      <w:r w:rsidR="00336032">
        <w:rPr>
          <w:smallCaps/>
        </w:rPr>
        <w:t>perf-</w:t>
      </w:r>
      <w:r w:rsidR="00336032">
        <w:t>weed-</w:t>
      </w:r>
      <w:r w:rsidR="00336032">
        <w:rPr>
          <w:smallCaps/>
        </w:rPr>
        <w:t>nom</w:t>
      </w:r>
      <w:r w:rsidR="00336032">
        <w:rPr>
          <w:smallCaps/>
        </w:rPr>
        <w:tab/>
        <w:t>c</w:t>
      </w:r>
      <w:r w:rsidR="00336032">
        <w:rPr>
          <w:smallCaps/>
        </w:rPr>
        <w:tab/>
      </w:r>
      <w:r w:rsidR="00336032">
        <w:t>plant</w:t>
      </w:r>
      <w:r w:rsidR="00336032">
        <w:tab/>
        <w:t>by</w:t>
      </w:r>
      <w:r w:rsidR="00336032">
        <w:tab/>
      </w:r>
      <w:r w:rsidR="00336032">
        <w:rPr>
          <w:smallCaps/>
        </w:rPr>
        <w:t>red</w:t>
      </w:r>
      <w:r w:rsidR="00336032">
        <w:t>=female</w:t>
      </w:r>
    </w:p>
    <w:p w14:paraId="13FE0550" w14:textId="77777777" w:rsidR="00800AD8" w:rsidRDefault="00800AD8">
      <w:pPr>
        <w:pStyle w:val="InterlineFree"/>
      </w:pPr>
      <w:r>
        <w:t>and it went through the grass the women had weeded out.</w:t>
      </w:r>
    </w:p>
    <w:p w14:paraId="131E794D" w14:textId="77777777" w:rsidR="00800AD8" w:rsidRDefault="00DC1AE0" w:rsidP="00336032">
      <w:pPr>
        <w:pStyle w:val="InterlineText"/>
        <w:tabs>
          <w:tab w:val="left" w:pos="533"/>
          <w:tab w:val="left" w:pos="1187"/>
          <w:tab w:val="left" w:pos="1841"/>
          <w:tab w:val="left" w:pos="2555"/>
          <w:tab w:val="left" w:pos="2819"/>
          <w:tab w:val="left" w:pos="4328"/>
          <w:tab w:val="left" w:pos="4982"/>
          <w:tab w:val="left" w:pos="5696"/>
          <w:tab w:val="left" w:pos="6200"/>
          <w:tab w:val="left" w:pos="6464"/>
          <w:tab w:val="left" w:pos="7118"/>
        </w:tabs>
      </w:pPr>
      <w:r w:rsidRPr="003A1D48">
        <w:rPr>
          <w:rStyle w:val="InterlineTextNumChar"/>
        </w:rPr>
        <w:t>005</w:t>
      </w:r>
      <w:r w:rsidR="00800AD8">
        <w:tab/>
        <w:t>nu</w:t>
      </w:r>
      <w:r w:rsidR="00800AD8">
        <w:tab/>
        <w:t>tjaîu</w:t>
      </w:r>
      <w:r w:rsidR="00800AD8">
        <w:tab/>
        <w:t>inu</w:t>
      </w:r>
      <w:r w:rsidR="00800AD8">
        <w:tab/>
        <w:t>a</w:t>
      </w:r>
      <w:r w:rsidR="00800AD8">
        <w:tab/>
        <w:t>vavayavayan,</w:t>
      </w:r>
      <w:r w:rsidR="00800AD8">
        <w:tab/>
        <w:t>tjaîu</w:t>
      </w:r>
      <w:r w:rsidR="00800AD8">
        <w:tab/>
        <w:t>inu</w:t>
      </w:r>
      <w:r w:rsidR="00800AD8">
        <w:tab/>
        <w:t>uta</w:t>
      </w:r>
      <w:r w:rsidR="00800AD8">
        <w:tab/>
        <w:t>a</w:t>
      </w:r>
      <w:r w:rsidR="00800AD8">
        <w:tab/>
        <w:t>kulits</w:t>
      </w:r>
      <w:r w:rsidR="00800AD8">
        <w:tab/>
        <w:t>a</w:t>
      </w:r>
    </w:p>
    <w:p w14:paraId="13202B09" w14:textId="77777777" w:rsidR="00800AD8" w:rsidRDefault="00800AD8" w:rsidP="00336032">
      <w:pPr>
        <w:pStyle w:val="InterlineGlossWithTrans"/>
        <w:tabs>
          <w:tab w:val="left" w:pos="533"/>
          <w:tab w:val="left" w:pos="1187"/>
          <w:tab w:val="left" w:pos="1841"/>
          <w:tab w:val="left" w:pos="2555"/>
          <w:tab w:val="left" w:pos="2819"/>
          <w:tab w:val="left" w:pos="4328"/>
          <w:tab w:val="left" w:pos="4982"/>
          <w:tab w:val="left" w:pos="5696"/>
          <w:tab w:val="left" w:pos="6200"/>
          <w:tab w:val="left" w:pos="6464"/>
          <w:tab w:val="left" w:pos="7118"/>
        </w:tabs>
      </w:pPr>
      <w:r>
        <w:tab/>
        <w:t>nu</w:t>
      </w:r>
      <w:r>
        <w:tab/>
        <w:t>tjaîu</w:t>
      </w:r>
      <w:r>
        <w:tab/>
        <w:t>inu</w:t>
      </w:r>
      <w:r>
        <w:tab/>
        <w:t>a</w:t>
      </w:r>
      <w:r w:rsidR="00522FB2">
        <w:tab/>
      </w:r>
      <w:r>
        <w:t>vaya</w:t>
      </w:r>
      <w:r w:rsidR="00522FB2">
        <w:t>=</w:t>
      </w:r>
      <w:r>
        <w:t>vavayan</w:t>
      </w:r>
      <w:r>
        <w:tab/>
        <w:t>tjaîu</w:t>
      </w:r>
      <w:r>
        <w:tab/>
        <w:t>inu</w:t>
      </w:r>
      <w:r>
        <w:tab/>
        <w:t>uta</w:t>
      </w:r>
      <w:r>
        <w:tab/>
        <w:t>a</w:t>
      </w:r>
      <w:r>
        <w:tab/>
        <w:t>kulits</w:t>
      </w:r>
      <w:r>
        <w:tab/>
        <w:t>a</w:t>
      </w:r>
    </w:p>
    <w:p w14:paraId="541FA440" w14:textId="77777777" w:rsidR="00800AD8" w:rsidRDefault="00800AD8" w:rsidP="00336032">
      <w:pPr>
        <w:pStyle w:val="InterlineTransNoFree"/>
        <w:tabs>
          <w:tab w:val="left" w:pos="1187"/>
          <w:tab w:val="left" w:pos="1841"/>
          <w:tab w:val="left" w:pos="2555"/>
          <w:tab w:val="left" w:pos="2819"/>
          <w:tab w:val="left" w:pos="4328"/>
          <w:tab w:val="left" w:pos="4982"/>
          <w:tab w:val="left" w:pos="5696"/>
          <w:tab w:val="left" w:pos="6200"/>
          <w:tab w:val="left" w:pos="6464"/>
          <w:tab w:val="left" w:pos="7118"/>
        </w:tabs>
        <w:rPr>
          <w:smallCaps/>
        </w:rPr>
      </w:pPr>
      <w:r>
        <w:tab/>
        <w:t>when</w:t>
      </w:r>
      <w:r>
        <w:tab/>
        <w:t>reach</w:t>
      </w:r>
      <w:r>
        <w:tab/>
        <w:t>where</w:t>
      </w:r>
      <w:r>
        <w:rPr>
          <w:smallCaps/>
        </w:rPr>
        <w:tab/>
        <w:t>c</w:t>
      </w:r>
      <w:r>
        <w:rPr>
          <w:smallCaps/>
        </w:rPr>
        <w:tab/>
        <w:t>red</w:t>
      </w:r>
      <w:r>
        <w:t>=female</w:t>
      </w:r>
      <w:r>
        <w:tab/>
        <w:t>reach</w:t>
      </w:r>
      <w:r>
        <w:tab/>
        <w:t>where</w:t>
      </w:r>
      <w:r>
        <w:tab/>
        <w:t>also</w:t>
      </w:r>
      <w:r>
        <w:rPr>
          <w:smallCaps/>
        </w:rPr>
        <w:tab/>
        <w:t>c</w:t>
      </w:r>
      <w:r>
        <w:rPr>
          <w:smallCaps/>
        </w:rPr>
        <w:tab/>
      </w:r>
      <w:r>
        <w:t>penis</w:t>
      </w:r>
      <w:r>
        <w:rPr>
          <w:smallCaps/>
        </w:rPr>
        <w:tab/>
        <w:t>c</w:t>
      </w:r>
    </w:p>
    <w:p w14:paraId="5CED1CFD" w14:textId="77777777" w:rsidR="00800AD8" w:rsidRDefault="00800AD8" w:rsidP="00336032">
      <w:pPr>
        <w:pStyle w:val="InterlineText"/>
        <w:tabs>
          <w:tab w:val="left" w:pos="533"/>
        </w:tabs>
      </w:pPr>
      <w:r>
        <w:tab/>
        <w:t>lemailaing.</w:t>
      </w:r>
    </w:p>
    <w:p w14:paraId="0F7E0BC7" w14:textId="77777777" w:rsidR="00800AD8" w:rsidRDefault="00800AD8" w:rsidP="00336032">
      <w:pPr>
        <w:pStyle w:val="InterlineGlossWithTrans"/>
        <w:tabs>
          <w:tab w:val="left" w:pos="533"/>
        </w:tabs>
      </w:pPr>
      <w:r>
        <w:tab/>
        <w:t>em=lai-laing</w:t>
      </w:r>
    </w:p>
    <w:p w14:paraId="71967A0D" w14:textId="77777777" w:rsidR="00800AD8" w:rsidRDefault="00800AD8" w:rsidP="00B76180">
      <w:pPr>
        <w:pStyle w:val="InterlineTransNoFree"/>
        <w:tabs>
          <w:tab w:val="right" w:pos="8789"/>
        </w:tabs>
      </w:pPr>
      <w:r>
        <w:tab/>
      </w:r>
      <w:r>
        <w:rPr>
          <w:smallCaps/>
        </w:rPr>
        <w:t>af</w:t>
      </w:r>
      <w:r>
        <w:t>=</w:t>
      </w:r>
      <w:r>
        <w:rPr>
          <w:smallCaps/>
        </w:rPr>
        <w:t>red</w:t>
      </w:r>
      <w:r>
        <w:t>-follow</w:t>
      </w:r>
      <w:r w:rsidR="00336032">
        <w:tab/>
        <w:t>Wherever the women went the penis followed,</w:t>
      </w:r>
    </w:p>
    <w:p w14:paraId="34D53DBC" w14:textId="77777777" w:rsidR="00800AD8" w:rsidRDefault="00DC1AE0" w:rsidP="00336032">
      <w:pPr>
        <w:pStyle w:val="InterlineText"/>
        <w:tabs>
          <w:tab w:val="left" w:pos="533"/>
          <w:tab w:val="left" w:pos="1022"/>
          <w:tab w:val="left" w:pos="1511"/>
          <w:tab w:val="left" w:pos="2990"/>
          <w:tab w:val="left" w:pos="3254"/>
          <w:tab w:val="left" w:pos="5528"/>
          <w:tab w:val="left" w:pos="6017"/>
        </w:tabs>
      </w:pPr>
      <w:r w:rsidRPr="003A1D48">
        <w:rPr>
          <w:rStyle w:val="InterlineTextNumChar"/>
        </w:rPr>
        <w:t>006</w:t>
      </w:r>
      <w:r w:rsidR="00800AD8">
        <w:tab/>
        <w:t>qau</w:t>
      </w:r>
      <w:r w:rsidR="00800AD8">
        <w:tab/>
        <w:t>sa</w:t>
      </w:r>
      <w:r w:rsidR="00800AD8">
        <w:tab/>
        <w:t>tsektsektseki</w:t>
      </w:r>
      <w:r w:rsidR="00336032">
        <w:tab/>
        <w:t>a</w:t>
      </w:r>
      <w:r w:rsidR="00336032">
        <w:tab/>
        <w:t>kina÷angan</w:t>
      </w:r>
      <w:r w:rsidR="00336032">
        <w:tab/>
        <w:t>nua</w:t>
      </w:r>
      <w:r w:rsidR="00336032">
        <w:tab/>
        <w:t>vavayavayan.</w:t>
      </w:r>
    </w:p>
    <w:p w14:paraId="73AE1642" w14:textId="77777777" w:rsidR="00800AD8" w:rsidRDefault="00800AD8" w:rsidP="00336032">
      <w:pPr>
        <w:pStyle w:val="InterlineGlossWithTrans"/>
        <w:tabs>
          <w:tab w:val="left" w:pos="533"/>
          <w:tab w:val="left" w:pos="1022"/>
          <w:tab w:val="left" w:pos="1511"/>
          <w:tab w:val="left" w:pos="2990"/>
          <w:tab w:val="left" w:pos="3254"/>
          <w:tab w:val="left" w:pos="5528"/>
          <w:tab w:val="left" w:pos="6017"/>
        </w:tabs>
      </w:pPr>
      <w:r>
        <w:tab/>
        <w:t>qau</w:t>
      </w:r>
      <w:r>
        <w:tab/>
        <w:t>sa</w:t>
      </w:r>
      <w:r>
        <w:tab/>
        <w:t>tsek-tsektsek-i</w:t>
      </w:r>
      <w:r w:rsidR="00336032">
        <w:tab/>
        <w:t>a</w:t>
      </w:r>
      <w:r w:rsidR="00336032">
        <w:tab/>
        <w:t>in=ka÷ang-an</w:t>
      </w:r>
      <w:r w:rsidR="00336032">
        <w:tab/>
        <w:t>nua</w:t>
      </w:r>
      <w:r w:rsidR="00336032">
        <w:tab/>
        <w:t>vaya=vavayan</w:t>
      </w:r>
    </w:p>
    <w:p w14:paraId="7898CE52" w14:textId="77777777" w:rsidR="00800AD8" w:rsidRDefault="00800AD8" w:rsidP="00336032">
      <w:pPr>
        <w:pStyle w:val="InterlineTrans"/>
        <w:tabs>
          <w:tab w:val="left" w:pos="533"/>
          <w:tab w:val="left" w:pos="1022"/>
          <w:tab w:val="left" w:pos="1511"/>
          <w:tab w:val="left" w:pos="2990"/>
          <w:tab w:val="left" w:pos="3254"/>
          <w:tab w:val="left" w:pos="5528"/>
          <w:tab w:val="left" w:pos="6017"/>
        </w:tabs>
      </w:pPr>
      <w:r>
        <w:tab/>
        <w:t>so</w:t>
      </w:r>
      <w:r>
        <w:tab/>
        <w:t>and</w:t>
      </w:r>
      <w:r>
        <w:tab/>
      </w:r>
      <w:r>
        <w:rPr>
          <w:smallCaps/>
        </w:rPr>
        <w:t>red</w:t>
      </w:r>
      <w:r>
        <w:t>-stake-</w:t>
      </w:r>
      <w:r>
        <w:rPr>
          <w:smallCaps/>
        </w:rPr>
        <w:t>pf</w:t>
      </w:r>
      <w:r w:rsidR="00336032">
        <w:rPr>
          <w:smallCaps/>
        </w:rPr>
        <w:tab/>
        <w:t>c</w:t>
      </w:r>
      <w:r w:rsidR="00336032">
        <w:rPr>
          <w:smallCaps/>
        </w:rPr>
        <w:tab/>
        <w:t>perf</w:t>
      </w:r>
      <w:r w:rsidR="00336032">
        <w:t>=private.part-</w:t>
      </w:r>
      <w:r w:rsidR="00336032">
        <w:rPr>
          <w:smallCaps/>
        </w:rPr>
        <w:t>nom</w:t>
      </w:r>
      <w:r w:rsidR="00336032">
        <w:tab/>
        <w:t>of</w:t>
      </w:r>
      <w:r w:rsidR="00336032">
        <w:tab/>
      </w:r>
      <w:r w:rsidR="00336032">
        <w:rPr>
          <w:smallCaps/>
        </w:rPr>
        <w:t>red</w:t>
      </w:r>
      <w:r w:rsidR="00336032">
        <w:t>=female</w:t>
      </w:r>
    </w:p>
    <w:p w14:paraId="193012CF" w14:textId="77777777" w:rsidR="00800AD8" w:rsidRDefault="00800AD8">
      <w:pPr>
        <w:pStyle w:val="InterlineFree"/>
      </w:pPr>
      <w:r>
        <w:t>and touched the women’s private parts.</w:t>
      </w:r>
    </w:p>
    <w:p w14:paraId="644E3BC8" w14:textId="77777777" w:rsidR="00800AD8" w:rsidRDefault="00DC1AE0" w:rsidP="00336032">
      <w:pPr>
        <w:pStyle w:val="InterlineText"/>
        <w:tabs>
          <w:tab w:val="left" w:pos="533"/>
          <w:tab w:val="left" w:pos="1022"/>
          <w:tab w:val="left" w:pos="2246"/>
          <w:tab w:val="left" w:pos="2510"/>
          <w:tab w:val="left" w:pos="4019"/>
          <w:tab w:val="left" w:pos="4283"/>
          <w:tab w:val="left" w:pos="5297"/>
          <w:tab w:val="left" w:pos="5801"/>
          <w:tab w:val="left" w:pos="6785"/>
          <w:tab w:val="left" w:pos="7709"/>
          <w:tab w:val="left" w:pos="8363"/>
        </w:tabs>
      </w:pPr>
      <w:r w:rsidRPr="003A1D48">
        <w:rPr>
          <w:rStyle w:val="InterlineTextNumChar"/>
        </w:rPr>
        <w:t>007</w:t>
      </w:r>
      <w:r w:rsidR="00800AD8">
        <w:tab/>
        <w:t>qau</w:t>
      </w:r>
      <w:r w:rsidR="00800AD8">
        <w:tab/>
        <w:t>qarawqaw</w:t>
      </w:r>
      <w:r w:rsidR="00800AD8">
        <w:tab/>
        <w:t>a</w:t>
      </w:r>
      <w:r w:rsidR="00800AD8">
        <w:tab/>
        <w:t>vavayavayan</w:t>
      </w:r>
      <w:r w:rsidR="00336032">
        <w:tab/>
        <w:t>a</w:t>
      </w:r>
      <w:r w:rsidR="00336032">
        <w:tab/>
        <w:t>mavilad</w:t>
      </w:r>
      <w:r w:rsidR="00336032">
        <w:tab/>
        <w:t>tua</w:t>
      </w:r>
      <w:r w:rsidR="00336032">
        <w:tab/>
        <w:t>rekutjan</w:t>
      </w:r>
      <w:r w:rsidR="00336032">
        <w:tab/>
        <w:t>tazua</w:t>
      </w:r>
      <w:r w:rsidR="00336032">
        <w:tab/>
        <w:t>kulits</w:t>
      </w:r>
      <w:r w:rsidR="00336032">
        <w:tab/>
        <w:t>ni</w:t>
      </w:r>
    </w:p>
    <w:p w14:paraId="2858446B" w14:textId="77777777" w:rsidR="00800AD8" w:rsidRDefault="00800AD8" w:rsidP="00336032">
      <w:pPr>
        <w:pStyle w:val="InterlineGlossWithTrans"/>
        <w:tabs>
          <w:tab w:val="left" w:pos="533"/>
          <w:tab w:val="left" w:pos="1022"/>
          <w:tab w:val="left" w:pos="2246"/>
          <w:tab w:val="left" w:pos="2510"/>
          <w:tab w:val="left" w:pos="4019"/>
          <w:tab w:val="left" w:pos="4283"/>
          <w:tab w:val="left" w:pos="5297"/>
          <w:tab w:val="left" w:pos="5801"/>
          <w:tab w:val="left" w:pos="6785"/>
          <w:tab w:val="left" w:pos="7709"/>
          <w:tab w:val="left" w:pos="8363"/>
        </w:tabs>
      </w:pPr>
      <w:r>
        <w:tab/>
        <w:t>qau</w:t>
      </w:r>
      <w:r>
        <w:tab/>
        <w:t>ar=qawqaw</w:t>
      </w:r>
      <w:r>
        <w:tab/>
        <w:t>a</w:t>
      </w:r>
      <w:r w:rsidR="00522FB2">
        <w:tab/>
        <w:t>vaya=vavayan</w:t>
      </w:r>
      <w:r w:rsidR="00336032">
        <w:tab/>
        <w:t>a</w:t>
      </w:r>
      <w:r w:rsidR="00336032">
        <w:tab/>
        <w:t>ma-vilad</w:t>
      </w:r>
      <w:r w:rsidR="00336032">
        <w:tab/>
        <w:t>tua</w:t>
      </w:r>
      <w:r w:rsidR="00336032">
        <w:tab/>
        <w:t>rekutj-an</w:t>
      </w:r>
      <w:r w:rsidR="00336032">
        <w:tab/>
        <w:t>ta-zua</w:t>
      </w:r>
      <w:r w:rsidR="00336032">
        <w:tab/>
        <w:t>kulits</w:t>
      </w:r>
      <w:r w:rsidR="00336032">
        <w:tab/>
        <w:t>ni</w:t>
      </w:r>
    </w:p>
    <w:p w14:paraId="5D4591C3" w14:textId="77777777" w:rsidR="00800AD8" w:rsidRDefault="00800AD8" w:rsidP="00336032">
      <w:pPr>
        <w:pStyle w:val="InterlineTransNoFree"/>
        <w:tabs>
          <w:tab w:val="left" w:pos="1022"/>
          <w:tab w:val="left" w:pos="2246"/>
          <w:tab w:val="left" w:pos="2510"/>
          <w:tab w:val="left" w:pos="4019"/>
          <w:tab w:val="left" w:pos="4283"/>
          <w:tab w:val="left" w:pos="5297"/>
          <w:tab w:val="left" w:pos="5801"/>
          <w:tab w:val="left" w:pos="6785"/>
          <w:tab w:val="left" w:pos="7709"/>
          <w:tab w:val="left" w:pos="8363"/>
        </w:tabs>
      </w:pPr>
      <w:r>
        <w:tab/>
        <w:t>so</w:t>
      </w:r>
      <w:r>
        <w:tab/>
      </w:r>
      <w:r>
        <w:rPr>
          <w:smallCaps/>
        </w:rPr>
        <w:t>qal</w:t>
      </w:r>
      <w:r>
        <w:t>=shout</w:t>
      </w:r>
      <w:r>
        <w:rPr>
          <w:smallCaps/>
        </w:rPr>
        <w:tab/>
        <w:t>c</w:t>
      </w:r>
      <w:r>
        <w:rPr>
          <w:smallCaps/>
        </w:rPr>
        <w:tab/>
        <w:t>red</w:t>
      </w:r>
      <w:r>
        <w:t>=female</w:t>
      </w:r>
      <w:r w:rsidR="00336032">
        <w:rPr>
          <w:smallCaps/>
        </w:rPr>
        <w:tab/>
        <w:t>c</w:t>
      </w:r>
      <w:r w:rsidR="00336032">
        <w:rPr>
          <w:smallCaps/>
        </w:rPr>
        <w:tab/>
        <w:t>stat</w:t>
      </w:r>
      <w:r w:rsidR="00336032">
        <w:t>-flee</w:t>
      </w:r>
      <w:r w:rsidR="00336032">
        <w:tab/>
      </w:r>
      <w:r w:rsidR="00336032">
        <w:rPr>
          <w:smallCaps/>
        </w:rPr>
        <w:t>obl</w:t>
      </w:r>
      <w:r w:rsidR="00336032">
        <w:tab/>
        <w:t>fear-</w:t>
      </w:r>
      <w:r w:rsidR="00336032">
        <w:rPr>
          <w:smallCaps/>
        </w:rPr>
        <w:t>lf</w:t>
      </w:r>
      <w:r w:rsidR="00336032">
        <w:tab/>
      </w:r>
      <w:r w:rsidR="00336032">
        <w:rPr>
          <w:smallCaps/>
        </w:rPr>
        <w:t>obl</w:t>
      </w:r>
      <w:r w:rsidR="00336032">
        <w:t>-that</w:t>
      </w:r>
      <w:r w:rsidR="00336032">
        <w:tab/>
        <w:t>penis</w:t>
      </w:r>
      <w:r w:rsidR="00336032">
        <w:tab/>
        <w:t>of</w:t>
      </w:r>
    </w:p>
    <w:p w14:paraId="50F5DE53" w14:textId="77777777" w:rsidR="00800AD8" w:rsidRDefault="00800AD8" w:rsidP="00336032">
      <w:pPr>
        <w:pStyle w:val="InterlineText"/>
        <w:tabs>
          <w:tab w:val="left" w:pos="533"/>
          <w:tab w:val="left" w:pos="872"/>
        </w:tabs>
      </w:pPr>
      <w:r>
        <w:lastRenderedPageBreak/>
        <w:tab/>
        <w:t>sa</w:t>
      </w:r>
      <w:r>
        <w:tab/>
        <w:t>Kapurar.</w:t>
      </w:r>
    </w:p>
    <w:p w14:paraId="035EF2FE" w14:textId="77777777" w:rsidR="00800AD8" w:rsidRDefault="00800AD8" w:rsidP="00336032">
      <w:pPr>
        <w:pStyle w:val="InterlineGlossWithTrans"/>
        <w:tabs>
          <w:tab w:val="left" w:pos="533"/>
          <w:tab w:val="left" w:pos="872"/>
        </w:tabs>
      </w:pPr>
      <w:r>
        <w:tab/>
        <w:t>sa</w:t>
      </w:r>
      <w:r>
        <w:tab/>
        <w:t>Kapurar</w:t>
      </w:r>
    </w:p>
    <w:p w14:paraId="6C9CAFC5" w14:textId="77777777" w:rsidR="00800AD8" w:rsidRDefault="00800AD8" w:rsidP="00B76180">
      <w:pPr>
        <w:pStyle w:val="InterlineTransNoFree"/>
        <w:tabs>
          <w:tab w:val="left" w:pos="872"/>
          <w:tab w:val="right" w:pos="8789"/>
        </w:tabs>
      </w:pPr>
      <w:r>
        <w:rPr>
          <w:smallCaps/>
        </w:rPr>
        <w:tab/>
        <w:t>h</w:t>
      </w:r>
      <w:r>
        <w:rPr>
          <w:smallCaps/>
        </w:rPr>
        <w:tab/>
      </w:r>
      <w:r>
        <w:t>(name)</w:t>
      </w:r>
      <w:r w:rsidR="00336032">
        <w:tab/>
        <w:t>The women screamed and ran away for fear of Kapurar’s penis.</w:t>
      </w:r>
    </w:p>
    <w:p w14:paraId="52100CEE" w14:textId="77777777" w:rsidR="00800AD8" w:rsidRDefault="00DC1AE0" w:rsidP="00336032">
      <w:pPr>
        <w:pStyle w:val="InterlineText"/>
        <w:tabs>
          <w:tab w:val="left" w:pos="533"/>
          <w:tab w:val="left" w:pos="1232"/>
          <w:tab w:val="left" w:pos="2186"/>
          <w:tab w:val="left" w:pos="2960"/>
          <w:tab w:val="left" w:pos="3224"/>
          <w:tab w:val="left" w:pos="4688"/>
          <w:tab w:val="left" w:pos="5462"/>
          <w:tab w:val="left" w:pos="5906"/>
          <w:tab w:val="left" w:pos="6680"/>
          <w:tab w:val="left" w:pos="7244"/>
        </w:tabs>
      </w:pPr>
      <w:r w:rsidRPr="003A1D48">
        <w:rPr>
          <w:rStyle w:val="InterlineTextNumChar"/>
        </w:rPr>
        <w:t>008</w:t>
      </w:r>
      <w:r w:rsidR="00800AD8">
        <w:tab/>
        <w:t>îakua</w:t>
      </w:r>
      <w:r w:rsidR="00800AD8">
        <w:tab/>
        <w:t>tavaken</w:t>
      </w:r>
      <w:r w:rsidR="00800AD8">
        <w:tab/>
        <w:t>anga</w:t>
      </w:r>
      <w:r w:rsidR="00800AD8">
        <w:tab/>
        <w:t>a</w:t>
      </w:r>
      <w:r w:rsidR="00800AD8">
        <w:tab/>
        <w:t>tsuatsuay</w:t>
      </w:r>
      <w:r w:rsidR="00800AD8">
        <w:tab/>
        <w:t>anga;</w:t>
      </w:r>
      <w:r w:rsidR="00800AD8">
        <w:tab/>
        <w:t>ini</w:t>
      </w:r>
      <w:r w:rsidR="00800AD8">
        <w:tab/>
        <w:t>anga</w:t>
      </w:r>
      <w:r w:rsidR="00800AD8">
        <w:tab/>
        <w:t>ka</w:t>
      </w:r>
      <w:r w:rsidR="00336032">
        <w:tab/>
        <w:t>rekutji.</w:t>
      </w:r>
    </w:p>
    <w:p w14:paraId="4CCCE3BF" w14:textId="77777777" w:rsidR="00800AD8" w:rsidRDefault="00800AD8" w:rsidP="00336032">
      <w:pPr>
        <w:pStyle w:val="InterlineGlossWithTrans"/>
        <w:tabs>
          <w:tab w:val="left" w:pos="533"/>
          <w:tab w:val="left" w:pos="1232"/>
          <w:tab w:val="left" w:pos="2186"/>
          <w:tab w:val="left" w:pos="2960"/>
          <w:tab w:val="left" w:pos="3224"/>
          <w:tab w:val="left" w:pos="4688"/>
          <w:tab w:val="left" w:pos="5462"/>
          <w:tab w:val="left" w:pos="5906"/>
          <w:tab w:val="left" w:pos="6680"/>
          <w:tab w:val="left" w:pos="7244"/>
        </w:tabs>
      </w:pPr>
      <w:r>
        <w:tab/>
        <w:t>îakua</w:t>
      </w:r>
      <w:r>
        <w:tab/>
        <w:t>tavak-en</w:t>
      </w:r>
      <w:r>
        <w:tab/>
        <w:t>anga</w:t>
      </w:r>
      <w:r>
        <w:tab/>
        <w:t>a</w:t>
      </w:r>
      <w:r>
        <w:tab/>
        <w:t>tsua-tsuay</w:t>
      </w:r>
      <w:r>
        <w:tab/>
        <w:t>anga</w:t>
      </w:r>
      <w:r>
        <w:tab/>
        <w:t>ini</w:t>
      </w:r>
      <w:r>
        <w:tab/>
        <w:t>anga</w:t>
      </w:r>
      <w:r>
        <w:tab/>
        <w:t>ka</w:t>
      </w:r>
      <w:r w:rsidR="00336032">
        <w:tab/>
        <w:t>rekutj-i</w:t>
      </w:r>
    </w:p>
    <w:p w14:paraId="6B49F5B1" w14:textId="77777777" w:rsidR="00800AD8" w:rsidRDefault="00800AD8" w:rsidP="00336032">
      <w:pPr>
        <w:pStyle w:val="InterlineTrans"/>
        <w:tabs>
          <w:tab w:val="left" w:pos="533"/>
          <w:tab w:val="left" w:pos="1232"/>
          <w:tab w:val="left" w:pos="2186"/>
          <w:tab w:val="left" w:pos="2960"/>
          <w:tab w:val="left" w:pos="3224"/>
          <w:tab w:val="left" w:pos="4688"/>
          <w:tab w:val="left" w:pos="5462"/>
          <w:tab w:val="left" w:pos="5906"/>
          <w:tab w:val="left" w:pos="6680"/>
          <w:tab w:val="left" w:pos="7244"/>
        </w:tabs>
      </w:pPr>
      <w:r>
        <w:tab/>
        <w:t>but</w:t>
      </w:r>
      <w:r>
        <w:tab/>
        <w:t>habit-</w:t>
      </w:r>
      <w:r>
        <w:rPr>
          <w:smallCaps/>
        </w:rPr>
        <w:t>pf</w:t>
      </w:r>
      <w:r>
        <w:tab/>
        <w:t>indeed</w:t>
      </w:r>
      <w:r>
        <w:rPr>
          <w:smallCaps/>
        </w:rPr>
        <w:tab/>
        <w:t>c</w:t>
      </w:r>
      <w:r>
        <w:rPr>
          <w:smallCaps/>
        </w:rPr>
        <w:tab/>
        <w:t>red</w:t>
      </w:r>
      <w:r>
        <w:t>-long.time</w:t>
      </w:r>
      <w:r>
        <w:tab/>
        <w:t>indeed</w:t>
      </w:r>
      <w:r>
        <w:tab/>
        <w:t>not</w:t>
      </w:r>
      <w:r>
        <w:tab/>
        <w:t>indeed</w:t>
      </w:r>
      <w:r>
        <w:tab/>
        <w:t>after</w:t>
      </w:r>
      <w:r w:rsidR="00336032">
        <w:tab/>
        <w:t>fear-</w:t>
      </w:r>
      <w:r w:rsidR="00336032">
        <w:rPr>
          <w:smallCaps/>
        </w:rPr>
        <w:t>pf</w:t>
      </w:r>
    </w:p>
    <w:p w14:paraId="0F63894E" w14:textId="77777777" w:rsidR="00800AD8" w:rsidRDefault="00800AD8">
      <w:pPr>
        <w:pStyle w:val="InterlineFree"/>
      </w:pPr>
      <w:r>
        <w:t>But after a time they got used to it and weren’t frightened any more.</w:t>
      </w:r>
    </w:p>
    <w:p w14:paraId="78972E81" w14:textId="77777777" w:rsidR="00800AD8" w:rsidRDefault="00DC1AE0" w:rsidP="00BD266A">
      <w:pPr>
        <w:pStyle w:val="InterlineText"/>
        <w:tabs>
          <w:tab w:val="left" w:pos="533"/>
          <w:tab w:val="left" w:pos="1022"/>
          <w:tab w:val="left" w:pos="1676"/>
          <w:tab w:val="left" w:pos="3065"/>
          <w:tab w:val="left" w:pos="3329"/>
          <w:tab w:val="left" w:pos="4838"/>
          <w:tab w:val="left" w:pos="5327"/>
          <w:tab w:val="left" w:pos="6356"/>
          <w:tab w:val="left" w:pos="6620"/>
        </w:tabs>
      </w:pPr>
      <w:r w:rsidRPr="003A1D48">
        <w:rPr>
          <w:rStyle w:val="InterlineTextNumChar"/>
        </w:rPr>
        <w:t>009</w:t>
      </w:r>
      <w:r w:rsidR="00800AD8">
        <w:tab/>
        <w:t>qau</w:t>
      </w:r>
      <w:r w:rsidR="00800AD8">
        <w:tab/>
        <w:t>nu</w:t>
      </w:r>
      <w:r w:rsidR="00800AD8">
        <w:tab/>
        <w:t>masiasik</w:t>
      </w:r>
      <w:r w:rsidR="00800AD8">
        <w:tab/>
        <w:t>a</w:t>
      </w:r>
      <w:r w:rsidR="00BD266A">
        <w:tab/>
        <w:t>vavayavayan,</w:t>
      </w:r>
      <w:r w:rsidR="00BD266A">
        <w:tab/>
        <w:t>sa</w:t>
      </w:r>
      <w:r w:rsidR="00BD266A">
        <w:tab/>
        <w:t>tsektseki</w:t>
      </w:r>
      <w:r w:rsidR="00BD266A">
        <w:tab/>
        <w:t>a</w:t>
      </w:r>
      <w:r w:rsidR="00BD266A">
        <w:tab/>
        <w:t>kina÷angan,</w:t>
      </w:r>
    </w:p>
    <w:p w14:paraId="5ADFFB67" w14:textId="77777777" w:rsidR="00800AD8" w:rsidRDefault="00800AD8" w:rsidP="00BD266A">
      <w:pPr>
        <w:pStyle w:val="InterlineGlossWithTrans"/>
        <w:tabs>
          <w:tab w:val="left" w:pos="533"/>
          <w:tab w:val="left" w:pos="1022"/>
          <w:tab w:val="left" w:pos="1676"/>
          <w:tab w:val="left" w:pos="3065"/>
          <w:tab w:val="left" w:pos="3329"/>
          <w:tab w:val="left" w:pos="4838"/>
          <w:tab w:val="left" w:pos="5327"/>
          <w:tab w:val="left" w:pos="6356"/>
          <w:tab w:val="left" w:pos="6620"/>
        </w:tabs>
      </w:pPr>
      <w:r>
        <w:tab/>
        <w:t>qau</w:t>
      </w:r>
      <w:r>
        <w:tab/>
        <w:t>nu</w:t>
      </w:r>
      <w:r>
        <w:tab/>
        <w:t>m-asi-asik</w:t>
      </w:r>
      <w:r>
        <w:tab/>
        <w:t>a</w:t>
      </w:r>
      <w:r w:rsidR="00BD266A">
        <w:tab/>
        <w:t>vaya=vavayan</w:t>
      </w:r>
      <w:r w:rsidR="00BD266A">
        <w:tab/>
        <w:t>sa</w:t>
      </w:r>
      <w:r w:rsidR="00BD266A">
        <w:tab/>
        <w:t>tsektsek-i</w:t>
      </w:r>
      <w:r w:rsidR="00BD266A">
        <w:tab/>
        <w:t>a</w:t>
      </w:r>
      <w:r w:rsidR="00BD266A">
        <w:tab/>
        <w:t>in=ka÷ang-an</w:t>
      </w:r>
    </w:p>
    <w:p w14:paraId="5DBC9806" w14:textId="77777777" w:rsidR="00800AD8" w:rsidRDefault="00800AD8" w:rsidP="00BD266A">
      <w:pPr>
        <w:pStyle w:val="InterlineTransNoFree"/>
        <w:tabs>
          <w:tab w:val="left" w:pos="1022"/>
          <w:tab w:val="left" w:pos="1676"/>
          <w:tab w:val="left" w:pos="3065"/>
          <w:tab w:val="left" w:pos="3329"/>
          <w:tab w:val="left" w:pos="4838"/>
          <w:tab w:val="left" w:pos="5327"/>
          <w:tab w:val="left" w:pos="6356"/>
          <w:tab w:val="left" w:pos="6620"/>
        </w:tabs>
        <w:rPr>
          <w:smallCaps/>
        </w:rPr>
      </w:pPr>
      <w:r>
        <w:tab/>
        <w:t>so</w:t>
      </w:r>
      <w:r>
        <w:tab/>
        <w:t>when</w:t>
      </w:r>
      <w:r>
        <w:tab/>
      </w:r>
      <w:r>
        <w:rPr>
          <w:smallCaps/>
        </w:rPr>
        <w:t>af</w:t>
      </w:r>
      <w:r>
        <w:t>-</w:t>
      </w:r>
      <w:r>
        <w:rPr>
          <w:smallCaps/>
        </w:rPr>
        <w:t>red</w:t>
      </w:r>
      <w:r>
        <w:t>-weed</w:t>
      </w:r>
      <w:r>
        <w:rPr>
          <w:smallCaps/>
        </w:rPr>
        <w:tab/>
        <w:t>c</w:t>
      </w:r>
      <w:r w:rsidR="00BD266A">
        <w:tab/>
      </w:r>
      <w:r w:rsidR="00BD266A">
        <w:rPr>
          <w:smallCaps/>
        </w:rPr>
        <w:t>red</w:t>
      </w:r>
      <w:r w:rsidR="00BD266A">
        <w:t>=female</w:t>
      </w:r>
      <w:r w:rsidR="00BD266A">
        <w:tab/>
        <w:t>and</w:t>
      </w:r>
      <w:r w:rsidR="00BD266A">
        <w:tab/>
        <w:t>stake-</w:t>
      </w:r>
      <w:r w:rsidR="00BD266A">
        <w:rPr>
          <w:smallCaps/>
        </w:rPr>
        <w:t>pf</w:t>
      </w:r>
      <w:r w:rsidR="00BD266A">
        <w:rPr>
          <w:smallCaps/>
        </w:rPr>
        <w:tab/>
        <w:t>c</w:t>
      </w:r>
      <w:r w:rsidR="00BD266A">
        <w:tab/>
      </w:r>
      <w:r w:rsidR="00BD266A">
        <w:rPr>
          <w:smallCaps/>
        </w:rPr>
        <w:t>perf</w:t>
      </w:r>
      <w:r w:rsidR="00BD266A">
        <w:t>=private.part-</w:t>
      </w:r>
      <w:r w:rsidR="00BD266A">
        <w:rPr>
          <w:smallCaps/>
        </w:rPr>
        <w:t>nom</w:t>
      </w:r>
    </w:p>
    <w:p w14:paraId="272116D1" w14:textId="77777777" w:rsidR="00800AD8" w:rsidRDefault="00BD266A" w:rsidP="00BD266A">
      <w:pPr>
        <w:pStyle w:val="InterlineText"/>
        <w:tabs>
          <w:tab w:val="left" w:pos="533"/>
          <w:tab w:val="left" w:pos="1727"/>
          <w:tab w:val="left" w:pos="2231"/>
          <w:tab w:val="left" w:pos="2915"/>
          <w:tab w:val="left" w:pos="3569"/>
          <w:tab w:val="left" w:pos="3908"/>
          <w:tab w:val="left" w:pos="4247"/>
          <w:tab w:val="left" w:pos="5156"/>
          <w:tab w:val="left" w:pos="5660"/>
        </w:tabs>
      </w:pPr>
      <w:r>
        <w:tab/>
        <w:t>tsektsekan</w:t>
      </w:r>
      <w:r>
        <w:tab/>
        <w:t>uta</w:t>
      </w:r>
      <w:r>
        <w:tab/>
        <w:t>azua</w:t>
      </w:r>
      <w:r>
        <w:tab/>
        <w:t>kulits</w:t>
      </w:r>
      <w:r>
        <w:tab/>
        <w:t>ni</w:t>
      </w:r>
      <w:r>
        <w:tab/>
        <w:t>sa</w:t>
      </w:r>
      <w:r>
        <w:tab/>
        <w:t>Kapurar</w:t>
      </w:r>
      <w:r>
        <w:tab/>
        <w:t>tua</w:t>
      </w:r>
      <w:r>
        <w:tab/>
        <w:t>vuka.</w:t>
      </w:r>
    </w:p>
    <w:p w14:paraId="3B751456" w14:textId="77777777" w:rsidR="00800AD8" w:rsidRDefault="00BD266A" w:rsidP="00BD266A">
      <w:pPr>
        <w:pStyle w:val="InterlineGlossWithTrans"/>
        <w:tabs>
          <w:tab w:val="left" w:pos="533"/>
          <w:tab w:val="left" w:pos="1727"/>
          <w:tab w:val="left" w:pos="2231"/>
          <w:tab w:val="left" w:pos="2915"/>
          <w:tab w:val="left" w:pos="3569"/>
          <w:tab w:val="left" w:pos="3908"/>
          <w:tab w:val="left" w:pos="4247"/>
          <w:tab w:val="left" w:pos="5156"/>
          <w:tab w:val="left" w:pos="5660"/>
        </w:tabs>
      </w:pPr>
      <w:r>
        <w:tab/>
        <w:t>tsektsek-an</w:t>
      </w:r>
      <w:r>
        <w:tab/>
        <w:t>uta</w:t>
      </w:r>
      <w:r>
        <w:tab/>
        <w:t>a-zua</w:t>
      </w:r>
      <w:r>
        <w:tab/>
        <w:t>kulits</w:t>
      </w:r>
      <w:r>
        <w:tab/>
        <w:t>ni</w:t>
      </w:r>
      <w:r>
        <w:tab/>
        <w:t>sa</w:t>
      </w:r>
      <w:r>
        <w:tab/>
        <w:t>Kapurar</w:t>
      </w:r>
      <w:r>
        <w:tab/>
        <w:t>tua</w:t>
      </w:r>
      <w:r>
        <w:tab/>
        <w:t>vuka</w:t>
      </w:r>
    </w:p>
    <w:p w14:paraId="1599FADD" w14:textId="77777777" w:rsidR="00800AD8" w:rsidRDefault="00BD266A" w:rsidP="00BD266A">
      <w:pPr>
        <w:pStyle w:val="InterlineTrans"/>
        <w:tabs>
          <w:tab w:val="left" w:pos="533"/>
          <w:tab w:val="left" w:pos="1727"/>
          <w:tab w:val="left" w:pos="2231"/>
          <w:tab w:val="left" w:pos="2915"/>
          <w:tab w:val="left" w:pos="3569"/>
          <w:tab w:val="left" w:pos="3908"/>
          <w:tab w:val="left" w:pos="4247"/>
          <w:tab w:val="left" w:pos="5156"/>
          <w:tab w:val="left" w:pos="5660"/>
        </w:tabs>
        <w:rPr>
          <w:smallCaps/>
        </w:rPr>
      </w:pPr>
      <w:r>
        <w:tab/>
        <w:t>stake-</w:t>
      </w:r>
      <w:r>
        <w:rPr>
          <w:smallCaps/>
        </w:rPr>
        <w:t>lf</w:t>
      </w:r>
      <w:r>
        <w:tab/>
        <w:t>also</w:t>
      </w:r>
      <w:r>
        <w:tab/>
      </w:r>
      <w:r>
        <w:rPr>
          <w:smallCaps/>
        </w:rPr>
        <w:t>c-</w:t>
      </w:r>
      <w:r>
        <w:t>that</w:t>
      </w:r>
      <w:r>
        <w:tab/>
        <w:t>penis</w:t>
      </w:r>
      <w:r>
        <w:tab/>
        <w:t>of</w:t>
      </w:r>
      <w:r>
        <w:tab/>
      </w:r>
      <w:r w:rsidRPr="001E164C">
        <w:rPr>
          <w:smallCaps/>
        </w:rPr>
        <w:t>h</w:t>
      </w:r>
      <w:r>
        <w:tab/>
        <w:t>(name)</w:t>
      </w:r>
      <w:r>
        <w:tab/>
      </w:r>
      <w:r>
        <w:rPr>
          <w:smallCaps/>
        </w:rPr>
        <w:t>obl</w:t>
      </w:r>
      <w:r>
        <w:tab/>
        <w:t>digging.stick</w:t>
      </w:r>
    </w:p>
    <w:p w14:paraId="4F39BF09" w14:textId="77777777" w:rsidR="00800AD8" w:rsidRDefault="00800AD8">
      <w:pPr>
        <w:pStyle w:val="InterlineFree"/>
      </w:pPr>
      <w:r>
        <w:t>When the women were weeding and their private parts were touched, they hit back at Kapurar’s penis with their digging-sticks.</w:t>
      </w:r>
    </w:p>
    <w:p w14:paraId="7562926F" w14:textId="77777777" w:rsidR="00800AD8" w:rsidRDefault="00DC1AE0" w:rsidP="00BD266A">
      <w:pPr>
        <w:pStyle w:val="InterlineText"/>
        <w:tabs>
          <w:tab w:val="left" w:pos="533"/>
          <w:tab w:val="left" w:pos="1232"/>
          <w:tab w:val="left" w:pos="1676"/>
          <w:tab w:val="left" w:pos="2495"/>
          <w:tab w:val="left" w:pos="3179"/>
          <w:tab w:val="left" w:pos="4688"/>
          <w:tab w:val="left" w:pos="5192"/>
          <w:tab w:val="left" w:pos="5786"/>
          <w:tab w:val="left" w:pos="6500"/>
          <w:tab w:val="left" w:pos="6764"/>
        </w:tabs>
      </w:pPr>
      <w:r w:rsidRPr="003A1D48">
        <w:rPr>
          <w:rStyle w:val="InterlineTextNumChar"/>
        </w:rPr>
        <w:t>010</w:t>
      </w:r>
      <w:r w:rsidR="00800AD8">
        <w:tab/>
        <w:t>îakua</w:t>
      </w:r>
      <w:r w:rsidR="00800AD8">
        <w:tab/>
        <w:t>ini</w:t>
      </w:r>
      <w:r w:rsidR="00800AD8">
        <w:tab/>
        <w:t>keîang</w:t>
      </w:r>
      <w:r w:rsidR="00800AD8">
        <w:tab/>
        <w:t>azua</w:t>
      </w:r>
      <w:r w:rsidR="00800AD8">
        <w:tab/>
        <w:t>vavayavayan</w:t>
      </w:r>
      <w:r w:rsidR="00BD266A">
        <w:tab/>
        <w:t>tu</w:t>
      </w:r>
      <w:r w:rsidR="00BD266A">
        <w:tab/>
        <w:t>kasi</w:t>
      </w:r>
      <w:r w:rsidR="00BD266A">
        <w:tab/>
        <w:t>inu</w:t>
      </w:r>
      <w:r w:rsidR="00BD266A">
        <w:tab/>
        <w:t>a</w:t>
      </w:r>
      <w:r w:rsidR="00BD266A">
        <w:tab/>
        <w:t>mangtjez.</w:t>
      </w:r>
    </w:p>
    <w:p w14:paraId="6198A82E" w14:textId="77777777" w:rsidR="00800AD8" w:rsidRDefault="00800AD8" w:rsidP="00BD266A">
      <w:pPr>
        <w:pStyle w:val="InterlineGlossWithTrans"/>
        <w:tabs>
          <w:tab w:val="left" w:pos="533"/>
          <w:tab w:val="left" w:pos="1232"/>
          <w:tab w:val="left" w:pos="1676"/>
          <w:tab w:val="left" w:pos="2495"/>
          <w:tab w:val="left" w:pos="3179"/>
          <w:tab w:val="left" w:pos="4688"/>
          <w:tab w:val="left" w:pos="5192"/>
          <w:tab w:val="left" w:pos="5786"/>
          <w:tab w:val="left" w:pos="6500"/>
          <w:tab w:val="left" w:pos="6764"/>
        </w:tabs>
      </w:pPr>
      <w:r>
        <w:tab/>
        <w:t>îakua</w:t>
      </w:r>
      <w:r>
        <w:tab/>
        <w:t>ini</w:t>
      </w:r>
      <w:r>
        <w:tab/>
        <w:t>keîang</w:t>
      </w:r>
      <w:r>
        <w:tab/>
        <w:t>a-zua</w:t>
      </w:r>
      <w:r w:rsidR="00522FB2">
        <w:tab/>
        <w:t>vaya=vavayan</w:t>
      </w:r>
      <w:r w:rsidR="00BD266A">
        <w:tab/>
        <w:t>tu</w:t>
      </w:r>
      <w:r w:rsidR="00BD266A">
        <w:tab/>
        <w:t>kasi</w:t>
      </w:r>
      <w:r w:rsidR="00BD266A">
        <w:tab/>
        <w:t>inu</w:t>
      </w:r>
      <w:r w:rsidR="00BD266A">
        <w:tab/>
        <w:t>a</w:t>
      </w:r>
      <w:r w:rsidR="00BD266A">
        <w:tab/>
        <w:t>m-pangetjez</w:t>
      </w:r>
    </w:p>
    <w:p w14:paraId="3878D04B" w14:textId="77777777" w:rsidR="00800AD8" w:rsidRDefault="00800AD8" w:rsidP="00BD266A">
      <w:pPr>
        <w:pStyle w:val="InterlineTrans"/>
        <w:tabs>
          <w:tab w:val="left" w:pos="533"/>
          <w:tab w:val="left" w:pos="1232"/>
          <w:tab w:val="left" w:pos="1676"/>
          <w:tab w:val="left" w:pos="2495"/>
          <w:tab w:val="left" w:pos="3179"/>
          <w:tab w:val="left" w:pos="4688"/>
          <w:tab w:val="left" w:pos="5192"/>
          <w:tab w:val="left" w:pos="5786"/>
          <w:tab w:val="left" w:pos="6500"/>
          <w:tab w:val="left" w:pos="6764"/>
        </w:tabs>
      </w:pPr>
      <w:r>
        <w:tab/>
        <w:t>but</w:t>
      </w:r>
      <w:r>
        <w:tab/>
        <w:t>not</w:t>
      </w:r>
      <w:r>
        <w:tab/>
        <w:t>know</w:t>
      </w:r>
      <w:r>
        <w:tab/>
      </w:r>
      <w:r>
        <w:rPr>
          <w:smallCaps/>
        </w:rPr>
        <w:t>c-</w:t>
      </w:r>
      <w:r>
        <w:t>that</w:t>
      </w:r>
      <w:r>
        <w:tab/>
      </w:r>
      <w:r>
        <w:rPr>
          <w:smallCaps/>
        </w:rPr>
        <w:t>red</w:t>
      </w:r>
      <w:r>
        <w:t>=female</w:t>
      </w:r>
      <w:r w:rsidR="00BD266A">
        <w:tab/>
      </w:r>
      <w:r w:rsidR="00BD266A">
        <w:rPr>
          <w:smallCaps/>
        </w:rPr>
        <w:t>obl</w:t>
      </w:r>
      <w:r w:rsidR="00BD266A">
        <w:tab/>
        <w:t>from</w:t>
      </w:r>
      <w:r w:rsidR="00BD266A">
        <w:tab/>
        <w:t>where</w:t>
      </w:r>
      <w:r w:rsidR="00BD266A">
        <w:rPr>
          <w:smallCaps/>
        </w:rPr>
        <w:tab/>
        <w:t>c</w:t>
      </w:r>
      <w:r w:rsidR="00BD266A">
        <w:tab/>
      </w:r>
      <w:r w:rsidR="00BD266A">
        <w:rPr>
          <w:smallCaps/>
        </w:rPr>
        <w:t>af</w:t>
      </w:r>
      <w:r w:rsidR="00BD266A">
        <w:t>-come</w:t>
      </w:r>
    </w:p>
    <w:p w14:paraId="0DDB9016" w14:textId="77777777" w:rsidR="00800AD8" w:rsidRDefault="00800AD8">
      <w:pPr>
        <w:pStyle w:val="InterlineFree"/>
      </w:pPr>
      <w:r>
        <w:t>But the women didn’t know where it came from.</w:t>
      </w:r>
    </w:p>
    <w:p w14:paraId="3B33505E" w14:textId="77777777" w:rsidR="00800AD8" w:rsidRDefault="00DC1AE0" w:rsidP="00BD266A">
      <w:pPr>
        <w:pStyle w:val="InterlineText"/>
        <w:tabs>
          <w:tab w:val="left" w:pos="533"/>
          <w:tab w:val="left" w:pos="1187"/>
          <w:tab w:val="left" w:pos="2381"/>
          <w:tab w:val="left" w:pos="2885"/>
          <w:tab w:val="left" w:pos="4244"/>
        </w:tabs>
      </w:pPr>
      <w:r w:rsidRPr="003A1D48">
        <w:rPr>
          <w:rStyle w:val="InterlineTextNumChar"/>
        </w:rPr>
        <w:t>011</w:t>
      </w:r>
      <w:r w:rsidR="00800AD8">
        <w:tab/>
        <w:t>nu</w:t>
      </w:r>
      <w:r w:rsidR="00800AD8">
        <w:tab/>
        <w:t>tsektsekan</w:t>
      </w:r>
      <w:r w:rsidR="00800AD8">
        <w:tab/>
        <w:t>tua</w:t>
      </w:r>
      <w:r w:rsidR="00BD266A">
        <w:tab/>
        <w:t>vuka,</w:t>
      </w:r>
      <w:r w:rsidR="00BD266A">
        <w:tab/>
        <w:t>maulaw.</w:t>
      </w:r>
    </w:p>
    <w:p w14:paraId="3A9EFEB7" w14:textId="77777777" w:rsidR="00800AD8" w:rsidRDefault="00800AD8" w:rsidP="00BD266A">
      <w:pPr>
        <w:pStyle w:val="InterlineGlossWithTrans"/>
        <w:tabs>
          <w:tab w:val="left" w:pos="533"/>
          <w:tab w:val="left" w:pos="1187"/>
          <w:tab w:val="left" w:pos="2381"/>
          <w:tab w:val="left" w:pos="2885"/>
          <w:tab w:val="left" w:pos="4244"/>
        </w:tabs>
      </w:pPr>
      <w:r>
        <w:tab/>
        <w:t>nu</w:t>
      </w:r>
      <w:r>
        <w:tab/>
        <w:t>tsektsek-an</w:t>
      </w:r>
      <w:r>
        <w:tab/>
        <w:t>tua</w:t>
      </w:r>
      <w:r w:rsidR="00BD266A">
        <w:tab/>
        <w:t>vuka</w:t>
      </w:r>
      <w:r w:rsidR="00BD266A">
        <w:tab/>
        <w:t>ma-ulaw</w:t>
      </w:r>
    </w:p>
    <w:p w14:paraId="009E80C9" w14:textId="77777777" w:rsidR="00800AD8" w:rsidRDefault="00800AD8" w:rsidP="00BD266A">
      <w:pPr>
        <w:pStyle w:val="InterlineTrans"/>
        <w:tabs>
          <w:tab w:val="left" w:pos="533"/>
          <w:tab w:val="left" w:pos="1187"/>
          <w:tab w:val="left" w:pos="2381"/>
          <w:tab w:val="left" w:pos="2885"/>
          <w:tab w:val="left" w:pos="4244"/>
        </w:tabs>
      </w:pPr>
      <w:r>
        <w:tab/>
        <w:t>when</w:t>
      </w:r>
      <w:r>
        <w:tab/>
        <w:t>stake-</w:t>
      </w:r>
      <w:r>
        <w:rPr>
          <w:smallCaps/>
        </w:rPr>
        <w:t>lf</w:t>
      </w:r>
      <w:r>
        <w:tab/>
      </w:r>
      <w:r>
        <w:rPr>
          <w:smallCaps/>
        </w:rPr>
        <w:t>obl</w:t>
      </w:r>
      <w:r w:rsidR="00BD266A">
        <w:tab/>
        <w:t>digging.stick</w:t>
      </w:r>
      <w:r w:rsidR="00BD266A">
        <w:tab/>
      </w:r>
      <w:r w:rsidR="00BD266A">
        <w:rPr>
          <w:smallCaps/>
        </w:rPr>
        <w:t>stat</w:t>
      </w:r>
      <w:r w:rsidR="00BD266A">
        <w:t>-lost</w:t>
      </w:r>
    </w:p>
    <w:p w14:paraId="5BBF4B60" w14:textId="77777777" w:rsidR="00800AD8" w:rsidRDefault="00800AD8">
      <w:pPr>
        <w:pStyle w:val="InterlineFree"/>
      </w:pPr>
      <w:r>
        <w:t>When they hit it with their digging-sticks, it disappeared.</w:t>
      </w:r>
    </w:p>
    <w:p w14:paraId="54BB9018" w14:textId="77777777" w:rsidR="00800AD8" w:rsidRDefault="00DC1AE0" w:rsidP="00BD266A">
      <w:pPr>
        <w:pStyle w:val="InterlineText"/>
        <w:tabs>
          <w:tab w:val="left" w:pos="533"/>
          <w:tab w:val="left" w:pos="1562"/>
          <w:tab w:val="left" w:pos="2336"/>
          <w:tab w:val="left" w:pos="2840"/>
          <w:tab w:val="left" w:pos="4139"/>
          <w:tab w:val="left" w:pos="4823"/>
        </w:tabs>
      </w:pPr>
      <w:r w:rsidRPr="003A1D48">
        <w:rPr>
          <w:rStyle w:val="InterlineTextNumChar"/>
        </w:rPr>
        <w:t>012</w:t>
      </w:r>
      <w:r w:rsidR="00800AD8">
        <w:tab/>
        <w:t>tsuay</w:t>
      </w:r>
      <w:r w:rsidR="00800AD8">
        <w:tab/>
        <w:t>anga</w:t>
      </w:r>
      <w:r w:rsidR="00800AD8">
        <w:tab/>
        <w:t>uta</w:t>
      </w:r>
      <w:r w:rsidR="00800AD8">
        <w:tab/>
        <w:t>mangtjez</w:t>
      </w:r>
      <w:r w:rsidR="00BD266A">
        <w:tab/>
        <w:t>azua</w:t>
      </w:r>
      <w:r w:rsidR="00BD266A">
        <w:tab/>
        <w:t>kulits.</w:t>
      </w:r>
    </w:p>
    <w:p w14:paraId="3A93D571" w14:textId="77777777" w:rsidR="00800AD8" w:rsidRDefault="00800AD8" w:rsidP="00BD266A">
      <w:pPr>
        <w:pStyle w:val="InterlineGlossWithTrans"/>
        <w:tabs>
          <w:tab w:val="left" w:pos="533"/>
          <w:tab w:val="left" w:pos="1562"/>
          <w:tab w:val="left" w:pos="2336"/>
          <w:tab w:val="left" w:pos="2840"/>
          <w:tab w:val="left" w:pos="4139"/>
          <w:tab w:val="left" w:pos="4823"/>
        </w:tabs>
      </w:pPr>
      <w:r>
        <w:tab/>
        <w:t>tsuay</w:t>
      </w:r>
      <w:r>
        <w:tab/>
        <w:t>anga</w:t>
      </w:r>
      <w:r>
        <w:tab/>
        <w:t>uta</w:t>
      </w:r>
      <w:r>
        <w:tab/>
        <w:t>m-pangetjez</w:t>
      </w:r>
      <w:r w:rsidR="00BD266A">
        <w:tab/>
        <w:t>a-zua</w:t>
      </w:r>
      <w:r w:rsidR="00BD266A">
        <w:tab/>
        <w:t>kulits</w:t>
      </w:r>
    </w:p>
    <w:p w14:paraId="54701908" w14:textId="77777777" w:rsidR="00800AD8" w:rsidRDefault="00800AD8" w:rsidP="00BD266A">
      <w:pPr>
        <w:pStyle w:val="InterlineTrans"/>
        <w:tabs>
          <w:tab w:val="left" w:pos="533"/>
          <w:tab w:val="left" w:pos="1562"/>
          <w:tab w:val="left" w:pos="2336"/>
          <w:tab w:val="left" w:pos="2840"/>
          <w:tab w:val="left" w:pos="4139"/>
          <w:tab w:val="left" w:pos="4823"/>
        </w:tabs>
      </w:pPr>
      <w:r>
        <w:tab/>
        <w:t>long.time</w:t>
      </w:r>
      <w:r>
        <w:tab/>
        <w:t>indeed</w:t>
      </w:r>
      <w:r>
        <w:tab/>
        <w:t>also</w:t>
      </w:r>
      <w:r>
        <w:tab/>
      </w:r>
      <w:r>
        <w:rPr>
          <w:smallCaps/>
        </w:rPr>
        <w:t>af</w:t>
      </w:r>
      <w:r>
        <w:t>-come</w:t>
      </w:r>
      <w:r w:rsidR="00BD266A">
        <w:tab/>
      </w:r>
      <w:r w:rsidR="00BD266A">
        <w:rPr>
          <w:smallCaps/>
        </w:rPr>
        <w:t>c-</w:t>
      </w:r>
      <w:r w:rsidR="00BD266A">
        <w:t>that</w:t>
      </w:r>
      <w:r w:rsidR="00BD266A">
        <w:tab/>
        <w:t>penis</w:t>
      </w:r>
    </w:p>
    <w:p w14:paraId="6B7D1E99" w14:textId="77777777" w:rsidR="00800AD8" w:rsidRDefault="00800AD8">
      <w:pPr>
        <w:pStyle w:val="InterlineFree"/>
      </w:pPr>
      <w:r>
        <w:t>After a time it would come back again,</w:t>
      </w:r>
    </w:p>
    <w:p w14:paraId="3A0BB37E" w14:textId="77777777" w:rsidR="00800AD8" w:rsidRDefault="00DC1AE0" w:rsidP="00BD266A">
      <w:pPr>
        <w:pStyle w:val="InterlineText"/>
        <w:tabs>
          <w:tab w:val="left" w:pos="533"/>
          <w:tab w:val="left" w:pos="1022"/>
          <w:tab w:val="left" w:pos="2216"/>
          <w:tab w:val="left" w:pos="2720"/>
          <w:tab w:val="left" w:pos="3224"/>
        </w:tabs>
      </w:pPr>
      <w:r w:rsidRPr="003A1D48">
        <w:rPr>
          <w:rStyle w:val="InterlineTextNumChar"/>
        </w:rPr>
        <w:t>013</w:t>
      </w:r>
      <w:r w:rsidR="00800AD8">
        <w:tab/>
        <w:t>qau</w:t>
      </w:r>
      <w:r w:rsidR="00800AD8">
        <w:tab/>
        <w:t>tsektsekan</w:t>
      </w:r>
      <w:r w:rsidR="00800AD8">
        <w:tab/>
        <w:t>uta</w:t>
      </w:r>
      <w:r w:rsidR="00800AD8">
        <w:tab/>
        <w:t>tua</w:t>
      </w:r>
      <w:r w:rsidR="00BD266A">
        <w:tab/>
        <w:t>vuka.</w:t>
      </w:r>
    </w:p>
    <w:p w14:paraId="6DF1AF6E" w14:textId="77777777" w:rsidR="00800AD8" w:rsidRDefault="00800AD8" w:rsidP="00BD266A">
      <w:pPr>
        <w:pStyle w:val="InterlineGlossWithTrans"/>
        <w:tabs>
          <w:tab w:val="left" w:pos="533"/>
          <w:tab w:val="left" w:pos="1022"/>
          <w:tab w:val="left" w:pos="2216"/>
          <w:tab w:val="left" w:pos="2720"/>
          <w:tab w:val="left" w:pos="3224"/>
        </w:tabs>
      </w:pPr>
      <w:r>
        <w:tab/>
        <w:t>qau</w:t>
      </w:r>
      <w:r>
        <w:tab/>
        <w:t>tsektsek-an</w:t>
      </w:r>
      <w:r>
        <w:tab/>
        <w:t>uta</w:t>
      </w:r>
      <w:r>
        <w:tab/>
        <w:t>tua</w:t>
      </w:r>
      <w:r w:rsidR="00BD266A">
        <w:tab/>
        <w:t>vuka</w:t>
      </w:r>
    </w:p>
    <w:p w14:paraId="6BE3F3D0" w14:textId="77777777" w:rsidR="00800AD8" w:rsidRDefault="00800AD8" w:rsidP="00B76180">
      <w:pPr>
        <w:pStyle w:val="InterlineTransNoFree"/>
        <w:tabs>
          <w:tab w:val="left" w:pos="1022"/>
          <w:tab w:val="left" w:pos="2216"/>
          <w:tab w:val="left" w:pos="2720"/>
          <w:tab w:val="left" w:pos="3224"/>
          <w:tab w:val="right" w:pos="8789"/>
        </w:tabs>
      </w:pPr>
      <w:r>
        <w:tab/>
        <w:t>so</w:t>
      </w:r>
      <w:r>
        <w:tab/>
        <w:t>stake-</w:t>
      </w:r>
      <w:r>
        <w:rPr>
          <w:smallCaps/>
        </w:rPr>
        <w:t>lf</w:t>
      </w:r>
      <w:r>
        <w:tab/>
        <w:t>also</w:t>
      </w:r>
      <w:r>
        <w:tab/>
      </w:r>
      <w:r>
        <w:rPr>
          <w:smallCaps/>
        </w:rPr>
        <w:t>obl</w:t>
      </w:r>
      <w:r w:rsidR="00BD266A">
        <w:tab/>
        <w:t>digging.stick</w:t>
      </w:r>
      <w:r w:rsidR="00BD266A">
        <w:tab/>
        <w:t>and get hit again with digging-sticks.</w:t>
      </w:r>
    </w:p>
    <w:p w14:paraId="230D5F49" w14:textId="77777777" w:rsidR="00800AD8" w:rsidRDefault="00DC1AE0" w:rsidP="00BD266A">
      <w:pPr>
        <w:pStyle w:val="InterlineText"/>
        <w:tabs>
          <w:tab w:val="left" w:pos="533"/>
          <w:tab w:val="left" w:pos="1562"/>
          <w:tab w:val="left" w:pos="2036"/>
          <w:tab w:val="left" w:pos="2720"/>
          <w:tab w:val="left" w:pos="3374"/>
          <w:tab w:val="left" w:pos="3713"/>
          <w:tab w:val="left" w:pos="4052"/>
        </w:tabs>
      </w:pPr>
      <w:r w:rsidRPr="003A1D48">
        <w:rPr>
          <w:rStyle w:val="InterlineTextNumChar"/>
        </w:rPr>
        <w:t>014</w:t>
      </w:r>
      <w:r w:rsidR="00800AD8">
        <w:tab/>
        <w:t>“tsevuk,”</w:t>
      </w:r>
      <w:r w:rsidR="00800AD8">
        <w:tab/>
        <w:t>aya</w:t>
      </w:r>
      <w:r w:rsidR="00800AD8">
        <w:tab/>
        <w:t>azua</w:t>
      </w:r>
      <w:r w:rsidR="00800AD8">
        <w:tab/>
        <w:t>kulits</w:t>
      </w:r>
      <w:r w:rsidR="00800AD8">
        <w:tab/>
        <w:t>ni</w:t>
      </w:r>
      <w:r w:rsidR="00800AD8">
        <w:tab/>
        <w:t>sa</w:t>
      </w:r>
      <w:r w:rsidR="00800AD8">
        <w:tab/>
        <w:t>Kapurar.</w:t>
      </w:r>
    </w:p>
    <w:p w14:paraId="530D3C93" w14:textId="77777777" w:rsidR="00800AD8" w:rsidRDefault="00800AD8" w:rsidP="00BD266A">
      <w:pPr>
        <w:pStyle w:val="InterlineGlossWithTrans"/>
        <w:tabs>
          <w:tab w:val="left" w:pos="533"/>
          <w:tab w:val="left" w:pos="1562"/>
          <w:tab w:val="left" w:pos="2036"/>
          <w:tab w:val="left" w:pos="2720"/>
          <w:tab w:val="left" w:pos="3374"/>
          <w:tab w:val="left" w:pos="3713"/>
          <w:tab w:val="left" w:pos="4052"/>
        </w:tabs>
      </w:pPr>
      <w:r>
        <w:tab/>
        <w:t>tsevuk</w:t>
      </w:r>
      <w:r>
        <w:tab/>
        <w:t>aya</w:t>
      </w:r>
      <w:r>
        <w:tab/>
        <w:t>a-zua</w:t>
      </w:r>
      <w:r>
        <w:tab/>
        <w:t>kulits</w:t>
      </w:r>
      <w:r>
        <w:tab/>
        <w:t>ni</w:t>
      </w:r>
      <w:r>
        <w:tab/>
        <w:t>sa</w:t>
      </w:r>
      <w:r>
        <w:tab/>
        <w:t>Kapurar</w:t>
      </w:r>
    </w:p>
    <w:p w14:paraId="3DD9B110" w14:textId="77777777" w:rsidR="00800AD8" w:rsidRDefault="00800AD8" w:rsidP="00B76180">
      <w:pPr>
        <w:pStyle w:val="InterlineTransNoFree"/>
        <w:tabs>
          <w:tab w:val="left" w:pos="1562"/>
          <w:tab w:val="left" w:pos="2036"/>
          <w:tab w:val="left" w:pos="2720"/>
          <w:tab w:val="left" w:pos="3374"/>
          <w:tab w:val="left" w:pos="3713"/>
          <w:tab w:val="left" w:pos="4052"/>
          <w:tab w:val="right" w:pos="8789"/>
        </w:tabs>
      </w:pPr>
      <w:r>
        <w:tab/>
      </w:r>
      <w:r w:rsidR="00D54E67" w:rsidRPr="00D54E67">
        <w:rPr>
          <w:smallCaps/>
        </w:rPr>
        <w:t>excl</w:t>
      </w:r>
      <w:r>
        <w:tab/>
        <w:t>say</w:t>
      </w:r>
      <w:r>
        <w:tab/>
      </w:r>
      <w:r>
        <w:rPr>
          <w:smallCaps/>
        </w:rPr>
        <w:t>c-</w:t>
      </w:r>
      <w:r>
        <w:t>that</w:t>
      </w:r>
      <w:r>
        <w:tab/>
        <w:t>penis</w:t>
      </w:r>
      <w:r>
        <w:tab/>
        <w:t>of</w:t>
      </w:r>
      <w:r>
        <w:rPr>
          <w:smallCaps/>
        </w:rPr>
        <w:tab/>
        <w:t>h</w:t>
      </w:r>
      <w:r>
        <w:rPr>
          <w:smallCaps/>
        </w:rPr>
        <w:tab/>
      </w:r>
      <w:r>
        <w:t>(name)</w:t>
      </w:r>
      <w:r w:rsidR="00BD266A">
        <w:tab/>
        <w:t>“</w:t>
      </w:r>
      <w:r w:rsidR="00BD266A" w:rsidRPr="00561E33">
        <w:rPr>
          <w:i/>
        </w:rPr>
        <w:t>Tsevuk</w:t>
      </w:r>
      <w:r w:rsidR="00BD266A">
        <w:t>,” said Kapurar’s penis.</w:t>
      </w:r>
    </w:p>
    <w:p w14:paraId="636A8E99" w14:textId="77777777" w:rsidR="00800AD8" w:rsidRDefault="00DC1AE0" w:rsidP="00BD266A">
      <w:pPr>
        <w:pStyle w:val="InterlineText"/>
        <w:tabs>
          <w:tab w:val="left" w:pos="533"/>
          <w:tab w:val="left" w:pos="1217"/>
          <w:tab w:val="left" w:pos="1871"/>
          <w:tab w:val="left" w:pos="2210"/>
          <w:tab w:val="left" w:pos="2549"/>
          <w:tab w:val="left" w:pos="3458"/>
          <w:tab w:val="left" w:pos="5207"/>
          <w:tab w:val="left" w:pos="5471"/>
        </w:tabs>
      </w:pPr>
      <w:r w:rsidRPr="003A1D48">
        <w:rPr>
          <w:rStyle w:val="InterlineTextNumChar"/>
        </w:rPr>
        <w:t>015</w:t>
      </w:r>
      <w:r w:rsidR="00800AD8">
        <w:tab/>
        <w:t>azua</w:t>
      </w:r>
      <w:r w:rsidR="00800AD8">
        <w:tab/>
        <w:t>kulits</w:t>
      </w:r>
      <w:r w:rsidR="00800AD8">
        <w:tab/>
        <w:t>ni</w:t>
      </w:r>
      <w:r w:rsidR="00800AD8">
        <w:tab/>
        <w:t>sa</w:t>
      </w:r>
      <w:r w:rsidR="00BD266A">
        <w:tab/>
        <w:t>Kapurar</w:t>
      </w:r>
      <w:r w:rsidR="00BD266A">
        <w:tab/>
        <w:t>semamaîi</w:t>
      </w:r>
      <w:r w:rsidR="00BD266A">
        <w:tab/>
        <w:t>a</w:t>
      </w:r>
      <w:r w:rsidR="00BD266A">
        <w:tab/>
        <w:t>kinala÷uq.</w:t>
      </w:r>
    </w:p>
    <w:p w14:paraId="09ED70FB" w14:textId="77777777" w:rsidR="00800AD8" w:rsidRDefault="00800AD8" w:rsidP="00BD266A">
      <w:pPr>
        <w:pStyle w:val="InterlineGlossWithTrans"/>
        <w:tabs>
          <w:tab w:val="left" w:pos="533"/>
          <w:tab w:val="left" w:pos="1217"/>
          <w:tab w:val="left" w:pos="1871"/>
          <w:tab w:val="left" w:pos="2210"/>
          <w:tab w:val="left" w:pos="2549"/>
          <w:tab w:val="left" w:pos="3458"/>
          <w:tab w:val="left" w:pos="5207"/>
          <w:tab w:val="left" w:pos="5471"/>
        </w:tabs>
      </w:pPr>
      <w:r>
        <w:tab/>
        <w:t>a-zua</w:t>
      </w:r>
      <w:r>
        <w:tab/>
        <w:t>kulits</w:t>
      </w:r>
      <w:r>
        <w:tab/>
        <w:t>ni</w:t>
      </w:r>
      <w:r>
        <w:tab/>
        <w:t>sa</w:t>
      </w:r>
      <w:r w:rsidR="00BD266A">
        <w:tab/>
        <w:t>Kapurar</w:t>
      </w:r>
      <w:r w:rsidR="00BD266A">
        <w:tab/>
        <w:t>em=sa-maîi</w:t>
      </w:r>
      <w:r w:rsidR="00BD266A">
        <w:tab/>
        <w:t>a</w:t>
      </w:r>
      <w:r w:rsidR="00BD266A">
        <w:tab/>
        <w:t>in=ka-la÷uq</w:t>
      </w:r>
    </w:p>
    <w:p w14:paraId="75140826" w14:textId="77777777" w:rsidR="00800AD8" w:rsidRDefault="00800AD8" w:rsidP="00BD266A">
      <w:pPr>
        <w:pStyle w:val="InterlineTrans"/>
        <w:tabs>
          <w:tab w:val="left" w:pos="533"/>
          <w:tab w:val="left" w:pos="1217"/>
          <w:tab w:val="left" w:pos="1871"/>
          <w:tab w:val="left" w:pos="2210"/>
          <w:tab w:val="left" w:pos="2549"/>
          <w:tab w:val="left" w:pos="3458"/>
          <w:tab w:val="left" w:pos="5207"/>
          <w:tab w:val="left" w:pos="5471"/>
        </w:tabs>
      </w:pPr>
      <w:r>
        <w:tab/>
      </w:r>
      <w:r>
        <w:rPr>
          <w:smallCaps/>
        </w:rPr>
        <w:t>c-</w:t>
      </w:r>
      <w:r>
        <w:t>that</w:t>
      </w:r>
      <w:r>
        <w:tab/>
        <w:t>penis</w:t>
      </w:r>
      <w:r>
        <w:tab/>
        <w:t>of</w:t>
      </w:r>
      <w:r>
        <w:tab/>
      </w:r>
      <w:r w:rsidR="001E164C" w:rsidRPr="001E164C">
        <w:rPr>
          <w:smallCaps/>
        </w:rPr>
        <w:t>h</w:t>
      </w:r>
      <w:r w:rsidR="00BD266A">
        <w:tab/>
        <w:t>(name)</w:t>
      </w:r>
      <w:r w:rsidR="00BD266A">
        <w:tab/>
      </w:r>
      <w:r w:rsidR="00BD266A">
        <w:rPr>
          <w:smallCaps/>
        </w:rPr>
        <w:t>af</w:t>
      </w:r>
      <w:r w:rsidR="00BD266A">
        <w:t>=</w:t>
      </w:r>
      <w:r w:rsidR="00BD266A">
        <w:rPr>
          <w:smallCaps/>
        </w:rPr>
        <w:t>qal</w:t>
      </w:r>
      <w:r w:rsidR="00BD266A">
        <w:t>-different</w:t>
      </w:r>
      <w:r w:rsidR="00BD266A">
        <w:rPr>
          <w:smallCaps/>
        </w:rPr>
        <w:tab/>
        <w:t>c</w:t>
      </w:r>
      <w:r w:rsidR="00BD266A">
        <w:tab/>
      </w:r>
      <w:r w:rsidR="00BD266A">
        <w:rPr>
          <w:smallCaps/>
        </w:rPr>
        <w:t>perf</w:t>
      </w:r>
      <w:r w:rsidR="00BD266A">
        <w:t>=main-long</w:t>
      </w:r>
    </w:p>
    <w:p w14:paraId="1C899823" w14:textId="77777777" w:rsidR="00800AD8" w:rsidRDefault="00800AD8">
      <w:pPr>
        <w:pStyle w:val="InterlineFree"/>
      </w:pPr>
      <w:r>
        <w:t>Kapurar’s penis was an amazing length.</w:t>
      </w:r>
    </w:p>
    <w:p w14:paraId="659E33C8" w14:textId="77777777" w:rsidR="00800AD8" w:rsidRDefault="00DC1AE0" w:rsidP="00BD266A">
      <w:pPr>
        <w:pStyle w:val="InterlineText"/>
        <w:tabs>
          <w:tab w:val="left" w:pos="533"/>
          <w:tab w:val="left" w:pos="2792"/>
          <w:tab w:val="left" w:pos="3476"/>
          <w:tab w:val="left" w:pos="4130"/>
          <w:tab w:val="left" w:pos="4394"/>
        </w:tabs>
      </w:pPr>
      <w:r w:rsidRPr="003A1D48">
        <w:rPr>
          <w:rStyle w:val="InterlineTextNumChar"/>
        </w:rPr>
        <w:t>016</w:t>
      </w:r>
      <w:r w:rsidR="00800AD8">
        <w:tab/>
        <w:t>sinivaîavaîan</w:t>
      </w:r>
      <w:r w:rsidR="00800AD8">
        <w:tab/>
        <w:t>azua</w:t>
      </w:r>
      <w:r w:rsidR="00800AD8">
        <w:tab/>
        <w:t>kulits</w:t>
      </w:r>
      <w:r w:rsidR="00800AD8">
        <w:tab/>
        <w:t>a</w:t>
      </w:r>
      <w:r w:rsidR="00800AD8">
        <w:tab/>
        <w:t>palayulayu.</w:t>
      </w:r>
    </w:p>
    <w:p w14:paraId="01355AEC" w14:textId="77777777" w:rsidR="00800AD8" w:rsidRDefault="00800AD8" w:rsidP="00BD266A">
      <w:pPr>
        <w:pStyle w:val="InterlineGlossWithTrans"/>
        <w:tabs>
          <w:tab w:val="left" w:pos="533"/>
          <w:tab w:val="left" w:pos="2792"/>
          <w:tab w:val="left" w:pos="3476"/>
          <w:tab w:val="left" w:pos="4130"/>
          <w:tab w:val="left" w:pos="4394"/>
        </w:tabs>
      </w:pPr>
      <w:r>
        <w:tab/>
        <w:t>in=si-vaîa-vaîan</w:t>
      </w:r>
      <w:r>
        <w:tab/>
        <w:t>a-zua</w:t>
      </w:r>
      <w:r>
        <w:tab/>
        <w:t>kulits</w:t>
      </w:r>
      <w:r>
        <w:tab/>
        <w:t>a</w:t>
      </w:r>
      <w:r>
        <w:tab/>
        <w:t>pa-layu-layu</w:t>
      </w:r>
    </w:p>
    <w:p w14:paraId="76EDCC59" w14:textId="77777777" w:rsidR="00800AD8" w:rsidRDefault="00800AD8" w:rsidP="00BD266A">
      <w:pPr>
        <w:pStyle w:val="InterlineTrans"/>
        <w:tabs>
          <w:tab w:val="left" w:pos="533"/>
          <w:tab w:val="left" w:pos="2792"/>
          <w:tab w:val="left" w:pos="3476"/>
          <w:tab w:val="left" w:pos="4130"/>
          <w:tab w:val="left" w:pos="4394"/>
        </w:tabs>
      </w:pPr>
      <w:r>
        <w:tab/>
      </w:r>
      <w:r>
        <w:rPr>
          <w:smallCaps/>
        </w:rPr>
        <w:t>perf</w:t>
      </w:r>
      <w:r>
        <w:t>=</w:t>
      </w:r>
      <w:r>
        <w:rPr>
          <w:smallCaps/>
        </w:rPr>
        <w:t>if</w:t>
      </w:r>
      <w:r>
        <w:t>-</w:t>
      </w:r>
      <w:r>
        <w:rPr>
          <w:smallCaps/>
        </w:rPr>
        <w:t>red</w:t>
      </w:r>
      <w:r>
        <w:t>-bandolier</w:t>
      </w:r>
      <w:r>
        <w:tab/>
      </w:r>
      <w:r>
        <w:rPr>
          <w:smallCaps/>
        </w:rPr>
        <w:t>c-</w:t>
      </w:r>
      <w:r>
        <w:t>that</w:t>
      </w:r>
      <w:r>
        <w:tab/>
        <w:t>penis</w:t>
      </w:r>
      <w:r>
        <w:rPr>
          <w:smallCaps/>
        </w:rPr>
        <w:tab/>
        <w:t>c</w:t>
      </w:r>
      <w:r>
        <w:rPr>
          <w:smallCaps/>
        </w:rPr>
        <w:tab/>
      </w:r>
      <w:r>
        <w:t>cause-</w:t>
      </w:r>
      <w:r>
        <w:rPr>
          <w:smallCaps/>
        </w:rPr>
        <w:t>red</w:t>
      </w:r>
      <w:r>
        <w:t>-store</w:t>
      </w:r>
    </w:p>
    <w:p w14:paraId="1BC57084" w14:textId="77777777" w:rsidR="00800AD8" w:rsidRDefault="00800AD8">
      <w:pPr>
        <w:pStyle w:val="InterlineFree"/>
      </w:pPr>
      <w:r>
        <w:t>He had it hanging</w:t>
      </w:r>
      <w:r w:rsidR="00BD266A">
        <w:t>(?)</w:t>
      </w:r>
      <w:r>
        <w:t xml:space="preserve"> over his shoulder</w:t>
      </w:r>
      <w:r w:rsidR="00BD266A">
        <w:t>(?)</w:t>
      </w:r>
      <w:r>
        <w:t>.</w:t>
      </w:r>
    </w:p>
    <w:p w14:paraId="007A327A" w14:textId="77777777" w:rsidR="00800AD8" w:rsidRDefault="00DC1AE0" w:rsidP="00BD266A">
      <w:pPr>
        <w:pStyle w:val="InterlineText"/>
        <w:tabs>
          <w:tab w:val="left" w:pos="533"/>
          <w:tab w:val="left" w:pos="1202"/>
          <w:tab w:val="left" w:pos="1841"/>
          <w:tab w:val="left" w:pos="3320"/>
          <w:tab w:val="left" w:pos="3584"/>
        </w:tabs>
      </w:pPr>
      <w:r w:rsidRPr="003A1D48">
        <w:rPr>
          <w:rStyle w:val="InterlineTextNumChar"/>
        </w:rPr>
        <w:t>017</w:t>
      </w:r>
      <w:r w:rsidR="00800AD8">
        <w:tab/>
        <w:t>manu</w:t>
      </w:r>
      <w:r w:rsidR="00800AD8">
        <w:tab/>
        <w:t>vaik</w:t>
      </w:r>
      <w:r w:rsidR="00800AD8">
        <w:tab/>
        <w:t>tiamadju</w:t>
      </w:r>
      <w:r w:rsidR="00800AD8">
        <w:tab/>
        <w:t>a</w:t>
      </w:r>
      <w:r w:rsidR="00BD266A">
        <w:tab/>
        <w:t>qemaîup.</w:t>
      </w:r>
    </w:p>
    <w:p w14:paraId="6AEF2079" w14:textId="77777777" w:rsidR="00800AD8" w:rsidRDefault="00800AD8" w:rsidP="00BD266A">
      <w:pPr>
        <w:pStyle w:val="InterlineGlossWithTrans"/>
        <w:tabs>
          <w:tab w:val="left" w:pos="533"/>
          <w:tab w:val="left" w:pos="1202"/>
          <w:tab w:val="left" w:pos="1841"/>
          <w:tab w:val="left" w:pos="3320"/>
          <w:tab w:val="left" w:pos="3584"/>
        </w:tabs>
      </w:pPr>
      <w:r>
        <w:tab/>
        <w:t>manu</w:t>
      </w:r>
      <w:r>
        <w:tab/>
        <w:t>vaik</w:t>
      </w:r>
      <w:r>
        <w:tab/>
        <w:t>ti-a-madju</w:t>
      </w:r>
      <w:r>
        <w:tab/>
        <w:t>a</w:t>
      </w:r>
      <w:r w:rsidR="00BD266A">
        <w:tab/>
        <w:t>em=qaîup</w:t>
      </w:r>
    </w:p>
    <w:p w14:paraId="72BDBDF6" w14:textId="77777777" w:rsidR="00800AD8" w:rsidRDefault="00800AD8" w:rsidP="00BD266A">
      <w:pPr>
        <w:pStyle w:val="InterlineTrans"/>
        <w:tabs>
          <w:tab w:val="left" w:pos="533"/>
          <w:tab w:val="left" w:pos="1202"/>
          <w:tab w:val="left" w:pos="1841"/>
          <w:tab w:val="left" w:pos="3320"/>
          <w:tab w:val="left" w:pos="3584"/>
        </w:tabs>
      </w:pPr>
      <w:r>
        <w:tab/>
        <w:t>then</w:t>
      </w:r>
      <w:r>
        <w:tab/>
        <w:t>leave</w:t>
      </w:r>
      <w:r>
        <w:tab/>
      </w:r>
      <w:r>
        <w:rPr>
          <w:smallCaps/>
        </w:rPr>
        <w:t>f</w:t>
      </w:r>
      <w:r>
        <w:t>-</w:t>
      </w:r>
      <w:r>
        <w:rPr>
          <w:smallCaps/>
        </w:rPr>
        <w:t>pl</w:t>
      </w:r>
      <w:r>
        <w:t>-</w:t>
      </w:r>
      <w:r>
        <w:rPr>
          <w:smallCaps/>
        </w:rPr>
        <w:t>3rd</w:t>
      </w:r>
      <w:r>
        <w:t>.</w:t>
      </w:r>
      <w:r>
        <w:rPr>
          <w:smallCaps/>
        </w:rPr>
        <w:t>pers</w:t>
      </w:r>
      <w:r>
        <w:tab/>
      </w:r>
      <w:r>
        <w:rPr>
          <w:smallCaps/>
        </w:rPr>
        <w:t>c</w:t>
      </w:r>
      <w:r w:rsidR="00BD266A">
        <w:tab/>
      </w:r>
      <w:r w:rsidR="00BD266A">
        <w:rPr>
          <w:smallCaps/>
        </w:rPr>
        <w:t>af</w:t>
      </w:r>
      <w:r w:rsidR="00BD266A">
        <w:t>=hunt</w:t>
      </w:r>
    </w:p>
    <w:p w14:paraId="742D836B" w14:textId="77777777" w:rsidR="00800AD8" w:rsidRDefault="00800AD8">
      <w:pPr>
        <w:pStyle w:val="InterlineFree"/>
      </w:pPr>
      <w:r>
        <w:t>They went off to hunt.</w:t>
      </w:r>
    </w:p>
    <w:p w14:paraId="1117A639" w14:textId="77777777" w:rsidR="00800AD8" w:rsidRDefault="00DC1AE0" w:rsidP="00001A06">
      <w:pPr>
        <w:pStyle w:val="InterlineText"/>
        <w:tabs>
          <w:tab w:val="left" w:pos="533"/>
          <w:tab w:val="left" w:pos="1022"/>
          <w:tab w:val="left" w:pos="2456"/>
          <w:tab w:val="left" w:pos="2945"/>
          <w:tab w:val="left" w:pos="4079"/>
          <w:tab w:val="left" w:pos="4943"/>
          <w:tab w:val="left" w:pos="6482"/>
          <w:tab w:val="left" w:pos="6746"/>
          <w:tab w:val="left" w:pos="7580"/>
        </w:tabs>
      </w:pPr>
      <w:r w:rsidRPr="003A1D48">
        <w:rPr>
          <w:rStyle w:val="InterlineTextNumChar"/>
        </w:rPr>
        <w:t>018</w:t>
      </w:r>
      <w:r w:rsidR="00800AD8">
        <w:tab/>
        <w:t>qau</w:t>
      </w:r>
      <w:r w:rsidR="00800AD8">
        <w:tab/>
        <w:t>kiîavaranan</w:t>
      </w:r>
      <w:r w:rsidR="00800AD8">
        <w:tab/>
        <w:t>nua</w:t>
      </w:r>
      <w:r w:rsidR="00800AD8">
        <w:tab/>
        <w:t>qaliqali:</w:t>
      </w:r>
      <w:r w:rsidR="00BD266A">
        <w:tab/>
        <w:t>“tja</w:t>
      </w:r>
      <w:r w:rsidR="00BD266A">
        <w:tab/>
        <w:t>qeneqenetjay</w:t>
      </w:r>
      <w:r w:rsidR="00BD266A">
        <w:tab/>
        <w:t>a</w:t>
      </w:r>
      <w:r w:rsidR="00001A06">
        <w:tab/>
        <w:t>su</w:t>
      </w:r>
      <w:r w:rsidR="00001A06">
        <w:tab/>
        <w:t>kulits,”</w:t>
      </w:r>
    </w:p>
    <w:p w14:paraId="5350800B" w14:textId="77777777" w:rsidR="00800AD8" w:rsidRDefault="00800AD8" w:rsidP="00001A06">
      <w:pPr>
        <w:pStyle w:val="InterlineGlossWithTrans"/>
        <w:tabs>
          <w:tab w:val="left" w:pos="533"/>
          <w:tab w:val="left" w:pos="1022"/>
          <w:tab w:val="left" w:pos="2456"/>
          <w:tab w:val="left" w:pos="2945"/>
          <w:tab w:val="left" w:pos="4079"/>
          <w:tab w:val="left" w:pos="4943"/>
          <w:tab w:val="left" w:pos="6482"/>
          <w:tab w:val="left" w:pos="6746"/>
          <w:tab w:val="left" w:pos="7580"/>
        </w:tabs>
      </w:pPr>
      <w:r>
        <w:tab/>
        <w:t>qau</w:t>
      </w:r>
      <w:r>
        <w:tab/>
        <w:t>ki-îavar-anan</w:t>
      </w:r>
      <w:r>
        <w:tab/>
        <w:t>nua</w:t>
      </w:r>
      <w:r>
        <w:tab/>
        <w:t>qali-qali</w:t>
      </w:r>
      <w:r w:rsidR="00BD266A">
        <w:tab/>
        <w:t>tja</w:t>
      </w:r>
      <w:r w:rsidR="00BD266A">
        <w:tab/>
        <w:t>qene-qenetj-ay</w:t>
      </w:r>
      <w:r w:rsidR="00BD266A">
        <w:tab/>
        <w:t>a</w:t>
      </w:r>
      <w:r w:rsidR="00001A06">
        <w:tab/>
        <w:t>su</w:t>
      </w:r>
      <w:r w:rsidR="00001A06">
        <w:tab/>
        <w:t>kulits</w:t>
      </w:r>
    </w:p>
    <w:p w14:paraId="524D0DB2" w14:textId="77777777" w:rsidR="00800AD8" w:rsidRDefault="00800AD8" w:rsidP="00001A06">
      <w:pPr>
        <w:pStyle w:val="InterlineTransNoFree"/>
        <w:tabs>
          <w:tab w:val="left" w:pos="1022"/>
          <w:tab w:val="left" w:pos="2456"/>
          <w:tab w:val="left" w:pos="2945"/>
          <w:tab w:val="left" w:pos="4079"/>
          <w:tab w:val="left" w:pos="4943"/>
          <w:tab w:val="left" w:pos="6482"/>
          <w:tab w:val="left" w:pos="6746"/>
          <w:tab w:val="left" w:pos="7580"/>
        </w:tabs>
      </w:pPr>
      <w:r>
        <w:tab/>
        <w:t>so</w:t>
      </w:r>
      <w:r>
        <w:tab/>
        <w:t>do-speak-still</w:t>
      </w:r>
      <w:r>
        <w:tab/>
        <w:t>by</w:t>
      </w:r>
      <w:r>
        <w:tab/>
      </w:r>
      <w:r>
        <w:rPr>
          <w:smallCaps/>
        </w:rPr>
        <w:t>red</w:t>
      </w:r>
      <w:r>
        <w:t>-friend</w:t>
      </w:r>
      <w:r w:rsidR="00BD266A">
        <w:tab/>
        <w:t>we(</w:t>
      </w:r>
      <w:r w:rsidR="00BD266A">
        <w:rPr>
          <w:smallCaps/>
        </w:rPr>
        <w:t>inc</w:t>
      </w:r>
      <w:r w:rsidR="00BD266A">
        <w:t>)</w:t>
      </w:r>
      <w:r w:rsidR="00BD266A">
        <w:tab/>
      </w:r>
      <w:r w:rsidR="00BD266A">
        <w:rPr>
          <w:smallCaps/>
        </w:rPr>
        <w:t>red</w:t>
      </w:r>
      <w:r w:rsidR="00BD266A">
        <w:t>-see-</w:t>
      </w:r>
      <w:r w:rsidR="00BD266A">
        <w:rPr>
          <w:smallCaps/>
        </w:rPr>
        <w:t>lf</w:t>
      </w:r>
      <w:r w:rsidR="00BD266A">
        <w:rPr>
          <w:smallCaps/>
        </w:rPr>
        <w:tab/>
        <w:t>c</w:t>
      </w:r>
      <w:r w:rsidR="00001A06">
        <w:tab/>
        <w:t>your(</w:t>
      </w:r>
      <w:r w:rsidR="00001A06">
        <w:rPr>
          <w:smallCaps/>
        </w:rPr>
        <w:t>s</w:t>
      </w:r>
      <w:r w:rsidR="00001A06">
        <w:t>)</w:t>
      </w:r>
      <w:r w:rsidR="00001A06">
        <w:tab/>
        <w:t>penis</w:t>
      </w:r>
    </w:p>
    <w:p w14:paraId="71134E7C" w14:textId="77777777" w:rsidR="00800AD8" w:rsidRDefault="00001A06" w:rsidP="00001A06">
      <w:pPr>
        <w:pStyle w:val="InterlineText"/>
        <w:tabs>
          <w:tab w:val="left" w:pos="533"/>
          <w:tab w:val="left" w:pos="1307"/>
          <w:tab w:val="left" w:pos="1991"/>
          <w:tab w:val="left" w:pos="2435"/>
          <w:tab w:val="left" w:pos="2774"/>
          <w:tab w:val="left" w:pos="3683"/>
          <w:tab w:val="left" w:pos="4172"/>
        </w:tabs>
      </w:pPr>
      <w:r>
        <w:tab/>
        <w:t>ayain</w:t>
      </w:r>
      <w:r w:rsidR="00800AD8">
        <w:tab/>
        <w:t>azua</w:t>
      </w:r>
      <w:r>
        <w:tab/>
        <w:t>ti</w:t>
      </w:r>
      <w:r>
        <w:tab/>
        <w:t>sa</w:t>
      </w:r>
      <w:r>
        <w:tab/>
        <w:t>Kapurar</w:t>
      </w:r>
      <w:r>
        <w:tab/>
        <w:t>nua</w:t>
      </w:r>
      <w:r>
        <w:tab/>
        <w:t>qaliqali.</w:t>
      </w:r>
    </w:p>
    <w:p w14:paraId="0CB6EFAC" w14:textId="77777777" w:rsidR="00800AD8" w:rsidRDefault="00001A06" w:rsidP="00001A06">
      <w:pPr>
        <w:pStyle w:val="InterlineGlossWithTrans"/>
        <w:tabs>
          <w:tab w:val="left" w:pos="533"/>
          <w:tab w:val="left" w:pos="1307"/>
          <w:tab w:val="left" w:pos="1991"/>
          <w:tab w:val="left" w:pos="2435"/>
          <w:tab w:val="left" w:pos="2774"/>
          <w:tab w:val="left" w:pos="3683"/>
          <w:tab w:val="left" w:pos="4172"/>
        </w:tabs>
      </w:pPr>
      <w:r>
        <w:tab/>
        <w:t>aya-en</w:t>
      </w:r>
      <w:r w:rsidR="00800AD8">
        <w:tab/>
        <w:t>a-zua</w:t>
      </w:r>
      <w:r>
        <w:tab/>
        <w:t>ti</w:t>
      </w:r>
      <w:r>
        <w:tab/>
        <w:t>sa</w:t>
      </w:r>
      <w:r>
        <w:tab/>
        <w:t>Kapurar</w:t>
      </w:r>
      <w:r>
        <w:tab/>
        <w:t>nua</w:t>
      </w:r>
      <w:r>
        <w:tab/>
        <w:t>qali-qali</w:t>
      </w:r>
    </w:p>
    <w:p w14:paraId="61156071" w14:textId="77777777" w:rsidR="00800AD8" w:rsidRDefault="00001A06" w:rsidP="00001A06">
      <w:pPr>
        <w:pStyle w:val="InterlineTrans"/>
        <w:tabs>
          <w:tab w:val="left" w:pos="533"/>
          <w:tab w:val="left" w:pos="1307"/>
          <w:tab w:val="left" w:pos="1991"/>
          <w:tab w:val="left" w:pos="2435"/>
          <w:tab w:val="left" w:pos="2774"/>
          <w:tab w:val="left" w:pos="3683"/>
          <w:tab w:val="left" w:pos="4172"/>
        </w:tabs>
      </w:pPr>
      <w:r>
        <w:tab/>
        <w:t>say-</w:t>
      </w:r>
      <w:r>
        <w:rPr>
          <w:smallCaps/>
        </w:rPr>
        <w:t>pf</w:t>
      </w:r>
      <w:r w:rsidR="00800AD8">
        <w:tab/>
      </w:r>
      <w:r w:rsidR="00800AD8">
        <w:rPr>
          <w:smallCaps/>
        </w:rPr>
        <w:t>c-</w:t>
      </w:r>
      <w:r w:rsidR="00800AD8">
        <w:t>that</w:t>
      </w:r>
      <w:r>
        <w:tab/>
      </w:r>
      <w:r>
        <w:rPr>
          <w:smallCaps/>
        </w:rPr>
        <w:t>f.h</w:t>
      </w:r>
      <w:r>
        <w:rPr>
          <w:smallCaps/>
        </w:rPr>
        <w:tab/>
        <w:t>h</w:t>
      </w:r>
      <w:r>
        <w:rPr>
          <w:smallCaps/>
        </w:rPr>
        <w:tab/>
      </w:r>
      <w:r>
        <w:t>(name)</w:t>
      </w:r>
      <w:r>
        <w:tab/>
        <w:t>by</w:t>
      </w:r>
      <w:r>
        <w:tab/>
      </w:r>
      <w:r>
        <w:rPr>
          <w:smallCaps/>
        </w:rPr>
        <w:t>red</w:t>
      </w:r>
      <w:r>
        <w:t>-friend</w:t>
      </w:r>
    </w:p>
    <w:p w14:paraId="0C21A96B" w14:textId="77777777" w:rsidR="00800AD8" w:rsidRDefault="00800AD8" w:rsidP="00001A06">
      <w:pPr>
        <w:pStyle w:val="InterlineFreeCommentFollows"/>
      </w:pPr>
      <w:r>
        <w:t>The others said: “Let’s have a look at your penis,” they said to Kapurar.</w:t>
      </w:r>
    </w:p>
    <w:p w14:paraId="026D2399" w14:textId="77777777" w:rsidR="00800AD8" w:rsidRDefault="00BD266A" w:rsidP="00BD266A">
      <w:pPr>
        <w:pStyle w:val="CommentLastWithHalfSpace"/>
      </w:pPr>
      <w:r>
        <w:t>[</w:t>
      </w:r>
      <w:r w:rsidR="00800AD8" w:rsidRPr="00BD266A">
        <w:rPr>
          <w:rStyle w:val="VernacularText"/>
        </w:rPr>
        <w:t>kiîavaranan</w:t>
      </w:r>
      <w:r w:rsidR="00800AD8">
        <w:t xml:space="preserve">: </w:t>
      </w:r>
      <w:r>
        <w:t>originally</w:t>
      </w:r>
      <w:r w:rsidR="00800AD8">
        <w:t xml:space="preserve"> </w:t>
      </w:r>
      <w:r w:rsidR="00800AD8" w:rsidRPr="00BD266A">
        <w:rPr>
          <w:rStyle w:val="VernacularText"/>
        </w:rPr>
        <w:t>kiîavaran</w:t>
      </w:r>
      <w:r w:rsidR="00800AD8">
        <w:t xml:space="preserve"> </w:t>
      </w:r>
      <w:r>
        <w:t>in OA]</w:t>
      </w:r>
    </w:p>
    <w:p w14:paraId="2FFB6120" w14:textId="77777777" w:rsidR="00800AD8" w:rsidRDefault="00DC1AE0" w:rsidP="00001A06">
      <w:pPr>
        <w:pStyle w:val="InterlineText"/>
        <w:tabs>
          <w:tab w:val="left" w:pos="533"/>
          <w:tab w:val="left" w:pos="1022"/>
          <w:tab w:val="left" w:pos="2096"/>
          <w:tab w:val="left" w:pos="2780"/>
          <w:tab w:val="left" w:pos="3494"/>
          <w:tab w:val="left" w:pos="3983"/>
          <w:tab w:val="left" w:pos="5567"/>
          <w:tab w:val="left" w:pos="6071"/>
        </w:tabs>
      </w:pPr>
      <w:r w:rsidRPr="003A1D48">
        <w:rPr>
          <w:rStyle w:val="InterlineTextNumChar"/>
        </w:rPr>
        <w:lastRenderedPageBreak/>
        <w:t>019</w:t>
      </w:r>
      <w:r w:rsidR="00800AD8">
        <w:tab/>
        <w:t>qau</w:t>
      </w:r>
      <w:r w:rsidR="00800AD8">
        <w:tab/>
        <w:t>saksaken</w:t>
      </w:r>
      <w:r w:rsidR="00800AD8">
        <w:tab/>
        <w:t>azua</w:t>
      </w:r>
      <w:r w:rsidR="00800AD8">
        <w:tab/>
        <w:t>kulits,</w:t>
      </w:r>
      <w:r w:rsidR="00800AD8">
        <w:tab/>
        <w:t>sa</w:t>
      </w:r>
      <w:r w:rsidR="00001A06">
        <w:tab/>
        <w:t>pakiqenetjan</w:t>
      </w:r>
      <w:r w:rsidR="00001A06">
        <w:tab/>
        <w:t>tua</w:t>
      </w:r>
      <w:r w:rsidR="00001A06">
        <w:tab/>
        <w:t>qaliqali.</w:t>
      </w:r>
    </w:p>
    <w:p w14:paraId="59C9D979" w14:textId="77777777" w:rsidR="00800AD8" w:rsidRDefault="00800AD8" w:rsidP="00001A06">
      <w:pPr>
        <w:pStyle w:val="InterlineGlossWithTrans"/>
        <w:tabs>
          <w:tab w:val="left" w:pos="533"/>
          <w:tab w:val="left" w:pos="1022"/>
          <w:tab w:val="left" w:pos="2096"/>
          <w:tab w:val="left" w:pos="2780"/>
          <w:tab w:val="left" w:pos="3494"/>
          <w:tab w:val="left" w:pos="3983"/>
          <w:tab w:val="left" w:pos="5567"/>
          <w:tab w:val="left" w:pos="6071"/>
        </w:tabs>
      </w:pPr>
      <w:r>
        <w:tab/>
        <w:t>qau</w:t>
      </w:r>
      <w:r>
        <w:tab/>
        <w:t>saksak-en</w:t>
      </w:r>
      <w:r>
        <w:tab/>
        <w:t>a-zua</w:t>
      </w:r>
      <w:r>
        <w:tab/>
        <w:t>kulits</w:t>
      </w:r>
      <w:r>
        <w:tab/>
        <w:t>sa</w:t>
      </w:r>
      <w:r w:rsidR="00001A06">
        <w:tab/>
        <w:t>pa-ki-qenetj-an</w:t>
      </w:r>
      <w:r w:rsidR="00001A06">
        <w:tab/>
        <w:t>tua</w:t>
      </w:r>
      <w:r w:rsidR="00001A06">
        <w:tab/>
        <w:t>qali-qali</w:t>
      </w:r>
    </w:p>
    <w:p w14:paraId="2FA8E76D" w14:textId="77777777" w:rsidR="00800AD8" w:rsidRDefault="00800AD8" w:rsidP="00001A06">
      <w:pPr>
        <w:pStyle w:val="InterlineTrans"/>
        <w:tabs>
          <w:tab w:val="left" w:pos="533"/>
          <w:tab w:val="left" w:pos="1022"/>
          <w:tab w:val="left" w:pos="2096"/>
          <w:tab w:val="left" w:pos="2780"/>
          <w:tab w:val="left" w:pos="3494"/>
          <w:tab w:val="left" w:pos="3983"/>
          <w:tab w:val="left" w:pos="5567"/>
          <w:tab w:val="left" w:pos="6071"/>
        </w:tabs>
      </w:pPr>
      <w:r>
        <w:tab/>
        <w:t>so</w:t>
      </w:r>
      <w:r>
        <w:tab/>
        <w:t>undo-</w:t>
      </w:r>
      <w:r>
        <w:rPr>
          <w:smallCaps/>
        </w:rPr>
        <w:t>pf</w:t>
      </w:r>
      <w:r>
        <w:tab/>
      </w:r>
      <w:r>
        <w:rPr>
          <w:smallCaps/>
        </w:rPr>
        <w:t>c-</w:t>
      </w:r>
      <w:r>
        <w:t>that</w:t>
      </w:r>
      <w:r>
        <w:tab/>
        <w:t>penis</w:t>
      </w:r>
      <w:r>
        <w:tab/>
        <w:t>and</w:t>
      </w:r>
      <w:r w:rsidR="00001A06">
        <w:tab/>
        <w:t>cause-do-see-</w:t>
      </w:r>
      <w:r w:rsidR="00001A06">
        <w:rPr>
          <w:smallCaps/>
        </w:rPr>
        <w:t>lf</w:t>
      </w:r>
      <w:r w:rsidR="00001A06">
        <w:tab/>
      </w:r>
      <w:r w:rsidR="00001A06">
        <w:rPr>
          <w:smallCaps/>
        </w:rPr>
        <w:t>obl</w:t>
      </w:r>
      <w:r w:rsidR="00001A06">
        <w:tab/>
      </w:r>
      <w:r w:rsidR="00001A06">
        <w:rPr>
          <w:smallCaps/>
        </w:rPr>
        <w:t>red</w:t>
      </w:r>
      <w:r w:rsidR="00001A06">
        <w:t>-friend</w:t>
      </w:r>
    </w:p>
    <w:p w14:paraId="7DC30CB9" w14:textId="77777777" w:rsidR="00800AD8" w:rsidRDefault="00800AD8">
      <w:pPr>
        <w:pStyle w:val="InterlineFree"/>
      </w:pPr>
      <w:r>
        <w:t>He exposed his penis and showed it to them.</w:t>
      </w:r>
    </w:p>
    <w:p w14:paraId="3ECC0407" w14:textId="77777777" w:rsidR="00800AD8" w:rsidRDefault="00DC1AE0" w:rsidP="00001A06">
      <w:pPr>
        <w:pStyle w:val="InterlineText"/>
        <w:tabs>
          <w:tab w:val="left" w:pos="533"/>
          <w:tab w:val="left" w:pos="1202"/>
          <w:tab w:val="left" w:pos="2066"/>
          <w:tab w:val="left" w:pos="3035"/>
          <w:tab w:val="left" w:pos="3299"/>
        </w:tabs>
      </w:pPr>
      <w:r w:rsidRPr="003A1D48">
        <w:rPr>
          <w:rStyle w:val="InterlineTextNumChar"/>
        </w:rPr>
        <w:t>020</w:t>
      </w:r>
      <w:r w:rsidR="00800AD8">
        <w:tab/>
        <w:t>manu</w:t>
      </w:r>
      <w:r w:rsidR="00800AD8">
        <w:tab/>
        <w:t>maka</w:t>
      </w:r>
      <w:r w:rsidR="00800AD8">
        <w:tab/>
        <w:t>kiqenetj</w:t>
      </w:r>
      <w:r w:rsidR="00800AD8">
        <w:tab/>
        <w:t>a</w:t>
      </w:r>
      <w:r w:rsidR="00001A06">
        <w:tab/>
        <w:t>qaliqali.</w:t>
      </w:r>
    </w:p>
    <w:p w14:paraId="33C34CE5" w14:textId="77777777" w:rsidR="00800AD8" w:rsidRDefault="00800AD8" w:rsidP="00001A06">
      <w:pPr>
        <w:pStyle w:val="InterlineGlossWithTrans"/>
        <w:tabs>
          <w:tab w:val="left" w:pos="533"/>
          <w:tab w:val="left" w:pos="1202"/>
          <w:tab w:val="left" w:pos="2066"/>
          <w:tab w:val="left" w:pos="3035"/>
          <w:tab w:val="left" w:pos="3299"/>
        </w:tabs>
      </w:pPr>
      <w:r>
        <w:tab/>
        <w:t>manu</w:t>
      </w:r>
      <w:r>
        <w:tab/>
        <w:t>maka</w:t>
      </w:r>
      <w:r>
        <w:tab/>
        <w:t>ki-qenetj</w:t>
      </w:r>
      <w:r>
        <w:tab/>
        <w:t>a</w:t>
      </w:r>
      <w:r w:rsidR="00001A06">
        <w:tab/>
        <w:t>qali-qali</w:t>
      </w:r>
    </w:p>
    <w:p w14:paraId="6669CA8D" w14:textId="77777777" w:rsidR="00800AD8" w:rsidRDefault="00800AD8" w:rsidP="00B76180">
      <w:pPr>
        <w:pStyle w:val="InterlineTransNoFree"/>
        <w:tabs>
          <w:tab w:val="left" w:pos="1202"/>
          <w:tab w:val="left" w:pos="2066"/>
          <w:tab w:val="left" w:pos="3035"/>
          <w:tab w:val="left" w:pos="3299"/>
          <w:tab w:val="right" w:pos="8789"/>
        </w:tabs>
        <w:rPr>
          <w:smallCaps/>
        </w:rPr>
      </w:pPr>
      <w:r>
        <w:tab/>
        <w:t>then</w:t>
      </w:r>
      <w:r>
        <w:tab/>
        <w:t>finished</w:t>
      </w:r>
      <w:r>
        <w:tab/>
        <w:t>do-see</w:t>
      </w:r>
      <w:r>
        <w:rPr>
          <w:smallCaps/>
        </w:rPr>
        <w:tab/>
        <w:t>c</w:t>
      </w:r>
      <w:r w:rsidR="00001A06">
        <w:tab/>
      </w:r>
      <w:r w:rsidR="00001A06">
        <w:rPr>
          <w:smallCaps/>
        </w:rPr>
        <w:t>red</w:t>
      </w:r>
      <w:r w:rsidR="00001A06">
        <w:t>-friend</w:t>
      </w:r>
      <w:r w:rsidR="00001A06">
        <w:tab/>
        <w:t>When they had finished looking at it,</w:t>
      </w:r>
    </w:p>
    <w:p w14:paraId="038C6981" w14:textId="77777777" w:rsidR="00800AD8" w:rsidRDefault="00DC1AE0" w:rsidP="00001A06">
      <w:pPr>
        <w:pStyle w:val="InterlineText"/>
        <w:tabs>
          <w:tab w:val="left" w:pos="533"/>
          <w:tab w:val="left" w:pos="2192"/>
          <w:tab w:val="left" w:pos="2966"/>
          <w:tab w:val="left" w:pos="3830"/>
          <w:tab w:val="left" w:pos="4604"/>
          <w:tab w:val="left" w:pos="5093"/>
          <w:tab w:val="left" w:pos="6227"/>
          <w:tab w:val="left" w:pos="6491"/>
        </w:tabs>
      </w:pPr>
      <w:r w:rsidRPr="003A1D48">
        <w:rPr>
          <w:rStyle w:val="InterlineTextNumChar"/>
        </w:rPr>
        <w:t>021</w:t>
      </w:r>
      <w:r w:rsidR="00800AD8">
        <w:tab/>
        <w:t>“aitsu</w:t>
      </w:r>
      <w:r w:rsidR="00800AD8">
        <w:tab/>
        <w:t>anga</w:t>
      </w:r>
      <w:r w:rsidR="00800AD8">
        <w:tab/>
        <w:t>qaîa,”</w:t>
      </w:r>
      <w:r w:rsidR="00800AD8">
        <w:tab/>
        <w:t>ayain</w:t>
      </w:r>
      <w:r w:rsidR="00001A06">
        <w:tab/>
        <w:t>nua</w:t>
      </w:r>
      <w:r w:rsidR="00001A06">
        <w:tab/>
        <w:t>qaliqali</w:t>
      </w:r>
      <w:r w:rsidR="00001A06">
        <w:tab/>
        <w:t>a</w:t>
      </w:r>
      <w:r w:rsidR="00001A06">
        <w:tab/>
        <w:t>ventsa.</w:t>
      </w:r>
    </w:p>
    <w:p w14:paraId="3CB82B04" w14:textId="77777777" w:rsidR="00800AD8" w:rsidRDefault="00800AD8" w:rsidP="00001A06">
      <w:pPr>
        <w:pStyle w:val="InterlineGlossWithTrans"/>
        <w:tabs>
          <w:tab w:val="left" w:pos="533"/>
          <w:tab w:val="left" w:pos="2192"/>
          <w:tab w:val="left" w:pos="2966"/>
          <w:tab w:val="left" w:pos="3830"/>
          <w:tab w:val="left" w:pos="4604"/>
          <w:tab w:val="left" w:pos="5093"/>
          <w:tab w:val="left" w:pos="6227"/>
          <w:tab w:val="left" w:pos="6491"/>
        </w:tabs>
      </w:pPr>
      <w:r>
        <w:tab/>
        <w:t>aya-i-tsu</w:t>
      </w:r>
      <w:r>
        <w:tab/>
        <w:t>anga</w:t>
      </w:r>
      <w:r>
        <w:tab/>
        <w:t>qaîa</w:t>
      </w:r>
      <w:r>
        <w:tab/>
        <w:t>aya-en</w:t>
      </w:r>
      <w:r w:rsidR="00001A06">
        <w:tab/>
        <w:t>nua</w:t>
      </w:r>
      <w:r w:rsidR="00001A06">
        <w:tab/>
        <w:t>qali-qali</w:t>
      </w:r>
      <w:r w:rsidR="00001A06">
        <w:tab/>
        <w:t>a</w:t>
      </w:r>
      <w:r w:rsidR="00001A06">
        <w:tab/>
        <w:t>n=vetsa</w:t>
      </w:r>
    </w:p>
    <w:p w14:paraId="0057184A" w14:textId="77777777" w:rsidR="00800AD8" w:rsidRDefault="00800AD8" w:rsidP="00001A06">
      <w:pPr>
        <w:pStyle w:val="InterlineTrans"/>
        <w:tabs>
          <w:tab w:val="left" w:pos="533"/>
          <w:tab w:val="left" w:pos="2192"/>
          <w:tab w:val="left" w:pos="2966"/>
          <w:tab w:val="left" w:pos="3830"/>
          <w:tab w:val="left" w:pos="4604"/>
          <w:tab w:val="left" w:pos="5093"/>
          <w:tab w:val="left" w:pos="6227"/>
          <w:tab w:val="left" w:pos="6491"/>
        </w:tabs>
      </w:pPr>
      <w:r>
        <w:tab/>
        <w:t>be.thus-</w:t>
      </w:r>
      <w:r>
        <w:rPr>
          <w:smallCaps/>
        </w:rPr>
        <w:t>loc</w:t>
      </w:r>
      <w:r>
        <w:t>-this</w:t>
      </w:r>
      <w:r>
        <w:tab/>
        <w:t>indeed</w:t>
      </w:r>
      <w:r>
        <w:tab/>
        <w:t>outsider</w:t>
      </w:r>
      <w:r>
        <w:tab/>
        <w:t>say-</w:t>
      </w:r>
      <w:r>
        <w:rPr>
          <w:smallCaps/>
        </w:rPr>
        <w:t>pf</w:t>
      </w:r>
      <w:r w:rsidR="00001A06">
        <w:tab/>
        <w:t>by</w:t>
      </w:r>
      <w:r w:rsidR="00001A06">
        <w:tab/>
      </w:r>
      <w:r w:rsidR="00001A06">
        <w:rPr>
          <w:smallCaps/>
        </w:rPr>
        <w:t>red</w:t>
      </w:r>
      <w:r w:rsidR="00001A06">
        <w:t>-friend</w:t>
      </w:r>
      <w:r w:rsidR="00001A06">
        <w:rPr>
          <w:smallCaps/>
        </w:rPr>
        <w:tab/>
        <w:t>c</w:t>
      </w:r>
      <w:r w:rsidR="00001A06">
        <w:rPr>
          <w:smallCaps/>
        </w:rPr>
        <w:tab/>
        <w:t>af</w:t>
      </w:r>
      <w:r w:rsidR="00001A06">
        <w:t>=lie</w:t>
      </w:r>
    </w:p>
    <w:p w14:paraId="284B8E93" w14:textId="77777777" w:rsidR="00800AD8" w:rsidRDefault="00800AD8">
      <w:pPr>
        <w:pStyle w:val="InterlineFree"/>
      </w:pPr>
      <w:r>
        <w:t>the others lied and said: “The enemy have come.”</w:t>
      </w:r>
    </w:p>
    <w:p w14:paraId="75A96003" w14:textId="77777777" w:rsidR="00800AD8" w:rsidRDefault="00DC1AE0" w:rsidP="00001A06">
      <w:pPr>
        <w:pStyle w:val="InterlineText"/>
        <w:tabs>
          <w:tab w:val="left" w:pos="533"/>
          <w:tab w:val="left" w:pos="977"/>
          <w:tab w:val="left" w:pos="1931"/>
          <w:tab w:val="left" w:pos="2705"/>
          <w:tab w:val="left" w:pos="2969"/>
          <w:tab w:val="left" w:pos="4988"/>
          <w:tab w:val="left" w:pos="5492"/>
          <w:tab w:val="left" w:pos="6146"/>
          <w:tab w:val="left" w:pos="6590"/>
          <w:tab w:val="left" w:pos="6929"/>
        </w:tabs>
      </w:pPr>
      <w:r w:rsidRPr="003A1D48">
        <w:rPr>
          <w:rStyle w:val="InterlineTextNumChar"/>
        </w:rPr>
        <w:t>022</w:t>
      </w:r>
      <w:r w:rsidR="00800AD8">
        <w:tab/>
        <w:t>ini</w:t>
      </w:r>
      <w:r w:rsidR="00800AD8">
        <w:tab/>
        <w:t>kiamaw</w:t>
      </w:r>
      <w:r w:rsidR="00800AD8">
        <w:tab/>
        <w:t>anga</w:t>
      </w:r>
      <w:r w:rsidR="00800AD8">
        <w:tab/>
        <w:t>a</w:t>
      </w:r>
      <w:r w:rsidR="00001A06">
        <w:tab/>
        <w:t>venaîavaîan</w:t>
      </w:r>
      <w:r w:rsidR="00001A06">
        <w:tab/>
        <w:t>tua</w:t>
      </w:r>
      <w:r w:rsidR="00001A06">
        <w:tab/>
        <w:t>kulits</w:t>
      </w:r>
      <w:r w:rsidR="00001A06">
        <w:tab/>
        <w:t>ti</w:t>
      </w:r>
      <w:r w:rsidR="00001A06">
        <w:tab/>
        <w:t>sa</w:t>
      </w:r>
      <w:r w:rsidR="00001A06">
        <w:tab/>
        <w:t>Kapurar.</w:t>
      </w:r>
    </w:p>
    <w:p w14:paraId="7DD54DAB" w14:textId="77777777" w:rsidR="00800AD8" w:rsidRDefault="00800AD8" w:rsidP="00001A06">
      <w:pPr>
        <w:pStyle w:val="InterlineGlossWithTrans"/>
        <w:tabs>
          <w:tab w:val="left" w:pos="533"/>
          <w:tab w:val="left" w:pos="977"/>
          <w:tab w:val="left" w:pos="1931"/>
          <w:tab w:val="left" w:pos="2705"/>
          <w:tab w:val="left" w:pos="2969"/>
          <w:tab w:val="left" w:pos="4988"/>
          <w:tab w:val="left" w:pos="5492"/>
          <w:tab w:val="left" w:pos="6146"/>
          <w:tab w:val="left" w:pos="6590"/>
          <w:tab w:val="left" w:pos="6929"/>
        </w:tabs>
      </w:pPr>
      <w:r>
        <w:tab/>
        <w:t>ini</w:t>
      </w:r>
      <w:r>
        <w:tab/>
        <w:t>ki-amaw</w:t>
      </w:r>
      <w:r>
        <w:tab/>
        <w:t>anga</w:t>
      </w:r>
      <w:r>
        <w:tab/>
        <w:t>a</w:t>
      </w:r>
      <w:r w:rsidR="00001A06">
        <w:tab/>
        <w:t>in=vaîa-vaîan</w:t>
      </w:r>
      <w:r w:rsidR="00001A06">
        <w:tab/>
        <w:t>tua</w:t>
      </w:r>
      <w:r w:rsidR="00001A06">
        <w:tab/>
        <w:t>kulits</w:t>
      </w:r>
      <w:r w:rsidR="00001A06">
        <w:tab/>
        <w:t>ti</w:t>
      </w:r>
      <w:r w:rsidR="00001A06">
        <w:tab/>
        <w:t>sa</w:t>
      </w:r>
      <w:r w:rsidR="00001A06">
        <w:tab/>
        <w:t>Kapurar</w:t>
      </w:r>
    </w:p>
    <w:p w14:paraId="7B119F9D" w14:textId="77777777" w:rsidR="00800AD8" w:rsidRDefault="00800AD8" w:rsidP="00001A06">
      <w:pPr>
        <w:pStyle w:val="InterlineTrans"/>
        <w:tabs>
          <w:tab w:val="left" w:pos="533"/>
          <w:tab w:val="left" w:pos="977"/>
          <w:tab w:val="left" w:pos="1931"/>
          <w:tab w:val="left" w:pos="2705"/>
          <w:tab w:val="left" w:pos="2969"/>
          <w:tab w:val="left" w:pos="4988"/>
          <w:tab w:val="left" w:pos="5492"/>
          <w:tab w:val="left" w:pos="6146"/>
          <w:tab w:val="left" w:pos="6590"/>
          <w:tab w:val="left" w:pos="6929"/>
        </w:tabs>
        <w:rPr>
          <w:smallCaps/>
        </w:rPr>
      </w:pPr>
      <w:r>
        <w:tab/>
        <w:t>not</w:t>
      </w:r>
      <w:r>
        <w:tab/>
        <w:t>do-same</w:t>
      </w:r>
      <w:r>
        <w:tab/>
        <w:t>indeed</w:t>
      </w:r>
      <w:r>
        <w:rPr>
          <w:smallCaps/>
        </w:rPr>
        <w:tab/>
        <w:t>c</w:t>
      </w:r>
      <w:r w:rsidR="00001A06">
        <w:tab/>
      </w:r>
      <w:r w:rsidR="00001A06">
        <w:rPr>
          <w:smallCaps/>
        </w:rPr>
        <w:t>perf</w:t>
      </w:r>
      <w:r w:rsidR="00001A06">
        <w:t>=</w:t>
      </w:r>
      <w:r w:rsidR="00001A06">
        <w:rPr>
          <w:smallCaps/>
        </w:rPr>
        <w:t>red</w:t>
      </w:r>
      <w:r w:rsidR="00001A06">
        <w:t>-bandolier</w:t>
      </w:r>
      <w:r w:rsidR="00001A06">
        <w:tab/>
      </w:r>
      <w:r w:rsidR="00001A06">
        <w:rPr>
          <w:smallCaps/>
        </w:rPr>
        <w:t>obl</w:t>
      </w:r>
      <w:r w:rsidR="00001A06">
        <w:tab/>
        <w:t>penis</w:t>
      </w:r>
      <w:r w:rsidR="00001A06">
        <w:tab/>
      </w:r>
      <w:r w:rsidR="00001A06">
        <w:rPr>
          <w:smallCaps/>
        </w:rPr>
        <w:t>f.h</w:t>
      </w:r>
      <w:r w:rsidR="00001A06">
        <w:rPr>
          <w:smallCaps/>
        </w:rPr>
        <w:tab/>
        <w:t>h</w:t>
      </w:r>
      <w:r w:rsidR="00001A06">
        <w:rPr>
          <w:smallCaps/>
        </w:rPr>
        <w:tab/>
      </w:r>
      <w:r w:rsidR="00001A06">
        <w:t>(name)</w:t>
      </w:r>
    </w:p>
    <w:p w14:paraId="6E254C09" w14:textId="77777777" w:rsidR="00800AD8" w:rsidRDefault="00800AD8">
      <w:pPr>
        <w:pStyle w:val="InterlineFree"/>
      </w:pPr>
      <w:r>
        <w:t>Kapurar didn’t have time to shoulder his penis;</w:t>
      </w:r>
    </w:p>
    <w:p w14:paraId="27E2D4CE" w14:textId="77777777" w:rsidR="00800AD8" w:rsidRDefault="00DC1AE0" w:rsidP="00001A06">
      <w:pPr>
        <w:pStyle w:val="InterlineText"/>
        <w:tabs>
          <w:tab w:val="left" w:pos="533"/>
          <w:tab w:val="left" w:pos="1592"/>
        </w:tabs>
      </w:pPr>
      <w:r w:rsidRPr="003A1D48">
        <w:rPr>
          <w:rStyle w:val="InterlineTextNumChar"/>
        </w:rPr>
        <w:t>023</w:t>
      </w:r>
      <w:r w:rsidR="00800AD8">
        <w:tab/>
        <w:t>mintuluq</w:t>
      </w:r>
      <w:r w:rsidR="00800AD8">
        <w:tab/>
        <w:t>timadju.</w:t>
      </w:r>
    </w:p>
    <w:p w14:paraId="440AAD17" w14:textId="77777777" w:rsidR="00800AD8" w:rsidRDefault="00800AD8" w:rsidP="00001A06">
      <w:pPr>
        <w:pStyle w:val="InterlineGlossWithTrans"/>
        <w:tabs>
          <w:tab w:val="left" w:pos="533"/>
          <w:tab w:val="left" w:pos="1592"/>
        </w:tabs>
      </w:pPr>
      <w:r>
        <w:tab/>
        <w:t>min-tuluq</w:t>
      </w:r>
      <w:r>
        <w:tab/>
        <w:t>ti-madju</w:t>
      </w:r>
    </w:p>
    <w:p w14:paraId="689F256B" w14:textId="77777777" w:rsidR="00001A06" w:rsidRDefault="00800AD8" w:rsidP="00B76180">
      <w:pPr>
        <w:pStyle w:val="InterlineTrans"/>
        <w:tabs>
          <w:tab w:val="left" w:pos="533"/>
          <w:tab w:val="left" w:pos="1592"/>
          <w:tab w:val="right" w:pos="8789"/>
        </w:tabs>
      </w:pPr>
      <w:r>
        <w:tab/>
      </w:r>
      <w:r w:rsidR="00AD62A7" w:rsidRPr="00001A06">
        <w:rPr>
          <w:smallCaps/>
          <w:szCs w:val="22"/>
        </w:rPr>
        <w:t>af</w:t>
      </w:r>
      <w:r>
        <w:t>-run</w:t>
      </w:r>
      <w:r>
        <w:tab/>
      </w:r>
      <w:r w:rsidRPr="00001A06">
        <w:rPr>
          <w:smallCaps/>
          <w:szCs w:val="22"/>
        </w:rPr>
        <w:t>f-3rd.pers</w:t>
      </w:r>
      <w:r w:rsidR="00001A06">
        <w:rPr>
          <w:smallCaps/>
          <w:szCs w:val="22"/>
        </w:rPr>
        <w:tab/>
      </w:r>
      <w:r w:rsidR="00001A06">
        <w:t>he just ran.</w:t>
      </w:r>
    </w:p>
    <w:p w14:paraId="3C6B6073" w14:textId="77777777" w:rsidR="00800AD8" w:rsidRDefault="00001A06" w:rsidP="00001A06">
      <w:pPr>
        <w:pStyle w:val="CommentLastWithHalfSpace"/>
      </w:pPr>
      <w:r>
        <w:t>[</w:t>
      </w:r>
      <w:r w:rsidR="00800AD8" w:rsidRPr="00001A06">
        <w:rPr>
          <w:rStyle w:val="VernacularText"/>
        </w:rPr>
        <w:t>mintuluq</w:t>
      </w:r>
      <w:r w:rsidR="00800AD8">
        <w:t xml:space="preserve">: F286 has </w:t>
      </w:r>
      <w:r w:rsidR="00800AD8" w:rsidRPr="00001A06">
        <w:rPr>
          <w:rStyle w:val="VernacularText"/>
        </w:rPr>
        <w:t>mi-n-tuluq</w:t>
      </w:r>
      <w:r w:rsidR="00800AD8">
        <w:t xml:space="preserve">, F176 has </w:t>
      </w:r>
      <w:r w:rsidR="00800AD8" w:rsidRPr="00001A06">
        <w:rPr>
          <w:rStyle w:val="VernacularText"/>
        </w:rPr>
        <w:t>minetuluq</w:t>
      </w:r>
      <w:r w:rsidR="00800AD8">
        <w:t xml:space="preserve"> with root </w:t>
      </w:r>
      <w:r w:rsidR="00800AD8" w:rsidRPr="00001A06">
        <w:rPr>
          <w:rStyle w:val="VernacularText"/>
        </w:rPr>
        <w:t>inetuluq</w:t>
      </w:r>
      <w:r w:rsidR="00800AD8">
        <w:t>,</w:t>
      </w:r>
      <w:r>
        <w:t xml:space="preserve"> </w:t>
      </w:r>
      <w:r w:rsidR="00800AD8">
        <w:t xml:space="preserve">and F101 has </w:t>
      </w:r>
      <w:r w:rsidR="00800AD8" w:rsidRPr="00001A06">
        <w:rPr>
          <w:rStyle w:val="VernacularText"/>
        </w:rPr>
        <w:t>intuluq</w:t>
      </w:r>
      <w:r w:rsidR="00800AD8">
        <w:t xml:space="preserve"> </w:t>
      </w:r>
      <w:r>
        <w:t xml:space="preserve">with </w:t>
      </w:r>
      <w:r w:rsidR="00800AD8">
        <w:t>ref</w:t>
      </w:r>
      <w:r>
        <w:t>erence</w:t>
      </w:r>
      <w:r w:rsidR="00800AD8">
        <w:t xml:space="preserve"> to </w:t>
      </w:r>
      <w:r w:rsidR="00800AD8" w:rsidRPr="00001A06">
        <w:rPr>
          <w:rStyle w:val="VernacularText"/>
        </w:rPr>
        <w:t>tuluq</w:t>
      </w:r>
      <w:r w:rsidR="00800AD8">
        <w:t>. Note F2</w:t>
      </w:r>
      <w:r w:rsidR="009669D5">
        <w:t>1</w:t>
      </w:r>
      <w:r w:rsidR="00800AD8">
        <w:t xml:space="preserve"> where </w:t>
      </w:r>
      <w:r w:rsidR="00800AD8" w:rsidRPr="00001A06">
        <w:rPr>
          <w:rStyle w:val="VernacularText"/>
        </w:rPr>
        <w:t>miN-</w:t>
      </w:r>
      <w:r w:rsidR="00800AD8">
        <w:t xml:space="preserve"> </w:t>
      </w:r>
      <w:r>
        <w:t xml:space="preserve">is </w:t>
      </w:r>
      <w:r w:rsidR="00800AD8">
        <w:t>an ‘agent marker</w:t>
      </w:r>
      <w:r>
        <w:t xml:space="preserve"> </w:t>
      </w:r>
      <w:r w:rsidR="00800AD8">
        <w:t>for certain verbs, conditioning for variants not determined’.</w:t>
      </w:r>
      <w:r>
        <w:t>]</w:t>
      </w:r>
    </w:p>
    <w:p w14:paraId="7E5FE8CD" w14:textId="77777777" w:rsidR="00800AD8" w:rsidRDefault="00DC1AE0" w:rsidP="00001A06">
      <w:pPr>
        <w:pStyle w:val="InterlineText"/>
        <w:tabs>
          <w:tab w:val="left" w:pos="533"/>
          <w:tab w:val="left" w:pos="1022"/>
          <w:tab w:val="left" w:pos="2021"/>
          <w:tab w:val="left" w:pos="2795"/>
          <w:tab w:val="left" w:pos="3059"/>
          <w:tab w:val="left" w:pos="3713"/>
          <w:tab w:val="left" w:pos="4367"/>
          <w:tab w:val="left" w:pos="4976"/>
        </w:tabs>
      </w:pPr>
      <w:r w:rsidRPr="003A1D48">
        <w:rPr>
          <w:rStyle w:val="InterlineTextNumChar"/>
        </w:rPr>
        <w:t>024</w:t>
      </w:r>
      <w:r w:rsidR="00800AD8">
        <w:tab/>
        <w:t>qau</w:t>
      </w:r>
      <w:r w:rsidR="00800AD8">
        <w:tab/>
        <w:t>rakatsen</w:t>
      </w:r>
      <w:r w:rsidR="00800AD8">
        <w:tab/>
        <w:t>anga</w:t>
      </w:r>
      <w:r w:rsidR="00800AD8">
        <w:tab/>
        <w:t>a</w:t>
      </w:r>
      <w:r w:rsidR="00800AD8">
        <w:tab/>
        <w:t>kulits</w:t>
      </w:r>
      <w:r w:rsidR="00800AD8">
        <w:tab/>
        <w:t>maka</w:t>
      </w:r>
      <w:r w:rsidR="00800AD8">
        <w:tab/>
        <w:t>tjua</w:t>
      </w:r>
      <w:r w:rsidR="00800AD8">
        <w:tab/>
        <w:t>djuidjuiin.</w:t>
      </w:r>
    </w:p>
    <w:p w14:paraId="4072F62F" w14:textId="77777777" w:rsidR="00800AD8" w:rsidRDefault="00800AD8" w:rsidP="00001A06">
      <w:pPr>
        <w:pStyle w:val="InterlineGlossWithTrans"/>
        <w:tabs>
          <w:tab w:val="left" w:pos="533"/>
          <w:tab w:val="left" w:pos="1022"/>
          <w:tab w:val="left" w:pos="2021"/>
          <w:tab w:val="left" w:pos="2795"/>
          <w:tab w:val="left" w:pos="3059"/>
          <w:tab w:val="left" w:pos="3713"/>
          <w:tab w:val="left" w:pos="4367"/>
          <w:tab w:val="left" w:pos="4976"/>
        </w:tabs>
      </w:pPr>
      <w:r>
        <w:tab/>
        <w:t>qau</w:t>
      </w:r>
      <w:r>
        <w:tab/>
        <w:t>rakats-en</w:t>
      </w:r>
      <w:r>
        <w:tab/>
        <w:t>anga</w:t>
      </w:r>
      <w:r>
        <w:tab/>
        <w:t>a</w:t>
      </w:r>
      <w:r>
        <w:tab/>
        <w:t>kulits</w:t>
      </w:r>
      <w:r>
        <w:tab/>
        <w:t>maka</w:t>
      </w:r>
      <w:r>
        <w:tab/>
        <w:t>tjua</w:t>
      </w:r>
      <w:r>
        <w:tab/>
        <w:t>djui-djui-in</w:t>
      </w:r>
    </w:p>
    <w:p w14:paraId="155B50B4" w14:textId="77777777" w:rsidR="00800AD8" w:rsidRDefault="00800AD8" w:rsidP="00001A06">
      <w:pPr>
        <w:pStyle w:val="InterlineTrans"/>
        <w:tabs>
          <w:tab w:val="left" w:pos="533"/>
          <w:tab w:val="left" w:pos="1022"/>
          <w:tab w:val="left" w:pos="2021"/>
          <w:tab w:val="left" w:pos="2795"/>
          <w:tab w:val="left" w:pos="3059"/>
          <w:tab w:val="left" w:pos="3713"/>
          <w:tab w:val="left" w:pos="4367"/>
          <w:tab w:val="left" w:pos="4976"/>
        </w:tabs>
      </w:pPr>
      <w:r>
        <w:tab/>
        <w:t>so</w:t>
      </w:r>
      <w:r>
        <w:tab/>
        <w:t>drag-</w:t>
      </w:r>
      <w:r>
        <w:rPr>
          <w:smallCaps/>
        </w:rPr>
        <w:t>pf</w:t>
      </w:r>
      <w:r>
        <w:tab/>
        <w:t>indeed</w:t>
      </w:r>
      <w:r>
        <w:rPr>
          <w:smallCaps/>
        </w:rPr>
        <w:tab/>
        <w:t>c</w:t>
      </w:r>
      <w:r>
        <w:rPr>
          <w:smallCaps/>
        </w:rPr>
        <w:tab/>
      </w:r>
      <w:r>
        <w:t>penis</w:t>
      </w:r>
      <w:r>
        <w:tab/>
        <w:t>via</w:t>
      </w:r>
      <w:r>
        <w:tab/>
        <w:t>there</w:t>
      </w:r>
      <w:r>
        <w:tab/>
      </w:r>
      <w:r>
        <w:rPr>
          <w:smallCaps/>
        </w:rPr>
        <w:t>red</w:t>
      </w:r>
      <w:r>
        <w:t>-thorn-</w:t>
      </w:r>
      <w:r>
        <w:rPr>
          <w:smallCaps/>
        </w:rPr>
        <w:t>nom</w:t>
      </w:r>
    </w:p>
    <w:p w14:paraId="6B33C4E2" w14:textId="77777777" w:rsidR="00800AD8" w:rsidRDefault="00800AD8">
      <w:pPr>
        <w:pStyle w:val="InterlineFree"/>
      </w:pPr>
      <w:r>
        <w:t>His penis was dragged through thorny bushes.</w:t>
      </w:r>
    </w:p>
    <w:p w14:paraId="3C14F47C" w14:textId="77777777" w:rsidR="00800AD8" w:rsidRDefault="00DC1AE0" w:rsidP="00EA5C57">
      <w:pPr>
        <w:pStyle w:val="InterlineText"/>
        <w:tabs>
          <w:tab w:val="left" w:pos="533"/>
          <w:tab w:val="left" w:pos="1022"/>
          <w:tab w:val="left" w:pos="2201"/>
          <w:tab w:val="left" w:pos="2645"/>
          <w:tab w:val="left" w:pos="2984"/>
          <w:tab w:val="left" w:pos="3893"/>
          <w:tab w:val="left" w:pos="4397"/>
        </w:tabs>
      </w:pPr>
      <w:r w:rsidRPr="003A1D48">
        <w:rPr>
          <w:rStyle w:val="InterlineTextNumChar"/>
        </w:rPr>
        <w:t>025</w:t>
      </w:r>
      <w:r w:rsidR="00800AD8">
        <w:tab/>
        <w:t>qau</w:t>
      </w:r>
      <w:r w:rsidR="00800AD8">
        <w:tab/>
        <w:t>djemaîun</w:t>
      </w:r>
      <w:r w:rsidR="00800AD8">
        <w:tab/>
        <w:t>ti</w:t>
      </w:r>
      <w:r w:rsidR="00800AD8">
        <w:tab/>
        <w:t>sa</w:t>
      </w:r>
      <w:r w:rsidR="00800AD8">
        <w:tab/>
        <w:t>Kapurar</w:t>
      </w:r>
      <w:r w:rsidR="00EA5C57">
        <w:tab/>
        <w:t>i</w:t>
      </w:r>
      <w:r w:rsidR="00EA5C57">
        <w:tab/>
        <w:t>tjumaq.</w:t>
      </w:r>
    </w:p>
    <w:p w14:paraId="0AF3FF8F" w14:textId="77777777" w:rsidR="00800AD8" w:rsidRDefault="00800AD8" w:rsidP="00EA5C57">
      <w:pPr>
        <w:pStyle w:val="InterlineGlossWithTrans"/>
        <w:tabs>
          <w:tab w:val="left" w:pos="533"/>
          <w:tab w:val="left" w:pos="1022"/>
          <w:tab w:val="left" w:pos="2201"/>
          <w:tab w:val="left" w:pos="2645"/>
          <w:tab w:val="left" w:pos="2984"/>
          <w:tab w:val="left" w:pos="3893"/>
          <w:tab w:val="left" w:pos="4397"/>
        </w:tabs>
      </w:pPr>
      <w:r>
        <w:tab/>
        <w:t>qau</w:t>
      </w:r>
      <w:r>
        <w:tab/>
        <w:t>em=djaîun</w:t>
      </w:r>
      <w:r>
        <w:tab/>
        <w:t>ti</w:t>
      </w:r>
      <w:r>
        <w:tab/>
        <w:t>sa</w:t>
      </w:r>
      <w:r>
        <w:tab/>
        <w:t>Kapurar</w:t>
      </w:r>
      <w:r w:rsidR="00EA5C57">
        <w:tab/>
        <w:t>i</w:t>
      </w:r>
      <w:r w:rsidR="00EA5C57">
        <w:tab/>
        <w:t>tju-umaq</w:t>
      </w:r>
    </w:p>
    <w:p w14:paraId="4D9FC181" w14:textId="77777777" w:rsidR="00800AD8" w:rsidRDefault="00800AD8" w:rsidP="00B76180">
      <w:pPr>
        <w:pStyle w:val="InterlineTransNoFree"/>
        <w:tabs>
          <w:tab w:val="left" w:pos="1022"/>
          <w:tab w:val="left" w:pos="2201"/>
          <w:tab w:val="left" w:pos="2645"/>
          <w:tab w:val="left" w:pos="2984"/>
          <w:tab w:val="left" w:pos="3893"/>
          <w:tab w:val="left" w:pos="4397"/>
          <w:tab w:val="right" w:pos="8789"/>
        </w:tabs>
      </w:pPr>
      <w:r>
        <w:tab/>
        <w:t>so</w:t>
      </w:r>
      <w:r>
        <w:tab/>
      </w:r>
      <w:r>
        <w:rPr>
          <w:smallCaps/>
        </w:rPr>
        <w:t>af</w:t>
      </w:r>
      <w:r>
        <w:t>=arrive</w:t>
      </w:r>
      <w:r>
        <w:tab/>
      </w:r>
      <w:r>
        <w:rPr>
          <w:smallCaps/>
        </w:rPr>
        <w:t>f.h</w:t>
      </w:r>
      <w:r>
        <w:rPr>
          <w:smallCaps/>
        </w:rPr>
        <w:tab/>
        <w:t>h</w:t>
      </w:r>
      <w:r>
        <w:rPr>
          <w:smallCaps/>
        </w:rPr>
        <w:tab/>
      </w:r>
      <w:r>
        <w:t>(name)</w:t>
      </w:r>
      <w:r w:rsidR="00EA5C57">
        <w:tab/>
      </w:r>
      <w:r w:rsidR="00EA5C57">
        <w:rPr>
          <w:smallCaps/>
        </w:rPr>
        <w:t>loc</w:t>
      </w:r>
      <w:r w:rsidR="00EA5C57">
        <w:tab/>
        <w:t>there-house</w:t>
      </w:r>
      <w:r w:rsidR="00EA5C57">
        <w:tab/>
        <w:t>When he got home</w:t>
      </w:r>
      <w:r w:rsidR="009669D5">
        <w:t>,</w:t>
      </w:r>
    </w:p>
    <w:p w14:paraId="04CF4051" w14:textId="77777777" w:rsidR="00800AD8" w:rsidRDefault="00DC1AE0" w:rsidP="00EA5C57">
      <w:pPr>
        <w:pStyle w:val="InterlineText"/>
        <w:tabs>
          <w:tab w:val="left" w:pos="533"/>
          <w:tab w:val="left" w:pos="1022"/>
          <w:tab w:val="left" w:pos="2501"/>
          <w:tab w:val="left" w:pos="3005"/>
          <w:tab w:val="left" w:pos="4139"/>
          <w:tab w:val="left" w:pos="4628"/>
          <w:tab w:val="left" w:pos="6932"/>
          <w:tab w:val="left" w:pos="7196"/>
        </w:tabs>
      </w:pPr>
      <w:r w:rsidRPr="003A1D48">
        <w:rPr>
          <w:rStyle w:val="InterlineTextNumChar"/>
        </w:rPr>
        <w:t>026</w:t>
      </w:r>
      <w:r w:rsidR="00800AD8">
        <w:tab/>
        <w:t>qau</w:t>
      </w:r>
      <w:r w:rsidR="00800AD8">
        <w:tab/>
        <w:t>qemaqivu</w:t>
      </w:r>
      <w:r w:rsidR="00800AD8">
        <w:tab/>
        <w:t>tua</w:t>
      </w:r>
      <w:r w:rsidR="00800AD8">
        <w:tab/>
        <w:t>qaliqali,</w:t>
      </w:r>
      <w:r w:rsidR="00EA5C57">
        <w:tab/>
        <w:t>sa</w:t>
      </w:r>
      <w:r w:rsidR="00EA5C57">
        <w:tab/>
        <w:t>pasudjuian</w:t>
      </w:r>
      <w:r w:rsidR="00EA5C57">
        <w:tab/>
        <w:t>a</w:t>
      </w:r>
      <w:r w:rsidR="00EA5C57">
        <w:tab/>
        <w:t>kulits.</w:t>
      </w:r>
    </w:p>
    <w:p w14:paraId="1DE31DB9" w14:textId="77777777" w:rsidR="00800AD8" w:rsidRDefault="00800AD8" w:rsidP="00EA5C57">
      <w:pPr>
        <w:pStyle w:val="InterlineGlossWithTrans"/>
        <w:tabs>
          <w:tab w:val="left" w:pos="533"/>
          <w:tab w:val="left" w:pos="1022"/>
          <w:tab w:val="left" w:pos="2501"/>
          <w:tab w:val="left" w:pos="3005"/>
          <w:tab w:val="left" w:pos="4139"/>
          <w:tab w:val="left" w:pos="4628"/>
          <w:tab w:val="left" w:pos="6932"/>
          <w:tab w:val="left" w:pos="7196"/>
        </w:tabs>
      </w:pPr>
      <w:r>
        <w:tab/>
        <w:t>qau</w:t>
      </w:r>
      <w:r>
        <w:tab/>
        <w:t>em=qa-qivu</w:t>
      </w:r>
      <w:r>
        <w:tab/>
        <w:t>tua</w:t>
      </w:r>
      <w:r>
        <w:tab/>
        <w:t>qali-qali</w:t>
      </w:r>
      <w:r w:rsidR="00EA5C57">
        <w:tab/>
        <w:t>sa</w:t>
      </w:r>
      <w:r w:rsidR="00EA5C57">
        <w:tab/>
        <w:t>pa-su-djui-an</w:t>
      </w:r>
      <w:r w:rsidR="00EA5C57">
        <w:tab/>
        <w:t>a</w:t>
      </w:r>
      <w:r w:rsidR="00EA5C57">
        <w:tab/>
        <w:t>kulits</w:t>
      </w:r>
    </w:p>
    <w:p w14:paraId="2CF801D3" w14:textId="77777777" w:rsidR="00800AD8" w:rsidRDefault="00800AD8" w:rsidP="00EA5C57">
      <w:pPr>
        <w:pStyle w:val="InterlineTrans"/>
        <w:tabs>
          <w:tab w:val="left" w:pos="533"/>
          <w:tab w:val="left" w:pos="1022"/>
          <w:tab w:val="left" w:pos="2501"/>
          <w:tab w:val="left" w:pos="3005"/>
          <w:tab w:val="left" w:pos="4139"/>
          <w:tab w:val="left" w:pos="4628"/>
          <w:tab w:val="left" w:pos="6932"/>
          <w:tab w:val="left" w:pos="7196"/>
        </w:tabs>
      </w:pPr>
      <w:r>
        <w:tab/>
        <w:t>so</w:t>
      </w:r>
      <w:r>
        <w:tab/>
      </w:r>
      <w:r>
        <w:rPr>
          <w:smallCaps/>
        </w:rPr>
        <w:t>af</w:t>
      </w:r>
      <w:r>
        <w:t>=</w:t>
      </w:r>
      <w:r>
        <w:rPr>
          <w:smallCaps/>
        </w:rPr>
        <w:t>red</w:t>
      </w:r>
      <w:r>
        <w:t>-speak</w:t>
      </w:r>
      <w:r>
        <w:tab/>
      </w:r>
      <w:r>
        <w:rPr>
          <w:smallCaps/>
        </w:rPr>
        <w:t>obl</w:t>
      </w:r>
      <w:r>
        <w:tab/>
      </w:r>
      <w:r>
        <w:rPr>
          <w:smallCaps/>
        </w:rPr>
        <w:t>red</w:t>
      </w:r>
      <w:r>
        <w:t>-friend</w:t>
      </w:r>
      <w:r w:rsidR="00EA5C57">
        <w:tab/>
        <w:t>and</w:t>
      </w:r>
      <w:r w:rsidR="00EA5C57">
        <w:tab/>
        <w:t>cause-remove-thorn-</w:t>
      </w:r>
      <w:r w:rsidR="00EA5C57">
        <w:rPr>
          <w:smallCaps/>
        </w:rPr>
        <w:t>lf</w:t>
      </w:r>
      <w:r w:rsidR="00EA5C57">
        <w:rPr>
          <w:smallCaps/>
        </w:rPr>
        <w:tab/>
        <w:t>c</w:t>
      </w:r>
      <w:r w:rsidR="00EA5C57">
        <w:tab/>
        <w:t>penis</w:t>
      </w:r>
    </w:p>
    <w:p w14:paraId="416AB74C" w14:textId="77777777" w:rsidR="00800AD8" w:rsidRDefault="00800AD8">
      <w:pPr>
        <w:pStyle w:val="InterlineFree"/>
      </w:pPr>
      <w:r>
        <w:t>he called some people and got them to remove the thorns from his penis.</w:t>
      </w:r>
    </w:p>
    <w:p w14:paraId="3606A891" w14:textId="77777777" w:rsidR="00800AD8" w:rsidRDefault="00DC1AE0" w:rsidP="002F0D57">
      <w:pPr>
        <w:pStyle w:val="InterlineText"/>
        <w:tabs>
          <w:tab w:val="left" w:pos="533"/>
          <w:tab w:val="left" w:pos="1022"/>
          <w:tab w:val="left" w:pos="1706"/>
          <w:tab w:val="left" w:pos="2345"/>
          <w:tab w:val="left" w:pos="3329"/>
          <w:tab w:val="left" w:pos="4433"/>
          <w:tab w:val="left" w:pos="4922"/>
        </w:tabs>
      </w:pPr>
      <w:r w:rsidRPr="003A1D48">
        <w:rPr>
          <w:rStyle w:val="InterlineTextNumChar"/>
        </w:rPr>
        <w:t>027</w:t>
      </w:r>
      <w:r w:rsidR="00800AD8">
        <w:tab/>
        <w:t>qau</w:t>
      </w:r>
      <w:r w:rsidR="00800AD8">
        <w:tab/>
        <w:t>azua</w:t>
      </w:r>
      <w:r w:rsidR="00800AD8">
        <w:tab/>
        <w:t>djui</w:t>
      </w:r>
      <w:r w:rsidR="00EA5C57">
        <w:tab/>
        <w:t>pitjua</w:t>
      </w:r>
      <w:r w:rsidR="00EA5C57">
        <w:tab/>
        <w:t>djilungen,</w:t>
      </w:r>
      <w:r w:rsidR="00EA5C57">
        <w:tab/>
        <w:t>sa</w:t>
      </w:r>
      <w:r w:rsidR="00EA5C57">
        <w:tab/>
        <w:t>padjungi.</w:t>
      </w:r>
    </w:p>
    <w:p w14:paraId="387D80DE" w14:textId="77777777" w:rsidR="00800AD8" w:rsidRDefault="00800AD8" w:rsidP="002F0D57">
      <w:pPr>
        <w:pStyle w:val="InterlineGlossWithTrans"/>
        <w:tabs>
          <w:tab w:val="left" w:pos="533"/>
          <w:tab w:val="left" w:pos="1022"/>
          <w:tab w:val="left" w:pos="1706"/>
          <w:tab w:val="left" w:pos="2345"/>
          <w:tab w:val="left" w:pos="3329"/>
          <w:tab w:val="left" w:pos="4433"/>
          <w:tab w:val="left" w:pos="4922"/>
        </w:tabs>
      </w:pPr>
      <w:r>
        <w:tab/>
        <w:t>qau</w:t>
      </w:r>
      <w:r>
        <w:tab/>
        <w:t>a-zua</w:t>
      </w:r>
      <w:r>
        <w:tab/>
        <w:t>djui</w:t>
      </w:r>
      <w:r w:rsidR="00EA5C57">
        <w:tab/>
        <w:t>pi-tjua</w:t>
      </w:r>
      <w:r w:rsidR="00EA5C57">
        <w:tab/>
        <w:t>djilung-en</w:t>
      </w:r>
      <w:r w:rsidR="00EA5C57">
        <w:tab/>
        <w:t>sa</w:t>
      </w:r>
      <w:r w:rsidR="00EA5C57">
        <w:tab/>
        <w:t>padjung-i</w:t>
      </w:r>
    </w:p>
    <w:p w14:paraId="41C59559" w14:textId="77777777" w:rsidR="00800AD8" w:rsidRDefault="00800AD8" w:rsidP="002F0D57">
      <w:pPr>
        <w:pStyle w:val="InterlineTrans"/>
        <w:tabs>
          <w:tab w:val="left" w:pos="533"/>
          <w:tab w:val="left" w:pos="1022"/>
          <w:tab w:val="left" w:pos="1706"/>
          <w:tab w:val="left" w:pos="2345"/>
          <w:tab w:val="left" w:pos="3329"/>
          <w:tab w:val="left" w:pos="4433"/>
          <w:tab w:val="left" w:pos="4922"/>
        </w:tabs>
      </w:pPr>
      <w:r>
        <w:tab/>
        <w:t>so</w:t>
      </w:r>
      <w:r>
        <w:tab/>
      </w:r>
      <w:r>
        <w:rPr>
          <w:smallCaps/>
        </w:rPr>
        <w:t>c-</w:t>
      </w:r>
      <w:r>
        <w:t>that</w:t>
      </w:r>
      <w:r>
        <w:tab/>
        <w:t>thorn</w:t>
      </w:r>
      <w:r w:rsidR="00EA5C57">
        <w:tab/>
        <w:t>put-there</w:t>
      </w:r>
      <w:r w:rsidR="00EA5C57">
        <w:tab/>
        <w:t>jar-</w:t>
      </w:r>
      <w:r w:rsidR="00EA5C57">
        <w:rPr>
          <w:smallCaps/>
        </w:rPr>
        <w:t>pf</w:t>
      </w:r>
      <w:r w:rsidR="00EA5C57">
        <w:tab/>
        <w:t>and</w:t>
      </w:r>
      <w:r w:rsidR="00EA5C57">
        <w:tab/>
        <w:t>store-</w:t>
      </w:r>
      <w:r w:rsidR="00EA5C57">
        <w:rPr>
          <w:smallCaps/>
        </w:rPr>
        <w:t>pf</w:t>
      </w:r>
    </w:p>
    <w:p w14:paraId="53FF42DC" w14:textId="77777777" w:rsidR="00800AD8" w:rsidRDefault="00800AD8" w:rsidP="002F0D57">
      <w:pPr>
        <w:pStyle w:val="InterlineFreeCommentFollows"/>
      </w:pPr>
      <w:r>
        <w:t>The thorns were put in pots and stored away.</w:t>
      </w:r>
    </w:p>
    <w:p w14:paraId="02B4CF5D" w14:textId="77777777" w:rsidR="00800AD8" w:rsidRDefault="002F0D57" w:rsidP="002F0D57">
      <w:pPr>
        <w:pStyle w:val="CommentLastWithHalfSpace"/>
      </w:pPr>
      <w:r>
        <w:t>[</w:t>
      </w:r>
      <w:r w:rsidR="00800AD8" w:rsidRPr="002F0D57">
        <w:rPr>
          <w:rStyle w:val="VernacularText"/>
        </w:rPr>
        <w:t>padjungi</w:t>
      </w:r>
      <w:r w:rsidR="00800AD8">
        <w:t xml:space="preserve">: F190 has </w:t>
      </w:r>
      <w:r w:rsidR="00800AD8" w:rsidRPr="002F0D57">
        <w:rPr>
          <w:rStyle w:val="VernacularText"/>
        </w:rPr>
        <w:t>padjeng</w:t>
      </w:r>
      <w:r w:rsidR="00800AD8">
        <w:t xml:space="preserve"> for </w:t>
      </w:r>
      <w:r w:rsidR="009669D5">
        <w:t>‘</w:t>
      </w:r>
      <w:r w:rsidR="00800AD8">
        <w:t>store</w:t>
      </w:r>
      <w:r w:rsidR="009669D5">
        <w:t>’</w:t>
      </w:r>
      <w:r>
        <w:t>]</w:t>
      </w:r>
    </w:p>
    <w:p w14:paraId="6D83C34D" w14:textId="77777777" w:rsidR="00800AD8" w:rsidRDefault="00DC1AE0" w:rsidP="002F0D57">
      <w:pPr>
        <w:pStyle w:val="InterlineText"/>
        <w:tabs>
          <w:tab w:val="left" w:pos="533"/>
          <w:tab w:val="left" w:pos="1022"/>
          <w:tab w:val="left" w:pos="2486"/>
          <w:tab w:val="left" w:pos="3260"/>
          <w:tab w:val="left" w:pos="5414"/>
        </w:tabs>
      </w:pPr>
      <w:r w:rsidRPr="003A1D48">
        <w:rPr>
          <w:rStyle w:val="InterlineTextNumChar"/>
        </w:rPr>
        <w:t>028</w:t>
      </w:r>
      <w:r w:rsidR="00800AD8">
        <w:tab/>
        <w:t>qau</w:t>
      </w:r>
      <w:r w:rsidR="00800AD8">
        <w:tab/>
        <w:t>tsuatsuay</w:t>
      </w:r>
      <w:r w:rsidR="00800AD8">
        <w:tab/>
        <w:t>anga,</w:t>
      </w:r>
      <w:r w:rsidR="002F0D57">
        <w:tab/>
        <w:t>“kevava-u</w:t>
      </w:r>
      <w:r w:rsidR="002F0D57">
        <w:tab/>
        <w:t>kevava-u,”</w:t>
      </w:r>
    </w:p>
    <w:p w14:paraId="72E85ABB" w14:textId="77777777" w:rsidR="00800AD8" w:rsidRDefault="00800AD8" w:rsidP="002F0D57">
      <w:pPr>
        <w:pStyle w:val="InterlineGlossWithTrans"/>
        <w:tabs>
          <w:tab w:val="left" w:pos="533"/>
          <w:tab w:val="left" w:pos="1022"/>
          <w:tab w:val="left" w:pos="2486"/>
          <w:tab w:val="left" w:pos="3260"/>
          <w:tab w:val="left" w:pos="5414"/>
        </w:tabs>
      </w:pPr>
      <w:r>
        <w:tab/>
        <w:t>qau</w:t>
      </w:r>
      <w:r>
        <w:tab/>
        <w:t>tsua-tsuay</w:t>
      </w:r>
      <w:r>
        <w:tab/>
        <w:t>anga</w:t>
      </w:r>
      <w:r w:rsidR="002F0D57">
        <w:tab/>
        <w:t>ke-vava-u</w:t>
      </w:r>
      <w:r w:rsidR="002F0D57">
        <w:tab/>
        <w:t>ke-vava-u</w:t>
      </w:r>
    </w:p>
    <w:p w14:paraId="56EDAF25" w14:textId="77777777" w:rsidR="00800AD8" w:rsidRDefault="00800AD8" w:rsidP="002F0D57">
      <w:pPr>
        <w:pStyle w:val="InterlineTransNoFree"/>
        <w:tabs>
          <w:tab w:val="left" w:pos="1022"/>
          <w:tab w:val="left" w:pos="2486"/>
          <w:tab w:val="left" w:pos="3260"/>
          <w:tab w:val="left" w:pos="5414"/>
        </w:tabs>
      </w:pPr>
      <w:r>
        <w:tab/>
        <w:t>so</w:t>
      </w:r>
      <w:r>
        <w:tab/>
      </w:r>
      <w:r>
        <w:rPr>
          <w:smallCaps/>
        </w:rPr>
        <w:t>red</w:t>
      </w:r>
      <w:r>
        <w:t>-long.time</w:t>
      </w:r>
      <w:r>
        <w:tab/>
        <w:t>indeed</w:t>
      </w:r>
      <w:r w:rsidR="002F0D57">
        <w:tab/>
        <w:t>consume-alcohol-</w:t>
      </w:r>
      <w:r w:rsidR="002F0D57">
        <w:rPr>
          <w:smallCaps/>
        </w:rPr>
        <w:t>imp</w:t>
      </w:r>
      <w:r w:rsidR="002F0D57">
        <w:tab/>
        <w:t>consume-alcohol-</w:t>
      </w:r>
      <w:r w:rsidR="002F0D57">
        <w:rPr>
          <w:smallCaps/>
        </w:rPr>
        <w:t>imp</w:t>
      </w:r>
    </w:p>
    <w:p w14:paraId="7764F7FA" w14:textId="77777777" w:rsidR="00800AD8" w:rsidRDefault="00800AD8" w:rsidP="002F0D57">
      <w:pPr>
        <w:pStyle w:val="InterlineText"/>
        <w:tabs>
          <w:tab w:val="left" w:pos="533"/>
          <w:tab w:val="left" w:pos="1307"/>
          <w:tab w:val="left" w:pos="1571"/>
        </w:tabs>
      </w:pPr>
      <w:r>
        <w:tab/>
        <w:t>ayain</w:t>
      </w:r>
      <w:r>
        <w:tab/>
        <w:t>a</w:t>
      </w:r>
      <w:r>
        <w:tab/>
        <w:t>qaliqali.</w:t>
      </w:r>
    </w:p>
    <w:p w14:paraId="778A3458" w14:textId="77777777" w:rsidR="00800AD8" w:rsidRDefault="00800AD8" w:rsidP="002F0D57">
      <w:pPr>
        <w:pStyle w:val="InterlineGlossWithTrans"/>
        <w:tabs>
          <w:tab w:val="left" w:pos="533"/>
          <w:tab w:val="left" w:pos="1307"/>
          <w:tab w:val="left" w:pos="1571"/>
        </w:tabs>
      </w:pPr>
      <w:r>
        <w:tab/>
        <w:t>aya-en</w:t>
      </w:r>
      <w:r>
        <w:tab/>
        <w:t>a</w:t>
      </w:r>
      <w:r>
        <w:tab/>
        <w:t>qali-qali</w:t>
      </w:r>
    </w:p>
    <w:p w14:paraId="0C06FDFF" w14:textId="77777777" w:rsidR="00800AD8" w:rsidRDefault="00800AD8" w:rsidP="002F0D57">
      <w:pPr>
        <w:pStyle w:val="InterlineTrans"/>
        <w:tabs>
          <w:tab w:val="left" w:pos="533"/>
          <w:tab w:val="left" w:pos="1307"/>
          <w:tab w:val="left" w:pos="1571"/>
        </w:tabs>
      </w:pPr>
      <w:r>
        <w:tab/>
        <w:t>say-</w:t>
      </w:r>
      <w:r>
        <w:rPr>
          <w:smallCaps/>
        </w:rPr>
        <w:t>pf</w:t>
      </w:r>
      <w:r>
        <w:rPr>
          <w:smallCaps/>
        </w:rPr>
        <w:tab/>
        <w:t>c</w:t>
      </w:r>
      <w:r>
        <w:rPr>
          <w:smallCaps/>
        </w:rPr>
        <w:tab/>
        <w:t>red</w:t>
      </w:r>
      <w:r>
        <w:t>-friend</w:t>
      </w:r>
    </w:p>
    <w:p w14:paraId="034AD404" w14:textId="77777777" w:rsidR="00800AD8" w:rsidRDefault="00800AD8">
      <w:pPr>
        <w:pStyle w:val="InterlineFree"/>
      </w:pPr>
      <w:r>
        <w:t>After some time he said to the others: “Come and drink some beer, drink</w:t>
      </w:r>
      <w:r w:rsidR="002F0D57">
        <w:t xml:space="preserve"> some beer.”</w:t>
      </w:r>
    </w:p>
    <w:p w14:paraId="68B44FA7" w14:textId="77777777" w:rsidR="00800AD8" w:rsidRDefault="00DC1AE0" w:rsidP="002F0D57">
      <w:pPr>
        <w:pStyle w:val="InterlineText"/>
        <w:tabs>
          <w:tab w:val="left" w:pos="533"/>
          <w:tab w:val="left" w:pos="1022"/>
          <w:tab w:val="left" w:pos="2321"/>
          <w:tab w:val="left" w:pos="2585"/>
        </w:tabs>
      </w:pPr>
      <w:r w:rsidRPr="003A1D48">
        <w:rPr>
          <w:rStyle w:val="InterlineTextNumChar"/>
        </w:rPr>
        <w:t>029</w:t>
      </w:r>
      <w:r w:rsidR="00800AD8">
        <w:tab/>
        <w:t>qau</w:t>
      </w:r>
      <w:r w:rsidR="00800AD8">
        <w:tab/>
        <w:t>mangtjez</w:t>
      </w:r>
      <w:r w:rsidR="00800AD8">
        <w:tab/>
        <w:t>a</w:t>
      </w:r>
      <w:r w:rsidR="00800AD8">
        <w:tab/>
        <w:t>qaliqali.</w:t>
      </w:r>
    </w:p>
    <w:p w14:paraId="6860AE55" w14:textId="77777777" w:rsidR="00800AD8" w:rsidRDefault="00800AD8" w:rsidP="002F0D57">
      <w:pPr>
        <w:pStyle w:val="InterlineGlossWithTrans"/>
        <w:tabs>
          <w:tab w:val="left" w:pos="533"/>
          <w:tab w:val="left" w:pos="1022"/>
          <w:tab w:val="left" w:pos="2321"/>
          <w:tab w:val="left" w:pos="2585"/>
        </w:tabs>
      </w:pPr>
      <w:r>
        <w:tab/>
        <w:t>qau</w:t>
      </w:r>
      <w:r>
        <w:tab/>
        <w:t>m-pangetjez</w:t>
      </w:r>
      <w:r>
        <w:tab/>
        <w:t>a</w:t>
      </w:r>
      <w:r>
        <w:tab/>
        <w:t>qali-qali</w:t>
      </w:r>
    </w:p>
    <w:p w14:paraId="600CDC9A" w14:textId="77777777" w:rsidR="00800AD8" w:rsidRDefault="00800AD8" w:rsidP="00B76180">
      <w:pPr>
        <w:pStyle w:val="InterlineTransNoFree"/>
        <w:tabs>
          <w:tab w:val="left" w:pos="1022"/>
          <w:tab w:val="left" w:pos="2321"/>
          <w:tab w:val="left" w:pos="2585"/>
          <w:tab w:val="right" w:pos="8789"/>
        </w:tabs>
      </w:pPr>
      <w:r>
        <w:tab/>
        <w:t>so</w:t>
      </w:r>
      <w:r>
        <w:tab/>
      </w:r>
      <w:r>
        <w:rPr>
          <w:smallCaps/>
        </w:rPr>
        <w:t>af</w:t>
      </w:r>
      <w:r>
        <w:t>-come</w:t>
      </w:r>
      <w:r>
        <w:rPr>
          <w:smallCaps/>
        </w:rPr>
        <w:tab/>
        <w:t>c</w:t>
      </w:r>
      <w:r>
        <w:rPr>
          <w:smallCaps/>
        </w:rPr>
        <w:tab/>
        <w:t>red</w:t>
      </w:r>
      <w:r>
        <w:t>-friend</w:t>
      </w:r>
      <w:r w:rsidR="002F0D57">
        <w:tab/>
        <w:t>The others came,</w:t>
      </w:r>
    </w:p>
    <w:p w14:paraId="6877E519" w14:textId="77777777" w:rsidR="00800AD8" w:rsidRDefault="00DC1AE0" w:rsidP="002F0D57">
      <w:pPr>
        <w:pStyle w:val="InterlineText"/>
        <w:tabs>
          <w:tab w:val="left" w:pos="533"/>
          <w:tab w:val="left" w:pos="2642"/>
          <w:tab w:val="left" w:pos="3326"/>
        </w:tabs>
      </w:pPr>
      <w:r w:rsidRPr="003A1D48">
        <w:rPr>
          <w:rStyle w:val="InterlineTextNumChar"/>
        </w:rPr>
        <w:t>030</w:t>
      </w:r>
      <w:r w:rsidR="00800AD8">
        <w:tab/>
        <w:t>paîetekuin</w:t>
      </w:r>
      <w:r w:rsidR="00800AD8">
        <w:tab/>
        <w:t>azua</w:t>
      </w:r>
      <w:r w:rsidR="002F0D57">
        <w:tab/>
        <w:t>djilung.</w:t>
      </w:r>
    </w:p>
    <w:p w14:paraId="5A9CD229" w14:textId="77777777" w:rsidR="00800AD8" w:rsidRDefault="00800AD8" w:rsidP="002F0D57">
      <w:pPr>
        <w:pStyle w:val="InterlineGlossWithTrans"/>
        <w:tabs>
          <w:tab w:val="left" w:pos="533"/>
          <w:tab w:val="left" w:pos="2642"/>
          <w:tab w:val="left" w:pos="3326"/>
        </w:tabs>
      </w:pPr>
      <w:r>
        <w:tab/>
        <w:t>pa-îe-teku-en</w:t>
      </w:r>
      <w:r>
        <w:tab/>
        <w:t>a-zua</w:t>
      </w:r>
      <w:r w:rsidR="002F0D57">
        <w:tab/>
        <w:t>djilung</w:t>
      </w:r>
    </w:p>
    <w:p w14:paraId="4D37662E" w14:textId="77777777" w:rsidR="00800AD8" w:rsidRDefault="00800AD8" w:rsidP="00B76180">
      <w:pPr>
        <w:pStyle w:val="InterlineTransNoFree"/>
        <w:tabs>
          <w:tab w:val="left" w:pos="2642"/>
          <w:tab w:val="left" w:pos="3326"/>
          <w:tab w:val="right" w:pos="8789"/>
        </w:tabs>
      </w:pPr>
      <w:r>
        <w:tab/>
        <w:t>cause-go.to-down-</w:t>
      </w:r>
      <w:r>
        <w:rPr>
          <w:smallCaps/>
        </w:rPr>
        <w:t>pf</w:t>
      </w:r>
      <w:r>
        <w:tab/>
      </w:r>
      <w:r>
        <w:rPr>
          <w:smallCaps/>
        </w:rPr>
        <w:t>c-</w:t>
      </w:r>
      <w:r>
        <w:t>that</w:t>
      </w:r>
      <w:r w:rsidR="002F0D57">
        <w:tab/>
        <w:t>jar</w:t>
      </w:r>
      <w:r w:rsidR="002F0D57">
        <w:tab/>
        <w:t>and he brought out the pots.</w:t>
      </w:r>
    </w:p>
    <w:p w14:paraId="6157D324" w14:textId="77777777" w:rsidR="00800AD8" w:rsidRDefault="00DC1AE0" w:rsidP="002F0D57">
      <w:pPr>
        <w:pStyle w:val="InterlineText"/>
        <w:tabs>
          <w:tab w:val="left" w:pos="533"/>
          <w:tab w:val="left" w:pos="2192"/>
          <w:tab w:val="left" w:pos="2456"/>
          <w:tab w:val="left" w:pos="3290"/>
          <w:tab w:val="left" w:pos="5444"/>
          <w:tab w:val="left" w:pos="5708"/>
          <w:tab w:val="left" w:pos="6887"/>
          <w:tab w:val="left" w:pos="7661"/>
        </w:tabs>
      </w:pPr>
      <w:r w:rsidRPr="003A1D48">
        <w:rPr>
          <w:rStyle w:val="InterlineTextNumChar"/>
        </w:rPr>
        <w:t>031</w:t>
      </w:r>
      <w:r w:rsidR="00800AD8">
        <w:tab/>
        <w:t>“aitsu</w:t>
      </w:r>
      <w:r w:rsidR="00800AD8">
        <w:tab/>
        <w:t>a</w:t>
      </w:r>
      <w:r w:rsidR="00800AD8">
        <w:tab/>
        <w:t>vava,</w:t>
      </w:r>
      <w:r w:rsidR="002F0D57">
        <w:tab/>
        <w:t>kevava-u</w:t>
      </w:r>
      <w:r w:rsidR="002F0D57">
        <w:tab/>
        <w:t>a</w:t>
      </w:r>
      <w:r w:rsidR="002F0D57">
        <w:tab/>
        <w:t>matsidiî,”</w:t>
      </w:r>
      <w:r w:rsidR="002F0D57">
        <w:tab/>
        <w:t>ayain</w:t>
      </w:r>
      <w:r w:rsidR="002F0D57">
        <w:tab/>
        <w:t>a</w:t>
      </w:r>
    </w:p>
    <w:p w14:paraId="014C0385" w14:textId="77777777" w:rsidR="00800AD8" w:rsidRDefault="00800AD8" w:rsidP="002F0D57">
      <w:pPr>
        <w:pStyle w:val="InterlineGlossWithTrans"/>
        <w:tabs>
          <w:tab w:val="left" w:pos="533"/>
          <w:tab w:val="left" w:pos="2192"/>
          <w:tab w:val="left" w:pos="2456"/>
          <w:tab w:val="left" w:pos="3290"/>
          <w:tab w:val="left" w:pos="5444"/>
          <w:tab w:val="left" w:pos="5708"/>
          <w:tab w:val="left" w:pos="6887"/>
          <w:tab w:val="left" w:pos="7661"/>
        </w:tabs>
      </w:pPr>
      <w:r>
        <w:tab/>
        <w:t>aya-i-tsu</w:t>
      </w:r>
      <w:r>
        <w:tab/>
        <w:t>a</w:t>
      </w:r>
      <w:r>
        <w:tab/>
        <w:t>vava</w:t>
      </w:r>
      <w:r w:rsidR="002F0D57">
        <w:tab/>
        <w:t>ke-vava-u</w:t>
      </w:r>
      <w:r w:rsidR="002F0D57">
        <w:tab/>
        <w:t>a</w:t>
      </w:r>
      <w:r w:rsidR="002F0D57">
        <w:tab/>
        <w:t>ma-tsidiî</w:t>
      </w:r>
      <w:r w:rsidR="002F0D57">
        <w:tab/>
        <w:t>aya-en</w:t>
      </w:r>
      <w:r w:rsidR="002F0D57">
        <w:tab/>
        <w:t>a</w:t>
      </w:r>
    </w:p>
    <w:p w14:paraId="5C2FA6F5" w14:textId="77777777" w:rsidR="00800AD8" w:rsidRDefault="00800AD8" w:rsidP="002F0D57">
      <w:pPr>
        <w:pStyle w:val="InterlineTransNoFree"/>
        <w:tabs>
          <w:tab w:val="left" w:pos="2192"/>
          <w:tab w:val="left" w:pos="2456"/>
          <w:tab w:val="left" w:pos="3290"/>
          <w:tab w:val="left" w:pos="5444"/>
          <w:tab w:val="left" w:pos="5708"/>
          <w:tab w:val="left" w:pos="6887"/>
          <w:tab w:val="left" w:pos="7661"/>
        </w:tabs>
      </w:pPr>
      <w:r>
        <w:tab/>
        <w:t>be.thus-</w:t>
      </w:r>
      <w:r>
        <w:rPr>
          <w:smallCaps/>
        </w:rPr>
        <w:t>loc</w:t>
      </w:r>
      <w:r>
        <w:t>-this</w:t>
      </w:r>
      <w:r>
        <w:rPr>
          <w:smallCaps/>
        </w:rPr>
        <w:tab/>
        <w:t>c</w:t>
      </w:r>
      <w:r>
        <w:rPr>
          <w:smallCaps/>
        </w:rPr>
        <w:tab/>
      </w:r>
      <w:r>
        <w:t>alcohol</w:t>
      </w:r>
      <w:r w:rsidR="002F0D57">
        <w:tab/>
        <w:t>consume-alcohol-</w:t>
      </w:r>
      <w:r w:rsidR="002F0D57">
        <w:rPr>
          <w:smallCaps/>
        </w:rPr>
        <w:t>imp</w:t>
      </w:r>
      <w:r w:rsidR="002F0D57">
        <w:rPr>
          <w:smallCaps/>
        </w:rPr>
        <w:tab/>
        <w:t>c</w:t>
      </w:r>
      <w:r w:rsidR="002F0D57">
        <w:tab/>
      </w:r>
      <w:r w:rsidR="002F0D57">
        <w:rPr>
          <w:smallCaps/>
        </w:rPr>
        <w:t>stat</w:t>
      </w:r>
      <w:r w:rsidR="002F0D57">
        <w:t>-alone</w:t>
      </w:r>
      <w:r w:rsidR="002F0D57">
        <w:tab/>
        <w:t>say-</w:t>
      </w:r>
      <w:r w:rsidR="002F0D57">
        <w:rPr>
          <w:smallCaps/>
        </w:rPr>
        <w:t>pf</w:t>
      </w:r>
      <w:r w:rsidR="002F0D57">
        <w:rPr>
          <w:smallCaps/>
        </w:rPr>
        <w:tab/>
        <w:t>c</w:t>
      </w:r>
    </w:p>
    <w:p w14:paraId="2B24F433" w14:textId="77777777" w:rsidR="00800AD8" w:rsidRDefault="002F0D57" w:rsidP="002F0D57">
      <w:pPr>
        <w:pStyle w:val="InterlineText"/>
        <w:tabs>
          <w:tab w:val="left" w:pos="533"/>
        </w:tabs>
      </w:pPr>
      <w:r>
        <w:lastRenderedPageBreak/>
        <w:tab/>
        <w:t>qaliqali.</w:t>
      </w:r>
    </w:p>
    <w:p w14:paraId="43B91CBF" w14:textId="77777777" w:rsidR="00800AD8" w:rsidRDefault="002F0D57" w:rsidP="002F0D57">
      <w:pPr>
        <w:pStyle w:val="InterlineGlossWithTrans"/>
        <w:tabs>
          <w:tab w:val="left" w:pos="533"/>
        </w:tabs>
      </w:pPr>
      <w:r>
        <w:tab/>
        <w:t>qali-qali</w:t>
      </w:r>
    </w:p>
    <w:p w14:paraId="2F90AB85" w14:textId="77777777" w:rsidR="00800AD8" w:rsidRDefault="002F0D57" w:rsidP="00B76180">
      <w:pPr>
        <w:pStyle w:val="InterlineTransNoFree"/>
        <w:tabs>
          <w:tab w:val="right" w:pos="8789"/>
        </w:tabs>
        <w:rPr>
          <w:smallCaps/>
        </w:rPr>
      </w:pPr>
      <w:r>
        <w:tab/>
      </w:r>
      <w:r>
        <w:rPr>
          <w:smallCaps/>
        </w:rPr>
        <w:t>red</w:t>
      </w:r>
      <w:r>
        <w:t>-friend</w:t>
      </w:r>
      <w:r>
        <w:tab/>
        <w:t>“Anyone can drink this beer as they want,” he said to the others.</w:t>
      </w:r>
    </w:p>
    <w:p w14:paraId="5C10E8E1" w14:textId="77777777" w:rsidR="00800AD8" w:rsidRDefault="00DC1AE0" w:rsidP="002F0D57">
      <w:pPr>
        <w:pStyle w:val="InterlineText"/>
        <w:tabs>
          <w:tab w:val="left" w:pos="533"/>
          <w:tab w:val="left" w:pos="1022"/>
          <w:tab w:val="left" w:pos="1706"/>
          <w:tab w:val="left" w:pos="2540"/>
          <w:tab w:val="left" w:pos="3149"/>
          <w:tab w:val="left" w:pos="3833"/>
          <w:tab w:val="left" w:pos="4337"/>
        </w:tabs>
      </w:pPr>
      <w:r w:rsidRPr="003A1D48">
        <w:rPr>
          <w:rStyle w:val="InterlineTextNumChar"/>
        </w:rPr>
        <w:t>032</w:t>
      </w:r>
      <w:r w:rsidR="00800AD8">
        <w:tab/>
        <w:t>qau</w:t>
      </w:r>
      <w:r w:rsidR="00800AD8">
        <w:tab/>
        <w:t>azua</w:t>
      </w:r>
      <w:r w:rsidR="00800AD8">
        <w:tab/>
        <w:t>vava</w:t>
      </w:r>
      <w:r w:rsidR="00800AD8">
        <w:tab/>
        <w:t>tjanu</w:t>
      </w:r>
      <w:r w:rsidR="002F0D57">
        <w:tab/>
        <w:t>sepatj</w:t>
      </w:r>
      <w:r w:rsidR="002F0D57">
        <w:tab/>
        <w:t>i</w:t>
      </w:r>
      <w:r w:rsidR="002F0D57">
        <w:tab/>
        <w:t>djilung.</w:t>
      </w:r>
    </w:p>
    <w:p w14:paraId="0FC2D83B" w14:textId="77777777" w:rsidR="00800AD8" w:rsidRDefault="00800AD8" w:rsidP="002F0D57">
      <w:pPr>
        <w:pStyle w:val="InterlineGlossWithTrans"/>
        <w:tabs>
          <w:tab w:val="left" w:pos="533"/>
          <w:tab w:val="left" w:pos="1022"/>
          <w:tab w:val="left" w:pos="1706"/>
          <w:tab w:val="left" w:pos="2540"/>
          <w:tab w:val="left" w:pos="3149"/>
          <w:tab w:val="left" w:pos="3833"/>
          <w:tab w:val="left" w:pos="4337"/>
        </w:tabs>
      </w:pPr>
      <w:r>
        <w:tab/>
        <w:t>qau</w:t>
      </w:r>
      <w:r>
        <w:tab/>
        <w:t>a-zua</w:t>
      </w:r>
      <w:r>
        <w:tab/>
        <w:t>vava</w:t>
      </w:r>
      <w:r>
        <w:tab/>
        <w:t>tjanu</w:t>
      </w:r>
      <w:r w:rsidR="002F0D57">
        <w:tab/>
        <w:t>sepatj</w:t>
      </w:r>
      <w:r w:rsidR="002F0D57">
        <w:tab/>
        <w:t>i</w:t>
      </w:r>
      <w:r w:rsidR="002F0D57">
        <w:tab/>
        <w:t>djilung</w:t>
      </w:r>
    </w:p>
    <w:p w14:paraId="40EE16C4" w14:textId="77777777" w:rsidR="00800AD8" w:rsidRDefault="00800AD8" w:rsidP="00B76180">
      <w:pPr>
        <w:pStyle w:val="InterlineTransNoFree"/>
        <w:tabs>
          <w:tab w:val="left" w:pos="1022"/>
          <w:tab w:val="left" w:pos="1706"/>
          <w:tab w:val="left" w:pos="2540"/>
          <w:tab w:val="left" w:pos="3149"/>
          <w:tab w:val="left" w:pos="3833"/>
          <w:tab w:val="left" w:pos="4337"/>
          <w:tab w:val="right" w:pos="8789"/>
        </w:tabs>
      </w:pPr>
      <w:r>
        <w:tab/>
        <w:t>so</w:t>
      </w:r>
      <w:r>
        <w:tab/>
      </w:r>
      <w:r>
        <w:rPr>
          <w:smallCaps/>
        </w:rPr>
        <w:t>c-</w:t>
      </w:r>
      <w:r>
        <w:t>that</w:t>
      </w:r>
      <w:r>
        <w:tab/>
        <w:t>alcohol</w:t>
      </w:r>
      <w:r>
        <w:tab/>
        <w:t>full</w:t>
      </w:r>
      <w:r w:rsidR="002F0D57">
        <w:tab/>
        <w:t>four</w:t>
      </w:r>
      <w:r w:rsidR="002F0D57">
        <w:tab/>
      </w:r>
      <w:r w:rsidR="002F0D57">
        <w:rPr>
          <w:smallCaps/>
        </w:rPr>
        <w:t>loc</w:t>
      </w:r>
      <w:r w:rsidR="002F0D57">
        <w:tab/>
        <w:t>jar</w:t>
      </w:r>
      <w:r w:rsidR="002F0D57">
        <w:tab/>
        <w:t>There were four pots full of beer.</w:t>
      </w:r>
    </w:p>
    <w:p w14:paraId="08EC340C" w14:textId="77777777" w:rsidR="00800AD8" w:rsidRDefault="00DC1AE0" w:rsidP="002F0D57">
      <w:pPr>
        <w:pStyle w:val="InterlineText"/>
        <w:tabs>
          <w:tab w:val="left" w:pos="533"/>
          <w:tab w:val="left" w:pos="1877"/>
          <w:tab w:val="left" w:pos="2141"/>
        </w:tabs>
      </w:pPr>
      <w:r w:rsidRPr="003A1D48">
        <w:rPr>
          <w:rStyle w:val="InterlineTextNumChar"/>
        </w:rPr>
        <w:t>033</w:t>
      </w:r>
      <w:r w:rsidR="00800AD8">
        <w:tab/>
        <w:t>masalu</w:t>
      </w:r>
      <w:r w:rsidR="00800AD8">
        <w:tab/>
        <w:t>a</w:t>
      </w:r>
      <w:r w:rsidR="00800AD8">
        <w:tab/>
        <w:t>qaliqali.</w:t>
      </w:r>
    </w:p>
    <w:p w14:paraId="689577D7" w14:textId="77777777" w:rsidR="00800AD8" w:rsidRDefault="00800AD8" w:rsidP="002F0D57">
      <w:pPr>
        <w:pStyle w:val="InterlineGlossWithTrans"/>
        <w:tabs>
          <w:tab w:val="left" w:pos="533"/>
          <w:tab w:val="left" w:pos="1877"/>
          <w:tab w:val="left" w:pos="2141"/>
        </w:tabs>
      </w:pPr>
      <w:r>
        <w:tab/>
        <w:t>ma-salu</w:t>
      </w:r>
      <w:r>
        <w:tab/>
        <w:t>a</w:t>
      </w:r>
      <w:r>
        <w:tab/>
        <w:t>qali-qali</w:t>
      </w:r>
    </w:p>
    <w:p w14:paraId="492357E2" w14:textId="77777777" w:rsidR="00800AD8" w:rsidRDefault="00800AD8" w:rsidP="00B76180">
      <w:pPr>
        <w:pStyle w:val="InterlineTransNoFree"/>
        <w:tabs>
          <w:tab w:val="left" w:pos="1877"/>
          <w:tab w:val="left" w:pos="2141"/>
          <w:tab w:val="right" w:pos="8789"/>
        </w:tabs>
      </w:pPr>
      <w:r>
        <w:tab/>
      </w:r>
      <w:r>
        <w:rPr>
          <w:smallCaps/>
        </w:rPr>
        <w:t>stat</w:t>
      </w:r>
      <w:r>
        <w:t>-believe</w:t>
      </w:r>
      <w:r>
        <w:rPr>
          <w:smallCaps/>
        </w:rPr>
        <w:tab/>
        <w:t>c</w:t>
      </w:r>
      <w:r>
        <w:rPr>
          <w:smallCaps/>
        </w:rPr>
        <w:tab/>
        <w:t>red</w:t>
      </w:r>
      <w:r>
        <w:t>-friend</w:t>
      </w:r>
      <w:r w:rsidR="00433A7E">
        <w:tab/>
        <w:t>The others were pleased,</w:t>
      </w:r>
    </w:p>
    <w:p w14:paraId="6BEF5EB4" w14:textId="77777777" w:rsidR="00800AD8" w:rsidRDefault="00DC1AE0" w:rsidP="00433A7E">
      <w:pPr>
        <w:pStyle w:val="InterlineText"/>
        <w:tabs>
          <w:tab w:val="left" w:pos="533"/>
          <w:tab w:val="left" w:pos="1757"/>
          <w:tab w:val="left" w:pos="2021"/>
          <w:tab w:val="left" w:pos="2660"/>
          <w:tab w:val="left" w:pos="2924"/>
          <w:tab w:val="left" w:pos="4448"/>
          <w:tab w:val="left" w:pos="5372"/>
        </w:tabs>
      </w:pPr>
      <w:r w:rsidRPr="003A1D48">
        <w:rPr>
          <w:rStyle w:val="InterlineTextNumChar"/>
        </w:rPr>
        <w:t>034</w:t>
      </w:r>
      <w:r w:rsidR="00800AD8">
        <w:tab/>
        <w:t>kiîuvaq</w:t>
      </w:r>
      <w:r w:rsidR="00800AD8">
        <w:tab/>
        <w:t>a</w:t>
      </w:r>
      <w:r w:rsidR="00800AD8">
        <w:tab/>
        <w:t>vaik</w:t>
      </w:r>
      <w:r w:rsidR="00800AD8">
        <w:tab/>
        <w:t>a</w:t>
      </w:r>
      <w:r w:rsidR="00800AD8">
        <w:tab/>
        <w:t>semutsaqev</w:t>
      </w:r>
      <w:r w:rsidR="00800AD8">
        <w:tab/>
        <w:t>tazua</w:t>
      </w:r>
      <w:r w:rsidR="00800AD8">
        <w:tab/>
        <w:t>djilung.</w:t>
      </w:r>
    </w:p>
    <w:p w14:paraId="591104EB" w14:textId="77777777" w:rsidR="00800AD8" w:rsidRDefault="00800AD8" w:rsidP="00433A7E">
      <w:pPr>
        <w:pStyle w:val="InterlineGlossWithTrans"/>
        <w:tabs>
          <w:tab w:val="left" w:pos="533"/>
          <w:tab w:val="left" w:pos="1757"/>
          <w:tab w:val="left" w:pos="2021"/>
          <w:tab w:val="left" w:pos="2660"/>
          <w:tab w:val="left" w:pos="2924"/>
          <w:tab w:val="left" w:pos="4448"/>
          <w:tab w:val="left" w:pos="5372"/>
        </w:tabs>
      </w:pPr>
      <w:r>
        <w:tab/>
        <w:t>ki-îuvaq</w:t>
      </w:r>
      <w:r>
        <w:tab/>
        <w:t>a</w:t>
      </w:r>
      <w:r>
        <w:tab/>
        <w:t>vaik</w:t>
      </w:r>
      <w:r>
        <w:tab/>
        <w:t>a</w:t>
      </w:r>
      <w:r>
        <w:tab/>
        <w:t>em=su-tsaqev</w:t>
      </w:r>
      <w:r>
        <w:tab/>
        <w:t>ta-zua</w:t>
      </w:r>
      <w:r>
        <w:tab/>
        <w:t>djilung</w:t>
      </w:r>
    </w:p>
    <w:p w14:paraId="7CF68A01" w14:textId="77777777" w:rsidR="00800AD8" w:rsidRDefault="00800AD8" w:rsidP="00433A7E">
      <w:pPr>
        <w:pStyle w:val="InterlineTrans"/>
        <w:tabs>
          <w:tab w:val="left" w:pos="533"/>
          <w:tab w:val="left" w:pos="1757"/>
          <w:tab w:val="left" w:pos="2021"/>
          <w:tab w:val="left" w:pos="2660"/>
          <w:tab w:val="left" w:pos="2924"/>
          <w:tab w:val="left" w:pos="4448"/>
          <w:tab w:val="left" w:pos="5372"/>
        </w:tabs>
      </w:pPr>
      <w:r>
        <w:tab/>
        <w:t>do-compete</w:t>
      </w:r>
      <w:r>
        <w:rPr>
          <w:smallCaps/>
        </w:rPr>
        <w:tab/>
        <w:t>c</w:t>
      </w:r>
      <w:r>
        <w:rPr>
          <w:smallCaps/>
        </w:rPr>
        <w:tab/>
      </w:r>
      <w:r>
        <w:t>leave</w:t>
      </w:r>
      <w:r>
        <w:rPr>
          <w:smallCaps/>
        </w:rPr>
        <w:tab/>
        <w:t>c</w:t>
      </w:r>
      <w:r>
        <w:rPr>
          <w:smallCaps/>
        </w:rPr>
        <w:tab/>
        <w:t>af</w:t>
      </w:r>
      <w:r>
        <w:t>=remove-lid</w:t>
      </w:r>
      <w:r>
        <w:tab/>
      </w:r>
      <w:r>
        <w:rPr>
          <w:smallCaps/>
        </w:rPr>
        <w:t>obl</w:t>
      </w:r>
      <w:r>
        <w:t>-that</w:t>
      </w:r>
      <w:r>
        <w:tab/>
        <w:t>jar</w:t>
      </w:r>
    </w:p>
    <w:p w14:paraId="19193204" w14:textId="77777777" w:rsidR="00800AD8" w:rsidRDefault="00800AD8">
      <w:pPr>
        <w:pStyle w:val="InterlineFree"/>
      </w:pPr>
      <w:r>
        <w:t>and raced to go and take the lids off the pots.</w:t>
      </w:r>
    </w:p>
    <w:p w14:paraId="76A07B6C" w14:textId="77777777" w:rsidR="00800AD8" w:rsidRDefault="00DC1AE0" w:rsidP="00433A7E">
      <w:pPr>
        <w:pStyle w:val="InterlineText"/>
        <w:tabs>
          <w:tab w:val="left" w:pos="533"/>
          <w:tab w:val="left" w:pos="1202"/>
          <w:tab w:val="left" w:pos="2651"/>
          <w:tab w:val="left" w:pos="2915"/>
          <w:tab w:val="left" w:pos="3779"/>
          <w:tab w:val="left" w:pos="4748"/>
          <w:tab w:val="left" w:pos="5012"/>
          <w:tab w:val="left" w:pos="5936"/>
          <w:tab w:val="left" w:pos="6425"/>
          <w:tab w:val="left" w:pos="7349"/>
        </w:tabs>
      </w:pPr>
      <w:r w:rsidRPr="003A1D48">
        <w:rPr>
          <w:rStyle w:val="InterlineTextNumChar"/>
        </w:rPr>
        <w:t>035</w:t>
      </w:r>
      <w:r w:rsidR="00800AD8">
        <w:tab/>
        <w:t>manu</w:t>
      </w:r>
      <w:r w:rsidR="00800AD8">
        <w:tab/>
        <w:t>sutsaqevan</w:t>
      </w:r>
      <w:r w:rsidR="00800AD8">
        <w:tab/>
        <w:t>a</w:t>
      </w:r>
      <w:r w:rsidR="00800AD8">
        <w:tab/>
        <w:t>djilung;</w:t>
      </w:r>
      <w:r w:rsidR="00433A7E">
        <w:tab/>
        <w:t>milayap</w:t>
      </w:r>
      <w:r w:rsidR="00433A7E">
        <w:tab/>
        <w:t>a</w:t>
      </w:r>
      <w:r w:rsidR="00433A7E">
        <w:tab/>
        <w:t>pangats,</w:t>
      </w:r>
      <w:r w:rsidR="00433A7E">
        <w:tab/>
        <w:t>sa</w:t>
      </w:r>
      <w:r w:rsidR="00433A7E">
        <w:tab/>
        <w:t>tsaîedji</w:t>
      </w:r>
      <w:r w:rsidR="00433A7E">
        <w:tab/>
        <w:t>azua</w:t>
      </w:r>
    </w:p>
    <w:p w14:paraId="05ABD261" w14:textId="77777777" w:rsidR="00800AD8" w:rsidRDefault="00800AD8" w:rsidP="00433A7E">
      <w:pPr>
        <w:pStyle w:val="InterlineGlossWithTrans"/>
        <w:tabs>
          <w:tab w:val="left" w:pos="533"/>
          <w:tab w:val="left" w:pos="1202"/>
          <w:tab w:val="left" w:pos="2651"/>
          <w:tab w:val="left" w:pos="2915"/>
          <w:tab w:val="left" w:pos="3779"/>
          <w:tab w:val="left" w:pos="4748"/>
          <w:tab w:val="left" w:pos="5012"/>
          <w:tab w:val="left" w:pos="5936"/>
          <w:tab w:val="left" w:pos="6425"/>
          <w:tab w:val="left" w:pos="7349"/>
        </w:tabs>
      </w:pPr>
      <w:r>
        <w:tab/>
        <w:t>manu</w:t>
      </w:r>
      <w:r>
        <w:tab/>
        <w:t>su-tsaqev-an</w:t>
      </w:r>
      <w:r>
        <w:tab/>
        <w:t>a</w:t>
      </w:r>
      <w:r>
        <w:tab/>
        <w:t>djilung</w:t>
      </w:r>
      <w:r w:rsidR="00433A7E">
        <w:tab/>
        <w:t>mi-layap</w:t>
      </w:r>
      <w:r w:rsidR="00433A7E">
        <w:tab/>
        <w:t>a</w:t>
      </w:r>
      <w:r w:rsidR="00433A7E">
        <w:tab/>
        <w:t>pangats</w:t>
      </w:r>
      <w:r w:rsidR="00433A7E">
        <w:tab/>
        <w:t>sa</w:t>
      </w:r>
      <w:r w:rsidR="00433A7E">
        <w:tab/>
        <w:t>tsaîedj-i</w:t>
      </w:r>
      <w:r w:rsidR="00433A7E">
        <w:tab/>
        <w:t>a-zua</w:t>
      </w:r>
    </w:p>
    <w:p w14:paraId="2BB27555" w14:textId="77777777" w:rsidR="00800AD8" w:rsidRDefault="00800AD8" w:rsidP="00433A7E">
      <w:pPr>
        <w:pStyle w:val="InterlineTransNoFree"/>
        <w:tabs>
          <w:tab w:val="left" w:pos="1202"/>
          <w:tab w:val="left" w:pos="2651"/>
          <w:tab w:val="left" w:pos="2915"/>
          <w:tab w:val="left" w:pos="3779"/>
          <w:tab w:val="left" w:pos="4748"/>
          <w:tab w:val="left" w:pos="5012"/>
          <w:tab w:val="left" w:pos="5936"/>
          <w:tab w:val="left" w:pos="6425"/>
          <w:tab w:val="left" w:pos="7349"/>
        </w:tabs>
      </w:pPr>
      <w:r>
        <w:tab/>
        <w:t>then</w:t>
      </w:r>
      <w:r>
        <w:tab/>
        <w:t>remove-lid-</w:t>
      </w:r>
      <w:r>
        <w:rPr>
          <w:smallCaps/>
        </w:rPr>
        <w:t>lf</w:t>
      </w:r>
      <w:r>
        <w:rPr>
          <w:smallCaps/>
        </w:rPr>
        <w:tab/>
        <w:t>c</w:t>
      </w:r>
      <w:r>
        <w:rPr>
          <w:smallCaps/>
        </w:rPr>
        <w:tab/>
      </w:r>
      <w:r>
        <w:t>jar</w:t>
      </w:r>
      <w:r w:rsidR="00433A7E">
        <w:tab/>
      </w:r>
      <w:r w:rsidR="00433A7E">
        <w:rPr>
          <w:smallCaps/>
        </w:rPr>
        <w:t>af</w:t>
      </w:r>
      <w:r w:rsidR="00433A7E">
        <w:t>-fly</w:t>
      </w:r>
      <w:r w:rsidR="00433A7E">
        <w:rPr>
          <w:smallCaps/>
        </w:rPr>
        <w:tab/>
        <w:t>c</w:t>
      </w:r>
      <w:r w:rsidR="00433A7E">
        <w:rPr>
          <w:smallCaps/>
        </w:rPr>
        <w:tab/>
      </w:r>
      <w:r w:rsidR="00433A7E">
        <w:t>hornet</w:t>
      </w:r>
      <w:r w:rsidR="00433A7E">
        <w:tab/>
        <w:t>and</w:t>
      </w:r>
      <w:r w:rsidR="00433A7E">
        <w:tab/>
        <w:t>sting-</w:t>
      </w:r>
      <w:r w:rsidR="00433A7E">
        <w:rPr>
          <w:smallCaps/>
        </w:rPr>
        <w:t>pf</w:t>
      </w:r>
      <w:r w:rsidR="00433A7E">
        <w:tab/>
      </w:r>
      <w:r w:rsidR="00433A7E">
        <w:rPr>
          <w:smallCaps/>
        </w:rPr>
        <w:t>c-</w:t>
      </w:r>
      <w:r w:rsidR="00433A7E">
        <w:t>that</w:t>
      </w:r>
    </w:p>
    <w:p w14:paraId="784C0A27" w14:textId="77777777" w:rsidR="00800AD8" w:rsidRDefault="00800AD8" w:rsidP="00433A7E">
      <w:pPr>
        <w:pStyle w:val="InterlineText"/>
        <w:tabs>
          <w:tab w:val="left" w:pos="533"/>
          <w:tab w:val="left" w:pos="1667"/>
          <w:tab w:val="left" w:pos="1931"/>
          <w:tab w:val="left" w:pos="3185"/>
        </w:tabs>
      </w:pPr>
      <w:r>
        <w:tab/>
        <w:t>qaliqali</w:t>
      </w:r>
      <w:r>
        <w:tab/>
        <w:t>a</w:t>
      </w:r>
      <w:r>
        <w:tab/>
        <w:t>naventsa</w:t>
      </w:r>
      <w:r>
        <w:tab/>
        <w:t>tjaimadju.</w:t>
      </w:r>
    </w:p>
    <w:p w14:paraId="182E76ED" w14:textId="77777777" w:rsidR="00800AD8" w:rsidRDefault="00800AD8" w:rsidP="00433A7E">
      <w:pPr>
        <w:pStyle w:val="InterlineGlossWithTrans"/>
        <w:tabs>
          <w:tab w:val="left" w:pos="533"/>
          <w:tab w:val="left" w:pos="1667"/>
          <w:tab w:val="left" w:pos="1931"/>
          <w:tab w:val="left" w:pos="3185"/>
        </w:tabs>
      </w:pPr>
      <w:r>
        <w:tab/>
        <w:t>qali-qali</w:t>
      </w:r>
      <w:r>
        <w:tab/>
        <w:t>a</w:t>
      </w:r>
      <w:r>
        <w:tab/>
        <w:t>na-n=vetsa</w:t>
      </w:r>
      <w:r>
        <w:tab/>
        <w:t>tjai-madju</w:t>
      </w:r>
    </w:p>
    <w:p w14:paraId="49952635" w14:textId="77777777" w:rsidR="00800AD8" w:rsidRDefault="00800AD8" w:rsidP="00433A7E">
      <w:pPr>
        <w:pStyle w:val="InterlineTrans"/>
        <w:tabs>
          <w:tab w:val="left" w:pos="533"/>
          <w:tab w:val="left" w:pos="1667"/>
          <w:tab w:val="left" w:pos="1931"/>
          <w:tab w:val="left" w:pos="3185"/>
        </w:tabs>
      </w:pPr>
      <w:r>
        <w:tab/>
      </w:r>
      <w:r>
        <w:rPr>
          <w:smallCaps/>
        </w:rPr>
        <w:t>red</w:t>
      </w:r>
      <w:r>
        <w:t>-friend</w:t>
      </w:r>
      <w:r>
        <w:rPr>
          <w:smallCaps/>
        </w:rPr>
        <w:tab/>
        <w:t>c</w:t>
      </w:r>
      <w:r>
        <w:rPr>
          <w:smallCaps/>
        </w:rPr>
        <w:tab/>
        <w:t>past</w:t>
      </w:r>
      <w:r>
        <w:t>-</w:t>
      </w:r>
      <w:r>
        <w:rPr>
          <w:smallCaps/>
        </w:rPr>
        <w:t>af</w:t>
      </w:r>
      <w:r>
        <w:t>=lie</w:t>
      </w:r>
      <w:r>
        <w:tab/>
      </w:r>
      <w:r>
        <w:rPr>
          <w:smallCaps/>
        </w:rPr>
        <w:t>obl</w:t>
      </w:r>
      <w:r>
        <w:t>-</w:t>
      </w:r>
      <w:r>
        <w:rPr>
          <w:smallCaps/>
        </w:rPr>
        <w:t>3rd.pers</w:t>
      </w:r>
    </w:p>
    <w:p w14:paraId="79E79D5C" w14:textId="77777777" w:rsidR="00800AD8" w:rsidRDefault="00800AD8">
      <w:pPr>
        <w:pStyle w:val="InterlineFree"/>
      </w:pPr>
      <w:r>
        <w:t>When the lids were taken off the pots, out flew wasps and hornets and stung those who had lied to him.</w:t>
      </w:r>
    </w:p>
    <w:p w14:paraId="458CD805" w14:textId="77777777" w:rsidR="00800AD8" w:rsidRDefault="00DE0E5A" w:rsidP="00433A7E">
      <w:pPr>
        <w:pStyle w:val="InterlineText"/>
        <w:tabs>
          <w:tab w:val="left" w:pos="533"/>
          <w:tab w:val="left" w:pos="1022"/>
          <w:tab w:val="left" w:pos="2036"/>
          <w:tab w:val="left" w:pos="2720"/>
          <w:tab w:val="left" w:pos="3854"/>
          <w:tab w:val="left" w:pos="4118"/>
        </w:tabs>
      </w:pPr>
      <w:r w:rsidRPr="003A1D48">
        <w:rPr>
          <w:rStyle w:val="InterlineTextNumChar"/>
        </w:rPr>
        <w:t>036</w:t>
      </w:r>
      <w:r w:rsidR="00800AD8">
        <w:tab/>
        <w:t>qau</w:t>
      </w:r>
      <w:r w:rsidR="00800AD8">
        <w:tab/>
        <w:t>mavilad</w:t>
      </w:r>
      <w:r w:rsidR="00800AD8">
        <w:tab/>
        <w:t>azua</w:t>
      </w:r>
      <w:r w:rsidR="00433A7E">
        <w:tab/>
        <w:t>qaliqali</w:t>
      </w:r>
      <w:r w:rsidR="00433A7E">
        <w:tab/>
        <w:t>a</w:t>
      </w:r>
      <w:r w:rsidR="00433A7E">
        <w:tab/>
        <w:t>mapuîat.</w:t>
      </w:r>
    </w:p>
    <w:p w14:paraId="47480C8F" w14:textId="77777777" w:rsidR="00800AD8" w:rsidRDefault="00800AD8" w:rsidP="00433A7E">
      <w:pPr>
        <w:pStyle w:val="InterlineGlossWithTrans"/>
        <w:tabs>
          <w:tab w:val="left" w:pos="533"/>
          <w:tab w:val="left" w:pos="1022"/>
          <w:tab w:val="left" w:pos="2036"/>
          <w:tab w:val="left" w:pos="2720"/>
          <w:tab w:val="left" w:pos="3854"/>
          <w:tab w:val="left" w:pos="4118"/>
        </w:tabs>
      </w:pPr>
      <w:r>
        <w:tab/>
        <w:t>qau</w:t>
      </w:r>
      <w:r>
        <w:tab/>
        <w:t>ma-vilad</w:t>
      </w:r>
      <w:r>
        <w:tab/>
        <w:t>a-zua</w:t>
      </w:r>
      <w:r w:rsidR="00433A7E">
        <w:tab/>
        <w:t>qali-qali</w:t>
      </w:r>
      <w:r w:rsidR="00433A7E">
        <w:tab/>
        <w:t>a</w:t>
      </w:r>
      <w:r w:rsidR="00433A7E">
        <w:tab/>
        <w:t>ma-puîat</w:t>
      </w:r>
    </w:p>
    <w:p w14:paraId="3216B480" w14:textId="77777777" w:rsidR="00800AD8" w:rsidRDefault="00800AD8" w:rsidP="00B76180">
      <w:pPr>
        <w:pStyle w:val="InterlineTransNoFree"/>
        <w:tabs>
          <w:tab w:val="left" w:pos="1022"/>
          <w:tab w:val="left" w:pos="2036"/>
          <w:tab w:val="left" w:pos="2720"/>
          <w:tab w:val="left" w:pos="3854"/>
          <w:tab w:val="left" w:pos="4118"/>
          <w:tab w:val="right" w:pos="8789"/>
        </w:tabs>
      </w:pPr>
      <w:r>
        <w:tab/>
        <w:t>so</w:t>
      </w:r>
      <w:r>
        <w:tab/>
      </w:r>
      <w:r>
        <w:rPr>
          <w:smallCaps/>
        </w:rPr>
        <w:t>stat</w:t>
      </w:r>
      <w:r>
        <w:t>-flee</w:t>
      </w:r>
      <w:r>
        <w:tab/>
      </w:r>
      <w:r>
        <w:rPr>
          <w:smallCaps/>
        </w:rPr>
        <w:t>c-</w:t>
      </w:r>
      <w:r>
        <w:t>that</w:t>
      </w:r>
      <w:r w:rsidR="00433A7E">
        <w:tab/>
      </w:r>
      <w:r w:rsidR="00433A7E">
        <w:rPr>
          <w:smallCaps/>
        </w:rPr>
        <w:t>red</w:t>
      </w:r>
      <w:r w:rsidR="00433A7E">
        <w:t>-friend</w:t>
      </w:r>
      <w:r w:rsidR="00433A7E">
        <w:rPr>
          <w:smallCaps/>
        </w:rPr>
        <w:tab/>
        <w:t>c</w:t>
      </w:r>
      <w:r w:rsidR="00433A7E">
        <w:rPr>
          <w:smallCaps/>
        </w:rPr>
        <w:tab/>
        <w:t>num</w:t>
      </w:r>
      <w:r w:rsidR="00433A7E">
        <w:t>-all</w:t>
      </w:r>
      <w:r w:rsidR="00433A7E">
        <w:tab/>
        <w:t>And they all ran away.</w:t>
      </w:r>
    </w:p>
    <w:p w14:paraId="2C175137" w14:textId="77777777" w:rsidR="00800AD8" w:rsidRDefault="00DE0E5A" w:rsidP="00433A7E">
      <w:pPr>
        <w:pStyle w:val="InterlineText"/>
        <w:tabs>
          <w:tab w:val="left" w:pos="533"/>
          <w:tab w:val="left" w:pos="1022"/>
          <w:tab w:val="left" w:pos="1286"/>
          <w:tab w:val="left" w:pos="2060"/>
          <w:tab w:val="left" w:pos="2699"/>
          <w:tab w:val="left" w:pos="3188"/>
          <w:tab w:val="left" w:pos="4322"/>
          <w:tab w:val="left" w:pos="4586"/>
        </w:tabs>
      </w:pPr>
      <w:r w:rsidRPr="003A1D48">
        <w:rPr>
          <w:rStyle w:val="InterlineTextNumChar"/>
        </w:rPr>
        <w:t>037</w:t>
      </w:r>
      <w:r w:rsidR="00800AD8">
        <w:tab/>
        <w:t>qau</w:t>
      </w:r>
      <w:r w:rsidR="00800AD8">
        <w:tab/>
        <w:t>a</w:t>
      </w:r>
      <w:r w:rsidR="00800AD8">
        <w:tab/>
        <w:t>tjainan</w:t>
      </w:r>
      <w:r w:rsidR="00800AD8">
        <w:tab/>
        <w:t>djui</w:t>
      </w:r>
      <w:r w:rsidR="00800AD8">
        <w:tab/>
        <w:t>nua</w:t>
      </w:r>
      <w:r w:rsidR="00800AD8">
        <w:tab/>
        <w:t>tjavuvuk</w:t>
      </w:r>
      <w:r w:rsidR="00800AD8">
        <w:tab/>
        <w:t>a</w:t>
      </w:r>
      <w:r w:rsidR="00800AD8">
        <w:tab/>
        <w:t>kinaqatian.</w:t>
      </w:r>
    </w:p>
    <w:p w14:paraId="15938619" w14:textId="77777777" w:rsidR="00800AD8" w:rsidRDefault="00800AD8" w:rsidP="00433A7E">
      <w:pPr>
        <w:pStyle w:val="InterlineGlossWithTrans"/>
        <w:tabs>
          <w:tab w:val="left" w:pos="533"/>
          <w:tab w:val="left" w:pos="1022"/>
          <w:tab w:val="left" w:pos="1286"/>
          <w:tab w:val="left" w:pos="2060"/>
          <w:tab w:val="left" w:pos="2699"/>
          <w:tab w:val="left" w:pos="3188"/>
          <w:tab w:val="left" w:pos="4322"/>
          <w:tab w:val="left" w:pos="4586"/>
        </w:tabs>
      </w:pPr>
      <w:r>
        <w:tab/>
        <w:t>qau</w:t>
      </w:r>
      <w:r>
        <w:tab/>
        <w:t>a</w:t>
      </w:r>
      <w:r>
        <w:tab/>
        <w:t>tjainan</w:t>
      </w:r>
      <w:r>
        <w:tab/>
        <w:t>djui</w:t>
      </w:r>
      <w:r>
        <w:tab/>
        <w:t>nua</w:t>
      </w:r>
      <w:r>
        <w:tab/>
        <w:t>tjavuvuk</w:t>
      </w:r>
      <w:r>
        <w:tab/>
        <w:t>a</w:t>
      </w:r>
      <w:r>
        <w:tab/>
        <w:t>in=ka-qati-an</w:t>
      </w:r>
    </w:p>
    <w:p w14:paraId="578C1BC3" w14:textId="77777777" w:rsidR="00800AD8" w:rsidRDefault="00800AD8" w:rsidP="00433A7E">
      <w:pPr>
        <w:pStyle w:val="InterlineTrans"/>
        <w:tabs>
          <w:tab w:val="left" w:pos="533"/>
          <w:tab w:val="left" w:pos="1022"/>
          <w:tab w:val="left" w:pos="1286"/>
          <w:tab w:val="left" w:pos="2060"/>
          <w:tab w:val="left" w:pos="2699"/>
          <w:tab w:val="left" w:pos="3188"/>
          <w:tab w:val="left" w:pos="4322"/>
          <w:tab w:val="left" w:pos="4586"/>
        </w:tabs>
      </w:pPr>
      <w:r>
        <w:tab/>
        <w:t>so</w:t>
      </w:r>
      <w:r>
        <w:rPr>
          <w:smallCaps/>
        </w:rPr>
        <w:tab/>
        <w:t>c</w:t>
      </w:r>
      <w:r>
        <w:rPr>
          <w:smallCaps/>
        </w:rPr>
        <w:tab/>
      </w:r>
      <w:r>
        <w:t>bee</w:t>
      </w:r>
      <w:r>
        <w:tab/>
        <w:t>thorn</w:t>
      </w:r>
      <w:r>
        <w:tab/>
        <w:t>of</w:t>
      </w:r>
      <w:r>
        <w:tab/>
        <w:t>strawberry</w:t>
      </w:r>
      <w:r>
        <w:rPr>
          <w:smallCaps/>
        </w:rPr>
        <w:tab/>
        <w:t>c</w:t>
      </w:r>
      <w:r>
        <w:rPr>
          <w:smallCaps/>
        </w:rPr>
        <w:tab/>
        <w:t>perf</w:t>
      </w:r>
      <w:r>
        <w:t>=?-create-</w:t>
      </w:r>
      <w:r>
        <w:rPr>
          <w:smallCaps/>
        </w:rPr>
        <w:t>lf</w:t>
      </w:r>
    </w:p>
    <w:p w14:paraId="3511E7E6" w14:textId="77777777" w:rsidR="00800AD8" w:rsidRDefault="00800AD8">
      <w:pPr>
        <w:pStyle w:val="InterlineFree"/>
      </w:pPr>
      <w:r>
        <w:t>The bees were made from the thorns of wild strawberries,</w:t>
      </w:r>
    </w:p>
    <w:p w14:paraId="0AFA3727" w14:textId="77777777" w:rsidR="00800AD8" w:rsidRDefault="00DE0E5A" w:rsidP="00433A7E">
      <w:pPr>
        <w:pStyle w:val="InterlineText"/>
        <w:tabs>
          <w:tab w:val="left" w:pos="533"/>
          <w:tab w:val="left" w:pos="1022"/>
          <w:tab w:val="left" w:pos="1286"/>
          <w:tab w:val="left" w:pos="2300"/>
          <w:tab w:val="left" w:pos="2939"/>
          <w:tab w:val="left" w:pos="3428"/>
        </w:tabs>
      </w:pPr>
      <w:r w:rsidRPr="003A1D48">
        <w:rPr>
          <w:rStyle w:val="InterlineTextNumChar"/>
        </w:rPr>
        <w:t>038</w:t>
      </w:r>
      <w:r w:rsidR="00800AD8">
        <w:tab/>
        <w:t>qau</w:t>
      </w:r>
      <w:r w:rsidR="00800AD8">
        <w:tab/>
        <w:t>a</w:t>
      </w:r>
      <w:r w:rsidR="00800AD8">
        <w:tab/>
        <w:t>tji÷iuî</w:t>
      </w:r>
      <w:r w:rsidR="00800AD8">
        <w:tab/>
        <w:t>djui</w:t>
      </w:r>
      <w:r w:rsidR="00800AD8">
        <w:tab/>
        <w:t>nua</w:t>
      </w:r>
      <w:r w:rsidR="00800AD8">
        <w:tab/>
        <w:t>îadjudju.</w:t>
      </w:r>
    </w:p>
    <w:p w14:paraId="3C22896B" w14:textId="77777777" w:rsidR="00800AD8" w:rsidRDefault="00800AD8" w:rsidP="00433A7E">
      <w:pPr>
        <w:pStyle w:val="InterlineGlossWithTrans"/>
        <w:tabs>
          <w:tab w:val="left" w:pos="533"/>
          <w:tab w:val="left" w:pos="1022"/>
          <w:tab w:val="left" w:pos="1286"/>
          <w:tab w:val="left" w:pos="2300"/>
          <w:tab w:val="left" w:pos="2939"/>
          <w:tab w:val="left" w:pos="3428"/>
        </w:tabs>
      </w:pPr>
      <w:r>
        <w:tab/>
        <w:t>qau</w:t>
      </w:r>
      <w:r>
        <w:tab/>
        <w:t>a</w:t>
      </w:r>
      <w:r>
        <w:tab/>
        <w:t>tji÷iuî</w:t>
      </w:r>
      <w:r>
        <w:tab/>
        <w:t>djui</w:t>
      </w:r>
      <w:r>
        <w:tab/>
        <w:t>nua</w:t>
      </w:r>
      <w:r>
        <w:tab/>
        <w:t>dju=îadju</w:t>
      </w:r>
    </w:p>
    <w:p w14:paraId="13FE94D5" w14:textId="77777777" w:rsidR="00800AD8" w:rsidRDefault="00800AD8" w:rsidP="00433A7E">
      <w:pPr>
        <w:pStyle w:val="InterlineTrans"/>
        <w:tabs>
          <w:tab w:val="left" w:pos="533"/>
          <w:tab w:val="left" w:pos="1022"/>
          <w:tab w:val="left" w:pos="1286"/>
          <w:tab w:val="left" w:pos="2300"/>
          <w:tab w:val="left" w:pos="2939"/>
          <w:tab w:val="left" w:pos="3428"/>
        </w:tabs>
      </w:pPr>
      <w:r>
        <w:tab/>
        <w:t>so</w:t>
      </w:r>
      <w:r>
        <w:rPr>
          <w:smallCaps/>
        </w:rPr>
        <w:tab/>
        <w:t>c</w:t>
      </w:r>
      <w:r>
        <w:rPr>
          <w:smallCaps/>
        </w:rPr>
        <w:tab/>
      </w:r>
      <w:r>
        <w:t>hornet.sp</w:t>
      </w:r>
      <w:r>
        <w:tab/>
        <w:t>thorn</w:t>
      </w:r>
      <w:r>
        <w:tab/>
        <w:t>of</w:t>
      </w:r>
      <w:r>
        <w:tab/>
      </w:r>
      <w:r>
        <w:rPr>
          <w:smallCaps/>
        </w:rPr>
        <w:t>red</w:t>
      </w:r>
      <w:r>
        <w:t>=tree.sp</w:t>
      </w:r>
    </w:p>
    <w:p w14:paraId="28A06362" w14:textId="77777777" w:rsidR="00800AD8" w:rsidRDefault="00800AD8">
      <w:pPr>
        <w:pStyle w:val="InterlineFree"/>
      </w:pPr>
      <w:r>
        <w:t>the large hornets from the thorns of paliurus,</w:t>
      </w:r>
    </w:p>
    <w:p w14:paraId="2C115C54" w14:textId="77777777" w:rsidR="00800AD8" w:rsidRDefault="00DE0E5A" w:rsidP="00433A7E">
      <w:pPr>
        <w:pStyle w:val="InterlineText"/>
        <w:tabs>
          <w:tab w:val="left" w:pos="533"/>
          <w:tab w:val="left" w:pos="1022"/>
          <w:tab w:val="left" w:pos="1286"/>
          <w:tab w:val="left" w:pos="2210"/>
          <w:tab w:val="left" w:pos="2849"/>
          <w:tab w:val="left" w:pos="3338"/>
        </w:tabs>
      </w:pPr>
      <w:r w:rsidRPr="003A1D48">
        <w:rPr>
          <w:rStyle w:val="InterlineTextNumChar"/>
        </w:rPr>
        <w:t>039</w:t>
      </w:r>
      <w:r w:rsidR="00800AD8">
        <w:tab/>
        <w:t>qau</w:t>
      </w:r>
      <w:r w:rsidR="00800AD8">
        <w:tab/>
        <w:t>a</w:t>
      </w:r>
      <w:r w:rsidR="00800AD8">
        <w:tab/>
        <w:t>tsalukuî</w:t>
      </w:r>
      <w:r w:rsidR="00800AD8">
        <w:tab/>
        <w:t>djui</w:t>
      </w:r>
      <w:r w:rsidR="00800AD8">
        <w:tab/>
        <w:t>nua</w:t>
      </w:r>
      <w:r w:rsidR="00800AD8">
        <w:tab/>
        <w:t>kadjuian.</w:t>
      </w:r>
    </w:p>
    <w:p w14:paraId="310FBF0F" w14:textId="77777777" w:rsidR="00800AD8" w:rsidRDefault="00800AD8" w:rsidP="00433A7E">
      <w:pPr>
        <w:pStyle w:val="InterlineGlossWithTrans"/>
        <w:tabs>
          <w:tab w:val="left" w:pos="533"/>
          <w:tab w:val="left" w:pos="1022"/>
          <w:tab w:val="left" w:pos="1286"/>
          <w:tab w:val="left" w:pos="2210"/>
          <w:tab w:val="left" w:pos="2849"/>
          <w:tab w:val="left" w:pos="3338"/>
        </w:tabs>
      </w:pPr>
      <w:r>
        <w:tab/>
        <w:t>qau</w:t>
      </w:r>
      <w:r>
        <w:tab/>
        <w:t>a</w:t>
      </w:r>
      <w:r>
        <w:tab/>
        <w:t>tsalukuî</w:t>
      </w:r>
      <w:r>
        <w:tab/>
        <w:t>djui</w:t>
      </w:r>
      <w:r>
        <w:tab/>
        <w:t>nua</w:t>
      </w:r>
      <w:r>
        <w:tab/>
        <w:t>ka-djui-an</w:t>
      </w:r>
    </w:p>
    <w:p w14:paraId="4421734C" w14:textId="77777777" w:rsidR="00800AD8" w:rsidRDefault="00800AD8" w:rsidP="00433A7E">
      <w:pPr>
        <w:pStyle w:val="InterlineTrans"/>
        <w:tabs>
          <w:tab w:val="left" w:pos="533"/>
          <w:tab w:val="left" w:pos="1022"/>
          <w:tab w:val="left" w:pos="1286"/>
          <w:tab w:val="left" w:pos="2210"/>
          <w:tab w:val="left" w:pos="2849"/>
          <w:tab w:val="left" w:pos="3338"/>
        </w:tabs>
      </w:pPr>
      <w:r>
        <w:tab/>
        <w:t>so</w:t>
      </w:r>
      <w:r>
        <w:rPr>
          <w:smallCaps/>
        </w:rPr>
        <w:tab/>
        <w:t>c</w:t>
      </w:r>
      <w:r>
        <w:rPr>
          <w:smallCaps/>
        </w:rPr>
        <w:tab/>
      </w:r>
      <w:r>
        <w:t>wasp.sp</w:t>
      </w:r>
      <w:r>
        <w:tab/>
        <w:t>thorn</w:t>
      </w:r>
      <w:r>
        <w:tab/>
        <w:t>of</w:t>
      </w:r>
      <w:r>
        <w:tab/>
        <w:t>main-thorn-</w:t>
      </w:r>
      <w:r>
        <w:rPr>
          <w:smallCaps/>
        </w:rPr>
        <w:t>nom</w:t>
      </w:r>
    </w:p>
    <w:p w14:paraId="52510413" w14:textId="77777777" w:rsidR="00800AD8" w:rsidRDefault="00800AD8">
      <w:pPr>
        <w:pStyle w:val="InterlineFree"/>
      </w:pPr>
      <w:r>
        <w:t>the small hornets(?) fro</w:t>
      </w:r>
      <w:r w:rsidR="00433A7E">
        <w:t>m the thorns of the thorn tree,</w:t>
      </w:r>
    </w:p>
    <w:p w14:paraId="09162219" w14:textId="77777777" w:rsidR="00800AD8" w:rsidRDefault="00DE0E5A" w:rsidP="00433A7E">
      <w:pPr>
        <w:pStyle w:val="InterlineText"/>
        <w:tabs>
          <w:tab w:val="left" w:pos="533"/>
          <w:tab w:val="left" w:pos="1022"/>
          <w:tab w:val="left" w:pos="1286"/>
          <w:tab w:val="left" w:pos="2150"/>
          <w:tab w:val="left" w:pos="2789"/>
          <w:tab w:val="left" w:pos="3053"/>
          <w:tab w:val="left" w:pos="4637"/>
          <w:tab w:val="left" w:pos="4901"/>
        </w:tabs>
      </w:pPr>
      <w:r w:rsidRPr="003A1D48">
        <w:rPr>
          <w:rStyle w:val="InterlineTextNumChar"/>
        </w:rPr>
        <w:t>040</w:t>
      </w:r>
      <w:r w:rsidR="00800AD8">
        <w:tab/>
        <w:t>qau</w:t>
      </w:r>
      <w:r w:rsidR="00800AD8">
        <w:tab/>
        <w:t>a</w:t>
      </w:r>
      <w:r w:rsidR="00800AD8">
        <w:tab/>
        <w:t>îaîuvur</w:t>
      </w:r>
      <w:r w:rsidR="00800AD8">
        <w:tab/>
        <w:t>djui</w:t>
      </w:r>
      <w:r w:rsidR="00800AD8">
        <w:tab/>
        <w:t>a</w:t>
      </w:r>
      <w:r w:rsidR="00800AD8">
        <w:tab/>
        <w:t>paqeteleng</w:t>
      </w:r>
      <w:r w:rsidR="00800AD8">
        <w:tab/>
        <w:t>a</w:t>
      </w:r>
      <w:r w:rsidR="00800AD8">
        <w:tab/>
        <w:t>kinaqatian.</w:t>
      </w:r>
    </w:p>
    <w:p w14:paraId="3126E0B7" w14:textId="77777777" w:rsidR="00800AD8" w:rsidRDefault="00800AD8" w:rsidP="00433A7E">
      <w:pPr>
        <w:pStyle w:val="InterlineGlossWithTrans"/>
        <w:tabs>
          <w:tab w:val="left" w:pos="533"/>
          <w:tab w:val="left" w:pos="1022"/>
          <w:tab w:val="left" w:pos="1286"/>
          <w:tab w:val="left" w:pos="2150"/>
          <w:tab w:val="left" w:pos="2789"/>
          <w:tab w:val="left" w:pos="3053"/>
          <w:tab w:val="left" w:pos="4637"/>
          <w:tab w:val="left" w:pos="4901"/>
        </w:tabs>
      </w:pPr>
      <w:r>
        <w:tab/>
        <w:t>qau</w:t>
      </w:r>
      <w:r>
        <w:tab/>
        <w:t>a</w:t>
      </w:r>
      <w:r>
        <w:tab/>
        <w:t>îaîuvur</w:t>
      </w:r>
      <w:r>
        <w:tab/>
        <w:t>djui</w:t>
      </w:r>
      <w:r>
        <w:tab/>
        <w:t>a</w:t>
      </w:r>
      <w:r>
        <w:tab/>
        <w:t>pa-qeteleng</w:t>
      </w:r>
      <w:r>
        <w:tab/>
        <w:t>a</w:t>
      </w:r>
      <w:r>
        <w:tab/>
        <w:t>in=ka-qati-an</w:t>
      </w:r>
    </w:p>
    <w:p w14:paraId="3B8798D5" w14:textId="77777777" w:rsidR="00800AD8" w:rsidRDefault="00800AD8" w:rsidP="00433A7E">
      <w:pPr>
        <w:pStyle w:val="InterlineTrans"/>
        <w:tabs>
          <w:tab w:val="left" w:pos="533"/>
          <w:tab w:val="left" w:pos="1022"/>
          <w:tab w:val="left" w:pos="1286"/>
          <w:tab w:val="left" w:pos="2150"/>
          <w:tab w:val="left" w:pos="2789"/>
          <w:tab w:val="left" w:pos="3053"/>
          <w:tab w:val="left" w:pos="4637"/>
          <w:tab w:val="left" w:pos="4901"/>
        </w:tabs>
      </w:pPr>
      <w:r>
        <w:tab/>
        <w:t>so</w:t>
      </w:r>
      <w:r>
        <w:rPr>
          <w:smallCaps/>
        </w:rPr>
        <w:tab/>
        <w:t>c</w:t>
      </w:r>
      <w:r>
        <w:rPr>
          <w:smallCaps/>
        </w:rPr>
        <w:tab/>
      </w:r>
      <w:r>
        <w:t>wasp.sp</w:t>
      </w:r>
      <w:r>
        <w:tab/>
        <w:t>thorn</w:t>
      </w:r>
      <w:r>
        <w:rPr>
          <w:smallCaps/>
        </w:rPr>
        <w:tab/>
        <w:t>c</w:t>
      </w:r>
      <w:r>
        <w:rPr>
          <w:smallCaps/>
        </w:rPr>
        <w:tab/>
      </w:r>
      <w:r>
        <w:t>cause-randomly</w:t>
      </w:r>
      <w:r>
        <w:rPr>
          <w:smallCaps/>
        </w:rPr>
        <w:tab/>
        <w:t>c</w:t>
      </w:r>
      <w:r>
        <w:rPr>
          <w:smallCaps/>
        </w:rPr>
        <w:tab/>
        <w:t>perf</w:t>
      </w:r>
      <w:r>
        <w:t>=?-create-</w:t>
      </w:r>
      <w:r>
        <w:rPr>
          <w:smallCaps/>
        </w:rPr>
        <w:t>lf</w:t>
      </w:r>
    </w:p>
    <w:p w14:paraId="5BFF00BD" w14:textId="77777777" w:rsidR="00800AD8" w:rsidRDefault="00800AD8">
      <w:pPr>
        <w:pStyle w:val="InterlineFree"/>
      </w:pPr>
      <w:r>
        <w:t>and the wasps(?) from various thorns.</w:t>
      </w:r>
    </w:p>
    <w:p w14:paraId="60CC38F0" w14:textId="77777777" w:rsidR="00800AD8" w:rsidRDefault="00DE0E5A" w:rsidP="00433A7E">
      <w:pPr>
        <w:pStyle w:val="InterlineText"/>
        <w:tabs>
          <w:tab w:val="left" w:pos="533"/>
          <w:tab w:val="left" w:pos="1022"/>
          <w:tab w:val="left" w:pos="1661"/>
          <w:tab w:val="left" w:pos="2420"/>
          <w:tab w:val="left" w:pos="3029"/>
          <w:tab w:val="left" w:pos="3518"/>
          <w:tab w:val="left" w:pos="4382"/>
        </w:tabs>
      </w:pPr>
      <w:r w:rsidRPr="003A1D48">
        <w:rPr>
          <w:rStyle w:val="InterlineTextNumChar"/>
        </w:rPr>
        <w:t>041</w:t>
      </w:r>
      <w:r w:rsidR="00800AD8">
        <w:tab/>
        <w:t>qau</w:t>
      </w:r>
      <w:r w:rsidR="00800AD8">
        <w:tab/>
        <w:t>avan</w:t>
      </w:r>
      <w:r w:rsidR="00800AD8">
        <w:tab/>
        <w:t>sika</w:t>
      </w:r>
      <w:r w:rsidR="00800AD8">
        <w:tab/>
        <w:t>uzai</w:t>
      </w:r>
      <w:r w:rsidR="00800AD8">
        <w:tab/>
        <w:t>nua</w:t>
      </w:r>
      <w:r w:rsidR="00800AD8">
        <w:tab/>
        <w:t>pangats</w:t>
      </w:r>
      <w:r w:rsidR="00433A7E">
        <w:tab/>
        <w:t>tutsu.</w:t>
      </w:r>
    </w:p>
    <w:p w14:paraId="15B126B5" w14:textId="77777777" w:rsidR="00800AD8" w:rsidRDefault="00800AD8" w:rsidP="00433A7E">
      <w:pPr>
        <w:pStyle w:val="InterlineGlossWithTrans"/>
        <w:tabs>
          <w:tab w:val="left" w:pos="533"/>
          <w:tab w:val="left" w:pos="1022"/>
          <w:tab w:val="left" w:pos="1661"/>
          <w:tab w:val="left" w:pos="2420"/>
          <w:tab w:val="left" w:pos="3029"/>
          <w:tab w:val="left" w:pos="3518"/>
          <w:tab w:val="left" w:pos="4382"/>
        </w:tabs>
      </w:pPr>
      <w:r>
        <w:tab/>
        <w:t>qau</w:t>
      </w:r>
      <w:r>
        <w:tab/>
        <w:t>avan</w:t>
      </w:r>
      <w:r>
        <w:tab/>
        <w:t>sika</w:t>
      </w:r>
      <w:r>
        <w:tab/>
        <w:t>uzay</w:t>
      </w:r>
      <w:r>
        <w:tab/>
        <w:t>nua</w:t>
      </w:r>
      <w:r>
        <w:tab/>
        <w:t>pangats</w:t>
      </w:r>
      <w:r w:rsidR="00433A7E">
        <w:tab/>
        <w:t>tu-tsu</w:t>
      </w:r>
    </w:p>
    <w:p w14:paraId="4826A739" w14:textId="77777777" w:rsidR="00800AD8" w:rsidRDefault="00800AD8" w:rsidP="00433A7E">
      <w:pPr>
        <w:pStyle w:val="InterlineTrans"/>
        <w:tabs>
          <w:tab w:val="left" w:pos="533"/>
          <w:tab w:val="left" w:pos="1022"/>
          <w:tab w:val="left" w:pos="1661"/>
          <w:tab w:val="left" w:pos="2420"/>
          <w:tab w:val="left" w:pos="3029"/>
          <w:tab w:val="left" w:pos="3518"/>
          <w:tab w:val="left" w:pos="4382"/>
        </w:tabs>
      </w:pPr>
      <w:r>
        <w:tab/>
        <w:t>so</w:t>
      </w:r>
      <w:r>
        <w:tab/>
        <w:t>exact</w:t>
      </w:r>
      <w:r>
        <w:tab/>
        <w:t>reason</w:t>
      </w:r>
      <w:r>
        <w:tab/>
        <w:t>there</w:t>
      </w:r>
      <w:r>
        <w:tab/>
        <w:t>of</w:t>
      </w:r>
      <w:r>
        <w:tab/>
        <w:t>hornet</w:t>
      </w:r>
      <w:r w:rsidR="00433A7E">
        <w:tab/>
      </w:r>
      <w:r w:rsidR="00433A7E">
        <w:rPr>
          <w:smallCaps/>
        </w:rPr>
        <w:t>obl</w:t>
      </w:r>
      <w:r w:rsidR="00433A7E">
        <w:t>-this</w:t>
      </w:r>
    </w:p>
    <w:p w14:paraId="0DEA1BC3" w14:textId="77777777" w:rsidR="00800AD8" w:rsidRDefault="00800AD8">
      <w:pPr>
        <w:pStyle w:val="InterlineFree"/>
      </w:pPr>
      <w:r>
        <w:t>And that’s why there are wasps and hornets now.</w:t>
      </w:r>
    </w:p>
    <w:p w14:paraId="6937CA73" w14:textId="77777777" w:rsidR="00433A7E" w:rsidRDefault="00800AD8" w:rsidP="00433A7E">
      <w:pPr>
        <w:pStyle w:val="FullTranslation"/>
      </w:pPr>
      <w:r>
        <w:t>Once upon a time Kapurar had a very long penis. When women were weeding the fields, he went to the edge of the field. He sat down and exposed his penis, and it went through the grass the women had weeded out. Wherever the women went the penis followed, and touched the women’s private parts. The women screamed and ran away for fear of Kapurar’s penis. But after a time they got used to it and weren’t frightened any more. When the women were weeding and their private parts were touched, they hit back at Kapurar’s penis with their digging-sticks. But the women didn’t know where it came from. When they hit it with their digging-sticks, it disappeared. After a time it would come back again, and get hit again with digging-sticks.</w:t>
      </w:r>
    </w:p>
    <w:p w14:paraId="1C5E89FA" w14:textId="77777777" w:rsidR="00433A7E" w:rsidRDefault="00800AD8" w:rsidP="00433A7E">
      <w:pPr>
        <w:pStyle w:val="FullTranslation"/>
      </w:pPr>
      <w:r>
        <w:lastRenderedPageBreak/>
        <w:t>“</w:t>
      </w:r>
      <w:r w:rsidRPr="00561E33">
        <w:rPr>
          <w:i/>
        </w:rPr>
        <w:t>Tsevuk</w:t>
      </w:r>
      <w:r>
        <w:t>,” said Kapurar’s penis. Kapurar’s penis was an amazing length. He had it hanging over his shoulder. They went off to hunt. The others said: “Let’s have a look at your penis,” they said to Kapurar. He exposed his penis and showed it to them. When they had finished looking at it</w:t>
      </w:r>
      <w:r w:rsidR="00433A7E">
        <w:t>,</w:t>
      </w:r>
      <w:r>
        <w:t xml:space="preserve"> the others lied and said: “The enemy have come.</w:t>
      </w:r>
      <w:r w:rsidR="00433A7E">
        <w:t xml:space="preserve">” </w:t>
      </w:r>
      <w:r>
        <w:t>Kapurar didn’t have time to shoulder his penis; he just ran. His penis was dragged through thorny bushes. When he got home</w:t>
      </w:r>
      <w:r w:rsidR="009669D5">
        <w:t>,</w:t>
      </w:r>
      <w:r>
        <w:t xml:space="preserve"> he called some people and got them to remove the thorns from his penis. The thorns were put in pots and stored away.</w:t>
      </w:r>
    </w:p>
    <w:p w14:paraId="71DFFA62" w14:textId="77777777" w:rsidR="00800AD8" w:rsidRDefault="00800AD8" w:rsidP="00433A7E">
      <w:pPr>
        <w:pStyle w:val="FullTranslation"/>
      </w:pPr>
      <w:r>
        <w:t>After some time he said to the others: “Come and drink some beer, drink some beer.” The others came, and he brought out the pots. “Anyone can drink this beer as they want,” he said to the others. There were four pots full of beer. The others were pleased</w:t>
      </w:r>
      <w:r w:rsidR="00433A7E">
        <w:t>,</w:t>
      </w:r>
      <w:r>
        <w:t xml:space="preserve"> and raced to go and take the lids off the pots. When the lids were taken off the pots, out flew wasps and hornets and stung those who had lied to him. And they all ran away. The bees were made from the thorns of wild strawberries, the large hornets from the thorns of paliurus, the small hornets (?) from the thorns of the thorn tree, and the wasps (?) from various thorns. And that’s why there are wasps and hornets </w:t>
      </w:r>
      <w:r w:rsidR="00433A7E">
        <w:t>now.</w:t>
      </w:r>
    </w:p>
    <w:p w14:paraId="38957524" w14:textId="77777777" w:rsidR="00800AD8" w:rsidRDefault="00800AD8">
      <w:pPr>
        <w:pStyle w:val="Heading4"/>
      </w:pPr>
      <w:r w:rsidRPr="00996908">
        <w:rPr>
          <w:rStyle w:val="NumTextHeadingChar"/>
        </w:rPr>
        <w:t>011</w:t>
      </w:r>
      <w:r>
        <w:t xml:space="preserve"> THE HUSBAND KILLED BY HIS W</w:t>
      </w:r>
      <w:r w:rsidR="00433A7E">
        <w:t>IF</w:t>
      </w:r>
      <w:r>
        <w:t>E</w:t>
      </w:r>
      <w:r w:rsidR="00433A7E">
        <w:br/>
      </w:r>
      <w:r>
        <w:t>vaîaw a uqaîay a qintsi</w:t>
      </w:r>
      <w:r w:rsidR="00433A7E">
        <w:t xml:space="preserve"> nua vavayan</w:t>
      </w:r>
      <w:r w:rsidR="001208B6">
        <w:t xml:space="preserve"> (</w:t>
      </w:r>
      <w:r w:rsidR="00433A7E">
        <w:t>Qatsiîay village, p.173</w:t>
      </w:r>
      <w:r w:rsidR="001208B6">
        <w:t>)</w:t>
      </w:r>
    </w:p>
    <w:p w14:paraId="58BBC383" w14:textId="77777777" w:rsidR="00800AD8" w:rsidRDefault="00DC1AE0" w:rsidP="00F418E5">
      <w:pPr>
        <w:pStyle w:val="InterlineText"/>
        <w:tabs>
          <w:tab w:val="left" w:pos="533"/>
          <w:tab w:val="left" w:pos="1142"/>
          <w:tab w:val="left" w:pos="1406"/>
          <w:tab w:val="left" w:pos="2630"/>
          <w:tab w:val="left" w:pos="3194"/>
          <w:tab w:val="left" w:pos="4973"/>
          <w:tab w:val="left" w:pos="5237"/>
        </w:tabs>
      </w:pPr>
      <w:r w:rsidRPr="003A1D48">
        <w:rPr>
          <w:rStyle w:val="InterlineTextNumChar"/>
        </w:rPr>
        <w:t>001</w:t>
      </w:r>
      <w:r w:rsidR="00800AD8">
        <w:tab/>
        <w:t>uzai</w:t>
      </w:r>
      <w:r w:rsidR="00800AD8">
        <w:tab/>
        <w:t>a</w:t>
      </w:r>
      <w:r w:rsidR="00800AD8">
        <w:tab/>
        <w:t>marevaîaw</w:t>
      </w:r>
      <w:r w:rsidR="00800AD8">
        <w:tab/>
        <w:t>ka</w:t>
      </w:r>
      <w:r w:rsidR="00F418E5">
        <w:tab/>
        <w:t>sitsuayan</w:t>
      </w:r>
      <w:r w:rsidR="00F418E5">
        <w:tab/>
        <w:t>a</w:t>
      </w:r>
      <w:r w:rsidR="00F418E5">
        <w:tab/>
        <w:t>napenaulaulain.</w:t>
      </w:r>
    </w:p>
    <w:p w14:paraId="364865D6" w14:textId="77777777" w:rsidR="00800AD8" w:rsidRDefault="00800AD8" w:rsidP="00F418E5">
      <w:pPr>
        <w:pStyle w:val="InterlineGlossWithTrans"/>
        <w:tabs>
          <w:tab w:val="left" w:pos="533"/>
          <w:tab w:val="left" w:pos="1142"/>
          <w:tab w:val="left" w:pos="1406"/>
          <w:tab w:val="left" w:pos="2630"/>
          <w:tab w:val="left" w:pos="3194"/>
          <w:tab w:val="left" w:pos="4973"/>
          <w:tab w:val="left" w:pos="5237"/>
        </w:tabs>
      </w:pPr>
      <w:r>
        <w:tab/>
        <w:t>uzay</w:t>
      </w:r>
      <w:r>
        <w:tab/>
        <w:t>a</w:t>
      </w:r>
      <w:r>
        <w:tab/>
        <w:t>mare-vaîaw</w:t>
      </w:r>
      <w:r>
        <w:tab/>
        <w:t>ka</w:t>
      </w:r>
      <w:r w:rsidR="00F418E5">
        <w:tab/>
        <w:t>si-tsuay-an</w:t>
      </w:r>
      <w:r w:rsidR="00F418E5">
        <w:tab/>
        <w:t>a</w:t>
      </w:r>
      <w:r w:rsidR="00F418E5">
        <w:tab/>
        <w:t>na-en=pa-ula-ula-en</w:t>
      </w:r>
    </w:p>
    <w:p w14:paraId="12779624" w14:textId="77777777" w:rsidR="00800AD8" w:rsidRDefault="00800AD8" w:rsidP="00F418E5">
      <w:pPr>
        <w:pStyle w:val="InterlineTrans"/>
        <w:tabs>
          <w:tab w:val="left" w:pos="533"/>
          <w:tab w:val="left" w:pos="1142"/>
          <w:tab w:val="left" w:pos="1406"/>
          <w:tab w:val="left" w:pos="2630"/>
          <w:tab w:val="left" w:pos="3194"/>
          <w:tab w:val="left" w:pos="4973"/>
          <w:tab w:val="left" w:pos="5237"/>
        </w:tabs>
      </w:pPr>
      <w:r>
        <w:tab/>
        <w:t>there</w:t>
      </w:r>
      <w:r>
        <w:rPr>
          <w:smallCaps/>
        </w:rPr>
        <w:tab/>
        <w:t>c</w:t>
      </w:r>
      <w:r>
        <w:rPr>
          <w:smallCaps/>
        </w:rPr>
        <w:tab/>
      </w:r>
      <w:r>
        <w:t>pair-spouse</w:t>
      </w:r>
      <w:r>
        <w:tab/>
        <w:t>after</w:t>
      </w:r>
      <w:r w:rsidR="00F418E5">
        <w:tab/>
      </w:r>
      <w:r w:rsidR="00F418E5">
        <w:rPr>
          <w:smallCaps/>
        </w:rPr>
        <w:t>if</w:t>
      </w:r>
      <w:r w:rsidR="00F418E5">
        <w:t>-long.time-</w:t>
      </w:r>
      <w:r w:rsidR="00F418E5">
        <w:rPr>
          <w:smallCaps/>
        </w:rPr>
        <w:t>nom</w:t>
      </w:r>
      <w:r w:rsidR="00F418E5">
        <w:rPr>
          <w:smallCaps/>
        </w:rPr>
        <w:tab/>
        <w:t>c</w:t>
      </w:r>
      <w:r w:rsidR="00F418E5">
        <w:tab/>
      </w:r>
      <w:r w:rsidR="00F418E5">
        <w:rPr>
          <w:smallCaps/>
        </w:rPr>
        <w:t>past</w:t>
      </w:r>
      <w:r w:rsidR="00F418E5">
        <w:t>-</w:t>
      </w:r>
      <w:r w:rsidR="00F418E5">
        <w:rPr>
          <w:smallCaps/>
        </w:rPr>
        <w:t>af</w:t>
      </w:r>
      <w:r w:rsidR="00F418E5">
        <w:t>=cause-</w:t>
      </w:r>
      <w:r w:rsidR="00F418E5">
        <w:rPr>
          <w:smallCaps/>
        </w:rPr>
        <w:t>red</w:t>
      </w:r>
      <w:r w:rsidR="00F418E5">
        <w:t>-lack-</w:t>
      </w:r>
      <w:r w:rsidR="00F418E5">
        <w:rPr>
          <w:smallCaps/>
        </w:rPr>
        <w:t>pf</w:t>
      </w:r>
    </w:p>
    <w:p w14:paraId="10C79CED" w14:textId="77777777" w:rsidR="00800AD8" w:rsidRDefault="00800AD8">
      <w:pPr>
        <w:pStyle w:val="InterlineFree"/>
      </w:pPr>
      <w:r>
        <w:t>Once upon a time there was a married couple in great distress.</w:t>
      </w:r>
    </w:p>
    <w:p w14:paraId="54DBEC44" w14:textId="77777777" w:rsidR="00800AD8" w:rsidRDefault="00DC1AE0" w:rsidP="00F418E5">
      <w:pPr>
        <w:pStyle w:val="InterlineText"/>
        <w:tabs>
          <w:tab w:val="left" w:pos="533"/>
          <w:tab w:val="left" w:pos="1022"/>
          <w:tab w:val="left" w:pos="2141"/>
          <w:tab w:val="left" w:pos="2525"/>
          <w:tab w:val="left" w:pos="3539"/>
        </w:tabs>
      </w:pPr>
      <w:r w:rsidRPr="003A1D48">
        <w:rPr>
          <w:rStyle w:val="InterlineTextNumChar"/>
        </w:rPr>
        <w:t>002</w:t>
      </w:r>
      <w:r w:rsidR="00800AD8">
        <w:tab/>
        <w:t>qau</w:t>
      </w:r>
      <w:r w:rsidR="00800AD8">
        <w:tab/>
        <w:t>nekanga</w:t>
      </w:r>
      <w:r w:rsidR="00800AD8">
        <w:tab/>
        <w:t>nu</w:t>
      </w:r>
      <w:r w:rsidR="00800AD8">
        <w:tab/>
        <w:t>muri</w:t>
      </w:r>
      <w:r w:rsidR="00800AD8">
        <w:tab/>
        <w:t>kanen.</w:t>
      </w:r>
    </w:p>
    <w:p w14:paraId="1403C113" w14:textId="77777777" w:rsidR="00800AD8" w:rsidRDefault="00800AD8" w:rsidP="00F418E5">
      <w:pPr>
        <w:pStyle w:val="InterlineGlossWithTrans"/>
        <w:tabs>
          <w:tab w:val="left" w:pos="533"/>
          <w:tab w:val="left" w:pos="1022"/>
          <w:tab w:val="left" w:pos="2141"/>
          <w:tab w:val="left" w:pos="2525"/>
          <w:tab w:val="left" w:pos="3539"/>
        </w:tabs>
      </w:pPr>
      <w:r>
        <w:tab/>
        <w:t>qau</w:t>
      </w:r>
      <w:r>
        <w:tab/>
        <w:t>neka-anga</w:t>
      </w:r>
      <w:r>
        <w:tab/>
        <w:t>nu</w:t>
      </w:r>
      <w:r>
        <w:tab/>
        <w:t>ma-uri</w:t>
      </w:r>
      <w:r>
        <w:tab/>
        <w:t>kan-en</w:t>
      </w:r>
    </w:p>
    <w:p w14:paraId="6F12BD9B" w14:textId="77777777" w:rsidR="00800AD8" w:rsidRDefault="00800AD8" w:rsidP="00B76180">
      <w:pPr>
        <w:pStyle w:val="InterlineTransNoFree"/>
        <w:tabs>
          <w:tab w:val="left" w:pos="1022"/>
          <w:tab w:val="left" w:pos="2141"/>
          <w:tab w:val="left" w:pos="2525"/>
          <w:tab w:val="left" w:pos="3539"/>
          <w:tab w:val="right" w:pos="8789"/>
        </w:tabs>
        <w:rPr>
          <w:smallCaps/>
        </w:rPr>
      </w:pPr>
      <w:r>
        <w:tab/>
        <w:t>so</w:t>
      </w:r>
      <w:r>
        <w:tab/>
        <w:t>no-indeed</w:t>
      </w:r>
      <w:r>
        <w:tab/>
        <w:t>of</w:t>
      </w:r>
      <w:r>
        <w:tab/>
      </w:r>
      <w:r>
        <w:rPr>
          <w:smallCaps/>
        </w:rPr>
        <w:t>stat</w:t>
      </w:r>
      <w:r>
        <w:t>-</w:t>
      </w:r>
      <w:r w:rsidR="00B404D6">
        <w:t>will</w:t>
      </w:r>
      <w:r>
        <w:rPr>
          <w:smallCaps/>
        </w:rPr>
        <w:tab/>
      </w:r>
      <w:r>
        <w:t>eat-</w:t>
      </w:r>
      <w:r>
        <w:rPr>
          <w:smallCaps/>
        </w:rPr>
        <w:t>pf</w:t>
      </w:r>
      <w:r w:rsidR="00F418E5">
        <w:rPr>
          <w:smallCaps/>
        </w:rPr>
        <w:tab/>
      </w:r>
      <w:r w:rsidR="00F418E5">
        <w:t>They had nothing to eat.</w:t>
      </w:r>
    </w:p>
    <w:p w14:paraId="3D00DCFE" w14:textId="77777777" w:rsidR="00800AD8" w:rsidRDefault="00DC1AE0" w:rsidP="00F418E5">
      <w:pPr>
        <w:pStyle w:val="InterlineText"/>
        <w:tabs>
          <w:tab w:val="left" w:pos="533"/>
          <w:tab w:val="left" w:pos="1022"/>
          <w:tab w:val="left" w:pos="2966"/>
          <w:tab w:val="left" w:pos="4010"/>
          <w:tab w:val="left" w:pos="4484"/>
        </w:tabs>
      </w:pPr>
      <w:r w:rsidRPr="003A1D48">
        <w:rPr>
          <w:rStyle w:val="InterlineTextNumChar"/>
        </w:rPr>
        <w:t>003</w:t>
      </w:r>
      <w:r w:rsidR="00800AD8">
        <w:tab/>
        <w:t>qau</w:t>
      </w:r>
      <w:r w:rsidR="00800AD8">
        <w:tab/>
        <w:t>“kemudanga</w:t>
      </w:r>
      <w:r w:rsidR="00800AD8">
        <w:tab/>
        <w:t>itjen?”</w:t>
      </w:r>
      <w:r w:rsidR="00F418E5">
        <w:tab/>
        <w:t>aya</w:t>
      </w:r>
      <w:r w:rsidR="00F418E5">
        <w:tab/>
        <w:t>tiamadju.</w:t>
      </w:r>
    </w:p>
    <w:p w14:paraId="652AD583" w14:textId="77777777" w:rsidR="00800AD8" w:rsidRDefault="00F418E5" w:rsidP="00F418E5">
      <w:pPr>
        <w:pStyle w:val="InterlineGlossWithTrans"/>
        <w:tabs>
          <w:tab w:val="left" w:pos="533"/>
          <w:tab w:val="left" w:pos="1022"/>
          <w:tab w:val="left" w:pos="2966"/>
          <w:tab w:val="left" w:pos="4010"/>
          <w:tab w:val="left" w:pos="4484"/>
        </w:tabs>
      </w:pPr>
      <w:r>
        <w:tab/>
        <w:t>qau</w:t>
      </w:r>
      <w:r>
        <w:tab/>
        <w:t>em=kuda-</w:t>
      </w:r>
      <w:r w:rsidR="00800AD8">
        <w:t>anga</w:t>
      </w:r>
      <w:r w:rsidR="00800AD8">
        <w:tab/>
        <w:t>itjen</w:t>
      </w:r>
      <w:r>
        <w:tab/>
        <w:t>aya</w:t>
      </w:r>
      <w:r>
        <w:tab/>
        <w:t>ti-a-madju</w:t>
      </w:r>
    </w:p>
    <w:p w14:paraId="374DE93E" w14:textId="77777777" w:rsidR="00800AD8" w:rsidRDefault="00800AD8" w:rsidP="00F418E5">
      <w:pPr>
        <w:pStyle w:val="InterlineTrans"/>
        <w:tabs>
          <w:tab w:val="left" w:pos="533"/>
          <w:tab w:val="left" w:pos="1022"/>
          <w:tab w:val="left" w:pos="2966"/>
          <w:tab w:val="left" w:pos="4010"/>
          <w:tab w:val="left" w:pos="4484"/>
        </w:tabs>
      </w:pPr>
      <w:r>
        <w:tab/>
        <w:t>so</w:t>
      </w:r>
      <w:r>
        <w:tab/>
      </w:r>
      <w:r>
        <w:rPr>
          <w:smallCaps/>
        </w:rPr>
        <w:t>af</w:t>
      </w:r>
      <w:r>
        <w:t>=do.what</w:t>
      </w:r>
      <w:r w:rsidR="00F418E5">
        <w:t>-</w:t>
      </w:r>
      <w:r>
        <w:t>indeed</w:t>
      </w:r>
      <w:r>
        <w:tab/>
      </w:r>
      <w:r>
        <w:rPr>
          <w:smallCaps/>
        </w:rPr>
        <w:t>f.</w:t>
      </w:r>
      <w:r>
        <w:t>we(</w:t>
      </w:r>
      <w:r>
        <w:rPr>
          <w:smallCaps/>
        </w:rPr>
        <w:t>inc</w:t>
      </w:r>
      <w:r>
        <w:t>)</w:t>
      </w:r>
      <w:r w:rsidR="00F418E5">
        <w:tab/>
        <w:t>say</w:t>
      </w:r>
      <w:r w:rsidR="00F418E5">
        <w:tab/>
      </w:r>
      <w:r w:rsidR="00F418E5">
        <w:rPr>
          <w:smallCaps/>
        </w:rPr>
        <w:t>f</w:t>
      </w:r>
      <w:r w:rsidR="00F418E5">
        <w:t>-</w:t>
      </w:r>
      <w:r w:rsidR="00F418E5">
        <w:rPr>
          <w:smallCaps/>
        </w:rPr>
        <w:t>pl</w:t>
      </w:r>
      <w:r w:rsidR="00F418E5">
        <w:t>-</w:t>
      </w:r>
      <w:r w:rsidR="00F418E5">
        <w:rPr>
          <w:smallCaps/>
        </w:rPr>
        <w:t>3rd</w:t>
      </w:r>
      <w:r w:rsidR="00F418E5">
        <w:t>.</w:t>
      </w:r>
      <w:r w:rsidR="00F418E5">
        <w:rPr>
          <w:smallCaps/>
        </w:rPr>
        <w:t>pers</w:t>
      </w:r>
    </w:p>
    <w:p w14:paraId="42F9C385" w14:textId="77777777" w:rsidR="00800AD8" w:rsidRDefault="00800AD8">
      <w:pPr>
        <w:pStyle w:val="InterlineFree"/>
      </w:pPr>
      <w:r>
        <w:t>“What are we to do?” they said.</w:t>
      </w:r>
    </w:p>
    <w:p w14:paraId="02CE908C" w14:textId="77777777" w:rsidR="00800AD8" w:rsidRDefault="00DC1AE0" w:rsidP="00F418E5">
      <w:pPr>
        <w:pStyle w:val="InterlineText"/>
        <w:tabs>
          <w:tab w:val="left" w:pos="533"/>
          <w:tab w:val="left" w:pos="1877"/>
          <w:tab w:val="left" w:pos="2636"/>
          <w:tab w:val="left" w:pos="3230"/>
          <w:tab w:val="left" w:pos="3614"/>
          <w:tab w:val="left" w:pos="4538"/>
        </w:tabs>
      </w:pPr>
      <w:r w:rsidRPr="003A1D48">
        <w:rPr>
          <w:rStyle w:val="InterlineTextNumChar"/>
        </w:rPr>
        <w:t>004</w:t>
      </w:r>
      <w:r w:rsidR="00800AD8">
        <w:tab/>
        <w:t>“maya</w:t>
      </w:r>
      <w:r w:rsidR="00800AD8">
        <w:tab/>
        <w:t>sika</w:t>
      </w:r>
      <w:r w:rsidR="00800AD8">
        <w:tab/>
        <w:t>neka</w:t>
      </w:r>
      <w:r w:rsidR="00800AD8">
        <w:tab/>
        <w:t>nu</w:t>
      </w:r>
      <w:r w:rsidR="00800AD8">
        <w:tab/>
        <w:t>tja</w:t>
      </w:r>
      <w:r w:rsidR="00F418E5">
        <w:tab/>
        <w:t>kitanen.</w:t>
      </w:r>
    </w:p>
    <w:p w14:paraId="498C0C6C" w14:textId="77777777" w:rsidR="00800AD8" w:rsidRDefault="00800AD8" w:rsidP="00F418E5">
      <w:pPr>
        <w:pStyle w:val="InterlineGlossWithTrans"/>
        <w:tabs>
          <w:tab w:val="left" w:pos="533"/>
          <w:tab w:val="left" w:pos="1877"/>
          <w:tab w:val="left" w:pos="2636"/>
          <w:tab w:val="left" w:pos="3230"/>
          <w:tab w:val="left" w:pos="3614"/>
          <w:tab w:val="left" w:pos="4538"/>
        </w:tabs>
      </w:pPr>
      <w:r>
        <w:tab/>
        <w:t>ma-aya</w:t>
      </w:r>
      <w:r>
        <w:tab/>
        <w:t>sika</w:t>
      </w:r>
      <w:r>
        <w:tab/>
        <w:t>neka</w:t>
      </w:r>
      <w:r>
        <w:tab/>
        <w:t>nu</w:t>
      </w:r>
      <w:r>
        <w:tab/>
        <w:t>tja</w:t>
      </w:r>
      <w:r w:rsidR="00F418E5">
        <w:tab/>
        <w:t>ki-tan-en</w:t>
      </w:r>
    </w:p>
    <w:p w14:paraId="1CC5629B" w14:textId="77777777" w:rsidR="00800AD8" w:rsidRDefault="00800AD8" w:rsidP="00F418E5">
      <w:pPr>
        <w:pStyle w:val="InterlineTrans"/>
        <w:tabs>
          <w:tab w:val="left" w:pos="533"/>
          <w:tab w:val="left" w:pos="1877"/>
          <w:tab w:val="left" w:pos="2636"/>
          <w:tab w:val="left" w:pos="3230"/>
          <w:tab w:val="left" w:pos="3614"/>
          <w:tab w:val="left" w:pos="4538"/>
        </w:tabs>
      </w:pPr>
      <w:r>
        <w:tab/>
      </w:r>
      <w:r>
        <w:rPr>
          <w:smallCaps/>
        </w:rPr>
        <w:t>stat</w:t>
      </w:r>
      <w:r>
        <w:t>-be.thus</w:t>
      </w:r>
      <w:r>
        <w:tab/>
        <w:t>reason</w:t>
      </w:r>
      <w:r>
        <w:tab/>
        <w:t>no</w:t>
      </w:r>
      <w:r>
        <w:tab/>
        <w:t>of</w:t>
      </w:r>
      <w:r>
        <w:tab/>
        <w:t>our(</w:t>
      </w:r>
      <w:r>
        <w:rPr>
          <w:smallCaps/>
        </w:rPr>
        <w:t>inc</w:t>
      </w:r>
      <w:r>
        <w:t>)</w:t>
      </w:r>
      <w:r w:rsidR="00F418E5">
        <w:tab/>
        <w:t>do-profit-</w:t>
      </w:r>
      <w:r w:rsidR="00F418E5">
        <w:rPr>
          <w:smallCaps/>
        </w:rPr>
        <w:t>pf</w:t>
      </w:r>
    </w:p>
    <w:p w14:paraId="5B6496D8" w14:textId="77777777" w:rsidR="00800AD8" w:rsidRDefault="00800AD8">
      <w:pPr>
        <w:pStyle w:val="InterlineFree"/>
      </w:pPr>
      <w:r>
        <w:t>“This way we’ve got no way of earning.</w:t>
      </w:r>
    </w:p>
    <w:p w14:paraId="3CFBC1B3" w14:textId="77777777" w:rsidR="00800AD8" w:rsidRDefault="00DC1AE0" w:rsidP="00F418E5">
      <w:pPr>
        <w:pStyle w:val="InterlineText"/>
        <w:tabs>
          <w:tab w:val="left" w:pos="533"/>
          <w:tab w:val="left" w:pos="1682"/>
          <w:tab w:val="left" w:pos="1946"/>
          <w:tab w:val="left" w:pos="2585"/>
          <w:tab w:val="left" w:pos="3179"/>
          <w:tab w:val="left" w:pos="3443"/>
          <w:tab w:val="left" w:pos="4187"/>
          <w:tab w:val="left" w:pos="4796"/>
          <w:tab w:val="left" w:pos="7100"/>
          <w:tab w:val="left" w:pos="7574"/>
        </w:tabs>
      </w:pPr>
      <w:r w:rsidRPr="003A1D48">
        <w:rPr>
          <w:rStyle w:val="InterlineTextNumChar"/>
        </w:rPr>
        <w:t>005</w:t>
      </w:r>
      <w:r w:rsidR="00800AD8">
        <w:tab/>
        <w:t>nangaq</w:t>
      </w:r>
      <w:r w:rsidR="00800AD8">
        <w:tab/>
        <w:t>a</w:t>
      </w:r>
      <w:r w:rsidR="00800AD8">
        <w:tab/>
        <w:t>vaik</w:t>
      </w:r>
      <w:r w:rsidR="00800AD8">
        <w:tab/>
        <w:t>aken</w:t>
      </w:r>
      <w:r w:rsidR="00800AD8">
        <w:tab/>
        <w:t>a</w:t>
      </w:r>
      <w:r w:rsidR="00F418E5">
        <w:tab/>
        <w:t>sema</w:t>
      </w:r>
      <w:r w:rsidR="00F418E5">
        <w:tab/>
        <w:t>tjua</w:t>
      </w:r>
      <w:r w:rsidR="00F418E5">
        <w:tab/>
        <w:t>maîaqaîan,”</w:t>
      </w:r>
      <w:r w:rsidR="00F418E5">
        <w:tab/>
        <w:t>aya</w:t>
      </w:r>
      <w:r w:rsidR="00F418E5">
        <w:tab/>
        <w:t>azua</w:t>
      </w:r>
    </w:p>
    <w:p w14:paraId="2142B2B7" w14:textId="77777777" w:rsidR="00800AD8" w:rsidRDefault="00800AD8" w:rsidP="00F418E5">
      <w:pPr>
        <w:pStyle w:val="InterlineGlossWithTrans"/>
        <w:tabs>
          <w:tab w:val="left" w:pos="533"/>
          <w:tab w:val="left" w:pos="1682"/>
          <w:tab w:val="left" w:pos="1946"/>
          <w:tab w:val="left" w:pos="2585"/>
          <w:tab w:val="left" w:pos="3179"/>
          <w:tab w:val="left" w:pos="3443"/>
          <w:tab w:val="left" w:pos="4187"/>
          <w:tab w:val="left" w:pos="4796"/>
          <w:tab w:val="left" w:pos="7100"/>
          <w:tab w:val="left" w:pos="7574"/>
        </w:tabs>
      </w:pPr>
      <w:r>
        <w:tab/>
        <w:t>na-nguaq</w:t>
      </w:r>
      <w:r>
        <w:tab/>
        <w:t>a</w:t>
      </w:r>
      <w:r>
        <w:tab/>
        <w:t>vaik</w:t>
      </w:r>
      <w:r>
        <w:tab/>
        <w:t>aken</w:t>
      </w:r>
      <w:r>
        <w:tab/>
        <w:t>a</w:t>
      </w:r>
      <w:r w:rsidR="00F418E5">
        <w:tab/>
        <w:t>em=sa</w:t>
      </w:r>
      <w:r w:rsidR="00F418E5">
        <w:tab/>
        <w:t>tjua</w:t>
      </w:r>
      <w:r w:rsidR="00F418E5">
        <w:tab/>
        <w:t>ma-aîa-qaîa-an</w:t>
      </w:r>
      <w:r w:rsidR="00F418E5">
        <w:tab/>
        <w:t>aya</w:t>
      </w:r>
      <w:r w:rsidR="00F418E5">
        <w:tab/>
        <w:t>a-zua</w:t>
      </w:r>
    </w:p>
    <w:p w14:paraId="16CEE349" w14:textId="77777777" w:rsidR="00800AD8" w:rsidRDefault="00800AD8" w:rsidP="00F418E5">
      <w:pPr>
        <w:pStyle w:val="InterlineTransNoFree"/>
        <w:tabs>
          <w:tab w:val="left" w:pos="1682"/>
          <w:tab w:val="left" w:pos="1946"/>
          <w:tab w:val="left" w:pos="2585"/>
          <w:tab w:val="left" w:pos="3179"/>
          <w:tab w:val="left" w:pos="3443"/>
          <w:tab w:val="left" w:pos="4187"/>
          <w:tab w:val="left" w:pos="4796"/>
          <w:tab w:val="left" w:pos="7100"/>
          <w:tab w:val="left" w:pos="7574"/>
        </w:tabs>
        <w:rPr>
          <w:smallCaps/>
        </w:rPr>
      </w:pPr>
      <w:r>
        <w:tab/>
      </w:r>
      <w:r>
        <w:rPr>
          <w:smallCaps/>
        </w:rPr>
        <w:t>stat</w:t>
      </w:r>
      <w:r>
        <w:t>-good</w:t>
      </w:r>
      <w:r>
        <w:rPr>
          <w:smallCaps/>
        </w:rPr>
        <w:tab/>
        <w:t>c</w:t>
      </w:r>
      <w:r>
        <w:rPr>
          <w:smallCaps/>
        </w:rPr>
        <w:tab/>
      </w:r>
      <w:r>
        <w:t>leave</w:t>
      </w:r>
      <w:r>
        <w:tab/>
      </w:r>
      <w:r w:rsidR="000D5EFB" w:rsidRPr="000D5EFB">
        <w:rPr>
          <w:smallCaps/>
        </w:rPr>
        <w:t>f.I</w:t>
      </w:r>
      <w:r>
        <w:rPr>
          <w:smallCaps/>
        </w:rPr>
        <w:tab/>
        <w:t>c</w:t>
      </w:r>
      <w:r w:rsidR="00F418E5">
        <w:tab/>
      </w:r>
      <w:r w:rsidR="00F418E5">
        <w:rPr>
          <w:smallCaps/>
        </w:rPr>
        <w:t>af</w:t>
      </w:r>
      <w:r w:rsidR="00F418E5">
        <w:t>=go</w:t>
      </w:r>
      <w:r w:rsidR="00F418E5">
        <w:tab/>
        <w:t>there</w:t>
      </w:r>
      <w:r w:rsidR="00F418E5">
        <w:tab/>
      </w:r>
      <w:r w:rsidR="00F418E5">
        <w:rPr>
          <w:smallCaps/>
        </w:rPr>
        <w:t>stat</w:t>
      </w:r>
      <w:r w:rsidR="00F418E5">
        <w:t>-</w:t>
      </w:r>
      <w:r w:rsidR="00F418E5">
        <w:rPr>
          <w:smallCaps/>
        </w:rPr>
        <w:t>red</w:t>
      </w:r>
      <w:r w:rsidR="00F418E5">
        <w:t>-outsider-</w:t>
      </w:r>
      <w:r w:rsidR="00F418E5">
        <w:rPr>
          <w:smallCaps/>
        </w:rPr>
        <w:t>nom</w:t>
      </w:r>
      <w:r w:rsidR="00F418E5">
        <w:tab/>
        <w:t>say</w:t>
      </w:r>
      <w:r w:rsidR="00F418E5">
        <w:tab/>
      </w:r>
      <w:r w:rsidR="00F418E5">
        <w:rPr>
          <w:smallCaps/>
        </w:rPr>
        <w:t>c-</w:t>
      </w:r>
      <w:r w:rsidR="00F418E5">
        <w:t>that</w:t>
      </w:r>
    </w:p>
    <w:p w14:paraId="19F221F7" w14:textId="77777777" w:rsidR="00800AD8" w:rsidRDefault="00800AD8" w:rsidP="00F418E5">
      <w:pPr>
        <w:pStyle w:val="InterlineText"/>
        <w:tabs>
          <w:tab w:val="left" w:pos="533"/>
          <w:tab w:val="left" w:pos="1322"/>
          <w:tab w:val="left" w:pos="1586"/>
        </w:tabs>
      </w:pPr>
      <w:r>
        <w:tab/>
        <w:t>vaîaw</w:t>
      </w:r>
      <w:r>
        <w:tab/>
        <w:t>a</w:t>
      </w:r>
      <w:r>
        <w:tab/>
        <w:t>uqaîay.</w:t>
      </w:r>
    </w:p>
    <w:p w14:paraId="790DCE47" w14:textId="77777777" w:rsidR="00800AD8" w:rsidRDefault="00800AD8" w:rsidP="00F418E5">
      <w:pPr>
        <w:pStyle w:val="InterlineGlossWithTrans"/>
        <w:tabs>
          <w:tab w:val="left" w:pos="533"/>
          <w:tab w:val="left" w:pos="1322"/>
          <w:tab w:val="left" w:pos="1586"/>
        </w:tabs>
      </w:pPr>
      <w:r>
        <w:tab/>
        <w:t>vaîaw</w:t>
      </w:r>
      <w:r>
        <w:tab/>
        <w:t>a</w:t>
      </w:r>
      <w:r>
        <w:tab/>
        <w:t>uqaîay</w:t>
      </w:r>
    </w:p>
    <w:p w14:paraId="21AF79EC" w14:textId="77777777" w:rsidR="00800AD8" w:rsidRDefault="00800AD8" w:rsidP="00F418E5">
      <w:pPr>
        <w:pStyle w:val="InterlineTrans"/>
        <w:tabs>
          <w:tab w:val="left" w:pos="533"/>
          <w:tab w:val="left" w:pos="1322"/>
          <w:tab w:val="left" w:pos="1586"/>
        </w:tabs>
      </w:pPr>
      <w:r>
        <w:tab/>
        <w:t>spouse</w:t>
      </w:r>
      <w:r>
        <w:rPr>
          <w:smallCaps/>
        </w:rPr>
        <w:tab/>
        <w:t>c</w:t>
      </w:r>
      <w:r>
        <w:rPr>
          <w:smallCaps/>
        </w:rPr>
        <w:tab/>
      </w:r>
      <w:r>
        <w:t>male</w:t>
      </w:r>
    </w:p>
    <w:p w14:paraId="63E51D96" w14:textId="77777777" w:rsidR="00800AD8" w:rsidRDefault="00800AD8">
      <w:pPr>
        <w:pStyle w:val="InterlineFree"/>
      </w:pPr>
      <w:r>
        <w:t>I had better go to another place,” said the husband.</w:t>
      </w:r>
    </w:p>
    <w:p w14:paraId="67ACEEF0" w14:textId="77777777" w:rsidR="00800AD8" w:rsidRDefault="00DC1AE0" w:rsidP="00F418E5">
      <w:pPr>
        <w:pStyle w:val="InterlineText"/>
        <w:tabs>
          <w:tab w:val="left" w:pos="533"/>
          <w:tab w:val="left" w:pos="1022"/>
          <w:tab w:val="left" w:pos="1661"/>
          <w:tab w:val="left" w:pos="2150"/>
          <w:tab w:val="left" w:pos="3614"/>
          <w:tab w:val="left" w:pos="4058"/>
          <w:tab w:val="left" w:pos="5102"/>
          <w:tab w:val="left" w:pos="5876"/>
          <w:tab w:val="left" w:pos="6380"/>
        </w:tabs>
      </w:pPr>
      <w:r w:rsidRPr="003A1D48">
        <w:rPr>
          <w:rStyle w:val="InterlineTextNumChar"/>
        </w:rPr>
        <w:t>006</w:t>
      </w:r>
      <w:r w:rsidR="00800AD8">
        <w:tab/>
        <w:t>qau</w:t>
      </w:r>
      <w:r w:rsidR="00800AD8">
        <w:tab/>
        <w:t>vaik,</w:t>
      </w:r>
      <w:r w:rsidR="00800AD8">
        <w:tab/>
        <w:t>sa</w:t>
      </w:r>
      <w:r w:rsidR="00800AD8">
        <w:tab/>
        <w:t>tsuatsuay</w:t>
      </w:r>
      <w:r w:rsidR="00F418E5">
        <w:tab/>
        <w:t>ini</w:t>
      </w:r>
      <w:r w:rsidR="00F418E5">
        <w:tab/>
        <w:t>pangtjez</w:t>
      </w:r>
      <w:r w:rsidR="00F418E5">
        <w:tab/>
        <w:t>anga</w:t>
      </w:r>
      <w:r w:rsidR="00F418E5">
        <w:tab/>
        <w:t>i</w:t>
      </w:r>
      <w:r w:rsidR="00F418E5">
        <w:tab/>
        <w:t>tjumaq.</w:t>
      </w:r>
    </w:p>
    <w:p w14:paraId="70575928" w14:textId="77777777" w:rsidR="00800AD8" w:rsidRDefault="00800AD8" w:rsidP="00F418E5">
      <w:pPr>
        <w:pStyle w:val="InterlineGlossWithTrans"/>
        <w:tabs>
          <w:tab w:val="left" w:pos="533"/>
          <w:tab w:val="left" w:pos="1022"/>
          <w:tab w:val="left" w:pos="1661"/>
          <w:tab w:val="left" w:pos="2150"/>
          <w:tab w:val="left" w:pos="3614"/>
          <w:tab w:val="left" w:pos="4058"/>
          <w:tab w:val="left" w:pos="5102"/>
          <w:tab w:val="left" w:pos="5876"/>
          <w:tab w:val="left" w:pos="6380"/>
        </w:tabs>
      </w:pPr>
      <w:r>
        <w:tab/>
        <w:t>qau</w:t>
      </w:r>
      <w:r>
        <w:tab/>
        <w:t>vaik</w:t>
      </w:r>
      <w:r>
        <w:tab/>
        <w:t>sa</w:t>
      </w:r>
      <w:r>
        <w:tab/>
        <w:t>tsua-tsuay</w:t>
      </w:r>
      <w:r w:rsidR="00F418E5">
        <w:tab/>
        <w:t>ini</w:t>
      </w:r>
      <w:r w:rsidR="00F418E5">
        <w:tab/>
        <w:t>pangetjez</w:t>
      </w:r>
      <w:r w:rsidR="00F418E5">
        <w:tab/>
        <w:t>anga</w:t>
      </w:r>
      <w:r w:rsidR="00F418E5">
        <w:tab/>
        <w:t>i</w:t>
      </w:r>
      <w:r w:rsidR="00F418E5">
        <w:tab/>
        <w:t>tju-umaq</w:t>
      </w:r>
    </w:p>
    <w:p w14:paraId="620449EB" w14:textId="77777777" w:rsidR="00800AD8" w:rsidRDefault="00800AD8" w:rsidP="00F418E5">
      <w:pPr>
        <w:pStyle w:val="InterlineTrans"/>
        <w:tabs>
          <w:tab w:val="left" w:pos="533"/>
          <w:tab w:val="left" w:pos="1022"/>
          <w:tab w:val="left" w:pos="1661"/>
          <w:tab w:val="left" w:pos="2150"/>
          <w:tab w:val="left" w:pos="3614"/>
          <w:tab w:val="left" w:pos="4058"/>
          <w:tab w:val="left" w:pos="5102"/>
          <w:tab w:val="left" w:pos="5876"/>
          <w:tab w:val="left" w:pos="6380"/>
        </w:tabs>
      </w:pPr>
      <w:r>
        <w:tab/>
        <w:t>so</w:t>
      </w:r>
      <w:r>
        <w:tab/>
        <w:t>leave</w:t>
      </w:r>
      <w:r>
        <w:tab/>
        <w:t>and</w:t>
      </w:r>
      <w:r>
        <w:tab/>
      </w:r>
      <w:r>
        <w:rPr>
          <w:smallCaps/>
        </w:rPr>
        <w:t>red</w:t>
      </w:r>
      <w:r>
        <w:t>-long.time</w:t>
      </w:r>
      <w:r w:rsidR="00F418E5">
        <w:tab/>
        <w:t>not</w:t>
      </w:r>
      <w:r w:rsidR="00F418E5">
        <w:tab/>
        <w:t>come</w:t>
      </w:r>
      <w:r w:rsidR="00F418E5">
        <w:tab/>
        <w:t>indeed</w:t>
      </w:r>
      <w:r w:rsidR="00F418E5">
        <w:tab/>
      </w:r>
      <w:r w:rsidR="00F418E5">
        <w:rPr>
          <w:smallCaps/>
        </w:rPr>
        <w:t>loc</w:t>
      </w:r>
      <w:r w:rsidR="00F418E5">
        <w:tab/>
        <w:t>there-house</w:t>
      </w:r>
    </w:p>
    <w:p w14:paraId="599495E9" w14:textId="77777777" w:rsidR="00800AD8" w:rsidRDefault="00800AD8">
      <w:pPr>
        <w:pStyle w:val="InterlineFree"/>
      </w:pPr>
      <w:r>
        <w:t>So he went away, and for a long time he didn’t come home.</w:t>
      </w:r>
    </w:p>
    <w:p w14:paraId="3447E7CF" w14:textId="77777777" w:rsidR="00800AD8" w:rsidRDefault="00DC1AE0" w:rsidP="00F418E5">
      <w:pPr>
        <w:pStyle w:val="InterlineText"/>
        <w:tabs>
          <w:tab w:val="left" w:pos="533"/>
          <w:tab w:val="left" w:pos="1202"/>
          <w:tab w:val="left" w:pos="1811"/>
          <w:tab w:val="left" w:pos="2075"/>
          <w:tab w:val="left" w:pos="2894"/>
          <w:tab w:val="left" w:pos="3158"/>
          <w:tab w:val="left" w:pos="4502"/>
          <w:tab w:val="left" w:pos="5426"/>
          <w:tab w:val="left" w:pos="6215"/>
          <w:tab w:val="left" w:pos="6479"/>
        </w:tabs>
      </w:pPr>
      <w:r w:rsidRPr="003A1D48">
        <w:rPr>
          <w:rStyle w:val="InterlineTextNumChar"/>
        </w:rPr>
        <w:t>007</w:t>
      </w:r>
      <w:r w:rsidR="00800AD8">
        <w:tab/>
        <w:t>manu</w:t>
      </w:r>
      <w:r w:rsidR="00800AD8">
        <w:tab/>
        <w:t>uzai</w:t>
      </w:r>
      <w:r w:rsidR="00800AD8">
        <w:tab/>
        <w:t>a</w:t>
      </w:r>
      <w:r w:rsidR="00800AD8">
        <w:tab/>
        <w:t>uqaîay</w:t>
      </w:r>
      <w:r w:rsidR="00F418E5">
        <w:tab/>
        <w:t>a</w:t>
      </w:r>
      <w:r w:rsidR="00F418E5">
        <w:tab/>
        <w:t>lemulutjuk</w:t>
      </w:r>
      <w:r w:rsidR="00F418E5">
        <w:tab/>
        <w:t>tazua</w:t>
      </w:r>
      <w:r w:rsidR="00F418E5">
        <w:tab/>
        <w:t>vaîaw</w:t>
      </w:r>
      <w:r w:rsidR="00F418E5">
        <w:tab/>
        <w:t>a</w:t>
      </w:r>
      <w:r w:rsidR="00F418E5">
        <w:tab/>
        <w:t>vavayan.</w:t>
      </w:r>
    </w:p>
    <w:p w14:paraId="4594B3B6" w14:textId="77777777" w:rsidR="00800AD8" w:rsidRDefault="00800AD8" w:rsidP="00F418E5">
      <w:pPr>
        <w:pStyle w:val="InterlineGlossWithTrans"/>
        <w:tabs>
          <w:tab w:val="left" w:pos="533"/>
          <w:tab w:val="left" w:pos="1202"/>
          <w:tab w:val="left" w:pos="1811"/>
          <w:tab w:val="left" w:pos="2075"/>
          <w:tab w:val="left" w:pos="2894"/>
          <w:tab w:val="left" w:pos="3158"/>
          <w:tab w:val="left" w:pos="4502"/>
          <w:tab w:val="left" w:pos="5426"/>
          <w:tab w:val="left" w:pos="6215"/>
          <w:tab w:val="left" w:pos="6479"/>
        </w:tabs>
      </w:pPr>
      <w:r>
        <w:tab/>
        <w:t>manu</w:t>
      </w:r>
      <w:r>
        <w:tab/>
        <w:t>uzay</w:t>
      </w:r>
      <w:r>
        <w:tab/>
        <w:t>a</w:t>
      </w:r>
      <w:r>
        <w:tab/>
        <w:t>uqaîay</w:t>
      </w:r>
      <w:r w:rsidR="00F418E5">
        <w:tab/>
        <w:t>a</w:t>
      </w:r>
      <w:r w:rsidR="00F418E5">
        <w:tab/>
        <w:t>em=lu-lutjuk</w:t>
      </w:r>
      <w:r w:rsidR="00F418E5">
        <w:tab/>
        <w:t>ta-zua</w:t>
      </w:r>
      <w:r w:rsidR="00F418E5">
        <w:tab/>
        <w:t>vaîaw</w:t>
      </w:r>
      <w:r w:rsidR="00F418E5">
        <w:tab/>
        <w:t>a</w:t>
      </w:r>
      <w:r w:rsidR="00F418E5">
        <w:tab/>
        <w:t>vavayan</w:t>
      </w:r>
    </w:p>
    <w:p w14:paraId="74BF19D7" w14:textId="77777777" w:rsidR="00800AD8" w:rsidRDefault="00800AD8" w:rsidP="00F418E5">
      <w:pPr>
        <w:pStyle w:val="InterlineTrans"/>
        <w:tabs>
          <w:tab w:val="left" w:pos="533"/>
          <w:tab w:val="left" w:pos="1202"/>
          <w:tab w:val="left" w:pos="1811"/>
          <w:tab w:val="left" w:pos="2075"/>
          <w:tab w:val="left" w:pos="2894"/>
          <w:tab w:val="left" w:pos="3158"/>
          <w:tab w:val="left" w:pos="4502"/>
          <w:tab w:val="left" w:pos="5426"/>
          <w:tab w:val="left" w:pos="6215"/>
          <w:tab w:val="left" w:pos="6479"/>
        </w:tabs>
      </w:pPr>
      <w:r>
        <w:tab/>
        <w:t>then</w:t>
      </w:r>
      <w:r>
        <w:tab/>
        <w:t>there</w:t>
      </w:r>
      <w:r>
        <w:rPr>
          <w:smallCaps/>
        </w:rPr>
        <w:tab/>
        <w:t>c</w:t>
      </w:r>
      <w:r>
        <w:rPr>
          <w:smallCaps/>
        </w:rPr>
        <w:tab/>
      </w:r>
      <w:r>
        <w:t>male</w:t>
      </w:r>
      <w:r w:rsidR="00F418E5">
        <w:rPr>
          <w:smallCaps/>
        </w:rPr>
        <w:tab/>
        <w:t>c</w:t>
      </w:r>
      <w:r w:rsidR="00F418E5">
        <w:rPr>
          <w:smallCaps/>
        </w:rPr>
        <w:tab/>
        <w:t>af</w:t>
      </w:r>
      <w:r w:rsidR="00F418E5">
        <w:t>=</w:t>
      </w:r>
      <w:r w:rsidR="00F418E5">
        <w:rPr>
          <w:smallCaps/>
        </w:rPr>
        <w:t>red</w:t>
      </w:r>
      <w:r w:rsidR="00F418E5">
        <w:t>-bad</w:t>
      </w:r>
      <w:r w:rsidR="00F418E5">
        <w:tab/>
      </w:r>
      <w:r w:rsidR="00F418E5">
        <w:rPr>
          <w:smallCaps/>
        </w:rPr>
        <w:t>obl</w:t>
      </w:r>
      <w:r w:rsidR="00F418E5">
        <w:t>-that</w:t>
      </w:r>
      <w:r w:rsidR="00F418E5">
        <w:tab/>
        <w:t>spouse</w:t>
      </w:r>
      <w:r w:rsidR="00F418E5">
        <w:rPr>
          <w:smallCaps/>
        </w:rPr>
        <w:tab/>
        <w:t>c</w:t>
      </w:r>
      <w:r w:rsidR="00F418E5">
        <w:rPr>
          <w:smallCaps/>
        </w:rPr>
        <w:tab/>
      </w:r>
      <w:r w:rsidR="00F418E5">
        <w:t>female</w:t>
      </w:r>
    </w:p>
    <w:p w14:paraId="624F4D4E" w14:textId="77777777" w:rsidR="00800AD8" w:rsidRDefault="00800AD8">
      <w:pPr>
        <w:pStyle w:val="InterlineFree"/>
      </w:pPr>
      <w:r>
        <w:t>A man tempted the wife.</w:t>
      </w:r>
    </w:p>
    <w:p w14:paraId="1755A173" w14:textId="77777777" w:rsidR="00800AD8" w:rsidRDefault="00DC1AE0" w:rsidP="00F418E5">
      <w:pPr>
        <w:pStyle w:val="InterlineText"/>
        <w:tabs>
          <w:tab w:val="left" w:pos="533"/>
          <w:tab w:val="left" w:pos="1712"/>
          <w:tab w:val="left" w:pos="1976"/>
          <w:tab w:val="left" w:pos="2420"/>
          <w:tab w:val="left" w:pos="3464"/>
          <w:tab w:val="left" w:pos="4238"/>
          <w:tab w:val="left" w:pos="4502"/>
          <w:tab w:val="left" w:pos="5336"/>
          <w:tab w:val="left" w:pos="6125"/>
          <w:tab w:val="left" w:pos="6389"/>
        </w:tabs>
      </w:pPr>
      <w:r w:rsidRPr="003A1D48">
        <w:rPr>
          <w:rStyle w:val="InterlineTextNumChar"/>
        </w:rPr>
        <w:t>008</w:t>
      </w:r>
      <w:r w:rsidR="00800AD8">
        <w:tab/>
        <w:t>“kudain</w:t>
      </w:r>
      <w:r w:rsidR="00800AD8">
        <w:tab/>
        <w:t>a</w:t>
      </w:r>
      <w:r w:rsidR="00800AD8">
        <w:tab/>
        <w:t>ini</w:t>
      </w:r>
      <w:r w:rsidR="00800AD8">
        <w:tab/>
        <w:t>pangtjez</w:t>
      </w:r>
      <w:r w:rsidR="00800AD8">
        <w:tab/>
        <w:t>anga</w:t>
      </w:r>
      <w:r w:rsidR="00F418E5">
        <w:tab/>
        <w:t>a</w:t>
      </w:r>
      <w:r w:rsidR="00F418E5">
        <w:tab/>
        <w:t>su</w:t>
      </w:r>
      <w:r w:rsidR="00F418E5">
        <w:tab/>
        <w:t>vaîaw</w:t>
      </w:r>
      <w:r w:rsidR="00F418E5">
        <w:tab/>
        <w:t>a</w:t>
      </w:r>
      <w:r w:rsidR="00F418E5">
        <w:tab/>
        <w:t>tjaisangas.</w:t>
      </w:r>
    </w:p>
    <w:p w14:paraId="4B1F72C6" w14:textId="77777777" w:rsidR="00800AD8" w:rsidRDefault="00800AD8" w:rsidP="00F418E5">
      <w:pPr>
        <w:pStyle w:val="InterlineGlossWithTrans"/>
        <w:tabs>
          <w:tab w:val="left" w:pos="533"/>
          <w:tab w:val="left" w:pos="1712"/>
          <w:tab w:val="left" w:pos="1976"/>
          <w:tab w:val="left" w:pos="2420"/>
          <w:tab w:val="left" w:pos="3464"/>
          <w:tab w:val="left" w:pos="4238"/>
          <w:tab w:val="left" w:pos="4502"/>
          <w:tab w:val="left" w:pos="5336"/>
          <w:tab w:val="left" w:pos="6125"/>
          <w:tab w:val="left" w:pos="6389"/>
        </w:tabs>
      </w:pPr>
      <w:r>
        <w:tab/>
        <w:t>kuda-en</w:t>
      </w:r>
      <w:r>
        <w:tab/>
        <w:t>a</w:t>
      </w:r>
      <w:r>
        <w:tab/>
        <w:t>ini</w:t>
      </w:r>
      <w:r>
        <w:tab/>
        <w:t>pangetjez</w:t>
      </w:r>
      <w:r>
        <w:tab/>
        <w:t>anga</w:t>
      </w:r>
      <w:r w:rsidR="00F418E5">
        <w:tab/>
        <w:t>a</w:t>
      </w:r>
      <w:r w:rsidR="00F418E5">
        <w:tab/>
        <w:t>su</w:t>
      </w:r>
      <w:r w:rsidR="00F418E5">
        <w:tab/>
        <w:t>vaîaw</w:t>
      </w:r>
      <w:r w:rsidR="00F418E5">
        <w:tab/>
        <w:t>a</w:t>
      </w:r>
      <w:r w:rsidR="00F418E5">
        <w:tab/>
        <w:t>tja-i-sangas</w:t>
      </w:r>
    </w:p>
    <w:p w14:paraId="1082E009" w14:textId="77777777" w:rsidR="00800AD8" w:rsidRDefault="00800AD8" w:rsidP="00F418E5">
      <w:pPr>
        <w:pStyle w:val="InterlineTrans"/>
        <w:tabs>
          <w:tab w:val="left" w:pos="533"/>
          <w:tab w:val="left" w:pos="1712"/>
          <w:tab w:val="left" w:pos="1976"/>
          <w:tab w:val="left" w:pos="2420"/>
          <w:tab w:val="left" w:pos="3464"/>
          <w:tab w:val="left" w:pos="4238"/>
          <w:tab w:val="left" w:pos="4502"/>
          <w:tab w:val="left" w:pos="5336"/>
          <w:tab w:val="left" w:pos="6125"/>
          <w:tab w:val="left" w:pos="6389"/>
        </w:tabs>
      </w:pPr>
      <w:r>
        <w:tab/>
        <w:t>do.what-</w:t>
      </w:r>
      <w:r>
        <w:rPr>
          <w:smallCaps/>
        </w:rPr>
        <w:t>pf</w:t>
      </w:r>
      <w:r>
        <w:rPr>
          <w:smallCaps/>
        </w:rPr>
        <w:tab/>
        <w:t>c</w:t>
      </w:r>
      <w:r>
        <w:rPr>
          <w:smallCaps/>
        </w:rPr>
        <w:tab/>
      </w:r>
      <w:r>
        <w:t>not</w:t>
      </w:r>
      <w:r>
        <w:tab/>
        <w:t>come</w:t>
      </w:r>
      <w:r>
        <w:tab/>
        <w:t>indeed</w:t>
      </w:r>
      <w:r w:rsidR="00F418E5">
        <w:rPr>
          <w:smallCaps/>
        </w:rPr>
        <w:tab/>
        <w:t>c</w:t>
      </w:r>
      <w:r w:rsidR="00F418E5">
        <w:rPr>
          <w:smallCaps/>
        </w:rPr>
        <w:tab/>
      </w:r>
      <w:r w:rsidR="00F418E5">
        <w:t>your(</w:t>
      </w:r>
      <w:r w:rsidR="00F418E5">
        <w:rPr>
          <w:smallCaps/>
        </w:rPr>
        <w:t>s</w:t>
      </w:r>
      <w:r w:rsidR="00F418E5">
        <w:t>)</w:t>
      </w:r>
      <w:r w:rsidR="00F418E5">
        <w:tab/>
        <w:t>spouse</w:t>
      </w:r>
      <w:r w:rsidR="00F418E5">
        <w:rPr>
          <w:smallCaps/>
        </w:rPr>
        <w:tab/>
        <w:t>c</w:t>
      </w:r>
      <w:r w:rsidR="00F418E5">
        <w:tab/>
        <w:t>more-</w:t>
      </w:r>
      <w:r w:rsidR="00F418E5">
        <w:rPr>
          <w:smallCaps/>
        </w:rPr>
        <w:t>loc</w:t>
      </w:r>
      <w:r w:rsidR="00F418E5">
        <w:t>-first</w:t>
      </w:r>
    </w:p>
    <w:p w14:paraId="07D98567" w14:textId="77777777" w:rsidR="00800AD8" w:rsidRDefault="00800AD8">
      <w:pPr>
        <w:pStyle w:val="InterlineFree"/>
      </w:pPr>
      <w:r>
        <w:t>“What about your former husband who hasn’t come back?</w:t>
      </w:r>
    </w:p>
    <w:p w14:paraId="3EDF6283" w14:textId="77777777" w:rsidR="00800AD8" w:rsidRDefault="00DC1AE0" w:rsidP="00EF12AA">
      <w:pPr>
        <w:pStyle w:val="InterlineText"/>
        <w:tabs>
          <w:tab w:val="left" w:pos="533"/>
          <w:tab w:val="left" w:pos="1682"/>
          <w:tab w:val="left" w:pos="1946"/>
          <w:tab w:val="left" w:pos="3710"/>
          <w:tab w:val="left" w:pos="3974"/>
        </w:tabs>
      </w:pPr>
      <w:r w:rsidRPr="003A1D48">
        <w:rPr>
          <w:rStyle w:val="InterlineTextNumChar"/>
        </w:rPr>
        <w:t>009</w:t>
      </w:r>
      <w:r w:rsidR="00EF12AA">
        <w:tab/>
      </w:r>
      <w:r w:rsidR="00800AD8">
        <w:t>nangaq</w:t>
      </w:r>
      <w:r w:rsidR="00800AD8">
        <w:tab/>
        <w:t>a</w:t>
      </w:r>
      <w:r w:rsidR="00800AD8">
        <w:tab/>
        <w:t>timitjanga</w:t>
      </w:r>
      <w:r w:rsidR="00F418E5">
        <w:tab/>
        <w:t>a</w:t>
      </w:r>
      <w:r w:rsidR="00F418E5">
        <w:tab/>
        <w:t>marevaîaw.</w:t>
      </w:r>
    </w:p>
    <w:p w14:paraId="1AD307DF" w14:textId="77777777" w:rsidR="00800AD8" w:rsidRDefault="00800AD8" w:rsidP="00EF12AA">
      <w:pPr>
        <w:pStyle w:val="InterlineGlossWithTrans"/>
        <w:tabs>
          <w:tab w:val="left" w:pos="533"/>
          <w:tab w:val="left" w:pos="1682"/>
          <w:tab w:val="left" w:pos="1946"/>
          <w:tab w:val="left" w:pos="3710"/>
          <w:tab w:val="left" w:pos="3974"/>
        </w:tabs>
      </w:pPr>
      <w:r>
        <w:tab/>
        <w:t>na-nguaq</w:t>
      </w:r>
      <w:r>
        <w:tab/>
        <w:t>a</w:t>
      </w:r>
      <w:r>
        <w:tab/>
        <w:t>ti-mitja-anga</w:t>
      </w:r>
      <w:r w:rsidR="00F418E5">
        <w:tab/>
        <w:t>a</w:t>
      </w:r>
      <w:r w:rsidR="00F418E5">
        <w:tab/>
        <w:t>mare-vaîaw</w:t>
      </w:r>
    </w:p>
    <w:p w14:paraId="2CE1A60B" w14:textId="77777777" w:rsidR="00800AD8" w:rsidRDefault="00800AD8" w:rsidP="00B76180">
      <w:pPr>
        <w:pStyle w:val="InterlineTransNoFree"/>
        <w:tabs>
          <w:tab w:val="left" w:pos="1682"/>
          <w:tab w:val="left" w:pos="1946"/>
          <w:tab w:val="left" w:pos="3710"/>
          <w:tab w:val="left" w:pos="3974"/>
          <w:tab w:val="right" w:pos="8789"/>
        </w:tabs>
      </w:pPr>
      <w:r>
        <w:tab/>
      </w:r>
      <w:r>
        <w:rPr>
          <w:smallCaps/>
        </w:rPr>
        <w:t>stat</w:t>
      </w:r>
      <w:r>
        <w:t>-good</w:t>
      </w:r>
      <w:r>
        <w:rPr>
          <w:smallCaps/>
        </w:rPr>
        <w:tab/>
        <w:t>c</w:t>
      </w:r>
      <w:r>
        <w:rPr>
          <w:smallCaps/>
        </w:rPr>
        <w:tab/>
        <w:t>f-</w:t>
      </w:r>
      <w:r>
        <w:t>we(</w:t>
      </w:r>
      <w:r>
        <w:rPr>
          <w:smallCaps/>
        </w:rPr>
        <w:t>inc</w:t>
      </w:r>
      <w:r>
        <w:t>)-indeed</w:t>
      </w:r>
      <w:r w:rsidR="00F418E5">
        <w:rPr>
          <w:smallCaps/>
        </w:rPr>
        <w:tab/>
        <w:t>c</w:t>
      </w:r>
      <w:r w:rsidR="00F418E5">
        <w:rPr>
          <w:smallCaps/>
        </w:rPr>
        <w:tab/>
      </w:r>
      <w:r w:rsidR="00F418E5">
        <w:t>pair-spouse</w:t>
      </w:r>
      <w:r w:rsidR="00EF12AA">
        <w:tab/>
        <w:t>Let us two live together.</w:t>
      </w:r>
    </w:p>
    <w:p w14:paraId="67ABB807" w14:textId="77777777" w:rsidR="00800AD8" w:rsidRDefault="00DC1AE0" w:rsidP="00EF12AA">
      <w:pPr>
        <w:pStyle w:val="InterlineText"/>
        <w:tabs>
          <w:tab w:val="left" w:pos="533"/>
          <w:tab w:val="left" w:pos="1367"/>
          <w:tab w:val="left" w:pos="2126"/>
          <w:tab w:val="left" w:pos="3710"/>
          <w:tab w:val="left" w:pos="3974"/>
          <w:tab w:val="left" w:pos="5153"/>
          <w:tab w:val="left" w:pos="5927"/>
          <w:tab w:val="left" w:pos="6191"/>
          <w:tab w:val="left" w:pos="7415"/>
        </w:tabs>
      </w:pPr>
      <w:r w:rsidRPr="003A1D48">
        <w:rPr>
          <w:rStyle w:val="InterlineTextNumChar"/>
        </w:rPr>
        <w:lastRenderedPageBreak/>
        <w:t>010</w:t>
      </w:r>
      <w:r w:rsidR="00800AD8">
        <w:tab/>
        <w:t>anema</w:t>
      </w:r>
      <w:r w:rsidR="00800AD8">
        <w:tab/>
        <w:t>su</w:t>
      </w:r>
      <w:r w:rsidR="00EF12AA">
        <w:tab/>
        <w:t>katjenglayan</w:t>
      </w:r>
      <w:r w:rsidR="00EF12AA">
        <w:tab/>
        <w:t>a</w:t>
      </w:r>
      <w:r w:rsidR="00EF12AA">
        <w:tab/>
        <w:t>matsidiî?”</w:t>
      </w:r>
      <w:r w:rsidR="00EF12AA">
        <w:tab/>
        <w:t>ayain</w:t>
      </w:r>
      <w:r w:rsidR="00EF12AA">
        <w:tab/>
        <w:t>a</w:t>
      </w:r>
      <w:r w:rsidR="00EF12AA">
        <w:tab/>
        <w:t>kiîavaran</w:t>
      </w:r>
      <w:r w:rsidR="00EF12AA">
        <w:tab/>
        <w:t>a</w:t>
      </w:r>
    </w:p>
    <w:p w14:paraId="41BFE20C" w14:textId="77777777" w:rsidR="00800AD8" w:rsidRDefault="00800AD8" w:rsidP="00EF12AA">
      <w:pPr>
        <w:pStyle w:val="InterlineGlossWithTrans"/>
        <w:tabs>
          <w:tab w:val="left" w:pos="533"/>
          <w:tab w:val="left" w:pos="1367"/>
          <w:tab w:val="left" w:pos="2126"/>
          <w:tab w:val="left" w:pos="3710"/>
          <w:tab w:val="left" w:pos="3974"/>
          <w:tab w:val="left" w:pos="5153"/>
          <w:tab w:val="left" w:pos="5927"/>
          <w:tab w:val="left" w:pos="6191"/>
          <w:tab w:val="left" w:pos="7415"/>
        </w:tabs>
      </w:pPr>
      <w:r>
        <w:tab/>
        <w:t>a-nema</w:t>
      </w:r>
      <w:r>
        <w:tab/>
        <w:t>su</w:t>
      </w:r>
      <w:r w:rsidR="00EF12AA">
        <w:tab/>
        <w:t>ka-tjenglay-an</w:t>
      </w:r>
      <w:r w:rsidR="00EF12AA">
        <w:tab/>
        <w:t>a</w:t>
      </w:r>
      <w:r w:rsidR="00EF12AA">
        <w:tab/>
        <w:t>ma-tsidiî</w:t>
      </w:r>
      <w:r w:rsidR="00EF12AA">
        <w:tab/>
        <w:t>aya-en</w:t>
      </w:r>
      <w:r w:rsidR="00EF12AA">
        <w:tab/>
        <w:t>a</w:t>
      </w:r>
      <w:r w:rsidR="00EF12AA">
        <w:tab/>
        <w:t>ki-îavar-an</w:t>
      </w:r>
      <w:r w:rsidR="00EF12AA">
        <w:tab/>
        <w:t>a</w:t>
      </w:r>
    </w:p>
    <w:p w14:paraId="794FC9B6" w14:textId="77777777" w:rsidR="00800AD8" w:rsidRDefault="00800AD8" w:rsidP="00EF12AA">
      <w:pPr>
        <w:pStyle w:val="InterlineTransNoFree"/>
        <w:tabs>
          <w:tab w:val="left" w:pos="1367"/>
          <w:tab w:val="left" w:pos="2126"/>
          <w:tab w:val="left" w:pos="3710"/>
          <w:tab w:val="left" w:pos="3974"/>
          <w:tab w:val="left" w:pos="5153"/>
          <w:tab w:val="left" w:pos="5927"/>
          <w:tab w:val="left" w:pos="6191"/>
          <w:tab w:val="left" w:pos="7415"/>
        </w:tabs>
      </w:pPr>
      <w:r>
        <w:tab/>
        <w:t>?-what</w:t>
      </w:r>
      <w:r>
        <w:tab/>
        <w:t>you(</w:t>
      </w:r>
      <w:r>
        <w:rPr>
          <w:smallCaps/>
        </w:rPr>
        <w:t>s</w:t>
      </w:r>
      <w:r>
        <w:t>)</w:t>
      </w:r>
      <w:r w:rsidR="00EF12AA">
        <w:tab/>
        <w:t>become-like-</w:t>
      </w:r>
      <w:r w:rsidR="00EF12AA">
        <w:rPr>
          <w:smallCaps/>
        </w:rPr>
        <w:t>lf</w:t>
      </w:r>
      <w:r w:rsidR="00EF12AA">
        <w:rPr>
          <w:smallCaps/>
        </w:rPr>
        <w:tab/>
        <w:t>c</w:t>
      </w:r>
      <w:r w:rsidR="00EF12AA">
        <w:rPr>
          <w:smallCaps/>
        </w:rPr>
        <w:tab/>
        <w:t>stat</w:t>
      </w:r>
      <w:r w:rsidR="00EF12AA">
        <w:t>-alone</w:t>
      </w:r>
      <w:r w:rsidR="00EF12AA">
        <w:tab/>
        <w:t>say-</w:t>
      </w:r>
      <w:r w:rsidR="00EF12AA">
        <w:rPr>
          <w:smallCaps/>
        </w:rPr>
        <w:t>pf</w:t>
      </w:r>
      <w:r w:rsidR="00EF12AA">
        <w:rPr>
          <w:smallCaps/>
        </w:rPr>
        <w:tab/>
        <w:t>c</w:t>
      </w:r>
      <w:r w:rsidR="00EF12AA">
        <w:tab/>
        <w:t>do-speak-</w:t>
      </w:r>
      <w:r w:rsidR="00EF12AA">
        <w:rPr>
          <w:smallCaps/>
        </w:rPr>
        <w:t>lf</w:t>
      </w:r>
      <w:r w:rsidR="00EF12AA">
        <w:rPr>
          <w:smallCaps/>
        </w:rPr>
        <w:tab/>
        <w:t>c</w:t>
      </w:r>
    </w:p>
    <w:p w14:paraId="04FA45C7" w14:textId="77777777" w:rsidR="00800AD8" w:rsidRDefault="00EF12AA" w:rsidP="00E45BD2">
      <w:pPr>
        <w:pStyle w:val="InterlineText"/>
        <w:tabs>
          <w:tab w:val="left" w:pos="533"/>
        </w:tabs>
      </w:pPr>
      <w:r>
        <w:tab/>
        <w:t>palayulayu.</w:t>
      </w:r>
    </w:p>
    <w:p w14:paraId="1053A41C" w14:textId="77777777" w:rsidR="00800AD8" w:rsidRDefault="00EF12AA" w:rsidP="00E45BD2">
      <w:pPr>
        <w:pStyle w:val="InterlineGlossWithTrans"/>
        <w:tabs>
          <w:tab w:val="left" w:pos="533"/>
        </w:tabs>
      </w:pPr>
      <w:r>
        <w:tab/>
        <w:t>pa-layu-layu</w:t>
      </w:r>
    </w:p>
    <w:p w14:paraId="73CB7E37" w14:textId="77777777" w:rsidR="00E45BD2" w:rsidRDefault="00EF12AA" w:rsidP="00B76180">
      <w:pPr>
        <w:pStyle w:val="InterlineTrans"/>
        <w:tabs>
          <w:tab w:val="left" w:pos="533"/>
          <w:tab w:val="right" w:pos="8789"/>
        </w:tabs>
      </w:pPr>
      <w:r>
        <w:rPr>
          <w:smallCaps/>
        </w:rPr>
        <w:tab/>
      </w:r>
      <w:r>
        <w:t>cause-</w:t>
      </w:r>
      <w:r>
        <w:rPr>
          <w:smallCaps/>
        </w:rPr>
        <w:t>red</w:t>
      </w:r>
      <w:r>
        <w:t>-store</w:t>
      </w:r>
      <w:r w:rsidR="00E45BD2">
        <w:tab/>
        <w:t>Why do you want to live alone?” he kept saying.</w:t>
      </w:r>
    </w:p>
    <w:p w14:paraId="60B5FF16" w14:textId="77777777" w:rsidR="00800AD8" w:rsidRDefault="00EF12AA" w:rsidP="00EF12AA">
      <w:pPr>
        <w:pStyle w:val="CommentLastWithHalfSpace"/>
      </w:pPr>
      <w:r>
        <w:t>[</w:t>
      </w:r>
      <w:r w:rsidR="00800AD8" w:rsidRPr="00EF12AA">
        <w:rPr>
          <w:rStyle w:val="VernacularText"/>
        </w:rPr>
        <w:t>palayulayu</w:t>
      </w:r>
      <w:r w:rsidR="00800AD8">
        <w:t xml:space="preserve">: </w:t>
      </w:r>
      <w:r>
        <w:t>idea of ‘heaping up’, ie. ‘</w:t>
      </w:r>
      <w:r w:rsidR="00800AD8">
        <w:t>always’</w:t>
      </w:r>
      <w:r>
        <w:t>]</w:t>
      </w:r>
    </w:p>
    <w:p w14:paraId="4107D99E" w14:textId="77777777" w:rsidR="00800AD8" w:rsidRDefault="00DC1AE0" w:rsidP="00E45BD2">
      <w:pPr>
        <w:pStyle w:val="InterlineText"/>
        <w:tabs>
          <w:tab w:val="left" w:pos="533"/>
          <w:tab w:val="left" w:pos="1682"/>
          <w:tab w:val="left" w:pos="2336"/>
        </w:tabs>
      </w:pPr>
      <w:r w:rsidRPr="003A1D48">
        <w:rPr>
          <w:rStyle w:val="InterlineTextNumChar"/>
        </w:rPr>
        <w:t>011</w:t>
      </w:r>
      <w:r w:rsidR="00800AD8">
        <w:tab/>
        <w:t>“nangaq</w:t>
      </w:r>
      <w:r w:rsidR="00800AD8">
        <w:tab/>
        <w:t>nu</w:t>
      </w:r>
      <w:r w:rsidR="00800AD8">
        <w:tab/>
        <w:t>maya.</w:t>
      </w:r>
    </w:p>
    <w:p w14:paraId="65344814" w14:textId="77777777" w:rsidR="00800AD8" w:rsidRDefault="00800AD8" w:rsidP="00E45BD2">
      <w:pPr>
        <w:pStyle w:val="InterlineGlossWithTrans"/>
        <w:tabs>
          <w:tab w:val="left" w:pos="533"/>
          <w:tab w:val="left" w:pos="1682"/>
          <w:tab w:val="left" w:pos="2336"/>
        </w:tabs>
      </w:pPr>
      <w:r>
        <w:tab/>
        <w:t>na-nguaq</w:t>
      </w:r>
      <w:r>
        <w:tab/>
        <w:t>nu</w:t>
      </w:r>
      <w:r>
        <w:tab/>
        <w:t>ma-aya</w:t>
      </w:r>
    </w:p>
    <w:p w14:paraId="21BE249F" w14:textId="77777777" w:rsidR="00800AD8" w:rsidRDefault="00800AD8" w:rsidP="00B76180">
      <w:pPr>
        <w:pStyle w:val="InterlineTransNoFree"/>
        <w:tabs>
          <w:tab w:val="left" w:pos="1682"/>
          <w:tab w:val="left" w:pos="2336"/>
          <w:tab w:val="right" w:pos="8789"/>
        </w:tabs>
      </w:pPr>
      <w:r>
        <w:tab/>
      </w:r>
      <w:r>
        <w:rPr>
          <w:smallCaps/>
        </w:rPr>
        <w:t>stat</w:t>
      </w:r>
      <w:r>
        <w:t>-good</w:t>
      </w:r>
      <w:r>
        <w:tab/>
        <w:t>when</w:t>
      </w:r>
      <w:r>
        <w:tab/>
      </w:r>
      <w:r>
        <w:rPr>
          <w:smallCaps/>
        </w:rPr>
        <w:t>stat</w:t>
      </w:r>
      <w:r>
        <w:t>-be.thus</w:t>
      </w:r>
      <w:r w:rsidR="00E45BD2">
        <w:tab/>
        <w:t>“All right then;</w:t>
      </w:r>
    </w:p>
    <w:p w14:paraId="168FBD2F" w14:textId="77777777" w:rsidR="00800AD8" w:rsidRDefault="00DC1AE0" w:rsidP="00E45BD2">
      <w:pPr>
        <w:pStyle w:val="InterlineText"/>
        <w:tabs>
          <w:tab w:val="left" w:pos="533"/>
          <w:tab w:val="left" w:pos="1712"/>
          <w:tab w:val="left" w:pos="1976"/>
          <w:tab w:val="left" w:pos="2420"/>
          <w:tab w:val="left" w:pos="3464"/>
          <w:tab w:val="left" w:pos="4238"/>
          <w:tab w:val="left" w:pos="4502"/>
          <w:tab w:val="left" w:pos="4946"/>
          <w:tab w:val="left" w:pos="5735"/>
          <w:tab w:val="left" w:pos="5999"/>
          <w:tab w:val="left" w:pos="7493"/>
        </w:tabs>
      </w:pPr>
      <w:r w:rsidRPr="003A1D48">
        <w:rPr>
          <w:rStyle w:val="InterlineTextNumChar"/>
        </w:rPr>
        <w:t>012</w:t>
      </w:r>
      <w:r w:rsidR="00800AD8">
        <w:tab/>
        <w:t>kudain</w:t>
      </w:r>
      <w:r w:rsidR="00800AD8">
        <w:tab/>
        <w:t>a</w:t>
      </w:r>
      <w:r w:rsidR="00800AD8">
        <w:tab/>
        <w:t>ini</w:t>
      </w:r>
      <w:r w:rsidR="00800AD8">
        <w:tab/>
        <w:t>pangtjez</w:t>
      </w:r>
      <w:r w:rsidR="00800AD8">
        <w:tab/>
        <w:t>anga</w:t>
      </w:r>
      <w:r w:rsidR="00E45BD2">
        <w:tab/>
        <w:t>a</w:t>
      </w:r>
      <w:r w:rsidR="00E45BD2">
        <w:tab/>
        <w:t>ku</w:t>
      </w:r>
      <w:r w:rsidR="00E45BD2">
        <w:tab/>
        <w:t>vaîaw</w:t>
      </w:r>
      <w:r w:rsidR="00E45BD2">
        <w:tab/>
        <w:t>a</w:t>
      </w:r>
      <w:r w:rsidR="00E45BD2">
        <w:tab/>
        <w:t>tjaisangas,”</w:t>
      </w:r>
      <w:r w:rsidR="00E45BD2">
        <w:tab/>
        <w:t>aya</w:t>
      </w:r>
    </w:p>
    <w:p w14:paraId="23596A40" w14:textId="77777777" w:rsidR="00800AD8" w:rsidRDefault="00800AD8" w:rsidP="00E45BD2">
      <w:pPr>
        <w:pStyle w:val="InterlineGlossWithTrans"/>
        <w:tabs>
          <w:tab w:val="left" w:pos="533"/>
          <w:tab w:val="left" w:pos="1712"/>
          <w:tab w:val="left" w:pos="1976"/>
          <w:tab w:val="left" w:pos="2420"/>
          <w:tab w:val="left" w:pos="3464"/>
          <w:tab w:val="left" w:pos="4238"/>
          <w:tab w:val="left" w:pos="4502"/>
          <w:tab w:val="left" w:pos="4946"/>
          <w:tab w:val="left" w:pos="5735"/>
          <w:tab w:val="left" w:pos="5999"/>
          <w:tab w:val="left" w:pos="7493"/>
        </w:tabs>
      </w:pPr>
      <w:r>
        <w:tab/>
        <w:t>kuda-en</w:t>
      </w:r>
      <w:r>
        <w:tab/>
        <w:t>a</w:t>
      </w:r>
      <w:r>
        <w:tab/>
        <w:t>ini</w:t>
      </w:r>
      <w:r>
        <w:tab/>
        <w:t>pangetjez</w:t>
      </w:r>
      <w:r>
        <w:tab/>
        <w:t>anga</w:t>
      </w:r>
      <w:r w:rsidR="00E45BD2">
        <w:tab/>
        <w:t>a</w:t>
      </w:r>
      <w:r w:rsidR="00E45BD2">
        <w:tab/>
        <w:t>ku</w:t>
      </w:r>
      <w:r w:rsidR="00E45BD2">
        <w:tab/>
        <w:t>vaîaw</w:t>
      </w:r>
      <w:r w:rsidR="00E45BD2">
        <w:tab/>
        <w:t>a</w:t>
      </w:r>
      <w:r w:rsidR="00E45BD2">
        <w:tab/>
        <w:t>tja-i-sangas</w:t>
      </w:r>
      <w:r w:rsidR="00E45BD2">
        <w:tab/>
        <w:t>aya</w:t>
      </w:r>
    </w:p>
    <w:p w14:paraId="384DD93D" w14:textId="77777777" w:rsidR="00800AD8" w:rsidRDefault="00800AD8" w:rsidP="00E45BD2">
      <w:pPr>
        <w:pStyle w:val="InterlineTransNoFree"/>
        <w:tabs>
          <w:tab w:val="left" w:pos="1712"/>
          <w:tab w:val="left" w:pos="1976"/>
          <w:tab w:val="left" w:pos="2420"/>
          <w:tab w:val="left" w:pos="3464"/>
          <w:tab w:val="left" w:pos="4238"/>
          <w:tab w:val="left" w:pos="4502"/>
          <w:tab w:val="left" w:pos="4946"/>
          <w:tab w:val="left" w:pos="5735"/>
          <w:tab w:val="left" w:pos="5999"/>
          <w:tab w:val="left" w:pos="7493"/>
        </w:tabs>
      </w:pPr>
      <w:r>
        <w:tab/>
        <w:t>do.what-</w:t>
      </w:r>
      <w:r>
        <w:rPr>
          <w:smallCaps/>
        </w:rPr>
        <w:t>pf</w:t>
      </w:r>
      <w:r>
        <w:rPr>
          <w:smallCaps/>
        </w:rPr>
        <w:tab/>
        <w:t>c</w:t>
      </w:r>
      <w:r>
        <w:rPr>
          <w:smallCaps/>
        </w:rPr>
        <w:tab/>
      </w:r>
      <w:r>
        <w:t>not</w:t>
      </w:r>
      <w:r>
        <w:tab/>
        <w:t>come</w:t>
      </w:r>
      <w:r>
        <w:tab/>
        <w:t>indeed</w:t>
      </w:r>
      <w:r w:rsidR="00E45BD2">
        <w:rPr>
          <w:smallCaps/>
        </w:rPr>
        <w:tab/>
        <w:t>c</w:t>
      </w:r>
      <w:r w:rsidR="00E45BD2">
        <w:rPr>
          <w:smallCaps/>
        </w:rPr>
        <w:tab/>
      </w:r>
      <w:r w:rsidR="00E45BD2">
        <w:t>my</w:t>
      </w:r>
      <w:r w:rsidR="00E45BD2">
        <w:tab/>
        <w:t>spouse</w:t>
      </w:r>
      <w:r w:rsidR="00E45BD2">
        <w:rPr>
          <w:smallCaps/>
        </w:rPr>
        <w:tab/>
        <w:t>c</w:t>
      </w:r>
      <w:r w:rsidR="00E45BD2">
        <w:tab/>
        <w:t>more-</w:t>
      </w:r>
      <w:r w:rsidR="00E45BD2">
        <w:rPr>
          <w:smallCaps/>
        </w:rPr>
        <w:t>loc</w:t>
      </w:r>
      <w:r w:rsidR="00E45BD2">
        <w:t>-first</w:t>
      </w:r>
      <w:r w:rsidR="00E45BD2">
        <w:tab/>
        <w:t>say</w:t>
      </w:r>
    </w:p>
    <w:p w14:paraId="1D93D7A6" w14:textId="77777777" w:rsidR="00800AD8" w:rsidRDefault="00E45BD2" w:rsidP="00E45BD2">
      <w:pPr>
        <w:pStyle w:val="InterlineText"/>
        <w:tabs>
          <w:tab w:val="left" w:pos="533"/>
          <w:tab w:val="left" w:pos="1217"/>
        </w:tabs>
      </w:pPr>
      <w:r>
        <w:tab/>
        <w:t>azua</w:t>
      </w:r>
      <w:r>
        <w:tab/>
        <w:t>vavayan.</w:t>
      </w:r>
    </w:p>
    <w:p w14:paraId="4BC4B0A7" w14:textId="77777777" w:rsidR="00800AD8" w:rsidRDefault="00E45BD2" w:rsidP="00E45BD2">
      <w:pPr>
        <w:pStyle w:val="InterlineGlossWithTrans"/>
        <w:tabs>
          <w:tab w:val="left" w:pos="533"/>
          <w:tab w:val="left" w:pos="1217"/>
        </w:tabs>
      </w:pPr>
      <w:r>
        <w:tab/>
        <w:t>a-zua</w:t>
      </w:r>
      <w:r>
        <w:tab/>
        <w:t>vavayan</w:t>
      </w:r>
    </w:p>
    <w:p w14:paraId="53B9DD18" w14:textId="77777777" w:rsidR="00800AD8" w:rsidRDefault="00E45BD2" w:rsidP="00E45BD2">
      <w:pPr>
        <w:pStyle w:val="InterlineTrans"/>
        <w:tabs>
          <w:tab w:val="left" w:pos="533"/>
          <w:tab w:val="left" w:pos="1217"/>
        </w:tabs>
        <w:rPr>
          <w:smallCaps/>
        </w:rPr>
      </w:pPr>
      <w:r>
        <w:tab/>
      </w:r>
      <w:r>
        <w:rPr>
          <w:smallCaps/>
        </w:rPr>
        <w:t>c-</w:t>
      </w:r>
      <w:r>
        <w:t>that</w:t>
      </w:r>
      <w:r>
        <w:tab/>
        <w:t>female</w:t>
      </w:r>
    </w:p>
    <w:p w14:paraId="1C63C72D" w14:textId="77777777" w:rsidR="00800AD8" w:rsidRDefault="00800AD8">
      <w:pPr>
        <w:pStyle w:val="InterlineFree"/>
      </w:pPr>
      <w:r>
        <w:t>seeing that my former husband doesn’t come back,” said the woman.</w:t>
      </w:r>
    </w:p>
    <w:p w14:paraId="3ADCBA94" w14:textId="77777777" w:rsidR="00800AD8" w:rsidRDefault="00DC1AE0" w:rsidP="00E45BD2">
      <w:pPr>
        <w:pStyle w:val="InterlineText"/>
        <w:tabs>
          <w:tab w:val="left" w:pos="533"/>
          <w:tab w:val="left" w:pos="1022"/>
          <w:tab w:val="left" w:pos="2651"/>
          <w:tab w:val="left" w:pos="3425"/>
          <w:tab w:val="left" w:pos="3689"/>
          <w:tab w:val="left" w:pos="4493"/>
          <w:tab w:val="left" w:pos="6077"/>
          <w:tab w:val="left" w:pos="6341"/>
        </w:tabs>
      </w:pPr>
      <w:r w:rsidRPr="003A1D48">
        <w:rPr>
          <w:rStyle w:val="InterlineTextNumChar"/>
        </w:rPr>
        <w:t>013</w:t>
      </w:r>
      <w:r w:rsidR="00800AD8">
        <w:tab/>
        <w:t>qau</w:t>
      </w:r>
      <w:r w:rsidR="00800AD8">
        <w:tab/>
        <w:t>makakeîang</w:t>
      </w:r>
      <w:r w:rsidR="00800AD8">
        <w:tab/>
        <w:t>anga</w:t>
      </w:r>
      <w:r w:rsidR="00800AD8">
        <w:tab/>
        <w:t>a</w:t>
      </w:r>
      <w:r w:rsidR="00E45BD2">
        <w:tab/>
        <w:t>varung</w:t>
      </w:r>
      <w:r w:rsidR="00E45BD2">
        <w:tab/>
        <w:t>niamadju</w:t>
      </w:r>
      <w:r w:rsidR="00E45BD2">
        <w:tab/>
        <w:t>a</w:t>
      </w:r>
      <w:r w:rsidR="00E45BD2">
        <w:tab/>
        <w:t>ma÷usa.</w:t>
      </w:r>
    </w:p>
    <w:p w14:paraId="40EE8034" w14:textId="77777777" w:rsidR="00800AD8" w:rsidRDefault="00800AD8" w:rsidP="00E45BD2">
      <w:pPr>
        <w:pStyle w:val="InterlineGlossWithTrans"/>
        <w:tabs>
          <w:tab w:val="left" w:pos="533"/>
          <w:tab w:val="left" w:pos="1022"/>
          <w:tab w:val="left" w:pos="2651"/>
          <w:tab w:val="left" w:pos="3425"/>
          <w:tab w:val="left" w:pos="3689"/>
          <w:tab w:val="left" w:pos="4493"/>
          <w:tab w:val="left" w:pos="6077"/>
          <w:tab w:val="left" w:pos="6341"/>
        </w:tabs>
      </w:pPr>
      <w:r>
        <w:tab/>
        <w:t>qau</w:t>
      </w:r>
      <w:r>
        <w:tab/>
        <w:t>ma-ka-keîang</w:t>
      </w:r>
      <w:r>
        <w:tab/>
        <w:t>anga</w:t>
      </w:r>
      <w:r>
        <w:tab/>
        <w:t>a</w:t>
      </w:r>
      <w:r w:rsidR="00E45BD2">
        <w:tab/>
        <w:t>varung</w:t>
      </w:r>
      <w:r w:rsidR="00E45BD2">
        <w:tab/>
        <w:t>ni-a-madju</w:t>
      </w:r>
      <w:r w:rsidR="00E45BD2">
        <w:tab/>
        <w:t>a</w:t>
      </w:r>
      <w:r w:rsidR="00E45BD2">
        <w:tab/>
        <w:t>ma-÷usa</w:t>
      </w:r>
    </w:p>
    <w:p w14:paraId="18B92CD3" w14:textId="77777777" w:rsidR="00800AD8" w:rsidRDefault="00800AD8" w:rsidP="00E45BD2">
      <w:pPr>
        <w:pStyle w:val="InterlineTrans"/>
        <w:tabs>
          <w:tab w:val="left" w:pos="533"/>
          <w:tab w:val="left" w:pos="1022"/>
          <w:tab w:val="left" w:pos="2651"/>
          <w:tab w:val="left" w:pos="3425"/>
          <w:tab w:val="left" w:pos="3689"/>
          <w:tab w:val="left" w:pos="4493"/>
          <w:tab w:val="left" w:pos="6077"/>
          <w:tab w:val="left" w:pos="6341"/>
        </w:tabs>
        <w:rPr>
          <w:smallCaps/>
        </w:rPr>
      </w:pPr>
      <w:r>
        <w:tab/>
        <w:t>so</w:t>
      </w:r>
      <w:r>
        <w:tab/>
      </w:r>
      <w:r>
        <w:rPr>
          <w:smallCaps/>
        </w:rPr>
        <w:t>stat</w:t>
      </w:r>
      <w:r>
        <w:t>-</w:t>
      </w:r>
      <w:r>
        <w:rPr>
          <w:smallCaps/>
        </w:rPr>
        <w:t>red</w:t>
      </w:r>
      <w:r>
        <w:t>-know</w:t>
      </w:r>
      <w:r>
        <w:tab/>
        <w:t>indeed</w:t>
      </w:r>
      <w:r>
        <w:rPr>
          <w:smallCaps/>
        </w:rPr>
        <w:tab/>
        <w:t>c</w:t>
      </w:r>
      <w:r w:rsidR="00E45BD2">
        <w:tab/>
        <w:t>chest</w:t>
      </w:r>
      <w:r w:rsidR="00E45BD2">
        <w:tab/>
        <w:t>by-</w:t>
      </w:r>
      <w:r w:rsidR="00E45BD2">
        <w:rPr>
          <w:smallCaps/>
        </w:rPr>
        <w:t>pl</w:t>
      </w:r>
      <w:r w:rsidR="00E45BD2">
        <w:t>-</w:t>
      </w:r>
      <w:r w:rsidR="00E45BD2">
        <w:rPr>
          <w:smallCaps/>
        </w:rPr>
        <w:t>3rd</w:t>
      </w:r>
      <w:r w:rsidR="00E45BD2">
        <w:t>.</w:t>
      </w:r>
      <w:r w:rsidR="00E45BD2">
        <w:rPr>
          <w:smallCaps/>
        </w:rPr>
        <w:t>pers</w:t>
      </w:r>
      <w:r w:rsidR="00E45BD2">
        <w:tab/>
      </w:r>
      <w:r w:rsidR="00E45BD2">
        <w:rPr>
          <w:smallCaps/>
        </w:rPr>
        <w:t>c</w:t>
      </w:r>
      <w:r w:rsidR="00E45BD2">
        <w:tab/>
      </w:r>
      <w:r w:rsidR="00E45BD2">
        <w:rPr>
          <w:smallCaps/>
        </w:rPr>
        <w:t>num</w:t>
      </w:r>
      <w:r w:rsidR="00E45BD2">
        <w:t>-two</w:t>
      </w:r>
    </w:p>
    <w:p w14:paraId="12F95DA4" w14:textId="77777777" w:rsidR="00800AD8" w:rsidRDefault="00800AD8">
      <w:pPr>
        <w:pStyle w:val="InterlineFree"/>
      </w:pPr>
      <w:r>
        <w:t>So the two of them agreed to it.</w:t>
      </w:r>
    </w:p>
    <w:p w14:paraId="038A1EE5" w14:textId="77777777" w:rsidR="00800AD8" w:rsidRDefault="00DC1AE0" w:rsidP="00E45BD2">
      <w:pPr>
        <w:pStyle w:val="InterlineText"/>
        <w:tabs>
          <w:tab w:val="left" w:pos="533"/>
          <w:tab w:val="left" w:pos="1022"/>
          <w:tab w:val="left" w:pos="1871"/>
          <w:tab w:val="left" w:pos="2375"/>
          <w:tab w:val="left" w:pos="3209"/>
          <w:tab w:val="left" w:pos="3698"/>
          <w:tab w:val="left" w:pos="4232"/>
          <w:tab w:val="left" w:pos="4736"/>
          <w:tab w:val="left" w:pos="5900"/>
          <w:tab w:val="left" w:pos="6404"/>
          <w:tab w:val="left" w:pos="7043"/>
        </w:tabs>
      </w:pPr>
      <w:r w:rsidRPr="003A1D48">
        <w:rPr>
          <w:rStyle w:val="InterlineTextNumChar"/>
        </w:rPr>
        <w:t>014</w:t>
      </w:r>
      <w:r w:rsidR="00800AD8">
        <w:tab/>
        <w:t>qau</w:t>
      </w:r>
      <w:r w:rsidR="00800AD8">
        <w:tab/>
        <w:t>malap</w:t>
      </w:r>
      <w:r w:rsidR="00800AD8">
        <w:tab/>
        <w:t>tua</w:t>
      </w:r>
      <w:r w:rsidR="00800AD8">
        <w:tab/>
        <w:t>vava,</w:t>
      </w:r>
      <w:r w:rsidR="00800AD8">
        <w:tab/>
        <w:t>sa</w:t>
      </w:r>
      <w:r w:rsidR="00800AD8">
        <w:tab/>
        <w:t>alap</w:t>
      </w:r>
      <w:r w:rsidR="00E45BD2">
        <w:tab/>
        <w:t>tua</w:t>
      </w:r>
      <w:r w:rsidR="00E45BD2">
        <w:tab/>
        <w:t>katjutjung</w:t>
      </w:r>
      <w:r w:rsidR="00E45BD2">
        <w:tab/>
        <w:t>tu</w:t>
      </w:r>
      <w:r w:rsidR="00E45BD2">
        <w:tab/>
        <w:t>÷usa;</w:t>
      </w:r>
      <w:r w:rsidR="00E45BD2">
        <w:tab/>
        <w:t>sa</w:t>
      </w:r>
    </w:p>
    <w:p w14:paraId="64CFE126" w14:textId="77777777" w:rsidR="00800AD8" w:rsidRDefault="00800AD8" w:rsidP="00E45BD2">
      <w:pPr>
        <w:pStyle w:val="InterlineGlossWithTrans"/>
        <w:tabs>
          <w:tab w:val="left" w:pos="533"/>
          <w:tab w:val="left" w:pos="1022"/>
          <w:tab w:val="left" w:pos="1871"/>
          <w:tab w:val="left" w:pos="2375"/>
          <w:tab w:val="left" w:pos="3209"/>
          <w:tab w:val="left" w:pos="3698"/>
          <w:tab w:val="left" w:pos="4232"/>
          <w:tab w:val="left" w:pos="4736"/>
          <w:tab w:val="left" w:pos="5900"/>
          <w:tab w:val="left" w:pos="6404"/>
          <w:tab w:val="left" w:pos="7043"/>
        </w:tabs>
      </w:pPr>
      <w:r>
        <w:tab/>
        <w:t>qau</w:t>
      </w:r>
      <w:r>
        <w:tab/>
        <w:t>m-alap</w:t>
      </w:r>
      <w:r>
        <w:tab/>
        <w:t>tua</w:t>
      </w:r>
      <w:r>
        <w:tab/>
        <w:t>vava</w:t>
      </w:r>
      <w:r>
        <w:tab/>
        <w:t>sa</w:t>
      </w:r>
      <w:r>
        <w:tab/>
        <w:t>alap</w:t>
      </w:r>
      <w:r w:rsidR="00E45BD2">
        <w:tab/>
        <w:t>tua</w:t>
      </w:r>
      <w:r w:rsidR="00E45BD2">
        <w:tab/>
        <w:t>ka-tjutjung</w:t>
      </w:r>
      <w:r w:rsidR="00E45BD2">
        <w:tab/>
        <w:t>tu</w:t>
      </w:r>
      <w:r w:rsidR="00E45BD2">
        <w:tab/>
        <w:t>÷usa</w:t>
      </w:r>
      <w:r w:rsidR="00E45BD2">
        <w:tab/>
        <w:t>sa</w:t>
      </w:r>
    </w:p>
    <w:p w14:paraId="15FD6438" w14:textId="77777777" w:rsidR="00800AD8" w:rsidRDefault="00800AD8" w:rsidP="00E45BD2">
      <w:pPr>
        <w:pStyle w:val="InterlineTransNoFree"/>
        <w:tabs>
          <w:tab w:val="left" w:pos="1022"/>
          <w:tab w:val="left" w:pos="1871"/>
          <w:tab w:val="left" w:pos="2375"/>
          <w:tab w:val="left" w:pos="3209"/>
          <w:tab w:val="left" w:pos="3698"/>
          <w:tab w:val="left" w:pos="4232"/>
          <w:tab w:val="left" w:pos="4736"/>
          <w:tab w:val="left" w:pos="5900"/>
          <w:tab w:val="left" w:pos="6404"/>
          <w:tab w:val="left" w:pos="7043"/>
        </w:tabs>
      </w:pPr>
      <w:r>
        <w:tab/>
        <w:t>so</w:t>
      </w:r>
      <w:r>
        <w:tab/>
      </w:r>
      <w:r>
        <w:rPr>
          <w:smallCaps/>
        </w:rPr>
        <w:t>af</w:t>
      </w:r>
      <w:r>
        <w:t>-take</w:t>
      </w:r>
      <w:r>
        <w:tab/>
      </w:r>
      <w:r>
        <w:rPr>
          <w:smallCaps/>
        </w:rPr>
        <w:t>obl</w:t>
      </w:r>
      <w:r>
        <w:tab/>
        <w:t>alcohol</w:t>
      </w:r>
      <w:r>
        <w:tab/>
        <w:t>and</w:t>
      </w:r>
      <w:r>
        <w:tab/>
        <w:t>take</w:t>
      </w:r>
      <w:r w:rsidR="00E45BD2">
        <w:tab/>
      </w:r>
      <w:r w:rsidR="00E45BD2">
        <w:rPr>
          <w:smallCaps/>
        </w:rPr>
        <w:t>obl</w:t>
      </w:r>
      <w:r w:rsidR="00E45BD2">
        <w:tab/>
        <w:t>?-cup</w:t>
      </w:r>
      <w:r w:rsidR="00E45BD2">
        <w:tab/>
      </w:r>
      <w:r w:rsidR="00E45BD2">
        <w:rPr>
          <w:smallCaps/>
        </w:rPr>
        <w:t>obl</w:t>
      </w:r>
      <w:r w:rsidR="00E45BD2">
        <w:tab/>
        <w:t>two</w:t>
      </w:r>
      <w:r w:rsidR="00E45BD2">
        <w:tab/>
        <w:t>and</w:t>
      </w:r>
    </w:p>
    <w:p w14:paraId="34FA8406" w14:textId="77777777" w:rsidR="00800AD8" w:rsidRDefault="00E45BD2" w:rsidP="00E45BD2">
      <w:pPr>
        <w:pStyle w:val="InterlineText"/>
        <w:tabs>
          <w:tab w:val="left" w:pos="533"/>
          <w:tab w:val="left" w:pos="2282"/>
        </w:tabs>
      </w:pPr>
      <w:r>
        <w:tab/>
        <w:t>kevava</w:t>
      </w:r>
      <w:r>
        <w:tab/>
        <w:t>tiamadju.</w:t>
      </w:r>
    </w:p>
    <w:p w14:paraId="09A79F31" w14:textId="77777777" w:rsidR="00800AD8" w:rsidRDefault="00E45BD2" w:rsidP="00E45BD2">
      <w:pPr>
        <w:pStyle w:val="InterlineGlossWithTrans"/>
        <w:tabs>
          <w:tab w:val="left" w:pos="533"/>
          <w:tab w:val="left" w:pos="2282"/>
        </w:tabs>
      </w:pPr>
      <w:r>
        <w:tab/>
        <w:t>ke-vava</w:t>
      </w:r>
      <w:r>
        <w:tab/>
        <w:t>ti-a-madju</w:t>
      </w:r>
    </w:p>
    <w:p w14:paraId="7E92D970" w14:textId="77777777" w:rsidR="00800AD8" w:rsidRDefault="00E45BD2" w:rsidP="00E45BD2">
      <w:pPr>
        <w:pStyle w:val="InterlineTrans"/>
        <w:tabs>
          <w:tab w:val="left" w:pos="533"/>
          <w:tab w:val="left" w:pos="2282"/>
        </w:tabs>
      </w:pPr>
      <w:r>
        <w:tab/>
        <w:t>consume-alcohol</w:t>
      </w:r>
      <w:r>
        <w:tab/>
      </w:r>
      <w:r>
        <w:rPr>
          <w:smallCaps/>
        </w:rPr>
        <w:t>f-pl</w:t>
      </w:r>
      <w:r>
        <w:t>-</w:t>
      </w:r>
      <w:r>
        <w:rPr>
          <w:smallCaps/>
        </w:rPr>
        <w:t>3rd.pers</w:t>
      </w:r>
    </w:p>
    <w:p w14:paraId="62AC9832" w14:textId="77777777" w:rsidR="00800AD8" w:rsidRDefault="00800AD8">
      <w:pPr>
        <w:pStyle w:val="InterlineFree"/>
      </w:pPr>
      <w:r>
        <w:t>They got some beer and two bamboo cups, and drank together.</w:t>
      </w:r>
    </w:p>
    <w:p w14:paraId="12578F68" w14:textId="77777777" w:rsidR="00800AD8" w:rsidRDefault="00DC1AE0" w:rsidP="00E45BD2">
      <w:pPr>
        <w:pStyle w:val="InterlineText"/>
        <w:tabs>
          <w:tab w:val="left" w:pos="533"/>
          <w:tab w:val="left" w:pos="1022"/>
          <w:tab w:val="left" w:pos="1886"/>
          <w:tab w:val="left" w:pos="3635"/>
        </w:tabs>
      </w:pPr>
      <w:r w:rsidRPr="003A1D48">
        <w:rPr>
          <w:rStyle w:val="InterlineTextNumChar"/>
        </w:rPr>
        <w:t>015</w:t>
      </w:r>
      <w:r w:rsidR="00E45BD2">
        <w:tab/>
        <w:t>qau</w:t>
      </w:r>
      <w:r w:rsidR="00E45BD2">
        <w:tab/>
        <w:t>maka</w:t>
      </w:r>
      <w:r w:rsidR="00E45BD2">
        <w:tab/>
        <w:t>kevava</w:t>
      </w:r>
      <w:r w:rsidR="00E45BD2">
        <w:tab/>
        <w:t>tiamadju.</w:t>
      </w:r>
    </w:p>
    <w:p w14:paraId="44254912" w14:textId="77777777" w:rsidR="00800AD8" w:rsidRDefault="00800AD8" w:rsidP="00E45BD2">
      <w:pPr>
        <w:pStyle w:val="InterlineGlossWithTrans"/>
        <w:tabs>
          <w:tab w:val="left" w:pos="533"/>
          <w:tab w:val="left" w:pos="1022"/>
          <w:tab w:val="left" w:pos="1886"/>
          <w:tab w:val="left" w:pos="3635"/>
        </w:tabs>
      </w:pPr>
      <w:r>
        <w:tab/>
        <w:t>qau</w:t>
      </w:r>
      <w:r>
        <w:tab/>
        <w:t>maka</w:t>
      </w:r>
      <w:r>
        <w:tab/>
        <w:t>ke-vava</w:t>
      </w:r>
      <w:r w:rsidR="00E45BD2">
        <w:tab/>
        <w:t>ti-a-madju</w:t>
      </w:r>
    </w:p>
    <w:p w14:paraId="65710B88" w14:textId="77777777" w:rsidR="00800AD8" w:rsidRDefault="00800AD8" w:rsidP="00E45BD2">
      <w:pPr>
        <w:pStyle w:val="InterlineTrans"/>
        <w:tabs>
          <w:tab w:val="left" w:pos="533"/>
          <w:tab w:val="left" w:pos="1022"/>
          <w:tab w:val="left" w:pos="1886"/>
          <w:tab w:val="left" w:pos="3635"/>
        </w:tabs>
      </w:pPr>
      <w:r>
        <w:tab/>
        <w:t>so</w:t>
      </w:r>
      <w:r>
        <w:tab/>
        <w:t>finished</w:t>
      </w:r>
      <w:r>
        <w:tab/>
        <w:t>consume-alcohol</w:t>
      </w:r>
      <w:r w:rsidR="00E45BD2">
        <w:tab/>
      </w:r>
      <w:r w:rsidR="00E45BD2">
        <w:rPr>
          <w:smallCaps/>
        </w:rPr>
        <w:t>f</w:t>
      </w:r>
      <w:r w:rsidR="00E45BD2">
        <w:t>-</w:t>
      </w:r>
      <w:r w:rsidR="00E45BD2">
        <w:rPr>
          <w:smallCaps/>
        </w:rPr>
        <w:t>pl</w:t>
      </w:r>
      <w:r w:rsidR="00E45BD2">
        <w:t>-</w:t>
      </w:r>
      <w:r w:rsidR="00E45BD2">
        <w:rPr>
          <w:smallCaps/>
        </w:rPr>
        <w:t>3rd</w:t>
      </w:r>
      <w:r w:rsidR="00E45BD2">
        <w:t>.</w:t>
      </w:r>
      <w:r w:rsidR="00E45BD2">
        <w:rPr>
          <w:smallCaps/>
        </w:rPr>
        <w:t>pers</w:t>
      </w:r>
    </w:p>
    <w:p w14:paraId="3CD45200" w14:textId="77777777" w:rsidR="00800AD8" w:rsidRDefault="00800AD8">
      <w:pPr>
        <w:pStyle w:val="InterlineFree"/>
      </w:pPr>
      <w:r>
        <w:t>When they had finished drinking,</w:t>
      </w:r>
    </w:p>
    <w:p w14:paraId="385A8B90" w14:textId="77777777" w:rsidR="00800AD8" w:rsidRDefault="00DC1AE0" w:rsidP="00E45BD2">
      <w:pPr>
        <w:pStyle w:val="InterlineText"/>
        <w:tabs>
          <w:tab w:val="left" w:pos="533"/>
          <w:tab w:val="left" w:pos="1877"/>
          <w:tab w:val="left" w:pos="2141"/>
          <w:tab w:val="left" w:pos="2975"/>
          <w:tab w:val="left" w:pos="3899"/>
          <w:tab w:val="left" w:pos="5063"/>
          <w:tab w:val="left" w:pos="5507"/>
        </w:tabs>
      </w:pPr>
      <w:r w:rsidRPr="003A1D48">
        <w:rPr>
          <w:rStyle w:val="InterlineTextNumChar"/>
        </w:rPr>
        <w:t>016</w:t>
      </w:r>
      <w:r w:rsidR="00800AD8">
        <w:tab/>
        <w:t>taulan</w:t>
      </w:r>
      <w:r w:rsidR="00800AD8">
        <w:tab/>
        <w:t>a</w:t>
      </w:r>
      <w:r w:rsidR="00800AD8">
        <w:tab/>
        <w:t>vava</w:t>
      </w:r>
      <w:r w:rsidR="00800AD8">
        <w:tab/>
        <w:t>katua</w:t>
      </w:r>
      <w:r w:rsidR="00800AD8">
        <w:tab/>
        <w:t>katjutjung</w:t>
      </w:r>
      <w:r w:rsidR="00800AD8">
        <w:tab/>
        <w:t>pi</w:t>
      </w:r>
      <w:r w:rsidR="00800AD8">
        <w:tab/>
        <w:t>quluqulu.</w:t>
      </w:r>
    </w:p>
    <w:p w14:paraId="04A8EAAF" w14:textId="77777777" w:rsidR="00800AD8" w:rsidRDefault="00800AD8" w:rsidP="00E45BD2">
      <w:pPr>
        <w:pStyle w:val="InterlineGlossWithTrans"/>
        <w:tabs>
          <w:tab w:val="left" w:pos="533"/>
          <w:tab w:val="left" w:pos="1877"/>
          <w:tab w:val="left" w:pos="2141"/>
          <w:tab w:val="left" w:pos="2975"/>
          <w:tab w:val="left" w:pos="3899"/>
          <w:tab w:val="left" w:pos="5063"/>
          <w:tab w:val="left" w:pos="5507"/>
        </w:tabs>
      </w:pPr>
      <w:r>
        <w:tab/>
        <w:t>ta-ula-an</w:t>
      </w:r>
      <w:r>
        <w:tab/>
        <w:t>a</w:t>
      </w:r>
      <w:r>
        <w:tab/>
        <w:t>vava</w:t>
      </w:r>
      <w:r>
        <w:tab/>
        <w:t>ka-tua</w:t>
      </w:r>
      <w:r>
        <w:tab/>
        <w:t>ka-tjutjung</w:t>
      </w:r>
      <w:r>
        <w:tab/>
        <w:t>pi</w:t>
      </w:r>
      <w:r>
        <w:tab/>
        <w:t>qulu-qulu</w:t>
      </w:r>
    </w:p>
    <w:p w14:paraId="5F3FE71B" w14:textId="77777777" w:rsidR="00800AD8" w:rsidRDefault="00800AD8" w:rsidP="00E45BD2">
      <w:pPr>
        <w:pStyle w:val="InterlineTrans"/>
        <w:tabs>
          <w:tab w:val="left" w:pos="533"/>
          <w:tab w:val="left" w:pos="1877"/>
          <w:tab w:val="left" w:pos="2141"/>
          <w:tab w:val="left" w:pos="2975"/>
          <w:tab w:val="left" w:pos="3899"/>
          <w:tab w:val="left" w:pos="5063"/>
          <w:tab w:val="left" w:pos="5507"/>
        </w:tabs>
      </w:pPr>
      <w:r>
        <w:tab/>
      </w:r>
      <w:r>
        <w:rPr>
          <w:smallCaps/>
        </w:rPr>
        <w:t>past</w:t>
      </w:r>
      <w:r>
        <w:t>-lack-</w:t>
      </w:r>
      <w:r>
        <w:rPr>
          <w:smallCaps/>
        </w:rPr>
        <w:t>lf</w:t>
      </w:r>
      <w:r>
        <w:rPr>
          <w:smallCaps/>
        </w:rPr>
        <w:tab/>
        <w:t>c</w:t>
      </w:r>
      <w:r>
        <w:rPr>
          <w:smallCaps/>
        </w:rPr>
        <w:tab/>
      </w:r>
      <w:r>
        <w:t>alcohol</w:t>
      </w:r>
      <w:r>
        <w:tab/>
        <w:t>and-</w:t>
      </w:r>
      <w:r>
        <w:rPr>
          <w:smallCaps/>
        </w:rPr>
        <w:t>obl</w:t>
      </w:r>
      <w:r>
        <w:tab/>
        <w:t>?-cup</w:t>
      </w:r>
      <w:r>
        <w:tab/>
        <w:t>put</w:t>
      </w:r>
      <w:r>
        <w:tab/>
      </w:r>
      <w:r>
        <w:rPr>
          <w:smallCaps/>
        </w:rPr>
        <w:t>red</w:t>
      </w:r>
      <w:r>
        <w:t>-head</w:t>
      </w:r>
    </w:p>
    <w:p w14:paraId="3191E51B" w14:textId="77777777" w:rsidR="00800AD8" w:rsidRDefault="00800AD8">
      <w:pPr>
        <w:pStyle w:val="InterlineFree"/>
      </w:pPr>
      <w:r>
        <w:t>they left the beer and cups at the head end (of the sleeping platform)</w:t>
      </w:r>
      <w:r w:rsidR="00433A7E">
        <w:t>,</w:t>
      </w:r>
    </w:p>
    <w:p w14:paraId="450EFEAC" w14:textId="77777777" w:rsidR="00800AD8" w:rsidRDefault="00DC1AE0" w:rsidP="00E45BD2">
      <w:pPr>
        <w:pStyle w:val="InterlineText"/>
        <w:tabs>
          <w:tab w:val="left" w:pos="533"/>
          <w:tab w:val="left" w:pos="1022"/>
          <w:tab w:val="left" w:pos="1511"/>
          <w:tab w:val="left" w:pos="2465"/>
        </w:tabs>
      </w:pPr>
      <w:r w:rsidRPr="003A1D48">
        <w:rPr>
          <w:rStyle w:val="InterlineTextNumChar"/>
        </w:rPr>
        <w:t>017</w:t>
      </w:r>
      <w:r w:rsidR="00800AD8">
        <w:tab/>
        <w:t>qau</w:t>
      </w:r>
      <w:r w:rsidR="00800AD8">
        <w:tab/>
        <w:t>sa</w:t>
      </w:r>
      <w:r w:rsidR="00800AD8">
        <w:tab/>
        <w:t>qereng</w:t>
      </w:r>
      <w:r w:rsidR="00E45BD2">
        <w:tab/>
        <w:t>tiamadju.</w:t>
      </w:r>
    </w:p>
    <w:p w14:paraId="6B4CD95C" w14:textId="77777777" w:rsidR="00800AD8" w:rsidRDefault="00800AD8" w:rsidP="00E45BD2">
      <w:pPr>
        <w:pStyle w:val="InterlineGlossWithTrans"/>
        <w:tabs>
          <w:tab w:val="left" w:pos="533"/>
          <w:tab w:val="left" w:pos="1022"/>
          <w:tab w:val="left" w:pos="1511"/>
          <w:tab w:val="left" w:pos="2465"/>
        </w:tabs>
      </w:pPr>
      <w:r>
        <w:tab/>
        <w:t>qau</w:t>
      </w:r>
      <w:r>
        <w:tab/>
        <w:t>sa</w:t>
      </w:r>
      <w:r>
        <w:tab/>
        <w:t>qereng</w:t>
      </w:r>
      <w:r w:rsidR="00E45BD2">
        <w:tab/>
        <w:t>ti-a-madju</w:t>
      </w:r>
    </w:p>
    <w:p w14:paraId="7E3B8632" w14:textId="77777777" w:rsidR="00800AD8" w:rsidRDefault="00800AD8" w:rsidP="00B76180">
      <w:pPr>
        <w:pStyle w:val="InterlineTransNoFree"/>
        <w:tabs>
          <w:tab w:val="left" w:pos="1022"/>
          <w:tab w:val="left" w:pos="1511"/>
          <w:tab w:val="left" w:pos="2465"/>
          <w:tab w:val="right" w:pos="8789"/>
        </w:tabs>
      </w:pPr>
      <w:r>
        <w:tab/>
        <w:t>so</w:t>
      </w:r>
      <w:r>
        <w:tab/>
        <w:t>and</w:t>
      </w:r>
      <w:r>
        <w:tab/>
        <w:t>lie.down</w:t>
      </w:r>
      <w:r w:rsidR="00E45BD2">
        <w:tab/>
      </w:r>
      <w:r w:rsidR="00E45BD2">
        <w:rPr>
          <w:smallCaps/>
        </w:rPr>
        <w:t>f</w:t>
      </w:r>
      <w:r w:rsidR="00E45BD2">
        <w:t>-</w:t>
      </w:r>
      <w:r w:rsidR="00E45BD2">
        <w:rPr>
          <w:smallCaps/>
        </w:rPr>
        <w:t>pl</w:t>
      </w:r>
      <w:r w:rsidR="00E45BD2">
        <w:t>-</w:t>
      </w:r>
      <w:r w:rsidR="00E45BD2">
        <w:rPr>
          <w:smallCaps/>
        </w:rPr>
        <w:t>3rd</w:t>
      </w:r>
      <w:r w:rsidR="00E45BD2">
        <w:t>.</w:t>
      </w:r>
      <w:r w:rsidR="00E45BD2">
        <w:rPr>
          <w:smallCaps/>
        </w:rPr>
        <w:t>pers</w:t>
      </w:r>
      <w:r w:rsidR="00E45BD2">
        <w:rPr>
          <w:smallCaps/>
        </w:rPr>
        <w:tab/>
      </w:r>
      <w:r w:rsidR="00E45BD2">
        <w:t>and lay down.</w:t>
      </w:r>
    </w:p>
    <w:p w14:paraId="4C981C08" w14:textId="77777777" w:rsidR="00800AD8" w:rsidRDefault="00DC1AE0" w:rsidP="00E45BD2">
      <w:pPr>
        <w:pStyle w:val="InterlineText"/>
        <w:tabs>
          <w:tab w:val="left" w:pos="533"/>
          <w:tab w:val="left" w:pos="1202"/>
          <w:tab w:val="left" w:pos="2501"/>
          <w:tab w:val="left" w:pos="3185"/>
          <w:tab w:val="left" w:pos="3974"/>
          <w:tab w:val="left" w:pos="4238"/>
          <w:tab w:val="left" w:pos="5732"/>
          <w:tab w:val="left" w:pos="6221"/>
          <w:tab w:val="left" w:pos="7745"/>
        </w:tabs>
      </w:pPr>
      <w:r w:rsidRPr="003A1D48">
        <w:rPr>
          <w:rStyle w:val="InterlineTextNumChar"/>
        </w:rPr>
        <w:t>018</w:t>
      </w:r>
      <w:r w:rsidR="00800AD8">
        <w:tab/>
        <w:t>manu</w:t>
      </w:r>
      <w:r w:rsidR="00800AD8">
        <w:tab/>
        <w:t>mangtjez</w:t>
      </w:r>
      <w:r w:rsidR="00800AD8">
        <w:tab/>
        <w:t>azua</w:t>
      </w:r>
      <w:r w:rsidR="00800AD8">
        <w:tab/>
        <w:t>vaîaw</w:t>
      </w:r>
      <w:r w:rsidR="00E45BD2">
        <w:tab/>
        <w:t>a</w:t>
      </w:r>
      <w:r w:rsidR="00E45BD2">
        <w:tab/>
        <w:t>tjaisangas,</w:t>
      </w:r>
      <w:r w:rsidR="00E45BD2">
        <w:tab/>
        <w:t>sa</w:t>
      </w:r>
      <w:r w:rsidR="00E45BD2">
        <w:tab/>
        <w:t>setsevungi</w:t>
      </w:r>
      <w:r w:rsidR="00E45BD2">
        <w:tab/>
        <w:t>nua</w:t>
      </w:r>
    </w:p>
    <w:p w14:paraId="02784018" w14:textId="77777777" w:rsidR="00800AD8" w:rsidRDefault="00800AD8" w:rsidP="00E45BD2">
      <w:pPr>
        <w:pStyle w:val="InterlineGlossWithTrans"/>
        <w:tabs>
          <w:tab w:val="left" w:pos="533"/>
          <w:tab w:val="left" w:pos="1202"/>
          <w:tab w:val="left" w:pos="2501"/>
          <w:tab w:val="left" w:pos="3185"/>
          <w:tab w:val="left" w:pos="3974"/>
          <w:tab w:val="left" w:pos="4238"/>
          <w:tab w:val="left" w:pos="5732"/>
          <w:tab w:val="left" w:pos="6221"/>
          <w:tab w:val="left" w:pos="7745"/>
        </w:tabs>
      </w:pPr>
      <w:r>
        <w:tab/>
        <w:t>manu</w:t>
      </w:r>
      <w:r>
        <w:tab/>
        <w:t>m-pangetjez</w:t>
      </w:r>
      <w:r>
        <w:tab/>
        <w:t>a-zua</w:t>
      </w:r>
      <w:r>
        <w:tab/>
        <w:t>vaîaw</w:t>
      </w:r>
      <w:r w:rsidR="00E45BD2">
        <w:tab/>
        <w:t>a</w:t>
      </w:r>
      <w:r w:rsidR="00E45BD2">
        <w:tab/>
        <w:t>tja-i-sangas</w:t>
      </w:r>
      <w:r w:rsidR="00E45BD2">
        <w:tab/>
        <w:t>sa</w:t>
      </w:r>
      <w:r w:rsidR="00E45BD2">
        <w:tab/>
        <w:t>se-tsevung-i</w:t>
      </w:r>
      <w:r w:rsidR="00E45BD2">
        <w:tab/>
        <w:t>nua</w:t>
      </w:r>
    </w:p>
    <w:p w14:paraId="5A3F7C62" w14:textId="77777777" w:rsidR="00800AD8" w:rsidRDefault="00800AD8" w:rsidP="00E45BD2">
      <w:pPr>
        <w:pStyle w:val="InterlineTransNoFree"/>
        <w:tabs>
          <w:tab w:val="left" w:pos="1202"/>
          <w:tab w:val="left" w:pos="2501"/>
          <w:tab w:val="left" w:pos="3185"/>
          <w:tab w:val="left" w:pos="3974"/>
          <w:tab w:val="left" w:pos="4238"/>
          <w:tab w:val="left" w:pos="5732"/>
          <w:tab w:val="left" w:pos="6221"/>
          <w:tab w:val="left" w:pos="7745"/>
        </w:tabs>
      </w:pPr>
      <w:r>
        <w:tab/>
        <w:t>then</w:t>
      </w:r>
      <w:r>
        <w:tab/>
      </w:r>
      <w:r>
        <w:rPr>
          <w:smallCaps/>
        </w:rPr>
        <w:t>af</w:t>
      </w:r>
      <w:r>
        <w:t>-come</w:t>
      </w:r>
      <w:r>
        <w:tab/>
      </w:r>
      <w:r>
        <w:rPr>
          <w:smallCaps/>
        </w:rPr>
        <w:t>c-</w:t>
      </w:r>
      <w:r>
        <w:t>that</w:t>
      </w:r>
      <w:r>
        <w:tab/>
        <w:t>spouse</w:t>
      </w:r>
      <w:r w:rsidR="00E45BD2">
        <w:rPr>
          <w:smallCaps/>
        </w:rPr>
        <w:tab/>
        <w:t>c</w:t>
      </w:r>
      <w:r w:rsidR="00E45BD2">
        <w:rPr>
          <w:smallCaps/>
        </w:rPr>
        <w:tab/>
      </w:r>
      <w:r w:rsidR="00E45BD2">
        <w:t>more-</w:t>
      </w:r>
      <w:r w:rsidR="00E45BD2">
        <w:rPr>
          <w:smallCaps/>
        </w:rPr>
        <w:t>loc</w:t>
      </w:r>
      <w:r w:rsidR="00E45BD2">
        <w:t>-first</w:t>
      </w:r>
      <w:r w:rsidR="00E45BD2">
        <w:tab/>
        <w:t>and</w:t>
      </w:r>
      <w:r w:rsidR="00E45BD2">
        <w:tab/>
      </w:r>
      <w:r w:rsidR="00E45BD2">
        <w:rPr>
          <w:smallCaps/>
        </w:rPr>
        <w:t>invol</w:t>
      </w:r>
      <w:r w:rsidR="00E45BD2">
        <w:t>-meet-</w:t>
      </w:r>
      <w:r w:rsidR="00E45BD2">
        <w:rPr>
          <w:smallCaps/>
        </w:rPr>
        <w:t>pf</w:t>
      </w:r>
      <w:r w:rsidR="00E45BD2">
        <w:tab/>
        <w:t>by</w:t>
      </w:r>
    </w:p>
    <w:p w14:paraId="5093A720" w14:textId="77777777" w:rsidR="00800AD8" w:rsidRDefault="00E45BD2" w:rsidP="00E45BD2">
      <w:pPr>
        <w:pStyle w:val="InterlineText"/>
        <w:tabs>
          <w:tab w:val="left" w:pos="533"/>
          <w:tab w:val="left" w:pos="1262"/>
          <w:tab w:val="left" w:pos="1766"/>
        </w:tabs>
      </w:pPr>
      <w:r>
        <w:tab/>
        <w:t>tsa÷</w:t>
      </w:r>
      <w:r>
        <w:tab/>
        <w:t>i</w:t>
      </w:r>
      <w:r>
        <w:tab/>
        <w:t>djalan.</w:t>
      </w:r>
    </w:p>
    <w:p w14:paraId="4B7F5A34" w14:textId="77777777" w:rsidR="00800AD8" w:rsidRDefault="00E45BD2" w:rsidP="00E45BD2">
      <w:pPr>
        <w:pStyle w:val="InterlineGlossWithTrans"/>
        <w:tabs>
          <w:tab w:val="left" w:pos="533"/>
          <w:tab w:val="left" w:pos="1262"/>
          <w:tab w:val="left" w:pos="1766"/>
        </w:tabs>
      </w:pPr>
      <w:r>
        <w:tab/>
        <w:t>tsa÷</w:t>
      </w:r>
      <w:r>
        <w:tab/>
        <w:t>i</w:t>
      </w:r>
      <w:r>
        <w:tab/>
        <w:t>djalan</w:t>
      </w:r>
    </w:p>
    <w:p w14:paraId="6FB46616" w14:textId="77777777" w:rsidR="00800AD8" w:rsidRDefault="00E45BD2" w:rsidP="00E45BD2">
      <w:pPr>
        <w:pStyle w:val="InterlineTrans"/>
        <w:tabs>
          <w:tab w:val="left" w:pos="533"/>
          <w:tab w:val="left" w:pos="1262"/>
          <w:tab w:val="left" w:pos="1766"/>
        </w:tabs>
      </w:pPr>
      <w:r>
        <w:tab/>
        <w:t>bandit</w:t>
      </w:r>
      <w:r>
        <w:tab/>
      </w:r>
      <w:r>
        <w:rPr>
          <w:smallCaps/>
        </w:rPr>
        <w:t>loc</w:t>
      </w:r>
      <w:r>
        <w:tab/>
        <w:t>road</w:t>
      </w:r>
    </w:p>
    <w:p w14:paraId="76BD5B17" w14:textId="77777777" w:rsidR="00800AD8" w:rsidRDefault="00800AD8">
      <w:pPr>
        <w:pStyle w:val="InterlineFree"/>
      </w:pPr>
      <w:r>
        <w:t>The former husband came back, and met a thief along the way.</w:t>
      </w:r>
    </w:p>
    <w:p w14:paraId="595C805C" w14:textId="77777777" w:rsidR="00800AD8" w:rsidRDefault="00DC1AE0" w:rsidP="003D1CF0">
      <w:pPr>
        <w:pStyle w:val="InterlineText"/>
        <w:tabs>
          <w:tab w:val="left" w:pos="533"/>
          <w:tab w:val="left" w:pos="1022"/>
          <w:tab w:val="left" w:pos="2006"/>
          <w:tab w:val="left" w:pos="2840"/>
          <w:tab w:val="left" w:pos="4019"/>
          <w:tab w:val="left" w:pos="5828"/>
          <w:tab w:val="left" w:pos="6422"/>
          <w:tab w:val="left" w:pos="6926"/>
          <w:tab w:val="left" w:pos="7475"/>
          <w:tab w:val="left" w:pos="8399"/>
        </w:tabs>
      </w:pPr>
      <w:r w:rsidRPr="003A1D48">
        <w:rPr>
          <w:rStyle w:val="InterlineTextNumChar"/>
        </w:rPr>
        <w:t>019</w:t>
      </w:r>
      <w:r w:rsidR="00800AD8">
        <w:tab/>
        <w:t>“ku</w:t>
      </w:r>
      <w:r w:rsidR="00800AD8">
        <w:tab/>
        <w:t>katsuaw</w:t>
      </w:r>
      <w:r w:rsidR="00800AD8">
        <w:tab/>
        <w:t>su</w:t>
      </w:r>
      <w:r w:rsidR="00E45BD2">
        <w:tab/>
        <w:t>kinatsu;</w:t>
      </w:r>
      <w:r w:rsidR="00E45BD2">
        <w:tab/>
        <w:t>pazuliuîi</w:t>
      </w:r>
      <w:r w:rsidR="00E45BD2">
        <w:tab/>
        <w:t>aken</w:t>
      </w:r>
      <w:r w:rsidR="003D1CF0">
        <w:tab/>
        <w:t>tu</w:t>
      </w:r>
      <w:r w:rsidR="003D1CF0">
        <w:tab/>
        <w:t>lima</w:t>
      </w:r>
      <w:r w:rsidR="003D1CF0">
        <w:tab/>
        <w:t>iday,”</w:t>
      </w:r>
      <w:r w:rsidR="003D1CF0">
        <w:tab/>
        <w:t>aya</w:t>
      </w:r>
    </w:p>
    <w:p w14:paraId="4CB51EC4" w14:textId="77777777" w:rsidR="00800AD8" w:rsidRDefault="00800AD8" w:rsidP="003D1CF0">
      <w:pPr>
        <w:pStyle w:val="InterlineGlossWithTrans"/>
        <w:tabs>
          <w:tab w:val="left" w:pos="533"/>
          <w:tab w:val="left" w:pos="1022"/>
          <w:tab w:val="left" w:pos="2006"/>
          <w:tab w:val="left" w:pos="2840"/>
          <w:tab w:val="left" w:pos="4019"/>
          <w:tab w:val="left" w:pos="5828"/>
          <w:tab w:val="left" w:pos="6422"/>
          <w:tab w:val="left" w:pos="6926"/>
          <w:tab w:val="left" w:pos="7475"/>
          <w:tab w:val="left" w:pos="8399"/>
        </w:tabs>
      </w:pPr>
      <w:r>
        <w:tab/>
        <w:t>ku</w:t>
      </w:r>
      <w:r>
        <w:tab/>
        <w:t>katsu-aw</w:t>
      </w:r>
      <w:r>
        <w:tab/>
        <w:t>su</w:t>
      </w:r>
      <w:r w:rsidR="00E45BD2">
        <w:tab/>
        <w:t>in=katsu</w:t>
      </w:r>
      <w:r w:rsidR="00E45BD2">
        <w:tab/>
        <w:t>pa-zuliuî-i</w:t>
      </w:r>
      <w:r w:rsidR="00E45BD2">
        <w:tab/>
        <w:t>aken</w:t>
      </w:r>
      <w:r w:rsidR="003D1CF0">
        <w:tab/>
        <w:t>tu</w:t>
      </w:r>
      <w:r w:rsidR="003D1CF0">
        <w:tab/>
        <w:t>lima</w:t>
      </w:r>
      <w:r w:rsidR="003D1CF0">
        <w:tab/>
        <w:t>iday</w:t>
      </w:r>
      <w:r w:rsidR="003D1CF0">
        <w:tab/>
        <w:t>aya</w:t>
      </w:r>
    </w:p>
    <w:p w14:paraId="5B6A1AC5" w14:textId="77777777" w:rsidR="00800AD8" w:rsidRDefault="00800AD8" w:rsidP="003D1CF0">
      <w:pPr>
        <w:pStyle w:val="InterlineTransNoFree"/>
        <w:tabs>
          <w:tab w:val="left" w:pos="1022"/>
          <w:tab w:val="left" w:pos="2006"/>
          <w:tab w:val="left" w:pos="2840"/>
          <w:tab w:val="left" w:pos="4019"/>
          <w:tab w:val="left" w:pos="5828"/>
          <w:tab w:val="left" w:pos="6422"/>
          <w:tab w:val="left" w:pos="6926"/>
          <w:tab w:val="left" w:pos="7475"/>
          <w:tab w:val="left" w:pos="8399"/>
        </w:tabs>
      </w:pPr>
      <w:r>
        <w:tab/>
        <w:t>I</w:t>
      </w:r>
      <w:r>
        <w:tab/>
        <w:t>carry-</w:t>
      </w:r>
      <w:r>
        <w:rPr>
          <w:smallCaps/>
        </w:rPr>
        <w:t>lf</w:t>
      </w:r>
      <w:r>
        <w:tab/>
        <w:t>your(</w:t>
      </w:r>
      <w:r>
        <w:rPr>
          <w:smallCaps/>
        </w:rPr>
        <w:t>s</w:t>
      </w:r>
      <w:r>
        <w:t>)</w:t>
      </w:r>
      <w:r w:rsidR="00E45BD2">
        <w:tab/>
      </w:r>
      <w:r w:rsidR="00E45BD2">
        <w:rPr>
          <w:smallCaps/>
        </w:rPr>
        <w:t>perf</w:t>
      </w:r>
      <w:r w:rsidR="00E45BD2">
        <w:t>=carry</w:t>
      </w:r>
      <w:r w:rsidR="00E45BD2">
        <w:tab/>
        <w:t>cause-wage-</w:t>
      </w:r>
      <w:r w:rsidR="00E45BD2">
        <w:rPr>
          <w:smallCaps/>
        </w:rPr>
        <w:t>hort</w:t>
      </w:r>
      <w:r w:rsidR="00E45BD2">
        <w:tab/>
      </w:r>
      <w:r w:rsidR="00E45BD2" w:rsidRPr="000D5EFB">
        <w:rPr>
          <w:smallCaps/>
        </w:rPr>
        <w:t>f.I</w:t>
      </w:r>
      <w:r w:rsidR="003D1CF0">
        <w:tab/>
      </w:r>
      <w:r w:rsidR="003D1CF0">
        <w:rPr>
          <w:smallCaps/>
        </w:rPr>
        <w:t>obl</w:t>
      </w:r>
      <w:r w:rsidR="003D1CF0">
        <w:tab/>
        <w:t>five</w:t>
      </w:r>
      <w:r w:rsidR="003D1CF0">
        <w:tab/>
        <w:t>hundred</w:t>
      </w:r>
      <w:r w:rsidR="003D1CF0">
        <w:tab/>
        <w:t>say</w:t>
      </w:r>
    </w:p>
    <w:p w14:paraId="1091E20B" w14:textId="77777777" w:rsidR="00800AD8" w:rsidRDefault="00E45BD2" w:rsidP="003D1CF0">
      <w:pPr>
        <w:pStyle w:val="InterlineText"/>
        <w:tabs>
          <w:tab w:val="left" w:pos="533"/>
          <w:tab w:val="left" w:pos="1217"/>
        </w:tabs>
      </w:pPr>
      <w:r>
        <w:tab/>
        <w:t>azua</w:t>
      </w:r>
      <w:r>
        <w:tab/>
        <w:t>tsa÷.</w:t>
      </w:r>
    </w:p>
    <w:p w14:paraId="479977BE" w14:textId="77777777" w:rsidR="00800AD8" w:rsidRDefault="00E45BD2" w:rsidP="003D1CF0">
      <w:pPr>
        <w:pStyle w:val="InterlineGlossWithTrans"/>
        <w:tabs>
          <w:tab w:val="left" w:pos="533"/>
          <w:tab w:val="left" w:pos="1217"/>
        </w:tabs>
      </w:pPr>
      <w:r>
        <w:tab/>
        <w:t>a-zua</w:t>
      </w:r>
      <w:r>
        <w:tab/>
        <w:t>tsa÷</w:t>
      </w:r>
    </w:p>
    <w:p w14:paraId="65939341" w14:textId="77777777" w:rsidR="00800AD8" w:rsidRDefault="00E45BD2" w:rsidP="00B76180">
      <w:pPr>
        <w:pStyle w:val="InterlineTrans"/>
        <w:tabs>
          <w:tab w:val="left" w:pos="533"/>
          <w:tab w:val="left" w:pos="1217"/>
          <w:tab w:val="right" w:pos="8789"/>
        </w:tabs>
      </w:pPr>
      <w:r>
        <w:tab/>
      </w:r>
      <w:r>
        <w:rPr>
          <w:smallCaps/>
        </w:rPr>
        <w:t>c-</w:t>
      </w:r>
      <w:r>
        <w:t>that</w:t>
      </w:r>
      <w:r>
        <w:tab/>
        <w:t>bandit</w:t>
      </w:r>
      <w:r w:rsidR="003D1CF0">
        <w:tab/>
        <w:t>“I’ll carry your baggage; pay me 500,” said the thief.</w:t>
      </w:r>
    </w:p>
    <w:p w14:paraId="69851FA5" w14:textId="77777777" w:rsidR="00800AD8" w:rsidRDefault="003D1CF0" w:rsidP="003D1CF0">
      <w:pPr>
        <w:pStyle w:val="CommentLastWithHalfSpace"/>
      </w:pPr>
      <w:r>
        <w:lastRenderedPageBreak/>
        <w:t>[</w:t>
      </w:r>
      <w:r w:rsidR="00800AD8" w:rsidRPr="003D1CF0">
        <w:rPr>
          <w:rStyle w:val="VernacularText"/>
        </w:rPr>
        <w:t>pazuliuîi</w:t>
      </w:r>
      <w:r w:rsidR="00800AD8">
        <w:t xml:space="preserve">: F361 has </w:t>
      </w:r>
      <w:r w:rsidR="00800AD8" w:rsidRPr="003D1CF0">
        <w:rPr>
          <w:rStyle w:val="VernacularText"/>
        </w:rPr>
        <w:t>zeliuî</w:t>
      </w:r>
      <w:r w:rsidR="00800AD8">
        <w:t xml:space="preserve"> ‘wage’.</w:t>
      </w:r>
      <w:r>
        <w:t>]</w:t>
      </w:r>
    </w:p>
    <w:p w14:paraId="331BE086" w14:textId="77777777" w:rsidR="00800AD8" w:rsidRDefault="00DC1AE0" w:rsidP="003D1CF0">
      <w:pPr>
        <w:pStyle w:val="InterlineText"/>
        <w:tabs>
          <w:tab w:val="left" w:pos="533"/>
          <w:tab w:val="left" w:pos="1022"/>
          <w:tab w:val="left" w:pos="2051"/>
          <w:tab w:val="left" w:pos="2705"/>
          <w:tab w:val="left" w:pos="4049"/>
          <w:tab w:val="left" w:pos="4433"/>
          <w:tab w:val="left" w:pos="5957"/>
          <w:tab w:val="left" w:pos="6731"/>
          <w:tab w:val="left" w:pos="7655"/>
          <w:tab w:val="left" w:pos="8129"/>
        </w:tabs>
      </w:pPr>
      <w:r w:rsidRPr="003A1D48">
        <w:rPr>
          <w:rStyle w:val="InterlineTextNumChar"/>
        </w:rPr>
        <w:t>020</w:t>
      </w:r>
      <w:r w:rsidR="00800AD8">
        <w:tab/>
        <w:t>“ui,</w:t>
      </w:r>
      <w:r w:rsidR="00800AD8">
        <w:tab/>
        <w:t>katsuu</w:t>
      </w:r>
      <w:r w:rsidR="00800AD8">
        <w:tab/>
        <w:t>nu</w:t>
      </w:r>
      <w:r w:rsidR="00800AD8">
        <w:tab/>
        <w:t>maya;</w:t>
      </w:r>
      <w:r w:rsidR="003D1CF0">
        <w:tab/>
        <w:t>ku</w:t>
      </w:r>
      <w:r w:rsidR="003D1CF0">
        <w:tab/>
        <w:t>pazuliuîay</w:t>
      </w:r>
      <w:r w:rsidR="003D1CF0">
        <w:tab/>
        <w:t>anga</w:t>
      </w:r>
      <w:r w:rsidR="003D1CF0">
        <w:tab/>
        <w:t>sun,”</w:t>
      </w:r>
      <w:r w:rsidR="003D1CF0">
        <w:tab/>
        <w:t>aya</w:t>
      </w:r>
      <w:r w:rsidR="003D1CF0">
        <w:tab/>
        <w:t>azua</w:t>
      </w:r>
    </w:p>
    <w:p w14:paraId="4F813784" w14:textId="77777777" w:rsidR="00800AD8" w:rsidRDefault="00800AD8" w:rsidP="003D1CF0">
      <w:pPr>
        <w:pStyle w:val="InterlineGlossWithTrans"/>
        <w:tabs>
          <w:tab w:val="left" w:pos="533"/>
          <w:tab w:val="left" w:pos="1022"/>
          <w:tab w:val="left" w:pos="2051"/>
          <w:tab w:val="left" w:pos="2705"/>
          <w:tab w:val="left" w:pos="4049"/>
          <w:tab w:val="left" w:pos="4433"/>
          <w:tab w:val="left" w:pos="5957"/>
          <w:tab w:val="left" w:pos="6731"/>
          <w:tab w:val="left" w:pos="7655"/>
          <w:tab w:val="left" w:pos="8129"/>
        </w:tabs>
      </w:pPr>
      <w:r>
        <w:tab/>
        <w:t>ui</w:t>
      </w:r>
      <w:r>
        <w:tab/>
        <w:t>katsu-u</w:t>
      </w:r>
      <w:r>
        <w:tab/>
        <w:t>nu</w:t>
      </w:r>
      <w:r>
        <w:tab/>
        <w:t>ma-aya</w:t>
      </w:r>
      <w:r w:rsidR="003D1CF0">
        <w:tab/>
        <w:t>ku</w:t>
      </w:r>
      <w:r w:rsidR="003D1CF0">
        <w:tab/>
        <w:t>pa-zuliuî-ay</w:t>
      </w:r>
      <w:r w:rsidR="003D1CF0">
        <w:tab/>
        <w:t>anga</w:t>
      </w:r>
      <w:r w:rsidR="003D1CF0">
        <w:tab/>
        <w:t>sun</w:t>
      </w:r>
      <w:r w:rsidR="003D1CF0">
        <w:tab/>
        <w:t>aya</w:t>
      </w:r>
      <w:r w:rsidR="003D1CF0">
        <w:tab/>
        <w:t>a-zua</w:t>
      </w:r>
    </w:p>
    <w:p w14:paraId="2B3B9DB1" w14:textId="77777777" w:rsidR="00800AD8" w:rsidRDefault="00800AD8" w:rsidP="003D1CF0">
      <w:pPr>
        <w:pStyle w:val="InterlineTransNoFree"/>
        <w:tabs>
          <w:tab w:val="left" w:pos="1022"/>
          <w:tab w:val="left" w:pos="2051"/>
          <w:tab w:val="left" w:pos="2705"/>
          <w:tab w:val="left" w:pos="4049"/>
          <w:tab w:val="left" w:pos="4433"/>
          <w:tab w:val="left" w:pos="5957"/>
          <w:tab w:val="left" w:pos="6731"/>
          <w:tab w:val="left" w:pos="7655"/>
          <w:tab w:val="left" w:pos="8129"/>
        </w:tabs>
      </w:pPr>
      <w:r>
        <w:tab/>
        <w:t>yes</w:t>
      </w:r>
      <w:r>
        <w:tab/>
        <w:t>carry-</w:t>
      </w:r>
      <w:r>
        <w:rPr>
          <w:smallCaps/>
        </w:rPr>
        <w:t>imp</w:t>
      </w:r>
      <w:r>
        <w:tab/>
        <w:t>when</w:t>
      </w:r>
      <w:r>
        <w:tab/>
      </w:r>
      <w:r>
        <w:rPr>
          <w:smallCaps/>
        </w:rPr>
        <w:t>stat</w:t>
      </w:r>
      <w:r>
        <w:t>-be.thus</w:t>
      </w:r>
      <w:r w:rsidR="003D1CF0">
        <w:tab/>
        <w:t>I</w:t>
      </w:r>
      <w:r w:rsidR="003D1CF0">
        <w:tab/>
        <w:t>cause-wage-</w:t>
      </w:r>
      <w:r w:rsidR="003D1CF0">
        <w:rPr>
          <w:smallCaps/>
        </w:rPr>
        <w:t>lf</w:t>
      </w:r>
      <w:r w:rsidR="003D1CF0">
        <w:tab/>
        <w:t>indeed</w:t>
      </w:r>
      <w:r w:rsidR="003D1CF0">
        <w:tab/>
      </w:r>
      <w:r w:rsidR="003D1CF0">
        <w:rPr>
          <w:smallCaps/>
        </w:rPr>
        <w:t>f.</w:t>
      </w:r>
      <w:r w:rsidR="003D1CF0">
        <w:t>you(</w:t>
      </w:r>
      <w:r w:rsidR="003D1CF0">
        <w:rPr>
          <w:smallCaps/>
        </w:rPr>
        <w:t>s</w:t>
      </w:r>
      <w:r w:rsidR="003D1CF0">
        <w:t>)</w:t>
      </w:r>
      <w:r w:rsidR="003D1CF0">
        <w:tab/>
        <w:t>say</w:t>
      </w:r>
      <w:r w:rsidR="003D1CF0">
        <w:tab/>
      </w:r>
      <w:r w:rsidR="003D1CF0">
        <w:rPr>
          <w:smallCaps/>
        </w:rPr>
        <w:t>c-</w:t>
      </w:r>
      <w:r w:rsidR="003D1CF0">
        <w:t>that</w:t>
      </w:r>
    </w:p>
    <w:p w14:paraId="291D67DE" w14:textId="77777777" w:rsidR="00800AD8" w:rsidRDefault="003D1CF0" w:rsidP="003D1CF0">
      <w:pPr>
        <w:pStyle w:val="InterlineText"/>
        <w:tabs>
          <w:tab w:val="left" w:pos="533"/>
          <w:tab w:val="left" w:pos="1322"/>
          <w:tab w:val="left" w:pos="1586"/>
          <w:tab w:val="left" w:pos="3080"/>
          <w:tab w:val="left" w:pos="3344"/>
        </w:tabs>
      </w:pPr>
      <w:r>
        <w:tab/>
        <w:t>vaîaw</w:t>
      </w:r>
      <w:r>
        <w:tab/>
        <w:t>a</w:t>
      </w:r>
      <w:r>
        <w:tab/>
        <w:t>tjaisangas</w:t>
      </w:r>
      <w:r>
        <w:tab/>
        <w:t>a</w:t>
      </w:r>
      <w:r>
        <w:tab/>
        <w:t>uqaîay.</w:t>
      </w:r>
    </w:p>
    <w:p w14:paraId="68267DF2" w14:textId="77777777" w:rsidR="00800AD8" w:rsidRDefault="003D1CF0" w:rsidP="003D1CF0">
      <w:pPr>
        <w:pStyle w:val="InterlineGlossWithTrans"/>
        <w:tabs>
          <w:tab w:val="left" w:pos="533"/>
          <w:tab w:val="left" w:pos="1322"/>
          <w:tab w:val="left" w:pos="1586"/>
          <w:tab w:val="left" w:pos="3080"/>
          <w:tab w:val="left" w:pos="3344"/>
        </w:tabs>
      </w:pPr>
      <w:r>
        <w:tab/>
        <w:t>vaîaw</w:t>
      </w:r>
      <w:r>
        <w:tab/>
        <w:t>a</w:t>
      </w:r>
      <w:r>
        <w:tab/>
        <w:t>tja-i-sangas</w:t>
      </w:r>
      <w:r>
        <w:tab/>
        <w:t>a</w:t>
      </w:r>
      <w:r>
        <w:tab/>
        <w:t>uqaîay</w:t>
      </w:r>
    </w:p>
    <w:p w14:paraId="27BAA600" w14:textId="77777777" w:rsidR="00800AD8" w:rsidRDefault="003D1CF0" w:rsidP="003D1CF0">
      <w:pPr>
        <w:pStyle w:val="InterlineTrans"/>
        <w:tabs>
          <w:tab w:val="left" w:pos="533"/>
          <w:tab w:val="left" w:pos="1322"/>
          <w:tab w:val="left" w:pos="1586"/>
          <w:tab w:val="left" w:pos="3080"/>
          <w:tab w:val="left" w:pos="3344"/>
        </w:tabs>
      </w:pPr>
      <w:r>
        <w:tab/>
        <w:t>spouse</w:t>
      </w:r>
      <w:r>
        <w:rPr>
          <w:smallCaps/>
        </w:rPr>
        <w:tab/>
        <w:t>c</w:t>
      </w:r>
      <w:r>
        <w:tab/>
        <w:t>more-</w:t>
      </w:r>
      <w:r>
        <w:rPr>
          <w:smallCaps/>
        </w:rPr>
        <w:t>loc</w:t>
      </w:r>
      <w:r>
        <w:t>-first</w:t>
      </w:r>
      <w:r>
        <w:rPr>
          <w:smallCaps/>
        </w:rPr>
        <w:tab/>
        <w:t>c</w:t>
      </w:r>
      <w:r>
        <w:rPr>
          <w:smallCaps/>
        </w:rPr>
        <w:tab/>
      </w:r>
      <w:r>
        <w:t>male</w:t>
      </w:r>
    </w:p>
    <w:p w14:paraId="3E7F15DB" w14:textId="77777777" w:rsidR="00800AD8" w:rsidRDefault="00800AD8">
      <w:pPr>
        <w:pStyle w:val="InterlineFree"/>
      </w:pPr>
      <w:r>
        <w:t>“All right; carry it then; I’ll pay you,” said the former husband.</w:t>
      </w:r>
    </w:p>
    <w:p w14:paraId="2C7653D1" w14:textId="77777777" w:rsidR="00800AD8" w:rsidRDefault="00DC1AE0" w:rsidP="003D1CF0">
      <w:pPr>
        <w:pStyle w:val="InterlineText"/>
        <w:tabs>
          <w:tab w:val="left" w:pos="533"/>
          <w:tab w:val="left" w:pos="1022"/>
          <w:tab w:val="left" w:pos="1961"/>
          <w:tab w:val="left" w:pos="2450"/>
          <w:tab w:val="left" w:pos="3179"/>
          <w:tab w:val="left" w:pos="3443"/>
          <w:tab w:val="left" w:pos="4427"/>
          <w:tab w:val="left" w:pos="5036"/>
          <w:tab w:val="left" w:pos="5735"/>
        </w:tabs>
      </w:pPr>
      <w:r w:rsidRPr="003A1D48">
        <w:rPr>
          <w:rStyle w:val="InterlineTextNumChar"/>
        </w:rPr>
        <w:t>021</w:t>
      </w:r>
      <w:r w:rsidR="00800AD8">
        <w:tab/>
        <w:t>qau</w:t>
      </w:r>
      <w:r w:rsidR="00800AD8">
        <w:tab/>
        <w:t>katsuin</w:t>
      </w:r>
      <w:r w:rsidR="00800AD8">
        <w:tab/>
        <w:t>nua</w:t>
      </w:r>
      <w:r w:rsidR="00800AD8">
        <w:tab/>
        <w:t>tsa÷</w:t>
      </w:r>
      <w:r w:rsidR="00800AD8">
        <w:tab/>
        <w:t>a</w:t>
      </w:r>
      <w:r w:rsidR="003D1CF0">
        <w:tab/>
        <w:t>pasa</w:t>
      </w:r>
      <w:r w:rsidR="003D1CF0">
        <w:tab/>
        <w:t>tjua</w:t>
      </w:r>
      <w:r w:rsidR="003D1CF0">
        <w:tab/>
        <w:t>tapaw</w:t>
      </w:r>
      <w:r w:rsidR="003D1CF0">
        <w:tab/>
        <w:t>nimadju.</w:t>
      </w:r>
    </w:p>
    <w:p w14:paraId="527A49EC" w14:textId="77777777" w:rsidR="00800AD8" w:rsidRDefault="00800AD8" w:rsidP="003D1CF0">
      <w:pPr>
        <w:pStyle w:val="InterlineGlossWithTrans"/>
        <w:tabs>
          <w:tab w:val="left" w:pos="533"/>
          <w:tab w:val="left" w:pos="1022"/>
          <w:tab w:val="left" w:pos="1961"/>
          <w:tab w:val="left" w:pos="2450"/>
          <w:tab w:val="left" w:pos="3179"/>
          <w:tab w:val="left" w:pos="3443"/>
          <w:tab w:val="left" w:pos="4427"/>
          <w:tab w:val="left" w:pos="5036"/>
          <w:tab w:val="left" w:pos="5735"/>
        </w:tabs>
      </w:pPr>
      <w:r>
        <w:tab/>
        <w:t>qau</w:t>
      </w:r>
      <w:r>
        <w:tab/>
        <w:t>katsu-en</w:t>
      </w:r>
      <w:r>
        <w:tab/>
        <w:t>nua</w:t>
      </w:r>
      <w:r>
        <w:tab/>
        <w:t>tsa÷</w:t>
      </w:r>
      <w:r>
        <w:tab/>
        <w:t>a</w:t>
      </w:r>
      <w:r w:rsidR="003D1CF0">
        <w:tab/>
        <w:t>pa-sa</w:t>
      </w:r>
      <w:r w:rsidR="003D1CF0">
        <w:tab/>
        <w:t>tjua</w:t>
      </w:r>
      <w:r w:rsidR="003D1CF0">
        <w:tab/>
        <w:t>tapaw</w:t>
      </w:r>
      <w:r w:rsidR="003D1CF0">
        <w:tab/>
        <w:t>ni-madju</w:t>
      </w:r>
    </w:p>
    <w:p w14:paraId="3872CA23" w14:textId="77777777" w:rsidR="00800AD8" w:rsidRDefault="00800AD8" w:rsidP="003D1CF0">
      <w:pPr>
        <w:pStyle w:val="InterlineTrans"/>
        <w:tabs>
          <w:tab w:val="left" w:pos="533"/>
          <w:tab w:val="left" w:pos="1022"/>
          <w:tab w:val="left" w:pos="1961"/>
          <w:tab w:val="left" w:pos="2450"/>
          <w:tab w:val="left" w:pos="3179"/>
          <w:tab w:val="left" w:pos="3443"/>
          <w:tab w:val="left" w:pos="4427"/>
          <w:tab w:val="left" w:pos="5036"/>
          <w:tab w:val="left" w:pos="5735"/>
        </w:tabs>
        <w:rPr>
          <w:smallCaps/>
        </w:rPr>
      </w:pPr>
      <w:r>
        <w:tab/>
        <w:t>so</w:t>
      </w:r>
      <w:r>
        <w:tab/>
        <w:t>carry-</w:t>
      </w:r>
      <w:r>
        <w:rPr>
          <w:smallCaps/>
        </w:rPr>
        <w:t>pf</w:t>
      </w:r>
      <w:r>
        <w:tab/>
        <w:t>by</w:t>
      </w:r>
      <w:r>
        <w:tab/>
        <w:t>bandit</w:t>
      </w:r>
      <w:r>
        <w:rPr>
          <w:smallCaps/>
        </w:rPr>
        <w:tab/>
        <w:t>c</w:t>
      </w:r>
      <w:r w:rsidR="003D1CF0">
        <w:tab/>
        <w:t>cause-go</w:t>
      </w:r>
      <w:r w:rsidR="003D1CF0">
        <w:tab/>
        <w:t>there</w:t>
      </w:r>
      <w:r w:rsidR="003D1CF0">
        <w:tab/>
        <w:t>hut</w:t>
      </w:r>
      <w:r w:rsidR="003D1CF0">
        <w:tab/>
        <w:t>of-</w:t>
      </w:r>
      <w:r w:rsidR="003D1CF0">
        <w:rPr>
          <w:smallCaps/>
        </w:rPr>
        <w:t>3rd</w:t>
      </w:r>
      <w:r w:rsidR="003D1CF0">
        <w:t>.</w:t>
      </w:r>
      <w:r w:rsidR="003D1CF0">
        <w:rPr>
          <w:smallCaps/>
        </w:rPr>
        <w:t>pers</w:t>
      </w:r>
    </w:p>
    <w:p w14:paraId="26C16DAB" w14:textId="77777777" w:rsidR="00800AD8" w:rsidRDefault="00800AD8">
      <w:pPr>
        <w:pStyle w:val="InterlineFree"/>
      </w:pPr>
      <w:r>
        <w:t>So the thief carried the things to the man’s house.</w:t>
      </w:r>
    </w:p>
    <w:p w14:paraId="65990180" w14:textId="77777777" w:rsidR="00800AD8" w:rsidRDefault="00DC1AE0" w:rsidP="003D1CF0">
      <w:pPr>
        <w:pStyle w:val="InterlineText"/>
        <w:tabs>
          <w:tab w:val="left" w:pos="533"/>
          <w:tab w:val="left" w:pos="1352"/>
          <w:tab w:val="left" w:pos="3536"/>
          <w:tab w:val="left" w:pos="4220"/>
          <w:tab w:val="left" w:pos="5009"/>
          <w:tab w:val="left" w:pos="5273"/>
          <w:tab w:val="left" w:pos="6212"/>
          <w:tab w:val="left" w:pos="7136"/>
          <w:tab w:val="left" w:pos="7955"/>
          <w:tab w:val="left" w:pos="8219"/>
        </w:tabs>
      </w:pPr>
      <w:r w:rsidRPr="003A1D48">
        <w:rPr>
          <w:rStyle w:val="InterlineTextNumChar"/>
        </w:rPr>
        <w:t>022</w:t>
      </w:r>
      <w:r w:rsidR="00800AD8">
        <w:tab/>
        <w:t>mintu</w:t>
      </w:r>
      <w:r w:rsidR="00800AD8">
        <w:tab/>
        <w:t>kevavavava</w:t>
      </w:r>
      <w:r w:rsidR="003D1CF0">
        <w:tab/>
        <w:t>azua</w:t>
      </w:r>
      <w:r w:rsidR="003D1CF0">
        <w:tab/>
        <w:t>vaîaw</w:t>
      </w:r>
      <w:r w:rsidR="003D1CF0">
        <w:tab/>
        <w:t>a</w:t>
      </w:r>
      <w:r w:rsidR="003D1CF0">
        <w:tab/>
        <w:t>vavayan</w:t>
      </w:r>
      <w:r w:rsidR="003D1CF0">
        <w:tab/>
        <w:t>katua</w:t>
      </w:r>
      <w:r w:rsidR="003D1CF0">
        <w:tab/>
        <w:t>uqaîay</w:t>
      </w:r>
      <w:r w:rsidR="003D1CF0">
        <w:tab/>
        <w:t>a</w:t>
      </w:r>
      <w:r w:rsidR="003D1CF0">
        <w:tab/>
        <w:t>zuma.</w:t>
      </w:r>
    </w:p>
    <w:p w14:paraId="39DB772C" w14:textId="77777777" w:rsidR="00800AD8" w:rsidRDefault="00800AD8" w:rsidP="003D1CF0">
      <w:pPr>
        <w:pStyle w:val="InterlineGlossWithTrans"/>
        <w:tabs>
          <w:tab w:val="left" w:pos="533"/>
          <w:tab w:val="left" w:pos="1352"/>
          <w:tab w:val="left" w:pos="3536"/>
          <w:tab w:val="left" w:pos="4220"/>
          <w:tab w:val="left" w:pos="5009"/>
          <w:tab w:val="left" w:pos="5273"/>
          <w:tab w:val="left" w:pos="6212"/>
          <w:tab w:val="left" w:pos="7136"/>
          <w:tab w:val="left" w:pos="7955"/>
          <w:tab w:val="left" w:pos="8219"/>
        </w:tabs>
      </w:pPr>
      <w:r>
        <w:tab/>
        <w:t>mintu</w:t>
      </w:r>
      <w:r>
        <w:tab/>
        <w:t>ke-vava-vava</w:t>
      </w:r>
      <w:r w:rsidR="003D1CF0">
        <w:tab/>
        <w:t>a-zua</w:t>
      </w:r>
      <w:r w:rsidR="003D1CF0">
        <w:tab/>
        <w:t>vaîaw</w:t>
      </w:r>
      <w:r w:rsidR="003D1CF0">
        <w:tab/>
        <w:t>a</w:t>
      </w:r>
      <w:r w:rsidR="003D1CF0">
        <w:tab/>
        <w:t>vavayan</w:t>
      </w:r>
      <w:r w:rsidR="003D1CF0">
        <w:tab/>
        <w:t>ka-tua</w:t>
      </w:r>
      <w:r w:rsidR="003D1CF0">
        <w:tab/>
        <w:t>uqaîay</w:t>
      </w:r>
      <w:r w:rsidR="003D1CF0">
        <w:tab/>
        <w:t>a</w:t>
      </w:r>
      <w:r w:rsidR="003D1CF0">
        <w:tab/>
        <w:t>zuma</w:t>
      </w:r>
    </w:p>
    <w:p w14:paraId="3377AD80" w14:textId="77777777" w:rsidR="00800AD8" w:rsidRDefault="00800AD8" w:rsidP="003D1CF0">
      <w:pPr>
        <w:pStyle w:val="InterlineTrans"/>
        <w:tabs>
          <w:tab w:val="left" w:pos="533"/>
          <w:tab w:val="left" w:pos="1352"/>
          <w:tab w:val="left" w:pos="3536"/>
          <w:tab w:val="left" w:pos="4220"/>
          <w:tab w:val="left" w:pos="5009"/>
          <w:tab w:val="left" w:pos="5273"/>
          <w:tab w:val="left" w:pos="6212"/>
          <w:tab w:val="left" w:pos="7136"/>
          <w:tab w:val="left" w:pos="7955"/>
          <w:tab w:val="left" w:pos="8219"/>
        </w:tabs>
      </w:pPr>
      <w:r>
        <w:tab/>
        <w:t>sudden</w:t>
      </w:r>
      <w:r>
        <w:tab/>
        <w:t>consume-</w:t>
      </w:r>
      <w:r>
        <w:rPr>
          <w:smallCaps/>
        </w:rPr>
        <w:t>red</w:t>
      </w:r>
      <w:r>
        <w:t>-alcohol</w:t>
      </w:r>
      <w:r w:rsidR="003D1CF0">
        <w:tab/>
      </w:r>
      <w:r w:rsidR="003D1CF0">
        <w:rPr>
          <w:smallCaps/>
        </w:rPr>
        <w:t>c-</w:t>
      </w:r>
      <w:r w:rsidR="003D1CF0">
        <w:t>that</w:t>
      </w:r>
      <w:r w:rsidR="003D1CF0">
        <w:tab/>
        <w:t>spouse</w:t>
      </w:r>
      <w:r w:rsidR="003D1CF0">
        <w:rPr>
          <w:smallCaps/>
        </w:rPr>
        <w:tab/>
        <w:t>c</w:t>
      </w:r>
      <w:r w:rsidR="003D1CF0">
        <w:rPr>
          <w:smallCaps/>
        </w:rPr>
        <w:tab/>
      </w:r>
      <w:r w:rsidR="003D1CF0">
        <w:t>female</w:t>
      </w:r>
      <w:r w:rsidR="003D1CF0">
        <w:tab/>
        <w:t>and-</w:t>
      </w:r>
      <w:r w:rsidR="003D1CF0">
        <w:rPr>
          <w:smallCaps/>
        </w:rPr>
        <w:t>obl</w:t>
      </w:r>
      <w:r w:rsidR="003D1CF0">
        <w:tab/>
        <w:t>male</w:t>
      </w:r>
      <w:r w:rsidR="003D1CF0">
        <w:rPr>
          <w:smallCaps/>
        </w:rPr>
        <w:tab/>
        <w:t>c</w:t>
      </w:r>
      <w:r w:rsidR="003D1CF0">
        <w:rPr>
          <w:smallCaps/>
        </w:rPr>
        <w:tab/>
      </w:r>
      <w:r w:rsidR="003D1CF0">
        <w:t>other</w:t>
      </w:r>
    </w:p>
    <w:p w14:paraId="1147CB2A" w14:textId="77777777" w:rsidR="00800AD8" w:rsidRDefault="00800AD8">
      <w:pPr>
        <w:pStyle w:val="InterlineFree"/>
      </w:pPr>
      <w:r>
        <w:t>The wife and the other man were drinking.</w:t>
      </w:r>
    </w:p>
    <w:p w14:paraId="0A49BE90" w14:textId="77777777" w:rsidR="00800AD8" w:rsidRDefault="00DC1AE0" w:rsidP="003D1CF0">
      <w:pPr>
        <w:pStyle w:val="InterlineText"/>
        <w:tabs>
          <w:tab w:val="left" w:pos="533"/>
          <w:tab w:val="left" w:pos="1022"/>
          <w:tab w:val="left" w:pos="2366"/>
          <w:tab w:val="left" w:pos="2855"/>
          <w:tab w:val="left" w:pos="3584"/>
          <w:tab w:val="left" w:pos="4763"/>
          <w:tab w:val="left" w:pos="5447"/>
        </w:tabs>
      </w:pPr>
      <w:r w:rsidRPr="003A1D48">
        <w:rPr>
          <w:rStyle w:val="InterlineTextNumChar"/>
        </w:rPr>
        <w:t>023</w:t>
      </w:r>
      <w:r w:rsidR="00800AD8">
        <w:tab/>
        <w:t>qau</w:t>
      </w:r>
      <w:r w:rsidR="00800AD8">
        <w:tab/>
        <w:t>taulan</w:t>
      </w:r>
      <w:r w:rsidR="00800AD8">
        <w:tab/>
        <w:t>nua</w:t>
      </w:r>
      <w:r w:rsidR="00800AD8">
        <w:tab/>
        <w:t>tsa÷</w:t>
      </w:r>
      <w:r w:rsidR="003D1CF0">
        <w:tab/>
        <w:t>pagaîu</w:t>
      </w:r>
      <w:r w:rsidR="003D1CF0">
        <w:tab/>
        <w:t>azua</w:t>
      </w:r>
      <w:r w:rsidR="003D1CF0">
        <w:tab/>
        <w:t>nanemanemanga.</w:t>
      </w:r>
    </w:p>
    <w:p w14:paraId="4A20458C" w14:textId="77777777" w:rsidR="00800AD8" w:rsidRDefault="00800AD8" w:rsidP="003D1CF0">
      <w:pPr>
        <w:pStyle w:val="InterlineGlossWithTrans"/>
        <w:tabs>
          <w:tab w:val="left" w:pos="533"/>
          <w:tab w:val="left" w:pos="1022"/>
          <w:tab w:val="left" w:pos="2366"/>
          <w:tab w:val="left" w:pos="2855"/>
          <w:tab w:val="left" w:pos="3584"/>
          <w:tab w:val="left" w:pos="4763"/>
          <w:tab w:val="left" w:pos="5447"/>
        </w:tabs>
      </w:pPr>
      <w:r>
        <w:tab/>
        <w:t>qau</w:t>
      </w:r>
      <w:r>
        <w:tab/>
        <w:t>ta-ula-an</w:t>
      </w:r>
      <w:r>
        <w:tab/>
        <w:t>nua</w:t>
      </w:r>
      <w:r>
        <w:tab/>
        <w:t>tsa÷</w:t>
      </w:r>
      <w:r w:rsidR="003D1CF0">
        <w:tab/>
        <w:t>pa-gaîu</w:t>
      </w:r>
      <w:r w:rsidR="003D1CF0">
        <w:tab/>
        <w:t>a-zua</w:t>
      </w:r>
      <w:r w:rsidR="003D1CF0">
        <w:tab/>
        <w:t>na-nema-nema-anga</w:t>
      </w:r>
    </w:p>
    <w:p w14:paraId="5318DE48" w14:textId="77777777" w:rsidR="00800AD8" w:rsidRDefault="00800AD8" w:rsidP="003D1CF0">
      <w:pPr>
        <w:pStyle w:val="InterlineTrans"/>
        <w:tabs>
          <w:tab w:val="left" w:pos="533"/>
          <w:tab w:val="left" w:pos="1022"/>
          <w:tab w:val="left" w:pos="2366"/>
          <w:tab w:val="left" w:pos="2855"/>
          <w:tab w:val="left" w:pos="3584"/>
          <w:tab w:val="left" w:pos="4763"/>
          <w:tab w:val="left" w:pos="5447"/>
        </w:tabs>
      </w:pPr>
      <w:r>
        <w:tab/>
        <w:t>so</w:t>
      </w:r>
      <w:r>
        <w:tab/>
      </w:r>
      <w:r>
        <w:rPr>
          <w:smallCaps/>
        </w:rPr>
        <w:t>past</w:t>
      </w:r>
      <w:r>
        <w:t>-lack-</w:t>
      </w:r>
      <w:r>
        <w:rPr>
          <w:smallCaps/>
        </w:rPr>
        <w:t>lf</w:t>
      </w:r>
      <w:r>
        <w:tab/>
        <w:t>by</w:t>
      </w:r>
      <w:r>
        <w:tab/>
        <w:t>bandit</w:t>
      </w:r>
      <w:r w:rsidR="003D1CF0">
        <w:tab/>
        <w:t>cause-slow</w:t>
      </w:r>
      <w:r w:rsidR="003D1CF0">
        <w:tab/>
      </w:r>
      <w:r w:rsidR="003D1CF0">
        <w:rPr>
          <w:smallCaps/>
        </w:rPr>
        <w:t>c-</w:t>
      </w:r>
      <w:r w:rsidR="003D1CF0">
        <w:t>that</w:t>
      </w:r>
      <w:r w:rsidR="003D1CF0">
        <w:tab/>
      </w:r>
      <w:r w:rsidR="003D1CF0">
        <w:rPr>
          <w:smallCaps/>
        </w:rPr>
        <w:t>past</w:t>
      </w:r>
      <w:r w:rsidR="003D1CF0">
        <w:t>-</w:t>
      </w:r>
      <w:r w:rsidR="003D1CF0">
        <w:rPr>
          <w:smallCaps/>
        </w:rPr>
        <w:t>red</w:t>
      </w:r>
      <w:r w:rsidR="003D1CF0">
        <w:t>-what-indeed</w:t>
      </w:r>
    </w:p>
    <w:p w14:paraId="7C144280" w14:textId="77777777" w:rsidR="00800AD8" w:rsidRDefault="00800AD8" w:rsidP="003D1CF0">
      <w:pPr>
        <w:pStyle w:val="InterlineFreeCommentFollows"/>
      </w:pPr>
      <w:r>
        <w:t>The thief put everything down gently;</w:t>
      </w:r>
    </w:p>
    <w:p w14:paraId="30481A3E" w14:textId="77777777" w:rsidR="00800AD8" w:rsidRDefault="003D1CF0" w:rsidP="003D1CF0">
      <w:pPr>
        <w:pStyle w:val="CommentLastWithHalfSpace"/>
      </w:pPr>
      <w:r>
        <w:t>[</w:t>
      </w:r>
      <w:r w:rsidR="009669D5">
        <w:rPr>
          <w:rStyle w:val="VernacularText"/>
        </w:rPr>
        <w:t>na</w:t>
      </w:r>
      <w:r w:rsidR="00800AD8" w:rsidRPr="003D1CF0">
        <w:rPr>
          <w:rStyle w:val="VernacularText"/>
        </w:rPr>
        <w:t>nemanemanga</w:t>
      </w:r>
      <w:r w:rsidR="00800AD8">
        <w:t xml:space="preserve"> ‘all kinds of things’</w:t>
      </w:r>
      <w:r>
        <w:t>]</w:t>
      </w:r>
    </w:p>
    <w:p w14:paraId="59238C2C" w14:textId="77777777" w:rsidR="00800AD8" w:rsidRDefault="00DC1AE0" w:rsidP="003D1CF0">
      <w:pPr>
        <w:pStyle w:val="InterlineText"/>
        <w:tabs>
          <w:tab w:val="left" w:pos="533"/>
          <w:tab w:val="left" w:pos="1022"/>
          <w:tab w:val="left" w:pos="1286"/>
          <w:tab w:val="left" w:pos="2015"/>
          <w:tab w:val="left" w:pos="3164"/>
          <w:tab w:val="left" w:pos="4028"/>
          <w:tab w:val="left" w:pos="4622"/>
          <w:tab w:val="left" w:pos="5606"/>
        </w:tabs>
      </w:pPr>
      <w:r w:rsidRPr="003A1D48">
        <w:rPr>
          <w:rStyle w:val="InterlineTextNumChar"/>
        </w:rPr>
        <w:t>024</w:t>
      </w:r>
      <w:r w:rsidR="00800AD8">
        <w:tab/>
        <w:t>qau</w:t>
      </w:r>
      <w:r w:rsidR="00800AD8">
        <w:tab/>
        <w:t>a</w:t>
      </w:r>
      <w:r w:rsidR="00800AD8">
        <w:tab/>
        <w:t>tsa÷:</w:t>
      </w:r>
      <w:r w:rsidR="00800AD8">
        <w:tab/>
        <w:t>“nangaq</w:t>
      </w:r>
      <w:r w:rsidR="00800AD8">
        <w:tab/>
        <w:t>kiqiîa</w:t>
      </w:r>
      <w:r w:rsidR="003D1CF0">
        <w:tab/>
        <w:t>ken</w:t>
      </w:r>
      <w:r w:rsidR="003D1CF0">
        <w:tab/>
        <w:t>imaza</w:t>
      </w:r>
      <w:r w:rsidR="003D1CF0">
        <w:tab/>
        <w:t>iqumaqan.</w:t>
      </w:r>
    </w:p>
    <w:p w14:paraId="43C5510C" w14:textId="77777777" w:rsidR="00800AD8" w:rsidRDefault="00800AD8" w:rsidP="003D1CF0">
      <w:pPr>
        <w:pStyle w:val="InterlineGlossWithTrans"/>
        <w:tabs>
          <w:tab w:val="left" w:pos="533"/>
          <w:tab w:val="left" w:pos="1022"/>
          <w:tab w:val="left" w:pos="1286"/>
          <w:tab w:val="left" w:pos="2015"/>
          <w:tab w:val="left" w:pos="3164"/>
          <w:tab w:val="left" w:pos="4028"/>
          <w:tab w:val="left" w:pos="4622"/>
          <w:tab w:val="left" w:pos="5606"/>
        </w:tabs>
      </w:pPr>
      <w:r>
        <w:tab/>
        <w:t>qau</w:t>
      </w:r>
      <w:r>
        <w:tab/>
        <w:t>a</w:t>
      </w:r>
      <w:r>
        <w:tab/>
        <w:t>tsa÷</w:t>
      </w:r>
      <w:r>
        <w:tab/>
        <w:t>na-nguaq</w:t>
      </w:r>
      <w:r>
        <w:tab/>
        <w:t>ki-qiîa</w:t>
      </w:r>
      <w:r w:rsidR="003D1CF0">
        <w:tab/>
        <w:t>aken</w:t>
      </w:r>
      <w:r w:rsidR="003D1CF0">
        <w:tab/>
        <w:t>i-maza</w:t>
      </w:r>
      <w:r w:rsidR="003D1CF0">
        <w:tab/>
        <w:t>i-qumaq-an</w:t>
      </w:r>
    </w:p>
    <w:p w14:paraId="03C303C4" w14:textId="77777777" w:rsidR="00800AD8" w:rsidRDefault="00800AD8" w:rsidP="003D1CF0">
      <w:pPr>
        <w:pStyle w:val="InterlineTrans"/>
        <w:tabs>
          <w:tab w:val="left" w:pos="533"/>
          <w:tab w:val="left" w:pos="1022"/>
          <w:tab w:val="left" w:pos="1286"/>
          <w:tab w:val="left" w:pos="2015"/>
          <w:tab w:val="left" w:pos="3164"/>
          <w:tab w:val="left" w:pos="4028"/>
          <w:tab w:val="left" w:pos="4622"/>
          <w:tab w:val="left" w:pos="5606"/>
        </w:tabs>
      </w:pPr>
      <w:r>
        <w:tab/>
        <w:t>so</w:t>
      </w:r>
      <w:r>
        <w:rPr>
          <w:smallCaps/>
        </w:rPr>
        <w:tab/>
        <w:t>c</w:t>
      </w:r>
      <w:r>
        <w:rPr>
          <w:smallCaps/>
        </w:rPr>
        <w:tab/>
      </w:r>
      <w:r>
        <w:t>bandit</w:t>
      </w:r>
      <w:r>
        <w:tab/>
      </w:r>
      <w:r>
        <w:rPr>
          <w:smallCaps/>
        </w:rPr>
        <w:t>stat</w:t>
      </w:r>
      <w:r>
        <w:t>-good</w:t>
      </w:r>
      <w:r>
        <w:tab/>
        <w:t>do-hide</w:t>
      </w:r>
      <w:r w:rsidR="003D1CF0">
        <w:tab/>
      </w:r>
      <w:r w:rsidR="003D1CF0" w:rsidRPr="000D5EFB">
        <w:rPr>
          <w:smallCaps/>
        </w:rPr>
        <w:t>f.I</w:t>
      </w:r>
      <w:r w:rsidR="003D1CF0">
        <w:tab/>
      </w:r>
      <w:r w:rsidR="003D1CF0">
        <w:rPr>
          <w:smallCaps/>
        </w:rPr>
        <w:t>loc</w:t>
      </w:r>
      <w:r w:rsidR="003D1CF0">
        <w:t>-here</w:t>
      </w:r>
      <w:r w:rsidR="003D1CF0">
        <w:tab/>
      </w:r>
      <w:r w:rsidR="003D1CF0">
        <w:rPr>
          <w:smallCaps/>
        </w:rPr>
        <w:t>loc</w:t>
      </w:r>
      <w:r w:rsidR="003D1CF0">
        <w:t>-indoors-</w:t>
      </w:r>
      <w:r w:rsidR="003D1CF0">
        <w:rPr>
          <w:smallCaps/>
        </w:rPr>
        <w:t>nom</w:t>
      </w:r>
    </w:p>
    <w:p w14:paraId="6B7437D7" w14:textId="77777777" w:rsidR="00800AD8" w:rsidRDefault="00800AD8">
      <w:pPr>
        <w:pStyle w:val="InterlineFree"/>
      </w:pPr>
      <w:r>
        <w:t>and he said: “I’ll hide here in the back of the house.</w:t>
      </w:r>
    </w:p>
    <w:p w14:paraId="648F1170" w14:textId="77777777" w:rsidR="00800AD8" w:rsidRDefault="00DC1AE0" w:rsidP="0006364C">
      <w:pPr>
        <w:pStyle w:val="InterlineText"/>
        <w:tabs>
          <w:tab w:val="left" w:pos="533"/>
          <w:tab w:val="left" w:pos="1022"/>
          <w:tab w:val="left" w:pos="1676"/>
          <w:tab w:val="left" w:pos="2330"/>
          <w:tab w:val="left" w:pos="3809"/>
          <w:tab w:val="left" w:pos="5003"/>
          <w:tab w:val="left" w:pos="5777"/>
          <w:tab w:val="left" w:pos="6371"/>
        </w:tabs>
      </w:pPr>
      <w:r w:rsidRPr="003A1D48">
        <w:rPr>
          <w:rStyle w:val="InterlineTextNumChar"/>
        </w:rPr>
        <w:t>025</w:t>
      </w:r>
      <w:r w:rsidR="00800AD8">
        <w:tab/>
        <w:t>qau</w:t>
      </w:r>
      <w:r w:rsidR="00800AD8">
        <w:tab/>
        <w:t>nu</w:t>
      </w:r>
      <w:r w:rsidR="00800AD8">
        <w:tab/>
        <w:t>taqed</w:t>
      </w:r>
      <w:r w:rsidR="00800AD8">
        <w:tab/>
        <w:t>tiamadju,</w:t>
      </w:r>
      <w:r w:rsidR="0006364C">
        <w:tab/>
        <w:t>tsemakaw</w:t>
      </w:r>
      <w:r w:rsidR="0006364C">
        <w:tab/>
        <w:t>anga</w:t>
      </w:r>
      <w:r w:rsidR="0006364C">
        <w:tab/>
        <w:t>ken</w:t>
      </w:r>
      <w:r w:rsidR="0006364C">
        <w:tab/>
        <w:t>tua</w:t>
      </w:r>
    </w:p>
    <w:p w14:paraId="5F9CE9E6" w14:textId="77777777" w:rsidR="00800AD8" w:rsidRDefault="00800AD8" w:rsidP="0006364C">
      <w:pPr>
        <w:pStyle w:val="InterlineGlossWithTrans"/>
        <w:tabs>
          <w:tab w:val="left" w:pos="533"/>
          <w:tab w:val="left" w:pos="1022"/>
          <w:tab w:val="left" w:pos="1676"/>
          <w:tab w:val="left" w:pos="2330"/>
          <w:tab w:val="left" w:pos="3809"/>
          <w:tab w:val="left" w:pos="5003"/>
          <w:tab w:val="left" w:pos="5777"/>
          <w:tab w:val="left" w:pos="6371"/>
        </w:tabs>
      </w:pPr>
      <w:r>
        <w:tab/>
        <w:t>qau</w:t>
      </w:r>
      <w:r>
        <w:tab/>
        <w:t>nu</w:t>
      </w:r>
      <w:r>
        <w:tab/>
        <w:t>taqed</w:t>
      </w:r>
      <w:r>
        <w:tab/>
        <w:t>ti-a-madju</w:t>
      </w:r>
      <w:r w:rsidR="0006364C">
        <w:tab/>
        <w:t>em=tsakaw</w:t>
      </w:r>
      <w:r w:rsidR="0006364C">
        <w:tab/>
        <w:t>anga</w:t>
      </w:r>
      <w:r w:rsidR="0006364C">
        <w:tab/>
        <w:t>aken</w:t>
      </w:r>
      <w:r w:rsidR="0006364C">
        <w:tab/>
        <w:t>tua</w:t>
      </w:r>
    </w:p>
    <w:p w14:paraId="21C61232" w14:textId="77777777" w:rsidR="00800AD8" w:rsidRDefault="00800AD8" w:rsidP="0006364C">
      <w:pPr>
        <w:pStyle w:val="InterlineTransNoFree"/>
        <w:tabs>
          <w:tab w:val="left" w:pos="1022"/>
          <w:tab w:val="left" w:pos="1676"/>
          <w:tab w:val="left" w:pos="2330"/>
          <w:tab w:val="left" w:pos="3809"/>
          <w:tab w:val="left" w:pos="5003"/>
          <w:tab w:val="left" w:pos="5777"/>
          <w:tab w:val="left" w:pos="6371"/>
        </w:tabs>
      </w:pPr>
      <w:r>
        <w:tab/>
        <w:t>so</w:t>
      </w:r>
      <w:r>
        <w:tab/>
        <w:t>when</w:t>
      </w:r>
      <w:r>
        <w:tab/>
        <w:t>sleep</w:t>
      </w:r>
      <w:r>
        <w:tab/>
      </w:r>
      <w:r>
        <w:rPr>
          <w:smallCaps/>
        </w:rPr>
        <w:t>f-pl</w:t>
      </w:r>
      <w:r>
        <w:t>-</w:t>
      </w:r>
      <w:r>
        <w:rPr>
          <w:smallCaps/>
        </w:rPr>
        <w:t>3rd.pers</w:t>
      </w:r>
      <w:r w:rsidR="0006364C">
        <w:tab/>
      </w:r>
      <w:r w:rsidR="0006364C">
        <w:rPr>
          <w:smallCaps/>
        </w:rPr>
        <w:t>af</w:t>
      </w:r>
      <w:r w:rsidR="0006364C">
        <w:t>=steal</w:t>
      </w:r>
      <w:r w:rsidR="0006364C">
        <w:tab/>
        <w:t>indeed</w:t>
      </w:r>
      <w:r w:rsidR="0006364C">
        <w:tab/>
      </w:r>
      <w:r w:rsidR="0006364C" w:rsidRPr="000D5EFB">
        <w:rPr>
          <w:smallCaps/>
        </w:rPr>
        <w:t>f.I</w:t>
      </w:r>
      <w:r w:rsidR="0006364C">
        <w:tab/>
      </w:r>
      <w:r w:rsidR="0006364C">
        <w:rPr>
          <w:smallCaps/>
        </w:rPr>
        <w:t>obl</w:t>
      </w:r>
    </w:p>
    <w:p w14:paraId="46B4C262" w14:textId="77777777" w:rsidR="00800AD8" w:rsidRDefault="00800AD8" w:rsidP="0006364C">
      <w:pPr>
        <w:pStyle w:val="InterlineText"/>
        <w:tabs>
          <w:tab w:val="left" w:pos="533"/>
          <w:tab w:val="left" w:pos="2792"/>
          <w:tab w:val="left" w:pos="3281"/>
          <w:tab w:val="left" w:pos="3665"/>
          <w:tab w:val="left" w:pos="4679"/>
          <w:tab w:val="left" w:pos="5453"/>
          <w:tab w:val="left" w:pos="6632"/>
          <w:tab w:val="left" w:pos="7106"/>
        </w:tabs>
      </w:pPr>
      <w:r>
        <w:tab/>
        <w:t>nanemanemanga,</w:t>
      </w:r>
      <w:r>
        <w:tab/>
        <w:t>sa</w:t>
      </w:r>
      <w:r>
        <w:tab/>
        <w:t>ku</w:t>
      </w:r>
      <w:r>
        <w:tab/>
        <w:t>kavilad</w:t>
      </w:r>
      <w:r>
        <w:tab/>
        <w:t>anga</w:t>
      </w:r>
      <w:r w:rsidR="0006364C">
        <w:tab/>
        <w:t>nusauni,”</w:t>
      </w:r>
      <w:r w:rsidR="0006364C">
        <w:tab/>
        <w:t>aya</w:t>
      </w:r>
      <w:r w:rsidR="0006364C">
        <w:tab/>
        <w:t>timadju.</w:t>
      </w:r>
    </w:p>
    <w:p w14:paraId="1F92089D" w14:textId="77777777" w:rsidR="00800AD8" w:rsidRDefault="00800AD8" w:rsidP="0006364C">
      <w:pPr>
        <w:pStyle w:val="InterlineGlossWithTrans"/>
        <w:tabs>
          <w:tab w:val="left" w:pos="533"/>
          <w:tab w:val="left" w:pos="2792"/>
          <w:tab w:val="left" w:pos="3281"/>
          <w:tab w:val="left" w:pos="3665"/>
          <w:tab w:val="left" w:pos="4679"/>
          <w:tab w:val="left" w:pos="5453"/>
          <w:tab w:val="left" w:pos="6632"/>
          <w:tab w:val="left" w:pos="7106"/>
        </w:tabs>
      </w:pPr>
      <w:r>
        <w:tab/>
        <w:t>na-nema-nema-anga</w:t>
      </w:r>
      <w:r>
        <w:tab/>
        <w:t>sa</w:t>
      </w:r>
      <w:r>
        <w:tab/>
        <w:t>ku</w:t>
      </w:r>
      <w:r>
        <w:tab/>
        <w:t>ka-vilad</w:t>
      </w:r>
      <w:r>
        <w:tab/>
        <w:t>anga</w:t>
      </w:r>
      <w:r w:rsidR="0006364C">
        <w:tab/>
        <w:t>nu-sauni</w:t>
      </w:r>
      <w:r w:rsidR="0006364C">
        <w:tab/>
        <w:t>aya</w:t>
      </w:r>
      <w:r w:rsidR="0006364C">
        <w:tab/>
        <w:t>ti-madju</w:t>
      </w:r>
    </w:p>
    <w:p w14:paraId="40612ECD" w14:textId="77777777" w:rsidR="00800AD8" w:rsidRDefault="00800AD8" w:rsidP="0006364C">
      <w:pPr>
        <w:pStyle w:val="InterlineTrans"/>
        <w:tabs>
          <w:tab w:val="left" w:pos="533"/>
          <w:tab w:val="left" w:pos="2792"/>
          <w:tab w:val="left" w:pos="3281"/>
          <w:tab w:val="left" w:pos="3665"/>
          <w:tab w:val="left" w:pos="4679"/>
          <w:tab w:val="left" w:pos="5453"/>
          <w:tab w:val="left" w:pos="6632"/>
          <w:tab w:val="left" w:pos="7106"/>
        </w:tabs>
      </w:pPr>
      <w:r>
        <w:tab/>
      </w:r>
      <w:r>
        <w:rPr>
          <w:smallCaps/>
        </w:rPr>
        <w:t>past</w:t>
      </w:r>
      <w:r>
        <w:t>-</w:t>
      </w:r>
      <w:r>
        <w:rPr>
          <w:smallCaps/>
        </w:rPr>
        <w:t>red</w:t>
      </w:r>
      <w:r>
        <w:t>-what-indeed</w:t>
      </w:r>
      <w:r>
        <w:tab/>
        <w:t>and</w:t>
      </w:r>
      <w:r>
        <w:tab/>
        <w:t>I</w:t>
      </w:r>
      <w:r>
        <w:tab/>
      </w:r>
      <w:r>
        <w:rPr>
          <w:smallCaps/>
        </w:rPr>
        <w:t>stat</w:t>
      </w:r>
      <w:r>
        <w:t>-flee</w:t>
      </w:r>
      <w:r>
        <w:tab/>
        <w:t>indeed</w:t>
      </w:r>
      <w:r w:rsidR="0006364C">
        <w:tab/>
        <w:t>when-soon</w:t>
      </w:r>
      <w:r w:rsidR="0006364C">
        <w:tab/>
        <w:t>say</w:t>
      </w:r>
      <w:r w:rsidR="0006364C">
        <w:tab/>
      </w:r>
      <w:r w:rsidR="0006364C">
        <w:rPr>
          <w:smallCaps/>
        </w:rPr>
        <w:t>f-3rd.pers</w:t>
      </w:r>
    </w:p>
    <w:p w14:paraId="6B4D380D" w14:textId="77777777" w:rsidR="00800AD8" w:rsidRDefault="00800AD8">
      <w:pPr>
        <w:pStyle w:val="InterlineFree"/>
      </w:pPr>
      <w:r>
        <w:t>When they go to sleep, I’ll steal everything, and then escape later,” he said.</w:t>
      </w:r>
    </w:p>
    <w:p w14:paraId="0C6C32CD" w14:textId="77777777" w:rsidR="00800AD8" w:rsidRDefault="00DC1AE0" w:rsidP="0006364C">
      <w:pPr>
        <w:pStyle w:val="InterlineText"/>
        <w:tabs>
          <w:tab w:val="left" w:pos="533"/>
          <w:tab w:val="left" w:pos="1022"/>
          <w:tab w:val="left" w:pos="1886"/>
          <w:tab w:val="left" w:pos="2930"/>
        </w:tabs>
      </w:pPr>
      <w:r w:rsidRPr="003A1D48">
        <w:rPr>
          <w:rStyle w:val="InterlineTextNumChar"/>
        </w:rPr>
        <w:t>026</w:t>
      </w:r>
      <w:r w:rsidR="00800AD8">
        <w:tab/>
        <w:t>qau</w:t>
      </w:r>
      <w:r w:rsidR="00800AD8">
        <w:tab/>
        <w:t>kiqiîa</w:t>
      </w:r>
      <w:r w:rsidR="0006364C">
        <w:tab/>
        <w:t>itjua</w:t>
      </w:r>
      <w:r w:rsidR="0006364C">
        <w:tab/>
        <w:t>misulemaleman.</w:t>
      </w:r>
    </w:p>
    <w:p w14:paraId="2DE5A17D" w14:textId="77777777" w:rsidR="00800AD8" w:rsidRDefault="00800AD8" w:rsidP="0006364C">
      <w:pPr>
        <w:pStyle w:val="InterlineGlossWithTrans"/>
        <w:tabs>
          <w:tab w:val="left" w:pos="533"/>
          <w:tab w:val="left" w:pos="1022"/>
          <w:tab w:val="left" w:pos="1886"/>
          <w:tab w:val="left" w:pos="2930"/>
        </w:tabs>
      </w:pPr>
      <w:r>
        <w:tab/>
        <w:t>qau</w:t>
      </w:r>
      <w:r>
        <w:tab/>
        <w:t>ki-qiîa</w:t>
      </w:r>
      <w:r w:rsidR="0006364C">
        <w:tab/>
        <w:t>i-tjua</w:t>
      </w:r>
      <w:r w:rsidR="0006364C">
        <w:tab/>
        <w:t>mi-lema=sulem-an</w:t>
      </w:r>
    </w:p>
    <w:p w14:paraId="5D710908" w14:textId="77777777" w:rsidR="00800AD8" w:rsidRDefault="00800AD8" w:rsidP="0006364C">
      <w:pPr>
        <w:pStyle w:val="InterlineTrans"/>
        <w:tabs>
          <w:tab w:val="left" w:pos="533"/>
          <w:tab w:val="left" w:pos="1022"/>
          <w:tab w:val="left" w:pos="1886"/>
          <w:tab w:val="left" w:pos="2930"/>
        </w:tabs>
      </w:pPr>
      <w:r>
        <w:tab/>
        <w:t>so</w:t>
      </w:r>
      <w:r>
        <w:tab/>
        <w:t>do-hide</w:t>
      </w:r>
      <w:r w:rsidR="0006364C">
        <w:tab/>
      </w:r>
      <w:r w:rsidR="0006364C">
        <w:rPr>
          <w:smallCaps/>
        </w:rPr>
        <w:t>loc</w:t>
      </w:r>
      <w:r w:rsidR="0006364C">
        <w:t>-there</w:t>
      </w:r>
      <w:r w:rsidR="0006364C">
        <w:tab/>
      </w:r>
      <w:r w:rsidR="0006364C">
        <w:rPr>
          <w:smallCaps/>
        </w:rPr>
        <w:t>af</w:t>
      </w:r>
      <w:r w:rsidR="0006364C">
        <w:t>-</w:t>
      </w:r>
      <w:r w:rsidR="0006364C">
        <w:rPr>
          <w:smallCaps/>
        </w:rPr>
        <w:t>red</w:t>
      </w:r>
      <w:r w:rsidR="0006364C">
        <w:t>=dark-</w:t>
      </w:r>
      <w:r w:rsidR="0006364C">
        <w:rPr>
          <w:smallCaps/>
        </w:rPr>
        <w:t>nom</w:t>
      </w:r>
    </w:p>
    <w:p w14:paraId="547462D4" w14:textId="77777777" w:rsidR="00800AD8" w:rsidRDefault="00800AD8" w:rsidP="0006364C">
      <w:pPr>
        <w:pStyle w:val="InterlineFreeCommentFollows"/>
      </w:pPr>
      <w:r>
        <w:t>And he hid in the dark.</w:t>
      </w:r>
    </w:p>
    <w:p w14:paraId="10004093" w14:textId="77777777" w:rsidR="00800AD8" w:rsidRDefault="0006364C" w:rsidP="0006364C">
      <w:pPr>
        <w:pStyle w:val="CommentLastWithHalfSpace"/>
      </w:pPr>
      <w:r>
        <w:t>[</w:t>
      </w:r>
      <w:r w:rsidR="00800AD8" w:rsidRPr="0006364C">
        <w:rPr>
          <w:rStyle w:val="VernacularText"/>
        </w:rPr>
        <w:t>misulemaleman</w:t>
      </w:r>
      <w:r w:rsidR="00800AD8">
        <w:t xml:space="preserve">: constituency difficult-F261 has </w:t>
      </w:r>
      <w:r w:rsidR="00800AD8" w:rsidRPr="0006364C">
        <w:rPr>
          <w:rStyle w:val="VernacularText"/>
        </w:rPr>
        <w:t>selem-a-lem-an</w:t>
      </w:r>
      <w:r w:rsidR="00800AD8">
        <w:t>.</w:t>
      </w:r>
      <w:r>
        <w:t>]</w:t>
      </w:r>
    </w:p>
    <w:p w14:paraId="74BA0DE8" w14:textId="77777777" w:rsidR="00800AD8" w:rsidRDefault="00DC1AE0" w:rsidP="0006364C">
      <w:pPr>
        <w:pStyle w:val="InterlineText"/>
        <w:tabs>
          <w:tab w:val="left" w:pos="533"/>
          <w:tab w:val="left" w:pos="1022"/>
          <w:tab w:val="left" w:pos="1961"/>
          <w:tab w:val="left" w:pos="2990"/>
          <w:tab w:val="left" w:pos="4289"/>
          <w:tab w:val="left" w:pos="4973"/>
          <w:tab w:val="left" w:pos="5762"/>
          <w:tab w:val="left" w:pos="6026"/>
        </w:tabs>
      </w:pPr>
      <w:r w:rsidRPr="003A1D48">
        <w:rPr>
          <w:rStyle w:val="InterlineTextNumChar"/>
        </w:rPr>
        <w:t>027</w:t>
      </w:r>
      <w:r w:rsidR="00800AD8">
        <w:tab/>
        <w:t>qau</w:t>
      </w:r>
      <w:r w:rsidR="00800AD8">
        <w:tab/>
        <w:t>inika</w:t>
      </w:r>
      <w:r w:rsidR="00800AD8">
        <w:tab/>
        <w:t>tsuay</w:t>
      </w:r>
      <w:r w:rsidR="00800AD8">
        <w:tab/>
        <w:t>mangtjez</w:t>
      </w:r>
      <w:r w:rsidR="0006364C">
        <w:tab/>
        <w:t>azua</w:t>
      </w:r>
      <w:r w:rsidR="0006364C">
        <w:tab/>
        <w:t>vaîaw</w:t>
      </w:r>
      <w:r w:rsidR="0006364C">
        <w:tab/>
        <w:t>a</w:t>
      </w:r>
      <w:r w:rsidR="0006364C">
        <w:tab/>
        <w:t>tjaisangas.</w:t>
      </w:r>
    </w:p>
    <w:p w14:paraId="20B47A90" w14:textId="77777777" w:rsidR="00800AD8" w:rsidRDefault="00800AD8" w:rsidP="0006364C">
      <w:pPr>
        <w:pStyle w:val="InterlineGlossWithTrans"/>
        <w:tabs>
          <w:tab w:val="left" w:pos="533"/>
          <w:tab w:val="left" w:pos="1022"/>
          <w:tab w:val="left" w:pos="1961"/>
          <w:tab w:val="left" w:pos="2990"/>
          <w:tab w:val="left" w:pos="4289"/>
          <w:tab w:val="left" w:pos="4973"/>
          <w:tab w:val="left" w:pos="5762"/>
          <w:tab w:val="left" w:pos="6026"/>
        </w:tabs>
      </w:pPr>
      <w:r>
        <w:tab/>
        <w:t>qau</w:t>
      </w:r>
      <w:r>
        <w:tab/>
        <w:t>ini-ka</w:t>
      </w:r>
      <w:r>
        <w:tab/>
        <w:t>tsuay</w:t>
      </w:r>
      <w:r>
        <w:tab/>
        <w:t>m-pangetjez</w:t>
      </w:r>
      <w:r w:rsidR="0006364C">
        <w:tab/>
        <w:t>a-zua</w:t>
      </w:r>
      <w:r w:rsidR="0006364C">
        <w:tab/>
        <w:t>vaîaw</w:t>
      </w:r>
      <w:r w:rsidR="0006364C">
        <w:tab/>
        <w:t>a</w:t>
      </w:r>
      <w:r w:rsidR="0006364C">
        <w:tab/>
        <w:t>tja-i-sangas</w:t>
      </w:r>
    </w:p>
    <w:p w14:paraId="46CEB4C3" w14:textId="77777777" w:rsidR="00800AD8" w:rsidRDefault="00800AD8" w:rsidP="0006364C">
      <w:pPr>
        <w:pStyle w:val="InterlineTrans"/>
        <w:tabs>
          <w:tab w:val="left" w:pos="533"/>
          <w:tab w:val="left" w:pos="1022"/>
          <w:tab w:val="left" w:pos="1961"/>
          <w:tab w:val="left" w:pos="2990"/>
          <w:tab w:val="left" w:pos="4289"/>
          <w:tab w:val="left" w:pos="4973"/>
          <w:tab w:val="left" w:pos="5762"/>
          <w:tab w:val="left" w:pos="6026"/>
        </w:tabs>
      </w:pPr>
      <w:r>
        <w:tab/>
        <w:t>so</w:t>
      </w:r>
      <w:r>
        <w:tab/>
        <w:t>not-after</w:t>
      </w:r>
      <w:r>
        <w:tab/>
        <w:t>long.time</w:t>
      </w:r>
      <w:r>
        <w:tab/>
      </w:r>
      <w:r>
        <w:rPr>
          <w:smallCaps/>
        </w:rPr>
        <w:t>af</w:t>
      </w:r>
      <w:r>
        <w:t>-come</w:t>
      </w:r>
      <w:r w:rsidR="0006364C">
        <w:tab/>
      </w:r>
      <w:r w:rsidR="0006364C">
        <w:rPr>
          <w:smallCaps/>
        </w:rPr>
        <w:t>c-</w:t>
      </w:r>
      <w:r w:rsidR="0006364C">
        <w:t>that</w:t>
      </w:r>
      <w:r w:rsidR="0006364C">
        <w:tab/>
        <w:t>spouse</w:t>
      </w:r>
      <w:r w:rsidR="0006364C">
        <w:rPr>
          <w:smallCaps/>
        </w:rPr>
        <w:tab/>
        <w:t>c</w:t>
      </w:r>
      <w:r w:rsidR="0006364C">
        <w:tab/>
        <w:t>more-</w:t>
      </w:r>
      <w:r w:rsidR="0006364C">
        <w:rPr>
          <w:smallCaps/>
        </w:rPr>
        <w:t>loc</w:t>
      </w:r>
      <w:r w:rsidR="0006364C">
        <w:t>-first</w:t>
      </w:r>
    </w:p>
    <w:p w14:paraId="02F97D80" w14:textId="77777777" w:rsidR="00800AD8" w:rsidRDefault="00800AD8">
      <w:pPr>
        <w:pStyle w:val="InterlineFree"/>
      </w:pPr>
      <w:r>
        <w:t>Soon the former husband came.</w:t>
      </w:r>
    </w:p>
    <w:p w14:paraId="3850571D" w14:textId="77777777" w:rsidR="00800AD8" w:rsidRDefault="00DC1AE0" w:rsidP="0006364C">
      <w:pPr>
        <w:pStyle w:val="InterlineText"/>
        <w:tabs>
          <w:tab w:val="left" w:pos="533"/>
          <w:tab w:val="left" w:pos="1202"/>
          <w:tab w:val="left" w:pos="3116"/>
          <w:tab w:val="left" w:pos="3800"/>
          <w:tab w:val="left" w:pos="4589"/>
          <w:tab w:val="left" w:pos="4853"/>
          <w:tab w:val="left" w:pos="6632"/>
          <w:tab w:val="left" w:pos="6896"/>
          <w:tab w:val="left" w:pos="7715"/>
        </w:tabs>
      </w:pPr>
      <w:r w:rsidRPr="003A1D48">
        <w:rPr>
          <w:rStyle w:val="InterlineTextNumChar"/>
        </w:rPr>
        <w:t>028</w:t>
      </w:r>
      <w:r w:rsidR="00800AD8">
        <w:tab/>
        <w:t>manu</w:t>
      </w:r>
      <w:r w:rsidR="00800AD8">
        <w:tab/>
        <w:t>patjarakeîang</w:t>
      </w:r>
      <w:r w:rsidR="00800AD8">
        <w:tab/>
        <w:t>azua</w:t>
      </w:r>
      <w:r w:rsidR="00800AD8">
        <w:tab/>
        <w:t>vaîaw</w:t>
      </w:r>
      <w:r w:rsidR="00800AD8">
        <w:tab/>
        <w:t>a</w:t>
      </w:r>
      <w:r w:rsidR="00800AD8">
        <w:tab/>
        <w:t>tjaiviliî</w:t>
      </w:r>
      <w:r w:rsidR="00800AD8">
        <w:tab/>
        <w:t>a</w:t>
      </w:r>
      <w:r w:rsidR="00800AD8">
        <w:tab/>
        <w:t>uqaîay</w:t>
      </w:r>
      <w:r w:rsidR="0006364C">
        <w:tab/>
        <w:t>tu</w:t>
      </w:r>
    </w:p>
    <w:p w14:paraId="7D2AD58A" w14:textId="77777777" w:rsidR="00800AD8" w:rsidRDefault="00800AD8" w:rsidP="0006364C">
      <w:pPr>
        <w:pStyle w:val="InterlineGlossWithTrans"/>
        <w:tabs>
          <w:tab w:val="left" w:pos="533"/>
          <w:tab w:val="left" w:pos="1202"/>
          <w:tab w:val="left" w:pos="3116"/>
          <w:tab w:val="left" w:pos="3800"/>
          <w:tab w:val="left" w:pos="4589"/>
          <w:tab w:val="left" w:pos="4853"/>
          <w:tab w:val="left" w:pos="6632"/>
          <w:tab w:val="left" w:pos="6896"/>
          <w:tab w:val="left" w:pos="7715"/>
        </w:tabs>
      </w:pPr>
      <w:r>
        <w:tab/>
        <w:t>manu</w:t>
      </w:r>
      <w:r>
        <w:tab/>
        <w:t>pa-tjara-keîang</w:t>
      </w:r>
      <w:r>
        <w:tab/>
        <w:t>a-zua</w:t>
      </w:r>
      <w:r>
        <w:tab/>
        <w:t>vaîaw</w:t>
      </w:r>
      <w:r>
        <w:tab/>
        <w:t>a</w:t>
      </w:r>
      <w:r>
        <w:tab/>
        <w:t>tja-i-viliî</w:t>
      </w:r>
      <w:r>
        <w:tab/>
        <w:t>a</w:t>
      </w:r>
      <w:r>
        <w:tab/>
        <w:t>uqaîay</w:t>
      </w:r>
      <w:r w:rsidR="0006364C">
        <w:tab/>
        <w:t>tu</w:t>
      </w:r>
    </w:p>
    <w:p w14:paraId="6F4F1673" w14:textId="77777777" w:rsidR="00800AD8" w:rsidRDefault="00800AD8" w:rsidP="0006364C">
      <w:pPr>
        <w:pStyle w:val="InterlineTransNoFree"/>
        <w:tabs>
          <w:tab w:val="left" w:pos="1202"/>
          <w:tab w:val="left" w:pos="3116"/>
          <w:tab w:val="left" w:pos="3800"/>
          <w:tab w:val="left" w:pos="4589"/>
          <w:tab w:val="left" w:pos="4853"/>
          <w:tab w:val="left" w:pos="6632"/>
          <w:tab w:val="left" w:pos="6896"/>
          <w:tab w:val="left" w:pos="7715"/>
        </w:tabs>
      </w:pPr>
      <w:r>
        <w:tab/>
        <w:t>then</w:t>
      </w:r>
      <w:r>
        <w:tab/>
        <w:t>cause-surely-know</w:t>
      </w:r>
      <w:r>
        <w:tab/>
      </w:r>
      <w:r>
        <w:rPr>
          <w:smallCaps/>
        </w:rPr>
        <w:t>c-</w:t>
      </w:r>
      <w:r>
        <w:t>that</w:t>
      </w:r>
      <w:r>
        <w:tab/>
        <w:t>spouse</w:t>
      </w:r>
      <w:r>
        <w:rPr>
          <w:smallCaps/>
        </w:rPr>
        <w:tab/>
        <w:t>c</w:t>
      </w:r>
      <w:r>
        <w:rPr>
          <w:smallCaps/>
        </w:rPr>
        <w:tab/>
      </w:r>
      <w:r>
        <w:t>more-</w:t>
      </w:r>
      <w:r>
        <w:rPr>
          <w:smallCaps/>
        </w:rPr>
        <w:t>loc</w:t>
      </w:r>
      <w:r>
        <w:t>-behind</w:t>
      </w:r>
      <w:r>
        <w:rPr>
          <w:smallCaps/>
        </w:rPr>
        <w:tab/>
        <w:t>c</w:t>
      </w:r>
      <w:r>
        <w:rPr>
          <w:smallCaps/>
        </w:rPr>
        <w:tab/>
      </w:r>
      <w:r>
        <w:t>male</w:t>
      </w:r>
      <w:r w:rsidR="0006364C">
        <w:tab/>
      </w:r>
      <w:r w:rsidR="0006364C">
        <w:rPr>
          <w:smallCaps/>
        </w:rPr>
        <w:t>obl</w:t>
      </w:r>
    </w:p>
    <w:p w14:paraId="481D3BC7" w14:textId="77777777" w:rsidR="00800AD8" w:rsidRDefault="0006364C" w:rsidP="0006364C">
      <w:pPr>
        <w:pStyle w:val="InterlineText"/>
        <w:tabs>
          <w:tab w:val="left" w:pos="533"/>
          <w:tab w:val="left" w:pos="1547"/>
          <w:tab w:val="left" w:pos="2846"/>
          <w:tab w:val="left" w:pos="3530"/>
          <w:tab w:val="left" w:pos="4319"/>
          <w:tab w:val="left" w:pos="4583"/>
        </w:tabs>
      </w:pPr>
      <w:r>
        <w:tab/>
        <w:t>muri</w:t>
      </w:r>
      <w:r w:rsidR="00800AD8">
        <w:tab/>
        <w:t>mangtjez</w:t>
      </w:r>
      <w:r w:rsidR="00800AD8">
        <w:tab/>
        <w:t>azua</w:t>
      </w:r>
      <w:r>
        <w:tab/>
        <w:t>vaîaw</w:t>
      </w:r>
      <w:r>
        <w:tab/>
        <w:t>a</w:t>
      </w:r>
      <w:r>
        <w:tab/>
        <w:t>tjaisangas.</w:t>
      </w:r>
    </w:p>
    <w:p w14:paraId="248B20D4" w14:textId="77777777" w:rsidR="00800AD8" w:rsidRDefault="0006364C" w:rsidP="0006364C">
      <w:pPr>
        <w:pStyle w:val="InterlineGlossWithTrans"/>
        <w:tabs>
          <w:tab w:val="left" w:pos="533"/>
          <w:tab w:val="left" w:pos="1547"/>
          <w:tab w:val="left" w:pos="2846"/>
          <w:tab w:val="left" w:pos="3530"/>
          <w:tab w:val="left" w:pos="4319"/>
          <w:tab w:val="left" w:pos="4583"/>
        </w:tabs>
      </w:pPr>
      <w:r>
        <w:tab/>
        <w:t>ma-uri</w:t>
      </w:r>
      <w:r w:rsidR="00800AD8">
        <w:tab/>
        <w:t>m-pangetjez</w:t>
      </w:r>
      <w:r w:rsidR="00800AD8">
        <w:tab/>
        <w:t>a-zua</w:t>
      </w:r>
      <w:r>
        <w:tab/>
        <w:t>vaîaw</w:t>
      </w:r>
      <w:r>
        <w:tab/>
        <w:t>a</w:t>
      </w:r>
      <w:r>
        <w:tab/>
        <w:t>tja-i-sangas</w:t>
      </w:r>
    </w:p>
    <w:p w14:paraId="08772F33" w14:textId="77777777" w:rsidR="00800AD8" w:rsidRDefault="0006364C" w:rsidP="0006364C">
      <w:pPr>
        <w:pStyle w:val="InterlineTrans"/>
        <w:tabs>
          <w:tab w:val="left" w:pos="533"/>
          <w:tab w:val="left" w:pos="1547"/>
          <w:tab w:val="left" w:pos="2846"/>
          <w:tab w:val="left" w:pos="3530"/>
          <w:tab w:val="left" w:pos="4319"/>
          <w:tab w:val="left" w:pos="4583"/>
        </w:tabs>
      </w:pPr>
      <w:r>
        <w:tab/>
      </w:r>
      <w:r>
        <w:rPr>
          <w:smallCaps/>
        </w:rPr>
        <w:t>stat</w:t>
      </w:r>
      <w:r>
        <w:t>-will</w:t>
      </w:r>
      <w:r w:rsidR="00800AD8">
        <w:tab/>
      </w:r>
      <w:r w:rsidR="00800AD8">
        <w:rPr>
          <w:smallCaps/>
        </w:rPr>
        <w:t>af</w:t>
      </w:r>
      <w:r w:rsidR="00800AD8">
        <w:t>-come</w:t>
      </w:r>
      <w:r w:rsidR="00800AD8">
        <w:tab/>
      </w:r>
      <w:r w:rsidR="00800AD8">
        <w:rPr>
          <w:smallCaps/>
        </w:rPr>
        <w:t>c-</w:t>
      </w:r>
      <w:r w:rsidR="00800AD8">
        <w:t>that</w:t>
      </w:r>
      <w:r>
        <w:tab/>
        <w:t>spouse</w:t>
      </w:r>
      <w:r>
        <w:rPr>
          <w:smallCaps/>
        </w:rPr>
        <w:tab/>
        <w:t>c</w:t>
      </w:r>
      <w:r>
        <w:rPr>
          <w:smallCaps/>
        </w:rPr>
        <w:tab/>
      </w:r>
      <w:r>
        <w:t>more-</w:t>
      </w:r>
      <w:r>
        <w:rPr>
          <w:smallCaps/>
        </w:rPr>
        <w:t>loc</w:t>
      </w:r>
      <w:r>
        <w:t>-first</w:t>
      </w:r>
    </w:p>
    <w:p w14:paraId="5F5A6442" w14:textId="77777777" w:rsidR="00800AD8" w:rsidRDefault="00800AD8">
      <w:pPr>
        <w:pStyle w:val="InterlineFree"/>
      </w:pPr>
      <w:r>
        <w:t>The second husband got to know that the former husband was coming.</w:t>
      </w:r>
    </w:p>
    <w:p w14:paraId="29C522AD" w14:textId="77777777" w:rsidR="00800AD8" w:rsidRDefault="00DC1AE0" w:rsidP="0006364C">
      <w:pPr>
        <w:pStyle w:val="InterlineText"/>
        <w:tabs>
          <w:tab w:val="left" w:pos="533"/>
          <w:tab w:val="left" w:pos="1022"/>
          <w:tab w:val="left" w:pos="2066"/>
          <w:tab w:val="left" w:pos="2555"/>
          <w:tab w:val="left" w:pos="3194"/>
          <w:tab w:val="left" w:pos="3458"/>
          <w:tab w:val="left" w:pos="4202"/>
          <w:tab w:val="left" w:pos="5906"/>
          <w:tab w:val="left" w:pos="6410"/>
        </w:tabs>
      </w:pPr>
      <w:r w:rsidRPr="003A1D48">
        <w:rPr>
          <w:rStyle w:val="InterlineTextNumChar"/>
        </w:rPr>
        <w:t>029</w:t>
      </w:r>
      <w:r w:rsidR="00800AD8">
        <w:tab/>
        <w:t>qau</w:t>
      </w:r>
      <w:r w:rsidR="00800AD8">
        <w:tab/>
        <w:t>migatsaî</w:t>
      </w:r>
      <w:r w:rsidR="00800AD8">
        <w:tab/>
        <w:t>sa</w:t>
      </w:r>
      <w:r w:rsidR="00800AD8">
        <w:tab/>
        <w:t>vaik</w:t>
      </w:r>
      <w:r w:rsidR="00800AD8">
        <w:tab/>
        <w:t>a</w:t>
      </w:r>
      <w:r w:rsidR="00800AD8">
        <w:tab/>
        <w:t>sema</w:t>
      </w:r>
      <w:r w:rsidR="00800AD8">
        <w:tab/>
        <w:t>patekuteku</w:t>
      </w:r>
      <w:r w:rsidR="00800AD8">
        <w:tab/>
        <w:t>tua</w:t>
      </w:r>
      <w:r w:rsidR="00800AD8">
        <w:tab/>
        <w:t>taqtaq.</w:t>
      </w:r>
    </w:p>
    <w:p w14:paraId="0AD01381" w14:textId="77777777" w:rsidR="00800AD8" w:rsidRDefault="00800AD8" w:rsidP="0006364C">
      <w:pPr>
        <w:pStyle w:val="InterlineGlossWithTrans"/>
        <w:tabs>
          <w:tab w:val="left" w:pos="533"/>
          <w:tab w:val="left" w:pos="1022"/>
          <w:tab w:val="left" w:pos="2066"/>
          <w:tab w:val="left" w:pos="2555"/>
          <w:tab w:val="left" w:pos="3194"/>
          <w:tab w:val="left" w:pos="3458"/>
          <w:tab w:val="left" w:pos="4202"/>
          <w:tab w:val="left" w:pos="5906"/>
          <w:tab w:val="left" w:pos="6410"/>
        </w:tabs>
      </w:pPr>
      <w:r>
        <w:tab/>
        <w:t>qau</w:t>
      </w:r>
      <w:r>
        <w:tab/>
        <w:t>mi-gatsaî</w:t>
      </w:r>
      <w:r>
        <w:tab/>
        <w:t>sa</w:t>
      </w:r>
      <w:r>
        <w:tab/>
        <w:t>vaik</w:t>
      </w:r>
      <w:r>
        <w:tab/>
        <w:t>a</w:t>
      </w:r>
      <w:r>
        <w:tab/>
        <w:t>em=sa</w:t>
      </w:r>
      <w:r>
        <w:tab/>
        <w:t>pa-teku-teku</w:t>
      </w:r>
      <w:r>
        <w:tab/>
        <w:t>tua</w:t>
      </w:r>
      <w:r>
        <w:tab/>
        <w:t>taqtaq</w:t>
      </w:r>
    </w:p>
    <w:p w14:paraId="6B88E85E" w14:textId="77777777" w:rsidR="00800AD8" w:rsidRDefault="00800AD8" w:rsidP="0006364C">
      <w:pPr>
        <w:pStyle w:val="InterlineTrans"/>
        <w:tabs>
          <w:tab w:val="left" w:pos="533"/>
          <w:tab w:val="left" w:pos="1022"/>
          <w:tab w:val="left" w:pos="2066"/>
          <w:tab w:val="left" w:pos="2555"/>
          <w:tab w:val="left" w:pos="3194"/>
          <w:tab w:val="left" w:pos="3458"/>
          <w:tab w:val="left" w:pos="4202"/>
          <w:tab w:val="left" w:pos="5906"/>
          <w:tab w:val="left" w:pos="6410"/>
        </w:tabs>
      </w:pPr>
      <w:r>
        <w:tab/>
        <w:t>so</w:t>
      </w:r>
      <w:r>
        <w:tab/>
      </w:r>
      <w:r>
        <w:rPr>
          <w:smallCaps/>
        </w:rPr>
        <w:t>af</w:t>
      </w:r>
      <w:r>
        <w:t>-stand</w:t>
      </w:r>
      <w:r>
        <w:tab/>
        <w:t>and</w:t>
      </w:r>
      <w:r>
        <w:tab/>
        <w:t>leave</w:t>
      </w:r>
      <w:r>
        <w:rPr>
          <w:smallCaps/>
        </w:rPr>
        <w:tab/>
        <w:t>c</w:t>
      </w:r>
      <w:r>
        <w:rPr>
          <w:smallCaps/>
        </w:rPr>
        <w:tab/>
        <w:t>af</w:t>
      </w:r>
      <w:r>
        <w:t>=go</w:t>
      </w:r>
      <w:r>
        <w:tab/>
        <w:t>cause-</w:t>
      </w:r>
      <w:r>
        <w:rPr>
          <w:smallCaps/>
        </w:rPr>
        <w:t>red</w:t>
      </w:r>
      <w:r>
        <w:t>-down</w:t>
      </w:r>
      <w:r>
        <w:tab/>
      </w:r>
      <w:r>
        <w:rPr>
          <w:smallCaps/>
        </w:rPr>
        <w:t>obl</w:t>
      </w:r>
      <w:r>
        <w:tab/>
        <w:t>platform</w:t>
      </w:r>
    </w:p>
    <w:p w14:paraId="7E475A4D" w14:textId="77777777" w:rsidR="00800AD8" w:rsidRDefault="00800AD8">
      <w:pPr>
        <w:pStyle w:val="InterlineFree"/>
      </w:pPr>
      <w:r>
        <w:t>He got up and went under the sleeping platform.</w:t>
      </w:r>
    </w:p>
    <w:p w14:paraId="12603B6E" w14:textId="77777777" w:rsidR="00800AD8" w:rsidRDefault="00DC1AE0" w:rsidP="0006364C">
      <w:pPr>
        <w:pStyle w:val="InterlineText"/>
        <w:tabs>
          <w:tab w:val="left" w:pos="533"/>
          <w:tab w:val="left" w:pos="1022"/>
          <w:tab w:val="left" w:pos="2321"/>
          <w:tab w:val="left" w:pos="3005"/>
          <w:tab w:val="left" w:pos="3794"/>
          <w:tab w:val="left" w:pos="4058"/>
          <w:tab w:val="left" w:pos="5552"/>
          <w:tab w:val="left" w:pos="5816"/>
        </w:tabs>
      </w:pPr>
      <w:r w:rsidRPr="003A1D48">
        <w:rPr>
          <w:rStyle w:val="InterlineTextNumChar"/>
        </w:rPr>
        <w:lastRenderedPageBreak/>
        <w:t>030</w:t>
      </w:r>
      <w:r w:rsidR="00800AD8">
        <w:tab/>
        <w:t>qau</w:t>
      </w:r>
      <w:r w:rsidR="00800AD8">
        <w:tab/>
        <w:t>mangtjez</w:t>
      </w:r>
      <w:r w:rsidR="00800AD8">
        <w:tab/>
        <w:t>azua</w:t>
      </w:r>
      <w:r w:rsidR="00800AD8">
        <w:tab/>
        <w:t>vaîaw</w:t>
      </w:r>
      <w:r w:rsidR="00800AD8">
        <w:tab/>
        <w:t>a</w:t>
      </w:r>
      <w:r w:rsidR="0006364C">
        <w:tab/>
        <w:t>tjaisangas</w:t>
      </w:r>
      <w:r w:rsidR="0006364C">
        <w:tab/>
        <w:t>a</w:t>
      </w:r>
      <w:r w:rsidR="0006364C">
        <w:tab/>
        <w:t>uqaîay.</w:t>
      </w:r>
    </w:p>
    <w:p w14:paraId="10D49D64" w14:textId="77777777" w:rsidR="00800AD8" w:rsidRDefault="00800AD8" w:rsidP="0006364C">
      <w:pPr>
        <w:pStyle w:val="InterlineGlossWithTrans"/>
        <w:tabs>
          <w:tab w:val="left" w:pos="533"/>
          <w:tab w:val="left" w:pos="1022"/>
          <w:tab w:val="left" w:pos="2321"/>
          <w:tab w:val="left" w:pos="3005"/>
          <w:tab w:val="left" w:pos="3794"/>
          <w:tab w:val="left" w:pos="4058"/>
          <w:tab w:val="left" w:pos="5552"/>
          <w:tab w:val="left" w:pos="5816"/>
        </w:tabs>
      </w:pPr>
      <w:r>
        <w:tab/>
        <w:t>qau</w:t>
      </w:r>
      <w:r>
        <w:tab/>
        <w:t>m-pangetjez</w:t>
      </w:r>
      <w:r>
        <w:tab/>
        <w:t>a-zua</w:t>
      </w:r>
      <w:r>
        <w:tab/>
        <w:t>vaîaw</w:t>
      </w:r>
      <w:r>
        <w:tab/>
        <w:t>a</w:t>
      </w:r>
      <w:r w:rsidR="0006364C">
        <w:tab/>
        <w:t>tja-i-sangas</w:t>
      </w:r>
      <w:r w:rsidR="0006364C">
        <w:tab/>
        <w:t>a</w:t>
      </w:r>
      <w:r w:rsidR="0006364C">
        <w:tab/>
        <w:t>uqaîay</w:t>
      </w:r>
    </w:p>
    <w:p w14:paraId="47A6C22B" w14:textId="77777777" w:rsidR="00800AD8" w:rsidRDefault="00800AD8" w:rsidP="0006364C">
      <w:pPr>
        <w:pStyle w:val="InterlineTrans"/>
        <w:tabs>
          <w:tab w:val="left" w:pos="533"/>
          <w:tab w:val="left" w:pos="1022"/>
          <w:tab w:val="left" w:pos="2321"/>
          <w:tab w:val="left" w:pos="3005"/>
          <w:tab w:val="left" w:pos="3794"/>
          <w:tab w:val="left" w:pos="4058"/>
          <w:tab w:val="left" w:pos="5552"/>
          <w:tab w:val="left" w:pos="5816"/>
        </w:tabs>
        <w:rPr>
          <w:smallCaps/>
        </w:rPr>
      </w:pPr>
      <w:r>
        <w:tab/>
        <w:t>so</w:t>
      </w:r>
      <w:r>
        <w:tab/>
      </w:r>
      <w:r>
        <w:rPr>
          <w:smallCaps/>
        </w:rPr>
        <w:t>af</w:t>
      </w:r>
      <w:r>
        <w:t>-come</w:t>
      </w:r>
      <w:r>
        <w:tab/>
      </w:r>
      <w:r>
        <w:rPr>
          <w:smallCaps/>
        </w:rPr>
        <w:t>c-</w:t>
      </w:r>
      <w:r>
        <w:t>that</w:t>
      </w:r>
      <w:r>
        <w:tab/>
        <w:t>spouse</w:t>
      </w:r>
      <w:r>
        <w:rPr>
          <w:smallCaps/>
        </w:rPr>
        <w:tab/>
        <w:t>c</w:t>
      </w:r>
      <w:r w:rsidR="0006364C">
        <w:tab/>
        <w:t>more-</w:t>
      </w:r>
      <w:r w:rsidR="0006364C">
        <w:rPr>
          <w:smallCaps/>
        </w:rPr>
        <w:t>loc</w:t>
      </w:r>
      <w:r w:rsidR="0006364C">
        <w:t>-first</w:t>
      </w:r>
      <w:r w:rsidR="0006364C">
        <w:rPr>
          <w:smallCaps/>
        </w:rPr>
        <w:tab/>
        <w:t>c</w:t>
      </w:r>
      <w:r w:rsidR="0006364C">
        <w:rPr>
          <w:smallCaps/>
        </w:rPr>
        <w:tab/>
      </w:r>
      <w:r w:rsidR="0006364C">
        <w:t>male</w:t>
      </w:r>
    </w:p>
    <w:p w14:paraId="6373D857" w14:textId="77777777" w:rsidR="00800AD8" w:rsidRDefault="00800AD8">
      <w:pPr>
        <w:pStyle w:val="InterlineFree"/>
      </w:pPr>
      <w:r>
        <w:t>The former husband arrived.</w:t>
      </w:r>
    </w:p>
    <w:p w14:paraId="6E3F70F2" w14:textId="77777777" w:rsidR="00800AD8" w:rsidRDefault="00DC1AE0" w:rsidP="0006364C">
      <w:pPr>
        <w:pStyle w:val="InterlineText"/>
        <w:tabs>
          <w:tab w:val="left" w:pos="533"/>
          <w:tab w:val="left" w:pos="1022"/>
          <w:tab w:val="left" w:pos="2171"/>
          <w:tab w:val="left" w:pos="2945"/>
          <w:tab w:val="left" w:pos="3629"/>
        </w:tabs>
      </w:pPr>
      <w:r w:rsidRPr="003A1D48">
        <w:rPr>
          <w:rStyle w:val="InterlineTextNumChar"/>
        </w:rPr>
        <w:t>031</w:t>
      </w:r>
      <w:r w:rsidR="00800AD8">
        <w:tab/>
        <w:t>qau</w:t>
      </w:r>
      <w:r w:rsidR="00800AD8">
        <w:tab/>
        <w:t>nataqed</w:t>
      </w:r>
      <w:r w:rsidR="00800AD8">
        <w:tab/>
        <w:t>anga</w:t>
      </w:r>
      <w:r w:rsidR="00800AD8">
        <w:tab/>
        <w:t>azua</w:t>
      </w:r>
      <w:r w:rsidR="0006364C">
        <w:tab/>
        <w:t>vavayan.</w:t>
      </w:r>
    </w:p>
    <w:p w14:paraId="12DCF0F9" w14:textId="77777777" w:rsidR="00800AD8" w:rsidRDefault="00800AD8" w:rsidP="0006364C">
      <w:pPr>
        <w:pStyle w:val="InterlineGlossWithTrans"/>
        <w:tabs>
          <w:tab w:val="left" w:pos="533"/>
          <w:tab w:val="left" w:pos="1022"/>
          <w:tab w:val="left" w:pos="2171"/>
          <w:tab w:val="left" w:pos="2945"/>
          <w:tab w:val="left" w:pos="3629"/>
        </w:tabs>
      </w:pPr>
      <w:r>
        <w:tab/>
        <w:t>qau</w:t>
      </w:r>
      <w:r>
        <w:tab/>
        <w:t>na-taqed</w:t>
      </w:r>
      <w:r>
        <w:tab/>
        <w:t>anga</w:t>
      </w:r>
      <w:r>
        <w:tab/>
        <w:t>a-zua</w:t>
      </w:r>
      <w:r w:rsidR="0006364C">
        <w:tab/>
        <w:t>vavayan</w:t>
      </w:r>
    </w:p>
    <w:p w14:paraId="41153A14" w14:textId="77777777" w:rsidR="00800AD8" w:rsidRDefault="00800AD8" w:rsidP="00B76180">
      <w:pPr>
        <w:pStyle w:val="InterlineTransNoFree"/>
        <w:tabs>
          <w:tab w:val="left" w:pos="1022"/>
          <w:tab w:val="left" w:pos="2171"/>
          <w:tab w:val="left" w:pos="2945"/>
          <w:tab w:val="left" w:pos="3629"/>
          <w:tab w:val="right" w:pos="8789"/>
        </w:tabs>
      </w:pPr>
      <w:r>
        <w:tab/>
        <w:t>so</w:t>
      </w:r>
      <w:r>
        <w:tab/>
      </w:r>
      <w:r>
        <w:rPr>
          <w:smallCaps/>
        </w:rPr>
        <w:t>past</w:t>
      </w:r>
      <w:r>
        <w:t>-sleep</w:t>
      </w:r>
      <w:r>
        <w:tab/>
        <w:t>indeed</w:t>
      </w:r>
      <w:r>
        <w:tab/>
      </w:r>
      <w:r>
        <w:rPr>
          <w:smallCaps/>
        </w:rPr>
        <w:t>c-</w:t>
      </w:r>
      <w:r>
        <w:t>that</w:t>
      </w:r>
      <w:r w:rsidR="0006364C">
        <w:tab/>
        <w:t>female</w:t>
      </w:r>
      <w:r w:rsidR="0006364C">
        <w:tab/>
        <w:t>The woman was asleep,</w:t>
      </w:r>
    </w:p>
    <w:p w14:paraId="6661DEE4" w14:textId="77777777" w:rsidR="00800AD8" w:rsidRDefault="00DC1AE0" w:rsidP="0006364C">
      <w:pPr>
        <w:pStyle w:val="InterlineText"/>
        <w:tabs>
          <w:tab w:val="left" w:pos="533"/>
          <w:tab w:val="left" w:pos="1022"/>
          <w:tab w:val="left" w:pos="2171"/>
          <w:tab w:val="left" w:pos="2945"/>
          <w:tab w:val="left" w:pos="3809"/>
          <w:tab w:val="left" w:pos="4598"/>
          <w:tab w:val="left" w:pos="4862"/>
          <w:tab w:val="left" w:pos="6356"/>
          <w:tab w:val="left" w:pos="7040"/>
        </w:tabs>
      </w:pPr>
      <w:r w:rsidRPr="003A1D48">
        <w:rPr>
          <w:rStyle w:val="InterlineTextNumChar"/>
        </w:rPr>
        <w:t>032</w:t>
      </w:r>
      <w:r w:rsidR="00800AD8">
        <w:tab/>
        <w:t>qau</w:t>
      </w:r>
      <w:r w:rsidR="00800AD8">
        <w:tab/>
        <w:t>tegain</w:t>
      </w:r>
      <w:r w:rsidR="00800AD8">
        <w:tab/>
        <w:t>anga</w:t>
      </w:r>
      <w:r w:rsidR="00800AD8">
        <w:tab/>
        <w:t>nazua</w:t>
      </w:r>
      <w:r w:rsidR="00800AD8">
        <w:tab/>
        <w:t>vaîaw</w:t>
      </w:r>
      <w:r w:rsidR="00800AD8">
        <w:tab/>
        <w:t>a</w:t>
      </w:r>
      <w:r w:rsidR="00800AD8">
        <w:tab/>
        <w:t>tjaisangas</w:t>
      </w:r>
      <w:r w:rsidR="00800AD8">
        <w:tab/>
        <w:t>azua</w:t>
      </w:r>
      <w:r w:rsidR="0006364C">
        <w:tab/>
        <w:t>vavayan.</w:t>
      </w:r>
    </w:p>
    <w:p w14:paraId="53B0B18F" w14:textId="77777777" w:rsidR="00800AD8" w:rsidRDefault="00800AD8" w:rsidP="0006364C">
      <w:pPr>
        <w:pStyle w:val="InterlineGlossWithTrans"/>
        <w:tabs>
          <w:tab w:val="left" w:pos="533"/>
          <w:tab w:val="left" w:pos="1022"/>
          <w:tab w:val="left" w:pos="2171"/>
          <w:tab w:val="left" w:pos="2945"/>
          <w:tab w:val="left" w:pos="3809"/>
          <w:tab w:val="left" w:pos="4598"/>
          <w:tab w:val="left" w:pos="4862"/>
          <w:tab w:val="left" w:pos="6356"/>
          <w:tab w:val="left" w:pos="7040"/>
        </w:tabs>
      </w:pPr>
      <w:r>
        <w:tab/>
        <w:t>qau</w:t>
      </w:r>
      <w:r>
        <w:tab/>
        <w:t>tega-en</w:t>
      </w:r>
      <w:r>
        <w:tab/>
        <w:t>anga</w:t>
      </w:r>
      <w:r>
        <w:tab/>
        <w:t>nua-zua</w:t>
      </w:r>
      <w:r>
        <w:tab/>
        <w:t>vaîaw</w:t>
      </w:r>
      <w:r>
        <w:tab/>
        <w:t>a</w:t>
      </w:r>
      <w:r>
        <w:tab/>
        <w:t>tja-i-sangas</w:t>
      </w:r>
      <w:r>
        <w:tab/>
        <w:t>a-zua</w:t>
      </w:r>
      <w:r w:rsidR="0006364C">
        <w:tab/>
        <w:t>vavayan</w:t>
      </w:r>
    </w:p>
    <w:p w14:paraId="3C98A7E5" w14:textId="77777777" w:rsidR="00800AD8" w:rsidRDefault="00800AD8" w:rsidP="0006364C">
      <w:pPr>
        <w:pStyle w:val="InterlineTrans"/>
        <w:tabs>
          <w:tab w:val="left" w:pos="533"/>
          <w:tab w:val="left" w:pos="1022"/>
          <w:tab w:val="left" w:pos="2171"/>
          <w:tab w:val="left" w:pos="2945"/>
          <w:tab w:val="left" w:pos="3809"/>
          <w:tab w:val="left" w:pos="4598"/>
          <w:tab w:val="left" w:pos="4862"/>
          <w:tab w:val="left" w:pos="6356"/>
          <w:tab w:val="left" w:pos="7040"/>
        </w:tabs>
      </w:pPr>
      <w:r>
        <w:tab/>
        <w:t>so</w:t>
      </w:r>
      <w:r>
        <w:tab/>
        <w:t>awaken-</w:t>
      </w:r>
      <w:r>
        <w:rPr>
          <w:smallCaps/>
        </w:rPr>
        <w:t>pf</w:t>
      </w:r>
      <w:r>
        <w:tab/>
        <w:t>indeed</w:t>
      </w:r>
      <w:r>
        <w:tab/>
        <w:t>by-that</w:t>
      </w:r>
      <w:r>
        <w:tab/>
        <w:t>spouse</w:t>
      </w:r>
      <w:r>
        <w:rPr>
          <w:smallCaps/>
        </w:rPr>
        <w:tab/>
        <w:t>c</w:t>
      </w:r>
      <w:r>
        <w:rPr>
          <w:smallCaps/>
        </w:rPr>
        <w:tab/>
      </w:r>
      <w:r>
        <w:t>more-</w:t>
      </w:r>
      <w:r>
        <w:rPr>
          <w:smallCaps/>
        </w:rPr>
        <w:t>loc</w:t>
      </w:r>
      <w:r>
        <w:t>-first</w:t>
      </w:r>
      <w:r>
        <w:tab/>
      </w:r>
      <w:r>
        <w:rPr>
          <w:smallCaps/>
        </w:rPr>
        <w:t>c-</w:t>
      </w:r>
      <w:r>
        <w:t>that</w:t>
      </w:r>
      <w:r w:rsidR="0006364C">
        <w:tab/>
        <w:t>female</w:t>
      </w:r>
    </w:p>
    <w:p w14:paraId="476DDA14" w14:textId="77777777" w:rsidR="00800AD8" w:rsidRDefault="00800AD8">
      <w:pPr>
        <w:pStyle w:val="InterlineFree"/>
      </w:pPr>
      <w:r>
        <w:t>but the former husband woke her up.</w:t>
      </w:r>
    </w:p>
    <w:p w14:paraId="5C53FB98" w14:textId="77777777" w:rsidR="00800AD8" w:rsidRDefault="00DC1AE0" w:rsidP="0006364C">
      <w:pPr>
        <w:pStyle w:val="InterlineText"/>
        <w:tabs>
          <w:tab w:val="left" w:pos="533"/>
          <w:tab w:val="left" w:pos="1022"/>
          <w:tab w:val="left" w:pos="2171"/>
          <w:tab w:val="left" w:pos="2855"/>
        </w:tabs>
      </w:pPr>
      <w:r w:rsidRPr="003A1D48">
        <w:rPr>
          <w:rStyle w:val="InterlineTextNumChar"/>
        </w:rPr>
        <w:t>033</w:t>
      </w:r>
      <w:r w:rsidR="00800AD8">
        <w:tab/>
        <w:t>qau</w:t>
      </w:r>
      <w:r w:rsidR="00800AD8">
        <w:tab/>
        <w:t>patseged</w:t>
      </w:r>
      <w:r w:rsidR="00800AD8">
        <w:tab/>
        <w:t>azua</w:t>
      </w:r>
      <w:r w:rsidR="00800AD8">
        <w:tab/>
        <w:t>vavayan.</w:t>
      </w:r>
    </w:p>
    <w:p w14:paraId="1CE7D741" w14:textId="77777777" w:rsidR="00800AD8" w:rsidRDefault="00800AD8" w:rsidP="0006364C">
      <w:pPr>
        <w:pStyle w:val="InterlineGlossWithTrans"/>
        <w:tabs>
          <w:tab w:val="left" w:pos="533"/>
          <w:tab w:val="left" w:pos="1022"/>
          <w:tab w:val="left" w:pos="2171"/>
          <w:tab w:val="left" w:pos="2855"/>
        </w:tabs>
      </w:pPr>
      <w:r>
        <w:tab/>
        <w:t>qau</w:t>
      </w:r>
      <w:r>
        <w:tab/>
        <w:t>pa-tseged</w:t>
      </w:r>
      <w:r>
        <w:tab/>
        <w:t>a-zua</w:t>
      </w:r>
      <w:r>
        <w:tab/>
        <w:t>vavayan</w:t>
      </w:r>
    </w:p>
    <w:p w14:paraId="053994B6" w14:textId="77777777" w:rsidR="00800AD8" w:rsidRDefault="00800AD8" w:rsidP="00B76180">
      <w:pPr>
        <w:pStyle w:val="InterlineTransNoFree"/>
        <w:tabs>
          <w:tab w:val="left" w:pos="1022"/>
          <w:tab w:val="left" w:pos="2171"/>
          <w:tab w:val="left" w:pos="2855"/>
          <w:tab w:val="right" w:pos="8789"/>
        </w:tabs>
      </w:pPr>
      <w:r>
        <w:tab/>
        <w:t>so</w:t>
      </w:r>
      <w:r>
        <w:tab/>
        <w:t>cause-alert</w:t>
      </w:r>
      <w:r>
        <w:tab/>
      </w:r>
      <w:r>
        <w:rPr>
          <w:smallCaps/>
        </w:rPr>
        <w:t>c-</w:t>
      </w:r>
      <w:r>
        <w:t>that</w:t>
      </w:r>
      <w:r>
        <w:tab/>
        <w:t>female</w:t>
      </w:r>
      <w:r w:rsidR="0006364C">
        <w:tab/>
        <w:t>She woke up,</w:t>
      </w:r>
    </w:p>
    <w:p w14:paraId="0D0AB129" w14:textId="77777777" w:rsidR="00800AD8" w:rsidRDefault="00DC1AE0" w:rsidP="008974B1">
      <w:pPr>
        <w:pStyle w:val="InterlineText"/>
        <w:tabs>
          <w:tab w:val="left" w:pos="533"/>
          <w:tab w:val="left" w:pos="1127"/>
          <w:tab w:val="left" w:pos="1736"/>
          <w:tab w:val="left" w:pos="2000"/>
          <w:tab w:val="left" w:pos="2834"/>
          <w:tab w:val="left" w:pos="3758"/>
          <w:tab w:val="left" w:pos="4922"/>
          <w:tab w:val="left" w:pos="5906"/>
          <w:tab w:val="left" w:pos="6680"/>
          <w:tab w:val="left" w:pos="6944"/>
        </w:tabs>
      </w:pPr>
      <w:r w:rsidRPr="003A1D48">
        <w:rPr>
          <w:rStyle w:val="InterlineTextNumChar"/>
        </w:rPr>
        <w:t>034</w:t>
      </w:r>
      <w:r w:rsidR="00800AD8">
        <w:tab/>
        <w:t>“aku</w:t>
      </w:r>
      <w:r w:rsidR="00800AD8">
        <w:tab/>
        <w:t>uzai</w:t>
      </w:r>
      <w:r w:rsidR="00800AD8">
        <w:tab/>
        <w:t>a</w:t>
      </w:r>
      <w:r w:rsidR="00800AD8">
        <w:tab/>
        <w:t>vava</w:t>
      </w:r>
      <w:r w:rsidR="00800AD8">
        <w:tab/>
        <w:t>katua</w:t>
      </w:r>
      <w:r w:rsidR="0006364C">
        <w:tab/>
        <w:t>katjutjung</w:t>
      </w:r>
      <w:r w:rsidR="0006364C">
        <w:tab/>
        <w:t>imaza?”</w:t>
      </w:r>
      <w:r w:rsidR="0006364C">
        <w:tab/>
        <w:t>ayain</w:t>
      </w:r>
      <w:r w:rsidR="0006364C">
        <w:tab/>
        <w:t>a</w:t>
      </w:r>
      <w:r w:rsidR="008974B1">
        <w:tab/>
        <w:t>vavayan.</w:t>
      </w:r>
    </w:p>
    <w:p w14:paraId="6E3B175B" w14:textId="77777777" w:rsidR="00800AD8" w:rsidRDefault="00800AD8" w:rsidP="008974B1">
      <w:pPr>
        <w:pStyle w:val="InterlineGlossWithTrans"/>
        <w:tabs>
          <w:tab w:val="left" w:pos="533"/>
          <w:tab w:val="left" w:pos="1127"/>
          <w:tab w:val="left" w:pos="1736"/>
          <w:tab w:val="left" w:pos="2000"/>
          <w:tab w:val="left" w:pos="2834"/>
          <w:tab w:val="left" w:pos="3758"/>
          <w:tab w:val="left" w:pos="4922"/>
          <w:tab w:val="left" w:pos="5906"/>
          <w:tab w:val="left" w:pos="6680"/>
          <w:tab w:val="left" w:pos="6944"/>
        </w:tabs>
      </w:pPr>
      <w:r>
        <w:tab/>
        <w:t>aku</w:t>
      </w:r>
      <w:r>
        <w:tab/>
        <w:t>uzay</w:t>
      </w:r>
      <w:r>
        <w:tab/>
        <w:t>a</w:t>
      </w:r>
      <w:r>
        <w:tab/>
        <w:t>vava</w:t>
      </w:r>
      <w:r>
        <w:tab/>
        <w:t>ka-tua</w:t>
      </w:r>
      <w:r w:rsidR="0006364C">
        <w:tab/>
        <w:t>ka-tjutjung</w:t>
      </w:r>
      <w:r w:rsidR="0006364C">
        <w:tab/>
        <w:t>i-maza</w:t>
      </w:r>
      <w:r w:rsidR="0006364C">
        <w:tab/>
        <w:t>aya-en</w:t>
      </w:r>
      <w:r w:rsidR="0006364C">
        <w:tab/>
        <w:t>a</w:t>
      </w:r>
      <w:r w:rsidR="008974B1">
        <w:tab/>
        <w:t>vavayan</w:t>
      </w:r>
    </w:p>
    <w:p w14:paraId="6BFBF75D" w14:textId="77777777" w:rsidR="00800AD8" w:rsidRDefault="00800AD8" w:rsidP="008974B1">
      <w:pPr>
        <w:pStyle w:val="InterlineTrans"/>
        <w:tabs>
          <w:tab w:val="left" w:pos="533"/>
          <w:tab w:val="left" w:pos="1127"/>
          <w:tab w:val="left" w:pos="1736"/>
          <w:tab w:val="left" w:pos="2000"/>
          <w:tab w:val="left" w:pos="2834"/>
          <w:tab w:val="left" w:pos="3758"/>
          <w:tab w:val="left" w:pos="4922"/>
          <w:tab w:val="left" w:pos="5906"/>
          <w:tab w:val="left" w:pos="6680"/>
          <w:tab w:val="left" w:pos="6944"/>
        </w:tabs>
      </w:pPr>
      <w:r>
        <w:tab/>
        <w:t>why</w:t>
      </w:r>
      <w:r>
        <w:tab/>
        <w:t>there</w:t>
      </w:r>
      <w:r>
        <w:rPr>
          <w:smallCaps/>
        </w:rPr>
        <w:tab/>
        <w:t>c</w:t>
      </w:r>
      <w:r>
        <w:rPr>
          <w:smallCaps/>
        </w:rPr>
        <w:tab/>
      </w:r>
      <w:r>
        <w:t>alcohol</w:t>
      </w:r>
      <w:r>
        <w:tab/>
        <w:t>and-</w:t>
      </w:r>
      <w:r>
        <w:rPr>
          <w:smallCaps/>
        </w:rPr>
        <w:t>obl</w:t>
      </w:r>
      <w:r w:rsidR="0006364C">
        <w:tab/>
        <w:t>?-cup</w:t>
      </w:r>
      <w:r w:rsidR="0006364C">
        <w:tab/>
      </w:r>
      <w:r w:rsidR="0006364C">
        <w:rPr>
          <w:smallCaps/>
        </w:rPr>
        <w:t>loc</w:t>
      </w:r>
      <w:r w:rsidR="0006364C">
        <w:t>-here</w:t>
      </w:r>
      <w:r w:rsidR="0006364C">
        <w:tab/>
        <w:t>say-</w:t>
      </w:r>
      <w:r w:rsidR="0006364C">
        <w:rPr>
          <w:smallCaps/>
        </w:rPr>
        <w:t>pf</w:t>
      </w:r>
      <w:r w:rsidR="0006364C">
        <w:rPr>
          <w:smallCaps/>
        </w:rPr>
        <w:tab/>
        <w:t>c</w:t>
      </w:r>
      <w:r w:rsidR="008974B1">
        <w:tab/>
        <w:t>female</w:t>
      </w:r>
    </w:p>
    <w:p w14:paraId="3C4DADFC" w14:textId="77777777" w:rsidR="00800AD8" w:rsidRDefault="00800AD8">
      <w:pPr>
        <w:pStyle w:val="InterlineFree"/>
      </w:pPr>
      <w:r>
        <w:t>and he said to her: “Why is there beer and cups here?”</w:t>
      </w:r>
    </w:p>
    <w:p w14:paraId="0B18787D" w14:textId="77777777" w:rsidR="00800AD8" w:rsidRDefault="00DC1AE0" w:rsidP="008974B1">
      <w:pPr>
        <w:pStyle w:val="InterlineText"/>
        <w:tabs>
          <w:tab w:val="left" w:pos="533"/>
          <w:tab w:val="left" w:pos="992"/>
        </w:tabs>
      </w:pPr>
      <w:r w:rsidRPr="003A1D48">
        <w:rPr>
          <w:rStyle w:val="InterlineTextNumChar"/>
        </w:rPr>
        <w:t>035</w:t>
      </w:r>
      <w:r w:rsidR="00800AD8">
        <w:tab/>
        <w:t>“ui</w:t>
      </w:r>
      <w:r w:rsidR="00800AD8">
        <w:tab/>
        <w:t>angata.</w:t>
      </w:r>
    </w:p>
    <w:p w14:paraId="44D30204" w14:textId="77777777" w:rsidR="00800AD8" w:rsidRDefault="00800AD8" w:rsidP="008974B1">
      <w:pPr>
        <w:pStyle w:val="InterlineGlossWithTrans"/>
        <w:tabs>
          <w:tab w:val="left" w:pos="533"/>
          <w:tab w:val="left" w:pos="992"/>
        </w:tabs>
      </w:pPr>
      <w:r>
        <w:tab/>
        <w:t>ui</w:t>
      </w:r>
      <w:r>
        <w:tab/>
        <w:t>anga-ta</w:t>
      </w:r>
    </w:p>
    <w:p w14:paraId="6E012C8A" w14:textId="77777777" w:rsidR="00800AD8" w:rsidRDefault="00800AD8" w:rsidP="00B76180">
      <w:pPr>
        <w:pStyle w:val="InterlineTransNoFree"/>
        <w:tabs>
          <w:tab w:val="left" w:pos="992"/>
          <w:tab w:val="right" w:pos="8789"/>
        </w:tabs>
      </w:pPr>
      <w:r>
        <w:tab/>
        <w:t>yes</w:t>
      </w:r>
      <w:r>
        <w:tab/>
        <w:t>indeed-?</w:t>
      </w:r>
      <w:r w:rsidR="008974B1">
        <w:tab/>
        <w:t>“Oh well,</w:t>
      </w:r>
    </w:p>
    <w:p w14:paraId="3E16A936" w14:textId="77777777" w:rsidR="00800AD8" w:rsidRDefault="00DE0E5A" w:rsidP="008974B1">
      <w:pPr>
        <w:pStyle w:val="InterlineText"/>
        <w:tabs>
          <w:tab w:val="left" w:pos="533"/>
          <w:tab w:val="left" w:pos="1187"/>
          <w:tab w:val="left" w:pos="2051"/>
          <w:tab w:val="left" w:pos="2705"/>
          <w:tab w:val="left" w:pos="3089"/>
          <w:tab w:val="left" w:pos="5003"/>
          <w:tab w:val="left" w:pos="5927"/>
          <w:tab w:val="left" w:pos="6191"/>
        </w:tabs>
      </w:pPr>
      <w:r w:rsidRPr="003A1D48">
        <w:rPr>
          <w:rStyle w:val="InterlineTextNumChar"/>
        </w:rPr>
        <w:t>036</w:t>
      </w:r>
      <w:r w:rsidR="00800AD8">
        <w:tab/>
        <w:t>nu</w:t>
      </w:r>
      <w:r w:rsidR="00800AD8">
        <w:tab/>
        <w:t>keman</w:t>
      </w:r>
      <w:r w:rsidR="00800AD8">
        <w:tab/>
        <w:t>aken,</w:t>
      </w:r>
      <w:r w:rsidR="00800AD8">
        <w:tab/>
        <w:t>ku</w:t>
      </w:r>
      <w:r w:rsidR="008974B1">
        <w:tab/>
        <w:t>sipazekazekatj</w:t>
      </w:r>
      <w:r w:rsidR="008974B1">
        <w:tab/>
        <w:t>sun</w:t>
      </w:r>
      <w:r w:rsidR="008974B1">
        <w:tab/>
        <w:t>a</w:t>
      </w:r>
      <w:r w:rsidR="008974B1">
        <w:tab/>
        <w:t>palayulayu,”</w:t>
      </w:r>
    </w:p>
    <w:p w14:paraId="066658DC" w14:textId="77777777" w:rsidR="00800AD8" w:rsidRDefault="00800AD8" w:rsidP="008974B1">
      <w:pPr>
        <w:pStyle w:val="InterlineGlossWithTrans"/>
        <w:tabs>
          <w:tab w:val="left" w:pos="533"/>
          <w:tab w:val="left" w:pos="1187"/>
          <w:tab w:val="left" w:pos="2051"/>
          <w:tab w:val="left" w:pos="2705"/>
          <w:tab w:val="left" w:pos="3089"/>
          <w:tab w:val="left" w:pos="5003"/>
          <w:tab w:val="left" w:pos="5927"/>
          <w:tab w:val="left" w:pos="6191"/>
        </w:tabs>
      </w:pPr>
      <w:r>
        <w:tab/>
        <w:t>nu</w:t>
      </w:r>
      <w:r>
        <w:tab/>
        <w:t>em=kan</w:t>
      </w:r>
      <w:r>
        <w:tab/>
        <w:t>aken</w:t>
      </w:r>
      <w:r>
        <w:tab/>
        <w:t>ku</w:t>
      </w:r>
      <w:r w:rsidR="008974B1">
        <w:tab/>
        <w:t>si-pa-zeka-zekatj</w:t>
      </w:r>
      <w:r w:rsidR="008974B1">
        <w:tab/>
        <w:t>sun</w:t>
      </w:r>
      <w:r w:rsidR="008974B1">
        <w:tab/>
        <w:t>a</w:t>
      </w:r>
      <w:r w:rsidR="008974B1">
        <w:tab/>
        <w:t>pa-layu-layu</w:t>
      </w:r>
    </w:p>
    <w:p w14:paraId="1F6B940A" w14:textId="77777777" w:rsidR="00800AD8" w:rsidRDefault="00800AD8" w:rsidP="008974B1">
      <w:pPr>
        <w:pStyle w:val="InterlineTransNoFree"/>
        <w:tabs>
          <w:tab w:val="left" w:pos="1187"/>
          <w:tab w:val="left" w:pos="2051"/>
          <w:tab w:val="left" w:pos="2705"/>
          <w:tab w:val="left" w:pos="3089"/>
          <w:tab w:val="left" w:pos="5003"/>
          <w:tab w:val="left" w:pos="5927"/>
          <w:tab w:val="left" w:pos="6191"/>
        </w:tabs>
      </w:pPr>
      <w:r>
        <w:tab/>
        <w:t>when</w:t>
      </w:r>
      <w:r>
        <w:tab/>
      </w:r>
      <w:r>
        <w:rPr>
          <w:smallCaps/>
        </w:rPr>
        <w:t>af</w:t>
      </w:r>
      <w:r>
        <w:t>=eat</w:t>
      </w:r>
      <w:r>
        <w:tab/>
      </w:r>
      <w:r w:rsidR="000D5EFB" w:rsidRPr="000D5EFB">
        <w:rPr>
          <w:smallCaps/>
        </w:rPr>
        <w:t>f.I</w:t>
      </w:r>
      <w:r>
        <w:tab/>
        <w:t>I</w:t>
      </w:r>
      <w:r w:rsidR="008974B1">
        <w:tab/>
      </w:r>
      <w:r w:rsidR="008974B1">
        <w:rPr>
          <w:smallCaps/>
        </w:rPr>
        <w:t>if</w:t>
      </w:r>
      <w:r w:rsidR="008974B1">
        <w:t>-cause-</w:t>
      </w:r>
      <w:r w:rsidR="008974B1">
        <w:rPr>
          <w:smallCaps/>
        </w:rPr>
        <w:t>red</w:t>
      </w:r>
      <w:r w:rsidR="008974B1">
        <w:t>-share</w:t>
      </w:r>
      <w:r w:rsidR="008974B1">
        <w:tab/>
      </w:r>
      <w:r w:rsidR="008974B1">
        <w:rPr>
          <w:smallCaps/>
        </w:rPr>
        <w:t>f.</w:t>
      </w:r>
      <w:r w:rsidR="008974B1">
        <w:t>you(</w:t>
      </w:r>
      <w:r w:rsidR="008974B1">
        <w:rPr>
          <w:smallCaps/>
        </w:rPr>
        <w:t>s</w:t>
      </w:r>
      <w:r w:rsidR="008974B1">
        <w:t>)</w:t>
      </w:r>
      <w:r w:rsidR="008974B1">
        <w:rPr>
          <w:smallCaps/>
        </w:rPr>
        <w:tab/>
        <w:t>c</w:t>
      </w:r>
      <w:r w:rsidR="008974B1">
        <w:tab/>
        <w:t>cause-</w:t>
      </w:r>
      <w:r w:rsidR="008974B1">
        <w:rPr>
          <w:smallCaps/>
        </w:rPr>
        <w:t>red</w:t>
      </w:r>
      <w:r w:rsidR="008974B1">
        <w:t>-store</w:t>
      </w:r>
    </w:p>
    <w:p w14:paraId="7D1B0C3C" w14:textId="77777777" w:rsidR="00800AD8" w:rsidRDefault="00D21C3A" w:rsidP="008974B1">
      <w:pPr>
        <w:pStyle w:val="InterlineText"/>
        <w:tabs>
          <w:tab w:val="left" w:pos="533"/>
          <w:tab w:val="left" w:pos="1007"/>
          <w:tab w:val="left" w:pos="2951"/>
          <w:tab w:val="left" w:pos="3215"/>
          <w:tab w:val="left" w:pos="4439"/>
          <w:tab w:val="left" w:pos="5123"/>
        </w:tabs>
      </w:pPr>
      <w:r>
        <w:tab/>
      </w:r>
      <w:r w:rsidR="00800AD8">
        <w:t>aya</w:t>
      </w:r>
      <w:r w:rsidR="008974B1">
        <w:tab/>
        <w:t>maitazua</w:t>
      </w:r>
      <w:r w:rsidR="008974B1">
        <w:tab/>
        <w:t>a</w:t>
      </w:r>
      <w:r w:rsidR="008974B1">
        <w:tab/>
        <w:t>kiîavaran</w:t>
      </w:r>
      <w:r w:rsidR="008974B1">
        <w:tab/>
        <w:t>azua</w:t>
      </w:r>
      <w:r w:rsidR="008974B1">
        <w:tab/>
        <w:t>vavayan.</w:t>
      </w:r>
    </w:p>
    <w:p w14:paraId="11B15A61" w14:textId="77777777" w:rsidR="00800AD8" w:rsidRDefault="00800AD8" w:rsidP="008974B1">
      <w:pPr>
        <w:pStyle w:val="InterlineGlossWithTrans"/>
        <w:tabs>
          <w:tab w:val="left" w:pos="533"/>
          <w:tab w:val="left" w:pos="1007"/>
          <w:tab w:val="left" w:pos="2951"/>
          <w:tab w:val="left" w:pos="3215"/>
          <w:tab w:val="left" w:pos="4439"/>
          <w:tab w:val="left" w:pos="5123"/>
        </w:tabs>
      </w:pPr>
      <w:r>
        <w:tab/>
        <w:t>aya</w:t>
      </w:r>
      <w:r w:rsidR="008974B1">
        <w:tab/>
        <w:t>ma-aya-ta-zua</w:t>
      </w:r>
      <w:r w:rsidR="008974B1">
        <w:tab/>
        <w:t>a</w:t>
      </w:r>
      <w:r w:rsidR="008974B1">
        <w:tab/>
        <w:t>ki-îavar-an</w:t>
      </w:r>
      <w:r w:rsidR="008974B1">
        <w:tab/>
        <w:t>a-zua</w:t>
      </w:r>
      <w:r w:rsidR="008974B1">
        <w:tab/>
        <w:t>vavayan</w:t>
      </w:r>
    </w:p>
    <w:p w14:paraId="5BE4E306" w14:textId="77777777" w:rsidR="00800AD8" w:rsidRDefault="00800AD8" w:rsidP="008974B1">
      <w:pPr>
        <w:pStyle w:val="InterlineTrans"/>
        <w:tabs>
          <w:tab w:val="left" w:pos="533"/>
          <w:tab w:val="left" w:pos="1007"/>
          <w:tab w:val="left" w:pos="2951"/>
          <w:tab w:val="left" w:pos="3215"/>
          <w:tab w:val="left" w:pos="4439"/>
          <w:tab w:val="left" w:pos="5123"/>
        </w:tabs>
      </w:pPr>
      <w:r>
        <w:tab/>
        <w:t>say</w:t>
      </w:r>
      <w:r w:rsidR="008974B1">
        <w:tab/>
      </w:r>
      <w:r w:rsidR="008974B1">
        <w:rPr>
          <w:smallCaps/>
        </w:rPr>
        <w:t>stat</w:t>
      </w:r>
      <w:r w:rsidR="008974B1">
        <w:t>-be.thus-?-that</w:t>
      </w:r>
      <w:r w:rsidR="008974B1">
        <w:rPr>
          <w:smallCaps/>
        </w:rPr>
        <w:tab/>
        <w:t>c</w:t>
      </w:r>
      <w:r w:rsidR="008974B1">
        <w:tab/>
        <w:t>do-speak-</w:t>
      </w:r>
      <w:r w:rsidR="008974B1">
        <w:rPr>
          <w:smallCaps/>
        </w:rPr>
        <w:t>lf</w:t>
      </w:r>
      <w:r w:rsidR="008974B1">
        <w:tab/>
      </w:r>
      <w:r w:rsidR="008974B1">
        <w:rPr>
          <w:smallCaps/>
        </w:rPr>
        <w:t>c-</w:t>
      </w:r>
      <w:r w:rsidR="008974B1">
        <w:t>that</w:t>
      </w:r>
      <w:r w:rsidR="008974B1">
        <w:tab/>
        <w:t>female</w:t>
      </w:r>
    </w:p>
    <w:p w14:paraId="76E64853" w14:textId="77777777" w:rsidR="00800AD8" w:rsidRDefault="00800AD8">
      <w:pPr>
        <w:pStyle w:val="InterlineFree"/>
      </w:pPr>
      <w:r>
        <w:t>when I eat I always put some out for you too,” the woman just said.</w:t>
      </w:r>
    </w:p>
    <w:p w14:paraId="7B718E9C" w14:textId="77777777" w:rsidR="00800AD8" w:rsidRDefault="00DE0E5A" w:rsidP="008974B1">
      <w:pPr>
        <w:pStyle w:val="InterlineText"/>
        <w:tabs>
          <w:tab w:val="left" w:pos="533"/>
          <w:tab w:val="left" w:pos="1022"/>
          <w:tab w:val="left" w:pos="2846"/>
          <w:tab w:val="left" w:pos="3530"/>
          <w:tab w:val="left" w:pos="4529"/>
          <w:tab w:val="left" w:pos="5018"/>
          <w:tab w:val="left" w:pos="6767"/>
        </w:tabs>
      </w:pPr>
      <w:r w:rsidRPr="003A1D48">
        <w:rPr>
          <w:rStyle w:val="InterlineTextNumChar"/>
        </w:rPr>
        <w:t>037</w:t>
      </w:r>
      <w:r w:rsidR="00800AD8">
        <w:tab/>
        <w:t>qau</w:t>
      </w:r>
      <w:r w:rsidR="00800AD8">
        <w:tab/>
        <w:t>paîeteku</w:t>
      </w:r>
      <w:r w:rsidR="00800AD8">
        <w:tab/>
        <w:t>azua</w:t>
      </w:r>
      <w:r w:rsidR="008974B1">
        <w:tab/>
        <w:t>vavayan,</w:t>
      </w:r>
      <w:r w:rsidR="008974B1">
        <w:tab/>
        <w:t>sa</w:t>
      </w:r>
      <w:r w:rsidR="008974B1">
        <w:tab/>
        <w:t>kevava</w:t>
      </w:r>
      <w:r w:rsidR="008974B1">
        <w:tab/>
        <w:t>tiamadju.</w:t>
      </w:r>
    </w:p>
    <w:p w14:paraId="4E78FD9E" w14:textId="77777777" w:rsidR="00800AD8" w:rsidRDefault="00800AD8" w:rsidP="008974B1">
      <w:pPr>
        <w:pStyle w:val="InterlineGlossWithTrans"/>
        <w:tabs>
          <w:tab w:val="left" w:pos="533"/>
          <w:tab w:val="left" w:pos="1022"/>
          <w:tab w:val="left" w:pos="2846"/>
          <w:tab w:val="left" w:pos="3530"/>
          <w:tab w:val="left" w:pos="4529"/>
          <w:tab w:val="left" w:pos="5018"/>
          <w:tab w:val="left" w:pos="6767"/>
        </w:tabs>
      </w:pPr>
      <w:r>
        <w:tab/>
        <w:t>qau</w:t>
      </w:r>
      <w:r>
        <w:tab/>
        <w:t>pa-îe-teku</w:t>
      </w:r>
      <w:r>
        <w:tab/>
        <w:t>a-zua</w:t>
      </w:r>
      <w:r w:rsidR="008974B1">
        <w:tab/>
        <w:t>vavayan</w:t>
      </w:r>
      <w:r w:rsidR="008974B1">
        <w:tab/>
        <w:t>sa</w:t>
      </w:r>
      <w:r w:rsidR="008974B1">
        <w:tab/>
        <w:t>ke-vava</w:t>
      </w:r>
      <w:r w:rsidR="008974B1">
        <w:tab/>
        <w:t>ti-a-madju</w:t>
      </w:r>
    </w:p>
    <w:p w14:paraId="12A6757C" w14:textId="77777777" w:rsidR="00800AD8" w:rsidRDefault="00800AD8" w:rsidP="008974B1">
      <w:pPr>
        <w:pStyle w:val="InterlineTrans"/>
        <w:tabs>
          <w:tab w:val="left" w:pos="533"/>
          <w:tab w:val="left" w:pos="1022"/>
          <w:tab w:val="left" w:pos="2846"/>
          <w:tab w:val="left" w:pos="3530"/>
          <w:tab w:val="left" w:pos="4529"/>
          <w:tab w:val="left" w:pos="5018"/>
          <w:tab w:val="left" w:pos="6767"/>
        </w:tabs>
      </w:pPr>
      <w:r>
        <w:tab/>
        <w:t>so</w:t>
      </w:r>
      <w:r>
        <w:tab/>
        <w:t>cause-go.to-down</w:t>
      </w:r>
      <w:r>
        <w:tab/>
      </w:r>
      <w:r>
        <w:rPr>
          <w:smallCaps/>
        </w:rPr>
        <w:t>c-</w:t>
      </w:r>
      <w:r>
        <w:t>that</w:t>
      </w:r>
      <w:r w:rsidR="008974B1">
        <w:tab/>
        <w:t>female</w:t>
      </w:r>
      <w:r w:rsidR="008974B1">
        <w:tab/>
        <w:t>and</w:t>
      </w:r>
      <w:r w:rsidR="008974B1">
        <w:tab/>
        <w:t>consume-alcohol</w:t>
      </w:r>
      <w:r w:rsidR="008974B1">
        <w:tab/>
      </w:r>
      <w:r w:rsidR="008974B1">
        <w:rPr>
          <w:smallCaps/>
        </w:rPr>
        <w:t>f</w:t>
      </w:r>
      <w:r w:rsidR="008974B1">
        <w:t>-</w:t>
      </w:r>
      <w:r w:rsidR="008974B1">
        <w:rPr>
          <w:smallCaps/>
        </w:rPr>
        <w:t>pl</w:t>
      </w:r>
      <w:r w:rsidR="008974B1">
        <w:t>-</w:t>
      </w:r>
      <w:r w:rsidR="008974B1">
        <w:rPr>
          <w:smallCaps/>
        </w:rPr>
        <w:t>3rd</w:t>
      </w:r>
      <w:r w:rsidR="008974B1">
        <w:t>.</w:t>
      </w:r>
      <w:r w:rsidR="008974B1">
        <w:rPr>
          <w:smallCaps/>
        </w:rPr>
        <w:t>pers</w:t>
      </w:r>
    </w:p>
    <w:p w14:paraId="16F5DCC8" w14:textId="77777777" w:rsidR="00800AD8" w:rsidRDefault="00800AD8">
      <w:pPr>
        <w:pStyle w:val="InterlineFree"/>
      </w:pPr>
      <w:r>
        <w:t>The woman set out the beer (on a table), and they drank.</w:t>
      </w:r>
    </w:p>
    <w:p w14:paraId="7123AA1D" w14:textId="77777777" w:rsidR="00800AD8" w:rsidRDefault="00DE0E5A" w:rsidP="008974B1">
      <w:pPr>
        <w:pStyle w:val="InterlineText"/>
        <w:tabs>
          <w:tab w:val="left" w:pos="533"/>
          <w:tab w:val="left" w:pos="1022"/>
          <w:tab w:val="left" w:pos="2471"/>
          <w:tab w:val="left" w:pos="2975"/>
          <w:tab w:val="left" w:pos="3809"/>
          <w:tab w:val="left" w:pos="4493"/>
          <w:tab w:val="left" w:pos="5357"/>
          <w:tab w:val="left" w:pos="6581"/>
          <w:tab w:val="left" w:pos="7445"/>
        </w:tabs>
      </w:pPr>
      <w:r w:rsidRPr="003A1D48">
        <w:rPr>
          <w:rStyle w:val="InterlineTextNumChar"/>
        </w:rPr>
        <w:t>038</w:t>
      </w:r>
      <w:r w:rsidR="00800AD8">
        <w:tab/>
        <w:t>qau</w:t>
      </w:r>
      <w:r w:rsidR="00800AD8">
        <w:tab/>
        <w:t>talavan</w:t>
      </w:r>
      <w:r w:rsidR="00800AD8">
        <w:tab/>
        <w:t>tua</w:t>
      </w:r>
      <w:r w:rsidR="00800AD8">
        <w:tab/>
        <w:t>vava</w:t>
      </w:r>
      <w:r w:rsidR="00800AD8">
        <w:tab/>
        <w:t>azua</w:t>
      </w:r>
      <w:r w:rsidR="00800AD8">
        <w:tab/>
        <w:t>uqaîay;</w:t>
      </w:r>
      <w:r w:rsidR="00800AD8">
        <w:tab/>
        <w:t>mapulaw</w:t>
      </w:r>
      <w:r w:rsidR="008974B1">
        <w:tab/>
        <w:t>aravats;</w:t>
      </w:r>
      <w:r w:rsidR="008974B1">
        <w:tab/>
        <w:t>maipuq</w:t>
      </w:r>
    </w:p>
    <w:p w14:paraId="004202FD" w14:textId="77777777" w:rsidR="00800AD8" w:rsidRDefault="00800AD8" w:rsidP="008974B1">
      <w:pPr>
        <w:pStyle w:val="InterlineGlossWithTrans"/>
        <w:tabs>
          <w:tab w:val="left" w:pos="533"/>
          <w:tab w:val="left" w:pos="1022"/>
          <w:tab w:val="left" w:pos="2471"/>
          <w:tab w:val="left" w:pos="2975"/>
          <w:tab w:val="left" w:pos="3809"/>
          <w:tab w:val="left" w:pos="4493"/>
          <w:tab w:val="left" w:pos="5357"/>
          <w:tab w:val="left" w:pos="6581"/>
          <w:tab w:val="left" w:pos="7445"/>
        </w:tabs>
      </w:pPr>
      <w:r>
        <w:tab/>
        <w:t>qau</w:t>
      </w:r>
      <w:r>
        <w:tab/>
        <w:t>talaw-an</w:t>
      </w:r>
      <w:r>
        <w:tab/>
        <w:t>tua</w:t>
      </w:r>
      <w:r>
        <w:tab/>
        <w:t>vava</w:t>
      </w:r>
      <w:r>
        <w:tab/>
        <w:t>a-zua</w:t>
      </w:r>
      <w:r>
        <w:tab/>
        <w:t>uqaîay</w:t>
      </w:r>
      <w:r>
        <w:tab/>
        <w:t>ma-pulaw</w:t>
      </w:r>
      <w:r w:rsidR="008974B1">
        <w:tab/>
        <w:t>a-ravats</w:t>
      </w:r>
      <w:r w:rsidR="008974B1">
        <w:tab/>
        <w:t>ma-ipuq</w:t>
      </w:r>
    </w:p>
    <w:p w14:paraId="7F795F79" w14:textId="77777777" w:rsidR="00800AD8" w:rsidRDefault="00800AD8" w:rsidP="008974B1">
      <w:pPr>
        <w:pStyle w:val="InterlineTransNoFree"/>
        <w:tabs>
          <w:tab w:val="left" w:pos="1022"/>
          <w:tab w:val="left" w:pos="2471"/>
          <w:tab w:val="left" w:pos="2975"/>
          <w:tab w:val="left" w:pos="3809"/>
          <w:tab w:val="left" w:pos="4493"/>
          <w:tab w:val="left" w:pos="5357"/>
          <w:tab w:val="left" w:pos="6581"/>
          <w:tab w:val="left" w:pos="7445"/>
        </w:tabs>
      </w:pPr>
      <w:r>
        <w:tab/>
        <w:t>so</w:t>
      </w:r>
      <w:r>
        <w:tab/>
        <w:t>hold.liquid-</w:t>
      </w:r>
      <w:r>
        <w:rPr>
          <w:smallCaps/>
        </w:rPr>
        <w:t>lf</w:t>
      </w:r>
      <w:r>
        <w:tab/>
      </w:r>
      <w:r>
        <w:rPr>
          <w:smallCaps/>
        </w:rPr>
        <w:t>obl</w:t>
      </w:r>
      <w:r>
        <w:tab/>
        <w:t>alcohol</w:t>
      </w:r>
      <w:r>
        <w:tab/>
      </w:r>
      <w:r>
        <w:rPr>
          <w:smallCaps/>
        </w:rPr>
        <w:t>c-</w:t>
      </w:r>
      <w:r>
        <w:t>that</w:t>
      </w:r>
      <w:r>
        <w:tab/>
        <w:t>male</w:t>
      </w:r>
      <w:r>
        <w:tab/>
      </w:r>
      <w:r>
        <w:rPr>
          <w:smallCaps/>
        </w:rPr>
        <w:t>stat</w:t>
      </w:r>
      <w:r>
        <w:t>-drunk</w:t>
      </w:r>
      <w:r w:rsidR="008974B1">
        <w:tab/>
      </w:r>
      <w:r w:rsidR="008974B1">
        <w:rPr>
          <w:smallCaps/>
        </w:rPr>
        <w:t>c-</w:t>
      </w:r>
      <w:r w:rsidR="008974B1">
        <w:t>true</w:t>
      </w:r>
      <w:r w:rsidR="008974B1">
        <w:tab/>
      </w:r>
      <w:r w:rsidR="008974B1">
        <w:rPr>
          <w:smallCaps/>
        </w:rPr>
        <w:t>stat</w:t>
      </w:r>
      <w:r w:rsidR="008974B1">
        <w:t>-fall</w:t>
      </w:r>
    </w:p>
    <w:p w14:paraId="6E50B4AB" w14:textId="77777777" w:rsidR="00800AD8" w:rsidRDefault="00800AD8" w:rsidP="008974B1">
      <w:pPr>
        <w:pStyle w:val="InterlineText"/>
        <w:tabs>
          <w:tab w:val="left" w:pos="533"/>
        </w:tabs>
      </w:pPr>
      <w:r>
        <w:tab/>
        <w:t>anga.</w:t>
      </w:r>
    </w:p>
    <w:p w14:paraId="292FFB2F" w14:textId="77777777" w:rsidR="00800AD8" w:rsidRDefault="00800AD8" w:rsidP="008974B1">
      <w:pPr>
        <w:pStyle w:val="InterlineGlossWithTrans"/>
        <w:tabs>
          <w:tab w:val="left" w:pos="533"/>
        </w:tabs>
      </w:pPr>
      <w:r>
        <w:tab/>
        <w:t>anga</w:t>
      </w:r>
    </w:p>
    <w:p w14:paraId="30C405AE" w14:textId="77777777" w:rsidR="008974B1" w:rsidRDefault="00800AD8" w:rsidP="00B76180">
      <w:pPr>
        <w:pStyle w:val="InterlineTransNoFree"/>
        <w:tabs>
          <w:tab w:val="right" w:pos="8789"/>
        </w:tabs>
      </w:pPr>
      <w:r>
        <w:tab/>
        <w:t>indeed</w:t>
      </w:r>
      <w:r w:rsidR="008974B1">
        <w:tab/>
        <w:t>The man got full up with beer, got very drunk, and fell down.</w:t>
      </w:r>
    </w:p>
    <w:p w14:paraId="6B1AA240" w14:textId="77777777" w:rsidR="00800AD8" w:rsidRDefault="00DE0E5A" w:rsidP="008974B1">
      <w:pPr>
        <w:pStyle w:val="InterlineText"/>
        <w:tabs>
          <w:tab w:val="left" w:pos="533"/>
          <w:tab w:val="left" w:pos="1022"/>
          <w:tab w:val="left" w:pos="1706"/>
          <w:tab w:val="left" w:pos="2435"/>
          <w:tab w:val="left" w:pos="3359"/>
          <w:tab w:val="left" w:pos="4148"/>
          <w:tab w:val="left" w:pos="4412"/>
          <w:tab w:val="left" w:pos="6191"/>
          <w:tab w:val="left" w:pos="6455"/>
          <w:tab w:val="left" w:pos="7319"/>
          <w:tab w:val="left" w:pos="7958"/>
        </w:tabs>
      </w:pPr>
      <w:r w:rsidRPr="003A1D48">
        <w:rPr>
          <w:rStyle w:val="InterlineTextNumChar"/>
        </w:rPr>
        <w:t>039</w:t>
      </w:r>
      <w:r w:rsidR="00800AD8">
        <w:tab/>
        <w:t>qau</w:t>
      </w:r>
      <w:r w:rsidR="00800AD8">
        <w:tab/>
        <w:t>azua</w:t>
      </w:r>
      <w:r w:rsidR="008974B1">
        <w:tab/>
        <w:t>tsa÷</w:t>
      </w:r>
      <w:r w:rsidR="008974B1">
        <w:tab/>
        <w:t>katua</w:t>
      </w:r>
      <w:r w:rsidR="008974B1">
        <w:tab/>
        <w:t>vaîaw</w:t>
      </w:r>
      <w:r w:rsidR="008974B1">
        <w:tab/>
        <w:t>a</w:t>
      </w:r>
      <w:r w:rsidR="008974B1">
        <w:tab/>
        <w:t>tjaiviliî</w:t>
      </w:r>
      <w:r w:rsidR="008974B1">
        <w:tab/>
        <w:t>a</w:t>
      </w:r>
      <w:r w:rsidR="008974B1">
        <w:tab/>
        <w:t>uqaîay,</w:t>
      </w:r>
      <w:r w:rsidR="008974B1">
        <w:tab/>
        <w:t>avan</w:t>
      </w:r>
      <w:r w:rsidR="008974B1">
        <w:tab/>
        <w:t>tazua</w:t>
      </w:r>
    </w:p>
    <w:p w14:paraId="77CF5A5F" w14:textId="77777777" w:rsidR="00800AD8" w:rsidRDefault="00800AD8" w:rsidP="008974B1">
      <w:pPr>
        <w:pStyle w:val="InterlineGlossWithTrans"/>
        <w:tabs>
          <w:tab w:val="left" w:pos="533"/>
          <w:tab w:val="left" w:pos="1022"/>
          <w:tab w:val="left" w:pos="1706"/>
          <w:tab w:val="left" w:pos="2435"/>
          <w:tab w:val="left" w:pos="3359"/>
          <w:tab w:val="left" w:pos="4148"/>
          <w:tab w:val="left" w:pos="4412"/>
          <w:tab w:val="left" w:pos="6191"/>
          <w:tab w:val="left" w:pos="6455"/>
          <w:tab w:val="left" w:pos="7319"/>
          <w:tab w:val="left" w:pos="7958"/>
        </w:tabs>
      </w:pPr>
      <w:r>
        <w:tab/>
        <w:t>qau</w:t>
      </w:r>
      <w:r>
        <w:tab/>
        <w:t>a-zua</w:t>
      </w:r>
      <w:r w:rsidR="008974B1">
        <w:tab/>
        <w:t>tsa÷</w:t>
      </w:r>
      <w:r w:rsidR="008974B1">
        <w:tab/>
        <w:t>ka-tua</w:t>
      </w:r>
      <w:r w:rsidR="008974B1">
        <w:tab/>
        <w:t>vaîaw</w:t>
      </w:r>
      <w:r w:rsidR="008974B1">
        <w:tab/>
        <w:t>a</w:t>
      </w:r>
      <w:r w:rsidR="008974B1">
        <w:tab/>
        <w:t>tja-i-viliî</w:t>
      </w:r>
      <w:r w:rsidR="008974B1">
        <w:tab/>
        <w:t>a</w:t>
      </w:r>
      <w:r w:rsidR="008974B1">
        <w:tab/>
        <w:t>uqaîay</w:t>
      </w:r>
      <w:r w:rsidR="008974B1">
        <w:tab/>
        <w:t>avan</w:t>
      </w:r>
      <w:r w:rsidR="008974B1">
        <w:tab/>
        <w:t>ta-zua</w:t>
      </w:r>
    </w:p>
    <w:p w14:paraId="68CAE8B8" w14:textId="77777777" w:rsidR="00800AD8" w:rsidRDefault="00800AD8" w:rsidP="008974B1">
      <w:pPr>
        <w:pStyle w:val="InterlineTransNoFree"/>
        <w:tabs>
          <w:tab w:val="left" w:pos="1022"/>
          <w:tab w:val="left" w:pos="1706"/>
          <w:tab w:val="left" w:pos="2435"/>
          <w:tab w:val="left" w:pos="3359"/>
          <w:tab w:val="left" w:pos="4148"/>
          <w:tab w:val="left" w:pos="4412"/>
          <w:tab w:val="left" w:pos="6191"/>
          <w:tab w:val="left" w:pos="6455"/>
          <w:tab w:val="left" w:pos="7319"/>
          <w:tab w:val="left" w:pos="7958"/>
        </w:tabs>
      </w:pPr>
      <w:r>
        <w:tab/>
        <w:t>so</w:t>
      </w:r>
      <w:r>
        <w:tab/>
      </w:r>
      <w:r>
        <w:rPr>
          <w:smallCaps/>
        </w:rPr>
        <w:t>c-</w:t>
      </w:r>
      <w:r>
        <w:t>that</w:t>
      </w:r>
      <w:r w:rsidR="008974B1">
        <w:tab/>
        <w:t>bandit</w:t>
      </w:r>
      <w:r w:rsidR="008974B1">
        <w:tab/>
        <w:t>and-</w:t>
      </w:r>
      <w:r w:rsidR="008974B1">
        <w:rPr>
          <w:smallCaps/>
        </w:rPr>
        <w:t>obl</w:t>
      </w:r>
      <w:r w:rsidR="008974B1">
        <w:tab/>
        <w:t>spouse</w:t>
      </w:r>
      <w:r w:rsidR="008974B1">
        <w:rPr>
          <w:smallCaps/>
        </w:rPr>
        <w:tab/>
        <w:t>c</w:t>
      </w:r>
      <w:r w:rsidR="008974B1">
        <w:rPr>
          <w:smallCaps/>
        </w:rPr>
        <w:tab/>
      </w:r>
      <w:r w:rsidR="008974B1">
        <w:t>more-</w:t>
      </w:r>
      <w:r w:rsidR="008974B1">
        <w:rPr>
          <w:smallCaps/>
        </w:rPr>
        <w:t>loc</w:t>
      </w:r>
      <w:r w:rsidR="008974B1">
        <w:t>-behind</w:t>
      </w:r>
      <w:r w:rsidR="008974B1">
        <w:rPr>
          <w:smallCaps/>
        </w:rPr>
        <w:tab/>
        <w:t>c</w:t>
      </w:r>
      <w:r w:rsidR="008974B1">
        <w:tab/>
        <w:t>male</w:t>
      </w:r>
      <w:r w:rsidR="008974B1">
        <w:tab/>
        <w:t>exact</w:t>
      </w:r>
      <w:r w:rsidR="008974B1">
        <w:tab/>
      </w:r>
      <w:r w:rsidR="008974B1">
        <w:rPr>
          <w:smallCaps/>
        </w:rPr>
        <w:t>obl</w:t>
      </w:r>
      <w:r w:rsidR="008974B1">
        <w:t>-that</w:t>
      </w:r>
    </w:p>
    <w:p w14:paraId="4B4EBE93" w14:textId="77777777" w:rsidR="00800AD8" w:rsidRDefault="00800AD8" w:rsidP="008974B1">
      <w:pPr>
        <w:pStyle w:val="InterlineText"/>
        <w:tabs>
          <w:tab w:val="left" w:pos="533"/>
          <w:tab w:val="left" w:pos="3122"/>
          <w:tab w:val="left" w:pos="3386"/>
          <w:tab w:val="left" w:pos="4385"/>
          <w:tab w:val="left" w:pos="5774"/>
          <w:tab w:val="left" w:pos="6278"/>
          <w:tab w:val="left" w:pos="7982"/>
        </w:tabs>
      </w:pPr>
      <w:r>
        <w:tab/>
        <w:t>kevavavavanan</w:t>
      </w:r>
      <w:r>
        <w:tab/>
        <w:t>a</w:t>
      </w:r>
      <w:r>
        <w:tab/>
        <w:t>ma÷usa,</w:t>
      </w:r>
      <w:r w:rsidR="008974B1">
        <w:tab/>
        <w:t>nakiqiîa</w:t>
      </w:r>
      <w:r w:rsidR="008974B1">
        <w:tab/>
        <w:t>i</w:t>
      </w:r>
      <w:r w:rsidR="008974B1">
        <w:tab/>
        <w:t>patekuteku</w:t>
      </w:r>
      <w:r w:rsidR="008974B1">
        <w:tab/>
        <w:t>tua</w:t>
      </w:r>
    </w:p>
    <w:p w14:paraId="26F1DE2D" w14:textId="77777777" w:rsidR="00800AD8" w:rsidRDefault="00800AD8" w:rsidP="008974B1">
      <w:pPr>
        <w:pStyle w:val="InterlineGlossWithTrans"/>
        <w:tabs>
          <w:tab w:val="left" w:pos="533"/>
          <w:tab w:val="left" w:pos="3122"/>
          <w:tab w:val="left" w:pos="3386"/>
          <w:tab w:val="left" w:pos="4385"/>
          <w:tab w:val="left" w:pos="5774"/>
          <w:tab w:val="left" w:pos="6278"/>
          <w:tab w:val="left" w:pos="7982"/>
        </w:tabs>
      </w:pPr>
      <w:r>
        <w:tab/>
        <w:t>ke-vava-vava-anan</w:t>
      </w:r>
      <w:r>
        <w:tab/>
        <w:t>a</w:t>
      </w:r>
      <w:r>
        <w:tab/>
        <w:t>ma-÷usa</w:t>
      </w:r>
      <w:r w:rsidR="008974B1">
        <w:tab/>
        <w:t>na-ki-qiîa</w:t>
      </w:r>
      <w:r w:rsidR="008974B1">
        <w:tab/>
        <w:t>i</w:t>
      </w:r>
      <w:r w:rsidR="008974B1">
        <w:tab/>
        <w:t>pa-teku-teku</w:t>
      </w:r>
      <w:r w:rsidR="008974B1">
        <w:tab/>
        <w:t>tua</w:t>
      </w:r>
    </w:p>
    <w:p w14:paraId="27E536D8" w14:textId="77777777" w:rsidR="00800AD8" w:rsidRDefault="00800AD8" w:rsidP="008974B1">
      <w:pPr>
        <w:pStyle w:val="InterlineTransNoFree"/>
        <w:tabs>
          <w:tab w:val="left" w:pos="3122"/>
          <w:tab w:val="left" w:pos="3386"/>
          <w:tab w:val="left" w:pos="4385"/>
          <w:tab w:val="left" w:pos="5774"/>
          <w:tab w:val="left" w:pos="6278"/>
          <w:tab w:val="left" w:pos="7982"/>
        </w:tabs>
      </w:pPr>
      <w:r>
        <w:tab/>
        <w:t>consume-</w:t>
      </w:r>
      <w:r>
        <w:rPr>
          <w:smallCaps/>
        </w:rPr>
        <w:t>red</w:t>
      </w:r>
      <w:r>
        <w:t>-alcohol-still</w:t>
      </w:r>
      <w:r>
        <w:rPr>
          <w:smallCaps/>
        </w:rPr>
        <w:tab/>
        <w:t>c</w:t>
      </w:r>
      <w:r>
        <w:rPr>
          <w:smallCaps/>
        </w:rPr>
        <w:tab/>
        <w:t>num</w:t>
      </w:r>
      <w:r>
        <w:t>-two</w:t>
      </w:r>
      <w:r w:rsidR="008974B1">
        <w:tab/>
      </w:r>
      <w:r w:rsidR="008974B1">
        <w:rPr>
          <w:smallCaps/>
        </w:rPr>
        <w:t>past</w:t>
      </w:r>
      <w:r w:rsidR="008974B1">
        <w:t>-do-hide</w:t>
      </w:r>
      <w:r w:rsidR="008974B1">
        <w:tab/>
      </w:r>
      <w:r w:rsidR="008974B1">
        <w:rPr>
          <w:smallCaps/>
        </w:rPr>
        <w:t>loc</w:t>
      </w:r>
      <w:r w:rsidR="008974B1">
        <w:tab/>
        <w:t>cause-</w:t>
      </w:r>
      <w:r w:rsidR="008974B1">
        <w:rPr>
          <w:smallCaps/>
        </w:rPr>
        <w:t>red</w:t>
      </w:r>
      <w:r w:rsidR="008974B1">
        <w:t>-down</w:t>
      </w:r>
      <w:r w:rsidR="008974B1">
        <w:tab/>
      </w:r>
      <w:r w:rsidR="008974B1">
        <w:rPr>
          <w:smallCaps/>
        </w:rPr>
        <w:t>obl</w:t>
      </w:r>
    </w:p>
    <w:p w14:paraId="1F75D5C9" w14:textId="77777777" w:rsidR="00800AD8" w:rsidRDefault="008974B1" w:rsidP="008974B1">
      <w:pPr>
        <w:pStyle w:val="InterlineText"/>
        <w:tabs>
          <w:tab w:val="left" w:pos="533"/>
          <w:tab w:val="left" w:pos="1472"/>
          <w:tab w:val="left" w:pos="1736"/>
          <w:tab w:val="left" w:pos="2735"/>
          <w:tab w:val="left" w:pos="3779"/>
        </w:tabs>
      </w:pPr>
      <w:r>
        <w:tab/>
        <w:t>taqtaq</w:t>
      </w:r>
      <w:r>
        <w:tab/>
        <w:t>a</w:t>
      </w:r>
      <w:r>
        <w:tab/>
        <w:t>ma÷usa</w:t>
      </w:r>
      <w:r>
        <w:tab/>
        <w:t>itjua</w:t>
      </w:r>
      <w:r>
        <w:tab/>
        <w:t>misulemaleman.</w:t>
      </w:r>
    </w:p>
    <w:p w14:paraId="06974748" w14:textId="77777777" w:rsidR="00800AD8" w:rsidRDefault="008974B1" w:rsidP="008974B1">
      <w:pPr>
        <w:pStyle w:val="InterlineGlossWithTrans"/>
        <w:tabs>
          <w:tab w:val="left" w:pos="533"/>
          <w:tab w:val="left" w:pos="1472"/>
          <w:tab w:val="left" w:pos="1736"/>
          <w:tab w:val="left" w:pos="2735"/>
          <w:tab w:val="left" w:pos="3779"/>
        </w:tabs>
      </w:pPr>
      <w:r>
        <w:tab/>
        <w:t>taqtaq</w:t>
      </w:r>
      <w:r>
        <w:tab/>
        <w:t>a</w:t>
      </w:r>
      <w:r>
        <w:tab/>
        <w:t>ma-÷usa</w:t>
      </w:r>
      <w:r>
        <w:tab/>
        <w:t>i-tjua</w:t>
      </w:r>
      <w:r>
        <w:tab/>
        <w:t>mi-lema=sulem-an</w:t>
      </w:r>
    </w:p>
    <w:p w14:paraId="74963EAA" w14:textId="77777777" w:rsidR="00800AD8" w:rsidRDefault="008974B1" w:rsidP="008974B1">
      <w:pPr>
        <w:pStyle w:val="InterlineTrans"/>
        <w:tabs>
          <w:tab w:val="left" w:pos="533"/>
          <w:tab w:val="left" w:pos="1472"/>
          <w:tab w:val="left" w:pos="1736"/>
          <w:tab w:val="left" w:pos="2735"/>
          <w:tab w:val="left" w:pos="3779"/>
        </w:tabs>
      </w:pPr>
      <w:r>
        <w:tab/>
        <w:t>platform</w:t>
      </w:r>
      <w:r>
        <w:rPr>
          <w:smallCaps/>
        </w:rPr>
        <w:tab/>
        <w:t>c</w:t>
      </w:r>
      <w:r>
        <w:rPr>
          <w:smallCaps/>
        </w:rPr>
        <w:tab/>
        <w:t>num</w:t>
      </w:r>
      <w:r>
        <w:t>-two</w:t>
      </w:r>
      <w:r>
        <w:tab/>
      </w:r>
      <w:r>
        <w:rPr>
          <w:smallCaps/>
        </w:rPr>
        <w:t>loc</w:t>
      </w:r>
      <w:r>
        <w:t>-there</w:t>
      </w:r>
      <w:r>
        <w:tab/>
      </w:r>
      <w:r>
        <w:rPr>
          <w:smallCaps/>
        </w:rPr>
        <w:t>af</w:t>
      </w:r>
      <w:r>
        <w:t>-</w:t>
      </w:r>
      <w:r>
        <w:rPr>
          <w:smallCaps/>
        </w:rPr>
        <w:t>red</w:t>
      </w:r>
      <w:r>
        <w:t>=dark-</w:t>
      </w:r>
      <w:r>
        <w:rPr>
          <w:smallCaps/>
        </w:rPr>
        <w:t>nom</w:t>
      </w:r>
    </w:p>
    <w:p w14:paraId="42EEF1B9" w14:textId="77777777" w:rsidR="00800AD8" w:rsidRDefault="00800AD8">
      <w:pPr>
        <w:pStyle w:val="InterlineFree"/>
      </w:pPr>
      <w:r>
        <w:t>The thief and the second husband, while these two were still drinking, were both hidden under the sleeping platform in the dark.</w:t>
      </w:r>
    </w:p>
    <w:p w14:paraId="63BC2AAF" w14:textId="77777777" w:rsidR="00800AD8" w:rsidRDefault="00DE0E5A" w:rsidP="008974B1">
      <w:pPr>
        <w:pStyle w:val="InterlineText"/>
        <w:tabs>
          <w:tab w:val="left" w:pos="533"/>
          <w:tab w:val="left" w:pos="1202"/>
          <w:tab w:val="left" w:pos="1811"/>
          <w:tab w:val="left" w:pos="2075"/>
          <w:tab w:val="left" w:pos="3134"/>
          <w:tab w:val="left" w:pos="3638"/>
          <w:tab w:val="left" w:pos="4337"/>
          <w:tab w:val="left" w:pos="4841"/>
        </w:tabs>
      </w:pPr>
      <w:r w:rsidRPr="003A1D48">
        <w:rPr>
          <w:rStyle w:val="InterlineTextNumChar"/>
        </w:rPr>
        <w:t>040</w:t>
      </w:r>
      <w:r w:rsidR="00800AD8">
        <w:tab/>
        <w:t>manu</w:t>
      </w:r>
      <w:r w:rsidR="00800AD8">
        <w:tab/>
        <w:t>uzai</w:t>
      </w:r>
      <w:r w:rsidR="00800AD8">
        <w:tab/>
        <w:t>a</w:t>
      </w:r>
      <w:r w:rsidR="00800AD8">
        <w:tab/>
        <w:t>djurikuku</w:t>
      </w:r>
      <w:r w:rsidR="00800AD8">
        <w:tab/>
        <w:t>i</w:t>
      </w:r>
      <w:r w:rsidR="00800AD8">
        <w:tab/>
        <w:t>taladj</w:t>
      </w:r>
      <w:r w:rsidR="00800AD8">
        <w:tab/>
        <w:t>tua</w:t>
      </w:r>
      <w:r w:rsidR="008974B1">
        <w:tab/>
        <w:t>taqtaq.</w:t>
      </w:r>
    </w:p>
    <w:p w14:paraId="44BE6BAB" w14:textId="77777777" w:rsidR="00800AD8" w:rsidRDefault="00800AD8" w:rsidP="008974B1">
      <w:pPr>
        <w:pStyle w:val="InterlineGlossWithTrans"/>
        <w:tabs>
          <w:tab w:val="left" w:pos="533"/>
          <w:tab w:val="left" w:pos="1202"/>
          <w:tab w:val="left" w:pos="1811"/>
          <w:tab w:val="left" w:pos="2075"/>
          <w:tab w:val="left" w:pos="3134"/>
          <w:tab w:val="left" w:pos="3638"/>
          <w:tab w:val="left" w:pos="4337"/>
          <w:tab w:val="left" w:pos="4841"/>
        </w:tabs>
      </w:pPr>
      <w:r>
        <w:tab/>
        <w:t>manu</w:t>
      </w:r>
      <w:r>
        <w:tab/>
        <w:t>uzay</w:t>
      </w:r>
      <w:r>
        <w:tab/>
        <w:t>a</w:t>
      </w:r>
      <w:r>
        <w:tab/>
        <w:t>djurikuku</w:t>
      </w:r>
      <w:r>
        <w:tab/>
        <w:t>i</w:t>
      </w:r>
      <w:r>
        <w:tab/>
        <w:t>taladj</w:t>
      </w:r>
      <w:r>
        <w:tab/>
        <w:t>tua</w:t>
      </w:r>
      <w:r w:rsidR="008974B1">
        <w:tab/>
        <w:t>taqtaq</w:t>
      </w:r>
    </w:p>
    <w:p w14:paraId="58354EC5" w14:textId="77777777" w:rsidR="00800AD8" w:rsidRDefault="00800AD8" w:rsidP="008974B1">
      <w:pPr>
        <w:pStyle w:val="InterlineTrans"/>
        <w:tabs>
          <w:tab w:val="left" w:pos="533"/>
          <w:tab w:val="left" w:pos="1202"/>
          <w:tab w:val="left" w:pos="1811"/>
          <w:tab w:val="left" w:pos="2075"/>
          <w:tab w:val="left" w:pos="3134"/>
          <w:tab w:val="left" w:pos="3638"/>
          <w:tab w:val="left" w:pos="4337"/>
          <w:tab w:val="left" w:pos="4841"/>
        </w:tabs>
      </w:pPr>
      <w:r>
        <w:tab/>
        <w:t>then</w:t>
      </w:r>
      <w:r>
        <w:tab/>
        <w:t>there</w:t>
      </w:r>
      <w:r>
        <w:rPr>
          <w:smallCaps/>
        </w:rPr>
        <w:tab/>
        <w:t>c</w:t>
      </w:r>
      <w:r>
        <w:rPr>
          <w:smallCaps/>
        </w:rPr>
        <w:tab/>
      </w:r>
      <w:r>
        <w:t>fowl</w:t>
      </w:r>
      <w:r>
        <w:tab/>
      </w:r>
      <w:r>
        <w:rPr>
          <w:smallCaps/>
        </w:rPr>
        <w:t>loc</w:t>
      </w:r>
      <w:r>
        <w:tab/>
        <w:t>inside</w:t>
      </w:r>
      <w:r>
        <w:tab/>
      </w:r>
      <w:r>
        <w:rPr>
          <w:smallCaps/>
        </w:rPr>
        <w:t>obl</w:t>
      </w:r>
      <w:r w:rsidR="008974B1">
        <w:tab/>
        <w:t>platform</w:t>
      </w:r>
    </w:p>
    <w:p w14:paraId="101BB8A1" w14:textId="77777777" w:rsidR="00800AD8" w:rsidRDefault="00800AD8">
      <w:pPr>
        <w:pStyle w:val="InterlineFree"/>
      </w:pPr>
      <w:r>
        <w:lastRenderedPageBreak/>
        <w:t>There was a cockerel under the platform.</w:t>
      </w:r>
    </w:p>
    <w:p w14:paraId="1286C2E5" w14:textId="77777777" w:rsidR="00800AD8" w:rsidRDefault="00DE0E5A">
      <w:pPr>
        <w:pStyle w:val="InterlineText"/>
        <w:tabs>
          <w:tab w:val="left" w:pos="393"/>
          <w:tab w:val="left" w:pos="987"/>
          <w:tab w:val="left" w:pos="1901"/>
          <w:tab w:val="left" w:pos="2335"/>
          <w:tab w:val="left" w:pos="2989"/>
        </w:tabs>
      </w:pPr>
      <w:r w:rsidRPr="003A1D48">
        <w:rPr>
          <w:rStyle w:val="InterlineTextNumChar"/>
        </w:rPr>
        <w:t>041</w:t>
      </w:r>
      <w:r w:rsidR="00800AD8">
        <w:tab/>
        <w:t>manu</w:t>
      </w:r>
      <w:r w:rsidR="00800AD8">
        <w:tab/>
        <w:t>sakutsin</w:t>
      </w:r>
      <w:r w:rsidR="00800AD8">
        <w:tab/>
        <w:t>nua</w:t>
      </w:r>
      <w:r w:rsidR="00800AD8">
        <w:tab/>
        <w:t>tsa÷;</w:t>
      </w:r>
      <w:r w:rsidR="00800AD8">
        <w:tab/>
        <w:t>zemaing.</w:t>
      </w:r>
    </w:p>
    <w:p w14:paraId="56EF8CD4" w14:textId="77777777" w:rsidR="00800AD8" w:rsidRDefault="00800AD8">
      <w:pPr>
        <w:pStyle w:val="InterlineGlossWithTrans"/>
        <w:tabs>
          <w:tab w:val="left" w:pos="393"/>
          <w:tab w:val="left" w:pos="987"/>
          <w:tab w:val="left" w:pos="1901"/>
          <w:tab w:val="left" w:pos="2335"/>
          <w:tab w:val="left" w:pos="2989"/>
        </w:tabs>
      </w:pPr>
      <w:r>
        <w:tab/>
        <w:t>manu</w:t>
      </w:r>
      <w:r>
        <w:tab/>
        <w:t>sakuts-en</w:t>
      </w:r>
      <w:r>
        <w:tab/>
        <w:t>nua</w:t>
      </w:r>
      <w:r>
        <w:tab/>
        <w:t>tsa÷</w:t>
      </w:r>
      <w:r>
        <w:tab/>
        <w:t>em=zaing</w:t>
      </w:r>
    </w:p>
    <w:p w14:paraId="3EFA7F5A" w14:textId="77777777" w:rsidR="00800AD8" w:rsidRDefault="00800AD8" w:rsidP="00B76180">
      <w:pPr>
        <w:pStyle w:val="InterlineTrans"/>
        <w:tabs>
          <w:tab w:val="left" w:pos="393"/>
          <w:tab w:val="left" w:pos="987"/>
          <w:tab w:val="left" w:pos="1901"/>
          <w:tab w:val="left" w:pos="2335"/>
          <w:tab w:val="left" w:pos="2989"/>
          <w:tab w:val="right" w:pos="8789"/>
        </w:tabs>
      </w:pPr>
      <w:r>
        <w:tab/>
        <w:t>then</w:t>
      </w:r>
      <w:r>
        <w:tab/>
        <w:t>move-</w:t>
      </w:r>
      <w:r>
        <w:rPr>
          <w:smallCaps/>
        </w:rPr>
        <w:t>pf</w:t>
      </w:r>
      <w:r>
        <w:tab/>
        <w:t>by</w:t>
      </w:r>
      <w:r>
        <w:tab/>
        <w:t>bandit</w:t>
      </w:r>
      <w:r>
        <w:tab/>
      </w:r>
      <w:r>
        <w:rPr>
          <w:smallCaps/>
        </w:rPr>
        <w:t>af</w:t>
      </w:r>
      <w:r>
        <w:t>=call</w:t>
      </w:r>
      <w:r w:rsidR="00A8416B">
        <w:tab/>
        <w:t>When the thief moved it, it crowed.</w:t>
      </w:r>
    </w:p>
    <w:p w14:paraId="2AF46D79" w14:textId="77777777" w:rsidR="00800AD8" w:rsidRDefault="008974B1" w:rsidP="008974B1">
      <w:pPr>
        <w:pStyle w:val="CommentLastWithHalfSpace"/>
      </w:pPr>
      <w:r>
        <w:t>[</w:t>
      </w:r>
      <w:r w:rsidR="00800AD8" w:rsidRPr="00B76180">
        <w:rPr>
          <w:rStyle w:val="VernacularText"/>
        </w:rPr>
        <w:t>sakutsin</w:t>
      </w:r>
      <w:r w:rsidR="00800AD8">
        <w:t xml:space="preserve">: </w:t>
      </w:r>
      <w:r w:rsidR="00800AD8" w:rsidRPr="00561E33">
        <w:rPr>
          <w:i/>
        </w:rPr>
        <w:t>sakatsuin</w:t>
      </w:r>
      <w:r w:rsidR="00561E33">
        <w:t xml:space="preserve"> </w:t>
      </w:r>
      <w:r w:rsidR="00561E33" w:rsidRPr="00561E33">
        <w:t>in</w:t>
      </w:r>
      <w:r w:rsidR="00561E33">
        <w:t xml:space="preserve"> OA</w:t>
      </w:r>
      <w:r>
        <w:t>]</w:t>
      </w:r>
    </w:p>
    <w:p w14:paraId="7E188342" w14:textId="77777777" w:rsidR="00800AD8" w:rsidRDefault="00DE0E5A" w:rsidP="00A8416B">
      <w:pPr>
        <w:pStyle w:val="InterlineText"/>
        <w:tabs>
          <w:tab w:val="left" w:pos="533"/>
          <w:tab w:val="left" w:pos="1022"/>
          <w:tab w:val="left" w:pos="2066"/>
          <w:tab w:val="left" w:pos="2570"/>
          <w:tab w:val="left" w:pos="3719"/>
          <w:tab w:val="left" w:pos="4403"/>
        </w:tabs>
      </w:pPr>
      <w:r w:rsidRPr="003A1D48">
        <w:rPr>
          <w:rStyle w:val="InterlineTextNumChar"/>
        </w:rPr>
        <w:t>042</w:t>
      </w:r>
      <w:r w:rsidR="00800AD8">
        <w:tab/>
        <w:t>qau</w:t>
      </w:r>
      <w:r w:rsidR="00800AD8">
        <w:tab/>
        <w:t>marekutj</w:t>
      </w:r>
      <w:r w:rsidR="00800AD8">
        <w:tab/>
        <w:t>tu</w:t>
      </w:r>
      <w:r w:rsidR="00800AD8">
        <w:tab/>
        <w:t>djumaken</w:t>
      </w:r>
      <w:r w:rsidR="00A8416B">
        <w:tab/>
        <w:t>azua</w:t>
      </w:r>
      <w:r w:rsidR="00A8416B">
        <w:tab/>
        <w:t>tsa÷.</w:t>
      </w:r>
    </w:p>
    <w:p w14:paraId="0D70860C" w14:textId="77777777" w:rsidR="00800AD8" w:rsidRDefault="00800AD8" w:rsidP="00A8416B">
      <w:pPr>
        <w:pStyle w:val="InterlineGlossWithTrans"/>
        <w:tabs>
          <w:tab w:val="left" w:pos="533"/>
          <w:tab w:val="left" w:pos="1022"/>
          <w:tab w:val="left" w:pos="2066"/>
          <w:tab w:val="left" w:pos="2570"/>
          <w:tab w:val="left" w:pos="3719"/>
          <w:tab w:val="left" w:pos="4403"/>
        </w:tabs>
      </w:pPr>
      <w:r>
        <w:tab/>
        <w:t>qau</w:t>
      </w:r>
      <w:r>
        <w:tab/>
        <w:t>ma-rekutj</w:t>
      </w:r>
      <w:r>
        <w:tab/>
        <w:t>tu</w:t>
      </w:r>
      <w:r>
        <w:tab/>
        <w:t>djumak-en</w:t>
      </w:r>
      <w:r w:rsidR="00A8416B">
        <w:tab/>
        <w:t>a-zua</w:t>
      </w:r>
      <w:r w:rsidR="00A8416B">
        <w:tab/>
        <w:t>tsa÷</w:t>
      </w:r>
    </w:p>
    <w:p w14:paraId="30D332A2" w14:textId="77777777" w:rsidR="00800AD8" w:rsidRDefault="00800AD8" w:rsidP="00B76180">
      <w:pPr>
        <w:pStyle w:val="InterlineTransNoFree"/>
        <w:tabs>
          <w:tab w:val="left" w:pos="1022"/>
          <w:tab w:val="left" w:pos="2066"/>
          <w:tab w:val="left" w:pos="2570"/>
          <w:tab w:val="left" w:pos="3719"/>
          <w:tab w:val="left" w:pos="4403"/>
          <w:tab w:val="right" w:pos="8789"/>
        </w:tabs>
      </w:pPr>
      <w:r>
        <w:tab/>
        <w:t>so</w:t>
      </w:r>
      <w:r>
        <w:tab/>
      </w:r>
      <w:r>
        <w:rPr>
          <w:smallCaps/>
        </w:rPr>
        <w:t>stat</w:t>
      </w:r>
      <w:r>
        <w:t>-fear</w:t>
      </w:r>
      <w:r>
        <w:tab/>
      </w:r>
      <w:r>
        <w:rPr>
          <w:smallCaps/>
        </w:rPr>
        <w:t>obl</w:t>
      </w:r>
      <w:r>
        <w:tab/>
        <w:t>find-</w:t>
      </w:r>
      <w:r>
        <w:rPr>
          <w:smallCaps/>
        </w:rPr>
        <w:t>pf</w:t>
      </w:r>
      <w:r w:rsidR="00A8416B">
        <w:tab/>
      </w:r>
      <w:r w:rsidR="00A8416B">
        <w:rPr>
          <w:smallCaps/>
        </w:rPr>
        <w:t>c-</w:t>
      </w:r>
      <w:r w:rsidR="00A8416B">
        <w:t>that</w:t>
      </w:r>
      <w:r w:rsidR="00A8416B">
        <w:tab/>
        <w:t>bandit</w:t>
      </w:r>
      <w:r w:rsidR="00A8416B">
        <w:tab/>
      </w:r>
      <w:r>
        <w:t>The thief was afraid of being found.</w:t>
      </w:r>
    </w:p>
    <w:p w14:paraId="314A3423" w14:textId="77777777" w:rsidR="00800AD8" w:rsidRDefault="00DE0E5A" w:rsidP="00A8416B">
      <w:pPr>
        <w:pStyle w:val="InterlineText"/>
        <w:tabs>
          <w:tab w:val="left" w:pos="533"/>
          <w:tab w:val="left" w:pos="1127"/>
          <w:tab w:val="left" w:pos="2186"/>
          <w:tab w:val="left" w:pos="2945"/>
          <w:tab w:val="left" w:pos="3419"/>
        </w:tabs>
      </w:pPr>
      <w:r w:rsidRPr="003A1D48">
        <w:rPr>
          <w:rStyle w:val="InterlineTextNumChar"/>
        </w:rPr>
        <w:t>043</w:t>
      </w:r>
      <w:r w:rsidR="00800AD8">
        <w:tab/>
        <w:t>“îa</w:t>
      </w:r>
      <w:r w:rsidR="00800AD8">
        <w:tab/>
        <w:t>quluqulu</w:t>
      </w:r>
      <w:r w:rsidR="00800AD8">
        <w:tab/>
        <w:t>aken,”</w:t>
      </w:r>
      <w:r w:rsidR="00800AD8">
        <w:tab/>
        <w:t>aya</w:t>
      </w:r>
      <w:r w:rsidR="00800AD8">
        <w:tab/>
        <w:t>timadju.</w:t>
      </w:r>
    </w:p>
    <w:p w14:paraId="06BF00E7" w14:textId="77777777" w:rsidR="00800AD8" w:rsidRDefault="00800AD8" w:rsidP="00A8416B">
      <w:pPr>
        <w:pStyle w:val="InterlineGlossWithTrans"/>
        <w:tabs>
          <w:tab w:val="left" w:pos="533"/>
          <w:tab w:val="left" w:pos="1127"/>
          <w:tab w:val="left" w:pos="2186"/>
          <w:tab w:val="left" w:pos="2945"/>
          <w:tab w:val="left" w:pos="3419"/>
        </w:tabs>
      </w:pPr>
      <w:r>
        <w:tab/>
        <w:t>îa</w:t>
      </w:r>
      <w:r>
        <w:tab/>
        <w:t>qulu-qulu</w:t>
      </w:r>
      <w:r>
        <w:tab/>
        <w:t>aken</w:t>
      </w:r>
      <w:r>
        <w:tab/>
        <w:t>aya</w:t>
      </w:r>
      <w:r>
        <w:tab/>
        <w:t>ti-madju</w:t>
      </w:r>
    </w:p>
    <w:p w14:paraId="68925DC1" w14:textId="77777777" w:rsidR="00800AD8" w:rsidRDefault="00800AD8" w:rsidP="00B76180">
      <w:pPr>
        <w:pStyle w:val="InterlineTransNoFree"/>
        <w:tabs>
          <w:tab w:val="left" w:pos="1127"/>
          <w:tab w:val="left" w:pos="2186"/>
          <w:tab w:val="left" w:pos="2945"/>
          <w:tab w:val="left" w:pos="3419"/>
          <w:tab w:val="right" w:pos="8789"/>
        </w:tabs>
      </w:pPr>
      <w:r>
        <w:tab/>
        <w:t>class</w:t>
      </w:r>
      <w:r>
        <w:tab/>
      </w:r>
      <w:r>
        <w:rPr>
          <w:smallCaps/>
        </w:rPr>
        <w:t>red</w:t>
      </w:r>
      <w:r>
        <w:t>-head</w:t>
      </w:r>
      <w:r>
        <w:tab/>
      </w:r>
      <w:r w:rsidR="000D5EFB" w:rsidRPr="000D5EFB">
        <w:rPr>
          <w:smallCaps/>
        </w:rPr>
        <w:t>f.I</w:t>
      </w:r>
      <w:r>
        <w:tab/>
        <w:t>say</w:t>
      </w:r>
      <w:r>
        <w:tab/>
      </w:r>
      <w:r>
        <w:rPr>
          <w:smallCaps/>
        </w:rPr>
        <w:t>f-3rd.pers</w:t>
      </w:r>
      <w:r w:rsidR="00A8416B">
        <w:rPr>
          <w:smallCaps/>
        </w:rPr>
        <w:tab/>
      </w:r>
      <w:r w:rsidR="00A8416B">
        <w:t>“I’ll go to the head end,” he said.</w:t>
      </w:r>
    </w:p>
    <w:p w14:paraId="5223AC06" w14:textId="77777777" w:rsidR="00800AD8" w:rsidRDefault="00DE0E5A" w:rsidP="00A8416B">
      <w:pPr>
        <w:pStyle w:val="InterlineText"/>
        <w:tabs>
          <w:tab w:val="left" w:pos="533"/>
          <w:tab w:val="left" w:pos="1352"/>
          <w:tab w:val="left" w:pos="3596"/>
          <w:tab w:val="left" w:pos="3860"/>
          <w:tab w:val="left" w:pos="4454"/>
          <w:tab w:val="left" w:pos="5378"/>
          <w:tab w:val="left" w:pos="6062"/>
          <w:tab w:val="left" w:pos="6656"/>
          <w:tab w:val="left" w:pos="7145"/>
          <w:tab w:val="left" w:pos="7934"/>
        </w:tabs>
      </w:pPr>
      <w:r w:rsidRPr="003A1D48">
        <w:rPr>
          <w:rStyle w:val="InterlineTextNumChar"/>
        </w:rPr>
        <w:t>044</w:t>
      </w:r>
      <w:r w:rsidR="00800AD8">
        <w:tab/>
        <w:t>mintu</w:t>
      </w:r>
      <w:r w:rsidR="00800AD8">
        <w:tab/>
        <w:t>mapatsatsagtsag</w:t>
      </w:r>
      <w:r w:rsidR="00800AD8">
        <w:tab/>
        <w:t>a</w:t>
      </w:r>
      <w:r w:rsidR="00800AD8">
        <w:tab/>
        <w:t>qulu</w:t>
      </w:r>
      <w:r w:rsidR="00800AD8">
        <w:tab/>
        <w:t>katu</w:t>
      </w:r>
      <w:r w:rsidR="00800AD8">
        <w:tab/>
        <w:t>azua</w:t>
      </w:r>
      <w:r w:rsidR="00800AD8">
        <w:tab/>
        <w:t>qulu</w:t>
      </w:r>
      <w:r w:rsidR="00800AD8">
        <w:tab/>
        <w:t>na</w:t>
      </w:r>
      <w:r w:rsidR="00A8416B">
        <w:tab/>
        <w:t>vaîaw</w:t>
      </w:r>
      <w:r w:rsidR="00A8416B">
        <w:tab/>
        <w:t>a</w:t>
      </w:r>
    </w:p>
    <w:p w14:paraId="3D8B4622" w14:textId="77777777" w:rsidR="00800AD8" w:rsidRDefault="00800AD8" w:rsidP="00A8416B">
      <w:pPr>
        <w:pStyle w:val="InterlineGlossWithTrans"/>
        <w:tabs>
          <w:tab w:val="left" w:pos="533"/>
          <w:tab w:val="left" w:pos="1352"/>
          <w:tab w:val="left" w:pos="3596"/>
          <w:tab w:val="left" w:pos="3860"/>
          <w:tab w:val="left" w:pos="4454"/>
          <w:tab w:val="left" w:pos="5378"/>
          <w:tab w:val="left" w:pos="6062"/>
          <w:tab w:val="left" w:pos="6656"/>
          <w:tab w:val="left" w:pos="7145"/>
          <w:tab w:val="left" w:pos="7934"/>
        </w:tabs>
      </w:pPr>
      <w:r>
        <w:tab/>
        <w:t>mintu</w:t>
      </w:r>
      <w:r>
        <w:tab/>
        <w:t>ma-pa-tsa-tsagtsag</w:t>
      </w:r>
      <w:r>
        <w:tab/>
        <w:t>a</w:t>
      </w:r>
      <w:r>
        <w:tab/>
        <w:t>qulu</w:t>
      </w:r>
      <w:r>
        <w:tab/>
        <w:t>ka-tu</w:t>
      </w:r>
      <w:r>
        <w:tab/>
        <w:t>a-zua</w:t>
      </w:r>
      <w:r>
        <w:tab/>
        <w:t>qulu</w:t>
      </w:r>
      <w:r>
        <w:tab/>
        <w:t>nua</w:t>
      </w:r>
      <w:r w:rsidR="00A8416B">
        <w:tab/>
        <w:t>vaîaw</w:t>
      </w:r>
      <w:r w:rsidR="00A8416B">
        <w:tab/>
        <w:t>a</w:t>
      </w:r>
    </w:p>
    <w:p w14:paraId="230E6C08" w14:textId="77777777" w:rsidR="00800AD8" w:rsidRDefault="00800AD8" w:rsidP="00A8416B">
      <w:pPr>
        <w:pStyle w:val="InterlineTransNoFree"/>
        <w:tabs>
          <w:tab w:val="left" w:pos="1352"/>
          <w:tab w:val="left" w:pos="3596"/>
          <w:tab w:val="left" w:pos="3860"/>
          <w:tab w:val="left" w:pos="4454"/>
          <w:tab w:val="left" w:pos="5378"/>
          <w:tab w:val="left" w:pos="6062"/>
          <w:tab w:val="left" w:pos="6656"/>
          <w:tab w:val="left" w:pos="7145"/>
          <w:tab w:val="left" w:pos="7934"/>
        </w:tabs>
      </w:pPr>
      <w:r>
        <w:tab/>
        <w:t>sudden</w:t>
      </w:r>
      <w:r>
        <w:tab/>
      </w:r>
      <w:r>
        <w:rPr>
          <w:smallCaps/>
        </w:rPr>
        <w:t>stat</w:t>
      </w:r>
      <w:r>
        <w:t>-cause-</w:t>
      </w:r>
      <w:r>
        <w:rPr>
          <w:smallCaps/>
        </w:rPr>
        <w:t>red</w:t>
      </w:r>
      <w:r>
        <w:t>-bump</w:t>
      </w:r>
      <w:r>
        <w:rPr>
          <w:smallCaps/>
        </w:rPr>
        <w:tab/>
        <w:t>c</w:t>
      </w:r>
      <w:r>
        <w:rPr>
          <w:smallCaps/>
        </w:rPr>
        <w:tab/>
      </w:r>
      <w:r>
        <w:t>head</w:t>
      </w:r>
      <w:r>
        <w:tab/>
        <w:t>and-</w:t>
      </w:r>
      <w:r>
        <w:rPr>
          <w:smallCaps/>
        </w:rPr>
        <w:t>obl</w:t>
      </w:r>
      <w:r>
        <w:tab/>
      </w:r>
      <w:r>
        <w:rPr>
          <w:smallCaps/>
        </w:rPr>
        <w:t>c-</w:t>
      </w:r>
      <w:r>
        <w:t>that</w:t>
      </w:r>
      <w:r>
        <w:tab/>
        <w:t>head</w:t>
      </w:r>
      <w:r>
        <w:tab/>
        <w:t>of</w:t>
      </w:r>
      <w:r w:rsidR="00A8416B">
        <w:tab/>
        <w:t>spouse</w:t>
      </w:r>
      <w:r w:rsidR="00A8416B">
        <w:rPr>
          <w:smallCaps/>
        </w:rPr>
        <w:tab/>
        <w:t>c</w:t>
      </w:r>
    </w:p>
    <w:p w14:paraId="7B533509" w14:textId="77777777" w:rsidR="00800AD8" w:rsidRDefault="00800AD8" w:rsidP="005D7964">
      <w:pPr>
        <w:pStyle w:val="InterlineText"/>
        <w:tabs>
          <w:tab w:val="left" w:pos="533"/>
          <w:tab w:val="left" w:pos="2312"/>
          <w:tab w:val="left" w:pos="2576"/>
        </w:tabs>
      </w:pPr>
      <w:r>
        <w:tab/>
        <w:t>tjaiviliî</w:t>
      </w:r>
      <w:r>
        <w:tab/>
        <w:t>a</w:t>
      </w:r>
      <w:r>
        <w:tab/>
        <w:t>uqaîay.</w:t>
      </w:r>
    </w:p>
    <w:p w14:paraId="42269B12" w14:textId="77777777" w:rsidR="00800AD8" w:rsidRDefault="00800AD8" w:rsidP="005D7964">
      <w:pPr>
        <w:pStyle w:val="InterlineGlossWithTrans"/>
        <w:tabs>
          <w:tab w:val="left" w:pos="533"/>
          <w:tab w:val="left" w:pos="2312"/>
          <w:tab w:val="left" w:pos="2576"/>
        </w:tabs>
      </w:pPr>
      <w:r>
        <w:tab/>
        <w:t>tja-i-viliî</w:t>
      </w:r>
      <w:r>
        <w:tab/>
        <w:t>a</w:t>
      </w:r>
      <w:r>
        <w:tab/>
        <w:t>uqaîay</w:t>
      </w:r>
    </w:p>
    <w:p w14:paraId="5E17E4AB" w14:textId="77777777" w:rsidR="00800AD8" w:rsidRDefault="00800AD8" w:rsidP="00B76180">
      <w:pPr>
        <w:pStyle w:val="InterlineTransNoFree"/>
        <w:tabs>
          <w:tab w:val="left" w:pos="2312"/>
          <w:tab w:val="left" w:pos="2576"/>
          <w:tab w:val="right" w:pos="8789"/>
        </w:tabs>
      </w:pPr>
      <w:r>
        <w:rPr>
          <w:smallCaps/>
        </w:rPr>
        <w:tab/>
      </w:r>
      <w:r>
        <w:t>more-</w:t>
      </w:r>
      <w:r>
        <w:rPr>
          <w:smallCaps/>
        </w:rPr>
        <w:t>loc</w:t>
      </w:r>
      <w:r>
        <w:t>-behind</w:t>
      </w:r>
      <w:r>
        <w:rPr>
          <w:smallCaps/>
        </w:rPr>
        <w:tab/>
        <w:t>c</w:t>
      </w:r>
      <w:r>
        <w:rPr>
          <w:smallCaps/>
        </w:rPr>
        <w:tab/>
      </w:r>
      <w:r>
        <w:t>male</w:t>
      </w:r>
      <w:r w:rsidR="005D7964">
        <w:tab/>
        <w:t>His head bumped into the head of the second husband.</w:t>
      </w:r>
    </w:p>
    <w:p w14:paraId="55AC59DF" w14:textId="77777777" w:rsidR="00800AD8" w:rsidRDefault="00DE0E5A" w:rsidP="005D7964">
      <w:pPr>
        <w:pStyle w:val="InterlineText"/>
        <w:tabs>
          <w:tab w:val="left" w:pos="533"/>
          <w:tab w:val="left" w:pos="1022"/>
          <w:tab w:val="left" w:pos="1706"/>
          <w:tab w:val="left" w:pos="2435"/>
          <w:tab w:val="left" w:pos="3029"/>
          <w:tab w:val="left" w:pos="3638"/>
          <w:tab w:val="left" w:pos="3902"/>
          <w:tab w:val="left" w:pos="5006"/>
          <w:tab w:val="left" w:pos="5990"/>
          <w:tab w:val="left" w:pos="6464"/>
          <w:tab w:val="left" w:pos="7148"/>
        </w:tabs>
      </w:pPr>
      <w:r w:rsidRPr="003A1D48">
        <w:rPr>
          <w:rStyle w:val="InterlineTextNumChar"/>
        </w:rPr>
        <w:t>045</w:t>
      </w:r>
      <w:r w:rsidR="00800AD8">
        <w:tab/>
        <w:t>qau</w:t>
      </w:r>
      <w:r w:rsidR="00800AD8">
        <w:tab/>
        <w:t>azua</w:t>
      </w:r>
      <w:r w:rsidR="00800AD8">
        <w:tab/>
        <w:t>tsa÷:</w:t>
      </w:r>
      <w:r w:rsidR="00800AD8">
        <w:tab/>
        <w:t>“aku</w:t>
      </w:r>
      <w:r w:rsidR="00800AD8">
        <w:tab/>
        <w:t>uzai</w:t>
      </w:r>
      <w:r w:rsidR="00800AD8">
        <w:tab/>
        <w:t>a</w:t>
      </w:r>
      <w:r w:rsidR="005D7964">
        <w:tab/>
        <w:t>tsautsau</w:t>
      </w:r>
      <w:r w:rsidR="005D7964">
        <w:tab/>
        <w:t>imaza?”</w:t>
      </w:r>
      <w:r w:rsidR="005D7964">
        <w:tab/>
        <w:t>aya</w:t>
      </w:r>
      <w:r w:rsidR="005D7964">
        <w:tab/>
        <w:t>azua</w:t>
      </w:r>
      <w:r w:rsidR="005D7964">
        <w:tab/>
        <w:t>tsa÷.</w:t>
      </w:r>
    </w:p>
    <w:p w14:paraId="5000B37A" w14:textId="77777777" w:rsidR="00800AD8" w:rsidRDefault="00800AD8" w:rsidP="005D7964">
      <w:pPr>
        <w:pStyle w:val="InterlineGlossWithTrans"/>
        <w:tabs>
          <w:tab w:val="left" w:pos="533"/>
          <w:tab w:val="left" w:pos="1022"/>
          <w:tab w:val="left" w:pos="1706"/>
          <w:tab w:val="left" w:pos="2435"/>
          <w:tab w:val="left" w:pos="3029"/>
          <w:tab w:val="left" w:pos="3638"/>
          <w:tab w:val="left" w:pos="3902"/>
          <w:tab w:val="left" w:pos="5006"/>
          <w:tab w:val="left" w:pos="5990"/>
          <w:tab w:val="left" w:pos="6464"/>
          <w:tab w:val="left" w:pos="7148"/>
        </w:tabs>
      </w:pPr>
      <w:r>
        <w:tab/>
        <w:t>qau</w:t>
      </w:r>
      <w:r>
        <w:tab/>
        <w:t>a-zua</w:t>
      </w:r>
      <w:r>
        <w:tab/>
        <w:t>tsa÷</w:t>
      </w:r>
      <w:r>
        <w:tab/>
        <w:t>aku</w:t>
      </w:r>
      <w:r>
        <w:tab/>
        <w:t>uzay</w:t>
      </w:r>
      <w:r>
        <w:tab/>
        <w:t>a</w:t>
      </w:r>
      <w:r w:rsidR="005D7964">
        <w:tab/>
        <w:t>tsau-tsau</w:t>
      </w:r>
      <w:r w:rsidR="005D7964">
        <w:tab/>
        <w:t>i-maza</w:t>
      </w:r>
      <w:r w:rsidR="005D7964">
        <w:tab/>
        <w:t>aya</w:t>
      </w:r>
      <w:r w:rsidR="005D7964">
        <w:tab/>
        <w:t>a-zua</w:t>
      </w:r>
      <w:r w:rsidR="005D7964">
        <w:tab/>
        <w:t>tsa÷</w:t>
      </w:r>
    </w:p>
    <w:p w14:paraId="45F225A3" w14:textId="77777777" w:rsidR="00800AD8" w:rsidRDefault="00800AD8" w:rsidP="005D7964">
      <w:pPr>
        <w:pStyle w:val="InterlineTrans"/>
        <w:tabs>
          <w:tab w:val="left" w:pos="533"/>
          <w:tab w:val="left" w:pos="1022"/>
          <w:tab w:val="left" w:pos="1706"/>
          <w:tab w:val="left" w:pos="2435"/>
          <w:tab w:val="left" w:pos="3029"/>
          <w:tab w:val="left" w:pos="3638"/>
          <w:tab w:val="left" w:pos="3902"/>
          <w:tab w:val="left" w:pos="5006"/>
          <w:tab w:val="left" w:pos="5990"/>
          <w:tab w:val="left" w:pos="6464"/>
          <w:tab w:val="left" w:pos="7148"/>
        </w:tabs>
        <w:rPr>
          <w:smallCaps/>
        </w:rPr>
      </w:pPr>
      <w:r>
        <w:tab/>
        <w:t>so</w:t>
      </w:r>
      <w:r>
        <w:tab/>
      </w:r>
      <w:r>
        <w:rPr>
          <w:smallCaps/>
        </w:rPr>
        <w:t>c-</w:t>
      </w:r>
      <w:r>
        <w:t>that</w:t>
      </w:r>
      <w:r>
        <w:tab/>
        <w:t>bandit</w:t>
      </w:r>
      <w:r>
        <w:tab/>
        <w:t>why</w:t>
      </w:r>
      <w:r>
        <w:tab/>
        <w:t>there</w:t>
      </w:r>
      <w:r>
        <w:rPr>
          <w:smallCaps/>
        </w:rPr>
        <w:tab/>
        <w:t>c</w:t>
      </w:r>
      <w:r w:rsidR="005D7964">
        <w:tab/>
      </w:r>
      <w:r w:rsidR="005D7964">
        <w:rPr>
          <w:smallCaps/>
        </w:rPr>
        <w:t>red</w:t>
      </w:r>
      <w:r w:rsidR="005D7964">
        <w:t>-being</w:t>
      </w:r>
      <w:r w:rsidR="005D7964">
        <w:tab/>
      </w:r>
      <w:r w:rsidR="005D7964">
        <w:rPr>
          <w:smallCaps/>
        </w:rPr>
        <w:t>loc</w:t>
      </w:r>
      <w:r w:rsidR="005D7964">
        <w:t>-here</w:t>
      </w:r>
      <w:r w:rsidR="005D7964">
        <w:tab/>
        <w:t>say</w:t>
      </w:r>
      <w:r w:rsidR="005D7964">
        <w:tab/>
      </w:r>
      <w:r w:rsidR="005D7964">
        <w:rPr>
          <w:smallCaps/>
        </w:rPr>
        <w:t>c-</w:t>
      </w:r>
      <w:r w:rsidR="005D7964">
        <w:t>that</w:t>
      </w:r>
      <w:r w:rsidR="005D7964">
        <w:tab/>
        <w:t>bandit</w:t>
      </w:r>
    </w:p>
    <w:p w14:paraId="759AC1A4" w14:textId="77777777" w:rsidR="00800AD8" w:rsidRDefault="00800AD8">
      <w:pPr>
        <w:pStyle w:val="InterlineFree"/>
      </w:pPr>
      <w:r>
        <w:t>“Why is there someone in here?” said the thief.</w:t>
      </w:r>
    </w:p>
    <w:p w14:paraId="4D03B234" w14:textId="77777777" w:rsidR="00800AD8" w:rsidRDefault="00DE0E5A" w:rsidP="005D7964">
      <w:pPr>
        <w:pStyle w:val="InterlineText"/>
        <w:tabs>
          <w:tab w:val="left" w:pos="578"/>
          <w:tab w:val="left" w:pos="1727"/>
          <w:tab w:val="left" w:pos="1991"/>
          <w:tab w:val="left" w:pos="2630"/>
          <w:tab w:val="left" w:pos="3224"/>
          <w:tab w:val="left" w:pos="3488"/>
          <w:tab w:val="left" w:pos="4232"/>
          <w:tab w:val="left" w:pos="4916"/>
          <w:tab w:val="left" w:pos="5420"/>
          <w:tab w:val="left" w:pos="6044"/>
          <w:tab w:val="left" w:pos="7838"/>
          <w:tab w:val="left" w:pos="8102"/>
        </w:tabs>
      </w:pPr>
      <w:r w:rsidRPr="003A1D48">
        <w:rPr>
          <w:rStyle w:val="InterlineTextNumChar"/>
        </w:rPr>
        <w:t>046</w:t>
      </w:r>
      <w:r w:rsidR="00800AD8">
        <w:tab/>
        <w:t>“nangaq</w:t>
      </w:r>
      <w:r w:rsidR="00800AD8">
        <w:tab/>
        <w:t>a</w:t>
      </w:r>
      <w:r w:rsidR="00800AD8">
        <w:tab/>
        <w:t>vaik</w:t>
      </w:r>
      <w:r w:rsidR="00800AD8">
        <w:tab/>
        <w:t>aken</w:t>
      </w:r>
      <w:r w:rsidR="00800AD8">
        <w:tab/>
        <w:t>a</w:t>
      </w:r>
      <w:r w:rsidR="005D7964">
        <w:tab/>
        <w:t>sema</w:t>
      </w:r>
      <w:r w:rsidR="005D7964">
        <w:tab/>
        <w:t>azua</w:t>
      </w:r>
      <w:r w:rsidR="005D7964">
        <w:tab/>
        <w:t>i</w:t>
      </w:r>
      <w:r w:rsidR="005D7964">
        <w:tab/>
        <w:t>tja</w:t>
      </w:r>
      <w:r w:rsidR="005D7964">
        <w:tab/>
        <w:t>iqumaqan</w:t>
      </w:r>
      <w:r w:rsidR="005D7964">
        <w:tab/>
        <w:t>a</w:t>
      </w:r>
      <w:r w:rsidR="005D7964">
        <w:tab/>
        <w:t>kiqiîa,”</w:t>
      </w:r>
    </w:p>
    <w:p w14:paraId="21D85806" w14:textId="77777777" w:rsidR="00800AD8" w:rsidRDefault="00800AD8" w:rsidP="005D7964">
      <w:pPr>
        <w:pStyle w:val="InterlineGlossWithTrans"/>
        <w:tabs>
          <w:tab w:val="left" w:pos="578"/>
          <w:tab w:val="left" w:pos="1727"/>
          <w:tab w:val="left" w:pos="1991"/>
          <w:tab w:val="left" w:pos="2630"/>
          <w:tab w:val="left" w:pos="3224"/>
          <w:tab w:val="left" w:pos="3488"/>
          <w:tab w:val="left" w:pos="4232"/>
          <w:tab w:val="left" w:pos="4916"/>
          <w:tab w:val="left" w:pos="5420"/>
          <w:tab w:val="left" w:pos="6044"/>
          <w:tab w:val="left" w:pos="7838"/>
          <w:tab w:val="left" w:pos="8102"/>
        </w:tabs>
      </w:pPr>
      <w:r>
        <w:tab/>
        <w:t>na-nguaq</w:t>
      </w:r>
      <w:r>
        <w:tab/>
        <w:t>a</w:t>
      </w:r>
      <w:r>
        <w:tab/>
        <w:t>vaik</w:t>
      </w:r>
      <w:r>
        <w:tab/>
        <w:t>aken</w:t>
      </w:r>
      <w:r>
        <w:tab/>
        <w:t>a</w:t>
      </w:r>
      <w:r w:rsidR="005D7964">
        <w:tab/>
        <w:t>em=sa</w:t>
      </w:r>
      <w:r w:rsidR="005D7964">
        <w:tab/>
        <w:t>a-zua</w:t>
      </w:r>
      <w:r w:rsidR="005D7964">
        <w:tab/>
        <w:t>i</w:t>
      </w:r>
      <w:r w:rsidR="005D7964">
        <w:tab/>
        <w:t>tja</w:t>
      </w:r>
      <w:r w:rsidR="005D7964">
        <w:tab/>
        <w:t>i-qumaq-an</w:t>
      </w:r>
      <w:r w:rsidR="005D7964">
        <w:tab/>
        <w:t>a</w:t>
      </w:r>
      <w:r w:rsidR="005D7964">
        <w:tab/>
        <w:t>ki-qiîa</w:t>
      </w:r>
    </w:p>
    <w:p w14:paraId="03B59D93" w14:textId="77777777" w:rsidR="00800AD8" w:rsidRDefault="00800AD8" w:rsidP="005D7964">
      <w:pPr>
        <w:pStyle w:val="InterlineTransNoFree"/>
        <w:tabs>
          <w:tab w:val="clear" w:pos="533"/>
          <w:tab w:val="left" w:pos="578"/>
          <w:tab w:val="left" w:pos="1727"/>
          <w:tab w:val="left" w:pos="1991"/>
          <w:tab w:val="left" w:pos="2630"/>
          <w:tab w:val="left" w:pos="3224"/>
          <w:tab w:val="left" w:pos="3488"/>
          <w:tab w:val="left" w:pos="4232"/>
          <w:tab w:val="left" w:pos="4916"/>
          <w:tab w:val="left" w:pos="5420"/>
          <w:tab w:val="left" w:pos="6044"/>
          <w:tab w:val="left" w:pos="7838"/>
          <w:tab w:val="left" w:pos="8102"/>
        </w:tabs>
        <w:rPr>
          <w:smallCaps/>
        </w:rPr>
      </w:pPr>
      <w:r>
        <w:tab/>
      </w:r>
      <w:r>
        <w:rPr>
          <w:smallCaps/>
        </w:rPr>
        <w:t>stat</w:t>
      </w:r>
      <w:r>
        <w:t>-good</w:t>
      </w:r>
      <w:r>
        <w:rPr>
          <w:smallCaps/>
        </w:rPr>
        <w:tab/>
        <w:t>c</w:t>
      </w:r>
      <w:r>
        <w:rPr>
          <w:smallCaps/>
        </w:rPr>
        <w:tab/>
      </w:r>
      <w:r>
        <w:t>leave</w:t>
      </w:r>
      <w:r>
        <w:tab/>
      </w:r>
      <w:r w:rsidR="000D5EFB" w:rsidRPr="000D5EFB">
        <w:rPr>
          <w:smallCaps/>
        </w:rPr>
        <w:t>f.I</w:t>
      </w:r>
      <w:r>
        <w:rPr>
          <w:smallCaps/>
        </w:rPr>
        <w:tab/>
        <w:t>c</w:t>
      </w:r>
      <w:r w:rsidR="005D7964">
        <w:tab/>
      </w:r>
      <w:r w:rsidR="005D7964">
        <w:rPr>
          <w:smallCaps/>
        </w:rPr>
        <w:t>af</w:t>
      </w:r>
      <w:r w:rsidR="005D7964">
        <w:t>=go</w:t>
      </w:r>
      <w:r w:rsidR="005D7964">
        <w:tab/>
      </w:r>
      <w:r w:rsidR="005D7964">
        <w:rPr>
          <w:smallCaps/>
        </w:rPr>
        <w:t>c-</w:t>
      </w:r>
      <w:r w:rsidR="005D7964">
        <w:t>that</w:t>
      </w:r>
      <w:r w:rsidR="005D7964">
        <w:tab/>
      </w:r>
      <w:r w:rsidR="005D7964">
        <w:rPr>
          <w:smallCaps/>
        </w:rPr>
        <w:t>loc</w:t>
      </w:r>
      <w:r w:rsidR="005D7964">
        <w:tab/>
        <w:t>more</w:t>
      </w:r>
      <w:r w:rsidR="005D7964">
        <w:tab/>
      </w:r>
      <w:r w:rsidR="005D7964">
        <w:rPr>
          <w:smallCaps/>
        </w:rPr>
        <w:t>loc</w:t>
      </w:r>
      <w:r w:rsidR="005D7964">
        <w:t>-indoors-</w:t>
      </w:r>
      <w:r w:rsidR="005D7964">
        <w:rPr>
          <w:smallCaps/>
        </w:rPr>
        <w:t>nom</w:t>
      </w:r>
      <w:r w:rsidR="005D7964">
        <w:rPr>
          <w:smallCaps/>
        </w:rPr>
        <w:tab/>
        <w:t>c</w:t>
      </w:r>
      <w:r w:rsidR="005D7964">
        <w:rPr>
          <w:smallCaps/>
        </w:rPr>
        <w:tab/>
      </w:r>
      <w:r w:rsidR="005D7964">
        <w:t>do-hide</w:t>
      </w:r>
    </w:p>
    <w:p w14:paraId="696AB723" w14:textId="77777777" w:rsidR="00800AD8" w:rsidRDefault="005D7964" w:rsidP="005D7964">
      <w:pPr>
        <w:pStyle w:val="InterlineText"/>
        <w:tabs>
          <w:tab w:val="left" w:pos="533"/>
          <w:tab w:val="left" w:pos="1007"/>
        </w:tabs>
      </w:pPr>
      <w:r>
        <w:tab/>
        <w:t>aya</w:t>
      </w:r>
      <w:r>
        <w:tab/>
        <w:t>timadju.</w:t>
      </w:r>
    </w:p>
    <w:p w14:paraId="3E00B665" w14:textId="77777777" w:rsidR="00800AD8" w:rsidRDefault="005D7964" w:rsidP="005D7964">
      <w:pPr>
        <w:pStyle w:val="InterlineGlossWithTrans"/>
        <w:tabs>
          <w:tab w:val="left" w:pos="533"/>
          <w:tab w:val="left" w:pos="1007"/>
        </w:tabs>
      </w:pPr>
      <w:r>
        <w:tab/>
        <w:t>aya</w:t>
      </w:r>
      <w:r>
        <w:tab/>
        <w:t>ti-madju</w:t>
      </w:r>
    </w:p>
    <w:p w14:paraId="3C62241F" w14:textId="77777777" w:rsidR="00800AD8" w:rsidRDefault="005D7964" w:rsidP="00B76180">
      <w:pPr>
        <w:pStyle w:val="InterlineTransNoFree"/>
        <w:tabs>
          <w:tab w:val="left" w:pos="1007"/>
          <w:tab w:val="right" w:pos="8789"/>
        </w:tabs>
      </w:pPr>
      <w:r>
        <w:tab/>
        <w:t>say</w:t>
      </w:r>
      <w:r>
        <w:tab/>
      </w:r>
      <w:r w:rsidRPr="005D7964">
        <w:rPr>
          <w:smallCaps/>
          <w:szCs w:val="22"/>
        </w:rPr>
        <w:t>f-3rd.pers</w:t>
      </w:r>
      <w:r>
        <w:tab/>
        <w:t>“I had better go and hide further into the house,” he said.</w:t>
      </w:r>
    </w:p>
    <w:p w14:paraId="1C109487" w14:textId="77777777" w:rsidR="00800AD8" w:rsidRDefault="00DE0E5A" w:rsidP="005D7964">
      <w:pPr>
        <w:pStyle w:val="InterlineText"/>
        <w:tabs>
          <w:tab w:val="left" w:pos="533"/>
          <w:tab w:val="left" w:pos="1022"/>
          <w:tab w:val="left" w:pos="1661"/>
          <w:tab w:val="left" w:pos="2345"/>
          <w:tab w:val="left" w:pos="3134"/>
          <w:tab w:val="left" w:pos="3638"/>
          <w:tab w:val="left" w:pos="5417"/>
          <w:tab w:val="left" w:pos="5681"/>
          <w:tab w:val="left" w:pos="6545"/>
          <w:tab w:val="left" w:pos="7694"/>
          <w:tab w:val="left" w:pos="7958"/>
        </w:tabs>
      </w:pPr>
      <w:r w:rsidRPr="003A1D48">
        <w:rPr>
          <w:rStyle w:val="InterlineTextNumChar"/>
        </w:rPr>
        <w:t>047</w:t>
      </w:r>
      <w:r w:rsidR="00800AD8">
        <w:tab/>
        <w:t>qau</w:t>
      </w:r>
      <w:r w:rsidR="00800AD8">
        <w:tab/>
        <w:t>avan</w:t>
      </w:r>
      <w:r w:rsidR="00800AD8">
        <w:tab/>
        <w:t>azua</w:t>
      </w:r>
      <w:r w:rsidR="00800AD8">
        <w:tab/>
        <w:t>vaîaw</w:t>
      </w:r>
      <w:r w:rsidR="00800AD8">
        <w:tab/>
        <w:t>uta</w:t>
      </w:r>
      <w:r w:rsidR="005D7964">
        <w:tab/>
        <w:t>tjaiviliî</w:t>
      </w:r>
      <w:r w:rsidR="005D7964">
        <w:tab/>
        <w:t>a</w:t>
      </w:r>
      <w:r w:rsidR="005D7964">
        <w:tab/>
        <w:t>uqaîay:</w:t>
      </w:r>
      <w:r w:rsidR="005D7964">
        <w:tab/>
        <w:t>“nangaq</w:t>
      </w:r>
      <w:r w:rsidR="005D7964">
        <w:tab/>
        <w:t>a</w:t>
      </w:r>
      <w:r w:rsidR="005D7964">
        <w:tab/>
        <w:t>vaik</w:t>
      </w:r>
    </w:p>
    <w:p w14:paraId="431EBBA9" w14:textId="77777777" w:rsidR="00800AD8" w:rsidRDefault="00800AD8" w:rsidP="005D7964">
      <w:pPr>
        <w:pStyle w:val="InterlineGlossWithTrans"/>
        <w:tabs>
          <w:tab w:val="left" w:pos="533"/>
          <w:tab w:val="left" w:pos="1022"/>
          <w:tab w:val="left" w:pos="1661"/>
          <w:tab w:val="left" w:pos="2345"/>
          <w:tab w:val="left" w:pos="3134"/>
          <w:tab w:val="left" w:pos="3638"/>
          <w:tab w:val="left" w:pos="5417"/>
          <w:tab w:val="left" w:pos="5681"/>
          <w:tab w:val="left" w:pos="6545"/>
          <w:tab w:val="left" w:pos="7694"/>
          <w:tab w:val="left" w:pos="7958"/>
        </w:tabs>
      </w:pPr>
      <w:r>
        <w:tab/>
        <w:t>qau</w:t>
      </w:r>
      <w:r>
        <w:tab/>
        <w:t>avan</w:t>
      </w:r>
      <w:r>
        <w:tab/>
        <w:t>a-zua</w:t>
      </w:r>
      <w:r>
        <w:tab/>
        <w:t>vaîaw</w:t>
      </w:r>
      <w:r>
        <w:tab/>
        <w:t>uta</w:t>
      </w:r>
      <w:r w:rsidR="005D7964">
        <w:tab/>
        <w:t>tja-i-viliî</w:t>
      </w:r>
      <w:r w:rsidR="005D7964">
        <w:tab/>
        <w:t>a</w:t>
      </w:r>
      <w:r w:rsidR="005D7964">
        <w:tab/>
        <w:t>uqaîay</w:t>
      </w:r>
      <w:r w:rsidR="005D7964">
        <w:tab/>
        <w:t>na-nguaq</w:t>
      </w:r>
      <w:r w:rsidR="005D7964">
        <w:tab/>
        <w:t>a</w:t>
      </w:r>
      <w:r w:rsidR="005D7964">
        <w:tab/>
        <w:t>vaik</w:t>
      </w:r>
    </w:p>
    <w:p w14:paraId="0D121A37" w14:textId="77777777" w:rsidR="00800AD8" w:rsidRDefault="00800AD8" w:rsidP="005D7964">
      <w:pPr>
        <w:pStyle w:val="InterlineTransNoFree"/>
        <w:tabs>
          <w:tab w:val="left" w:pos="1022"/>
          <w:tab w:val="left" w:pos="1661"/>
          <w:tab w:val="left" w:pos="2345"/>
          <w:tab w:val="left" w:pos="3134"/>
          <w:tab w:val="left" w:pos="3638"/>
          <w:tab w:val="left" w:pos="5417"/>
          <w:tab w:val="left" w:pos="5681"/>
          <w:tab w:val="left" w:pos="6545"/>
          <w:tab w:val="left" w:pos="7694"/>
          <w:tab w:val="left" w:pos="7958"/>
        </w:tabs>
      </w:pPr>
      <w:r>
        <w:tab/>
        <w:t>so</w:t>
      </w:r>
      <w:r>
        <w:tab/>
        <w:t>exact</w:t>
      </w:r>
      <w:r>
        <w:tab/>
      </w:r>
      <w:r>
        <w:rPr>
          <w:smallCaps/>
        </w:rPr>
        <w:t>c-</w:t>
      </w:r>
      <w:r>
        <w:t>that</w:t>
      </w:r>
      <w:r>
        <w:tab/>
        <w:t>spouse</w:t>
      </w:r>
      <w:r>
        <w:tab/>
        <w:t>also</w:t>
      </w:r>
      <w:r w:rsidR="005D7964">
        <w:tab/>
        <w:t>more-</w:t>
      </w:r>
      <w:r w:rsidR="005D7964">
        <w:rPr>
          <w:smallCaps/>
        </w:rPr>
        <w:t>loc</w:t>
      </w:r>
      <w:r w:rsidR="005D7964">
        <w:t>-behind</w:t>
      </w:r>
      <w:r w:rsidR="005D7964">
        <w:rPr>
          <w:smallCaps/>
        </w:rPr>
        <w:tab/>
        <w:t>c</w:t>
      </w:r>
      <w:r w:rsidR="005D7964">
        <w:rPr>
          <w:smallCaps/>
        </w:rPr>
        <w:tab/>
      </w:r>
      <w:r w:rsidR="005D7964">
        <w:t>male</w:t>
      </w:r>
      <w:r w:rsidR="005D7964">
        <w:tab/>
      </w:r>
      <w:r w:rsidR="005D7964">
        <w:rPr>
          <w:smallCaps/>
        </w:rPr>
        <w:t>stat</w:t>
      </w:r>
      <w:r w:rsidR="005D7964">
        <w:t>-good</w:t>
      </w:r>
      <w:r w:rsidR="005D7964">
        <w:rPr>
          <w:smallCaps/>
        </w:rPr>
        <w:tab/>
        <w:t>c</w:t>
      </w:r>
      <w:r w:rsidR="005D7964">
        <w:rPr>
          <w:smallCaps/>
        </w:rPr>
        <w:tab/>
      </w:r>
      <w:r w:rsidR="005D7964">
        <w:t>leave</w:t>
      </w:r>
    </w:p>
    <w:p w14:paraId="0A845EF7" w14:textId="77777777" w:rsidR="00800AD8" w:rsidRDefault="00800AD8" w:rsidP="005D7964">
      <w:pPr>
        <w:pStyle w:val="InterlineText"/>
        <w:tabs>
          <w:tab w:val="left" w:pos="533"/>
          <w:tab w:val="left" w:pos="1127"/>
          <w:tab w:val="left" w:pos="1871"/>
          <w:tab w:val="left" w:pos="2555"/>
          <w:tab w:val="left" w:pos="3059"/>
          <w:tab w:val="left" w:pos="3683"/>
          <w:tab w:val="left" w:pos="5477"/>
          <w:tab w:val="left" w:pos="5741"/>
          <w:tab w:val="left" w:pos="6605"/>
          <w:tab w:val="left" w:pos="7079"/>
        </w:tabs>
      </w:pPr>
      <w:r>
        <w:tab/>
        <w:t>aken</w:t>
      </w:r>
      <w:r>
        <w:tab/>
        <w:t>sema</w:t>
      </w:r>
      <w:r w:rsidR="005D7964">
        <w:tab/>
        <w:t>azua</w:t>
      </w:r>
      <w:r w:rsidR="005D7964">
        <w:tab/>
        <w:t>i</w:t>
      </w:r>
      <w:r w:rsidR="005D7964">
        <w:tab/>
        <w:t>tja</w:t>
      </w:r>
      <w:r w:rsidR="005D7964">
        <w:tab/>
        <w:t>iqumaqan</w:t>
      </w:r>
      <w:r w:rsidR="005D7964">
        <w:tab/>
        <w:t>a</w:t>
      </w:r>
      <w:r w:rsidR="005D7964">
        <w:tab/>
        <w:t>kiqiîa,”</w:t>
      </w:r>
      <w:r w:rsidR="005D7964">
        <w:tab/>
        <w:t>aya</w:t>
      </w:r>
      <w:r w:rsidR="005D7964">
        <w:tab/>
        <w:t>timadju.</w:t>
      </w:r>
    </w:p>
    <w:p w14:paraId="133BD8F0" w14:textId="77777777" w:rsidR="00800AD8" w:rsidRDefault="00800AD8" w:rsidP="005D7964">
      <w:pPr>
        <w:pStyle w:val="InterlineGlossWithTrans"/>
        <w:tabs>
          <w:tab w:val="left" w:pos="533"/>
          <w:tab w:val="left" w:pos="1127"/>
          <w:tab w:val="left" w:pos="1871"/>
          <w:tab w:val="left" w:pos="2555"/>
          <w:tab w:val="left" w:pos="3059"/>
          <w:tab w:val="left" w:pos="3683"/>
          <w:tab w:val="left" w:pos="5477"/>
          <w:tab w:val="left" w:pos="5741"/>
          <w:tab w:val="left" w:pos="6605"/>
          <w:tab w:val="left" w:pos="7079"/>
        </w:tabs>
      </w:pPr>
      <w:r>
        <w:tab/>
        <w:t>aken</w:t>
      </w:r>
      <w:r>
        <w:tab/>
        <w:t>em=sa</w:t>
      </w:r>
      <w:r w:rsidR="005D7964">
        <w:tab/>
        <w:t>a-zua</w:t>
      </w:r>
      <w:r w:rsidR="005D7964">
        <w:tab/>
        <w:t>i</w:t>
      </w:r>
      <w:r w:rsidR="005D7964">
        <w:tab/>
        <w:t>tja</w:t>
      </w:r>
      <w:r w:rsidR="005D7964">
        <w:tab/>
        <w:t>i-qumaq-an</w:t>
      </w:r>
      <w:r w:rsidR="005D7964">
        <w:tab/>
        <w:t>a</w:t>
      </w:r>
      <w:r w:rsidR="005D7964">
        <w:tab/>
        <w:t>ki-qiîa</w:t>
      </w:r>
      <w:r w:rsidR="005D7964">
        <w:tab/>
        <w:t>aya</w:t>
      </w:r>
      <w:r w:rsidR="005D7964">
        <w:tab/>
        <w:t>ti-madju</w:t>
      </w:r>
    </w:p>
    <w:p w14:paraId="79FE334B" w14:textId="77777777" w:rsidR="00800AD8" w:rsidRDefault="00800AD8" w:rsidP="005D7964">
      <w:pPr>
        <w:pStyle w:val="InterlineTrans"/>
        <w:tabs>
          <w:tab w:val="left" w:pos="533"/>
          <w:tab w:val="left" w:pos="1127"/>
          <w:tab w:val="left" w:pos="1871"/>
          <w:tab w:val="left" w:pos="2555"/>
          <w:tab w:val="left" w:pos="3059"/>
          <w:tab w:val="left" w:pos="3683"/>
          <w:tab w:val="left" w:pos="5477"/>
          <w:tab w:val="left" w:pos="5741"/>
          <w:tab w:val="left" w:pos="6605"/>
          <w:tab w:val="left" w:pos="7079"/>
        </w:tabs>
      </w:pPr>
      <w:r>
        <w:tab/>
      </w:r>
      <w:r w:rsidR="000D5EFB" w:rsidRPr="000D5EFB">
        <w:rPr>
          <w:smallCaps/>
        </w:rPr>
        <w:t>f.I</w:t>
      </w:r>
      <w:r>
        <w:tab/>
      </w:r>
      <w:r>
        <w:rPr>
          <w:smallCaps/>
        </w:rPr>
        <w:t>af</w:t>
      </w:r>
      <w:r>
        <w:t>=go</w:t>
      </w:r>
      <w:r w:rsidR="005D7964">
        <w:tab/>
      </w:r>
      <w:r w:rsidR="005D7964">
        <w:rPr>
          <w:smallCaps/>
        </w:rPr>
        <w:t>c-</w:t>
      </w:r>
      <w:r w:rsidR="005D7964">
        <w:t>that</w:t>
      </w:r>
      <w:r w:rsidR="005D7964">
        <w:tab/>
      </w:r>
      <w:r w:rsidR="005D7964">
        <w:rPr>
          <w:smallCaps/>
        </w:rPr>
        <w:t>loc</w:t>
      </w:r>
      <w:r w:rsidR="005D7964">
        <w:tab/>
        <w:t>more</w:t>
      </w:r>
      <w:r w:rsidR="005D7964">
        <w:tab/>
      </w:r>
      <w:r w:rsidR="005D7964">
        <w:rPr>
          <w:smallCaps/>
        </w:rPr>
        <w:t>loc</w:t>
      </w:r>
      <w:r w:rsidR="005D7964">
        <w:t>-indoors-</w:t>
      </w:r>
      <w:r w:rsidR="005D7964">
        <w:rPr>
          <w:smallCaps/>
        </w:rPr>
        <w:t>nom</w:t>
      </w:r>
      <w:r w:rsidR="005D7964">
        <w:rPr>
          <w:smallCaps/>
        </w:rPr>
        <w:tab/>
        <w:t>c</w:t>
      </w:r>
      <w:r w:rsidR="005D7964">
        <w:tab/>
        <w:t>do-hide</w:t>
      </w:r>
      <w:r w:rsidR="005D7964">
        <w:tab/>
        <w:t>say</w:t>
      </w:r>
      <w:r w:rsidR="005D7964">
        <w:tab/>
      </w:r>
      <w:r w:rsidR="005D7964">
        <w:rPr>
          <w:smallCaps/>
        </w:rPr>
        <w:t>f-3rd.pers</w:t>
      </w:r>
    </w:p>
    <w:p w14:paraId="2802C8B9" w14:textId="77777777" w:rsidR="00800AD8" w:rsidRDefault="00800AD8">
      <w:pPr>
        <w:pStyle w:val="InterlineFree"/>
      </w:pPr>
      <w:r>
        <w:t>And the second husband also was the same. “I had better go and hide</w:t>
      </w:r>
      <w:r w:rsidR="005D7964">
        <w:t xml:space="preserve"> further into the house,” he said.</w:t>
      </w:r>
    </w:p>
    <w:p w14:paraId="0DDB1A15" w14:textId="77777777" w:rsidR="00800AD8" w:rsidRDefault="00DE0E5A" w:rsidP="005D7964">
      <w:pPr>
        <w:pStyle w:val="InterlineText"/>
        <w:tabs>
          <w:tab w:val="left" w:pos="533"/>
          <w:tab w:val="left" w:pos="1202"/>
          <w:tab w:val="left" w:pos="2786"/>
          <w:tab w:val="left" w:pos="3515"/>
          <w:tab w:val="left" w:pos="3779"/>
          <w:tab w:val="left" w:pos="5168"/>
          <w:tab w:val="left" w:pos="6812"/>
          <w:tab w:val="left" w:pos="7406"/>
          <w:tab w:val="left" w:pos="7670"/>
        </w:tabs>
      </w:pPr>
      <w:r w:rsidRPr="003A1D48">
        <w:rPr>
          <w:rStyle w:val="InterlineTextNumChar"/>
        </w:rPr>
        <w:t>048</w:t>
      </w:r>
      <w:r w:rsidR="00800AD8">
        <w:tab/>
        <w:t>manu</w:t>
      </w:r>
      <w:r w:rsidR="00800AD8">
        <w:tab/>
        <w:t>izuanga</w:t>
      </w:r>
      <w:r w:rsidR="00800AD8">
        <w:tab/>
        <w:t>tsa÷</w:t>
      </w:r>
      <w:r w:rsidR="00800AD8">
        <w:tab/>
        <w:t>a</w:t>
      </w:r>
      <w:r w:rsidR="005D7964">
        <w:tab/>
        <w:t>nakiqiîa;</w:t>
      </w:r>
      <w:r w:rsidR="005D7964">
        <w:tab/>
        <w:t>matsatsagtsag</w:t>
      </w:r>
      <w:r w:rsidR="005D7964">
        <w:tab/>
        <w:t>anan</w:t>
      </w:r>
      <w:r w:rsidR="005D7964">
        <w:tab/>
        <w:t>a</w:t>
      </w:r>
      <w:r w:rsidR="005D7964">
        <w:tab/>
        <w:t>qulu.</w:t>
      </w:r>
    </w:p>
    <w:p w14:paraId="298445F0" w14:textId="77777777" w:rsidR="00800AD8" w:rsidRDefault="00800AD8" w:rsidP="005D7964">
      <w:pPr>
        <w:pStyle w:val="InterlineGlossWithTrans"/>
        <w:tabs>
          <w:tab w:val="left" w:pos="533"/>
          <w:tab w:val="left" w:pos="1202"/>
          <w:tab w:val="left" w:pos="2786"/>
          <w:tab w:val="left" w:pos="3515"/>
          <w:tab w:val="left" w:pos="3779"/>
          <w:tab w:val="left" w:pos="5168"/>
          <w:tab w:val="left" w:pos="6812"/>
          <w:tab w:val="left" w:pos="7406"/>
          <w:tab w:val="left" w:pos="7670"/>
        </w:tabs>
      </w:pPr>
      <w:r>
        <w:tab/>
        <w:t>manu</w:t>
      </w:r>
      <w:r>
        <w:tab/>
        <w:t>i-zua-anga</w:t>
      </w:r>
      <w:r>
        <w:tab/>
        <w:t>tsa÷</w:t>
      </w:r>
      <w:r>
        <w:tab/>
        <w:t>a</w:t>
      </w:r>
      <w:r w:rsidR="005D7964">
        <w:tab/>
        <w:t>na-ki-qiîa</w:t>
      </w:r>
      <w:r w:rsidR="005D7964">
        <w:tab/>
        <w:t>ma-tsa-tsagtsag</w:t>
      </w:r>
      <w:r w:rsidR="005D7964">
        <w:tab/>
        <w:t>anan</w:t>
      </w:r>
      <w:r w:rsidR="005D7964">
        <w:tab/>
        <w:t>a</w:t>
      </w:r>
      <w:r w:rsidR="005D7964">
        <w:tab/>
        <w:t>qulu</w:t>
      </w:r>
    </w:p>
    <w:p w14:paraId="527BC567" w14:textId="77777777" w:rsidR="00800AD8" w:rsidRDefault="00800AD8" w:rsidP="005D7964">
      <w:pPr>
        <w:pStyle w:val="InterlineTrans"/>
        <w:tabs>
          <w:tab w:val="left" w:pos="533"/>
          <w:tab w:val="left" w:pos="1202"/>
          <w:tab w:val="left" w:pos="2786"/>
          <w:tab w:val="left" w:pos="3515"/>
          <w:tab w:val="left" w:pos="3779"/>
          <w:tab w:val="left" w:pos="5168"/>
          <w:tab w:val="left" w:pos="6812"/>
          <w:tab w:val="left" w:pos="7406"/>
          <w:tab w:val="left" w:pos="7670"/>
        </w:tabs>
        <w:rPr>
          <w:smallCaps/>
        </w:rPr>
      </w:pPr>
      <w:r>
        <w:tab/>
        <w:t>then</w:t>
      </w:r>
      <w:r>
        <w:tab/>
      </w:r>
      <w:r>
        <w:rPr>
          <w:smallCaps/>
        </w:rPr>
        <w:t>loc</w:t>
      </w:r>
      <w:r>
        <w:t>-that-indeed</w:t>
      </w:r>
      <w:r>
        <w:tab/>
        <w:t>bandit</w:t>
      </w:r>
      <w:r>
        <w:rPr>
          <w:smallCaps/>
        </w:rPr>
        <w:tab/>
        <w:t>c</w:t>
      </w:r>
      <w:r w:rsidR="005D7964">
        <w:tab/>
      </w:r>
      <w:r w:rsidR="005D7964">
        <w:rPr>
          <w:smallCaps/>
        </w:rPr>
        <w:t>past</w:t>
      </w:r>
      <w:r w:rsidR="005D7964">
        <w:t>-do-hide</w:t>
      </w:r>
      <w:r w:rsidR="005D7964">
        <w:tab/>
      </w:r>
      <w:r w:rsidR="005D7964">
        <w:rPr>
          <w:smallCaps/>
        </w:rPr>
        <w:t>stat</w:t>
      </w:r>
      <w:r w:rsidR="005D7964">
        <w:t>-</w:t>
      </w:r>
      <w:r w:rsidR="005D7964">
        <w:rPr>
          <w:smallCaps/>
        </w:rPr>
        <w:t>red</w:t>
      </w:r>
      <w:r w:rsidR="005D7964">
        <w:t>-bump</w:t>
      </w:r>
      <w:r w:rsidR="005D7964">
        <w:tab/>
        <w:t>still</w:t>
      </w:r>
      <w:r w:rsidR="005D7964">
        <w:rPr>
          <w:smallCaps/>
        </w:rPr>
        <w:tab/>
        <w:t>c</w:t>
      </w:r>
      <w:r w:rsidR="005D7964">
        <w:rPr>
          <w:smallCaps/>
        </w:rPr>
        <w:tab/>
      </w:r>
      <w:r w:rsidR="005D7964">
        <w:t>head</w:t>
      </w:r>
    </w:p>
    <w:p w14:paraId="7150E99D" w14:textId="77777777" w:rsidR="00800AD8" w:rsidRDefault="00800AD8">
      <w:pPr>
        <w:pStyle w:val="InterlineFree"/>
      </w:pPr>
      <w:r>
        <w:t>The thief was hidden there, and they bumped heads again.</w:t>
      </w:r>
    </w:p>
    <w:p w14:paraId="481F2D23" w14:textId="77777777" w:rsidR="00800AD8" w:rsidRDefault="00DE0E5A" w:rsidP="005D7964">
      <w:pPr>
        <w:pStyle w:val="InterlineText"/>
        <w:tabs>
          <w:tab w:val="left" w:pos="533"/>
          <w:tab w:val="left" w:pos="1022"/>
          <w:tab w:val="left" w:pos="1661"/>
          <w:tab w:val="left" w:pos="2345"/>
          <w:tab w:val="left" w:pos="3074"/>
          <w:tab w:val="left" w:pos="3578"/>
          <w:tab w:val="left" w:pos="3842"/>
          <w:tab w:val="left" w:pos="4586"/>
        </w:tabs>
      </w:pPr>
      <w:r w:rsidRPr="003A1D48">
        <w:rPr>
          <w:rStyle w:val="InterlineTextNumChar"/>
        </w:rPr>
        <w:t>049</w:t>
      </w:r>
      <w:r w:rsidR="00800AD8">
        <w:tab/>
        <w:t>qau</w:t>
      </w:r>
      <w:r w:rsidR="00800AD8">
        <w:tab/>
        <w:t>vaik</w:t>
      </w:r>
      <w:r w:rsidR="00800AD8">
        <w:tab/>
        <w:t>azua</w:t>
      </w:r>
      <w:r w:rsidR="00800AD8">
        <w:tab/>
        <w:t>tsa÷</w:t>
      </w:r>
      <w:r w:rsidR="00800AD8">
        <w:tab/>
        <w:t>uta</w:t>
      </w:r>
      <w:r w:rsidR="00800AD8">
        <w:tab/>
        <w:t>a</w:t>
      </w:r>
      <w:r w:rsidR="005D7964">
        <w:tab/>
        <w:t>sema</w:t>
      </w:r>
      <w:r w:rsidR="005D7964">
        <w:tab/>
        <w:t>laukung.</w:t>
      </w:r>
    </w:p>
    <w:p w14:paraId="6F13705A" w14:textId="77777777" w:rsidR="00800AD8" w:rsidRDefault="00800AD8" w:rsidP="005D7964">
      <w:pPr>
        <w:pStyle w:val="InterlineGlossWithTrans"/>
        <w:tabs>
          <w:tab w:val="left" w:pos="533"/>
          <w:tab w:val="left" w:pos="1022"/>
          <w:tab w:val="left" w:pos="1661"/>
          <w:tab w:val="left" w:pos="2345"/>
          <w:tab w:val="left" w:pos="3074"/>
          <w:tab w:val="left" w:pos="3578"/>
          <w:tab w:val="left" w:pos="3842"/>
          <w:tab w:val="left" w:pos="4586"/>
        </w:tabs>
      </w:pPr>
      <w:r>
        <w:tab/>
        <w:t>qau</w:t>
      </w:r>
      <w:r>
        <w:tab/>
        <w:t>vaik</w:t>
      </w:r>
      <w:r>
        <w:tab/>
        <w:t>a-zua</w:t>
      </w:r>
      <w:r>
        <w:tab/>
        <w:t>tsa÷</w:t>
      </w:r>
      <w:r>
        <w:tab/>
        <w:t>uta</w:t>
      </w:r>
      <w:r>
        <w:tab/>
        <w:t>a</w:t>
      </w:r>
      <w:r w:rsidR="005D7964">
        <w:tab/>
        <w:t>em=sa</w:t>
      </w:r>
      <w:r w:rsidR="005D7964">
        <w:tab/>
        <w:t>laukung</w:t>
      </w:r>
    </w:p>
    <w:p w14:paraId="57CA2853" w14:textId="77777777" w:rsidR="00800AD8" w:rsidRDefault="00800AD8" w:rsidP="005D7964">
      <w:pPr>
        <w:pStyle w:val="InterlineTrans"/>
        <w:tabs>
          <w:tab w:val="left" w:pos="533"/>
          <w:tab w:val="left" w:pos="1022"/>
          <w:tab w:val="left" w:pos="1661"/>
          <w:tab w:val="left" w:pos="2345"/>
          <w:tab w:val="left" w:pos="3074"/>
          <w:tab w:val="left" w:pos="3578"/>
          <w:tab w:val="left" w:pos="3842"/>
          <w:tab w:val="left" w:pos="4586"/>
        </w:tabs>
        <w:rPr>
          <w:smallCaps/>
        </w:rPr>
      </w:pPr>
      <w:r>
        <w:tab/>
        <w:t>so</w:t>
      </w:r>
      <w:r>
        <w:tab/>
        <w:t>leave</w:t>
      </w:r>
      <w:r>
        <w:tab/>
      </w:r>
      <w:r>
        <w:rPr>
          <w:smallCaps/>
        </w:rPr>
        <w:t>c-</w:t>
      </w:r>
      <w:r>
        <w:t>that</w:t>
      </w:r>
      <w:r>
        <w:tab/>
        <w:t>bandit</w:t>
      </w:r>
      <w:r>
        <w:tab/>
        <w:t>also</w:t>
      </w:r>
      <w:r>
        <w:rPr>
          <w:smallCaps/>
        </w:rPr>
        <w:tab/>
        <w:t>c</w:t>
      </w:r>
      <w:r w:rsidR="005D7964">
        <w:tab/>
      </w:r>
      <w:r w:rsidR="005D7964">
        <w:rPr>
          <w:smallCaps/>
        </w:rPr>
        <w:t>af</w:t>
      </w:r>
      <w:r w:rsidR="005D7964">
        <w:t>=go</w:t>
      </w:r>
      <w:r w:rsidR="005D7964">
        <w:tab/>
        <w:t>attic</w:t>
      </w:r>
    </w:p>
    <w:p w14:paraId="0179ED45" w14:textId="77777777" w:rsidR="00800AD8" w:rsidRDefault="00800AD8" w:rsidP="00561E33">
      <w:pPr>
        <w:pStyle w:val="InterlineFree"/>
      </w:pPr>
      <w:r>
        <w:t>The thief moved again to the roof store-place.</w:t>
      </w:r>
    </w:p>
    <w:p w14:paraId="3D901FDF" w14:textId="77777777" w:rsidR="00800AD8" w:rsidRDefault="00DE0E5A" w:rsidP="005D7964">
      <w:pPr>
        <w:pStyle w:val="InterlineText"/>
        <w:tabs>
          <w:tab w:val="left" w:pos="533"/>
          <w:tab w:val="left" w:pos="1217"/>
          <w:tab w:val="left" w:pos="2006"/>
          <w:tab w:val="left" w:pos="2270"/>
          <w:tab w:val="left" w:pos="4049"/>
          <w:tab w:val="left" w:pos="4313"/>
          <w:tab w:val="left" w:pos="5177"/>
          <w:tab w:val="left" w:pos="5816"/>
          <w:tab w:val="left" w:pos="6080"/>
          <w:tab w:val="left" w:pos="7184"/>
          <w:tab w:val="left" w:pos="8168"/>
        </w:tabs>
      </w:pPr>
      <w:r w:rsidRPr="003A1D48">
        <w:rPr>
          <w:rStyle w:val="InterlineTextNumChar"/>
        </w:rPr>
        <w:t>050</w:t>
      </w:r>
      <w:r w:rsidR="00800AD8">
        <w:tab/>
        <w:t>azua</w:t>
      </w:r>
      <w:r w:rsidR="00800AD8">
        <w:tab/>
        <w:t>vaîaw</w:t>
      </w:r>
      <w:r w:rsidR="00800AD8">
        <w:tab/>
        <w:t>a</w:t>
      </w:r>
      <w:r w:rsidR="00800AD8">
        <w:tab/>
        <w:t>tjaiviliî</w:t>
      </w:r>
      <w:r w:rsidR="005D7964">
        <w:tab/>
        <w:t>a</w:t>
      </w:r>
      <w:r w:rsidR="005D7964">
        <w:tab/>
        <w:t>uqaîay:</w:t>
      </w:r>
      <w:r w:rsidR="005D7964">
        <w:tab/>
        <w:t>“uzai</w:t>
      </w:r>
      <w:r w:rsidR="005D7964">
        <w:tab/>
        <w:t>a</w:t>
      </w:r>
      <w:r w:rsidR="005D7964">
        <w:tab/>
        <w:t>tsautsau</w:t>
      </w:r>
      <w:r w:rsidR="005D7964">
        <w:tab/>
        <w:t>imaza</w:t>
      </w:r>
      <w:r w:rsidR="005D7964">
        <w:tab/>
        <w:t>uta.</w:t>
      </w:r>
    </w:p>
    <w:p w14:paraId="5D238381" w14:textId="77777777" w:rsidR="00800AD8" w:rsidRDefault="00800AD8" w:rsidP="005D7964">
      <w:pPr>
        <w:pStyle w:val="InterlineGlossWithTrans"/>
        <w:tabs>
          <w:tab w:val="left" w:pos="533"/>
          <w:tab w:val="left" w:pos="1217"/>
          <w:tab w:val="left" w:pos="2006"/>
          <w:tab w:val="left" w:pos="2270"/>
          <w:tab w:val="left" w:pos="4049"/>
          <w:tab w:val="left" w:pos="4313"/>
          <w:tab w:val="left" w:pos="5177"/>
          <w:tab w:val="left" w:pos="5816"/>
          <w:tab w:val="left" w:pos="6080"/>
          <w:tab w:val="left" w:pos="7184"/>
          <w:tab w:val="left" w:pos="8168"/>
        </w:tabs>
      </w:pPr>
      <w:r>
        <w:tab/>
        <w:t>a-zua</w:t>
      </w:r>
      <w:r>
        <w:tab/>
        <w:t>vaîaw</w:t>
      </w:r>
      <w:r>
        <w:tab/>
        <w:t>a</w:t>
      </w:r>
      <w:r>
        <w:tab/>
        <w:t>tja-i-viliî</w:t>
      </w:r>
      <w:r w:rsidR="005D7964">
        <w:tab/>
        <w:t>a</w:t>
      </w:r>
      <w:r w:rsidR="005D7964">
        <w:tab/>
        <w:t>uqaîay</w:t>
      </w:r>
      <w:r w:rsidR="005D7964">
        <w:tab/>
        <w:t>uzay</w:t>
      </w:r>
      <w:r w:rsidR="005D7964">
        <w:tab/>
        <w:t>a</w:t>
      </w:r>
      <w:r w:rsidR="005D7964">
        <w:tab/>
        <w:t>tsau-tsau</w:t>
      </w:r>
      <w:r w:rsidR="005D7964">
        <w:tab/>
        <w:t>i-maza</w:t>
      </w:r>
      <w:r w:rsidR="005D7964">
        <w:tab/>
        <w:t>uta</w:t>
      </w:r>
    </w:p>
    <w:p w14:paraId="3678DAD5" w14:textId="77777777" w:rsidR="00800AD8" w:rsidRDefault="00800AD8" w:rsidP="005D7964">
      <w:pPr>
        <w:pStyle w:val="InterlineTrans"/>
        <w:tabs>
          <w:tab w:val="left" w:pos="533"/>
          <w:tab w:val="left" w:pos="1217"/>
          <w:tab w:val="left" w:pos="2006"/>
          <w:tab w:val="left" w:pos="2270"/>
          <w:tab w:val="left" w:pos="4049"/>
          <w:tab w:val="left" w:pos="4313"/>
          <w:tab w:val="left" w:pos="5177"/>
          <w:tab w:val="left" w:pos="5816"/>
          <w:tab w:val="left" w:pos="6080"/>
          <w:tab w:val="left" w:pos="7184"/>
          <w:tab w:val="left" w:pos="8168"/>
        </w:tabs>
      </w:pPr>
      <w:r>
        <w:tab/>
      </w:r>
      <w:r>
        <w:rPr>
          <w:smallCaps/>
        </w:rPr>
        <w:t>c-</w:t>
      </w:r>
      <w:r>
        <w:t>that</w:t>
      </w:r>
      <w:r>
        <w:tab/>
        <w:t>spouse</w:t>
      </w:r>
      <w:r>
        <w:rPr>
          <w:smallCaps/>
        </w:rPr>
        <w:tab/>
        <w:t>c</w:t>
      </w:r>
      <w:r>
        <w:rPr>
          <w:smallCaps/>
        </w:rPr>
        <w:tab/>
      </w:r>
      <w:r>
        <w:t>more-</w:t>
      </w:r>
      <w:r>
        <w:rPr>
          <w:smallCaps/>
        </w:rPr>
        <w:t>loc</w:t>
      </w:r>
      <w:r>
        <w:t>-behind</w:t>
      </w:r>
      <w:r w:rsidR="005D7964">
        <w:rPr>
          <w:smallCaps/>
        </w:rPr>
        <w:tab/>
        <w:t>c</w:t>
      </w:r>
      <w:r w:rsidR="005D7964">
        <w:rPr>
          <w:smallCaps/>
        </w:rPr>
        <w:tab/>
      </w:r>
      <w:r w:rsidR="005D7964">
        <w:t>male</w:t>
      </w:r>
      <w:r w:rsidR="005D7964">
        <w:tab/>
        <w:t>there</w:t>
      </w:r>
      <w:r w:rsidR="005D7964">
        <w:rPr>
          <w:smallCaps/>
        </w:rPr>
        <w:tab/>
        <w:t>c</w:t>
      </w:r>
      <w:r w:rsidR="005D7964">
        <w:rPr>
          <w:smallCaps/>
        </w:rPr>
        <w:tab/>
        <w:t>red</w:t>
      </w:r>
      <w:r w:rsidR="005D7964">
        <w:t>-being</w:t>
      </w:r>
      <w:r w:rsidR="005D7964">
        <w:tab/>
      </w:r>
      <w:r w:rsidR="005D7964">
        <w:rPr>
          <w:smallCaps/>
        </w:rPr>
        <w:t>loc</w:t>
      </w:r>
      <w:r w:rsidR="005D7964">
        <w:t>-here</w:t>
      </w:r>
      <w:r w:rsidR="005D7964">
        <w:tab/>
        <w:t>also</w:t>
      </w:r>
    </w:p>
    <w:p w14:paraId="556FF797" w14:textId="77777777" w:rsidR="00800AD8" w:rsidRDefault="00800AD8">
      <w:pPr>
        <w:pStyle w:val="InterlineFree"/>
      </w:pPr>
      <w:r>
        <w:t>The second husband said: “There is someone here too.</w:t>
      </w:r>
    </w:p>
    <w:p w14:paraId="437A505E" w14:textId="77777777" w:rsidR="00800AD8" w:rsidRDefault="00DE0E5A" w:rsidP="005D7964">
      <w:pPr>
        <w:pStyle w:val="InterlineText"/>
        <w:tabs>
          <w:tab w:val="left" w:pos="533"/>
          <w:tab w:val="left" w:pos="1682"/>
          <w:tab w:val="left" w:pos="1946"/>
          <w:tab w:val="left" w:pos="2585"/>
          <w:tab w:val="left" w:pos="3179"/>
          <w:tab w:val="left" w:pos="3443"/>
          <w:tab w:val="left" w:pos="4187"/>
          <w:tab w:val="left" w:pos="4676"/>
          <w:tab w:val="left" w:pos="5180"/>
          <w:tab w:val="left" w:pos="6044"/>
          <w:tab w:val="left" w:pos="6308"/>
          <w:tab w:val="left" w:pos="7172"/>
        </w:tabs>
      </w:pPr>
      <w:r w:rsidRPr="003A1D48">
        <w:rPr>
          <w:rStyle w:val="InterlineTextNumChar"/>
        </w:rPr>
        <w:t>051</w:t>
      </w:r>
      <w:r w:rsidR="00800AD8">
        <w:tab/>
        <w:t>nangaq</w:t>
      </w:r>
      <w:r w:rsidR="00800AD8">
        <w:tab/>
        <w:t>a</w:t>
      </w:r>
      <w:r w:rsidR="00800AD8">
        <w:tab/>
        <w:t>vaik</w:t>
      </w:r>
      <w:r w:rsidR="00800AD8">
        <w:tab/>
        <w:t>aken</w:t>
      </w:r>
      <w:r w:rsidR="00800AD8">
        <w:tab/>
        <w:t>a</w:t>
      </w:r>
      <w:r w:rsidR="005D7964">
        <w:tab/>
        <w:t>sema</w:t>
      </w:r>
      <w:r w:rsidR="005D7964">
        <w:tab/>
        <w:t>zua</w:t>
      </w:r>
      <w:r w:rsidR="005D7964">
        <w:tab/>
        <w:t>i</w:t>
      </w:r>
      <w:r w:rsidR="005D7964">
        <w:tab/>
        <w:t>laukung</w:t>
      </w:r>
      <w:r w:rsidR="005D7964">
        <w:tab/>
        <w:t>a</w:t>
      </w:r>
      <w:r w:rsidR="005D7964">
        <w:tab/>
        <w:t>kiqiîa,”</w:t>
      </w:r>
      <w:r w:rsidR="005D7964">
        <w:tab/>
        <w:t>aya.</w:t>
      </w:r>
    </w:p>
    <w:p w14:paraId="466A114C" w14:textId="77777777" w:rsidR="00800AD8" w:rsidRDefault="00800AD8" w:rsidP="005D7964">
      <w:pPr>
        <w:pStyle w:val="InterlineGlossWithTrans"/>
        <w:tabs>
          <w:tab w:val="left" w:pos="533"/>
          <w:tab w:val="left" w:pos="1682"/>
          <w:tab w:val="left" w:pos="1946"/>
          <w:tab w:val="left" w:pos="2585"/>
          <w:tab w:val="left" w:pos="3179"/>
          <w:tab w:val="left" w:pos="3443"/>
          <w:tab w:val="left" w:pos="4187"/>
          <w:tab w:val="left" w:pos="4676"/>
          <w:tab w:val="left" w:pos="5180"/>
          <w:tab w:val="left" w:pos="6044"/>
          <w:tab w:val="left" w:pos="6308"/>
          <w:tab w:val="left" w:pos="7172"/>
        </w:tabs>
      </w:pPr>
      <w:r>
        <w:tab/>
        <w:t>na-nguaq</w:t>
      </w:r>
      <w:r>
        <w:tab/>
        <w:t>a</w:t>
      </w:r>
      <w:r>
        <w:tab/>
        <w:t>vaik</w:t>
      </w:r>
      <w:r>
        <w:tab/>
        <w:t>aken</w:t>
      </w:r>
      <w:r>
        <w:tab/>
        <w:t>a</w:t>
      </w:r>
      <w:r w:rsidR="005D7964">
        <w:tab/>
        <w:t>em=sa</w:t>
      </w:r>
      <w:r w:rsidR="005D7964">
        <w:tab/>
        <w:t>zua</w:t>
      </w:r>
      <w:r w:rsidR="005D7964">
        <w:tab/>
        <w:t>i</w:t>
      </w:r>
      <w:r w:rsidR="005D7964">
        <w:tab/>
        <w:t>laukung</w:t>
      </w:r>
      <w:r w:rsidR="005D7964">
        <w:tab/>
        <w:t>a</w:t>
      </w:r>
      <w:r w:rsidR="005D7964">
        <w:tab/>
        <w:t>ki-qiîa</w:t>
      </w:r>
      <w:r w:rsidR="005D7964">
        <w:tab/>
        <w:t>aya</w:t>
      </w:r>
    </w:p>
    <w:p w14:paraId="6E2660B5" w14:textId="77777777" w:rsidR="00800AD8" w:rsidRDefault="00800AD8" w:rsidP="005D7964">
      <w:pPr>
        <w:pStyle w:val="InterlineTrans"/>
        <w:tabs>
          <w:tab w:val="left" w:pos="533"/>
          <w:tab w:val="left" w:pos="1682"/>
          <w:tab w:val="left" w:pos="1946"/>
          <w:tab w:val="left" w:pos="2585"/>
          <w:tab w:val="left" w:pos="3179"/>
          <w:tab w:val="left" w:pos="3443"/>
          <w:tab w:val="left" w:pos="4187"/>
          <w:tab w:val="left" w:pos="4676"/>
          <w:tab w:val="left" w:pos="5180"/>
          <w:tab w:val="left" w:pos="6044"/>
          <w:tab w:val="left" w:pos="6308"/>
          <w:tab w:val="left" w:pos="7172"/>
        </w:tabs>
        <w:rPr>
          <w:smallCaps/>
        </w:rPr>
      </w:pPr>
      <w:r>
        <w:tab/>
      </w:r>
      <w:r>
        <w:rPr>
          <w:smallCaps/>
        </w:rPr>
        <w:t>stat</w:t>
      </w:r>
      <w:r>
        <w:t>-good</w:t>
      </w:r>
      <w:r>
        <w:rPr>
          <w:smallCaps/>
        </w:rPr>
        <w:tab/>
        <w:t>c</w:t>
      </w:r>
      <w:r>
        <w:rPr>
          <w:smallCaps/>
        </w:rPr>
        <w:tab/>
      </w:r>
      <w:r>
        <w:t>leave</w:t>
      </w:r>
      <w:r>
        <w:tab/>
      </w:r>
      <w:r w:rsidR="000D5EFB" w:rsidRPr="000D5EFB">
        <w:rPr>
          <w:smallCaps/>
        </w:rPr>
        <w:t>f.I</w:t>
      </w:r>
      <w:r>
        <w:rPr>
          <w:smallCaps/>
        </w:rPr>
        <w:tab/>
        <w:t>c</w:t>
      </w:r>
      <w:r w:rsidR="005D7964">
        <w:tab/>
      </w:r>
      <w:r w:rsidR="005D7964">
        <w:rPr>
          <w:smallCaps/>
        </w:rPr>
        <w:t>af</w:t>
      </w:r>
      <w:r w:rsidR="005D7964">
        <w:t>=go</w:t>
      </w:r>
      <w:r w:rsidR="005D7964">
        <w:tab/>
        <w:t>that</w:t>
      </w:r>
      <w:r w:rsidR="005D7964">
        <w:tab/>
      </w:r>
      <w:r w:rsidR="005D7964">
        <w:rPr>
          <w:smallCaps/>
        </w:rPr>
        <w:t>loc</w:t>
      </w:r>
      <w:r w:rsidR="005D7964">
        <w:tab/>
        <w:t>attic</w:t>
      </w:r>
      <w:r w:rsidR="005D7964">
        <w:rPr>
          <w:smallCaps/>
        </w:rPr>
        <w:tab/>
        <w:t>c</w:t>
      </w:r>
      <w:r w:rsidR="005D7964">
        <w:rPr>
          <w:smallCaps/>
        </w:rPr>
        <w:tab/>
      </w:r>
      <w:r w:rsidR="005D7964">
        <w:t>do-hide</w:t>
      </w:r>
      <w:r w:rsidR="005D7964">
        <w:tab/>
        <w:t>say</w:t>
      </w:r>
    </w:p>
    <w:p w14:paraId="5158E043" w14:textId="77777777" w:rsidR="00800AD8" w:rsidRDefault="00800AD8">
      <w:pPr>
        <w:pStyle w:val="InterlineFree"/>
      </w:pPr>
      <w:r>
        <w:t>I had better go and hide in the roof store-place!</w:t>
      </w:r>
    </w:p>
    <w:p w14:paraId="59A04261" w14:textId="77777777" w:rsidR="00800AD8" w:rsidRDefault="00DE0E5A" w:rsidP="005D7964">
      <w:pPr>
        <w:pStyle w:val="InterlineText"/>
        <w:tabs>
          <w:tab w:val="left" w:pos="533"/>
          <w:tab w:val="left" w:pos="1022"/>
        </w:tabs>
      </w:pPr>
      <w:r w:rsidRPr="003A1D48">
        <w:rPr>
          <w:rStyle w:val="InterlineTextNumChar"/>
        </w:rPr>
        <w:lastRenderedPageBreak/>
        <w:t>052</w:t>
      </w:r>
      <w:r w:rsidR="00800AD8">
        <w:tab/>
        <w:t>qau</w:t>
      </w:r>
      <w:r w:rsidR="00800AD8">
        <w:tab/>
        <w:t>vaik.</w:t>
      </w:r>
    </w:p>
    <w:p w14:paraId="741F6D7C" w14:textId="77777777" w:rsidR="00800AD8" w:rsidRDefault="00800AD8" w:rsidP="005D7964">
      <w:pPr>
        <w:pStyle w:val="InterlineGlossWithTrans"/>
        <w:tabs>
          <w:tab w:val="left" w:pos="533"/>
          <w:tab w:val="left" w:pos="1022"/>
        </w:tabs>
      </w:pPr>
      <w:r>
        <w:tab/>
        <w:t>qau</w:t>
      </w:r>
      <w:r>
        <w:tab/>
        <w:t>vaik</w:t>
      </w:r>
    </w:p>
    <w:p w14:paraId="74B81D9D" w14:textId="77777777" w:rsidR="00800AD8" w:rsidRDefault="00800AD8" w:rsidP="00B76180">
      <w:pPr>
        <w:pStyle w:val="InterlineTransNoFree"/>
        <w:tabs>
          <w:tab w:val="left" w:pos="1022"/>
          <w:tab w:val="right" w:pos="8789"/>
        </w:tabs>
      </w:pPr>
      <w:r>
        <w:tab/>
        <w:t>so</w:t>
      </w:r>
      <w:r>
        <w:tab/>
        <w:t>leave</w:t>
      </w:r>
      <w:r w:rsidR="005D7964">
        <w:tab/>
        <w:t>So he went there;</w:t>
      </w:r>
    </w:p>
    <w:p w14:paraId="5654FBB5" w14:textId="77777777" w:rsidR="00800AD8" w:rsidRDefault="00DE0E5A" w:rsidP="005D7964">
      <w:pPr>
        <w:pStyle w:val="InterlineText"/>
        <w:tabs>
          <w:tab w:val="left" w:pos="533"/>
          <w:tab w:val="left" w:pos="1352"/>
          <w:tab w:val="left" w:pos="3596"/>
          <w:tab w:val="left" w:pos="4190"/>
          <w:tab w:val="left" w:pos="4454"/>
          <w:tab w:val="left" w:pos="5048"/>
        </w:tabs>
      </w:pPr>
      <w:r w:rsidRPr="003A1D48">
        <w:rPr>
          <w:rStyle w:val="InterlineTextNumChar"/>
        </w:rPr>
        <w:t>053</w:t>
      </w:r>
      <w:r w:rsidR="00800AD8">
        <w:tab/>
        <w:t>mintu</w:t>
      </w:r>
      <w:r w:rsidR="00800AD8">
        <w:tab/>
        <w:t>mapatsatsagtsag</w:t>
      </w:r>
      <w:r w:rsidR="005D7964">
        <w:tab/>
        <w:t>anan</w:t>
      </w:r>
      <w:r w:rsidR="005D7964">
        <w:tab/>
        <w:t>a</w:t>
      </w:r>
      <w:r w:rsidR="005D7964">
        <w:tab/>
        <w:t>qulu</w:t>
      </w:r>
      <w:r w:rsidR="005D7964">
        <w:tab/>
        <w:t>uta.</w:t>
      </w:r>
    </w:p>
    <w:p w14:paraId="15492958" w14:textId="77777777" w:rsidR="00800AD8" w:rsidRDefault="00800AD8" w:rsidP="005D7964">
      <w:pPr>
        <w:pStyle w:val="InterlineGlossWithTrans"/>
        <w:tabs>
          <w:tab w:val="left" w:pos="533"/>
          <w:tab w:val="left" w:pos="1352"/>
          <w:tab w:val="left" w:pos="3596"/>
          <w:tab w:val="left" w:pos="4190"/>
          <w:tab w:val="left" w:pos="4454"/>
          <w:tab w:val="left" w:pos="5048"/>
        </w:tabs>
      </w:pPr>
      <w:r>
        <w:tab/>
        <w:t>mintu</w:t>
      </w:r>
      <w:r>
        <w:tab/>
        <w:t>ma-pa-tsa-tsagtsag</w:t>
      </w:r>
      <w:r w:rsidR="005D7964">
        <w:tab/>
        <w:t>anan</w:t>
      </w:r>
      <w:r w:rsidR="005D7964">
        <w:tab/>
        <w:t>a</w:t>
      </w:r>
      <w:r w:rsidR="005D7964">
        <w:tab/>
        <w:t>qulu</w:t>
      </w:r>
      <w:r w:rsidR="005D7964">
        <w:tab/>
        <w:t>uta</w:t>
      </w:r>
    </w:p>
    <w:p w14:paraId="32C3DF99" w14:textId="77777777" w:rsidR="00800AD8" w:rsidRDefault="00800AD8" w:rsidP="005D7964">
      <w:pPr>
        <w:pStyle w:val="InterlineTrans"/>
        <w:tabs>
          <w:tab w:val="left" w:pos="533"/>
          <w:tab w:val="left" w:pos="1352"/>
          <w:tab w:val="left" w:pos="3596"/>
          <w:tab w:val="left" w:pos="4190"/>
          <w:tab w:val="left" w:pos="4454"/>
          <w:tab w:val="left" w:pos="5048"/>
        </w:tabs>
      </w:pPr>
      <w:r>
        <w:tab/>
        <w:t>sudden</w:t>
      </w:r>
      <w:r>
        <w:tab/>
      </w:r>
      <w:r>
        <w:rPr>
          <w:smallCaps/>
        </w:rPr>
        <w:t>stat</w:t>
      </w:r>
      <w:r>
        <w:t>-cause-</w:t>
      </w:r>
      <w:r>
        <w:rPr>
          <w:smallCaps/>
        </w:rPr>
        <w:t>red</w:t>
      </w:r>
      <w:r>
        <w:t>-bump</w:t>
      </w:r>
      <w:r w:rsidR="005D7964">
        <w:tab/>
        <w:t>still</w:t>
      </w:r>
      <w:r w:rsidR="005D7964">
        <w:rPr>
          <w:smallCaps/>
        </w:rPr>
        <w:tab/>
        <w:t>c</w:t>
      </w:r>
      <w:r w:rsidR="005D7964">
        <w:rPr>
          <w:smallCaps/>
        </w:rPr>
        <w:tab/>
      </w:r>
      <w:r w:rsidR="005D7964">
        <w:t>head</w:t>
      </w:r>
      <w:r w:rsidR="005D7964">
        <w:tab/>
        <w:t>also</w:t>
      </w:r>
    </w:p>
    <w:p w14:paraId="1F65C720" w14:textId="77777777" w:rsidR="00800AD8" w:rsidRDefault="00800AD8">
      <w:pPr>
        <w:pStyle w:val="InterlineFree"/>
      </w:pPr>
      <w:r>
        <w:t>and they bumped heads once more.</w:t>
      </w:r>
    </w:p>
    <w:p w14:paraId="1E94E899" w14:textId="77777777" w:rsidR="00800AD8" w:rsidRDefault="00DE0E5A" w:rsidP="005D7964">
      <w:pPr>
        <w:pStyle w:val="InterlineText"/>
        <w:tabs>
          <w:tab w:val="left" w:pos="533"/>
          <w:tab w:val="left" w:pos="1022"/>
          <w:tab w:val="left" w:pos="1571"/>
          <w:tab w:val="left" w:pos="2180"/>
          <w:tab w:val="left" w:pos="2444"/>
          <w:tab w:val="left" w:pos="3548"/>
          <w:tab w:val="left" w:pos="4532"/>
          <w:tab w:val="left" w:pos="5171"/>
          <w:tab w:val="left" w:pos="5645"/>
          <w:tab w:val="left" w:pos="6134"/>
        </w:tabs>
      </w:pPr>
      <w:r w:rsidRPr="003A1D48">
        <w:rPr>
          <w:rStyle w:val="InterlineTextNumChar"/>
        </w:rPr>
        <w:t>054</w:t>
      </w:r>
      <w:r w:rsidR="00800AD8">
        <w:tab/>
        <w:t>“ii,</w:t>
      </w:r>
      <w:r w:rsidR="00800AD8">
        <w:tab/>
        <w:t>aku</w:t>
      </w:r>
      <w:r w:rsidR="00800AD8">
        <w:tab/>
        <w:t>uzai</w:t>
      </w:r>
      <w:r w:rsidR="00800AD8">
        <w:tab/>
        <w:t>a</w:t>
      </w:r>
      <w:r w:rsidR="00800AD8">
        <w:tab/>
        <w:t>tsautsau</w:t>
      </w:r>
      <w:r w:rsidR="00800AD8">
        <w:tab/>
        <w:t>imaza</w:t>
      </w:r>
      <w:r w:rsidR="00800AD8">
        <w:tab/>
        <w:t>uta?”</w:t>
      </w:r>
      <w:r w:rsidR="00800AD8">
        <w:tab/>
        <w:t>aya</w:t>
      </w:r>
      <w:r w:rsidR="00800AD8">
        <w:tab/>
        <w:t>zua</w:t>
      </w:r>
      <w:r w:rsidR="00800AD8">
        <w:tab/>
        <w:t>tsa÷.</w:t>
      </w:r>
    </w:p>
    <w:p w14:paraId="51AC047B" w14:textId="77777777" w:rsidR="00800AD8" w:rsidRDefault="00800AD8" w:rsidP="005D7964">
      <w:pPr>
        <w:pStyle w:val="InterlineGlossWithTrans"/>
        <w:tabs>
          <w:tab w:val="left" w:pos="533"/>
          <w:tab w:val="left" w:pos="1022"/>
          <w:tab w:val="left" w:pos="1571"/>
          <w:tab w:val="left" w:pos="2180"/>
          <w:tab w:val="left" w:pos="2444"/>
          <w:tab w:val="left" w:pos="3548"/>
          <w:tab w:val="left" w:pos="4532"/>
          <w:tab w:val="left" w:pos="5171"/>
          <w:tab w:val="left" w:pos="5645"/>
          <w:tab w:val="left" w:pos="6134"/>
        </w:tabs>
      </w:pPr>
      <w:r>
        <w:tab/>
        <w:t>ii</w:t>
      </w:r>
      <w:r>
        <w:tab/>
        <w:t>aku</w:t>
      </w:r>
      <w:r>
        <w:tab/>
        <w:t>uzay</w:t>
      </w:r>
      <w:r>
        <w:tab/>
        <w:t>a</w:t>
      </w:r>
      <w:r>
        <w:tab/>
        <w:t>tsau-tsau</w:t>
      </w:r>
      <w:r>
        <w:tab/>
        <w:t>i-maza</w:t>
      </w:r>
      <w:r>
        <w:tab/>
        <w:t>uta</w:t>
      </w:r>
      <w:r>
        <w:tab/>
        <w:t>aya</w:t>
      </w:r>
      <w:r>
        <w:tab/>
        <w:t>zua</w:t>
      </w:r>
      <w:r>
        <w:tab/>
        <w:t>tsa÷</w:t>
      </w:r>
    </w:p>
    <w:p w14:paraId="4F34C6CA" w14:textId="77777777" w:rsidR="00800AD8" w:rsidRDefault="00800AD8" w:rsidP="005D7964">
      <w:pPr>
        <w:pStyle w:val="InterlineTrans"/>
        <w:tabs>
          <w:tab w:val="left" w:pos="533"/>
          <w:tab w:val="left" w:pos="1022"/>
          <w:tab w:val="left" w:pos="1571"/>
          <w:tab w:val="left" w:pos="2180"/>
          <w:tab w:val="left" w:pos="2444"/>
          <w:tab w:val="left" w:pos="3548"/>
          <w:tab w:val="left" w:pos="4532"/>
          <w:tab w:val="left" w:pos="5171"/>
          <w:tab w:val="left" w:pos="5645"/>
          <w:tab w:val="left" w:pos="6134"/>
        </w:tabs>
      </w:pPr>
      <w:r>
        <w:tab/>
        <w:t>hey</w:t>
      </w:r>
      <w:r>
        <w:tab/>
        <w:t>why</w:t>
      </w:r>
      <w:r>
        <w:tab/>
        <w:t>there</w:t>
      </w:r>
      <w:r>
        <w:rPr>
          <w:smallCaps/>
        </w:rPr>
        <w:tab/>
        <w:t>c</w:t>
      </w:r>
      <w:r>
        <w:rPr>
          <w:smallCaps/>
        </w:rPr>
        <w:tab/>
        <w:t>red</w:t>
      </w:r>
      <w:r>
        <w:t>-being</w:t>
      </w:r>
      <w:r>
        <w:tab/>
      </w:r>
      <w:r>
        <w:rPr>
          <w:smallCaps/>
        </w:rPr>
        <w:t>loc</w:t>
      </w:r>
      <w:r>
        <w:t>-here</w:t>
      </w:r>
      <w:r>
        <w:tab/>
        <w:t>also</w:t>
      </w:r>
      <w:r>
        <w:tab/>
        <w:t>say</w:t>
      </w:r>
      <w:r>
        <w:tab/>
        <w:t>that</w:t>
      </w:r>
      <w:r>
        <w:tab/>
        <w:t>bandit</w:t>
      </w:r>
    </w:p>
    <w:p w14:paraId="36BB00A3" w14:textId="77777777" w:rsidR="00800AD8" w:rsidRDefault="00800AD8">
      <w:pPr>
        <w:pStyle w:val="InterlineFree"/>
      </w:pPr>
      <w:r>
        <w:t>“Ow! Why is there someone here too?” said the thief.</w:t>
      </w:r>
    </w:p>
    <w:p w14:paraId="3F142B1B" w14:textId="77777777" w:rsidR="00800AD8" w:rsidRDefault="00DE0E5A" w:rsidP="00A46736">
      <w:pPr>
        <w:pStyle w:val="InterlineText"/>
        <w:tabs>
          <w:tab w:val="left" w:pos="533"/>
          <w:tab w:val="left" w:pos="1832"/>
          <w:tab w:val="left" w:pos="3341"/>
          <w:tab w:val="left" w:pos="3845"/>
          <w:tab w:val="left" w:pos="4949"/>
          <w:tab w:val="left" w:pos="5558"/>
          <w:tab w:val="left" w:pos="6542"/>
          <w:tab w:val="left" w:pos="7016"/>
          <w:tab w:val="left" w:pos="7505"/>
        </w:tabs>
      </w:pPr>
      <w:r w:rsidRPr="003A1D48">
        <w:rPr>
          <w:rStyle w:val="InterlineTextNumChar"/>
        </w:rPr>
        <w:t>055</w:t>
      </w:r>
      <w:r w:rsidR="00800AD8">
        <w:tab/>
        <w:t>“masa</w:t>
      </w:r>
      <w:r w:rsidR="00800AD8">
        <w:tab/>
        <w:t>namapeîuq</w:t>
      </w:r>
      <w:r w:rsidR="00800AD8">
        <w:tab/>
        <w:t>tua</w:t>
      </w:r>
      <w:r w:rsidR="00800AD8">
        <w:tab/>
        <w:t>tsautsau</w:t>
      </w:r>
      <w:r w:rsidR="00800AD8">
        <w:tab/>
        <w:t>tjua</w:t>
      </w:r>
      <w:r w:rsidR="00800AD8">
        <w:tab/>
        <w:t>imaza,”</w:t>
      </w:r>
      <w:r w:rsidR="00800AD8">
        <w:tab/>
        <w:t>aya</w:t>
      </w:r>
      <w:r w:rsidR="00800AD8">
        <w:tab/>
        <w:t>zua</w:t>
      </w:r>
      <w:r w:rsidR="00A46736">
        <w:tab/>
        <w:t>tsa÷.</w:t>
      </w:r>
    </w:p>
    <w:p w14:paraId="03C68600" w14:textId="77777777" w:rsidR="00800AD8" w:rsidRDefault="00800AD8" w:rsidP="00A46736">
      <w:pPr>
        <w:pStyle w:val="InterlineGlossWithTrans"/>
        <w:tabs>
          <w:tab w:val="left" w:pos="533"/>
          <w:tab w:val="left" w:pos="1832"/>
          <w:tab w:val="left" w:pos="3341"/>
          <w:tab w:val="left" w:pos="3845"/>
          <w:tab w:val="left" w:pos="4949"/>
          <w:tab w:val="left" w:pos="5558"/>
          <w:tab w:val="left" w:pos="6542"/>
          <w:tab w:val="left" w:pos="7016"/>
          <w:tab w:val="left" w:pos="7505"/>
        </w:tabs>
      </w:pPr>
      <w:r>
        <w:tab/>
        <w:t>ma-sa</w:t>
      </w:r>
      <w:r>
        <w:tab/>
        <w:t>na-ma-peîuq</w:t>
      </w:r>
      <w:r>
        <w:tab/>
        <w:t>tua</w:t>
      </w:r>
      <w:r>
        <w:tab/>
        <w:t>tsau-tsau</w:t>
      </w:r>
      <w:r>
        <w:tab/>
        <w:t>tjua</w:t>
      </w:r>
      <w:r>
        <w:tab/>
        <w:t>i-maza</w:t>
      </w:r>
      <w:r>
        <w:tab/>
        <w:t>aya</w:t>
      </w:r>
      <w:r>
        <w:tab/>
        <w:t>zua</w:t>
      </w:r>
      <w:r w:rsidR="00A46736">
        <w:tab/>
        <w:t>tsa÷</w:t>
      </w:r>
    </w:p>
    <w:p w14:paraId="720F63A5" w14:textId="77777777" w:rsidR="00800AD8" w:rsidRDefault="00800AD8" w:rsidP="00A46736">
      <w:pPr>
        <w:pStyle w:val="InterlineTrans"/>
        <w:tabs>
          <w:tab w:val="left" w:pos="533"/>
          <w:tab w:val="left" w:pos="1832"/>
          <w:tab w:val="left" w:pos="3341"/>
          <w:tab w:val="left" w:pos="3845"/>
          <w:tab w:val="left" w:pos="4949"/>
          <w:tab w:val="left" w:pos="5558"/>
          <w:tab w:val="left" w:pos="6542"/>
          <w:tab w:val="left" w:pos="7016"/>
          <w:tab w:val="left" w:pos="7505"/>
        </w:tabs>
      </w:pPr>
      <w:r>
        <w:tab/>
      </w:r>
      <w:r>
        <w:rPr>
          <w:smallCaps/>
        </w:rPr>
        <w:t>stat</w:t>
      </w:r>
      <w:r>
        <w:t>-maybe</w:t>
      </w:r>
      <w:r>
        <w:tab/>
      </w:r>
      <w:r>
        <w:rPr>
          <w:smallCaps/>
        </w:rPr>
        <w:t>past</w:t>
      </w:r>
      <w:r>
        <w:t>-</w:t>
      </w:r>
      <w:r>
        <w:rPr>
          <w:smallCaps/>
        </w:rPr>
        <w:t>stat</w:t>
      </w:r>
      <w:r>
        <w:t>-full</w:t>
      </w:r>
      <w:r>
        <w:tab/>
      </w:r>
      <w:r>
        <w:rPr>
          <w:smallCaps/>
        </w:rPr>
        <w:t>obl</w:t>
      </w:r>
      <w:r>
        <w:tab/>
      </w:r>
      <w:r>
        <w:rPr>
          <w:smallCaps/>
        </w:rPr>
        <w:t>red</w:t>
      </w:r>
      <w:r>
        <w:t>-being</w:t>
      </w:r>
      <w:r>
        <w:tab/>
        <w:t>there</w:t>
      </w:r>
      <w:r>
        <w:tab/>
      </w:r>
      <w:r>
        <w:rPr>
          <w:smallCaps/>
        </w:rPr>
        <w:t>loc</w:t>
      </w:r>
      <w:r>
        <w:t>-here</w:t>
      </w:r>
      <w:r>
        <w:tab/>
        <w:t>say</w:t>
      </w:r>
      <w:r>
        <w:tab/>
        <w:t>that</w:t>
      </w:r>
      <w:r w:rsidR="00A46736">
        <w:tab/>
        <w:t>bandit</w:t>
      </w:r>
    </w:p>
    <w:p w14:paraId="536EB33E" w14:textId="77777777" w:rsidR="00800AD8" w:rsidRDefault="00800AD8" w:rsidP="0054532B">
      <w:pPr>
        <w:pStyle w:val="InterlineFree"/>
      </w:pPr>
      <w:r>
        <w:t>“This place seems to be full of people,” said the thief,</w:t>
      </w:r>
    </w:p>
    <w:p w14:paraId="58DF2691" w14:textId="77777777" w:rsidR="00800AD8" w:rsidRDefault="00DE0E5A" w:rsidP="00A46736">
      <w:pPr>
        <w:pStyle w:val="InterlineText"/>
        <w:tabs>
          <w:tab w:val="left" w:pos="533"/>
          <w:tab w:val="left" w:pos="2177"/>
          <w:tab w:val="left" w:pos="2951"/>
          <w:tab w:val="left" w:pos="3455"/>
        </w:tabs>
      </w:pPr>
      <w:r w:rsidRPr="003A1D48">
        <w:rPr>
          <w:rStyle w:val="InterlineTextNumChar"/>
        </w:rPr>
        <w:t>056</w:t>
      </w:r>
      <w:r w:rsidR="00800AD8">
        <w:tab/>
        <w:t>migergerger</w:t>
      </w:r>
      <w:r w:rsidR="00800AD8">
        <w:tab/>
        <w:t>anga</w:t>
      </w:r>
      <w:r w:rsidR="00800AD8">
        <w:tab/>
        <w:t>tua</w:t>
      </w:r>
      <w:r w:rsidR="00800AD8">
        <w:tab/>
        <w:t>rekutjan.</w:t>
      </w:r>
    </w:p>
    <w:p w14:paraId="03D768BD" w14:textId="77777777" w:rsidR="00800AD8" w:rsidRDefault="00800AD8" w:rsidP="00A46736">
      <w:pPr>
        <w:pStyle w:val="InterlineGlossWithTrans"/>
        <w:tabs>
          <w:tab w:val="left" w:pos="533"/>
          <w:tab w:val="left" w:pos="2177"/>
          <w:tab w:val="left" w:pos="2951"/>
          <w:tab w:val="left" w:pos="3455"/>
        </w:tabs>
      </w:pPr>
      <w:r>
        <w:tab/>
        <w:t>m-ger=igerger</w:t>
      </w:r>
      <w:r>
        <w:tab/>
        <w:t>anga</w:t>
      </w:r>
      <w:r>
        <w:tab/>
        <w:t>tua</w:t>
      </w:r>
      <w:r>
        <w:tab/>
        <w:t>rekutj-an</w:t>
      </w:r>
    </w:p>
    <w:p w14:paraId="79D9C8E3" w14:textId="77777777" w:rsidR="00800AD8" w:rsidRDefault="00800AD8" w:rsidP="00B76180">
      <w:pPr>
        <w:pStyle w:val="InterlineTrans"/>
        <w:tabs>
          <w:tab w:val="left" w:pos="533"/>
          <w:tab w:val="left" w:pos="2177"/>
          <w:tab w:val="left" w:pos="2951"/>
          <w:tab w:val="left" w:pos="3455"/>
          <w:tab w:val="right" w:pos="8789"/>
        </w:tabs>
      </w:pPr>
      <w:r>
        <w:tab/>
      </w:r>
      <w:r>
        <w:rPr>
          <w:smallCaps/>
        </w:rPr>
        <w:t>af</w:t>
      </w:r>
      <w:r>
        <w:t>-</w:t>
      </w:r>
      <w:r>
        <w:rPr>
          <w:smallCaps/>
        </w:rPr>
        <w:t>red</w:t>
      </w:r>
      <w:r>
        <w:t>=tremble</w:t>
      </w:r>
      <w:r>
        <w:tab/>
        <w:t>indeed</w:t>
      </w:r>
      <w:r>
        <w:tab/>
      </w:r>
      <w:r>
        <w:rPr>
          <w:smallCaps/>
        </w:rPr>
        <w:t>obl</w:t>
      </w:r>
      <w:r>
        <w:tab/>
        <w:t>fear-</w:t>
      </w:r>
      <w:r>
        <w:rPr>
          <w:smallCaps/>
        </w:rPr>
        <w:t>lf</w:t>
      </w:r>
      <w:r w:rsidR="00A46736">
        <w:rPr>
          <w:smallCaps/>
        </w:rPr>
        <w:tab/>
      </w:r>
      <w:r w:rsidR="00A46736">
        <w:t>and trembled with fear.</w:t>
      </w:r>
    </w:p>
    <w:p w14:paraId="32FCAF71" w14:textId="77777777" w:rsidR="00800AD8" w:rsidRDefault="008974B1" w:rsidP="00A46736">
      <w:pPr>
        <w:pStyle w:val="CommentLastWithHalfSpace"/>
      </w:pPr>
      <w:r>
        <w:t>[</w:t>
      </w:r>
      <w:r w:rsidR="00800AD8" w:rsidRPr="00A46736">
        <w:rPr>
          <w:rStyle w:val="VernacularText"/>
        </w:rPr>
        <w:t>migergerger</w:t>
      </w:r>
      <w:r w:rsidR="00800AD8">
        <w:t xml:space="preserve">: F has both </w:t>
      </w:r>
      <w:r w:rsidR="00800AD8" w:rsidRPr="00A46736">
        <w:rPr>
          <w:rStyle w:val="VernacularText"/>
        </w:rPr>
        <w:t>gerger</w:t>
      </w:r>
      <w:r w:rsidR="00800AD8">
        <w:t xml:space="preserve"> ‘tear, split’ and </w:t>
      </w:r>
      <w:r w:rsidR="00800AD8" w:rsidRPr="00A46736">
        <w:rPr>
          <w:rStyle w:val="VernacularText"/>
        </w:rPr>
        <w:t>igerger</w:t>
      </w:r>
      <w:r w:rsidR="00800AD8">
        <w:t xml:space="preserve"> ‘tremble’ under </w:t>
      </w:r>
      <w:r w:rsidR="00800AD8" w:rsidRPr="00A46736">
        <w:rPr>
          <w:rStyle w:val="VernacularText"/>
        </w:rPr>
        <w:t>gerger</w:t>
      </w:r>
      <w:r w:rsidR="00A46736">
        <w:t>]</w:t>
      </w:r>
    </w:p>
    <w:p w14:paraId="22E34903" w14:textId="77777777" w:rsidR="00800AD8" w:rsidRDefault="00DE0E5A" w:rsidP="00A46736">
      <w:pPr>
        <w:pStyle w:val="InterlineText"/>
        <w:tabs>
          <w:tab w:val="left" w:pos="533"/>
          <w:tab w:val="left" w:pos="1202"/>
          <w:tab w:val="left" w:pos="2426"/>
          <w:tab w:val="left" w:pos="3290"/>
          <w:tab w:val="left" w:pos="3974"/>
          <w:tab w:val="left" w:pos="4763"/>
          <w:tab w:val="left" w:pos="5027"/>
          <w:tab w:val="left" w:pos="6521"/>
          <w:tab w:val="left" w:pos="6785"/>
          <w:tab w:val="left" w:pos="7679"/>
        </w:tabs>
      </w:pPr>
      <w:r w:rsidRPr="003A1D48">
        <w:rPr>
          <w:rStyle w:val="InterlineTextNumChar"/>
        </w:rPr>
        <w:t>057</w:t>
      </w:r>
      <w:r w:rsidR="00800AD8">
        <w:tab/>
        <w:t>manu</w:t>
      </w:r>
      <w:r w:rsidR="00800AD8">
        <w:tab/>
        <w:t>mapulaw</w:t>
      </w:r>
      <w:r w:rsidR="00A46736">
        <w:tab/>
        <w:t>aravats</w:t>
      </w:r>
      <w:r w:rsidR="00A46736">
        <w:tab/>
        <w:t>aza</w:t>
      </w:r>
      <w:r w:rsidR="00A46736">
        <w:tab/>
        <w:t>vaîaw</w:t>
      </w:r>
      <w:r w:rsidR="00A46736">
        <w:tab/>
        <w:t>a</w:t>
      </w:r>
      <w:r w:rsidR="00A46736">
        <w:tab/>
        <w:t>tjaisangas</w:t>
      </w:r>
      <w:r w:rsidR="00A46736">
        <w:tab/>
        <w:t>a</w:t>
      </w:r>
      <w:r w:rsidR="00A46736">
        <w:tab/>
        <w:t>uqaîay;</w:t>
      </w:r>
      <w:r w:rsidR="00A46736">
        <w:tab/>
        <w:t>qau</w:t>
      </w:r>
    </w:p>
    <w:p w14:paraId="0474AC18" w14:textId="77777777" w:rsidR="00800AD8" w:rsidRDefault="00800AD8" w:rsidP="00A46736">
      <w:pPr>
        <w:pStyle w:val="InterlineGlossWithTrans"/>
        <w:tabs>
          <w:tab w:val="left" w:pos="533"/>
          <w:tab w:val="left" w:pos="1202"/>
          <w:tab w:val="left" w:pos="2426"/>
          <w:tab w:val="left" w:pos="3290"/>
          <w:tab w:val="left" w:pos="3974"/>
          <w:tab w:val="left" w:pos="4763"/>
          <w:tab w:val="left" w:pos="5027"/>
          <w:tab w:val="left" w:pos="6521"/>
          <w:tab w:val="left" w:pos="6785"/>
          <w:tab w:val="left" w:pos="7679"/>
        </w:tabs>
      </w:pPr>
      <w:r>
        <w:tab/>
        <w:t>manu</w:t>
      </w:r>
      <w:r>
        <w:tab/>
        <w:t>ma-pulaw</w:t>
      </w:r>
      <w:r w:rsidR="00A46736">
        <w:tab/>
        <w:t>a-ravats</w:t>
      </w:r>
      <w:r w:rsidR="00A46736">
        <w:tab/>
        <w:t>a-zua</w:t>
      </w:r>
      <w:r w:rsidR="00A46736">
        <w:tab/>
        <w:t>vaîaw</w:t>
      </w:r>
      <w:r w:rsidR="00A46736">
        <w:tab/>
        <w:t>a</w:t>
      </w:r>
      <w:r w:rsidR="00A46736">
        <w:tab/>
        <w:t>tja-i-sangas</w:t>
      </w:r>
      <w:r w:rsidR="00A46736">
        <w:tab/>
        <w:t>a</w:t>
      </w:r>
      <w:r w:rsidR="00A46736">
        <w:tab/>
        <w:t>uqaîay</w:t>
      </w:r>
      <w:r w:rsidR="00A46736">
        <w:tab/>
        <w:t>qau</w:t>
      </w:r>
    </w:p>
    <w:p w14:paraId="0AFACA72" w14:textId="77777777" w:rsidR="00800AD8" w:rsidRDefault="00800AD8" w:rsidP="00A46736">
      <w:pPr>
        <w:pStyle w:val="InterlineTransNoFree"/>
        <w:tabs>
          <w:tab w:val="left" w:pos="1202"/>
          <w:tab w:val="left" w:pos="2426"/>
          <w:tab w:val="left" w:pos="3290"/>
          <w:tab w:val="left" w:pos="3974"/>
          <w:tab w:val="left" w:pos="4763"/>
          <w:tab w:val="left" w:pos="5027"/>
          <w:tab w:val="left" w:pos="6521"/>
          <w:tab w:val="left" w:pos="6785"/>
          <w:tab w:val="left" w:pos="7679"/>
        </w:tabs>
      </w:pPr>
      <w:r>
        <w:tab/>
        <w:t>then</w:t>
      </w:r>
      <w:r>
        <w:tab/>
      </w:r>
      <w:r>
        <w:rPr>
          <w:smallCaps/>
        </w:rPr>
        <w:t>stat</w:t>
      </w:r>
      <w:r>
        <w:t>-drunk</w:t>
      </w:r>
      <w:r w:rsidR="00A46736">
        <w:tab/>
      </w:r>
      <w:r w:rsidR="00A46736">
        <w:rPr>
          <w:smallCaps/>
        </w:rPr>
        <w:t>c-</w:t>
      </w:r>
      <w:r w:rsidR="00A46736">
        <w:t>true</w:t>
      </w:r>
      <w:r w:rsidR="00A46736">
        <w:tab/>
      </w:r>
      <w:r w:rsidR="00A46736">
        <w:rPr>
          <w:smallCaps/>
        </w:rPr>
        <w:t>c-</w:t>
      </w:r>
      <w:r w:rsidR="00A46736">
        <w:t>that</w:t>
      </w:r>
      <w:r w:rsidR="00A46736">
        <w:tab/>
        <w:t>spouse</w:t>
      </w:r>
      <w:r w:rsidR="00A46736">
        <w:rPr>
          <w:smallCaps/>
        </w:rPr>
        <w:tab/>
        <w:t>c</w:t>
      </w:r>
      <w:r w:rsidR="00A46736">
        <w:rPr>
          <w:smallCaps/>
        </w:rPr>
        <w:tab/>
      </w:r>
      <w:r w:rsidR="00A46736">
        <w:t>more-</w:t>
      </w:r>
      <w:r w:rsidR="00A46736">
        <w:rPr>
          <w:smallCaps/>
        </w:rPr>
        <w:t>loc</w:t>
      </w:r>
      <w:r w:rsidR="00A46736">
        <w:t>-first</w:t>
      </w:r>
      <w:r w:rsidR="00A46736">
        <w:rPr>
          <w:smallCaps/>
        </w:rPr>
        <w:tab/>
        <w:t>c</w:t>
      </w:r>
      <w:r w:rsidR="00A46736">
        <w:tab/>
        <w:t>male</w:t>
      </w:r>
      <w:r w:rsidR="00A46736">
        <w:tab/>
        <w:t>so</w:t>
      </w:r>
    </w:p>
    <w:p w14:paraId="523533F5" w14:textId="77777777" w:rsidR="00800AD8" w:rsidRDefault="00800AD8" w:rsidP="00A46736">
      <w:pPr>
        <w:pStyle w:val="InterlineText"/>
        <w:tabs>
          <w:tab w:val="left" w:pos="533"/>
          <w:tab w:val="left" w:pos="1187"/>
        </w:tabs>
      </w:pPr>
      <w:r>
        <w:tab/>
        <w:t>taqed</w:t>
      </w:r>
      <w:r>
        <w:tab/>
        <w:t>anga.</w:t>
      </w:r>
    </w:p>
    <w:p w14:paraId="5E170EDA" w14:textId="77777777" w:rsidR="00800AD8" w:rsidRDefault="00800AD8" w:rsidP="00A46736">
      <w:pPr>
        <w:pStyle w:val="InterlineGlossWithTrans"/>
        <w:tabs>
          <w:tab w:val="left" w:pos="533"/>
          <w:tab w:val="left" w:pos="1187"/>
        </w:tabs>
      </w:pPr>
      <w:r>
        <w:tab/>
        <w:t>taqed</w:t>
      </w:r>
      <w:r>
        <w:tab/>
        <w:t>anga</w:t>
      </w:r>
    </w:p>
    <w:p w14:paraId="35A19AA9" w14:textId="77777777" w:rsidR="00800AD8" w:rsidRDefault="00800AD8" w:rsidP="00B76180">
      <w:pPr>
        <w:pStyle w:val="InterlineTransNoFree"/>
        <w:tabs>
          <w:tab w:val="left" w:pos="1187"/>
          <w:tab w:val="right" w:pos="8789"/>
        </w:tabs>
      </w:pPr>
      <w:r>
        <w:tab/>
        <w:t>sleep</w:t>
      </w:r>
      <w:r>
        <w:tab/>
        <w:t>indeed</w:t>
      </w:r>
      <w:r w:rsidR="00A46736">
        <w:tab/>
        <w:t>Now the former husband was very drunk and asleep.</w:t>
      </w:r>
    </w:p>
    <w:p w14:paraId="13B71A97" w14:textId="77777777" w:rsidR="00800AD8" w:rsidRDefault="00DE0E5A" w:rsidP="00A46736">
      <w:pPr>
        <w:pStyle w:val="InterlineText"/>
        <w:tabs>
          <w:tab w:val="left" w:pos="533"/>
          <w:tab w:val="left" w:pos="1022"/>
          <w:tab w:val="left" w:pos="3326"/>
          <w:tab w:val="left" w:pos="4100"/>
          <w:tab w:val="left" w:pos="4784"/>
          <w:tab w:val="left" w:pos="5573"/>
          <w:tab w:val="left" w:pos="5837"/>
          <w:tab w:val="left" w:pos="7616"/>
          <w:tab w:val="left" w:pos="7880"/>
        </w:tabs>
      </w:pPr>
      <w:r w:rsidRPr="003A1D48">
        <w:rPr>
          <w:rStyle w:val="InterlineTextNumChar"/>
        </w:rPr>
        <w:t>058</w:t>
      </w:r>
      <w:r w:rsidR="00800AD8">
        <w:tab/>
        <w:t>qau</w:t>
      </w:r>
      <w:r w:rsidR="00800AD8">
        <w:tab/>
        <w:t>îekatsauan</w:t>
      </w:r>
      <w:r w:rsidR="00A46736">
        <w:tab/>
        <w:t>anga</w:t>
      </w:r>
      <w:r w:rsidR="00A46736">
        <w:tab/>
        <w:t>azua</w:t>
      </w:r>
      <w:r w:rsidR="00A46736">
        <w:tab/>
        <w:t>vaîaw</w:t>
      </w:r>
      <w:r w:rsidR="00A46736">
        <w:tab/>
        <w:t>a</w:t>
      </w:r>
      <w:r w:rsidR="00A46736">
        <w:tab/>
        <w:t>tjaiviliî</w:t>
      </w:r>
      <w:r w:rsidR="00A46736">
        <w:tab/>
        <w:t>a</w:t>
      </w:r>
      <w:r w:rsidR="00A46736">
        <w:tab/>
        <w:t>uqaîay.</w:t>
      </w:r>
    </w:p>
    <w:p w14:paraId="7283DA7C" w14:textId="77777777" w:rsidR="00800AD8" w:rsidRDefault="00800AD8" w:rsidP="00A46736">
      <w:pPr>
        <w:pStyle w:val="InterlineGlossWithTrans"/>
        <w:tabs>
          <w:tab w:val="left" w:pos="533"/>
          <w:tab w:val="left" w:pos="1022"/>
          <w:tab w:val="left" w:pos="3326"/>
          <w:tab w:val="left" w:pos="4100"/>
          <w:tab w:val="left" w:pos="4784"/>
          <w:tab w:val="left" w:pos="5573"/>
          <w:tab w:val="left" w:pos="5837"/>
          <w:tab w:val="left" w:pos="7616"/>
          <w:tab w:val="left" w:pos="7880"/>
        </w:tabs>
      </w:pPr>
      <w:r>
        <w:tab/>
        <w:t>qau</w:t>
      </w:r>
      <w:r>
        <w:tab/>
        <w:t>îe-ka-tsau-an</w:t>
      </w:r>
      <w:r w:rsidR="00A46736">
        <w:tab/>
        <w:t>anga</w:t>
      </w:r>
      <w:r w:rsidR="00A46736">
        <w:tab/>
        <w:t>a-zua</w:t>
      </w:r>
      <w:r w:rsidR="00A46736">
        <w:tab/>
        <w:t>vaîaw</w:t>
      </w:r>
      <w:r w:rsidR="00A46736">
        <w:tab/>
        <w:t>a</w:t>
      </w:r>
      <w:r w:rsidR="00A46736">
        <w:tab/>
        <w:t>tja-i-viliî</w:t>
      </w:r>
      <w:r w:rsidR="00A46736">
        <w:tab/>
        <w:t>a</w:t>
      </w:r>
      <w:r w:rsidR="00A46736">
        <w:tab/>
        <w:t>uqaîay</w:t>
      </w:r>
    </w:p>
    <w:p w14:paraId="4761B9C3" w14:textId="77777777" w:rsidR="00800AD8" w:rsidRDefault="00800AD8" w:rsidP="00A46736">
      <w:pPr>
        <w:pStyle w:val="InterlineTrans"/>
        <w:tabs>
          <w:tab w:val="left" w:pos="533"/>
          <w:tab w:val="left" w:pos="1022"/>
          <w:tab w:val="left" w:pos="3326"/>
          <w:tab w:val="left" w:pos="4100"/>
          <w:tab w:val="left" w:pos="4784"/>
          <w:tab w:val="left" w:pos="5573"/>
          <w:tab w:val="left" w:pos="5837"/>
          <w:tab w:val="left" w:pos="7616"/>
          <w:tab w:val="left" w:pos="7880"/>
        </w:tabs>
      </w:pPr>
      <w:r>
        <w:tab/>
        <w:t>so</w:t>
      </w:r>
      <w:r>
        <w:tab/>
        <w:t>go.to-become-being-</w:t>
      </w:r>
      <w:r>
        <w:rPr>
          <w:smallCaps/>
        </w:rPr>
        <w:t>lf</w:t>
      </w:r>
      <w:r w:rsidR="00A46736">
        <w:tab/>
        <w:t>indeed</w:t>
      </w:r>
      <w:r w:rsidR="00A46736">
        <w:tab/>
      </w:r>
      <w:r w:rsidR="00A46736">
        <w:rPr>
          <w:smallCaps/>
        </w:rPr>
        <w:t>c-</w:t>
      </w:r>
      <w:r w:rsidR="00A46736">
        <w:t>that</w:t>
      </w:r>
      <w:r w:rsidR="00A46736">
        <w:tab/>
        <w:t>spouse</w:t>
      </w:r>
      <w:r w:rsidR="00A46736">
        <w:rPr>
          <w:smallCaps/>
        </w:rPr>
        <w:tab/>
        <w:t>c</w:t>
      </w:r>
      <w:r w:rsidR="00A46736">
        <w:tab/>
        <w:t>more-</w:t>
      </w:r>
      <w:r w:rsidR="00A46736">
        <w:rPr>
          <w:smallCaps/>
        </w:rPr>
        <w:t>loc</w:t>
      </w:r>
      <w:r w:rsidR="00A46736">
        <w:t>-behind</w:t>
      </w:r>
      <w:r w:rsidR="00A46736">
        <w:rPr>
          <w:smallCaps/>
        </w:rPr>
        <w:tab/>
        <w:t>c</w:t>
      </w:r>
      <w:r w:rsidR="00A46736">
        <w:rPr>
          <w:smallCaps/>
        </w:rPr>
        <w:tab/>
      </w:r>
      <w:r w:rsidR="00A46736">
        <w:t>male</w:t>
      </w:r>
    </w:p>
    <w:p w14:paraId="0B204B47" w14:textId="77777777" w:rsidR="00800AD8" w:rsidRDefault="00800AD8">
      <w:pPr>
        <w:pStyle w:val="InterlineFree"/>
      </w:pPr>
      <w:r>
        <w:t>So the second husband emerged.</w:t>
      </w:r>
    </w:p>
    <w:p w14:paraId="70F4A9AC" w14:textId="77777777" w:rsidR="00800AD8" w:rsidRDefault="00DE0E5A" w:rsidP="00A46736">
      <w:pPr>
        <w:pStyle w:val="InterlineText"/>
        <w:tabs>
          <w:tab w:val="left" w:pos="533"/>
          <w:tab w:val="left" w:pos="1022"/>
          <w:tab w:val="left" w:pos="2036"/>
          <w:tab w:val="left" w:pos="3260"/>
        </w:tabs>
      </w:pPr>
      <w:r w:rsidRPr="003A1D48">
        <w:rPr>
          <w:rStyle w:val="InterlineTextNumChar"/>
        </w:rPr>
        <w:t>059</w:t>
      </w:r>
      <w:r w:rsidR="00800AD8">
        <w:tab/>
        <w:t>qau</w:t>
      </w:r>
      <w:r w:rsidR="00800AD8">
        <w:tab/>
        <w:t>“muri</w:t>
      </w:r>
      <w:r w:rsidR="00800AD8">
        <w:tab/>
        <w:t>kemuda</w:t>
      </w:r>
      <w:r w:rsidR="00800AD8">
        <w:tab/>
        <w:t>sun?</w:t>
      </w:r>
    </w:p>
    <w:p w14:paraId="751E253D" w14:textId="77777777" w:rsidR="00800AD8" w:rsidRDefault="00800AD8" w:rsidP="00A46736">
      <w:pPr>
        <w:pStyle w:val="InterlineGlossWithTrans"/>
        <w:tabs>
          <w:tab w:val="left" w:pos="533"/>
          <w:tab w:val="left" w:pos="1022"/>
          <w:tab w:val="left" w:pos="2036"/>
          <w:tab w:val="left" w:pos="3260"/>
        </w:tabs>
      </w:pPr>
      <w:r>
        <w:tab/>
        <w:t>qau</w:t>
      </w:r>
      <w:r>
        <w:tab/>
        <w:t>ma-uri</w:t>
      </w:r>
      <w:r>
        <w:tab/>
        <w:t>em=kuda</w:t>
      </w:r>
      <w:r>
        <w:tab/>
        <w:t>sun</w:t>
      </w:r>
    </w:p>
    <w:p w14:paraId="20879BCF" w14:textId="77777777" w:rsidR="00800AD8" w:rsidRDefault="00800AD8" w:rsidP="00B76180">
      <w:pPr>
        <w:pStyle w:val="InterlineTransNoFree"/>
        <w:tabs>
          <w:tab w:val="left" w:pos="1022"/>
          <w:tab w:val="left" w:pos="2036"/>
          <w:tab w:val="left" w:pos="3260"/>
          <w:tab w:val="right" w:pos="8789"/>
        </w:tabs>
      </w:pPr>
      <w:r>
        <w:tab/>
        <w:t>so</w:t>
      </w:r>
      <w:r>
        <w:tab/>
      </w:r>
      <w:r>
        <w:rPr>
          <w:smallCaps/>
        </w:rPr>
        <w:t>stat</w:t>
      </w:r>
      <w:r>
        <w:t>-will</w:t>
      </w:r>
      <w:r>
        <w:tab/>
      </w:r>
      <w:r>
        <w:rPr>
          <w:smallCaps/>
        </w:rPr>
        <w:t>af</w:t>
      </w:r>
      <w:r>
        <w:t>=do.what</w:t>
      </w:r>
      <w:r>
        <w:tab/>
      </w:r>
      <w:r>
        <w:rPr>
          <w:smallCaps/>
        </w:rPr>
        <w:t>f.</w:t>
      </w:r>
      <w:r>
        <w:t>you(</w:t>
      </w:r>
      <w:r>
        <w:rPr>
          <w:smallCaps/>
        </w:rPr>
        <w:t>s</w:t>
      </w:r>
      <w:r>
        <w:t>)</w:t>
      </w:r>
      <w:r w:rsidR="00A46736">
        <w:tab/>
        <w:t>“What are you going to do?</w:t>
      </w:r>
    </w:p>
    <w:p w14:paraId="0D71176A" w14:textId="77777777" w:rsidR="00800AD8" w:rsidRDefault="00DE0E5A" w:rsidP="006972B1">
      <w:pPr>
        <w:pStyle w:val="InterlineText"/>
        <w:tabs>
          <w:tab w:val="left" w:pos="533"/>
          <w:tab w:val="left" w:pos="1547"/>
          <w:tab w:val="left" w:pos="3986"/>
          <w:tab w:val="left" w:pos="4910"/>
          <w:tab w:val="left" w:pos="5174"/>
          <w:tab w:val="left" w:pos="6488"/>
          <w:tab w:val="left" w:pos="6992"/>
          <w:tab w:val="left" w:pos="7826"/>
        </w:tabs>
      </w:pPr>
      <w:r w:rsidRPr="003A1D48">
        <w:rPr>
          <w:rStyle w:val="InterlineTextNumChar"/>
        </w:rPr>
        <w:t>060</w:t>
      </w:r>
      <w:r w:rsidR="00800AD8">
        <w:tab/>
        <w:t>muri</w:t>
      </w:r>
      <w:r w:rsidR="00800AD8">
        <w:tab/>
        <w:t>kamayan</w:t>
      </w:r>
      <w:r w:rsidR="00A46736">
        <w:tab/>
        <w:t>sun</w:t>
      </w:r>
      <w:r w:rsidR="00A46736">
        <w:tab/>
        <w:t>a</w:t>
      </w:r>
      <w:r w:rsidR="00A46736">
        <w:tab/>
        <w:t>puvaîaw</w:t>
      </w:r>
      <w:r w:rsidR="00A46736">
        <w:tab/>
        <w:t>tua</w:t>
      </w:r>
      <w:r w:rsidR="00A46736">
        <w:tab/>
        <w:t>su</w:t>
      </w:r>
      <w:r w:rsidR="006972B1">
        <w:tab/>
        <w:t>vaîaw</w:t>
      </w:r>
    </w:p>
    <w:p w14:paraId="469BEE5C" w14:textId="77777777" w:rsidR="00800AD8" w:rsidRDefault="00800AD8" w:rsidP="006972B1">
      <w:pPr>
        <w:pStyle w:val="InterlineGlossWithTrans"/>
        <w:tabs>
          <w:tab w:val="left" w:pos="533"/>
          <w:tab w:val="left" w:pos="1547"/>
          <w:tab w:val="left" w:pos="3986"/>
          <w:tab w:val="left" w:pos="4910"/>
          <w:tab w:val="left" w:pos="5174"/>
          <w:tab w:val="left" w:pos="6488"/>
          <w:tab w:val="left" w:pos="6992"/>
          <w:tab w:val="left" w:pos="7826"/>
        </w:tabs>
      </w:pPr>
      <w:r>
        <w:tab/>
        <w:t>ma-uri</w:t>
      </w:r>
      <w:r>
        <w:tab/>
        <w:t>ka-ma-aya-an</w:t>
      </w:r>
      <w:r w:rsidR="00A46736">
        <w:tab/>
        <w:t>sun</w:t>
      </w:r>
      <w:r w:rsidR="00A46736">
        <w:tab/>
        <w:t>a</w:t>
      </w:r>
      <w:r w:rsidR="00A46736">
        <w:tab/>
        <w:t>pu-vaîaw</w:t>
      </w:r>
      <w:r w:rsidR="00A46736">
        <w:tab/>
        <w:t>tua</w:t>
      </w:r>
      <w:r w:rsidR="00A46736">
        <w:tab/>
        <w:t>su</w:t>
      </w:r>
      <w:r w:rsidR="006972B1">
        <w:tab/>
        <w:t>vaîaw</w:t>
      </w:r>
    </w:p>
    <w:p w14:paraId="671429BE" w14:textId="77777777" w:rsidR="00800AD8" w:rsidRDefault="00800AD8" w:rsidP="006972B1">
      <w:pPr>
        <w:pStyle w:val="InterlineTransNoFree"/>
        <w:tabs>
          <w:tab w:val="left" w:pos="1547"/>
          <w:tab w:val="left" w:pos="3986"/>
          <w:tab w:val="left" w:pos="4910"/>
          <w:tab w:val="left" w:pos="5174"/>
          <w:tab w:val="left" w:pos="6488"/>
          <w:tab w:val="left" w:pos="6992"/>
          <w:tab w:val="left" w:pos="7826"/>
        </w:tabs>
      </w:pPr>
      <w:r>
        <w:tab/>
      </w:r>
      <w:r>
        <w:rPr>
          <w:smallCaps/>
        </w:rPr>
        <w:t>stat</w:t>
      </w:r>
      <w:r>
        <w:t>-will</w:t>
      </w:r>
      <w:r>
        <w:tab/>
        <w:t>become-</w:t>
      </w:r>
      <w:r>
        <w:rPr>
          <w:smallCaps/>
        </w:rPr>
        <w:t>stat</w:t>
      </w:r>
      <w:r>
        <w:t>-be.thus-</w:t>
      </w:r>
      <w:r>
        <w:rPr>
          <w:smallCaps/>
        </w:rPr>
        <w:t>lf</w:t>
      </w:r>
      <w:r w:rsidR="00A46736">
        <w:tab/>
      </w:r>
      <w:r w:rsidR="00A46736">
        <w:rPr>
          <w:smallCaps/>
        </w:rPr>
        <w:t>f.</w:t>
      </w:r>
      <w:r w:rsidR="00A46736">
        <w:t>you(</w:t>
      </w:r>
      <w:r w:rsidR="00A46736">
        <w:rPr>
          <w:smallCaps/>
        </w:rPr>
        <w:t>s</w:t>
      </w:r>
      <w:r w:rsidR="00A46736">
        <w:t>)</w:t>
      </w:r>
      <w:r w:rsidR="00A46736">
        <w:rPr>
          <w:smallCaps/>
        </w:rPr>
        <w:tab/>
        <w:t>c</w:t>
      </w:r>
      <w:r w:rsidR="00A46736">
        <w:rPr>
          <w:smallCaps/>
        </w:rPr>
        <w:tab/>
      </w:r>
      <w:r w:rsidR="00A46736">
        <w:t>have-spouse</w:t>
      </w:r>
      <w:r w:rsidR="00A46736">
        <w:tab/>
      </w:r>
      <w:r w:rsidR="00A46736">
        <w:rPr>
          <w:smallCaps/>
        </w:rPr>
        <w:t>obl</w:t>
      </w:r>
      <w:r w:rsidR="00A46736">
        <w:tab/>
        <w:t>your(</w:t>
      </w:r>
      <w:r w:rsidR="00A46736">
        <w:rPr>
          <w:smallCaps/>
        </w:rPr>
        <w:t>s</w:t>
      </w:r>
      <w:r w:rsidR="00A46736">
        <w:t>)</w:t>
      </w:r>
      <w:r w:rsidR="006972B1">
        <w:tab/>
        <w:t>spouse</w:t>
      </w:r>
    </w:p>
    <w:p w14:paraId="0B925490" w14:textId="77777777" w:rsidR="00800AD8" w:rsidRDefault="00800AD8" w:rsidP="006972B1">
      <w:pPr>
        <w:pStyle w:val="InterlineText"/>
        <w:tabs>
          <w:tab w:val="left" w:pos="533"/>
          <w:tab w:val="left" w:pos="797"/>
          <w:tab w:val="left" w:pos="2291"/>
          <w:tab w:val="left" w:pos="3515"/>
          <w:tab w:val="left" w:pos="4289"/>
          <w:tab w:val="left" w:pos="4973"/>
        </w:tabs>
      </w:pPr>
      <w:r>
        <w:tab/>
        <w:t>a</w:t>
      </w:r>
      <w:r>
        <w:tab/>
        <w:t>tjaisangas</w:t>
      </w:r>
      <w:r w:rsidR="006972B1">
        <w:tab/>
        <w:t>kemuda?”</w:t>
      </w:r>
      <w:r w:rsidR="006972B1">
        <w:tab/>
        <w:t>ayain</w:t>
      </w:r>
      <w:r w:rsidR="006972B1">
        <w:tab/>
        <w:t>azua</w:t>
      </w:r>
      <w:r w:rsidR="006972B1">
        <w:tab/>
        <w:t>vavayan.</w:t>
      </w:r>
    </w:p>
    <w:p w14:paraId="07C2D96E" w14:textId="77777777" w:rsidR="00800AD8" w:rsidRDefault="00800AD8" w:rsidP="006972B1">
      <w:pPr>
        <w:pStyle w:val="InterlineGlossWithTrans"/>
        <w:tabs>
          <w:tab w:val="left" w:pos="533"/>
          <w:tab w:val="left" w:pos="797"/>
          <w:tab w:val="left" w:pos="2291"/>
          <w:tab w:val="left" w:pos="3515"/>
          <w:tab w:val="left" w:pos="4289"/>
          <w:tab w:val="left" w:pos="4973"/>
        </w:tabs>
      </w:pPr>
      <w:r>
        <w:tab/>
        <w:t>a</w:t>
      </w:r>
      <w:r>
        <w:tab/>
        <w:t>tja-i-sangas</w:t>
      </w:r>
      <w:r w:rsidR="006972B1">
        <w:tab/>
        <w:t>em=kuda</w:t>
      </w:r>
      <w:r w:rsidR="006972B1">
        <w:tab/>
        <w:t>aya-en</w:t>
      </w:r>
      <w:r w:rsidR="006972B1">
        <w:tab/>
        <w:t>a-zua</w:t>
      </w:r>
      <w:r w:rsidR="006972B1">
        <w:tab/>
        <w:t>vavayan</w:t>
      </w:r>
    </w:p>
    <w:p w14:paraId="591BFE84" w14:textId="77777777" w:rsidR="00800AD8" w:rsidRDefault="00800AD8" w:rsidP="006972B1">
      <w:pPr>
        <w:pStyle w:val="InterlineTrans"/>
        <w:tabs>
          <w:tab w:val="left" w:pos="533"/>
          <w:tab w:val="left" w:pos="797"/>
          <w:tab w:val="left" w:pos="2291"/>
          <w:tab w:val="left" w:pos="3515"/>
          <w:tab w:val="left" w:pos="4289"/>
          <w:tab w:val="left" w:pos="4973"/>
        </w:tabs>
      </w:pPr>
      <w:r>
        <w:rPr>
          <w:smallCaps/>
        </w:rPr>
        <w:tab/>
        <w:t>c</w:t>
      </w:r>
      <w:r>
        <w:rPr>
          <w:smallCaps/>
        </w:rPr>
        <w:tab/>
      </w:r>
      <w:r>
        <w:t>more-</w:t>
      </w:r>
      <w:r>
        <w:rPr>
          <w:smallCaps/>
        </w:rPr>
        <w:t>loc</w:t>
      </w:r>
      <w:r>
        <w:t>-first</w:t>
      </w:r>
      <w:r w:rsidR="006972B1">
        <w:tab/>
      </w:r>
      <w:r w:rsidR="006972B1">
        <w:rPr>
          <w:smallCaps/>
        </w:rPr>
        <w:t>af</w:t>
      </w:r>
      <w:r w:rsidR="006972B1">
        <w:t>=do.what</w:t>
      </w:r>
      <w:r w:rsidR="006972B1">
        <w:tab/>
        <w:t>say-</w:t>
      </w:r>
      <w:r w:rsidR="006972B1">
        <w:rPr>
          <w:smallCaps/>
        </w:rPr>
        <w:t>pf</w:t>
      </w:r>
      <w:r w:rsidR="006972B1">
        <w:tab/>
      </w:r>
      <w:r w:rsidR="006972B1">
        <w:rPr>
          <w:smallCaps/>
        </w:rPr>
        <w:t>c-</w:t>
      </w:r>
      <w:r w:rsidR="006972B1">
        <w:t>that</w:t>
      </w:r>
      <w:r w:rsidR="006972B1">
        <w:tab/>
        <w:t>female</w:t>
      </w:r>
    </w:p>
    <w:p w14:paraId="21FFF894" w14:textId="77777777" w:rsidR="00800AD8" w:rsidRDefault="00800AD8">
      <w:pPr>
        <w:pStyle w:val="InterlineFree"/>
      </w:pPr>
      <w:r>
        <w:t>Are you going to carry on being married to your former husband, or what?” he said to the woman.</w:t>
      </w:r>
    </w:p>
    <w:p w14:paraId="73F00B72" w14:textId="77777777" w:rsidR="00800AD8" w:rsidRDefault="00DE0E5A" w:rsidP="006972B1">
      <w:pPr>
        <w:pStyle w:val="InterlineText"/>
        <w:tabs>
          <w:tab w:val="left" w:pos="533"/>
          <w:tab w:val="left" w:pos="1232"/>
        </w:tabs>
      </w:pPr>
      <w:r w:rsidRPr="003A1D48">
        <w:rPr>
          <w:rStyle w:val="InterlineTextNumChar"/>
        </w:rPr>
        <w:t>061</w:t>
      </w:r>
      <w:r w:rsidR="00800AD8">
        <w:tab/>
        <w:t>îakua</w:t>
      </w:r>
      <w:r w:rsidR="00800AD8">
        <w:tab/>
        <w:t>“neka.</w:t>
      </w:r>
    </w:p>
    <w:p w14:paraId="5AF411C5" w14:textId="77777777" w:rsidR="00800AD8" w:rsidRDefault="00800AD8" w:rsidP="006972B1">
      <w:pPr>
        <w:pStyle w:val="InterlineGlossWithTrans"/>
        <w:tabs>
          <w:tab w:val="left" w:pos="533"/>
          <w:tab w:val="left" w:pos="1232"/>
        </w:tabs>
      </w:pPr>
      <w:r>
        <w:tab/>
        <w:t>îakua</w:t>
      </w:r>
      <w:r>
        <w:tab/>
        <w:t>neka</w:t>
      </w:r>
    </w:p>
    <w:p w14:paraId="605A880F" w14:textId="77777777" w:rsidR="00800AD8" w:rsidRDefault="00800AD8" w:rsidP="00B76180">
      <w:pPr>
        <w:pStyle w:val="InterlineTransNoFree"/>
        <w:tabs>
          <w:tab w:val="left" w:pos="1232"/>
          <w:tab w:val="right" w:pos="8789"/>
        </w:tabs>
      </w:pPr>
      <w:r>
        <w:tab/>
        <w:t>but</w:t>
      </w:r>
      <w:r>
        <w:tab/>
        <w:t>no</w:t>
      </w:r>
      <w:r w:rsidR="006972B1">
        <w:tab/>
        <w:t>But the woman said: “No.</w:t>
      </w:r>
    </w:p>
    <w:p w14:paraId="0C228AF5" w14:textId="77777777" w:rsidR="00800AD8" w:rsidRDefault="00C862D4" w:rsidP="006972B1">
      <w:pPr>
        <w:pStyle w:val="InterlineText"/>
        <w:tabs>
          <w:tab w:val="left" w:pos="533"/>
          <w:tab w:val="left" w:pos="2012"/>
          <w:tab w:val="left" w:pos="2786"/>
          <w:tab w:val="left" w:pos="3050"/>
        </w:tabs>
      </w:pPr>
      <w:r w:rsidRPr="003A1D48">
        <w:rPr>
          <w:rStyle w:val="InterlineTextNumChar"/>
        </w:rPr>
        <w:t>062</w:t>
      </w:r>
      <w:r w:rsidR="00800AD8">
        <w:tab/>
        <w:t>timitjayay</w:t>
      </w:r>
      <w:r w:rsidR="00800AD8">
        <w:tab/>
        <w:t>anga</w:t>
      </w:r>
      <w:r w:rsidR="00800AD8">
        <w:tab/>
        <w:t>a</w:t>
      </w:r>
      <w:r w:rsidR="00800AD8">
        <w:tab/>
        <w:t>marevaîaw.</w:t>
      </w:r>
    </w:p>
    <w:p w14:paraId="243994E0" w14:textId="77777777" w:rsidR="00800AD8" w:rsidRDefault="00800AD8" w:rsidP="006972B1">
      <w:pPr>
        <w:pStyle w:val="InterlineGlossWithTrans"/>
        <w:tabs>
          <w:tab w:val="left" w:pos="533"/>
          <w:tab w:val="left" w:pos="2012"/>
          <w:tab w:val="left" w:pos="2786"/>
          <w:tab w:val="left" w:pos="3050"/>
        </w:tabs>
      </w:pPr>
      <w:r>
        <w:tab/>
        <w:t>ti-mitja-ay</w:t>
      </w:r>
      <w:r>
        <w:tab/>
        <w:t>anga</w:t>
      </w:r>
      <w:r>
        <w:tab/>
        <w:t>a</w:t>
      </w:r>
      <w:r>
        <w:tab/>
        <w:t>mare-vaîaw</w:t>
      </w:r>
    </w:p>
    <w:p w14:paraId="50110DDF" w14:textId="77777777" w:rsidR="00800AD8" w:rsidRDefault="00800AD8" w:rsidP="00B76180">
      <w:pPr>
        <w:pStyle w:val="InterlineTrans"/>
        <w:tabs>
          <w:tab w:val="left" w:pos="533"/>
          <w:tab w:val="left" w:pos="2012"/>
          <w:tab w:val="left" w:pos="2786"/>
          <w:tab w:val="left" w:pos="3050"/>
          <w:tab w:val="right" w:pos="8789"/>
        </w:tabs>
      </w:pPr>
      <w:r>
        <w:tab/>
      </w:r>
      <w:r>
        <w:rPr>
          <w:smallCaps/>
        </w:rPr>
        <w:t>f-</w:t>
      </w:r>
      <w:r>
        <w:t>we(</w:t>
      </w:r>
      <w:r>
        <w:rPr>
          <w:smallCaps/>
        </w:rPr>
        <w:t>inc</w:t>
      </w:r>
      <w:r>
        <w:t>)-will</w:t>
      </w:r>
      <w:r>
        <w:tab/>
        <w:t>indeed</w:t>
      </w:r>
      <w:r>
        <w:rPr>
          <w:smallCaps/>
        </w:rPr>
        <w:tab/>
        <w:t>c</w:t>
      </w:r>
      <w:r>
        <w:rPr>
          <w:smallCaps/>
        </w:rPr>
        <w:tab/>
      </w:r>
      <w:r>
        <w:t>pair-spouse</w:t>
      </w:r>
      <w:r w:rsidR="006972B1">
        <w:tab/>
        <w:t>We two will live together.</w:t>
      </w:r>
    </w:p>
    <w:p w14:paraId="394DFC34" w14:textId="77777777" w:rsidR="00800AD8" w:rsidRDefault="008974B1" w:rsidP="006972B1">
      <w:pPr>
        <w:pStyle w:val="CommentLastWithHalfSpace"/>
      </w:pPr>
      <w:r>
        <w:t>[</w:t>
      </w:r>
      <w:r w:rsidR="00800AD8" w:rsidRPr="009B43F3">
        <w:rPr>
          <w:i/>
        </w:rPr>
        <w:t>timitjayay</w:t>
      </w:r>
      <w:r w:rsidR="00800AD8">
        <w:t xml:space="preserve">: intrusive </w:t>
      </w:r>
      <w:r w:rsidR="00800AD8" w:rsidRPr="009B43F3">
        <w:rPr>
          <w:i/>
        </w:rPr>
        <w:t>y</w:t>
      </w:r>
      <w:r w:rsidR="006972B1">
        <w:t xml:space="preserve"> </w:t>
      </w:r>
      <w:r w:rsidR="00800AD8">
        <w:t xml:space="preserve">between </w:t>
      </w:r>
      <w:r w:rsidR="00800AD8" w:rsidRPr="009B43F3">
        <w:rPr>
          <w:i/>
        </w:rPr>
        <w:t>a-ay</w:t>
      </w:r>
      <w:r w:rsidR="006972B1">
        <w:t>.]</w:t>
      </w:r>
    </w:p>
    <w:p w14:paraId="7FD128B5" w14:textId="77777777" w:rsidR="00800AD8" w:rsidRDefault="00C862D4" w:rsidP="006972B1">
      <w:pPr>
        <w:pStyle w:val="InterlineText"/>
        <w:tabs>
          <w:tab w:val="left" w:pos="533"/>
          <w:tab w:val="left" w:pos="1397"/>
          <w:tab w:val="left" w:pos="2321"/>
          <w:tab w:val="left" w:pos="3095"/>
          <w:tab w:val="left" w:pos="3779"/>
          <w:tab w:val="left" w:pos="4223"/>
          <w:tab w:val="left" w:pos="5012"/>
          <w:tab w:val="left" w:pos="5276"/>
          <w:tab w:val="left" w:pos="6770"/>
          <w:tab w:val="left" w:pos="7244"/>
          <w:tab w:val="left" w:pos="7928"/>
        </w:tabs>
      </w:pPr>
      <w:r w:rsidRPr="003A1D48">
        <w:rPr>
          <w:rStyle w:val="InterlineTextNumChar"/>
        </w:rPr>
        <w:t>063</w:t>
      </w:r>
      <w:r w:rsidR="00800AD8">
        <w:tab/>
        <w:t>tja</w:t>
      </w:r>
      <w:r w:rsidR="00800AD8">
        <w:tab/>
        <w:t>qetsiaw</w:t>
      </w:r>
      <w:r w:rsidR="00800AD8">
        <w:tab/>
        <w:t>anga</w:t>
      </w:r>
      <w:r w:rsidR="00800AD8">
        <w:tab/>
        <w:t>azua</w:t>
      </w:r>
      <w:r w:rsidR="006972B1">
        <w:tab/>
        <w:t>ku</w:t>
      </w:r>
      <w:r w:rsidR="006972B1">
        <w:tab/>
        <w:t>vaîaw</w:t>
      </w:r>
      <w:r w:rsidR="006972B1">
        <w:tab/>
        <w:t>a</w:t>
      </w:r>
      <w:r w:rsidR="006972B1">
        <w:tab/>
        <w:t>tjaisangas,”</w:t>
      </w:r>
      <w:r w:rsidR="006972B1">
        <w:tab/>
        <w:t>aya</w:t>
      </w:r>
      <w:r w:rsidR="006972B1">
        <w:tab/>
        <w:t>azua</w:t>
      </w:r>
      <w:r w:rsidR="006972B1">
        <w:tab/>
        <w:t>vavayan.</w:t>
      </w:r>
    </w:p>
    <w:p w14:paraId="1613B572" w14:textId="77777777" w:rsidR="00800AD8" w:rsidRDefault="00800AD8" w:rsidP="006972B1">
      <w:pPr>
        <w:pStyle w:val="InterlineGlossWithTrans"/>
        <w:tabs>
          <w:tab w:val="left" w:pos="533"/>
          <w:tab w:val="left" w:pos="1397"/>
          <w:tab w:val="left" w:pos="2321"/>
          <w:tab w:val="left" w:pos="3095"/>
          <w:tab w:val="left" w:pos="3779"/>
          <w:tab w:val="left" w:pos="4223"/>
          <w:tab w:val="left" w:pos="5012"/>
          <w:tab w:val="left" w:pos="5276"/>
          <w:tab w:val="left" w:pos="6770"/>
          <w:tab w:val="left" w:pos="7244"/>
          <w:tab w:val="left" w:pos="7928"/>
        </w:tabs>
      </w:pPr>
      <w:r>
        <w:tab/>
        <w:t>tja</w:t>
      </w:r>
      <w:r>
        <w:tab/>
        <w:t>qetsi-aw</w:t>
      </w:r>
      <w:r>
        <w:tab/>
        <w:t>anga</w:t>
      </w:r>
      <w:r>
        <w:tab/>
        <w:t>a-zua</w:t>
      </w:r>
      <w:r w:rsidR="006972B1">
        <w:tab/>
        <w:t>ku</w:t>
      </w:r>
      <w:r w:rsidR="006972B1">
        <w:tab/>
        <w:t>vaîaw</w:t>
      </w:r>
      <w:r w:rsidR="006972B1">
        <w:tab/>
        <w:t>a</w:t>
      </w:r>
      <w:r w:rsidR="006972B1">
        <w:tab/>
        <w:t>tja-i-sangas</w:t>
      </w:r>
      <w:r w:rsidR="006972B1">
        <w:tab/>
        <w:t>aya</w:t>
      </w:r>
      <w:r w:rsidR="006972B1">
        <w:tab/>
        <w:t>a-zua</w:t>
      </w:r>
      <w:r w:rsidR="006972B1">
        <w:tab/>
        <w:t>vavayan</w:t>
      </w:r>
    </w:p>
    <w:p w14:paraId="0D249C7A" w14:textId="77777777" w:rsidR="00800AD8" w:rsidRDefault="00800AD8" w:rsidP="006972B1">
      <w:pPr>
        <w:pStyle w:val="InterlineTrans"/>
        <w:tabs>
          <w:tab w:val="left" w:pos="533"/>
          <w:tab w:val="left" w:pos="1397"/>
          <w:tab w:val="left" w:pos="2321"/>
          <w:tab w:val="left" w:pos="3095"/>
          <w:tab w:val="left" w:pos="3779"/>
          <w:tab w:val="left" w:pos="4223"/>
          <w:tab w:val="left" w:pos="5012"/>
          <w:tab w:val="left" w:pos="5276"/>
          <w:tab w:val="left" w:pos="6770"/>
          <w:tab w:val="left" w:pos="7244"/>
          <w:tab w:val="left" w:pos="7928"/>
        </w:tabs>
      </w:pPr>
      <w:r>
        <w:tab/>
        <w:t>we(</w:t>
      </w:r>
      <w:r>
        <w:rPr>
          <w:smallCaps/>
        </w:rPr>
        <w:t>inc</w:t>
      </w:r>
      <w:r>
        <w:t>)</w:t>
      </w:r>
      <w:r>
        <w:tab/>
        <w:t>fight-</w:t>
      </w:r>
      <w:r>
        <w:rPr>
          <w:smallCaps/>
        </w:rPr>
        <w:t>lf</w:t>
      </w:r>
      <w:r>
        <w:tab/>
        <w:t>indeed</w:t>
      </w:r>
      <w:r>
        <w:tab/>
      </w:r>
      <w:r>
        <w:rPr>
          <w:smallCaps/>
        </w:rPr>
        <w:t>c-</w:t>
      </w:r>
      <w:r>
        <w:t>that</w:t>
      </w:r>
      <w:r w:rsidR="006972B1">
        <w:tab/>
        <w:t>my</w:t>
      </w:r>
      <w:r w:rsidR="006972B1">
        <w:tab/>
        <w:t>spouse</w:t>
      </w:r>
      <w:r w:rsidR="006972B1">
        <w:rPr>
          <w:smallCaps/>
        </w:rPr>
        <w:tab/>
        <w:t>c</w:t>
      </w:r>
      <w:r w:rsidR="006972B1">
        <w:rPr>
          <w:smallCaps/>
        </w:rPr>
        <w:tab/>
      </w:r>
      <w:r w:rsidR="006972B1">
        <w:t>more-</w:t>
      </w:r>
      <w:r w:rsidR="006972B1">
        <w:rPr>
          <w:smallCaps/>
        </w:rPr>
        <w:t>loc</w:t>
      </w:r>
      <w:r w:rsidR="006972B1">
        <w:t>-first</w:t>
      </w:r>
      <w:r w:rsidR="006972B1">
        <w:tab/>
        <w:t>say</w:t>
      </w:r>
      <w:r w:rsidR="006972B1">
        <w:tab/>
      </w:r>
      <w:r w:rsidR="006972B1">
        <w:rPr>
          <w:smallCaps/>
        </w:rPr>
        <w:t>c-</w:t>
      </w:r>
      <w:r w:rsidR="006972B1">
        <w:t>that</w:t>
      </w:r>
      <w:r w:rsidR="006972B1">
        <w:tab/>
        <w:t>female</w:t>
      </w:r>
    </w:p>
    <w:p w14:paraId="5093A16D" w14:textId="77777777" w:rsidR="00800AD8" w:rsidRDefault="00800AD8">
      <w:pPr>
        <w:pStyle w:val="InterlineFree"/>
      </w:pPr>
      <w:r>
        <w:t>We’ll kill my former husband.”</w:t>
      </w:r>
    </w:p>
    <w:p w14:paraId="4AA4B9C6" w14:textId="77777777" w:rsidR="00800AD8" w:rsidRDefault="00C862D4" w:rsidP="006972B1">
      <w:pPr>
        <w:pStyle w:val="InterlineText"/>
        <w:tabs>
          <w:tab w:val="left" w:pos="533"/>
          <w:tab w:val="left" w:pos="1022"/>
          <w:tab w:val="left" w:pos="1886"/>
          <w:tab w:val="left" w:pos="3065"/>
          <w:tab w:val="left" w:pos="3329"/>
          <w:tab w:val="left" w:pos="4313"/>
          <w:tab w:val="left" w:pos="4802"/>
          <w:tab w:val="left" w:pos="5246"/>
          <w:tab w:val="left" w:pos="6065"/>
          <w:tab w:val="left" w:pos="6569"/>
          <w:tab w:val="left" w:pos="7298"/>
        </w:tabs>
      </w:pPr>
      <w:r w:rsidRPr="003A1D48">
        <w:rPr>
          <w:rStyle w:val="InterlineTextNumChar"/>
        </w:rPr>
        <w:lastRenderedPageBreak/>
        <w:t>064</w:t>
      </w:r>
      <w:r w:rsidR="00800AD8">
        <w:tab/>
        <w:t>qau</w:t>
      </w:r>
      <w:r w:rsidR="00800AD8">
        <w:tab/>
        <w:t>“tja</w:t>
      </w:r>
      <w:r w:rsidR="00800AD8">
        <w:tab/>
        <w:t>kudain</w:t>
      </w:r>
      <w:r w:rsidR="00800AD8">
        <w:tab/>
        <w:t>a</w:t>
      </w:r>
      <w:r w:rsidR="006972B1">
        <w:tab/>
        <w:t>qemtsi,</w:t>
      </w:r>
      <w:r w:rsidR="006972B1">
        <w:tab/>
        <w:t>sa</w:t>
      </w:r>
      <w:r w:rsidR="006972B1">
        <w:tab/>
        <w:t>ini</w:t>
      </w:r>
      <w:r w:rsidR="006972B1">
        <w:tab/>
        <w:t>keîang</w:t>
      </w:r>
      <w:r w:rsidR="006972B1">
        <w:tab/>
        <w:t>tu</w:t>
      </w:r>
      <w:r w:rsidR="006972B1">
        <w:tab/>
        <w:t>tima</w:t>
      </w:r>
      <w:r w:rsidR="006972B1">
        <w:tab/>
        <w:t>a</w:t>
      </w:r>
    </w:p>
    <w:p w14:paraId="2C77BF57" w14:textId="77777777" w:rsidR="00800AD8" w:rsidRDefault="00800AD8" w:rsidP="006972B1">
      <w:pPr>
        <w:pStyle w:val="InterlineGlossWithTrans"/>
        <w:tabs>
          <w:tab w:val="left" w:pos="533"/>
          <w:tab w:val="left" w:pos="1022"/>
          <w:tab w:val="left" w:pos="1886"/>
          <w:tab w:val="left" w:pos="3065"/>
          <w:tab w:val="left" w:pos="3329"/>
          <w:tab w:val="left" w:pos="4313"/>
          <w:tab w:val="left" w:pos="4802"/>
          <w:tab w:val="left" w:pos="5246"/>
          <w:tab w:val="left" w:pos="6065"/>
          <w:tab w:val="left" w:pos="6569"/>
          <w:tab w:val="left" w:pos="7298"/>
        </w:tabs>
      </w:pPr>
      <w:r>
        <w:tab/>
        <w:t>qau</w:t>
      </w:r>
      <w:r>
        <w:tab/>
        <w:t>tja</w:t>
      </w:r>
      <w:r>
        <w:tab/>
        <w:t>kuda-en</w:t>
      </w:r>
      <w:r>
        <w:tab/>
        <w:t>a</w:t>
      </w:r>
      <w:r w:rsidR="006972B1">
        <w:tab/>
        <w:t>em=qetsi</w:t>
      </w:r>
      <w:r w:rsidR="006972B1">
        <w:tab/>
        <w:t>sa</w:t>
      </w:r>
      <w:r w:rsidR="006972B1">
        <w:tab/>
        <w:t>ini</w:t>
      </w:r>
      <w:r w:rsidR="006972B1">
        <w:tab/>
        <w:t>keîang</w:t>
      </w:r>
      <w:r w:rsidR="006972B1">
        <w:tab/>
        <w:t>tu</w:t>
      </w:r>
      <w:r w:rsidR="006972B1">
        <w:tab/>
        <w:t>ti-ima</w:t>
      </w:r>
      <w:r w:rsidR="006972B1">
        <w:tab/>
        <w:t>a</w:t>
      </w:r>
    </w:p>
    <w:p w14:paraId="08F4415A" w14:textId="77777777" w:rsidR="00800AD8" w:rsidRDefault="00800AD8" w:rsidP="006972B1">
      <w:pPr>
        <w:pStyle w:val="InterlineTransNoFree"/>
        <w:tabs>
          <w:tab w:val="left" w:pos="1022"/>
          <w:tab w:val="left" w:pos="1886"/>
          <w:tab w:val="left" w:pos="3065"/>
          <w:tab w:val="left" w:pos="3329"/>
          <w:tab w:val="left" w:pos="4313"/>
          <w:tab w:val="left" w:pos="4802"/>
          <w:tab w:val="left" w:pos="5246"/>
          <w:tab w:val="left" w:pos="6065"/>
          <w:tab w:val="left" w:pos="6569"/>
          <w:tab w:val="left" w:pos="7298"/>
        </w:tabs>
        <w:rPr>
          <w:smallCaps/>
        </w:rPr>
      </w:pPr>
      <w:r>
        <w:tab/>
        <w:t>so</w:t>
      </w:r>
      <w:r>
        <w:tab/>
        <w:t>we(</w:t>
      </w:r>
      <w:r>
        <w:rPr>
          <w:smallCaps/>
        </w:rPr>
        <w:t>inc</w:t>
      </w:r>
      <w:r>
        <w:t>)</w:t>
      </w:r>
      <w:r>
        <w:tab/>
        <w:t>do.what-</w:t>
      </w:r>
      <w:r>
        <w:rPr>
          <w:smallCaps/>
        </w:rPr>
        <w:t>pf</w:t>
      </w:r>
      <w:r>
        <w:rPr>
          <w:smallCaps/>
        </w:rPr>
        <w:tab/>
        <w:t>c</w:t>
      </w:r>
      <w:r w:rsidR="006972B1">
        <w:tab/>
      </w:r>
      <w:r w:rsidR="006972B1">
        <w:rPr>
          <w:smallCaps/>
        </w:rPr>
        <w:t>af</w:t>
      </w:r>
      <w:r w:rsidR="006972B1">
        <w:t>=fight</w:t>
      </w:r>
      <w:r w:rsidR="006972B1">
        <w:tab/>
        <w:t>and</w:t>
      </w:r>
      <w:r w:rsidR="006972B1">
        <w:tab/>
        <w:t>not</w:t>
      </w:r>
      <w:r w:rsidR="006972B1">
        <w:tab/>
        <w:t>know</w:t>
      </w:r>
      <w:r w:rsidR="006972B1">
        <w:tab/>
      </w:r>
      <w:r w:rsidR="006972B1">
        <w:rPr>
          <w:smallCaps/>
        </w:rPr>
        <w:t>obl</w:t>
      </w:r>
      <w:r w:rsidR="006972B1">
        <w:tab/>
      </w:r>
      <w:r w:rsidR="006972B1">
        <w:rPr>
          <w:smallCaps/>
        </w:rPr>
        <w:t>f-</w:t>
      </w:r>
      <w:r w:rsidR="006972B1">
        <w:t>who</w:t>
      </w:r>
      <w:r w:rsidR="006972B1">
        <w:rPr>
          <w:smallCaps/>
        </w:rPr>
        <w:tab/>
        <w:t>c</w:t>
      </w:r>
    </w:p>
    <w:p w14:paraId="1D7BDDE2" w14:textId="77777777" w:rsidR="00800AD8" w:rsidRDefault="006972B1" w:rsidP="006972B1">
      <w:pPr>
        <w:pStyle w:val="InterlineText"/>
        <w:tabs>
          <w:tab w:val="left" w:pos="533"/>
          <w:tab w:val="left" w:pos="1997"/>
          <w:tab w:val="left" w:pos="2471"/>
        </w:tabs>
      </w:pPr>
      <w:r>
        <w:tab/>
        <w:t>naqemtsi?”</w:t>
      </w:r>
      <w:r w:rsidR="00D21C3A">
        <w:tab/>
      </w:r>
      <w:r w:rsidR="00800AD8">
        <w:t>aya</w:t>
      </w:r>
      <w:r>
        <w:tab/>
        <w:t>tiamadju.</w:t>
      </w:r>
    </w:p>
    <w:p w14:paraId="33FBE5D1" w14:textId="77777777" w:rsidR="00800AD8" w:rsidRDefault="006972B1" w:rsidP="006972B1">
      <w:pPr>
        <w:pStyle w:val="InterlineGlossWithTrans"/>
        <w:tabs>
          <w:tab w:val="left" w:pos="533"/>
          <w:tab w:val="left" w:pos="1997"/>
          <w:tab w:val="left" w:pos="2471"/>
        </w:tabs>
      </w:pPr>
      <w:r>
        <w:tab/>
        <w:t>na-em=qetsi</w:t>
      </w:r>
      <w:r w:rsidR="00800AD8">
        <w:tab/>
        <w:t>aya</w:t>
      </w:r>
      <w:r>
        <w:tab/>
        <w:t>ti-a-madju</w:t>
      </w:r>
    </w:p>
    <w:p w14:paraId="61AC5E09" w14:textId="77777777" w:rsidR="00800AD8" w:rsidRDefault="006972B1" w:rsidP="006972B1">
      <w:pPr>
        <w:pStyle w:val="InterlineTrans"/>
        <w:tabs>
          <w:tab w:val="left" w:pos="533"/>
          <w:tab w:val="left" w:pos="1997"/>
          <w:tab w:val="left" w:pos="2471"/>
        </w:tabs>
      </w:pPr>
      <w:r>
        <w:rPr>
          <w:smallCaps/>
        </w:rPr>
        <w:tab/>
        <w:t>past</w:t>
      </w:r>
      <w:r>
        <w:t>-</w:t>
      </w:r>
      <w:r>
        <w:rPr>
          <w:smallCaps/>
        </w:rPr>
        <w:t>af</w:t>
      </w:r>
      <w:r>
        <w:t>=fight</w:t>
      </w:r>
      <w:r w:rsidR="00800AD8">
        <w:tab/>
        <w:t>say</w:t>
      </w:r>
      <w:r>
        <w:tab/>
      </w:r>
      <w:r>
        <w:rPr>
          <w:smallCaps/>
        </w:rPr>
        <w:t>f</w:t>
      </w:r>
      <w:r>
        <w:t>-</w:t>
      </w:r>
      <w:r>
        <w:rPr>
          <w:smallCaps/>
        </w:rPr>
        <w:t>pl</w:t>
      </w:r>
      <w:r>
        <w:t>-</w:t>
      </w:r>
      <w:r>
        <w:rPr>
          <w:smallCaps/>
        </w:rPr>
        <w:t>3rd</w:t>
      </w:r>
      <w:r>
        <w:t>.</w:t>
      </w:r>
      <w:r>
        <w:rPr>
          <w:smallCaps/>
        </w:rPr>
        <w:t>pers</w:t>
      </w:r>
    </w:p>
    <w:p w14:paraId="2CA07AAE" w14:textId="77777777" w:rsidR="00800AD8" w:rsidRDefault="00800AD8">
      <w:pPr>
        <w:pStyle w:val="InterlineFree"/>
      </w:pPr>
      <w:r>
        <w:t>“How can we kill him, without it being known who has killed him?” they said.</w:t>
      </w:r>
    </w:p>
    <w:p w14:paraId="238F1EE8" w14:textId="77777777" w:rsidR="00800AD8" w:rsidRDefault="00C862D4" w:rsidP="006972B1">
      <w:pPr>
        <w:pStyle w:val="InterlineText"/>
        <w:tabs>
          <w:tab w:val="left" w:pos="533"/>
          <w:tab w:val="left" w:pos="1757"/>
          <w:tab w:val="left" w:pos="2021"/>
          <w:tab w:val="left" w:pos="3020"/>
          <w:tab w:val="left" w:pos="3704"/>
        </w:tabs>
      </w:pPr>
      <w:r w:rsidRPr="003A1D48">
        <w:rPr>
          <w:rStyle w:val="InterlineTextNumChar"/>
        </w:rPr>
        <w:t>065</w:t>
      </w:r>
      <w:r w:rsidR="00800AD8">
        <w:tab/>
        <w:t>kiîavaran</w:t>
      </w:r>
      <w:r w:rsidR="00800AD8">
        <w:tab/>
        <w:t>a</w:t>
      </w:r>
      <w:r w:rsidR="00800AD8">
        <w:tab/>
        <w:t>vavayan:</w:t>
      </w:r>
      <w:r w:rsidR="00800AD8">
        <w:tab/>
        <w:t>“azua</w:t>
      </w:r>
      <w:r w:rsidR="006972B1">
        <w:tab/>
        <w:t>mapulaw.</w:t>
      </w:r>
    </w:p>
    <w:p w14:paraId="44A17EE0" w14:textId="77777777" w:rsidR="00800AD8" w:rsidRDefault="00800AD8" w:rsidP="006972B1">
      <w:pPr>
        <w:pStyle w:val="InterlineGlossWithTrans"/>
        <w:tabs>
          <w:tab w:val="left" w:pos="533"/>
          <w:tab w:val="left" w:pos="1757"/>
          <w:tab w:val="left" w:pos="2021"/>
          <w:tab w:val="left" w:pos="3020"/>
          <w:tab w:val="left" w:pos="3704"/>
        </w:tabs>
      </w:pPr>
      <w:r>
        <w:tab/>
        <w:t>ki-îavar-an</w:t>
      </w:r>
      <w:r>
        <w:tab/>
        <w:t>a</w:t>
      </w:r>
      <w:r>
        <w:tab/>
        <w:t>vavayan</w:t>
      </w:r>
      <w:r>
        <w:tab/>
        <w:t>a-zua</w:t>
      </w:r>
      <w:r w:rsidR="006972B1">
        <w:tab/>
        <w:t>ma-pulaw</w:t>
      </w:r>
    </w:p>
    <w:p w14:paraId="028D33FE" w14:textId="77777777" w:rsidR="00800AD8" w:rsidRDefault="00800AD8" w:rsidP="00B76180">
      <w:pPr>
        <w:pStyle w:val="InterlineTransNoFree"/>
        <w:tabs>
          <w:tab w:val="left" w:pos="1757"/>
          <w:tab w:val="left" w:pos="2021"/>
          <w:tab w:val="left" w:pos="3020"/>
          <w:tab w:val="left" w:pos="3704"/>
          <w:tab w:val="right" w:pos="8789"/>
        </w:tabs>
      </w:pPr>
      <w:r>
        <w:tab/>
        <w:t>do-speak-</w:t>
      </w:r>
      <w:r>
        <w:rPr>
          <w:smallCaps/>
        </w:rPr>
        <w:t>lf</w:t>
      </w:r>
      <w:r>
        <w:rPr>
          <w:smallCaps/>
        </w:rPr>
        <w:tab/>
        <w:t>c</w:t>
      </w:r>
      <w:r>
        <w:rPr>
          <w:smallCaps/>
        </w:rPr>
        <w:tab/>
      </w:r>
      <w:r>
        <w:t>female</w:t>
      </w:r>
      <w:r>
        <w:tab/>
      </w:r>
      <w:r>
        <w:rPr>
          <w:smallCaps/>
        </w:rPr>
        <w:t>c-</w:t>
      </w:r>
      <w:r>
        <w:t>that</w:t>
      </w:r>
      <w:r w:rsidR="006972B1">
        <w:tab/>
      </w:r>
      <w:r w:rsidR="006972B1">
        <w:rPr>
          <w:smallCaps/>
        </w:rPr>
        <w:t>stat</w:t>
      </w:r>
      <w:r w:rsidR="006972B1">
        <w:t>-drunk</w:t>
      </w:r>
      <w:r w:rsidR="006972B1">
        <w:tab/>
        <w:t>The woman said: “He’s drunk.</w:t>
      </w:r>
    </w:p>
    <w:p w14:paraId="7E1037DD" w14:textId="77777777" w:rsidR="00800AD8" w:rsidRDefault="00C862D4" w:rsidP="006972B1">
      <w:pPr>
        <w:pStyle w:val="InterlineText"/>
        <w:tabs>
          <w:tab w:val="left" w:pos="533"/>
          <w:tab w:val="left" w:pos="1397"/>
          <w:tab w:val="left" w:pos="2456"/>
          <w:tab w:val="left" w:pos="2960"/>
          <w:tab w:val="left" w:pos="4334"/>
          <w:tab w:val="left" w:pos="4823"/>
          <w:tab w:val="left" w:pos="5972"/>
          <w:tab w:val="left" w:pos="6476"/>
        </w:tabs>
      </w:pPr>
      <w:r w:rsidRPr="003A1D48">
        <w:rPr>
          <w:rStyle w:val="InterlineTextNumChar"/>
        </w:rPr>
        <w:t>066</w:t>
      </w:r>
      <w:r w:rsidR="00800AD8">
        <w:tab/>
        <w:t>tja</w:t>
      </w:r>
      <w:r w:rsidR="00800AD8">
        <w:tab/>
        <w:t>sialapan</w:t>
      </w:r>
      <w:r w:rsidR="006972B1">
        <w:tab/>
        <w:t>tua</w:t>
      </w:r>
      <w:r w:rsidR="006972B1">
        <w:tab/>
        <w:t>bungbung,</w:t>
      </w:r>
      <w:r w:rsidR="006972B1">
        <w:tab/>
        <w:t>sa</w:t>
      </w:r>
      <w:r w:rsidR="006972B1">
        <w:tab/>
        <w:t>pizua-i</w:t>
      </w:r>
      <w:r w:rsidR="006972B1">
        <w:tab/>
        <w:t>tua</w:t>
      </w:r>
      <w:r w:rsidR="006972B1">
        <w:tab/>
        <w:t>qatjuvi.</w:t>
      </w:r>
    </w:p>
    <w:p w14:paraId="4F3C1A04" w14:textId="77777777" w:rsidR="00800AD8" w:rsidRDefault="00800AD8" w:rsidP="006972B1">
      <w:pPr>
        <w:pStyle w:val="InterlineGlossWithTrans"/>
        <w:tabs>
          <w:tab w:val="left" w:pos="533"/>
          <w:tab w:val="left" w:pos="1397"/>
          <w:tab w:val="left" w:pos="2456"/>
          <w:tab w:val="left" w:pos="2960"/>
          <w:tab w:val="left" w:pos="4334"/>
          <w:tab w:val="left" w:pos="4823"/>
          <w:tab w:val="left" w:pos="5972"/>
          <w:tab w:val="left" w:pos="6476"/>
        </w:tabs>
      </w:pPr>
      <w:r>
        <w:tab/>
        <w:t>tja</w:t>
      </w:r>
      <w:r>
        <w:tab/>
        <w:t>si-alap-an</w:t>
      </w:r>
      <w:r w:rsidR="006972B1">
        <w:tab/>
        <w:t>tua</w:t>
      </w:r>
      <w:r w:rsidR="006972B1">
        <w:tab/>
        <w:t>bungbung</w:t>
      </w:r>
      <w:r w:rsidR="006972B1">
        <w:tab/>
        <w:t>sa</w:t>
      </w:r>
      <w:r w:rsidR="006972B1">
        <w:tab/>
        <w:t>pi-zua-i</w:t>
      </w:r>
      <w:r w:rsidR="006972B1">
        <w:tab/>
        <w:t>tua</w:t>
      </w:r>
      <w:r w:rsidR="006972B1">
        <w:tab/>
        <w:t>qatjuvi</w:t>
      </w:r>
    </w:p>
    <w:p w14:paraId="4FBED841" w14:textId="77777777" w:rsidR="00800AD8" w:rsidRDefault="00800AD8" w:rsidP="006972B1">
      <w:pPr>
        <w:pStyle w:val="InterlineTrans"/>
        <w:tabs>
          <w:tab w:val="left" w:pos="533"/>
          <w:tab w:val="left" w:pos="1397"/>
          <w:tab w:val="left" w:pos="2456"/>
          <w:tab w:val="left" w:pos="2960"/>
          <w:tab w:val="left" w:pos="4334"/>
          <w:tab w:val="left" w:pos="4823"/>
          <w:tab w:val="left" w:pos="5972"/>
          <w:tab w:val="left" w:pos="6476"/>
        </w:tabs>
      </w:pPr>
      <w:r>
        <w:tab/>
        <w:t>we(</w:t>
      </w:r>
      <w:r>
        <w:rPr>
          <w:smallCaps/>
        </w:rPr>
        <w:t>inc</w:t>
      </w:r>
      <w:r>
        <w:t>)</w:t>
      </w:r>
      <w:r>
        <w:tab/>
      </w:r>
      <w:r>
        <w:rPr>
          <w:smallCaps/>
        </w:rPr>
        <w:t>if</w:t>
      </w:r>
      <w:r>
        <w:t>-take-</w:t>
      </w:r>
      <w:r>
        <w:rPr>
          <w:smallCaps/>
        </w:rPr>
        <w:t>lf</w:t>
      </w:r>
      <w:r w:rsidR="006972B1">
        <w:tab/>
      </w:r>
      <w:r w:rsidR="006972B1">
        <w:rPr>
          <w:smallCaps/>
        </w:rPr>
        <w:t>obl</w:t>
      </w:r>
      <w:r w:rsidR="006972B1">
        <w:tab/>
        <w:t>bamboo.tube</w:t>
      </w:r>
      <w:r w:rsidR="006972B1">
        <w:tab/>
        <w:t>and</w:t>
      </w:r>
      <w:r w:rsidR="006972B1">
        <w:tab/>
        <w:t>put-that-</w:t>
      </w:r>
      <w:r w:rsidR="006972B1">
        <w:rPr>
          <w:smallCaps/>
        </w:rPr>
        <w:t>pf</w:t>
      </w:r>
      <w:r w:rsidR="006972B1">
        <w:tab/>
      </w:r>
      <w:r w:rsidR="006972B1">
        <w:rPr>
          <w:smallCaps/>
        </w:rPr>
        <w:t>obl</w:t>
      </w:r>
      <w:r w:rsidR="006972B1">
        <w:tab/>
        <w:t>snake</w:t>
      </w:r>
    </w:p>
    <w:p w14:paraId="677B166B" w14:textId="77777777" w:rsidR="00800AD8" w:rsidRDefault="00800AD8" w:rsidP="006972B1">
      <w:pPr>
        <w:pStyle w:val="InterlineFree"/>
      </w:pPr>
      <w:r>
        <w:t>Let’s take a bamboo tube and put a snake in it.</w:t>
      </w:r>
    </w:p>
    <w:p w14:paraId="7817FAC8" w14:textId="77777777" w:rsidR="00800AD8" w:rsidRDefault="00C862D4" w:rsidP="006972B1">
      <w:pPr>
        <w:pStyle w:val="InterlineText"/>
        <w:tabs>
          <w:tab w:val="left" w:pos="533"/>
          <w:tab w:val="left" w:pos="1022"/>
          <w:tab w:val="left" w:pos="1511"/>
          <w:tab w:val="left" w:pos="2375"/>
          <w:tab w:val="left" w:pos="3194"/>
          <w:tab w:val="left" w:pos="3698"/>
          <w:tab w:val="left" w:pos="4337"/>
          <w:tab w:val="left" w:pos="4601"/>
          <w:tab w:val="left" w:pos="5045"/>
          <w:tab w:val="left" w:pos="5534"/>
        </w:tabs>
      </w:pPr>
      <w:r w:rsidRPr="003A1D48">
        <w:rPr>
          <w:rStyle w:val="InterlineTextNumChar"/>
        </w:rPr>
        <w:t>067</w:t>
      </w:r>
      <w:r w:rsidR="00800AD8">
        <w:tab/>
        <w:t>qau</w:t>
      </w:r>
      <w:r w:rsidR="00800AD8">
        <w:tab/>
        <w:t>sa</w:t>
      </w:r>
      <w:r w:rsidR="006972B1">
        <w:tab/>
        <w:t>tja</w:t>
      </w:r>
      <w:r w:rsidR="006972B1">
        <w:tab/>
        <w:t>tsage-i</w:t>
      </w:r>
      <w:r w:rsidR="006972B1">
        <w:tab/>
        <w:t>tua</w:t>
      </w:r>
      <w:r w:rsidR="006972B1">
        <w:tab/>
        <w:t>sapui</w:t>
      </w:r>
      <w:r w:rsidR="006972B1">
        <w:tab/>
        <w:t>a</w:t>
      </w:r>
      <w:r w:rsidR="006972B1">
        <w:tab/>
        <w:t>iku</w:t>
      </w:r>
      <w:r w:rsidR="006972B1">
        <w:tab/>
        <w:t>nua</w:t>
      </w:r>
      <w:r w:rsidR="006972B1">
        <w:tab/>
        <w:t>qatjuvi.</w:t>
      </w:r>
    </w:p>
    <w:p w14:paraId="4AFCCAC9" w14:textId="77777777" w:rsidR="00800AD8" w:rsidRDefault="00800AD8" w:rsidP="006972B1">
      <w:pPr>
        <w:pStyle w:val="InterlineGlossWithTrans"/>
        <w:tabs>
          <w:tab w:val="left" w:pos="533"/>
          <w:tab w:val="left" w:pos="1022"/>
          <w:tab w:val="left" w:pos="1511"/>
          <w:tab w:val="left" w:pos="2375"/>
          <w:tab w:val="left" w:pos="3194"/>
          <w:tab w:val="left" w:pos="3698"/>
          <w:tab w:val="left" w:pos="4337"/>
          <w:tab w:val="left" w:pos="4601"/>
          <w:tab w:val="left" w:pos="5045"/>
          <w:tab w:val="left" w:pos="5534"/>
        </w:tabs>
      </w:pPr>
      <w:r>
        <w:tab/>
        <w:t>qau</w:t>
      </w:r>
      <w:r>
        <w:tab/>
        <w:t>sa</w:t>
      </w:r>
      <w:r w:rsidR="006972B1">
        <w:tab/>
        <w:t>tja</w:t>
      </w:r>
      <w:r w:rsidR="006972B1">
        <w:tab/>
        <w:t>tsage-i</w:t>
      </w:r>
      <w:r w:rsidR="006972B1">
        <w:tab/>
        <w:t>tua</w:t>
      </w:r>
      <w:r w:rsidR="006972B1">
        <w:tab/>
        <w:t>sapu</w:t>
      </w:r>
      <w:r w:rsidR="005756D6">
        <w:t>y</w:t>
      </w:r>
      <w:r w:rsidR="006972B1">
        <w:tab/>
        <w:t>a</w:t>
      </w:r>
      <w:r w:rsidR="006972B1">
        <w:tab/>
        <w:t>iku</w:t>
      </w:r>
      <w:r w:rsidR="006972B1">
        <w:tab/>
        <w:t>nua</w:t>
      </w:r>
      <w:r w:rsidR="006972B1">
        <w:tab/>
        <w:t>qatjuvi</w:t>
      </w:r>
    </w:p>
    <w:p w14:paraId="5EFC4BDF" w14:textId="77777777" w:rsidR="00800AD8" w:rsidRDefault="00800AD8" w:rsidP="006972B1">
      <w:pPr>
        <w:pStyle w:val="InterlineTrans"/>
        <w:tabs>
          <w:tab w:val="left" w:pos="533"/>
          <w:tab w:val="left" w:pos="1022"/>
          <w:tab w:val="left" w:pos="1511"/>
          <w:tab w:val="left" w:pos="2375"/>
          <w:tab w:val="left" w:pos="3194"/>
          <w:tab w:val="left" w:pos="3698"/>
          <w:tab w:val="left" w:pos="4337"/>
          <w:tab w:val="left" w:pos="4601"/>
          <w:tab w:val="left" w:pos="5045"/>
          <w:tab w:val="left" w:pos="5534"/>
        </w:tabs>
      </w:pPr>
      <w:r>
        <w:tab/>
        <w:t>so</w:t>
      </w:r>
      <w:r>
        <w:tab/>
        <w:t>and</w:t>
      </w:r>
      <w:r w:rsidR="006972B1">
        <w:tab/>
        <w:t>we(</w:t>
      </w:r>
      <w:r w:rsidR="006972B1">
        <w:rPr>
          <w:smallCaps/>
        </w:rPr>
        <w:t>inc</w:t>
      </w:r>
      <w:r w:rsidR="006972B1">
        <w:t>)</w:t>
      </w:r>
      <w:r w:rsidR="006972B1">
        <w:tab/>
        <w:t>heat-</w:t>
      </w:r>
      <w:r w:rsidR="006972B1">
        <w:rPr>
          <w:smallCaps/>
        </w:rPr>
        <w:t>pf</w:t>
      </w:r>
      <w:r w:rsidR="006972B1">
        <w:tab/>
      </w:r>
      <w:r w:rsidR="006972B1">
        <w:rPr>
          <w:smallCaps/>
        </w:rPr>
        <w:t>obl</w:t>
      </w:r>
      <w:r w:rsidR="006972B1">
        <w:tab/>
        <w:t>fire</w:t>
      </w:r>
      <w:r w:rsidR="006972B1">
        <w:rPr>
          <w:smallCaps/>
        </w:rPr>
        <w:tab/>
        <w:t>c</w:t>
      </w:r>
      <w:r w:rsidR="006972B1">
        <w:rPr>
          <w:smallCaps/>
        </w:rPr>
        <w:tab/>
      </w:r>
      <w:r w:rsidR="006972B1">
        <w:t>tail</w:t>
      </w:r>
      <w:r w:rsidR="006972B1">
        <w:tab/>
        <w:t>of</w:t>
      </w:r>
      <w:r w:rsidR="006972B1">
        <w:tab/>
        <w:t>snake</w:t>
      </w:r>
    </w:p>
    <w:p w14:paraId="0FF79576" w14:textId="77777777" w:rsidR="00800AD8" w:rsidRDefault="00800AD8">
      <w:pPr>
        <w:pStyle w:val="InterlineFree"/>
      </w:pPr>
      <w:r>
        <w:t>Then let’s heat the snake’s tail with fire;</w:t>
      </w:r>
    </w:p>
    <w:p w14:paraId="282D957A" w14:textId="77777777" w:rsidR="00800AD8" w:rsidRDefault="00C862D4" w:rsidP="00793EF2">
      <w:pPr>
        <w:pStyle w:val="InterlineText"/>
        <w:tabs>
          <w:tab w:val="left" w:pos="533"/>
          <w:tab w:val="left" w:pos="1022"/>
          <w:tab w:val="left" w:pos="1511"/>
          <w:tab w:val="left" w:pos="2570"/>
          <w:tab w:val="left" w:pos="3344"/>
          <w:tab w:val="left" w:pos="4028"/>
          <w:tab w:val="left" w:pos="4817"/>
          <w:tab w:val="left" w:pos="5081"/>
          <w:tab w:val="left" w:pos="5825"/>
          <w:tab w:val="left" w:pos="6434"/>
          <w:tab w:val="left" w:pos="7358"/>
        </w:tabs>
      </w:pPr>
      <w:r w:rsidRPr="003A1D48">
        <w:rPr>
          <w:rStyle w:val="InterlineTextNumChar"/>
        </w:rPr>
        <w:t>068</w:t>
      </w:r>
      <w:r w:rsidR="00800AD8">
        <w:tab/>
        <w:t>qau</w:t>
      </w:r>
      <w:r w:rsidR="00800AD8">
        <w:tab/>
        <w:t>ki</w:t>
      </w:r>
      <w:r w:rsidR="00800AD8">
        <w:tab/>
        <w:t>mintuluq</w:t>
      </w:r>
      <w:r w:rsidR="00800AD8">
        <w:tab/>
        <w:t>anga</w:t>
      </w:r>
      <w:r w:rsidR="00800AD8">
        <w:tab/>
        <w:t>azua</w:t>
      </w:r>
      <w:r w:rsidR="00793EF2">
        <w:tab/>
        <w:t>qatjuvi</w:t>
      </w:r>
      <w:r w:rsidR="00793EF2">
        <w:tab/>
        <w:t>a</w:t>
      </w:r>
      <w:r w:rsidR="00793EF2">
        <w:tab/>
        <w:t>sema</w:t>
      </w:r>
      <w:r w:rsidR="00793EF2">
        <w:tab/>
        <w:t>tjua</w:t>
      </w:r>
      <w:r w:rsidR="00793EF2">
        <w:tab/>
        <w:t>tjiaî</w:t>
      </w:r>
      <w:r w:rsidR="00793EF2">
        <w:tab/>
        <w:t>nimadju,”</w:t>
      </w:r>
    </w:p>
    <w:p w14:paraId="77CC3957" w14:textId="77777777" w:rsidR="00800AD8" w:rsidRDefault="00800AD8" w:rsidP="00793EF2">
      <w:pPr>
        <w:pStyle w:val="InterlineGlossWithTrans"/>
        <w:tabs>
          <w:tab w:val="left" w:pos="533"/>
          <w:tab w:val="left" w:pos="1022"/>
          <w:tab w:val="left" w:pos="1511"/>
          <w:tab w:val="left" w:pos="2570"/>
          <w:tab w:val="left" w:pos="3344"/>
          <w:tab w:val="left" w:pos="4028"/>
          <w:tab w:val="left" w:pos="4817"/>
          <w:tab w:val="left" w:pos="5081"/>
          <w:tab w:val="left" w:pos="5825"/>
          <w:tab w:val="left" w:pos="6434"/>
          <w:tab w:val="left" w:pos="7358"/>
        </w:tabs>
      </w:pPr>
      <w:r>
        <w:tab/>
        <w:t>qau</w:t>
      </w:r>
      <w:r>
        <w:tab/>
        <w:t>ki</w:t>
      </w:r>
      <w:r>
        <w:tab/>
        <w:t>min-tuluq</w:t>
      </w:r>
      <w:r>
        <w:tab/>
        <w:t>anga</w:t>
      </w:r>
      <w:r>
        <w:tab/>
        <w:t>a-zua</w:t>
      </w:r>
      <w:r w:rsidR="00793EF2">
        <w:tab/>
        <w:t>qatjuvi</w:t>
      </w:r>
      <w:r w:rsidR="00793EF2">
        <w:tab/>
        <w:t>a</w:t>
      </w:r>
      <w:r w:rsidR="00793EF2">
        <w:tab/>
        <w:t>em=sa</w:t>
      </w:r>
      <w:r w:rsidR="00793EF2">
        <w:tab/>
        <w:t>tjua</w:t>
      </w:r>
      <w:r w:rsidR="00793EF2">
        <w:tab/>
        <w:t>tjiaî</w:t>
      </w:r>
      <w:r w:rsidR="00793EF2">
        <w:tab/>
        <w:t>ni-madju</w:t>
      </w:r>
    </w:p>
    <w:p w14:paraId="70C0BE81" w14:textId="77777777" w:rsidR="00800AD8" w:rsidRDefault="00800AD8" w:rsidP="00793EF2">
      <w:pPr>
        <w:pStyle w:val="InterlineTransNoFree"/>
        <w:tabs>
          <w:tab w:val="left" w:pos="1022"/>
          <w:tab w:val="left" w:pos="1511"/>
          <w:tab w:val="left" w:pos="2570"/>
          <w:tab w:val="left" w:pos="3344"/>
          <w:tab w:val="left" w:pos="4028"/>
          <w:tab w:val="left" w:pos="4817"/>
          <w:tab w:val="left" w:pos="5081"/>
          <w:tab w:val="left" w:pos="5825"/>
          <w:tab w:val="left" w:pos="6434"/>
          <w:tab w:val="left" w:pos="7358"/>
        </w:tabs>
      </w:pPr>
      <w:r>
        <w:tab/>
        <w:t>so</w:t>
      </w:r>
      <w:r>
        <w:tab/>
        <w:t>will</w:t>
      </w:r>
      <w:r>
        <w:tab/>
      </w:r>
      <w:r>
        <w:rPr>
          <w:smallCaps/>
        </w:rPr>
        <w:t>af</w:t>
      </w:r>
      <w:r>
        <w:t>-run</w:t>
      </w:r>
      <w:r>
        <w:tab/>
        <w:t>indeed</w:t>
      </w:r>
      <w:r>
        <w:tab/>
      </w:r>
      <w:r>
        <w:rPr>
          <w:smallCaps/>
        </w:rPr>
        <w:t>c-</w:t>
      </w:r>
      <w:r>
        <w:t>that</w:t>
      </w:r>
      <w:r w:rsidR="00793EF2">
        <w:tab/>
        <w:t>snake</w:t>
      </w:r>
      <w:r w:rsidR="00793EF2">
        <w:rPr>
          <w:smallCaps/>
        </w:rPr>
        <w:tab/>
        <w:t>c</w:t>
      </w:r>
      <w:r w:rsidR="00793EF2">
        <w:rPr>
          <w:smallCaps/>
        </w:rPr>
        <w:tab/>
        <w:t>af</w:t>
      </w:r>
      <w:r w:rsidR="00793EF2">
        <w:t>=go</w:t>
      </w:r>
      <w:r w:rsidR="00793EF2">
        <w:tab/>
        <w:t>there</w:t>
      </w:r>
      <w:r w:rsidR="00793EF2">
        <w:tab/>
        <w:t>stomach</w:t>
      </w:r>
      <w:r w:rsidR="00793EF2">
        <w:tab/>
        <w:t>of-</w:t>
      </w:r>
      <w:r w:rsidR="00793EF2">
        <w:rPr>
          <w:smallCaps/>
        </w:rPr>
        <w:t>3rd.pers</w:t>
      </w:r>
    </w:p>
    <w:p w14:paraId="2D595D77" w14:textId="77777777" w:rsidR="00800AD8" w:rsidRDefault="00793EF2" w:rsidP="00793EF2">
      <w:pPr>
        <w:pStyle w:val="InterlineText"/>
        <w:tabs>
          <w:tab w:val="left" w:pos="533"/>
          <w:tab w:val="left" w:pos="1007"/>
          <w:tab w:val="left" w:pos="2486"/>
          <w:tab w:val="left" w:pos="2750"/>
        </w:tabs>
      </w:pPr>
      <w:r>
        <w:tab/>
        <w:t>aya</w:t>
      </w:r>
      <w:r>
        <w:tab/>
        <w:t>tiamadju</w:t>
      </w:r>
      <w:r>
        <w:tab/>
        <w:t>a</w:t>
      </w:r>
      <w:r>
        <w:tab/>
        <w:t>maîavar.</w:t>
      </w:r>
    </w:p>
    <w:p w14:paraId="586368C8" w14:textId="77777777" w:rsidR="00800AD8" w:rsidRDefault="00793EF2" w:rsidP="00793EF2">
      <w:pPr>
        <w:pStyle w:val="InterlineGlossWithTrans"/>
        <w:tabs>
          <w:tab w:val="left" w:pos="533"/>
          <w:tab w:val="left" w:pos="1007"/>
          <w:tab w:val="left" w:pos="2486"/>
          <w:tab w:val="left" w:pos="2750"/>
        </w:tabs>
      </w:pPr>
      <w:r>
        <w:tab/>
        <w:t>aya</w:t>
      </w:r>
      <w:r>
        <w:tab/>
        <w:t>ti-a-madju</w:t>
      </w:r>
      <w:r>
        <w:tab/>
        <w:t>a</w:t>
      </w:r>
      <w:r>
        <w:tab/>
        <w:t>ma-îavar</w:t>
      </w:r>
    </w:p>
    <w:p w14:paraId="78B7B697" w14:textId="77777777" w:rsidR="00800AD8" w:rsidRDefault="00793EF2" w:rsidP="00793EF2">
      <w:pPr>
        <w:pStyle w:val="InterlineTrans"/>
        <w:tabs>
          <w:tab w:val="left" w:pos="533"/>
          <w:tab w:val="left" w:pos="1007"/>
          <w:tab w:val="left" w:pos="2486"/>
          <w:tab w:val="left" w:pos="2750"/>
        </w:tabs>
      </w:pPr>
      <w:r>
        <w:tab/>
        <w:t>say</w:t>
      </w:r>
      <w:r>
        <w:tab/>
      </w:r>
      <w:r>
        <w:rPr>
          <w:smallCaps/>
        </w:rPr>
        <w:t>f</w:t>
      </w:r>
      <w:r>
        <w:t>-</w:t>
      </w:r>
      <w:r>
        <w:rPr>
          <w:smallCaps/>
        </w:rPr>
        <w:t>pl</w:t>
      </w:r>
      <w:r>
        <w:t>-</w:t>
      </w:r>
      <w:r>
        <w:rPr>
          <w:smallCaps/>
        </w:rPr>
        <w:t>3rd</w:t>
      </w:r>
      <w:r>
        <w:t>.</w:t>
      </w:r>
      <w:r>
        <w:rPr>
          <w:smallCaps/>
        </w:rPr>
        <w:t>pers</w:t>
      </w:r>
      <w:r>
        <w:tab/>
      </w:r>
      <w:r>
        <w:rPr>
          <w:smallCaps/>
        </w:rPr>
        <w:t>c</w:t>
      </w:r>
      <w:r>
        <w:tab/>
      </w:r>
      <w:r>
        <w:rPr>
          <w:smallCaps/>
        </w:rPr>
        <w:t>stat</w:t>
      </w:r>
      <w:r>
        <w:t>-speak</w:t>
      </w:r>
    </w:p>
    <w:p w14:paraId="3AE4BB50" w14:textId="77777777" w:rsidR="00800AD8" w:rsidRDefault="00800AD8">
      <w:pPr>
        <w:pStyle w:val="InterlineFree"/>
      </w:pPr>
      <w:r>
        <w:t>and the snake will dart forward into his stomach,” they decided.</w:t>
      </w:r>
    </w:p>
    <w:p w14:paraId="73F2BAA9" w14:textId="77777777" w:rsidR="00800AD8" w:rsidRDefault="00C862D4" w:rsidP="00793EF2">
      <w:pPr>
        <w:pStyle w:val="InterlineText"/>
        <w:tabs>
          <w:tab w:val="left" w:pos="533"/>
          <w:tab w:val="left" w:pos="1022"/>
          <w:tab w:val="left" w:pos="2726"/>
          <w:tab w:val="left" w:pos="2990"/>
          <w:tab w:val="left" w:pos="3974"/>
          <w:tab w:val="left" w:pos="4658"/>
          <w:tab w:val="left" w:pos="5447"/>
          <w:tab w:val="left" w:pos="5711"/>
        </w:tabs>
      </w:pPr>
      <w:r w:rsidRPr="003A1D48">
        <w:rPr>
          <w:rStyle w:val="InterlineTextNumChar"/>
        </w:rPr>
        <w:t>069</w:t>
      </w:r>
      <w:r w:rsidR="00800AD8">
        <w:tab/>
        <w:t>qau</w:t>
      </w:r>
      <w:r w:rsidR="00800AD8">
        <w:tab/>
        <w:t>aitazuain</w:t>
      </w:r>
      <w:r w:rsidR="00800AD8">
        <w:tab/>
        <w:t>a</w:t>
      </w:r>
      <w:r w:rsidR="00800AD8">
        <w:tab/>
        <w:t>qemtsi</w:t>
      </w:r>
      <w:r w:rsidR="00800AD8">
        <w:tab/>
        <w:t>azua</w:t>
      </w:r>
      <w:r w:rsidR="00800AD8">
        <w:tab/>
        <w:t>vaîaw</w:t>
      </w:r>
      <w:r w:rsidR="00800AD8">
        <w:tab/>
        <w:t>a</w:t>
      </w:r>
      <w:r w:rsidR="00793EF2">
        <w:tab/>
        <w:t>tjaisangas.</w:t>
      </w:r>
    </w:p>
    <w:p w14:paraId="41EFD3FD" w14:textId="77777777" w:rsidR="00800AD8" w:rsidRDefault="00800AD8" w:rsidP="00793EF2">
      <w:pPr>
        <w:pStyle w:val="InterlineGlossWithTrans"/>
        <w:tabs>
          <w:tab w:val="left" w:pos="533"/>
          <w:tab w:val="left" w:pos="1022"/>
          <w:tab w:val="left" w:pos="2726"/>
          <w:tab w:val="left" w:pos="2990"/>
          <w:tab w:val="left" w:pos="3974"/>
          <w:tab w:val="left" w:pos="4658"/>
          <w:tab w:val="left" w:pos="5447"/>
          <w:tab w:val="left" w:pos="5711"/>
        </w:tabs>
      </w:pPr>
      <w:r>
        <w:tab/>
        <w:t>qau</w:t>
      </w:r>
      <w:r>
        <w:tab/>
        <w:t>aya-ta-zua-en</w:t>
      </w:r>
      <w:r>
        <w:tab/>
        <w:t>a</w:t>
      </w:r>
      <w:r>
        <w:tab/>
        <w:t>em=qetsi</w:t>
      </w:r>
      <w:r>
        <w:tab/>
        <w:t>a-zua</w:t>
      </w:r>
      <w:r>
        <w:tab/>
        <w:t>vaîaw</w:t>
      </w:r>
      <w:r>
        <w:tab/>
        <w:t>a</w:t>
      </w:r>
      <w:r w:rsidR="00793EF2">
        <w:tab/>
        <w:t>tja-i-sangas</w:t>
      </w:r>
    </w:p>
    <w:p w14:paraId="28A46EA6" w14:textId="77777777" w:rsidR="00800AD8" w:rsidRDefault="00800AD8" w:rsidP="00793EF2">
      <w:pPr>
        <w:pStyle w:val="InterlineTrans"/>
        <w:tabs>
          <w:tab w:val="left" w:pos="533"/>
          <w:tab w:val="left" w:pos="1022"/>
          <w:tab w:val="left" w:pos="2726"/>
          <w:tab w:val="left" w:pos="2990"/>
          <w:tab w:val="left" w:pos="3974"/>
          <w:tab w:val="left" w:pos="4658"/>
          <w:tab w:val="left" w:pos="5447"/>
          <w:tab w:val="left" w:pos="5711"/>
        </w:tabs>
        <w:rPr>
          <w:smallCaps/>
        </w:rPr>
      </w:pPr>
      <w:r>
        <w:tab/>
        <w:t>so</w:t>
      </w:r>
      <w:r>
        <w:tab/>
        <w:t>be.thus-?-that-</w:t>
      </w:r>
      <w:r>
        <w:rPr>
          <w:smallCaps/>
        </w:rPr>
        <w:t>pf</w:t>
      </w:r>
      <w:r>
        <w:rPr>
          <w:smallCaps/>
        </w:rPr>
        <w:tab/>
        <w:t>c</w:t>
      </w:r>
      <w:r>
        <w:rPr>
          <w:smallCaps/>
        </w:rPr>
        <w:tab/>
        <w:t>af</w:t>
      </w:r>
      <w:r>
        <w:t>=fight</w:t>
      </w:r>
      <w:r>
        <w:tab/>
      </w:r>
      <w:r>
        <w:rPr>
          <w:smallCaps/>
        </w:rPr>
        <w:t>c-</w:t>
      </w:r>
      <w:r>
        <w:t>that</w:t>
      </w:r>
      <w:r>
        <w:tab/>
        <w:t>spouse</w:t>
      </w:r>
      <w:r>
        <w:rPr>
          <w:smallCaps/>
        </w:rPr>
        <w:tab/>
        <w:t>c</w:t>
      </w:r>
      <w:r w:rsidR="00793EF2">
        <w:tab/>
        <w:t>more-</w:t>
      </w:r>
      <w:r w:rsidR="00793EF2">
        <w:rPr>
          <w:smallCaps/>
        </w:rPr>
        <w:t>loc</w:t>
      </w:r>
      <w:r w:rsidR="00793EF2">
        <w:t>-first</w:t>
      </w:r>
    </w:p>
    <w:p w14:paraId="473592B2" w14:textId="77777777" w:rsidR="00800AD8" w:rsidRDefault="00800AD8">
      <w:pPr>
        <w:pStyle w:val="InterlineFree"/>
      </w:pPr>
      <w:r>
        <w:t>So that’s how the former husband was killed.</w:t>
      </w:r>
    </w:p>
    <w:p w14:paraId="6D499FF0" w14:textId="77777777" w:rsidR="00800AD8" w:rsidRDefault="00C862D4" w:rsidP="00793EF2">
      <w:pPr>
        <w:pStyle w:val="InterlineText"/>
        <w:tabs>
          <w:tab w:val="left" w:pos="533"/>
          <w:tab w:val="left" w:pos="1022"/>
          <w:tab w:val="left" w:pos="1286"/>
          <w:tab w:val="left" w:pos="2015"/>
          <w:tab w:val="left" w:pos="3509"/>
          <w:tab w:val="left" w:pos="4433"/>
          <w:tab w:val="left" w:pos="5432"/>
          <w:tab w:val="left" w:pos="5696"/>
          <w:tab w:val="left" w:pos="7985"/>
        </w:tabs>
      </w:pPr>
      <w:r w:rsidRPr="003A1D48">
        <w:rPr>
          <w:rStyle w:val="InterlineTextNumChar"/>
        </w:rPr>
        <w:t>070</w:t>
      </w:r>
      <w:r w:rsidR="00800AD8">
        <w:tab/>
        <w:t>qau</w:t>
      </w:r>
      <w:r w:rsidR="00800AD8">
        <w:tab/>
        <w:t>a</w:t>
      </w:r>
      <w:r w:rsidR="00800AD8">
        <w:tab/>
        <w:t>tsa÷</w:t>
      </w:r>
      <w:r w:rsidR="00800AD8">
        <w:tab/>
        <w:t>kiqeneqenetj</w:t>
      </w:r>
      <w:r w:rsidR="00793EF2">
        <w:tab/>
        <w:t>tazua</w:t>
      </w:r>
      <w:r w:rsidR="00793EF2">
        <w:tab/>
        <w:t>ma÷usa</w:t>
      </w:r>
      <w:r w:rsidR="00793EF2">
        <w:tab/>
        <w:t>a</w:t>
      </w:r>
      <w:r w:rsidR="00793EF2">
        <w:tab/>
        <w:t>paîetalataladj</w:t>
      </w:r>
      <w:r w:rsidR="00793EF2">
        <w:tab/>
        <w:t>tua</w:t>
      </w:r>
    </w:p>
    <w:p w14:paraId="3C899BE5" w14:textId="77777777" w:rsidR="00800AD8" w:rsidRDefault="00800AD8" w:rsidP="00793EF2">
      <w:pPr>
        <w:pStyle w:val="InterlineGlossWithTrans"/>
        <w:tabs>
          <w:tab w:val="left" w:pos="533"/>
          <w:tab w:val="left" w:pos="1022"/>
          <w:tab w:val="left" w:pos="1286"/>
          <w:tab w:val="left" w:pos="2015"/>
          <w:tab w:val="left" w:pos="3509"/>
          <w:tab w:val="left" w:pos="4433"/>
          <w:tab w:val="left" w:pos="5432"/>
          <w:tab w:val="left" w:pos="5696"/>
          <w:tab w:val="left" w:pos="7985"/>
        </w:tabs>
      </w:pPr>
      <w:r>
        <w:tab/>
        <w:t>qau</w:t>
      </w:r>
      <w:r>
        <w:tab/>
        <w:t>a</w:t>
      </w:r>
      <w:r>
        <w:tab/>
        <w:t>tsa÷</w:t>
      </w:r>
      <w:r>
        <w:tab/>
        <w:t>ki-qene-qenetj</w:t>
      </w:r>
      <w:r w:rsidR="00793EF2">
        <w:tab/>
        <w:t>ta-zua</w:t>
      </w:r>
      <w:r w:rsidR="00793EF2">
        <w:tab/>
        <w:t>ma-÷usa</w:t>
      </w:r>
      <w:r w:rsidR="00793EF2">
        <w:tab/>
        <w:t>a</w:t>
      </w:r>
      <w:r w:rsidR="00793EF2">
        <w:tab/>
        <w:t>pa-îe-tala-taladj</w:t>
      </w:r>
      <w:r w:rsidR="00793EF2">
        <w:tab/>
        <w:t>tua</w:t>
      </w:r>
    </w:p>
    <w:p w14:paraId="062E74A4" w14:textId="77777777" w:rsidR="00800AD8" w:rsidRDefault="00800AD8" w:rsidP="00793EF2">
      <w:pPr>
        <w:pStyle w:val="InterlineTransNoFree"/>
        <w:tabs>
          <w:tab w:val="left" w:pos="1022"/>
          <w:tab w:val="left" w:pos="1286"/>
          <w:tab w:val="left" w:pos="2015"/>
          <w:tab w:val="left" w:pos="3509"/>
          <w:tab w:val="left" w:pos="4433"/>
          <w:tab w:val="left" w:pos="5432"/>
          <w:tab w:val="left" w:pos="5696"/>
          <w:tab w:val="left" w:pos="7985"/>
        </w:tabs>
      </w:pPr>
      <w:r>
        <w:tab/>
        <w:t>so</w:t>
      </w:r>
      <w:r>
        <w:rPr>
          <w:smallCaps/>
        </w:rPr>
        <w:tab/>
        <w:t>c</w:t>
      </w:r>
      <w:r>
        <w:rPr>
          <w:smallCaps/>
        </w:rPr>
        <w:tab/>
      </w:r>
      <w:r>
        <w:t>bandit</w:t>
      </w:r>
      <w:r>
        <w:tab/>
        <w:t>do-</w:t>
      </w:r>
      <w:r>
        <w:rPr>
          <w:smallCaps/>
        </w:rPr>
        <w:t>red</w:t>
      </w:r>
      <w:r>
        <w:t>-see</w:t>
      </w:r>
      <w:r w:rsidR="00793EF2">
        <w:tab/>
      </w:r>
      <w:r w:rsidR="00793EF2">
        <w:rPr>
          <w:smallCaps/>
        </w:rPr>
        <w:t>obl</w:t>
      </w:r>
      <w:r w:rsidR="00793EF2">
        <w:t>-that</w:t>
      </w:r>
      <w:r w:rsidR="00793EF2">
        <w:tab/>
      </w:r>
      <w:r w:rsidR="00793EF2">
        <w:rPr>
          <w:smallCaps/>
        </w:rPr>
        <w:t>num</w:t>
      </w:r>
      <w:r w:rsidR="00793EF2">
        <w:t>-two</w:t>
      </w:r>
      <w:r w:rsidR="00793EF2">
        <w:rPr>
          <w:smallCaps/>
        </w:rPr>
        <w:tab/>
        <w:t>c</w:t>
      </w:r>
      <w:r w:rsidR="00793EF2">
        <w:tab/>
        <w:t>cause-go.to-</w:t>
      </w:r>
      <w:r w:rsidR="00793EF2">
        <w:rPr>
          <w:smallCaps/>
        </w:rPr>
        <w:t>red</w:t>
      </w:r>
      <w:r w:rsidR="00793EF2">
        <w:t>-inside</w:t>
      </w:r>
      <w:r w:rsidR="00793EF2">
        <w:tab/>
      </w:r>
      <w:r w:rsidR="00793EF2">
        <w:rPr>
          <w:smallCaps/>
        </w:rPr>
        <w:t>obl</w:t>
      </w:r>
    </w:p>
    <w:p w14:paraId="3F3D5FE4" w14:textId="77777777" w:rsidR="00800AD8" w:rsidRDefault="00793EF2" w:rsidP="00793EF2">
      <w:pPr>
        <w:pStyle w:val="InterlineText"/>
        <w:tabs>
          <w:tab w:val="left" w:pos="533"/>
        </w:tabs>
      </w:pPr>
      <w:r>
        <w:tab/>
        <w:t>qatjuvi.</w:t>
      </w:r>
    </w:p>
    <w:p w14:paraId="30947D07" w14:textId="77777777" w:rsidR="00800AD8" w:rsidRDefault="00793EF2" w:rsidP="00793EF2">
      <w:pPr>
        <w:pStyle w:val="InterlineGlossWithTrans"/>
        <w:tabs>
          <w:tab w:val="left" w:pos="533"/>
        </w:tabs>
      </w:pPr>
      <w:r>
        <w:tab/>
        <w:t>qatjuvi</w:t>
      </w:r>
    </w:p>
    <w:p w14:paraId="4B8D4F28" w14:textId="77777777" w:rsidR="00800AD8" w:rsidRDefault="00793EF2" w:rsidP="00B76180">
      <w:pPr>
        <w:pStyle w:val="InterlineTransNoFree"/>
        <w:tabs>
          <w:tab w:val="right" w:pos="8789"/>
        </w:tabs>
        <w:rPr>
          <w:smallCaps/>
        </w:rPr>
      </w:pPr>
      <w:r>
        <w:tab/>
        <w:t>snake</w:t>
      </w:r>
      <w:r>
        <w:tab/>
        <w:t>Now the thief saw the two putting the snake in.</w:t>
      </w:r>
    </w:p>
    <w:p w14:paraId="072294AA" w14:textId="77777777" w:rsidR="00800AD8" w:rsidRDefault="00C862D4" w:rsidP="00793EF2">
      <w:pPr>
        <w:pStyle w:val="InterlineText"/>
        <w:tabs>
          <w:tab w:val="left" w:pos="533"/>
          <w:tab w:val="left" w:pos="1022"/>
          <w:tab w:val="left" w:pos="2066"/>
          <w:tab w:val="left" w:pos="2840"/>
          <w:tab w:val="left" w:pos="3524"/>
          <w:tab w:val="left" w:pos="4253"/>
          <w:tab w:val="left" w:pos="4757"/>
          <w:tab w:val="left" w:pos="5516"/>
          <w:tab w:val="left" w:pos="6125"/>
          <w:tab w:val="left" w:pos="6899"/>
        </w:tabs>
      </w:pPr>
      <w:r w:rsidRPr="003A1D48">
        <w:rPr>
          <w:rStyle w:val="InterlineTextNumChar"/>
        </w:rPr>
        <w:t>071</w:t>
      </w:r>
      <w:r w:rsidR="00800AD8">
        <w:tab/>
        <w:t>qau</w:t>
      </w:r>
      <w:r w:rsidR="00800AD8">
        <w:tab/>
        <w:t>marekutj</w:t>
      </w:r>
      <w:r w:rsidR="00800AD8">
        <w:tab/>
        <w:t>anga</w:t>
      </w:r>
      <w:r w:rsidR="00800AD8">
        <w:tab/>
        <w:t>azua</w:t>
      </w:r>
      <w:r w:rsidR="00793EF2">
        <w:tab/>
        <w:t>tsa÷</w:t>
      </w:r>
      <w:r w:rsidR="00793EF2">
        <w:tab/>
        <w:t>tu</w:t>
      </w:r>
      <w:r w:rsidR="00793EF2">
        <w:tab/>
        <w:t>sika</w:t>
      </w:r>
      <w:r w:rsidR="00793EF2">
        <w:tab/>
        <w:t>uzai</w:t>
      </w:r>
      <w:r w:rsidR="00793EF2">
        <w:tab/>
        <w:t>anga</w:t>
      </w:r>
      <w:r w:rsidR="00793EF2">
        <w:tab/>
        <w:t>tsautsau</w:t>
      </w:r>
    </w:p>
    <w:p w14:paraId="54ADFD25" w14:textId="77777777" w:rsidR="00800AD8" w:rsidRDefault="00800AD8" w:rsidP="00793EF2">
      <w:pPr>
        <w:pStyle w:val="InterlineGlossWithTrans"/>
        <w:tabs>
          <w:tab w:val="left" w:pos="533"/>
          <w:tab w:val="left" w:pos="1022"/>
          <w:tab w:val="left" w:pos="2066"/>
          <w:tab w:val="left" w:pos="2840"/>
          <w:tab w:val="left" w:pos="3524"/>
          <w:tab w:val="left" w:pos="4253"/>
          <w:tab w:val="left" w:pos="4757"/>
          <w:tab w:val="left" w:pos="5516"/>
          <w:tab w:val="left" w:pos="6125"/>
          <w:tab w:val="left" w:pos="6899"/>
        </w:tabs>
      </w:pPr>
      <w:r>
        <w:tab/>
        <w:t>qau</w:t>
      </w:r>
      <w:r>
        <w:tab/>
        <w:t>ma-rekutj</w:t>
      </w:r>
      <w:r>
        <w:tab/>
        <w:t>anga</w:t>
      </w:r>
      <w:r>
        <w:tab/>
        <w:t>a-zua</w:t>
      </w:r>
      <w:r w:rsidR="00793EF2">
        <w:tab/>
        <w:t>tsa÷</w:t>
      </w:r>
      <w:r w:rsidR="00793EF2">
        <w:tab/>
        <w:t>tu</w:t>
      </w:r>
      <w:r w:rsidR="00793EF2">
        <w:tab/>
        <w:t>sika</w:t>
      </w:r>
      <w:r w:rsidR="00793EF2">
        <w:tab/>
        <w:t>uzay</w:t>
      </w:r>
      <w:r w:rsidR="00793EF2">
        <w:tab/>
        <w:t>anga</w:t>
      </w:r>
      <w:r w:rsidR="00793EF2">
        <w:tab/>
        <w:t>tsau-tsau</w:t>
      </w:r>
    </w:p>
    <w:p w14:paraId="31D567E8" w14:textId="77777777" w:rsidR="00800AD8" w:rsidRDefault="00800AD8" w:rsidP="00793EF2">
      <w:pPr>
        <w:pStyle w:val="InterlineTransNoFree"/>
        <w:tabs>
          <w:tab w:val="left" w:pos="1022"/>
          <w:tab w:val="left" w:pos="2066"/>
          <w:tab w:val="left" w:pos="2840"/>
          <w:tab w:val="left" w:pos="3524"/>
          <w:tab w:val="left" w:pos="4253"/>
          <w:tab w:val="left" w:pos="4757"/>
          <w:tab w:val="left" w:pos="5516"/>
          <w:tab w:val="left" w:pos="6125"/>
          <w:tab w:val="left" w:pos="6899"/>
        </w:tabs>
      </w:pPr>
      <w:r>
        <w:tab/>
        <w:t>so</w:t>
      </w:r>
      <w:r>
        <w:tab/>
      </w:r>
      <w:r>
        <w:rPr>
          <w:smallCaps/>
        </w:rPr>
        <w:t>stat</w:t>
      </w:r>
      <w:r>
        <w:t>-fear</w:t>
      </w:r>
      <w:r>
        <w:tab/>
        <w:t>indeed</w:t>
      </w:r>
      <w:r>
        <w:tab/>
      </w:r>
      <w:r>
        <w:rPr>
          <w:smallCaps/>
        </w:rPr>
        <w:t>c-</w:t>
      </w:r>
      <w:r>
        <w:t>that</w:t>
      </w:r>
      <w:r w:rsidR="00793EF2">
        <w:tab/>
        <w:t>bandit</w:t>
      </w:r>
      <w:r w:rsidR="00793EF2">
        <w:tab/>
      </w:r>
      <w:r w:rsidR="00793EF2">
        <w:rPr>
          <w:smallCaps/>
        </w:rPr>
        <w:t>obl</w:t>
      </w:r>
      <w:r w:rsidR="00793EF2">
        <w:tab/>
        <w:t>reason</w:t>
      </w:r>
      <w:r w:rsidR="00793EF2">
        <w:tab/>
        <w:t>there</w:t>
      </w:r>
      <w:r w:rsidR="00793EF2">
        <w:tab/>
        <w:t>indeed</w:t>
      </w:r>
      <w:r w:rsidR="00793EF2">
        <w:tab/>
      </w:r>
      <w:r w:rsidR="00793EF2">
        <w:rPr>
          <w:smallCaps/>
        </w:rPr>
        <w:t>red</w:t>
      </w:r>
      <w:r w:rsidR="00793EF2">
        <w:t>-being</w:t>
      </w:r>
    </w:p>
    <w:p w14:paraId="63000599" w14:textId="77777777" w:rsidR="00800AD8" w:rsidRDefault="00793EF2" w:rsidP="00793EF2">
      <w:pPr>
        <w:pStyle w:val="InterlineText"/>
        <w:tabs>
          <w:tab w:val="left" w:pos="533"/>
          <w:tab w:val="left" w:pos="2327"/>
          <w:tab w:val="left" w:pos="2591"/>
          <w:tab w:val="left" w:pos="3890"/>
        </w:tabs>
      </w:pPr>
      <w:r>
        <w:tab/>
        <w:t>iqumaqan</w:t>
      </w:r>
      <w:r>
        <w:tab/>
        <w:t>a</w:t>
      </w:r>
      <w:r>
        <w:tab/>
        <w:t>namatsay</w:t>
      </w:r>
      <w:r>
        <w:tab/>
        <w:t>anga.</w:t>
      </w:r>
    </w:p>
    <w:p w14:paraId="12E3A204" w14:textId="77777777" w:rsidR="00800AD8" w:rsidRDefault="00793EF2" w:rsidP="00793EF2">
      <w:pPr>
        <w:pStyle w:val="InterlineGlossWithTrans"/>
        <w:tabs>
          <w:tab w:val="left" w:pos="533"/>
          <w:tab w:val="left" w:pos="2327"/>
          <w:tab w:val="left" w:pos="2591"/>
          <w:tab w:val="left" w:pos="3890"/>
        </w:tabs>
      </w:pPr>
      <w:r>
        <w:tab/>
        <w:t>i-qumaq-an</w:t>
      </w:r>
      <w:r>
        <w:tab/>
        <w:t>a</w:t>
      </w:r>
      <w:r>
        <w:tab/>
        <w:t>na-m-patsay</w:t>
      </w:r>
      <w:r>
        <w:tab/>
        <w:t>anga</w:t>
      </w:r>
    </w:p>
    <w:p w14:paraId="41CB285A" w14:textId="77777777" w:rsidR="00800AD8" w:rsidRDefault="00793EF2" w:rsidP="00793EF2">
      <w:pPr>
        <w:pStyle w:val="InterlineTrans"/>
        <w:tabs>
          <w:tab w:val="left" w:pos="533"/>
          <w:tab w:val="left" w:pos="2327"/>
          <w:tab w:val="left" w:pos="2591"/>
          <w:tab w:val="left" w:pos="3890"/>
        </w:tabs>
      </w:pPr>
      <w:r>
        <w:tab/>
      </w:r>
      <w:r>
        <w:rPr>
          <w:smallCaps/>
        </w:rPr>
        <w:t>loc</w:t>
      </w:r>
      <w:r>
        <w:t>-indoors-</w:t>
      </w:r>
      <w:r>
        <w:rPr>
          <w:smallCaps/>
        </w:rPr>
        <w:t>nom</w:t>
      </w:r>
      <w:r>
        <w:rPr>
          <w:smallCaps/>
        </w:rPr>
        <w:tab/>
        <w:t>c</w:t>
      </w:r>
      <w:r>
        <w:tab/>
      </w:r>
      <w:r>
        <w:rPr>
          <w:smallCaps/>
        </w:rPr>
        <w:t>past</w:t>
      </w:r>
      <w:r>
        <w:t>-</w:t>
      </w:r>
      <w:r>
        <w:rPr>
          <w:smallCaps/>
        </w:rPr>
        <w:t>af</w:t>
      </w:r>
      <w:r>
        <w:t>-die</w:t>
      </w:r>
      <w:r>
        <w:tab/>
        <w:t>indeed</w:t>
      </w:r>
    </w:p>
    <w:p w14:paraId="29D7E7AD" w14:textId="77777777" w:rsidR="00800AD8" w:rsidRDefault="00800AD8">
      <w:pPr>
        <w:pStyle w:val="InterlineFree"/>
      </w:pPr>
      <w:r>
        <w:t>The thief was afraid that there was going to be a dead person in the house,</w:t>
      </w:r>
    </w:p>
    <w:p w14:paraId="5ADFAFAA" w14:textId="77777777" w:rsidR="00800AD8" w:rsidRDefault="00C862D4" w:rsidP="00793EF2">
      <w:pPr>
        <w:pStyle w:val="InterlineText"/>
        <w:tabs>
          <w:tab w:val="left" w:pos="533"/>
          <w:tab w:val="left" w:pos="1592"/>
          <w:tab w:val="left" w:pos="2366"/>
        </w:tabs>
      </w:pPr>
      <w:r w:rsidRPr="003A1D48">
        <w:rPr>
          <w:rStyle w:val="InterlineTextNumChar"/>
        </w:rPr>
        <w:t>072</w:t>
      </w:r>
      <w:r w:rsidR="00800AD8">
        <w:tab/>
        <w:t>mintuluq</w:t>
      </w:r>
      <w:r w:rsidR="00800AD8">
        <w:tab/>
        <w:t>anga</w:t>
      </w:r>
      <w:r w:rsidR="00800AD8">
        <w:tab/>
        <w:t>îetsasaw.</w:t>
      </w:r>
    </w:p>
    <w:p w14:paraId="5262E21A" w14:textId="77777777" w:rsidR="00800AD8" w:rsidRDefault="00800AD8" w:rsidP="00793EF2">
      <w:pPr>
        <w:pStyle w:val="InterlineGlossWithTrans"/>
        <w:tabs>
          <w:tab w:val="left" w:pos="533"/>
          <w:tab w:val="left" w:pos="1592"/>
          <w:tab w:val="left" w:pos="2366"/>
        </w:tabs>
      </w:pPr>
      <w:r>
        <w:tab/>
        <w:t>min-tuluq</w:t>
      </w:r>
      <w:r>
        <w:tab/>
        <w:t>anga</w:t>
      </w:r>
      <w:r>
        <w:tab/>
        <w:t>îe-tsasaw</w:t>
      </w:r>
    </w:p>
    <w:p w14:paraId="3688D504" w14:textId="77777777" w:rsidR="00800AD8" w:rsidRDefault="00800AD8" w:rsidP="00B76180">
      <w:pPr>
        <w:pStyle w:val="InterlineTransNoFree"/>
        <w:tabs>
          <w:tab w:val="left" w:pos="1592"/>
          <w:tab w:val="left" w:pos="2366"/>
          <w:tab w:val="right" w:pos="8789"/>
        </w:tabs>
      </w:pPr>
      <w:r>
        <w:tab/>
      </w:r>
      <w:r>
        <w:rPr>
          <w:smallCaps/>
        </w:rPr>
        <w:t>af</w:t>
      </w:r>
      <w:r>
        <w:t>-run</w:t>
      </w:r>
      <w:r>
        <w:tab/>
        <w:t>indeed</w:t>
      </w:r>
      <w:r>
        <w:tab/>
        <w:t>go.to-outside</w:t>
      </w:r>
      <w:r w:rsidR="00793EF2">
        <w:tab/>
        <w:t>and he dashed outside.</w:t>
      </w:r>
    </w:p>
    <w:p w14:paraId="3A60BE90" w14:textId="77777777" w:rsidR="00800AD8" w:rsidRDefault="005E1ADF" w:rsidP="00793EF2">
      <w:pPr>
        <w:pStyle w:val="InterlineText"/>
        <w:tabs>
          <w:tab w:val="left" w:pos="533"/>
          <w:tab w:val="left" w:pos="1022"/>
          <w:tab w:val="left" w:pos="2906"/>
          <w:tab w:val="left" w:pos="3575"/>
          <w:tab w:val="left" w:pos="4799"/>
          <w:tab w:val="left" w:pos="5063"/>
          <w:tab w:val="left" w:pos="7232"/>
          <w:tab w:val="left" w:pos="7736"/>
        </w:tabs>
      </w:pPr>
      <w:r w:rsidRPr="003A1D48">
        <w:rPr>
          <w:rStyle w:val="InterlineTextNumChar"/>
        </w:rPr>
        <w:t>073</w:t>
      </w:r>
      <w:r w:rsidR="00800AD8">
        <w:tab/>
        <w:t>qau</w:t>
      </w:r>
      <w:r w:rsidR="00800AD8">
        <w:tab/>
        <w:t>maîianga;</w:t>
      </w:r>
      <w:r w:rsidR="00800AD8">
        <w:tab/>
        <w:t>manu</w:t>
      </w:r>
      <w:r w:rsidR="00793EF2">
        <w:tab/>
        <w:t>kemîang</w:t>
      </w:r>
      <w:r w:rsidR="00793EF2">
        <w:tab/>
        <w:t>a</w:t>
      </w:r>
      <w:r w:rsidR="00793EF2">
        <w:tab/>
        <w:t>mamazangiîan</w:t>
      </w:r>
      <w:r w:rsidR="00793EF2">
        <w:tab/>
        <w:t>tu</w:t>
      </w:r>
      <w:r w:rsidR="00793EF2">
        <w:tab/>
        <w:t>uzai</w:t>
      </w:r>
    </w:p>
    <w:p w14:paraId="2C7B786D" w14:textId="77777777" w:rsidR="00800AD8" w:rsidRDefault="00800AD8" w:rsidP="00793EF2">
      <w:pPr>
        <w:pStyle w:val="InterlineGlossWithTrans"/>
        <w:tabs>
          <w:tab w:val="left" w:pos="533"/>
          <w:tab w:val="left" w:pos="1022"/>
          <w:tab w:val="left" w:pos="2906"/>
          <w:tab w:val="left" w:pos="3575"/>
          <w:tab w:val="left" w:pos="4799"/>
          <w:tab w:val="left" w:pos="5063"/>
          <w:tab w:val="left" w:pos="7232"/>
          <w:tab w:val="left" w:pos="7736"/>
        </w:tabs>
      </w:pPr>
      <w:r>
        <w:tab/>
        <w:t>qau</w:t>
      </w:r>
      <w:r>
        <w:tab/>
        <w:t>ma-îia-anga</w:t>
      </w:r>
      <w:r>
        <w:tab/>
        <w:t>manu</w:t>
      </w:r>
      <w:r w:rsidR="00793EF2">
        <w:tab/>
        <w:t>em=keîang</w:t>
      </w:r>
      <w:r w:rsidR="00793EF2">
        <w:tab/>
        <w:t>a</w:t>
      </w:r>
      <w:r w:rsidR="00793EF2">
        <w:tab/>
        <w:t>ma-ma-zangiî-an</w:t>
      </w:r>
      <w:r w:rsidR="00793EF2">
        <w:tab/>
        <w:t>tu</w:t>
      </w:r>
      <w:r w:rsidR="00793EF2">
        <w:tab/>
        <w:t>uzay</w:t>
      </w:r>
    </w:p>
    <w:p w14:paraId="17C7A679" w14:textId="77777777" w:rsidR="00800AD8" w:rsidRDefault="00800AD8" w:rsidP="00793EF2">
      <w:pPr>
        <w:pStyle w:val="InterlineTransNoFree"/>
        <w:tabs>
          <w:tab w:val="left" w:pos="1022"/>
          <w:tab w:val="left" w:pos="2906"/>
          <w:tab w:val="left" w:pos="3575"/>
          <w:tab w:val="left" w:pos="4799"/>
          <w:tab w:val="left" w:pos="5063"/>
          <w:tab w:val="left" w:pos="7232"/>
          <w:tab w:val="left" w:pos="7736"/>
        </w:tabs>
      </w:pPr>
      <w:r>
        <w:tab/>
        <w:t>so</w:t>
      </w:r>
      <w:r>
        <w:tab/>
      </w:r>
      <w:r>
        <w:rPr>
          <w:smallCaps/>
        </w:rPr>
        <w:t>stat</w:t>
      </w:r>
      <w:r>
        <w:t>-dawn-indeed</w:t>
      </w:r>
      <w:r>
        <w:tab/>
        <w:t>then</w:t>
      </w:r>
      <w:r w:rsidR="00793EF2">
        <w:tab/>
      </w:r>
      <w:r w:rsidR="00793EF2">
        <w:rPr>
          <w:smallCaps/>
        </w:rPr>
        <w:t>af</w:t>
      </w:r>
      <w:r w:rsidR="00793EF2">
        <w:t>=know</w:t>
      </w:r>
      <w:r w:rsidR="00793EF2">
        <w:rPr>
          <w:smallCaps/>
        </w:rPr>
        <w:tab/>
        <w:t>c</w:t>
      </w:r>
      <w:r w:rsidR="00793EF2">
        <w:rPr>
          <w:smallCaps/>
        </w:rPr>
        <w:tab/>
        <w:t>stat</w:t>
      </w:r>
      <w:r w:rsidR="00793EF2">
        <w:t>-</w:t>
      </w:r>
      <w:r w:rsidR="00793EF2">
        <w:rPr>
          <w:smallCaps/>
        </w:rPr>
        <w:t>stat</w:t>
      </w:r>
      <w:r w:rsidR="00793EF2">
        <w:t>-chief-</w:t>
      </w:r>
      <w:r w:rsidR="00793EF2">
        <w:rPr>
          <w:smallCaps/>
        </w:rPr>
        <w:t>nom</w:t>
      </w:r>
      <w:r w:rsidR="00793EF2">
        <w:tab/>
      </w:r>
      <w:r w:rsidR="00793EF2">
        <w:rPr>
          <w:smallCaps/>
        </w:rPr>
        <w:t>obl</w:t>
      </w:r>
      <w:r w:rsidR="00793EF2">
        <w:tab/>
        <w:t>there</w:t>
      </w:r>
    </w:p>
    <w:p w14:paraId="614A1E43" w14:textId="77777777" w:rsidR="00800AD8" w:rsidRDefault="00793EF2" w:rsidP="00350F39">
      <w:pPr>
        <w:pStyle w:val="InterlineText"/>
        <w:tabs>
          <w:tab w:val="left" w:pos="533"/>
          <w:tab w:val="left" w:pos="797"/>
          <w:tab w:val="left" w:pos="2096"/>
          <w:tab w:val="left" w:pos="2360"/>
        </w:tabs>
      </w:pPr>
      <w:r>
        <w:tab/>
        <w:t>a</w:t>
      </w:r>
      <w:r>
        <w:tab/>
        <w:t>namatsay</w:t>
      </w:r>
      <w:r>
        <w:tab/>
        <w:t>a</w:t>
      </w:r>
      <w:r>
        <w:tab/>
        <w:t>tsautsau.</w:t>
      </w:r>
    </w:p>
    <w:p w14:paraId="7377D3EB" w14:textId="77777777" w:rsidR="00800AD8" w:rsidRDefault="00793EF2" w:rsidP="00350F39">
      <w:pPr>
        <w:pStyle w:val="InterlineGlossWithTrans"/>
        <w:tabs>
          <w:tab w:val="left" w:pos="533"/>
          <w:tab w:val="left" w:pos="797"/>
          <w:tab w:val="left" w:pos="2096"/>
          <w:tab w:val="left" w:pos="2360"/>
        </w:tabs>
      </w:pPr>
      <w:r>
        <w:tab/>
        <w:t>a</w:t>
      </w:r>
      <w:r>
        <w:tab/>
        <w:t>na-m-patsay</w:t>
      </w:r>
      <w:r>
        <w:tab/>
        <w:t>a</w:t>
      </w:r>
      <w:r>
        <w:tab/>
        <w:t>tsau-tsau</w:t>
      </w:r>
    </w:p>
    <w:p w14:paraId="5709C792" w14:textId="77777777" w:rsidR="00800AD8" w:rsidRDefault="00793EF2" w:rsidP="00B76180">
      <w:pPr>
        <w:pStyle w:val="InterlineTransNoFree"/>
        <w:tabs>
          <w:tab w:val="left" w:pos="797"/>
          <w:tab w:val="left" w:pos="2096"/>
          <w:tab w:val="left" w:pos="2360"/>
          <w:tab w:val="right" w:pos="8789"/>
        </w:tabs>
      </w:pPr>
      <w:r>
        <w:tab/>
      </w:r>
      <w:r w:rsidRPr="00793EF2">
        <w:rPr>
          <w:smallCaps/>
        </w:rPr>
        <w:t>c</w:t>
      </w:r>
      <w:r>
        <w:tab/>
      </w:r>
      <w:r w:rsidR="00FF6354" w:rsidRPr="00FF6354">
        <w:rPr>
          <w:smallCaps/>
        </w:rPr>
        <w:t>past</w:t>
      </w:r>
      <w:r>
        <w:t>-</w:t>
      </w:r>
      <w:r w:rsidRPr="00350F39">
        <w:rPr>
          <w:smallCaps/>
        </w:rPr>
        <w:t>af</w:t>
      </w:r>
      <w:r>
        <w:t>-die</w:t>
      </w:r>
      <w:r>
        <w:tab/>
      </w:r>
      <w:r w:rsidRPr="00350F39">
        <w:rPr>
          <w:smallCaps/>
        </w:rPr>
        <w:t>c</w:t>
      </w:r>
      <w:r>
        <w:tab/>
      </w:r>
      <w:r w:rsidRPr="00350F39">
        <w:rPr>
          <w:smallCaps/>
        </w:rPr>
        <w:t>red</w:t>
      </w:r>
      <w:r>
        <w:t>-being</w:t>
      </w:r>
      <w:r w:rsidR="00350F39">
        <w:tab/>
        <w:t>Next day the chief heard that someone had died;</w:t>
      </w:r>
    </w:p>
    <w:p w14:paraId="2D3A06C7" w14:textId="77777777" w:rsidR="00800AD8" w:rsidRDefault="008F6BB9" w:rsidP="00350F39">
      <w:pPr>
        <w:pStyle w:val="InterlineText"/>
        <w:tabs>
          <w:tab w:val="left" w:pos="533"/>
          <w:tab w:val="left" w:pos="1022"/>
          <w:tab w:val="left" w:pos="1661"/>
          <w:tab w:val="left" w:pos="1925"/>
          <w:tab w:val="left" w:pos="2894"/>
          <w:tab w:val="left" w:pos="3818"/>
          <w:tab w:val="left" w:pos="4607"/>
          <w:tab w:val="left" w:pos="4871"/>
        </w:tabs>
      </w:pPr>
      <w:r w:rsidRPr="003A1D48">
        <w:rPr>
          <w:rStyle w:val="InterlineTextNumChar"/>
        </w:rPr>
        <w:lastRenderedPageBreak/>
        <w:t>074</w:t>
      </w:r>
      <w:r w:rsidR="00800AD8">
        <w:tab/>
        <w:t>qau</w:t>
      </w:r>
      <w:r w:rsidR="00800AD8">
        <w:tab/>
        <w:t>vaik</w:t>
      </w:r>
      <w:r w:rsidR="00800AD8">
        <w:tab/>
        <w:t>a</w:t>
      </w:r>
      <w:r w:rsidR="00800AD8">
        <w:tab/>
        <w:t>kivadaq</w:t>
      </w:r>
      <w:r w:rsidR="00800AD8">
        <w:tab/>
        <w:t>tazua</w:t>
      </w:r>
      <w:r w:rsidR="00350F39">
        <w:tab/>
        <w:t>vaîaw</w:t>
      </w:r>
      <w:r w:rsidR="00350F39">
        <w:tab/>
        <w:t>a</w:t>
      </w:r>
      <w:r w:rsidR="00350F39">
        <w:tab/>
        <w:t>vavayan.</w:t>
      </w:r>
    </w:p>
    <w:p w14:paraId="2622D8DC" w14:textId="77777777" w:rsidR="00800AD8" w:rsidRDefault="00800AD8" w:rsidP="00350F39">
      <w:pPr>
        <w:pStyle w:val="InterlineGlossWithTrans"/>
        <w:tabs>
          <w:tab w:val="left" w:pos="533"/>
          <w:tab w:val="left" w:pos="1022"/>
          <w:tab w:val="left" w:pos="1661"/>
          <w:tab w:val="left" w:pos="1925"/>
          <w:tab w:val="left" w:pos="2894"/>
          <w:tab w:val="left" w:pos="3818"/>
          <w:tab w:val="left" w:pos="4607"/>
          <w:tab w:val="left" w:pos="4871"/>
        </w:tabs>
      </w:pPr>
      <w:r>
        <w:tab/>
        <w:t>qau</w:t>
      </w:r>
      <w:r>
        <w:tab/>
        <w:t>vaik</w:t>
      </w:r>
      <w:r>
        <w:tab/>
        <w:t>a</w:t>
      </w:r>
      <w:r>
        <w:tab/>
        <w:t>ki-vadaq</w:t>
      </w:r>
      <w:r>
        <w:tab/>
        <w:t>ta-zua</w:t>
      </w:r>
      <w:r w:rsidR="00350F39">
        <w:tab/>
        <w:t>vaîaw</w:t>
      </w:r>
      <w:r w:rsidR="00350F39">
        <w:tab/>
        <w:t>a</w:t>
      </w:r>
      <w:r w:rsidR="00350F39">
        <w:tab/>
        <w:t>vavayan</w:t>
      </w:r>
    </w:p>
    <w:p w14:paraId="21E63E39" w14:textId="77777777" w:rsidR="00800AD8" w:rsidRDefault="00800AD8" w:rsidP="00350F39">
      <w:pPr>
        <w:pStyle w:val="InterlineTrans"/>
        <w:tabs>
          <w:tab w:val="left" w:pos="533"/>
          <w:tab w:val="left" w:pos="1022"/>
          <w:tab w:val="left" w:pos="1661"/>
          <w:tab w:val="left" w:pos="1925"/>
          <w:tab w:val="left" w:pos="2894"/>
          <w:tab w:val="left" w:pos="3818"/>
          <w:tab w:val="left" w:pos="4607"/>
          <w:tab w:val="left" w:pos="4871"/>
        </w:tabs>
      </w:pPr>
      <w:r>
        <w:tab/>
        <w:t>so</w:t>
      </w:r>
      <w:r>
        <w:tab/>
        <w:t>leave</w:t>
      </w:r>
      <w:r>
        <w:rPr>
          <w:smallCaps/>
        </w:rPr>
        <w:tab/>
        <w:t>c</w:t>
      </w:r>
      <w:r>
        <w:rPr>
          <w:smallCaps/>
        </w:rPr>
        <w:tab/>
      </w:r>
      <w:r>
        <w:t>do-ask</w:t>
      </w:r>
      <w:r>
        <w:tab/>
      </w:r>
      <w:r>
        <w:rPr>
          <w:smallCaps/>
        </w:rPr>
        <w:t>obl</w:t>
      </w:r>
      <w:r>
        <w:t>-that</w:t>
      </w:r>
      <w:r w:rsidR="00350F39">
        <w:tab/>
        <w:t>spouse</w:t>
      </w:r>
      <w:r w:rsidR="00350F39">
        <w:rPr>
          <w:smallCaps/>
        </w:rPr>
        <w:tab/>
        <w:t>c</w:t>
      </w:r>
      <w:r w:rsidR="00350F39">
        <w:rPr>
          <w:smallCaps/>
        </w:rPr>
        <w:tab/>
      </w:r>
      <w:r w:rsidR="00350F39">
        <w:t>female</w:t>
      </w:r>
    </w:p>
    <w:p w14:paraId="18EDE36E" w14:textId="77777777" w:rsidR="00800AD8" w:rsidRDefault="00800AD8">
      <w:pPr>
        <w:pStyle w:val="InterlineFree"/>
      </w:pPr>
      <w:r>
        <w:t>so he went to ask the wife.</w:t>
      </w:r>
    </w:p>
    <w:p w14:paraId="793ABAD0" w14:textId="77777777" w:rsidR="002E66AA" w:rsidRDefault="008F6BB9" w:rsidP="008971BA">
      <w:pPr>
        <w:pStyle w:val="InterlineText"/>
        <w:tabs>
          <w:tab w:val="left" w:pos="533"/>
          <w:tab w:val="left" w:pos="1232"/>
          <w:tab w:val="left" w:pos="2456"/>
          <w:tab w:val="left" w:pos="3125"/>
          <w:tab w:val="left" w:pos="3629"/>
          <w:tab w:val="left" w:pos="4358"/>
          <w:tab w:val="left" w:pos="4622"/>
          <w:tab w:val="left" w:pos="6011"/>
          <w:tab w:val="left" w:pos="6485"/>
        </w:tabs>
      </w:pPr>
      <w:r w:rsidRPr="003A1D48">
        <w:rPr>
          <w:rStyle w:val="InterlineTextNumChar"/>
        </w:rPr>
        <w:t>075</w:t>
      </w:r>
      <w:r w:rsidR="002E66AA">
        <w:tab/>
      </w:r>
      <w:r w:rsidR="002E66AA" w:rsidRPr="0045345A">
        <w:t>îakua</w:t>
      </w:r>
      <w:r w:rsidR="002E66AA">
        <w:tab/>
      </w:r>
      <w:r w:rsidR="002E66AA" w:rsidRPr="0045345A">
        <w:t>“kemîang</w:t>
      </w:r>
      <w:r w:rsidR="002E66AA">
        <w:tab/>
      </w:r>
      <w:r w:rsidR="008971BA">
        <w:t>(</w:t>
      </w:r>
      <w:r w:rsidR="002E66AA" w:rsidRPr="0045345A">
        <w:t>aken</w:t>
      </w:r>
      <w:r w:rsidR="008971BA">
        <w:t>)</w:t>
      </w:r>
      <w:r w:rsidR="002E66AA">
        <w:tab/>
      </w:r>
      <w:r w:rsidR="002E66AA" w:rsidRPr="0045345A">
        <w:t>tu</w:t>
      </w:r>
      <w:r w:rsidR="002E66AA">
        <w:tab/>
      </w:r>
      <w:r w:rsidR="002E66AA" w:rsidRPr="0045345A">
        <w:t>tima</w:t>
      </w:r>
      <w:r w:rsidR="002E66AA">
        <w:tab/>
      </w:r>
      <w:r w:rsidR="002E66AA" w:rsidRPr="0045345A">
        <w:t>a</w:t>
      </w:r>
      <w:r w:rsidR="002E66AA">
        <w:tab/>
        <w:t>naqemtsi</w:t>
      </w:r>
      <w:r w:rsidR="002E66AA" w:rsidRPr="0045345A">
        <w:t>”</w:t>
      </w:r>
      <w:r w:rsidR="002E66AA">
        <w:tab/>
        <w:t>aya</w:t>
      </w:r>
      <w:r w:rsidR="002E66AA">
        <w:tab/>
        <w:t>m</w:t>
      </w:r>
      <w:r w:rsidR="002E66AA" w:rsidRPr="0045345A">
        <w:t>aitazua</w:t>
      </w:r>
    </w:p>
    <w:p w14:paraId="5D1DC52E" w14:textId="77777777" w:rsidR="002E66AA" w:rsidRDefault="002E66AA" w:rsidP="008971BA">
      <w:pPr>
        <w:pStyle w:val="InterlineGlossWithTrans"/>
        <w:tabs>
          <w:tab w:val="left" w:pos="533"/>
          <w:tab w:val="left" w:pos="1232"/>
          <w:tab w:val="left" w:pos="2456"/>
          <w:tab w:val="left" w:pos="3125"/>
          <w:tab w:val="left" w:pos="3629"/>
          <w:tab w:val="left" w:pos="4358"/>
          <w:tab w:val="left" w:pos="4622"/>
          <w:tab w:val="left" w:pos="6011"/>
          <w:tab w:val="left" w:pos="6485"/>
        </w:tabs>
      </w:pPr>
      <w:r>
        <w:tab/>
      </w:r>
      <w:r w:rsidRPr="0045345A">
        <w:t>îakua</w:t>
      </w:r>
      <w:r>
        <w:tab/>
      </w:r>
      <w:r w:rsidRPr="0045345A">
        <w:t>em=keîang</w:t>
      </w:r>
      <w:r>
        <w:tab/>
      </w:r>
      <w:r w:rsidRPr="0045345A">
        <w:t>aken</w:t>
      </w:r>
      <w:r>
        <w:tab/>
      </w:r>
      <w:r w:rsidRPr="0045345A">
        <w:t>tu</w:t>
      </w:r>
      <w:r>
        <w:tab/>
      </w:r>
      <w:r w:rsidRPr="0045345A">
        <w:t>ti-ima</w:t>
      </w:r>
      <w:r>
        <w:tab/>
      </w:r>
      <w:r w:rsidRPr="0045345A">
        <w:t>a</w:t>
      </w:r>
      <w:r>
        <w:tab/>
      </w:r>
      <w:r w:rsidRPr="0045345A">
        <w:t>na-em=qetsi</w:t>
      </w:r>
      <w:r>
        <w:tab/>
      </w:r>
      <w:r w:rsidRPr="0045345A">
        <w:t>aya</w:t>
      </w:r>
      <w:r>
        <w:tab/>
      </w:r>
      <w:r w:rsidRPr="0045345A">
        <w:t>ma-aya-ta-zua</w:t>
      </w:r>
    </w:p>
    <w:p w14:paraId="5A226D38" w14:textId="77777777" w:rsidR="002E66AA" w:rsidRDefault="002E66AA" w:rsidP="008971BA">
      <w:pPr>
        <w:pStyle w:val="InterlineTransNoFree"/>
        <w:tabs>
          <w:tab w:val="left" w:pos="1232"/>
          <w:tab w:val="left" w:pos="2456"/>
          <w:tab w:val="left" w:pos="3125"/>
          <w:tab w:val="left" w:pos="3629"/>
          <w:tab w:val="left" w:pos="4358"/>
          <w:tab w:val="left" w:pos="4622"/>
          <w:tab w:val="left" w:pos="6011"/>
          <w:tab w:val="left" w:pos="6485"/>
        </w:tabs>
      </w:pPr>
      <w:r>
        <w:tab/>
      </w:r>
      <w:r w:rsidRPr="0045345A">
        <w:t>but</w:t>
      </w:r>
      <w:r>
        <w:tab/>
      </w:r>
      <w:r w:rsidRPr="0045345A">
        <w:rPr>
          <w:smallCaps/>
        </w:rPr>
        <w:t>af</w:t>
      </w:r>
      <w:r w:rsidRPr="0045345A">
        <w:t>=know</w:t>
      </w:r>
      <w:r>
        <w:tab/>
      </w:r>
      <w:r w:rsidRPr="0045345A">
        <w:rPr>
          <w:smallCaps/>
        </w:rPr>
        <w:t>f</w:t>
      </w:r>
      <w:r w:rsidRPr="0045345A">
        <w:t>.I</w:t>
      </w:r>
      <w:r>
        <w:tab/>
      </w:r>
      <w:r w:rsidRPr="0045345A">
        <w:rPr>
          <w:smallCaps/>
        </w:rPr>
        <w:t>obl</w:t>
      </w:r>
      <w:r>
        <w:rPr>
          <w:smallCaps/>
        </w:rPr>
        <w:tab/>
      </w:r>
      <w:r w:rsidRPr="0045345A">
        <w:rPr>
          <w:smallCaps/>
        </w:rPr>
        <w:t>f</w:t>
      </w:r>
      <w:r w:rsidRPr="0045345A">
        <w:t>-who</w:t>
      </w:r>
      <w:r>
        <w:tab/>
      </w:r>
      <w:r w:rsidRPr="0045345A">
        <w:rPr>
          <w:smallCaps/>
        </w:rPr>
        <w:t>c</w:t>
      </w:r>
      <w:r>
        <w:rPr>
          <w:smallCaps/>
        </w:rPr>
        <w:tab/>
      </w:r>
      <w:r w:rsidR="00FF6354" w:rsidRPr="00FF6354">
        <w:rPr>
          <w:smallCaps/>
        </w:rPr>
        <w:t>past</w:t>
      </w:r>
      <w:r w:rsidRPr="0045345A">
        <w:t>-</w:t>
      </w:r>
      <w:r w:rsidRPr="0045345A">
        <w:rPr>
          <w:smallCaps/>
        </w:rPr>
        <w:t>af</w:t>
      </w:r>
      <w:r w:rsidRPr="0045345A">
        <w:t>=fight</w:t>
      </w:r>
      <w:r>
        <w:tab/>
      </w:r>
      <w:r w:rsidRPr="0045345A">
        <w:t>say</w:t>
      </w:r>
      <w:r>
        <w:tab/>
      </w:r>
      <w:r w:rsidRPr="008971BA">
        <w:rPr>
          <w:smallCaps/>
          <w:szCs w:val="22"/>
        </w:rPr>
        <w:t>stat</w:t>
      </w:r>
      <w:r w:rsidRPr="0045345A">
        <w:t>-be.thus-?-that</w:t>
      </w:r>
    </w:p>
    <w:p w14:paraId="75C4F2AE" w14:textId="77777777" w:rsidR="00800AD8" w:rsidRDefault="00350F39" w:rsidP="008971BA">
      <w:pPr>
        <w:pStyle w:val="InterlineText"/>
        <w:tabs>
          <w:tab w:val="left" w:pos="533"/>
        </w:tabs>
      </w:pPr>
      <w:r>
        <w:tab/>
        <w:t>tjemumaî.</w:t>
      </w:r>
    </w:p>
    <w:p w14:paraId="1F9EE849" w14:textId="77777777" w:rsidR="00800AD8" w:rsidRDefault="00350F39" w:rsidP="008971BA">
      <w:pPr>
        <w:pStyle w:val="InterlineGlossWithTrans"/>
        <w:tabs>
          <w:tab w:val="left" w:pos="533"/>
        </w:tabs>
      </w:pPr>
      <w:r>
        <w:tab/>
        <w:t>em=tjumaî</w:t>
      </w:r>
    </w:p>
    <w:p w14:paraId="2E4201BA" w14:textId="77777777" w:rsidR="00800AD8" w:rsidRDefault="00350F39" w:rsidP="00B76180">
      <w:pPr>
        <w:pStyle w:val="InterlineTrans"/>
        <w:tabs>
          <w:tab w:val="left" w:pos="533"/>
          <w:tab w:val="right" w:pos="8789"/>
        </w:tabs>
      </w:pPr>
      <w:r>
        <w:tab/>
      </w:r>
      <w:r>
        <w:rPr>
          <w:smallCaps/>
        </w:rPr>
        <w:t>af</w:t>
      </w:r>
      <w:r w:rsidR="008971BA">
        <w:t>=discuss</w:t>
      </w:r>
      <w:r w:rsidR="008971BA">
        <w:tab/>
        <w:t>But she just said: “How can we (?I) know who killed him?” (?)</w:t>
      </w:r>
    </w:p>
    <w:p w14:paraId="354901CE" w14:textId="77777777" w:rsidR="00800AD8" w:rsidRDefault="008974B1" w:rsidP="008974B1">
      <w:pPr>
        <w:pStyle w:val="CommentLastWithHalfSpace"/>
      </w:pPr>
      <w:r>
        <w:t>[</w:t>
      </w:r>
      <w:r w:rsidR="00800AD8" w:rsidRPr="008971BA">
        <w:rPr>
          <w:rStyle w:val="VernacularText"/>
        </w:rPr>
        <w:t>aken</w:t>
      </w:r>
      <w:r w:rsidR="00800AD8">
        <w:t xml:space="preserve"> </w:t>
      </w:r>
      <w:r w:rsidR="008971BA">
        <w:t>not in OA but seems necessary.</w:t>
      </w:r>
      <w:r>
        <w:t>]</w:t>
      </w:r>
    </w:p>
    <w:p w14:paraId="4CD70F61" w14:textId="77777777" w:rsidR="002E66AA" w:rsidRDefault="008F6BB9" w:rsidP="002E66AA">
      <w:pPr>
        <w:pStyle w:val="InterlineText"/>
        <w:tabs>
          <w:tab w:val="left" w:pos="533"/>
          <w:tab w:val="left" w:pos="1202"/>
          <w:tab w:val="left" w:pos="2276"/>
          <w:tab w:val="left" w:pos="2960"/>
          <w:tab w:val="left" w:pos="5129"/>
          <w:tab w:val="left" w:pos="5393"/>
          <w:tab w:val="left" w:pos="6137"/>
        </w:tabs>
      </w:pPr>
      <w:r w:rsidRPr="003A1D48">
        <w:rPr>
          <w:rStyle w:val="InterlineTextNumChar"/>
        </w:rPr>
        <w:t>076</w:t>
      </w:r>
      <w:r w:rsidR="002E66AA">
        <w:tab/>
        <w:t>manu</w:t>
      </w:r>
      <w:r w:rsidR="002E66AA">
        <w:tab/>
        <w:t>vaivaik</w:t>
      </w:r>
      <w:r w:rsidR="002E66AA">
        <w:tab/>
        <w:t>azua</w:t>
      </w:r>
      <w:r w:rsidR="002E66AA">
        <w:tab/>
        <w:t>mamazangiîan</w:t>
      </w:r>
      <w:r w:rsidR="002E66AA">
        <w:tab/>
        <w:t>a</w:t>
      </w:r>
      <w:r w:rsidR="002E66AA">
        <w:tab/>
        <w:t>sema</w:t>
      </w:r>
      <w:r w:rsidR="002E66AA">
        <w:tab/>
        <w:t>kavuavuan;</w:t>
      </w:r>
    </w:p>
    <w:p w14:paraId="7175EA61" w14:textId="77777777" w:rsidR="002E66AA" w:rsidRDefault="002E66AA" w:rsidP="002E66AA">
      <w:pPr>
        <w:pStyle w:val="InterlineGlossWithTrans"/>
        <w:tabs>
          <w:tab w:val="left" w:pos="533"/>
          <w:tab w:val="left" w:pos="1202"/>
          <w:tab w:val="left" w:pos="2276"/>
          <w:tab w:val="left" w:pos="2960"/>
          <w:tab w:val="left" w:pos="5129"/>
          <w:tab w:val="left" w:pos="5393"/>
          <w:tab w:val="left" w:pos="6137"/>
        </w:tabs>
      </w:pPr>
      <w:r>
        <w:tab/>
        <w:t>manu</w:t>
      </w:r>
      <w:r>
        <w:tab/>
        <w:t>vai-vaik</w:t>
      </w:r>
      <w:r>
        <w:tab/>
        <w:t>a-zua</w:t>
      </w:r>
      <w:r>
        <w:tab/>
        <w:t>ma-ma-zangiî-an</w:t>
      </w:r>
      <w:r>
        <w:tab/>
        <w:t>a</w:t>
      </w:r>
      <w:r>
        <w:tab/>
        <w:t>em=sa</w:t>
      </w:r>
      <w:r>
        <w:tab/>
        <w:t>ka-vua-vua-an</w:t>
      </w:r>
    </w:p>
    <w:p w14:paraId="53AD8BE4" w14:textId="77777777" w:rsidR="002E66AA" w:rsidRDefault="002E66AA" w:rsidP="002E66AA">
      <w:pPr>
        <w:pStyle w:val="InterlineTransNoFree"/>
        <w:tabs>
          <w:tab w:val="left" w:pos="1202"/>
          <w:tab w:val="left" w:pos="2276"/>
          <w:tab w:val="left" w:pos="2960"/>
          <w:tab w:val="left" w:pos="5129"/>
          <w:tab w:val="left" w:pos="5393"/>
          <w:tab w:val="left" w:pos="6137"/>
        </w:tabs>
      </w:pPr>
      <w:r>
        <w:tab/>
        <w:t>then</w:t>
      </w:r>
      <w:r>
        <w:tab/>
      </w:r>
      <w:r>
        <w:rPr>
          <w:smallCaps/>
        </w:rPr>
        <w:t>red</w:t>
      </w:r>
      <w:r>
        <w:t>-leave</w:t>
      </w:r>
      <w:r>
        <w:tab/>
      </w:r>
      <w:r>
        <w:rPr>
          <w:smallCaps/>
        </w:rPr>
        <w:t>c-</w:t>
      </w:r>
      <w:r>
        <w:t>that</w:t>
      </w:r>
      <w:r>
        <w:tab/>
      </w:r>
      <w:r>
        <w:rPr>
          <w:smallCaps/>
        </w:rPr>
        <w:t>stat</w:t>
      </w:r>
      <w:r>
        <w:t>-</w:t>
      </w:r>
      <w:r>
        <w:rPr>
          <w:smallCaps/>
        </w:rPr>
        <w:t>stat</w:t>
      </w:r>
      <w:r>
        <w:t>-chief-</w:t>
      </w:r>
      <w:r w:rsidRPr="00D64271">
        <w:rPr>
          <w:smallCaps/>
        </w:rPr>
        <w:t>nom</w:t>
      </w:r>
      <w:r>
        <w:tab/>
      </w:r>
      <w:r>
        <w:rPr>
          <w:smallCaps/>
        </w:rPr>
        <w:t>c</w:t>
      </w:r>
      <w:r>
        <w:tab/>
      </w:r>
      <w:r w:rsidRPr="00AD62A7">
        <w:rPr>
          <w:smallCaps/>
        </w:rPr>
        <w:t>af</w:t>
      </w:r>
      <w:r>
        <w:t>=go</w:t>
      </w:r>
      <w:r>
        <w:tab/>
        <w:t>main-</w:t>
      </w:r>
      <w:r>
        <w:rPr>
          <w:smallCaps/>
        </w:rPr>
        <w:t>red</w:t>
      </w:r>
      <w:r>
        <w:t>-field-</w:t>
      </w:r>
      <w:r>
        <w:rPr>
          <w:smallCaps/>
        </w:rPr>
        <w:t>nom</w:t>
      </w:r>
    </w:p>
    <w:p w14:paraId="43DC7F06" w14:textId="77777777" w:rsidR="00800AD8" w:rsidRDefault="00800AD8" w:rsidP="00350F39">
      <w:pPr>
        <w:pStyle w:val="InterlineText"/>
        <w:tabs>
          <w:tab w:val="left" w:pos="533"/>
          <w:tab w:val="left" w:pos="2057"/>
          <w:tab w:val="left" w:pos="2321"/>
        </w:tabs>
      </w:pPr>
      <w:r>
        <w:tab/>
        <w:t>setsevungan</w:t>
      </w:r>
      <w:r>
        <w:tab/>
        <w:t>a</w:t>
      </w:r>
      <w:r>
        <w:tab/>
        <w:t>tsa÷.</w:t>
      </w:r>
    </w:p>
    <w:p w14:paraId="7D01D0CF" w14:textId="77777777" w:rsidR="00800AD8" w:rsidRDefault="00800AD8" w:rsidP="00350F39">
      <w:pPr>
        <w:pStyle w:val="InterlineGlossWithTrans"/>
        <w:tabs>
          <w:tab w:val="left" w:pos="533"/>
          <w:tab w:val="left" w:pos="2057"/>
          <w:tab w:val="left" w:pos="2321"/>
        </w:tabs>
      </w:pPr>
      <w:r>
        <w:tab/>
        <w:t>se-tsevung-an</w:t>
      </w:r>
      <w:r>
        <w:tab/>
        <w:t>a</w:t>
      </w:r>
      <w:r>
        <w:tab/>
        <w:t>tsa÷</w:t>
      </w:r>
    </w:p>
    <w:p w14:paraId="49B487EA" w14:textId="77777777" w:rsidR="00800AD8" w:rsidRDefault="00800AD8" w:rsidP="00B76180">
      <w:pPr>
        <w:pStyle w:val="InterlineTransNoFree"/>
        <w:tabs>
          <w:tab w:val="left" w:pos="2057"/>
          <w:tab w:val="left" w:pos="2321"/>
          <w:tab w:val="right" w:pos="8789"/>
        </w:tabs>
      </w:pPr>
      <w:r>
        <w:tab/>
      </w:r>
      <w:r>
        <w:rPr>
          <w:smallCaps/>
        </w:rPr>
        <w:t>invol</w:t>
      </w:r>
      <w:r>
        <w:t>-meet-</w:t>
      </w:r>
      <w:r>
        <w:rPr>
          <w:smallCaps/>
        </w:rPr>
        <w:t>lf</w:t>
      </w:r>
      <w:r>
        <w:rPr>
          <w:smallCaps/>
        </w:rPr>
        <w:tab/>
        <w:t>c</w:t>
      </w:r>
      <w:r>
        <w:rPr>
          <w:smallCaps/>
        </w:rPr>
        <w:tab/>
      </w:r>
      <w:r>
        <w:t>bandit</w:t>
      </w:r>
      <w:r w:rsidR="00350F39">
        <w:tab/>
        <w:t>The chief was going to the fields, and he met the thief.</w:t>
      </w:r>
    </w:p>
    <w:p w14:paraId="2DCEF972" w14:textId="77777777" w:rsidR="00800AD8" w:rsidRDefault="008F6BB9" w:rsidP="00350F39">
      <w:pPr>
        <w:pStyle w:val="InterlineText"/>
        <w:tabs>
          <w:tab w:val="left" w:pos="533"/>
          <w:tab w:val="left" w:pos="1127"/>
          <w:tab w:val="left" w:pos="1571"/>
          <w:tab w:val="left" w:pos="2330"/>
        </w:tabs>
      </w:pPr>
      <w:r w:rsidRPr="003A1D48">
        <w:rPr>
          <w:rStyle w:val="InterlineTextNumChar"/>
        </w:rPr>
        <w:t>077</w:t>
      </w:r>
      <w:r w:rsidR="00800AD8">
        <w:tab/>
        <w:t>“aku</w:t>
      </w:r>
      <w:r w:rsidR="00800AD8">
        <w:tab/>
        <w:t>ini</w:t>
      </w:r>
      <w:r w:rsidR="00800AD8">
        <w:tab/>
        <w:t>su</w:t>
      </w:r>
      <w:r w:rsidR="00350F39">
        <w:tab/>
        <w:t>puvaîavaîaw?</w:t>
      </w:r>
    </w:p>
    <w:p w14:paraId="7844514B" w14:textId="77777777" w:rsidR="00800AD8" w:rsidRDefault="00800AD8" w:rsidP="00350F39">
      <w:pPr>
        <w:pStyle w:val="InterlineGlossWithTrans"/>
        <w:tabs>
          <w:tab w:val="left" w:pos="533"/>
          <w:tab w:val="left" w:pos="1127"/>
          <w:tab w:val="left" w:pos="1571"/>
          <w:tab w:val="left" w:pos="2330"/>
        </w:tabs>
      </w:pPr>
      <w:r>
        <w:tab/>
        <w:t>aku</w:t>
      </w:r>
      <w:r>
        <w:tab/>
        <w:t>ini</w:t>
      </w:r>
      <w:r>
        <w:tab/>
        <w:t>su</w:t>
      </w:r>
      <w:r w:rsidR="00350F39">
        <w:tab/>
        <w:t>pu-vaîa-vaîaw</w:t>
      </w:r>
    </w:p>
    <w:p w14:paraId="6FEFA401" w14:textId="77777777" w:rsidR="00800AD8" w:rsidRDefault="00800AD8" w:rsidP="00B76180">
      <w:pPr>
        <w:pStyle w:val="InterlineTransNoFree"/>
        <w:tabs>
          <w:tab w:val="left" w:pos="1127"/>
          <w:tab w:val="left" w:pos="1571"/>
          <w:tab w:val="left" w:pos="2330"/>
          <w:tab w:val="right" w:pos="8789"/>
        </w:tabs>
      </w:pPr>
      <w:r>
        <w:tab/>
        <w:t>why</w:t>
      </w:r>
      <w:r>
        <w:tab/>
        <w:t>not</w:t>
      </w:r>
      <w:r>
        <w:tab/>
        <w:t>you(</w:t>
      </w:r>
      <w:r>
        <w:rPr>
          <w:smallCaps/>
        </w:rPr>
        <w:t>s</w:t>
      </w:r>
      <w:r>
        <w:t>)</w:t>
      </w:r>
      <w:r w:rsidR="00350F39">
        <w:tab/>
        <w:t>have-</w:t>
      </w:r>
      <w:r w:rsidR="00350F39">
        <w:rPr>
          <w:smallCaps/>
        </w:rPr>
        <w:t>red</w:t>
      </w:r>
      <w:r w:rsidR="00350F39">
        <w:t>-spouse</w:t>
      </w:r>
      <w:r w:rsidR="00350F39">
        <w:tab/>
        <w:t>“Why don’t you get married?</w:t>
      </w:r>
    </w:p>
    <w:p w14:paraId="57739AA5" w14:textId="77777777" w:rsidR="00800AD8" w:rsidRDefault="008F6BB9" w:rsidP="00350F39">
      <w:pPr>
        <w:pStyle w:val="InterlineText"/>
        <w:tabs>
          <w:tab w:val="left" w:pos="533"/>
          <w:tab w:val="left" w:pos="1322"/>
          <w:tab w:val="left" w:pos="1586"/>
          <w:tab w:val="left" w:pos="2555"/>
          <w:tab w:val="left" w:pos="3779"/>
          <w:tab w:val="left" w:pos="4973"/>
          <w:tab w:val="left" w:pos="5747"/>
          <w:tab w:val="left" w:pos="6431"/>
        </w:tabs>
      </w:pPr>
      <w:r w:rsidRPr="003A1D48">
        <w:rPr>
          <w:rStyle w:val="InterlineTextNumChar"/>
        </w:rPr>
        <w:t>078</w:t>
      </w:r>
      <w:r w:rsidR="00800AD8">
        <w:tab/>
        <w:t>tiaken</w:t>
      </w:r>
      <w:r w:rsidR="00800AD8">
        <w:tab/>
        <w:t>a</w:t>
      </w:r>
      <w:r w:rsidR="00350F39">
        <w:tab/>
        <w:t>kisan</w:t>
      </w:r>
      <w:r w:rsidR="00350F39">
        <w:tab/>
        <w:t>muilang</w:t>
      </w:r>
      <w:r w:rsidR="00350F39">
        <w:tab/>
        <w:t>tjanusun,”</w:t>
      </w:r>
      <w:r w:rsidR="00350F39">
        <w:tab/>
        <w:t>ayain</w:t>
      </w:r>
      <w:r w:rsidR="00350F39">
        <w:tab/>
        <w:t>azua</w:t>
      </w:r>
      <w:r w:rsidR="00350F39">
        <w:tab/>
        <w:t>tsa÷.</w:t>
      </w:r>
    </w:p>
    <w:p w14:paraId="09009585" w14:textId="77777777" w:rsidR="00800AD8" w:rsidRDefault="00800AD8" w:rsidP="00350F39">
      <w:pPr>
        <w:pStyle w:val="InterlineGlossWithTrans"/>
        <w:tabs>
          <w:tab w:val="left" w:pos="533"/>
          <w:tab w:val="left" w:pos="1322"/>
          <w:tab w:val="left" w:pos="1586"/>
          <w:tab w:val="left" w:pos="2555"/>
          <w:tab w:val="left" w:pos="3779"/>
          <w:tab w:val="left" w:pos="4973"/>
          <w:tab w:val="left" w:pos="5747"/>
          <w:tab w:val="left" w:pos="6431"/>
        </w:tabs>
      </w:pPr>
      <w:r>
        <w:tab/>
        <w:t>ti-aken</w:t>
      </w:r>
      <w:r>
        <w:tab/>
        <w:t>a</w:t>
      </w:r>
      <w:r w:rsidR="00350F39">
        <w:tab/>
        <w:t>ki-sane</w:t>
      </w:r>
      <w:r w:rsidR="00350F39">
        <w:tab/>
        <w:t>muilang</w:t>
      </w:r>
      <w:r w:rsidR="00350F39">
        <w:tab/>
        <w:t>tjanu-sun</w:t>
      </w:r>
      <w:r w:rsidR="00350F39">
        <w:tab/>
        <w:t>aya-en</w:t>
      </w:r>
      <w:r w:rsidR="00350F39">
        <w:tab/>
        <w:t>a-zua</w:t>
      </w:r>
      <w:r w:rsidR="00350F39">
        <w:tab/>
        <w:t>tsa÷</w:t>
      </w:r>
    </w:p>
    <w:p w14:paraId="7674C02B" w14:textId="77777777" w:rsidR="00800AD8" w:rsidRDefault="00800AD8" w:rsidP="00350F39">
      <w:pPr>
        <w:pStyle w:val="InterlineTrans"/>
        <w:tabs>
          <w:tab w:val="left" w:pos="533"/>
          <w:tab w:val="left" w:pos="1322"/>
          <w:tab w:val="left" w:pos="1586"/>
          <w:tab w:val="left" w:pos="2555"/>
          <w:tab w:val="left" w:pos="3779"/>
          <w:tab w:val="left" w:pos="4973"/>
          <w:tab w:val="left" w:pos="5747"/>
          <w:tab w:val="left" w:pos="6431"/>
        </w:tabs>
      </w:pPr>
      <w:r>
        <w:tab/>
      </w:r>
      <w:r>
        <w:rPr>
          <w:smallCaps/>
        </w:rPr>
        <w:t>f</w:t>
      </w:r>
      <w:r>
        <w:t>-</w:t>
      </w:r>
      <w:r w:rsidR="00667364">
        <w:rPr>
          <w:smallCaps/>
        </w:rPr>
        <w:t>I</w:t>
      </w:r>
      <w:r>
        <w:tab/>
      </w:r>
      <w:r>
        <w:rPr>
          <w:smallCaps/>
        </w:rPr>
        <w:t>c</w:t>
      </w:r>
      <w:r w:rsidR="00350F39">
        <w:tab/>
        <w:t>do-make</w:t>
      </w:r>
      <w:r w:rsidR="00350F39">
        <w:tab/>
        <w:t>go.between</w:t>
      </w:r>
      <w:r w:rsidR="00350F39">
        <w:tab/>
      </w:r>
      <w:r w:rsidR="00350F39">
        <w:rPr>
          <w:smallCaps/>
        </w:rPr>
        <w:t>obl</w:t>
      </w:r>
      <w:r w:rsidR="00350F39">
        <w:t>-you(</w:t>
      </w:r>
      <w:r w:rsidR="00350F39">
        <w:rPr>
          <w:smallCaps/>
        </w:rPr>
        <w:t>s</w:t>
      </w:r>
      <w:r w:rsidR="00350F39">
        <w:t>)</w:t>
      </w:r>
      <w:r w:rsidR="00350F39">
        <w:tab/>
        <w:t>say-</w:t>
      </w:r>
      <w:r w:rsidR="00350F39">
        <w:rPr>
          <w:smallCaps/>
        </w:rPr>
        <w:t>pf</w:t>
      </w:r>
      <w:r w:rsidR="00350F39">
        <w:tab/>
      </w:r>
      <w:r w:rsidR="00350F39">
        <w:rPr>
          <w:smallCaps/>
        </w:rPr>
        <w:t>c-</w:t>
      </w:r>
      <w:r w:rsidR="00350F39">
        <w:t>that</w:t>
      </w:r>
      <w:r w:rsidR="00350F39">
        <w:tab/>
        <w:t>bandit</w:t>
      </w:r>
    </w:p>
    <w:p w14:paraId="77FD1BF1" w14:textId="77777777" w:rsidR="00800AD8" w:rsidRDefault="00800AD8" w:rsidP="0054532B">
      <w:pPr>
        <w:pStyle w:val="InterlineFree"/>
      </w:pPr>
      <w:r>
        <w:t>I’ll act as go-between for you,” he said to the thief.</w:t>
      </w:r>
    </w:p>
    <w:p w14:paraId="4425E32A" w14:textId="77777777" w:rsidR="00800AD8" w:rsidRDefault="008F6BB9" w:rsidP="00667364">
      <w:pPr>
        <w:pStyle w:val="InterlineText"/>
        <w:tabs>
          <w:tab w:val="left" w:pos="533"/>
          <w:tab w:val="left" w:pos="1352"/>
          <w:tab w:val="left" w:pos="2531"/>
          <w:tab w:val="left" w:pos="3215"/>
        </w:tabs>
      </w:pPr>
      <w:r w:rsidRPr="003A1D48">
        <w:rPr>
          <w:rStyle w:val="InterlineTextNumChar"/>
        </w:rPr>
        <w:t>079</w:t>
      </w:r>
      <w:r w:rsidR="00800AD8">
        <w:tab/>
        <w:t>mintu</w:t>
      </w:r>
      <w:r w:rsidR="00800AD8">
        <w:tab/>
        <w:t>valisvis</w:t>
      </w:r>
      <w:r w:rsidR="00800AD8">
        <w:tab/>
        <w:t>azua</w:t>
      </w:r>
      <w:r w:rsidR="00800AD8">
        <w:tab/>
        <w:t>tsa÷.</w:t>
      </w:r>
    </w:p>
    <w:p w14:paraId="7C888A69" w14:textId="77777777" w:rsidR="00800AD8" w:rsidRDefault="00800AD8" w:rsidP="00667364">
      <w:pPr>
        <w:pStyle w:val="InterlineGlossWithTrans"/>
        <w:tabs>
          <w:tab w:val="left" w:pos="533"/>
          <w:tab w:val="left" w:pos="1352"/>
          <w:tab w:val="left" w:pos="2531"/>
          <w:tab w:val="left" w:pos="3215"/>
        </w:tabs>
      </w:pPr>
      <w:r>
        <w:tab/>
        <w:t>mintu</w:t>
      </w:r>
      <w:r>
        <w:tab/>
        <w:t>al=visvis</w:t>
      </w:r>
      <w:r>
        <w:tab/>
        <w:t>a-zua</w:t>
      </w:r>
      <w:r>
        <w:tab/>
        <w:t>tsa÷</w:t>
      </w:r>
    </w:p>
    <w:p w14:paraId="1D32DB47" w14:textId="77777777" w:rsidR="00800AD8" w:rsidRDefault="00800AD8" w:rsidP="00B76180">
      <w:pPr>
        <w:pStyle w:val="InterlineTransNoFree"/>
        <w:tabs>
          <w:tab w:val="left" w:pos="1352"/>
          <w:tab w:val="left" w:pos="2531"/>
          <w:tab w:val="left" w:pos="3215"/>
          <w:tab w:val="right" w:pos="8789"/>
        </w:tabs>
      </w:pPr>
      <w:r>
        <w:tab/>
        <w:t>sudden</w:t>
      </w:r>
      <w:r>
        <w:tab/>
      </w:r>
      <w:r>
        <w:rPr>
          <w:smallCaps/>
        </w:rPr>
        <w:t>qal</w:t>
      </w:r>
      <w:r>
        <w:t>=shake</w:t>
      </w:r>
      <w:r>
        <w:tab/>
      </w:r>
      <w:r>
        <w:rPr>
          <w:smallCaps/>
        </w:rPr>
        <w:t>c-</w:t>
      </w:r>
      <w:r>
        <w:t>that</w:t>
      </w:r>
      <w:r>
        <w:tab/>
        <w:t>bandit</w:t>
      </w:r>
      <w:r w:rsidR="00667364">
        <w:tab/>
        <w:t>The thief shook his head.</w:t>
      </w:r>
    </w:p>
    <w:p w14:paraId="4312F375" w14:textId="77777777" w:rsidR="00800AD8" w:rsidRDefault="008F6BB9" w:rsidP="00343BBA">
      <w:pPr>
        <w:pStyle w:val="InterlineText"/>
        <w:tabs>
          <w:tab w:val="left" w:pos="533"/>
          <w:tab w:val="left" w:pos="1607"/>
          <w:tab w:val="left" w:pos="2201"/>
          <w:tab w:val="left" w:pos="2465"/>
        </w:tabs>
      </w:pPr>
      <w:r w:rsidRPr="003A1D48">
        <w:rPr>
          <w:rStyle w:val="InterlineTextNumChar"/>
        </w:rPr>
        <w:t>080</w:t>
      </w:r>
      <w:r w:rsidR="00800AD8">
        <w:tab/>
        <w:t>“marekutj</w:t>
      </w:r>
      <w:r w:rsidR="00800AD8">
        <w:tab/>
        <w:t>aken</w:t>
      </w:r>
      <w:r w:rsidR="00800AD8">
        <w:tab/>
        <w:t>a</w:t>
      </w:r>
      <w:r w:rsidR="00800AD8">
        <w:tab/>
        <w:t>puvaîaw.</w:t>
      </w:r>
    </w:p>
    <w:p w14:paraId="49129FFA" w14:textId="77777777" w:rsidR="00800AD8" w:rsidRDefault="00800AD8" w:rsidP="00343BBA">
      <w:pPr>
        <w:pStyle w:val="InterlineGlossWithTrans"/>
        <w:tabs>
          <w:tab w:val="left" w:pos="533"/>
          <w:tab w:val="left" w:pos="1607"/>
          <w:tab w:val="left" w:pos="2201"/>
          <w:tab w:val="left" w:pos="2465"/>
        </w:tabs>
      </w:pPr>
      <w:r>
        <w:tab/>
        <w:t>ma-rekutj</w:t>
      </w:r>
      <w:r>
        <w:tab/>
        <w:t>aken</w:t>
      </w:r>
      <w:r>
        <w:tab/>
        <w:t>a</w:t>
      </w:r>
      <w:r>
        <w:tab/>
        <w:t>pu-vaîaw</w:t>
      </w:r>
    </w:p>
    <w:p w14:paraId="6A9016CE" w14:textId="77777777" w:rsidR="00800AD8" w:rsidRDefault="00800AD8" w:rsidP="00B76180">
      <w:pPr>
        <w:pStyle w:val="InterlineTransNoFree"/>
        <w:tabs>
          <w:tab w:val="left" w:pos="1607"/>
          <w:tab w:val="left" w:pos="2201"/>
          <w:tab w:val="left" w:pos="2465"/>
          <w:tab w:val="right" w:pos="8789"/>
        </w:tabs>
      </w:pPr>
      <w:r>
        <w:tab/>
      </w:r>
      <w:r>
        <w:rPr>
          <w:smallCaps/>
        </w:rPr>
        <w:t>stat</w:t>
      </w:r>
      <w:r>
        <w:t>-fear</w:t>
      </w:r>
      <w:r>
        <w:tab/>
      </w:r>
      <w:r w:rsidR="000D5EFB" w:rsidRPr="000D5EFB">
        <w:rPr>
          <w:smallCaps/>
        </w:rPr>
        <w:t>f.I</w:t>
      </w:r>
      <w:r>
        <w:rPr>
          <w:smallCaps/>
        </w:rPr>
        <w:tab/>
        <w:t>c</w:t>
      </w:r>
      <w:r>
        <w:rPr>
          <w:smallCaps/>
        </w:rPr>
        <w:tab/>
      </w:r>
      <w:r>
        <w:t>have-spouse</w:t>
      </w:r>
      <w:r w:rsidR="00343BBA">
        <w:tab/>
        <w:t>“I’m afraid of getting married.</w:t>
      </w:r>
    </w:p>
    <w:p w14:paraId="34C7C6A3" w14:textId="77777777" w:rsidR="00800AD8" w:rsidRDefault="008F6BB9" w:rsidP="00343BBA">
      <w:pPr>
        <w:pStyle w:val="InterlineText"/>
        <w:tabs>
          <w:tab w:val="left" w:pos="533"/>
          <w:tab w:val="left" w:pos="1142"/>
          <w:tab w:val="left" w:pos="1916"/>
          <w:tab w:val="left" w:pos="2300"/>
          <w:tab w:val="left" w:pos="4364"/>
          <w:tab w:val="left" w:pos="4628"/>
          <w:tab w:val="left" w:pos="7202"/>
          <w:tab w:val="left" w:pos="7706"/>
          <w:tab w:val="left" w:pos="8495"/>
        </w:tabs>
      </w:pPr>
      <w:r w:rsidRPr="003A1D48">
        <w:rPr>
          <w:rStyle w:val="InterlineTextNumChar"/>
        </w:rPr>
        <w:t>081</w:t>
      </w:r>
      <w:r w:rsidR="00800AD8">
        <w:tab/>
        <w:t>uzai</w:t>
      </w:r>
      <w:r w:rsidR="00800AD8">
        <w:tab/>
        <w:t>anga</w:t>
      </w:r>
      <w:r w:rsidR="00800AD8">
        <w:tab/>
        <w:t>ku</w:t>
      </w:r>
      <w:r w:rsidR="00343BBA">
        <w:tab/>
        <w:t>îinengîengan</w:t>
      </w:r>
      <w:r w:rsidR="00343BBA">
        <w:tab/>
        <w:t>a</w:t>
      </w:r>
      <w:r w:rsidR="00343BBA">
        <w:tab/>
        <w:t>paîetalataladjan</w:t>
      </w:r>
      <w:r w:rsidR="00343BBA">
        <w:tab/>
        <w:t>tua</w:t>
      </w:r>
      <w:r w:rsidR="00343BBA">
        <w:tab/>
        <w:t>qatjuvi</w:t>
      </w:r>
      <w:r w:rsidR="00343BBA">
        <w:tab/>
        <w:t>sa</w:t>
      </w:r>
    </w:p>
    <w:p w14:paraId="6F1C20F8" w14:textId="77777777" w:rsidR="00800AD8" w:rsidRDefault="00800AD8" w:rsidP="00343BBA">
      <w:pPr>
        <w:pStyle w:val="InterlineGlossWithTrans"/>
        <w:tabs>
          <w:tab w:val="left" w:pos="533"/>
          <w:tab w:val="left" w:pos="1142"/>
          <w:tab w:val="left" w:pos="1916"/>
          <w:tab w:val="left" w:pos="2300"/>
          <w:tab w:val="left" w:pos="4364"/>
          <w:tab w:val="left" w:pos="4628"/>
          <w:tab w:val="left" w:pos="7202"/>
          <w:tab w:val="left" w:pos="7706"/>
          <w:tab w:val="left" w:pos="8495"/>
        </w:tabs>
      </w:pPr>
      <w:r>
        <w:tab/>
        <w:t>uzay</w:t>
      </w:r>
      <w:r>
        <w:tab/>
        <w:t>anga</w:t>
      </w:r>
      <w:r>
        <w:tab/>
        <w:t>ku</w:t>
      </w:r>
      <w:r w:rsidR="00343BBA">
        <w:tab/>
        <w:t>in=îeng-îeng-an</w:t>
      </w:r>
      <w:r w:rsidR="00343BBA">
        <w:tab/>
        <w:t>a</w:t>
      </w:r>
      <w:r w:rsidR="00343BBA">
        <w:tab/>
        <w:t>pa-îe-tala-taladj-an</w:t>
      </w:r>
      <w:r w:rsidR="00343BBA">
        <w:tab/>
        <w:t>tua</w:t>
      </w:r>
      <w:r w:rsidR="00343BBA">
        <w:tab/>
        <w:t>qatjuvi</w:t>
      </w:r>
      <w:r w:rsidR="00343BBA">
        <w:tab/>
        <w:t>sa</w:t>
      </w:r>
    </w:p>
    <w:p w14:paraId="2529CE6B" w14:textId="77777777" w:rsidR="00800AD8" w:rsidRDefault="00800AD8" w:rsidP="00343BBA">
      <w:pPr>
        <w:pStyle w:val="InterlineTransNoFree"/>
        <w:tabs>
          <w:tab w:val="left" w:pos="1142"/>
          <w:tab w:val="left" w:pos="1916"/>
          <w:tab w:val="left" w:pos="2300"/>
          <w:tab w:val="left" w:pos="4364"/>
          <w:tab w:val="left" w:pos="4628"/>
          <w:tab w:val="left" w:pos="7202"/>
          <w:tab w:val="left" w:pos="7706"/>
          <w:tab w:val="left" w:pos="8495"/>
        </w:tabs>
      </w:pPr>
      <w:r>
        <w:tab/>
        <w:t>there</w:t>
      </w:r>
      <w:r>
        <w:tab/>
        <w:t>indeed</w:t>
      </w:r>
      <w:r>
        <w:tab/>
        <w:t>I</w:t>
      </w:r>
      <w:r w:rsidR="00343BBA">
        <w:tab/>
      </w:r>
      <w:r w:rsidR="00343BBA">
        <w:rPr>
          <w:smallCaps/>
        </w:rPr>
        <w:t>perf</w:t>
      </w:r>
      <w:r w:rsidR="00343BBA">
        <w:t>=</w:t>
      </w:r>
      <w:r w:rsidR="00343BBA">
        <w:rPr>
          <w:smallCaps/>
        </w:rPr>
        <w:t>red</w:t>
      </w:r>
      <w:r w:rsidR="00343BBA">
        <w:t>-look.at-</w:t>
      </w:r>
      <w:r w:rsidR="00343BBA">
        <w:rPr>
          <w:smallCaps/>
        </w:rPr>
        <w:t>lf</w:t>
      </w:r>
      <w:r w:rsidR="00343BBA">
        <w:rPr>
          <w:smallCaps/>
        </w:rPr>
        <w:tab/>
        <w:t>c</w:t>
      </w:r>
      <w:r w:rsidR="00343BBA">
        <w:tab/>
        <w:t>cause-go.to-</w:t>
      </w:r>
      <w:r w:rsidR="00343BBA">
        <w:rPr>
          <w:smallCaps/>
        </w:rPr>
        <w:t>red</w:t>
      </w:r>
      <w:r w:rsidR="00343BBA">
        <w:t>-inside-</w:t>
      </w:r>
      <w:r w:rsidR="00343BBA">
        <w:rPr>
          <w:smallCaps/>
        </w:rPr>
        <w:t>lf</w:t>
      </w:r>
      <w:r w:rsidR="00343BBA">
        <w:tab/>
      </w:r>
      <w:r w:rsidR="00343BBA">
        <w:rPr>
          <w:smallCaps/>
        </w:rPr>
        <w:t>obl</w:t>
      </w:r>
      <w:r w:rsidR="00343BBA">
        <w:tab/>
        <w:t>snake</w:t>
      </w:r>
      <w:r w:rsidR="00343BBA">
        <w:tab/>
        <w:t>and</w:t>
      </w:r>
    </w:p>
    <w:p w14:paraId="4FE0B051" w14:textId="77777777" w:rsidR="00800AD8" w:rsidRDefault="00800AD8" w:rsidP="00343BBA">
      <w:pPr>
        <w:pStyle w:val="InterlineText"/>
        <w:tabs>
          <w:tab w:val="left" w:pos="533"/>
          <w:tab w:val="left" w:pos="1277"/>
        </w:tabs>
      </w:pPr>
      <w:r>
        <w:tab/>
        <w:t>patsay</w:t>
      </w:r>
      <w:r>
        <w:tab/>
        <w:t>anga.</w:t>
      </w:r>
    </w:p>
    <w:p w14:paraId="79D8FE45" w14:textId="77777777" w:rsidR="00800AD8" w:rsidRDefault="00800AD8" w:rsidP="00343BBA">
      <w:pPr>
        <w:pStyle w:val="InterlineGlossWithTrans"/>
        <w:tabs>
          <w:tab w:val="left" w:pos="533"/>
          <w:tab w:val="left" w:pos="1277"/>
        </w:tabs>
      </w:pPr>
      <w:r>
        <w:tab/>
        <w:t>patsay</w:t>
      </w:r>
      <w:r>
        <w:tab/>
        <w:t>anga</w:t>
      </w:r>
    </w:p>
    <w:p w14:paraId="149F9E05" w14:textId="77777777" w:rsidR="00800AD8" w:rsidRDefault="00800AD8" w:rsidP="00B76180">
      <w:pPr>
        <w:pStyle w:val="InterlineTransNoFree"/>
        <w:tabs>
          <w:tab w:val="left" w:pos="1277"/>
          <w:tab w:val="right" w:pos="8789"/>
        </w:tabs>
      </w:pPr>
      <w:r>
        <w:tab/>
        <w:t>die</w:t>
      </w:r>
      <w:r>
        <w:tab/>
        <w:t>indeed</w:t>
      </w:r>
      <w:r w:rsidR="00343BBA">
        <w:tab/>
        <w:t>I’ve seen someone who had a snake put in him and he died.</w:t>
      </w:r>
    </w:p>
    <w:p w14:paraId="4A7DF085" w14:textId="77777777" w:rsidR="00800AD8" w:rsidRDefault="008F6BB9" w:rsidP="00343BBA">
      <w:pPr>
        <w:pStyle w:val="InterlineText"/>
        <w:tabs>
          <w:tab w:val="left" w:pos="533"/>
          <w:tab w:val="left" w:pos="1172"/>
          <w:tab w:val="left" w:pos="1556"/>
          <w:tab w:val="left" w:pos="2315"/>
          <w:tab w:val="left" w:pos="2999"/>
          <w:tab w:val="left" w:pos="3263"/>
          <w:tab w:val="left" w:pos="4577"/>
          <w:tab w:val="left" w:pos="5051"/>
          <w:tab w:val="left" w:pos="5540"/>
        </w:tabs>
      </w:pPr>
      <w:r w:rsidRPr="003A1D48">
        <w:rPr>
          <w:rStyle w:val="InterlineTextNumChar"/>
        </w:rPr>
        <w:t>082</w:t>
      </w:r>
      <w:r w:rsidR="00800AD8">
        <w:tab/>
        <w:t>avan</w:t>
      </w:r>
      <w:r w:rsidR="00800AD8">
        <w:tab/>
        <w:t>ku</w:t>
      </w:r>
      <w:r w:rsidR="00800AD8">
        <w:tab/>
        <w:t>sika</w:t>
      </w:r>
      <w:r w:rsidR="00800AD8">
        <w:tab/>
        <w:t>rekutj</w:t>
      </w:r>
      <w:r w:rsidR="00800AD8">
        <w:tab/>
        <w:t>a</w:t>
      </w:r>
      <w:r w:rsidR="00343BBA">
        <w:tab/>
        <w:t>puvaîaw,”</w:t>
      </w:r>
      <w:r w:rsidR="00343BBA">
        <w:tab/>
        <w:t>aya</w:t>
      </w:r>
      <w:r w:rsidR="00343BBA">
        <w:tab/>
        <w:t>zua</w:t>
      </w:r>
      <w:r w:rsidR="00343BBA">
        <w:tab/>
        <w:t>tsa÷.</w:t>
      </w:r>
    </w:p>
    <w:p w14:paraId="5C80FBD3" w14:textId="77777777" w:rsidR="00800AD8" w:rsidRDefault="00800AD8" w:rsidP="00343BBA">
      <w:pPr>
        <w:pStyle w:val="InterlineGlossWithTrans"/>
        <w:tabs>
          <w:tab w:val="left" w:pos="533"/>
          <w:tab w:val="left" w:pos="1172"/>
          <w:tab w:val="left" w:pos="1556"/>
          <w:tab w:val="left" w:pos="2315"/>
          <w:tab w:val="left" w:pos="2999"/>
          <w:tab w:val="left" w:pos="3263"/>
          <w:tab w:val="left" w:pos="4577"/>
          <w:tab w:val="left" w:pos="5051"/>
          <w:tab w:val="left" w:pos="5540"/>
        </w:tabs>
      </w:pPr>
      <w:r>
        <w:tab/>
        <w:t>avan</w:t>
      </w:r>
      <w:r>
        <w:tab/>
        <w:t>ku</w:t>
      </w:r>
      <w:r>
        <w:tab/>
        <w:t>sika</w:t>
      </w:r>
      <w:r>
        <w:tab/>
        <w:t>rekutj</w:t>
      </w:r>
      <w:r>
        <w:tab/>
        <w:t>a</w:t>
      </w:r>
      <w:r w:rsidR="00343BBA">
        <w:tab/>
        <w:t>pu-vaîaw</w:t>
      </w:r>
      <w:r w:rsidR="00343BBA">
        <w:tab/>
        <w:t>aya</w:t>
      </w:r>
      <w:r w:rsidR="00343BBA">
        <w:tab/>
        <w:t>zua</w:t>
      </w:r>
      <w:r w:rsidR="00343BBA">
        <w:tab/>
        <w:t>tsa÷</w:t>
      </w:r>
    </w:p>
    <w:p w14:paraId="5B49C1DD" w14:textId="77777777" w:rsidR="00800AD8" w:rsidRDefault="00800AD8" w:rsidP="00343BBA">
      <w:pPr>
        <w:pStyle w:val="InterlineTrans"/>
        <w:tabs>
          <w:tab w:val="left" w:pos="533"/>
          <w:tab w:val="left" w:pos="1172"/>
          <w:tab w:val="left" w:pos="1556"/>
          <w:tab w:val="left" w:pos="2315"/>
          <w:tab w:val="left" w:pos="2999"/>
          <w:tab w:val="left" w:pos="3263"/>
          <w:tab w:val="left" w:pos="4577"/>
          <w:tab w:val="left" w:pos="5051"/>
          <w:tab w:val="left" w:pos="5540"/>
        </w:tabs>
        <w:rPr>
          <w:smallCaps/>
        </w:rPr>
      </w:pPr>
      <w:r>
        <w:tab/>
        <w:t>exact</w:t>
      </w:r>
      <w:r>
        <w:tab/>
        <w:t>I</w:t>
      </w:r>
      <w:r>
        <w:tab/>
        <w:t>reason</w:t>
      </w:r>
      <w:r>
        <w:tab/>
        <w:t>fear</w:t>
      </w:r>
      <w:r>
        <w:rPr>
          <w:smallCaps/>
        </w:rPr>
        <w:tab/>
        <w:t>c</w:t>
      </w:r>
      <w:r w:rsidR="00343BBA">
        <w:tab/>
        <w:t>have-spouse</w:t>
      </w:r>
      <w:r w:rsidR="00343BBA">
        <w:tab/>
        <w:t>say</w:t>
      </w:r>
      <w:r w:rsidR="00343BBA">
        <w:tab/>
        <w:t>that</w:t>
      </w:r>
      <w:r w:rsidR="00343BBA">
        <w:tab/>
        <w:t>bandit</w:t>
      </w:r>
    </w:p>
    <w:p w14:paraId="379F30EC" w14:textId="77777777" w:rsidR="00800AD8" w:rsidRDefault="00800AD8">
      <w:pPr>
        <w:pStyle w:val="InterlineFree"/>
      </w:pPr>
      <w:r>
        <w:t>That’s why I’m afraid of marrying,” said the thief;</w:t>
      </w:r>
    </w:p>
    <w:p w14:paraId="7124AE50" w14:textId="77777777" w:rsidR="00800AD8" w:rsidRDefault="008F6BB9" w:rsidP="00343BBA">
      <w:pPr>
        <w:pStyle w:val="InterlineText"/>
        <w:tabs>
          <w:tab w:val="left" w:pos="533"/>
          <w:tab w:val="left" w:pos="1022"/>
          <w:tab w:val="left" w:pos="1511"/>
          <w:tab w:val="left" w:pos="2330"/>
          <w:tab w:val="left" w:pos="2834"/>
          <w:tab w:val="left" w:pos="3563"/>
          <w:tab w:val="left" w:pos="3827"/>
        </w:tabs>
      </w:pPr>
      <w:r w:rsidRPr="003A1D48">
        <w:rPr>
          <w:rStyle w:val="InterlineTextNumChar"/>
        </w:rPr>
        <w:t>083</w:t>
      </w:r>
      <w:r w:rsidR="00800AD8">
        <w:tab/>
        <w:t>qau</w:t>
      </w:r>
      <w:r w:rsidR="00800AD8">
        <w:tab/>
        <w:t>sa</w:t>
      </w:r>
      <w:r w:rsidR="00800AD8">
        <w:tab/>
        <w:t>tjumaî</w:t>
      </w:r>
      <w:r w:rsidR="00800AD8">
        <w:tab/>
        <w:t>tu</w:t>
      </w:r>
      <w:r w:rsidR="00800AD8">
        <w:tab/>
        <w:t>tima</w:t>
      </w:r>
      <w:r w:rsidR="00800AD8">
        <w:tab/>
        <w:t>a</w:t>
      </w:r>
      <w:r w:rsidR="00343BBA">
        <w:tab/>
        <w:t>îinengîengan.</w:t>
      </w:r>
    </w:p>
    <w:p w14:paraId="27403870" w14:textId="77777777" w:rsidR="00800AD8" w:rsidRDefault="00800AD8" w:rsidP="00343BBA">
      <w:pPr>
        <w:pStyle w:val="InterlineGlossWithTrans"/>
        <w:tabs>
          <w:tab w:val="left" w:pos="533"/>
          <w:tab w:val="left" w:pos="1022"/>
          <w:tab w:val="left" w:pos="1511"/>
          <w:tab w:val="left" w:pos="2330"/>
          <w:tab w:val="left" w:pos="2834"/>
          <w:tab w:val="left" w:pos="3563"/>
          <w:tab w:val="left" w:pos="3827"/>
        </w:tabs>
      </w:pPr>
      <w:r>
        <w:tab/>
        <w:t>qau</w:t>
      </w:r>
      <w:r>
        <w:tab/>
        <w:t>sa</w:t>
      </w:r>
      <w:r>
        <w:tab/>
        <w:t>tjumaî</w:t>
      </w:r>
      <w:r>
        <w:tab/>
        <w:t>tu</w:t>
      </w:r>
      <w:r>
        <w:tab/>
        <w:t>ti-ima</w:t>
      </w:r>
      <w:r>
        <w:tab/>
        <w:t>a</w:t>
      </w:r>
      <w:r w:rsidR="00343BBA">
        <w:tab/>
        <w:t>in=îeng-îeng-an</w:t>
      </w:r>
    </w:p>
    <w:p w14:paraId="65C1E073" w14:textId="77777777" w:rsidR="00800AD8" w:rsidRDefault="00800AD8" w:rsidP="00343BBA">
      <w:pPr>
        <w:pStyle w:val="InterlineTrans"/>
        <w:tabs>
          <w:tab w:val="left" w:pos="533"/>
          <w:tab w:val="left" w:pos="1022"/>
          <w:tab w:val="left" w:pos="1511"/>
          <w:tab w:val="left" w:pos="2330"/>
          <w:tab w:val="left" w:pos="2834"/>
          <w:tab w:val="left" w:pos="3563"/>
          <w:tab w:val="left" w:pos="3827"/>
        </w:tabs>
        <w:rPr>
          <w:smallCaps/>
        </w:rPr>
      </w:pPr>
      <w:r>
        <w:tab/>
        <w:t>so</w:t>
      </w:r>
      <w:r>
        <w:tab/>
        <w:t>and</w:t>
      </w:r>
      <w:r>
        <w:tab/>
        <w:t>discuss</w:t>
      </w:r>
      <w:r>
        <w:tab/>
      </w:r>
      <w:r>
        <w:rPr>
          <w:smallCaps/>
        </w:rPr>
        <w:t>obl</w:t>
      </w:r>
      <w:r>
        <w:tab/>
      </w:r>
      <w:r>
        <w:rPr>
          <w:smallCaps/>
        </w:rPr>
        <w:t>f-</w:t>
      </w:r>
      <w:r>
        <w:t>who</w:t>
      </w:r>
      <w:r>
        <w:rPr>
          <w:smallCaps/>
        </w:rPr>
        <w:tab/>
        <w:t>c</w:t>
      </w:r>
      <w:r w:rsidR="00343BBA">
        <w:tab/>
      </w:r>
      <w:r w:rsidR="00343BBA">
        <w:rPr>
          <w:smallCaps/>
        </w:rPr>
        <w:t>perf</w:t>
      </w:r>
      <w:r w:rsidR="00343BBA">
        <w:t>=</w:t>
      </w:r>
      <w:r w:rsidR="00343BBA">
        <w:rPr>
          <w:smallCaps/>
        </w:rPr>
        <w:t>red</w:t>
      </w:r>
      <w:r w:rsidR="00343BBA">
        <w:t>-look.at-</w:t>
      </w:r>
      <w:r w:rsidR="00343BBA">
        <w:rPr>
          <w:smallCaps/>
        </w:rPr>
        <w:t>lf</w:t>
      </w:r>
    </w:p>
    <w:p w14:paraId="59CC8BB8" w14:textId="77777777" w:rsidR="00800AD8" w:rsidRDefault="00800AD8">
      <w:pPr>
        <w:pStyle w:val="InterlineFree"/>
      </w:pPr>
      <w:r>
        <w:t>and he told whom he had seen.</w:t>
      </w:r>
    </w:p>
    <w:p w14:paraId="1718F9EC" w14:textId="77777777" w:rsidR="00800AD8" w:rsidRDefault="008F6BB9" w:rsidP="00343BBA">
      <w:pPr>
        <w:pStyle w:val="InterlineText"/>
        <w:tabs>
          <w:tab w:val="left" w:pos="533"/>
          <w:tab w:val="left" w:pos="1022"/>
          <w:tab w:val="left" w:pos="2246"/>
          <w:tab w:val="left" w:pos="3020"/>
          <w:tab w:val="left" w:pos="3704"/>
          <w:tab w:val="left" w:pos="5873"/>
          <w:tab w:val="left" w:pos="6377"/>
        </w:tabs>
      </w:pPr>
      <w:r w:rsidRPr="003A1D48">
        <w:rPr>
          <w:rStyle w:val="InterlineTextNumChar"/>
        </w:rPr>
        <w:t>084</w:t>
      </w:r>
      <w:r w:rsidR="00800AD8">
        <w:tab/>
        <w:t>qau</w:t>
      </w:r>
      <w:r w:rsidR="00800AD8">
        <w:tab/>
        <w:t>kemîang</w:t>
      </w:r>
      <w:r w:rsidR="00800AD8">
        <w:tab/>
        <w:t>anga</w:t>
      </w:r>
      <w:r w:rsidR="00800AD8">
        <w:tab/>
        <w:t>azua</w:t>
      </w:r>
      <w:r w:rsidR="00343BBA">
        <w:tab/>
        <w:t>mamazangiîan</w:t>
      </w:r>
      <w:r w:rsidR="00343BBA">
        <w:tab/>
        <w:t>tu</w:t>
      </w:r>
      <w:r w:rsidR="00343BBA">
        <w:tab/>
        <w:t>tima.</w:t>
      </w:r>
    </w:p>
    <w:p w14:paraId="343891AD" w14:textId="77777777" w:rsidR="00800AD8" w:rsidRDefault="00800AD8" w:rsidP="00343BBA">
      <w:pPr>
        <w:pStyle w:val="InterlineGlossWithTrans"/>
        <w:tabs>
          <w:tab w:val="left" w:pos="533"/>
          <w:tab w:val="left" w:pos="1022"/>
          <w:tab w:val="left" w:pos="2246"/>
          <w:tab w:val="left" w:pos="3020"/>
          <w:tab w:val="left" w:pos="3704"/>
          <w:tab w:val="left" w:pos="5873"/>
          <w:tab w:val="left" w:pos="6377"/>
        </w:tabs>
      </w:pPr>
      <w:r>
        <w:tab/>
        <w:t>qau</w:t>
      </w:r>
      <w:r>
        <w:tab/>
        <w:t>em=keîang</w:t>
      </w:r>
      <w:r>
        <w:tab/>
        <w:t>anga</w:t>
      </w:r>
      <w:r>
        <w:tab/>
        <w:t>a-zua</w:t>
      </w:r>
      <w:r w:rsidR="00343BBA">
        <w:tab/>
        <w:t>ma-ma-zangiî-an</w:t>
      </w:r>
      <w:r w:rsidR="00343BBA">
        <w:tab/>
        <w:t>tu</w:t>
      </w:r>
      <w:r w:rsidR="00343BBA">
        <w:tab/>
        <w:t>ti-ima</w:t>
      </w:r>
    </w:p>
    <w:p w14:paraId="79396380" w14:textId="77777777" w:rsidR="00800AD8" w:rsidRDefault="00800AD8" w:rsidP="00343BBA">
      <w:pPr>
        <w:pStyle w:val="InterlineTrans"/>
        <w:tabs>
          <w:tab w:val="left" w:pos="533"/>
          <w:tab w:val="left" w:pos="1022"/>
          <w:tab w:val="left" w:pos="2246"/>
          <w:tab w:val="left" w:pos="3020"/>
          <w:tab w:val="left" w:pos="3704"/>
          <w:tab w:val="left" w:pos="5873"/>
          <w:tab w:val="left" w:pos="6377"/>
        </w:tabs>
      </w:pPr>
      <w:r>
        <w:tab/>
        <w:t>so</w:t>
      </w:r>
      <w:r>
        <w:tab/>
      </w:r>
      <w:r>
        <w:rPr>
          <w:smallCaps/>
        </w:rPr>
        <w:t>af</w:t>
      </w:r>
      <w:r>
        <w:t>=know</w:t>
      </w:r>
      <w:r>
        <w:tab/>
        <w:t>indeed</w:t>
      </w:r>
      <w:r>
        <w:tab/>
      </w:r>
      <w:r>
        <w:rPr>
          <w:smallCaps/>
        </w:rPr>
        <w:t>c-</w:t>
      </w:r>
      <w:r>
        <w:t>that</w:t>
      </w:r>
      <w:r w:rsidR="00343BBA">
        <w:tab/>
      </w:r>
      <w:r w:rsidR="00343BBA">
        <w:rPr>
          <w:smallCaps/>
        </w:rPr>
        <w:t>stat</w:t>
      </w:r>
      <w:r w:rsidR="00343BBA">
        <w:t>-</w:t>
      </w:r>
      <w:r w:rsidR="00343BBA">
        <w:rPr>
          <w:smallCaps/>
        </w:rPr>
        <w:t>stat</w:t>
      </w:r>
      <w:r w:rsidR="00343BBA">
        <w:t>-chief-</w:t>
      </w:r>
      <w:r w:rsidR="00343BBA">
        <w:rPr>
          <w:smallCaps/>
        </w:rPr>
        <w:t>nom</w:t>
      </w:r>
      <w:r w:rsidR="00343BBA">
        <w:tab/>
      </w:r>
      <w:r w:rsidR="00343BBA">
        <w:rPr>
          <w:smallCaps/>
        </w:rPr>
        <w:t>obl</w:t>
      </w:r>
      <w:r w:rsidR="00343BBA">
        <w:tab/>
      </w:r>
      <w:r w:rsidR="00343BBA">
        <w:rPr>
          <w:smallCaps/>
        </w:rPr>
        <w:t>f-</w:t>
      </w:r>
      <w:r w:rsidR="00343BBA">
        <w:t>who</w:t>
      </w:r>
    </w:p>
    <w:p w14:paraId="29AB148C" w14:textId="77777777" w:rsidR="00800AD8" w:rsidRDefault="00800AD8">
      <w:pPr>
        <w:pStyle w:val="InterlineFree"/>
      </w:pPr>
      <w:r>
        <w:t>So now the chief knew who it was.</w:t>
      </w:r>
    </w:p>
    <w:p w14:paraId="233FF9D4" w14:textId="77777777" w:rsidR="00800AD8" w:rsidRDefault="008F6BB9" w:rsidP="00343BBA">
      <w:pPr>
        <w:pStyle w:val="InterlineText"/>
        <w:tabs>
          <w:tab w:val="left" w:pos="533"/>
          <w:tab w:val="left" w:pos="1022"/>
          <w:tab w:val="left" w:pos="1886"/>
          <w:tab w:val="left" w:pos="2660"/>
          <w:tab w:val="left" w:pos="3149"/>
          <w:tab w:val="left" w:pos="4088"/>
          <w:tab w:val="left" w:pos="5012"/>
          <w:tab w:val="left" w:pos="5831"/>
          <w:tab w:val="left" w:pos="6095"/>
        </w:tabs>
      </w:pPr>
      <w:r w:rsidRPr="003A1D48">
        <w:rPr>
          <w:rStyle w:val="InterlineTextNumChar"/>
        </w:rPr>
        <w:t>085</w:t>
      </w:r>
      <w:r w:rsidR="00800AD8">
        <w:tab/>
        <w:t>qau</w:t>
      </w:r>
      <w:r w:rsidR="00800AD8">
        <w:tab/>
        <w:t>qetsin</w:t>
      </w:r>
      <w:r w:rsidR="00800AD8">
        <w:tab/>
        <w:t>anga</w:t>
      </w:r>
      <w:r w:rsidR="00800AD8">
        <w:tab/>
        <w:t>zua</w:t>
      </w:r>
      <w:r w:rsidR="00800AD8">
        <w:tab/>
        <w:t>vavayan</w:t>
      </w:r>
      <w:r w:rsidR="00343BBA">
        <w:tab/>
        <w:t>katua</w:t>
      </w:r>
      <w:r w:rsidR="00343BBA">
        <w:tab/>
        <w:t>uqaîay</w:t>
      </w:r>
      <w:r w:rsidR="00343BBA">
        <w:tab/>
        <w:t>a</w:t>
      </w:r>
      <w:r w:rsidR="00343BBA">
        <w:tab/>
        <w:t>îema÷usa.</w:t>
      </w:r>
    </w:p>
    <w:p w14:paraId="686011FB" w14:textId="77777777" w:rsidR="00800AD8" w:rsidRDefault="00800AD8" w:rsidP="00343BBA">
      <w:pPr>
        <w:pStyle w:val="InterlineGlossWithTrans"/>
        <w:tabs>
          <w:tab w:val="left" w:pos="533"/>
          <w:tab w:val="left" w:pos="1022"/>
          <w:tab w:val="left" w:pos="1886"/>
          <w:tab w:val="left" w:pos="2660"/>
          <w:tab w:val="left" w:pos="3149"/>
          <w:tab w:val="left" w:pos="4088"/>
          <w:tab w:val="left" w:pos="5012"/>
          <w:tab w:val="left" w:pos="5831"/>
          <w:tab w:val="left" w:pos="6095"/>
        </w:tabs>
      </w:pPr>
      <w:r>
        <w:tab/>
        <w:t>qau</w:t>
      </w:r>
      <w:r>
        <w:tab/>
        <w:t>qetsi-en</w:t>
      </w:r>
      <w:r>
        <w:tab/>
        <w:t>anga</w:t>
      </w:r>
      <w:r>
        <w:tab/>
        <w:t>zua</w:t>
      </w:r>
      <w:r>
        <w:tab/>
        <w:t>vavayan</w:t>
      </w:r>
      <w:r w:rsidR="00343BBA">
        <w:tab/>
        <w:t>ka-tua</w:t>
      </w:r>
      <w:r w:rsidR="00343BBA">
        <w:tab/>
        <w:t>uqaîay</w:t>
      </w:r>
      <w:r w:rsidR="00343BBA">
        <w:tab/>
        <w:t>a</w:t>
      </w:r>
      <w:r w:rsidR="00343BBA">
        <w:tab/>
        <w:t>îe-ma-÷usa</w:t>
      </w:r>
    </w:p>
    <w:p w14:paraId="489EAD77" w14:textId="77777777" w:rsidR="00800AD8" w:rsidRDefault="00800AD8" w:rsidP="00343BBA">
      <w:pPr>
        <w:pStyle w:val="InterlineTrans"/>
        <w:tabs>
          <w:tab w:val="left" w:pos="533"/>
          <w:tab w:val="left" w:pos="1022"/>
          <w:tab w:val="left" w:pos="1886"/>
          <w:tab w:val="left" w:pos="2660"/>
          <w:tab w:val="left" w:pos="3149"/>
          <w:tab w:val="left" w:pos="4088"/>
          <w:tab w:val="left" w:pos="5012"/>
          <w:tab w:val="left" w:pos="5831"/>
          <w:tab w:val="left" w:pos="6095"/>
        </w:tabs>
      </w:pPr>
      <w:r>
        <w:tab/>
        <w:t>so</w:t>
      </w:r>
      <w:r>
        <w:tab/>
        <w:t>fight-</w:t>
      </w:r>
      <w:r>
        <w:rPr>
          <w:smallCaps/>
        </w:rPr>
        <w:t>pf</w:t>
      </w:r>
      <w:r>
        <w:tab/>
        <w:t>indeed</w:t>
      </w:r>
      <w:r>
        <w:tab/>
        <w:t>that</w:t>
      </w:r>
      <w:r>
        <w:tab/>
        <w:t>female</w:t>
      </w:r>
      <w:r w:rsidR="00343BBA">
        <w:tab/>
        <w:t>and-</w:t>
      </w:r>
      <w:r w:rsidR="00343BBA">
        <w:rPr>
          <w:smallCaps/>
        </w:rPr>
        <w:t>obl</w:t>
      </w:r>
      <w:r w:rsidR="00343BBA">
        <w:tab/>
        <w:t>male</w:t>
      </w:r>
      <w:r w:rsidR="00343BBA">
        <w:rPr>
          <w:smallCaps/>
        </w:rPr>
        <w:tab/>
        <w:t>c</w:t>
      </w:r>
      <w:r w:rsidR="00343BBA">
        <w:tab/>
        <w:t>go.to-</w:t>
      </w:r>
      <w:r w:rsidR="00343BBA">
        <w:rPr>
          <w:smallCaps/>
        </w:rPr>
        <w:t>num</w:t>
      </w:r>
      <w:r w:rsidR="00343BBA">
        <w:t>-two</w:t>
      </w:r>
    </w:p>
    <w:p w14:paraId="0A717B8F" w14:textId="77777777" w:rsidR="00800AD8" w:rsidRDefault="00800AD8">
      <w:pPr>
        <w:pStyle w:val="InterlineFree"/>
      </w:pPr>
      <w:r>
        <w:t>And the woman and the man were both killed.</w:t>
      </w:r>
    </w:p>
    <w:p w14:paraId="3E9DE1CF" w14:textId="77777777" w:rsidR="00343BBA" w:rsidRDefault="00800AD8" w:rsidP="00343BBA">
      <w:pPr>
        <w:pStyle w:val="FullTranslation"/>
      </w:pPr>
      <w:r>
        <w:lastRenderedPageBreak/>
        <w:t>Once upon a time there was a married couple in great distress. They had nothing to eat. “What are we to do?” they said. “This way we’ve got no way of earning. I had better go to another place,” said the husband. So he went away, and for a long time he didn’t come home.</w:t>
      </w:r>
    </w:p>
    <w:p w14:paraId="49EC9944" w14:textId="77777777" w:rsidR="00343BBA" w:rsidRDefault="00800AD8" w:rsidP="00343BBA">
      <w:pPr>
        <w:pStyle w:val="FullTranslation"/>
      </w:pPr>
      <w:r>
        <w:t>A man tempted the wife. “What about your former husband who hasn’t come back? Let us two live together. Why do you want to live alone?” he kept saying. “All right then; seeing that my former husband doesn’t come back,” said the woman. So the two of them agreed to it. They got some beer and two bamboo cups, and drank together. When they had finished drinking</w:t>
      </w:r>
      <w:r w:rsidR="00433A7E">
        <w:t>,</w:t>
      </w:r>
      <w:r>
        <w:t xml:space="preserve"> they left the beer and cups at the head end (of the sleeping platform)</w:t>
      </w:r>
      <w:r w:rsidR="00433A7E">
        <w:t>,</w:t>
      </w:r>
      <w:r>
        <w:t xml:space="preserve"> and lay down.</w:t>
      </w:r>
    </w:p>
    <w:p w14:paraId="14C0A218" w14:textId="77777777" w:rsidR="00343BBA" w:rsidRDefault="00800AD8" w:rsidP="00343BBA">
      <w:pPr>
        <w:pStyle w:val="FullTranslation"/>
      </w:pPr>
      <w:r>
        <w:t>The former husband came back, and met a thief along the way. “I’ll carry your baggage; pay me 500,” said the thief. “All right; carry it then; I’ll pay you,” said the former husband. So the thief carried the things to the man’s house. The wife and the other man were drinking. The thief put everything down gently; and he said: “I’ll hide here in the back of the house. When they go to sleep, I’ll steal everything, and then escape later,” he said. And he hid in the dark.</w:t>
      </w:r>
    </w:p>
    <w:p w14:paraId="3D1724C5" w14:textId="77777777" w:rsidR="00343BBA" w:rsidRDefault="00800AD8" w:rsidP="00343BBA">
      <w:pPr>
        <w:pStyle w:val="FullTranslation"/>
      </w:pPr>
      <w:r>
        <w:t>Soon the former husband came. The second husband got to know that the former husband was coming. He got up and went under the sleeping platform. The former husband arrived. The woman was asleep</w:t>
      </w:r>
      <w:r w:rsidR="00433A7E">
        <w:t>,</w:t>
      </w:r>
      <w:r>
        <w:t xml:space="preserve"> but the former husband woke her up. She woke up</w:t>
      </w:r>
      <w:r w:rsidR="00433A7E">
        <w:t>,</w:t>
      </w:r>
      <w:r>
        <w:t xml:space="preserve"> and he said to her: “Why is there beer and cups here?”</w:t>
      </w:r>
    </w:p>
    <w:p w14:paraId="3BEA804B" w14:textId="77777777" w:rsidR="00343BBA" w:rsidRDefault="00800AD8" w:rsidP="00343BBA">
      <w:pPr>
        <w:pStyle w:val="FullTranslation"/>
      </w:pPr>
      <w:r>
        <w:t>“Oh well, when I eat I always put some out for you too,” the woman just said. The woman set out the beer (on a table), and they drank. The man got full up with beer, got very drunk, and fell down. The thief and the second husband, while these two were still drinking, were both hidden under the sleeping platform in the dark. There was a cockerel under the platform. When the thief moved it, it crowed. The thief was afraid of being found. “I’ll go to the head end,” he said. His head bumped into the head of the second husband. “Why is there someone in here?” said the thief. “I had better go and hide further into the house,” he said. And the second husband also was the same. “I had better go and hide further into the house,” he said. The thief was hidden there, and they bumped heads again. The thief moved again to the roof store-place. The second husband said: “There is someone here too. I had better go and hide in the roof store-place! So he went there; and they bumped heads once more. “Ow! Why is there someone here too?” said the thief. “This place seems to be full of people,” said the thief</w:t>
      </w:r>
      <w:r w:rsidR="00433A7E">
        <w:t>,</w:t>
      </w:r>
      <w:r>
        <w:t xml:space="preserve"> and trembled with fear.</w:t>
      </w:r>
    </w:p>
    <w:p w14:paraId="2E489836" w14:textId="77777777" w:rsidR="00343BBA" w:rsidRDefault="00800AD8" w:rsidP="00343BBA">
      <w:pPr>
        <w:pStyle w:val="FullTranslation"/>
      </w:pPr>
      <w:r>
        <w:t>Now the former husband was very drunk and asleep. So the second husband emerged. “What are you going to do? Are you going to carry on being married to your former husband, or what?” he said to the woman. But the woman said: “No. We two will live together. We’ll kill my former husband.”</w:t>
      </w:r>
    </w:p>
    <w:p w14:paraId="320416BA" w14:textId="77777777" w:rsidR="000E49E8" w:rsidRDefault="00800AD8" w:rsidP="00343BBA">
      <w:pPr>
        <w:pStyle w:val="FullTranslation"/>
      </w:pPr>
      <w:r>
        <w:t>“How can we kill him, without it being known who has killed him?” they said. The woman said: “He’s drunk. Let’s take a bamboo tube and put a snake in it. Then let’s heat the snake’s tail with fire</w:t>
      </w:r>
      <w:r w:rsidR="00046316">
        <w:t>;</w:t>
      </w:r>
      <w:r>
        <w:t xml:space="preserve"> and the snake will dart forward into his stomach,” they decided. So that’s how the former husband was killed. Now the thief saw the two putting the snake in. The thief was afraid that there was going to be a dead person in the house</w:t>
      </w:r>
      <w:r w:rsidR="00433A7E">
        <w:t>,</w:t>
      </w:r>
      <w:r>
        <w:t xml:space="preserve"> and he dashed outside. Next day the chief heard that someone had died; so he went to ask the wife. But she just said: “How can we (?I) know who killed him?”</w:t>
      </w:r>
      <w:r w:rsidR="000E49E8">
        <w:t xml:space="preserve"> (?)</w:t>
      </w:r>
    </w:p>
    <w:p w14:paraId="61E89F81" w14:textId="77777777" w:rsidR="00800AD8" w:rsidRDefault="00800AD8" w:rsidP="00343BBA">
      <w:pPr>
        <w:pStyle w:val="FullTranslation"/>
      </w:pPr>
      <w:r>
        <w:t>The chief was going to the fields, and he met the thief. “Why don’t you get married? I’ll act as go-between for you,” he said to the thief. The thief shook his head. “I’m afraid of getting married. I’ve seen someone who had a snake put in him and he died. That’s why I’m afraid of marrying,” said the thief; and he told whom he had seen. So now the chief knew who it was. And the woman and the man were both killed.</w:t>
      </w:r>
    </w:p>
    <w:p w14:paraId="343C1213" w14:textId="77777777" w:rsidR="00800AD8" w:rsidRDefault="00800AD8">
      <w:pPr>
        <w:pStyle w:val="Heading4"/>
      </w:pPr>
      <w:r w:rsidRPr="00996908">
        <w:rPr>
          <w:rStyle w:val="NumTextHeadingChar"/>
        </w:rPr>
        <w:t>012</w:t>
      </w:r>
      <w:r>
        <w:t xml:space="preserve"> THE TJAKUVUKUVUï MAN WHO CUT OFF HIS HAND</w:t>
      </w:r>
      <w:r w:rsidR="000E49E8">
        <w:br/>
      </w:r>
      <w:r>
        <w:t>namenge÷uq tua lima a se Tjakuvukuvuî</w:t>
      </w:r>
      <w:r w:rsidR="001208B6">
        <w:t xml:space="preserve"> (</w:t>
      </w:r>
      <w:r>
        <w:t>Qatsiîay</w:t>
      </w:r>
      <w:r w:rsidR="000E49E8">
        <w:t xml:space="preserve"> village, p.178</w:t>
      </w:r>
      <w:r w:rsidR="001208B6">
        <w:t>)</w:t>
      </w:r>
    </w:p>
    <w:p w14:paraId="7F8E2031" w14:textId="77777777" w:rsidR="00800AD8" w:rsidRDefault="00DC1AE0" w:rsidP="000E49E8">
      <w:pPr>
        <w:pStyle w:val="InterlineText"/>
        <w:tabs>
          <w:tab w:val="left" w:pos="533"/>
          <w:tab w:val="left" w:pos="1142"/>
          <w:tab w:val="left" w:pos="1826"/>
          <w:tab w:val="left" w:pos="3410"/>
          <w:tab w:val="left" w:pos="3674"/>
        </w:tabs>
      </w:pPr>
      <w:r w:rsidRPr="003A1D48">
        <w:rPr>
          <w:rStyle w:val="InterlineTextNumChar"/>
        </w:rPr>
        <w:t>001</w:t>
      </w:r>
      <w:r w:rsidR="00800AD8">
        <w:tab/>
        <w:t>uzai</w:t>
      </w:r>
      <w:r w:rsidR="00800AD8">
        <w:tab/>
        <w:t>aza</w:t>
      </w:r>
      <w:r w:rsidR="00800AD8">
        <w:tab/>
        <w:t>marekaîaîak</w:t>
      </w:r>
      <w:r w:rsidR="00800AD8">
        <w:tab/>
        <w:t>a</w:t>
      </w:r>
      <w:r w:rsidR="00800AD8">
        <w:tab/>
        <w:t>masepatj.</w:t>
      </w:r>
    </w:p>
    <w:p w14:paraId="0A75E7F9" w14:textId="77777777" w:rsidR="00800AD8" w:rsidRDefault="00800AD8" w:rsidP="000E49E8">
      <w:pPr>
        <w:pStyle w:val="InterlineGlossWithTrans"/>
        <w:tabs>
          <w:tab w:val="left" w:pos="533"/>
          <w:tab w:val="left" w:pos="1142"/>
          <w:tab w:val="left" w:pos="1826"/>
          <w:tab w:val="left" w:pos="3410"/>
          <w:tab w:val="left" w:pos="3674"/>
        </w:tabs>
      </w:pPr>
      <w:r>
        <w:tab/>
        <w:t>uzay</w:t>
      </w:r>
      <w:r>
        <w:tab/>
        <w:t>a-zua</w:t>
      </w:r>
      <w:r>
        <w:tab/>
        <w:t>mare-ka-îaîak</w:t>
      </w:r>
      <w:r>
        <w:tab/>
        <w:t>a</w:t>
      </w:r>
      <w:r>
        <w:tab/>
        <w:t>ma-sepatj</w:t>
      </w:r>
    </w:p>
    <w:p w14:paraId="6850EBC9" w14:textId="77777777" w:rsidR="00800AD8" w:rsidRDefault="00800AD8" w:rsidP="00B76180">
      <w:pPr>
        <w:pStyle w:val="InterlineTransNoFree"/>
        <w:tabs>
          <w:tab w:val="left" w:pos="1142"/>
          <w:tab w:val="left" w:pos="1826"/>
          <w:tab w:val="left" w:pos="3410"/>
          <w:tab w:val="left" w:pos="3674"/>
          <w:tab w:val="right" w:pos="8789"/>
        </w:tabs>
      </w:pPr>
      <w:r>
        <w:tab/>
        <w:t>there</w:t>
      </w:r>
      <w:r>
        <w:tab/>
      </w:r>
      <w:r>
        <w:rPr>
          <w:smallCaps/>
        </w:rPr>
        <w:t>c-</w:t>
      </w:r>
      <w:r>
        <w:t>that</w:t>
      </w:r>
      <w:r>
        <w:tab/>
        <w:t>pair-main-child</w:t>
      </w:r>
      <w:r>
        <w:rPr>
          <w:smallCaps/>
        </w:rPr>
        <w:tab/>
        <w:t>c</w:t>
      </w:r>
      <w:r>
        <w:rPr>
          <w:smallCaps/>
        </w:rPr>
        <w:tab/>
        <w:t>num</w:t>
      </w:r>
      <w:r>
        <w:t>-four</w:t>
      </w:r>
      <w:r w:rsidR="000E49E8">
        <w:tab/>
        <w:t>There was a family of four.</w:t>
      </w:r>
    </w:p>
    <w:p w14:paraId="03725DEF" w14:textId="77777777" w:rsidR="00800AD8" w:rsidRDefault="00DC1AE0" w:rsidP="000E49E8">
      <w:pPr>
        <w:pStyle w:val="InterlineText"/>
        <w:tabs>
          <w:tab w:val="left" w:pos="533"/>
          <w:tab w:val="left" w:pos="1202"/>
          <w:tab w:val="left" w:pos="1841"/>
          <w:tab w:val="left" w:pos="2105"/>
          <w:tab w:val="left" w:pos="2909"/>
          <w:tab w:val="left" w:pos="3173"/>
          <w:tab w:val="left" w:pos="3917"/>
        </w:tabs>
      </w:pPr>
      <w:r w:rsidRPr="003A1D48">
        <w:rPr>
          <w:rStyle w:val="InterlineTextNumChar"/>
        </w:rPr>
        <w:t>002</w:t>
      </w:r>
      <w:r w:rsidR="00800AD8">
        <w:tab/>
        <w:t>manu</w:t>
      </w:r>
      <w:r w:rsidR="00800AD8">
        <w:tab/>
        <w:t>vaik</w:t>
      </w:r>
      <w:r w:rsidR="00800AD8">
        <w:tab/>
        <w:t>a</w:t>
      </w:r>
      <w:r w:rsidR="00800AD8">
        <w:tab/>
        <w:t>kina</w:t>
      </w:r>
      <w:r w:rsidR="00800AD8">
        <w:tab/>
        <w:t>a</w:t>
      </w:r>
      <w:r w:rsidR="00800AD8">
        <w:tab/>
        <w:t>sema</w:t>
      </w:r>
      <w:r w:rsidR="00800AD8">
        <w:tab/>
        <w:t>kavuavuan.</w:t>
      </w:r>
    </w:p>
    <w:p w14:paraId="558A3A1E" w14:textId="77777777" w:rsidR="00800AD8" w:rsidRDefault="00800AD8" w:rsidP="000E49E8">
      <w:pPr>
        <w:pStyle w:val="InterlineGlossWithTrans"/>
        <w:tabs>
          <w:tab w:val="left" w:pos="533"/>
          <w:tab w:val="left" w:pos="1202"/>
          <w:tab w:val="left" w:pos="1841"/>
          <w:tab w:val="left" w:pos="2105"/>
          <w:tab w:val="left" w:pos="2909"/>
          <w:tab w:val="left" w:pos="3173"/>
          <w:tab w:val="left" w:pos="3917"/>
        </w:tabs>
      </w:pPr>
      <w:r>
        <w:tab/>
        <w:t>manu</w:t>
      </w:r>
      <w:r>
        <w:tab/>
        <w:t>vaik</w:t>
      </w:r>
      <w:r>
        <w:tab/>
        <w:t>a</w:t>
      </w:r>
      <w:r>
        <w:tab/>
        <w:t>kina</w:t>
      </w:r>
      <w:r>
        <w:tab/>
        <w:t>a</w:t>
      </w:r>
      <w:r>
        <w:tab/>
        <w:t>em=sa</w:t>
      </w:r>
      <w:r>
        <w:tab/>
        <w:t>ka-vua-vua-an</w:t>
      </w:r>
    </w:p>
    <w:p w14:paraId="32E475C1" w14:textId="77777777" w:rsidR="00800AD8" w:rsidRDefault="00800AD8" w:rsidP="000E49E8">
      <w:pPr>
        <w:pStyle w:val="InterlineTrans"/>
        <w:tabs>
          <w:tab w:val="left" w:pos="533"/>
          <w:tab w:val="left" w:pos="1202"/>
          <w:tab w:val="left" w:pos="1841"/>
          <w:tab w:val="left" w:pos="2105"/>
          <w:tab w:val="left" w:pos="2909"/>
          <w:tab w:val="left" w:pos="3173"/>
          <w:tab w:val="left" w:pos="3917"/>
        </w:tabs>
      </w:pPr>
      <w:r>
        <w:tab/>
        <w:t>then</w:t>
      </w:r>
      <w:r>
        <w:tab/>
        <w:t>leave</w:t>
      </w:r>
      <w:r>
        <w:rPr>
          <w:smallCaps/>
        </w:rPr>
        <w:tab/>
        <w:t>c</w:t>
      </w:r>
      <w:r>
        <w:rPr>
          <w:smallCaps/>
        </w:rPr>
        <w:tab/>
      </w:r>
      <w:r>
        <w:t>mother</w:t>
      </w:r>
      <w:r>
        <w:rPr>
          <w:smallCaps/>
        </w:rPr>
        <w:tab/>
        <w:t>c</w:t>
      </w:r>
      <w:r>
        <w:rPr>
          <w:smallCaps/>
        </w:rPr>
        <w:tab/>
        <w:t>af</w:t>
      </w:r>
      <w:r>
        <w:t>=go</w:t>
      </w:r>
      <w:r>
        <w:tab/>
        <w:t>main-</w:t>
      </w:r>
      <w:r>
        <w:rPr>
          <w:smallCaps/>
        </w:rPr>
        <w:t>red</w:t>
      </w:r>
      <w:r>
        <w:t>-field-</w:t>
      </w:r>
      <w:r>
        <w:rPr>
          <w:smallCaps/>
        </w:rPr>
        <w:t>nom</w:t>
      </w:r>
    </w:p>
    <w:p w14:paraId="01863353" w14:textId="77777777" w:rsidR="00800AD8" w:rsidRDefault="00800AD8">
      <w:pPr>
        <w:pStyle w:val="InterlineFree"/>
      </w:pPr>
      <w:r>
        <w:t>The mother went to the fields,</w:t>
      </w:r>
    </w:p>
    <w:p w14:paraId="146BB233" w14:textId="77777777" w:rsidR="00800AD8" w:rsidRDefault="00DC1AE0" w:rsidP="000E49E8">
      <w:pPr>
        <w:pStyle w:val="InterlineText"/>
        <w:tabs>
          <w:tab w:val="left" w:pos="533"/>
          <w:tab w:val="left" w:pos="1022"/>
          <w:tab w:val="left" w:pos="1991"/>
          <w:tab w:val="left" w:pos="2675"/>
          <w:tab w:val="left" w:pos="4259"/>
          <w:tab w:val="left" w:pos="4523"/>
        </w:tabs>
      </w:pPr>
      <w:r w:rsidRPr="003A1D48">
        <w:rPr>
          <w:rStyle w:val="InterlineTextNumChar"/>
        </w:rPr>
        <w:lastRenderedPageBreak/>
        <w:t>003</w:t>
      </w:r>
      <w:r w:rsidR="00800AD8">
        <w:tab/>
        <w:t>qau</w:t>
      </w:r>
      <w:r w:rsidR="00800AD8">
        <w:tab/>
        <w:t>adjuqen</w:t>
      </w:r>
      <w:r w:rsidR="00800AD8">
        <w:tab/>
        <w:t>azua</w:t>
      </w:r>
      <w:r w:rsidR="00800AD8">
        <w:tab/>
        <w:t>kake÷ian</w:t>
      </w:r>
      <w:r w:rsidR="00800AD8">
        <w:tab/>
        <w:t>a</w:t>
      </w:r>
      <w:r w:rsidR="00800AD8">
        <w:tab/>
        <w:t>matjelu.</w:t>
      </w:r>
    </w:p>
    <w:p w14:paraId="02A0071A" w14:textId="77777777" w:rsidR="00800AD8" w:rsidRDefault="00800AD8" w:rsidP="000E49E8">
      <w:pPr>
        <w:pStyle w:val="InterlineGlossWithTrans"/>
        <w:tabs>
          <w:tab w:val="left" w:pos="533"/>
          <w:tab w:val="left" w:pos="1022"/>
          <w:tab w:val="left" w:pos="1991"/>
          <w:tab w:val="left" w:pos="2675"/>
          <w:tab w:val="left" w:pos="4259"/>
          <w:tab w:val="left" w:pos="4523"/>
        </w:tabs>
      </w:pPr>
      <w:r>
        <w:tab/>
        <w:t>qau</w:t>
      </w:r>
      <w:r>
        <w:tab/>
        <w:t>adjuq-en</w:t>
      </w:r>
      <w:r>
        <w:tab/>
        <w:t>a-zua</w:t>
      </w:r>
      <w:r>
        <w:tab/>
        <w:t>ka-ke÷i-an</w:t>
      </w:r>
      <w:r>
        <w:tab/>
        <w:t>a</w:t>
      </w:r>
      <w:r>
        <w:tab/>
        <w:t>ma-tjelu</w:t>
      </w:r>
    </w:p>
    <w:p w14:paraId="503D34BE" w14:textId="77777777" w:rsidR="00800AD8" w:rsidRDefault="00800AD8" w:rsidP="00B76180">
      <w:pPr>
        <w:pStyle w:val="InterlineTransNoFree"/>
        <w:tabs>
          <w:tab w:val="left" w:pos="1022"/>
          <w:tab w:val="left" w:pos="1991"/>
          <w:tab w:val="left" w:pos="2675"/>
          <w:tab w:val="left" w:pos="4259"/>
          <w:tab w:val="left" w:pos="4523"/>
          <w:tab w:val="right" w:pos="8789"/>
        </w:tabs>
      </w:pPr>
      <w:r>
        <w:tab/>
        <w:t>so</w:t>
      </w:r>
      <w:r>
        <w:tab/>
        <w:t>leave-</w:t>
      </w:r>
      <w:r>
        <w:rPr>
          <w:smallCaps/>
        </w:rPr>
        <w:t>pf</w:t>
      </w:r>
      <w:r>
        <w:tab/>
      </w:r>
      <w:r>
        <w:rPr>
          <w:smallCaps/>
        </w:rPr>
        <w:t>c-</w:t>
      </w:r>
      <w:r>
        <w:t>that</w:t>
      </w:r>
      <w:r>
        <w:tab/>
      </w:r>
      <w:r>
        <w:rPr>
          <w:smallCaps/>
        </w:rPr>
        <w:t>red</w:t>
      </w:r>
      <w:r>
        <w:t>-small-</w:t>
      </w:r>
      <w:r>
        <w:rPr>
          <w:smallCaps/>
        </w:rPr>
        <w:t>nom</w:t>
      </w:r>
      <w:r>
        <w:rPr>
          <w:smallCaps/>
        </w:rPr>
        <w:tab/>
        <w:t>c</w:t>
      </w:r>
      <w:r>
        <w:rPr>
          <w:smallCaps/>
        </w:rPr>
        <w:tab/>
        <w:t>num</w:t>
      </w:r>
      <w:r>
        <w:t>-three</w:t>
      </w:r>
      <w:r w:rsidR="000E49E8">
        <w:tab/>
        <w:t>and left the three children.</w:t>
      </w:r>
    </w:p>
    <w:p w14:paraId="571D3960" w14:textId="77777777" w:rsidR="00800AD8" w:rsidRDefault="00DC1AE0" w:rsidP="000E49E8">
      <w:pPr>
        <w:pStyle w:val="InterlineText"/>
        <w:tabs>
          <w:tab w:val="left" w:pos="533"/>
          <w:tab w:val="left" w:pos="1022"/>
          <w:tab w:val="left" w:pos="2456"/>
          <w:tab w:val="left" w:pos="2945"/>
          <w:tab w:val="left" w:pos="3749"/>
          <w:tab w:val="left" w:pos="4508"/>
          <w:tab w:val="left" w:pos="6272"/>
          <w:tab w:val="left" w:pos="7046"/>
          <w:tab w:val="left" w:pos="7535"/>
          <w:tab w:val="left" w:pos="8174"/>
        </w:tabs>
      </w:pPr>
      <w:r w:rsidRPr="003A1D48">
        <w:rPr>
          <w:rStyle w:val="InterlineTextNumChar"/>
        </w:rPr>
        <w:t>004</w:t>
      </w:r>
      <w:r w:rsidR="00800AD8">
        <w:tab/>
        <w:t>qau</w:t>
      </w:r>
      <w:r w:rsidR="00800AD8">
        <w:tab/>
        <w:t>kiîavaranan</w:t>
      </w:r>
      <w:r w:rsidR="00800AD8">
        <w:tab/>
        <w:t>nua</w:t>
      </w:r>
      <w:r w:rsidR="00800AD8">
        <w:tab/>
        <w:t>kina:</w:t>
      </w:r>
      <w:r w:rsidR="00800AD8">
        <w:tab/>
        <w:t>“maya</w:t>
      </w:r>
      <w:r w:rsidR="00800AD8">
        <w:tab/>
        <w:t>marivurivu,”</w:t>
      </w:r>
      <w:r w:rsidR="000E49E8">
        <w:tab/>
        <w:t>ayain,</w:t>
      </w:r>
      <w:r w:rsidR="000E49E8">
        <w:tab/>
        <w:t>sa</w:t>
      </w:r>
      <w:r w:rsidR="000E49E8">
        <w:tab/>
        <w:t>vaik</w:t>
      </w:r>
      <w:r w:rsidR="000E49E8">
        <w:tab/>
        <w:t>a</w:t>
      </w:r>
    </w:p>
    <w:p w14:paraId="172EF098" w14:textId="77777777" w:rsidR="00800AD8" w:rsidRDefault="00800AD8" w:rsidP="000E49E8">
      <w:pPr>
        <w:pStyle w:val="InterlineGlossWithTrans"/>
        <w:tabs>
          <w:tab w:val="left" w:pos="533"/>
          <w:tab w:val="left" w:pos="1022"/>
          <w:tab w:val="left" w:pos="2456"/>
          <w:tab w:val="left" w:pos="2945"/>
          <w:tab w:val="left" w:pos="3749"/>
          <w:tab w:val="left" w:pos="4508"/>
          <w:tab w:val="left" w:pos="6272"/>
          <w:tab w:val="left" w:pos="7046"/>
          <w:tab w:val="left" w:pos="7535"/>
          <w:tab w:val="left" w:pos="8174"/>
        </w:tabs>
      </w:pPr>
      <w:r>
        <w:tab/>
        <w:t>qau</w:t>
      </w:r>
      <w:r>
        <w:tab/>
        <w:t>ki-îavar-anan</w:t>
      </w:r>
      <w:r>
        <w:tab/>
        <w:t>nua</w:t>
      </w:r>
      <w:r>
        <w:tab/>
        <w:t>kina</w:t>
      </w:r>
      <w:r>
        <w:tab/>
        <w:t>maya</w:t>
      </w:r>
      <w:r>
        <w:tab/>
        <w:t>ma-rivu-rivu</w:t>
      </w:r>
      <w:r w:rsidR="000E49E8">
        <w:tab/>
        <w:t>aya-en</w:t>
      </w:r>
      <w:r w:rsidR="000E49E8">
        <w:tab/>
        <w:t>sa</w:t>
      </w:r>
      <w:r w:rsidR="000E49E8">
        <w:tab/>
        <w:t>vaik</w:t>
      </w:r>
      <w:r w:rsidR="000E49E8">
        <w:tab/>
        <w:t>a</w:t>
      </w:r>
    </w:p>
    <w:p w14:paraId="7ED0AD17" w14:textId="77777777" w:rsidR="00800AD8" w:rsidRDefault="00800AD8" w:rsidP="000E49E8">
      <w:pPr>
        <w:pStyle w:val="InterlineTransNoFree"/>
        <w:tabs>
          <w:tab w:val="left" w:pos="1022"/>
          <w:tab w:val="left" w:pos="2456"/>
          <w:tab w:val="left" w:pos="2945"/>
          <w:tab w:val="left" w:pos="3749"/>
          <w:tab w:val="left" w:pos="4508"/>
          <w:tab w:val="left" w:pos="6272"/>
          <w:tab w:val="left" w:pos="7046"/>
          <w:tab w:val="left" w:pos="7535"/>
          <w:tab w:val="left" w:pos="8174"/>
        </w:tabs>
      </w:pPr>
      <w:r>
        <w:tab/>
        <w:t>so</w:t>
      </w:r>
      <w:r>
        <w:tab/>
        <w:t>do-speak-still</w:t>
      </w:r>
      <w:r>
        <w:tab/>
        <w:t>by</w:t>
      </w:r>
      <w:r>
        <w:tab/>
        <w:t>mother</w:t>
      </w:r>
      <w:r>
        <w:tab/>
        <w:t>don’t</w:t>
      </w:r>
      <w:r>
        <w:tab/>
      </w:r>
      <w:r>
        <w:rPr>
          <w:smallCaps/>
        </w:rPr>
        <w:t>stat</w:t>
      </w:r>
      <w:r>
        <w:t>-</w:t>
      </w:r>
      <w:r>
        <w:rPr>
          <w:smallCaps/>
        </w:rPr>
        <w:t>red</w:t>
      </w:r>
      <w:r>
        <w:t>-quarrel</w:t>
      </w:r>
      <w:r w:rsidR="000E49E8">
        <w:tab/>
        <w:t>say-</w:t>
      </w:r>
      <w:r w:rsidR="000E49E8">
        <w:rPr>
          <w:smallCaps/>
        </w:rPr>
        <w:t>pf</w:t>
      </w:r>
      <w:r w:rsidR="000E49E8">
        <w:tab/>
        <w:t>and</w:t>
      </w:r>
      <w:r w:rsidR="000E49E8">
        <w:tab/>
        <w:t>leave</w:t>
      </w:r>
      <w:r w:rsidR="000E49E8">
        <w:rPr>
          <w:smallCaps/>
        </w:rPr>
        <w:tab/>
        <w:t>c</w:t>
      </w:r>
    </w:p>
    <w:p w14:paraId="268D3C33" w14:textId="77777777" w:rsidR="00800AD8" w:rsidRDefault="000E49E8" w:rsidP="000E49E8">
      <w:pPr>
        <w:pStyle w:val="InterlineText"/>
        <w:tabs>
          <w:tab w:val="left" w:pos="533"/>
          <w:tab w:val="left" w:pos="1277"/>
        </w:tabs>
      </w:pPr>
      <w:r>
        <w:tab/>
        <w:t>sema</w:t>
      </w:r>
      <w:r>
        <w:tab/>
        <w:t>kavuavuan.</w:t>
      </w:r>
    </w:p>
    <w:p w14:paraId="134B3949" w14:textId="77777777" w:rsidR="00800AD8" w:rsidRDefault="000E49E8" w:rsidP="000E49E8">
      <w:pPr>
        <w:pStyle w:val="InterlineGlossWithTrans"/>
        <w:tabs>
          <w:tab w:val="left" w:pos="533"/>
          <w:tab w:val="left" w:pos="1277"/>
        </w:tabs>
      </w:pPr>
      <w:r>
        <w:tab/>
        <w:t>em=sa</w:t>
      </w:r>
      <w:r>
        <w:tab/>
        <w:t>ka-vua-vua-an</w:t>
      </w:r>
    </w:p>
    <w:p w14:paraId="47E1674E" w14:textId="77777777" w:rsidR="00800AD8" w:rsidRDefault="000E49E8" w:rsidP="000E49E8">
      <w:pPr>
        <w:pStyle w:val="InterlineTrans"/>
        <w:tabs>
          <w:tab w:val="left" w:pos="533"/>
          <w:tab w:val="left" w:pos="1277"/>
        </w:tabs>
      </w:pPr>
      <w:r>
        <w:rPr>
          <w:smallCaps/>
        </w:rPr>
        <w:tab/>
        <w:t>af</w:t>
      </w:r>
      <w:r>
        <w:t>=go</w:t>
      </w:r>
      <w:r>
        <w:tab/>
        <w:t>main-</w:t>
      </w:r>
      <w:r>
        <w:rPr>
          <w:smallCaps/>
        </w:rPr>
        <w:t>red</w:t>
      </w:r>
      <w:r>
        <w:t>-field-</w:t>
      </w:r>
      <w:r>
        <w:rPr>
          <w:smallCaps/>
        </w:rPr>
        <w:t>nom</w:t>
      </w:r>
    </w:p>
    <w:p w14:paraId="2D45079C" w14:textId="77777777" w:rsidR="00800AD8" w:rsidRDefault="00800AD8">
      <w:pPr>
        <w:pStyle w:val="InterlineFree"/>
      </w:pPr>
      <w:r>
        <w:t>She told them: “Don’t quarrel,” she said, and went to the fields.</w:t>
      </w:r>
    </w:p>
    <w:p w14:paraId="4C41B134" w14:textId="77777777" w:rsidR="00800AD8" w:rsidRDefault="00DC1AE0" w:rsidP="000E49E8">
      <w:pPr>
        <w:pStyle w:val="InterlineText"/>
        <w:tabs>
          <w:tab w:val="left" w:pos="533"/>
          <w:tab w:val="left" w:pos="1202"/>
          <w:tab w:val="left" w:pos="1871"/>
          <w:tab w:val="left" w:pos="2135"/>
          <w:tab w:val="left" w:pos="3449"/>
          <w:tab w:val="left" w:pos="3938"/>
        </w:tabs>
      </w:pPr>
      <w:r w:rsidRPr="003A1D48">
        <w:rPr>
          <w:rStyle w:val="InterlineTextNumChar"/>
        </w:rPr>
        <w:t>005</w:t>
      </w:r>
      <w:r w:rsidR="00800AD8">
        <w:tab/>
        <w:t>manu</w:t>
      </w:r>
      <w:r w:rsidR="00800AD8">
        <w:tab/>
        <w:t>liaw</w:t>
      </w:r>
      <w:r w:rsidR="00800AD8">
        <w:tab/>
        <w:t>a</w:t>
      </w:r>
      <w:r w:rsidR="00800AD8">
        <w:tab/>
        <w:t>sengsengan</w:t>
      </w:r>
      <w:r w:rsidR="00800AD8">
        <w:tab/>
        <w:t>nua</w:t>
      </w:r>
      <w:r w:rsidR="00800AD8">
        <w:tab/>
        <w:t>kina.</w:t>
      </w:r>
    </w:p>
    <w:p w14:paraId="0F380750" w14:textId="77777777" w:rsidR="00800AD8" w:rsidRDefault="00800AD8" w:rsidP="000E49E8">
      <w:pPr>
        <w:pStyle w:val="InterlineGlossWithTrans"/>
        <w:tabs>
          <w:tab w:val="left" w:pos="533"/>
          <w:tab w:val="left" w:pos="1202"/>
          <w:tab w:val="left" w:pos="1871"/>
          <w:tab w:val="left" w:pos="2135"/>
          <w:tab w:val="left" w:pos="3449"/>
          <w:tab w:val="left" w:pos="3938"/>
        </w:tabs>
      </w:pPr>
      <w:r>
        <w:tab/>
        <w:t>manu</w:t>
      </w:r>
      <w:r>
        <w:tab/>
        <w:t>liaw</w:t>
      </w:r>
      <w:r>
        <w:tab/>
        <w:t>a</w:t>
      </w:r>
      <w:r>
        <w:tab/>
        <w:t>sengseng-an</w:t>
      </w:r>
      <w:r>
        <w:tab/>
        <w:t>nua</w:t>
      </w:r>
      <w:r>
        <w:tab/>
        <w:t>kina</w:t>
      </w:r>
    </w:p>
    <w:p w14:paraId="737D3F5B" w14:textId="77777777" w:rsidR="00800AD8" w:rsidRDefault="00800AD8" w:rsidP="00B76180">
      <w:pPr>
        <w:pStyle w:val="InterlineTransNoFree"/>
        <w:tabs>
          <w:tab w:val="left" w:pos="1202"/>
          <w:tab w:val="left" w:pos="1871"/>
          <w:tab w:val="left" w:pos="2135"/>
          <w:tab w:val="left" w:pos="3449"/>
          <w:tab w:val="left" w:pos="3938"/>
          <w:tab w:val="right" w:pos="8789"/>
        </w:tabs>
      </w:pPr>
      <w:r>
        <w:tab/>
        <w:t>then</w:t>
      </w:r>
      <w:r>
        <w:tab/>
        <w:t>many</w:t>
      </w:r>
      <w:r>
        <w:rPr>
          <w:smallCaps/>
        </w:rPr>
        <w:tab/>
        <w:t>c</w:t>
      </w:r>
      <w:r>
        <w:rPr>
          <w:smallCaps/>
        </w:rPr>
        <w:tab/>
      </w:r>
      <w:r>
        <w:t>work-</w:t>
      </w:r>
      <w:r>
        <w:rPr>
          <w:smallCaps/>
        </w:rPr>
        <w:t>nom</w:t>
      </w:r>
      <w:r>
        <w:tab/>
        <w:t>of</w:t>
      </w:r>
      <w:r>
        <w:tab/>
        <w:t>mother</w:t>
      </w:r>
      <w:r w:rsidR="000E49E8">
        <w:tab/>
        <w:t>She had a lot of work,</w:t>
      </w:r>
    </w:p>
    <w:p w14:paraId="26F48836" w14:textId="77777777" w:rsidR="00800AD8" w:rsidRDefault="00DC1AE0" w:rsidP="000E49E8">
      <w:pPr>
        <w:pStyle w:val="InterlineText"/>
        <w:tabs>
          <w:tab w:val="left" w:pos="533"/>
          <w:tab w:val="left" w:pos="1022"/>
          <w:tab w:val="left" w:pos="2096"/>
          <w:tab w:val="left" w:pos="2870"/>
          <w:tab w:val="left" w:pos="3734"/>
          <w:tab w:val="left" w:pos="4223"/>
          <w:tab w:val="left" w:pos="5777"/>
          <w:tab w:val="left" w:pos="6551"/>
          <w:tab w:val="left" w:pos="6815"/>
        </w:tabs>
      </w:pPr>
      <w:r w:rsidRPr="003A1D48">
        <w:rPr>
          <w:rStyle w:val="InterlineTextNumChar"/>
        </w:rPr>
        <w:t>006</w:t>
      </w:r>
      <w:r w:rsidR="00800AD8">
        <w:tab/>
        <w:t>qau</w:t>
      </w:r>
      <w:r w:rsidR="00800AD8">
        <w:tab/>
        <w:t>seleman</w:t>
      </w:r>
      <w:r w:rsidR="00800AD8">
        <w:tab/>
        <w:t>anga</w:t>
      </w:r>
      <w:r w:rsidR="00800AD8">
        <w:tab/>
        <w:t>aravats;</w:t>
      </w:r>
      <w:r w:rsidR="00800AD8">
        <w:tab/>
        <w:t>qau</w:t>
      </w:r>
      <w:r w:rsidR="00800AD8">
        <w:tab/>
        <w:t>qemauqaung</w:t>
      </w:r>
      <w:r w:rsidR="00800AD8">
        <w:tab/>
        <w:t>anga</w:t>
      </w:r>
      <w:r w:rsidR="00800AD8">
        <w:tab/>
        <w:t>a</w:t>
      </w:r>
      <w:r w:rsidR="000E49E8">
        <w:tab/>
        <w:t>kake÷ian.</w:t>
      </w:r>
    </w:p>
    <w:p w14:paraId="0E1A46BA" w14:textId="77777777" w:rsidR="00800AD8" w:rsidRDefault="00800AD8" w:rsidP="000E49E8">
      <w:pPr>
        <w:pStyle w:val="InterlineGlossWithTrans"/>
        <w:tabs>
          <w:tab w:val="left" w:pos="533"/>
          <w:tab w:val="left" w:pos="1022"/>
          <w:tab w:val="left" w:pos="2096"/>
          <w:tab w:val="left" w:pos="2870"/>
          <w:tab w:val="left" w:pos="3734"/>
          <w:tab w:val="left" w:pos="4223"/>
          <w:tab w:val="left" w:pos="5777"/>
          <w:tab w:val="left" w:pos="6551"/>
          <w:tab w:val="left" w:pos="6815"/>
        </w:tabs>
      </w:pPr>
      <w:r>
        <w:tab/>
        <w:t>qau</w:t>
      </w:r>
      <w:r>
        <w:tab/>
        <w:t>selem-an</w:t>
      </w:r>
      <w:r>
        <w:tab/>
        <w:t>anga</w:t>
      </w:r>
      <w:r>
        <w:tab/>
        <w:t>a-ravats</w:t>
      </w:r>
      <w:r>
        <w:tab/>
        <w:t>qau</w:t>
      </w:r>
      <w:r>
        <w:tab/>
        <w:t>em=qau-qaung</w:t>
      </w:r>
      <w:r>
        <w:tab/>
        <w:t>anga</w:t>
      </w:r>
      <w:r>
        <w:tab/>
        <w:t>a</w:t>
      </w:r>
      <w:r w:rsidR="000E49E8">
        <w:tab/>
        <w:t>ka-ke÷i-an</w:t>
      </w:r>
    </w:p>
    <w:p w14:paraId="21180F82" w14:textId="77777777" w:rsidR="00800AD8" w:rsidRDefault="00800AD8" w:rsidP="000E49E8">
      <w:pPr>
        <w:pStyle w:val="InterlineTrans"/>
        <w:tabs>
          <w:tab w:val="left" w:pos="533"/>
          <w:tab w:val="left" w:pos="1022"/>
          <w:tab w:val="left" w:pos="2096"/>
          <w:tab w:val="left" w:pos="2870"/>
          <w:tab w:val="left" w:pos="3734"/>
          <w:tab w:val="left" w:pos="4223"/>
          <w:tab w:val="left" w:pos="5777"/>
          <w:tab w:val="left" w:pos="6551"/>
          <w:tab w:val="left" w:pos="6815"/>
        </w:tabs>
        <w:rPr>
          <w:smallCaps/>
        </w:rPr>
      </w:pPr>
      <w:r>
        <w:tab/>
        <w:t>so</w:t>
      </w:r>
      <w:r>
        <w:tab/>
        <w:t>dark-</w:t>
      </w:r>
      <w:r>
        <w:rPr>
          <w:smallCaps/>
        </w:rPr>
        <w:t>nom</w:t>
      </w:r>
      <w:r>
        <w:tab/>
        <w:t>indeed</w:t>
      </w:r>
      <w:r>
        <w:tab/>
      </w:r>
      <w:r>
        <w:rPr>
          <w:smallCaps/>
        </w:rPr>
        <w:t>c-</w:t>
      </w:r>
      <w:r>
        <w:t>true</w:t>
      </w:r>
      <w:r>
        <w:tab/>
        <w:t>so</w:t>
      </w:r>
      <w:r>
        <w:tab/>
      </w:r>
      <w:r>
        <w:rPr>
          <w:smallCaps/>
        </w:rPr>
        <w:t>af</w:t>
      </w:r>
      <w:r>
        <w:t>=</w:t>
      </w:r>
      <w:r>
        <w:rPr>
          <w:smallCaps/>
        </w:rPr>
        <w:t>red</w:t>
      </w:r>
      <w:r>
        <w:t>-cry</w:t>
      </w:r>
      <w:r>
        <w:tab/>
        <w:t>indeed</w:t>
      </w:r>
      <w:r>
        <w:rPr>
          <w:smallCaps/>
        </w:rPr>
        <w:tab/>
        <w:t>c</w:t>
      </w:r>
      <w:r w:rsidR="000E49E8">
        <w:tab/>
      </w:r>
      <w:r w:rsidR="000E49E8">
        <w:rPr>
          <w:smallCaps/>
        </w:rPr>
        <w:t>red</w:t>
      </w:r>
      <w:r w:rsidR="000E49E8">
        <w:t>-small-</w:t>
      </w:r>
      <w:r w:rsidR="000E49E8">
        <w:rPr>
          <w:smallCaps/>
        </w:rPr>
        <w:t>nom</w:t>
      </w:r>
    </w:p>
    <w:p w14:paraId="3317C213" w14:textId="77777777" w:rsidR="00800AD8" w:rsidRDefault="00800AD8">
      <w:pPr>
        <w:pStyle w:val="InterlineFree"/>
      </w:pPr>
      <w:r>
        <w:t>and it got very dark, and the children cried.</w:t>
      </w:r>
    </w:p>
    <w:p w14:paraId="317D1032" w14:textId="77777777" w:rsidR="00800AD8" w:rsidRDefault="00DC1AE0" w:rsidP="000E49E8">
      <w:pPr>
        <w:pStyle w:val="InterlineText"/>
        <w:tabs>
          <w:tab w:val="left" w:pos="533"/>
          <w:tab w:val="left" w:pos="1202"/>
          <w:tab w:val="left" w:pos="2426"/>
          <w:tab w:val="left" w:pos="2690"/>
          <w:tab w:val="left" w:pos="3719"/>
        </w:tabs>
      </w:pPr>
      <w:r w:rsidRPr="003A1D48">
        <w:rPr>
          <w:rStyle w:val="InterlineTextNumChar"/>
        </w:rPr>
        <w:t>007</w:t>
      </w:r>
      <w:r w:rsidR="00800AD8">
        <w:tab/>
        <w:t>manu</w:t>
      </w:r>
      <w:r w:rsidR="00800AD8">
        <w:tab/>
        <w:t>lemangda</w:t>
      </w:r>
      <w:r w:rsidR="00800AD8">
        <w:tab/>
        <w:t>a</w:t>
      </w:r>
      <w:r w:rsidR="00800AD8">
        <w:tab/>
        <w:t>se</w:t>
      </w:r>
      <w:r w:rsidR="00800AD8">
        <w:tab/>
        <w:t>Tjakuvukuvuî.</w:t>
      </w:r>
    </w:p>
    <w:p w14:paraId="25E317F8" w14:textId="77777777" w:rsidR="00800AD8" w:rsidRDefault="00800AD8" w:rsidP="000E49E8">
      <w:pPr>
        <w:pStyle w:val="InterlineGlossWithTrans"/>
        <w:tabs>
          <w:tab w:val="left" w:pos="533"/>
          <w:tab w:val="left" w:pos="1202"/>
          <w:tab w:val="left" w:pos="2426"/>
          <w:tab w:val="left" w:pos="2690"/>
          <w:tab w:val="left" w:pos="3719"/>
        </w:tabs>
      </w:pPr>
      <w:r>
        <w:tab/>
        <w:t>manu</w:t>
      </w:r>
      <w:r>
        <w:tab/>
        <w:t>em=langeda</w:t>
      </w:r>
      <w:r>
        <w:tab/>
        <w:t>a</w:t>
      </w:r>
      <w:r>
        <w:tab/>
        <w:t>se</w:t>
      </w:r>
      <w:r>
        <w:tab/>
        <w:t>Tjakuvukuvuî</w:t>
      </w:r>
    </w:p>
    <w:p w14:paraId="141B5BB7" w14:textId="77777777" w:rsidR="00800AD8" w:rsidRDefault="00800AD8" w:rsidP="00B76180">
      <w:pPr>
        <w:pStyle w:val="InterlineTransNoFree"/>
        <w:tabs>
          <w:tab w:val="left" w:pos="1202"/>
          <w:tab w:val="left" w:pos="2426"/>
          <w:tab w:val="left" w:pos="2690"/>
          <w:tab w:val="left" w:pos="3719"/>
          <w:tab w:val="right" w:pos="8789"/>
        </w:tabs>
      </w:pPr>
      <w:r>
        <w:tab/>
        <w:t>then</w:t>
      </w:r>
      <w:r>
        <w:tab/>
      </w:r>
      <w:r>
        <w:rPr>
          <w:smallCaps/>
        </w:rPr>
        <w:t>af</w:t>
      </w:r>
      <w:r>
        <w:t>=hear</w:t>
      </w:r>
      <w:r>
        <w:rPr>
          <w:smallCaps/>
        </w:rPr>
        <w:tab/>
        <w:t>c</w:t>
      </w:r>
      <w:r>
        <w:rPr>
          <w:smallCaps/>
        </w:rPr>
        <w:tab/>
      </w:r>
      <w:r>
        <w:t>person.of</w:t>
      </w:r>
      <w:r>
        <w:tab/>
        <w:t>(place)</w:t>
      </w:r>
      <w:r w:rsidR="000E49E8">
        <w:tab/>
        <w:t>A Tjakuvukuvuî man heard them.</w:t>
      </w:r>
    </w:p>
    <w:p w14:paraId="789A2E0E" w14:textId="77777777" w:rsidR="00800AD8" w:rsidRDefault="00DC1AE0" w:rsidP="000E49E8">
      <w:pPr>
        <w:pStyle w:val="InterlineText"/>
        <w:tabs>
          <w:tab w:val="left" w:pos="533"/>
          <w:tab w:val="left" w:pos="1682"/>
          <w:tab w:val="left" w:pos="1946"/>
          <w:tab w:val="left" w:pos="2330"/>
          <w:tab w:val="left" w:pos="3254"/>
          <w:tab w:val="left" w:pos="3518"/>
          <w:tab w:val="left" w:pos="4457"/>
          <w:tab w:val="left" w:pos="4931"/>
          <w:tab w:val="left" w:pos="5960"/>
        </w:tabs>
      </w:pPr>
      <w:r w:rsidRPr="003A1D48">
        <w:rPr>
          <w:rStyle w:val="InterlineTextNumChar"/>
        </w:rPr>
        <w:t>008</w:t>
      </w:r>
      <w:r w:rsidR="00800AD8">
        <w:tab/>
        <w:t>“nangaq</w:t>
      </w:r>
      <w:r w:rsidR="00800AD8">
        <w:tab/>
        <w:t>a</w:t>
      </w:r>
      <w:r w:rsidR="00800AD8">
        <w:tab/>
        <w:t>ku</w:t>
      </w:r>
      <w:r w:rsidR="00800AD8">
        <w:tab/>
        <w:t>vaiken</w:t>
      </w:r>
      <w:r w:rsidR="00800AD8">
        <w:tab/>
        <w:t>a</w:t>
      </w:r>
      <w:r w:rsidR="00800AD8">
        <w:tab/>
        <w:t>keman,”</w:t>
      </w:r>
      <w:r w:rsidR="00800AD8">
        <w:tab/>
        <w:t>aya</w:t>
      </w:r>
      <w:r w:rsidR="00800AD8">
        <w:tab/>
        <w:t>se</w:t>
      </w:r>
      <w:r w:rsidR="00800AD8">
        <w:tab/>
        <w:t>Tjakuvukuvuî.</w:t>
      </w:r>
    </w:p>
    <w:p w14:paraId="4DE5C03A" w14:textId="77777777" w:rsidR="00800AD8" w:rsidRDefault="00800AD8" w:rsidP="000E49E8">
      <w:pPr>
        <w:pStyle w:val="InterlineGlossWithTrans"/>
        <w:tabs>
          <w:tab w:val="left" w:pos="533"/>
          <w:tab w:val="left" w:pos="1682"/>
          <w:tab w:val="left" w:pos="1946"/>
          <w:tab w:val="left" w:pos="2330"/>
          <w:tab w:val="left" w:pos="3254"/>
          <w:tab w:val="left" w:pos="3518"/>
          <w:tab w:val="left" w:pos="4457"/>
          <w:tab w:val="left" w:pos="4931"/>
          <w:tab w:val="left" w:pos="5960"/>
        </w:tabs>
      </w:pPr>
      <w:r>
        <w:tab/>
        <w:t>na-nguaq</w:t>
      </w:r>
      <w:r>
        <w:tab/>
        <w:t>a</w:t>
      </w:r>
      <w:r>
        <w:tab/>
        <w:t>ku</w:t>
      </w:r>
      <w:r>
        <w:tab/>
        <w:t>vaik-en</w:t>
      </w:r>
      <w:r>
        <w:tab/>
        <w:t>a</w:t>
      </w:r>
      <w:r>
        <w:tab/>
        <w:t>em=kan</w:t>
      </w:r>
      <w:r>
        <w:tab/>
        <w:t>aya</w:t>
      </w:r>
      <w:r>
        <w:tab/>
        <w:t>se</w:t>
      </w:r>
      <w:r>
        <w:tab/>
        <w:t>Tjakuvukuvuî</w:t>
      </w:r>
    </w:p>
    <w:p w14:paraId="020C55B4" w14:textId="77777777" w:rsidR="00800AD8" w:rsidRDefault="00800AD8" w:rsidP="000E49E8">
      <w:pPr>
        <w:pStyle w:val="InterlineTrans"/>
        <w:tabs>
          <w:tab w:val="left" w:pos="533"/>
          <w:tab w:val="left" w:pos="1682"/>
          <w:tab w:val="left" w:pos="1946"/>
          <w:tab w:val="left" w:pos="2330"/>
          <w:tab w:val="left" w:pos="3254"/>
          <w:tab w:val="left" w:pos="3518"/>
          <w:tab w:val="left" w:pos="4457"/>
          <w:tab w:val="left" w:pos="4931"/>
          <w:tab w:val="left" w:pos="5960"/>
        </w:tabs>
      </w:pPr>
      <w:r>
        <w:tab/>
      </w:r>
      <w:r>
        <w:rPr>
          <w:smallCaps/>
        </w:rPr>
        <w:t>stat</w:t>
      </w:r>
      <w:r>
        <w:t>-good</w:t>
      </w:r>
      <w:r>
        <w:rPr>
          <w:smallCaps/>
        </w:rPr>
        <w:tab/>
        <w:t>c</w:t>
      </w:r>
      <w:r>
        <w:rPr>
          <w:smallCaps/>
        </w:rPr>
        <w:tab/>
      </w:r>
      <w:r>
        <w:t>I</w:t>
      </w:r>
      <w:r>
        <w:tab/>
        <w:t>leave-</w:t>
      </w:r>
      <w:r>
        <w:rPr>
          <w:smallCaps/>
        </w:rPr>
        <w:t>pf</w:t>
      </w:r>
      <w:r>
        <w:rPr>
          <w:smallCaps/>
        </w:rPr>
        <w:tab/>
        <w:t>c</w:t>
      </w:r>
      <w:r>
        <w:rPr>
          <w:smallCaps/>
        </w:rPr>
        <w:tab/>
        <w:t>af</w:t>
      </w:r>
      <w:r>
        <w:t>=eat</w:t>
      </w:r>
      <w:r>
        <w:tab/>
        <w:t>say</w:t>
      </w:r>
      <w:r>
        <w:tab/>
        <w:t>person.of</w:t>
      </w:r>
      <w:r>
        <w:tab/>
        <w:t>(place)</w:t>
      </w:r>
    </w:p>
    <w:p w14:paraId="2E408BB2" w14:textId="77777777" w:rsidR="00800AD8" w:rsidRDefault="00800AD8">
      <w:pPr>
        <w:pStyle w:val="InterlineFree"/>
      </w:pPr>
      <w:r>
        <w:t>“I must go and eat (them),” he said.</w:t>
      </w:r>
    </w:p>
    <w:p w14:paraId="7D3BF312" w14:textId="77777777" w:rsidR="00800AD8" w:rsidRDefault="00DC1AE0" w:rsidP="000E49E8">
      <w:pPr>
        <w:pStyle w:val="InterlineText"/>
        <w:tabs>
          <w:tab w:val="left" w:pos="533"/>
          <w:tab w:val="left" w:pos="1022"/>
          <w:tab w:val="left" w:pos="1946"/>
          <w:tab w:val="left" w:pos="2435"/>
          <w:tab w:val="left" w:pos="3464"/>
          <w:tab w:val="left" w:pos="3728"/>
          <w:tab w:val="left" w:pos="5147"/>
          <w:tab w:val="left" w:pos="5636"/>
          <w:tab w:val="left" w:pos="7580"/>
        </w:tabs>
      </w:pPr>
      <w:r w:rsidRPr="003A1D48">
        <w:rPr>
          <w:rStyle w:val="InterlineTextNumChar"/>
        </w:rPr>
        <w:t>009</w:t>
      </w:r>
      <w:r w:rsidR="00800AD8">
        <w:tab/>
        <w:t>qau</w:t>
      </w:r>
      <w:r w:rsidR="00800AD8">
        <w:tab/>
        <w:t>vaiken</w:t>
      </w:r>
      <w:r w:rsidR="00800AD8">
        <w:tab/>
        <w:t>sa</w:t>
      </w:r>
      <w:r w:rsidR="00800AD8">
        <w:tab/>
        <w:t>tsagtsagi</w:t>
      </w:r>
      <w:r w:rsidR="00800AD8">
        <w:tab/>
        <w:t>a</w:t>
      </w:r>
      <w:r w:rsidR="00800AD8">
        <w:tab/>
        <w:t>siqeîevan,</w:t>
      </w:r>
      <w:r w:rsidR="00800AD8">
        <w:tab/>
        <w:t>sa</w:t>
      </w:r>
      <w:r w:rsidR="000E49E8">
        <w:tab/>
        <w:t>“suqeîevi,”</w:t>
      </w:r>
      <w:r w:rsidR="000E49E8">
        <w:tab/>
        <w:t>ayain</w:t>
      </w:r>
    </w:p>
    <w:p w14:paraId="7FE8EE59" w14:textId="77777777" w:rsidR="00800AD8" w:rsidRDefault="00800AD8" w:rsidP="000E49E8">
      <w:pPr>
        <w:pStyle w:val="InterlineGlossWithTrans"/>
        <w:tabs>
          <w:tab w:val="left" w:pos="533"/>
          <w:tab w:val="left" w:pos="1022"/>
          <w:tab w:val="left" w:pos="1946"/>
          <w:tab w:val="left" w:pos="2435"/>
          <w:tab w:val="left" w:pos="3464"/>
          <w:tab w:val="left" w:pos="3728"/>
          <w:tab w:val="left" w:pos="5147"/>
          <w:tab w:val="left" w:pos="5636"/>
          <w:tab w:val="left" w:pos="7580"/>
        </w:tabs>
      </w:pPr>
      <w:r>
        <w:tab/>
        <w:t>qau</w:t>
      </w:r>
      <w:r>
        <w:tab/>
        <w:t>vaik-en</w:t>
      </w:r>
      <w:r>
        <w:tab/>
        <w:t>sa</w:t>
      </w:r>
      <w:r>
        <w:tab/>
        <w:t>tsagtsag-i</w:t>
      </w:r>
      <w:r>
        <w:tab/>
        <w:t>a</w:t>
      </w:r>
      <w:r>
        <w:tab/>
        <w:t>si-qeîev-an</w:t>
      </w:r>
      <w:r>
        <w:tab/>
        <w:t>sa</w:t>
      </w:r>
      <w:r w:rsidR="000E49E8">
        <w:tab/>
        <w:t>su-qeîev-i</w:t>
      </w:r>
      <w:r w:rsidR="000E49E8">
        <w:tab/>
        <w:t>aya-en</w:t>
      </w:r>
    </w:p>
    <w:p w14:paraId="260CD36E" w14:textId="77777777" w:rsidR="00800AD8" w:rsidRDefault="00800AD8" w:rsidP="000E49E8">
      <w:pPr>
        <w:pStyle w:val="InterlineTransNoFree"/>
        <w:tabs>
          <w:tab w:val="left" w:pos="1022"/>
          <w:tab w:val="left" w:pos="1946"/>
          <w:tab w:val="left" w:pos="2435"/>
          <w:tab w:val="left" w:pos="3464"/>
          <w:tab w:val="left" w:pos="3728"/>
          <w:tab w:val="left" w:pos="5147"/>
          <w:tab w:val="left" w:pos="5636"/>
          <w:tab w:val="left" w:pos="7580"/>
        </w:tabs>
      </w:pPr>
      <w:r>
        <w:tab/>
        <w:t>so</w:t>
      </w:r>
      <w:r>
        <w:tab/>
        <w:t>leave-</w:t>
      </w:r>
      <w:r>
        <w:rPr>
          <w:smallCaps/>
        </w:rPr>
        <w:t>pf</w:t>
      </w:r>
      <w:r>
        <w:tab/>
        <w:t>and</w:t>
      </w:r>
      <w:r>
        <w:tab/>
        <w:t>bump-</w:t>
      </w:r>
      <w:r>
        <w:rPr>
          <w:smallCaps/>
        </w:rPr>
        <w:t>pf</w:t>
      </w:r>
      <w:r>
        <w:rPr>
          <w:smallCaps/>
        </w:rPr>
        <w:tab/>
        <w:t>c</w:t>
      </w:r>
      <w:r>
        <w:rPr>
          <w:smallCaps/>
        </w:rPr>
        <w:tab/>
        <w:t>if</w:t>
      </w:r>
      <w:r>
        <w:t>-block-</w:t>
      </w:r>
      <w:r>
        <w:rPr>
          <w:smallCaps/>
        </w:rPr>
        <w:t>nom</w:t>
      </w:r>
      <w:r>
        <w:tab/>
        <w:t>and</w:t>
      </w:r>
      <w:r w:rsidR="000E49E8">
        <w:tab/>
        <w:t>remove-block-</w:t>
      </w:r>
      <w:r w:rsidR="000E49E8">
        <w:rPr>
          <w:smallCaps/>
        </w:rPr>
        <w:t>hort</w:t>
      </w:r>
      <w:r w:rsidR="000E49E8">
        <w:tab/>
        <w:t>say-</w:t>
      </w:r>
      <w:r w:rsidR="000E49E8">
        <w:rPr>
          <w:smallCaps/>
        </w:rPr>
        <w:t>pf</w:t>
      </w:r>
    </w:p>
    <w:p w14:paraId="5517E99E" w14:textId="77777777" w:rsidR="00800AD8" w:rsidRDefault="000E49E8" w:rsidP="000E49E8">
      <w:pPr>
        <w:pStyle w:val="InterlineText"/>
        <w:tabs>
          <w:tab w:val="left" w:pos="533"/>
          <w:tab w:val="left" w:pos="1217"/>
        </w:tabs>
      </w:pPr>
      <w:r>
        <w:tab/>
        <w:t>azua</w:t>
      </w:r>
      <w:r w:rsidR="00800AD8">
        <w:tab/>
        <w:t>kake÷ian.</w:t>
      </w:r>
    </w:p>
    <w:p w14:paraId="116A3741" w14:textId="77777777" w:rsidR="00800AD8" w:rsidRDefault="000E49E8" w:rsidP="000E49E8">
      <w:pPr>
        <w:pStyle w:val="InterlineGlossWithTrans"/>
        <w:tabs>
          <w:tab w:val="left" w:pos="533"/>
          <w:tab w:val="left" w:pos="1217"/>
        </w:tabs>
      </w:pPr>
      <w:r>
        <w:tab/>
        <w:t>a-zua</w:t>
      </w:r>
      <w:r w:rsidR="00800AD8">
        <w:tab/>
        <w:t>ka-ke÷i-an</w:t>
      </w:r>
    </w:p>
    <w:p w14:paraId="32D67ED2" w14:textId="77777777" w:rsidR="00800AD8" w:rsidRDefault="000E49E8" w:rsidP="000E49E8">
      <w:pPr>
        <w:pStyle w:val="InterlineTrans"/>
        <w:tabs>
          <w:tab w:val="left" w:pos="533"/>
          <w:tab w:val="left" w:pos="1217"/>
        </w:tabs>
      </w:pPr>
      <w:r>
        <w:tab/>
      </w:r>
      <w:r>
        <w:rPr>
          <w:smallCaps/>
        </w:rPr>
        <w:t>c-</w:t>
      </w:r>
      <w:r>
        <w:t>that</w:t>
      </w:r>
      <w:r w:rsidR="00800AD8">
        <w:tab/>
      </w:r>
      <w:r w:rsidR="00800AD8">
        <w:rPr>
          <w:smallCaps/>
        </w:rPr>
        <w:t>red</w:t>
      </w:r>
      <w:r w:rsidR="00800AD8">
        <w:t>-small-</w:t>
      </w:r>
      <w:r w:rsidR="00800AD8">
        <w:rPr>
          <w:smallCaps/>
        </w:rPr>
        <w:t>nom</w:t>
      </w:r>
    </w:p>
    <w:p w14:paraId="69CC1FB2" w14:textId="77777777" w:rsidR="00800AD8" w:rsidRDefault="00800AD8">
      <w:pPr>
        <w:pStyle w:val="InterlineFree"/>
      </w:pPr>
      <w:r>
        <w:t>He went there and knocked on the door, and said to the children: “Open the door.”</w:t>
      </w:r>
    </w:p>
    <w:p w14:paraId="56E8CE99" w14:textId="77777777" w:rsidR="00800AD8" w:rsidRDefault="00DC1AE0" w:rsidP="000E49E8">
      <w:pPr>
        <w:pStyle w:val="InterlineText"/>
        <w:tabs>
          <w:tab w:val="left" w:pos="533"/>
          <w:tab w:val="left" w:pos="1232"/>
          <w:tab w:val="left" w:pos="1676"/>
        </w:tabs>
      </w:pPr>
      <w:r w:rsidRPr="003A1D48">
        <w:rPr>
          <w:rStyle w:val="InterlineTextNumChar"/>
        </w:rPr>
        <w:t>010</w:t>
      </w:r>
      <w:r w:rsidR="00800AD8">
        <w:tab/>
        <w:t>îakua</w:t>
      </w:r>
      <w:r w:rsidR="00800AD8">
        <w:tab/>
        <w:t>ini</w:t>
      </w:r>
      <w:r w:rsidR="00800AD8">
        <w:tab/>
        <w:t>suqeîevi.</w:t>
      </w:r>
    </w:p>
    <w:p w14:paraId="3C4AA2BE" w14:textId="77777777" w:rsidR="00800AD8" w:rsidRDefault="00800AD8" w:rsidP="000E49E8">
      <w:pPr>
        <w:pStyle w:val="InterlineGlossWithTrans"/>
        <w:tabs>
          <w:tab w:val="left" w:pos="533"/>
          <w:tab w:val="left" w:pos="1232"/>
          <w:tab w:val="left" w:pos="1676"/>
        </w:tabs>
      </w:pPr>
      <w:r>
        <w:tab/>
        <w:t>îakua</w:t>
      </w:r>
      <w:r>
        <w:tab/>
        <w:t>ini</w:t>
      </w:r>
      <w:r>
        <w:tab/>
        <w:t>su-qeîev-i</w:t>
      </w:r>
    </w:p>
    <w:p w14:paraId="165220BA" w14:textId="77777777" w:rsidR="00800AD8" w:rsidRDefault="00800AD8" w:rsidP="00B76180">
      <w:pPr>
        <w:pStyle w:val="InterlineTransNoFree"/>
        <w:tabs>
          <w:tab w:val="left" w:pos="1232"/>
          <w:tab w:val="left" w:pos="1676"/>
          <w:tab w:val="right" w:pos="8789"/>
        </w:tabs>
      </w:pPr>
      <w:r>
        <w:tab/>
        <w:t>but</w:t>
      </w:r>
      <w:r>
        <w:tab/>
        <w:t>not</w:t>
      </w:r>
      <w:r>
        <w:tab/>
        <w:t>remove-block-</w:t>
      </w:r>
      <w:r>
        <w:rPr>
          <w:smallCaps/>
        </w:rPr>
        <w:t>pf</w:t>
      </w:r>
      <w:r w:rsidR="000E49E8">
        <w:rPr>
          <w:smallCaps/>
        </w:rPr>
        <w:tab/>
      </w:r>
      <w:r w:rsidR="000E49E8">
        <w:t>But they didn’t open it.</w:t>
      </w:r>
    </w:p>
    <w:p w14:paraId="67BE40E8" w14:textId="77777777" w:rsidR="00800AD8" w:rsidRDefault="00DC1AE0" w:rsidP="0068264C">
      <w:pPr>
        <w:pStyle w:val="InterlineText"/>
        <w:tabs>
          <w:tab w:val="left" w:pos="533"/>
          <w:tab w:val="left" w:pos="2087"/>
          <w:tab w:val="left" w:pos="2771"/>
          <w:tab w:val="left" w:pos="3800"/>
          <w:tab w:val="left" w:pos="5309"/>
          <w:tab w:val="left" w:pos="5813"/>
          <w:tab w:val="left" w:pos="6557"/>
        </w:tabs>
      </w:pPr>
      <w:r w:rsidRPr="003A1D48">
        <w:rPr>
          <w:rStyle w:val="InterlineTextNumChar"/>
        </w:rPr>
        <w:t>011</w:t>
      </w:r>
      <w:r w:rsidR="00800AD8">
        <w:tab/>
        <w:t>remeqereq</w:t>
      </w:r>
      <w:r w:rsidR="00800AD8">
        <w:tab/>
        <w:t>azua</w:t>
      </w:r>
      <w:r w:rsidR="00800AD8">
        <w:tab/>
        <w:t>se</w:t>
      </w:r>
      <w:r w:rsidR="00800AD8">
        <w:tab/>
        <w:t>Tjakuvukuvuî</w:t>
      </w:r>
      <w:r w:rsidR="00800AD8">
        <w:tab/>
        <w:t>tu</w:t>
      </w:r>
      <w:r w:rsidR="00800AD8">
        <w:tab/>
        <w:t>sema</w:t>
      </w:r>
      <w:r w:rsidR="00800AD8">
        <w:tab/>
        <w:t>qumaqan.</w:t>
      </w:r>
    </w:p>
    <w:p w14:paraId="08CCED1C" w14:textId="77777777" w:rsidR="00800AD8" w:rsidRDefault="00800AD8" w:rsidP="0068264C">
      <w:pPr>
        <w:pStyle w:val="InterlineGlossWithTrans"/>
        <w:tabs>
          <w:tab w:val="left" w:pos="533"/>
          <w:tab w:val="left" w:pos="2087"/>
          <w:tab w:val="left" w:pos="2771"/>
          <w:tab w:val="left" w:pos="3800"/>
          <w:tab w:val="left" w:pos="5309"/>
          <w:tab w:val="left" w:pos="5813"/>
          <w:tab w:val="left" w:pos="6557"/>
        </w:tabs>
      </w:pPr>
      <w:r>
        <w:tab/>
        <w:t>em=reqereq</w:t>
      </w:r>
      <w:r>
        <w:tab/>
        <w:t>a-zua</w:t>
      </w:r>
      <w:r>
        <w:tab/>
        <w:t>se</w:t>
      </w:r>
      <w:r>
        <w:tab/>
        <w:t>Tjakuvukuvuî</w:t>
      </w:r>
      <w:r>
        <w:tab/>
        <w:t>tu</w:t>
      </w:r>
      <w:r>
        <w:tab/>
        <w:t>em=sa</w:t>
      </w:r>
      <w:r>
        <w:tab/>
        <w:t>qumaq-an</w:t>
      </w:r>
    </w:p>
    <w:p w14:paraId="38B10312" w14:textId="77777777" w:rsidR="00800AD8" w:rsidRDefault="00800AD8" w:rsidP="0068264C">
      <w:pPr>
        <w:pStyle w:val="InterlineTrans"/>
        <w:tabs>
          <w:tab w:val="left" w:pos="533"/>
          <w:tab w:val="left" w:pos="2087"/>
          <w:tab w:val="left" w:pos="2771"/>
          <w:tab w:val="left" w:pos="3800"/>
          <w:tab w:val="left" w:pos="5309"/>
          <w:tab w:val="left" w:pos="5813"/>
          <w:tab w:val="left" w:pos="6557"/>
        </w:tabs>
      </w:pPr>
      <w:r>
        <w:tab/>
      </w:r>
      <w:r>
        <w:rPr>
          <w:smallCaps/>
        </w:rPr>
        <w:t>af</w:t>
      </w:r>
      <w:r>
        <w:t>=determined</w:t>
      </w:r>
      <w:r>
        <w:tab/>
      </w:r>
      <w:r>
        <w:rPr>
          <w:smallCaps/>
        </w:rPr>
        <w:t>c-</w:t>
      </w:r>
      <w:r>
        <w:t>that</w:t>
      </w:r>
      <w:r>
        <w:tab/>
        <w:t>person.of</w:t>
      </w:r>
      <w:r>
        <w:tab/>
        <w:t>(place)</w:t>
      </w:r>
      <w:r>
        <w:tab/>
      </w:r>
      <w:r>
        <w:rPr>
          <w:smallCaps/>
        </w:rPr>
        <w:t>obl</w:t>
      </w:r>
      <w:r>
        <w:tab/>
      </w:r>
      <w:r>
        <w:rPr>
          <w:smallCaps/>
        </w:rPr>
        <w:t>af</w:t>
      </w:r>
      <w:r>
        <w:t>=go</w:t>
      </w:r>
      <w:r>
        <w:tab/>
        <w:t>indoors-</w:t>
      </w:r>
      <w:r>
        <w:rPr>
          <w:smallCaps/>
        </w:rPr>
        <w:t>nom</w:t>
      </w:r>
    </w:p>
    <w:p w14:paraId="79CF9058" w14:textId="77777777" w:rsidR="00800AD8" w:rsidRDefault="00800AD8" w:rsidP="0068264C">
      <w:pPr>
        <w:pStyle w:val="InterlineFreeCommentFollows"/>
      </w:pPr>
      <w:r>
        <w:t>The Tjakuvukuvuî man was determined (?) to get inside.</w:t>
      </w:r>
    </w:p>
    <w:p w14:paraId="2AE172C3" w14:textId="77777777" w:rsidR="00800AD8" w:rsidRDefault="00A8416B" w:rsidP="0068264C">
      <w:pPr>
        <w:pStyle w:val="CommentLastWithHalfSpace"/>
      </w:pPr>
      <w:r>
        <w:t>[</w:t>
      </w:r>
      <w:r w:rsidR="00800AD8" w:rsidRPr="0068264C">
        <w:rPr>
          <w:rStyle w:val="VernacularText"/>
        </w:rPr>
        <w:t>remeqereq</w:t>
      </w:r>
      <w:r w:rsidR="00800AD8">
        <w:t xml:space="preserve">: F224 has </w:t>
      </w:r>
      <w:r w:rsidR="00800AD8" w:rsidRPr="0068264C">
        <w:rPr>
          <w:rStyle w:val="VernacularText"/>
        </w:rPr>
        <w:t>qerqer</w:t>
      </w:r>
      <w:r w:rsidR="00800AD8">
        <w:t xml:space="preserve"> in </w:t>
      </w:r>
      <w:r w:rsidR="0068264C">
        <w:t xml:space="preserve">a </w:t>
      </w:r>
      <w:r w:rsidR="00800AD8">
        <w:t>compound meaning ‘stare in anger’.</w:t>
      </w:r>
      <w:r w:rsidR="008974B1">
        <w:t>]</w:t>
      </w:r>
    </w:p>
    <w:p w14:paraId="25FC60CF" w14:textId="77777777" w:rsidR="00800AD8" w:rsidRDefault="00DC1AE0" w:rsidP="0068264C">
      <w:pPr>
        <w:pStyle w:val="InterlineText"/>
        <w:tabs>
          <w:tab w:val="left" w:pos="533"/>
          <w:tab w:val="left" w:pos="977"/>
          <w:tab w:val="left" w:pos="2711"/>
        </w:tabs>
      </w:pPr>
      <w:r w:rsidRPr="003A1D48">
        <w:rPr>
          <w:rStyle w:val="InterlineTextNumChar"/>
        </w:rPr>
        <w:t>012</w:t>
      </w:r>
      <w:r w:rsidR="00800AD8">
        <w:tab/>
        <w:t>ini</w:t>
      </w:r>
      <w:r w:rsidR="00800AD8">
        <w:tab/>
        <w:t>suqeîevi</w:t>
      </w:r>
      <w:r w:rsidR="00800AD8">
        <w:tab/>
        <w:t>angata.</w:t>
      </w:r>
    </w:p>
    <w:p w14:paraId="5E1AA0FE" w14:textId="77777777" w:rsidR="00800AD8" w:rsidRDefault="00800AD8" w:rsidP="0068264C">
      <w:pPr>
        <w:pStyle w:val="InterlineGlossWithTrans"/>
        <w:tabs>
          <w:tab w:val="left" w:pos="533"/>
          <w:tab w:val="left" w:pos="977"/>
          <w:tab w:val="left" w:pos="2711"/>
        </w:tabs>
      </w:pPr>
      <w:r>
        <w:tab/>
        <w:t>ini</w:t>
      </w:r>
      <w:r>
        <w:tab/>
        <w:t>su-qeîev-i</w:t>
      </w:r>
      <w:r>
        <w:tab/>
        <w:t>anga-ta</w:t>
      </w:r>
    </w:p>
    <w:p w14:paraId="3E9F082A" w14:textId="77777777" w:rsidR="00800AD8" w:rsidRDefault="00800AD8" w:rsidP="00B76180">
      <w:pPr>
        <w:pStyle w:val="InterlineTransNoFree"/>
        <w:tabs>
          <w:tab w:val="left" w:pos="977"/>
          <w:tab w:val="left" w:pos="2711"/>
          <w:tab w:val="right" w:pos="8789"/>
        </w:tabs>
      </w:pPr>
      <w:r>
        <w:tab/>
        <w:t>not</w:t>
      </w:r>
      <w:r>
        <w:tab/>
        <w:t>remove-block-</w:t>
      </w:r>
      <w:r>
        <w:rPr>
          <w:smallCaps/>
        </w:rPr>
        <w:t>pf</w:t>
      </w:r>
      <w:r>
        <w:tab/>
        <w:t>indeed-?</w:t>
      </w:r>
      <w:r w:rsidR="0068264C">
        <w:tab/>
        <w:t>They just wouldn’t open the door.</w:t>
      </w:r>
    </w:p>
    <w:p w14:paraId="76090F91" w14:textId="77777777" w:rsidR="00800AD8" w:rsidRDefault="00DC1AE0" w:rsidP="0068264C">
      <w:pPr>
        <w:pStyle w:val="InterlineText"/>
        <w:tabs>
          <w:tab w:val="left" w:pos="533"/>
          <w:tab w:val="left" w:pos="977"/>
          <w:tab w:val="left" w:pos="1976"/>
        </w:tabs>
      </w:pPr>
      <w:r w:rsidRPr="003A1D48">
        <w:rPr>
          <w:rStyle w:val="InterlineTextNumChar"/>
        </w:rPr>
        <w:t>013</w:t>
      </w:r>
      <w:r w:rsidR="00800AD8">
        <w:tab/>
        <w:t>“ti</w:t>
      </w:r>
      <w:r w:rsidR="00800AD8">
        <w:tab/>
        <w:t>tjaina</w:t>
      </w:r>
      <w:r w:rsidR="00800AD8">
        <w:tab/>
        <w:t>aken.</w:t>
      </w:r>
    </w:p>
    <w:p w14:paraId="54A7257C" w14:textId="77777777" w:rsidR="00800AD8" w:rsidRDefault="00800AD8" w:rsidP="0068264C">
      <w:pPr>
        <w:pStyle w:val="InterlineGlossWithTrans"/>
        <w:tabs>
          <w:tab w:val="left" w:pos="533"/>
          <w:tab w:val="left" w:pos="977"/>
          <w:tab w:val="left" w:pos="1976"/>
        </w:tabs>
      </w:pPr>
      <w:r>
        <w:tab/>
        <w:t>ti</w:t>
      </w:r>
      <w:r>
        <w:tab/>
        <w:t>tjaina</w:t>
      </w:r>
      <w:r>
        <w:tab/>
        <w:t>aken</w:t>
      </w:r>
    </w:p>
    <w:p w14:paraId="2B55F0F9" w14:textId="77777777" w:rsidR="00800AD8" w:rsidRDefault="00800AD8" w:rsidP="00B76180">
      <w:pPr>
        <w:pStyle w:val="InterlineTransNoFree"/>
        <w:tabs>
          <w:tab w:val="left" w:pos="977"/>
          <w:tab w:val="left" w:pos="1976"/>
          <w:tab w:val="right" w:pos="8789"/>
        </w:tabs>
      </w:pPr>
      <w:r>
        <w:tab/>
      </w:r>
      <w:r>
        <w:rPr>
          <w:smallCaps/>
        </w:rPr>
        <w:t>f.h</w:t>
      </w:r>
      <w:r>
        <w:tab/>
        <w:t>mother.</w:t>
      </w:r>
      <w:r>
        <w:rPr>
          <w:smallCaps/>
        </w:rPr>
        <w:t>h</w:t>
      </w:r>
      <w:r>
        <w:rPr>
          <w:smallCaps/>
        </w:rPr>
        <w:tab/>
      </w:r>
      <w:r w:rsidR="000D5EFB" w:rsidRPr="000D5EFB">
        <w:rPr>
          <w:smallCaps/>
        </w:rPr>
        <w:t>f.I</w:t>
      </w:r>
      <w:r w:rsidR="0068264C">
        <w:rPr>
          <w:smallCaps/>
        </w:rPr>
        <w:tab/>
      </w:r>
      <w:r w:rsidR="0068264C">
        <w:t>“I’m your mother;</w:t>
      </w:r>
    </w:p>
    <w:p w14:paraId="1B0A3BA7" w14:textId="77777777" w:rsidR="00800AD8" w:rsidRDefault="00DC1AE0" w:rsidP="0068264C">
      <w:pPr>
        <w:pStyle w:val="InterlineText"/>
        <w:tabs>
          <w:tab w:val="left" w:pos="533"/>
          <w:tab w:val="left" w:pos="1517"/>
          <w:tab w:val="left" w:pos="3281"/>
          <w:tab w:val="left" w:pos="4040"/>
          <w:tab w:val="left" w:pos="4814"/>
          <w:tab w:val="left" w:pos="5078"/>
        </w:tabs>
      </w:pPr>
      <w:r w:rsidRPr="003A1D48">
        <w:rPr>
          <w:rStyle w:val="InterlineTextNumChar"/>
        </w:rPr>
        <w:t>014</w:t>
      </w:r>
      <w:r w:rsidR="00800AD8">
        <w:tab/>
        <w:t>pasa</w:t>
      </w:r>
      <w:r w:rsidR="00800AD8">
        <w:tab/>
        <w:t>qumaqanu</w:t>
      </w:r>
      <w:r w:rsidR="00800AD8">
        <w:tab/>
        <w:t>aken,”</w:t>
      </w:r>
      <w:r w:rsidR="00800AD8">
        <w:tab/>
        <w:t>ayain</w:t>
      </w:r>
      <w:r w:rsidR="00800AD8">
        <w:tab/>
        <w:t>a</w:t>
      </w:r>
      <w:r w:rsidR="00800AD8">
        <w:tab/>
        <w:t>ventsa.</w:t>
      </w:r>
    </w:p>
    <w:p w14:paraId="729F3C2C" w14:textId="77777777" w:rsidR="00800AD8" w:rsidRDefault="00800AD8" w:rsidP="0068264C">
      <w:pPr>
        <w:pStyle w:val="InterlineGlossWithTrans"/>
        <w:tabs>
          <w:tab w:val="left" w:pos="533"/>
          <w:tab w:val="left" w:pos="1517"/>
          <w:tab w:val="left" w:pos="3281"/>
          <w:tab w:val="left" w:pos="4040"/>
          <w:tab w:val="left" w:pos="4814"/>
          <w:tab w:val="left" w:pos="5078"/>
        </w:tabs>
      </w:pPr>
      <w:r>
        <w:tab/>
        <w:t>pa-sa</w:t>
      </w:r>
      <w:r>
        <w:tab/>
        <w:t>qumaq-an-u</w:t>
      </w:r>
      <w:r>
        <w:tab/>
        <w:t>aken</w:t>
      </w:r>
      <w:r>
        <w:tab/>
        <w:t>aya-en</w:t>
      </w:r>
      <w:r>
        <w:tab/>
        <w:t>a</w:t>
      </w:r>
      <w:r>
        <w:tab/>
        <w:t>n=vetsa</w:t>
      </w:r>
    </w:p>
    <w:p w14:paraId="61D46143" w14:textId="77777777" w:rsidR="00800AD8" w:rsidRDefault="00800AD8" w:rsidP="00B76180">
      <w:pPr>
        <w:pStyle w:val="InterlineTransNoFree"/>
        <w:tabs>
          <w:tab w:val="left" w:pos="1517"/>
          <w:tab w:val="left" w:pos="3281"/>
          <w:tab w:val="left" w:pos="4040"/>
          <w:tab w:val="left" w:pos="4814"/>
          <w:tab w:val="left" w:pos="5078"/>
          <w:tab w:val="right" w:pos="8789"/>
        </w:tabs>
      </w:pPr>
      <w:r>
        <w:tab/>
        <w:t>cause-go</w:t>
      </w:r>
      <w:r>
        <w:tab/>
        <w:t>indoors-</w:t>
      </w:r>
      <w:r>
        <w:rPr>
          <w:smallCaps/>
        </w:rPr>
        <w:t>nom</w:t>
      </w:r>
      <w:r>
        <w:t>-</w:t>
      </w:r>
      <w:r>
        <w:rPr>
          <w:smallCaps/>
        </w:rPr>
        <w:t>imp</w:t>
      </w:r>
      <w:r>
        <w:tab/>
      </w:r>
      <w:r w:rsidR="000D5EFB" w:rsidRPr="000D5EFB">
        <w:rPr>
          <w:smallCaps/>
        </w:rPr>
        <w:t>f.I</w:t>
      </w:r>
      <w:r>
        <w:tab/>
        <w:t>say-</w:t>
      </w:r>
      <w:r>
        <w:rPr>
          <w:smallCaps/>
        </w:rPr>
        <w:t>pf</w:t>
      </w:r>
      <w:r>
        <w:rPr>
          <w:smallCaps/>
        </w:rPr>
        <w:tab/>
        <w:t>c</w:t>
      </w:r>
      <w:r>
        <w:rPr>
          <w:smallCaps/>
        </w:rPr>
        <w:tab/>
        <w:t>af</w:t>
      </w:r>
      <w:r>
        <w:t>=lie</w:t>
      </w:r>
      <w:r w:rsidR="0068264C">
        <w:tab/>
        <w:t>let me in,” he lied.</w:t>
      </w:r>
    </w:p>
    <w:p w14:paraId="2BA43C28" w14:textId="77777777" w:rsidR="00800AD8" w:rsidRDefault="00DC1AE0" w:rsidP="0068264C">
      <w:pPr>
        <w:pStyle w:val="InterlineText"/>
        <w:tabs>
          <w:tab w:val="left" w:pos="533"/>
          <w:tab w:val="left" w:pos="1187"/>
          <w:tab w:val="left" w:pos="1631"/>
          <w:tab w:val="left" w:pos="2435"/>
          <w:tab w:val="left" w:pos="3359"/>
          <w:tab w:val="left" w:pos="4898"/>
          <w:tab w:val="left" w:pos="5162"/>
          <w:tab w:val="left" w:pos="5996"/>
          <w:tab w:val="left" w:pos="6605"/>
          <w:tab w:val="left" w:pos="7514"/>
          <w:tab w:val="left" w:pos="7778"/>
        </w:tabs>
      </w:pPr>
      <w:r w:rsidRPr="003A1D48">
        <w:rPr>
          <w:rStyle w:val="InterlineTextNumChar"/>
        </w:rPr>
        <w:t>015</w:t>
      </w:r>
      <w:r w:rsidR="00800AD8">
        <w:tab/>
        <w:t>“nu</w:t>
      </w:r>
      <w:r w:rsidR="00800AD8">
        <w:tab/>
        <w:t>ti</w:t>
      </w:r>
      <w:r w:rsidR="00800AD8">
        <w:tab/>
        <w:t>kina</w:t>
      </w:r>
      <w:r w:rsidR="00800AD8">
        <w:tab/>
        <w:t>sun,</w:t>
      </w:r>
      <w:r w:rsidR="00800AD8">
        <w:tab/>
        <w:t>pasuksukan</w:t>
      </w:r>
      <w:r w:rsidR="00800AD8">
        <w:tab/>
        <w:t>a</w:t>
      </w:r>
      <w:r w:rsidR="00800AD8">
        <w:tab/>
        <w:t>su</w:t>
      </w:r>
      <w:r w:rsidR="00800AD8">
        <w:tab/>
        <w:t>lima</w:t>
      </w:r>
      <w:r w:rsidR="00800AD8">
        <w:tab/>
        <w:t>tutsu</w:t>
      </w:r>
      <w:r w:rsidR="0068264C">
        <w:tab/>
        <w:t>a</w:t>
      </w:r>
      <w:r w:rsidR="0068264C">
        <w:tab/>
        <w:t>berung,”</w:t>
      </w:r>
    </w:p>
    <w:p w14:paraId="56A484D3" w14:textId="77777777" w:rsidR="00800AD8" w:rsidRDefault="00800AD8" w:rsidP="0068264C">
      <w:pPr>
        <w:pStyle w:val="InterlineGlossWithTrans"/>
        <w:tabs>
          <w:tab w:val="left" w:pos="533"/>
          <w:tab w:val="left" w:pos="1187"/>
          <w:tab w:val="left" w:pos="1631"/>
          <w:tab w:val="left" w:pos="2435"/>
          <w:tab w:val="left" w:pos="3359"/>
          <w:tab w:val="left" w:pos="4898"/>
          <w:tab w:val="left" w:pos="5162"/>
          <w:tab w:val="left" w:pos="5996"/>
          <w:tab w:val="left" w:pos="6605"/>
          <w:tab w:val="left" w:pos="7514"/>
          <w:tab w:val="left" w:pos="7778"/>
        </w:tabs>
      </w:pPr>
      <w:r>
        <w:tab/>
        <w:t>nu</w:t>
      </w:r>
      <w:r>
        <w:tab/>
        <w:t>ti</w:t>
      </w:r>
      <w:r>
        <w:tab/>
        <w:t>kina</w:t>
      </w:r>
      <w:r>
        <w:tab/>
        <w:t>sun</w:t>
      </w:r>
      <w:r>
        <w:tab/>
        <w:t>pa-suksuk-an</w:t>
      </w:r>
      <w:r>
        <w:tab/>
        <w:t>a</w:t>
      </w:r>
      <w:r>
        <w:tab/>
        <w:t>su</w:t>
      </w:r>
      <w:r>
        <w:tab/>
        <w:t>lima</w:t>
      </w:r>
      <w:r>
        <w:tab/>
        <w:t>tu-tsu</w:t>
      </w:r>
      <w:r w:rsidR="0068264C">
        <w:tab/>
        <w:t>a</w:t>
      </w:r>
      <w:r w:rsidR="0068264C">
        <w:tab/>
        <w:t>berung</w:t>
      </w:r>
    </w:p>
    <w:p w14:paraId="008878A2" w14:textId="77777777" w:rsidR="00800AD8" w:rsidRDefault="00800AD8" w:rsidP="0068264C">
      <w:pPr>
        <w:pStyle w:val="InterlineTransNoFree"/>
        <w:tabs>
          <w:tab w:val="left" w:pos="1187"/>
          <w:tab w:val="left" w:pos="1631"/>
          <w:tab w:val="left" w:pos="2435"/>
          <w:tab w:val="left" w:pos="3359"/>
          <w:tab w:val="left" w:pos="4898"/>
          <w:tab w:val="left" w:pos="5162"/>
          <w:tab w:val="left" w:pos="5996"/>
          <w:tab w:val="left" w:pos="6605"/>
          <w:tab w:val="left" w:pos="7514"/>
          <w:tab w:val="left" w:pos="7778"/>
        </w:tabs>
      </w:pPr>
      <w:r>
        <w:tab/>
        <w:t>when</w:t>
      </w:r>
      <w:r>
        <w:tab/>
      </w:r>
      <w:r>
        <w:rPr>
          <w:smallCaps/>
        </w:rPr>
        <w:t>f.h</w:t>
      </w:r>
      <w:r>
        <w:tab/>
        <w:t>mother</w:t>
      </w:r>
      <w:r>
        <w:tab/>
      </w:r>
      <w:r>
        <w:rPr>
          <w:smallCaps/>
        </w:rPr>
        <w:t>f.</w:t>
      </w:r>
      <w:r>
        <w:t>you(</w:t>
      </w:r>
      <w:r>
        <w:rPr>
          <w:smallCaps/>
        </w:rPr>
        <w:t>s</w:t>
      </w:r>
      <w:r>
        <w:t>)</w:t>
      </w:r>
      <w:r>
        <w:tab/>
        <w:t>cause-insert-</w:t>
      </w:r>
      <w:r>
        <w:rPr>
          <w:smallCaps/>
        </w:rPr>
        <w:t>lf</w:t>
      </w:r>
      <w:r>
        <w:rPr>
          <w:smallCaps/>
        </w:rPr>
        <w:tab/>
        <w:t>c</w:t>
      </w:r>
      <w:r>
        <w:rPr>
          <w:smallCaps/>
        </w:rPr>
        <w:tab/>
      </w:r>
      <w:r>
        <w:t>your(</w:t>
      </w:r>
      <w:r>
        <w:rPr>
          <w:smallCaps/>
        </w:rPr>
        <w:t>s</w:t>
      </w:r>
      <w:r>
        <w:t>)</w:t>
      </w:r>
      <w:r>
        <w:tab/>
        <w:t>hand</w:t>
      </w:r>
      <w:r>
        <w:tab/>
      </w:r>
      <w:r>
        <w:rPr>
          <w:smallCaps/>
        </w:rPr>
        <w:t>obl</w:t>
      </w:r>
      <w:r>
        <w:t>-this</w:t>
      </w:r>
      <w:r w:rsidR="0068264C">
        <w:rPr>
          <w:smallCaps/>
        </w:rPr>
        <w:tab/>
        <w:t>c</w:t>
      </w:r>
      <w:r w:rsidR="0068264C">
        <w:rPr>
          <w:smallCaps/>
        </w:rPr>
        <w:tab/>
      </w:r>
      <w:r w:rsidR="0068264C">
        <w:t>hole</w:t>
      </w:r>
    </w:p>
    <w:p w14:paraId="0E889A7F" w14:textId="77777777" w:rsidR="00800AD8" w:rsidRDefault="00D21C3A" w:rsidP="0068264C">
      <w:pPr>
        <w:pStyle w:val="InterlineText"/>
        <w:tabs>
          <w:tab w:val="left" w:pos="533"/>
        </w:tabs>
      </w:pPr>
      <w:r>
        <w:lastRenderedPageBreak/>
        <w:tab/>
      </w:r>
      <w:r w:rsidR="00800AD8">
        <w:t>ayain.</w:t>
      </w:r>
    </w:p>
    <w:p w14:paraId="299BC418" w14:textId="77777777" w:rsidR="00800AD8" w:rsidRDefault="00800AD8" w:rsidP="0068264C">
      <w:pPr>
        <w:pStyle w:val="InterlineGlossWithTrans"/>
        <w:tabs>
          <w:tab w:val="left" w:pos="533"/>
        </w:tabs>
      </w:pPr>
      <w:r>
        <w:tab/>
        <w:t>aya-en</w:t>
      </w:r>
    </w:p>
    <w:p w14:paraId="57BE9669" w14:textId="77777777" w:rsidR="00800AD8" w:rsidRDefault="00800AD8" w:rsidP="00B76180">
      <w:pPr>
        <w:pStyle w:val="InterlineTransNoFree"/>
        <w:tabs>
          <w:tab w:val="right" w:pos="8789"/>
        </w:tabs>
      </w:pPr>
      <w:r>
        <w:tab/>
        <w:t>say-</w:t>
      </w:r>
      <w:r>
        <w:rPr>
          <w:smallCaps/>
        </w:rPr>
        <w:t>pf</w:t>
      </w:r>
      <w:r w:rsidR="0068264C">
        <w:rPr>
          <w:smallCaps/>
        </w:rPr>
        <w:tab/>
      </w:r>
      <w:r w:rsidR="0068264C">
        <w:t>“If you are our mother, put your hand through this hole,” they told him.</w:t>
      </w:r>
    </w:p>
    <w:p w14:paraId="459D197E" w14:textId="77777777" w:rsidR="00800AD8" w:rsidRDefault="00DC1AE0" w:rsidP="0068264C">
      <w:pPr>
        <w:pStyle w:val="InterlineText"/>
        <w:tabs>
          <w:tab w:val="left" w:pos="533"/>
          <w:tab w:val="left" w:pos="1022"/>
          <w:tab w:val="left" w:pos="2516"/>
          <w:tab w:val="left" w:pos="2780"/>
          <w:tab w:val="left" w:pos="3869"/>
          <w:tab w:val="left" w:pos="4133"/>
        </w:tabs>
      </w:pPr>
      <w:r w:rsidRPr="003A1D48">
        <w:rPr>
          <w:rStyle w:val="InterlineTextNumChar"/>
        </w:rPr>
        <w:t>016</w:t>
      </w:r>
      <w:r w:rsidR="00800AD8">
        <w:tab/>
        <w:t>qau</w:t>
      </w:r>
      <w:r w:rsidR="00800AD8">
        <w:tab/>
        <w:t>sipasuksuk</w:t>
      </w:r>
      <w:r w:rsidR="00800AD8">
        <w:tab/>
        <w:t>a</w:t>
      </w:r>
      <w:r w:rsidR="00800AD8">
        <w:tab/>
        <w:t>paqulid</w:t>
      </w:r>
      <w:r w:rsidR="00800AD8">
        <w:tab/>
        <w:t>a</w:t>
      </w:r>
      <w:r w:rsidR="00800AD8">
        <w:tab/>
        <w:t>lima.</w:t>
      </w:r>
    </w:p>
    <w:p w14:paraId="36E7C2C0" w14:textId="77777777" w:rsidR="00800AD8" w:rsidRDefault="00800AD8" w:rsidP="0068264C">
      <w:pPr>
        <w:pStyle w:val="InterlineGlossWithTrans"/>
        <w:tabs>
          <w:tab w:val="left" w:pos="533"/>
          <w:tab w:val="left" w:pos="1022"/>
          <w:tab w:val="left" w:pos="2516"/>
          <w:tab w:val="left" w:pos="2780"/>
          <w:tab w:val="left" w:pos="3869"/>
          <w:tab w:val="left" w:pos="4133"/>
        </w:tabs>
      </w:pPr>
      <w:r>
        <w:tab/>
        <w:t>qau</w:t>
      </w:r>
      <w:r>
        <w:tab/>
        <w:t>si-pa-suksuk</w:t>
      </w:r>
      <w:r>
        <w:tab/>
        <w:t>a</w:t>
      </w:r>
      <w:r>
        <w:tab/>
        <w:t>pa-qulid</w:t>
      </w:r>
      <w:r>
        <w:tab/>
        <w:t>a</w:t>
      </w:r>
      <w:r>
        <w:tab/>
        <w:t>lima</w:t>
      </w:r>
    </w:p>
    <w:p w14:paraId="742720A1" w14:textId="77777777" w:rsidR="00800AD8" w:rsidRDefault="00800AD8" w:rsidP="00B76180">
      <w:pPr>
        <w:pStyle w:val="InterlineTransNoFree"/>
        <w:tabs>
          <w:tab w:val="left" w:pos="1022"/>
          <w:tab w:val="left" w:pos="2516"/>
          <w:tab w:val="left" w:pos="2780"/>
          <w:tab w:val="left" w:pos="3869"/>
          <w:tab w:val="left" w:pos="4133"/>
          <w:tab w:val="right" w:pos="8789"/>
        </w:tabs>
      </w:pPr>
      <w:r>
        <w:tab/>
        <w:t>so</w:t>
      </w:r>
      <w:r>
        <w:tab/>
      </w:r>
      <w:r>
        <w:rPr>
          <w:smallCaps/>
        </w:rPr>
        <w:t>if</w:t>
      </w:r>
      <w:r>
        <w:t>-cause-insert</w:t>
      </w:r>
      <w:r>
        <w:rPr>
          <w:smallCaps/>
        </w:rPr>
        <w:tab/>
        <w:t>c</w:t>
      </w:r>
      <w:r>
        <w:rPr>
          <w:smallCaps/>
        </w:rPr>
        <w:tab/>
      </w:r>
      <w:r>
        <w:t>cause-real</w:t>
      </w:r>
      <w:r>
        <w:rPr>
          <w:smallCaps/>
        </w:rPr>
        <w:tab/>
        <w:t>c</w:t>
      </w:r>
      <w:r>
        <w:rPr>
          <w:smallCaps/>
        </w:rPr>
        <w:tab/>
      </w:r>
      <w:r>
        <w:t>hand</w:t>
      </w:r>
      <w:r w:rsidR="0068264C">
        <w:tab/>
        <w:t>So he put his hand through.</w:t>
      </w:r>
    </w:p>
    <w:p w14:paraId="1C1BBB60" w14:textId="77777777" w:rsidR="00800AD8" w:rsidRDefault="00DC1AE0" w:rsidP="0068264C">
      <w:pPr>
        <w:pStyle w:val="InterlineText"/>
        <w:tabs>
          <w:tab w:val="left" w:pos="533"/>
          <w:tab w:val="left" w:pos="1352"/>
          <w:tab w:val="left" w:pos="2291"/>
          <w:tab w:val="left" w:pos="2900"/>
          <w:tab w:val="left" w:pos="3389"/>
        </w:tabs>
      </w:pPr>
      <w:r w:rsidRPr="003A1D48">
        <w:rPr>
          <w:rStyle w:val="InterlineTextNumChar"/>
        </w:rPr>
        <w:t>017</w:t>
      </w:r>
      <w:r w:rsidR="00800AD8">
        <w:tab/>
        <w:t>mintu</w:t>
      </w:r>
      <w:r w:rsidR="00800AD8">
        <w:tab/>
        <w:t>inika</w:t>
      </w:r>
      <w:r w:rsidR="00800AD8">
        <w:tab/>
        <w:t>lima</w:t>
      </w:r>
      <w:r w:rsidR="00800AD8">
        <w:tab/>
        <w:t>nua</w:t>
      </w:r>
      <w:r w:rsidR="00800AD8">
        <w:tab/>
        <w:t>kina.</w:t>
      </w:r>
    </w:p>
    <w:p w14:paraId="6EF00127" w14:textId="77777777" w:rsidR="00800AD8" w:rsidRDefault="00800AD8" w:rsidP="0068264C">
      <w:pPr>
        <w:pStyle w:val="InterlineGlossWithTrans"/>
        <w:tabs>
          <w:tab w:val="left" w:pos="533"/>
          <w:tab w:val="left" w:pos="1352"/>
          <w:tab w:val="left" w:pos="2291"/>
          <w:tab w:val="left" w:pos="2900"/>
          <w:tab w:val="left" w:pos="3389"/>
        </w:tabs>
      </w:pPr>
      <w:r>
        <w:tab/>
        <w:t>mintu</w:t>
      </w:r>
      <w:r>
        <w:tab/>
        <w:t>ini-ka</w:t>
      </w:r>
      <w:r>
        <w:tab/>
        <w:t>lima</w:t>
      </w:r>
      <w:r>
        <w:tab/>
        <w:t>nua</w:t>
      </w:r>
      <w:r>
        <w:tab/>
        <w:t>kina</w:t>
      </w:r>
    </w:p>
    <w:p w14:paraId="0869269D" w14:textId="77777777" w:rsidR="00800AD8" w:rsidRDefault="00800AD8" w:rsidP="00B76180">
      <w:pPr>
        <w:pStyle w:val="InterlineTransNoFree"/>
        <w:tabs>
          <w:tab w:val="left" w:pos="1352"/>
          <w:tab w:val="left" w:pos="2291"/>
          <w:tab w:val="left" w:pos="2900"/>
          <w:tab w:val="left" w:pos="3389"/>
          <w:tab w:val="right" w:pos="8789"/>
        </w:tabs>
      </w:pPr>
      <w:r>
        <w:tab/>
        <w:t>sudden</w:t>
      </w:r>
      <w:r>
        <w:tab/>
        <w:t>not-after</w:t>
      </w:r>
      <w:r>
        <w:tab/>
        <w:t>hand</w:t>
      </w:r>
      <w:r>
        <w:tab/>
        <w:t>of</w:t>
      </w:r>
      <w:r>
        <w:tab/>
        <w:t>mother</w:t>
      </w:r>
      <w:r w:rsidR="0068264C">
        <w:tab/>
        <w:t>It wasn’t their mother’s hand.</w:t>
      </w:r>
    </w:p>
    <w:p w14:paraId="44FB08D0" w14:textId="77777777" w:rsidR="00800AD8" w:rsidRDefault="00DC1AE0" w:rsidP="0068264C">
      <w:pPr>
        <w:pStyle w:val="InterlineText"/>
        <w:tabs>
          <w:tab w:val="left" w:pos="533"/>
          <w:tab w:val="left" w:pos="1022"/>
          <w:tab w:val="left" w:pos="2741"/>
          <w:tab w:val="left" w:pos="3230"/>
          <w:tab w:val="left" w:pos="4814"/>
          <w:tab w:val="left" w:pos="5303"/>
          <w:tab w:val="left" w:pos="6317"/>
        </w:tabs>
      </w:pPr>
      <w:r w:rsidRPr="003A1D48">
        <w:rPr>
          <w:rStyle w:val="InterlineTextNumChar"/>
        </w:rPr>
        <w:t>018</w:t>
      </w:r>
      <w:r w:rsidR="00800AD8">
        <w:tab/>
        <w:t>qau</w:t>
      </w:r>
      <w:r w:rsidR="00800AD8">
        <w:tab/>
        <w:t>kitjakaîungan</w:t>
      </w:r>
      <w:r w:rsidR="00800AD8">
        <w:tab/>
        <w:t>nua</w:t>
      </w:r>
      <w:r w:rsidR="00800AD8">
        <w:tab/>
        <w:t>kake÷ian,</w:t>
      </w:r>
      <w:r w:rsidR="00800AD8">
        <w:tab/>
        <w:t>sa</w:t>
      </w:r>
      <w:r w:rsidR="00800AD8">
        <w:tab/>
        <w:t>muri</w:t>
      </w:r>
      <w:r w:rsidR="0068264C">
        <w:tab/>
        <w:t>vetseluqen.</w:t>
      </w:r>
    </w:p>
    <w:p w14:paraId="6D8DDABE" w14:textId="77777777" w:rsidR="00800AD8" w:rsidRDefault="00800AD8" w:rsidP="0068264C">
      <w:pPr>
        <w:pStyle w:val="InterlineGlossWithTrans"/>
        <w:tabs>
          <w:tab w:val="left" w:pos="533"/>
          <w:tab w:val="left" w:pos="1022"/>
          <w:tab w:val="left" w:pos="2741"/>
          <w:tab w:val="left" w:pos="3230"/>
          <w:tab w:val="left" w:pos="4814"/>
          <w:tab w:val="left" w:pos="5303"/>
          <w:tab w:val="left" w:pos="6317"/>
        </w:tabs>
      </w:pPr>
      <w:r>
        <w:tab/>
        <w:t>qau</w:t>
      </w:r>
      <w:r>
        <w:tab/>
        <w:t>ki-tja-kaîung-an</w:t>
      </w:r>
      <w:r>
        <w:tab/>
        <w:t>nua</w:t>
      </w:r>
      <w:r>
        <w:tab/>
        <w:t>ka-ke÷i-an</w:t>
      </w:r>
      <w:r>
        <w:tab/>
        <w:t>sa</w:t>
      </w:r>
      <w:r>
        <w:tab/>
        <w:t>ma-uri</w:t>
      </w:r>
      <w:r w:rsidR="0068264C">
        <w:tab/>
        <w:t>vetseluq-en</w:t>
      </w:r>
    </w:p>
    <w:p w14:paraId="760D9A4A" w14:textId="77777777" w:rsidR="00800AD8" w:rsidRDefault="00800AD8" w:rsidP="0068264C">
      <w:pPr>
        <w:pStyle w:val="InterlineTrans"/>
        <w:tabs>
          <w:tab w:val="left" w:pos="533"/>
          <w:tab w:val="left" w:pos="1022"/>
          <w:tab w:val="left" w:pos="2741"/>
          <w:tab w:val="left" w:pos="3230"/>
          <w:tab w:val="left" w:pos="4814"/>
          <w:tab w:val="left" w:pos="5303"/>
          <w:tab w:val="left" w:pos="6317"/>
        </w:tabs>
      </w:pPr>
      <w:r>
        <w:tab/>
        <w:t>so</w:t>
      </w:r>
      <w:r>
        <w:tab/>
        <w:t>do-more-hold-</w:t>
      </w:r>
      <w:r>
        <w:rPr>
          <w:smallCaps/>
        </w:rPr>
        <w:t>lf</w:t>
      </w:r>
      <w:r>
        <w:tab/>
        <w:t>by</w:t>
      </w:r>
      <w:r>
        <w:tab/>
      </w:r>
      <w:r>
        <w:rPr>
          <w:smallCaps/>
        </w:rPr>
        <w:t>red</w:t>
      </w:r>
      <w:r>
        <w:t>-small-</w:t>
      </w:r>
      <w:r>
        <w:rPr>
          <w:smallCaps/>
        </w:rPr>
        <w:t>nom</w:t>
      </w:r>
      <w:r>
        <w:tab/>
        <w:t>and</w:t>
      </w:r>
      <w:r>
        <w:tab/>
      </w:r>
      <w:r>
        <w:rPr>
          <w:smallCaps/>
        </w:rPr>
        <w:t>stat</w:t>
      </w:r>
      <w:r>
        <w:t>-will</w:t>
      </w:r>
      <w:r w:rsidR="0068264C">
        <w:tab/>
        <w:t>break-</w:t>
      </w:r>
      <w:r w:rsidR="0068264C">
        <w:rPr>
          <w:smallCaps/>
        </w:rPr>
        <w:t>pf</w:t>
      </w:r>
    </w:p>
    <w:p w14:paraId="02E4FF0C" w14:textId="77777777" w:rsidR="00800AD8" w:rsidRDefault="00800AD8">
      <w:pPr>
        <w:pStyle w:val="InterlineFree"/>
      </w:pPr>
      <w:r>
        <w:t>The children hung onto his hand, and it was going to break.</w:t>
      </w:r>
    </w:p>
    <w:p w14:paraId="26193412" w14:textId="77777777" w:rsidR="00800AD8" w:rsidRDefault="00DC1AE0" w:rsidP="0068264C">
      <w:pPr>
        <w:pStyle w:val="InterlineText"/>
        <w:tabs>
          <w:tab w:val="left" w:pos="533"/>
          <w:tab w:val="left" w:pos="1022"/>
          <w:tab w:val="left" w:pos="1631"/>
          <w:tab w:val="left" w:pos="2645"/>
          <w:tab w:val="left" w:pos="3509"/>
          <w:tab w:val="left" w:pos="4538"/>
          <w:tab w:val="left" w:pos="6047"/>
          <w:tab w:val="left" w:pos="6491"/>
          <w:tab w:val="left" w:pos="7265"/>
        </w:tabs>
      </w:pPr>
      <w:r w:rsidRPr="003A1D48">
        <w:rPr>
          <w:rStyle w:val="InterlineTextNumChar"/>
        </w:rPr>
        <w:t>019</w:t>
      </w:r>
      <w:r w:rsidR="00800AD8">
        <w:tab/>
        <w:t>qau</w:t>
      </w:r>
      <w:r w:rsidR="00800AD8">
        <w:tab/>
        <w:t>nuka</w:t>
      </w:r>
      <w:r w:rsidR="00800AD8">
        <w:tab/>
        <w:t>viîviîen</w:t>
      </w:r>
      <w:r w:rsidR="00800AD8">
        <w:tab/>
        <w:t>nazua</w:t>
      </w:r>
      <w:r w:rsidR="00800AD8">
        <w:tab/>
        <w:t>se</w:t>
      </w:r>
      <w:r w:rsidR="00800AD8">
        <w:tab/>
        <w:t>Tjakuvukuvuî</w:t>
      </w:r>
      <w:r w:rsidR="00800AD8">
        <w:tab/>
        <w:t>ini</w:t>
      </w:r>
      <w:r w:rsidR="00800AD8">
        <w:tab/>
        <w:t>anga</w:t>
      </w:r>
      <w:r w:rsidR="0068264C">
        <w:tab/>
        <w:t>maviîviî.</w:t>
      </w:r>
    </w:p>
    <w:p w14:paraId="2FEF5FAC" w14:textId="77777777" w:rsidR="00800AD8" w:rsidRDefault="00800AD8" w:rsidP="0068264C">
      <w:pPr>
        <w:pStyle w:val="InterlineGlossWithTrans"/>
        <w:tabs>
          <w:tab w:val="left" w:pos="533"/>
          <w:tab w:val="left" w:pos="1022"/>
          <w:tab w:val="left" w:pos="1631"/>
          <w:tab w:val="left" w:pos="2645"/>
          <w:tab w:val="left" w:pos="3509"/>
          <w:tab w:val="left" w:pos="4538"/>
          <w:tab w:val="left" w:pos="6047"/>
          <w:tab w:val="left" w:pos="6491"/>
          <w:tab w:val="left" w:pos="7265"/>
        </w:tabs>
      </w:pPr>
      <w:r>
        <w:tab/>
        <w:t>qau</w:t>
      </w:r>
      <w:r>
        <w:tab/>
        <w:t>nuka</w:t>
      </w:r>
      <w:r>
        <w:tab/>
        <w:t>viîviî-en</w:t>
      </w:r>
      <w:r>
        <w:tab/>
        <w:t>nua-zua</w:t>
      </w:r>
      <w:r>
        <w:tab/>
        <w:t>se</w:t>
      </w:r>
      <w:r>
        <w:tab/>
        <w:t>Tjakuvukuvuî</w:t>
      </w:r>
      <w:r>
        <w:tab/>
        <w:t>ini</w:t>
      </w:r>
      <w:r>
        <w:tab/>
        <w:t>anga</w:t>
      </w:r>
      <w:r w:rsidR="0068264C">
        <w:tab/>
        <w:t>ma-viîviî</w:t>
      </w:r>
    </w:p>
    <w:p w14:paraId="0D361EC2" w14:textId="77777777" w:rsidR="00800AD8" w:rsidRDefault="00800AD8" w:rsidP="0068264C">
      <w:pPr>
        <w:pStyle w:val="InterlineTrans"/>
        <w:tabs>
          <w:tab w:val="left" w:pos="533"/>
          <w:tab w:val="left" w:pos="1022"/>
          <w:tab w:val="left" w:pos="1631"/>
          <w:tab w:val="left" w:pos="2645"/>
          <w:tab w:val="left" w:pos="3509"/>
          <w:tab w:val="left" w:pos="4538"/>
          <w:tab w:val="left" w:pos="6047"/>
          <w:tab w:val="left" w:pos="6491"/>
          <w:tab w:val="left" w:pos="7265"/>
        </w:tabs>
      </w:pPr>
      <w:r>
        <w:tab/>
        <w:t>so</w:t>
      </w:r>
      <w:r>
        <w:tab/>
        <w:t>even</w:t>
      </w:r>
      <w:r>
        <w:tab/>
        <w:t>pull-</w:t>
      </w:r>
      <w:r>
        <w:rPr>
          <w:smallCaps/>
        </w:rPr>
        <w:t>pf</w:t>
      </w:r>
      <w:r>
        <w:tab/>
        <w:t>by-that</w:t>
      </w:r>
      <w:r>
        <w:tab/>
        <w:t>person.of</w:t>
      </w:r>
      <w:r>
        <w:tab/>
        <w:t>(place)</w:t>
      </w:r>
      <w:r>
        <w:tab/>
        <w:t>not</w:t>
      </w:r>
      <w:r>
        <w:tab/>
        <w:t>indeed</w:t>
      </w:r>
      <w:r w:rsidR="0068264C">
        <w:tab/>
      </w:r>
      <w:r w:rsidR="0068264C">
        <w:rPr>
          <w:smallCaps/>
        </w:rPr>
        <w:t>stat</w:t>
      </w:r>
      <w:r w:rsidR="0068264C">
        <w:t>-pull</w:t>
      </w:r>
    </w:p>
    <w:p w14:paraId="7046A0B6" w14:textId="77777777" w:rsidR="00800AD8" w:rsidRDefault="00800AD8">
      <w:pPr>
        <w:pStyle w:val="InterlineFree"/>
      </w:pPr>
      <w:r>
        <w:t>Although the Tjakuvukuvuî man pulled it, he couldn’t pull it out.</w:t>
      </w:r>
    </w:p>
    <w:p w14:paraId="609054B6" w14:textId="77777777" w:rsidR="00800AD8" w:rsidRDefault="00DC1AE0" w:rsidP="0068264C">
      <w:pPr>
        <w:pStyle w:val="InterlineText"/>
        <w:tabs>
          <w:tab w:val="left" w:pos="533"/>
          <w:tab w:val="left" w:pos="1022"/>
          <w:tab w:val="left" w:pos="2426"/>
          <w:tab w:val="left" w:pos="3200"/>
          <w:tab w:val="left" w:pos="3464"/>
          <w:tab w:val="left" w:pos="4073"/>
          <w:tab w:val="left" w:pos="4562"/>
          <w:tab w:val="left" w:pos="5576"/>
        </w:tabs>
      </w:pPr>
      <w:r w:rsidRPr="003A1D48">
        <w:rPr>
          <w:rStyle w:val="InterlineTextNumChar"/>
        </w:rPr>
        <w:t>020</w:t>
      </w:r>
      <w:r w:rsidR="00800AD8">
        <w:tab/>
        <w:t>qau</w:t>
      </w:r>
      <w:r w:rsidR="00800AD8">
        <w:tab/>
        <w:t>kinge÷uqan</w:t>
      </w:r>
      <w:r w:rsidR="00800AD8">
        <w:tab/>
        <w:t>anga</w:t>
      </w:r>
      <w:r w:rsidR="00800AD8">
        <w:tab/>
        <w:t>a</w:t>
      </w:r>
      <w:r w:rsidR="00800AD8">
        <w:tab/>
        <w:t>lima,</w:t>
      </w:r>
      <w:r w:rsidR="00800AD8">
        <w:tab/>
        <w:t>sa</w:t>
      </w:r>
      <w:r w:rsidR="00800AD8">
        <w:tab/>
        <w:t>kavilad</w:t>
      </w:r>
      <w:r w:rsidR="00800AD8">
        <w:tab/>
        <w:t>anga.</w:t>
      </w:r>
    </w:p>
    <w:p w14:paraId="1C0EA7DB" w14:textId="77777777" w:rsidR="00800AD8" w:rsidRDefault="00800AD8" w:rsidP="0068264C">
      <w:pPr>
        <w:pStyle w:val="InterlineGlossWithTrans"/>
        <w:tabs>
          <w:tab w:val="left" w:pos="533"/>
          <w:tab w:val="left" w:pos="1022"/>
          <w:tab w:val="left" w:pos="2426"/>
          <w:tab w:val="left" w:pos="3200"/>
          <w:tab w:val="left" w:pos="3464"/>
          <w:tab w:val="left" w:pos="4073"/>
          <w:tab w:val="left" w:pos="4562"/>
          <w:tab w:val="left" w:pos="5576"/>
        </w:tabs>
      </w:pPr>
      <w:r>
        <w:tab/>
        <w:t>qau</w:t>
      </w:r>
      <w:r>
        <w:tab/>
        <w:t>ki-nge÷uq-an</w:t>
      </w:r>
      <w:r>
        <w:tab/>
        <w:t>anga</w:t>
      </w:r>
      <w:r>
        <w:tab/>
        <w:t>a</w:t>
      </w:r>
      <w:r>
        <w:tab/>
        <w:t>lima</w:t>
      </w:r>
      <w:r>
        <w:tab/>
        <w:t>sa</w:t>
      </w:r>
      <w:r>
        <w:tab/>
        <w:t>ka-vilad</w:t>
      </w:r>
      <w:r>
        <w:tab/>
        <w:t>anga</w:t>
      </w:r>
    </w:p>
    <w:p w14:paraId="794A38F3" w14:textId="77777777" w:rsidR="00800AD8" w:rsidRDefault="00800AD8" w:rsidP="0068264C">
      <w:pPr>
        <w:pStyle w:val="InterlineTrans"/>
        <w:tabs>
          <w:tab w:val="left" w:pos="533"/>
          <w:tab w:val="left" w:pos="1022"/>
          <w:tab w:val="left" w:pos="2426"/>
          <w:tab w:val="left" w:pos="3200"/>
          <w:tab w:val="left" w:pos="3464"/>
          <w:tab w:val="left" w:pos="4073"/>
          <w:tab w:val="left" w:pos="4562"/>
          <w:tab w:val="left" w:pos="5576"/>
        </w:tabs>
      </w:pPr>
      <w:r>
        <w:tab/>
        <w:t>so</w:t>
      </w:r>
      <w:r>
        <w:tab/>
        <w:t>do-sever-</w:t>
      </w:r>
      <w:r>
        <w:rPr>
          <w:smallCaps/>
        </w:rPr>
        <w:t>lf</w:t>
      </w:r>
      <w:r>
        <w:tab/>
        <w:t>indeed</w:t>
      </w:r>
      <w:r>
        <w:rPr>
          <w:smallCaps/>
        </w:rPr>
        <w:tab/>
        <w:t>c</w:t>
      </w:r>
      <w:r>
        <w:rPr>
          <w:smallCaps/>
        </w:rPr>
        <w:tab/>
      </w:r>
      <w:r>
        <w:t>hand</w:t>
      </w:r>
      <w:r>
        <w:tab/>
        <w:t>and</w:t>
      </w:r>
      <w:r>
        <w:tab/>
      </w:r>
      <w:r>
        <w:rPr>
          <w:smallCaps/>
        </w:rPr>
        <w:t>stat</w:t>
      </w:r>
      <w:r>
        <w:t>-flee</w:t>
      </w:r>
      <w:r>
        <w:tab/>
        <w:t>indeed</w:t>
      </w:r>
    </w:p>
    <w:p w14:paraId="2F77AB8E" w14:textId="77777777" w:rsidR="00800AD8" w:rsidRDefault="00800AD8">
      <w:pPr>
        <w:pStyle w:val="InterlineFree"/>
      </w:pPr>
      <w:r>
        <w:t>So he cut off his hand and ran away.</w:t>
      </w:r>
    </w:p>
    <w:p w14:paraId="1CFD2202" w14:textId="77777777" w:rsidR="0068264C" w:rsidRDefault="00800AD8" w:rsidP="0068264C">
      <w:pPr>
        <w:pStyle w:val="FullTranslation"/>
      </w:pPr>
      <w:r>
        <w:t>There was a family of four. The mother went to the fields, and left the three children. She told them: “Don’t quarrel,” she said, and went to the fields. She had a lot of work</w:t>
      </w:r>
      <w:r w:rsidR="00433A7E">
        <w:t>,</w:t>
      </w:r>
      <w:r>
        <w:t xml:space="preserve"> and it got very dark, and the children cried.</w:t>
      </w:r>
    </w:p>
    <w:p w14:paraId="360E5BC7" w14:textId="77777777" w:rsidR="0068264C" w:rsidRDefault="00800AD8" w:rsidP="0068264C">
      <w:pPr>
        <w:pStyle w:val="FullTranslation"/>
      </w:pPr>
      <w:r>
        <w:t>A Tjakuvukuvuî man heard them. “I must go and eat (them),” he said. He went there and knocked on the door, and said to the children: “Open the door.</w:t>
      </w:r>
      <w:r w:rsidR="0068264C">
        <w:t>”</w:t>
      </w:r>
      <w:r>
        <w:t xml:space="preserve"> But they didn’t open it. The Tjakuvukuvuî man was determined (?) to get inside. They just wouldn’t open the door. “I’m your mother</w:t>
      </w:r>
      <w:r w:rsidR="00046316">
        <w:t>;</w:t>
      </w:r>
      <w:r>
        <w:t xml:space="preserve"> let me in,” he lied.</w:t>
      </w:r>
    </w:p>
    <w:p w14:paraId="5FE3ABD8" w14:textId="77777777" w:rsidR="00800AD8" w:rsidRDefault="00800AD8" w:rsidP="0068264C">
      <w:pPr>
        <w:pStyle w:val="FullTranslation"/>
      </w:pPr>
      <w:r>
        <w:t>“If you are our mother, put your hand through this hole,” they told him. So he put his hand through. It wasn’t their mother’s hand. The children hung onto his hand, and it was going to break. Although the Tjakuvukuvuî man pulled it, he couldn’t pull it out. So he cut off his hand and ran away.</w:t>
      </w:r>
    </w:p>
    <w:p w14:paraId="3C447368" w14:textId="77777777" w:rsidR="00800AD8" w:rsidRDefault="00800AD8">
      <w:pPr>
        <w:pStyle w:val="Heading4"/>
      </w:pPr>
      <w:r w:rsidRPr="00996908">
        <w:rPr>
          <w:rStyle w:val="NumTextHeadingChar"/>
        </w:rPr>
        <w:t>013</w:t>
      </w:r>
      <w:r>
        <w:t xml:space="preserve"> PUïAïUYAïUYAN AND S</w:t>
      </w:r>
      <w:r w:rsidR="001F2C4A">
        <w:t>U</w:t>
      </w:r>
      <w:r>
        <w:t>ïAïUïAïUI</w:t>
      </w:r>
      <w:r w:rsidR="0068264C">
        <w:br/>
      </w:r>
      <w:r>
        <w:t>ti sa Puîaîuyaîuyan kati sa Suîaîuîaîui</w:t>
      </w:r>
      <w:r w:rsidR="001208B6">
        <w:t xml:space="preserve"> (</w:t>
      </w:r>
      <w:r>
        <w:t>Qatsiîay village, p.180</w:t>
      </w:r>
      <w:r w:rsidR="001208B6">
        <w:t>)</w:t>
      </w:r>
    </w:p>
    <w:p w14:paraId="290C32E0" w14:textId="77777777" w:rsidR="00800AD8" w:rsidRDefault="00DC1AE0" w:rsidP="0068264C">
      <w:pPr>
        <w:pStyle w:val="InterlineText"/>
        <w:tabs>
          <w:tab w:val="left" w:pos="533"/>
          <w:tab w:val="left" w:pos="977"/>
          <w:tab w:val="left" w:pos="1316"/>
          <w:tab w:val="left" w:pos="2900"/>
          <w:tab w:val="left" w:pos="3764"/>
          <w:tab w:val="left" w:pos="4103"/>
          <w:tab w:val="left" w:pos="5417"/>
          <w:tab w:val="left" w:pos="5681"/>
        </w:tabs>
      </w:pPr>
      <w:r w:rsidRPr="003A1D48">
        <w:rPr>
          <w:rStyle w:val="InterlineTextNumChar"/>
        </w:rPr>
        <w:t>001</w:t>
      </w:r>
      <w:r w:rsidR="00800AD8">
        <w:tab/>
        <w:t>ti</w:t>
      </w:r>
      <w:r w:rsidR="00800AD8">
        <w:tab/>
        <w:t>sa</w:t>
      </w:r>
      <w:r w:rsidR="00800AD8">
        <w:tab/>
        <w:t>Puîaîuyaîuyan</w:t>
      </w:r>
      <w:r w:rsidR="00800AD8">
        <w:tab/>
        <w:t>kati</w:t>
      </w:r>
      <w:r w:rsidR="00800AD8">
        <w:tab/>
        <w:t>sa</w:t>
      </w:r>
      <w:r w:rsidR="00800AD8">
        <w:tab/>
        <w:t>Suîaîuîaîui</w:t>
      </w:r>
      <w:r w:rsidR="00800AD8">
        <w:tab/>
        <w:t>a</w:t>
      </w:r>
      <w:r w:rsidR="00800AD8">
        <w:tab/>
        <w:t>marevaîaw.</w:t>
      </w:r>
    </w:p>
    <w:p w14:paraId="540889E6" w14:textId="77777777" w:rsidR="00800AD8" w:rsidRDefault="00800AD8" w:rsidP="0068264C">
      <w:pPr>
        <w:pStyle w:val="InterlineGlossWithTrans"/>
        <w:tabs>
          <w:tab w:val="left" w:pos="533"/>
          <w:tab w:val="left" w:pos="977"/>
          <w:tab w:val="left" w:pos="1316"/>
          <w:tab w:val="left" w:pos="2900"/>
          <w:tab w:val="left" w:pos="3764"/>
          <w:tab w:val="left" w:pos="4103"/>
          <w:tab w:val="left" w:pos="5417"/>
          <w:tab w:val="left" w:pos="5681"/>
        </w:tabs>
      </w:pPr>
      <w:r>
        <w:tab/>
        <w:t>ti</w:t>
      </w:r>
      <w:r>
        <w:tab/>
        <w:t>sa</w:t>
      </w:r>
      <w:r>
        <w:tab/>
        <w:t>Puîaîuyaîuyan</w:t>
      </w:r>
      <w:r>
        <w:tab/>
        <w:t>ka-ti</w:t>
      </w:r>
      <w:r>
        <w:tab/>
        <w:t>sa</w:t>
      </w:r>
      <w:r>
        <w:tab/>
        <w:t>Suîaîuîaîui</w:t>
      </w:r>
      <w:r>
        <w:tab/>
        <w:t>a</w:t>
      </w:r>
      <w:r>
        <w:tab/>
        <w:t>mare-vaîaw</w:t>
      </w:r>
    </w:p>
    <w:p w14:paraId="669F242E" w14:textId="77777777" w:rsidR="00800AD8" w:rsidRDefault="00800AD8" w:rsidP="0068264C">
      <w:pPr>
        <w:pStyle w:val="InterlineTrans"/>
        <w:tabs>
          <w:tab w:val="left" w:pos="533"/>
          <w:tab w:val="left" w:pos="977"/>
          <w:tab w:val="left" w:pos="1316"/>
          <w:tab w:val="left" w:pos="2900"/>
          <w:tab w:val="left" w:pos="3764"/>
          <w:tab w:val="left" w:pos="4103"/>
          <w:tab w:val="left" w:pos="5417"/>
          <w:tab w:val="left" w:pos="5681"/>
        </w:tabs>
      </w:pPr>
      <w:r>
        <w:tab/>
      </w:r>
      <w:r>
        <w:rPr>
          <w:smallCaps/>
        </w:rPr>
        <w:t>f.h</w:t>
      </w:r>
      <w:r>
        <w:rPr>
          <w:smallCaps/>
        </w:rPr>
        <w:tab/>
        <w:t>h</w:t>
      </w:r>
      <w:r>
        <w:rPr>
          <w:smallCaps/>
        </w:rPr>
        <w:tab/>
      </w:r>
      <w:r>
        <w:t>(name)</w:t>
      </w:r>
      <w:r>
        <w:tab/>
        <w:t>and-</w:t>
      </w:r>
      <w:r>
        <w:rPr>
          <w:smallCaps/>
        </w:rPr>
        <w:t>f.h</w:t>
      </w:r>
      <w:r>
        <w:rPr>
          <w:smallCaps/>
        </w:rPr>
        <w:tab/>
        <w:t>h</w:t>
      </w:r>
      <w:r>
        <w:rPr>
          <w:smallCaps/>
        </w:rPr>
        <w:tab/>
      </w:r>
      <w:r>
        <w:t>(name)</w:t>
      </w:r>
      <w:r>
        <w:rPr>
          <w:smallCaps/>
        </w:rPr>
        <w:tab/>
        <w:t>c</w:t>
      </w:r>
      <w:r>
        <w:rPr>
          <w:smallCaps/>
        </w:rPr>
        <w:tab/>
      </w:r>
      <w:r>
        <w:t>pair-spouse</w:t>
      </w:r>
    </w:p>
    <w:p w14:paraId="023BDA92" w14:textId="77777777" w:rsidR="00800AD8" w:rsidRDefault="00800AD8">
      <w:pPr>
        <w:pStyle w:val="InterlineFree"/>
      </w:pPr>
      <w:r>
        <w:t>There was a married couple called Puîaîuyaîuyan and Suîaîuîaîui.</w:t>
      </w:r>
    </w:p>
    <w:p w14:paraId="4D3CCF0E" w14:textId="77777777" w:rsidR="00800AD8" w:rsidRDefault="00DC1AE0" w:rsidP="0068264C">
      <w:pPr>
        <w:pStyle w:val="InterlineText"/>
        <w:tabs>
          <w:tab w:val="left" w:pos="533"/>
          <w:tab w:val="left" w:pos="1202"/>
          <w:tab w:val="left" w:pos="2351"/>
          <w:tab w:val="left" w:pos="3035"/>
          <w:tab w:val="left" w:pos="3479"/>
          <w:tab w:val="left" w:pos="3818"/>
          <w:tab w:val="left" w:pos="5132"/>
          <w:tab w:val="left" w:pos="5396"/>
          <w:tab w:val="left" w:pos="6980"/>
        </w:tabs>
      </w:pPr>
      <w:r w:rsidRPr="003A1D48">
        <w:rPr>
          <w:rStyle w:val="InterlineTextNumChar"/>
        </w:rPr>
        <w:t>002</w:t>
      </w:r>
      <w:r w:rsidR="00800AD8">
        <w:tab/>
        <w:t>manu</w:t>
      </w:r>
      <w:r w:rsidR="00800AD8">
        <w:tab/>
        <w:t>makeving</w:t>
      </w:r>
      <w:r w:rsidR="00800AD8">
        <w:tab/>
        <w:t>azua</w:t>
      </w:r>
      <w:r w:rsidR="00800AD8">
        <w:tab/>
        <w:t>ti</w:t>
      </w:r>
      <w:r w:rsidR="00800AD8">
        <w:tab/>
        <w:t>sa</w:t>
      </w:r>
      <w:r w:rsidR="00800AD8">
        <w:tab/>
        <w:t>Suîaîuîaîui</w:t>
      </w:r>
      <w:r w:rsidR="00800AD8">
        <w:tab/>
        <w:t>a</w:t>
      </w:r>
      <w:r w:rsidR="00800AD8">
        <w:tab/>
        <w:t>pulingelingetj</w:t>
      </w:r>
      <w:r w:rsidR="0068264C">
        <w:tab/>
        <w:t>a</w:t>
      </w:r>
    </w:p>
    <w:p w14:paraId="30E038E3" w14:textId="77777777" w:rsidR="00800AD8" w:rsidRDefault="00800AD8" w:rsidP="0068264C">
      <w:pPr>
        <w:pStyle w:val="InterlineGlossWithTrans"/>
        <w:tabs>
          <w:tab w:val="left" w:pos="533"/>
          <w:tab w:val="left" w:pos="1202"/>
          <w:tab w:val="left" w:pos="2351"/>
          <w:tab w:val="left" w:pos="3035"/>
          <w:tab w:val="left" w:pos="3479"/>
          <w:tab w:val="left" w:pos="3818"/>
          <w:tab w:val="left" w:pos="5132"/>
          <w:tab w:val="left" w:pos="5396"/>
          <w:tab w:val="left" w:pos="6980"/>
        </w:tabs>
      </w:pPr>
      <w:r>
        <w:tab/>
        <w:t>manu</w:t>
      </w:r>
      <w:r>
        <w:tab/>
        <w:t>ma-keving</w:t>
      </w:r>
      <w:r>
        <w:tab/>
        <w:t>a-zua</w:t>
      </w:r>
      <w:r>
        <w:tab/>
        <w:t>ti</w:t>
      </w:r>
      <w:r>
        <w:tab/>
        <w:t>sa</w:t>
      </w:r>
      <w:r>
        <w:tab/>
        <w:t>Suîaîuîaîui</w:t>
      </w:r>
      <w:r>
        <w:tab/>
        <w:t>a</w:t>
      </w:r>
      <w:r>
        <w:tab/>
        <w:t>pu-linge-lingetj</w:t>
      </w:r>
      <w:r w:rsidR="0068264C">
        <w:tab/>
        <w:t>a</w:t>
      </w:r>
    </w:p>
    <w:p w14:paraId="24F31D0E" w14:textId="77777777" w:rsidR="00800AD8" w:rsidRDefault="00800AD8" w:rsidP="0068264C">
      <w:pPr>
        <w:pStyle w:val="InterlineTransNoFree"/>
        <w:tabs>
          <w:tab w:val="left" w:pos="1202"/>
          <w:tab w:val="left" w:pos="2351"/>
          <w:tab w:val="left" w:pos="3035"/>
          <w:tab w:val="left" w:pos="3479"/>
          <w:tab w:val="left" w:pos="3818"/>
          <w:tab w:val="left" w:pos="5132"/>
          <w:tab w:val="left" w:pos="5396"/>
          <w:tab w:val="left" w:pos="6980"/>
        </w:tabs>
      </w:pPr>
      <w:r>
        <w:tab/>
        <w:t>then</w:t>
      </w:r>
      <w:r>
        <w:tab/>
      </w:r>
      <w:r>
        <w:rPr>
          <w:smallCaps/>
        </w:rPr>
        <w:t>stat</w:t>
      </w:r>
      <w:r>
        <w:t>-itch</w:t>
      </w:r>
      <w:r>
        <w:tab/>
      </w:r>
      <w:r>
        <w:rPr>
          <w:smallCaps/>
        </w:rPr>
        <w:t>c-</w:t>
      </w:r>
      <w:r>
        <w:t>that</w:t>
      </w:r>
      <w:r>
        <w:tab/>
      </w:r>
      <w:r>
        <w:rPr>
          <w:smallCaps/>
        </w:rPr>
        <w:t>f.h</w:t>
      </w:r>
      <w:r>
        <w:rPr>
          <w:smallCaps/>
        </w:rPr>
        <w:tab/>
        <w:t>h</w:t>
      </w:r>
      <w:r>
        <w:rPr>
          <w:smallCaps/>
        </w:rPr>
        <w:tab/>
      </w:r>
      <w:r>
        <w:t>(name)</w:t>
      </w:r>
      <w:r>
        <w:rPr>
          <w:smallCaps/>
        </w:rPr>
        <w:tab/>
        <w:t>c</w:t>
      </w:r>
      <w:r>
        <w:rPr>
          <w:smallCaps/>
        </w:rPr>
        <w:tab/>
      </w:r>
      <w:r>
        <w:t>have-</w:t>
      </w:r>
      <w:r>
        <w:rPr>
          <w:smallCaps/>
        </w:rPr>
        <w:t>red</w:t>
      </w:r>
      <w:r>
        <w:t>-entire</w:t>
      </w:r>
      <w:r w:rsidR="0068264C">
        <w:rPr>
          <w:smallCaps/>
        </w:rPr>
        <w:tab/>
        <w:t>c</w:t>
      </w:r>
    </w:p>
    <w:p w14:paraId="1DAE6B98" w14:textId="77777777" w:rsidR="00800AD8" w:rsidRDefault="00800AD8" w:rsidP="00F81BBB">
      <w:pPr>
        <w:pStyle w:val="InterlineText"/>
        <w:tabs>
          <w:tab w:val="left" w:pos="533"/>
        </w:tabs>
      </w:pPr>
      <w:r>
        <w:tab/>
        <w:t>kinatsavatsavan.</w:t>
      </w:r>
    </w:p>
    <w:p w14:paraId="476260F6" w14:textId="77777777" w:rsidR="00800AD8" w:rsidRDefault="00800AD8" w:rsidP="00F81BBB">
      <w:pPr>
        <w:pStyle w:val="InterlineGlossWithTrans"/>
        <w:tabs>
          <w:tab w:val="left" w:pos="533"/>
        </w:tabs>
      </w:pPr>
      <w:r>
        <w:tab/>
        <w:t>in=ka-tsava-tsavan</w:t>
      </w:r>
    </w:p>
    <w:p w14:paraId="242EA6CB" w14:textId="77777777" w:rsidR="00800AD8" w:rsidRDefault="00800AD8" w:rsidP="00B76180">
      <w:pPr>
        <w:pStyle w:val="InterlineTransNoFree"/>
        <w:tabs>
          <w:tab w:val="right" w:pos="8789"/>
        </w:tabs>
      </w:pPr>
      <w:r>
        <w:rPr>
          <w:smallCaps/>
        </w:rPr>
        <w:tab/>
        <w:t>perf</w:t>
      </w:r>
      <w:r>
        <w:t>=main-</w:t>
      </w:r>
      <w:r>
        <w:rPr>
          <w:smallCaps/>
        </w:rPr>
        <w:t>red</w:t>
      </w:r>
      <w:r>
        <w:t>-body</w:t>
      </w:r>
      <w:r w:rsidR="00F81BBB">
        <w:tab/>
        <w:t>Suîaîuîaîui had an itch all over her body,</w:t>
      </w:r>
    </w:p>
    <w:p w14:paraId="2CC18307" w14:textId="77777777" w:rsidR="00800AD8" w:rsidRDefault="00DC1AE0" w:rsidP="00F81BBB">
      <w:pPr>
        <w:pStyle w:val="InterlineText"/>
        <w:tabs>
          <w:tab w:val="left" w:pos="533"/>
          <w:tab w:val="left" w:pos="1022"/>
          <w:tab w:val="left" w:pos="1676"/>
          <w:tab w:val="left" w:pos="2900"/>
          <w:tab w:val="left" w:pos="3164"/>
          <w:tab w:val="left" w:pos="5033"/>
        </w:tabs>
      </w:pPr>
      <w:r w:rsidRPr="003A1D48">
        <w:rPr>
          <w:rStyle w:val="InterlineTextNumChar"/>
        </w:rPr>
        <w:t>003</w:t>
      </w:r>
      <w:r w:rsidR="00800AD8">
        <w:tab/>
        <w:t>qau</w:t>
      </w:r>
      <w:r w:rsidR="00800AD8">
        <w:tab/>
        <w:t>nu</w:t>
      </w:r>
      <w:r w:rsidR="00800AD8">
        <w:tab/>
        <w:t>kiqenetjan</w:t>
      </w:r>
      <w:r w:rsidR="00800AD8">
        <w:tab/>
        <w:t>a</w:t>
      </w:r>
      <w:r w:rsidR="00800AD8">
        <w:tab/>
        <w:t>semavaqavaqar</w:t>
      </w:r>
      <w:r w:rsidR="00800AD8">
        <w:tab/>
        <w:t>anga.</w:t>
      </w:r>
    </w:p>
    <w:p w14:paraId="16CC6FBF" w14:textId="77777777" w:rsidR="00800AD8" w:rsidRDefault="00800AD8" w:rsidP="00F81BBB">
      <w:pPr>
        <w:pStyle w:val="InterlineGlossWithTrans"/>
        <w:tabs>
          <w:tab w:val="left" w:pos="533"/>
          <w:tab w:val="left" w:pos="1022"/>
          <w:tab w:val="left" w:pos="1676"/>
          <w:tab w:val="left" w:pos="2900"/>
          <w:tab w:val="left" w:pos="3164"/>
          <w:tab w:val="left" w:pos="5033"/>
        </w:tabs>
      </w:pPr>
      <w:r>
        <w:tab/>
        <w:t>qau</w:t>
      </w:r>
      <w:r>
        <w:tab/>
        <w:t>nu</w:t>
      </w:r>
      <w:r>
        <w:tab/>
        <w:t>ki-qenetj-an</w:t>
      </w:r>
      <w:r>
        <w:tab/>
        <w:t>a</w:t>
      </w:r>
      <w:r>
        <w:tab/>
        <w:t>em=</w:t>
      </w:r>
      <w:r w:rsidR="000F761A">
        <w:t>vaqa=</w:t>
      </w:r>
      <w:r>
        <w:t>savaqar</w:t>
      </w:r>
      <w:r>
        <w:tab/>
        <w:t>anga</w:t>
      </w:r>
    </w:p>
    <w:p w14:paraId="3BE7C1D0" w14:textId="77777777" w:rsidR="00800AD8" w:rsidRDefault="00800AD8" w:rsidP="00F81BBB">
      <w:pPr>
        <w:pStyle w:val="InterlineTrans"/>
        <w:tabs>
          <w:tab w:val="left" w:pos="533"/>
          <w:tab w:val="left" w:pos="1022"/>
          <w:tab w:val="left" w:pos="1676"/>
          <w:tab w:val="left" w:pos="2900"/>
          <w:tab w:val="left" w:pos="3164"/>
          <w:tab w:val="left" w:pos="5033"/>
        </w:tabs>
      </w:pPr>
      <w:r>
        <w:tab/>
        <w:t>so</w:t>
      </w:r>
      <w:r>
        <w:tab/>
        <w:t>when</w:t>
      </w:r>
      <w:r>
        <w:tab/>
        <w:t>do-see-</w:t>
      </w:r>
      <w:r>
        <w:rPr>
          <w:smallCaps/>
        </w:rPr>
        <w:t>lf</w:t>
      </w:r>
      <w:r>
        <w:rPr>
          <w:smallCaps/>
        </w:rPr>
        <w:tab/>
        <w:t>c</w:t>
      </w:r>
      <w:r>
        <w:rPr>
          <w:smallCaps/>
        </w:rPr>
        <w:tab/>
        <w:t>af</w:t>
      </w:r>
      <w:r>
        <w:t>=</w:t>
      </w:r>
      <w:r>
        <w:rPr>
          <w:smallCaps/>
        </w:rPr>
        <w:t>red</w:t>
      </w:r>
      <w:r>
        <w:t>=disgust</w:t>
      </w:r>
      <w:r>
        <w:tab/>
        <w:t>indeed</w:t>
      </w:r>
    </w:p>
    <w:p w14:paraId="450310B8" w14:textId="77777777" w:rsidR="00800AD8" w:rsidRDefault="00800AD8">
      <w:pPr>
        <w:pStyle w:val="InterlineFree"/>
      </w:pPr>
      <w:r>
        <w:t>and was disgusting to look at.</w:t>
      </w:r>
    </w:p>
    <w:p w14:paraId="21A5399D" w14:textId="77777777" w:rsidR="00800AD8" w:rsidRDefault="00DC1AE0" w:rsidP="00F81BBB">
      <w:pPr>
        <w:pStyle w:val="InterlineText"/>
        <w:tabs>
          <w:tab w:val="left" w:pos="533"/>
          <w:tab w:val="left" w:pos="1022"/>
          <w:tab w:val="left" w:pos="2306"/>
          <w:tab w:val="left" w:pos="3080"/>
          <w:tab w:val="left" w:pos="3524"/>
          <w:tab w:val="left" w:pos="3863"/>
        </w:tabs>
      </w:pPr>
      <w:r w:rsidRPr="003A1D48">
        <w:rPr>
          <w:rStyle w:val="InterlineTextNumChar"/>
        </w:rPr>
        <w:t>004</w:t>
      </w:r>
      <w:r w:rsidR="00800AD8">
        <w:tab/>
        <w:t>qau</w:t>
      </w:r>
      <w:r w:rsidR="00800AD8">
        <w:tab/>
        <w:t>masengats</w:t>
      </w:r>
      <w:r w:rsidR="00800AD8">
        <w:tab/>
        <w:t>anga</w:t>
      </w:r>
      <w:r w:rsidR="00800AD8">
        <w:tab/>
        <w:t>ti</w:t>
      </w:r>
      <w:r w:rsidR="00800AD8">
        <w:tab/>
        <w:t>sa</w:t>
      </w:r>
      <w:r w:rsidR="00800AD8">
        <w:tab/>
        <w:t>Puîaîuyaîuyan.</w:t>
      </w:r>
    </w:p>
    <w:p w14:paraId="5A9FFC8C" w14:textId="77777777" w:rsidR="00800AD8" w:rsidRDefault="00800AD8" w:rsidP="00F81BBB">
      <w:pPr>
        <w:pStyle w:val="InterlineGlossWithTrans"/>
        <w:tabs>
          <w:tab w:val="left" w:pos="533"/>
          <w:tab w:val="left" w:pos="1022"/>
          <w:tab w:val="left" w:pos="2306"/>
          <w:tab w:val="left" w:pos="3080"/>
          <w:tab w:val="left" w:pos="3524"/>
          <w:tab w:val="left" w:pos="3863"/>
        </w:tabs>
      </w:pPr>
      <w:r>
        <w:tab/>
        <w:t>qau</w:t>
      </w:r>
      <w:r>
        <w:tab/>
        <w:t>ma-sengats</w:t>
      </w:r>
      <w:r>
        <w:tab/>
        <w:t>anga</w:t>
      </w:r>
      <w:r>
        <w:tab/>
        <w:t>ti</w:t>
      </w:r>
      <w:r>
        <w:tab/>
        <w:t>sa</w:t>
      </w:r>
      <w:r>
        <w:tab/>
        <w:t>Puîaîuyaîuyan</w:t>
      </w:r>
    </w:p>
    <w:p w14:paraId="46A86FC2" w14:textId="77777777" w:rsidR="00800AD8" w:rsidRDefault="00800AD8" w:rsidP="00F81BBB">
      <w:pPr>
        <w:pStyle w:val="InterlineTrans"/>
        <w:tabs>
          <w:tab w:val="left" w:pos="533"/>
          <w:tab w:val="left" w:pos="1022"/>
          <w:tab w:val="left" w:pos="2306"/>
          <w:tab w:val="left" w:pos="3080"/>
          <w:tab w:val="left" w:pos="3524"/>
          <w:tab w:val="left" w:pos="3863"/>
        </w:tabs>
      </w:pPr>
      <w:r>
        <w:tab/>
        <w:t>so</w:t>
      </w:r>
      <w:r>
        <w:tab/>
      </w:r>
      <w:r>
        <w:rPr>
          <w:smallCaps/>
        </w:rPr>
        <w:t>stat</w:t>
      </w:r>
      <w:r>
        <w:t>-dislike</w:t>
      </w:r>
      <w:r>
        <w:tab/>
        <w:t>indeed</w:t>
      </w:r>
      <w:r>
        <w:tab/>
      </w:r>
      <w:r>
        <w:rPr>
          <w:smallCaps/>
        </w:rPr>
        <w:t>f.h</w:t>
      </w:r>
      <w:r>
        <w:rPr>
          <w:smallCaps/>
        </w:rPr>
        <w:tab/>
        <w:t>h</w:t>
      </w:r>
      <w:r>
        <w:rPr>
          <w:smallCaps/>
        </w:rPr>
        <w:tab/>
      </w:r>
      <w:r>
        <w:t>(name)</w:t>
      </w:r>
    </w:p>
    <w:p w14:paraId="46D44AB4" w14:textId="77777777" w:rsidR="00800AD8" w:rsidRDefault="00800AD8">
      <w:pPr>
        <w:pStyle w:val="InterlineFree"/>
      </w:pPr>
      <w:r>
        <w:t>Puîaîuyaîuyan was disappointed in</w:t>
      </w:r>
      <w:r w:rsidR="006E706C">
        <w:t xml:space="preserve"> her,</w:t>
      </w:r>
    </w:p>
    <w:p w14:paraId="5942C470" w14:textId="77777777" w:rsidR="00800AD8" w:rsidRDefault="00DC1AE0" w:rsidP="00F81BBB">
      <w:pPr>
        <w:pStyle w:val="InterlineText"/>
        <w:tabs>
          <w:tab w:val="left" w:pos="533"/>
          <w:tab w:val="left" w:pos="1022"/>
          <w:tab w:val="left" w:pos="2081"/>
          <w:tab w:val="left" w:pos="2855"/>
          <w:tab w:val="left" w:pos="3539"/>
          <w:tab w:val="left" w:pos="3983"/>
          <w:tab w:val="left" w:pos="4322"/>
        </w:tabs>
      </w:pPr>
      <w:r w:rsidRPr="003A1D48">
        <w:rPr>
          <w:rStyle w:val="InterlineTextNumChar"/>
        </w:rPr>
        <w:lastRenderedPageBreak/>
        <w:t>005</w:t>
      </w:r>
      <w:r w:rsidR="00800AD8">
        <w:tab/>
        <w:t>qau</w:t>
      </w:r>
      <w:r w:rsidR="00800AD8">
        <w:tab/>
        <w:t>siverits</w:t>
      </w:r>
      <w:r w:rsidR="00800AD8">
        <w:tab/>
        <w:t>anga</w:t>
      </w:r>
      <w:r w:rsidR="00800AD8">
        <w:tab/>
        <w:t>azua</w:t>
      </w:r>
      <w:r w:rsidR="00800AD8">
        <w:tab/>
        <w:t>ti</w:t>
      </w:r>
      <w:r w:rsidR="00800AD8">
        <w:tab/>
        <w:t>sa</w:t>
      </w:r>
      <w:r w:rsidR="00800AD8">
        <w:tab/>
        <w:t>Suîaîuîaîui.</w:t>
      </w:r>
    </w:p>
    <w:p w14:paraId="7176EFD9" w14:textId="77777777" w:rsidR="00800AD8" w:rsidRDefault="00800AD8" w:rsidP="00F81BBB">
      <w:pPr>
        <w:pStyle w:val="InterlineGlossWithTrans"/>
        <w:tabs>
          <w:tab w:val="left" w:pos="533"/>
          <w:tab w:val="left" w:pos="1022"/>
          <w:tab w:val="left" w:pos="2081"/>
          <w:tab w:val="left" w:pos="2855"/>
          <w:tab w:val="left" w:pos="3539"/>
          <w:tab w:val="left" w:pos="3983"/>
          <w:tab w:val="left" w:pos="4322"/>
        </w:tabs>
      </w:pPr>
      <w:r>
        <w:tab/>
        <w:t>qau</w:t>
      </w:r>
      <w:r>
        <w:tab/>
        <w:t>si-verits</w:t>
      </w:r>
      <w:r>
        <w:tab/>
        <w:t>anga</w:t>
      </w:r>
      <w:r>
        <w:tab/>
        <w:t>a-zua</w:t>
      </w:r>
      <w:r>
        <w:tab/>
        <w:t>ti</w:t>
      </w:r>
      <w:r>
        <w:tab/>
        <w:t>sa</w:t>
      </w:r>
      <w:r>
        <w:tab/>
        <w:t>Suîaîuîaîui</w:t>
      </w:r>
    </w:p>
    <w:p w14:paraId="7ADC5F00" w14:textId="77777777" w:rsidR="00800AD8" w:rsidRDefault="00800AD8" w:rsidP="00B76180">
      <w:pPr>
        <w:pStyle w:val="InterlineTransNoFree"/>
        <w:tabs>
          <w:tab w:val="left" w:pos="1022"/>
          <w:tab w:val="left" w:pos="2081"/>
          <w:tab w:val="left" w:pos="2855"/>
          <w:tab w:val="left" w:pos="3539"/>
          <w:tab w:val="left" w:pos="3983"/>
          <w:tab w:val="left" w:pos="4322"/>
          <w:tab w:val="right" w:pos="8789"/>
        </w:tabs>
      </w:pPr>
      <w:r>
        <w:tab/>
        <w:t>so</w:t>
      </w:r>
      <w:r>
        <w:tab/>
      </w:r>
      <w:r>
        <w:rPr>
          <w:smallCaps/>
        </w:rPr>
        <w:t>if</w:t>
      </w:r>
      <w:r>
        <w:t>-discard</w:t>
      </w:r>
      <w:r>
        <w:tab/>
        <w:t>indeed</w:t>
      </w:r>
      <w:r>
        <w:tab/>
      </w:r>
      <w:r>
        <w:rPr>
          <w:smallCaps/>
        </w:rPr>
        <w:t>c-</w:t>
      </w:r>
      <w:r>
        <w:t>that</w:t>
      </w:r>
      <w:r>
        <w:tab/>
      </w:r>
      <w:r>
        <w:rPr>
          <w:smallCaps/>
        </w:rPr>
        <w:t>f.h</w:t>
      </w:r>
      <w:r>
        <w:rPr>
          <w:smallCaps/>
        </w:rPr>
        <w:tab/>
        <w:t>h</w:t>
      </w:r>
      <w:r>
        <w:rPr>
          <w:smallCaps/>
        </w:rPr>
        <w:tab/>
      </w:r>
      <w:r>
        <w:t>(name)</w:t>
      </w:r>
      <w:r w:rsidR="00F81BBB">
        <w:tab/>
        <w:t>and discarded her,</w:t>
      </w:r>
    </w:p>
    <w:p w14:paraId="733576E9" w14:textId="77777777" w:rsidR="00800AD8" w:rsidRDefault="00DC1AE0" w:rsidP="00F81BBB">
      <w:pPr>
        <w:pStyle w:val="InterlineText"/>
        <w:tabs>
          <w:tab w:val="left" w:pos="533"/>
          <w:tab w:val="left" w:pos="1022"/>
          <w:tab w:val="left" w:pos="1511"/>
          <w:tab w:val="left" w:pos="3440"/>
          <w:tab w:val="left" w:pos="3704"/>
          <w:tab w:val="left" w:pos="4898"/>
          <w:tab w:val="left" w:pos="5342"/>
          <w:tab w:val="left" w:pos="5681"/>
        </w:tabs>
      </w:pPr>
      <w:r w:rsidRPr="003A1D48">
        <w:rPr>
          <w:rStyle w:val="InterlineTextNumChar"/>
        </w:rPr>
        <w:t>006</w:t>
      </w:r>
      <w:r w:rsidR="00800AD8">
        <w:tab/>
        <w:t>qau</w:t>
      </w:r>
      <w:r w:rsidR="00800AD8">
        <w:tab/>
        <w:t>sa</w:t>
      </w:r>
      <w:r w:rsidR="00800AD8">
        <w:tab/>
        <w:t>pavaliti</w:t>
      </w:r>
      <w:r w:rsidR="00800AD8">
        <w:tab/>
        <w:t>a</w:t>
      </w:r>
      <w:r w:rsidR="00800AD8">
        <w:tab/>
        <w:t>pakaiv</w:t>
      </w:r>
      <w:r w:rsidR="00800AD8">
        <w:tab/>
        <w:t>ti</w:t>
      </w:r>
      <w:r w:rsidR="00800AD8">
        <w:tab/>
        <w:t>sa</w:t>
      </w:r>
      <w:r w:rsidR="00F81BBB">
        <w:tab/>
        <w:t>Tjukutjuku.</w:t>
      </w:r>
    </w:p>
    <w:p w14:paraId="651FC8D8" w14:textId="77777777" w:rsidR="00800AD8" w:rsidRDefault="00800AD8" w:rsidP="00F81BBB">
      <w:pPr>
        <w:pStyle w:val="InterlineGlossWithTrans"/>
        <w:tabs>
          <w:tab w:val="left" w:pos="533"/>
          <w:tab w:val="left" w:pos="1022"/>
          <w:tab w:val="left" w:pos="1511"/>
          <w:tab w:val="left" w:pos="3440"/>
          <w:tab w:val="left" w:pos="3704"/>
          <w:tab w:val="left" w:pos="4898"/>
          <w:tab w:val="left" w:pos="5342"/>
          <w:tab w:val="left" w:pos="5681"/>
        </w:tabs>
      </w:pPr>
      <w:r>
        <w:tab/>
        <w:t>qau</w:t>
      </w:r>
      <w:r>
        <w:tab/>
        <w:t>sa</w:t>
      </w:r>
      <w:r>
        <w:tab/>
        <w:t>pa-valit-i</w:t>
      </w:r>
      <w:r>
        <w:tab/>
        <w:t>a</w:t>
      </w:r>
      <w:r>
        <w:tab/>
        <w:t>pa-kaiv</w:t>
      </w:r>
      <w:r>
        <w:tab/>
        <w:t>ti</w:t>
      </w:r>
      <w:r>
        <w:tab/>
        <w:t>sa</w:t>
      </w:r>
      <w:r w:rsidR="00F81BBB">
        <w:tab/>
        <w:t>Tjukutjuku</w:t>
      </w:r>
    </w:p>
    <w:p w14:paraId="0F68FE95" w14:textId="77777777" w:rsidR="00800AD8" w:rsidRDefault="00800AD8" w:rsidP="00F81BBB">
      <w:pPr>
        <w:pStyle w:val="InterlineTrans"/>
        <w:tabs>
          <w:tab w:val="left" w:pos="533"/>
          <w:tab w:val="left" w:pos="1022"/>
          <w:tab w:val="left" w:pos="1511"/>
          <w:tab w:val="left" w:pos="3440"/>
          <w:tab w:val="left" w:pos="3704"/>
          <w:tab w:val="left" w:pos="4898"/>
          <w:tab w:val="left" w:pos="5342"/>
          <w:tab w:val="left" w:pos="5681"/>
        </w:tabs>
      </w:pPr>
      <w:r>
        <w:tab/>
        <w:t>so</w:t>
      </w:r>
      <w:r>
        <w:tab/>
        <w:t>and</w:t>
      </w:r>
      <w:r>
        <w:tab/>
        <w:t>cause-exchange-</w:t>
      </w:r>
      <w:r>
        <w:rPr>
          <w:smallCaps/>
        </w:rPr>
        <w:t>pf</w:t>
      </w:r>
      <w:r>
        <w:rPr>
          <w:smallCaps/>
        </w:rPr>
        <w:tab/>
        <w:t>c</w:t>
      </w:r>
      <w:r>
        <w:rPr>
          <w:smallCaps/>
        </w:rPr>
        <w:tab/>
      </w:r>
      <w:r>
        <w:t>cause-meal</w:t>
      </w:r>
      <w:r>
        <w:tab/>
      </w:r>
      <w:r>
        <w:rPr>
          <w:smallCaps/>
        </w:rPr>
        <w:t>f.h</w:t>
      </w:r>
      <w:r>
        <w:tab/>
      </w:r>
      <w:r w:rsidR="001E164C" w:rsidRPr="001E164C">
        <w:rPr>
          <w:smallCaps/>
        </w:rPr>
        <w:t>h</w:t>
      </w:r>
      <w:r w:rsidR="00F81BBB">
        <w:tab/>
        <w:t>(name)</w:t>
      </w:r>
    </w:p>
    <w:p w14:paraId="49FB5420" w14:textId="77777777" w:rsidR="00800AD8" w:rsidRDefault="00800AD8" w:rsidP="008974B1">
      <w:pPr>
        <w:pStyle w:val="InterlineFreeCommentFollows"/>
      </w:pPr>
      <w:r>
        <w:t>and changed to marry Tjukutjuku.</w:t>
      </w:r>
    </w:p>
    <w:p w14:paraId="49D719BB" w14:textId="77777777" w:rsidR="00800AD8" w:rsidRDefault="008974B1" w:rsidP="008974B1">
      <w:pPr>
        <w:pStyle w:val="CommentLastWithHalfSpace"/>
      </w:pPr>
      <w:r>
        <w:t>[</w:t>
      </w:r>
      <w:r w:rsidR="00800AD8" w:rsidRPr="00F81BBB">
        <w:rPr>
          <w:rStyle w:val="VernacularText"/>
        </w:rPr>
        <w:t>pavaliti</w:t>
      </w:r>
      <w:r w:rsidR="00800AD8">
        <w:t xml:space="preserve">: was </w:t>
      </w:r>
      <w:r w:rsidR="00800AD8" w:rsidRPr="00F81BBB">
        <w:rPr>
          <w:rStyle w:val="VernacularText"/>
        </w:rPr>
        <w:t>pavalit</w:t>
      </w:r>
      <w:r w:rsidR="00800AD8">
        <w:t xml:space="preserve"> in OA</w:t>
      </w:r>
      <w:r>
        <w:t>]</w:t>
      </w:r>
    </w:p>
    <w:p w14:paraId="5C02E70F" w14:textId="77777777" w:rsidR="00800AD8" w:rsidRDefault="00DC1AE0" w:rsidP="00F81BBB">
      <w:pPr>
        <w:pStyle w:val="InterlineText"/>
        <w:tabs>
          <w:tab w:val="left" w:pos="533"/>
          <w:tab w:val="left" w:pos="1022"/>
          <w:tab w:val="left" w:pos="1586"/>
          <w:tab w:val="left" w:pos="2780"/>
          <w:tab w:val="left" w:pos="3479"/>
          <w:tab w:val="left" w:pos="3818"/>
          <w:tab w:val="left" w:pos="5042"/>
          <w:tab w:val="left" w:pos="6551"/>
          <w:tab w:val="left" w:pos="6815"/>
          <w:tab w:val="left" w:pos="7949"/>
        </w:tabs>
      </w:pPr>
      <w:r w:rsidRPr="003A1D48">
        <w:rPr>
          <w:rStyle w:val="InterlineTextNumChar"/>
        </w:rPr>
        <w:t>007</w:t>
      </w:r>
      <w:r w:rsidR="00800AD8">
        <w:tab/>
        <w:t>qau</w:t>
      </w:r>
      <w:r w:rsidR="00800AD8">
        <w:tab/>
        <w:t>ka</w:t>
      </w:r>
      <w:r w:rsidR="00800AD8">
        <w:tab/>
        <w:t>pakaiv</w:t>
      </w:r>
      <w:r w:rsidR="00800AD8">
        <w:tab/>
        <w:t>tjai</w:t>
      </w:r>
      <w:r w:rsidR="00800AD8">
        <w:tab/>
        <w:t>sa</w:t>
      </w:r>
      <w:r w:rsidR="00800AD8">
        <w:tab/>
        <w:t>Tjukutjuku,</w:t>
      </w:r>
      <w:r w:rsidR="00800AD8">
        <w:tab/>
        <w:t>maqepu</w:t>
      </w:r>
      <w:r w:rsidR="00F81BBB">
        <w:tab/>
        <w:t>a</w:t>
      </w:r>
      <w:r w:rsidR="00F81BBB">
        <w:tab/>
        <w:t>qaliqali</w:t>
      </w:r>
      <w:r w:rsidR="00F81BBB">
        <w:tab/>
        <w:t>sa</w:t>
      </w:r>
    </w:p>
    <w:p w14:paraId="76671944" w14:textId="77777777" w:rsidR="00800AD8" w:rsidRDefault="00800AD8" w:rsidP="00F81BBB">
      <w:pPr>
        <w:pStyle w:val="InterlineGlossWithTrans"/>
        <w:tabs>
          <w:tab w:val="left" w:pos="533"/>
          <w:tab w:val="left" w:pos="1022"/>
          <w:tab w:val="left" w:pos="1586"/>
          <w:tab w:val="left" w:pos="2780"/>
          <w:tab w:val="left" w:pos="3479"/>
          <w:tab w:val="left" w:pos="3818"/>
          <w:tab w:val="left" w:pos="5042"/>
          <w:tab w:val="left" w:pos="6551"/>
          <w:tab w:val="left" w:pos="6815"/>
          <w:tab w:val="left" w:pos="7949"/>
        </w:tabs>
      </w:pPr>
      <w:r>
        <w:tab/>
        <w:t>qau</w:t>
      </w:r>
      <w:r>
        <w:tab/>
        <w:t>ka</w:t>
      </w:r>
      <w:r>
        <w:tab/>
        <w:t>pa-kaiv</w:t>
      </w:r>
      <w:r>
        <w:tab/>
        <w:t>tjai</w:t>
      </w:r>
      <w:r>
        <w:tab/>
        <w:t>sa</w:t>
      </w:r>
      <w:r>
        <w:tab/>
        <w:t>Tjukutjuku</w:t>
      </w:r>
      <w:r>
        <w:tab/>
        <w:t>ma-qepu</w:t>
      </w:r>
      <w:r w:rsidR="00F81BBB">
        <w:tab/>
        <w:t>a</w:t>
      </w:r>
      <w:r w:rsidR="00F81BBB">
        <w:tab/>
        <w:t>qali-qali</w:t>
      </w:r>
      <w:r w:rsidR="00F81BBB">
        <w:tab/>
        <w:t>sa</w:t>
      </w:r>
    </w:p>
    <w:p w14:paraId="6C413857" w14:textId="77777777" w:rsidR="00800AD8" w:rsidRDefault="00800AD8" w:rsidP="00F81BBB">
      <w:pPr>
        <w:pStyle w:val="InterlineTransNoFree"/>
        <w:tabs>
          <w:tab w:val="left" w:pos="1022"/>
          <w:tab w:val="left" w:pos="1586"/>
          <w:tab w:val="left" w:pos="2780"/>
          <w:tab w:val="left" w:pos="3479"/>
          <w:tab w:val="left" w:pos="3818"/>
          <w:tab w:val="left" w:pos="5042"/>
          <w:tab w:val="left" w:pos="6551"/>
          <w:tab w:val="left" w:pos="6815"/>
          <w:tab w:val="left" w:pos="7949"/>
        </w:tabs>
      </w:pPr>
      <w:r>
        <w:tab/>
        <w:t>so</w:t>
      </w:r>
      <w:r>
        <w:tab/>
        <w:t>after</w:t>
      </w:r>
      <w:r>
        <w:tab/>
        <w:t>cause-meal</w:t>
      </w:r>
      <w:r>
        <w:tab/>
      </w:r>
      <w:r>
        <w:rPr>
          <w:smallCaps/>
        </w:rPr>
        <w:t>obl</w:t>
      </w:r>
      <w:r>
        <w:t>.</w:t>
      </w:r>
      <w:r>
        <w:rPr>
          <w:smallCaps/>
        </w:rPr>
        <w:t>h</w:t>
      </w:r>
      <w:r>
        <w:rPr>
          <w:smallCaps/>
        </w:rPr>
        <w:tab/>
        <w:t>h</w:t>
      </w:r>
      <w:r>
        <w:rPr>
          <w:smallCaps/>
        </w:rPr>
        <w:tab/>
      </w:r>
      <w:r>
        <w:t>(name)</w:t>
      </w:r>
      <w:r>
        <w:tab/>
      </w:r>
      <w:r>
        <w:rPr>
          <w:smallCaps/>
        </w:rPr>
        <w:t>stat</w:t>
      </w:r>
      <w:r>
        <w:t>-associate</w:t>
      </w:r>
      <w:r w:rsidR="00F81BBB">
        <w:rPr>
          <w:smallCaps/>
        </w:rPr>
        <w:tab/>
        <w:t>c</w:t>
      </w:r>
      <w:r w:rsidR="00F81BBB">
        <w:rPr>
          <w:smallCaps/>
        </w:rPr>
        <w:tab/>
        <w:t>red</w:t>
      </w:r>
      <w:r w:rsidR="00F81BBB">
        <w:t>-friend</w:t>
      </w:r>
      <w:r w:rsidR="00F81BBB">
        <w:tab/>
        <w:t>and</w:t>
      </w:r>
    </w:p>
    <w:p w14:paraId="1D1B5E83" w14:textId="77777777" w:rsidR="00800AD8" w:rsidRDefault="00F81BBB" w:rsidP="00F81BBB">
      <w:pPr>
        <w:pStyle w:val="InterlineText"/>
        <w:tabs>
          <w:tab w:val="left" w:pos="533"/>
        </w:tabs>
      </w:pPr>
      <w:r>
        <w:tab/>
        <w:t>zian.</w:t>
      </w:r>
    </w:p>
    <w:p w14:paraId="3E0599A3" w14:textId="77777777" w:rsidR="00800AD8" w:rsidRDefault="00F81BBB" w:rsidP="00F81BBB">
      <w:pPr>
        <w:pStyle w:val="InterlineGlossWithTrans"/>
        <w:tabs>
          <w:tab w:val="left" w:pos="533"/>
        </w:tabs>
      </w:pPr>
      <w:r>
        <w:tab/>
        <w:t>zian</w:t>
      </w:r>
    </w:p>
    <w:p w14:paraId="77E3D814" w14:textId="77777777" w:rsidR="00800AD8" w:rsidRDefault="00F81BBB" w:rsidP="00B76180">
      <w:pPr>
        <w:pStyle w:val="InterlineTransNoFree"/>
        <w:tabs>
          <w:tab w:val="right" w:pos="8789"/>
        </w:tabs>
      </w:pPr>
      <w:r>
        <w:tab/>
        <w:t>dance</w:t>
      </w:r>
      <w:r>
        <w:tab/>
        <w:t>At his wedding to Tjukutjuku others gathered and danced.</w:t>
      </w:r>
    </w:p>
    <w:p w14:paraId="7AE57D9C" w14:textId="77777777" w:rsidR="00800AD8" w:rsidRDefault="00DC1AE0" w:rsidP="00F81BBB">
      <w:pPr>
        <w:pStyle w:val="InterlineText"/>
        <w:tabs>
          <w:tab w:val="left" w:pos="533"/>
          <w:tab w:val="left" w:pos="1022"/>
          <w:tab w:val="left" w:pos="1991"/>
          <w:tab w:val="left" w:pos="2600"/>
          <w:tab w:val="left" w:pos="3044"/>
          <w:tab w:val="left" w:pos="3383"/>
          <w:tab w:val="left" w:pos="4697"/>
          <w:tab w:val="left" w:pos="5201"/>
          <w:tab w:val="left" w:pos="5960"/>
          <w:tab w:val="left" w:pos="7019"/>
        </w:tabs>
      </w:pPr>
      <w:r w:rsidRPr="003A1D48">
        <w:rPr>
          <w:rStyle w:val="InterlineTextNumChar"/>
        </w:rPr>
        <w:t>008</w:t>
      </w:r>
      <w:r w:rsidR="00800AD8">
        <w:tab/>
        <w:t>qau</w:t>
      </w:r>
      <w:r w:rsidR="00800AD8">
        <w:tab/>
        <w:t>kisan</w:t>
      </w:r>
      <w:r w:rsidR="00800AD8">
        <w:tab/>
        <w:t>kuya</w:t>
      </w:r>
      <w:r w:rsidR="00800AD8">
        <w:tab/>
        <w:t>ti</w:t>
      </w:r>
      <w:r w:rsidR="00800AD8">
        <w:tab/>
        <w:t>sa</w:t>
      </w:r>
      <w:r w:rsidR="00800AD8">
        <w:tab/>
        <w:t>Suîaîuîaîui</w:t>
      </w:r>
      <w:r w:rsidR="00800AD8">
        <w:tab/>
        <w:t>tu</w:t>
      </w:r>
      <w:r w:rsidR="00800AD8">
        <w:tab/>
        <w:t>sika</w:t>
      </w:r>
      <w:r w:rsidR="00800AD8">
        <w:tab/>
        <w:t>siverits</w:t>
      </w:r>
      <w:r w:rsidR="00F81BBB">
        <w:tab/>
        <w:t>timadju.</w:t>
      </w:r>
    </w:p>
    <w:p w14:paraId="5110BDBC" w14:textId="77777777" w:rsidR="00800AD8" w:rsidRDefault="00800AD8" w:rsidP="00F81BBB">
      <w:pPr>
        <w:pStyle w:val="InterlineGlossWithTrans"/>
        <w:tabs>
          <w:tab w:val="left" w:pos="533"/>
          <w:tab w:val="left" w:pos="1022"/>
          <w:tab w:val="left" w:pos="1991"/>
          <w:tab w:val="left" w:pos="2600"/>
          <w:tab w:val="left" w:pos="3044"/>
          <w:tab w:val="left" w:pos="3383"/>
          <w:tab w:val="left" w:pos="4697"/>
          <w:tab w:val="left" w:pos="5201"/>
          <w:tab w:val="left" w:pos="5960"/>
          <w:tab w:val="left" w:pos="7019"/>
        </w:tabs>
      </w:pPr>
      <w:r>
        <w:tab/>
        <w:t>qau</w:t>
      </w:r>
      <w:r>
        <w:tab/>
        <w:t>ki-sane</w:t>
      </w:r>
      <w:r>
        <w:tab/>
        <w:t>kuya</w:t>
      </w:r>
      <w:r>
        <w:tab/>
        <w:t>ti</w:t>
      </w:r>
      <w:r>
        <w:tab/>
        <w:t>sa</w:t>
      </w:r>
      <w:r>
        <w:tab/>
        <w:t>Suîaîuîaîui</w:t>
      </w:r>
      <w:r>
        <w:tab/>
        <w:t>tu</w:t>
      </w:r>
      <w:r>
        <w:tab/>
        <w:t>sika</w:t>
      </w:r>
      <w:r>
        <w:tab/>
        <w:t>si-verits</w:t>
      </w:r>
      <w:r w:rsidR="00F81BBB">
        <w:tab/>
        <w:t>ti-madju</w:t>
      </w:r>
    </w:p>
    <w:p w14:paraId="0A4BBD13" w14:textId="77777777" w:rsidR="00800AD8" w:rsidRDefault="00800AD8" w:rsidP="00F81BBB">
      <w:pPr>
        <w:pStyle w:val="InterlineTrans"/>
        <w:tabs>
          <w:tab w:val="left" w:pos="533"/>
          <w:tab w:val="left" w:pos="1022"/>
          <w:tab w:val="left" w:pos="1991"/>
          <w:tab w:val="left" w:pos="2600"/>
          <w:tab w:val="left" w:pos="3044"/>
          <w:tab w:val="left" w:pos="3383"/>
          <w:tab w:val="left" w:pos="4697"/>
          <w:tab w:val="left" w:pos="5201"/>
          <w:tab w:val="left" w:pos="5960"/>
          <w:tab w:val="left" w:pos="7019"/>
        </w:tabs>
      </w:pPr>
      <w:r>
        <w:tab/>
        <w:t>so</w:t>
      </w:r>
      <w:r>
        <w:tab/>
        <w:t>do-make</w:t>
      </w:r>
      <w:r>
        <w:tab/>
        <w:t>bad</w:t>
      </w:r>
      <w:r>
        <w:tab/>
      </w:r>
      <w:r>
        <w:rPr>
          <w:smallCaps/>
        </w:rPr>
        <w:t>f.h</w:t>
      </w:r>
      <w:r>
        <w:rPr>
          <w:smallCaps/>
        </w:rPr>
        <w:tab/>
        <w:t>h</w:t>
      </w:r>
      <w:r>
        <w:rPr>
          <w:smallCaps/>
        </w:rPr>
        <w:tab/>
      </w:r>
      <w:r>
        <w:t>(name)</w:t>
      </w:r>
      <w:r>
        <w:tab/>
      </w:r>
      <w:r>
        <w:rPr>
          <w:smallCaps/>
        </w:rPr>
        <w:t>obl</w:t>
      </w:r>
      <w:r>
        <w:tab/>
        <w:t>reason</w:t>
      </w:r>
      <w:r>
        <w:tab/>
      </w:r>
      <w:r>
        <w:rPr>
          <w:smallCaps/>
        </w:rPr>
        <w:t>if</w:t>
      </w:r>
      <w:r>
        <w:t>-discard</w:t>
      </w:r>
      <w:r w:rsidR="00F81BBB">
        <w:tab/>
      </w:r>
      <w:r w:rsidR="00F81BBB">
        <w:rPr>
          <w:smallCaps/>
        </w:rPr>
        <w:t>f</w:t>
      </w:r>
      <w:r w:rsidR="00F81BBB">
        <w:t>-</w:t>
      </w:r>
      <w:r w:rsidR="00F81BBB">
        <w:rPr>
          <w:smallCaps/>
        </w:rPr>
        <w:t>3rd</w:t>
      </w:r>
      <w:r w:rsidR="00F81BBB">
        <w:t>.</w:t>
      </w:r>
      <w:r w:rsidR="00F81BBB">
        <w:rPr>
          <w:smallCaps/>
        </w:rPr>
        <w:t>pers</w:t>
      </w:r>
    </w:p>
    <w:p w14:paraId="16A14B56" w14:textId="77777777" w:rsidR="00800AD8" w:rsidRDefault="00800AD8">
      <w:pPr>
        <w:pStyle w:val="InterlineFree"/>
      </w:pPr>
      <w:r>
        <w:t>Suîaîuîaîui was very upset because she was discarded.</w:t>
      </w:r>
    </w:p>
    <w:p w14:paraId="44D3D605" w14:textId="77777777" w:rsidR="00800AD8" w:rsidRDefault="00DC1AE0" w:rsidP="00F81BBB">
      <w:pPr>
        <w:pStyle w:val="InterlineText"/>
        <w:tabs>
          <w:tab w:val="left" w:pos="533"/>
          <w:tab w:val="left" w:pos="1022"/>
          <w:tab w:val="left" w:pos="2111"/>
          <w:tab w:val="left" w:pos="2615"/>
          <w:tab w:val="left" w:pos="3599"/>
          <w:tab w:val="left" w:pos="4208"/>
          <w:tab w:val="left" w:pos="4712"/>
          <w:tab w:val="left" w:pos="5666"/>
          <w:tab w:val="left" w:pos="6530"/>
          <w:tab w:val="left" w:pos="7694"/>
          <w:tab w:val="left" w:pos="7958"/>
        </w:tabs>
      </w:pPr>
      <w:r w:rsidRPr="003A1D48">
        <w:rPr>
          <w:rStyle w:val="InterlineTextNumChar"/>
        </w:rPr>
        <w:t>009</w:t>
      </w:r>
      <w:r w:rsidR="00800AD8">
        <w:tab/>
        <w:t>qau</w:t>
      </w:r>
      <w:r w:rsidR="00800AD8">
        <w:tab/>
        <w:t>semenay</w:t>
      </w:r>
      <w:r w:rsidR="00800AD8">
        <w:tab/>
        <w:t>i</w:t>
      </w:r>
      <w:r w:rsidR="00800AD8">
        <w:tab/>
        <w:t>pasa</w:t>
      </w:r>
      <w:r w:rsidR="00800AD8">
        <w:tab/>
        <w:t>likuz</w:t>
      </w:r>
      <w:r w:rsidR="00800AD8">
        <w:tab/>
        <w:t>tua</w:t>
      </w:r>
      <w:r w:rsidR="00800AD8">
        <w:tab/>
        <w:t>likezaî;</w:t>
      </w:r>
      <w:r w:rsidR="00800AD8">
        <w:tab/>
        <w:t>“kuda</w:t>
      </w:r>
      <w:r w:rsidR="00800AD8">
        <w:tab/>
        <w:t>tsemevud</w:t>
      </w:r>
      <w:r w:rsidR="00800AD8">
        <w:tab/>
        <w:t>a</w:t>
      </w:r>
      <w:r w:rsidR="00F81BBB">
        <w:tab/>
        <w:t>zaîum</w:t>
      </w:r>
    </w:p>
    <w:p w14:paraId="0DC64500" w14:textId="77777777" w:rsidR="00800AD8" w:rsidRDefault="00800AD8" w:rsidP="00F81BBB">
      <w:pPr>
        <w:pStyle w:val="InterlineGlossWithTrans"/>
        <w:tabs>
          <w:tab w:val="left" w:pos="533"/>
          <w:tab w:val="left" w:pos="1022"/>
          <w:tab w:val="left" w:pos="2111"/>
          <w:tab w:val="left" w:pos="2615"/>
          <w:tab w:val="left" w:pos="3599"/>
          <w:tab w:val="left" w:pos="4208"/>
          <w:tab w:val="left" w:pos="4712"/>
          <w:tab w:val="left" w:pos="5666"/>
          <w:tab w:val="left" w:pos="6530"/>
          <w:tab w:val="left" w:pos="7694"/>
          <w:tab w:val="left" w:pos="7958"/>
        </w:tabs>
      </w:pPr>
      <w:r>
        <w:tab/>
        <w:t>qau</w:t>
      </w:r>
      <w:r>
        <w:tab/>
        <w:t>em=senay</w:t>
      </w:r>
      <w:r>
        <w:tab/>
        <w:t>i</w:t>
      </w:r>
      <w:r>
        <w:tab/>
        <w:t>pa-sa</w:t>
      </w:r>
      <w:r>
        <w:tab/>
        <w:t>likuz</w:t>
      </w:r>
      <w:r>
        <w:tab/>
        <w:t>tua</w:t>
      </w:r>
      <w:r>
        <w:tab/>
        <w:t>likezaî</w:t>
      </w:r>
      <w:r>
        <w:tab/>
        <w:t>kuda</w:t>
      </w:r>
      <w:r>
        <w:tab/>
        <w:t>em=tsevud</w:t>
      </w:r>
      <w:r>
        <w:tab/>
        <w:t>a</w:t>
      </w:r>
      <w:r w:rsidR="00F81BBB">
        <w:tab/>
        <w:t>zaîum</w:t>
      </w:r>
    </w:p>
    <w:p w14:paraId="0A51D9E9" w14:textId="77777777" w:rsidR="00800AD8" w:rsidRDefault="00800AD8" w:rsidP="00F81BBB">
      <w:pPr>
        <w:pStyle w:val="InterlineTransNoFree"/>
        <w:tabs>
          <w:tab w:val="left" w:pos="1022"/>
          <w:tab w:val="left" w:pos="2111"/>
          <w:tab w:val="left" w:pos="2615"/>
          <w:tab w:val="left" w:pos="3599"/>
          <w:tab w:val="left" w:pos="4208"/>
          <w:tab w:val="left" w:pos="4712"/>
          <w:tab w:val="left" w:pos="5666"/>
          <w:tab w:val="left" w:pos="6530"/>
          <w:tab w:val="left" w:pos="7694"/>
          <w:tab w:val="left" w:pos="7958"/>
        </w:tabs>
        <w:rPr>
          <w:smallCaps/>
        </w:rPr>
      </w:pPr>
      <w:r>
        <w:tab/>
        <w:t>so</w:t>
      </w:r>
      <w:r>
        <w:tab/>
      </w:r>
      <w:r>
        <w:rPr>
          <w:smallCaps/>
        </w:rPr>
        <w:t>af</w:t>
      </w:r>
      <w:r>
        <w:t>=chant</w:t>
      </w:r>
      <w:r>
        <w:tab/>
      </w:r>
      <w:r>
        <w:rPr>
          <w:smallCaps/>
        </w:rPr>
        <w:t>loc</w:t>
      </w:r>
      <w:r>
        <w:tab/>
        <w:t>cause-go</w:t>
      </w:r>
      <w:r>
        <w:tab/>
        <w:t>back</w:t>
      </w:r>
      <w:r>
        <w:tab/>
      </w:r>
      <w:r>
        <w:rPr>
          <w:smallCaps/>
        </w:rPr>
        <w:t>obl</w:t>
      </w:r>
      <w:r>
        <w:tab/>
        <w:t>fireplace</w:t>
      </w:r>
      <w:r>
        <w:tab/>
        <w:t>do.what</w:t>
      </w:r>
      <w:r>
        <w:tab/>
      </w:r>
      <w:r>
        <w:rPr>
          <w:smallCaps/>
        </w:rPr>
        <w:t>af</w:t>
      </w:r>
      <w:r>
        <w:t>=flow</w:t>
      </w:r>
      <w:r>
        <w:rPr>
          <w:smallCaps/>
        </w:rPr>
        <w:tab/>
        <w:t>c</w:t>
      </w:r>
      <w:r w:rsidR="00F81BBB">
        <w:tab/>
        <w:t>water</w:t>
      </w:r>
    </w:p>
    <w:p w14:paraId="01216902" w14:textId="77777777" w:rsidR="00800AD8" w:rsidRDefault="00F81BBB">
      <w:pPr>
        <w:pStyle w:val="InterlineText"/>
        <w:tabs>
          <w:tab w:val="left" w:pos="393"/>
          <w:tab w:val="left" w:pos="1067"/>
          <w:tab w:val="left" w:pos="1541"/>
          <w:tab w:val="left" w:pos="1885"/>
          <w:tab w:val="left" w:pos="2979"/>
          <w:tab w:val="left" w:pos="3453"/>
          <w:tab w:val="left" w:pos="3857"/>
          <w:tab w:val="left" w:pos="4971"/>
          <w:tab w:val="left" w:pos="5825"/>
          <w:tab w:val="left" w:pos="6789"/>
        </w:tabs>
      </w:pPr>
      <w:r>
        <w:tab/>
        <w:t>tu</w:t>
      </w:r>
      <w:r w:rsidR="00800AD8">
        <w:tab/>
        <w:t>ku</w:t>
      </w:r>
      <w:r w:rsidR="00800AD8">
        <w:tab/>
        <w:t>pavanaw</w:t>
      </w:r>
      <w:r w:rsidR="00800AD8">
        <w:tab/>
        <w:t>tua</w:t>
      </w:r>
      <w:r w:rsidR="00800AD8">
        <w:tab/>
        <w:t>ku</w:t>
      </w:r>
      <w:r w:rsidR="00800AD8">
        <w:tab/>
        <w:t>keving,</w:t>
      </w:r>
      <w:r w:rsidR="00D21C3A">
        <w:t>”</w:t>
      </w:r>
      <w:r w:rsidR="00D21C3A">
        <w:tab/>
      </w:r>
      <w:r w:rsidR="00800AD8">
        <w:t>aya</w:t>
      </w:r>
      <w:r w:rsidR="00800AD8">
        <w:tab/>
        <w:t>semenay</w:t>
      </w:r>
      <w:r w:rsidR="00800AD8">
        <w:tab/>
        <w:t>azua</w:t>
      </w:r>
    </w:p>
    <w:p w14:paraId="79C62F64" w14:textId="77777777" w:rsidR="00800AD8" w:rsidRDefault="00F81BBB">
      <w:pPr>
        <w:pStyle w:val="InterlineGlossWithTrans"/>
        <w:tabs>
          <w:tab w:val="left" w:pos="393"/>
          <w:tab w:val="left" w:pos="1067"/>
          <w:tab w:val="left" w:pos="1541"/>
          <w:tab w:val="left" w:pos="1885"/>
          <w:tab w:val="left" w:pos="2979"/>
          <w:tab w:val="left" w:pos="3453"/>
          <w:tab w:val="left" w:pos="3857"/>
          <w:tab w:val="left" w:pos="4971"/>
          <w:tab w:val="left" w:pos="5825"/>
          <w:tab w:val="left" w:pos="6789"/>
        </w:tabs>
      </w:pPr>
      <w:r>
        <w:tab/>
        <w:t>tu</w:t>
      </w:r>
      <w:r w:rsidR="00800AD8">
        <w:tab/>
        <w:t>ku</w:t>
      </w:r>
      <w:r w:rsidR="00800AD8">
        <w:tab/>
        <w:t>pa-vanaw</w:t>
      </w:r>
      <w:r w:rsidR="00800AD8">
        <w:tab/>
        <w:t>tua</w:t>
      </w:r>
      <w:r w:rsidR="00800AD8">
        <w:tab/>
        <w:t>ku</w:t>
      </w:r>
      <w:r w:rsidR="00800AD8">
        <w:tab/>
        <w:t>keving</w:t>
      </w:r>
      <w:r w:rsidR="00800AD8">
        <w:tab/>
        <w:t>aya</w:t>
      </w:r>
      <w:r w:rsidR="00800AD8">
        <w:tab/>
        <w:t>em=senay</w:t>
      </w:r>
      <w:r w:rsidR="00800AD8">
        <w:tab/>
        <w:t>a-zua</w:t>
      </w:r>
    </w:p>
    <w:p w14:paraId="4314FBFA" w14:textId="77777777" w:rsidR="00800AD8" w:rsidRDefault="00F81BBB">
      <w:pPr>
        <w:pStyle w:val="InterlineTrans"/>
        <w:tabs>
          <w:tab w:val="left" w:pos="393"/>
          <w:tab w:val="left" w:pos="1067"/>
          <w:tab w:val="left" w:pos="1541"/>
          <w:tab w:val="left" w:pos="1885"/>
          <w:tab w:val="left" w:pos="2979"/>
          <w:tab w:val="left" w:pos="3453"/>
          <w:tab w:val="left" w:pos="3857"/>
          <w:tab w:val="left" w:pos="4971"/>
          <w:tab w:val="left" w:pos="5825"/>
          <w:tab w:val="left" w:pos="6789"/>
        </w:tabs>
      </w:pPr>
      <w:r>
        <w:tab/>
      </w:r>
      <w:r>
        <w:rPr>
          <w:smallCaps/>
        </w:rPr>
        <w:t>obl</w:t>
      </w:r>
      <w:r w:rsidR="00800AD8">
        <w:tab/>
        <w:t>I</w:t>
      </w:r>
      <w:r w:rsidR="00800AD8">
        <w:tab/>
        <w:t>cause-bathe</w:t>
      </w:r>
      <w:r w:rsidR="00800AD8">
        <w:tab/>
      </w:r>
      <w:r w:rsidR="00800AD8">
        <w:rPr>
          <w:smallCaps/>
        </w:rPr>
        <w:t>obl</w:t>
      </w:r>
      <w:r w:rsidR="00800AD8">
        <w:tab/>
        <w:t>my</w:t>
      </w:r>
      <w:r w:rsidR="00800AD8">
        <w:tab/>
        <w:t>itch</w:t>
      </w:r>
      <w:r w:rsidR="00800AD8">
        <w:tab/>
        <w:t>say</w:t>
      </w:r>
      <w:r w:rsidR="00800AD8">
        <w:tab/>
      </w:r>
      <w:r w:rsidR="00800AD8">
        <w:rPr>
          <w:smallCaps/>
        </w:rPr>
        <w:t>af</w:t>
      </w:r>
      <w:r w:rsidR="00800AD8">
        <w:t>=chant</w:t>
      </w:r>
      <w:r w:rsidR="00800AD8">
        <w:tab/>
      </w:r>
      <w:r w:rsidR="00800AD8">
        <w:rPr>
          <w:smallCaps/>
        </w:rPr>
        <w:t>c-</w:t>
      </w:r>
      <w:r w:rsidR="00800AD8">
        <w:t>that</w:t>
      </w:r>
    </w:p>
    <w:p w14:paraId="17137360" w14:textId="77777777" w:rsidR="00800AD8" w:rsidRDefault="00800AD8" w:rsidP="00F81BBB">
      <w:pPr>
        <w:pStyle w:val="InterlineText"/>
        <w:tabs>
          <w:tab w:val="left" w:pos="533"/>
          <w:tab w:val="left" w:pos="977"/>
          <w:tab w:val="left" w:pos="1316"/>
        </w:tabs>
      </w:pPr>
      <w:r>
        <w:tab/>
        <w:t>ti</w:t>
      </w:r>
      <w:r>
        <w:tab/>
        <w:t>sa</w:t>
      </w:r>
      <w:r>
        <w:tab/>
        <w:t>Suîaîuîaîui.</w:t>
      </w:r>
    </w:p>
    <w:p w14:paraId="603DDD46" w14:textId="77777777" w:rsidR="00800AD8" w:rsidRDefault="00800AD8" w:rsidP="00F81BBB">
      <w:pPr>
        <w:pStyle w:val="InterlineGlossWithTrans"/>
        <w:tabs>
          <w:tab w:val="left" w:pos="533"/>
          <w:tab w:val="left" w:pos="977"/>
          <w:tab w:val="left" w:pos="1316"/>
        </w:tabs>
      </w:pPr>
      <w:r>
        <w:tab/>
        <w:t>ti</w:t>
      </w:r>
      <w:r>
        <w:tab/>
        <w:t>sa</w:t>
      </w:r>
      <w:r>
        <w:tab/>
        <w:t>Suîaîuîaîui</w:t>
      </w:r>
    </w:p>
    <w:p w14:paraId="405EB77F" w14:textId="77777777" w:rsidR="00800AD8" w:rsidRDefault="00800AD8" w:rsidP="00F81BBB">
      <w:pPr>
        <w:pStyle w:val="InterlineTrans"/>
        <w:tabs>
          <w:tab w:val="left" w:pos="533"/>
          <w:tab w:val="left" w:pos="977"/>
          <w:tab w:val="left" w:pos="1316"/>
        </w:tabs>
      </w:pPr>
      <w:r>
        <w:tab/>
      </w:r>
      <w:r>
        <w:rPr>
          <w:smallCaps/>
        </w:rPr>
        <w:t>f.h</w:t>
      </w:r>
      <w:r>
        <w:rPr>
          <w:smallCaps/>
        </w:rPr>
        <w:tab/>
        <w:t>h</w:t>
      </w:r>
      <w:r>
        <w:rPr>
          <w:smallCaps/>
        </w:rPr>
        <w:tab/>
      </w:r>
      <w:r>
        <w:t>(name)</w:t>
      </w:r>
    </w:p>
    <w:p w14:paraId="0CB260A7" w14:textId="77777777" w:rsidR="00800AD8" w:rsidRDefault="00800AD8" w:rsidP="008974B1">
      <w:pPr>
        <w:pStyle w:val="InterlineFreeCommentFollows"/>
      </w:pPr>
      <w:r>
        <w:t>She chanted behind the fireplace: “May water flow out for me to wash away my itch,” she chanted.</w:t>
      </w:r>
    </w:p>
    <w:p w14:paraId="32328E28" w14:textId="77777777" w:rsidR="00800AD8" w:rsidRDefault="008974B1" w:rsidP="008974B1">
      <w:pPr>
        <w:pStyle w:val="CommentLastWithHalfSpace"/>
      </w:pPr>
      <w:r>
        <w:t>[</w:t>
      </w:r>
      <w:r w:rsidR="00800AD8">
        <w:t xml:space="preserve">second </w:t>
      </w:r>
      <w:r w:rsidR="00800AD8" w:rsidRPr="00F81BBB">
        <w:rPr>
          <w:rStyle w:val="VernacularText"/>
        </w:rPr>
        <w:t>ku</w:t>
      </w:r>
      <w:r w:rsidR="00800AD8">
        <w:t xml:space="preserve"> could be preposed </w:t>
      </w:r>
      <w:r w:rsidR="0054532B">
        <w:t>‘</w:t>
      </w:r>
      <w:r w:rsidR="00800AD8">
        <w:t>I</w:t>
      </w:r>
      <w:r w:rsidR="0054532B">
        <w:t>’.</w:t>
      </w:r>
      <w:r>
        <w:t>]</w:t>
      </w:r>
    </w:p>
    <w:p w14:paraId="588463CE" w14:textId="77777777" w:rsidR="00800AD8" w:rsidRDefault="00DC1AE0" w:rsidP="00F81BBB">
      <w:pPr>
        <w:pStyle w:val="InterlineText"/>
        <w:tabs>
          <w:tab w:val="left" w:pos="533"/>
          <w:tab w:val="left" w:pos="1352"/>
          <w:tab w:val="left" w:pos="2516"/>
          <w:tab w:val="left" w:pos="2780"/>
          <w:tab w:val="left" w:pos="3869"/>
          <w:tab w:val="left" w:pos="4133"/>
        </w:tabs>
      </w:pPr>
      <w:r w:rsidRPr="003A1D48">
        <w:rPr>
          <w:rStyle w:val="InterlineTextNumChar"/>
        </w:rPr>
        <w:t>010</w:t>
      </w:r>
      <w:r w:rsidR="00800AD8">
        <w:tab/>
        <w:t>mintu</w:t>
      </w:r>
      <w:r w:rsidR="00800AD8">
        <w:tab/>
        <w:t>tsemevud</w:t>
      </w:r>
      <w:r w:rsidR="00800AD8">
        <w:tab/>
        <w:t>a</w:t>
      </w:r>
      <w:r w:rsidR="00800AD8">
        <w:tab/>
        <w:t>paqulid</w:t>
      </w:r>
      <w:r w:rsidR="00800AD8">
        <w:tab/>
        <w:t>a</w:t>
      </w:r>
      <w:r w:rsidR="00800AD8">
        <w:tab/>
        <w:t>zaîum.</w:t>
      </w:r>
    </w:p>
    <w:p w14:paraId="69F5B66B" w14:textId="77777777" w:rsidR="00800AD8" w:rsidRDefault="00800AD8" w:rsidP="00F81BBB">
      <w:pPr>
        <w:pStyle w:val="InterlineGlossWithTrans"/>
        <w:tabs>
          <w:tab w:val="left" w:pos="533"/>
          <w:tab w:val="left" w:pos="1352"/>
          <w:tab w:val="left" w:pos="2516"/>
          <w:tab w:val="left" w:pos="2780"/>
          <w:tab w:val="left" w:pos="3869"/>
          <w:tab w:val="left" w:pos="4133"/>
        </w:tabs>
      </w:pPr>
      <w:r>
        <w:tab/>
        <w:t>mintu</w:t>
      </w:r>
      <w:r>
        <w:tab/>
        <w:t>em=tsevud</w:t>
      </w:r>
      <w:r>
        <w:tab/>
        <w:t>a</w:t>
      </w:r>
      <w:r>
        <w:tab/>
        <w:t>pa-qulid</w:t>
      </w:r>
      <w:r>
        <w:tab/>
        <w:t>a</w:t>
      </w:r>
      <w:r>
        <w:tab/>
        <w:t>zaîum</w:t>
      </w:r>
    </w:p>
    <w:p w14:paraId="126405E2" w14:textId="77777777" w:rsidR="00800AD8" w:rsidRDefault="00800AD8" w:rsidP="00B76180">
      <w:pPr>
        <w:pStyle w:val="InterlineTransNoFree"/>
        <w:tabs>
          <w:tab w:val="left" w:pos="1352"/>
          <w:tab w:val="left" w:pos="2516"/>
          <w:tab w:val="left" w:pos="2780"/>
          <w:tab w:val="left" w:pos="3869"/>
          <w:tab w:val="left" w:pos="4133"/>
          <w:tab w:val="right" w:pos="8789"/>
        </w:tabs>
      </w:pPr>
      <w:r>
        <w:tab/>
        <w:t>sudden</w:t>
      </w:r>
      <w:r>
        <w:tab/>
      </w:r>
      <w:r>
        <w:rPr>
          <w:smallCaps/>
        </w:rPr>
        <w:t>af</w:t>
      </w:r>
      <w:r>
        <w:t>=flow</w:t>
      </w:r>
      <w:r>
        <w:rPr>
          <w:smallCaps/>
        </w:rPr>
        <w:tab/>
        <w:t>c</w:t>
      </w:r>
      <w:r>
        <w:rPr>
          <w:smallCaps/>
        </w:rPr>
        <w:tab/>
      </w:r>
      <w:r>
        <w:t>cause-real</w:t>
      </w:r>
      <w:r>
        <w:rPr>
          <w:smallCaps/>
        </w:rPr>
        <w:tab/>
        <w:t>c</w:t>
      </w:r>
      <w:r>
        <w:rPr>
          <w:smallCaps/>
        </w:rPr>
        <w:tab/>
      </w:r>
      <w:r>
        <w:t>water</w:t>
      </w:r>
      <w:r w:rsidR="00F81BBB">
        <w:tab/>
        <w:t>Then some water did really flow out.</w:t>
      </w:r>
    </w:p>
    <w:p w14:paraId="22426EDE" w14:textId="77777777" w:rsidR="00800AD8" w:rsidRDefault="00DC1AE0" w:rsidP="00F81BBB">
      <w:pPr>
        <w:pStyle w:val="InterlineText"/>
        <w:tabs>
          <w:tab w:val="left" w:pos="533"/>
          <w:tab w:val="left" w:pos="1022"/>
          <w:tab w:val="left" w:pos="2516"/>
          <w:tab w:val="left" w:pos="3290"/>
          <w:tab w:val="left" w:pos="3794"/>
          <w:tab w:val="left" w:pos="4583"/>
        </w:tabs>
      </w:pPr>
      <w:r w:rsidRPr="003A1D48">
        <w:rPr>
          <w:rStyle w:val="InterlineTextNumChar"/>
        </w:rPr>
        <w:t>011</w:t>
      </w:r>
      <w:r w:rsidR="00800AD8">
        <w:tab/>
        <w:t>qau</w:t>
      </w:r>
      <w:r w:rsidR="00800AD8">
        <w:tab/>
        <w:t>sipavanaw</w:t>
      </w:r>
      <w:r w:rsidR="00800AD8">
        <w:tab/>
        <w:t>anga</w:t>
      </w:r>
      <w:r w:rsidR="00800AD8">
        <w:tab/>
        <w:t>tua</w:t>
      </w:r>
      <w:r w:rsidR="00800AD8">
        <w:tab/>
        <w:t>keving</w:t>
      </w:r>
      <w:r w:rsidR="00800AD8">
        <w:tab/>
        <w:t>nimadju.</w:t>
      </w:r>
    </w:p>
    <w:p w14:paraId="69A4043A" w14:textId="77777777" w:rsidR="00800AD8" w:rsidRDefault="00800AD8" w:rsidP="00F81BBB">
      <w:pPr>
        <w:pStyle w:val="InterlineGlossWithTrans"/>
        <w:tabs>
          <w:tab w:val="left" w:pos="533"/>
          <w:tab w:val="left" w:pos="1022"/>
          <w:tab w:val="left" w:pos="2516"/>
          <w:tab w:val="left" w:pos="3290"/>
          <w:tab w:val="left" w:pos="3794"/>
          <w:tab w:val="left" w:pos="4583"/>
        </w:tabs>
      </w:pPr>
      <w:r>
        <w:tab/>
        <w:t>qau</w:t>
      </w:r>
      <w:r>
        <w:tab/>
        <w:t>si-pa-vanaw</w:t>
      </w:r>
      <w:r>
        <w:tab/>
        <w:t>anga</w:t>
      </w:r>
      <w:r>
        <w:tab/>
        <w:t>tua</w:t>
      </w:r>
      <w:r>
        <w:tab/>
        <w:t>keving</w:t>
      </w:r>
      <w:r>
        <w:tab/>
        <w:t>ni-madju</w:t>
      </w:r>
    </w:p>
    <w:p w14:paraId="54430D25" w14:textId="77777777" w:rsidR="00800AD8" w:rsidRDefault="00800AD8" w:rsidP="00F81BBB">
      <w:pPr>
        <w:pStyle w:val="InterlineTrans"/>
        <w:tabs>
          <w:tab w:val="left" w:pos="533"/>
          <w:tab w:val="left" w:pos="1022"/>
          <w:tab w:val="left" w:pos="2516"/>
          <w:tab w:val="left" w:pos="3290"/>
          <w:tab w:val="left" w:pos="3794"/>
          <w:tab w:val="left" w:pos="4583"/>
        </w:tabs>
      </w:pPr>
      <w:r>
        <w:tab/>
        <w:t>so</w:t>
      </w:r>
      <w:r>
        <w:tab/>
      </w:r>
      <w:r>
        <w:rPr>
          <w:smallCaps/>
        </w:rPr>
        <w:t>if</w:t>
      </w:r>
      <w:r>
        <w:t>-cause-bathe</w:t>
      </w:r>
      <w:r>
        <w:tab/>
        <w:t>indeed</w:t>
      </w:r>
      <w:r>
        <w:tab/>
      </w:r>
      <w:r>
        <w:rPr>
          <w:smallCaps/>
        </w:rPr>
        <w:t>obl</w:t>
      </w:r>
      <w:r>
        <w:tab/>
        <w:t>itch</w:t>
      </w:r>
      <w:r>
        <w:tab/>
        <w:t>of-</w:t>
      </w:r>
      <w:r>
        <w:rPr>
          <w:smallCaps/>
        </w:rPr>
        <w:t>3rd.pers</w:t>
      </w:r>
    </w:p>
    <w:p w14:paraId="2B5C29BF" w14:textId="77777777" w:rsidR="00800AD8" w:rsidRDefault="00800AD8">
      <w:pPr>
        <w:pStyle w:val="InterlineFree"/>
      </w:pPr>
      <w:r>
        <w:t>She used it to wash away her itch.</w:t>
      </w:r>
    </w:p>
    <w:p w14:paraId="09BA4E0B" w14:textId="77777777" w:rsidR="00800AD8" w:rsidRDefault="00DC1AE0" w:rsidP="00F81BBB">
      <w:pPr>
        <w:pStyle w:val="InterlineText"/>
        <w:tabs>
          <w:tab w:val="left" w:pos="533"/>
          <w:tab w:val="left" w:pos="1352"/>
          <w:tab w:val="left" w:pos="3191"/>
          <w:tab w:val="left" w:pos="3455"/>
        </w:tabs>
      </w:pPr>
      <w:r w:rsidRPr="003A1D48">
        <w:rPr>
          <w:rStyle w:val="InterlineTextNumChar"/>
        </w:rPr>
        <w:t>012</w:t>
      </w:r>
      <w:r w:rsidR="00800AD8">
        <w:tab/>
        <w:t>mintu</w:t>
      </w:r>
      <w:r w:rsidR="00800AD8">
        <w:tab/>
        <w:t>masualap</w:t>
      </w:r>
      <w:r w:rsidR="00800AD8">
        <w:tab/>
        <w:t>a</w:t>
      </w:r>
      <w:r w:rsidR="00800AD8">
        <w:tab/>
        <w:t>keving.</w:t>
      </w:r>
    </w:p>
    <w:p w14:paraId="4B50C4AD" w14:textId="77777777" w:rsidR="00800AD8" w:rsidRDefault="00800AD8" w:rsidP="00F81BBB">
      <w:pPr>
        <w:pStyle w:val="InterlineGlossWithTrans"/>
        <w:tabs>
          <w:tab w:val="left" w:pos="533"/>
          <w:tab w:val="left" w:pos="1352"/>
          <w:tab w:val="left" w:pos="3191"/>
          <w:tab w:val="left" w:pos="3455"/>
        </w:tabs>
      </w:pPr>
      <w:r>
        <w:tab/>
        <w:t>mintu</w:t>
      </w:r>
      <w:r>
        <w:tab/>
        <w:t>ma-su-alap</w:t>
      </w:r>
      <w:r>
        <w:tab/>
        <w:t>a</w:t>
      </w:r>
      <w:r>
        <w:tab/>
        <w:t>keving</w:t>
      </w:r>
    </w:p>
    <w:p w14:paraId="74960207" w14:textId="77777777" w:rsidR="00800AD8" w:rsidRDefault="00800AD8" w:rsidP="00B76180">
      <w:pPr>
        <w:pStyle w:val="InterlineTransNoFree"/>
        <w:tabs>
          <w:tab w:val="left" w:pos="1352"/>
          <w:tab w:val="left" w:pos="3191"/>
          <w:tab w:val="left" w:pos="3455"/>
          <w:tab w:val="right" w:pos="8789"/>
        </w:tabs>
      </w:pPr>
      <w:r>
        <w:tab/>
        <w:t>sudden</w:t>
      </w:r>
      <w:r>
        <w:tab/>
      </w:r>
      <w:r>
        <w:rPr>
          <w:smallCaps/>
        </w:rPr>
        <w:t>stat</w:t>
      </w:r>
      <w:r>
        <w:t>-remove-take</w:t>
      </w:r>
      <w:r>
        <w:rPr>
          <w:smallCaps/>
        </w:rPr>
        <w:tab/>
        <w:t>c</w:t>
      </w:r>
      <w:r>
        <w:rPr>
          <w:smallCaps/>
        </w:rPr>
        <w:tab/>
      </w:r>
      <w:r>
        <w:t>itch</w:t>
      </w:r>
      <w:r w:rsidR="00F81BBB">
        <w:tab/>
        <w:t>The itch disappeared</w:t>
      </w:r>
    </w:p>
    <w:p w14:paraId="39D8B6F0" w14:textId="77777777" w:rsidR="00800AD8" w:rsidRDefault="00DC1AE0" w:rsidP="00F81BBB">
      <w:pPr>
        <w:pStyle w:val="InterlineText"/>
        <w:tabs>
          <w:tab w:val="left" w:pos="533"/>
          <w:tab w:val="left" w:pos="1022"/>
          <w:tab w:val="left" w:pos="2426"/>
          <w:tab w:val="left" w:pos="3200"/>
          <w:tab w:val="left" w:pos="3644"/>
          <w:tab w:val="left" w:pos="3983"/>
        </w:tabs>
      </w:pPr>
      <w:r w:rsidRPr="003A1D48">
        <w:rPr>
          <w:rStyle w:val="InterlineTextNumChar"/>
        </w:rPr>
        <w:t>013</w:t>
      </w:r>
      <w:r w:rsidR="00800AD8">
        <w:tab/>
        <w:t>qau</w:t>
      </w:r>
      <w:r w:rsidR="00800AD8">
        <w:tab/>
        <w:t>bulabulay</w:t>
      </w:r>
      <w:r w:rsidR="00800AD8">
        <w:tab/>
        <w:t>anga</w:t>
      </w:r>
      <w:r w:rsidR="00800AD8">
        <w:tab/>
        <w:t>ti</w:t>
      </w:r>
      <w:r w:rsidR="00800AD8">
        <w:tab/>
        <w:t>sa</w:t>
      </w:r>
      <w:r w:rsidR="00800AD8">
        <w:tab/>
        <w:t>Suîaîuîaîui.</w:t>
      </w:r>
    </w:p>
    <w:p w14:paraId="49EEDA59" w14:textId="77777777" w:rsidR="00800AD8" w:rsidRDefault="00800AD8" w:rsidP="00F81BBB">
      <w:pPr>
        <w:pStyle w:val="InterlineGlossWithTrans"/>
        <w:tabs>
          <w:tab w:val="left" w:pos="533"/>
          <w:tab w:val="left" w:pos="1022"/>
          <w:tab w:val="left" w:pos="2426"/>
          <w:tab w:val="left" w:pos="3200"/>
          <w:tab w:val="left" w:pos="3644"/>
          <w:tab w:val="left" w:pos="3983"/>
        </w:tabs>
      </w:pPr>
      <w:r>
        <w:tab/>
        <w:t>qau</w:t>
      </w:r>
      <w:r>
        <w:tab/>
        <w:t>bula-bulay</w:t>
      </w:r>
      <w:r>
        <w:tab/>
        <w:t>anga</w:t>
      </w:r>
      <w:r>
        <w:tab/>
        <w:t>ti</w:t>
      </w:r>
      <w:r>
        <w:tab/>
        <w:t>sa</w:t>
      </w:r>
      <w:r>
        <w:tab/>
        <w:t>Suîaîuîaîui</w:t>
      </w:r>
    </w:p>
    <w:p w14:paraId="6B3B54E8" w14:textId="77777777" w:rsidR="00800AD8" w:rsidRDefault="00800AD8" w:rsidP="00B76180">
      <w:pPr>
        <w:pStyle w:val="InterlineTransNoFree"/>
        <w:tabs>
          <w:tab w:val="left" w:pos="1022"/>
          <w:tab w:val="left" w:pos="2426"/>
          <w:tab w:val="left" w:pos="3200"/>
          <w:tab w:val="left" w:pos="3644"/>
          <w:tab w:val="left" w:pos="3983"/>
          <w:tab w:val="right" w:pos="8789"/>
        </w:tabs>
      </w:pPr>
      <w:r>
        <w:tab/>
        <w:t>so</w:t>
      </w:r>
      <w:r>
        <w:tab/>
      </w:r>
      <w:r>
        <w:rPr>
          <w:smallCaps/>
        </w:rPr>
        <w:t>red</w:t>
      </w:r>
      <w:r>
        <w:t>-beautiful</w:t>
      </w:r>
      <w:r>
        <w:tab/>
        <w:t>indeed</w:t>
      </w:r>
      <w:r>
        <w:tab/>
      </w:r>
      <w:r>
        <w:rPr>
          <w:smallCaps/>
        </w:rPr>
        <w:t>f.h</w:t>
      </w:r>
      <w:r>
        <w:rPr>
          <w:smallCaps/>
        </w:rPr>
        <w:tab/>
        <w:t>h</w:t>
      </w:r>
      <w:r>
        <w:rPr>
          <w:smallCaps/>
        </w:rPr>
        <w:tab/>
      </w:r>
      <w:r>
        <w:t>(name)</w:t>
      </w:r>
      <w:r w:rsidR="00F81BBB">
        <w:tab/>
        <w:t>and Suîaîuîaîui was beautiful.</w:t>
      </w:r>
    </w:p>
    <w:p w14:paraId="5E353A8C" w14:textId="77777777" w:rsidR="00800AD8" w:rsidRDefault="00DC1AE0" w:rsidP="00F81BBB">
      <w:pPr>
        <w:pStyle w:val="InterlineText"/>
        <w:tabs>
          <w:tab w:val="left" w:pos="533"/>
          <w:tab w:val="left" w:pos="1022"/>
          <w:tab w:val="left" w:pos="1511"/>
          <w:tab w:val="left" w:pos="2915"/>
          <w:tab w:val="left" w:pos="3404"/>
          <w:tab w:val="left" w:pos="3893"/>
          <w:tab w:val="left" w:pos="4532"/>
          <w:tab w:val="left" w:pos="4796"/>
          <w:tab w:val="left" w:pos="5540"/>
          <w:tab w:val="left" w:pos="6149"/>
          <w:tab w:val="left" w:pos="7283"/>
        </w:tabs>
      </w:pPr>
      <w:r w:rsidRPr="003A1D48">
        <w:rPr>
          <w:rStyle w:val="InterlineTextNumChar"/>
        </w:rPr>
        <w:t>014</w:t>
      </w:r>
      <w:r w:rsidR="00800AD8">
        <w:tab/>
        <w:t>qau</w:t>
      </w:r>
      <w:r w:rsidR="00800AD8">
        <w:tab/>
        <w:t>sa</w:t>
      </w:r>
      <w:r w:rsidR="00800AD8">
        <w:tab/>
        <w:t>kialalang;</w:t>
      </w:r>
      <w:r w:rsidR="00800AD8">
        <w:tab/>
        <w:t>qau</w:t>
      </w:r>
      <w:r w:rsidR="00800AD8">
        <w:tab/>
        <w:t>sa</w:t>
      </w:r>
      <w:r w:rsidR="00800AD8">
        <w:tab/>
        <w:t>vaik</w:t>
      </w:r>
      <w:r w:rsidR="00800AD8">
        <w:tab/>
        <w:t>a</w:t>
      </w:r>
      <w:r w:rsidR="00800AD8">
        <w:tab/>
        <w:t>sema</w:t>
      </w:r>
      <w:r w:rsidR="00800AD8">
        <w:tab/>
        <w:t>tjua</w:t>
      </w:r>
      <w:r w:rsidR="00F81BBB">
        <w:tab/>
        <w:t>qaliqali</w:t>
      </w:r>
      <w:r w:rsidR="00F81BBB">
        <w:tab/>
        <w:t>a</w:t>
      </w:r>
    </w:p>
    <w:p w14:paraId="3B13E6D9" w14:textId="77777777" w:rsidR="00800AD8" w:rsidRDefault="00800AD8" w:rsidP="00F81BBB">
      <w:pPr>
        <w:pStyle w:val="InterlineGlossWithTrans"/>
        <w:tabs>
          <w:tab w:val="left" w:pos="533"/>
          <w:tab w:val="left" w:pos="1022"/>
          <w:tab w:val="left" w:pos="1511"/>
          <w:tab w:val="left" w:pos="2915"/>
          <w:tab w:val="left" w:pos="3404"/>
          <w:tab w:val="left" w:pos="3893"/>
          <w:tab w:val="left" w:pos="4532"/>
          <w:tab w:val="left" w:pos="4796"/>
          <w:tab w:val="left" w:pos="5540"/>
          <w:tab w:val="left" w:pos="6149"/>
          <w:tab w:val="left" w:pos="7283"/>
        </w:tabs>
      </w:pPr>
      <w:r>
        <w:tab/>
        <w:t>qau</w:t>
      </w:r>
      <w:r>
        <w:tab/>
        <w:t>sa</w:t>
      </w:r>
      <w:r>
        <w:tab/>
        <w:t>ki-al-alang</w:t>
      </w:r>
      <w:r>
        <w:tab/>
        <w:t>qau</w:t>
      </w:r>
      <w:r>
        <w:tab/>
        <w:t>sa</w:t>
      </w:r>
      <w:r>
        <w:tab/>
        <w:t>vaik</w:t>
      </w:r>
      <w:r>
        <w:tab/>
        <w:t>a</w:t>
      </w:r>
      <w:r>
        <w:tab/>
        <w:t>em=sa</w:t>
      </w:r>
      <w:r>
        <w:tab/>
        <w:t>tjua</w:t>
      </w:r>
      <w:r w:rsidR="00F81BBB">
        <w:tab/>
        <w:t>qali-qali</w:t>
      </w:r>
      <w:r w:rsidR="00F81BBB">
        <w:tab/>
        <w:t>a</w:t>
      </w:r>
    </w:p>
    <w:p w14:paraId="058BF272" w14:textId="77777777" w:rsidR="00800AD8" w:rsidRDefault="00800AD8" w:rsidP="00F81BBB">
      <w:pPr>
        <w:pStyle w:val="InterlineTransNoFree"/>
        <w:tabs>
          <w:tab w:val="left" w:pos="1022"/>
          <w:tab w:val="left" w:pos="1511"/>
          <w:tab w:val="left" w:pos="2915"/>
          <w:tab w:val="left" w:pos="3404"/>
          <w:tab w:val="left" w:pos="3893"/>
          <w:tab w:val="left" w:pos="4532"/>
          <w:tab w:val="left" w:pos="4796"/>
          <w:tab w:val="left" w:pos="5540"/>
          <w:tab w:val="left" w:pos="6149"/>
          <w:tab w:val="left" w:pos="7283"/>
        </w:tabs>
      </w:pPr>
      <w:r>
        <w:tab/>
        <w:t>so</w:t>
      </w:r>
      <w:r>
        <w:tab/>
        <w:t>and</w:t>
      </w:r>
      <w:r>
        <w:tab/>
        <w:t>do-</w:t>
      </w:r>
      <w:r>
        <w:rPr>
          <w:smallCaps/>
        </w:rPr>
        <w:t>red</w:t>
      </w:r>
      <w:r>
        <w:t>-make</w:t>
      </w:r>
      <w:r>
        <w:tab/>
        <w:t>so</w:t>
      </w:r>
      <w:r>
        <w:tab/>
        <w:t>and</w:t>
      </w:r>
      <w:r>
        <w:tab/>
        <w:t>leave</w:t>
      </w:r>
      <w:r>
        <w:rPr>
          <w:smallCaps/>
        </w:rPr>
        <w:tab/>
        <w:t>c</w:t>
      </w:r>
      <w:r>
        <w:rPr>
          <w:smallCaps/>
        </w:rPr>
        <w:tab/>
        <w:t>af</w:t>
      </w:r>
      <w:r>
        <w:t>=go</w:t>
      </w:r>
      <w:r>
        <w:tab/>
        <w:t>there</w:t>
      </w:r>
      <w:r w:rsidR="00F81BBB">
        <w:tab/>
      </w:r>
      <w:r w:rsidR="00F81BBB">
        <w:rPr>
          <w:smallCaps/>
        </w:rPr>
        <w:t>red</w:t>
      </w:r>
      <w:r w:rsidR="00F81BBB">
        <w:t>-friend</w:t>
      </w:r>
      <w:r w:rsidR="00F81BBB">
        <w:rPr>
          <w:smallCaps/>
        </w:rPr>
        <w:tab/>
        <w:t>c</w:t>
      </w:r>
    </w:p>
    <w:p w14:paraId="64E0AA32" w14:textId="77777777" w:rsidR="00800AD8" w:rsidRDefault="00F81BBB" w:rsidP="00F81BBB">
      <w:pPr>
        <w:pStyle w:val="InterlineText"/>
        <w:tabs>
          <w:tab w:val="left" w:pos="533"/>
        </w:tabs>
      </w:pPr>
      <w:r>
        <w:tab/>
        <w:t>zemiazian.</w:t>
      </w:r>
    </w:p>
    <w:p w14:paraId="19EE3581" w14:textId="77777777" w:rsidR="00800AD8" w:rsidRDefault="00F81BBB" w:rsidP="00F81BBB">
      <w:pPr>
        <w:pStyle w:val="InterlineGlossWithTrans"/>
        <w:tabs>
          <w:tab w:val="left" w:pos="533"/>
        </w:tabs>
      </w:pPr>
      <w:r>
        <w:tab/>
        <w:t>em=zia-zian</w:t>
      </w:r>
    </w:p>
    <w:p w14:paraId="62875A92" w14:textId="77777777" w:rsidR="00800AD8" w:rsidRDefault="00F81BBB" w:rsidP="00B76180">
      <w:pPr>
        <w:pStyle w:val="InterlineTransNoFree"/>
        <w:tabs>
          <w:tab w:val="right" w:pos="8789"/>
        </w:tabs>
      </w:pPr>
      <w:r>
        <w:rPr>
          <w:smallCaps/>
        </w:rPr>
        <w:tab/>
        <w:t>af</w:t>
      </w:r>
      <w:r>
        <w:t>=</w:t>
      </w:r>
      <w:r>
        <w:rPr>
          <w:smallCaps/>
        </w:rPr>
        <w:t>red</w:t>
      </w:r>
      <w:r>
        <w:t>-dance</w:t>
      </w:r>
      <w:r>
        <w:tab/>
        <w:t>So she dressed up and went to where the others were dancing.</w:t>
      </w:r>
    </w:p>
    <w:p w14:paraId="7DAA8287" w14:textId="77777777" w:rsidR="00800AD8" w:rsidRDefault="00DC1AE0" w:rsidP="00F81BBB">
      <w:pPr>
        <w:pStyle w:val="InterlineText"/>
        <w:tabs>
          <w:tab w:val="left" w:pos="533"/>
          <w:tab w:val="left" w:pos="1232"/>
          <w:tab w:val="left" w:pos="1676"/>
        </w:tabs>
      </w:pPr>
      <w:r w:rsidRPr="003A1D48">
        <w:rPr>
          <w:rStyle w:val="InterlineTextNumChar"/>
        </w:rPr>
        <w:t>015</w:t>
      </w:r>
      <w:r w:rsidR="00800AD8">
        <w:tab/>
        <w:t>îakua</w:t>
      </w:r>
      <w:r w:rsidR="00800AD8">
        <w:tab/>
        <w:t>ini</w:t>
      </w:r>
      <w:r w:rsidR="00800AD8">
        <w:tab/>
        <w:t>zian.</w:t>
      </w:r>
    </w:p>
    <w:p w14:paraId="115E800A" w14:textId="77777777" w:rsidR="00800AD8" w:rsidRDefault="00800AD8" w:rsidP="00F81BBB">
      <w:pPr>
        <w:pStyle w:val="InterlineGlossWithTrans"/>
        <w:tabs>
          <w:tab w:val="left" w:pos="533"/>
          <w:tab w:val="left" w:pos="1232"/>
          <w:tab w:val="left" w:pos="1676"/>
        </w:tabs>
      </w:pPr>
      <w:r>
        <w:tab/>
        <w:t>îakua</w:t>
      </w:r>
      <w:r>
        <w:tab/>
        <w:t>ini</w:t>
      </w:r>
      <w:r>
        <w:tab/>
        <w:t>zian</w:t>
      </w:r>
    </w:p>
    <w:p w14:paraId="7162B102" w14:textId="77777777" w:rsidR="00800AD8" w:rsidRDefault="00800AD8" w:rsidP="00B76180">
      <w:pPr>
        <w:pStyle w:val="InterlineTransNoFree"/>
        <w:tabs>
          <w:tab w:val="left" w:pos="1232"/>
          <w:tab w:val="left" w:pos="1676"/>
          <w:tab w:val="right" w:pos="8789"/>
        </w:tabs>
      </w:pPr>
      <w:r>
        <w:tab/>
        <w:t>but</w:t>
      </w:r>
      <w:r>
        <w:tab/>
        <w:t>not</w:t>
      </w:r>
      <w:r>
        <w:tab/>
        <w:t>dance</w:t>
      </w:r>
      <w:r w:rsidR="00F81BBB">
        <w:tab/>
        <w:t>But she didn’t dance.</w:t>
      </w:r>
    </w:p>
    <w:p w14:paraId="722D8E76" w14:textId="77777777" w:rsidR="00800AD8" w:rsidRDefault="00DC1AE0" w:rsidP="00F81BBB">
      <w:pPr>
        <w:pStyle w:val="InterlineText"/>
        <w:tabs>
          <w:tab w:val="left" w:pos="533"/>
          <w:tab w:val="left" w:pos="1457"/>
          <w:tab w:val="left" w:pos="1961"/>
          <w:tab w:val="left" w:pos="3110"/>
          <w:tab w:val="left" w:pos="3614"/>
          <w:tab w:val="left" w:pos="5198"/>
          <w:tab w:val="left" w:pos="5462"/>
          <w:tab w:val="left" w:pos="7001"/>
        </w:tabs>
      </w:pPr>
      <w:r w:rsidRPr="003A1D48">
        <w:rPr>
          <w:rStyle w:val="InterlineTextNumChar"/>
        </w:rPr>
        <w:lastRenderedPageBreak/>
        <w:t>016</w:t>
      </w:r>
      <w:r w:rsidR="00800AD8">
        <w:tab/>
        <w:t>izua</w:t>
      </w:r>
      <w:r w:rsidR="00800AD8">
        <w:tab/>
        <w:t>i</w:t>
      </w:r>
      <w:r w:rsidR="00800AD8">
        <w:tab/>
        <w:t>vavaw</w:t>
      </w:r>
      <w:r w:rsidR="00800AD8">
        <w:tab/>
        <w:t>tua</w:t>
      </w:r>
      <w:r w:rsidR="00800AD8">
        <w:tab/>
        <w:t>qinaîivan</w:t>
      </w:r>
      <w:r w:rsidR="00F81BBB">
        <w:tab/>
        <w:t>a</w:t>
      </w:r>
      <w:r w:rsidR="00F81BBB">
        <w:tab/>
        <w:t>îemizaîizaw</w:t>
      </w:r>
      <w:r w:rsidR="00F81BBB">
        <w:tab/>
        <w:t>sakamaya.</w:t>
      </w:r>
    </w:p>
    <w:p w14:paraId="58BF4511" w14:textId="77777777" w:rsidR="00800AD8" w:rsidRDefault="00800AD8" w:rsidP="00F81BBB">
      <w:pPr>
        <w:pStyle w:val="InterlineGlossWithTrans"/>
        <w:tabs>
          <w:tab w:val="left" w:pos="533"/>
          <w:tab w:val="left" w:pos="1457"/>
          <w:tab w:val="left" w:pos="1961"/>
          <w:tab w:val="left" w:pos="3110"/>
          <w:tab w:val="left" w:pos="3614"/>
          <w:tab w:val="left" w:pos="5198"/>
          <w:tab w:val="left" w:pos="5462"/>
          <w:tab w:val="left" w:pos="7001"/>
        </w:tabs>
      </w:pPr>
      <w:r>
        <w:tab/>
        <w:t>i-zua</w:t>
      </w:r>
      <w:r>
        <w:tab/>
        <w:t>i</w:t>
      </w:r>
      <w:r>
        <w:tab/>
        <w:t>va-vaw</w:t>
      </w:r>
      <w:r>
        <w:tab/>
        <w:t>tua</w:t>
      </w:r>
      <w:r>
        <w:tab/>
        <w:t>in=qaîiw-an</w:t>
      </w:r>
      <w:r w:rsidR="00F81BBB">
        <w:tab/>
        <w:t>a</w:t>
      </w:r>
      <w:r w:rsidR="00F81BBB">
        <w:tab/>
        <w:t>em=îiza-îizaw</w:t>
      </w:r>
      <w:r w:rsidR="00F81BBB">
        <w:tab/>
        <w:t>sakamaya</w:t>
      </w:r>
    </w:p>
    <w:p w14:paraId="3CC99549" w14:textId="77777777" w:rsidR="00800AD8" w:rsidRDefault="00800AD8" w:rsidP="00F81BBB">
      <w:pPr>
        <w:pStyle w:val="InterlineTrans"/>
        <w:tabs>
          <w:tab w:val="left" w:pos="533"/>
          <w:tab w:val="left" w:pos="1457"/>
          <w:tab w:val="left" w:pos="1961"/>
          <w:tab w:val="left" w:pos="3110"/>
          <w:tab w:val="left" w:pos="3614"/>
          <w:tab w:val="left" w:pos="5198"/>
          <w:tab w:val="left" w:pos="5462"/>
          <w:tab w:val="left" w:pos="7001"/>
        </w:tabs>
      </w:pPr>
      <w:r>
        <w:tab/>
      </w:r>
      <w:r>
        <w:rPr>
          <w:smallCaps/>
        </w:rPr>
        <w:t>loc</w:t>
      </w:r>
      <w:r>
        <w:t>-that</w:t>
      </w:r>
      <w:r>
        <w:tab/>
      </w:r>
      <w:r>
        <w:rPr>
          <w:smallCaps/>
        </w:rPr>
        <w:t>loc</w:t>
      </w:r>
      <w:r>
        <w:tab/>
      </w:r>
      <w:r>
        <w:rPr>
          <w:smallCaps/>
        </w:rPr>
        <w:t>red</w:t>
      </w:r>
      <w:r>
        <w:t>-above</w:t>
      </w:r>
      <w:r>
        <w:tab/>
      </w:r>
      <w:r>
        <w:rPr>
          <w:smallCaps/>
        </w:rPr>
        <w:t>obl</w:t>
      </w:r>
      <w:r>
        <w:tab/>
      </w:r>
      <w:r>
        <w:rPr>
          <w:smallCaps/>
        </w:rPr>
        <w:t>perf</w:t>
      </w:r>
      <w:r>
        <w:t>=roof-</w:t>
      </w:r>
      <w:r>
        <w:rPr>
          <w:smallCaps/>
        </w:rPr>
        <w:t>nom</w:t>
      </w:r>
      <w:r w:rsidR="00F81BBB">
        <w:rPr>
          <w:smallCaps/>
        </w:rPr>
        <w:tab/>
        <w:t>c</w:t>
      </w:r>
      <w:r w:rsidR="00F81BBB">
        <w:rPr>
          <w:smallCaps/>
        </w:rPr>
        <w:tab/>
        <w:t>af</w:t>
      </w:r>
      <w:r w:rsidR="00F81BBB">
        <w:t>=</w:t>
      </w:r>
      <w:r w:rsidR="00F81BBB">
        <w:rPr>
          <w:smallCaps/>
        </w:rPr>
        <w:t>red</w:t>
      </w:r>
      <w:r w:rsidR="00F81BBB">
        <w:t>-look</w:t>
      </w:r>
      <w:r w:rsidR="00F81BBB">
        <w:tab/>
        <w:t>only</w:t>
      </w:r>
    </w:p>
    <w:p w14:paraId="1C70F1E1" w14:textId="77777777" w:rsidR="00800AD8" w:rsidRDefault="00800AD8">
      <w:pPr>
        <w:pStyle w:val="InterlineFree"/>
      </w:pPr>
      <w:r>
        <w:t>She was up on the roof just looking on.</w:t>
      </w:r>
    </w:p>
    <w:p w14:paraId="33FC0ED8" w14:textId="77777777" w:rsidR="00800AD8" w:rsidRDefault="00DC1AE0" w:rsidP="004369E0">
      <w:pPr>
        <w:pStyle w:val="InterlineText"/>
        <w:tabs>
          <w:tab w:val="left" w:pos="533"/>
          <w:tab w:val="left" w:pos="1232"/>
          <w:tab w:val="left" w:pos="2411"/>
          <w:tab w:val="left" w:pos="2675"/>
          <w:tab w:val="left" w:pos="3644"/>
          <w:tab w:val="left" w:pos="4508"/>
          <w:tab w:val="left" w:pos="5777"/>
          <w:tab w:val="left" w:pos="6041"/>
          <w:tab w:val="left" w:pos="7175"/>
          <w:tab w:val="left" w:pos="7439"/>
        </w:tabs>
      </w:pPr>
      <w:r w:rsidRPr="003A1D48">
        <w:rPr>
          <w:rStyle w:val="InterlineTextNumChar"/>
        </w:rPr>
        <w:t>017</w:t>
      </w:r>
      <w:r w:rsidR="00800AD8">
        <w:tab/>
        <w:t>îakua</w:t>
      </w:r>
      <w:r w:rsidR="00800AD8">
        <w:tab/>
        <w:t>kudain</w:t>
      </w:r>
      <w:r w:rsidR="00800AD8">
        <w:tab/>
        <w:t>a</w:t>
      </w:r>
      <w:r w:rsidR="00800AD8">
        <w:tab/>
        <w:t>bulay</w:t>
      </w:r>
      <w:r w:rsidR="00800AD8">
        <w:tab/>
        <w:t>aravats;</w:t>
      </w:r>
      <w:r w:rsidR="00800AD8">
        <w:tab/>
        <w:t>maqiîqiî</w:t>
      </w:r>
      <w:r w:rsidR="00800AD8">
        <w:tab/>
        <w:t>a</w:t>
      </w:r>
      <w:r w:rsidR="00800AD8">
        <w:tab/>
        <w:t>qaliqali</w:t>
      </w:r>
      <w:r w:rsidR="004369E0">
        <w:tab/>
        <w:t>a</w:t>
      </w:r>
      <w:r w:rsidR="004369E0">
        <w:tab/>
        <w:t>zemiazian.</w:t>
      </w:r>
    </w:p>
    <w:p w14:paraId="67D24098" w14:textId="77777777" w:rsidR="00800AD8" w:rsidRDefault="00800AD8" w:rsidP="004369E0">
      <w:pPr>
        <w:pStyle w:val="InterlineGlossWithTrans"/>
        <w:tabs>
          <w:tab w:val="left" w:pos="533"/>
          <w:tab w:val="left" w:pos="1232"/>
          <w:tab w:val="left" w:pos="2411"/>
          <w:tab w:val="left" w:pos="2675"/>
          <w:tab w:val="left" w:pos="3644"/>
          <w:tab w:val="left" w:pos="4508"/>
          <w:tab w:val="left" w:pos="5777"/>
          <w:tab w:val="left" w:pos="6041"/>
          <w:tab w:val="left" w:pos="7175"/>
          <w:tab w:val="left" w:pos="7439"/>
        </w:tabs>
      </w:pPr>
      <w:r>
        <w:tab/>
        <w:t>îakua</w:t>
      </w:r>
      <w:r>
        <w:tab/>
        <w:t>kuda-en</w:t>
      </w:r>
      <w:r>
        <w:tab/>
        <w:t>a</w:t>
      </w:r>
      <w:r>
        <w:tab/>
        <w:t>bulay</w:t>
      </w:r>
      <w:r>
        <w:tab/>
        <w:t>a-ravats</w:t>
      </w:r>
      <w:r>
        <w:tab/>
        <w:t>ma-qiîqiî</w:t>
      </w:r>
      <w:r>
        <w:tab/>
        <w:t>a</w:t>
      </w:r>
      <w:r>
        <w:tab/>
        <w:t>qali-qali</w:t>
      </w:r>
      <w:r w:rsidR="004369E0">
        <w:tab/>
        <w:t>a</w:t>
      </w:r>
      <w:r w:rsidR="004369E0">
        <w:tab/>
        <w:t>em=zia-zian</w:t>
      </w:r>
    </w:p>
    <w:p w14:paraId="0804F60B" w14:textId="77777777" w:rsidR="00800AD8" w:rsidRDefault="00800AD8" w:rsidP="004369E0">
      <w:pPr>
        <w:pStyle w:val="InterlineTrans"/>
        <w:tabs>
          <w:tab w:val="left" w:pos="533"/>
          <w:tab w:val="left" w:pos="1232"/>
          <w:tab w:val="left" w:pos="2411"/>
          <w:tab w:val="left" w:pos="2675"/>
          <w:tab w:val="left" w:pos="3644"/>
          <w:tab w:val="left" w:pos="4508"/>
          <w:tab w:val="left" w:pos="5777"/>
          <w:tab w:val="left" w:pos="6041"/>
          <w:tab w:val="left" w:pos="7175"/>
          <w:tab w:val="left" w:pos="7439"/>
        </w:tabs>
      </w:pPr>
      <w:r>
        <w:tab/>
        <w:t>but</w:t>
      </w:r>
      <w:r>
        <w:tab/>
        <w:t>do.what-</w:t>
      </w:r>
      <w:r>
        <w:rPr>
          <w:smallCaps/>
        </w:rPr>
        <w:t>pf</w:t>
      </w:r>
      <w:r>
        <w:rPr>
          <w:smallCaps/>
        </w:rPr>
        <w:tab/>
        <w:t>c</w:t>
      </w:r>
      <w:r>
        <w:rPr>
          <w:smallCaps/>
        </w:rPr>
        <w:tab/>
      </w:r>
      <w:r>
        <w:t>beautiful</w:t>
      </w:r>
      <w:r>
        <w:tab/>
      </w:r>
      <w:r>
        <w:rPr>
          <w:smallCaps/>
        </w:rPr>
        <w:t>c-</w:t>
      </w:r>
      <w:r>
        <w:t>true</w:t>
      </w:r>
      <w:r>
        <w:tab/>
      </w:r>
      <w:r>
        <w:rPr>
          <w:smallCaps/>
        </w:rPr>
        <w:t>stat</w:t>
      </w:r>
      <w:r>
        <w:t>-dazzle</w:t>
      </w:r>
      <w:r>
        <w:rPr>
          <w:smallCaps/>
        </w:rPr>
        <w:tab/>
        <w:t>c</w:t>
      </w:r>
      <w:r>
        <w:rPr>
          <w:smallCaps/>
        </w:rPr>
        <w:tab/>
        <w:t>red</w:t>
      </w:r>
      <w:r>
        <w:t>-friend</w:t>
      </w:r>
      <w:r w:rsidR="004369E0">
        <w:rPr>
          <w:smallCaps/>
        </w:rPr>
        <w:tab/>
        <w:t>c</w:t>
      </w:r>
      <w:r w:rsidR="004369E0">
        <w:rPr>
          <w:smallCaps/>
        </w:rPr>
        <w:tab/>
        <w:t>af</w:t>
      </w:r>
      <w:r w:rsidR="004369E0">
        <w:t>=</w:t>
      </w:r>
      <w:r w:rsidR="004369E0">
        <w:rPr>
          <w:smallCaps/>
        </w:rPr>
        <w:t>red</w:t>
      </w:r>
      <w:r w:rsidR="004369E0">
        <w:t>-dance</w:t>
      </w:r>
    </w:p>
    <w:p w14:paraId="415FA9E9" w14:textId="77777777" w:rsidR="00800AD8" w:rsidRDefault="00800AD8">
      <w:pPr>
        <w:pStyle w:val="InterlineFree"/>
      </w:pPr>
      <w:r>
        <w:t>But she was so beautiful that the others who were dancing were dazzled.</w:t>
      </w:r>
    </w:p>
    <w:p w14:paraId="0E06260A" w14:textId="77777777" w:rsidR="00800AD8" w:rsidRDefault="00DC1AE0" w:rsidP="004369E0">
      <w:pPr>
        <w:pStyle w:val="InterlineText"/>
        <w:tabs>
          <w:tab w:val="left" w:pos="533"/>
          <w:tab w:val="left" w:pos="1022"/>
          <w:tab w:val="left" w:pos="2051"/>
          <w:tab w:val="left" w:pos="2825"/>
          <w:tab w:val="left" w:pos="3269"/>
          <w:tab w:val="left" w:pos="4043"/>
          <w:tab w:val="left" w:pos="4877"/>
          <w:tab w:val="left" w:pos="5381"/>
          <w:tab w:val="left" w:pos="6605"/>
          <w:tab w:val="left" w:pos="6869"/>
        </w:tabs>
      </w:pPr>
      <w:r w:rsidRPr="003A1D48">
        <w:rPr>
          <w:rStyle w:val="InterlineTextNumChar"/>
        </w:rPr>
        <w:t>018</w:t>
      </w:r>
      <w:r w:rsidR="00800AD8">
        <w:tab/>
        <w:t>qau</w:t>
      </w:r>
      <w:r w:rsidR="00800AD8">
        <w:tab/>
        <w:t>tsuay</w:t>
      </w:r>
      <w:r w:rsidR="00800AD8">
        <w:tab/>
        <w:t>anga</w:t>
      </w:r>
      <w:r w:rsidR="00800AD8">
        <w:tab/>
        <w:t>ini</w:t>
      </w:r>
      <w:r w:rsidR="00800AD8">
        <w:tab/>
        <w:t>anga</w:t>
      </w:r>
      <w:r w:rsidR="00800AD8">
        <w:tab/>
        <w:t>tezeng</w:t>
      </w:r>
      <w:r w:rsidR="00800AD8">
        <w:tab/>
        <w:t>tua</w:t>
      </w:r>
      <w:r w:rsidR="00800AD8">
        <w:tab/>
        <w:t>qiîqiîan</w:t>
      </w:r>
      <w:r w:rsidR="00800AD8">
        <w:tab/>
        <w:t>a</w:t>
      </w:r>
      <w:r w:rsidR="004369E0">
        <w:tab/>
        <w:t>qaliqali.</w:t>
      </w:r>
    </w:p>
    <w:p w14:paraId="1CEE11AC" w14:textId="77777777" w:rsidR="00800AD8" w:rsidRDefault="00800AD8" w:rsidP="004369E0">
      <w:pPr>
        <w:pStyle w:val="InterlineGlossWithTrans"/>
        <w:tabs>
          <w:tab w:val="left" w:pos="533"/>
          <w:tab w:val="left" w:pos="1022"/>
          <w:tab w:val="left" w:pos="2051"/>
          <w:tab w:val="left" w:pos="2825"/>
          <w:tab w:val="left" w:pos="3269"/>
          <w:tab w:val="left" w:pos="4043"/>
          <w:tab w:val="left" w:pos="4877"/>
          <w:tab w:val="left" w:pos="5381"/>
          <w:tab w:val="left" w:pos="6605"/>
          <w:tab w:val="left" w:pos="6869"/>
        </w:tabs>
      </w:pPr>
      <w:r>
        <w:tab/>
        <w:t>qau</w:t>
      </w:r>
      <w:r>
        <w:tab/>
        <w:t>tsuay</w:t>
      </w:r>
      <w:r>
        <w:tab/>
        <w:t>anga</w:t>
      </w:r>
      <w:r>
        <w:tab/>
        <w:t>ini</w:t>
      </w:r>
      <w:r>
        <w:tab/>
        <w:t>anga</w:t>
      </w:r>
      <w:r>
        <w:tab/>
        <w:t>tezeng</w:t>
      </w:r>
      <w:r>
        <w:tab/>
        <w:t>tua</w:t>
      </w:r>
      <w:r>
        <w:tab/>
        <w:t>qiîqiî-an</w:t>
      </w:r>
      <w:r>
        <w:tab/>
        <w:t>a</w:t>
      </w:r>
      <w:r w:rsidR="004369E0">
        <w:tab/>
        <w:t>qali-qali</w:t>
      </w:r>
    </w:p>
    <w:p w14:paraId="7428A443" w14:textId="77777777" w:rsidR="00800AD8" w:rsidRDefault="00800AD8" w:rsidP="004369E0">
      <w:pPr>
        <w:pStyle w:val="InterlineTrans"/>
        <w:tabs>
          <w:tab w:val="left" w:pos="533"/>
          <w:tab w:val="left" w:pos="1022"/>
          <w:tab w:val="left" w:pos="2051"/>
          <w:tab w:val="left" w:pos="2825"/>
          <w:tab w:val="left" w:pos="3269"/>
          <w:tab w:val="left" w:pos="4043"/>
          <w:tab w:val="left" w:pos="4877"/>
          <w:tab w:val="left" w:pos="5381"/>
          <w:tab w:val="left" w:pos="6605"/>
          <w:tab w:val="left" w:pos="6869"/>
        </w:tabs>
        <w:rPr>
          <w:smallCaps/>
        </w:rPr>
      </w:pPr>
      <w:r>
        <w:tab/>
        <w:t>so</w:t>
      </w:r>
      <w:r>
        <w:tab/>
        <w:t>long.time</w:t>
      </w:r>
      <w:r>
        <w:tab/>
        <w:t>indeed</w:t>
      </w:r>
      <w:r>
        <w:tab/>
        <w:t>not</w:t>
      </w:r>
      <w:r>
        <w:tab/>
        <w:t>indeed</w:t>
      </w:r>
      <w:r>
        <w:tab/>
        <w:t>tolerate</w:t>
      </w:r>
      <w:r>
        <w:tab/>
      </w:r>
      <w:r>
        <w:rPr>
          <w:smallCaps/>
        </w:rPr>
        <w:t>obl</w:t>
      </w:r>
      <w:r>
        <w:tab/>
        <w:t>dazzle-</w:t>
      </w:r>
      <w:r>
        <w:rPr>
          <w:smallCaps/>
        </w:rPr>
        <w:t>nom</w:t>
      </w:r>
      <w:r>
        <w:rPr>
          <w:smallCaps/>
        </w:rPr>
        <w:tab/>
        <w:t>c</w:t>
      </w:r>
      <w:r w:rsidR="004369E0">
        <w:tab/>
      </w:r>
      <w:r w:rsidR="004369E0">
        <w:rPr>
          <w:smallCaps/>
        </w:rPr>
        <w:t>red</w:t>
      </w:r>
      <w:r w:rsidR="004369E0">
        <w:t>-friend</w:t>
      </w:r>
    </w:p>
    <w:p w14:paraId="563281B2" w14:textId="77777777" w:rsidR="00800AD8" w:rsidRDefault="00800AD8">
      <w:pPr>
        <w:pStyle w:val="InterlineFree"/>
      </w:pPr>
      <w:r>
        <w:t>After a time the others couldn’t stand the dazzle.</w:t>
      </w:r>
    </w:p>
    <w:p w14:paraId="6AA65E1B" w14:textId="77777777" w:rsidR="00800AD8" w:rsidRDefault="00DC1AE0" w:rsidP="004369E0">
      <w:pPr>
        <w:pStyle w:val="InterlineText"/>
        <w:tabs>
          <w:tab w:val="left" w:pos="533"/>
          <w:tab w:val="left" w:pos="1127"/>
          <w:tab w:val="left" w:pos="2396"/>
          <w:tab w:val="left" w:pos="3440"/>
          <w:tab w:val="left" w:pos="4454"/>
          <w:tab w:val="left" w:pos="4928"/>
          <w:tab w:val="left" w:pos="6062"/>
          <w:tab w:val="left" w:pos="6326"/>
        </w:tabs>
      </w:pPr>
      <w:r w:rsidRPr="003A1D48">
        <w:rPr>
          <w:rStyle w:val="InterlineTextNumChar"/>
        </w:rPr>
        <w:t>019</w:t>
      </w:r>
      <w:r w:rsidR="00800AD8">
        <w:tab/>
        <w:t>“aku</w:t>
      </w:r>
      <w:r w:rsidR="00800AD8">
        <w:tab/>
        <w:t>maqiîqiî</w:t>
      </w:r>
      <w:r w:rsidR="00800AD8">
        <w:tab/>
        <w:t>itjen</w:t>
      </w:r>
      <w:r w:rsidR="00800AD8">
        <w:tab/>
        <w:t>aravats?”</w:t>
      </w:r>
      <w:r w:rsidR="00800AD8">
        <w:tab/>
        <w:t>aya</w:t>
      </w:r>
      <w:r w:rsidR="00800AD8">
        <w:tab/>
        <w:t>qaliqali</w:t>
      </w:r>
      <w:r w:rsidR="00800AD8">
        <w:tab/>
        <w:t>a</w:t>
      </w:r>
      <w:r w:rsidR="004369E0">
        <w:tab/>
        <w:t>zemiazian.</w:t>
      </w:r>
    </w:p>
    <w:p w14:paraId="0B7526DA" w14:textId="77777777" w:rsidR="00800AD8" w:rsidRDefault="00800AD8" w:rsidP="004369E0">
      <w:pPr>
        <w:pStyle w:val="InterlineGlossWithTrans"/>
        <w:tabs>
          <w:tab w:val="left" w:pos="533"/>
          <w:tab w:val="left" w:pos="1127"/>
          <w:tab w:val="left" w:pos="2396"/>
          <w:tab w:val="left" w:pos="3440"/>
          <w:tab w:val="left" w:pos="4454"/>
          <w:tab w:val="left" w:pos="4928"/>
          <w:tab w:val="left" w:pos="6062"/>
          <w:tab w:val="left" w:pos="6326"/>
        </w:tabs>
      </w:pPr>
      <w:r>
        <w:tab/>
        <w:t>aku</w:t>
      </w:r>
      <w:r>
        <w:tab/>
        <w:t>ma-qiîqiî</w:t>
      </w:r>
      <w:r>
        <w:tab/>
        <w:t>itjen</w:t>
      </w:r>
      <w:r>
        <w:tab/>
        <w:t>a-ravats</w:t>
      </w:r>
      <w:r>
        <w:tab/>
        <w:t>aya</w:t>
      </w:r>
      <w:r>
        <w:tab/>
        <w:t>qali-qali</w:t>
      </w:r>
      <w:r>
        <w:tab/>
        <w:t>a</w:t>
      </w:r>
      <w:r w:rsidR="004369E0">
        <w:tab/>
        <w:t>em=zia-zian</w:t>
      </w:r>
    </w:p>
    <w:p w14:paraId="28602208" w14:textId="77777777" w:rsidR="00800AD8" w:rsidRDefault="00800AD8" w:rsidP="004369E0">
      <w:pPr>
        <w:pStyle w:val="InterlineTrans"/>
        <w:tabs>
          <w:tab w:val="left" w:pos="533"/>
          <w:tab w:val="left" w:pos="1127"/>
          <w:tab w:val="left" w:pos="2396"/>
          <w:tab w:val="left" w:pos="3440"/>
          <w:tab w:val="left" w:pos="4454"/>
          <w:tab w:val="left" w:pos="4928"/>
          <w:tab w:val="left" w:pos="6062"/>
          <w:tab w:val="left" w:pos="6326"/>
        </w:tabs>
        <w:rPr>
          <w:smallCaps/>
        </w:rPr>
      </w:pPr>
      <w:r>
        <w:tab/>
        <w:t>why</w:t>
      </w:r>
      <w:r>
        <w:tab/>
      </w:r>
      <w:r>
        <w:rPr>
          <w:smallCaps/>
        </w:rPr>
        <w:t>stat</w:t>
      </w:r>
      <w:r>
        <w:t>-dazzle</w:t>
      </w:r>
      <w:r>
        <w:tab/>
      </w:r>
      <w:r>
        <w:rPr>
          <w:smallCaps/>
        </w:rPr>
        <w:t>f.</w:t>
      </w:r>
      <w:r>
        <w:t>we(</w:t>
      </w:r>
      <w:r>
        <w:rPr>
          <w:smallCaps/>
        </w:rPr>
        <w:t>inc</w:t>
      </w:r>
      <w:r>
        <w:t>)</w:t>
      </w:r>
      <w:r>
        <w:tab/>
      </w:r>
      <w:r>
        <w:rPr>
          <w:smallCaps/>
        </w:rPr>
        <w:t>c-</w:t>
      </w:r>
      <w:r>
        <w:t>true</w:t>
      </w:r>
      <w:r>
        <w:tab/>
        <w:t>say</w:t>
      </w:r>
      <w:r>
        <w:tab/>
      </w:r>
      <w:r>
        <w:rPr>
          <w:smallCaps/>
        </w:rPr>
        <w:t>red</w:t>
      </w:r>
      <w:r>
        <w:t>-friend</w:t>
      </w:r>
      <w:r>
        <w:rPr>
          <w:smallCaps/>
        </w:rPr>
        <w:tab/>
        <w:t>c</w:t>
      </w:r>
      <w:r w:rsidR="004369E0">
        <w:tab/>
      </w:r>
      <w:r w:rsidR="004369E0">
        <w:rPr>
          <w:smallCaps/>
        </w:rPr>
        <w:t>af</w:t>
      </w:r>
      <w:r w:rsidR="004369E0">
        <w:t>=</w:t>
      </w:r>
      <w:r w:rsidR="004369E0">
        <w:rPr>
          <w:smallCaps/>
        </w:rPr>
        <w:t>red</w:t>
      </w:r>
      <w:r w:rsidR="004369E0">
        <w:t>-dance</w:t>
      </w:r>
    </w:p>
    <w:p w14:paraId="0B066686" w14:textId="77777777" w:rsidR="00800AD8" w:rsidRDefault="00800AD8">
      <w:pPr>
        <w:pStyle w:val="InterlineFree"/>
      </w:pPr>
      <w:r>
        <w:t>“Why are we dazzled so much?” said the others who were dancing.</w:t>
      </w:r>
    </w:p>
    <w:p w14:paraId="0F97DF73" w14:textId="77777777" w:rsidR="00800AD8" w:rsidRDefault="00DC1AE0" w:rsidP="004369E0">
      <w:pPr>
        <w:pStyle w:val="InterlineText"/>
        <w:tabs>
          <w:tab w:val="left" w:pos="533"/>
          <w:tab w:val="left" w:pos="1022"/>
          <w:tab w:val="left" w:pos="2126"/>
          <w:tab w:val="left" w:pos="2390"/>
        </w:tabs>
      </w:pPr>
      <w:r w:rsidRPr="003A1D48">
        <w:rPr>
          <w:rStyle w:val="InterlineTextNumChar"/>
        </w:rPr>
        <w:t>020</w:t>
      </w:r>
      <w:r w:rsidR="00800AD8">
        <w:tab/>
        <w:t>sa</w:t>
      </w:r>
      <w:r w:rsidR="00800AD8">
        <w:tab/>
        <w:t>kiqenetji</w:t>
      </w:r>
      <w:r w:rsidR="00800AD8">
        <w:tab/>
        <w:t>a</w:t>
      </w:r>
      <w:r w:rsidR="00800AD8">
        <w:tab/>
        <w:t>paîevavaw.</w:t>
      </w:r>
    </w:p>
    <w:p w14:paraId="5063FE2A" w14:textId="77777777" w:rsidR="00800AD8" w:rsidRDefault="00800AD8" w:rsidP="004369E0">
      <w:pPr>
        <w:pStyle w:val="InterlineGlossWithTrans"/>
        <w:tabs>
          <w:tab w:val="left" w:pos="533"/>
          <w:tab w:val="left" w:pos="1022"/>
          <w:tab w:val="left" w:pos="2126"/>
          <w:tab w:val="left" w:pos="2390"/>
        </w:tabs>
      </w:pPr>
      <w:r>
        <w:tab/>
        <w:t>sa</w:t>
      </w:r>
      <w:r>
        <w:tab/>
        <w:t>ki-qenetj-i</w:t>
      </w:r>
      <w:r>
        <w:tab/>
        <w:t>a</w:t>
      </w:r>
      <w:r>
        <w:tab/>
        <w:t>pa-îe-va-vaw</w:t>
      </w:r>
    </w:p>
    <w:p w14:paraId="271A84B9" w14:textId="77777777" w:rsidR="00800AD8" w:rsidRDefault="00800AD8" w:rsidP="00B76180">
      <w:pPr>
        <w:pStyle w:val="InterlineTransNoFree"/>
        <w:tabs>
          <w:tab w:val="left" w:pos="1022"/>
          <w:tab w:val="left" w:pos="2126"/>
          <w:tab w:val="left" w:pos="2390"/>
          <w:tab w:val="right" w:pos="8789"/>
        </w:tabs>
      </w:pPr>
      <w:r>
        <w:tab/>
        <w:t>and</w:t>
      </w:r>
      <w:r>
        <w:tab/>
        <w:t>do-see-</w:t>
      </w:r>
      <w:r>
        <w:rPr>
          <w:smallCaps/>
        </w:rPr>
        <w:t>pf</w:t>
      </w:r>
      <w:r>
        <w:rPr>
          <w:smallCaps/>
        </w:rPr>
        <w:tab/>
        <w:t>c</w:t>
      </w:r>
      <w:r>
        <w:rPr>
          <w:smallCaps/>
        </w:rPr>
        <w:tab/>
      </w:r>
      <w:r>
        <w:t>cause-go.to-</w:t>
      </w:r>
      <w:r>
        <w:rPr>
          <w:smallCaps/>
        </w:rPr>
        <w:t>red</w:t>
      </w:r>
      <w:r>
        <w:t>-above</w:t>
      </w:r>
      <w:r w:rsidR="004369E0">
        <w:tab/>
        <w:t>They looked up,</w:t>
      </w:r>
    </w:p>
    <w:p w14:paraId="3F628386" w14:textId="77777777" w:rsidR="00800AD8" w:rsidRDefault="00DC1AE0" w:rsidP="004369E0">
      <w:pPr>
        <w:pStyle w:val="InterlineText"/>
        <w:tabs>
          <w:tab w:val="left" w:pos="533"/>
          <w:tab w:val="left" w:pos="1352"/>
          <w:tab w:val="left" w:pos="2276"/>
          <w:tab w:val="left" w:pos="2720"/>
          <w:tab w:val="left" w:pos="3059"/>
          <w:tab w:val="left" w:pos="4373"/>
          <w:tab w:val="left" w:pos="4637"/>
          <w:tab w:val="left" w:pos="6011"/>
          <w:tab w:val="left" w:pos="6515"/>
          <w:tab w:val="left" w:pos="8099"/>
        </w:tabs>
      </w:pPr>
      <w:r w:rsidRPr="003A1D48">
        <w:rPr>
          <w:rStyle w:val="InterlineTextNumChar"/>
        </w:rPr>
        <w:t>021</w:t>
      </w:r>
      <w:r w:rsidR="00800AD8">
        <w:tab/>
        <w:t>mintu</w:t>
      </w:r>
      <w:r w:rsidR="00800AD8">
        <w:tab/>
        <w:t>izua</w:t>
      </w:r>
      <w:r w:rsidR="00800AD8">
        <w:tab/>
        <w:t>ti</w:t>
      </w:r>
      <w:r w:rsidR="00800AD8">
        <w:tab/>
        <w:t>sa</w:t>
      </w:r>
      <w:r w:rsidR="00800AD8">
        <w:tab/>
        <w:t>Suîaîuîaîui</w:t>
      </w:r>
      <w:r w:rsidR="00800AD8">
        <w:tab/>
        <w:t>a</w:t>
      </w:r>
      <w:r w:rsidR="00800AD8">
        <w:tab/>
        <w:t>naqemiladj</w:t>
      </w:r>
      <w:r w:rsidR="00800AD8">
        <w:tab/>
        <w:t>i</w:t>
      </w:r>
      <w:r w:rsidR="004369E0">
        <w:tab/>
        <w:t>qinaîivan,</w:t>
      </w:r>
      <w:r w:rsidR="004369E0">
        <w:tab/>
        <w:t>a</w:t>
      </w:r>
    </w:p>
    <w:p w14:paraId="415C8F1C" w14:textId="77777777" w:rsidR="00800AD8" w:rsidRDefault="00800AD8" w:rsidP="004369E0">
      <w:pPr>
        <w:pStyle w:val="InterlineGlossWithTrans"/>
        <w:tabs>
          <w:tab w:val="left" w:pos="533"/>
          <w:tab w:val="left" w:pos="1352"/>
          <w:tab w:val="left" w:pos="2276"/>
          <w:tab w:val="left" w:pos="2720"/>
          <w:tab w:val="left" w:pos="3059"/>
          <w:tab w:val="left" w:pos="4373"/>
          <w:tab w:val="left" w:pos="4637"/>
          <w:tab w:val="left" w:pos="6011"/>
          <w:tab w:val="left" w:pos="6515"/>
          <w:tab w:val="left" w:pos="8099"/>
        </w:tabs>
      </w:pPr>
      <w:r>
        <w:tab/>
        <w:t>mintu</w:t>
      </w:r>
      <w:r>
        <w:tab/>
        <w:t>i-zua</w:t>
      </w:r>
      <w:r>
        <w:tab/>
        <w:t>ti</w:t>
      </w:r>
      <w:r>
        <w:tab/>
        <w:t>sa</w:t>
      </w:r>
      <w:r>
        <w:tab/>
        <w:t>Suîaîuîaîui</w:t>
      </w:r>
      <w:r>
        <w:tab/>
        <w:t>a</w:t>
      </w:r>
      <w:r>
        <w:tab/>
        <w:t>na-em=qiladj</w:t>
      </w:r>
      <w:r>
        <w:tab/>
        <w:t>i</w:t>
      </w:r>
      <w:r w:rsidR="004369E0">
        <w:tab/>
        <w:t>in=qaîiw-an</w:t>
      </w:r>
      <w:r w:rsidR="004369E0">
        <w:tab/>
        <w:t>a</w:t>
      </w:r>
    </w:p>
    <w:p w14:paraId="16EB0070" w14:textId="77777777" w:rsidR="00800AD8" w:rsidRDefault="00800AD8" w:rsidP="004369E0">
      <w:pPr>
        <w:pStyle w:val="InterlineTransNoFree"/>
        <w:tabs>
          <w:tab w:val="left" w:pos="1352"/>
          <w:tab w:val="left" w:pos="2276"/>
          <w:tab w:val="left" w:pos="2720"/>
          <w:tab w:val="left" w:pos="3059"/>
          <w:tab w:val="left" w:pos="4373"/>
          <w:tab w:val="left" w:pos="4637"/>
          <w:tab w:val="left" w:pos="6011"/>
          <w:tab w:val="left" w:pos="6515"/>
          <w:tab w:val="left" w:pos="8099"/>
        </w:tabs>
      </w:pPr>
      <w:r>
        <w:tab/>
        <w:t>sudden</w:t>
      </w:r>
      <w:r>
        <w:tab/>
      </w:r>
      <w:r>
        <w:rPr>
          <w:smallCaps/>
        </w:rPr>
        <w:t>loc</w:t>
      </w:r>
      <w:r>
        <w:t>-that</w:t>
      </w:r>
      <w:r>
        <w:tab/>
      </w:r>
      <w:r>
        <w:rPr>
          <w:smallCaps/>
        </w:rPr>
        <w:t>f.h</w:t>
      </w:r>
      <w:r>
        <w:rPr>
          <w:smallCaps/>
        </w:rPr>
        <w:tab/>
        <w:t>h</w:t>
      </w:r>
      <w:r>
        <w:rPr>
          <w:smallCaps/>
        </w:rPr>
        <w:tab/>
      </w:r>
      <w:r>
        <w:t>(name)</w:t>
      </w:r>
      <w:r>
        <w:rPr>
          <w:smallCaps/>
        </w:rPr>
        <w:tab/>
        <w:t>c</w:t>
      </w:r>
      <w:r>
        <w:rPr>
          <w:smallCaps/>
        </w:rPr>
        <w:tab/>
        <w:t>past</w:t>
      </w:r>
      <w:r>
        <w:t>-</w:t>
      </w:r>
      <w:r>
        <w:rPr>
          <w:smallCaps/>
        </w:rPr>
        <w:t>af</w:t>
      </w:r>
      <w:r>
        <w:t>=sit</w:t>
      </w:r>
      <w:r>
        <w:tab/>
      </w:r>
      <w:r>
        <w:rPr>
          <w:smallCaps/>
        </w:rPr>
        <w:t>loc</w:t>
      </w:r>
      <w:r w:rsidR="004369E0">
        <w:tab/>
      </w:r>
      <w:r w:rsidR="004369E0">
        <w:rPr>
          <w:smallCaps/>
        </w:rPr>
        <w:t>perf</w:t>
      </w:r>
      <w:r w:rsidR="004369E0">
        <w:t>=roof-</w:t>
      </w:r>
      <w:r w:rsidR="004369E0">
        <w:rPr>
          <w:smallCaps/>
        </w:rPr>
        <w:t>nom</w:t>
      </w:r>
      <w:r w:rsidR="004369E0">
        <w:rPr>
          <w:smallCaps/>
        </w:rPr>
        <w:tab/>
        <w:t>c</w:t>
      </w:r>
    </w:p>
    <w:p w14:paraId="507C854E" w14:textId="77777777" w:rsidR="00800AD8" w:rsidRDefault="00800AD8" w:rsidP="004369E0">
      <w:pPr>
        <w:pStyle w:val="InterlineText"/>
        <w:tabs>
          <w:tab w:val="left" w:pos="533"/>
          <w:tab w:val="left" w:pos="1652"/>
          <w:tab w:val="left" w:pos="2411"/>
          <w:tab w:val="left" w:pos="2675"/>
        </w:tabs>
      </w:pPr>
      <w:r>
        <w:tab/>
        <w:t>matu</w:t>
      </w:r>
      <w:r>
        <w:tab/>
        <w:t>qadaw</w:t>
      </w:r>
      <w:r>
        <w:tab/>
        <w:t>a</w:t>
      </w:r>
      <w:r>
        <w:tab/>
        <w:t>kinabulay.</w:t>
      </w:r>
    </w:p>
    <w:p w14:paraId="5412D927" w14:textId="77777777" w:rsidR="00800AD8" w:rsidRDefault="00800AD8" w:rsidP="004369E0">
      <w:pPr>
        <w:pStyle w:val="InterlineGlossWithTrans"/>
        <w:tabs>
          <w:tab w:val="left" w:pos="533"/>
          <w:tab w:val="left" w:pos="1652"/>
          <w:tab w:val="left" w:pos="2411"/>
          <w:tab w:val="left" w:pos="2675"/>
        </w:tabs>
      </w:pPr>
      <w:r>
        <w:tab/>
        <w:t>ma-tu</w:t>
      </w:r>
      <w:r>
        <w:tab/>
        <w:t>qadaw</w:t>
      </w:r>
      <w:r>
        <w:tab/>
        <w:t>a</w:t>
      </w:r>
      <w:r>
        <w:tab/>
        <w:t>in=ka-bulay</w:t>
      </w:r>
    </w:p>
    <w:p w14:paraId="72218282" w14:textId="77777777" w:rsidR="00800AD8" w:rsidRDefault="00800AD8" w:rsidP="004369E0">
      <w:pPr>
        <w:pStyle w:val="InterlineTrans"/>
        <w:tabs>
          <w:tab w:val="left" w:pos="533"/>
          <w:tab w:val="left" w:pos="1652"/>
          <w:tab w:val="left" w:pos="2411"/>
          <w:tab w:val="left" w:pos="2675"/>
        </w:tabs>
      </w:pPr>
      <w:r>
        <w:rPr>
          <w:smallCaps/>
        </w:rPr>
        <w:tab/>
        <w:t>stat</w:t>
      </w:r>
      <w:r>
        <w:t>-alike</w:t>
      </w:r>
      <w:r>
        <w:tab/>
        <w:t>sun</w:t>
      </w:r>
      <w:r>
        <w:rPr>
          <w:smallCaps/>
        </w:rPr>
        <w:tab/>
        <w:t>c</w:t>
      </w:r>
      <w:r>
        <w:rPr>
          <w:smallCaps/>
        </w:rPr>
        <w:tab/>
        <w:t>perf</w:t>
      </w:r>
      <w:r>
        <w:t>=?-beautiful</w:t>
      </w:r>
    </w:p>
    <w:p w14:paraId="0A98B129" w14:textId="77777777" w:rsidR="00800AD8" w:rsidRDefault="00800AD8">
      <w:pPr>
        <w:pStyle w:val="InterlineFree"/>
      </w:pPr>
      <w:r>
        <w:t>and there was Suîaîuîaîui sitting on the roof, as beautiful as the sun.</w:t>
      </w:r>
    </w:p>
    <w:p w14:paraId="1ED13628" w14:textId="77777777" w:rsidR="00800AD8" w:rsidRDefault="00DC1AE0" w:rsidP="004369E0">
      <w:pPr>
        <w:pStyle w:val="InterlineText"/>
        <w:tabs>
          <w:tab w:val="left" w:pos="533"/>
          <w:tab w:val="left" w:pos="1022"/>
          <w:tab w:val="left" w:pos="2531"/>
          <w:tab w:val="left" w:pos="2915"/>
          <w:tab w:val="left" w:pos="3254"/>
        </w:tabs>
      </w:pPr>
      <w:r w:rsidRPr="003A1D48">
        <w:rPr>
          <w:rStyle w:val="InterlineTextNumChar"/>
        </w:rPr>
        <w:t>022</w:t>
      </w:r>
      <w:r w:rsidR="00800AD8">
        <w:tab/>
        <w:t>qau</w:t>
      </w:r>
      <w:r w:rsidR="00800AD8">
        <w:tab/>
        <w:t>îengîengan</w:t>
      </w:r>
      <w:r w:rsidR="00800AD8">
        <w:tab/>
        <w:t>ni</w:t>
      </w:r>
      <w:r w:rsidR="00800AD8">
        <w:tab/>
        <w:t>sa</w:t>
      </w:r>
      <w:r w:rsidR="00800AD8">
        <w:tab/>
        <w:t>Puîaîuyaîuyan.</w:t>
      </w:r>
    </w:p>
    <w:p w14:paraId="5B176237" w14:textId="77777777" w:rsidR="00800AD8" w:rsidRDefault="00800AD8" w:rsidP="004369E0">
      <w:pPr>
        <w:pStyle w:val="InterlineGlossWithTrans"/>
        <w:tabs>
          <w:tab w:val="left" w:pos="533"/>
          <w:tab w:val="left" w:pos="1022"/>
          <w:tab w:val="left" w:pos="2531"/>
          <w:tab w:val="left" w:pos="2915"/>
          <w:tab w:val="left" w:pos="3254"/>
        </w:tabs>
      </w:pPr>
      <w:r>
        <w:tab/>
        <w:t>qau</w:t>
      </w:r>
      <w:r>
        <w:tab/>
        <w:t>îeng-îeng-an</w:t>
      </w:r>
      <w:r>
        <w:tab/>
        <w:t>ni</w:t>
      </w:r>
      <w:r>
        <w:tab/>
        <w:t>sa</w:t>
      </w:r>
      <w:r>
        <w:tab/>
        <w:t>Puîaîuyaîuyan</w:t>
      </w:r>
    </w:p>
    <w:p w14:paraId="2B1FAEF9" w14:textId="77777777" w:rsidR="00800AD8" w:rsidRDefault="00800AD8" w:rsidP="00B76180">
      <w:pPr>
        <w:pStyle w:val="InterlineTransNoFree"/>
        <w:tabs>
          <w:tab w:val="left" w:pos="1022"/>
          <w:tab w:val="left" w:pos="2531"/>
          <w:tab w:val="left" w:pos="2915"/>
          <w:tab w:val="left" w:pos="3254"/>
          <w:tab w:val="right" w:pos="8789"/>
        </w:tabs>
      </w:pPr>
      <w:r>
        <w:tab/>
        <w:t>so</w:t>
      </w:r>
      <w:r>
        <w:tab/>
      </w:r>
      <w:r>
        <w:rPr>
          <w:smallCaps/>
        </w:rPr>
        <w:t>red</w:t>
      </w:r>
      <w:r>
        <w:t>-look.at-</w:t>
      </w:r>
      <w:r>
        <w:rPr>
          <w:smallCaps/>
        </w:rPr>
        <w:t>lf</w:t>
      </w:r>
      <w:r>
        <w:tab/>
        <w:t>by</w:t>
      </w:r>
      <w:r>
        <w:rPr>
          <w:smallCaps/>
        </w:rPr>
        <w:tab/>
        <w:t>h</w:t>
      </w:r>
      <w:r>
        <w:rPr>
          <w:smallCaps/>
        </w:rPr>
        <w:tab/>
      </w:r>
      <w:r>
        <w:t>(name)</w:t>
      </w:r>
      <w:r w:rsidR="004369E0">
        <w:tab/>
        <w:t>Puîaîuyaîuyan saw her.</w:t>
      </w:r>
    </w:p>
    <w:p w14:paraId="79885BDF" w14:textId="77777777" w:rsidR="00800AD8" w:rsidRDefault="00DC1AE0" w:rsidP="004369E0">
      <w:pPr>
        <w:pStyle w:val="InterlineText"/>
        <w:tabs>
          <w:tab w:val="left" w:pos="533"/>
          <w:tab w:val="left" w:pos="1862"/>
          <w:tab w:val="left" w:pos="2636"/>
          <w:tab w:val="left" w:pos="4940"/>
          <w:tab w:val="left" w:pos="5204"/>
        </w:tabs>
      </w:pPr>
      <w:r w:rsidRPr="003A1D48">
        <w:rPr>
          <w:rStyle w:val="InterlineTextNumChar"/>
        </w:rPr>
        <w:t>023</w:t>
      </w:r>
      <w:r w:rsidR="00800AD8">
        <w:tab/>
        <w:t>sevisvis</w:t>
      </w:r>
      <w:r w:rsidR="00800AD8">
        <w:tab/>
        <w:t>anga</w:t>
      </w:r>
      <w:r w:rsidR="00800AD8">
        <w:tab/>
        <w:t>kinitjiakan</w:t>
      </w:r>
      <w:r w:rsidR="00800AD8">
        <w:tab/>
        <w:t>a</w:t>
      </w:r>
      <w:r w:rsidR="00800AD8">
        <w:tab/>
        <w:t>pinakaivan.</w:t>
      </w:r>
    </w:p>
    <w:p w14:paraId="7F397CE8" w14:textId="77777777" w:rsidR="00800AD8" w:rsidRDefault="00800AD8" w:rsidP="004369E0">
      <w:pPr>
        <w:pStyle w:val="InterlineGlossWithTrans"/>
        <w:tabs>
          <w:tab w:val="left" w:pos="533"/>
          <w:tab w:val="left" w:pos="1862"/>
          <w:tab w:val="left" w:pos="2636"/>
          <w:tab w:val="left" w:pos="4940"/>
          <w:tab w:val="left" w:pos="5204"/>
        </w:tabs>
      </w:pPr>
      <w:r>
        <w:tab/>
        <w:t>se-visvis</w:t>
      </w:r>
      <w:r>
        <w:tab/>
        <w:t>anga</w:t>
      </w:r>
      <w:r>
        <w:tab/>
        <w:t>in=ki-tjiak-an</w:t>
      </w:r>
      <w:r>
        <w:tab/>
        <w:t>a</w:t>
      </w:r>
      <w:r>
        <w:tab/>
        <w:t>in=pa-kaiv-an</w:t>
      </w:r>
    </w:p>
    <w:p w14:paraId="5B79DD12" w14:textId="77777777" w:rsidR="00800AD8" w:rsidRDefault="00800AD8" w:rsidP="004369E0">
      <w:pPr>
        <w:pStyle w:val="InterlineTrans"/>
        <w:tabs>
          <w:tab w:val="left" w:pos="533"/>
          <w:tab w:val="left" w:pos="1862"/>
          <w:tab w:val="left" w:pos="2636"/>
          <w:tab w:val="left" w:pos="4940"/>
          <w:tab w:val="left" w:pos="5204"/>
        </w:tabs>
      </w:pPr>
      <w:r>
        <w:tab/>
      </w:r>
      <w:r>
        <w:rPr>
          <w:smallCaps/>
        </w:rPr>
        <w:t>invol</w:t>
      </w:r>
      <w:r>
        <w:t>-shake</w:t>
      </w:r>
      <w:r>
        <w:tab/>
        <w:t>indeed</w:t>
      </w:r>
      <w:r>
        <w:tab/>
      </w:r>
      <w:r>
        <w:rPr>
          <w:smallCaps/>
        </w:rPr>
        <w:t>perf</w:t>
      </w:r>
      <w:r>
        <w:t>=self-hold.hand-</w:t>
      </w:r>
      <w:r>
        <w:rPr>
          <w:smallCaps/>
        </w:rPr>
        <w:t>lf</w:t>
      </w:r>
      <w:r>
        <w:rPr>
          <w:smallCaps/>
        </w:rPr>
        <w:tab/>
        <w:t>c</w:t>
      </w:r>
      <w:r>
        <w:rPr>
          <w:smallCaps/>
        </w:rPr>
        <w:tab/>
        <w:t>perf</w:t>
      </w:r>
      <w:r>
        <w:t>=cause-meal-</w:t>
      </w:r>
      <w:r>
        <w:rPr>
          <w:smallCaps/>
        </w:rPr>
        <w:t>nom</w:t>
      </w:r>
    </w:p>
    <w:p w14:paraId="6D22E111" w14:textId="77777777" w:rsidR="00800AD8" w:rsidRDefault="00800AD8" w:rsidP="008974B1">
      <w:pPr>
        <w:pStyle w:val="InterlineFreeCommentFollows"/>
      </w:pPr>
      <w:r>
        <w:t>He shook off the hand of the girl he was going to marry,</w:t>
      </w:r>
    </w:p>
    <w:p w14:paraId="6E2127BC" w14:textId="77777777" w:rsidR="00800AD8" w:rsidRDefault="008974B1" w:rsidP="008974B1">
      <w:pPr>
        <w:pStyle w:val="CommentLastWithHalfSpace"/>
      </w:pPr>
      <w:r>
        <w:t>[</w:t>
      </w:r>
      <w:r w:rsidR="00800AD8" w:rsidRPr="004369E0">
        <w:rPr>
          <w:rStyle w:val="VernacularText"/>
        </w:rPr>
        <w:t>pinakaivan</w:t>
      </w:r>
      <w:r w:rsidR="00800AD8">
        <w:t>: ‘bride’</w:t>
      </w:r>
      <w:r>
        <w:t>]</w:t>
      </w:r>
    </w:p>
    <w:p w14:paraId="08FE3A22" w14:textId="77777777" w:rsidR="00800AD8" w:rsidRDefault="00DC1AE0" w:rsidP="004369E0">
      <w:pPr>
        <w:pStyle w:val="InterlineText"/>
        <w:tabs>
          <w:tab w:val="left" w:pos="533"/>
          <w:tab w:val="left" w:pos="1022"/>
          <w:tab w:val="left" w:pos="1511"/>
          <w:tab w:val="left" w:pos="2435"/>
          <w:tab w:val="left" w:pos="3209"/>
          <w:tab w:val="left" w:pos="4508"/>
          <w:tab w:val="left" w:pos="4952"/>
          <w:tab w:val="left" w:pos="5291"/>
        </w:tabs>
      </w:pPr>
      <w:r w:rsidRPr="003A1D48">
        <w:rPr>
          <w:rStyle w:val="InterlineTextNumChar"/>
        </w:rPr>
        <w:t>024</w:t>
      </w:r>
      <w:r w:rsidR="00800AD8">
        <w:tab/>
        <w:t>qau</w:t>
      </w:r>
      <w:r w:rsidR="00800AD8">
        <w:tab/>
        <w:t>sa</w:t>
      </w:r>
      <w:r w:rsidR="00800AD8">
        <w:tab/>
        <w:t>vaiki</w:t>
      </w:r>
      <w:r w:rsidR="00800AD8">
        <w:tab/>
        <w:t>anga</w:t>
      </w:r>
      <w:r w:rsidR="00800AD8">
        <w:tab/>
        <w:t>qemvet</w:t>
      </w:r>
      <w:r w:rsidR="00800AD8">
        <w:tab/>
        <w:t>ti</w:t>
      </w:r>
      <w:r w:rsidR="00800AD8">
        <w:tab/>
        <w:t>sa</w:t>
      </w:r>
      <w:r w:rsidR="00800AD8">
        <w:tab/>
        <w:t>Suîaîuîaîui.</w:t>
      </w:r>
    </w:p>
    <w:p w14:paraId="1C08CDF2" w14:textId="77777777" w:rsidR="00800AD8" w:rsidRDefault="00800AD8" w:rsidP="004369E0">
      <w:pPr>
        <w:pStyle w:val="InterlineGlossWithTrans"/>
        <w:tabs>
          <w:tab w:val="left" w:pos="533"/>
          <w:tab w:val="left" w:pos="1022"/>
          <w:tab w:val="left" w:pos="1511"/>
          <w:tab w:val="left" w:pos="2435"/>
          <w:tab w:val="left" w:pos="3209"/>
          <w:tab w:val="left" w:pos="4508"/>
          <w:tab w:val="left" w:pos="4952"/>
          <w:tab w:val="left" w:pos="5291"/>
        </w:tabs>
      </w:pPr>
      <w:r>
        <w:tab/>
        <w:t>qau</w:t>
      </w:r>
      <w:r>
        <w:tab/>
        <w:t>sa</w:t>
      </w:r>
      <w:r>
        <w:tab/>
        <w:t>vaik-i</w:t>
      </w:r>
      <w:r>
        <w:tab/>
        <w:t>anga</w:t>
      </w:r>
      <w:r>
        <w:tab/>
        <w:t>em=qevet</w:t>
      </w:r>
      <w:r>
        <w:tab/>
        <w:t>ti</w:t>
      </w:r>
      <w:r>
        <w:tab/>
        <w:t>sa</w:t>
      </w:r>
      <w:r>
        <w:tab/>
        <w:t>Suîaîuîaîui</w:t>
      </w:r>
    </w:p>
    <w:p w14:paraId="18D17B1B" w14:textId="77777777" w:rsidR="00800AD8" w:rsidRDefault="00800AD8" w:rsidP="004369E0">
      <w:pPr>
        <w:pStyle w:val="InterlineTrans"/>
        <w:tabs>
          <w:tab w:val="left" w:pos="533"/>
          <w:tab w:val="left" w:pos="1022"/>
          <w:tab w:val="left" w:pos="1511"/>
          <w:tab w:val="left" w:pos="2435"/>
          <w:tab w:val="left" w:pos="3209"/>
          <w:tab w:val="left" w:pos="4508"/>
          <w:tab w:val="left" w:pos="4952"/>
          <w:tab w:val="left" w:pos="5291"/>
        </w:tabs>
      </w:pPr>
      <w:r>
        <w:tab/>
        <w:t>so</w:t>
      </w:r>
      <w:r>
        <w:tab/>
        <w:t>and</w:t>
      </w:r>
      <w:r>
        <w:tab/>
        <w:t>leave-</w:t>
      </w:r>
      <w:r>
        <w:rPr>
          <w:smallCaps/>
        </w:rPr>
        <w:t>pf</w:t>
      </w:r>
      <w:r>
        <w:tab/>
        <w:t>indeed</w:t>
      </w:r>
      <w:r>
        <w:tab/>
      </w:r>
      <w:r>
        <w:rPr>
          <w:smallCaps/>
        </w:rPr>
        <w:t>af</w:t>
      </w:r>
      <w:r>
        <w:t>=embrace</w:t>
      </w:r>
      <w:r>
        <w:tab/>
      </w:r>
      <w:r>
        <w:rPr>
          <w:smallCaps/>
        </w:rPr>
        <w:t>f.h</w:t>
      </w:r>
      <w:r>
        <w:rPr>
          <w:smallCaps/>
        </w:rPr>
        <w:tab/>
        <w:t>h</w:t>
      </w:r>
      <w:r>
        <w:rPr>
          <w:smallCaps/>
        </w:rPr>
        <w:tab/>
      </w:r>
      <w:r>
        <w:t>(name)</w:t>
      </w:r>
    </w:p>
    <w:p w14:paraId="376C8B82" w14:textId="77777777" w:rsidR="00800AD8" w:rsidRDefault="00800AD8">
      <w:pPr>
        <w:pStyle w:val="InterlineFree"/>
      </w:pPr>
      <w:r>
        <w:t>and went and embraced Suîaîuîaîui.</w:t>
      </w:r>
    </w:p>
    <w:p w14:paraId="5A30C5C1" w14:textId="77777777" w:rsidR="00800AD8" w:rsidRDefault="00DC1AE0" w:rsidP="004369E0">
      <w:pPr>
        <w:pStyle w:val="InterlineText"/>
        <w:tabs>
          <w:tab w:val="left" w:pos="533"/>
          <w:tab w:val="left" w:pos="2837"/>
          <w:tab w:val="left" w:pos="3596"/>
          <w:tab w:val="left" w:pos="4070"/>
          <w:tab w:val="left" w:pos="4514"/>
          <w:tab w:val="left" w:pos="4853"/>
        </w:tabs>
      </w:pPr>
      <w:r w:rsidRPr="003A1D48">
        <w:rPr>
          <w:rStyle w:val="InterlineTextNumChar"/>
        </w:rPr>
        <w:t>025</w:t>
      </w:r>
      <w:r w:rsidR="00800AD8">
        <w:tab/>
        <w:t>“parepuvaîavi</w:t>
      </w:r>
      <w:r w:rsidR="00800AD8">
        <w:tab/>
        <w:t>anan,”</w:t>
      </w:r>
      <w:r w:rsidR="00800AD8">
        <w:tab/>
        <w:t>aya</w:t>
      </w:r>
      <w:r w:rsidR="00800AD8">
        <w:tab/>
        <w:t>ti</w:t>
      </w:r>
      <w:r w:rsidR="00800AD8">
        <w:tab/>
        <w:t>sa</w:t>
      </w:r>
      <w:r w:rsidR="00800AD8">
        <w:tab/>
        <w:t>Puîaîuyaîuyan.</w:t>
      </w:r>
    </w:p>
    <w:p w14:paraId="1C1F5A8D" w14:textId="77777777" w:rsidR="00800AD8" w:rsidRDefault="00800AD8" w:rsidP="004369E0">
      <w:pPr>
        <w:pStyle w:val="InterlineGlossWithTrans"/>
        <w:tabs>
          <w:tab w:val="left" w:pos="533"/>
          <w:tab w:val="left" w:pos="2837"/>
          <w:tab w:val="left" w:pos="3596"/>
          <w:tab w:val="left" w:pos="4070"/>
          <w:tab w:val="left" w:pos="4514"/>
          <w:tab w:val="left" w:pos="4853"/>
        </w:tabs>
      </w:pPr>
      <w:r>
        <w:tab/>
        <w:t>pare-pu-vaîaw-i</w:t>
      </w:r>
      <w:r>
        <w:tab/>
        <w:t>anan</w:t>
      </w:r>
      <w:r>
        <w:tab/>
        <w:t>aya</w:t>
      </w:r>
      <w:r>
        <w:tab/>
        <w:t>ti</w:t>
      </w:r>
      <w:r>
        <w:tab/>
        <w:t>sa</w:t>
      </w:r>
      <w:r>
        <w:tab/>
        <w:t>Puîaîuyaîuyan</w:t>
      </w:r>
    </w:p>
    <w:p w14:paraId="79E19A1A" w14:textId="77777777" w:rsidR="00800AD8" w:rsidRDefault="00800AD8" w:rsidP="004369E0">
      <w:pPr>
        <w:pStyle w:val="InterlineTrans"/>
        <w:tabs>
          <w:tab w:val="left" w:pos="533"/>
          <w:tab w:val="left" w:pos="2837"/>
          <w:tab w:val="left" w:pos="3596"/>
          <w:tab w:val="left" w:pos="4070"/>
          <w:tab w:val="left" w:pos="4514"/>
          <w:tab w:val="left" w:pos="4853"/>
        </w:tabs>
      </w:pPr>
      <w:r>
        <w:tab/>
        <w:t>pair-have-spouse-</w:t>
      </w:r>
      <w:r>
        <w:rPr>
          <w:smallCaps/>
        </w:rPr>
        <w:t>hort</w:t>
      </w:r>
      <w:r>
        <w:tab/>
        <w:t>still</w:t>
      </w:r>
      <w:r>
        <w:tab/>
        <w:t>say</w:t>
      </w:r>
      <w:r>
        <w:tab/>
      </w:r>
      <w:r>
        <w:rPr>
          <w:smallCaps/>
        </w:rPr>
        <w:t>f.h</w:t>
      </w:r>
      <w:r>
        <w:rPr>
          <w:smallCaps/>
        </w:rPr>
        <w:tab/>
        <w:t>h</w:t>
      </w:r>
      <w:r>
        <w:rPr>
          <w:smallCaps/>
        </w:rPr>
        <w:tab/>
      </w:r>
      <w:r>
        <w:t>(name)</w:t>
      </w:r>
    </w:p>
    <w:p w14:paraId="5EE1D134" w14:textId="77777777" w:rsidR="00800AD8" w:rsidRDefault="00800AD8">
      <w:pPr>
        <w:pStyle w:val="InterlineFree"/>
      </w:pPr>
      <w:r>
        <w:t>“Let’s stay married,” said Puîaîuyaîuyan.</w:t>
      </w:r>
    </w:p>
    <w:p w14:paraId="1823982D" w14:textId="77777777" w:rsidR="00800AD8" w:rsidRDefault="00DC1AE0" w:rsidP="004369E0">
      <w:pPr>
        <w:pStyle w:val="InterlineText"/>
        <w:tabs>
          <w:tab w:val="left" w:pos="533"/>
          <w:tab w:val="left" w:pos="1232"/>
          <w:tab w:val="left" w:pos="2516"/>
          <w:tab w:val="left" w:pos="3290"/>
          <w:tab w:val="left" w:pos="3884"/>
        </w:tabs>
      </w:pPr>
      <w:r w:rsidRPr="003A1D48">
        <w:rPr>
          <w:rStyle w:val="InterlineTextNumChar"/>
        </w:rPr>
        <w:t>026</w:t>
      </w:r>
      <w:r w:rsidR="00800AD8">
        <w:tab/>
        <w:t>îakua</w:t>
      </w:r>
      <w:r w:rsidR="00800AD8">
        <w:tab/>
        <w:t>“masengats</w:t>
      </w:r>
      <w:r w:rsidR="00800AD8">
        <w:tab/>
        <w:t>anga</w:t>
      </w:r>
      <w:r w:rsidR="00800AD8">
        <w:tab/>
        <w:t>ken</w:t>
      </w:r>
      <w:r w:rsidR="00800AD8">
        <w:tab/>
        <w:t>tjanusun.</w:t>
      </w:r>
    </w:p>
    <w:p w14:paraId="2891B97C" w14:textId="77777777" w:rsidR="00800AD8" w:rsidRDefault="00800AD8" w:rsidP="004369E0">
      <w:pPr>
        <w:pStyle w:val="InterlineGlossWithTrans"/>
        <w:tabs>
          <w:tab w:val="left" w:pos="533"/>
          <w:tab w:val="left" w:pos="1232"/>
          <w:tab w:val="left" w:pos="2516"/>
          <w:tab w:val="left" w:pos="3290"/>
          <w:tab w:val="left" w:pos="3884"/>
        </w:tabs>
      </w:pPr>
      <w:r>
        <w:tab/>
        <w:t>îakua</w:t>
      </w:r>
      <w:r>
        <w:tab/>
        <w:t>ma-sengats</w:t>
      </w:r>
      <w:r>
        <w:tab/>
        <w:t>anga</w:t>
      </w:r>
      <w:r>
        <w:tab/>
        <w:t>aken</w:t>
      </w:r>
      <w:r>
        <w:tab/>
        <w:t>tjanu-sun</w:t>
      </w:r>
    </w:p>
    <w:p w14:paraId="79859A4B" w14:textId="77777777" w:rsidR="00800AD8" w:rsidRDefault="00800AD8" w:rsidP="004369E0">
      <w:pPr>
        <w:pStyle w:val="InterlineTrans"/>
        <w:tabs>
          <w:tab w:val="left" w:pos="533"/>
          <w:tab w:val="left" w:pos="1232"/>
          <w:tab w:val="left" w:pos="2516"/>
          <w:tab w:val="left" w:pos="3290"/>
          <w:tab w:val="left" w:pos="3884"/>
        </w:tabs>
      </w:pPr>
      <w:r>
        <w:tab/>
        <w:t>but</w:t>
      </w:r>
      <w:r>
        <w:tab/>
      </w:r>
      <w:r>
        <w:rPr>
          <w:smallCaps/>
        </w:rPr>
        <w:t>stat</w:t>
      </w:r>
      <w:r>
        <w:t>-dislike</w:t>
      </w:r>
      <w:r>
        <w:tab/>
        <w:t>indeed</w:t>
      </w:r>
      <w:r>
        <w:tab/>
      </w:r>
      <w:r w:rsidR="000D5EFB" w:rsidRPr="000D5EFB">
        <w:rPr>
          <w:smallCaps/>
        </w:rPr>
        <w:t>f.I</w:t>
      </w:r>
      <w:r>
        <w:tab/>
      </w:r>
      <w:r>
        <w:rPr>
          <w:smallCaps/>
        </w:rPr>
        <w:t>obl</w:t>
      </w:r>
      <w:r>
        <w:t>-you(</w:t>
      </w:r>
      <w:r>
        <w:rPr>
          <w:smallCaps/>
        </w:rPr>
        <w:t>s</w:t>
      </w:r>
      <w:r>
        <w:t>)</w:t>
      </w:r>
    </w:p>
    <w:p w14:paraId="157D1DB1" w14:textId="77777777" w:rsidR="00800AD8" w:rsidRDefault="00800AD8">
      <w:pPr>
        <w:pStyle w:val="InterlineFree"/>
      </w:pPr>
      <w:r>
        <w:t>But Suîaîuîaîui said: “I don’t like you any more.</w:t>
      </w:r>
    </w:p>
    <w:p w14:paraId="7BE8DF3F" w14:textId="77777777" w:rsidR="00800AD8" w:rsidRDefault="00DC1AE0" w:rsidP="004369E0">
      <w:pPr>
        <w:pStyle w:val="InterlineText"/>
        <w:tabs>
          <w:tab w:val="left" w:pos="533"/>
          <w:tab w:val="left" w:pos="1217"/>
          <w:tab w:val="left" w:pos="1976"/>
          <w:tab w:val="left" w:pos="3560"/>
          <w:tab w:val="left" w:pos="4334"/>
          <w:tab w:val="left" w:pos="4988"/>
          <w:tab w:val="left" w:pos="5462"/>
          <w:tab w:val="left" w:pos="5906"/>
          <w:tab w:val="left" w:pos="6245"/>
        </w:tabs>
      </w:pPr>
      <w:r w:rsidRPr="003A1D48">
        <w:rPr>
          <w:rStyle w:val="InterlineTextNumChar"/>
        </w:rPr>
        <w:t>027</w:t>
      </w:r>
      <w:r w:rsidR="00800AD8">
        <w:tab/>
        <w:t>azua</w:t>
      </w:r>
      <w:r w:rsidR="00800AD8">
        <w:tab/>
        <w:t>su</w:t>
      </w:r>
      <w:r w:rsidR="00800AD8">
        <w:tab/>
        <w:t>siniverits</w:t>
      </w:r>
      <w:r w:rsidR="00800AD8">
        <w:tab/>
        <w:t>anga</w:t>
      </w:r>
      <w:r w:rsidR="00800AD8">
        <w:tab/>
        <w:t>ken,”</w:t>
      </w:r>
      <w:r w:rsidR="00800AD8">
        <w:tab/>
        <w:t>aya</w:t>
      </w:r>
      <w:r w:rsidR="00800AD8">
        <w:tab/>
        <w:t>ti</w:t>
      </w:r>
      <w:r w:rsidR="00800AD8">
        <w:tab/>
        <w:t>sa</w:t>
      </w:r>
      <w:r w:rsidR="004369E0">
        <w:tab/>
        <w:t>Suîaîuîaîui.</w:t>
      </w:r>
    </w:p>
    <w:p w14:paraId="2FC96CD3" w14:textId="77777777" w:rsidR="00800AD8" w:rsidRDefault="00800AD8" w:rsidP="004369E0">
      <w:pPr>
        <w:pStyle w:val="InterlineGlossWithTrans"/>
        <w:tabs>
          <w:tab w:val="left" w:pos="533"/>
          <w:tab w:val="left" w:pos="1217"/>
          <w:tab w:val="left" w:pos="1976"/>
          <w:tab w:val="left" w:pos="3560"/>
          <w:tab w:val="left" w:pos="4334"/>
          <w:tab w:val="left" w:pos="4988"/>
          <w:tab w:val="left" w:pos="5462"/>
          <w:tab w:val="left" w:pos="5906"/>
          <w:tab w:val="left" w:pos="6245"/>
        </w:tabs>
      </w:pPr>
      <w:r>
        <w:tab/>
        <w:t>a-zua</w:t>
      </w:r>
      <w:r>
        <w:tab/>
        <w:t>su</w:t>
      </w:r>
      <w:r>
        <w:tab/>
        <w:t>in=si-verits</w:t>
      </w:r>
      <w:r>
        <w:tab/>
        <w:t>anga</w:t>
      </w:r>
      <w:r>
        <w:tab/>
        <w:t>aken</w:t>
      </w:r>
      <w:r>
        <w:tab/>
        <w:t>aya</w:t>
      </w:r>
      <w:r>
        <w:tab/>
        <w:t>ti</w:t>
      </w:r>
      <w:r>
        <w:tab/>
        <w:t>sa</w:t>
      </w:r>
      <w:r w:rsidR="004369E0">
        <w:tab/>
        <w:t>Suîaîuîaîui</w:t>
      </w:r>
    </w:p>
    <w:p w14:paraId="5D6094B8" w14:textId="77777777" w:rsidR="00800AD8" w:rsidRDefault="00800AD8" w:rsidP="004369E0">
      <w:pPr>
        <w:pStyle w:val="InterlineTrans"/>
        <w:tabs>
          <w:tab w:val="left" w:pos="533"/>
          <w:tab w:val="left" w:pos="1217"/>
          <w:tab w:val="left" w:pos="1976"/>
          <w:tab w:val="left" w:pos="3560"/>
          <w:tab w:val="left" w:pos="4334"/>
          <w:tab w:val="left" w:pos="4988"/>
          <w:tab w:val="left" w:pos="5462"/>
          <w:tab w:val="left" w:pos="5906"/>
          <w:tab w:val="left" w:pos="6245"/>
        </w:tabs>
      </w:pPr>
      <w:r>
        <w:tab/>
      </w:r>
      <w:r>
        <w:rPr>
          <w:smallCaps/>
        </w:rPr>
        <w:t>c-</w:t>
      </w:r>
      <w:r>
        <w:t>that</w:t>
      </w:r>
      <w:r>
        <w:tab/>
        <w:t>you(</w:t>
      </w:r>
      <w:r>
        <w:rPr>
          <w:smallCaps/>
        </w:rPr>
        <w:t>s</w:t>
      </w:r>
      <w:r>
        <w:t>)</w:t>
      </w:r>
      <w:r>
        <w:tab/>
      </w:r>
      <w:r>
        <w:rPr>
          <w:smallCaps/>
        </w:rPr>
        <w:t>perf</w:t>
      </w:r>
      <w:r>
        <w:t>=</w:t>
      </w:r>
      <w:r>
        <w:rPr>
          <w:smallCaps/>
        </w:rPr>
        <w:t>if</w:t>
      </w:r>
      <w:r>
        <w:t>-discard</w:t>
      </w:r>
      <w:r>
        <w:tab/>
        <w:t>indeed</w:t>
      </w:r>
      <w:r>
        <w:tab/>
      </w:r>
      <w:r w:rsidR="000D5EFB" w:rsidRPr="000D5EFB">
        <w:rPr>
          <w:smallCaps/>
        </w:rPr>
        <w:t>f.I</w:t>
      </w:r>
      <w:r>
        <w:tab/>
        <w:t>say</w:t>
      </w:r>
      <w:r>
        <w:tab/>
      </w:r>
      <w:r>
        <w:rPr>
          <w:smallCaps/>
        </w:rPr>
        <w:t>f.h</w:t>
      </w:r>
      <w:r>
        <w:tab/>
      </w:r>
      <w:r w:rsidR="001E164C" w:rsidRPr="001E164C">
        <w:rPr>
          <w:smallCaps/>
        </w:rPr>
        <w:t>h</w:t>
      </w:r>
      <w:r w:rsidR="004369E0">
        <w:tab/>
        <w:t>(name)</w:t>
      </w:r>
    </w:p>
    <w:p w14:paraId="5D364E47" w14:textId="77777777" w:rsidR="00800AD8" w:rsidRDefault="00800AD8">
      <w:pPr>
        <w:pStyle w:val="InterlineFree"/>
      </w:pPr>
      <w:r>
        <w:t>You discarded me.”</w:t>
      </w:r>
    </w:p>
    <w:p w14:paraId="0765E82B" w14:textId="77777777" w:rsidR="00800AD8" w:rsidRDefault="00DC1AE0" w:rsidP="004369E0">
      <w:pPr>
        <w:pStyle w:val="InterlineText"/>
        <w:tabs>
          <w:tab w:val="left" w:pos="533"/>
          <w:tab w:val="left" w:pos="1382"/>
          <w:tab w:val="left" w:pos="1646"/>
          <w:tab w:val="left" w:pos="2795"/>
          <w:tab w:val="left" w:pos="3719"/>
          <w:tab w:val="left" w:pos="4358"/>
          <w:tab w:val="left" w:pos="4742"/>
          <w:tab w:val="left" w:pos="5801"/>
          <w:tab w:val="left" w:pos="6275"/>
          <w:tab w:val="left" w:pos="6719"/>
          <w:tab w:val="left" w:pos="7058"/>
        </w:tabs>
      </w:pPr>
      <w:r w:rsidRPr="003A1D48">
        <w:rPr>
          <w:rStyle w:val="InterlineTextNumChar"/>
        </w:rPr>
        <w:t>028</w:t>
      </w:r>
      <w:r w:rsidR="00800AD8">
        <w:tab/>
        <w:t>“tsauan</w:t>
      </w:r>
      <w:r w:rsidR="00800AD8">
        <w:tab/>
        <w:t>a</w:t>
      </w:r>
      <w:r w:rsidR="00800AD8">
        <w:tab/>
        <w:t>makeving</w:t>
      </w:r>
      <w:r w:rsidR="00800AD8">
        <w:tab/>
        <w:t>sun;</w:t>
      </w:r>
      <w:r w:rsidR="00800AD8">
        <w:tab/>
        <w:t>avan</w:t>
      </w:r>
      <w:r w:rsidR="00800AD8">
        <w:tab/>
        <w:t>ku</w:t>
      </w:r>
      <w:r w:rsidR="00800AD8">
        <w:tab/>
        <w:t>siverits,”</w:t>
      </w:r>
      <w:r w:rsidR="00800AD8">
        <w:tab/>
        <w:t>aya</w:t>
      </w:r>
      <w:r w:rsidR="00800AD8">
        <w:tab/>
        <w:t>ti</w:t>
      </w:r>
      <w:r w:rsidR="004369E0">
        <w:tab/>
        <w:t>sa</w:t>
      </w:r>
      <w:r w:rsidR="004369E0">
        <w:tab/>
        <w:t>Puîaîuyaîuyan.</w:t>
      </w:r>
    </w:p>
    <w:p w14:paraId="6B885C16" w14:textId="77777777" w:rsidR="00800AD8" w:rsidRDefault="00800AD8" w:rsidP="004369E0">
      <w:pPr>
        <w:pStyle w:val="InterlineGlossWithTrans"/>
        <w:tabs>
          <w:tab w:val="left" w:pos="533"/>
          <w:tab w:val="left" w:pos="1382"/>
          <w:tab w:val="left" w:pos="1646"/>
          <w:tab w:val="left" w:pos="2795"/>
          <w:tab w:val="left" w:pos="3719"/>
          <w:tab w:val="left" w:pos="4358"/>
          <w:tab w:val="left" w:pos="4742"/>
          <w:tab w:val="left" w:pos="5801"/>
          <w:tab w:val="left" w:pos="6275"/>
          <w:tab w:val="left" w:pos="6719"/>
          <w:tab w:val="left" w:pos="7058"/>
        </w:tabs>
      </w:pPr>
      <w:r>
        <w:tab/>
        <w:t>tsauan</w:t>
      </w:r>
      <w:r>
        <w:tab/>
        <w:t>a</w:t>
      </w:r>
      <w:r>
        <w:tab/>
        <w:t>ma-keving</w:t>
      </w:r>
      <w:r>
        <w:tab/>
        <w:t>sun</w:t>
      </w:r>
      <w:r>
        <w:tab/>
        <w:t>avan</w:t>
      </w:r>
      <w:r>
        <w:tab/>
        <w:t>ku</w:t>
      </w:r>
      <w:r>
        <w:tab/>
        <w:t>si-verits</w:t>
      </w:r>
      <w:r>
        <w:tab/>
        <w:t>aya</w:t>
      </w:r>
      <w:r>
        <w:tab/>
        <w:t>ti</w:t>
      </w:r>
      <w:r w:rsidR="004369E0">
        <w:tab/>
        <w:t>sa</w:t>
      </w:r>
      <w:r w:rsidR="004369E0">
        <w:tab/>
        <w:t>Puîaîuyaîuyan</w:t>
      </w:r>
    </w:p>
    <w:p w14:paraId="6941A71C" w14:textId="77777777" w:rsidR="00800AD8" w:rsidRDefault="00800AD8" w:rsidP="004369E0">
      <w:pPr>
        <w:pStyle w:val="InterlineTrans"/>
        <w:tabs>
          <w:tab w:val="left" w:pos="533"/>
          <w:tab w:val="left" w:pos="1382"/>
          <w:tab w:val="left" w:pos="1646"/>
          <w:tab w:val="left" w:pos="2795"/>
          <w:tab w:val="left" w:pos="3719"/>
          <w:tab w:val="left" w:pos="4358"/>
          <w:tab w:val="left" w:pos="4742"/>
          <w:tab w:val="left" w:pos="5801"/>
          <w:tab w:val="left" w:pos="6275"/>
          <w:tab w:val="left" w:pos="6719"/>
          <w:tab w:val="left" w:pos="7058"/>
        </w:tabs>
      </w:pPr>
      <w:r>
        <w:tab/>
        <w:t>yes</w:t>
      </w:r>
      <w:r>
        <w:rPr>
          <w:smallCaps/>
        </w:rPr>
        <w:tab/>
        <w:t>c</w:t>
      </w:r>
      <w:r>
        <w:rPr>
          <w:smallCaps/>
        </w:rPr>
        <w:tab/>
        <w:t>stat</w:t>
      </w:r>
      <w:r>
        <w:t>-itch</w:t>
      </w:r>
      <w:r>
        <w:tab/>
      </w:r>
      <w:r>
        <w:rPr>
          <w:smallCaps/>
        </w:rPr>
        <w:t>f.</w:t>
      </w:r>
      <w:r>
        <w:t>you(</w:t>
      </w:r>
      <w:r>
        <w:rPr>
          <w:smallCaps/>
        </w:rPr>
        <w:t>s</w:t>
      </w:r>
      <w:r>
        <w:t>)</w:t>
      </w:r>
      <w:r>
        <w:tab/>
        <w:t>exact</w:t>
      </w:r>
      <w:r>
        <w:tab/>
        <w:t>I</w:t>
      </w:r>
      <w:r>
        <w:tab/>
      </w:r>
      <w:r>
        <w:rPr>
          <w:smallCaps/>
        </w:rPr>
        <w:t>if</w:t>
      </w:r>
      <w:r>
        <w:t>-discard</w:t>
      </w:r>
      <w:r>
        <w:tab/>
        <w:t>say</w:t>
      </w:r>
      <w:r>
        <w:tab/>
      </w:r>
      <w:r>
        <w:rPr>
          <w:smallCaps/>
        </w:rPr>
        <w:t>f.h</w:t>
      </w:r>
      <w:r w:rsidR="004369E0">
        <w:rPr>
          <w:smallCaps/>
        </w:rPr>
        <w:tab/>
        <w:t>h</w:t>
      </w:r>
      <w:r w:rsidR="004369E0">
        <w:rPr>
          <w:smallCaps/>
        </w:rPr>
        <w:tab/>
      </w:r>
      <w:r w:rsidR="004369E0">
        <w:t>(name)</w:t>
      </w:r>
    </w:p>
    <w:p w14:paraId="16B4C566" w14:textId="77777777" w:rsidR="00800AD8" w:rsidRDefault="00800AD8" w:rsidP="004369E0">
      <w:pPr>
        <w:pStyle w:val="InterlineFreeCommentFollows"/>
      </w:pPr>
      <w:r>
        <w:lastRenderedPageBreak/>
        <w:t>“Yes, but you had the itch; that’s why I discarded you,” said Puîaîuyaîuyan.</w:t>
      </w:r>
    </w:p>
    <w:p w14:paraId="3005A6EF" w14:textId="77777777" w:rsidR="00800AD8" w:rsidRDefault="008974B1" w:rsidP="004369E0">
      <w:pPr>
        <w:pStyle w:val="CommentLastWithHalfSpace"/>
      </w:pPr>
      <w:r>
        <w:t>[</w:t>
      </w:r>
      <w:r w:rsidR="00800AD8" w:rsidRPr="004369E0">
        <w:rPr>
          <w:rStyle w:val="VernacularText"/>
        </w:rPr>
        <w:t>tsauan</w:t>
      </w:r>
      <w:r w:rsidR="00800AD8">
        <w:t>: F309</w:t>
      </w:r>
      <w:r w:rsidR="004369E0">
        <w:t xml:space="preserve"> has</w:t>
      </w:r>
      <w:r w:rsidR="00800AD8">
        <w:t xml:space="preserve"> </w:t>
      </w:r>
      <w:r w:rsidR="00800AD8" w:rsidRPr="004369E0">
        <w:rPr>
          <w:rStyle w:val="VernacularText"/>
        </w:rPr>
        <w:t>ka-tsau-an</w:t>
      </w:r>
      <w:r w:rsidR="00800AD8">
        <w:t xml:space="preserve"> ‘what is actual, existent’, so conveys concession “Yes, but...”</w:t>
      </w:r>
      <w:r w:rsidR="004369E0">
        <w:t>?]</w:t>
      </w:r>
    </w:p>
    <w:p w14:paraId="63E1E03C" w14:textId="77777777" w:rsidR="00800AD8" w:rsidRDefault="00DC1AE0" w:rsidP="004369E0">
      <w:pPr>
        <w:pStyle w:val="InterlineText"/>
        <w:tabs>
          <w:tab w:val="left" w:pos="533"/>
          <w:tab w:val="left" w:pos="1232"/>
          <w:tab w:val="left" w:pos="1841"/>
          <w:tab w:val="left" w:pos="3020"/>
          <w:tab w:val="left" w:pos="3284"/>
          <w:tab w:val="left" w:pos="4463"/>
          <w:tab w:val="left" w:pos="4907"/>
          <w:tab w:val="left" w:pos="5246"/>
          <w:tab w:val="left" w:pos="6620"/>
          <w:tab w:val="left" w:pos="7064"/>
          <w:tab w:val="left" w:pos="7838"/>
        </w:tabs>
      </w:pPr>
      <w:r w:rsidRPr="003A1D48">
        <w:rPr>
          <w:rStyle w:val="InterlineTextNumChar"/>
        </w:rPr>
        <w:t>029</w:t>
      </w:r>
      <w:r w:rsidR="00800AD8">
        <w:tab/>
        <w:t>îakua</w:t>
      </w:r>
      <w:r w:rsidR="00800AD8">
        <w:tab/>
        <w:t>nuka</w:t>
      </w:r>
      <w:r w:rsidR="00800AD8">
        <w:tab/>
        <w:t>kudain</w:t>
      </w:r>
      <w:r w:rsidR="00800AD8">
        <w:tab/>
        <w:t>a</w:t>
      </w:r>
      <w:r w:rsidR="00800AD8">
        <w:tab/>
        <w:t>zemenger</w:t>
      </w:r>
      <w:r w:rsidR="00800AD8">
        <w:tab/>
        <w:t>ti</w:t>
      </w:r>
      <w:r w:rsidR="00800AD8">
        <w:tab/>
        <w:t>sa</w:t>
      </w:r>
      <w:r w:rsidR="00800AD8">
        <w:tab/>
        <w:t>Suîaîuîaîui,</w:t>
      </w:r>
      <w:r w:rsidR="00800AD8">
        <w:tab/>
        <w:t>ini</w:t>
      </w:r>
      <w:r w:rsidR="004369E0">
        <w:tab/>
        <w:t>anga</w:t>
      </w:r>
      <w:r w:rsidR="004369E0">
        <w:tab/>
        <w:t>kisalu</w:t>
      </w:r>
    </w:p>
    <w:p w14:paraId="6B644D96" w14:textId="77777777" w:rsidR="00800AD8" w:rsidRDefault="00800AD8" w:rsidP="004369E0">
      <w:pPr>
        <w:pStyle w:val="InterlineGlossWithTrans"/>
        <w:tabs>
          <w:tab w:val="left" w:pos="533"/>
          <w:tab w:val="left" w:pos="1232"/>
          <w:tab w:val="left" w:pos="1841"/>
          <w:tab w:val="left" w:pos="3020"/>
          <w:tab w:val="left" w:pos="3284"/>
          <w:tab w:val="left" w:pos="4463"/>
          <w:tab w:val="left" w:pos="4907"/>
          <w:tab w:val="left" w:pos="5246"/>
          <w:tab w:val="left" w:pos="6620"/>
          <w:tab w:val="left" w:pos="7064"/>
          <w:tab w:val="left" w:pos="7838"/>
        </w:tabs>
      </w:pPr>
      <w:r>
        <w:tab/>
        <w:t>îakua</w:t>
      </w:r>
      <w:r>
        <w:tab/>
        <w:t>nuka</w:t>
      </w:r>
      <w:r>
        <w:tab/>
        <w:t>kuda-en</w:t>
      </w:r>
      <w:r>
        <w:tab/>
        <w:t>a</w:t>
      </w:r>
      <w:r>
        <w:tab/>
        <w:t>em=zenger</w:t>
      </w:r>
      <w:r>
        <w:tab/>
        <w:t>ti</w:t>
      </w:r>
      <w:r>
        <w:tab/>
        <w:t>sa</w:t>
      </w:r>
      <w:r>
        <w:tab/>
        <w:t>Suîaîuîaîui</w:t>
      </w:r>
      <w:r>
        <w:tab/>
        <w:t>ini</w:t>
      </w:r>
      <w:r w:rsidR="004369E0">
        <w:tab/>
        <w:t>anga</w:t>
      </w:r>
      <w:r w:rsidR="004369E0">
        <w:tab/>
        <w:t>ki-salu</w:t>
      </w:r>
    </w:p>
    <w:p w14:paraId="02017400" w14:textId="77777777" w:rsidR="00800AD8" w:rsidRDefault="00800AD8" w:rsidP="004369E0">
      <w:pPr>
        <w:pStyle w:val="InterlineTransNoFree"/>
        <w:tabs>
          <w:tab w:val="left" w:pos="1232"/>
          <w:tab w:val="left" w:pos="1841"/>
          <w:tab w:val="left" w:pos="3020"/>
          <w:tab w:val="left" w:pos="3284"/>
          <w:tab w:val="left" w:pos="4463"/>
          <w:tab w:val="left" w:pos="4907"/>
          <w:tab w:val="left" w:pos="5246"/>
          <w:tab w:val="left" w:pos="6620"/>
          <w:tab w:val="left" w:pos="7064"/>
          <w:tab w:val="left" w:pos="7838"/>
        </w:tabs>
      </w:pPr>
      <w:r>
        <w:tab/>
        <w:t>but</w:t>
      </w:r>
      <w:r>
        <w:tab/>
        <w:t>even</w:t>
      </w:r>
      <w:r>
        <w:tab/>
        <w:t>do.what-</w:t>
      </w:r>
      <w:r>
        <w:rPr>
          <w:smallCaps/>
        </w:rPr>
        <w:t>pf</w:t>
      </w:r>
      <w:r>
        <w:rPr>
          <w:smallCaps/>
        </w:rPr>
        <w:tab/>
        <w:t>c</w:t>
      </w:r>
      <w:r>
        <w:rPr>
          <w:smallCaps/>
        </w:rPr>
        <w:tab/>
        <w:t>af</w:t>
      </w:r>
      <w:r>
        <w:t>=beg</w:t>
      </w:r>
      <w:r>
        <w:tab/>
      </w:r>
      <w:r>
        <w:rPr>
          <w:smallCaps/>
        </w:rPr>
        <w:t>f.h</w:t>
      </w:r>
      <w:r>
        <w:rPr>
          <w:smallCaps/>
        </w:rPr>
        <w:tab/>
        <w:t>h</w:t>
      </w:r>
      <w:r>
        <w:rPr>
          <w:smallCaps/>
        </w:rPr>
        <w:tab/>
      </w:r>
      <w:r>
        <w:t>(name)</w:t>
      </w:r>
      <w:r>
        <w:tab/>
        <w:t>not</w:t>
      </w:r>
      <w:r w:rsidR="004369E0">
        <w:tab/>
        <w:t>indeed</w:t>
      </w:r>
      <w:r w:rsidR="004369E0">
        <w:tab/>
        <w:t>do-believe</w:t>
      </w:r>
    </w:p>
    <w:p w14:paraId="0CCBC4E6" w14:textId="77777777" w:rsidR="004369E0" w:rsidRDefault="004369E0" w:rsidP="004369E0">
      <w:pPr>
        <w:pStyle w:val="InterlineText"/>
        <w:tabs>
          <w:tab w:val="left" w:pos="533"/>
        </w:tabs>
      </w:pPr>
      <w:r>
        <w:tab/>
        <w:t>angata.</w:t>
      </w:r>
    </w:p>
    <w:p w14:paraId="004D5512" w14:textId="77777777" w:rsidR="004369E0" w:rsidRDefault="004369E0" w:rsidP="004369E0">
      <w:pPr>
        <w:pStyle w:val="InterlineGlossWithTrans"/>
        <w:tabs>
          <w:tab w:val="left" w:pos="533"/>
        </w:tabs>
      </w:pPr>
      <w:r>
        <w:tab/>
        <w:t>anga-ta</w:t>
      </w:r>
    </w:p>
    <w:p w14:paraId="31C54FC6" w14:textId="77777777" w:rsidR="004369E0" w:rsidRDefault="004369E0" w:rsidP="00B76180">
      <w:pPr>
        <w:pStyle w:val="InterlineTransNoFree"/>
        <w:tabs>
          <w:tab w:val="right" w:pos="8789"/>
        </w:tabs>
      </w:pPr>
      <w:r>
        <w:tab/>
        <w:t>indeed-?</w:t>
      </w:r>
      <w:r>
        <w:tab/>
        <w:t>But however much he besought her Suîaîuîaîui wouldn’t agree.</w:t>
      </w:r>
    </w:p>
    <w:p w14:paraId="79922B02" w14:textId="77777777" w:rsidR="00800AD8" w:rsidRDefault="00DC1AE0" w:rsidP="004369E0">
      <w:pPr>
        <w:pStyle w:val="InterlineText"/>
        <w:tabs>
          <w:tab w:val="left" w:pos="533"/>
          <w:tab w:val="left" w:pos="1022"/>
          <w:tab w:val="left" w:pos="2036"/>
          <w:tab w:val="left" w:pos="2720"/>
          <w:tab w:val="left" w:pos="3164"/>
          <w:tab w:val="left" w:pos="3503"/>
        </w:tabs>
      </w:pPr>
      <w:r w:rsidRPr="003A1D48">
        <w:rPr>
          <w:rStyle w:val="InterlineTextNumChar"/>
        </w:rPr>
        <w:t>030</w:t>
      </w:r>
      <w:r w:rsidR="00800AD8">
        <w:tab/>
        <w:t>qau</w:t>
      </w:r>
      <w:r w:rsidR="00800AD8">
        <w:tab/>
        <w:t>mavilad</w:t>
      </w:r>
      <w:r w:rsidR="00800AD8">
        <w:tab/>
        <w:t>azua</w:t>
      </w:r>
      <w:r w:rsidR="00800AD8">
        <w:tab/>
        <w:t>ti</w:t>
      </w:r>
      <w:r w:rsidR="00800AD8">
        <w:tab/>
        <w:t>sa</w:t>
      </w:r>
      <w:r w:rsidR="00800AD8">
        <w:tab/>
        <w:t>Suîaîuîaîui.</w:t>
      </w:r>
    </w:p>
    <w:p w14:paraId="7788E957" w14:textId="77777777" w:rsidR="00800AD8" w:rsidRDefault="00800AD8" w:rsidP="004369E0">
      <w:pPr>
        <w:pStyle w:val="InterlineGlossWithTrans"/>
        <w:tabs>
          <w:tab w:val="left" w:pos="533"/>
          <w:tab w:val="left" w:pos="1022"/>
          <w:tab w:val="left" w:pos="2036"/>
          <w:tab w:val="left" w:pos="2720"/>
          <w:tab w:val="left" w:pos="3164"/>
          <w:tab w:val="left" w:pos="3503"/>
        </w:tabs>
      </w:pPr>
      <w:r>
        <w:tab/>
        <w:t>qau</w:t>
      </w:r>
      <w:r>
        <w:tab/>
        <w:t>ma-vilad</w:t>
      </w:r>
      <w:r>
        <w:tab/>
        <w:t>a-zua</w:t>
      </w:r>
      <w:r>
        <w:tab/>
        <w:t>ti</w:t>
      </w:r>
      <w:r>
        <w:tab/>
        <w:t>sa</w:t>
      </w:r>
      <w:r>
        <w:tab/>
        <w:t>Suîaîuîaîui</w:t>
      </w:r>
    </w:p>
    <w:p w14:paraId="5A6CAFB5" w14:textId="77777777" w:rsidR="00800AD8" w:rsidRDefault="00800AD8" w:rsidP="00B76180">
      <w:pPr>
        <w:pStyle w:val="InterlineTransNoFree"/>
        <w:tabs>
          <w:tab w:val="left" w:pos="1022"/>
          <w:tab w:val="left" w:pos="2036"/>
          <w:tab w:val="left" w:pos="2720"/>
          <w:tab w:val="left" w:pos="3164"/>
          <w:tab w:val="left" w:pos="3503"/>
          <w:tab w:val="right" w:pos="8789"/>
        </w:tabs>
      </w:pPr>
      <w:r>
        <w:tab/>
        <w:t>so</w:t>
      </w:r>
      <w:r>
        <w:tab/>
      </w:r>
      <w:r>
        <w:rPr>
          <w:smallCaps/>
        </w:rPr>
        <w:t>stat</w:t>
      </w:r>
      <w:r>
        <w:t>-flee</w:t>
      </w:r>
      <w:r>
        <w:tab/>
      </w:r>
      <w:r>
        <w:rPr>
          <w:smallCaps/>
        </w:rPr>
        <w:t>c-</w:t>
      </w:r>
      <w:r>
        <w:t>that</w:t>
      </w:r>
      <w:r>
        <w:tab/>
      </w:r>
      <w:r>
        <w:rPr>
          <w:smallCaps/>
        </w:rPr>
        <w:t>f.h</w:t>
      </w:r>
      <w:r>
        <w:rPr>
          <w:smallCaps/>
        </w:rPr>
        <w:tab/>
        <w:t>h</w:t>
      </w:r>
      <w:r>
        <w:rPr>
          <w:smallCaps/>
        </w:rPr>
        <w:tab/>
      </w:r>
      <w:r>
        <w:t>(name)</w:t>
      </w:r>
      <w:r w:rsidR="00701F77">
        <w:tab/>
        <w:t>She ran away,</w:t>
      </w:r>
    </w:p>
    <w:p w14:paraId="169D8B66" w14:textId="77777777" w:rsidR="00800AD8" w:rsidRDefault="00DC1AE0" w:rsidP="00701F77">
      <w:pPr>
        <w:pStyle w:val="InterlineText"/>
        <w:tabs>
          <w:tab w:val="left" w:pos="533"/>
          <w:tab w:val="left" w:pos="1232"/>
          <w:tab w:val="left" w:pos="2261"/>
          <w:tab w:val="left" w:pos="2645"/>
          <w:tab w:val="left" w:pos="2984"/>
        </w:tabs>
      </w:pPr>
      <w:r w:rsidRPr="003A1D48">
        <w:rPr>
          <w:rStyle w:val="InterlineTextNumChar"/>
        </w:rPr>
        <w:t>031</w:t>
      </w:r>
      <w:r w:rsidR="00800AD8">
        <w:tab/>
        <w:t>îakua</w:t>
      </w:r>
      <w:r w:rsidR="00800AD8">
        <w:tab/>
        <w:t>laingen</w:t>
      </w:r>
      <w:r w:rsidR="00800AD8">
        <w:tab/>
        <w:t>ni</w:t>
      </w:r>
      <w:r w:rsidR="00800AD8">
        <w:tab/>
        <w:t>sa</w:t>
      </w:r>
      <w:r w:rsidR="00800AD8">
        <w:tab/>
        <w:t>Puîaîuyaîuyan.</w:t>
      </w:r>
    </w:p>
    <w:p w14:paraId="34F976F6" w14:textId="77777777" w:rsidR="00800AD8" w:rsidRDefault="00800AD8" w:rsidP="00701F77">
      <w:pPr>
        <w:pStyle w:val="InterlineGlossWithTrans"/>
        <w:tabs>
          <w:tab w:val="left" w:pos="533"/>
          <w:tab w:val="left" w:pos="1232"/>
          <w:tab w:val="left" w:pos="2261"/>
          <w:tab w:val="left" w:pos="2645"/>
          <w:tab w:val="left" w:pos="2984"/>
        </w:tabs>
      </w:pPr>
      <w:r>
        <w:tab/>
        <w:t>îakua</w:t>
      </w:r>
      <w:r>
        <w:tab/>
        <w:t>laing-en</w:t>
      </w:r>
      <w:r>
        <w:tab/>
        <w:t>ni</w:t>
      </w:r>
      <w:r>
        <w:tab/>
        <w:t>sa</w:t>
      </w:r>
      <w:r>
        <w:tab/>
        <w:t>Puîaîuyaîuyan</w:t>
      </w:r>
    </w:p>
    <w:p w14:paraId="615589F7" w14:textId="77777777" w:rsidR="00800AD8" w:rsidRDefault="00800AD8" w:rsidP="00B76180">
      <w:pPr>
        <w:pStyle w:val="InterlineTransNoFree"/>
        <w:tabs>
          <w:tab w:val="left" w:pos="1232"/>
          <w:tab w:val="left" w:pos="2261"/>
          <w:tab w:val="left" w:pos="2645"/>
          <w:tab w:val="left" w:pos="2984"/>
          <w:tab w:val="right" w:pos="8789"/>
        </w:tabs>
      </w:pPr>
      <w:r>
        <w:tab/>
        <w:t>but</w:t>
      </w:r>
      <w:r>
        <w:tab/>
        <w:t>follow-</w:t>
      </w:r>
      <w:r>
        <w:rPr>
          <w:smallCaps/>
        </w:rPr>
        <w:t>pf</w:t>
      </w:r>
      <w:r>
        <w:tab/>
        <w:t>by</w:t>
      </w:r>
      <w:r>
        <w:rPr>
          <w:smallCaps/>
        </w:rPr>
        <w:tab/>
        <w:t>h</w:t>
      </w:r>
      <w:r>
        <w:rPr>
          <w:smallCaps/>
        </w:rPr>
        <w:tab/>
      </w:r>
      <w:r>
        <w:t>(name)</w:t>
      </w:r>
      <w:r w:rsidR="00701F77">
        <w:tab/>
        <w:t>but he chased after her.</w:t>
      </w:r>
    </w:p>
    <w:p w14:paraId="299AB754" w14:textId="77777777" w:rsidR="00800AD8" w:rsidRDefault="00DC1AE0" w:rsidP="00701F77">
      <w:pPr>
        <w:pStyle w:val="InterlineText"/>
        <w:tabs>
          <w:tab w:val="left" w:pos="533"/>
          <w:tab w:val="left" w:pos="1022"/>
          <w:tab w:val="left" w:pos="1466"/>
          <w:tab w:val="left" w:pos="2285"/>
          <w:tab w:val="left" w:pos="3059"/>
          <w:tab w:val="left" w:pos="3503"/>
          <w:tab w:val="left" w:pos="3842"/>
          <w:tab w:val="left" w:pos="5156"/>
          <w:tab w:val="left" w:pos="5660"/>
        </w:tabs>
      </w:pPr>
      <w:r w:rsidRPr="003A1D48">
        <w:rPr>
          <w:rStyle w:val="InterlineTextNumChar"/>
        </w:rPr>
        <w:t>032</w:t>
      </w:r>
      <w:r w:rsidR="00800AD8">
        <w:tab/>
        <w:t>qau</w:t>
      </w:r>
      <w:r w:rsidR="00800AD8">
        <w:tab/>
        <w:t>ini</w:t>
      </w:r>
      <w:r w:rsidR="00800AD8">
        <w:tab/>
        <w:t>keîang</w:t>
      </w:r>
      <w:r w:rsidR="00800AD8">
        <w:tab/>
        <w:t>anga</w:t>
      </w:r>
      <w:r w:rsidR="00800AD8">
        <w:tab/>
        <w:t>ti</w:t>
      </w:r>
      <w:r w:rsidR="00800AD8">
        <w:tab/>
        <w:t>sa</w:t>
      </w:r>
      <w:r w:rsidR="00800AD8">
        <w:tab/>
        <w:t>Suîaîuîaîui</w:t>
      </w:r>
      <w:r w:rsidR="00800AD8">
        <w:tab/>
        <w:t>tu</w:t>
      </w:r>
      <w:r w:rsidR="00800AD8">
        <w:tab/>
        <w:t>kemuda.</w:t>
      </w:r>
    </w:p>
    <w:p w14:paraId="2F77C8E4" w14:textId="77777777" w:rsidR="00800AD8" w:rsidRDefault="00800AD8" w:rsidP="00701F77">
      <w:pPr>
        <w:pStyle w:val="InterlineGlossWithTrans"/>
        <w:tabs>
          <w:tab w:val="left" w:pos="533"/>
          <w:tab w:val="left" w:pos="1022"/>
          <w:tab w:val="left" w:pos="1466"/>
          <w:tab w:val="left" w:pos="2285"/>
          <w:tab w:val="left" w:pos="3059"/>
          <w:tab w:val="left" w:pos="3503"/>
          <w:tab w:val="left" w:pos="3842"/>
          <w:tab w:val="left" w:pos="5156"/>
          <w:tab w:val="left" w:pos="5660"/>
        </w:tabs>
      </w:pPr>
      <w:r>
        <w:tab/>
        <w:t>qau</w:t>
      </w:r>
      <w:r>
        <w:tab/>
        <w:t>ini</w:t>
      </w:r>
      <w:r>
        <w:tab/>
        <w:t>keîang</w:t>
      </w:r>
      <w:r>
        <w:tab/>
        <w:t>anga</w:t>
      </w:r>
      <w:r>
        <w:tab/>
        <w:t>ti</w:t>
      </w:r>
      <w:r>
        <w:tab/>
        <w:t>sa</w:t>
      </w:r>
      <w:r>
        <w:tab/>
        <w:t>Suîaîuîaîui</w:t>
      </w:r>
      <w:r>
        <w:tab/>
        <w:t>tu</w:t>
      </w:r>
      <w:r>
        <w:tab/>
        <w:t>em=kuda</w:t>
      </w:r>
    </w:p>
    <w:p w14:paraId="21628F39" w14:textId="77777777" w:rsidR="00800AD8" w:rsidRDefault="00800AD8" w:rsidP="00701F77">
      <w:pPr>
        <w:pStyle w:val="InterlineTrans"/>
        <w:tabs>
          <w:tab w:val="left" w:pos="533"/>
          <w:tab w:val="left" w:pos="1022"/>
          <w:tab w:val="left" w:pos="1466"/>
          <w:tab w:val="left" w:pos="2285"/>
          <w:tab w:val="left" w:pos="3059"/>
          <w:tab w:val="left" w:pos="3503"/>
          <w:tab w:val="left" w:pos="3842"/>
          <w:tab w:val="left" w:pos="5156"/>
          <w:tab w:val="left" w:pos="5660"/>
        </w:tabs>
      </w:pPr>
      <w:r>
        <w:tab/>
        <w:t>so</w:t>
      </w:r>
      <w:r>
        <w:tab/>
        <w:t>not</w:t>
      </w:r>
      <w:r>
        <w:tab/>
        <w:t>know</w:t>
      </w:r>
      <w:r>
        <w:tab/>
        <w:t>indeed</w:t>
      </w:r>
      <w:r>
        <w:tab/>
      </w:r>
      <w:r>
        <w:rPr>
          <w:smallCaps/>
        </w:rPr>
        <w:t>f.h</w:t>
      </w:r>
      <w:r>
        <w:rPr>
          <w:smallCaps/>
        </w:rPr>
        <w:tab/>
        <w:t>h</w:t>
      </w:r>
      <w:r>
        <w:rPr>
          <w:smallCaps/>
        </w:rPr>
        <w:tab/>
      </w:r>
      <w:r>
        <w:t>(name)</w:t>
      </w:r>
      <w:r>
        <w:tab/>
      </w:r>
      <w:r>
        <w:rPr>
          <w:smallCaps/>
        </w:rPr>
        <w:t>obl</w:t>
      </w:r>
      <w:r>
        <w:tab/>
      </w:r>
      <w:r>
        <w:rPr>
          <w:smallCaps/>
        </w:rPr>
        <w:t>af</w:t>
      </w:r>
      <w:r>
        <w:t>=do.what</w:t>
      </w:r>
    </w:p>
    <w:p w14:paraId="5D1D409E" w14:textId="77777777" w:rsidR="00800AD8" w:rsidRDefault="00800AD8">
      <w:pPr>
        <w:pStyle w:val="InterlineFree"/>
      </w:pPr>
      <w:r>
        <w:t>She didn’t know what to do.</w:t>
      </w:r>
    </w:p>
    <w:p w14:paraId="4644CF1B" w14:textId="77777777" w:rsidR="00800AD8" w:rsidRDefault="00DC1AE0" w:rsidP="00701F77">
      <w:pPr>
        <w:pStyle w:val="InterlineText"/>
        <w:tabs>
          <w:tab w:val="left" w:pos="533"/>
          <w:tab w:val="left" w:pos="1022"/>
          <w:tab w:val="left" w:pos="2201"/>
          <w:tab w:val="left" w:pos="2705"/>
          <w:tab w:val="left" w:pos="4169"/>
          <w:tab w:val="left" w:pos="5258"/>
          <w:tab w:val="left" w:pos="6032"/>
          <w:tab w:val="left" w:pos="6896"/>
          <w:tab w:val="left" w:pos="7340"/>
        </w:tabs>
      </w:pPr>
      <w:r w:rsidRPr="003A1D48">
        <w:rPr>
          <w:rStyle w:val="InterlineTextNumChar"/>
        </w:rPr>
        <w:t>033</w:t>
      </w:r>
      <w:r w:rsidR="00800AD8">
        <w:tab/>
        <w:t>qau</w:t>
      </w:r>
      <w:r w:rsidR="00800AD8">
        <w:tab/>
        <w:t>djemaîun</w:t>
      </w:r>
      <w:r w:rsidR="00800AD8">
        <w:tab/>
        <w:t>i</w:t>
      </w:r>
      <w:r w:rsidR="00800AD8">
        <w:tab/>
        <w:t>gadegade,</w:t>
      </w:r>
      <w:r w:rsidR="00800AD8">
        <w:tab/>
        <w:t>maluîay</w:t>
      </w:r>
      <w:r w:rsidR="00800AD8">
        <w:tab/>
        <w:t>anga</w:t>
      </w:r>
      <w:r w:rsidR="00800AD8">
        <w:tab/>
        <w:t>aravats</w:t>
      </w:r>
      <w:r w:rsidR="00800AD8">
        <w:tab/>
        <w:t>ti</w:t>
      </w:r>
      <w:r w:rsidR="00701F77">
        <w:tab/>
        <w:t>sa</w:t>
      </w:r>
    </w:p>
    <w:p w14:paraId="58CA1340" w14:textId="77777777" w:rsidR="00800AD8" w:rsidRDefault="00800AD8" w:rsidP="00701F77">
      <w:pPr>
        <w:pStyle w:val="InterlineGlossWithTrans"/>
        <w:tabs>
          <w:tab w:val="left" w:pos="533"/>
          <w:tab w:val="left" w:pos="1022"/>
          <w:tab w:val="left" w:pos="2201"/>
          <w:tab w:val="left" w:pos="2705"/>
          <w:tab w:val="left" w:pos="4169"/>
          <w:tab w:val="left" w:pos="5258"/>
          <w:tab w:val="left" w:pos="6032"/>
          <w:tab w:val="left" w:pos="6896"/>
          <w:tab w:val="left" w:pos="7340"/>
        </w:tabs>
      </w:pPr>
      <w:r>
        <w:tab/>
        <w:t>qau</w:t>
      </w:r>
      <w:r>
        <w:tab/>
        <w:t>em=djaîun</w:t>
      </w:r>
      <w:r>
        <w:tab/>
        <w:t>i</w:t>
      </w:r>
      <w:r>
        <w:tab/>
        <w:t>gade-gade</w:t>
      </w:r>
      <w:r>
        <w:tab/>
        <w:t>ma-luîay</w:t>
      </w:r>
      <w:r>
        <w:tab/>
        <w:t>anga</w:t>
      </w:r>
      <w:r>
        <w:tab/>
        <w:t>a-ravats</w:t>
      </w:r>
      <w:r>
        <w:tab/>
        <w:t>ti</w:t>
      </w:r>
      <w:r w:rsidR="00701F77">
        <w:tab/>
        <w:t>sa</w:t>
      </w:r>
    </w:p>
    <w:p w14:paraId="5B517349" w14:textId="77777777" w:rsidR="00800AD8" w:rsidRDefault="00800AD8" w:rsidP="00701F77">
      <w:pPr>
        <w:pStyle w:val="InterlineTransNoFree"/>
        <w:tabs>
          <w:tab w:val="left" w:pos="1022"/>
          <w:tab w:val="left" w:pos="2201"/>
          <w:tab w:val="left" w:pos="2705"/>
          <w:tab w:val="left" w:pos="4169"/>
          <w:tab w:val="left" w:pos="5258"/>
          <w:tab w:val="left" w:pos="6032"/>
          <w:tab w:val="left" w:pos="6896"/>
          <w:tab w:val="left" w:pos="7340"/>
        </w:tabs>
      </w:pPr>
      <w:r>
        <w:tab/>
        <w:t>so</w:t>
      </w:r>
      <w:r>
        <w:tab/>
      </w:r>
      <w:r>
        <w:rPr>
          <w:smallCaps/>
        </w:rPr>
        <w:t>af</w:t>
      </w:r>
      <w:r>
        <w:t>=arrive</w:t>
      </w:r>
      <w:r>
        <w:tab/>
      </w:r>
      <w:r>
        <w:rPr>
          <w:smallCaps/>
        </w:rPr>
        <w:t>loc</w:t>
      </w:r>
      <w:r>
        <w:tab/>
      </w:r>
      <w:r>
        <w:rPr>
          <w:smallCaps/>
        </w:rPr>
        <w:t>red</w:t>
      </w:r>
      <w:r>
        <w:t>-mountain</w:t>
      </w:r>
      <w:r>
        <w:tab/>
      </w:r>
      <w:r>
        <w:rPr>
          <w:smallCaps/>
        </w:rPr>
        <w:t>stat</w:t>
      </w:r>
      <w:r>
        <w:t>-tired</w:t>
      </w:r>
      <w:r>
        <w:tab/>
        <w:t>indeed</w:t>
      </w:r>
      <w:r>
        <w:tab/>
      </w:r>
      <w:r>
        <w:rPr>
          <w:smallCaps/>
        </w:rPr>
        <w:t>c-</w:t>
      </w:r>
      <w:r>
        <w:t>true</w:t>
      </w:r>
      <w:r>
        <w:tab/>
      </w:r>
      <w:r>
        <w:rPr>
          <w:smallCaps/>
        </w:rPr>
        <w:t>f.h</w:t>
      </w:r>
      <w:r w:rsidR="00701F77">
        <w:rPr>
          <w:smallCaps/>
        </w:rPr>
        <w:tab/>
        <w:t>h</w:t>
      </w:r>
    </w:p>
    <w:p w14:paraId="5EC0AD15" w14:textId="77777777" w:rsidR="00800AD8" w:rsidRDefault="00800AD8" w:rsidP="00701F77">
      <w:pPr>
        <w:pStyle w:val="InterlineText"/>
        <w:tabs>
          <w:tab w:val="left" w:pos="533"/>
        </w:tabs>
      </w:pPr>
      <w:r>
        <w:tab/>
        <w:t>Suîaîuîaîui.</w:t>
      </w:r>
    </w:p>
    <w:p w14:paraId="20BCD83F" w14:textId="77777777" w:rsidR="00800AD8" w:rsidRDefault="00800AD8" w:rsidP="00701F77">
      <w:pPr>
        <w:pStyle w:val="InterlineGlossWithTrans"/>
        <w:tabs>
          <w:tab w:val="left" w:pos="533"/>
        </w:tabs>
      </w:pPr>
      <w:r>
        <w:tab/>
        <w:t>Suîaîuîaîui</w:t>
      </w:r>
    </w:p>
    <w:p w14:paraId="07C0A5A8" w14:textId="77777777" w:rsidR="00800AD8" w:rsidRDefault="00800AD8" w:rsidP="00B76180">
      <w:pPr>
        <w:pStyle w:val="InterlineTransNoFree"/>
        <w:tabs>
          <w:tab w:val="right" w:pos="8789"/>
        </w:tabs>
      </w:pPr>
      <w:r>
        <w:rPr>
          <w:smallCaps/>
        </w:rPr>
        <w:tab/>
      </w:r>
      <w:r>
        <w:t>(name)</w:t>
      </w:r>
      <w:r w:rsidR="00701F77">
        <w:tab/>
        <w:t>They got to a mountain ridge, and Suîaîuîaîui was very tired.</w:t>
      </w:r>
    </w:p>
    <w:p w14:paraId="049FDD6D" w14:textId="77777777" w:rsidR="00800AD8" w:rsidRDefault="00DC1AE0" w:rsidP="00701F77">
      <w:pPr>
        <w:pStyle w:val="InterlineText"/>
        <w:tabs>
          <w:tab w:val="left" w:pos="533"/>
          <w:tab w:val="left" w:pos="1022"/>
          <w:tab w:val="left" w:pos="1811"/>
          <w:tab w:val="left" w:pos="2750"/>
          <w:tab w:val="left" w:pos="3014"/>
          <w:tab w:val="left" w:pos="3458"/>
          <w:tab w:val="left" w:pos="4112"/>
          <w:tab w:val="left" w:pos="4376"/>
          <w:tab w:val="left" w:pos="4760"/>
          <w:tab w:val="left" w:pos="5909"/>
          <w:tab w:val="left" w:pos="6833"/>
          <w:tab w:val="left" w:pos="7337"/>
        </w:tabs>
      </w:pPr>
      <w:r w:rsidRPr="003A1D48">
        <w:rPr>
          <w:rStyle w:val="InterlineTextNumChar"/>
        </w:rPr>
        <w:t>034</w:t>
      </w:r>
      <w:r w:rsidR="00800AD8">
        <w:tab/>
        <w:t>qau</w:t>
      </w:r>
      <w:r w:rsidR="00800AD8">
        <w:tab/>
        <w:t>“sa-u,</w:t>
      </w:r>
      <w:r w:rsidR="00800AD8">
        <w:tab/>
        <w:t>alapu</w:t>
      </w:r>
      <w:r w:rsidR="00800AD8">
        <w:tab/>
        <w:t>a</w:t>
      </w:r>
      <w:r w:rsidR="00800AD8">
        <w:tab/>
        <w:t>ku</w:t>
      </w:r>
      <w:r w:rsidR="00800AD8">
        <w:tab/>
        <w:t>îinay</w:t>
      </w:r>
      <w:r w:rsidR="00800AD8">
        <w:tab/>
        <w:t>a</w:t>
      </w:r>
      <w:r w:rsidR="00800AD8">
        <w:tab/>
        <w:t>ku</w:t>
      </w:r>
      <w:r w:rsidR="00800AD8">
        <w:tab/>
        <w:t>inadjuq</w:t>
      </w:r>
      <w:r w:rsidR="00701F77">
        <w:tab/>
        <w:t>izua</w:t>
      </w:r>
      <w:r w:rsidR="00701F77">
        <w:tab/>
        <w:t>i</w:t>
      </w:r>
      <w:r w:rsidR="00701F77">
        <w:tab/>
        <w:t>qinaîivan.</w:t>
      </w:r>
    </w:p>
    <w:p w14:paraId="03FE4557" w14:textId="77777777" w:rsidR="00800AD8" w:rsidRDefault="00800AD8" w:rsidP="00701F77">
      <w:pPr>
        <w:pStyle w:val="InterlineGlossWithTrans"/>
        <w:tabs>
          <w:tab w:val="left" w:pos="533"/>
          <w:tab w:val="left" w:pos="1022"/>
          <w:tab w:val="left" w:pos="1811"/>
          <w:tab w:val="left" w:pos="2750"/>
          <w:tab w:val="left" w:pos="3014"/>
          <w:tab w:val="left" w:pos="3458"/>
          <w:tab w:val="left" w:pos="4112"/>
          <w:tab w:val="left" w:pos="4376"/>
          <w:tab w:val="left" w:pos="4760"/>
          <w:tab w:val="left" w:pos="5909"/>
          <w:tab w:val="left" w:pos="6833"/>
          <w:tab w:val="left" w:pos="7337"/>
        </w:tabs>
      </w:pPr>
      <w:r>
        <w:tab/>
        <w:t>qau</w:t>
      </w:r>
      <w:r>
        <w:tab/>
        <w:t>sa-u</w:t>
      </w:r>
      <w:r>
        <w:tab/>
        <w:t>alap-u</w:t>
      </w:r>
      <w:r>
        <w:tab/>
        <w:t>a</w:t>
      </w:r>
      <w:r>
        <w:tab/>
        <w:t>ku</w:t>
      </w:r>
      <w:r>
        <w:tab/>
        <w:t>îinay</w:t>
      </w:r>
      <w:r>
        <w:tab/>
        <w:t>a</w:t>
      </w:r>
      <w:r>
        <w:tab/>
        <w:t>ku</w:t>
      </w:r>
      <w:r>
        <w:tab/>
        <w:t>in-adjuq</w:t>
      </w:r>
      <w:r w:rsidR="00701F77">
        <w:tab/>
        <w:t>i-zua</w:t>
      </w:r>
      <w:r w:rsidR="00701F77">
        <w:tab/>
        <w:t>i</w:t>
      </w:r>
      <w:r w:rsidR="00701F77">
        <w:tab/>
        <w:t>in=qaîiw-an</w:t>
      </w:r>
    </w:p>
    <w:p w14:paraId="4CB6CA8F" w14:textId="77777777" w:rsidR="00800AD8" w:rsidRDefault="00800AD8" w:rsidP="00701F77">
      <w:pPr>
        <w:pStyle w:val="InterlineTrans"/>
        <w:tabs>
          <w:tab w:val="left" w:pos="533"/>
          <w:tab w:val="left" w:pos="1022"/>
          <w:tab w:val="left" w:pos="1811"/>
          <w:tab w:val="left" w:pos="2750"/>
          <w:tab w:val="left" w:pos="3014"/>
          <w:tab w:val="left" w:pos="3458"/>
          <w:tab w:val="left" w:pos="4112"/>
          <w:tab w:val="left" w:pos="4376"/>
          <w:tab w:val="left" w:pos="4760"/>
          <w:tab w:val="left" w:pos="5909"/>
          <w:tab w:val="left" w:pos="6833"/>
          <w:tab w:val="left" w:pos="7337"/>
        </w:tabs>
      </w:pPr>
      <w:r>
        <w:tab/>
        <w:t>so</w:t>
      </w:r>
      <w:r>
        <w:tab/>
        <w:t>go-</w:t>
      </w:r>
      <w:r>
        <w:rPr>
          <w:smallCaps/>
        </w:rPr>
        <w:t>imp</w:t>
      </w:r>
      <w:r>
        <w:tab/>
        <w:t>take-</w:t>
      </w:r>
      <w:r>
        <w:rPr>
          <w:smallCaps/>
        </w:rPr>
        <w:t>imp</w:t>
      </w:r>
      <w:r>
        <w:rPr>
          <w:smallCaps/>
        </w:rPr>
        <w:tab/>
        <w:t>c</w:t>
      </w:r>
      <w:r>
        <w:rPr>
          <w:smallCaps/>
        </w:rPr>
        <w:tab/>
      </w:r>
      <w:r>
        <w:t>my</w:t>
      </w:r>
      <w:r>
        <w:tab/>
        <w:t>hat</w:t>
      </w:r>
      <w:r>
        <w:rPr>
          <w:smallCaps/>
        </w:rPr>
        <w:tab/>
        <w:t>c</w:t>
      </w:r>
      <w:r>
        <w:rPr>
          <w:smallCaps/>
        </w:rPr>
        <w:tab/>
      </w:r>
      <w:r>
        <w:t>I</w:t>
      </w:r>
      <w:r>
        <w:tab/>
      </w:r>
      <w:r>
        <w:rPr>
          <w:smallCaps/>
        </w:rPr>
        <w:t>perf-</w:t>
      </w:r>
      <w:r>
        <w:t>leave</w:t>
      </w:r>
      <w:r w:rsidR="00701F77">
        <w:tab/>
      </w:r>
      <w:r w:rsidR="00701F77">
        <w:rPr>
          <w:smallCaps/>
        </w:rPr>
        <w:t>loc</w:t>
      </w:r>
      <w:r w:rsidR="00701F77">
        <w:t>-that</w:t>
      </w:r>
      <w:r w:rsidR="00701F77">
        <w:tab/>
      </w:r>
      <w:r w:rsidR="00701F77">
        <w:rPr>
          <w:smallCaps/>
        </w:rPr>
        <w:t>loc</w:t>
      </w:r>
      <w:r w:rsidR="00701F77">
        <w:tab/>
      </w:r>
      <w:r w:rsidR="00701F77">
        <w:rPr>
          <w:smallCaps/>
        </w:rPr>
        <w:t>perf</w:t>
      </w:r>
      <w:r w:rsidR="00701F77">
        <w:t>=roof-</w:t>
      </w:r>
      <w:r w:rsidR="00701F77">
        <w:rPr>
          <w:smallCaps/>
        </w:rPr>
        <w:t>nom</w:t>
      </w:r>
    </w:p>
    <w:p w14:paraId="1B85B362" w14:textId="77777777" w:rsidR="00800AD8" w:rsidRDefault="00800AD8">
      <w:pPr>
        <w:pStyle w:val="InterlineFree"/>
      </w:pPr>
      <w:r>
        <w:t>“Go and get my hat which I left on the roof.</w:t>
      </w:r>
    </w:p>
    <w:p w14:paraId="733F6B80" w14:textId="77777777" w:rsidR="00800AD8" w:rsidRDefault="00DC1AE0" w:rsidP="00701F77">
      <w:pPr>
        <w:pStyle w:val="InterlineText"/>
        <w:tabs>
          <w:tab w:val="left" w:pos="533"/>
          <w:tab w:val="left" w:pos="1187"/>
          <w:tab w:val="left" w:pos="2486"/>
          <w:tab w:val="left" w:pos="3410"/>
          <w:tab w:val="left" w:pos="5714"/>
          <w:tab w:val="left" w:pos="6488"/>
          <w:tab w:val="left" w:pos="7262"/>
          <w:tab w:val="left" w:pos="7526"/>
          <w:tab w:val="left" w:pos="8390"/>
        </w:tabs>
      </w:pPr>
      <w:r w:rsidRPr="003A1D48">
        <w:rPr>
          <w:rStyle w:val="InterlineTextNumChar"/>
        </w:rPr>
        <w:t>035</w:t>
      </w:r>
      <w:r w:rsidR="00800AD8">
        <w:tab/>
        <w:t>nu</w:t>
      </w:r>
      <w:r w:rsidR="00800AD8">
        <w:tab/>
        <w:t>mangtjez</w:t>
      </w:r>
      <w:r w:rsidR="00800AD8">
        <w:tab/>
        <w:t>sun,</w:t>
      </w:r>
      <w:r w:rsidR="00800AD8">
        <w:tab/>
        <w:t>parepuvaîavi</w:t>
      </w:r>
      <w:r w:rsidR="00800AD8">
        <w:tab/>
        <w:t>anga,”</w:t>
      </w:r>
      <w:r w:rsidR="00800AD8">
        <w:tab/>
        <w:t>ayain</w:t>
      </w:r>
      <w:r w:rsidR="00800AD8">
        <w:tab/>
        <w:t>a</w:t>
      </w:r>
      <w:r w:rsidR="00701F77">
        <w:tab/>
        <w:t>ventsa</w:t>
      </w:r>
      <w:r w:rsidR="00701F77">
        <w:tab/>
        <w:t>ti</w:t>
      </w:r>
    </w:p>
    <w:p w14:paraId="630BF07A" w14:textId="77777777" w:rsidR="00800AD8" w:rsidRDefault="00800AD8" w:rsidP="00701F77">
      <w:pPr>
        <w:pStyle w:val="InterlineGlossWithTrans"/>
        <w:tabs>
          <w:tab w:val="left" w:pos="533"/>
          <w:tab w:val="left" w:pos="1187"/>
          <w:tab w:val="left" w:pos="2486"/>
          <w:tab w:val="left" w:pos="3410"/>
          <w:tab w:val="left" w:pos="5714"/>
          <w:tab w:val="left" w:pos="6488"/>
          <w:tab w:val="left" w:pos="7262"/>
          <w:tab w:val="left" w:pos="7526"/>
          <w:tab w:val="left" w:pos="8390"/>
        </w:tabs>
      </w:pPr>
      <w:r>
        <w:tab/>
        <w:t>nu</w:t>
      </w:r>
      <w:r>
        <w:tab/>
        <w:t>m-pangetjez</w:t>
      </w:r>
      <w:r>
        <w:tab/>
        <w:t>sun</w:t>
      </w:r>
      <w:r>
        <w:tab/>
        <w:t>pare-pu-vaîaw-i</w:t>
      </w:r>
      <w:r>
        <w:tab/>
        <w:t>anga</w:t>
      </w:r>
      <w:r>
        <w:tab/>
        <w:t>aya-en</w:t>
      </w:r>
      <w:r>
        <w:tab/>
        <w:t>a</w:t>
      </w:r>
      <w:r w:rsidR="00701F77">
        <w:tab/>
        <w:t>n=vetsa</w:t>
      </w:r>
      <w:r w:rsidR="00701F77">
        <w:tab/>
        <w:t>ti</w:t>
      </w:r>
    </w:p>
    <w:p w14:paraId="5C157693" w14:textId="77777777" w:rsidR="00800AD8" w:rsidRDefault="00800AD8" w:rsidP="00701F77">
      <w:pPr>
        <w:pStyle w:val="InterlineTransNoFree"/>
        <w:tabs>
          <w:tab w:val="left" w:pos="1187"/>
          <w:tab w:val="left" w:pos="2486"/>
          <w:tab w:val="left" w:pos="3410"/>
          <w:tab w:val="left" w:pos="5714"/>
          <w:tab w:val="left" w:pos="6488"/>
          <w:tab w:val="left" w:pos="7262"/>
          <w:tab w:val="left" w:pos="7526"/>
          <w:tab w:val="left" w:pos="8390"/>
        </w:tabs>
        <w:rPr>
          <w:smallCaps/>
        </w:rPr>
      </w:pPr>
      <w:r>
        <w:tab/>
        <w:t>when</w:t>
      </w:r>
      <w:r>
        <w:tab/>
      </w:r>
      <w:r>
        <w:rPr>
          <w:smallCaps/>
        </w:rPr>
        <w:t>af</w:t>
      </w:r>
      <w:r>
        <w:t>-come</w:t>
      </w:r>
      <w:r>
        <w:tab/>
      </w:r>
      <w:r>
        <w:rPr>
          <w:smallCaps/>
        </w:rPr>
        <w:t>f.</w:t>
      </w:r>
      <w:r>
        <w:t>you(</w:t>
      </w:r>
      <w:r>
        <w:rPr>
          <w:smallCaps/>
        </w:rPr>
        <w:t>s</w:t>
      </w:r>
      <w:r>
        <w:t>)</w:t>
      </w:r>
      <w:r>
        <w:tab/>
        <w:t>pair-have-spouse-</w:t>
      </w:r>
      <w:r>
        <w:rPr>
          <w:smallCaps/>
        </w:rPr>
        <w:t>hort</w:t>
      </w:r>
      <w:r>
        <w:tab/>
        <w:t>indeed</w:t>
      </w:r>
      <w:r>
        <w:tab/>
        <w:t>say-</w:t>
      </w:r>
      <w:r>
        <w:rPr>
          <w:smallCaps/>
        </w:rPr>
        <w:t>pf</w:t>
      </w:r>
      <w:r>
        <w:rPr>
          <w:smallCaps/>
        </w:rPr>
        <w:tab/>
        <w:t>c</w:t>
      </w:r>
      <w:r w:rsidR="00701F77">
        <w:tab/>
      </w:r>
      <w:r w:rsidR="00701F77">
        <w:rPr>
          <w:smallCaps/>
        </w:rPr>
        <w:t>af</w:t>
      </w:r>
      <w:r w:rsidR="00701F77">
        <w:t>=lie</w:t>
      </w:r>
      <w:r w:rsidR="00701F77">
        <w:tab/>
      </w:r>
      <w:r w:rsidR="00701F77">
        <w:rPr>
          <w:smallCaps/>
        </w:rPr>
        <w:t>f.h</w:t>
      </w:r>
    </w:p>
    <w:p w14:paraId="3E72C1B7" w14:textId="77777777" w:rsidR="00800AD8" w:rsidRDefault="00800AD8" w:rsidP="00701F77">
      <w:pPr>
        <w:pStyle w:val="InterlineText"/>
        <w:tabs>
          <w:tab w:val="left" w:pos="533"/>
          <w:tab w:val="left" w:pos="872"/>
        </w:tabs>
      </w:pPr>
      <w:r>
        <w:tab/>
        <w:t>sa</w:t>
      </w:r>
      <w:r>
        <w:tab/>
        <w:t>Puîaîuyaîuyan.</w:t>
      </w:r>
    </w:p>
    <w:p w14:paraId="537E5AED" w14:textId="77777777" w:rsidR="00800AD8" w:rsidRDefault="00800AD8" w:rsidP="00701F77">
      <w:pPr>
        <w:pStyle w:val="InterlineGlossWithTrans"/>
        <w:tabs>
          <w:tab w:val="left" w:pos="533"/>
          <w:tab w:val="left" w:pos="872"/>
        </w:tabs>
      </w:pPr>
      <w:r>
        <w:tab/>
        <w:t>sa</w:t>
      </w:r>
      <w:r>
        <w:tab/>
        <w:t>Puîaîuyaîuyan</w:t>
      </w:r>
    </w:p>
    <w:p w14:paraId="317320F2" w14:textId="77777777" w:rsidR="00800AD8" w:rsidRDefault="00800AD8" w:rsidP="00701F77">
      <w:pPr>
        <w:pStyle w:val="InterlineTrans"/>
        <w:tabs>
          <w:tab w:val="left" w:pos="533"/>
          <w:tab w:val="left" w:pos="872"/>
        </w:tabs>
      </w:pPr>
      <w:r>
        <w:rPr>
          <w:smallCaps/>
        </w:rPr>
        <w:tab/>
        <w:t>h</w:t>
      </w:r>
      <w:r>
        <w:rPr>
          <w:smallCaps/>
        </w:rPr>
        <w:tab/>
      </w:r>
      <w:r>
        <w:t>(name)</w:t>
      </w:r>
    </w:p>
    <w:p w14:paraId="28C3BE81" w14:textId="77777777" w:rsidR="00800AD8" w:rsidRDefault="00800AD8">
      <w:pPr>
        <w:pStyle w:val="InterlineFree"/>
      </w:pPr>
      <w:r>
        <w:t>When you get back we can be married again,” she lied to Puîaîuyaîuyan.</w:t>
      </w:r>
    </w:p>
    <w:p w14:paraId="7870257D" w14:textId="77777777" w:rsidR="00800AD8" w:rsidRDefault="00DE0E5A" w:rsidP="00701F77">
      <w:pPr>
        <w:pStyle w:val="InterlineText"/>
        <w:tabs>
          <w:tab w:val="left" w:pos="533"/>
          <w:tab w:val="left" w:pos="1232"/>
          <w:tab w:val="left" w:pos="2576"/>
          <w:tab w:val="left" w:pos="3020"/>
          <w:tab w:val="left" w:pos="3359"/>
          <w:tab w:val="left" w:pos="5033"/>
          <w:tab w:val="left" w:pos="6092"/>
          <w:tab w:val="left" w:pos="6356"/>
          <w:tab w:val="left" w:pos="6995"/>
          <w:tab w:val="left" w:pos="7259"/>
          <w:tab w:val="left" w:pos="8108"/>
        </w:tabs>
      </w:pPr>
      <w:r w:rsidRPr="003A1D48">
        <w:rPr>
          <w:rStyle w:val="InterlineTextNumChar"/>
        </w:rPr>
        <w:t>036</w:t>
      </w:r>
      <w:r w:rsidR="00800AD8">
        <w:tab/>
        <w:t>îakua</w:t>
      </w:r>
      <w:r w:rsidR="00800AD8">
        <w:tab/>
        <w:t>masalu</w:t>
      </w:r>
      <w:r w:rsidR="00800AD8">
        <w:tab/>
        <w:t>ti</w:t>
      </w:r>
      <w:r w:rsidR="00800AD8">
        <w:tab/>
        <w:t>sa</w:t>
      </w:r>
      <w:r w:rsidR="00800AD8">
        <w:tab/>
        <w:t>Puîaîuyaîuyan;</w:t>
      </w:r>
      <w:r w:rsidR="00800AD8">
        <w:tab/>
        <w:t>mintuluq</w:t>
      </w:r>
      <w:r w:rsidR="00800AD8">
        <w:tab/>
        <w:t>a</w:t>
      </w:r>
      <w:r w:rsidR="00800AD8">
        <w:tab/>
        <w:t>vaik</w:t>
      </w:r>
      <w:r w:rsidR="00800AD8">
        <w:tab/>
        <w:t>a</w:t>
      </w:r>
      <w:r w:rsidR="00701F77">
        <w:tab/>
        <w:t>malap</w:t>
      </w:r>
      <w:r w:rsidR="00701F77">
        <w:tab/>
        <w:t>tua</w:t>
      </w:r>
    </w:p>
    <w:p w14:paraId="015B2952" w14:textId="77777777" w:rsidR="00800AD8" w:rsidRDefault="00800AD8" w:rsidP="00701F77">
      <w:pPr>
        <w:pStyle w:val="InterlineGlossWithTrans"/>
        <w:tabs>
          <w:tab w:val="left" w:pos="533"/>
          <w:tab w:val="left" w:pos="1232"/>
          <w:tab w:val="left" w:pos="2576"/>
          <w:tab w:val="left" w:pos="3020"/>
          <w:tab w:val="left" w:pos="3359"/>
          <w:tab w:val="left" w:pos="5033"/>
          <w:tab w:val="left" w:pos="6092"/>
          <w:tab w:val="left" w:pos="6356"/>
          <w:tab w:val="left" w:pos="6995"/>
          <w:tab w:val="left" w:pos="7259"/>
          <w:tab w:val="left" w:pos="8108"/>
        </w:tabs>
      </w:pPr>
      <w:r>
        <w:tab/>
        <w:t>îakua</w:t>
      </w:r>
      <w:r>
        <w:tab/>
        <w:t>ma-salu</w:t>
      </w:r>
      <w:r>
        <w:tab/>
        <w:t>ti</w:t>
      </w:r>
      <w:r>
        <w:tab/>
        <w:t>sa</w:t>
      </w:r>
      <w:r>
        <w:tab/>
        <w:t>Puîaîuyaîuyan</w:t>
      </w:r>
      <w:r>
        <w:tab/>
        <w:t>min-tuluq</w:t>
      </w:r>
      <w:r>
        <w:tab/>
        <w:t>a</w:t>
      </w:r>
      <w:r>
        <w:tab/>
        <w:t>vaik</w:t>
      </w:r>
      <w:r>
        <w:tab/>
        <w:t>a</w:t>
      </w:r>
      <w:r w:rsidR="00701F77">
        <w:tab/>
        <w:t>m-alap</w:t>
      </w:r>
      <w:r w:rsidR="00701F77">
        <w:tab/>
        <w:t>tua</w:t>
      </w:r>
    </w:p>
    <w:p w14:paraId="214CDA79" w14:textId="77777777" w:rsidR="00800AD8" w:rsidRDefault="00800AD8" w:rsidP="00701F77">
      <w:pPr>
        <w:pStyle w:val="InterlineTransNoFree"/>
        <w:tabs>
          <w:tab w:val="left" w:pos="1232"/>
          <w:tab w:val="left" w:pos="2576"/>
          <w:tab w:val="left" w:pos="3020"/>
          <w:tab w:val="left" w:pos="3359"/>
          <w:tab w:val="left" w:pos="5033"/>
          <w:tab w:val="left" w:pos="6092"/>
          <w:tab w:val="left" w:pos="6356"/>
          <w:tab w:val="left" w:pos="6995"/>
          <w:tab w:val="left" w:pos="7259"/>
          <w:tab w:val="left" w:pos="8108"/>
        </w:tabs>
        <w:rPr>
          <w:smallCaps/>
        </w:rPr>
      </w:pPr>
      <w:r>
        <w:tab/>
        <w:t>but</w:t>
      </w:r>
      <w:r>
        <w:tab/>
      </w:r>
      <w:r>
        <w:rPr>
          <w:smallCaps/>
        </w:rPr>
        <w:t>stat</w:t>
      </w:r>
      <w:r>
        <w:t>-believe</w:t>
      </w:r>
      <w:r>
        <w:tab/>
      </w:r>
      <w:r>
        <w:rPr>
          <w:smallCaps/>
        </w:rPr>
        <w:t>f.h</w:t>
      </w:r>
      <w:r>
        <w:rPr>
          <w:smallCaps/>
        </w:rPr>
        <w:tab/>
        <w:t>h</w:t>
      </w:r>
      <w:r>
        <w:rPr>
          <w:smallCaps/>
        </w:rPr>
        <w:tab/>
      </w:r>
      <w:r>
        <w:t>(name)</w:t>
      </w:r>
      <w:r>
        <w:tab/>
      </w:r>
      <w:r>
        <w:rPr>
          <w:smallCaps/>
        </w:rPr>
        <w:t>af</w:t>
      </w:r>
      <w:r>
        <w:t>-run</w:t>
      </w:r>
      <w:r>
        <w:rPr>
          <w:smallCaps/>
        </w:rPr>
        <w:tab/>
        <w:t>c</w:t>
      </w:r>
      <w:r>
        <w:rPr>
          <w:smallCaps/>
        </w:rPr>
        <w:tab/>
      </w:r>
      <w:r>
        <w:t>leave</w:t>
      </w:r>
      <w:r>
        <w:rPr>
          <w:smallCaps/>
        </w:rPr>
        <w:tab/>
        <w:t>c</w:t>
      </w:r>
      <w:r w:rsidR="00701F77">
        <w:tab/>
      </w:r>
      <w:r w:rsidR="00701F77">
        <w:rPr>
          <w:smallCaps/>
        </w:rPr>
        <w:t>af</w:t>
      </w:r>
      <w:r w:rsidR="00701F77">
        <w:t>-take</w:t>
      </w:r>
      <w:r w:rsidR="00701F77">
        <w:tab/>
      </w:r>
      <w:r w:rsidR="00701F77">
        <w:rPr>
          <w:smallCaps/>
        </w:rPr>
        <w:t>obl</w:t>
      </w:r>
    </w:p>
    <w:p w14:paraId="1C6629D4" w14:textId="77777777" w:rsidR="00800AD8" w:rsidRDefault="00701F77" w:rsidP="00701F77">
      <w:pPr>
        <w:pStyle w:val="InterlineText"/>
        <w:tabs>
          <w:tab w:val="left" w:pos="533"/>
        </w:tabs>
      </w:pPr>
      <w:r>
        <w:tab/>
        <w:t>îinay.</w:t>
      </w:r>
    </w:p>
    <w:p w14:paraId="165F6F24" w14:textId="77777777" w:rsidR="00800AD8" w:rsidRDefault="00701F77" w:rsidP="00701F77">
      <w:pPr>
        <w:pStyle w:val="InterlineGlossWithTrans"/>
        <w:tabs>
          <w:tab w:val="left" w:pos="533"/>
        </w:tabs>
      </w:pPr>
      <w:r>
        <w:tab/>
        <w:t>îinay</w:t>
      </w:r>
    </w:p>
    <w:p w14:paraId="66376DFD" w14:textId="77777777" w:rsidR="00800AD8" w:rsidRDefault="00701F77" w:rsidP="00B76180">
      <w:pPr>
        <w:pStyle w:val="InterlineTransNoFree"/>
        <w:tabs>
          <w:tab w:val="right" w:pos="8789"/>
        </w:tabs>
      </w:pPr>
      <w:r>
        <w:tab/>
        <w:t>hat</w:t>
      </w:r>
      <w:r>
        <w:tab/>
        <w:t>But he gladly believed her, and went running to get the hat.</w:t>
      </w:r>
    </w:p>
    <w:p w14:paraId="7783640D" w14:textId="77777777" w:rsidR="00800AD8" w:rsidRDefault="00DE0E5A" w:rsidP="00701F77">
      <w:pPr>
        <w:pStyle w:val="InterlineText"/>
        <w:tabs>
          <w:tab w:val="left" w:pos="533"/>
          <w:tab w:val="left" w:pos="1022"/>
          <w:tab w:val="left" w:pos="1511"/>
          <w:tab w:val="left" w:pos="2210"/>
          <w:tab w:val="left" w:pos="2474"/>
          <w:tab w:val="left" w:pos="3218"/>
          <w:tab w:val="left" w:pos="3827"/>
          <w:tab w:val="left" w:pos="5891"/>
          <w:tab w:val="left" w:pos="6230"/>
          <w:tab w:val="left" w:pos="6569"/>
        </w:tabs>
      </w:pPr>
      <w:r w:rsidRPr="003A1D48">
        <w:rPr>
          <w:rStyle w:val="InterlineTextNumChar"/>
        </w:rPr>
        <w:t>037</w:t>
      </w:r>
      <w:r w:rsidR="00800AD8">
        <w:tab/>
        <w:t>qau</w:t>
      </w:r>
      <w:r w:rsidR="00800AD8">
        <w:tab/>
        <w:t>sa</w:t>
      </w:r>
      <w:r w:rsidR="00800AD8">
        <w:tab/>
        <w:t>tsikel</w:t>
      </w:r>
      <w:r w:rsidR="00800AD8">
        <w:tab/>
        <w:t>a</w:t>
      </w:r>
      <w:r w:rsidR="00800AD8">
        <w:tab/>
        <w:t>sema</w:t>
      </w:r>
      <w:r w:rsidR="00800AD8">
        <w:tab/>
        <w:t>tjua</w:t>
      </w:r>
      <w:r w:rsidR="00800AD8">
        <w:tab/>
        <w:t>kinaizuanan</w:t>
      </w:r>
      <w:r w:rsidR="00800AD8">
        <w:tab/>
        <w:t>ni</w:t>
      </w:r>
      <w:r w:rsidR="00701F77">
        <w:tab/>
        <w:t>sa</w:t>
      </w:r>
      <w:r w:rsidR="00701F77">
        <w:tab/>
        <w:t>Suîaîuîaîui.</w:t>
      </w:r>
    </w:p>
    <w:p w14:paraId="06A246DB" w14:textId="77777777" w:rsidR="00800AD8" w:rsidRDefault="00800AD8" w:rsidP="00701F77">
      <w:pPr>
        <w:pStyle w:val="InterlineGlossWithTrans"/>
        <w:tabs>
          <w:tab w:val="left" w:pos="533"/>
          <w:tab w:val="left" w:pos="1022"/>
          <w:tab w:val="left" w:pos="1511"/>
          <w:tab w:val="left" w:pos="2210"/>
          <w:tab w:val="left" w:pos="2474"/>
          <w:tab w:val="left" w:pos="3218"/>
          <w:tab w:val="left" w:pos="3827"/>
          <w:tab w:val="left" w:pos="5891"/>
          <w:tab w:val="left" w:pos="6230"/>
          <w:tab w:val="left" w:pos="6569"/>
        </w:tabs>
      </w:pPr>
      <w:r>
        <w:tab/>
        <w:t>qau</w:t>
      </w:r>
      <w:r>
        <w:tab/>
        <w:t>sa</w:t>
      </w:r>
      <w:r>
        <w:tab/>
        <w:t>tsikel</w:t>
      </w:r>
      <w:r>
        <w:tab/>
        <w:t>a</w:t>
      </w:r>
      <w:r>
        <w:tab/>
        <w:t>em=sa</w:t>
      </w:r>
      <w:r>
        <w:tab/>
        <w:t>tjua</w:t>
      </w:r>
      <w:r>
        <w:tab/>
        <w:t>in=ka-i-zua-anan</w:t>
      </w:r>
      <w:r>
        <w:tab/>
        <w:t>ni</w:t>
      </w:r>
      <w:r w:rsidR="00701F77">
        <w:tab/>
        <w:t>sa</w:t>
      </w:r>
      <w:r w:rsidR="00701F77">
        <w:tab/>
        <w:t>Suîaîuîaîui</w:t>
      </w:r>
    </w:p>
    <w:p w14:paraId="1A84E40D" w14:textId="77777777" w:rsidR="00800AD8" w:rsidRDefault="00800AD8" w:rsidP="00701F77">
      <w:pPr>
        <w:pStyle w:val="InterlineTrans"/>
        <w:tabs>
          <w:tab w:val="left" w:pos="533"/>
          <w:tab w:val="left" w:pos="1022"/>
          <w:tab w:val="left" w:pos="1511"/>
          <w:tab w:val="left" w:pos="2210"/>
          <w:tab w:val="left" w:pos="2474"/>
          <w:tab w:val="left" w:pos="3218"/>
          <w:tab w:val="left" w:pos="3827"/>
          <w:tab w:val="left" w:pos="5891"/>
          <w:tab w:val="left" w:pos="6230"/>
          <w:tab w:val="left" w:pos="6569"/>
        </w:tabs>
      </w:pPr>
      <w:r>
        <w:tab/>
        <w:t>so</w:t>
      </w:r>
      <w:r>
        <w:tab/>
        <w:t>and</w:t>
      </w:r>
      <w:r>
        <w:tab/>
        <w:t>return</w:t>
      </w:r>
      <w:r>
        <w:rPr>
          <w:smallCaps/>
        </w:rPr>
        <w:tab/>
        <w:t>c</w:t>
      </w:r>
      <w:r>
        <w:rPr>
          <w:smallCaps/>
        </w:rPr>
        <w:tab/>
        <w:t>af</w:t>
      </w:r>
      <w:r>
        <w:t>=go</w:t>
      </w:r>
      <w:r>
        <w:tab/>
        <w:t>there</w:t>
      </w:r>
      <w:r>
        <w:tab/>
      </w:r>
      <w:r>
        <w:rPr>
          <w:smallCaps/>
        </w:rPr>
        <w:t>perf</w:t>
      </w:r>
      <w:r>
        <w:t>=?-</w:t>
      </w:r>
      <w:r>
        <w:rPr>
          <w:smallCaps/>
        </w:rPr>
        <w:t>loc</w:t>
      </w:r>
      <w:r>
        <w:t>-that-still</w:t>
      </w:r>
      <w:r>
        <w:tab/>
        <w:t>of</w:t>
      </w:r>
      <w:r w:rsidR="00701F77">
        <w:rPr>
          <w:smallCaps/>
        </w:rPr>
        <w:tab/>
        <w:t>h</w:t>
      </w:r>
      <w:r w:rsidR="00701F77">
        <w:rPr>
          <w:smallCaps/>
        </w:rPr>
        <w:tab/>
      </w:r>
      <w:r w:rsidR="00701F77">
        <w:t>(name)</w:t>
      </w:r>
    </w:p>
    <w:p w14:paraId="772D8BCE" w14:textId="77777777" w:rsidR="00800AD8" w:rsidRDefault="00800AD8">
      <w:pPr>
        <w:pStyle w:val="InterlineFree"/>
      </w:pPr>
      <w:r>
        <w:t>When he got back to where Suîaîuîaîui had been</w:t>
      </w:r>
      <w:r w:rsidR="006E706C">
        <w:t>,</w:t>
      </w:r>
    </w:p>
    <w:p w14:paraId="295949CF" w14:textId="77777777" w:rsidR="00800AD8" w:rsidRDefault="00DE0E5A" w:rsidP="00701F77">
      <w:pPr>
        <w:pStyle w:val="InterlineText"/>
        <w:tabs>
          <w:tab w:val="left" w:pos="533"/>
          <w:tab w:val="left" w:pos="1352"/>
          <w:tab w:val="left" w:pos="2471"/>
          <w:tab w:val="left" w:pos="2915"/>
          <w:tab w:val="left" w:pos="3254"/>
        </w:tabs>
      </w:pPr>
      <w:r w:rsidRPr="003A1D48">
        <w:rPr>
          <w:rStyle w:val="InterlineTextNumChar"/>
        </w:rPr>
        <w:t>038</w:t>
      </w:r>
      <w:r w:rsidR="00800AD8">
        <w:tab/>
        <w:t>mintu</w:t>
      </w:r>
      <w:r w:rsidR="00800AD8">
        <w:tab/>
        <w:t>nekanga</w:t>
      </w:r>
      <w:r w:rsidR="00800AD8">
        <w:tab/>
        <w:t>ti</w:t>
      </w:r>
      <w:r w:rsidR="00800AD8">
        <w:tab/>
        <w:t>sa</w:t>
      </w:r>
      <w:r w:rsidR="00800AD8">
        <w:tab/>
        <w:t>Suîaîuîaîui.</w:t>
      </w:r>
    </w:p>
    <w:p w14:paraId="61715A4C" w14:textId="77777777" w:rsidR="00800AD8" w:rsidRDefault="00800AD8" w:rsidP="00701F77">
      <w:pPr>
        <w:pStyle w:val="InterlineGlossWithTrans"/>
        <w:tabs>
          <w:tab w:val="left" w:pos="533"/>
          <w:tab w:val="left" w:pos="1352"/>
          <w:tab w:val="left" w:pos="2471"/>
          <w:tab w:val="left" w:pos="2915"/>
          <w:tab w:val="left" w:pos="3254"/>
        </w:tabs>
      </w:pPr>
      <w:r>
        <w:tab/>
        <w:t>mintu</w:t>
      </w:r>
      <w:r>
        <w:tab/>
        <w:t>neka-anga</w:t>
      </w:r>
      <w:r>
        <w:tab/>
        <w:t>ti</w:t>
      </w:r>
      <w:r>
        <w:tab/>
        <w:t>sa</w:t>
      </w:r>
      <w:r>
        <w:tab/>
        <w:t>Suîaîuîaîui</w:t>
      </w:r>
    </w:p>
    <w:p w14:paraId="54A1F61E" w14:textId="77777777" w:rsidR="00800AD8" w:rsidRDefault="00800AD8" w:rsidP="00B76180">
      <w:pPr>
        <w:pStyle w:val="InterlineTransNoFree"/>
        <w:tabs>
          <w:tab w:val="left" w:pos="1352"/>
          <w:tab w:val="left" w:pos="2471"/>
          <w:tab w:val="left" w:pos="2915"/>
          <w:tab w:val="left" w:pos="3254"/>
          <w:tab w:val="right" w:pos="8789"/>
        </w:tabs>
      </w:pPr>
      <w:r>
        <w:tab/>
        <w:t>sudden</w:t>
      </w:r>
      <w:r>
        <w:tab/>
        <w:t>no-indeed</w:t>
      </w:r>
      <w:r>
        <w:tab/>
      </w:r>
      <w:r>
        <w:rPr>
          <w:smallCaps/>
        </w:rPr>
        <w:t>f.h</w:t>
      </w:r>
      <w:r>
        <w:rPr>
          <w:smallCaps/>
        </w:rPr>
        <w:tab/>
        <w:t>h</w:t>
      </w:r>
      <w:r>
        <w:rPr>
          <w:smallCaps/>
        </w:rPr>
        <w:tab/>
      </w:r>
      <w:r>
        <w:t>(name)</w:t>
      </w:r>
      <w:r w:rsidR="00701F77">
        <w:tab/>
        <w:t>she was gone.</w:t>
      </w:r>
    </w:p>
    <w:p w14:paraId="646BB4F0" w14:textId="77777777" w:rsidR="00800AD8" w:rsidRDefault="00DE0E5A" w:rsidP="00701F77">
      <w:pPr>
        <w:pStyle w:val="InterlineText"/>
        <w:tabs>
          <w:tab w:val="left" w:pos="533"/>
          <w:tab w:val="left" w:pos="1022"/>
          <w:tab w:val="left" w:pos="2726"/>
          <w:tab w:val="left" w:pos="3230"/>
          <w:tab w:val="left" w:pos="3974"/>
          <w:tab w:val="left" w:pos="4463"/>
          <w:tab w:val="left" w:pos="5312"/>
          <w:tab w:val="left" w:pos="5696"/>
          <w:tab w:val="left" w:pos="6035"/>
        </w:tabs>
      </w:pPr>
      <w:r w:rsidRPr="003A1D48">
        <w:rPr>
          <w:rStyle w:val="InterlineTextNumChar"/>
        </w:rPr>
        <w:t>039</w:t>
      </w:r>
      <w:r w:rsidR="00800AD8">
        <w:tab/>
        <w:t>qau</w:t>
      </w:r>
      <w:r w:rsidR="00800AD8">
        <w:tab/>
        <w:t>îevavaw</w:t>
      </w:r>
      <w:r w:rsidR="00800AD8">
        <w:tab/>
        <w:t>tua</w:t>
      </w:r>
      <w:r w:rsidR="00800AD8">
        <w:tab/>
        <w:t>kasiw,</w:t>
      </w:r>
      <w:r w:rsidR="00800AD8">
        <w:tab/>
        <w:t>sa</w:t>
      </w:r>
      <w:r w:rsidR="00800AD8">
        <w:tab/>
        <w:t>îizavi</w:t>
      </w:r>
      <w:r w:rsidR="00800AD8">
        <w:tab/>
        <w:t>ni</w:t>
      </w:r>
      <w:r w:rsidR="00800AD8">
        <w:tab/>
        <w:t>sa</w:t>
      </w:r>
      <w:r w:rsidR="00701F77">
        <w:tab/>
        <w:t>Puîaîuyaîuyan.</w:t>
      </w:r>
    </w:p>
    <w:p w14:paraId="13094570" w14:textId="77777777" w:rsidR="00800AD8" w:rsidRDefault="00800AD8" w:rsidP="00701F77">
      <w:pPr>
        <w:pStyle w:val="InterlineGlossWithTrans"/>
        <w:tabs>
          <w:tab w:val="left" w:pos="533"/>
          <w:tab w:val="left" w:pos="1022"/>
          <w:tab w:val="left" w:pos="2726"/>
          <w:tab w:val="left" w:pos="3230"/>
          <w:tab w:val="left" w:pos="3974"/>
          <w:tab w:val="left" w:pos="4463"/>
          <w:tab w:val="left" w:pos="5312"/>
          <w:tab w:val="left" w:pos="5696"/>
          <w:tab w:val="left" w:pos="6035"/>
        </w:tabs>
      </w:pPr>
      <w:r>
        <w:tab/>
        <w:t>qau</w:t>
      </w:r>
      <w:r>
        <w:tab/>
        <w:t>îe-va-vaw</w:t>
      </w:r>
      <w:r>
        <w:tab/>
        <w:t>tua</w:t>
      </w:r>
      <w:r>
        <w:tab/>
        <w:t>kasiw</w:t>
      </w:r>
      <w:r>
        <w:tab/>
        <w:t>sa</w:t>
      </w:r>
      <w:r>
        <w:tab/>
        <w:t>îizaw-i</w:t>
      </w:r>
      <w:r>
        <w:tab/>
        <w:t>ni</w:t>
      </w:r>
      <w:r>
        <w:tab/>
        <w:t>sa</w:t>
      </w:r>
      <w:r w:rsidR="00701F77">
        <w:tab/>
        <w:t>Puîaîuyaîuyan</w:t>
      </w:r>
    </w:p>
    <w:p w14:paraId="65B9A2E4" w14:textId="77777777" w:rsidR="00800AD8" w:rsidRDefault="00800AD8" w:rsidP="00701F77">
      <w:pPr>
        <w:pStyle w:val="InterlineTrans"/>
        <w:tabs>
          <w:tab w:val="left" w:pos="533"/>
          <w:tab w:val="left" w:pos="1022"/>
          <w:tab w:val="left" w:pos="2726"/>
          <w:tab w:val="left" w:pos="3230"/>
          <w:tab w:val="left" w:pos="3974"/>
          <w:tab w:val="left" w:pos="4463"/>
          <w:tab w:val="left" w:pos="5312"/>
          <w:tab w:val="left" w:pos="5696"/>
          <w:tab w:val="left" w:pos="6035"/>
        </w:tabs>
      </w:pPr>
      <w:r>
        <w:tab/>
        <w:t>so</w:t>
      </w:r>
      <w:r>
        <w:tab/>
        <w:t>go.to-</w:t>
      </w:r>
      <w:r>
        <w:rPr>
          <w:smallCaps/>
        </w:rPr>
        <w:t>red</w:t>
      </w:r>
      <w:r>
        <w:t>-above</w:t>
      </w:r>
      <w:r>
        <w:tab/>
      </w:r>
      <w:r>
        <w:rPr>
          <w:smallCaps/>
        </w:rPr>
        <w:t>obl</w:t>
      </w:r>
      <w:r>
        <w:tab/>
        <w:t>tree</w:t>
      </w:r>
      <w:r>
        <w:tab/>
        <w:t>and</w:t>
      </w:r>
      <w:r>
        <w:tab/>
        <w:t>look-</w:t>
      </w:r>
      <w:r>
        <w:rPr>
          <w:smallCaps/>
        </w:rPr>
        <w:t>pf</w:t>
      </w:r>
      <w:r>
        <w:tab/>
        <w:t>by</w:t>
      </w:r>
      <w:r>
        <w:tab/>
      </w:r>
      <w:r w:rsidR="001E164C" w:rsidRPr="001E164C">
        <w:rPr>
          <w:smallCaps/>
        </w:rPr>
        <w:t>h</w:t>
      </w:r>
      <w:r w:rsidR="00701F77">
        <w:tab/>
        <w:t>(name)</w:t>
      </w:r>
    </w:p>
    <w:p w14:paraId="1DAAF06D" w14:textId="77777777" w:rsidR="00800AD8" w:rsidRDefault="00800AD8">
      <w:pPr>
        <w:pStyle w:val="InterlineFree"/>
      </w:pPr>
      <w:r>
        <w:t>He climbed a tree and had a look;</w:t>
      </w:r>
    </w:p>
    <w:p w14:paraId="41D65925" w14:textId="77777777" w:rsidR="00800AD8" w:rsidRDefault="00DE0E5A" w:rsidP="00701F77">
      <w:pPr>
        <w:pStyle w:val="InterlineText"/>
        <w:tabs>
          <w:tab w:val="left" w:pos="533"/>
          <w:tab w:val="left" w:pos="1352"/>
          <w:tab w:val="left" w:pos="2936"/>
          <w:tab w:val="left" w:pos="3440"/>
          <w:tab w:val="left" w:pos="4139"/>
          <w:tab w:val="left" w:pos="4403"/>
          <w:tab w:val="left" w:pos="5942"/>
        </w:tabs>
      </w:pPr>
      <w:r w:rsidRPr="003A1D48">
        <w:rPr>
          <w:rStyle w:val="InterlineTextNumChar"/>
        </w:rPr>
        <w:lastRenderedPageBreak/>
        <w:t>040</w:t>
      </w:r>
      <w:r w:rsidR="00800AD8">
        <w:tab/>
        <w:t>mintu</w:t>
      </w:r>
      <w:r w:rsidR="00800AD8">
        <w:tab/>
        <w:t>izuanga</w:t>
      </w:r>
      <w:r w:rsidR="00800AD8">
        <w:tab/>
        <w:t>i</w:t>
      </w:r>
      <w:r w:rsidR="00800AD8">
        <w:tab/>
        <w:t>îavek</w:t>
      </w:r>
      <w:r w:rsidR="00800AD8">
        <w:tab/>
        <w:t>a</w:t>
      </w:r>
      <w:r w:rsidR="00800AD8">
        <w:tab/>
        <w:t>namavilad</w:t>
      </w:r>
      <w:r w:rsidR="00800AD8">
        <w:tab/>
        <w:t>anga.</w:t>
      </w:r>
    </w:p>
    <w:p w14:paraId="5726A839" w14:textId="77777777" w:rsidR="00800AD8" w:rsidRDefault="00800AD8" w:rsidP="00701F77">
      <w:pPr>
        <w:pStyle w:val="InterlineGlossWithTrans"/>
        <w:tabs>
          <w:tab w:val="left" w:pos="533"/>
          <w:tab w:val="left" w:pos="1352"/>
          <w:tab w:val="left" w:pos="2936"/>
          <w:tab w:val="left" w:pos="3440"/>
          <w:tab w:val="left" w:pos="4139"/>
          <w:tab w:val="left" w:pos="4403"/>
          <w:tab w:val="left" w:pos="5942"/>
        </w:tabs>
      </w:pPr>
      <w:r>
        <w:tab/>
        <w:t>mintu</w:t>
      </w:r>
      <w:r>
        <w:tab/>
        <w:t>i-zua-anga</w:t>
      </w:r>
      <w:r>
        <w:tab/>
        <w:t>i</w:t>
      </w:r>
      <w:r>
        <w:tab/>
        <w:t>îavek</w:t>
      </w:r>
      <w:r>
        <w:tab/>
        <w:t>a</w:t>
      </w:r>
      <w:r>
        <w:tab/>
        <w:t>na-ma-vilad</w:t>
      </w:r>
      <w:r>
        <w:tab/>
        <w:t>anga</w:t>
      </w:r>
    </w:p>
    <w:p w14:paraId="01106D00" w14:textId="77777777" w:rsidR="00800AD8" w:rsidRDefault="00800AD8" w:rsidP="00701F77">
      <w:pPr>
        <w:pStyle w:val="InterlineTrans"/>
        <w:tabs>
          <w:tab w:val="left" w:pos="533"/>
          <w:tab w:val="left" w:pos="1352"/>
          <w:tab w:val="left" w:pos="2936"/>
          <w:tab w:val="left" w:pos="3440"/>
          <w:tab w:val="left" w:pos="4139"/>
          <w:tab w:val="left" w:pos="4403"/>
          <w:tab w:val="left" w:pos="5942"/>
        </w:tabs>
      </w:pPr>
      <w:r>
        <w:tab/>
        <w:t>sudden</w:t>
      </w:r>
      <w:r>
        <w:tab/>
      </w:r>
      <w:r>
        <w:rPr>
          <w:smallCaps/>
        </w:rPr>
        <w:t>loc</w:t>
      </w:r>
      <w:r>
        <w:t>-that-indeed</w:t>
      </w:r>
      <w:r>
        <w:tab/>
      </w:r>
      <w:r>
        <w:rPr>
          <w:smallCaps/>
        </w:rPr>
        <w:t>loc</w:t>
      </w:r>
      <w:r>
        <w:tab/>
        <w:t>sea</w:t>
      </w:r>
      <w:r>
        <w:rPr>
          <w:smallCaps/>
        </w:rPr>
        <w:tab/>
        <w:t>c</w:t>
      </w:r>
      <w:r>
        <w:rPr>
          <w:smallCaps/>
        </w:rPr>
        <w:tab/>
        <w:t>past</w:t>
      </w:r>
      <w:r>
        <w:t>-</w:t>
      </w:r>
      <w:r>
        <w:rPr>
          <w:smallCaps/>
        </w:rPr>
        <w:t>stat</w:t>
      </w:r>
      <w:r>
        <w:t>-flee</w:t>
      </w:r>
      <w:r>
        <w:tab/>
        <w:t>indeed</w:t>
      </w:r>
    </w:p>
    <w:p w14:paraId="6E3247C1" w14:textId="77777777" w:rsidR="00800AD8" w:rsidRDefault="00800AD8">
      <w:pPr>
        <w:pStyle w:val="InterlineFree"/>
      </w:pPr>
      <w:r>
        <w:t>and there she was by the sea having run away.</w:t>
      </w:r>
    </w:p>
    <w:p w14:paraId="19F79E25" w14:textId="77777777" w:rsidR="00800AD8" w:rsidRDefault="00DE0E5A" w:rsidP="00701F77">
      <w:pPr>
        <w:pStyle w:val="InterlineText"/>
        <w:tabs>
          <w:tab w:val="left" w:pos="533"/>
          <w:tab w:val="left" w:pos="1217"/>
          <w:tab w:val="left" w:pos="1661"/>
          <w:tab w:val="left" w:pos="2150"/>
          <w:tab w:val="left" w:pos="3464"/>
          <w:tab w:val="left" w:pos="4643"/>
          <w:tab w:val="left" w:pos="5147"/>
        </w:tabs>
      </w:pPr>
      <w:r w:rsidRPr="003A1D48">
        <w:rPr>
          <w:rStyle w:val="InterlineTextNumChar"/>
        </w:rPr>
        <w:t>041</w:t>
      </w:r>
      <w:r w:rsidR="00800AD8">
        <w:tab/>
        <w:t>azua</w:t>
      </w:r>
      <w:r w:rsidR="00800AD8">
        <w:tab/>
        <w:t>ti</w:t>
      </w:r>
      <w:r w:rsidR="00800AD8">
        <w:tab/>
        <w:t>sa</w:t>
      </w:r>
      <w:r w:rsidR="00800AD8">
        <w:tab/>
        <w:t>Suîaîuîaîui</w:t>
      </w:r>
      <w:r w:rsidR="00800AD8">
        <w:tab/>
        <w:t>djemaîun</w:t>
      </w:r>
      <w:r w:rsidR="00800AD8">
        <w:tab/>
        <w:t>i</w:t>
      </w:r>
      <w:r w:rsidR="00800AD8">
        <w:tab/>
        <w:t>îavek.</w:t>
      </w:r>
    </w:p>
    <w:p w14:paraId="4B7AA72A" w14:textId="77777777" w:rsidR="00800AD8" w:rsidRDefault="00800AD8" w:rsidP="00701F77">
      <w:pPr>
        <w:pStyle w:val="InterlineGlossWithTrans"/>
        <w:tabs>
          <w:tab w:val="left" w:pos="533"/>
          <w:tab w:val="left" w:pos="1217"/>
          <w:tab w:val="left" w:pos="1661"/>
          <w:tab w:val="left" w:pos="2150"/>
          <w:tab w:val="left" w:pos="3464"/>
          <w:tab w:val="left" w:pos="4643"/>
          <w:tab w:val="left" w:pos="5147"/>
        </w:tabs>
      </w:pPr>
      <w:r>
        <w:tab/>
        <w:t>a-zua</w:t>
      </w:r>
      <w:r>
        <w:tab/>
        <w:t>ti</w:t>
      </w:r>
      <w:r>
        <w:tab/>
        <w:t>sa</w:t>
      </w:r>
      <w:r>
        <w:tab/>
        <w:t>Suîaîuîaîui</w:t>
      </w:r>
      <w:r>
        <w:tab/>
        <w:t>em=djaîun</w:t>
      </w:r>
      <w:r>
        <w:tab/>
        <w:t>i</w:t>
      </w:r>
      <w:r>
        <w:tab/>
        <w:t>îavek</w:t>
      </w:r>
    </w:p>
    <w:p w14:paraId="3B6BD92A" w14:textId="77777777" w:rsidR="00800AD8" w:rsidRDefault="00800AD8" w:rsidP="00701F77">
      <w:pPr>
        <w:pStyle w:val="InterlineTrans"/>
        <w:tabs>
          <w:tab w:val="left" w:pos="533"/>
          <w:tab w:val="left" w:pos="1217"/>
          <w:tab w:val="left" w:pos="1661"/>
          <w:tab w:val="left" w:pos="2150"/>
          <w:tab w:val="left" w:pos="3464"/>
          <w:tab w:val="left" w:pos="4643"/>
          <w:tab w:val="left" w:pos="5147"/>
        </w:tabs>
      </w:pPr>
      <w:r>
        <w:tab/>
      </w:r>
      <w:r>
        <w:rPr>
          <w:smallCaps/>
        </w:rPr>
        <w:t>c-</w:t>
      </w:r>
      <w:r>
        <w:t>that</w:t>
      </w:r>
      <w:r>
        <w:tab/>
      </w:r>
      <w:r>
        <w:rPr>
          <w:smallCaps/>
        </w:rPr>
        <w:t>f.h</w:t>
      </w:r>
      <w:r>
        <w:tab/>
        <w:t>and</w:t>
      </w:r>
      <w:r>
        <w:tab/>
        <w:t>(name)</w:t>
      </w:r>
      <w:r>
        <w:tab/>
      </w:r>
      <w:r>
        <w:rPr>
          <w:smallCaps/>
        </w:rPr>
        <w:t>af</w:t>
      </w:r>
      <w:r>
        <w:t>=arrive</w:t>
      </w:r>
      <w:r>
        <w:tab/>
      </w:r>
      <w:r>
        <w:rPr>
          <w:smallCaps/>
        </w:rPr>
        <w:t>loc</w:t>
      </w:r>
      <w:r>
        <w:tab/>
        <w:t>sea</w:t>
      </w:r>
    </w:p>
    <w:p w14:paraId="3376F11B" w14:textId="77777777" w:rsidR="00800AD8" w:rsidRDefault="00800AD8">
      <w:pPr>
        <w:pStyle w:val="InterlineFree"/>
      </w:pPr>
      <w:r>
        <w:t>When Suîaîuîaîui got to the sea,</w:t>
      </w:r>
    </w:p>
    <w:p w14:paraId="750C7245" w14:textId="77777777" w:rsidR="00800AD8" w:rsidRDefault="00DE0E5A" w:rsidP="00701F77">
      <w:pPr>
        <w:pStyle w:val="InterlineText"/>
        <w:tabs>
          <w:tab w:val="left" w:pos="533"/>
          <w:tab w:val="left" w:pos="1217"/>
          <w:tab w:val="left" w:pos="1661"/>
          <w:tab w:val="left" w:pos="2000"/>
          <w:tab w:val="left" w:pos="3374"/>
          <w:tab w:val="left" w:pos="3923"/>
          <w:tab w:val="left" w:pos="5012"/>
          <w:tab w:val="left" w:pos="6161"/>
          <w:tab w:val="left" w:pos="6635"/>
        </w:tabs>
      </w:pPr>
      <w:r w:rsidRPr="003A1D48">
        <w:rPr>
          <w:rStyle w:val="InterlineTextNumChar"/>
        </w:rPr>
        <w:t>042</w:t>
      </w:r>
      <w:r w:rsidR="00800AD8">
        <w:tab/>
        <w:t>azua</w:t>
      </w:r>
      <w:r w:rsidR="00800AD8">
        <w:tab/>
        <w:t>ti</w:t>
      </w:r>
      <w:r w:rsidR="00800AD8">
        <w:tab/>
        <w:t>sa</w:t>
      </w:r>
      <w:r w:rsidR="00800AD8">
        <w:tab/>
        <w:t>Suîaîuîaîui:</w:t>
      </w:r>
      <w:r w:rsidR="00701F77">
        <w:tab/>
        <w:t>“iîa</w:t>
      </w:r>
      <w:r w:rsidR="00701F77">
        <w:tab/>
        <w:t>paru</w:t>
      </w:r>
      <w:r w:rsidR="00701F77">
        <w:tab/>
        <w:t>tsatsagaî,”</w:t>
      </w:r>
      <w:r w:rsidR="00701F77">
        <w:tab/>
        <w:t>aya</w:t>
      </w:r>
      <w:r w:rsidR="00701F77">
        <w:tab/>
        <w:t>semenay.</w:t>
      </w:r>
    </w:p>
    <w:p w14:paraId="7988BC9F" w14:textId="77777777" w:rsidR="00800AD8" w:rsidRDefault="00800AD8" w:rsidP="00701F77">
      <w:pPr>
        <w:pStyle w:val="InterlineGlossWithTrans"/>
        <w:tabs>
          <w:tab w:val="left" w:pos="533"/>
          <w:tab w:val="left" w:pos="1217"/>
          <w:tab w:val="left" w:pos="1661"/>
          <w:tab w:val="left" w:pos="2000"/>
          <w:tab w:val="left" w:pos="3374"/>
          <w:tab w:val="left" w:pos="3923"/>
          <w:tab w:val="left" w:pos="5012"/>
          <w:tab w:val="left" w:pos="6161"/>
          <w:tab w:val="left" w:pos="6635"/>
        </w:tabs>
      </w:pPr>
      <w:r>
        <w:tab/>
        <w:t>a-zua</w:t>
      </w:r>
      <w:r>
        <w:tab/>
        <w:t>ti</w:t>
      </w:r>
      <w:r>
        <w:tab/>
        <w:t>sa</w:t>
      </w:r>
      <w:r>
        <w:tab/>
        <w:t>Suîaîuîaîui</w:t>
      </w:r>
      <w:r w:rsidR="00701F77">
        <w:tab/>
        <w:t>iîa</w:t>
      </w:r>
      <w:r w:rsidR="00701F77">
        <w:tab/>
        <w:t>ar=pu</w:t>
      </w:r>
      <w:r w:rsidR="00701F77">
        <w:tab/>
        <w:t>tsatsagaî</w:t>
      </w:r>
      <w:r w:rsidR="00701F77">
        <w:tab/>
        <w:t>aya</w:t>
      </w:r>
      <w:r w:rsidR="00701F77">
        <w:tab/>
        <w:t>em=senay</w:t>
      </w:r>
    </w:p>
    <w:p w14:paraId="0DB90DD6" w14:textId="77777777" w:rsidR="00800AD8" w:rsidRDefault="00800AD8" w:rsidP="00701F77">
      <w:pPr>
        <w:pStyle w:val="InterlineTrans"/>
        <w:tabs>
          <w:tab w:val="left" w:pos="533"/>
          <w:tab w:val="left" w:pos="1217"/>
          <w:tab w:val="left" w:pos="1661"/>
          <w:tab w:val="left" w:pos="2000"/>
          <w:tab w:val="left" w:pos="3374"/>
          <w:tab w:val="left" w:pos="3923"/>
          <w:tab w:val="left" w:pos="5012"/>
          <w:tab w:val="left" w:pos="6161"/>
          <w:tab w:val="left" w:pos="6635"/>
        </w:tabs>
      </w:pPr>
      <w:r>
        <w:tab/>
      </w:r>
      <w:r>
        <w:rPr>
          <w:smallCaps/>
        </w:rPr>
        <w:t>c-</w:t>
      </w:r>
      <w:r>
        <w:t>that</w:t>
      </w:r>
      <w:r>
        <w:tab/>
      </w:r>
      <w:r>
        <w:rPr>
          <w:smallCaps/>
        </w:rPr>
        <w:t>f.h</w:t>
      </w:r>
      <w:r>
        <w:rPr>
          <w:smallCaps/>
        </w:rPr>
        <w:tab/>
        <w:t>h</w:t>
      </w:r>
      <w:r>
        <w:rPr>
          <w:smallCaps/>
        </w:rPr>
        <w:tab/>
      </w:r>
      <w:r>
        <w:t>(name)</w:t>
      </w:r>
      <w:r w:rsidR="00701F77">
        <w:tab/>
        <w:t>may</w:t>
      </w:r>
      <w:r w:rsidR="00701F77">
        <w:tab/>
      </w:r>
      <w:r w:rsidR="00701F77">
        <w:rPr>
          <w:smallCaps/>
        </w:rPr>
        <w:t>qal</w:t>
      </w:r>
      <w:r w:rsidR="00701F77">
        <w:t>=have</w:t>
      </w:r>
      <w:r w:rsidR="00701F77">
        <w:tab/>
        <w:t>spider.sp</w:t>
      </w:r>
      <w:r w:rsidR="00701F77">
        <w:tab/>
        <w:t>say</w:t>
      </w:r>
      <w:r w:rsidR="00701F77">
        <w:tab/>
      </w:r>
      <w:r w:rsidR="00701F77">
        <w:rPr>
          <w:smallCaps/>
        </w:rPr>
        <w:t>af</w:t>
      </w:r>
      <w:r w:rsidR="00701F77">
        <w:t>=chant</w:t>
      </w:r>
    </w:p>
    <w:p w14:paraId="0F5477C7" w14:textId="77777777" w:rsidR="00800AD8" w:rsidRDefault="00800AD8" w:rsidP="008974B1">
      <w:pPr>
        <w:pStyle w:val="InterlineFreeCommentFollows"/>
      </w:pPr>
      <w:r>
        <w:t>she chanted: “May I become like a spider.”</w:t>
      </w:r>
    </w:p>
    <w:p w14:paraId="3683C723" w14:textId="77777777" w:rsidR="00800AD8" w:rsidRDefault="008974B1" w:rsidP="008974B1">
      <w:pPr>
        <w:pStyle w:val="CommentLastWithHalfSpace"/>
      </w:pPr>
      <w:r>
        <w:t>[</w:t>
      </w:r>
      <w:r w:rsidR="00800AD8" w:rsidRPr="00701F77">
        <w:rPr>
          <w:rStyle w:val="VernacularText"/>
        </w:rPr>
        <w:t>iîa</w:t>
      </w:r>
      <w:r w:rsidR="00800AD8">
        <w:t xml:space="preserve">: </w:t>
      </w:r>
      <w:r w:rsidR="00701F77">
        <w:t xml:space="preserve">like </w:t>
      </w:r>
      <w:r w:rsidR="00800AD8">
        <w:t xml:space="preserve">F </w:t>
      </w:r>
      <w:r w:rsidR="00800AD8" w:rsidRPr="00701F77">
        <w:rPr>
          <w:rStyle w:val="VernacularText"/>
        </w:rPr>
        <w:t>uîa</w:t>
      </w:r>
      <w:r w:rsidR="00800AD8">
        <w:t>.</w:t>
      </w:r>
      <w:r>
        <w:t>]</w:t>
      </w:r>
    </w:p>
    <w:p w14:paraId="787B6C3E" w14:textId="77777777" w:rsidR="00800AD8" w:rsidRDefault="00DE0E5A" w:rsidP="00701F77">
      <w:pPr>
        <w:pStyle w:val="InterlineText"/>
        <w:tabs>
          <w:tab w:val="left" w:pos="533"/>
          <w:tab w:val="left" w:pos="1022"/>
          <w:tab w:val="left" w:pos="2171"/>
          <w:tab w:val="left" w:pos="2945"/>
          <w:tab w:val="left" w:pos="3449"/>
          <w:tab w:val="left" w:pos="4493"/>
          <w:tab w:val="left" w:pos="5717"/>
          <w:tab w:val="left" w:pos="6491"/>
          <w:tab w:val="left" w:pos="6755"/>
        </w:tabs>
      </w:pPr>
      <w:r w:rsidRPr="003A1D48">
        <w:rPr>
          <w:rStyle w:val="InterlineTextNumChar"/>
        </w:rPr>
        <w:t>043</w:t>
      </w:r>
      <w:r w:rsidR="00800AD8">
        <w:tab/>
        <w:t>qau</w:t>
      </w:r>
      <w:r w:rsidR="00800AD8">
        <w:tab/>
        <w:t>mamaw</w:t>
      </w:r>
      <w:r w:rsidR="00800AD8">
        <w:tab/>
        <w:t>anga</w:t>
      </w:r>
      <w:r w:rsidR="00800AD8">
        <w:tab/>
        <w:t>tua</w:t>
      </w:r>
      <w:r w:rsidR="00800AD8">
        <w:tab/>
        <w:t>tsatsagaî,</w:t>
      </w:r>
      <w:r w:rsidR="00800AD8">
        <w:tab/>
        <w:t>kavakaven</w:t>
      </w:r>
      <w:r w:rsidR="00800AD8">
        <w:tab/>
        <w:t>anga</w:t>
      </w:r>
      <w:r w:rsidR="00800AD8">
        <w:tab/>
        <w:t>a</w:t>
      </w:r>
      <w:r w:rsidR="00800AD8">
        <w:tab/>
        <w:t>îavek.</w:t>
      </w:r>
    </w:p>
    <w:p w14:paraId="31F48142" w14:textId="77777777" w:rsidR="00800AD8" w:rsidRDefault="00800AD8" w:rsidP="00701F77">
      <w:pPr>
        <w:pStyle w:val="InterlineGlossWithTrans"/>
        <w:tabs>
          <w:tab w:val="left" w:pos="533"/>
          <w:tab w:val="left" w:pos="1022"/>
          <w:tab w:val="left" w:pos="2171"/>
          <w:tab w:val="left" w:pos="2945"/>
          <w:tab w:val="left" w:pos="3449"/>
          <w:tab w:val="left" w:pos="4493"/>
          <w:tab w:val="left" w:pos="5717"/>
          <w:tab w:val="left" w:pos="6491"/>
          <w:tab w:val="left" w:pos="6755"/>
        </w:tabs>
      </w:pPr>
      <w:r>
        <w:tab/>
        <w:t>qau</w:t>
      </w:r>
      <w:r>
        <w:tab/>
        <w:t>ma-amaw</w:t>
      </w:r>
      <w:r>
        <w:tab/>
        <w:t>anga</w:t>
      </w:r>
      <w:r>
        <w:tab/>
        <w:t>tua</w:t>
      </w:r>
      <w:r>
        <w:tab/>
        <w:t>tsatsagaî</w:t>
      </w:r>
      <w:r>
        <w:tab/>
        <w:t>kavakav-en</w:t>
      </w:r>
      <w:r>
        <w:tab/>
        <w:t>anga</w:t>
      </w:r>
      <w:r>
        <w:tab/>
        <w:t>a</w:t>
      </w:r>
      <w:r>
        <w:tab/>
        <w:t>îavek</w:t>
      </w:r>
    </w:p>
    <w:p w14:paraId="0C0F88D6" w14:textId="77777777" w:rsidR="00800AD8" w:rsidRDefault="00800AD8" w:rsidP="00701F77">
      <w:pPr>
        <w:pStyle w:val="InterlineTrans"/>
        <w:tabs>
          <w:tab w:val="left" w:pos="533"/>
          <w:tab w:val="left" w:pos="1022"/>
          <w:tab w:val="left" w:pos="2171"/>
          <w:tab w:val="left" w:pos="2945"/>
          <w:tab w:val="left" w:pos="3449"/>
          <w:tab w:val="left" w:pos="4493"/>
          <w:tab w:val="left" w:pos="5717"/>
          <w:tab w:val="left" w:pos="6491"/>
          <w:tab w:val="left" w:pos="6755"/>
        </w:tabs>
      </w:pPr>
      <w:r>
        <w:tab/>
        <w:t>so</w:t>
      </w:r>
      <w:r>
        <w:tab/>
      </w:r>
      <w:r>
        <w:rPr>
          <w:smallCaps/>
        </w:rPr>
        <w:t>stat</w:t>
      </w:r>
      <w:r>
        <w:t>-same</w:t>
      </w:r>
      <w:r>
        <w:tab/>
        <w:t>indeed</w:t>
      </w:r>
      <w:r>
        <w:tab/>
      </w:r>
      <w:r>
        <w:rPr>
          <w:smallCaps/>
        </w:rPr>
        <w:t>obl</w:t>
      </w:r>
      <w:r>
        <w:tab/>
        <w:t>spider.sp</w:t>
      </w:r>
      <w:r>
        <w:tab/>
        <w:t>swim-</w:t>
      </w:r>
      <w:r>
        <w:rPr>
          <w:smallCaps/>
        </w:rPr>
        <w:t>pf</w:t>
      </w:r>
      <w:r>
        <w:tab/>
        <w:t>indeed</w:t>
      </w:r>
      <w:r>
        <w:rPr>
          <w:smallCaps/>
        </w:rPr>
        <w:tab/>
        <w:t>c</w:t>
      </w:r>
      <w:r>
        <w:rPr>
          <w:smallCaps/>
        </w:rPr>
        <w:tab/>
      </w:r>
      <w:r>
        <w:t>sea</w:t>
      </w:r>
    </w:p>
    <w:p w14:paraId="4B0134A3" w14:textId="77777777" w:rsidR="00800AD8" w:rsidRDefault="00800AD8" w:rsidP="00701F77">
      <w:pPr>
        <w:pStyle w:val="InterlineFree"/>
      </w:pPr>
      <w:r>
        <w:t>She became like a spider, and skated over the sea.</w:t>
      </w:r>
    </w:p>
    <w:p w14:paraId="084D2237" w14:textId="77777777" w:rsidR="00800AD8" w:rsidRDefault="00DE0E5A" w:rsidP="00701F77">
      <w:pPr>
        <w:pStyle w:val="InterlineText"/>
        <w:tabs>
          <w:tab w:val="left" w:pos="533"/>
          <w:tab w:val="left" w:pos="1022"/>
          <w:tab w:val="left" w:pos="2201"/>
          <w:tab w:val="left" w:pos="2705"/>
          <w:tab w:val="left" w:pos="3404"/>
          <w:tab w:val="left" w:pos="4328"/>
        </w:tabs>
      </w:pPr>
      <w:r w:rsidRPr="003A1D48">
        <w:rPr>
          <w:rStyle w:val="InterlineTextNumChar"/>
        </w:rPr>
        <w:t>044</w:t>
      </w:r>
      <w:r w:rsidR="00800AD8">
        <w:tab/>
        <w:t>qau</w:t>
      </w:r>
      <w:r w:rsidR="00800AD8">
        <w:tab/>
        <w:t>djemaîun</w:t>
      </w:r>
      <w:r w:rsidR="00800AD8">
        <w:tab/>
        <w:t>i</w:t>
      </w:r>
      <w:r w:rsidR="00800AD8">
        <w:tab/>
        <w:t>tagaw</w:t>
      </w:r>
      <w:r w:rsidR="00800AD8">
        <w:tab/>
        <w:t>izua</w:t>
      </w:r>
      <w:r w:rsidR="00800AD8">
        <w:tab/>
        <w:t>naqemiladj.</w:t>
      </w:r>
    </w:p>
    <w:p w14:paraId="12265905" w14:textId="77777777" w:rsidR="00800AD8" w:rsidRDefault="00800AD8" w:rsidP="00701F77">
      <w:pPr>
        <w:pStyle w:val="InterlineGlossWithTrans"/>
        <w:tabs>
          <w:tab w:val="left" w:pos="533"/>
          <w:tab w:val="left" w:pos="1022"/>
          <w:tab w:val="left" w:pos="2201"/>
          <w:tab w:val="left" w:pos="2705"/>
          <w:tab w:val="left" w:pos="3404"/>
          <w:tab w:val="left" w:pos="4328"/>
        </w:tabs>
      </w:pPr>
      <w:r>
        <w:tab/>
        <w:t>qau</w:t>
      </w:r>
      <w:r>
        <w:tab/>
        <w:t>em=djaîun</w:t>
      </w:r>
      <w:r>
        <w:tab/>
        <w:t>i</w:t>
      </w:r>
      <w:r>
        <w:tab/>
        <w:t>tagaw</w:t>
      </w:r>
      <w:r>
        <w:tab/>
        <w:t>i-zua</w:t>
      </w:r>
      <w:r>
        <w:tab/>
        <w:t>na-em=qiladj</w:t>
      </w:r>
    </w:p>
    <w:p w14:paraId="6431E1C4" w14:textId="77777777" w:rsidR="00800AD8" w:rsidRDefault="00800AD8" w:rsidP="00701F77">
      <w:pPr>
        <w:pStyle w:val="InterlineTrans"/>
        <w:tabs>
          <w:tab w:val="left" w:pos="533"/>
          <w:tab w:val="left" w:pos="1022"/>
          <w:tab w:val="left" w:pos="2201"/>
          <w:tab w:val="left" w:pos="2705"/>
          <w:tab w:val="left" w:pos="3404"/>
          <w:tab w:val="left" w:pos="4328"/>
        </w:tabs>
      </w:pPr>
      <w:r>
        <w:tab/>
        <w:t>so</w:t>
      </w:r>
      <w:r>
        <w:tab/>
      </w:r>
      <w:r>
        <w:rPr>
          <w:smallCaps/>
        </w:rPr>
        <w:t>af</w:t>
      </w:r>
      <w:r>
        <w:t>=arrive</w:t>
      </w:r>
      <w:r>
        <w:tab/>
      </w:r>
      <w:r>
        <w:rPr>
          <w:smallCaps/>
        </w:rPr>
        <w:t>loc</w:t>
      </w:r>
      <w:r>
        <w:tab/>
        <w:t>edge</w:t>
      </w:r>
      <w:r>
        <w:tab/>
      </w:r>
      <w:r>
        <w:rPr>
          <w:smallCaps/>
        </w:rPr>
        <w:t>loc</w:t>
      </w:r>
      <w:r>
        <w:t>-that</w:t>
      </w:r>
      <w:r>
        <w:tab/>
      </w:r>
      <w:r>
        <w:rPr>
          <w:smallCaps/>
        </w:rPr>
        <w:t>past</w:t>
      </w:r>
      <w:r>
        <w:t>-</w:t>
      </w:r>
      <w:r>
        <w:rPr>
          <w:smallCaps/>
        </w:rPr>
        <w:t>af</w:t>
      </w:r>
      <w:r>
        <w:t>=sit</w:t>
      </w:r>
    </w:p>
    <w:p w14:paraId="68AF0AF2" w14:textId="77777777" w:rsidR="00800AD8" w:rsidRDefault="00800AD8">
      <w:pPr>
        <w:pStyle w:val="InterlineFree"/>
      </w:pPr>
      <w:r>
        <w:t>She reached the far shore and sat down.</w:t>
      </w:r>
    </w:p>
    <w:p w14:paraId="1E43D197" w14:textId="77777777" w:rsidR="00800AD8" w:rsidRDefault="00DE0E5A" w:rsidP="00701F77">
      <w:pPr>
        <w:pStyle w:val="InterlineText"/>
        <w:tabs>
          <w:tab w:val="left" w:pos="533"/>
          <w:tab w:val="left" w:pos="1232"/>
          <w:tab w:val="left" w:pos="2096"/>
          <w:tab w:val="left" w:pos="2960"/>
          <w:tab w:val="left" w:pos="3884"/>
          <w:tab w:val="left" w:pos="4148"/>
          <w:tab w:val="left" w:pos="5252"/>
          <w:tab w:val="left" w:pos="5636"/>
          <w:tab w:val="left" w:pos="5975"/>
          <w:tab w:val="left" w:pos="7559"/>
          <w:tab w:val="left" w:pos="7823"/>
        </w:tabs>
      </w:pPr>
      <w:r w:rsidRPr="003A1D48">
        <w:rPr>
          <w:rStyle w:val="InterlineTextNumChar"/>
        </w:rPr>
        <w:t>045</w:t>
      </w:r>
      <w:r w:rsidR="00800AD8">
        <w:tab/>
        <w:t>îakua</w:t>
      </w:r>
      <w:r w:rsidR="00800AD8">
        <w:tab/>
        <w:t>tjenglay</w:t>
      </w:r>
      <w:r w:rsidR="00800AD8">
        <w:tab/>
        <w:t>aravats;</w:t>
      </w:r>
      <w:r w:rsidR="00800AD8">
        <w:tab/>
        <w:t>vaiken</w:t>
      </w:r>
      <w:r w:rsidR="00800AD8">
        <w:tab/>
        <w:t>a</w:t>
      </w:r>
      <w:r w:rsidR="00800AD8">
        <w:tab/>
        <w:t>lemaing</w:t>
      </w:r>
      <w:r w:rsidR="00800AD8">
        <w:tab/>
        <w:t>ni</w:t>
      </w:r>
      <w:r w:rsidR="00800AD8">
        <w:tab/>
        <w:t>sa</w:t>
      </w:r>
      <w:r w:rsidR="00701F77">
        <w:tab/>
        <w:t>Puîaîuyaîuyan</w:t>
      </w:r>
      <w:r w:rsidR="00701F77">
        <w:tab/>
        <w:t>a</w:t>
      </w:r>
      <w:r w:rsidR="00701F77">
        <w:tab/>
        <w:t>sema</w:t>
      </w:r>
    </w:p>
    <w:p w14:paraId="2ACC4202" w14:textId="77777777" w:rsidR="00800AD8" w:rsidRDefault="00800AD8" w:rsidP="00701F77">
      <w:pPr>
        <w:pStyle w:val="InterlineGlossWithTrans"/>
        <w:tabs>
          <w:tab w:val="left" w:pos="533"/>
          <w:tab w:val="left" w:pos="1232"/>
          <w:tab w:val="left" w:pos="2096"/>
          <w:tab w:val="left" w:pos="2960"/>
          <w:tab w:val="left" w:pos="3884"/>
          <w:tab w:val="left" w:pos="4148"/>
          <w:tab w:val="left" w:pos="5252"/>
          <w:tab w:val="left" w:pos="5636"/>
          <w:tab w:val="left" w:pos="5975"/>
          <w:tab w:val="left" w:pos="7559"/>
          <w:tab w:val="left" w:pos="7823"/>
        </w:tabs>
      </w:pPr>
      <w:r>
        <w:tab/>
        <w:t>îakua</w:t>
      </w:r>
      <w:r>
        <w:tab/>
        <w:t>tjenglay</w:t>
      </w:r>
      <w:r>
        <w:tab/>
        <w:t>a-ravats</w:t>
      </w:r>
      <w:r>
        <w:tab/>
        <w:t>vaik-en</w:t>
      </w:r>
      <w:r>
        <w:tab/>
        <w:t>a</w:t>
      </w:r>
      <w:r>
        <w:tab/>
        <w:t>em=laing</w:t>
      </w:r>
      <w:r>
        <w:tab/>
        <w:t>ni</w:t>
      </w:r>
      <w:r>
        <w:tab/>
        <w:t>sa</w:t>
      </w:r>
      <w:r w:rsidR="00701F77">
        <w:tab/>
        <w:t>Puîaîuyaîuyan</w:t>
      </w:r>
      <w:r w:rsidR="00701F77">
        <w:tab/>
        <w:t>a</w:t>
      </w:r>
      <w:r w:rsidR="00701F77">
        <w:tab/>
        <w:t>em=sa</w:t>
      </w:r>
    </w:p>
    <w:p w14:paraId="790D0A62" w14:textId="77777777" w:rsidR="00800AD8" w:rsidRDefault="00800AD8" w:rsidP="00701F77">
      <w:pPr>
        <w:pStyle w:val="InterlineTransNoFree"/>
        <w:tabs>
          <w:tab w:val="left" w:pos="1232"/>
          <w:tab w:val="left" w:pos="2096"/>
          <w:tab w:val="left" w:pos="2960"/>
          <w:tab w:val="left" w:pos="3884"/>
          <w:tab w:val="left" w:pos="4148"/>
          <w:tab w:val="left" w:pos="5252"/>
          <w:tab w:val="left" w:pos="5636"/>
          <w:tab w:val="left" w:pos="5975"/>
          <w:tab w:val="left" w:pos="7559"/>
          <w:tab w:val="left" w:pos="7823"/>
        </w:tabs>
      </w:pPr>
      <w:r>
        <w:tab/>
        <w:t>but</w:t>
      </w:r>
      <w:r>
        <w:tab/>
        <w:t>like</w:t>
      </w:r>
      <w:r>
        <w:tab/>
      </w:r>
      <w:r>
        <w:rPr>
          <w:smallCaps/>
        </w:rPr>
        <w:t>c-</w:t>
      </w:r>
      <w:r>
        <w:t>true</w:t>
      </w:r>
      <w:r>
        <w:tab/>
        <w:t>leave-</w:t>
      </w:r>
      <w:r>
        <w:rPr>
          <w:smallCaps/>
        </w:rPr>
        <w:t>pf</w:t>
      </w:r>
      <w:r>
        <w:rPr>
          <w:smallCaps/>
        </w:rPr>
        <w:tab/>
        <w:t>c</w:t>
      </w:r>
      <w:r>
        <w:rPr>
          <w:smallCaps/>
        </w:rPr>
        <w:tab/>
        <w:t>af</w:t>
      </w:r>
      <w:r>
        <w:t>=follow</w:t>
      </w:r>
      <w:r>
        <w:tab/>
        <w:t>by</w:t>
      </w:r>
      <w:r>
        <w:tab/>
      </w:r>
      <w:r w:rsidR="001E164C" w:rsidRPr="001E164C">
        <w:rPr>
          <w:smallCaps/>
        </w:rPr>
        <w:t>h</w:t>
      </w:r>
      <w:r w:rsidR="00701F77">
        <w:tab/>
        <w:t>(name)</w:t>
      </w:r>
      <w:r w:rsidR="00701F77">
        <w:rPr>
          <w:smallCaps/>
        </w:rPr>
        <w:tab/>
        <w:t>c</w:t>
      </w:r>
      <w:r w:rsidR="00701F77">
        <w:rPr>
          <w:smallCaps/>
        </w:rPr>
        <w:tab/>
        <w:t>af</w:t>
      </w:r>
      <w:r w:rsidR="00701F77">
        <w:t>=go</w:t>
      </w:r>
    </w:p>
    <w:p w14:paraId="045452A2" w14:textId="77777777" w:rsidR="00800AD8" w:rsidRDefault="00800AD8" w:rsidP="00701F77">
      <w:pPr>
        <w:pStyle w:val="InterlineText"/>
        <w:tabs>
          <w:tab w:val="left" w:pos="533"/>
        </w:tabs>
      </w:pPr>
      <w:r>
        <w:tab/>
        <w:t>tagaw.</w:t>
      </w:r>
    </w:p>
    <w:p w14:paraId="31F2BC3C" w14:textId="77777777" w:rsidR="00800AD8" w:rsidRDefault="00800AD8" w:rsidP="00701F77">
      <w:pPr>
        <w:pStyle w:val="InterlineGlossWithTrans"/>
        <w:tabs>
          <w:tab w:val="left" w:pos="533"/>
        </w:tabs>
      </w:pPr>
      <w:r>
        <w:tab/>
        <w:t>tagaw</w:t>
      </w:r>
    </w:p>
    <w:p w14:paraId="482C2A28" w14:textId="77777777" w:rsidR="00800AD8" w:rsidRDefault="00800AD8" w:rsidP="00701F77">
      <w:pPr>
        <w:pStyle w:val="InterlineTrans"/>
        <w:tabs>
          <w:tab w:val="left" w:pos="533"/>
        </w:tabs>
      </w:pPr>
      <w:r>
        <w:tab/>
        <w:t>edge</w:t>
      </w:r>
    </w:p>
    <w:p w14:paraId="615A0AA2" w14:textId="77777777" w:rsidR="00800AD8" w:rsidRDefault="00800AD8">
      <w:pPr>
        <w:pStyle w:val="InterlineFree"/>
      </w:pPr>
      <w:r>
        <w:t>But Puîaîuyaîuyan wanted her very much, and went and followed her to the far shore.</w:t>
      </w:r>
    </w:p>
    <w:p w14:paraId="5656DB57" w14:textId="77777777" w:rsidR="00800AD8" w:rsidRDefault="00DE0E5A" w:rsidP="00701F77">
      <w:pPr>
        <w:pStyle w:val="InterlineText"/>
        <w:tabs>
          <w:tab w:val="left" w:pos="533"/>
          <w:tab w:val="left" w:pos="1232"/>
          <w:tab w:val="left" w:pos="2051"/>
          <w:tab w:val="left" w:pos="2660"/>
          <w:tab w:val="left" w:pos="2924"/>
          <w:tab w:val="left" w:pos="3713"/>
          <w:tab w:val="left" w:pos="4052"/>
          <w:tab w:val="left" w:pos="4391"/>
          <w:tab w:val="left" w:pos="5705"/>
          <w:tab w:val="left" w:pos="6209"/>
        </w:tabs>
      </w:pPr>
      <w:r w:rsidRPr="003A1D48">
        <w:rPr>
          <w:rStyle w:val="InterlineTextNumChar"/>
        </w:rPr>
        <w:t>046</w:t>
      </w:r>
      <w:r w:rsidR="00800AD8">
        <w:tab/>
        <w:t>îakua</w:t>
      </w:r>
      <w:r w:rsidR="00800AD8">
        <w:tab/>
        <w:t>mintu</w:t>
      </w:r>
      <w:r w:rsidR="00800AD8">
        <w:tab/>
        <w:t>uzai</w:t>
      </w:r>
      <w:r w:rsidR="00800AD8">
        <w:tab/>
        <w:t>a</w:t>
      </w:r>
      <w:r w:rsidR="00800AD8">
        <w:tab/>
        <w:t>vaîaw</w:t>
      </w:r>
      <w:r w:rsidR="00800AD8">
        <w:tab/>
        <w:t>ni</w:t>
      </w:r>
      <w:r w:rsidR="00800AD8">
        <w:tab/>
        <w:t>sa</w:t>
      </w:r>
      <w:r w:rsidR="00800AD8">
        <w:tab/>
        <w:t>Suîaîuîaîui</w:t>
      </w:r>
      <w:r w:rsidR="00800AD8">
        <w:tab/>
        <w:t>i</w:t>
      </w:r>
      <w:r w:rsidR="00800AD8">
        <w:tab/>
        <w:t>tagaw.</w:t>
      </w:r>
    </w:p>
    <w:p w14:paraId="5D29876C" w14:textId="77777777" w:rsidR="00800AD8" w:rsidRDefault="00800AD8" w:rsidP="00701F77">
      <w:pPr>
        <w:pStyle w:val="InterlineGlossWithTrans"/>
        <w:tabs>
          <w:tab w:val="left" w:pos="533"/>
          <w:tab w:val="left" w:pos="1232"/>
          <w:tab w:val="left" w:pos="2051"/>
          <w:tab w:val="left" w:pos="2660"/>
          <w:tab w:val="left" w:pos="2924"/>
          <w:tab w:val="left" w:pos="3713"/>
          <w:tab w:val="left" w:pos="4052"/>
          <w:tab w:val="left" w:pos="4391"/>
          <w:tab w:val="left" w:pos="5705"/>
          <w:tab w:val="left" w:pos="6209"/>
        </w:tabs>
      </w:pPr>
      <w:r>
        <w:tab/>
        <w:t>îakua</w:t>
      </w:r>
      <w:r>
        <w:tab/>
        <w:t>mintu</w:t>
      </w:r>
      <w:r>
        <w:tab/>
        <w:t>uzay</w:t>
      </w:r>
      <w:r>
        <w:tab/>
        <w:t>a</w:t>
      </w:r>
      <w:r>
        <w:tab/>
        <w:t>vaîaw</w:t>
      </w:r>
      <w:r>
        <w:tab/>
        <w:t>ni</w:t>
      </w:r>
      <w:r>
        <w:tab/>
        <w:t>sa</w:t>
      </w:r>
      <w:r>
        <w:tab/>
        <w:t>Suîaîuîaîui</w:t>
      </w:r>
      <w:r>
        <w:tab/>
        <w:t>i</w:t>
      </w:r>
      <w:r>
        <w:tab/>
        <w:t>tagaw</w:t>
      </w:r>
    </w:p>
    <w:p w14:paraId="1D3D2CE1" w14:textId="77777777" w:rsidR="00800AD8" w:rsidRDefault="00800AD8" w:rsidP="00701F77">
      <w:pPr>
        <w:pStyle w:val="InterlineTrans"/>
        <w:tabs>
          <w:tab w:val="left" w:pos="533"/>
          <w:tab w:val="left" w:pos="1232"/>
          <w:tab w:val="left" w:pos="2051"/>
          <w:tab w:val="left" w:pos="2660"/>
          <w:tab w:val="left" w:pos="2924"/>
          <w:tab w:val="left" w:pos="3713"/>
          <w:tab w:val="left" w:pos="4052"/>
          <w:tab w:val="left" w:pos="4391"/>
          <w:tab w:val="left" w:pos="5705"/>
          <w:tab w:val="left" w:pos="6209"/>
        </w:tabs>
      </w:pPr>
      <w:r>
        <w:tab/>
        <w:t>but</w:t>
      </w:r>
      <w:r>
        <w:tab/>
        <w:t>sudden</w:t>
      </w:r>
      <w:r>
        <w:tab/>
        <w:t>there</w:t>
      </w:r>
      <w:r>
        <w:rPr>
          <w:smallCaps/>
        </w:rPr>
        <w:tab/>
        <w:t>c</w:t>
      </w:r>
      <w:r>
        <w:rPr>
          <w:smallCaps/>
        </w:rPr>
        <w:tab/>
      </w:r>
      <w:r>
        <w:t>spouse</w:t>
      </w:r>
      <w:r>
        <w:tab/>
        <w:t>of</w:t>
      </w:r>
      <w:r>
        <w:rPr>
          <w:smallCaps/>
        </w:rPr>
        <w:tab/>
        <w:t>h</w:t>
      </w:r>
      <w:r>
        <w:rPr>
          <w:smallCaps/>
        </w:rPr>
        <w:tab/>
      </w:r>
      <w:r>
        <w:t>(name)</w:t>
      </w:r>
      <w:r>
        <w:tab/>
      </w:r>
      <w:r>
        <w:rPr>
          <w:smallCaps/>
        </w:rPr>
        <w:t>loc</w:t>
      </w:r>
      <w:r>
        <w:tab/>
        <w:t>edge</w:t>
      </w:r>
    </w:p>
    <w:p w14:paraId="4EEF63C4" w14:textId="77777777" w:rsidR="00800AD8" w:rsidRDefault="00800AD8">
      <w:pPr>
        <w:pStyle w:val="InterlineFree"/>
      </w:pPr>
      <w:r>
        <w:t>But Suîaîuîaîui already had a husband over there.</w:t>
      </w:r>
    </w:p>
    <w:p w14:paraId="50D3409A" w14:textId="77777777" w:rsidR="00800AD8" w:rsidRDefault="00DE0E5A" w:rsidP="00701F77">
      <w:pPr>
        <w:pStyle w:val="InterlineText"/>
        <w:tabs>
          <w:tab w:val="left" w:pos="533"/>
          <w:tab w:val="left" w:pos="1022"/>
          <w:tab w:val="left" w:pos="1706"/>
          <w:tab w:val="left" w:pos="2150"/>
          <w:tab w:val="left" w:pos="2489"/>
          <w:tab w:val="left" w:pos="4073"/>
          <w:tab w:val="left" w:pos="5072"/>
          <w:tab w:val="left" w:pos="5576"/>
        </w:tabs>
      </w:pPr>
      <w:r w:rsidRPr="003A1D48">
        <w:rPr>
          <w:rStyle w:val="InterlineTextNumChar"/>
        </w:rPr>
        <w:t>047</w:t>
      </w:r>
      <w:r w:rsidR="00800AD8">
        <w:tab/>
        <w:t>qau</w:t>
      </w:r>
      <w:r w:rsidR="00800AD8">
        <w:tab/>
        <w:t>azua</w:t>
      </w:r>
      <w:r w:rsidR="00800AD8">
        <w:tab/>
        <w:t>ti</w:t>
      </w:r>
      <w:r w:rsidR="00800AD8">
        <w:tab/>
        <w:t>sa</w:t>
      </w:r>
      <w:r w:rsidR="00800AD8">
        <w:tab/>
        <w:t>Puîaîuyaîuyan</w:t>
      </w:r>
      <w:r w:rsidR="00800AD8">
        <w:tab/>
        <w:t>kipatsay</w:t>
      </w:r>
      <w:r w:rsidR="00800AD8">
        <w:tab/>
        <w:t>tu</w:t>
      </w:r>
      <w:r w:rsidR="00701F77">
        <w:tab/>
        <w:t>tjenglayan.</w:t>
      </w:r>
    </w:p>
    <w:p w14:paraId="53622B16" w14:textId="77777777" w:rsidR="00800AD8" w:rsidRDefault="00800AD8" w:rsidP="00701F77">
      <w:pPr>
        <w:pStyle w:val="InterlineGlossWithTrans"/>
        <w:tabs>
          <w:tab w:val="left" w:pos="533"/>
          <w:tab w:val="left" w:pos="1022"/>
          <w:tab w:val="left" w:pos="1706"/>
          <w:tab w:val="left" w:pos="2150"/>
          <w:tab w:val="left" w:pos="2489"/>
          <w:tab w:val="left" w:pos="4073"/>
          <w:tab w:val="left" w:pos="5072"/>
          <w:tab w:val="left" w:pos="5576"/>
        </w:tabs>
      </w:pPr>
      <w:r>
        <w:tab/>
        <w:t>qau</w:t>
      </w:r>
      <w:r>
        <w:tab/>
        <w:t>a-zua</w:t>
      </w:r>
      <w:r>
        <w:tab/>
        <w:t>ti</w:t>
      </w:r>
      <w:r>
        <w:tab/>
        <w:t>sa</w:t>
      </w:r>
      <w:r>
        <w:tab/>
        <w:t>Puîaîuyaîuyan</w:t>
      </w:r>
      <w:r>
        <w:tab/>
        <w:t>ki-patsay</w:t>
      </w:r>
      <w:r>
        <w:tab/>
        <w:t>tu</w:t>
      </w:r>
      <w:r w:rsidR="00701F77">
        <w:tab/>
        <w:t>tjenglay-an</w:t>
      </w:r>
    </w:p>
    <w:p w14:paraId="781BCE58" w14:textId="77777777" w:rsidR="00800AD8" w:rsidRDefault="00800AD8" w:rsidP="00701F77">
      <w:pPr>
        <w:pStyle w:val="InterlineTrans"/>
        <w:tabs>
          <w:tab w:val="left" w:pos="533"/>
          <w:tab w:val="left" w:pos="1022"/>
          <w:tab w:val="left" w:pos="1706"/>
          <w:tab w:val="left" w:pos="2150"/>
          <w:tab w:val="left" w:pos="2489"/>
          <w:tab w:val="left" w:pos="4073"/>
          <w:tab w:val="left" w:pos="5072"/>
          <w:tab w:val="left" w:pos="5576"/>
        </w:tabs>
      </w:pPr>
      <w:r>
        <w:tab/>
        <w:t>so</w:t>
      </w:r>
      <w:r>
        <w:tab/>
      </w:r>
      <w:r>
        <w:rPr>
          <w:smallCaps/>
        </w:rPr>
        <w:t>c-</w:t>
      </w:r>
      <w:r>
        <w:t>that</w:t>
      </w:r>
      <w:r>
        <w:tab/>
      </w:r>
      <w:r>
        <w:rPr>
          <w:smallCaps/>
        </w:rPr>
        <w:t>f.h</w:t>
      </w:r>
      <w:r>
        <w:rPr>
          <w:smallCaps/>
        </w:rPr>
        <w:tab/>
        <w:t>h</w:t>
      </w:r>
      <w:r>
        <w:rPr>
          <w:smallCaps/>
        </w:rPr>
        <w:tab/>
      </w:r>
      <w:r>
        <w:t>(name)</w:t>
      </w:r>
      <w:r>
        <w:tab/>
        <w:t>self-die</w:t>
      </w:r>
      <w:r>
        <w:tab/>
      </w:r>
      <w:r>
        <w:rPr>
          <w:smallCaps/>
        </w:rPr>
        <w:t>obl</w:t>
      </w:r>
      <w:r w:rsidR="00701F77">
        <w:tab/>
        <w:t>like-</w:t>
      </w:r>
      <w:r w:rsidR="00701F77">
        <w:rPr>
          <w:smallCaps/>
        </w:rPr>
        <w:t>nom</w:t>
      </w:r>
    </w:p>
    <w:p w14:paraId="5DC800A0" w14:textId="77777777" w:rsidR="00800AD8" w:rsidRDefault="00800AD8">
      <w:pPr>
        <w:pStyle w:val="InterlineFree"/>
      </w:pPr>
      <w:r>
        <w:t>So Puîaîuyaîuyan killed himself for love.</w:t>
      </w:r>
    </w:p>
    <w:p w14:paraId="5CCCE14D" w14:textId="77777777" w:rsidR="00951C36" w:rsidRDefault="00800AD8" w:rsidP="00701F77">
      <w:pPr>
        <w:pStyle w:val="FullTranslation"/>
      </w:pPr>
      <w:r>
        <w:t>There was a married couple called Puîaîuyaîuyan and Suîaîuîaîui. Suîaîuîaîui had an itch all over her body, and was disgusting to look at. Puîaîuyaîuyan was disappointed in her and discarded her, and changed to marry Tjukutjuku. At his wedding to Tjukutjuku others gathered and danced. Suîaîuîaîui was very upset because she was discarded. She chanted behind the fireplace: “May water flow out for me to wash away my itch,” she chanted. Then some water did really flow out. She used it to wash away her itch. The itch disappeared and Suîaîuîaîui was beautiful. So she dressed up and went to where the others were dancing. But she didn’t dance. She was up on the roof just looking on. But she was so beautiful that the others who were dancing were dazzled. After a time the others couldn’t stand the dazzle. “Why are we dazzled so much?” said the others who were dancing. They looked up, and there was Suîaîuîaîui sitting on the roof, as beautiful as the sun.</w:t>
      </w:r>
    </w:p>
    <w:p w14:paraId="3AEC2562" w14:textId="77777777" w:rsidR="00951C36" w:rsidRDefault="00800AD8" w:rsidP="00701F77">
      <w:pPr>
        <w:pStyle w:val="FullTranslation"/>
      </w:pPr>
      <w:r>
        <w:t>Puîaîuyaîuyan saw her. He shook off the hand of the girl he was going to marry, and went and embraced Suîaîuîaîui. “Let’s stay married,” said Puîaîuyaîuyan. But Suîaîuîaîui said: “I don’t like you any more. You discarded me.”</w:t>
      </w:r>
    </w:p>
    <w:p w14:paraId="1062F559" w14:textId="77777777" w:rsidR="00951C36" w:rsidRDefault="00800AD8" w:rsidP="00701F77">
      <w:pPr>
        <w:pStyle w:val="FullTranslation"/>
      </w:pPr>
      <w:r>
        <w:t>“Yes, but you had the itch; that’s why I discarded you,” said Puîaîuyaîuyan. But however much he besought her Suîaîuîaîui wouldn’t agree. She ran away, but he chased after her. She didn’t know what to do. They got to a mountain ridge, and Suîaîuîaîui was very tired. “Go and get my hat which I left on the roof. When you get back we can be married again,” she lied to Puîaîuyaîuyan.</w:t>
      </w:r>
    </w:p>
    <w:p w14:paraId="3F6B1B84" w14:textId="77777777" w:rsidR="00800AD8" w:rsidRDefault="00800AD8" w:rsidP="00701F77">
      <w:pPr>
        <w:pStyle w:val="FullTranslation"/>
      </w:pPr>
      <w:r>
        <w:lastRenderedPageBreak/>
        <w:t>But he gladly believed her, and went running to get the hat. When he got back to where Suîaîuîaîui had been</w:t>
      </w:r>
      <w:r w:rsidR="006E706C">
        <w:t>,</w:t>
      </w:r>
      <w:r>
        <w:t xml:space="preserve"> she was gone. He climbed a tree and had a look; and there she was by</w:t>
      </w:r>
      <w:r w:rsidR="006E706C">
        <w:t xml:space="preserve"> the sea having run away. When S</w:t>
      </w:r>
      <w:r>
        <w:t>uîaîuîaîui got to the sea</w:t>
      </w:r>
      <w:r w:rsidR="00433A7E">
        <w:t>,</w:t>
      </w:r>
      <w:r>
        <w:t xml:space="preserve"> she chanted: “May I become like a spider.</w:t>
      </w:r>
      <w:r w:rsidR="00951C36">
        <w:t>”</w:t>
      </w:r>
      <w:r>
        <w:t xml:space="preserve"> She became like a spider, and skated over the sea. She reached the far shore and sat down. But Puîaîuyaîuyan wanted her very much, and went and followed her to the far shore. But Suîaîuîaîui already had a husband over there. So Puîaîuyaîuyan killed himself for love.</w:t>
      </w:r>
    </w:p>
    <w:p w14:paraId="0B0B7C09" w14:textId="77777777" w:rsidR="00800AD8" w:rsidRDefault="00800AD8">
      <w:pPr>
        <w:pStyle w:val="Heading4"/>
      </w:pPr>
      <w:r w:rsidRPr="00996908">
        <w:rPr>
          <w:rStyle w:val="NumTextHeadingChar"/>
        </w:rPr>
        <w:t>014</w:t>
      </w:r>
      <w:r>
        <w:t xml:space="preserve"> WOMEN FRIENDS AND MEN FRIENDS</w:t>
      </w:r>
      <w:r w:rsidR="00951C36">
        <w:br/>
      </w:r>
      <w:r>
        <w:t>mare÷ava katua mareqali</w:t>
      </w:r>
      <w:r w:rsidR="001208B6">
        <w:t xml:space="preserve"> (</w:t>
      </w:r>
      <w:r>
        <w:t>Qatsiîay village, p.183</w:t>
      </w:r>
      <w:r w:rsidR="001208B6">
        <w:t>)</w:t>
      </w:r>
    </w:p>
    <w:p w14:paraId="52A21A05" w14:textId="77777777" w:rsidR="00800AD8" w:rsidRDefault="00DC1AE0" w:rsidP="00951C36">
      <w:pPr>
        <w:pStyle w:val="InterlineText"/>
        <w:tabs>
          <w:tab w:val="left" w:pos="533"/>
          <w:tab w:val="left" w:pos="1142"/>
          <w:tab w:val="left" w:pos="1406"/>
          <w:tab w:val="left" w:pos="3230"/>
          <w:tab w:val="left" w:pos="4154"/>
          <w:tab w:val="left" w:pos="5288"/>
          <w:tab w:val="left" w:pos="5852"/>
          <w:tab w:val="left" w:pos="7631"/>
        </w:tabs>
      </w:pPr>
      <w:r w:rsidRPr="003A1D48">
        <w:rPr>
          <w:rStyle w:val="InterlineTextNumChar"/>
        </w:rPr>
        <w:t>001</w:t>
      </w:r>
      <w:r w:rsidR="00800AD8">
        <w:tab/>
        <w:t>uzai</w:t>
      </w:r>
      <w:r w:rsidR="00800AD8">
        <w:tab/>
        <w:t>a</w:t>
      </w:r>
      <w:r w:rsidR="00800AD8">
        <w:tab/>
        <w:t>mare÷ava</w:t>
      </w:r>
      <w:r w:rsidR="00800AD8">
        <w:tab/>
        <w:t>katua</w:t>
      </w:r>
      <w:r w:rsidR="00800AD8">
        <w:tab/>
        <w:t>mareqali</w:t>
      </w:r>
      <w:r w:rsidR="00800AD8">
        <w:tab/>
        <w:t>ka</w:t>
      </w:r>
      <w:r w:rsidR="00951C36">
        <w:tab/>
        <w:t>sitsuayan</w:t>
      </w:r>
      <w:r w:rsidR="00951C36">
        <w:tab/>
        <w:t>a</w:t>
      </w:r>
    </w:p>
    <w:p w14:paraId="2FCD06DD" w14:textId="77777777" w:rsidR="00800AD8" w:rsidRDefault="00800AD8" w:rsidP="00951C36">
      <w:pPr>
        <w:pStyle w:val="InterlineGlossWithTrans"/>
        <w:tabs>
          <w:tab w:val="left" w:pos="533"/>
          <w:tab w:val="left" w:pos="1142"/>
          <w:tab w:val="left" w:pos="1406"/>
          <w:tab w:val="left" w:pos="3230"/>
          <w:tab w:val="left" w:pos="4154"/>
          <w:tab w:val="left" w:pos="5288"/>
          <w:tab w:val="left" w:pos="5852"/>
          <w:tab w:val="left" w:pos="7631"/>
        </w:tabs>
      </w:pPr>
      <w:r>
        <w:tab/>
        <w:t>uzay</w:t>
      </w:r>
      <w:r>
        <w:tab/>
        <w:t>a</w:t>
      </w:r>
      <w:r>
        <w:tab/>
        <w:t>mare-÷ava</w:t>
      </w:r>
      <w:r>
        <w:tab/>
        <w:t>ka-tua</w:t>
      </w:r>
      <w:r>
        <w:tab/>
        <w:t>mare-qali</w:t>
      </w:r>
      <w:r>
        <w:tab/>
        <w:t>ka</w:t>
      </w:r>
      <w:r w:rsidR="00951C36">
        <w:tab/>
        <w:t>si-tsuay-an</w:t>
      </w:r>
      <w:r w:rsidR="00951C36">
        <w:tab/>
        <w:t>a</w:t>
      </w:r>
    </w:p>
    <w:p w14:paraId="678D05FA" w14:textId="77777777" w:rsidR="00800AD8" w:rsidRDefault="00800AD8" w:rsidP="00951C36">
      <w:pPr>
        <w:pStyle w:val="InterlineTransNoFree"/>
        <w:tabs>
          <w:tab w:val="left" w:pos="1142"/>
          <w:tab w:val="left" w:pos="1406"/>
          <w:tab w:val="left" w:pos="3230"/>
          <w:tab w:val="left" w:pos="4154"/>
          <w:tab w:val="left" w:pos="5288"/>
          <w:tab w:val="left" w:pos="5852"/>
          <w:tab w:val="left" w:pos="7631"/>
        </w:tabs>
      </w:pPr>
      <w:r>
        <w:tab/>
        <w:t>there</w:t>
      </w:r>
      <w:r>
        <w:rPr>
          <w:smallCaps/>
        </w:rPr>
        <w:tab/>
        <w:t>c</w:t>
      </w:r>
      <w:r>
        <w:rPr>
          <w:smallCaps/>
        </w:rPr>
        <w:tab/>
      </w:r>
      <w:r>
        <w:t>pair-female.friend</w:t>
      </w:r>
      <w:r>
        <w:tab/>
        <w:t>and-</w:t>
      </w:r>
      <w:r>
        <w:rPr>
          <w:smallCaps/>
        </w:rPr>
        <w:t>obl</w:t>
      </w:r>
      <w:r>
        <w:tab/>
        <w:t>pair-friend</w:t>
      </w:r>
      <w:r>
        <w:tab/>
        <w:t>after</w:t>
      </w:r>
      <w:r w:rsidR="00951C36">
        <w:tab/>
      </w:r>
      <w:r w:rsidR="00951C36">
        <w:rPr>
          <w:smallCaps/>
        </w:rPr>
        <w:t>if</w:t>
      </w:r>
      <w:r w:rsidR="00951C36">
        <w:t>-long.time-</w:t>
      </w:r>
      <w:r w:rsidR="00951C36">
        <w:rPr>
          <w:smallCaps/>
        </w:rPr>
        <w:t>nom</w:t>
      </w:r>
      <w:r w:rsidR="00951C36">
        <w:rPr>
          <w:smallCaps/>
        </w:rPr>
        <w:tab/>
        <w:t>c</w:t>
      </w:r>
    </w:p>
    <w:p w14:paraId="282B42C8" w14:textId="77777777" w:rsidR="00800AD8" w:rsidRDefault="00800AD8" w:rsidP="00951C36">
      <w:pPr>
        <w:pStyle w:val="InterlineText"/>
        <w:tabs>
          <w:tab w:val="left" w:pos="533"/>
        </w:tabs>
      </w:pPr>
      <w:r>
        <w:tab/>
        <w:t>masiasik.</w:t>
      </w:r>
    </w:p>
    <w:p w14:paraId="1EADA8E8" w14:textId="77777777" w:rsidR="00800AD8" w:rsidRDefault="00800AD8" w:rsidP="00951C36">
      <w:pPr>
        <w:pStyle w:val="InterlineGlossWithTrans"/>
        <w:tabs>
          <w:tab w:val="left" w:pos="533"/>
        </w:tabs>
      </w:pPr>
      <w:r>
        <w:tab/>
        <w:t>m-asi-asik</w:t>
      </w:r>
    </w:p>
    <w:p w14:paraId="0735933E" w14:textId="77777777" w:rsidR="00800AD8" w:rsidRDefault="00800AD8" w:rsidP="00B76180">
      <w:pPr>
        <w:pStyle w:val="InterlineTransNoFree"/>
        <w:tabs>
          <w:tab w:val="right" w:pos="8789"/>
        </w:tabs>
      </w:pPr>
      <w:r>
        <w:rPr>
          <w:smallCaps/>
        </w:rPr>
        <w:tab/>
        <w:t>af</w:t>
      </w:r>
      <w:r>
        <w:t>-</w:t>
      </w:r>
      <w:r>
        <w:rPr>
          <w:smallCaps/>
        </w:rPr>
        <w:t>red</w:t>
      </w:r>
      <w:r>
        <w:t>-weed</w:t>
      </w:r>
      <w:r w:rsidR="00951C36">
        <w:tab/>
        <w:t>Once upon a time there were some girls and men weeding.</w:t>
      </w:r>
    </w:p>
    <w:p w14:paraId="2D5E6586" w14:textId="77777777" w:rsidR="00800AD8" w:rsidRDefault="00DC1AE0" w:rsidP="00951C36">
      <w:pPr>
        <w:pStyle w:val="InterlineText"/>
        <w:tabs>
          <w:tab w:val="left" w:pos="533"/>
          <w:tab w:val="left" w:pos="3752"/>
          <w:tab w:val="left" w:pos="5231"/>
          <w:tab w:val="left" w:pos="5495"/>
        </w:tabs>
      </w:pPr>
      <w:r w:rsidRPr="003A1D48">
        <w:rPr>
          <w:rStyle w:val="InterlineTextNumChar"/>
        </w:rPr>
        <w:t>002</w:t>
      </w:r>
      <w:r w:rsidR="00800AD8">
        <w:tab/>
        <w:t>masasuvalivalit</w:t>
      </w:r>
      <w:r w:rsidR="00800AD8">
        <w:tab/>
        <w:t>tiamadju</w:t>
      </w:r>
      <w:r w:rsidR="00800AD8">
        <w:tab/>
        <w:t>a</w:t>
      </w:r>
      <w:r w:rsidR="00800AD8">
        <w:tab/>
        <w:t>masik.</w:t>
      </w:r>
    </w:p>
    <w:p w14:paraId="1969A1C5" w14:textId="77777777" w:rsidR="00800AD8" w:rsidRDefault="00800AD8" w:rsidP="00951C36">
      <w:pPr>
        <w:pStyle w:val="InterlineGlossWithTrans"/>
        <w:tabs>
          <w:tab w:val="left" w:pos="533"/>
          <w:tab w:val="left" w:pos="3752"/>
          <w:tab w:val="left" w:pos="5231"/>
          <w:tab w:val="left" w:pos="5495"/>
        </w:tabs>
      </w:pPr>
      <w:r>
        <w:tab/>
        <w:t>ma-sa-su-vali-valit</w:t>
      </w:r>
      <w:r>
        <w:tab/>
        <w:t>ti-a-madju</w:t>
      </w:r>
      <w:r>
        <w:tab/>
        <w:t>a</w:t>
      </w:r>
      <w:r>
        <w:tab/>
        <w:t>m-asik</w:t>
      </w:r>
    </w:p>
    <w:p w14:paraId="046FBF1D" w14:textId="77777777" w:rsidR="00800AD8" w:rsidRDefault="00800AD8" w:rsidP="00951C36">
      <w:pPr>
        <w:pStyle w:val="InterlineTrans"/>
        <w:tabs>
          <w:tab w:val="left" w:pos="533"/>
          <w:tab w:val="left" w:pos="3752"/>
          <w:tab w:val="left" w:pos="5231"/>
          <w:tab w:val="left" w:pos="5495"/>
        </w:tabs>
      </w:pPr>
      <w:r>
        <w:tab/>
      </w:r>
      <w:r>
        <w:rPr>
          <w:smallCaps/>
        </w:rPr>
        <w:t>stat</w:t>
      </w:r>
      <w:r>
        <w:t>-</w:t>
      </w:r>
      <w:r>
        <w:rPr>
          <w:smallCaps/>
        </w:rPr>
        <w:t>red</w:t>
      </w:r>
      <w:r>
        <w:t>-remove-</w:t>
      </w:r>
      <w:r>
        <w:rPr>
          <w:smallCaps/>
        </w:rPr>
        <w:t>red</w:t>
      </w:r>
      <w:r>
        <w:t>-exchange</w:t>
      </w:r>
      <w:r>
        <w:tab/>
      </w:r>
      <w:r>
        <w:rPr>
          <w:smallCaps/>
        </w:rPr>
        <w:t>f-pl</w:t>
      </w:r>
      <w:r>
        <w:t>-</w:t>
      </w:r>
      <w:r>
        <w:rPr>
          <w:smallCaps/>
        </w:rPr>
        <w:t>3rd.pers</w:t>
      </w:r>
      <w:r>
        <w:rPr>
          <w:smallCaps/>
        </w:rPr>
        <w:tab/>
        <w:t>c</w:t>
      </w:r>
      <w:r>
        <w:rPr>
          <w:smallCaps/>
        </w:rPr>
        <w:tab/>
        <w:t>af</w:t>
      </w:r>
      <w:r>
        <w:t>-weed</w:t>
      </w:r>
    </w:p>
    <w:p w14:paraId="4E036605" w14:textId="77777777" w:rsidR="00800AD8" w:rsidRDefault="00800AD8">
      <w:pPr>
        <w:pStyle w:val="InterlineFree"/>
      </w:pPr>
      <w:r>
        <w:t>They took it in turns to weed.</w:t>
      </w:r>
    </w:p>
    <w:p w14:paraId="736DA747" w14:textId="77777777" w:rsidR="00800AD8" w:rsidRDefault="00DC1AE0" w:rsidP="00951C36">
      <w:pPr>
        <w:pStyle w:val="InterlineText"/>
        <w:tabs>
          <w:tab w:val="left" w:pos="533"/>
          <w:tab w:val="left" w:pos="1757"/>
          <w:tab w:val="left" w:pos="2021"/>
          <w:tab w:val="left" w:pos="3155"/>
          <w:tab w:val="left" w:pos="4514"/>
          <w:tab w:val="left" w:pos="5108"/>
          <w:tab w:val="left" w:pos="5372"/>
          <w:tab w:val="left" w:pos="7196"/>
          <w:tab w:val="left" w:pos="7460"/>
        </w:tabs>
      </w:pPr>
      <w:r w:rsidRPr="003A1D48">
        <w:rPr>
          <w:rStyle w:val="InterlineTextNumChar"/>
        </w:rPr>
        <w:t>003</w:t>
      </w:r>
      <w:r w:rsidR="00800AD8">
        <w:tab/>
        <w:t>kiîavaran</w:t>
      </w:r>
      <w:r w:rsidR="00800AD8">
        <w:tab/>
        <w:t>a</w:t>
      </w:r>
      <w:r w:rsidR="00800AD8">
        <w:tab/>
        <w:t>mareqali:</w:t>
      </w:r>
      <w:r w:rsidR="00800AD8">
        <w:tab/>
        <w:t>“timunay</w:t>
      </w:r>
      <w:r w:rsidR="00800AD8">
        <w:tab/>
        <w:t>anan</w:t>
      </w:r>
      <w:r w:rsidR="00800AD8">
        <w:tab/>
        <w:t>a</w:t>
      </w:r>
      <w:r w:rsidR="00951C36">
        <w:tab/>
        <w:t>mare÷ava</w:t>
      </w:r>
      <w:r w:rsidR="00951C36">
        <w:tab/>
        <w:t>a</w:t>
      </w:r>
      <w:r w:rsidR="00951C36">
        <w:tab/>
        <w:t>masik,”</w:t>
      </w:r>
    </w:p>
    <w:p w14:paraId="50B74A59" w14:textId="77777777" w:rsidR="00800AD8" w:rsidRDefault="00800AD8" w:rsidP="00951C36">
      <w:pPr>
        <w:pStyle w:val="InterlineGlossWithTrans"/>
        <w:tabs>
          <w:tab w:val="left" w:pos="533"/>
          <w:tab w:val="left" w:pos="1757"/>
          <w:tab w:val="left" w:pos="2021"/>
          <w:tab w:val="left" w:pos="3155"/>
          <w:tab w:val="left" w:pos="4514"/>
          <w:tab w:val="left" w:pos="5108"/>
          <w:tab w:val="left" w:pos="5372"/>
          <w:tab w:val="left" w:pos="7196"/>
          <w:tab w:val="left" w:pos="7460"/>
        </w:tabs>
      </w:pPr>
      <w:r>
        <w:tab/>
        <w:t>ki-îavar-an</w:t>
      </w:r>
      <w:r>
        <w:tab/>
        <w:t>a</w:t>
      </w:r>
      <w:r>
        <w:tab/>
        <w:t>mare-qali</w:t>
      </w:r>
      <w:r>
        <w:tab/>
        <w:t>ti-mun-ay</w:t>
      </w:r>
      <w:r>
        <w:tab/>
        <w:t>anan</w:t>
      </w:r>
      <w:r>
        <w:tab/>
        <w:t>a</w:t>
      </w:r>
      <w:r w:rsidR="00951C36">
        <w:tab/>
        <w:t>mare-÷ava</w:t>
      </w:r>
      <w:r w:rsidR="00951C36">
        <w:tab/>
        <w:t>a</w:t>
      </w:r>
      <w:r w:rsidR="00951C36">
        <w:tab/>
        <w:t>m-asik</w:t>
      </w:r>
    </w:p>
    <w:p w14:paraId="22AC2667" w14:textId="77777777" w:rsidR="00800AD8" w:rsidRDefault="00800AD8" w:rsidP="00951C36">
      <w:pPr>
        <w:pStyle w:val="InterlineTransNoFree"/>
        <w:tabs>
          <w:tab w:val="left" w:pos="1757"/>
          <w:tab w:val="left" w:pos="2021"/>
          <w:tab w:val="left" w:pos="3155"/>
          <w:tab w:val="left" w:pos="4514"/>
          <w:tab w:val="left" w:pos="5108"/>
          <w:tab w:val="left" w:pos="5372"/>
          <w:tab w:val="left" w:pos="7196"/>
          <w:tab w:val="left" w:pos="7460"/>
        </w:tabs>
        <w:rPr>
          <w:smallCaps/>
        </w:rPr>
      </w:pPr>
      <w:r>
        <w:tab/>
        <w:t>do-speak-</w:t>
      </w:r>
      <w:r>
        <w:rPr>
          <w:smallCaps/>
        </w:rPr>
        <w:t>lf</w:t>
      </w:r>
      <w:r>
        <w:rPr>
          <w:smallCaps/>
        </w:rPr>
        <w:tab/>
        <w:t>c</w:t>
      </w:r>
      <w:r>
        <w:rPr>
          <w:smallCaps/>
        </w:rPr>
        <w:tab/>
      </w:r>
      <w:r>
        <w:t>pair-friend</w:t>
      </w:r>
      <w:r>
        <w:tab/>
      </w:r>
      <w:r>
        <w:rPr>
          <w:smallCaps/>
        </w:rPr>
        <w:t>f-</w:t>
      </w:r>
      <w:r>
        <w:t>you(</w:t>
      </w:r>
      <w:r>
        <w:rPr>
          <w:smallCaps/>
        </w:rPr>
        <w:t>p</w:t>
      </w:r>
      <w:r>
        <w:t>)-will</w:t>
      </w:r>
      <w:r>
        <w:tab/>
        <w:t>still</w:t>
      </w:r>
      <w:r>
        <w:rPr>
          <w:smallCaps/>
        </w:rPr>
        <w:tab/>
        <w:t>c</w:t>
      </w:r>
      <w:r w:rsidR="00951C36">
        <w:tab/>
        <w:t>pair-female.friend</w:t>
      </w:r>
      <w:r w:rsidR="00951C36">
        <w:rPr>
          <w:smallCaps/>
        </w:rPr>
        <w:tab/>
        <w:t>c</w:t>
      </w:r>
      <w:r w:rsidR="00951C36">
        <w:rPr>
          <w:smallCaps/>
        </w:rPr>
        <w:tab/>
        <w:t>af</w:t>
      </w:r>
      <w:r w:rsidR="00951C36">
        <w:t>-weed</w:t>
      </w:r>
    </w:p>
    <w:p w14:paraId="414A10BD" w14:textId="77777777" w:rsidR="00800AD8" w:rsidRDefault="00D21C3A" w:rsidP="00951C36">
      <w:pPr>
        <w:pStyle w:val="InterlineText"/>
        <w:tabs>
          <w:tab w:val="left" w:pos="533"/>
        </w:tabs>
      </w:pPr>
      <w:r>
        <w:tab/>
      </w:r>
      <w:r w:rsidR="00800AD8">
        <w:t>ayain.</w:t>
      </w:r>
    </w:p>
    <w:p w14:paraId="5170FBE6" w14:textId="77777777" w:rsidR="00800AD8" w:rsidRDefault="00800AD8" w:rsidP="00951C36">
      <w:pPr>
        <w:pStyle w:val="InterlineGlossWithTrans"/>
        <w:tabs>
          <w:tab w:val="left" w:pos="533"/>
        </w:tabs>
      </w:pPr>
      <w:r>
        <w:tab/>
        <w:t>aya-en</w:t>
      </w:r>
    </w:p>
    <w:p w14:paraId="767C8D34" w14:textId="77777777" w:rsidR="00800AD8" w:rsidRDefault="00800AD8" w:rsidP="00B76180">
      <w:pPr>
        <w:pStyle w:val="InterlineTransNoFree"/>
        <w:tabs>
          <w:tab w:val="right" w:pos="8789"/>
        </w:tabs>
      </w:pPr>
      <w:r>
        <w:tab/>
        <w:t>say-</w:t>
      </w:r>
      <w:r>
        <w:rPr>
          <w:smallCaps/>
        </w:rPr>
        <w:t>pf</w:t>
      </w:r>
      <w:r w:rsidR="00951C36">
        <w:rPr>
          <w:smallCaps/>
        </w:rPr>
        <w:tab/>
      </w:r>
      <w:r w:rsidR="00951C36">
        <w:t>The men said: “You girls weed first.”</w:t>
      </w:r>
    </w:p>
    <w:p w14:paraId="2341FE40" w14:textId="77777777" w:rsidR="00800AD8" w:rsidRDefault="00DC1AE0" w:rsidP="00951C36">
      <w:pPr>
        <w:pStyle w:val="InterlineText"/>
        <w:tabs>
          <w:tab w:val="left" w:pos="533"/>
          <w:tab w:val="left" w:pos="1127"/>
          <w:tab w:val="left" w:pos="1601"/>
          <w:tab w:val="left" w:pos="2285"/>
        </w:tabs>
      </w:pPr>
      <w:r w:rsidRPr="003A1D48">
        <w:rPr>
          <w:rStyle w:val="InterlineTextNumChar"/>
        </w:rPr>
        <w:t>004</w:t>
      </w:r>
      <w:r w:rsidR="00800AD8">
        <w:tab/>
        <w:t>“ui,”</w:t>
      </w:r>
      <w:r w:rsidR="00800AD8">
        <w:tab/>
        <w:t>aya</w:t>
      </w:r>
      <w:r w:rsidR="00800AD8">
        <w:tab/>
        <w:t>azua</w:t>
      </w:r>
      <w:r w:rsidR="00800AD8">
        <w:tab/>
        <w:t>mare÷ava.</w:t>
      </w:r>
    </w:p>
    <w:p w14:paraId="35C3A88E" w14:textId="77777777" w:rsidR="00800AD8" w:rsidRDefault="00800AD8" w:rsidP="00951C36">
      <w:pPr>
        <w:pStyle w:val="InterlineGlossWithTrans"/>
        <w:tabs>
          <w:tab w:val="left" w:pos="533"/>
          <w:tab w:val="left" w:pos="1127"/>
          <w:tab w:val="left" w:pos="1601"/>
          <w:tab w:val="left" w:pos="2285"/>
        </w:tabs>
      </w:pPr>
      <w:r>
        <w:tab/>
        <w:t>ui</w:t>
      </w:r>
      <w:r>
        <w:tab/>
        <w:t>aya</w:t>
      </w:r>
      <w:r>
        <w:tab/>
        <w:t>a-zua</w:t>
      </w:r>
      <w:r>
        <w:tab/>
        <w:t>mare-÷ava</w:t>
      </w:r>
    </w:p>
    <w:p w14:paraId="2E26181E" w14:textId="77777777" w:rsidR="00800AD8" w:rsidRDefault="00800AD8" w:rsidP="00B76180">
      <w:pPr>
        <w:pStyle w:val="InterlineTransNoFree"/>
        <w:tabs>
          <w:tab w:val="left" w:pos="1127"/>
          <w:tab w:val="left" w:pos="1601"/>
          <w:tab w:val="left" w:pos="2285"/>
          <w:tab w:val="right" w:pos="8789"/>
        </w:tabs>
      </w:pPr>
      <w:r>
        <w:tab/>
        <w:t>yes</w:t>
      </w:r>
      <w:r>
        <w:tab/>
        <w:t>say</w:t>
      </w:r>
      <w:r>
        <w:tab/>
      </w:r>
      <w:r>
        <w:rPr>
          <w:smallCaps/>
        </w:rPr>
        <w:t>c-</w:t>
      </w:r>
      <w:r>
        <w:t>that</w:t>
      </w:r>
      <w:r>
        <w:tab/>
        <w:t>pair-female.friend</w:t>
      </w:r>
      <w:r w:rsidR="00951C36">
        <w:tab/>
        <w:t>“All right,” said the girls.</w:t>
      </w:r>
    </w:p>
    <w:p w14:paraId="06780A26" w14:textId="77777777" w:rsidR="00800AD8" w:rsidRDefault="00DC1AE0" w:rsidP="00951C36">
      <w:pPr>
        <w:pStyle w:val="InterlineText"/>
        <w:tabs>
          <w:tab w:val="left" w:pos="533"/>
          <w:tab w:val="left" w:pos="1022"/>
          <w:tab w:val="left" w:pos="1976"/>
          <w:tab w:val="left" w:pos="2660"/>
        </w:tabs>
      </w:pPr>
      <w:r w:rsidRPr="003A1D48">
        <w:rPr>
          <w:rStyle w:val="InterlineTextNumChar"/>
        </w:rPr>
        <w:t>005</w:t>
      </w:r>
      <w:r w:rsidR="00800AD8">
        <w:tab/>
        <w:t>qau</w:t>
      </w:r>
      <w:r w:rsidR="00800AD8">
        <w:tab/>
        <w:t>masik</w:t>
      </w:r>
      <w:r w:rsidR="00800AD8">
        <w:tab/>
        <w:t>azua</w:t>
      </w:r>
      <w:r w:rsidR="00800AD8">
        <w:tab/>
        <w:t>mare÷ava.</w:t>
      </w:r>
    </w:p>
    <w:p w14:paraId="4629FFB6" w14:textId="77777777" w:rsidR="00800AD8" w:rsidRDefault="00800AD8" w:rsidP="00951C36">
      <w:pPr>
        <w:pStyle w:val="InterlineGlossWithTrans"/>
        <w:tabs>
          <w:tab w:val="left" w:pos="533"/>
          <w:tab w:val="left" w:pos="1022"/>
          <w:tab w:val="left" w:pos="1976"/>
          <w:tab w:val="left" w:pos="2660"/>
        </w:tabs>
      </w:pPr>
      <w:r>
        <w:tab/>
        <w:t>qau</w:t>
      </w:r>
      <w:r>
        <w:tab/>
        <w:t>m-asik</w:t>
      </w:r>
      <w:r>
        <w:tab/>
        <w:t>a-zua</w:t>
      </w:r>
      <w:r>
        <w:tab/>
        <w:t>mare-÷ava</w:t>
      </w:r>
    </w:p>
    <w:p w14:paraId="5443D3E4" w14:textId="77777777" w:rsidR="00800AD8" w:rsidRDefault="00800AD8" w:rsidP="00B76180">
      <w:pPr>
        <w:pStyle w:val="InterlineTransNoFree"/>
        <w:tabs>
          <w:tab w:val="left" w:pos="1022"/>
          <w:tab w:val="left" w:pos="1976"/>
          <w:tab w:val="left" w:pos="2660"/>
          <w:tab w:val="right" w:pos="8789"/>
        </w:tabs>
      </w:pPr>
      <w:r>
        <w:tab/>
        <w:t>so</w:t>
      </w:r>
      <w:r>
        <w:tab/>
      </w:r>
      <w:r>
        <w:rPr>
          <w:smallCaps/>
        </w:rPr>
        <w:t>af</w:t>
      </w:r>
      <w:r>
        <w:t>-weed</w:t>
      </w:r>
      <w:r>
        <w:tab/>
      </w:r>
      <w:r>
        <w:rPr>
          <w:smallCaps/>
        </w:rPr>
        <w:t>c-</w:t>
      </w:r>
      <w:r>
        <w:t>that</w:t>
      </w:r>
      <w:r>
        <w:tab/>
        <w:t>pair-female.friend</w:t>
      </w:r>
      <w:r w:rsidR="00951C36">
        <w:tab/>
        <w:t>The girls weeded,</w:t>
      </w:r>
    </w:p>
    <w:p w14:paraId="4924A573" w14:textId="77777777" w:rsidR="00800AD8" w:rsidRDefault="00DC1AE0" w:rsidP="00951C36">
      <w:pPr>
        <w:pStyle w:val="InterlineText"/>
        <w:tabs>
          <w:tab w:val="left" w:pos="533"/>
          <w:tab w:val="left" w:pos="1022"/>
          <w:tab w:val="left" w:pos="1706"/>
          <w:tab w:val="left" w:pos="2840"/>
          <w:tab w:val="left" w:pos="3914"/>
          <w:tab w:val="left" w:pos="4958"/>
          <w:tab w:val="left" w:pos="5657"/>
          <w:tab w:val="left" w:pos="6146"/>
        </w:tabs>
      </w:pPr>
      <w:r w:rsidRPr="003A1D48">
        <w:rPr>
          <w:rStyle w:val="InterlineTextNumChar"/>
        </w:rPr>
        <w:t>006</w:t>
      </w:r>
      <w:r w:rsidR="00800AD8">
        <w:tab/>
        <w:t>qau</w:t>
      </w:r>
      <w:r w:rsidR="00800AD8">
        <w:tab/>
        <w:t>azua</w:t>
      </w:r>
      <w:r w:rsidR="00800AD8">
        <w:tab/>
        <w:t>mareqali</w:t>
      </w:r>
      <w:r w:rsidR="00800AD8">
        <w:tab/>
        <w:t>qemiladj</w:t>
      </w:r>
      <w:r w:rsidR="00800AD8">
        <w:tab/>
        <w:t>itjua</w:t>
      </w:r>
      <w:r w:rsidR="00800AD8">
        <w:tab/>
        <w:t>qapaz</w:t>
      </w:r>
      <w:r w:rsidR="00800AD8">
        <w:tab/>
        <w:t>nua</w:t>
      </w:r>
      <w:r w:rsidR="00951C36">
        <w:tab/>
        <w:t>kavuavuan.</w:t>
      </w:r>
    </w:p>
    <w:p w14:paraId="1DEBFB88" w14:textId="77777777" w:rsidR="00800AD8" w:rsidRDefault="00800AD8" w:rsidP="00951C36">
      <w:pPr>
        <w:pStyle w:val="InterlineGlossWithTrans"/>
        <w:tabs>
          <w:tab w:val="left" w:pos="533"/>
          <w:tab w:val="left" w:pos="1022"/>
          <w:tab w:val="left" w:pos="1706"/>
          <w:tab w:val="left" w:pos="2840"/>
          <w:tab w:val="left" w:pos="3914"/>
          <w:tab w:val="left" w:pos="4958"/>
          <w:tab w:val="left" w:pos="5657"/>
          <w:tab w:val="left" w:pos="6146"/>
        </w:tabs>
      </w:pPr>
      <w:r>
        <w:tab/>
        <w:t>qau</w:t>
      </w:r>
      <w:r>
        <w:tab/>
        <w:t>a-zua</w:t>
      </w:r>
      <w:r>
        <w:tab/>
        <w:t>mare-qali</w:t>
      </w:r>
      <w:r>
        <w:tab/>
        <w:t>em=qiladj</w:t>
      </w:r>
      <w:r>
        <w:tab/>
        <w:t>i-tjua</w:t>
      </w:r>
      <w:r>
        <w:tab/>
        <w:t>qapaz</w:t>
      </w:r>
      <w:r>
        <w:tab/>
        <w:t>nua</w:t>
      </w:r>
      <w:r w:rsidR="00951C36">
        <w:tab/>
        <w:t>ka-vua-vua-an</w:t>
      </w:r>
    </w:p>
    <w:p w14:paraId="011D4037" w14:textId="77777777" w:rsidR="00800AD8" w:rsidRDefault="00800AD8" w:rsidP="00951C36">
      <w:pPr>
        <w:pStyle w:val="InterlineTrans"/>
        <w:tabs>
          <w:tab w:val="left" w:pos="533"/>
          <w:tab w:val="left" w:pos="1022"/>
          <w:tab w:val="left" w:pos="1706"/>
          <w:tab w:val="left" w:pos="2840"/>
          <w:tab w:val="left" w:pos="3914"/>
          <w:tab w:val="left" w:pos="4958"/>
          <w:tab w:val="left" w:pos="5657"/>
          <w:tab w:val="left" w:pos="6146"/>
        </w:tabs>
      </w:pPr>
      <w:r>
        <w:tab/>
        <w:t>so</w:t>
      </w:r>
      <w:r>
        <w:tab/>
      </w:r>
      <w:r>
        <w:rPr>
          <w:smallCaps/>
        </w:rPr>
        <w:t>c-</w:t>
      </w:r>
      <w:r>
        <w:t>that</w:t>
      </w:r>
      <w:r>
        <w:tab/>
        <w:t>pair-friend</w:t>
      </w:r>
      <w:r>
        <w:tab/>
      </w:r>
      <w:r>
        <w:rPr>
          <w:smallCaps/>
        </w:rPr>
        <w:t>af</w:t>
      </w:r>
      <w:r>
        <w:t>=sit</w:t>
      </w:r>
      <w:r>
        <w:tab/>
      </w:r>
      <w:r>
        <w:rPr>
          <w:smallCaps/>
        </w:rPr>
        <w:t>loc</w:t>
      </w:r>
      <w:r>
        <w:t>-there</w:t>
      </w:r>
      <w:r>
        <w:tab/>
        <w:t>fence</w:t>
      </w:r>
      <w:r>
        <w:tab/>
        <w:t>of</w:t>
      </w:r>
      <w:r w:rsidR="00951C36">
        <w:tab/>
        <w:t>main-</w:t>
      </w:r>
      <w:r w:rsidR="00951C36">
        <w:rPr>
          <w:smallCaps/>
        </w:rPr>
        <w:t>red</w:t>
      </w:r>
      <w:r w:rsidR="00951C36">
        <w:t>-field-</w:t>
      </w:r>
      <w:r w:rsidR="00951C36">
        <w:rPr>
          <w:smallCaps/>
        </w:rPr>
        <w:t>nom</w:t>
      </w:r>
    </w:p>
    <w:p w14:paraId="5A352D1C" w14:textId="77777777" w:rsidR="00800AD8" w:rsidRDefault="00800AD8">
      <w:pPr>
        <w:pStyle w:val="InterlineFree"/>
      </w:pPr>
      <w:r>
        <w:t>and the men sat at the edge of the field</w:t>
      </w:r>
    </w:p>
    <w:p w14:paraId="45106EAE" w14:textId="77777777" w:rsidR="00800AD8" w:rsidRDefault="00DC1AE0" w:rsidP="00951C36">
      <w:pPr>
        <w:pStyle w:val="InterlineText"/>
        <w:tabs>
          <w:tab w:val="left" w:pos="533"/>
          <w:tab w:val="left" w:pos="1022"/>
          <w:tab w:val="left" w:pos="1511"/>
          <w:tab w:val="left" w:pos="2165"/>
          <w:tab w:val="left" w:pos="3584"/>
          <w:tab w:val="left" w:pos="3848"/>
        </w:tabs>
      </w:pPr>
      <w:r w:rsidRPr="003A1D48">
        <w:rPr>
          <w:rStyle w:val="InterlineTextNumChar"/>
        </w:rPr>
        <w:t>007</w:t>
      </w:r>
      <w:r w:rsidR="00800AD8">
        <w:tab/>
        <w:t>qau</w:t>
      </w:r>
      <w:r w:rsidR="00800AD8">
        <w:tab/>
        <w:t>sa</w:t>
      </w:r>
      <w:r w:rsidR="00800AD8">
        <w:tab/>
        <w:t>san</w:t>
      </w:r>
      <w:r w:rsidR="00800AD8">
        <w:tab/>
        <w:t>pa÷angani</w:t>
      </w:r>
      <w:r w:rsidR="00800AD8">
        <w:tab/>
        <w:t>a</w:t>
      </w:r>
      <w:r w:rsidR="00800AD8">
        <w:tab/>
        <w:t>mare÷ava.</w:t>
      </w:r>
    </w:p>
    <w:p w14:paraId="2272D08B" w14:textId="77777777" w:rsidR="00800AD8" w:rsidRDefault="00800AD8" w:rsidP="00951C36">
      <w:pPr>
        <w:pStyle w:val="InterlineGlossWithTrans"/>
        <w:tabs>
          <w:tab w:val="left" w:pos="533"/>
          <w:tab w:val="left" w:pos="1022"/>
          <w:tab w:val="left" w:pos="1511"/>
          <w:tab w:val="left" w:pos="2165"/>
          <w:tab w:val="left" w:pos="3584"/>
          <w:tab w:val="left" w:pos="3848"/>
        </w:tabs>
      </w:pPr>
      <w:r>
        <w:tab/>
        <w:t>qau</w:t>
      </w:r>
      <w:r>
        <w:tab/>
        <w:t>sa</w:t>
      </w:r>
      <w:r>
        <w:tab/>
        <w:t>sane</w:t>
      </w:r>
      <w:r>
        <w:tab/>
        <w:t>pa÷ang-an-i</w:t>
      </w:r>
      <w:r>
        <w:tab/>
        <w:t>a</w:t>
      </w:r>
      <w:r>
        <w:tab/>
        <w:t>mare-÷ava</w:t>
      </w:r>
    </w:p>
    <w:p w14:paraId="29B73B57" w14:textId="77777777" w:rsidR="00951C36" w:rsidRDefault="00800AD8" w:rsidP="00B76180">
      <w:pPr>
        <w:pStyle w:val="InterlineTransNoFree"/>
        <w:tabs>
          <w:tab w:val="left" w:pos="1022"/>
          <w:tab w:val="left" w:pos="1511"/>
          <w:tab w:val="left" w:pos="2165"/>
          <w:tab w:val="left" w:pos="3584"/>
          <w:tab w:val="left" w:pos="3848"/>
          <w:tab w:val="right" w:pos="8789"/>
        </w:tabs>
      </w:pPr>
      <w:r>
        <w:tab/>
        <w:t>so</w:t>
      </w:r>
      <w:r>
        <w:tab/>
        <w:t>and</w:t>
      </w:r>
      <w:r>
        <w:tab/>
        <w:t>make</w:t>
      </w:r>
      <w:r>
        <w:tab/>
        <w:t>bully-</w:t>
      </w:r>
      <w:r>
        <w:rPr>
          <w:smallCaps/>
        </w:rPr>
        <w:t>nom</w:t>
      </w:r>
      <w:r>
        <w:t>-</w:t>
      </w:r>
      <w:r>
        <w:rPr>
          <w:smallCaps/>
        </w:rPr>
        <w:t>pf</w:t>
      </w:r>
      <w:r>
        <w:rPr>
          <w:smallCaps/>
        </w:rPr>
        <w:tab/>
        <w:t>c</w:t>
      </w:r>
      <w:r>
        <w:rPr>
          <w:smallCaps/>
        </w:rPr>
        <w:tab/>
      </w:r>
      <w:r>
        <w:t>pair-female.friend</w:t>
      </w:r>
      <w:r w:rsidR="00951C36">
        <w:tab/>
        <w:t>and teased the girls.</w:t>
      </w:r>
    </w:p>
    <w:p w14:paraId="756C4016" w14:textId="77777777" w:rsidR="00800AD8" w:rsidRDefault="00DC1AE0" w:rsidP="00951C36">
      <w:pPr>
        <w:pStyle w:val="InterlineText"/>
        <w:tabs>
          <w:tab w:val="left" w:pos="533"/>
          <w:tab w:val="left" w:pos="1187"/>
          <w:tab w:val="left" w:pos="2141"/>
          <w:tab w:val="left" w:pos="2825"/>
          <w:tab w:val="left" w:pos="4649"/>
          <w:tab w:val="left" w:pos="6098"/>
          <w:tab w:val="left" w:pos="6362"/>
          <w:tab w:val="left" w:pos="7166"/>
          <w:tab w:val="left" w:pos="7655"/>
        </w:tabs>
      </w:pPr>
      <w:r w:rsidRPr="003A1D48">
        <w:rPr>
          <w:rStyle w:val="InterlineTextNumChar"/>
        </w:rPr>
        <w:t>008</w:t>
      </w:r>
      <w:r w:rsidR="00800AD8">
        <w:tab/>
        <w:t>nu</w:t>
      </w:r>
      <w:r w:rsidR="00800AD8">
        <w:tab/>
        <w:t>masik</w:t>
      </w:r>
      <w:r w:rsidR="00800AD8">
        <w:tab/>
        <w:t>azua</w:t>
      </w:r>
      <w:r w:rsidR="00800AD8">
        <w:tab/>
        <w:t>mare÷ava,</w:t>
      </w:r>
      <w:r w:rsidR="00800AD8">
        <w:tab/>
        <w:t>kidjeketsan</w:t>
      </w:r>
      <w:r w:rsidR="00800AD8">
        <w:tab/>
        <w:t>a</w:t>
      </w:r>
      <w:r w:rsidR="00800AD8">
        <w:tab/>
        <w:t>tsengal</w:t>
      </w:r>
      <w:r w:rsidR="00951C36">
        <w:tab/>
        <w:t>nua</w:t>
      </w:r>
      <w:r w:rsidR="00951C36">
        <w:tab/>
        <w:t>qalitsi.</w:t>
      </w:r>
    </w:p>
    <w:p w14:paraId="54E370C5" w14:textId="77777777" w:rsidR="00800AD8" w:rsidRDefault="00800AD8" w:rsidP="00951C36">
      <w:pPr>
        <w:pStyle w:val="InterlineGlossWithTrans"/>
        <w:tabs>
          <w:tab w:val="left" w:pos="533"/>
          <w:tab w:val="left" w:pos="1187"/>
          <w:tab w:val="left" w:pos="2141"/>
          <w:tab w:val="left" w:pos="2825"/>
          <w:tab w:val="left" w:pos="4649"/>
          <w:tab w:val="left" w:pos="6098"/>
          <w:tab w:val="left" w:pos="6362"/>
          <w:tab w:val="left" w:pos="7166"/>
          <w:tab w:val="left" w:pos="7655"/>
        </w:tabs>
      </w:pPr>
      <w:r>
        <w:tab/>
        <w:t>nu</w:t>
      </w:r>
      <w:r>
        <w:tab/>
        <w:t>m-asik</w:t>
      </w:r>
      <w:r>
        <w:tab/>
        <w:t>a-zua</w:t>
      </w:r>
      <w:r>
        <w:tab/>
        <w:t>mare-÷ava</w:t>
      </w:r>
      <w:r>
        <w:tab/>
        <w:t>ki-djekets-an</w:t>
      </w:r>
      <w:r>
        <w:tab/>
        <w:t>a</w:t>
      </w:r>
      <w:r>
        <w:tab/>
        <w:t>tsengal</w:t>
      </w:r>
      <w:r w:rsidR="00951C36">
        <w:tab/>
        <w:t>nua</w:t>
      </w:r>
      <w:r w:rsidR="00951C36">
        <w:tab/>
        <w:t>qalitsi</w:t>
      </w:r>
    </w:p>
    <w:p w14:paraId="346A1B3F" w14:textId="77777777" w:rsidR="00800AD8" w:rsidRDefault="00800AD8" w:rsidP="00951C36">
      <w:pPr>
        <w:pStyle w:val="InterlineTrans"/>
        <w:tabs>
          <w:tab w:val="left" w:pos="533"/>
          <w:tab w:val="left" w:pos="1187"/>
          <w:tab w:val="left" w:pos="2141"/>
          <w:tab w:val="left" w:pos="2825"/>
          <w:tab w:val="left" w:pos="4649"/>
          <w:tab w:val="left" w:pos="6098"/>
          <w:tab w:val="left" w:pos="6362"/>
          <w:tab w:val="left" w:pos="7166"/>
          <w:tab w:val="left" w:pos="7655"/>
        </w:tabs>
      </w:pPr>
      <w:r>
        <w:tab/>
        <w:t>when</w:t>
      </w:r>
      <w:r>
        <w:tab/>
      </w:r>
      <w:r>
        <w:rPr>
          <w:smallCaps/>
        </w:rPr>
        <w:t>af</w:t>
      </w:r>
      <w:r>
        <w:t>-weed</w:t>
      </w:r>
      <w:r>
        <w:tab/>
      </w:r>
      <w:r>
        <w:rPr>
          <w:smallCaps/>
        </w:rPr>
        <w:t>c-</w:t>
      </w:r>
      <w:r>
        <w:t>that</w:t>
      </w:r>
      <w:r>
        <w:tab/>
        <w:t>pair-female.friend</w:t>
      </w:r>
      <w:r>
        <w:tab/>
        <w:t>do-land.on-</w:t>
      </w:r>
      <w:r>
        <w:rPr>
          <w:smallCaps/>
        </w:rPr>
        <w:t>lf</w:t>
      </w:r>
      <w:r>
        <w:rPr>
          <w:smallCaps/>
        </w:rPr>
        <w:tab/>
        <w:t>c</w:t>
      </w:r>
      <w:r>
        <w:rPr>
          <w:smallCaps/>
        </w:rPr>
        <w:tab/>
      </w:r>
      <w:r>
        <w:t>knee</w:t>
      </w:r>
      <w:r w:rsidR="00951C36">
        <w:tab/>
        <w:t>by</w:t>
      </w:r>
      <w:r w:rsidR="00951C36">
        <w:tab/>
        <w:t>penis</w:t>
      </w:r>
    </w:p>
    <w:p w14:paraId="65A40605" w14:textId="77777777" w:rsidR="00800AD8" w:rsidRDefault="00800AD8">
      <w:pPr>
        <w:pStyle w:val="InterlineFree"/>
      </w:pPr>
      <w:r>
        <w:t>While the girls weeded, the men touched their (the women’s) knees with their private parts.</w:t>
      </w:r>
    </w:p>
    <w:p w14:paraId="6087C841" w14:textId="77777777" w:rsidR="00800AD8" w:rsidRDefault="00DC1AE0" w:rsidP="00951C36">
      <w:pPr>
        <w:pStyle w:val="InterlineText"/>
        <w:tabs>
          <w:tab w:val="left" w:pos="533"/>
          <w:tab w:val="left" w:pos="1022"/>
          <w:tab w:val="left" w:pos="1511"/>
          <w:tab w:val="left" w:pos="2000"/>
          <w:tab w:val="left" w:pos="2474"/>
          <w:tab w:val="left" w:pos="2738"/>
          <w:tab w:val="left" w:pos="4562"/>
          <w:tab w:val="left" w:pos="5051"/>
          <w:tab w:val="left" w:pos="6140"/>
          <w:tab w:val="left" w:pos="6824"/>
        </w:tabs>
      </w:pPr>
      <w:r w:rsidRPr="003A1D48">
        <w:rPr>
          <w:rStyle w:val="InterlineTextNumChar"/>
        </w:rPr>
        <w:t>009</w:t>
      </w:r>
      <w:r w:rsidR="00800AD8">
        <w:tab/>
        <w:t>qau</w:t>
      </w:r>
      <w:r w:rsidR="00800AD8">
        <w:tab/>
        <w:t>“ii</w:t>
      </w:r>
      <w:r w:rsidR="00800AD8">
        <w:tab/>
        <w:t>ii,”</w:t>
      </w:r>
      <w:r w:rsidR="00800AD8">
        <w:tab/>
        <w:t>aya</w:t>
      </w:r>
      <w:r w:rsidR="00800AD8">
        <w:tab/>
        <w:t>a</w:t>
      </w:r>
      <w:r w:rsidR="00800AD8">
        <w:tab/>
        <w:t>mare÷ava,</w:t>
      </w:r>
      <w:r w:rsidR="00800AD8">
        <w:tab/>
        <w:t>sa</w:t>
      </w:r>
      <w:r w:rsidR="00800AD8">
        <w:tab/>
        <w:t>sapsapi</w:t>
      </w:r>
      <w:r w:rsidR="00951C36">
        <w:tab/>
        <w:t>azua</w:t>
      </w:r>
      <w:r w:rsidR="00951C36">
        <w:tab/>
        <w:t>qalitsi.</w:t>
      </w:r>
    </w:p>
    <w:p w14:paraId="541A48AB" w14:textId="77777777" w:rsidR="00800AD8" w:rsidRDefault="00800AD8" w:rsidP="00951C36">
      <w:pPr>
        <w:pStyle w:val="InterlineGlossWithTrans"/>
        <w:tabs>
          <w:tab w:val="left" w:pos="533"/>
          <w:tab w:val="left" w:pos="1022"/>
          <w:tab w:val="left" w:pos="1511"/>
          <w:tab w:val="left" w:pos="2000"/>
          <w:tab w:val="left" w:pos="2474"/>
          <w:tab w:val="left" w:pos="2738"/>
          <w:tab w:val="left" w:pos="4562"/>
          <w:tab w:val="left" w:pos="5051"/>
          <w:tab w:val="left" w:pos="6140"/>
          <w:tab w:val="left" w:pos="6824"/>
        </w:tabs>
      </w:pPr>
      <w:r>
        <w:tab/>
        <w:t>qau</w:t>
      </w:r>
      <w:r>
        <w:tab/>
        <w:t>ii</w:t>
      </w:r>
      <w:r>
        <w:tab/>
        <w:t>ii</w:t>
      </w:r>
      <w:r>
        <w:tab/>
        <w:t>aya</w:t>
      </w:r>
      <w:r>
        <w:tab/>
        <w:t>a</w:t>
      </w:r>
      <w:r>
        <w:tab/>
        <w:t>mare-÷ava</w:t>
      </w:r>
      <w:r>
        <w:tab/>
        <w:t>sa</w:t>
      </w:r>
      <w:r>
        <w:tab/>
        <w:t>sapsap-i</w:t>
      </w:r>
      <w:r w:rsidR="00951C36">
        <w:tab/>
        <w:t>a-zua</w:t>
      </w:r>
      <w:r w:rsidR="00951C36">
        <w:tab/>
        <w:t>qalitsi</w:t>
      </w:r>
    </w:p>
    <w:p w14:paraId="0F62A6E9" w14:textId="77777777" w:rsidR="00800AD8" w:rsidRDefault="00800AD8" w:rsidP="00951C36">
      <w:pPr>
        <w:pStyle w:val="InterlineTrans"/>
        <w:tabs>
          <w:tab w:val="left" w:pos="533"/>
          <w:tab w:val="left" w:pos="1022"/>
          <w:tab w:val="left" w:pos="1511"/>
          <w:tab w:val="left" w:pos="2000"/>
          <w:tab w:val="left" w:pos="2474"/>
          <w:tab w:val="left" w:pos="2738"/>
          <w:tab w:val="left" w:pos="4562"/>
          <w:tab w:val="left" w:pos="5051"/>
          <w:tab w:val="left" w:pos="6140"/>
          <w:tab w:val="left" w:pos="6824"/>
        </w:tabs>
      </w:pPr>
      <w:r>
        <w:tab/>
        <w:t>so</w:t>
      </w:r>
      <w:r>
        <w:tab/>
        <w:t>hey</w:t>
      </w:r>
      <w:r>
        <w:tab/>
        <w:t>hey</w:t>
      </w:r>
      <w:r>
        <w:tab/>
        <w:t>say</w:t>
      </w:r>
      <w:r>
        <w:rPr>
          <w:smallCaps/>
        </w:rPr>
        <w:tab/>
        <w:t>c</w:t>
      </w:r>
      <w:r>
        <w:rPr>
          <w:smallCaps/>
        </w:rPr>
        <w:tab/>
      </w:r>
      <w:r>
        <w:t>pair-female.friend</w:t>
      </w:r>
      <w:r>
        <w:tab/>
        <w:t>and</w:t>
      </w:r>
      <w:r>
        <w:tab/>
        <w:t>scratch-</w:t>
      </w:r>
      <w:r>
        <w:rPr>
          <w:smallCaps/>
        </w:rPr>
        <w:t>pf</w:t>
      </w:r>
      <w:r w:rsidR="00951C36">
        <w:tab/>
      </w:r>
      <w:r w:rsidR="00951C36">
        <w:rPr>
          <w:smallCaps/>
        </w:rPr>
        <w:t>c-</w:t>
      </w:r>
      <w:r w:rsidR="00951C36">
        <w:t>that</w:t>
      </w:r>
      <w:r w:rsidR="00951C36">
        <w:tab/>
        <w:t>penis</w:t>
      </w:r>
    </w:p>
    <w:p w14:paraId="56A9E381" w14:textId="77777777" w:rsidR="00800AD8" w:rsidRDefault="00800AD8">
      <w:pPr>
        <w:pStyle w:val="InterlineFree"/>
      </w:pPr>
      <w:r>
        <w:t>“Oo oo,” said the girls, and scratched at the men’s private parts.</w:t>
      </w:r>
    </w:p>
    <w:p w14:paraId="4E89A1CE" w14:textId="77777777" w:rsidR="00800AD8" w:rsidRDefault="00DC1AE0" w:rsidP="00951C36">
      <w:pPr>
        <w:pStyle w:val="InterlineText"/>
        <w:tabs>
          <w:tab w:val="left" w:pos="533"/>
          <w:tab w:val="left" w:pos="1232"/>
          <w:tab w:val="left" w:pos="2171"/>
          <w:tab w:val="left" w:pos="3500"/>
          <w:tab w:val="left" w:pos="5054"/>
          <w:tab w:val="left" w:pos="5738"/>
          <w:tab w:val="left" w:pos="6437"/>
          <w:tab w:val="left" w:pos="6701"/>
          <w:tab w:val="left" w:pos="7445"/>
          <w:tab w:val="left" w:pos="8054"/>
        </w:tabs>
      </w:pPr>
      <w:r w:rsidRPr="003A1D48">
        <w:rPr>
          <w:rStyle w:val="InterlineTextNumChar"/>
        </w:rPr>
        <w:t>010</w:t>
      </w:r>
      <w:r w:rsidR="00800AD8">
        <w:tab/>
        <w:t>îakua</w:t>
      </w:r>
      <w:r w:rsidR="00800AD8">
        <w:tab/>
        <w:t>inika</w:t>
      </w:r>
      <w:r w:rsidR="00800AD8">
        <w:tab/>
        <w:t>masapsap;</w:t>
      </w:r>
      <w:r w:rsidR="00800AD8">
        <w:tab/>
        <w:t>tsemiketsikel</w:t>
      </w:r>
      <w:r w:rsidR="00800AD8">
        <w:tab/>
        <w:t>azua</w:t>
      </w:r>
      <w:r w:rsidR="00951C36">
        <w:tab/>
        <w:t>qalitsi</w:t>
      </w:r>
      <w:r w:rsidR="00951C36">
        <w:tab/>
        <w:t>a</w:t>
      </w:r>
      <w:r w:rsidR="00951C36">
        <w:tab/>
        <w:t>sema</w:t>
      </w:r>
      <w:r w:rsidR="00951C36">
        <w:tab/>
        <w:t>tjua</w:t>
      </w:r>
      <w:r w:rsidR="00951C36">
        <w:tab/>
        <w:t>tsengal.</w:t>
      </w:r>
    </w:p>
    <w:p w14:paraId="111142CA" w14:textId="77777777" w:rsidR="00800AD8" w:rsidRDefault="00800AD8" w:rsidP="00951C36">
      <w:pPr>
        <w:pStyle w:val="InterlineGlossWithTrans"/>
        <w:tabs>
          <w:tab w:val="left" w:pos="533"/>
          <w:tab w:val="left" w:pos="1232"/>
          <w:tab w:val="left" w:pos="2171"/>
          <w:tab w:val="left" w:pos="3500"/>
          <w:tab w:val="left" w:pos="5054"/>
          <w:tab w:val="left" w:pos="5738"/>
          <w:tab w:val="left" w:pos="6437"/>
          <w:tab w:val="left" w:pos="6701"/>
          <w:tab w:val="left" w:pos="7445"/>
          <w:tab w:val="left" w:pos="8054"/>
        </w:tabs>
      </w:pPr>
      <w:r>
        <w:tab/>
        <w:t>îakua</w:t>
      </w:r>
      <w:r>
        <w:tab/>
        <w:t>ini-ka</w:t>
      </w:r>
      <w:r>
        <w:tab/>
        <w:t>ma-sapsap</w:t>
      </w:r>
      <w:r>
        <w:tab/>
        <w:t>em=tsike-tsikel</w:t>
      </w:r>
      <w:r>
        <w:tab/>
        <w:t>a-zua</w:t>
      </w:r>
      <w:r w:rsidR="00951C36">
        <w:tab/>
        <w:t>qalitsi</w:t>
      </w:r>
      <w:r w:rsidR="00951C36">
        <w:tab/>
        <w:t>a</w:t>
      </w:r>
      <w:r w:rsidR="00951C36">
        <w:tab/>
        <w:t>em=sa</w:t>
      </w:r>
      <w:r w:rsidR="00951C36">
        <w:tab/>
        <w:t>tjua</w:t>
      </w:r>
      <w:r w:rsidR="00951C36">
        <w:tab/>
        <w:t>tsengal</w:t>
      </w:r>
    </w:p>
    <w:p w14:paraId="5E3C08E3" w14:textId="77777777" w:rsidR="00800AD8" w:rsidRDefault="00800AD8" w:rsidP="00951C36">
      <w:pPr>
        <w:pStyle w:val="InterlineTrans"/>
        <w:tabs>
          <w:tab w:val="left" w:pos="533"/>
          <w:tab w:val="left" w:pos="1232"/>
          <w:tab w:val="left" w:pos="2171"/>
          <w:tab w:val="left" w:pos="3500"/>
          <w:tab w:val="left" w:pos="5054"/>
          <w:tab w:val="left" w:pos="5738"/>
          <w:tab w:val="left" w:pos="6437"/>
          <w:tab w:val="left" w:pos="6701"/>
          <w:tab w:val="left" w:pos="7445"/>
          <w:tab w:val="left" w:pos="8054"/>
        </w:tabs>
      </w:pPr>
      <w:r>
        <w:tab/>
        <w:t>but</w:t>
      </w:r>
      <w:r>
        <w:tab/>
        <w:t>not-after</w:t>
      </w:r>
      <w:r>
        <w:tab/>
      </w:r>
      <w:r>
        <w:rPr>
          <w:smallCaps/>
        </w:rPr>
        <w:t>stat</w:t>
      </w:r>
      <w:r>
        <w:t>-scratch</w:t>
      </w:r>
      <w:r>
        <w:tab/>
      </w:r>
      <w:r>
        <w:rPr>
          <w:smallCaps/>
        </w:rPr>
        <w:t>af</w:t>
      </w:r>
      <w:r>
        <w:t>=</w:t>
      </w:r>
      <w:r>
        <w:rPr>
          <w:smallCaps/>
        </w:rPr>
        <w:t>red</w:t>
      </w:r>
      <w:r>
        <w:t>-return</w:t>
      </w:r>
      <w:r>
        <w:tab/>
      </w:r>
      <w:r>
        <w:rPr>
          <w:smallCaps/>
        </w:rPr>
        <w:t>c-</w:t>
      </w:r>
      <w:r>
        <w:t>that</w:t>
      </w:r>
      <w:r w:rsidR="00951C36">
        <w:tab/>
        <w:t>penis</w:t>
      </w:r>
      <w:r w:rsidR="00951C36">
        <w:rPr>
          <w:smallCaps/>
        </w:rPr>
        <w:tab/>
        <w:t>c</w:t>
      </w:r>
      <w:r w:rsidR="00951C36">
        <w:rPr>
          <w:smallCaps/>
        </w:rPr>
        <w:tab/>
        <w:t>af</w:t>
      </w:r>
      <w:r w:rsidR="00951C36">
        <w:t>=go</w:t>
      </w:r>
      <w:r w:rsidR="00951C36">
        <w:tab/>
        <w:t>there</w:t>
      </w:r>
      <w:r w:rsidR="00951C36">
        <w:tab/>
        <w:t>knee</w:t>
      </w:r>
    </w:p>
    <w:p w14:paraId="402DCD92" w14:textId="77777777" w:rsidR="00800AD8" w:rsidRDefault="00800AD8">
      <w:pPr>
        <w:pStyle w:val="InterlineFree"/>
      </w:pPr>
      <w:r>
        <w:t>But they didn’t get rid of them; they kept coming back to their knees.</w:t>
      </w:r>
    </w:p>
    <w:p w14:paraId="38344377" w14:textId="77777777" w:rsidR="00800AD8" w:rsidRDefault="00DC1AE0" w:rsidP="00951C36">
      <w:pPr>
        <w:pStyle w:val="InterlineText"/>
        <w:tabs>
          <w:tab w:val="left" w:pos="533"/>
          <w:tab w:val="left" w:pos="1022"/>
          <w:tab w:val="left" w:pos="2036"/>
          <w:tab w:val="left" w:pos="2810"/>
          <w:tab w:val="left" w:pos="3494"/>
        </w:tabs>
      </w:pPr>
      <w:r w:rsidRPr="003A1D48">
        <w:rPr>
          <w:rStyle w:val="InterlineTextNumChar"/>
        </w:rPr>
        <w:lastRenderedPageBreak/>
        <w:t>011</w:t>
      </w:r>
      <w:r w:rsidR="00800AD8">
        <w:tab/>
        <w:t>qau</w:t>
      </w:r>
      <w:r w:rsidR="00800AD8">
        <w:tab/>
        <w:t>temarev</w:t>
      </w:r>
      <w:r w:rsidR="00800AD8">
        <w:tab/>
        <w:t>anga</w:t>
      </w:r>
      <w:r w:rsidR="00800AD8">
        <w:tab/>
        <w:t>aza</w:t>
      </w:r>
      <w:r w:rsidR="00800AD8">
        <w:tab/>
        <w:t>mare÷ava.</w:t>
      </w:r>
    </w:p>
    <w:p w14:paraId="480CF583" w14:textId="77777777" w:rsidR="00800AD8" w:rsidRDefault="00800AD8" w:rsidP="00951C36">
      <w:pPr>
        <w:pStyle w:val="InterlineGlossWithTrans"/>
        <w:tabs>
          <w:tab w:val="left" w:pos="533"/>
          <w:tab w:val="left" w:pos="1022"/>
          <w:tab w:val="left" w:pos="2036"/>
          <w:tab w:val="left" w:pos="2810"/>
          <w:tab w:val="left" w:pos="3494"/>
        </w:tabs>
      </w:pPr>
      <w:r>
        <w:tab/>
        <w:t>qau</w:t>
      </w:r>
      <w:r>
        <w:tab/>
        <w:t>em=tarev</w:t>
      </w:r>
      <w:r>
        <w:tab/>
        <w:t>anga</w:t>
      </w:r>
      <w:r>
        <w:tab/>
        <w:t>a-zua</w:t>
      </w:r>
      <w:r>
        <w:tab/>
        <w:t>mare-÷ava</w:t>
      </w:r>
    </w:p>
    <w:p w14:paraId="34336ECB" w14:textId="77777777" w:rsidR="00800AD8" w:rsidRDefault="00800AD8" w:rsidP="00951C36">
      <w:pPr>
        <w:pStyle w:val="InterlineTrans"/>
        <w:tabs>
          <w:tab w:val="left" w:pos="533"/>
          <w:tab w:val="left" w:pos="1022"/>
          <w:tab w:val="left" w:pos="2036"/>
          <w:tab w:val="left" w:pos="2810"/>
          <w:tab w:val="left" w:pos="3494"/>
        </w:tabs>
      </w:pPr>
      <w:r>
        <w:tab/>
        <w:t>so</w:t>
      </w:r>
      <w:r>
        <w:tab/>
      </w:r>
      <w:r>
        <w:rPr>
          <w:smallCaps/>
        </w:rPr>
        <w:t>af</w:t>
      </w:r>
      <w:r>
        <w:t>=attain</w:t>
      </w:r>
      <w:r>
        <w:tab/>
        <w:t>indeed</w:t>
      </w:r>
      <w:r>
        <w:tab/>
      </w:r>
      <w:r>
        <w:rPr>
          <w:smallCaps/>
        </w:rPr>
        <w:t>c-</w:t>
      </w:r>
      <w:r>
        <w:t>that</w:t>
      </w:r>
      <w:r>
        <w:tab/>
        <w:t>pair-female.friend</w:t>
      </w:r>
    </w:p>
    <w:p w14:paraId="342E312C" w14:textId="77777777" w:rsidR="00800AD8" w:rsidRDefault="00800AD8">
      <w:pPr>
        <w:pStyle w:val="InterlineFree"/>
      </w:pPr>
      <w:r>
        <w:t>And so the girls finished their turn of weeding.</w:t>
      </w:r>
    </w:p>
    <w:p w14:paraId="6B212D23" w14:textId="77777777" w:rsidR="00800AD8" w:rsidRDefault="00DC1AE0" w:rsidP="00951C36">
      <w:pPr>
        <w:pStyle w:val="InterlineText"/>
        <w:tabs>
          <w:tab w:val="left" w:pos="533"/>
          <w:tab w:val="left" w:pos="1022"/>
          <w:tab w:val="left" w:pos="2381"/>
          <w:tab w:val="left" w:pos="3155"/>
          <w:tab w:val="left" w:pos="3419"/>
          <w:tab w:val="left" w:pos="4373"/>
          <w:tab w:val="left" w:pos="5147"/>
          <w:tab w:val="left" w:pos="5831"/>
        </w:tabs>
      </w:pPr>
      <w:r w:rsidRPr="003A1D48">
        <w:rPr>
          <w:rStyle w:val="InterlineTextNumChar"/>
        </w:rPr>
        <w:t>012</w:t>
      </w:r>
      <w:r w:rsidR="00800AD8">
        <w:tab/>
        <w:t>qau</w:t>
      </w:r>
      <w:r w:rsidR="00800AD8">
        <w:tab/>
        <w:t>“timunay</w:t>
      </w:r>
      <w:r w:rsidR="00800AD8">
        <w:tab/>
        <w:t>anga</w:t>
      </w:r>
      <w:r w:rsidR="00800AD8">
        <w:tab/>
        <w:t>a</w:t>
      </w:r>
      <w:r w:rsidR="00800AD8">
        <w:tab/>
        <w:t>masik,”</w:t>
      </w:r>
      <w:r w:rsidR="00800AD8">
        <w:tab/>
        <w:t>ayain</w:t>
      </w:r>
      <w:r w:rsidR="00800AD8">
        <w:tab/>
        <w:t>azua</w:t>
      </w:r>
      <w:r w:rsidR="00951C36">
        <w:tab/>
        <w:t>mareqali.</w:t>
      </w:r>
    </w:p>
    <w:p w14:paraId="72CD94D8" w14:textId="77777777" w:rsidR="00800AD8" w:rsidRDefault="00800AD8" w:rsidP="00951C36">
      <w:pPr>
        <w:pStyle w:val="InterlineGlossWithTrans"/>
        <w:tabs>
          <w:tab w:val="left" w:pos="533"/>
          <w:tab w:val="left" w:pos="1022"/>
          <w:tab w:val="left" w:pos="2381"/>
          <w:tab w:val="left" w:pos="3155"/>
          <w:tab w:val="left" w:pos="3419"/>
          <w:tab w:val="left" w:pos="4373"/>
          <w:tab w:val="left" w:pos="5147"/>
          <w:tab w:val="left" w:pos="5831"/>
        </w:tabs>
      </w:pPr>
      <w:r>
        <w:tab/>
        <w:t>qau</w:t>
      </w:r>
      <w:r>
        <w:tab/>
        <w:t>ti-mun-ay</w:t>
      </w:r>
      <w:r>
        <w:tab/>
        <w:t>anga</w:t>
      </w:r>
      <w:r>
        <w:tab/>
        <w:t>a</w:t>
      </w:r>
      <w:r>
        <w:tab/>
        <w:t>m-asik</w:t>
      </w:r>
      <w:r>
        <w:tab/>
        <w:t>aya-en</w:t>
      </w:r>
      <w:r>
        <w:tab/>
        <w:t>a-zua</w:t>
      </w:r>
      <w:r w:rsidR="00951C36">
        <w:tab/>
        <w:t>mare-qali</w:t>
      </w:r>
    </w:p>
    <w:p w14:paraId="53D4097F" w14:textId="77777777" w:rsidR="00800AD8" w:rsidRDefault="00800AD8" w:rsidP="00951C36">
      <w:pPr>
        <w:pStyle w:val="InterlineTrans"/>
        <w:tabs>
          <w:tab w:val="left" w:pos="533"/>
          <w:tab w:val="left" w:pos="1022"/>
          <w:tab w:val="left" w:pos="2381"/>
          <w:tab w:val="left" w:pos="3155"/>
          <w:tab w:val="left" w:pos="3419"/>
          <w:tab w:val="left" w:pos="4373"/>
          <w:tab w:val="left" w:pos="5147"/>
          <w:tab w:val="left" w:pos="5831"/>
        </w:tabs>
      </w:pPr>
      <w:r>
        <w:tab/>
        <w:t>so</w:t>
      </w:r>
      <w:r>
        <w:tab/>
      </w:r>
      <w:r>
        <w:rPr>
          <w:smallCaps/>
        </w:rPr>
        <w:t>f-</w:t>
      </w:r>
      <w:r>
        <w:t>you(</w:t>
      </w:r>
      <w:r>
        <w:rPr>
          <w:smallCaps/>
        </w:rPr>
        <w:t>p</w:t>
      </w:r>
      <w:r>
        <w:t>)-will</w:t>
      </w:r>
      <w:r>
        <w:tab/>
        <w:t>indeed</w:t>
      </w:r>
      <w:r>
        <w:rPr>
          <w:smallCaps/>
        </w:rPr>
        <w:tab/>
        <w:t>c</w:t>
      </w:r>
      <w:r>
        <w:rPr>
          <w:smallCaps/>
        </w:rPr>
        <w:tab/>
        <w:t>af</w:t>
      </w:r>
      <w:r>
        <w:t>-weed</w:t>
      </w:r>
      <w:r>
        <w:tab/>
        <w:t>say-</w:t>
      </w:r>
      <w:r>
        <w:rPr>
          <w:smallCaps/>
        </w:rPr>
        <w:t>pf</w:t>
      </w:r>
      <w:r>
        <w:tab/>
      </w:r>
      <w:r>
        <w:rPr>
          <w:smallCaps/>
        </w:rPr>
        <w:t>c-</w:t>
      </w:r>
      <w:r>
        <w:t>that</w:t>
      </w:r>
      <w:r w:rsidR="00951C36">
        <w:tab/>
        <w:t>pair-friend</w:t>
      </w:r>
    </w:p>
    <w:p w14:paraId="087D1DB0" w14:textId="77777777" w:rsidR="00800AD8" w:rsidRDefault="00800AD8">
      <w:pPr>
        <w:pStyle w:val="InterlineFree"/>
      </w:pPr>
      <w:r>
        <w:t>“Now it’s you to weed,” the men were told.</w:t>
      </w:r>
    </w:p>
    <w:p w14:paraId="42E8A687" w14:textId="77777777" w:rsidR="00800AD8" w:rsidRDefault="00DC1AE0" w:rsidP="00951C36">
      <w:pPr>
        <w:pStyle w:val="InterlineText"/>
        <w:tabs>
          <w:tab w:val="left" w:pos="533"/>
          <w:tab w:val="left" w:pos="1022"/>
          <w:tab w:val="left" w:pos="1661"/>
          <w:tab w:val="left" w:pos="2345"/>
          <w:tab w:val="left" w:pos="3479"/>
          <w:tab w:val="left" w:pos="3743"/>
        </w:tabs>
      </w:pPr>
      <w:r w:rsidRPr="003A1D48">
        <w:rPr>
          <w:rStyle w:val="InterlineTextNumChar"/>
        </w:rPr>
        <w:t>013</w:t>
      </w:r>
      <w:r w:rsidR="00800AD8">
        <w:tab/>
        <w:t>qau</w:t>
      </w:r>
      <w:r w:rsidR="00800AD8">
        <w:tab/>
        <w:t>vaik</w:t>
      </w:r>
      <w:r w:rsidR="00800AD8">
        <w:tab/>
        <w:t>azua</w:t>
      </w:r>
      <w:r w:rsidR="00800AD8">
        <w:tab/>
        <w:t>mareqali</w:t>
      </w:r>
      <w:r w:rsidR="00800AD8">
        <w:tab/>
        <w:t>a</w:t>
      </w:r>
      <w:r w:rsidR="00800AD8">
        <w:tab/>
        <w:t>masik.</w:t>
      </w:r>
    </w:p>
    <w:p w14:paraId="72496EB8" w14:textId="77777777" w:rsidR="00800AD8" w:rsidRDefault="00800AD8" w:rsidP="00951C36">
      <w:pPr>
        <w:pStyle w:val="InterlineGlossWithTrans"/>
        <w:tabs>
          <w:tab w:val="left" w:pos="533"/>
          <w:tab w:val="left" w:pos="1022"/>
          <w:tab w:val="left" w:pos="1661"/>
          <w:tab w:val="left" w:pos="2345"/>
          <w:tab w:val="left" w:pos="3479"/>
          <w:tab w:val="left" w:pos="3743"/>
        </w:tabs>
      </w:pPr>
      <w:r>
        <w:tab/>
        <w:t>qau</w:t>
      </w:r>
      <w:r>
        <w:tab/>
        <w:t>vaik</w:t>
      </w:r>
      <w:r>
        <w:tab/>
        <w:t>a-zua</w:t>
      </w:r>
      <w:r>
        <w:tab/>
        <w:t>mare-qali</w:t>
      </w:r>
      <w:r>
        <w:tab/>
        <w:t>a</w:t>
      </w:r>
      <w:r>
        <w:tab/>
        <w:t>m-asik</w:t>
      </w:r>
    </w:p>
    <w:p w14:paraId="06297558" w14:textId="77777777" w:rsidR="00800AD8" w:rsidRDefault="00800AD8" w:rsidP="00B76180">
      <w:pPr>
        <w:pStyle w:val="InterlineTransNoFree"/>
        <w:tabs>
          <w:tab w:val="left" w:pos="1022"/>
          <w:tab w:val="left" w:pos="1661"/>
          <w:tab w:val="left" w:pos="2345"/>
          <w:tab w:val="left" w:pos="3479"/>
          <w:tab w:val="left" w:pos="3743"/>
          <w:tab w:val="right" w:pos="8789"/>
        </w:tabs>
      </w:pPr>
      <w:r>
        <w:tab/>
        <w:t>so</w:t>
      </w:r>
      <w:r>
        <w:tab/>
        <w:t>leave</w:t>
      </w:r>
      <w:r>
        <w:tab/>
      </w:r>
      <w:r>
        <w:rPr>
          <w:smallCaps/>
        </w:rPr>
        <w:t>c-</w:t>
      </w:r>
      <w:r>
        <w:t>that</w:t>
      </w:r>
      <w:r>
        <w:tab/>
        <w:t>pair-friend</w:t>
      </w:r>
      <w:r>
        <w:rPr>
          <w:smallCaps/>
        </w:rPr>
        <w:tab/>
        <w:t>c</w:t>
      </w:r>
      <w:r>
        <w:rPr>
          <w:smallCaps/>
        </w:rPr>
        <w:tab/>
        <w:t>af</w:t>
      </w:r>
      <w:r>
        <w:t>-weed</w:t>
      </w:r>
      <w:r w:rsidR="00951C36">
        <w:tab/>
        <w:t>So the men went to weed.</w:t>
      </w:r>
    </w:p>
    <w:p w14:paraId="7F87650A" w14:textId="77777777" w:rsidR="00800AD8" w:rsidRDefault="00DC1AE0" w:rsidP="00951C36">
      <w:pPr>
        <w:pStyle w:val="InterlineText"/>
        <w:tabs>
          <w:tab w:val="left" w:pos="533"/>
          <w:tab w:val="left" w:pos="1187"/>
          <w:tab w:val="left" w:pos="2141"/>
          <w:tab w:val="left" w:pos="2825"/>
          <w:tab w:val="left" w:pos="3959"/>
          <w:tab w:val="left" w:pos="5408"/>
          <w:tab w:val="left" w:pos="5897"/>
          <w:tab w:val="left" w:pos="6671"/>
          <w:tab w:val="left" w:pos="6935"/>
        </w:tabs>
      </w:pPr>
      <w:r w:rsidRPr="003A1D48">
        <w:rPr>
          <w:rStyle w:val="InterlineTextNumChar"/>
        </w:rPr>
        <w:t>014</w:t>
      </w:r>
      <w:r w:rsidR="00800AD8">
        <w:tab/>
        <w:t>nu</w:t>
      </w:r>
      <w:r w:rsidR="00800AD8">
        <w:tab/>
        <w:t>masik</w:t>
      </w:r>
      <w:r w:rsidR="00800AD8">
        <w:tab/>
        <w:t>azua</w:t>
      </w:r>
      <w:r w:rsidR="00800AD8">
        <w:tab/>
        <w:t>mareqali,</w:t>
      </w:r>
      <w:r w:rsidR="00800AD8">
        <w:tab/>
        <w:t>kidjeketsan</w:t>
      </w:r>
      <w:r w:rsidR="00800AD8">
        <w:tab/>
        <w:t>nua</w:t>
      </w:r>
      <w:r w:rsidR="00800AD8">
        <w:tab/>
        <w:t>kutji</w:t>
      </w:r>
      <w:r w:rsidR="00800AD8">
        <w:tab/>
        <w:t>a</w:t>
      </w:r>
      <w:r w:rsidR="00951C36">
        <w:tab/>
        <w:t>tsengal.</w:t>
      </w:r>
    </w:p>
    <w:p w14:paraId="083C3A0E" w14:textId="77777777" w:rsidR="00800AD8" w:rsidRDefault="00800AD8" w:rsidP="00951C36">
      <w:pPr>
        <w:pStyle w:val="InterlineGlossWithTrans"/>
        <w:tabs>
          <w:tab w:val="left" w:pos="533"/>
          <w:tab w:val="left" w:pos="1187"/>
          <w:tab w:val="left" w:pos="2141"/>
          <w:tab w:val="left" w:pos="2825"/>
          <w:tab w:val="left" w:pos="3959"/>
          <w:tab w:val="left" w:pos="5408"/>
          <w:tab w:val="left" w:pos="5897"/>
          <w:tab w:val="left" w:pos="6671"/>
          <w:tab w:val="left" w:pos="6935"/>
        </w:tabs>
      </w:pPr>
      <w:r>
        <w:tab/>
        <w:t>nu</w:t>
      </w:r>
      <w:r>
        <w:tab/>
        <w:t>m-asik</w:t>
      </w:r>
      <w:r>
        <w:tab/>
        <w:t>a-zua</w:t>
      </w:r>
      <w:r>
        <w:tab/>
        <w:t>mare-qali</w:t>
      </w:r>
      <w:r>
        <w:tab/>
        <w:t>ki-djekets-an</w:t>
      </w:r>
      <w:r>
        <w:tab/>
        <w:t>nua</w:t>
      </w:r>
      <w:r>
        <w:tab/>
        <w:t>kutji</w:t>
      </w:r>
      <w:r>
        <w:tab/>
        <w:t>a</w:t>
      </w:r>
      <w:r w:rsidR="00951C36">
        <w:tab/>
        <w:t>tsengal</w:t>
      </w:r>
    </w:p>
    <w:p w14:paraId="098BE3A9" w14:textId="77777777" w:rsidR="00800AD8" w:rsidRDefault="00800AD8" w:rsidP="00951C36">
      <w:pPr>
        <w:pStyle w:val="InterlineTrans"/>
        <w:tabs>
          <w:tab w:val="left" w:pos="533"/>
          <w:tab w:val="left" w:pos="1187"/>
          <w:tab w:val="left" w:pos="2141"/>
          <w:tab w:val="left" w:pos="2825"/>
          <w:tab w:val="left" w:pos="3959"/>
          <w:tab w:val="left" w:pos="5408"/>
          <w:tab w:val="left" w:pos="5897"/>
          <w:tab w:val="left" w:pos="6671"/>
          <w:tab w:val="left" w:pos="6935"/>
        </w:tabs>
        <w:rPr>
          <w:smallCaps/>
        </w:rPr>
      </w:pPr>
      <w:r>
        <w:tab/>
        <w:t>when</w:t>
      </w:r>
      <w:r>
        <w:tab/>
      </w:r>
      <w:r>
        <w:rPr>
          <w:smallCaps/>
        </w:rPr>
        <w:t>af</w:t>
      </w:r>
      <w:r>
        <w:t>-weed</w:t>
      </w:r>
      <w:r>
        <w:tab/>
      </w:r>
      <w:r>
        <w:rPr>
          <w:smallCaps/>
        </w:rPr>
        <w:t>c-</w:t>
      </w:r>
      <w:r>
        <w:t>that</w:t>
      </w:r>
      <w:r>
        <w:tab/>
        <w:t>pair-friend</w:t>
      </w:r>
      <w:r>
        <w:tab/>
        <w:t>do-land.on-</w:t>
      </w:r>
      <w:r>
        <w:rPr>
          <w:smallCaps/>
        </w:rPr>
        <w:t>lf</w:t>
      </w:r>
      <w:r>
        <w:tab/>
        <w:t>by</w:t>
      </w:r>
      <w:r>
        <w:tab/>
        <w:t>vagina</w:t>
      </w:r>
      <w:r>
        <w:rPr>
          <w:smallCaps/>
        </w:rPr>
        <w:tab/>
        <w:t>c</w:t>
      </w:r>
      <w:r w:rsidR="00951C36">
        <w:tab/>
        <w:t>knee</w:t>
      </w:r>
    </w:p>
    <w:p w14:paraId="56A98330" w14:textId="77777777" w:rsidR="00800AD8" w:rsidRDefault="00800AD8">
      <w:pPr>
        <w:pStyle w:val="InterlineFree"/>
      </w:pPr>
      <w:r>
        <w:t>While the men were weeding, their knees were touched by the girls’ private parts.</w:t>
      </w:r>
    </w:p>
    <w:p w14:paraId="401ABC80" w14:textId="77777777" w:rsidR="00800AD8" w:rsidRDefault="00DC1AE0" w:rsidP="00522171">
      <w:pPr>
        <w:pStyle w:val="InterlineText"/>
        <w:tabs>
          <w:tab w:val="left" w:pos="533"/>
          <w:tab w:val="left" w:pos="1022"/>
          <w:tab w:val="left" w:pos="1286"/>
          <w:tab w:val="left" w:pos="2060"/>
          <w:tab w:val="left" w:pos="2534"/>
          <w:tab w:val="left" w:pos="3668"/>
          <w:tab w:val="left" w:pos="4157"/>
        </w:tabs>
      </w:pPr>
      <w:r w:rsidRPr="003A1D48">
        <w:rPr>
          <w:rStyle w:val="InterlineTextNumChar"/>
        </w:rPr>
        <w:t>015</w:t>
      </w:r>
      <w:r w:rsidR="00800AD8">
        <w:tab/>
        <w:t>“ii,</w:t>
      </w:r>
      <w:r w:rsidR="00800AD8">
        <w:tab/>
        <w:t>a</w:t>
      </w:r>
      <w:r w:rsidR="00800AD8">
        <w:tab/>
        <w:t>kutji,”</w:t>
      </w:r>
      <w:r w:rsidR="00800AD8">
        <w:tab/>
        <w:t>aya</w:t>
      </w:r>
      <w:r w:rsidR="00800AD8">
        <w:tab/>
        <w:t>mareqali,</w:t>
      </w:r>
      <w:r w:rsidR="00800AD8">
        <w:tab/>
        <w:t>sa</w:t>
      </w:r>
      <w:r w:rsidR="00800AD8">
        <w:tab/>
        <w:t>sapsapi.</w:t>
      </w:r>
    </w:p>
    <w:p w14:paraId="5CBE6233" w14:textId="77777777" w:rsidR="00800AD8" w:rsidRDefault="00800AD8" w:rsidP="00522171">
      <w:pPr>
        <w:pStyle w:val="InterlineGlossWithTrans"/>
        <w:tabs>
          <w:tab w:val="left" w:pos="533"/>
          <w:tab w:val="left" w:pos="1022"/>
          <w:tab w:val="left" w:pos="1286"/>
          <w:tab w:val="left" w:pos="2060"/>
          <w:tab w:val="left" w:pos="2534"/>
          <w:tab w:val="left" w:pos="3668"/>
          <w:tab w:val="left" w:pos="4157"/>
        </w:tabs>
      </w:pPr>
      <w:r>
        <w:tab/>
        <w:t>ii</w:t>
      </w:r>
      <w:r>
        <w:tab/>
        <w:t>a</w:t>
      </w:r>
      <w:r>
        <w:tab/>
        <w:t>kutji</w:t>
      </w:r>
      <w:r>
        <w:tab/>
        <w:t>aya</w:t>
      </w:r>
      <w:r>
        <w:tab/>
        <w:t>mare-qali</w:t>
      </w:r>
      <w:r>
        <w:tab/>
        <w:t>sa</w:t>
      </w:r>
      <w:r>
        <w:tab/>
        <w:t>sapsap-i</w:t>
      </w:r>
    </w:p>
    <w:p w14:paraId="0ECA275B" w14:textId="77777777" w:rsidR="00800AD8" w:rsidRDefault="00800AD8" w:rsidP="00522171">
      <w:pPr>
        <w:pStyle w:val="InterlineTrans"/>
        <w:tabs>
          <w:tab w:val="left" w:pos="533"/>
          <w:tab w:val="left" w:pos="1022"/>
          <w:tab w:val="left" w:pos="1286"/>
          <w:tab w:val="left" w:pos="2060"/>
          <w:tab w:val="left" w:pos="2534"/>
          <w:tab w:val="left" w:pos="3668"/>
          <w:tab w:val="left" w:pos="4157"/>
        </w:tabs>
      </w:pPr>
      <w:r>
        <w:tab/>
        <w:t>hey</w:t>
      </w:r>
      <w:r>
        <w:rPr>
          <w:smallCaps/>
        </w:rPr>
        <w:tab/>
        <w:t>c</w:t>
      </w:r>
      <w:r>
        <w:rPr>
          <w:smallCaps/>
        </w:rPr>
        <w:tab/>
      </w:r>
      <w:r>
        <w:t>vagina</w:t>
      </w:r>
      <w:r>
        <w:tab/>
        <w:t>say</w:t>
      </w:r>
      <w:r>
        <w:tab/>
        <w:t>pair-friend</w:t>
      </w:r>
      <w:r>
        <w:tab/>
        <w:t>and</w:t>
      </w:r>
      <w:r>
        <w:tab/>
        <w:t>scratch-</w:t>
      </w:r>
      <w:r>
        <w:rPr>
          <w:smallCaps/>
        </w:rPr>
        <w:t>pf</w:t>
      </w:r>
    </w:p>
    <w:p w14:paraId="7C5485F4" w14:textId="77777777" w:rsidR="00800AD8" w:rsidRDefault="00800AD8">
      <w:pPr>
        <w:pStyle w:val="InterlineFree"/>
      </w:pPr>
      <w:r>
        <w:t>“Ugh, private parts,” said the men, and brushed them away;</w:t>
      </w:r>
    </w:p>
    <w:p w14:paraId="51A3CECF" w14:textId="77777777" w:rsidR="00800AD8" w:rsidRDefault="00DC1AE0" w:rsidP="00522171">
      <w:pPr>
        <w:pStyle w:val="InterlineText"/>
        <w:tabs>
          <w:tab w:val="left" w:pos="533"/>
          <w:tab w:val="left" w:pos="1232"/>
          <w:tab w:val="left" w:pos="2171"/>
        </w:tabs>
      </w:pPr>
      <w:r w:rsidRPr="003A1D48">
        <w:rPr>
          <w:rStyle w:val="InterlineTextNumChar"/>
        </w:rPr>
        <w:t>016</w:t>
      </w:r>
      <w:r w:rsidR="00800AD8">
        <w:tab/>
        <w:t>îakua</w:t>
      </w:r>
      <w:r w:rsidR="00800AD8">
        <w:tab/>
        <w:t>inika</w:t>
      </w:r>
      <w:r w:rsidR="00800AD8">
        <w:tab/>
        <w:t>sualap.</w:t>
      </w:r>
    </w:p>
    <w:p w14:paraId="1441CE11" w14:textId="77777777" w:rsidR="00800AD8" w:rsidRDefault="00800AD8" w:rsidP="00522171">
      <w:pPr>
        <w:pStyle w:val="InterlineGlossWithTrans"/>
        <w:tabs>
          <w:tab w:val="left" w:pos="533"/>
          <w:tab w:val="left" w:pos="1232"/>
          <w:tab w:val="left" w:pos="2171"/>
        </w:tabs>
      </w:pPr>
      <w:r>
        <w:tab/>
        <w:t>îakua</w:t>
      </w:r>
      <w:r>
        <w:tab/>
        <w:t>ini-ka</w:t>
      </w:r>
      <w:r>
        <w:tab/>
        <w:t>su-alap</w:t>
      </w:r>
    </w:p>
    <w:p w14:paraId="3B8B271C" w14:textId="77777777" w:rsidR="00800AD8" w:rsidRDefault="00800AD8" w:rsidP="00B76180">
      <w:pPr>
        <w:pStyle w:val="InterlineTransNoFree"/>
        <w:tabs>
          <w:tab w:val="left" w:pos="1232"/>
          <w:tab w:val="left" w:pos="2171"/>
          <w:tab w:val="right" w:pos="8789"/>
        </w:tabs>
      </w:pPr>
      <w:r>
        <w:tab/>
        <w:t>but</w:t>
      </w:r>
      <w:r>
        <w:tab/>
        <w:t>not-after</w:t>
      </w:r>
      <w:r>
        <w:tab/>
        <w:t>remove-take</w:t>
      </w:r>
      <w:r w:rsidR="00522171">
        <w:tab/>
        <w:t>but they didn’t go away.</w:t>
      </w:r>
    </w:p>
    <w:p w14:paraId="64683B34" w14:textId="77777777" w:rsidR="00800AD8" w:rsidRDefault="00DC1AE0" w:rsidP="00522171">
      <w:pPr>
        <w:pStyle w:val="InterlineText"/>
        <w:tabs>
          <w:tab w:val="left" w:pos="533"/>
          <w:tab w:val="left" w:pos="1022"/>
          <w:tab w:val="left" w:pos="2006"/>
          <w:tab w:val="left" w:pos="2510"/>
        </w:tabs>
      </w:pPr>
      <w:r w:rsidRPr="003A1D48">
        <w:rPr>
          <w:rStyle w:val="InterlineTextNumChar"/>
        </w:rPr>
        <w:t>017</w:t>
      </w:r>
      <w:r w:rsidR="00800AD8">
        <w:tab/>
        <w:t>qau</w:t>
      </w:r>
      <w:r w:rsidR="00800AD8">
        <w:tab/>
        <w:t>luslusen</w:t>
      </w:r>
      <w:r w:rsidR="00800AD8">
        <w:tab/>
        <w:t>tua</w:t>
      </w:r>
      <w:r w:rsidR="00800AD8">
        <w:tab/>
        <w:t>vuka.</w:t>
      </w:r>
    </w:p>
    <w:p w14:paraId="0DB43886" w14:textId="77777777" w:rsidR="00800AD8" w:rsidRDefault="00800AD8" w:rsidP="00522171">
      <w:pPr>
        <w:pStyle w:val="InterlineGlossWithTrans"/>
        <w:tabs>
          <w:tab w:val="left" w:pos="533"/>
          <w:tab w:val="left" w:pos="1022"/>
          <w:tab w:val="left" w:pos="2006"/>
          <w:tab w:val="left" w:pos="2510"/>
        </w:tabs>
      </w:pPr>
      <w:r>
        <w:tab/>
        <w:t>qau</w:t>
      </w:r>
      <w:r>
        <w:tab/>
        <w:t>luslus-en</w:t>
      </w:r>
      <w:r>
        <w:tab/>
        <w:t>tua</w:t>
      </w:r>
      <w:r>
        <w:tab/>
        <w:t>vuka</w:t>
      </w:r>
    </w:p>
    <w:p w14:paraId="55E91F1B" w14:textId="77777777" w:rsidR="00800AD8" w:rsidRDefault="00800AD8" w:rsidP="00B76180">
      <w:pPr>
        <w:pStyle w:val="InterlineTransNoFree"/>
        <w:tabs>
          <w:tab w:val="left" w:pos="1022"/>
          <w:tab w:val="left" w:pos="2006"/>
          <w:tab w:val="left" w:pos="2510"/>
          <w:tab w:val="right" w:pos="8789"/>
        </w:tabs>
      </w:pPr>
      <w:r>
        <w:tab/>
        <w:t>so</w:t>
      </w:r>
      <w:r>
        <w:tab/>
        <w:t>prod-</w:t>
      </w:r>
      <w:r>
        <w:rPr>
          <w:smallCaps/>
        </w:rPr>
        <w:t>pf</w:t>
      </w:r>
      <w:r>
        <w:tab/>
      </w:r>
      <w:r>
        <w:rPr>
          <w:smallCaps/>
        </w:rPr>
        <w:t>obl</w:t>
      </w:r>
      <w:r>
        <w:tab/>
        <w:t>digging.stick</w:t>
      </w:r>
      <w:r w:rsidR="00522171">
        <w:tab/>
        <w:t>They prodded them with digging-sticks,</w:t>
      </w:r>
    </w:p>
    <w:p w14:paraId="6B5B3203" w14:textId="77777777" w:rsidR="00800AD8" w:rsidRDefault="00DC1AE0" w:rsidP="00522171">
      <w:pPr>
        <w:pStyle w:val="InterlineText"/>
        <w:tabs>
          <w:tab w:val="left" w:pos="533"/>
          <w:tab w:val="left" w:pos="1232"/>
          <w:tab w:val="left" w:pos="2171"/>
          <w:tab w:val="left" w:pos="3485"/>
        </w:tabs>
      </w:pPr>
      <w:r w:rsidRPr="003A1D48">
        <w:rPr>
          <w:rStyle w:val="InterlineTextNumChar"/>
        </w:rPr>
        <w:t>018</w:t>
      </w:r>
      <w:r w:rsidR="00800AD8">
        <w:tab/>
        <w:t>îakua</w:t>
      </w:r>
      <w:r w:rsidR="00800AD8">
        <w:tab/>
        <w:t>inika</w:t>
      </w:r>
      <w:r w:rsidR="00800AD8">
        <w:tab/>
        <w:t>sualap</w:t>
      </w:r>
      <w:r w:rsidR="00800AD8">
        <w:tab/>
        <w:t>angata.</w:t>
      </w:r>
    </w:p>
    <w:p w14:paraId="249A89D0" w14:textId="77777777" w:rsidR="00800AD8" w:rsidRDefault="00800AD8" w:rsidP="00522171">
      <w:pPr>
        <w:pStyle w:val="InterlineGlossWithTrans"/>
        <w:tabs>
          <w:tab w:val="left" w:pos="533"/>
          <w:tab w:val="left" w:pos="1232"/>
          <w:tab w:val="left" w:pos="2171"/>
          <w:tab w:val="left" w:pos="3485"/>
        </w:tabs>
      </w:pPr>
      <w:r>
        <w:tab/>
        <w:t>îakua</w:t>
      </w:r>
      <w:r>
        <w:tab/>
        <w:t>ini-ka</w:t>
      </w:r>
      <w:r>
        <w:tab/>
        <w:t>su-alap</w:t>
      </w:r>
      <w:r>
        <w:tab/>
        <w:t>anga-ta</w:t>
      </w:r>
    </w:p>
    <w:p w14:paraId="57A5B99E" w14:textId="77777777" w:rsidR="00800AD8" w:rsidRDefault="00800AD8" w:rsidP="00B76180">
      <w:pPr>
        <w:pStyle w:val="InterlineTransNoFree"/>
        <w:tabs>
          <w:tab w:val="left" w:pos="1232"/>
          <w:tab w:val="left" w:pos="2171"/>
          <w:tab w:val="left" w:pos="3485"/>
          <w:tab w:val="right" w:pos="8789"/>
        </w:tabs>
      </w:pPr>
      <w:r>
        <w:tab/>
        <w:t>but</w:t>
      </w:r>
      <w:r>
        <w:tab/>
        <w:t>not-after</w:t>
      </w:r>
      <w:r>
        <w:tab/>
        <w:t>remove-take</w:t>
      </w:r>
      <w:r>
        <w:tab/>
        <w:t>indeed-?</w:t>
      </w:r>
      <w:r w:rsidR="00522171">
        <w:tab/>
        <w:t>but they just wouldn’t go away.</w:t>
      </w:r>
    </w:p>
    <w:p w14:paraId="0BCEC010" w14:textId="77777777" w:rsidR="00800AD8" w:rsidRDefault="00DC1AE0" w:rsidP="00522171">
      <w:pPr>
        <w:pStyle w:val="InterlineText"/>
        <w:tabs>
          <w:tab w:val="left" w:pos="533"/>
          <w:tab w:val="left" w:pos="1022"/>
          <w:tab w:val="left" w:pos="2066"/>
          <w:tab w:val="left" w:pos="2750"/>
          <w:tab w:val="left" w:pos="3884"/>
          <w:tab w:val="left" w:pos="4388"/>
        </w:tabs>
      </w:pPr>
      <w:r w:rsidRPr="003A1D48">
        <w:rPr>
          <w:rStyle w:val="InterlineTextNumChar"/>
        </w:rPr>
        <w:t>019</w:t>
      </w:r>
      <w:r w:rsidR="00800AD8">
        <w:tab/>
        <w:t>qau</w:t>
      </w:r>
      <w:r w:rsidR="00800AD8">
        <w:tab/>
        <w:t>marekutj</w:t>
      </w:r>
      <w:r w:rsidR="00800AD8">
        <w:tab/>
        <w:t>azua</w:t>
      </w:r>
      <w:r w:rsidR="00800AD8">
        <w:tab/>
        <w:t>mareqali</w:t>
      </w:r>
      <w:r w:rsidR="00800AD8">
        <w:tab/>
        <w:t>tua</w:t>
      </w:r>
      <w:r w:rsidR="00800AD8">
        <w:tab/>
        <w:t>kutji.</w:t>
      </w:r>
    </w:p>
    <w:p w14:paraId="15AADB3D" w14:textId="77777777" w:rsidR="00800AD8" w:rsidRDefault="00800AD8" w:rsidP="00522171">
      <w:pPr>
        <w:pStyle w:val="InterlineGlossWithTrans"/>
        <w:tabs>
          <w:tab w:val="left" w:pos="533"/>
          <w:tab w:val="left" w:pos="1022"/>
          <w:tab w:val="left" w:pos="2066"/>
          <w:tab w:val="left" w:pos="2750"/>
          <w:tab w:val="left" w:pos="3884"/>
          <w:tab w:val="left" w:pos="4388"/>
        </w:tabs>
      </w:pPr>
      <w:r>
        <w:tab/>
        <w:t>qau</w:t>
      </w:r>
      <w:r>
        <w:tab/>
        <w:t>ma-rekutj</w:t>
      </w:r>
      <w:r>
        <w:tab/>
        <w:t>a-zua</w:t>
      </w:r>
      <w:r>
        <w:tab/>
        <w:t>mare-qali</w:t>
      </w:r>
      <w:r>
        <w:tab/>
        <w:t>tua</w:t>
      </w:r>
      <w:r>
        <w:tab/>
        <w:t>kutji</w:t>
      </w:r>
    </w:p>
    <w:p w14:paraId="56A97A31" w14:textId="77777777" w:rsidR="00800AD8" w:rsidRDefault="00800AD8" w:rsidP="00522171">
      <w:pPr>
        <w:pStyle w:val="InterlineTrans"/>
        <w:tabs>
          <w:tab w:val="left" w:pos="533"/>
          <w:tab w:val="left" w:pos="1022"/>
          <w:tab w:val="left" w:pos="2066"/>
          <w:tab w:val="left" w:pos="2750"/>
          <w:tab w:val="left" w:pos="3884"/>
          <w:tab w:val="left" w:pos="4388"/>
        </w:tabs>
      </w:pPr>
      <w:r>
        <w:tab/>
        <w:t>so</w:t>
      </w:r>
      <w:r>
        <w:tab/>
      </w:r>
      <w:r>
        <w:rPr>
          <w:smallCaps/>
        </w:rPr>
        <w:t>stat</w:t>
      </w:r>
      <w:r>
        <w:t>-fear</w:t>
      </w:r>
      <w:r>
        <w:tab/>
      </w:r>
      <w:r>
        <w:rPr>
          <w:smallCaps/>
        </w:rPr>
        <w:t>c-</w:t>
      </w:r>
      <w:r>
        <w:t>that</w:t>
      </w:r>
      <w:r>
        <w:tab/>
        <w:t>pair-friend</w:t>
      </w:r>
      <w:r>
        <w:tab/>
      </w:r>
      <w:r>
        <w:rPr>
          <w:smallCaps/>
        </w:rPr>
        <w:t>obl</w:t>
      </w:r>
      <w:r>
        <w:tab/>
        <w:t>vagina</w:t>
      </w:r>
    </w:p>
    <w:p w14:paraId="3EC18B22" w14:textId="77777777" w:rsidR="00800AD8" w:rsidRDefault="00800AD8">
      <w:pPr>
        <w:pStyle w:val="InterlineFree"/>
      </w:pPr>
      <w:r>
        <w:t>The men were afraid of these private parts.</w:t>
      </w:r>
    </w:p>
    <w:p w14:paraId="22036F52" w14:textId="77777777" w:rsidR="00800AD8" w:rsidRDefault="00DC1AE0" w:rsidP="00522171">
      <w:pPr>
        <w:pStyle w:val="InterlineText"/>
        <w:tabs>
          <w:tab w:val="left" w:pos="533"/>
          <w:tab w:val="left" w:pos="1022"/>
          <w:tab w:val="left" w:pos="2426"/>
          <w:tab w:val="left" w:pos="3110"/>
          <w:tab w:val="left" w:pos="4244"/>
          <w:tab w:val="left" w:pos="4733"/>
          <w:tab w:val="left" w:pos="5747"/>
        </w:tabs>
      </w:pPr>
      <w:r w:rsidRPr="003A1D48">
        <w:rPr>
          <w:rStyle w:val="InterlineTextNumChar"/>
        </w:rPr>
        <w:t>020</w:t>
      </w:r>
      <w:r w:rsidR="00800AD8">
        <w:tab/>
        <w:t>qau</w:t>
      </w:r>
      <w:r w:rsidR="00800AD8">
        <w:tab/>
        <w:t>pagerits</w:t>
      </w:r>
      <w:r w:rsidR="00800AD8">
        <w:tab/>
        <w:t>azua</w:t>
      </w:r>
      <w:r w:rsidR="00800AD8">
        <w:tab/>
        <w:t>mareqali,</w:t>
      </w:r>
      <w:r w:rsidR="00800AD8">
        <w:tab/>
        <w:t>sa</w:t>
      </w:r>
      <w:r w:rsidR="00800AD8">
        <w:tab/>
        <w:t>kavilad</w:t>
      </w:r>
      <w:r w:rsidR="00800AD8">
        <w:tab/>
        <w:t>anga.</w:t>
      </w:r>
    </w:p>
    <w:p w14:paraId="78D259B4" w14:textId="77777777" w:rsidR="00800AD8" w:rsidRDefault="00800AD8" w:rsidP="00522171">
      <w:pPr>
        <w:pStyle w:val="InterlineGlossWithTrans"/>
        <w:tabs>
          <w:tab w:val="left" w:pos="533"/>
          <w:tab w:val="left" w:pos="1022"/>
          <w:tab w:val="left" w:pos="2426"/>
          <w:tab w:val="left" w:pos="3110"/>
          <w:tab w:val="left" w:pos="4244"/>
          <w:tab w:val="left" w:pos="4733"/>
          <w:tab w:val="left" w:pos="5747"/>
        </w:tabs>
      </w:pPr>
      <w:r>
        <w:tab/>
        <w:t>qau</w:t>
      </w:r>
      <w:r>
        <w:tab/>
        <w:t>pa-gerits</w:t>
      </w:r>
      <w:r>
        <w:tab/>
        <w:t>a-zua</w:t>
      </w:r>
      <w:r>
        <w:tab/>
        <w:t>mare-qali</w:t>
      </w:r>
      <w:r>
        <w:tab/>
        <w:t>sa</w:t>
      </w:r>
      <w:r>
        <w:tab/>
        <w:t>ka-vilad</w:t>
      </w:r>
      <w:r>
        <w:tab/>
        <w:t>anga</w:t>
      </w:r>
    </w:p>
    <w:p w14:paraId="38C84215" w14:textId="77777777" w:rsidR="00800AD8" w:rsidRDefault="00800AD8" w:rsidP="00522171">
      <w:pPr>
        <w:pStyle w:val="InterlineTrans"/>
        <w:tabs>
          <w:tab w:val="left" w:pos="533"/>
          <w:tab w:val="left" w:pos="1022"/>
          <w:tab w:val="left" w:pos="2426"/>
          <w:tab w:val="left" w:pos="3110"/>
          <w:tab w:val="left" w:pos="4244"/>
          <w:tab w:val="left" w:pos="4733"/>
          <w:tab w:val="left" w:pos="5747"/>
        </w:tabs>
      </w:pPr>
      <w:r>
        <w:tab/>
        <w:t>so</w:t>
      </w:r>
      <w:r>
        <w:tab/>
        <w:t>cause-scream</w:t>
      </w:r>
      <w:r>
        <w:tab/>
      </w:r>
      <w:r>
        <w:rPr>
          <w:smallCaps/>
        </w:rPr>
        <w:t>c-</w:t>
      </w:r>
      <w:r>
        <w:t>that</w:t>
      </w:r>
      <w:r>
        <w:tab/>
        <w:t>pair-friend</w:t>
      </w:r>
      <w:r>
        <w:tab/>
        <w:t>and</w:t>
      </w:r>
      <w:r>
        <w:tab/>
      </w:r>
      <w:r>
        <w:rPr>
          <w:smallCaps/>
        </w:rPr>
        <w:t>stat</w:t>
      </w:r>
      <w:r>
        <w:t>-flee</w:t>
      </w:r>
      <w:r>
        <w:tab/>
        <w:t>indeed</w:t>
      </w:r>
    </w:p>
    <w:p w14:paraId="759BE47C" w14:textId="77777777" w:rsidR="00800AD8" w:rsidRDefault="00800AD8">
      <w:pPr>
        <w:pStyle w:val="InterlineFree"/>
      </w:pPr>
      <w:r>
        <w:t>And the men screamed and ran away.</w:t>
      </w:r>
    </w:p>
    <w:p w14:paraId="78996679" w14:textId="77777777" w:rsidR="00522171" w:rsidRDefault="00800AD8" w:rsidP="00522171">
      <w:pPr>
        <w:pStyle w:val="FullTranslation"/>
      </w:pPr>
      <w:r>
        <w:t>Once upon a time there were some girls and men weeding. They took it in turns to weed. The men said: “You girls weed first.</w:t>
      </w:r>
      <w:r w:rsidR="00522171">
        <w:t>”</w:t>
      </w:r>
      <w:r>
        <w:t xml:space="preserve"> </w:t>
      </w:r>
    </w:p>
    <w:p w14:paraId="2FFD32DC" w14:textId="77777777" w:rsidR="00522171" w:rsidRDefault="00800AD8" w:rsidP="00522171">
      <w:pPr>
        <w:pStyle w:val="FullTranslation"/>
      </w:pPr>
      <w:r>
        <w:t>“All right,” said the girls. The girls weeded, and the men sat at the edge of the field and teased the girls. While the girls weeded, the men touched their (the women’s) knees with their private parts. “Oo oo,” said the girls, and scratched at the men’s private parts. But they didn’t get rid of them; they kept coming back to their knees.</w:t>
      </w:r>
    </w:p>
    <w:p w14:paraId="1F94E1FD" w14:textId="77777777" w:rsidR="00800AD8" w:rsidRDefault="00800AD8" w:rsidP="00522171">
      <w:pPr>
        <w:pStyle w:val="FullTranslation"/>
      </w:pPr>
      <w:r>
        <w:t>And so the girls finished their turn of weeding. “Now it’s you to weed,” the men were told. So the men went to weed. While the men were weeding, their knees were touched by the girls’ private parts. “Ugh, private parts,” said the men, and brushed them away; but they didn’t go away. They prodded them with digging-sticks, but they just wouldn’t go away. The men were afraid of these private parts. And the men screamed and ran away.</w:t>
      </w:r>
    </w:p>
    <w:p w14:paraId="2DAE6600" w14:textId="77777777" w:rsidR="00800AD8" w:rsidRDefault="00800AD8">
      <w:pPr>
        <w:pStyle w:val="Heading4"/>
      </w:pPr>
      <w:r w:rsidRPr="00996908">
        <w:rPr>
          <w:rStyle w:val="NumTextHeadingChar"/>
        </w:rPr>
        <w:lastRenderedPageBreak/>
        <w:t>015</w:t>
      </w:r>
      <w:r>
        <w:t xml:space="preserve"> STONE GATE</w:t>
      </w:r>
      <w:r w:rsidR="00522171">
        <w:br/>
      </w:r>
      <w:r>
        <w:t>imatsa</w:t>
      </w:r>
      <w:r w:rsidR="00522171">
        <w:t>tsukes</w:t>
      </w:r>
      <w:r w:rsidR="001208B6">
        <w:t xml:space="preserve"> (</w:t>
      </w:r>
      <w:r w:rsidR="00522171">
        <w:t>Qatsiîay village, p.184</w:t>
      </w:r>
      <w:r w:rsidR="001208B6">
        <w:t>)</w:t>
      </w:r>
    </w:p>
    <w:p w14:paraId="168BE598" w14:textId="77777777" w:rsidR="00800AD8" w:rsidRDefault="00DC1AE0" w:rsidP="00522171">
      <w:pPr>
        <w:pStyle w:val="InterlineText"/>
        <w:tabs>
          <w:tab w:val="left" w:pos="533"/>
          <w:tab w:val="left" w:pos="1142"/>
          <w:tab w:val="left" w:pos="1706"/>
          <w:tab w:val="left" w:pos="3485"/>
          <w:tab w:val="left" w:pos="3749"/>
          <w:tab w:val="left" w:pos="5198"/>
          <w:tab w:val="left" w:pos="5462"/>
        </w:tabs>
      </w:pPr>
      <w:r w:rsidRPr="003A1D48">
        <w:rPr>
          <w:rStyle w:val="InterlineTextNumChar"/>
        </w:rPr>
        <w:t>001</w:t>
      </w:r>
      <w:r w:rsidR="00800AD8">
        <w:tab/>
        <w:t>uzai</w:t>
      </w:r>
      <w:r w:rsidR="00800AD8">
        <w:tab/>
        <w:t>ka</w:t>
      </w:r>
      <w:r w:rsidR="00800AD8">
        <w:tab/>
        <w:t>sitsuayan</w:t>
      </w:r>
      <w:r w:rsidR="00800AD8">
        <w:tab/>
        <w:t>a</w:t>
      </w:r>
      <w:r w:rsidR="00800AD8">
        <w:tab/>
        <w:t>naqemaîup</w:t>
      </w:r>
      <w:r w:rsidR="00800AD8">
        <w:tab/>
        <w:t>a</w:t>
      </w:r>
      <w:r w:rsidR="00800AD8">
        <w:tab/>
        <w:t>tsautsau.</w:t>
      </w:r>
    </w:p>
    <w:p w14:paraId="0FF3B8A9" w14:textId="77777777" w:rsidR="00800AD8" w:rsidRDefault="00800AD8" w:rsidP="00522171">
      <w:pPr>
        <w:pStyle w:val="InterlineGlossWithTrans"/>
        <w:tabs>
          <w:tab w:val="left" w:pos="533"/>
          <w:tab w:val="left" w:pos="1142"/>
          <w:tab w:val="left" w:pos="1706"/>
          <w:tab w:val="left" w:pos="3485"/>
          <w:tab w:val="left" w:pos="3749"/>
          <w:tab w:val="left" w:pos="5198"/>
          <w:tab w:val="left" w:pos="5462"/>
        </w:tabs>
      </w:pPr>
      <w:r>
        <w:tab/>
        <w:t>uzay</w:t>
      </w:r>
      <w:r>
        <w:tab/>
        <w:t>ka</w:t>
      </w:r>
      <w:r>
        <w:tab/>
        <w:t>si-tsuay-an</w:t>
      </w:r>
      <w:r>
        <w:tab/>
        <w:t>a</w:t>
      </w:r>
      <w:r>
        <w:tab/>
        <w:t>na-em=qaîup</w:t>
      </w:r>
      <w:r>
        <w:tab/>
        <w:t>a</w:t>
      </w:r>
      <w:r>
        <w:tab/>
        <w:t>tsau-tsau</w:t>
      </w:r>
    </w:p>
    <w:p w14:paraId="13FFE6F7" w14:textId="77777777" w:rsidR="00800AD8" w:rsidRDefault="00800AD8" w:rsidP="00522171">
      <w:pPr>
        <w:pStyle w:val="InterlineTrans"/>
        <w:tabs>
          <w:tab w:val="left" w:pos="533"/>
          <w:tab w:val="left" w:pos="1142"/>
          <w:tab w:val="left" w:pos="1706"/>
          <w:tab w:val="left" w:pos="3485"/>
          <w:tab w:val="left" w:pos="3749"/>
          <w:tab w:val="left" w:pos="5198"/>
          <w:tab w:val="left" w:pos="5462"/>
        </w:tabs>
      </w:pPr>
      <w:r>
        <w:tab/>
        <w:t>there</w:t>
      </w:r>
      <w:r>
        <w:tab/>
        <w:t>after</w:t>
      </w:r>
      <w:r>
        <w:tab/>
      </w:r>
      <w:r>
        <w:rPr>
          <w:smallCaps/>
        </w:rPr>
        <w:t>if</w:t>
      </w:r>
      <w:r>
        <w:t>-long.time-</w:t>
      </w:r>
      <w:r>
        <w:rPr>
          <w:smallCaps/>
        </w:rPr>
        <w:t>nom</w:t>
      </w:r>
      <w:r>
        <w:rPr>
          <w:smallCaps/>
        </w:rPr>
        <w:tab/>
        <w:t>c</w:t>
      </w:r>
      <w:r>
        <w:rPr>
          <w:smallCaps/>
        </w:rPr>
        <w:tab/>
        <w:t>past</w:t>
      </w:r>
      <w:r>
        <w:t>-</w:t>
      </w:r>
      <w:r>
        <w:rPr>
          <w:smallCaps/>
        </w:rPr>
        <w:t>af</w:t>
      </w:r>
      <w:r>
        <w:t>=hunt</w:t>
      </w:r>
      <w:r>
        <w:rPr>
          <w:smallCaps/>
        </w:rPr>
        <w:tab/>
        <w:t>c</w:t>
      </w:r>
      <w:r>
        <w:rPr>
          <w:smallCaps/>
        </w:rPr>
        <w:tab/>
        <w:t>red</w:t>
      </w:r>
      <w:r>
        <w:t>-being</w:t>
      </w:r>
    </w:p>
    <w:p w14:paraId="5B4C54B7" w14:textId="77777777" w:rsidR="00800AD8" w:rsidRDefault="00800AD8">
      <w:pPr>
        <w:pStyle w:val="InterlineFree"/>
      </w:pPr>
      <w:r>
        <w:t>Once upon a time there were some people who had been hunting.</w:t>
      </w:r>
    </w:p>
    <w:p w14:paraId="1A5AD928" w14:textId="77777777" w:rsidR="00800AD8" w:rsidRDefault="00DC1AE0" w:rsidP="00522171">
      <w:pPr>
        <w:pStyle w:val="InterlineText"/>
        <w:tabs>
          <w:tab w:val="left" w:pos="533"/>
          <w:tab w:val="left" w:pos="1202"/>
        </w:tabs>
      </w:pPr>
      <w:r w:rsidRPr="003A1D48">
        <w:rPr>
          <w:rStyle w:val="InterlineTextNumChar"/>
        </w:rPr>
        <w:t>002</w:t>
      </w:r>
      <w:r w:rsidR="00800AD8">
        <w:tab/>
        <w:t>manu</w:t>
      </w:r>
      <w:r w:rsidR="00800AD8">
        <w:tab/>
        <w:t>qudjaîan.</w:t>
      </w:r>
    </w:p>
    <w:p w14:paraId="2A49A3DB" w14:textId="77777777" w:rsidR="00800AD8" w:rsidRDefault="00800AD8" w:rsidP="00522171">
      <w:pPr>
        <w:pStyle w:val="InterlineGlossWithTrans"/>
        <w:tabs>
          <w:tab w:val="left" w:pos="533"/>
          <w:tab w:val="left" w:pos="1202"/>
        </w:tabs>
      </w:pPr>
      <w:r>
        <w:tab/>
        <w:t>manu</w:t>
      </w:r>
      <w:r>
        <w:tab/>
        <w:t>qudjaî-an</w:t>
      </w:r>
    </w:p>
    <w:p w14:paraId="661FD79B" w14:textId="77777777" w:rsidR="00800AD8" w:rsidRDefault="00800AD8" w:rsidP="00B76180">
      <w:pPr>
        <w:pStyle w:val="InterlineTransNoFree"/>
        <w:tabs>
          <w:tab w:val="left" w:pos="1202"/>
          <w:tab w:val="right" w:pos="8789"/>
        </w:tabs>
      </w:pPr>
      <w:r>
        <w:tab/>
        <w:t>then</w:t>
      </w:r>
      <w:r>
        <w:tab/>
        <w:t>rain-</w:t>
      </w:r>
      <w:r>
        <w:rPr>
          <w:smallCaps/>
        </w:rPr>
        <w:t>lf</w:t>
      </w:r>
      <w:r w:rsidR="00522171">
        <w:rPr>
          <w:smallCaps/>
        </w:rPr>
        <w:tab/>
      </w:r>
      <w:r w:rsidR="00522171">
        <w:t>They got rained on,</w:t>
      </w:r>
    </w:p>
    <w:p w14:paraId="6E9F4759" w14:textId="77777777" w:rsidR="00800AD8" w:rsidRDefault="00DC1AE0" w:rsidP="00522171">
      <w:pPr>
        <w:pStyle w:val="InterlineText"/>
        <w:tabs>
          <w:tab w:val="left" w:pos="533"/>
          <w:tab w:val="left" w:pos="1022"/>
          <w:tab w:val="left" w:pos="1661"/>
          <w:tab w:val="left" w:pos="1925"/>
          <w:tab w:val="left" w:pos="3149"/>
          <w:tab w:val="left" w:pos="3413"/>
          <w:tab w:val="left" w:pos="4157"/>
          <w:tab w:val="left" w:pos="4766"/>
          <w:tab w:val="left" w:pos="5345"/>
          <w:tab w:val="left" w:pos="5834"/>
        </w:tabs>
      </w:pPr>
      <w:r w:rsidRPr="003A1D48">
        <w:rPr>
          <w:rStyle w:val="InterlineTextNumChar"/>
        </w:rPr>
        <w:t>003</w:t>
      </w:r>
      <w:r w:rsidR="00800AD8">
        <w:tab/>
        <w:t>qau</w:t>
      </w:r>
      <w:r w:rsidR="00800AD8">
        <w:tab/>
        <w:t>vaik</w:t>
      </w:r>
      <w:r w:rsidR="00800AD8">
        <w:tab/>
        <w:t>a</w:t>
      </w:r>
      <w:r w:rsidR="00800AD8">
        <w:tab/>
        <w:t>siuîai</w:t>
      </w:r>
      <w:r w:rsidR="00800AD8">
        <w:tab/>
        <w:t>a</w:t>
      </w:r>
      <w:r w:rsidR="00800AD8">
        <w:tab/>
        <w:t>sema</w:t>
      </w:r>
      <w:r w:rsidR="00800AD8">
        <w:tab/>
        <w:t>tjua</w:t>
      </w:r>
      <w:r w:rsidR="00800AD8">
        <w:tab/>
        <w:t>îiv</w:t>
      </w:r>
      <w:r w:rsidR="00800AD8">
        <w:tab/>
        <w:t>nua</w:t>
      </w:r>
      <w:r w:rsidR="00522171">
        <w:tab/>
        <w:t>qatsiîay.</w:t>
      </w:r>
    </w:p>
    <w:p w14:paraId="6F810CB4" w14:textId="77777777" w:rsidR="00800AD8" w:rsidRDefault="00800AD8" w:rsidP="00522171">
      <w:pPr>
        <w:pStyle w:val="InterlineGlossWithTrans"/>
        <w:tabs>
          <w:tab w:val="left" w:pos="533"/>
          <w:tab w:val="left" w:pos="1022"/>
          <w:tab w:val="left" w:pos="1661"/>
          <w:tab w:val="left" w:pos="1925"/>
          <w:tab w:val="left" w:pos="3149"/>
          <w:tab w:val="left" w:pos="3413"/>
          <w:tab w:val="left" w:pos="4157"/>
          <w:tab w:val="left" w:pos="4766"/>
          <w:tab w:val="left" w:pos="5345"/>
          <w:tab w:val="left" w:pos="5834"/>
        </w:tabs>
      </w:pPr>
      <w:r>
        <w:tab/>
        <w:t>qau</w:t>
      </w:r>
      <w:r>
        <w:tab/>
        <w:t>vaik</w:t>
      </w:r>
      <w:r>
        <w:tab/>
        <w:t>a</w:t>
      </w:r>
      <w:r>
        <w:tab/>
        <w:t>si-uîay</w:t>
      </w:r>
      <w:r>
        <w:tab/>
        <w:t>a</w:t>
      </w:r>
      <w:r>
        <w:tab/>
        <w:t>em=sa</w:t>
      </w:r>
      <w:r>
        <w:tab/>
        <w:t>tjua</w:t>
      </w:r>
      <w:r>
        <w:tab/>
        <w:t>îiv</w:t>
      </w:r>
      <w:r>
        <w:tab/>
        <w:t>nua</w:t>
      </w:r>
      <w:r w:rsidR="00522171">
        <w:tab/>
        <w:t>qatsiîay</w:t>
      </w:r>
    </w:p>
    <w:p w14:paraId="44D13A78" w14:textId="77777777" w:rsidR="00800AD8" w:rsidRDefault="00800AD8" w:rsidP="00522171">
      <w:pPr>
        <w:pStyle w:val="InterlineTrans"/>
        <w:tabs>
          <w:tab w:val="left" w:pos="533"/>
          <w:tab w:val="left" w:pos="1022"/>
          <w:tab w:val="left" w:pos="1661"/>
          <w:tab w:val="left" w:pos="1925"/>
          <w:tab w:val="left" w:pos="3149"/>
          <w:tab w:val="left" w:pos="3413"/>
          <w:tab w:val="left" w:pos="4157"/>
          <w:tab w:val="left" w:pos="4766"/>
          <w:tab w:val="left" w:pos="5345"/>
          <w:tab w:val="left" w:pos="5834"/>
        </w:tabs>
      </w:pPr>
      <w:r>
        <w:tab/>
        <w:t>so</w:t>
      </w:r>
      <w:r>
        <w:tab/>
        <w:t>leave</w:t>
      </w:r>
      <w:r>
        <w:rPr>
          <w:smallCaps/>
        </w:rPr>
        <w:tab/>
        <w:t>c</w:t>
      </w:r>
      <w:r>
        <w:rPr>
          <w:smallCaps/>
        </w:rPr>
        <w:tab/>
        <w:t>if</w:t>
      </w:r>
      <w:r>
        <w:t>-overnight</w:t>
      </w:r>
      <w:r>
        <w:rPr>
          <w:smallCaps/>
        </w:rPr>
        <w:tab/>
        <w:t>c</w:t>
      </w:r>
      <w:r>
        <w:rPr>
          <w:smallCaps/>
        </w:rPr>
        <w:tab/>
        <w:t>af</w:t>
      </w:r>
      <w:r>
        <w:t>=go</w:t>
      </w:r>
      <w:r>
        <w:tab/>
        <w:t>there</w:t>
      </w:r>
      <w:r>
        <w:tab/>
        <w:t>cave</w:t>
      </w:r>
      <w:r>
        <w:tab/>
        <w:t>of</w:t>
      </w:r>
      <w:r w:rsidR="00522171">
        <w:tab/>
        <w:t>stone</w:t>
      </w:r>
    </w:p>
    <w:p w14:paraId="29BCE8C8" w14:textId="77777777" w:rsidR="00800AD8" w:rsidRDefault="00800AD8" w:rsidP="008974B1">
      <w:pPr>
        <w:pStyle w:val="InterlineFreeCommentFollows"/>
      </w:pPr>
      <w:r>
        <w:t>and went to stay overnight in a rock cave.</w:t>
      </w:r>
    </w:p>
    <w:p w14:paraId="4F3B1CAB" w14:textId="77777777" w:rsidR="00800AD8" w:rsidRDefault="008974B1" w:rsidP="008974B1">
      <w:pPr>
        <w:pStyle w:val="CommentLastWithHalfSpace"/>
      </w:pPr>
      <w:r>
        <w:t>[</w:t>
      </w:r>
      <w:r w:rsidR="00800AD8" w:rsidRPr="00522171">
        <w:rPr>
          <w:rStyle w:val="VernacularText"/>
        </w:rPr>
        <w:t>siuîai</w:t>
      </w:r>
      <w:r w:rsidR="00800AD8">
        <w:t xml:space="preserve">: F has </w:t>
      </w:r>
      <w:r w:rsidR="00800AD8" w:rsidRPr="00522171">
        <w:rPr>
          <w:rStyle w:val="VernacularText"/>
        </w:rPr>
        <w:t>uîay</w:t>
      </w:r>
      <w:r w:rsidR="00522171">
        <w:t>.]</w:t>
      </w:r>
    </w:p>
    <w:p w14:paraId="29C7A80F" w14:textId="77777777" w:rsidR="00800AD8" w:rsidRDefault="00DC1AE0" w:rsidP="00522171">
      <w:pPr>
        <w:pStyle w:val="InterlineText"/>
        <w:tabs>
          <w:tab w:val="left" w:pos="533"/>
          <w:tab w:val="left" w:pos="1202"/>
          <w:tab w:val="left" w:pos="2186"/>
          <w:tab w:val="left" w:pos="2450"/>
          <w:tab w:val="left" w:pos="3284"/>
          <w:tab w:val="left" w:pos="4433"/>
          <w:tab w:val="left" w:pos="4697"/>
        </w:tabs>
      </w:pPr>
      <w:r w:rsidRPr="003A1D48">
        <w:rPr>
          <w:rStyle w:val="InterlineTextNumChar"/>
        </w:rPr>
        <w:t>004</w:t>
      </w:r>
      <w:r w:rsidR="00800AD8">
        <w:tab/>
        <w:t>manu</w:t>
      </w:r>
      <w:r w:rsidR="00800AD8">
        <w:tab/>
        <w:t>meqatsa</w:t>
      </w:r>
      <w:r w:rsidR="00800AD8">
        <w:tab/>
        <w:t>a</w:t>
      </w:r>
      <w:r w:rsidR="00800AD8">
        <w:tab/>
        <w:t>qudjaî;</w:t>
      </w:r>
      <w:r w:rsidR="00800AD8">
        <w:tab/>
        <w:t>tsaîeneq</w:t>
      </w:r>
      <w:r w:rsidR="00800AD8">
        <w:tab/>
        <w:t>a</w:t>
      </w:r>
      <w:r w:rsidR="00800AD8">
        <w:tab/>
        <w:t>qatsiîay.</w:t>
      </w:r>
    </w:p>
    <w:p w14:paraId="6B871C6A" w14:textId="77777777" w:rsidR="00800AD8" w:rsidRDefault="00800AD8" w:rsidP="00522171">
      <w:pPr>
        <w:pStyle w:val="InterlineGlossWithTrans"/>
        <w:tabs>
          <w:tab w:val="left" w:pos="533"/>
          <w:tab w:val="left" w:pos="1202"/>
          <w:tab w:val="left" w:pos="2186"/>
          <w:tab w:val="left" w:pos="2450"/>
          <w:tab w:val="left" w:pos="3284"/>
          <w:tab w:val="left" w:pos="4433"/>
          <w:tab w:val="left" w:pos="4697"/>
        </w:tabs>
      </w:pPr>
      <w:r>
        <w:tab/>
        <w:t>manu</w:t>
      </w:r>
      <w:r>
        <w:tab/>
        <w:t>me-qatsa</w:t>
      </w:r>
      <w:r>
        <w:tab/>
        <w:t>a</w:t>
      </w:r>
      <w:r>
        <w:tab/>
        <w:t>qudjaî</w:t>
      </w:r>
      <w:r>
        <w:tab/>
        <w:t>aî=tseneq</w:t>
      </w:r>
      <w:r>
        <w:tab/>
        <w:t>a</w:t>
      </w:r>
      <w:r>
        <w:tab/>
        <w:t>qatsiîay</w:t>
      </w:r>
    </w:p>
    <w:p w14:paraId="395A0DF6" w14:textId="77777777" w:rsidR="00800AD8" w:rsidRDefault="00800AD8" w:rsidP="00522171">
      <w:pPr>
        <w:pStyle w:val="InterlineTrans"/>
        <w:tabs>
          <w:tab w:val="left" w:pos="533"/>
          <w:tab w:val="left" w:pos="1202"/>
          <w:tab w:val="left" w:pos="2186"/>
          <w:tab w:val="left" w:pos="2450"/>
          <w:tab w:val="left" w:pos="3284"/>
          <w:tab w:val="left" w:pos="4433"/>
          <w:tab w:val="left" w:pos="4697"/>
        </w:tabs>
      </w:pPr>
      <w:r>
        <w:tab/>
        <w:t>then</w:t>
      </w:r>
      <w:r>
        <w:tab/>
      </w:r>
      <w:r>
        <w:rPr>
          <w:smallCaps/>
        </w:rPr>
        <w:t>af</w:t>
      </w:r>
      <w:r>
        <w:t>-big</w:t>
      </w:r>
      <w:r>
        <w:rPr>
          <w:smallCaps/>
        </w:rPr>
        <w:tab/>
        <w:t>c</w:t>
      </w:r>
      <w:r>
        <w:rPr>
          <w:smallCaps/>
        </w:rPr>
        <w:tab/>
      </w:r>
      <w:r>
        <w:t>rain</w:t>
      </w:r>
      <w:r>
        <w:tab/>
      </w:r>
      <w:r>
        <w:rPr>
          <w:smallCaps/>
        </w:rPr>
        <w:t>qal</w:t>
      </w:r>
      <w:r>
        <w:t>=creak</w:t>
      </w:r>
      <w:r>
        <w:rPr>
          <w:smallCaps/>
        </w:rPr>
        <w:tab/>
        <w:t>c</w:t>
      </w:r>
      <w:r>
        <w:rPr>
          <w:smallCaps/>
        </w:rPr>
        <w:tab/>
      </w:r>
      <w:r>
        <w:t>stone</w:t>
      </w:r>
    </w:p>
    <w:p w14:paraId="4ED66F28" w14:textId="77777777" w:rsidR="00800AD8" w:rsidRDefault="00800AD8">
      <w:pPr>
        <w:pStyle w:val="InterlineFree"/>
      </w:pPr>
      <w:r>
        <w:t>The rain got heavier, and the rock creaked.</w:t>
      </w:r>
    </w:p>
    <w:p w14:paraId="137334BD" w14:textId="77777777" w:rsidR="00800AD8" w:rsidRDefault="00DC1AE0" w:rsidP="00522171">
      <w:pPr>
        <w:pStyle w:val="InterlineText"/>
        <w:tabs>
          <w:tab w:val="left" w:pos="533"/>
          <w:tab w:val="left" w:pos="1202"/>
          <w:tab w:val="left" w:pos="1691"/>
          <w:tab w:val="left" w:pos="2720"/>
          <w:tab w:val="left" w:pos="3494"/>
          <w:tab w:val="left" w:pos="4538"/>
          <w:tab w:val="left" w:pos="5027"/>
          <w:tab w:val="left" w:pos="6101"/>
          <w:tab w:val="left" w:pos="6575"/>
          <w:tab w:val="left" w:pos="7259"/>
        </w:tabs>
      </w:pPr>
      <w:r w:rsidRPr="003A1D48">
        <w:rPr>
          <w:rStyle w:val="InterlineTextNumChar"/>
        </w:rPr>
        <w:t>005</w:t>
      </w:r>
      <w:r w:rsidR="00800AD8">
        <w:tab/>
        <w:t>manu</w:t>
      </w:r>
      <w:r w:rsidR="00800AD8">
        <w:tab/>
        <w:t>“ki</w:t>
      </w:r>
      <w:r w:rsidR="00800AD8">
        <w:tab/>
        <w:t>tjuqtjuqi</w:t>
      </w:r>
      <w:r w:rsidR="00800AD8">
        <w:tab/>
        <w:t>anga</w:t>
      </w:r>
      <w:r w:rsidR="00800AD8">
        <w:tab/>
        <w:t>itjen</w:t>
      </w:r>
      <w:r w:rsidR="00800AD8">
        <w:tab/>
        <w:t>nua</w:t>
      </w:r>
      <w:r w:rsidR="00800AD8">
        <w:tab/>
        <w:t>qatsiîay,”</w:t>
      </w:r>
      <w:r w:rsidR="00800AD8">
        <w:tab/>
        <w:t>aya</w:t>
      </w:r>
      <w:r w:rsidR="00800AD8">
        <w:tab/>
        <w:t>azua</w:t>
      </w:r>
      <w:r w:rsidR="00522171">
        <w:tab/>
        <w:t>matsidiî.</w:t>
      </w:r>
    </w:p>
    <w:p w14:paraId="45BAFD05" w14:textId="77777777" w:rsidR="00800AD8" w:rsidRDefault="00800AD8" w:rsidP="00522171">
      <w:pPr>
        <w:pStyle w:val="InterlineGlossWithTrans"/>
        <w:tabs>
          <w:tab w:val="left" w:pos="533"/>
          <w:tab w:val="left" w:pos="1202"/>
          <w:tab w:val="left" w:pos="1691"/>
          <w:tab w:val="left" w:pos="2720"/>
          <w:tab w:val="left" w:pos="3494"/>
          <w:tab w:val="left" w:pos="4538"/>
          <w:tab w:val="left" w:pos="5027"/>
          <w:tab w:val="left" w:pos="6101"/>
          <w:tab w:val="left" w:pos="6575"/>
          <w:tab w:val="left" w:pos="7259"/>
        </w:tabs>
      </w:pPr>
      <w:r>
        <w:tab/>
        <w:t>manu</w:t>
      </w:r>
      <w:r>
        <w:tab/>
        <w:t>ki</w:t>
      </w:r>
      <w:r>
        <w:tab/>
        <w:t>tjuqtjuq-i</w:t>
      </w:r>
      <w:r>
        <w:tab/>
        <w:t>anga</w:t>
      </w:r>
      <w:r>
        <w:tab/>
        <w:t>itjen</w:t>
      </w:r>
      <w:r>
        <w:tab/>
        <w:t>nua</w:t>
      </w:r>
      <w:r>
        <w:tab/>
        <w:t>qatsiîay</w:t>
      </w:r>
      <w:r>
        <w:tab/>
        <w:t>aya</w:t>
      </w:r>
      <w:r>
        <w:tab/>
        <w:t>a-zua</w:t>
      </w:r>
      <w:r w:rsidR="00522171">
        <w:tab/>
        <w:t>ma-tsidiî</w:t>
      </w:r>
    </w:p>
    <w:p w14:paraId="318971CC" w14:textId="77777777" w:rsidR="00800AD8" w:rsidRDefault="00800AD8" w:rsidP="00522171">
      <w:pPr>
        <w:pStyle w:val="InterlineTrans"/>
        <w:tabs>
          <w:tab w:val="left" w:pos="533"/>
          <w:tab w:val="left" w:pos="1202"/>
          <w:tab w:val="left" w:pos="1691"/>
          <w:tab w:val="left" w:pos="2720"/>
          <w:tab w:val="left" w:pos="3494"/>
          <w:tab w:val="left" w:pos="4538"/>
          <w:tab w:val="left" w:pos="5027"/>
          <w:tab w:val="left" w:pos="6101"/>
          <w:tab w:val="left" w:pos="6575"/>
          <w:tab w:val="left" w:pos="7259"/>
        </w:tabs>
      </w:pPr>
      <w:r>
        <w:tab/>
        <w:t>then</w:t>
      </w:r>
      <w:r>
        <w:tab/>
        <w:t>will</w:t>
      </w:r>
      <w:r>
        <w:tab/>
        <w:t>pound-</w:t>
      </w:r>
      <w:r>
        <w:rPr>
          <w:smallCaps/>
        </w:rPr>
        <w:t>pf</w:t>
      </w:r>
      <w:r>
        <w:tab/>
        <w:t>indeed</w:t>
      </w:r>
      <w:r>
        <w:tab/>
      </w:r>
      <w:r>
        <w:rPr>
          <w:smallCaps/>
        </w:rPr>
        <w:t>f.</w:t>
      </w:r>
      <w:r>
        <w:t>we(</w:t>
      </w:r>
      <w:r>
        <w:rPr>
          <w:smallCaps/>
        </w:rPr>
        <w:t>inc</w:t>
      </w:r>
      <w:r>
        <w:t>)</w:t>
      </w:r>
      <w:r>
        <w:tab/>
        <w:t>by</w:t>
      </w:r>
      <w:r>
        <w:tab/>
        <w:t>stone</w:t>
      </w:r>
      <w:r>
        <w:tab/>
        <w:t>say</w:t>
      </w:r>
      <w:r>
        <w:tab/>
      </w:r>
      <w:r>
        <w:rPr>
          <w:smallCaps/>
        </w:rPr>
        <w:t>c-</w:t>
      </w:r>
      <w:r>
        <w:t>that</w:t>
      </w:r>
      <w:r w:rsidR="00522171">
        <w:tab/>
      </w:r>
      <w:r w:rsidR="00522171">
        <w:rPr>
          <w:smallCaps/>
        </w:rPr>
        <w:t>num</w:t>
      </w:r>
      <w:r w:rsidR="00522171">
        <w:t>-alone</w:t>
      </w:r>
    </w:p>
    <w:p w14:paraId="00DF75CE" w14:textId="77777777" w:rsidR="00800AD8" w:rsidRDefault="00800AD8">
      <w:pPr>
        <w:pStyle w:val="InterlineFree"/>
      </w:pPr>
      <w:r>
        <w:t>“We’ll be crushed by the rock,” said one.</w:t>
      </w:r>
    </w:p>
    <w:p w14:paraId="17B71962" w14:textId="77777777" w:rsidR="00800AD8" w:rsidRDefault="00DC1AE0" w:rsidP="00522171">
      <w:pPr>
        <w:pStyle w:val="InterlineText"/>
        <w:tabs>
          <w:tab w:val="left" w:pos="533"/>
          <w:tab w:val="left" w:pos="1022"/>
        </w:tabs>
      </w:pPr>
      <w:r w:rsidRPr="003A1D48">
        <w:rPr>
          <w:rStyle w:val="InterlineTextNumChar"/>
        </w:rPr>
        <w:t>006</w:t>
      </w:r>
      <w:r w:rsidR="00800AD8">
        <w:tab/>
        <w:t>“ini</w:t>
      </w:r>
      <w:r w:rsidR="00800AD8">
        <w:tab/>
        <w:t>kuda.</w:t>
      </w:r>
    </w:p>
    <w:p w14:paraId="66558B42" w14:textId="77777777" w:rsidR="00800AD8" w:rsidRDefault="00800AD8" w:rsidP="00522171">
      <w:pPr>
        <w:pStyle w:val="InterlineGlossWithTrans"/>
        <w:tabs>
          <w:tab w:val="left" w:pos="533"/>
          <w:tab w:val="left" w:pos="1022"/>
        </w:tabs>
      </w:pPr>
      <w:r>
        <w:tab/>
        <w:t>ini</w:t>
      </w:r>
      <w:r>
        <w:tab/>
        <w:t>kuda</w:t>
      </w:r>
    </w:p>
    <w:p w14:paraId="7ACC5354" w14:textId="77777777" w:rsidR="00800AD8" w:rsidRDefault="00800AD8" w:rsidP="00B76180">
      <w:pPr>
        <w:pStyle w:val="InterlineTransNoFree"/>
        <w:tabs>
          <w:tab w:val="left" w:pos="1022"/>
          <w:tab w:val="right" w:pos="8789"/>
        </w:tabs>
      </w:pPr>
      <w:r>
        <w:tab/>
        <w:t>not</w:t>
      </w:r>
      <w:r>
        <w:tab/>
        <w:t>do.what</w:t>
      </w:r>
      <w:r w:rsidR="00522171">
        <w:tab/>
        <w:t>“It’s all right.</w:t>
      </w:r>
    </w:p>
    <w:p w14:paraId="0BA5B8B4" w14:textId="77777777" w:rsidR="00800AD8" w:rsidRDefault="00DC1AE0" w:rsidP="00522171">
      <w:pPr>
        <w:pStyle w:val="InterlineText"/>
        <w:tabs>
          <w:tab w:val="left" w:pos="533"/>
          <w:tab w:val="left" w:pos="917"/>
          <w:tab w:val="left" w:pos="1991"/>
          <w:tab w:val="left" w:pos="2765"/>
          <w:tab w:val="left" w:pos="3269"/>
          <w:tab w:val="left" w:pos="3713"/>
          <w:tab w:val="left" w:pos="4742"/>
          <w:tab w:val="left" w:pos="5216"/>
          <w:tab w:val="left" w:pos="6380"/>
          <w:tab w:val="left" w:pos="6869"/>
        </w:tabs>
      </w:pPr>
      <w:r w:rsidRPr="003A1D48">
        <w:rPr>
          <w:rStyle w:val="InterlineTextNumChar"/>
        </w:rPr>
        <w:t>007</w:t>
      </w:r>
      <w:r w:rsidR="00800AD8">
        <w:tab/>
        <w:t>ku</w:t>
      </w:r>
      <w:r w:rsidR="00800AD8">
        <w:tab/>
        <w:t>tsukesaw</w:t>
      </w:r>
      <w:r w:rsidR="00800AD8">
        <w:tab/>
        <w:t>anga</w:t>
      </w:r>
      <w:r w:rsidR="00800AD8">
        <w:tab/>
        <w:t>tua</w:t>
      </w:r>
      <w:r w:rsidR="00800AD8">
        <w:tab/>
        <w:t>ku</w:t>
      </w:r>
      <w:r w:rsidR="00800AD8">
        <w:tab/>
        <w:t>veîatan,”</w:t>
      </w:r>
      <w:r w:rsidR="00800AD8">
        <w:tab/>
        <w:t>aya</w:t>
      </w:r>
      <w:r w:rsidR="00800AD8">
        <w:tab/>
        <w:t>matsidiî;</w:t>
      </w:r>
      <w:r w:rsidR="00800AD8">
        <w:tab/>
        <w:t>qau</w:t>
      </w:r>
      <w:r w:rsidR="00522171">
        <w:tab/>
        <w:t>tsukesen.</w:t>
      </w:r>
    </w:p>
    <w:p w14:paraId="6FAB762E" w14:textId="77777777" w:rsidR="00800AD8" w:rsidRDefault="00800AD8" w:rsidP="00522171">
      <w:pPr>
        <w:pStyle w:val="InterlineGlossWithTrans"/>
        <w:tabs>
          <w:tab w:val="left" w:pos="533"/>
          <w:tab w:val="left" w:pos="917"/>
          <w:tab w:val="left" w:pos="1991"/>
          <w:tab w:val="left" w:pos="2765"/>
          <w:tab w:val="left" w:pos="3269"/>
          <w:tab w:val="left" w:pos="3713"/>
          <w:tab w:val="left" w:pos="4742"/>
          <w:tab w:val="left" w:pos="5216"/>
          <w:tab w:val="left" w:pos="6380"/>
          <w:tab w:val="left" w:pos="6869"/>
        </w:tabs>
      </w:pPr>
      <w:r>
        <w:tab/>
        <w:t>ku</w:t>
      </w:r>
      <w:r>
        <w:tab/>
        <w:t>tsukes-aw</w:t>
      </w:r>
      <w:r>
        <w:tab/>
        <w:t>anga</w:t>
      </w:r>
      <w:r>
        <w:tab/>
        <w:t>tua</w:t>
      </w:r>
      <w:r>
        <w:tab/>
        <w:t>ku</w:t>
      </w:r>
      <w:r>
        <w:tab/>
        <w:t>veîatan</w:t>
      </w:r>
      <w:r>
        <w:tab/>
        <w:t>aya</w:t>
      </w:r>
      <w:r>
        <w:tab/>
        <w:t>ma-tsidiî</w:t>
      </w:r>
      <w:r>
        <w:tab/>
        <w:t>qau</w:t>
      </w:r>
      <w:r w:rsidR="00522171">
        <w:tab/>
        <w:t>tsukes-en</w:t>
      </w:r>
    </w:p>
    <w:p w14:paraId="1FE1A3AC" w14:textId="77777777" w:rsidR="00800AD8" w:rsidRDefault="00800AD8" w:rsidP="00522171">
      <w:pPr>
        <w:pStyle w:val="InterlineTrans"/>
        <w:tabs>
          <w:tab w:val="left" w:pos="533"/>
          <w:tab w:val="left" w:pos="917"/>
          <w:tab w:val="left" w:pos="1991"/>
          <w:tab w:val="left" w:pos="2765"/>
          <w:tab w:val="left" w:pos="3269"/>
          <w:tab w:val="left" w:pos="3713"/>
          <w:tab w:val="left" w:pos="4742"/>
          <w:tab w:val="left" w:pos="5216"/>
          <w:tab w:val="left" w:pos="6380"/>
          <w:tab w:val="left" w:pos="6869"/>
        </w:tabs>
      </w:pPr>
      <w:r>
        <w:tab/>
        <w:t>I</w:t>
      </w:r>
      <w:r>
        <w:tab/>
        <w:t>post-</w:t>
      </w:r>
      <w:r>
        <w:rPr>
          <w:smallCaps/>
        </w:rPr>
        <w:t>lf</w:t>
      </w:r>
      <w:r>
        <w:tab/>
        <w:t>indeed</w:t>
      </w:r>
      <w:r>
        <w:tab/>
      </w:r>
      <w:r>
        <w:rPr>
          <w:smallCaps/>
        </w:rPr>
        <w:t>obl</w:t>
      </w:r>
      <w:r>
        <w:tab/>
        <w:t>my</w:t>
      </w:r>
      <w:r>
        <w:tab/>
        <w:t>bow</w:t>
      </w:r>
      <w:r>
        <w:tab/>
        <w:t>say</w:t>
      </w:r>
      <w:r>
        <w:tab/>
      </w:r>
      <w:r>
        <w:rPr>
          <w:smallCaps/>
        </w:rPr>
        <w:t>num</w:t>
      </w:r>
      <w:r>
        <w:t>-alone</w:t>
      </w:r>
      <w:r>
        <w:tab/>
        <w:t>so</w:t>
      </w:r>
      <w:r w:rsidR="00522171">
        <w:tab/>
        <w:t>post-</w:t>
      </w:r>
      <w:r w:rsidR="00522171">
        <w:rPr>
          <w:smallCaps/>
        </w:rPr>
        <w:t>pf</w:t>
      </w:r>
    </w:p>
    <w:p w14:paraId="2E50B2C3" w14:textId="77777777" w:rsidR="00800AD8" w:rsidRDefault="00800AD8">
      <w:pPr>
        <w:pStyle w:val="InterlineFree"/>
      </w:pPr>
      <w:r>
        <w:t>I’ll prop it up with my bow,” said another one, and propped it up.</w:t>
      </w:r>
    </w:p>
    <w:p w14:paraId="68E69BEF" w14:textId="77777777" w:rsidR="00800AD8" w:rsidRDefault="00DC1AE0" w:rsidP="00522171">
      <w:pPr>
        <w:pStyle w:val="InterlineText"/>
        <w:tabs>
          <w:tab w:val="left" w:pos="533"/>
          <w:tab w:val="left" w:pos="1202"/>
          <w:tab w:val="left" w:pos="1646"/>
          <w:tab w:val="left" w:pos="2480"/>
          <w:tab w:val="left" w:pos="2744"/>
        </w:tabs>
      </w:pPr>
      <w:r w:rsidRPr="003A1D48">
        <w:rPr>
          <w:rStyle w:val="InterlineTextNumChar"/>
        </w:rPr>
        <w:t>008</w:t>
      </w:r>
      <w:r w:rsidR="00800AD8">
        <w:tab/>
        <w:t>manu</w:t>
      </w:r>
      <w:r w:rsidR="00800AD8">
        <w:tab/>
        <w:t>ini</w:t>
      </w:r>
      <w:r w:rsidR="00800AD8">
        <w:tab/>
        <w:t>tezeng</w:t>
      </w:r>
      <w:r w:rsidR="00800AD8">
        <w:tab/>
        <w:t>a</w:t>
      </w:r>
      <w:r w:rsidR="00800AD8">
        <w:tab/>
        <w:t>veîatan.</w:t>
      </w:r>
    </w:p>
    <w:p w14:paraId="71F90965" w14:textId="77777777" w:rsidR="00800AD8" w:rsidRDefault="00800AD8" w:rsidP="00522171">
      <w:pPr>
        <w:pStyle w:val="InterlineGlossWithTrans"/>
        <w:tabs>
          <w:tab w:val="left" w:pos="533"/>
          <w:tab w:val="left" w:pos="1202"/>
          <w:tab w:val="left" w:pos="1646"/>
          <w:tab w:val="left" w:pos="2480"/>
          <w:tab w:val="left" w:pos="2744"/>
        </w:tabs>
      </w:pPr>
      <w:r>
        <w:tab/>
        <w:t>manu</w:t>
      </w:r>
      <w:r>
        <w:tab/>
        <w:t>ini</w:t>
      </w:r>
      <w:r>
        <w:tab/>
        <w:t>tezeng</w:t>
      </w:r>
      <w:r>
        <w:tab/>
        <w:t>a</w:t>
      </w:r>
      <w:r>
        <w:tab/>
        <w:t>veîatan</w:t>
      </w:r>
    </w:p>
    <w:p w14:paraId="79EA6545" w14:textId="77777777" w:rsidR="00800AD8" w:rsidRDefault="00800AD8" w:rsidP="00B76180">
      <w:pPr>
        <w:pStyle w:val="InterlineTransNoFree"/>
        <w:tabs>
          <w:tab w:val="left" w:pos="1202"/>
          <w:tab w:val="left" w:pos="1646"/>
          <w:tab w:val="left" w:pos="2480"/>
          <w:tab w:val="left" w:pos="2744"/>
          <w:tab w:val="right" w:pos="8789"/>
        </w:tabs>
      </w:pPr>
      <w:r>
        <w:tab/>
        <w:t>then</w:t>
      </w:r>
      <w:r>
        <w:tab/>
        <w:t>not</w:t>
      </w:r>
      <w:r>
        <w:tab/>
        <w:t>tolerate</w:t>
      </w:r>
      <w:r>
        <w:rPr>
          <w:smallCaps/>
        </w:rPr>
        <w:tab/>
        <w:t>c</w:t>
      </w:r>
      <w:r>
        <w:rPr>
          <w:smallCaps/>
        </w:rPr>
        <w:tab/>
      </w:r>
      <w:r>
        <w:t>bow</w:t>
      </w:r>
      <w:r w:rsidR="00522171">
        <w:tab/>
        <w:t>But the bow couldn’t take the weight.</w:t>
      </w:r>
    </w:p>
    <w:p w14:paraId="303BF264" w14:textId="77777777" w:rsidR="00800AD8" w:rsidRDefault="00DC1AE0" w:rsidP="00522171">
      <w:pPr>
        <w:pStyle w:val="InterlineText"/>
        <w:tabs>
          <w:tab w:val="left" w:pos="533"/>
          <w:tab w:val="left" w:pos="1022"/>
          <w:tab w:val="left" w:pos="2186"/>
          <w:tab w:val="left" w:pos="3665"/>
          <w:tab w:val="left" w:pos="3929"/>
          <w:tab w:val="left" w:pos="5768"/>
          <w:tab w:val="left" w:pos="6812"/>
          <w:tab w:val="left" w:pos="7391"/>
          <w:tab w:val="left" w:pos="7880"/>
        </w:tabs>
      </w:pPr>
      <w:r w:rsidRPr="003A1D48">
        <w:rPr>
          <w:rStyle w:val="InterlineTextNumChar"/>
        </w:rPr>
        <w:t>009</w:t>
      </w:r>
      <w:r w:rsidR="00800AD8">
        <w:tab/>
        <w:t>qau</w:t>
      </w:r>
      <w:r w:rsidR="00800AD8">
        <w:tab/>
        <w:t>tjuqtjuqen</w:t>
      </w:r>
      <w:r w:rsidR="00800AD8">
        <w:tab/>
        <w:t>tiamadju</w:t>
      </w:r>
      <w:r w:rsidR="00800AD8">
        <w:tab/>
        <w:t>a</w:t>
      </w:r>
      <w:r w:rsidR="00800AD8">
        <w:tab/>
        <w:t>naqemereng</w:t>
      </w:r>
      <w:r w:rsidR="00522171">
        <w:tab/>
        <w:t>itjua</w:t>
      </w:r>
      <w:r w:rsidR="00522171">
        <w:tab/>
        <w:t>îiv</w:t>
      </w:r>
      <w:r w:rsidR="00522171">
        <w:tab/>
        <w:t>nua</w:t>
      </w:r>
      <w:r w:rsidR="00522171">
        <w:tab/>
        <w:t>qatsiîay.</w:t>
      </w:r>
    </w:p>
    <w:p w14:paraId="06CEB695" w14:textId="77777777" w:rsidR="00800AD8" w:rsidRDefault="00800AD8" w:rsidP="00522171">
      <w:pPr>
        <w:pStyle w:val="InterlineGlossWithTrans"/>
        <w:tabs>
          <w:tab w:val="left" w:pos="533"/>
          <w:tab w:val="left" w:pos="1022"/>
          <w:tab w:val="left" w:pos="2186"/>
          <w:tab w:val="left" w:pos="3665"/>
          <w:tab w:val="left" w:pos="3929"/>
          <w:tab w:val="left" w:pos="5768"/>
          <w:tab w:val="left" w:pos="6812"/>
          <w:tab w:val="left" w:pos="7391"/>
          <w:tab w:val="left" w:pos="7880"/>
        </w:tabs>
      </w:pPr>
      <w:r>
        <w:tab/>
        <w:t>qau</w:t>
      </w:r>
      <w:r>
        <w:tab/>
        <w:t>tjuqtjuq-en</w:t>
      </w:r>
      <w:r>
        <w:tab/>
        <w:t>ti-a-madju</w:t>
      </w:r>
      <w:r>
        <w:tab/>
        <w:t>a</w:t>
      </w:r>
      <w:r>
        <w:tab/>
        <w:t>na-em=qereng</w:t>
      </w:r>
      <w:r w:rsidR="00522171">
        <w:tab/>
        <w:t>i-tjua</w:t>
      </w:r>
      <w:r w:rsidR="00522171">
        <w:tab/>
        <w:t>îiv</w:t>
      </w:r>
      <w:r w:rsidR="00522171">
        <w:tab/>
        <w:t>nua</w:t>
      </w:r>
      <w:r w:rsidR="00522171">
        <w:tab/>
        <w:t>qatsiîay</w:t>
      </w:r>
    </w:p>
    <w:p w14:paraId="433F13D9" w14:textId="77777777" w:rsidR="00800AD8" w:rsidRDefault="00800AD8" w:rsidP="00522171">
      <w:pPr>
        <w:pStyle w:val="InterlineTrans"/>
        <w:tabs>
          <w:tab w:val="left" w:pos="533"/>
          <w:tab w:val="left" w:pos="1022"/>
          <w:tab w:val="left" w:pos="2186"/>
          <w:tab w:val="left" w:pos="3665"/>
          <w:tab w:val="left" w:pos="3929"/>
          <w:tab w:val="left" w:pos="5768"/>
          <w:tab w:val="left" w:pos="6812"/>
          <w:tab w:val="left" w:pos="7391"/>
          <w:tab w:val="left" w:pos="7880"/>
        </w:tabs>
      </w:pPr>
      <w:r>
        <w:tab/>
        <w:t>so</w:t>
      </w:r>
      <w:r>
        <w:tab/>
        <w:t>pound-</w:t>
      </w:r>
      <w:r>
        <w:rPr>
          <w:smallCaps/>
        </w:rPr>
        <w:t>pf</w:t>
      </w:r>
      <w:r>
        <w:tab/>
      </w:r>
      <w:r>
        <w:rPr>
          <w:smallCaps/>
        </w:rPr>
        <w:t>f-pl</w:t>
      </w:r>
      <w:r>
        <w:t>-</w:t>
      </w:r>
      <w:r>
        <w:rPr>
          <w:smallCaps/>
        </w:rPr>
        <w:t>3rd.pers</w:t>
      </w:r>
      <w:r>
        <w:rPr>
          <w:smallCaps/>
        </w:rPr>
        <w:tab/>
        <w:t>c</w:t>
      </w:r>
      <w:r>
        <w:rPr>
          <w:smallCaps/>
        </w:rPr>
        <w:tab/>
        <w:t>past</w:t>
      </w:r>
      <w:r>
        <w:t>-</w:t>
      </w:r>
      <w:r>
        <w:rPr>
          <w:smallCaps/>
        </w:rPr>
        <w:t>af</w:t>
      </w:r>
      <w:r>
        <w:t>=lie.down</w:t>
      </w:r>
      <w:r w:rsidR="00522171">
        <w:tab/>
      </w:r>
      <w:r w:rsidR="00522171">
        <w:rPr>
          <w:smallCaps/>
        </w:rPr>
        <w:t>loc</w:t>
      </w:r>
      <w:r w:rsidR="00522171">
        <w:t>-there</w:t>
      </w:r>
      <w:r w:rsidR="00522171">
        <w:tab/>
        <w:t>cave</w:t>
      </w:r>
      <w:r w:rsidR="00522171">
        <w:tab/>
        <w:t>of</w:t>
      </w:r>
      <w:r w:rsidR="00522171">
        <w:tab/>
        <w:t>stone</w:t>
      </w:r>
    </w:p>
    <w:p w14:paraId="65E93BA1" w14:textId="77777777" w:rsidR="00800AD8" w:rsidRDefault="00800AD8">
      <w:pPr>
        <w:pStyle w:val="InterlineFree"/>
      </w:pPr>
      <w:r>
        <w:t>Those who were lying in the rock cave were crushed.</w:t>
      </w:r>
    </w:p>
    <w:p w14:paraId="3FA17A7C" w14:textId="77777777" w:rsidR="00800AD8" w:rsidRDefault="00DC1AE0" w:rsidP="00522171">
      <w:pPr>
        <w:pStyle w:val="InterlineText"/>
        <w:tabs>
          <w:tab w:val="left" w:pos="533"/>
          <w:tab w:val="left" w:pos="1532"/>
          <w:tab w:val="left" w:pos="2306"/>
          <w:tab w:val="left" w:pos="3785"/>
          <w:tab w:val="left" w:pos="4049"/>
        </w:tabs>
      </w:pPr>
      <w:r w:rsidRPr="003A1D48">
        <w:rPr>
          <w:rStyle w:val="InterlineTextNumChar"/>
        </w:rPr>
        <w:t>010</w:t>
      </w:r>
      <w:r w:rsidR="00800AD8">
        <w:tab/>
        <w:t>matsay</w:t>
      </w:r>
      <w:r w:rsidR="00800AD8">
        <w:tab/>
        <w:t>anga</w:t>
      </w:r>
      <w:r w:rsidR="00800AD8">
        <w:tab/>
        <w:t>tiamadju</w:t>
      </w:r>
      <w:r w:rsidR="00800AD8">
        <w:tab/>
        <w:t>a</w:t>
      </w:r>
      <w:r w:rsidR="00800AD8">
        <w:tab/>
        <w:t>mapuîat.</w:t>
      </w:r>
    </w:p>
    <w:p w14:paraId="30E4CF93" w14:textId="77777777" w:rsidR="00800AD8" w:rsidRDefault="00800AD8" w:rsidP="00522171">
      <w:pPr>
        <w:pStyle w:val="InterlineGlossWithTrans"/>
        <w:tabs>
          <w:tab w:val="left" w:pos="533"/>
          <w:tab w:val="left" w:pos="1532"/>
          <w:tab w:val="left" w:pos="2306"/>
          <w:tab w:val="left" w:pos="3785"/>
          <w:tab w:val="left" w:pos="4049"/>
        </w:tabs>
      </w:pPr>
      <w:r>
        <w:tab/>
        <w:t>m-patsay</w:t>
      </w:r>
      <w:r>
        <w:tab/>
        <w:t>anga</w:t>
      </w:r>
      <w:r>
        <w:tab/>
        <w:t>ti-a-madju</w:t>
      </w:r>
      <w:r>
        <w:tab/>
        <w:t>a</w:t>
      </w:r>
      <w:r>
        <w:tab/>
        <w:t>ma-puîat</w:t>
      </w:r>
    </w:p>
    <w:p w14:paraId="54FBFCCA" w14:textId="77777777" w:rsidR="00800AD8" w:rsidRDefault="00800AD8" w:rsidP="00B76180">
      <w:pPr>
        <w:pStyle w:val="InterlineTransNoFree"/>
        <w:tabs>
          <w:tab w:val="left" w:pos="1532"/>
          <w:tab w:val="left" w:pos="2306"/>
          <w:tab w:val="left" w:pos="3785"/>
          <w:tab w:val="left" w:pos="4049"/>
          <w:tab w:val="right" w:pos="8789"/>
        </w:tabs>
      </w:pPr>
      <w:r>
        <w:tab/>
      </w:r>
      <w:r w:rsidRPr="00522171">
        <w:rPr>
          <w:smallCaps/>
        </w:rPr>
        <w:t>af</w:t>
      </w:r>
      <w:r>
        <w:t>-die</w:t>
      </w:r>
      <w:r>
        <w:tab/>
        <w:t>indeed</w:t>
      </w:r>
      <w:r>
        <w:tab/>
      </w:r>
      <w:r w:rsidRPr="00522171">
        <w:rPr>
          <w:smallCaps/>
        </w:rPr>
        <w:t>f-pl-3rd.pers</w:t>
      </w:r>
      <w:r>
        <w:tab/>
      </w:r>
      <w:r w:rsidRPr="00522171">
        <w:rPr>
          <w:smallCaps/>
        </w:rPr>
        <w:t>c</w:t>
      </w:r>
      <w:r>
        <w:tab/>
      </w:r>
      <w:r w:rsidRPr="00522171">
        <w:rPr>
          <w:smallCaps/>
        </w:rPr>
        <w:t>num</w:t>
      </w:r>
      <w:r>
        <w:t>-all</w:t>
      </w:r>
      <w:r w:rsidR="00522171">
        <w:tab/>
        <w:t>They all died.</w:t>
      </w:r>
    </w:p>
    <w:p w14:paraId="621DA8AC" w14:textId="77777777" w:rsidR="00800AD8" w:rsidRDefault="00DC1AE0" w:rsidP="00522171">
      <w:pPr>
        <w:pStyle w:val="InterlineText"/>
        <w:tabs>
          <w:tab w:val="left" w:pos="533"/>
          <w:tab w:val="left" w:pos="1022"/>
          <w:tab w:val="left" w:pos="1661"/>
          <w:tab w:val="left" w:pos="2435"/>
          <w:tab w:val="left" w:pos="4574"/>
          <w:tab w:val="left" w:pos="4838"/>
          <w:tab w:val="left" w:pos="6707"/>
          <w:tab w:val="left" w:pos="6971"/>
        </w:tabs>
      </w:pPr>
      <w:r w:rsidRPr="003A1D48">
        <w:rPr>
          <w:rStyle w:val="InterlineTextNumChar"/>
        </w:rPr>
        <w:t>011</w:t>
      </w:r>
      <w:r w:rsidR="00800AD8">
        <w:tab/>
        <w:t>qau</w:t>
      </w:r>
      <w:r w:rsidR="00800AD8">
        <w:tab/>
        <w:t>avan</w:t>
      </w:r>
      <w:r w:rsidR="00800AD8">
        <w:tab/>
        <w:t>anga</w:t>
      </w:r>
      <w:r w:rsidR="00800AD8">
        <w:tab/>
        <w:t>kinasengatsan</w:t>
      </w:r>
      <w:r w:rsidR="00800AD8">
        <w:tab/>
        <w:t>a</w:t>
      </w:r>
      <w:r w:rsidR="00800AD8">
        <w:tab/>
        <w:t>kakevikevingan</w:t>
      </w:r>
      <w:r w:rsidR="00800AD8">
        <w:tab/>
        <w:t>a</w:t>
      </w:r>
      <w:r w:rsidR="00522171">
        <w:tab/>
        <w:t>kakurakurapan,</w:t>
      </w:r>
    </w:p>
    <w:p w14:paraId="26DCBFC7" w14:textId="77777777" w:rsidR="00800AD8" w:rsidRDefault="00800AD8" w:rsidP="00522171">
      <w:pPr>
        <w:pStyle w:val="InterlineGlossWithTrans"/>
        <w:tabs>
          <w:tab w:val="left" w:pos="533"/>
          <w:tab w:val="left" w:pos="1022"/>
          <w:tab w:val="left" w:pos="1661"/>
          <w:tab w:val="left" w:pos="2435"/>
          <w:tab w:val="left" w:pos="4574"/>
          <w:tab w:val="left" w:pos="4838"/>
          <w:tab w:val="left" w:pos="6707"/>
          <w:tab w:val="left" w:pos="6971"/>
        </w:tabs>
      </w:pPr>
      <w:r>
        <w:tab/>
        <w:t>qau</w:t>
      </w:r>
      <w:r>
        <w:tab/>
        <w:t>avan</w:t>
      </w:r>
      <w:r>
        <w:tab/>
        <w:t>anga</w:t>
      </w:r>
      <w:r>
        <w:tab/>
        <w:t>in=ka-sengats-an</w:t>
      </w:r>
      <w:r>
        <w:tab/>
        <w:t>a</w:t>
      </w:r>
      <w:r>
        <w:tab/>
        <w:t>ka-kevi-keving-an</w:t>
      </w:r>
      <w:r>
        <w:tab/>
        <w:t>a</w:t>
      </w:r>
      <w:r w:rsidR="00522171">
        <w:tab/>
        <w:t>ka-kura-kurap-an</w:t>
      </w:r>
    </w:p>
    <w:p w14:paraId="7DB60157" w14:textId="77777777" w:rsidR="00800AD8" w:rsidRDefault="00800AD8" w:rsidP="00522171">
      <w:pPr>
        <w:pStyle w:val="InterlineTransNoFree"/>
        <w:tabs>
          <w:tab w:val="left" w:pos="1022"/>
          <w:tab w:val="left" w:pos="1661"/>
          <w:tab w:val="left" w:pos="2435"/>
          <w:tab w:val="left" w:pos="4574"/>
          <w:tab w:val="left" w:pos="4838"/>
          <w:tab w:val="left" w:pos="6707"/>
          <w:tab w:val="left" w:pos="6971"/>
        </w:tabs>
        <w:rPr>
          <w:smallCaps/>
        </w:rPr>
      </w:pPr>
      <w:r>
        <w:tab/>
        <w:t>so</w:t>
      </w:r>
      <w:r>
        <w:tab/>
        <w:t>exact</w:t>
      </w:r>
      <w:r>
        <w:tab/>
        <w:t>indeed</w:t>
      </w:r>
      <w:r>
        <w:tab/>
      </w:r>
      <w:r>
        <w:rPr>
          <w:smallCaps/>
        </w:rPr>
        <w:t>perf</w:t>
      </w:r>
      <w:r>
        <w:t>=main-dislike-</w:t>
      </w:r>
      <w:r>
        <w:rPr>
          <w:smallCaps/>
        </w:rPr>
        <w:t>lf</w:t>
      </w:r>
      <w:r>
        <w:rPr>
          <w:smallCaps/>
        </w:rPr>
        <w:tab/>
        <w:t>c</w:t>
      </w:r>
      <w:r>
        <w:rPr>
          <w:smallCaps/>
        </w:rPr>
        <w:tab/>
      </w:r>
      <w:r>
        <w:t>?-</w:t>
      </w:r>
      <w:r>
        <w:rPr>
          <w:smallCaps/>
        </w:rPr>
        <w:t>red</w:t>
      </w:r>
      <w:r>
        <w:t>-itch-</w:t>
      </w:r>
      <w:r>
        <w:rPr>
          <w:smallCaps/>
        </w:rPr>
        <w:t>nom</w:t>
      </w:r>
      <w:r>
        <w:rPr>
          <w:smallCaps/>
        </w:rPr>
        <w:tab/>
        <w:t>c</w:t>
      </w:r>
      <w:r w:rsidR="00522171">
        <w:tab/>
        <w:t>?-</w:t>
      </w:r>
      <w:r w:rsidR="00522171">
        <w:rPr>
          <w:smallCaps/>
        </w:rPr>
        <w:t>red</w:t>
      </w:r>
      <w:r w:rsidR="00522171">
        <w:t>-scaly-</w:t>
      </w:r>
      <w:r w:rsidR="00522171">
        <w:rPr>
          <w:smallCaps/>
        </w:rPr>
        <w:t>nom</w:t>
      </w:r>
    </w:p>
    <w:p w14:paraId="4A5E74D2" w14:textId="77777777" w:rsidR="00800AD8" w:rsidRDefault="00800AD8" w:rsidP="00A220CC">
      <w:pPr>
        <w:pStyle w:val="InterlineText"/>
        <w:tabs>
          <w:tab w:val="left" w:pos="533"/>
          <w:tab w:val="left" w:pos="797"/>
          <w:tab w:val="left" w:pos="2636"/>
          <w:tab w:val="left" w:pos="3140"/>
          <w:tab w:val="left" w:pos="3959"/>
          <w:tab w:val="left" w:pos="4463"/>
          <w:tab w:val="left" w:pos="5042"/>
          <w:tab w:val="left" w:pos="5531"/>
          <w:tab w:val="left" w:pos="6500"/>
          <w:tab w:val="left" w:pos="7004"/>
        </w:tabs>
      </w:pPr>
      <w:r>
        <w:tab/>
        <w:t>a</w:t>
      </w:r>
      <w:r>
        <w:tab/>
        <w:t>naqemereng</w:t>
      </w:r>
      <w:r>
        <w:tab/>
        <w:t>i</w:t>
      </w:r>
      <w:r>
        <w:tab/>
        <w:t>tsasaw</w:t>
      </w:r>
      <w:r>
        <w:tab/>
        <w:t>tua</w:t>
      </w:r>
      <w:r>
        <w:tab/>
        <w:t>îiv</w:t>
      </w:r>
      <w:r>
        <w:tab/>
        <w:t>nua</w:t>
      </w:r>
      <w:r w:rsidR="00522171">
        <w:tab/>
        <w:t>qatsiîay,</w:t>
      </w:r>
      <w:r w:rsidR="00522171">
        <w:tab/>
        <w:t>tu</w:t>
      </w:r>
      <w:r w:rsidR="00522171">
        <w:tab/>
        <w:t>tjinuqtjuq</w:t>
      </w:r>
    </w:p>
    <w:p w14:paraId="24B46CD7" w14:textId="77777777" w:rsidR="00800AD8" w:rsidRDefault="00800AD8" w:rsidP="00A220CC">
      <w:pPr>
        <w:pStyle w:val="InterlineGlossWithTrans"/>
        <w:tabs>
          <w:tab w:val="left" w:pos="533"/>
          <w:tab w:val="left" w:pos="797"/>
          <w:tab w:val="left" w:pos="2636"/>
          <w:tab w:val="left" w:pos="3140"/>
          <w:tab w:val="left" w:pos="3959"/>
          <w:tab w:val="left" w:pos="4463"/>
          <w:tab w:val="left" w:pos="5042"/>
          <w:tab w:val="left" w:pos="5531"/>
          <w:tab w:val="left" w:pos="6500"/>
          <w:tab w:val="left" w:pos="7004"/>
        </w:tabs>
      </w:pPr>
      <w:r>
        <w:tab/>
        <w:t>a</w:t>
      </w:r>
      <w:r>
        <w:tab/>
        <w:t>na-em=qereng</w:t>
      </w:r>
      <w:r>
        <w:tab/>
        <w:t>i</w:t>
      </w:r>
      <w:r>
        <w:tab/>
        <w:t>tsasaw</w:t>
      </w:r>
      <w:r>
        <w:tab/>
        <w:t>tua</w:t>
      </w:r>
      <w:r>
        <w:tab/>
        <w:t>îiv</w:t>
      </w:r>
      <w:r>
        <w:tab/>
        <w:t>nua</w:t>
      </w:r>
      <w:r w:rsidR="00522171">
        <w:tab/>
        <w:t>qatsiîay</w:t>
      </w:r>
      <w:r w:rsidR="00522171">
        <w:tab/>
        <w:t>tu</w:t>
      </w:r>
      <w:r w:rsidR="00522171">
        <w:tab/>
        <w:t>in=tjuqtjuq</w:t>
      </w:r>
    </w:p>
    <w:p w14:paraId="38C031B3" w14:textId="77777777" w:rsidR="00800AD8" w:rsidRDefault="00800AD8" w:rsidP="00A220CC">
      <w:pPr>
        <w:pStyle w:val="InterlineTransNoFree"/>
        <w:tabs>
          <w:tab w:val="left" w:pos="797"/>
          <w:tab w:val="left" w:pos="2636"/>
          <w:tab w:val="left" w:pos="3140"/>
          <w:tab w:val="left" w:pos="3959"/>
          <w:tab w:val="left" w:pos="4463"/>
          <w:tab w:val="left" w:pos="5042"/>
          <w:tab w:val="left" w:pos="5531"/>
          <w:tab w:val="left" w:pos="6500"/>
          <w:tab w:val="left" w:pos="7004"/>
        </w:tabs>
      </w:pPr>
      <w:r>
        <w:rPr>
          <w:smallCaps/>
        </w:rPr>
        <w:tab/>
        <w:t>c</w:t>
      </w:r>
      <w:r>
        <w:rPr>
          <w:smallCaps/>
        </w:rPr>
        <w:tab/>
        <w:t>past</w:t>
      </w:r>
      <w:r>
        <w:t>-</w:t>
      </w:r>
      <w:r>
        <w:rPr>
          <w:smallCaps/>
        </w:rPr>
        <w:t>af</w:t>
      </w:r>
      <w:r>
        <w:t>=lie.down</w:t>
      </w:r>
      <w:r>
        <w:tab/>
      </w:r>
      <w:r>
        <w:rPr>
          <w:smallCaps/>
        </w:rPr>
        <w:t>loc</w:t>
      </w:r>
      <w:r>
        <w:tab/>
        <w:t>outside</w:t>
      </w:r>
      <w:r>
        <w:tab/>
      </w:r>
      <w:r>
        <w:rPr>
          <w:smallCaps/>
        </w:rPr>
        <w:t>obl</w:t>
      </w:r>
      <w:r>
        <w:tab/>
        <w:t>cave</w:t>
      </w:r>
      <w:r>
        <w:tab/>
        <w:t>of</w:t>
      </w:r>
      <w:r w:rsidR="00522171">
        <w:tab/>
        <w:t>stone</w:t>
      </w:r>
      <w:r w:rsidR="00522171">
        <w:tab/>
      </w:r>
      <w:r w:rsidR="00522171">
        <w:rPr>
          <w:smallCaps/>
        </w:rPr>
        <w:t>obl</w:t>
      </w:r>
      <w:r w:rsidR="00522171">
        <w:tab/>
      </w:r>
      <w:r w:rsidR="00522171">
        <w:rPr>
          <w:smallCaps/>
        </w:rPr>
        <w:t>perf</w:t>
      </w:r>
      <w:r w:rsidR="00522171">
        <w:t>=pound</w:t>
      </w:r>
    </w:p>
    <w:p w14:paraId="403F5F58" w14:textId="77777777" w:rsidR="00800AD8" w:rsidRDefault="00A220CC" w:rsidP="00A220CC">
      <w:pPr>
        <w:pStyle w:val="InterlineText"/>
        <w:tabs>
          <w:tab w:val="left" w:pos="533"/>
          <w:tab w:val="left" w:pos="1307"/>
          <w:tab w:val="left" w:pos="2786"/>
          <w:tab w:val="left" w:pos="3050"/>
          <w:tab w:val="left" w:pos="4229"/>
          <w:tab w:val="left" w:pos="4733"/>
          <w:tab w:val="left" w:pos="5237"/>
          <w:tab w:val="left" w:pos="6461"/>
          <w:tab w:val="left" w:pos="6725"/>
        </w:tabs>
      </w:pPr>
      <w:r>
        <w:tab/>
        <w:t>anga</w:t>
      </w:r>
      <w:r w:rsidR="00800AD8">
        <w:tab/>
        <w:t>tiamadju,</w:t>
      </w:r>
      <w:r w:rsidR="00800AD8">
        <w:tab/>
        <w:t>a</w:t>
      </w:r>
      <w:r w:rsidR="00800AD8">
        <w:tab/>
        <w:t>tjemumaî</w:t>
      </w:r>
      <w:r>
        <w:tab/>
        <w:t>tua</w:t>
      </w:r>
      <w:r>
        <w:tab/>
        <w:t>i</w:t>
      </w:r>
      <w:r>
        <w:tab/>
        <w:t>tjumaq</w:t>
      </w:r>
      <w:r>
        <w:tab/>
        <w:t>a</w:t>
      </w:r>
      <w:r>
        <w:tab/>
        <w:t>tsautsau.</w:t>
      </w:r>
    </w:p>
    <w:p w14:paraId="5A39791A" w14:textId="77777777" w:rsidR="00800AD8" w:rsidRDefault="00A220CC" w:rsidP="00A220CC">
      <w:pPr>
        <w:pStyle w:val="InterlineGlossWithTrans"/>
        <w:tabs>
          <w:tab w:val="left" w:pos="533"/>
          <w:tab w:val="left" w:pos="1307"/>
          <w:tab w:val="left" w:pos="2786"/>
          <w:tab w:val="left" w:pos="3050"/>
          <w:tab w:val="left" w:pos="4229"/>
          <w:tab w:val="left" w:pos="4733"/>
          <w:tab w:val="left" w:pos="5237"/>
          <w:tab w:val="left" w:pos="6461"/>
          <w:tab w:val="left" w:pos="6725"/>
        </w:tabs>
      </w:pPr>
      <w:r>
        <w:tab/>
        <w:t>anga</w:t>
      </w:r>
      <w:r w:rsidR="00800AD8">
        <w:tab/>
        <w:t>ti-a-madju</w:t>
      </w:r>
      <w:r w:rsidR="00800AD8">
        <w:tab/>
        <w:t>a</w:t>
      </w:r>
      <w:r w:rsidR="00800AD8">
        <w:tab/>
        <w:t>em=tjumaî</w:t>
      </w:r>
      <w:r>
        <w:tab/>
        <w:t>tua</w:t>
      </w:r>
      <w:r>
        <w:tab/>
        <w:t>i</w:t>
      </w:r>
      <w:r>
        <w:tab/>
        <w:t>tju-umaq</w:t>
      </w:r>
      <w:r>
        <w:tab/>
        <w:t>a</w:t>
      </w:r>
      <w:r>
        <w:tab/>
        <w:t>tsau-tsau</w:t>
      </w:r>
    </w:p>
    <w:p w14:paraId="69E7B4E2" w14:textId="77777777" w:rsidR="00800AD8" w:rsidRDefault="00A220CC" w:rsidP="00A220CC">
      <w:pPr>
        <w:pStyle w:val="InterlineTrans"/>
        <w:tabs>
          <w:tab w:val="left" w:pos="533"/>
          <w:tab w:val="left" w:pos="1307"/>
          <w:tab w:val="left" w:pos="2786"/>
          <w:tab w:val="left" w:pos="3050"/>
          <w:tab w:val="left" w:pos="4229"/>
          <w:tab w:val="left" w:pos="4733"/>
          <w:tab w:val="left" w:pos="5237"/>
          <w:tab w:val="left" w:pos="6461"/>
          <w:tab w:val="left" w:pos="6725"/>
        </w:tabs>
      </w:pPr>
      <w:r>
        <w:tab/>
        <w:t>indeed</w:t>
      </w:r>
      <w:r w:rsidR="00800AD8">
        <w:tab/>
      </w:r>
      <w:r w:rsidR="00800AD8">
        <w:rPr>
          <w:smallCaps/>
        </w:rPr>
        <w:t>f-pl</w:t>
      </w:r>
      <w:r w:rsidR="00800AD8">
        <w:t>-</w:t>
      </w:r>
      <w:r w:rsidR="00800AD8">
        <w:rPr>
          <w:smallCaps/>
        </w:rPr>
        <w:t>3rd.pers</w:t>
      </w:r>
      <w:r w:rsidR="00800AD8">
        <w:rPr>
          <w:smallCaps/>
        </w:rPr>
        <w:tab/>
        <w:t>c</w:t>
      </w:r>
      <w:r w:rsidR="00800AD8">
        <w:rPr>
          <w:smallCaps/>
        </w:rPr>
        <w:tab/>
        <w:t>af</w:t>
      </w:r>
      <w:r w:rsidR="00800AD8">
        <w:t>=discuss</w:t>
      </w:r>
      <w:r>
        <w:tab/>
      </w:r>
      <w:r w:rsidRPr="00D64271">
        <w:rPr>
          <w:smallCaps/>
        </w:rPr>
        <w:t>obl</w:t>
      </w:r>
      <w:r>
        <w:tab/>
      </w:r>
      <w:r w:rsidRPr="00D64271">
        <w:rPr>
          <w:smallCaps/>
        </w:rPr>
        <w:t>loc</w:t>
      </w:r>
      <w:r>
        <w:tab/>
        <w:t>there-house</w:t>
      </w:r>
      <w:r>
        <w:rPr>
          <w:smallCaps/>
        </w:rPr>
        <w:tab/>
        <w:t>c</w:t>
      </w:r>
      <w:r>
        <w:rPr>
          <w:smallCaps/>
        </w:rPr>
        <w:tab/>
        <w:t>red</w:t>
      </w:r>
      <w:r>
        <w:t>-being</w:t>
      </w:r>
    </w:p>
    <w:p w14:paraId="79132527" w14:textId="77777777" w:rsidR="00800AD8" w:rsidRDefault="00800AD8">
      <w:pPr>
        <w:pStyle w:val="InterlineFree"/>
      </w:pPr>
      <w:r>
        <w:t>It was the people who were shunned because of having the itch and skin disease, who were lying outside the rock cave,</w:t>
      </w:r>
      <w:r w:rsidR="00A220CC">
        <w:t xml:space="preserve"> who told the people back at home that they had been crushed.</w:t>
      </w:r>
    </w:p>
    <w:p w14:paraId="6E854E50" w14:textId="77777777" w:rsidR="00800AD8" w:rsidRDefault="00DC1AE0" w:rsidP="00A220CC">
      <w:pPr>
        <w:pStyle w:val="InterlineText"/>
        <w:tabs>
          <w:tab w:val="left" w:pos="533"/>
          <w:tab w:val="left" w:pos="1172"/>
          <w:tab w:val="left" w:pos="1931"/>
          <w:tab w:val="left" w:pos="3860"/>
          <w:tab w:val="left" w:pos="4634"/>
        </w:tabs>
      </w:pPr>
      <w:r w:rsidRPr="003A1D48">
        <w:rPr>
          <w:rStyle w:val="InterlineTextNumChar"/>
        </w:rPr>
        <w:lastRenderedPageBreak/>
        <w:t>012</w:t>
      </w:r>
      <w:r w:rsidR="00800AD8">
        <w:tab/>
        <w:t>avan</w:t>
      </w:r>
      <w:r w:rsidR="00800AD8">
        <w:tab/>
        <w:t>sika</w:t>
      </w:r>
      <w:r w:rsidR="00800AD8">
        <w:tab/>
        <w:t>imatsatsukes</w:t>
      </w:r>
      <w:r w:rsidR="00800AD8">
        <w:tab/>
        <w:t>ayain</w:t>
      </w:r>
      <w:r w:rsidR="00800AD8">
        <w:tab/>
        <w:t>anga.</w:t>
      </w:r>
    </w:p>
    <w:p w14:paraId="0B1A4ABA" w14:textId="77777777" w:rsidR="00800AD8" w:rsidRDefault="00800AD8" w:rsidP="00A220CC">
      <w:pPr>
        <w:pStyle w:val="InterlineGlossWithTrans"/>
        <w:tabs>
          <w:tab w:val="left" w:pos="533"/>
          <w:tab w:val="left" w:pos="1172"/>
          <w:tab w:val="left" w:pos="1931"/>
          <w:tab w:val="left" w:pos="3860"/>
          <w:tab w:val="left" w:pos="4634"/>
        </w:tabs>
      </w:pPr>
      <w:r>
        <w:tab/>
        <w:t>avan</w:t>
      </w:r>
      <w:r>
        <w:tab/>
        <w:t>sika</w:t>
      </w:r>
      <w:r>
        <w:tab/>
        <w:t>i-ma-tsa-tsukes</w:t>
      </w:r>
      <w:r>
        <w:tab/>
        <w:t>aya-en</w:t>
      </w:r>
      <w:r>
        <w:tab/>
        <w:t>anga</w:t>
      </w:r>
    </w:p>
    <w:p w14:paraId="0AB17832" w14:textId="77777777" w:rsidR="00800AD8" w:rsidRDefault="00800AD8" w:rsidP="00A220CC">
      <w:pPr>
        <w:pStyle w:val="InterlineTrans"/>
        <w:tabs>
          <w:tab w:val="left" w:pos="533"/>
          <w:tab w:val="left" w:pos="1172"/>
          <w:tab w:val="left" w:pos="1931"/>
          <w:tab w:val="left" w:pos="3860"/>
          <w:tab w:val="left" w:pos="4634"/>
        </w:tabs>
      </w:pPr>
      <w:r>
        <w:tab/>
        <w:t>exact</w:t>
      </w:r>
      <w:r>
        <w:tab/>
        <w:t>reason</w:t>
      </w:r>
      <w:r>
        <w:tab/>
      </w:r>
      <w:r>
        <w:rPr>
          <w:smallCaps/>
        </w:rPr>
        <w:t>loc</w:t>
      </w:r>
      <w:r>
        <w:t>-</w:t>
      </w:r>
      <w:r>
        <w:rPr>
          <w:smallCaps/>
        </w:rPr>
        <w:t>stat</w:t>
      </w:r>
      <w:r>
        <w:t>-</w:t>
      </w:r>
      <w:r>
        <w:rPr>
          <w:smallCaps/>
        </w:rPr>
        <w:t>red</w:t>
      </w:r>
      <w:r>
        <w:t>-post</w:t>
      </w:r>
      <w:r>
        <w:tab/>
        <w:t>say-</w:t>
      </w:r>
      <w:r>
        <w:rPr>
          <w:smallCaps/>
        </w:rPr>
        <w:t>pf</w:t>
      </w:r>
      <w:r>
        <w:tab/>
        <w:t>indeed</w:t>
      </w:r>
    </w:p>
    <w:p w14:paraId="555CD999" w14:textId="77777777" w:rsidR="00800AD8" w:rsidRDefault="00800AD8" w:rsidP="00A220CC">
      <w:pPr>
        <w:pStyle w:val="InterlineFreeCommentFollows"/>
      </w:pPr>
      <w:r>
        <w:t>That’s why the place Stone Gate is called Propped Up.</w:t>
      </w:r>
    </w:p>
    <w:p w14:paraId="6614AEB4" w14:textId="77777777" w:rsidR="00800AD8" w:rsidRDefault="008974B1" w:rsidP="00A220CC">
      <w:pPr>
        <w:pStyle w:val="CommentLastWithHalfSpace"/>
      </w:pPr>
      <w:r>
        <w:t>[</w:t>
      </w:r>
      <w:r w:rsidR="00800AD8" w:rsidRPr="00A220CC">
        <w:rPr>
          <w:rStyle w:val="VernacularText"/>
        </w:rPr>
        <w:t>imatsatsukes</w:t>
      </w:r>
      <w:r w:rsidR="00800AD8">
        <w:t>: something like ‘a post</w:t>
      </w:r>
      <w:r w:rsidR="00A220CC">
        <w:t xml:space="preserve"> </w:t>
      </w:r>
      <w:r w:rsidR="00800AD8">
        <w:t>is there’, ‘be “post”-ed’.</w:t>
      </w:r>
      <w:r w:rsidR="00A220CC">
        <w:t>]</w:t>
      </w:r>
    </w:p>
    <w:p w14:paraId="427F0D5A" w14:textId="77777777" w:rsidR="00800AD8" w:rsidRDefault="00800AD8" w:rsidP="00A220CC">
      <w:pPr>
        <w:pStyle w:val="FullTranslation"/>
      </w:pPr>
      <w:r>
        <w:t>Once upon a time there were some people who had been hunting. They got rained on, and went to stay overnight in a rock cave. The rain got heavier, and the rock creaked. “We’ll be crushed by the rock,” said one. “It’s all right. I’ll prop it up with my bow,” said another one, and propped it up. But the bow couldn’t take the weight. Those who were lying in the rock cave were crushed. They all died. It was the people who were shunned because of having the itch and skin disease, who were lying outside the rock cave, who told the people back at home that they had been crushed. That’s why the place S</w:t>
      </w:r>
      <w:r w:rsidR="00A220CC">
        <w:t>tone Gate is called Propped Up.</w:t>
      </w:r>
    </w:p>
    <w:p w14:paraId="1F3006FF" w14:textId="77777777" w:rsidR="00800AD8" w:rsidRDefault="00800AD8">
      <w:pPr>
        <w:pStyle w:val="Heading4"/>
      </w:pPr>
      <w:r w:rsidRPr="00996908">
        <w:rPr>
          <w:rStyle w:val="NumTextHeadingChar"/>
        </w:rPr>
        <w:t>016</w:t>
      </w:r>
      <w:r>
        <w:t xml:space="preserve"> THE CHILD WHO WENT UP TO HEAVEN</w:t>
      </w:r>
      <w:r w:rsidR="00A220CC">
        <w:br/>
      </w:r>
      <w:r>
        <w:t>kake÷ian a îevavaw itjua kalev</w:t>
      </w:r>
      <w:r w:rsidR="00A220CC">
        <w:t>elevan</w:t>
      </w:r>
      <w:r w:rsidR="001208B6">
        <w:t xml:space="preserve"> (</w:t>
      </w:r>
      <w:r w:rsidR="00A220CC">
        <w:t>Qatsiîay village, p.185</w:t>
      </w:r>
      <w:r w:rsidR="001208B6">
        <w:t>)</w:t>
      </w:r>
    </w:p>
    <w:p w14:paraId="10891B30" w14:textId="77777777" w:rsidR="00800AD8" w:rsidRDefault="00DC1AE0" w:rsidP="00A220CC">
      <w:pPr>
        <w:pStyle w:val="InterlineText"/>
        <w:tabs>
          <w:tab w:val="left" w:pos="533"/>
          <w:tab w:val="left" w:pos="1142"/>
          <w:tab w:val="left" w:pos="1706"/>
          <w:tab w:val="left" w:pos="3485"/>
          <w:tab w:val="left" w:pos="3749"/>
          <w:tab w:val="left" w:pos="4868"/>
          <w:tab w:val="left" w:pos="5372"/>
          <w:tab w:val="left" w:pos="7421"/>
        </w:tabs>
      </w:pPr>
      <w:r w:rsidRPr="003A1D48">
        <w:rPr>
          <w:rStyle w:val="InterlineTextNumChar"/>
        </w:rPr>
        <w:t>001</w:t>
      </w:r>
      <w:r w:rsidR="00800AD8">
        <w:tab/>
        <w:t>uzai</w:t>
      </w:r>
      <w:r w:rsidR="00800AD8">
        <w:tab/>
        <w:t>ka</w:t>
      </w:r>
      <w:r w:rsidR="00800AD8">
        <w:tab/>
        <w:t>sitsuayan</w:t>
      </w:r>
      <w:r w:rsidR="00800AD8">
        <w:tab/>
        <w:t>a</w:t>
      </w:r>
      <w:r w:rsidR="00800AD8">
        <w:tab/>
        <w:t>mareaîak</w:t>
      </w:r>
      <w:r w:rsidR="00800AD8">
        <w:tab/>
        <w:t>i</w:t>
      </w:r>
      <w:r w:rsidR="00A220CC">
        <w:tab/>
        <w:t>kavavuan</w:t>
      </w:r>
      <w:r w:rsidR="00A220CC">
        <w:tab/>
        <w:t>a</w:t>
      </w:r>
    </w:p>
    <w:p w14:paraId="76E4BCE7" w14:textId="77777777" w:rsidR="00800AD8" w:rsidRDefault="00800AD8" w:rsidP="00A220CC">
      <w:pPr>
        <w:pStyle w:val="InterlineGlossWithTrans"/>
        <w:tabs>
          <w:tab w:val="left" w:pos="533"/>
          <w:tab w:val="left" w:pos="1142"/>
          <w:tab w:val="left" w:pos="1706"/>
          <w:tab w:val="left" w:pos="3485"/>
          <w:tab w:val="left" w:pos="3749"/>
          <w:tab w:val="left" w:pos="4868"/>
          <w:tab w:val="left" w:pos="5372"/>
          <w:tab w:val="left" w:pos="7421"/>
        </w:tabs>
      </w:pPr>
      <w:r>
        <w:tab/>
        <w:t>uzay</w:t>
      </w:r>
      <w:r>
        <w:tab/>
        <w:t>ka</w:t>
      </w:r>
      <w:r>
        <w:tab/>
        <w:t>si-tsuay-an</w:t>
      </w:r>
      <w:r>
        <w:tab/>
        <w:t>a</w:t>
      </w:r>
      <w:r>
        <w:tab/>
        <w:t>mare-aîak</w:t>
      </w:r>
      <w:r>
        <w:tab/>
        <w:t>i</w:t>
      </w:r>
      <w:r w:rsidR="00A220CC">
        <w:tab/>
        <w:t>ka-va-vua-an</w:t>
      </w:r>
      <w:r w:rsidR="00A220CC">
        <w:tab/>
        <w:t>a</w:t>
      </w:r>
    </w:p>
    <w:p w14:paraId="402FDA29" w14:textId="77777777" w:rsidR="00800AD8" w:rsidRDefault="00800AD8" w:rsidP="00A220CC">
      <w:pPr>
        <w:pStyle w:val="InterlineTransNoFree"/>
        <w:tabs>
          <w:tab w:val="left" w:pos="1142"/>
          <w:tab w:val="left" w:pos="1706"/>
          <w:tab w:val="left" w:pos="3485"/>
          <w:tab w:val="left" w:pos="3749"/>
          <w:tab w:val="left" w:pos="4868"/>
          <w:tab w:val="left" w:pos="5372"/>
          <w:tab w:val="left" w:pos="7421"/>
        </w:tabs>
      </w:pPr>
      <w:r>
        <w:tab/>
        <w:t>there</w:t>
      </w:r>
      <w:r>
        <w:tab/>
        <w:t>after</w:t>
      </w:r>
      <w:r>
        <w:tab/>
      </w:r>
      <w:r>
        <w:rPr>
          <w:smallCaps/>
        </w:rPr>
        <w:t>if</w:t>
      </w:r>
      <w:r>
        <w:t>-long.time-</w:t>
      </w:r>
      <w:r>
        <w:rPr>
          <w:smallCaps/>
        </w:rPr>
        <w:t>nom</w:t>
      </w:r>
      <w:r>
        <w:rPr>
          <w:smallCaps/>
        </w:rPr>
        <w:tab/>
        <w:t>c</w:t>
      </w:r>
      <w:r>
        <w:rPr>
          <w:smallCaps/>
        </w:rPr>
        <w:tab/>
      </w:r>
      <w:r>
        <w:t>pair-child</w:t>
      </w:r>
      <w:r>
        <w:tab/>
      </w:r>
      <w:r>
        <w:rPr>
          <w:smallCaps/>
        </w:rPr>
        <w:t>loc</w:t>
      </w:r>
      <w:r w:rsidR="00A220CC">
        <w:tab/>
        <w:t>main-</w:t>
      </w:r>
      <w:r w:rsidR="00A220CC">
        <w:rPr>
          <w:smallCaps/>
        </w:rPr>
        <w:t>red</w:t>
      </w:r>
      <w:r w:rsidR="00A220CC">
        <w:t>-field-</w:t>
      </w:r>
      <w:r w:rsidR="00A220CC">
        <w:rPr>
          <w:smallCaps/>
        </w:rPr>
        <w:t>nom</w:t>
      </w:r>
      <w:r w:rsidR="00A220CC">
        <w:rPr>
          <w:smallCaps/>
        </w:rPr>
        <w:tab/>
        <w:t>c</w:t>
      </w:r>
    </w:p>
    <w:p w14:paraId="06D134A2" w14:textId="77777777" w:rsidR="00800AD8" w:rsidRDefault="00800AD8" w:rsidP="00A220CC">
      <w:pPr>
        <w:pStyle w:val="InterlineText"/>
        <w:tabs>
          <w:tab w:val="left" w:pos="533"/>
        </w:tabs>
      </w:pPr>
      <w:r>
        <w:tab/>
        <w:t>karakudakuda.</w:t>
      </w:r>
    </w:p>
    <w:p w14:paraId="22DCE73F" w14:textId="77777777" w:rsidR="00800AD8" w:rsidRDefault="00800AD8" w:rsidP="00A220CC">
      <w:pPr>
        <w:pStyle w:val="InterlineGlossWithTrans"/>
        <w:tabs>
          <w:tab w:val="left" w:pos="533"/>
        </w:tabs>
      </w:pPr>
      <w:r>
        <w:tab/>
        <w:t>ar=ka-kuda-kuda</w:t>
      </w:r>
    </w:p>
    <w:p w14:paraId="0FA01ECD" w14:textId="77777777" w:rsidR="00800AD8" w:rsidRDefault="00800AD8" w:rsidP="00B76180">
      <w:pPr>
        <w:pStyle w:val="InterlineTransNoFree"/>
        <w:tabs>
          <w:tab w:val="right" w:pos="8789"/>
        </w:tabs>
      </w:pPr>
      <w:r>
        <w:tab/>
      </w:r>
      <w:r>
        <w:rPr>
          <w:smallCaps/>
        </w:rPr>
        <w:t>qal</w:t>
      </w:r>
      <w:r>
        <w:t>=main-</w:t>
      </w:r>
      <w:r>
        <w:rPr>
          <w:smallCaps/>
        </w:rPr>
        <w:t>red</w:t>
      </w:r>
      <w:r>
        <w:t>-do.what</w:t>
      </w:r>
      <w:r w:rsidR="00A220CC">
        <w:tab/>
        <w:t>Once upon a time there was a family working in the fields.</w:t>
      </w:r>
    </w:p>
    <w:p w14:paraId="0CCA59D2" w14:textId="77777777" w:rsidR="00800AD8" w:rsidRDefault="00DC1AE0" w:rsidP="00A220CC">
      <w:pPr>
        <w:pStyle w:val="InterlineText"/>
        <w:tabs>
          <w:tab w:val="left" w:pos="533"/>
          <w:tab w:val="left" w:pos="797"/>
          <w:tab w:val="left" w:pos="1406"/>
          <w:tab w:val="left" w:pos="1670"/>
          <w:tab w:val="left" w:pos="2774"/>
          <w:tab w:val="left" w:pos="3038"/>
          <w:tab w:val="left" w:pos="3977"/>
          <w:tab w:val="left" w:pos="6281"/>
          <w:tab w:val="left" w:pos="6785"/>
          <w:tab w:val="left" w:pos="7559"/>
        </w:tabs>
      </w:pPr>
      <w:r w:rsidRPr="003A1D48">
        <w:rPr>
          <w:rStyle w:val="InterlineTextNumChar"/>
        </w:rPr>
        <w:t>002</w:t>
      </w:r>
      <w:r w:rsidR="00800AD8">
        <w:tab/>
        <w:t>a</w:t>
      </w:r>
      <w:r w:rsidR="00800AD8">
        <w:tab/>
        <w:t>aîak</w:t>
      </w:r>
      <w:r w:rsidR="00800AD8">
        <w:tab/>
        <w:t>a</w:t>
      </w:r>
      <w:r w:rsidR="00800AD8">
        <w:tab/>
        <w:t>tjavulung</w:t>
      </w:r>
      <w:r w:rsidR="00800AD8">
        <w:tab/>
        <w:t>a</w:t>
      </w:r>
      <w:r w:rsidR="00800AD8">
        <w:tab/>
        <w:t>vavayan</w:t>
      </w:r>
      <w:r w:rsidR="00800AD8">
        <w:tab/>
        <w:t>nasemvaî</w:t>
      </w:r>
      <w:r w:rsidR="00800AD8">
        <w:tab/>
        <w:t>tua</w:t>
      </w:r>
      <w:r w:rsidR="00800AD8">
        <w:tab/>
        <w:t>kaka</w:t>
      </w:r>
      <w:r w:rsidR="00A220CC">
        <w:tab/>
        <w:t>tjaîaîak</w:t>
      </w:r>
    </w:p>
    <w:p w14:paraId="49E47B5F" w14:textId="77777777" w:rsidR="00800AD8" w:rsidRDefault="00800AD8" w:rsidP="00A220CC">
      <w:pPr>
        <w:pStyle w:val="InterlineGlossWithTrans"/>
        <w:tabs>
          <w:tab w:val="left" w:pos="533"/>
          <w:tab w:val="left" w:pos="797"/>
          <w:tab w:val="left" w:pos="1406"/>
          <w:tab w:val="left" w:pos="1670"/>
          <w:tab w:val="left" w:pos="2774"/>
          <w:tab w:val="left" w:pos="3038"/>
          <w:tab w:val="left" w:pos="3977"/>
          <w:tab w:val="left" w:pos="6281"/>
          <w:tab w:val="left" w:pos="6785"/>
          <w:tab w:val="left" w:pos="7559"/>
        </w:tabs>
      </w:pPr>
      <w:r>
        <w:tab/>
        <w:t>a</w:t>
      </w:r>
      <w:r>
        <w:tab/>
        <w:t>aîak</w:t>
      </w:r>
      <w:r>
        <w:tab/>
        <w:t>a</w:t>
      </w:r>
      <w:r>
        <w:tab/>
        <w:t>tja-vulung</w:t>
      </w:r>
      <w:r>
        <w:tab/>
        <w:t>a</w:t>
      </w:r>
      <w:r>
        <w:tab/>
        <w:t>vavayan</w:t>
      </w:r>
      <w:r>
        <w:tab/>
        <w:t>na-em=sevaî</w:t>
      </w:r>
      <w:r>
        <w:tab/>
        <w:t>tua</w:t>
      </w:r>
      <w:r>
        <w:tab/>
        <w:t>kaka</w:t>
      </w:r>
      <w:r w:rsidR="00A220CC">
        <w:tab/>
        <w:t>tja-îaîak</w:t>
      </w:r>
    </w:p>
    <w:p w14:paraId="5D5DBA2F" w14:textId="77777777" w:rsidR="00800AD8" w:rsidRDefault="00800AD8" w:rsidP="00A220CC">
      <w:pPr>
        <w:pStyle w:val="InterlineTransNoFree"/>
        <w:tabs>
          <w:tab w:val="left" w:pos="797"/>
          <w:tab w:val="left" w:pos="1406"/>
          <w:tab w:val="left" w:pos="1670"/>
          <w:tab w:val="left" w:pos="2774"/>
          <w:tab w:val="left" w:pos="3038"/>
          <w:tab w:val="left" w:pos="3977"/>
          <w:tab w:val="left" w:pos="6281"/>
          <w:tab w:val="left" w:pos="6785"/>
          <w:tab w:val="left" w:pos="7559"/>
        </w:tabs>
      </w:pPr>
      <w:r>
        <w:rPr>
          <w:smallCaps/>
        </w:rPr>
        <w:tab/>
        <w:t>c</w:t>
      </w:r>
      <w:r>
        <w:rPr>
          <w:smallCaps/>
        </w:rPr>
        <w:tab/>
      </w:r>
      <w:r>
        <w:t>child</w:t>
      </w:r>
      <w:r>
        <w:rPr>
          <w:smallCaps/>
        </w:rPr>
        <w:tab/>
        <w:t>c</w:t>
      </w:r>
      <w:r>
        <w:rPr>
          <w:smallCaps/>
        </w:rPr>
        <w:tab/>
      </w:r>
      <w:r>
        <w:t>more-old</w:t>
      </w:r>
      <w:r>
        <w:rPr>
          <w:smallCaps/>
        </w:rPr>
        <w:tab/>
        <w:t>c</w:t>
      </w:r>
      <w:r>
        <w:rPr>
          <w:smallCaps/>
        </w:rPr>
        <w:tab/>
      </w:r>
      <w:r>
        <w:t>female</w:t>
      </w:r>
      <w:r>
        <w:tab/>
      </w:r>
      <w:r>
        <w:rPr>
          <w:smallCaps/>
        </w:rPr>
        <w:t>past</w:t>
      </w:r>
      <w:r>
        <w:t>-</w:t>
      </w:r>
      <w:r>
        <w:rPr>
          <w:smallCaps/>
        </w:rPr>
        <w:t>af</w:t>
      </w:r>
      <w:r>
        <w:t>=carry.on.back</w:t>
      </w:r>
      <w:r>
        <w:tab/>
      </w:r>
      <w:r>
        <w:rPr>
          <w:smallCaps/>
        </w:rPr>
        <w:t>obl</w:t>
      </w:r>
      <w:r>
        <w:tab/>
        <w:t>sibling</w:t>
      </w:r>
      <w:r w:rsidR="00A220CC">
        <w:tab/>
        <w:t>more-child</w:t>
      </w:r>
    </w:p>
    <w:p w14:paraId="6FBC92A2" w14:textId="77777777" w:rsidR="00800AD8" w:rsidRDefault="00800AD8" w:rsidP="00A220CC">
      <w:pPr>
        <w:pStyle w:val="InterlineText"/>
        <w:tabs>
          <w:tab w:val="left" w:pos="533"/>
          <w:tab w:val="left" w:pos="797"/>
        </w:tabs>
      </w:pPr>
      <w:r>
        <w:tab/>
        <w:t>a</w:t>
      </w:r>
      <w:r>
        <w:tab/>
        <w:t>uqaîay.</w:t>
      </w:r>
    </w:p>
    <w:p w14:paraId="305250D5" w14:textId="77777777" w:rsidR="00800AD8" w:rsidRDefault="00800AD8" w:rsidP="00A220CC">
      <w:pPr>
        <w:pStyle w:val="InterlineGlossWithTrans"/>
        <w:tabs>
          <w:tab w:val="left" w:pos="533"/>
          <w:tab w:val="left" w:pos="797"/>
        </w:tabs>
      </w:pPr>
      <w:r>
        <w:tab/>
        <w:t>a</w:t>
      </w:r>
      <w:r>
        <w:tab/>
        <w:t>uqaîay</w:t>
      </w:r>
    </w:p>
    <w:p w14:paraId="60F3B825" w14:textId="77777777" w:rsidR="00800AD8" w:rsidRDefault="00800AD8" w:rsidP="00B76180">
      <w:pPr>
        <w:pStyle w:val="InterlineTransNoFree"/>
        <w:tabs>
          <w:tab w:val="left" w:pos="797"/>
          <w:tab w:val="right" w:pos="8789"/>
        </w:tabs>
      </w:pPr>
      <w:r>
        <w:rPr>
          <w:smallCaps/>
        </w:rPr>
        <w:tab/>
        <w:t>c</w:t>
      </w:r>
      <w:r>
        <w:rPr>
          <w:smallCaps/>
        </w:rPr>
        <w:tab/>
      </w:r>
      <w:r>
        <w:t>male</w:t>
      </w:r>
      <w:r w:rsidR="00A220CC">
        <w:tab/>
        <w:t>The older child, a girl, was carrying her younger brother on her back;</w:t>
      </w:r>
    </w:p>
    <w:p w14:paraId="00EC4933" w14:textId="77777777" w:rsidR="00800AD8" w:rsidRDefault="00DC1AE0" w:rsidP="00A220CC">
      <w:pPr>
        <w:pStyle w:val="InterlineText"/>
        <w:tabs>
          <w:tab w:val="left" w:pos="533"/>
          <w:tab w:val="left" w:pos="1022"/>
          <w:tab w:val="left" w:pos="3326"/>
          <w:tab w:val="left" w:pos="3590"/>
        </w:tabs>
      </w:pPr>
      <w:r w:rsidRPr="003A1D48">
        <w:rPr>
          <w:rStyle w:val="InterlineTextNumChar"/>
        </w:rPr>
        <w:t>003</w:t>
      </w:r>
      <w:r w:rsidR="00800AD8">
        <w:tab/>
        <w:t>qau</w:t>
      </w:r>
      <w:r w:rsidR="00800AD8">
        <w:tab/>
        <w:t>karakudakuda</w:t>
      </w:r>
      <w:r w:rsidR="00800AD8">
        <w:tab/>
        <w:t>a</w:t>
      </w:r>
      <w:r w:rsidR="00800AD8">
        <w:tab/>
        <w:t>kina.</w:t>
      </w:r>
    </w:p>
    <w:p w14:paraId="03C0D045" w14:textId="77777777" w:rsidR="00800AD8" w:rsidRDefault="00800AD8" w:rsidP="00A220CC">
      <w:pPr>
        <w:pStyle w:val="InterlineGlossWithTrans"/>
        <w:tabs>
          <w:tab w:val="left" w:pos="533"/>
          <w:tab w:val="left" w:pos="1022"/>
          <w:tab w:val="left" w:pos="3326"/>
          <w:tab w:val="left" w:pos="3590"/>
        </w:tabs>
      </w:pPr>
      <w:r>
        <w:tab/>
        <w:t>qau</w:t>
      </w:r>
      <w:r>
        <w:tab/>
        <w:t>ar=ka-kuda-kuda</w:t>
      </w:r>
      <w:r>
        <w:tab/>
        <w:t>a</w:t>
      </w:r>
      <w:r>
        <w:tab/>
        <w:t>kina</w:t>
      </w:r>
    </w:p>
    <w:p w14:paraId="17029706" w14:textId="77777777" w:rsidR="00800AD8" w:rsidRDefault="00800AD8" w:rsidP="00B76180">
      <w:pPr>
        <w:pStyle w:val="InterlineTransNoFree"/>
        <w:tabs>
          <w:tab w:val="left" w:pos="1022"/>
          <w:tab w:val="left" w:pos="3326"/>
          <w:tab w:val="left" w:pos="3590"/>
          <w:tab w:val="right" w:pos="8789"/>
        </w:tabs>
      </w:pPr>
      <w:r>
        <w:tab/>
        <w:t>so</w:t>
      </w:r>
      <w:r>
        <w:tab/>
      </w:r>
      <w:r>
        <w:rPr>
          <w:smallCaps/>
        </w:rPr>
        <w:t>qal</w:t>
      </w:r>
      <w:r>
        <w:t>=main-</w:t>
      </w:r>
      <w:r>
        <w:rPr>
          <w:smallCaps/>
        </w:rPr>
        <w:t>red</w:t>
      </w:r>
      <w:r>
        <w:t>-do.what</w:t>
      </w:r>
      <w:r>
        <w:rPr>
          <w:smallCaps/>
        </w:rPr>
        <w:tab/>
        <w:t>c</w:t>
      </w:r>
      <w:r>
        <w:rPr>
          <w:smallCaps/>
        </w:rPr>
        <w:tab/>
      </w:r>
      <w:r>
        <w:t>mother</w:t>
      </w:r>
      <w:r w:rsidR="00A220CC">
        <w:tab/>
        <w:t>and the mother was working.</w:t>
      </w:r>
    </w:p>
    <w:p w14:paraId="596889BE" w14:textId="77777777" w:rsidR="00800AD8" w:rsidRDefault="00DC1AE0" w:rsidP="00A220CC">
      <w:pPr>
        <w:pStyle w:val="InterlineText"/>
        <w:tabs>
          <w:tab w:val="left" w:pos="533"/>
          <w:tab w:val="left" w:pos="1202"/>
          <w:tab w:val="left" w:pos="2336"/>
          <w:tab w:val="left" w:pos="2600"/>
          <w:tab w:val="left" w:pos="4544"/>
          <w:tab w:val="left" w:pos="4808"/>
        </w:tabs>
      </w:pPr>
      <w:r w:rsidRPr="003A1D48">
        <w:rPr>
          <w:rStyle w:val="InterlineTextNumChar"/>
        </w:rPr>
        <w:t>004</w:t>
      </w:r>
      <w:r w:rsidR="00800AD8">
        <w:tab/>
        <w:t>manu</w:t>
      </w:r>
      <w:r w:rsidR="00800AD8">
        <w:tab/>
        <w:t>qemaung</w:t>
      </w:r>
      <w:r w:rsidR="00800AD8">
        <w:tab/>
        <w:t>a</w:t>
      </w:r>
      <w:r w:rsidR="00800AD8">
        <w:tab/>
        <w:t>sinvaî</w:t>
      </w:r>
      <w:r w:rsidR="00800AD8">
        <w:tab/>
        <w:t>a</w:t>
      </w:r>
      <w:r w:rsidR="00800AD8">
        <w:tab/>
        <w:t>kaka.</w:t>
      </w:r>
    </w:p>
    <w:p w14:paraId="1A792050" w14:textId="77777777" w:rsidR="00800AD8" w:rsidRDefault="00800AD8" w:rsidP="00A220CC">
      <w:pPr>
        <w:pStyle w:val="InterlineGlossWithTrans"/>
        <w:tabs>
          <w:tab w:val="left" w:pos="533"/>
          <w:tab w:val="left" w:pos="1202"/>
          <w:tab w:val="left" w:pos="2336"/>
          <w:tab w:val="left" w:pos="2600"/>
          <w:tab w:val="left" w:pos="4544"/>
          <w:tab w:val="left" w:pos="4808"/>
        </w:tabs>
      </w:pPr>
      <w:r>
        <w:tab/>
        <w:t>manu</w:t>
      </w:r>
      <w:r>
        <w:tab/>
        <w:t>em=qaung</w:t>
      </w:r>
      <w:r>
        <w:tab/>
        <w:t>a</w:t>
      </w:r>
      <w:r>
        <w:tab/>
        <w:t>in=sevaî</w:t>
      </w:r>
      <w:r>
        <w:tab/>
        <w:t>a</w:t>
      </w:r>
      <w:r>
        <w:tab/>
        <w:t>kaka</w:t>
      </w:r>
    </w:p>
    <w:p w14:paraId="33D96465" w14:textId="77777777" w:rsidR="00800AD8" w:rsidRDefault="00800AD8" w:rsidP="00A220CC">
      <w:pPr>
        <w:pStyle w:val="InterlineTrans"/>
        <w:tabs>
          <w:tab w:val="left" w:pos="533"/>
          <w:tab w:val="left" w:pos="1202"/>
          <w:tab w:val="left" w:pos="2336"/>
          <w:tab w:val="left" w:pos="2600"/>
          <w:tab w:val="left" w:pos="4544"/>
          <w:tab w:val="left" w:pos="4808"/>
        </w:tabs>
      </w:pPr>
      <w:r>
        <w:tab/>
        <w:t>then</w:t>
      </w:r>
      <w:r>
        <w:tab/>
      </w:r>
      <w:r>
        <w:rPr>
          <w:smallCaps/>
        </w:rPr>
        <w:t>af</w:t>
      </w:r>
      <w:r>
        <w:t>=cry</w:t>
      </w:r>
      <w:r>
        <w:rPr>
          <w:smallCaps/>
        </w:rPr>
        <w:tab/>
        <w:t>c</w:t>
      </w:r>
      <w:r>
        <w:rPr>
          <w:smallCaps/>
        </w:rPr>
        <w:tab/>
        <w:t>perf</w:t>
      </w:r>
      <w:r>
        <w:t>=carry.on.back</w:t>
      </w:r>
      <w:r>
        <w:rPr>
          <w:smallCaps/>
        </w:rPr>
        <w:tab/>
        <w:t>c</w:t>
      </w:r>
      <w:r>
        <w:rPr>
          <w:smallCaps/>
        </w:rPr>
        <w:tab/>
      </w:r>
      <w:r>
        <w:t>sibling</w:t>
      </w:r>
    </w:p>
    <w:p w14:paraId="35ED4D89" w14:textId="77777777" w:rsidR="00800AD8" w:rsidRDefault="00800AD8">
      <w:pPr>
        <w:pStyle w:val="InterlineFree"/>
      </w:pPr>
      <w:r>
        <w:t>The brother being carried started crying.</w:t>
      </w:r>
    </w:p>
    <w:p w14:paraId="6BC44840" w14:textId="77777777" w:rsidR="00800AD8" w:rsidRDefault="00DC1AE0" w:rsidP="00A220CC">
      <w:pPr>
        <w:pStyle w:val="InterlineText"/>
        <w:tabs>
          <w:tab w:val="left" w:pos="533"/>
          <w:tab w:val="left" w:pos="1022"/>
          <w:tab w:val="left" w:pos="1961"/>
          <w:tab w:val="left" w:pos="2450"/>
          <w:tab w:val="left" w:pos="4754"/>
          <w:tab w:val="left" w:pos="5018"/>
          <w:tab w:val="left" w:pos="5792"/>
          <w:tab w:val="left" w:pos="6896"/>
          <w:tab w:val="left" w:pos="7160"/>
          <w:tab w:val="left" w:pos="8099"/>
        </w:tabs>
      </w:pPr>
      <w:r w:rsidRPr="003A1D48">
        <w:rPr>
          <w:rStyle w:val="InterlineTextNumChar"/>
        </w:rPr>
        <w:t>005</w:t>
      </w:r>
      <w:r w:rsidR="00800AD8">
        <w:tab/>
        <w:t>qau</w:t>
      </w:r>
      <w:r w:rsidR="00800AD8">
        <w:tab/>
        <w:t>katsuin</w:t>
      </w:r>
      <w:r w:rsidR="00800AD8">
        <w:tab/>
        <w:t>nua</w:t>
      </w:r>
      <w:r w:rsidR="00800AD8">
        <w:tab/>
        <w:t>nasemvaî</w:t>
      </w:r>
      <w:r w:rsidR="00800AD8">
        <w:tab/>
        <w:t>a</w:t>
      </w:r>
      <w:r w:rsidR="00800AD8">
        <w:tab/>
        <w:t>kaka</w:t>
      </w:r>
      <w:r w:rsidR="00800AD8">
        <w:tab/>
        <w:t>tjavulung</w:t>
      </w:r>
      <w:r w:rsidR="00A220CC">
        <w:tab/>
        <w:t>a</w:t>
      </w:r>
      <w:r w:rsidR="00A220CC">
        <w:tab/>
        <w:t>vavayan</w:t>
      </w:r>
      <w:r w:rsidR="00A220CC">
        <w:tab/>
        <w:t>a</w:t>
      </w:r>
    </w:p>
    <w:p w14:paraId="6414A407" w14:textId="77777777" w:rsidR="00800AD8" w:rsidRDefault="00800AD8" w:rsidP="00A220CC">
      <w:pPr>
        <w:pStyle w:val="InterlineGlossWithTrans"/>
        <w:tabs>
          <w:tab w:val="left" w:pos="533"/>
          <w:tab w:val="left" w:pos="1022"/>
          <w:tab w:val="left" w:pos="1961"/>
          <w:tab w:val="left" w:pos="2450"/>
          <w:tab w:val="left" w:pos="4754"/>
          <w:tab w:val="left" w:pos="5018"/>
          <w:tab w:val="left" w:pos="5792"/>
          <w:tab w:val="left" w:pos="6896"/>
          <w:tab w:val="left" w:pos="7160"/>
          <w:tab w:val="left" w:pos="8099"/>
        </w:tabs>
      </w:pPr>
      <w:r>
        <w:tab/>
        <w:t>qau</w:t>
      </w:r>
      <w:r>
        <w:tab/>
        <w:t>katsu-en</w:t>
      </w:r>
      <w:r>
        <w:tab/>
        <w:t>nua</w:t>
      </w:r>
      <w:r>
        <w:tab/>
        <w:t>na-em=sevaî</w:t>
      </w:r>
      <w:r>
        <w:tab/>
        <w:t>a</w:t>
      </w:r>
      <w:r>
        <w:tab/>
        <w:t>kaka</w:t>
      </w:r>
      <w:r>
        <w:tab/>
        <w:t>tja-vulung</w:t>
      </w:r>
      <w:r w:rsidR="00A220CC">
        <w:tab/>
        <w:t>a</w:t>
      </w:r>
      <w:r w:rsidR="00A220CC">
        <w:tab/>
        <w:t>vavayan</w:t>
      </w:r>
      <w:r w:rsidR="00A220CC">
        <w:tab/>
        <w:t>a</w:t>
      </w:r>
    </w:p>
    <w:p w14:paraId="06E58639" w14:textId="77777777" w:rsidR="00800AD8" w:rsidRDefault="00800AD8" w:rsidP="00A220CC">
      <w:pPr>
        <w:pStyle w:val="InterlineTransNoFree"/>
        <w:tabs>
          <w:tab w:val="left" w:pos="1022"/>
          <w:tab w:val="left" w:pos="1961"/>
          <w:tab w:val="left" w:pos="2450"/>
          <w:tab w:val="left" w:pos="4754"/>
          <w:tab w:val="left" w:pos="5018"/>
          <w:tab w:val="left" w:pos="5792"/>
          <w:tab w:val="left" w:pos="6896"/>
          <w:tab w:val="left" w:pos="7160"/>
          <w:tab w:val="left" w:pos="8099"/>
        </w:tabs>
      </w:pPr>
      <w:r>
        <w:tab/>
        <w:t>so</w:t>
      </w:r>
      <w:r>
        <w:tab/>
        <w:t>carry-</w:t>
      </w:r>
      <w:r>
        <w:rPr>
          <w:smallCaps/>
        </w:rPr>
        <w:t>pf</w:t>
      </w:r>
      <w:r>
        <w:tab/>
        <w:t>by</w:t>
      </w:r>
      <w:r>
        <w:tab/>
      </w:r>
      <w:r>
        <w:rPr>
          <w:smallCaps/>
        </w:rPr>
        <w:t>past</w:t>
      </w:r>
      <w:r>
        <w:t>-</w:t>
      </w:r>
      <w:r>
        <w:rPr>
          <w:smallCaps/>
        </w:rPr>
        <w:t>af</w:t>
      </w:r>
      <w:r>
        <w:t>=carry.on.back</w:t>
      </w:r>
      <w:r>
        <w:rPr>
          <w:smallCaps/>
        </w:rPr>
        <w:tab/>
        <w:t>c</w:t>
      </w:r>
      <w:r>
        <w:rPr>
          <w:smallCaps/>
        </w:rPr>
        <w:tab/>
      </w:r>
      <w:r>
        <w:t>sibling</w:t>
      </w:r>
      <w:r>
        <w:tab/>
        <w:t>more-old</w:t>
      </w:r>
      <w:r w:rsidR="00A220CC">
        <w:tab/>
      </w:r>
      <w:r w:rsidR="00A220CC">
        <w:rPr>
          <w:smallCaps/>
        </w:rPr>
        <w:t>c</w:t>
      </w:r>
      <w:r w:rsidR="00A220CC">
        <w:tab/>
        <w:t>female</w:t>
      </w:r>
      <w:r w:rsidR="00A220CC">
        <w:rPr>
          <w:smallCaps/>
        </w:rPr>
        <w:tab/>
        <w:t>c</w:t>
      </w:r>
    </w:p>
    <w:p w14:paraId="2E5AFED7" w14:textId="77777777" w:rsidR="00800AD8" w:rsidRDefault="00A220CC" w:rsidP="00A220CC">
      <w:pPr>
        <w:pStyle w:val="InterlineText"/>
        <w:tabs>
          <w:tab w:val="left" w:pos="533"/>
          <w:tab w:val="left" w:pos="1277"/>
          <w:tab w:val="left" w:pos="1886"/>
          <w:tab w:val="left" w:pos="2690"/>
          <w:tab w:val="left" w:pos="3179"/>
          <w:tab w:val="left" w:pos="5033"/>
          <w:tab w:val="left" w:pos="5297"/>
          <w:tab w:val="left" w:pos="6101"/>
          <w:tab w:val="left" w:pos="6605"/>
        </w:tabs>
      </w:pPr>
      <w:r>
        <w:tab/>
        <w:t>sema</w:t>
      </w:r>
      <w:r>
        <w:tab/>
        <w:t>tjua</w:t>
      </w:r>
      <w:r>
        <w:tab/>
        <w:t>kina,</w:t>
      </w:r>
      <w:r>
        <w:tab/>
        <w:t>sa</w:t>
      </w:r>
      <w:r>
        <w:tab/>
        <w:t>kiîavarani</w:t>
      </w:r>
      <w:r>
        <w:tab/>
        <w:t>a</w:t>
      </w:r>
      <w:r>
        <w:tab/>
        <w:t>kina</w:t>
      </w:r>
      <w:r>
        <w:tab/>
        <w:t>tua</w:t>
      </w:r>
      <w:r>
        <w:tab/>
        <w:t>patutu</w:t>
      </w:r>
    </w:p>
    <w:p w14:paraId="73EF588B" w14:textId="77777777" w:rsidR="00800AD8" w:rsidRDefault="00A220CC" w:rsidP="00A220CC">
      <w:pPr>
        <w:pStyle w:val="InterlineGlossWithTrans"/>
        <w:tabs>
          <w:tab w:val="left" w:pos="533"/>
          <w:tab w:val="left" w:pos="1277"/>
          <w:tab w:val="left" w:pos="1886"/>
          <w:tab w:val="left" w:pos="2690"/>
          <w:tab w:val="left" w:pos="3179"/>
          <w:tab w:val="left" w:pos="5033"/>
          <w:tab w:val="left" w:pos="5297"/>
          <w:tab w:val="left" w:pos="6101"/>
          <w:tab w:val="left" w:pos="6605"/>
        </w:tabs>
      </w:pPr>
      <w:r>
        <w:tab/>
        <w:t>em=sa</w:t>
      </w:r>
      <w:r>
        <w:tab/>
        <w:t>tjua</w:t>
      </w:r>
      <w:r>
        <w:tab/>
        <w:t>kina</w:t>
      </w:r>
      <w:r>
        <w:tab/>
        <w:t>sa</w:t>
      </w:r>
      <w:r>
        <w:tab/>
        <w:t>ki-îavar-an-i</w:t>
      </w:r>
      <w:r>
        <w:tab/>
        <w:t>a</w:t>
      </w:r>
      <w:r>
        <w:tab/>
        <w:t>kina</w:t>
      </w:r>
      <w:r>
        <w:tab/>
        <w:t>tua</w:t>
      </w:r>
      <w:r>
        <w:tab/>
        <w:t>pa-tutu</w:t>
      </w:r>
    </w:p>
    <w:p w14:paraId="4024AF8D" w14:textId="77777777" w:rsidR="00800AD8" w:rsidRDefault="00A220CC" w:rsidP="00A220CC">
      <w:pPr>
        <w:pStyle w:val="InterlineTransNoFree"/>
        <w:tabs>
          <w:tab w:val="left" w:pos="1277"/>
          <w:tab w:val="left" w:pos="1886"/>
          <w:tab w:val="left" w:pos="2690"/>
          <w:tab w:val="left" w:pos="3179"/>
          <w:tab w:val="left" w:pos="5033"/>
          <w:tab w:val="left" w:pos="5297"/>
          <w:tab w:val="left" w:pos="6101"/>
          <w:tab w:val="left" w:pos="6605"/>
        </w:tabs>
      </w:pPr>
      <w:r>
        <w:rPr>
          <w:smallCaps/>
        </w:rPr>
        <w:tab/>
        <w:t>af</w:t>
      </w:r>
      <w:r>
        <w:t>=go</w:t>
      </w:r>
      <w:r>
        <w:tab/>
        <w:t>there</w:t>
      </w:r>
      <w:r>
        <w:tab/>
        <w:t>mother</w:t>
      </w:r>
      <w:r>
        <w:tab/>
        <w:t>and</w:t>
      </w:r>
      <w:r>
        <w:tab/>
        <w:t>do-speak-</w:t>
      </w:r>
      <w:r>
        <w:rPr>
          <w:smallCaps/>
        </w:rPr>
        <w:t>lf</w:t>
      </w:r>
      <w:r>
        <w:t>-</w:t>
      </w:r>
      <w:r>
        <w:rPr>
          <w:smallCaps/>
        </w:rPr>
        <w:t>hort</w:t>
      </w:r>
      <w:r>
        <w:rPr>
          <w:smallCaps/>
        </w:rPr>
        <w:tab/>
        <w:t>c</w:t>
      </w:r>
      <w:r>
        <w:rPr>
          <w:smallCaps/>
        </w:rPr>
        <w:tab/>
      </w:r>
      <w:r>
        <w:t>mother</w:t>
      </w:r>
      <w:r>
        <w:tab/>
      </w:r>
      <w:r>
        <w:rPr>
          <w:smallCaps/>
        </w:rPr>
        <w:t>obl</w:t>
      </w:r>
      <w:r>
        <w:tab/>
        <w:t>cause-breast</w:t>
      </w:r>
    </w:p>
    <w:p w14:paraId="5A6F9328" w14:textId="77777777" w:rsidR="00800AD8" w:rsidRDefault="00800AD8" w:rsidP="00A220CC">
      <w:pPr>
        <w:pStyle w:val="InterlineText"/>
        <w:tabs>
          <w:tab w:val="left" w:pos="533"/>
          <w:tab w:val="left" w:pos="1457"/>
          <w:tab w:val="left" w:pos="2231"/>
          <w:tab w:val="left" w:pos="2495"/>
        </w:tabs>
      </w:pPr>
      <w:r>
        <w:tab/>
        <w:t>tazua</w:t>
      </w:r>
      <w:r>
        <w:tab/>
        <w:t>kaka</w:t>
      </w:r>
      <w:r>
        <w:tab/>
        <w:t>a</w:t>
      </w:r>
      <w:r>
        <w:tab/>
        <w:t>tjaîaîak.</w:t>
      </w:r>
    </w:p>
    <w:p w14:paraId="056D44B2" w14:textId="77777777" w:rsidR="00800AD8" w:rsidRDefault="00800AD8" w:rsidP="00A220CC">
      <w:pPr>
        <w:pStyle w:val="InterlineGlossWithTrans"/>
        <w:tabs>
          <w:tab w:val="left" w:pos="533"/>
          <w:tab w:val="left" w:pos="1457"/>
          <w:tab w:val="left" w:pos="2231"/>
          <w:tab w:val="left" w:pos="2495"/>
        </w:tabs>
      </w:pPr>
      <w:r>
        <w:tab/>
        <w:t>ta-zua</w:t>
      </w:r>
      <w:r>
        <w:tab/>
        <w:t>kaka</w:t>
      </w:r>
      <w:r>
        <w:tab/>
        <w:t>a</w:t>
      </w:r>
      <w:r>
        <w:tab/>
        <w:t>tja-îaîak</w:t>
      </w:r>
    </w:p>
    <w:p w14:paraId="4BF10800" w14:textId="77777777" w:rsidR="00800AD8" w:rsidRDefault="00800AD8" w:rsidP="00A220CC">
      <w:pPr>
        <w:pStyle w:val="InterlineTrans"/>
        <w:tabs>
          <w:tab w:val="left" w:pos="533"/>
          <w:tab w:val="left" w:pos="1457"/>
          <w:tab w:val="left" w:pos="2231"/>
          <w:tab w:val="left" w:pos="2495"/>
        </w:tabs>
      </w:pPr>
      <w:r>
        <w:tab/>
      </w:r>
      <w:r>
        <w:rPr>
          <w:smallCaps/>
        </w:rPr>
        <w:t>obl</w:t>
      </w:r>
      <w:r>
        <w:t>-that</w:t>
      </w:r>
      <w:r>
        <w:tab/>
        <w:t>sibling</w:t>
      </w:r>
      <w:r>
        <w:rPr>
          <w:smallCaps/>
        </w:rPr>
        <w:tab/>
        <w:t>c</w:t>
      </w:r>
      <w:r>
        <w:rPr>
          <w:smallCaps/>
        </w:rPr>
        <w:tab/>
      </w:r>
      <w:r>
        <w:t>more-child</w:t>
      </w:r>
    </w:p>
    <w:p w14:paraId="78CCCFB3" w14:textId="77777777" w:rsidR="00800AD8" w:rsidRDefault="00800AD8">
      <w:pPr>
        <w:pStyle w:val="InterlineFree"/>
      </w:pPr>
      <w:r>
        <w:t>So his older sister who was carrying him took him to their mother, and asked her mother to suckle the younger brother.</w:t>
      </w:r>
    </w:p>
    <w:p w14:paraId="6448EEDA" w14:textId="77777777" w:rsidR="00800AD8" w:rsidRDefault="00DC1AE0" w:rsidP="00A220CC">
      <w:pPr>
        <w:pStyle w:val="InterlineText"/>
        <w:tabs>
          <w:tab w:val="left" w:pos="533"/>
          <w:tab w:val="left" w:pos="1202"/>
          <w:tab w:val="left" w:pos="2381"/>
          <w:tab w:val="left" w:pos="2885"/>
          <w:tab w:val="left" w:pos="4814"/>
          <w:tab w:val="left" w:pos="5588"/>
          <w:tab w:val="left" w:pos="6077"/>
        </w:tabs>
      </w:pPr>
      <w:r w:rsidRPr="003A1D48">
        <w:rPr>
          <w:rStyle w:val="InterlineTextNumChar"/>
        </w:rPr>
        <w:t>006</w:t>
      </w:r>
      <w:r w:rsidR="00800AD8">
        <w:tab/>
        <w:t>manu</w:t>
      </w:r>
      <w:r w:rsidR="00800AD8">
        <w:tab/>
        <w:t>“malatjak</w:t>
      </w:r>
      <w:r w:rsidR="00800AD8">
        <w:tab/>
        <w:t>tu</w:t>
      </w:r>
      <w:r w:rsidR="00800AD8">
        <w:tab/>
        <w:t>karakuda,”</w:t>
      </w:r>
      <w:r w:rsidR="00800AD8">
        <w:tab/>
        <w:t>ayain</w:t>
      </w:r>
      <w:r w:rsidR="00800AD8">
        <w:tab/>
        <w:t>nua</w:t>
      </w:r>
      <w:r w:rsidR="00800AD8">
        <w:tab/>
        <w:t>kina.</w:t>
      </w:r>
    </w:p>
    <w:p w14:paraId="5CFFFF87" w14:textId="77777777" w:rsidR="00800AD8" w:rsidRDefault="00800AD8" w:rsidP="00A220CC">
      <w:pPr>
        <w:pStyle w:val="InterlineGlossWithTrans"/>
        <w:tabs>
          <w:tab w:val="left" w:pos="533"/>
          <w:tab w:val="left" w:pos="1202"/>
          <w:tab w:val="left" w:pos="2381"/>
          <w:tab w:val="left" w:pos="2885"/>
          <w:tab w:val="left" w:pos="4814"/>
          <w:tab w:val="left" w:pos="5588"/>
          <w:tab w:val="left" w:pos="6077"/>
        </w:tabs>
      </w:pPr>
      <w:r>
        <w:tab/>
        <w:t>manu</w:t>
      </w:r>
      <w:r>
        <w:tab/>
        <w:t>ma-latjak</w:t>
      </w:r>
      <w:r>
        <w:tab/>
        <w:t>tu</w:t>
      </w:r>
      <w:r>
        <w:tab/>
        <w:t>ar=ka-kuda</w:t>
      </w:r>
      <w:r>
        <w:tab/>
        <w:t>aya-en</w:t>
      </w:r>
      <w:r>
        <w:tab/>
        <w:t>nua</w:t>
      </w:r>
      <w:r>
        <w:tab/>
        <w:t>kina</w:t>
      </w:r>
    </w:p>
    <w:p w14:paraId="63FAD22E" w14:textId="77777777" w:rsidR="00800AD8" w:rsidRDefault="00800AD8" w:rsidP="00A220CC">
      <w:pPr>
        <w:pStyle w:val="InterlineTrans"/>
        <w:tabs>
          <w:tab w:val="left" w:pos="533"/>
          <w:tab w:val="left" w:pos="1202"/>
          <w:tab w:val="left" w:pos="2381"/>
          <w:tab w:val="left" w:pos="2885"/>
          <w:tab w:val="left" w:pos="4814"/>
          <w:tab w:val="left" w:pos="5588"/>
          <w:tab w:val="left" w:pos="6077"/>
        </w:tabs>
      </w:pPr>
      <w:r>
        <w:tab/>
        <w:t>then</w:t>
      </w:r>
      <w:r>
        <w:tab/>
      </w:r>
      <w:r>
        <w:rPr>
          <w:smallCaps/>
        </w:rPr>
        <w:t>stat</w:t>
      </w:r>
      <w:r>
        <w:t>-hurry</w:t>
      </w:r>
      <w:r>
        <w:tab/>
      </w:r>
      <w:r>
        <w:rPr>
          <w:smallCaps/>
        </w:rPr>
        <w:t>obl</w:t>
      </w:r>
      <w:r>
        <w:tab/>
      </w:r>
      <w:r>
        <w:rPr>
          <w:smallCaps/>
        </w:rPr>
        <w:t>qal</w:t>
      </w:r>
      <w:r>
        <w:t>=main-do.what</w:t>
      </w:r>
      <w:r>
        <w:tab/>
        <w:t>say-</w:t>
      </w:r>
      <w:r>
        <w:rPr>
          <w:smallCaps/>
        </w:rPr>
        <w:t>pf</w:t>
      </w:r>
      <w:r>
        <w:tab/>
        <w:t>by</w:t>
      </w:r>
      <w:r>
        <w:tab/>
        <w:t>mother</w:t>
      </w:r>
    </w:p>
    <w:p w14:paraId="285E1D62" w14:textId="77777777" w:rsidR="00800AD8" w:rsidRDefault="00800AD8">
      <w:pPr>
        <w:pStyle w:val="InterlineFree"/>
      </w:pPr>
      <w:r>
        <w:t>“I must get on with the work,” her mother said to her,</w:t>
      </w:r>
    </w:p>
    <w:p w14:paraId="3D99F6F1" w14:textId="77777777" w:rsidR="00800AD8" w:rsidRDefault="00DC1AE0" w:rsidP="00A220CC">
      <w:pPr>
        <w:pStyle w:val="InterlineText"/>
        <w:tabs>
          <w:tab w:val="left" w:pos="533"/>
          <w:tab w:val="left" w:pos="1022"/>
          <w:tab w:val="left" w:pos="1466"/>
        </w:tabs>
      </w:pPr>
      <w:r w:rsidRPr="003A1D48">
        <w:rPr>
          <w:rStyle w:val="InterlineTextNumChar"/>
        </w:rPr>
        <w:t>007</w:t>
      </w:r>
      <w:r w:rsidR="00800AD8">
        <w:tab/>
        <w:t>qau</w:t>
      </w:r>
      <w:r w:rsidR="00800AD8">
        <w:tab/>
        <w:t>ini</w:t>
      </w:r>
      <w:r w:rsidR="00800AD8">
        <w:tab/>
        <w:t>patutu-i.</w:t>
      </w:r>
    </w:p>
    <w:p w14:paraId="56A35A2F" w14:textId="77777777" w:rsidR="00800AD8" w:rsidRDefault="00800AD8" w:rsidP="00A220CC">
      <w:pPr>
        <w:pStyle w:val="InterlineGlossWithTrans"/>
        <w:tabs>
          <w:tab w:val="left" w:pos="533"/>
          <w:tab w:val="left" w:pos="1022"/>
          <w:tab w:val="left" w:pos="1466"/>
        </w:tabs>
      </w:pPr>
      <w:r>
        <w:tab/>
        <w:t>qau</w:t>
      </w:r>
      <w:r>
        <w:tab/>
        <w:t>ini</w:t>
      </w:r>
      <w:r>
        <w:tab/>
        <w:t>pa-tutu-i</w:t>
      </w:r>
    </w:p>
    <w:p w14:paraId="53C7A6B9" w14:textId="77777777" w:rsidR="00800AD8" w:rsidRDefault="00800AD8" w:rsidP="00B76180">
      <w:pPr>
        <w:pStyle w:val="InterlineTransNoFree"/>
        <w:tabs>
          <w:tab w:val="left" w:pos="1022"/>
          <w:tab w:val="left" w:pos="1466"/>
          <w:tab w:val="right" w:pos="8789"/>
        </w:tabs>
      </w:pPr>
      <w:r>
        <w:tab/>
        <w:t>so</w:t>
      </w:r>
      <w:r>
        <w:tab/>
        <w:t>not</w:t>
      </w:r>
      <w:r>
        <w:tab/>
        <w:t>cause-breast-</w:t>
      </w:r>
      <w:r>
        <w:rPr>
          <w:smallCaps/>
        </w:rPr>
        <w:t>pf</w:t>
      </w:r>
      <w:r w:rsidR="00A220CC">
        <w:rPr>
          <w:smallCaps/>
        </w:rPr>
        <w:tab/>
      </w:r>
      <w:r w:rsidR="00A220CC">
        <w:t>and she wouldn’t suckle him.</w:t>
      </w:r>
    </w:p>
    <w:p w14:paraId="2D53E565" w14:textId="77777777" w:rsidR="00800AD8" w:rsidRDefault="00DC1AE0" w:rsidP="00971A04">
      <w:pPr>
        <w:pStyle w:val="InterlineText"/>
        <w:tabs>
          <w:tab w:val="left" w:pos="533"/>
          <w:tab w:val="left" w:pos="1232"/>
          <w:tab w:val="left" w:pos="2576"/>
          <w:tab w:val="left" w:pos="3440"/>
          <w:tab w:val="left" w:pos="5309"/>
          <w:tab w:val="left" w:pos="6068"/>
          <w:tab w:val="left" w:pos="6842"/>
          <w:tab w:val="left" w:pos="7106"/>
        </w:tabs>
      </w:pPr>
      <w:r w:rsidRPr="003A1D48">
        <w:rPr>
          <w:rStyle w:val="InterlineTextNumChar"/>
        </w:rPr>
        <w:lastRenderedPageBreak/>
        <w:t>008</w:t>
      </w:r>
      <w:r w:rsidR="00800AD8">
        <w:tab/>
        <w:t>îakua</w:t>
      </w:r>
      <w:r w:rsidR="00800AD8">
        <w:tab/>
        <w:t>“matsuîa</w:t>
      </w:r>
      <w:r w:rsidR="00800AD8">
        <w:tab/>
        <w:t>aravats;</w:t>
      </w:r>
      <w:r w:rsidR="00800AD8">
        <w:tab/>
        <w:t>patutu-i</w:t>
      </w:r>
      <w:r w:rsidR="00800AD8">
        <w:tab/>
        <w:t>anan,”</w:t>
      </w:r>
      <w:r w:rsidR="00971A04">
        <w:tab/>
        <w:t>ayain</w:t>
      </w:r>
      <w:r w:rsidR="00971A04">
        <w:tab/>
        <w:t>a</w:t>
      </w:r>
      <w:r w:rsidR="00971A04">
        <w:tab/>
        <w:t>mumaî</w:t>
      </w:r>
    </w:p>
    <w:p w14:paraId="06941389" w14:textId="77777777" w:rsidR="00800AD8" w:rsidRDefault="00800AD8" w:rsidP="00971A04">
      <w:pPr>
        <w:pStyle w:val="InterlineGlossWithTrans"/>
        <w:tabs>
          <w:tab w:val="left" w:pos="533"/>
          <w:tab w:val="left" w:pos="1232"/>
          <w:tab w:val="left" w:pos="2576"/>
          <w:tab w:val="left" w:pos="3440"/>
          <w:tab w:val="left" w:pos="5309"/>
          <w:tab w:val="left" w:pos="6068"/>
          <w:tab w:val="left" w:pos="6842"/>
          <w:tab w:val="left" w:pos="7106"/>
        </w:tabs>
      </w:pPr>
      <w:r>
        <w:tab/>
        <w:t>îakua</w:t>
      </w:r>
      <w:r>
        <w:tab/>
        <w:t>ma-tsuîa</w:t>
      </w:r>
      <w:r>
        <w:tab/>
        <w:t>a-ravats</w:t>
      </w:r>
      <w:r>
        <w:tab/>
        <w:t>pa-tutu-i</w:t>
      </w:r>
      <w:r>
        <w:tab/>
        <w:t>anan</w:t>
      </w:r>
      <w:r w:rsidR="00971A04">
        <w:tab/>
        <w:t>aya-en</w:t>
      </w:r>
      <w:r w:rsidR="00971A04">
        <w:tab/>
        <w:t>a</w:t>
      </w:r>
      <w:r w:rsidR="00971A04">
        <w:tab/>
        <w:t>ma-uma-î</w:t>
      </w:r>
    </w:p>
    <w:p w14:paraId="79BE18F3" w14:textId="77777777" w:rsidR="00800AD8" w:rsidRDefault="00800AD8" w:rsidP="00971A04">
      <w:pPr>
        <w:pStyle w:val="InterlineTransNoFree"/>
        <w:tabs>
          <w:tab w:val="left" w:pos="1232"/>
          <w:tab w:val="left" w:pos="2576"/>
          <w:tab w:val="left" w:pos="3440"/>
          <w:tab w:val="left" w:pos="5309"/>
          <w:tab w:val="left" w:pos="6068"/>
          <w:tab w:val="left" w:pos="6842"/>
          <w:tab w:val="left" w:pos="7106"/>
        </w:tabs>
      </w:pPr>
      <w:r>
        <w:tab/>
        <w:t>but</w:t>
      </w:r>
      <w:r>
        <w:tab/>
      </w:r>
      <w:r>
        <w:rPr>
          <w:smallCaps/>
        </w:rPr>
        <w:t>stat</w:t>
      </w:r>
      <w:r>
        <w:t>-hungry</w:t>
      </w:r>
      <w:r>
        <w:tab/>
      </w:r>
      <w:r>
        <w:rPr>
          <w:smallCaps/>
        </w:rPr>
        <w:t>c-</w:t>
      </w:r>
      <w:r>
        <w:t>true</w:t>
      </w:r>
      <w:r>
        <w:tab/>
        <w:t>cause-breast-</w:t>
      </w:r>
      <w:r>
        <w:rPr>
          <w:smallCaps/>
        </w:rPr>
        <w:t>hort</w:t>
      </w:r>
      <w:r>
        <w:tab/>
        <w:t>still</w:t>
      </w:r>
      <w:r w:rsidR="00971A04">
        <w:tab/>
        <w:t>say-</w:t>
      </w:r>
      <w:r w:rsidR="00971A04">
        <w:rPr>
          <w:smallCaps/>
        </w:rPr>
        <w:t>pf</w:t>
      </w:r>
      <w:r w:rsidR="00971A04">
        <w:rPr>
          <w:smallCaps/>
        </w:rPr>
        <w:tab/>
        <w:t>c</w:t>
      </w:r>
      <w:r w:rsidR="00971A04">
        <w:tab/>
      </w:r>
      <w:r w:rsidR="00971A04">
        <w:rPr>
          <w:smallCaps/>
        </w:rPr>
        <w:t>stat</w:t>
      </w:r>
      <w:r w:rsidR="00971A04">
        <w:t>-other-times</w:t>
      </w:r>
    </w:p>
    <w:p w14:paraId="0CD02C99" w14:textId="77777777" w:rsidR="00800AD8" w:rsidRDefault="00971A04" w:rsidP="00971A04">
      <w:pPr>
        <w:pStyle w:val="InterlineText"/>
        <w:tabs>
          <w:tab w:val="left" w:pos="533"/>
          <w:tab w:val="left" w:pos="797"/>
          <w:tab w:val="left" w:pos="2021"/>
          <w:tab w:val="left" w:pos="2285"/>
        </w:tabs>
      </w:pPr>
      <w:r>
        <w:tab/>
        <w:t>a</w:t>
      </w:r>
      <w:r>
        <w:tab/>
        <w:t>kiîavaran</w:t>
      </w:r>
      <w:r>
        <w:tab/>
        <w:t>a</w:t>
      </w:r>
      <w:r>
        <w:tab/>
        <w:t>kina.</w:t>
      </w:r>
    </w:p>
    <w:p w14:paraId="294BA90C" w14:textId="77777777" w:rsidR="00800AD8" w:rsidRDefault="00971A04" w:rsidP="00971A04">
      <w:pPr>
        <w:pStyle w:val="InterlineGlossWithTrans"/>
        <w:tabs>
          <w:tab w:val="left" w:pos="533"/>
          <w:tab w:val="left" w:pos="797"/>
          <w:tab w:val="left" w:pos="2021"/>
          <w:tab w:val="left" w:pos="2285"/>
        </w:tabs>
      </w:pPr>
      <w:r>
        <w:tab/>
        <w:t>a</w:t>
      </w:r>
      <w:r>
        <w:tab/>
        <w:t>ki-îavar-an</w:t>
      </w:r>
      <w:r>
        <w:tab/>
        <w:t>a</w:t>
      </w:r>
      <w:r>
        <w:tab/>
        <w:t>kina</w:t>
      </w:r>
    </w:p>
    <w:p w14:paraId="56A1056E" w14:textId="77777777" w:rsidR="00800AD8" w:rsidRDefault="00971A04" w:rsidP="00971A04">
      <w:pPr>
        <w:pStyle w:val="InterlineTrans"/>
        <w:tabs>
          <w:tab w:val="left" w:pos="533"/>
          <w:tab w:val="left" w:pos="797"/>
          <w:tab w:val="left" w:pos="2021"/>
          <w:tab w:val="left" w:pos="2285"/>
        </w:tabs>
        <w:rPr>
          <w:smallCaps/>
        </w:rPr>
      </w:pPr>
      <w:r>
        <w:rPr>
          <w:smallCaps/>
        </w:rPr>
        <w:tab/>
        <w:t>c</w:t>
      </w:r>
      <w:r>
        <w:rPr>
          <w:smallCaps/>
        </w:rPr>
        <w:tab/>
      </w:r>
      <w:r>
        <w:t>do-speak-</w:t>
      </w:r>
      <w:r>
        <w:rPr>
          <w:smallCaps/>
        </w:rPr>
        <w:t>lf</w:t>
      </w:r>
      <w:r>
        <w:rPr>
          <w:smallCaps/>
        </w:rPr>
        <w:tab/>
        <w:t>c</w:t>
      </w:r>
      <w:r>
        <w:rPr>
          <w:smallCaps/>
        </w:rPr>
        <w:tab/>
      </w:r>
      <w:r>
        <w:t>mother</w:t>
      </w:r>
    </w:p>
    <w:p w14:paraId="7A5A1F27" w14:textId="77777777" w:rsidR="00800AD8" w:rsidRDefault="00800AD8">
      <w:pPr>
        <w:pStyle w:val="InterlineFree"/>
      </w:pPr>
      <w:r>
        <w:t>But she said again to her mother: “He’s very hungry; stop and suckle him,” she said.</w:t>
      </w:r>
    </w:p>
    <w:p w14:paraId="6E6A2555" w14:textId="77777777" w:rsidR="00800AD8" w:rsidRDefault="00DC1AE0" w:rsidP="00971A04">
      <w:pPr>
        <w:pStyle w:val="InterlineText"/>
        <w:tabs>
          <w:tab w:val="left" w:pos="533"/>
          <w:tab w:val="left" w:pos="1232"/>
          <w:tab w:val="left" w:pos="1676"/>
        </w:tabs>
      </w:pPr>
      <w:r w:rsidRPr="003A1D48">
        <w:rPr>
          <w:rStyle w:val="InterlineTextNumChar"/>
        </w:rPr>
        <w:t>009</w:t>
      </w:r>
      <w:r w:rsidR="00800AD8">
        <w:tab/>
        <w:t>îakua</w:t>
      </w:r>
      <w:r w:rsidR="00800AD8">
        <w:tab/>
        <w:t>ini</w:t>
      </w:r>
      <w:r w:rsidR="00800AD8">
        <w:tab/>
        <w:t>patsunguî.</w:t>
      </w:r>
    </w:p>
    <w:p w14:paraId="79272BFB" w14:textId="77777777" w:rsidR="00800AD8" w:rsidRDefault="00800AD8" w:rsidP="00971A04">
      <w:pPr>
        <w:pStyle w:val="InterlineGlossWithTrans"/>
        <w:tabs>
          <w:tab w:val="left" w:pos="533"/>
          <w:tab w:val="left" w:pos="1232"/>
          <w:tab w:val="left" w:pos="1676"/>
        </w:tabs>
      </w:pPr>
      <w:r>
        <w:tab/>
        <w:t>îakua</w:t>
      </w:r>
      <w:r>
        <w:tab/>
        <w:t>ini</w:t>
      </w:r>
      <w:r>
        <w:tab/>
        <w:t>pa-tsunguî</w:t>
      </w:r>
    </w:p>
    <w:p w14:paraId="6ECF30FF" w14:textId="77777777" w:rsidR="00800AD8" w:rsidRDefault="00800AD8" w:rsidP="00B76180">
      <w:pPr>
        <w:pStyle w:val="InterlineTransNoFree"/>
        <w:tabs>
          <w:tab w:val="left" w:pos="1232"/>
          <w:tab w:val="left" w:pos="1676"/>
          <w:tab w:val="right" w:pos="8789"/>
        </w:tabs>
      </w:pPr>
      <w:r>
        <w:tab/>
        <w:t>but</w:t>
      </w:r>
      <w:r>
        <w:tab/>
        <w:t>not</w:t>
      </w:r>
      <w:r>
        <w:tab/>
        <w:t>cause-agree</w:t>
      </w:r>
      <w:r w:rsidR="00971A04">
        <w:tab/>
        <w:t>But she wouldn’t agree (OR feed him).</w:t>
      </w:r>
    </w:p>
    <w:p w14:paraId="1D97875F" w14:textId="77777777" w:rsidR="00800AD8" w:rsidRDefault="00DC1AE0" w:rsidP="00971A04">
      <w:pPr>
        <w:pStyle w:val="InterlineText"/>
        <w:tabs>
          <w:tab w:val="left" w:pos="533"/>
          <w:tab w:val="left" w:pos="2477"/>
          <w:tab w:val="left" w:pos="3176"/>
          <w:tab w:val="left" w:pos="3650"/>
          <w:tab w:val="left" w:pos="4334"/>
          <w:tab w:val="left" w:pos="5918"/>
          <w:tab w:val="left" w:pos="6182"/>
          <w:tab w:val="left" w:pos="7976"/>
        </w:tabs>
      </w:pPr>
      <w:r w:rsidRPr="003A1D48">
        <w:rPr>
          <w:rStyle w:val="InterlineTextNumChar"/>
        </w:rPr>
        <w:t>010</w:t>
      </w:r>
      <w:r w:rsidR="00800AD8">
        <w:tab/>
        <w:t>“kemudanga</w:t>
      </w:r>
      <w:r w:rsidR="00800AD8">
        <w:tab/>
        <w:t>ken?”</w:t>
      </w:r>
      <w:r w:rsidR="00800AD8">
        <w:tab/>
        <w:t>aya</w:t>
      </w:r>
      <w:r w:rsidR="00800AD8">
        <w:tab/>
        <w:t>azua</w:t>
      </w:r>
      <w:r w:rsidR="00800AD8">
        <w:tab/>
        <w:t>ke÷ike÷ian</w:t>
      </w:r>
      <w:r w:rsidR="00800AD8">
        <w:tab/>
        <w:t>a</w:t>
      </w:r>
      <w:r w:rsidR="00971A04">
        <w:tab/>
        <w:t>semvaî,</w:t>
      </w:r>
      <w:r w:rsidR="00971A04">
        <w:tab/>
        <w:t>tu</w:t>
      </w:r>
    </w:p>
    <w:p w14:paraId="59310E2B" w14:textId="77777777" w:rsidR="00800AD8" w:rsidRDefault="00800AD8" w:rsidP="00971A04">
      <w:pPr>
        <w:pStyle w:val="InterlineGlossWithTrans"/>
        <w:tabs>
          <w:tab w:val="left" w:pos="533"/>
          <w:tab w:val="left" w:pos="2477"/>
          <w:tab w:val="left" w:pos="3176"/>
          <w:tab w:val="left" w:pos="3650"/>
          <w:tab w:val="left" w:pos="4334"/>
          <w:tab w:val="left" w:pos="5918"/>
          <w:tab w:val="left" w:pos="6182"/>
          <w:tab w:val="left" w:pos="7976"/>
        </w:tabs>
      </w:pPr>
      <w:r>
        <w:tab/>
        <w:t>em=kuda-anga</w:t>
      </w:r>
      <w:r>
        <w:tab/>
        <w:t>aken</w:t>
      </w:r>
      <w:r>
        <w:tab/>
        <w:t>aya</w:t>
      </w:r>
      <w:r>
        <w:tab/>
        <w:t>a-zua</w:t>
      </w:r>
      <w:r>
        <w:tab/>
        <w:t>ke÷i-ke÷i-an</w:t>
      </w:r>
      <w:r>
        <w:tab/>
        <w:t>a</w:t>
      </w:r>
      <w:r w:rsidR="00971A04">
        <w:tab/>
        <w:t>m=sevaî</w:t>
      </w:r>
      <w:r w:rsidR="00971A04">
        <w:tab/>
        <w:t>tu</w:t>
      </w:r>
    </w:p>
    <w:p w14:paraId="49F96C79" w14:textId="77777777" w:rsidR="00800AD8" w:rsidRDefault="00800AD8" w:rsidP="00971A04">
      <w:pPr>
        <w:pStyle w:val="InterlineTransNoFree"/>
        <w:tabs>
          <w:tab w:val="left" w:pos="2477"/>
          <w:tab w:val="left" w:pos="3176"/>
          <w:tab w:val="left" w:pos="3650"/>
          <w:tab w:val="left" w:pos="4334"/>
          <w:tab w:val="left" w:pos="5918"/>
          <w:tab w:val="left" w:pos="6182"/>
          <w:tab w:val="left" w:pos="7976"/>
        </w:tabs>
        <w:rPr>
          <w:smallCaps/>
        </w:rPr>
      </w:pPr>
      <w:r>
        <w:tab/>
      </w:r>
      <w:r>
        <w:rPr>
          <w:smallCaps/>
        </w:rPr>
        <w:t>af</w:t>
      </w:r>
      <w:r>
        <w:t>=do.what-indeed</w:t>
      </w:r>
      <w:r>
        <w:tab/>
      </w:r>
      <w:r w:rsidR="000D5EFB" w:rsidRPr="000D5EFB">
        <w:rPr>
          <w:smallCaps/>
        </w:rPr>
        <w:t>f.I</w:t>
      </w:r>
      <w:r>
        <w:tab/>
        <w:t>say</w:t>
      </w:r>
      <w:r>
        <w:tab/>
      </w:r>
      <w:r>
        <w:rPr>
          <w:smallCaps/>
        </w:rPr>
        <w:t>c-</w:t>
      </w:r>
      <w:r>
        <w:t>that</w:t>
      </w:r>
      <w:r>
        <w:tab/>
      </w:r>
      <w:r>
        <w:rPr>
          <w:smallCaps/>
        </w:rPr>
        <w:t>red</w:t>
      </w:r>
      <w:r>
        <w:t>-small-</w:t>
      </w:r>
      <w:r>
        <w:rPr>
          <w:smallCaps/>
        </w:rPr>
        <w:t>nom</w:t>
      </w:r>
      <w:r>
        <w:rPr>
          <w:smallCaps/>
        </w:rPr>
        <w:tab/>
        <w:t>c</w:t>
      </w:r>
      <w:r w:rsidR="00971A04">
        <w:tab/>
      </w:r>
      <w:r w:rsidR="00971A04">
        <w:rPr>
          <w:smallCaps/>
        </w:rPr>
        <w:t>af</w:t>
      </w:r>
      <w:r w:rsidR="00971A04">
        <w:t>=carry.on.back</w:t>
      </w:r>
      <w:r w:rsidR="00971A04">
        <w:tab/>
      </w:r>
      <w:r w:rsidR="00971A04">
        <w:rPr>
          <w:smallCaps/>
        </w:rPr>
        <w:t>obl</w:t>
      </w:r>
    </w:p>
    <w:p w14:paraId="00C34A88" w14:textId="77777777" w:rsidR="00800AD8" w:rsidRDefault="00800AD8" w:rsidP="00971A04">
      <w:pPr>
        <w:pStyle w:val="InterlineText"/>
        <w:tabs>
          <w:tab w:val="left" w:pos="533"/>
          <w:tab w:val="left" w:pos="1292"/>
          <w:tab w:val="left" w:pos="2381"/>
          <w:tab w:val="left" w:pos="3155"/>
          <w:tab w:val="left" w:pos="4349"/>
          <w:tab w:val="left" w:pos="5003"/>
          <w:tab w:val="left" w:pos="5762"/>
          <w:tab w:val="left" w:pos="7316"/>
        </w:tabs>
      </w:pPr>
      <w:r>
        <w:tab/>
        <w:t>sika</w:t>
      </w:r>
      <w:r>
        <w:tab/>
        <w:t>mapiq</w:t>
      </w:r>
      <w:r>
        <w:tab/>
        <w:t>anga</w:t>
      </w:r>
      <w:r>
        <w:tab/>
        <w:t>timadju,</w:t>
      </w:r>
      <w:r>
        <w:tab/>
        <w:t>maya</w:t>
      </w:r>
      <w:r>
        <w:tab/>
        <w:t>sika</w:t>
      </w:r>
      <w:r w:rsidR="00971A04">
        <w:tab/>
        <w:t>qemauqaung</w:t>
      </w:r>
      <w:r w:rsidR="00971A04">
        <w:tab/>
        <w:t>azua</w:t>
      </w:r>
    </w:p>
    <w:p w14:paraId="5F0EFE73" w14:textId="77777777" w:rsidR="00800AD8" w:rsidRDefault="00800AD8" w:rsidP="00971A04">
      <w:pPr>
        <w:pStyle w:val="InterlineGlossWithTrans"/>
        <w:tabs>
          <w:tab w:val="left" w:pos="533"/>
          <w:tab w:val="left" w:pos="1292"/>
          <w:tab w:val="left" w:pos="2381"/>
          <w:tab w:val="left" w:pos="3155"/>
          <w:tab w:val="left" w:pos="4349"/>
          <w:tab w:val="left" w:pos="5003"/>
          <w:tab w:val="left" w:pos="5762"/>
          <w:tab w:val="left" w:pos="7316"/>
        </w:tabs>
      </w:pPr>
      <w:r>
        <w:tab/>
        <w:t>sika</w:t>
      </w:r>
      <w:r>
        <w:tab/>
        <w:t>ma-piq</w:t>
      </w:r>
      <w:r>
        <w:tab/>
        <w:t>anga</w:t>
      </w:r>
      <w:r>
        <w:tab/>
        <w:t>ti-madju</w:t>
      </w:r>
      <w:r>
        <w:tab/>
        <w:t>maya</w:t>
      </w:r>
      <w:r>
        <w:tab/>
        <w:t>sika</w:t>
      </w:r>
      <w:r w:rsidR="00971A04">
        <w:tab/>
        <w:t>em=qau-qaung</w:t>
      </w:r>
      <w:r w:rsidR="00971A04">
        <w:tab/>
        <w:t>a-zua</w:t>
      </w:r>
    </w:p>
    <w:p w14:paraId="5D4460B6" w14:textId="77777777" w:rsidR="00800AD8" w:rsidRDefault="00800AD8" w:rsidP="00971A04">
      <w:pPr>
        <w:pStyle w:val="InterlineTransNoFree"/>
        <w:tabs>
          <w:tab w:val="left" w:pos="1292"/>
          <w:tab w:val="left" w:pos="2381"/>
          <w:tab w:val="left" w:pos="3155"/>
          <w:tab w:val="left" w:pos="4349"/>
          <w:tab w:val="left" w:pos="5003"/>
          <w:tab w:val="left" w:pos="5762"/>
          <w:tab w:val="left" w:pos="7316"/>
        </w:tabs>
      </w:pPr>
      <w:r>
        <w:tab/>
        <w:t>reason</w:t>
      </w:r>
      <w:r>
        <w:tab/>
      </w:r>
      <w:r>
        <w:rPr>
          <w:smallCaps/>
        </w:rPr>
        <w:t>stat</w:t>
      </w:r>
      <w:r>
        <w:t>-tired</w:t>
      </w:r>
      <w:r>
        <w:tab/>
        <w:t>indeed</w:t>
      </w:r>
      <w:r>
        <w:tab/>
      </w:r>
      <w:r>
        <w:rPr>
          <w:smallCaps/>
        </w:rPr>
        <w:t>f-3rd.pers</w:t>
      </w:r>
      <w:r>
        <w:tab/>
        <w:t>don’t</w:t>
      </w:r>
      <w:r>
        <w:tab/>
        <w:t>reason</w:t>
      </w:r>
      <w:r w:rsidR="00971A04">
        <w:tab/>
      </w:r>
      <w:r w:rsidR="00971A04">
        <w:rPr>
          <w:smallCaps/>
        </w:rPr>
        <w:t>af</w:t>
      </w:r>
      <w:r w:rsidR="00971A04">
        <w:t>=</w:t>
      </w:r>
      <w:r w:rsidR="00971A04">
        <w:rPr>
          <w:smallCaps/>
        </w:rPr>
        <w:t>red</w:t>
      </w:r>
      <w:r w:rsidR="00971A04">
        <w:t>-cry</w:t>
      </w:r>
      <w:r w:rsidR="00971A04">
        <w:tab/>
      </w:r>
      <w:r w:rsidR="00971A04">
        <w:rPr>
          <w:smallCaps/>
        </w:rPr>
        <w:t>c-</w:t>
      </w:r>
      <w:r w:rsidR="00971A04">
        <w:t>that</w:t>
      </w:r>
    </w:p>
    <w:p w14:paraId="233F10BE" w14:textId="77777777" w:rsidR="00800AD8" w:rsidRDefault="00800AD8" w:rsidP="00971A04">
      <w:pPr>
        <w:pStyle w:val="InterlineText"/>
        <w:tabs>
          <w:tab w:val="left" w:pos="533"/>
          <w:tab w:val="left" w:pos="1607"/>
          <w:tab w:val="left" w:pos="1871"/>
          <w:tab w:val="left" w:pos="3815"/>
          <w:tab w:val="left" w:pos="4319"/>
        </w:tabs>
      </w:pPr>
      <w:r>
        <w:tab/>
        <w:t>ke÷ike÷i</w:t>
      </w:r>
      <w:r>
        <w:tab/>
        <w:t>a</w:t>
      </w:r>
      <w:r>
        <w:tab/>
        <w:t>sinvaî</w:t>
      </w:r>
      <w:r>
        <w:tab/>
        <w:t>tua</w:t>
      </w:r>
      <w:r w:rsidR="00971A04">
        <w:tab/>
        <w:t>tsuîan.</w:t>
      </w:r>
    </w:p>
    <w:p w14:paraId="45720EB5" w14:textId="77777777" w:rsidR="00800AD8" w:rsidRDefault="00800AD8" w:rsidP="00971A04">
      <w:pPr>
        <w:pStyle w:val="InterlineGlossWithTrans"/>
        <w:tabs>
          <w:tab w:val="left" w:pos="533"/>
          <w:tab w:val="left" w:pos="1607"/>
          <w:tab w:val="left" w:pos="1871"/>
          <w:tab w:val="left" w:pos="3815"/>
          <w:tab w:val="left" w:pos="4319"/>
        </w:tabs>
      </w:pPr>
      <w:r>
        <w:tab/>
        <w:t>ke÷i-ke÷i</w:t>
      </w:r>
      <w:r>
        <w:tab/>
        <w:t>a</w:t>
      </w:r>
      <w:r>
        <w:tab/>
        <w:t>in=sevaî</w:t>
      </w:r>
      <w:r>
        <w:tab/>
        <w:t>tua</w:t>
      </w:r>
      <w:r w:rsidR="00971A04">
        <w:tab/>
        <w:t>tsuîa-an</w:t>
      </w:r>
    </w:p>
    <w:p w14:paraId="43AB0CBF" w14:textId="77777777" w:rsidR="00800AD8" w:rsidRDefault="00800AD8" w:rsidP="00971A04">
      <w:pPr>
        <w:pStyle w:val="InterlineTrans"/>
        <w:tabs>
          <w:tab w:val="left" w:pos="533"/>
          <w:tab w:val="left" w:pos="1607"/>
          <w:tab w:val="left" w:pos="1871"/>
          <w:tab w:val="left" w:pos="3815"/>
          <w:tab w:val="left" w:pos="4319"/>
        </w:tabs>
      </w:pPr>
      <w:r>
        <w:tab/>
      </w:r>
      <w:r>
        <w:rPr>
          <w:smallCaps/>
        </w:rPr>
        <w:t>red</w:t>
      </w:r>
      <w:r>
        <w:t>-small</w:t>
      </w:r>
      <w:r>
        <w:rPr>
          <w:smallCaps/>
        </w:rPr>
        <w:tab/>
        <w:t>c</w:t>
      </w:r>
      <w:r>
        <w:rPr>
          <w:smallCaps/>
        </w:rPr>
        <w:tab/>
        <w:t>perf</w:t>
      </w:r>
      <w:r>
        <w:t>=carry.on.back</w:t>
      </w:r>
      <w:r>
        <w:tab/>
      </w:r>
      <w:r>
        <w:rPr>
          <w:smallCaps/>
        </w:rPr>
        <w:t>obl</w:t>
      </w:r>
      <w:r w:rsidR="00971A04">
        <w:tab/>
        <w:t>hungry-</w:t>
      </w:r>
      <w:r w:rsidR="00971A04">
        <w:rPr>
          <w:smallCaps/>
        </w:rPr>
        <w:t>nom</w:t>
      </w:r>
    </w:p>
    <w:p w14:paraId="1414D0CF" w14:textId="77777777" w:rsidR="00800AD8" w:rsidRDefault="00800AD8">
      <w:pPr>
        <w:pStyle w:val="InterlineFree"/>
      </w:pPr>
      <w:r>
        <w:t>“What am I to do?” said the child who was carrying him, as she was tired; not to mention that the child she was carrying</w:t>
      </w:r>
      <w:r w:rsidR="00971A04">
        <w:t xml:space="preserve"> was crying with hunger.</w:t>
      </w:r>
    </w:p>
    <w:p w14:paraId="7D9B4B5E" w14:textId="77777777" w:rsidR="00800AD8" w:rsidRDefault="00DC1AE0" w:rsidP="00971A04">
      <w:pPr>
        <w:pStyle w:val="InterlineText"/>
        <w:tabs>
          <w:tab w:val="left" w:pos="533"/>
          <w:tab w:val="left" w:pos="977"/>
          <w:tab w:val="left" w:pos="1751"/>
          <w:tab w:val="left" w:pos="3110"/>
          <w:tab w:val="left" w:pos="3614"/>
        </w:tabs>
      </w:pPr>
      <w:r w:rsidRPr="003A1D48">
        <w:rPr>
          <w:rStyle w:val="InterlineTextNumChar"/>
        </w:rPr>
        <w:t>011</w:t>
      </w:r>
      <w:r w:rsidR="00800AD8">
        <w:tab/>
        <w:t>ini</w:t>
      </w:r>
      <w:r w:rsidR="00800AD8">
        <w:tab/>
        <w:t>anga</w:t>
      </w:r>
      <w:r w:rsidR="00800AD8">
        <w:tab/>
        <w:t>purukuz</w:t>
      </w:r>
      <w:r w:rsidR="00800AD8">
        <w:tab/>
        <w:t>tu</w:t>
      </w:r>
      <w:r w:rsidR="00800AD8">
        <w:tab/>
        <w:t>kemuda.</w:t>
      </w:r>
    </w:p>
    <w:p w14:paraId="49A761DD" w14:textId="77777777" w:rsidR="00800AD8" w:rsidRDefault="00800AD8" w:rsidP="00971A04">
      <w:pPr>
        <w:pStyle w:val="InterlineGlossWithTrans"/>
        <w:tabs>
          <w:tab w:val="left" w:pos="533"/>
          <w:tab w:val="left" w:pos="977"/>
          <w:tab w:val="left" w:pos="1751"/>
          <w:tab w:val="left" w:pos="3110"/>
          <w:tab w:val="left" w:pos="3614"/>
        </w:tabs>
      </w:pPr>
      <w:r>
        <w:tab/>
        <w:t>ini</w:t>
      </w:r>
      <w:r>
        <w:tab/>
        <w:t>anga</w:t>
      </w:r>
      <w:r>
        <w:tab/>
        <w:t>pu-rukuz</w:t>
      </w:r>
      <w:r>
        <w:tab/>
        <w:t>tu</w:t>
      </w:r>
      <w:r>
        <w:tab/>
        <w:t>em=kuda</w:t>
      </w:r>
    </w:p>
    <w:p w14:paraId="356239EC" w14:textId="77777777" w:rsidR="00800AD8" w:rsidRDefault="00800AD8" w:rsidP="00B76180">
      <w:pPr>
        <w:pStyle w:val="InterlineTransNoFree"/>
        <w:tabs>
          <w:tab w:val="left" w:pos="977"/>
          <w:tab w:val="left" w:pos="1751"/>
          <w:tab w:val="left" w:pos="3110"/>
          <w:tab w:val="left" w:pos="3614"/>
          <w:tab w:val="right" w:pos="8789"/>
        </w:tabs>
      </w:pPr>
      <w:r>
        <w:tab/>
        <w:t>not</w:t>
      </w:r>
      <w:r>
        <w:tab/>
        <w:t>indeed</w:t>
      </w:r>
      <w:r>
        <w:tab/>
        <w:t>have-depend</w:t>
      </w:r>
      <w:r>
        <w:tab/>
      </w:r>
      <w:r>
        <w:rPr>
          <w:smallCaps/>
        </w:rPr>
        <w:t>obl</w:t>
      </w:r>
      <w:r>
        <w:tab/>
      </w:r>
      <w:r>
        <w:rPr>
          <w:smallCaps/>
        </w:rPr>
        <w:t>af</w:t>
      </w:r>
      <w:r>
        <w:t>=do.what</w:t>
      </w:r>
      <w:r w:rsidR="00971A04">
        <w:tab/>
        <w:t>She couldn’t decide what to do.</w:t>
      </w:r>
    </w:p>
    <w:p w14:paraId="1454D606" w14:textId="77777777" w:rsidR="00800AD8" w:rsidRDefault="00DC1AE0" w:rsidP="00971A04">
      <w:pPr>
        <w:pStyle w:val="InterlineText"/>
        <w:tabs>
          <w:tab w:val="left" w:pos="533"/>
          <w:tab w:val="left" w:pos="1172"/>
          <w:tab w:val="left" w:pos="1946"/>
          <w:tab w:val="left" w:pos="3650"/>
          <w:tab w:val="left" w:pos="4154"/>
          <w:tab w:val="left" w:pos="4883"/>
          <w:tab w:val="left" w:pos="5147"/>
        </w:tabs>
      </w:pPr>
      <w:r w:rsidRPr="003A1D48">
        <w:rPr>
          <w:rStyle w:val="InterlineTextNumChar"/>
        </w:rPr>
        <w:t>012</w:t>
      </w:r>
      <w:r w:rsidR="00800AD8">
        <w:tab/>
        <w:t>vaik</w:t>
      </w:r>
      <w:r w:rsidR="00800AD8">
        <w:tab/>
        <w:t>anga</w:t>
      </w:r>
      <w:r w:rsidR="00800AD8">
        <w:tab/>
        <w:t>îevavaw</w:t>
      </w:r>
      <w:r w:rsidR="00800AD8">
        <w:tab/>
        <w:t>tua</w:t>
      </w:r>
      <w:r w:rsidR="00800AD8">
        <w:tab/>
        <w:t>mui</w:t>
      </w:r>
      <w:r w:rsidR="00800AD8">
        <w:tab/>
        <w:t>a</w:t>
      </w:r>
      <w:r w:rsidR="00800AD8">
        <w:tab/>
        <w:t>qatsiîay.</w:t>
      </w:r>
    </w:p>
    <w:p w14:paraId="15A35C01" w14:textId="77777777" w:rsidR="00800AD8" w:rsidRDefault="00800AD8" w:rsidP="00971A04">
      <w:pPr>
        <w:pStyle w:val="InterlineGlossWithTrans"/>
        <w:tabs>
          <w:tab w:val="left" w:pos="533"/>
          <w:tab w:val="left" w:pos="1172"/>
          <w:tab w:val="left" w:pos="1946"/>
          <w:tab w:val="left" w:pos="3650"/>
          <w:tab w:val="left" w:pos="4154"/>
          <w:tab w:val="left" w:pos="4883"/>
          <w:tab w:val="left" w:pos="5147"/>
        </w:tabs>
      </w:pPr>
      <w:r>
        <w:tab/>
        <w:t>vaik</w:t>
      </w:r>
      <w:r>
        <w:tab/>
        <w:t>anga</w:t>
      </w:r>
      <w:r>
        <w:tab/>
        <w:t>îe-va-vaw</w:t>
      </w:r>
      <w:r>
        <w:tab/>
        <w:t>tua</w:t>
      </w:r>
      <w:r>
        <w:tab/>
        <w:t>mui</w:t>
      </w:r>
      <w:r>
        <w:tab/>
        <w:t>a</w:t>
      </w:r>
      <w:r>
        <w:tab/>
        <w:t>qatsiîay</w:t>
      </w:r>
    </w:p>
    <w:p w14:paraId="370D5234" w14:textId="77777777" w:rsidR="00800AD8" w:rsidRDefault="00800AD8" w:rsidP="00971A04">
      <w:pPr>
        <w:pStyle w:val="InterlineTrans"/>
        <w:tabs>
          <w:tab w:val="left" w:pos="533"/>
          <w:tab w:val="left" w:pos="1172"/>
          <w:tab w:val="left" w:pos="1946"/>
          <w:tab w:val="left" w:pos="3650"/>
          <w:tab w:val="left" w:pos="4154"/>
          <w:tab w:val="left" w:pos="4883"/>
          <w:tab w:val="left" w:pos="5147"/>
        </w:tabs>
      </w:pPr>
      <w:r>
        <w:tab/>
        <w:t>leave</w:t>
      </w:r>
      <w:r>
        <w:tab/>
        <w:t>indeed</w:t>
      </w:r>
      <w:r>
        <w:tab/>
        <w:t>go.to-</w:t>
      </w:r>
      <w:r>
        <w:rPr>
          <w:smallCaps/>
        </w:rPr>
        <w:t>red</w:t>
      </w:r>
      <w:r>
        <w:t>-above</w:t>
      </w:r>
      <w:r>
        <w:tab/>
      </w:r>
      <w:r>
        <w:rPr>
          <w:smallCaps/>
        </w:rPr>
        <w:t>obl</w:t>
      </w:r>
      <w:r>
        <w:tab/>
        <w:t>quartz</w:t>
      </w:r>
      <w:r>
        <w:rPr>
          <w:smallCaps/>
        </w:rPr>
        <w:tab/>
        <w:t>c</w:t>
      </w:r>
      <w:r>
        <w:rPr>
          <w:smallCaps/>
        </w:rPr>
        <w:tab/>
      </w:r>
      <w:r>
        <w:t>stone</w:t>
      </w:r>
    </w:p>
    <w:p w14:paraId="15176571" w14:textId="77777777" w:rsidR="00800AD8" w:rsidRDefault="00800AD8">
      <w:pPr>
        <w:pStyle w:val="InterlineFree"/>
      </w:pPr>
      <w:r>
        <w:t>She went and climbed on a quartz rock.</w:t>
      </w:r>
    </w:p>
    <w:p w14:paraId="3D9B5DA4" w14:textId="77777777" w:rsidR="00800AD8" w:rsidRDefault="00DC1AE0" w:rsidP="00971A04">
      <w:pPr>
        <w:pStyle w:val="InterlineText"/>
        <w:tabs>
          <w:tab w:val="left" w:pos="533"/>
          <w:tab w:val="left" w:pos="1022"/>
          <w:tab w:val="left" w:pos="1511"/>
          <w:tab w:val="left" w:pos="2195"/>
          <w:tab w:val="left" w:pos="2879"/>
          <w:tab w:val="left" w:pos="3953"/>
          <w:tab w:val="left" w:pos="4217"/>
        </w:tabs>
      </w:pPr>
      <w:r w:rsidRPr="003A1D48">
        <w:rPr>
          <w:rStyle w:val="InterlineTextNumChar"/>
        </w:rPr>
        <w:t>013</w:t>
      </w:r>
      <w:r w:rsidR="00800AD8">
        <w:tab/>
        <w:t>qau</w:t>
      </w:r>
      <w:r w:rsidR="00800AD8">
        <w:tab/>
        <w:t>sa</w:t>
      </w:r>
      <w:r w:rsidR="00800AD8">
        <w:tab/>
        <w:t>senay</w:t>
      </w:r>
      <w:r w:rsidR="00800AD8">
        <w:tab/>
        <w:t>azua</w:t>
      </w:r>
      <w:r w:rsidR="00800AD8">
        <w:tab/>
        <w:t>ke÷ike÷i</w:t>
      </w:r>
      <w:r w:rsidR="00800AD8">
        <w:tab/>
        <w:t>a</w:t>
      </w:r>
      <w:r w:rsidR="00800AD8">
        <w:tab/>
        <w:t>tjavulung.</w:t>
      </w:r>
    </w:p>
    <w:p w14:paraId="0C644242" w14:textId="77777777" w:rsidR="00800AD8" w:rsidRDefault="00800AD8" w:rsidP="00971A04">
      <w:pPr>
        <w:pStyle w:val="InterlineGlossWithTrans"/>
        <w:tabs>
          <w:tab w:val="left" w:pos="533"/>
          <w:tab w:val="left" w:pos="1022"/>
          <w:tab w:val="left" w:pos="1511"/>
          <w:tab w:val="left" w:pos="2195"/>
          <w:tab w:val="left" w:pos="2879"/>
          <w:tab w:val="left" w:pos="3953"/>
          <w:tab w:val="left" w:pos="4217"/>
        </w:tabs>
      </w:pPr>
      <w:r>
        <w:tab/>
        <w:t>qau</w:t>
      </w:r>
      <w:r>
        <w:tab/>
        <w:t>sa</w:t>
      </w:r>
      <w:r>
        <w:tab/>
        <w:t>senay</w:t>
      </w:r>
      <w:r>
        <w:tab/>
        <w:t>a-zua</w:t>
      </w:r>
      <w:r>
        <w:tab/>
        <w:t>ke÷i-ke÷i</w:t>
      </w:r>
      <w:r>
        <w:tab/>
        <w:t>a</w:t>
      </w:r>
      <w:r>
        <w:tab/>
        <w:t>tja-vulung</w:t>
      </w:r>
    </w:p>
    <w:p w14:paraId="7D4EA41B" w14:textId="77777777" w:rsidR="00800AD8" w:rsidRDefault="00800AD8" w:rsidP="00B76180">
      <w:pPr>
        <w:pStyle w:val="InterlineTransNoFree"/>
        <w:tabs>
          <w:tab w:val="left" w:pos="1022"/>
          <w:tab w:val="left" w:pos="1511"/>
          <w:tab w:val="left" w:pos="2195"/>
          <w:tab w:val="left" w:pos="2879"/>
          <w:tab w:val="left" w:pos="3953"/>
          <w:tab w:val="left" w:pos="4217"/>
          <w:tab w:val="right" w:pos="8789"/>
        </w:tabs>
      </w:pPr>
      <w:r>
        <w:tab/>
        <w:t>so</w:t>
      </w:r>
      <w:r>
        <w:tab/>
        <w:t>and</w:t>
      </w:r>
      <w:r>
        <w:tab/>
        <w:t>chant</w:t>
      </w:r>
      <w:r>
        <w:tab/>
      </w:r>
      <w:r>
        <w:rPr>
          <w:smallCaps/>
        </w:rPr>
        <w:t>c-</w:t>
      </w:r>
      <w:r>
        <w:t>that</w:t>
      </w:r>
      <w:r>
        <w:tab/>
      </w:r>
      <w:r>
        <w:rPr>
          <w:smallCaps/>
        </w:rPr>
        <w:t>red</w:t>
      </w:r>
      <w:r>
        <w:t>-small</w:t>
      </w:r>
      <w:r>
        <w:rPr>
          <w:smallCaps/>
        </w:rPr>
        <w:tab/>
        <w:t>c</w:t>
      </w:r>
      <w:r>
        <w:rPr>
          <w:smallCaps/>
        </w:rPr>
        <w:tab/>
      </w:r>
      <w:r>
        <w:t>more-old</w:t>
      </w:r>
      <w:r w:rsidR="00971A04">
        <w:tab/>
        <w:t>The older child sang,</w:t>
      </w:r>
    </w:p>
    <w:p w14:paraId="4CFAA09C" w14:textId="77777777" w:rsidR="00800AD8" w:rsidRDefault="00DC1AE0" w:rsidP="00422CFA">
      <w:pPr>
        <w:pStyle w:val="InterlineText"/>
        <w:tabs>
          <w:tab w:val="left" w:pos="533"/>
          <w:tab w:val="left" w:pos="1022"/>
          <w:tab w:val="left" w:pos="1691"/>
          <w:tab w:val="left" w:pos="2915"/>
          <w:tab w:val="left" w:pos="3179"/>
          <w:tab w:val="left" w:pos="3953"/>
          <w:tab w:val="left" w:pos="4457"/>
          <w:tab w:val="left" w:pos="5141"/>
          <w:tab w:val="left" w:pos="6005"/>
        </w:tabs>
      </w:pPr>
      <w:r w:rsidRPr="003A1D48">
        <w:rPr>
          <w:rStyle w:val="InterlineTextNumChar"/>
        </w:rPr>
        <w:t>014</w:t>
      </w:r>
      <w:r w:rsidR="00800AD8">
        <w:tab/>
        <w:t>qau</w:t>
      </w:r>
      <w:r w:rsidR="00800AD8">
        <w:tab/>
        <w:t>manu</w:t>
      </w:r>
      <w:r w:rsidR="00800AD8">
        <w:tab/>
        <w:t>lemadenga</w:t>
      </w:r>
      <w:r w:rsidR="00800AD8">
        <w:tab/>
        <w:t>a</w:t>
      </w:r>
      <w:r w:rsidR="00800AD8">
        <w:tab/>
        <w:t>tsemas</w:t>
      </w:r>
      <w:r w:rsidR="00800AD8">
        <w:tab/>
        <w:t>tua</w:t>
      </w:r>
      <w:r w:rsidR="00800AD8">
        <w:tab/>
        <w:t>senay</w:t>
      </w:r>
      <w:r w:rsidR="00800AD8">
        <w:tab/>
        <w:t>nazua</w:t>
      </w:r>
      <w:r w:rsidR="00800AD8">
        <w:tab/>
        <w:t>ke÷ike÷i.</w:t>
      </w:r>
    </w:p>
    <w:p w14:paraId="45F063CD" w14:textId="77777777" w:rsidR="00800AD8" w:rsidRDefault="00800AD8" w:rsidP="00422CFA">
      <w:pPr>
        <w:pStyle w:val="InterlineGlossWithTrans"/>
        <w:tabs>
          <w:tab w:val="left" w:pos="533"/>
          <w:tab w:val="left" w:pos="1022"/>
          <w:tab w:val="left" w:pos="1691"/>
          <w:tab w:val="left" w:pos="2915"/>
          <w:tab w:val="left" w:pos="3179"/>
          <w:tab w:val="left" w:pos="3953"/>
          <w:tab w:val="left" w:pos="4457"/>
          <w:tab w:val="left" w:pos="5141"/>
          <w:tab w:val="left" w:pos="6005"/>
        </w:tabs>
      </w:pPr>
      <w:r>
        <w:tab/>
        <w:t>qau</w:t>
      </w:r>
      <w:r>
        <w:tab/>
        <w:t>manu</w:t>
      </w:r>
      <w:r>
        <w:tab/>
        <w:t>em=ladenga</w:t>
      </w:r>
      <w:r>
        <w:tab/>
        <w:t>a</w:t>
      </w:r>
      <w:r>
        <w:tab/>
        <w:t>tsemas</w:t>
      </w:r>
      <w:r>
        <w:tab/>
        <w:t>tua</w:t>
      </w:r>
      <w:r>
        <w:tab/>
        <w:t>senay</w:t>
      </w:r>
      <w:r>
        <w:tab/>
        <w:t>nua-zua</w:t>
      </w:r>
      <w:r>
        <w:tab/>
        <w:t>ke÷i-ke÷i</w:t>
      </w:r>
    </w:p>
    <w:p w14:paraId="3231953A" w14:textId="77777777" w:rsidR="00800AD8" w:rsidRDefault="00800AD8" w:rsidP="00422CFA">
      <w:pPr>
        <w:pStyle w:val="InterlineTrans"/>
        <w:tabs>
          <w:tab w:val="left" w:pos="533"/>
          <w:tab w:val="left" w:pos="1022"/>
          <w:tab w:val="left" w:pos="1691"/>
          <w:tab w:val="left" w:pos="2915"/>
          <w:tab w:val="left" w:pos="3179"/>
          <w:tab w:val="left" w:pos="3953"/>
          <w:tab w:val="left" w:pos="4457"/>
          <w:tab w:val="left" w:pos="5141"/>
          <w:tab w:val="left" w:pos="6005"/>
        </w:tabs>
      </w:pPr>
      <w:r>
        <w:tab/>
        <w:t>so</w:t>
      </w:r>
      <w:r>
        <w:tab/>
        <w:t>then</w:t>
      </w:r>
      <w:r>
        <w:tab/>
      </w:r>
      <w:r>
        <w:rPr>
          <w:smallCaps/>
        </w:rPr>
        <w:t>af</w:t>
      </w:r>
      <w:r>
        <w:t>=hear</w:t>
      </w:r>
      <w:r>
        <w:rPr>
          <w:smallCaps/>
        </w:rPr>
        <w:tab/>
        <w:t>c</w:t>
      </w:r>
      <w:r>
        <w:rPr>
          <w:smallCaps/>
        </w:rPr>
        <w:tab/>
      </w:r>
      <w:r>
        <w:t>god</w:t>
      </w:r>
      <w:r>
        <w:tab/>
      </w:r>
      <w:r>
        <w:rPr>
          <w:smallCaps/>
        </w:rPr>
        <w:t>obl</w:t>
      </w:r>
      <w:r>
        <w:tab/>
        <w:t>chant</w:t>
      </w:r>
      <w:r>
        <w:tab/>
        <w:t>of-that</w:t>
      </w:r>
      <w:r>
        <w:tab/>
      </w:r>
      <w:r>
        <w:rPr>
          <w:smallCaps/>
        </w:rPr>
        <w:t>red</w:t>
      </w:r>
      <w:r>
        <w:t>-small</w:t>
      </w:r>
    </w:p>
    <w:p w14:paraId="33369F2C" w14:textId="77777777" w:rsidR="00800AD8" w:rsidRDefault="00800AD8" w:rsidP="008974B1">
      <w:pPr>
        <w:pStyle w:val="InterlineFreeCommentFollows"/>
      </w:pPr>
      <w:r>
        <w:t>and (a) god heard the child’s song.</w:t>
      </w:r>
    </w:p>
    <w:p w14:paraId="5185314D" w14:textId="77777777" w:rsidR="00800AD8" w:rsidRDefault="008974B1" w:rsidP="008974B1">
      <w:pPr>
        <w:pStyle w:val="CommentLastWithHalfSpace"/>
      </w:pPr>
      <w:r>
        <w:t>[</w:t>
      </w:r>
      <w:r w:rsidR="00800AD8" w:rsidRPr="00422CFA">
        <w:rPr>
          <w:rStyle w:val="VernacularText"/>
        </w:rPr>
        <w:t>lemadenga</w:t>
      </w:r>
      <w:r w:rsidR="00800AD8">
        <w:t xml:space="preserve">: = </w:t>
      </w:r>
      <w:r w:rsidR="00800AD8" w:rsidRPr="00422CFA">
        <w:rPr>
          <w:rStyle w:val="VernacularText"/>
        </w:rPr>
        <w:t>langeda</w:t>
      </w:r>
      <w:r w:rsidR="00800AD8">
        <w:t xml:space="preserve">, </w:t>
      </w:r>
      <w:r w:rsidR="00422CFA">
        <w:t xml:space="preserve">by </w:t>
      </w:r>
      <w:r w:rsidR="00800AD8">
        <w:t>metathesis</w:t>
      </w:r>
      <w:r w:rsidR="00422CFA">
        <w:t>, F149</w:t>
      </w:r>
      <w:r w:rsidR="00800AD8">
        <w:t>.</w:t>
      </w:r>
      <w:r>
        <w:t>]</w:t>
      </w:r>
    </w:p>
    <w:p w14:paraId="7DC13A66" w14:textId="77777777" w:rsidR="00800AD8" w:rsidRDefault="00DC1AE0" w:rsidP="00422CFA">
      <w:pPr>
        <w:pStyle w:val="InterlineText"/>
        <w:tabs>
          <w:tab w:val="left" w:pos="533"/>
          <w:tab w:val="left" w:pos="1832"/>
          <w:tab w:val="left" w:pos="2096"/>
          <w:tab w:val="left" w:pos="2870"/>
          <w:tab w:val="left" w:pos="3134"/>
        </w:tabs>
      </w:pPr>
      <w:r w:rsidRPr="003A1D48">
        <w:rPr>
          <w:rStyle w:val="InterlineTextNumChar"/>
        </w:rPr>
        <w:t>015</w:t>
      </w:r>
      <w:r w:rsidR="00800AD8">
        <w:tab/>
        <w:t>mangtjez</w:t>
      </w:r>
      <w:r w:rsidR="00800AD8">
        <w:tab/>
        <w:t>a</w:t>
      </w:r>
      <w:r w:rsidR="00800AD8">
        <w:tab/>
        <w:t>tsemas</w:t>
      </w:r>
      <w:r w:rsidR="00800AD8">
        <w:tab/>
        <w:t>a</w:t>
      </w:r>
      <w:r w:rsidR="00800AD8">
        <w:tab/>
        <w:t>kiqenetj.</w:t>
      </w:r>
    </w:p>
    <w:p w14:paraId="78EA5CAD" w14:textId="77777777" w:rsidR="00800AD8" w:rsidRDefault="00800AD8" w:rsidP="00422CFA">
      <w:pPr>
        <w:pStyle w:val="InterlineGlossWithTrans"/>
        <w:tabs>
          <w:tab w:val="left" w:pos="533"/>
          <w:tab w:val="left" w:pos="1832"/>
          <w:tab w:val="left" w:pos="2096"/>
          <w:tab w:val="left" w:pos="2870"/>
          <w:tab w:val="left" w:pos="3134"/>
        </w:tabs>
      </w:pPr>
      <w:r>
        <w:tab/>
        <w:t>m-pangetjez</w:t>
      </w:r>
      <w:r>
        <w:tab/>
        <w:t>a</w:t>
      </w:r>
      <w:r>
        <w:tab/>
        <w:t>tsemas</w:t>
      </w:r>
      <w:r>
        <w:tab/>
        <w:t>a</w:t>
      </w:r>
      <w:r>
        <w:tab/>
        <w:t>ki-qenetj</w:t>
      </w:r>
    </w:p>
    <w:p w14:paraId="51F26257" w14:textId="77777777" w:rsidR="00800AD8" w:rsidRDefault="00800AD8" w:rsidP="00B76180">
      <w:pPr>
        <w:pStyle w:val="InterlineTransNoFree"/>
        <w:tabs>
          <w:tab w:val="left" w:pos="1832"/>
          <w:tab w:val="left" w:pos="2096"/>
          <w:tab w:val="left" w:pos="2870"/>
          <w:tab w:val="left" w:pos="3134"/>
          <w:tab w:val="right" w:pos="8789"/>
        </w:tabs>
      </w:pPr>
      <w:r>
        <w:tab/>
      </w:r>
      <w:r>
        <w:rPr>
          <w:smallCaps/>
        </w:rPr>
        <w:t>af</w:t>
      </w:r>
      <w:r>
        <w:t>-come</w:t>
      </w:r>
      <w:r>
        <w:rPr>
          <w:smallCaps/>
        </w:rPr>
        <w:tab/>
        <w:t>c</w:t>
      </w:r>
      <w:r>
        <w:rPr>
          <w:smallCaps/>
        </w:rPr>
        <w:tab/>
      </w:r>
      <w:r>
        <w:t>god</w:t>
      </w:r>
      <w:r>
        <w:rPr>
          <w:smallCaps/>
        </w:rPr>
        <w:tab/>
        <w:t>c</w:t>
      </w:r>
      <w:r>
        <w:rPr>
          <w:smallCaps/>
        </w:rPr>
        <w:tab/>
      </w:r>
      <w:r>
        <w:t>do-see</w:t>
      </w:r>
      <w:r w:rsidR="00422CFA">
        <w:tab/>
        <w:t>The god came to look,</w:t>
      </w:r>
    </w:p>
    <w:p w14:paraId="5AB3896F" w14:textId="77777777" w:rsidR="00800AD8" w:rsidRDefault="00DC1AE0" w:rsidP="00422CFA">
      <w:pPr>
        <w:pStyle w:val="InterlineText"/>
        <w:tabs>
          <w:tab w:val="left" w:pos="533"/>
          <w:tab w:val="left" w:pos="1352"/>
          <w:tab w:val="left" w:pos="2846"/>
          <w:tab w:val="left" w:pos="3110"/>
        </w:tabs>
      </w:pPr>
      <w:r w:rsidRPr="003A1D48">
        <w:rPr>
          <w:rStyle w:val="InterlineTextNumChar"/>
        </w:rPr>
        <w:t>016</w:t>
      </w:r>
      <w:r w:rsidR="00800AD8">
        <w:tab/>
        <w:t>mintu</w:t>
      </w:r>
      <w:r w:rsidR="00800AD8">
        <w:tab/>
        <w:t>penaula</w:t>
      </w:r>
      <w:r w:rsidR="00800AD8">
        <w:tab/>
        <w:t>a</w:t>
      </w:r>
      <w:r w:rsidR="00800AD8">
        <w:tab/>
        <w:t>tsemas.</w:t>
      </w:r>
    </w:p>
    <w:p w14:paraId="34AC3B65" w14:textId="77777777" w:rsidR="00800AD8" w:rsidRDefault="00800AD8" w:rsidP="00422CFA">
      <w:pPr>
        <w:pStyle w:val="InterlineGlossWithTrans"/>
        <w:tabs>
          <w:tab w:val="left" w:pos="533"/>
          <w:tab w:val="left" w:pos="1352"/>
          <w:tab w:val="left" w:pos="2846"/>
          <w:tab w:val="left" w:pos="3110"/>
        </w:tabs>
      </w:pPr>
      <w:r>
        <w:tab/>
        <w:t>mintu</w:t>
      </w:r>
      <w:r>
        <w:tab/>
        <w:t>en=pa-ula</w:t>
      </w:r>
      <w:r>
        <w:tab/>
        <w:t>a</w:t>
      </w:r>
      <w:r>
        <w:tab/>
        <w:t>tsemas</w:t>
      </w:r>
    </w:p>
    <w:p w14:paraId="4E6F63E3" w14:textId="77777777" w:rsidR="00800AD8" w:rsidRDefault="00800AD8" w:rsidP="00B76180">
      <w:pPr>
        <w:pStyle w:val="InterlineTransNoFree"/>
        <w:tabs>
          <w:tab w:val="left" w:pos="1352"/>
          <w:tab w:val="left" w:pos="2846"/>
          <w:tab w:val="left" w:pos="3110"/>
          <w:tab w:val="right" w:pos="8789"/>
        </w:tabs>
      </w:pPr>
      <w:r>
        <w:tab/>
        <w:t>sudden</w:t>
      </w:r>
      <w:r>
        <w:tab/>
      </w:r>
      <w:r>
        <w:rPr>
          <w:smallCaps/>
        </w:rPr>
        <w:t>af</w:t>
      </w:r>
      <w:r>
        <w:t>=cause-lack</w:t>
      </w:r>
      <w:r>
        <w:rPr>
          <w:smallCaps/>
        </w:rPr>
        <w:tab/>
        <w:t>c</w:t>
      </w:r>
      <w:r>
        <w:rPr>
          <w:smallCaps/>
        </w:rPr>
        <w:tab/>
      </w:r>
      <w:r>
        <w:t>god</w:t>
      </w:r>
      <w:r w:rsidR="00422CFA">
        <w:tab/>
        <w:t>and had pity on them.</w:t>
      </w:r>
    </w:p>
    <w:p w14:paraId="2257DF45" w14:textId="77777777" w:rsidR="00800AD8" w:rsidRDefault="00DC1AE0" w:rsidP="00422CFA">
      <w:pPr>
        <w:pStyle w:val="InterlineText"/>
        <w:tabs>
          <w:tab w:val="left" w:pos="533"/>
          <w:tab w:val="left" w:pos="2117"/>
          <w:tab w:val="left" w:pos="2381"/>
          <w:tab w:val="left" w:pos="3155"/>
          <w:tab w:val="left" w:pos="4319"/>
          <w:tab w:val="left" w:pos="4583"/>
          <w:tab w:val="left" w:pos="6527"/>
          <w:tab w:val="left" w:pos="7016"/>
          <w:tab w:val="left" w:pos="7925"/>
        </w:tabs>
      </w:pPr>
      <w:r w:rsidRPr="003A1D48">
        <w:rPr>
          <w:rStyle w:val="InterlineTextNumChar"/>
        </w:rPr>
        <w:t>017</w:t>
      </w:r>
      <w:r w:rsidR="00800AD8">
        <w:tab/>
        <w:t>sualapen</w:t>
      </w:r>
      <w:r w:rsidR="00800AD8">
        <w:tab/>
        <w:t>a</w:t>
      </w:r>
      <w:r w:rsidR="00800AD8">
        <w:tab/>
        <w:t>kaka</w:t>
      </w:r>
      <w:r w:rsidR="00800AD8">
        <w:tab/>
        <w:t>tjaîaîak</w:t>
      </w:r>
      <w:r w:rsidR="00800AD8">
        <w:tab/>
        <w:t>a</w:t>
      </w:r>
      <w:r w:rsidR="00800AD8">
        <w:tab/>
        <w:t>sinvaî;</w:t>
      </w:r>
      <w:r w:rsidR="00800AD8">
        <w:tab/>
        <w:t>sa</w:t>
      </w:r>
      <w:r w:rsidR="00422CFA">
        <w:tab/>
        <w:t>katsu-i</w:t>
      </w:r>
      <w:r w:rsidR="00422CFA">
        <w:tab/>
        <w:t>a</w:t>
      </w:r>
    </w:p>
    <w:p w14:paraId="201D31CF" w14:textId="77777777" w:rsidR="00800AD8" w:rsidRDefault="00800AD8" w:rsidP="00422CFA">
      <w:pPr>
        <w:pStyle w:val="InterlineGlossWithTrans"/>
        <w:tabs>
          <w:tab w:val="left" w:pos="533"/>
          <w:tab w:val="left" w:pos="2117"/>
          <w:tab w:val="left" w:pos="2381"/>
          <w:tab w:val="left" w:pos="3155"/>
          <w:tab w:val="left" w:pos="4319"/>
          <w:tab w:val="left" w:pos="4583"/>
          <w:tab w:val="left" w:pos="6527"/>
          <w:tab w:val="left" w:pos="7016"/>
          <w:tab w:val="left" w:pos="7925"/>
        </w:tabs>
      </w:pPr>
      <w:r>
        <w:tab/>
        <w:t>su-alap-en</w:t>
      </w:r>
      <w:r>
        <w:tab/>
        <w:t>a</w:t>
      </w:r>
      <w:r>
        <w:tab/>
        <w:t>kaka</w:t>
      </w:r>
      <w:r>
        <w:tab/>
        <w:t>tja-îaîak</w:t>
      </w:r>
      <w:r>
        <w:tab/>
        <w:t>a</w:t>
      </w:r>
      <w:r>
        <w:tab/>
        <w:t>in=sevaî</w:t>
      </w:r>
      <w:r>
        <w:tab/>
        <w:t>sa</w:t>
      </w:r>
      <w:r w:rsidR="00422CFA">
        <w:tab/>
        <w:t>katsu-i</w:t>
      </w:r>
      <w:r w:rsidR="00422CFA">
        <w:tab/>
        <w:t>a</w:t>
      </w:r>
    </w:p>
    <w:p w14:paraId="1B0CA094" w14:textId="77777777" w:rsidR="00800AD8" w:rsidRDefault="00800AD8" w:rsidP="00422CFA">
      <w:pPr>
        <w:pStyle w:val="InterlineTransNoFree"/>
        <w:tabs>
          <w:tab w:val="left" w:pos="2117"/>
          <w:tab w:val="left" w:pos="2381"/>
          <w:tab w:val="left" w:pos="3155"/>
          <w:tab w:val="left" w:pos="4319"/>
          <w:tab w:val="left" w:pos="4583"/>
          <w:tab w:val="left" w:pos="6527"/>
          <w:tab w:val="left" w:pos="7016"/>
          <w:tab w:val="left" w:pos="7925"/>
        </w:tabs>
      </w:pPr>
      <w:r>
        <w:tab/>
        <w:t>remove-take-</w:t>
      </w:r>
      <w:r>
        <w:rPr>
          <w:smallCaps/>
        </w:rPr>
        <w:t>pf</w:t>
      </w:r>
      <w:r>
        <w:rPr>
          <w:smallCaps/>
        </w:rPr>
        <w:tab/>
        <w:t>c</w:t>
      </w:r>
      <w:r>
        <w:rPr>
          <w:smallCaps/>
        </w:rPr>
        <w:tab/>
      </w:r>
      <w:r>
        <w:t>sibling</w:t>
      </w:r>
      <w:r>
        <w:tab/>
        <w:t>more-child</w:t>
      </w:r>
      <w:r>
        <w:rPr>
          <w:smallCaps/>
        </w:rPr>
        <w:tab/>
        <w:t>c</w:t>
      </w:r>
      <w:r>
        <w:rPr>
          <w:smallCaps/>
        </w:rPr>
        <w:tab/>
        <w:t>perf</w:t>
      </w:r>
      <w:r>
        <w:t>=carry.on.back</w:t>
      </w:r>
      <w:r>
        <w:tab/>
        <w:t>and</w:t>
      </w:r>
      <w:r w:rsidR="00422CFA">
        <w:tab/>
        <w:t>carry-</w:t>
      </w:r>
      <w:r w:rsidR="00422CFA">
        <w:rPr>
          <w:smallCaps/>
        </w:rPr>
        <w:t>pf</w:t>
      </w:r>
      <w:r w:rsidR="00422CFA">
        <w:rPr>
          <w:smallCaps/>
        </w:rPr>
        <w:tab/>
        <w:t>c</w:t>
      </w:r>
    </w:p>
    <w:p w14:paraId="4E790117" w14:textId="77777777" w:rsidR="00800AD8" w:rsidRDefault="00800AD8" w:rsidP="00422CFA">
      <w:pPr>
        <w:pStyle w:val="InterlineText"/>
        <w:tabs>
          <w:tab w:val="left" w:pos="533"/>
          <w:tab w:val="left" w:pos="1277"/>
          <w:tab w:val="left" w:pos="3071"/>
          <w:tab w:val="left" w:pos="3755"/>
          <w:tab w:val="left" w:pos="4529"/>
          <w:tab w:val="left" w:pos="4793"/>
        </w:tabs>
      </w:pPr>
      <w:r>
        <w:tab/>
        <w:t>sema</w:t>
      </w:r>
      <w:r>
        <w:tab/>
        <w:t>kalevelevan</w:t>
      </w:r>
      <w:r>
        <w:tab/>
        <w:t>azua</w:t>
      </w:r>
      <w:r>
        <w:tab/>
        <w:t>kaka</w:t>
      </w:r>
      <w:r>
        <w:tab/>
        <w:t>a</w:t>
      </w:r>
      <w:r>
        <w:tab/>
        <w:t>tjavulung.</w:t>
      </w:r>
    </w:p>
    <w:p w14:paraId="132BB975" w14:textId="77777777" w:rsidR="00800AD8" w:rsidRDefault="00800AD8" w:rsidP="00422CFA">
      <w:pPr>
        <w:pStyle w:val="InterlineGlossWithTrans"/>
        <w:tabs>
          <w:tab w:val="left" w:pos="533"/>
          <w:tab w:val="left" w:pos="1277"/>
          <w:tab w:val="left" w:pos="3071"/>
          <w:tab w:val="left" w:pos="3755"/>
          <w:tab w:val="left" w:pos="4529"/>
          <w:tab w:val="left" w:pos="4793"/>
        </w:tabs>
      </w:pPr>
      <w:r>
        <w:tab/>
        <w:t>em=sa</w:t>
      </w:r>
      <w:r>
        <w:tab/>
        <w:t>ka-levelev-an</w:t>
      </w:r>
      <w:r>
        <w:tab/>
        <w:t>a-zua</w:t>
      </w:r>
      <w:r>
        <w:tab/>
        <w:t>kaka</w:t>
      </w:r>
      <w:r>
        <w:tab/>
        <w:t>a</w:t>
      </w:r>
      <w:r>
        <w:tab/>
        <w:t>tja-vulung</w:t>
      </w:r>
    </w:p>
    <w:p w14:paraId="0F7678C7" w14:textId="77777777" w:rsidR="00800AD8" w:rsidRDefault="00800AD8" w:rsidP="00422CFA">
      <w:pPr>
        <w:pStyle w:val="InterlineTrans"/>
        <w:tabs>
          <w:tab w:val="left" w:pos="533"/>
          <w:tab w:val="left" w:pos="1277"/>
          <w:tab w:val="left" w:pos="3071"/>
          <w:tab w:val="left" w:pos="3755"/>
          <w:tab w:val="left" w:pos="4529"/>
          <w:tab w:val="left" w:pos="4793"/>
        </w:tabs>
      </w:pPr>
      <w:r>
        <w:rPr>
          <w:smallCaps/>
        </w:rPr>
        <w:tab/>
        <w:t>af</w:t>
      </w:r>
      <w:r>
        <w:t>=go</w:t>
      </w:r>
      <w:r>
        <w:tab/>
        <w:t>main-dazzle-</w:t>
      </w:r>
      <w:r>
        <w:rPr>
          <w:smallCaps/>
        </w:rPr>
        <w:t>nom</w:t>
      </w:r>
      <w:r>
        <w:tab/>
      </w:r>
      <w:r>
        <w:rPr>
          <w:smallCaps/>
        </w:rPr>
        <w:t>c-</w:t>
      </w:r>
      <w:r>
        <w:t>that</w:t>
      </w:r>
      <w:r>
        <w:tab/>
        <w:t>sibling</w:t>
      </w:r>
      <w:r>
        <w:rPr>
          <w:smallCaps/>
        </w:rPr>
        <w:tab/>
        <w:t>c</w:t>
      </w:r>
      <w:r>
        <w:rPr>
          <w:smallCaps/>
        </w:rPr>
        <w:tab/>
      </w:r>
      <w:r>
        <w:t>more-old</w:t>
      </w:r>
    </w:p>
    <w:p w14:paraId="4F041168" w14:textId="77777777" w:rsidR="00800AD8" w:rsidRDefault="00800AD8">
      <w:pPr>
        <w:pStyle w:val="InterlineFree"/>
      </w:pPr>
      <w:r>
        <w:t>The younger brother was taken off her back, and the older sister was taken to heaven.</w:t>
      </w:r>
    </w:p>
    <w:p w14:paraId="6A1C9593" w14:textId="77777777" w:rsidR="00800AD8" w:rsidRDefault="00DC1AE0" w:rsidP="00422CFA">
      <w:pPr>
        <w:pStyle w:val="InterlineText"/>
        <w:tabs>
          <w:tab w:val="left" w:pos="533"/>
          <w:tab w:val="left" w:pos="1022"/>
          <w:tab w:val="left" w:pos="1706"/>
          <w:tab w:val="left" w:pos="2480"/>
          <w:tab w:val="left" w:pos="2744"/>
          <w:tab w:val="left" w:pos="3908"/>
          <w:tab w:val="left" w:pos="4907"/>
          <w:tab w:val="left" w:pos="5396"/>
          <w:tab w:val="left" w:pos="6170"/>
          <w:tab w:val="left" w:pos="6659"/>
        </w:tabs>
      </w:pPr>
      <w:r w:rsidRPr="003A1D48">
        <w:rPr>
          <w:rStyle w:val="InterlineTextNumChar"/>
        </w:rPr>
        <w:t>018</w:t>
      </w:r>
      <w:r w:rsidR="00800AD8">
        <w:tab/>
        <w:t>qau</w:t>
      </w:r>
      <w:r w:rsidR="00800AD8">
        <w:tab/>
        <w:t>azua</w:t>
      </w:r>
      <w:r w:rsidR="00800AD8">
        <w:tab/>
        <w:t>kaka</w:t>
      </w:r>
      <w:r w:rsidR="00800AD8">
        <w:tab/>
        <w:t>a</w:t>
      </w:r>
      <w:r w:rsidR="00800AD8">
        <w:tab/>
        <w:t>tjaîaîak</w:t>
      </w:r>
      <w:r w:rsidR="00800AD8">
        <w:tab/>
        <w:t>sisekam</w:t>
      </w:r>
      <w:r w:rsidR="00800AD8">
        <w:tab/>
        <w:t>nua</w:t>
      </w:r>
      <w:r w:rsidR="00800AD8">
        <w:tab/>
        <w:t>tsemas</w:t>
      </w:r>
      <w:r w:rsidR="00422CFA">
        <w:tab/>
        <w:t>sa</w:t>
      </w:r>
      <w:r w:rsidR="00422CFA">
        <w:tab/>
        <w:t>paqerengi.</w:t>
      </w:r>
    </w:p>
    <w:p w14:paraId="65A31D97" w14:textId="77777777" w:rsidR="00800AD8" w:rsidRDefault="00800AD8" w:rsidP="00422CFA">
      <w:pPr>
        <w:pStyle w:val="InterlineGlossWithTrans"/>
        <w:tabs>
          <w:tab w:val="left" w:pos="533"/>
          <w:tab w:val="left" w:pos="1022"/>
          <w:tab w:val="left" w:pos="1706"/>
          <w:tab w:val="left" w:pos="2480"/>
          <w:tab w:val="left" w:pos="2744"/>
          <w:tab w:val="left" w:pos="3908"/>
          <w:tab w:val="left" w:pos="4907"/>
          <w:tab w:val="left" w:pos="5396"/>
          <w:tab w:val="left" w:pos="6170"/>
          <w:tab w:val="left" w:pos="6659"/>
        </w:tabs>
      </w:pPr>
      <w:r>
        <w:tab/>
        <w:t>qau</w:t>
      </w:r>
      <w:r>
        <w:tab/>
        <w:t>a-zua</w:t>
      </w:r>
      <w:r>
        <w:tab/>
        <w:t>kaka</w:t>
      </w:r>
      <w:r>
        <w:tab/>
        <w:t>a</w:t>
      </w:r>
      <w:r>
        <w:tab/>
        <w:t>tja-îaîak</w:t>
      </w:r>
      <w:r>
        <w:tab/>
        <w:t>si-sekam</w:t>
      </w:r>
      <w:r>
        <w:tab/>
        <w:t>nua</w:t>
      </w:r>
      <w:r>
        <w:tab/>
        <w:t>tsemas</w:t>
      </w:r>
      <w:r w:rsidR="00422CFA">
        <w:tab/>
        <w:t>sa</w:t>
      </w:r>
      <w:r w:rsidR="00422CFA">
        <w:tab/>
        <w:t>pa-qereng-i</w:t>
      </w:r>
    </w:p>
    <w:p w14:paraId="3DB306FE" w14:textId="77777777" w:rsidR="00800AD8" w:rsidRDefault="00800AD8" w:rsidP="00422CFA">
      <w:pPr>
        <w:pStyle w:val="InterlineTrans"/>
        <w:tabs>
          <w:tab w:val="left" w:pos="533"/>
          <w:tab w:val="left" w:pos="1022"/>
          <w:tab w:val="left" w:pos="1706"/>
          <w:tab w:val="left" w:pos="2480"/>
          <w:tab w:val="left" w:pos="2744"/>
          <w:tab w:val="left" w:pos="3908"/>
          <w:tab w:val="left" w:pos="4907"/>
          <w:tab w:val="left" w:pos="5396"/>
          <w:tab w:val="left" w:pos="6170"/>
          <w:tab w:val="left" w:pos="6659"/>
        </w:tabs>
      </w:pPr>
      <w:r>
        <w:tab/>
        <w:t>so</w:t>
      </w:r>
      <w:r>
        <w:tab/>
      </w:r>
      <w:r>
        <w:rPr>
          <w:smallCaps/>
        </w:rPr>
        <w:t>c-</w:t>
      </w:r>
      <w:r>
        <w:t>that</w:t>
      </w:r>
      <w:r>
        <w:tab/>
        <w:t>sibling</w:t>
      </w:r>
      <w:r>
        <w:rPr>
          <w:smallCaps/>
        </w:rPr>
        <w:tab/>
        <w:t>c</w:t>
      </w:r>
      <w:r>
        <w:rPr>
          <w:smallCaps/>
        </w:rPr>
        <w:tab/>
      </w:r>
      <w:r>
        <w:t>more-child</w:t>
      </w:r>
      <w:r>
        <w:tab/>
      </w:r>
      <w:r>
        <w:rPr>
          <w:smallCaps/>
        </w:rPr>
        <w:t>if</w:t>
      </w:r>
      <w:r>
        <w:t>-spread</w:t>
      </w:r>
      <w:r>
        <w:tab/>
        <w:t>by</w:t>
      </w:r>
      <w:r>
        <w:tab/>
        <w:t>god</w:t>
      </w:r>
      <w:r w:rsidR="00422CFA">
        <w:tab/>
        <w:t>and</w:t>
      </w:r>
      <w:r w:rsidR="00422CFA">
        <w:tab/>
        <w:t>cause-lie.down-</w:t>
      </w:r>
      <w:r w:rsidR="00422CFA">
        <w:rPr>
          <w:smallCaps/>
        </w:rPr>
        <w:t>pf</w:t>
      </w:r>
    </w:p>
    <w:p w14:paraId="18200FA6" w14:textId="77777777" w:rsidR="00800AD8" w:rsidRDefault="00800AD8">
      <w:pPr>
        <w:pStyle w:val="InterlineFree"/>
      </w:pPr>
      <w:r>
        <w:lastRenderedPageBreak/>
        <w:t>And the god made a bed for the younger brother and laid him down to sleep.</w:t>
      </w:r>
    </w:p>
    <w:p w14:paraId="210510D3" w14:textId="77777777" w:rsidR="00800AD8" w:rsidRDefault="00DC1AE0" w:rsidP="00422CFA">
      <w:pPr>
        <w:pStyle w:val="InterlineText"/>
        <w:tabs>
          <w:tab w:val="left" w:pos="533"/>
          <w:tab w:val="left" w:pos="1022"/>
          <w:tab w:val="left" w:pos="2096"/>
          <w:tab w:val="left" w:pos="2870"/>
          <w:tab w:val="left" w:pos="3509"/>
          <w:tab w:val="left" w:pos="4283"/>
          <w:tab w:val="left" w:pos="5012"/>
          <w:tab w:val="left" w:pos="5276"/>
          <w:tab w:val="left" w:pos="7145"/>
          <w:tab w:val="left" w:pos="7634"/>
        </w:tabs>
      </w:pPr>
      <w:r w:rsidRPr="003A1D48">
        <w:rPr>
          <w:rStyle w:val="InterlineTextNumChar"/>
        </w:rPr>
        <w:t>019</w:t>
      </w:r>
      <w:r w:rsidR="00800AD8">
        <w:tab/>
        <w:t>qau</w:t>
      </w:r>
      <w:r w:rsidR="00800AD8">
        <w:tab/>
        <w:t>seleman</w:t>
      </w:r>
      <w:r w:rsidR="00800AD8">
        <w:tab/>
        <w:t>anga</w:t>
      </w:r>
      <w:r w:rsidR="00800AD8">
        <w:tab/>
        <w:t>avan</w:t>
      </w:r>
      <w:r w:rsidR="00800AD8">
        <w:tab/>
        <w:t>anga</w:t>
      </w:r>
      <w:r w:rsidR="00800AD8">
        <w:tab/>
        <w:t>qaung</w:t>
      </w:r>
      <w:r w:rsidR="00800AD8">
        <w:tab/>
        <w:t>a</w:t>
      </w:r>
      <w:r w:rsidR="00800AD8">
        <w:tab/>
        <w:t>ladengadengan</w:t>
      </w:r>
      <w:r w:rsidR="00800AD8">
        <w:tab/>
        <w:t>nua</w:t>
      </w:r>
      <w:r w:rsidR="00422CFA">
        <w:tab/>
        <w:t>kina.</w:t>
      </w:r>
    </w:p>
    <w:p w14:paraId="5A6326FF" w14:textId="77777777" w:rsidR="00800AD8" w:rsidRDefault="00800AD8" w:rsidP="00422CFA">
      <w:pPr>
        <w:pStyle w:val="InterlineGlossWithTrans"/>
        <w:tabs>
          <w:tab w:val="left" w:pos="533"/>
          <w:tab w:val="left" w:pos="1022"/>
          <w:tab w:val="left" w:pos="2096"/>
          <w:tab w:val="left" w:pos="2870"/>
          <w:tab w:val="left" w:pos="3509"/>
          <w:tab w:val="left" w:pos="4283"/>
          <w:tab w:val="left" w:pos="5012"/>
          <w:tab w:val="left" w:pos="5276"/>
          <w:tab w:val="left" w:pos="7145"/>
          <w:tab w:val="left" w:pos="7634"/>
        </w:tabs>
      </w:pPr>
      <w:r>
        <w:tab/>
        <w:t>qau</w:t>
      </w:r>
      <w:r>
        <w:tab/>
        <w:t>selem-an</w:t>
      </w:r>
      <w:r>
        <w:tab/>
        <w:t>anga</w:t>
      </w:r>
      <w:r>
        <w:tab/>
        <w:t>avan</w:t>
      </w:r>
      <w:r>
        <w:tab/>
        <w:t>anga</w:t>
      </w:r>
      <w:r>
        <w:tab/>
        <w:t>qaung</w:t>
      </w:r>
      <w:r>
        <w:tab/>
        <w:t>a</w:t>
      </w:r>
      <w:r>
        <w:tab/>
        <w:t>denga=ladenga-an</w:t>
      </w:r>
      <w:r>
        <w:tab/>
        <w:t>nua</w:t>
      </w:r>
      <w:r w:rsidR="00422CFA">
        <w:tab/>
        <w:t>kina</w:t>
      </w:r>
    </w:p>
    <w:p w14:paraId="28DBF541" w14:textId="77777777" w:rsidR="00800AD8" w:rsidRDefault="00800AD8" w:rsidP="00422CFA">
      <w:pPr>
        <w:pStyle w:val="InterlineTrans"/>
        <w:tabs>
          <w:tab w:val="left" w:pos="533"/>
          <w:tab w:val="left" w:pos="1022"/>
          <w:tab w:val="left" w:pos="2096"/>
          <w:tab w:val="left" w:pos="2870"/>
          <w:tab w:val="left" w:pos="3509"/>
          <w:tab w:val="left" w:pos="4283"/>
          <w:tab w:val="left" w:pos="5012"/>
          <w:tab w:val="left" w:pos="5276"/>
          <w:tab w:val="left" w:pos="7145"/>
          <w:tab w:val="left" w:pos="7634"/>
        </w:tabs>
      </w:pPr>
      <w:r>
        <w:tab/>
        <w:t>so</w:t>
      </w:r>
      <w:r>
        <w:tab/>
        <w:t>dark-</w:t>
      </w:r>
      <w:r>
        <w:rPr>
          <w:smallCaps/>
        </w:rPr>
        <w:t>nom</w:t>
      </w:r>
      <w:r>
        <w:tab/>
        <w:t>indeed</w:t>
      </w:r>
      <w:r>
        <w:tab/>
        <w:t>exact</w:t>
      </w:r>
      <w:r>
        <w:tab/>
        <w:t>indeed</w:t>
      </w:r>
      <w:r>
        <w:tab/>
        <w:t>cry</w:t>
      </w:r>
      <w:r>
        <w:rPr>
          <w:smallCaps/>
        </w:rPr>
        <w:tab/>
        <w:t>c</w:t>
      </w:r>
      <w:r>
        <w:rPr>
          <w:smallCaps/>
        </w:rPr>
        <w:tab/>
        <w:t>red</w:t>
      </w:r>
      <w:r>
        <w:t>=hear-</w:t>
      </w:r>
      <w:r>
        <w:rPr>
          <w:smallCaps/>
        </w:rPr>
        <w:t>lf</w:t>
      </w:r>
      <w:r>
        <w:tab/>
        <w:t>by</w:t>
      </w:r>
      <w:r w:rsidR="00422CFA">
        <w:tab/>
        <w:t>mother</w:t>
      </w:r>
    </w:p>
    <w:p w14:paraId="195C98AE" w14:textId="77777777" w:rsidR="00800AD8" w:rsidRDefault="00800AD8">
      <w:pPr>
        <w:pStyle w:val="InterlineFree"/>
      </w:pPr>
      <w:r>
        <w:t>After dark the mother heard a cry.</w:t>
      </w:r>
    </w:p>
    <w:p w14:paraId="105A0B6D" w14:textId="77777777" w:rsidR="00800AD8" w:rsidRDefault="00DC1AE0" w:rsidP="00422CFA">
      <w:pPr>
        <w:pStyle w:val="InterlineText"/>
        <w:tabs>
          <w:tab w:val="left" w:pos="533"/>
          <w:tab w:val="left" w:pos="1022"/>
        </w:tabs>
      </w:pPr>
      <w:r w:rsidRPr="003A1D48">
        <w:rPr>
          <w:rStyle w:val="InterlineTextNumChar"/>
        </w:rPr>
        <w:t>020</w:t>
      </w:r>
      <w:r w:rsidR="00800AD8">
        <w:tab/>
        <w:t>qau</w:t>
      </w:r>
      <w:r w:rsidR="00800AD8">
        <w:tab/>
        <w:t>penaula.</w:t>
      </w:r>
    </w:p>
    <w:p w14:paraId="6975219F" w14:textId="77777777" w:rsidR="00800AD8" w:rsidRDefault="00800AD8" w:rsidP="00422CFA">
      <w:pPr>
        <w:pStyle w:val="InterlineGlossWithTrans"/>
        <w:tabs>
          <w:tab w:val="left" w:pos="533"/>
          <w:tab w:val="left" w:pos="1022"/>
        </w:tabs>
      </w:pPr>
      <w:r>
        <w:tab/>
        <w:t>qau</w:t>
      </w:r>
      <w:r>
        <w:tab/>
        <w:t>en=pa-ula</w:t>
      </w:r>
    </w:p>
    <w:p w14:paraId="4D97C679" w14:textId="77777777" w:rsidR="00800AD8" w:rsidRDefault="00800AD8" w:rsidP="00B76180">
      <w:pPr>
        <w:pStyle w:val="InterlineTransNoFree"/>
        <w:tabs>
          <w:tab w:val="left" w:pos="1022"/>
          <w:tab w:val="right" w:pos="8789"/>
        </w:tabs>
      </w:pPr>
      <w:r>
        <w:tab/>
        <w:t>so</w:t>
      </w:r>
      <w:r>
        <w:tab/>
      </w:r>
      <w:r>
        <w:rPr>
          <w:smallCaps/>
        </w:rPr>
        <w:t>af</w:t>
      </w:r>
      <w:r>
        <w:t>=cause-lack</w:t>
      </w:r>
      <w:r w:rsidR="00422CFA">
        <w:tab/>
        <w:t>She felt sorry.</w:t>
      </w:r>
    </w:p>
    <w:p w14:paraId="52A5F782" w14:textId="77777777" w:rsidR="00800AD8" w:rsidRDefault="00DC1AE0" w:rsidP="00422CFA">
      <w:pPr>
        <w:pStyle w:val="InterlineText"/>
        <w:tabs>
          <w:tab w:val="left" w:pos="533"/>
          <w:tab w:val="left" w:pos="1022"/>
          <w:tab w:val="left" w:pos="1946"/>
          <w:tab w:val="left" w:pos="2540"/>
          <w:tab w:val="left" w:pos="2804"/>
          <w:tab w:val="left" w:pos="3773"/>
          <w:tab w:val="left" w:pos="4277"/>
          <w:tab w:val="left" w:pos="5966"/>
          <w:tab w:val="left" w:pos="6440"/>
          <w:tab w:val="left" w:pos="6704"/>
        </w:tabs>
      </w:pPr>
      <w:r w:rsidRPr="003A1D48">
        <w:rPr>
          <w:rStyle w:val="InterlineTextNumChar"/>
        </w:rPr>
        <w:t>021</w:t>
      </w:r>
      <w:r w:rsidR="00800AD8">
        <w:tab/>
        <w:t>“ku</w:t>
      </w:r>
      <w:r w:rsidR="00800AD8">
        <w:tab/>
        <w:t>vaikaw</w:t>
      </w:r>
      <w:r w:rsidR="00800AD8">
        <w:tab/>
        <w:t>anan</w:t>
      </w:r>
      <w:r w:rsidR="00800AD8">
        <w:tab/>
        <w:t>a</w:t>
      </w:r>
      <w:r w:rsidR="00800AD8">
        <w:tab/>
        <w:t>kiqenetj</w:t>
      </w:r>
      <w:r w:rsidR="00800AD8">
        <w:tab/>
        <w:t>tu</w:t>
      </w:r>
      <w:r w:rsidR="00800AD8">
        <w:tab/>
        <w:t>kemudakuda,”</w:t>
      </w:r>
      <w:r w:rsidR="00800AD8">
        <w:tab/>
        <w:t>aya</w:t>
      </w:r>
      <w:r w:rsidR="00800AD8">
        <w:tab/>
        <w:t>a</w:t>
      </w:r>
      <w:r w:rsidR="00422CFA">
        <w:tab/>
        <w:t>kina.</w:t>
      </w:r>
    </w:p>
    <w:p w14:paraId="4415111D" w14:textId="77777777" w:rsidR="00800AD8" w:rsidRDefault="00800AD8" w:rsidP="00422CFA">
      <w:pPr>
        <w:pStyle w:val="InterlineGlossWithTrans"/>
        <w:tabs>
          <w:tab w:val="left" w:pos="533"/>
          <w:tab w:val="left" w:pos="1022"/>
          <w:tab w:val="left" w:pos="1946"/>
          <w:tab w:val="left" w:pos="2540"/>
          <w:tab w:val="left" w:pos="2804"/>
          <w:tab w:val="left" w:pos="3773"/>
          <w:tab w:val="left" w:pos="4277"/>
          <w:tab w:val="left" w:pos="5966"/>
          <w:tab w:val="left" w:pos="6440"/>
          <w:tab w:val="left" w:pos="6704"/>
        </w:tabs>
      </w:pPr>
      <w:r>
        <w:tab/>
        <w:t>ku</w:t>
      </w:r>
      <w:r>
        <w:tab/>
        <w:t>vaik-aw</w:t>
      </w:r>
      <w:r>
        <w:tab/>
        <w:t>anan</w:t>
      </w:r>
      <w:r>
        <w:tab/>
        <w:t>a</w:t>
      </w:r>
      <w:r>
        <w:tab/>
        <w:t>ki-qenetj</w:t>
      </w:r>
      <w:r>
        <w:tab/>
        <w:t>tu</w:t>
      </w:r>
      <w:r>
        <w:tab/>
        <w:t>em=kuda-kuda</w:t>
      </w:r>
      <w:r>
        <w:tab/>
        <w:t>aya</w:t>
      </w:r>
      <w:r>
        <w:tab/>
        <w:t>a</w:t>
      </w:r>
      <w:r w:rsidR="00422CFA">
        <w:tab/>
        <w:t>kina</w:t>
      </w:r>
    </w:p>
    <w:p w14:paraId="773E6C09" w14:textId="77777777" w:rsidR="00800AD8" w:rsidRDefault="00800AD8" w:rsidP="00422CFA">
      <w:pPr>
        <w:pStyle w:val="InterlineTrans"/>
        <w:tabs>
          <w:tab w:val="left" w:pos="533"/>
          <w:tab w:val="left" w:pos="1022"/>
          <w:tab w:val="left" w:pos="1946"/>
          <w:tab w:val="left" w:pos="2540"/>
          <w:tab w:val="left" w:pos="2804"/>
          <w:tab w:val="left" w:pos="3773"/>
          <w:tab w:val="left" w:pos="4277"/>
          <w:tab w:val="left" w:pos="5966"/>
          <w:tab w:val="left" w:pos="6440"/>
          <w:tab w:val="left" w:pos="6704"/>
        </w:tabs>
        <w:rPr>
          <w:smallCaps/>
        </w:rPr>
      </w:pPr>
      <w:r>
        <w:tab/>
        <w:t>I</w:t>
      </w:r>
      <w:r>
        <w:tab/>
        <w:t>leave-</w:t>
      </w:r>
      <w:r>
        <w:rPr>
          <w:smallCaps/>
        </w:rPr>
        <w:t>lf</w:t>
      </w:r>
      <w:r>
        <w:tab/>
        <w:t>still</w:t>
      </w:r>
      <w:r>
        <w:rPr>
          <w:smallCaps/>
        </w:rPr>
        <w:tab/>
        <w:t>c</w:t>
      </w:r>
      <w:r>
        <w:rPr>
          <w:smallCaps/>
        </w:rPr>
        <w:tab/>
      </w:r>
      <w:r>
        <w:t>do-see</w:t>
      </w:r>
      <w:r>
        <w:tab/>
      </w:r>
      <w:r>
        <w:rPr>
          <w:smallCaps/>
        </w:rPr>
        <w:t>obl</w:t>
      </w:r>
      <w:r>
        <w:tab/>
      </w:r>
      <w:r>
        <w:rPr>
          <w:smallCaps/>
        </w:rPr>
        <w:t>af</w:t>
      </w:r>
      <w:r>
        <w:t>=</w:t>
      </w:r>
      <w:r>
        <w:rPr>
          <w:smallCaps/>
        </w:rPr>
        <w:t>red</w:t>
      </w:r>
      <w:r>
        <w:t>-do.what</w:t>
      </w:r>
      <w:r>
        <w:tab/>
        <w:t>say</w:t>
      </w:r>
      <w:r>
        <w:rPr>
          <w:smallCaps/>
        </w:rPr>
        <w:tab/>
        <w:t>c</w:t>
      </w:r>
      <w:r w:rsidR="00422CFA">
        <w:tab/>
        <w:t>mother</w:t>
      </w:r>
    </w:p>
    <w:p w14:paraId="30C381B1" w14:textId="77777777" w:rsidR="00800AD8" w:rsidRDefault="00800AD8">
      <w:pPr>
        <w:pStyle w:val="InterlineFree"/>
      </w:pPr>
      <w:r>
        <w:t>“I’ll go and see what’s happening,” said the mother,</w:t>
      </w:r>
    </w:p>
    <w:p w14:paraId="575336D8" w14:textId="77777777" w:rsidR="00800AD8" w:rsidRDefault="00DC1AE0" w:rsidP="00422CFA">
      <w:pPr>
        <w:pStyle w:val="InterlineText"/>
        <w:tabs>
          <w:tab w:val="left" w:pos="533"/>
          <w:tab w:val="left" w:pos="1457"/>
          <w:tab w:val="left" w:pos="1946"/>
        </w:tabs>
      </w:pPr>
      <w:r w:rsidRPr="003A1D48">
        <w:rPr>
          <w:rStyle w:val="InterlineTextNumChar"/>
        </w:rPr>
        <w:t>022</w:t>
      </w:r>
      <w:r w:rsidR="00800AD8">
        <w:tab/>
        <w:t>vaiken</w:t>
      </w:r>
      <w:r w:rsidR="00800AD8">
        <w:tab/>
        <w:t>sa</w:t>
      </w:r>
      <w:r w:rsidR="00800AD8">
        <w:tab/>
        <w:t>kiqenetji.</w:t>
      </w:r>
    </w:p>
    <w:p w14:paraId="2E6BEA9D" w14:textId="77777777" w:rsidR="00800AD8" w:rsidRDefault="00800AD8" w:rsidP="00422CFA">
      <w:pPr>
        <w:pStyle w:val="InterlineGlossWithTrans"/>
        <w:tabs>
          <w:tab w:val="left" w:pos="533"/>
          <w:tab w:val="left" w:pos="1457"/>
          <w:tab w:val="left" w:pos="1946"/>
        </w:tabs>
      </w:pPr>
      <w:r>
        <w:tab/>
        <w:t>vaik-en</w:t>
      </w:r>
      <w:r>
        <w:tab/>
        <w:t>sa</w:t>
      </w:r>
      <w:r>
        <w:tab/>
        <w:t>ki-qenetj-i</w:t>
      </w:r>
    </w:p>
    <w:p w14:paraId="7D146352" w14:textId="77777777" w:rsidR="00800AD8" w:rsidRDefault="00800AD8" w:rsidP="00B76180">
      <w:pPr>
        <w:pStyle w:val="InterlineTransNoFree"/>
        <w:tabs>
          <w:tab w:val="left" w:pos="1457"/>
          <w:tab w:val="left" w:pos="1946"/>
          <w:tab w:val="right" w:pos="8789"/>
        </w:tabs>
      </w:pPr>
      <w:r>
        <w:tab/>
        <w:t>leave-</w:t>
      </w:r>
      <w:r>
        <w:rPr>
          <w:smallCaps/>
        </w:rPr>
        <w:t>pf</w:t>
      </w:r>
      <w:r>
        <w:tab/>
        <w:t>and</w:t>
      </w:r>
      <w:r>
        <w:tab/>
        <w:t>do-see-</w:t>
      </w:r>
      <w:r>
        <w:rPr>
          <w:smallCaps/>
        </w:rPr>
        <w:t>pf</w:t>
      </w:r>
      <w:r w:rsidR="00422CFA">
        <w:rPr>
          <w:smallCaps/>
        </w:rPr>
        <w:tab/>
      </w:r>
      <w:r w:rsidR="00422CFA">
        <w:t>and went to have a look.</w:t>
      </w:r>
    </w:p>
    <w:p w14:paraId="12333C46" w14:textId="77777777" w:rsidR="00800AD8" w:rsidRDefault="00DC1AE0" w:rsidP="00422CFA">
      <w:pPr>
        <w:pStyle w:val="InterlineText"/>
        <w:tabs>
          <w:tab w:val="left" w:pos="533"/>
          <w:tab w:val="left" w:pos="1352"/>
          <w:tab w:val="left" w:pos="1991"/>
          <w:tab w:val="left" w:pos="2765"/>
          <w:tab w:val="left" w:pos="3929"/>
          <w:tab w:val="left" w:pos="4193"/>
          <w:tab w:val="left" w:pos="4802"/>
          <w:tab w:val="left" w:pos="5066"/>
          <w:tab w:val="left" w:pos="6905"/>
          <w:tab w:val="left" w:pos="7169"/>
        </w:tabs>
      </w:pPr>
      <w:r w:rsidRPr="003A1D48">
        <w:rPr>
          <w:rStyle w:val="InterlineTextNumChar"/>
        </w:rPr>
        <w:t>023</w:t>
      </w:r>
      <w:r w:rsidR="00800AD8">
        <w:tab/>
        <w:t>mintu</w:t>
      </w:r>
      <w:r w:rsidR="00800AD8">
        <w:tab/>
        <w:t>avan</w:t>
      </w:r>
      <w:r w:rsidR="00800AD8">
        <w:tab/>
        <w:t>anga</w:t>
      </w:r>
      <w:r w:rsidR="00800AD8">
        <w:tab/>
        <w:t>tjaîaîak</w:t>
      </w:r>
      <w:r w:rsidR="00800AD8">
        <w:tab/>
        <w:t>a</w:t>
      </w:r>
      <w:r w:rsidR="00800AD8">
        <w:tab/>
        <w:t>aîak</w:t>
      </w:r>
      <w:r w:rsidR="00800AD8">
        <w:tab/>
        <w:t>a</w:t>
      </w:r>
      <w:r w:rsidR="00800AD8">
        <w:tab/>
        <w:t>naqemereng</w:t>
      </w:r>
      <w:r w:rsidR="00800AD8">
        <w:tab/>
        <w:t>a</w:t>
      </w:r>
      <w:r w:rsidR="00422CFA">
        <w:tab/>
        <w:t>qemauqaung.</w:t>
      </w:r>
    </w:p>
    <w:p w14:paraId="529C0A18" w14:textId="77777777" w:rsidR="00800AD8" w:rsidRDefault="00800AD8" w:rsidP="00422CFA">
      <w:pPr>
        <w:pStyle w:val="InterlineGlossWithTrans"/>
        <w:tabs>
          <w:tab w:val="left" w:pos="533"/>
          <w:tab w:val="left" w:pos="1352"/>
          <w:tab w:val="left" w:pos="1991"/>
          <w:tab w:val="left" w:pos="2765"/>
          <w:tab w:val="left" w:pos="3929"/>
          <w:tab w:val="left" w:pos="4193"/>
          <w:tab w:val="left" w:pos="4802"/>
          <w:tab w:val="left" w:pos="5066"/>
          <w:tab w:val="left" w:pos="6905"/>
          <w:tab w:val="left" w:pos="7169"/>
        </w:tabs>
      </w:pPr>
      <w:r>
        <w:tab/>
        <w:t>mintu</w:t>
      </w:r>
      <w:r>
        <w:tab/>
        <w:t>avan</w:t>
      </w:r>
      <w:r>
        <w:tab/>
        <w:t>anga</w:t>
      </w:r>
      <w:r>
        <w:tab/>
        <w:t>tja-îaîak</w:t>
      </w:r>
      <w:r>
        <w:tab/>
        <w:t>a</w:t>
      </w:r>
      <w:r>
        <w:tab/>
        <w:t>aîak</w:t>
      </w:r>
      <w:r>
        <w:tab/>
        <w:t>a</w:t>
      </w:r>
      <w:r>
        <w:tab/>
        <w:t>na-em=qereng</w:t>
      </w:r>
      <w:r>
        <w:tab/>
        <w:t>a</w:t>
      </w:r>
      <w:r w:rsidR="00422CFA">
        <w:tab/>
        <w:t>em=qau-qaung</w:t>
      </w:r>
    </w:p>
    <w:p w14:paraId="473C0B31" w14:textId="77777777" w:rsidR="00800AD8" w:rsidRDefault="00800AD8" w:rsidP="00422CFA">
      <w:pPr>
        <w:pStyle w:val="InterlineTrans"/>
        <w:tabs>
          <w:tab w:val="left" w:pos="533"/>
          <w:tab w:val="left" w:pos="1352"/>
          <w:tab w:val="left" w:pos="1991"/>
          <w:tab w:val="left" w:pos="2765"/>
          <w:tab w:val="left" w:pos="3929"/>
          <w:tab w:val="left" w:pos="4193"/>
          <w:tab w:val="left" w:pos="4802"/>
          <w:tab w:val="left" w:pos="5066"/>
          <w:tab w:val="left" w:pos="6905"/>
          <w:tab w:val="left" w:pos="7169"/>
        </w:tabs>
        <w:rPr>
          <w:smallCaps/>
        </w:rPr>
      </w:pPr>
      <w:r>
        <w:tab/>
        <w:t>sudden</w:t>
      </w:r>
      <w:r>
        <w:tab/>
        <w:t>exact</w:t>
      </w:r>
      <w:r>
        <w:tab/>
        <w:t>indeed</w:t>
      </w:r>
      <w:r>
        <w:tab/>
        <w:t>more-child</w:t>
      </w:r>
      <w:r>
        <w:rPr>
          <w:smallCaps/>
        </w:rPr>
        <w:tab/>
        <w:t>c</w:t>
      </w:r>
      <w:r>
        <w:rPr>
          <w:smallCaps/>
        </w:rPr>
        <w:tab/>
      </w:r>
      <w:r>
        <w:t>child</w:t>
      </w:r>
      <w:r>
        <w:rPr>
          <w:smallCaps/>
        </w:rPr>
        <w:tab/>
        <w:t>c</w:t>
      </w:r>
      <w:r>
        <w:rPr>
          <w:smallCaps/>
        </w:rPr>
        <w:tab/>
        <w:t>past</w:t>
      </w:r>
      <w:r>
        <w:t>-</w:t>
      </w:r>
      <w:r>
        <w:rPr>
          <w:smallCaps/>
        </w:rPr>
        <w:t>af</w:t>
      </w:r>
      <w:r>
        <w:t>=lie.down</w:t>
      </w:r>
      <w:r>
        <w:rPr>
          <w:smallCaps/>
        </w:rPr>
        <w:tab/>
        <w:t>c</w:t>
      </w:r>
      <w:r w:rsidR="00422CFA">
        <w:tab/>
      </w:r>
      <w:r w:rsidR="00422CFA">
        <w:rPr>
          <w:smallCaps/>
        </w:rPr>
        <w:t>af</w:t>
      </w:r>
      <w:r w:rsidR="00422CFA">
        <w:t>=</w:t>
      </w:r>
      <w:r w:rsidR="00422CFA">
        <w:rPr>
          <w:smallCaps/>
        </w:rPr>
        <w:t>red</w:t>
      </w:r>
      <w:r w:rsidR="00422CFA">
        <w:t>-cry</w:t>
      </w:r>
    </w:p>
    <w:p w14:paraId="658633C9" w14:textId="77777777" w:rsidR="00800AD8" w:rsidRDefault="00800AD8">
      <w:pPr>
        <w:pStyle w:val="InterlineFree"/>
      </w:pPr>
      <w:r>
        <w:t>There was the younger child lying down and crying.</w:t>
      </w:r>
    </w:p>
    <w:p w14:paraId="687D8FD1" w14:textId="77777777" w:rsidR="00800AD8" w:rsidRDefault="00DC1AE0" w:rsidP="00422CFA">
      <w:pPr>
        <w:pStyle w:val="InterlineText"/>
        <w:tabs>
          <w:tab w:val="left" w:pos="533"/>
          <w:tab w:val="left" w:pos="1022"/>
          <w:tab w:val="left" w:pos="2696"/>
          <w:tab w:val="left" w:pos="3380"/>
        </w:tabs>
      </w:pPr>
      <w:r w:rsidRPr="003A1D48">
        <w:rPr>
          <w:rStyle w:val="InterlineTextNumChar"/>
        </w:rPr>
        <w:t>024</w:t>
      </w:r>
      <w:r w:rsidR="00800AD8">
        <w:tab/>
        <w:t>qau</w:t>
      </w:r>
      <w:r w:rsidR="00800AD8">
        <w:tab/>
        <w:t>mapuvarung</w:t>
      </w:r>
      <w:r w:rsidR="00800AD8">
        <w:tab/>
        <w:t>azua</w:t>
      </w:r>
      <w:r w:rsidR="00800AD8">
        <w:tab/>
        <w:t>kina.</w:t>
      </w:r>
    </w:p>
    <w:p w14:paraId="3403310C" w14:textId="77777777" w:rsidR="00800AD8" w:rsidRDefault="00800AD8" w:rsidP="00422CFA">
      <w:pPr>
        <w:pStyle w:val="InterlineGlossWithTrans"/>
        <w:tabs>
          <w:tab w:val="left" w:pos="533"/>
          <w:tab w:val="left" w:pos="1022"/>
          <w:tab w:val="left" w:pos="2696"/>
          <w:tab w:val="left" w:pos="3380"/>
        </w:tabs>
      </w:pPr>
      <w:r>
        <w:tab/>
        <w:t>qau</w:t>
      </w:r>
      <w:r>
        <w:tab/>
        <w:t>ma-pu-varung</w:t>
      </w:r>
      <w:r>
        <w:tab/>
        <w:t>a-zua</w:t>
      </w:r>
      <w:r>
        <w:tab/>
        <w:t>kina</w:t>
      </w:r>
    </w:p>
    <w:p w14:paraId="797D7751" w14:textId="77777777" w:rsidR="00800AD8" w:rsidRDefault="00800AD8" w:rsidP="00B76180">
      <w:pPr>
        <w:pStyle w:val="InterlineTransNoFree"/>
        <w:tabs>
          <w:tab w:val="left" w:pos="1022"/>
          <w:tab w:val="left" w:pos="2696"/>
          <w:tab w:val="left" w:pos="3380"/>
          <w:tab w:val="right" w:pos="8789"/>
        </w:tabs>
      </w:pPr>
      <w:r>
        <w:tab/>
        <w:t>so</w:t>
      </w:r>
      <w:r>
        <w:tab/>
      </w:r>
      <w:r>
        <w:rPr>
          <w:smallCaps/>
        </w:rPr>
        <w:t>stat</w:t>
      </w:r>
      <w:r>
        <w:t>-have-chest</w:t>
      </w:r>
      <w:r>
        <w:tab/>
      </w:r>
      <w:r>
        <w:rPr>
          <w:smallCaps/>
        </w:rPr>
        <w:t>c-</w:t>
      </w:r>
      <w:r>
        <w:t>that</w:t>
      </w:r>
      <w:r>
        <w:tab/>
        <w:t>mother</w:t>
      </w:r>
      <w:r w:rsidR="00422CFA">
        <w:tab/>
        <w:t>The mother was anxious,</w:t>
      </w:r>
    </w:p>
    <w:p w14:paraId="5D575616" w14:textId="77777777" w:rsidR="00800AD8" w:rsidRDefault="00DC1AE0" w:rsidP="00422CFA">
      <w:pPr>
        <w:pStyle w:val="InterlineText"/>
        <w:tabs>
          <w:tab w:val="left" w:pos="533"/>
          <w:tab w:val="left" w:pos="2582"/>
          <w:tab w:val="left" w:pos="3266"/>
          <w:tab w:val="left" w:pos="3875"/>
          <w:tab w:val="left" w:pos="4139"/>
        </w:tabs>
      </w:pPr>
      <w:r w:rsidRPr="003A1D48">
        <w:rPr>
          <w:rStyle w:val="InterlineTextNumChar"/>
        </w:rPr>
        <w:t>025</w:t>
      </w:r>
      <w:r w:rsidR="00800AD8">
        <w:tab/>
        <w:t>karimen</w:t>
      </w:r>
      <w:r w:rsidR="00800AD8">
        <w:tab/>
        <w:t>azua</w:t>
      </w:r>
      <w:r w:rsidR="00800AD8">
        <w:tab/>
        <w:t>aîak</w:t>
      </w:r>
      <w:r w:rsidR="00800AD8">
        <w:tab/>
        <w:t>a</w:t>
      </w:r>
      <w:r w:rsidR="00800AD8">
        <w:tab/>
        <w:t>tjavulung.</w:t>
      </w:r>
    </w:p>
    <w:p w14:paraId="7A8E66FA" w14:textId="77777777" w:rsidR="00800AD8" w:rsidRDefault="00800AD8" w:rsidP="00422CFA">
      <w:pPr>
        <w:pStyle w:val="InterlineGlossWithTrans"/>
        <w:tabs>
          <w:tab w:val="left" w:pos="533"/>
          <w:tab w:val="left" w:pos="2582"/>
          <w:tab w:val="left" w:pos="3266"/>
          <w:tab w:val="left" w:pos="3875"/>
          <w:tab w:val="left" w:pos="4139"/>
        </w:tabs>
      </w:pPr>
      <w:r>
        <w:tab/>
        <w:t>ar=kim-en</w:t>
      </w:r>
      <w:r>
        <w:tab/>
        <w:t>a-zua</w:t>
      </w:r>
      <w:r>
        <w:tab/>
        <w:t>aîak</w:t>
      </w:r>
      <w:r>
        <w:tab/>
        <w:t>a</w:t>
      </w:r>
      <w:r>
        <w:tab/>
        <w:t>tja-vulung</w:t>
      </w:r>
    </w:p>
    <w:p w14:paraId="44116E9E" w14:textId="77777777" w:rsidR="00800AD8" w:rsidRDefault="00800AD8" w:rsidP="00B76180">
      <w:pPr>
        <w:pStyle w:val="InterlineTransNoFree"/>
        <w:tabs>
          <w:tab w:val="left" w:pos="2582"/>
          <w:tab w:val="left" w:pos="3266"/>
          <w:tab w:val="left" w:pos="3875"/>
          <w:tab w:val="left" w:pos="4139"/>
          <w:tab w:val="right" w:pos="8789"/>
        </w:tabs>
      </w:pPr>
      <w:r>
        <w:tab/>
        <w:t>randomly=search-</w:t>
      </w:r>
      <w:r>
        <w:rPr>
          <w:smallCaps/>
        </w:rPr>
        <w:t>pf</w:t>
      </w:r>
      <w:r>
        <w:tab/>
      </w:r>
      <w:r>
        <w:rPr>
          <w:smallCaps/>
        </w:rPr>
        <w:t>c-</w:t>
      </w:r>
      <w:r>
        <w:t>that</w:t>
      </w:r>
      <w:r>
        <w:tab/>
        <w:t>child</w:t>
      </w:r>
      <w:r>
        <w:rPr>
          <w:smallCaps/>
        </w:rPr>
        <w:tab/>
        <w:t>c</w:t>
      </w:r>
      <w:r>
        <w:rPr>
          <w:smallCaps/>
        </w:rPr>
        <w:tab/>
      </w:r>
      <w:r>
        <w:t>more-old</w:t>
      </w:r>
      <w:r w:rsidR="00422CFA">
        <w:tab/>
        <w:t>and searched for the older child.</w:t>
      </w:r>
    </w:p>
    <w:p w14:paraId="6BCD8F85" w14:textId="77777777" w:rsidR="00800AD8" w:rsidRDefault="00DC1AE0" w:rsidP="00422CFA">
      <w:pPr>
        <w:pStyle w:val="InterlineText"/>
        <w:tabs>
          <w:tab w:val="left" w:pos="533"/>
          <w:tab w:val="left" w:pos="1367"/>
          <w:tab w:val="left" w:pos="2591"/>
          <w:tab w:val="left" w:pos="3290"/>
        </w:tabs>
      </w:pPr>
      <w:r w:rsidRPr="003A1D48">
        <w:rPr>
          <w:rStyle w:val="InterlineTextNumChar"/>
        </w:rPr>
        <w:t>026</w:t>
      </w:r>
      <w:r w:rsidR="00800AD8">
        <w:tab/>
        <w:t>mareka</w:t>
      </w:r>
      <w:r w:rsidR="00800AD8">
        <w:tab/>
        <w:t>qauqavan;</w:t>
      </w:r>
      <w:r w:rsidR="00800AD8">
        <w:tab/>
        <w:t>îakua</w:t>
      </w:r>
      <w:r w:rsidR="00800AD8">
        <w:tab/>
        <w:t>nekangata.</w:t>
      </w:r>
    </w:p>
    <w:p w14:paraId="4807BF47" w14:textId="77777777" w:rsidR="00800AD8" w:rsidRDefault="00800AD8" w:rsidP="00422CFA">
      <w:pPr>
        <w:pStyle w:val="InterlineGlossWithTrans"/>
        <w:tabs>
          <w:tab w:val="left" w:pos="533"/>
          <w:tab w:val="left" w:pos="1367"/>
          <w:tab w:val="left" w:pos="2591"/>
          <w:tab w:val="left" w:pos="3290"/>
        </w:tabs>
      </w:pPr>
      <w:r>
        <w:tab/>
        <w:t>mareka</w:t>
      </w:r>
      <w:r>
        <w:tab/>
        <w:t>qawqaw-an</w:t>
      </w:r>
      <w:r>
        <w:tab/>
        <w:t>îakua</w:t>
      </w:r>
      <w:r>
        <w:tab/>
        <w:t>neka-anga-ita</w:t>
      </w:r>
    </w:p>
    <w:p w14:paraId="6C41D83D" w14:textId="77777777" w:rsidR="00800AD8" w:rsidRDefault="00800AD8" w:rsidP="00422CFA">
      <w:pPr>
        <w:pStyle w:val="InterlineTrans"/>
        <w:tabs>
          <w:tab w:val="left" w:pos="533"/>
          <w:tab w:val="left" w:pos="1367"/>
          <w:tab w:val="left" w:pos="2591"/>
          <w:tab w:val="left" w:pos="3290"/>
        </w:tabs>
      </w:pPr>
      <w:r>
        <w:tab/>
        <w:t>many</w:t>
      </w:r>
      <w:r>
        <w:tab/>
        <w:t>shout-</w:t>
      </w:r>
      <w:r>
        <w:rPr>
          <w:smallCaps/>
        </w:rPr>
        <w:t>lf</w:t>
      </w:r>
      <w:r>
        <w:tab/>
        <w:t>but</w:t>
      </w:r>
      <w:r>
        <w:tab/>
        <w:t>no-indeed-one</w:t>
      </w:r>
    </w:p>
    <w:p w14:paraId="35118702" w14:textId="77777777" w:rsidR="00800AD8" w:rsidRDefault="00800AD8">
      <w:pPr>
        <w:pStyle w:val="InterlineFree"/>
      </w:pPr>
      <w:r>
        <w:t>She kept shouting, but there was no sign of her.</w:t>
      </w:r>
    </w:p>
    <w:p w14:paraId="7C753276" w14:textId="77777777" w:rsidR="00800AD8" w:rsidRDefault="00DC1AE0" w:rsidP="00422CFA">
      <w:pPr>
        <w:pStyle w:val="InterlineText"/>
        <w:tabs>
          <w:tab w:val="left" w:pos="533"/>
          <w:tab w:val="left" w:pos="1022"/>
          <w:tab w:val="left" w:pos="2411"/>
          <w:tab w:val="left" w:pos="3185"/>
        </w:tabs>
      </w:pPr>
      <w:r w:rsidRPr="003A1D48">
        <w:rPr>
          <w:rStyle w:val="InterlineTextNumChar"/>
        </w:rPr>
        <w:t>027</w:t>
      </w:r>
      <w:r w:rsidR="00800AD8">
        <w:tab/>
        <w:t>qau</w:t>
      </w:r>
      <w:r w:rsidR="00800AD8">
        <w:tab/>
        <w:t>miseleman</w:t>
      </w:r>
      <w:r w:rsidR="00800AD8">
        <w:tab/>
        <w:t>anga,</w:t>
      </w:r>
      <w:r w:rsidR="00800AD8">
        <w:tab/>
        <w:t>nekangata.</w:t>
      </w:r>
    </w:p>
    <w:p w14:paraId="371DD7CC" w14:textId="77777777" w:rsidR="00800AD8" w:rsidRDefault="00800AD8" w:rsidP="00422CFA">
      <w:pPr>
        <w:pStyle w:val="InterlineGlossWithTrans"/>
        <w:tabs>
          <w:tab w:val="left" w:pos="533"/>
          <w:tab w:val="left" w:pos="1022"/>
          <w:tab w:val="left" w:pos="2411"/>
          <w:tab w:val="left" w:pos="3185"/>
        </w:tabs>
      </w:pPr>
      <w:r>
        <w:tab/>
        <w:t>qau</w:t>
      </w:r>
      <w:r>
        <w:tab/>
        <w:t>mi-selem-an</w:t>
      </w:r>
      <w:r>
        <w:tab/>
        <w:t>anga</w:t>
      </w:r>
      <w:r>
        <w:tab/>
        <w:t>neka-anga-ita</w:t>
      </w:r>
    </w:p>
    <w:p w14:paraId="0EEC7B90" w14:textId="77777777" w:rsidR="00800AD8" w:rsidRDefault="00800AD8" w:rsidP="00422CFA">
      <w:pPr>
        <w:pStyle w:val="InterlineTrans"/>
        <w:tabs>
          <w:tab w:val="left" w:pos="533"/>
          <w:tab w:val="left" w:pos="1022"/>
          <w:tab w:val="left" w:pos="2411"/>
          <w:tab w:val="left" w:pos="3185"/>
        </w:tabs>
      </w:pPr>
      <w:r>
        <w:tab/>
        <w:t>so</w:t>
      </w:r>
      <w:r>
        <w:tab/>
      </w:r>
      <w:r>
        <w:rPr>
          <w:smallCaps/>
        </w:rPr>
        <w:t>af</w:t>
      </w:r>
      <w:r>
        <w:t>-dark-</w:t>
      </w:r>
      <w:r>
        <w:rPr>
          <w:smallCaps/>
        </w:rPr>
        <w:t>nom</w:t>
      </w:r>
      <w:r>
        <w:tab/>
        <w:t>indeed</w:t>
      </w:r>
      <w:r>
        <w:tab/>
        <w:t>no-indeed-one</w:t>
      </w:r>
    </w:p>
    <w:p w14:paraId="214CFD9C" w14:textId="77777777" w:rsidR="00800AD8" w:rsidRDefault="00800AD8">
      <w:pPr>
        <w:pStyle w:val="InterlineFree"/>
      </w:pPr>
      <w:r>
        <w:t>It got dark, but there was no sign of the child.</w:t>
      </w:r>
    </w:p>
    <w:p w14:paraId="21AA094A" w14:textId="77777777" w:rsidR="00800AD8" w:rsidRDefault="00DC1AE0" w:rsidP="00422CFA">
      <w:pPr>
        <w:pStyle w:val="InterlineText"/>
        <w:tabs>
          <w:tab w:val="left" w:pos="533"/>
          <w:tab w:val="left" w:pos="1172"/>
          <w:tab w:val="left" w:pos="1946"/>
          <w:tab w:val="left" w:pos="2210"/>
          <w:tab w:val="left" w:pos="3434"/>
          <w:tab w:val="left" w:pos="4118"/>
          <w:tab w:val="left" w:pos="4922"/>
          <w:tab w:val="left" w:pos="5411"/>
          <w:tab w:val="left" w:pos="6515"/>
          <w:tab w:val="left" w:pos="6779"/>
        </w:tabs>
      </w:pPr>
      <w:r w:rsidRPr="003A1D48">
        <w:rPr>
          <w:rStyle w:val="InterlineTextNumChar"/>
        </w:rPr>
        <w:t>028</w:t>
      </w:r>
      <w:r w:rsidR="00800AD8">
        <w:tab/>
        <w:t>vaik</w:t>
      </w:r>
      <w:r w:rsidR="00800AD8">
        <w:tab/>
        <w:t>anga</w:t>
      </w:r>
      <w:r w:rsidR="00800AD8">
        <w:tab/>
        <w:t>a</w:t>
      </w:r>
      <w:r w:rsidR="00800AD8">
        <w:tab/>
        <w:t>tjumaq</w:t>
      </w:r>
      <w:r w:rsidR="00800AD8">
        <w:tab/>
        <w:t>azua</w:t>
      </w:r>
      <w:r w:rsidR="00800AD8">
        <w:tab/>
        <w:t>kina,</w:t>
      </w:r>
      <w:r w:rsidR="00800AD8">
        <w:tab/>
        <w:t>sa</w:t>
      </w:r>
      <w:r w:rsidR="00800AD8">
        <w:tab/>
        <w:t>tjumaîi</w:t>
      </w:r>
      <w:r w:rsidR="00800AD8">
        <w:tab/>
        <w:t>a</w:t>
      </w:r>
      <w:r w:rsidR="00422CFA">
        <w:tab/>
        <w:t>kama.</w:t>
      </w:r>
    </w:p>
    <w:p w14:paraId="13331787" w14:textId="77777777" w:rsidR="00800AD8" w:rsidRDefault="00800AD8" w:rsidP="00422CFA">
      <w:pPr>
        <w:pStyle w:val="InterlineGlossWithTrans"/>
        <w:tabs>
          <w:tab w:val="left" w:pos="533"/>
          <w:tab w:val="left" w:pos="1172"/>
          <w:tab w:val="left" w:pos="1946"/>
          <w:tab w:val="left" w:pos="2210"/>
          <w:tab w:val="left" w:pos="3434"/>
          <w:tab w:val="left" w:pos="4118"/>
          <w:tab w:val="left" w:pos="4922"/>
          <w:tab w:val="left" w:pos="5411"/>
          <w:tab w:val="left" w:pos="6515"/>
          <w:tab w:val="left" w:pos="6779"/>
        </w:tabs>
      </w:pPr>
      <w:r>
        <w:tab/>
        <w:t>vaik</w:t>
      </w:r>
      <w:r>
        <w:tab/>
        <w:t>anga</w:t>
      </w:r>
      <w:r>
        <w:tab/>
        <w:t>a</w:t>
      </w:r>
      <w:r>
        <w:tab/>
        <w:t>tju-umaq</w:t>
      </w:r>
      <w:r>
        <w:tab/>
        <w:t>a-zua</w:t>
      </w:r>
      <w:r>
        <w:tab/>
        <w:t>kina</w:t>
      </w:r>
      <w:r>
        <w:tab/>
        <w:t>sa</w:t>
      </w:r>
      <w:r>
        <w:tab/>
        <w:t>tjumaî-i</w:t>
      </w:r>
      <w:r>
        <w:tab/>
        <w:t>a</w:t>
      </w:r>
      <w:r w:rsidR="00422CFA">
        <w:tab/>
        <w:t>kama</w:t>
      </w:r>
    </w:p>
    <w:p w14:paraId="2A1A6000" w14:textId="77777777" w:rsidR="00800AD8" w:rsidRDefault="00800AD8" w:rsidP="00422CFA">
      <w:pPr>
        <w:pStyle w:val="InterlineTrans"/>
        <w:tabs>
          <w:tab w:val="left" w:pos="533"/>
          <w:tab w:val="left" w:pos="1172"/>
          <w:tab w:val="left" w:pos="1946"/>
          <w:tab w:val="left" w:pos="2210"/>
          <w:tab w:val="left" w:pos="3434"/>
          <w:tab w:val="left" w:pos="4118"/>
          <w:tab w:val="left" w:pos="4922"/>
          <w:tab w:val="left" w:pos="5411"/>
          <w:tab w:val="left" w:pos="6515"/>
          <w:tab w:val="left" w:pos="6779"/>
        </w:tabs>
        <w:rPr>
          <w:smallCaps/>
        </w:rPr>
      </w:pPr>
      <w:r>
        <w:tab/>
        <w:t>leave</w:t>
      </w:r>
      <w:r>
        <w:tab/>
        <w:t>indeed</w:t>
      </w:r>
      <w:r>
        <w:rPr>
          <w:smallCaps/>
        </w:rPr>
        <w:tab/>
        <w:t>c</w:t>
      </w:r>
      <w:r>
        <w:rPr>
          <w:smallCaps/>
        </w:rPr>
        <w:tab/>
      </w:r>
      <w:r>
        <w:t>there-house</w:t>
      </w:r>
      <w:r>
        <w:tab/>
      </w:r>
      <w:r>
        <w:rPr>
          <w:smallCaps/>
        </w:rPr>
        <w:t>c-</w:t>
      </w:r>
      <w:r>
        <w:t>that</w:t>
      </w:r>
      <w:r>
        <w:tab/>
        <w:t>mother</w:t>
      </w:r>
      <w:r>
        <w:tab/>
        <w:t>and</w:t>
      </w:r>
      <w:r>
        <w:tab/>
        <w:t>discuss-</w:t>
      </w:r>
      <w:r>
        <w:rPr>
          <w:smallCaps/>
        </w:rPr>
        <w:t>pf</w:t>
      </w:r>
      <w:r>
        <w:rPr>
          <w:smallCaps/>
        </w:rPr>
        <w:tab/>
        <w:t>c</w:t>
      </w:r>
      <w:r w:rsidR="00422CFA">
        <w:tab/>
        <w:t>father</w:t>
      </w:r>
    </w:p>
    <w:p w14:paraId="50E19E31" w14:textId="77777777" w:rsidR="00800AD8" w:rsidRDefault="00800AD8">
      <w:pPr>
        <w:pStyle w:val="InterlineFree"/>
      </w:pPr>
      <w:r>
        <w:t>The mother went home and told the father.</w:t>
      </w:r>
    </w:p>
    <w:p w14:paraId="7A7E8E7F" w14:textId="77777777" w:rsidR="00800AD8" w:rsidRDefault="00DC1AE0" w:rsidP="00422CFA">
      <w:pPr>
        <w:pStyle w:val="InterlineText"/>
        <w:tabs>
          <w:tab w:val="left" w:pos="533"/>
          <w:tab w:val="left" w:pos="1022"/>
          <w:tab w:val="left" w:pos="2696"/>
          <w:tab w:val="left" w:pos="2960"/>
          <w:tab w:val="left" w:pos="3644"/>
          <w:tab w:val="left" w:pos="4568"/>
        </w:tabs>
      </w:pPr>
      <w:r w:rsidRPr="003A1D48">
        <w:rPr>
          <w:rStyle w:val="InterlineTextNumChar"/>
        </w:rPr>
        <w:t>029</w:t>
      </w:r>
      <w:r w:rsidR="00800AD8">
        <w:tab/>
        <w:t>qau</w:t>
      </w:r>
      <w:r w:rsidR="00800AD8">
        <w:tab/>
        <w:t>mapuvarung</w:t>
      </w:r>
      <w:r w:rsidR="00800AD8">
        <w:tab/>
        <w:t>a</w:t>
      </w:r>
      <w:r w:rsidR="00800AD8">
        <w:tab/>
        <w:t>kama</w:t>
      </w:r>
      <w:r w:rsidR="00800AD8">
        <w:tab/>
        <w:t>katua</w:t>
      </w:r>
      <w:r w:rsidR="00800AD8">
        <w:tab/>
        <w:t>kina.</w:t>
      </w:r>
    </w:p>
    <w:p w14:paraId="642D9007" w14:textId="77777777" w:rsidR="00800AD8" w:rsidRDefault="00800AD8" w:rsidP="00422CFA">
      <w:pPr>
        <w:pStyle w:val="InterlineGlossWithTrans"/>
        <w:tabs>
          <w:tab w:val="left" w:pos="533"/>
          <w:tab w:val="left" w:pos="1022"/>
          <w:tab w:val="left" w:pos="2696"/>
          <w:tab w:val="left" w:pos="2960"/>
          <w:tab w:val="left" w:pos="3644"/>
          <w:tab w:val="left" w:pos="4568"/>
        </w:tabs>
      </w:pPr>
      <w:r>
        <w:tab/>
        <w:t>qau</w:t>
      </w:r>
      <w:r>
        <w:tab/>
        <w:t>ma-pu-varung</w:t>
      </w:r>
      <w:r>
        <w:tab/>
        <w:t>a</w:t>
      </w:r>
      <w:r>
        <w:tab/>
        <w:t>kama</w:t>
      </w:r>
      <w:r>
        <w:tab/>
        <w:t>ka-tua</w:t>
      </w:r>
      <w:r>
        <w:tab/>
        <w:t>kina</w:t>
      </w:r>
    </w:p>
    <w:p w14:paraId="42FB39FB" w14:textId="77777777" w:rsidR="00800AD8" w:rsidRDefault="00800AD8" w:rsidP="00422CFA">
      <w:pPr>
        <w:pStyle w:val="InterlineTrans"/>
        <w:tabs>
          <w:tab w:val="left" w:pos="533"/>
          <w:tab w:val="left" w:pos="1022"/>
          <w:tab w:val="left" w:pos="2696"/>
          <w:tab w:val="left" w:pos="2960"/>
          <w:tab w:val="left" w:pos="3644"/>
          <w:tab w:val="left" w:pos="4568"/>
        </w:tabs>
      </w:pPr>
      <w:r>
        <w:tab/>
        <w:t>so</w:t>
      </w:r>
      <w:r>
        <w:tab/>
      </w:r>
      <w:r>
        <w:rPr>
          <w:smallCaps/>
        </w:rPr>
        <w:t>stat</w:t>
      </w:r>
      <w:r>
        <w:t>-have-chest</w:t>
      </w:r>
      <w:r>
        <w:rPr>
          <w:smallCaps/>
        </w:rPr>
        <w:tab/>
        <w:t>c</w:t>
      </w:r>
      <w:r>
        <w:rPr>
          <w:smallCaps/>
        </w:rPr>
        <w:tab/>
      </w:r>
      <w:r>
        <w:t>father</w:t>
      </w:r>
      <w:r>
        <w:tab/>
        <w:t>and-</w:t>
      </w:r>
      <w:r>
        <w:rPr>
          <w:smallCaps/>
        </w:rPr>
        <w:t>obl</w:t>
      </w:r>
      <w:r>
        <w:tab/>
        <w:t>mother</w:t>
      </w:r>
    </w:p>
    <w:p w14:paraId="3AEC1911" w14:textId="77777777" w:rsidR="00800AD8" w:rsidRDefault="00800AD8">
      <w:pPr>
        <w:pStyle w:val="InterlineFree"/>
      </w:pPr>
      <w:r>
        <w:t>Father and mother were both anxious,</w:t>
      </w:r>
    </w:p>
    <w:p w14:paraId="0E8A7493" w14:textId="77777777" w:rsidR="00800AD8" w:rsidRDefault="00DC1AE0" w:rsidP="00422CFA">
      <w:pPr>
        <w:pStyle w:val="InterlineText"/>
        <w:tabs>
          <w:tab w:val="left" w:pos="533"/>
          <w:tab w:val="left" w:pos="2387"/>
          <w:tab w:val="left" w:pos="3161"/>
          <w:tab w:val="left" w:pos="3665"/>
          <w:tab w:val="left" w:pos="4889"/>
        </w:tabs>
      </w:pPr>
      <w:r w:rsidRPr="003A1D48">
        <w:rPr>
          <w:rStyle w:val="InterlineTextNumChar"/>
        </w:rPr>
        <w:t>030</w:t>
      </w:r>
      <w:r w:rsidR="00800AD8">
        <w:tab/>
        <w:t>tsemangitsangitj</w:t>
      </w:r>
      <w:r w:rsidR="00800AD8">
        <w:tab/>
        <w:t>anga</w:t>
      </w:r>
      <w:r w:rsidR="00800AD8">
        <w:tab/>
        <w:t>i</w:t>
      </w:r>
      <w:r w:rsidR="00800AD8">
        <w:tab/>
        <w:t>tjumaq</w:t>
      </w:r>
      <w:r w:rsidR="00800AD8">
        <w:tab/>
        <w:t>sakamaya.</w:t>
      </w:r>
    </w:p>
    <w:p w14:paraId="70A6E53F" w14:textId="77777777" w:rsidR="00800AD8" w:rsidRDefault="00800AD8" w:rsidP="00422CFA">
      <w:pPr>
        <w:pStyle w:val="InterlineGlossWithTrans"/>
        <w:tabs>
          <w:tab w:val="left" w:pos="533"/>
          <w:tab w:val="left" w:pos="2387"/>
          <w:tab w:val="left" w:pos="3161"/>
          <w:tab w:val="left" w:pos="3665"/>
          <w:tab w:val="left" w:pos="4889"/>
        </w:tabs>
      </w:pPr>
      <w:r>
        <w:tab/>
        <w:t>em=tsangi-tsangitj</w:t>
      </w:r>
      <w:r>
        <w:tab/>
        <w:t>anga</w:t>
      </w:r>
      <w:r>
        <w:tab/>
        <w:t>i</w:t>
      </w:r>
      <w:r>
        <w:tab/>
        <w:t>tju-umaq</w:t>
      </w:r>
      <w:r>
        <w:tab/>
        <w:t>sakamaya</w:t>
      </w:r>
    </w:p>
    <w:p w14:paraId="4DB5846B" w14:textId="77777777" w:rsidR="00800AD8" w:rsidRDefault="00800AD8" w:rsidP="00B76180">
      <w:pPr>
        <w:pStyle w:val="InterlineTransNoFree"/>
        <w:tabs>
          <w:tab w:val="left" w:pos="2387"/>
          <w:tab w:val="left" w:pos="3161"/>
          <w:tab w:val="left" w:pos="3665"/>
          <w:tab w:val="left" w:pos="4889"/>
          <w:tab w:val="right" w:pos="8789"/>
        </w:tabs>
      </w:pPr>
      <w:r>
        <w:tab/>
      </w:r>
      <w:r>
        <w:rPr>
          <w:smallCaps/>
        </w:rPr>
        <w:t>af</w:t>
      </w:r>
      <w:r>
        <w:t>=</w:t>
      </w:r>
      <w:r>
        <w:rPr>
          <w:smallCaps/>
        </w:rPr>
        <w:t>red</w:t>
      </w:r>
      <w:r>
        <w:t>-wail</w:t>
      </w:r>
      <w:r>
        <w:tab/>
        <w:t>indeed</w:t>
      </w:r>
      <w:r>
        <w:tab/>
      </w:r>
      <w:r>
        <w:rPr>
          <w:smallCaps/>
        </w:rPr>
        <w:t>loc</w:t>
      </w:r>
      <w:r>
        <w:tab/>
        <w:t>there-house</w:t>
      </w:r>
      <w:r>
        <w:tab/>
        <w:t>only</w:t>
      </w:r>
      <w:r w:rsidR="00422CFA">
        <w:tab/>
        <w:t>and just wailed at home.</w:t>
      </w:r>
    </w:p>
    <w:p w14:paraId="47A5D151" w14:textId="77777777" w:rsidR="00800AD8" w:rsidRDefault="00DC1AE0" w:rsidP="00422CFA">
      <w:pPr>
        <w:pStyle w:val="InterlineText"/>
        <w:tabs>
          <w:tab w:val="left" w:pos="533"/>
          <w:tab w:val="left" w:pos="1352"/>
          <w:tab w:val="left" w:pos="2216"/>
          <w:tab w:val="left" w:pos="2900"/>
          <w:tab w:val="left" w:pos="3164"/>
          <w:tab w:val="left" w:pos="3923"/>
          <w:tab w:val="left" w:pos="4427"/>
          <w:tab w:val="left" w:pos="6146"/>
          <w:tab w:val="left" w:pos="7010"/>
        </w:tabs>
      </w:pPr>
      <w:r w:rsidRPr="003A1D48">
        <w:rPr>
          <w:rStyle w:val="InterlineTextNumChar"/>
        </w:rPr>
        <w:t>031</w:t>
      </w:r>
      <w:r w:rsidR="00800AD8">
        <w:tab/>
        <w:t>mintu</w:t>
      </w:r>
      <w:r w:rsidR="00800AD8">
        <w:tab/>
        <w:t>sika</w:t>
      </w:r>
      <w:r w:rsidR="00800AD8">
        <w:tab/>
        <w:t>pitju</w:t>
      </w:r>
      <w:r w:rsidR="00800AD8">
        <w:tab/>
        <w:t>a</w:t>
      </w:r>
      <w:r w:rsidR="00800AD8">
        <w:tab/>
        <w:t>qadaw</w:t>
      </w:r>
      <w:r w:rsidR="00800AD8">
        <w:tab/>
        <w:t>tu</w:t>
      </w:r>
      <w:r w:rsidR="00800AD8">
        <w:tab/>
        <w:t>kinaulavan</w:t>
      </w:r>
      <w:r w:rsidR="00800AD8">
        <w:tab/>
        <w:t>nazua</w:t>
      </w:r>
      <w:r w:rsidR="00800AD8">
        <w:tab/>
        <w:t>ke÷ike÷i,</w:t>
      </w:r>
    </w:p>
    <w:p w14:paraId="3F5BDF1A" w14:textId="77777777" w:rsidR="00800AD8" w:rsidRDefault="00800AD8" w:rsidP="00422CFA">
      <w:pPr>
        <w:pStyle w:val="InterlineGlossWithTrans"/>
        <w:tabs>
          <w:tab w:val="left" w:pos="533"/>
          <w:tab w:val="left" w:pos="1352"/>
          <w:tab w:val="left" w:pos="2216"/>
          <w:tab w:val="left" w:pos="2900"/>
          <w:tab w:val="left" w:pos="3164"/>
          <w:tab w:val="left" w:pos="3923"/>
          <w:tab w:val="left" w:pos="4427"/>
          <w:tab w:val="left" w:pos="6146"/>
          <w:tab w:val="left" w:pos="7010"/>
        </w:tabs>
      </w:pPr>
      <w:r>
        <w:tab/>
        <w:t>mintu</w:t>
      </w:r>
      <w:r>
        <w:tab/>
        <w:t>sika</w:t>
      </w:r>
      <w:r>
        <w:tab/>
        <w:t>pitju</w:t>
      </w:r>
      <w:r>
        <w:tab/>
        <w:t>a</w:t>
      </w:r>
      <w:r>
        <w:tab/>
        <w:t>qadaw</w:t>
      </w:r>
      <w:r>
        <w:tab/>
        <w:t>tu</w:t>
      </w:r>
      <w:r>
        <w:tab/>
        <w:t>in=ka-ulaw-an</w:t>
      </w:r>
      <w:r>
        <w:tab/>
        <w:t>nua-zua</w:t>
      </w:r>
      <w:r>
        <w:tab/>
        <w:t>ke÷i-ke÷i</w:t>
      </w:r>
    </w:p>
    <w:p w14:paraId="428AB7A5" w14:textId="77777777" w:rsidR="00800AD8" w:rsidRDefault="00800AD8" w:rsidP="00422CFA">
      <w:pPr>
        <w:pStyle w:val="InterlineTransNoFree"/>
        <w:tabs>
          <w:tab w:val="left" w:pos="1352"/>
          <w:tab w:val="left" w:pos="2216"/>
          <w:tab w:val="left" w:pos="2900"/>
          <w:tab w:val="left" w:pos="3164"/>
          <w:tab w:val="left" w:pos="3923"/>
          <w:tab w:val="left" w:pos="4427"/>
          <w:tab w:val="left" w:pos="6146"/>
          <w:tab w:val="left" w:pos="7010"/>
        </w:tabs>
      </w:pPr>
      <w:r>
        <w:tab/>
        <w:t>sudden</w:t>
      </w:r>
      <w:r>
        <w:tab/>
        <w:t>number</w:t>
      </w:r>
      <w:r>
        <w:tab/>
        <w:t>seven</w:t>
      </w:r>
      <w:r>
        <w:rPr>
          <w:smallCaps/>
        </w:rPr>
        <w:tab/>
        <w:t>c</w:t>
      </w:r>
      <w:r>
        <w:rPr>
          <w:smallCaps/>
        </w:rPr>
        <w:tab/>
      </w:r>
      <w:r>
        <w:t>sun</w:t>
      </w:r>
      <w:r>
        <w:tab/>
      </w:r>
      <w:r>
        <w:rPr>
          <w:smallCaps/>
        </w:rPr>
        <w:t>obl</w:t>
      </w:r>
      <w:r>
        <w:tab/>
      </w:r>
      <w:r>
        <w:rPr>
          <w:smallCaps/>
        </w:rPr>
        <w:t>perf</w:t>
      </w:r>
      <w:r>
        <w:t>=?-lost-</w:t>
      </w:r>
      <w:r>
        <w:rPr>
          <w:smallCaps/>
        </w:rPr>
        <w:t>nom</w:t>
      </w:r>
      <w:r>
        <w:tab/>
        <w:t>of-that</w:t>
      </w:r>
      <w:r>
        <w:tab/>
      </w:r>
      <w:r>
        <w:rPr>
          <w:smallCaps/>
        </w:rPr>
        <w:t>red</w:t>
      </w:r>
      <w:r>
        <w:t>-small</w:t>
      </w:r>
    </w:p>
    <w:p w14:paraId="5EB40E8E" w14:textId="77777777" w:rsidR="00800AD8" w:rsidRDefault="00800AD8" w:rsidP="00422CFA">
      <w:pPr>
        <w:pStyle w:val="InterlineText"/>
        <w:tabs>
          <w:tab w:val="left" w:pos="533"/>
          <w:tab w:val="left" w:pos="1832"/>
          <w:tab w:val="left" w:pos="2516"/>
          <w:tab w:val="left" w:pos="3590"/>
          <w:tab w:val="left" w:pos="3854"/>
        </w:tabs>
      </w:pPr>
      <w:r>
        <w:tab/>
        <w:t>mangtjez</w:t>
      </w:r>
      <w:r>
        <w:tab/>
        <w:t>azua</w:t>
      </w:r>
      <w:r>
        <w:tab/>
        <w:t>ke÷ike÷i</w:t>
      </w:r>
      <w:r>
        <w:tab/>
        <w:t>a</w:t>
      </w:r>
      <w:r>
        <w:tab/>
        <w:t>tjumaq.</w:t>
      </w:r>
    </w:p>
    <w:p w14:paraId="3C9F40B7" w14:textId="77777777" w:rsidR="00800AD8" w:rsidRDefault="00800AD8" w:rsidP="00422CFA">
      <w:pPr>
        <w:pStyle w:val="InterlineGlossWithTrans"/>
        <w:tabs>
          <w:tab w:val="left" w:pos="533"/>
          <w:tab w:val="left" w:pos="1832"/>
          <w:tab w:val="left" w:pos="2516"/>
          <w:tab w:val="left" w:pos="3590"/>
          <w:tab w:val="left" w:pos="3854"/>
        </w:tabs>
      </w:pPr>
      <w:r>
        <w:tab/>
        <w:t>m-pangetjez</w:t>
      </w:r>
      <w:r>
        <w:tab/>
        <w:t>a-zua</w:t>
      </w:r>
      <w:r>
        <w:tab/>
        <w:t>ke÷i-ke÷i</w:t>
      </w:r>
      <w:r>
        <w:tab/>
        <w:t>a</w:t>
      </w:r>
      <w:r>
        <w:tab/>
        <w:t>tju-umaq</w:t>
      </w:r>
    </w:p>
    <w:p w14:paraId="4482923C" w14:textId="77777777" w:rsidR="00800AD8" w:rsidRDefault="00800AD8" w:rsidP="00422CFA">
      <w:pPr>
        <w:pStyle w:val="InterlineTrans"/>
        <w:tabs>
          <w:tab w:val="left" w:pos="533"/>
          <w:tab w:val="left" w:pos="1832"/>
          <w:tab w:val="left" w:pos="2516"/>
          <w:tab w:val="left" w:pos="3590"/>
          <w:tab w:val="left" w:pos="3854"/>
        </w:tabs>
      </w:pPr>
      <w:r>
        <w:tab/>
      </w:r>
      <w:r>
        <w:rPr>
          <w:smallCaps/>
        </w:rPr>
        <w:t>af</w:t>
      </w:r>
      <w:r>
        <w:t>-come</w:t>
      </w:r>
      <w:r>
        <w:tab/>
      </w:r>
      <w:r>
        <w:rPr>
          <w:smallCaps/>
        </w:rPr>
        <w:t>c-</w:t>
      </w:r>
      <w:r>
        <w:t>that</w:t>
      </w:r>
      <w:r>
        <w:tab/>
      </w:r>
      <w:r>
        <w:rPr>
          <w:smallCaps/>
        </w:rPr>
        <w:t>red</w:t>
      </w:r>
      <w:r>
        <w:t>-small</w:t>
      </w:r>
      <w:r>
        <w:rPr>
          <w:smallCaps/>
        </w:rPr>
        <w:tab/>
        <w:t>c</w:t>
      </w:r>
      <w:r>
        <w:rPr>
          <w:smallCaps/>
        </w:rPr>
        <w:tab/>
      </w:r>
      <w:r>
        <w:t>there-house</w:t>
      </w:r>
    </w:p>
    <w:p w14:paraId="6030D4E5" w14:textId="77777777" w:rsidR="00800AD8" w:rsidRDefault="00800AD8">
      <w:pPr>
        <w:pStyle w:val="InterlineFree"/>
      </w:pPr>
      <w:r>
        <w:t>Then on the seventh day from the loss of the child, the child came home.</w:t>
      </w:r>
    </w:p>
    <w:p w14:paraId="4C6451DF" w14:textId="77777777" w:rsidR="00800AD8" w:rsidRDefault="00DC1AE0" w:rsidP="00422CFA">
      <w:pPr>
        <w:pStyle w:val="InterlineText"/>
        <w:tabs>
          <w:tab w:val="left" w:pos="533"/>
          <w:tab w:val="left" w:pos="1232"/>
          <w:tab w:val="left" w:pos="2381"/>
          <w:tab w:val="left" w:pos="3245"/>
          <w:tab w:val="left" w:pos="4214"/>
          <w:tab w:val="left" w:pos="4988"/>
        </w:tabs>
      </w:pPr>
      <w:r w:rsidRPr="003A1D48">
        <w:rPr>
          <w:rStyle w:val="InterlineTextNumChar"/>
        </w:rPr>
        <w:lastRenderedPageBreak/>
        <w:t>032</w:t>
      </w:r>
      <w:r w:rsidR="00800AD8">
        <w:tab/>
        <w:t>îakua</w:t>
      </w:r>
      <w:r w:rsidR="00800AD8">
        <w:tab/>
        <w:t>qatsanga</w:t>
      </w:r>
      <w:r w:rsidR="00800AD8">
        <w:tab/>
        <w:t>aravats,</w:t>
      </w:r>
      <w:r w:rsidR="00800AD8">
        <w:tab/>
        <w:t>bulay</w:t>
      </w:r>
      <w:r w:rsidR="00800AD8">
        <w:tab/>
        <w:t>anga</w:t>
      </w:r>
      <w:r w:rsidR="00800AD8">
        <w:tab/>
        <w:t>uta.</w:t>
      </w:r>
    </w:p>
    <w:p w14:paraId="3FA5BB71" w14:textId="77777777" w:rsidR="00800AD8" w:rsidRDefault="00800AD8" w:rsidP="00422CFA">
      <w:pPr>
        <w:pStyle w:val="InterlineGlossWithTrans"/>
        <w:tabs>
          <w:tab w:val="left" w:pos="533"/>
          <w:tab w:val="left" w:pos="1232"/>
          <w:tab w:val="left" w:pos="2381"/>
          <w:tab w:val="left" w:pos="3245"/>
          <w:tab w:val="left" w:pos="4214"/>
          <w:tab w:val="left" w:pos="4988"/>
        </w:tabs>
      </w:pPr>
      <w:r>
        <w:tab/>
        <w:t>îakua</w:t>
      </w:r>
      <w:r>
        <w:tab/>
        <w:t>qatsa-anga</w:t>
      </w:r>
      <w:r>
        <w:tab/>
        <w:t>a-ravats</w:t>
      </w:r>
      <w:r>
        <w:tab/>
        <w:t>bulay</w:t>
      </w:r>
      <w:r>
        <w:tab/>
        <w:t>anga</w:t>
      </w:r>
      <w:r>
        <w:tab/>
        <w:t>uta</w:t>
      </w:r>
    </w:p>
    <w:p w14:paraId="5414B950" w14:textId="77777777" w:rsidR="00800AD8" w:rsidRDefault="00800AD8" w:rsidP="00422CFA">
      <w:pPr>
        <w:pStyle w:val="InterlineTrans"/>
        <w:tabs>
          <w:tab w:val="left" w:pos="533"/>
          <w:tab w:val="left" w:pos="1232"/>
          <w:tab w:val="left" w:pos="2381"/>
          <w:tab w:val="left" w:pos="3245"/>
          <w:tab w:val="left" w:pos="4214"/>
          <w:tab w:val="left" w:pos="4988"/>
        </w:tabs>
      </w:pPr>
      <w:r>
        <w:tab/>
        <w:t>but</w:t>
      </w:r>
      <w:r>
        <w:tab/>
        <w:t>big-indeed</w:t>
      </w:r>
      <w:r>
        <w:tab/>
      </w:r>
      <w:r>
        <w:rPr>
          <w:smallCaps/>
        </w:rPr>
        <w:t>c-</w:t>
      </w:r>
      <w:r>
        <w:t>true</w:t>
      </w:r>
      <w:r>
        <w:tab/>
        <w:t>beautiful</w:t>
      </w:r>
      <w:r>
        <w:tab/>
        <w:t>indeed</w:t>
      </w:r>
      <w:r>
        <w:tab/>
        <w:t>also</w:t>
      </w:r>
    </w:p>
    <w:p w14:paraId="3A16150B" w14:textId="77777777" w:rsidR="00800AD8" w:rsidRDefault="00800AD8">
      <w:pPr>
        <w:pStyle w:val="InterlineFree"/>
      </w:pPr>
      <w:r>
        <w:t>But she was very tall and beautiful too.</w:t>
      </w:r>
    </w:p>
    <w:p w14:paraId="7C321ECF" w14:textId="77777777" w:rsidR="00800AD8" w:rsidRDefault="00DC1AE0" w:rsidP="00422CFA">
      <w:pPr>
        <w:pStyle w:val="InterlineText"/>
        <w:tabs>
          <w:tab w:val="left" w:pos="533"/>
          <w:tab w:val="left" w:pos="1022"/>
          <w:tab w:val="left" w:pos="1466"/>
          <w:tab w:val="left" w:pos="2285"/>
          <w:tab w:val="left" w:pos="2549"/>
          <w:tab w:val="left" w:pos="4103"/>
          <w:tab w:val="left" w:pos="4607"/>
          <w:tab w:val="left" w:pos="5426"/>
          <w:tab w:val="left" w:pos="5690"/>
        </w:tabs>
      </w:pPr>
      <w:r w:rsidRPr="003A1D48">
        <w:rPr>
          <w:rStyle w:val="InterlineTextNumChar"/>
        </w:rPr>
        <w:t>033</w:t>
      </w:r>
      <w:r w:rsidR="00800AD8">
        <w:tab/>
        <w:t>qau</w:t>
      </w:r>
      <w:r w:rsidR="00800AD8">
        <w:tab/>
        <w:t>ini</w:t>
      </w:r>
      <w:r w:rsidR="00800AD8">
        <w:tab/>
        <w:t>keîang</w:t>
      </w:r>
      <w:r w:rsidR="00800AD8">
        <w:tab/>
        <w:t>a</w:t>
      </w:r>
      <w:r w:rsidR="00800AD8">
        <w:tab/>
        <w:t>marekakama</w:t>
      </w:r>
      <w:r w:rsidR="00800AD8">
        <w:tab/>
        <w:t>tu</w:t>
      </w:r>
      <w:r w:rsidR="00800AD8">
        <w:tab/>
        <w:t>nima</w:t>
      </w:r>
      <w:r w:rsidR="00800AD8">
        <w:tab/>
        <w:t>a</w:t>
      </w:r>
      <w:r w:rsidR="00800AD8">
        <w:tab/>
        <w:t>aîak.</w:t>
      </w:r>
    </w:p>
    <w:p w14:paraId="29D4E6E8" w14:textId="77777777" w:rsidR="00800AD8" w:rsidRDefault="00800AD8" w:rsidP="00422CFA">
      <w:pPr>
        <w:pStyle w:val="InterlineGlossWithTrans"/>
        <w:tabs>
          <w:tab w:val="left" w:pos="533"/>
          <w:tab w:val="left" w:pos="1022"/>
          <w:tab w:val="left" w:pos="1466"/>
          <w:tab w:val="left" w:pos="2285"/>
          <w:tab w:val="left" w:pos="2549"/>
          <w:tab w:val="left" w:pos="4103"/>
          <w:tab w:val="left" w:pos="4607"/>
          <w:tab w:val="left" w:pos="5426"/>
          <w:tab w:val="left" w:pos="5690"/>
        </w:tabs>
      </w:pPr>
      <w:r>
        <w:tab/>
        <w:t>qau</w:t>
      </w:r>
      <w:r>
        <w:tab/>
        <w:t>ini</w:t>
      </w:r>
      <w:r>
        <w:tab/>
        <w:t>keîang</w:t>
      </w:r>
      <w:r>
        <w:tab/>
        <w:t>a</w:t>
      </w:r>
      <w:r>
        <w:tab/>
        <w:t>mare-ka-kama</w:t>
      </w:r>
      <w:r>
        <w:tab/>
        <w:t>tu</w:t>
      </w:r>
      <w:r>
        <w:tab/>
        <w:t>ni-ima</w:t>
      </w:r>
      <w:r>
        <w:tab/>
        <w:t>a</w:t>
      </w:r>
      <w:r>
        <w:tab/>
        <w:t>aîak</w:t>
      </w:r>
    </w:p>
    <w:p w14:paraId="67AB27EC" w14:textId="77777777" w:rsidR="00800AD8" w:rsidRDefault="00800AD8" w:rsidP="00422CFA">
      <w:pPr>
        <w:pStyle w:val="InterlineTrans"/>
        <w:tabs>
          <w:tab w:val="left" w:pos="533"/>
          <w:tab w:val="left" w:pos="1022"/>
          <w:tab w:val="left" w:pos="1466"/>
          <w:tab w:val="left" w:pos="2285"/>
          <w:tab w:val="left" w:pos="2549"/>
          <w:tab w:val="left" w:pos="4103"/>
          <w:tab w:val="left" w:pos="4607"/>
          <w:tab w:val="left" w:pos="5426"/>
          <w:tab w:val="left" w:pos="5690"/>
        </w:tabs>
      </w:pPr>
      <w:r>
        <w:tab/>
        <w:t>so</w:t>
      </w:r>
      <w:r>
        <w:tab/>
        <w:t>not</w:t>
      </w:r>
      <w:r>
        <w:tab/>
        <w:t>know</w:t>
      </w:r>
      <w:r>
        <w:rPr>
          <w:smallCaps/>
        </w:rPr>
        <w:tab/>
        <w:t>c</w:t>
      </w:r>
      <w:r>
        <w:rPr>
          <w:smallCaps/>
        </w:rPr>
        <w:tab/>
      </w:r>
      <w:r>
        <w:t>pair-</w:t>
      </w:r>
      <w:r>
        <w:rPr>
          <w:smallCaps/>
        </w:rPr>
        <w:t>red</w:t>
      </w:r>
      <w:r>
        <w:t>-father</w:t>
      </w:r>
      <w:r>
        <w:tab/>
      </w:r>
      <w:r>
        <w:rPr>
          <w:smallCaps/>
        </w:rPr>
        <w:t>obl</w:t>
      </w:r>
      <w:r>
        <w:tab/>
        <w:t>of-who</w:t>
      </w:r>
      <w:r>
        <w:rPr>
          <w:smallCaps/>
        </w:rPr>
        <w:tab/>
        <w:t>c</w:t>
      </w:r>
      <w:r>
        <w:rPr>
          <w:smallCaps/>
        </w:rPr>
        <w:tab/>
      </w:r>
      <w:r>
        <w:t>child</w:t>
      </w:r>
    </w:p>
    <w:p w14:paraId="2C277A2D" w14:textId="77777777" w:rsidR="00800AD8" w:rsidRDefault="00800AD8">
      <w:pPr>
        <w:pStyle w:val="InterlineFree"/>
      </w:pPr>
      <w:r>
        <w:t>Her parents didn’t know whose child she was,</w:t>
      </w:r>
    </w:p>
    <w:p w14:paraId="0186EA57" w14:textId="77777777" w:rsidR="00800AD8" w:rsidRDefault="00DC1AE0" w:rsidP="00422CFA">
      <w:pPr>
        <w:pStyle w:val="InterlineText"/>
        <w:tabs>
          <w:tab w:val="left" w:pos="533"/>
          <w:tab w:val="left" w:pos="1022"/>
          <w:tab w:val="left" w:pos="2246"/>
          <w:tab w:val="left" w:pos="2750"/>
          <w:tab w:val="left" w:pos="3974"/>
          <w:tab w:val="left" w:pos="4238"/>
          <w:tab w:val="left" w:pos="5342"/>
          <w:tab w:val="left" w:pos="5846"/>
          <w:tab w:val="left" w:pos="6575"/>
          <w:tab w:val="left" w:pos="6839"/>
          <w:tab w:val="left" w:pos="7673"/>
        </w:tabs>
      </w:pPr>
      <w:r w:rsidRPr="003A1D48">
        <w:rPr>
          <w:rStyle w:val="InterlineTextNumChar"/>
        </w:rPr>
        <w:t>034</w:t>
      </w:r>
      <w:r w:rsidR="00800AD8">
        <w:tab/>
        <w:t>qau</w:t>
      </w:r>
      <w:r w:rsidR="00800AD8">
        <w:tab/>
        <w:t>kivadaqan</w:t>
      </w:r>
      <w:r w:rsidR="00800AD8">
        <w:tab/>
        <w:t>tu</w:t>
      </w:r>
      <w:r w:rsidR="00800AD8">
        <w:tab/>
        <w:t>kasinu</w:t>
      </w:r>
      <w:r w:rsidR="00800AD8">
        <w:tab/>
        <w:t>a</w:t>
      </w:r>
      <w:r w:rsidR="00800AD8">
        <w:tab/>
        <w:t>tsautsau,</w:t>
      </w:r>
      <w:r w:rsidR="00800AD8">
        <w:tab/>
        <w:t>tu</w:t>
      </w:r>
      <w:r w:rsidR="00800AD8">
        <w:tab/>
        <w:t>tima</w:t>
      </w:r>
      <w:r w:rsidR="00800AD8">
        <w:tab/>
        <w:t>a</w:t>
      </w:r>
      <w:r w:rsidR="00422CFA">
        <w:tab/>
        <w:t>ngadan</w:t>
      </w:r>
      <w:r w:rsidR="00422CFA">
        <w:tab/>
        <w:t>nimadju.</w:t>
      </w:r>
    </w:p>
    <w:p w14:paraId="2FD8C4DA" w14:textId="77777777" w:rsidR="00800AD8" w:rsidRDefault="00800AD8" w:rsidP="00422CFA">
      <w:pPr>
        <w:pStyle w:val="InterlineGlossWithTrans"/>
        <w:tabs>
          <w:tab w:val="left" w:pos="533"/>
          <w:tab w:val="left" w:pos="1022"/>
          <w:tab w:val="left" w:pos="2246"/>
          <w:tab w:val="left" w:pos="2750"/>
          <w:tab w:val="left" w:pos="3974"/>
          <w:tab w:val="left" w:pos="4238"/>
          <w:tab w:val="left" w:pos="5342"/>
          <w:tab w:val="left" w:pos="5846"/>
          <w:tab w:val="left" w:pos="6575"/>
          <w:tab w:val="left" w:pos="6839"/>
          <w:tab w:val="left" w:pos="7673"/>
        </w:tabs>
      </w:pPr>
      <w:r>
        <w:tab/>
        <w:t>qau</w:t>
      </w:r>
      <w:r>
        <w:tab/>
        <w:t>ki-vadaq-an</w:t>
      </w:r>
      <w:r>
        <w:tab/>
        <w:t>tu</w:t>
      </w:r>
      <w:r>
        <w:tab/>
        <w:t>kasi-inu</w:t>
      </w:r>
      <w:r>
        <w:tab/>
        <w:t>a</w:t>
      </w:r>
      <w:r>
        <w:tab/>
        <w:t>tsau-tsau</w:t>
      </w:r>
      <w:r>
        <w:tab/>
        <w:t>tu</w:t>
      </w:r>
      <w:r>
        <w:tab/>
        <w:t>ti-ima</w:t>
      </w:r>
      <w:r>
        <w:tab/>
        <w:t>a</w:t>
      </w:r>
      <w:r w:rsidR="00422CFA">
        <w:tab/>
        <w:t>ngadan</w:t>
      </w:r>
      <w:r w:rsidR="00422CFA">
        <w:tab/>
        <w:t>ni-madju</w:t>
      </w:r>
    </w:p>
    <w:p w14:paraId="2A04B058" w14:textId="77777777" w:rsidR="00800AD8" w:rsidRDefault="00800AD8" w:rsidP="00422CFA">
      <w:pPr>
        <w:pStyle w:val="InterlineTrans"/>
        <w:tabs>
          <w:tab w:val="left" w:pos="533"/>
          <w:tab w:val="left" w:pos="1022"/>
          <w:tab w:val="left" w:pos="2246"/>
          <w:tab w:val="left" w:pos="2750"/>
          <w:tab w:val="left" w:pos="3974"/>
          <w:tab w:val="left" w:pos="4238"/>
          <w:tab w:val="left" w:pos="5342"/>
          <w:tab w:val="left" w:pos="5846"/>
          <w:tab w:val="left" w:pos="6575"/>
          <w:tab w:val="left" w:pos="6839"/>
          <w:tab w:val="left" w:pos="7673"/>
        </w:tabs>
        <w:rPr>
          <w:smallCaps/>
        </w:rPr>
      </w:pPr>
      <w:r>
        <w:tab/>
        <w:t>so</w:t>
      </w:r>
      <w:r>
        <w:tab/>
        <w:t>do-ask-</w:t>
      </w:r>
      <w:r>
        <w:rPr>
          <w:smallCaps/>
        </w:rPr>
        <w:t>lf</w:t>
      </w:r>
      <w:r>
        <w:tab/>
      </w:r>
      <w:r>
        <w:rPr>
          <w:smallCaps/>
        </w:rPr>
        <w:t>obl</w:t>
      </w:r>
      <w:r>
        <w:tab/>
        <w:t>from-where</w:t>
      </w:r>
      <w:r>
        <w:rPr>
          <w:smallCaps/>
        </w:rPr>
        <w:tab/>
        <w:t>c</w:t>
      </w:r>
      <w:r>
        <w:rPr>
          <w:smallCaps/>
        </w:rPr>
        <w:tab/>
        <w:t>red</w:t>
      </w:r>
      <w:r>
        <w:t>-being</w:t>
      </w:r>
      <w:r>
        <w:tab/>
      </w:r>
      <w:r>
        <w:rPr>
          <w:smallCaps/>
        </w:rPr>
        <w:t>obl</w:t>
      </w:r>
      <w:r>
        <w:tab/>
      </w:r>
      <w:r>
        <w:rPr>
          <w:smallCaps/>
        </w:rPr>
        <w:t>f-</w:t>
      </w:r>
      <w:r>
        <w:t>who</w:t>
      </w:r>
      <w:r>
        <w:rPr>
          <w:smallCaps/>
        </w:rPr>
        <w:tab/>
        <w:t>c</w:t>
      </w:r>
      <w:r w:rsidR="00422CFA">
        <w:tab/>
        <w:t>name</w:t>
      </w:r>
      <w:r w:rsidR="00422CFA">
        <w:tab/>
        <w:t>of-</w:t>
      </w:r>
      <w:r w:rsidR="00422CFA">
        <w:rPr>
          <w:smallCaps/>
        </w:rPr>
        <w:t>3rd.pers</w:t>
      </w:r>
    </w:p>
    <w:p w14:paraId="10EDFA73" w14:textId="77777777" w:rsidR="00800AD8" w:rsidRDefault="00800AD8">
      <w:pPr>
        <w:pStyle w:val="InterlineFree"/>
      </w:pPr>
      <w:r>
        <w:t>and asked her where she came from and what her name was.</w:t>
      </w:r>
    </w:p>
    <w:p w14:paraId="14ADBAC6" w14:textId="77777777" w:rsidR="00800AD8" w:rsidRDefault="00DC1AE0" w:rsidP="00141117">
      <w:pPr>
        <w:pStyle w:val="InterlineText"/>
        <w:tabs>
          <w:tab w:val="left" w:pos="533"/>
          <w:tab w:val="left" w:pos="1022"/>
          <w:tab w:val="left" w:pos="2201"/>
          <w:tab w:val="left" w:pos="2885"/>
          <w:tab w:val="left" w:pos="3959"/>
          <w:tab w:val="left" w:pos="4463"/>
          <w:tab w:val="left" w:pos="5942"/>
          <w:tab w:val="left" w:pos="6206"/>
        </w:tabs>
      </w:pPr>
      <w:r w:rsidRPr="003A1D48">
        <w:rPr>
          <w:rStyle w:val="InterlineTextNumChar"/>
        </w:rPr>
        <w:t>035</w:t>
      </w:r>
      <w:r w:rsidR="00800AD8">
        <w:tab/>
        <w:t>qau</w:t>
      </w:r>
      <w:r w:rsidR="00800AD8">
        <w:tab/>
        <w:t>tjemumaî</w:t>
      </w:r>
      <w:r w:rsidR="00800AD8">
        <w:tab/>
        <w:t>azua</w:t>
      </w:r>
      <w:r w:rsidR="00800AD8">
        <w:tab/>
        <w:t>ke÷ike÷i</w:t>
      </w:r>
      <w:r w:rsidR="00800AD8">
        <w:tab/>
        <w:t>tua</w:t>
      </w:r>
      <w:r w:rsidR="00800AD8">
        <w:tab/>
        <w:t>vinaikan</w:t>
      </w:r>
      <w:r w:rsidR="00800AD8">
        <w:tab/>
        <w:t>a</w:t>
      </w:r>
      <w:r w:rsidR="00D5033F">
        <w:tab/>
        <w:t>îevavaw.</w:t>
      </w:r>
    </w:p>
    <w:p w14:paraId="67E30778" w14:textId="77777777" w:rsidR="00800AD8" w:rsidRDefault="00800AD8" w:rsidP="00141117">
      <w:pPr>
        <w:pStyle w:val="InterlineGlossWithTrans"/>
        <w:tabs>
          <w:tab w:val="left" w:pos="533"/>
          <w:tab w:val="left" w:pos="1022"/>
          <w:tab w:val="left" w:pos="2201"/>
          <w:tab w:val="left" w:pos="2885"/>
          <w:tab w:val="left" w:pos="3959"/>
          <w:tab w:val="left" w:pos="4463"/>
          <w:tab w:val="left" w:pos="5942"/>
          <w:tab w:val="left" w:pos="6206"/>
        </w:tabs>
      </w:pPr>
      <w:r>
        <w:tab/>
        <w:t>qau</w:t>
      </w:r>
      <w:r>
        <w:tab/>
        <w:t>em=tjumaî</w:t>
      </w:r>
      <w:r>
        <w:tab/>
        <w:t>a-zua</w:t>
      </w:r>
      <w:r>
        <w:tab/>
        <w:t>ke÷i-ke÷i</w:t>
      </w:r>
      <w:r>
        <w:tab/>
        <w:t>tua</w:t>
      </w:r>
      <w:r>
        <w:tab/>
        <w:t>in=vaik-an</w:t>
      </w:r>
      <w:r>
        <w:tab/>
        <w:t>a</w:t>
      </w:r>
      <w:r w:rsidR="00D5033F">
        <w:tab/>
        <w:t>îe-va-vaw</w:t>
      </w:r>
    </w:p>
    <w:p w14:paraId="0BA27E5F" w14:textId="77777777" w:rsidR="00800AD8" w:rsidRDefault="00800AD8" w:rsidP="00141117">
      <w:pPr>
        <w:pStyle w:val="InterlineTrans"/>
        <w:tabs>
          <w:tab w:val="left" w:pos="533"/>
          <w:tab w:val="left" w:pos="1022"/>
          <w:tab w:val="left" w:pos="2201"/>
          <w:tab w:val="left" w:pos="2885"/>
          <w:tab w:val="left" w:pos="3959"/>
          <w:tab w:val="left" w:pos="4463"/>
          <w:tab w:val="left" w:pos="5942"/>
          <w:tab w:val="left" w:pos="6206"/>
        </w:tabs>
        <w:rPr>
          <w:smallCaps/>
        </w:rPr>
      </w:pPr>
      <w:r>
        <w:tab/>
        <w:t>so</w:t>
      </w:r>
      <w:r>
        <w:tab/>
      </w:r>
      <w:r>
        <w:rPr>
          <w:smallCaps/>
        </w:rPr>
        <w:t>af</w:t>
      </w:r>
      <w:r>
        <w:t>=discuss</w:t>
      </w:r>
      <w:r>
        <w:tab/>
      </w:r>
      <w:r>
        <w:rPr>
          <w:smallCaps/>
        </w:rPr>
        <w:t>c-</w:t>
      </w:r>
      <w:r>
        <w:t>that</w:t>
      </w:r>
      <w:r>
        <w:tab/>
      </w:r>
      <w:r>
        <w:rPr>
          <w:smallCaps/>
        </w:rPr>
        <w:t>red</w:t>
      </w:r>
      <w:r>
        <w:t>-small</w:t>
      </w:r>
      <w:r>
        <w:tab/>
      </w:r>
      <w:r>
        <w:rPr>
          <w:smallCaps/>
        </w:rPr>
        <w:t>obl</w:t>
      </w:r>
      <w:r>
        <w:tab/>
      </w:r>
      <w:r>
        <w:rPr>
          <w:smallCaps/>
        </w:rPr>
        <w:t>perf</w:t>
      </w:r>
      <w:r>
        <w:t>=leave-</w:t>
      </w:r>
      <w:r>
        <w:rPr>
          <w:smallCaps/>
        </w:rPr>
        <w:t>lf</w:t>
      </w:r>
      <w:r>
        <w:rPr>
          <w:smallCaps/>
        </w:rPr>
        <w:tab/>
        <w:t>c</w:t>
      </w:r>
      <w:r w:rsidR="00D5033F">
        <w:tab/>
        <w:t>go.to-</w:t>
      </w:r>
      <w:r w:rsidR="00D5033F">
        <w:rPr>
          <w:smallCaps/>
        </w:rPr>
        <w:t>red</w:t>
      </w:r>
      <w:r w:rsidR="00D5033F">
        <w:t>-above</w:t>
      </w:r>
    </w:p>
    <w:p w14:paraId="73D6B05D" w14:textId="77777777" w:rsidR="00800AD8" w:rsidRDefault="00800AD8">
      <w:pPr>
        <w:pStyle w:val="InterlineFree"/>
      </w:pPr>
      <w:r>
        <w:t>And the child told them about how she had gone up above.</w:t>
      </w:r>
    </w:p>
    <w:p w14:paraId="0E38E649" w14:textId="77777777" w:rsidR="00800AD8" w:rsidRDefault="00DE0E5A" w:rsidP="00141117">
      <w:pPr>
        <w:pStyle w:val="InterlineText"/>
        <w:tabs>
          <w:tab w:val="left" w:pos="533"/>
          <w:tab w:val="left" w:pos="1457"/>
          <w:tab w:val="left" w:pos="2591"/>
          <w:tab w:val="left" w:pos="2855"/>
          <w:tab w:val="left" w:pos="3239"/>
          <w:tab w:val="left" w:pos="5183"/>
          <w:tab w:val="left" w:pos="5672"/>
          <w:tab w:val="left" w:pos="7016"/>
          <w:tab w:val="left" w:pos="7400"/>
        </w:tabs>
      </w:pPr>
      <w:r w:rsidRPr="003A1D48">
        <w:rPr>
          <w:rStyle w:val="InterlineTextNumChar"/>
        </w:rPr>
        <w:t>036</w:t>
      </w:r>
      <w:r w:rsidR="00800AD8">
        <w:tab/>
        <w:t>“tazua</w:t>
      </w:r>
      <w:r w:rsidR="00800AD8">
        <w:tab/>
        <w:t>qemaung</w:t>
      </w:r>
      <w:r w:rsidR="00800AD8">
        <w:tab/>
        <w:t>a</w:t>
      </w:r>
      <w:r w:rsidR="00800AD8">
        <w:tab/>
        <w:t>ku</w:t>
      </w:r>
      <w:r w:rsidR="00800AD8">
        <w:tab/>
        <w:t>sinvaî;</w:t>
      </w:r>
      <w:r w:rsidR="00800AD8">
        <w:tab/>
        <w:t>qau</w:t>
      </w:r>
      <w:r w:rsidR="00141117">
        <w:tab/>
        <w:t>mayanga</w:t>
      </w:r>
      <w:r w:rsidR="00141117">
        <w:tab/>
        <w:t>ku</w:t>
      </w:r>
      <w:r w:rsidR="00141117">
        <w:tab/>
        <w:t>piqan.</w:t>
      </w:r>
    </w:p>
    <w:p w14:paraId="37E733CB" w14:textId="77777777" w:rsidR="00800AD8" w:rsidRDefault="00800AD8" w:rsidP="00141117">
      <w:pPr>
        <w:pStyle w:val="InterlineGlossWithTrans"/>
        <w:tabs>
          <w:tab w:val="left" w:pos="533"/>
          <w:tab w:val="left" w:pos="1457"/>
          <w:tab w:val="left" w:pos="2591"/>
          <w:tab w:val="left" w:pos="2855"/>
          <w:tab w:val="left" w:pos="3239"/>
          <w:tab w:val="left" w:pos="5183"/>
          <w:tab w:val="left" w:pos="5672"/>
          <w:tab w:val="left" w:pos="7016"/>
          <w:tab w:val="left" w:pos="7400"/>
        </w:tabs>
      </w:pPr>
      <w:r>
        <w:tab/>
        <w:t>ta-zua</w:t>
      </w:r>
      <w:r>
        <w:tab/>
        <w:t>em=qaung</w:t>
      </w:r>
      <w:r>
        <w:tab/>
        <w:t>a</w:t>
      </w:r>
      <w:r>
        <w:tab/>
        <w:t>ku</w:t>
      </w:r>
      <w:r>
        <w:tab/>
        <w:t>in=sevaî</w:t>
      </w:r>
      <w:r>
        <w:tab/>
        <w:t>qau</w:t>
      </w:r>
      <w:r w:rsidR="00141117">
        <w:tab/>
        <w:t>maya-anga</w:t>
      </w:r>
      <w:r w:rsidR="00141117">
        <w:tab/>
        <w:t>ku</w:t>
      </w:r>
      <w:r w:rsidR="00141117">
        <w:tab/>
        <w:t>piq-an</w:t>
      </w:r>
    </w:p>
    <w:p w14:paraId="3BBAD235" w14:textId="77777777" w:rsidR="00800AD8" w:rsidRDefault="00800AD8" w:rsidP="00141117">
      <w:pPr>
        <w:pStyle w:val="InterlineTrans"/>
        <w:tabs>
          <w:tab w:val="left" w:pos="533"/>
          <w:tab w:val="left" w:pos="1457"/>
          <w:tab w:val="left" w:pos="2591"/>
          <w:tab w:val="left" w:pos="2855"/>
          <w:tab w:val="left" w:pos="3239"/>
          <w:tab w:val="left" w:pos="5183"/>
          <w:tab w:val="left" w:pos="5672"/>
          <w:tab w:val="left" w:pos="7016"/>
          <w:tab w:val="left" w:pos="7400"/>
        </w:tabs>
      </w:pPr>
      <w:r>
        <w:tab/>
      </w:r>
      <w:r>
        <w:rPr>
          <w:smallCaps/>
        </w:rPr>
        <w:t>obl</w:t>
      </w:r>
      <w:r>
        <w:t>-that</w:t>
      </w:r>
      <w:r>
        <w:tab/>
      </w:r>
      <w:r>
        <w:rPr>
          <w:smallCaps/>
        </w:rPr>
        <w:t>af</w:t>
      </w:r>
      <w:r>
        <w:t>=cry</w:t>
      </w:r>
      <w:r>
        <w:rPr>
          <w:smallCaps/>
        </w:rPr>
        <w:tab/>
        <w:t>c</w:t>
      </w:r>
      <w:r>
        <w:rPr>
          <w:smallCaps/>
        </w:rPr>
        <w:tab/>
      </w:r>
      <w:r>
        <w:t>I</w:t>
      </w:r>
      <w:r>
        <w:tab/>
      </w:r>
      <w:r>
        <w:rPr>
          <w:smallCaps/>
        </w:rPr>
        <w:t>perf</w:t>
      </w:r>
      <w:r>
        <w:t>=carry.on.back</w:t>
      </w:r>
      <w:r>
        <w:tab/>
        <w:t>so</w:t>
      </w:r>
      <w:r w:rsidR="00141117">
        <w:tab/>
        <w:t>don’t-indeed</w:t>
      </w:r>
      <w:r w:rsidR="00141117">
        <w:tab/>
        <w:t>I</w:t>
      </w:r>
      <w:r w:rsidR="00141117">
        <w:tab/>
        <w:t>tired-</w:t>
      </w:r>
      <w:r w:rsidR="00141117">
        <w:rPr>
          <w:smallCaps/>
        </w:rPr>
        <w:t>lf</w:t>
      </w:r>
    </w:p>
    <w:p w14:paraId="091EFE78" w14:textId="77777777" w:rsidR="00800AD8" w:rsidRDefault="00800AD8">
      <w:pPr>
        <w:pStyle w:val="InterlineFree"/>
      </w:pPr>
      <w:r>
        <w:t>“The brother I was carrying was crying, not to mention how tired I was.</w:t>
      </w:r>
    </w:p>
    <w:p w14:paraId="0514F273" w14:textId="77777777" w:rsidR="00800AD8" w:rsidRDefault="00DE0E5A" w:rsidP="00141117">
      <w:pPr>
        <w:pStyle w:val="InterlineText"/>
        <w:tabs>
          <w:tab w:val="left" w:pos="533"/>
          <w:tab w:val="left" w:pos="1022"/>
          <w:tab w:val="left" w:pos="1661"/>
          <w:tab w:val="left" w:pos="2255"/>
          <w:tab w:val="left" w:pos="2519"/>
          <w:tab w:val="left" w:pos="3263"/>
          <w:tab w:val="left" w:pos="3872"/>
          <w:tab w:val="left" w:pos="4601"/>
          <w:tab w:val="left" w:pos="4865"/>
          <w:tab w:val="left" w:pos="5834"/>
          <w:tab w:val="left" w:pos="6323"/>
          <w:tab w:val="left" w:pos="6707"/>
        </w:tabs>
      </w:pPr>
      <w:r w:rsidRPr="003A1D48">
        <w:rPr>
          <w:rStyle w:val="InterlineTextNumChar"/>
        </w:rPr>
        <w:t>037</w:t>
      </w:r>
      <w:r w:rsidR="00800AD8">
        <w:tab/>
        <w:t>qau</w:t>
      </w:r>
      <w:r w:rsidR="00800AD8">
        <w:tab/>
        <w:t>vaik</w:t>
      </w:r>
      <w:r w:rsidR="00800AD8">
        <w:tab/>
        <w:t>aken</w:t>
      </w:r>
      <w:r w:rsidR="00800AD8">
        <w:tab/>
        <w:t>a</w:t>
      </w:r>
      <w:r w:rsidR="00800AD8">
        <w:tab/>
        <w:t>sema</w:t>
      </w:r>
      <w:r w:rsidR="00800AD8">
        <w:tab/>
        <w:t>tjua</w:t>
      </w:r>
      <w:r w:rsidR="00800AD8">
        <w:tab/>
        <w:t>mui</w:t>
      </w:r>
      <w:r w:rsidR="00800AD8">
        <w:tab/>
        <w:t>a</w:t>
      </w:r>
      <w:r w:rsidR="00800AD8">
        <w:tab/>
        <w:t>qatsiîay,</w:t>
      </w:r>
      <w:r w:rsidR="00800AD8">
        <w:tab/>
        <w:t>sa</w:t>
      </w:r>
      <w:r w:rsidR="00141117">
        <w:tab/>
        <w:t>ku</w:t>
      </w:r>
      <w:r w:rsidR="00141117">
        <w:tab/>
        <w:t>senay.</w:t>
      </w:r>
    </w:p>
    <w:p w14:paraId="0FA5E9BE" w14:textId="77777777" w:rsidR="00800AD8" w:rsidRDefault="00800AD8" w:rsidP="00141117">
      <w:pPr>
        <w:pStyle w:val="InterlineGlossWithTrans"/>
        <w:tabs>
          <w:tab w:val="left" w:pos="533"/>
          <w:tab w:val="left" w:pos="1022"/>
          <w:tab w:val="left" w:pos="1661"/>
          <w:tab w:val="left" w:pos="2255"/>
          <w:tab w:val="left" w:pos="2519"/>
          <w:tab w:val="left" w:pos="3263"/>
          <w:tab w:val="left" w:pos="3872"/>
          <w:tab w:val="left" w:pos="4601"/>
          <w:tab w:val="left" w:pos="4865"/>
          <w:tab w:val="left" w:pos="5834"/>
          <w:tab w:val="left" w:pos="6323"/>
          <w:tab w:val="left" w:pos="6707"/>
        </w:tabs>
      </w:pPr>
      <w:r>
        <w:tab/>
        <w:t>qau</w:t>
      </w:r>
      <w:r>
        <w:tab/>
        <w:t>vaik</w:t>
      </w:r>
      <w:r>
        <w:tab/>
        <w:t>aken</w:t>
      </w:r>
      <w:r>
        <w:tab/>
        <w:t>a</w:t>
      </w:r>
      <w:r>
        <w:tab/>
        <w:t>em=sa</w:t>
      </w:r>
      <w:r>
        <w:tab/>
        <w:t>tjua</w:t>
      </w:r>
      <w:r>
        <w:tab/>
        <w:t>mui</w:t>
      </w:r>
      <w:r>
        <w:tab/>
        <w:t>a</w:t>
      </w:r>
      <w:r>
        <w:tab/>
        <w:t>qatsiîay</w:t>
      </w:r>
      <w:r>
        <w:tab/>
        <w:t>sa</w:t>
      </w:r>
      <w:r w:rsidR="00141117">
        <w:tab/>
        <w:t>ku</w:t>
      </w:r>
      <w:r w:rsidR="00141117">
        <w:tab/>
        <w:t>senay</w:t>
      </w:r>
    </w:p>
    <w:p w14:paraId="6B04C7D5" w14:textId="77777777" w:rsidR="00800AD8" w:rsidRDefault="00800AD8" w:rsidP="00141117">
      <w:pPr>
        <w:pStyle w:val="InterlineTrans"/>
        <w:tabs>
          <w:tab w:val="left" w:pos="533"/>
          <w:tab w:val="left" w:pos="1022"/>
          <w:tab w:val="left" w:pos="1661"/>
          <w:tab w:val="left" w:pos="2255"/>
          <w:tab w:val="left" w:pos="2519"/>
          <w:tab w:val="left" w:pos="3263"/>
          <w:tab w:val="left" w:pos="3872"/>
          <w:tab w:val="left" w:pos="4601"/>
          <w:tab w:val="left" w:pos="4865"/>
          <w:tab w:val="left" w:pos="5834"/>
          <w:tab w:val="left" w:pos="6323"/>
          <w:tab w:val="left" w:pos="6707"/>
        </w:tabs>
      </w:pPr>
      <w:r>
        <w:tab/>
        <w:t>so</w:t>
      </w:r>
      <w:r>
        <w:tab/>
        <w:t>leave</w:t>
      </w:r>
      <w:r>
        <w:tab/>
      </w:r>
      <w:r w:rsidR="000D5EFB" w:rsidRPr="000D5EFB">
        <w:rPr>
          <w:smallCaps/>
        </w:rPr>
        <w:t>f.I</w:t>
      </w:r>
      <w:r>
        <w:rPr>
          <w:smallCaps/>
        </w:rPr>
        <w:tab/>
        <w:t>c</w:t>
      </w:r>
      <w:r>
        <w:rPr>
          <w:smallCaps/>
        </w:rPr>
        <w:tab/>
        <w:t>af</w:t>
      </w:r>
      <w:r>
        <w:t>=go</w:t>
      </w:r>
      <w:r>
        <w:tab/>
        <w:t>there</w:t>
      </w:r>
      <w:r>
        <w:tab/>
        <w:t>quartz</w:t>
      </w:r>
      <w:r>
        <w:rPr>
          <w:smallCaps/>
        </w:rPr>
        <w:tab/>
        <w:t>c</w:t>
      </w:r>
      <w:r>
        <w:rPr>
          <w:smallCaps/>
        </w:rPr>
        <w:tab/>
      </w:r>
      <w:r>
        <w:t>stone</w:t>
      </w:r>
      <w:r>
        <w:tab/>
        <w:t>and</w:t>
      </w:r>
      <w:r w:rsidR="00141117">
        <w:tab/>
        <w:t>I</w:t>
      </w:r>
      <w:r w:rsidR="00141117">
        <w:tab/>
        <w:t>chant</w:t>
      </w:r>
    </w:p>
    <w:p w14:paraId="31731DDB" w14:textId="77777777" w:rsidR="00800AD8" w:rsidRDefault="00800AD8">
      <w:pPr>
        <w:pStyle w:val="InterlineFree"/>
      </w:pPr>
      <w:r>
        <w:t>So I went to the quartz rock and sang.</w:t>
      </w:r>
    </w:p>
    <w:p w14:paraId="284D2E8E" w14:textId="77777777" w:rsidR="00800AD8" w:rsidRDefault="00DE0E5A" w:rsidP="00141117">
      <w:pPr>
        <w:pStyle w:val="InterlineText"/>
        <w:tabs>
          <w:tab w:val="left" w:pos="533"/>
          <w:tab w:val="left" w:pos="1202"/>
          <w:tab w:val="left" w:pos="2501"/>
          <w:tab w:val="left" w:pos="2765"/>
          <w:tab w:val="left" w:pos="3599"/>
          <w:tab w:val="left" w:pos="4088"/>
          <w:tab w:val="left" w:pos="5672"/>
          <w:tab w:val="left" w:pos="6116"/>
          <w:tab w:val="left" w:pos="6845"/>
          <w:tab w:val="left" w:pos="7334"/>
          <w:tab w:val="left" w:pos="8243"/>
        </w:tabs>
      </w:pPr>
      <w:r w:rsidRPr="003A1D48">
        <w:rPr>
          <w:rStyle w:val="InterlineTextNumChar"/>
        </w:rPr>
        <w:t>038</w:t>
      </w:r>
      <w:r w:rsidR="00800AD8">
        <w:tab/>
        <w:t>manu</w:t>
      </w:r>
      <w:r w:rsidR="00800AD8">
        <w:tab/>
        <w:t>mangtjez</w:t>
      </w:r>
      <w:r w:rsidR="00800AD8">
        <w:tab/>
        <w:t>a</w:t>
      </w:r>
      <w:r w:rsidR="00800AD8">
        <w:tab/>
        <w:t>tsemas,</w:t>
      </w:r>
      <w:r w:rsidR="00800AD8">
        <w:tab/>
        <w:t>sa</w:t>
      </w:r>
      <w:r w:rsidR="00800AD8">
        <w:tab/>
        <w:t>sualapi</w:t>
      </w:r>
      <w:r w:rsidR="00800AD8">
        <w:tab/>
        <w:t>ti</w:t>
      </w:r>
      <w:r w:rsidR="00800AD8">
        <w:tab/>
        <w:t>a÷ing;</w:t>
      </w:r>
      <w:r w:rsidR="00141117">
        <w:tab/>
        <w:t>sa</w:t>
      </w:r>
      <w:r w:rsidR="00141117">
        <w:tab/>
        <w:t>katsu-i</w:t>
      </w:r>
      <w:r w:rsidR="00141117">
        <w:tab/>
        <w:t>aken</w:t>
      </w:r>
    </w:p>
    <w:p w14:paraId="33FFC8D1" w14:textId="77777777" w:rsidR="00800AD8" w:rsidRDefault="00800AD8" w:rsidP="00141117">
      <w:pPr>
        <w:pStyle w:val="InterlineGlossWithTrans"/>
        <w:tabs>
          <w:tab w:val="left" w:pos="533"/>
          <w:tab w:val="left" w:pos="1202"/>
          <w:tab w:val="left" w:pos="2501"/>
          <w:tab w:val="left" w:pos="2765"/>
          <w:tab w:val="left" w:pos="3599"/>
          <w:tab w:val="left" w:pos="4088"/>
          <w:tab w:val="left" w:pos="5672"/>
          <w:tab w:val="left" w:pos="6116"/>
          <w:tab w:val="left" w:pos="6845"/>
          <w:tab w:val="left" w:pos="7334"/>
          <w:tab w:val="left" w:pos="8243"/>
        </w:tabs>
      </w:pPr>
      <w:r>
        <w:tab/>
        <w:t>manu</w:t>
      </w:r>
      <w:r>
        <w:tab/>
        <w:t>m-pangetjez</w:t>
      </w:r>
      <w:r>
        <w:tab/>
        <w:t>a</w:t>
      </w:r>
      <w:r>
        <w:tab/>
        <w:t>tsemas</w:t>
      </w:r>
      <w:r>
        <w:tab/>
        <w:t>sa</w:t>
      </w:r>
      <w:r>
        <w:tab/>
        <w:t>su-alap-i</w:t>
      </w:r>
      <w:r>
        <w:tab/>
        <w:t>ti</w:t>
      </w:r>
      <w:r>
        <w:tab/>
        <w:t>a÷ing</w:t>
      </w:r>
      <w:r w:rsidR="00141117">
        <w:tab/>
        <w:t>sa</w:t>
      </w:r>
      <w:r w:rsidR="00141117">
        <w:tab/>
        <w:t>katsu-i</w:t>
      </w:r>
      <w:r w:rsidR="00141117">
        <w:tab/>
        <w:t>aken</w:t>
      </w:r>
    </w:p>
    <w:p w14:paraId="76C7BB7C" w14:textId="77777777" w:rsidR="00800AD8" w:rsidRDefault="00800AD8" w:rsidP="00141117">
      <w:pPr>
        <w:pStyle w:val="InterlineTransNoFree"/>
        <w:tabs>
          <w:tab w:val="left" w:pos="1202"/>
          <w:tab w:val="left" w:pos="2501"/>
          <w:tab w:val="left" w:pos="2765"/>
          <w:tab w:val="left" w:pos="3599"/>
          <w:tab w:val="left" w:pos="4088"/>
          <w:tab w:val="left" w:pos="5672"/>
          <w:tab w:val="left" w:pos="6116"/>
          <w:tab w:val="left" w:pos="6845"/>
          <w:tab w:val="left" w:pos="7334"/>
          <w:tab w:val="left" w:pos="8243"/>
        </w:tabs>
      </w:pPr>
      <w:r>
        <w:tab/>
        <w:t>then</w:t>
      </w:r>
      <w:r>
        <w:tab/>
      </w:r>
      <w:r>
        <w:rPr>
          <w:smallCaps/>
        </w:rPr>
        <w:t>af</w:t>
      </w:r>
      <w:r>
        <w:t>-come</w:t>
      </w:r>
      <w:r>
        <w:rPr>
          <w:smallCaps/>
        </w:rPr>
        <w:tab/>
        <w:t>c</w:t>
      </w:r>
      <w:r>
        <w:rPr>
          <w:smallCaps/>
        </w:rPr>
        <w:tab/>
      </w:r>
      <w:r>
        <w:t>god</w:t>
      </w:r>
      <w:r>
        <w:tab/>
        <w:t>and</w:t>
      </w:r>
      <w:r>
        <w:tab/>
        <w:t>remove-take-</w:t>
      </w:r>
      <w:r>
        <w:rPr>
          <w:smallCaps/>
        </w:rPr>
        <w:t>pf</w:t>
      </w:r>
      <w:r>
        <w:tab/>
      </w:r>
      <w:r>
        <w:rPr>
          <w:smallCaps/>
        </w:rPr>
        <w:t>f.h</w:t>
      </w:r>
      <w:r>
        <w:tab/>
        <w:t>boy</w:t>
      </w:r>
      <w:r w:rsidR="00141117">
        <w:tab/>
        <w:t>and</w:t>
      </w:r>
      <w:r w:rsidR="00141117">
        <w:tab/>
        <w:t>carry-</w:t>
      </w:r>
      <w:r w:rsidR="00141117">
        <w:rPr>
          <w:smallCaps/>
        </w:rPr>
        <w:t>pf</w:t>
      </w:r>
      <w:r w:rsidR="00141117">
        <w:tab/>
        <w:t>I</w:t>
      </w:r>
    </w:p>
    <w:p w14:paraId="677081C6" w14:textId="77777777" w:rsidR="00800AD8" w:rsidRDefault="00800AD8" w:rsidP="00141117">
      <w:pPr>
        <w:pStyle w:val="InterlineText"/>
        <w:tabs>
          <w:tab w:val="left" w:pos="533"/>
          <w:tab w:val="left" w:pos="797"/>
          <w:tab w:val="left" w:pos="1541"/>
          <w:tab w:val="left" w:pos="2690"/>
          <w:tab w:val="left" w:pos="3734"/>
        </w:tabs>
      </w:pPr>
      <w:r>
        <w:tab/>
        <w:t>a</w:t>
      </w:r>
      <w:r>
        <w:tab/>
        <w:t>sema</w:t>
      </w:r>
      <w:r>
        <w:tab/>
        <w:t>vavaw</w:t>
      </w:r>
      <w:r>
        <w:tab/>
        <w:t>itjua</w:t>
      </w:r>
      <w:r w:rsidR="00141117">
        <w:tab/>
        <w:t>kalevelevan.</w:t>
      </w:r>
    </w:p>
    <w:p w14:paraId="622F8156" w14:textId="77777777" w:rsidR="00800AD8" w:rsidRDefault="00800AD8" w:rsidP="00141117">
      <w:pPr>
        <w:pStyle w:val="InterlineGlossWithTrans"/>
        <w:tabs>
          <w:tab w:val="left" w:pos="533"/>
          <w:tab w:val="left" w:pos="797"/>
          <w:tab w:val="left" w:pos="1541"/>
          <w:tab w:val="left" w:pos="2690"/>
          <w:tab w:val="left" w:pos="3734"/>
        </w:tabs>
      </w:pPr>
      <w:r>
        <w:tab/>
        <w:t>a</w:t>
      </w:r>
      <w:r>
        <w:tab/>
        <w:t>em=sa</w:t>
      </w:r>
      <w:r>
        <w:tab/>
        <w:t>va-vaw</w:t>
      </w:r>
      <w:r>
        <w:tab/>
        <w:t>i-tjua</w:t>
      </w:r>
      <w:r w:rsidR="00141117">
        <w:tab/>
        <w:t>ka-levelev-an</w:t>
      </w:r>
    </w:p>
    <w:p w14:paraId="5381BC79" w14:textId="77777777" w:rsidR="00800AD8" w:rsidRDefault="00800AD8" w:rsidP="00141117">
      <w:pPr>
        <w:pStyle w:val="InterlineTrans"/>
        <w:tabs>
          <w:tab w:val="left" w:pos="533"/>
          <w:tab w:val="left" w:pos="797"/>
          <w:tab w:val="left" w:pos="1541"/>
          <w:tab w:val="left" w:pos="2690"/>
          <w:tab w:val="left" w:pos="3734"/>
        </w:tabs>
      </w:pPr>
      <w:r>
        <w:rPr>
          <w:smallCaps/>
        </w:rPr>
        <w:tab/>
        <w:t>c</w:t>
      </w:r>
      <w:r>
        <w:rPr>
          <w:smallCaps/>
        </w:rPr>
        <w:tab/>
        <w:t>af</w:t>
      </w:r>
      <w:r>
        <w:t>=go</w:t>
      </w:r>
      <w:r>
        <w:tab/>
      </w:r>
      <w:r>
        <w:rPr>
          <w:smallCaps/>
        </w:rPr>
        <w:t>red</w:t>
      </w:r>
      <w:r>
        <w:t>-above</w:t>
      </w:r>
      <w:r>
        <w:tab/>
      </w:r>
      <w:r>
        <w:rPr>
          <w:smallCaps/>
        </w:rPr>
        <w:t>loc</w:t>
      </w:r>
      <w:r>
        <w:t>-there</w:t>
      </w:r>
      <w:r w:rsidR="00141117">
        <w:tab/>
        <w:t>main-dazzle-</w:t>
      </w:r>
      <w:r w:rsidR="00141117">
        <w:rPr>
          <w:smallCaps/>
        </w:rPr>
        <w:t>nom</w:t>
      </w:r>
    </w:p>
    <w:p w14:paraId="33284DF1" w14:textId="77777777" w:rsidR="00800AD8" w:rsidRDefault="00800AD8">
      <w:pPr>
        <w:pStyle w:val="InterlineFree"/>
      </w:pPr>
      <w:r>
        <w:t>And a god came and took the boy off me; and I was taken up to heaven.</w:t>
      </w:r>
    </w:p>
    <w:p w14:paraId="2C42E42E" w14:textId="77777777" w:rsidR="00800AD8" w:rsidRDefault="00DE0E5A" w:rsidP="00141117">
      <w:pPr>
        <w:pStyle w:val="InterlineText"/>
        <w:tabs>
          <w:tab w:val="left" w:pos="533"/>
          <w:tab w:val="left" w:pos="1232"/>
          <w:tab w:val="left" w:pos="2141"/>
          <w:tab w:val="left" w:pos="3350"/>
          <w:tab w:val="left" w:pos="3959"/>
          <w:tab w:val="left" w:pos="4733"/>
          <w:tab w:val="left" w:pos="5327"/>
          <w:tab w:val="left" w:pos="5816"/>
        </w:tabs>
      </w:pPr>
      <w:r w:rsidRPr="003A1D48">
        <w:rPr>
          <w:rStyle w:val="InterlineTextNumChar"/>
        </w:rPr>
        <w:t>039</w:t>
      </w:r>
      <w:r w:rsidR="00800AD8">
        <w:tab/>
        <w:t>îakua</w:t>
      </w:r>
      <w:r w:rsidR="00800AD8">
        <w:tab/>
        <w:t>tutsu</w:t>
      </w:r>
      <w:r w:rsidR="00800AD8">
        <w:tab/>
        <w:t>sinan</w:t>
      </w:r>
      <w:r w:rsidR="00800AD8">
        <w:tab/>
        <w:t>aîak</w:t>
      </w:r>
      <w:r w:rsidR="00800AD8">
        <w:tab/>
        <w:t>anga</w:t>
      </w:r>
      <w:r w:rsidR="00800AD8">
        <w:tab/>
        <w:t>ken</w:t>
      </w:r>
      <w:r w:rsidR="00800AD8">
        <w:tab/>
        <w:t>nua</w:t>
      </w:r>
      <w:r w:rsidR="00800AD8">
        <w:tab/>
        <w:t>tsemas.</w:t>
      </w:r>
    </w:p>
    <w:p w14:paraId="1D387315" w14:textId="77777777" w:rsidR="00800AD8" w:rsidRDefault="00800AD8" w:rsidP="00141117">
      <w:pPr>
        <w:pStyle w:val="InterlineGlossWithTrans"/>
        <w:tabs>
          <w:tab w:val="left" w:pos="533"/>
          <w:tab w:val="left" w:pos="1232"/>
          <w:tab w:val="left" w:pos="2141"/>
          <w:tab w:val="left" w:pos="3350"/>
          <w:tab w:val="left" w:pos="3959"/>
          <w:tab w:val="left" w:pos="4733"/>
          <w:tab w:val="left" w:pos="5327"/>
          <w:tab w:val="left" w:pos="5816"/>
        </w:tabs>
      </w:pPr>
      <w:r>
        <w:tab/>
        <w:t>îakua</w:t>
      </w:r>
      <w:r>
        <w:tab/>
        <w:t>tu-tsu</w:t>
      </w:r>
      <w:r>
        <w:tab/>
        <w:t>in=sane</w:t>
      </w:r>
      <w:r>
        <w:tab/>
        <w:t>aîak</w:t>
      </w:r>
      <w:r>
        <w:tab/>
        <w:t>anga</w:t>
      </w:r>
      <w:r>
        <w:tab/>
        <w:t>aken</w:t>
      </w:r>
      <w:r>
        <w:tab/>
        <w:t>nua</w:t>
      </w:r>
      <w:r>
        <w:tab/>
        <w:t>tsemas</w:t>
      </w:r>
    </w:p>
    <w:p w14:paraId="19A3B337" w14:textId="77777777" w:rsidR="00800AD8" w:rsidRDefault="00800AD8" w:rsidP="00141117">
      <w:pPr>
        <w:pStyle w:val="InterlineTrans"/>
        <w:tabs>
          <w:tab w:val="left" w:pos="533"/>
          <w:tab w:val="left" w:pos="1232"/>
          <w:tab w:val="left" w:pos="2141"/>
          <w:tab w:val="left" w:pos="3350"/>
          <w:tab w:val="left" w:pos="3959"/>
          <w:tab w:val="left" w:pos="4733"/>
          <w:tab w:val="left" w:pos="5327"/>
          <w:tab w:val="left" w:pos="5816"/>
        </w:tabs>
      </w:pPr>
      <w:r>
        <w:tab/>
        <w:t>but</w:t>
      </w:r>
      <w:r>
        <w:tab/>
      </w:r>
      <w:r>
        <w:rPr>
          <w:smallCaps/>
        </w:rPr>
        <w:t>obl</w:t>
      </w:r>
      <w:r>
        <w:t>-this</w:t>
      </w:r>
      <w:r>
        <w:tab/>
      </w:r>
      <w:r>
        <w:rPr>
          <w:smallCaps/>
        </w:rPr>
        <w:t>perf</w:t>
      </w:r>
      <w:r>
        <w:t>=make</w:t>
      </w:r>
      <w:r>
        <w:tab/>
        <w:t>child</w:t>
      </w:r>
      <w:r>
        <w:tab/>
        <w:t>indeed</w:t>
      </w:r>
      <w:r>
        <w:tab/>
      </w:r>
      <w:r w:rsidR="000D5EFB" w:rsidRPr="000D5EFB">
        <w:rPr>
          <w:smallCaps/>
        </w:rPr>
        <w:t>f.I</w:t>
      </w:r>
      <w:r>
        <w:tab/>
        <w:t>by</w:t>
      </w:r>
      <w:r>
        <w:tab/>
        <w:t>god</w:t>
      </w:r>
    </w:p>
    <w:p w14:paraId="381EFC81" w14:textId="77777777" w:rsidR="00800AD8" w:rsidRDefault="00800AD8">
      <w:pPr>
        <w:pStyle w:val="InterlineFree"/>
      </w:pPr>
      <w:r>
        <w:t>But now I have been adopted by the god.</w:t>
      </w:r>
    </w:p>
    <w:p w14:paraId="17C9AB32" w14:textId="77777777" w:rsidR="00800AD8" w:rsidRDefault="00DE0E5A" w:rsidP="00141117">
      <w:pPr>
        <w:pStyle w:val="InterlineText"/>
        <w:tabs>
          <w:tab w:val="left" w:pos="533"/>
          <w:tab w:val="left" w:pos="977"/>
          <w:tab w:val="left" w:pos="1751"/>
          <w:tab w:val="left" w:pos="2765"/>
          <w:tab w:val="left" w:pos="3269"/>
          <w:tab w:val="left" w:pos="4493"/>
          <w:tab w:val="left" w:pos="5252"/>
          <w:tab w:val="left" w:pos="5726"/>
          <w:tab w:val="left" w:pos="6410"/>
        </w:tabs>
      </w:pPr>
      <w:r w:rsidRPr="003A1D48">
        <w:rPr>
          <w:rStyle w:val="InterlineTextNumChar"/>
        </w:rPr>
        <w:t>040</w:t>
      </w:r>
      <w:r w:rsidR="00800AD8">
        <w:tab/>
        <w:t>ini</w:t>
      </w:r>
      <w:r w:rsidR="00800AD8">
        <w:tab/>
        <w:t>anga</w:t>
      </w:r>
      <w:r w:rsidR="00800AD8">
        <w:tab/>
        <w:t>muri</w:t>
      </w:r>
      <w:r w:rsidR="00800AD8">
        <w:tab/>
        <w:t>i</w:t>
      </w:r>
      <w:r w:rsidR="00800AD8">
        <w:tab/>
        <w:t>tjumaq</w:t>
      </w:r>
      <w:r w:rsidR="00800AD8">
        <w:tab/>
        <w:t>aken,”</w:t>
      </w:r>
      <w:r w:rsidR="00800AD8">
        <w:tab/>
        <w:t>aya</w:t>
      </w:r>
      <w:r w:rsidR="00800AD8">
        <w:tab/>
        <w:t>azua</w:t>
      </w:r>
      <w:r w:rsidR="00141117">
        <w:tab/>
        <w:t>ke÷ike÷i.</w:t>
      </w:r>
    </w:p>
    <w:p w14:paraId="2EB957D6" w14:textId="77777777" w:rsidR="00800AD8" w:rsidRDefault="00800AD8" w:rsidP="00141117">
      <w:pPr>
        <w:pStyle w:val="InterlineGlossWithTrans"/>
        <w:tabs>
          <w:tab w:val="left" w:pos="533"/>
          <w:tab w:val="left" w:pos="977"/>
          <w:tab w:val="left" w:pos="1751"/>
          <w:tab w:val="left" w:pos="2765"/>
          <w:tab w:val="left" w:pos="3269"/>
          <w:tab w:val="left" w:pos="4493"/>
          <w:tab w:val="left" w:pos="5252"/>
          <w:tab w:val="left" w:pos="5726"/>
          <w:tab w:val="left" w:pos="6410"/>
        </w:tabs>
      </w:pPr>
      <w:r>
        <w:tab/>
        <w:t>ini</w:t>
      </w:r>
      <w:r>
        <w:tab/>
        <w:t>anga</w:t>
      </w:r>
      <w:r>
        <w:tab/>
        <w:t>ma-uri</w:t>
      </w:r>
      <w:r>
        <w:tab/>
        <w:t>i</w:t>
      </w:r>
      <w:r>
        <w:tab/>
        <w:t>tju-umaq</w:t>
      </w:r>
      <w:r>
        <w:tab/>
        <w:t>aken</w:t>
      </w:r>
      <w:r>
        <w:tab/>
        <w:t>aya</w:t>
      </w:r>
      <w:r>
        <w:tab/>
        <w:t>a-zua</w:t>
      </w:r>
      <w:r w:rsidR="00141117">
        <w:tab/>
        <w:t>ke÷i-ke÷i</w:t>
      </w:r>
    </w:p>
    <w:p w14:paraId="176B68D6" w14:textId="77777777" w:rsidR="00800AD8" w:rsidRDefault="00800AD8" w:rsidP="00141117">
      <w:pPr>
        <w:pStyle w:val="InterlineTrans"/>
        <w:tabs>
          <w:tab w:val="left" w:pos="533"/>
          <w:tab w:val="left" w:pos="977"/>
          <w:tab w:val="left" w:pos="1751"/>
          <w:tab w:val="left" w:pos="2765"/>
          <w:tab w:val="left" w:pos="3269"/>
          <w:tab w:val="left" w:pos="4493"/>
          <w:tab w:val="left" w:pos="5252"/>
          <w:tab w:val="left" w:pos="5726"/>
          <w:tab w:val="left" w:pos="6410"/>
        </w:tabs>
      </w:pPr>
      <w:r>
        <w:tab/>
        <w:t>not</w:t>
      </w:r>
      <w:r>
        <w:tab/>
        <w:t>indeed</w:t>
      </w:r>
      <w:r>
        <w:tab/>
      </w:r>
      <w:r>
        <w:rPr>
          <w:smallCaps/>
        </w:rPr>
        <w:t>stat</w:t>
      </w:r>
      <w:r>
        <w:t>-will</w:t>
      </w:r>
      <w:r>
        <w:tab/>
      </w:r>
      <w:r>
        <w:rPr>
          <w:smallCaps/>
        </w:rPr>
        <w:t>loc</w:t>
      </w:r>
      <w:r>
        <w:tab/>
        <w:t>there-house</w:t>
      </w:r>
      <w:r>
        <w:tab/>
      </w:r>
      <w:r w:rsidR="000D5EFB" w:rsidRPr="000D5EFB">
        <w:rPr>
          <w:smallCaps/>
        </w:rPr>
        <w:t>f.I</w:t>
      </w:r>
      <w:r>
        <w:tab/>
        <w:t>say</w:t>
      </w:r>
      <w:r>
        <w:tab/>
      </w:r>
      <w:r>
        <w:rPr>
          <w:smallCaps/>
        </w:rPr>
        <w:t>c-</w:t>
      </w:r>
      <w:r>
        <w:t>that</w:t>
      </w:r>
      <w:r w:rsidR="00141117">
        <w:tab/>
      </w:r>
      <w:r w:rsidR="00141117">
        <w:rPr>
          <w:smallCaps/>
        </w:rPr>
        <w:t>red</w:t>
      </w:r>
      <w:r w:rsidR="00141117">
        <w:t>-small</w:t>
      </w:r>
    </w:p>
    <w:p w14:paraId="0EA1A725" w14:textId="77777777" w:rsidR="00800AD8" w:rsidRDefault="00800AD8">
      <w:pPr>
        <w:pStyle w:val="InterlineFree"/>
      </w:pPr>
      <w:r>
        <w:t>I won’t be at home any more,” said the child.</w:t>
      </w:r>
    </w:p>
    <w:p w14:paraId="6A960244" w14:textId="77777777" w:rsidR="00800AD8" w:rsidRDefault="00DE0E5A" w:rsidP="00141117">
      <w:pPr>
        <w:pStyle w:val="InterlineText"/>
        <w:tabs>
          <w:tab w:val="left" w:pos="533"/>
          <w:tab w:val="left" w:pos="1022"/>
          <w:tab w:val="left" w:pos="2336"/>
          <w:tab w:val="left" w:pos="3455"/>
          <w:tab w:val="left" w:pos="3944"/>
          <w:tab w:val="left" w:pos="4748"/>
          <w:tab w:val="left" w:pos="5672"/>
          <w:tab w:val="left" w:pos="6356"/>
          <w:tab w:val="left" w:pos="6860"/>
          <w:tab w:val="left" w:pos="8429"/>
        </w:tabs>
      </w:pPr>
      <w:r w:rsidRPr="003A1D48">
        <w:rPr>
          <w:rStyle w:val="InterlineTextNumChar"/>
        </w:rPr>
        <w:t>041</w:t>
      </w:r>
      <w:r w:rsidR="00800AD8">
        <w:tab/>
        <w:t>qau</w:t>
      </w:r>
      <w:r w:rsidR="00800AD8">
        <w:tab/>
        <w:t>patjara</w:t>
      </w:r>
      <w:r w:rsidR="00800AD8">
        <w:tab/>
        <w:t>keîangan</w:t>
      </w:r>
      <w:r w:rsidR="00800AD8">
        <w:tab/>
        <w:t>nua</w:t>
      </w:r>
      <w:r w:rsidR="00800AD8">
        <w:tab/>
        <w:t>kina</w:t>
      </w:r>
      <w:r w:rsidR="00800AD8">
        <w:tab/>
        <w:t>katua</w:t>
      </w:r>
      <w:r w:rsidR="00800AD8">
        <w:tab/>
        <w:t>kama</w:t>
      </w:r>
      <w:r w:rsidR="00800AD8">
        <w:tab/>
        <w:t>tu</w:t>
      </w:r>
      <w:r w:rsidR="00141117">
        <w:tab/>
        <w:t>niamadju</w:t>
      </w:r>
      <w:r w:rsidR="00141117">
        <w:tab/>
        <w:t>a</w:t>
      </w:r>
    </w:p>
    <w:p w14:paraId="17E1E404" w14:textId="77777777" w:rsidR="00800AD8" w:rsidRDefault="00800AD8" w:rsidP="00141117">
      <w:pPr>
        <w:pStyle w:val="InterlineGlossWithTrans"/>
        <w:tabs>
          <w:tab w:val="left" w:pos="533"/>
          <w:tab w:val="left" w:pos="1022"/>
          <w:tab w:val="left" w:pos="2336"/>
          <w:tab w:val="left" w:pos="3455"/>
          <w:tab w:val="left" w:pos="3944"/>
          <w:tab w:val="left" w:pos="4748"/>
          <w:tab w:val="left" w:pos="5672"/>
          <w:tab w:val="left" w:pos="6356"/>
          <w:tab w:val="left" w:pos="6860"/>
          <w:tab w:val="left" w:pos="8429"/>
        </w:tabs>
      </w:pPr>
      <w:r>
        <w:tab/>
        <w:t>qau</w:t>
      </w:r>
      <w:r>
        <w:tab/>
        <w:t>pa-tjara</w:t>
      </w:r>
      <w:r>
        <w:tab/>
        <w:t>keîang-an</w:t>
      </w:r>
      <w:r>
        <w:tab/>
        <w:t>nua</w:t>
      </w:r>
      <w:r>
        <w:tab/>
        <w:t>kina</w:t>
      </w:r>
      <w:r>
        <w:tab/>
        <w:t>ka-tua</w:t>
      </w:r>
      <w:r>
        <w:tab/>
        <w:t>kama</w:t>
      </w:r>
      <w:r>
        <w:tab/>
        <w:t>tu</w:t>
      </w:r>
      <w:r w:rsidR="00141117">
        <w:tab/>
        <w:t>ni-a-madju</w:t>
      </w:r>
      <w:r w:rsidR="00141117">
        <w:tab/>
        <w:t>a</w:t>
      </w:r>
    </w:p>
    <w:p w14:paraId="4FF523DA" w14:textId="77777777" w:rsidR="00800AD8" w:rsidRDefault="00800AD8" w:rsidP="00141117">
      <w:pPr>
        <w:pStyle w:val="InterlineTransNoFree"/>
        <w:tabs>
          <w:tab w:val="left" w:pos="1022"/>
          <w:tab w:val="left" w:pos="2336"/>
          <w:tab w:val="left" w:pos="3455"/>
          <w:tab w:val="left" w:pos="3944"/>
          <w:tab w:val="left" w:pos="4748"/>
          <w:tab w:val="left" w:pos="5672"/>
          <w:tab w:val="left" w:pos="6356"/>
          <w:tab w:val="left" w:pos="6860"/>
          <w:tab w:val="left" w:pos="8429"/>
        </w:tabs>
      </w:pPr>
      <w:r>
        <w:tab/>
        <w:t>so</w:t>
      </w:r>
      <w:r>
        <w:tab/>
        <w:t>cause-surely</w:t>
      </w:r>
      <w:r>
        <w:tab/>
        <w:t>know-</w:t>
      </w:r>
      <w:r>
        <w:rPr>
          <w:smallCaps/>
        </w:rPr>
        <w:t>lf</w:t>
      </w:r>
      <w:r>
        <w:tab/>
        <w:t>by</w:t>
      </w:r>
      <w:r>
        <w:tab/>
        <w:t>mother</w:t>
      </w:r>
      <w:r>
        <w:tab/>
        <w:t>and-</w:t>
      </w:r>
      <w:r>
        <w:rPr>
          <w:smallCaps/>
        </w:rPr>
        <w:t>obl</w:t>
      </w:r>
      <w:r>
        <w:tab/>
        <w:t>father</w:t>
      </w:r>
      <w:r>
        <w:tab/>
      </w:r>
      <w:r>
        <w:rPr>
          <w:smallCaps/>
        </w:rPr>
        <w:t>obl</w:t>
      </w:r>
      <w:r w:rsidR="00141117">
        <w:tab/>
        <w:t>of-</w:t>
      </w:r>
      <w:r w:rsidR="00141117">
        <w:rPr>
          <w:smallCaps/>
        </w:rPr>
        <w:t>pl</w:t>
      </w:r>
      <w:r w:rsidR="00141117">
        <w:t>-</w:t>
      </w:r>
      <w:r w:rsidR="00141117">
        <w:rPr>
          <w:smallCaps/>
        </w:rPr>
        <w:t>3rd</w:t>
      </w:r>
      <w:r w:rsidR="00141117">
        <w:t>.</w:t>
      </w:r>
      <w:r w:rsidR="00141117">
        <w:rPr>
          <w:smallCaps/>
        </w:rPr>
        <w:t>pers</w:t>
      </w:r>
      <w:r w:rsidR="00141117">
        <w:tab/>
      </w:r>
      <w:r w:rsidR="00141117">
        <w:rPr>
          <w:smallCaps/>
        </w:rPr>
        <w:t>c</w:t>
      </w:r>
    </w:p>
    <w:p w14:paraId="0A6D3718" w14:textId="77777777" w:rsidR="00800AD8" w:rsidRDefault="00141117" w:rsidP="00141117">
      <w:pPr>
        <w:pStyle w:val="InterlineText"/>
        <w:tabs>
          <w:tab w:val="left" w:pos="533"/>
        </w:tabs>
      </w:pPr>
      <w:r>
        <w:tab/>
        <w:t>aîak.</w:t>
      </w:r>
    </w:p>
    <w:p w14:paraId="1AE73F7B" w14:textId="77777777" w:rsidR="00800AD8" w:rsidRDefault="00141117" w:rsidP="00141117">
      <w:pPr>
        <w:pStyle w:val="InterlineGlossWithTrans"/>
        <w:tabs>
          <w:tab w:val="left" w:pos="533"/>
        </w:tabs>
      </w:pPr>
      <w:r>
        <w:tab/>
        <w:t>aîak</w:t>
      </w:r>
    </w:p>
    <w:p w14:paraId="347B0828" w14:textId="77777777" w:rsidR="00800AD8" w:rsidRDefault="00141117" w:rsidP="00B76180">
      <w:pPr>
        <w:pStyle w:val="InterlineTransNoFree"/>
        <w:tabs>
          <w:tab w:val="right" w:pos="8789"/>
        </w:tabs>
      </w:pPr>
      <w:r>
        <w:tab/>
        <w:t>child</w:t>
      </w:r>
      <w:r>
        <w:tab/>
        <w:t>Then the mother and father realised that it was their child.</w:t>
      </w:r>
    </w:p>
    <w:p w14:paraId="6EF4C264" w14:textId="77777777" w:rsidR="00800AD8" w:rsidRDefault="00DE0E5A" w:rsidP="00141117">
      <w:pPr>
        <w:pStyle w:val="InterlineText"/>
        <w:tabs>
          <w:tab w:val="left" w:pos="533"/>
          <w:tab w:val="left" w:pos="1742"/>
          <w:tab w:val="left" w:pos="2006"/>
          <w:tab w:val="left" w:pos="2615"/>
          <w:tab w:val="left" w:pos="2879"/>
          <w:tab w:val="left" w:pos="3488"/>
          <w:tab w:val="left" w:pos="4772"/>
          <w:tab w:val="left" w:pos="5546"/>
        </w:tabs>
      </w:pPr>
      <w:r w:rsidRPr="003A1D48">
        <w:rPr>
          <w:rStyle w:val="InterlineTextNumChar"/>
        </w:rPr>
        <w:t>042</w:t>
      </w:r>
      <w:r w:rsidR="00800AD8">
        <w:tab/>
        <w:t>vetseqelen</w:t>
      </w:r>
      <w:r w:rsidR="00800AD8">
        <w:tab/>
        <w:t>a</w:t>
      </w:r>
      <w:r w:rsidR="00800AD8">
        <w:tab/>
        <w:t>lima</w:t>
      </w:r>
      <w:r w:rsidR="00800AD8">
        <w:tab/>
        <w:t>a</w:t>
      </w:r>
      <w:r w:rsidR="00800AD8">
        <w:tab/>
        <w:t>kula;</w:t>
      </w:r>
      <w:r w:rsidR="00800AD8">
        <w:tab/>
        <w:t>masengats</w:t>
      </w:r>
      <w:r w:rsidR="00800AD8">
        <w:tab/>
        <w:t>anga</w:t>
      </w:r>
      <w:r w:rsidR="00800AD8">
        <w:tab/>
        <w:t>semau.</w:t>
      </w:r>
    </w:p>
    <w:p w14:paraId="3ED26AB1" w14:textId="77777777" w:rsidR="00800AD8" w:rsidRDefault="00800AD8" w:rsidP="00141117">
      <w:pPr>
        <w:pStyle w:val="InterlineGlossWithTrans"/>
        <w:tabs>
          <w:tab w:val="left" w:pos="533"/>
          <w:tab w:val="left" w:pos="1742"/>
          <w:tab w:val="left" w:pos="2006"/>
          <w:tab w:val="left" w:pos="2615"/>
          <w:tab w:val="left" w:pos="2879"/>
          <w:tab w:val="left" w:pos="3488"/>
          <w:tab w:val="left" w:pos="4772"/>
          <w:tab w:val="left" w:pos="5546"/>
        </w:tabs>
      </w:pPr>
      <w:r>
        <w:tab/>
        <w:t>vetseqel-en</w:t>
      </w:r>
      <w:r>
        <w:tab/>
        <w:t>a</w:t>
      </w:r>
      <w:r>
        <w:tab/>
        <w:t>lima</w:t>
      </w:r>
      <w:r>
        <w:tab/>
        <w:t>a</w:t>
      </w:r>
      <w:r>
        <w:tab/>
        <w:t>kula</w:t>
      </w:r>
      <w:r>
        <w:tab/>
        <w:t>ma-sengats</w:t>
      </w:r>
      <w:r>
        <w:tab/>
        <w:t>anga</w:t>
      </w:r>
      <w:r>
        <w:tab/>
        <w:t>em=sa-u</w:t>
      </w:r>
    </w:p>
    <w:p w14:paraId="2953E597" w14:textId="77777777" w:rsidR="00800AD8" w:rsidRDefault="00800AD8" w:rsidP="00141117">
      <w:pPr>
        <w:pStyle w:val="InterlineTrans"/>
        <w:tabs>
          <w:tab w:val="left" w:pos="533"/>
          <w:tab w:val="left" w:pos="1742"/>
          <w:tab w:val="left" w:pos="2006"/>
          <w:tab w:val="left" w:pos="2615"/>
          <w:tab w:val="left" w:pos="2879"/>
          <w:tab w:val="left" w:pos="3488"/>
          <w:tab w:val="left" w:pos="4772"/>
          <w:tab w:val="left" w:pos="5546"/>
        </w:tabs>
      </w:pPr>
      <w:r>
        <w:tab/>
        <w:t>grasp-</w:t>
      </w:r>
      <w:r>
        <w:rPr>
          <w:smallCaps/>
        </w:rPr>
        <w:t>pf</w:t>
      </w:r>
      <w:r>
        <w:rPr>
          <w:smallCaps/>
        </w:rPr>
        <w:tab/>
        <w:t>c</w:t>
      </w:r>
      <w:r>
        <w:rPr>
          <w:smallCaps/>
        </w:rPr>
        <w:tab/>
      </w:r>
      <w:r>
        <w:t>hand</w:t>
      </w:r>
      <w:r>
        <w:rPr>
          <w:smallCaps/>
        </w:rPr>
        <w:tab/>
        <w:t>c</w:t>
      </w:r>
      <w:r>
        <w:rPr>
          <w:smallCaps/>
        </w:rPr>
        <w:tab/>
      </w:r>
      <w:r>
        <w:t>foot</w:t>
      </w:r>
      <w:r>
        <w:tab/>
      </w:r>
      <w:r>
        <w:rPr>
          <w:smallCaps/>
        </w:rPr>
        <w:t>stat</w:t>
      </w:r>
      <w:r>
        <w:t>-dislike</w:t>
      </w:r>
      <w:r>
        <w:tab/>
        <w:t>indeed</w:t>
      </w:r>
      <w:r>
        <w:tab/>
      </w:r>
      <w:r>
        <w:rPr>
          <w:smallCaps/>
        </w:rPr>
        <w:t>af</w:t>
      </w:r>
      <w:r>
        <w:t>=go-</w:t>
      </w:r>
      <w:r>
        <w:rPr>
          <w:smallCaps/>
        </w:rPr>
        <w:t>imp</w:t>
      </w:r>
    </w:p>
    <w:p w14:paraId="129B8ACE" w14:textId="77777777" w:rsidR="00800AD8" w:rsidRDefault="00800AD8" w:rsidP="008974B1">
      <w:pPr>
        <w:pStyle w:val="InterlineFreeCommentFollows"/>
      </w:pPr>
      <w:r>
        <w:t>They held onto her arms and legs; they didn’t want to let her go.</w:t>
      </w:r>
    </w:p>
    <w:p w14:paraId="7428B61B" w14:textId="77777777" w:rsidR="00800AD8" w:rsidRDefault="008974B1" w:rsidP="008974B1">
      <w:pPr>
        <w:pStyle w:val="CommentLastWithHalfSpace"/>
      </w:pPr>
      <w:r>
        <w:t>[</w:t>
      </w:r>
      <w:r w:rsidR="00800AD8" w:rsidRPr="00141117">
        <w:rPr>
          <w:rStyle w:val="VernacularText"/>
        </w:rPr>
        <w:t>semau</w:t>
      </w:r>
      <w:r w:rsidR="00800AD8">
        <w:t>: ‘to say-go!-to’.</w:t>
      </w:r>
      <w:r>
        <w:t>]</w:t>
      </w:r>
    </w:p>
    <w:p w14:paraId="58DF2FA1" w14:textId="77777777" w:rsidR="00800AD8" w:rsidRDefault="00DE0E5A" w:rsidP="009F2813">
      <w:pPr>
        <w:pStyle w:val="InterlineText"/>
        <w:tabs>
          <w:tab w:val="left" w:pos="533"/>
          <w:tab w:val="left" w:pos="1877"/>
        </w:tabs>
      </w:pPr>
      <w:r w:rsidRPr="003A1D48">
        <w:rPr>
          <w:rStyle w:val="InterlineTextNumChar"/>
        </w:rPr>
        <w:t>043</w:t>
      </w:r>
      <w:r w:rsidR="00800AD8">
        <w:tab/>
        <w:t>“mayanga</w:t>
      </w:r>
      <w:r w:rsidR="00800AD8">
        <w:tab/>
        <w:t>vaik.</w:t>
      </w:r>
    </w:p>
    <w:p w14:paraId="05331D37" w14:textId="77777777" w:rsidR="00800AD8" w:rsidRDefault="00800AD8" w:rsidP="009F2813">
      <w:pPr>
        <w:pStyle w:val="InterlineGlossWithTrans"/>
        <w:tabs>
          <w:tab w:val="left" w:pos="533"/>
          <w:tab w:val="left" w:pos="1877"/>
        </w:tabs>
      </w:pPr>
      <w:r>
        <w:tab/>
        <w:t>maya-anga</w:t>
      </w:r>
      <w:r>
        <w:tab/>
        <w:t>vaik</w:t>
      </w:r>
    </w:p>
    <w:p w14:paraId="14F485C6" w14:textId="77777777" w:rsidR="00800AD8" w:rsidRDefault="00800AD8" w:rsidP="00B76180">
      <w:pPr>
        <w:pStyle w:val="InterlineTransNoFree"/>
        <w:tabs>
          <w:tab w:val="left" w:pos="1877"/>
          <w:tab w:val="right" w:pos="8789"/>
        </w:tabs>
      </w:pPr>
      <w:r>
        <w:tab/>
        <w:t>don’t-indeed</w:t>
      </w:r>
      <w:r>
        <w:tab/>
        <w:t>leave</w:t>
      </w:r>
      <w:r w:rsidR="009F2813">
        <w:tab/>
        <w:t>“Don’t go!</w:t>
      </w:r>
    </w:p>
    <w:p w14:paraId="03BCB8A7" w14:textId="77777777" w:rsidR="00800AD8" w:rsidRDefault="00DE0E5A" w:rsidP="009F2813">
      <w:pPr>
        <w:pStyle w:val="InterlineText"/>
        <w:tabs>
          <w:tab w:val="left" w:pos="533"/>
          <w:tab w:val="left" w:pos="2087"/>
          <w:tab w:val="left" w:pos="2861"/>
          <w:tab w:val="left" w:pos="3635"/>
          <w:tab w:val="left" w:pos="4124"/>
        </w:tabs>
      </w:pPr>
      <w:r w:rsidRPr="003A1D48">
        <w:rPr>
          <w:rStyle w:val="InterlineTextNumChar"/>
        </w:rPr>
        <w:lastRenderedPageBreak/>
        <w:t>044</w:t>
      </w:r>
      <w:r w:rsidR="00800AD8">
        <w:tab/>
        <w:t>imaza-i</w:t>
      </w:r>
      <w:r w:rsidR="00800AD8">
        <w:tab/>
        <w:t>anga,”</w:t>
      </w:r>
      <w:r w:rsidR="00800AD8">
        <w:tab/>
        <w:t>ayain</w:t>
      </w:r>
      <w:r w:rsidR="00800AD8">
        <w:tab/>
        <w:t>nua</w:t>
      </w:r>
      <w:r w:rsidR="00800AD8">
        <w:tab/>
        <w:t>matjaîaîak.</w:t>
      </w:r>
    </w:p>
    <w:p w14:paraId="7A048939" w14:textId="77777777" w:rsidR="00800AD8" w:rsidRDefault="00800AD8" w:rsidP="009F2813">
      <w:pPr>
        <w:pStyle w:val="InterlineGlossWithTrans"/>
        <w:tabs>
          <w:tab w:val="left" w:pos="533"/>
          <w:tab w:val="left" w:pos="2087"/>
          <w:tab w:val="left" w:pos="2861"/>
          <w:tab w:val="left" w:pos="3635"/>
          <w:tab w:val="left" w:pos="4124"/>
        </w:tabs>
      </w:pPr>
      <w:r>
        <w:tab/>
        <w:t>i-maza-i</w:t>
      </w:r>
      <w:r>
        <w:tab/>
        <w:t>anga</w:t>
      </w:r>
      <w:r>
        <w:tab/>
        <w:t>aya-en</w:t>
      </w:r>
      <w:r>
        <w:tab/>
        <w:t>nua</w:t>
      </w:r>
      <w:r>
        <w:tab/>
        <w:t>ma-tja-îaîak</w:t>
      </w:r>
    </w:p>
    <w:p w14:paraId="1B115681" w14:textId="77777777" w:rsidR="00800AD8" w:rsidRDefault="00800AD8" w:rsidP="009F2813">
      <w:pPr>
        <w:pStyle w:val="InterlineTrans"/>
        <w:tabs>
          <w:tab w:val="left" w:pos="533"/>
          <w:tab w:val="left" w:pos="2087"/>
          <w:tab w:val="left" w:pos="2861"/>
          <w:tab w:val="left" w:pos="3635"/>
          <w:tab w:val="left" w:pos="4124"/>
        </w:tabs>
      </w:pPr>
      <w:r>
        <w:tab/>
      </w:r>
      <w:r>
        <w:rPr>
          <w:smallCaps/>
        </w:rPr>
        <w:t>loc</w:t>
      </w:r>
      <w:r>
        <w:t>-here-</w:t>
      </w:r>
      <w:r>
        <w:rPr>
          <w:smallCaps/>
        </w:rPr>
        <w:t>hort</w:t>
      </w:r>
      <w:r>
        <w:tab/>
        <w:t>indeed</w:t>
      </w:r>
      <w:r>
        <w:tab/>
        <w:t>say-</w:t>
      </w:r>
      <w:r>
        <w:rPr>
          <w:smallCaps/>
        </w:rPr>
        <w:t>pf</w:t>
      </w:r>
      <w:r>
        <w:tab/>
        <w:t>by</w:t>
      </w:r>
      <w:r>
        <w:tab/>
      </w:r>
      <w:r>
        <w:rPr>
          <w:smallCaps/>
        </w:rPr>
        <w:t>num</w:t>
      </w:r>
      <w:r>
        <w:t>-more-child</w:t>
      </w:r>
    </w:p>
    <w:p w14:paraId="03306404" w14:textId="77777777" w:rsidR="00800AD8" w:rsidRDefault="00800AD8">
      <w:pPr>
        <w:pStyle w:val="InterlineFree"/>
      </w:pPr>
      <w:r>
        <w:t>Let’s all stay here!” her parents said to her.</w:t>
      </w:r>
    </w:p>
    <w:p w14:paraId="72799610" w14:textId="77777777" w:rsidR="00800AD8" w:rsidRDefault="00DE0E5A" w:rsidP="009F2813">
      <w:pPr>
        <w:pStyle w:val="InterlineText"/>
        <w:tabs>
          <w:tab w:val="left" w:pos="533"/>
          <w:tab w:val="left" w:pos="1232"/>
          <w:tab w:val="left" w:pos="1676"/>
          <w:tab w:val="left" w:pos="2810"/>
          <w:tab w:val="left" w:pos="3494"/>
        </w:tabs>
      </w:pPr>
      <w:r w:rsidRPr="003A1D48">
        <w:rPr>
          <w:rStyle w:val="InterlineTextNumChar"/>
        </w:rPr>
        <w:t>045</w:t>
      </w:r>
      <w:r w:rsidR="00800AD8">
        <w:tab/>
        <w:t>îakua</w:t>
      </w:r>
      <w:r w:rsidR="00800AD8">
        <w:tab/>
        <w:t>ini</w:t>
      </w:r>
      <w:r w:rsidR="00800AD8">
        <w:tab/>
        <w:t>kisalu</w:t>
      </w:r>
      <w:r w:rsidR="00800AD8">
        <w:tab/>
        <w:t>azua</w:t>
      </w:r>
      <w:r w:rsidR="00800AD8">
        <w:tab/>
        <w:t>ke÷ike÷i.</w:t>
      </w:r>
    </w:p>
    <w:p w14:paraId="3D7ECEE3" w14:textId="77777777" w:rsidR="00800AD8" w:rsidRDefault="00800AD8" w:rsidP="009F2813">
      <w:pPr>
        <w:pStyle w:val="InterlineGlossWithTrans"/>
        <w:tabs>
          <w:tab w:val="left" w:pos="533"/>
          <w:tab w:val="left" w:pos="1232"/>
          <w:tab w:val="left" w:pos="1676"/>
          <w:tab w:val="left" w:pos="2810"/>
          <w:tab w:val="left" w:pos="3494"/>
        </w:tabs>
      </w:pPr>
      <w:r>
        <w:tab/>
        <w:t>îakua</w:t>
      </w:r>
      <w:r>
        <w:tab/>
        <w:t>ini</w:t>
      </w:r>
      <w:r>
        <w:tab/>
        <w:t>ki-salu</w:t>
      </w:r>
      <w:r>
        <w:tab/>
        <w:t>a-zua</w:t>
      </w:r>
      <w:r>
        <w:tab/>
        <w:t>ke÷i-ke÷i</w:t>
      </w:r>
    </w:p>
    <w:p w14:paraId="44D3BA99" w14:textId="77777777" w:rsidR="00800AD8" w:rsidRDefault="00800AD8" w:rsidP="00B76180">
      <w:pPr>
        <w:pStyle w:val="InterlineTransNoFree"/>
        <w:tabs>
          <w:tab w:val="left" w:pos="1232"/>
          <w:tab w:val="left" w:pos="1676"/>
          <w:tab w:val="left" w:pos="2810"/>
          <w:tab w:val="left" w:pos="3494"/>
          <w:tab w:val="right" w:pos="8789"/>
        </w:tabs>
      </w:pPr>
      <w:r>
        <w:tab/>
        <w:t>but</w:t>
      </w:r>
      <w:r>
        <w:tab/>
        <w:t>not</w:t>
      </w:r>
      <w:r>
        <w:tab/>
        <w:t>do-believe</w:t>
      </w:r>
      <w:r>
        <w:tab/>
      </w:r>
      <w:r>
        <w:rPr>
          <w:smallCaps/>
        </w:rPr>
        <w:t>c-</w:t>
      </w:r>
      <w:r>
        <w:t>that</w:t>
      </w:r>
      <w:r>
        <w:tab/>
      </w:r>
      <w:r>
        <w:rPr>
          <w:smallCaps/>
        </w:rPr>
        <w:t>red</w:t>
      </w:r>
      <w:r>
        <w:t>-small</w:t>
      </w:r>
      <w:r w:rsidR="009F2813">
        <w:tab/>
        <w:t>But the child wouldn’t agree.</w:t>
      </w:r>
    </w:p>
    <w:p w14:paraId="09AA5B26" w14:textId="77777777" w:rsidR="00800AD8" w:rsidRDefault="00DE0E5A" w:rsidP="009F2813">
      <w:pPr>
        <w:pStyle w:val="InterlineText"/>
        <w:tabs>
          <w:tab w:val="left" w:pos="533"/>
          <w:tab w:val="left" w:pos="1172"/>
          <w:tab w:val="left" w:pos="1436"/>
          <w:tab w:val="left" w:pos="3155"/>
          <w:tab w:val="left" w:pos="3749"/>
          <w:tab w:val="left" w:pos="4253"/>
          <w:tab w:val="left" w:pos="4922"/>
          <w:tab w:val="left" w:pos="5426"/>
          <w:tab w:val="left" w:pos="6035"/>
          <w:tab w:val="left" w:pos="6299"/>
          <w:tab w:val="left" w:pos="7433"/>
        </w:tabs>
      </w:pPr>
      <w:r w:rsidRPr="003A1D48">
        <w:rPr>
          <w:rStyle w:val="InterlineTextNumChar"/>
        </w:rPr>
        <w:t>046</w:t>
      </w:r>
      <w:r w:rsidR="00800AD8">
        <w:tab/>
        <w:t>avan</w:t>
      </w:r>
      <w:r w:rsidR="00800AD8">
        <w:tab/>
        <w:t>a</w:t>
      </w:r>
      <w:r w:rsidR="00800AD8">
        <w:tab/>
        <w:t>“pavayi</w:t>
      </w:r>
      <w:r w:rsidR="00800AD8">
        <w:tab/>
        <w:t>aken</w:t>
      </w:r>
      <w:r w:rsidR="00800AD8">
        <w:tab/>
        <w:t>tua</w:t>
      </w:r>
      <w:r w:rsidR="00800AD8">
        <w:tab/>
        <w:t>vaqu</w:t>
      </w:r>
      <w:r w:rsidR="00800AD8">
        <w:tab/>
        <w:t>tu</w:t>
      </w:r>
      <w:r w:rsidR="00800AD8">
        <w:tab/>
        <w:t>tjelu</w:t>
      </w:r>
      <w:r w:rsidR="00800AD8">
        <w:tab/>
        <w:t>a</w:t>
      </w:r>
      <w:r w:rsidR="009F2813">
        <w:tab/>
        <w:t>vatan,”</w:t>
      </w:r>
      <w:r w:rsidR="009F2813">
        <w:tab/>
        <w:t>aya.</w:t>
      </w:r>
    </w:p>
    <w:p w14:paraId="677772EE" w14:textId="77777777" w:rsidR="00800AD8" w:rsidRDefault="00800AD8" w:rsidP="009F2813">
      <w:pPr>
        <w:pStyle w:val="InterlineGlossWithTrans"/>
        <w:tabs>
          <w:tab w:val="left" w:pos="533"/>
          <w:tab w:val="left" w:pos="1172"/>
          <w:tab w:val="left" w:pos="1436"/>
          <w:tab w:val="left" w:pos="3155"/>
          <w:tab w:val="left" w:pos="3749"/>
          <w:tab w:val="left" w:pos="4253"/>
          <w:tab w:val="left" w:pos="4922"/>
          <w:tab w:val="left" w:pos="5426"/>
          <w:tab w:val="left" w:pos="6035"/>
          <w:tab w:val="left" w:pos="6299"/>
          <w:tab w:val="left" w:pos="7433"/>
        </w:tabs>
      </w:pPr>
      <w:r>
        <w:tab/>
        <w:t>avan</w:t>
      </w:r>
      <w:r>
        <w:tab/>
        <w:t>a</w:t>
      </w:r>
      <w:r>
        <w:tab/>
        <w:t>pa-vay-i</w:t>
      </w:r>
      <w:r>
        <w:tab/>
        <w:t>aken</w:t>
      </w:r>
      <w:r>
        <w:tab/>
        <w:t>tua</w:t>
      </w:r>
      <w:r>
        <w:tab/>
        <w:t>vaqu</w:t>
      </w:r>
      <w:r>
        <w:tab/>
        <w:t>tu</w:t>
      </w:r>
      <w:r>
        <w:tab/>
        <w:t>tjelu</w:t>
      </w:r>
      <w:r>
        <w:tab/>
        <w:t>a</w:t>
      </w:r>
      <w:r w:rsidR="009F2813">
        <w:tab/>
        <w:t>vat-an</w:t>
      </w:r>
      <w:r w:rsidR="009F2813">
        <w:tab/>
        <w:t>aya</w:t>
      </w:r>
    </w:p>
    <w:p w14:paraId="6C810227" w14:textId="77777777" w:rsidR="00800AD8" w:rsidRDefault="00800AD8" w:rsidP="009F2813">
      <w:pPr>
        <w:pStyle w:val="InterlineTrans"/>
        <w:tabs>
          <w:tab w:val="left" w:pos="533"/>
          <w:tab w:val="left" w:pos="1172"/>
          <w:tab w:val="left" w:pos="1436"/>
          <w:tab w:val="left" w:pos="3155"/>
          <w:tab w:val="left" w:pos="3749"/>
          <w:tab w:val="left" w:pos="4253"/>
          <w:tab w:val="left" w:pos="4922"/>
          <w:tab w:val="left" w:pos="5426"/>
          <w:tab w:val="left" w:pos="6035"/>
          <w:tab w:val="left" w:pos="6299"/>
          <w:tab w:val="left" w:pos="7433"/>
        </w:tabs>
        <w:rPr>
          <w:smallCaps/>
        </w:rPr>
      </w:pPr>
      <w:r>
        <w:tab/>
        <w:t>exact</w:t>
      </w:r>
      <w:r>
        <w:rPr>
          <w:smallCaps/>
        </w:rPr>
        <w:tab/>
        <w:t>c</w:t>
      </w:r>
      <w:r>
        <w:rPr>
          <w:smallCaps/>
        </w:rPr>
        <w:tab/>
      </w:r>
      <w:r>
        <w:t>cause-give-</w:t>
      </w:r>
      <w:r>
        <w:rPr>
          <w:smallCaps/>
        </w:rPr>
        <w:t>hort</w:t>
      </w:r>
      <w:r>
        <w:tab/>
      </w:r>
      <w:r w:rsidR="000D5EFB" w:rsidRPr="000D5EFB">
        <w:rPr>
          <w:smallCaps/>
        </w:rPr>
        <w:t>f.I</w:t>
      </w:r>
      <w:r>
        <w:tab/>
      </w:r>
      <w:r>
        <w:rPr>
          <w:smallCaps/>
        </w:rPr>
        <w:t>obl</w:t>
      </w:r>
      <w:r>
        <w:tab/>
        <w:t>millet</w:t>
      </w:r>
      <w:r>
        <w:tab/>
      </w:r>
      <w:r>
        <w:rPr>
          <w:smallCaps/>
        </w:rPr>
        <w:t>obl</w:t>
      </w:r>
      <w:r>
        <w:tab/>
        <w:t>three</w:t>
      </w:r>
      <w:r>
        <w:rPr>
          <w:smallCaps/>
        </w:rPr>
        <w:tab/>
        <w:t>c</w:t>
      </w:r>
      <w:r w:rsidR="009F2813">
        <w:tab/>
        <w:t>grain-</w:t>
      </w:r>
      <w:r w:rsidR="009F2813">
        <w:rPr>
          <w:smallCaps/>
        </w:rPr>
        <w:t>nom</w:t>
      </w:r>
      <w:r w:rsidR="009F2813">
        <w:tab/>
        <w:t>say</w:t>
      </w:r>
    </w:p>
    <w:p w14:paraId="2C3C8F60" w14:textId="77777777" w:rsidR="00800AD8" w:rsidRDefault="00800AD8">
      <w:pPr>
        <w:pStyle w:val="InterlineFree"/>
      </w:pPr>
      <w:r>
        <w:t>Instead she said: “Give me three millet seeds.”</w:t>
      </w:r>
    </w:p>
    <w:p w14:paraId="2A551D6F" w14:textId="77777777" w:rsidR="00800AD8" w:rsidRDefault="00DE0E5A" w:rsidP="009F2813">
      <w:pPr>
        <w:pStyle w:val="InterlineText"/>
        <w:tabs>
          <w:tab w:val="left" w:pos="533"/>
          <w:tab w:val="left" w:pos="1022"/>
          <w:tab w:val="left" w:pos="1871"/>
          <w:tab w:val="left" w:pos="2135"/>
          <w:tab w:val="left" w:pos="3314"/>
          <w:tab w:val="left" w:pos="3803"/>
          <w:tab w:val="left" w:pos="5522"/>
          <w:tab w:val="left" w:pos="6026"/>
          <w:tab w:val="left" w:pos="6740"/>
        </w:tabs>
      </w:pPr>
      <w:r w:rsidRPr="003A1D48">
        <w:rPr>
          <w:rStyle w:val="InterlineTextNumChar"/>
        </w:rPr>
        <w:t>047</w:t>
      </w:r>
      <w:r w:rsidR="00800AD8">
        <w:tab/>
        <w:t>qau</w:t>
      </w:r>
      <w:r w:rsidR="00800AD8">
        <w:tab/>
        <w:t>malap</w:t>
      </w:r>
      <w:r w:rsidR="00800AD8">
        <w:tab/>
        <w:t>a</w:t>
      </w:r>
      <w:r w:rsidR="00800AD8">
        <w:tab/>
        <w:t>matsidiî,</w:t>
      </w:r>
      <w:r w:rsidR="00800AD8">
        <w:tab/>
        <w:t>sa</w:t>
      </w:r>
      <w:r w:rsidR="00800AD8">
        <w:tab/>
        <w:t>pakauvuan</w:t>
      </w:r>
      <w:r w:rsidR="00800AD8">
        <w:tab/>
        <w:t>tua</w:t>
      </w:r>
      <w:r w:rsidR="00800AD8">
        <w:tab/>
        <w:t>quvaî</w:t>
      </w:r>
      <w:r w:rsidR="009F2813">
        <w:tab/>
        <w:t>nimadju.</w:t>
      </w:r>
    </w:p>
    <w:p w14:paraId="1E56F0B6" w14:textId="77777777" w:rsidR="00800AD8" w:rsidRDefault="00800AD8" w:rsidP="009F2813">
      <w:pPr>
        <w:pStyle w:val="InterlineGlossWithTrans"/>
        <w:tabs>
          <w:tab w:val="left" w:pos="533"/>
          <w:tab w:val="left" w:pos="1022"/>
          <w:tab w:val="left" w:pos="1871"/>
          <w:tab w:val="left" w:pos="2135"/>
          <w:tab w:val="left" w:pos="3314"/>
          <w:tab w:val="left" w:pos="3803"/>
          <w:tab w:val="left" w:pos="5522"/>
          <w:tab w:val="left" w:pos="6026"/>
          <w:tab w:val="left" w:pos="6740"/>
        </w:tabs>
      </w:pPr>
      <w:r>
        <w:tab/>
        <w:t>qau</w:t>
      </w:r>
      <w:r>
        <w:tab/>
        <w:t>m-alap</w:t>
      </w:r>
      <w:r>
        <w:tab/>
        <w:t>a</w:t>
      </w:r>
      <w:r>
        <w:tab/>
        <w:t>ma-tsidiî</w:t>
      </w:r>
      <w:r>
        <w:tab/>
        <w:t>sa</w:t>
      </w:r>
      <w:r>
        <w:tab/>
        <w:t>pa-kauvu-an</w:t>
      </w:r>
      <w:r>
        <w:tab/>
        <w:t>tua</w:t>
      </w:r>
      <w:r>
        <w:tab/>
        <w:t>quvaî</w:t>
      </w:r>
      <w:r w:rsidR="009F2813">
        <w:tab/>
        <w:t>ni-madju</w:t>
      </w:r>
    </w:p>
    <w:p w14:paraId="085D313D" w14:textId="77777777" w:rsidR="00800AD8" w:rsidRDefault="00800AD8" w:rsidP="009F2813">
      <w:pPr>
        <w:pStyle w:val="InterlineTrans"/>
        <w:tabs>
          <w:tab w:val="left" w:pos="533"/>
          <w:tab w:val="left" w:pos="1022"/>
          <w:tab w:val="left" w:pos="1871"/>
          <w:tab w:val="left" w:pos="2135"/>
          <w:tab w:val="left" w:pos="3314"/>
          <w:tab w:val="left" w:pos="3803"/>
          <w:tab w:val="left" w:pos="5522"/>
          <w:tab w:val="left" w:pos="6026"/>
          <w:tab w:val="left" w:pos="6740"/>
        </w:tabs>
      </w:pPr>
      <w:r>
        <w:tab/>
        <w:t>so</w:t>
      </w:r>
      <w:r>
        <w:tab/>
      </w:r>
      <w:r>
        <w:rPr>
          <w:smallCaps/>
        </w:rPr>
        <w:t>af</w:t>
      </w:r>
      <w:r>
        <w:t>-take</w:t>
      </w:r>
      <w:r>
        <w:rPr>
          <w:smallCaps/>
        </w:rPr>
        <w:tab/>
        <w:t>c</w:t>
      </w:r>
      <w:r>
        <w:rPr>
          <w:smallCaps/>
        </w:rPr>
        <w:tab/>
        <w:t>stat</w:t>
      </w:r>
      <w:r>
        <w:t>-alone</w:t>
      </w:r>
      <w:r>
        <w:tab/>
        <w:t>and</w:t>
      </w:r>
      <w:r>
        <w:tab/>
        <w:t>cause-tangled-</w:t>
      </w:r>
      <w:r>
        <w:rPr>
          <w:smallCaps/>
        </w:rPr>
        <w:t>lf</w:t>
      </w:r>
      <w:r>
        <w:tab/>
      </w:r>
      <w:r>
        <w:rPr>
          <w:smallCaps/>
        </w:rPr>
        <w:t>obl</w:t>
      </w:r>
      <w:r>
        <w:tab/>
        <w:t>hair</w:t>
      </w:r>
      <w:r w:rsidR="009F2813">
        <w:tab/>
        <w:t>of-</w:t>
      </w:r>
      <w:r w:rsidR="009F2813">
        <w:rPr>
          <w:smallCaps/>
        </w:rPr>
        <w:t>3rd</w:t>
      </w:r>
      <w:r w:rsidR="009F2813">
        <w:t>.</w:t>
      </w:r>
      <w:r w:rsidR="009F2813">
        <w:rPr>
          <w:smallCaps/>
        </w:rPr>
        <w:t>pers</w:t>
      </w:r>
    </w:p>
    <w:p w14:paraId="7A36B0B2" w14:textId="77777777" w:rsidR="00800AD8" w:rsidRDefault="00800AD8">
      <w:pPr>
        <w:pStyle w:val="InterlineFree"/>
      </w:pPr>
      <w:r>
        <w:t>She took them herself, and put them in among her hair.</w:t>
      </w:r>
    </w:p>
    <w:p w14:paraId="1F259E11" w14:textId="77777777" w:rsidR="00800AD8" w:rsidRDefault="00DE0E5A" w:rsidP="009F2813">
      <w:pPr>
        <w:pStyle w:val="InterlineText"/>
        <w:tabs>
          <w:tab w:val="left" w:pos="533"/>
          <w:tab w:val="left" w:pos="1562"/>
          <w:tab w:val="left" w:pos="2336"/>
          <w:tab w:val="left" w:pos="3515"/>
          <w:tab w:val="left" w:pos="4529"/>
          <w:tab w:val="left" w:pos="5168"/>
          <w:tab w:val="left" w:pos="5942"/>
        </w:tabs>
      </w:pPr>
      <w:r w:rsidRPr="003A1D48">
        <w:rPr>
          <w:rStyle w:val="InterlineTextNumChar"/>
        </w:rPr>
        <w:t>048</w:t>
      </w:r>
      <w:r w:rsidR="00800AD8">
        <w:tab/>
        <w:t>tsuay</w:t>
      </w:r>
      <w:r w:rsidR="00800AD8">
        <w:tab/>
        <w:t>anga</w:t>
      </w:r>
      <w:r w:rsidR="00800AD8">
        <w:tab/>
        <w:t>pagaîu,</w:t>
      </w:r>
      <w:r w:rsidR="00800AD8">
        <w:tab/>
        <w:t>“muri</w:t>
      </w:r>
      <w:r w:rsidR="00800AD8">
        <w:tab/>
        <w:t>vaik</w:t>
      </w:r>
      <w:r w:rsidR="00800AD8">
        <w:tab/>
        <w:t>anga</w:t>
      </w:r>
      <w:r w:rsidR="00800AD8">
        <w:tab/>
        <w:t>ken.</w:t>
      </w:r>
    </w:p>
    <w:p w14:paraId="012DC055" w14:textId="77777777" w:rsidR="00800AD8" w:rsidRDefault="00800AD8" w:rsidP="009F2813">
      <w:pPr>
        <w:pStyle w:val="InterlineGlossWithTrans"/>
        <w:tabs>
          <w:tab w:val="left" w:pos="533"/>
          <w:tab w:val="left" w:pos="1562"/>
          <w:tab w:val="left" w:pos="2336"/>
          <w:tab w:val="left" w:pos="3515"/>
          <w:tab w:val="left" w:pos="4529"/>
          <w:tab w:val="left" w:pos="5168"/>
          <w:tab w:val="left" w:pos="5942"/>
        </w:tabs>
      </w:pPr>
      <w:r>
        <w:tab/>
        <w:t>tsuay</w:t>
      </w:r>
      <w:r>
        <w:tab/>
        <w:t>anga</w:t>
      </w:r>
      <w:r>
        <w:tab/>
        <w:t>pa-gaîu</w:t>
      </w:r>
      <w:r>
        <w:tab/>
        <w:t>ma-uri</w:t>
      </w:r>
      <w:r>
        <w:tab/>
        <w:t>vaik</w:t>
      </w:r>
      <w:r>
        <w:tab/>
        <w:t>anga</w:t>
      </w:r>
      <w:r>
        <w:tab/>
        <w:t>aken</w:t>
      </w:r>
    </w:p>
    <w:p w14:paraId="53381B4D" w14:textId="77777777" w:rsidR="00800AD8" w:rsidRDefault="00800AD8" w:rsidP="009F2813">
      <w:pPr>
        <w:pStyle w:val="InterlineTrans"/>
        <w:tabs>
          <w:tab w:val="left" w:pos="533"/>
          <w:tab w:val="left" w:pos="1562"/>
          <w:tab w:val="left" w:pos="2336"/>
          <w:tab w:val="left" w:pos="3515"/>
          <w:tab w:val="left" w:pos="4529"/>
          <w:tab w:val="left" w:pos="5168"/>
          <w:tab w:val="left" w:pos="5942"/>
        </w:tabs>
      </w:pPr>
      <w:r>
        <w:tab/>
        <w:t>long.time</w:t>
      </w:r>
      <w:r>
        <w:tab/>
        <w:t>indeed</w:t>
      </w:r>
      <w:r>
        <w:tab/>
        <w:t>cause-slow</w:t>
      </w:r>
      <w:r>
        <w:tab/>
      </w:r>
      <w:r>
        <w:rPr>
          <w:smallCaps/>
        </w:rPr>
        <w:t>stat</w:t>
      </w:r>
      <w:r>
        <w:t>-will</w:t>
      </w:r>
      <w:r>
        <w:tab/>
        <w:t>leave</w:t>
      </w:r>
      <w:r>
        <w:tab/>
        <w:t>indeed</w:t>
      </w:r>
      <w:r>
        <w:tab/>
      </w:r>
      <w:r w:rsidR="000D5EFB" w:rsidRPr="000D5EFB">
        <w:rPr>
          <w:smallCaps/>
        </w:rPr>
        <w:t>f.I</w:t>
      </w:r>
    </w:p>
    <w:p w14:paraId="2A7C2913" w14:textId="77777777" w:rsidR="00800AD8" w:rsidRDefault="00800AD8">
      <w:pPr>
        <w:pStyle w:val="InterlineFree"/>
      </w:pPr>
      <w:r>
        <w:t>After a while she said: “Now I’m going.</w:t>
      </w:r>
    </w:p>
    <w:p w14:paraId="78408382" w14:textId="77777777" w:rsidR="00800AD8" w:rsidRDefault="00DE0E5A" w:rsidP="009F2813">
      <w:pPr>
        <w:pStyle w:val="InterlineText"/>
        <w:tabs>
          <w:tab w:val="left" w:pos="533"/>
          <w:tab w:val="left" w:pos="1232"/>
          <w:tab w:val="left" w:pos="1616"/>
          <w:tab w:val="left" w:pos="2600"/>
          <w:tab w:val="left" w:pos="3074"/>
          <w:tab w:val="left" w:pos="3338"/>
        </w:tabs>
      </w:pPr>
      <w:r w:rsidRPr="003A1D48">
        <w:rPr>
          <w:rStyle w:val="InterlineTextNumChar"/>
        </w:rPr>
        <w:t>049</w:t>
      </w:r>
      <w:r w:rsidR="00800AD8">
        <w:tab/>
        <w:t>îakua</w:t>
      </w:r>
      <w:r w:rsidR="00800AD8">
        <w:tab/>
        <w:t>ku</w:t>
      </w:r>
      <w:r w:rsidR="00800AD8">
        <w:tab/>
        <w:t>katsuaw</w:t>
      </w:r>
      <w:r w:rsidR="00800AD8">
        <w:tab/>
        <w:t>tsu</w:t>
      </w:r>
      <w:r w:rsidR="00800AD8">
        <w:tab/>
        <w:t>a</w:t>
      </w:r>
      <w:r w:rsidR="00800AD8">
        <w:tab/>
        <w:t>vaqu.</w:t>
      </w:r>
    </w:p>
    <w:p w14:paraId="5E02089D" w14:textId="77777777" w:rsidR="00800AD8" w:rsidRDefault="00800AD8" w:rsidP="009F2813">
      <w:pPr>
        <w:pStyle w:val="InterlineGlossWithTrans"/>
        <w:tabs>
          <w:tab w:val="left" w:pos="533"/>
          <w:tab w:val="left" w:pos="1232"/>
          <w:tab w:val="left" w:pos="1616"/>
          <w:tab w:val="left" w:pos="2600"/>
          <w:tab w:val="left" w:pos="3074"/>
          <w:tab w:val="left" w:pos="3338"/>
        </w:tabs>
      </w:pPr>
      <w:r>
        <w:tab/>
        <w:t>îakua</w:t>
      </w:r>
      <w:r>
        <w:tab/>
        <w:t>ku</w:t>
      </w:r>
      <w:r>
        <w:tab/>
        <w:t>katsu-aw</w:t>
      </w:r>
      <w:r>
        <w:tab/>
        <w:t>tsu</w:t>
      </w:r>
      <w:r>
        <w:tab/>
        <w:t>a</w:t>
      </w:r>
      <w:r>
        <w:tab/>
        <w:t>vaqu</w:t>
      </w:r>
    </w:p>
    <w:p w14:paraId="0F114894" w14:textId="77777777" w:rsidR="00800AD8" w:rsidRDefault="00800AD8" w:rsidP="00B76180">
      <w:pPr>
        <w:pStyle w:val="InterlineTransNoFree"/>
        <w:tabs>
          <w:tab w:val="left" w:pos="1232"/>
          <w:tab w:val="left" w:pos="1616"/>
          <w:tab w:val="left" w:pos="2600"/>
          <w:tab w:val="left" w:pos="3074"/>
          <w:tab w:val="left" w:pos="3338"/>
          <w:tab w:val="right" w:pos="8789"/>
        </w:tabs>
      </w:pPr>
      <w:r>
        <w:tab/>
        <w:t>but</w:t>
      </w:r>
      <w:r>
        <w:tab/>
        <w:t>I</w:t>
      </w:r>
      <w:r>
        <w:tab/>
        <w:t>carry-</w:t>
      </w:r>
      <w:r>
        <w:rPr>
          <w:smallCaps/>
        </w:rPr>
        <w:t>lf</w:t>
      </w:r>
      <w:r>
        <w:tab/>
        <w:t>this</w:t>
      </w:r>
      <w:r>
        <w:rPr>
          <w:smallCaps/>
        </w:rPr>
        <w:tab/>
        <w:t>c</w:t>
      </w:r>
      <w:r>
        <w:rPr>
          <w:smallCaps/>
        </w:rPr>
        <w:tab/>
      </w:r>
      <w:r>
        <w:t>millet</w:t>
      </w:r>
      <w:r w:rsidR="009F2813">
        <w:tab/>
        <w:t>But I’ll take this millet.</w:t>
      </w:r>
    </w:p>
    <w:p w14:paraId="251A0B91" w14:textId="77777777" w:rsidR="00800AD8" w:rsidRDefault="00DE0E5A" w:rsidP="009F2813">
      <w:pPr>
        <w:pStyle w:val="InterlineText"/>
        <w:tabs>
          <w:tab w:val="left" w:pos="533"/>
          <w:tab w:val="left" w:pos="1187"/>
          <w:tab w:val="left" w:pos="1841"/>
          <w:tab w:val="left" w:pos="3635"/>
          <w:tab w:val="left" w:pos="4289"/>
          <w:tab w:val="left" w:pos="4673"/>
          <w:tab w:val="left" w:pos="5537"/>
          <w:tab w:val="left" w:pos="6311"/>
        </w:tabs>
      </w:pPr>
      <w:r w:rsidRPr="003A1D48">
        <w:rPr>
          <w:rStyle w:val="InterlineTextNumChar"/>
        </w:rPr>
        <w:t>050</w:t>
      </w:r>
      <w:r w:rsidR="00800AD8">
        <w:tab/>
        <w:t>nu</w:t>
      </w:r>
      <w:r w:rsidR="00800AD8">
        <w:tab/>
        <w:t>tjaîu</w:t>
      </w:r>
      <w:r w:rsidR="00800AD8">
        <w:tab/>
        <w:t>kalevelevan</w:t>
      </w:r>
      <w:r w:rsidR="00800AD8">
        <w:tab/>
        <w:t>aken,</w:t>
      </w:r>
      <w:r w:rsidR="00800AD8">
        <w:tab/>
        <w:t>ku</w:t>
      </w:r>
      <w:r w:rsidR="00800AD8">
        <w:tab/>
        <w:t>sitalem</w:t>
      </w:r>
      <w:r w:rsidR="00800AD8">
        <w:tab/>
        <w:t>anga</w:t>
      </w:r>
      <w:r w:rsidR="00800AD8">
        <w:tab/>
        <w:t>tsu.</w:t>
      </w:r>
    </w:p>
    <w:p w14:paraId="733A7D2F" w14:textId="77777777" w:rsidR="00800AD8" w:rsidRDefault="00800AD8" w:rsidP="009F2813">
      <w:pPr>
        <w:pStyle w:val="InterlineGlossWithTrans"/>
        <w:tabs>
          <w:tab w:val="left" w:pos="533"/>
          <w:tab w:val="left" w:pos="1187"/>
          <w:tab w:val="left" w:pos="1841"/>
          <w:tab w:val="left" w:pos="3635"/>
          <w:tab w:val="left" w:pos="4289"/>
          <w:tab w:val="left" w:pos="4673"/>
          <w:tab w:val="left" w:pos="5537"/>
          <w:tab w:val="left" w:pos="6311"/>
        </w:tabs>
      </w:pPr>
      <w:r>
        <w:tab/>
        <w:t>nu</w:t>
      </w:r>
      <w:r>
        <w:tab/>
        <w:t>tjaîu</w:t>
      </w:r>
      <w:r>
        <w:tab/>
        <w:t>ka-levelev-an</w:t>
      </w:r>
      <w:r>
        <w:tab/>
        <w:t>aken</w:t>
      </w:r>
      <w:r>
        <w:tab/>
        <w:t>ku</w:t>
      </w:r>
      <w:r>
        <w:tab/>
        <w:t>si-talem</w:t>
      </w:r>
      <w:r>
        <w:tab/>
        <w:t>anga</w:t>
      </w:r>
      <w:r>
        <w:tab/>
        <w:t>tsu</w:t>
      </w:r>
    </w:p>
    <w:p w14:paraId="25E1672A" w14:textId="77777777" w:rsidR="00800AD8" w:rsidRDefault="00800AD8" w:rsidP="009F2813">
      <w:pPr>
        <w:pStyle w:val="InterlineTrans"/>
        <w:tabs>
          <w:tab w:val="left" w:pos="533"/>
          <w:tab w:val="left" w:pos="1187"/>
          <w:tab w:val="left" w:pos="1841"/>
          <w:tab w:val="left" w:pos="3635"/>
          <w:tab w:val="left" w:pos="4289"/>
          <w:tab w:val="left" w:pos="4673"/>
          <w:tab w:val="left" w:pos="5537"/>
          <w:tab w:val="left" w:pos="6311"/>
        </w:tabs>
      </w:pPr>
      <w:r>
        <w:tab/>
        <w:t>when</w:t>
      </w:r>
      <w:r>
        <w:tab/>
        <w:t>reach</w:t>
      </w:r>
      <w:r>
        <w:tab/>
        <w:t>main-dazzle-</w:t>
      </w:r>
      <w:r>
        <w:rPr>
          <w:smallCaps/>
        </w:rPr>
        <w:t>nom</w:t>
      </w:r>
      <w:r>
        <w:tab/>
      </w:r>
      <w:r w:rsidR="000D5EFB" w:rsidRPr="000D5EFB">
        <w:rPr>
          <w:smallCaps/>
        </w:rPr>
        <w:t>f.I</w:t>
      </w:r>
      <w:r>
        <w:tab/>
        <w:t>I</w:t>
      </w:r>
      <w:r>
        <w:tab/>
      </w:r>
      <w:r>
        <w:rPr>
          <w:smallCaps/>
        </w:rPr>
        <w:t>if</w:t>
      </w:r>
      <w:r>
        <w:t>-plant</w:t>
      </w:r>
      <w:r>
        <w:tab/>
        <w:t>indeed</w:t>
      </w:r>
      <w:r>
        <w:tab/>
        <w:t>this</w:t>
      </w:r>
    </w:p>
    <w:p w14:paraId="533F9019" w14:textId="77777777" w:rsidR="00800AD8" w:rsidRDefault="00800AD8">
      <w:pPr>
        <w:pStyle w:val="InterlineFree"/>
      </w:pPr>
      <w:r>
        <w:t>When I get to heaven, I’ll plant this.</w:t>
      </w:r>
    </w:p>
    <w:p w14:paraId="4887E0C1" w14:textId="77777777" w:rsidR="00800AD8" w:rsidRDefault="00DE0E5A" w:rsidP="009F2813">
      <w:pPr>
        <w:pStyle w:val="InterlineText"/>
        <w:tabs>
          <w:tab w:val="left" w:pos="533"/>
          <w:tab w:val="left" w:pos="1022"/>
          <w:tab w:val="left" w:pos="1676"/>
          <w:tab w:val="left" w:pos="2345"/>
          <w:tab w:val="left" w:pos="3119"/>
          <w:tab w:val="left" w:pos="3383"/>
          <w:tab w:val="left" w:pos="4442"/>
          <w:tab w:val="left" w:pos="5216"/>
          <w:tab w:val="left" w:pos="5720"/>
          <w:tab w:val="left" w:pos="6104"/>
          <w:tab w:val="left" w:pos="6893"/>
          <w:tab w:val="left" w:pos="7157"/>
          <w:tab w:val="left" w:pos="8336"/>
        </w:tabs>
      </w:pPr>
      <w:r w:rsidRPr="003A1D48">
        <w:rPr>
          <w:rStyle w:val="InterlineTextNumChar"/>
        </w:rPr>
        <w:t>051</w:t>
      </w:r>
      <w:r w:rsidR="00800AD8">
        <w:tab/>
        <w:t>qau</w:t>
      </w:r>
      <w:r w:rsidR="00800AD8">
        <w:tab/>
        <w:t>nu</w:t>
      </w:r>
      <w:r w:rsidR="00800AD8">
        <w:tab/>
        <w:t>liaw</w:t>
      </w:r>
      <w:r w:rsidR="00800AD8">
        <w:tab/>
        <w:t>anga,</w:t>
      </w:r>
      <w:r w:rsidR="00800AD8">
        <w:tab/>
        <w:t>a</w:t>
      </w:r>
      <w:r w:rsidR="00800AD8">
        <w:tab/>
        <w:t>maisu</w:t>
      </w:r>
      <w:r w:rsidR="00800AD8">
        <w:tab/>
        <w:t>anga</w:t>
      </w:r>
      <w:r w:rsidR="00800AD8">
        <w:tab/>
        <w:t>tu</w:t>
      </w:r>
      <w:r w:rsidR="00800AD8">
        <w:tab/>
        <w:t>ku</w:t>
      </w:r>
      <w:r w:rsidR="00800AD8">
        <w:tab/>
        <w:t>kanen</w:t>
      </w:r>
      <w:r w:rsidR="00800AD8">
        <w:tab/>
        <w:t>a</w:t>
      </w:r>
      <w:r w:rsidR="009F2813">
        <w:tab/>
        <w:t>matsidiî,</w:t>
      </w:r>
      <w:r w:rsidR="009F2813">
        <w:tab/>
        <w:t>nu</w:t>
      </w:r>
    </w:p>
    <w:p w14:paraId="1FC62581" w14:textId="77777777" w:rsidR="00800AD8" w:rsidRDefault="00800AD8" w:rsidP="009F2813">
      <w:pPr>
        <w:pStyle w:val="InterlineGlossWithTrans"/>
        <w:tabs>
          <w:tab w:val="left" w:pos="533"/>
          <w:tab w:val="left" w:pos="1022"/>
          <w:tab w:val="left" w:pos="1676"/>
          <w:tab w:val="left" w:pos="2345"/>
          <w:tab w:val="left" w:pos="3119"/>
          <w:tab w:val="left" w:pos="3383"/>
          <w:tab w:val="left" w:pos="4442"/>
          <w:tab w:val="left" w:pos="5216"/>
          <w:tab w:val="left" w:pos="5720"/>
          <w:tab w:val="left" w:pos="6104"/>
          <w:tab w:val="left" w:pos="6893"/>
          <w:tab w:val="left" w:pos="7157"/>
          <w:tab w:val="left" w:pos="8336"/>
        </w:tabs>
      </w:pPr>
      <w:r>
        <w:tab/>
        <w:t>qau</w:t>
      </w:r>
      <w:r>
        <w:tab/>
        <w:t>nu</w:t>
      </w:r>
      <w:r>
        <w:tab/>
        <w:t>liaw</w:t>
      </w:r>
      <w:r>
        <w:tab/>
        <w:t>anga</w:t>
      </w:r>
      <w:r>
        <w:tab/>
        <w:t>a</w:t>
      </w:r>
      <w:r>
        <w:tab/>
        <w:t>m-paisu</w:t>
      </w:r>
      <w:r>
        <w:tab/>
        <w:t>anga</w:t>
      </w:r>
      <w:r>
        <w:tab/>
        <w:t>tu</w:t>
      </w:r>
      <w:r>
        <w:tab/>
        <w:t>ku</w:t>
      </w:r>
      <w:r>
        <w:tab/>
        <w:t>kan-en</w:t>
      </w:r>
      <w:r>
        <w:tab/>
        <w:t>a</w:t>
      </w:r>
      <w:r w:rsidR="009F2813">
        <w:tab/>
        <w:t>ma-tsidiî</w:t>
      </w:r>
      <w:r w:rsidR="009F2813">
        <w:tab/>
        <w:t>nu</w:t>
      </w:r>
    </w:p>
    <w:p w14:paraId="0F999417" w14:textId="77777777" w:rsidR="00800AD8" w:rsidRDefault="00800AD8" w:rsidP="009F2813">
      <w:pPr>
        <w:pStyle w:val="InterlineTransNoFree"/>
        <w:tabs>
          <w:tab w:val="left" w:pos="1022"/>
          <w:tab w:val="left" w:pos="1676"/>
          <w:tab w:val="left" w:pos="2345"/>
          <w:tab w:val="left" w:pos="3119"/>
          <w:tab w:val="left" w:pos="3383"/>
          <w:tab w:val="left" w:pos="4442"/>
          <w:tab w:val="left" w:pos="5216"/>
          <w:tab w:val="left" w:pos="5720"/>
          <w:tab w:val="left" w:pos="6104"/>
          <w:tab w:val="left" w:pos="6893"/>
          <w:tab w:val="left" w:pos="7157"/>
          <w:tab w:val="left" w:pos="8336"/>
        </w:tabs>
        <w:rPr>
          <w:smallCaps/>
        </w:rPr>
      </w:pPr>
      <w:r>
        <w:tab/>
        <w:t>so</w:t>
      </w:r>
      <w:r>
        <w:tab/>
        <w:t>when</w:t>
      </w:r>
      <w:r>
        <w:tab/>
        <w:t>many</w:t>
      </w:r>
      <w:r>
        <w:tab/>
        <w:t>indeed</w:t>
      </w:r>
      <w:r>
        <w:rPr>
          <w:smallCaps/>
        </w:rPr>
        <w:tab/>
        <w:t>c</w:t>
      </w:r>
      <w:r>
        <w:rPr>
          <w:smallCaps/>
        </w:rPr>
        <w:tab/>
        <w:t>af</w:t>
      </w:r>
      <w:r>
        <w:t>-pound</w:t>
      </w:r>
      <w:r>
        <w:tab/>
        <w:t>indeed</w:t>
      </w:r>
      <w:r>
        <w:tab/>
      </w:r>
      <w:r>
        <w:rPr>
          <w:smallCaps/>
        </w:rPr>
        <w:t>obl</w:t>
      </w:r>
      <w:r>
        <w:tab/>
        <w:t>I</w:t>
      </w:r>
      <w:r>
        <w:tab/>
        <w:t>eat-</w:t>
      </w:r>
      <w:r>
        <w:rPr>
          <w:smallCaps/>
        </w:rPr>
        <w:t>pf</w:t>
      </w:r>
      <w:r>
        <w:rPr>
          <w:smallCaps/>
        </w:rPr>
        <w:tab/>
        <w:t>c</w:t>
      </w:r>
      <w:r w:rsidR="009F2813">
        <w:tab/>
      </w:r>
      <w:r w:rsidR="009F2813">
        <w:rPr>
          <w:smallCaps/>
        </w:rPr>
        <w:t>stat</w:t>
      </w:r>
      <w:r w:rsidR="009F2813">
        <w:t>-alone</w:t>
      </w:r>
      <w:r w:rsidR="009F2813">
        <w:tab/>
        <w:t>when</w:t>
      </w:r>
    </w:p>
    <w:p w14:paraId="11D3021C" w14:textId="77777777" w:rsidR="00800AD8" w:rsidRDefault="00800AD8" w:rsidP="009F2813">
      <w:pPr>
        <w:pStyle w:val="InterlineText"/>
        <w:tabs>
          <w:tab w:val="left" w:pos="533"/>
          <w:tab w:val="left" w:pos="1592"/>
          <w:tab w:val="left" w:pos="2246"/>
          <w:tab w:val="left" w:pos="2735"/>
        </w:tabs>
      </w:pPr>
      <w:r>
        <w:tab/>
        <w:t>maisu</w:t>
      </w:r>
      <w:r>
        <w:tab/>
        <w:t>aken,</w:t>
      </w:r>
      <w:r>
        <w:tab/>
        <w:t>ki</w:t>
      </w:r>
      <w:r>
        <w:tab/>
        <w:t>zemuzung.</w:t>
      </w:r>
    </w:p>
    <w:p w14:paraId="6704B826" w14:textId="77777777" w:rsidR="00800AD8" w:rsidRDefault="00800AD8" w:rsidP="009F2813">
      <w:pPr>
        <w:pStyle w:val="InterlineGlossWithTrans"/>
        <w:tabs>
          <w:tab w:val="left" w:pos="533"/>
          <w:tab w:val="left" w:pos="1592"/>
          <w:tab w:val="left" w:pos="2246"/>
          <w:tab w:val="left" w:pos="2735"/>
        </w:tabs>
      </w:pPr>
      <w:r>
        <w:tab/>
        <w:t>m-paisu</w:t>
      </w:r>
      <w:r>
        <w:tab/>
        <w:t>aken</w:t>
      </w:r>
      <w:r>
        <w:tab/>
        <w:t>ki</w:t>
      </w:r>
      <w:r>
        <w:tab/>
        <w:t>em=zu-zung</w:t>
      </w:r>
    </w:p>
    <w:p w14:paraId="3B196AB0" w14:textId="77777777" w:rsidR="00800AD8" w:rsidRDefault="00800AD8" w:rsidP="009F2813">
      <w:pPr>
        <w:pStyle w:val="InterlineTrans"/>
        <w:tabs>
          <w:tab w:val="left" w:pos="533"/>
          <w:tab w:val="left" w:pos="1592"/>
          <w:tab w:val="left" w:pos="2246"/>
          <w:tab w:val="left" w:pos="2735"/>
        </w:tabs>
      </w:pPr>
      <w:r>
        <w:tab/>
      </w:r>
      <w:r>
        <w:rPr>
          <w:smallCaps/>
        </w:rPr>
        <w:t>af</w:t>
      </w:r>
      <w:r>
        <w:t>-pound</w:t>
      </w:r>
      <w:r>
        <w:tab/>
      </w:r>
      <w:r w:rsidR="000D5EFB" w:rsidRPr="000D5EFB">
        <w:rPr>
          <w:smallCaps/>
        </w:rPr>
        <w:t>f.I</w:t>
      </w:r>
      <w:r>
        <w:tab/>
        <w:t>will</w:t>
      </w:r>
      <w:r>
        <w:tab/>
      </w:r>
      <w:r>
        <w:rPr>
          <w:smallCaps/>
        </w:rPr>
        <w:t>af</w:t>
      </w:r>
      <w:r>
        <w:t>=</w:t>
      </w:r>
      <w:r>
        <w:rPr>
          <w:smallCaps/>
        </w:rPr>
        <w:t>red</w:t>
      </w:r>
      <w:r>
        <w:t>-thunder</w:t>
      </w:r>
    </w:p>
    <w:p w14:paraId="591EB675" w14:textId="77777777" w:rsidR="00800AD8" w:rsidRDefault="00800AD8">
      <w:pPr>
        <w:pStyle w:val="InterlineFree"/>
      </w:pPr>
      <w:r>
        <w:t>When it has grown and when I pound grain for myself to eat, when I’m pounding it will thunder.</w:t>
      </w:r>
    </w:p>
    <w:p w14:paraId="0A4A7C27" w14:textId="77777777" w:rsidR="00800AD8" w:rsidRDefault="00DE0E5A" w:rsidP="009F2813">
      <w:pPr>
        <w:pStyle w:val="InterlineText"/>
        <w:tabs>
          <w:tab w:val="left" w:pos="533"/>
          <w:tab w:val="left" w:pos="1292"/>
          <w:tab w:val="left" w:pos="1736"/>
          <w:tab w:val="left" w:pos="3290"/>
          <w:tab w:val="left" w:pos="3974"/>
          <w:tab w:val="left" w:pos="4238"/>
          <w:tab w:val="left" w:pos="5777"/>
          <w:tab w:val="left" w:pos="6281"/>
          <w:tab w:val="left" w:pos="6665"/>
          <w:tab w:val="left" w:pos="7454"/>
        </w:tabs>
      </w:pPr>
      <w:r w:rsidRPr="003A1D48">
        <w:rPr>
          <w:rStyle w:val="InterlineTextNumChar"/>
        </w:rPr>
        <w:t>052</w:t>
      </w:r>
      <w:r w:rsidR="00800AD8">
        <w:tab/>
        <w:t>îakua,</w:t>
      </w:r>
      <w:r w:rsidR="00800AD8">
        <w:tab/>
        <w:t>ku</w:t>
      </w:r>
      <w:r w:rsidR="00800AD8">
        <w:tab/>
        <w:t>marekakama,</w:t>
      </w:r>
      <w:r w:rsidR="00800AD8">
        <w:tab/>
        <w:t>azua</w:t>
      </w:r>
      <w:r w:rsidR="00800AD8">
        <w:tab/>
        <w:t>a</w:t>
      </w:r>
      <w:r w:rsidR="00800AD8">
        <w:tab/>
        <w:t>maisuisu</w:t>
      </w:r>
      <w:r w:rsidR="00800AD8">
        <w:tab/>
        <w:t>tua</w:t>
      </w:r>
      <w:r w:rsidR="00800AD8">
        <w:tab/>
        <w:t>ku</w:t>
      </w:r>
      <w:r w:rsidR="009F2813">
        <w:tab/>
        <w:t>kanen,</w:t>
      </w:r>
      <w:r w:rsidR="009F2813">
        <w:tab/>
        <w:t>aya-u</w:t>
      </w:r>
    </w:p>
    <w:p w14:paraId="668988E1" w14:textId="77777777" w:rsidR="00800AD8" w:rsidRDefault="00800AD8" w:rsidP="009F2813">
      <w:pPr>
        <w:pStyle w:val="InterlineGlossWithTrans"/>
        <w:tabs>
          <w:tab w:val="left" w:pos="533"/>
          <w:tab w:val="left" w:pos="1292"/>
          <w:tab w:val="left" w:pos="1736"/>
          <w:tab w:val="left" w:pos="3290"/>
          <w:tab w:val="left" w:pos="3974"/>
          <w:tab w:val="left" w:pos="4238"/>
          <w:tab w:val="left" w:pos="5777"/>
          <w:tab w:val="left" w:pos="6281"/>
          <w:tab w:val="left" w:pos="6665"/>
          <w:tab w:val="left" w:pos="7454"/>
        </w:tabs>
      </w:pPr>
      <w:r>
        <w:tab/>
        <w:t>îakua</w:t>
      </w:r>
      <w:r>
        <w:tab/>
        <w:t>ku</w:t>
      </w:r>
      <w:r>
        <w:tab/>
        <w:t>mare-ka-kama</w:t>
      </w:r>
      <w:r>
        <w:tab/>
        <w:t>a-zua</w:t>
      </w:r>
      <w:r>
        <w:tab/>
        <w:t>a</w:t>
      </w:r>
      <w:r>
        <w:tab/>
        <w:t>m-isu=paisu</w:t>
      </w:r>
      <w:r>
        <w:tab/>
        <w:t>tua</w:t>
      </w:r>
      <w:r>
        <w:tab/>
        <w:t>ku</w:t>
      </w:r>
      <w:r w:rsidR="009F2813">
        <w:tab/>
        <w:t>kan-en</w:t>
      </w:r>
      <w:r w:rsidR="009F2813">
        <w:tab/>
        <w:t>aya-u</w:t>
      </w:r>
    </w:p>
    <w:p w14:paraId="45552017" w14:textId="77777777" w:rsidR="00800AD8" w:rsidRDefault="00800AD8" w:rsidP="009F2813">
      <w:pPr>
        <w:pStyle w:val="InterlineTransNoFree"/>
        <w:tabs>
          <w:tab w:val="left" w:pos="1292"/>
          <w:tab w:val="left" w:pos="1736"/>
          <w:tab w:val="left" w:pos="3290"/>
          <w:tab w:val="left" w:pos="3974"/>
          <w:tab w:val="left" w:pos="4238"/>
          <w:tab w:val="left" w:pos="5777"/>
          <w:tab w:val="left" w:pos="6281"/>
          <w:tab w:val="left" w:pos="6665"/>
          <w:tab w:val="left" w:pos="7454"/>
        </w:tabs>
      </w:pPr>
      <w:r>
        <w:tab/>
        <w:t>but</w:t>
      </w:r>
      <w:r>
        <w:tab/>
        <w:t>my</w:t>
      </w:r>
      <w:r>
        <w:tab/>
        <w:t>pair-</w:t>
      </w:r>
      <w:r>
        <w:rPr>
          <w:smallCaps/>
        </w:rPr>
        <w:t>red</w:t>
      </w:r>
      <w:r>
        <w:t>-father</w:t>
      </w:r>
      <w:r>
        <w:tab/>
      </w:r>
      <w:r>
        <w:rPr>
          <w:smallCaps/>
        </w:rPr>
        <w:t>c-</w:t>
      </w:r>
      <w:r>
        <w:t>that</w:t>
      </w:r>
      <w:r>
        <w:rPr>
          <w:smallCaps/>
        </w:rPr>
        <w:tab/>
        <w:t>c</w:t>
      </w:r>
      <w:r>
        <w:rPr>
          <w:smallCaps/>
        </w:rPr>
        <w:tab/>
        <w:t>af</w:t>
      </w:r>
      <w:r>
        <w:t>-</w:t>
      </w:r>
      <w:r>
        <w:rPr>
          <w:smallCaps/>
        </w:rPr>
        <w:t>red</w:t>
      </w:r>
      <w:r>
        <w:t>=pound</w:t>
      </w:r>
      <w:r>
        <w:tab/>
      </w:r>
      <w:r>
        <w:rPr>
          <w:smallCaps/>
        </w:rPr>
        <w:t>obl</w:t>
      </w:r>
      <w:r>
        <w:tab/>
        <w:t>I</w:t>
      </w:r>
      <w:r w:rsidR="009F2813">
        <w:tab/>
        <w:t>eat-</w:t>
      </w:r>
      <w:r w:rsidR="009F2813">
        <w:rPr>
          <w:smallCaps/>
        </w:rPr>
        <w:t>pf</w:t>
      </w:r>
      <w:r w:rsidR="009F2813">
        <w:tab/>
        <w:t>say-</w:t>
      </w:r>
      <w:r w:rsidR="009F2813">
        <w:rPr>
          <w:smallCaps/>
        </w:rPr>
        <w:t>imp</w:t>
      </w:r>
    </w:p>
    <w:p w14:paraId="6DBCF1F6" w14:textId="77777777" w:rsidR="00800AD8" w:rsidRDefault="009F2813" w:rsidP="009F2813">
      <w:pPr>
        <w:pStyle w:val="InterlineText"/>
        <w:tabs>
          <w:tab w:val="left" w:pos="533"/>
        </w:tabs>
      </w:pPr>
      <w:r>
        <w:tab/>
        <w:t>anga.”</w:t>
      </w:r>
    </w:p>
    <w:p w14:paraId="049B61E2" w14:textId="77777777" w:rsidR="00800AD8" w:rsidRDefault="009F2813" w:rsidP="009F2813">
      <w:pPr>
        <w:pStyle w:val="InterlineGlossWithTrans"/>
        <w:tabs>
          <w:tab w:val="left" w:pos="533"/>
        </w:tabs>
      </w:pPr>
      <w:r>
        <w:tab/>
        <w:t>anga</w:t>
      </w:r>
    </w:p>
    <w:p w14:paraId="5806C3C9" w14:textId="77777777" w:rsidR="00800AD8" w:rsidRDefault="009F2813" w:rsidP="00B76180">
      <w:pPr>
        <w:pStyle w:val="InterlineTransNoFree"/>
        <w:tabs>
          <w:tab w:val="right" w:pos="8789"/>
        </w:tabs>
      </w:pPr>
      <w:r>
        <w:tab/>
        <w:t>indeed</w:t>
      </w:r>
      <w:r>
        <w:tab/>
        <w:t>But, my parents, think that it’s me pounding my food.”</w:t>
      </w:r>
    </w:p>
    <w:p w14:paraId="1691E810" w14:textId="77777777" w:rsidR="00800AD8" w:rsidRDefault="00DE0E5A" w:rsidP="009F2813">
      <w:pPr>
        <w:pStyle w:val="InterlineText"/>
        <w:tabs>
          <w:tab w:val="left" w:pos="533"/>
          <w:tab w:val="left" w:pos="1022"/>
          <w:tab w:val="left" w:pos="1766"/>
          <w:tab w:val="left" w:pos="2255"/>
        </w:tabs>
      </w:pPr>
      <w:r w:rsidRPr="003A1D48">
        <w:rPr>
          <w:rStyle w:val="InterlineTextNumChar"/>
        </w:rPr>
        <w:t>053</w:t>
      </w:r>
      <w:r w:rsidR="00800AD8">
        <w:tab/>
        <w:t>qau</w:t>
      </w:r>
      <w:r w:rsidR="00800AD8">
        <w:tab/>
        <w:t>paetez</w:t>
      </w:r>
      <w:r w:rsidR="00800AD8">
        <w:tab/>
        <w:t>nua</w:t>
      </w:r>
      <w:r w:rsidR="00800AD8">
        <w:tab/>
        <w:t>kai.</w:t>
      </w:r>
    </w:p>
    <w:p w14:paraId="768072D2" w14:textId="77777777" w:rsidR="00800AD8" w:rsidRDefault="00800AD8" w:rsidP="009F2813">
      <w:pPr>
        <w:pStyle w:val="InterlineGlossWithTrans"/>
        <w:tabs>
          <w:tab w:val="left" w:pos="533"/>
          <w:tab w:val="left" w:pos="1022"/>
          <w:tab w:val="left" w:pos="1766"/>
          <w:tab w:val="left" w:pos="2255"/>
        </w:tabs>
      </w:pPr>
      <w:r>
        <w:tab/>
        <w:t>qau</w:t>
      </w:r>
      <w:r>
        <w:tab/>
        <w:t>paetez</w:t>
      </w:r>
      <w:r>
        <w:tab/>
        <w:t>nua</w:t>
      </w:r>
      <w:r>
        <w:tab/>
        <w:t>kai</w:t>
      </w:r>
    </w:p>
    <w:p w14:paraId="38C1C74B" w14:textId="77777777" w:rsidR="00800AD8" w:rsidRDefault="00800AD8" w:rsidP="00B76180">
      <w:pPr>
        <w:pStyle w:val="InterlineTransNoFree"/>
        <w:tabs>
          <w:tab w:val="left" w:pos="1022"/>
          <w:tab w:val="left" w:pos="1766"/>
          <w:tab w:val="left" w:pos="2255"/>
          <w:tab w:val="right" w:pos="8789"/>
        </w:tabs>
      </w:pPr>
      <w:r>
        <w:tab/>
        <w:t>so</w:t>
      </w:r>
      <w:r>
        <w:tab/>
        <w:t>cease</w:t>
      </w:r>
      <w:r>
        <w:tab/>
        <w:t>of</w:t>
      </w:r>
      <w:r>
        <w:tab/>
        <w:t>speech</w:t>
      </w:r>
      <w:r w:rsidR="009F2813">
        <w:tab/>
        <w:t>That was all she said.</w:t>
      </w:r>
    </w:p>
    <w:p w14:paraId="7D075C63" w14:textId="77777777" w:rsidR="00800AD8" w:rsidRDefault="00DE0E5A" w:rsidP="009F2813">
      <w:pPr>
        <w:pStyle w:val="InterlineText"/>
        <w:tabs>
          <w:tab w:val="left" w:pos="533"/>
          <w:tab w:val="left" w:pos="1352"/>
          <w:tab w:val="left" w:pos="2351"/>
          <w:tab w:val="left" w:pos="2795"/>
          <w:tab w:val="left" w:pos="3614"/>
          <w:tab w:val="left" w:pos="4118"/>
          <w:tab w:val="left" w:pos="4862"/>
        </w:tabs>
      </w:pPr>
      <w:r w:rsidRPr="003A1D48">
        <w:rPr>
          <w:rStyle w:val="InterlineTextNumChar"/>
        </w:rPr>
        <w:t>054</w:t>
      </w:r>
      <w:r w:rsidR="00800AD8">
        <w:tab/>
        <w:t>mintu</w:t>
      </w:r>
      <w:r w:rsidR="00800AD8">
        <w:tab/>
        <w:t>maulaw;</w:t>
      </w:r>
      <w:r w:rsidR="00800AD8">
        <w:tab/>
        <w:t>ini</w:t>
      </w:r>
      <w:r w:rsidR="00800AD8">
        <w:tab/>
        <w:t>keîang</w:t>
      </w:r>
      <w:r w:rsidR="00800AD8">
        <w:tab/>
        <w:t>tu</w:t>
      </w:r>
      <w:r w:rsidR="00800AD8">
        <w:tab/>
        <w:t>sema</w:t>
      </w:r>
      <w:r w:rsidR="00800AD8">
        <w:tab/>
        <w:t>inu.</w:t>
      </w:r>
    </w:p>
    <w:p w14:paraId="1E70417F" w14:textId="77777777" w:rsidR="00800AD8" w:rsidRDefault="00800AD8" w:rsidP="009F2813">
      <w:pPr>
        <w:pStyle w:val="InterlineGlossWithTrans"/>
        <w:tabs>
          <w:tab w:val="left" w:pos="533"/>
          <w:tab w:val="left" w:pos="1352"/>
          <w:tab w:val="left" w:pos="2351"/>
          <w:tab w:val="left" w:pos="2795"/>
          <w:tab w:val="left" w:pos="3614"/>
          <w:tab w:val="left" w:pos="4118"/>
          <w:tab w:val="left" w:pos="4862"/>
        </w:tabs>
      </w:pPr>
      <w:r>
        <w:tab/>
        <w:t>mintu</w:t>
      </w:r>
      <w:r>
        <w:tab/>
        <w:t>ma-ulaw</w:t>
      </w:r>
      <w:r>
        <w:tab/>
        <w:t>ini</w:t>
      </w:r>
      <w:r>
        <w:tab/>
        <w:t>keîang</w:t>
      </w:r>
      <w:r>
        <w:tab/>
        <w:t>tu</w:t>
      </w:r>
      <w:r>
        <w:tab/>
        <w:t>em=sa</w:t>
      </w:r>
      <w:r>
        <w:tab/>
        <w:t>inu</w:t>
      </w:r>
    </w:p>
    <w:p w14:paraId="538D5E9B" w14:textId="77777777" w:rsidR="00800AD8" w:rsidRDefault="00800AD8" w:rsidP="009F2813">
      <w:pPr>
        <w:pStyle w:val="InterlineTrans"/>
        <w:tabs>
          <w:tab w:val="left" w:pos="533"/>
          <w:tab w:val="left" w:pos="1352"/>
          <w:tab w:val="left" w:pos="2351"/>
          <w:tab w:val="left" w:pos="2795"/>
          <w:tab w:val="left" w:pos="3614"/>
          <w:tab w:val="left" w:pos="4118"/>
          <w:tab w:val="left" w:pos="4862"/>
        </w:tabs>
      </w:pPr>
      <w:r>
        <w:tab/>
        <w:t>sudden</w:t>
      </w:r>
      <w:r>
        <w:tab/>
      </w:r>
      <w:r>
        <w:rPr>
          <w:smallCaps/>
        </w:rPr>
        <w:t>stat</w:t>
      </w:r>
      <w:r>
        <w:t>-lost</w:t>
      </w:r>
      <w:r>
        <w:tab/>
        <w:t>not</w:t>
      </w:r>
      <w:r>
        <w:tab/>
        <w:t>know</w:t>
      </w:r>
      <w:r>
        <w:tab/>
      </w:r>
      <w:r>
        <w:rPr>
          <w:smallCaps/>
        </w:rPr>
        <w:t>obl</w:t>
      </w:r>
      <w:r>
        <w:tab/>
      </w:r>
      <w:r>
        <w:rPr>
          <w:smallCaps/>
        </w:rPr>
        <w:t>af</w:t>
      </w:r>
      <w:r>
        <w:t>=go</w:t>
      </w:r>
      <w:r>
        <w:tab/>
        <w:t>where</w:t>
      </w:r>
    </w:p>
    <w:p w14:paraId="7173465C" w14:textId="77777777" w:rsidR="00800AD8" w:rsidRDefault="00800AD8">
      <w:pPr>
        <w:pStyle w:val="InterlineFree"/>
      </w:pPr>
      <w:r>
        <w:t>She disappeared, and they didn’t know where she had gone.</w:t>
      </w:r>
    </w:p>
    <w:p w14:paraId="6E5F2065" w14:textId="77777777" w:rsidR="00800AD8" w:rsidRDefault="00DE0E5A" w:rsidP="009F2813">
      <w:pPr>
        <w:pStyle w:val="InterlineText"/>
        <w:tabs>
          <w:tab w:val="left" w:pos="533"/>
          <w:tab w:val="left" w:pos="1172"/>
          <w:tab w:val="left" w:pos="1946"/>
          <w:tab w:val="left" w:pos="2630"/>
          <w:tab w:val="left" w:pos="3554"/>
          <w:tab w:val="left" w:pos="4358"/>
          <w:tab w:val="left" w:pos="5432"/>
          <w:tab w:val="left" w:pos="5696"/>
          <w:tab w:val="left" w:pos="7250"/>
          <w:tab w:val="left" w:pos="7754"/>
        </w:tabs>
      </w:pPr>
      <w:r w:rsidRPr="003A1D48">
        <w:rPr>
          <w:rStyle w:val="InterlineTextNumChar"/>
        </w:rPr>
        <w:t>055</w:t>
      </w:r>
      <w:r w:rsidR="00800AD8">
        <w:tab/>
        <w:t>avan</w:t>
      </w:r>
      <w:r w:rsidR="00800AD8">
        <w:tab/>
        <w:t>anga</w:t>
      </w:r>
      <w:r w:rsidR="00800AD8">
        <w:tab/>
        <w:t>kama</w:t>
      </w:r>
      <w:r w:rsidR="00800AD8">
        <w:tab/>
        <w:t>katua</w:t>
      </w:r>
      <w:r w:rsidR="00800AD8">
        <w:tab/>
        <w:t>kina</w:t>
      </w:r>
      <w:r w:rsidR="00800AD8">
        <w:tab/>
        <w:t>sakamaya</w:t>
      </w:r>
      <w:r w:rsidR="00800AD8">
        <w:tab/>
        <w:t>a</w:t>
      </w:r>
      <w:r w:rsidR="00800AD8">
        <w:tab/>
        <w:t>qemauqaung</w:t>
      </w:r>
      <w:r w:rsidR="00800AD8">
        <w:tab/>
        <w:t>i</w:t>
      </w:r>
      <w:r w:rsidR="009F2813">
        <w:tab/>
        <w:t>tjumaq.</w:t>
      </w:r>
    </w:p>
    <w:p w14:paraId="526AAEF6" w14:textId="77777777" w:rsidR="00800AD8" w:rsidRDefault="00800AD8" w:rsidP="009F2813">
      <w:pPr>
        <w:pStyle w:val="InterlineGlossWithTrans"/>
        <w:tabs>
          <w:tab w:val="left" w:pos="533"/>
          <w:tab w:val="left" w:pos="1172"/>
          <w:tab w:val="left" w:pos="1946"/>
          <w:tab w:val="left" w:pos="2630"/>
          <w:tab w:val="left" w:pos="3554"/>
          <w:tab w:val="left" w:pos="4358"/>
          <w:tab w:val="left" w:pos="5432"/>
          <w:tab w:val="left" w:pos="5696"/>
          <w:tab w:val="left" w:pos="7250"/>
          <w:tab w:val="left" w:pos="7754"/>
        </w:tabs>
      </w:pPr>
      <w:r>
        <w:tab/>
        <w:t>avan</w:t>
      </w:r>
      <w:r>
        <w:tab/>
        <w:t>anga</w:t>
      </w:r>
      <w:r>
        <w:tab/>
        <w:t>kama</w:t>
      </w:r>
      <w:r>
        <w:tab/>
        <w:t>ka-tua</w:t>
      </w:r>
      <w:r>
        <w:tab/>
        <w:t>kina</w:t>
      </w:r>
      <w:r>
        <w:tab/>
        <w:t>sakamaya</w:t>
      </w:r>
      <w:r>
        <w:tab/>
        <w:t>a</w:t>
      </w:r>
      <w:r>
        <w:tab/>
        <w:t>em=qau-qaung</w:t>
      </w:r>
      <w:r>
        <w:tab/>
        <w:t>i</w:t>
      </w:r>
      <w:r w:rsidR="009F2813">
        <w:tab/>
        <w:t>tju-umaq</w:t>
      </w:r>
    </w:p>
    <w:p w14:paraId="61C6FF56" w14:textId="77777777" w:rsidR="00800AD8" w:rsidRDefault="00800AD8" w:rsidP="009F2813">
      <w:pPr>
        <w:pStyle w:val="InterlineTrans"/>
        <w:tabs>
          <w:tab w:val="left" w:pos="533"/>
          <w:tab w:val="left" w:pos="1172"/>
          <w:tab w:val="left" w:pos="1946"/>
          <w:tab w:val="left" w:pos="2630"/>
          <w:tab w:val="left" w:pos="3554"/>
          <w:tab w:val="left" w:pos="4358"/>
          <w:tab w:val="left" w:pos="5432"/>
          <w:tab w:val="left" w:pos="5696"/>
          <w:tab w:val="left" w:pos="7250"/>
          <w:tab w:val="left" w:pos="7754"/>
        </w:tabs>
      </w:pPr>
      <w:r>
        <w:tab/>
        <w:t>exact</w:t>
      </w:r>
      <w:r>
        <w:tab/>
        <w:t>indeed</w:t>
      </w:r>
      <w:r>
        <w:tab/>
        <w:t>father</w:t>
      </w:r>
      <w:r>
        <w:tab/>
        <w:t>and-</w:t>
      </w:r>
      <w:r>
        <w:rPr>
          <w:smallCaps/>
        </w:rPr>
        <w:t>obl</w:t>
      </w:r>
      <w:r>
        <w:tab/>
        <w:t>mother</w:t>
      </w:r>
      <w:r>
        <w:tab/>
        <w:t>only</w:t>
      </w:r>
      <w:r>
        <w:rPr>
          <w:smallCaps/>
        </w:rPr>
        <w:tab/>
        <w:t>c</w:t>
      </w:r>
      <w:r>
        <w:rPr>
          <w:smallCaps/>
        </w:rPr>
        <w:tab/>
        <w:t>af</w:t>
      </w:r>
      <w:r>
        <w:t>=</w:t>
      </w:r>
      <w:r>
        <w:rPr>
          <w:smallCaps/>
        </w:rPr>
        <w:t>red</w:t>
      </w:r>
      <w:r>
        <w:t>-cry</w:t>
      </w:r>
      <w:r>
        <w:tab/>
      </w:r>
      <w:r>
        <w:rPr>
          <w:smallCaps/>
        </w:rPr>
        <w:t>loc</w:t>
      </w:r>
      <w:r w:rsidR="009F2813">
        <w:tab/>
        <w:t>there-house</w:t>
      </w:r>
    </w:p>
    <w:p w14:paraId="2A3E7CA1" w14:textId="77777777" w:rsidR="00800AD8" w:rsidRDefault="00800AD8">
      <w:pPr>
        <w:pStyle w:val="InterlineFree"/>
      </w:pPr>
      <w:r>
        <w:t>So the father and mother were just left at home crying.</w:t>
      </w:r>
    </w:p>
    <w:p w14:paraId="3A400607" w14:textId="77777777" w:rsidR="00B74A34" w:rsidRDefault="00800AD8" w:rsidP="009F2813">
      <w:pPr>
        <w:pStyle w:val="FullTranslation"/>
      </w:pPr>
      <w:r>
        <w:t xml:space="preserve">Once upon a time there was a family working in the fields. The older child, a girl, was carrying her younger brother on her back; and the mother was working. The brother being carried started </w:t>
      </w:r>
      <w:r>
        <w:lastRenderedPageBreak/>
        <w:t>crying. So his older sister who was carrying him took him to their mother, and asked her mother to suckl e the younger brother. “I must get on with the work,” her mother said to her, and she wouldn’t suckle him. But she said again to her mother: “He’s very hungry; stop and suckle him,” she said. But she wouldn’t agree (OR feed him).</w:t>
      </w:r>
    </w:p>
    <w:p w14:paraId="453416B4" w14:textId="77777777" w:rsidR="00B74A34" w:rsidRDefault="00800AD8" w:rsidP="009F2813">
      <w:pPr>
        <w:pStyle w:val="FullTranslation"/>
      </w:pPr>
      <w:r>
        <w:t>“What am I to do?” said the child who was carrying him, as she was tired; not to mention that the child she was carrying was crying with hunger. She couldn’t decide what to do. She went and climbed on a quartz rock. The older child sang, and (a) god heard the child’s song. The god came to look, and had pity on them. The younger brother was taken off her back, and the older sister was taken to heaven. And the god made a bed for the younger brother and laid him down to sleep.</w:t>
      </w:r>
    </w:p>
    <w:p w14:paraId="7A57E143" w14:textId="77777777" w:rsidR="00B74A34" w:rsidRDefault="00800AD8" w:rsidP="009F2813">
      <w:pPr>
        <w:pStyle w:val="FullTranslation"/>
      </w:pPr>
      <w:r>
        <w:t>After dark the mother heard a cry. She felt sorry. “I’ll go and see what’s happening,” said the mother</w:t>
      </w:r>
      <w:r w:rsidR="00433A7E">
        <w:t>,</w:t>
      </w:r>
      <w:r>
        <w:t xml:space="preserve"> and went to have a look. There was the younger child lying down and crying. The mother was anxious, and searched for the older child. She kept shouting, but there was no sign of her. It got dark, but there was no sign of the child. The mother went home and told the father. Father and mother were both anxious, and just wailed at home.</w:t>
      </w:r>
    </w:p>
    <w:p w14:paraId="1869BA6F" w14:textId="77777777" w:rsidR="00B74A34" w:rsidRDefault="00800AD8" w:rsidP="009F2813">
      <w:pPr>
        <w:pStyle w:val="FullTranslation"/>
      </w:pPr>
      <w:r>
        <w:t>Then on the seventh day from the loss of the child, the child came home. But she was very tall and beautiful too. Her parents didn’t know whose child she was, and asked her where she came from and what her name was. And the child told them about how she had gone up above. “The brother I was carrying was crying, not to mention how tired I was. So I went to the quartz rock and sang. And a god came and took the boy off me</w:t>
      </w:r>
      <w:r w:rsidR="00046316">
        <w:t>;</w:t>
      </w:r>
      <w:r>
        <w:t xml:space="preserve"> and I was taken up to heaven. But now I have been adopted by the god. I won’t be at home any more,” said the child.</w:t>
      </w:r>
    </w:p>
    <w:p w14:paraId="2B21E7CD" w14:textId="77777777" w:rsidR="00800AD8" w:rsidRDefault="00800AD8" w:rsidP="009F2813">
      <w:pPr>
        <w:pStyle w:val="FullTranslation"/>
      </w:pPr>
      <w:r>
        <w:t>Then the mother and father realised that it was their child. They held onto her arms and legs; they didn’t want to let her go. “Don’t go! Let’s all stay here!” her parents said to her. But the child wouldn’t agree. Instead she said: “Give me three millet seeds.”</w:t>
      </w:r>
      <w:r w:rsidR="00B74A34">
        <w:t xml:space="preserve"> </w:t>
      </w:r>
      <w:r>
        <w:t>She took them herself, and put them in among her hair. After a while she said: “Now I’m going. But I’ll take this millet. When I get to heaven, I’ll plant this. When it has grown and when I pound grain for myself to eat, when I’m pounding it will thunder. But, my parents, think that it’s me pounding my food.</w:t>
      </w:r>
      <w:r w:rsidR="00B74A34">
        <w:t xml:space="preserve">” </w:t>
      </w:r>
      <w:r>
        <w:t>That was all she said. She disappeared, and they didn’t know where she had gone. So the father and mother were just left at home cry</w:t>
      </w:r>
      <w:r w:rsidR="00B74A34">
        <w:t>ing.</w:t>
      </w:r>
    </w:p>
    <w:p w14:paraId="4EC67525" w14:textId="77777777" w:rsidR="00800AD8" w:rsidRDefault="00800AD8">
      <w:pPr>
        <w:pStyle w:val="Heading4"/>
      </w:pPr>
      <w:r w:rsidRPr="00996908">
        <w:rPr>
          <w:rStyle w:val="NumTextHeadingChar"/>
        </w:rPr>
        <w:t>017</w:t>
      </w:r>
      <w:r>
        <w:t xml:space="preserve"> DOGS</w:t>
      </w:r>
      <w:r w:rsidR="00B74A34">
        <w:br/>
      </w:r>
      <w:r>
        <w:t>vatu</w:t>
      </w:r>
      <w:r w:rsidR="001208B6">
        <w:t xml:space="preserve"> (</w:t>
      </w:r>
      <w:r>
        <w:t>Qat</w:t>
      </w:r>
      <w:r w:rsidR="00B74A34">
        <w:t>siîay village, p.189</w:t>
      </w:r>
      <w:r w:rsidR="001208B6">
        <w:t>)</w:t>
      </w:r>
    </w:p>
    <w:p w14:paraId="2E88E5D5" w14:textId="77777777" w:rsidR="00800AD8" w:rsidRDefault="00DC1AE0" w:rsidP="00B74A34">
      <w:pPr>
        <w:pStyle w:val="InterlineText"/>
        <w:tabs>
          <w:tab w:val="left" w:pos="533"/>
          <w:tab w:val="left" w:pos="1142"/>
          <w:tab w:val="left" w:pos="1406"/>
          <w:tab w:val="left" w:pos="2510"/>
          <w:tab w:val="left" w:pos="3074"/>
          <w:tab w:val="left" w:pos="4853"/>
          <w:tab w:val="left" w:pos="5117"/>
        </w:tabs>
      </w:pPr>
      <w:r w:rsidRPr="003A1D48">
        <w:rPr>
          <w:rStyle w:val="InterlineTextNumChar"/>
        </w:rPr>
        <w:t>001</w:t>
      </w:r>
      <w:r w:rsidR="00800AD8">
        <w:tab/>
        <w:t>uzai</w:t>
      </w:r>
      <w:r w:rsidR="00800AD8">
        <w:tab/>
        <w:t>a</w:t>
      </w:r>
      <w:r w:rsidR="00800AD8">
        <w:tab/>
        <w:t>tsautsau</w:t>
      </w:r>
      <w:r w:rsidR="00800AD8">
        <w:tab/>
        <w:t>ka</w:t>
      </w:r>
      <w:r w:rsidR="00800AD8">
        <w:tab/>
        <w:t>sitsuayan</w:t>
      </w:r>
      <w:r w:rsidR="00800AD8">
        <w:tab/>
        <w:t>a</w:t>
      </w:r>
      <w:r w:rsidR="00B74A34">
        <w:tab/>
        <w:t>puanemanema.</w:t>
      </w:r>
    </w:p>
    <w:p w14:paraId="54E5EA9A" w14:textId="77777777" w:rsidR="00800AD8" w:rsidRDefault="00800AD8" w:rsidP="00B74A34">
      <w:pPr>
        <w:pStyle w:val="InterlineGlossWithTrans"/>
        <w:tabs>
          <w:tab w:val="left" w:pos="533"/>
          <w:tab w:val="left" w:pos="1142"/>
          <w:tab w:val="left" w:pos="1406"/>
          <w:tab w:val="left" w:pos="2510"/>
          <w:tab w:val="left" w:pos="3074"/>
          <w:tab w:val="left" w:pos="4853"/>
          <w:tab w:val="left" w:pos="5117"/>
        </w:tabs>
      </w:pPr>
      <w:r>
        <w:tab/>
        <w:t>uzay</w:t>
      </w:r>
      <w:r>
        <w:tab/>
        <w:t>a</w:t>
      </w:r>
      <w:r>
        <w:tab/>
        <w:t>tsau-tsau</w:t>
      </w:r>
      <w:r>
        <w:tab/>
        <w:t>ka</w:t>
      </w:r>
      <w:r>
        <w:tab/>
        <w:t>si-tsuay-an</w:t>
      </w:r>
      <w:r>
        <w:tab/>
        <w:t>a</w:t>
      </w:r>
      <w:r w:rsidR="00B74A34">
        <w:tab/>
        <w:t>pu-a-nema-nema</w:t>
      </w:r>
    </w:p>
    <w:p w14:paraId="13660810" w14:textId="77777777" w:rsidR="00800AD8" w:rsidRDefault="00800AD8" w:rsidP="00B74A34">
      <w:pPr>
        <w:pStyle w:val="InterlineTrans"/>
        <w:tabs>
          <w:tab w:val="left" w:pos="533"/>
          <w:tab w:val="left" w:pos="1142"/>
          <w:tab w:val="left" w:pos="1406"/>
          <w:tab w:val="left" w:pos="2510"/>
          <w:tab w:val="left" w:pos="3074"/>
          <w:tab w:val="left" w:pos="4853"/>
          <w:tab w:val="left" w:pos="5117"/>
        </w:tabs>
        <w:rPr>
          <w:smallCaps/>
        </w:rPr>
      </w:pPr>
      <w:r>
        <w:tab/>
        <w:t>there</w:t>
      </w:r>
      <w:r>
        <w:rPr>
          <w:smallCaps/>
        </w:rPr>
        <w:tab/>
        <w:t>c</w:t>
      </w:r>
      <w:r>
        <w:rPr>
          <w:smallCaps/>
        </w:rPr>
        <w:tab/>
        <w:t>red</w:t>
      </w:r>
      <w:r>
        <w:t>-being</w:t>
      </w:r>
      <w:r>
        <w:tab/>
        <w:t>after</w:t>
      </w:r>
      <w:r>
        <w:tab/>
      </w:r>
      <w:r>
        <w:rPr>
          <w:smallCaps/>
        </w:rPr>
        <w:t>if</w:t>
      </w:r>
      <w:r>
        <w:t>-long.time-</w:t>
      </w:r>
      <w:r>
        <w:rPr>
          <w:smallCaps/>
        </w:rPr>
        <w:t>nom</w:t>
      </w:r>
      <w:r>
        <w:rPr>
          <w:smallCaps/>
        </w:rPr>
        <w:tab/>
        <w:t>c</w:t>
      </w:r>
      <w:r w:rsidR="00B74A34">
        <w:tab/>
        <w:t>have-?-</w:t>
      </w:r>
      <w:r w:rsidR="00B74A34">
        <w:rPr>
          <w:smallCaps/>
        </w:rPr>
        <w:t>red</w:t>
      </w:r>
      <w:r w:rsidR="00B74A34">
        <w:t>-what</w:t>
      </w:r>
    </w:p>
    <w:p w14:paraId="4C5019CA" w14:textId="77777777" w:rsidR="00800AD8" w:rsidRDefault="00800AD8">
      <w:pPr>
        <w:pStyle w:val="InterlineFree"/>
      </w:pPr>
      <w:r>
        <w:t>Once upon a time there was a rich person.</w:t>
      </w:r>
    </w:p>
    <w:p w14:paraId="37FA3B44" w14:textId="77777777" w:rsidR="00800AD8" w:rsidRDefault="00DC1AE0" w:rsidP="00B74A34">
      <w:pPr>
        <w:pStyle w:val="InterlineText"/>
        <w:tabs>
          <w:tab w:val="left" w:pos="533"/>
          <w:tab w:val="left" w:pos="1202"/>
          <w:tab w:val="left" w:pos="3641"/>
          <w:tab w:val="left" w:pos="3905"/>
          <w:tab w:val="left" w:pos="5204"/>
          <w:tab w:val="left" w:pos="5468"/>
          <w:tab w:val="left" w:pos="6197"/>
          <w:tab w:val="left" w:pos="6641"/>
        </w:tabs>
      </w:pPr>
      <w:r w:rsidRPr="003A1D48">
        <w:rPr>
          <w:rStyle w:val="InterlineTextNumChar"/>
        </w:rPr>
        <w:t>002</w:t>
      </w:r>
      <w:r w:rsidR="00800AD8">
        <w:tab/>
        <w:t>manu</w:t>
      </w:r>
      <w:r w:rsidR="00800AD8">
        <w:tab/>
        <w:t>kamayan</w:t>
      </w:r>
      <w:r w:rsidR="00800AD8">
        <w:tab/>
        <w:t>a</w:t>
      </w:r>
      <w:r w:rsidR="00800AD8">
        <w:tab/>
        <w:t>mangtjez</w:t>
      </w:r>
      <w:r w:rsidR="00800AD8">
        <w:tab/>
        <w:t>a</w:t>
      </w:r>
      <w:r w:rsidR="00800AD8">
        <w:tab/>
        <w:t>tsa÷;</w:t>
      </w:r>
      <w:r w:rsidR="00800AD8">
        <w:tab/>
        <w:t>ini</w:t>
      </w:r>
      <w:r w:rsidR="00B74A34">
        <w:tab/>
        <w:t>papaulingavi</w:t>
      </w:r>
    </w:p>
    <w:p w14:paraId="15C0743A" w14:textId="77777777" w:rsidR="00800AD8" w:rsidRDefault="00800AD8" w:rsidP="00B74A34">
      <w:pPr>
        <w:pStyle w:val="InterlineGlossWithTrans"/>
        <w:tabs>
          <w:tab w:val="left" w:pos="533"/>
          <w:tab w:val="left" w:pos="1202"/>
          <w:tab w:val="left" w:pos="3641"/>
          <w:tab w:val="left" w:pos="3905"/>
          <w:tab w:val="left" w:pos="5204"/>
          <w:tab w:val="left" w:pos="5468"/>
          <w:tab w:val="left" w:pos="6197"/>
          <w:tab w:val="left" w:pos="6641"/>
        </w:tabs>
      </w:pPr>
      <w:r>
        <w:tab/>
        <w:t>manu</w:t>
      </w:r>
      <w:r>
        <w:tab/>
        <w:t>ka-ma-aya-an</w:t>
      </w:r>
      <w:r>
        <w:tab/>
        <w:t>a</w:t>
      </w:r>
      <w:r>
        <w:tab/>
        <w:t>m-pangetjez</w:t>
      </w:r>
      <w:r>
        <w:tab/>
        <w:t>a</w:t>
      </w:r>
      <w:r>
        <w:tab/>
        <w:t>tsa÷</w:t>
      </w:r>
      <w:r>
        <w:tab/>
        <w:t>ini</w:t>
      </w:r>
      <w:r w:rsidR="00B74A34">
        <w:tab/>
        <w:t>pa-pa-u-lingaw-i</w:t>
      </w:r>
    </w:p>
    <w:p w14:paraId="1337845A" w14:textId="77777777" w:rsidR="00800AD8" w:rsidRDefault="00800AD8" w:rsidP="00B74A34">
      <w:pPr>
        <w:pStyle w:val="InterlineTransNoFree"/>
        <w:tabs>
          <w:tab w:val="left" w:pos="1202"/>
          <w:tab w:val="left" w:pos="3641"/>
          <w:tab w:val="left" w:pos="3905"/>
          <w:tab w:val="left" w:pos="5204"/>
          <w:tab w:val="left" w:pos="5468"/>
          <w:tab w:val="left" w:pos="6197"/>
          <w:tab w:val="left" w:pos="6641"/>
        </w:tabs>
      </w:pPr>
      <w:r>
        <w:tab/>
        <w:t>then</w:t>
      </w:r>
      <w:r>
        <w:tab/>
        <w:t>become-</w:t>
      </w:r>
      <w:r>
        <w:rPr>
          <w:smallCaps/>
        </w:rPr>
        <w:t>stat</w:t>
      </w:r>
      <w:r>
        <w:t>-be.thus-</w:t>
      </w:r>
      <w:r>
        <w:rPr>
          <w:smallCaps/>
        </w:rPr>
        <w:t>lf</w:t>
      </w:r>
      <w:r>
        <w:rPr>
          <w:smallCaps/>
        </w:rPr>
        <w:tab/>
        <w:t>c</w:t>
      </w:r>
      <w:r>
        <w:rPr>
          <w:smallCaps/>
        </w:rPr>
        <w:tab/>
        <w:t>af</w:t>
      </w:r>
      <w:r>
        <w:t>-come</w:t>
      </w:r>
      <w:r>
        <w:rPr>
          <w:smallCaps/>
        </w:rPr>
        <w:tab/>
        <w:t>c</w:t>
      </w:r>
      <w:r>
        <w:rPr>
          <w:smallCaps/>
        </w:rPr>
        <w:tab/>
      </w:r>
      <w:r>
        <w:t>bandit</w:t>
      </w:r>
      <w:r>
        <w:tab/>
        <w:t>not</w:t>
      </w:r>
      <w:r w:rsidR="00B74A34">
        <w:tab/>
        <w:t>cause-cause-?-know-</w:t>
      </w:r>
      <w:r w:rsidR="00B74A34">
        <w:rPr>
          <w:smallCaps/>
        </w:rPr>
        <w:t>pf</w:t>
      </w:r>
    </w:p>
    <w:p w14:paraId="53DD3BC6" w14:textId="77777777" w:rsidR="00800AD8" w:rsidRDefault="00800AD8" w:rsidP="00B74A34">
      <w:pPr>
        <w:pStyle w:val="InterlineText"/>
        <w:tabs>
          <w:tab w:val="left" w:pos="533"/>
        </w:tabs>
      </w:pPr>
      <w:r>
        <w:tab/>
        <w:t>timadju.</w:t>
      </w:r>
    </w:p>
    <w:p w14:paraId="694AF4EB" w14:textId="77777777" w:rsidR="00800AD8" w:rsidRDefault="00800AD8" w:rsidP="00B74A34">
      <w:pPr>
        <w:pStyle w:val="InterlineGlossWithTrans"/>
        <w:tabs>
          <w:tab w:val="left" w:pos="533"/>
        </w:tabs>
      </w:pPr>
      <w:r>
        <w:tab/>
        <w:t>ti-madju</w:t>
      </w:r>
    </w:p>
    <w:p w14:paraId="7BA2BAFA" w14:textId="77777777" w:rsidR="00800AD8" w:rsidRPr="00B74A34" w:rsidRDefault="00800AD8" w:rsidP="00B76180">
      <w:pPr>
        <w:pStyle w:val="InterlineTransNoFree"/>
        <w:tabs>
          <w:tab w:val="right" w:pos="8789"/>
        </w:tabs>
        <w:rPr>
          <w:smallCaps/>
          <w:szCs w:val="22"/>
        </w:rPr>
      </w:pPr>
      <w:r>
        <w:tab/>
      </w:r>
      <w:r w:rsidRPr="00B74A34">
        <w:rPr>
          <w:smallCaps/>
          <w:szCs w:val="22"/>
        </w:rPr>
        <w:t>f-3rd.pers</w:t>
      </w:r>
      <w:r w:rsidR="00B74A34">
        <w:rPr>
          <w:smallCaps/>
          <w:szCs w:val="22"/>
        </w:rPr>
        <w:tab/>
      </w:r>
      <w:r w:rsidR="00B74A34">
        <w:t>Thieves kept coming and (s)he didn’t feel secure.</w:t>
      </w:r>
    </w:p>
    <w:p w14:paraId="2CEC0055" w14:textId="77777777" w:rsidR="00800AD8" w:rsidRDefault="00DC1AE0" w:rsidP="00B74A34">
      <w:pPr>
        <w:pStyle w:val="InterlineText"/>
        <w:tabs>
          <w:tab w:val="left" w:pos="533"/>
          <w:tab w:val="left" w:pos="1022"/>
          <w:tab w:val="left" w:pos="2156"/>
          <w:tab w:val="left" w:pos="3350"/>
          <w:tab w:val="left" w:pos="4124"/>
          <w:tab w:val="left" w:pos="5303"/>
          <w:tab w:val="left" w:pos="5777"/>
          <w:tab w:val="left" w:pos="6041"/>
          <w:tab w:val="left" w:pos="6770"/>
          <w:tab w:val="left" w:pos="7259"/>
        </w:tabs>
      </w:pPr>
      <w:r w:rsidRPr="003A1D48">
        <w:rPr>
          <w:rStyle w:val="InterlineTextNumChar"/>
        </w:rPr>
        <w:t>003</w:t>
      </w:r>
      <w:r w:rsidR="00800AD8">
        <w:tab/>
        <w:t>qau</w:t>
      </w:r>
      <w:r w:rsidR="00800AD8">
        <w:tab/>
        <w:t>kinemnem</w:t>
      </w:r>
      <w:r w:rsidR="00800AD8">
        <w:tab/>
        <w:t>timadju</w:t>
      </w:r>
      <w:r w:rsidR="00800AD8">
        <w:tab/>
        <w:t>tu</w:t>
      </w:r>
      <w:r w:rsidR="00800AD8">
        <w:tab/>
        <w:t>“kudain</w:t>
      </w:r>
      <w:r w:rsidR="00800AD8">
        <w:tab/>
        <w:t>tsu</w:t>
      </w:r>
      <w:r w:rsidR="00800AD8">
        <w:tab/>
        <w:t>a</w:t>
      </w:r>
      <w:r w:rsidR="00800AD8">
        <w:tab/>
        <w:t>tsa÷</w:t>
      </w:r>
      <w:r w:rsidR="00800AD8">
        <w:tab/>
        <w:t>sa</w:t>
      </w:r>
      <w:r w:rsidR="00B74A34">
        <w:tab/>
        <w:t>karekutj?”</w:t>
      </w:r>
    </w:p>
    <w:p w14:paraId="74D58BED" w14:textId="77777777" w:rsidR="00800AD8" w:rsidRDefault="00800AD8" w:rsidP="00B74A34">
      <w:pPr>
        <w:pStyle w:val="InterlineGlossWithTrans"/>
        <w:tabs>
          <w:tab w:val="left" w:pos="533"/>
          <w:tab w:val="left" w:pos="1022"/>
          <w:tab w:val="left" w:pos="2156"/>
          <w:tab w:val="left" w:pos="3350"/>
          <w:tab w:val="left" w:pos="4124"/>
          <w:tab w:val="left" w:pos="5303"/>
          <w:tab w:val="left" w:pos="5777"/>
          <w:tab w:val="left" w:pos="6041"/>
          <w:tab w:val="left" w:pos="6770"/>
          <w:tab w:val="left" w:pos="7259"/>
        </w:tabs>
      </w:pPr>
      <w:r>
        <w:tab/>
        <w:t>qau</w:t>
      </w:r>
      <w:r>
        <w:tab/>
        <w:t>kinemnem</w:t>
      </w:r>
      <w:r>
        <w:tab/>
        <w:t>ti-madju</w:t>
      </w:r>
      <w:r>
        <w:tab/>
        <w:t>tu</w:t>
      </w:r>
      <w:r>
        <w:tab/>
        <w:t>kuda-en</w:t>
      </w:r>
      <w:r>
        <w:tab/>
        <w:t>tsu</w:t>
      </w:r>
      <w:r>
        <w:tab/>
        <w:t>a</w:t>
      </w:r>
      <w:r>
        <w:tab/>
        <w:t>tsa÷</w:t>
      </w:r>
      <w:r>
        <w:tab/>
        <w:t>sa</w:t>
      </w:r>
      <w:r w:rsidR="00B74A34">
        <w:tab/>
        <w:t>ka-rekutj</w:t>
      </w:r>
    </w:p>
    <w:p w14:paraId="3F65F524" w14:textId="77777777" w:rsidR="00800AD8" w:rsidRDefault="00800AD8" w:rsidP="00B74A34">
      <w:pPr>
        <w:pStyle w:val="InterlineTransNoFree"/>
        <w:tabs>
          <w:tab w:val="left" w:pos="1022"/>
          <w:tab w:val="left" w:pos="2156"/>
          <w:tab w:val="left" w:pos="3350"/>
          <w:tab w:val="left" w:pos="4124"/>
          <w:tab w:val="left" w:pos="5303"/>
          <w:tab w:val="left" w:pos="5777"/>
          <w:tab w:val="left" w:pos="6041"/>
          <w:tab w:val="left" w:pos="6770"/>
          <w:tab w:val="left" w:pos="7259"/>
        </w:tabs>
      </w:pPr>
      <w:r>
        <w:tab/>
        <w:t>so</w:t>
      </w:r>
      <w:r>
        <w:tab/>
        <w:t>think</w:t>
      </w:r>
      <w:r>
        <w:tab/>
      </w:r>
      <w:r>
        <w:rPr>
          <w:smallCaps/>
        </w:rPr>
        <w:t>f-3rd.pers</w:t>
      </w:r>
      <w:r>
        <w:tab/>
      </w:r>
      <w:r>
        <w:rPr>
          <w:smallCaps/>
        </w:rPr>
        <w:t>compl</w:t>
      </w:r>
      <w:r>
        <w:tab/>
        <w:t>do.what-</w:t>
      </w:r>
      <w:r>
        <w:rPr>
          <w:smallCaps/>
        </w:rPr>
        <w:t>pf</w:t>
      </w:r>
      <w:r>
        <w:tab/>
        <w:t>this</w:t>
      </w:r>
      <w:r>
        <w:rPr>
          <w:smallCaps/>
        </w:rPr>
        <w:tab/>
        <w:t>c</w:t>
      </w:r>
      <w:r>
        <w:rPr>
          <w:smallCaps/>
        </w:rPr>
        <w:tab/>
      </w:r>
      <w:r>
        <w:t>bandit</w:t>
      </w:r>
      <w:r>
        <w:tab/>
        <w:t>and</w:t>
      </w:r>
      <w:r w:rsidR="00B74A34">
        <w:tab/>
        <w:t>become-fear</w:t>
      </w:r>
    </w:p>
    <w:p w14:paraId="457A2B3D" w14:textId="77777777" w:rsidR="00800AD8" w:rsidRDefault="00D21C3A" w:rsidP="00B74A34">
      <w:pPr>
        <w:pStyle w:val="InterlineText"/>
        <w:tabs>
          <w:tab w:val="left" w:pos="533"/>
          <w:tab w:val="left" w:pos="1007"/>
          <w:tab w:val="left" w:pos="2201"/>
          <w:tab w:val="left" w:pos="2465"/>
        </w:tabs>
      </w:pPr>
      <w:r>
        <w:tab/>
      </w:r>
      <w:r w:rsidR="00800AD8">
        <w:t>aya</w:t>
      </w:r>
      <w:r w:rsidR="00800AD8">
        <w:tab/>
        <w:t>timadju</w:t>
      </w:r>
      <w:r w:rsidR="00800AD8">
        <w:tab/>
        <w:t>a</w:t>
      </w:r>
      <w:r w:rsidR="00800AD8">
        <w:tab/>
        <w:t>kinemnem.</w:t>
      </w:r>
    </w:p>
    <w:p w14:paraId="7AD98FBC" w14:textId="77777777" w:rsidR="00800AD8" w:rsidRDefault="00800AD8" w:rsidP="00B74A34">
      <w:pPr>
        <w:pStyle w:val="InterlineGlossWithTrans"/>
        <w:tabs>
          <w:tab w:val="left" w:pos="533"/>
          <w:tab w:val="left" w:pos="1007"/>
          <w:tab w:val="left" w:pos="2201"/>
          <w:tab w:val="left" w:pos="2465"/>
        </w:tabs>
      </w:pPr>
      <w:r>
        <w:tab/>
        <w:t>aya</w:t>
      </w:r>
      <w:r>
        <w:tab/>
        <w:t>ti-madju</w:t>
      </w:r>
      <w:r>
        <w:tab/>
        <w:t>a</w:t>
      </w:r>
      <w:r>
        <w:tab/>
        <w:t>kinemnem</w:t>
      </w:r>
    </w:p>
    <w:p w14:paraId="076C1191" w14:textId="77777777" w:rsidR="00800AD8" w:rsidRDefault="00800AD8" w:rsidP="00B74A34">
      <w:pPr>
        <w:pStyle w:val="InterlineTrans"/>
        <w:tabs>
          <w:tab w:val="left" w:pos="533"/>
          <w:tab w:val="left" w:pos="1007"/>
          <w:tab w:val="left" w:pos="2201"/>
          <w:tab w:val="left" w:pos="2465"/>
        </w:tabs>
      </w:pPr>
      <w:r>
        <w:tab/>
        <w:t>say</w:t>
      </w:r>
      <w:r>
        <w:tab/>
      </w:r>
      <w:r>
        <w:rPr>
          <w:smallCaps/>
        </w:rPr>
        <w:t>f-3rd.pers</w:t>
      </w:r>
      <w:r>
        <w:rPr>
          <w:smallCaps/>
        </w:rPr>
        <w:tab/>
        <w:t>c</w:t>
      </w:r>
      <w:r>
        <w:rPr>
          <w:smallCaps/>
        </w:rPr>
        <w:tab/>
      </w:r>
      <w:r>
        <w:t>think</w:t>
      </w:r>
    </w:p>
    <w:p w14:paraId="57EA9B4D" w14:textId="77777777" w:rsidR="00800AD8" w:rsidRDefault="00800AD8">
      <w:pPr>
        <w:pStyle w:val="InterlineFree"/>
      </w:pPr>
      <w:r>
        <w:t>So he thought: “What can be done to these thieves to frighten them?” he thought.</w:t>
      </w:r>
    </w:p>
    <w:p w14:paraId="5E54B894" w14:textId="77777777" w:rsidR="00800AD8" w:rsidRDefault="00DC1AE0" w:rsidP="00B74A34">
      <w:pPr>
        <w:pStyle w:val="InterlineText"/>
        <w:tabs>
          <w:tab w:val="left" w:pos="533"/>
          <w:tab w:val="left" w:pos="1232"/>
          <w:tab w:val="left" w:pos="1676"/>
          <w:tab w:val="left" w:pos="2495"/>
          <w:tab w:val="left" w:pos="3689"/>
          <w:tab w:val="left" w:pos="4463"/>
        </w:tabs>
      </w:pPr>
      <w:r w:rsidRPr="003A1D48">
        <w:rPr>
          <w:rStyle w:val="InterlineTextNumChar"/>
        </w:rPr>
        <w:t>004</w:t>
      </w:r>
      <w:r w:rsidR="00800AD8">
        <w:tab/>
        <w:t>îakua</w:t>
      </w:r>
      <w:r w:rsidR="00800AD8">
        <w:tab/>
        <w:t>ini</w:t>
      </w:r>
      <w:r w:rsidR="00800AD8">
        <w:tab/>
        <w:t>keîang</w:t>
      </w:r>
      <w:r w:rsidR="00800AD8">
        <w:tab/>
        <w:t>timadju</w:t>
      </w:r>
      <w:r w:rsidR="00800AD8">
        <w:tab/>
        <w:t>tu</w:t>
      </w:r>
      <w:r w:rsidR="00800AD8">
        <w:tab/>
        <w:t>kudain.</w:t>
      </w:r>
    </w:p>
    <w:p w14:paraId="7339FD46" w14:textId="77777777" w:rsidR="00800AD8" w:rsidRDefault="00800AD8" w:rsidP="00B74A34">
      <w:pPr>
        <w:pStyle w:val="InterlineGlossWithTrans"/>
        <w:tabs>
          <w:tab w:val="left" w:pos="533"/>
          <w:tab w:val="left" w:pos="1232"/>
          <w:tab w:val="left" w:pos="1676"/>
          <w:tab w:val="left" w:pos="2495"/>
          <w:tab w:val="left" w:pos="3689"/>
          <w:tab w:val="left" w:pos="4463"/>
        </w:tabs>
      </w:pPr>
      <w:r>
        <w:tab/>
        <w:t>îakua</w:t>
      </w:r>
      <w:r>
        <w:tab/>
        <w:t>ini</w:t>
      </w:r>
      <w:r>
        <w:tab/>
        <w:t>keîang</w:t>
      </w:r>
      <w:r>
        <w:tab/>
        <w:t>ti-madju</w:t>
      </w:r>
      <w:r>
        <w:tab/>
        <w:t>tu</w:t>
      </w:r>
      <w:r>
        <w:tab/>
        <w:t>kuda-en</w:t>
      </w:r>
    </w:p>
    <w:p w14:paraId="12B65BC5" w14:textId="77777777" w:rsidR="00800AD8" w:rsidRDefault="00800AD8" w:rsidP="00B76180">
      <w:pPr>
        <w:pStyle w:val="InterlineTransNoFree"/>
        <w:tabs>
          <w:tab w:val="left" w:pos="1232"/>
          <w:tab w:val="left" w:pos="1676"/>
          <w:tab w:val="left" w:pos="2495"/>
          <w:tab w:val="left" w:pos="3689"/>
          <w:tab w:val="left" w:pos="4463"/>
          <w:tab w:val="right" w:pos="8789"/>
        </w:tabs>
      </w:pPr>
      <w:r>
        <w:tab/>
        <w:t>but</w:t>
      </w:r>
      <w:r>
        <w:tab/>
        <w:t>not</w:t>
      </w:r>
      <w:r>
        <w:tab/>
        <w:t>know</w:t>
      </w:r>
      <w:r>
        <w:tab/>
      </w:r>
      <w:r>
        <w:rPr>
          <w:smallCaps/>
        </w:rPr>
        <w:t>f-3rd.pers</w:t>
      </w:r>
      <w:r>
        <w:tab/>
      </w:r>
      <w:r>
        <w:rPr>
          <w:smallCaps/>
        </w:rPr>
        <w:t>compl</w:t>
      </w:r>
      <w:r>
        <w:tab/>
        <w:t>do.what-</w:t>
      </w:r>
      <w:r>
        <w:rPr>
          <w:smallCaps/>
        </w:rPr>
        <w:t>pf</w:t>
      </w:r>
      <w:r w:rsidR="00B74A34">
        <w:rPr>
          <w:smallCaps/>
        </w:rPr>
        <w:tab/>
      </w:r>
      <w:r w:rsidR="00B74A34">
        <w:t>But he didn’t know what to do.</w:t>
      </w:r>
    </w:p>
    <w:p w14:paraId="78EB596C" w14:textId="77777777" w:rsidR="00800AD8" w:rsidRDefault="00DC1AE0" w:rsidP="00B74A34">
      <w:pPr>
        <w:pStyle w:val="InterlineText"/>
        <w:tabs>
          <w:tab w:val="left" w:pos="533"/>
          <w:tab w:val="left" w:pos="1202"/>
          <w:tab w:val="left" w:pos="2501"/>
          <w:tab w:val="left" w:pos="2765"/>
          <w:tab w:val="left" w:pos="3989"/>
          <w:tab w:val="left" w:pos="4253"/>
        </w:tabs>
      </w:pPr>
      <w:r w:rsidRPr="003A1D48">
        <w:rPr>
          <w:rStyle w:val="InterlineTextNumChar"/>
        </w:rPr>
        <w:lastRenderedPageBreak/>
        <w:t>005</w:t>
      </w:r>
      <w:r w:rsidR="00800AD8">
        <w:tab/>
        <w:t>manu</w:t>
      </w:r>
      <w:r w:rsidR="00800AD8">
        <w:tab/>
        <w:t>mangtjez</w:t>
      </w:r>
      <w:r w:rsidR="00800AD8">
        <w:tab/>
        <w:t>a</w:t>
      </w:r>
      <w:r w:rsidR="00800AD8">
        <w:tab/>
        <w:t>vuluvulung</w:t>
      </w:r>
      <w:r w:rsidR="00800AD8">
        <w:tab/>
        <w:t>a</w:t>
      </w:r>
      <w:r w:rsidR="00800AD8">
        <w:tab/>
        <w:t>tsautsau.</w:t>
      </w:r>
    </w:p>
    <w:p w14:paraId="77D281A9" w14:textId="77777777" w:rsidR="00800AD8" w:rsidRDefault="00800AD8" w:rsidP="00B74A34">
      <w:pPr>
        <w:pStyle w:val="InterlineGlossWithTrans"/>
        <w:tabs>
          <w:tab w:val="left" w:pos="533"/>
          <w:tab w:val="left" w:pos="1202"/>
          <w:tab w:val="left" w:pos="2501"/>
          <w:tab w:val="left" w:pos="2765"/>
          <w:tab w:val="left" w:pos="3989"/>
          <w:tab w:val="left" w:pos="4253"/>
        </w:tabs>
      </w:pPr>
      <w:r>
        <w:tab/>
        <w:t>manu</w:t>
      </w:r>
      <w:r>
        <w:tab/>
        <w:t>m-pangetjez</w:t>
      </w:r>
      <w:r>
        <w:tab/>
        <w:t>a</w:t>
      </w:r>
      <w:r>
        <w:tab/>
        <w:t>vulu-vulung</w:t>
      </w:r>
      <w:r>
        <w:tab/>
        <w:t>a</w:t>
      </w:r>
      <w:r>
        <w:tab/>
        <w:t>tsau-tsau</w:t>
      </w:r>
    </w:p>
    <w:p w14:paraId="61C5334B" w14:textId="77777777" w:rsidR="00800AD8" w:rsidRDefault="00800AD8" w:rsidP="00B76180">
      <w:pPr>
        <w:pStyle w:val="InterlineTransNoFree"/>
        <w:tabs>
          <w:tab w:val="left" w:pos="1202"/>
          <w:tab w:val="left" w:pos="2501"/>
          <w:tab w:val="left" w:pos="2765"/>
          <w:tab w:val="left" w:pos="3989"/>
          <w:tab w:val="left" w:pos="4253"/>
          <w:tab w:val="right" w:pos="8789"/>
        </w:tabs>
      </w:pPr>
      <w:r>
        <w:tab/>
        <w:t>then</w:t>
      </w:r>
      <w:r>
        <w:tab/>
      </w:r>
      <w:r>
        <w:rPr>
          <w:smallCaps/>
        </w:rPr>
        <w:t>af</w:t>
      </w:r>
      <w:r>
        <w:t>-come</w:t>
      </w:r>
      <w:r>
        <w:rPr>
          <w:smallCaps/>
        </w:rPr>
        <w:tab/>
        <w:t>c</w:t>
      </w:r>
      <w:r>
        <w:rPr>
          <w:smallCaps/>
        </w:rPr>
        <w:tab/>
        <w:t>red</w:t>
      </w:r>
      <w:r>
        <w:t>-old</w:t>
      </w:r>
      <w:r>
        <w:rPr>
          <w:smallCaps/>
        </w:rPr>
        <w:tab/>
        <w:t>c</w:t>
      </w:r>
      <w:r>
        <w:rPr>
          <w:smallCaps/>
        </w:rPr>
        <w:tab/>
        <w:t>red</w:t>
      </w:r>
      <w:r>
        <w:t>-being</w:t>
      </w:r>
      <w:r w:rsidR="00B74A34">
        <w:tab/>
        <w:t>Now an old person came,</w:t>
      </w:r>
    </w:p>
    <w:p w14:paraId="654DAAAC" w14:textId="77777777" w:rsidR="00800AD8" w:rsidRDefault="00DC1AE0" w:rsidP="006E3E6A">
      <w:pPr>
        <w:pStyle w:val="InterlineText"/>
        <w:tabs>
          <w:tab w:val="left" w:pos="533"/>
          <w:tab w:val="left" w:pos="1757"/>
          <w:tab w:val="left" w:pos="2951"/>
          <w:tab w:val="left" w:pos="3815"/>
          <w:tab w:val="left" w:pos="4574"/>
          <w:tab w:val="left" w:pos="6518"/>
          <w:tab w:val="left" w:pos="7292"/>
          <w:tab w:val="left" w:pos="7556"/>
        </w:tabs>
      </w:pPr>
      <w:r w:rsidRPr="003A1D48">
        <w:rPr>
          <w:rStyle w:val="InterlineTextNumChar"/>
        </w:rPr>
        <w:t>006</w:t>
      </w:r>
      <w:r w:rsidR="00800AD8">
        <w:tab/>
        <w:t>kivadaqan</w:t>
      </w:r>
      <w:r w:rsidR="00800AD8">
        <w:tab/>
        <w:t>timadju:</w:t>
      </w:r>
      <w:r w:rsidR="00800AD8">
        <w:tab/>
        <w:t>“anema</w:t>
      </w:r>
      <w:r w:rsidR="006E3E6A">
        <w:tab/>
        <w:t>su</w:t>
      </w:r>
      <w:r w:rsidR="006E3E6A">
        <w:tab/>
        <w:t>kinemnemnemen?”</w:t>
      </w:r>
      <w:r w:rsidR="006E3E6A">
        <w:tab/>
        <w:t>ayain</w:t>
      </w:r>
      <w:r w:rsidR="006E3E6A">
        <w:tab/>
        <w:t>a</w:t>
      </w:r>
      <w:r w:rsidR="006E3E6A">
        <w:tab/>
        <w:t>kivadaq</w:t>
      </w:r>
    </w:p>
    <w:p w14:paraId="6F996DEF" w14:textId="77777777" w:rsidR="00800AD8" w:rsidRDefault="00800AD8" w:rsidP="006E3E6A">
      <w:pPr>
        <w:pStyle w:val="InterlineGlossWithTrans"/>
        <w:tabs>
          <w:tab w:val="left" w:pos="533"/>
          <w:tab w:val="left" w:pos="1757"/>
          <w:tab w:val="left" w:pos="2951"/>
          <w:tab w:val="left" w:pos="3815"/>
          <w:tab w:val="left" w:pos="4574"/>
          <w:tab w:val="left" w:pos="6518"/>
          <w:tab w:val="left" w:pos="7292"/>
          <w:tab w:val="left" w:pos="7556"/>
        </w:tabs>
      </w:pPr>
      <w:r>
        <w:tab/>
        <w:t>ki-vadaq-an</w:t>
      </w:r>
      <w:r>
        <w:tab/>
        <w:t>ti-madju</w:t>
      </w:r>
      <w:r>
        <w:tab/>
        <w:t>a-nema</w:t>
      </w:r>
      <w:r w:rsidR="006E3E6A">
        <w:tab/>
        <w:t>su</w:t>
      </w:r>
      <w:r w:rsidR="006E3E6A">
        <w:tab/>
        <w:t>nem=kinemnem-en</w:t>
      </w:r>
      <w:r w:rsidR="006E3E6A">
        <w:tab/>
        <w:t>aya-en</w:t>
      </w:r>
      <w:r w:rsidR="006E3E6A">
        <w:tab/>
        <w:t>a</w:t>
      </w:r>
      <w:r w:rsidR="006E3E6A">
        <w:tab/>
        <w:t>ki-vadaq</w:t>
      </w:r>
    </w:p>
    <w:p w14:paraId="6C1B67C7" w14:textId="77777777" w:rsidR="00800AD8" w:rsidRDefault="00800AD8" w:rsidP="006E3E6A">
      <w:pPr>
        <w:pStyle w:val="InterlineTransNoFree"/>
        <w:tabs>
          <w:tab w:val="left" w:pos="1757"/>
          <w:tab w:val="left" w:pos="2951"/>
          <w:tab w:val="left" w:pos="3815"/>
          <w:tab w:val="left" w:pos="4574"/>
          <w:tab w:val="left" w:pos="6518"/>
          <w:tab w:val="left" w:pos="7292"/>
          <w:tab w:val="left" w:pos="7556"/>
        </w:tabs>
      </w:pPr>
      <w:r>
        <w:tab/>
        <w:t>do-ask-</w:t>
      </w:r>
      <w:r>
        <w:rPr>
          <w:smallCaps/>
        </w:rPr>
        <w:t>lf</w:t>
      </w:r>
      <w:r>
        <w:tab/>
      </w:r>
      <w:r>
        <w:rPr>
          <w:smallCaps/>
        </w:rPr>
        <w:t>f-3rd.pers</w:t>
      </w:r>
      <w:r>
        <w:tab/>
        <w:t>?-what</w:t>
      </w:r>
      <w:r w:rsidR="006E3E6A">
        <w:tab/>
        <w:t>you(</w:t>
      </w:r>
      <w:r w:rsidR="006E3E6A">
        <w:rPr>
          <w:smallCaps/>
        </w:rPr>
        <w:t>s</w:t>
      </w:r>
      <w:r w:rsidR="006E3E6A">
        <w:t>)</w:t>
      </w:r>
      <w:r w:rsidR="006E3E6A">
        <w:tab/>
      </w:r>
      <w:r w:rsidR="006E3E6A">
        <w:rPr>
          <w:smallCaps/>
        </w:rPr>
        <w:t>red</w:t>
      </w:r>
      <w:r w:rsidR="006E3E6A">
        <w:t>=think-</w:t>
      </w:r>
      <w:r w:rsidR="006E3E6A">
        <w:rPr>
          <w:smallCaps/>
        </w:rPr>
        <w:t>pf</w:t>
      </w:r>
      <w:r w:rsidR="006E3E6A">
        <w:tab/>
        <w:t>say-</w:t>
      </w:r>
      <w:r w:rsidR="006E3E6A">
        <w:rPr>
          <w:smallCaps/>
        </w:rPr>
        <w:t>pf</w:t>
      </w:r>
      <w:r w:rsidR="006E3E6A">
        <w:rPr>
          <w:smallCaps/>
        </w:rPr>
        <w:tab/>
        <w:t>c</w:t>
      </w:r>
      <w:r w:rsidR="006E3E6A">
        <w:tab/>
        <w:t>do-ask</w:t>
      </w:r>
    </w:p>
    <w:p w14:paraId="7269242B" w14:textId="77777777" w:rsidR="00800AD8" w:rsidRDefault="006E3E6A" w:rsidP="006E3E6A">
      <w:pPr>
        <w:pStyle w:val="InterlineText"/>
        <w:tabs>
          <w:tab w:val="left" w:pos="533"/>
          <w:tab w:val="left" w:pos="1727"/>
        </w:tabs>
      </w:pPr>
      <w:r>
        <w:tab/>
        <w:t>timadju.</w:t>
      </w:r>
    </w:p>
    <w:p w14:paraId="469D6E98" w14:textId="77777777" w:rsidR="00800AD8" w:rsidRDefault="006E3E6A" w:rsidP="006E3E6A">
      <w:pPr>
        <w:pStyle w:val="InterlineGlossWithTrans"/>
        <w:tabs>
          <w:tab w:val="left" w:pos="533"/>
          <w:tab w:val="left" w:pos="1727"/>
        </w:tabs>
      </w:pPr>
      <w:r>
        <w:tab/>
        <w:t>ti-madju</w:t>
      </w:r>
    </w:p>
    <w:p w14:paraId="20A8A97E" w14:textId="77777777" w:rsidR="00800AD8" w:rsidRDefault="006E3E6A" w:rsidP="00B76180">
      <w:pPr>
        <w:pStyle w:val="InterlineTransNoFree"/>
        <w:tabs>
          <w:tab w:val="right" w:pos="8789"/>
        </w:tabs>
      </w:pPr>
      <w:r>
        <w:tab/>
      </w:r>
      <w:r w:rsidRPr="006E3E6A">
        <w:rPr>
          <w:smallCaps/>
        </w:rPr>
        <w:t>f-3rd.pers</w:t>
      </w:r>
      <w:r>
        <w:rPr>
          <w:smallCaps/>
        </w:rPr>
        <w:tab/>
      </w:r>
      <w:r>
        <w:t>and asked him: “What are you thinking about?” he was asked.</w:t>
      </w:r>
    </w:p>
    <w:p w14:paraId="017B0C50" w14:textId="77777777" w:rsidR="00800AD8" w:rsidRDefault="00DC1AE0" w:rsidP="006E3E6A">
      <w:pPr>
        <w:pStyle w:val="InterlineText"/>
        <w:tabs>
          <w:tab w:val="left" w:pos="533"/>
          <w:tab w:val="left" w:pos="1022"/>
          <w:tab w:val="left" w:pos="2201"/>
          <w:tab w:val="left" w:pos="2705"/>
          <w:tab w:val="left" w:pos="3509"/>
          <w:tab w:val="left" w:pos="4793"/>
          <w:tab w:val="left" w:pos="5492"/>
          <w:tab w:val="left" w:pos="5966"/>
          <w:tab w:val="left" w:pos="6230"/>
          <w:tab w:val="left" w:pos="6959"/>
          <w:tab w:val="left" w:pos="7223"/>
          <w:tab w:val="left" w:pos="8042"/>
        </w:tabs>
      </w:pPr>
      <w:r w:rsidRPr="003A1D48">
        <w:rPr>
          <w:rStyle w:val="InterlineTextNumChar"/>
        </w:rPr>
        <w:t>007</w:t>
      </w:r>
      <w:r w:rsidR="00800AD8">
        <w:tab/>
        <w:t>qau</w:t>
      </w:r>
      <w:r w:rsidR="00800AD8">
        <w:tab/>
        <w:t>tjemumaî</w:t>
      </w:r>
      <w:r w:rsidR="00800AD8">
        <w:tab/>
        <w:t>tua</w:t>
      </w:r>
      <w:r w:rsidR="00800AD8">
        <w:tab/>
        <w:t>varung</w:t>
      </w:r>
      <w:r w:rsidR="00800AD8">
        <w:tab/>
        <w:t>nimadju:</w:t>
      </w:r>
      <w:r w:rsidR="00800AD8">
        <w:tab/>
        <w:t>“avan</w:t>
      </w:r>
      <w:r w:rsidR="00800AD8">
        <w:tab/>
        <w:t>tsu</w:t>
      </w:r>
      <w:r w:rsidR="00800AD8">
        <w:tab/>
        <w:t>a</w:t>
      </w:r>
      <w:r w:rsidR="00800AD8">
        <w:tab/>
        <w:t>tsa÷</w:t>
      </w:r>
      <w:r w:rsidR="00800AD8">
        <w:tab/>
        <w:t>a</w:t>
      </w:r>
      <w:r w:rsidR="006E3E6A">
        <w:tab/>
        <w:t>tjuruvu</w:t>
      </w:r>
      <w:r w:rsidR="006E3E6A">
        <w:tab/>
        <w:t>aravats.</w:t>
      </w:r>
    </w:p>
    <w:p w14:paraId="6893FBC1" w14:textId="77777777" w:rsidR="00800AD8" w:rsidRDefault="00800AD8" w:rsidP="006E3E6A">
      <w:pPr>
        <w:pStyle w:val="InterlineGlossWithTrans"/>
        <w:tabs>
          <w:tab w:val="left" w:pos="533"/>
          <w:tab w:val="left" w:pos="1022"/>
          <w:tab w:val="left" w:pos="2201"/>
          <w:tab w:val="left" w:pos="2705"/>
          <w:tab w:val="left" w:pos="3509"/>
          <w:tab w:val="left" w:pos="4793"/>
          <w:tab w:val="left" w:pos="5492"/>
          <w:tab w:val="left" w:pos="5966"/>
          <w:tab w:val="left" w:pos="6230"/>
          <w:tab w:val="left" w:pos="6959"/>
          <w:tab w:val="left" w:pos="7223"/>
          <w:tab w:val="left" w:pos="8042"/>
        </w:tabs>
      </w:pPr>
      <w:r>
        <w:tab/>
        <w:t>qau</w:t>
      </w:r>
      <w:r>
        <w:tab/>
        <w:t>em=tjumaî</w:t>
      </w:r>
      <w:r>
        <w:tab/>
        <w:t>tua</w:t>
      </w:r>
      <w:r>
        <w:tab/>
        <w:t>varung</w:t>
      </w:r>
      <w:r>
        <w:tab/>
        <w:t>ni-madju</w:t>
      </w:r>
      <w:r>
        <w:tab/>
        <w:t>avan</w:t>
      </w:r>
      <w:r>
        <w:tab/>
        <w:t>tsu</w:t>
      </w:r>
      <w:r>
        <w:tab/>
        <w:t>a</w:t>
      </w:r>
      <w:r>
        <w:tab/>
        <w:t>tsa÷</w:t>
      </w:r>
      <w:r>
        <w:tab/>
        <w:t>a</w:t>
      </w:r>
      <w:r w:rsidR="006E3E6A">
        <w:tab/>
        <w:t>tjuruvu</w:t>
      </w:r>
      <w:r w:rsidR="006E3E6A">
        <w:tab/>
        <w:t>a-ravats</w:t>
      </w:r>
    </w:p>
    <w:p w14:paraId="102DF8C7" w14:textId="77777777" w:rsidR="00800AD8" w:rsidRDefault="00800AD8" w:rsidP="006E3E6A">
      <w:pPr>
        <w:pStyle w:val="InterlineTrans"/>
        <w:tabs>
          <w:tab w:val="left" w:pos="533"/>
          <w:tab w:val="left" w:pos="1022"/>
          <w:tab w:val="left" w:pos="2201"/>
          <w:tab w:val="left" w:pos="2705"/>
          <w:tab w:val="left" w:pos="3509"/>
          <w:tab w:val="left" w:pos="4793"/>
          <w:tab w:val="left" w:pos="5492"/>
          <w:tab w:val="left" w:pos="5966"/>
          <w:tab w:val="left" w:pos="6230"/>
          <w:tab w:val="left" w:pos="6959"/>
          <w:tab w:val="left" w:pos="7223"/>
          <w:tab w:val="left" w:pos="8042"/>
        </w:tabs>
        <w:rPr>
          <w:smallCaps/>
        </w:rPr>
      </w:pPr>
      <w:r>
        <w:tab/>
        <w:t>so</w:t>
      </w:r>
      <w:r>
        <w:tab/>
      </w:r>
      <w:r>
        <w:rPr>
          <w:smallCaps/>
        </w:rPr>
        <w:t>af</w:t>
      </w:r>
      <w:r>
        <w:t>=discuss</w:t>
      </w:r>
      <w:r>
        <w:tab/>
      </w:r>
      <w:r>
        <w:rPr>
          <w:smallCaps/>
        </w:rPr>
        <w:t>obl</w:t>
      </w:r>
      <w:r>
        <w:tab/>
        <w:t>chest</w:t>
      </w:r>
      <w:r>
        <w:tab/>
        <w:t>of-</w:t>
      </w:r>
      <w:r>
        <w:rPr>
          <w:smallCaps/>
        </w:rPr>
        <w:t>3rd.pers</w:t>
      </w:r>
      <w:r>
        <w:tab/>
        <w:t>exact</w:t>
      </w:r>
      <w:r>
        <w:tab/>
        <w:t>this</w:t>
      </w:r>
      <w:r>
        <w:rPr>
          <w:smallCaps/>
        </w:rPr>
        <w:tab/>
        <w:t>c</w:t>
      </w:r>
      <w:r>
        <w:rPr>
          <w:smallCaps/>
        </w:rPr>
        <w:tab/>
      </w:r>
      <w:r>
        <w:t>bandit</w:t>
      </w:r>
      <w:r>
        <w:rPr>
          <w:smallCaps/>
        </w:rPr>
        <w:tab/>
        <w:t>c</w:t>
      </w:r>
      <w:r w:rsidR="006E3E6A">
        <w:tab/>
        <w:t>many</w:t>
      </w:r>
      <w:r w:rsidR="006E3E6A">
        <w:tab/>
      </w:r>
      <w:r w:rsidR="006E3E6A">
        <w:rPr>
          <w:smallCaps/>
        </w:rPr>
        <w:t>c-</w:t>
      </w:r>
      <w:r w:rsidR="006E3E6A">
        <w:t>true</w:t>
      </w:r>
    </w:p>
    <w:p w14:paraId="4EADAB2E" w14:textId="77777777" w:rsidR="00800AD8" w:rsidRDefault="00800AD8">
      <w:pPr>
        <w:pStyle w:val="InterlineFree"/>
      </w:pPr>
      <w:r>
        <w:t>So he told him what was on his mind: “It’s this large number of thieves.</w:t>
      </w:r>
    </w:p>
    <w:p w14:paraId="778CE916" w14:textId="77777777" w:rsidR="00800AD8" w:rsidRDefault="00DC1AE0" w:rsidP="006E3E6A">
      <w:pPr>
        <w:pStyle w:val="InterlineText"/>
        <w:tabs>
          <w:tab w:val="left" w:pos="533"/>
          <w:tab w:val="left" w:pos="917"/>
          <w:tab w:val="left" w:pos="2096"/>
          <w:tab w:val="left" w:pos="2585"/>
          <w:tab w:val="left" w:pos="4709"/>
          <w:tab w:val="left" w:pos="5183"/>
          <w:tab w:val="left" w:pos="5627"/>
        </w:tabs>
      </w:pPr>
      <w:r w:rsidRPr="003A1D48">
        <w:rPr>
          <w:rStyle w:val="InterlineTextNumChar"/>
        </w:rPr>
        <w:t>008</w:t>
      </w:r>
      <w:r w:rsidR="00800AD8">
        <w:tab/>
        <w:t>ku</w:t>
      </w:r>
      <w:r w:rsidR="00800AD8">
        <w:tab/>
        <w:t>kudain</w:t>
      </w:r>
      <w:r w:rsidR="00800AD8">
        <w:tab/>
        <w:t>sa</w:t>
      </w:r>
      <w:r w:rsidR="00800AD8">
        <w:tab/>
        <w:t>kasualap?,</w:t>
      </w:r>
      <w:r w:rsidR="00800AD8">
        <w:tab/>
        <w:t>aya</w:t>
      </w:r>
      <w:r w:rsidR="00800AD8">
        <w:tab/>
        <w:t>ku</w:t>
      </w:r>
      <w:r w:rsidR="00800AD8">
        <w:tab/>
        <w:t>varung.</w:t>
      </w:r>
    </w:p>
    <w:p w14:paraId="73D6E7FA" w14:textId="77777777" w:rsidR="00800AD8" w:rsidRDefault="00800AD8" w:rsidP="006E3E6A">
      <w:pPr>
        <w:pStyle w:val="InterlineGlossWithTrans"/>
        <w:tabs>
          <w:tab w:val="left" w:pos="533"/>
          <w:tab w:val="left" w:pos="917"/>
          <w:tab w:val="left" w:pos="2096"/>
          <w:tab w:val="left" w:pos="2585"/>
          <w:tab w:val="left" w:pos="4709"/>
          <w:tab w:val="left" w:pos="5183"/>
          <w:tab w:val="left" w:pos="5627"/>
        </w:tabs>
      </w:pPr>
      <w:r>
        <w:tab/>
        <w:t>ku</w:t>
      </w:r>
      <w:r>
        <w:tab/>
        <w:t>kuda-en</w:t>
      </w:r>
      <w:r>
        <w:tab/>
        <w:t>sa</w:t>
      </w:r>
      <w:r>
        <w:tab/>
        <w:t>ka-su-alap</w:t>
      </w:r>
      <w:r>
        <w:tab/>
        <w:t>aya</w:t>
      </w:r>
      <w:r>
        <w:tab/>
        <w:t>ku</w:t>
      </w:r>
      <w:r>
        <w:tab/>
        <w:t>varung</w:t>
      </w:r>
    </w:p>
    <w:p w14:paraId="168E4CBF" w14:textId="77777777" w:rsidR="00800AD8" w:rsidRDefault="00800AD8" w:rsidP="006E3E6A">
      <w:pPr>
        <w:pStyle w:val="InterlineTrans"/>
        <w:tabs>
          <w:tab w:val="left" w:pos="533"/>
          <w:tab w:val="left" w:pos="917"/>
          <w:tab w:val="left" w:pos="2096"/>
          <w:tab w:val="left" w:pos="2585"/>
          <w:tab w:val="left" w:pos="4709"/>
          <w:tab w:val="left" w:pos="5183"/>
          <w:tab w:val="left" w:pos="5627"/>
        </w:tabs>
      </w:pPr>
      <w:r>
        <w:tab/>
        <w:t>I</w:t>
      </w:r>
      <w:r>
        <w:tab/>
        <w:t>do.what-</w:t>
      </w:r>
      <w:r>
        <w:rPr>
          <w:smallCaps/>
        </w:rPr>
        <w:t>pf</w:t>
      </w:r>
      <w:r>
        <w:tab/>
        <w:t>and</w:t>
      </w:r>
      <w:r>
        <w:tab/>
        <w:t>become-remove-take</w:t>
      </w:r>
      <w:r>
        <w:tab/>
        <w:t>say</w:t>
      </w:r>
      <w:r>
        <w:tab/>
        <w:t>my</w:t>
      </w:r>
      <w:r>
        <w:tab/>
        <w:t>chest</w:t>
      </w:r>
    </w:p>
    <w:p w14:paraId="6C22F6A7" w14:textId="77777777" w:rsidR="00800AD8" w:rsidRDefault="00800AD8">
      <w:pPr>
        <w:pStyle w:val="InterlineFree"/>
      </w:pPr>
      <w:r>
        <w:t>What am I to do to get rid of them is what I am thinking.</w:t>
      </w:r>
    </w:p>
    <w:p w14:paraId="145D5883" w14:textId="77777777" w:rsidR="00800AD8" w:rsidRDefault="00DC1AE0" w:rsidP="006E3E6A">
      <w:pPr>
        <w:pStyle w:val="InterlineText"/>
        <w:tabs>
          <w:tab w:val="left" w:pos="533"/>
          <w:tab w:val="left" w:pos="1232"/>
          <w:tab w:val="left" w:pos="1676"/>
          <w:tab w:val="left" w:pos="2060"/>
        </w:tabs>
      </w:pPr>
      <w:r w:rsidRPr="003A1D48">
        <w:rPr>
          <w:rStyle w:val="InterlineTextNumChar"/>
        </w:rPr>
        <w:t>009</w:t>
      </w:r>
      <w:r w:rsidR="00800AD8">
        <w:tab/>
        <w:t>îakua</w:t>
      </w:r>
      <w:r w:rsidR="00800AD8">
        <w:tab/>
        <w:t>ini</w:t>
      </w:r>
      <w:r w:rsidR="00800AD8">
        <w:tab/>
        <w:t>ku</w:t>
      </w:r>
      <w:r w:rsidR="00800AD8">
        <w:tab/>
        <w:t>keîang.</w:t>
      </w:r>
    </w:p>
    <w:p w14:paraId="5C19462C" w14:textId="77777777" w:rsidR="00800AD8" w:rsidRDefault="00800AD8" w:rsidP="006E3E6A">
      <w:pPr>
        <w:pStyle w:val="InterlineGlossWithTrans"/>
        <w:tabs>
          <w:tab w:val="left" w:pos="533"/>
          <w:tab w:val="left" w:pos="1232"/>
          <w:tab w:val="left" w:pos="1676"/>
          <w:tab w:val="left" w:pos="2060"/>
        </w:tabs>
      </w:pPr>
      <w:r>
        <w:tab/>
        <w:t>îakua</w:t>
      </w:r>
      <w:r>
        <w:tab/>
        <w:t>ini</w:t>
      </w:r>
      <w:r>
        <w:tab/>
        <w:t>ku</w:t>
      </w:r>
      <w:r>
        <w:tab/>
        <w:t>keîang</w:t>
      </w:r>
    </w:p>
    <w:p w14:paraId="50A5E2BF" w14:textId="77777777" w:rsidR="00800AD8" w:rsidRDefault="00800AD8" w:rsidP="00B76180">
      <w:pPr>
        <w:pStyle w:val="InterlineTransNoFree"/>
        <w:tabs>
          <w:tab w:val="left" w:pos="1232"/>
          <w:tab w:val="left" w:pos="1676"/>
          <w:tab w:val="left" w:pos="2060"/>
          <w:tab w:val="right" w:pos="8789"/>
        </w:tabs>
      </w:pPr>
      <w:r>
        <w:tab/>
        <w:t>but</w:t>
      </w:r>
      <w:r>
        <w:tab/>
        <w:t>not</w:t>
      </w:r>
      <w:r>
        <w:tab/>
        <w:t>I</w:t>
      </w:r>
      <w:r>
        <w:tab/>
        <w:t>know</w:t>
      </w:r>
      <w:r w:rsidR="006E3E6A">
        <w:tab/>
        <w:t>But I don’t know what to do.</w:t>
      </w:r>
    </w:p>
    <w:p w14:paraId="06F88E49" w14:textId="77777777" w:rsidR="00800AD8" w:rsidRDefault="00DC1AE0" w:rsidP="006E3E6A">
      <w:pPr>
        <w:pStyle w:val="InterlineText"/>
        <w:tabs>
          <w:tab w:val="left" w:pos="533"/>
          <w:tab w:val="left" w:pos="1187"/>
          <w:tab w:val="left" w:pos="2306"/>
          <w:tab w:val="left" w:pos="3230"/>
          <w:tab w:val="left" w:pos="4619"/>
          <w:tab w:val="left" w:pos="5378"/>
          <w:tab w:val="left" w:pos="5852"/>
          <w:tab w:val="left" w:pos="6536"/>
          <w:tab w:val="left" w:pos="8270"/>
        </w:tabs>
      </w:pPr>
      <w:r w:rsidRPr="003A1D48">
        <w:rPr>
          <w:rStyle w:val="InterlineTextNumChar"/>
        </w:rPr>
        <w:t>010</w:t>
      </w:r>
      <w:r w:rsidR="00800AD8">
        <w:tab/>
        <w:t>nu</w:t>
      </w:r>
      <w:r w:rsidR="00800AD8">
        <w:tab/>
        <w:t>kemîang</w:t>
      </w:r>
      <w:r w:rsidR="00800AD8">
        <w:tab/>
        <w:t>sun,</w:t>
      </w:r>
      <w:r w:rsidR="00800AD8">
        <w:tab/>
        <w:t>tjumaîi</w:t>
      </w:r>
      <w:r w:rsidR="00800AD8">
        <w:tab/>
        <w:t>aken,”</w:t>
      </w:r>
      <w:r w:rsidR="00800AD8">
        <w:tab/>
        <w:t>aya</w:t>
      </w:r>
      <w:r w:rsidR="00800AD8">
        <w:tab/>
        <w:t>azua</w:t>
      </w:r>
      <w:r w:rsidR="006E3E6A">
        <w:tab/>
        <w:t>puanemanema</w:t>
      </w:r>
      <w:r w:rsidR="006E3E6A">
        <w:tab/>
        <w:t>a</w:t>
      </w:r>
    </w:p>
    <w:p w14:paraId="08773248" w14:textId="77777777" w:rsidR="00800AD8" w:rsidRDefault="00800AD8" w:rsidP="006E3E6A">
      <w:pPr>
        <w:pStyle w:val="InterlineGlossWithTrans"/>
        <w:tabs>
          <w:tab w:val="left" w:pos="533"/>
          <w:tab w:val="left" w:pos="1187"/>
          <w:tab w:val="left" w:pos="2306"/>
          <w:tab w:val="left" w:pos="3230"/>
          <w:tab w:val="left" w:pos="4619"/>
          <w:tab w:val="left" w:pos="5378"/>
          <w:tab w:val="left" w:pos="5852"/>
          <w:tab w:val="left" w:pos="6536"/>
          <w:tab w:val="left" w:pos="8270"/>
        </w:tabs>
      </w:pPr>
      <w:r>
        <w:tab/>
        <w:t>nu</w:t>
      </w:r>
      <w:r>
        <w:tab/>
        <w:t>m=keîang</w:t>
      </w:r>
      <w:r>
        <w:tab/>
        <w:t>sun</w:t>
      </w:r>
      <w:r>
        <w:tab/>
        <w:t>tjumaî-i</w:t>
      </w:r>
      <w:r>
        <w:tab/>
        <w:t>aken</w:t>
      </w:r>
      <w:r>
        <w:tab/>
        <w:t>aya</w:t>
      </w:r>
      <w:r>
        <w:tab/>
        <w:t>a-zua</w:t>
      </w:r>
      <w:r w:rsidR="006E3E6A">
        <w:tab/>
        <w:t>pu-a-nema-nema</w:t>
      </w:r>
      <w:r w:rsidR="006E3E6A">
        <w:tab/>
        <w:t>a</w:t>
      </w:r>
    </w:p>
    <w:p w14:paraId="5FD0AAA1" w14:textId="77777777" w:rsidR="00800AD8" w:rsidRDefault="00800AD8" w:rsidP="006E3E6A">
      <w:pPr>
        <w:pStyle w:val="InterlineTransNoFree"/>
        <w:tabs>
          <w:tab w:val="left" w:pos="1187"/>
          <w:tab w:val="left" w:pos="2306"/>
          <w:tab w:val="left" w:pos="3230"/>
          <w:tab w:val="left" w:pos="4619"/>
          <w:tab w:val="left" w:pos="5378"/>
          <w:tab w:val="left" w:pos="5852"/>
          <w:tab w:val="left" w:pos="6536"/>
          <w:tab w:val="left" w:pos="8270"/>
        </w:tabs>
      </w:pPr>
      <w:r>
        <w:tab/>
        <w:t>when</w:t>
      </w:r>
      <w:r>
        <w:tab/>
      </w:r>
      <w:r>
        <w:rPr>
          <w:smallCaps/>
        </w:rPr>
        <w:t>af</w:t>
      </w:r>
      <w:r>
        <w:t>=know</w:t>
      </w:r>
      <w:r>
        <w:tab/>
      </w:r>
      <w:r>
        <w:rPr>
          <w:smallCaps/>
        </w:rPr>
        <w:t>f.</w:t>
      </w:r>
      <w:r>
        <w:t>you(</w:t>
      </w:r>
      <w:r>
        <w:rPr>
          <w:smallCaps/>
        </w:rPr>
        <w:t>s</w:t>
      </w:r>
      <w:r>
        <w:t>)</w:t>
      </w:r>
      <w:r>
        <w:tab/>
        <w:t>discuss-</w:t>
      </w:r>
      <w:r>
        <w:rPr>
          <w:smallCaps/>
        </w:rPr>
        <w:t>hort</w:t>
      </w:r>
      <w:r>
        <w:tab/>
      </w:r>
      <w:r w:rsidR="000D5EFB" w:rsidRPr="000D5EFB">
        <w:rPr>
          <w:smallCaps/>
        </w:rPr>
        <w:t>f.I</w:t>
      </w:r>
      <w:r>
        <w:tab/>
        <w:t>say</w:t>
      </w:r>
      <w:r>
        <w:tab/>
      </w:r>
      <w:r>
        <w:rPr>
          <w:smallCaps/>
        </w:rPr>
        <w:t>c-</w:t>
      </w:r>
      <w:r>
        <w:t>that</w:t>
      </w:r>
      <w:r w:rsidR="006E3E6A">
        <w:tab/>
        <w:t>have-?-</w:t>
      </w:r>
      <w:r w:rsidR="006E3E6A">
        <w:rPr>
          <w:smallCaps/>
        </w:rPr>
        <w:t>red</w:t>
      </w:r>
      <w:r w:rsidR="006E3E6A">
        <w:t>-what</w:t>
      </w:r>
      <w:r w:rsidR="006E3E6A">
        <w:rPr>
          <w:smallCaps/>
        </w:rPr>
        <w:tab/>
        <w:t>c</w:t>
      </w:r>
    </w:p>
    <w:p w14:paraId="632EBE59" w14:textId="77777777" w:rsidR="00800AD8" w:rsidRDefault="00800AD8" w:rsidP="006E3E6A">
      <w:pPr>
        <w:pStyle w:val="InterlineText"/>
        <w:tabs>
          <w:tab w:val="left" w:pos="533"/>
        </w:tabs>
      </w:pPr>
      <w:r>
        <w:tab/>
        <w:t>tsautsau.</w:t>
      </w:r>
    </w:p>
    <w:p w14:paraId="134950B3" w14:textId="77777777" w:rsidR="00800AD8" w:rsidRDefault="00800AD8" w:rsidP="006E3E6A">
      <w:pPr>
        <w:pStyle w:val="InterlineGlossWithTrans"/>
        <w:tabs>
          <w:tab w:val="left" w:pos="533"/>
        </w:tabs>
      </w:pPr>
      <w:r>
        <w:tab/>
        <w:t>tsau-tsau</w:t>
      </w:r>
    </w:p>
    <w:p w14:paraId="7EA999DF" w14:textId="77777777" w:rsidR="00800AD8" w:rsidRDefault="00800AD8" w:rsidP="00B76180">
      <w:pPr>
        <w:pStyle w:val="InterlineTransNoFree"/>
        <w:tabs>
          <w:tab w:val="right" w:pos="8789"/>
        </w:tabs>
      </w:pPr>
      <w:r>
        <w:rPr>
          <w:smallCaps/>
        </w:rPr>
        <w:tab/>
        <w:t>red</w:t>
      </w:r>
      <w:r>
        <w:t>-being</w:t>
      </w:r>
      <w:r w:rsidR="006E3E6A">
        <w:tab/>
        <w:t>If you know, tell me,” said the rich person.</w:t>
      </w:r>
    </w:p>
    <w:p w14:paraId="4B80FEB7" w14:textId="77777777" w:rsidR="00800AD8" w:rsidRDefault="00DC1AE0" w:rsidP="006E3E6A">
      <w:pPr>
        <w:pStyle w:val="InterlineText"/>
        <w:tabs>
          <w:tab w:val="left" w:pos="533"/>
          <w:tab w:val="left" w:pos="1307"/>
          <w:tab w:val="left" w:pos="1946"/>
          <w:tab w:val="left" w:pos="2630"/>
          <w:tab w:val="left" w:pos="3389"/>
        </w:tabs>
      </w:pPr>
      <w:r w:rsidRPr="003A1D48">
        <w:rPr>
          <w:rStyle w:val="InterlineTextNumChar"/>
        </w:rPr>
        <w:t>011</w:t>
      </w:r>
      <w:r w:rsidR="00800AD8">
        <w:tab/>
        <w:t>“manu</w:t>
      </w:r>
      <w:r w:rsidR="00800AD8">
        <w:tab/>
        <w:t>avan</w:t>
      </w:r>
      <w:r w:rsidR="00800AD8">
        <w:tab/>
        <w:t>azua</w:t>
      </w:r>
      <w:r w:rsidR="00800AD8">
        <w:tab/>
        <w:t>su</w:t>
      </w:r>
      <w:r w:rsidR="00800AD8">
        <w:tab/>
        <w:t>kinemnemnemen.</w:t>
      </w:r>
    </w:p>
    <w:p w14:paraId="2EB89251" w14:textId="77777777" w:rsidR="00800AD8" w:rsidRDefault="00800AD8" w:rsidP="006E3E6A">
      <w:pPr>
        <w:pStyle w:val="InterlineGlossWithTrans"/>
        <w:tabs>
          <w:tab w:val="left" w:pos="533"/>
          <w:tab w:val="left" w:pos="1307"/>
          <w:tab w:val="left" w:pos="1946"/>
          <w:tab w:val="left" w:pos="2630"/>
          <w:tab w:val="left" w:pos="3389"/>
        </w:tabs>
      </w:pPr>
      <w:r>
        <w:tab/>
        <w:t>manu</w:t>
      </w:r>
      <w:r>
        <w:tab/>
        <w:t>avan</w:t>
      </w:r>
      <w:r>
        <w:tab/>
        <w:t>a-zua</w:t>
      </w:r>
      <w:r>
        <w:tab/>
        <w:t>su</w:t>
      </w:r>
      <w:r w:rsidR="006E3E6A">
        <w:tab/>
      </w:r>
      <w:r>
        <w:t>nem</w:t>
      </w:r>
      <w:r w:rsidR="006E3E6A">
        <w:t>=</w:t>
      </w:r>
      <w:r>
        <w:t>kinemnem-en</w:t>
      </w:r>
    </w:p>
    <w:p w14:paraId="79D1ED1D" w14:textId="77777777" w:rsidR="00800AD8" w:rsidRDefault="00800AD8" w:rsidP="006E3E6A">
      <w:pPr>
        <w:pStyle w:val="InterlineTrans"/>
        <w:tabs>
          <w:tab w:val="left" w:pos="533"/>
          <w:tab w:val="left" w:pos="1307"/>
          <w:tab w:val="left" w:pos="1946"/>
          <w:tab w:val="left" w:pos="2630"/>
          <w:tab w:val="left" w:pos="3389"/>
        </w:tabs>
      </w:pPr>
      <w:r>
        <w:tab/>
        <w:t>then</w:t>
      </w:r>
      <w:r>
        <w:tab/>
        <w:t>exact</w:t>
      </w:r>
      <w:r>
        <w:tab/>
      </w:r>
      <w:r>
        <w:rPr>
          <w:smallCaps/>
        </w:rPr>
        <w:t>c-</w:t>
      </w:r>
      <w:r>
        <w:t>that</w:t>
      </w:r>
      <w:r>
        <w:tab/>
        <w:t>you(</w:t>
      </w:r>
      <w:r>
        <w:rPr>
          <w:smallCaps/>
        </w:rPr>
        <w:t>s</w:t>
      </w:r>
      <w:r>
        <w:t>)</w:t>
      </w:r>
      <w:r>
        <w:tab/>
      </w:r>
      <w:r>
        <w:rPr>
          <w:smallCaps/>
        </w:rPr>
        <w:t>red</w:t>
      </w:r>
      <w:r>
        <w:t>=think-</w:t>
      </w:r>
      <w:r>
        <w:rPr>
          <w:smallCaps/>
        </w:rPr>
        <w:t>pf</w:t>
      </w:r>
    </w:p>
    <w:p w14:paraId="05825A83" w14:textId="77777777" w:rsidR="00800AD8" w:rsidRDefault="00800AD8">
      <w:pPr>
        <w:pStyle w:val="InterlineFree"/>
      </w:pPr>
      <w:r>
        <w:t>“So that’s what you are thinking about.</w:t>
      </w:r>
    </w:p>
    <w:p w14:paraId="74D7197F" w14:textId="77777777" w:rsidR="00800AD8" w:rsidRDefault="00DC1AE0" w:rsidP="006E3E6A">
      <w:pPr>
        <w:pStyle w:val="InterlineText"/>
        <w:tabs>
          <w:tab w:val="left" w:pos="533"/>
          <w:tab w:val="left" w:pos="1232"/>
          <w:tab w:val="left" w:pos="1886"/>
        </w:tabs>
      </w:pPr>
      <w:r w:rsidRPr="003A1D48">
        <w:rPr>
          <w:rStyle w:val="InterlineTextNumChar"/>
        </w:rPr>
        <w:t>012</w:t>
      </w:r>
      <w:r w:rsidR="00800AD8">
        <w:tab/>
        <w:t>îakua</w:t>
      </w:r>
      <w:r w:rsidR="00800AD8">
        <w:tab/>
        <w:t>maya</w:t>
      </w:r>
      <w:r w:rsidR="00800AD8">
        <w:tab/>
        <w:t>mapuvarung.</w:t>
      </w:r>
    </w:p>
    <w:p w14:paraId="7AFA0908" w14:textId="77777777" w:rsidR="00800AD8" w:rsidRDefault="00800AD8" w:rsidP="006E3E6A">
      <w:pPr>
        <w:pStyle w:val="InterlineGlossWithTrans"/>
        <w:tabs>
          <w:tab w:val="left" w:pos="533"/>
          <w:tab w:val="left" w:pos="1232"/>
          <w:tab w:val="left" w:pos="1886"/>
        </w:tabs>
      </w:pPr>
      <w:r>
        <w:tab/>
        <w:t>îakua</w:t>
      </w:r>
      <w:r>
        <w:tab/>
        <w:t>maya</w:t>
      </w:r>
      <w:r>
        <w:tab/>
        <w:t>ma-pu-varung</w:t>
      </w:r>
    </w:p>
    <w:p w14:paraId="65396753" w14:textId="77777777" w:rsidR="00800AD8" w:rsidRDefault="00800AD8" w:rsidP="00B76180">
      <w:pPr>
        <w:pStyle w:val="InterlineTransNoFree"/>
        <w:tabs>
          <w:tab w:val="left" w:pos="1232"/>
          <w:tab w:val="left" w:pos="1886"/>
          <w:tab w:val="right" w:pos="8789"/>
        </w:tabs>
      </w:pPr>
      <w:r>
        <w:tab/>
        <w:t>but</w:t>
      </w:r>
      <w:r>
        <w:tab/>
        <w:t>don’t</w:t>
      </w:r>
      <w:r>
        <w:tab/>
      </w:r>
      <w:r>
        <w:rPr>
          <w:smallCaps/>
        </w:rPr>
        <w:t>stat</w:t>
      </w:r>
      <w:r>
        <w:t>-have-chest</w:t>
      </w:r>
      <w:r w:rsidR="006E3E6A">
        <w:tab/>
        <w:t>But don’t worry.</w:t>
      </w:r>
    </w:p>
    <w:p w14:paraId="663DB8E3" w14:textId="77777777" w:rsidR="00800AD8" w:rsidRDefault="00DC1AE0" w:rsidP="006E3E6A">
      <w:pPr>
        <w:pStyle w:val="InterlineText"/>
        <w:tabs>
          <w:tab w:val="left" w:pos="533"/>
          <w:tab w:val="left" w:pos="1652"/>
          <w:tab w:val="left" w:pos="2246"/>
          <w:tab w:val="left" w:pos="3215"/>
        </w:tabs>
      </w:pPr>
      <w:r w:rsidRPr="003A1D48">
        <w:rPr>
          <w:rStyle w:val="InterlineTextNumChar"/>
        </w:rPr>
        <w:t>013</w:t>
      </w:r>
      <w:r w:rsidR="00800AD8">
        <w:tab/>
        <w:t>kemîang</w:t>
      </w:r>
      <w:r w:rsidR="00800AD8">
        <w:tab/>
        <w:t>aken</w:t>
      </w:r>
      <w:r w:rsidR="00800AD8">
        <w:tab/>
        <w:t>aravats,”</w:t>
      </w:r>
      <w:r w:rsidR="00800AD8">
        <w:tab/>
        <w:t>ayain.</w:t>
      </w:r>
    </w:p>
    <w:p w14:paraId="68EABF38" w14:textId="77777777" w:rsidR="00800AD8" w:rsidRDefault="00800AD8" w:rsidP="006E3E6A">
      <w:pPr>
        <w:pStyle w:val="InterlineGlossWithTrans"/>
        <w:tabs>
          <w:tab w:val="left" w:pos="533"/>
          <w:tab w:val="left" w:pos="1652"/>
          <w:tab w:val="left" w:pos="2246"/>
          <w:tab w:val="left" w:pos="3215"/>
        </w:tabs>
      </w:pPr>
      <w:r>
        <w:tab/>
        <w:t>m=keîang</w:t>
      </w:r>
      <w:r>
        <w:tab/>
        <w:t>aken</w:t>
      </w:r>
      <w:r>
        <w:tab/>
        <w:t>a-ravats</w:t>
      </w:r>
      <w:r>
        <w:tab/>
        <w:t>aya-en</w:t>
      </w:r>
    </w:p>
    <w:p w14:paraId="10B6B09F" w14:textId="77777777" w:rsidR="00800AD8" w:rsidRDefault="00800AD8" w:rsidP="00B76180">
      <w:pPr>
        <w:pStyle w:val="InterlineTransNoFree"/>
        <w:tabs>
          <w:tab w:val="left" w:pos="1652"/>
          <w:tab w:val="left" w:pos="2246"/>
          <w:tab w:val="left" w:pos="3215"/>
          <w:tab w:val="right" w:pos="8789"/>
        </w:tabs>
      </w:pPr>
      <w:r>
        <w:tab/>
      </w:r>
      <w:r>
        <w:rPr>
          <w:smallCaps/>
        </w:rPr>
        <w:t>af</w:t>
      </w:r>
      <w:r>
        <w:t>=know</w:t>
      </w:r>
      <w:r>
        <w:tab/>
      </w:r>
      <w:r w:rsidR="000D5EFB" w:rsidRPr="000D5EFB">
        <w:rPr>
          <w:smallCaps/>
        </w:rPr>
        <w:t>f.I</w:t>
      </w:r>
      <w:r>
        <w:tab/>
      </w:r>
      <w:r>
        <w:rPr>
          <w:smallCaps/>
        </w:rPr>
        <w:t>c-</w:t>
      </w:r>
      <w:r>
        <w:t>true</w:t>
      </w:r>
      <w:r>
        <w:tab/>
        <w:t>say-</w:t>
      </w:r>
      <w:r>
        <w:rPr>
          <w:smallCaps/>
        </w:rPr>
        <w:t>pf</w:t>
      </w:r>
      <w:r w:rsidR="006E3E6A">
        <w:rPr>
          <w:smallCaps/>
        </w:rPr>
        <w:tab/>
      </w:r>
      <w:r w:rsidR="006E3E6A">
        <w:t>I know very well what to do,” he was told.</w:t>
      </w:r>
    </w:p>
    <w:p w14:paraId="4BA27F1B" w14:textId="77777777" w:rsidR="00800AD8" w:rsidRDefault="00DC1AE0" w:rsidP="006E3E6A">
      <w:pPr>
        <w:pStyle w:val="InterlineText"/>
        <w:tabs>
          <w:tab w:val="left" w:pos="533"/>
          <w:tab w:val="left" w:pos="1022"/>
          <w:tab w:val="left" w:pos="2396"/>
          <w:tab w:val="left" w:pos="3080"/>
          <w:tab w:val="left" w:pos="4814"/>
          <w:tab w:val="left" w:pos="5078"/>
        </w:tabs>
      </w:pPr>
      <w:r w:rsidRPr="003A1D48">
        <w:rPr>
          <w:rStyle w:val="InterlineTextNumChar"/>
        </w:rPr>
        <w:t>014</w:t>
      </w:r>
      <w:r w:rsidR="00800AD8">
        <w:tab/>
        <w:t>qau</w:t>
      </w:r>
      <w:r w:rsidR="00800AD8">
        <w:tab/>
        <w:t>maleva</w:t>
      </w:r>
      <w:r w:rsidR="00800AD8">
        <w:tab/>
        <w:t>azua</w:t>
      </w:r>
      <w:r w:rsidR="00800AD8">
        <w:tab/>
        <w:t>puanemanema</w:t>
      </w:r>
      <w:r w:rsidR="00800AD8">
        <w:tab/>
        <w:t>a</w:t>
      </w:r>
      <w:r w:rsidR="00800AD8">
        <w:tab/>
        <w:t>tsautsau.</w:t>
      </w:r>
    </w:p>
    <w:p w14:paraId="33F30341" w14:textId="77777777" w:rsidR="00800AD8" w:rsidRDefault="00800AD8" w:rsidP="006E3E6A">
      <w:pPr>
        <w:pStyle w:val="InterlineGlossWithTrans"/>
        <w:tabs>
          <w:tab w:val="left" w:pos="533"/>
          <w:tab w:val="left" w:pos="1022"/>
          <w:tab w:val="left" w:pos="2396"/>
          <w:tab w:val="left" w:pos="3080"/>
          <w:tab w:val="left" w:pos="4814"/>
          <w:tab w:val="left" w:pos="5078"/>
        </w:tabs>
      </w:pPr>
      <w:r>
        <w:tab/>
        <w:t>qau</w:t>
      </w:r>
      <w:r>
        <w:tab/>
        <w:t>ma-leva</w:t>
      </w:r>
      <w:r>
        <w:tab/>
        <w:t>a-zua</w:t>
      </w:r>
      <w:r>
        <w:tab/>
        <w:t>pu-a-nema-nema</w:t>
      </w:r>
      <w:r>
        <w:tab/>
        <w:t>a</w:t>
      </w:r>
      <w:r>
        <w:tab/>
        <w:t>tsau-tsau</w:t>
      </w:r>
    </w:p>
    <w:p w14:paraId="0CD0A34B" w14:textId="77777777" w:rsidR="00800AD8" w:rsidRDefault="00800AD8" w:rsidP="006E3E6A">
      <w:pPr>
        <w:pStyle w:val="InterlineTrans"/>
        <w:tabs>
          <w:tab w:val="left" w:pos="533"/>
          <w:tab w:val="left" w:pos="1022"/>
          <w:tab w:val="left" w:pos="2396"/>
          <w:tab w:val="left" w:pos="3080"/>
          <w:tab w:val="left" w:pos="4814"/>
          <w:tab w:val="left" w:pos="5078"/>
        </w:tabs>
      </w:pPr>
      <w:r>
        <w:tab/>
        <w:t>so</w:t>
      </w:r>
      <w:r>
        <w:tab/>
      </w:r>
      <w:r>
        <w:rPr>
          <w:smallCaps/>
        </w:rPr>
        <w:t>stat</w:t>
      </w:r>
      <w:r>
        <w:t>-pleased</w:t>
      </w:r>
      <w:r>
        <w:tab/>
      </w:r>
      <w:r>
        <w:rPr>
          <w:smallCaps/>
        </w:rPr>
        <w:t>c-</w:t>
      </w:r>
      <w:r>
        <w:t>that</w:t>
      </w:r>
      <w:r>
        <w:tab/>
        <w:t>have-?-</w:t>
      </w:r>
      <w:r>
        <w:rPr>
          <w:smallCaps/>
        </w:rPr>
        <w:t>red</w:t>
      </w:r>
      <w:r>
        <w:t>-what</w:t>
      </w:r>
      <w:r>
        <w:rPr>
          <w:smallCaps/>
        </w:rPr>
        <w:tab/>
        <w:t>c</w:t>
      </w:r>
      <w:r>
        <w:rPr>
          <w:smallCaps/>
        </w:rPr>
        <w:tab/>
        <w:t>red</w:t>
      </w:r>
      <w:r>
        <w:t>-being</w:t>
      </w:r>
    </w:p>
    <w:p w14:paraId="3B151D15" w14:textId="77777777" w:rsidR="00800AD8" w:rsidRDefault="00800AD8">
      <w:pPr>
        <w:pStyle w:val="InterlineFree"/>
      </w:pPr>
      <w:r>
        <w:t>So the rich person was glad.</w:t>
      </w:r>
    </w:p>
    <w:p w14:paraId="3409883F" w14:textId="77777777" w:rsidR="00800AD8" w:rsidRDefault="00DC1AE0" w:rsidP="006E3E6A">
      <w:pPr>
        <w:pStyle w:val="InterlineText"/>
        <w:tabs>
          <w:tab w:val="left" w:pos="533"/>
          <w:tab w:val="left" w:pos="1187"/>
          <w:tab w:val="left" w:pos="3131"/>
          <w:tab w:val="left" w:pos="3620"/>
          <w:tab w:val="left" w:pos="4739"/>
          <w:tab w:val="left" w:pos="5663"/>
          <w:tab w:val="left" w:pos="7052"/>
        </w:tabs>
      </w:pPr>
      <w:r w:rsidRPr="003A1D48">
        <w:rPr>
          <w:rStyle w:val="InterlineTextNumChar"/>
        </w:rPr>
        <w:t>015</w:t>
      </w:r>
      <w:r w:rsidR="00800AD8">
        <w:tab/>
        <w:t>“nu</w:t>
      </w:r>
      <w:r w:rsidR="00800AD8">
        <w:tab/>
        <w:t>maitazua</w:t>
      </w:r>
      <w:r w:rsidR="00800AD8">
        <w:tab/>
        <w:t>sa</w:t>
      </w:r>
      <w:r w:rsidR="00800AD8">
        <w:tab/>
        <w:t>kemîang</w:t>
      </w:r>
      <w:r w:rsidR="00800AD8">
        <w:tab/>
        <w:t>sun,</w:t>
      </w:r>
      <w:r w:rsidR="00800AD8">
        <w:tab/>
        <w:t>tjumaîi</w:t>
      </w:r>
      <w:r w:rsidR="006E3E6A">
        <w:tab/>
        <w:t>aken.”</w:t>
      </w:r>
    </w:p>
    <w:p w14:paraId="6CBC95A7" w14:textId="77777777" w:rsidR="00800AD8" w:rsidRDefault="00800AD8" w:rsidP="006E3E6A">
      <w:pPr>
        <w:pStyle w:val="InterlineGlossWithTrans"/>
        <w:tabs>
          <w:tab w:val="left" w:pos="533"/>
          <w:tab w:val="left" w:pos="1187"/>
          <w:tab w:val="left" w:pos="3131"/>
          <w:tab w:val="left" w:pos="3620"/>
          <w:tab w:val="left" w:pos="4739"/>
          <w:tab w:val="left" w:pos="5663"/>
          <w:tab w:val="left" w:pos="7052"/>
        </w:tabs>
      </w:pPr>
      <w:r>
        <w:tab/>
        <w:t>nu</w:t>
      </w:r>
      <w:r>
        <w:tab/>
        <w:t>ma-aya-ta-zua</w:t>
      </w:r>
      <w:r>
        <w:tab/>
        <w:t>sa</w:t>
      </w:r>
      <w:r>
        <w:tab/>
        <w:t>m=keîang</w:t>
      </w:r>
      <w:r>
        <w:tab/>
        <w:t>sun</w:t>
      </w:r>
      <w:r>
        <w:tab/>
        <w:t>tjumaî-i</w:t>
      </w:r>
      <w:r w:rsidR="006E3E6A">
        <w:tab/>
        <w:t>aken</w:t>
      </w:r>
    </w:p>
    <w:p w14:paraId="19C60D6C" w14:textId="77777777" w:rsidR="00800AD8" w:rsidRDefault="00800AD8" w:rsidP="006E3E6A">
      <w:pPr>
        <w:pStyle w:val="InterlineTrans"/>
        <w:tabs>
          <w:tab w:val="left" w:pos="533"/>
          <w:tab w:val="left" w:pos="1187"/>
          <w:tab w:val="left" w:pos="3131"/>
          <w:tab w:val="left" w:pos="3620"/>
          <w:tab w:val="left" w:pos="4739"/>
          <w:tab w:val="left" w:pos="5663"/>
          <w:tab w:val="left" w:pos="7052"/>
        </w:tabs>
      </w:pPr>
      <w:r>
        <w:tab/>
        <w:t>when</w:t>
      </w:r>
      <w:r>
        <w:tab/>
      </w:r>
      <w:r>
        <w:rPr>
          <w:smallCaps/>
        </w:rPr>
        <w:t>stat</w:t>
      </w:r>
      <w:r>
        <w:t>-be.thus-?-that</w:t>
      </w:r>
      <w:r>
        <w:tab/>
        <w:t>and</w:t>
      </w:r>
      <w:r>
        <w:tab/>
      </w:r>
      <w:r>
        <w:rPr>
          <w:smallCaps/>
        </w:rPr>
        <w:t>af</w:t>
      </w:r>
      <w:r>
        <w:t>=know</w:t>
      </w:r>
      <w:r>
        <w:tab/>
      </w:r>
      <w:r>
        <w:rPr>
          <w:smallCaps/>
        </w:rPr>
        <w:t>f.</w:t>
      </w:r>
      <w:r>
        <w:t>you(</w:t>
      </w:r>
      <w:r>
        <w:rPr>
          <w:smallCaps/>
        </w:rPr>
        <w:t>s</w:t>
      </w:r>
      <w:r>
        <w:t>)</w:t>
      </w:r>
      <w:r>
        <w:tab/>
        <w:t>discuss-</w:t>
      </w:r>
      <w:r>
        <w:rPr>
          <w:smallCaps/>
        </w:rPr>
        <w:t>hort</w:t>
      </w:r>
      <w:r w:rsidR="006E3E6A">
        <w:tab/>
      </w:r>
      <w:r w:rsidR="006E3E6A" w:rsidRPr="000D5EFB">
        <w:rPr>
          <w:smallCaps/>
        </w:rPr>
        <w:t>f.I</w:t>
      </w:r>
    </w:p>
    <w:p w14:paraId="5DFDB57C" w14:textId="77777777" w:rsidR="00800AD8" w:rsidRDefault="00800AD8">
      <w:pPr>
        <w:pStyle w:val="InterlineFree"/>
      </w:pPr>
      <w:r>
        <w:t>“If you really know, tell me.”</w:t>
      </w:r>
    </w:p>
    <w:p w14:paraId="69283A4C" w14:textId="77777777" w:rsidR="00800AD8" w:rsidRDefault="00DC1AE0" w:rsidP="006E3E6A">
      <w:pPr>
        <w:pStyle w:val="InterlineText"/>
        <w:tabs>
          <w:tab w:val="left" w:pos="533"/>
          <w:tab w:val="left" w:pos="1022"/>
          <w:tab w:val="left" w:pos="1406"/>
          <w:tab w:val="left" w:pos="2510"/>
        </w:tabs>
      </w:pPr>
      <w:r w:rsidRPr="003A1D48">
        <w:rPr>
          <w:rStyle w:val="InterlineTextNumChar"/>
        </w:rPr>
        <w:t>016</w:t>
      </w:r>
      <w:r w:rsidR="00800AD8">
        <w:tab/>
        <w:t>“ui,</w:t>
      </w:r>
      <w:r w:rsidR="00800AD8">
        <w:tab/>
        <w:t>ku</w:t>
      </w:r>
      <w:r w:rsidR="00800AD8">
        <w:tab/>
        <w:t>tjumaîay</w:t>
      </w:r>
      <w:r w:rsidR="00800AD8">
        <w:tab/>
        <w:t>sun.</w:t>
      </w:r>
    </w:p>
    <w:p w14:paraId="47517729" w14:textId="77777777" w:rsidR="00800AD8" w:rsidRDefault="00800AD8" w:rsidP="006E3E6A">
      <w:pPr>
        <w:pStyle w:val="InterlineGlossWithTrans"/>
        <w:tabs>
          <w:tab w:val="left" w:pos="533"/>
          <w:tab w:val="left" w:pos="1022"/>
          <w:tab w:val="left" w:pos="1406"/>
          <w:tab w:val="left" w:pos="2510"/>
        </w:tabs>
      </w:pPr>
      <w:r>
        <w:tab/>
        <w:t>ui</w:t>
      </w:r>
      <w:r>
        <w:tab/>
        <w:t>ku</w:t>
      </w:r>
      <w:r>
        <w:tab/>
        <w:t>tjumaî-ay</w:t>
      </w:r>
      <w:r>
        <w:tab/>
        <w:t>sun</w:t>
      </w:r>
    </w:p>
    <w:p w14:paraId="1B553BE9" w14:textId="77777777" w:rsidR="00800AD8" w:rsidRDefault="00800AD8" w:rsidP="00B76180">
      <w:pPr>
        <w:pStyle w:val="InterlineTransNoFree"/>
        <w:tabs>
          <w:tab w:val="left" w:pos="1022"/>
          <w:tab w:val="left" w:pos="1406"/>
          <w:tab w:val="left" w:pos="2510"/>
          <w:tab w:val="right" w:pos="8789"/>
        </w:tabs>
      </w:pPr>
      <w:r>
        <w:tab/>
        <w:t>yes</w:t>
      </w:r>
      <w:r>
        <w:tab/>
        <w:t>I</w:t>
      </w:r>
      <w:r>
        <w:tab/>
        <w:t>discuss-</w:t>
      </w:r>
      <w:r>
        <w:rPr>
          <w:smallCaps/>
        </w:rPr>
        <w:t>lf</w:t>
      </w:r>
      <w:r>
        <w:tab/>
      </w:r>
      <w:r>
        <w:rPr>
          <w:smallCaps/>
        </w:rPr>
        <w:t>f.</w:t>
      </w:r>
      <w:r>
        <w:t>you(</w:t>
      </w:r>
      <w:r>
        <w:rPr>
          <w:smallCaps/>
        </w:rPr>
        <w:t>s</w:t>
      </w:r>
      <w:r>
        <w:t>)</w:t>
      </w:r>
      <w:r w:rsidR="006E3E6A">
        <w:tab/>
        <w:t>“Yes, I’ll tell you.</w:t>
      </w:r>
    </w:p>
    <w:p w14:paraId="2FE80F38" w14:textId="77777777" w:rsidR="00800AD8" w:rsidRDefault="00DC1AE0" w:rsidP="004C7AAE">
      <w:pPr>
        <w:pStyle w:val="InterlineText"/>
        <w:tabs>
          <w:tab w:val="left" w:pos="533"/>
          <w:tab w:val="left" w:pos="1142"/>
          <w:tab w:val="left" w:pos="1406"/>
          <w:tab w:val="left" w:pos="1955"/>
          <w:tab w:val="left" w:pos="2219"/>
          <w:tab w:val="left" w:pos="2603"/>
          <w:tab w:val="left" w:pos="4667"/>
          <w:tab w:val="left" w:pos="5171"/>
          <w:tab w:val="left" w:pos="6125"/>
          <w:tab w:val="left" w:pos="6389"/>
          <w:tab w:val="left" w:pos="7058"/>
        </w:tabs>
      </w:pPr>
      <w:r w:rsidRPr="003A1D48">
        <w:rPr>
          <w:rStyle w:val="InterlineTextNumChar"/>
        </w:rPr>
        <w:t>017</w:t>
      </w:r>
      <w:r w:rsidR="00800AD8">
        <w:tab/>
        <w:t>uzai</w:t>
      </w:r>
      <w:r w:rsidR="00800AD8">
        <w:tab/>
        <w:t>a</w:t>
      </w:r>
      <w:r w:rsidR="00800AD8">
        <w:tab/>
        <w:t>vatu</w:t>
      </w:r>
      <w:r w:rsidR="00800AD8">
        <w:tab/>
        <w:t>a</w:t>
      </w:r>
      <w:r w:rsidR="00800AD8">
        <w:tab/>
        <w:t>ku</w:t>
      </w:r>
      <w:r w:rsidR="00800AD8">
        <w:tab/>
        <w:t>îinengîengan</w:t>
      </w:r>
      <w:r w:rsidR="004C7AAE">
        <w:tab/>
        <w:t>i</w:t>
      </w:r>
      <w:r w:rsidR="004C7AAE">
        <w:tab/>
        <w:t>Guruîan</w:t>
      </w:r>
      <w:r w:rsidR="004C7AAE">
        <w:tab/>
        <w:t>a</w:t>
      </w:r>
      <w:r w:rsidR="004C7AAE">
        <w:tab/>
        <w:t>liaw</w:t>
      </w:r>
      <w:r w:rsidR="004C7AAE">
        <w:tab/>
        <w:t>aravats,</w:t>
      </w:r>
    </w:p>
    <w:p w14:paraId="749CAC4F" w14:textId="77777777" w:rsidR="00800AD8" w:rsidRDefault="00800AD8" w:rsidP="004C7AAE">
      <w:pPr>
        <w:pStyle w:val="InterlineGlossWithTrans"/>
        <w:tabs>
          <w:tab w:val="left" w:pos="533"/>
          <w:tab w:val="left" w:pos="1142"/>
          <w:tab w:val="left" w:pos="1406"/>
          <w:tab w:val="left" w:pos="1955"/>
          <w:tab w:val="left" w:pos="2219"/>
          <w:tab w:val="left" w:pos="2603"/>
          <w:tab w:val="left" w:pos="4667"/>
          <w:tab w:val="left" w:pos="5171"/>
          <w:tab w:val="left" w:pos="6125"/>
          <w:tab w:val="left" w:pos="6389"/>
          <w:tab w:val="left" w:pos="7058"/>
        </w:tabs>
      </w:pPr>
      <w:r>
        <w:tab/>
        <w:t>uzay</w:t>
      </w:r>
      <w:r>
        <w:tab/>
        <w:t>a</w:t>
      </w:r>
      <w:r>
        <w:tab/>
        <w:t>vatu</w:t>
      </w:r>
      <w:r>
        <w:tab/>
        <w:t>a</w:t>
      </w:r>
      <w:r>
        <w:tab/>
        <w:t>ku</w:t>
      </w:r>
      <w:r>
        <w:tab/>
        <w:t>in=îeng-îeng-an</w:t>
      </w:r>
      <w:r w:rsidR="004C7AAE">
        <w:tab/>
        <w:t>i</w:t>
      </w:r>
      <w:r w:rsidR="004C7AAE">
        <w:tab/>
        <w:t>Guruîan</w:t>
      </w:r>
      <w:r w:rsidR="004C7AAE">
        <w:tab/>
        <w:t>a</w:t>
      </w:r>
      <w:r w:rsidR="004C7AAE">
        <w:tab/>
        <w:t>liaw</w:t>
      </w:r>
      <w:r w:rsidR="004C7AAE">
        <w:tab/>
        <w:t>a-ravats</w:t>
      </w:r>
    </w:p>
    <w:p w14:paraId="398B5227" w14:textId="77777777" w:rsidR="00800AD8" w:rsidRDefault="00800AD8" w:rsidP="004C7AAE">
      <w:pPr>
        <w:pStyle w:val="InterlineTransNoFree"/>
        <w:tabs>
          <w:tab w:val="left" w:pos="1142"/>
          <w:tab w:val="left" w:pos="1406"/>
          <w:tab w:val="left" w:pos="1955"/>
          <w:tab w:val="left" w:pos="2219"/>
          <w:tab w:val="left" w:pos="2603"/>
          <w:tab w:val="left" w:pos="4667"/>
          <w:tab w:val="left" w:pos="5171"/>
          <w:tab w:val="left" w:pos="6125"/>
          <w:tab w:val="left" w:pos="6389"/>
          <w:tab w:val="left" w:pos="7058"/>
        </w:tabs>
      </w:pPr>
      <w:r>
        <w:tab/>
        <w:t>there</w:t>
      </w:r>
      <w:r>
        <w:rPr>
          <w:smallCaps/>
        </w:rPr>
        <w:tab/>
        <w:t>c</w:t>
      </w:r>
      <w:r>
        <w:rPr>
          <w:smallCaps/>
        </w:rPr>
        <w:tab/>
      </w:r>
      <w:r>
        <w:t>dog</w:t>
      </w:r>
      <w:r>
        <w:rPr>
          <w:smallCaps/>
        </w:rPr>
        <w:tab/>
        <w:t>c</w:t>
      </w:r>
      <w:r>
        <w:rPr>
          <w:smallCaps/>
        </w:rPr>
        <w:tab/>
      </w:r>
      <w:r>
        <w:t>I</w:t>
      </w:r>
      <w:r>
        <w:tab/>
      </w:r>
      <w:r>
        <w:rPr>
          <w:smallCaps/>
        </w:rPr>
        <w:t>perf</w:t>
      </w:r>
      <w:r>
        <w:t>=</w:t>
      </w:r>
      <w:r>
        <w:rPr>
          <w:smallCaps/>
        </w:rPr>
        <w:t>red</w:t>
      </w:r>
      <w:r>
        <w:t>-look.at-</w:t>
      </w:r>
      <w:r>
        <w:rPr>
          <w:smallCaps/>
        </w:rPr>
        <w:t>lf</w:t>
      </w:r>
      <w:r w:rsidR="004C7AAE">
        <w:tab/>
      </w:r>
      <w:r w:rsidR="004C7AAE">
        <w:rPr>
          <w:smallCaps/>
        </w:rPr>
        <w:t>loc</w:t>
      </w:r>
      <w:r w:rsidR="004C7AAE">
        <w:tab/>
        <w:t>(place)</w:t>
      </w:r>
      <w:r w:rsidR="004C7AAE">
        <w:rPr>
          <w:smallCaps/>
        </w:rPr>
        <w:tab/>
        <w:t>c</w:t>
      </w:r>
      <w:r w:rsidR="004C7AAE">
        <w:rPr>
          <w:smallCaps/>
        </w:rPr>
        <w:tab/>
      </w:r>
      <w:r w:rsidR="004C7AAE">
        <w:t>many</w:t>
      </w:r>
      <w:r w:rsidR="004C7AAE">
        <w:tab/>
      </w:r>
      <w:r w:rsidR="004C7AAE">
        <w:rPr>
          <w:smallCaps/>
        </w:rPr>
        <w:t>c-</w:t>
      </w:r>
      <w:r w:rsidR="004C7AAE">
        <w:t>true</w:t>
      </w:r>
    </w:p>
    <w:p w14:paraId="30DB7AF6" w14:textId="77777777" w:rsidR="00800AD8" w:rsidRDefault="004C7AAE" w:rsidP="004C7AAE">
      <w:pPr>
        <w:pStyle w:val="InterlineText"/>
        <w:tabs>
          <w:tab w:val="left" w:pos="533"/>
          <w:tab w:val="left" w:pos="1877"/>
          <w:tab w:val="left" w:pos="4376"/>
        </w:tabs>
      </w:pPr>
      <w:r>
        <w:lastRenderedPageBreak/>
        <w:tab/>
        <w:t>maya</w:t>
      </w:r>
      <w:r>
        <w:tab/>
        <w:t>kinababulay</w:t>
      </w:r>
      <w:r>
        <w:tab/>
        <w:t>anga.</w:t>
      </w:r>
    </w:p>
    <w:p w14:paraId="6F08EC35" w14:textId="77777777" w:rsidR="00800AD8" w:rsidRDefault="004C7AAE" w:rsidP="004C7AAE">
      <w:pPr>
        <w:pStyle w:val="InterlineGlossWithTrans"/>
        <w:tabs>
          <w:tab w:val="left" w:pos="533"/>
          <w:tab w:val="left" w:pos="1877"/>
          <w:tab w:val="left" w:pos="4376"/>
        </w:tabs>
      </w:pPr>
      <w:r>
        <w:tab/>
        <w:t>ma-aya</w:t>
      </w:r>
      <w:r>
        <w:tab/>
        <w:t>in=ka-ba-bulay</w:t>
      </w:r>
      <w:r>
        <w:tab/>
        <w:t>anga</w:t>
      </w:r>
    </w:p>
    <w:p w14:paraId="445A99FA" w14:textId="77777777" w:rsidR="00800AD8" w:rsidRDefault="004C7AAE" w:rsidP="004C7AAE">
      <w:pPr>
        <w:pStyle w:val="InterlineTrans"/>
        <w:tabs>
          <w:tab w:val="left" w:pos="533"/>
          <w:tab w:val="left" w:pos="1877"/>
          <w:tab w:val="left" w:pos="4376"/>
        </w:tabs>
      </w:pPr>
      <w:r>
        <w:tab/>
      </w:r>
      <w:r>
        <w:rPr>
          <w:smallCaps/>
        </w:rPr>
        <w:t>stat</w:t>
      </w:r>
      <w:r>
        <w:t>-be.thus</w:t>
      </w:r>
      <w:r>
        <w:tab/>
      </w:r>
      <w:r>
        <w:rPr>
          <w:smallCaps/>
        </w:rPr>
        <w:t>perf</w:t>
      </w:r>
      <w:r>
        <w:t>=main-</w:t>
      </w:r>
      <w:r>
        <w:rPr>
          <w:smallCaps/>
        </w:rPr>
        <w:t>red</w:t>
      </w:r>
      <w:r>
        <w:t>-beautiful</w:t>
      </w:r>
      <w:r>
        <w:tab/>
        <w:t>indeed</w:t>
      </w:r>
    </w:p>
    <w:p w14:paraId="62D1D4E0" w14:textId="77777777" w:rsidR="00800AD8" w:rsidRDefault="00800AD8">
      <w:pPr>
        <w:pStyle w:val="InterlineFree"/>
      </w:pPr>
      <w:r>
        <w:t>I have seen plenty of dogs on Guruîan mountain, and fine ones too.</w:t>
      </w:r>
    </w:p>
    <w:p w14:paraId="26E0730A" w14:textId="77777777" w:rsidR="00800AD8" w:rsidRDefault="00DC1AE0" w:rsidP="004C7AAE">
      <w:pPr>
        <w:pStyle w:val="InterlineText"/>
        <w:tabs>
          <w:tab w:val="left" w:pos="533"/>
          <w:tab w:val="left" w:pos="1232"/>
          <w:tab w:val="left" w:pos="1886"/>
          <w:tab w:val="left" w:pos="2900"/>
          <w:tab w:val="left" w:pos="3539"/>
          <w:tab w:val="left" w:pos="4583"/>
          <w:tab w:val="left" w:pos="4847"/>
          <w:tab w:val="left" w:pos="5666"/>
          <w:tab w:val="left" w:pos="5930"/>
          <w:tab w:val="left" w:pos="6674"/>
          <w:tab w:val="left" w:pos="7208"/>
        </w:tabs>
      </w:pPr>
      <w:r w:rsidRPr="003A1D48">
        <w:rPr>
          <w:rStyle w:val="InterlineTextNumChar"/>
        </w:rPr>
        <w:t>018</w:t>
      </w:r>
      <w:r w:rsidR="00800AD8">
        <w:tab/>
        <w:t>îakua</w:t>
      </w:r>
      <w:r w:rsidR="00800AD8">
        <w:tab/>
        <w:t>nu</w:t>
      </w:r>
      <w:r w:rsidR="00800AD8">
        <w:tab/>
        <w:t>muri</w:t>
      </w:r>
      <w:r w:rsidR="00800AD8">
        <w:tab/>
        <w:t>vaik</w:t>
      </w:r>
      <w:r w:rsidR="00800AD8">
        <w:tab/>
        <w:t>itjen</w:t>
      </w:r>
      <w:r w:rsidR="00800AD8">
        <w:tab/>
        <w:t>a</w:t>
      </w:r>
      <w:r w:rsidR="00800AD8">
        <w:tab/>
        <w:t>kivatu</w:t>
      </w:r>
      <w:r w:rsidR="00800AD8">
        <w:tab/>
        <w:t>a</w:t>
      </w:r>
      <w:r w:rsidR="00800AD8">
        <w:tab/>
        <w:t>sema</w:t>
      </w:r>
      <w:r w:rsidR="00800AD8">
        <w:tab/>
        <w:t>zua,</w:t>
      </w:r>
      <w:r w:rsidR="004C7AAE">
        <w:tab/>
        <w:t>katsen</w:t>
      </w:r>
    </w:p>
    <w:p w14:paraId="0BA9FC0F" w14:textId="77777777" w:rsidR="00800AD8" w:rsidRDefault="00800AD8" w:rsidP="004C7AAE">
      <w:pPr>
        <w:pStyle w:val="InterlineGlossWithTrans"/>
        <w:tabs>
          <w:tab w:val="left" w:pos="533"/>
          <w:tab w:val="left" w:pos="1232"/>
          <w:tab w:val="left" w:pos="1886"/>
          <w:tab w:val="left" w:pos="2900"/>
          <w:tab w:val="left" w:pos="3539"/>
          <w:tab w:val="left" w:pos="4583"/>
          <w:tab w:val="left" w:pos="4847"/>
          <w:tab w:val="left" w:pos="5666"/>
          <w:tab w:val="left" w:pos="5930"/>
          <w:tab w:val="left" w:pos="6674"/>
          <w:tab w:val="left" w:pos="7208"/>
        </w:tabs>
      </w:pPr>
      <w:r>
        <w:tab/>
        <w:t>îakua</w:t>
      </w:r>
      <w:r>
        <w:tab/>
        <w:t>nu</w:t>
      </w:r>
      <w:r>
        <w:tab/>
        <w:t>ma-uri</w:t>
      </w:r>
      <w:r>
        <w:tab/>
        <w:t>vaik</w:t>
      </w:r>
      <w:r>
        <w:tab/>
        <w:t>itjen</w:t>
      </w:r>
      <w:r>
        <w:tab/>
        <w:t>a</w:t>
      </w:r>
      <w:r>
        <w:tab/>
        <w:t>ki-vatu</w:t>
      </w:r>
      <w:r>
        <w:tab/>
        <w:t>a</w:t>
      </w:r>
      <w:r>
        <w:tab/>
        <w:t>em=sa</w:t>
      </w:r>
      <w:r>
        <w:tab/>
        <w:t>zua</w:t>
      </w:r>
      <w:r w:rsidR="004C7AAE">
        <w:tab/>
        <w:t>kats-en</w:t>
      </w:r>
    </w:p>
    <w:p w14:paraId="1337927C" w14:textId="77777777" w:rsidR="00800AD8" w:rsidRDefault="00800AD8" w:rsidP="004C7AAE">
      <w:pPr>
        <w:pStyle w:val="InterlineTransNoFree"/>
        <w:tabs>
          <w:tab w:val="left" w:pos="1232"/>
          <w:tab w:val="left" w:pos="1886"/>
          <w:tab w:val="left" w:pos="2900"/>
          <w:tab w:val="left" w:pos="3539"/>
          <w:tab w:val="left" w:pos="4583"/>
          <w:tab w:val="left" w:pos="4847"/>
          <w:tab w:val="left" w:pos="5666"/>
          <w:tab w:val="left" w:pos="5930"/>
          <w:tab w:val="left" w:pos="6674"/>
          <w:tab w:val="left" w:pos="7208"/>
        </w:tabs>
      </w:pPr>
      <w:r>
        <w:tab/>
        <w:t>but</w:t>
      </w:r>
      <w:r>
        <w:tab/>
        <w:t>when</w:t>
      </w:r>
      <w:r>
        <w:tab/>
      </w:r>
      <w:r>
        <w:rPr>
          <w:smallCaps/>
        </w:rPr>
        <w:t>stat</w:t>
      </w:r>
      <w:r>
        <w:t>-will</w:t>
      </w:r>
      <w:r>
        <w:tab/>
        <w:t>leave</w:t>
      </w:r>
      <w:r>
        <w:tab/>
      </w:r>
      <w:r>
        <w:rPr>
          <w:smallCaps/>
        </w:rPr>
        <w:t>f.</w:t>
      </w:r>
      <w:r>
        <w:t>we(</w:t>
      </w:r>
      <w:r>
        <w:rPr>
          <w:smallCaps/>
        </w:rPr>
        <w:t>inc</w:t>
      </w:r>
      <w:r>
        <w:t>)</w:t>
      </w:r>
      <w:r>
        <w:rPr>
          <w:smallCaps/>
        </w:rPr>
        <w:tab/>
        <w:t>c</w:t>
      </w:r>
      <w:r>
        <w:rPr>
          <w:smallCaps/>
        </w:rPr>
        <w:tab/>
      </w:r>
      <w:r>
        <w:t>do-dog</w:t>
      </w:r>
      <w:r>
        <w:rPr>
          <w:smallCaps/>
        </w:rPr>
        <w:tab/>
        <w:t>c</w:t>
      </w:r>
      <w:r>
        <w:rPr>
          <w:smallCaps/>
        </w:rPr>
        <w:tab/>
        <w:t>af</w:t>
      </w:r>
      <w:r>
        <w:t>=go</w:t>
      </w:r>
      <w:r>
        <w:tab/>
        <w:t>that</w:t>
      </w:r>
      <w:r w:rsidR="004C7AAE">
        <w:tab/>
        <w:t>bite-</w:t>
      </w:r>
      <w:r w:rsidR="004C7AAE">
        <w:rPr>
          <w:smallCaps/>
        </w:rPr>
        <w:t>pf</w:t>
      </w:r>
    </w:p>
    <w:p w14:paraId="55FB5A04" w14:textId="77777777" w:rsidR="00800AD8" w:rsidRDefault="004C7AAE" w:rsidP="004C7AAE">
      <w:pPr>
        <w:pStyle w:val="InterlineText"/>
        <w:tabs>
          <w:tab w:val="left" w:pos="533"/>
          <w:tab w:val="left" w:pos="1577"/>
          <w:tab w:val="left" w:pos="2066"/>
        </w:tabs>
      </w:pPr>
      <w:r>
        <w:tab/>
        <w:t>itjen</w:t>
      </w:r>
      <w:r w:rsidR="00800AD8">
        <w:tab/>
        <w:t>nua</w:t>
      </w:r>
      <w:r w:rsidR="00800AD8">
        <w:tab/>
        <w:t>vatu.</w:t>
      </w:r>
    </w:p>
    <w:p w14:paraId="26B9236C" w14:textId="77777777" w:rsidR="00800AD8" w:rsidRDefault="004C7AAE" w:rsidP="004C7AAE">
      <w:pPr>
        <w:pStyle w:val="InterlineGlossWithTrans"/>
        <w:tabs>
          <w:tab w:val="left" w:pos="533"/>
          <w:tab w:val="left" w:pos="1577"/>
          <w:tab w:val="left" w:pos="2066"/>
        </w:tabs>
      </w:pPr>
      <w:r>
        <w:tab/>
        <w:t>itjen</w:t>
      </w:r>
      <w:r w:rsidR="00800AD8">
        <w:tab/>
        <w:t>nua</w:t>
      </w:r>
      <w:r w:rsidR="00800AD8">
        <w:tab/>
        <w:t>vatu</w:t>
      </w:r>
    </w:p>
    <w:p w14:paraId="2790A327" w14:textId="77777777" w:rsidR="00800AD8" w:rsidRDefault="004C7AAE" w:rsidP="00B76180">
      <w:pPr>
        <w:pStyle w:val="InterlineTransNoFree"/>
        <w:tabs>
          <w:tab w:val="left" w:pos="1577"/>
          <w:tab w:val="left" w:pos="2066"/>
          <w:tab w:val="right" w:pos="8789"/>
        </w:tabs>
      </w:pPr>
      <w:r>
        <w:tab/>
      </w:r>
      <w:r>
        <w:rPr>
          <w:smallCaps/>
        </w:rPr>
        <w:t>f.</w:t>
      </w:r>
      <w:r>
        <w:t>we(</w:t>
      </w:r>
      <w:r>
        <w:rPr>
          <w:smallCaps/>
        </w:rPr>
        <w:t>inc</w:t>
      </w:r>
      <w:r>
        <w:t>)</w:t>
      </w:r>
      <w:r w:rsidR="00800AD8">
        <w:tab/>
        <w:t>by</w:t>
      </w:r>
      <w:r w:rsidR="00800AD8">
        <w:tab/>
        <w:t>dog</w:t>
      </w:r>
      <w:r>
        <w:tab/>
        <w:t>But if we go there to get dogs, we’ll be bitten by the dogs.</w:t>
      </w:r>
    </w:p>
    <w:p w14:paraId="72CFDC7E" w14:textId="77777777" w:rsidR="00800AD8" w:rsidRDefault="00DC1AE0" w:rsidP="004C7AAE">
      <w:pPr>
        <w:pStyle w:val="InterlineText"/>
        <w:tabs>
          <w:tab w:val="left" w:pos="533"/>
          <w:tab w:val="left" w:pos="1232"/>
          <w:tab w:val="left" w:pos="1886"/>
          <w:tab w:val="left" w:pos="2750"/>
          <w:tab w:val="left" w:pos="4664"/>
          <w:tab w:val="left" w:pos="5168"/>
          <w:tab w:val="left" w:pos="5837"/>
          <w:tab w:val="left" w:pos="6326"/>
          <w:tab w:val="left" w:pos="7190"/>
        </w:tabs>
      </w:pPr>
      <w:r w:rsidRPr="003A1D48">
        <w:rPr>
          <w:rStyle w:val="InterlineTextNumChar"/>
        </w:rPr>
        <w:t>019</w:t>
      </w:r>
      <w:r w:rsidR="00800AD8">
        <w:tab/>
        <w:t>îakua</w:t>
      </w:r>
      <w:r w:rsidR="00800AD8">
        <w:tab/>
        <w:t>nu</w:t>
      </w:r>
      <w:r w:rsidR="00800AD8">
        <w:tab/>
        <w:t>tja</w:t>
      </w:r>
      <w:r w:rsidR="00800AD8">
        <w:tab/>
        <w:t>saneqavayi</w:t>
      </w:r>
      <w:r w:rsidR="00800AD8">
        <w:tab/>
        <w:t>tua</w:t>
      </w:r>
      <w:r w:rsidR="00800AD8">
        <w:tab/>
        <w:t>vaqu,</w:t>
      </w:r>
      <w:r w:rsidR="00800AD8">
        <w:tab/>
        <w:t>sa</w:t>
      </w:r>
      <w:r w:rsidR="00800AD8">
        <w:tab/>
        <w:t>tja</w:t>
      </w:r>
      <w:r w:rsidR="004C7AAE">
        <w:tab/>
        <w:t>pataudi</w:t>
      </w:r>
    </w:p>
    <w:p w14:paraId="2B4AB8FF" w14:textId="77777777" w:rsidR="00800AD8" w:rsidRDefault="00800AD8" w:rsidP="004C7AAE">
      <w:pPr>
        <w:pStyle w:val="InterlineGlossWithTrans"/>
        <w:tabs>
          <w:tab w:val="left" w:pos="533"/>
          <w:tab w:val="left" w:pos="1232"/>
          <w:tab w:val="left" w:pos="1886"/>
          <w:tab w:val="left" w:pos="2750"/>
          <w:tab w:val="left" w:pos="4664"/>
          <w:tab w:val="left" w:pos="5168"/>
          <w:tab w:val="left" w:pos="5837"/>
          <w:tab w:val="left" w:pos="6326"/>
          <w:tab w:val="left" w:pos="7190"/>
        </w:tabs>
      </w:pPr>
      <w:r>
        <w:tab/>
        <w:t>îakua</w:t>
      </w:r>
      <w:r>
        <w:tab/>
        <w:t>nu</w:t>
      </w:r>
      <w:r>
        <w:tab/>
        <w:t>tja</w:t>
      </w:r>
      <w:r>
        <w:tab/>
        <w:t>sane-qavay-i</w:t>
      </w:r>
      <w:r>
        <w:tab/>
        <w:t>tua</w:t>
      </w:r>
      <w:r>
        <w:tab/>
        <w:t>vaqu</w:t>
      </w:r>
      <w:r>
        <w:tab/>
        <w:t>sa</w:t>
      </w:r>
      <w:r>
        <w:tab/>
        <w:t>tja</w:t>
      </w:r>
      <w:r w:rsidR="004C7AAE">
        <w:tab/>
        <w:t>pa-taud-i</w:t>
      </w:r>
    </w:p>
    <w:p w14:paraId="6CA7E5C7" w14:textId="77777777" w:rsidR="00800AD8" w:rsidRDefault="00800AD8" w:rsidP="004C7AAE">
      <w:pPr>
        <w:pStyle w:val="InterlineTransNoFree"/>
        <w:tabs>
          <w:tab w:val="left" w:pos="1232"/>
          <w:tab w:val="left" w:pos="1886"/>
          <w:tab w:val="left" w:pos="2750"/>
          <w:tab w:val="left" w:pos="4664"/>
          <w:tab w:val="left" w:pos="5168"/>
          <w:tab w:val="left" w:pos="5837"/>
          <w:tab w:val="left" w:pos="6326"/>
          <w:tab w:val="left" w:pos="7190"/>
        </w:tabs>
      </w:pPr>
      <w:r>
        <w:tab/>
        <w:t>but</w:t>
      </w:r>
      <w:r>
        <w:tab/>
        <w:t>when</w:t>
      </w:r>
      <w:r>
        <w:tab/>
        <w:t>we(</w:t>
      </w:r>
      <w:r>
        <w:rPr>
          <w:smallCaps/>
        </w:rPr>
        <w:t>inc</w:t>
      </w:r>
      <w:r>
        <w:t>)</w:t>
      </w:r>
      <w:r>
        <w:tab/>
        <w:t>make-dumpling-</w:t>
      </w:r>
      <w:r>
        <w:rPr>
          <w:smallCaps/>
        </w:rPr>
        <w:t>pf</w:t>
      </w:r>
      <w:r>
        <w:tab/>
      </w:r>
      <w:r>
        <w:rPr>
          <w:smallCaps/>
        </w:rPr>
        <w:t>obl</w:t>
      </w:r>
      <w:r>
        <w:tab/>
        <w:t>millet</w:t>
      </w:r>
      <w:r>
        <w:tab/>
        <w:t>and</w:t>
      </w:r>
      <w:r>
        <w:tab/>
        <w:t>we(</w:t>
      </w:r>
      <w:r>
        <w:rPr>
          <w:smallCaps/>
        </w:rPr>
        <w:t>inc</w:t>
      </w:r>
      <w:r>
        <w:t>)</w:t>
      </w:r>
      <w:r w:rsidR="004C7AAE">
        <w:tab/>
        <w:t>cause-mix-</w:t>
      </w:r>
      <w:r w:rsidR="004C7AAE">
        <w:rPr>
          <w:smallCaps/>
        </w:rPr>
        <w:t>pf</w:t>
      </w:r>
    </w:p>
    <w:p w14:paraId="0026E6A7" w14:textId="77777777" w:rsidR="00800AD8" w:rsidRDefault="00800AD8" w:rsidP="004C7AAE">
      <w:pPr>
        <w:pStyle w:val="InterlineText"/>
        <w:tabs>
          <w:tab w:val="left" w:pos="533"/>
          <w:tab w:val="left" w:pos="1037"/>
          <w:tab w:val="left" w:pos="1751"/>
          <w:tab w:val="left" w:pos="2015"/>
          <w:tab w:val="left" w:pos="3059"/>
          <w:tab w:val="left" w:pos="3548"/>
          <w:tab w:val="left" w:pos="4412"/>
          <w:tab w:val="left" w:pos="5711"/>
          <w:tab w:val="left" w:pos="5975"/>
          <w:tab w:val="left" w:pos="6779"/>
          <w:tab w:val="left" w:pos="7268"/>
          <w:tab w:val="left" w:pos="7877"/>
        </w:tabs>
      </w:pPr>
      <w:r>
        <w:tab/>
        <w:t>tua</w:t>
      </w:r>
      <w:r>
        <w:tab/>
        <w:t>quvaî</w:t>
      </w:r>
      <w:r>
        <w:tab/>
        <w:t>a</w:t>
      </w:r>
      <w:r>
        <w:tab/>
        <w:t>qavay,</w:t>
      </w:r>
      <w:r>
        <w:tab/>
        <w:t>sa</w:t>
      </w:r>
      <w:r>
        <w:tab/>
        <w:t>tja</w:t>
      </w:r>
      <w:r>
        <w:tab/>
        <w:t>pakani</w:t>
      </w:r>
      <w:r w:rsidR="004C7AAE">
        <w:tab/>
        <w:t>a</w:t>
      </w:r>
      <w:r w:rsidR="004C7AAE">
        <w:tab/>
        <w:t>kina</w:t>
      </w:r>
      <w:r w:rsidR="004C7AAE">
        <w:tab/>
        <w:t>nua</w:t>
      </w:r>
      <w:r w:rsidR="004C7AAE">
        <w:tab/>
        <w:t>vatu;</w:t>
      </w:r>
      <w:r w:rsidR="004C7AAE">
        <w:tab/>
        <w:t>qau</w:t>
      </w:r>
    </w:p>
    <w:p w14:paraId="6F6B42BF" w14:textId="77777777" w:rsidR="00800AD8" w:rsidRDefault="00800AD8" w:rsidP="004C7AAE">
      <w:pPr>
        <w:pStyle w:val="InterlineGlossWithTrans"/>
        <w:tabs>
          <w:tab w:val="left" w:pos="533"/>
          <w:tab w:val="left" w:pos="1037"/>
          <w:tab w:val="left" w:pos="1751"/>
          <w:tab w:val="left" w:pos="2015"/>
          <w:tab w:val="left" w:pos="3059"/>
          <w:tab w:val="left" w:pos="3548"/>
          <w:tab w:val="left" w:pos="4412"/>
          <w:tab w:val="left" w:pos="5711"/>
          <w:tab w:val="left" w:pos="5975"/>
          <w:tab w:val="left" w:pos="6779"/>
          <w:tab w:val="left" w:pos="7268"/>
          <w:tab w:val="left" w:pos="7877"/>
        </w:tabs>
      </w:pPr>
      <w:r>
        <w:tab/>
        <w:t>tua</w:t>
      </w:r>
      <w:r>
        <w:tab/>
        <w:t>quvaî</w:t>
      </w:r>
      <w:r>
        <w:tab/>
        <w:t>a</w:t>
      </w:r>
      <w:r>
        <w:tab/>
        <w:t>qavay</w:t>
      </w:r>
      <w:r>
        <w:tab/>
        <w:t>sa</w:t>
      </w:r>
      <w:r>
        <w:tab/>
        <w:t>tja</w:t>
      </w:r>
      <w:r>
        <w:tab/>
        <w:t>pa-kan-i</w:t>
      </w:r>
      <w:r w:rsidR="004C7AAE">
        <w:tab/>
        <w:t>a</w:t>
      </w:r>
      <w:r w:rsidR="004C7AAE">
        <w:tab/>
        <w:t>kina</w:t>
      </w:r>
      <w:r w:rsidR="004C7AAE">
        <w:tab/>
        <w:t>nua</w:t>
      </w:r>
      <w:r w:rsidR="004C7AAE">
        <w:tab/>
        <w:t>vatu</w:t>
      </w:r>
      <w:r w:rsidR="004C7AAE">
        <w:tab/>
        <w:t>qau</w:t>
      </w:r>
    </w:p>
    <w:p w14:paraId="00EC8E6E" w14:textId="77777777" w:rsidR="00800AD8" w:rsidRDefault="00800AD8" w:rsidP="004C7AAE">
      <w:pPr>
        <w:pStyle w:val="InterlineTransNoFree"/>
        <w:tabs>
          <w:tab w:val="left" w:pos="1037"/>
          <w:tab w:val="left" w:pos="1751"/>
          <w:tab w:val="left" w:pos="2015"/>
          <w:tab w:val="left" w:pos="3059"/>
          <w:tab w:val="left" w:pos="3548"/>
          <w:tab w:val="left" w:pos="4412"/>
          <w:tab w:val="left" w:pos="5711"/>
          <w:tab w:val="left" w:pos="5975"/>
          <w:tab w:val="left" w:pos="6779"/>
          <w:tab w:val="left" w:pos="7268"/>
          <w:tab w:val="left" w:pos="7877"/>
        </w:tabs>
      </w:pPr>
      <w:r>
        <w:tab/>
      </w:r>
      <w:r>
        <w:rPr>
          <w:smallCaps/>
        </w:rPr>
        <w:t>obl</w:t>
      </w:r>
      <w:r>
        <w:tab/>
        <w:t>hair</w:t>
      </w:r>
      <w:r>
        <w:rPr>
          <w:smallCaps/>
        </w:rPr>
        <w:tab/>
        <w:t>c</w:t>
      </w:r>
      <w:r>
        <w:rPr>
          <w:smallCaps/>
        </w:rPr>
        <w:tab/>
      </w:r>
      <w:r>
        <w:t>dumpling</w:t>
      </w:r>
      <w:r>
        <w:tab/>
        <w:t>and</w:t>
      </w:r>
      <w:r>
        <w:tab/>
        <w:t>we(</w:t>
      </w:r>
      <w:r>
        <w:rPr>
          <w:smallCaps/>
        </w:rPr>
        <w:t>inc</w:t>
      </w:r>
      <w:r>
        <w:t>)</w:t>
      </w:r>
      <w:r>
        <w:tab/>
        <w:t>cause-eat-</w:t>
      </w:r>
      <w:r>
        <w:rPr>
          <w:smallCaps/>
        </w:rPr>
        <w:t>pf</w:t>
      </w:r>
      <w:r w:rsidR="004C7AAE">
        <w:rPr>
          <w:smallCaps/>
        </w:rPr>
        <w:tab/>
        <w:t>c</w:t>
      </w:r>
      <w:r w:rsidR="004C7AAE">
        <w:rPr>
          <w:smallCaps/>
        </w:rPr>
        <w:tab/>
      </w:r>
      <w:r w:rsidR="004C7AAE">
        <w:t>mother</w:t>
      </w:r>
      <w:r w:rsidR="004C7AAE">
        <w:tab/>
        <w:t>of</w:t>
      </w:r>
      <w:r w:rsidR="004C7AAE">
        <w:tab/>
        <w:t>dog</w:t>
      </w:r>
      <w:r w:rsidR="004C7AAE">
        <w:tab/>
        <w:t>so</w:t>
      </w:r>
    </w:p>
    <w:p w14:paraId="0E20C930" w14:textId="77777777" w:rsidR="00800AD8" w:rsidRDefault="00800AD8" w:rsidP="004C7AAE">
      <w:pPr>
        <w:pStyle w:val="InterlineText"/>
        <w:tabs>
          <w:tab w:val="left" w:pos="533"/>
          <w:tab w:val="left" w:pos="2312"/>
          <w:tab w:val="left" w:pos="2576"/>
          <w:tab w:val="left" w:pos="3320"/>
          <w:tab w:val="left" w:pos="3809"/>
          <w:tab w:val="left" w:pos="4853"/>
          <w:tab w:val="left" w:pos="5342"/>
          <w:tab w:val="left" w:pos="8006"/>
        </w:tabs>
      </w:pPr>
      <w:r>
        <w:tab/>
        <w:t>sedjeketsan</w:t>
      </w:r>
      <w:r>
        <w:tab/>
        <w:t>a</w:t>
      </w:r>
      <w:r>
        <w:tab/>
        <w:t>angaî</w:t>
      </w:r>
      <w:r w:rsidR="004C7AAE">
        <w:tab/>
        <w:t>nua</w:t>
      </w:r>
      <w:r w:rsidR="004C7AAE">
        <w:tab/>
        <w:t>qavay;</w:t>
      </w:r>
      <w:r w:rsidR="004C7AAE">
        <w:tab/>
        <w:t>qau</w:t>
      </w:r>
      <w:r w:rsidR="004C7AAE">
        <w:tab/>
        <w:t>mapusemualap</w:t>
      </w:r>
      <w:r w:rsidR="004C7AAE">
        <w:tab/>
        <w:t>a</w:t>
      </w:r>
    </w:p>
    <w:p w14:paraId="1AD2E4E6" w14:textId="77777777" w:rsidR="00800AD8" w:rsidRDefault="00800AD8" w:rsidP="004C7AAE">
      <w:pPr>
        <w:pStyle w:val="InterlineGlossWithTrans"/>
        <w:tabs>
          <w:tab w:val="left" w:pos="533"/>
          <w:tab w:val="left" w:pos="2312"/>
          <w:tab w:val="left" w:pos="2576"/>
          <w:tab w:val="left" w:pos="3320"/>
          <w:tab w:val="left" w:pos="3809"/>
          <w:tab w:val="left" w:pos="4853"/>
          <w:tab w:val="left" w:pos="5342"/>
          <w:tab w:val="left" w:pos="8006"/>
        </w:tabs>
      </w:pPr>
      <w:r>
        <w:tab/>
        <w:t>se-djekets-an</w:t>
      </w:r>
      <w:r>
        <w:tab/>
        <w:t>a</w:t>
      </w:r>
      <w:r>
        <w:tab/>
        <w:t>angaî</w:t>
      </w:r>
      <w:r w:rsidR="004C7AAE">
        <w:tab/>
        <w:t>nua</w:t>
      </w:r>
      <w:r w:rsidR="004C7AAE">
        <w:tab/>
        <w:t>qavay</w:t>
      </w:r>
      <w:r w:rsidR="004C7AAE">
        <w:tab/>
        <w:t>qau</w:t>
      </w:r>
      <w:r w:rsidR="004C7AAE">
        <w:tab/>
        <w:t>ma-pu-em=su-alap</w:t>
      </w:r>
      <w:r w:rsidR="004C7AAE">
        <w:tab/>
        <w:t>a</w:t>
      </w:r>
    </w:p>
    <w:p w14:paraId="27A3FBD9" w14:textId="77777777" w:rsidR="00800AD8" w:rsidRDefault="00800AD8" w:rsidP="004C7AAE">
      <w:pPr>
        <w:pStyle w:val="InterlineTransNoFree"/>
        <w:tabs>
          <w:tab w:val="left" w:pos="2312"/>
          <w:tab w:val="left" w:pos="2576"/>
          <w:tab w:val="left" w:pos="3320"/>
          <w:tab w:val="left" w:pos="3809"/>
          <w:tab w:val="left" w:pos="4853"/>
          <w:tab w:val="left" w:pos="5342"/>
          <w:tab w:val="left" w:pos="8006"/>
        </w:tabs>
      </w:pPr>
      <w:r>
        <w:tab/>
      </w:r>
      <w:r>
        <w:rPr>
          <w:smallCaps/>
        </w:rPr>
        <w:t>invol</w:t>
      </w:r>
      <w:r>
        <w:t>-land.on-</w:t>
      </w:r>
      <w:r>
        <w:rPr>
          <w:smallCaps/>
        </w:rPr>
        <w:t>lf</w:t>
      </w:r>
      <w:r>
        <w:rPr>
          <w:smallCaps/>
        </w:rPr>
        <w:tab/>
        <w:t>c</w:t>
      </w:r>
      <w:r>
        <w:rPr>
          <w:smallCaps/>
        </w:rPr>
        <w:tab/>
      </w:r>
      <w:r>
        <w:t>mouth</w:t>
      </w:r>
      <w:r w:rsidR="004C7AAE">
        <w:tab/>
        <w:t>by</w:t>
      </w:r>
      <w:r w:rsidR="004C7AAE">
        <w:tab/>
        <w:t>dumpling</w:t>
      </w:r>
      <w:r w:rsidR="004C7AAE">
        <w:tab/>
        <w:t>so</w:t>
      </w:r>
      <w:r w:rsidR="004C7AAE">
        <w:tab/>
      </w:r>
      <w:r w:rsidR="004C7AAE">
        <w:rPr>
          <w:smallCaps/>
        </w:rPr>
        <w:t>stat</w:t>
      </w:r>
      <w:r w:rsidR="004C7AAE">
        <w:t>-have-</w:t>
      </w:r>
      <w:r w:rsidR="004C7AAE">
        <w:rPr>
          <w:smallCaps/>
        </w:rPr>
        <w:t>af</w:t>
      </w:r>
      <w:r w:rsidR="004C7AAE">
        <w:t>=remove-take</w:t>
      </w:r>
      <w:r w:rsidR="004C7AAE">
        <w:rPr>
          <w:smallCaps/>
        </w:rPr>
        <w:tab/>
        <w:t>c</w:t>
      </w:r>
    </w:p>
    <w:p w14:paraId="59017D13" w14:textId="77777777" w:rsidR="00800AD8" w:rsidRDefault="004C7AAE" w:rsidP="004C7AAE">
      <w:pPr>
        <w:pStyle w:val="InterlineText"/>
        <w:tabs>
          <w:tab w:val="left" w:pos="533"/>
          <w:tab w:val="left" w:pos="1337"/>
          <w:tab w:val="left" w:pos="1826"/>
        </w:tabs>
      </w:pPr>
      <w:r>
        <w:tab/>
        <w:t>kina</w:t>
      </w:r>
      <w:r>
        <w:tab/>
        <w:t>nua</w:t>
      </w:r>
      <w:r>
        <w:tab/>
        <w:t>vatu.</w:t>
      </w:r>
    </w:p>
    <w:p w14:paraId="29281DCE" w14:textId="77777777" w:rsidR="00800AD8" w:rsidRDefault="004C7AAE" w:rsidP="004C7AAE">
      <w:pPr>
        <w:pStyle w:val="InterlineGlossWithTrans"/>
        <w:tabs>
          <w:tab w:val="left" w:pos="533"/>
          <w:tab w:val="left" w:pos="1337"/>
          <w:tab w:val="left" w:pos="1826"/>
        </w:tabs>
      </w:pPr>
      <w:r>
        <w:tab/>
        <w:t>kina</w:t>
      </w:r>
      <w:r>
        <w:tab/>
        <w:t>nua</w:t>
      </w:r>
      <w:r>
        <w:tab/>
        <w:t>vatu</w:t>
      </w:r>
    </w:p>
    <w:p w14:paraId="030C262E" w14:textId="77777777" w:rsidR="00800AD8" w:rsidRDefault="004C7AAE" w:rsidP="004C7AAE">
      <w:pPr>
        <w:pStyle w:val="InterlineTrans"/>
        <w:tabs>
          <w:tab w:val="left" w:pos="533"/>
          <w:tab w:val="left" w:pos="1337"/>
          <w:tab w:val="left" w:pos="1826"/>
        </w:tabs>
      </w:pPr>
      <w:r>
        <w:rPr>
          <w:smallCaps/>
        </w:rPr>
        <w:tab/>
      </w:r>
      <w:r>
        <w:t>mother</w:t>
      </w:r>
      <w:r>
        <w:tab/>
        <w:t>of</w:t>
      </w:r>
      <w:r>
        <w:tab/>
        <w:t>dog</w:t>
      </w:r>
    </w:p>
    <w:p w14:paraId="04216AFC" w14:textId="77777777" w:rsidR="00800AD8" w:rsidRDefault="00800AD8" w:rsidP="004C7AAE">
      <w:pPr>
        <w:pStyle w:val="InterlineFreeCommentFollows"/>
      </w:pPr>
      <w:r>
        <w:t>But if we make dumplings of millet and mix hair in the dumplings, and feed them to the mother dog, then her mouth</w:t>
      </w:r>
      <w:r w:rsidR="004C7AAE">
        <w:t xml:space="preserve"> </w:t>
      </w:r>
      <w:r>
        <w:t>will get stuck up with the dumpling, and the mother dog will do nothing but try to get rid of it.</w:t>
      </w:r>
    </w:p>
    <w:p w14:paraId="111208D7" w14:textId="77777777" w:rsidR="00800AD8" w:rsidRDefault="008974B1" w:rsidP="004D475A">
      <w:pPr>
        <w:pStyle w:val="Commentparaanother"/>
      </w:pPr>
      <w:r>
        <w:t>[</w:t>
      </w:r>
      <w:r w:rsidR="00800AD8" w:rsidRPr="004C7AAE">
        <w:rPr>
          <w:rStyle w:val="VernacularText"/>
        </w:rPr>
        <w:t>saneqavayi</w:t>
      </w:r>
      <w:r w:rsidR="00800AD8">
        <w:t xml:space="preserve">: </w:t>
      </w:r>
      <w:r w:rsidR="00800AD8" w:rsidRPr="004C7AAE">
        <w:rPr>
          <w:rStyle w:val="VernacularText"/>
        </w:rPr>
        <w:t>seqavayi</w:t>
      </w:r>
      <w:r w:rsidR="00800AD8">
        <w:t xml:space="preserve"> </w:t>
      </w:r>
      <w:r w:rsidR="004C7AAE">
        <w:t>in OA.</w:t>
      </w:r>
      <w:r>
        <w:t>]</w:t>
      </w:r>
    </w:p>
    <w:p w14:paraId="7BE9C88E" w14:textId="77777777" w:rsidR="00800AD8" w:rsidRDefault="00A8416B" w:rsidP="004C7AAE">
      <w:pPr>
        <w:pStyle w:val="CommentLastWithHalfSpace"/>
      </w:pPr>
      <w:r>
        <w:t>[</w:t>
      </w:r>
      <w:r w:rsidR="00800AD8" w:rsidRPr="004C7AAE">
        <w:rPr>
          <w:rStyle w:val="VernacularText"/>
        </w:rPr>
        <w:t>mapusemualap</w:t>
      </w:r>
      <w:r w:rsidR="00800AD8">
        <w:t xml:space="preserve">: for combination of </w:t>
      </w:r>
      <w:r w:rsidR="00800AD8" w:rsidRPr="004C7AAE">
        <w:rPr>
          <w:rStyle w:val="VernacularText"/>
        </w:rPr>
        <w:t>ma-pu-</w:t>
      </w:r>
      <w:r w:rsidR="00800AD8">
        <w:t xml:space="preserve">see F23: </w:t>
      </w:r>
      <w:r w:rsidR="004C7AAE">
        <w:t>‘</w:t>
      </w:r>
      <w:r w:rsidR="00800AD8">
        <w:t>do to the exclusion of all else</w:t>
      </w:r>
      <w:r w:rsidR="004C7AAE">
        <w:t>’.</w:t>
      </w:r>
      <w:r>
        <w:t>]</w:t>
      </w:r>
    </w:p>
    <w:p w14:paraId="52BFE3D6" w14:textId="77777777" w:rsidR="00800AD8" w:rsidRDefault="00DC1AE0" w:rsidP="004C7AAE">
      <w:pPr>
        <w:pStyle w:val="InterlineText"/>
        <w:tabs>
          <w:tab w:val="left" w:pos="533"/>
          <w:tab w:val="left" w:pos="1022"/>
          <w:tab w:val="left" w:pos="1631"/>
          <w:tab w:val="left" w:pos="2495"/>
          <w:tab w:val="left" w:pos="3584"/>
          <w:tab w:val="left" w:pos="4358"/>
          <w:tab w:val="left" w:pos="4802"/>
          <w:tab w:val="left" w:pos="5576"/>
          <w:tab w:val="left" w:pos="6395"/>
          <w:tab w:val="left" w:pos="6659"/>
          <w:tab w:val="left" w:pos="7208"/>
          <w:tab w:val="left" w:pos="7982"/>
        </w:tabs>
      </w:pPr>
      <w:r w:rsidRPr="003A1D48">
        <w:rPr>
          <w:rStyle w:val="InterlineTextNumChar"/>
        </w:rPr>
        <w:t>020</w:t>
      </w:r>
      <w:r w:rsidR="00800AD8">
        <w:tab/>
        <w:t>qau</w:t>
      </w:r>
      <w:r w:rsidR="00800AD8">
        <w:tab/>
        <w:t>nuka</w:t>
      </w:r>
      <w:r w:rsidR="00800AD8">
        <w:tab/>
        <w:t>tja</w:t>
      </w:r>
      <w:r w:rsidR="00800AD8">
        <w:tab/>
        <w:t>sazuain</w:t>
      </w:r>
      <w:r w:rsidR="00800AD8">
        <w:tab/>
        <w:t>anga,</w:t>
      </w:r>
      <w:r w:rsidR="00800AD8">
        <w:tab/>
        <w:t>ini</w:t>
      </w:r>
      <w:r w:rsidR="00800AD8">
        <w:tab/>
        <w:t>anga</w:t>
      </w:r>
      <w:r w:rsidR="00800AD8">
        <w:tab/>
        <w:t>keîang</w:t>
      </w:r>
      <w:r w:rsidR="00800AD8">
        <w:tab/>
        <w:t>a</w:t>
      </w:r>
      <w:r w:rsidR="00800AD8">
        <w:tab/>
        <w:t>vatu</w:t>
      </w:r>
      <w:r w:rsidR="004C7AAE">
        <w:tab/>
        <w:t>tu</w:t>
      </w:r>
      <w:r w:rsidR="004C7AAE">
        <w:tab/>
        <w:t>tja</w:t>
      </w:r>
    </w:p>
    <w:p w14:paraId="26946EB9" w14:textId="77777777" w:rsidR="00800AD8" w:rsidRDefault="00800AD8" w:rsidP="004C7AAE">
      <w:pPr>
        <w:pStyle w:val="InterlineGlossWithTrans"/>
        <w:tabs>
          <w:tab w:val="left" w:pos="533"/>
          <w:tab w:val="left" w:pos="1022"/>
          <w:tab w:val="left" w:pos="1631"/>
          <w:tab w:val="left" w:pos="2495"/>
          <w:tab w:val="left" w:pos="3584"/>
          <w:tab w:val="left" w:pos="4358"/>
          <w:tab w:val="left" w:pos="4802"/>
          <w:tab w:val="left" w:pos="5576"/>
          <w:tab w:val="left" w:pos="6395"/>
          <w:tab w:val="left" w:pos="6659"/>
          <w:tab w:val="left" w:pos="7208"/>
          <w:tab w:val="left" w:pos="7982"/>
        </w:tabs>
      </w:pPr>
      <w:r>
        <w:tab/>
        <w:t>qau</w:t>
      </w:r>
      <w:r>
        <w:tab/>
        <w:t>nuka</w:t>
      </w:r>
      <w:r>
        <w:tab/>
        <w:t>tja</w:t>
      </w:r>
      <w:r>
        <w:tab/>
        <w:t>sa-zua-en</w:t>
      </w:r>
      <w:r>
        <w:tab/>
        <w:t>anga</w:t>
      </w:r>
      <w:r>
        <w:tab/>
        <w:t>ini</w:t>
      </w:r>
      <w:r>
        <w:tab/>
        <w:t>anga</w:t>
      </w:r>
      <w:r>
        <w:tab/>
        <w:t>keîang</w:t>
      </w:r>
      <w:r>
        <w:tab/>
        <w:t>a</w:t>
      </w:r>
      <w:r>
        <w:tab/>
        <w:t>vatu</w:t>
      </w:r>
      <w:r w:rsidR="004C7AAE">
        <w:tab/>
        <w:t>tu</w:t>
      </w:r>
      <w:r w:rsidR="004C7AAE">
        <w:tab/>
        <w:t>tja</w:t>
      </w:r>
    </w:p>
    <w:p w14:paraId="27686ADA" w14:textId="77777777" w:rsidR="00800AD8" w:rsidRDefault="00800AD8" w:rsidP="004C7AAE">
      <w:pPr>
        <w:pStyle w:val="InterlineTransNoFree"/>
        <w:tabs>
          <w:tab w:val="left" w:pos="1022"/>
          <w:tab w:val="left" w:pos="1631"/>
          <w:tab w:val="left" w:pos="2495"/>
          <w:tab w:val="left" w:pos="3584"/>
          <w:tab w:val="left" w:pos="4358"/>
          <w:tab w:val="left" w:pos="4802"/>
          <w:tab w:val="left" w:pos="5576"/>
          <w:tab w:val="left" w:pos="6395"/>
          <w:tab w:val="left" w:pos="6659"/>
          <w:tab w:val="left" w:pos="7208"/>
          <w:tab w:val="left" w:pos="7982"/>
        </w:tabs>
      </w:pPr>
      <w:r>
        <w:tab/>
        <w:t>so</w:t>
      </w:r>
      <w:r>
        <w:tab/>
        <w:t>even</w:t>
      </w:r>
      <w:r>
        <w:tab/>
        <w:t>we(</w:t>
      </w:r>
      <w:r>
        <w:rPr>
          <w:smallCaps/>
        </w:rPr>
        <w:t>inc</w:t>
      </w:r>
      <w:r>
        <w:t>)</w:t>
      </w:r>
      <w:r>
        <w:tab/>
        <w:t>go-that-</w:t>
      </w:r>
      <w:r>
        <w:rPr>
          <w:smallCaps/>
        </w:rPr>
        <w:t>pf</w:t>
      </w:r>
      <w:r>
        <w:tab/>
        <w:t>indeed</w:t>
      </w:r>
      <w:r>
        <w:tab/>
        <w:t>not</w:t>
      </w:r>
      <w:r>
        <w:tab/>
        <w:t>indeed</w:t>
      </w:r>
      <w:r>
        <w:tab/>
        <w:t>know</w:t>
      </w:r>
      <w:r>
        <w:rPr>
          <w:smallCaps/>
        </w:rPr>
        <w:tab/>
        <w:t>c</w:t>
      </w:r>
      <w:r>
        <w:rPr>
          <w:smallCaps/>
        </w:rPr>
        <w:tab/>
      </w:r>
      <w:r>
        <w:t>dog</w:t>
      </w:r>
      <w:r w:rsidR="004C7AAE">
        <w:tab/>
      </w:r>
      <w:r w:rsidR="004C7AAE">
        <w:rPr>
          <w:smallCaps/>
        </w:rPr>
        <w:t>compl</w:t>
      </w:r>
      <w:r w:rsidR="004C7AAE">
        <w:tab/>
        <w:t>we(</w:t>
      </w:r>
      <w:r w:rsidR="004C7AAE">
        <w:rPr>
          <w:smallCaps/>
        </w:rPr>
        <w:t>inc</w:t>
      </w:r>
      <w:r w:rsidR="004C7AAE">
        <w:t>)</w:t>
      </w:r>
    </w:p>
    <w:p w14:paraId="6BD7F726" w14:textId="77777777" w:rsidR="00800AD8" w:rsidRDefault="00800AD8" w:rsidP="004C7AAE">
      <w:pPr>
        <w:pStyle w:val="InterlineText"/>
        <w:tabs>
          <w:tab w:val="left" w:pos="533"/>
          <w:tab w:val="left" w:pos="1757"/>
          <w:tab w:val="left" w:pos="2021"/>
        </w:tabs>
      </w:pPr>
      <w:r>
        <w:tab/>
        <w:t>alalapen</w:t>
      </w:r>
      <w:r>
        <w:tab/>
        <w:t>a</w:t>
      </w:r>
      <w:r>
        <w:tab/>
        <w:t>aîak.</w:t>
      </w:r>
    </w:p>
    <w:p w14:paraId="5731515B" w14:textId="77777777" w:rsidR="00800AD8" w:rsidRDefault="00800AD8" w:rsidP="004C7AAE">
      <w:pPr>
        <w:pStyle w:val="InterlineGlossWithTrans"/>
        <w:tabs>
          <w:tab w:val="left" w:pos="533"/>
          <w:tab w:val="left" w:pos="1757"/>
          <w:tab w:val="left" w:pos="2021"/>
        </w:tabs>
      </w:pPr>
      <w:r>
        <w:tab/>
        <w:t>al-alap-en</w:t>
      </w:r>
      <w:r>
        <w:tab/>
        <w:t>a</w:t>
      </w:r>
      <w:r>
        <w:tab/>
        <w:t>aîak</w:t>
      </w:r>
    </w:p>
    <w:p w14:paraId="1A0B0746" w14:textId="77777777" w:rsidR="00800AD8" w:rsidRDefault="00800AD8" w:rsidP="004C7AAE">
      <w:pPr>
        <w:pStyle w:val="InterlineTrans"/>
        <w:tabs>
          <w:tab w:val="left" w:pos="533"/>
          <w:tab w:val="left" w:pos="1757"/>
          <w:tab w:val="left" w:pos="2021"/>
        </w:tabs>
      </w:pPr>
      <w:r>
        <w:tab/>
      </w:r>
      <w:r>
        <w:rPr>
          <w:smallCaps/>
        </w:rPr>
        <w:t>red</w:t>
      </w:r>
      <w:r>
        <w:t>-take-</w:t>
      </w:r>
      <w:r>
        <w:rPr>
          <w:smallCaps/>
        </w:rPr>
        <w:t>pf</w:t>
      </w:r>
      <w:r>
        <w:rPr>
          <w:smallCaps/>
        </w:rPr>
        <w:tab/>
        <w:t>c</w:t>
      </w:r>
      <w:r>
        <w:rPr>
          <w:smallCaps/>
        </w:rPr>
        <w:tab/>
      </w:r>
      <w:r>
        <w:t>child</w:t>
      </w:r>
    </w:p>
    <w:p w14:paraId="3422BB88" w14:textId="77777777" w:rsidR="00800AD8" w:rsidRDefault="00800AD8">
      <w:pPr>
        <w:pStyle w:val="InterlineFree"/>
      </w:pPr>
      <w:r>
        <w:t>Then even if we go there, the dog won’t know that we are taking away her puppies.</w:t>
      </w:r>
    </w:p>
    <w:p w14:paraId="3381259A" w14:textId="77777777" w:rsidR="00800AD8" w:rsidRDefault="00DC1AE0" w:rsidP="00040B04">
      <w:pPr>
        <w:pStyle w:val="InterlineText"/>
        <w:tabs>
          <w:tab w:val="left" w:pos="533"/>
          <w:tab w:val="left" w:pos="1397"/>
          <w:tab w:val="left" w:pos="2231"/>
          <w:tab w:val="left" w:pos="2495"/>
          <w:tab w:val="left" w:pos="3134"/>
          <w:tab w:val="left" w:pos="3623"/>
          <w:tab w:val="left" w:pos="4487"/>
          <w:tab w:val="left" w:pos="5426"/>
          <w:tab w:val="left" w:pos="5690"/>
          <w:tab w:val="left" w:pos="6914"/>
          <w:tab w:val="left" w:pos="7598"/>
          <w:tab w:val="left" w:pos="8282"/>
        </w:tabs>
      </w:pPr>
      <w:r w:rsidRPr="003A1D48">
        <w:rPr>
          <w:rStyle w:val="InterlineTextNumChar"/>
        </w:rPr>
        <w:t>021</w:t>
      </w:r>
      <w:r w:rsidR="00800AD8">
        <w:tab/>
        <w:t>tja</w:t>
      </w:r>
      <w:r w:rsidR="00800AD8">
        <w:tab/>
        <w:t>alapen</w:t>
      </w:r>
      <w:r w:rsidR="00800AD8">
        <w:tab/>
        <w:t>a</w:t>
      </w:r>
      <w:r w:rsidR="00800AD8">
        <w:tab/>
        <w:t>aîak;</w:t>
      </w:r>
      <w:r w:rsidR="00800AD8">
        <w:tab/>
        <w:t>qau</w:t>
      </w:r>
      <w:r w:rsidR="00800AD8">
        <w:tab/>
        <w:t>tja</w:t>
      </w:r>
      <w:r w:rsidR="00800AD8">
        <w:tab/>
        <w:t>katsuin</w:t>
      </w:r>
      <w:r w:rsidR="00800AD8">
        <w:tab/>
        <w:t>a</w:t>
      </w:r>
      <w:r w:rsidR="00040B04">
        <w:tab/>
        <w:t>tjumaq</w:t>
      </w:r>
      <w:r w:rsidR="00040B04">
        <w:tab/>
        <w:t>azua</w:t>
      </w:r>
      <w:r w:rsidR="00040B04">
        <w:tab/>
        <w:t>kuku,</w:t>
      </w:r>
      <w:r w:rsidR="00040B04">
        <w:tab/>
        <w:t>sa</w:t>
      </w:r>
    </w:p>
    <w:p w14:paraId="7C8C4C93" w14:textId="77777777" w:rsidR="00800AD8" w:rsidRDefault="00800AD8" w:rsidP="00040B04">
      <w:pPr>
        <w:pStyle w:val="InterlineGlossWithTrans"/>
        <w:tabs>
          <w:tab w:val="left" w:pos="533"/>
          <w:tab w:val="left" w:pos="1397"/>
          <w:tab w:val="left" w:pos="2231"/>
          <w:tab w:val="left" w:pos="2495"/>
          <w:tab w:val="left" w:pos="3134"/>
          <w:tab w:val="left" w:pos="3623"/>
          <w:tab w:val="left" w:pos="4487"/>
          <w:tab w:val="left" w:pos="5426"/>
          <w:tab w:val="left" w:pos="5690"/>
          <w:tab w:val="left" w:pos="6914"/>
          <w:tab w:val="left" w:pos="7598"/>
          <w:tab w:val="left" w:pos="8282"/>
        </w:tabs>
      </w:pPr>
      <w:r>
        <w:tab/>
        <w:t>tja</w:t>
      </w:r>
      <w:r>
        <w:tab/>
        <w:t>alap-en</w:t>
      </w:r>
      <w:r>
        <w:tab/>
        <w:t>a</w:t>
      </w:r>
      <w:r>
        <w:tab/>
        <w:t>aîak</w:t>
      </w:r>
      <w:r>
        <w:tab/>
        <w:t>qau</w:t>
      </w:r>
      <w:r>
        <w:tab/>
        <w:t>tja</w:t>
      </w:r>
      <w:r>
        <w:tab/>
        <w:t>katsu-en</w:t>
      </w:r>
      <w:r>
        <w:tab/>
        <w:t>a</w:t>
      </w:r>
      <w:r w:rsidR="00040B04">
        <w:tab/>
        <w:t>tju-umaq</w:t>
      </w:r>
      <w:r w:rsidR="00040B04">
        <w:tab/>
        <w:t>a-zua</w:t>
      </w:r>
      <w:r w:rsidR="00040B04">
        <w:tab/>
        <w:t>kuku</w:t>
      </w:r>
      <w:r w:rsidR="00040B04">
        <w:tab/>
        <w:t>sa</w:t>
      </w:r>
    </w:p>
    <w:p w14:paraId="2D62961E" w14:textId="77777777" w:rsidR="00800AD8" w:rsidRDefault="00800AD8" w:rsidP="00040B04">
      <w:pPr>
        <w:pStyle w:val="InterlineTransNoFree"/>
        <w:tabs>
          <w:tab w:val="left" w:pos="1397"/>
          <w:tab w:val="left" w:pos="2231"/>
          <w:tab w:val="left" w:pos="2495"/>
          <w:tab w:val="left" w:pos="3134"/>
          <w:tab w:val="left" w:pos="3623"/>
          <w:tab w:val="left" w:pos="4487"/>
          <w:tab w:val="left" w:pos="5426"/>
          <w:tab w:val="left" w:pos="5690"/>
          <w:tab w:val="left" w:pos="6914"/>
          <w:tab w:val="left" w:pos="7598"/>
          <w:tab w:val="left" w:pos="8282"/>
        </w:tabs>
        <w:rPr>
          <w:smallCaps/>
        </w:rPr>
      </w:pPr>
      <w:r>
        <w:tab/>
        <w:t>we(</w:t>
      </w:r>
      <w:r>
        <w:rPr>
          <w:smallCaps/>
        </w:rPr>
        <w:t>inc</w:t>
      </w:r>
      <w:r>
        <w:t>)</w:t>
      </w:r>
      <w:r>
        <w:tab/>
        <w:t>take-</w:t>
      </w:r>
      <w:r>
        <w:rPr>
          <w:smallCaps/>
        </w:rPr>
        <w:t>pf</w:t>
      </w:r>
      <w:r>
        <w:rPr>
          <w:smallCaps/>
        </w:rPr>
        <w:tab/>
        <w:t>c</w:t>
      </w:r>
      <w:r>
        <w:rPr>
          <w:smallCaps/>
        </w:rPr>
        <w:tab/>
      </w:r>
      <w:r>
        <w:t>child</w:t>
      </w:r>
      <w:r>
        <w:tab/>
        <w:t>so</w:t>
      </w:r>
      <w:r>
        <w:tab/>
        <w:t>we(</w:t>
      </w:r>
      <w:r>
        <w:rPr>
          <w:smallCaps/>
        </w:rPr>
        <w:t>inc</w:t>
      </w:r>
      <w:r>
        <w:t>)</w:t>
      </w:r>
      <w:r>
        <w:tab/>
        <w:t>carry-</w:t>
      </w:r>
      <w:r>
        <w:rPr>
          <w:smallCaps/>
        </w:rPr>
        <w:t>pf</w:t>
      </w:r>
      <w:r>
        <w:rPr>
          <w:smallCaps/>
        </w:rPr>
        <w:tab/>
        <w:t>c</w:t>
      </w:r>
      <w:r w:rsidR="00040B04">
        <w:tab/>
        <w:t>there-house</w:t>
      </w:r>
      <w:r w:rsidR="00040B04">
        <w:tab/>
      </w:r>
      <w:r w:rsidR="00040B04">
        <w:rPr>
          <w:smallCaps/>
        </w:rPr>
        <w:t>c-</w:t>
      </w:r>
      <w:r w:rsidR="00040B04">
        <w:t>that</w:t>
      </w:r>
      <w:r w:rsidR="00040B04">
        <w:tab/>
        <w:t>pet</w:t>
      </w:r>
      <w:r w:rsidR="00040B04">
        <w:tab/>
        <w:t>and</w:t>
      </w:r>
    </w:p>
    <w:p w14:paraId="3A25DA56" w14:textId="77777777" w:rsidR="00800AD8" w:rsidRDefault="00040B04" w:rsidP="00040B04">
      <w:pPr>
        <w:pStyle w:val="InterlineText"/>
        <w:tabs>
          <w:tab w:val="left" w:pos="533"/>
          <w:tab w:val="left" w:pos="1397"/>
        </w:tabs>
      </w:pPr>
      <w:r>
        <w:tab/>
        <w:t>tja</w:t>
      </w:r>
      <w:r>
        <w:tab/>
        <w:t>pakani.</w:t>
      </w:r>
    </w:p>
    <w:p w14:paraId="5935DC20" w14:textId="77777777" w:rsidR="00800AD8" w:rsidRDefault="00040B04" w:rsidP="00040B04">
      <w:pPr>
        <w:pStyle w:val="InterlineGlossWithTrans"/>
        <w:tabs>
          <w:tab w:val="left" w:pos="533"/>
          <w:tab w:val="left" w:pos="1397"/>
        </w:tabs>
      </w:pPr>
      <w:r>
        <w:tab/>
        <w:t>tja</w:t>
      </w:r>
      <w:r>
        <w:tab/>
        <w:t>pa-kan-i</w:t>
      </w:r>
    </w:p>
    <w:p w14:paraId="024A8B06" w14:textId="77777777" w:rsidR="00800AD8" w:rsidRDefault="00040B04" w:rsidP="00B76180">
      <w:pPr>
        <w:pStyle w:val="InterlineTransNoFree"/>
        <w:tabs>
          <w:tab w:val="left" w:pos="1397"/>
          <w:tab w:val="right" w:pos="8789"/>
        </w:tabs>
      </w:pPr>
      <w:r>
        <w:tab/>
        <w:t>we(</w:t>
      </w:r>
      <w:r>
        <w:rPr>
          <w:smallCaps/>
        </w:rPr>
        <w:t>inc</w:t>
      </w:r>
      <w:r>
        <w:t>)</w:t>
      </w:r>
      <w:r>
        <w:tab/>
        <w:t>cause-eat-</w:t>
      </w:r>
      <w:r>
        <w:rPr>
          <w:smallCaps/>
        </w:rPr>
        <w:t>pf</w:t>
      </w:r>
      <w:r>
        <w:rPr>
          <w:smallCaps/>
        </w:rPr>
        <w:tab/>
      </w:r>
      <w:r>
        <w:t>We’ll take the puppies, and bring them home, and feed them.</w:t>
      </w:r>
    </w:p>
    <w:p w14:paraId="00C41F07" w14:textId="77777777" w:rsidR="00800AD8" w:rsidRDefault="00DC1AE0" w:rsidP="00040B04">
      <w:pPr>
        <w:pStyle w:val="InterlineText"/>
        <w:tabs>
          <w:tab w:val="left" w:pos="533"/>
          <w:tab w:val="left" w:pos="1022"/>
          <w:tab w:val="left" w:pos="1676"/>
          <w:tab w:val="left" w:pos="2660"/>
          <w:tab w:val="left" w:pos="3344"/>
          <w:tab w:val="left" w:pos="4028"/>
          <w:tab w:val="left" w:pos="5327"/>
          <w:tab w:val="left" w:pos="5591"/>
          <w:tab w:val="left" w:pos="6515"/>
          <w:tab w:val="left" w:pos="7289"/>
        </w:tabs>
      </w:pPr>
      <w:r w:rsidRPr="003A1D48">
        <w:rPr>
          <w:rStyle w:val="InterlineTextNumChar"/>
        </w:rPr>
        <w:t>022</w:t>
      </w:r>
      <w:r w:rsidR="00800AD8">
        <w:tab/>
        <w:t>qau</w:t>
      </w:r>
      <w:r w:rsidR="00800AD8">
        <w:tab/>
        <w:t>nu</w:t>
      </w:r>
      <w:r w:rsidR="00800AD8">
        <w:tab/>
        <w:t>meqatsa</w:t>
      </w:r>
      <w:r w:rsidR="00800AD8">
        <w:tab/>
        <w:t>azua</w:t>
      </w:r>
      <w:r w:rsidR="00800AD8">
        <w:tab/>
        <w:t>kuku,</w:t>
      </w:r>
      <w:r w:rsidR="00800AD8">
        <w:tab/>
        <w:t>gemurugur</w:t>
      </w:r>
      <w:r w:rsidR="00800AD8">
        <w:tab/>
        <w:t>a</w:t>
      </w:r>
      <w:r w:rsidR="00800AD8">
        <w:tab/>
        <w:t>kemats</w:t>
      </w:r>
      <w:r w:rsidR="00800AD8">
        <w:tab/>
        <w:t>anga,</w:t>
      </w:r>
      <w:r w:rsidR="00800AD8">
        <w:tab/>
        <w:t>nu</w:t>
      </w:r>
    </w:p>
    <w:p w14:paraId="7EE70BB6" w14:textId="77777777" w:rsidR="00800AD8" w:rsidRDefault="00800AD8" w:rsidP="00040B04">
      <w:pPr>
        <w:pStyle w:val="InterlineGlossWithTrans"/>
        <w:tabs>
          <w:tab w:val="left" w:pos="533"/>
          <w:tab w:val="left" w:pos="1022"/>
          <w:tab w:val="left" w:pos="1676"/>
          <w:tab w:val="left" w:pos="2660"/>
          <w:tab w:val="left" w:pos="3344"/>
          <w:tab w:val="left" w:pos="4028"/>
          <w:tab w:val="left" w:pos="5327"/>
          <w:tab w:val="left" w:pos="5591"/>
          <w:tab w:val="left" w:pos="6515"/>
          <w:tab w:val="left" w:pos="7289"/>
        </w:tabs>
      </w:pPr>
      <w:r>
        <w:tab/>
        <w:t>qau</w:t>
      </w:r>
      <w:r>
        <w:tab/>
        <w:t>nu</w:t>
      </w:r>
      <w:r>
        <w:tab/>
        <w:t>me-qatsa</w:t>
      </w:r>
      <w:r>
        <w:tab/>
        <w:t>a-zua</w:t>
      </w:r>
      <w:r>
        <w:tab/>
        <w:t>kuku</w:t>
      </w:r>
      <w:r>
        <w:tab/>
        <w:t>em=gurugur</w:t>
      </w:r>
      <w:r>
        <w:tab/>
        <w:t>a</w:t>
      </w:r>
      <w:r>
        <w:tab/>
        <w:t>em=kats</w:t>
      </w:r>
      <w:r>
        <w:tab/>
        <w:t>anga</w:t>
      </w:r>
      <w:r>
        <w:tab/>
        <w:t>nu</w:t>
      </w:r>
    </w:p>
    <w:p w14:paraId="00B9307D" w14:textId="77777777" w:rsidR="00800AD8" w:rsidRDefault="00800AD8" w:rsidP="00040B04">
      <w:pPr>
        <w:pStyle w:val="InterlineTransNoFree"/>
        <w:tabs>
          <w:tab w:val="left" w:pos="1022"/>
          <w:tab w:val="left" w:pos="1676"/>
          <w:tab w:val="left" w:pos="2660"/>
          <w:tab w:val="left" w:pos="3344"/>
          <w:tab w:val="left" w:pos="4028"/>
          <w:tab w:val="left" w:pos="5327"/>
          <w:tab w:val="left" w:pos="5591"/>
          <w:tab w:val="left" w:pos="6515"/>
          <w:tab w:val="left" w:pos="7289"/>
        </w:tabs>
      </w:pPr>
      <w:r>
        <w:tab/>
        <w:t>so</w:t>
      </w:r>
      <w:r>
        <w:tab/>
        <w:t>when</w:t>
      </w:r>
      <w:r>
        <w:tab/>
      </w:r>
      <w:r>
        <w:rPr>
          <w:smallCaps/>
        </w:rPr>
        <w:t>af</w:t>
      </w:r>
      <w:r>
        <w:t>-big</w:t>
      </w:r>
      <w:r>
        <w:tab/>
      </w:r>
      <w:r>
        <w:rPr>
          <w:smallCaps/>
        </w:rPr>
        <w:t>c-</w:t>
      </w:r>
      <w:r>
        <w:t>that</w:t>
      </w:r>
      <w:r>
        <w:tab/>
        <w:t>pet</w:t>
      </w:r>
      <w:r>
        <w:tab/>
      </w:r>
      <w:r>
        <w:rPr>
          <w:smallCaps/>
        </w:rPr>
        <w:t>af</w:t>
      </w:r>
      <w:r>
        <w:t>=bark</w:t>
      </w:r>
      <w:r>
        <w:rPr>
          <w:smallCaps/>
        </w:rPr>
        <w:tab/>
        <w:t>c</w:t>
      </w:r>
      <w:r>
        <w:rPr>
          <w:smallCaps/>
        </w:rPr>
        <w:tab/>
        <w:t>af</w:t>
      </w:r>
      <w:r>
        <w:t>=bite</w:t>
      </w:r>
      <w:r>
        <w:tab/>
        <w:t>indeed</w:t>
      </w:r>
      <w:r>
        <w:tab/>
        <w:t>when</w:t>
      </w:r>
    </w:p>
    <w:p w14:paraId="5B85D6F1" w14:textId="77777777" w:rsidR="00800AD8" w:rsidRDefault="00040B04" w:rsidP="00040B04">
      <w:pPr>
        <w:pStyle w:val="InterlineText"/>
        <w:tabs>
          <w:tab w:val="left" w:pos="533"/>
          <w:tab w:val="left" w:pos="1832"/>
          <w:tab w:val="left" w:pos="2096"/>
          <w:tab w:val="left" w:pos="2825"/>
          <w:tab w:val="left" w:pos="3479"/>
        </w:tabs>
      </w:pPr>
      <w:r>
        <w:tab/>
        <w:t>mangtjez</w:t>
      </w:r>
      <w:r w:rsidR="00800AD8">
        <w:tab/>
        <w:t>a</w:t>
      </w:r>
      <w:r w:rsidR="00800AD8">
        <w:tab/>
        <w:t>tsa÷</w:t>
      </w:r>
      <w:r w:rsidR="00800AD8">
        <w:tab/>
        <w:t>nu</w:t>
      </w:r>
      <w:r w:rsidR="00800AD8">
        <w:tab/>
        <w:t>qezemezemetj.</w:t>
      </w:r>
    </w:p>
    <w:p w14:paraId="3893C9D9" w14:textId="77777777" w:rsidR="00800AD8" w:rsidRDefault="00040B04" w:rsidP="00040B04">
      <w:pPr>
        <w:pStyle w:val="InterlineGlossWithTrans"/>
        <w:tabs>
          <w:tab w:val="left" w:pos="533"/>
          <w:tab w:val="left" w:pos="1832"/>
          <w:tab w:val="left" w:pos="2096"/>
          <w:tab w:val="left" w:pos="2825"/>
          <w:tab w:val="left" w:pos="3479"/>
        </w:tabs>
      </w:pPr>
      <w:r>
        <w:tab/>
        <w:t>m-pangetjez</w:t>
      </w:r>
      <w:r w:rsidR="00800AD8">
        <w:tab/>
        <w:t>a</w:t>
      </w:r>
      <w:r w:rsidR="00800AD8">
        <w:tab/>
        <w:t>tsa÷</w:t>
      </w:r>
      <w:r w:rsidR="00800AD8">
        <w:tab/>
        <w:t>nu</w:t>
      </w:r>
      <w:r>
        <w:tab/>
      </w:r>
      <w:r w:rsidR="00800AD8">
        <w:t>zeme</w:t>
      </w:r>
      <w:r>
        <w:t>=</w:t>
      </w:r>
      <w:r w:rsidR="00800AD8">
        <w:t>qezemetj</w:t>
      </w:r>
    </w:p>
    <w:p w14:paraId="18B35729" w14:textId="77777777" w:rsidR="00800AD8" w:rsidRDefault="00040B04" w:rsidP="00040B04">
      <w:pPr>
        <w:pStyle w:val="InterlineTrans"/>
        <w:tabs>
          <w:tab w:val="left" w:pos="533"/>
          <w:tab w:val="left" w:pos="1832"/>
          <w:tab w:val="left" w:pos="2096"/>
          <w:tab w:val="left" w:pos="2825"/>
          <w:tab w:val="left" w:pos="3479"/>
        </w:tabs>
      </w:pPr>
      <w:r>
        <w:tab/>
      </w:r>
      <w:r>
        <w:rPr>
          <w:smallCaps/>
        </w:rPr>
        <w:t>af</w:t>
      </w:r>
      <w:r>
        <w:t>-come</w:t>
      </w:r>
      <w:r w:rsidR="00800AD8">
        <w:rPr>
          <w:smallCaps/>
        </w:rPr>
        <w:tab/>
        <w:t>c</w:t>
      </w:r>
      <w:r w:rsidR="00800AD8">
        <w:rPr>
          <w:smallCaps/>
        </w:rPr>
        <w:tab/>
      </w:r>
      <w:r w:rsidR="00800AD8">
        <w:t>bandit</w:t>
      </w:r>
      <w:r w:rsidR="00800AD8">
        <w:tab/>
        <w:t>when</w:t>
      </w:r>
      <w:r w:rsidR="00800AD8">
        <w:tab/>
      </w:r>
      <w:r w:rsidR="00800AD8">
        <w:rPr>
          <w:smallCaps/>
        </w:rPr>
        <w:t>red</w:t>
      </w:r>
      <w:r w:rsidR="00800AD8">
        <w:t>=night</w:t>
      </w:r>
    </w:p>
    <w:p w14:paraId="332384C1" w14:textId="77777777" w:rsidR="00800AD8" w:rsidRDefault="00800AD8">
      <w:pPr>
        <w:pStyle w:val="InterlineFree"/>
      </w:pPr>
      <w:r>
        <w:t>When the puppies get big, they’ll bark and bite, if a thief comes at night.</w:t>
      </w:r>
    </w:p>
    <w:p w14:paraId="74A8B72D" w14:textId="77777777" w:rsidR="00800AD8" w:rsidRDefault="00DC1AE0" w:rsidP="00040B04">
      <w:pPr>
        <w:pStyle w:val="InterlineText"/>
        <w:tabs>
          <w:tab w:val="left" w:pos="533"/>
          <w:tab w:val="left" w:pos="1022"/>
          <w:tab w:val="left" w:pos="1676"/>
          <w:tab w:val="left" w:pos="2495"/>
          <w:tab w:val="left" w:pos="3149"/>
          <w:tab w:val="left" w:pos="4343"/>
          <w:tab w:val="left" w:pos="4607"/>
          <w:tab w:val="left" w:pos="5336"/>
          <w:tab w:val="left" w:pos="5780"/>
          <w:tab w:val="left" w:pos="6554"/>
          <w:tab w:val="left" w:pos="7103"/>
          <w:tab w:val="left" w:pos="7367"/>
          <w:tab w:val="left" w:pos="8666"/>
        </w:tabs>
      </w:pPr>
      <w:r w:rsidRPr="003A1D48">
        <w:rPr>
          <w:rStyle w:val="InterlineTextNumChar"/>
        </w:rPr>
        <w:t>023</w:t>
      </w:r>
      <w:r w:rsidR="00800AD8">
        <w:tab/>
        <w:t>qau</w:t>
      </w:r>
      <w:r w:rsidR="00800AD8">
        <w:tab/>
        <w:t>nu</w:t>
      </w:r>
      <w:r w:rsidR="00800AD8">
        <w:tab/>
        <w:t>katsen</w:t>
      </w:r>
      <w:r w:rsidR="00800AD8">
        <w:tab/>
        <w:t>nu</w:t>
      </w:r>
      <w:r w:rsidR="00800AD8">
        <w:tab/>
        <w:t>guruguren</w:t>
      </w:r>
      <w:r w:rsidR="00800AD8">
        <w:tab/>
        <w:t>a</w:t>
      </w:r>
      <w:r w:rsidR="00800AD8">
        <w:tab/>
        <w:t>tsa÷,</w:t>
      </w:r>
      <w:r w:rsidR="00800AD8">
        <w:tab/>
        <w:t>ini</w:t>
      </w:r>
      <w:r w:rsidR="00800AD8">
        <w:tab/>
        <w:t>anga</w:t>
      </w:r>
      <w:r w:rsidR="00800AD8">
        <w:tab/>
        <w:t>turu</w:t>
      </w:r>
      <w:r w:rsidR="00800AD8">
        <w:tab/>
        <w:t>a</w:t>
      </w:r>
      <w:r w:rsidR="00040B04">
        <w:tab/>
        <w:t>mangtjez</w:t>
      </w:r>
      <w:r w:rsidR="00040B04">
        <w:tab/>
        <w:t>a</w:t>
      </w:r>
    </w:p>
    <w:p w14:paraId="07883C1A" w14:textId="77777777" w:rsidR="00800AD8" w:rsidRDefault="00800AD8" w:rsidP="00040B04">
      <w:pPr>
        <w:pStyle w:val="InterlineGlossWithTrans"/>
        <w:tabs>
          <w:tab w:val="left" w:pos="533"/>
          <w:tab w:val="left" w:pos="1022"/>
          <w:tab w:val="left" w:pos="1676"/>
          <w:tab w:val="left" w:pos="2495"/>
          <w:tab w:val="left" w:pos="3149"/>
          <w:tab w:val="left" w:pos="4343"/>
          <w:tab w:val="left" w:pos="4607"/>
          <w:tab w:val="left" w:pos="5336"/>
          <w:tab w:val="left" w:pos="5780"/>
          <w:tab w:val="left" w:pos="6554"/>
          <w:tab w:val="left" w:pos="7103"/>
          <w:tab w:val="left" w:pos="7367"/>
          <w:tab w:val="left" w:pos="8666"/>
        </w:tabs>
      </w:pPr>
      <w:r>
        <w:tab/>
        <w:t>qau</w:t>
      </w:r>
      <w:r>
        <w:tab/>
        <w:t>nu</w:t>
      </w:r>
      <w:r>
        <w:tab/>
        <w:t>kats-en</w:t>
      </w:r>
      <w:r>
        <w:tab/>
        <w:t>nu</w:t>
      </w:r>
      <w:r>
        <w:tab/>
        <w:t>gurugur-en</w:t>
      </w:r>
      <w:r>
        <w:tab/>
        <w:t>a</w:t>
      </w:r>
      <w:r>
        <w:tab/>
        <w:t>tsa÷</w:t>
      </w:r>
      <w:r>
        <w:tab/>
        <w:t>ini</w:t>
      </w:r>
      <w:r>
        <w:tab/>
        <w:t>anga</w:t>
      </w:r>
      <w:r>
        <w:tab/>
        <w:t>turu</w:t>
      </w:r>
      <w:r>
        <w:tab/>
        <w:t>a</w:t>
      </w:r>
      <w:r w:rsidR="00040B04">
        <w:tab/>
        <w:t>m-pangetjez</w:t>
      </w:r>
      <w:r w:rsidR="00040B04">
        <w:tab/>
        <w:t>a</w:t>
      </w:r>
    </w:p>
    <w:p w14:paraId="10766393" w14:textId="77777777" w:rsidR="00800AD8" w:rsidRDefault="00800AD8" w:rsidP="00040B04">
      <w:pPr>
        <w:pStyle w:val="InterlineTransNoFree"/>
        <w:tabs>
          <w:tab w:val="left" w:pos="1022"/>
          <w:tab w:val="left" w:pos="1676"/>
          <w:tab w:val="left" w:pos="2495"/>
          <w:tab w:val="left" w:pos="3149"/>
          <w:tab w:val="left" w:pos="4343"/>
          <w:tab w:val="left" w:pos="4607"/>
          <w:tab w:val="left" w:pos="5336"/>
          <w:tab w:val="left" w:pos="5780"/>
          <w:tab w:val="left" w:pos="6554"/>
          <w:tab w:val="left" w:pos="7103"/>
          <w:tab w:val="left" w:pos="7367"/>
          <w:tab w:val="left" w:pos="8666"/>
        </w:tabs>
        <w:rPr>
          <w:smallCaps/>
        </w:rPr>
      </w:pPr>
      <w:r>
        <w:tab/>
        <w:t>so</w:t>
      </w:r>
      <w:r>
        <w:tab/>
        <w:t>when</w:t>
      </w:r>
      <w:r>
        <w:tab/>
        <w:t>bite-</w:t>
      </w:r>
      <w:r>
        <w:rPr>
          <w:smallCaps/>
        </w:rPr>
        <w:t>pf</w:t>
      </w:r>
      <w:r>
        <w:tab/>
        <w:t>when</w:t>
      </w:r>
      <w:r>
        <w:tab/>
        <w:t>bark-</w:t>
      </w:r>
      <w:r>
        <w:rPr>
          <w:smallCaps/>
        </w:rPr>
        <w:t>pf</w:t>
      </w:r>
      <w:r>
        <w:rPr>
          <w:smallCaps/>
        </w:rPr>
        <w:tab/>
        <w:t>c</w:t>
      </w:r>
      <w:r>
        <w:rPr>
          <w:smallCaps/>
        </w:rPr>
        <w:tab/>
      </w:r>
      <w:r>
        <w:t>bandit</w:t>
      </w:r>
      <w:r>
        <w:tab/>
        <w:t>not</w:t>
      </w:r>
      <w:r>
        <w:tab/>
        <w:t>indeed</w:t>
      </w:r>
      <w:r>
        <w:tab/>
        <w:t>dare</w:t>
      </w:r>
      <w:r>
        <w:rPr>
          <w:smallCaps/>
        </w:rPr>
        <w:tab/>
        <w:t>c</w:t>
      </w:r>
      <w:r w:rsidR="00040B04">
        <w:tab/>
      </w:r>
      <w:r w:rsidR="00040B04">
        <w:rPr>
          <w:smallCaps/>
        </w:rPr>
        <w:t>af</w:t>
      </w:r>
      <w:r w:rsidR="00040B04">
        <w:t>-come</w:t>
      </w:r>
      <w:r w:rsidR="00040B04">
        <w:rPr>
          <w:smallCaps/>
        </w:rPr>
        <w:tab/>
        <w:t>c</w:t>
      </w:r>
    </w:p>
    <w:p w14:paraId="28D6C5BC" w14:textId="77777777" w:rsidR="00800AD8" w:rsidRDefault="00800AD8" w:rsidP="00040B04">
      <w:pPr>
        <w:pStyle w:val="InterlineText"/>
        <w:tabs>
          <w:tab w:val="left" w:pos="533"/>
        </w:tabs>
      </w:pPr>
      <w:r>
        <w:lastRenderedPageBreak/>
        <w:tab/>
        <w:t>tsemakaw.”</w:t>
      </w:r>
    </w:p>
    <w:p w14:paraId="526C9423" w14:textId="77777777" w:rsidR="00800AD8" w:rsidRDefault="00800AD8" w:rsidP="00040B04">
      <w:pPr>
        <w:pStyle w:val="InterlineGlossWithTrans"/>
        <w:tabs>
          <w:tab w:val="left" w:pos="533"/>
        </w:tabs>
      </w:pPr>
      <w:r>
        <w:tab/>
        <w:t>em=tsakaw</w:t>
      </w:r>
    </w:p>
    <w:p w14:paraId="2A7BF090" w14:textId="77777777" w:rsidR="00800AD8" w:rsidRDefault="00800AD8" w:rsidP="00B76180">
      <w:pPr>
        <w:pStyle w:val="InterlineTransNoFree"/>
        <w:tabs>
          <w:tab w:val="right" w:pos="8789"/>
        </w:tabs>
      </w:pPr>
      <w:r>
        <w:rPr>
          <w:smallCaps/>
        </w:rPr>
        <w:tab/>
        <w:t>af</w:t>
      </w:r>
      <w:r>
        <w:t>=steal</w:t>
      </w:r>
      <w:r w:rsidR="00040B04">
        <w:tab/>
        <w:t>If he is bitten and barked at, he won’t dare to come and steal any more.</w:t>
      </w:r>
    </w:p>
    <w:p w14:paraId="6FC882BA" w14:textId="77777777" w:rsidR="00040B04" w:rsidRDefault="00800AD8" w:rsidP="00040B04">
      <w:pPr>
        <w:pStyle w:val="FullTranslation"/>
      </w:pPr>
      <w:r>
        <w:t>Once upon a time there was a rich person. Thieves kept coming and (s)he didn’t feel secure. So he thought: “What can be done to these thieves to frighten them?” he thought. But he didn’t know what to do.</w:t>
      </w:r>
    </w:p>
    <w:p w14:paraId="7A4BFF2B" w14:textId="77777777" w:rsidR="00040B04" w:rsidRDefault="00800AD8" w:rsidP="00040B04">
      <w:pPr>
        <w:pStyle w:val="FullTranslation"/>
      </w:pPr>
      <w:r>
        <w:t>Now an old person came, and asked him: “What are you thinking about?” he was asked. So he told him what was on his mind: “It’s this large number of thieves. What am I to do to get rid of them is what I am thinking. But I don’t know what to do. If you know, tell me,” said the rich person.</w:t>
      </w:r>
    </w:p>
    <w:p w14:paraId="50892083" w14:textId="77777777" w:rsidR="00040B04" w:rsidRDefault="00800AD8" w:rsidP="00040B04">
      <w:pPr>
        <w:pStyle w:val="FullTranslation"/>
      </w:pPr>
      <w:r>
        <w:t>“So that’s what you are thinking about. But don’t worry. I know very well what to do,” he was told. So the rich person was glad. “If you really know, tell me.”</w:t>
      </w:r>
    </w:p>
    <w:p w14:paraId="37B1203A" w14:textId="77777777" w:rsidR="00800AD8" w:rsidRDefault="00800AD8" w:rsidP="00040B04">
      <w:pPr>
        <w:pStyle w:val="FullTranslation"/>
      </w:pPr>
      <w:r>
        <w:t>“Yes, I’ll tell you. I have seen plenty of dogs on Guruîan mountain, and fine ones too. But if we go there to get dogs, we’ll be bitten by the dogs. But if we make dumplings of millet and mix hair in the dumplings, and feed them to the mother dog, then her mouth will get stuck up with the dumpling, and the mother dog will do nothing but try to get rid of it. Then even if we go there, the dog won’t know that we are taking away her puppies. We’ll take the puppies, and bring them home, and feed them. When the puppies get big, they’ll bark and bite, if a thief comes at night. If he is bitten and barked at, he won’t dare to come and steal any more.”</w:t>
      </w:r>
    </w:p>
    <w:p w14:paraId="212E145C" w14:textId="77777777" w:rsidR="00800AD8" w:rsidRDefault="00800AD8">
      <w:pPr>
        <w:pStyle w:val="Heading4"/>
      </w:pPr>
      <w:r w:rsidRPr="00996908">
        <w:rPr>
          <w:rStyle w:val="NumTextHeadingChar"/>
        </w:rPr>
        <w:t>018</w:t>
      </w:r>
      <w:r>
        <w:t xml:space="preserve"> SAVAïI</w:t>
      </w:r>
      <w:r w:rsidR="00040B04">
        <w:br/>
      </w:r>
      <w:r>
        <w:t>ti Sava</w:t>
      </w:r>
      <w:r w:rsidR="00040B04">
        <w:t>îi</w:t>
      </w:r>
      <w:r w:rsidR="001208B6">
        <w:t xml:space="preserve"> (</w:t>
      </w:r>
      <w:r w:rsidR="00040B04">
        <w:t>Tjakuvukuvuî village, p.190</w:t>
      </w:r>
      <w:r w:rsidR="001208B6">
        <w:t>)</w:t>
      </w:r>
    </w:p>
    <w:p w14:paraId="7FCFC53D" w14:textId="77777777" w:rsidR="00800AD8" w:rsidRDefault="00DC1AE0" w:rsidP="00B17111">
      <w:pPr>
        <w:pStyle w:val="InterlineText"/>
        <w:tabs>
          <w:tab w:val="left" w:pos="533"/>
          <w:tab w:val="left" w:pos="1457"/>
          <w:tab w:val="left" w:pos="3236"/>
          <w:tab w:val="left" w:pos="3740"/>
          <w:tab w:val="left" w:pos="5474"/>
          <w:tab w:val="left" w:pos="5978"/>
          <w:tab w:val="left" w:pos="6677"/>
          <w:tab w:val="left" w:pos="7016"/>
          <w:tab w:val="left" w:pos="7865"/>
          <w:tab w:val="left" w:pos="8129"/>
        </w:tabs>
      </w:pPr>
      <w:r w:rsidRPr="003A1D48">
        <w:rPr>
          <w:rStyle w:val="InterlineTextNumChar"/>
        </w:rPr>
        <w:t>001</w:t>
      </w:r>
      <w:r w:rsidR="00800AD8">
        <w:tab/>
        <w:t>izua</w:t>
      </w:r>
      <w:r w:rsidR="00800AD8">
        <w:tab/>
        <w:t>sitsuayan</w:t>
      </w:r>
      <w:r w:rsidR="00800AD8">
        <w:tab/>
        <w:t>i</w:t>
      </w:r>
      <w:r w:rsidR="00800AD8">
        <w:tab/>
        <w:t>pasazayazaya</w:t>
      </w:r>
      <w:r w:rsidR="00800AD8">
        <w:tab/>
        <w:t>tua</w:t>
      </w:r>
      <w:r w:rsidR="00800AD8">
        <w:tab/>
        <w:t>tapaw</w:t>
      </w:r>
      <w:r w:rsidR="00800AD8">
        <w:tab/>
        <w:t>ni</w:t>
      </w:r>
      <w:r w:rsidR="00B17111">
        <w:tab/>
        <w:t>Luvutsi</w:t>
      </w:r>
      <w:r w:rsidR="00B17111">
        <w:tab/>
        <w:t>a</w:t>
      </w:r>
      <w:r w:rsidR="00B17111">
        <w:tab/>
        <w:t>tapaw</w:t>
      </w:r>
    </w:p>
    <w:p w14:paraId="60CEC1B9" w14:textId="77777777" w:rsidR="00800AD8" w:rsidRDefault="00800AD8" w:rsidP="00B17111">
      <w:pPr>
        <w:pStyle w:val="InterlineGlossWithTrans"/>
        <w:tabs>
          <w:tab w:val="left" w:pos="533"/>
          <w:tab w:val="left" w:pos="1457"/>
          <w:tab w:val="left" w:pos="3236"/>
          <w:tab w:val="left" w:pos="3740"/>
          <w:tab w:val="left" w:pos="5474"/>
          <w:tab w:val="left" w:pos="5978"/>
          <w:tab w:val="left" w:pos="6677"/>
          <w:tab w:val="left" w:pos="7016"/>
          <w:tab w:val="left" w:pos="7865"/>
          <w:tab w:val="left" w:pos="8129"/>
        </w:tabs>
      </w:pPr>
      <w:r>
        <w:tab/>
        <w:t>i-zua</w:t>
      </w:r>
      <w:r>
        <w:tab/>
        <w:t>si-tsuay-an</w:t>
      </w:r>
      <w:r>
        <w:tab/>
        <w:t>i</w:t>
      </w:r>
      <w:r>
        <w:tab/>
        <w:t>pa-sa-zaya-zaya</w:t>
      </w:r>
      <w:r>
        <w:tab/>
        <w:t>tua</w:t>
      </w:r>
      <w:r>
        <w:tab/>
        <w:t>tapaw</w:t>
      </w:r>
      <w:r>
        <w:tab/>
        <w:t>ni</w:t>
      </w:r>
      <w:r w:rsidR="00B17111">
        <w:tab/>
        <w:t>Luvutsi</w:t>
      </w:r>
      <w:r w:rsidR="00B17111">
        <w:tab/>
        <w:t>a</w:t>
      </w:r>
      <w:r w:rsidR="00B17111">
        <w:tab/>
        <w:t>tapaw</w:t>
      </w:r>
    </w:p>
    <w:p w14:paraId="76EACD1D" w14:textId="77777777" w:rsidR="00800AD8" w:rsidRDefault="00800AD8" w:rsidP="00B17111">
      <w:pPr>
        <w:pStyle w:val="InterlineTransNoFree"/>
        <w:tabs>
          <w:tab w:val="left" w:pos="1457"/>
          <w:tab w:val="left" w:pos="3236"/>
          <w:tab w:val="left" w:pos="3740"/>
          <w:tab w:val="left" w:pos="5474"/>
          <w:tab w:val="left" w:pos="5978"/>
          <w:tab w:val="left" w:pos="6677"/>
          <w:tab w:val="left" w:pos="7016"/>
          <w:tab w:val="left" w:pos="7865"/>
          <w:tab w:val="left" w:pos="8129"/>
        </w:tabs>
      </w:pPr>
      <w:r>
        <w:tab/>
      </w:r>
      <w:r>
        <w:rPr>
          <w:smallCaps/>
        </w:rPr>
        <w:t>loc</w:t>
      </w:r>
      <w:r>
        <w:t>-that</w:t>
      </w:r>
      <w:r>
        <w:tab/>
      </w:r>
      <w:r>
        <w:rPr>
          <w:smallCaps/>
        </w:rPr>
        <w:t>if</w:t>
      </w:r>
      <w:r>
        <w:t>-long.time-</w:t>
      </w:r>
      <w:r>
        <w:rPr>
          <w:smallCaps/>
        </w:rPr>
        <w:t>nom</w:t>
      </w:r>
      <w:r>
        <w:tab/>
      </w:r>
      <w:r>
        <w:rPr>
          <w:smallCaps/>
        </w:rPr>
        <w:t>loc</w:t>
      </w:r>
      <w:r>
        <w:tab/>
        <w:t>cause-go-</w:t>
      </w:r>
      <w:r>
        <w:rPr>
          <w:smallCaps/>
        </w:rPr>
        <w:t>red</w:t>
      </w:r>
      <w:r>
        <w:t>-up</w:t>
      </w:r>
      <w:r>
        <w:tab/>
      </w:r>
      <w:r>
        <w:rPr>
          <w:smallCaps/>
        </w:rPr>
        <w:t>obl</w:t>
      </w:r>
      <w:r>
        <w:tab/>
        <w:t>hut</w:t>
      </w:r>
      <w:r>
        <w:tab/>
        <w:t>of</w:t>
      </w:r>
      <w:r w:rsidR="00B17111">
        <w:tab/>
        <w:t>(name)</w:t>
      </w:r>
      <w:r w:rsidR="00B17111">
        <w:rPr>
          <w:smallCaps/>
        </w:rPr>
        <w:tab/>
        <w:t>c</w:t>
      </w:r>
      <w:r w:rsidR="00B17111">
        <w:rPr>
          <w:smallCaps/>
        </w:rPr>
        <w:tab/>
      </w:r>
      <w:r w:rsidR="00B17111">
        <w:t>hut</w:t>
      </w:r>
    </w:p>
    <w:p w14:paraId="28CBDBDB" w14:textId="77777777" w:rsidR="00800AD8" w:rsidRDefault="00800AD8" w:rsidP="00B17111">
      <w:pPr>
        <w:pStyle w:val="InterlineText"/>
        <w:tabs>
          <w:tab w:val="left" w:pos="533"/>
          <w:tab w:val="left" w:pos="872"/>
          <w:tab w:val="left" w:pos="1676"/>
          <w:tab w:val="left" w:pos="1940"/>
          <w:tab w:val="left" w:pos="2744"/>
          <w:tab w:val="left" w:pos="3668"/>
        </w:tabs>
      </w:pPr>
      <w:r>
        <w:tab/>
        <w:t>ni</w:t>
      </w:r>
      <w:r>
        <w:tab/>
        <w:t>Savaîi</w:t>
      </w:r>
      <w:r>
        <w:tab/>
        <w:t>a</w:t>
      </w:r>
      <w:r>
        <w:tab/>
        <w:t>Pasusu</w:t>
      </w:r>
      <w:r>
        <w:tab/>
        <w:t>katua</w:t>
      </w:r>
      <w:r>
        <w:tab/>
        <w:t>kina.</w:t>
      </w:r>
    </w:p>
    <w:p w14:paraId="2FBE2006" w14:textId="77777777" w:rsidR="00800AD8" w:rsidRDefault="00800AD8" w:rsidP="00B17111">
      <w:pPr>
        <w:pStyle w:val="InterlineGlossWithTrans"/>
        <w:tabs>
          <w:tab w:val="left" w:pos="533"/>
          <w:tab w:val="left" w:pos="872"/>
          <w:tab w:val="left" w:pos="1676"/>
          <w:tab w:val="left" w:pos="1940"/>
          <w:tab w:val="left" w:pos="2744"/>
          <w:tab w:val="left" w:pos="3668"/>
        </w:tabs>
      </w:pPr>
      <w:r>
        <w:tab/>
        <w:t>ni</w:t>
      </w:r>
      <w:r>
        <w:tab/>
        <w:t>Savaîi</w:t>
      </w:r>
      <w:r>
        <w:tab/>
        <w:t>a</w:t>
      </w:r>
      <w:r>
        <w:tab/>
        <w:t>Pasusu</w:t>
      </w:r>
      <w:r>
        <w:tab/>
        <w:t>ka-tua</w:t>
      </w:r>
      <w:r>
        <w:tab/>
        <w:t>kina</w:t>
      </w:r>
    </w:p>
    <w:p w14:paraId="2BDF5A40" w14:textId="77777777" w:rsidR="00800AD8" w:rsidRDefault="00800AD8" w:rsidP="00B17111">
      <w:pPr>
        <w:pStyle w:val="InterlineTrans"/>
        <w:tabs>
          <w:tab w:val="left" w:pos="533"/>
          <w:tab w:val="left" w:pos="872"/>
          <w:tab w:val="left" w:pos="1676"/>
          <w:tab w:val="left" w:pos="1940"/>
          <w:tab w:val="left" w:pos="2744"/>
          <w:tab w:val="left" w:pos="3668"/>
        </w:tabs>
      </w:pPr>
      <w:r>
        <w:tab/>
        <w:t>of</w:t>
      </w:r>
      <w:r>
        <w:tab/>
        <w:t>(name)</w:t>
      </w:r>
      <w:r>
        <w:rPr>
          <w:smallCaps/>
        </w:rPr>
        <w:tab/>
        <w:t>c</w:t>
      </w:r>
      <w:r>
        <w:rPr>
          <w:smallCaps/>
        </w:rPr>
        <w:tab/>
      </w:r>
      <w:r>
        <w:t>(name)</w:t>
      </w:r>
      <w:r>
        <w:tab/>
        <w:t>and-</w:t>
      </w:r>
      <w:r>
        <w:rPr>
          <w:smallCaps/>
        </w:rPr>
        <w:t>obl</w:t>
      </w:r>
      <w:r>
        <w:tab/>
        <w:t>mother</w:t>
      </w:r>
    </w:p>
    <w:p w14:paraId="32961B73" w14:textId="77777777" w:rsidR="00800AD8" w:rsidRDefault="00800AD8">
      <w:pPr>
        <w:pStyle w:val="InterlineFree"/>
      </w:pPr>
      <w:r>
        <w:t>Once upon a time above the Luvutsi house was the house of Savaîi Pasusu and her mother.</w:t>
      </w:r>
    </w:p>
    <w:p w14:paraId="43A7C838" w14:textId="77777777" w:rsidR="00800AD8" w:rsidRDefault="00DC1AE0" w:rsidP="00B17111">
      <w:pPr>
        <w:pStyle w:val="InterlineText"/>
        <w:tabs>
          <w:tab w:val="left" w:pos="533"/>
          <w:tab w:val="left" w:pos="1022"/>
          <w:tab w:val="left" w:pos="1466"/>
          <w:tab w:val="left" w:pos="2270"/>
          <w:tab w:val="left" w:pos="3284"/>
          <w:tab w:val="left" w:pos="3923"/>
          <w:tab w:val="left" w:pos="4517"/>
          <w:tab w:val="left" w:pos="4781"/>
          <w:tab w:val="left" w:pos="5525"/>
          <w:tab w:val="left" w:pos="6299"/>
        </w:tabs>
      </w:pPr>
      <w:r w:rsidRPr="003A1D48">
        <w:rPr>
          <w:rStyle w:val="InterlineTextNumChar"/>
        </w:rPr>
        <w:t>002</w:t>
      </w:r>
      <w:r w:rsidR="00800AD8">
        <w:tab/>
        <w:t>sa</w:t>
      </w:r>
      <w:r w:rsidR="00800AD8">
        <w:tab/>
        <w:t>ti</w:t>
      </w:r>
      <w:r w:rsidR="00800AD8">
        <w:tab/>
        <w:t>Savaîi</w:t>
      </w:r>
      <w:r w:rsidR="00800AD8">
        <w:tab/>
        <w:t>“muri</w:t>
      </w:r>
      <w:r w:rsidR="00800AD8">
        <w:tab/>
        <w:t>vaik</w:t>
      </w:r>
      <w:r w:rsidR="00800AD8">
        <w:tab/>
        <w:t>aken</w:t>
      </w:r>
      <w:r w:rsidR="00800AD8">
        <w:tab/>
        <w:t>a</w:t>
      </w:r>
      <w:r w:rsidR="00B17111">
        <w:tab/>
        <w:t>sema</w:t>
      </w:r>
      <w:r w:rsidR="00B17111">
        <w:tab/>
        <w:t>tjatjan,</w:t>
      </w:r>
      <w:r w:rsidR="00B17111">
        <w:tab/>
        <w:t>kina.</w:t>
      </w:r>
    </w:p>
    <w:p w14:paraId="16B8E416" w14:textId="77777777" w:rsidR="00800AD8" w:rsidRDefault="00800AD8" w:rsidP="00B17111">
      <w:pPr>
        <w:pStyle w:val="InterlineGlossWithTrans"/>
        <w:tabs>
          <w:tab w:val="left" w:pos="533"/>
          <w:tab w:val="left" w:pos="1022"/>
          <w:tab w:val="left" w:pos="1466"/>
          <w:tab w:val="left" w:pos="2270"/>
          <w:tab w:val="left" w:pos="3284"/>
          <w:tab w:val="left" w:pos="3923"/>
          <w:tab w:val="left" w:pos="4517"/>
          <w:tab w:val="left" w:pos="4781"/>
          <w:tab w:val="left" w:pos="5525"/>
          <w:tab w:val="left" w:pos="6299"/>
        </w:tabs>
      </w:pPr>
      <w:r>
        <w:tab/>
        <w:t>sa</w:t>
      </w:r>
      <w:r>
        <w:tab/>
        <w:t>ti</w:t>
      </w:r>
      <w:r>
        <w:tab/>
        <w:t>Savaîi</w:t>
      </w:r>
      <w:r>
        <w:tab/>
        <w:t>ma-uri</w:t>
      </w:r>
      <w:r>
        <w:tab/>
        <w:t>vaik</w:t>
      </w:r>
      <w:r>
        <w:tab/>
        <w:t>aken</w:t>
      </w:r>
      <w:r>
        <w:tab/>
        <w:t>a</w:t>
      </w:r>
      <w:r w:rsidR="00B17111">
        <w:tab/>
        <w:t>em=sa</w:t>
      </w:r>
      <w:r w:rsidR="00B17111">
        <w:tab/>
        <w:t>tjatjan</w:t>
      </w:r>
      <w:r w:rsidR="00B17111">
        <w:tab/>
        <w:t>kina</w:t>
      </w:r>
    </w:p>
    <w:p w14:paraId="4E12EE5E" w14:textId="77777777" w:rsidR="00800AD8" w:rsidRDefault="00800AD8" w:rsidP="00B17111">
      <w:pPr>
        <w:pStyle w:val="InterlineTrans"/>
        <w:tabs>
          <w:tab w:val="left" w:pos="533"/>
          <w:tab w:val="left" w:pos="1022"/>
          <w:tab w:val="left" w:pos="1466"/>
          <w:tab w:val="left" w:pos="2270"/>
          <w:tab w:val="left" w:pos="3284"/>
          <w:tab w:val="left" w:pos="3923"/>
          <w:tab w:val="left" w:pos="4517"/>
          <w:tab w:val="left" w:pos="4781"/>
          <w:tab w:val="left" w:pos="5525"/>
          <w:tab w:val="left" w:pos="6299"/>
        </w:tabs>
        <w:rPr>
          <w:smallCaps/>
        </w:rPr>
      </w:pPr>
      <w:r>
        <w:tab/>
        <w:t>and</w:t>
      </w:r>
      <w:r>
        <w:tab/>
      </w:r>
      <w:r>
        <w:rPr>
          <w:smallCaps/>
        </w:rPr>
        <w:t>f.h</w:t>
      </w:r>
      <w:r>
        <w:tab/>
        <w:t>(name)</w:t>
      </w:r>
      <w:r>
        <w:tab/>
      </w:r>
      <w:r>
        <w:rPr>
          <w:smallCaps/>
        </w:rPr>
        <w:t>stat</w:t>
      </w:r>
      <w:r>
        <w:t>-will</w:t>
      </w:r>
      <w:r>
        <w:tab/>
        <w:t>leave</w:t>
      </w:r>
      <w:r>
        <w:tab/>
      </w:r>
      <w:r w:rsidR="000D5EFB" w:rsidRPr="000D5EFB">
        <w:rPr>
          <w:smallCaps/>
        </w:rPr>
        <w:t>f.I</w:t>
      </w:r>
      <w:r>
        <w:rPr>
          <w:smallCaps/>
        </w:rPr>
        <w:tab/>
        <w:t>c</w:t>
      </w:r>
      <w:r w:rsidR="00B17111">
        <w:tab/>
      </w:r>
      <w:r w:rsidR="00B17111">
        <w:rPr>
          <w:smallCaps/>
        </w:rPr>
        <w:t>af</w:t>
      </w:r>
      <w:r w:rsidR="00B17111">
        <w:t>=go</w:t>
      </w:r>
      <w:r w:rsidR="00B17111">
        <w:tab/>
        <w:t>spring</w:t>
      </w:r>
      <w:r w:rsidR="00B17111">
        <w:tab/>
        <w:t>mother</w:t>
      </w:r>
    </w:p>
    <w:p w14:paraId="474F65D6" w14:textId="77777777" w:rsidR="00800AD8" w:rsidRDefault="00800AD8">
      <w:pPr>
        <w:pStyle w:val="InterlineFree"/>
      </w:pPr>
      <w:r>
        <w:t>Savaîi said: “I’m going to the spring, mother.</w:t>
      </w:r>
    </w:p>
    <w:p w14:paraId="4C02ACD7" w14:textId="77777777" w:rsidR="00800AD8" w:rsidRDefault="00DC1AE0" w:rsidP="00B17111">
      <w:pPr>
        <w:pStyle w:val="InterlineText"/>
        <w:tabs>
          <w:tab w:val="left" w:pos="533"/>
          <w:tab w:val="left" w:pos="1232"/>
          <w:tab w:val="left" w:pos="1886"/>
          <w:tab w:val="left" w:pos="3410"/>
          <w:tab w:val="left" w:pos="3674"/>
          <w:tab w:val="left" w:pos="4118"/>
          <w:tab w:val="left" w:pos="4982"/>
          <w:tab w:val="left" w:pos="5456"/>
          <w:tab w:val="left" w:pos="5900"/>
          <w:tab w:val="left" w:pos="6719"/>
          <w:tab w:val="left" w:pos="7208"/>
          <w:tab w:val="left" w:pos="7847"/>
          <w:tab w:val="left" w:pos="8111"/>
        </w:tabs>
      </w:pPr>
      <w:r w:rsidRPr="003A1D48">
        <w:rPr>
          <w:rStyle w:val="InterlineTextNumChar"/>
        </w:rPr>
        <w:t>003</w:t>
      </w:r>
      <w:r w:rsidR="00800AD8">
        <w:tab/>
        <w:t>îakua</w:t>
      </w:r>
      <w:r w:rsidR="00800AD8">
        <w:tab/>
        <w:t>maya</w:t>
      </w:r>
      <w:r w:rsidR="00800AD8">
        <w:tab/>
        <w:t>semutsaqev</w:t>
      </w:r>
      <w:r w:rsidR="00800AD8">
        <w:tab/>
        <w:t>a</w:t>
      </w:r>
      <w:r w:rsidR="00800AD8">
        <w:tab/>
        <w:t>ku</w:t>
      </w:r>
      <w:r w:rsidR="00800AD8">
        <w:tab/>
        <w:t>tjaîev,”</w:t>
      </w:r>
      <w:r w:rsidR="00800AD8">
        <w:tab/>
        <w:t>aya</w:t>
      </w:r>
      <w:r w:rsidR="00800AD8">
        <w:tab/>
        <w:t>ti</w:t>
      </w:r>
      <w:r w:rsidR="00800AD8">
        <w:tab/>
        <w:t>Savaîi;</w:t>
      </w:r>
      <w:r w:rsidR="00B17111">
        <w:tab/>
        <w:t>sa</w:t>
      </w:r>
      <w:r w:rsidR="00B17111">
        <w:tab/>
        <w:t>vaik</w:t>
      </w:r>
      <w:r w:rsidR="00B17111">
        <w:tab/>
        <w:t>a</w:t>
      </w:r>
      <w:r w:rsidR="00B17111">
        <w:tab/>
        <w:t>sema</w:t>
      </w:r>
    </w:p>
    <w:p w14:paraId="1DAD95BD" w14:textId="77777777" w:rsidR="00800AD8" w:rsidRDefault="00800AD8" w:rsidP="00B17111">
      <w:pPr>
        <w:pStyle w:val="InterlineGlossWithTrans"/>
        <w:tabs>
          <w:tab w:val="left" w:pos="533"/>
          <w:tab w:val="left" w:pos="1232"/>
          <w:tab w:val="left" w:pos="1886"/>
          <w:tab w:val="left" w:pos="3410"/>
          <w:tab w:val="left" w:pos="3674"/>
          <w:tab w:val="left" w:pos="4118"/>
          <w:tab w:val="left" w:pos="4982"/>
          <w:tab w:val="left" w:pos="5456"/>
          <w:tab w:val="left" w:pos="5900"/>
          <w:tab w:val="left" w:pos="6719"/>
          <w:tab w:val="left" w:pos="7208"/>
          <w:tab w:val="left" w:pos="7847"/>
          <w:tab w:val="left" w:pos="8111"/>
        </w:tabs>
      </w:pPr>
      <w:r>
        <w:tab/>
        <w:t>îakua</w:t>
      </w:r>
      <w:r>
        <w:tab/>
        <w:t>maya</w:t>
      </w:r>
      <w:r>
        <w:tab/>
        <w:t>em=su-tsaqev</w:t>
      </w:r>
      <w:r>
        <w:tab/>
        <w:t>a</w:t>
      </w:r>
      <w:r>
        <w:tab/>
        <w:t>ku</w:t>
      </w:r>
      <w:r>
        <w:tab/>
        <w:t>tjaîev</w:t>
      </w:r>
      <w:r>
        <w:tab/>
        <w:t>aya</w:t>
      </w:r>
      <w:r>
        <w:tab/>
        <w:t>ti</w:t>
      </w:r>
      <w:r>
        <w:tab/>
        <w:t>Savaîi</w:t>
      </w:r>
      <w:r w:rsidR="00B17111">
        <w:tab/>
        <w:t>sa</w:t>
      </w:r>
      <w:r w:rsidR="00B17111">
        <w:tab/>
        <w:t>vaik</w:t>
      </w:r>
      <w:r w:rsidR="00B17111">
        <w:tab/>
        <w:t>a</w:t>
      </w:r>
      <w:r w:rsidR="00B17111">
        <w:tab/>
        <w:t>em=sa</w:t>
      </w:r>
    </w:p>
    <w:p w14:paraId="27564123" w14:textId="77777777" w:rsidR="00800AD8" w:rsidRDefault="00800AD8" w:rsidP="00B17111">
      <w:pPr>
        <w:pStyle w:val="InterlineTransNoFree"/>
        <w:tabs>
          <w:tab w:val="left" w:pos="1232"/>
          <w:tab w:val="left" w:pos="1886"/>
          <w:tab w:val="left" w:pos="3410"/>
          <w:tab w:val="left" w:pos="3674"/>
          <w:tab w:val="left" w:pos="4118"/>
          <w:tab w:val="left" w:pos="4982"/>
          <w:tab w:val="left" w:pos="5456"/>
          <w:tab w:val="left" w:pos="5900"/>
          <w:tab w:val="left" w:pos="6719"/>
          <w:tab w:val="left" w:pos="7208"/>
          <w:tab w:val="left" w:pos="7847"/>
          <w:tab w:val="left" w:pos="8111"/>
        </w:tabs>
      </w:pPr>
      <w:r>
        <w:tab/>
        <w:t>but</w:t>
      </w:r>
      <w:r>
        <w:tab/>
        <w:t>don’t</w:t>
      </w:r>
      <w:r>
        <w:tab/>
      </w:r>
      <w:r>
        <w:rPr>
          <w:smallCaps/>
        </w:rPr>
        <w:t>af</w:t>
      </w:r>
      <w:r>
        <w:t>=remove-lid</w:t>
      </w:r>
      <w:r>
        <w:rPr>
          <w:smallCaps/>
        </w:rPr>
        <w:tab/>
        <w:t>c</w:t>
      </w:r>
      <w:r>
        <w:rPr>
          <w:smallCaps/>
        </w:rPr>
        <w:tab/>
      </w:r>
      <w:r>
        <w:t>my</w:t>
      </w:r>
      <w:r>
        <w:tab/>
        <w:t>box</w:t>
      </w:r>
      <w:r>
        <w:tab/>
        <w:t>say</w:t>
      </w:r>
      <w:r>
        <w:tab/>
      </w:r>
      <w:r>
        <w:rPr>
          <w:smallCaps/>
        </w:rPr>
        <w:t>f.h</w:t>
      </w:r>
      <w:r>
        <w:tab/>
        <w:t>(name)</w:t>
      </w:r>
      <w:r w:rsidR="00B17111">
        <w:tab/>
        <w:t>and</w:t>
      </w:r>
      <w:r w:rsidR="00B17111">
        <w:tab/>
        <w:t>leave</w:t>
      </w:r>
      <w:r w:rsidR="00B17111">
        <w:rPr>
          <w:smallCaps/>
        </w:rPr>
        <w:tab/>
        <w:t>c</w:t>
      </w:r>
      <w:r w:rsidR="00B17111">
        <w:rPr>
          <w:smallCaps/>
        </w:rPr>
        <w:tab/>
        <w:t>af</w:t>
      </w:r>
      <w:r w:rsidR="00B17111">
        <w:t>=go</w:t>
      </w:r>
    </w:p>
    <w:p w14:paraId="330DAE83" w14:textId="77777777" w:rsidR="00800AD8" w:rsidRDefault="00800AD8" w:rsidP="00B17111">
      <w:pPr>
        <w:pStyle w:val="InterlineText"/>
        <w:tabs>
          <w:tab w:val="left" w:pos="533"/>
        </w:tabs>
      </w:pPr>
      <w:r>
        <w:tab/>
        <w:t>tjatjan.</w:t>
      </w:r>
    </w:p>
    <w:p w14:paraId="2EECA66A" w14:textId="77777777" w:rsidR="00800AD8" w:rsidRDefault="00800AD8" w:rsidP="00B17111">
      <w:pPr>
        <w:pStyle w:val="InterlineGlossWithTrans"/>
        <w:tabs>
          <w:tab w:val="left" w:pos="533"/>
        </w:tabs>
      </w:pPr>
      <w:r>
        <w:tab/>
        <w:t>tjatjan</w:t>
      </w:r>
    </w:p>
    <w:p w14:paraId="47B90DA5" w14:textId="77777777" w:rsidR="00800AD8" w:rsidRDefault="00800AD8" w:rsidP="00B76180">
      <w:pPr>
        <w:pStyle w:val="InterlineTransNoFree"/>
        <w:tabs>
          <w:tab w:val="right" w:pos="8789"/>
        </w:tabs>
      </w:pPr>
      <w:r>
        <w:tab/>
        <w:t>spring</w:t>
      </w:r>
      <w:r w:rsidR="00B17111">
        <w:tab/>
        <w:t>But don’t take the lid off my box,” said Savaîi, and went off to the spring.</w:t>
      </w:r>
    </w:p>
    <w:p w14:paraId="214D4451" w14:textId="77777777" w:rsidR="00800AD8" w:rsidRDefault="00DC1AE0" w:rsidP="00B17111">
      <w:pPr>
        <w:pStyle w:val="InterlineText"/>
        <w:tabs>
          <w:tab w:val="left" w:pos="533"/>
          <w:tab w:val="left" w:pos="1202"/>
          <w:tab w:val="left" w:pos="2066"/>
          <w:tab w:val="left" w:pos="3200"/>
          <w:tab w:val="left" w:pos="3689"/>
          <w:tab w:val="left" w:pos="4133"/>
        </w:tabs>
      </w:pPr>
      <w:r w:rsidRPr="003A1D48">
        <w:rPr>
          <w:rStyle w:val="InterlineTextNumChar"/>
        </w:rPr>
        <w:t>004</w:t>
      </w:r>
      <w:r w:rsidR="00800AD8">
        <w:tab/>
        <w:t>manu</w:t>
      </w:r>
      <w:r w:rsidR="00800AD8">
        <w:tab/>
        <w:t>“anema</w:t>
      </w:r>
      <w:r w:rsidR="00800AD8">
        <w:tab/>
        <w:t>siayaya</w:t>
      </w:r>
      <w:r w:rsidR="00800AD8">
        <w:tab/>
        <w:t>nua</w:t>
      </w:r>
      <w:r w:rsidR="00800AD8">
        <w:tab/>
        <w:t>ku</w:t>
      </w:r>
      <w:r w:rsidR="00800AD8">
        <w:tab/>
        <w:t>aîak?</w:t>
      </w:r>
    </w:p>
    <w:p w14:paraId="2C4294F2" w14:textId="77777777" w:rsidR="00800AD8" w:rsidRDefault="00800AD8" w:rsidP="00B17111">
      <w:pPr>
        <w:pStyle w:val="InterlineGlossWithTrans"/>
        <w:tabs>
          <w:tab w:val="left" w:pos="533"/>
          <w:tab w:val="left" w:pos="1202"/>
          <w:tab w:val="left" w:pos="2066"/>
          <w:tab w:val="left" w:pos="3200"/>
          <w:tab w:val="left" w:pos="3689"/>
          <w:tab w:val="left" w:pos="4133"/>
        </w:tabs>
      </w:pPr>
      <w:r>
        <w:tab/>
        <w:t>manu</w:t>
      </w:r>
      <w:r>
        <w:tab/>
        <w:t>a-nema</w:t>
      </w:r>
      <w:r>
        <w:tab/>
        <w:t>si-ay-aya</w:t>
      </w:r>
      <w:r>
        <w:tab/>
        <w:t>nua</w:t>
      </w:r>
      <w:r>
        <w:tab/>
        <w:t>ku</w:t>
      </w:r>
      <w:r>
        <w:tab/>
        <w:t>aîak</w:t>
      </w:r>
    </w:p>
    <w:p w14:paraId="1158C043" w14:textId="77777777" w:rsidR="00800AD8" w:rsidRDefault="00800AD8" w:rsidP="00B76180">
      <w:pPr>
        <w:pStyle w:val="InterlineTransNoFree"/>
        <w:tabs>
          <w:tab w:val="left" w:pos="1202"/>
          <w:tab w:val="left" w:pos="2066"/>
          <w:tab w:val="left" w:pos="3200"/>
          <w:tab w:val="left" w:pos="3689"/>
          <w:tab w:val="left" w:pos="4133"/>
          <w:tab w:val="right" w:pos="8789"/>
        </w:tabs>
      </w:pPr>
      <w:r>
        <w:tab/>
        <w:t>then</w:t>
      </w:r>
      <w:r>
        <w:tab/>
        <w:t>?-what</w:t>
      </w:r>
      <w:r>
        <w:tab/>
      </w:r>
      <w:r>
        <w:rPr>
          <w:smallCaps/>
        </w:rPr>
        <w:t>if</w:t>
      </w:r>
      <w:r>
        <w:t>-</w:t>
      </w:r>
      <w:r>
        <w:rPr>
          <w:smallCaps/>
        </w:rPr>
        <w:t>red</w:t>
      </w:r>
      <w:r>
        <w:t>-say</w:t>
      </w:r>
      <w:r>
        <w:tab/>
        <w:t>by</w:t>
      </w:r>
      <w:r>
        <w:tab/>
        <w:t>my</w:t>
      </w:r>
      <w:r>
        <w:tab/>
        <w:t>child</w:t>
      </w:r>
      <w:r w:rsidR="00B17111">
        <w:tab/>
        <w:t>“What is my child talking about?</w:t>
      </w:r>
    </w:p>
    <w:p w14:paraId="14D49499" w14:textId="77777777" w:rsidR="00800AD8" w:rsidRDefault="00DC1AE0" w:rsidP="00B17111">
      <w:pPr>
        <w:pStyle w:val="InterlineText"/>
        <w:tabs>
          <w:tab w:val="left" w:pos="533"/>
          <w:tab w:val="left" w:pos="917"/>
          <w:tab w:val="left" w:pos="2126"/>
          <w:tab w:val="left" w:pos="2600"/>
          <w:tab w:val="left" w:pos="3284"/>
          <w:tab w:val="left" w:pos="4088"/>
          <w:tab w:val="left" w:pos="4577"/>
          <w:tab w:val="left" w:pos="6026"/>
          <w:tab w:val="left" w:pos="6290"/>
        </w:tabs>
      </w:pPr>
      <w:r w:rsidRPr="003A1D48">
        <w:rPr>
          <w:rStyle w:val="InterlineTextNumChar"/>
        </w:rPr>
        <w:t>005</w:t>
      </w:r>
      <w:r w:rsidR="00800AD8">
        <w:tab/>
        <w:t>ku</w:t>
      </w:r>
      <w:r w:rsidR="00800AD8">
        <w:tab/>
        <w:t>qayamaw,”</w:t>
      </w:r>
      <w:r w:rsidR="00800AD8">
        <w:tab/>
        <w:t>aya</w:t>
      </w:r>
      <w:r w:rsidR="00800AD8">
        <w:tab/>
        <w:t>azua</w:t>
      </w:r>
      <w:r w:rsidR="00800AD8">
        <w:tab/>
        <w:t>kina,</w:t>
      </w:r>
      <w:r w:rsidR="00800AD8">
        <w:tab/>
        <w:t>sa</w:t>
      </w:r>
      <w:r w:rsidR="00800AD8">
        <w:tab/>
        <w:t>sutsaqevi</w:t>
      </w:r>
      <w:r w:rsidR="00800AD8">
        <w:tab/>
        <w:t>a</w:t>
      </w:r>
      <w:r w:rsidR="00B17111">
        <w:tab/>
        <w:t>tjaîev.</w:t>
      </w:r>
    </w:p>
    <w:p w14:paraId="3A556549" w14:textId="77777777" w:rsidR="00800AD8" w:rsidRDefault="00800AD8" w:rsidP="00B17111">
      <w:pPr>
        <w:pStyle w:val="InterlineGlossWithTrans"/>
        <w:tabs>
          <w:tab w:val="left" w:pos="533"/>
          <w:tab w:val="left" w:pos="917"/>
          <w:tab w:val="left" w:pos="2126"/>
          <w:tab w:val="left" w:pos="2600"/>
          <w:tab w:val="left" w:pos="3284"/>
          <w:tab w:val="left" w:pos="4088"/>
          <w:tab w:val="left" w:pos="4577"/>
          <w:tab w:val="left" w:pos="6026"/>
          <w:tab w:val="left" w:pos="6290"/>
        </w:tabs>
      </w:pPr>
      <w:r>
        <w:tab/>
        <w:t>ku</w:t>
      </w:r>
      <w:r>
        <w:tab/>
        <w:t>qayam-aw</w:t>
      </w:r>
      <w:r>
        <w:tab/>
        <w:t>aya</w:t>
      </w:r>
      <w:r>
        <w:tab/>
        <w:t>a-zua</w:t>
      </w:r>
      <w:r>
        <w:tab/>
        <w:t>kina</w:t>
      </w:r>
      <w:r>
        <w:tab/>
        <w:t>sa</w:t>
      </w:r>
      <w:r>
        <w:tab/>
        <w:t>su-tsaqev-i</w:t>
      </w:r>
      <w:r>
        <w:tab/>
        <w:t>a</w:t>
      </w:r>
      <w:r w:rsidR="00B17111">
        <w:tab/>
        <w:t>tjaîev</w:t>
      </w:r>
    </w:p>
    <w:p w14:paraId="791B61BB" w14:textId="77777777" w:rsidR="00800AD8" w:rsidRDefault="00800AD8" w:rsidP="00B17111">
      <w:pPr>
        <w:pStyle w:val="InterlineTrans"/>
        <w:tabs>
          <w:tab w:val="left" w:pos="533"/>
          <w:tab w:val="left" w:pos="917"/>
          <w:tab w:val="left" w:pos="2126"/>
          <w:tab w:val="left" w:pos="2600"/>
          <w:tab w:val="left" w:pos="3284"/>
          <w:tab w:val="left" w:pos="4088"/>
          <w:tab w:val="left" w:pos="4577"/>
          <w:tab w:val="left" w:pos="6026"/>
          <w:tab w:val="left" w:pos="6290"/>
        </w:tabs>
        <w:rPr>
          <w:smallCaps/>
        </w:rPr>
      </w:pPr>
      <w:r>
        <w:tab/>
        <w:t>I</w:t>
      </w:r>
      <w:r>
        <w:tab/>
        <w:t>inspect-</w:t>
      </w:r>
      <w:r>
        <w:rPr>
          <w:smallCaps/>
        </w:rPr>
        <w:t>lf</w:t>
      </w:r>
      <w:r>
        <w:tab/>
        <w:t>say</w:t>
      </w:r>
      <w:r>
        <w:tab/>
      </w:r>
      <w:r>
        <w:rPr>
          <w:smallCaps/>
        </w:rPr>
        <w:t>c-</w:t>
      </w:r>
      <w:r>
        <w:t>that</w:t>
      </w:r>
      <w:r>
        <w:tab/>
        <w:t>mother</w:t>
      </w:r>
      <w:r>
        <w:tab/>
        <w:t>and</w:t>
      </w:r>
      <w:r>
        <w:tab/>
        <w:t>remove-lid-</w:t>
      </w:r>
      <w:r>
        <w:rPr>
          <w:smallCaps/>
        </w:rPr>
        <w:t>pf</w:t>
      </w:r>
      <w:r>
        <w:rPr>
          <w:smallCaps/>
        </w:rPr>
        <w:tab/>
        <w:t>c</w:t>
      </w:r>
      <w:r w:rsidR="00B17111">
        <w:tab/>
        <w:t>box</w:t>
      </w:r>
    </w:p>
    <w:p w14:paraId="2A813653" w14:textId="77777777" w:rsidR="00800AD8" w:rsidRDefault="00800AD8">
      <w:pPr>
        <w:pStyle w:val="InterlineFree"/>
      </w:pPr>
      <w:r>
        <w:t>I’ll have a look,” said her mother; and she took the lid off the box.</w:t>
      </w:r>
    </w:p>
    <w:p w14:paraId="3A0DDD81" w14:textId="77777777" w:rsidR="00800AD8" w:rsidRDefault="00DC1AE0" w:rsidP="00B17111">
      <w:pPr>
        <w:pStyle w:val="InterlineText"/>
        <w:tabs>
          <w:tab w:val="left" w:pos="533"/>
          <w:tab w:val="left" w:pos="1202"/>
          <w:tab w:val="left" w:pos="2261"/>
          <w:tab w:val="left" w:pos="2525"/>
          <w:tab w:val="left" w:pos="3134"/>
          <w:tab w:val="left" w:pos="3623"/>
          <w:tab w:val="left" w:pos="4412"/>
          <w:tab w:val="left" w:pos="5156"/>
          <w:tab w:val="left" w:pos="5660"/>
        </w:tabs>
      </w:pPr>
      <w:r w:rsidRPr="003A1D48">
        <w:rPr>
          <w:rStyle w:val="InterlineTextNumChar"/>
        </w:rPr>
        <w:t>006</w:t>
      </w:r>
      <w:r w:rsidR="00800AD8">
        <w:tab/>
        <w:t>manu</w:t>
      </w:r>
      <w:r w:rsidR="00800AD8">
        <w:tab/>
        <w:t>minvar</w:t>
      </w:r>
      <w:r w:rsidR="00800AD8">
        <w:tab/>
        <w:t>a</w:t>
      </w:r>
      <w:r w:rsidR="00800AD8">
        <w:tab/>
        <w:t>aîak</w:t>
      </w:r>
      <w:r w:rsidR="00800AD8">
        <w:tab/>
        <w:t>nua</w:t>
      </w:r>
      <w:r w:rsidR="00800AD8">
        <w:tab/>
        <w:t>qatjuvi</w:t>
      </w:r>
      <w:r w:rsidR="00800AD8">
        <w:tab/>
        <w:t>sema</w:t>
      </w:r>
      <w:r w:rsidR="00800AD8">
        <w:tab/>
        <w:t>tu</w:t>
      </w:r>
      <w:r w:rsidR="00800AD8">
        <w:tab/>
        <w:t>nazuazuanga.</w:t>
      </w:r>
    </w:p>
    <w:p w14:paraId="40F75F0D" w14:textId="77777777" w:rsidR="00800AD8" w:rsidRDefault="00800AD8" w:rsidP="00B17111">
      <w:pPr>
        <w:pStyle w:val="InterlineGlossWithTrans"/>
        <w:tabs>
          <w:tab w:val="left" w:pos="533"/>
          <w:tab w:val="left" w:pos="1202"/>
          <w:tab w:val="left" w:pos="2261"/>
          <w:tab w:val="left" w:pos="2525"/>
          <w:tab w:val="left" w:pos="3134"/>
          <w:tab w:val="left" w:pos="3623"/>
          <w:tab w:val="left" w:pos="4412"/>
          <w:tab w:val="left" w:pos="5156"/>
          <w:tab w:val="left" w:pos="5660"/>
        </w:tabs>
      </w:pPr>
      <w:r>
        <w:tab/>
        <w:t>manu</w:t>
      </w:r>
      <w:r>
        <w:tab/>
        <w:t>m-inevar</w:t>
      </w:r>
      <w:r>
        <w:tab/>
        <w:t>a</w:t>
      </w:r>
      <w:r>
        <w:tab/>
        <w:t>aîak</w:t>
      </w:r>
      <w:r>
        <w:tab/>
        <w:t>nua</w:t>
      </w:r>
      <w:r>
        <w:tab/>
        <w:t>qatjuvi</w:t>
      </w:r>
      <w:r>
        <w:tab/>
        <w:t>em=sa</w:t>
      </w:r>
      <w:r>
        <w:tab/>
        <w:t>tu</w:t>
      </w:r>
      <w:r>
        <w:tab/>
        <w:t>na-zua-zua-anga</w:t>
      </w:r>
    </w:p>
    <w:p w14:paraId="6D06509C" w14:textId="77777777" w:rsidR="00800AD8" w:rsidRDefault="00800AD8" w:rsidP="00B17111">
      <w:pPr>
        <w:pStyle w:val="InterlineTrans"/>
        <w:tabs>
          <w:tab w:val="left" w:pos="533"/>
          <w:tab w:val="left" w:pos="1202"/>
          <w:tab w:val="left" w:pos="2261"/>
          <w:tab w:val="left" w:pos="2525"/>
          <w:tab w:val="left" w:pos="3134"/>
          <w:tab w:val="left" w:pos="3623"/>
          <w:tab w:val="left" w:pos="4412"/>
          <w:tab w:val="left" w:pos="5156"/>
          <w:tab w:val="left" w:pos="5660"/>
        </w:tabs>
      </w:pPr>
      <w:r>
        <w:tab/>
        <w:t>then</w:t>
      </w:r>
      <w:r>
        <w:tab/>
      </w:r>
      <w:r>
        <w:rPr>
          <w:smallCaps/>
        </w:rPr>
        <w:t>af</w:t>
      </w:r>
      <w:r>
        <w:t>-scatter</w:t>
      </w:r>
      <w:r>
        <w:rPr>
          <w:smallCaps/>
        </w:rPr>
        <w:tab/>
        <w:t>c</w:t>
      </w:r>
      <w:r>
        <w:rPr>
          <w:smallCaps/>
        </w:rPr>
        <w:tab/>
      </w:r>
      <w:r>
        <w:t>child</w:t>
      </w:r>
      <w:r>
        <w:tab/>
        <w:t>of</w:t>
      </w:r>
      <w:r>
        <w:tab/>
        <w:t>snake</w:t>
      </w:r>
      <w:r>
        <w:tab/>
      </w:r>
      <w:r>
        <w:rPr>
          <w:smallCaps/>
        </w:rPr>
        <w:t>af</w:t>
      </w:r>
      <w:r>
        <w:t>=go</w:t>
      </w:r>
      <w:r>
        <w:tab/>
      </w:r>
      <w:r>
        <w:rPr>
          <w:smallCaps/>
        </w:rPr>
        <w:t>obl</w:t>
      </w:r>
      <w:r>
        <w:tab/>
      </w:r>
      <w:r>
        <w:rPr>
          <w:smallCaps/>
        </w:rPr>
        <w:t>past</w:t>
      </w:r>
      <w:r>
        <w:t>-</w:t>
      </w:r>
      <w:r>
        <w:rPr>
          <w:smallCaps/>
        </w:rPr>
        <w:t>red</w:t>
      </w:r>
      <w:r>
        <w:t>-that-indeed</w:t>
      </w:r>
    </w:p>
    <w:p w14:paraId="264F572D" w14:textId="77777777" w:rsidR="00800AD8" w:rsidRDefault="00800AD8">
      <w:pPr>
        <w:pStyle w:val="InterlineFree"/>
      </w:pPr>
      <w:r>
        <w:t>Then young snakes scattered everywhere.</w:t>
      </w:r>
    </w:p>
    <w:p w14:paraId="4CD01F68" w14:textId="77777777" w:rsidR="00800AD8" w:rsidRDefault="00DC1AE0" w:rsidP="00B17111">
      <w:pPr>
        <w:pStyle w:val="InterlineText"/>
        <w:tabs>
          <w:tab w:val="left" w:pos="533"/>
          <w:tab w:val="left" w:pos="1217"/>
          <w:tab w:val="left" w:pos="1661"/>
          <w:tab w:val="left" w:pos="2465"/>
          <w:tab w:val="left" w:pos="2729"/>
          <w:tab w:val="left" w:pos="3743"/>
          <w:tab w:val="left" w:pos="4802"/>
          <w:tab w:val="left" w:pos="5066"/>
          <w:tab w:val="left" w:pos="5660"/>
          <w:tab w:val="left" w:pos="6434"/>
          <w:tab w:val="left" w:pos="7658"/>
        </w:tabs>
      </w:pPr>
      <w:r w:rsidRPr="003A1D48">
        <w:rPr>
          <w:rStyle w:val="InterlineTextNumChar"/>
        </w:rPr>
        <w:t>007</w:t>
      </w:r>
      <w:r w:rsidR="00800AD8">
        <w:tab/>
        <w:t>azua</w:t>
      </w:r>
      <w:r w:rsidR="00800AD8">
        <w:tab/>
        <w:t>ti</w:t>
      </w:r>
      <w:r w:rsidR="00800AD8">
        <w:tab/>
        <w:t>Savaîi</w:t>
      </w:r>
      <w:r w:rsidR="00800AD8">
        <w:tab/>
        <w:t>a</w:t>
      </w:r>
      <w:r w:rsidR="00800AD8">
        <w:tab/>
        <w:t>muri</w:t>
      </w:r>
      <w:r w:rsidR="00800AD8">
        <w:tab/>
        <w:t>tsemikel</w:t>
      </w:r>
      <w:r w:rsidR="00800AD8">
        <w:tab/>
        <w:t>a</w:t>
      </w:r>
      <w:r w:rsidR="00800AD8">
        <w:tab/>
        <w:t>kasi</w:t>
      </w:r>
      <w:r w:rsidR="00B17111">
        <w:tab/>
        <w:t>tjatjan,</w:t>
      </w:r>
      <w:r w:rsidR="00B17111">
        <w:tab/>
        <w:t>metsevung</w:t>
      </w:r>
      <w:r w:rsidR="00B17111">
        <w:tab/>
        <w:t>katu</w:t>
      </w:r>
    </w:p>
    <w:p w14:paraId="6751AC40" w14:textId="77777777" w:rsidR="00800AD8" w:rsidRDefault="00800AD8" w:rsidP="00B17111">
      <w:pPr>
        <w:pStyle w:val="InterlineGlossWithTrans"/>
        <w:tabs>
          <w:tab w:val="left" w:pos="533"/>
          <w:tab w:val="left" w:pos="1217"/>
          <w:tab w:val="left" w:pos="1661"/>
          <w:tab w:val="left" w:pos="2465"/>
          <w:tab w:val="left" w:pos="2729"/>
          <w:tab w:val="left" w:pos="3743"/>
          <w:tab w:val="left" w:pos="4802"/>
          <w:tab w:val="left" w:pos="5066"/>
          <w:tab w:val="left" w:pos="5660"/>
          <w:tab w:val="left" w:pos="6434"/>
          <w:tab w:val="left" w:pos="7658"/>
        </w:tabs>
      </w:pPr>
      <w:r>
        <w:tab/>
        <w:t>a-zua</w:t>
      </w:r>
      <w:r>
        <w:tab/>
        <w:t>ti</w:t>
      </w:r>
      <w:r>
        <w:tab/>
        <w:t>Savaîi</w:t>
      </w:r>
      <w:r>
        <w:tab/>
        <w:t>a</w:t>
      </w:r>
      <w:r>
        <w:tab/>
        <w:t>ma-uri</w:t>
      </w:r>
      <w:r>
        <w:tab/>
        <w:t>em=tsikel</w:t>
      </w:r>
      <w:r>
        <w:tab/>
        <w:t>a</w:t>
      </w:r>
      <w:r>
        <w:tab/>
        <w:t>kasi</w:t>
      </w:r>
      <w:r w:rsidR="00B17111">
        <w:tab/>
        <w:t>tjatjan</w:t>
      </w:r>
      <w:r w:rsidR="00B17111">
        <w:tab/>
        <w:t>me-tsevung</w:t>
      </w:r>
      <w:r w:rsidR="00B17111">
        <w:tab/>
        <w:t>ka-tu</w:t>
      </w:r>
    </w:p>
    <w:p w14:paraId="4349FA6D" w14:textId="77777777" w:rsidR="00800AD8" w:rsidRDefault="00800AD8" w:rsidP="00B17111">
      <w:pPr>
        <w:pStyle w:val="InterlineTransNoFree"/>
        <w:tabs>
          <w:tab w:val="left" w:pos="1217"/>
          <w:tab w:val="left" w:pos="1661"/>
          <w:tab w:val="left" w:pos="2465"/>
          <w:tab w:val="left" w:pos="2729"/>
          <w:tab w:val="left" w:pos="3743"/>
          <w:tab w:val="left" w:pos="4802"/>
          <w:tab w:val="left" w:pos="5066"/>
          <w:tab w:val="left" w:pos="5660"/>
          <w:tab w:val="left" w:pos="6434"/>
          <w:tab w:val="left" w:pos="7658"/>
        </w:tabs>
      </w:pPr>
      <w:r>
        <w:tab/>
      </w:r>
      <w:r>
        <w:rPr>
          <w:smallCaps/>
        </w:rPr>
        <w:t>c-</w:t>
      </w:r>
      <w:r>
        <w:t>that</w:t>
      </w:r>
      <w:r>
        <w:tab/>
      </w:r>
      <w:r>
        <w:rPr>
          <w:smallCaps/>
        </w:rPr>
        <w:t>f.h</w:t>
      </w:r>
      <w:r>
        <w:tab/>
        <w:t>(name)</w:t>
      </w:r>
      <w:r>
        <w:rPr>
          <w:smallCaps/>
        </w:rPr>
        <w:tab/>
        <w:t>c</w:t>
      </w:r>
      <w:r>
        <w:rPr>
          <w:smallCaps/>
        </w:rPr>
        <w:tab/>
        <w:t>stat</w:t>
      </w:r>
      <w:r>
        <w:t>-will</w:t>
      </w:r>
      <w:r>
        <w:tab/>
      </w:r>
      <w:r>
        <w:rPr>
          <w:smallCaps/>
        </w:rPr>
        <w:t>af</w:t>
      </w:r>
      <w:r>
        <w:t>=return</w:t>
      </w:r>
      <w:r>
        <w:rPr>
          <w:smallCaps/>
        </w:rPr>
        <w:tab/>
        <w:t>c</w:t>
      </w:r>
      <w:r>
        <w:rPr>
          <w:smallCaps/>
        </w:rPr>
        <w:tab/>
      </w:r>
      <w:r>
        <w:t>from</w:t>
      </w:r>
      <w:r w:rsidR="00B17111">
        <w:tab/>
        <w:t>spring</w:t>
      </w:r>
      <w:r w:rsidR="00B17111">
        <w:tab/>
      </w:r>
      <w:r w:rsidR="00B17111">
        <w:rPr>
          <w:smallCaps/>
        </w:rPr>
        <w:t>af</w:t>
      </w:r>
      <w:r w:rsidR="00B17111">
        <w:t>-meet</w:t>
      </w:r>
      <w:r w:rsidR="00B17111">
        <w:tab/>
        <w:t>and-</w:t>
      </w:r>
      <w:r w:rsidR="00B17111">
        <w:rPr>
          <w:smallCaps/>
        </w:rPr>
        <w:t>obl</w:t>
      </w:r>
    </w:p>
    <w:p w14:paraId="08190603" w14:textId="77777777" w:rsidR="00800AD8" w:rsidRDefault="00800AD8" w:rsidP="00B17111">
      <w:pPr>
        <w:pStyle w:val="InterlineText"/>
        <w:tabs>
          <w:tab w:val="left" w:pos="533"/>
          <w:tab w:val="left" w:pos="1142"/>
          <w:tab w:val="left" w:pos="1631"/>
        </w:tabs>
      </w:pPr>
      <w:r>
        <w:lastRenderedPageBreak/>
        <w:tab/>
        <w:t>aîak</w:t>
      </w:r>
      <w:r>
        <w:tab/>
        <w:t>nua</w:t>
      </w:r>
      <w:r>
        <w:tab/>
        <w:t>qatjuvi.</w:t>
      </w:r>
    </w:p>
    <w:p w14:paraId="43084F78" w14:textId="77777777" w:rsidR="00800AD8" w:rsidRDefault="00800AD8" w:rsidP="00B17111">
      <w:pPr>
        <w:pStyle w:val="InterlineGlossWithTrans"/>
        <w:tabs>
          <w:tab w:val="left" w:pos="533"/>
          <w:tab w:val="left" w:pos="1142"/>
          <w:tab w:val="left" w:pos="1631"/>
        </w:tabs>
      </w:pPr>
      <w:r>
        <w:tab/>
        <w:t>aîak</w:t>
      </w:r>
      <w:r>
        <w:tab/>
        <w:t>nua</w:t>
      </w:r>
      <w:r>
        <w:tab/>
        <w:t>qatjuvi</w:t>
      </w:r>
    </w:p>
    <w:p w14:paraId="30DD9925" w14:textId="77777777" w:rsidR="00800AD8" w:rsidRDefault="00800AD8" w:rsidP="00B17111">
      <w:pPr>
        <w:pStyle w:val="InterlineTrans"/>
        <w:tabs>
          <w:tab w:val="left" w:pos="533"/>
          <w:tab w:val="left" w:pos="1142"/>
          <w:tab w:val="left" w:pos="1631"/>
        </w:tabs>
      </w:pPr>
      <w:r>
        <w:tab/>
        <w:t>child</w:t>
      </w:r>
      <w:r>
        <w:tab/>
        <w:t>of</w:t>
      </w:r>
      <w:r>
        <w:tab/>
        <w:t>snake</w:t>
      </w:r>
    </w:p>
    <w:p w14:paraId="4048DF28" w14:textId="77777777" w:rsidR="00800AD8" w:rsidRDefault="00800AD8">
      <w:pPr>
        <w:pStyle w:val="InterlineFree"/>
      </w:pPr>
      <w:r>
        <w:t>Savaîi was going to come back from the spring, and met a young snake.</w:t>
      </w:r>
    </w:p>
    <w:p w14:paraId="46A5DCA5" w14:textId="77777777" w:rsidR="00800AD8" w:rsidRDefault="00DC1AE0" w:rsidP="00B17111">
      <w:pPr>
        <w:pStyle w:val="InterlineText"/>
        <w:tabs>
          <w:tab w:val="left" w:pos="533"/>
          <w:tab w:val="left" w:pos="992"/>
          <w:tab w:val="left" w:pos="2291"/>
          <w:tab w:val="left" w:pos="4295"/>
          <w:tab w:val="left" w:pos="5069"/>
          <w:tab w:val="left" w:pos="5453"/>
          <w:tab w:val="left" w:pos="6257"/>
        </w:tabs>
      </w:pPr>
      <w:r w:rsidRPr="003A1D48">
        <w:rPr>
          <w:rStyle w:val="InterlineTextNumChar"/>
        </w:rPr>
        <w:t>008</w:t>
      </w:r>
      <w:r w:rsidR="00800AD8">
        <w:tab/>
        <w:t>“aa</w:t>
      </w:r>
      <w:r w:rsidR="00800AD8">
        <w:tab/>
        <w:t>masa</w:t>
      </w:r>
      <w:r w:rsidR="00800AD8">
        <w:tab/>
        <w:t>sinutsaqevan</w:t>
      </w:r>
      <w:r w:rsidR="00800AD8">
        <w:tab/>
        <w:t>anga</w:t>
      </w:r>
      <w:r w:rsidR="00800AD8">
        <w:tab/>
        <w:t>ni</w:t>
      </w:r>
      <w:r w:rsidR="00800AD8">
        <w:tab/>
        <w:t>kina,”</w:t>
      </w:r>
      <w:r w:rsidR="00800AD8">
        <w:tab/>
        <w:t>aya.</w:t>
      </w:r>
    </w:p>
    <w:p w14:paraId="640E7AFC" w14:textId="77777777" w:rsidR="00800AD8" w:rsidRDefault="00800AD8" w:rsidP="00B17111">
      <w:pPr>
        <w:pStyle w:val="InterlineGlossWithTrans"/>
        <w:tabs>
          <w:tab w:val="left" w:pos="533"/>
          <w:tab w:val="left" w:pos="992"/>
          <w:tab w:val="left" w:pos="2291"/>
          <w:tab w:val="left" w:pos="4295"/>
          <w:tab w:val="left" w:pos="5069"/>
          <w:tab w:val="left" w:pos="5453"/>
          <w:tab w:val="left" w:pos="6257"/>
        </w:tabs>
      </w:pPr>
      <w:r>
        <w:tab/>
        <w:t>aa</w:t>
      </w:r>
      <w:r>
        <w:tab/>
        <w:t>ma-sa</w:t>
      </w:r>
      <w:r>
        <w:tab/>
        <w:t>in=su-tsaqev-an</w:t>
      </w:r>
      <w:r>
        <w:tab/>
        <w:t>anga</w:t>
      </w:r>
      <w:r>
        <w:tab/>
        <w:t>ni</w:t>
      </w:r>
      <w:r>
        <w:tab/>
        <w:t>kina</w:t>
      </w:r>
      <w:r>
        <w:tab/>
        <w:t>aya</w:t>
      </w:r>
    </w:p>
    <w:p w14:paraId="1A90F59C" w14:textId="77777777" w:rsidR="00800AD8" w:rsidRDefault="00800AD8" w:rsidP="00B17111">
      <w:pPr>
        <w:pStyle w:val="InterlineTrans"/>
        <w:tabs>
          <w:tab w:val="left" w:pos="533"/>
          <w:tab w:val="left" w:pos="992"/>
          <w:tab w:val="left" w:pos="2291"/>
          <w:tab w:val="left" w:pos="4295"/>
          <w:tab w:val="left" w:pos="5069"/>
          <w:tab w:val="left" w:pos="5453"/>
          <w:tab w:val="left" w:pos="6257"/>
        </w:tabs>
      </w:pPr>
      <w:r>
        <w:tab/>
        <w:t>ah</w:t>
      </w:r>
      <w:r>
        <w:tab/>
      </w:r>
      <w:r>
        <w:rPr>
          <w:smallCaps/>
        </w:rPr>
        <w:t>stat</w:t>
      </w:r>
      <w:r>
        <w:t>-maybe</w:t>
      </w:r>
      <w:r>
        <w:tab/>
      </w:r>
      <w:r>
        <w:rPr>
          <w:smallCaps/>
        </w:rPr>
        <w:t>perf</w:t>
      </w:r>
      <w:r>
        <w:t>=remove-lid-</w:t>
      </w:r>
      <w:r>
        <w:rPr>
          <w:smallCaps/>
        </w:rPr>
        <w:t>lf</w:t>
      </w:r>
      <w:r>
        <w:tab/>
        <w:t>indeed</w:t>
      </w:r>
      <w:r>
        <w:tab/>
        <w:t>by</w:t>
      </w:r>
      <w:r>
        <w:tab/>
        <w:t>mother</w:t>
      </w:r>
      <w:r>
        <w:tab/>
        <w:t>say</w:t>
      </w:r>
    </w:p>
    <w:p w14:paraId="462B0FE7" w14:textId="77777777" w:rsidR="00800AD8" w:rsidRDefault="00800AD8" w:rsidP="00A8416B">
      <w:pPr>
        <w:pStyle w:val="InterlineFreeCommentFollows"/>
      </w:pPr>
      <w:r>
        <w:t>“Ah</w:t>
      </w:r>
      <w:r w:rsidR="00B17111">
        <w:t>,</w:t>
      </w:r>
      <w:r>
        <w:t xml:space="preserve"> </w:t>
      </w:r>
      <w:r w:rsidR="00B17111">
        <w:t>t</w:t>
      </w:r>
      <w:r>
        <w:t>hat’s because mother has taken the lid off,” she thought.</w:t>
      </w:r>
    </w:p>
    <w:p w14:paraId="7D0DED87" w14:textId="77777777" w:rsidR="00800AD8" w:rsidRDefault="00A8416B" w:rsidP="00A8416B">
      <w:pPr>
        <w:pStyle w:val="CommentLastWithHalfSpace"/>
      </w:pPr>
      <w:r>
        <w:t>[</w:t>
      </w:r>
      <w:r w:rsidR="00800AD8" w:rsidRPr="00B17111">
        <w:rPr>
          <w:rStyle w:val="VernacularText"/>
        </w:rPr>
        <w:t>aa</w:t>
      </w:r>
      <w:r w:rsidR="00800AD8">
        <w:t xml:space="preserve">: </w:t>
      </w:r>
      <w:r w:rsidR="00800AD8" w:rsidRPr="00B17111">
        <w:rPr>
          <w:rStyle w:val="VernacularText"/>
        </w:rPr>
        <w:t>a</w:t>
      </w:r>
      <w:r w:rsidR="00800AD8">
        <w:t xml:space="preserve"> </w:t>
      </w:r>
      <w:r w:rsidR="00B17111">
        <w:t>in OA.</w:t>
      </w:r>
      <w:r>
        <w:t>]</w:t>
      </w:r>
    </w:p>
    <w:p w14:paraId="1A5E415E" w14:textId="77777777" w:rsidR="00800AD8" w:rsidRDefault="00DC1AE0" w:rsidP="00B17111">
      <w:pPr>
        <w:pStyle w:val="InterlineText"/>
        <w:tabs>
          <w:tab w:val="left" w:pos="533"/>
          <w:tab w:val="left" w:pos="1022"/>
          <w:tab w:val="left" w:pos="2201"/>
          <w:tab w:val="left" w:pos="2705"/>
          <w:tab w:val="left" w:pos="3404"/>
          <w:tab w:val="left" w:pos="3893"/>
          <w:tab w:val="left" w:pos="5117"/>
          <w:tab w:val="left" w:pos="5381"/>
          <w:tab w:val="left" w:pos="6140"/>
          <w:tab w:val="left" w:pos="7259"/>
          <w:tab w:val="left" w:pos="7523"/>
        </w:tabs>
      </w:pPr>
      <w:r w:rsidRPr="003A1D48">
        <w:rPr>
          <w:rStyle w:val="InterlineTextNumChar"/>
        </w:rPr>
        <w:t>009</w:t>
      </w:r>
      <w:r w:rsidR="00800AD8">
        <w:tab/>
        <w:t>sa</w:t>
      </w:r>
      <w:r w:rsidR="00800AD8">
        <w:tab/>
        <w:t>djemaîun</w:t>
      </w:r>
      <w:r w:rsidR="00800AD8">
        <w:tab/>
        <w:t>i</w:t>
      </w:r>
      <w:r w:rsidR="00800AD8">
        <w:tab/>
        <w:t>tapaw</w:t>
      </w:r>
      <w:r w:rsidR="00800AD8">
        <w:tab/>
        <w:t>sa</w:t>
      </w:r>
      <w:r w:rsidR="00800AD8">
        <w:tab/>
        <w:t>kiqenetjan</w:t>
      </w:r>
      <w:r w:rsidR="00800AD8">
        <w:tab/>
        <w:t>a</w:t>
      </w:r>
      <w:r w:rsidR="00800AD8">
        <w:tab/>
        <w:t>tjaîev;</w:t>
      </w:r>
      <w:r w:rsidR="00800AD8">
        <w:tab/>
        <w:t>nekanga</w:t>
      </w:r>
      <w:r w:rsidR="00B17111">
        <w:tab/>
        <w:t>a</w:t>
      </w:r>
      <w:r w:rsidR="00B17111">
        <w:tab/>
        <w:t>aîak.</w:t>
      </w:r>
    </w:p>
    <w:p w14:paraId="2CFE673A" w14:textId="77777777" w:rsidR="00800AD8" w:rsidRDefault="00800AD8" w:rsidP="00B17111">
      <w:pPr>
        <w:pStyle w:val="InterlineGlossWithTrans"/>
        <w:tabs>
          <w:tab w:val="left" w:pos="533"/>
          <w:tab w:val="left" w:pos="1022"/>
          <w:tab w:val="left" w:pos="2201"/>
          <w:tab w:val="left" w:pos="2705"/>
          <w:tab w:val="left" w:pos="3404"/>
          <w:tab w:val="left" w:pos="3893"/>
          <w:tab w:val="left" w:pos="5117"/>
          <w:tab w:val="left" w:pos="5381"/>
          <w:tab w:val="left" w:pos="6140"/>
          <w:tab w:val="left" w:pos="7259"/>
          <w:tab w:val="left" w:pos="7523"/>
        </w:tabs>
      </w:pPr>
      <w:r>
        <w:tab/>
        <w:t>sa</w:t>
      </w:r>
      <w:r>
        <w:tab/>
        <w:t>em=djaîun</w:t>
      </w:r>
      <w:r>
        <w:tab/>
        <w:t>i</w:t>
      </w:r>
      <w:r>
        <w:tab/>
        <w:t>tapaw</w:t>
      </w:r>
      <w:r>
        <w:tab/>
        <w:t>sa</w:t>
      </w:r>
      <w:r>
        <w:tab/>
        <w:t>ki-qenetj-an</w:t>
      </w:r>
      <w:r>
        <w:tab/>
        <w:t>a</w:t>
      </w:r>
      <w:r>
        <w:tab/>
        <w:t>tjaîev</w:t>
      </w:r>
      <w:r>
        <w:tab/>
        <w:t>neka-anga</w:t>
      </w:r>
      <w:r w:rsidR="00B17111">
        <w:tab/>
        <w:t>a</w:t>
      </w:r>
      <w:r w:rsidR="00B17111">
        <w:tab/>
        <w:t>aîak</w:t>
      </w:r>
    </w:p>
    <w:p w14:paraId="36CAD8C3" w14:textId="77777777" w:rsidR="00800AD8" w:rsidRDefault="00800AD8" w:rsidP="00B17111">
      <w:pPr>
        <w:pStyle w:val="InterlineTrans"/>
        <w:tabs>
          <w:tab w:val="left" w:pos="533"/>
          <w:tab w:val="left" w:pos="1022"/>
          <w:tab w:val="left" w:pos="2201"/>
          <w:tab w:val="left" w:pos="2705"/>
          <w:tab w:val="left" w:pos="3404"/>
          <w:tab w:val="left" w:pos="3893"/>
          <w:tab w:val="left" w:pos="5117"/>
          <w:tab w:val="left" w:pos="5381"/>
          <w:tab w:val="left" w:pos="6140"/>
          <w:tab w:val="left" w:pos="7259"/>
          <w:tab w:val="left" w:pos="7523"/>
        </w:tabs>
      </w:pPr>
      <w:r>
        <w:tab/>
        <w:t>and</w:t>
      </w:r>
      <w:r>
        <w:tab/>
      </w:r>
      <w:r>
        <w:rPr>
          <w:smallCaps/>
        </w:rPr>
        <w:t>af</w:t>
      </w:r>
      <w:r>
        <w:t>=arrive</w:t>
      </w:r>
      <w:r>
        <w:tab/>
      </w:r>
      <w:r>
        <w:rPr>
          <w:smallCaps/>
        </w:rPr>
        <w:t>loc</w:t>
      </w:r>
      <w:r>
        <w:tab/>
        <w:t>hut</w:t>
      </w:r>
      <w:r>
        <w:tab/>
        <w:t>and</w:t>
      </w:r>
      <w:r>
        <w:tab/>
        <w:t>do-see-</w:t>
      </w:r>
      <w:r>
        <w:rPr>
          <w:smallCaps/>
        </w:rPr>
        <w:t>lf</w:t>
      </w:r>
      <w:r>
        <w:rPr>
          <w:smallCaps/>
        </w:rPr>
        <w:tab/>
        <w:t>c</w:t>
      </w:r>
      <w:r>
        <w:rPr>
          <w:smallCaps/>
        </w:rPr>
        <w:tab/>
      </w:r>
      <w:r>
        <w:t>box</w:t>
      </w:r>
      <w:r>
        <w:tab/>
        <w:t>no-indeed</w:t>
      </w:r>
      <w:r w:rsidR="00B17111">
        <w:rPr>
          <w:smallCaps/>
        </w:rPr>
        <w:tab/>
        <w:t>c</w:t>
      </w:r>
      <w:r w:rsidR="00B17111">
        <w:tab/>
        <w:t>child</w:t>
      </w:r>
    </w:p>
    <w:p w14:paraId="1EEA8FA0" w14:textId="77777777" w:rsidR="00800AD8" w:rsidRDefault="00800AD8">
      <w:pPr>
        <w:pStyle w:val="InterlineFree"/>
      </w:pPr>
      <w:r>
        <w:t>She reached the house and looked at the box. There were no young snakes.</w:t>
      </w:r>
    </w:p>
    <w:p w14:paraId="2794BE59" w14:textId="77777777" w:rsidR="00800AD8" w:rsidRDefault="00DC1AE0" w:rsidP="00B17111">
      <w:pPr>
        <w:pStyle w:val="InterlineText"/>
        <w:tabs>
          <w:tab w:val="left" w:pos="533"/>
          <w:tab w:val="left" w:pos="1022"/>
          <w:tab w:val="left" w:pos="2231"/>
          <w:tab w:val="left" w:pos="2675"/>
        </w:tabs>
      </w:pPr>
      <w:r w:rsidRPr="003A1D48">
        <w:rPr>
          <w:rStyle w:val="InterlineTextNumChar"/>
        </w:rPr>
        <w:t>010</w:t>
      </w:r>
      <w:r w:rsidR="00800AD8">
        <w:tab/>
        <w:t>qau</w:t>
      </w:r>
      <w:r w:rsidR="00800AD8">
        <w:tab/>
        <w:t>matjalaw</w:t>
      </w:r>
      <w:r w:rsidR="00800AD8">
        <w:tab/>
        <w:t>ti</w:t>
      </w:r>
      <w:r w:rsidR="00800AD8">
        <w:tab/>
        <w:t>Savaîi.</w:t>
      </w:r>
    </w:p>
    <w:p w14:paraId="10573247" w14:textId="77777777" w:rsidR="00800AD8" w:rsidRDefault="00800AD8" w:rsidP="00B17111">
      <w:pPr>
        <w:pStyle w:val="InterlineGlossWithTrans"/>
        <w:tabs>
          <w:tab w:val="left" w:pos="533"/>
          <w:tab w:val="left" w:pos="1022"/>
          <w:tab w:val="left" w:pos="2231"/>
          <w:tab w:val="left" w:pos="2675"/>
        </w:tabs>
      </w:pPr>
      <w:r>
        <w:tab/>
        <w:t>qau</w:t>
      </w:r>
      <w:r>
        <w:tab/>
        <w:t>ma-tjalaw</w:t>
      </w:r>
      <w:r>
        <w:tab/>
        <w:t>ti</w:t>
      </w:r>
      <w:r>
        <w:tab/>
        <w:t>Savaîi</w:t>
      </w:r>
    </w:p>
    <w:p w14:paraId="7C308E61" w14:textId="77777777" w:rsidR="00800AD8" w:rsidRDefault="00800AD8" w:rsidP="00B76180">
      <w:pPr>
        <w:pStyle w:val="InterlineTransNoFree"/>
        <w:tabs>
          <w:tab w:val="left" w:pos="1022"/>
          <w:tab w:val="left" w:pos="2231"/>
          <w:tab w:val="left" w:pos="2675"/>
          <w:tab w:val="right" w:pos="8789"/>
        </w:tabs>
      </w:pPr>
      <w:r>
        <w:tab/>
        <w:t>so</w:t>
      </w:r>
      <w:r>
        <w:tab/>
      </w:r>
      <w:r>
        <w:rPr>
          <w:smallCaps/>
        </w:rPr>
        <w:t>stat</w:t>
      </w:r>
      <w:r>
        <w:t>-angry</w:t>
      </w:r>
      <w:r>
        <w:tab/>
      </w:r>
      <w:r>
        <w:rPr>
          <w:smallCaps/>
        </w:rPr>
        <w:t>f.h</w:t>
      </w:r>
      <w:r>
        <w:tab/>
        <w:t>(name)</w:t>
      </w:r>
      <w:r w:rsidR="00B17111">
        <w:tab/>
        <w:t>Savaîi was angry.</w:t>
      </w:r>
    </w:p>
    <w:p w14:paraId="6DD30F1B" w14:textId="77777777" w:rsidR="00800AD8" w:rsidRDefault="00DC1AE0" w:rsidP="00B17111">
      <w:pPr>
        <w:pStyle w:val="InterlineText"/>
        <w:tabs>
          <w:tab w:val="left" w:pos="533"/>
          <w:tab w:val="left" w:pos="1127"/>
          <w:tab w:val="left" w:pos="1886"/>
          <w:tab w:val="left" w:pos="2990"/>
          <w:tab w:val="left" w:pos="3254"/>
          <w:tab w:val="left" w:pos="3698"/>
        </w:tabs>
      </w:pPr>
      <w:r w:rsidRPr="003A1D48">
        <w:rPr>
          <w:rStyle w:val="InterlineTextNumChar"/>
        </w:rPr>
        <w:t>011</w:t>
      </w:r>
      <w:r w:rsidR="00800AD8">
        <w:tab/>
        <w:t>“aku</w:t>
      </w:r>
      <w:r w:rsidR="00800AD8">
        <w:tab/>
        <w:t>su</w:t>
      </w:r>
      <w:r w:rsidR="00800AD8">
        <w:tab/>
        <w:t>ayain</w:t>
      </w:r>
      <w:r w:rsidR="00800AD8">
        <w:tab/>
        <w:t>a</w:t>
      </w:r>
      <w:r w:rsidR="00800AD8">
        <w:tab/>
        <w:t>ku</w:t>
      </w:r>
      <w:r w:rsidR="00800AD8">
        <w:tab/>
        <w:t>aîak?</w:t>
      </w:r>
    </w:p>
    <w:p w14:paraId="54F75FFD" w14:textId="77777777" w:rsidR="00800AD8" w:rsidRDefault="00800AD8" w:rsidP="00B17111">
      <w:pPr>
        <w:pStyle w:val="InterlineGlossWithTrans"/>
        <w:tabs>
          <w:tab w:val="left" w:pos="533"/>
          <w:tab w:val="left" w:pos="1127"/>
          <w:tab w:val="left" w:pos="1886"/>
          <w:tab w:val="left" w:pos="2990"/>
          <w:tab w:val="left" w:pos="3254"/>
          <w:tab w:val="left" w:pos="3698"/>
        </w:tabs>
      </w:pPr>
      <w:r>
        <w:tab/>
        <w:t>aku</w:t>
      </w:r>
      <w:r>
        <w:tab/>
        <w:t>su</w:t>
      </w:r>
      <w:r>
        <w:tab/>
        <w:t>aya-en</w:t>
      </w:r>
      <w:r>
        <w:tab/>
        <w:t>a</w:t>
      </w:r>
      <w:r>
        <w:tab/>
        <w:t>ku</w:t>
      </w:r>
      <w:r>
        <w:tab/>
        <w:t>aîak</w:t>
      </w:r>
    </w:p>
    <w:p w14:paraId="312A5D61" w14:textId="77777777" w:rsidR="00800AD8" w:rsidRDefault="00800AD8" w:rsidP="00B76180">
      <w:pPr>
        <w:pStyle w:val="InterlineTransNoFree"/>
        <w:tabs>
          <w:tab w:val="left" w:pos="1127"/>
          <w:tab w:val="left" w:pos="1886"/>
          <w:tab w:val="left" w:pos="2990"/>
          <w:tab w:val="left" w:pos="3254"/>
          <w:tab w:val="left" w:pos="3698"/>
          <w:tab w:val="right" w:pos="8789"/>
        </w:tabs>
      </w:pPr>
      <w:r>
        <w:tab/>
        <w:t>why</w:t>
      </w:r>
      <w:r>
        <w:tab/>
        <w:t>you(</w:t>
      </w:r>
      <w:r>
        <w:rPr>
          <w:smallCaps/>
        </w:rPr>
        <w:t>s</w:t>
      </w:r>
      <w:r>
        <w:t>)</w:t>
      </w:r>
      <w:r>
        <w:tab/>
        <w:t>be.thus-</w:t>
      </w:r>
      <w:r>
        <w:rPr>
          <w:smallCaps/>
        </w:rPr>
        <w:t>pf</w:t>
      </w:r>
      <w:r>
        <w:rPr>
          <w:smallCaps/>
        </w:rPr>
        <w:tab/>
        <w:t>c</w:t>
      </w:r>
      <w:r>
        <w:rPr>
          <w:smallCaps/>
        </w:rPr>
        <w:tab/>
      </w:r>
      <w:r>
        <w:t>my</w:t>
      </w:r>
      <w:r>
        <w:tab/>
        <w:t>child</w:t>
      </w:r>
      <w:r w:rsidR="00B17111">
        <w:tab/>
        <w:t>“Why did you do that to my children?</w:t>
      </w:r>
    </w:p>
    <w:p w14:paraId="414D1E5E" w14:textId="77777777" w:rsidR="00800AD8" w:rsidRDefault="00DC1AE0" w:rsidP="00B17111">
      <w:pPr>
        <w:pStyle w:val="InterlineText"/>
        <w:tabs>
          <w:tab w:val="left" w:pos="533"/>
          <w:tab w:val="left" w:pos="1547"/>
          <w:tab w:val="left" w:pos="2186"/>
          <w:tab w:val="left" w:pos="2960"/>
          <w:tab w:val="left" w:pos="3554"/>
          <w:tab w:val="left" w:pos="3818"/>
          <w:tab w:val="left" w:pos="5042"/>
          <w:tab w:val="left" w:pos="5516"/>
          <w:tab w:val="left" w:pos="5960"/>
        </w:tabs>
      </w:pPr>
      <w:r w:rsidRPr="003A1D48">
        <w:rPr>
          <w:rStyle w:val="InterlineTextNumChar"/>
        </w:rPr>
        <w:t>012</w:t>
      </w:r>
      <w:r w:rsidR="00800AD8">
        <w:tab/>
        <w:t>muri</w:t>
      </w:r>
      <w:r w:rsidR="00800AD8">
        <w:tab/>
        <w:t>vaik</w:t>
      </w:r>
      <w:r w:rsidR="00800AD8">
        <w:tab/>
        <w:t>anga</w:t>
      </w:r>
      <w:r w:rsidR="00800AD8">
        <w:tab/>
        <w:t>ken</w:t>
      </w:r>
      <w:r w:rsidR="00800AD8">
        <w:tab/>
        <w:t>a</w:t>
      </w:r>
      <w:r w:rsidR="00800AD8">
        <w:tab/>
        <w:t>djemavats,”</w:t>
      </w:r>
      <w:r w:rsidR="00800AD8">
        <w:tab/>
        <w:t>aya</w:t>
      </w:r>
      <w:r w:rsidR="00800AD8">
        <w:tab/>
        <w:t>ti</w:t>
      </w:r>
      <w:r w:rsidR="00800AD8">
        <w:tab/>
        <w:t>Savaîi.</w:t>
      </w:r>
    </w:p>
    <w:p w14:paraId="4692C49B" w14:textId="77777777" w:rsidR="00800AD8" w:rsidRDefault="00800AD8" w:rsidP="00B17111">
      <w:pPr>
        <w:pStyle w:val="InterlineGlossWithTrans"/>
        <w:tabs>
          <w:tab w:val="left" w:pos="533"/>
          <w:tab w:val="left" w:pos="1547"/>
          <w:tab w:val="left" w:pos="2186"/>
          <w:tab w:val="left" w:pos="2960"/>
          <w:tab w:val="left" w:pos="3554"/>
          <w:tab w:val="left" w:pos="3818"/>
          <w:tab w:val="left" w:pos="5042"/>
          <w:tab w:val="left" w:pos="5516"/>
          <w:tab w:val="left" w:pos="5960"/>
        </w:tabs>
      </w:pPr>
      <w:r>
        <w:tab/>
        <w:t>ma-uri</w:t>
      </w:r>
      <w:r>
        <w:tab/>
        <w:t>vaik</w:t>
      </w:r>
      <w:r>
        <w:tab/>
        <w:t>anga</w:t>
      </w:r>
      <w:r>
        <w:tab/>
        <w:t>aken</w:t>
      </w:r>
      <w:r>
        <w:tab/>
        <w:t>a</w:t>
      </w:r>
      <w:r>
        <w:tab/>
        <w:t>em=djavats</w:t>
      </w:r>
      <w:r>
        <w:tab/>
        <w:t>aya</w:t>
      </w:r>
      <w:r>
        <w:tab/>
        <w:t>ti</w:t>
      </w:r>
      <w:r>
        <w:tab/>
        <w:t>Savaîi</w:t>
      </w:r>
    </w:p>
    <w:p w14:paraId="078D3A97" w14:textId="77777777" w:rsidR="00800AD8" w:rsidRDefault="00800AD8" w:rsidP="00B17111">
      <w:pPr>
        <w:pStyle w:val="InterlineTrans"/>
        <w:tabs>
          <w:tab w:val="left" w:pos="533"/>
          <w:tab w:val="left" w:pos="1547"/>
          <w:tab w:val="left" w:pos="2186"/>
          <w:tab w:val="left" w:pos="2960"/>
          <w:tab w:val="left" w:pos="3554"/>
          <w:tab w:val="left" w:pos="3818"/>
          <w:tab w:val="left" w:pos="5042"/>
          <w:tab w:val="left" w:pos="5516"/>
          <w:tab w:val="left" w:pos="5960"/>
        </w:tabs>
      </w:pPr>
      <w:r>
        <w:tab/>
      </w:r>
      <w:r>
        <w:rPr>
          <w:smallCaps/>
        </w:rPr>
        <w:t>stat</w:t>
      </w:r>
      <w:r>
        <w:t>-will</w:t>
      </w:r>
      <w:r>
        <w:tab/>
        <w:t>leave</w:t>
      </w:r>
      <w:r>
        <w:tab/>
        <w:t>indeed</w:t>
      </w:r>
      <w:r>
        <w:tab/>
      </w:r>
      <w:r w:rsidR="000D5EFB" w:rsidRPr="000D5EFB">
        <w:rPr>
          <w:smallCaps/>
        </w:rPr>
        <w:t>f.I</w:t>
      </w:r>
      <w:r>
        <w:rPr>
          <w:smallCaps/>
        </w:rPr>
        <w:tab/>
        <w:t>c</w:t>
      </w:r>
      <w:r>
        <w:rPr>
          <w:smallCaps/>
        </w:rPr>
        <w:tab/>
        <w:t>af</w:t>
      </w:r>
      <w:r>
        <w:t>=walk</w:t>
      </w:r>
      <w:r>
        <w:tab/>
        <w:t>say</w:t>
      </w:r>
      <w:r>
        <w:tab/>
      </w:r>
      <w:r>
        <w:rPr>
          <w:smallCaps/>
        </w:rPr>
        <w:t>f.h</w:t>
      </w:r>
      <w:r>
        <w:tab/>
        <w:t>(name)</w:t>
      </w:r>
    </w:p>
    <w:p w14:paraId="500D62E2" w14:textId="77777777" w:rsidR="00800AD8" w:rsidRDefault="00800AD8">
      <w:pPr>
        <w:pStyle w:val="InterlineFree"/>
      </w:pPr>
      <w:r>
        <w:t>I’m going to walk away,” said Savaîi.</w:t>
      </w:r>
    </w:p>
    <w:p w14:paraId="2C976280" w14:textId="77777777" w:rsidR="00800AD8" w:rsidRDefault="00DC1AE0" w:rsidP="00B17111">
      <w:pPr>
        <w:pStyle w:val="InterlineText"/>
        <w:tabs>
          <w:tab w:val="left" w:pos="533"/>
          <w:tab w:val="left" w:pos="1022"/>
          <w:tab w:val="left" w:pos="2186"/>
          <w:tab w:val="left" w:pos="2690"/>
          <w:tab w:val="left" w:pos="4949"/>
          <w:tab w:val="left" w:pos="5438"/>
          <w:tab w:val="left" w:pos="6467"/>
          <w:tab w:val="left" w:pos="6956"/>
          <w:tab w:val="left" w:pos="7595"/>
          <w:tab w:val="left" w:pos="7859"/>
        </w:tabs>
      </w:pPr>
      <w:r w:rsidRPr="003A1D48">
        <w:rPr>
          <w:rStyle w:val="InterlineTextNumChar"/>
        </w:rPr>
        <w:t>013</w:t>
      </w:r>
      <w:r w:rsidR="00800AD8">
        <w:tab/>
        <w:t>sa</w:t>
      </w:r>
      <w:r w:rsidR="00800AD8">
        <w:tab/>
        <w:t>mirava</w:t>
      </w:r>
      <w:r w:rsidR="00800AD8">
        <w:tab/>
        <w:t>tua</w:t>
      </w:r>
      <w:r w:rsidR="00800AD8">
        <w:tab/>
        <w:t>nanemanemanga,</w:t>
      </w:r>
      <w:r w:rsidR="00800AD8">
        <w:tab/>
        <w:t>sa</w:t>
      </w:r>
      <w:r w:rsidR="00800AD8">
        <w:tab/>
        <w:t>kemuidi,</w:t>
      </w:r>
      <w:r w:rsidR="00800AD8">
        <w:tab/>
        <w:t>sa</w:t>
      </w:r>
      <w:r w:rsidR="00B17111">
        <w:tab/>
        <w:t>vaik</w:t>
      </w:r>
      <w:r w:rsidR="00B17111">
        <w:tab/>
        <w:t>a</w:t>
      </w:r>
      <w:r w:rsidR="00B17111">
        <w:tab/>
        <w:t>sema</w:t>
      </w:r>
    </w:p>
    <w:p w14:paraId="46AA9FA4" w14:textId="77777777" w:rsidR="00800AD8" w:rsidRDefault="00800AD8" w:rsidP="00B17111">
      <w:pPr>
        <w:pStyle w:val="InterlineGlossWithTrans"/>
        <w:tabs>
          <w:tab w:val="left" w:pos="533"/>
          <w:tab w:val="left" w:pos="1022"/>
          <w:tab w:val="left" w:pos="2186"/>
          <w:tab w:val="left" w:pos="2690"/>
          <w:tab w:val="left" w:pos="4949"/>
          <w:tab w:val="left" w:pos="5438"/>
          <w:tab w:val="left" w:pos="6467"/>
          <w:tab w:val="left" w:pos="6956"/>
          <w:tab w:val="left" w:pos="7595"/>
          <w:tab w:val="left" w:pos="7859"/>
        </w:tabs>
      </w:pPr>
      <w:r>
        <w:tab/>
        <w:t>sa</w:t>
      </w:r>
      <w:r>
        <w:tab/>
        <w:t>mi-rava</w:t>
      </w:r>
      <w:r>
        <w:tab/>
        <w:t>tua</w:t>
      </w:r>
      <w:r>
        <w:tab/>
        <w:t>na-nema-nema-anga</w:t>
      </w:r>
      <w:r>
        <w:tab/>
        <w:t>sa</w:t>
      </w:r>
      <w:r>
        <w:tab/>
        <w:t>em=kuidi</w:t>
      </w:r>
      <w:r>
        <w:tab/>
        <w:t>sa</w:t>
      </w:r>
      <w:r w:rsidR="00B17111">
        <w:tab/>
        <w:t>vaik</w:t>
      </w:r>
      <w:r w:rsidR="00B17111">
        <w:tab/>
        <w:t>a</w:t>
      </w:r>
      <w:r w:rsidR="00B17111">
        <w:tab/>
        <w:t>em=sa</w:t>
      </w:r>
    </w:p>
    <w:p w14:paraId="1ABB39F0" w14:textId="77777777" w:rsidR="00800AD8" w:rsidRDefault="00800AD8" w:rsidP="00B17111">
      <w:pPr>
        <w:pStyle w:val="InterlineTransNoFree"/>
        <w:tabs>
          <w:tab w:val="left" w:pos="1022"/>
          <w:tab w:val="left" w:pos="2186"/>
          <w:tab w:val="left" w:pos="2690"/>
          <w:tab w:val="left" w:pos="4949"/>
          <w:tab w:val="left" w:pos="5438"/>
          <w:tab w:val="left" w:pos="6467"/>
          <w:tab w:val="left" w:pos="6956"/>
          <w:tab w:val="left" w:pos="7595"/>
          <w:tab w:val="left" w:pos="7859"/>
        </w:tabs>
      </w:pPr>
      <w:r>
        <w:tab/>
        <w:t>and</w:t>
      </w:r>
      <w:r>
        <w:tab/>
      </w:r>
      <w:r>
        <w:rPr>
          <w:smallCaps/>
        </w:rPr>
        <w:t>af</w:t>
      </w:r>
      <w:r>
        <w:t>-prepare</w:t>
      </w:r>
      <w:r>
        <w:tab/>
      </w:r>
      <w:r>
        <w:rPr>
          <w:smallCaps/>
        </w:rPr>
        <w:t>obl</w:t>
      </w:r>
      <w:r>
        <w:tab/>
      </w:r>
      <w:r>
        <w:rPr>
          <w:smallCaps/>
        </w:rPr>
        <w:t>past</w:t>
      </w:r>
      <w:r>
        <w:t>-</w:t>
      </w:r>
      <w:r>
        <w:rPr>
          <w:smallCaps/>
        </w:rPr>
        <w:t>red</w:t>
      </w:r>
      <w:r>
        <w:t>-what-indeed</w:t>
      </w:r>
      <w:r>
        <w:tab/>
        <w:t>and</w:t>
      </w:r>
      <w:r>
        <w:tab/>
      </w:r>
      <w:r>
        <w:rPr>
          <w:smallCaps/>
        </w:rPr>
        <w:t>af</w:t>
      </w:r>
      <w:r>
        <w:t>=hat</w:t>
      </w:r>
      <w:r>
        <w:tab/>
        <w:t>and</w:t>
      </w:r>
      <w:r w:rsidR="00B17111">
        <w:tab/>
        <w:t>leave</w:t>
      </w:r>
      <w:r w:rsidR="00B17111">
        <w:rPr>
          <w:smallCaps/>
        </w:rPr>
        <w:tab/>
        <w:t>c</w:t>
      </w:r>
      <w:r w:rsidR="00B17111">
        <w:rPr>
          <w:smallCaps/>
        </w:rPr>
        <w:tab/>
        <w:t>af</w:t>
      </w:r>
      <w:r w:rsidR="00B17111">
        <w:t>=go</w:t>
      </w:r>
    </w:p>
    <w:p w14:paraId="1BAA5A1F" w14:textId="77777777" w:rsidR="00800AD8" w:rsidRDefault="00800AD8" w:rsidP="00B17111">
      <w:pPr>
        <w:pStyle w:val="InterlineText"/>
        <w:tabs>
          <w:tab w:val="left" w:pos="533"/>
        </w:tabs>
      </w:pPr>
      <w:r>
        <w:tab/>
        <w:t>katsedas.</w:t>
      </w:r>
    </w:p>
    <w:p w14:paraId="715017FF" w14:textId="77777777" w:rsidR="00800AD8" w:rsidRDefault="00800AD8" w:rsidP="00B17111">
      <w:pPr>
        <w:pStyle w:val="InterlineGlossWithTrans"/>
        <w:tabs>
          <w:tab w:val="left" w:pos="533"/>
        </w:tabs>
      </w:pPr>
      <w:r>
        <w:tab/>
        <w:t>ka-tsedas</w:t>
      </w:r>
    </w:p>
    <w:p w14:paraId="28B58F71" w14:textId="77777777" w:rsidR="00800AD8" w:rsidRDefault="00800AD8" w:rsidP="00B17111">
      <w:pPr>
        <w:pStyle w:val="InterlineTrans"/>
        <w:tabs>
          <w:tab w:val="left" w:pos="533"/>
        </w:tabs>
      </w:pPr>
      <w:r>
        <w:tab/>
        <w:t>main-sunrise</w:t>
      </w:r>
    </w:p>
    <w:p w14:paraId="584CBAFD" w14:textId="77777777" w:rsidR="00800AD8" w:rsidRDefault="00800AD8" w:rsidP="00B17111">
      <w:pPr>
        <w:pStyle w:val="InterlineFree"/>
      </w:pPr>
      <w:r>
        <w:t>And she packed up everything, and put on a bamboo hat, and went off to the east.</w:t>
      </w:r>
    </w:p>
    <w:p w14:paraId="12AE6D0E" w14:textId="77777777" w:rsidR="00800AD8" w:rsidRDefault="00DC1AE0" w:rsidP="00B17111">
      <w:pPr>
        <w:pStyle w:val="InterlineText"/>
        <w:tabs>
          <w:tab w:val="left" w:pos="533"/>
          <w:tab w:val="left" w:pos="797"/>
          <w:tab w:val="left" w:pos="1601"/>
          <w:tab w:val="left" w:pos="2360"/>
          <w:tab w:val="left" w:pos="2999"/>
          <w:tab w:val="left" w:pos="3653"/>
          <w:tab w:val="left" w:pos="4367"/>
        </w:tabs>
      </w:pPr>
      <w:r w:rsidRPr="003A1D48">
        <w:rPr>
          <w:rStyle w:val="InterlineTextNumChar"/>
        </w:rPr>
        <w:t>014</w:t>
      </w:r>
      <w:r w:rsidR="00800AD8">
        <w:tab/>
        <w:t>a</w:t>
      </w:r>
      <w:r w:rsidR="00800AD8">
        <w:tab/>
        <w:t>kina</w:t>
      </w:r>
      <w:r w:rsidR="00800AD8">
        <w:tab/>
        <w:t>“maya</w:t>
      </w:r>
      <w:r w:rsidR="00800AD8">
        <w:tab/>
        <w:t>vaik,</w:t>
      </w:r>
      <w:r w:rsidR="00800AD8">
        <w:tab/>
        <w:t>maya</w:t>
      </w:r>
      <w:r w:rsidR="00800AD8">
        <w:tab/>
        <w:t>vaik,”</w:t>
      </w:r>
      <w:r w:rsidR="00800AD8">
        <w:tab/>
        <w:t>aya.</w:t>
      </w:r>
    </w:p>
    <w:p w14:paraId="489A7034" w14:textId="77777777" w:rsidR="00800AD8" w:rsidRDefault="00800AD8" w:rsidP="00B17111">
      <w:pPr>
        <w:pStyle w:val="InterlineGlossWithTrans"/>
        <w:tabs>
          <w:tab w:val="left" w:pos="533"/>
          <w:tab w:val="left" w:pos="797"/>
          <w:tab w:val="left" w:pos="1601"/>
          <w:tab w:val="left" w:pos="2360"/>
          <w:tab w:val="left" w:pos="2999"/>
          <w:tab w:val="left" w:pos="3653"/>
          <w:tab w:val="left" w:pos="4367"/>
        </w:tabs>
      </w:pPr>
      <w:r>
        <w:tab/>
        <w:t>a</w:t>
      </w:r>
      <w:r>
        <w:tab/>
        <w:t>kina</w:t>
      </w:r>
      <w:r>
        <w:tab/>
        <w:t>maya</w:t>
      </w:r>
      <w:r>
        <w:tab/>
        <w:t>vaik</w:t>
      </w:r>
      <w:r>
        <w:tab/>
        <w:t>maya</w:t>
      </w:r>
      <w:r>
        <w:tab/>
        <w:t>vaik</w:t>
      </w:r>
      <w:r>
        <w:tab/>
        <w:t>aya</w:t>
      </w:r>
    </w:p>
    <w:p w14:paraId="67CF449E" w14:textId="77777777" w:rsidR="00800AD8" w:rsidRDefault="00800AD8" w:rsidP="00B76180">
      <w:pPr>
        <w:pStyle w:val="InterlineTransNoFree"/>
        <w:tabs>
          <w:tab w:val="left" w:pos="797"/>
          <w:tab w:val="left" w:pos="1601"/>
          <w:tab w:val="left" w:pos="2360"/>
          <w:tab w:val="left" w:pos="2999"/>
          <w:tab w:val="left" w:pos="3653"/>
          <w:tab w:val="left" w:pos="4367"/>
          <w:tab w:val="right" w:pos="8789"/>
        </w:tabs>
      </w:pPr>
      <w:r>
        <w:rPr>
          <w:smallCaps/>
        </w:rPr>
        <w:tab/>
        <w:t>c</w:t>
      </w:r>
      <w:r>
        <w:rPr>
          <w:smallCaps/>
        </w:rPr>
        <w:tab/>
      </w:r>
      <w:r>
        <w:t>mother</w:t>
      </w:r>
      <w:r>
        <w:tab/>
        <w:t>don’t</w:t>
      </w:r>
      <w:r>
        <w:tab/>
        <w:t>leave</w:t>
      </w:r>
      <w:r>
        <w:tab/>
        <w:t>don’t</w:t>
      </w:r>
      <w:r>
        <w:tab/>
        <w:t>leave</w:t>
      </w:r>
      <w:r>
        <w:tab/>
        <w:t>say</w:t>
      </w:r>
      <w:r w:rsidR="00B17111">
        <w:tab/>
        <w:t>Her mother said: “Don’t go, don’t go!”</w:t>
      </w:r>
    </w:p>
    <w:p w14:paraId="1588576A" w14:textId="77777777" w:rsidR="00800AD8" w:rsidRDefault="00DC1AE0" w:rsidP="004F1418">
      <w:pPr>
        <w:pStyle w:val="InterlineText"/>
        <w:tabs>
          <w:tab w:val="left" w:pos="533"/>
          <w:tab w:val="left" w:pos="1172"/>
          <w:tab w:val="left" w:pos="1436"/>
          <w:tab w:val="left" w:pos="3185"/>
          <w:tab w:val="left" w:pos="3449"/>
          <w:tab w:val="left" w:pos="4253"/>
        </w:tabs>
      </w:pPr>
      <w:r w:rsidRPr="003A1D48">
        <w:rPr>
          <w:rStyle w:val="InterlineTextNumChar"/>
        </w:rPr>
        <w:t>015</w:t>
      </w:r>
      <w:r w:rsidR="00800AD8">
        <w:tab/>
        <w:t>vaik</w:t>
      </w:r>
      <w:r w:rsidR="00800AD8">
        <w:tab/>
        <w:t>a</w:t>
      </w:r>
      <w:r w:rsidR="00800AD8">
        <w:tab/>
        <w:t>kitjaviliî</w:t>
      </w:r>
      <w:r w:rsidR="00800AD8">
        <w:tab/>
        <w:t>a</w:t>
      </w:r>
      <w:r w:rsidR="00800AD8">
        <w:tab/>
        <w:t>kina,</w:t>
      </w:r>
      <w:r w:rsidR="00800AD8">
        <w:tab/>
        <w:t>aya.</w:t>
      </w:r>
    </w:p>
    <w:p w14:paraId="2A8E3435" w14:textId="77777777" w:rsidR="00800AD8" w:rsidRDefault="00800AD8" w:rsidP="004F1418">
      <w:pPr>
        <w:pStyle w:val="InterlineGlossWithTrans"/>
        <w:tabs>
          <w:tab w:val="left" w:pos="533"/>
          <w:tab w:val="left" w:pos="1172"/>
          <w:tab w:val="left" w:pos="1436"/>
          <w:tab w:val="left" w:pos="3185"/>
          <w:tab w:val="left" w:pos="3449"/>
          <w:tab w:val="left" w:pos="4253"/>
        </w:tabs>
      </w:pPr>
      <w:r>
        <w:tab/>
        <w:t>vaik</w:t>
      </w:r>
      <w:r>
        <w:tab/>
        <w:t>a</w:t>
      </w:r>
      <w:r>
        <w:tab/>
        <w:t>ki-tja-viliî</w:t>
      </w:r>
      <w:r>
        <w:tab/>
        <w:t>a</w:t>
      </w:r>
      <w:r>
        <w:tab/>
        <w:t>kina</w:t>
      </w:r>
      <w:r>
        <w:tab/>
        <w:t>aya</w:t>
      </w:r>
    </w:p>
    <w:p w14:paraId="2C759FA9" w14:textId="77777777" w:rsidR="00800AD8" w:rsidRDefault="00800AD8" w:rsidP="004F1418">
      <w:pPr>
        <w:pStyle w:val="InterlineTrans"/>
        <w:tabs>
          <w:tab w:val="left" w:pos="533"/>
          <w:tab w:val="left" w:pos="1172"/>
          <w:tab w:val="left" w:pos="1436"/>
          <w:tab w:val="left" w:pos="3185"/>
          <w:tab w:val="left" w:pos="3449"/>
          <w:tab w:val="left" w:pos="4253"/>
        </w:tabs>
      </w:pPr>
      <w:r>
        <w:tab/>
        <w:t>leave</w:t>
      </w:r>
      <w:r>
        <w:rPr>
          <w:smallCaps/>
        </w:rPr>
        <w:tab/>
        <w:t>c</w:t>
      </w:r>
      <w:r>
        <w:rPr>
          <w:smallCaps/>
        </w:rPr>
        <w:tab/>
      </w:r>
      <w:r>
        <w:t>self-more-behind</w:t>
      </w:r>
      <w:r>
        <w:rPr>
          <w:smallCaps/>
        </w:rPr>
        <w:tab/>
        <w:t>c</w:t>
      </w:r>
      <w:r>
        <w:rPr>
          <w:smallCaps/>
        </w:rPr>
        <w:tab/>
      </w:r>
      <w:r>
        <w:t>mother</w:t>
      </w:r>
      <w:r>
        <w:tab/>
        <w:t>say</w:t>
      </w:r>
    </w:p>
    <w:p w14:paraId="377AD808" w14:textId="77777777" w:rsidR="00800AD8" w:rsidRDefault="00800AD8">
      <w:pPr>
        <w:pStyle w:val="InterlineFree"/>
      </w:pPr>
      <w:r>
        <w:t>And her mother followed behind her, they say.</w:t>
      </w:r>
    </w:p>
    <w:p w14:paraId="7EBE893D" w14:textId="77777777" w:rsidR="00800AD8" w:rsidRDefault="00DC1AE0" w:rsidP="004F1418">
      <w:pPr>
        <w:pStyle w:val="InterlineText"/>
        <w:tabs>
          <w:tab w:val="left" w:pos="533"/>
          <w:tab w:val="left" w:pos="1022"/>
          <w:tab w:val="left" w:pos="2201"/>
          <w:tab w:val="left" w:pos="2705"/>
          <w:tab w:val="left" w:pos="3464"/>
          <w:tab w:val="left" w:pos="3953"/>
          <w:tab w:val="left" w:pos="4592"/>
          <w:tab w:val="left" w:pos="5096"/>
          <w:tab w:val="left" w:pos="5795"/>
          <w:tab w:val="left" w:pos="6299"/>
        </w:tabs>
      </w:pPr>
      <w:r w:rsidRPr="003A1D48">
        <w:rPr>
          <w:rStyle w:val="InterlineTextNumChar"/>
        </w:rPr>
        <w:t>016</w:t>
      </w:r>
      <w:r w:rsidR="00800AD8">
        <w:tab/>
        <w:t>qau</w:t>
      </w:r>
      <w:r w:rsidR="00800AD8">
        <w:tab/>
        <w:t>djemaîun</w:t>
      </w:r>
      <w:r w:rsidR="00800AD8">
        <w:tab/>
        <w:t>i</w:t>
      </w:r>
      <w:r w:rsidR="00800AD8">
        <w:tab/>
        <w:t>îavek,</w:t>
      </w:r>
      <w:r w:rsidR="00800AD8">
        <w:tab/>
        <w:t>sa</w:t>
      </w:r>
      <w:r w:rsidR="00800AD8">
        <w:tab/>
        <w:t>vaik</w:t>
      </w:r>
      <w:r w:rsidR="00800AD8">
        <w:tab/>
        <w:t>i</w:t>
      </w:r>
      <w:r w:rsidR="00800AD8">
        <w:tab/>
        <w:t>taladj</w:t>
      </w:r>
      <w:r w:rsidR="00800AD8">
        <w:tab/>
        <w:t>tua</w:t>
      </w:r>
      <w:r w:rsidR="00800AD8">
        <w:tab/>
        <w:t>îavek.</w:t>
      </w:r>
    </w:p>
    <w:p w14:paraId="6EA3DD4C" w14:textId="77777777" w:rsidR="00800AD8" w:rsidRDefault="00800AD8" w:rsidP="004F1418">
      <w:pPr>
        <w:pStyle w:val="InterlineGlossWithTrans"/>
        <w:tabs>
          <w:tab w:val="left" w:pos="533"/>
          <w:tab w:val="left" w:pos="1022"/>
          <w:tab w:val="left" w:pos="2201"/>
          <w:tab w:val="left" w:pos="2705"/>
          <w:tab w:val="left" w:pos="3464"/>
          <w:tab w:val="left" w:pos="3953"/>
          <w:tab w:val="left" w:pos="4592"/>
          <w:tab w:val="left" w:pos="5096"/>
          <w:tab w:val="left" w:pos="5795"/>
          <w:tab w:val="left" w:pos="6299"/>
        </w:tabs>
      </w:pPr>
      <w:r>
        <w:tab/>
        <w:t>qau</w:t>
      </w:r>
      <w:r>
        <w:tab/>
        <w:t>em=djaîun</w:t>
      </w:r>
      <w:r>
        <w:tab/>
        <w:t>i</w:t>
      </w:r>
      <w:r>
        <w:tab/>
        <w:t>îavek</w:t>
      </w:r>
      <w:r>
        <w:tab/>
        <w:t>sa</w:t>
      </w:r>
      <w:r>
        <w:tab/>
        <w:t>vaik</w:t>
      </w:r>
      <w:r>
        <w:tab/>
        <w:t>i</w:t>
      </w:r>
      <w:r>
        <w:tab/>
        <w:t>taladj</w:t>
      </w:r>
      <w:r>
        <w:tab/>
        <w:t>tua</w:t>
      </w:r>
      <w:r>
        <w:tab/>
        <w:t>îavek</w:t>
      </w:r>
    </w:p>
    <w:p w14:paraId="1F6D9B6E" w14:textId="77777777" w:rsidR="00800AD8" w:rsidRDefault="00800AD8" w:rsidP="004F1418">
      <w:pPr>
        <w:pStyle w:val="InterlineTrans"/>
        <w:tabs>
          <w:tab w:val="left" w:pos="533"/>
          <w:tab w:val="left" w:pos="1022"/>
          <w:tab w:val="left" w:pos="2201"/>
          <w:tab w:val="left" w:pos="2705"/>
          <w:tab w:val="left" w:pos="3464"/>
          <w:tab w:val="left" w:pos="3953"/>
          <w:tab w:val="left" w:pos="4592"/>
          <w:tab w:val="left" w:pos="5096"/>
          <w:tab w:val="left" w:pos="5795"/>
          <w:tab w:val="left" w:pos="6299"/>
        </w:tabs>
      </w:pPr>
      <w:r>
        <w:tab/>
        <w:t>so</w:t>
      </w:r>
      <w:r>
        <w:tab/>
      </w:r>
      <w:r>
        <w:rPr>
          <w:smallCaps/>
        </w:rPr>
        <w:t>af</w:t>
      </w:r>
      <w:r>
        <w:t>=arrive</w:t>
      </w:r>
      <w:r>
        <w:tab/>
      </w:r>
      <w:r>
        <w:rPr>
          <w:smallCaps/>
        </w:rPr>
        <w:t>loc</w:t>
      </w:r>
      <w:r>
        <w:tab/>
        <w:t>sea</w:t>
      </w:r>
      <w:r>
        <w:tab/>
        <w:t>and</w:t>
      </w:r>
      <w:r>
        <w:tab/>
        <w:t>leave</w:t>
      </w:r>
      <w:r>
        <w:tab/>
      </w:r>
      <w:r>
        <w:rPr>
          <w:smallCaps/>
        </w:rPr>
        <w:t>loc</w:t>
      </w:r>
      <w:r>
        <w:tab/>
        <w:t>inside</w:t>
      </w:r>
      <w:r>
        <w:tab/>
      </w:r>
      <w:r>
        <w:rPr>
          <w:smallCaps/>
        </w:rPr>
        <w:t>obl</w:t>
      </w:r>
      <w:r>
        <w:tab/>
        <w:t>sea</w:t>
      </w:r>
    </w:p>
    <w:p w14:paraId="4AF09750" w14:textId="77777777" w:rsidR="00800AD8" w:rsidRDefault="00800AD8">
      <w:pPr>
        <w:pStyle w:val="InterlineFree"/>
      </w:pPr>
      <w:r>
        <w:t>She came to the sea, and went into the sea.</w:t>
      </w:r>
    </w:p>
    <w:p w14:paraId="0AE9B56D" w14:textId="77777777" w:rsidR="00800AD8" w:rsidRDefault="00DC1AE0" w:rsidP="004F1418">
      <w:pPr>
        <w:pStyle w:val="InterlineText"/>
        <w:tabs>
          <w:tab w:val="left" w:pos="533"/>
          <w:tab w:val="left" w:pos="1022"/>
          <w:tab w:val="left" w:pos="2576"/>
          <w:tab w:val="left" w:pos="4130"/>
          <w:tab w:val="left" w:pos="4394"/>
        </w:tabs>
      </w:pPr>
      <w:r w:rsidRPr="003A1D48">
        <w:rPr>
          <w:rStyle w:val="InterlineTextNumChar"/>
        </w:rPr>
        <w:t>017</w:t>
      </w:r>
      <w:r w:rsidR="00800AD8">
        <w:tab/>
        <w:t>qau</w:t>
      </w:r>
      <w:r w:rsidR="00800AD8">
        <w:tab/>
        <w:t>maqelidi</w:t>
      </w:r>
      <w:r w:rsidR="00800AD8">
        <w:tab/>
        <w:t>maqelidi</w:t>
      </w:r>
      <w:r w:rsidR="00800AD8">
        <w:tab/>
        <w:t>a</w:t>
      </w:r>
      <w:r w:rsidR="00800AD8">
        <w:tab/>
        <w:t>kuidi.</w:t>
      </w:r>
    </w:p>
    <w:p w14:paraId="42E1D683" w14:textId="77777777" w:rsidR="00800AD8" w:rsidRDefault="00800AD8" w:rsidP="004F1418">
      <w:pPr>
        <w:pStyle w:val="InterlineGlossWithTrans"/>
        <w:tabs>
          <w:tab w:val="left" w:pos="533"/>
          <w:tab w:val="left" w:pos="1022"/>
          <w:tab w:val="left" w:pos="2576"/>
          <w:tab w:val="left" w:pos="4130"/>
          <w:tab w:val="left" w:pos="4394"/>
        </w:tabs>
      </w:pPr>
      <w:r>
        <w:tab/>
        <w:t>qau</w:t>
      </w:r>
      <w:r>
        <w:tab/>
        <w:t>ma-qe-lidi</w:t>
      </w:r>
      <w:r>
        <w:tab/>
        <w:t>ma-qe-lidi</w:t>
      </w:r>
      <w:r>
        <w:tab/>
        <w:t>a</w:t>
      </w:r>
      <w:r>
        <w:tab/>
        <w:t>kuidi</w:t>
      </w:r>
    </w:p>
    <w:p w14:paraId="6CEF371B" w14:textId="77777777" w:rsidR="00800AD8" w:rsidRDefault="00800AD8" w:rsidP="00B76180">
      <w:pPr>
        <w:pStyle w:val="InterlineTrans"/>
        <w:tabs>
          <w:tab w:val="left" w:pos="533"/>
          <w:tab w:val="left" w:pos="1022"/>
          <w:tab w:val="left" w:pos="2576"/>
          <w:tab w:val="left" w:pos="4130"/>
          <w:tab w:val="left" w:pos="4394"/>
          <w:tab w:val="right" w:pos="8789"/>
        </w:tabs>
      </w:pPr>
      <w:r>
        <w:tab/>
        <w:t>so</w:t>
      </w:r>
      <w:r>
        <w:tab/>
      </w:r>
      <w:r>
        <w:rPr>
          <w:smallCaps/>
        </w:rPr>
        <w:t>stat</w:t>
      </w:r>
      <w:r>
        <w:t>-?-revolve</w:t>
      </w:r>
      <w:r>
        <w:tab/>
      </w:r>
      <w:r>
        <w:rPr>
          <w:smallCaps/>
        </w:rPr>
        <w:t>stat</w:t>
      </w:r>
      <w:r>
        <w:t>-?-revolve</w:t>
      </w:r>
      <w:r>
        <w:rPr>
          <w:smallCaps/>
        </w:rPr>
        <w:tab/>
        <w:t>c</w:t>
      </w:r>
      <w:r>
        <w:rPr>
          <w:smallCaps/>
        </w:rPr>
        <w:tab/>
      </w:r>
      <w:r>
        <w:t>hat</w:t>
      </w:r>
      <w:r w:rsidR="004F1418">
        <w:tab/>
        <w:t>Her hat floated round and round,</w:t>
      </w:r>
    </w:p>
    <w:p w14:paraId="3021E6A5" w14:textId="77777777" w:rsidR="00800AD8" w:rsidRDefault="00A8416B" w:rsidP="00A8416B">
      <w:pPr>
        <w:pStyle w:val="CommentLastWithHalfSpace"/>
      </w:pPr>
      <w:r>
        <w:t>[</w:t>
      </w:r>
      <w:r w:rsidR="00800AD8" w:rsidRPr="004F1418">
        <w:rPr>
          <w:rStyle w:val="VernacularText"/>
        </w:rPr>
        <w:t>maqelidi</w:t>
      </w:r>
      <w:r w:rsidR="00800AD8">
        <w:t xml:space="preserve">: </w:t>
      </w:r>
      <w:r w:rsidR="004F1418">
        <w:t xml:space="preserve">unclear, </w:t>
      </w:r>
      <w:r w:rsidR="00800AD8">
        <w:t xml:space="preserve">F336 has </w:t>
      </w:r>
      <w:r w:rsidR="00800AD8" w:rsidRPr="004F1418">
        <w:rPr>
          <w:rStyle w:val="VernacularText"/>
        </w:rPr>
        <w:t>validi</w:t>
      </w:r>
      <w:r w:rsidR="00800AD8">
        <w:t xml:space="preserve"> ‘revolve’.</w:t>
      </w:r>
      <w:r>
        <w:t>]</w:t>
      </w:r>
    </w:p>
    <w:p w14:paraId="1F9A07B5" w14:textId="77777777" w:rsidR="00800AD8" w:rsidRDefault="00DC1AE0" w:rsidP="004F1418">
      <w:pPr>
        <w:pStyle w:val="InterlineText"/>
        <w:tabs>
          <w:tab w:val="left" w:pos="533"/>
          <w:tab w:val="left" w:pos="1022"/>
        </w:tabs>
      </w:pPr>
      <w:r w:rsidRPr="003A1D48">
        <w:rPr>
          <w:rStyle w:val="InterlineTextNumChar"/>
        </w:rPr>
        <w:t>018</w:t>
      </w:r>
      <w:r w:rsidR="00800AD8">
        <w:tab/>
        <w:t>qau</w:t>
      </w:r>
      <w:r w:rsidR="00800AD8">
        <w:tab/>
        <w:t>maulaw.</w:t>
      </w:r>
    </w:p>
    <w:p w14:paraId="73267455" w14:textId="77777777" w:rsidR="00800AD8" w:rsidRDefault="00800AD8" w:rsidP="004F1418">
      <w:pPr>
        <w:pStyle w:val="InterlineGlossWithTrans"/>
        <w:tabs>
          <w:tab w:val="left" w:pos="533"/>
          <w:tab w:val="left" w:pos="1022"/>
        </w:tabs>
      </w:pPr>
      <w:r>
        <w:tab/>
        <w:t>qau</w:t>
      </w:r>
      <w:r>
        <w:tab/>
        <w:t>ma-ulaw</w:t>
      </w:r>
    </w:p>
    <w:p w14:paraId="2549C8F5" w14:textId="77777777" w:rsidR="00800AD8" w:rsidRDefault="00800AD8" w:rsidP="00B76180">
      <w:pPr>
        <w:pStyle w:val="InterlineTransNoFree"/>
        <w:tabs>
          <w:tab w:val="left" w:pos="1022"/>
          <w:tab w:val="right" w:pos="8789"/>
        </w:tabs>
      </w:pPr>
      <w:r>
        <w:tab/>
        <w:t>so</w:t>
      </w:r>
      <w:r>
        <w:tab/>
      </w:r>
      <w:r>
        <w:rPr>
          <w:smallCaps/>
        </w:rPr>
        <w:t>stat</w:t>
      </w:r>
      <w:r>
        <w:t>-lost</w:t>
      </w:r>
      <w:r w:rsidR="004F1418">
        <w:tab/>
        <w:t>and it disappeared.</w:t>
      </w:r>
    </w:p>
    <w:p w14:paraId="1AAF1E05" w14:textId="77777777" w:rsidR="00800AD8" w:rsidRDefault="00DC1AE0" w:rsidP="004F1418">
      <w:pPr>
        <w:pStyle w:val="InterlineText"/>
        <w:tabs>
          <w:tab w:val="left" w:pos="533"/>
          <w:tab w:val="left" w:pos="1022"/>
          <w:tab w:val="left" w:pos="2186"/>
          <w:tab w:val="left" w:pos="2960"/>
          <w:tab w:val="left" w:pos="3344"/>
          <w:tab w:val="left" w:pos="4043"/>
          <w:tab w:val="left" w:pos="5087"/>
          <w:tab w:val="left" w:pos="5561"/>
          <w:tab w:val="left" w:pos="6545"/>
          <w:tab w:val="left" w:pos="6809"/>
        </w:tabs>
      </w:pPr>
      <w:r w:rsidRPr="003A1D48">
        <w:rPr>
          <w:rStyle w:val="InterlineTextNumChar"/>
        </w:rPr>
        <w:t>019</w:t>
      </w:r>
      <w:r w:rsidR="00800AD8">
        <w:tab/>
        <w:t>qau</w:t>
      </w:r>
      <w:r w:rsidR="00800AD8">
        <w:tab/>
        <w:t>mavan</w:t>
      </w:r>
      <w:r w:rsidR="00800AD8">
        <w:tab/>
        <w:t>anga</w:t>
      </w:r>
      <w:r w:rsidR="00800AD8">
        <w:tab/>
        <w:t>nu</w:t>
      </w:r>
      <w:r w:rsidR="00800AD8">
        <w:tab/>
        <w:t>siaya</w:t>
      </w:r>
      <w:r w:rsidR="00800AD8">
        <w:tab/>
        <w:t>Tjisavaîi,</w:t>
      </w:r>
      <w:r w:rsidR="00800AD8">
        <w:tab/>
        <w:t>aya</w:t>
      </w:r>
      <w:r w:rsidR="00800AD8">
        <w:tab/>
        <w:t>tjautsikel</w:t>
      </w:r>
      <w:r w:rsidR="00800AD8">
        <w:tab/>
        <w:t>a</w:t>
      </w:r>
      <w:r w:rsidR="004F1418">
        <w:tab/>
        <w:t>sitsuayan.</w:t>
      </w:r>
    </w:p>
    <w:p w14:paraId="4B1F7670" w14:textId="77777777" w:rsidR="00800AD8" w:rsidRDefault="00800AD8" w:rsidP="004F1418">
      <w:pPr>
        <w:pStyle w:val="InterlineGlossWithTrans"/>
        <w:tabs>
          <w:tab w:val="left" w:pos="533"/>
          <w:tab w:val="left" w:pos="1022"/>
          <w:tab w:val="left" w:pos="2186"/>
          <w:tab w:val="left" w:pos="2960"/>
          <w:tab w:val="left" w:pos="3344"/>
          <w:tab w:val="left" w:pos="4043"/>
          <w:tab w:val="left" w:pos="5087"/>
          <w:tab w:val="left" w:pos="5561"/>
          <w:tab w:val="left" w:pos="6545"/>
          <w:tab w:val="left" w:pos="6809"/>
        </w:tabs>
      </w:pPr>
      <w:r>
        <w:tab/>
        <w:t>qau</w:t>
      </w:r>
      <w:r>
        <w:tab/>
        <w:t>ma-avan</w:t>
      </w:r>
      <w:r>
        <w:tab/>
        <w:t>anga</w:t>
      </w:r>
      <w:r>
        <w:tab/>
        <w:t>nu</w:t>
      </w:r>
      <w:r>
        <w:tab/>
        <w:t>si-aya</w:t>
      </w:r>
      <w:r>
        <w:tab/>
        <w:t>Tjisavaîi</w:t>
      </w:r>
      <w:r>
        <w:tab/>
        <w:t>aya</w:t>
      </w:r>
      <w:r>
        <w:tab/>
        <w:t>tjautsikel</w:t>
      </w:r>
      <w:r>
        <w:tab/>
        <w:t>a</w:t>
      </w:r>
      <w:r w:rsidR="004F1418">
        <w:tab/>
        <w:t>si-tsuay-an</w:t>
      </w:r>
    </w:p>
    <w:p w14:paraId="110F919D" w14:textId="77777777" w:rsidR="00800AD8" w:rsidRDefault="00800AD8" w:rsidP="004F1418">
      <w:pPr>
        <w:pStyle w:val="InterlineTrans"/>
        <w:tabs>
          <w:tab w:val="left" w:pos="533"/>
          <w:tab w:val="left" w:pos="1022"/>
          <w:tab w:val="left" w:pos="2186"/>
          <w:tab w:val="left" w:pos="2960"/>
          <w:tab w:val="left" w:pos="3344"/>
          <w:tab w:val="left" w:pos="4043"/>
          <w:tab w:val="left" w:pos="5087"/>
          <w:tab w:val="left" w:pos="5561"/>
          <w:tab w:val="left" w:pos="6545"/>
          <w:tab w:val="left" w:pos="6809"/>
        </w:tabs>
        <w:rPr>
          <w:smallCaps/>
        </w:rPr>
      </w:pPr>
      <w:r>
        <w:tab/>
        <w:t>so</w:t>
      </w:r>
      <w:r>
        <w:tab/>
      </w:r>
      <w:r>
        <w:rPr>
          <w:smallCaps/>
        </w:rPr>
        <w:t>stat</w:t>
      </w:r>
      <w:r>
        <w:t>-exact</w:t>
      </w:r>
      <w:r>
        <w:tab/>
        <w:t>indeed</w:t>
      </w:r>
      <w:r>
        <w:tab/>
        <w:t>of</w:t>
      </w:r>
      <w:r>
        <w:tab/>
      </w:r>
      <w:r>
        <w:rPr>
          <w:smallCaps/>
        </w:rPr>
        <w:t>if</w:t>
      </w:r>
      <w:r>
        <w:t>-say</w:t>
      </w:r>
      <w:r>
        <w:tab/>
        <w:t>(name)</w:t>
      </w:r>
      <w:r>
        <w:tab/>
        <w:t>say</w:t>
      </w:r>
      <w:r>
        <w:tab/>
        <w:t>story</w:t>
      </w:r>
      <w:r>
        <w:rPr>
          <w:smallCaps/>
        </w:rPr>
        <w:tab/>
        <w:t>c</w:t>
      </w:r>
      <w:r w:rsidR="004F1418">
        <w:tab/>
      </w:r>
      <w:r w:rsidR="004F1418">
        <w:rPr>
          <w:smallCaps/>
        </w:rPr>
        <w:t>if</w:t>
      </w:r>
      <w:r w:rsidR="004F1418">
        <w:t>-long.time-</w:t>
      </w:r>
      <w:r w:rsidR="004F1418">
        <w:rPr>
          <w:smallCaps/>
        </w:rPr>
        <w:t>nom</w:t>
      </w:r>
    </w:p>
    <w:p w14:paraId="1D51EF3B" w14:textId="77777777" w:rsidR="00800AD8" w:rsidRDefault="00800AD8" w:rsidP="004F1418">
      <w:pPr>
        <w:pStyle w:val="InterlineFree"/>
      </w:pPr>
      <w:r>
        <w:t>And that’s why the place is called Tjisavaîi, according to the old story.</w:t>
      </w:r>
    </w:p>
    <w:p w14:paraId="6B5370F0" w14:textId="77777777" w:rsidR="00800AD8" w:rsidRDefault="00DC1AE0" w:rsidP="004F1418">
      <w:pPr>
        <w:pStyle w:val="InterlineText"/>
        <w:tabs>
          <w:tab w:val="left" w:pos="533"/>
          <w:tab w:val="left" w:pos="1217"/>
          <w:tab w:val="left" w:pos="1661"/>
          <w:tab w:val="left" w:pos="2465"/>
          <w:tab w:val="left" w:pos="4484"/>
          <w:tab w:val="left" w:pos="4988"/>
          <w:tab w:val="left" w:pos="5957"/>
          <w:tab w:val="left" w:pos="6551"/>
        </w:tabs>
      </w:pPr>
      <w:r w:rsidRPr="003A1D48">
        <w:rPr>
          <w:rStyle w:val="InterlineTextNumChar"/>
        </w:rPr>
        <w:lastRenderedPageBreak/>
        <w:t>020</w:t>
      </w:r>
      <w:r w:rsidR="00800AD8">
        <w:tab/>
        <w:t>azua</w:t>
      </w:r>
      <w:r w:rsidR="00800AD8">
        <w:tab/>
        <w:t>ti</w:t>
      </w:r>
      <w:r w:rsidR="00800AD8">
        <w:tab/>
        <w:t>Savaîi</w:t>
      </w:r>
      <w:r w:rsidR="00800AD8">
        <w:tab/>
        <w:t>namavunglay</w:t>
      </w:r>
      <w:r w:rsidR="00800AD8">
        <w:tab/>
        <w:t>tua</w:t>
      </w:r>
      <w:r w:rsidR="00800AD8">
        <w:tab/>
        <w:t>valaîvaî</w:t>
      </w:r>
      <w:r w:rsidR="00800AD8">
        <w:tab/>
        <w:t>kasi</w:t>
      </w:r>
      <w:r w:rsidR="004F1418">
        <w:tab/>
        <w:t>îavek.</w:t>
      </w:r>
    </w:p>
    <w:p w14:paraId="7B20A477" w14:textId="77777777" w:rsidR="00800AD8" w:rsidRDefault="00800AD8" w:rsidP="004F1418">
      <w:pPr>
        <w:pStyle w:val="InterlineGlossWithTrans"/>
        <w:tabs>
          <w:tab w:val="left" w:pos="533"/>
          <w:tab w:val="left" w:pos="1217"/>
          <w:tab w:val="left" w:pos="1661"/>
          <w:tab w:val="left" w:pos="2465"/>
          <w:tab w:val="left" w:pos="4484"/>
          <w:tab w:val="left" w:pos="4988"/>
          <w:tab w:val="left" w:pos="5957"/>
          <w:tab w:val="left" w:pos="6551"/>
        </w:tabs>
      </w:pPr>
      <w:r>
        <w:tab/>
        <w:t>a-zua</w:t>
      </w:r>
      <w:r>
        <w:tab/>
        <w:t>ti</w:t>
      </w:r>
      <w:r>
        <w:tab/>
        <w:t>Savaîi</w:t>
      </w:r>
      <w:r>
        <w:tab/>
        <w:t>na-ma-vungelay</w:t>
      </w:r>
      <w:r>
        <w:tab/>
        <w:t>tua</w:t>
      </w:r>
      <w:r>
        <w:tab/>
        <w:t>valaîvaî</w:t>
      </w:r>
      <w:r>
        <w:tab/>
        <w:t>kasi</w:t>
      </w:r>
      <w:r w:rsidR="004F1418">
        <w:tab/>
        <w:t>îavek</w:t>
      </w:r>
    </w:p>
    <w:p w14:paraId="2E525E0C" w14:textId="77777777" w:rsidR="00800AD8" w:rsidRDefault="00800AD8" w:rsidP="004F1418">
      <w:pPr>
        <w:pStyle w:val="InterlineTrans"/>
        <w:tabs>
          <w:tab w:val="left" w:pos="533"/>
          <w:tab w:val="left" w:pos="1217"/>
          <w:tab w:val="left" w:pos="1661"/>
          <w:tab w:val="left" w:pos="2465"/>
          <w:tab w:val="left" w:pos="4484"/>
          <w:tab w:val="left" w:pos="4988"/>
          <w:tab w:val="left" w:pos="5957"/>
          <w:tab w:val="left" w:pos="6551"/>
        </w:tabs>
      </w:pPr>
      <w:r>
        <w:tab/>
      </w:r>
      <w:r>
        <w:rPr>
          <w:smallCaps/>
        </w:rPr>
        <w:t>c-</w:t>
      </w:r>
      <w:r>
        <w:t>that</w:t>
      </w:r>
      <w:r>
        <w:tab/>
      </w:r>
      <w:r>
        <w:rPr>
          <w:smallCaps/>
        </w:rPr>
        <w:t>f.h</w:t>
      </w:r>
      <w:r>
        <w:tab/>
        <w:t>(name)</w:t>
      </w:r>
      <w:r>
        <w:tab/>
      </w:r>
      <w:r>
        <w:rPr>
          <w:smallCaps/>
        </w:rPr>
        <w:t>past</w:t>
      </w:r>
      <w:r>
        <w:t>-</w:t>
      </w:r>
      <w:r>
        <w:rPr>
          <w:smallCaps/>
        </w:rPr>
        <w:t>stat</w:t>
      </w:r>
      <w:r>
        <w:t>-pregnant</w:t>
      </w:r>
      <w:r>
        <w:tab/>
      </w:r>
      <w:r>
        <w:rPr>
          <w:smallCaps/>
        </w:rPr>
        <w:t>obl</w:t>
      </w:r>
      <w:r>
        <w:tab/>
        <w:t>monster</w:t>
      </w:r>
      <w:r>
        <w:tab/>
        <w:t>from</w:t>
      </w:r>
      <w:r w:rsidR="004F1418">
        <w:tab/>
        <w:t>sea</w:t>
      </w:r>
    </w:p>
    <w:p w14:paraId="28EEACBB" w14:textId="77777777" w:rsidR="00800AD8" w:rsidRDefault="00800AD8" w:rsidP="0054532B">
      <w:pPr>
        <w:pStyle w:val="InterlineFreeCommentFollows"/>
      </w:pPr>
      <w:r>
        <w:t>Savaîi had become pregnant by the monster from the sea.</w:t>
      </w:r>
    </w:p>
    <w:p w14:paraId="67654884" w14:textId="77777777" w:rsidR="00800AD8" w:rsidRDefault="004F1418" w:rsidP="004F1418">
      <w:pPr>
        <w:pStyle w:val="CommentLastWithHalfSpace"/>
      </w:pPr>
      <w:r w:rsidRPr="004F1418">
        <w:t>[</w:t>
      </w:r>
      <w:r w:rsidRPr="004F1418">
        <w:rPr>
          <w:rStyle w:val="VernacularText"/>
        </w:rPr>
        <w:t>valaîvaî</w:t>
      </w:r>
      <w:r w:rsidRPr="004F1418">
        <w:t xml:space="preserve">: </w:t>
      </w:r>
      <w:r>
        <w:t xml:space="preserve">could be </w:t>
      </w:r>
      <w:r w:rsidRPr="004F1418">
        <w:rPr>
          <w:rStyle w:val="VernacularText"/>
        </w:rPr>
        <w:t>al=vaîvaî</w:t>
      </w:r>
      <w:r w:rsidRPr="004F1418">
        <w:t xml:space="preserve">, alternative </w:t>
      </w:r>
      <w:r>
        <w:t xml:space="preserve">for dragon is </w:t>
      </w:r>
      <w:r w:rsidRPr="004F1418">
        <w:rPr>
          <w:rStyle w:val="VernacularText"/>
        </w:rPr>
        <w:t>varaîuvaî</w:t>
      </w:r>
      <w:r>
        <w:t xml:space="preserve"> which is </w:t>
      </w:r>
      <w:r w:rsidRPr="004F1418">
        <w:rPr>
          <w:rStyle w:val="VernacularText"/>
        </w:rPr>
        <w:t>ar=vaîuvaî</w:t>
      </w:r>
      <w:r>
        <w:t>;</w:t>
      </w:r>
      <w:r w:rsidR="00800AD8">
        <w:t xml:space="preserve"> F334 has </w:t>
      </w:r>
      <w:r w:rsidR="00800AD8" w:rsidRPr="004F1418">
        <w:rPr>
          <w:rStyle w:val="VernacularText"/>
        </w:rPr>
        <w:t>vaîuvaî</w:t>
      </w:r>
      <w:r w:rsidR="00800AD8">
        <w:t xml:space="preserve"> and </w:t>
      </w:r>
      <w:r w:rsidR="00800AD8" w:rsidRPr="004F1418">
        <w:rPr>
          <w:rStyle w:val="VernacularText"/>
        </w:rPr>
        <w:t>varaîuvaî</w:t>
      </w:r>
      <w:r w:rsidR="00800AD8">
        <w:t xml:space="preserve"> as ‘dragon’. F16 </w:t>
      </w:r>
      <w:r>
        <w:t>ha</w:t>
      </w:r>
      <w:r w:rsidR="00800AD8">
        <w:t xml:space="preserve">s </w:t>
      </w:r>
      <w:r w:rsidR="00800AD8" w:rsidRPr="004F1418">
        <w:rPr>
          <w:rStyle w:val="VernacularText"/>
        </w:rPr>
        <w:t>al=</w:t>
      </w:r>
      <w:r w:rsidR="00800AD8">
        <w:t xml:space="preserve"> and </w:t>
      </w:r>
      <w:r w:rsidR="00800AD8" w:rsidRPr="004F1418">
        <w:rPr>
          <w:rStyle w:val="VernacularText"/>
        </w:rPr>
        <w:t>ar=</w:t>
      </w:r>
      <w:r w:rsidR="00800AD8">
        <w:t xml:space="preserve"> with meaning ‘having quality</w:t>
      </w:r>
      <w:r>
        <w:t xml:space="preserve"> </w:t>
      </w:r>
      <w:r w:rsidR="00800AD8">
        <w:t>of’.</w:t>
      </w:r>
      <w:r>
        <w:t>]</w:t>
      </w:r>
    </w:p>
    <w:p w14:paraId="339BCDD7" w14:textId="77777777" w:rsidR="00800AD8" w:rsidRDefault="00DC1AE0" w:rsidP="004F1418">
      <w:pPr>
        <w:pStyle w:val="InterlineText"/>
        <w:tabs>
          <w:tab w:val="left" w:pos="533"/>
          <w:tab w:val="left" w:pos="1517"/>
          <w:tab w:val="left" w:pos="2816"/>
          <w:tab w:val="left" w:pos="3980"/>
          <w:tab w:val="left" w:pos="4244"/>
          <w:tab w:val="left" w:pos="5303"/>
          <w:tab w:val="left" w:pos="5567"/>
          <w:tab w:val="left" w:pos="6311"/>
          <w:tab w:val="left" w:pos="7010"/>
        </w:tabs>
      </w:pPr>
      <w:r w:rsidRPr="003A1D48">
        <w:rPr>
          <w:rStyle w:val="InterlineTextNumChar"/>
        </w:rPr>
        <w:t>021</w:t>
      </w:r>
      <w:r w:rsidR="00800AD8">
        <w:tab/>
        <w:t>saka</w:t>
      </w:r>
      <w:r w:rsidR="00800AD8">
        <w:tab/>
        <w:t>masa</w:t>
      </w:r>
      <w:r w:rsidR="00800AD8">
        <w:tab/>
        <w:t>navaik</w:t>
      </w:r>
      <w:r w:rsidR="00800AD8">
        <w:tab/>
        <w:t>a</w:t>
      </w:r>
      <w:r w:rsidR="00800AD8">
        <w:tab/>
        <w:t>tsemikel</w:t>
      </w:r>
      <w:r w:rsidR="00800AD8">
        <w:tab/>
        <w:t>a</w:t>
      </w:r>
      <w:r w:rsidR="00800AD8">
        <w:tab/>
        <w:t>sema</w:t>
      </w:r>
      <w:r w:rsidR="00800AD8">
        <w:tab/>
        <w:t>îavek</w:t>
      </w:r>
      <w:r w:rsidR="004F1418">
        <w:tab/>
        <w:t>itjua</w:t>
      </w:r>
    </w:p>
    <w:p w14:paraId="7B347B6E" w14:textId="77777777" w:rsidR="00800AD8" w:rsidRDefault="00800AD8" w:rsidP="004F1418">
      <w:pPr>
        <w:pStyle w:val="InterlineGlossWithTrans"/>
        <w:tabs>
          <w:tab w:val="left" w:pos="533"/>
          <w:tab w:val="left" w:pos="1517"/>
          <w:tab w:val="left" w:pos="2816"/>
          <w:tab w:val="left" w:pos="3980"/>
          <w:tab w:val="left" w:pos="4244"/>
          <w:tab w:val="left" w:pos="5303"/>
          <w:tab w:val="left" w:pos="5567"/>
          <w:tab w:val="left" w:pos="6311"/>
          <w:tab w:val="left" w:pos="7010"/>
        </w:tabs>
      </w:pPr>
      <w:r>
        <w:tab/>
        <w:t>sa-ka</w:t>
      </w:r>
      <w:r>
        <w:tab/>
        <w:t>ma-sa</w:t>
      </w:r>
      <w:r>
        <w:tab/>
        <w:t>na-vaik</w:t>
      </w:r>
      <w:r>
        <w:tab/>
        <w:t>a</w:t>
      </w:r>
      <w:r>
        <w:tab/>
        <w:t>em=tsikel</w:t>
      </w:r>
      <w:r>
        <w:tab/>
        <w:t>a</w:t>
      </w:r>
      <w:r>
        <w:tab/>
        <w:t>em=sa</w:t>
      </w:r>
      <w:r>
        <w:tab/>
        <w:t>îavek</w:t>
      </w:r>
      <w:r w:rsidR="004F1418">
        <w:tab/>
        <w:t>i-tjua</w:t>
      </w:r>
    </w:p>
    <w:p w14:paraId="2770325C" w14:textId="77777777" w:rsidR="00800AD8" w:rsidRDefault="00800AD8" w:rsidP="004F1418">
      <w:pPr>
        <w:pStyle w:val="InterlineTransNoFree"/>
        <w:tabs>
          <w:tab w:val="left" w:pos="1517"/>
          <w:tab w:val="left" w:pos="2816"/>
          <w:tab w:val="left" w:pos="3980"/>
          <w:tab w:val="left" w:pos="4244"/>
          <w:tab w:val="left" w:pos="5303"/>
          <w:tab w:val="left" w:pos="5567"/>
          <w:tab w:val="left" w:pos="6311"/>
          <w:tab w:val="left" w:pos="7010"/>
        </w:tabs>
      </w:pPr>
      <w:r>
        <w:tab/>
        <w:t>and-after</w:t>
      </w:r>
      <w:r>
        <w:tab/>
      </w:r>
      <w:r>
        <w:rPr>
          <w:smallCaps/>
        </w:rPr>
        <w:t>stat</w:t>
      </w:r>
      <w:r>
        <w:t>-maybe</w:t>
      </w:r>
      <w:r>
        <w:tab/>
      </w:r>
      <w:r>
        <w:rPr>
          <w:smallCaps/>
        </w:rPr>
        <w:t>past</w:t>
      </w:r>
      <w:r>
        <w:t>-leave</w:t>
      </w:r>
      <w:r>
        <w:rPr>
          <w:smallCaps/>
        </w:rPr>
        <w:tab/>
        <w:t>c</w:t>
      </w:r>
      <w:r>
        <w:rPr>
          <w:smallCaps/>
        </w:rPr>
        <w:tab/>
        <w:t>af</w:t>
      </w:r>
      <w:r>
        <w:t>=return</w:t>
      </w:r>
      <w:r>
        <w:rPr>
          <w:smallCaps/>
        </w:rPr>
        <w:tab/>
        <w:t>c</w:t>
      </w:r>
      <w:r>
        <w:rPr>
          <w:smallCaps/>
        </w:rPr>
        <w:tab/>
        <w:t>af</w:t>
      </w:r>
      <w:r>
        <w:t>=go</w:t>
      </w:r>
      <w:r>
        <w:tab/>
        <w:t>sea</w:t>
      </w:r>
      <w:r w:rsidR="004F1418">
        <w:tab/>
      </w:r>
      <w:r w:rsidR="004F1418">
        <w:rPr>
          <w:smallCaps/>
        </w:rPr>
        <w:t>loc</w:t>
      </w:r>
      <w:r w:rsidR="004F1418">
        <w:t>-there</w:t>
      </w:r>
    </w:p>
    <w:p w14:paraId="1648AF98" w14:textId="77777777" w:rsidR="00800AD8" w:rsidRDefault="004F1418" w:rsidP="004F1418">
      <w:pPr>
        <w:pStyle w:val="InterlineText"/>
        <w:tabs>
          <w:tab w:val="left" w:pos="533"/>
        </w:tabs>
      </w:pPr>
      <w:r>
        <w:tab/>
        <w:t>valaîvaî.</w:t>
      </w:r>
    </w:p>
    <w:p w14:paraId="7D850839" w14:textId="77777777" w:rsidR="00800AD8" w:rsidRDefault="004F1418" w:rsidP="004F1418">
      <w:pPr>
        <w:pStyle w:val="InterlineGlossWithTrans"/>
        <w:tabs>
          <w:tab w:val="left" w:pos="533"/>
        </w:tabs>
      </w:pPr>
      <w:r>
        <w:tab/>
        <w:t>valaîvaî</w:t>
      </w:r>
    </w:p>
    <w:p w14:paraId="739960C6" w14:textId="77777777" w:rsidR="00800AD8" w:rsidRDefault="004F1418" w:rsidP="00B76180">
      <w:pPr>
        <w:pStyle w:val="InterlineTransNoFree"/>
        <w:tabs>
          <w:tab w:val="right" w:pos="8789"/>
        </w:tabs>
      </w:pPr>
      <w:r>
        <w:tab/>
        <w:t>monster</w:t>
      </w:r>
      <w:r>
        <w:tab/>
        <w:t>And it seems she had gone back to the sea to where the monster was.</w:t>
      </w:r>
    </w:p>
    <w:p w14:paraId="5E2285B0" w14:textId="77777777" w:rsidR="004F1418" w:rsidRDefault="00800AD8" w:rsidP="004F1418">
      <w:pPr>
        <w:pStyle w:val="FullTranslation"/>
      </w:pPr>
      <w:r>
        <w:t>Once upon a time above the Luvutsi house was the house of Savaîi Pasusu and her mother. Savaîi said: “I’m going to the spring, mother. But don’t take the lid off my box,” said Savaîi, and she went off to the spring.</w:t>
      </w:r>
    </w:p>
    <w:p w14:paraId="6D6F9138" w14:textId="77777777" w:rsidR="004F1418" w:rsidRDefault="00800AD8" w:rsidP="004F1418">
      <w:pPr>
        <w:pStyle w:val="FullTranslation"/>
      </w:pPr>
      <w:r>
        <w:t>“What is my child talking about? I’ll have a look,” said her mother; and she took the lid off the box. Then young snakes scattered everywhere. Savaîi was going to come back from the spring, and met a young snake. “Ah</w:t>
      </w:r>
      <w:r w:rsidR="004F1418">
        <w:t>,</w:t>
      </w:r>
      <w:r>
        <w:t xml:space="preserve"> </w:t>
      </w:r>
      <w:r w:rsidR="004F1418">
        <w:t>t</w:t>
      </w:r>
      <w:r>
        <w:t>hat’s because mother has taken the lid off,” she thought. She reached the house and looked at the box. There were no young snakes. Savaîi was angry. “Why did you do that to my children? I’m going to walk away,” said Savaîi. And she packed up everything, and put on a bamboo hat, and went off to the east.</w:t>
      </w:r>
    </w:p>
    <w:p w14:paraId="6C22FAD7" w14:textId="77777777" w:rsidR="00800AD8" w:rsidRDefault="00800AD8" w:rsidP="004F1418">
      <w:pPr>
        <w:pStyle w:val="FullTranslation"/>
      </w:pPr>
      <w:r>
        <w:t>Her mother said: “Don’t go</w:t>
      </w:r>
      <w:r w:rsidR="004F1418">
        <w:t>, d</w:t>
      </w:r>
      <w:r>
        <w:t>on’t go!” And her mother followed behind her, they say. She came to the sea, and went into the sea. Her hat floated round and round, and it disappeared. And that’s why the place is called Tjisavaîi, according to the old story. Savaîi had become pregnant by the monster from the sea. And it seems she had gone back to the sea to where the monster was.</w:t>
      </w:r>
    </w:p>
    <w:p w14:paraId="14FE00B8" w14:textId="77777777" w:rsidR="00800AD8" w:rsidRDefault="00800AD8">
      <w:pPr>
        <w:pStyle w:val="Heading4"/>
      </w:pPr>
      <w:r w:rsidRPr="00996908">
        <w:rPr>
          <w:rStyle w:val="NumTextHeadingChar"/>
        </w:rPr>
        <w:t>019</w:t>
      </w:r>
      <w:r>
        <w:t xml:space="preserve"> OLD TREASURES</w:t>
      </w:r>
      <w:r w:rsidR="004F1418">
        <w:br/>
      </w:r>
      <w:r>
        <w:t>milingan</w:t>
      </w:r>
      <w:r w:rsidR="001208B6">
        <w:t xml:space="preserve"> (</w:t>
      </w:r>
      <w:r>
        <w:t>Tjakuvukuvuî village, p.192</w:t>
      </w:r>
      <w:r w:rsidR="001208B6">
        <w:t>)</w:t>
      </w:r>
    </w:p>
    <w:p w14:paraId="6F6E5AFF" w14:textId="77777777" w:rsidR="00800AD8" w:rsidRDefault="00DC1AE0" w:rsidP="00CF6C98">
      <w:pPr>
        <w:pStyle w:val="InterlineText"/>
        <w:tabs>
          <w:tab w:val="left" w:pos="533"/>
          <w:tab w:val="left" w:pos="1097"/>
          <w:tab w:val="left" w:pos="2876"/>
          <w:tab w:val="left" w:pos="4055"/>
          <w:tab w:val="left" w:pos="4319"/>
          <w:tab w:val="left" w:pos="5273"/>
          <w:tab w:val="left" w:pos="7007"/>
          <w:tab w:val="left" w:pos="7691"/>
        </w:tabs>
      </w:pPr>
      <w:r w:rsidRPr="003A1D48">
        <w:rPr>
          <w:rStyle w:val="InterlineTextNumChar"/>
        </w:rPr>
        <w:t>001</w:t>
      </w:r>
      <w:r w:rsidR="00800AD8">
        <w:tab/>
        <w:t>ka</w:t>
      </w:r>
      <w:r w:rsidR="00800AD8">
        <w:tab/>
        <w:t>sitsuayan</w:t>
      </w:r>
      <w:r w:rsidR="00800AD8">
        <w:tab/>
        <w:t>kinatsu</w:t>
      </w:r>
      <w:r w:rsidR="00800AD8">
        <w:tab/>
        <w:t>a</w:t>
      </w:r>
      <w:r w:rsidR="00800AD8">
        <w:tab/>
        <w:t>kemasi</w:t>
      </w:r>
      <w:r w:rsidR="00800AD8">
        <w:tab/>
        <w:t>Pinavavuqatsang</w:t>
      </w:r>
      <w:r w:rsidR="00800AD8">
        <w:tab/>
        <w:t>aza</w:t>
      </w:r>
      <w:r w:rsidR="00CF6C98">
        <w:tab/>
        <w:t>zua</w:t>
      </w:r>
    </w:p>
    <w:p w14:paraId="77A5E5C4" w14:textId="77777777" w:rsidR="00800AD8" w:rsidRDefault="00800AD8" w:rsidP="00CF6C98">
      <w:pPr>
        <w:pStyle w:val="InterlineGlossWithTrans"/>
        <w:tabs>
          <w:tab w:val="left" w:pos="533"/>
          <w:tab w:val="left" w:pos="1097"/>
          <w:tab w:val="left" w:pos="2876"/>
          <w:tab w:val="left" w:pos="4055"/>
          <w:tab w:val="left" w:pos="4319"/>
          <w:tab w:val="left" w:pos="5273"/>
          <w:tab w:val="left" w:pos="7007"/>
          <w:tab w:val="left" w:pos="7691"/>
        </w:tabs>
      </w:pPr>
      <w:r>
        <w:tab/>
        <w:t>ka</w:t>
      </w:r>
      <w:r>
        <w:tab/>
        <w:t>si-tsuay-an</w:t>
      </w:r>
      <w:r>
        <w:tab/>
        <w:t>in=katsu</w:t>
      </w:r>
      <w:r>
        <w:tab/>
        <w:t>a</w:t>
      </w:r>
      <w:r>
        <w:tab/>
        <w:t>em=kasi</w:t>
      </w:r>
      <w:r>
        <w:tab/>
        <w:t>Pinavavuqatsang</w:t>
      </w:r>
      <w:r>
        <w:tab/>
        <w:t>a-zua</w:t>
      </w:r>
      <w:r w:rsidR="00CF6C98">
        <w:tab/>
        <w:t>zua</w:t>
      </w:r>
    </w:p>
    <w:p w14:paraId="326C773B" w14:textId="77777777" w:rsidR="00800AD8" w:rsidRDefault="00800AD8" w:rsidP="00CF6C98">
      <w:pPr>
        <w:pStyle w:val="InterlineTransNoFree"/>
        <w:tabs>
          <w:tab w:val="left" w:pos="1097"/>
          <w:tab w:val="left" w:pos="2876"/>
          <w:tab w:val="left" w:pos="4055"/>
          <w:tab w:val="left" w:pos="4319"/>
          <w:tab w:val="left" w:pos="5273"/>
          <w:tab w:val="left" w:pos="7007"/>
          <w:tab w:val="left" w:pos="7691"/>
        </w:tabs>
      </w:pPr>
      <w:r>
        <w:tab/>
        <w:t>after</w:t>
      </w:r>
      <w:r>
        <w:tab/>
      </w:r>
      <w:r>
        <w:rPr>
          <w:smallCaps/>
        </w:rPr>
        <w:t>if</w:t>
      </w:r>
      <w:r>
        <w:t>-long.time-</w:t>
      </w:r>
      <w:r>
        <w:rPr>
          <w:smallCaps/>
        </w:rPr>
        <w:t>nom</w:t>
      </w:r>
      <w:r>
        <w:tab/>
      </w:r>
      <w:r>
        <w:rPr>
          <w:smallCaps/>
        </w:rPr>
        <w:t>perf</w:t>
      </w:r>
      <w:r>
        <w:t>=carry</w:t>
      </w:r>
      <w:r>
        <w:rPr>
          <w:smallCaps/>
        </w:rPr>
        <w:tab/>
        <w:t>c</w:t>
      </w:r>
      <w:r>
        <w:rPr>
          <w:smallCaps/>
        </w:rPr>
        <w:tab/>
        <w:t>af</w:t>
      </w:r>
      <w:r>
        <w:t>=from</w:t>
      </w:r>
      <w:r>
        <w:tab/>
        <w:t>(place)</w:t>
      </w:r>
      <w:r>
        <w:tab/>
      </w:r>
      <w:r>
        <w:rPr>
          <w:smallCaps/>
        </w:rPr>
        <w:t>c-</w:t>
      </w:r>
      <w:r>
        <w:t>that</w:t>
      </w:r>
      <w:r w:rsidR="00CF6C98">
        <w:tab/>
        <w:t>that</w:t>
      </w:r>
    </w:p>
    <w:p w14:paraId="0626E2FC" w14:textId="77777777" w:rsidR="00CF6C98" w:rsidRDefault="00CF6C98" w:rsidP="00CF6C98">
      <w:pPr>
        <w:pStyle w:val="InterlineText"/>
        <w:tabs>
          <w:tab w:val="left" w:pos="533"/>
        </w:tabs>
      </w:pPr>
      <w:r>
        <w:tab/>
        <w:t>milingan.</w:t>
      </w:r>
    </w:p>
    <w:p w14:paraId="1CDE9B24" w14:textId="77777777" w:rsidR="00CF6C98" w:rsidRDefault="00CF6C98" w:rsidP="00CF6C98">
      <w:pPr>
        <w:pStyle w:val="InterlineGlossWithTrans"/>
        <w:tabs>
          <w:tab w:val="left" w:pos="533"/>
        </w:tabs>
      </w:pPr>
      <w:r>
        <w:tab/>
        <w:t>miling-an</w:t>
      </w:r>
    </w:p>
    <w:p w14:paraId="22F27365" w14:textId="77777777" w:rsidR="00CF6C98" w:rsidRDefault="00CF6C98" w:rsidP="00CF6C98">
      <w:pPr>
        <w:pStyle w:val="InterlineTrans"/>
        <w:tabs>
          <w:tab w:val="left" w:pos="533"/>
        </w:tabs>
      </w:pPr>
      <w:r>
        <w:tab/>
        <w:t>past.era-</w:t>
      </w:r>
      <w:r>
        <w:rPr>
          <w:smallCaps/>
        </w:rPr>
        <w:t>nom</w:t>
      </w:r>
    </w:p>
    <w:p w14:paraId="4A41AFD3" w14:textId="77777777" w:rsidR="00800AD8" w:rsidRDefault="00800AD8" w:rsidP="00CF6C98">
      <w:pPr>
        <w:pStyle w:val="InterlineFreeCommentFollows"/>
      </w:pPr>
      <w:r>
        <w:t>Once upon a time those treasures (human figures</w:t>
      </w:r>
      <w:r w:rsidR="00CF6C98">
        <w:t>?</w:t>
      </w:r>
      <w:r>
        <w:t>) were brought from Pinavavuqatsang mountain.</w:t>
      </w:r>
    </w:p>
    <w:p w14:paraId="55030C17" w14:textId="77777777" w:rsidR="00800AD8" w:rsidRDefault="00A8416B" w:rsidP="00CF6C98">
      <w:pPr>
        <w:pStyle w:val="CommentLastWithHalfSpace"/>
      </w:pPr>
      <w:r>
        <w:t>[</w:t>
      </w:r>
      <w:r w:rsidR="00800AD8" w:rsidRPr="001D186D">
        <w:rPr>
          <w:rStyle w:val="VernacularText"/>
        </w:rPr>
        <w:t>kemasi</w:t>
      </w:r>
      <w:r w:rsidR="00800AD8">
        <w:t xml:space="preserve">: </w:t>
      </w:r>
      <w:r w:rsidR="00800AD8" w:rsidRPr="001D186D">
        <w:rPr>
          <w:rStyle w:val="VernacularText"/>
        </w:rPr>
        <w:t>masi</w:t>
      </w:r>
      <w:r w:rsidR="00800AD8">
        <w:t xml:space="preserve"> in </w:t>
      </w:r>
      <w:r w:rsidR="00CF6C98">
        <w:t>OA.</w:t>
      </w:r>
      <w:r>
        <w:t>]</w:t>
      </w:r>
    </w:p>
    <w:p w14:paraId="70F3B168" w14:textId="77777777" w:rsidR="00800AD8" w:rsidRDefault="00DC1AE0" w:rsidP="00CF6C98">
      <w:pPr>
        <w:pStyle w:val="InterlineText"/>
        <w:tabs>
          <w:tab w:val="left" w:pos="533"/>
          <w:tab w:val="left" w:pos="1022"/>
          <w:tab w:val="left" w:pos="1706"/>
          <w:tab w:val="left" w:pos="3080"/>
          <w:tab w:val="left" w:pos="3644"/>
          <w:tab w:val="left" w:pos="4283"/>
          <w:tab w:val="left" w:pos="4547"/>
          <w:tab w:val="left" w:pos="6701"/>
          <w:tab w:val="left" w:pos="6965"/>
          <w:tab w:val="left" w:pos="8084"/>
        </w:tabs>
      </w:pPr>
      <w:r w:rsidRPr="003A1D48">
        <w:rPr>
          <w:rStyle w:val="InterlineTextNumChar"/>
        </w:rPr>
        <w:t>002</w:t>
      </w:r>
      <w:r w:rsidR="00800AD8">
        <w:tab/>
        <w:t>sa</w:t>
      </w:r>
      <w:r w:rsidR="00800AD8">
        <w:tab/>
        <w:t>azua</w:t>
      </w:r>
      <w:r w:rsidR="00800AD8">
        <w:tab/>
        <w:t>milingan,</w:t>
      </w:r>
      <w:r w:rsidR="00800AD8">
        <w:tab/>
        <w:t>ka</w:t>
      </w:r>
      <w:r w:rsidR="00800AD8">
        <w:tab/>
        <w:t>vaik</w:t>
      </w:r>
      <w:r w:rsidR="00800AD8">
        <w:tab/>
        <w:t>a</w:t>
      </w:r>
      <w:r w:rsidR="00800AD8">
        <w:tab/>
        <w:t>maqinatsap</w:t>
      </w:r>
      <w:r w:rsidR="00800AD8">
        <w:tab/>
        <w:t>a</w:t>
      </w:r>
      <w:r w:rsidR="00CF6C98">
        <w:tab/>
        <w:t>maîetjelu</w:t>
      </w:r>
      <w:r w:rsidR="00CF6C98">
        <w:tab/>
        <w:t>a</w:t>
      </w:r>
    </w:p>
    <w:p w14:paraId="4FE9E7EE" w14:textId="77777777" w:rsidR="00800AD8" w:rsidRDefault="00800AD8" w:rsidP="00CF6C98">
      <w:pPr>
        <w:pStyle w:val="InterlineGlossWithTrans"/>
        <w:tabs>
          <w:tab w:val="left" w:pos="533"/>
          <w:tab w:val="left" w:pos="1022"/>
          <w:tab w:val="left" w:pos="1706"/>
          <w:tab w:val="left" w:pos="3080"/>
          <w:tab w:val="left" w:pos="3644"/>
          <w:tab w:val="left" w:pos="4283"/>
          <w:tab w:val="left" w:pos="4547"/>
          <w:tab w:val="left" w:pos="6701"/>
          <w:tab w:val="left" w:pos="6965"/>
          <w:tab w:val="left" w:pos="8084"/>
        </w:tabs>
      </w:pPr>
      <w:r>
        <w:tab/>
        <w:t>sa</w:t>
      </w:r>
      <w:r>
        <w:tab/>
        <w:t>a-zua</w:t>
      </w:r>
      <w:r>
        <w:tab/>
        <w:t>miling-an</w:t>
      </w:r>
      <w:r>
        <w:tab/>
        <w:t>ka</w:t>
      </w:r>
      <w:r>
        <w:tab/>
        <w:t>vaik</w:t>
      </w:r>
      <w:r>
        <w:tab/>
        <w:t>a</w:t>
      </w:r>
      <w:r>
        <w:tab/>
        <w:t>ma-in=qatsap</w:t>
      </w:r>
      <w:r>
        <w:tab/>
        <w:t>a</w:t>
      </w:r>
      <w:r w:rsidR="00CF6C98">
        <w:tab/>
        <w:t>maîe-tjelu</w:t>
      </w:r>
      <w:r w:rsidR="00CF6C98">
        <w:tab/>
        <w:t>a</w:t>
      </w:r>
    </w:p>
    <w:p w14:paraId="5B7366C2" w14:textId="77777777" w:rsidR="00800AD8" w:rsidRDefault="00800AD8" w:rsidP="00CF6C98">
      <w:pPr>
        <w:pStyle w:val="InterlineTransNoFree"/>
        <w:tabs>
          <w:tab w:val="left" w:pos="1022"/>
          <w:tab w:val="left" w:pos="1706"/>
          <w:tab w:val="left" w:pos="3080"/>
          <w:tab w:val="left" w:pos="3644"/>
          <w:tab w:val="left" w:pos="4283"/>
          <w:tab w:val="left" w:pos="4547"/>
          <w:tab w:val="left" w:pos="6701"/>
          <w:tab w:val="left" w:pos="6965"/>
          <w:tab w:val="left" w:pos="8084"/>
        </w:tabs>
        <w:rPr>
          <w:smallCaps/>
        </w:rPr>
      </w:pPr>
      <w:r>
        <w:tab/>
        <w:t>and</w:t>
      </w:r>
      <w:r>
        <w:tab/>
      </w:r>
      <w:r>
        <w:rPr>
          <w:smallCaps/>
        </w:rPr>
        <w:t>c-</w:t>
      </w:r>
      <w:r>
        <w:t>that</w:t>
      </w:r>
      <w:r>
        <w:tab/>
        <w:t>past.era-</w:t>
      </w:r>
      <w:r>
        <w:rPr>
          <w:smallCaps/>
        </w:rPr>
        <w:t>nom</w:t>
      </w:r>
      <w:r>
        <w:tab/>
        <w:t>after</w:t>
      </w:r>
      <w:r>
        <w:tab/>
        <w:t>leave</w:t>
      </w:r>
      <w:r>
        <w:rPr>
          <w:smallCaps/>
        </w:rPr>
        <w:tab/>
        <w:t>c</w:t>
      </w:r>
      <w:r>
        <w:rPr>
          <w:smallCaps/>
        </w:rPr>
        <w:tab/>
        <w:t>stat</w:t>
      </w:r>
      <w:r>
        <w:t>-</w:t>
      </w:r>
      <w:r>
        <w:rPr>
          <w:smallCaps/>
        </w:rPr>
        <w:t>perf</w:t>
      </w:r>
      <w:r>
        <w:t>=head.hunt</w:t>
      </w:r>
      <w:r>
        <w:rPr>
          <w:smallCaps/>
        </w:rPr>
        <w:tab/>
        <w:t>c</w:t>
      </w:r>
      <w:r w:rsidR="00CF6C98">
        <w:tab/>
      </w:r>
      <w:r w:rsidR="00CF6C98">
        <w:rPr>
          <w:smallCaps/>
        </w:rPr>
        <w:t>num</w:t>
      </w:r>
      <w:r w:rsidR="00CF6C98">
        <w:t>-three</w:t>
      </w:r>
      <w:r w:rsidR="00CF6C98">
        <w:rPr>
          <w:smallCaps/>
        </w:rPr>
        <w:tab/>
        <w:t>c</w:t>
      </w:r>
    </w:p>
    <w:p w14:paraId="7539FD62" w14:textId="77777777" w:rsidR="00800AD8" w:rsidRDefault="00800AD8" w:rsidP="00CF6C98">
      <w:pPr>
        <w:pStyle w:val="InterlineText"/>
        <w:tabs>
          <w:tab w:val="left" w:pos="533"/>
          <w:tab w:val="left" w:pos="1277"/>
          <w:tab w:val="left" w:pos="2666"/>
          <w:tab w:val="left" w:pos="3335"/>
          <w:tab w:val="left" w:pos="4199"/>
          <w:tab w:val="left" w:pos="4463"/>
          <w:tab w:val="left" w:pos="5627"/>
          <w:tab w:val="left" w:pos="6116"/>
          <w:tab w:val="left" w:pos="7145"/>
        </w:tabs>
      </w:pPr>
      <w:r>
        <w:tab/>
        <w:t>sema</w:t>
      </w:r>
      <w:r>
        <w:tab/>
        <w:t>Tjuaqatsiîay;</w:t>
      </w:r>
      <w:r>
        <w:tab/>
        <w:t>manu</w:t>
      </w:r>
      <w:r>
        <w:tab/>
        <w:t>qetsin</w:t>
      </w:r>
      <w:r>
        <w:tab/>
        <w:t>a</w:t>
      </w:r>
      <w:r>
        <w:tab/>
        <w:t>matsidiî</w:t>
      </w:r>
      <w:r w:rsidR="00CF6C98">
        <w:tab/>
        <w:t>nua</w:t>
      </w:r>
      <w:r w:rsidR="00CF6C98">
        <w:tab/>
        <w:t>se</w:t>
      </w:r>
      <w:r w:rsidR="00CF6C98">
        <w:tab/>
        <w:t>Tjuaqatsiîay,</w:t>
      </w:r>
    </w:p>
    <w:p w14:paraId="4CBAA1CB" w14:textId="77777777" w:rsidR="00800AD8" w:rsidRDefault="00800AD8" w:rsidP="00CF6C98">
      <w:pPr>
        <w:pStyle w:val="InterlineGlossWithTrans"/>
        <w:tabs>
          <w:tab w:val="left" w:pos="533"/>
          <w:tab w:val="left" w:pos="1277"/>
          <w:tab w:val="left" w:pos="2666"/>
          <w:tab w:val="left" w:pos="3335"/>
          <w:tab w:val="left" w:pos="4199"/>
          <w:tab w:val="left" w:pos="4463"/>
          <w:tab w:val="left" w:pos="5627"/>
          <w:tab w:val="left" w:pos="6116"/>
          <w:tab w:val="left" w:pos="7145"/>
        </w:tabs>
      </w:pPr>
      <w:r>
        <w:tab/>
        <w:t>em=sa</w:t>
      </w:r>
      <w:r>
        <w:tab/>
        <w:t>Tjuaqatsiîay</w:t>
      </w:r>
      <w:r>
        <w:tab/>
        <w:t>manu</w:t>
      </w:r>
      <w:r>
        <w:tab/>
        <w:t>qetsi-en</w:t>
      </w:r>
      <w:r>
        <w:tab/>
        <w:t>a</w:t>
      </w:r>
      <w:r>
        <w:tab/>
        <w:t>ma-tsidiî</w:t>
      </w:r>
      <w:r w:rsidR="00CF6C98">
        <w:tab/>
        <w:t>nua</w:t>
      </w:r>
      <w:r w:rsidR="00CF6C98">
        <w:tab/>
        <w:t>se</w:t>
      </w:r>
      <w:r w:rsidR="00CF6C98">
        <w:tab/>
        <w:t>Tjuaqatsiîay</w:t>
      </w:r>
    </w:p>
    <w:p w14:paraId="2EDDD911" w14:textId="77777777" w:rsidR="00800AD8" w:rsidRDefault="00800AD8" w:rsidP="00CF6C98">
      <w:pPr>
        <w:pStyle w:val="InterlineTransNoFree"/>
        <w:tabs>
          <w:tab w:val="left" w:pos="1277"/>
          <w:tab w:val="left" w:pos="2666"/>
          <w:tab w:val="left" w:pos="3335"/>
          <w:tab w:val="left" w:pos="4199"/>
          <w:tab w:val="left" w:pos="4463"/>
          <w:tab w:val="left" w:pos="5627"/>
          <w:tab w:val="left" w:pos="6116"/>
          <w:tab w:val="left" w:pos="7145"/>
        </w:tabs>
      </w:pPr>
      <w:r>
        <w:rPr>
          <w:smallCaps/>
        </w:rPr>
        <w:tab/>
        <w:t>af</w:t>
      </w:r>
      <w:r>
        <w:t>=go</w:t>
      </w:r>
      <w:r>
        <w:tab/>
        <w:t>(place)</w:t>
      </w:r>
      <w:r>
        <w:tab/>
        <w:t>then</w:t>
      </w:r>
      <w:r>
        <w:tab/>
        <w:t>fight-</w:t>
      </w:r>
      <w:r>
        <w:rPr>
          <w:smallCaps/>
        </w:rPr>
        <w:t>pf</w:t>
      </w:r>
      <w:r>
        <w:rPr>
          <w:smallCaps/>
        </w:rPr>
        <w:tab/>
        <w:t>c</w:t>
      </w:r>
      <w:r>
        <w:rPr>
          <w:smallCaps/>
        </w:rPr>
        <w:tab/>
        <w:t>num</w:t>
      </w:r>
      <w:r>
        <w:t>-alone</w:t>
      </w:r>
      <w:r w:rsidR="00CF6C98">
        <w:tab/>
        <w:t>by</w:t>
      </w:r>
      <w:r w:rsidR="00CF6C98">
        <w:tab/>
        <w:t>person.of</w:t>
      </w:r>
      <w:r w:rsidR="00CF6C98">
        <w:tab/>
        <w:t>(place)</w:t>
      </w:r>
    </w:p>
    <w:p w14:paraId="0FDD1F5F" w14:textId="77777777" w:rsidR="00800AD8" w:rsidRDefault="00800AD8" w:rsidP="00CF6C98">
      <w:pPr>
        <w:pStyle w:val="InterlineText"/>
        <w:tabs>
          <w:tab w:val="left" w:pos="533"/>
        </w:tabs>
      </w:pPr>
      <w:r>
        <w:tab/>
        <w:t>aya.</w:t>
      </w:r>
    </w:p>
    <w:p w14:paraId="310929D9" w14:textId="77777777" w:rsidR="00800AD8" w:rsidRDefault="00800AD8" w:rsidP="00CF6C98">
      <w:pPr>
        <w:pStyle w:val="InterlineGlossWithTrans"/>
        <w:tabs>
          <w:tab w:val="left" w:pos="533"/>
        </w:tabs>
      </w:pPr>
      <w:r>
        <w:tab/>
        <w:t>aya</w:t>
      </w:r>
    </w:p>
    <w:p w14:paraId="4797355C" w14:textId="77777777" w:rsidR="00800AD8" w:rsidRDefault="00800AD8" w:rsidP="00CF6C98">
      <w:pPr>
        <w:pStyle w:val="InterlineTrans"/>
        <w:tabs>
          <w:tab w:val="left" w:pos="533"/>
        </w:tabs>
      </w:pPr>
      <w:r>
        <w:tab/>
        <w:t>say</w:t>
      </w:r>
    </w:p>
    <w:p w14:paraId="0EE6E7DC" w14:textId="77777777" w:rsidR="00800AD8" w:rsidRDefault="00800AD8">
      <w:pPr>
        <w:pStyle w:val="InterlineFree"/>
      </w:pPr>
      <w:r>
        <w:t>As for those treasures, three people went to Tjuaqatsiîay to hunt heads, and one was killed by the Tjuaqatsiîay people,</w:t>
      </w:r>
      <w:r w:rsidR="00CF6C98">
        <w:t xml:space="preserve"> they say.</w:t>
      </w:r>
    </w:p>
    <w:p w14:paraId="4B59A9CE" w14:textId="77777777" w:rsidR="00800AD8" w:rsidRDefault="00DC1AE0" w:rsidP="00CF6C98">
      <w:pPr>
        <w:pStyle w:val="InterlineText"/>
        <w:tabs>
          <w:tab w:val="left" w:pos="533"/>
          <w:tab w:val="left" w:pos="1022"/>
          <w:tab w:val="left" w:pos="1931"/>
          <w:tab w:val="left" w:pos="2705"/>
          <w:tab w:val="left" w:pos="3194"/>
          <w:tab w:val="left" w:pos="4193"/>
          <w:tab w:val="left" w:pos="4457"/>
          <w:tab w:val="left" w:pos="5441"/>
        </w:tabs>
      </w:pPr>
      <w:r w:rsidRPr="003A1D48">
        <w:rPr>
          <w:rStyle w:val="InterlineTextNumChar"/>
        </w:rPr>
        <w:t>003</w:t>
      </w:r>
      <w:r w:rsidR="00800AD8">
        <w:tab/>
        <w:t>sa</w:t>
      </w:r>
      <w:r w:rsidR="00800AD8">
        <w:tab/>
        <w:t>qalu-i</w:t>
      </w:r>
      <w:r w:rsidR="00800AD8">
        <w:tab/>
        <w:t>anga</w:t>
      </w:r>
      <w:r w:rsidR="00800AD8">
        <w:tab/>
        <w:t>nua</w:t>
      </w:r>
      <w:r w:rsidR="00800AD8">
        <w:tab/>
        <w:t>ma÷usa</w:t>
      </w:r>
      <w:r w:rsidR="00800AD8">
        <w:tab/>
        <w:t>a</w:t>
      </w:r>
      <w:r w:rsidR="00800AD8">
        <w:tab/>
        <w:t>pasa</w:t>
      </w:r>
      <w:r w:rsidR="00800AD8">
        <w:tab/>
        <w:t>maza.</w:t>
      </w:r>
    </w:p>
    <w:p w14:paraId="49D4173B" w14:textId="77777777" w:rsidR="00800AD8" w:rsidRDefault="00800AD8" w:rsidP="00CF6C98">
      <w:pPr>
        <w:pStyle w:val="InterlineGlossWithTrans"/>
        <w:tabs>
          <w:tab w:val="left" w:pos="533"/>
          <w:tab w:val="left" w:pos="1022"/>
          <w:tab w:val="left" w:pos="1931"/>
          <w:tab w:val="left" w:pos="2705"/>
          <w:tab w:val="left" w:pos="3194"/>
          <w:tab w:val="left" w:pos="4193"/>
          <w:tab w:val="left" w:pos="4457"/>
          <w:tab w:val="left" w:pos="5441"/>
        </w:tabs>
      </w:pPr>
      <w:r>
        <w:tab/>
        <w:t>sa</w:t>
      </w:r>
      <w:r>
        <w:tab/>
        <w:t>qalu-i</w:t>
      </w:r>
      <w:r>
        <w:tab/>
        <w:t>anga</w:t>
      </w:r>
      <w:r>
        <w:tab/>
        <w:t>nua</w:t>
      </w:r>
      <w:r>
        <w:tab/>
        <w:t>ma-÷usa</w:t>
      </w:r>
      <w:r>
        <w:tab/>
        <w:t>a</w:t>
      </w:r>
      <w:r>
        <w:tab/>
        <w:t>pa-sa</w:t>
      </w:r>
      <w:r>
        <w:tab/>
        <w:t>maza</w:t>
      </w:r>
    </w:p>
    <w:p w14:paraId="688C12A4" w14:textId="77777777" w:rsidR="00800AD8" w:rsidRDefault="00800AD8" w:rsidP="00CF6C98">
      <w:pPr>
        <w:pStyle w:val="InterlineTrans"/>
        <w:tabs>
          <w:tab w:val="left" w:pos="533"/>
          <w:tab w:val="left" w:pos="1022"/>
          <w:tab w:val="left" w:pos="1931"/>
          <w:tab w:val="left" w:pos="2705"/>
          <w:tab w:val="left" w:pos="3194"/>
          <w:tab w:val="left" w:pos="4193"/>
          <w:tab w:val="left" w:pos="4457"/>
          <w:tab w:val="left" w:pos="5441"/>
        </w:tabs>
      </w:pPr>
      <w:r>
        <w:tab/>
        <w:t>and</w:t>
      </w:r>
      <w:r>
        <w:tab/>
        <w:t>carry-</w:t>
      </w:r>
      <w:r>
        <w:rPr>
          <w:smallCaps/>
        </w:rPr>
        <w:t>pf</w:t>
      </w:r>
      <w:r>
        <w:tab/>
        <w:t>indeed</w:t>
      </w:r>
      <w:r>
        <w:tab/>
        <w:t>by</w:t>
      </w:r>
      <w:r>
        <w:tab/>
      </w:r>
      <w:r>
        <w:rPr>
          <w:smallCaps/>
        </w:rPr>
        <w:t>num</w:t>
      </w:r>
      <w:r>
        <w:t>-two</w:t>
      </w:r>
      <w:r>
        <w:rPr>
          <w:smallCaps/>
        </w:rPr>
        <w:tab/>
        <w:t>c</w:t>
      </w:r>
      <w:r>
        <w:rPr>
          <w:smallCaps/>
        </w:rPr>
        <w:tab/>
      </w:r>
      <w:r>
        <w:t>cause-go</w:t>
      </w:r>
      <w:r>
        <w:tab/>
        <w:t>here</w:t>
      </w:r>
    </w:p>
    <w:p w14:paraId="60B4001B" w14:textId="77777777" w:rsidR="00800AD8" w:rsidRDefault="00800AD8">
      <w:pPr>
        <w:pStyle w:val="InterlineFree"/>
      </w:pPr>
      <w:r>
        <w:t>He was carried back here by the two others.</w:t>
      </w:r>
    </w:p>
    <w:p w14:paraId="7475068A" w14:textId="77777777" w:rsidR="00800AD8" w:rsidRDefault="00DC1AE0" w:rsidP="00CF6C98">
      <w:pPr>
        <w:pStyle w:val="InterlineText"/>
        <w:tabs>
          <w:tab w:val="left" w:pos="533"/>
          <w:tab w:val="left" w:pos="1172"/>
          <w:tab w:val="left" w:pos="1556"/>
          <w:tab w:val="left" w:pos="2315"/>
          <w:tab w:val="left" w:pos="2909"/>
          <w:tab w:val="left" w:pos="3293"/>
          <w:tab w:val="left" w:pos="3887"/>
          <w:tab w:val="left" w:pos="4376"/>
          <w:tab w:val="left" w:pos="5540"/>
          <w:tab w:val="left" w:pos="6014"/>
          <w:tab w:val="left" w:pos="6278"/>
          <w:tab w:val="left" w:pos="7262"/>
          <w:tab w:val="left" w:pos="7526"/>
        </w:tabs>
      </w:pPr>
      <w:r w:rsidRPr="003A1D48">
        <w:rPr>
          <w:rStyle w:val="InterlineTextNumChar"/>
        </w:rPr>
        <w:lastRenderedPageBreak/>
        <w:t>004</w:t>
      </w:r>
      <w:r w:rsidR="00800AD8">
        <w:tab/>
        <w:t>avan</w:t>
      </w:r>
      <w:r w:rsidR="00800AD8">
        <w:tab/>
        <w:t>nu</w:t>
      </w:r>
      <w:r w:rsidR="00800AD8">
        <w:tab/>
        <w:t>sika</w:t>
      </w:r>
      <w:r w:rsidR="00800AD8">
        <w:tab/>
        <w:t>neka</w:t>
      </w:r>
      <w:r w:rsidR="00800AD8">
        <w:tab/>
        <w:t>nu</w:t>
      </w:r>
      <w:r w:rsidR="00800AD8">
        <w:tab/>
        <w:t>qulu</w:t>
      </w:r>
      <w:r w:rsidR="00800AD8">
        <w:tab/>
        <w:t>nua</w:t>
      </w:r>
      <w:r w:rsidR="00800AD8">
        <w:tab/>
        <w:t>matsidiî,</w:t>
      </w:r>
      <w:r w:rsidR="00800AD8">
        <w:tab/>
        <w:t>aya</w:t>
      </w:r>
      <w:r w:rsidR="00800AD8">
        <w:tab/>
        <w:t>a</w:t>
      </w:r>
      <w:r w:rsidR="00800AD8">
        <w:tab/>
        <w:t>tjautsikel</w:t>
      </w:r>
      <w:r w:rsidR="00CF6C98">
        <w:tab/>
        <w:t>a</w:t>
      </w:r>
      <w:r w:rsidR="00CF6C98">
        <w:tab/>
        <w:t>kemasi</w:t>
      </w:r>
    </w:p>
    <w:p w14:paraId="4888CA34" w14:textId="77777777" w:rsidR="00800AD8" w:rsidRDefault="00800AD8" w:rsidP="00CF6C98">
      <w:pPr>
        <w:pStyle w:val="InterlineGlossWithTrans"/>
        <w:tabs>
          <w:tab w:val="left" w:pos="533"/>
          <w:tab w:val="left" w:pos="1172"/>
          <w:tab w:val="left" w:pos="1556"/>
          <w:tab w:val="left" w:pos="2315"/>
          <w:tab w:val="left" w:pos="2909"/>
          <w:tab w:val="left" w:pos="3293"/>
          <w:tab w:val="left" w:pos="3887"/>
          <w:tab w:val="left" w:pos="4376"/>
          <w:tab w:val="left" w:pos="5540"/>
          <w:tab w:val="left" w:pos="6014"/>
          <w:tab w:val="left" w:pos="6278"/>
          <w:tab w:val="left" w:pos="7262"/>
          <w:tab w:val="left" w:pos="7526"/>
        </w:tabs>
      </w:pPr>
      <w:r>
        <w:tab/>
        <w:t>avan</w:t>
      </w:r>
      <w:r>
        <w:tab/>
        <w:t>nu</w:t>
      </w:r>
      <w:r>
        <w:tab/>
        <w:t>sika</w:t>
      </w:r>
      <w:r>
        <w:tab/>
        <w:t>neka</w:t>
      </w:r>
      <w:r>
        <w:tab/>
        <w:t>nu</w:t>
      </w:r>
      <w:r>
        <w:tab/>
        <w:t>qulu</w:t>
      </w:r>
      <w:r>
        <w:tab/>
        <w:t>nua</w:t>
      </w:r>
      <w:r>
        <w:tab/>
        <w:t>ma-tsidiî</w:t>
      </w:r>
      <w:r>
        <w:tab/>
        <w:t>aya</w:t>
      </w:r>
      <w:r>
        <w:tab/>
        <w:t>a</w:t>
      </w:r>
      <w:r>
        <w:tab/>
        <w:t>tjautsikel</w:t>
      </w:r>
      <w:r w:rsidR="00CF6C98">
        <w:tab/>
        <w:t>a</w:t>
      </w:r>
      <w:r w:rsidR="00CF6C98">
        <w:tab/>
        <w:t>em=kasi</w:t>
      </w:r>
    </w:p>
    <w:p w14:paraId="42C20049" w14:textId="77777777" w:rsidR="00800AD8" w:rsidRDefault="00800AD8" w:rsidP="00CF6C98">
      <w:pPr>
        <w:pStyle w:val="InterlineTransNoFree"/>
        <w:tabs>
          <w:tab w:val="left" w:pos="1172"/>
          <w:tab w:val="left" w:pos="1556"/>
          <w:tab w:val="left" w:pos="2315"/>
          <w:tab w:val="left" w:pos="2909"/>
          <w:tab w:val="left" w:pos="3293"/>
          <w:tab w:val="left" w:pos="3887"/>
          <w:tab w:val="left" w:pos="4376"/>
          <w:tab w:val="left" w:pos="5540"/>
          <w:tab w:val="left" w:pos="6014"/>
          <w:tab w:val="left" w:pos="6278"/>
          <w:tab w:val="left" w:pos="7262"/>
          <w:tab w:val="left" w:pos="7526"/>
        </w:tabs>
      </w:pPr>
      <w:r>
        <w:tab/>
        <w:t>exact</w:t>
      </w:r>
      <w:r>
        <w:tab/>
        <w:t>of</w:t>
      </w:r>
      <w:r>
        <w:tab/>
        <w:t>reason</w:t>
      </w:r>
      <w:r>
        <w:tab/>
        <w:t>no</w:t>
      </w:r>
      <w:r>
        <w:tab/>
        <w:t>of</w:t>
      </w:r>
      <w:r>
        <w:tab/>
        <w:t>head</w:t>
      </w:r>
      <w:r>
        <w:tab/>
        <w:t>of</w:t>
      </w:r>
      <w:r>
        <w:tab/>
      </w:r>
      <w:r>
        <w:rPr>
          <w:smallCaps/>
        </w:rPr>
        <w:t>num</w:t>
      </w:r>
      <w:r>
        <w:t>-alone</w:t>
      </w:r>
      <w:r>
        <w:tab/>
        <w:t>say</w:t>
      </w:r>
      <w:r>
        <w:rPr>
          <w:smallCaps/>
        </w:rPr>
        <w:tab/>
        <w:t>c</w:t>
      </w:r>
      <w:r>
        <w:rPr>
          <w:smallCaps/>
        </w:rPr>
        <w:tab/>
      </w:r>
      <w:r>
        <w:t>story</w:t>
      </w:r>
      <w:r w:rsidR="00CF6C98">
        <w:rPr>
          <w:smallCaps/>
        </w:rPr>
        <w:tab/>
        <w:t>c</w:t>
      </w:r>
      <w:r w:rsidR="00CF6C98">
        <w:rPr>
          <w:smallCaps/>
        </w:rPr>
        <w:tab/>
        <w:t>af</w:t>
      </w:r>
      <w:r w:rsidR="00CF6C98">
        <w:t>=from</w:t>
      </w:r>
    </w:p>
    <w:p w14:paraId="2791D0BB" w14:textId="77777777" w:rsidR="00800AD8" w:rsidRDefault="00800AD8" w:rsidP="001D186D">
      <w:pPr>
        <w:pStyle w:val="InterlineText"/>
        <w:tabs>
          <w:tab w:val="left" w:pos="533"/>
        </w:tabs>
      </w:pPr>
      <w:r>
        <w:tab/>
        <w:t>tsuay.</w:t>
      </w:r>
    </w:p>
    <w:p w14:paraId="2001521A" w14:textId="77777777" w:rsidR="00800AD8" w:rsidRDefault="00800AD8" w:rsidP="001D186D">
      <w:pPr>
        <w:pStyle w:val="InterlineGlossWithTrans"/>
        <w:tabs>
          <w:tab w:val="left" w:pos="533"/>
        </w:tabs>
      </w:pPr>
      <w:r>
        <w:tab/>
        <w:t>tsuay</w:t>
      </w:r>
    </w:p>
    <w:p w14:paraId="6DB783D0" w14:textId="77777777" w:rsidR="00800AD8" w:rsidRDefault="00800AD8" w:rsidP="00B76180">
      <w:pPr>
        <w:pStyle w:val="InterlineTrans"/>
        <w:tabs>
          <w:tab w:val="left" w:pos="533"/>
          <w:tab w:val="right" w:pos="8789"/>
        </w:tabs>
      </w:pPr>
      <w:r>
        <w:tab/>
        <w:t>long.time</w:t>
      </w:r>
      <w:r w:rsidR="001D186D">
        <w:tab/>
        <w:t>And that’s why one of them has no head, according to the old story.</w:t>
      </w:r>
    </w:p>
    <w:p w14:paraId="3448B0A2" w14:textId="77777777" w:rsidR="00800AD8" w:rsidRDefault="00A8416B" w:rsidP="00A8416B">
      <w:pPr>
        <w:pStyle w:val="CommentLastWithHalfSpace"/>
      </w:pPr>
      <w:r>
        <w:t>[</w:t>
      </w:r>
      <w:r w:rsidR="00800AD8" w:rsidRPr="001D186D">
        <w:rPr>
          <w:rStyle w:val="VernacularText"/>
        </w:rPr>
        <w:t>kemasi</w:t>
      </w:r>
      <w:r w:rsidR="00800AD8">
        <w:t xml:space="preserve">: </w:t>
      </w:r>
      <w:r w:rsidR="001D186D" w:rsidRPr="001D186D">
        <w:rPr>
          <w:rStyle w:val="VernacularText"/>
        </w:rPr>
        <w:t>masi</w:t>
      </w:r>
      <w:r w:rsidR="001D186D">
        <w:t xml:space="preserve"> in OA</w:t>
      </w:r>
      <w:r w:rsidR="00800AD8">
        <w:t>.</w:t>
      </w:r>
      <w:r>
        <w:t>]</w:t>
      </w:r>
    </w:p>
    <w:p w14:paraId="63AD0A3F" w14:textId="77777777" w:rsidR="00800AD8" w:rsidRDefault="00800AD8" w:rsidP="001D186D">
      <w:pPr>
        <w:pStyle w:val="FullTranslation"/>
      </w:pPr>
      <w:r>
        <w:t>Once upon a time those treasures (human figures</w:t>
      </w:r>
      <w:r w:rsidR="001D186D">
        <w:t>?</w:t>
      </w:r>
      <w:r>
        <w:t>) were brought from Pinavavuqatsang mountain. As for those treasures, three people went to Tjuaqatsiîay to hunt heads, and one was killed by the Tjuaqatsiîay people, they say. He was carried back here by the two others. And that’s why one of them has no head, according to the old story.</w:t>
      </w:r>
    </w:p>
    <w:p w14:paraId="006EF319" w14:textId="77777777" w:rsidR="00800AD8" w:rsidRDefault="00800AD8">
      <w:pPr>
        <w:pStyle w:val="Heading4"/>
      </w:pPr>
      <w:r w:rsidRPr="00996908">
        <w:rPr>
          <w:rStyle w:val="NumTextHeadingChar"/>
        </w:rPr>
        <w:t>020</w:t>
      </w:r>
      <w:r>
        <w:t xml:space="preserve"> THE STONE FAN</w:t>
      </w:r>
      <w:r w:rsidR="001D186D">
        <w:br/>
      </w:r>
      <w:r>
        <w:t>sipaizan a qatsiî</w:t>
      </w:r>
      <w:r w:rsidR="001D186D">
        <w:t>ay</w:t>
      </w:r>
      <w:r w:rsidR="001208B6">
        <w:t xml:space="preserve"> (</w:t>
      </w:r>
      <w:r w:rsidR="001D186D">
        <w:t>Tjakuvukuvuî village, p.193</w:t>
      </w:r>
      <w:r w:rsidR="001208B6">
        <w:t>)</w:t>
      </w:r>
    </w:p>
    <w:p w14:paraId="3B70C240" w14:textId="77777777" w:rsidR="00800AD8" w:rsidRDefault="00DC1AE0" w:rsidP="001D186D">
      <w:pPr>
        <w:pStyle w:val="InterlineText"/>
        <w:tabs>
          <w:tab w:val="left" w:pos="533"/>
          <w:tab w:val="left" w:pos="1097"/>
          <w:tab w:val="left" w:pos="2876"/>
          <w:tab w:val="left" w:pos="3440"/>
          <w:tab w:val="left" w:pos="5264"/>
          <w:tab w:val="left" w:pos="5528"/>
          <w:tab w:val="left" w:pos="6122"/>
          <w:tab w:val="left" w:pos="7676"/>
        </w:tabs>
      </w:pPr>
      <w:r w:rsidRPr="003A1D48">
        <w:rPr>
          <w:rStyle w:val="InterlineTextNumChar"/>
        </w:rPr>
        <w:t>001</w:t>
      </w:r>
      <w:r w:rsidR="00800AD8">
        <w:tab/>
        <w:t>ka</w:t>
      </w:r>
      <w:r w:rsidR="00800AD8">
        <w:tab/>
        <w:t>sitsuayan</w:t>
      </w:r>
      <w:r w:rsidR="001D186D">
        <w:tab/>
        <w:t>ka</w:t>
      </w:r>
      <w:r w:rsidR="001D186D">
        <w:tab/>
        <w:t>mangtjengtjez</w:t>
      </w:r>
      <w:r w:rsidR="001D186D">
        <w:tab/>
        <w:t>a</w:t>
      </w:r>
      <w:r w:rsidR="001D186D">
        <w:tab/>
        <w:t>masi</w:t>
      </w:r>
      <w:r w:rsidR="001D186D">
        <w:tab/>
        <w:t>naqemizing</w:t>
      </w:r>
      <w:r w:rsidR="001D186D">
        <w:tab/>
        <w:t>ti</w:t>
      </w:r>
    </w:p>
    <w:p w14:paraId="6FD8E59E" w14:textId="77777777" w:rsidR="00800AD8" w:rsidRDefault="00800AD8" w:rsidP="001D186D">
      <w:pPr>
        <w:pStyle w:val="InterlineGlossWithTrans"/>
        <w:tabs>
          <w:tab w:val="left" w:pos="533"/>
          <w:tab w:val="left" w:pos="1097"/>
          <w:tab w:val="left" w:pos="2876"/>
          <w:tab w:val="left" w:pos="3440"/>
          <w:tab w:val="left" w:pos="5264"/>
          <w:tab w:val="left" w:pos="5528"/>
          <w:tab w:val="left" w:pos="6122"/>
          <w:tab w:val="left" w:pos="7676"/>
        </w:tabs>
      </w:pPr>
      <w:r>
        <w:tab/>
        <w:t>ka</w:t>
      </w:r>
      <w:r>
        <w:tab/>
        <w:t>si-tsuay-an</w:t>
      </w:r>
      <w:r w:rsidR="001D186D">
        <w:tab/>
        <w:t>ka</w:t>
      </w:r>
      <w:r w:rsidR="001D186D">
        <w:tab/>
        <w:t>ma-ngetje-ngetjez</w:t>
      </w:r>
      <w:r w:rsidR="001D186D">
        <w:tab/>
        <w:t>a</w:t>
      </w:r>
      <w:r w:rsidR="001D186D">
        <w:tab/>
        <w:t>masi</w:t>
      </w:r>
      <w:r w:rsidR="001D186D">
        <w:tab/>
        <w:t>na-em=qizing</w:t>
      </w:r>
      <w:r w:rsidR="001D186D">
        <w:tab/>
        <w:t>ti</w:t>
      </w:r>
    </w:p>
    <w:p w14:paraId="6EEDD7EE" w14:textId="77777777" w:rsidR="00800AD8" w:rsidRDefault="00800AD8" w:rsidP="001D186D">
      <w:pPr>
        <w:pStyle w:val="InterlineTransNoFree"/>
        <w:tabs>
          <w:tab w:val="left" w:pos="1097"/>
          <w:tab w:val="left" w:pos="2876"/>
          <w:tab w:val="left" w:pos="3440"/>
          <w:tab w:val="left" w:pos="5264"/>
          <w:tab w:val="left" w:pos="5528"/>
          <w:tab w:val="left" w:pos="6122"/>
          <w:tab w:val="left" w:pos="7676"/>
        </w:tabs>
      </w:pPr>
      <w:r>
        <w:tab/>
        <w:t>after</w:t>
      </w:r>
      <w:r>
        <w:tab/>
      </w:r>
      <w:r>
        <w:rPr>
          <w:smallCaps/>
        </w:rPr>
        <w:t>if</w:t>
      </w:r>
      <w:r>
        <w:t>-long.time-</w:t>
      </w:r>
      <w:r>
        <w:rPr>
          <w:smallCaps/>
        </w:rPr>
        <w:t>nom</w:t>
      </w:r>
      <w:r w:rsidR="001D186D">
        <w:tab/>
        <w:t>after</w:t>
      </w:r>
      <w:r w:rsidR="001D186D">
        <w:tab/>
      </w:r>
      <w:r w:rsidR="001D186D">
        <w:rPr>
          <w:smallCaps/>
        </w:rPr>
        <w:t>stat</w:t>
      </w:r>
      <w:r w:rsidR="001D186D">
        <w:t>-</w:t>
      </w:r>
      <w:r w:rsidR="001D186D">
        <w:rPr>
          <w:smallCaps/>
        </w:rPr>
        <w:t>red</w:t>
      </w:r>
      <w:r w:rsidR="001D186D">
        <w:t>-come</w:t>
      </w:r>
      <w:r w:rsidR="001D186D">
        <w:rPr>
          <w:smallCaps/>
        </w:rPr>
        <w:tab/>
        <w:t>c</w:t>
      </w:r>
      <w:r w:rsidR="001D186D">
        <w:rPr>
          <w:smallCaps/>
        </w:rPr>
        <w:tab/>
      </w:r>
      <w:r w:rsidR="001D186D">
        <w:t>from</w:t>
      </w:r>
      <w:r w:rsidR="001D186D">
        <w:tab/>
      </w:r>
      <w:r w:rsidR="001D186D">
        <w:rPr>
          <w:smallCaps/>
        </w:rPr>
        <w:t>past</w:t>
      </w:r>
      <w:r w:rsidR="001D186D">
        <w:t>-</w:t>
      </w:r>
      <w:r w:rsidR="001D186D">
        <w:rPr>
          <w:smallCaps/>
        </w:rPr>
        <w:t>af</w:t>
      </w:r>
      <w:r w:rsidR="001D186D">
        <w:t>=usurp</w:t>
      </w:r>
      <w:r w:rsidR="001D186D">
        <w:tab/>
      </w:r>
      <w:r w:rsidR="001D186D">
        <w:rPr>
          <w:smallCaps/>
        </w:rPr>
        <w:t>f.h</w:t>
      </w:r>
    </w:p>
    <w:p w14:paraId="3581B747" w14:textId="77777777" w:rsidR="00800AD8" w:rsidRDefault="001D186D" w:rsidP="001D186D">
      <w:pPr>
        <w:pStyle w:val="InterlineText"/>
        <w:tabs>
          <w:tab w:val="left" w:pos="533"/>
          <w:tab w:val="left" w:pos="1502"/>
          <w:tab w:val="left" w:pos="2426"/>
          <w:tab w:val="left" w:pos="3620"/>
          <w:tab w:val="left" w:pos="3884"/>
          <w:tab w:val="left" w:pos="4853"/>
          <w:tab w:val="left" w:pos="5117"/>
          <w:tab w:val="left" w:pos="6641"/>
          <w:tab w:val="left" w:pos="7025"/>
        </w:tabs>
      </w:pPr>
      <w:r>
        <w:tab/>
        <w:t>Salakats,</w:t>
      </w:r>
      <w:r w:rsidR="00800AD8">
        <w:tab/>
        <w:t>izua</w:t>
      </w:r>
      <w:r w:rsidR="00800AD8">
        <w:tab/>
        <w:t>sipaizan</w:t>
      </w:r>
      <w:r w:rsidR="00800AD8">
        <w:tab/>
        <w:t>a</w:t>
      </w:r>
      <w:r w:rsidR="00800AD8">
        <w:tab/>
        <w:t>qatsiîay,</w:t>
      </w:r>
      <w:r w:rsidR="00800AD8">
        <w:tab/>
        <w:t>a</w:t>
      </w:r>
      <w:r>
        <w:tab/>
        <w:t>sikipaipaiz</w:t>
      </w:r>
      <w:r>
        <w:tab/>
        <w:t>ni</w:t>
      </w:r>
      <w:r>
        <w:tab/>
        <w:t>Salakats.</w:t>
      </w:r>
    </w:p>
    <w:p w14:paraId="4C60F556" w14:textId="77777777" w:rsidR="00800AD8" w:rsidRDefault="001D186D" w:rsidP="001D186D">
      <w:pPr>
        <w:pStyle w:val="InterlineGlossWithTrans"/>
        <w:tabs>
          <w:tab w:val="left" w:pos="533"/>
          <w:tab w:val="left" w:pos="1502"/>
          <w:tab w:val="left" w:pos="2426"/>
          <w:tab w:val="left" w:pos="3620"/>
          <w:tab w:val="left" w:pos="3884"/>
          <w:tab w:val="left" w:pos="4853"/>
          <w:tab w:val="left" w:pos="5117"/>
          <w:tab w:val="left" w:pos="6641"/>
          <w:tab w:val="left" w:pos="7025"/>
        </w:tabs>
      </w:pPr>
      <w:r>
        <w:tab/>
        <w:t>Salakats</w:t>
      </w:r>
      <w:r w:rsidR="00800AD8">
        <w:tab/>
        <w:t>i-zua</w:t>
      </w:r>
      <w:r w:rsidR="00800AD8">
        <w:tab/>
        <w:t>si-paiz-an</w:t>
      </w:r>
      <w:r w:rsidR="00800AD8">
        <w:tab/>
        <w:t>a</w:t>
      </w:r>
      <w:r w:rsidR="00800AD8">
        <w:tab/>
        <w:t>qatsiîay</w:t>
      </w:r>
      <w:r w:rsidR="00800AD8">
        <w:tab/>
        <w:t>a</w:t>
      </w:r>
      <w:r>
        <w:tab/>
        <w:t>si-ki-pai-paiz</w:t>
      </w:r>
      <w:r>
        <w:tab/>
        <w:t>ni</w:t>
      </w:r>
      <w:r>
        <w:tab/>
        <w:t>Salakats</w:t>
      </w:r>
    </w:p>
    <w:p w14:paraId="3EB0B637" w14:textId="77777777" w:rsidR="00800AD8" w:rsidRDefault="001D186D" w:rsidP="001D186D">
      <w:pPr>
        <w:pStyle w:val="InterlineTrans"/>
        <w:tabs>
          <w:tab w:val="left" w:pos="533"/>
          <w:tab w:val="left" w:pos="1502"/>
          <w:tab w:val="left" w:pos="2426"/>
          <w:tab w:val="left" w:pos="3620"/>
          <w:tab w:val="left" w:pos="3884"/>
          <w:tab w:val="left" w:pos="4853"/>
          <w:tab w:val="left" w:pos="5117"/>
          <w:tab w:val="left" w:pos="6641"/>
          <w:tab w:val="left" w:pos="7025"/>
        </w:tabs>
        <w:rPr>
          <w:smallCaps/>
        </w:rPr>
      </w:pPr>
      <w:r>
        <w:tab/>
        <w:t>(name)</w:t>
      </w:r>
      <w:r w:rsidR="00800AD8">
        <w:tab/>
      </w:r>
      <w:r w:rsidR="00800AD8">
        <w:rPr>
          <w:smallCaps/>
        </w:rPr>
        <w:t>loc</w:t>
      </w:r>
      <w:r w:rsidR="00800AD8">
        <w:t>-that</w:t>
      </w:r>
      <w:r w:rsidR="00800AD8">
        <w:tab/>
      </w:r>
      <w:r w:rsidR="00800AD8">
        <w:rPr>
          <w:smallCaps/>
        </w:rPr>
        <w:t>if</w:t>
      </w:r>
      <w:r w:rsidR="00800AD8">
        <w:t>-fan-</w:t>
      </w:r>
      <w:r w:rsidR="00800AD8">
        <w:rPr>
          <w:smallCaps/>
        </w:rPr>
        <w:t>nom</w:t>
      </w:r>
      <w:r w:rsidR="00800AD8">
        <w:rPr>
          <w:smallCaps/>
        </w:rPr>
        <w:tab/>
        <w:t>c</w:t>
      </w:r>
      <w:r w:rsidR="00800AD8">
        <w:rPr>
          <w:smallCaps/>
        </w:rPr>
        <w:tab/>
      </w:r>
      <w:r w:rsidR="00800AD8">
        <w:t>stone</w:t>
      </w:r>
      <w:r w:rsidR="00800AD8">
        <w:rPr>
          <w:smallCaps/>
        </w:rPr>
        <w:tab/>
        <w:t>c</w:t>
      </w:r>
      <w:r>
        <w:tab/>
      </w:r>
      <w:r>
        <w:rPr>
          <w:smallCaps/>
        </w:rPr>
        <w:t>if</w:t>
      </w:r>
      <w:r>
        <w:t>-self-</w:t>
      </w:r>
      <w:r>
        <w:rPr>
          <w:smallCaps/>
        </w:rPr>
        <w:t>red</w:t>
      </w:r>
      <w:r>
        <w:t>-fan</w:t>
      </w:r>
      <w:r>
        <w:tab/>
        <w:t>by</w:t>
      </w:r>
      <w:r>
        <w:tab/>
        <w:t>(name)</w:t>
      </w:r>
    </w:p>
    <w:p w14:paraId="1C4B2AE2" w14:textId="77777777" w:rsidR="00800AD8" w:rsidRDefault="00800AD8">
      <w:pPr>
        <w:pStyle w:val="InterlineFree"/>
      </w:pPr>
      <w:r>
        <w:t>Once upon a time when Sakalats had just come from land he had won(?), there was a stone fan which Sakalats used to fan himself.</w:t>
      </w:r>
    </w:p>
    <w:p w14:paraId="0AB8DDD9" w14:textId="77777777" w:rsidR="00800AD8" w:rsidRDefault="00DC1AE0" w:rsidP="001D186D">
      <w:pPr>
        <w:pStyle w:val="InterlineText"/>
        <w:tabs>
          <w:tab w:val="left" w:pos="533"/>
          <w:tab w:val="left" w:pos="1217"/>
          <w:tab w:val="left" w:pos="1706"/>
          <w:tab w:val="left" w:pos="2900"/>
          <w:tab w:val="left" w:pos="4364"/>
          <w:tab w:val="left" w:pos="4868"/>
          <w:tab w:val="left" w:pos="5972"/>
          <w:tab w:val="left" w:pos="6896"/>
          <w:tab w:val="left" w:pos="7625"/>
        </w:tabs>
      </w:pPr>
      <w:r w:rsidRPr="003A1D48">
        <w:rPr>
          <w:rStyle w:val="InterlineTextNumChar"/>
        </w:rPr>
        <w:t>002</w:t>
      </w:r>
      <w:r w:rsidR="00800AD8">
        <w:tab/>
        <w:t>aza</w:t>
      </w:r>
      <w:r w:rsidR="00800AD8">
        <w:tab/>
        <w:t>zua</w:t>
      </w:r>
      <w:r w:rsidR="001D186D">
        <w:tab/>
        <w:t>sipaizan</w:t>
      </w:r>
      <w:r w:rsidR="001D186D">
        <w:tab/>
        <w:t>vintsikan</w:t>
      </w:r>
      <w:r w:rsidR="001D186D">
        <w:tab/>
        <w:t>tua</w:t>
      </w:r>
      <w:r w:rsidR="001D186D">
        <w:tab/>
        <w:t>tsautsau</w:t>
      </w:r>
      <w:r w:rsidR="001D186D">
        <w:tab/>
        <w:t>katua</w:t>
      </w:r>
      <w:r w:rsidR="001D186D">
        <w:tab/>
        <w:t>marka</w:t>
      </w:r>
      <w:r w:rsidR="001D186D">
        <w:tab/>
        <w:t>÷i÷i.</w:t>
      </w:r>
    </w:p>
    <w:p w14:paraId="712374B8" w14:textId="77777777" w:rsidR="00800AD8" w:rsidRDefault="00800AD8" w:rsidP="001D186D">
      <w:pPr>
        <w:pStyle w:val="InterlineGlossWithTrans"/>
        <w:tabs>
          <w:tab w:val="left" w:pos="533"/>
          <w:tab w:val="left" w:pos="1217"/>
          <w:tab w:val="left" w:pos="1706"/>
          <w:tab w:val="left" w:pos="2900"/>
          <w:tab w:val="left" w:pos="4364"/>
          <w:tab w:val="left" w:pos="4868"/>
          <w:tab w:val="left" w:pos="5972"/>
          <w:tab w:val="left" w:pos="6896"/>
          <w:tab w:val="left" w:pos="7625"/>
        </w:tabs>
      </w:pPr>
      <w:r>
        <w:tab/>
        <w:t>a-zua</w:t>
      </w:r>
      <w:r>
        <w:tab/>
        <w:t>zua</w:t>
      </w:r>
      <w:r w:rsidR="001D186D">
        <w:tab/>
        <w:t>si-paiz-an</w:t>
      </w:r>
      <w:r w:rsidR="001D186D">
        <w:tab/>
        <w:t>in=vetsik-an</w:t>
      </w:r>
      <w:r w:rsidR="001D186D">
        <w:tab/>
        <w:t>tua</w:t>
      </w:r>
      <w:r w:rsidR="001D186D">
        <w:tab/>
        <w:t>tsau-tsau</w:t>
      </w:r>
      <w:r w:rsidR="001D186D">
        <w:tab/>
        <w:t>ka-tua</w:t>
      </w:r>
      <w:r w:rsidR="001D186D">
        <w:tab/>
        <w:t>marka</w:t>
      </w:r>
      <w:r w:rsidR="001D186D">
        <w:tab/>
        <w:t>÷i÷i</w:t>
      </w:r>
    </w:p>
    <w:p w14:paraId="78419B18" w14:textId="77777777" w:rsidR="00800AD8" w:rsidRDefault="00800AD8" w:rsidP="001D186D">
      <w:pPr>
        <w:pStyle w:val="InterlineTrans"/>
        <w:tabs>
          <w:tab w:val="left" w:pos="533"/>
          <w:tab w:val="left" w:pos="1217"/>
          <w:tab w:val="left" w:pos="1706"/>
          <w:tab w:val="left" w:pos="2900"/>
          <w:tab w:val="left" w:pos="4364"/>
          <w:tab w:val="left" w:pos="4868"/>
          <w:tab w:val="left" w:pos="5972"/>
          <w:tab w:val="left" w:pos="6896"/>
          <w:tab w:val="left" w:pos="7625"/>
        </w:tabs>
      </w:pPr>
      <w:r>
        <w:tab/>
      </w:r>
      <w:r>
        <w:rPr>
          <w:smallCaps/>
        </w:rPr>
        <w:t>c-</w:t>
      </w:r>
      <w:r>
        <w:t>that</w:t>
      </w:r>
      <w:r>
        <w:tab/>
        <w:t>that</w:t>
      </w:r>
      <w:r w:rsidR="001D186D">
        <w:tab/>
      </w:r>
      <w:r w:rsidR="001D186D">
        <w:rPr>
          <w:smallCaps/>
        </w:rPr>
        <w:t>if</w:t>
      </w:r>
      <w:r w:rsidR="001D186D">
        <w:t>-fan-</w:t>
      </w:r>
      <w:r w:rsidR="001D186D">
        <w:rPr>
          <w:smallCaps/>
        </w:rPr>
        <w:t>nom</w:t>
      </w:r>
      <w:r w:rsidR="001D186D">
        <w:tab/>
      </w:r>
      <w:r w:rsidR="001D186D">
        <w:rPr>
          <w:smallCaps/>
        </w:rPr>
        <w:t>perf</w:t>
      </w:r>
      <w:r w:rsidR="001D186D">
        <w:t>=mark-</w:t>
      </w:r>
      <w:r w:rsidR="001D186D">
        <w:rPr>
          <w:smallCaps/>
        </w:rPr>
        <w:t>lf</w:t>
      </w:r>
      <w:r w:rsidR="001D186D">
        <w:tab/>
      </w:r>
      <w:r w:rsidR="001D186D">
        <w:rPr>
          <w:smallCaps/>
        </w:rPr>
        <w:t>obl</w:t>
      </w:r>
      <w:r w:rsidR="001D186D">
        <w:tab/>
      </w:r>
      <w:r w:rsidR="001D186D">
        <w:rPr>
          <w:smallCaps/>
        </w:rPr>
        <w:t>red</w:t>
      </w:r>
      <w:r w:rsidR="001D186D">
        <w:t>-being</w:t>
      </w:r>
      <w:r w:rsidR="001D186D">
        <w:tab/>
        <w:t>and-</w:t>
      </w:r>
      <w:r w:rsidR="001D186D">
        <w:rPr>
          <w:smallCaps/>
        </w:rPr>
        <w:t>obl</w:t>
      </w:r>
      <w:r w:rsidR="001D186D">
        <w:tab/>
      </w:r>
      <w:r w:rsidR="001D186D">
        <w:rPr>
          <w:smallCaps/>
        </w:rPr>
        <w:t>pl</w:t>
      </w:r>
      <w:r w:rsidR="001D186D">
        <w:tab/>
        <w:t>pig</w:t>
      </w:r>
    </w:p>
    <w:p w14:paraId="07E7E96C" w14:textId="77777777" w:rsidR="00800AD8" w:rsidRDefault="00800AD8">
      <w:pPr>
        <w:pStyle w:val="InterlineFree"/>
      </w:pPr>
      <w:r>
        <w:t>That fan was carved with people and pigs.</w:t>
      </w:r>
    </w:p>
    <w:p w14:paraId="66F297E4" w14:textId="77777777" w:rsidR="00800AD8" w:rsidRDefault="00DC1AE0" w:rsidP="001D186D">
      <w:pPr>
        <w:pStyle w:val="InterlineText"/>
        <w:tabs>
          <w:tab w:val="left" w:pos="533"/>
          <w:tab w:val="left" w:pos="1517"/>
          <w:tab w:val="left" w:pos="2816"/>
          <w:tab w:val="left" w:pos="3800"/>
          <w:tab w:val="left" w:pos="4859"/>
          <w:tab w:val="left" w:pos="5843"/>
          <w:tab w:val="left" w:pos="7742"/>
        </w:tabs>
      </w:pPr>
      <w:r w:rsidRPr="003A1D48">
        <w:rPr>
          <w:rStyle w:val="InterlineTextNumChar"/>
        </w:rPr>
        <w:t>003</w:t>
      </w:r>
      <w:r w:rsidR="00800AD8">
        <w:tab/>
        <w:t>saka</w:t>
      </w:r>
      <w:r w:rsidR="00800AD8">
        <w:tab/>
        <w:t>mangtjez</w:t>
      </w:r>
      <w:r w:rsidR="001D186D">
        <w:tab/>
        <w:t>imaza;</w:t>
      </w:r>
      <w:r w:rsidR="001D186D">
        <w:tab/>
        <w:t>sitavaî</w:t>
      </w:r>
      <w:r w:rsidR="001D186D">
        <w:tab/>
        <w:t>pitjua</w:t>
      </w:r>
      <w:r w:rsidR="001D186D">
        <w:tab/>
        <w:t>qaqerengan</w:t>
      </w:r>
      <w:r w:rsidR="001D186D">
        <w:tab/>
        <w:t>nua</w:t>
      </w:r>
    </w:p>
    <w:p w14:paraId="03BA06DC" w14:textId="77777777" w:rsidR="00800AD8" w:rsidRDefault="00800AD8" w:rsidP="001D186D">
      <w:pPr>
        <w:pStyle w:val="InterlineGlossWithTrans"/>
        <w:tabs>
          <w:tab w:val="left" w:pos="533"/>
          <w:tab w:val="left" w:pos="1517"/>
          <w:tab w:val="left" w:pos="2816"/>
          <w:tab w:val="left" w:pos="3800"/>
          <w:tab w:val="left" w:pos="4859"/>
          <w:tab w:val="left" w:pos="5843"/>
          <w:tab w:val="left" w:pos="7742"/>
        </w:tabs>
      </w:pPr>
      <w:r>
        <w:tab/>
        <w:t>sa-ka</w:t>
      </w:r>
      <w:r>
        <w:tab/>
        <w:t>m-pangetjez</w:t>
      </w:r>
      <w:r w:rsidR="001D186D">
        <w:tab/>
        <w:t>i-maza</w:t>
      </w:r>
      <w:r w:rsidR="001D186D">
        <w:tab/>
        <w:t>si-tavaî</w:t>
      </w:r>
      <w:r w:rsidR="001D186D">
        <w:tab/>
        <w:t>pi-tjua</w:t>
      </w:r>
      <w:r w:rsidR="001D186D">
        <w:tab/>
        <w:t>qa-qereng-an</w:t>
      </w:r>
      <w:r w:rsidR="001D186D">
        <w:tab/>
        <w:t>nua</w:t>
      </w:r>
    </w:p>
    <w:p w14:paraId="12A5D129" w14:textId="77777777" w:rsidR="00800AD8" w:rsidRDefault="00800AD8" w:rsidP="001D186D">
      <w:pPr>
        <w:pStyle w:val="InterlineTransNoFree"/>
        <w:tabs>
          <w:tab w:val="left" w:pos="1517"/>
          <w:tab w:val="left" w:pos="2816"/>
          <w:tab w:val="left" w:pos="3800"/>
          <w:tab w:val="left" w:pos="4859"/>
          <w:tab w:val="left" w:pos="5843"/>
          <w:tab w:val="left" w:pos="7742"/>
        </w:tabs>
      </w:pPr>
      <w:r>
        <w:tab/>
        <w:t>and-after</w:t>
      </w:r>
      <w:r>
        <w:tab/>
      </w:r>
      <w:r>
        <w:rPr>
          <w:smallCaps/>
        </w:rPr>
        <w:t>af</w:t>
      </w:r>
      <w:r>
        <w:t>-come</w:t>
      </w:r>
      <w:r w:rsidR="001D186D">
        <w:tab/>
      </w:r>
      <w:r w:rsidR="001D186D">
        <w:rPr>
          <w:smallCaps/>
        </w:rPr>
        <w:t>loc</w:t>
      </w:r>
      <w:r w:rsidR="001D186D">
        <w:t>-here</w:t>
      </w:r>
      <w:r w:rsidR="001D186D">
        <w:tab/>
      </w:r>
      <w:r w:rsidR="001D186D">
        <w:rPr>
          <w:smallCaps/>
        </w:rPr>
        <w:t>if</w:t>
      </w:r>
      <w:r w:rsidR="001D186D">
        <w:t>-upright</w:t>
      </w:r>
      <w:r w:rsidR="001D186D">
        <w:tab/>
        <w:t>put-there</w:t>
      </w:r>
      <w:r w:rsidR="001D186D">
        <w:tab/>
      </w:r>
      <w:r w:rsidR="001D186D">
        <w:rPr>
          <w:smallCaps/>
        </w:rPr>
        <w:t>red</w:t>
      </w:r>
      <w:r w:rsidR="001D186D">
        <w:t>-lie.down-</w:t>
      </w:r>
      <w:r w:rsidR="001D186D">
        <w:rPr>
          <w:smallCaps/>
        </w:rPr>
        <w:t>nom</w:t>
      </w:r>
      <w:r w:rsidR="001D186D">
        <w:tab/>
        <w:t>of</w:t>
      </w:r>
    </w:p>
    <w:p w14:paraId="7E55BDF3" w14:textId="77777777" w:rsidR="00800AD8" w:rsidRDefault="001D186D" w:rsidP="001D186D">
      <w:pPr>
        <w:pStyle w:val="InterlineText"/>
        <w:tabs>
          <w:tab w:val="left" w:pos="533"/>
        </w:tabs>
      </w:pPr>
      <w:r>
        <w:tab/>
        <w:t>mamazangiîan.</w:t>
      </w:r>
    </w:p>
    <w:p w14:paraId="3A650BFD" w14:textId="77777777" w:rsidR="00800AD8" w:rsidRDefault="001D186D" w:rsidP="001D186D">
      <w:pPr>
        <w:pStyle w:val="InterlineGlossWithTrans"/>
        <w:tabs>
          <w:tab w:val="left" w:pos="533"/>
        </w:tabs>
      </w:pPr>
      <w:r>
        <w:tab/>
        <w:t>ma-ma-zangiî-an</w:t>
      </w:r>
    </w:p>
    <w:p w14:paraId="5189B45D" w14:textId="77777777" w:rsidR="00800AD8" w:rsidRDefault="001D186D" w:rsidP="00B76180">
      <w:pPr>
        <w:pStyle w:val="InterlineTransNoFree"/>
        <w:tabs>
          <w:tab w:val="right" w:pos="8789"/>
        </w:tabs>
      </w:pPr>
      <w:r>
        <w:tab/>
      </w:r>
      <w:r w:rsidRPr="001D186D">
        <w:rPr>
          <w:smallCaps/>
        </w:rPr>
        <w:t>stat</w:t>
      </w:r>
      <w:r>
        <w:t>-</w:t>
      </w:r>
      <w:r w:rsidRPr="001D186D">
        <w:rPr>
          <w:smallCaps/>
        </w:rPr>
        <w:t>stat</w:t>
      </w:r>
      <w:r>
        <w:t>-chief-</w:t>
      </w:r>
      <w:r w:rsidRPr="001D186D">
        <w:rPr>
          <w:smallCaps/>
        </w:rPr>
        <w:t>nom</w:t>
      </w:r>
      <w:r>
        <w:rPr>
          <w:smallCaps/>
        </w:rPr>
        <w:tab/>
      </w:r>
      <w:r>
        <w:t>So it came here and was set up by the chief’s bed.</w:t>
      </w:r>
    </w:p>
    <w:p w14:paraId="2AD92A41" w14:textId="77777777" w:rsidR="00800AD8" w:rsidRDefault="00DC1AE0" w:rsidP="001D186D">
      <w:pPr>
        <w:pStyle w:val="InterlineText"/>
        <w:tabs>
          <w:tab w:val="left" w:pos="533"/>
          <w:tab w:val="left" w:pos="1022"/>
          <w:tab w:val="left" w:pos="1691"/>
          <w:tab w:val="left" w:pos="3020"/>
          <w:tab w:val="left" w:pos="3524"/>
        </w:tabs>
      </w:pPr>
      <w:r w:rsidRPr="003A1D48">
        <w:rPr>
          <w:rStyle w:val="InterlineTextNumChar"/>
        </w:rPr>
        <w:t>004</w:t>
      </w:r>
      <w:r w:rsidR="00800AD8">
        <w:tab/>
        <w:t>sa</w:t>
      </w:r>
      <w:r w:rsidR="00800AD8">
        <w:tab/>
        <w:t>manu</w:t>
      </w:r>
      <w:r w:rsidR="00800AD8">
        <w:tab/>
        <w:t>marivu</w:t>
      </w:r>
      <w:r w:rsidR="00800AD8">
        <w:tab/>
        <w:t>tua</w:t>
      </w:r>
      <w:r w:rsidR="001D186D">
        <w:tab/>
        <w:t>viliviliîan.</w:t>
      </w:r>
    </w:p>
    <w:p w14:paraId="6836CA9D" w14:textId="77777777" w:rsidR="00800AD8" w:rsidRDefault="00800AD8" w:rsidP="001D186D">
      <w:pPr>
        <w:pStyle w:val="InterlineGlossWithTrans"/>
        <w:tabs>
          <w:tab w:val="left" w:pos="533"/>
          <w:tab w:val="left" w:pos="1022"/>
          <w:tab w:val="left" w:pos="1691"/>
          <w:tab w:val="left" w:pos="3020"/>
          <w:tab w:val="left" w:pos="3524"/>
        </w:tabs>
      </w:pPr>
      <w:r>
        <w:tab/>
        <w:t>sa</w:t>
      </w:r>
      <w:r>
        <w:tab/>
        <w:t>manu</w:t>
      </w:r>
      <w:r>
        <w:tab/>
        <w:t>ma-rivu</w:t>
      </w:r>
      <w:r>
        <w:tab/>
        <w:t>tua</w:t>
      </w:r>
      <w:r w:rsidR="001D186D">
        <w:tab/>
        <w:t>vili-viliî-an</w:t>
      </w:r>
    </w:p>
    <w:p w14:paraId="1907E26C" w14:textId="77777777" w:rsidR="00800AD8" w:rsidRDefault="00800AD8" w:rsidP="00B76180">
      <w:pPr>
        <w:pStyle w:val="InterlineTransNoFree"/>
        <w:tabs>
          <w:tab w:val="left" w:pos="1022"/>
          <w:tab w:val="left" w:pos="1691"/>
          <w:tab w:val="left" w:pos="3020"/>
          <w:tab w:val="left" w:pos="3524"/>
          <w:tab w:val="right" w:pos="8789"/>
        </w:tabs>
      </w:pPr>
      <w:r>
        <w:tab/>
        <w:t>and</w:t>
      </w:r>
      <w:r>
        <w:tab/>
        <w:t>then</w:t>
      </w:r>
      <w:r>
        <w:tab/>
      </w:r>
      <w:r>
        <w:rPr>
          <w:smallCaps/>
        </w:rPr>
        <w:t>stat</w:t>
      </w:r>
      <w:r>
        <w:t>-quarrel</w:t>
      </w:r>
      <w:r>
        <w:tab/>
      </w:r>
      <w:r>
        <w:rPr>
          <w:smallCaps/>
        </w:rPr>
        <w:t>obl</w:t>
      </w:r>
      <w:r w:rsidR="001D186D">
        <w:tab/>
      </w:r>
      <w:r w:rsidR="001D186D">
        <w:rPr>
          <w:smallCaps/>
        </w:rPr>
        <w:t>red</w:t>
      </w:r>
      <w:r w:rsidR="001D186D">
        <w:t>-behind-</w:t>
      </w:r>
      <w:r w:rsidR="001D186D">
        <w:rPr>
          <w:smallCaps/>
        </w:rPr>
        <w:t>nom</w:t>
      </w:r>
      <w:r w:rsidR="001D186D">
        <w:rPr>
          <w:smallCaps/>
        </w:rPr>
        <w:tab/>
      </w:r>
      <w:r w:rsidR="001D186D">
        <w:t>But later there was a quarrel (?).</w:t>
      </w:r>
    </w:p>
    <w:p w14:paraId="5E860699" w14:textId="77777777" w:rsidR="00800AD8" w:rsidRDefault="00DC1AE0" w:rsidP="001D186D">
      <w:pPr>
        <w:pStyle w:val="InterlineText"/>
        <w:tabs>
          <w:tab w:val="left" w:pos="533"/>
          <w:tab w:val="left" w:pos="1637"/>
          <w:tab w:val="left" w:pos="1901"/>
        </w:tabs>
      </w:pPr>
      <w:r w:rsidRPr="003A1D48">
        <w:rPr>
          <w:rStyle w:val="InterlineTextNumChar"/>
        </w:rPr>
        <w:t>005</w:t>
      </w:r>
      <w:r w:rsidR="00800AD8">
        <w:tab/>
        <w:t>maîama</w:t>
      </w:r>
      <w:r w:rsidR="00800AD8">
        <w:tab/>
        <w:t>a</w:t>
      </w:r>
      <w:r w:rsidR="00800AD8">
        <w:tab/>
        <w:t>tapaw.</w:t>
      </w:r>
    </w:p>
    <w:p w14:paraId="56B812B8" w14:textId="77777777" w:rsidR="00800AD8" w:rsidRDefault="00800AD8" w:rsidP="001D186D">
      <w:pPr>
        <w:pStyle w:val="InterlineGlossWithTrans"/>
        <w:tabs>
          <w:tab w:val="left" w:pos="533"/>
          <w:tab w:val="left" w:pos="1637"/>
          <w:tab w:val="left" w:pos="1901"/>
        </w:tabs>
      </w:pPr>
      <w:r>
        <w:tab/>
        <w:t>ma-îama</w:t>
      </w:r>
      <w:r>
        <w:tab/>
        <w:t>a</w:t>
      </w:r>
      <w:r>
        <w:tab/>
        <w:t>tapaw</w:t>
      </w:r>
    </w:p>
    <w:p w14:paraId="6EB2EF56" w14:textId="77777777" w:rsidR="00800AD8" w:rsidRDefault="00800AD8" w:rsidP="00B76180">
      <w:pPr>
        <w:pStyle w:val="InterlineTransNoFree"/>
        <w:tabs>
          <w:tab w:val="left" w:pos="1637"/>
          <w:tab w:val="left" w:pos="1901"/>
          <w:tab w:val="right" w:pos="8789"/>
        </w:tabs>
      </w:pPr>
      <w:r>
        <w:tab/>
      </w:r>
      <w:r>
        <w:rPr>
          <w:smallCaps/>
        </w:rPr>
        <w:t>stat</w:t>
      </w:r>
      <w:r>
        <w:t>-burn</w:t>
      </w:r>
      <w:r>
        <w:rPr>
          <w:smallCaps/>
        </w:rPr>
        <w:tab/>
        <w:t>c</w:t>
      </w:r>
      <w:r>
        <w:rPr>
          <w:smallCaps/>
        </w:rPr>
        <w:tab/>
      </w:r>
      <w:r>
        <w:t>hut</w:t>
      </w:r>
      <w:r w:rsidR="001D186D">
        <w:tab/>
        <w:t>The house was set on fire,</w:t>
      </w:r>
    </w:p>
    <w:p w14:paraId="6194B5EB" w14:textId="77777777" w:rsidR="00800AD8" w:rsidRDefault="00DC1AE0" w:rsidP="001D186D">
      <w:pPr>
        <w:pStyle w:val="InterlineText"/>
        <w:tabs>
          <w:tab w:val="left" w:pos="533"/>
          <w:tab w:val="left" w:pos="1952"/>
          <w:tab w:val="left" w:pos="2636"/>
        </w:tabs>
      </w:pPr>
      <w:r w:rsidRPr="003A1D48">
        <w:rPr>
          <w:rStyle w:val="InterlineTextNumChar"/>
        </w:rPr>
        <w:t>006</w:t>
      </w:r>
      <w:r w:rsidR="00800AD8">
        <w:tab/>
        <w:t>sipaîama</w:t>
      </w:r>
      <w:r w:rsidR="00800AD8">
        <w:tab/>
        <w:t>azua</w:t>
      </w:r>
      <w:r w:rsidR="001D186D">
        <w:tab/>
        <w:t>sipaizan.</w:t>
      </w:r>
    </w:p>
    <w:p w14:paraId="2113E5FE" w14:textId="77777777" w:rsidR="00800AD8" w:rsidRDefault="00800AD8" w:rsidP="001D186D">
      <w:pPr>
        <w:pStyle w:val="InterlineGlossWithTrans"/>
        <w:tabs>
          <w:tab w:val="left" w:pos="533"/>
          <w:tab w:val="left" w:pos="1952"/>
          <w:tab w:val="left" w:pos="2636"/>
        </w:tabs>
      </w:pPr>
      <w:r>
        <w:tab/>
        <w:t>si-pa-îama</w:t>
      </w:r>
      <w:r>
        <w:tab/>
        <w:t>a-zua</w:t>
      </w:r>
      <w:r w:rsidR="001D186D">
        <w:tab/>
        <w:t>si-paiz-an</w:t>
      </w:r>
    </w:p>
    <w:p w14:paraId="136B1126" w14:textId="77777777" w:rsidR="00800AD8" w:rsidRDefault="00800AD8" w:rsidP="00B76180">
      <w:pPr>
        <w:pStyle w:val="InterlineTransNoFree"/>
        <w:tabs>
          <w:tab w:val="left" w:pos="1952"/>
          <w:tab w:val="left" w:pos="2636"/>
          <w:tab w:val="right" w:pos="8789"/>
        </w:tabs>
      </w:pPr>
      <w:r>
        <w:tab/>
      </w:r>
      <w:r>
        <w:rPr>
          <w:smallCaps/>
        </w:rPr>
        <w:t>if</w:t>
      </w:r>
      <w:r>
        <w:t>-cause-burn</w:t>
      </w:r>
      <w:r>
        <w:tab/>
      </w:r>
      <w:r>
        <w:rPr>
          <w:smallCaps/>
        </w:rPr>
        <w:t>c-</w:t>
      </w:r>
      <w:r>
        <w:t>that</w:t>
      </w:r>
      <w:r w:rsidR="001D186D">
        <w:tab/>
      </w:r>
      <w:r w:rsidR="001D186D">
        <w:rPr>
          <w:smallCaps/>
        </w:rPr>
        <w:t>if</w:t>
      </w:r>
      <w:r w:rsidR="001D186D">
        <w:t>-fan-</w:t>
      </w:r>
      <w:r w:rsidR="001D186D">
        <w:rPr>
          <w:smallCaps/>
        </w:rPr>
        <w:t>nom</w:t>
      </w:r>
      <w:r w:rsidR="001D186D">
        <w:rPr>
          <w:smallCaps/>
        </w:rPr>
        <w:tab/>
      </w:r>
      <w:r w:rsidR="001D186D">
        <w:t>and the fan was burnt too.</w:t>
      </w:r>
    </w:p>
    <w:p w14:paraId="0D7DAA69" w14:textId="77777777" w:rsidR="00800AD8" w:rsidRDefault="00DC1AE0" w:rsidP="001D186D">
      <w:pPr>
        <w:pStyle w:val="InterlineText"/>
        <w:tabs>
          <w:tab w:val="left" w:pos="533"/>
          <w:tab w:val="left" w:pos="1517"/>
          <w:tab w:val="left" w:pos="2636"/>
        </w:tabs>
      </w:pPr>
      <w:r w:rsidRPr="003A1D48">
        <w:rPr>
          <w:rStyle w:val="InterlineTextNumChar"/>
        </w:rPr>
        <w:t>007</w:t>
      </w:r>
      <w:r w:rsidR="00800AD8">
        <w:tab/>
        <w:t>saka</w:t>
      </w:r>
      <w:r w:rsidR="00800AD8">
        <w:tab/>
        <w:t>nekanga</w:t>
      </w:r>
      <w:r w:rsidR="00800AD8">
        <w:tab/>
        <w:t>tutsu.</w:t>
      </w:r>
    </w:p>
    <w:p w14:paraId="28FF3C30" w14:textId="77777777" w:rsidR="00800AD8" w:rsidRDefault="00800AD8" w:rsidP="001D186D">
      <w:pPr>
        <w:pStyle w:val="InterlineGlossWithTrans"/>
        <w:tabs>
          <w:tab w:val="left" w:pos="533"/>
          <w:tab w:val="left" w:pos="1517"/>
          <w:tab w:val="left" w:pos="2636"/>
        </w:tabs>
      </w:pPr>
      <w:r>
        <w:tab/>
        <w:t>sa-ka</w:t>
      </w:r>
      <w:r>
        <w:tab/>
        <w:t>neka-anga</w:t>
      </w:r>
      <w:r>
        <w:tab/>
        <w:t>tu-tsu</w:t>
      </w:r>
    </w:p>
    <w:p w14:paraId="62B4C032" w14:textId="77777777" w:rsidR="00800AD8" w:rsidRDefault="00800AD8" w:rsidP="00B76180">
      <w:pPr>
        <w:pStyle w:val="InterlineTransNoFree"/>
        <w:tabs>
          <w:tab w:val="left" w:pos="1517"/>
          <w:tab w:val="left" w:pos="2636"/>
          <w:tab w:val="right" w:pos="8789"/>
        </w:tabs>
      </w:pPr>
      <w:r>
        <w:tab/>
        <w:t>and-after</w:t>
      </w:r>
      <w:r>
        <w:tab/>
        <w:t>no-indeed</w:t>
      </w:r>
      <w:r>
        <w:tab/>
      </w:r>
      <w:r>
        <w:rPr>
          <w:smallCaps/>
        </w:rPr>
        <w:t>obl</w:t>
      </w:r>
      <w:r>
        <w:t>-this</w:t>
      </w:r>
      <w:r w:rsidR="001D186D">
        <w:tab/>
        <w:t>So it doesn’t exist now.</w:t>
      </w:r>
    </w:p>
    <w:p w14:paraId="4B3E384C" w14:textId="77777777" w:rsidR="00800AD8" w:rsidRDefault="00800AD8" w:rsidP="001D186D">
      <w:pPr>
        <w:pStyle w:val="FullTranslation"/>
      </w:pPr>
      <w:r>
        <w:t>Once upon a time when Sakalats had just come from land he had won</w:t>
      </w:r>
      <w:r w:rsidR="00B76180">
        <w:t xml:space="preserve"> </w:t>
      </w:r>
      <w:r>
        <w:t>(?), there was a stone fan which Sakalats used to fan himself. That fan was carved with people and pigs. So it came here and was set up by the chief’s bed. But later there was a quarrel (?)</w:t>
      </w:r>
      <w:r w:rsidR="001D186D">
        <w:t>.</w:t>
      </w:r>
      <w:r>
        <w:t xml:space="preserve"> The house was set on fire, and the fan was burnt too. So it doesn’t exist now.</w:t>
      </w:r>
    </w:p>
    <w:p w14:paraId="2D02984C" w14:textId="77777777" w:rsidR="00800AD8" w:rsidRDefault="00800AD8">
      <w:pPr>
        <w:pStyle w:val="Heading4"/>
      </w:pPr>
      <w:r w:rsidRPr="00996908">
        <w:rPr>
          <w:rStyle w:val="NumTextHeadingChar"/>
        </w:rPr>
        <w:lastRenderedPageBreak/>
        <w:t>021</w:t>
      </w:r>
      <w:r>
        <w:t xml:space="preserve"> TEET</w:t>
      </w:r>
      <w:r w:rsidR="00F57712">
        <w:t>H</w:t>
      </w:r>
      <w:r>
        <w:rPr>
          <w:smallCaps/>
        </w:rPr>
        <w:t xml:space="preserve"> </w:t>
      </w:r>
      <w:r>
        <w:t>IN THE VAGINA</w:t>
      </w:r>
      <w:r w:rsidR="00F57712">
        <w:br/>
      </w:r>
      <w:r>
        <w:t>aîis nua kut</w:t>
      </w:r>
      <w:r w:rsidR="00F57712">
        <w:t>ji</w:t>
      </w:r>
      <w:r w:rsidR="001208B6">
        <w:t xml:space="preserve"> (</w:t>
      </w:r>
      <w:r w:rsidR="00F57712">
        <w:t>Tjakuvukuvuî village, p.193</w:t>
      </w:r>
      <w:r w:rsidR="001208B6">
        <w:t>)</w:t>
      </w:r>
    </w:p>
    <w:p w14:paraId="57996989" w14:textId="77777777" w:rsidR="00800AD8" w:rsidRDefault="00DC1AE0" w:rsidP="00F57712">
      <w:pPr>
        <w:pStyle w:val="InterlineText"/>
        <w:tabs>
          <w:tab w:val="left" w:pos="533"/>
          <w:tab w:val="left" w:pos="1097"/>
          <w:tab w:val="left" w:pos="2876"/>
          <w:tab w:val="left" w:pos="3800"/>
          <w:tab w:val="left" w:pos="5594"/>
          <w:tab w:val="left" w:pos="5933"/>
          <w:tab w:val="left" w:pos="7157"/>
          <w:tab w:val="left" w:pos="7421"/>
        </w:tabs>
      </w:pPr>
      <w:r w:rsidRPr="003A1D48">
        <w:rPr>
          <w:rStyle w:val="InterlineTextNumChar"/>
        </w:rPr>
        <w:t>001</w:t>
      </w:r>
      <w:r w:rsidR="00800AD8">
        <w:tab/>
        <w:t>ka</w:t>
      </w:r>
      <w:r w:rsidR="00800AD8">
        <w:tab/>
        <w:t>sitsuayan</w:t>
      </w:r>
      <w:r w:rsidR="00800AD8">
        <w:tab/>
        <w:t>izua</w:t>
      </w:r>
      <w:r w:rsidR="00800AD8">
        <w:tab/>
        <w:t>kalaingan</w:t>
      </w:r>
      <w:r w:rsidR="00F57712">
        <w:tab/>
        <w:t>ni</w:t>
      </w:r>
      <w:r w:rsidR="00F57712">
        <w:tab/>
        <w:t>Qaquangan</w:t>
      </w:r>
      <w:r w:rsidR="00F57712">
        <w:tab/>
        <w:t>a</w:t>
      </w:r>
      <w:r w:rsidR="00F57712">
        <w:tab/>
        <w:t>vavayan.</w:t>
      </w:r>
    </w:p>
    <w:p w14:paraId="33728303" w14:textId="77777777" w:rsidR="00800AD8" w:rsidRDefault="00800AD8" w:rsidP="00F57712">
      <w:pPr>
        <w:pStyle w:val="InterlineGlossWithTrans"/>
        <w:tabs>
          <w:tab w:val="left" w:pos="533"/>
          <w:tab w:val="left" w:pos="1097"/>
          <w:tab w:val="left" w:pos="2876"/>
          <w:tab w:val="left" w:pos="3800"/>
          <w:tab w:val="left" w:pos="5594"/>
          <w:tab w:val="left" w:pos="5933"/>
          <w:tab w:val="left" w:pos="7157"/>
          <w:tab w:val="left" w:pos="7421"/>
        </w:tabs>
      </w:pPr>
      <w:r>
        <w:tab/>
        <w:t>ka</w:t>
      </w:r>
      <w:r>
        <w:tab/>
        <w:t>si-tsuay-an</w:t>
      </w:r>
      <w:r>
        <w:tab/>
        <w:t>i-zua</w:t>
      </w:r>
      <w:r>
        <w:tab/>
        <w:t>ka-laing-an</w:t>
      </w:r>
      <w:r w:rsidR="00F57712">
        <w:tab/>
        <w:t>ni</w:t>
      </w:r>
      <w:r w:rsidR="00F57712">
        <w:tab/>
        <w:t>Qaquangan</w:t>
      </w:r>
      <w:r w:rsidR="00F57712">
        <w:tab/>
        <w:t>a</w:t>
      </w:r>
      <w:r w:rsidR="00F57712">
        <w:tab/>
        <w:t>vavayan</w:t>
      </w:r>
    </w:p>
    <w:p w14:paraId="4B18E68D" w14:textId="77777777" w:rsidR="00800AD8" w:rsidRDefault="00800AD8" w:rsidP="00F57712">
      <w:pPr>
        <w:pStyle w:val="InterlineTrans"/>
        <w:tabs>
          <w:tab w:val="left" w:pos="533"/>
          <w:tab w:val="left" w:pos="1097"/>
          <w:tab w:val="left" w:pos="2876"/>
          <w:tab w:val="left" w:pos="3800"/>
          <w:tab w:val="left" w:pos="5594"/>
          <w:tab w:val="left" w:pos="5933"/>
          <w:tab w:val="left" w:pos="7157"/>
          <w:tab w:val="left" w:pos="7421"/>
        </w:tabs>
      </w:pPr>
      <w:r>
        <w:tab/>
        <w:t>after</w:t>
      </w:r>
      <w:r>
        <w:tab/>
      </w:r>
      <w:r>
        <w:rPr>
          <w:smallCaps/>
        </w:rPr>
        <w:t>if</w:t>
      </w:r>
      <w:r>
        <w:t>-long.time-</w:t>
      </w:r>
      <w:r>
        <w:rPr>
          <w:smallCaps/>
        </w:rPr>
        <w:t>nom</w:t>
      </w:r>
      <w:r>
        <w:tab/>
      </w:r>
      <w:r>
        <w:rPr>
          <w:smallCaps/>
        </w:rPr>
        <w:t>loc</w:t>
      </w:r>
      <w:r>
        <w:t>-that</w:t>
      </w:r>
      <w:r>
        <w:tab/>
        <w:t>main-follow-</w:t>
      </w:r>
      <w:r>
        <w:rPr>
          <w:smallCaps/>
        </w:rPr>
        <w:t>nom</w:t>
      </w:r>
      <w:r w:rsidR="00F57712">
        <w:tab/>
        <w:t>of</w:t>
      </w:r>
      <w:r w:rsidR="00F57712">
        <w:tab/>
        <w:t>(name)</w:t>
      </w:r>
      <w:r w:rsidR="00F57712">
        <w:rPr>
          <w:smallCaps/>
        </w:rPr>
        <w:tab/>
        <w:t>c</w:t>
      </w:r>
      <w:r w:rsidR="00F57712">
        <w:tab/>
        <w:t>female</w:t>
      </w:r>
    </w:p>
    <w:p w14:paraId="15518E9C" w14:textId="77777777" w:rsidR="00800AD8" w:rsidRDefault="00800AD8">
      <w:pPr>
        <w:pStyle w:val="InterlineFree"/>
      </w:pPr>
      <w:r>
        <w:t>Once upon a time there was a girl who was the oldest child in the Qaquangan family.</w:t>
      </w:r>
    </w:p>
    <w:p w14:paraId="74D8B2E9" w14:textId="77777777" w:rsidR="00800AD8" w:rsidRDefault="00DC1AE0" w:rsidP="00F57712">
      <w:pPr>
        <w:pStyle w:val="InterlineText"/>
        <w:tabs>
          <w:tab w:val="left" w:pos="533"/>
          <w:tab w:val="left" w:pos="1187"/>
          <w:tab w:val="left" w:pos="2501"/>
          <w:tab w:val="left" w:pos="2990"/>
          <w:tab w:val="left" w:pos="3644"/>
          <w:tab w:val="left" w:pos="4868"/>
          <w:tab w:val="left" w:pos="5552"/>
          <w:tab w:val="left" w:pos="6356"/>
          <w:tab w:val="left" w:pos="7175"/>
          <w:tab w:val="left" w:pos="7664"/>
          <w:tab w:val="left" w:pos="8438"/>
        </w:tabs>
      </w:pPr>
      <w:r w:rsidRPr="003A1D48">
        <w:rPr>
          <w:rStyle w:val="InterlineTextNumChar"/>
        </w:rPr>
        <w:t>002</w:t>
      </w:r>
      <w:r w:rsidR="00800AD8">
        <w:tab/>
        <w:t>nu</w:t>
      </w:r>
      <w:r w:rsidR="00800AD8">
        <w:tab/>
        <w:t>puvaîaw,</w:t>
      </w:r>
      <w:r w:rsidR="00800AD8">
        <w:tab/>
        <w:t>sa</w:t>
      </w:r>
      <w:r w:rsidR="00800AD8">
        <w:tab/>
        <w:t>nu</w:t>
      </w:r>
      <w:r w:rsidR="00800AD8">
        <w:tab/>
        <w:t>kiu÷e</w:t>
      </w:r>
      <w:r w:rsidR="00800AD8">
        <w:tab/>
        <w:t>azua</w:t>
      </w:r>
      <w:r w:rsidR="00800AD8">
        <w:tab/>
        <w:t>vaîaw,</w:t>
      </w:r>
      <w:r w:rsidR="00800AD8">
        <w:tab/>
        <w:t>katsen</w:t>
      </w:r>
      <w:r w:rsidR="00800AD8">
        <w:tab/>
        <w:t>nua</w:t>
      </w:r>
      <w:r w:rsidR="00F57712">
        <w:tab/>
        <w:t>kutji</w:t>
      </w:r>
      <w:r w:rsidR="00F57712">
        <w:tab/>
        <w:t>a</w:t>
      </w:r>
    </w:p>
    <w:p w14:paraId="38549659" w14:textId="77777777" w:rsidR="00800AD8" w:rsidRDefault="00800AD8" w:rsidP="00F57712">
      <w:pPr>
        <w:pStyle w:val="InterlineGlossWithTrans"/>
        <w:tabs>
          <w:tab w:val="left" w:pos="533"/>
          <w:tab w:val="left" w:pos="1187"/>
          <w:tab w:val="left" w:pos="2501"/>
          <w:tab w:val="left" w:pos="2990"/>
          <w:tab w:val="left" w:pos="3644"/>
          <w:tab w:val="left" w:pos="4868"/>
          <w:tab w:val="left" w:pos="5552"/>
          <w:tab w:val="left" w:pos="6356"/>
          <w:tab w:val="left" w:pos="7175"/>
          <w:tab w:val="left" w:pos="7664"/>
          <w:tab w:val="left" w:pos="8438"/>
        </w:tabs>
      </w:pPr>
      <w:r>
        <w:tab/>
        <w:t>nu</w:t>
      </w:r>
      <w:r>
        <w:tab/>
        <w:t>pu-vaîaw</w:t>
      </w:r>
      <w:r>
        <w:tab/>
        <w:t>sa</w:t>
      </w:r>
      <w:r>
        <w:tab/>
        <w:t>nu</w:t>
      </w:r>
      <w:r>
        <w:tab/>
        <w:t>ki-u÷e</w:t>
      </w:r>
      <w:r>
        <w:tab/>
        <w:t>a-zua</w:t>
      </w:r>
      <w:r>
        <w:tab/>
        <w:t>vaîaw</w:t>
      </w:r>
      <w:r>
        <w:tab/>
        <w:t>kats-en</w:t>
      </w:r>
      <w:r>
        <w:tab/>
        <w:t>nua</w:t>
      </w:r>
      <w:r w:rsidR="00F57712">
        <w:tab/>
        <w:t>kutji</w:t>
      </w:r>
      <w:r w:rsidR="00F57712">
        <w:tab/>
        <w:t>a</w:t>
      </w:r>
    </w:p>
    <w:p w14:paraId="201897FF" w14:textId="77777777" w:rsidR="00800AD8" w:rsidRDefault="00800AD8" w:rsidP="00F57712">
      <w:pPr>
        <w:pStyle w:val="InterlineTransNoFree"/>
        <w:tabs>
          <w:tab w:val="left" w:pos="1187"/>
          <w:tab w:val="left" w:pos="2501"/>
          <w:tab w:val="left" w:pos="2990"/>
          <w:tab w:val="left" w:pos="3644"/>
          <w:tab w:val="left" w:pos="4868"/>
          <w:tab w:val="left" w:pos="5552"/>
          <w:tab w:val="left" w:pos="6356"/>
          <w:tab w:val="left" w:pos="7175"/>
          <w:tab w:val="left" w:pos="7664"/>
          <w:tab w:val="left" w:pos="8438"/>
        </w:tabs>
      </w:pPr>
      <w:r>
        <w:tab/>
        <w:t>when</w:t>
      </w:r>
      <w:r>
        <w:tab/>
        <w:t>have-spouse</w:t>
      </w:r>
      <w:r>
        <w:tab/>
        <w:t>and</w:t>
      </w:r>
      <w:r>
        <w:tab/>
        <w:t>when</w:t>
      </w:r>
      <w:r>
        <w:tab/>
        <w:t>do-copulate</w:t>
      </w:r>
      <w:r>
        <w:tab/>
      </w:r>
      <w:r>
        <w:rPr>
          <w:smallCaps/>
        </w:rPr>
        <w:t>c-</w:t>
      </w:r>
      <w:r>
        <w:t>that</w:t>
      </w:r>
      <w:r>
        <w:tab/>
        <w:t>spouse</w:t>
      </w:r>
      <w:r>
        <w:tab/>
        <w:t>bite-</w:t>
      </w:r>
      <w:r>
        <w:rPr>
          <w:smallCaps/>
        </w:rPr>
        <w:t>pf</w:t>
      </w:r>
      <w:r>
        <w:tab/>
        <w:t>by</w:t>
      </w:r>
      <w:r w:rsidR="00F57712">
        <w:tab/>
        <w:t>vagina</w:t>
      </w:r>
      <w:r w:rsidR="00F57712">
        <w:rPr>
          <w:smallCaps/>
        </w:rPr>
        <w:tab/>
        <w:t>c</w:t>
      </w:r>
    </w:p>
    <w:p w14:paraId="6A8BC5EF" w14:textId="77777777" w:rsidR="00800AD8" w:rsidRDefault="00800AD8" w:rsidP="00F57712">
      <w:pPr>
        <w:pStyle w:val="InterlineText"/>
        <w:tabs>
          <w:tab w:val="left" w:pos="533"/>
          <w:tab w:val="left" w:pos="1247"/>
          <w:tab w:val="left" w:pos="1736"/>
          <w:tab w:val="left" w:pos="2735"/>
          <w:tab w:val="left" w:pos="2999"/>
        </w:tabs>
      </w:pPr>
      <w:r>
        <w:tab/>
        <w:t>kulits;</w:t>
      </w:r>
      <w:r>
        <w:tab/>
        <w:t>qau</w:t>
      </w:r>
      <w:r>
        <w:tab/>
        <w:t>matsay</w:t>
      </w:r>
      <w:r>
        <w:tab/>
        <w:t>a</w:t>
      </w:r>
      <w:r>
        <w:tab/>
        <w:t>uqaîay.</w:t>
      </w:r>
    </w:p>
    <w:p w14:paraId="0F3559CA" w14:textId="77777777" w:rsidR="00800AD8" w:rsidRDefault="00800AD8" w:rsidP="00F57712">
      <w:pPr>
        <w:pStyle w:val="InterlineGlossWithTrans"/>
        <w:tabs>
          <w:tab w:val="left" w:pos="533"/>
          <w:tab w:val="left" w:pos="1247"/>
          <w:tab w:val="left" w:pos="1736"/>
          <w:tab w:val="left" w:pos="2735"/>
          <w:tab w:val="left" w:pos="2999"/>
        </w:tabs>
      </w:pPr>
      <w:r>
        <w:tab/>
        <w:t>kulits</w:t>
      </w:r>
      <w:r>
        <w:tab/>
        <w:t>qau</w:t>
      </w:r>
      <w:r>
        <w:tab/>
        <w:t>m-patsay</w:t>
      </w:r>
      <w:r>
        <w:tab/>
        <w:t>a</w:t>
      </w:r>
      <w:r>
        <w:tab/>
        <w:t>uqaîay</w:t>
      </w:r>
    </w:p>
    <w:p w14:paraId="0CC24672" w14:textId="77777777" w:rsidR="00800AD8" w:rsidRDefault="00800AD8" w:rsidP="00F57712">
      <w:pPr>
        <w:pStyle w:val="InterlineTrans"/>
        <w:tabs>
          <w:tab w:val="left" w:pos="533"/>
          <w:tab w:val="left" w:pos="1247"/>
          <w:tab w:val="left" w:pos="1736"/>
          <w:tab w:val="left" w:pos="2735"/>
          <w:tab w:val="left" w:pos="2999"/>
        </w:tabs>
      </w:pPr>
      <w:r>
        <w:rPr>
          <w:smallCaps/>
        </w:rPr>
        <w:tab/>
      </w:r>
      <w:r>
        <w:t>penis</w:t>
      </w:r>
      <w:r>
        <w:tab/>
        <w:t>so</w:t>
      </w:r>
      <w:r>
        <w:tab/>
      </w:r>
      <w:r>
        <w:rPr>
          <w:smallCaps/>
        </w:rPr>
        <w:t>af</w:t>
      </w:r>
      <w:r>
        <w:t>-die</w:t>
      </w:r>
      <w:r>
        <w:rPr>
          <w:smallCaps/>
        </w:rPr>
        <w:tab/>
        <w:t>c</w:t>
      </w:r>
      <w:r>
        <w:rPr>
          <w:smallCaps/>
        </w:rPr>
        <w:tab/>
      </w:r>
      <w:r>
        <w:t>male</w:t>
      </w:r>
    </w:p>
    <w:p w14:paraId="14152F66" w14:textId="77777777" w:rsidR="00800AD8" w:rsidRDefault="00800AD8" w:rsidP="00A8416B">
      <w:pPr>
        <w:pStyle w:val="InterlineFreeCommentFollows"/>
      </w:pPr>
      <w:r>
        <w:t>When she married and her husband had intercourse with her, his penis was bitten by her vagina and the husband died.</w:t>
      </w:r>
    </w:p>
    <w:p w14:paraId="0BC82770" w14:textId="77777777" w:rsidR="00800AD8" w:rsidRDefault="00A8416B" w:rsidP="00A8416B">
      <w:pPr>
        <w:pStyle w:val="CommentLastWithHalfSpace"/>
      </w:pPr>
      <w:r>
        <w:t>[</w:t>
      </w:r>
      <w:r w:rsidR="00800AD8" w:rsidRPr="00F57712">
        <w:rPr>
          <w:rStyle w:val="VernacularText"/>
        </w:rPr>
        <w:t>kiu</w:t>
      </w:r>
      <w:r w:rsidR="00800AD8">
        <w:t xml:space="preserve">÷e: F326 has </w:t>
      </w:r>
      <w:r w:rsidR="00800AD8" w:rsidRPr="00F57712">
        <w:rPr>
          <w:rStyle w:val="VernacularText"/>
        </w:rPr>
        <w:t>ki-u÷u</w:t>
      </w:r>
      <w:r w:rsidR="00800AD8">
        <w:t>.</w:t>
      </w:r>
      <w:r>
        <w:t>]</w:t>
      </w:r>
    </w:p>
    <w:p w14:paraId="189D9CD3" w14:textId="77777777" w:rsidR="00800AD8" w:rsidRDefault="00DC1AE0" w:rsidP="00F57712">
      <w:pPr>
        <w:pStyle w:val="InterlineText"/>
        <w:tabs>
          <w:tab w:val="left" w:pos="533"/>
          <w:tab w:val="left" w:pos="1742"/>
          <w:tab w:val="left" w:pos="2861"/>
          <w:tab w:val="left" w:pos="3125"/>
          <w:tab w:val="left" w:pos="4439"/>
          <w:tab w:val="left" w:pos="5438"/>
          <w:tab w:val="left" w:pos="5702"/>
        </w:tabs>
      </w:pPr>
      <w:r w:rsidRPr="003A1D48">
        <w:rPr>
          <w:rStyle w:val="InterlineTextNumChar"/>
        </w:rPr>
        <w:t>003</w:t>
      </w:r>
      <w:r w:rsidR="00800AD8">
        <w:tab/>
        <w:t>semu</w:t>
      </w:r>
      <w:r w:rsidR="00800AD8">
        <w:tab/>
        <w:t>maîelima</w:t>
      </w:r>
      <w:r w:rsidR="00800AD8">
        <w:tab/>
        <w:t>a</w:t>
      </w:r>
      <w:r w:rsidR="00800AD8">
        <w:tab/>
        <w:t>puvaîaw;</w:t>
      </w:r>
      <w:r w:rsidR="00800AD8">
        <w:tab/>
        <w:t>matsay</w:t>
      </w:r>
      <w:r w:rsidR="00800AD8">
        <w:tab/>
        <w:t>a</w:t>
      </w:r>
      <w:r w:rsidR="00800AD8">
        <w:tab/>
        <w:t>mapuîat.</w:t>
      </w:r>
    </w:p>
    <w:p w14:paraId="719619C6" w14:textId="77777777" w:rsidR="00800AD8" w:rsidRDefault="00800AD8" w:rsidP="00F57712">
      <w:pPr>
        <w:pStyle w:val="InterlineGlossWithTrans"/>
        <w:tabs>
          <w:tab w:val="left" w:pos="533"/>
          <w:tab w:val="left" w:pos="1742"/>
          <w:tab w:val="left" w:pos="2861"/>
          <w:tab w:val="left" w:pos="3125"/>
          <w:tab w:val="left" w:pos="4439"/>
          <w:tab w:val="left" w:pos="5438"/>
          <w:tab w:val="left" w:pos="5702"/>
        </w:tabs>
      </w:pPr>
      <w:r>
        <w:tab/>
        <w:t>em=su</w:t>
      </w:r>
      <w:r>
        <w:tab/>
        <w:t>maîe-lima</w:t>
      </w:r>
      <w:r>
        <w:tab/>
        <w:t>a</w:t>
      </w:r>
      <w:r>
        <w:tab/>
        <w:t>pu-vaîaw</w:t>
      </w:r>
      <w:r>
        <w:tab/>
        <w:t>m-patsay</w:t>
      </w:r>
      <w:r>
        <w:tab/>
        <w:t>a</w:t>
      </w:r>
      <w:r>
        <w:tab/>
        <w:t>ma-puîat</w:t>
      </w:r>
    </w:p>
    <w:p w14:paraId="2667B9F1" w14:textId="77777777" w:rsidR="00800AD8" w:rsidRDefault="00800AD8" w:rsidP="00F57712">
      <w:pPr>
        <w:pStyle w:val="InterlineTrans"/>
        <w:tabs>
          <w:tab w:val="left" w:pos="533"/>
          <w:tab w:val="left" w:pos="1742"/>
          <w:tab w:val="left" w:pos="2861"/>
          <w:tab w:val="left" w:pos="3125"/>
          <w:tab w:val="left" w:pos="4439"/>
          <w:tab w:val="left" w:pos="5438"/>
          <w:tab w:val="left" w:pos="5702"/>
        </w:tabs>
      </w:pPr>
      <w:r>
        <w:tab/>
      </w:r>
      <w:r>
        <w:rPr>
          <w:smallCaps/>
        </w:rPr>
        <w:t>af</w:t>
      </w:r>
      <w:r>
        <w:t>=remove</w:t>
      </w:r>
      <w:r>
        <w:tab/>
      </w:r>
      <w:r>
        <w:rPr>
          <w:smallCaps/>
        </w:rPr>
        <w:t>num</w:t>
      </w:r>
      <w:r>
        <w:t>-five</w:t>
      </w:r>
      <w:r>
        <w:rPr>
          <w:smallCaps/>
        </w:rPr>
        <w:tab/>
        <w:t>c</w:t>
      </w:r>
      <w:r>
        <w:rPr>
          <w:smallCaps/>
        </w:rPr>
        <w:tab/>
      </w:r>
      <w:r>
        <w:t>have-spouse</w:t>
      </w:r>
      <w:r>
        <w:tab/>
      </w:r>
      <w:r>
        <w:rPr>
          <w:smallCaps/>
        </w:rPr>
        <w:t>af</w:t>
      </w:r>
      <w:r>
        <w:t>-die</w:t>
      </w:r>
      <w:r>
        <w:rPr>
          <w:smallCaps/>
        </w:rPr>
        <w:tab/>
        <w:t>c</w:t>
      </w:r>
      <w:r>
        <w:rPr>
          <w:smallCaps/>
        </w:rPr>
        <w:tab/>
        <w:t>num</w:t>
      </w:r>
      <w:r>
        <w:t>-all</w:t>
      </w:r>
    </w:p>
    <w:p w14:paraId="74551383" w14:textId="77777777" w:rsidR="00800AD8" w:rsidRDefault="00800AD8">
      <w:pPr>
        <w:pStyle w:val="InterlineFree"/>
      </w:pPr>
      <w:r>
        <w:t>She got through five husbands, and they all died.</w:t>
      </w:r>
    </w:p>
    <w:p w14:paraId="7EDA74EF" w14:textId="77777777" w:rsidR="00800AD8" w:rsidRDefault="00DC1AE0" w:rsidP="00F57712">
      <w:pPr>
        <w:pStyle w:val="InterlineText"/>
        <w:tabs>
          <w:tab w:val="left" w:pos="533"/>
          <w:tab w:val="left" w:pos="1127"/>
          <w:tab w:val="left" w:pos="2471"/>
          <w:tab w:val="left" w:pos="3455"/>
          <w:tab w:val="left" w:pos="5399"/>
          <w:tab w:val="left" w:pos="5663"/>
          <w:tab w:val="left" w:pos="6662"/>
          <w:tab w:val="left" w:pos="6926"/>
          <w:tab w:val="left" w:pos="7760"/>
        </w:tabs>
      </w:pPr>
      <w:r w:rsidRPr="003A1D48">
        <w:rPr>
          <w:rStyle w:val="InterlineTextNumChar"/>
        </w:rPr>
        <w:t>004</w:t>
      </w:r>
      <w:r w:rsidR="00800AD8">
        <w:tab/>
        <w:t>“aku</w:t>
      </w:r>
      <w:r w:rsidR="00800AD8">
        <w:tab/>
        <w:t>maya</w:t>
      </w:r>
      <w:r w:rsidR="00800AD8">
        <w:tab/>
        <w:t>saka</w:t>
      </w:r>
      <w:r w:rsidR="00800AD8">
        <w:tab/>
        <w:t>maitazua</w:t>
      </w:r>
      <w:r w:rsidR="00800AD8">
        <w:tab/>
        <w:t>a</w:t>
      </w:r>
      <w:r w:rsidR="00800AD8">
        <w:tab/>
        <w:t>matsay</w:t>
      </w:r>
      <w:r w:rsidR="00800AD8">
        <w:tab/>
        <w:t>a</w:t>
      </w:r>
      <w:r w:rsidR="00F57712">
        <w:tab/>
        <w:t>su</w:t>
      </w:r>
      <w:r w:rsidR="00F57712">
        <w:tab/>
        <w:t>vaîaw?</w:t>
      </w:r>
    </w:p>
    <w:p w14:paraId="1DC4E7D7" w14:textId="77777777" w:rsidR="00800AD8" w:rsidRDefault="00800AD8" w:rsidP="00F57712">
      <w:pPr>
        <w:pStyle w:val="InterlineGlossWithTrans"/>
        <w:tabs>
          <w:tab w:val="left" w:pos="533"/>
          <w:tab w:val="left" w:pos="1127"/>
          <w:tab w:val="left" w:pos="2471"/>
          <w:tab w:val="left" w:pos="3455"/>
          <w:tab w:val="left" w:pos="5399"/>
          <w:tab w:val="left" w:pos="5663"/>
          <w:tab w:val="left" w:pos="6662"/>
          <w:tab w:val="left" w:pos="6926"/>
          <w:tab w:val="left" w:pos="7760"/>
        </w:tabs>
      </w:pPr>
      <w:r>
        <w:tab/>
        <w:t>aku</w:t>
      </w:r>
      <w:r>
        <w:tab/>
        <w:t>ma-aya</w:t>
      </w:r>
      <w:r>
        <w:tab/>
        <w:t>sa-ka</w:t>
      </w:r>
      <w:r>
        <w:tab/>
        <w:t>ma-aya-ta-zua</w:t>
      </w:r>
      <w:r>
        <w:tab/>
        <w:t>a</w:t>
      </w:r>
      <w:r>
        <w:tab/>
        <w:t>m-patsay</w:t>
      </w:r>
      <w:r>
        <w:tab/>
        <w:t>a</w:t>
      </w:r>
      <w:r w:rsidR="00F57712">
        <w:tab/>
        <w:t>su</w:t>
      </w:r>
      <w:r w:rsidR="00F57712">
        <w:tab/>
        <w:t>vaîaw</w:t>
      </w:r>
    </w:p>
    <w:p w14:paraId="25FEF60E" w14:textId="77777777" w:rsidR="00800AD8" w:rsidRDefault="00800AD8" w:rsidP="00F57712">
      <w:pPr>
        <w:pStyle w:val="InterlineTrans"/>
        <w:tabs>
          <w:tab w:val="left" w:pos="533"/>
          <w:tab w:val="left" w:pos="1127"/>
          <w:tab w:val="left" w:pos="2471"/>
          <w:tab w:val="left" w:pos="3455"/>
          <w:tab w:val="left" w:pos="5399"/>
          <w:tab w:val="left" w:pos="5663"/>
          <w:tab w:val="left" w:pos="6662"/>
          <w:tab w:val="left" w:pos="6926"/>
          <w:tab w:val="left" w:pos="7760"/>
        </w:tabs>
        <w:rPr>
          <w:smallCaps/>
        </w:rPr>
      </w:pPr>
      <w:r>
        <w:tab/>
        <w:t>why</w:t>
      </w:r>
      <w:r>
        <w:tab/>
      </w:r>
      <w:r>
        <w:rPr>
          <w:smallCaps/>
        </w:rPr>
        <w:t>stat</w:t>
      </w:r>
      <w:r>
        <w:t>-be.thus</w:t>
      </w:r>
      <w:r>
        <w:tab/>
        <w:t>and-after</w:t>
      </w:r>
      <w:r>
        <w:tab/>
      </w:r>
      <w:r>
        <w:rPr>
          <w:smallCaps/>
        </w:rPr>
        <w:t>stat</w:t>
      </w:r>
      <w:r>
        <w:t>-be.thus-?-that</w:t>
      </w:r>
      <w:r>
        <w:rPr>
          <w:smallCaps/>
        </w:rPr>
        <w:tab/>
        <w:t>c</w:t>
      </w:r>
      <w:r>
        <w:rPr>
          <w:smallCaps/>
        </w:rPr>
        <w:tab/>
        <w:t>af</w:t>
      </w:r>
      <w:r>
        <w:t>-die</w:t>
      </w:r>
      <w:r>
        <w:rPr>
          <w:smallCaps/>
        </w:rPr>
        <w:tab/>
        <w:t>c</w:t>
      </w:r>
      <w:r w:rsidR="00F57712">
        <w:tab/>
        <w:t>your(</w:t>
      </w:r>
      <w:r w:rsidR="00F57712">
        <w:rPr>
          <w:smallCaps/>
        </w:rPr>
        <w:t>s</w:t>
      </w:r>
      <w:r w:rsidR="00F57712">
        <w:t>)</w:t>
      </w:r>
      <w:r w:rsidR="00F57712">
        <w:tab/>
        <w:t>spouse</w:t>
      </w:r>
    </w:p>
    <w:p w14:paraId="41322D7C" w14:textId="77777777" w:rsidR="00800AD8" w:rsidRDefault="00800AD8">
      <w:pPr>
        <w:pStyle w:val="InterlineFree"/>
      </w:pPr>
      <w:r>
        <w:t>“Why ever is it that your husbands die like that?</w:t>
      </w:r>
    </w:p>
    <w:p w14:paraId="3D07C2F1" w14:textId="77777777" w:rsidR="00800AD8" w:rsidRDefault="00DC1AE0" w:rsidP="00F57712">
      <w:pPr>
        <w:pStyle w:val="InterlineText"/>
        <w:tabs>
          <w:tab w:val="left" w:pos="533"/>
          <w:tab w:val="left" w:pos="1202"/>
          <w:tab w:val="left" w:pos="3146"/>
        </w:tabs>
      </w:pPr>
      <w:r w:rsidRPr="003A1D48">
        <w:rPr>
          <w:rStyle w:val="InterlineTextNumChar"/>
        </w:rPr>
        <w:t>005</w:t>
      </w:r>
      <w:r w:rsidR="00800AD8">
        <w:tab/>
        <w:t>manu</w:t>
      </w:r>
      <w:r w:rsidR="00800AD8">
        <w:tab/>
        <w:t>namakuda</w:t>
      </w:r>
      <w:r w:rsidR="00800AD8">
        <w:tab/>
        <w:t>sun?</w:t>
      </w:r>
    </w:p>
    <w:p w14:paraId="6DCE69AB" w14:textId="77777777" w:rsidR="00800AD8" w:rsidRDefault="00800AD8" w:rsidP="00F57712">
      <w:pPr>
        <w:pStyle w:val="InterlineGlossWithTrans"/>
        <w:tabs>
          <w:tab w:val="left" w:pos="533"/>
          <w:tab w:val="left" w:pos="1202"/>
          <w:tab w:val="left" w:pos="3146"/>
        </w:tabs>
      </w:pPr>
      <w:r>
        <w:tab/>
        <w:t>manu</w:t>
      </w:r>
      <w:r>
        <w:tab/>
        <w:t>na-ma-kuda</w:t>
      </w:r>
      <w:r>
        <w:tab/>
        <w:t>sun</w:t>
      </w:r>
    </w:p>
    <w:p w14:paraId="22B8C853" w14:textId="77777777" w:rsidR="00800AD8" w:rsidRDefault="00800AD8" w:rsidP="00B76180">
      <w:pPr>
        <w:pStyle w:val="InterlineTransNoFree"/>
        <w:tabs>
          <w:tab w:val="left" w:pos="1202"/>
          <w:tab w:val="left" w:pos="3146"/>
          <w:tab w:val="right" w:pos="8789"/>
        </w:tabs>
      </w:pPr>
      <w:r>
        <w:tab/>
        <w:t>then</w:t>
      </w:r>
      <w:r>
        <w:tab/>
      </w:r>
      <w:r>
        <w:rPr>
          <w:smallCaps/>
        </w:rPr>
        <w:t>past</w:t>
      </w:r>
      <w:r>
        <w:t>-</w:t>
      </w:r>
      <w:r>
        <w:rPr>
          <w:smallCaps/>
        </w:rPr>
        <w:t>stat</w:t>
      </w:r>
      <w:r>
        <w:t>-do.what</w:t>
      </w:r>
      <w:r>
        <w:tab/>
      </w:r>
      <w:r>
        <w:rPr>
          <w:smallCaps/>
        </w:rPr>
        <w:t>f.</w:t>
      </w:r>
      <w:r>
        <w:t>you(</w:t>
      </w:r>
      <w:r>
        <w:rPr>
          <w:smallCaps/>
        </w:rPr>
        <w:t>s</w:t>
      </w:r>
      <w:r>
        <w:t>)</w:t>
      </w:r>
      <w:r w:rsidR="00F57712">
        <w:tab/>
        <w:t>What’s the matter with you?</w:t>
      </w:r>
    </w:p>
    <w:p w14:paraId="25E9CDBA" w14:textId="77777777" w:rsidR="00800AD8" w:rsidRDefault="00DC1AE0" w:rsidP="00F57712">
      <w:pPr>
        <w:pStyle w:val="InterlineText"/>
        <w:tabs>
          <w:tab w:val="left" w:pos="533"/>
          <w:tab w:val="left" w:pos="1397"/>
          <w:tab w:val="left" w:pos="2516"/>
          <w:tab w:val="left" w:pos="2780"/>
          <w:tab w:val="left" w:pos="3809"/>
          <w:tab w:val="left" w:pos="4073"/>
          <w:tab w:val="left" w:pos="4847"/>
          <w:tab w:val="left" w:pos="5621"/>
          <w:tab w:val="left" w:pos="6110"/>
        </w:tabs>
      </w:pPr>
      <w:r w:rsidRPr="003A1D48">
        <w:rPr>
          <w:rStyle w:val="InterlineTextNumChar"/>
        </w:rPr>
        <w:t>006</w:t>
      </w:r>
      <w:r w:rsidR="00800AD8">
        <w:tab/>
        <w:t>tja</w:t>
      </w:r>
      <w:r w:rsidR="00800AD8">
        <w:tab/>
        <w:t>qayamaw</w:t>
      </w:r>
      <w:r w:rsidR="00800AD8">
        <w:tab/>
        <w:t>a</w:t>
      </w:r>
      <w:r w:rsidR="00800AD8">
        <w:tab/>
        <w:t>nisun</w:t>
      </w:r>
      <w:r w:rsidR="00800AD8">
        <w:tab/>
        <w:t>a</w:t>
      </w:r>
      <w:r w:rsidR="00800AD8">
        <w:tab/>
        <w:t>kutji,”</w:t>
      </w:r>
      <w:r w:rsidR="00800AD8">
        <w:tab/>
        <w:t>ayain</w:t>
      </w:r>
      <w:r w:rsidR="00800AD8">
        <w:tab/>
        <w:t>nua</w:t>
      </w:r>
      <w:r w:rsidR="00800AD8">
        <w:tab/>
        <w:t>kina.</w:t>
      </w:r>
    </w:p>
    <w:p w14:paraId="15862D8B" w14:textId="77777777" w:rsidR="00800AD8" w:rsidRDefault="00800AD8" w:rsidP="00F57712">
      <w:pPr>
        <w:pStyle w:val="InterlineGlossWithTrans"/>
        <w:tabs>
          <w:tab w:val="left" w:pos="533"/>
          <w:tab w:val="left" w:pos="1397"/>
          <w:tab w:val="left" w:pos="2516"/>
          <w:tab w:val="left" w:pos="2780"/>
          <w:tab w:val="left" w:pos="3809"/>
          <w:tab w:val="left" w:pos="4073"/>
          <w:tab w:val="left" w:pos="4847"/>
          <w:tab w:val="left" w:pos="5621"/>
          <w:tab w:val="left" w:pos="6110"/>
        </w:tabs>
      </w:pPr>
      <w:r>
        <w:tab/>
        <w:t>tja</w:t>
      </w:r>
      <w:r>
        <w:tab/>
        <w:t>qayam-aw</w:t>
      </w:r>
      <w:r>
        <w:tab/>
        <w:t>a</w:t>
      </w:r>
      <w:r>
        <w:tab/>
        <w:t>ni-sun</w:t>
      </w:r>
      <w:r>
        <w:tab/>
        <w:t>a</w:t>
      </w:r>
      <w:r>
        <w:tab/>
        <w:t>kutji</w:t>
      </w:r>
      <w:r>
        <w:tab/>
        <w:t>aya-en</w:t>
      </w:r>
      <w:r>
        <w:tab/>
        <w:t>nua</w:t>
      </w:r>
      <w:r>
        <w:tab/>
        <w:t>kina</w:t>
      </w:r>
    </w:p>
    <w:p w14:paraId="578DE039" w14:textId="77777777" w:rsidR="00800AD8" w:rsidRDefault="00800AD8" w:rsidP="00F57712">
      <w:pPr>
        <w:pStyle w:val="InterlineTrans"/>
        <w:tabs>
          <w:tab w:val="left" w:pos="533"/>
          <w:tab w:val="left" w:pos="1397"/>
          <w:tab w:val="left" w:pos="2516"/>
          <w:tab w:val="left" w:pos="2780"/>
          <w:tab w:val="left" w:pos="3809"/>
          <w:tab w:val="left" w:pos="4073"/>
          <w:tab w:val="left" w:pos="4847"/>
          <w:tab w:val="left" w:pos="5621"/>
          <w:tab w:val="left" w:pos="6110"/>
        </w:tabs>
      </w:pPr>
      <w:r>
        <w:tab/>
        <w:t>we(</w:t>
      </w:r>
      <w:r>
        <w:rPr>
          <w:smallCaps/>
        </w:rPr>
        <w:t>inc</w:t>
      </w:r>
      <w:r>
        <w:t>)</w:t>
      </w:r>
      <w:r>
        <w:tab/>
        <w:t>inspect-</w:t>
      </w:r>
      <w:r>
        <w:rPr>
          <w:smallCaps/>
        </w:rPr>
        <w:t>lf</w:t>
      </w:r>
      <w:r>
        <w:rPr>
          <w:smallCaps/>
        </w:rPr>
        <w:tab/>
        <w:t>c</w:t>
      </w:r>
      <w:r>
        <w:rPr>
          <w:smallCaps/>
        </w:rPr>
        <w:tab/>
      </w:r>
      <w:r>
        <w:t>of-you(</w:t>
      </w:r>
      <w:r>
        <w:rPr>
          <w:smallCaps/>
        </w:rPr>
        <w:t>s</w:t>
      </w:r>
      <w:r>
        <w:t>)</w:t>
      </w:r>
      <w:r>
        <w:rPr>
          <w:smallCaps/>
        </w:rPr>
        <w:tab/>
        <w:t>c</w:t>
      </w:r>
      <w:r>
        <w:rPr>
          <w:smallCaps/>
        </w:rPr>
        <w:tab/>
      </w:r>
      <w:r>
        <w:t>vagina</w:t>
      </w:r>
      <w:r>
        <w:tab/>
        <w:t>say-</w:t>
      </w:r>
      <w:r>
        <w:rPr>
          <w:smallCaps/>
        </w:rPr>
        <w:t>pf</w:t>
      </w:r>
      <w:r>
        <w:tab/>
        <w:t>by</w:t>
      </w:r>
      <w:r>
        <w:tab/>
        <w:t>mother</w:t>
      </w:r>
    </w:p>
    <w:p w14:paraId="78DFC36B" w14:textId="77777777" w:rsidR="00800AD8" w:rsidRDefault="00800AD8">
      <w:pPr>
        <w:pStyle w:val="InterlineFree"/>
      </w:pPr>
      <w:r>
        <w:t>We’ll have a look at your private parts,” her mother told her.</w:t>
      </w:r>
    </w:p>
    <w:p w14:paraId="3B58E279" w14:textId="77777777" w:rsidR="00800AD8" w:rsidRDefault="00DC1AE0" w:rsidP="00F57712">
      <w:pPr>
        <w:pStyle w:val="InterlineText"/>
        <w:tabs>
          <w:tab w:val="left" w:pos="533"/>
          <w:tab w:val="left" w:pos="1202"/>
          <w:tab w:val="left" w:pos="3011"/>
          <w:tab w:val="left" w:pos="3275"/>
        </w:tabs>
      </w:pPr>
      <w:r w:rsidRPr="003A1D48">
        <w:rPr>
          <w:rStyle w:val="InterlineTextNumChar"/>
        </w:rPr>
        <w:t>007</w:t>
      </w:r>
      <w:r w:rsidR="00800AD8">
        <w:tab/>
        <w:t>manu</w:t>
      </w:r>
      <w:r w:rsidR="00800AD8">
        <w:tab/>
        <w:t>izuangata</w:t>
      </w:r>
      <w:r w:rsidR="00800AD8">
        <w:tab/>
        <w:t>a</w:t>
      </w:r>
      <w:r w:rsidR="00800AD8">
        <w:tab/>
        <w:t>aîis.</w:t>
      </w:r>
    </w:p>
    <w:p w14:paraId="5BF50682" w14:textId="77777777" w:rsidR="00800AD8" w:rsidRDefault="00F57712" w:rsidP="00F57712">
      <w:pPr>
        <w:pStyle w:val="InterlineGlossWithTrans"/>
        <w:tabs>
          <w:tab w:val="left" w:pos="533"/>
          <w:tab w:val="left" w:pos="1202"/>
          <w:tab w:val="left" w:pos="3011"/>
          <w:tab w:val="left" w:pos="3275"/>
        </w:tabs>
      </w:pPr>
      <w:r>
        <w:tab/>
        <w:t>manu</w:t>
      </w:r>
      <w:r>
        <w:tab/>
        <w:t>i-zua-</w:t>
      </w:r>
      <w:r w:rsidR="00800AD8">
        <w:t>anga-ta</w:t>
      </w:r>
      <w:r w:rsidR="00800AD8">
        <w:tab/>
        <w:t>a</w:t>
      </w:r>
      <w:r w:rsidR="00800AD8">
        <w:tab/>
        <w:t>aîis</w:t>
      </w:r>
    </w:p>
    <w:p w14:paraId="62079F29" w14:textId="77777777" w:rsidR="00800AD8" w:rsidRDefault="00800AD8" w:rsidP="00B76180">
      <w:pPr>
        <w:pStyle w:val="InterlineTransNoFree"/>
        <w:tabs>
          <w:tab w:val="left" w:pos="1202"/>
          <w:tab w:val="left" w:pos="3011"/>
          <w:tab w:val="left" w:pos="3275"/>
          <w:tab w:val="right" w:pos="8789"/>
        </w:tabs>
      </w:pPr>
      <w:r>
        <w:tab/>
        <w:t>then</w:t>
      </w:r>
      <w:r>
        <w:tab/>
      </w:r>
      <w:r>
        <w:rPr>
          <w:smallCaps/>
        </w:rPr>
        <w:t>loc</w:t>
      </w:r>
      <w:r>
        <w:t>-</w:t>
      </w:r>
      <w:r w:rsidR="00F57712">
        <w:t>that-</w:t>
      </w:r>
      <w:r>
        <w:t>indeed-?</w:t>
      </w:r>
      <w:r>
        <w:rPr>
          <w:smallCaps/>
        </w:rPr>
        <w:tab/>
        <w:t>c</w:t>
      </w:r>
      <w:r>
        <w:rPr>
          <w:smallCaps/>
        </w:rPr>
        <w:tab/>
      </w:r>
      <w:r>
        <w:t>tooth</w:t>
      </w:r>
      <w:r w:rsidR="00F57712">
        <w:tab/>
        <w:t>And there really were teeth.</w:t>
      </w:r>
    </w:p>
    <w:p w14:paraId="5971E459" w14:textId="77777777" w:rsidR="00800AD8" w:rsidRDefault="00DC1AE0" w:rsidP="00F57712">
      <w:pPr>
        <w:pStyle w:val="InterlineText"/>
        <w:tabs>
          <w:tab w:val="left" w:pos="533"/>
          <w:tab w:val="left" w:pos="1022"/>
          <w:tab w:val="left" w:pos="2366"/>
          <w:tab w:val="left" w:pos="2855"/>
          <w:tab w:val="left" w:pos="4439"/>
          <w:tab w:val="left" w:pos="4703"/>
        </w:tabs>
      </w:pPr>
      <w:r w:rsidRPr="003A1D48">
        <w:rPr>
          <w:rStyle w:val="InterlineTextNumChar"/>
        </w:rPr>
        <w:t>008</w:t>
      </w:r>
      <w:r w:rsidR="00800AD8">
        <w:tab/>
        <w:t>qau</w:t>
      </w:r>
      <w:r w:rsidR="00800AD8">
        <w:tab/>
        <w:t>tsingtsingan</w:t>
      </w:r>
      <w:r w:rsidR="00800AD8">
        <w:tab/>
        <w:t>sa</w:t>
      </w:r>
      <w:r w:rsidR="00800AD8">
        <w:tab/>
        <w:t>sualapi</w:t>
      </w:r>
      <w:r w:rsidR="00800AD8">
        <w:tab/>
        <w:t>a</w:t>
      </w:r>
      <w:r w:rsidR="00800AD8">
        <w:tab/>
        <w:t>aîis.</w:t>
      </w:r>
    </w:p>
    <w:p w14:paraId="01521F39" w14:textId="77777777" w:rsidR="00800AD8" w:rsidRDefault="00800AD8" w:rsidP="00F57712">
      <w:pPr>
        <w:pStyle w:val="InterlineGlossWithTrans"/>
        <w:tabs>
          <w:tab w:val="left" w:pos="533"/>
          <w:tab w:val="left" w:pos="1022"/>
          <w:tab w:val="left" w:pos="2366"/>
          <w:tab w:val="left" w:pos="2855"/>
          <w:tab w:val="left" w:pos="4439"/>
          <w:tab w:val="left" w:pos="4703"/>
        </w:tabs>
      </w:pPr>
      <w:r>
        <w:tab/>
        <w:t>qau</w:t>
      </w:r>
      <w:r>
        <w:tab/>
        <w:t>tsingtsing-an</w:t>
      </w:r>
      <w:r>
        <w:tab/>
        <w:t>sa</w:t>
      </w:r>
      <w:r>
        <w:tab/>
        <w:t>su-alap-i</w:t>
      </w:r>
      <w:r>
        <w:tab/>
        <w:t>a</w:t>
      </w:r>
      <w:r>
        <w:tab/>
        <w:t>aîis</w:t>
      </w:r>
    </w:p>
    <w:p w14:paraId="46848EF8" w14:textId="77777777" w:rsidR="00800AD8" w:rsidRDefault="00800AD8" w:rsidP="00F57712">
      <w:pPr>
        <w:pStyle w:val="InterlineTrans"/>
        <w:tabs>
          <w:tab w:val="left" w:pos="533"/>
          <w:tab w:val="left" w:pos="1022"/>
          <w:tab w:val="left" w:pos="2366"/>
          <w:tab w:val="left" w:pos="2855"/>
          <w:tab w:val="left" w:pos="4439"/>
          <w:tab w:val="left" w:pos="4703"/>
        </w:tabs>
      </w:pPr>
      <w:r>
        <w:tab/>
        <w:t>so</w:t>
      </w:r>
      <w:r>
        <w:tab/>
        <w:t>cut-</w:t>
      </w:r>
      <w:r>
        <w:rPr>
          <w:smallCaps/>
        </w:rPr>
        <w:t>lf</w:t>
      </w:r>
      <w:r>
        <w:tab/>
        <w:t>and</w:t>
      </w:r>
      <w:r>
        <w:tab/>
        <w:t>remove-take-</w:t>
      </w:r>
      <w:r>
        <w:rPr>
          <w:smallCaps/>
        </w:rPr>
        <w:t>pf</w:t>
      </w:r>
      <w:r>
        <w:rPr>
          <w:smallCaps/>
        </w:rPr>
        <w:tab/>
        <w:t>c</w:t>
      </w:r>
      <w:r>
        <w:rPr>
          <w:smallCaps/>
        </w:rPr>
        <w:tab/>
      </w:r>
      <w:r>
        <w:t>tooth</w:t>
      </w:r>
    </w:p>
    <w:p w14:paraId="666DA1F3" w14:textId="77777777" w:rsidR="00800AD8" w:rsidRDefault="00800AD8">
      <w:pPr>
        <w:pStyle w:val="InterlineFree"/>
      </w:pPr>
      <w:r>
        <w:t>So the teeth were cut and removed.</w:t>
      </w:r>
    </w:p>
    <w:p w14:paraId="16EAD520" w14:textId="77777777" w:rsidR="00800AD8" w:rsidRDefault="00DC1AE0" w:rsidP="00F57712">
      <w:pPr>
        <w:pStyle w:val="InterlineText"/>
        <w:tabs>
          <w:tab w:val="left" w:pos="533"/>
          <w:tab w:val="left" w:pos="1217"/>
          <w:tab w:val="left" w:pos="3086"/>
          <w:tab w:val="left" w:pos="3350"/>
          <w:tab w:val="left" w:pos="3974"/>
          <w:tab w:val="left" w:pos="4238"/>
          <w:tab w:val="left" w:pos="4727"/>
          <w:tab w:val="left" w:pos="5216"/>
          <w:tab w:val="left" w:pos="7070"/>
          <w:tab w:val="left" w:pos="7844"/>
        </w:tabs>
      </w:pPr>
      <w:r w:rsidRPr="003A1D48">
        <w:rPr>
          <w:rStyle w:val="InterlineTextNumChar"/>
        </w:rPr>
        <w:t>009</w:t>
      </w:r>
      <w:r w:rsidR="00800AD8">
        <w:tab/>
        <w:t>azua</w:t>
      </w:r>
      <w:r w:rsidR="00800AD8">
        <w:tab/>
        <w:t>sinualap</w:t>
      </w:r>
      <w:r w:rsidR="00800AD8">
        <w:tab/>
        <w:t>a</w:t>
      </w:r>
      <w:r w:rsidR="00800AD8">
        <w:tab/>
        <w:t>aîis</w:t>
      </w:r>
      <w:r w:rsidR="00800AD8">
        <w:tab/>
        <w:t>a</w:t>
      </w:r>
      <w:r w:rsidR="00800AD8">
        <w:tab/>
        <w:t>ita,</w:t>
      </w:r>
      <w:r w:rsidR="00800AD8">
        <w:tab/>
        <w:t>sa</w:t>
      </w:r>
      <w:r w:rsidR="00800AD8">
        <w:tab/>
        <w:t>sipatsusuan</w:t>
      </w:r>
      <w:r w:rsidR="00F57712">
        <w:tab/>
        <w:t>anga</w:t>
      </w:r>
      <w:r w:rsidR="00F57712">
        <w:tab/>
        <w:t>tua</w:t>
      </w:r>
    </w:p>
    <w:p w14:paraId="49FEEB0A" w14:textId="77777777" w:rsidR="00800AD8" w:rsidRDefault="00800AD8" w:rsidP="00F57712">
      <w:pPr>
        <w:pStyle w:val="InterlineGlossWithTrans"/>
        <w:tabs>
          <w:tab w:val="left" w:pos="533"/>
          <w:tab w:val="left" w:pos="1217"/>
          <w:tab w:val="left" w:pos="3086"/>
          <w:tab w:val="left" w:pos="3350"/>
          <w:tab w:val="left" w:pos="3974"/>
          <w:tab w:val="left" w:pos="4238"/>
          <w:tab w:val="left" w:pos="4727"/>
          <w:tab w:val="left" w:pos="5216"/>
          <w:tab w:val="left" w:pos="7070"/>
          <w:tab w:val="left" w:pos="7844"/>
        </w:tabs>
      </w:pPr>
      <w:r>
        <w:tab/>
        <w:t>a-zua</w:t>
      </w:r>
      <w:r>
        <w:tab/>
        <w:t>in=su-alap</w:t>
      </w:r>
      <w:r>
        <w:tab/>
        <w:t>a</w:t>
      </w:r>
      <w:r>
        <w:tab/>
        <w:t>aîis</w:t>
      </w:r>
      <w:r>
        <w:tab/>
        <w:t>a</w:t>
      </w:r>
      <w:r>
        <w:tab/>
        <w:t>ita</w:t>
      </w:r>
      <w:r>
        <w:tab/>
        <w:t>sa</w:t>
      </w:r>
      <w:r>
        <w:tab/>
        <w:t>si-pa-tsusu-an</w:t>
      </w:r>
      <w:r w:rsidR="00F57712">
        <w:tab/>
        <w:t>anga</w:t>
      </w:r>
      <w:r w:rsidR="00F57712">
        <w:tab/>
        <w:t>tua</w:t>
      </w:r>
    </w:p>
    <w:p w14:paraId="538BC43C" w14:textId="77777777" w:rsidR="00800AD8" w:rsidRDefault="00800AD8" w:rsidP="00F57712">
      <w:pPr>
        <w:pStyle w:val="InterlineTransNoFree"/>
        <w:tabs>
          <w:tab w:val="left" w:pos="1217"/>
          <w:tab w:val="left" w:pos="3086"/>
          <w:tab w:val="left" w:pos="3350"/>
          <w:tab w:val="left" w:pos="3974"/>
          <w:tab w:val="left" w:pos="4238"/>
          <w:tab w:val="left" w:pos="4727"/>
          <w:tab w:val="left" w:pos="5216"/>
          <w:tab w:val="left" w:pos="7070"/>
          <w:tab w:val="left" w:pos="7844"/>
        </w:tabs>
      </w:pPr>
      <w:r>
        <w:tab/>
      </w:r>
      <w:r>
        <w:rPr>
          <w:smallCaps/>
        </w:rPr>
        <w:t>c-</w:t>
      </w:r>
      <w:r>
        <w:t>that</w:t>
      </w:r>
      <w:r>
        <w:tab/>
      </w:r>
      <w:r>
        <w:rPr>
          <w:smallCaps/>
        </w:rPr>
        <w:t>perf</w:t>
      </w:r>
      <w:r>
        <w:t>=remove-take</w:t>
      </w:r>
      <w:r>
        <w:rPr>
          <w:smallCaps/>
        </w:rPr>
        <w:tab/>
        <w:t>c</w:t>
      </w:r>
      <w:r>
        <w:rPr>
          <w:smallCaps/>
        </w:rPr>
        <w:tab/>
      </w:r>
      <w:r>
        <w:t>tooth</w:t>
      </w:r>
      <w:r>
        <w:rPr>
          <w:smallCaps/>
        </w:rPr>
        <w:tab/>
        <w:t>c</w:t>
      </w:r>
      <w:r>
        <w:rPr>
          <w:smallCaps/>
        </w:rPr>
        <w:tab/>
      </w:r>
      <w:r>
        <w:t>one</w:t>
      </w:r>
      <w:r>
        <w:tab/>
        <w:t>and</w:t>
      </w:r>
      <w:r>
        <w:tab/>
      </w:r>
      <w:r>
        <w:rPr>
          <w:smallCaps/>
        </w:rPr>
        <w:t>if</w:t>
      </w:r>
      <w:r>
        <w:t>-cause-thread-</w:t>
      </w:r>
      <w:r>
        <w:rPr>
          <w:smallCaps/>
        </w:rPr>
        <w:t>lf</w:t>
      </w:r>
      <w:r w:rsidR="00F57712">
        <w:tab/>
        <w:t>indeed</w:t>
      </w:r>
      <w:r w:rsidR="00F57712">
        <w:tab/>
      </w:r>
      <w:r w:rsidR="00F57712">
        <w:rPr>
          <w:smallCaps/>
        </w:rPr>
        <w:t>obl</w:t>
      </w:r>
    </w:p>
    <w:p w14:paraId="33F41753" w14:textId="77777777" w:rsidR="00800AD8" w:rsidRDefault="00800AD8" w:rsidP="00F57712">
      <w:pPr>
        <w:pStyle w:val="InterlineText"/>
        <w:tabs>
          <w:tab w:val="left" w:pos="533"/>
        </w:tabs>
      </w:pPr>
      <w:r>
        <w:tab/>
        <w:t>zangaq.</w:t>
      </w:r>
    </w:p>
    <w:p w14:paraId="362FA9B6" w14:textId="77777777" w:rsidR="00800AD8" w:rsidRDefault="00800AD8" w:rsidP="00F57712">
      <w:pPr>
        <w:pStyle w:val="InterlineGlossWithTrans"/>
        <w:tabs>
          <w:tab w:val="left" w:pos="533"/>
        </w:tabs>
      </w:pPr>
      <w:r>
        <w:tab/>
        <w:t>zangaq</w:t>
      </w:r>
    </w:p>
    <w:p w14:paraId="5D8E8DCC" w14:textId="77777777" w:rsidR="00800AD8" w:rsidRDefault="00800AD8" w:rsidP="00B76180">
      <w:pPr>
        <w:pStyle w:val="InterlineTrans"/>
        <w:tabs>
          <w:tab w:val="left" w:pos="533"/>
          <w:tab w:val="right" w:pos="8789"/>
        </w:tabs>
      </w:pPr>
      <w:r>
        <w:tab/>
        <w:t>necklace</w:t>
      </w:r>
      <w:r w:rsidR="00F57712">
        <w:tab/>
        <w:t>There was one tooth removed, and it was threaded onto a necklace;</w:t>
      </w:r>
    </w:p>
    <w:p w14:paraId="40E2AD6A" w14:textId="77777777" w:rsidR="00800AD8" w:rsidRDefault="00A8416B" w:rsidP="00A8416B">
      <w:pPr>
        <w:pStyle w:val="CommentLastWithHalfSpace"/>
      </w:pPr>
      <w:r>
        <w:t>[</w:t>
      </w:r>
      <w:r w:rsidR="00800AD8" w:rsidRPr="00F57712">
        <w:rPr>
          <w:rStyle w:val="VernacularText"/>
        </w:rPr>
        <w:t>sipatsusuan</w:t>
      </w:r>
      <w:r w:rsidR="00800AD8">
        <w:t xml:space="preserve">: </w:t>
      </w:r>
      <w:r w:rsidR="00800AD8" w:rsidRPr="00F57712">
        <w:rPr>
          <w:rStyle w:val="VernacularText"/>
        </w:rPr>
        <w:t>sipatsusua</w:t>
      </w:r>
      <w:r w:rsidR="00800AD8">
        <w:t xml:space="preserve"> </w:t>
      </w:r>
      <w:r w:rsidR="00F57712">
        <w:t>in OA</w:t>
      </w:r>
      <w:r w:rsidR="00800AD8">
        <w:t>.</w:t>
      </w:r>
      <w:r>
        <w:t>]</w:t>
      </w:r>
    </w:p>
    <w:p w14:paraId="5323A156" w14:textId="77777777" w:rsidR="00800AD8" w:rsidRDefault="00DC1AE0" w:rsidP="00F57712">
      <w:pPr>
        <w:pStyle w:val="InterlineText"/>
        <w:tabs>
          <w:tab w:val="left" w:pos="533"/>
          <w:tab w:val="left" w:pos="1517"/>
          <w:tab w:val="left" w:pos="2846"/>
          <w:tab w:val="left" w:pos="3755"/>
          <w:tab w:val="left" w:pos="4229"/>
          <w:tab w:val="left" w:pos="4493"/>
        </w:tabs>
      </w:pPr>
      <w:r w:rsidRPr="003A1D48">
        <w:rPr>
          <w:rStyle w:val="InterlineTextNumChar"/>
        </w:rPr>
        <w:t>010</w:t>
      </w:r>
      <w:r w:rsidR="00800AD8">
        <w:tab/>
        <w:t>saka</w:t>
      </w:r>
      <w:r w:rsidR="00800AD8">
        <w:tab/>
        <w:t>izuanan</w:t>
      </w:r>
      <w:r w:rsidR="00800AD8">
        <w:tab/>
        <w:t>tutsu,</w:t>
      </w:r>
      <w:r w:rsidR="00800AD8">
        <w:tab/>
        <w:t>aya</w:t>
      </w:r>
      <w:r w:rsidR="00800AD8">
        <w:tab/>
        <w:t>a</w:t>
      </w:r>
      <w:r w:rsidR="00800AD8">
        <w:tab/>
        <w:t>tjautsikel.</w:t>
      </w:r>
    </w:p>
    <w:p w14:paraId="18F13450" w14:textId="77777777" w:rsidR="00800AD8" w:rsidRDefault="00800AD8" w:rsidP="00F57712">
      <w:pPr>
        <w:pStyle w:val="InterlineGlossWithTrans"/>
        <w:tabs>
          <w:tab w:val="left" w:pos="533"/>
          <w:tab w:val="left" w:pos="1517"/>
          <w:tab w:val="left" w:pos="2846"/>
          <w:tab w:val="left" w:pos="3755"/>
          <w:tab w:val="left" w:pos="4229"/>
          <w:tab w:val="left" w:pos="4493"/>
        </w:tabs>
      </w:pPr>
      <w:r>
        <w:tab/>
        <w:t>sa-ka</w:t>
      </w:r>
      <w:r>
        <w:tab/>
        <w:t>i-zua-anan</w:t>
      </w:r>
      <w:r>
        <w:tab/>
        <w:t>tu-tsu</w:t>
      </w:r>
      <w:r>
        <w:tab/>
        <w:t>aya</w:t>
      </w:r>
      <w:r>
        <w:tab/>
        <w:t>a</w:t>
      </w:r>
      <w:r>
        <w:tab/>
        <w:t>tjautsikel</w:t>
      </w:r>
    </w:p>
    <w:p w14:paraId="7870B341" w14:textId="77777777" w:rsidR="00800AD8" w:rsidRDefault="00800AD8" w:rsidP="00F57712">
      <w:pPr>
        <w:pStyle w:val="InterlineTrans"/>
        <w:tabs>
          <w:tab w:val="left" w:pos="533"/>
          <w:tab w:val="left" w:pos="1517"/>
          <w:tab w:val="left" w:pos="2846"/>
          <w:tab w:val="left" w:pos="3755"/>
          <w:tab w:val="left" w:pos="4229"/>
          <w:tab w:val="left" w:pos="4493"/>
        </w:tabs>
      </w:pPr>
      <w:r>
        <w:tab/>
        <w:t>and-after</w:t>
      </w:r>
      <w:r>
        <w:tab/>
      </w:r>
      <w:r>
        <w:rPr>
          <w:smallCaps/>
        </w:rPr>
        <w:t>loc</w:t>
      </w:r>
      <w:r>
        <w:t>-that-still</w:t>
      </w:r>
      <w:r>
        <w:tab/>
      </w:r>
      <w:r>
        <w:rPr>
          <w:smallCaps/>
        </w:rPr>
        <w:t>obl</w:t>
      </w:r>
      <w:r>
        <w:t>-this</w:t>
      </w:r>
      <w:r>
        <w:tab/>
        <w:t>say</w:t>
      </w:r>
      <w:r>
        <w:rPr>
          <w:smallCaps/>
        </w:rPr>
        <w:tab/>
        <w:t>c</w:t>
      </w:r>
      <w:r>
        <w:rPr>
          <w:smallCaps/>
        </w:rPr>
        <w:tab/>
      </w:r>
      <w:r>
        <w:t>story</w:t>
      </w:r>
    </w:p>
    <w:p w14:paraId="1699CEC9" w14:textId="77777777" w:rsidR="00800AD8" w:rsidRDefault="00800AD8">
      <w:pPr>
        <w:pStyle w:val="InterlineFree"/>
      </w:pPr>
      <w:r>
        <w:t>and it still exists, according to the story.</w:t>
      </w:r>
    </w:p>
    <w:p w14:paraId="259EA666" w14:textId="77777777" w:rsidR="00800AD8" w:rsidRDefault="00800AD8" w:rsidP="00F57712">
      <w:pPr>
        <w:pStyle w:val="FullTranslation"/>
      </w:pPr>
      <w:r>
        <w:t xml:space="preserve">Once upon a time there was a girl who was the oldest child in the Qaquangan family. When she married and her husband had intercourse with her, his penis was bitten by her vagina and the husband died. She got through five husbands, and they all died. “Why ever is it that your husbands die like that? What’s the matter with you? We’ll have a look at your private parts,” her mother told her. And </w:t>
      </w:r>
      <w:r>
        <w:lastRenderedPageBreak/>
        <w:t>there really were teeth. So the teeth were cut and removed. There was one tooth  removed, and it was threaded onto a necklace; and it still exists, according to the story.</w:t>
      </w:r>
    </w:p>
    <w:p w14:paraId="5262656E" w14:textId="77777777" w:rsidR="00800AD8" w:rsidRDefault="00800AD8">
      <w:pPr>
        <w:pStyle w:val="Heading4"/>
      </w:pPr>
      <w:r w:rsidRPr="00996908">
        <w:rPr>
          <w:rStyle w:val="NumTextHeadingChar"/>
        </w:rPr>
        <w:t>022</w:t>
      </w:r>
      <w:r>
        <w:t xml:space="preserve"> EARTHQUAKES</w:t>
      </w:r>
      <w:r w:rsidR="00F57712">
        <w:br/>
      </w:r>
      <w:r>
        <w:t>maparumaî a kadjunang</w:t>
      </w:r>
      <w:r w:rsidR="00F57712">
        <w:t>an</w:t>
      </w:r>
      <w:r w:rsidR="001208B6">
        <w:t xml:space="preserve"> (</w:t>
      </w:r>
      <w:r w:rsidR="00F57712">
        <w:t>Tjakuvukuvuî village, p.194</w:t>
      </w:r>
      <w:r w:rsidR="001208B6">
        <w:t>)</w:t>
      </w:r>
    </w:p>
    <w:p w14:paraId="23DA06A7" w14:textId="77777777" w:rsidR="00800AD8" w:rsidRDefault="00DC1AE0" w:rsidP="00F57712">
      <w:pPr>
        <w:pStyle w:val="InterlineText"/>
        <w:tabs>
          <w:tab w:val="left" w:pos="533"/>
          <w:tab w:val="left" w:pos="2192"/>
          <w:tab w:val="left" w:pos="2456"/>
          <w:tab w:val="left" w:pos="4115"/>
          <w:tab w:val="left" w:pos="5489"/>
          <w:tab w:val="left" w:pos="5873"/>
          <w:tab w:val="left" w:pos="6782"/>
          <w:tab w:val="left" w:pos="7286"/>
          <w:tab w:val="left" w:pos="7955"/>
        </w:tabs>
      </w:pPr>
      <w:r w:rsidRPr="003A1D48">
        <w:rPr>
          <w:rStyle w:val="InterlineTextNumChar"/>
        </w:rPr>
        <w:t>001</w:t>
      </w:r>
      <w:r w:rsidR="00800AD8">
        <w:tab/>
        <w:t>aitsu</w:t>
      </w:r>
      <w:r w:rsidR="00800AD8">
        <w:tab/>
        <w:t>a</w:t>
      </w:r>
      <w:r w:rsidR="00800AD8">
        <w:tab/>
        <w:t>kadjunangan</w:t>
      </w:r>
      <w:r w:rsidR="00800AD8">
        <w:tab/>
        <w:t>qinadjayan</w:t>
      </w:r>
      <w:r w:rsidR="00800AD8">
        <w:tab/>
        <w:t>ni</w:t>
      </w:r>
      <w:r w:rsidR="00800AD8">
        <w:tab/>
        <w:t>Salakats</w:t>
      </w:r>
      <w:r w:rsidR="00800AD8">
        <w:tab/>
        <w:t>tua</w:t>
      </w:r>
      <w:r w:rsidR="00F57712">
        <w:tab/>
        <w:t>quay</w:t>
      </w:r>
      <w:r w:rsidR="00F57712">
        <w:tab/>
        <w:t>katua</w:t>
      </w:r>
    </w:p>
    <w:p w14:paraId="7E3DF866" w14:textId="77777777" w:rsidR="00800AD8" w:rsidRDefault="00800AD8" w:rsidP="00F57712">
      <w:pPr>
        <w:pStyle w:val="InterlineGlossWithTrans"/>
        <w:tabs>
          <w:tab w:val="left" w:pos="533"/>
          <w:tab w:val="left" w:pos="2192"/>
          <w:tab w:val="left" w:pos="2456"/>
          <w:tab w:val="left" w:pos="4115"/>
          <w:tab w:val="left" w:pos="5489"/>
          <w:tab w:val="left" w:pos="5873"/>
          <w:tab w:val="left" w:pos="6782"/>
          <w:tab w:val="left" w:pos="7286"/>
          <w:tab w:val="left" w:pos="7955"/>
        </w:tabs>
      </w:pPr>
      <w:r>
        <w:tab/>
        <w:t>aya-i-tsu</w:t>
      </w:r>
      <w:r>
        <w:tab/>
        <w:t>a</w:t>
      </w:r>
      <w:r>
        <w:tab/>
        <w:t>ka-djunang-an</w:t>
      </w:r>
      <w:r>
        <w:tab/>
        <w:t>in=qadjay-an</w:t>
      </w:r>
      <w:r>
        <w:tab/>
        <w:t>ni</w:t>
      </w:r>
      <w:r>
        <w:tab/>
        <w:t>Salakats</w:t>
      </w:r>
      <w:r>
        <w:tab/>
        <w:t>tua</w:t>
      </w:r>
      <w:r w:rsidR="00F57712">
        <w:tab/>
        <w:t>quay</w:t>
      </w:r>
      <w:r w:rsidR="00F57712">
        <w:tab/>
        <w:t>ka-tua</w:t>
      </w:r>
    </w:p>
    <w:p w14:paraId="2A6F690D" w14:textId="77777777" w:rsidR="00800AD8" w:rsidRDefault="00800AD8" w:rsidP="00F57712">
      <w:pPr>
        <w:pStyle w:val="InterlineTransNoFree"/>
        <w:tabs>
          <w:tab w:val="left" w:pos="2192"/>
          <w:tab w:val="left" w:pos="2456"/>
          <w:tab w:val="left" w:pos="4115"/>
          <w:tab w:val="left" w:pos="5489"/>
          <w:tab w:val="left" w:pos="5873"/>
          <w:tab w:val="left" w:pos="6782"/>
          <w:tab w:val="left" w:pos="7286"/>
          <w:tab w:val="left" w:pos="7955"/>
        </w:tabs>
      </w:pPr>
      <w:r>
        <w:tab/>
        <w:t>be.thus-</w:t>
      </w:r>
      <w:r>
        <w:rPr>
          <w:smallCaps/>
        </w:rPr>
        <w:t>loc</w:t>
      </w:r>
      <w:r>
        <w:t>-this</w:t>
      </w:r>
      <w:r>
        <w:rPr>
          <w:smallCaps/>
        </w:rPr>
        <w:tab/>
        <w:t>c</w:t>
      </w:r>
      <w:r>
        <w:rPr>
          <w:smallCaps/>
        </w:rPr>
        <w:tab/>
      </w:r>
      <w:r>
        <w:t>main-earth-</w:t>
      </w:r>
      <w:r>
        <w:rPr>
          <w:smallCaps/>
        </w:rPr>
        <w:t>nom</w:t>
      </w:r>
      <w:r>
        <w:tab/>
      </w:r>
      <w:r>
        <w:rPr>
          <w:smallCaps/>
        </w:rPr>
        <w:t>perf</w:t>
      </w:r>
      <w:r>
        <w:t>=tie-</w:t>
      </w:r>
      <w:r>
        <w:rPr>
          <w:smallCaps/>
        </w:rPr>
        <w:t>lf</w:t>
      </w:r>
      <w:r>
        <w:tab/>
        <w:t>by</w:t>
      </w:r>
      <w:r>
        <w:tab/>
        <w:t>(name)</w:t>
      </w:r>
      <w:r>
        <w:tab/>
      </w:r>
      <w:r>
        <w:rPr>
          <w:smallCaps/>
        </w:rPr>
        <w:t>obl</w:t>
      </w:r>
      <w:r w:rsidR="00F57712">
        <w:tab/>
        <w:t>rattan</w:t>
      </w:r>
      <w:r w:rsidR="00F57712">
        <w:tab/>
        <w:t>and-</w:t>
      </w:r>
      <w:r w:rsidR="00F57712">
        <w:rPr>
          <w:smallCaps/>
        </w:rPr>
        <w:t>obl</w:t>
      </w:r>
    </w:p>
    <w:p w14:paraId="0F1DE547" w14:textId="77777777" w:rsidR="00800AD8" w:rsidRDefault="00800AD8" w:rsidP="00F57712">
      <w:pPr>
        <w:pStyle w:val="InterlineText"/>
        <w:tabs>
          <w:tab w:val="left" w:pos="533"/>
        </w:tabs>
      </w:pPr>
      <w:r>
        <w:tab/>
        <w:t>tsatsuken.</w:t>
      </w:r>
    </w:p>
    <w:p w14:paraId="08F18833" w14:textId="77777777" w:rsidR="00800AD8" w:rsidRDefault="00800AD8" w:rsidP="00F57712">
      <w:pPr>
        <w:pStyle w:val="InterlineGlossWithTrans"/>
        <w:tabs>
          <w:tab w:val="left" w:pos="533"/>
        </w:tabs>
      </w:pPr>
      <w:r>
        <w:tab/>
        <w:t>tsa-tsuk-en</w:t>
      </w:r>
    </w:p>
    <w:p w14:paraId="3502B0DE" w14:textId="77777777" w:rsidR="00800AD8" w:rsidRDefault="00800AD8" w:rsidP="00B76180">
      <w:pPr>
        <w:pStyle w:val="InterlineTransNoFree"/>
        <w:tabs>
          <w:tab w:val="right" w:pos="8789"/>
        </w:tabs>
      </w:pPr>
      <w:r>
        <w:tab/>
      </w:r>
      <w:r>
        <w:rPr>
          <w:smallCaps/>
        </w:rPr>
        <w:t>red</w:t>
      </w:r>
      <w:r>
        <w:t>-vine.sp-</w:t>
      </w:r>
      <w:r>
        <w:rPr>
          <w:smallCaps/>
        </w:rPr>
        <w:t>pf</w:t>
      </w:r>
      <w:r w:rsidR="00F57712">
        <w:rPr>
          <w:smallCaps/>
        </w:rPr>
        <w:tab/>
      </w:r>
      <w:r w:rsidR="00F57712">
        <w:t>This earth is tied up by Salakats with rattans and vines.</w:t>
      </w:r>
    </w:p>
    <w:p w14:paraId="43481229" w14:textId="77777777" w:rsidR="00800AD8" w:rsidRDefault="00DC1AE0" w:rsidP="00F57712">
      <w:pPr>
        <w:pStyle w:val="InterlineText"/>
        <w:tabs>
          <w:tab w:val="left" w:pos="533"/>
          <w:tab w:val="left" w:pos="1517"/>
          <w:tab w:val="left" w:pos="2441"/>
          <w:tab w:val="left" w:pos="3215"/>
          <w:tab w:val="left" w:pos="3704"/>
          <w:tab w:val="left" w:pos="5453"/>
          <w:tab w:val="left" w:pos="6227"/>
          <w:tab w:val="left" w:pos="6491"/>
          <w:tab w:val="left" w:pos="6875"/>
          <w:tab w:val="left" w:pos="8174"/>
        </w:tabs>
      </w:pPr>
      <w:r w:rsidRPr="003A1D48">
        <w:rPr>
          <w:rStyle w:val="InterlineTextNumChar"/>
        </w:rPr>
        <w:t>002</w:t>
      </w:r>
      <w:r w:rsidR="00800AD8">
        <w:tab/>
        <w:t>saka</w:t>
      </w:r>
      <w:r w:rsidR="00800AD8">
        <w:tab/>
        <w:t>“qadjaw</w:t>
      </w:r>
      <w:r w:rsidR="00800AD8">
        <w:tab/>
        <w:t>tu</w:t>
      </w:r>
      <w:r w:rsidR="00800AD8">
        <w:tab/>
        <w:t>ki</w:t>
      </w:r>
      <w:r w:rsidR="00800AD8">
        <w:tab/>
        <w:t>namatsemu</w:t>
      </w:r>
      <w:r w:rsidR="00800AD8">
        <w:tab/>
        <w:t>anga</w:t>
      </w:r>
      <w:r w:rsidR="00800AD8">
        <w:tab/>
        <w:t>a</w:t>
      </w:r>
      <w:r w:rsidR="00800AD8">
        <w:tab/>
        <w:t>ku</w:t>
      </w:r>
      <w:r w:rsidR="00F57712">
        <w:tab/>
        <w:t>siniqadjay,”</w:t>
      </w:r>
      <w:r w:rsidR="00F57712">
        <w:tab/>
        <w:t>nu</w:t>
      </w:r>
    </w:p>
    <w:p w14:paraId="3EED7CBF" w14:textId="77777777" w:rsidR="00800AD8" w:rsidRDefault="00800AD8" w:rsidP="00F57712">
      <w:pPr>
        <w:pStyle w:val="InterlineGlossWithTrans"/>
        <w:tabs>
          <w:tab w:val="left" w:pos="533"/>
          <w:tab w:val="left" w:pos="1517"/>
          <w:tab w:val="left" w:pos="2441"/>
          <w:tab w:val="left" w:pos="3215"/>
          <w:tab w:val="left" w:pos="3704"/>
          <w:tab w:val="left" w:pos="5453"/>
          <w:tab w:val="left" w:pos="6227"/>
          <w:tab w:val="left" w:pos="6491"/>
          <w:tab w:val="left" w:pos="6875"/>
          <w:tab w:val="left" w:pos="8174"/>
        </w:tabs>
      </w:pPr>
      <w:r>
        <w:tab/>
        <w:t>sa-ka</w:t>
      </w:r>
      <w:r>
        <w:tab/>
        <w:t>qadjaw</w:t>
      </w:r>
      <w:r>
        <w:tab/>
        <w:t>tu</w:t>
      </w:r>
      <w:r>
        <w:tab/>
        <w:t>ki</w:t>
      </w:r>
      <w:r>
        <w:tab/>
        <w:t>na-ma-tsemu</w:t>
      </w:r>
      <w:r>
        <w:tab/>
        <w:t>anga</w:t>
      </w:r>
      <w:r>
        <w:tab/>
        <w:t>a</w:t>
      </w:r>
      <w:r>
        <w:tab/>
        <w:t>ku</w:t>
      </w:r>
      <w:r w:rsidR="00F57712">
        <w:tab/>
        <w:t>in=si-qadjay</w:t>
      </w:r>
      <w:r w:rsidR="00F57712">
        <w:tab/>
        <w:t>nu</w:t>
      </w:r>
    </w:p>
    <w:p w14:paraId="37D77AA9" w14:textId="77777777" w:rsidR="00800AD8" w:rsidRDefault="00800AD8" w:rsidP="00F57712">
      <w:pPr>
        <w:pStyle w:val="InterlineTransNoFree"/>
        <w:tabs>
          <w:tab w:val="left" w:pos="1517"/>
          <w:tab w:val="left" w:pos="2441"/>
          <w:tab w:val="left" w:pos="3215"/>
          <w:tab w:val="left" w:pos="3704"/>
          <w:tab w:val="left" w:pos="5453"/>
          <w:tab w:val="left" w:pos="6227"/>
          <w:tab w:val="left" w:pos="6491"/>
          <w:tab w:val="left" w:pos="6875"/>
          <w:tab w:val="left" w:pos="8174"/>
        </w:tabs>
      </w:pPr>
      <w:r>
        <w:tab/>
        <w:t>and-after</w:t>
      </w:r>
      <w:r>
        <w:tab/>
        <w:t>perhaps</w:t>
      </w:r>
      <w:r>
        <w:tab/>
      </w:r>
      <w:r>
        <w:rPr>
          <w:smallCaps/>
        </w:rPr>
        <w:t>compl</w:t>
      </w:r>
      <w:r>
        <w:tab/>
        <w:t>will</w:t>
      </w:r>
      <w:r>
        <w:tab/>
      </w:r>
      <w:r>
        <w:rPr>
          <w:smallCaps/>
        </w:rPr>
        <w:t>past</w:t>
      </w:r>
      <w:r>
        <w:t>-</w:t>
      </w:r>
      <w:r>
        <w:rPr>
          <w:smallCaps/>
        </w:rPr>
        <w:t>stat</w:t>
      </w:r>
      <w:r>
        <w:t>-decay</w:t>
      </w:r>
      <w:r>
        <w:tab/>
        <w:t>indeed</w:t>
      </w:r>
      <w:r>
        <w:rPr>
          <w:smallCaps/>
        </w:rPr>
        <w:tab/>
        <w:t>c</w:t>
      </w:r>
      <w:r>
        <w:rPr>
          <w:smallCaps/>
        </w:rPr>
        <w:tab/>
      </w:r>
      <w:r>
        <w:t>I</w:t>
      </w:r>
      <w:r w:rsidR="00F57712">
        <w:tab/>
      </w:r>
      <w:r w:rsidR="00F57712">
        <w:rPr>
          <w:smallCaps/>
        </w:rPr>
        <w:t>perf</w:t>
      </w:r>
      <w:r w:rsidR="00F57712">
        <w:t>=</w:t>
      </w:r>
      <w:r w:rsidR="00F57712">
        <w:rPr>
          <w:smallCaps/>
        </w:rPr>
        <w:t>if</w:t>
      </w:r>
      <w:r w:rsidR="00F57712">
        <w:t>-tie</w:t>
      </w:r>
      <w:r w:rsidR="00F57712">
        <w:tab/>
        <w:t>when</w:t>
      </w:r>
    </w:p>
    <w:p w14:paraId="608985FA" w14:textId="77777777" w:rsidR="00800AD8" w:rsidRDefault="00800AD8" w:rsidP="0011317E">
      <w:pPr>
        <w:pStyle w:val="InterlineText"/>
        <w:tabs>
          <w:tab w:val="left" w:pos="533"/>
          <w:tab w:val="left" w:pos="1007"/>
          <w:tab w:val="left" w:pos="1451"/>
          <w:tab w:val="left" w:pos="2420"/>
          <w:tab w:val="left" w:pos="2909"/>
          <w:tab w:val="left" w:pos="4838"/>
          <w:tab w:val="left" w:pos="5102"/>
          <w:tab w:val="left" w:pos="6401"/>
        </w:tabs>
      </w:pPr>
      <w:r>
        <w:tab/>
        <w:t>aya</w:t>
      </w:r>
      <w:r>
        <w:tab/>
        <w:t>ti</w:t>
      </w:r>
      <w:r>
        <w:tab/>
        <w:t>Salakats,</w:t>
      </w:r>
      <w:r>
        <w:tab/>
        <w:t>qau</w:t>
      </w:r>
      <w:r>
        <w:tab/>
        <w:t>pavalitan</w:t>
      </w:r>
      <w:r>
        <w:tab/>
        <w:t>a</w:t>
      </w:r>
      <w:r w:rsidR="0011317E">
        <w:tab/>
        <w:t>siniqadjay,</w:t>
      </w:r>
      <w:r w:rsidR="0011317E">
        <w:tab/>
        <w:t>aya.</w:t>
      </w:r>
    </w:p>
    <w:p w14:paraId="16E5A6D5" w14:textId="77777777" w:rsidR="00800AD8" w:rsidRDefault="00800AD8" w:rsidP="0011317E">
      <w:pPr>
        <w:pStyle w:val="InterlineGlossWithTrans"/>
        <w:tabs>
          <w:tab w:val="left" w:pos="533"/>
          <w:tab w:val="left" w:pos="1007"/>
          <w:tab w:val="left" w:pos="1451"/>
          <w:tab w:val="left" w:pos="2420"/>
          <w:tab w:val="left" w:pos="2909"/>
          <w:tab w:val="left" w:pos="4838"/>
          <w:tab w:val="left" w:pos="5102"/>
          <w:tab w:val="left" w:pos="6401"/>
        </w:tabs>
      </w:pPr>
      <w:r>
        <w:tab/>
        <w:t>aya</w:t>
      </w:r>
      <w:r>
        <w:tab/>
        <w:t>ti</w:t>
      </w:r>
      <w:r>
        <w:tab/>
        <w:t>Salakats</w:t>
      </w:r>
      <w:r>
        <w:tab/>
        <w:t>qau</w:t>
      </w:r>
      <w:r>
        <w:tab/>
        <w:t>pa-valit-an</w:t>
      </w:r>
      <w:r>
        <w:tab/>
        <w:t>a</w:t>
      </w:r>
      <w:r w:rsidR="0011317E">
        <w:tab/>
        <w:t>in=si-qadjay</w:t>
      </w:r>
      <w:r w:rsidR="0011317E">
        <w:tab/>
        <w:t>aya</w:t>
      </w:r>
    </w:p>
    <w:p w14:paraId="033DF926" w14:textId="77777777" w:rsidR="00800AD8" w:rsidRDefault="00800AD8" w:rsidP="0011317E">
      <w:pPr>
        <w:pStyle w:val="InterlineTrans"/>
        <w:tabs>
          <w:tab w:val="left" w:pos="533"/>
          <w:tab w:val="left" w:pos="1007"/>
          <w:tab w:val="left" w:pos="1451"/>
          <w:tab w:val="left" w:pos="2420"/>
          <w:tab w:val="left" w:pos="2909"/>
          <w:tab w:val="left" w:pos="4838"/>
          <w:tab w:val="left" w:pos="5102"/>
          <w:tab w:val="left" w:pos="6401"/>
        </w:tabs>
        <w:rPr>
          <w:smallCaps/>
        </w:rPr>
      </w:pPr>
      <w:r>
        <w:tab/>
        <w:t>say</w:t>
      </w:r>
      <w:r>
        <w:tab/>
      </w:r>
      <w:r>
        <w:rPr>
          <w:smallCaps/>
        </w:rPr>
        <w:t>f.h</w:t>
      </w:r>
      <w:r>
        <w:tab/>
        <w:t>(name)</w:t>
      </w:r>
      <w:r>
        <w:tab/>
        <w:t>so</w:t>
      </w:r>
      <w:r>
        <w:tab/>
        <w:t>cause-exchange-</w:t>
      </w:r>
      <w:r>
        <w:rPr>
          <w:smallCaps/>
        </w:rPr>
        <w:t>lf</w:t>
      </w:r>
      <w:r>
        <w:rPr>
          <w:smallCaps/>
        </w:rPr>
        <w:tab/>
        <w:t>c</w:t>
      </w:r>
      <w:r w:rsidR="0011317E">
        <w:tab/>
      </w:r>
      <w:r w:rsidR="0011317E">
        <w:rPr>
          <w:smallCaps/>
        </w:rPr>
        <w:t>perf</w:t>
      </w:r>
      <w:r w:rsidR="0011317E">
        <w:t>=</w:t>
      </w:r>
      <w:r w:rsidR="0011317E">
        <w:rPr>
          <w:smallCaps/>
        </w:rPr>
        <w:t>if</w:t>
      </w:r>
      <w:r w:rsidR="0011317E">
        <w:t>-tie</w:t>
      </w:r>
      <w:r w:rsidR="0011317E">
        <w:tab/>
        <w:t>say</w:t>
      </w:r>
    </w:p>
    <w:p w14:paraId="7B8BCA05" w14:textId="77777777" w:rsidR="00800AD8" w:rsidRDefault="00800AD8">
      <w:pPr>
        <w:pStyle w:val="InterlineFree"/>
      </w:pPr>
      <w:r>
        <w:t>So when Salakats thinks: “I wonder if the ties have rotted,” then the ties are changed, they say.</w:t>
      </w:r>
    </w:p>
    <w:p w14:paraId="3CD209E5" w14:textId="77777777" w:rsidR="00800AD8" w:rsidRDefault="00DC1AE0" w:rsidP="0011317E">
      <w:pPr>
        <w:pStyle w:val="InterlineText"/>
        <w:tabs>
          <w:tab w:val="left" w:pos="533"/>
          <w:tab w:val="left" w:pos="1517"/>
          <w:tab w:val="left" w:pos="2171"/>
          <w:tab w:val="left" w:pos="4250"/>
          <w:tab w:val="left" w:pos="4739"/>
          <w:tab w:val="left" w:pos="6893"/>
          <w:tab w:val="left" w:pos="7157"/>
        </w:tabs>
      </w:pPr>
      <w:r w:rsidRPr="003A1D48">
        <w:rPr>
          <w:rStyle w:val="InterlineTextNumChar"/>
        </w:rPr>
        <w:t>003</w:t>
      </w:r>
      <w:r w:rsidR="00800AD8">
        <w:tab/>
        <w:t>saka</w:t>
      </w:r>
      <w:r w:rsidR="00800AD8">
        <w:tab/>
        <w:t>nu</w:t>
      </w:r>
      <w:r w:rsidR="00800AD8">
        <w:tab/>
        <w:t>pavalivalit,</w:t>
      </w:r>
      <w:r w:rsidR="00800AD8">
        <w:tab/>
        <w:t>qau</w:t>
      </w:r>
      <w:r w:rsidR="0011317E">
        <w:tab/>
        <w:t>maparumaî</w:t>
      </w:r>
      <w:r w:rsidR="0011317E">
        <w:tab/>
        <w:t>a</w:t>
      </w:r>
      <w:r w:rsidR="0011317E">
        <w:tab/>
        <w:t>kadjunangan,</w:t>
      </w:r>
    </w:p>
    <w:p w14:paraId="60D26C22" w14:textId="77777777" w:rsidR="00800AD8" w:rsidRDefault="00800AD8" w:rsidP="0011317E">
      <w:pPr>
        <w:pStyle w:val="InterlineGlossWithTrans"/>
        <w:tabs>
          <w:tab w:val="left" w:pos="533"/>
          <w:tab w:val="left" w:pos="1517"/>
          <w:tab w:val="left" w:pos="2171"/>
          <w:tab w:val="left" w:pos="4250"/>
          <w:tab w:val="left" w:pos="4739"/>
          <w:tab w:val="left" w:pos="6893"/>
          <w:tab w:val="left" w:pos="7157"/>
        </w:tabs>
      </w:pPr>
      <w:r>
        <w:tab/>
        <w:t>sa-ka</w:t>
      </w:r>
      <w:r>
        <w:tab/>
        <w:t>nu</w:t>
      </w:r>
      <w:r>
        <w:tab/>
        <w:t>pa-vali-valit</w:t>
      </w:r>
      <w:r>
        <w:tab/>
        <w:t>qau</w:t>
      </w:r>
      <w:r w:rsidR="0011317E">
        <w:tab/>
        <w:t>ma-pare-uma-î</w:t>
      </w:r>
      <w:r w:rsidR="0011317E">
        <w:tab/>
        <w:t>a</w:t>
      </w:r>
      <w:r w:rsidR="0011317E">
        <w:tab/>
        <w:t>ka-djunang-an</w:t>
      </w:r>
    </w:p>
    <w:p w14:paraId="038B3B4F" w14:textId="77777777" w:rsidR="00800AD8" w:rsidRDefault="00800AD8" w:rsidP="0011317E">
      <w:pPr>
        <w:pStyle w:val="InterlineTransNoFree"/>
        <w:tabs>
          <w:tab w:val="left" w:pos="1517"/>
          <w:tab w:val="left" w:pos="2171"/>
          <w:tab w:val="left" w:pos="4250"/>
          <w:tab w:val="left" w:pos="4739"/>
          <w:tab w:val="left" w:pos="6893"/>
          <w:tab w:val="left" w:pos="7157"/>
        </w:tabs>
      </w:pPr>
      <w:r>
        <w:tab/>
        <w:t>and-after</w:t>
      </w:r>
      <w:r>
        <w:tab/>
        <w:t>when</w:t>
      </w:r>
      <w:r>
        <w:tab/>
        <w:t>cause-</w:t>
      </w:r>
      <w:r>
        <w:rPr>
          <w:smallCaps/>
        </w:rPr>
        <w:t>red</w:t>
      </w:r>
      <w:r>
        <w:t>-exchange</w:t>
      </w:r>
      <w:r>
        <w:tab/>
        <w:t>so</w:t>
      </w:r>
      <w:r w:rsidR="0011317E">
        <w:tab/>
      </w:r>
      <w:r w:rsidR="0011317E">
        <w:rPr>
          <w:smallCaps/>
        </w:rPr>
        <w:t>stat</w:t>
      </w:r>
      <w:r w:rsidR="0011317E">
        <w:t>-pair-other-times</w:t>
      </w:r>
      <w:r w:rsidR="0011317E">
        <w:rPr>
          <w:smallCaps/>
        </w:rPr>
        <w:tab/>
        <w:t>c</w:t>
      </w:r>
      <w:r w:rsidR="0011317E">
        <w:tab/>
        <w:t>main-earth-</w:t>
      </w:r>
      <w:r w:rsidR="0011317E">
        <w:rPr>
          <w:smallCaps/>
        </w:rPr>
        <w:t>nom</w:t>
      </w:r>
    </w:p>
    <w:p w14:paraId="0F6EE8D8" w14:textId="77777777" w:rsidR="00800AD8" w:rsidRDefault="0011317E" w:rsidP="0011317E">
      <w:pPr>
        <w:pStyle w:val="InterlineText"/>
        <w:tabs>
          <w:tab w:val="left" w:pos="533"/>
        </w:tabs>
      </w:pPr>
      <w:r>
        <w:tab/>
        <w:t>aya.</w:t>
      </w:r>
    </w:p>
    <w:p w14:paraId="2CE76137" w14:textId="77777777" w:rsidR="00800AD8" w:rsidRDefault="0011317E" w:rsidP="0011317E">
      <w:pPr>
        <w:pStyle w:val="InterlineGlossWithTrans"/>
        <w:tabs>
          <w:tab w:val="left" w:pos="533"/>
        </w:tabs>
      </w:pPr>
      <w:r>
        <w:tab/>
        <w:t>aya</w:t>
      </w:r>
    </w:p>
    <w:p w14:paraId="43893E0B" w14:textId="77777777" w:rsidR="00800AD8" w:rsidRDefault="0011317E" w:rsidP="00B76180">
      <w:pPr>
        <w:pStyle w:val="InterlineTrans"/>
        <w:tabs>
          <w:tab w:val="left" w:pos="533"/>
          <w:tab w:val="right" w:pos="8789"/>
        </w:tabs>
        <w:rPr>
          <w:smallCaps/>
        </w:rPr>
      </w:pPr>
      <w:r>
        <w:tab/>
        <w:t>say</w:t>
      </w:r>
      <w:r>
        <w:tab/>
        <w:t>And when he is changing them, the earth quakes, they say.</w:t>
      </w:r>
    </w:p>
    <w:p w14:paraId="031DF548" w14:textId="77777777" w:rsidR="00800AD8" w:rsidRDefault="00A8416B" w:rsidP="00A8416B">
      <w:pPr>
        <w:pStyle w:val="CommentLastWithHalfSpace"/>
      </w:pPr>
      <w:r>
        <w:t>[</w:t>
      </w:r>
      <w:r w:rsidR="00800AD8" w:rsidRPr="0011317E">
        <w:rPr>
          <w:rStyle w:val="VernacularText"/>
        </w:rPr>
        <w:t>maparumaî</w:t>
      </w:r>
      <w:r w:rsidR="00800AD8">
        <w:t xml:space="preserve">: </w:t>
      </w:r>
      <w:r w:rsidR="00800AD8" w:rsidRPr="0011317E">
        <w:rPr>
          <w:rStyle w:val="VernacularText"/>
        </w:rPr>
        <w:t>mapalumaî</w:t>
      </w:r>
      <w:r w:rsidR="00800AD8">
        <w:t xml:space="preserve"> in </w:t>
      </w:r>
      <w:r w:rsidR="0011317E">
        <w:t>OA.</w:t>
      </w:r>
      <w:r>
        <w:t>]</w:t>
      </w:r>
    </w:p>
    <w:p w14:paraId="2F5770FF" w14:textId="77777777" w:rsidR="00800AD8" w:rsidRDefault="00DC1AE0" w:rsidP="0011317E">
      <w:pPr>
        <w:pStyle w:val="InterlineText"/>
        <w:tabs>
          <w:tab w:val="left" w:pos="533"/>
          <w:tab w:val="left" w:pos="1757"/>
          <w:tab w:val="left" w:pos="2411"/>
          <w:tab w:val="left" w:pos="3440"/>
          <w:tab w:val="left" w:pos="3704"/>
          <w:tab w:val="left" w:pos="4883"/>
          <w:tab w:val="left" w:pos="5147"/>
          <w:tab w:val="left" w:pos="6521"/>
          <w:tab w:val="left" w:pos="7010"/>
          <w:tab w:val="left" w:pos="7514"/>
        </w:tabs>
      </w:pPr>
      <w:r w:rsidRPr="003A1D48">
        <w:rPr>
          <w:rStyle w:val="InterlineTextNumChar"/>
        </w:rPr>
        <w:t>004</w:t>
      </w:r>
      <w:r w:rsidR="00800AD8">
        <w:tab/>
        <w:t>palemek</w:t>
      </w:r>
      <w:r w:rsidR="00800AD8">
        <w:tab/>
        <w:t>nu</w:t>
      </w:r>
      <w:r w:rsidR="00800AD8">
        <w:tab/>
        <w:t>tsuay</w:t>
      </w:r>
      <w:r w:rsidR="00800AD8">
        <w:tab/>
        <w:t>a</w:t>
      </w:r>
      <w:r w:rsidR="00800AD8">
        <w:tab/>
        <w:t>pagaîu</w:t>
      </w:r>
      <w:r w:rsidR="00800AD8">
        <w:tab/>
        <w:t>a</w:t>
      </w:r>
      <w:r w:rsidR="00800AD8">
        <w:tab/>
        <w:t>÷emuqa÷uq,</w:t>
      </w:r>
      <w:r w:rsidR="00800AD8">
        <w:tab/>
        <w:t>sa</w:t>
      </w:r>
      <w:r w:rsidR="00800AD8">
        <w:tab/>
        <w:t>uta</w:t>
      </w:r>
      <w:r w:rsidR="0011317E">
        <w:tab/>
        <w:t>÷uqa÷uqen</w:t>
      </w:r>
    </w:p>
    <w:p w14:paraId="4896B610" w14:textId="77777777" w:rsidR="00800AD8" w:rsidRDefault="00800AD8" w:rsidP="0011317E">
      <w:pPr>
        <w:pStyle w:val="InterlineGlossWithTrans"/>
        <w:tabs>
          <w:tab w:val="left" w:pos="533"/>
          <w:tab w:val="left" w:pos="1757"/>
          <w:tab w:val="left" w:pos="2411"/>
          <w:tab w:val="left" w:pos="3440"/>
          <w:tab w:val="left" w:pos="3704"/>
          <w:tab w:val="left" w:pos="4883"/>
          <w:tab w:val="left" w:pos="5147"/>
          <w:tab w:val="left" w:pos="6521"/>
          <w:tab w:val="left" w:pos="7010"/>
          <w:tab w:val="left" w:pos="7514"/>
        </w:tabs>
      </w:pPr>
      <w:r>
        <w:tab/>
        <w:t>pa-lemek</w:t>
      </w:r>
      <w:r>
        <w:tab/>
        <w:t>nu</w:t>
      </w:r>
      <w:r>
        <w:tab/>
        <w:t>tsuay</w:t>
      </w:r>
      <w:r>
        <w:tab/>
        <w:t>a</w:t>
      </w:r>
      <w:r>
        <w:tab/>
        <w:t>pa-gaîu</w:t>
      </w:r>
      <w:r>
        <w:tab/>
        <w:t>a</w:t>
      </w:r>
      <w:r>
        <w:tab/>
        <w:t>em=÷uqa÷uq</w:t>
      </w:r>
      <w:r>
        <w:tab/>
        <w:t>sa</w:t>
      </w:r>
      <w:r>
        <w:tab/>
        <w:t>uta</w:t>
      </w:r>
      <w:r w:rsidR="0011317E">
        <w:tab/>
        <w:t>÷uqa÷uq-en</w:t>
      </w:r>
    </w:p>
    <w:p w14:paraId="58D362F8" w14:textId="77777777" w:rsidR="00800AD8" w:rsidRDefault="00800AD8" w:rsidP="0011317E">
      <w:pPr>
        <w:pStyle w:val="InterlineTransNoFree"/>
        <w:tabs>
          <w:tab w:val="left" w:pos="1757"/>
          <w:tab w:val="left" w:pos="2411"/>
          <w:tab w:val="left" w:pos="3440"/>
          <w:tab w:val="left" w:pos="3704"/>
          <w:tab w:val="left" w:pos="4883"/>
          <w:tab w:val="left" w:pos="5147"/>
          <w:tab w:val="left" w:pos="6521"/>
          <w:tab w:val="left" w:pos="7010"/>
          <w:tab w:val="left" w:pos="7514"/>
        </w:tabs>
      </w:pPr>
      <w:r>
        <w:tab/>
        <w:t>cause-might</w:t>
      </w:r>
      <w:r>
        <w:tab/>
        <w:t>when</w:t>
      </w:r>
      <w:r>
        <w:tab/>
        <w:t>long.time</w:t>
      </w:r>
      <w:r>
        <w:rPr>
          <w:smallCaps/>
        </w:rPr>
        <w:tab/>
        <w:t>c</w:t>
      </w:r>
      <w:r>
        <w:rPr>
          <w:smallCaps/>
        </w:rPr>
        <w:tab/>
      </w:r>
      <w:r>
        <w:t>cause-slow</w:t>
      </w:r>
      <w:r>
        <w:rPr>
          <w:smallCaps/>
        </w:rPr>
        <w:tab/>
        <w:t>c</w:t>
      </w:r>
      <w:r>
        <w:rPr>
          <w:smallCaps/>
        </w:rPr>
        <w:tab/>
        <w:t>af</w:t>
      </w:r>
      <w:r>
        <w:t>=shake</w:t>
      </w:r>
      <w:r>
        <w:tab/>
        <w:t>and</w:t>
      </w:r>
      <w:r>
        <w:tab/>
        <w:t>also</w:t>
      </w:r>
      <w:r w:rsidR="0011317E">
        <w:tab/>
        <w:t>shake-</w:t>
      </w:r>
      <w:r w:rsidR="0011317E">
        <w:rPr>
          <w:smallCaps/>
        </w:rPr>
        <w:t>pf</w:t>
      </w:r>
    </w:p>
    <w:p w14:paraId="4088B828" w14:textId="77777777" w:rsidR="00800AD8" w:rsidRDefault="0011317E" w:rsidP="0011317E">
      <w:pPr>
        <w:pStyle w:val="InterlineText"/>
        <w:tabs>
          <w:tab w:val="left" w:pos="533"/>
          <w:tab w:val="left" w:pos="1187"/>
        </w:tabs>
      </w:pPr>
      <w:r>
        <w:tab/>
        <w:t>nu</w:t>
      </w:r>
      <w:r w:rsidR="00800AD8">
        <w:tab/>
        <w:t>puraketj.</w:t>
      </w:r>
    </w:p>
    <w:p w14:paraId="580DBE3B" w14:textId="77777777" w:rsidR="00800AD8" w:rsidRDefault="0011317E" w:rsidP="0011317E">
      <w:pPr>
        <w:pStyle w:val="InterlineGlossWithTrans"/>
        <w:tabs>
          <w:tab w:val="left" w:pos="533"/>
          <w:tab w:val="left" w:pos="1187"/>
        </w:tabs>
      </w:pPr>
      <w:r>
        <w:tab/>
        <w:t>nu</w:t>
      </w:r>
      <w:r w:rsidR="00800AD8">
        <w:tab/>
        <w:t>pu-raketj</w:t>
      </w:r>
    </w:p>
    <w:p w14:paraId="2247C643" w14:textId="77777777" w:rsidR="00800AD8" w:rsidRDefault="0011317E" w:rsidP="0011317E">
      <w:pPr>
        <w:pStyle w:val="InterlineTrans"/>
        <w:tabs>
          <w:tab w:val="left" w:pos="533"/>
          <w:tab w:val="left" w:pos="1187"/>
        </w:tabs>
      </w:pPr>
      <w:r>
        <w:tab/>
        <w:t>when</w:t>
      </w:r>
      <w:r w:rsidR="00800AD8">
        <w:tab/>
        <w:t>have-always</w:t>
      </w:r>
    </w:p>
    <w:p w14:paraId="368DB03D" w14:textId="77777777" w:rsidR="00800AD8" w:rsidRDefault="00800AD8">
      <w:pPr>
        <w:pStyle w:val="InterlineFree"/>
      </w:pPr>
      <w:r>
        <w:t>Sometimes it shakes for quite a long time, and at other times it keeps on shaking.</w:t>
      </w:r>
    </w:p>
    <w:p w14:paraId="74AEDAF7" w14:textId="77777777" w:rsidR="00800AD8" w:rsidRDefault="00DC1AE0" w:rsidP="0011317E">
      <w:pPr>
        <w:pStyle w:val="InterlineText"/>
        <w:tabs>
          <w:tab w:val="left" w:pos="533"/>
          <w:tab w:val="left" w:pos="1022"/>
          <w:tab w:val="left" w:pos="1706"/>
          <w:tab w:val="left" w:pos="2885"/>
          <w:tab w:val="left" w:pos="3389"/>
          <w:tab w:val="left" w:pos="5048"/>
          <w:tab w:val="left" w:pos="5552"/>
          <w:tab w:val="left" w:pos="6566"/>
          <w:tab w:val="left" w:pos="7070"/>
          <w:tab w:val="left" w:pos="8219"/>
        </w:tabs>
      </w:pPr>
      <w:r w:rsidRPr="003A1D48">
        <w:rPr>
          <w:rStyle w:val="InterlineTextNumChar"/>
        </w:rPr>
        <w:t>005</w:t>
      </w:r>
      <w:r w:rsidR="00800AD8">
        <w:tab/>
        <w:t>sa</w:t>
      </w:r>
      <w:r w:rsidR="00800AD8">
        <w:tab/>
        <w:t>azua</w:t>
      </w:r>
      <w:r w:rsidR="00800AD8">
        <w:tab/>
        <w:t>qemayam</w:t>
      </w:r>
      <w:r w:rsidR="00800AD8">
        <w:tab/>
        <w:t>tua</w:t>
      </w:r>
      <w:r w:rsidR="00800AD8">
        <w:tab/>
        <w:t>kadjunangan</w:t>
      </w:r>
      <w:r w:rsidR="00800AD8">
        <w:tab/>
        <w:t>tua</w:t>
      </w:r>
      <w:r w:rsidR="00800AD8">
        <w:tab/>
        <w:t>nakuya</w:t>
      </w:r>
      <w:r w:rsidR="00800AD8">
        <w:tab/>
        <w:t>tua</w:t>
      </w:r>
      <w:r w:rsidR="0011317E">
        <w:tab/>
        <w:t>nanguaq,</w:t>
      </w:r>
      <w:r w:rsidR="0011317E">
        <w:tab/>
        <w:t>aya</w:t>
      </w:r>
    </w:p>
    <w:p w14:paraId="73132885" w14:textId="77777777" w:rsidR="00800AD8" w:rsidRDefault="00800AD8" w:rsidP="0011317E">
      <w:pPr>
        <w:pStyle w:val="InterlineGlossWithTrans"/>
        <w:tabs>
          <w:tab w:val="left" w:pos="533"/>
          <w:tab w:val="left" w:pos="1022"/>
          <w:tab w:val="left" w:pos="1706"/>
          <w:tab w:val="left" w:pos="2885"/>
          <w:tab w:val="left" w:pos="3389"/>
          <w:tab w:val="left" w:pos="5048"/>
          <w:tab w:val="left" w:pos="5552"/>
          <w:tab w:val="left" w:pos="6566"/>
          <w:tab w:val="left" w:pos="7070"/>
          <w:tab w:val="left" w:pos="8219"/>
        </w:tabs>
      </w:pPr>
      <w:r>
        <w:tab/>
        <w:t>sa</w:t>
      </w:r>
      <w:r>
        <w:tab/>
        <w:t>a-zua</w:t>
      </w:r>
      <w:r>
        <w:tab/>
        <w:t>em=qayam</w:t>
      </w:r>
      <w:r>
        <w:tab/>
        <w:t>tua</w:t>
      </w:r>
      <w:r>
        <w:tab/>
        <w:t>ka-djunang-an</w:t>
      </w:r>
      <w:r>
        <w:tab/>
        <w:t>tua</w:t>
      </w:r>
      <w:r>
        <w:tab/>
        <w:t>na-kuya</w:t>
      </w:r>
      <w:r>
        <w:tab/>
        <w:t>tua</w:t>
      </w:r>
      <w:r w:rsidR="0011317E">
        <w:tab/>
        <w:t>na-nguaq</w:t>
      </w:r>
      <w:r w:rsidR="0011317E">
        <w:tab/>
        <w:t>aya</w:t>
      </w:r>
    </w:p>
    <w:p w14:paraId="41065AA5" w14:textId="77777777" w:rsidR="00800AD8" w:rsidRDefault="00800AD8" w:rsidP="0011317E">
      <w:pPr>
        <w:pStyle w:val="InterlineTransNoFree"/>
        <w:tabs>
          <w:tab w:val="left" w:pos="1022"/>
          <w:tab w:val="left" w:pos="1706"/>
          <w:tab w:val="left" w:pos="2885"/>
          <w:tab w:val="left" w:pos="3389"/>
          <w:tab w:val="left" w:pos="5048"/>
          <w:tab w:val="left" w:pos="5552"/>
          <w:tab w:val="left" w:pos="6566"/>
          <w:tab w:val="left" w:pos="7070"/>
          <w:tab w:val="left" w:pos="8219"/>
        </w:tabs>
      </w:pPr>
      <w:r>
        <w:tab/>
        <w:t>and</w:t>
      </w:r>
      <w:r>
        <w:tab/>
      </w:r>
      <w:r>
        <w:rPr>
          <w:smallCaps/>
        </w:rPr>
        <w:t>c-</w:t>
      </w:r>
      <w:r>
        <w:t>that</w:t>
      </w:r>
      <w:r>
        <w:tab/>
      </w:r>
      <w:r>
        <w:rPr>
          <w:smallCaps/>
        </w:rPr>
        <w:t>af</w:t>
      </w:r>
      <w:r>
        <w:t>=inspect</w:t>
      </w:r>
      <w:r>
        <w:tab/>
      </w:r>
      <w:r>
        <w:rPr>
          <w:smallCaps/>
        </w:rPr>
        <w:t>obl</w:t>
      </w:r>
      <w:r>
        <w:tab/>
        <w:t>main-earth-</w:t>
      </w:r>
      <w:r>
        <w:rPr>
          <w:smallCaps/>
        </w:rPr>
        <w:t>nom</w:t>
      </w:r>
      <w:r>
        <w:tab/>
      </w:r>
      <w:r>
        <w:rPr>
          <w:smallCaps/>
        </w:rPr>
        <w:t>obl</w:t>
      </w:r>
      <w:r>
        <w:tab/>
      </w:r>
      <w:r>
        <w:rPr>
          <w:smallCaps/>
        </w:rPr>
        <w:t>stat</w:t>
      </w:r>
      <w:r>
        <w:t>-bad</w:t>
      </w:r>
      <w:r>
        <w:tab/>
      </w:r>
      <w:r>
        <w:rPr>
          <w:smallCaps/>
        </w:rPr>
        <w:t>obl</w:t>
      </w:r>
      <w:r w:rsidR="0011317E">
        <w:tab/>
      </w:r>
      <w:r w:rsidR="0011317E">
        <w:rPr>
          <w:smallCaps/>
        </w:rPr>
        <w:t>stat</w:t>
      </w:r>
      <w:r w:rsidR="0011317E">
        <w:t>-good</w:t>
      </w:r>
      <w:r w:rsidR="0011317E">
        <w:tab/>
        <w:t>say</w:t>
      </w:r>
    </w:p>
    <w:p w14:paraId="2BD04E2D" w14:textId="77777777" w:rsidR="00800AD8" w:rsidRDefault="00800AD8" w:rsidP="0011317E">
      <w:pPr>
        <w:pStyle w:val="InterlineText"/>
        <w:tabs>
          <w:tab w:val="left" w:pos="533"/>
          <w:tab w:val="left" w:pos="1397"/>
          <w:tab w:val="left" w:pos="1871"/>
          <w:tab w:val="left" w:pos="2135"/>
        </w:tabs>
      </w:pPr>
      <w:r>
        <w:tab/>
        <w:t>varung,</w:t>
      </w:r>
      <w:r>
        <w:tab/>
        <w:t>aya</w:t>
      </w:r>
      <w:r>
        <w:tab/>
        <w:t>a</w:t>
      </w:r>
      <w:r>
        <w:tab/>
        <w:t>tjautsikel.</w:t>
      </w:r>
    </w:p>
    <w:p w14:paraId="7153CCD7" w14:textId="77777777" w:rsidR="00800AD8" w:rsidRDefault="00800AD8" w:rsidP="0011317E">
      <w:pPr>
        <w:pStyle w:val="InterlineGlossWithTrans"/>
        <w:tabs>
          <w:tab w:val="left" w:pos="533"/>
          <w:tab w:val="left" w:pos="1397"/>
          <w:tab w:val="left" w:pos="1871"/>
          <w:tab w:val="left" w:pos="2135"/>
        </w:tabs>
      </w:pPr>
      <w:r>
        <w:tab/>
        <w:t>varung</w:t>
      </w:r>
      <w:r>
        <w:tab/>
        <w:t>aya</w:t>
      </w:r>
      <w:r>
        <w:tab/>
        <w:t>a</w:t>
      </w:r>
      <w:r>
        <w:tab/>
        <w:t>tjautsikel</w:t>
      </w:r>
    </w:p>
    <w:p w14:paraId="36E652A9" w14:textId="77777777" w:rsidR="00800AD8" w:rsidRDefault="00800AD8" w:rsidP="0011317E">
      <w:pPr>
        <w:pStyle w:val="InterlineTrans"/>
        <w:tabs>
          <w:tab w:val="left" w:pos="533"/>
          <w:tab w:val="left" w:pos="1397"/>
          <w:tab w:val="left" w:pos="1871"/>
          <w:tab w:val="left" w:pos="2135"/>
        </w:tabs>
      </w:pPr>
      <w:r>
        <w:tab/>
        <w:t>chest</w:t>
      </w:r>
      <w:r>
        <w:tab/>
        <w:t>say</w:t>
      </w:r>
      <w:r>
        <w:rPr>
          <w:smallCaps/>
        </w:rPr>
        <w:tab/>
        <w:t>c</w:t>
      </w:r>
      <w:r>
        <w:rPr>
          <w:smallCaps/>
        </w:rPr>
        <w:tab/>
      </w:r>
      <w:r>
        <w:t>story</w:t>
      </w:r>
    </w:p>
    <w:p w14:paraId="3CFDEF4B" w14:textId="77777777" w:rsidR="00800AD8" w:rsidRDefault="00800AD8">
      <w:pPr>
        <w:pStyle w:val="InterlineFree"/>
      </w:pPr>
      <w:r>
        <w:t>That is when he has a mind to inspect the earth to see what is bad and good, according to the story.</w:t>
      </w:r>
    </w:p>
    <w:p w14:paraId="74D1D82D" w14:textId="77777777" w:rsidR="00800AD8" w:rsidRDefault="00800AD8" w:rsidP="0011317E">
      <w:pPr>
        <w:pStyle w:val="FullTranslation"/>
      </w:pPr>
      <w:r>
        <w:t>This earth is tied up by Salakats with rattans and vines. So when Salakats thinks: “I wonder if the ties have rotted,” then the ties are changed, they say. And when he is changing them, the earth quakes, they say. Sometimes it shakes for quite a long time, and at other times it keeps on shaking. That is when he has a mind to inspect the earth to see what is bad and good, according to the story.</w:t>
      </w:r>
    </w:p>
    <w:p w14:paraId="315F1E93" w14:textId="77777777" w:rsidR="00800AD8" w:rsidRDefault="00800AD8">
      <w:pPr>
        <w:pStyle w:val="Heading4"/>
      </w:pPr>
      <w:r w:rsidRPr="00996908">
        <w:rPr>
          <w:rStyle w:val="NumTextHeadingChar"/>
        </w:rPr>
        <w:t>023</w:t>
      </w:r>
      <w:r>
        <w:t xml:space="preserve"> THE FLOOD</w:t>
      </w:r>
      <w:r w:rsidR="0011317E">
        <w:br/>
      </w:r>
      <w:r>
        <w:t>qatsa a zaî</w:t>
      </w:r>
      <w:r w:rsidR="0011317E">
        <w:t>um</w:t>
      </w:r>
      <w:r w:rsidR="001208B6">
        <w:t xml:space="preserve"> (</w:t>
      </w:r>
      <w:r w:rsidR="0011317E">
        <w:t>Tjakuvukuvuî village, p.194</w:t>
      </w:r>
      <w:r w:rsidR="001208B6">
        <w:t>)</w:t>
      </w:r>
    </w:p>
    <w:p w14:paraId="2924BA5B" w14:textId="77777777" w:rsidR="00800AD8" w:rsidRDefault="00DC1AE0" w:rsidP="0011317E">
      <w:pPr>
        <w:pStyle w:val="InterlineText"/>
        <w:tabs>
          <w:tab w:val="left" w:pos="533"/>
          <w:tab w:val="left" w:pos="1097"/>
          <w:tab w:val="left" w:pos="2876"/>
          <w:tab w:val="left" w:pos="3440"/>
          <w:tab w:val="left" w:pos="4514"/>
          <w:tab w:val="left" w:pos="4778"/>
          <w:tab w:val="left" w:pos="6437"/>
          <w:tab w:val="left" w:pos="7421"/>
          <w:tab w:val="left" w:pos="8180"/>
        </w:tabs>
      </w:pPr>
      <w:r w:rsidRPr="003A1D48">
        <w:rPr>
          <w:rStyle w:val="InterlineTextNumChar"/>
        </w:rPr>
        <w:t>001</w:t>
      </w:r>
      <w:r w:rsidR="00800AD8">
        <w:tab/>
        <w:t>ka</w:t>
      </w:r>
      <w:r w:rsidR="00800AD8">
        <w:tab/>
        <w:t>sitsuayan</w:t>
      </w:r>
      <w:r w:rsidR="0011317E">
        <w:tab/>
        <w:t>ka</w:t>
      </w:r>
      <w:r w:rsidR="0011317E">
        <w:tab/>
        <w:t>mairaw</w:t>
      </w:r>
      <w:r w:rsidR="0011317E">
        <w:tab/>
        <w:t>a</w:t>
      </w:r>
      <w:r w:rsidR="0011317E">
        <w:tab/>
        <w:t>kadjunangan,</w:t>
      </w:r>
      <w:r w:rsidR="0011317E">
        <w:tab/>
        <w:t>saka</w:t>
      </w:r>
      <w:r w:rsidR="0011317E">
        <w:tab/>
        <w:t>zaîum</w:t>
      </w:r>
      <w:r w:rsidR="0011317E">
        <w:tab/>
        <w:t>anga</w:t>
      </w:r>
    </w:p>
    <w:p w14:paraId="010DFD72" w14:textId="77777777" w:rsidR="00800AD8" w:rsidRDefault="00800AD8" w:rsidP="0011317E">
      <w:pPr>
        <w:pStyle w:val="InterlineGlossWithTrans"/>
        <w:tabs>
          <w:tab w:val="left" w:pos="533"/>
          <w:tab w:val="left" w:pos="1097"/>
          <w:tab w:val="left" w:pos="2876"/>
          <w:tab w:val="left" w:pos="3440"/>
          <w:tab w:val="left" w:pos="4514"/>
          <w:tab w:val="left" w:pos="4778"/>
          <w:tab w:val="left" w:pos="6437"/>
          <w:tab w:val="left" w:pos="7421"/>
          <w:tab w:val="left" w:pos="8180"/>
        </w:tabs>
      </w:pPr>
      <w:r>
        <w:tab/>
        <w:t>ka</w:t>
      </w:r>
      <w:r>
        <w:tab/>
        <w:t>si-tsuay-an</w:t>
      </w:r>
      <w:r w:rsidR="0011317E">
        <w:tab/>
        <w:t>ka</w:t>
      </w:r>
      <w:r w:rsidR="0011317E">
        <w:tab/>
        <w:t>ma-iraw</w:t>
      </w:r>
      <w:r w:rsidR="0011317E">
        <w:tab/>
        <w:t>a</w:t>
      </w:r>
      <w:r w:rsidR="0011317E">
        <w:tab/>
        <w:t>ka-djunang-an</w:t>
      </w:r>
      <w:r w:rsidR="0011317E">
        <w:tab/>
        <w:t>sa-ka</w:t>
      </w:r>
      <w:r w:rsidR="0011317E">
        <w:tab/>
        <w:t>zaîum</w:t>
      </w:r>
      <w:r w:rsidR="0011317E">
        <w:tab/>
        <w:t>anga</w:t>
      </w:r>
    </w:p>
    <w:p w14:paraId="10C09D5D" w14:textId="77777777" w:rsidR="00800AD8" w:rsidRDefault="00800AD8" w:rsidP="0011317E">
      <w:pPr>
        <w:pStyle w:val="InterlineTransNoFree"/>
        <w:tabs>
          <w:tab w:val="left" w:pos="1097"/>
          <w:tab w:val="left" w:pos="2876"/>
          <w:tab w:val="left" w:pos="3440"/>
          <w:tab w:val="left" w:pos="4514"/>
          <w:tab w:val="left" w:pos="4778"/>
          <w:tab w:val="left" w:pos="6437"/>
          <w:tab w:val="left" w:pos="7421"/>
          <w:tab w:val="left" w:pos="8180"/>
        </w:tabs>
      </w:pPr>
      <w:r>
        <w:tab/>
        <w:t>after</w:t>
      </w:r>
      <w:r>
        <w:tab/>
      </w:r>
      <w:r>
        <w:rPr>
          <w:smallCaps/>
        </w:rPr>
        <w:t>if</w:t>
      </w:r>
      <w:r>
        <w:t>-long.time-</w:t>
      </w:r>
      <w:r>
        <w:rPr>
          <w:smallCaps/>
        </w:rPr>
        <w:t>nom</w:t>
      </w:r>
      <w:r w:rsidR="0011317E">
        <w:tab/>
        <w:t>after</w:t>
      </w:r>
      <w:r w:rsidR="0011317E">
        <w:tab/>
      </w:r>
      <w:r w:rsidR="0011317E">
        <w:rPr>
          <w:smallCaps/>
        </w:rPr>
        <w:t>stat</w:t>
      </w:r>
      <w:r w:rsidR="0011317E">
        <w:t>-melt</w:t>
      </w:r>
      <w:r w:rsidR="0011317E">
        <w:rPr>
          <w:smallCaps/>
        </w:rPr>
        <w:tab/>
        <w:t>c</w:t>
      </w:r>
      <w:r w:rsidR="0011317E">
        <w:rPr>
          <w:smallCaps/>
        </w:rPr>
        <w:tab/>
      </w:r>
      <w:r w:rsidR="0011317E">
        <w:t>main-earth-</w:t>
      </w:r>
      <w:r w:rsidR="0011317E">
        <w:rPr>
          <w:smallCaps/>
        </w:rPr>
        <w:t>nom</w:t>
      </w:r>
      <w:r w:rsidR="0011317E">
        <w:tab/>
        <w:t>and-after</w:t>
      </w:r>
      <w:r w:rsidR="0011317E">
        <w:tab/>
        <w:t>water</w:t>
      </w:r>
      <w:r w:rsidR="0011317E">
        <w:tab/>
        <w:t>indeed</w:t>
      </w:r>
    </w:p>
    <w:p w14:paraId="4861ACF0" w14:textId="77777777" w:rsidR="00800AD8" w:rsidRDefault="00800AD8" w:rsidP="0011317E">
      <w:pPr>
        <w:pStyle w:val="InterlineText"/>
        <w:tabs>
          <w:tab w:val="left" w:pos="533"/>
          <w:tab w:val="left" w:pos="2117"/>
          <w:tab w:val="left" w:pos="2381"/>
          <w:tab w:val="left" w:pos="3410"/>
          <w:tab w:val="left" w:pos="4079"/>
          <w:tab w:val="left" w:pos="5003"/>
          <w:tab w:val="left" w:pos="7142"/>
          <w:tab w:val="left" w:pos="7406"/>
          <w:tab w:val="left" w:pos="8480"/>
        </w:tabs>
      </w:pPr>
      <w:r>
        <w:lastRenderedPageBreak/>
        <w:tab/>
        <w:t>pulingelingetj</w:t>
      </w:r>
      <w:r w:rsidR="0011317E">
        <w:tab/>
        <w:t>a</w:t>
      </w:r>
      <w:r w:rsidR="0011317E">
        <w:tab/>
        <w:t>gadu,</w:t>
      </w:r>
      <w:r w:rsidR="0011317E">
        <w:tab/>
        <w:t>manu</w:t>
      </w:r>
      <w:r w:rsidR="0011317E">
        <w:tab/>
        <w:t>izua</w:t>
      </w:r>
      <w:r w:rsidR="0011317E">
        <w:tab/>
        <w:t>namalauî</w:t>
      </w:r>
      <w:r w:rsidR="0011317E">
        <w:tab/>
        <w:t>a</w:t>
      </w:r>
      <w:r w:rsidR="0011317E">
        <w:tab/>
        <w:t>ke÷ike÷i</w:t>
      </w:r>
      <w:r w:rsidR="0011317E">
        <w:tab/>
        <w:t>a</w:t>
      </w:r>
    </w:p>
    <w:p w14:paraId="66344259" w14:textId="77777777" w:rsidR="00800AD8" w:rsidRDefault="00800AD8" w:rsidP="0011317E">
      <w:pPr>
        <w:pStyle w:val="InterlineGlossWithTrans"/>
        <w:tabs>
          <w:tab w:val="left" w:pos="533"/>
          <w:tab w:val="left" w:pos="2117"/>
          <w:tab w:val="left" w:pos="2381"/>
          <w:tab w:val="left" w:pos="3410"/>
          <w:tab w:val="left" w:pos="4079"/>
          <w:tab w:val="left" w:pos="5003"/>
          <w:tab w:val="left" w:pos="7142"/>
          <w:tab w:val="left" w:pos="7406"/>
          <w:tab w:val="left" w:pos="8480"/>
        </w:tabs>
      </w:pPr>
      <w:r>
        <w:tab/>
        <w:t>pu-linge-lingetj</w:t>
      </w:r>
      <w:r w:rsidR="0011317E">
        <w:tab/>
        <w:t>a</w:t>
      </w:r>
      <w:r w:rsidR="0011317E">
        <w:tab/>
        <w:t>gadu</w:t>
      </w:r>
      <w:r w:rsidR="0011317E">
        <w:tab/>
        <w:t>manu</w:t>
      </w:r>
      <w:r w:rsidR="0011317E">
        <w:tab/>
        <w:t>i-zua</w:t>
      </w:r>
      <w:r w:rsidR="0011317E">
        <w:tab/>
        <w:t>na-ma-lauî</w:t>
      </w:r>
      <w:r w:rsidR="0011317E">
        <w:tab/>
        <w:t>a</w:t>
      </w:r>
      <w:r w:rsidR="0011317E">
        <w:tab/>
        <w:t>ke÷i-ke÷i</w:t>
      </w:r>
      <w:r w:rsidR="0011317E">
        <w:tab/>
        <w:t>a</w:t>
      </w:r>
    </w:p>
    <w:p w14:paraId="7DE239AE" w14:textId="77777777" w:rsidR="00800AD8" w:rsidRDefault="00800AD8" w:rsidP="0011317E">
      <w:pPr>
        <w:pStyle w:val="InterlineTransNoFree"/>
        <w:tabs>
          <w:tab w:val="left" w:pos="2117"/>
          <w:tab w:val="left" w:pos="2381"/>
          <w:tab w:val="left" w:pos="3410"/>
          <w:tab w:val="left" w:pos="4079"/>
          <w:tab w:val="left" w:pos="5003"/>
          <w:tab w:val="left" w:pos="7142"/>
          <w:tab w:val="left" w:pos="7406"/>
          <w:tab w:val="left" w:pos="8480"/>
        </w:tabs>
      </w:pPr>
      <w:r>
        <w:tab/>
        <w:t>have-</w:t>
      </w:r>
      <w:r>
        <w:rPr>
          <w:smallCaps/>
        </w:rPr>
        <w:t>red</w:t>
      </w:r>
      <w:r>
        <w:t>-entire</w:t>
      </w:r>
      <w:r w:rsidR="0011317E">
        <w:rPr>
          <w:smallCaps/>
        </w:rPr>
        <w:tab/>
        <w:t>c</w:t>
      </w:r>
      <w:r w:rsidR="0011317E">
        <w:rPr>
          <w:smallCaps/>
        </w:rPr>
        <w:tab/>
      </w:r>
      <w:r w:rsidR="0011317E">
        <w:t>mountain</w:t>
      </w:r>
      <w:r w:rsidR="0011317E">
        <w:tab/>
        <w:t>then</w:t>
      </w:r>
      <w:r w:rsidR="0011317E">
        <w:tab/>
      </w:r>
      <w:r w:rsidR="0011317E">
        <w:rPr>
          <w:smallCaps/>
        </w:rPr>
        <w:t>loc</w:t>
      </w:r>
      <w:r w:rsidR="0011317E">
        <w:t>-that</w:t>
      </w:r>
      <w:r w:rsidR="0011317E">
        <w:tab/>
      </w:r>
      <w:r w:rsidR="0011317E">
        <w:rPr>
          <w:smallCaps/>
        </w:rPr>
        <w:t>past</w:t>
      </w:r>
      <w:r w:rsidR="0011317E">
        <w:t>-</w:t>
      </w:r>
      <w:r w:rsidR="0011317E">
        <w:rPr>
          <w:smallCaps/>
        </w:rPr>
        <w:t>stat</w:t>
      </w:r>
      <w:r w:rsidR="0011317E">
        <w:t>-remainder</w:t>
      </w:r>
      <w:r w:rsidR="0011317E">
        <w:rPr>
          <w:smallCaps/>
        </w:rPr>
        <w:tab/>
        <w:t>c</w:t>
      </w:r>
      <w:r w:rsidR="0011317E">
        <w:rPr>
          <w:smallCaps/>
        </w:rPr>
        <w:tab/>
        <w:t>red</w:t>
      </w:r>
      <w:r w:rsidR="0011317E">
        <w:t>-small</w:t>
      </w:r>
      <w:r w:rsidR="0011317E">
        <w:rPr>
          <w:smallCaps/>
        </w:rPr>
        <w:tab/>
        <w:t>c</w:t>
      </w:r>
    </w:p>
    <w:p w14:paraId="6ACBB0E2" w14:textId="77777777" w:rsidR="00800AD8" w:rsidRDefault="00800AD8" w:rsidP="0011317E">
      <w:pPr>
        <w:pStyle w:val="InterlineText"/>
        <w:tabs>
          <w:tab w:val="left" w:pos="533"/>
        </w:tabs>
      </w:pPr>
      <w:r>
        <w:tab/>
        <w:t>gadu.</w:t>
      </w:r>
    </w:p>
    <w:p w14:paraId="234DC4DD" w14:textId="77777777" w:rsidR="00800AD8" w:rsidRDefault="00800AD8" w:rsidP="0011317E">
      <w:pPr>
        <w:pStyle w:val="InterlineGlossWithTrans"/>
        <w:tabs>
          <w:tab w:val="left" w:pos="533"/>
        </w:tabs>
      </w:pPr>
      <w:r>
        <w:tab/>
        <w:t>gadu</w:t>
      </w:r>
    </w:p>
    <w:p w14:paraId="79862860" w14:textId="77777777" w:rsidR="00800AD8" w:rsidRDefault="00800AD8" w:rsidP="0011317E">
      <w:pPr>
        <w:pStyle w:val="InterlineTrans"/>
        <w:tabs>
          <w:tab w:val="left" w:pos="533"/>
        </w:tabs>
      </w:pPr>
      <w:r>
        <w:rPr>
          <w:smallCaps/>
        </w:rPr>
        <w:tab/>
      </w:r>
      <w:r>
        <w:t>mountain</w:t>
      </w:r>
    </w:p>
    <w:p w14:paraId="2AC7DFC4" w14:textId="77777777" w:rsidR="00800AD8" w:rsidRDefault="00800AD8">
      <w:pPr>
        <w:pStyle w:val="InterlineFree"/>
      </w:pPr>
      <w:r>
        <w:t>Once upon a time the earth dissolved, and the mountains everywhere became</w:t>
      </w:r>
      <w:r w:rsidR="0011317E">
        <w:t xml:space="preserve"> water. There was just one small mountain left.</w:t>
      </w:r>
    </w:p>
    <w:p w14:paraId="50E02377" w14:textId="77777777" w:rsidR="00800AD8" w:rsidRDefault="00DC1AE0" w:rsidP="0011317E">
      <w:pPr>
        <w:pStyle w:val="InterlineText"/>
        <w:tabs>
          <w:tab w:val="left" w:pos="533"/>
          <w:tab w:val="left" w:pos="1022"/>
          <w:tab w:val="left" w:pos="2021"/>
          <w:tab w:val="left" w:pos="2285"/>
          <w:tab w:val="left" w:pos="3299"/>
          <w:tab w:val="left" w:pos="3983"/>
        </w:tabs>
      </w:pPr>
      <w:r w:rsidRPr="003A1D48">
        <w:rPr>
          <w:rStyle w:val="InterlineTextNumChar"/>
        </w:rPr>
        <w:t>002</w:t>
      </w:r>
      <w:r w:rsidR="00800AD8">
        <w:tab/>
        <w:t>qau</w:t>
      </w:r>
      <w:r w:rsidR="00800AD8">
        <w:tab/>
        <w:t>matsay</w:t>
      </w:r>
      <w:r w:rsidR="00800AD8">
        <w:tab/>
        <w:t>a</w:t>
      </w:r>
      <w:r w:rsidR="00800AD8">
        <w:tab/>
        <w:t>mapuîat</w:t>
      </w:r>
      <w:r w:rsidR="0011317E">
        <w:tab/>
        <w:t>azua</w:t>
      </w:r>
      <w:r w:rsidR="0011317E">
        <w:tab/>
        <w:t>tsautsau.</w:t>
      </w:r>
    </w:p>
    <w:p w14:paraId="41BD6E16" w14:textId="77777777" w:rsidR="00800AD8" w:rsidRDefault="00800AD8" w:rsidP="0011317E">
      <w:pPr>
        <w:pStyle w:val="InterlineGlossWithTrans"/>
        <w:tabs>
          <w:tab w:val="left" w:pos="533"/>
          <w:tab w:val="left" w:pos="1022"/>
          <w:tab w:val="left" w:pos="2021"/>
          <w:tab w:val="left" w:pos="2285"/>
          <w:tab w:val="left" w:pos="3299"/>
          <w:tab w:val="left" w:pos="3983"/>
        </w:tabs>
      </w:pPr>
      <w:r>
        <w:tab/>
        <w:t>qau</w:t>
      </w:r>
      <w:r>
        <w:tab/>
        <w:t>m-patsay</w:t>
      </w:r>
      <w:r>
        <w:tab/>
        <w:t>a</w:t>
      </w:r>
      <w:r>
        <w:tab/>
        <w:t>ma-puîat</w:t>
      </w:r>
      <w:r w:rsidR="0011317E">
        <w:tab/>
        <w:t>a-zua</w:t>
      </w:r>
      <w:r w:rsidR="0011317E">
        <w:tab/>
        <w:t>tsau-tsau</w:t>
      </w:r>
    </w:p>
    <w:p w14:paraId="1B352460" w14:textId="77777777" w:rsidR="00800AD8" w:rsidRDefault="00800AD8" w:rsidP="00B76180">
      <w:pPr>
        <w:pStyle w:val="InterlineTransNoFree"/>
        <w:tabs>
          <w:tab w:val="left" w:pos="1022"/>
          <w:tab w:val="left" w:pos="2021"/>
          <w:tab w:val="left" w:pos="2285"/>
          <w:tab w:val="left" w:pos="3299"/>
          <w:tab w:val="left" w:pos="3983"/>
          <w:tab w:val="right" w:pos="8789"/>
        </w:tabs>
      </w:pPr>
      <w:r>
        <w:tab/>
        <w:t>so</w:t>
      </w:r>
      <w:r>
        <w:tab/>
      </w:r>
      <w:r>
        <w:rPr>
          <w:smallCaps/>
        </w:rPr>
        <w:t>af</w:t>
      </w:r>
      <w:r>
        <w:t>-die</w:t>
      </w:r>
      <w:r>
        <w:rPr>
          <w:smallCaps/>
        </w:rPr>
        <w:tab/>
        <w:t>c</w:t>
      </w:r>
      <w:r>
        <w:rPr>
          <w:smallCaps/>
        </w:rPr>
        <w:tab/>
        <w:t>num</w:t>
      </w:r>
      <w:r>
        <w:t>-all</w:t>
      </w:r>
      <w:r w:rsidR="0011317E">
        <w:tab/>
      </w:r>
      <w:r w:rsidR="0011317E">
        <w:rPr>
          <w:smallCaps/>
        </w:rPr>
        <w:t>c-</w:t>
      </w:r>
      <w:r w:rsidR="0011317E">
        <w:t>that</w:t>
      </w:r>
      <w:r w:rsidR="0011317E">
        <w:tab/>
      </w:r>
      <w:r w:rsidR="0011317E">
        <w:rPr>
          <w:smallCaps/>
        </w:rPr>
        <w:t>red</w:t>
      </w:r>
      <w:r w:rsidR="0011317E">
        <w:t>-being</w:t>
      </w:r>
      <w:r w:rsidR="0011317E">
        <w:tab/>
        <w:t>And all the people died.</w:t>
      </w:r>
    </w:p>
    <w:p w14:paraId="60C13D4E" w14:textId="77777777" w:rsidR="00800AD8" w:rsidRDefault="00DC1AE0" w:rsidP="0011317E">
      <w:pPr>
        <w:pStyle w:val="InterlineText"/>
        <w:tabs>
          <w:tab w:val="left" w:pos="533"/>
          <w:tab w:val="left" w:pos="1022"/>
          <w:tab w:val="left" w:pos="1946"/>
          <w:tab w:val="left" w:pos="2945"/>
          <w:tab w:val="left" w:pos="3209"/>
          <w:tab w:val="left" w:pos="4988"/>
          <w:tab w:val="left" w:pos="5492"/>
          <w:tab w:val="left" w:pos="6281"/>
          <w:tab w:val="left" w:pos="6770"/>
          <w:tab w:val="left" w:pos="7529"/>
        </w:tabs>
      </w:pPr>
      <w:r w:rsidRPr="003A1D48">
        <w:rPr>
          <w:rStyle w:val="InterlineTextNumChar"/>
        </w:rPr>
        <w:t>003</w:t>
      </w:r>
      <w:r w:rsidR="00800AD8">
        <w:tab/>
        <w:t>sa</w:t>
      </w:r>
      <w:r w:rsidR="00800AD8">
        <w:tab/>
        <w:t>izua</w:t>
      </w:r>
      <w:r w:rsidR="00800AD8">
        <w:tab/>
        <w:t>ma÷usa</w:t>
      </w:r>
      <w:r w:rsidR="00800AD8">
        <w:tab/>
        <w:t>a</w:t>
      </w:r>
      <w:r w:rsidR="0011317E">
        <w:tab/>
        <w:t>nasekelay</w:t>
      </w:r>
      <w:r w:rsidR="0011317E">
        <w:tab/>
        <w:t>tua</w:t>
      </w:r>
      <w:r w:rsidR="0011317E">
        <w:tab/>
        <w:t>ritsing</w:t>
      </w:r>
      <w:r w:rsidR="0011317E">
        <w:tab/>
        <w:t>nua</w:t>
      </w:r>
      <w:r w:rsidR="0011317E">
        <w:tab/>
        <w:t>îavilu</w:t>
      </w:r>
      <w:r w:rsidR="0011317E">
        <w:tab/>
        <w:t>itjua</w:t>
      </w:r>
    </w:p>
    <w:p w14:paraId="7059CFA5" w14:textId="77777777" w:rsidR="00800AD8" w:rsidRDefault="00800AD8" w:rsidP="0011317E">
      <w:pPr>
        <w:pStyle w:val="InterlineGlossWithTrans"/>
        <w:tabs>
          <w:tab w:val="left" w:pos="533"/>
          <w:tab w:val="left" w:pos="1022"/>
          <w:tab w:val="left" w:pos="1946"/>
          <w:tab w:val="left" w:pos="2945"/>
          <w:tab w:val="left" w:pos="3209"/>
          <w:tab w:val="left" w:pos="4988"/>
          <w:tab w:val="left" w:pos="5492"/>
          <w:tab w:val="left" w:pos="6281"/>
          <w:tab w:val="left" w:pos="6770"/>
          <w:tab w:val="left" w:pos="7529"/>
        </w:tabs>
      </w:pPr>
      <w:r>
        <w:tab/>
        <w:t>sa</w:t>
      </w:r>
      <w:r>
        <w:tab/>
        <w:t>i-zua</w:t>
      </w:r>
      <w:r>
        <w:tab/>
        <w:t>ma-÷usa</w:t>
      </w:r>
      <w:r>
        <w:tab/>
        <w:t>a</w:t>
      </w:r>
      <w:r w:rsidR="0011317E">
        <w:tab/>
        <w:t>na-se-kelay</w:t>
      </w:r>
      <w:r w:rsidR="0011317E">
        <w:tab/>
        <w:t>tua</w:t>
      </w:r>
      <w:r w:rsidR="0011317E">
        <w:tab/>
        <w:t>ritsing</w:t>
      </w:r>
      <w:r w:rsidR="0011317E">
        <w:tab/>
        <w:t>nua</w:t>
      </w:r>
      <w:r w:rsidR="0011317E">
        <w:tab/>
        <w:t>îavilu</w:t>
      </w:r>
      <w:r w:rsidR="0011317E">
        <w:tab/>
        <w:t>i-tjua</w:t>
      </w:r>
    </w:p>
    <w:p w14:paraId="407FE5E0" w14:textId="77777777" w:rsidR="00800AD8" w:rsidRDefault="00800AD8" w:rsidP="0011317E">
      <w:pPr>
        <w:pStyle w:val="InterlineTransNoFree"/>
        <w:tabs>
          <w:tab w:val="left" w:pos="1022"/>
          <w:tab w:val="left" w:pos="1946"/>
          <w:tab w:val="left" w:pos="2945"/>
          <w:tab w:val="left" w:pos="3209"/>
          <w:tab w:val="left" w:pos="4988"/>
          <w:tab w:val="left" w:pos="5492"/>
          <w:tab w:val="left" w:pos="6281"/>
          <w:tab w:val="left" w:pos="6770"/>
          <w:tab w:val="left" w:pos="7529"/>
        </w:tabs>
        <w:rPr>
          <w:smallCaps/>
        </w:rPr>
      </w:pPr>
      <w:r>
        <w:tab/>
        <w:t>and</w:t>
      </w:r>
      <w:r>
        <w:tab/>
      </w:r>
      <w:r>
        <w:rPr>
          <w:smallCaps/>
        </w:rPr>
        <w:t>loc</w:t>
      </w:r>
      <w:r>
        <w:t>-that</w:t>
      </w:r>
      <w:r>
        <w:tab/>
      </w:r>
      <w:r>
        <w:rPr>
          <w:smallCaps/>
        </w:rPr>
        <w:t>num</w:t>
      </w:r>
      <w:r>
        <w:t>-two</w:t>
      </w:r>
      <w:r>
        <w:rPr>
          <w:smallCaps/>
        </w:rPr>
        <w:tab/>
        <w:t>c</w:t>
      </w:r>
      <w:r w:rsidR="0011317E">
        <w:tab/>
      </w:r>
      <w:r w:rsidR="0011317E">
        <w:rPr>
          <w:smallCaps/>
        </w:rPr>
        <w:t>past</w:t>
      </w:r>
      <w:r w:rsidR="0011317E">
        <w:t>-</w:t>
      </w:r>
      <w:r w:rsidR="0011317E">
        <w:rPr>
          <w:smallCaps/>
        </w:rPr>
        <w:t>invol</w:t>
      </w:r>
      <w:r w:rsidR="0011317E">
        <w:t>-hang</w:t>
      </w:r>
      <w:r w:rsidR="0011317E">
        <w:tab/>
      </w:r>
      <w:r w:rsidR="0011317E">
        <w:rPr>
          <w:smallCaps/>
        </w:rPr>
        <w:t>obl</w:t>
      </w:r>
      <w:r w:rsidR="0011317E">
        <w:tab/>
        <w:t>branch</w:t>
      </w:r>
      <w:r w:rsidR="0011317E">
        <w:tab/>
        <w:t>of</w:t>
      </w:r>
      <w:r w:rsidR="0011317E">
        <w:tab/>
        <w:t>tree.sp</w:t>
      </w:r>
      <w:r w:rsidR="0011317E">
        <w:tab/>
      </w:r>
      <w:r w:rsidR="0011317E">
        <w:rPr>
          <w:smallCaps/>
        </w:rPr>
        <w:t>loc</w:t>
      </w:r>
      <w:r w:rsidR="0011317E">
        <w:t>-there</w:t>
      </w:r>
    </w:p>
    <w:p w14:paraId="05A2A2D0" w14:textId="77777777" w:rsidR="00800AD8" w:rsidRDefault="00800AD8" w:rsidP="006F3C9E">
      <w:pPr>
        <w:pStyle w:val="InterlineText"/>
        <w:tabs>
          <w:tab w:val="left" w:pos="533"/>
          <w:tab w:val="left" w:pos="1562"/>
        </w:tabs>
      </w:pPr>
      <w:r>
        <w:tab/>
        <w:t>gadu,</w:t>
      </w:r>
      <w:r>
        <w:tab/>
        <w:t>aya.</w:t>
      </w:r>
    </w:p>
    <w:p w14:paraId="4B4CB045" w14:textId="77777777" w:rsidR="00800AD8" w:rsidRDefault="00800AD8" w:rsidP="006F3C9E">
      <w:pPr>
        <w:pStyle w:val="InterlineGlossWithTrans"/>
        <w:tabs>
          <w:tab w:val="left" w:pos="533"/>
          <w:tab w:val="left" w:pos="1562"/>
        </w:tabs>
      </w:pPr>
      <w:r>
        <w:tab/>
        <w:t>gadu</w:t>
      </w:r>
      <w:r>
        <w:tab/>
        <w:t>aya</w:t>
      </w:r>
    </w:p>
    <w:p w14:paraId="5813356F" w14:textId="77777777" w:rsidR="00800AD8" w:rsidRDefault="00800AD8" w:rsidP="006F3C9E">
      <w:pPr>
        <w:pStyle w:val="InterlineTrans"/>
        <w:tabs>
          <w:tab w:val="left" w:pos="533"/>
          <w:tab w:val="left" w:pos="1562"/>
        </w:tabs>
      </w:pPr>
      <w:r>
        <w:tab/>
        <w:t>mountain</w:t>
      </w:r>
      <w:r>
        <w:tab/>
        <w:t>say</w:t>
      </w:r>
    </w:p>
    <w:p w14:paraId="73F5D284" w14:textId="77777777" w:rsidR="00800AD8" w:rsidRDefault="00800AD8">
      <w:pPr>
        <w:pStyle w:val="InterlineFree"/>
      </w:pPr>
      <w:r>
        <w:t>There were just two people left who hung onto a trichodesma tree’s</w:t>
      </w:r>
      <w:r w:rsidR="006F3C9E">
        <w:t xml:space="preserve"> branches on the mountain, they say.</w:t>
      </w:r>
    </w:p>
    <w:p w14:paraId="389A0113" w14:textId="77777777" w:rsidR="00800AD8" w:rsidRDefault="00DC1AE0" w:rsidP="006F3C9E">
      <w:pPr>
        <w:pStyle w:val="InterlineText"/>
        <w:tabs>
          <w:tab w:val="left" w:pos="533"/>
          <w:tab w:val="left" w:pos="1022"/>
          <w:tab w:val="left" w:pos="2006"/>
          <w:tab w:val="left" w:pos="2270"/>
        </w:tabs>
      </w:pPr>
      <w:r w:rsidRPr="003A1D48">
        <w:rPr>
          <w:rStyle w:val="InterlineTextNumChar"/>
        </w:rPr>
        <w:t>004</w:t>
      </w:r>
      <w:r w:rsidR="00800AD8">
        <w:tab/>
        <w:t>qau</w:t>
      </w:r>
      <w:r w:rsidR="00800AD8">
        <w:tab/>
        <w:t>makuîi</w:t>
      </w:r>
      <w:r w:rsidR="00800AD8">
        <w:tab/>
        <w:t>a</w:t>
      </w:r>
      <w:r w:rsidR="00800AD8">
        <w:tab/>
        <w:t>zaîum.</w:t>
      </w:r>
    </w:p>
    <w:p w14:paraId="0727F7C5" w14:textId="77777777" w:rsidR="00800AD8" w:rsidRDefault="00800AD8" w:rsidP="006F3C9E">
      <w:pPr>
        <w:pStyle w:val="InterlineGlossWithTrans"/>
        <w:tabs>
          <w:tab w:val="left" w:pos="533"/>
          <w:tab w:val="left" w:pos="1022"/>
          <w:tab w:val="left" w:pos="2006"/>
          <w:tab w:val="left" w:pos="2270"/>
        </w:tabs>
      </w:pPr>
      <w:r>
        <w:tab/>
        <w:t>qau</w:t>
      </w:r>
      <w:r>
        <w:tab/>
        <w:t>ma-kuîi</w:t>
      </w:r>
      <w:r>
        <w:tab/>
        <w:t>a</w:t>
      </w:r>
      <w:r>
        <w:tab/>
        <w:t>zaîum</w:t>
      </w:r>
    </w:p>
    <w:p w14:paraId="2358E715" w14:textId="77777777" w:rsidR="00800AD8" w:rsidRDefault="00800AD8" w:rsidP="00B76180">
      <w:pPr>
        <w:pStyle w:val="InterlineTransNoFree"/>
        <w:tabs>
          <w:tab w:val="left" w:pos="1022"/>
          <w:tab w:val="left" w:pos="2006"/>
          <w:tab w:val="left" w:pos="2270"/>
          <w:tab w:val="right" w:pos="8789"/>
        </w:tabs>
      </w:pPr>
      <w:r>
        <w:tab/>
        <w:t>so</w:t>
      </w:r>
      <w:r>
        <w:tab/>
      </w:r>
      <w:r>
        <w:rPr>
          <w:smallCaps/>
        </w:rPr>
        <w:t>stat</w:t>
      </w:r>
      <w:r>
        <w:t>-dry</w:t>
      </w:r>
      <w:r>
        <w:rPr>
          <w:smallCaps/>
        </w:rPr>
        <w:tab/>
        <w:t>c</w:t>
      </w:r>
      <w:r>
        <w:rPr>
          <w:smallCaps/>
        </w:rPr>
        <w:tab/>
      </w:r>
      <w:r>
        <w:t>water</w:t>
      </w:r>
      <w:r w:rsidR="006F3C9E">
        <w:tab/>
        <w:t>Then the water dried up,</w:t>
      </w:r>
    </w:p>
    <w:p w14:paraId="24A5D20B" w14:textId="77777777" w:rsidR="00800AD8" w:rsidRDefault="00DC1AE0" w:rsidP="006F3C9E">
      <w:pPr>
        <w:pStyle w:val="InterlineText"/>
        <w:tabs>
          <w:tab w:val="left" w:pos="533"/>
          <w:tab w:val="left" w:pos="1022"/>
          <w:tab w:val="left" w:pos="2036"/>
          <w:tab w:val="left" w:pos="2720"/>
          <w:tab w:val="left" w:pos="4499"/>
          <w:tab w:val="left" w:pos="4763"/>
        </w:tabs>
      </w:pPr>
      <w:r w:rsidRPr="003A1D48">
        <w:rPr>
          <w:rStyle w:val="InterlineTextNumChar"/>
        </w:rPr>
        <w:t>005</w:t>
      </w:r>
      <w:r w:rsidR="00800AD8">
        <w:tab/>
        <w:t>qau</w:t>
      </w:r>
      <w:r w:rsidR="00800AD8">
        <w:tab/>
        <w:t>mevaîut</w:t>
      </w:r>
      <w:r w:rsidR="00800AD8">
        <w:tab/>
        <w:t>azua</w:t>
      </w:r>
      <w:r w:rsidR="006F3C9E">
        <w:tab/>
        <w:t>nasekelay</w:t>
      </w:r>
      <w:r w:rsidR="006F3C9E">
        <w:tab/>
        <w:t>a</w:t>
      </w:r>
      <w:r w:rsidR="006F3C9E">
        <w:tab/>
        <w:t>marekaka.</w:t>
      </w:r>
    </w:p>
    <w:p w14:paraId="0877B96E" w14:textId="77777777" w:rsidR="00800AD8" w:rsidRDefault="00800AD8" w:rsidP="006F3C9E">
      <w:pPr>
        <w:pStyle w:val="InterlineGlossWithTrans"/>
        <w:tabs>
          <w:tab w:val="left" w:pos="533"/>
          <w:tab w:val="left" w:pos="1022"/>
          <w:tab w:val="left" w:pos="2036"/>
          <w:tab w:val="left" w:pos="2720"/>
          <w:tab w:val="left" w:pos="4499"/>
          <w:tab w:val="left" w:pos="4763"/>
        </w:tabs>
      </w:pPr>
      <w:r>
        <w:tab/>
        <w:t>qau</w:t>
      </w:r>
      <w:r>
        <w:tab/>
        <w:t>me-vaîut</w:t>
      </w:r>
      <w:r>
        <w:tab/>
        <w:t>a-zua</w:t>
      </w:r>
      <w:r w:rsidR="006F3C9E">
        <w:tab/>
        <w:t>na-se-kelay</w:t>
      </w:r>
      <w:r w:rsidR="006F3C9E">
        <w:tab/>
        <w:t>a</w:t>
      </w:r>
      <w:r w:rsidR="006F3C9E">
        <w:tab/>
        <w:t>mare-kaka</w:t>
      </w:r>
    </w:p>
    <w:p w14:paraId="741164BC" w14:textId="77777777" w:rsidR="00800AD8" w:rsidRDefault="00800AD8" w:rsidP="006F3C9E">
      <w:pPr>
        <w:pStyle w:val="InterlineTrans"/>
        <w:tabs>
          <w:tab w:val="left" w:pos="533"/>
          <w:tab w:val="left" w:pos="1022"/>
          <w:tab w:val="left" w:pos="2036"/>
          <w:tab w:val="left" w:pos="2720"/>
          <w:tab w:val="left" w:pos="4499"/>
          <w:tab w:val="left" w:pos="4763"/>
        </w:tabs>
      </w:pPr>
      <w:r>
        <w:tab/>
        <w:t>so</w:t>
      </w:r>
      <w:r>
        <w:tab/>
      </w:r>
      <w:r>
        <w:rPr>
          <w:smallCaps/>
        </w:rPr>
        <w:t>af</w:t>
      </w:r>
      <w:r>
        <w:t>-alive</w:t>
      </w:r>
      <w:r>
        <w:tab/>
      </w:r>
      <w:r>
        <w:rPr>
          <w:smallCaps/>
        </w:rPr>
        <w:t>c-</w:t>
      </w:r>
      <w:r>
        <w:t>that</w:t>
      </w:r>
      <w:r w:rsidR="006F3C9E">
        <w:tab/>
      </w:r>
      <w:r w:rsidR="006F3C9E">
        <w:rPr>
          <w:smallCaps/>
        </w:rPr>
        <w:t>past</w:t>
      </w:r>
      <w:r w:rsidR="006F3C9E">
        <w:t>-</w:t>
      </w:r>
      <w:r w:rsidR="006F3C9E">
        <w:rPr>
          <w:smallCaps/>
        </w:rPr>
        <w:t>invol</w:t>
      </w:r>
      <w:r w:rsidR="006F3C9E">
        <w:t>-hang</w:t>
      </w:r>
      <w:r w:rsidR="006F3C9E">
        <w:rPr>
          <w:smallCaps/>
        </w:rPr>
        <w:tab/>
        <w:t>c</w:t>
      </w:r>
      <w:r w:rsidR="006F3C9E">
        <w:rPr>
          <w:smallCaps/>
        </w:rPr>
        <w:tab/>
      </w:r>
      <w:r w:rsidR="006F3C9E">
        <w:t>pair-sibling</w:t>
      </w:r>
    </w:p>
    <w:p w14:paraId="5A526DD7" w14:textId="77777777" w:rsidR="00800AD8" w:rsidRDefault="00800AD8">
      <w:pPr>
        <w:pStyle w:val="InterlineFree"/>
      </w:pPr>
      <w:r>
        <w:t>and the siblings who had hung onto the tree survived.</w:t>
      </w:r>
    </w:p>
    <w:p w14:paraId="274CC087" w14:textId="77777777" w:rsidR="00800AD8" w:rsidRDefault="00DC1AE0" w:rsidP="006F3C9E">
      <w:pPr>
        <w:pStyle w:val="InterlineText"/>
        <w:tabs>
          <w:tab w:val="left" w:pos="533"/>
          <w:tab w:val="left" w:pos="1652"/>
          <w:tab w:val="left" w:pos="2036"/>
          <w:tab w:val="left" w:pos="2795"/>
          <w:tab w:val="left" w:pos="3914"/>
        </w:tabs>
      </w:pPr>
      <w:r w:rsidRPr="003A1D48">
        <w:rPr>
          <w:rStyle w:val="InterlineTextNumChar"/>
        </w:rPr>
        <w:t>006</w:t>
      </w:r>
      <w:r w:rsidR="00800AD8">
        <w:tab/>
        <w:t>nekanga</w:t>
      </w:r>
      <w:r w:rsidR="00800AD8">
        <w:tab/>
        <w:t>nu</w:t>
      </w:r>
      <w:r w:rsidR="00800AD8">
        <w:tab/>
        <w:t>sapuy;</w:t>
      </w:r>
      <w:r w:rsidR="00800AD8">
        <w:tab/>
        <w:t>nekanga</w:t>
      </w:r>
      <w:r w:rsidR="00800AD8">
        <w:tab/>
        <w:t>anemanema.</w:t>
      </w:r>
    </w:p>
    <w:p w14:paraId="4682B257" w14:textId="77777777" w:rsidR="00800AD8" w:rsidRDefault="00800AD8" w:rsidP="006F3C9E">
      <w:pPr>
        <w:pStyle w:val="InterlineGlossWithTrans"/>
        <w:tabs>
          <w:tab w:val="left" w:pos="533"/>
          <w:tab w:val="left" w:pos="1652"/>
          <w:tab w:val="left" w:pos="2036"/>
          <w:tab w:val="left" w:pos="2795"/>
          <w:tab w:val="left" w:pos="3914"/>
        </w:tabs>
      </w:pPr>
      <w:r>
        <w:tab/>
        <w:t>neka-anga</w:t>
      </w:r>
      <w:r>
        <w:tab/>
        <w:t>nu</w:t>
      </w:r>
      <w:r>
        <w:tab/>
        <w:t>sapuy</w:t>
      </w:r>
      <w:r>
        <w:tab/>
        <w:t>neka-anga</w:t>
      </w:r>
      <w:r>
        <w:tab/>
        <w:t>a-nema-nema</w:t>
      </w:r>
    </w:p>
    <w:p w14:paraId="1F008F65" w14:textId="77777777" w:rsidR="00800AD8" w:rsidRDefault="00800AD8" w:rsidP="006F3C9E">
      <w:pPr>
        <w:pStyle w:val="InterlineTrans"/>
        <w:tabs>
          <w:tab w:val="left" w:pos="533"/>
          <w:tab w:val="left" w:pos="1652"/>
          <w:tab w:val="left" w:pos="2036"/>
          <w:tab w:val="left" w:pos="2795"/>
          <w:tab w:val="left" w:pos="3914"/>
        </w:tabs>
      </w:pPr>
      <w:r>
        <w:tab/>
        <w:t>no-indeed</w:t>
      </w:r>
      <w:r>
        <w:tab/>
        <w:t>of</w:t>
      </w:r>
      <w:r>
        <w:tab/>
        <w:t>fire</w:t>
      </w:r>
      <w:r>
        <w:tab/>
        <w:t>no-indeed</w:t>
      </w:r>
      <w:r>
        <w:tab/>
        <w:t>?-</w:t>
      </w:r>
      <w:r>
        <w:rPr>
          <w:smallCaps/>
        </w:rPr>
        <w:t>red</w:t>
      </w:r>
      <w:r>
        <w:t>-what</w:t>
      </w:r>
    </w:p>
    <w:p w14:paraId="7389DCB8" w14:textId="77777777" w:rsidR="00800AD8" w:rsidRDefault="00800AD8">
      <w:pPr>
        <w:pStyle w:val="InterlineFree"/>
      </w:pPr>
      <w:r>
        <w:t>There was no fire; there was nothing.</w:t>
      </w:r>
    </w:p>
    <w:p w14:paraId="0AE5868B" w14:textId="77777777" w:rsidR="00800AD8" w:rsidRDefault="00DC1AE0" w:rsidP="006F3C9E">
      <w:pPr>
        <w:pStyle w:val="InterlineText"/>
        <w:tabs>
          <w:tab w:val="left" w:pos="533"/>
          <w:tab w:val="left" w:pos="1022"/>
          <w:tab w:val="left" w:pos="2081"/>
          <w:tab w:val="left" w:pos="2855"/>
          <w:tab w:val="left" w:pos="3539"/>
          <w:tab w:val="left" w:pos="4208"/>
          <w:tab w:val="left" w:pos="4697"/>
          <w:tab w:val="left" w:pos="5456"/>
          <w:tab w:val="left" w:pos="5720"/>
          <w:tab w:val="left" w:pos="7409"/>
          <w:tab w:val="left" w:pos="7898"/>
        </w:tabs>
      </w:pPr>
      <w:r w:rsidRPr="003A1D48">
        <w:rPr>
          <w:rStyle w:val="InterlineTextNumChar"/>
        </w:rPr>
        <w:t>007</w:t>
      </w:r>
      <w:r w:rsidR="00800AD8">
        <w:tab/>
        <w:t>qau</w:t>
      </w:r>
      <w:r w:rsidR="00800AD8">
        <w:tab/>
        <w:t>tsikemen</w:t>
      </w:r>
      <w:r w:rsidR="00800AD8">
        <w:tab/>
        <w:t>anga</w:t>
      </w:r>
      <w:r w:rsidR="00800AD8">
        <w:tab/>
        <w:t>azua</w:t>
      </w:r>
      <w:r w:rsidR="00800AD8">
        <w:tab/>
        <w:t>rugus</w:t>
      </w:r>
      <w:r w:rsidR="00800AD8">
        <w:tab/>
        <w:t>nua</w:t>
      </w:r>
      <w:r w:rsidR="00800AD8">
        <w:tab/>
        <w:t>îavilu</w:t>
      </w:r>
      <w:r w:rsidR="00800AD8">
        <w:tab/>
        <w:t>a</w:t>
      </w:r>
      <w:r w:rsidR="006F3C9E">
        <w:tab/>
        <w:t>sinikelayan,</w:t>
      </w:r>
      <w:r w:rsidR="006F3C9E">
        <w:tab/>
        <w:t>sa</w:t>
      </w:r>
      <w:r w:rsidR="006F3C9E">
        <w:tab/>
        <w:t>patuti.</w:t>
      </w:r>
    </w:p>
    <w:p w14:paraId="2267342D" w14:textId="77777777" w:rsidR="00800AD8" w:rsidRDefault="00800AD8" w:rsidP="006F3C9E">
      <w:pPr>
        <w:pStyle w:val="InterlineGlossWithTrans"/>
        <w:tabs>
          <w:tab w:val="left" w:pos="533"/>
          <w:tab w:val="left" w:pos="1022"/>
          <w:tab w:val="left" w:pos="2081"/>
          <w:tab w:val="left" w:pos="2855"/>
          <w:tab w:val="left" w:pos="3539"/>
          <w:tab w:val="left" w:pos="4208"/>
          <w:tab w:val="left" w:pos="4697"/>
          <w:tab w:val="left" w:pos="5456"/>
          <w:tab w:val="left" w:pos="5720"/>
          <w:tab w:val="left" w:pos="7409"/>
          <w:tab w:val="left" w:pos="7898"/>
        </w:tabs>
      </w:pPr>
      <w:r>
        <w:tab/>
        <w:t>qau</w:t>
      </w:r>
      <w:r>
        <w:tab/>
        <w:t>tsikem-en</w:t>
      </w:r>
      <w:r>
        <w:tab/>
        <w:t>anga</w:t>
      </w:r>
      <w:r>
        <w:tab/>
        <w:t>a-zua</w:t>
      </w:r>
      <w:r>
        <w:tab/>
        <w:t>rugus</w:t>
      </w:r>
      <w:r>
        <w:tab/>
        <w:t>nua</w:t>
      </w:r>
      <w:r>
        <w:tab/>
        <w:t>îavilu</w:t>
      </w:r>
      <w:r>
        <w:tab/>
        <w:t>a</w:t>
      </w:r>
      <w:r w:rsidR="006F3C9E">
        <w:tab/>
        <w:t>in=si-kelay-an</w:t>
      </w:r>
      <w:r w:rsidR="006F3C9E">
        <w:tab/>
        <w:t>sa</w:t>
      </w:r>
      <w:r w:rsidR="006F3C9E">
        <w:tab/>
        <w:t>patut-i</w:t>
      </w:r>
    </w:p>
    <w:p w14:paraId="6C49663B" w14:textId="77777777" w:rsidR="00800AD8" w:rsidRDefault="00800AD8" w:rsidP="006F3C9E">
      <w:pPr>
        <w:pStyle w:val="InterlineTrans"/>
        <w:tabs>
          <w:tab w:val="left" w:pos="533"/>
          <w:tab w:val="left" w:pos="1022"/>
          <w:tab w:val="left" w:pos="2081"/>
          <w:tab w:val="left" w:pos="2855"/>
          <w:tab w:val="left" w:pos="3539"/>
          <w:tab w:val="left" w:pos="4208"/>
          <w:tab w:val="left" w:pos="4697"/>
          <w:tab w:val="left" w:pos="5456"/>
          <w:tab w:val="left" w:pos="5720"/>
          <w:tab w:val="left" w:pos="7409"/>
          <w:tab w:val="left" w:pos="7898"/>
        </w:tabs>
        <w:rPr>
          <w:smallCaps/>
        </w:rPr>
      </w:pPr>
      <w:r>
        <w:tab/>
        <w:t>so</w:t>
      </w:r>
      <w:r>
        <w:tab/>
        <w:t>snap-</w:t>
      </w:r>
      <w:r>
        <w:rPr>
          <w:smallCaps/>
        </w:rPr>
        <w:t>pf</w:t>
      </w:r>
      <w:r>
        <w:tab/>
        <w:t>indeed</w:t>
      </w:r>
      <w:r>
        <w:tab/>
      </w:r>
      <w:r>
        <w:rPr>
          <w:smallCaps/>
        </w:rPr>
        <w:t>c-</w:t>
      </w:r>
      <w:r>
        <w:t>that</w:t>
      </w:r>
      <w:r>
        <w:tab/>
        <w:t>twig</w:t>
      </w:r>
      <w:r>
        <w:tab/>
        <w:t>of</w:t>
      </w:r>
      <w:r>
        <w:tab/>
        <w:t>tree.sp</w:t>
      </w:r>
      <w:r>
        <w:rPr>
          <w:smallCaps/>
        </w:rPr>
        <w:tab/>
        <w:t>c</w:t>
      </w:r>
      <w:r w:rsidR="006F3C9E">
        <w:tab/>
      </w:r>
      <w:r w:rsidR="006F3C9E">
        <w:rPr>
          <w:smallCaps/>
        </w:rPr>
        <w:t>perf</w:t>
      </w:r>
      <w:r w:rsidR="006F3C9E">
        <w:t>=</w:t>
      </w:r>
      <w:r w:rsidR="006F3C9E">
        <w:rPr>
          <w:smallCaps/>
        </w:rPr>
        <w:t>if</w:t>
      </w:r>
      <w:r w:rsidR="006F3C9E">
        <w:t>-hang-</w:t>
      </w:r>
      <w:r w:rsidR="006F3C9E">
        <w:rPr>
          <w:smallCaps/>
        </w:rPr>
        <w:t>lf</w:t>
      </w:r>
      <w:r w:rsidR="006F3C9E">
        <w:tab/>
        <w:t>and</w:t>
      </w:r>
      <w:r w:rsidR="006F3C9E">
        <w:tab/>
        <w:t>drill-</w:t>
      </w:r>
      <w:r w:rsidR="006F3C9E">
        <w:rPr>
          <w:smallCaps/>
        </w:rPr>
        <w:t>pf</w:t>
      </w:r>
    </w:p>
    <w:p w14:paraId="56E3D500" w14:textId="77777777" w:rsidR="00800AD8" w:rsidRDefault="00800AD8">
      <w:pPr>
        <w:pStyle w:val="InterlineFree"/>
      </w:pPr>
      <w:r>
        <w:t>So they snapped off twigs of the trichodesma tree to which they had hung, and used them as drills.</w:t>
      </w:r>
    </w:p>
    <w:p w14:paraId="7D6F4CAB" w14:textId="77777777" w:rsidR="00800AD8" w:rsidRDefault="00DC1AE0" w:rsidP="006F3C9E">
      <w:pPr>
        <w:pStyle w:val="InterlineText"/>
        <w:tabs>
          <w:tab w:val="left" w:pos="533"/>
          <w:tab w:val="left" w:pos="1022"/>
          <w:tab w:val="left" w:pos="2246"/>
          <w:tab w:val="left" w:pos="3020"/>
          <w:tab w:val="left" w:pos="3284"/>
        </w:tabs>
      </w:pPr>
      <w:r w:rsidRPr="003A1D48">
        <w:rPr>
          <w:rStyle w:val="InterlineTextNumChar"/>
        </w:rPr>
        <w:t>008</w:t>
      </w:r>
      <w:r w:rsidR="00800AD8">
        <w:tab/>
        <w:t>qau</w:t>
      </w:r>
      <w:r w:rsidR="00800AD8">
        <w:tab/>
        <w:t>maqati</w:t>
      </w:r>
      <w:r w:rsidR="00800AD8">
        <w:tab/>
        <w:t>anga</w:t>
      </w:r>
      <w:r w:rsidR="00800AD8">
        <w:tab/>
        <w:t>a</w:t>
      </w:r>
      <w:r w:rsidR="00800AD8">
        <w:tab/>
        <w:t>sapuy.</w:t>
      </w:r>
    </w:p>
    <w:p w14:paraId="31DD3D00" w14:textId="77777777" w:rsidR="00800AD8" w:rsidRDefault="00800AD8" w:rsidP="006F3C9E">
      <w:pPr>
        <w:pStyle w:val="InterlineGlossWithTrans"/>
        <w:tabs>
          <w:tab w:val="left" w:pos="533"/>
          <w:tab w:val="left" w:pos="1022"/>
          <w:tab w:val="left" w:pos="2246"/>
          <w:tab w:val="left" w:pos="3020"/>
          <w:tab w:val="left" w:pos="3284"/>
        </w:tabs>
      </w:pPr>
      <w:r>
        <w:tab/>
        <w:t>qau</w:t>
      </w:r>
      <w:r>
        <w:tab/>
        <w:t>ma-qati</w:t>
      </w:r>
      <w:r>
        <w:tab/>
        <w:t>anga</w:t>
      </w:r>
      <w:r>
        <w:tab/>
        <w:t>a</w:t>
      </w:r>
      <w:r>
        <w:tab/>
        <w:t>sapuy</w:t>
      </w:r>
    </w:p>
    <w:p w14:paraId="0F79ECAA" w14:textId="77777777" w:rsidR="00800AD8" w:rsidRDefault="00800AD8" w:rsidP="00B76180">
      <w:pPr>
        <w:pStyle w:val="InterlineTransNoFree"/>
        <w:tabs>
          <w:tab w:val="left" w:pos="1022"/>
          <w:tab w:val="left" w:pos="2246"/>
          <w:tab w:val="left" w:pos="3020"/>
          <w:tab w:val="left" w:pos="3284"/>
          <w:tab w:val="right" w:pos="8789"/>
        </w:tabs>
      </w:pPr>
      <w:r>
        <w:tab/>
        <w:t>so</w:t>
      </w:r>
      <w:r>
        <w:tab/>
      </w:r>
      <w:r>
        <w:rPr>
          <w:smallCaps/>
        </w:rPr>
        <w:t>stat</w:t>
      </w:r>
      <w:r>
        <w:t>-create</w:t>
      </w:r>
      <w:r>
        <w:tab/>
        <w:t>indeed</w:t>
      </w:r>
      <w:r>
        <w:rPr>
          <w:smallCaps/>
        </w:rPr>
        <w:tab/>
        <w:t>c</w:t>
      </w:r>
      <w:r>
        <w:rPr>
          <w:smallCaps/>
        </w:rPr>
        <w:tab/>
      </w:r>
      <w:r>
        <w:t>fire</w:t>
      </w:r>
      <w:r w:rsidR="006F3C9E">
        <w:tab/>
        <w:t>So fire came,</w:t>
      </w:r>
    </w:p>
    <w:p w14:paraId="5378EA0F" w14:textId="77777777" w:rsidR="00800AD8" w:rsidRDefault="00DC1AE0" w:rsidP="006F3C9E">
      <w:pPr>
        <w:pStyle w:val="InterlineText"/>
        <w:tabs>
          <w:tab w:val="left" w:pos="533"/>
          <w:tab w:val="left" w:pos="1022"/>
          <w:tab w:val="left" w:pos="2051"/>
          <w:tab w:val="left" w:pos="2825"/>
          <w:tab w:val="left" w:pos="4409"/>
        </w:tabs>
      </w:pPr>
      <w:r w:rsidRPr="003A1D48">
        <w:rPr>
          <w:rStyle w:val="InterlineTextNumChar"/>
        </w:rPr>
        <w:t>009</w:t>
      </w:r>
      <w:r w:rsidR="00800AD8">
        <w:tab/>
        <w:t>qau</w:t>
      </w:r>
      <w:r w:rsidR="00800AD8">
        <w:tab/>
        <w:t>petsungu</w:t>
      </w:r>
      <w:r w:rsidR="00800AD8">
        <w:tab/>
        <w:t>anga;</w:t>
      </w:r>
      <w:r w:rsidR="006F3C9E">
        <w:tab/>
        <w:t>izuanga</w:t>
      </w:r>
      <w:r w:rsidR="006F3C9E">
        <w:tab/>
        <w:t>sikesa.</w:t>
      </w:r>
    </w:p>
    <w:p w14:paraId="60B8130B" w14:textId="77777777" w:rsidR="00800AD8" w:rsidRDefault="00800AD8" w:rsidP="006F3C9E">
      <w:pPr>
        <w:pStyle w:val="InterlineGlossWithTrans"/>
        <w:tabs>
          <w:tab w:val="left" w:pos="533"/>
          <w:tab w:val="left" w:pos="1022"/>
          <w:tab w:val="left" w:pos="2051"/>
          <w:tab w:val="left" w:pos="2825"/>
          <w:tab w:val="left" w:pos="4409"/>
        </w:tabs>
      </w:pPr>
      <w:r>
        <w:tab/>
        <w:t>qau</w:t>
      </w:r>
      <w:r>
        <w:tab/>
        <w:t>petsungu</w:t>
      </w:r>
      <w:r>
        <w:tab/>
        <w:t>anga</w:t>
      </w:r>
      <w:r w:rsidR="006F3C9E">
        <w:tab/>
        <w:t>i-zua-anga</w:t>
      </w:r>
      <w:r w:rsidR="006F3C9E">
        <w:tab/>
        <w:t>si-kesa</w:t>
      </w:r>
    </w:p>
    <w:p w14:paraId="10BF85C9" w14:textId="77777777" w:rsidR="00800AD8" w:rsidRDefault="00800AD8" w:rsidP="006F3C9E">
      <w:pPr>
        <w:pStyle w:val="InterlineTrans"/>
        <w:tabs>
          <w:tab w:val="left" w:pos="533"/>
          <w:tab w:val="left" w:pos="1022"/>
          <w:tab w:val="left" w:pos="2051"/>
          <w:tab w:val="left" w:pos="2825"/>
          <w:tab w:val="left" w:pos="4409"/>
        </w:tabs>
      </w:pPr>
      <w:r>
        <w:tab/>
        <w:t>so</w:t>
      </w:r>
      <w:r>
        <w:tab/>
        <w:t>make.fire</w:t>
      </w:r>
      <w:r>
        <w:tab/>
        <w:t>indeed</w:t>
      </w:r>
      <w:r w:rsidR="006F3C9E">
        <w:tab/>
      </w:r>
      <w:r w:rsidR="006F3C9E">
        <w:rPr>
          <w:smallCaps/>
        </w:rPr>
        <w:t>loc</w:t>
      </w:r>
      <w:r w:rsidR="006F3C9E">
        <w:t>-that-indeed</w:t>
      </w:r>
      <w:r w:rsidR="006F3C9E">
        <w:tab/>
      </w:r>
      <w:r w:rsidR="006F3C9E">
        <w:rPr>
          <w:smallCaps/>
        </w:rPr>
        <w:t>if</w:t>
      </w:r>
      <w:r w:rsidR="006F3C9E">
        <w:t>-food</w:t>
      </w:r>
    </w:p>
    <w:p w14:paraId="1E7C1C01" w14:textId="77777777" w:rsidR="00800AD8" w:rsidRDefault="00800AD8">
      <w:pPr>
        <w:pStyle w:val="InterlineFree"/>
      </w:pPr>
      <w:r>
        <w:t>and they could light a fire; they had the means to cook.</w:t>
      </w:r>
    </w:p>
    <w:p w14:paraId="1A4B1DBE" w14:textId="77777777" w:rsidR="00800AD8" w:rsidRDefault="00DC1AE0" w:rsidP="006F3C9E">
      <w:pPr>
        <w:pStyle w:val="InterlineText"/>
        <w:tabs>
          <w:tab w:val="left" w:pos="533"/>
          <w:tab w:val="left" w:pos="1022"/>
          <w:tab w:val="left" w:pos="1706"/>
          <w:tab w:val="left" w:pos="3410"/>
          <w:tab w:val="left" w:pos="4889"/>
          <w:tab w:val="left" w:pos="5378"/>
        </w:tabs>
      </w:pPr>
      <w:r w:rsidRPr="003A1D48">
        <w:rPr>
          <w:rStyle w:val="InterlineTextNumChar"/>
        </w:rPr>
        <w:t>010</w:t>
      </w:r>
      <w:r w:rsidR="00800AD8">
        <w:tab/>
        <w:t>sa</w:t>
      </w:r>
      <w:r w:rsidR="00800AD8">
        <w:tab/>
        <w:t>azua</w:t>
      </w:r>
      <w:r w:rsidR="00800AD8">
        <w:tab/>
        <w:t>ma÷usanga</w:t>
      </w:r>
      <w:r w:rsidR="006F3C9E">
        <w:tab/>
        <w:t>tiamadju;</w:t>
      </w:r>
      <w:r w:rsidR="006F3C9E">
        <w:tab/>
        <w:t>qau</w:t>
      </w:r>
      <w:r w:rsidR="006F3C9E">
        <w:tab/>
        <w:t>marepuvaîaw.</w:t>
      </w:r>
    </w:p>
    <w:p w14:paraId="4EC0D186" w14:textId="77777777" w:rsidR="00800AD8" w:rsidRDefault="00800AD8" w:rsidP="006F3C9E">
      <w:pPr>
        <w:pStyle w:val="InterlineGlossWithTrans"/>
        <w:tabs>
          <w:tab w:val="left" w:pos="533"/>
          <w:tab w:val="left" w:pos="1022"/>
          <w:tab w:val="left" w:pos="1706"/>
          <w:tab w:val="left" w:pos="3410"/>
          <w:tab w:val="left" w:pos="4889"/>
          <w:tab w:val="left" w:pos="5378"/>
        </w:tabs>
      </w:pPr>
      <w:r>
        <w:tab/>
        <w:t>sa</w:t>
      </w:r>
      <w:r>
        <w:tab/>
        <w:t>a-zua</w:t>
      </w:r>
      <w:r>
        <w:tab/>
        <w:t>ma-÷usa-anga</w:t>
      </w:r>
      <w:r w:rsidR="006F3C9E">
        <w:tab/>
        <w:t>ti-a-madju</w:t>
      </w:r>
      <w:r w:rsidR="006F3C9E">
        <w:tab/>
        <w:t>qau</w:t>
      </w:r>
      <w:r w:rsidR="006F3C9E">
        <w:tab/>
        <w:t>mare-pu-vaîaw</w:t>
      </w:r>
    </w:p>
    <w:p w14:paraId="5632D0CE" w14:textId="77777777" w:rsidR="00800AD8" w:rsidRDefault="00800AD8" w:rsidP="006F3C9E">
      <w:pPr>
        <w:pStyle w:val="InterlineTrans"/>
        <w:tabs>
          <w:tab w:val="left" w:pos="533"/>
          <w:tab w:val="left" w:pos="1022"/>
          <w:tab w:val="left" w:pos="1706"/>
          <w:tab w:val="left" w:pos="3410"/>
          <w:tab w:val="left" w:pos="4889"/>
          <w:tab w:val="left" w:pos="5378"/>
        </w:tabs>
      </w:pPr>
      <w:r>
        <w:tab/>
        <w:t>and</w:t>
      </w:r>
      <w:r>
        <w:tab/>
      </w:r>
      <w:r>
        <w:rPr>
          <w:smallCaps/>
        </w:rPr>
        <w:t>c-</w:t>
      </w:r>
      <w:r>
        <w:t>that</w:t>
      </w:r>
      <w:r>
        <w:tab/>
      </w:r>
      <w:r>
        <w:rPr>
          <w:smallCaps/>
        </w:rPr>
        <w:t>num</w:t>
      </w:r>
      <w:r>
        <w:t>-two-indeed</w:t>
      </w:r>
      <w:r w:rsidR="006F3C9E">
        <w:tab/>
      </w:r>
      <w:r w:rsidR="006F3C9E">
        <w:rPr>
          <w:smallCaps/>
        </w:rPr>
        <w:t>f</w:t>
      </w:r>
      <w:r w:rsidR="006F3C9E">
        <w:t>-</w:t>
      </w:r>
      <w:r w:rsidR="006F3C9E">
        <w:rPr>
          <w:smallCaps/>
        </w:rPr>
        <w:t>pl</w:t>
      </w:r>
      <w:r w:rsidR="006F3C9E">
        <w:t>-</w:t>
      </w:r>
      <w:r w:rsidR="006F3C9E">
        <w:rPr>
          <w:smallCaps/>
        </w:rPr>
        <w:t>3rd</w:t>
      </w:r>
      <w:r w:rsidR="006F3C9E">
        <w:t>.</w:t>
      </w:r>
      <w:r w:rsidR="006F3C9E">
        <w:rPr>
          <w:smallCaps/>
        </w:rPr>
        <w:t>pers</w:t>
      </w:r>
      <w:r w:rsidR="006F3C9E">
        <w:tab/>
        <w:t>so</w:t>
      </w:r>
      <w:r w:rsidR="006F3C9E">
        <w:tab/>
        <w:t>pair-have-spouse</w:t>
      </w:r>
    </w:p>
    <w:p w14:paraId="7681417B" w14:textId="77777777" w:rsidR="00800AD8" w:rsidRDefault="00800AD8">
      <w:pPr>
        <w:pStyle w:val="InterlineFree"/>
      </w:pPr>
      <w:r>
        <w:t>Those two who were left married one another.</w:t>
      </w:r>
    </w:p>
    <w:p w14:paraId="57B9F2EF" w14:textId="77777777" w:rsidR="00800AD8" w:rsidRDefault="00DC1AE0" w:rsidP="006F3C9E">
      <w:pPr>
        <w:pStyle w:val="InterlineText"/>
        <w:tabs>
          <w:tab w:val="left" w:pos="533"/>
          <w:tab w:val="left" w:pos="1202"/>
          <w:tab w:val="left" w:pos="2336"/>
          <w:tab w:val="left" w:pos="2840"/>
          <w:tab w:val="left" w:pos="3569"/>
          <w:tab w:val="left" w:pos="4718"/>
          <w:tab w:val="left" w:pos="5222"/>
          <w:tab w:val="left" w:pos="5951"/>
          <w:tab w:val="left" w:pos="7385"/>
        </w:tabs>
      </w:pPr>
      <w:r w:rsidRPr="003A1D48">
        <w:rPr>
          <w:rStyle w:val="InterlineTextNumChar"/>
        </w:rPr>
        <w:t>011</w:t>
      </w:r>
      <w:r w:rsidR="00800AD8">
        <w:tab/>
        <w:t>manu</w:t>
      </w:r>
      <w:r w:rsidR="00800AD8">
        <w:tab/>
        <w:t>puaîak</w:t>
      </w:r>
      <w:r w:rsidR="00800AD8">
        <w:tab/>
        <w:t>tu</w:t>
      </w:r>
      <w:r w:rsidR="00800AD8">
        <w:tab/>
        <w:t>marka</w:t>
      </w:r>
      <w:r w:rsidR="006F3C9E">
        <w:tab/>
        <w:t>mavutsa,</w:t>
      </w:r>
      <w:r w:rsidR="006F3C9E">
        <w:tab/>
        <w:t>tu</w:t>
      </w:r>
      <w:r w:rsidR="006F3C9E">
        <w:tab/>
        <w:t>marka</w:t>
      </w:r>
      <w:r w:rsidR="006F3C9E">
        <w:tab/>
        <w:t>mapiîay,</w:t>
      </w:r>
      <w:r w:rsidR="006F3C9E">
        <w:tab/>
        <w:t>tu</w:t>
      </w:r>
    </w:p>
    <w:p w14:paraId="13A9A05B" w14:textId="77777777" w:rsidR="00800AD8" w:rsidRDefault="00800AD8" w:rsidP="006F3C9E">
      <w:pPr>
        <w:pStyle w:val="InterlineGlossWithTrans"/>
        <w:tabs>
          <w:tab w:val="left" w:pos="533"/>
          <w:tab w:val="left" w:pos="1202"/>
          <w:tab w:val="left" w:pos="2336"/>
          <w:tab w:val="left" w:pos="2840"/>
          <w:tab w:val="left" w:pos="3569"/>
          <w:tab w:val="left" w:pos="4718"/>
          <w:tab w:val="left" w:pos="5222"/>
          <w:tab w:val="left" w:pos="5951"/>
          <w:tab w:val="left" w:pos="7385"/>
        </w:tabs>
      </w:pPr>
      <w:r>
        <w:tab/>
        <w:t>manu</w:t>
      </w:r>
      <w:r>
        <w:tab/>
        <w:t>pu-aîak</w:t>
      </w:r>
      <w:r>
        <w:tab/>
        <w:t>tu</w:t>
      </w:r>
      <w:r>
        <w:tab/>
        <w:t>marka</w:t>
      </w:r>
      <w:r w:rsidR="006F3C9E">
        <w:tab/>
        <w:t>ma-vutsa</w:t>
      </w:r>
      <w:r w:rsidR="006F3C9E">
        <w:tab/>
        <w:t>tu</w:t>
      </w:r>
      <w:r w:rsidR="006F3C9E">
        <w:tab/>
        <w:t>marka</w:t>
      </w:r>
      <w:r w:rsidR="006F3C9E">
        <w:tab/>
        <w:t>ma-piîay</w:t>
      </w:r>
      <w:r w:rsidR="006F3C9E">
        <w:tab/>
        <w:t>tu</w:t>
      </w:r>
    </w:p>
    <w:p w14:paraId="6D797B41" w14:textId="77777777" w:rsidR="00800AD8" w:rsidRDefault="00800AD8" w:rsidP="006F3C9E">
      <w:pPr>
        <w:pStyle w:val="InterlineTransNoFree"/>
        <w:tabs>
          <w:tab w:val="left" w:pos="1202"/>
          <w:tab w:val="left" w:pos="2336"/>
          <w:tab w:val="left" w:pos="2840"/>
          <w:tab w:val="left" w:pos="3569"/>
          <w:tab w:val="left" w:pos="4718"/>
          <w:tab w:val="left" w:pos="5222"/>
          <w:tab w:val="left" w:pos="5951"/>
          <w:tab w:val="left" w:pos="7385"/>
        </w:tabs>
      </w:pPr>
      <w:r>
        <w:tab/>
        <w:t>then</w:t>
      </w:r>
      <w:r>
        <w:tab/>
        <w:t>have-child</w:t>
      </w:r>
      <w:r>
        <w:tab/>
      </w:r>
      <w:r>
        <w:rPr>
          <w:smallCaps/>
        </w:rPr>
        <w:t>obl</w:t>
      </w:r>
      <w:r>
        <w:tab/>
      </w:r>
      <w:r>
        <w:rPr>
          <w:smallCaps/>
        </w:rPr>
        <w:t>pl</w:t>
      </w:r>
      <w:r w:rsidR="006F3C9E">
        <w:tab/>
      </w:r>
      <w:r w:rsidR="006F3C9E">
        <w:rPr>
          <w:smallCaps/>
        </w:rPr>
        <w:t>stat</w:t>
      </w:r>
      <w:r w:rsidR="006F3C9E">
        <w:t>-blind</w:t>
      </w:r>
      <w:r w:rsidR="006F3C9E">
        <w:tab/>
      </w:r>
      <w:r w:rsidR="006F3C9E">
        <w:rPr>
          <w:smallCaps/>
        </w:rPr>
        <w:t>obl</w:t>
      </w:r>
      <w:r w:rsidR="006F3C9E">
        <w:tab/>
      </w:r>
      <w:r w:rsidR="006F3C9E">
        <w:rPr>
          <w:smallCaps/>
        </w:rPr>
        <w:t>pl</w:t>
      </w:r>
      <w:r w:rsidR="006F3C9E">
        <w:tab/>
      </w:r>
      <w:r w:rsidR="006F3C9E">
        <w:rPr>
          <w:smallCaps/>
        </w:rPr>
        <w:t>stat</w:t>
      </w:r>
      <w:r w:rsidR="006F3C9E">
        <w:t>-crippled</w:t>
      </w:r>
      <w:r w:rsidR="006F3C9E">
        <w:tab/>
      </w:r>
      <w:r w:rsidR="006F3C9E">
        <w:rPr>
          <w:smallCaps/>
        </w:rPr>
        <w:t>obl</w:t>
      </w:r>
    </w:p>
    <w:p w14:paraId="687A4F4B" w14:textId="77777777" w:rsidR="00800AD8" w:rsidRDefault="006F3C9E" w:rsidP="006F3C9E">
      <w:pPr>
        <w:pStyle w:val="InterlineText"/>
        <w:tabs>
          <w:tab w:val="left" w:pos="533"/>
          <w:tab w:val="left" w:pos="2117"/>
        </w:tabs>
      </w:pPr>
      <w:r>
        <w:tab/>
        <w:t>matjubang,</w:t>
      </w:r>
      <w:r>
        <w:tab/>
        <w:t>aya.</w:t>
      </w:r>
    </w:p>
    <w:p w14:paraId="3740D2A1" w14:textId="77777777" w:rsidR="00800AD8" w:rsidRDefault="006F3C9E" w:rsidP="006F3C9E">
      <w:pPr>
        <w:pStyle w:val="InterlineGlossWithTrans"/>
        <w:tabs>
          <w:tab w:val="left" w:pos="533"/>
          <w:tab w:val="left" w:pos="2117"/>
        </w:tabs>
      </w:pPr>
      <w:r>
        <w:tab/>
        <w:t>ma-tjubang</w:t>
      </w:r>
      <w:r>
        <w:tab/>
        <w:t>aya</w:t>
      </w:r>
    </w:p>
    <w:p w14:paraId="4CDD30EC" w14:textId="77777777" w:rsidR="00800AD8" w:rsidRDefault="006F3C9E" w:rsidP="006F3C9E">
      <w:pPr>
        <w:pStyle w:val="InterlineTrans"/>
        <w:tabs>
          <w:tab w:val="left" w:pos="533"/>
          <w:tab w:val="left" w:pos="2117"/>
        </w:tabs>
      </w:pPr>
      <w:r>
        <w:tab/>
      </w:r>
      <w:r>
        <w:rPr>
          <w:smallCaps/>
        </w:rPr>
        <w:t>stat</w:t>
      </w:r>
      <w:r>
        <w:t>-scrofulous</w:t>
      </w:r>
      <w:r>
        <w:tab/>
        <w:t>say</w:t>
      </w:r>
    </w:p>
    <w:p w14:paraId="5CAA9DAE" w14:textId="77777777" w:rsidR="00800AD8" w:rsidRDefault="00800AD8">
      <w:pPr>
        <w:pStyle w:val="InterlineFree"/>
      </w:pPr>
      <w:r>
        <w:t>And they had children who were blind, crippled or scrofulous, they say.</w:t>
      </w:r>
    </w:p>
    <w:p w14:paraId="18701526" w14:textId="77777777" w:rsidR="00800AD8" w:rsidRDefault="00DC1AE0" w:rsidP="006F3C9E">
      <w:pPr>
        <w:pStyle w:val="InterlineText"/>
        <w:tabs>
          <w:tab w:val="left" w:pos="533"/>
          <w:tab w:val="left" w:pos="1517"/>
          <w:tab w:val="left" w:pos="2171"/>
          <w:tab w:val="left" w:pos="3755"/>
          <w:tab w:val="left" w:pos="4739"/>
          <w:tab w:val="left" w:pos="5888"/>
          <w:tab w:val="left" w:pos="6542"/>
          <w:tab w:val="left" w:pos="7976"/>
        </w:tabs>
      </w:pPr>
      <w:r w:rsidRPr="003A1D48">
        <w:rPr>
          <w:rStyle w:val="InterlineTextNumChar"/>
        </w:rPr>
        <w:lastRenderedPageBreak/>
        <w:t>012</w:t>
      </w:r>
      <w:r w:rsidR="00800AD8">
        <w:tab/>
        <w:t>saka</w:t>
      </w:r>
      <w:r w:rsidR="00800AD8">
        <w:tab/>
        <w:t>nu</w:t>
      </w:r>
      <w:r w:rsidR="00800AD8">
        <w:tab/>
        <w:t>matjubang</w:t>
      </w:r>
      <w:r w:rsidR="006F3C9E">
        <w:tab/>
        <w:t>pasa</w:t>
      </w:r>
      <w:r w:rsidR="006F3C9E">
        <w:tab/>
        <w:t>pairangen;</w:t>
      </w:r>
      <w:r w:rsidR="006F3C9E">
        <w:tab/>
        <w:t>nu</w:t>
      </w:r>
      <w:r w:rsidR="006F3C9E">
        <w:tab/>
        <w:t>mapiîay</w:t>
      </w:r>
      <w:r w:rsidR="006F3C9E">
        <w:tab/>
        <w:t>nu</w:t>
      </w:r>
    </w:p>
    <w:p w14:paraId="1EE80CBA" w14:textId="77777777" w:rsidR="00800AD8" w:rsidRDefault="00800AD8" w:rsidP="006F3C9E">
      <w:pPr>
        <w:pStyle w:val="InterlineGlossWithTrans"/>
        <w:tabs>
          <w:tab w:val="left" w:pos="533"/>
          <w:tab w:val="left" w:pos="1517"/>
          <w:tab w:val="left" w:pos="2171"/>
          <w:tab w:val="left" w:pos="3755"/>
          <w:tab w:val="left" w:pos="4739"/>
          <w:tab w:val="left" w:pos="5888"/>
          <w:tab w:val="left" w:pos="6542"/>
          <w:tab w:val="left" w:pos="7976"/>
        </w:tabs>
      </w:pPr>
      <w:r>
        <w:tab/>
        <w:t>sa-ka</w:t>
      </w:r>
      <w:r>
        <w:tab/>
        <w:t>nu</w:t>
      </w:r>
      <w:r>
        <w:tab/>
        <w:t>ma-tjubang</w:t>
      </w:r>
      <w:r w:rsidR="006F3C9E">
        <w:tab/>
        <w:t>pa-sa</w:t>
      </w:r>
      <w:r w:rsidR="006F3C9E">
        <w:tab/>
        <w:t>pairang-en</w:t>
      </w:r>
      <w:r w:rsidR="006F3C9E">
        <w:tab/>
        <w:t>nu</w:t>
      </w:r>
      <w:r w:rsidR="006F3C9E">
        <w:tab/>
        <w:t>ma-piîay</w:t>
      </w:r>
      <w:r w:rsidR="006F3C9E">
        <w:tab/>
        <w:t>nu</w:t>
      </w:r>
    </w:p>
    <w:p w14:paraId="473CFEB5" w14:textId="77777777" w:rsidR="00800AD8" w:rsidRDefault="00800AD8" w:rsidP="006F3C9E">
      <w:pPr>
        <w:pStyle w:val="InterlineTransNoFree"/>
        <w:tabs>
          <w:tab w:val="left" w:pos="1517"/>
          <w:tab w:val="left" w:pos="2171"/>
          <w:tab w:val="left" w:pos="3755"/>
          <w:tab w:val="left" w:pos="4739"/>
          <w:tab w:val="left" w:pos="5888"/>
          <w:tab w:val="left" w:pos="6542"/>
          <w:tab w:val="left" w:pos="7976"/>
        </w:tabs>
      </w:pPr>
      <w:r>
        <w:tab/>
        <w:t>and-after</w:t>
      </w:r>
      <w:r>
        <w:tab/>
        <w:t>when</w:t>
      </w:r>
      <w:r>
        <w:tab/>
      </w:r>
      <w:r>
        <w:rPr>
          <w:smallCaps/>
        </w:rPr>
        <w:t>stat</w:t>
      </w:r>
      <w:r>
        <w:t>-scrofulous</w:t>
      </w:r>
      <w:r w:rsidR="006F3C9E">
        <w:tab/>
        <w:t>cause-go</w:t>
      </w:r>
      <w:r w:rsidR="006F3C9E">
        <w:tab/>
        <w:t>plains-</w:t>
      </w:r>
      <w:r w:rsidR="006F3C9E">
        <w:rPr>
          <w:smallCaps/>
        </w:rPr>
        <w:t>pf</w:t>
      </w:r>
      <w:r w:rsidR="006F3C9E">
        <w:tab/>
        <w:t>when</w:t>
      </w:r>
      <w:r w:rsidR="006F3C9E">
        <w:tab/>
      </w:r>
      <w:r w:rsidR="006F3C9E">
        <w:rPr>
          <w:smallCaps/>
        </w:rPr>
        <w:t>stat</w:t>
      </w:r>
      <w:r w:rsidR="006F3C9E">
        <w:t>-crippled</w:t>
      </w:r>
      <w:r w:rsidR="006F3C9E">
        <w:tab/>
        <w:t>when</w:t>
      </w:r>
    </w:p>
    <w:p w14:paraId="0A043601" w14:textId="77777777" w:rsidR="00800AD8" w:rsidRDefault="006F3C9E" w:rsidP="006F3C9E">
      <w:pPr>
        <w:pStyle w:val="InterlineText"/>
        <w:tabs>
          <w:tab w:val="left" w:pos="533"/>
          <w:tab w:val="left" w:pos="1682"/>
          <w:tab w:val="left" w:pos="2666"/>
          <w:tab w:val="left" w:pos="5180"/>
          <w:tab w:val="left" w:pos="5834"/>
          <w:tab w:val="left" w:pos="7418"/>
          <w:tab w:val="left" w:pos="7682"/>
        </w:tabs>
      </w:pPr>
      <w:r>
        <w:tab/>
        <w:t>mavutsa</w:t>
      </w:r>
      <w:r>
        <w:tab/>
        <w:t>pasa</w:t>
      </w:r>
      <w:r>
        <w:tab/>
        <w:t>paqaluqaluin;</w:t>
      </w:r>
      <w:r>
        <w:tab/>
        <w:t>nu</w:t>
      </w:r>
      <w:r>
        <w:tab/>
        <w:t>nanguanguaq</w:t>
      </w:r>
      <w:r>
        <w:tab/>
        <w:t>a</w:t>
      </w:r>
      <w:r>
        <w:tab/>
        <w:t>aîak</w:t>
      </w:r>
    </w:p>
    <w:p w14:paraId="5E988C71" w14:textId="77777777" w:rsidR="00800AD8" w:rsidRDefault="006F3C9E" w:rsidP="006F3C9E">
      <w:pPr>
        <w:pStyle w:val="InterlineGlossWithTrans"/>
        <w:tabs>
          <w:tab w:val="left" w:pos="533"/>
          <w:tab w:val="left" w:pos="1682"/>
          <w:tab w:val="left" w:pos="2666"/>
          <w:tab w:val="left" w:pos="5180"/>
          <w:tab w:val="left" w:pos="5834"/>
          <w:tab w:val="left" w:pos="7418"/>
          <w:tab w:val="left" w:pos="7682"/>
        </w:tabs>
      </w:pPr>
      <w:r>
        <w:tab/>
        <w:t>ma-vutsa</w:t>
      </w:r>
      <w:r>
        <w:tab/>
        <w:t>pa-sa</w:t>
      </w:r>
      <w:r>
        <w:tab/>
        <w:t>pa-qalu-qalu-in</w:t>
      </w:r>
      <w:r>
        <w:tab/>
        <w:t>nu</w:t>
      </w:r>
      <w:r>
        <w:tab/>
        <w:t>na-ngua-nguaq</w:t>
      </w:r>
      <w:r>
        <w:tab/>
        <w:t>a</w:t>
      </w:r>
      <w:r>
        <w:tab/>
        <w:t>aîak</w:t>
      </w:r>
    </w:p>
    <w:p w14:paraId="1D50C137" w14:textId="77777777" w:rsidR="00800AD8" w:rsidRDefault="006F3C9E" w:rsidP="006F3C9E">
      <w:pPr>
        <w:pStyle w:val="InterlineTransNoFree"/>
        <w:tabs>
          <w:tab w:val="left" w:pos="1682"/>
          <w:tab w:val="left" w:pos="2666"/>
          <w:tab w:val="left" w:pos="5180"/>
          <w:tab w:val="left" w:pos="5834"/>
          <w:tab w:val="left" w:pos="7418"/>
          <w:tab w:val="left" w:pos="7682"/>
        </w:tabs>
      </w:pPr>
      <w:r>
        <w:tab/>
      </w:r>
      <w:r>
        <w:rPr>
          <w:smallCaps/>
        </w:rPr>
        <w:t>stat</w:t>
      </w:r>
      <w:r>
        <w:t>-blind</w:t>
      </w:r>
      <w:r>
        <w:tab/>
        <w:t>cause-go</w:t>
      </w:r>
      <w:r>
        <w:tab/>
        <w:t>cause-</w:t>
      </w:r>
      <w:r>
        <w:rPr>
          <w:smallCaps/>
        </w:rPr>
        <w:t>red</w:t>
      </w:r>
      <w:r>
        <w:t>-sorghum-</w:t>
      </w:r>
      <w:r>
        <w:rPr>
          <w:smallCaps/>
        </w:rPr>
        <w:t>nom</w:t>
      </w:r>
      <w:r>
        <w:tab/>
        <w:t>when</w:t>
      </w:r>
      <w:r>
        <w:tab/>
      </w:r>
      <w:r>
        <w:rPr>
          <w:smallCaps/>
        </w:rPr>
        <w:t>stat</w:t>
      </w:r>
      <w:r>
        <w:t>-</w:t>
      </w:r>
      <w:r>
        <w:rPr>
          <w:smallCaps/>
        </w:rPr>
        <w:t>red</w:t>
      </w:r>
      <w:r>
        <w:t>-good</w:t>
      </w:r>
      <w:r>
        <w:rPr>
          <w:smallCaps/>
        </w:rPr>
        <w:tab/>
        <w:t>c</w:t>
      </w:r>
      <w:r>
        <w:tab/>
        <w:t>child</w:t>
      </w:r>
    </w:p>
    <w:p w14:paraId="3E111F9D" w14:textId="77777777" w:rsidR="00800AD8" w:rsidRDefault="006F3C9E" w:rsidP="006F3C9E">
      <w:pPr>
        <w:pStyle w:val="InterlineText"/>
        <w:tabs>
          <w:tab w:val="left" w:pos="533"/>
          <w:tab w:val="left" w:pos="2102"/>
          <w:tab w:val="left" w:pos="2576"/>
        </w:tabs>
      </w:pPr>
      <w:r>
        <w:tab/>
        <w:t>niamadju,</w:t>
      </w:r>
      <w:r>
        <w:tab/>
        <w:t>aya</w:t>
      </w:r>
      <w:r>
        <w:tab/>
        <w:t>tjautsikel.</w:t>
      </w:r>
    </w:p>
    <w:p w14:paraId="31F6B290" w14:textId="77777777" w:rsidR="00800AD8" w:rsidRDefault="006F3C9E" w:rsidP="006F3C9E">
      <w:pPr>
        <w:pStyle w:val="InterlineGlossWithTrans"/>
        <w:tabs>
          <w:tab w:val="left" w:pos="533"/>
          <w:tab w:val="left" w:pos="2102"/>
          <w:tab w:val="left" w:pos="2576"/>
        </w:tabs>
      </w:pPr>
      <w:r>
        <w:tab/>
        <w:t>ni-a-madju</w:t>
      </w:r>
      <w:r>
        <w:tab/>
        <w:t>aya</w:t>
      </w:r>
      <w:r>
        <w:tab/>
        <w:t>tjautsikel</w:t>
      </w:r>
    </w:p>
    <w:p w14:paraId="602D00B3" w14:textId="77777777" w:rsidR="00800AD8" w:rsidRDefault="006F3C9E" w:rsidP="006F3C9E">
      <w:pPr>
        <w:pStyle w:val="InterlineTrans"/>
        <w:tabs>
          <w:tab w:val="left" w:pos="533"/>
          <w:tab w:val="left" w:pos="2102"/>
          <w:tab w:val="left" w:pos="2576"/>
        </w:tabs>
        <w:rPr>
          <w:smallCaps/>
        </w:rPr>
      </w:pPr>
      <w:r>
        <w:tab/>
        <w:t>of-</w:t>
      </w:r>
      <w:r>
        <w:rPr>
          <w:smallCaps/>
        </w:rPr>
        <w:t>pl</w:t>
      </w:r>
      <w:r>
        <w:t>-</w:t>
      </w:r>
      <w:r>
        <w:rPr>
          <w:smallCaps/>
        </w:rPr>
        <w:t>3rd.pers</w:t>
      </w:r>
      <w:r>
        <w:tab/>
        <w:t>say</w:t>
      </w:r>
      <w:r>
        <w:tab/>
        <w:t>story</w:t>
      </w:r>
    </w:p>
    <w:p w14:paraId="3980AA52" w14:textId="77777777" w:rsidR="00800AD8" w:rsidRDefault="00800AD8" w:rsidP="006F3C9E">
      <w:pPr>
        <w:pStyle w:val="InterlineFree"/>
      </w:pPr>
      <w:r>
        <w:t>The scrofulous ones were sent off to the plains people; the crippled and</w:t>
      </w:r>
      <w:r w:rsidR="006F3C9E">
        <w:t xml:space="preserve"> </w:t>
      </w:r>
      <w:r>
        <w:t>blind were sent to the east Paiwans; the healthy ones they took as their own</w:t>
      </w:r>
      <w:r w:rsidR="006F3C9E">
        <w:t xml:space="preserve"> </w:t>
      </w:r>
      <w:r>
        <w:t>children, according to the story.</w:t>
      </w:r>
    </w:p>
    <w:p w14:paraId="1812D6B8" w14:textId="77777777" w:rsidR="00800AD8" w:rsidRDefault="00DC1AE0" w:rsidP="009E2C10">
      <w:pPr>
        <w:pStyle w:val="InterlineText"/>
        <w:tabs>
          <w:tab w:val="left" w:pos="533"/>
          <w:tab w:val="left" w:pos="1022"/>
          <w:tab w:val="left" w:pos="1706"/>
          <w:tab w:val="left" w:pos="2915"/>
          <w:tab w:val="left" w:pos="4394"/>
          <w:tab w:val="left" w:pos="5558"/>
          <w:tab w:val="left" w:pos="5942"/>
          <w:tab w:val="left" w:pos="6701"/>
          <w:tab w:val="left" w:pos="8045"/>
        </w:tabs>
      </w:pPr>
      <w:r w:rsidRPr="003A1D48">
        <w:rPr>
          <w:rStyle w:val="InterlineTextNumChar"/>
        </w:rPr>
        <w:t>013</w:t>
      </w:r>
      <w:r w:rsidR="00800AD8">
        <w:tab/>
        <w:t>sa</w:t>
      </w:r>
      <w:r w:rsidR="00800AD8">
        <w:tab/>
        <w:t>azua</w:t>
      </w:r>
      <w:r w:rsidR="00800AD8">
        <w:tab/>
        <w:t>marekaka</w:t>
      </w:r>
      <w:r w:rsidR="009E2C10">
        <w:tab/>
        <w:t>tiamadju;</w:t>
      </w:r>
      <w:r w:rsidR="009E2C10">
        <w:tab/>
        <w:t>mavan</w:t>
      </w:r>
      <w:r w:rsidR="009E2C10">
        <w:tab/>
        <w:t>nu</w:t>
      </w:r>
      <w:r w:rsidR="009E2C10">
        <w:tab/>
        <w:t>sika</w:t>
      </w:r>
      <w:r w:rsidR="009E2C10">
        <w:tab/>
        <w:t>maya</w:t>
      </w:r>
      <w:r w:rsidR="009E2C10">
        <w:tab/>
        <w:t>a</w:t>
      </w:r>
    </w:p>
    <w:p w14:paraId="25C41CE6" w14:textId="77777777" w:rsidR="00800AD8" w:rsidRDefault="00800AD8" w:rsidP="009E2C10">
      <w:pPr>
        <w:pStyle w:val="InterlineGlossWithTrans"/>
        <w:tabs>
          <w:tab w:val="left" w:pos="533"/>
          <w:tab w:val="left" w:pos="1022"/>
          <w:tab w:val="left" w:pos="1706"/>
          <w:tab w:val="left" w:pos="2915"/>
          <w:tab w:val="left" w:pos="4394"/>
          <w:tab w:val="left" w:pos="5558"/>
          <w:tab w:val="left" w:pos="5942"/>
          <w:tab w:val="left" w:pos="6701"/>
          <w:tab w:val="left" w:pos="8045"/>
        </w:tabs>
      </w:pPr>
      <w:r>
        <w:tab/>
        <w:t>sa</w:t>
      </w:r>
      <w:r>
        <w:tab/>
        <w:t>a-zua</w:t>
      </w:r>
      <w:r>
        <w:tab/>
        <w:t>mare-kaka</w:t>
      </w:r>
      <w:r w:rsidR="009E2C10">
        <w:tab/>
        <w:t>ti-a-madju</w:t>
      </w:r>
      <w:r w:rsidR="009E2C10">
        <w:tab/>
        <w:t>ma-avan</w:t>
      </w:r>
      <w:r w:rsidR="009E2C10">
        <w:tab/>
        <w:t>nu</w:t>
      </w:r>
      <w:r w:rsidR="009E2C10">
        <w:tab/>
        <w:t>sika</w:t>
      </w:r>
      <w:r w:rsidR="009E2C10">
        <w:tab/>
        <w:t>ma-aya</w:t>
      </w:r>
      <w:r w:rsidR="009E2C10">
        <w:tab/>
        <w:t>a</w:t>
      </w:r>
    </w:p>
    <w:p w14:paraId="6F95650A" w14:textId="77777777" w:rsidR="00800AD8" w:rsidRDefault="00800AD8" w:rsidP="009E2C10">
      <w:pPr>
        <w:pStyle w:val="InterlineTransNoFree"/>
        <w:tabs>
          <w:tab w:val="left" w:pos="1022"/>
          <w:tab w:val="left" w:pos="1706"/>
          <w:tab w:val="left" w:pos="2915"/>
          <w:tab w:val="left" w:pos="4394"/>
          <w:tab w:val="left" w:pos="5558"/>
          <w:tab w:val="left" w:pos="5942"/>
          <w:tab w:val="left" w:pos="6701"/>
          <w:tab w:val="left" w:pos="8045"/>
        </w:tabs>
      </w:pPr>
      <w:r>
        <w:tab/>
        <w:t>and</w:t>
      </w:r>
      <w:r>
        <w:tab/>
      </w:r>
      <w:r>
        <w:rPr>
          <w:smallCaps/>
        </w:rPr>
        <w:t>c-</w:t>
      </w:r>
      <w:r>
        <w:t>that</w:t>
      </w:r>
      <w:r>
        <w:tab/>
        <w:t>pair-sibling</w:t>
      </w:r>
      <w:r w:rsidR="009E2C10">
        <w:tab/>
      </w:r>
      <w:r w:rsidR="009E2C10">
        <w:rPr>
          <w:smallCaps/>
        </w:rPr>
        <w:t>f</w:t>
      </w:r>
      <w:r w:rsidR="009E2C10">
        <w:t>-</w:t>
      </w:r>
      <w:r w:rsidR="009E2C10">
        <w:rPr>
          <w:smallCaps/>
        </w:rPr>
        <w:t>pl</w:t>
      </w:r>
      <w:r w:rsidR="009E2C10">
        <w:t>-</w:t>
      </w:r>
      <w:r w:rsidR="009E2C10">
        <w:rPr>
          <w:smallCaps/>
        </w:rPr>
        <w:t>3rd</w:t>
      </w:r>
      <w:r w:rsidR="009E2C10">
        <w:t>.</w:t>
      </w:r>
      <w:r w:rsidR="009E2C10">
        <w:rPr>
          <w:smallCaps/>
        </w:rPr>
        <w:t>pers</w:t>
      </w:r>
      <w:r w:rsidR="009E2C10">
        <w:tab/>
      </w:r>
      <w:r w:rsidR="009E2C10">
        <w:rPr>
          <w:smallCaps/>
        </w:rPr>
        <w:t>stat</w:t>
      </w:r>
      <w:r w:rsidR="009E2C10">
        <w:t>-exact</w:t>
      </w:r>
      <w:r w:rsidR="009E2C10">
        <w:tab/>
        <w:t>of</w:t>
      </w:r>
      <w:r w:rsidR="009E2C10">
        <w:tab/>
        <w:t>reason</w:t>
      </w:r>
      <w:r w:rsidR="009E2C10">
        <w:tab/>
      </w:r>
      <w:r w:rsidR="009E2C10">
        <w:rPr>
          <w:smallCaps/>
        </w:rPr>
        <w:t>stat</w:t>
      </w:r>
      <w:r w:rsidR="009E2C10">
        <w:t>-be.thus</w:t>
      </w:r>
      <w:r w:rsidR="009E2C10">
        <w:rPr>
          <w:smallCaps/>
        </w:rPr>
        <w:tab/>
        <w:t>c</w:t>
      </w:r>
    </w:p>
    <w:p w14:paraId="51522765" w14:textId="77777777" w:rsidR="00800AD8" w:rsidRDefault="00800AD8" w:rsidP="009E2C10">
      <w:pPr>
        <w:pStyle w:val="InterlineText"/>
        <w:tabs>
          <w:tab w:val="left" w:pos="533"/>
          <w:tab w:val="left" w:pos="1757"/>
          <w:tab w:val="left" w:pos="2021"/>
          <w:tab w:val="left" w:pos="3170"/>
          <w:tab w:val="left" w:pos="4754"/>
          <w:tab w:val="left" w:pos="6188"/>
        </w:tabs>
      </w:pPr>
      <w:r>
        <w:tab/>
        <w:t>maqati</w:t>
      </w:r>
      <w:r>
        <w:tab/>
        <w:t>a</w:t>
      </w:r>
      <w:r w:rsidR="009E2C10">
        <w:tab/>
        <w:t>mavutsa</w:t>
      </w:r>
      <w:r w:rsidR="009E2C10">
        <w:tab/>
        <w:t>matjubang</w:t>
      </w:r>
      <w:r w:rsidR="009E2C10">
        <w:tab/>
        <w:t>mapiîay,</w:t>
      </w:r>
      <w:r w:rsidR="009E2C10">
        <w:tab/>
        <w:t>aya.</w:t>
      </w:r>
    </w:p>
    <w:p w14:paraId="57BE23C8" w14:textId="77777777" w:rsidR="00800AD8" w:rsidRDefault="00800AD8" w:rsidP="009E2C10">
      <w:pPr>
        <w:pStyle w:val="InterlineGlossWithTrans"/>
        <w:tabs>
          <w:tab w:val="left" w:pos="533"/>
          <w:tab w:val="left" w:pos="1757"/>
          <w:tab w:val="left" w:pos="2021"/>
          <w:tab w:val="left" w:pos="3170"/>
          <w:tab w:val="left" w:pos="4754"/>
          <w:tab w:val="left" w:pos="6188"/>
        </w:tabs>
      </w:pPr>
      <w:r>
        <w:tab/>
        <w:t>ma-qati</w:t>
      </w:r>
      <w:r>
        <w:tab/>
        <w:t>a</w:t>
      </w:r>
      <w:r w:rsidR="009E2C10">
        <w:tab/>
        <w:t>ma-vutsa</w:t>
      </w:r>
      <w:r w:rsidR="009E2C10">
        <w:tab/>
        <w:t>ma-tjubang</w:t>
      </w:r>
      <w:r w:rsidR="009E2C10">
        <w:tab/>
        <w:t>ma-piîay</w:t>
      </w:r>
      <w:r w:rsidR="009E2C10">
        <w:tab/>
        <w:t>aya</w:t>
      </w:r>
    </w:p>
    <w:p w14:paraId="346FA48C" w14:textId="77777777" w:rsidR="00800AD8" w:rsidRDefault="00800AD8" w:rsidP="009E2C10">
      <w:pPr>
        <w:pStyle w:val="InterlineTrans"/>
        <w:tabs>
          <w:tab w:val="left" w:pos="533"/>
          <w:tab w:val="left" w:pos="1757"/>
          <w:tab w:val="left" w:pos="2021"/>
          <w:tab w:val="left" w:pos="3170"/>
          <w:tab w:val="left" w:pos="4754"/>
          <w:tab w:val="left" w:pos="6188"/>
        </w:tabs>
        <w:rPr>
          <w:smallCaps/>
        </w:rPr>
      </w:pPr>
      <w:r>
        <w:rPr>
          <w:smallCaps/>
        </w:rPr>
        <w:tab/>
        <w:t>stat</w:t>
      </w:r>
      <w:r>
        <w:t>-create</w:t>
      </w:r>
      <w:r>
        <w:rPr>
          <w:smallCaps/>
        </w:rPr>
        <w:tab/>
        <w:t>c</w:t>
      </w:r>
      <w:r w:rsidR="009E2C10">
        <w:tab/>
      </w:r>
      <w:r w:rsidR="009E2C10">
        <w:rPr>
          <w:smallCaps/>
        </w:rPr>
        <w:t>stat</w:t>
      </w:r>
      <w:r w:rsidR="009E2C10">
        <w:t>-blind</w:t>
      </w:r>
      <w:r w:rsidR="009E2C10">
        <w:tab/>
      </w:r>
      <w:r w:rsidR="009E2C10">
        <w:rPr>
          <w:smallCaps/>
        </w:rPr>
        <w:t>stat</w:t>
      </w:r>
      <w:r w:rsidR="009E2C10">
        <w:t>-scrofulous</w:t>
      </w:r>
      <w:r w:rsidR="009E2C10">
        <w:tab/>
      </w:r>
      <w:r w:rsidR="009E2C10">
        <w:rPr>
          <w:smallCaps/>
        </w:rPr>
        <w:t>stat</w:t>
      </w:r>
      <w:r w:rsidR="009E2C10">
        <w:t>-crippled</w:t>
      </w:r>
      <w:r w:rsidR="009E2C10">
        <w:tab/>
        <w:t>say</w:t>
      </w:r>
    </w:p>
    <w:p w14:paraId="3A08501F" w14:textId="77777777" w:rsidR="00800AD8" w:rsidRDefault="00800AD8">
      <w:pPr>
        <w:pStyle w:val="InterlineFree"/>
      </w:pPr>
      <w:r>
        <w:t>Now those two were siblings; and that’s why the children were born blind, scrofulous or crippled like that, they say.</w:t>
      </w:r>
    </w:p>
    <w:p w14:paraId="6BF6971E" w14:textId="77777777" w:rsidR="00800AD8" w:rsidRDefault="00DC1AE0" w:rsidP="009E2C10">
      <w:pPr>
        <w:pStyle w:val="InterlineText"/>
        <w:tabs>
          <w:tab w:val="left" w:pos="533"/>
          <w:tab w:val="left" w:pos="1022"/>
          <w:tab w:val="left" w:pos="1586"/>
          <w:tab w:val="left" w:pos="3050"/>
          <w:tab w:val="left" w:pos="3824"/>
          <w:tab w:val="left" w:pos="6008"/>
          <w:tab w:val="left" w:pos="7187"/>
          <w:tab w:val="left" w:pos="7961"/>
        </w:tabs>
      </w:pPr>
      <w:r w:rsidRPr="003A1D48">
        <w:rPr>
          <w:rStyle w:val="InterlineTextNumChar"/>
        </w:rPr>
        <w:t>014</w:t>
      </w:r>
      <w:r w:rsidR="00800AD8">
        <w:tab/>
        <w:t>sa</w:t>
      </w:r>
      <w:r w:rsidR="00800AD8">
        <w:tab/>
        <w:t>ka</w:t>
      </w:r>
      <w:r w:rsidR="00800AD8">
        <w:tab/>
        <w:t>tsuatsuay</w:t>
      </w:r>
      <w:r w:rsidR="00800AD8">
        <w:tab/>
        <w:t>anga</w:t>
      </w:r>
      <w:r w:rsidR="009E2C10">
        <w:tab/>
        <w:t>marepuvaîavaîaw,</w:t>
      </w:r>
      <w:r w:rsidR="009E2C10">
        <w:tab/>
        <w:t>djemaîun</w:t>
      </w:r>
      <w:r w:rsidR="009E2C10">
        <w:tab/>
        <w:t>anga</w:t>
      </w:r>
      <w:r w:rsidR="009E2C10">
        <w:tab/>
        <w:t>tua</w:t>
      </w:r>
    </w:p>
    <w:p w14:paraId="6E103C47" w14:textId="77777777" w:rsidR="00800AD8" w:rsidRDefault="00800AD8" w:rsidP="009E2C10">
      <w:pPr>
        <w:pStyle w:val="InterlineGlossWithTrans"/>
        <w:tabs>
          <w:tab w:val="left" w:pos="533"/>
          <w:tab w:val="left" w:pos="1022"/>
          <w:tab w:val="left" w:pos="1586"/>
          <w:tab w:val="left" w:pos="3050"/>
          <w:tab w:val="left" w:pos="3824"/>
          <w:tab w:val="left" w:pos="6008"/>
          <w:tab w:val="left" w:pos="7187"/>
          <w:tab w:val="left" w:pos="7961"/>
        </w:tabs>
      </w:pPr>
      <w:r>
        <w:tab/>
        <w:t>sa</w:t>
      </w:r>
      <w:r>
        <w:tab/>
        <w:t>ka</w:t>
      </w:r>
      <w:r>
        <w:tab/>
        <w:t>tsua-tsuay</w:t>
      </w:r>
      <w:r>
        <w:tab/>
        <w:t>anga</w:t>
      </w:r>
      <w:r w:rsidR="009E2C10">
        <w:tab/>
        <w:t>mare-pu-vaîa-vaîaw</w:t>
      </w:r>
      <w:r w:rsidR="009E2C10">
        <w:tab/>
        <w:t>em=djaîun</w:t>
      </w:r>
      <w:r w:rsidR="009E2C10">
        <w:tab/>
        <w:t>anga</w:t>
      </w:r>
      <w:r w:rsidR="009E2C10">
        <w:tab/>
        <w:t>tua</w:t>
      </w:r>
    </w:p>
    <w:p w14:paraId="7FE55CA9" w14:textId="77777777" w:rsidR="00800AD8" w:rsidRDefault="00800AD8" w:rsidP="009E2C10">
      <w:pPr>
        <w:pStyle w:val="InterlineTransNoFree"/>
        <w:tabs>
          <w:tab w:val="left" w:pos="1022"/>
          <w:tab w:val="left" w:pos="1586"/>
          <w:tab w:val="left" w:pos="3050"/>
          <w:tab w:val="left" w:pos="3824"/>
          <w:tab w:val="left" w:pos="6008"/>
          <w:tab w:val="left" w:pos="7187"/>
          <w:tab w:val="left" w:pos="7961"/>
        </w:tabs>
      </w:pPr>
      <w:r>
        <w:tab/>
        <w:t>and</w:t>
      </w:r>
      <w:r>
        <w:tab/>
        <w:t>after</w:t>
      </w:r>
      <w:r>
        <w:tab/>
      </w:r>
      <w:r>
        <w:rPr>
          <w:smallCaps/>
        </w:rPr>
        <w:t>red</w:t>
      </w:r>
      <w:r>
        <w:t>-long.time</w:t>
      </w:r>
      <w:r>
        <w:tab/>
        <w:t>indeed</w:t>
      </w:r>
      <w:r w:rsidR="009E2C10">
        <w:tab/>
        <w:t>pair-have-</w:t>
      </w:r>
      <w:r w:rsidR="009E2C10">
        <w:rPr>
          <w:smallCaps/>
        </w:rPr>
        <w:t>red</w:t>
      </w:r>
      <w:r w:rsidR="009E2C10">
        <w:t>-spouse</w:t>
      </w:r>
      <w:r w:rsidR="009E2C10">
        <w:tab/>
      </w:r>
      <w:r w:rsidR="009E2C10">
        <w:rPr>
          <w:smallCaps/>
        </w:rPr>
        <w:t>af</w:t>
      </w:r>
      <w:r w:rsidR="009E2C10">
        <w:t>=arrive</w:t>
      </w:r>
      <w:r w:rsidR="009E2C10">
        <w:tab/>
        <w:t>indeed</w:t>
      </w:r>
      <w:r w:rsidR="009E2C10">
        <w:tab/>
      </w:r>
      <w:r w:rsidR="009E2C10">
        <w:rPr>
          <w:smallCaps/>
        </w:rPr>
        <w:t>obl</w:t>
      </w:r>
    </w:p>
    <w:p w14:paraId="1D20BCC1" w14:textId="77777777" w:rsidR="00800AD8" w:rsidRDefault="009E2C10" w:rsidP="009E2C10">
      <w:pPr>
        <w:pStyle w:val="InterlineText"/>
        <w:tabs>
          <w:tab w:val="left" w:pos="533"/>
          <w:tab w:val="left" w:pos="1262"/>
        </w:tabs>
      </w:pPr>
      <w:r>
        <w:tab/>
        <w:t>marka</w:t>
      </w:r>
      <w:r>
        <w:tab/>
        <w:t>nanguaq.</w:t>
      </w:r>
    </w:p>
    <w:p w14:paraId="0BF5E73F" w14:textId="77777777" w:rsidR="00800AD8" w:rsidRDefault="009E2C10" w:rsidP="009E2C10">
      <w:pPr>
        <w:pStyle w:val="InterlineGlossWithTrans"/>
        <w:tabs>
          <w:tab w:val="left" w:pos="533"/>
          <w:tab w:val="left" w:pos="1262"/>
        </w:tabs>
      </w:pPr>
      <w:r>
        <w:tab/>
        <w:t>marka</w:t>
      </w:r>
      <w:r>
        <w:tab/>
        <w:t>na-nguaq</w:t>
      </w:r>
    </w:p>
    <w:p w14:paraId="73B51906" w14:textId="77777777" w:rsidR="00800AD8" w:rsidRDefault="009E2C10" w:rsidP="009E2C10">
      <w:pPr>
        <w:pStyle w:val="InterlineTrans"/>
        <w:tabs>
          <w:tab w:val="left" w:pos="533"/>
          <w:tab w:val="left" w:pos="1262"/>
        </w:tabs>
      </w:pPr>
      <w:r>
        <w:tab/>
      </w:r>
      <w:r>
        <w:rPr>
          <w:smallCaps/>
        </w:rPr>
        <w:t>pl</w:t>
      </w:r>
      <w:r>
        <w:tab/>
      </w:r>
      <w:r>
        <w:rPr>
          <w:smallCaps/>
        </w:rPr>
        <w:t>stat</w:t>
      </w:r>
      <w:r>
        <w:t>-good</w:t>
      </w:r>
    </w:p>
    <w:p w14:paraId="058E03C7" w14:textId="77777777" w:rsidR="00800AD8" w:rsidRDefault="00800AD8">
      <w:pPr>
        <w:pStyle w:val="InterlineFree"/>
      </w:pPr>
      <w:r>
        <w:t>After a long time of intermarriage they got to having healthy children;</w:t>
      </w:r>
    </w:p>
    <w:p w14:paraId="3433A1DD" w14:textId="77777777" w:rsidR="00800AD8" w:rsidRDefault="00DC1AE0" w:rsidP="009E2C10">
      <w:pPr>
        <w:pStyle w:val="InterlineText"/>
        <w:tabs>
          <w:tab w:val="left" w:pos="533"/>
          <w:tab w:val="left" w:pos="1757"/>
          <w:tab w:val="left" w:pos="2531"/>
          <w:tab w:val="left" w:pos="2795"/>
          <w:tab w:val="left" w:pos="3899"/>
          <w:tab w:val="left" w:pos="4163"/>
          <w:tab w:val="left" w:pos="5102"/>
          <w:tab w:val="left" w:pos="6251"/>
          <w:tab w:val="left" w:pos="6515"/>
          <w:tab w:val="left" w:pos="7454"/>
        </w:tabs>
      </w:pPr>
      <w:r w:rsidRPr="003A1D48">
        <w:rPr>
          <w:rStyle w:val="InterlineTextNumChar"/>
        </w:rPr>
        <w:t>015</w:t>
      </w:r>
      <w:r w:rsidR="00800AD8">
        <w:tab/>
        <w:t>maqati</w:t>
      </w:r>
      <w:r w:rsidR="00800AD8">
        <w:tab/>
        <w:t>anga</w:t>
      </w:r>
      <w:r w:rsidR="00800AD8">
        <w:tab/>
        <w:t>a</w:t>
      </w:r>
      <w:r w:rsidR="00800AD8">
        <w:tab/>
        <w:t>tsautsau</w:t>
      </w:r>
      <w:r w:rsidR="009E2C10">
        <w:tab/>
        <w:t>a</w:t>
      </w:r>
      <w:r w:rsidR="009E2C10">
        <w:tab/>
        <w:t>inika</w:t>
      </w:r>
      <w:r w:rsidR="009E2C10">
        <w:tab/>
        <w:t>mavutsa,</w:t>
      </w:r>
      <w:r w:rsidR="009E2C10">
        <w:tab/>
        <w:t>a</w:t>
      </w:r>
      <w:r w:rsidR="009E2C10">
        <w:tab/>
        <w:t>inika</w:t>
      </w:r>
      <w:r w:rsidR="009E2C10">
        <w:tab/>
        <w:t>mapiîay,</w:t>
      </w:r>
    </w:p>
    <w:p w14:paraId="3BD57A72" w14:textId="77777777" w:rsidR="00800AD8" w:rsidRDefault="00800AD8" w:rsidP="009E2C10">
      <w:pPr>
        <w:pStyle w:val="InterlineGlossWithTrans"/>
        <w:tabs>
          <w:tab w:val="left" w:pos="533"/>
          <w:tab w:val="left" w:pos="1757"/>
          <w:tab w:val="left" w:pos="2531"/>
          <w:tab w:val="left" w:pos="2795"/>
          <w:tab w:val="left" w:pos="3899"/>
          <w:tab w:val="left" w:pos="4163"/>
          <w:tab w:val="left" w:pos="5102"/>
          <w:tab w:val="left" w:pos="6251"/>
          <w:tab w:val="left" w:pos="6515"/>
          <w:tab w:val="left" w:pos="7454"/>
        </w:tabs>
      </w:pPr>
      <w:r>
        <w:tab/>
        <w:t>ma-qati</w:t>
      </w:r>
      <w:r>
        <w:tab/>
        <w:t>anga</w:t>
      </w:r>
      <w:r>
        <w:tab/>
        <w:t>a</w:t>
      </w:r>
      <w:r>
        <w:tab/>
        <w:t>tsau-tsau</w:t>
      </w:r>
      <w:r w:rsidR="009E2C10">
        <w:tab/>
        <w:t>a</w:t>
      </w:r>
      <w:r w:rsidR="009E2C10">
        <w:tab/>
        <w:t>ini-ka</w:t>
      </w:r>
      <w:r w:rsidR="009E2C10">
        <w:tab/>
        <w:t>ma-vutsa</w:t>
      </w:r>
      <w:r w:rsidR="009E2C10">
        <w:tab/>
        <w:t>a</w:t>
      </w:r>
      <w:r w:rsidR="009E2C10">
        <w:tab/>
        <w:t>ini-ka</w:t>
      </w:r>
      <w:r w:rsidR="009E2C10">
        <w:tab/>
        <w:t>ma-piîay</w:t>
      </w:r>
    </w:p>
    <w:p w14:paraId="07C7351E" w14:textId="77777777" w:rsidR="00800AD8" w:rsidRDefault="00800AD8" w:rsidP="009E2C10">
      <w:pPr>
        <w:pStyle w:val="InterlineTransNoFree"/>
        <w:tabs>
          <w:tab w:val="left" w:pos="1757"/>
          <w:tab w:val="left" w:pos="2531"/>
          <w:tab w:val="left" w:pos="2795"/>
          <w:tab w:val="left" w:pos="3899"/>
          <w:tab w:val="left" w:pos="4163"/>
          <w:tab w:val="left" w:pos="5102"/>
          <w:tab w:val="left" w:pos="6251"/>
          <w:tab w:val="left" w:pos="6515"/>
          <w:tab w:val="left" w:pos="7454"/>
        </w:tabs>
      </w:pPr>
      <w:r>
        <w:tab/>
      </w:r>
      <w:r>
        <w:rPr>
          <w:smallCaps/>
        </w:rPr>
        <w:t>stat</w:t>
      </w:r>
      <w:r>
        <w:t>-create</w:t>
      </w:r>
      <w:r>
        <w:tab/>
        <w:t>indeed</w:t>
      </w:r>
      <w:r>
        <w:rPr>
          <w:smallCaps/>
        </w:rPr>
        <w:tab/>
        <w:t>c</w:t>
      </w:r>
      <w:r>
        <w:rPr>
          <w:smallCaps/>
        </w:rPr>
        <w:tab/>
        <w:t>red</w:t>
      </w:r>
      <w:r>
        <w:t>-being</w:t>
      </w:r>
      <w:r w:rsidR="009E2C10">
        <w:rPr>
          <w:smallCaps/>
        </w:rPr>
        <w:tab/>
        <w:t>c</w:t>
      </w:r>
      <w:r w:rsidR="009E2C10">
        <w:rPr>
          <w:smallCaps/>
        </w:rPr>
        <w:tab/>
      </w:r>
      <w:r w:rsidR="009E2C10">
        <w:t>not-after</w:t>
      </w:r>
      <w:r w:rsidR="009E2C10">
        <w:tab/>
      </w:r>
      <w:r w:rsidR="009E2C10">
        <w:rPr>
          <w:smallCaps/>
        </w:rPr>
        <w:t>stat</w:t>
      </w:r>
      <w:r w:rsidR="009E2C10">
        <w:t>-blind</w:t>
      </w:r>
      <w:r w:rsidR="009E2C10">
        <w:rPr>
          <w:smallCaps/>
        </w:rPr>
        <w:tab/>
        <w:t>c</w:t>
      </w:r>
      <w:r w:rsidR="009E2C10">
        <w:tab/>
        <w:t>not-after</w:t>
      </w:r>
      <w:r w:rsidR="009E2C10">
        <w:tab/>
      </w:r>
      <w:r w:rsidR="009E2C10">
        <w:rPr>
          <w:smallCaps/>
        </w:rPr>
        <w:t>stat</w:t>
      </w:r>
      <w:r w:rsidR="009E2C10">
        <w:t>-crippled</w:t>
      </w:r>
    </w:p>
    <w:p w14:paraId="004D813D" w14:textId="77777777" w:rsidR="00800AD8" w:rsidRDefault="00800AD8" w:rsidP="009E2C10">
      <w:pPr>
        <w:pStyle w:val="InterlineText"/>
        <w:tabs>
          <w:tab w:val="left" w:pos="533"/>
          <w:tab w:val="left" w:pos="797"/>
          <w:tab w:val="left" w:pos="1736"/>
          <w:tab w:val="left" w:pos="3320"/>
          <w:tab w:val="left" w:pos="3794"/>
          <w:tab w:val="left" w:pos="4058"/>
          <w:tab w:val="left" w:pos="5042"/>
          <w:tab w:val="left" w:pos="5306"/>
          <w:tab w:val="left" w:pos="5900"/>
        </w:tabs>
      </w:pPr>
      <w:r>
        <w:tab/>
        <w:t>a</w:t>
      </w:r>
      <w:r>
        <w:tab/>
        <w:t>inika</w:t>
      </w:r>
      <w:r w:rsidR="009E2C10">
        <w:tab/>
        <w:t>matjubang,</w:t>
      </w:r>
      <w:r w:rsidR="009E2C10">
        <w:tab/>
        <w:t>aya</w:t>
      </w:r>
      <w:r w:rsidR="009E2C10">
        <w:tab/>
        <w:t>a</w:t>
      </w:r>
      <w:r w:rsidR="009E2C10">
        <w:tab/>
        <w:t>tjautsikel</w:t>
      </w:r>
      <w:r w:rsidR="009E2C10">
        <w:tab/>
        <w:t>a</w:t>
      </w:r>
      <w:r w:rsidR="009E2C10">
        <w:tab/>
        <w:t>masi</w:t>
      </w:r>
      <w:r w:rsidR="009E2C10">
        <w:tab/>
        <w:t>tsuay.</w:t>
      </w:r>
    </w:p>
    <w:p w14:paraId="3863C39F" w14:textId="77777777" w:rsidR="00800AD8" w:rsidRDefault="00800AD8" w:rsidP="009E2C10">
      <w:pPr>
        <w:pStyle w:val="InterlineGlossWithTrans"/>
        <w:tabs>
          <w:tab w:val="left" w:pos="533"/>
          <w:tab w:val="left" w:pos="797"/>
          <w:tab w:val="left" w:pos="1736"/>
          <w:tab w:val="left" w:pos="3320"/>
          <w:tab w:val="left" w:pos="3794"/>
          <w:tab w:val="left" w:pos="4058"/>
          <w:tab w:val="left" w:pos="5042"/>
          <w:tab w:val="left" w:pos="5306"/>
          <w:tab w:val="left" w:pos="5900"/>
        </w:tabs>
      </w:pPr>
      <w:r>
        <w:tab/>
        <w:t>a</w:t>
      </w:r>
      <w:r>
        <w:tab/>
        <w:t>ini-ka</w:t>
      </w:r>
      <w:r w:rsidR="009E2C10">
        <w:tab/>
        <w:t>ma-tjubang</w:t>
      </w:r>
      <w:r w:rsidR="009E2C10">
        <w:tab/>
        <w:t>aya</w:t>
      </w:r>
      <w:r w:rsidR="009E2C10">
        <w:tab/>
        <w:t>a</w:t>
      </w:r>
      <w:r w:rsidR="009E2C10">
        <w:tab/>
        <w:t>tjautsikel</w:t>
      </w:r>
      <w:r w:rsidR="009E2C10">
        <w:tab/>
        <w:t>a</w:t>
      </w:r>
      <w:r w:rsidR="009E2C10">
        <w:tab/>
        <w:t>masi</w:t>
      </w:r>
      <w:r w:rsidR="009E2C10">
        <w:tab/>
        <w:t>tsuay</w:t>
      </w:r>
    </w:p>
    <w:p w14:paraId="66548905" w14:textId="77777777" w:rsidR="00800AD8" w:rsidRDefault="00800AD8" w:rsidP="009E2C10">
      <w:pPr>
        <w:pStyle w:val="InterlineTrans"/>
        <w:tabs>
          <w:tab w:val="left" w:pos="533"/>
          <w:tab w:val="left" w:pos="797"/>
          <w:tab w:val="left" w:pos="1736"/>
          <w:tab w:val="left" w:pos="3320"/>
          <w:tab w:val="left" w:pos="3794"/>
          <w:tab w:val="left" w:pos="4058"/>
          <w:tab w:val="left" w:pos="5042"/>
          <w:tab w:val="left" w:pos="5306"/>
          <w:tab w:val="left" w:pos="5900"/>
        </w:tabs>
      </w:pPr>
      <w:r>
        <w:rPr>
          <w:smallCaps/>
        </w:rPr>
        <w:tab/>
        <w:t>c</w:t>
      </w:r>
      <w:r>
        <w:rPr>
          <w:smallCaps/>
        </w:rPr>
        <w:tab/>
      </w:r>
      <w:r>
        <w:t>not-after</w:t>
      </w:r>
      <w:r w:rsidR="009E2C10">
        <w:tab/>
      </w:r>
      <w:r w:rsidR="009E2C10">
        <w:rPr>
          <w:smallCaps/>
        </w:rPr>
        <w:t>stat</w:t>
      </w:r>
      <w:r w:rsidR="009E2C10">
        <w:t>-scrofulous</w:t>
      </w:r>
      <w:r w:rsidR="009E2C10">
        <w:tab/>
        <w:t>say</w:t>
      </w:r>
      <w:r w:rsidR="009E2C10">
        <w:rPr>
          <w:smallCaps/>
        </w:rPr>
        <w:tab/>
        <w:t>c</w:t>
      </w:r>
      <w:r w:rsidR="009E2C10">
        <w:tab/>
        <w:t>story</w:t>
      </w:r>
      <w:r w:rsidR="009E2C10">
        <w:rPr>
          <w:smallCaps/>
        </w:rPr>
        <w:tab/>
        <w:t>c</w:t>
      </w:r>
      <w:r w:rsidR="009E2C10">
        <w:rPr>
          <w:smallCaps/>
        </w:rPr>
        <w:tab/>
      </w:r>
      <w:r w:rsidR="009E2C10">
        <w:t>from</w:t>
      </w:r>
      <w:r w:rsidR="009E2C10">
        <w:tab/>
        <w:t>long.time</w:t>
      </w:r>
    </w:p>
    <w:p w14:paraId="5419805F" w14:textId="77777777" w:rsidR="00800AD8" w:rsidRDefault="00800AD8">
      <w:pPr>
        <w:pStyle w:val="InterlineFree"/>
      </w:pPr>
      <w:r>
        <w:t>and so there were people who were not blind or crippled or scrofulous, according to the old story.</w:t>
      </w:r>
    </w:p>
    <w:p w14:paraId="715EAA81" w14:textId="77777777" w:rsidR="009E2C10" w:rsidRDefault="00800AD8" w:rsidP="009E2C10">
      <w:pPr>
        <w:pStyle w:val="FullTranslation"/>
      </w:pPr>
      <w:r>
        <w:t>Once upon a time the earth dissolved, and the mountains everywhere became water. There was just one small mountain left. And all the people died. There were just two people left who hung onto a trichodesma tree’s branches on the mountain, they say.</w:t>
      </w:r>
    </w:p>
    <w:p w14:paraId="57C00994" w14:textId="77777777" w:rsidR="009E2C10" w:rsidRDefault="00800AD8" w:rsidP="009E2C10">
      <w:pPr>
        <w:pStyle w:val="FullTranslation"/>
      </w:pPr>
      <w:r>
        <w:t>Then the water dried up, and the siblings who had hung onto the tree survived. There was no fire; there was nothing. So they snapped off twigs of the trichodesma tree to which they had hung, and used them as drills. So fire came, and they could light a fire; they had the means to cook. Those two who were left married one another. And they had children who were blind, crippled or scrofulous, they say. The scrofulous ones were sent off to the plains people; the crippled and blind were sent to the east Paiwans; the healthy ones they took as their own children, according to the story.</w:t>
      </w:r>
    </w:p>
    <w:p w14:paraId="7D3C5033" w14:textId="77777777" w:rsidR="00800AD8" w:rsidRDefault="00800AD8" w:rsidP="009E2C10">
      <w:pPr>
        <w:pStyle w:val="FullTranslation"/>
      </w:pPr>
      <w:r>
        <w:t>Now those two were siblings; and that’s why the children were born blind, scrofulous or crippled like that, they say. After a long time of intermarriage they got to having healthy children; and so there were people who were not blind or crippled or scrofulous, according to the old story.</w:t>
      </w:r>
    </w:p>
    <w:p w14:paraId="0DDDA1C7" w14:textId="77777777" w:rsidR="00800AD8" w:rsidRDefault="00800AD8">
      <w:pPr>
        <w:pStyle w:val="Heading4"/>
      </w:pPr>
      <w:r w:rsidRPr="00996908">
        <w:rPr>
          <w:rStyle w:val="NumTextHeadingChar"/>
        </w:rPr>
        <w:t>024</w:t>
      </w:r>
      <w:r>
        <w:t xml:space="preserve"> MAKING RIVERS</w:t>
      </w:r>
      <w:r w:rsidR="009E2C10">
        <w:br/>
      </w:r>
      <w:r>
        <w:t>seman pa</w:t>
      </w:r>
      <w:r w:rsidR="009E2C10">
        <w:t>na</w:t>
      </w:r>
      <w:r w:rsidR="001208B6">
        <w:t xml:space="preserve"> (</w:t>
      </w:r>
      <w:r w:rsidR="009E2C10">
        <w:t>Tjakuvukuvuî village, p.196</w:t>
      </w:r>
      <w:r w:rsidR="001208B6">
        <w:t>)</w:t>
      </w:r>
    </w:p>
    <w:p w14:paraId="0A93FC7A" w14:textId="77777777" w:rsidR="00800AD8" w:rsidRDefault="00DC1AE0" w:rsidP="00B22F26">
      <w:pPr>
        <w:pStyle w:val="InterlineText"/>
        <w:tabs>
          <w:tab w:val="left" w:pos="533"/>
          <w:tab w:val="left" w:pos="1097"/>
          <w:tab w:val="left" w:pos="2876"/>
          <w:tab w:val="left" w:pos="3470"/>
          <w:tab w:val="left" w:pos="4124"/>
          <w:tab w:val="left" w:pos="4598"/>
        </w:tabs>
      </w:pPr>
      <w:r w:rsidRPr="003A1D48">
        <w:rPr>
          <w:rStyle w:val="InterlineTextNumChar"/>
        </w:rPr>
        <w:t>001</w:t>
      </w:r>
      <w:r w:rsidR="00800AD8">
        <w:tab/>
        <w:t>ka</w:t>
      </w:r>
      <w:r w:rsidR="00800AD8">
        <w:tab/>
        <w:t>sitsuayan</w:t>
      </w:r>
      <w:r w:rsidR="00800AD8">
        <w:tab/>
        <w:t>neka</w:t>
      </w:r>
      <w:r w:rsidR="00800AD8">
        <w:tab/>
        <w:t>pana,</w:t>
      </w:r>
      <w:r w:rsidR="00800AD8">
        <w:tab/>
        <w:t>aya</w:t>
      </w:r>
      <w:r w:rsidR="00800AD8">
        <w:tab/>
        <w:t>tjautsikel.</w:t>
      </w:r>
    </w:p>
    <w:p w14:paraId="6A499C19" w14:textId="77777777" w:rsidR="00800AD8" w:rsidRDefault="00800AD8" w:rsidP="00B22F26">
      <w:pPr>
        <w:pStyle w:val="InterlineGlossWithTrans"/>
        <w:tabs>
          <w:tab w:val="left" w:pos="533"/>
          <w:tab w:val="left" w:pos="1097"/>
          <w:tab w:val="left" w:pos="2876"/>
          <w:tab w:val="left" w:pos="3470"/>
          <w:tab w:val="left" w:pos="4124"/>
          <w:tab w:val="left" w:pos="4598"/>
        </w:tabs>
      </w:pPr>
      <w:r>
        <w:tab/>
        <w:t>ka</w:t>
      </w:r>
      <w:r>
        <w:tab/>
        <w:t>si-tsuay-an</w:t>
      </w:r>
      <w:r>
        <w:tab/>
        <w:t>neka</w:t>
      </w:r>
      <w:r>
        <w:tab/>
        <w:t>pana</w:t>
      </w:r>
      <w:r>
        <w:tab/>
        <w:t>aya</w:t>
      </w:r>
      <w:r>
        <w:tab/>
        <w:t>tjautsikel</w:t>
      </w:r>
    </w:p>
    <w:p w14:paraId="24F66BBC" w14:textId="77777777" w:rsidR="00800AD8" w:rsidRDefault="00800AD8" w:rsidP="00B22F26">
      <w:pPr>
        <w:pStyle w:val="InterlineTrans"/>
        <w:tabs>
          <w:tab w:val="left" w:pos="533"/>
          <w:tab w:val="left" w:pos="1097"/>
          <w:tab w:val="left" w:pos="2876"/>
          <w:tab w:val="left" w:pos="3470"/>
          <w:tab w:val="left" w:pos="4124"/>
          <w:tab w:val="left" w:pos="4598"/>
        </w:tabs>
      </w:pPr>
      <w:r>
        <w:tab/>
        <w:t>after</w:t>
      </w:r>
      <w:r>
        <w:tab/>
      </w:r>
      <w:r>
        <w:rPr>
          <w:smallCaps/>
        </w:rPr>
        <w:t>if</w:t>
      </w:r>
      <w:r>
        <w:t>-long.time-</w:t>
      </w:r>
      <w:r>
        <w:rPr>
          <w:smallCaps/>
        </w:rPr>
        <w:t>nom</w:t>
      </w:r>
      <w:r>
        <w:tab/>
        <w:t>no</w:t>
      </w:r>
      <w:r>
        <w:tab/>
        <w:t>river</w:t>
      </w:r>
      <w:r>
        <w:tab/>
        <w:t>say</w:t>
      </w:r>
      <w:r>
        <w:tab/>
        <w:t>story</w:t>
      </w:r>
    </w:p>
    <w:p w14:paraId="1C8FE06B" w14:textId="77777777" w:rsidR="00800AD8" w:rsidRDefault="00800AD8">
      <w:pPr>
        <w:pStyle w:val="InterlineFree"/>
      </w:pPr>
      <w:r>
        <w:t>Once upon a time there were no rivers, according to the story.</w:t>
      </w:r>
    </w:p>
    <w:p w14:paraId="56A12988" w14:textId="77777777" w:rsidR="00800AD8" w:rsidRDefault="00DC1AE0" w:rsidP="00B22F26">
      <w:pPr>
        <w:pStyle w:val="InterlineText"/>
        <w:tabs>
          <w:tab w:val="left" w:pos="533"/>
          <w:tab w:val="left" w:pos="1022"/>
          <w:tab w:val="left" w:pos="1946"/>
          <w:tab w:val="left" w:pos="2675"/>
          <w:tab w:val="left" w:pos="3614"/>
          <w:tab w:val="left" w:pos="4268"/>
        </w:tabs>
      </w:pPr>
      <w:r w:rsidRPr="003A1D48">
        <w:rPr>
          <w:rStyle w:val="InterlineTextNumChar"/>
        </w:rPr>
        <w:lastRenderedPageBreak/>
        <w:t>002</w:t>
      </w:r>
      <w:r w:rsidR="00800AD8">
        <w:tab/>
        <w:t>sa</w:t>
      </w:r>
      <w:r w:rsidR="00800AD8">
        <w:tab/>
        <w:t>izua</w:t>
      </w:r>
      <w:r w:rsidR="00800AD8">
        <w:tab/>
        <w:t>sisiî</w:t>
      </w:r>
      <w:r w:rsidR="00800AD8">
        <w:tab/>
        <w:t>tjakanga</w:t>
      </w:r>
      <w:r w:rsidR="00800AD8">
        <w:tab/>
        <w:t>qa÷is</w:t>
      </w:r>
      <w:r w:rsidR="00800AD8">
        <w:tab/>
        <w:t>ritaî.</w:t>
      </w:r>
    </w:p>
    <w:p w14:paraId="7FC33D3D" w14:textId="77777777" w:rsidR="00800AD8" w:rsidRDefault="00800AD8" w:rsidP="00B22F26">
      <w:pPr>
        <w:pStyle w:val="InterlineGlossWithTrans"/>
        <w:tabs>
          <w:tab w:val="left" w:pos="533"/>
          <w:tab w:val="left" w:pos="1022"/>
          <w:tab w:val="left" w:pos="1946"/>
          <w:tab w:val="left" w:pos="2675"/>
          <w:tab w:val="left" w:pos="3614"/>
          <w:tab w:val="left" w:pos="4268"/>
        </w:tabs>
      </w:pPr>
      <w:r>
        <w:tab/>
        <w:t>sa</w:t>
      </w:r>
      <w:r>
        <w:tab/>
        <w:t>i-zua</w:t>
      </w:r>
      <w:r>
        <w:tab/>
        <w:t>sisiî</w:t>
      </w:r>
      <w:r>
        <w:tab/>
        <w:t>tjakanga</w:t>
      </w:r>
      <w:r>
        <w:tab/>
        <w:t>qa÷is</w:t>
      </w:r>
      <w:r>
        <w:tab/>
        <w:t>ritaî</w:t>
      </w:r>
    </w:p>
    <w:p w14:paraId="00115084" w14:textId="77777777" w:rsidR="00800AD8" w:rsidRDefault="00800AD8" w:rsidP="00B22F26">
      <w:pPr>
        <w:pStyle w:val="InterlineTrans"/>
        <w:tabs>
          <w:tab w:val="left" w:pos="533"/>
          <w:tab w:val="left" w:pos="1022"/>
          <w:tab w:val="left" w:pos="1946"/>
          <w:tab w:val="left" w:pos="2675"/>
          <w:tab w:val="left" w:pos="3614"/>
          <w:tab w:val="left" w:pos="4268"/>
        </w:tabs>
      </w:pPr>
      <w:r>
        <w:tab/>
        <w:t>and</w:t>
      </w:r>
      <w:r>
        <w:tab/>
      </w:r>
      <w:r>
        <w:rPr>
          <w:smallCaps/>
        </w:rPr>
        <w:t>loc</w:t>
      </w:r>
      <w:r>
        <w:t>-that</w:t>
      </w:r>
      <w:r>
        <w:tab/>
        <w:t>thrush</w:t>
      </w:r>
      <w:r>
        <w:tab/>
        <w:t>kite</w:t>
      </w:r>
      <w:r>
        <w:tab/>
        <w:t>hawk</w:t>
      </w:r>
      <w:r>
        <w:tab/>
        <w:t>eagle</w:t>
      </w:r>
    </w:p>
    <w:p w14:paraId="334A751A" w14:textId="77777777" w:rsidR="00800AD8" w:rsidRDefault="00800AD8">
      <w:pPr>
        <w:pStyle w:val="InterlineFree"/>
      </w:pPr>
      <w:r>
        <w:t>The quaker-thrush, the kite, the hawk and the eagle were together,</w:t>
      </w:r>
    </w:p>
    <w:p w14:paraId="4A7B332C" w14:textId="77777777" w:rsidR="00800AD8" w:rsidRDefault="00DC1AE0" w:rsidP="00B22F26">
      <w:pPr>
        <w:pStyle w:val="InterlineText"/>
        <w:tabs>
          <w:tab w:val="left" w:pos="533"/>
          <w:tab w:val="left" w:pos="1022"/>
          <w:tab w:val="left" w:pos="2231"/>
        </w:tabs>
      </w:pPr>
      <w:r w:rsidRPr="003A1D48">
        <w:rPr>
          <w:rStyle w:val="InterlineTextNumChar"/>
        </w:rPr>
        <w:t>003</w:t>
      </w:r>
      <w:r w:rsidR="00800AD8">
        <w:tab/>
        <w:t>qau</w:t>
      </w:r>
      <w:r w:rsidR="00800AD8">
        <w:tab/>
        <w:t>maîavar</w:t>
      </w:r>
      <w:r w:rsidR="00800AD8">
        <w:tab/>
        <w:t>tiamadju.</w:t>
      </w:r>
    </w:p>
    <w:p w14:paraId="73670675" w14:textId="77777777" w:rsidR="00800AD8" w:rsidRDefault="00800AD8" w:rsidP="00B22F26">
      <w:pPr>
        <w:pStyle w:val="InterlineGlossWithTrans"/>
        <w:tabs>
          <w:tab w:val="left" w:pos="533"/>
          <w:tab w:val="left" w:pos="1022"/>
          <w:tab w:val="left" w:pos="2231"/>
        </w:tabs>
      </w:pPr>
      <w:r>
        <w:tab/>
        <w:t>qau</w:t>
      </w:r>
      <w:r>
        <w:tab/>
        <w:t>ma-îavar</w:t>
      </w:r>
      <w:r>
        <w:tab/>
        <w:t>ti-a-madju</w:t>
      </w:r>
    </w:p>
    <w:p w14:paraId="526FB0C9" w14:textId="77777777" w:rsidR="00800AD8" w:rsidRDefault="00800AD8" w:rsidP="00B76180">
      <w:pPr>
        <w:pStyle w:val="InterlineTransNoFree"/>
        <w:tabs>
          <w:tab w:val="left" w:pos="1022"/>
          <w:tab w:val="left" w:pos="2231"/>
          <w:tab w:val="right" w:pos="8789"/>
        </w:tabs>
      </w:pPr>
      <w:r>
        <w:tab/>
        <w:t>so</w:t>
      </w:r>
      <w:r>
        <w:tab/>
      </w:r>
      <w:r>
        <w:rPr>
          <w:smallCaps/>
        </w:rPr>
        <w:t>stat</w:t>
      </w:r>
      <w:r>
        <w:t>-speak</w:t>
      </w:r>
      <w:r>
        <w:tab/>
      </w:r>
      <w:r>
        <w:rPr>
          <w:smallCaps/>
        </w:rPr>
        <w:t>f</w:t>
      </w:r>
      <w:r>
        <w:t>-</w:t>
      </w:r>
      <w:r>
        <w:rPr>
          <w:smallCaps/>
        </w:rPr>
        <w:t>pl</w:t>
      </w:r>
      <w:r>
        <w:t>-</w:t>
      </w:r>
      <w:r>
        <w:rPr>
          <w:smallCaps/>
        </w:rPr>
        <w:t>3rd</w:t>
      </w:r>
      <w:r>
        <w:t>.</w:t>
      </w:r>
      <w:r>
        <w:rPr>
          <w:smallCaps/>
        </w:rPr>
        <w:t>pers</w:t>
      </w:r>
      <w:r w:rsidR="00B22F26">
        <w:rPr>
          <w:smallCaps/>
        </w:rPr>
        <w:tab/>
      </w:r>
      <w:r w:rsidR="00B22F26">
        <w:t>and they had a discussion.</w:t>
      </w:r>
    </w:p>
    <w:p w14:paraId="21DDF9A5" w14:textId="77777777" w:rsidR="00800AD8" w:rsidRDefault="00DC1AE0" w:rsidP="00B22F26">
      <w:pPr>
        <w:pStyle w:val="InterlineText"/>
        <w:tabs>
          <w:tab w:val="left" w:pos="533"/>
          <w:tab w:val="left" w:pos="1187"/>
          <w:tab w:val="left" w:pos="2336"/>
          <w:tab w:val="left" w:pos="2930"/>
          <w:tab w:val="left" w:pos="3314"/>
          <w:tab w:val="left" w:pos="4073"/>
          <w:tab w:val="left" w:pos="4337"/>
          <w:tab w:val="left" w:pos="5201"/>
          <w:tab w:val="left" w:pos="6185"/>
          <w:tab w:val="left" w:pos="6659"/>
          <w:tab w:val="left" w:pos="7343"/>
          <w:tab w:val="left" w:pos="8072"/>
        </w:tabs>
      </w:pPr>
      <w:r w:rsidRPr="003A1D48">
        <w:rPr>
          <w:rStyle w:val="InterlineTextNumChar"/>
        </w:rPr>
        <w:t>004</w:t>
      </w:r>
      <w:r w:rsidR="00800AD8">
        <w:tab/>
        <w:t>“san</w:t>
      </w:r>
      <w:r w:rsidR="00800AD8">
        <w:tab/>
        <w:t>pana-i;</w:t>
      </w:r>
      <w:r w:rsidR="00800AD8">
        <w:tab/>
        <w:t>neka</w:t>
      </w:r>
      <w:r w:rsidR="00800AD8">
        <w:tab/>
        <w:t>nu</w:t>
      </w:r>
      <w:r w:rsidR="00800AD8">
        <w:tab/>
        <w:t>zaîum</w:t>
      </w:r>
      <w:r w:rsidR="00800AD8">
        <w:tab/>
        <w:t>a</w:t>
      </w:r>
      <w:r w:rsidR="00800AD8">
        <w:tab/>
        <w:t>tja</w:t>
      </w:r>
      <w:r w:rsidR="00800AD8">
        <w:tab/>
        <w:t>tekelen,”</w:t>
      </w:r>
      <w:r w:rsidR="00800AD8">
        <w:tab/>
        <w:t>aya</w:t>
      </w:r>
      <w:r w:rsidR="00800AD8">
        <w:tab/>
        <w:t>azua</w:t>
      </w:r>
      <w:r w:rsidR="00B22F26">
        <w:tab/>
        <w:t>sisiî</w:t>
      </w:r>
      <w:r w:rsidR="00B22F26">
        <w:tab/>
        <w:t>katua</w:t>
      </w:r>
    </w:p>
    <w:p w14:paraId="5BBEF4A0" w14:textId="77777777" w:rsidR="00800AD8" w:rsidRDefault="00800AD8" w:rsidP="00B22F26">
      <w:pPr>
        <w:pStyle w:val="InterlineGlossWithTrans"/>
        <w:tabs>
          <w:tab w:val="left" w:pos="533"/>
          <w:tab w:val="left" w:pos="1187"/>
          <w:tab w:val="left" w:pos="2336"/>
          <w:tab w:val="left" w:pos="2930"/>
          <w:tab w:val="left" w:pos="3314"/>
          <w:tab w:val="left" w:pos="4073"/>
          <w:tab w:val="left" w:pos="4337"/>
          <w:tab w:val="left" w:pos="5201"/>
          <w:tab w:val="left" w:pos="6185"/>
          <w:tab w:val="left" w:pos="6659"/>
          <w:tab w:val="left" w:pos="7343"/>
          <w:tab w:val="left" w:pos="8072"/>
        </w:tabs>
      </w:pPr>
      <w:r>
        <w:tab/>
        <w:t>sane</w:t>
      </w:r>
      <w:r>
        <w:tab/>
        <w:t>pana-i</w:t>
      </w:r>
      <w:r>
        <w:tab/>
        <w:t>neka</w:t>
      </w:r>
      <w:r>
        <w:tab/>
        <w:t>nu</w:t>
      </w:r>
      <w:r>
        <w:tab/>
        <w:t>zaîum</w:t>
      </w:r>
      <w:r>
        <w:tab/>
        <w:t>a</w:t>
      </w:r>
      <w:r>
        <w:tab/>
        <w:t>tja</w:t>
      </w:r>
      <w:r>
        <w:tab/>
        <w:t>tekel-en</w:t>
      </w:r>
      <w:r>
        <w:tab/>
        <w:t>aya</w:t>
      </w:r>
      <w:r>
        <w:tab/>
        <w:t>a-zua</w:t>
      </w:r>
      <w:r w:rsidR="00B22F26">
        <w:tab/>
        <w:t>sisiî</w:t>
      </w:r>
      <w:r w:rsidR="00B22F26">
        <w:tab/>
        <w:t>ka-tua</w:t>
      </w:r>
    </w:p>
    <w:p w14:paraId="47BB751E" w14:textId="77777777" w:rsidR="00800AD8" w:rsidRDefault="00800AD8" w:rsidP="00B22F26">
      <w:pPr>
        <w:pStyle w:val="InterlineTransNoFree"/>
        <w:tabs>
          <w:tab w:val="left" w:pos="1187"/>
          <w:tab w:val="left" w:pos="2336"/>
          <w:tab w:val="left" w:pos="2930"/>
          <w:tab w:val="left" w:pos="3314"/>
          <w:tab w:val="left" w:pos="4073"/>
          <w:tab w:val="left" w:pos="4337"/>
          <w:tab w:val="left" w:pos="5201"/>
          <w:tab w:val="left" w:pos="6185"/>
          <w:tab w:val="left" w:pos="6659"/>
          <w:tab w:val="left" w:pos="7343"/>
          <w:tab w:val="left" w:pos="8072"/>
        </w:tabs>
      </w:pPr>
      <w:r>
        <w:tab/>
        <w:t>make</w:t>
      </w:r>
      <w:r>
        <w:tab/>
        <w:t>river-</w:t>
      </w:r>
      <w:r>
        <w:rPr>
          <w:smallCaps/>
        </w:rPr>
        <w:t>hort</w:t>
      </w:r>
      <w:r>
        <w:tab/>
        <w:t>no</w:t>
      </w:r>
      <w:r>
        <w:tab/>
        <w:t>of</w:t>
      </w:r>
      <w:r>
        <w:tab/>
        <w:t>water</w:t>
      </w:r>
      <w:r>
        <w:rPr>
          <w:smallCaps/>
        </w:rPr>
        <w:tab/>
        <w:t>c</w:t>
      </w:r>
      <w:r>
        <w:rPr>
          <w:smallCaps/>
        </w:rPr>
        <w:tab/>
      </w:r>
      <w:r>
        <w:t>we(</w:t>
      </w:r>
      <w:r>
        <w:rPr>
          <w:smallCaps/>
        </w:rPr>
        <w:t>inc</w:t>
      </w:r>
      <w:r>
        <w:t>)</w:t>
      </w:r>
      <w:r>
        <w:tab/>
        <w:t>drink-</w:t>
      </w:r>
      <w:r>
        <w:rPr>
          <w:smallCaps/>
        </w:rPr>
        <w:t>pf</w:t>
      </w:r>
      <w:r>
        <w:tab/>
        <w:t>say</w:t>
      </w:r>
      <w:r>
        <w:tab/>
      </w:r>
      <w:r>
        <w:rPr>
          <w:smallCaps/>
        </w:rPr>
        <w:t>c-</w:t>
      </w:r>
      <w:r>
        <w:t>that</w:t>
      </w:r>
      <w:r w:rsidR="00B22F26">
        <w:tab/>
        <w:t>thrush</w:t>
      </w:r>
      <w:r w:rsidR="00B22F26">
        <w:tab/>
        <w:t>and-</w:t>
      </w:r>
      <w:r w:rsidR="00B22F26">
        <w:rPr>
          <w:smallCaps/>
        </w:rPr>
        <w:t>obl</w:t>
      </w:r>
    </w:p>
    <w:p w14:paraId="7D88D550" w14:textId="77777777" w:rsidR="00800AD8" w:rsidRDefault="00800AD8" w:rsidP="00B22F26">
      <w:pPr>
        <w:pStyle w:val="InterlineText"/>
        <w:tabs>
          <w:tab w:val="left" w:pos="533"/>
        </w:tabs>
      </w:pPr>
      <w:r>
        <w:tab/>
        <w:t>tjakanga.</w:t>
      </w:r>
    </w:p>
    <w:p w14:paraId="056C60F7" w14:textId="77777777" w:rsidR="00800AD8" w:rsidRDefault="00800AD8" w:rsidP="00B22F26">
      <w:pPr>
        <w:pStyle w:val="InterlineGlossWithTrans"/>
        <w:tabs>
          <w:tab w:val="left" w:pos="533"/>
        </w:tabs>
      </w:pPr>
      <w:r>
        <w:tab/>
        <w:t>tjakanga</w:t>
      </w:r>
    </w:p>
    <w:p w14:paraId="29D0A3CC" w14:textId="77777777" w:rsidR="00800AD8" w:rsidRDefault="00800AD8" w:rsidP="00B22F26">
      <w:pPr>
        <w:pStyle w:val="InterlineTrans"/>
        <w:tabs>
          <w:tab w:val="left" w:pos="533"/>
        </w:tabs>
      </w:pPr>
      <w:r>
        <w:tab/>
        <w:t>kite</w:t>
      </w:r>
    </w:p>
    <w:p w14:paraId="44288833" w14:textId="77777777" w:rsidR="00800AD8" w:rsidRDefault="00800AD8">
      <w:pPr>
        <w:pStyle w:val="InterlineFree"/>
      </w:pPr>
      <w:r>
        <w:t>“Let’s make a river; we’ve no water to drink,” said the quaker-thrush and the kite.</w:t>
      </w:r>
    </w:p>
    <w:p w14:paraId="61FDE41E" w14:textId="77777777" w:rsidR="00800AD8" w:rsidRDefault="00DC1AE0" w:rsidP="00B22F26">
      <w:pPr>
        <w:pStyle w:val="InterlineText"/>
        <w:tabs>
          <w:tab w:val="left" w:pos="533"/>
          <w:tab w:val="left" w:pos="1202"/>
          <w:tab w:val="left" w:pos="2141"/>
          <w:tab w:val="left" w:pos="2600"/>
          <w:tab w:val="left" w:pos="2864"/>
          <w:tab w:val="left" w:pos="4583"/>
          <w:tab w:val="left" w:pos="5702"/>
          <w:tab w:val="left" w:pos="6356"/>
          <w:tab w:val="left" w:pos="7280"/>
        </w:tabs>
      </w:pPr>
      <w:r w:rsidRPr="003A1D48">
        <w:rPr>
          <w:rStyle w:val="InterlineTextNumChar"/>
        </w:rPr>
        <w:t>005</w:t>
      </w:r>
      <w:r w:rsidR="00800AD8">
        <w:tab/>
        <w:t>manu</w:t>
      </w:r>
      <w:r w:rsidR="00800AD8">
        <w:tab/>
        <w:t>inika</w:t>
      </w:r>
      <w:r w:rsidR="00800AD8">
        <w:tab/>
        <w:t>ui</w:t>
      </w:r>
      <w:r w:rsidR="00800AD8">
        <w:tab/>
        <w:t>a</w:t>
      </w:r>
      <w:r w:rsidR="00800AD8">
        <w:tab/>
        <w:t>pusaladj</w:t>
      </w:r>
      <w:r w:rsidR="00800AD8">
        <w:tab/>
        <w:t>azazua</w:t>
      </w:r>
      <w:r w:rsidR="00800AD8">
        <w:tab/>
        <w:t>qa÷is</w:t>
      </w:r>
      <w:r w:rsidR="00800AD8">
        <w:tab/>
        <w:t>katua</w:t>
      </w:r>
      <w:r w:rsidR="00B22F26">
        <w:tab/>
        <w:t>ritaî.</w:t>
      </w:r>
    </w:p>
    <w:p w14:paraId="642539B3" w14:textId="77777777" w:rsidR="00800AD8" w:rsidRDefault="00800AD8" w:rsidP="00B22F26">
      <w:pPr>
        <w:pStyle w:val="InterlineGlossWithTrans"/>
        <w:tabs>
          <w:tab w:val="left" w:pos="533"/>
          <w:tab w:val="left" w:pos="1202"/>
          <w:tab w:val="left" w:pos="2141"/>
          <w:tab w:val="left" w:pos="2600"/>
          <w:tab w:val="left" w:pos="2864"/>
          <w:tab w:val="left" w:pos="4583"/>
          <w:tab w:val="left" w:pos="5702"/>
          <w:tab w:val="left" w:pos="6356"/>
          <w:tab w:val="left" w:pos="7280"/>
        </w:tabs>
      </w:pPr>
      <w:r>
        <w:tab/>
        <w:t>manu</w:t>
      </w:r>
      <w:r>
        <w:tab/>
        <w:t>ini-ka</w:t>
      </w:r>
      <w:r>
        <w:tab/>
        <w:t>ui</w:t>
      </w:r>
      <w:r>
        <w:tab/>
        <w:t>a</w:t>
      </w:r>
      <w:r>
        <w:tab/>
        <w:t>pu-saladj</w:t>
      </w:r>
      <w:r>
        <w:tab/>
        <w:t>a-za-zua</w:t>
      </w:r>
      <w:r>
        <w:tab/>
        <w:t>qa÷is</w:t>
      </w:r>
      <w:r>
        <w:tab/>
        <w:t>ka-tua</w:t>
      </w:r>
      <w:r w:rsidR="00B22F26">
        <w:tab/>
        <w:t>ritaî</w:t>
      </w:r>
    </w:p>
    <w:p w14:paraId="032369F6" w14:textId="77777777" w:rsidR="00800AD8" w:rsidRDefault="00800AD8" w:rsidP="00B22F26">
      <w:pPr>
        <w:pStyle w:val="InterlineTrans"/>
        <w:tabs>
          <w:tab w:val="left" w:pos="533"/>
          <w:tab w:val="left" w:pos="1202"/>
          <w:tab w:val="left" w:pos="2141"/>
          <w:tab w:val="left" w:pos="2600"/>
          <w:tab w:val="left" w:pos="2864"/>
          <w:tab w:val="left" w:pos="4583"/>
          <w:tab w:val="left" w:pos="5702"/>
          <w:tab w:val="left" w:pos="6356"/>
          <w:tab w:val="left" w:pos="7280"/>
        </w:tabs>
      </w:pPr>
      <w:r>
        <w:tab/>
        <w:t>then</w:t>
      </w:r>
      <w:r>
        <w:tab/>
        <w:t>not-after</w:t>
      </w:r>
      <w:r>
        <w:tab/>
        <w:t>yes</w:t>
      </w:r>
      <w:r>
        <w:rPr>
          <w:smallCaps/>
        </w:rPr>
        <w:tab/>
        <w:t>c</w:t>
      </w:r>
      <w:r>
        <w:rPr>
          <w:smallCaps/>
        </w:rPr>
        <w:tab/>
      </w:r>
      <w:r>
        <w:t>have-companion</w:t>
      </w:r>
      <w:r>
        <w:tab/>
      </w:r>
      <w:r>
        <w:rPr>
          <w:smallCaps/>
        </w:rPr>
        <w:t>c-red</w:t>
      </w:r>
      <w:r>
        <w:t>-that</w:t>
      </w:r>
      <w:r>
        <w:tab/>
        <w:t>hawk</w:t>
      </w:r>
      <w:r>
        <w:tab/>
        <w:t>and-</w:t>
      </w:r>
      <w:r>
        <w:rPr>
          <w:smallCaps/>
        </w:rPr>
        <w:t>obl</w:t>
      </w:r>
      <w:r w:rsidR="00B22F26">
        <w:tab/>
        <w:t>eagle</w:t>
      </w:r>
    </w:p>
    <w:p w14:paraId="00A4C55B" w14:textId="77777777" w:rsidR="00800AD8" w:rsidRDefault="00800AD8">
      <w:pPr>
        <w:pStyle w:val="InterlineFree"/>
      </w:pPr>
      <w:r>
        <w:t>But the hawk and the eagle didn’t agree to help them.</w:t>
      </w:r>
    </w:p>
    <w:p w14:paraId="4C33F65F" w14:textId="77777777" w:rsidR="00800AD8" w:rsidRDefault="00DC1AE0" w:rsidP="00B22F26">
      <w:pPr>
        <w:pStyle w:val="InterlineText"/>
        <w:tabs>
          <w:tab w:val="left" w:pos="533"/>
          <w:tab w:val="left" w:pos="2477"/>
          <w:tab w:val="left" w:pos="3446"/>
        </w:tabs>
      </w:pPr>
      <w:r w:rsidRPr="003A1D48">
        <w:rPr>
          <w:rStyle w:val="InterlineTextNumChar"/>
        </w:rPr>
        <w:t>006</w:t>
      </w:r>
      <w:r w:rsidR="00800AD8">
        <w:tab/>
        <w:t>“makapalak</w:t>
      </w:r>
      <w:r w:rsidR="00800AD8">
        <w:tab/>
        <w:t>nia</w:t>
      </w:r>
      <w:r w:rsidR="00800AD8">
        <w:tab/>
        <w:t>latip.”</w:t>
      </w:r>
    </w:p>
    <w:p w14:paraId="007F81D6" w14:textId="77777777" w:rsidR="00800AD8" w:rsidRDefault="00800AD8" w:rsidP="00B22F26">
      <w:pPr>
        <w:pStyle w:val="InterlineGlossWithTrans"/>
        <w:tabs>
          <w:tab w:val="left" w:pos="533"/>
          <w:tab w:val="left" w:pos="2477"/>
          <w:tab w:val="left" w:pos="3446"/>
        </w:tabs>
      </w:pPr>
      <w:r>
        <w:tab/>
        <w:t>ma-ka-palak</w:t>
      </w:r>
      <w:r>
        <w:tab/>
        <w:t>nia</w:t>
      </w:r>
      <w:r>
        <w:tab/>
        <w:t>latip</w:t>
      </w:r>
    </w:p>
    <w:p w14:paraId="36A4A19F" w14:textId="77777777" w:rsidR="00800AD8" w:rsidRDefault="00800AD8" w:rsidP="00B22F26">
      <w:pPr>
        <w:pStyle w:val="InterlineTrans"/>
        <w:tabs>
          <w:tab w:val="left" w:pos="533"/>
          <w:tab w:val="left" w:pos="2477"/>
          <w:tab w:val="left" w:pos="3446"/>
        </w:tabs>
      </w:pPr>
      <w:r>
        <w:tab/>
      </w:r>
      <w:r>
        <w:rPr>
          <w:smallCaps/>
        </w:rPr>
        <w:t>stat</w:t>
      </w:r>
      <w:r>
        <w:t>-become-break</w:t>
      </w:r>
      <w:r>
        <w:tab/>
        <w:t>our(</w:t>
      </w:r>
      <w:r>
        <w:rPr>
          <w:smallCaps/>
        </w:rPr>
        <w:t>exc</w:t>
      </w:r>
      <w:r>
        <w:t>)</w:t>
      </w:r>
      <w:r>
        <w:tab/>
        <w:t>bracelet</w:t>
      </w:r>
    </w:p>
    <w:p w14:paraId="64D9110D" w14:textId="77777777" w:rsidR="00800AD8" w:rsidRDefault="00800AD8">
      <w:pPr>
        <w:pStyle w:val="InterlineFree"/>
      </w:pPr>
      <w:r>
        <w:t>Our wire braclets (?</w:t>
      </w:r>
      <w:r w:rsidR="00B22F26">
        <w:t xml:space="preserve"> </w:t>
      </w:r>
      <w:r>
        <w:t xml:space="preserve">OA) are </w:t>
      </w:r>
      <w:r w:rsidR="00B22F26">
        <w:t>/</w:t>
      </w:r>
      <w:r>
        <w:t xml:space="preserve"> will get damaged.”</w:t>
      </w:r>
    </w:p>
    <w:p w14:paraId="766FFF2E" w14:textId="77777777" w:rsidR="00800AD8" w:rsidRDefault="00DC1AE0" w:rsidP="00B22F26">
      <w:pPr>
        <w:pStyle w:val="InterlineText"/>
        <w:tabs>
          <w:tab w:val="left" w:pos="533"/>
          <w:tab w:val="left" w:pos="1022"/>
          <w:tab w:val="left" w:pos="2036"/>
          <w:tab w:val="left" w:pos="2630"/>
          <w:tab w:val="left" w:pos="3314"/>
          <w:tab w:val="left" w:pos="4043"/>
          <w:tab w:val="left" w:pos="4967"/>
        </w:tabs>
      </w:pPr>
      <w:r w:rsidRPr="003A1D48">
        <w:rPr>
          <w:rStyle w:val="InterlineTextNumChar"/>
        </w:rPr>
        <w:t>007</w:t>
      </w:r>
      <w:r w:rsidR="00800AD8">
        <w:tab/>
        <w:t>qau</w:t>
      </w:r>
      <w:r w:rsidR="00800AD8">
        <w:tab/>
        <w:t>seman</w:t>
      </w:r>
      <w:r w:rsidR="00800AD8">
        <w:tab/>
        <w:t>pana</w:t>
      </w:r>
      <w:r w:rsidR="00800AD8">
        <w:tab/>
        <w:t>azua</w:t>
      </w:r>
      <w:r w:rsidR="00800AD8">
        <w:tab/>
        <w:t>sisiî</w:t>
      </w:r>
      <w:r w:rsidR="00800AD8">
        <w:tab/>
        <w:t>katua</w:t>
      </w:r>
      <w:r w:rsidR="00800AD8">
        <w:tab/>
        <w:t>tjakanga.</w:t>
      </w:r>
    </w:p>
    <w:p w14:paraId="419D7149" w14:textId="77777777" w:rsidR="00800AD8" w:rsidRDefault="00800AD8" w:rsidP="00B22F26">
      <w:pPr>
        <w:pStyle w:val="InterlineGlossWithTrans"/>
        <w:tabs>
          <w:tab w:val="left" w:pos="533"/>
          <w:tab w:val="left" w:pos="1022"/>
          <w:tab w:val="left" w:pos="2036"/>
          <w:tab w:val="left" w:pos="2630"/>
          <w:tab w:val="left" w:pos="3314"/>
          <w:tab w:val="left" w:pos="4043"/>
          <w:tab w:val="left" w:pos="4967"/>
        </w:tabs>
      </w:pPr>
      <w:r>
        <w:tab/>
        <w:t>qau</w:t>
      </w:r>
      <w:r>
        <w:tab/>
        <w:t>em=sane</w:t>
      </w:r>
      <w:r>
        <w:tab/>
        <w:t>pana</w:t>
      </w:r>
      <w:r>
        <w:tab/>
        <w:t>a-zua</w:t>
      </w:r>
      <w:r>
        <w:tab/>
        <w:t>sisiî</w:t>
      </w:r>
      <w:r>
        <w:tab/>
        <w:t>ka-tua</w:t>
      </w:r>
      <w:r>
        <w:tab/>
        <w:t>tjakanga</w:t>
      </w:r>
    </w:p>
    <w:p w14:paraId="500FD4CF" w14:textId="77777777" w:rsidR="00800AD8" w:rsidRDefault="00800AD8" w:rsidP="00B22F26">
      <w:pPr>
        <w:pStyle w:val="InterlineTrans"/>
        <w:tabs>
          <w:tab w:val="left" w:pos="533"/>
          <w:tab w:val="left" w:pos="1022"/>
          <w:tab w:val="left" w:pos="2036"/>
          <w:tab w:val="left" w:pos="2630"/>
          <w:tab w:val="left" w:pos="3314"/>
          <w:tab w:val="left" w:pos="4043"/>
          <w:tab w:val="left" w:pos="4967"/>
        </w:tabs>
      </w:pPr>
      <w:r>
        <w:tab/>
        <w:t>so</w:t>
      </w:r>
      <w:r>
        <w:tab/>
      </w:r>
      <w:r>
        <w:rPr>
          <w:smallCaps/>
        </w:rPr>
        <w:t>af</w:t>
      </w:r>
      <w:r>
        <w:t>=make</w:t>
      </w:r>
      <w:r>
        <w:tab/>
        <w:t>river</w:t>
      </w:r>
      <w:r>
        <w:tab/>
      </w:r>
      <w:r>
        <w:rPr>
          <w:smallCaps/>
        </w:rPr>
        <w:t>c-</w:t>
      </w:r>
      <w:r>
        <w:t>that</w:t>
      </w:r>
      <w:r>
        <w:tab/>
        <w:t>thrush</w:t>
      </w:r>
      <w:r>
        <w:tab/>
        <w:t>and-</w:t>
      </w:r>
      <w:r>
        <w:rPr>
          <w:smallCaps/>
        </w:rPr>
        <w:t>obl</w:t>
      </w:r>
      <w:r>
        <w:tab/>
        <w:t>kite</w:t>
      </w:r>
    </w:p>
    <w:p w14:paraId="0A63FA7F" w14:textId="77777777" w:rsidR="00800AD8" w:rsidRDefault="00800AD8">
      <w:pPr>
        <w:pStyle w:val="InterlineFree"/>
      </w:pPr>
      <w:r>
        <w:t>So the thrush and the kite made a river.</w:t>
      </w:r>
    </w:p>
    <w:p w14:paraId="388D7FD4" w14:textId="77777777" w:rsidR="00800AD8" w:rsidRDefault="00DC1AE0" w:rsidP="00B22F26">
      <w:pPr>
        <w:pStyle w:val="InterlineText"/>
        <w:tabs>
          <w:tab w:val="left" w:pos="533"/>
          <w:tab w:val="left" w:pos="1187"/>
          <w:tab w:val="left" w:pos="1631"/>
          <w:tab w:val="left" w:pos="2390"/>
          <w:tab w:val="left" w:pos="4109"/>
          <w:tab w:val="left" w:pos="5453"/>
          <w:tab w:val="left" w:pos="6452"/>
          <w:tab w:val="left" w:pos="6956"/>
          <w:tab w:val="left" w:pos="7715"/>
        </w:tabs>
      </w:pPr>
      <w:r w:rsidRPr="003A1D48">
        <w:rPr>
          <w:rStyle w:val="InterlineTextNumChar"/>
        </w:rPr>
        <w:t>008</w:t>
      </w:r>
      <w:r w:rsidR="00800AD8">
        <w:tab/>
        <w:t>“nu</w:t>
      </w:r>
      <w:r w:rsidR="00800AD8">
        <w:tab/>
        <w:t>ini</w:t>
      </w:r>
      <w:r w:rsidR="00800AD8">
        <w:tab/>
        <w:t>nu</w:t>
      </w:r>
      <w:r w:rsidR="00800AD8">
        <w:tab/>
        <w:t>pusaladj,</w:t>
      </w:r>
      <w:r w:rsidR="00800AD8">
        <w:tab/>
        <w:t>mayanga</w:t>
      </w:r>
      <w:r w:rsidR="00800AD8">
        <w:tab/>
        <w:t>temekel</w:t>
      </w:r>
      <w:r w:rsidR="00800AD8">
        <w:tab/>
        <w:t>tua</w:t>
      </w:r>
      <w:r w:rsidR="00800AD8">
        <w:tab/>
        <w:t>zaîum</w:t>
      </w:r>
      <w:r w:rsidR="00B22F26">
        <w:tab/>
        <w:t>itjua</w:t>
      </w:r>
    </w:p>
    <w:p w14:paraId="276DA981" w14:textId="77777777" w:rsidR="00800AD8" w:rsidRDefault="00800AD8" w:rsidP="00B22F26">
      <w:pPr>
        <w:pStyle w:val="InterlineGlossWithTrans"/>
        <w:tabs>
          <w:tab w:val="left" w:pos="533"/>
          <w:tab w:val="left" w:pos="1187"/>
          <w:tab w:val="left" w:pos="1631"/>
          <w:tab w:val="left" w:pos="2390"/>
          <w:tab w:val="left" w:pos="4109"/>
          <w:tab w:val="left" w:pos="5453"/>
          <w:tab w:val="left" w:pos="6452"/>
          <w:tab w:val="left" w:pos="6956"/>
          <w:tab w:val="left" w:pos="7715"/>
        </w:tabs>
      </w:pPr>
      <w:r>
        <w:tab/>
        <w:t>nu</w:t>
      </w:r>
      <w:r>
        <w:tab/>
        <w:t>ini</w:t>
      </w:r>
      <w:r>
        <w:tab/>
        <w:t>nu</w:t>
      </w:r>
      <w:r>
        <w:tab/>
        <w:t>pu-saladj</w:t>
      </w:r>
      <w:r>
        <w:tab/>
        <w:t>maya-anga</w:t>
      </w:r>
      <w:r>
        <w:tab/>
        <w:t>em=tekel</w:t>
      </w:r>
      <w:r>
        <w:tab/>
        <w:t>tua</w:t>
      </w:r>
      <w:r>
        <w:tab/>
        <w:t>zaîum</w:t>
      </w:r>
      <w:r w:rsidR="00B22F26">
        <w:tab/>
        <w:t>i-tjua</w:t>
      </w:r>
    </w:p>
    <w:p w14:paraId="350C8A43" w14:textId="77777777" w:rsidR="00800AD8" w:rsidRDefault="00800AD8" w:rsidP="00B22F26">
      <w:pPr>
        <w:pStyle w:val="InterlineTransNoFree"/>
        <w:tabs>
          <w:tab w:val="left" w:pos="1187"/>
          <w:tab w:val="left" w:pos="1631"/>
          <w:tab w:val="left" w:pos="2390"/>
          <w:tab w:val="left" w:pos="4109"/>
          <w:tab w:val="left" w:pos="5453"/>
          <w:tab w:val="left" w:pos="6452"/>
          <w:tab w:val="left" w:pos="6956"/>
          <w:tab w:val="left" w:pos="7715"/>
        </w:tabs>
      </w:pPr>
      <w:r>
        <w:tab/>
        <w:t>when</w:t>
      </w:r>
      <w:r>
        <w:tab/>
        <w:t>not</w:t>
      </w:r>
      <w:r>
        <w:tab/>
        <w:t>you(</w:t>
      </w:r>
      <w:r>
        <w:rPr>
          <w:smallCaps/>
        </w:rPr>
        <w:t>p</w:t>
      </w:r>
      <w:r>
        <w:t>)</w:t>
      </w:r>
      <w:r>
        <w:tab/>
        <w:t>have-companion</w:t>
      </w:r>
      <w:r>
        <w:tab/>
        <w:t>don’t-indeed</w:t>
      </w:r>
      <w:r>
        <w:tab/>
      </w:r>
      <w:r>
        <w:rPr>
          <w:smallCaps/>
        </w:rPr>
        <w:t>af</w:t>
      </w:r>
      <w:r>
        <w:t>=drink</w:t>
      </w:r>
      <w:r>
        <w:tab/>
      </w:r>
      <w:r>
        <w:rPr>
          <w:smallCaps/>
        </w:rPr>
        <w:t>obl</w:t>
      </w:r>
      <w:r>
        <w:tab/>
        <w:t>water</w:t>
      </w:r>
      <w:r w:rsidR="00B22F26">
        <w:tab/>
      </w:r>
      <w:r w:rsidR="00B22F26">
        <w:rPr>
          <w:smallCaps/>
        </w:rPr>
        <w:t>loc</w:t>
      </w:r>
      <w:r w:rsidR="00B22F26">
        <w:t>-there</w:t>
      </w:r>
    </w:p>
    <w:p w14:paraId="3D21025C" w14:textId="77777777" w:rsidR="00800AD8" w:rsidRDefault="00B22F26" w:rsidP="00B22F26">
      <w:pPr>
        <w:pStyle w:val="InterlineText"/>
        <w:tabs>
          <w:tab w:val="left" w:pos="533"/>
          <w:tab w:val="left" w:pos="1457"/>
          <w:tab w:val="left" w:pos="2666"/>
        </w:tabs>
      </w:pPr>
      <w:r>
        <w:tab/>
        <w:t>nia</w:t>
      </w:r>
      <w:r w:rsidR="00800AD8">
        <w:tab/>
        <w:t>sinan</w:t>
      </w:r>
      <w:r w:rsidR="00800AD8">
        <w:tab/>
        <w:t>pana.</w:t>
      </w:r>
    </w:p>
    <w:p w14:paraId="36644AFB" w14:textId="77777777" w:rsidR="00800AD8" w:rsidRDefault="00B22F26" w:rsidP="00B22F26">
      <w:pPr>
        <w:pStyle w:val="InterlineGlossWithTrans"/>
        <w:tabs>
          <w:tab w:val="left" w:pos="533"/>
          <w:tab w:val="left" w:pos="1457"/>
          <w:tab w:val="left" w:pos="2666"/>
        </w:tabs>
      </w:pPr>
      <w:r>
        <w:tab/>
        <w:t>nia</w:t>
      </w:r>
      <w:r w:rsidR="00800AD8">
        <w:tab/>
        <w:t>in=sane</w:t>
      </w:r>
      <w:r w:rsidR="00800AD8">
        <w:tab/>
        <w:t>pana</w:t>
      </w:r>
    </w:p>
    <w:p w14:paraId="409D4491" w14:textId="77777777" w:rsidR="00800AD8" w:rsidRDefault="00B22F26" w:rsidP="00B22F26">
      <w:pPr>
        <w:pStyle w:val="InterlineTrans"/>
        <w:tabs>
          <w:tab w:val="left" w:pos="533"/>
          <w:tab w:val="left" w:pos="1457"/>
          <w:tab w:val="left" w:pos="2666"/>
        </w:tabs>
      </w:pPr>
      <w:r>
        <w:tab/>
        <w:t>we(</w:t>
      </w:r>
      <w:r>
        <w:rPr>
          <w:smallCaps/>
        </w:rPr>
        <w:t>exc</w:t>
      </w:r>
      <w:r>
        <w:t>)</w:t>
      </w:r>
      <w:r w:rsidR="00800AD8">
        <w:tab/>
      </w:r>
      <w:r w:rsidR="00800AD8">
        <w:rPr>
          <w:smallCaps/>
        </w:rPr>
        <w:t>perf</w:t>
      </w:r>
      <w:r w:rsidR="00800AD8">
        <w:t>=make</w:t>
      </w:r>
      <w:r w:rsidR="00800AD8">
        <w:tab/>
        <w:t>river</w:t>
      </w:r>
    </w:p>
    <w:p w14:paraId="6C5C5028" w14:textId="77777777" w:rsidR="00800AD8" w:rsidRDefault="00800AD8">
      <w:pPr>
        <w:pStyle w:val="InterlineFree"/>
      </w:pPr>
      <w:r>
        <w:t>“If you don’t help, don’t drink from the river we’ve made.</w:t>
      </w:r>
    </w:p>
    <w:p w14:paraId="2C7BF46F" w14:textId="77777777" w:rsidR="00800AD8" w:rsidRDefault="00DC1AE0" w:rsidP="00B22F26">
      <w:pPr>
        <w:pStyle w:val="InterlineText"/>
        <w:tabs>
          <w:tab w:val="left" w:pos="533"/>
          <w:tab w:val="left" w:pos="1187"/>
          <w:tab w:val="left" w:pos="2186"/>
          <w:tab w:val="left" w:pos="3110"/>
          <w:tab w:val="left" w:pos="3599"/>
          <w:tab w:val="left" w:pos="4523"/>
          <w:tab w:val="left" w:pos="4787"/>
          <w:tab w:val="left" w:pos="6221"/>
          <w:tab w:val="left" w:pos="6695"/>
          <w:tab w:val="left" w:pos="7379"/>
        </w:tabs>
      </w:pPr>
      <w:r w:rsidRPr="003A1D48">
        <w:rPr>
          <w:rStyle w:val="InterlineTextNumChar"/>
        </w:rPr>
        <w:t>009</w:t>
      </w:r>
      <w:r w:rsidR="00800AD8">
        <w:tab/>
        <w:t>nu</w:t>
      </w:r>
      <w:r w:rsidR="00800AD8">
        <w:tab/>
        <w:t>temekel</w:t>
      </w:r>
      <w:r w:rsidR="00800AD8">
        <w:tab/>
        <w:t>mun</w:t>
      </w:r>
      <w:r w:rsidR="00800AD8">
        <w:tab/>
        <w:t>ki</w:t>
      </w:r>
      <w:r w:rsidR="00800AD8">
        <w:tab/>
        <w:t>mun</w:t>
      </w:r>
      <w:r w:rsidR="00800AD8">
        <w:tab/>
        <w:t>a</w:t>
      </w:r>
      <w:r w:rsidR="00800AD8">
        <w:tab/>
        <w:t>matsangavu,”</w:t>
      </w:r>
      <w:r w:rsidR="00800AD8">
        <w:tab/>
        <w:t>aya</w:t>
      </w:r>
      <w:r w:rsidR="00800AD8">
        <w:tab/>
        <w:t>azua</w:t>
      </w:r>
      <w:r w:rsidR="00B22F26">
        <w:tab/>
        <w:t>tjakanga</w:t>
      </w:r>
    </w:p>
    <w:p w14:paraId="2A5D215D" w14:textId="77777777" w:rsidR="00800AD8" w:rsidRDefault="00800AD8" w:rsidP="00B22F26">
      <w:pPr>
        <w:pStyle w:val="InterlineGlossWithTrans"/>
        <w:tabs>
          <w:tab w:val="left" w:pos="533"/>
          <w:tab w:val="left" w:pos="1187"/>
          <w:tab w:val="left" w:pos="2186"/>
          <w:tab w:val="left" w:pos="3110"/>
          <w:tab w:val="left" w:pos="3599"/>
          <w:tab w:val="left" w:pos="4523"/>
          <w:tab w:val="left" w:pos="4787"/>
          <w:tab w:val="left" w:pos="6221"/>
          <w:tab w:val="left" w:pos="6695"/>
          <w:tab w:val="left" w:pos="7379"/>
        </w:tabs>
      </w:pPr>
      <w:r>
        <w:tab/>
        <w:t>nu</w:t>
      </w:r>
      <w:r>
        <w:tab/>
        <w:t>em=tekel</w:t>
      </w:r>
      <w:r>
        <w:tab/>
        <w:t>mun</w:t>
      </w:r>
      <w:r>
        <w:tab/>
        <w:t>ki</w:t>
      </w:r>
      <w:r>
        <w:tab/>
        <w:t>mun</w:t>
      </w:r>
      <w:r>
        <w:tab/>
        <w:t>a</w:t>
      </w:r>
      <w:r>
        <w:tab/>
        <w:t>ma-tsangavu</w:t>
      </w:r>
      <w:r>
        <w:tab/>
        <w:t>aya</w:t>
      </w:r>
      <w:r>
        <w:tab/>
        <w:t>a-zua</w:t>
      </w:r>
      <w:r w:rsidR="00B22F26">
        <w:tab/>
        <w:t>tjakanga</w:t>
      </w:r>
    </w:p>
    <w:p w14:paraId="51D5BADC" w14:textId="77777777" w:rsidR="00800AD8" w:rsidRDefault="00800AD8" w:rsidP="00B22F26">
      <w:pPr>
        <w:pStyle w:val="InterlineTransNoFree"/>
        <w:tabs>
          <w:tab w:val="left" w:pos="1187"/>
          <w:tab w:val="left" w:pos="2186"/>
          <w:tab w:val="left" w:pos="3110"/>
          <w:tab w:val="left" w:pos="3599"/>
          <w:tab w:val="left" w:pos="4523"/>
          <w:tab w:val="left" w:pos="4787"/>
          <w:tab w:val="left" w:pos="6221"/>
          <w:tab w:val="left" w:pos="6695"/>
          <w:tab w:val="left" w:pos="7379"/>
        </w:tabs>
      </w:pPr>
      <w:r>
        <w:tab/>
        <w:t>when</w:t>
      </w:r>
      <w:r>
        <w:tab/>
      </w:r>
      <w:r>
        <w:rPr>
          <w:smallCaps/>
        </w:rPr>
        <w:t>af</w:t>
      </w:r>
      <w:r>
        <w:t>=drink</w:t>
      </w:r>
      <w:r>
        <w:tab/>
      </w:r>
      <w:r>
        <w:rPr>
          <w:smallCaps/>
        </w:rPr>
        <w:t>f.</w:t>
      </w:r>
      <w:r>
        <w:t>you(</w:t>
      </w:r>
      <w:r>
        <w:rPr>
          <w:smallCaps/>
        </w:rPr>
        <w:t>p</w:t>
      </w:r>
      <w:r>
        <w:t>)</w:t>
      </w:r>
      <w:r>
        <w:tab/>
        <w:t>will</w:t>
      </w:r>
      <w:r>
        <w:tab/>
      </w:r>
      <w:r>
        <w:rPr>
          <w:smallCaps/>
        </w:rPr>
        <w:t>f.</w:t>
      </w:r>
      <w:r>
        <w:t>you(</w:t>
      </w:r>
      <w:r>
        <w:rPr>
          <w:smallCaps/>
        </w:rPr>
        <w:t>p</w:t>
      </w:r>
      <w:r>
        <w:t>)</w:t>
      </w:r>
      <w:r>
        <w:rPr>
          <w:smallCaps/>
        </w:rPr>
        <w:tab/>
        <w:t>c</w:t>
      </w:r>
      <w:r>
        <w:rPr>
          <w:smallCaps/>
        </w:rPr>
        <w:tab/>
        <w:t>stat</w:t>
      </w:r>
      <w:r>
        <w:t>-swell</w:t>
      </w:r>
      <w:r>
        <w:tab/>
        <w:t>say</w:t>
      </w:r>
      <w:r>
        <w:tab/>
      </w:r>
      <w:r>
        <w:rPr>
          <w:smallCaps/>
        </w:rPr>
        <w:t>c-</w:t>
      </w:r>
      <w:r>
        <w:t>that</w:t>
      </w:r>
      <w:r w:rsidR="00B22F26">
        <w:tab/>
        <w:t>kite</w:t>
      </w:r>
    </w:p>
    <w:p w14:paraId="0F6E6E1B" w14:textId="77777777" w:rsidR="00800AD8" w:rsidRDefault="00B22F26" w:rsidP="00B22F26">
      <w:pPr>
        <w:pStyle w:val="InterlineText"/>
        <w:tabs>
          <w:tab w:val="left" w:pos="533"/>
          <w:tab w:val="left" w:pos="1457"/>
        </w:tabs>
      </w:pPr>
      <w:r>
        <w:tab/>
        <w:t>katua</w:t>
      </w:r>
      <w:r w:rsidR="00800AD8">
        <w:tab/>
        <w:t>sisiî.</w:t>
      </w:r>
    </w:p>
    <w:p w14:paraId="1A82AFAB" w14:textId="77777777" w:rsidR="00800AD8" w:rsidRDefault="00B22F26" w:rsidP="00B22F26">
      <w:pPr>
        <w:pStyle w:val="InterlineGlossWithTrans"/>
        <w:tabs>
          <w:tab w:val="left" w:pos="533"/>
          <w:tab w:val="left" w:pos="1457"/>
        </w:tabs>
      </w:pPr>
      <w:r>
        <w:tab/>
        <w:t>ka-tua</w:t>
      </w:r>
      <w:r w:rsidR="00800AD8">
        <w:tab/>
        <w:t>sisiî</w:t>
      </w:r>
    </w:p>
    <w:p w14:paraId="2299ECE5" w14:textId="77777777" w:rsidR="00800AD8" w:rsidRDefault="00B22F26" w:rsidP="00B76180">
      <w:pPr>
        <w:pStyle w:val="InterlineTrans"/>
        <w:tabs>
          <w:tab w:val="left" w:pos="533"/>
          <w:tab w:val="left" w:pos="1457"/>
          <w:tab w:val="right" w:pos="8789"/>
        </w:tabs>
      </w:pPr>
      <w:r>
        <w:tab/>
        <w:t>and-</w:t>
      </w:r>
      <w:r>
        <w:rPr>
          <w:smallCaps/>
        </w:rPr>
        <w:t>obl</w:t>
      </w:r>
      <w:r w:rsidR="00800AD8">
        <w:tab/>
        <w:t>thrush</w:t>
      </w:r>
      <w:r>
        <w:tab/>
        <w:t>If you drink you will swell up,” said the thrush and the kite.</w:t>
      </w:r>
    </w:p>
    <w:p w14:paraId="0621C265" w14:textId="77777777" w:rsidR="00800AD8" w:rsidRDefault="00A8416B" w:rsidP="00A8416B">
      <w:pPr>
        <w:pStyle w:val="CommentLastWithHalfSpace"/>
      </w:pPr>
      <w:r>
        <w:t>[</w:t>
      </w:r>
      <w:r w:rsidR="00800AD8" w:rsidRPr="00B22F26">
        <w:rPr>
          <w:rStyle w:val="VernacularText"/>
        </w:rPr>
        <w:t>matsangavu</w:t>
      </w:r>
      <w:r w:rsidR="00800AD8">
        <w:t xml:space="preserve">: </w:t>
      </w:r>
      <w:r w:rsidR="00B22F26">
        <w:t>r</w:t>
      </w:r>
      <w:r w:rsidR="00800AD8">
        <w:t xml:space="preserve">oot could be </w:t>
      </w:r>
      <w:r w:rsidR="00800AD8" w:rsidRPr="00B22F26">
        <w:rPr>
          <w:rStyle w:val="VernacularText"/>
        </w:rPr>
        <w:t>tsangaw</w:t>
      </w:r>
      <w:r w:rsidR="00800AD8">
        <w:t>, but nothing like this in</w:t>
      </w:r>
      <w:r w:rsidR="00B22F26">
        <w:t xml:space="preserve"> F</w:t>
      </w:r>
      <w:r w:rsidR="00800AD8">
        <w:rPr>
          <w:smallCaps/>
        </w:rPr>
        <w:t>.</w:t>
      </w:r>
      <w:r>
        <w:rPr>
          <w:smallCaps/>
        </w:rPr>
        <w:t>]</w:t>
      </w:r>
    </w:p>
    <w:p w14:paraId="582B4ED1" w14:textId="77777777" w:rsidR="00800AD8" w:rsidRDefault="00DC1AE0" w:rsidP="00B22F26">
      <w:pPr>
        <w:pStyle w:val="InterlineText"/>
        <w:tabs>
          <w:tab w:val="left" w:pos="533"/>
          <w:tab w:val="left" w:pos="1517"/>
          <w:tab w:val="left" w:pos="2171"/>
          <w:tab w:val="left" w:pos="3170"/>
          <w:tab w:val="left" w:pos="4289"/>
          <w:tab w:val="left" w:pos="4943"/>
          <w:tab w:val="left" w:pos="5867"/>
          <w:tab w:val="left" w:pos="6506"/>
          <w:tab w:val="left" w:pos="7850"/>
        </w:tabs>
      </w:pPr>
      <w:r w:rsidRPr="003A1D48">
        <w:rPr>
          <w:rStyle w:val="InterlineTextNumChar"/>
        </w:rPr>
        <w:t>010</w:t>
      </w:r>
      <w:r w:rsidR="00800AD8">
        <w:tab/>
        <w:t>saka</w:t>
      </w:r>
      <w:r w:rsidR="00800AD8">
        <w:tab/>
        <w:t>nu</w:t>
      </w:r>
      <w:r w:rsidR="00800AD8">
        <w:tab/>
        <w:t>temekel</w:t>
      </w:r>
      <w:r w:rsidR="00800AD8">
        <w:tab/>
        <w:t>azazua</w:t>
      </w:r>
      <w:r w:rsidR="00800AD8">
        <w:tab/>
        <w:t>qa÷is</w:t>
      </w:r>
      <w:r w:rsidR="00800AD8">
        <w:tab/>
        <w:t>katua</w:t>
      </w:r>
      <w:r w:rsidR="00800AD8">
        <w:tab/>
        <w:t>ritaî,</w:t>
      </w:r>
      <w:r w:rsidR="00B22F26">
        <w:tab/>
        <w:t>matsangavu,</w:t>
      </w:r>
      <w:r w:rsidR="00B22F26">
        <w:tab/>
        <w:t>ini</w:t>
      </w:r>
    </w:p>
    <w:p w14:paraId="107B95A0" w14:textId="77777777" w:rsidR="00800AD8" w:rsidRDefault="00800AD8" w:rsidP="00B22F26">
      <w:pPr>
        <w:pStyle w:val="InterlineGlossWithTrans"/>
        <w:tabs>
          <w:tab w:val="left" w:pos="533"/>
          <w:tab w:val="left" w:pos="1517"/>
          <w:tab w:val="left" w:pos="2171"/>
          <w:tab w:val="left" w:pos="3170"/>
          <w:tab w:val="left" w:pos="4289"/>
          <w:tab w:val="left" w:pos="4943"/>
          <w:tab w:val="left" w:pos="5867"/>
          <w:tab w:val="left" w:pos="6506"/>
          <w:tab w:val="left" w:pos="7850"/>
        </w:tabs>
      </w:pPr>
      <w:r>
        <w:tab/>
        <w:t>sa-ka</w:t>
      </w:r>
      <w:r>
        <w:tab/>
        <w:t>nu</w:t>
      </w:r>
      <w:r>
        <w:tab/>
        <w:t>em=tekel</w:t>
      </w:r>
      <w:r>
        <w:tab/>
        <w:t>a-za-zua</w:t>
      </w:r>
      <w:r>
        <w:tab/>
        <w:t>qa÷is</w:t>
      </w:r>
      <w:r>
        <w:tab/>
        <w:t>ka-tua</w:t>
      </w:r>
      <w:r>
        <w:tab/>
        <w:t>ritaî</w:t>
      </w:r>
      <w:r w:rsidR="00B22F26">
        <w:tab/>
        <w:t>ma-tsangavu</w:t>
      </w:r>
      <w:r w:rsidR="00B22F26">
        <w:tab/>
        <w:t>ini</w:t>
      </w:r>
    </w:p>
    <w:p w14:paraId="7027CB9A" w14:textId="77777777" w:rsidR="00800AD8" w:rsidRDefault="00800AD8" w:rsidP="00B22F26">
      <w:pPr>
        <w:pStyle w:val="InterlineTransNoFree"/>
        <w:tabs>
          <w:tab w:val="left" w:pos="1517"/>
          <w:tab w:val="left" w:pos="2171"/>
          <w:tab w:val="left" w:pos="3170"/>
          <w:tab w:val="left" w:pos="4289"/>
          <w:tab w:val="left" w:pos="4943"/>
          <w:tab w:val="left" w:pos="5867"/>
          <w:tab w:val="left" w:pos="6506"/>
          <w:tab w:val="left" w:pos="7850"/>
        </w:tabs>
      </w:pPr>
      <w:r>
        <w:tab/>
        <w:t>and-after</w:t>
      </w:r>
      <w:r>
        <w:tab/>
        <w:t>when</w:t>
      </w:r>
      <w:r>
        <w:tab/>
      </w:r>
      <w:r>
        <w:rPr>
          <w:smallCaps/>
        </w:rPr>
        <w:t>af</w:t>
      </w:r>
      <w:r>
        <w:t>=drink</w:t>
      </w:r>
      <w:r>
        <w:tab/>
      </w:r>
      <w:r>
        <w:rPr>
          <w:smallCaps/>
        </w:rPr>
        <w:t>c-red</w:t>
      </w:r>
      <w:r>
        <w:t>-that</w:t>
      </w:r>
      <w:r>
        <w:tab/>
        <w:t>hawk</w:t>
      </w:r>
      <w:r>
        <w:tab/>
        <w:t>and-</w:t>
      </w:r>
      <w:r>
        <w:rPr>
          <w:smallCaps/>
        </w:rPr>
        <w:t>obl</w:t>
      </w:r>
      <w:r>
        <w:tab/>
        <w:t>eagle</w:t>
      </w:r>
      <w:r w:rsidR="00B22F26">
        <w:tab/>
      </w:r>
      <w:r w:rsidR="00B22F26">
        <w:rPr>
          <w:smallCaps/>
        </w:rPr>
        <w:t>stat</w:t>
      </w:r>
      <w:r w:rsidR="00B22F26">
        <w:t>-swell</w:t>
      </w:r>
      <w:r w:rsidR="00B22F26">
        <w:tab/>
        <w:t>not</w:t>
      </w:r>
    </w:p>
    <w:p w14:paraId="41BAC0CA" w14:textId="77777777" w:rsidR="00800AD8" w:rsidRDefault="00B22F26" w:rsidP="00B22F26">
      <w:pPr>
        <w:pStyle w:val="InterlineText"/>
        <w:tabs>
          <w:tab w:val="left" w:pos="533"/>
          <w:tab w:val="left" w:pos="1307"/>
          <w:tab w:val="left" w:pos="1871"/>
          <w:tab w:val="left" w:pos="2960"/>
          <w:tab w:val="left" w:pos="3434"/>
        </w:tabs>
      </w:pPr>
      <w:r>
        <w:tab/>
        <w:t>anga</w:t>
      </w:r>
      <w:r w:rsidR="00800AD8">
        <w:tab/>
        <w:t>ka</w:t>
      </w:r>
      <w:r w:rsidR="00800AD8">
        <w:tab/>
        <w:t>minlayap,</w:t>
      </w:r>
      <w:r w:rsidR="00800AD8">
        <w:tab/>
        <w:t>aya</w:t>
      </w:r>
      <w:r w:rsidR="00800AD8">
        <w:tab/>
        <w:t>tjautsikel.</w:t>
      </w:r>
    </w:p>
    <w:p w14:paraId="3482EA50" w14:textId="77777777" w:rsidR="00800AD8" w:rsidRDefault="00B22F26" w:rsidP="00B22F26">
      <w:pPr>
        <w:pStyle w:val="InterlineGlossWithTrans"/>
        <w:tabs>
          <w:tab w:val="left" w:pos="533"/>
          <w:tab w:val="left" w:pos="1307"/>
          <w:tab w:val="left" w:pos="1871"/>
          <w:tab w:val="left" w:pos="2960"/>
          <w:tab w:val="left" w:pos="3434"/>
        </w:tabs>
      </w:pPr>
      <w:r>
        <w:tab/>
        <w:t>anga</w:t>
      </w:r>
      <w:r w:rsidR="00800AD8">
        <w:tab/>
        <w:t>ka</w:t>
      </w:r>
      <w:r w:rsidR="00800AD8">
        <w:tab/>
        <w:t>min-layap</w:t>
      </w:r>
      <w:r w:rsidR="00800AD8">
        <w:tab/>
        <w:t>aya</w:t>
      </w:r>
      <w:r w:rsidR="00800AD8">
        <w:tab/>
        <w:t>tjautsikel</w:t>
      </w:r>
    </w:p>
    <w:p w14:paraId="1D63CC3E" w14:textId="77777777" w:rsidR="00800AD8" w:rsidRDefault="00B22F26" w:rsidP="00B22F26">
      <w:pPr>
        <w:pStyle w:val="InterlineTrans"/>
        <w:tabs>
          <w:tab w:val="left" w:pos="533"/>
          <w:tab w:val="left" w:pos="1307"/>
          <w:tab w:val="left" w:pos="1871"/>
          <w:tab w:val="left" w:pos="2960"/>
          <w:tab w:val="left" w:pos="3434"/>
        </w:tabs>
      </w:pPr>
      <w:r>
        <w:tab/>
        <w:t>indeed</w:t>
      </w:r>
      <w:r w:rsidR="00800AD8">
        <w:tab/>
        <w:t>after</w:t>
      </w:r>
      <w:r w:rsidR="00800AD8">
        <w:tab/>
      </w:r>
      <w:r w:rsidR="00800AD8">
        <w:rPr>
          <w:smallCaps/>
        </w:rPr>
        <w:t>af</w:t>
      </w:r>
      <w:r w:rsidR="00800AD8">
        <w:t>-fly</w:t>
      </w:r>
      <w:r w:rsidR="00800AD8">
        <w:tab/>
        <w:t>say</w:t>
      </w:r>
      <w:r w:rsidR="00800AD8">
        <w:tab/>
        <w:t>story</w:t>
      </w:r>
    </w:p>
    <w:p w14:paraId="189F1D73" w14:textId="77777777" w:rsidR="00800AD8" w:rsidRDefault="00800AD8">
      <w:pPr>
        <w:pStyle w:val="InterlineFree"/>
      </w:pPr>
      <w:r>
        <w:t>And when the hawk and eagle drank, they swelled up and couldn’t fly, according to the story.</w:t>
      </w:r>
    </w:p>
    <w:p w14:paraId="2B397DB9" w14:textId="77777777" w:rsidR="00800AD8" w:rsidRDefault="00DC1AE0" w:rsidP="00B22F26">
      <w:pPr>
        <w:pStyle w:val="InterlineText"/>
        <w:tabs>
          <w:tab w:val="left" w:pos="533"/>
          <w:tab w:val="left" w:pos="1022"/>
          <w:tab w:val="left" w:pos="1631"/>
          <w:tab w:val="left" w:pos="2795"/>
          <w:tab w:val="left" w:pos="3704"/>
          <w:tab w:val="left" w:pos="4358"/>
          <w:tab w:val="left" w:pos="5357"/>
          <w:tab w:val="left" w:pos="5621"/>
          <w:tab w:val="left" w:pos="6275"/>
          <w:tab w:val="left" w:pos="7199"/>
        </w:tabs>
      </w:pPr>
      <w:r w:rsidRPr="003A1D48">
        <w:rPr>
          <w:rStyle w:val="InterlineTextNumChar"/>
        </w:rPr>
        <w:t>011</w:t>
      </w:r>
      <w:r w:rsidR="00800AD8">
        <w:tab/>
        <w:t>sa</w:t>
      </w:r>
      <w:r w:rsidR="00800AD8">
        <w:tab/>
        <w:t>nuka</w:t>
      </w:r>
      <w:r w:rsidR="00800AD8">
        <w:tab/>
        <w:t>mavan</w:t>
      </w:r>
      <w:r w:rsidR="00800AD8">
        <w:tab/>
        <w:t>tutsu</w:t>
      </w:r>
      <w:r w:rsidR="00800AD8">
        <w:tab/>
        <w:t>nu</w:t>
      </w:r>
      <w:r w:rsidR="00800AD8">
        <w:tab/>
        <w:t>temekel</w:t>
      </w:r>
      <w:r w:rsidR="00800AD8">
        <w:tab/>
        <w:t>a</w:t>
      </w:r>
      <w:r w:rsidR="00800AD8">
        <w:tab/>
        <w:t>qa÷is</w:t>
      </w:r>
      <w:r w:rsidR="00800AD8">
        <w:tab/>
        <w:t>katua</w:t>
      </w:r>
      <w:r w:rsidR="00B22F26">
        <w:tab/>
        <w:t>ritaî</w:t>
      </w:r>
    </w:p>
    <w:p w14:paraId="5798FDD8" w14:textId="77777777" w:rsidR="00800AD8" w:rsidRDefault="00800AD8" w:rsidP="00B22F26">
      <w:pPr>
        <w:pStyle w:val="InterlineGlossWithTrans"/>
        <w:tabs>
          <w:tab w:val="left" w:pos="533"/>
          <w:tab w:val="left" w:pos="1022"/>
          <w:tab w:val="left" w:pos="1631"/>
          <w:tab w:val="left" w:pos="2795"/>
          <w:tab w:val="left" w:pos="3704"/>
          <w:tab w:val="left" w:pos="4358"/>
          <w:tab w:val="left" w:pos="5357"/>
          <w:tab w:val="left" w:pos="5621"/>
          <w:tab w:val="left" w:pos="6275"/>
          <w:tab w:val="left" w:pos="7199"/>
        </w:tabs>
      </w:pPr>
      <w:r>
        <w:tab/>
        <w:t>sa</w:t>
      </w:r>
      <w:r>
        <w:tab/>
        <w:t>nuka</w:t>
      </w:r>
      <w:r>
        <w:tab/>
        <w:t>ma-avan</w:t>
      </w:r>
      <w:r>
        <w:tab/>
        <w:t>tu-tsu</w:t>
      </w:r>
      <w:r>
        <w:tab/>
        <w:t>nu</w:t>
      </w:r>
      <w:r>
        <w:tab/>
        <w:t>em=tekel</w:t>
      </w:r>
      <w:r>
        <w:tab/>
        <w:t>a</w:t>
      </w:r>
      <w:r>
        <w:tab/>
        <w:t>qa÷is</w:t>
      </w:r>
      <w:r>
        <w:tab/>
        <w:t>ka-tua</w:t>
      </w:r>
      <w:r w:rsidR="00B22F26">
        <w:tab/>
        <w:t>ritaî</w:t>
      </w:r>
    </w:p>
    <w:p w14:paraId="234F26EE" w14:textId="77777777" w:rsidR="00800AD8" w:rsidRDefault="00800AD8" w:rsidP="00B22F26">
      <w:pPr>
        <w:pStyle w:val="InterlineTransNoFree"/>
        <w:tabs>
          <w:tab w:val="left" w:pos="1022"/>
          <w:tab w:val="left" w:pos="1631"/>
          <w:tab w:val="left" w:pos="2795"/>
          <w:tab w:val="left" w:pos="3704"/>
          <w:tab w:val="left" w:pos="4358"/>
          <w:tab w:val="left" w:pos="5357"/>
          <w:tab w:val="left" w:pos="5621"/>
          <w:tab w:val="left" w:pos="6275"/>
          <w:tab w:val="left" w:pos="7199"/>
        </w:tabs>
      </w:pPr>
      <w:r>
        <w:tab/>
        <w:t>and</w:t>
      </w:r>
      <w:r>
        <w:tab/>
        <w:t>even</w:t>
      </w:r>
      <w:r>
        <w:tab/>
      </w:r>
      <w:r>
        <w:rPr>
          <w:smallCaps/>
        </w:rPr>
        <w:t>stat</w:t>
      </w:r>
      <w:r>
        <w:t>-exact</w:t>
      </w:r>
      <w:r>
        <w:tab/>
      </w:r>
      <w:r>
        <w:rPr>
          <w:smallCaps/>
        </w:rPr>
        <w:t>obl</w:t>
      </w:r>
      <w:r>
        <w:t>-this</w:t>
      </w:r>
      <w:r>
        <w:tab/>
        <w:t>when</w:t>
      </w:r>
      <w:r>
        <w:tab/>
      </w:r>
      <w:r>
        <w:rPr>
          <w:smallCaps/>
        </w:rPr>
        <w:t>af</w:t>
      </w:r>
      <w:r>
        <w:t>=drink</w:t>
      </w:r>
      <w:r>
        <w:rPr>
          <w:smallCaps/>
        </w:rPr>
        <w:tab/>
        <w:t>c</w:t>
      </w:r>
      <w:r>
        <w:rPr>
          <w:smallCaps/>
        </w:rPr>
        <w:tab/>
      </w:r>
      <w:r>
        <w:t>hawk</w:t>
      </w:r>
      <w:r>
        <w:tab/>
        <w:t>and-</w:t>
      </w:r>
      <w:r>
        <w:rPr>
          <w:smallCaps/>
        </w:rPr>
        <w:t>obl</w:t>
      </w:r>
      <w:r w:rsidR="00B22F26">
        <w:tab/>
        <w:t>eagle</w:t>
      </w:r>
    </w:p>
    <w:p w14:paraId="2E953BAC" w14:textId="77777777" w:rsidR="00800AD8" w:rsidRDefault="00B22F26" w:rsidP="00B22F26">
      <w:pPr>
        <w:pStyle w:val="InterlineText"/>
        <w:tabs>
          <w:tab w:val="left" w:pos="533"/>
          <w:tab w:val="left" w:pos="1877"/>
        </w:tabs>
      </w:pPr>
      <w:r>
        <w:lastRenderedPageBreak/>
        <w:tab/>
        <w:t>matsangavu</w:t>
      </w:r>
      <w:r w:rsidR="00800AD8">
        <w:tab/>
        <w:t>angata.</w:t>
      </w:r>
    </w:p>
    <w:p w14:paraId="2E1F0CB4" w14:textId="77777777" w:rsidR="00800AD8" w:rsidRDefault="00B22F26" w:rsidP="00B22F26">
      <w:pPr>
        <w:pStyle w:val="InterlineGlossWithTrans"/>
        <w:tabs>
          <w:tab w:val="left" w:pos="533"/>
          <w:tab w:val="left" w:pos="1877"/>
        </w:tabs>
      </w:pPr>
      <w:r>
        <w:tab/>
        <w:t>ma-tsangavu</w:t>
      </w:r>
      <w:r w:rsidR="00800AD8">
        <w:tab/>
        <w:t>anga-ta</w:t>
      </w:r>
    </w:p>
    <w:p w14:paraId="78371959" w14:textId="77777777" w:rsidR="00800AD8" w:rsidRDefault="00B22F26" w:rsidP="00B22F26">
      <w:pPr>
        <w:pStyle w:val="InterlineTrans"/>
        <w:tabs>
          <w:tab w:val="left" w:pos="533"/>
          <w:tab w:val="left" w:pos="1877"/>
        </w:tabs>
      </w:pPr>
      <w:r>
        <w:tab/>
      </w:r>
      <w:r>
        <w:rPr>
          <w:smallCaps/>
        </w:rPr>
        <w:t>stat</w:t>
      </w:r>
      <w:r>
        <w:t>-swell</w:t>
      </w:r>
      <w:r w:rsidR="00800AD8">
        <w:tab/>
        <w:t>indeed-?</w:t>
      </w:r>
    </w:p>
    <w:p w14:paraId="74D461DE" w14:textId="77777777" w:rsidR="00800AD8" w:rsidRDefault="00800AD8">
      <w:pPr>
        <w:pStyle w:val="InterlineFree"/>
      </w:pPr>
      <w:r>
        <w:t>And even up to now if the hawk or the eagle drink they really do swell up.</w:t>
      </w:r>
    </w:p>
    <w:p w14:paraId="12BB6947" w14:textId="77777777" w:rsidR="004F528A" w:rsidRDefault="00800AD8">
      <w:pPr>
        <w:pStyle w:val="FullTranslation"/>
      </w:pPr>
      <w:r>
        <w:t>Once upon a time there were no rivers, according to the story. The quaker-thrush, the kite, the hawk and the eagle were together, and the</w:t>
      </w:r>
      <w:r w:rsidR="004F528A">
        <w:t>y</w:t>
      </w:r>
      <w:r>
        <w:t xml:space="preserve"> had a discussion. “Let’s make a river; we’ve no water to drink,” said the quaker-thrush and the kite. But the hawk and the eagle didn’t agree to help them. Our wire bracelets (?</w:t>
      </w:r>
      <w:r w:rsidR="004F528A">
        <w:t xml:space="preserve"> </w:t>
      </w:r>
      <w:r>
        <w:t xml:space="preserve">OA) are </w:t>
      </w:r>
      <w:r w:rsidR="004F528A">
        <w:t>/</w:t>
      </w:r>
      <w:r>
        <w:t xml:space="preserve"> will get damaged.</w:t>
      </w:r>
      <w:r w:rsidR="004F528A">
        <w:t>”</w:t>
      </w:r>
      <w:r>
        <w:t xml:space="preserve"> So the thrush and the kite made a river.</w:t>
      </w:r>
    </w:p>
    <w:p w14:paraId="3AC2845D" w14:textId="77777777" w:rsidR="00800AD8" w:rsidRDefault="00800AD8">
      <w:pPr>
        <w:pStyle w:val="FullTranslation"/>
      </w:pPr>
      <w:r>
        <w:t>“If you don’t help, don’t drink fro</w:t>
      </w:r>
      <w:r w:rsidR="00F43529">
        <w:t>m the river we’ve made. If you dr</w:t>
      </w:r>
      <w:r>
        <w:t>ink you will swell up,” said the thrush and the kite. And when the hawk and eagle drank, they swelled up and couldn’t fly, according to the story. And even up to now if the hawk or the eagle drink they really do swell up.</w:t>
      </w:r>
    </w:p>
    <w:p w14:paraId="535CA6C5" w14:textId="77777777" w:rsidR="00800AD8" w:rsidRDefault="00800AD8">
      <w:pPr>
        <w:pStyle w:val="Heading4"/>
      </w:pPr>
      <w:r w:rsidRPr="00996908">
        <w:rPr>
          <w:rStyle w:val="NumTextHeadingChar"/>
        </w:rPr>
        <w:t>025</w:t>
      </w:r>
      <w:r>
        <w:t xml:space="preserve"> EATING SNAKES</w:t>
      </w:r>
      <w:r w:rsidR="004F528A">
        <w:br/>
      </w:r>
      <w:r>
        <w:t>keman tua qatjuvi</w:t>
      </w:r>
      <w:r w:rsidR="001208B6">
        <w:t xml:space="preserve"> (</w:t>
      </w:r>
      <w:r>
        <w:t>Tjakuvukuvuî village, p.19</w:t>
      </w:r>
      <w:r w:rsidR="00824E04">
        <w:t>7</w:t>
      </w:r>
      <w:r w:rsidR="001208B6">
        <w:t>)</w:t>
      </w:r>
    </w:p>
    <w:p w14:paraId="2476BC3E" w14:textId="77777777" w:rsidR="00800AD8" w:rsidRDefault="00DC1AE0" w:rsidP="004F528A">
      <w:pPr>
        <w:pStyle w:val="InterlineText"/>
        <w:tabs>
          <w:tab w:val="left" w:pos="533"/>
          <w:tab w:val="left" w:pos="1217"/>
          <w:tab w:val="left" w:pos="1661"/>
          <w:tab w:val="left" w:pos="2570"/>
          <w:tab w:val="left" w:pos="3434"/>
          <w:tab w:val="left" w:pos="3938"/>
          <w:tab w:val="left" w:pos="4727"/>
        </w:tabs>
      </w:pPr>
      <w:r w:rsidRPr="003A1D48">
        <w:rPr>
          <w:rStyle w:val="InterlineTextNumChar"/>
        </w:rPr>
        <w:t>001</w:t>
      </w:r>
      <w:r w:rsidR="00800AD8">
        <w:tab/>
        <w:t>azua</w:t>
      </w:r>
      <w:r w:rsidR="00800AD8">
        <w:tab/>
        <w:t>ti</w:t>
      </w:r>
      <w:r w:rsidR="00800AD8">
        <w:tab/>
        <w:t>Salakats</w:t>
      </w:r>
      <w:r w:rsidR="00800AD8">
        <w:tab/>
        <w:t>keman</w:t>
      </w:r>
      <w:r w:rsidR="00800AD8">
        <w:tab/>
        <w:t>tua</w:t>
      </w:r>
      <w:r w:rsidR="00800AD8">
        <w:tab/>
        <w:t>qatjuvi</w:t>
      </w:r>
      <w:r w:rsidR="00800AD8">
        <w:tab/>
        <w:t>sakamaya.</w:t>
      </w:r>
    </w:p>
    <w:p w14:paraId="7A2066D8" w14:textId="77777777" w:rsidR="00800AD8" w:rsidRDefault="00800AD8" w:rsidP="004F528A">
      <w:pPr>
        <w:pStyle w:val="InterlineGlossWithTrans"/>
        <w:tabs>
          <w:tab w:val="left" w:pos="533"/>
          <w:tab w:val="left" w:pos="1217"/>
          <w:tab w:val="left" w:pos="1661"/>
          <w:tab w:val="left" w:pos="2570"/>
          <w:tab w:val="left" w:pos="3434"/>
          <w:tab w:val="left" w:pos="3938"/>
          <w:tab w:val="left" w:pos="4727"/>
        </w:tabs>
      </w:pPr>
      <w:r>
        <w:tab/>
        <w:t>a-zua</w:t>
      </w:r>
      <w:r>
        <w:tab/>
        <w:t>ti</w:t>
      </w:r>
      <w:r>
        <w:tab/>
        <w:t>Salakats</w:t>
      </w:r>
      <w:r>
        <w:tab/>
        <w:t>em=kan</w:t>
      </w:r>
      <w:r>
        <w:tab/>
        <w:t>tua</w:t>
      </w:r>
      <w:r>
        <w:tab/>
        <w:t>qatjuvi</w:t>
      </w:r>
      <w:r>
        <w:tab/>
        <w:t>sakamaya</w:t>
      </w:r>
    </w:p>
    <w:p w14:paraId="481661E2" w14:textId="77777777" w:rsidR="00800AD8" w:rsidRDefault="00800AD8" w:rsidP="004F528A">
      <w:pPr>
        <w:pStyle w:val="InterlineTrans"/>
        <w:tabs>
          <w:tab w:val="left" w:pos="533"/>
          <w:tab w:val="left" w:pos="1217"/>
          <w:tab w:val="left" w:pos="1661"/>
          <w:tab w:val="left" w:pos="2570"/>
          <w:tab w:val="left" w:pos="3434"/>
          <w:tab w:val="left" w:pos="3938"/>
          <w:tab w:val="left" w:pos="4727"/>
        </w:tabs>
      </w:pPr>
      <w:r>
        <w:tab/>
      </w:r>
      <w:r>
        <w:rPr>
          <w:smallCaps/>
        </w:rPr>
        <w:t>c-</w:t>
      </w:r>
      <w:r>
        <w:t>that</w:t>
      </w:r>
      <w:r>
        <w:tab/>
      </w:r>
      <w:r>
        <w:rPr>
          <w:smallCaps/>
        </w:rPr>
        <w:t>f.h</w:t>
      </w:r>
      <w:r>
        <w:tab/>
        <w:t>(name)</w:t>
      </w:r>
      <w:r>
        <w:tab/>
      </w:r>
      <w:r>
        <w:rPr>
          <w:smallCaps/>
        </w:rPr>
        <w:t>af</w:t>
      </w:r>
      <w:r>
        <w:t>=eat</w:t>
      </w:r>
      <w:r>
        <w:tab/>
      </w:r>
      <w:r>
        <w:rPr>
          <w:smallCaps/>
        </w:rPr>
        <w:t>obl</w:t>
      </w:r>
      <w:r>
        <w:tab/>
        <w:t>snake</w:t>
      </w:r>
      <w:r>
        <w:tab/>
        <w:t>only</w:t>
      </w:r>
    </w:p>
    <w:p w14:paraId="1DB5E6DB" w14:textId="77777777" w:rsidR="00800AD8" w:rsidRDefault="00800AD8">
      <w:pPr>
        <w:pStyle w:val="InterlineFree"/>
      </w:pPr>
      <w:r>
        <w:t>(Chief) Salakats ate only snakes.</w:t>
      </w:r>
    </w:p>
    <w:p w14:paraId="66662B89" w14:textId="77777777" w:rsidR="00800AD8" w:rsidRDefault="00DC1AE0" w:rsidP="004F528A">
      <w:pPr>
        <w:pStyle w:val="InterlineText"/>
        <w:tabs>
          <w:tab w:val="left" w:pos="533"/>
          <w:tab w:val="left" w:pos="1457"/>
          <w:tab w:val="left" w:pos="1961"/>
          <w:tab w:val="left" w:pos="2900"/>
          <w:tab w:val="left" w:pos="3944"/>
          <w:tab w:val="left" w:pos="5018"/>
          <w:tab w:val="left" w:pos="5282"/>
          <w:tab w:val="left" w:pos="6866"/>
          <w:tab w:val="left" w:pos="7130"/>
        </w:tabs>
      </w:pPr>
      <w:r w:rsidRPr="003A1D48">
        <w:rPr>
          <w:rStyle w:val="InterlineTextNumChar"/>
        </w:rPr>
        <w:t>002</w:t>
      </w:r>
      <w:r w:rsidR="00800AD8">
        <w:tab/>
        <w:t>izua</w:t>
      </w:r>
      <w:r w:rsidR="00800AD8">
        <w:tab/>
        <w:t>i</w:t>
      </w:r>
      <w:r w:rsidR="00800AD8">
        <w:tab/>
        <w:t>Tjulutun</w:t>
      </w:r>
      <w:r w:rsidR="00800AD8">
        <w:tab/>
        <w:t>itjua</w:t>
      </w:r>
      <w:r w:rsidR="00800AD8">
        <w:tab/>
        <w:t>tsuqu</w:t>
      </w:r>
      <w:r w:rsidR="00800AD8">
        <w:tab/>
        <w:t>a</w:t>
      </w:r>
      <w:r w:rsidR="00800AD8">
        <w:tab/>
        <w:t>nakisaliî</w:t>
      </w:r>
      <w:r w:rsidR="00800AD8">
        <w:tab/>
        <w:t>a</w:t>
      </w:r>
      <w:r w:rsidR="004F528A">
        <w:tab/>
        <w:t>kemakan.</w:t>
      </w:r>
    </w:p>
    <w:p w14:paraId="78A107A6" w14:textId="77777777" w:rsidR="00800AD8" w:rsidRDefault="00800AD8" w:rsidP="004F528A">
      <w:pPr>
        <w:pStyle w:val="InterlineGlossWithTrans"/>
        <w:tabs>
          <w:tab w:val="left" w:pos="533"/>
          <w:tab w:val="left" w:pos="1457"/>
          <w:tab w:val="left" w:pos="1961"/>
          <w:tab w:val="left" w:pos="2900"/>
          <w:tab w:val="left" w:pos="3944"/>
          <w:tab w:val="left" w:pos="5018"/>
          <w:tab w:val="left" w:pos="5282"/>
          <w:tab w:val="left" w:pos="6866"/>
          <w:tab w:val="left" w:pos="7130"/>
        </w:tabs>
      </w:pPr>
      <w:r>
        <w:tab/>
        <w:t>i-zua</w:t>
      </w:r>
      <w:r>
        <w:tab/>
        <w:t>i</w:t>
      </w:r>
      <w:r>
        <w:tab/>
        <w:t>Tjulutun</w:t>
      </w:r>
      <w:r>
        <w:tab/>
        <w:t>i-tjua</w:t>
      </w:r>
      <w:r>
        <w:tab/>
        <w:t>tsuqu</w:t>
      </w:r>
      <w:r>
        <w:tab/>
        <w:t>a</w:t>
      </w:r>
      <w:r>
        <w:tab/>
        <w:t>na-ki-saliî</w:t>
      </w:r>
      <w:r>
        <w:tab/>
        <w:t>a</w:t>
      </w:r>
      <w:r w:rsidR="004F528A">
        <w:tab/>
        <w:t>em=ka-kan</w:t>
      </w:r>
    </w:p>
    <w:p w14:paraId="54AF6630" w14:textId="77777777" w:rsidR="00800AD8" w:rsidRDefault="00800AD8" w:rsidP="004F528A">
      <w:pPr>
        <w:pStyle w:val="InterlineTrans"/>
        <w:tabs>
          <w:tab w:val="left" w:pos="533"/>
          <w:tab w:val="left" w:pos="1457"/>
          <w:tab w:val="left" w:pos="1961"/>
          <w:tab w:val="left" w:pos="2900"/>
          <w:tab w:val="left" w:pos="3944"/>
          <w:tab w:val="left" w:pos="5018"/>
          <w:tab w:val="left" w:pos="5282"/>
          <w:tab w:val="left" w:pos="6866"/>
          <w:tab w:val="left" w:pos="7130"/>
        </w:tabs>
        <w:rPr>
          <w:smallCaps/>
        </w:rPr>
      </w:pPr>
      <w:r>
        <w:tab/>
      </w:r>
      <w:r>
        <w:rPr>
          <w:smallCaps/>
        </w:rPr>
        <w:t>loc</w:t>
      </w:r>
      <w:r>
        <w:t>-that</w:t>
      </w:r>
      <w:r>
        <w:tab/>
      </w:r>
      <w:r>
        <w:rPr>
          <w:smallCaps/>
        </w:rPr>
        <w:t>loc</w:t>
      </w:r>
      <w:r>
        <w:tab/>
        <w:t>(place)</w:t>
      </w:r>
      <w:r>
        <w:tab/>
      </w:r>
      <w:r>
        <w:rPr>
          <w:smallCaps/>
        </w:rPr>
        <w:t>loc</w:t>
      </w:r>
      <w:r>
        <w:t>-there</w:t>
      </w:r>
      <w:r>
        <w:tab/>
        <w:t>bischoffia</w:t>
      </w:r>
      <w:r>
        <w:rPr>
          <w:smallCaps/>
        </w:rPr>
        <w:tab/>
        <w:t>c</w:t>
      </w:r>
      <w:r>
        <w:rPr>
          <w:smallCaps/>
        </w:rPr>
        <w:tab/>
        <w:t>past</w:t>
      </w:r>
      <w:r>
        <w:t>-do-isolate</w:t>
      </w:r>
      <w:r>
        <w:rPr>
          <w:smallCaps/>
        </w:rPr>
        <w:tab/>
        <w:t>c</w:t>
      </w:r>
      <w:r w:rsidR="004F528A">
        <w:tab/>
      </w:r>
      <w:r w:rsidR="004F528A">
        <w:rPr>
          <w:smallCaps/>
        </w:rPr>
        <w:t>af</w:t>
      </w:r>
      <w:r w:rsidR="004F528A">
        <w:t>=</w:t>
      </w:r>
      <w:r w:rsidR="004F528A">
        <w:rPr>
          <w:smallCaps/>
        </w:rPr>
        <w:t>red</w:t>
      </w:r>
      <w:r w:rsidR="004F528A">
        <w:t>-eat</w:t>
      </w:r>
    </w:p>
    <w:p w14:paraId="67F01514" w14:textId="77777777" w:rsidR="00800AD8" w:rsidRDefault="00800AD8">
      <w:pPr>
        <w:pStyle w:val="InterlineFree"/>
      </w:pPr>
      <w:r>
        <w:t>He would go off by himself to eat at Tjulutun by the bischoffia tree(?).</w:t>
      </w:r>
    </w:p>
    <w:p w14:paraId="006591B6" w14:textId="77777777" w:rsidR="00800AD8" w:rsidRDefault="00DC1AE0" w:rsidP="004F528A">
      <w:pPr>
        <w:pStyle w:val="InterlineText"/>
        <w:tabs>
          <w:tab w:val="left" w:pos="533"/>
          <w:tab w:val="left" w:pos="1517"/>
          <w:tab w:val="left" w:pos="2171"/>
          <w:tab w:val="left" w:pos="3470"/>
          <w:tab w:val="left" w:pos="3734"/>
          <w:tab w:val="left" w:pos="5018"/>
          <w:tab w:val="left" w:pos="5882"/>
          <w:tab w:val="left" w:pos="6146"/>
          <w:tab w:val="left" w:pos="6590"/>
        </w:tabs>
      </w:pPr>
      <w:r w:rsidRPr="003A1D48">
        <w:rPr>
          <w:rStyle w:val="InterlineTextNumChar"/>
        </w:rPr>
        <w:t>003</w:t>
      </w:r>
      <w:r w:rsidR="00800AD8">
        <w:tab/>
        <w:t>saka</w:t>
      </w:r>
      <w:r w:rsidR="00800AD8">
        <w:tab/>
        <w:t>nu</w:t>
      </w:r>
      <w:r w:rsidR="00800AD8">
        <w:tab/>
        <w:t>mangtjez</w:t>
      </w:r>
      <w:r w:rsidR="00800AD8">
        <w:tab/>
        <w:t>a</w:t>
      </w:r>
      <w:r w:rsidR="00800AD8">
        <w:tab/>
        <w:t>vadis,</w:t>
      </w:r>
      <w:r w:rsidR="00800AD8">
        <w:tab/>
        <w:t>sipa÷al</w:t>
      </w:r>
      <w:r w:rsidR="00800AD8">
        <w:tab/>
        <w:t>a</w:t>
      </w:r>
      <w:r w:rsidR="00800AD8">
        <w:tab/>
        <w:t>pi</w:t>
      </w:r>
      <w:r w:rsidR="004F528A">
        <w:tab/>
        <w:t>katsasavan.</w:t>
      </w:r>
    </w:p>
    <w:p w14:paraId="5393A6BE" w14:textId="77777777" w:rsidR="00800AD8" w:rsidRDefault="00800AD8" w:rsidP="004F528A">
      <w:pPr>
        <w:pStyle w:val="InterlineGlossWithTrans"/>
        <w:tabs>
          <w:tab w:val="left" w:pos="533"/>
          <w:tab w:val="left" w:pos="1517"/>
          <w:tab w:val="left" w:pos="2171"/>
          <w:tab w:val="left" w:pos="3470"/>
          <w:tab w:val="left" w:pos="3734"/>
          <w:tab w:val="left" w:pos="5018"/>
          <w:tab w:val="left" w:pos="5882"/>
          <w:tab w:val="left" w:pos="6146"/>
          <w:tab w:val="left" w:pos="6590"/>
        </w:tabs>
      </w:pPr>
      <w:r>
        <w:tab/>
        <w:t>sa-ka</w:t>
      </w:r>
      <w:r>
        <w:tab/>
        <w:t>nu</w:t>
      </w:r>
      <w:r>
        <w:tab/>
        <w:t>m-pangetjez</w:t>
      </w:r>
      <w:r>
        <w:tab/>
        <w:t>a</w:t>
      </w:r>
      <w:r>
        <w:tab/>
        <w:t>vadis</w:t>
      </w:r>
      <w:r>
        <w:tab/>
        <w:t>si-pa÷al</w:t>
      </w:r>
      <w:r>
        <w:tab/>
        <w:t>a</w:t>
      </w:r>
      <w:r>
        <w:tab/>
        <w:t>pi</w:t>
      </w:r>
      <w:r w:rsidR="004F528A">
        <w:tab/>
        <w:t>ka-tsasaw-an</w:t>
      </w:r>
    </w:p>
    <w:p w14:paraId="6270A6A2" w14:textId="77777777" w:rsidR="00800AD8" w:rsidRDefault="00800AD8" w:rsidP="004F528A">
      <w:pPr>
        <w:pStyle w:val="InterlineTrans"/>
        <w:tabs>
          <w:tab w:val="left" w:pos="533"/>
          <w:tab w:val="left" w:pos="1517"/>
          <w:tab w:val="left" w:pos="2171"/>
          <w:tab w:val="left" w:pos="3470"/>
          <w:tab w:val="left" w:pos="3734"/>
          <w:tab w:val="left" w:pos="5018"/>
          <w:tab w:val="left" w:pos="5882"/>
          <w:tab w:val="left" w:pos="6146"/>
          <w:tab w:val="left" w:pos="6590"/>
        </w:tabs>
      </w:pPr>
      <w:r>
        <w:tab/>
        <w:t>and-after</w:t>
      </w:r>
      <w:r>
        <w:tab/>
        <w:t>when</w:t>
      </w:r>
      <w:r>
        <w:tab/>
      </w:r>
      <w:r>
        <w:rPr>
          <w:smallCaps/>
        </w:rPr>
        <w:t>af</w:t>
      </w:r>
      <w:r>
        <w:t>-come</w:t>
      </w:r>
      <w:r>
        <w:rPr>
          <w:smallCaps/>
        </w:rPr>
        <w:tab/>
        <w:t>c</w:t>
      </w:r>
      <w:r>
        <w:rPr>
          <w:smallCaps/>
        </w:rPr>
        <w:tab/>
      </w:r>
      <w:r>
        <w:t>chief’s.meat</w:t>
      </w:r>
      <w:r>
        <w:tab/>
      </w:r>
      <w:r>
        <w:rPr>
          <w:smallCaps/>
        </w:rPr>
        <w:t>if</w:t>
      </w:r>
      <w:r>
        <w:t>-hang</w:t>
      </w:r>
      <w:r>
        <w:rPr>
          <w:smallCaps/>
        </w:rPr>
        <w:tab/>
        <w:t>c</w:t>
      </w:r>
      <w:r>
        <w:rPr>
          <w:smallCaps/>
        </w:rPr>
        <w:tab/>
      </w:r>
      <w:r>
        <w:t>put</w:t>
      </w:r>
      <w:r w:rsidR="004F528A">
        <w:tab/>
        <w:t>main-outside-</w:t>
      </w:r>
      <w:r w:rsidR="004F528A">
        <w:rPr>
          <w:smallCaps/>
        </w:rPr>
        <w:t>nom</w:t>
      </w:r>
    </w:p>
    <w:p w14:paraId="16B57463" w14:textId="77777777" w:rsidR="00800AD8" w:rsidRDefault="00800AD8">
      <w:pPr>
        <w:pStyle w:val="InterlineFree"/>
      </w:pPr>
      <w:r>
        <w:t>When the tribute meat was brought, he left it (on the platform) in the courtyard.</w:t>
      </w:r>
    </w:p>
    <w:p w14:paraId="4A3EC425" w14:textId="77777777" w:rsidR="00800AD8" w:rsidRDefault="00DC1AE0" w:rsidP="004F528A">
      <w:pPr>
        <w:pStyle w:val="InterlineText"/>
        <w:tabs>
          <w:tab w:val="left" w:pos="533"/>
          <w:tab w:val="left" w:pos="1022"/>
          <w:tab w:val="left" w:pos="1676"/>
          <w:tab w:val="left" w:pos="3140"/>
          <w:tab w:val="left" w:pos="3914"/>
          <w:tab w:val="left" w:pos="5468"/>
        </w:tabs>
      </w:pPr>
      <w:r w:rsidRPr="003A1D48">
        <w:rPr>
          <w:rStyle w:val="InterlineTextNumChar"/>
        </w:rPr>
        <w:t>004</w:t>
      </w:r>
      <w:r w:rsidR="00800AD8">
        <w:tab/>
        <w:t>qau</w:t>
      </w:r>
      <w:r w:rsidR="00800AD8">
        <w:tab/>
        <w:t>nu</w:t>
      </w:r>
      <w:r w:rsidR="00800AD8">
        <w:tab/>
        <w:t>tsuatsuay</w:t>
      </w:r>
      <w:r w:rsidR="00800AD8">
        <w:tab/>
        <w:t>anga</w:t>
      </w:r>
      <w:r w:rsidR="00800AD8">
        <w:tab/>
        <w:t>madjapeng</w:t>
      </w:r>
      <w:r w:rsidR="00800AD8">
        <w:tab/>
        <w:t>izua.</w:t>
      </w:r>
    </w:p>
    <w:p w14:paraId="64F79289" w14:textId="77777777" w:rsidR="00800AD8" w:rsidRDefault="00800AD8" w:rsidP="004F528A">
      <w:pPr>
        <w:pStyle w:val="InterlineGlossWithTrans"/>
        <w:tabs>
          <w:tab w:val="left" w:pos="533"/>
          <w:tab w:val="left" w:pos="1022"/>
          <w:tab w:val="left" w:pos="1676"/>
          <w:tab w:val="left" w:pos="3140"/>
          <w:tab w:val="left" w:pos="3914"/>
          <w:tab w:val="left" w:pos="5468"/>
        </w:tabs>
      </w:pPr>
      <w:r>
        <w:tab/>
        <w:t>qau</w:t>
      </w:r>
      <w:r>
        <w:tab/>
        <w:t>nu</w:t>
      </w:r>
      <w:r>
        <w:tab/>
        <w:t>tsua-tsuay</w:t>
      </w:r>
      <w:r>
        <w:tab/>
        <w:t>anga</w:t>
      </w:r>
      <w:r>
        <w:tab/>
        <w:t>ma-djapeng</w:t>
      </w:r>
      <w:r>
        <w:tab/>
        <w:t>i-zua</w:t>
      </w:r>
    </w:p>
    <w:p w14:paraId="08BD7C79" w14:textId="77777777" w:rsidR="00800AD8" w:rsidRDefault="00800AD8" w:rsidP="004F528A">
      <w:pPr>
        <w:pStyle w:val="InterlineTrans"/>
        <w:tabs>
          <w:tab w:val="left" w:pos="533"/>
          <w:tab w:val="left" w:pos="1022"/>
          <w:tab w:val="left" w:pos="1676"/>
          <w:tab w:val="left" w:pos="3140"/>
          <w:tab w:val="left" w:pos="3914"/>
          <w:tab w:val="left" w:pos="5468"/>
        </w:tabs>
      </w:pPr>
      <w:r>
        <w:tab/>
        <w:t>so</w:t>
      </w:r>
      <w:r>
        <w:tab/>
        <w:t>when</w:t>
      </w:r>
      <w:r>
        <w:tab/>
      </w:r>
      <w:r>
        <w:rPr>
          <w:smallCaps/>
        </w:rPr>
        <w:t>red</w:t>
      </w:r>
      <w:r>
        <w:t>-long.time</w:t>
      </w:r>
      <w:r>
        <w:tab/>
        <w:t>indeed</w:t>
      </w:r>
      <w:r>
        <w:tab/>
      </w:r>
      <w:r>
        <w:rPr>
          <w:smallCaps/>
        </w:rPr>
        <w:t>stat</w:t>
      </w:r>
      <w:r>
        <w:t>-overdone</w:t>
      </w:r>
      <w:r>
        <w:tab/>
      </w:r>
      <w:r>
        <w:rPr>
          <w:smallCaps/>
        </w:rPr>
        <w:t>loc</w:t>
      </w:r>
      <w:r>
        <w:t>-that</w:t>
      </w:r>
    </w:p>
    <w:p w14:paraId="685CD43E" w14:textId="77777777" w:rsidR="00800AD8" w:rsidRDefault="00800AD8">
      <w:pPr>
        <w:pStyle w:val="InterlineFree"/>
      </w:pPr>
      <w:r>
        <w:t>After a long time it rotted away there.</w:t>
      </w:r>
    </w:p>
    <w:p w14:paraId="4C4747C2" w14:textId="77777777" w:rsidR="00800AD8" w:rsidRDefault="00DC1AE0" w:rsidP="004F528A">
      <w:pPr>
        <w:pStyle w:val="InterlineText"/>
        <w:tabs>
          <w:tab w:val="left" w:pos="533"/>
          <w:tab w:val="left" w:pos="1202"/>
          <w:tab w:val="left" w:pos="2126"/>
          <w:tab w:val="left" w:pos="2615"/>
          <w:tab w:val="left" w:pos="3554"/>
          <w:tab w:val="left" w:pos="4148"/>
          <w:tab w:val="left" w:pos="4907"/>
          <w:tab w:val="left" w:pos="6011"/>
          <w:tab w:val="left" w:pos="6485"/>
        </w:tabs>
      </w:pPr>
      <w:r w:rsidRPr="003A1D48">
        <w:rPr>
          <w:rStyle w:val="InterlineTextNumChar"/>
        </w:rPr>
        <w:t>005</w:t>
      </w:r>
      <w:r w:rsidR="00800AD8">
        <w:tab/>
        <w:t>manu</w:t>
      </w:r>
      <w:r w:rsidR="00800AD8">
        <w:tab/>
        <w:t>izua</w:t>
      </w:r>
      <w:r w:rsidR="00800AD8">
        <w:tab/>
        <w:t>za</w:t>
      </w:r>
      <w:r w:rsidR="00800AD8">
        <w:tab/>
        <w:t>Tjulung:</w:t>
      </w:r>
      <w:r w:rsidR="00800AD8">
        <w:tab/>
        <w:t>“aku</w:t>
      </w:r>
      <w:r w:rsidR="00800AD8">
        <w:tab/>
        <w:t>su</w:t>
      </w:r>
      <w:r w:rsidR="00800AD8">
        <w:tab/>
        <w:t>ayain</w:t>
      </w:r>
      <w:r w:rsidR="00800AD8">
        <w:tab/>
        <w:t>tsa</w:t>
      </w:r>
      <w:r w:rsidR="00800AD8">
        <w:tab/>
        <w:t>vutjuî?</w:t>
      </w:r>
    </w:p>
    <w:p w14:paraId="6598B344" w14:textId="77777777" w:rsidR="00800AD8" w:rsidRDefault="00800AD8" w:rsidP="004F528A">
      <w:pPr>
        <w:pStyle w:val="InterlineGlossWithTrans"/>
        <w:tabs>
          <w:tab w:val="left" w:pos="533"/>
          <w:tab w:val="left" w:pos="1202"/>
          <w:tab w:val="left" w:pos="2126"/>
          <w:tab w:val="left" w:pos="2615"/>
          <w:tab w:val="left" w:pos="3554"/>
          <w:tab w:val="left" w:pos="4148"/>
          <w:tab w:val="left" w:pos="4907"/>
          <w:tab w:val="left" w:pos="6011"/>
          <w:tab w:val="left" w:pos="6485"/>
        </w:tabs>
      </w:pPr>
      <w:r>
        <w:tab/>
        <w:t>manu</w:t>
      </w:r>
      <w:r>
        <w:tab/>
        <w:t>i-zua</w:t>
      </w:r>
      <w:r>
        <w:tab/>
        <w:t>zua</w:t>
      </w:r>
      <w:r>
        <w:tab/>
        <w:t>Tjulung</w:t>
      </w:r>
      <w:r>
        <w:tab/>
        <w:t>aku</w:t>
      </w:r>
      <w:r>
        <w:tab/>
        <w:t>su</w:t>
      </w:r>
      <w:r>
        <w:tab/>
        <w:t>aya-en</w:t>
      </w:r>
      <w:r>
        <w:tab/>
        <w:t>tsa</w:t>
      </w:r>
      <w:r>
        <w:tab/>
        <w:t>vutjuî</w:t>
      </w:r>
    </w:p>
    <w:p w14:paraId="2E223715" w14:textId="77777777" w:rsidR="00800AD8" w:rsidRDefault="00800AD8" w:rsidP="004F528A">
      <w:pPr>
        <w:pStyle w:val="InterlineTrans"/>
        <w:tabs>
          <w:tab w:val="left" w:pos="533"/>
          <w:tab w:val="left" w:pos="1202"/>
          <w:tab w:val="left" w:pos="2126"/>
          <w:tab w:val="left" w:pos="2615"/>
          <w:tab w:val="left" w:pos="3554"/>
          <w:tab w:val="left" w:pos="4148"/>
          <w:tab w:val="left" w:pos="4907"/>
          <w:tab w:val="left" w:pos="6011"/>
          <w:tab w:val="left" w:pos="6485"/>
        </w:tabs>
      </w:pPr>
      <w:r>
        <w:tab/>
        <w:t>then</w:t>
      </w:r>
      <w:r>
        <w:tab/>
      </w:r>
      <w:r>
        <w:rPr>
          <w:smallCaps/>
        </w:rPr>
        <w:t>loc</w:t>
      </w:r>
      <w:r>
        <w:t>-that</w:t>
      </w:r>
      <w:r>
        <w:tab/>
        <w:t>that</w:t>
      </w:r>
      <w:r>
        <w:tab/>
        <w:t>(name)</w:t>
      </w:r>
      <w:r>
        <w:tab/>
        <w:t>why</w:t>
      </w:r>
      <w:r>
        <w:tab/>
        <w:t>you(</w:t>
      </w:r>
      <w:r>
        <w:rPr>
          <w:smallCaps/>
        </w:rPr>
        <w:t>s</w:t>
      </w:r>
      <w:r>
        <w:t>)</w:t>
      </w:r>
      <w:r>
        <w:tab/>
        <w:t>be.thus-</w:t>
      </w:r>
      <w:r>
        <w:rPr>
          <w:smallCaps/>
        </w:rPr>
        <w:t>pf</w:t>
      </w:r>
      <w:r>
        <w:tab/>
        <w:t>this</w:t>
      </w:r>
      <w:r>
        <w:tab/>
        <w:t>meat</w:t>
      </w:r>
    </w:p>
    <w:p w14:paraId="71A7F25F" w14:textId="77777777" w:rsidR="00800AD8" w:rsidRDefault="00800AD8" w:rsidP="00A8416B">
      <w:pPr>
        <w:pStyle w:val="InterlineFreeCommentFollows"/>
      </w:pPr>
      <w:r>
        <w:t>Some people of the Tjulung family said: “Why do you do that to this meat?</w:t>
      </w:r>
    </w:p>
    <w:p w14:paraId="530A2D3B" w14:textId="77777777" w:rsidR="00800AD8" w:rsidRDefault="00A8416B" w:rsidP="00A8416B">
      <w:pPr>
        <w:pStyle w:val="CommentLastWithHalfSpace"/>
      </w:pPr>
      <w:r>
        <w:t>[</w:t>
      </w:r>
      <w:r w:rsidR="00800AD8" w:rsidRPr="004F528A">
        <w:rPr>
          <w:rStyle w:val="VernacularText"/>
        </w:rPr>
        <w:t>za</w:t>
      </w:r>
      <w:r w:rsidR="004F528A">
        <w:t xml:space="preserve">: </w:t>
      </w:r>
      <w:r w:rsidR="00800AD8">
        <w:t xml:space="preserve">variant of </w:t>
      </w:r>
      <w:r w:rsidR="00800AD8" w:rsidRPr="004F528A">
        <w:rPr>
          <w:rStyle w:val="VernacularText"/>
        </w:rPr>
        <w:t>se</w:t>
      </w:r>
      <w:r w:rsidR="00800AD8">
        <w:t xml:space="preserve"> ‘people of’?</w:t>
      </w:r>
      <w:r>
        <w:t>]</w:t>
      </w:r>
    </w:p>
    <w:p w14:paraId="4876210D" w14:textId="77777777" w:rsidR="00800AD8" w:rsidRDefault="00DC1AE0" w:rsidP="004F528A">
      <w:pPr>
        <w:pStyle w:val="InterlineText"/>
        <w:tabs>
          <w:tab w:val="left" w:pos="533"/>
        </w:tabs>
      </w:pPr>
      <w:r w:rsidRPr="003A1D48">
        <w:rPr>
          <w:rStyle w:val="InterlineTextNumChar"/>
        </w:rPr>
        <w:t>006</w:t>
      </w:r>
      <w:r w:rsidR="00800AD8">
        <w:tab/>
        <w:t>paulain.</w:t>
      </w:r>
    </w:p>
    <w:p w14:paraId="76DEC9C9" w14:textId="77777777" w:rsidR="00800AD8" w:rsidRDefault="00800AD8" w:rsidP="004F528A">
      <w:pPr>
        <w:pStyle w:val="InterlineGlossWithTrans"/>
        <w:tabs>
          <w:tab w:val="left" w:pos="533"/>
        </w:tabs>
      </w:pPr>
      <w:r>
        <w:tab/>
        <w:t>pa-ula-en</w:t>
      </w:r>
    </w:p>
    <w:p w14:paraId="5BF00A98" w14:textId="77777777" w:rsidR="00800AD8" w:rsidRDefault="00800AD8" w:rsidP="00B76180">
      <w:pPr>
        <w:pStyle w:val="InterlineTransNoFree"/>
        <w:tabs>
          <w:tab w:val="right" w:pos="8789"/>
        </w:tabs>
      </w:pPr>
      <w:r>
        <w:tab/>
        <w:t>cause-lack-</w:t>
      </w:r>
      <w:r>
        <w:rPr>
          <w:smallCaps/>
        </w:rPr>
        <w:t>pf</w:t>
      </w:r>
      <w:r w:rsidR="004F528A">
        <w:rPr>
          <w:smallCaps/>
        </w:rPr>
        <w:tab/>
      </w:r>
      <w:r w:rsidR="004F528A">
        <w:t>It’s a waste.</w:t>
      </w:r>
    </w:p>
    <w:p w14:paraId="22D35CAF" w14:textId="77777777" w:rsidR="00800AD8" w:rsidRDefault="00DC1AE0" w:rsidP="00AA3404">
      <w:pPr>
        <w:pStyle w:val="InterlineText"/>
        <w:tabs>
          <w:tab w:val="left" w:pos="533"/>
          <w:tab w:val="left" w:pos="1457"/>
          <w:tab w:val="left" w:pos="2321"/>
          <w:tab w:val="left" w:pos="2810"/>
          <w:tab w:val="left" w:pos="3734"/>
          <w:tab w:val="left" w:pos="4448"/>
          <w:tab w:val="left" w:pos="4922"/>
          <w:tab w:val="left" w:pos="6041"/>
        </w:tabs>
      </w:pPr>
      <w:r w:rsidRPr="003A1D48">
        <w:rPr>
          <w:rStyle w:val="InterlineTextNumChar"/>
        </w:rPr>
        <w:t>007</w:t>
      </w:r>
      <w:r w:rsidR="00800AD8">
        <w:tab/>
        <w:t>nia</w:t>
      </w:r>
      <w:r w:rsidR="00800AD8">
        <w:tab/>
        <w:t>alapaw</w:t>
      </w:r>
      <w:r w:rsidR="00800AD8">
        <w:tab/>
        <w:t>sa</w:t>
      </w:r>
      <w:r w:rsidR="00800AD8">
        <w:tab/>
        <w:t>nia</w:t>
      </w:r>
      <w:r w:rsidR="00800AD8">
        <w:tab/>
        <w:t>kani,”</w:t>
      </w:r>
      <w:r w:rsidR="00800AD8">
        <w:tab/>
        <w:t>aya</w:t>
      </w:r>
      <w:r w:rsidR="00800AD8">
        <w:tab/>
        <w:t>azuaza</w:t>
      </w:r>
      <w:r w:rsidR="00800AD8">
        <w:tab/>
        <w:t>Tjulung.</w:t>
      </w:r>
    </w:p>
    <w:p w14:paraId="21977BE5" w14:textId="77777777" w:rsidR="00800AD8" w:rsidRDefault="00800AD8" w:rsidP="00AA3404">
      <w:pPr>
        <w:pStyle w:val="InterlineGlossWithTrans"/>
        <w:tabs>
          <w:tab w:val="left" w:pos="533"/>
          <w:tab w:val="left" w:pos="1457"/>
          <w:tab w:val="left" w:pos="2321"/>
          <w:tab w:val="left" w:pos="2810"/>
          <w:tab w:val="left" w:pos="3734"/>
          <w:tab w:val="left" w:pos="4448"/>
          <w:tab w:val="left" w:pos="4922"/>
          <w:tab w:val="left" w:pos="6041"/>
        </w:tabs>
      </w:pPr>
      <w:r>
        <w:tab/>
        <w:t>nia</w:t>
      </w:r>
      <w:r>
        <w:tab/>
        <w:t>alap-aw</w:t>
      </w:r>
      <w:r>
        <w:tab/>
        <w:t>sa</w:t>
      </w:r>
      <w:r>
        <w:tab/>
        <w:t>nia</w:t>
      </w:r>
      <w:r>
        <w:tab/>
        <w:t>kan-i</w:t>
      </w:r>
      <w:r>
        <w:tab/>
        <w:t>aya</w:t>
      </w:r>
      <w:r>
        <w:tab/>
        <w:t>a-zua-zua</w:t>
      </w:r>
      <w:r>
        <w:tab/>
        <w:t>Tjulung</w:t>
      </w:r>
    </w:p>
    <w:p w14:paraId="4B78BD42" w14:textId="77777777" w:rsidR="00800AD8" w:rsidRDefault="00800AD8" w:rsidP="00AA3404">
      <w:pPr>
        <w:pStyle w:val="InterlineTrans"/>
        <w:tabs>
          <w:tab w:val="left" w:pos="533"/>
          <w:tab w:val="left" w:pos="1457"/>
          <w:tab w:val="left" w:pos="2321"/>
          <w:tab w:val="left" w:pos="2810"/>
          <w:tab w:val="left" w:pos="3734"/>
          <w:tab w:val="left" w:pos="4448"/>
          <w:tab w:val="left" w:pos="4922"/>
          <w:tab w:val="left" w:pos="6041"/>
        </w:tabs>
      </w:pPr>
      <w:r>
        <w:tab/>
        <w:t>we(</w:t>
      </w:r>
      <w:r>
        <w:rPr>
          <w:smallCaps/>
        </w:rPr>
        <w:t>exc</w:t>
      </w:r>
      <w:r>
        <w:t>)</w:t>
      </w:r>
      <w:r>
        <w:tab/>
        <w:t>take-</w:t>
      </w:r>
      <w:r>
        <w:rPr>
          <w:smallCaps/>
        </w:rPr>
        <w:t>lf</w:t>
      </w:r>
      <w:r>
        <w:tab/>
        <w:t>and</w:t>
      </w:r>
      <w:r>
        <w:tab/>
        <w:t>we(</w:t>
      </w:r>
      <w:r>
        <w:rPr>
          <w:smallCaps/>
        </w:rPr>
        <w:t>exc</w:t>
      </w:r>
      <w:r>
        <w:t>)</w:t>
      </w:r>
      <w:r>
        <w:tab/>
        <w:t>eat-</w:t>
      </w:r>
      <w:r>
        <w:rPr>
          <w:smallCaps/>
        </w:rPr>
        <w:t>pf</w:t>
      </w:r>
      <w:r>
        <w:tab/>
        <w:t>say</w:t>
      </w:r>
      <w:r>
        <w:tab/>
      </w:r>
      <w:r>
        <w:rPr>
          <w:smallCaps/>
        </w:rPr>
        <w:t>c-red</w:t>
      </w:r>
      <w:r>
        <w:t>-that</w:t>
      </w:r>
      <w:r>
        <w:tab/>
        <w:t>(name)</w:t>
      </w:r>
    </w:p>
    <w:p w14:paraId="7201683D" w14:textId="77777777" w:rsidR="00800AD8" w:rsidRDefault="00800AD8" w:rsidP="004F528A">
      <w:pPr>
        <w:pStyle w:val="InterlineFreeCommentFollows"/>
      </w:pPr>
      <w:r>
        <w:t>We’ll take and eat it,” said the Tjulung family.</w:t>
      </w:r>
    </w:p>
    <w:p w14:paraId="3B08CF24" w14:textId="77777777" w:rsidR="00800AD8" w:rsidRDefault="00A8416B" w:rsidP="004F528A">
      <w:pPr>
        <w:pStyle w:val="CommentLastWithHalfSpace"/>
      </w:pPr>
      <w:r>
        <w:t>[</w:t>
      </w:r>
      <w:r w:rsidR="00800AD8" w:rsidRPr="00AA3404">
        <w:rPr>
          <w:rStyle w:val="VernacularText"/>
        </w:rPr>
        <w:t>azuaza</w:t>
      </w:r>
      <w:r w:rsidR="00800AD8">
        <w:t xml:space="preserve">: </w:t>
      </w:r>
      <w:r w:rsidR="00AA3404">
        <w:t xml:space="preserve">F </w:t>
      </w:r>
      <w:r w:rsidR="00800AD8">
        <w:t>ha</w:t>
      </w:r>
      <w:r w:rsidR="00AA3404">
        <w:t>s</w:t>
      </w:r>
      <w:r w:rsidR="00800AD8">
        <w:t xml:space="preserve"> </w:t>
      </w:r>
      <w:r w:rsidR="00800AD8" w:rsidRPr="00AA3404">
        <w:rPr>
          <w:rStyle w:val="VernacularText"/>
        </w:rPr>
        <w:t>zua-zua</w:t>
      </w:r>
      <w:r w:rsidR="00800AD8">
        <w:t xml:space="preserve"> compounds meaning ‘kind.of’, so here</w:t>
      </w:r>
      <w:r w:rsidR="004F528A">
        <w:t xml:space="preserve"> </w:t>
      </w:r>
      <w:r w:rsidR="00800AD8">
        <w:t>‘those various Tjulung ones’.</w:t>
      </w:r>
      <w:r w:rsidR="00AA3404">
        <w:t>]</w:t>
      </w:r>
    </w:p>
    <w:p w14:paraId="5BFF6FF8" w14:textId="77777777" w:rsidR="00800AD8" w:rsidRDefault="00DC1AE0" w:rsidP="00AA3404">
      <w:pPr>
        <w:pStyle w:val="InterlineText"/>
        <w:tabs>
          <w:tab w:val="left" w:pos="533"/>
          <w:tab w:val="left" w:pos="1592"/>
          <w:tab w:val="left" w:pos="1976"/>
        </w:tabs>
      </w:pPr>
      <w:r w:rsidRPr="003A1D48">
        <w:rPr>
          <w:rStyle w:val="InterlineTextNumChar"/>
        </w:rPr>
        <w:t>008</w:t>
      </w:r>
      <w:r w:rsidR="00800AD8">
        <w:tab/>
        <w:t>sisalu</w:t>
      </w:r>
      <w:r w:rsidR="00800AD8">
        <w:tab/>
        <w:t>ni</w:t>
      </w:r>
      <w:r w:rsidR="00800AD8">
        <w:tab/>
        <w:t>Salakats.</w:t>
      </w:r>
    </w:p>
    <w:p w14:paraId="71775967" w14:textId="77777777" w:rsidR="00800AD8" w:rsidRDefault="00800AD8" w:rsidP="00AA3404">
      <w:pPr>
        <w:pStyle w:val="InterlineGlossWithTrans"/>
        <w:tabs>
          <w:tab w:val="left" w:pos="533"/>
          <w:tab w:val="left" w:pos="1592"/>
          <w:tab w:val="left" w:pos="1976"/>
        </w:tabs>
      </w:pPr>
      <w:r>
        <w:tab/>
        <w:t>si-salu</w:t>
      </w:r>
      <w:r>
        <w:tab/>
        <w:t>ni</w:t>
      </w:r>
      <w:r>
        <w:tab/>
        <w:t>Salakats</w:t>
      </w:r>
    </w:p>
    <w:p w14:paraId="0AADBC3B" w14:textId="77777777" w:rsidR="00800AD8" w:rsidRDefault="00800AD8" w:rsidP="00B76180">
      <w:pPr>
        <w:pStyle w:val="InterlineTransNoFree"/>
        <w:tabs>
          <w:tab w:val="left" w:pos="1592"/>
          <w:tab w:val="left" w:pos="1976"/>
          <w:tab w:val="right" w:pos="8789"/>
        </w:tabs>
      </w:pPr>
      <w:r>
        <w:tab/>
      </w:r>
      <w:r>
        <w:rPr>
          <w:smallCaps/>
        </w:rPr>
        <w:t>if</w:t>
      </w:r>
      <w:r>
        <w:t>-believe</w:t>
      </w:r>
      <w:r>
        <w:tab/>
        <w:t>by</w:t>
      </w:r>
      <w:r>
        <w:tab/>
        <w:t>(name)</w:t>
      </w:r>
      <w:r w:rsidR="00AA3404">
        <w:tab/>
        <w:t>Salakats agreed;</w:t>
      </w:r>
    </w:p>
    <w:p w14:paraId="461AE7FE" w14:textId="77777777" w:rsidR="00800AD8" w:rsidRDefault="00DC1AE0" w:rsidP="00AA3404">
      <w:pPr>
        <w:pStyle w:val="InterlineText"/>
        <w:tabs>
          <w:tab w:val="left" w:pos="533"/>
          <w:tab w:val="left" w:pos="1367"/>
          <w:tab w:val="left" w:pos="1751"/>
          <w:tab w:val="left" w:pos="2615"/>
          <w:tab w:val="left" w:pos="3104"/>
        </w:tabs>
      </w:pPr>
      <w:r w:rsidRPr="003A1D48">
        <w:rPr>
          <w:rStyle w:val="InterlineTextNumChar"/>
        </w:rPr>
        <w:t>009</w:t>
      </w:r>
      <w:r w:rsidR="00800AD8">
        <w:tab/>
        <w:t>alapen</w:t>
      </w:r>
      <w:r w:rsidR="00800AD8">
        <w:tab/>
        <w:t>ni</w:t>
      </w:r>
      <w:r w:rsidR="00800AD8">
        <w:tab/>
        <w:t>Tjulung</w:t>
      </w:r>
      <w:r w:rsidR="00800AD8">
        <w:tab/>
        <w:t>sa</w:t>
      </w:r>
      <w:r w:rsidR="00800AD8">
        <w:tab/>
        <w:t>vaik.</w:t>
      </w:r>
    </w:p>
    <w:p w14:paraId="1142DCD5" w14:textId="77777777" w:rsidR="00800AD8" w:rsidRDefault="00800AD8" w:rsidP="00AA3404">
      <w:pPr>
        <w:pStyle w:val="InterlineGlossWithTrans"/>
        <w:tabs>
          <w:tab w:val="left" w:pos="533"/>
          <w:tab w:val="left" w:pos="1367"/>
          <w:tab w:val="left" w:pos="1751"/>
          <w:tab w:val="left" w:pos="2615"/>
          <w:tab w:val="left" w:pos="3104"/>
        </w:tabs>
      </w:pPr>
      <w:r>
        <w:tab/>
        <w:t>alap-en</w:t>
      </w:r>
      <w:r>
        <w:tab/>
        <w:t>ni</w:t>
      </w:r>
      <w:r>
        <w:tab/>
        <w:t>Tjulung</w:t>
      </w:r>
      <w:r>
        <w:tab/>
        <w:t>sa</w:t>
      </w:r>
      <w:r>
        <w:tab/>
        <w:t>vaik</w:t>
      </w:r>
    </w:p>
    <w:p w14:paraId="4D1E9DE3" w14:textId="77777777" w:rsidR="00800AD8" w:rsidRDefault="00800AD8" w:rsidP="00B76180">
      <w:pPr>
        <w:pStyle w:val="InterlineTransNoFree"/>
        <w:tabs>
          <w:tab w:val="left" w:pos="1367"/>
          <w:tab w:val="left" w:pos="1751"/>
          <w:tab w:val="left" w:pos="2615"/>
          <w:tab w:val="left" w:pos="3104"/>
          <w:tab w:val="right" w:pos="8789"/>
        </w:tabs>
      </w:pPr>
      <w:r>
        <w:tab/>
        <w:t>take-</w:t>
      </w:r>
      <w:r>
        <w:rPr>
          <w:smallCaps/>
        </w:rPr>
        <w:t>pf</w:t>
      </w:r>
      <w:r>
        <w:tab/>
        <w:t>by</w:t>
      </w:r>
      <w:r>
        <w:tab/>
        <w:t>(name)</w:t>
      </w:r>
      <w:r>
        <w:tab/>
        <w:t>and</w:t>
      </w:r>
      <w:r>
        <w:tab/>
        <w:t>leave</w:t>
      </w:r>
      <w:r w:rsidR="00AA3404">
        <w:tab/>
        <w:t>so the Tjulung people took it and went off.</w:t>
      </w:r>
    </w:p>
    <w:p w14:paraId="2A9BE462" w14:textId="77777777" w:rsidR="00800AD8" w:rsidRDefault="00DC1AE0" w:rsidP="00AA3404">
      <w:pPr>
        <w:pStyle w:val="InterlineText"/>
        <w:tabs>
          <w:tab w:val="left" w:pos="533"/>
          <w:tab w:val="left" w:pos="1022"/>
          <w:tab w:val="left" w:pos="1676"/>
          <w:tab w:val="left" w:pos="2165"/>
          <w:tab w:val="left" w:pos="2669"/>
          <w:tab w:val="left" w:pos="3263"/>
          <w:tab w:val="left" w:pos="4127"/>
          <w:tab w:val="left" w:pos="5156"/>
          <w:tab w:val="left" w:pos="5840"/>
          <w:tab w:val="left" w:pos="6779"/>
          <w:tab w:val="left" w:pos="7568"/>
        </w:tabs>
      </w:pPr>
      <w:r w:rsidRPr="003A1D48">
        <w:rPr>
          <w:rStyle w:val="InterlineTextNumChar"/>
        </w:rPr>
        <w:t>010</w:t>
      </w:r>
      <w:r w:rsidR="00800AD8">
        <w:tab/>
        <w:t>qau</w:t>
      </w:r>
      <w:r w:rsidR="00800AD8">
        <w:tab/>
        <w:t>tjaîu</w:t>
      </w:r>
      <w:r w:rsidR="00800AD8">
        <w:tab/>
        <w:t>zua</w:t>
      </w:r>
      <w:r w:rsidR="00800AD8">
        <w:tab/>
        <w:t>i</w:t>
      </w:r>
      <w:r w:rsidR="00800AD8">
        <w:tab/>
        <w:t>tji</w:t>
      </w:r>
      <w:r w:rsidR="00800AD8">
        <w:tab/>
        <w:t>Taupili,</w:t>
      </w:r>
      <w:r w:rsidR="00800AD8">
        <w:tab/>
        <w:t>gemugu:</w:t>
      </w:r>
      <w:r w:rsidR="00800AD8">
        <w:tab/>
        <w:t>“azua</w:t>
      </w:r>
      <w:r w:rsidR="00800AD8">
        <w:tab/>
        <w:t>inika</w:t>
      </w:r>
      <w:r w:rsidR="00AA3404">
        <w:tab/>
        <w:t>kanen</w:t>
      </w:r>
      <w:r w:rsidR="00AA3404">
        <w:tab/>
        <w:t>ni</w:t>
      </w:r>
    </w:p>
    <w:p w14:paraId="3995520D" w14:textId="77777777" w:rsidR="00800AD8" w:rsidRDefault="00800AD8" w:rsidP="00AA3404">
      <w:pPr>
        <w:pStyle w:val="InterlineGlossWithTrans"/>
        <w:tabs>
          <w:tab w:val="left" w:pos="533"/>
          <w:tab w:val="left" w:pos="1022"/>
          <w:tab w:val="left" w:pos="1676"/>
          <w:tab w:val="left" w:pos="2165"/>
          <w:tab w:val="left" w:pos="2669"/>
          <w:tab w:val="left" w:pos="3263"/>
          <w:tab w:val="left" w:pos="4127"/>
          <w:tab w:val="left" w:pos="5156"/>
          <w:tab w:val="left" w:pos="5840"/>
          <w:tab w:val="left" w:pos="6779"/>
          <w:tab w:val="left" w:pos="7568"/>
        </w:tabs>
      </w:pPr>
      <w:r>
        <w:tab/>
        <w:t>qau</w:t>
      </w:r>
      <w:r>
        <w:tab/>
        <w:t>tjaîu</w:t>
      </w:r>
      <w:r>
        <w:tab/>
        <w:t>zua</w:t>
      </w:r>
      <w:r>
        <w:tab/>
        <w:t>i</w:t>
      </w:r>
      <w:r>
        <w:tab/>
        <w:t>tji</w:t>
      </w:r>
      <w:r>
        <w:tab/>
        <w:t>Taupili</w:t>
      </w:r>
      <w:r>
        <w:tab/>
        <w:t>em=gugu</w:t>
      </w:r>
      <w:r>
        <w:tab/>
        <w:t>a-zua</w:t>
      </w:r>
      <w:r>
        <w:tab/>
        <w:t>ini-ka</w:t>
      </w:r>
      <w:r w:rsidR="00AA3404">
        <w:tab/>
        <w:t>kan-en</w:t>
      </w:r>
      <w:r w:rsidR="00AA3404">
        <w:tab/>
        <w:t>ni</w:t>
      </w:r>
    </w:p>
    <w:p w14:paraId="30799D62" w14:textId="77777777" w:rsidR="00800AD8" w:rsidRDefault="00800AD8" w:rsidP="00AA3404">
      <w:pPr>
        <w:pStyle w:val="InterlineTransNoFree"/>
        <w:tabs>
          <w:tab w:val="left" w:pos="1022"/>
          <w:tab w:val="left" w:pos="1676"/>
          <w:tab w:val="left" w:pos="2165"/>
          <w:tab w:val="left" w:pos="2669"/>
          <w:tab w:val="left" w:pos="3263"/>
          <w:tab w:val="left" w:pos="4127"/>
          <w:tab w:val="left" w:pos="5156"/>
          <w:tab w:val="left" w:pos="5840"/>
          <w:tab w:val="left" w:pos="6779"/>
          <w:tab w:val="left" w:pos="7568"/>
        </w:tabs>
      </w:pPr>
      <w:r>
        <w:tab/>
        <w:t>so</w:t>
      </w:r>
      <w:r>
        <w:tab/>
        <w:t>reach</w:t>
      </w:r>
      <w:r>
        <w:tab/>
        <w:t>that</w:t>
      </w:r>
      <w:r>
        <w:tab/>
      </w:r>
      <w:r>
        <w:rPr>
          <w:smallCaps/>
        </w:rPr>
        <w:t>loc</w:t>
      </w:r>
      <w:r>
        <w:tab/>
        <w:t>be.at</w:t>
      </w:r>
      <w:r>
        <w:tab/>
        <w:t>(name)</w:t>
      </w:r>
      <w:r>
        <w:tab/>
      </w:r>
      <w:r>
        <w:rPr>
          <w:smallCaps/>
        </w:rPr>
        <w:t>af</w:t>
      </w:r>
      <w:r>
        <w:t>=shout</w:t>
      </w:r>
      <w:r>
        <w:tab/>
      </w:r>
      <w:r>
        <w:rPr>
          <w:smallCaps/>
        </w:rPr>
        <w:t>c-</w:t>
      </w:r>
      <w:r>
        <w:t>that</w:t>
      </w:r>
      <w:r>
        <w:tab/>
        <w:t>not-after</w:t>
      </w:r>
      <w:r w:rsidR="00AA3404">
        <w:tab/>
        <w:t>eat-</w:t>
      </w:r>
      <w:r w:rsidR="00AA3404">
        <w:rPr>
          <w:smallCaps/>
        </w:rPr>
        <w:t>pf</w:t>
      </w:r>
      <w:r w:rsidR="00AA3404">
        <w:tab/>
        <w:t>by</w:t>
      </w:r>
    </w:p>
    <w:p w14:paraId="44977837" w14:textId="77777777" w:rsidR="00800AD8" w:rsidRDefault="00800AD8" w:rsidP="00AA3404">
      <w:pPr>
        <w:pStyle w:val="InterlineText"/>
        <w:tabs>
          <w:tab w:val="left" w:pos="533"/>
          <w:tab w:val="left" w:pos="1607"/>
          <w:tab w:val="left" w:pos="1871"/>
          <w:tab w:val="left" w:pos="3155"/>
          <w:tab w:val="left" w:pos="4169"/>
          <w:tab w:val="left" w:pos="4433"/>
          <w:tab w:val="left" w:pos="5792"/>
          <w:tab w:val="left" w:pos="6566"/>
          <w:tab w:val="left" w:pos="6830"/>
        </w:tabs>
      </w:pPr>
      <w:r>
        <w:lastRenderedPageBreak/>
        <w:tab/>
        <w:t>Luvaniaw</w:t>
      </w:r>
      <w:r>
        <w:tab/>
        <w:t>a</w:t>
      </w:r>
      <w:r>
        <w:tab/>
        <w:t>vadis,</w:t>
      </w:r>
      <w:r>
        <w:tab/>
        <w:t>muri</w:t>
      </w:r>
      <w:r>
        <w:tab/>
        <w:t>a</w:t>
      </w:r>
      <w:r>
        <w:tab/>
        <w:t>niamen</w:t>
      </w:r>
      <w:r w:rsidR="00AA3404">
        <w:tab/>
        <w:t>anga</w:t>
      </w:r>
      <w:r w:rsidR="00AA3404">
        <w:tab/>
        <w:t>a</w:t>
      </w:r>
      <w:r w:rsidR="00AA3404">
        <w:tab/>
        <w:t>kadjunangan,</w:t>
      </w:r>
    </w:p>
    <w:p w14:paraId="01EBB7FE" w14:textId="77777777" w:rsidR="00800AD8" w:rsidRDefault="00800AD8" w:rsidP="00AA3404">
      <w:pPr>
        <w:pStyle w:val="InterlineGlossWithTrans"/>
        <w:tabs>
          <w:tab w:val="left" w:pos="533"/>
          <w:tab w:val="left" w:pos="1607"/>
          <w:tab w:val="left" w:pos="1871"/>
          <w:tab w:val="left" w:pos="3155"/>
          <w:tab w:val="left" w:pos="4169"/>
          <w:tab w:val="left" w:pos="4433"/>
          <w:tab w:val="left" w:pos="5792"/>
          <w:tab w:val="left" w:pos="6566"/>
          <w:tab w:val="left" w:pos="6830"/>
        </w:tabs>
      </w:pPr>
      <w:r>
        <w:tab/>
        <w:t>Luvaniaw</w:t>
      </w:r>
      <w:r>
        <w:tab/>
        <w:t>a</w:t>
      </w:r>
      <w:r>
        <w:tab/>
        <w:t>vadis</w:t>
      </w:r>
      <w:r>
        <w:tab/>
        <w:t>ma-uri</w:t>
      </w:r>
      <w:r>
        <w:tab/>
        <w:t>a</w:t>
      </w:r>
      <w:r>
        <w:tab/>
        <w:t>ni-amen</w:t>
      </w:r>
      <w:r w:rsidR="00AA3404">
        <w:tab/>
        <w:t>anga</w:t>
      </w:r>
      <w:r w:rsidR="00AA3404">
        <w:tab/>
        <w:t>a</w:t>
      </w:r>
      <w:r w:rsidR="00AA3404">
        <w:tab/>
        <w:t>ka-djunang-an</w:t>
      </w:r>
    </w:p>
    <w:p w14:paraId="4AFE2EDD" w14:textId="77777777" w:rsidR="00800AD8" w:rsidRDefault="00800AD8" w:rsidP="00AA3404">
      <w:pPr>
        <w:pStyle w:val="InterlineTransNoFree"/>
        <w:tabs>
          <w:tab w:val="left" w:pos="1607"/>
          <w:tab w:val="left" w:pos="1871"/>
          <w:tab w:val="left" w:pos="3155"/>
          <w:tab w:val="left" w:pos="4169"/>
          <w:tab w:val="left" w:pos="4433"/>
          <w:tab w:val="left" w:pos="5792"/>
          <w:tab w:val="left" w:pos="6566"/>
          <w:tab w:val="left" w:pos="6830"/>
        </w:tabs>
      </w:pPr>
      <w:r>
        <w:tab/>
        <w:t>(name)</w:t>
      </w:r>
      <w:r>
        <w:rPr>
          <w:smallCaps/>
        </w:rPr>
        <w:tab/>
        <w:t>c</w:t>
      </w:r>
      <w:r>
        <w:rPr>
          <w:smallCaps/>
        </w:rPr>
        <w:tab/>
      </w:r>
      <w:r>
        <w:t>chief’s.meat</w:t>
      </w:r>
      <w:r>
        <w:tab/>
      </w:r>
      <w:r>
        <w:rPr>
          <w:smallCaps/>
        </w:rPr>
        <w:t>stat</w:t>
      </w:r>
      <w:r>
        <w:t>-will</w:t>
      </w:r>
      <w:r>
        <w:rPr>
          <w:smallCaps/>
        </w:rPr>
        <w:tab/>
        <w:t>c</w:t>
      </w:r>
      <w:r>
        <w:rPr>
          <w:smallCaps/>
        </w:rPr>
        <w:tab/>
      </w:r>
      <w:r>
        <w:t>of-</w:t>
      </w:r>
      <w:r>
        <w:rPr>
          <w:smallCaps/>
        </w:rPr>
        <w:t>f.</w:t>
      </w:r>
      <w:r>
        <w:t>we(</w:t>
      </w:r>
      <w:r>
        <w:rPr>
          <w:smallCaps/>
        </w:rPr>
        <w:t>exc</w:t>
      </w:r>
      <w:r>
        <w:t>)</w:t>
      </w:r>
      <w:r w:rsidR="00AA3404">
        <w:tab/>
        <w:t>indeed</w:t>
      </w:r>
      <w:r w:rsidR="00AA3404">
        <w:rPr>
          <w:smallCaps/>
        </w:rPr>
        <w:tab/>
        <w:t>c</w:t>
      </w:r>
      <w:r w:rsidR="00AA3404">
        <w:rPr>
          <w:smallCaps/>
        </w:rPr>
        <w:tab/>
      </w:r>
      <w:r w:rsidR="00AA3404">
        <w:t>main-earth-</w:t>
      </w:r>
      <w:r w:rsidR="00AA3404">
        <w:rPr>
          <w:smallCaps/>
        </w:rPr>
        <w:t>nom</w:t>
      </w:r>
    </w:p>
    <w:p w14:paraId="1458B8D8" w14:textId="77777777" w:rsidR="00800AD8" w:rsidRDefault="00800AD8" w:rsidP="00AA3404">
      <w:pPr>
        <w:pStyle w:val="InterlineText"/>
        <w:tabs>
          <w:tab w:val="left" w:pos="533"/>
          <w:tab w:val="left" w:pos="1217"/>
          <w:tab w:val="left" w:pos="1721"/>
          <w:tab w:val="left" w:pos="2555"/>
          <w:tab w:val="left" w:pos="4049"/>
          <w:tab w:val="left" w:pos="4523"/>
          <w:tab w:val="left" w:pos="5207"/>
          <w:tab w:val="left" w:pos="5801"/>
        </w:tabs>
      </w:pPr>
      <w:r>
        <w:tab/>
        <w:t>azua</w:t>
      </w:r>
      <w:r>
        <w:tab/>
        <w:t>i</w:t>
      </w:r>
      <w:r>
        <w:tab/>
        <w:t>Maîipa</w:t>
      </w:r>
      <w:r>
        <w:tab/>
        <w:t>Tjuaqatsiîay,</w:t>
      </w:r>
      <w:r w:rsidR="00D21C3A">
        <w:t>”</w:t>
      </w:r>
      <w:r w:rsidR="00D21C3A">
        <w:tab/>
      </w:r>
      <w:r>
        <w:t>aya</w:t>
      </w:r>
      <w:r w:rsidR="00AA3404">
        <w:tab/>
        <w:t>azua</w:t>
      </w:r>
      <w:r w:rsidR="00AA3404">
        <w:tab/>
        <w:t>îa</w:t>
      </w:r>
      <w:r w:rsidR="00AA3404">
        <w:tab/>
        <w:t>Tjulung.</w:t>
      </w:r>
    </w:p>
    <w:p w14:paraId="2AB7F7CF" w14:textId="77777777" w:rsidR="00800AD8" w:rsidRDefault="00800AD8" w:rsidP="00AA3404">
      <w:pPr>
        <w:pStyle w:val="InterlineGlossWithTrans"/>
        <w:tabs>
          <w:tab w:val="left" w:pos="533"/>
          <w:tab w:val="left" w:pos="1217"/>
          <w:tab w:val="left" w:pos="1721"/>
          <w:tab w:val="left" w:pos="2555"/>
          <w:tab w:val="left" w:pos="4049"/>
          <w:tab w:val="left" w:pos="4523"/>
          <w:tab w:val="left" w:pos="5207"/>
          <w:tab w:val="left" w:pos="5801"/>
        </w:tabs>
      </w:pPr>
      <w:r>
        <w:tab/>
        <w:t>a-zua</w:t>
      </w:r>
      <w:r>
        <w:tab/>
        <w:t>i</w:t>
      </w:r>
      <w:r>
        <w:tab/>
        <w:t>Maîipa</w:t>
      </w:r>
      <w:r>
        <w:tab/>
        <w:t>Tjuaqatsiîay</w:t>
      </w:r>
      <w:r>
        <w:tab/>
        <w:t>aya</w:t>
      </w:r>
      <w:r w:rsidR="00AA3404">
        <w:tab/>
        <w:t>a-zua</w:t>
      </w:r>
      <w:r w:rsidR="00AA3404">
        <w:tab/>
        <w:t>îa</w:t>
      </w:r>
      <w:r w:rsidR="00AA3404">
        <w:tab/>
        <w:t>Tjulung</w:t>
      </w:r>
    </w:p>
    <w:p w14:paraId="6EAA82A8" w14:textId="77777777" w:rsidR="00800AD8" w:rsidRDefault="00800AD8" w:rsidP="00AA3404">
      <w:pPr>
        <w:pStyle w:val="InterlineTrans"/>
        <w:tabs>
          <w:tab w:val="left" w:pos="533"/>
          <w:tab w:val="left" w:pos="1217"/>
          <w:tab w:val="left" w:pos="1721"/>
          <w:tab w:val="left" w:pos="2555"/>
          <w:tab w:val="left" w:pos="4049"/>
          <w:tab w:val="left" w:pos="4523"/>
          <w:tab w:val="left" w:pos="5207"/>
          <w:tab w:val="left" w:pos="5801"/>
        </w:tabs>
      </w:pPr>
      <w:r>
        <w:tab/>
      </w:r>
      <w:r>
        <w:rPr>
          <w:smallCaps/>
        </w:rPr>
        <w:t>c-</w:t>
      </w:r>
      <w:r>
        <w:t>that</w:t>
      </w:r>
      <w:r>
        <w:tab/>
      </w:r>
      <w:r>
        <w:rPr>
          <w:smallCaps/>
        </w:rPr>
        <w:t>loc</w:t>
      </w:r>
      <w:r>
        <w:tab/>
        <w:t>(place)</w:t>
      </w:r>
      <w:r>
        <w:tab/>
        <w:t>(place)</w:t>
      </w:r>
      <w:r>
        <w:tab/>
        <w:t>say</w:t>
      </w:r>
      <w:r w:rsidR="00AA3404">
        <w:tab/>
      </w:r>
      <w:r w:rsidR="00AA3404">
        <w:rPr>
          <w:smallCaps/>
        </w:rPr>
        <w:t>c-</w:t>
      </w:r>
      <w:r w:rsidR="00AA3404">
        <w:t>that</w:t>
      </w:r>
      <w:r w:rsidR="00AA3404">
        <w:tab/>
        <w:t>class</w:t>
      </w:r>
      <w:r w:rsidR="00AA3404">
        <w:tab/>
        <w:t>(name)</w:t>
      </w:r>
    </w:p>
    <w:p w14:paraId="1E636BA8" w14:textId="77777777" w:rsidR="00800AD8" w:rsidRDefault="00800AD8" w:rsidP="00AA3404">
      <w:pPr>
        <w:pStyle w:val="InterlineFreeCommentFollows"/>
      </w:pPr>
      <w:r>
        <w:t>When they got to the Taupili house they shouted out: “The tribute meat has not been eaten by the Luvaniaw family.</w:t>
      </w:r>
      <w:r w:rsidR="00AA3404">
        <w:t xml:space="preserve"> The land at Maîipa Tjauqatsiîay will become ours,” said the Tjulung people.</w:t>
      </w:r>
    </w:p>
    <w:p w14:paraId="6725D2FC" w14:textId="77777777" w:rsidR="00800AD8" w:rsidRDefault="00A8416B" w:rsidP="00AA3404">
      <w:pPr>
        <w:pStyle w:val="CommentLastWithHalfSpace"/>
      </w:pPr>
      <w:r>
        <w:t>[</w:t>
      </w:r>
      <w:r w:rsidR="00800AD8" w:rsidRPr="00AA3404">
        <w:rPr>
          <w:rStyle w:val="VernacularText"/>
        </w:rPr>
        <w:t>tji</w:t>
      </w:r>
      <w:r w:rsidR="00AA3404">
        <w:t xml:space="preserve">: </w:t>
      </w:r>
      <w:r w:rsidR="00054AE4">
        <w:t xml:space="preserve">not in </w:t>
      </w:r>
      <w:r w:rsidR="00AA3404">
        <w:t>F</w:t>
      </w:r>
      <w:r w:rsidR="0054532B">
        <w:t xml:space="preserve">; possibly </w:t>
      </w:r>
      <w:r w:rsidR="00800AD8">
        <w:t xml:space="preserve">a reduction of </w:t>
      </w:r>
      <w:r w:rsidR="00800AD8" w:rsidRPr="00054AE4">
        <w:rPr>
          <w:rStyle w:val="VernacularText"/>
        </w:rPr>
        <w:t>tjua</w:t>
      </w:r>
      <w:r w:rsidR="00800AD8">
        <w:t xml:space="preserve"> ‘there’ + </w:t>
      </w:r>
      <w:r w:rsidR="00800AD8" w:rsidRPr="00054AE4">
        <w:rPr>
          <w:rStyle w:val="VernacularText"/>
        </w:rPr>
        <w:t>i</w:t>
      </w:r>
      <w:r w:rsidR="00AA3404">
        <w:t xml:space="preserve"> </w:t>
      </w:r>
      <w:r w:rsidR="00800AD8">
        <w:t>‘</w:t>
      </w:r>
      <w:r w:rsidR="00800AD8">
        <w:rPr>
          <w:smallCaps/>
        </w:rPr>
        <w:t>loc</w:t>
      </w:r>
      <w:r w:rsidR="00800AD8">
        <w:t>’</w:t>
      </w:r>
      <w:r w:rsidR="0054532B">
        <w:t>.</w:t>
      </w:r>
      <w:r w:rsidR="00AA3404">
        <w:t>]</w:t>
      </w:r>
    </w:p>
    <w:p w14:paraId="311C0E46" w14:textId="77777777" w:rsidR="00800AD8" w:rsidRDefault="00DC1AE0" w:rsidP="00177DEF">
      <w:pPr>
        <w:pStyle w:val="InterlineText"/>
        <w:tabs>
          <w:tab w:val="left" w:pos="533"/>
          <w:tab w:val="left" w:pos="1967"/>
          <w:tab w:val="left" w:pos="2741"/>
          <w:tab w:val="left" w:pos="4310"/>
          <w:tab w:val="left" w:pos="4784"/>
        </w:tabs>
      </w:pPr>
      <w:r w:rsidRPr="003A1D48">
        <w:rPr>
          <w:rStyle w:val="InterlineTextNumChar"/>
        </w:rPr>
        <w:t>011</w:t>
      </w:r>
      <w:r w:rsidR="00800AD8">
        <w:tab/>
        <w:t>katavakan</w:t>
      </w:r>
      <w:r w:rsidR="00800AD8">
        <w:tab/>
        <w:t>anga</w:t>
      </w:r>
      <w:r w:rsidR="00800AD8">
        <w:tab/>
        <w:t>niamadju,</w:t>
      </w:r>
      <w:r w:rsidR="00800AD8">
        <w:tab/>
        <w:t>aya</w:t>
      </w:r>
      <w:r w:rsidR="00800AD8">
        <w:tab/>
        <w:t>tjautsikel.</w:t>
      </w:r>
    </w:p>
    <w:p w14:paraId="1C5C6F85" w14:textId="77777777" w:rsidR="00800AD8" w:rsidRDefault="00800AD8" w:rsidP="00177DEF">
      <w:pPr>
        <w:pStyle w:val="InterlineGlossWithTrans"/>
        <w:tabs>
          <w:tab w:val="left" w:pos="533"/>
          <w:tab w:val="left" w:pos="1967"/>
          <w:tab w:val="left" w:pos="2741"/>
          <w:tab w:val="left" w:pos="4310"/>
          <w:tab w:val="left" w:pos="4784"/>
        </w:tabs>
      </w:pPr>
      <w:r>
        <w:tab/>
        <w:t>ka-tavak-an</w:t>
      </w:r>
      <w:r>
        <w:tab/>
        <w:t>anga</w:t>
      </w:r>
      <w:r>
        <w:tab/>
        <w:t>ni-a-madju</w:t>
      </w:r>
      <w:r>
        <w:tab/>
        <w:t>aya</w:t>
      </w:r>
      <w:r>
        <w:tab/>
        <w:t>tjautsikel</w:t>
      </w:r>
    </w:p>
    <w:p w14:paraId="212EFDDC" w14:textId="77777777" w:rsidR="00800AD8" w:rsidRDefault="00800AD8" w:rsidP="00177DEF">
      <w:pPr>
        <w:pStyle w:val="InterlineTrans"/>
        <w:tabs>
          <w:tab w:val="left" w:pos="533"/>
          <w:tab w:val="left" w:pos="1967"/>
          <w:tab w:val="left" w:pos="2741"/>
          <w:tab w:val="left" w:pos="4310"/>
          <w:tab w:val="left" w:pos="4784"/>
        </w:tabs>
      </w:pPr>
      <w:r>
        <w:tab/>
        <w:t>main-habit-</w:t>
      </w:r>
      <w:r>
        <w:rPr>
          <w:smallCaps/>
        </w:rPr>
        <w:t>lf</w:t>
      </w:r>
      <w:r>
        <w:tab/>
        <w:t>indeed</w:t>
      </w:r>
      <w:r>
        <w:tab/>
        <w:t>of-</w:t>
      </w:r>
      <w:r>
        <w:rPr>
          <w:smallCaps/>
        </w:rPr>
        <w:t>pl</w:t>
      </w:r>
      <w:r>
        <w:t>-</w:t>
      </w:r>
      <w:r>
        <w:rPr>
          <w:smallCaps/>
        </w:rPr>
        <w:t>3rd.pers</w:t>
      </w:r>
      <w:r>
        <w:tab/>
        <w:t>say</w:t>
      </w:r>
      <w:r>
        <w:tab/>
        <w:t>story</w:t>
      </w:r>
    </w:p>
    <w:p w14:paraId="22CDB1C6" w14:textId="77777777" w:rsidR="00800AD8" w:rsidRDefault="00800AD8">
      <w:pPr>
        <w:pStyle w:val="InterlineFree"/>
      </w:pPr>
      <w:r>
        <w:t>So it was established as theirs, according to the story.</w:t>
      </w:r>
    </w:p>
    <w:p w14:paraId="4829AC08" w14:textId="77777777" w:rsidR="00800AD8" w:rsidRDefault="00DC1AE0" w:rsidP="00177DEF">
      <w:pPr>
        <w:pStyle w:val="InterlineText"/>
        <w:tabs>
          <w:tab w:val="left" w:pos="533"/>
          <w:tab w:val="left" w:pos="1517"/>
          <w:tab w:val="left" w:pos="3296"/>
          <w:tab w:val="left" w:pos="3560"/>
          <w:tab w:val="left" w:pos="4064"/>
          <w:tab w:val="left" w:pos="5348"/>
          <w:tab w:val="left" w:pos="5942"/>
        </w:tabs>
      </w:pPr>
      <w:r w:rsidRPr="003A1D48">
        <w:rPr>
          <w:rStyle w:val="InterlineTextNumChar"/>
        </w:rPr>
        <w:t>012</w:t>
      </w:r>
      <w:r w:rsidR="00800AD8">
        <w:tab/>
        <w:t>saka</w:t>
      </w:r>
      <w:r w:rsidR="00800AD8">
        <w:tab/>
        <w:t>sitsuayan</w:t>
      </w:r>
      <w:r w:rsidR="00800AD8">
        <w:tab/>
        <w:t>a</w:t>
      </w:r>
      <w:r w:rsidR="00800AD8">
        <w:tab/>
        <w:t>uta</w:t>
      </w:r>
      <w:r w:rsidR="00800AD8">
        <w:tab/>
        <w:t>tjemaîava</w:t>
      </w:r>
      <w:r w:rsidR="00800AD8">
        <w:tab/>
        <w:t>îa</w:t>
      </w:r>
      <w:r w:rsidR="00800AD8">
        <w:tab/>
        <w:t>Luvaniaw.</w:t>
      </w:r>
    </w:p>
    <w:p w14:paraId="01B9841B" w14:textId="77777777" w:rsidR="00800AD8" w:rsidRDefault="00800AD8" w:rsidP="00177DEF">
      <w:pPr>
        <w:pStyle w:val="InterlineGlossWithTrans"/>
        <w:tabs>
          <w:tab w:val="left" w:pos="533"/>
          <w:tab w:val="left" w:pos="1517"/>
          <w:tab w:val="left" w:pos="3296"/>
          <w:tab w:val="left" w:pos="3560"/>
          <w:tab w:val="left" w:pos="4064"/>
          <w:tab w:val="left" w:pos="5348"/>
          <w:tab w:val="left" w:pos="5942"/>
        </w:tabs>
      </w:pPr>
      <w:r>
        <w:tab/>
        <w:t>sa-ka</w:t>
      </w:r>
      <w:r>
        <w:tab/>
        <w:t>si-tsuay-an</w:t>
      </w:r>
      <w:r>
        <w:tab/>
        <w:t>a</w:t>
      </w:r>
      <w:r>
        <w:tab/>
        <w:t>uta</w:t>
      </w:r>
      <w:r>
        <w:tab/>
        <w:t>em=tjaîava</w:t>
      </w:r>
      <w:r>
        <w:tab/>
        <w:t>îa</w:t>
      </w:r>
      <w:r>
        <w:tab/>
        <w:t>Luvaniaw</w:t>
      </w:r>
    </w:p>
    <w:p w14:paraId="450DA114" w14:textId="77777777" w:rsidR="00800AD8" w:rsidRDefault="00800AD8" w:rsidP="00177DEF">
      <w:pPr>
        <w:pStyle w:val="InterlineTrans"/>
        <w:tabs>
          <w:tab w:val="left" w:pos="533"/>
          <w:tab w:val="left" w:pos="1517"/>
          <w:tab w:val="left" w:pos="3296"/>
          <w:tab w:val="left" w:pos="3560"/>
          <w:tab w:val="left" w:pos="4064"/>
          <w:tab w:val="left" w:pos="5348"/>
          <w:tab w:val="left" w:pos="5942"/>
        </w:tabs>
      </w:pPr>
      <w:r>
        <w:tab/>
        <w:t>and-after</w:t>
      </w:r>
      <w:r>
        <w:tab/>
      </w:r>
      <w:r>
        <w:rPr>
          <w:smallCaps/>
        </w:rPr>
        <w:t>if</w:t>
      </w:r>
      <w:r>
        <w:t>-long.time-</w:t>
      </w:r>
      <w:r>
        <w:rPr>
          <w:smallCaps/>
        </w:rPr>
        <w:t>nom</w:t>
      </w:r>
      <w:r>
        <w:rPr>
          <w:smallCaps/>
        </w:rPr>
        <w:tab/>
        <w:t>c</w:t>
      </w:r>
      <w:r>
        <w:rPr>
          <w:smallCaps/>
        </w:rPr>
        <w:tab/>
      </w:r>
      <w:r>
        <w:t>also</w:t>
      </w:r>
      <w:r>
        <w:tab/>
      </w:r>
      <w:r>
        <w:rPr>
          <w:smallCaps/>
        </w:rPr>
        <w:t>af</w:t>
      </w:r>
      <w:r>
        <w:t>=ask.help</w:t>
      </w:r>
      <w:r>
        <w:tab/>
        <w:t>class</w:t>
      </w:r>
      <w:r>
        <w:tab/>
        <w:t>(name)</w:t>
      </w:r>
    </w:p>
    <w:p w14:paraId="36E9489F" w14:textId="77777777" w:rsidR="00800AD8" w:rsidRDefault="00800AD8">
      <w:pPr>
        <w:pStyle w:val="InterlineFree"/>
      </w:pPr>
      <w:r>
        <w:t>At another time long ago the Luvaniaw family got help from others with work.</w:t>
      </w:r>
    </w:p>
    <w:p w14:paraId="2E93C9C3" w14:textId="77777777" w:rsidR="00800AD8" w:rsidRDefault="00DC1AE0" w:rsidP="00177DEF">
      <w:pPr>
        <w:pStyle w:val="InterlineText"/>
        <w:tabs>
          <w:tab w:val="left" w:pos="533"/>
          <w:tab w:val="left" w:pos="1502"/>
          <w:tab w:val="left" w:pos="1946"/>
          <w:tab w:val="left" w:pos="2855"/>
          <w:tab w:val="left" w:pos="3359"/>
        </w:tabs>
      </w:pPr>
      <w:r w:rsidRPr="003A1D48">
        <w:rPr>
          <w:rStyle w:val="InterlineTextNumChar"/>
        </w:rPr>
        <w:t>013</w:t>
      </w:r>
      <w:r w:rsidR="00800AD8">
        <w:tab/>
        <w:t>kemsa</w:t>
      </w:r>
      <w:r w:rsidR="00800AD8">
        <w:tab/>
        <w:t>ti</w:t>
      </w:r>
      <w:r w:rsidR="00800AD8">
        <w:tab/>
        <w:t>Salakats</w:t>
      </w:r>
      <w:r w:rsidR="00800AD8">
        <w:tab/>
        <w:t>tu</w:t>
      </w:r>
      <w:r w:rsidR="00800AD8">
        <w:tab/>
        <w:t>tsengeî.</w:t>
      </w:r>
    </w:p>
    <w:p w14:paraId="76B01B0C" w14:textId="77777777" w:rsidR="00800AD8" w:rsidRDefault="00800AD8" w:rsidP="00177DEF">
      <w:pPr>
        <w:pStyle w:val="InterlineGlossWithTrans"/>
        <w:tabs>
          <w:tab w:val="left" w:pos="533"/>
          <w:tab w:val="left" w:pos="1502"/>
          <w:tab w:val="left" w:pos="1946"/>
          <w:tab w:val="left" w:pos="2855"/>
          <w:tab w:val="left" w:pos="3359"/>
        </w:tabs>
      </w:pPr>
      <w:r>
        <w:tab/>
        <w:t>em=kesa</w:t>
      </w:r>
      <w:r>
        <w:tab/>
        <w:t>ti</w:t>
      </w:r>
      <w:r>
        <w:tab/>
        <w:t>Salakats</w:t>
      </w:r>
      <w:r>
        <w:tab/>
        <w:t>tu</w:t>
      </w:r>
      <w:r>
        <w:tab/>
        <w:t>tsengeî</w:t>
      </w:r>
    </w:p>
    <w:p w14:paraId="5D0A9A10" w14:textId="77777777" w:rsidR="00800AD8" w:rsidRDefault="00800AD8" w:rsidP="00B76180">
      <w:pPr>
        <w:pStyle w:val="InterlineTransNoFree"/>
        <w:tabs>
          <w:tab w:val="left" w:pos="1502"/>
          <w:tab w:val="left" w:pos="1946"/>
          <w:tab w:val="left" w:pos="2855"/>
          <w:tab w:val="left" w:pos="3359"/>
          <w:tab w:val="right" w:pos="8789"/>
        </w:tabs>
      </w:pPr>
      <w:r>
        <w:tab/>
      </w:r>
      <w:r>
        <w:rPr>
          <w:smallCaps/>
        </w:rPr>
        <w:t>af</w:t>
      </w:r>
      <w:r>
        <w:t>=food</w:t>
      </w:r>
      <w:r>
        <w:tab/>
      </w:r>
      <w:r>
        <w:rPr>
          <w:smallCaps/>
        </w:rPr>
        <w:t>f.h</w:t>
      </w:r>
      <w:r>
        <w:tab/>
        <w:t>(name)</w:t>
      </w:r>
      <w:r>
        <w:tab/>
      </w:r>
      <w:r>
        <w:rPr>
          <w:smallCaps/>
        </w:rPr>
        <w:t>obl</w:t>
      </w:r>
      <w:r>
        <w:tab/>
        <w:t>lunch</w:t>
      </w:r>
      <w:r w:rsidR="00177DEF">
        <w:tab/>
        <w:t>Salakats cooked the midday meal,</w:t>
      </w:r>
    </w:p>
    <w:p w14:paraId="7AC537A4" w14:textId="77777777" w:rsidR="00800AD8" w:rsidRDefault="00DC1AE0" w:rsidP="00177DEF">
      <w:pPr>
        <w:pStyle w:val="InterlineText"/>
        <w:tabs>
          <w:tab w:val="left" w:pos="533"/>
          <w:tab w:val="left" w:pos="1997"/>
          <w:tab w:val="left" w:pos="2501"/>
          <w:tab w:val="left" w:pos="3290"/>
          <w:tab w:val="left" w:pos="3554"/>
          <w:tab w:val="left" w:pos="4508"/>
          <w:tab w:val="left" w:pos="4772"/>
        </w:tabs>
      </w:pPr>
      <w:r w:rsidRPr="003A1D48">
        <w:rPr>
          <w:rStyle w:val="InterlineTextNumChar"/>
        </w:rPr>
        <w:t>014</w:t>
      </w:r>
      <w:r w:rsidR="00800AD8">
        <w:tab/>
        <w:t>pakesaan</w:t>
      </w:r>
      <w:r w:rsidR="00800AD8">
        <w:tab/>
        <w:t>tua</w:t>
      </w:r>
      <w:r w:rsidR="00800AD8">
        <w:tab/>
        <w:t>qatjuvi</w:t>
      </w:r>
      <w:r w:rsidR="00800AD8">
        <w:tab/>
        <w:t>a</w:t>
      </w:r>
      <w:r w:rsidR="00800AD8">
        <w:tab/>
        <w:t>vulung</w:t>
      </w:r>
      <w:r w:rsidR="00800AD8">
        <w:tab/>
        <w:t>a</w:t>
      </w:r>
      <w:r w:rsidR="00800AD8">
        <w:tab/>
        <w:t>kinsa.</w:t>
      </w:r>
    </w:p>
    <w:p w14:paraId="7AF49AFE" w14:textId="77777777" w:rsidR="00800AD8" w:rsidRDefault="00800AD8" w:rsidP="00177DEF">
      <w:pPr>
        <w:pStyle w:val="InterlineGlossWithTrans"/>
        <w:tabs>
          <w:tab w:val="left" w:pos="533"/>
          <w:tab w:val="left" w:pos="1997"/>
          <w:tab w:val="left" w:pos="2501"/>
          <w:tab w:val="left" w:pos="3290"/>
          <w:tab w:val="left" w:pos="3554"/>
          <w:tab w:val="left" w:pos="4508"/>
          <w:tab w:val="left" w:pos="4772"/>
        </w:tabs>
      </w:pPr>
      <w:r>
        <w:tab/>
        <w:t>pa-kesa-an</w:t>
      </w:r>
      <w:r>
        <w:tab/>
        <w:t>tua</w:t>
      </w:r>
      <w:r>
        <w:tab/>
        <w:t>qatjuvi</w:t>
      </w:r>
      <w:r>
        <w:tab/>
        <w:t>a</w:t>
      </w:r>
      <w:r>
        <w:tab/>
        <w:t>vulung</w:t>
      </w:r>
      <w:r>
        <w:tab/>
        <w:t>a</w:t>
      </w:r>
      <w:r>
        <w:tab/>
        <w:t>in=kesa</w:t>
      </w:r>
    </w:p>
    <w:p w14:paraId="14EAEB67" w14:textId="77777777" w:rsidR="00800AD8" w:rsidRDefault="00800AD8" w:rsidP="00177DEF">
      <w:pPr>
        <w:pStyle w:val="InterlineTrans"/>
        <w:tabs>
          <w:tab w:val="left" w:pos="533"/>
          <w:tab w:val="left" w:pos="1997"/>
          <w:tab w:val="left" w:pos="2501"/>
          <w:tab w:val="left" w:pos="3290"/>
          <w:tab w:val="left" w:pos="3554"/>
          <w:tab w:val="left" w:pos="4508"/>
          <w:tab w:val="left" w:pos="4772"/>
        </w:tabs>
      </w:pPr>
      <w:r>
        <w:tab/>
        <w:t>cause-food-</w:t>
      </w:r>
      <w:r>
        <w:rPr>
          <w:smallCaps/>
        </w:rPr>
        <w:t>lf</w:t>
      </w:r>
      <w:r>
        <w:tab/>
      </w:r>
      <w:r>
        <w:rPr>
          <w:smallCaps/>
        </w:rPr>
        <w:t>obl</w:t>
      </w:r>
      <w:r>
        <w:tab/>
        <w:t>snake</w:t>
      </w:r>
      <w:r>
        <w:rPr>
          <w:smallCaps/>
        </w:rPr>
        <w:tab/>
        <w:t>c</w:t>
      </w:r>
      <w:r>
        <w:rPr>
          <w:smallCaps/>
        </w:rPr>
        <w:tab/>
      </w:r>
      <w:r>
        <w:t>snake.sp</w:t>
      </w:r>
      <w:r>
        <w:rPr>
          <w:smallCaps/>
        </w:rPr>
        <w:tab/>
        <w:t>c</w:t>
      </w:r>
      <w:r>
        <w:rPr>
          <w:smallCaps/>
        </w:rPr>
        <w:tab/>
        <w:t>perf</w:t>
      </w:r>
      <w:r>
        <w:t>=food</w:t>
      </w:r>
    </w:p>
    <w:p w14:paraId="13557BE7" w14:textId="77777777" w:rsidR="00800AD8" w:rsidRDefault="00800AD8">
      <w:pPr>
        <w:pStyle w:val="InterlineFree"/>
      </w:pPr>
      <w:r>
        <w:t>and cooked a hundred-pacer snake along with the other food.</w:t>
      </w:r>
    </w:p>
    <w:p w14:paraId="517F0A35" w14:textId="77777777" w:rsidR="00800AD8" w:rsidRDefault="00DC1AE0" w:rsidP="00177DEF">
      <w:pPr>
        <w:pStyle w:val="InterlineText"/>
        <w:tabs>
          <w:tab w:val="left" w:pos="533"/>
          <w:tab w:val="left" w:pos="1022"/>
          <w:tab w:val="left" w:pos="1586"/>
          <w:tab w:val="left" w:pos="2690"/>
          <w:tab w:val="left" w:pos="2954"/>
          <w:tab w:val="left" w:pos="4088"/>
          <w:tab w:val="left" w:pos="5492"/>
          <w:tab w:val="left" w:pos="5756"/>
          <w:tab w:val="left" w:pos="7235"/>
          <w:tab w:val="left" w:pos="7979"/>
        </w:tabs>
      </w:pPr>
      <w:r w:rsidRPr="003A1D48">
        <w:rPr>
          <w:rStyle w:val="InterlineTextNumChar"/>
        </w:rPr>
        <w:t>015</w:t>
      </w:r>
      <w:r w:rsidR="00800AD8">
        <w:tab/>
        <w:t>sa</w:t>
      </w:r>
      <w:r w:rsidR="00800AD8">
        <w:tab/>
        <w:t>ka</w:t>
      </w:r>
      <w:r w:rsidR="00800AD8">
        <w:tab/>
        <w:t>makesa</w:t>
      </w:r>
      <w:r w:rsidR="00800AD8">
        <w:tab/>
        <w:t>a</w:t>
      </w:r>
      <w:r w:rsidR="00800AD8">
        <w:tab/>
        <w:t>kinsa,</w:t>
      </w:r>
      <w:r w:rsidR="00800AD8">
        <w:tab/>
        <w:t>qaqivuin</w:t>
      </w:r>
      <w:r w:rsidR="00800AD8">
        <w:tab/>
        <w:t>a</w:t>
      </w:r>
      <w:r w:rsidR="00177DEF">
        <w:tab/>
        <w:t>tjinaîava</w:t>
      </w:r>
      <w:r w:rsidR="00177DEF">
        <w:tab/>
        <w:t>sema</w:t>
      </w:r>
      <w:r w:rsidR="00177DEF">
        <w:tab/>
        <w:t>tapaw.</w:t>
      </w:r>
    </w:p>
    <w:p w14:paraId="11B7836D" w14:textId="77777777" w:rsidR="00800AD8" w:rsidRDefault="00800AD8" w:rsidP="00177DEF">
      <w:pPr>
        <w:pStyle w:val="InterlineGlossWithTrans"/>
        <w:tabs>
          <w:tab w:val="left" w:pos="533"/>
          <w:tab w:val="left" w:pos="1022"/>
          <w:tab w:val="left" w:pos="1586"/>
          <w:tab w:val="left" w:pos="2690"/>
          <w:tab w:val="left" w:pos="2954"/>
          <w:tab w:val="left" w:pos="4088"/>
          <w:tab w:val="left" w:pos="5492"/>
          <w:tab w:val="left" w:pos="5756"/>
          <w:tab w:val="left" w:pos="7235"/>
          <w:tab w:val="left" w:pos="7979"/>
        </w:tabs>
      </w:pPr>
      <w:r>
        <w:tab/>
        <w:t>sa</w:t>
      </w:r>
      <w:r>
        <w:tab/>
        <w:t>ka</w:t>
      </w:r>
      <w:r>
        <w:tab/>
        <w:t>ma-kesa</w:t>
      </w:r>
      <w:r>
        <w:tab/>
        <w:t>a</w:t>
      </w:r>
      <w:r>
        <w:tab/>
        <w:t>in=kesa</w:t>
      </w:r>
      <w:r>
        <w:tab/>
        <w:t>qa-qivu-en</w:t>
      </w:r>
      <w:r>
        <w:tab/>
        <w:t>a</w:t>
      </w:r>
      <w:r w:rsidR="00177DEF">
        <w:tab/>
        <w:t>in=tjaîava</w:t>
      </w:r>
      <w:r w:rsidR="00177DEF">
        <w:tab/>
        <w:t>em=sa</w:t>
      </w:r>
      <w:r w:rsidR="00177DEF">
        <w:tab/>
        <w:t>tapaw</w:t>
      </w:r>
    </w:p>
    <w:p w14:paraId="48399CDA" w14:textId="77777777" w:rsidR="00800AD8" w:rsidRDefault="00800AD8" w:rsidP="00177DEF">
      <w:pPr>
        <w:pStyle w:val="InterlineTrans"/>
        <w:tabs>
          <w:tab w:val="left" w:pos="533"/>
          <w:tab w:val="left" w:pos="1022"/>
          <w:tab w:val="left" w:pos="1586"/>
          <w:tab w:val="left" w:pos="2690"/>
          <w:tab w:val="left" w:pos="2954"/>
          <w:tab w:val="left" w:pos="4088"/>
          <w:tab w:val="left" w:pos="5492"/>
          <w:tab w:val="left" w:pos="5756"/>
          <w:tab w:val="left" w:pos="7235"/>
          <w:tab w:val="left" w:pos="7979"/>
        </w:tabs>
        <w:rPr>
          <w:smallCaps/>
        </w:rPr>
      </w:pPr>
      <w:r>
        <w:tab/>
        <w:t>and</w:t>
      </w:r>
      <w:r>
        <w:tab/>
        <w:t>after</w:t>
      </w:r>
      <w:r>
        <w:tab/>
      </w:r>
      <w:r>
        <w:rPr>
          <w:smallCaps/>
        </w:rPr>
        <w:t>stat</w:t>
      </w:r>
      <w:r>
        <w:t>-food</w:t>
      </w:r>
      <w:r>
        <w:rPr>
          <w:smallCaps/>
        </w:rPr>
        <w:tab/>
        <w:t>c</w:t>
      </w:r>
      <w:r>
        <w:rPr>
          <w:smallCaps/>
        </w:rPr>
        <w:tab/>
        <w:t>perf</w:t>
      </w:r>
      <w:r>
        <w:t>=food</w:t>
      </w:r>
      <w:r>
        <w:tab/>
      </w:r>
      <w:r>
        <w:rPr>
          <w:smallCaps/>
        </w:rPr>
        <w:t>red</w:t>
      </w:r>
      <w:r>
        <w:t>-speak-</w:t>
      </w:r>
      <w:r>
        <w:rPr>
          <w:smallCaps/>
        </w:rPr>
        <w:t>pf</w:t>
      </w:r>
      <w:r>
        <w:rPr>
          <w:smallCaps/>
        </w:rPr>
        <w:tab/>
        <w:t>c</w:t>
      </w:r>
      <w:r w:rsidR="00177DEF">
        <w:tab/>
      </w:r>
      <w:r w:rsidR="00177DEF">
        <w:rPr>
          <w:smallCaps/>
        </w:rPr>
        <w:t>perf</w:t>
      </w:r>
      <w:r w:rsidR="00177DEF">
        <w:t>=ask.help</w:t>
      </w:r>
      <w:r w:rsidR="00177DEF">
        <w:tab/>
      </w:r>
      <w:r w:rsidR="00177DEF">
        <w:rPr>
          <w:smallCaps/>
        </w:rPr>
        <w:t>af</w:t>
      </w:r>
      <w:r w:rsidR="00177DEF">
        <w:t>=go</w:t>
      </w:r>
      <w:r w:rsidR="00177DEF">
        <w:tab/>
        <w:t>hut</w:t>
      </w:r>
    </w:p>
    <w:p w14:paraId="65433022" w14:textId="77777777" w:rsidR="00800AD8" w:rsidRDefault="00800AD8">
      <w:pPr>
        <w:pStyle w:val="InterlineFree"/>
      </w:pPr>
      <w:r>
        <w:t>When the food was cooked, the helpers were called to the house.</w:t>
      </w:r>
    </w:p>
    <w:p w14:paraId="5D9A797E" w14:textId="77777777" w:rsidR="00800AD8" w:rsidRDefault="00DC1AE0" w:rsidP="00177DEF">
      <w:pPr>
        <w:pStyle w:val="InterlineText"/>
        <w:tabs>
          <w:tab w:val="left" w:pos="533"/>
          <w:tab w:val="left" w:pos="797"/>
          <w:tab w:val="left" w:pos="2276"/>
          <w:tab w:val="left" w:pos="3290"/>
          <w:tab w:val="left" w:pos="4154"/>
          <w:tab w:val="left" w:pos="6263"/>
          <w:tab w:val="left" w:pos="6527"/>
        </w:tabs>
      </w:pPr>
      <w:r w:rsidRPr="003A1D48">
        <w:rPr>
          <w:rStyle w:val="InterlineTextNumChar"/>
        </w:rPr>
        <w:t>016</w:t>
      </w:r>
      <w:r w:rsidR="00800AD8">
        <w:tab/>
        <w:t>a</w:t>
      </w:r>
      <w:r w:rsidR="00800AD8">
        <w:tab/>
        <w:t>tjinaîava</w:t>
      </w:r>
      <w:r w:rsidR="00800AD8">
        <w:tab/>
        <w:t>muri</w:t>
      </w:r>
      <w:r w:rsidR="00800AD8">
        <w:tab/>
        <w:t>keman;</w:t>
      </w:r>
      <w:r w:rsidR="00800AD8">
        <w:tab/>
        <w:t>paîetekuin</w:t>
      </w:r>
      <w:r w:rsidR="00800AD8">
        <w:tab/>
        <w:t>a</w:t>
      </w:r>
      <w:r w:rsidR="00177DEF">
        <w:tab/>
        <w:t>kinsa.</w:t>
      </w:r>
    </w:p>
    <w:p w14:paraId="0A33BB42" w14:textId="77777777" w:rsidR="00800AD8" w:rsidRDefault="00800AD8" w:rsidP="00177DEF">
      <w:pPr>
        <w:pStyle w:val="InterlineGlossWithTrans"/>
        <w:tabs>
          <w:tab w:val="left" w:pos="533"/>
          <w:tab w:val="left" w:pos="797"/>
          <w:tab w:val="left" w:pos="2276"/>
          <w:tab w:val="left" w:pos="3290"/>
          <w:tab w:val="left" w:pos="4154"/>
          <w:tab w:val="left" w:pos="6263"/>
          <w:tab w:val="left" w:pos="6527"/>
        </w:tabs>
      </w:pPr>
      <w:r>
        <w:tab/>
        <w:t>a</w:t>
      </w:r>
      <w:r>
        <w:tab/>
        <w:t>in=tjaîava</w:t>
      </w:r>
      <w:r>
        <w:tab/>
        <w:t>ma-uri</w:t>
      </w:r>
      <w:r>
        <w:tab/>
        <w:t>em=kan</w:t>
      </w:r>
      <w:r>
        <w:tab/>
        <w:t>pa-îe-teku-en</w:t>
      </w:r>
      <w:r>
        <w:tab/>
        <w:t>a</w:t>
      </w:r>
      <w:r w:rsidR="00177DEF">
        <w:tab/>
        <w:t>in=kesa</w:t>
      </w:r>
    </w:p>
    <w:p w14:paraId="7DA37657" w14:textId="77777777" w:rsidR="00800AD8" w:rsidRDefault="00800AD8" w:rsidP="00177DEF">
      <w:pPr>
        <w:pStyle w:val="InterlineTrans"/>
        <w:tabs>
          <w:tab w:val="left" w:pos="533"/>
          <w:tab w:val="left" w:pos="797"/>
          <w:tab w:val="left" w:pos="2276"/>
          <w:tab w:val="left" w:pos="3290"/>
          <w:tab w:val="left" w:pos="4154"/>
          <w:tab w:val="left" w:pos="6263"/>
          <w:tab w:val="left" w:pos="6527"/>
        </w:tabs>
        <w:rPr>
          <w:smallCaps/>
        </w:rPr>
      </w:pPr>
      <w:r>
        <w:rPr>
          <w:smallCaps/>
        </w:rPr>
        <w:tab/>
        <w:t>c</w:t>
      </w:r>
      <w:r>
        <w:rPr>
          <w:smallCaps/>
        </w:rPr>
        <w:tab/>
        <w:t>perf</w:t>
      </w:r>
      <w:r>
        <w:t>=ask.help</w:t>
      </w:r>
      <w:r>
        <w:tab/>
      </w:r>
      <w:r>
        <w:rPr>
          <w:smallCaps/>
        </w:rPr>
        <w:t>stat</w:t>
      </w:r>
      <w:r>
        <w:t>-will</w:t>
      </w:r>
      <w:r>
        <w:tab/>
      </w:r>
      <w:r>
        <w:rPr>
          <w:smallCaps/>
        </w:rPr>
        <w:t>af</w:t>
      </w:r>
      <w:r>
        <w:t>=eat</w:t>
      </w:r>
      <w:r>
        <w:tab/>
        <w:t>cause-go.to-down-</w:t>
      </w:r>
      <w:r>
        <w:rPr>
          <w:smallCaps/>
        </w:rPr>
        <w:t>pf</w:t>
      </w:r>
      <w:r>
        <w:rPr>
          <w:smallCaps/>
        </w:rPr>
        <w:tab/>
        <w:t>c</w:t>
      </w:r>
      <w:r w:rsidR="00177DEF">
        <w:tab/>
      </w:r>
      <w:r w:rsidR="00177DEF">
        <w:rPr>
          <w:smallCaps/>
        </w:rPr>
        <w:t>perf</w:t>
      </w:r>
      <w:r w:rsidR="00177DEF">
        <w:t>=food</w:t>
      </w:r>
    </w:p>
    <w:p w14:paraId="02FFDD9F" w14:textId="77777777" w:rsidR="00800AD8" w:rsidRDefault="00800AD8">
      <w:pPr>
        <w:pStyle w:val="InterlineFree"/>
      </w:pPr>
      <w:r>
        <w:t xml:space="preserve">The helpers were going to </w:t>
      </w:r>
      <w:r w:rsidR="00177DEF">
        <w:t>eat; the food was put out ready,</w:t>
      </w:r>
    </w:p>
    <w:p w14:paraId="2CE5D389" w14:textId="77777777" w:rsidR="00800AD8" w:rsidRDefault="00DC1AE0" w:rsidP="00177DEF">
      <w:pPr>
        <w:pStyle w:val="InterlineText"/>
        <w:tabs>
          <w:tab w:val="left" w:pos="533"/>
          <w:tab w:val="left" w:pos="1547"/>
          <w:tab w:val="left" w:pos="3371"/>
          <w:tab w:val="left" w:pos="3860"/>
        </w:tabs>
      </w:pPr>
      <w:r w:rsidRPr="003A1D48">
        <w:rPr>
          <w:rStyle w:val="InterlineTextNumChar"/>
        </w:rPr>
        <w:t>017</w:t>
      </w:r>
      <w:r w:rsidR="00800AD8">
        <w:tab/>
        <w:t>muri</w:t>
      </w:r>
      <w:r w:rsidR="00800AD8">
        <w:tab/>
        <w:t>sulamudan</w:t>
      </w:r>
      <w:r w:rsidR="00800AD8">
        <w:tab/>
        <w:t>nua</w:t>
      </w:r>
      <w:r w:rsidR="00800AD8">
        <w:tab/>
        <w:t>zuma.</w:t>
      </w:r>
    </w:p>
    <w:p w14:paraId="07F10026" w14:textId="77777777" w:rsidR="00800AD8" w:rsidRDefault="00800AD8" w:rsidP="00177DEF">
      <w:pPr>
        <w:pStyle w:val="InterlineGlossWithTrans"/>
        <w:tabs>
          <w:tab w:val="left" w:pos="533"/>
          <w:tab w:val="left" w:pos="1547"/>
          <w:tab w:val="left" w:pos="3371"/>
          <w:tab w:val="left" w:pos="3860"/>
        </w:tabs>
      </w:pPr>
      <w:r>
        <w:tab/>
        <w:t>ma-uri</w:t>
      </w:r>
      <w:r>
        <w:tab/>
        <w:t>su-lamud-an</w:t>
      </w:r>
      <w:r>
        <w:tab/>
        <w:t>nua</w:t>
      </w:r>
      <w:r>
        <w:tab/>
        <w:t>zuma</w:t>
      </w:r>
    </w:p>
    <w:p w14:paraId="439F5FF6" w14:textId="77777777" w:rsidR="00800AD8" w:rsidRDefault="00800AD8" w:rsidP="00177DEF">
      <w:pPr>
        <w:pStyle w:val="InterlineTrans"/>
        <w:tabs>
          <w:tab w:val="left" w:pos="533"/>
          <w:tab w:val="left" w:pos="1547"/>
          <w:tab w:val="left" w:pos="3371"/>
          <w:tab w:val="left" w:pos="3860"/>
        </w:tabs>
      </w:pPr>
      <w:r>
        <w:tab/>
      </w:r>
      <w:r>
        <w:rPr>
          <w:smallCaps/>
        </w:rPr>
        <w:t>stat</w:t>
      </w:r>
      <w:r>
        <w:t>-will</w:t>
      </w:r>
      <w:r>
        <w:tab/>
        <w:t>remove-leaf.sp-</w:t>
      </w:r>
      <w:r>
        <w:rPr>
          <w:smallCaps/>
        </w:rPr>
        <w:t>lf</w:t>
      </w:r>
      <w:r>
        <w:tab/>
        <w:t>by</w:t>
      </w:r>
      <w:r>
        <w:tab/>
        <w:t>other</w:t>
      </w:r>
    </w:p>
    <w:p w14:paraId="54313602" w14:textId="77777777" w:rsidR="00800AD8" w:rsidRDefault="00800AD8">
      <w:pPr>
        <w:pStyle w:val="InterlineFree"/>
      </w:pPr>
      <w:r>
        <w:t>and one of the people was going to take the covering leaves off.</w:t>
      </w:r>
    </w:p>
    <w:p w14:paraId="7EF1DC2A" w14:textId="77777777" w:rsidR="00800AD8" w:rsidRDefault="00DC1AE0" w:rsidP="005746D2">
      <w:pPr>
        <w:pStyle w:val="InterlineText"/>
        <w:tabs>
          <w:tab w:val="left" w:pos="533"/>
          <w:tab w:val="left" w:pos="1202"/>
          <w:tab w:val="left" w:pos="2951"/>
          <w:tab w:val="left" w:pos="3215"/>
          <w:tab w:val="left" w:pos="3599"/>
          <w:tab w:val="left" w:pos="4733"/>
          <w:tab w:val="left" w:pos="5657"/>
          <w:tab w:val="left" w:pos="7211"/>
          <w:tab w:val="left" w:pos="7685"/>
          <w:tab w:val="left" w:pos="8369"/>
        </w:tabs>
      </w:pPr>
      <w:r w:rsidRPr="003A1D48">
        <w:rPr>
          <w:rStyle w:val="InterlineTextNumChar"/>
        </w:rPr>
        <w:t>018</w:t>
      </w:r>
      <w:r w:rsidR="00800AD8">
        <w:tab/>
        <w:t>manu</w:t>
      </w:r>
      <w:r w:rsidR="00800AD8">
        <w:tab/>
        <w:t>“pagaîu-i</w:t>
      </w:r>
      <w:r w:rsidR="00800AD8">
        <w:tab/>
        <w:t>a</w:t>
      </w:r>
      <w:r w:rsidR="00800AD8">
        <w:tab/>
        <w:t>ku</w:t>
      </w:r>
      <w:r w:rsidR="00800AD8">
        <w:tab/>
        <w:t>kinsa;</w:t>
      </w:r>
      <w:r w:rsidR="005746D2">
        <w:tab/>
        <w:t>izua</w:t>
      </w:r>
      <w:r w:rsidR="005746D2">
        <w:tab/>
        <w:t>Tjavenikiniki,”</w:t>
      </w:r>
      <w:r w:rsidR="005746D2">
        <w:tab/>
        <w:t>aya</w:t>
      </w:r>
      <w:r w:rsidR="005746D2">
        <w:tab/>
        <w:t>azua</w:t>
      </w:r>
      <w:r w:rsidR="005746D2">
        <w:tab/>
        <w:t>ti</w:t>
      </w:r>
    </w:p>
    <w:p w14:paraId="1F98379D" w14:textId="77777777" w:rsidR="00800AD8" w:rsidRDefault="00800AD8" w:rsidP="005746D2">
      <w:pPr>
        <w:pStyle w:val="InterlineGlossWithTrans"/>
        <w:tabs>
          <w:tab w:val="left" w:pos="533"/>
          <w:tab w:val="left" w:pos="1202"/>
          <w:tab w:val="left" w:pos="2951"/>
          <w:tab w:val="left" w:pos="3215"/>
          <w:tab w:val="left" w:pos="3599"/>
          <w:tab w:val="left" w:pos="4733"/>
          <w:tab w:val="left" w:pos="5657"/>
          <w:tab w:val="left" w:pos="7211"/>
          <w:tab w:val="left" w:pos="7685"/>
          <w:tab w:val="left" w:pos="8369"/>
        </w:tabs>
      </w:pPr>
      <w:r>
        <w:tab/>
        <w:t>manu</w:t>
      </w:r>
      <w:r>
        <w:tab/>
        <w:t>pa-gaîu-i</w:t>
      </w:r>
      <w:r>
        <w:tab/>
        <w:t>a</w:t>
      </w:r>
      <w:r>
        <w:tab/>
        <w:t>ku</w:t>
      </w:r>
      <w:r>
        <w:tab/>
        <w:t>in=kesa</w:t>
      </w:r>
      <w:r w:rsidR="005746D2">
        <w:tab/>
        <w:t>i-zua</w:t>
      </w:r>
      <w:r w:rsidR="005746D2">
        <w:tab/>
        <w:t>Tjavenikiniki</w:t>
      </w:r>
      <w:r w:rsidR="005746D2">
        <w:tab/>
        <w:t>aya</w:t>
      </w:r>
      <w:r w:rsidR="005746D2">
        <w:tab/>
        <w:t>a-zua</w:t>
      </w:r>
      <w:r w:rsidR="005746D2">
        <w:tab/>
        <w:t>ti</w:t>
      </w:r>
    </w:p>
    <w:p w14:paraId="2D9A3B5B" w14:textId="77777777" w:rsidR="00800AD8" w:rsidRDefault="00800AD8" w:rsidP="005746D2">
      <w:pPr>
        <w:pStyle w:val="InterlineTransNoFree"/>
        <w:tabs>
          <w:tab w:val="left" w:pos="1202"/>
          <w:tab w:val="left" w:pos="2951"/>
          <w:tab w:val="left" w:pos="3215"/>
          <w:tab w:val="left" w:pos="3599"/>
          <w:tab w:val="left" w:pos="4733"/>
          <w:tab w:val="left" w:pos="5657"/>
          <w:tab w:val="left" w:pos="7211"/>
          <w:tab w:val="left" w:pos="7685"/>
          <w:tab w:val="left" w:pos="8369"/>
        </w:tabs>
      </w:pPr>
      <w:r>
        <w:tab/>
        <w:t>then</w:t>
      </w:r>
      <w:r>
        <w:tab/>
        <w:t>cause-slow-</w:t>
      </w:r>
      <w:r>
        <w:rPr>
          <w:smallCaps/>
        </w:rPr>
        <w:t>hort</w:t>
      </w:r>
      <w:r>
        <w:rPr>
          <w:smallCaps/>
        </w:rPr>
        <w:tab/>
        <w:t>c</w:t>
      </w:r>
      <w:r>
        <w:rPr>
          <w:smallCaps/>
        </w:rPr>
        <w:tab/>
      </w:r>
      <w:r>
        <w:t>I</w:t>
      </w:r>
      <w:r>
        <w:tab/>
      </w:r>
      <w:r>
        <w:rPr>
          <w:smallCaps/>
        </w:rPr>
        <w:t>perf</w:t>
      </w:r>
      <w:r>
        <w:t>=food</w:t>
      </w:r>
      <w:r w:rsidR="005746D2">
        <w:tab/>
      </w:r>
      <w:r w:rsidR="005746D2">
        <w:rPr>
          <w:smallCaps/>
        </w:rPr>
        <w:t>loc</w:t>
      </w:r>
      <w:r w:rsidR="005746D2">
        <w:t>-that</w:t>
      </w:r>
      <w:r w:rsidR="005746D2">
        <w:tab/>
        <w:t>(name)</w:t>
      </w:r>
      <w:r w:rsidR="005746D2">
        <w:tab/>
        <w:t>say</w:t>
      </w:r>
      <w:r w:rsidR="005746D2">
        <w:tab/>
      </w:r>
      <w:r w:rsidR="005746D2">
        <w:rPr>
          <w:smallCaps/>
        </w:rPr>
        <w:t>c-</w:t>
      </w:r>
      <w:r w:rsidR="005746D2">
        <w:t>that</w:t>
      </w:r>
      <w:r w:rsidR="005746D2">
        <w:tab/>
      </w:r>
      <w:r w:rsidR="005746D2">
        <w:rPr>
          <w:smallCaps/>
        </w:rPr>
        <w:t>f.h</w:t>
      </w:r>
    </w:p>
    <w:p w14:paraId="10E3EA2D" w14:textId="77777777" w:rsidR="00800AD8" w:rsidRDefault="00800AD8" w:rsidP="005746D2">
      <w:pPr>
        <w:pStyle w:val="InterlineText"/>
        <w:tabs>
          <w:tab w:val="left" w:pos="533"/>
        </w:tabs>
      </w:pPr>
      <w:r>
        <w:tab/>
        <w:t>Salakats.</w:t>
      </w:r>
    </w:p>
    <w:p w14:paraId="129B8B34" w14:textId="77777777" w:rsidR="00800AD8" w:rsidRDefault="00800AD8" w:rsidP="005746D2">
      <w:pPr>
        <w:pStyle w:val="InterlineGlossWithTrans"/>
        <w:tabs>
          <w:tab w:val="left" w:pos="533"/>
        </w:tabs>
      </w:pPr>
      <w:r>
        <w:tab/>
        <w:t>Salakats</w:t>
      </w:r>
    </w:p>
    <w:p w14:paraId="74380EF9" w14:textId="77777777" w:rsidR="00800AD8" w:rsidRDefault="00800AD8" w:rsidP="005746D2">
      <w:pPr>
        <w:pStyle w:val="InterlineTrans"/>
        <w:tabs>
          <w:tab w:val="left" w:pos="533"/>
        </w:tabs>
      </w:pPr>
      <w:r>
        <w:tab/>
        <w:t>(name)</w:t>
      </w:r>
    </w:p>
    <w:p w14:paraId="25A3526E" w14:textId="77777777" w:rsidR="00800AD8" w:rsidRDefault="00800AD8">
      <w:pPr>
        <w:pStyle w:val="InterlineFree"/>
      </w:pPr>
      <w:r>
        <w:t>But Salakats said: “Be careful of what I’ve cooked. Tjavenikiniki is there,” he said.</w:t>
      </w:r>
    </w:p>
    <w:p w14:paraId="059E1610" w14:textId="77777777" w:rsidR="00800AD8" w:rsidRDefault="00DC1AE0" w:rsidP="005746D2">
      <w:pPr>
        <w:pStyle w:val="InterlineText"/>
        <w:tabs>
          <w:tab w:val="left" w:pos="533"/>
          <w:tab w:val="left" w:pos="1022"/>
          <w:tab w:val="left" w:pos="1856"/>
          <w:tab w:val="left" w:pos="2990"/>
          <w:tab w:val="left" w:pos="4574"/>
          <w:tab w:val="left" w:pos="5048"/>
          <w:tab w:val="left" w:pos="5312"/>
        </w:tabs>
      </w:pPr>
      <w:r w:rsidRPr="003A1D48">
        <w:rPr>
          <w:rStyle w:val="InterlineTextNumChar"/>
        </w:rPr>
        <w:t>019</w:t>
      </w:r>
      <w:r w:rsidR="00800AD8">
        <w:tab/>
        <w:t>“ki</w:t>
      </w:r>
      <w:r w:rsidR="00800AD8">
        <w:tab/>
        <w:t>anema</w:t>
      </w:r>
      <w:r w:rsidR="00800AD8">
        <w:tab/>
        <w:t>siayaya</w:t>
      </w:r>
      <w:r w:rsidR="00800AD8">
        <w:tab/>
        <w:t>Tjavenikiniki?”</w:t>
      </w:r>
      <w:r w:rsidR="00800AD8">
        <w:tab/>
        <w:t>aya</w:t>
      </w:r>
      <w:r w:rsidR="00800AD8">
        <w:tab/>
        <w:t>a</w:t>
      </w:r>
      <w:r w:rsidR="005746D2">
        <w:tab/>
        <w:t>tjinaîava.</w:t>
      </w:r>
    </w:p>
    <w:p w14:paraId="1CC11DF6" w14:textId="77777777" w:rsidR="00800AD8" w:rsidRDefault="00800AD8" w:rsidP="005746D2">
      <w:pPr>
        <w:pStyle w:val="InterlineGlossWithTrans"/>
        <w:tabs>
          <w:tab w:val="left" w:pos="533"/>
          <w:tab w:val="left" w:pos="1022"/>
          <w:tab w:val="left" w:pos="1856"/>
          <w:tab w:val="left" w:pos="2990"/>
          <w:tab w:val="left" w:pos="4574"/>
          <w:tab w:val="left" w:pos="5048"/>
          <w:tab w:val="left" w:pos="5312"/>
        </w:tabs>
      </w:pPr>
      <w:r>
        <w:tab/>
        <w:t>ki</w:t>
      </w:r>
      <w:r>
        <w:tab/>
        <w:t>a-nema</w:t>
      </w:r>
      <w:r>
        <w:tab/>
        <w:t>si-ay-aya</w:t>
      </w:r>
      <w:r>
        <w:tab/>
        <w:t>Tjavenikiniki</w:t>
      </w:r>
      <w:r>
        <w:tab/>
        <w:t>aya</w:t>
      </w:r>
      <w:r>
        <w:tab/>
        <w:t>a</w:t>
      </w:r>
      <w:r w:rsidR="005746D2">
        <w:tab/>
        <w:t>in=tjaîava</w:t>
      </w:r>
    </w:p>
    <w:p w14:paraId="37A7180C" w14:textId="77777777" w:rsidR="00800AD8" w:rsidRDefault="00800AD8" w:rsidP="005746D2">
      <w:pPr>
        <w:pStyle w:val="InterlineTrans"/>
        <w:tabs>
          <w:tab w:val="left" w:pos="533"/>
          <w:tab w:val="left" w:pos="1022"/>
          <w:tab w:val="left" w:pos="1856"/>
          <w:tab w:val="left" w:pos="2990"/>
          <w:tab w:val="left" w:pos="4574"/>
          <w:tab w:val="left" w:pos="5048"/>
          <w:tab w:val="left" w:pos="5312"/>
        </w:tabs>
        <w:rPr>
          <w:smallCaps/>
        </w:rPr>
      </w:pPr>
      <w:r>
        <w:tab/>
        <w:t>will</w:t>
      </w:r>
      <w:r>
        <w:tab/>
        <w:t>?-what</w:t>
      </w:r>
      <w:r>
        <w:tab/>
      </w:r>
      <w:r>
        <w:rPr>
          <w:smallCaps/>
        </w:rPr>
        <w:t>if</w:t>
      </w:r>
      <w:r>
        <w:t>-</w:t>
      </w:r>
      <w:r>
        <w:rPr>
          <w:smallCaps/>
        </w:rPr>
        <w:t>red</w:t>
      </w:r>
      <w:r>
        <w:t>-say</w:t>
      </w:r>
      <w:r>
        <w:tab/>
        <w:t>(name)</w:t>
      </w:r>
      <w:r>
        <w:tab/>
        <w:t>say</w:t>
      </w:r>
      <w:r>
        <w:rPr>
          <w:smallCaps/>
        </w:rPr>
        <w:tab/>
        <w:t>c</w:t>
      </w:r>
      <w:r w:rsidR="005746D2">
        <w:tab/>
      </w:r>
      <w:r w:rsidR="005746D2">
        <w:rPr>
          <w:smallCaps/>
        </w:rPr>
        <w:t>perf</w:t>
      </w:r>
      <w:r w:rsidR="005746D2">
        <w:t>=ask.help</w:t>
      </w:r>
    </w:p>
    <w:p w14:paraId="2052483F" w14:textId="77777777" w:rsidR="00800AD8" w:rsidRDefault="00800AD8">
      <w:pPr>
        <w:pStyle w:val="InterlineFree"/>
      </w:pPr>
      <w:r>
        <w:t>“What does he mean by Tjavenikiniki?” said the helpers.</w:t>
      </w:r>
    </w:p>
    <w:p w14:paraId="0FAA6218" w14:textId="77777777" w:rsidR="00800AD8" w:rsidRDefault="00DC1AE0" w:rsidP="005746D2">
      <w:pPr>
        <w:pStyle w:val="InterlineText"/>
        <w:tabs>
          <w:tab w:val="left" w:pos="533"/>
          <w:tab w:val="left" w:pos="1097"/>
          <w:tab w:val="left" w:pos="2921"/>
          <w:tab w:val="left" w:pos="3845"/>
          <w:tab w:val="left" w:pos="4634"/>
          <w:tab w:val="left" w:pos="4898"/>
          <w:tab w:val="left" w:pos="5852"/>
          <w:tab w:val="left" w:pos="6116"/>
        </w:tabs>
      </w:pPr>
      <w:r w:rsidRPr="003A1D48">
        <w:rPr>
          <w:rStyle w:val="InterlineTextNumChar"/>
        </w:rPr>
        <w:t>020</w:t>
      </w:r>
      <w:r w:rsidR="00800AD8">
        <w:tab/>
        <w:t>ka</w:t>
      </w:r>
      <w:r w:rsidR="00800AD8">
        <w:tab/>
        <w:t>sulamudan</w:t>
      </w:r>
      <w:r w:rsidR="00800AD8">
        <w:tab/>
        <w:t>izua</w:t>
      </w:r>
      <w:r w:rsidR="00800AD8">
        <w:tab/>
        <w:t>qatjuvi</w:t>
      </w:r>
      <w:r w:rsidR="00800AD8">
        <w:tab/>
        <w:t>a</w:t>
      </w:r>
      <w:r w:rsidR="00800AD8">
        <w:tab/>
        <w:t>vulung</w:t>
      </w:r>
      <w:r w:rsidR="00800AD8">
        <w:tab/>
        <w:t>a</w:t>
      </w:r>
      <w:r w:rsidR="005746D2">
        <w:tab/>
        <w:t>sinipakesa</w:t>
      </w:r>
    </w:p>
    <w:p w14:paraId="1681F7F5" w14:textId="77777777" w:rsidR="00800AD8" w:rsidRDefault="00800AD8" w:rsidP="005746D2">
      <w:pPr>
        <w:pStyle w:val="InterlineGlossWithTrans"/>
        <w:tabs>
          <w:tab w:val="left" w:pos="533"/>
          <w:tab w:val="left" w:pos="1097"/>
          <w:tab w:val="left" w:pos="2921"/>
          <w:tab w:val="left" w:pos="3845"/>
          <w:tab w:val="left" w:pos="4634"/>
          <w:tab w:val="left" w:pos="4898"/>
          <w:tab w:val="left" w:pos="5852"/>
          <w:tab w:val="left" w:pos="6116"/>
        </w:tabs>
      </w:pPr>
      <w:r>
        <w:tab/>
        <w:t>ka</w:t>
      </w:r>
      <w:r>
        <w:tab/>
        <w:t>su-lamud-an</w:t>
      </w:r>
      <w:r>
        <w:tab/>
        <w:t>i-zua</w:t>
      </w:r>
      <w:r>
        <w:tab/>
        <w:t>qatjuvi</w:t>
      </w:r>
      <w:r>
        <w:tab/>
        <w:t>a</w:t>
      </w:r>
      <w:r>
        <w:tab/>
        <w:t>vulung</w:t>
      </w:r>
      <w:r>
        <w:tab/>
        <w:t>a</w:t>
      </w:r>
      <w:r w:rsidR="005746D2">
        <w:tab/>
        <w:t>in=si-pa-kesa</w:t>
      </w:r>
    </w:p>
    <w:p w14:paraId="13121F30" w14:textId="77777777" w:rsidR="00800AD8" w:rsidRDefault="00800AD8" w:rsidP="005746D2">
      <w:pPr>
        <w:pStyle w:val="InterlineTransNoFree"/>
        <w:tabs>
          <w:tab w:val="left" w:pos="1097"/>
          <w:tab w:val="left" w:pos="2921"/>
          <w:tab w:val="left" w:pos="3845"/>
          <w:tab w:val="left" w:pos="4634"/>
          <w:tab w:val="left" w:pos="4898"/>
          <w:tab w:val="left" w:pos="5852"/>
          <w:tab w:val="left" w:pos="6116"/>
        </w:tabs>
        <w:rPr>
          <w:smallCaps/>
        </w:rPr>
      </w:pPr>
      <w:r>
        <w:tab/>
        <w:t>after</w:t>
      </w:r>
      <w:r>
        <w:tab/>
        <w:t>remove-leaf.sp-</w:t>
      </w:r>
      <w:r>
        <w:rPr>
          <w:smallCaps/>
        </w:rPr>
        <w:t>lf</w:t>
      </w:r>
      <w:r>
        <w:tab/>
      </w:r>
      <w:r>
        <w:rPr>
          <w:smallCaps/>
        </w:rPr>
        <w:t>loc</w:t>
      </w:r>
      <w:r>
        <w:t>-that</w:t>
      </w:r>
      <w:r>
        <w:tab/>
        <w:t>snake</w:t>
      </w:r>
      <w:r>
        <w:rPr>
          <w:smallCaps/>
        </w:rPr>
        <w:tab/>
        <w:t>c</w:t>
      </w:r>
      <w:r>
        <w:rPr>
          <w:smallCaps/>
        </w:rPr>
        <w:tab/>
      </w:r>
      <w:r>
        <w:t>snake.sp</w:t>
      </w:r>
      <w:r>
        <w:rPr>
          <w:smallCaps/>
        </w:rPr>
        <w:tab/>
        <w:t>c</w:t>
      </w:r>
      <w:r w:rsidR="005746D2">
        <w:tab/>
      </w:r>
      <w:r w:rsidR="005746D2">
        <w:rPr>
          <w:smallCaps/>
        </w:rPr>
        <w:t>perf</w:t>
      </w:r>
      <w:r w:rsidR="005746D2">
        <w:t>=</w:t>
      </w:r>
      <w:r w:rsidR="005746D2">
        <w:rPr>
          <w:smallCaps/>
        </w:rPr>
        <w:t>if</w:t>
      </w:r>
      <w:r w:rsidR="005746D2">
        <w:t>-cause-food</w:t>
      </w:r>
    </w:p>
    <w:p w14:paraId="39433C38" w14:textId="77777777" w:rsidR="00800AD8" w:rsidRDefault="005746D2" w:rsidP="005746D2">
      <w:pPr>
        <w:pStyle w:val="InterlineText"/>
        <w:tabs>
          <w:tab w:val="left" w:pos="533"/>
        </w:tabs>
      </w:pPr>
      <w:r>
        <w:lastRenderedPageBreak/>
        <w:tab/>
        <w:t>namintsekas.</w:t>
      </w:r>
    </w:p>
    <w:p w14:paraId="636A0AA1" w14:textId="77777777" w:rsidR="00800AD8" w:rsidRDefault="005746D2" w:rsidP="005746D2">
      <w:pPr>
        <w:pStyle w:val="InterlineGlossWithTrans"/>
        <w:tabs>
          <w:tab w:val="left" w:pos="533"/>
        </w:tabs>
      </w:pPr>
      <w:r>
        <w:tab/>
        <w:t>na-min-tsekas</w:t>
      </w:r>
    </w:p>
    <w:p w14:paraId="7626BDF8" w14:textId="77777777" w:rsidR="00800AD8" w:rsidRDefault="005746D2" w:rsidP="005746D2">
      <w:pPr>
        <w:pStyle w:val="InterlineTrans"/>
        <w:tabs>
          <w:tab w:val="left" w:pos="533"/>
        </w:tabs>
      </w:pPr>
      <w:r>
        <w:tab/>
      </w:r>
      <w:r>
        <w:rPr>
          <w:smallCaps/>
        </w:rPr>
        <w:t>past</w:t>
      </w:r>
      <w:r>
        <w:t>-</w:t>
      </w:r>
      <w:r>
        <w:rPr>
          <w:smallCaps/>
        </w:rPr>
        <w:t>af</w:t>
      </w:r>
      <w:r>
        <w:t>-split</w:t>
      </w:r>
    </w:p>
    <w:p w14:paraId="4752BA1F" w14:textId="77777777" w:rsidR="00800AD8" w:rsidRDefault="00800AD8" w:rsidP="00A8416B">
      <w:pPr>
        <w:pStyle w:val="InterlineFreeCommentFollows"/>
      </w:pPr>
      <w:r>
        <w:t>When they took the covering leaves off, there was the hundred-pacer snake cooked with the rest and all split open.</w:t>
      </w:r>
    </w:p>
    <w:p w14:paraId="4BBB07CF" w14:textId="77777777" w:rsidR="00800AD8" w:rsidRDefault="00A8416B" w:rsidP="00A8416B">
      <w:pPr>
        <w:pStyle w:val="CommentLastWithHalfSpace"/>
      </w:pPr>
      <w:r>
        <w:t>[</w:t>
      </w:r>
      <w:r w:rsidR="00800AD8" w:rsidRPr="005746D2">
        <w:rPr>
          <w:rStyle w:val="VernacularText"/>
        </w:rPr>
        <w:t>namintsekas</w:t>
      </w:r>
      <w:r w:rsidR="00800AD8">
        <w:t xml:space="preserve">: F311 has </w:t>
      </w:r>
      <w:r w:rsidR="00800AD8" w:rsidRPr="005746D2">
        <w:rPr>
          <w:rStyle w:val="VernacularText"/>
        </w:rPr>
        <w:t>m/in/e-tsekas</w:t>
      </w:r>
      <w:r w:rsidR="00800AD8">
        <w:t xml:space="preserve"> under </w:t>
      </w:r>
      <w:r w:rsidR="00800AD8" w:rsidRPr="005746D2">
        <w:rPr>
          <w:rStyle w:val="VernacularText"/>
        </w:rPr>
        <w:t>tsekas</w:t>
      </w:r>
      <w:r w:rsidR="00800AD8">
        <w:t xml:space="preserve">, so </w:t>
      </w:r>
      <w:r w:rsidR="00800AD8" w:rsidRPr="005746D2">
        <w:rPr>
          <w:rStyle w:val="VernacularText"/>
        </w:rPr>
        <w:t>min-</w:t>
      </w:r>
      <w:r w:rsidR="005746D2">
        <w:t xml:space="preserve"> here </w:t>
      </w:r>
      <w:r w:rsidR="00800AD8">
        <w:t xml:space="preserve">could be </w:t>
      </w:r>
      <w:r w:rsidR="00800AD8" w:rsidRPr="005746D2">
        <w:rPr>
          <w:rStyle w:val="VernacularText"/>
        </w:rPr>
        <w:t>in=m</w:t>
      </w:r>
      <w:r w:rsidR="005746D2">
        <w:t>.]</w:t>
      </w:r>
    </w:p>
    <w:p w14:paraId="61277427" w14:textId="77777777" w:rsidR="00800AD8" w:rsidRDefault="00DC1AE0" w:rsidP="005746D2">
      <w:pPr>
        <w:pStyle w:val="InterlineText"/>
        <w:tabs>
          <w:tab w:val="left" w:pos="533"/>
          <w:tab w:val="left" w:pos="1022"/>
          <w:tab w:val="left" w:pos="2066"/>
          <w:tab w:val="left" w:pos="2330"/>
        </w:tabs>
      </w:pPr>
      <w:r w:rsidRPr="003A1D48">
        <w:rPr>
          <w:rStyle w:val="InterlineTextNumChar"/>
        </w:rPr>
        <w:t>021</w:t>
      </w:r>
      <w:r w:rsidR="00800AD8">
        <w:tab/>
        <w:t>qau</w:t>
      </w:r>
      <w:r w:rsidR="00800AD8">
        <w:tab/>
        <w:t>marekutj</w:t>
      </w:r>
      <w:r w:rsidR="00800AD8">
        <w:tab/>
        <w:t>a</w:t>
      </w:r>
      <w:r w:rsidR="00800AD8">
        <w:tab/>
        <w:t>tjinaîava.</w:t>
      </w:r>
    </w:p>
    <w:p w14:paraId="419FE1D9" w14:textId="77777777" w:rsidR="00800AD8" w:rsidRDefault="00800AD8" w:rsidP="005746D2">
      <w:pPr>
        <w:pStyle w:val="InterlineGlossWithTrans"/>
        <w:tabs>
          <w:tab w:val="left" w:pos="533"/>
          <w:tab w:val="left" w:pos="1022"/>
          <w:tab w:val="left" w:pos="2066"/>
          <w:tab w:val="left" w:pos="2330"/>
        </w:tabs>
      </w:pPr>
      <w:r>
        <w:tab/>
        <w:t>qau</w:t>
      </w:r>
      <w:r>
        <w:tab/>
        <w:t>ma-rekutj</w:t>
      </w:r>
      <w:r>
        <w:tab/>
        <w:t>a</w:t>
      </w:r>
      <w:r>
        <w:tab/>
        <w:t>in=tjaîava</w:t>
      </w:r>
    </w:p>
    <w:p w14:paraId="2DA807F7" w14:textId="77777777" w:rsidR="00800AD8" w:rsidRDefault="00800AD8" w:rsidP="00B76180">
      <w:pPr>
        <w:pStyle w:val="InterlineTransNoFree"/>
        <w:tabs>
          <w:tab w:val="left" w:pos="1022"/>
          <w:tab w:val="left" w:pos="2066"/>
          <w:tab w:val="left" w:pos="2330"/>
          <w:tab w:val="right" w:pos="8789"/>
        </w:tabs>
      </w:pPr>
      <w:r>
        <w:tab/>
        <w:t>so</w:t>
      </w:r>
      <w:r>
        <w:tab/>
      </w:r>
      <w:r>
        <w:rPr>
          <w:smallCaps/>
        </w:rPr>
        <w:t>stat</w:t>
      </w:r>
      <w:r>
        <w:t>-fear</w:t>
      </w:r>
      <w:r>
        <w:rPr>
          <w:smallCaps/>
        </w:rPr>
        <w:tab/>
        <w:t>c</w:t>
      </w:r>
      <w:r>
        <w:rPr>
          <w:smallCaps/>
        </w:rPr>
        <w:tab/>
        <w:t>perf</w:t>
      </w:r>
      <w:r>
        <w:t>=ask.help</w:t>
      </w:r>
      <w:r w:rsidR="005746D2">
        <w:tab/>
        <w:t>The helpers were afraid.</w:t>
      </w:r>
    </w:p>
    <w:p w14:paraId="2246692C" w14:textId="77777777" w:rsidR="00800AD8" w:rsidRDefault="00DC1AE0" w:rsidP="005746D2">
      <w:pPr>
        <w:pStyle w:val="InterlineText"/>
        <w:tabs>
          <w:tab w:val="left" w:pos="533"/>
          <w:tab w:val="left" w:pos="1352"/>
          <w:tab w:val="left" w:pos="2126"/>
          <w:tab w:val="left" w:pos="3170"/>
          <w:tab w:val="left" w:pos="3674"/>
          <w:tab w:val="left" w:pos="5918"/>
          <w:tab w:val="left" w:pos="6422"/>
        </w:tabs>
      </w:pPr>
      <w:r w:rsidRPr="003A1D48">
        <w:rPr>
          <w:rStyle w:val="InterlineTextNumChar"/>
        </w:rPr>
        <w:t>022</w:t>
      </w:r>
      <w:r w:rsidR="00800AD8">
        <w:tab/>
        <w:t>“kanu,</w:t>
      </w:r>
      <w:r w:rsidR="00800AD8">
        <w:tab/>
        <w:t>ayain</w:t>
      </w:r>
      <w:r w:rsidR="00800AD8">
        <w:tab/>
        <w:t>itjen</w:t>
      </w:r>
      <w:r w:rsidR="00800AD8">
        <w:tab/>
        <w:t>tua</w:t>
      </w:r>
      <w:r w:rsidR="00800AD8">
        <w:tab/>
        <w:t>pinakesaan</w:t>
      </w:r>
      <w:r w:rsidR="00800AD8">
        <w:tab/>
        <w:t>tua</w:t>
      </w:r>
      <w:r w:rsidR="00800AD8">
        <w:tab/>
        <w:t>qatjuvi.</w:t>
      </w:r>
    </w:p>
    <w:p w14:paraId="023D79AE" w14:textId="77777777" w:rsidR="00800AD8" w:rsidRDefault="00800AD8" w:rsidP="005746D2">
      <w:pPr>
        <w:pStyle w:val="InterlineGlossWithTrans"/>
        <w:tabs>
          <w:tab w:val="left" w:pos="533"/>
          <w:tab w:val="left" w:pos="1352"/>
          <w:tab w:val="left" w:pos="2126"/>
          <w:tab w:val="left" w:pos="3170"/>
          <w:tab w:val="left" w:pos="3674"/>
          <w:tab w:val="left" w:pos="5918"/>
          <w:tab w:val="left" w:pos="6422"/>
        </w:tabs>
      </w:pPr>
      <w:r>
        <w:tab/>
        <w:t>kan-u</w:t>
      </w:r>
      <w:r>
        <w:tab/>
        <w:t>aya-en</w:t>
      </w:r>
      <w:r>
        <w:tab/>
        <w:t>itjen</w:t>
      </w:r>
      <w:r>
        <w:tab/>
        <w:t>tua</w:t>
      </w:r>
      <w:r>
        <w:tab/>
        <w:t>in=pa-kesa-an</w:t>
      </w:r>
      <w:r>
        <w:tab/>
        <w:t>tua</w:t>
      </w:r>
      <w:r>
        <w:tab/>
        <w:t>qatjuvi</w:t>
      </w:r>
    </w:p>
    <w:p w14:paraId="0B71C0A3" w14:textId="77777777" w:rsidR="00800AD8" w:rsidRDefault="00800AD8" w:rsidP="005746D2">
      <w:pPr>
        <w:pStyle w:val="InterlineTrans"/>
        <w:tabs>
          <w:tab w:val="left" w:pos="533"/>
          <w:tab w:val="left" w:pos="1352"/>
          <w:tab w:val="left" w:pos="2126"/>
          <w:tab w:val="left" w:pos="3170"/>
          <w:tab w:val="left" w:pos="3674"/>
          <w:tab w:val="left" w:pos="5918"/>
          <w:tab w:val="left" w:pos="6422"/>
        </w:tabs>
      </w:pPr>
      <w:r>
        <w:tab/>
        <w:t>eat-</w:t>
      </w:r>
      <w:r>
        <w:rPr>
          <w:smallCaps/>
        </w:rPr>
        <w:t>imp</w:t>
      </w:r>
      <w:r>
        <w:tab/>
        <w:t>say-</w:t>
      </w:r>
      <w:r>
        <w:rPr>
          <w:smallCaps/>
        </w:rPr>
        <w:t>pf</w:t>
      </w:r>
      <w:r>
        <w:tab/>
      </w:r>
      <w:r>
        <w:rPr>
          <w:smallCaps/>
        </w:rPr>
        <w:t>f.</w:t>
      </w:r>
      <w:r>
        <w:t>we(</w:t>
      </w:r>
      <w:r>
        <w:rPr>
          <w:smallCaps/>
        </w:rPr>
        <w:t>inc</w:t>
      </w:r>
      <w:r>
        <w:t>)</w:t>
      </w:r>
      <w:r>
        <w:tab/>
      </w:r>
      <w:r>
        <w:rPr>
          <w:smallCaps/>
        </w:rPr>
        <w:t>obl</w:t>
      </w:r>
      <w:r>
        <w:tab/>
      </w:r>
      <w:r>
        <w:rPr>
          <w:smallCaps/>
        </w:rPr>
        <w:t>perf</w:t>
      </w:r>
      <w:r>
        <w:t>=cause-food-</w:t>
      </w:r>
      <w:r>
        <w:rPr>
          <w:smallCaps/>
        </w:rPr>
        <w:t>nom</w:t>
      </w:r>
      <w:r>
        <w:tab/>
      </w:r>
      <w:r>
        <w:rPr>
          <w:smallCaps/>
        </w:rPr>
        <w:t>obl</w:t>
      </w:r>
      <w:r>
        <w:tab/>
        <w:t>snake</w:t>
      </w:r>
    </w:p>
    <w:p w14:paraId="25F7D814" w14:textId="77777777" w:rsidR="00800AD8" w:rsidRDefault="00800AD8">
      <w:pPr>
        <w:pStyle w:val="InterlineFree"/>
      </w:pPr>
      <w:r>
        <w:t>“We’re told to eat something cooked together with snake;</w:t>
      </w:r>
    </w:p>
    <w:p w14:paraId="30293DD7" w14:textId="77777777" w:rsidR="00800AD8" w:rsidRDefault="00DC1AE0" w:rsidP="005746D2">
      <w:pPr>
        <w:pStyle w:val="InterlineText"/>
        <w:tabs>
          <w:tab w:val="left" w:pos="533"/>
          <w:tab w:val="left" w:pos="1127"/>
          <w:tab w:val="left" w:pos="2801"/>
          <w:tab w:val="left" w:pos="3275"/>
          <w:tab w:val="left" w:pos="3539"/>
          <w:tab w:val="left" w:pos="5018"/>
          <w:tab w:val="left" w:pos="5507"/>
          <w:tab w:val="left" w:pos="6521"/>
          <w:tab w:val="left" w:pos="6785"/>
          <w:tab w:val="left" w:pos="7799"/>
          <w:tab w:val="left" w:pos="8273"/>
        </w:tabs>
      </w:pPr>
      <w:r w:rsidRPr="003A1D48">
        <w:rPr>
          <w:rStyle w:val="InterlineTextNumChar"/>
        </w:rPr>
        <w:t>023</w:t>
      </w:r>
      <w:r w:rsidR="00800AD8">
        <w:tab/>
        <w:t>tjaîa</w:t>
      </w:r>
      <w:r w:rsidR="00800AD8">
        <w:tab/>
        <w:t>semavaqaran,”</w:t>
      </w:r>
      <w:r w:rsidR="00800AD8">
        <w:tab/>
        <w:t>aya</w:t>
      </w:r>
      <w:r w:rsidR="00800AD8">
        <w:tab/>
        <w:t>a</w:t>
      </w:r>
      <w:r w:rsidR="00800AD8">
        <w:tab/>
        <w:t>tjinaîava;</w:t>
      </w:r>
      <w:r w:rsidR="00800AD8">
        <w:tab/>
        <w:t>sa</w:t>
      </w:r>
      <w:r w:rsidR="00800AD8">
        <w:tab/>
        <w:t>kavilad</w:t>
      </w:r>
      <w:r w:rsidR="00800AD8">
        <w:tab/>
        <w:t>a</w:t>
      </w:r>
      <w:r w:rsidR="005746D2">
        <w:tab/>
        <w:t>mapuîat,</w:t>
      </w:r>
      <w:r w:rsidR="005746D2">
        <w:tab/>
        <w:t>aya</w:t>
      </w:r>
      <w:r w:rsidR="005746D2">
        <w:tab/>
        <w:t>a</w:t>
      </w:r>
    </w:p>
    <w:p w14:paraId="39362FBE" w14:textId="77777777" w:rsidR="00800AD8" w:rsidRDefault="00800AD8" w:rsidP="005746D2">
      <w:pPr>
        <w:pStyle w:val="InterlineGlossWithTrans"/>
        <w:tabs>
          <w:tab w:val="left" w:pos="533"/>
          <w:tab w:val="left" w:pos="1127"/>
          <w:tab w:val="left" w:pos="2801"/>
          <w:tab w:val="left" w:pos="3275"/>
          <w:tab w:val="left" w:pos="3539"/>
          <w:tab w:val="left" w:pos="5018"/>
          <w:tab w:val="left" w:pos="5507"/>
          <w:tab w:val="left" w:pos="6521"/>
          <w:tab w:val="left" w:pos="6785"/>
          <w:tab w:val="left" w:pos="7799"/>
          <w:tab w:val="left" w:pos="8273"/>
        </w:tabs>
      </w:pPr>
      <w:r>
        <w:tab/>
        <w:t>tjaîa</w:t>
      </w:r>
      <w:r>
        <w:tab/>
        <w:t>em=savaqar-an</w:t>
      </w:r>
      <w:r>
        <w:tab/>
        <w:t>aya</w:t>
      </w:r>
      <w:r>
        <w:tab/>
        <w:t>a</w:t>
      </w:r>
      <w:r>
        <w:tab/>
        <w:t>in=tjaîava</w:t>
      </w:r>
      <w:r>
        <w:tab/>
        <w:t>sa</w:t>
      </w:r>
      <w:r>
        <w:tab/>
        <w:t>ka-vilad</w:t>
      </w:r>
      <w:r>
        <w:tab/>
        <w:t>a</w:t>
      </w:r>
      <w:r w:rsidR="005746D2">
        <w:tab/>
        <w:t>ma-puîat</w:t>
      </w:r>
      <w:r w:rsidR="005746D2">
        <w:tab/>
        <w:t>aya</w:t>
      </w:r>
      <w:r w:rsidR="005746D2">
        <w:tab/>
        <w:t>a</w:t>
      </w:r>
    </w:p>
    <w:p w14:paraId="6ED26AEB" w14:textId="77777777" w:rsidR="00800AD8" w:rsidRDefault="00800AD8" w:rsidP="005746D2">
      <w:pPr>
        <w:pStyle w:val="InterlineTransNoFree"/>
        <w:tabs>
          <w:tab w:val="left" w:pos="1127"/>
          <w:tab w:val="left" w:pos="2801"/>
          <w:tab w:val="left" w:pos="3275"/>
          <w:tab w:val="left" w:pos="3539"/>
          <w:tab w:val="left" w:pos="5018"/>
          <w:tab w:val="left" w:pos="5507"/>
          <w:tab w:val="left" w:pos="6521"/>
          <w:tab w:val="left" w:pos="6785"/>
          <w:tab w:val="left" w:pos="7799"/>
          <w:tab w:val="left" w:pos="8273"/>
        </w:tabs>
        <w:rPr>
          <w:smallCaps/>
        </w:rPr>
      </w:pPr>
      <w:r>
        <w:tab/>
        <w:t>most</w:t>
      </w:r>
      <w:r>
        <w:tab/>
      </w:r>
      <w:r>
        <w:rPr>
          <w:smallCaps/>
        </w:rPr>
        <w:t>af</w:t>
      </w:r>
      <w:r>
        <w:t>=disgust-</w:t>
      </w:r>
      <w:r>
        <w:rPr>
          <w:smallCaps/>
        </w:rPr>
        <w:t>nom</w:t>
      </w:r>
      <w:r>
        <w:tab/>
        <w:t>say</w:t>
      </w:r>
      <w:r>
        <w:rPr>
          <w:smallCaps/>
        </w:rPr>
        <w:tab/>
        <w:t>c</w:t>
      </w:r>
      <w:r>
        <w:rPr>
          <w:smallCaps/>
        </w:rPr>
        <w:tab/>
        <w:t>perf</w:t>
      </w:r>
      <w:r>
        <w:t>=ask.help</w:t>
      </w:r>
      <w:r>
        <w:tab/>
        <w:t>and</w:t>
      </w:r>
      <w:r>
        <w:tab/>
      </w:r>
      <w:r>
        <w:rPr>
          <w:smallCaps/>
        </w:rPr>
        <w:t>stat</w:t>
      </w:r>
      <w:r>
        <w:t>-flee</w:t>
      </w:r>
      <w:r>
        <w:rPr>
          <w:smallCaps/>
        </w:rPr>
        <w:tab/>
        <w:t>c</w:t>
      </w:r>
      <w:r w:rsidR="005746D2">
        <w:tab/>
      </w:r>
      <w:r w:rsidR="005746D2">
        <w:rPr>
          <w:smallCaps/>
        </w:rPr>
        <w:t>num</w:t>
      </w:r>
      <w:r w:rsidR="005746D2">
        <w:t>-all</w:t>
      </w:r>
      <w:r w:rsidR="005746D2">
        <w:tab/>
        <w:t>say</w:t>
      </w:r>
      <w:r w:rsidR="005746D2">
        <w:rPr>
          <w:smallCaps/>
        </w:rPr>
        <w:tab/>
        <w:t>c</w:t>
      </w:r>
    </w:p>
    <w:p w14:paraId="195CA845" w14:textId="77777777" w:rsidR="00800AD8" w:rsidRDefault="00800AD8" w:rsidP="005746D2">
      <w:pPr>
        <w:pStyle w:val="InterlineText"/>
        <w:tabs>
          <w:tab w:val="left" w:pos="533"/>
          <w:tab w:val="left" w:pos="1517"/>
          <w:tab w:val="left" w:pos="1781"/>
        </w:tabs>
      </w:pPr>
      <w:r>
        <w:tab/>
        <w:t>tjautsikel</w:t>
      </w:r>
      <w:r>
        <w:tab/>
        <w:t>a</w:t>
      </w:r>
      <w:r>
        <w:tab/>
        <w:t>sitsuayan.</w:t>
      </w:r>
    </w:p>
    <w:p w14:paraId="12B00BF4" w14:textId="77777777" w:rsidR="00800AD8" w:rsidRDefault="00800AD8" w:rsidP="005746D2">
      <w:pPr>
        <w:pStyle w:val="InterlineGlossWithTrans"/>
        <w:tabs>
          <w:tab w:val="left" w:pos="533"/>
          <w:tab w:val="left" w:pos="1517"/>
          <w:tab w:val="left" w:pos="1781"/>
        </w:tabs>
      </w:pPr>
      <w:r>
        <w:tab/>
        <w:t>tjautsikel</w:t>
      </w:r>
      <w:r>
        <w:tab/>
        <w:t>a</w:t>
      </w:r>
      <w:r>
        <w:tab/>
        <w:t>si-tsuay-an</w:t>
      </w:r>
    </w:p>
    <w:p w14:paraId="06C73B8D" w14:textId="77777777" w:rsidR="00800AD8" w:rsidRDefault="00800AD8" w:rsidP="005746D2">
      <w:pPr>
        <w:pStyle w:val="InterlineTrans"/>
        <w:tabs>
          <w:tab w:val="left" w:pos="533"/>
          <w:tab w:val="left" w:pos="1517"/>
          <w:tab w:val="left" w:pos="1781"/>
        </w:tabs>
      </w:pPr>
      <w:r>
        <w:rPr>
          <w:smallCaps/>
        </w:rPr>
        <w:tab/>
      </w:r>
      <w:r>
        <w:t>story</w:t>
      </w:r>
      <w:r>
        <w:rPr>
          <w:smallCaps/>
        </w:rPr>
        <w:tab/>
        <w:t>c</w:t>
      </w:r>
      <w:r>
        <w:rPr>
          <w:smallCaps/>
        </w:rPr>
        <w:tab/>
        <w:t>if</w:t>
      </w:r>
      <w:r>
        <w:t>-long.time-</w:t>
      </w:r>
      <w:r>
        <w:rPr>
          <w:smallCaps/>
        </w:rPr>
        <w:t>nom</w:t>
      </w:r>
    </w:p>
    <w:p w14:paraId="244454A2" w14:textId="77777777" w:rsidR="00800AD8" w:rsidRDefault="00800AD8">
      <w:pPr>
        <w:pStyle w:val="InterlineFree"/>
      </w:pPr>
      <w:r>
        <w:t>it’s really disgusting,” said the helpers. And they all ran away, according to the old story.</w:t>
      </w:r>
    </w:p>
    <w:p w14:paraId="6C6F9E78" w14:textId="77777777" w:rsidR="005746D2" w:rsidRDefault="00800AD8">
      <w:pPr>
        <w:pStyle w:val="FullTranslation"/>
      </w:pPr>
      <w:r>
        <w:t>(Chief) Salakats ate only snakes. He would go off by himself to eat at Tjulutun by the bischoffia tree(?). When the tribute meat was brought, he left it (on the platform) in the courtyard. After a long time it rotted away there. Some people of the Tjulung family said: “Why do</w:t>
      </w:r>
      <w:r w:rsidR="00F43529">
        <w:t xml:space="preserve"> you do that to this m</w:t>
      </w:r>
      <w:r>
        <w:t>eat? It’s a waste. We’ll take and eat it,” said the Tjulung family. Salakats agreed; so the Tjulung people took it and went off.</w:t>
      </w:r>
    </w:p>
    <w:p w14:paraId="111F56B6" w14:textId="77777777" w:rsidR="005746D2" w:rsidRDefault="00800AD8">
      <w:pPr>
        <w:pStyle w:val="FullTranslation"/>
      </w:pPr>
      <w:r>
        <w:t>When they got to the Taupili house they shouted out: “The tribute meat has not been eaten by the Luvaniaw family. The land at Maîipa Tjauqatsiîay will become ours,” said the Tjulung people. So it was established as theirs, according to the story.</w:t>
      </w:r>
    </w:p>
    <w:p w14:paraId="7A4E33FE" w14:textId="77777777" w:rsidR="00800AD8" w:rsidRDefault="00800AD8">
      <w:pPr>
        <w:pStyle w:val="FullTranslation"/>
      </w:pPr>
      <w:r>
        <w:t>At another time long ago the Luvaniaw family got help from others with work. Salakats cooked the midday meal</w:t>
      </w:r>
      <w:r w:rsidR="00433A7E">
        <w:t>,</w:t>
      </w:r>
      <w:r>
        <w:t xml:space="preserve"> and cooked a hundred-pacer snake along with the other food. When the food was cooked, the helpers were called to the house. The helpers were going to </w:t>
      </w:r>
      <w:r w:rsidR="005746D2">
        <w:t>eat; the food was put out ready,</w:t>
      </w:r>
      <w:r>
        <w:t xml:space="preserve"> and one of the people was going to take the covering leaves off. But Salakats said: </w:t>
      </w:r>
      <w:r w:rsidR="005746D2">
        <w:t>“Be careful of what I’ve cooked.</w:t>
      </w:r>
      <w:r>
        <w:t xml:space="preserve"> Tjavenikiniki is there,” he said. “What does he mean by Tjavenikiniki?” said the helpers. When they took the covering leaves off, there was the hundred-pacer snake cooked with the rest and all split open. The helpers were afraid. “We’re told to eat something cooked together with snake; it’s really disgusting,” said the helpers. And they all ran away, according to the old story.</w:t>
      </w:r>
    </w:p>
    <w:p w14:paraId="252D9A1A" w14:textId="77777777" w:rsidR="00800AD8" w:rsidRDefault="00800AD8">
      <w:pPr>
        <w:pStyle w:val="Heading4"/>
      </w:pPr>
      <w:r w:rsidRPr="00996908">
        <w:rPr>
          <w:rStyle w:val="NumTextHeadingChar"/>
        </w:rPr>
        <w:t>026</w:t>
      </w:r>
      <w:r>
        <w:t xml:space="preserve"> TJIMU</w:t>
      </w:r>
      <w:r w:rsidR="005746D2">
        <w:br/>
      </w:r>
      <w:r>
        <w:t>Tji</w:t>
      </w:r>
      <w:r w:rsidR="005746D2">
        <w:t>mu</w:t>
      </w:r>
      <w:r w:rsidR="001208B6">
        <w:t xml:space="preserve"> (</w:t>
      </w:r>
      <w:r w:rsidR="005746D2">
        <w:t>Tjakuvukuvuî village, p.199</w:t>
      </w:r>
      <w:r w:rsidR="001208B6">
        <w:t>)</w:t>
      </w:r>
    </w:p>
    <w:p w14:paraId="617D909D" w14:textId="77777777" w:rsidR="00800AD8" w:rsidRDefault="00DC1AE0" w:rsidP="005746D2">
      <w:pPr>
        <w:pStyle w:val="InterlineText"/>
        <w:tabs>
          <w:tab w:val="left" w:pos="533"/>
          <w:tab w:val="left" w:pos="1097"/>
          <w:tab w:val="left" w:pos="2876"/>
          <w:tab w:val="left" w:pos="3680"/>
          <w:tab w:val="left" w:pos="4124"/>
          <w:tab w:val="left" w:pos="4988"/>
          <w:tab w:val="left" w:pos="5852"/>
          <w:tab w:val="left" w:pos="6356"/>
          <w:tab w:val="left" w:pos="7460"/>
        </w:tabs>
      </w:pPr>
      <w:r w:rsidRPr="003A1D48">
        <w:rPr>
          <w:rStyle w:val="InterlineTextNumChar"/>
        </w:rPr>
        <w:t>001</w:t>
      </w:r>
      <w:r w:rsidR="00800AD8">
        <w:tab/>
        <w:t>ka</w:t>
      </w:r>
      <w:r w:rsidR="00800AD8">
        <w:tab/>
        <w:t>sitsuayan</w:t>
      </w:r>
      <w:r w:rsidR="00800AD8">
        <w:tab/>
        <w:t>Tjimu</w:t>
      </w:r>
      <w:r w:rsidR="00800AD8">
        <w:tab/>
        <w:t>ti</w:t>
      </w:r>
      <w:r w:rsidR="00800AD8">
        <w:tab/>
        <w:t>Taupili;</w:t>
      </w:r>
      <w:r w:rsidR="00800AD8">
        <w:tab/>
        <w:t>keman</w:t>
      </w:r>
      <w:r w:rsidR="00800AD8">
        <w:tab/>
        <w:t>tua</w:t>
      </w:r>
      <w:r w:rsidR="005746D2">
        <w:tab/>
        <w:t>tsautsau,</w:t>
      </w:r>
      <w:r w:rsidR="005746D2">
        <w:tab/>
        <w:t>aya.</w:t>
      </w:r>
    </w:p>
    <w:p w14:paraId="2921C794" w14:textId="77777777" w:rsidR="00800AD8" w:rsidRDefault="00800AD8" w:rsidP="005746D2">
      <w:pPr>
        <w:pStyle w:val="InterlineGlossWithTrans"/>
        <w:tabs>
          <w:tab w:val="left" w:pos="533"/>
          <w:tab w:val="left" w:pos="1097"/>
          <w:tab w:val="left" w:pos="2876"/>
          <w:tab w:val="left" w:pos="3680"/>
          <w:tab w:val="left" w:pos="4124"/>
          <w:tab w:val="left" w:pos="4988"/>
          <w:tab w:val="left" w:pos="5852"/>
          <w:tab w:val="left" w:pos="6356"/>
          <w:tab w:val="left" w:pos="7460"/>
        </w:tabs>
      </w:pPr>
      <w:r>
        <w:tab/>
        <w:t>ka</w:t>
      </w:r>
      <w:r>
        <w:tab/>
        <w:t>si-tsuay-an</w:t>
      </w:r>
      <w:r>
        <w:tab/>
        <w:t>Tjimu</w:t>
      </w:r>
      <w:r>
        <w:tab/>
        <w:t>ti</w:t>
      </w:r>
      <w:r>
        <w:tab/>
        <w:t>Taupili</w:t>
      </w:r>
      <w:r>
        <w:tab/>
        <w:t>em=kan</w:t>
      </w:r>
      <w:r>
        <w:tab/>
        <w:t>tua</w:t>
      </w:r>
      <w:r w:rsidR="005746D2">
        <w:tab/>
        <w:t>tsau-tsau</w:t>
      </w:r>
      <w:r w:rsidR="005746D2">
        <w:tab/>
        <w:t>aya</w:t>
      </w:r>
    </w:p>
    <w:p w14:paraId="0FF24BDD" w14:textId="77777777" w:rsidR="00800AD8" w:rsidRDefault="00800AD8" w:rsidP="005746D2">
      <w:pPr>
        <w:pStyle w:val="InterlineTrans"/>
        <w:tabs>
          <w:tab w:val="left" w:pos="533"/>
          <w:tab w:val="left" w:pos="1097"/>
          <w:tab w:val="left" w:pos="2876"/>
          <w:tab w:val="left" w:pos="3680"/>
          <w:tab w:val="left" w:pos="4124"/>
          <w:tab w:val="left" w:pos="4988"/>
          <w:tab w:val="left" w:pos="5852"/>
          <w:tab w:val="left" w:pos="6356"/>
          <w:tab w:val="left" w:pos="7460"/>
        </w:tabs>
      </w:pPr>
      <w:r>
        <w:tab/>
        <w:t>after</w:t>
      </w:r>
      <w:r>
        <w:tab/>
      </w:r>
      <w:r>
        <w:rPr>
          <w:smallCaps/>
        </w:rPr>
        <w:t>if</w:t>
      </w:r>
      <w:r>
        <w:t>-long.time-</w:t>
      </w:r>
      <w:r>
        <w:rPr>
          <w:smallCaps/>
        </w:rPr>
        <w:t>nom</w:t>
      </w:r>
      <w:r>
        <w:tab/>
        <w:t>(name)</w:t>
      </w:r>
      <w:r>
        <w:tab/>
      </w:r>
      <w:r>
        <w:rPr>
          <w:smallCaps/>
        </w:rPr>
        <w:t>f.h</w:t>
      </w:r>
      <w:r>
        <w:tab/>
        <w:t>(name)</w:t>
      </w:r>
      <w:r>
        <w:tab/>
      </w:r>
      <w:r>
        <w:rPr>
          <w:smallCaps/>
        </w:rPr>
        <w:t>af</w:t>
      </w:r>
      <w:r>
        <w:t>=eat</w:t>
      </w:r>
      <w:r>
        <w:tab/>
      </w:r>
      <w:r>
        <w:rPr>
          <w:smallCaps/>
        </w:rPr>
        <w:t>obl</w:t>
      </w:r>
      <w:r w:rsidR="005746D2">
        <w:tab/>
      </w:r>
      <w:r w:rsidR="005746D2">
        <w:rPr>
          <w:smallCaps/>
        </w:rPr>
        <w:t>red</w:t>
      </w:r>
      <w:r w:rsidR="005746D2">
        <w:t>-being</w:t>
      </w:r>
      <w:r w:rsidR="005746D2">
        <w:tab/>
        <w:t>say</w:t>
      </w:r>
    </w:p>
    <w:p w14:paraId="5D55219E" w14:textId="77777777" w:rsidR="00800AD8" w:rsidRDefault="00800AD8">
      <w:pPr>
        <w:pStyle w:val="InterlineFree"/>
      </w:pPr>
      <w:r>
        <w:t>Once upon a time there was a person of the Tjimu tribe called Taupili, who ate people, they say.</w:t>
      </w:r>
    </w:p>
    <w:p w14:paraId="25F79D6A" w14:textId="77777777" w:rsidR="00800AD8" w:rsidRDefault="00DC1AE0" w:rsidP="005746D2">
      <w:pPr>
        <w:pStyle w:val="InterlineText"/>
        <w:tabs>
          <w:tab w:val="left" w:pos="533"/>
          <w:tab w:val="left" w:pos="1187"/>
          <w:tab w:val="left" w:pos="2111"/>
          <w:tab w:val="left" w:pos="3245"/>
          <w:tab w:val="left" w:pos="3734"/>
          <w:tab w:val="left" w:pos="4178"/>
          <w:tab w:val="left" w:pos="6122"/>
          <w:tab w:val="left" w:pos="6821"/>
          <w:tab w:val="left" w:pos="7685"/>
        </w:tabs>
      </w:pPr>
      <w:r w:rsidRPr="003A1D48">
        <w:rPr>
          <w:rStyle w:val="InterlineTextNumChar"/>
        </w:rPr>
        <w:t>002</w:t>
      </w:r>
      <w:r w:rsidR="00800AD8">
        <w:tab/>
        <w:t>nu</w:t>
      </w:r>
      <w:r w:rsidR="00800AD8">
        <w:tab/>
        <w:t>izua</w:t>
      </w:r>
      <w:r w:rsidR="00800AD8">
        <w:tab/>
        <w:t>puaîak</w:t>
      </w:r>
      <w:r w:rsidR="00800AD8">
        <w:tab/>
        <w:t>sa</w:t>
      </w:r>
      <w:r w:rsidR="00800AD8">
        <w:tab/>
        <w:t>ini</w:t>
      </w:r>
      <w:r w:rsidR="00800AD8">
        <w:tab/>
        <w:t>pasemalavan</w:t>
      </w:r>
      <w:r w:rsidR="00800AD8">
        <w:tab/>
        <w:t>tjai</w:t>
      </w:r>
      <w:r w:rsidR="005746D2">
        <w:tab/>
        <w:t>Taupili,</w:t>
      </w:r>
      <w:r w:rsidR="005746D2">
        <w:tab/>
        <w:t>sa</w:t>
      </w:r>
    </w:p>
    <w:p w14:paraId="275EBE61" w14:textId="77777777" w:rsidR="00800AD8" w:rsidRDefault="00800AD8" w:rsidP="005746D2">
      <w:pPr>
        <w:pStyle w:val="InterlineGlossWithTrans"/>
        <w:tabs>
          <w:tab w:val="left" w:pos="533"/>
          <w:tab w:val="left" w:pos="1187"/>
          <w:tab w:val="left" w:pos="2111"/>
          <w:tab w:val="left" w:pos="3245"/>
          <w:tab w:val="left" w:pos="3734"/>
          <w:tab w:val="left" w:pos="4178"/>
          <w:tab w:val="left" w:pos="6122"/>
          <w:tab w:val="left" w:pos="6821"/>
          <w:tab w:val="left" w:pos="7685"/>
        </w:tabs>
      </w:pPr>
      <w:r>
        <w:tab/>
        <w:t>nu</w:t>
      </w:r>
      <w:r>
        <w:tab/>
        <w:t>i-zua</w:t>
      </w:r>
      <w:r>
        <w:tab/>
        <w:t>pu-aîak</w:t>
      </w:r>
      <w:r>
        <w:tab/>
        <w:t>sa</w:t>
      </w:r>
      <w:r>
        <w:tab/>
        <w:t>ini</w:t>
      </w:r>
      <w:r>
        <w:tab/>
        <w:t>pa-se-malaw-an</w:t>
      </w:r>
      <w:r>
        <w:tab/>
        <w:t>tjai</w:t>
      </w:r>
      <w:r w:rsidR="005746D2">
        <w:tab/>
        <w:t>Taupili</w:t>
      </w:r>
      <w:r w:rsidR="005746D2">
        <w:tab/>
        <w:t>sa</w:t>
      </w:r>
    </w:p>
    <w:p w14:paraId="78BA6507" w14:textId="77777777" w:rsidR="00800AD8" w:rsidRDefault="00800AD8" w:rsidP="005746D2">
      <w:pPr>
        <w:pStyle w:val="InterlineTransNoFree"/>
        <w:tabs>
          <w:tab w:val="left" w:pos="1187"/>
          <w:tab w:val="left" w:pos="2111"/>
          <w:tab w:val="left" w:pos="3245"/>
          <w:tab w:val="left" w:pos="3734"/>
          <w:tab w:val="left" w:pos="4178"/>
          <w:tab w:val="left" w:pos="6122"/>
          <w:tab w:val="left" w:pos="6821"/>
          <w:tab w:val="left" w:pos="7685"/>
        </w:tabs>
      </w:pPr>
      <w:r>
        <w:tab/>
        <w:t>when</w:t>
      </w:r>
      <w:r>
        <w:tab/>
      </w:r>
      <w:r>
        <w:rPr>
          <w:smallCaps/>
        </w:rPr>
        <w:t>loc</w:t>
      </w:r>
      <w:r>
        <w:t>-that</w:t>
      </w:r>
      <w:r>
        <w:tab/>
        <w:t>have-child</w:t>
      </w:r>
      <w:r>
        <w:tab/>
        <w:t>and</w:t>
      </w:r>
      <w:r>
        <w:tab/>
        <w:t>not</w:t>
      </w:r>
      <w:r>
        <w:tab/>
        <w:t>cause-</w:t>
      </w:r>
      <w:r>
        <w:rPr>
          <w:smallCaps/>
        </w:rPr>
        <w:t>invol</w:t>
      </w:r>
      <w:r>
        <w:t>-tell-</w:t>
      </w:r>
      <w:r>
        <w:rPr>
          <w:smallCaps/>
        </w:rPr>
        <w:t>lf</w:t>
      </w:r>
      <w:r>
        <w:tab/>
      </w:r>
      <w:r>
        <w:rPr>
          <w:smallCaps/>
        </w:rPr>
        <w:t>obl</w:t>
      </w:r>
      <w:r>
        <w:t>.</w:t>
      </w:r>
      <w:r w:rsidR="001E164C" w:rsidRPr="001E164C">
        <w:rPr>
          <w:smallCaps/>
        </w:rPr>
        <w:t>h</w:t>
      </w:r>
      <w:r w:rsidR="005746D2">
        <w:tab/>
        <w:t>(name)</w:t>
      </w:r>
      <w:r w:rsidR="005746D2">
        <w:tab/>
        <w:t>and</w:t>
      </w:r>
    </w:p>
    <w:p w14:paraId="21C2BCEC" w14:textId="77777777" w:rsidR="00800AD8" w:rsidRDefault="00800AD8" w:rsidP="005746D2">
      <w:pPr>
        <w:pStyle w:val="InterlineText"/>
        <w:tabs>
          <w:tab w:val="left" w:pos="533"/>
          <w:tab w:val="left" w:pos="1487"/>
          <w:tab w:val="left" w:pos="2261"/>
          <w:tab w:val="left" w:pos="3185"/>
          <w:tab w:val="left" w:pos="4844"/>
          <w:tab w:val="left" w:pos="5768"/>
          <w:tab w:val="left" w:pos="6032"/>
          <w:tab w:val="left" w:pos="6881"/>
          <w:tab w:val="left" w:pos="7145"/>
          <w:tab w:val="left" w:pos="7784"/>
          <w:tab w:val="left" w:pos="8273"/>
        </w:tabs>
      </w:pPr>
      <w:r>
        <w:tab/>
        <w:t>keîangi</w:t>
      </w:r>
      <w:r>
        <w:tab/>
        <w:t>tu</w:t>
      </w:r>
      <w:r>
        <w:tab/>
        <w:t>izua</w:t>
      </w:r>
      <w:r>
        <w:tab/>
        <w:t>napuaîak,</w:t>
      </w:r>
      <w:r w:rsidR="005746D2">
        <w:tab/>
        <w:t>vaiken</w:t>
      </w:r>
      <w:r w:rsidR="005746D2">
        <w:tab/>
        <w:t>a</w:t>
      </w:r>
      <w:r w:rsidR="005746D2">
        <w:tab/>
        <w:t>malap</w:t>
      </w:r>
      <w:r w:rsidR="005746D2">
        <w:tab/>
        <w:t>a</w:t>
      </w:r>
      <w:r w:rsidR="005746D2">
        <w:tab/>
        <w:t>aîak,</w:t>
      </w:r>
      <w:r w:rsidR="005746D2">
        <w:tab/>
        <w:t>sa</w:t>
      </w:r>
      <w:r w:rsidR="005746D2">
        <w:tab/>
        <w:t>kani.</w:t>
      </w:r>
    </w:p>
    <w:p w14:paraId="46D67B7B" w14:textId="77777777" w:rsidR="00800AD8" w:rsidRDefault="00800AD8" w:rsidP="005746D2">
      <w:pPr>
        <w:pStyle w:val="InterlineGlossWithTrans"/>
        <w:tabs>
          <w:tab w:val="left" w:pos="533"/>
          <w:tab w:val="left" w:pos="1487"/>
          <w:tab w:val="left" w:pos="2261"/>
          <w:tab w:val="left" w:pos="3185"/>
          <w:tab w:val="left" w:pos="4844"/>
          <w:tab w:val="left" w:pos="5768"/>
          <w:tab w:val="left" w:pos="6032"/>
          <w:tab w:val="left" w:pos="6881"/>
          <w:tab w:val="left" w:pos="7145"/>
          <w:tab w:val="left" w:pos="7784"/>
          <w:tab w:val="left" w:pos="8273"/>
        </w:tabs>
      </w:pPr>
      <w:r>
        <w:tab/>
        <w:t>keîang-i</w:t>
      </w:r>
      <w:r>
        <w:tab/>
        <w:t>tu</w:t>
      </w:r>
      <w:r>
        <w:tab/>
        <w:t>i-zua</w:t>
      </w:r>
      <w:r>
        <w:tab/>
        <w:t>na-pu-aîak</w:t>
      </w:r>
      <w:r w:rsidR="005746D2">
        <w:tab/>
        <w:t>vaik-en</w:t>
      </w:r>
      <w:r w:rsidR="005746D2">
        <w:tab/>
        <w:t>a</w:t>
      </w:r>
      <w:r w:rsidR="005746D2">
        <w:tab/>
        <w:t>m-alap</w:t>
      </w:r>
      <w:r w:rsidR="005746D2">
        <w:tab/>
        <w:t>a</w:t>
      </w:r>
      <w:r w:rsidR="005746D2">
        <w:tab/>
        <w:t>aîak</w:t>
      </w:r>
      <w:r w:rsidR="005746D2">
        <w:tab/>
        <w:t>sa</w:t>
      </w:r>
      <w:r w:rsidR="005746D2">
        <w:tab/>
        <w:t>kan-i</w:t>
      </w:r>
    </w:p>
    <w:p w14:paraId="2D4BFE0B" w14:textId="77777777" w:rsidR="00800AD8" w:rsidRDefault="00800AD8" w:rsidP="005746D2">
      <w:pPr>
        <w:pStyle w:val="InterlineTrans"/>
        <w:tabs>
          <w:tab w:val="left" w:pos="533"/>
          <w:tab w:val="left" w:pos="1487"/>
          <w:tab w:val="left" w:pos="2261"/>
          <w:tab w:val="left" w:pos="3185"/>
          <w:tab w:val="left" w:pos="4844"/>
          <w:tab w:val="left" w:pos="5768"/>
          <w:tab w:val="left" w:pos="6032"/>
          <w:tab w:val="left" w:pos="6881"/>
          <w:tab w:val="left" w:pos="7145"/>
          <w:tab w:val="left" w:pos="7784"/>
          <w:tab w:val="left" w:pos="8273"/>
        </w:tabs>
      </w:pPr>
      <w:r>
        <w:tab/>
        <w:t>know-</w:t>
      </w:r>
      <w:r>
        <w:rPr>
          <w:smallCaps/>
        </w:rPr>
        <w:t>pf</w:t>
      </w:r>
      <w:r>
        <w:tab/>
      </w:r>
      <w:r>
        <w:rPr>
          <w:smallCaps/>
        </w:rPr>
        <w:t>compl</w:t>
      </w:r>
      <w:r>
        <w:tab/>
      </w:r>
      <w:r>
        <w:rPr>
          <w:smallCaps/>
        </w:rPr>
        <w:t>loc</w:t>
      </w:r>
      <w:r>
        <w:t>-that</w:t>
      </w:r>
      <w:r>
        <w:tab/>
      </w:r>
      <w:r>
        <w:rPr>
          <w:smallCaps/>
        </w:rPr>
        <w:t>past</w:t>
      </w:r>
      <w:r>
        <w:t>-have-child</w:t>
      </w:r>
      <w:r w:rsidR="005746D2">
        <w:tab/>
        <w:t>leave-</w:t>
      </w:r>
      <w:r w:rsidR="005746D2">
        <w:rPr>
          <w:smallCaps/>
        </w:rPr>
        <w:t>pf</w:t>
      </w:r>
      <w:r w:rsidR="005746D2">
        <w:rPr>
          <w:smallCaps/>
        </w:rPr>
        <w:tab/>
        <w:t>c</w:t>
      </w:r>
      <w:r w:rsidR="005746D2">
        <w:tab/>
      </w:r>
      <w:r w:rsidR="005746D2">
        <w:rPr>
          <w:smallCaps/>
        </w:rPr>
        <w:t>af</w:t>
      </w:r>
      <w:r w:rsidR="005746D2">
        <w:t>-take</w:t>
      </w:r>
      <w:r w:rsidR="005746D2">
        <w:rPr>
          <w:smallCaps/>
        </w:rPr>
        <w:tab/>
        <w:t>c</w:t>
      </w:r>
      <w:r w:rsidR="005746D2">
        <w:rPr>
          <w:smallCaps/>
        </w:rPr>
        <w:tab/>
      </w:r>
      <w:r w:rsidR="005746D2">
        <w:t>child</w:t>
      </w:r>
      <w:r w:rsidR="005746D2">
        <w:tab/>
        <w:t>and</w:t>
      </w:r>
      <w:r w:rsidR="005746D2">
        <w:tab/>
        <w:t>eat-</w:t>
      </w:r>
      <w:r w:rsidR="005746D2">
        <w:rPr>
          <w:smallCaps/>
        </w:rPr>
        <w:t>pf</w:t>
      </w:r>
    </w:p>
    <w:p w14:paraId="575DB619" w14:textId="77777777" w:rsidR="00800AD8" w:rsidRDefault="00800AD8">
      <w:pPr>
        <w:pStyle w:val="InterlineFree"/>
      </w:pPr>
      <w:r>
        <w:t>If anyone had a child and didn’t tell Taupili, and (s)he got to know that someone had had a child, he would go and take</w:t>
      </w:r>
      <w:r w:rsidR="005746D2">
        <w:t xml:space="preserve"> the child and eat it.</w:t>
      </w:r>
    </w:p>
    <w:p w14:paraId="411FCF93" w14:textId="77777777" w:rsidR="00800AD8" w:rsidRDefault="00DC1AE0" w:rsidP="005746D2">
      <w:pPr>
        <w:pStyle w:val="InterlineText"/>
        <w:tabs>
          <w:tab w:val="left" w:pos="533"/>
          <w:tab w:val="left" w:pos="1517"/>
          <w:tab w:val="left" w:pos="2171"/>
          <w:tab w:val="left" w:pos="3110"/>
          <w:tab w:val="left" w:pos="3614"/>
          <w:tab w:val="left" w:pos="4718"/>
          <w:tab w:val="left" w:pos="5507"/>
          <w:tab w:val="left" w:pos="5771"/>
          <w:tab w:val="left" w:pos="6275"/>
          <w:tab w:val="left" w:pos="6749"/>
        </w:tabs>
      </w:pPr>
      <w:r w:rsidRPr="003A1D48">
        <w:rPr>
          <w:rStyle w:val="InterlineTextNumChar"/>
        </w:rPr>
        <w:lastRenderedPageBreak/>
        <w:t>003</w:t>
      </w:r>
      <w:r w:rsidR="00800AD8">
        <w:tab/>
        <w:t>saka</w:t>
      </w:r>
      <w:r w:rsidR="00800AD8">
        <w:tab/>
        <w:t>nu</w:t>
      </w:r>
      <w:r w:rsidR="00800AD8">
        <w:tab/>
        <w:t>qemtsi</w:t>
      </w:r>
      <w:r w:rsidR="00800AD8">
        <w:tab/>
        <w:t>tua</w:t>
      </w:r>
      <w:r w:rsidR="00800AD8">
        <w:tab/>
        <w:t>tsautsau,</w:t>
      </w:r>
      <w:r w:rsidR="00800AD8">
        <w:tab/>
        <w:t>kanen</w:t>
      </w:r>
      <w:r w:rsidR="00800AD8">
        <w:tab/>
        <w:t>a</w:t>
      </w:r>
      <w:r w:rsidR="00800AD8">
        <w:tab/>
        <w:t>uta,</w:t>
      </w:r>
      <w:r w:rsidR="00800AD8">
        <w:tab/>
        <w:t>aya</w:t>
      </w:r>
      <w:r w:rsidR="005746D2">
        <w:tab/>
        <w:t>tjautsikel.</w:t>
      </w:r>
    </w:p>
    <w:p w14:paraId="7C6B02DB" w14:textId="77777777" w:rsidR="00800AD8" w:rsidRDefault="00800AD8" w:rsidP="005746D2">
      <w:pPr>
        <w:pStyle w:val="InterlineGlossWithTrans"/>
        <w:tabs>
          <w:tab w:val="left" w:pos="533"/>
          <w:tab w:val="left" w:pos="1517"/>
          <w:tab w:val="left" w:pos="2171"/>
          <w:tab w:val="left" w:pos="3110"/>
          <w:tab w:val="left" w:pos="3614"/>
          <w:tab w:val="left" w:pos="4718"/>
          <w:tab w:val="left" w:pos="5507"/>
          <w:tab w:val="left" w:pos="5771"/>
          <w:tab w:val="left" w:pos="6275"/>
          <w:tab w:val="left" w:pos="6749"/>
        </w:tabs>
      </w:pPr>
      <w:r>
        <w:tab/>
        <w:t>sa-ka</w:t>
      </w:r>
      <w:r>
        <w:tab/>
        <w:t>nu</w:t>
      </w:r>
      <w:r>
        <w:tab/>
        <w:t>m=qetsi</w:t>
      </w:r>
      <w:r>
        <w:tab/>
        <w:t>tua</w:t>
      </w:r>
      <w:r>
        <w:tab/>
        <w:t>tsau-tsau</w:t>
      </w:r>
      <w:r>
        <w:tab/>
        <w:t>kan-en</w:t>
      </w:r>
      <w:r>
        <w:tab/>
        <w:t>a</w:t>
      </w:r>
      <w:r>
        <w:tab/>
        <w:t>uta</w:t>
      </w:r>
      <w:r>
        <w:tab/>
        <w:t>aya</w:t>
      </w:r>
      <w:r w:rsidR="005746D2">
        <w:tab/>
        <w:t>tjautsikel</w:t>
      </w:r>
    </w:p>
    <w:p w14:paraId="30597E33" w14:textId="77777777" w:rsidR="00800AD8" w:rsidRDefault="00800AD8" w:rsidP="005746D2">
      <w:pPr>
        <w:pStyle w:val="InterlineTrans"/>
        <w:tabs>
          <w:tab w:val="left" w:pos="533"/>
          <w:tab w:val="left" w:pos="1517"/>
          <w:tab w:val="left" w:pos="2171"/>
          <w:tab w:val="left" w:pos="3110"/>
          <w:tab w:val="left" w:pos="3614"/>
          <w:tab w:val="left" w:pos="4718"/>
          <w:tab w:val="left" w:pos="5507"/>
          <w:tab w:val="left" w:pos="5771"/>
          <w:tab w:val="left" w:pos="6275"/>
          <w:tab w:val="left" w:pos="6749"/>
        </w:tabs>
      </w:pPr>
      <w:r>
        <w:tab/>
        <w:t>and-after</w:t>
      </w:r>
      <w:r>
        <w:tab/>
        <w:t>when</w:t>
      </w:r>
      <w:r>
        <w:tab/>
      </w:r>
      <w:r>
        <w:rPr>
          <w:smallCaps/>
        </w:rPr>
        <w:t>af</w:t>
      </w:r>
      <w:r>
        <w:t>=fight</w:t>
      </w:r>
      <w:r>
        <w:tab/>
      </w:r>
      <w:r>
        <w:rPr>
          <w:smallCaps/>
        </w:rPr>
        <w:t>obl</w:t>
      </w:r>
      <w:r>
        <w:tab/>
      </w:r>
      <w:r>
        <w:rPr>
          <w:smallCaps/>
        </w:rPr>
        <w:t>red</w:t>
      </w:r>
      <w:r>
        <w:t>-being</w:t>
      </w:r>
      <w:r>
        <w:tab/>
        <w:t>eat-</w:t>
      </w:r>
      <w:r>
        <w:rPr>
          <w:smallCaps/>
        </w:rPr>
        <w:t>pf</w:t>
      </w:r>
      <w:r>
        <w:rPr>
          <w:smallCaps/>
        </w:rPr>
        <w:tab/>
        <w:t>c</w:t>
      </w:r>
      <w:r>
        <w:rPr>
          <w:smallCaps/>
        </w:rPr>
        <w:tab/>
      </w:r>
      <w:r>
        <w:t>also</w:t>
      </w:r>
      <w:r>
        <w:tab/>
        <w:t>say</w:t>
      </w:r>
      <w:r w:rsidR="005746D2">
        <w:tab/>
        <w:t>story</w:t>
      </w:r>
    </w:p>
    <w:p w14:paraId="744B4111" w14:textId="77777777" w:rsidR="00800AD8" w:rsidRDefault="00800AD8">
      <w:pPr>
        <w:pStyle w:val="InterlineFree"/>
      </w:pPr>
      <w:r>
        <w:t>When he killed people, they too were eaten, according to the story.</w:t>
      </w:r>
    </w:p>
    <w:p w14:paraId="060C2184" w14:textId="77777777" w:rsidR="00800AD8" w:rsidRDefault="00DC1AE0" w:rsidP="005746D2">
      <w:pPr>
        <w:pStyle w:val="InterlineText"/>
        <w:tabs>
          <w:tab w:val="left" w:pos="533"/>
          <w:tab w:val="left" w:pos="797"/>
          <w:tab w:val="left" w:pos="1496"/>
          <w:tab w:val="left" w:pos="2435"/>
          <w:tab w:val="left" w:pos="3419"/>
          <w:tab w:val="left" w:pos="3923"/>
          <w:tab w:val="left" w:pos="5867"/>
          <w:tab w:val="left" w:pos="6791"/>
          <w:tab w:val="left" w:pos="7835"/>
        </w:tabs>
      </w:pPr>
      <w:r w:rsidRPr="003A1D48">
        <w:rPr>
          <w:rStyle w:val="InterlineTextNumChar"/>
        </w:rPr>
        <w:t>004</w:t>
      </w:r>
      <w:r w:rsidR="00800AD8">
        <w:tab/>
        <w:t>a</w:t>
      </w:r>
      <w:r w:rsidR="00800AD8">
        <w:tab/>
        <w:t>tapaw</w:t>
      </w:r>
      <w:r w:rsidR="00800AD8">
        <w:tab/>
        <w:t>inika</w:t>
      </w:r>
      <w:r w:rsidR="00800AD8">
        <w:tab/>
        <w:t>imaza</w:t>
      </w:r>
      <w:r w:rsidR="00800AD8">
        <w:tab/>
        <w:t>i</w:t>
      </w:r>
      <w:r w:rsidR="00800AD8">
        <w:tab/>
        <w:t>qinaîan;</w:t>
      </w:r>
      <w:r w:rsidR="00800AD8">
        <w:tab/>
        <w:t>izua</w:t>
      </w:r>
      <w:r w:rsidR="005746D2">
        <w:tab/>
        <w:t>itjua</w:t>
      </w:r>
      <w:r w:rsidR="005746D2">
        <w:tab/>
        <w:t>Tjinekaî;</w:t>
      </w:r>
    </w:p>
    <w:p w14:paraId="1A6E6DA4" w14:textId="77777777" w:rsidR="00800AD8" w:rsidRDefault="00800AD8" w:rsidP="005746D2">
      <w:pPr>
        <w:pStyle w:val="InterlineGlossWithTrans"/>
        <w:tabs>
          <w:tab w:val="left" w:pos="533"/>
          <w:tab w:val="left" w:pos="797"/>
          <w:tab w:val="left" w:pos="1496"/>
          <w:tab w:val="left" w:pos="2435"/>
          <w:tab w:val="left" w:pos="3419"/>
          <w:tab w:val="left" w:pos="3923"/>
          <w:tab w:val="left" w:pos="5867"/>
          <w:tab w:val="left" w:pos="6791"/>
          <w:tab w:val="left" w:pos="7835"/>
        </w:tabs>
      </w:pPr>
      <w:r>
        <w:tab/>
        <w:t>a</w:t>
      </w:r>
      <w:r>
        <w:tab/>
        <w:t>tapaw</w:t>
      </w:r>
      <w:r>
        <w:tab/>
        <w:t>ini-ka</w:t>
      </w:r>
      <w:r>
        <w:tab/>
        <w:t>i-maza</w:t>
      </w:r>
      <w:r>
        <w:tab/>
        <w:t>i</w:t>
      </w:r>
      <w:r>
        <w:tab/>
        <w:t>in=qaîa-an</w:t>
      </w:r>
      <w:r>
        <w:tab/>
        <w:t>i-zua</w:t>
      </w:r>
      <w:r w:rsidR="005746D2">
        <w:tab/>
        <w:t>i-tjua</w:t>
      </w:r>
      <w:r w:rsidR="005746D2">
        <w:tab/>
        <w:t>Tjinekaî</w:t>
      </w:r>
    </w:p>
    <w:p w14:paraId="1970F842" w14:textId="77777777" w:rsidR="00800AD8" w:rsidRDefault="00800AD8" w:rsidP="005746D2">
      <w:pPr>
        <w:pStyle w:val="InterlineTransNoFree"/>
        <w:tabs>
          <w:tab w:val="left" w:pos="797"/>
          <w:tab w:val="left" w:pos="1496"/>
          <w:tab w:val="left" w:pos="2435"/>
          <w:tab w:val="left" w:pos="3419"/>
          <w:tab w:val="left" w:pos="3923"/>
          <w:tab w:val="left" w:pos="5867"/>
          <w:tab w:val="left" w:pos="6791"/>
          <w:tab w:val="left" w:pos="7835"/>
        </w:tabs>
      </w:pPr>
      <w:r>
        <w:rPr>
          <w:smallCaps/>
        </w:rPr>
        <w:tab/>
        <w:t>c</w:t>
      </w:r>
      <w:r>
        <w:rPr>
          <w:smallCaps/>
        </w:rPr>
        <w:tab/>
      </w:r>
      <w:r>
        <w:t>hut</w:t>
      </w:r>
      <w:r>
        <w:tab/>
        <w:t>not-after</w:t>
      </w:r>
      <w:r>
        <w:tab/>
      </w:r>
      <w:r>
        <w:rPr>
          <w:smallCaps/>
        </w:rPr>
        <w:t>loc</w:t>
      </w:r>
      <w:r>
        <w:t>-here</w:t>
      </w:r>
      <w:r>
        <w:tab/>
      </w:r>
      <w:r>
        <w:rPr>
          <w:smallCaps/>
        </w:rPr>
        <w:t>loc</w:t>
      </w:r>
      <w:r>
        <w:tab/>
      </w:r>
      <w:r>
        <w:rPr>
          <w:smallCaps/>
        </w:rPr>
        <w:t>perf</w:t>
      </w:r>
      <w:r>
        <w:t>=outsider-</w:t>
      </w:r>
      <w:r>
        <w:rPr>
          <w:smallCaps/>
        </w:rPr>
        <w:t>nom</w:t>
      </w:r>
      <w:r>
        <w:tab/>
      </w:r>
      <w:r>
        <w:rPr>
          <w:smallCaps/>
        </w:rPr>
        <w:t>loc</w:t>
      </w:r>
      <w:r>
        <w:t>-that</w:t>
      </w:r>
      <w:r w:rsidR="005746D2">
        <w:tab/>
      </w:r>
      <w:r w:rsidR="005746D2">
        <w:rPr>
          <w:smallCaps/>
        </w:rPr>
        <w:t>loc</w:t>
      </w:r>
      <w:r w:rsidR="005746D2">
        <w:t>-there</w:t>
      </w:r>
      <w:r w:rsidR="005746D2">
        <w:tab/>
        <w:t>(name)</w:t>
      </w:r>
    </w:p>
    <w:p w14:paraId="1DF0C0FD" w14:textId="77777777" w:rsidR="00800AD8" w:rsidRDefault="00800AD8" w:rsidP="00A00DE4">
      <w:pPr>
        <w:pStyle w:val="InterlineText"/>
        <w:tabs>
          <w:tab w:val="left" w:pos="533"/>
          <w:tab w:val="left" w:pos="797"/>
          <w:tab w:val="left" w:pos="2561"/>
          <w:tab w:val="left" w:pos="3215"/>
          <w:tab w:val="left" w:pos="4079"/>
          <w:tab w:val="left" w:pos="4583"/>
        </w:tabs>
      </w:pPr>
      <w:r>
        <w:tab/>
        <w:t>a</w:t>
      </w:r>
      <w:r>
        <w:tab/>
        <w:t>izuazuanan</w:t>
      </w:r>
      <w:r>
        <w:tab/>
        <w:t>nu</w:t>
      </w:r>
      <w:r>
        <w:tab/>
        <w:t>keman</w:t>
      </w:r>
      <w:r>
        <w:tab/>
        <w:t>tua</w:t>
      </w:r>
      <w:r w:rsidR="00A00DE4">
        <w:tab/>
        <w:t>tsautsau.</w:t>
      </w:r>
    </w:p>
    <w:p w14:paraId="3828688D" w14:textId="77777777" w:rsidR="00800AD8" w:rsidRDefault="00800AD8" w:rsidP="00A00DE4">
      <w:pPr>
        <w:pStyle w:val="InterlineGlossWithTrans"/>
        <w:tabs>
          <w:tab w:val="left" w:pos="533"/>
          <w:tab w:val="left" w:pos="797"/>
          <w:tab w:val="left" w:pos="2561"/>
          <w:tab w:val="left" w:pos="3215"/>
          <w:tab w:val="left" w:pos="4079"/>
          <w:tab w:val="left" w:pos="4583"/>
        </w:tabs>
      </w:pPr>
      <w:r>
        <w:tab/>
        <w:t>a</w:t>
      </w:r>
      <w:r>
        <w:tab/>
        <w:t>i-zua-zua-anan</w:t>
      </w:r>
      <w:r>
        <w:tab/>
        <w:t>nu</w:t>
      </w:r>
      <w:r>
        <w:tab/>
        <w:t>em=</w:t>
      </w:r>
      <w:smartTag w:uri="urn:schemas-microsoft-com:office:smarttags" w:element="State">
        <w:smartTag w:uri="urn:schemas-microsoft-com:office:smarttags" w:element="place">
          <w:r>
            <w:t>kan</w:t>
          </w:r>
        </w:smartTag>
      </w:smartTag>
      <w:r>
        <w:tab/>
        <w:t>tua</w:t>
      </w:r>
      <w:r w:rsidR="00A00DE4">
        <w:tab/>
        <w:t>tsau-tsau</w:t>
      </w:r>
    </w:p>
    <w:p w14:paraId="013FBD5F" w14:textId="77777777" w:rsidR="00800AD8" w:rsidRDefault="00800AD8" w:rsidP="00A00DE4">
      <w:pPr>
        <w:pStyle w:val="InterlineTrans"/>
        <w:tabs>
          <w:tab w:val="left" w:pos="533"/>
          <w:tab w:val="left" w:pos="797"/>
          <w:tab w:val="left" w:pos="2561"/>
          <w:tab w:val="left" w:pos="3215"/>
          <w:tab w:val="left" w:pos="4079"/>
          <w:tab w:val="left" w:pos="4583"/>
        </w:tabs>
      </w:pPr>
      <w:r>
        <w:rPr>
          <w:smallCaps/>
        </w:rPr>
        <w:tab/>
        <w:t>c</w:t>
      </w:r>
      <w:r>
        <w:rPr>
          <w:smallCaps/>
        </w:rPr>
        <w:tab/>
        <w:t>loc</w:t>
      </w:r>
      <w:r>
        <w:t>-</w:t>
      </w:r>
      <w:r>
        <w:rPr>
          <w:smallCaps/>
        </w:rPr>
        <w:t>red</w:t>
      </w:r>
      <w:r>
        <w:t>-that-still</w:t>
      </w:r>
      <w:r>
        <w:tab/>
        <w:t>when</w:t>
      </w:r>
      <w:r>
        <w:tab/>
      </w:r>
      <w:r>
        <w:rPr>
          <w:smallCaps/>
        </w:rPr>
        <w:t>af</w:t>
      </w:r>
      <w:r>
        <w:t>=eat</w:t>
      </w:r>
      <w:r>
        <w:tab/>
      </w:r>
      <w:r>
        <w:rPr>
          <w:smallCaps/>
        </w:rPr>
        <w:t>obl</w:t>
      </w:r>
      <w:r w:rsidR="00A00DE4">
        <w:tab/>
      </w:r>
      <w:r w:rsidR="00A00DE4">
        <w:rPr>
          <w:smallCaps/>
        </w:rPr>
        <w:t>red</w:t>
      </w:r>
      <w:r w:rsidR="00A00DE4">
        <w:t>-being</w:t>
      </w:r>
    </w:p>
    <w:p w14:paraId="05509851" w14:textId="77777777" w:rsidR="00800AD8" w:rsidRDefault="00800AD8">
      <w:pPr>
        <w:pStyle w:val="InterlineFree"/>
      </w:pPr>
      <w:r>
        <w:t>His house was not here in the village; it was there at Tjinekaî. It was always there that he ate people.</w:t>
      </w:r>
    </w:p>
    <w:p w14:paraId="7FF014BE" w14:textId="77777777" w:rsidR="00800AD8" w:rsidRDefault="00800AD8" w:rsidP="00A00DE4">
      <w:pPr>
        <w:pStyle w:val="FullTranslation"/>
      </w:pPr>
      <w:r>
        <w:t>Once upon a time there was a person of the Tjimu tribe called Taupili, who ate people, they say. If anyone had a child and didn’t tell Taupili, and (s)he got to know that someone had had a child, he would go and take the child and eat it. When he killed people, they too were eaten, according to the story. His house was not here in the village; it was there at Tjinekaî. It was always there that he ate people.</w:t>
      </w:r>
    </w:p>
    <w:p w14:paraId="3858C700" w14:textId="77777777" w:rsidR="00800AD8" w:rsidRDefault="00800AD8">
      <w:pPr>
        <w:pStyle w:val="Heading4"/>
      </w:pPr>
      <w:r w:rsidRPr="00996908">
        <w:rPr>
          <w:rStyle w:val="NumTextHeadingChar"/>
        </w:rPr>
        <w:t>027</w:t>
      </w:r>
      <w:r>
        <w:t xml:space="preserve"> DEER, WILD PIG, GOAT AND MUNTJAC</w:t>
      </w:r>
      <w:r w:rsidR="003C19B5">
        <w:t xml:space="preserve"> DEER</w:t>
      </w:r>
      <w:r w:rsidR="00A00DE4">
        <w:br/>
      </w:r>
      <w:r>
        <w:t>venan vavuy sizi takets</w:t>
      </w:r>
      <w:r w:rsidR="001208B6">
        <w:t xml:space="preserve"> (</w:t>
      </w:r>
      <w:r w:rsidR="00A00DE4">
        <w:t>Tjakuvukuvuî village, p.199</w:t>
      </w:r>
      <w:r w:rsidR="001208B6">
        <w:t>)</w:t>
      </w:r>
    </w:p>
    <w:p w14:paraId="40D71CE6" w14:textId="77777777" w:rsidR="00800AD8" w:rsidRDefault="00DC1AE0" w:rsidP="0054532B">
      <w:pPr>
        <w:pStyle w:val="InterlineText"/>
        <w:tabs>
          <w:tab w:val="left" w:pos="533"/>
          <w:tab w:val="left" w:pos="1097"/>
          <w:tab w:val="left" w:pos="2876"/>
          <w:tab w:val="left" w:pos="3779"/>
          <w:tab w:val="left" w:pos="4289"/>
          <w:tab w:val="left" w:pos="4733"/>
          <w:tab w:val="left" w:pos="5072"/>
        </w:tabs>
      </w:pPr>
      <w:r w:rsidRPr="003A1D48">
        <w:rPr>
          <w:rStyle w:val="InterlineTextNumChar"/>
        </w:rPr>
        <w:t>001</w:t>
      </w:r>
      <w:r w:rsidR="00800AD8">
        <w:tab/>
        <w:t>ka</w:t>
      </w:r>
      <w:r w:rsidR="00800AD8">
        <w:tab/>
        <w:t>sitsuayan</w:t>
      </w:r>
      <w:r w:rsidR="00800AD8">
        <w:tab/>
        <w:t>izua</w:t>
      </w:r>
      <w:r w:rsidR="00800AD8">
        <w:tab/>
        <w:t>zua</w:t>
      </w:r>
      <w:r w:rsidR="00800AD8">
        <w:tab/>
        <w:t>ti</w:t>
      </w:r>
      <w:r w:rsidR="00800AD8">
        <w:tab/>
        <w:t>sa</w:t>
      </w:r>
      <w:r w:rsidR="00800AD8">
        <w:tab/>
        <w:t>Vuluvulung.</w:t>
      </w:r>
    </w:p>
    <w:p w14:paraId="177C6B7D" w14:textId="77777777" w:rsidR="00800AD8" w:rsidRDefault="00800AD8" w:rsidP="0054532B">
      <w:pPr>
        <w:pStyle w:val="InterlineGlossWithTrans"/>
        <w:tabs>
          <w:tab w:val="left" w:pos="533"/>
          <w:tab w:val="left" w:pos="1097"/>
          <w:tab w:val="left" w:pos="2876"/>
          <w:tab w:val="left" w:pos="3779"/>
          <w:tab w:val="left" w:pos="4289"/>
          <w:tab w:val="left" w:pos="4733"/>
          <w:tab w:val="left" w:pos="5072"/>
        </w:tabs>
      </w:pPr>
      <w:r>
        <w:tab/>
        <w:t>ka</w:t>
      </w:r>
      <w:r>
        <w:tab/>
        <w:t>si-tsuay-an</w:t>
      </w:r>
      <w:r>
        <w:tab/>
        <w:t>i-zua</w:t>
      </w:r>
      <w:r>
        <w:tab/>
        <w:t>zua</w:t>
      </w:r>
      <w:r>
        <w:tab/>
        <w:t>ti</w:t>
      </w:r>
      <w:r>
        <w:tab/>
        <w:t>sa</w:t>
      </w:r>
      <w:r>
        <w:tab/>
        <w:t>Vuluvulung</w:t>
      </w:r>
    </w:p>
    <w:p w14:paraId="1B345C46" w14:textId="77777777" w:rsidR="00800AD8" w:rsidRDefault="00800AD8" w:rsidP="0054532B">
      <w:pPr>
        <w:pStyle w:val="InterlineTrans"/>
        <w:tabs>
          <w:tab w:val="left" w:pos="533"/>
          <w:tab w:val="left" w:pos="1097"/>
          <w:tab w:val="left" w:pos="2876"/>
          <w:tab w:val="left" w:pos="3779"/>
          <w:tab w:val="left" w:pos="4289"/>
          <w:tab w:val="left" w:pos="4733"/>
          <w:tab w:val="left" w:pos="5072"/>
        </w:tabs>
      </w:pPr>
      <w:r>
        <w:tab/>
        <w:t>after</w:t>
      </w:r>
      <w:r>
        <w:tab/>
      </w:r>
      <w:r>
        <w:rPr>
          <w:smallCaps/>
        </w:rPr>
        <w:t>if</w:t>
      </w:r>
      <w:r>
        <w:t>-long.time-</w:t>
      </w:r>
      <w:r>
        <w:rPr>
          <w:smallCaps/>
        </w:rPr>
        <w:t>nom</w:t>
      </w:r>
      <w:r>
        <w:tab/>
      </w:r>
      <w:r>
        <w:rPr>
          <w:smallCaps/>
        </w:rPr>
        <w:t>loc</w:t>
      </w:r>
      <w:r>
        <w:t>-that</w:t>
      </w:r>
      <w:r>
        <w:tab/>
        <w:t>that</w:t>
      </w:r>
      <w:r>
        <w:tab/>
      </w:r>
      <w:r>
        <w:rPr>
          <w:smallCaps/>
        </w:rPr>
        <w:t>f.h</w:t>
      </w:r>
      <w:r>
        <w:rPr>
          <w:smallCaps/>
        </w:rPr>
        <w:tab/>
        <w:t>h</w:t>
      </w:r>
      <w:r>
        <w:rPr>
          <w:smallCaps/>
        </w:rPr>
        <w:tab/>
      </w:r>
      <w:r>
        <w:t>(name)</w:t>
      </w:r>
    </w:p>
    <w:p w14:paraId="42C4B64E" w14:textId="77777777" w:rsidR="00800AD8" w:rsidRDefault="00800AD8" w:rsidP="00A00DE4">
      <w:pPr>
        <w:pStyle w:val="InterlineFree"/>
      </w:pPr>
      <w:r>
        <w:t>Once upon a time there was a person called Vuluvulung (</w:t>
      </w:r>
      <w:r w:rsidR="007800F5" w:rsidRPr="007800F5">
        <w:rPr>
          <w:i/>
        </w:rPr>
        <w:t>or</w:t>
      </w:r>
      <w:r w:rsidR="007800F5">
        <w:t xml:space="preserve"> Savuluvulung; </w:t>
      </w:r>
      <w:r w:rsidR="00A00DE4" w:rsidRPr="00A00DE4">
        <w:rPr>
          <w:i/>
        </w:rPr>
        <w:t>or</w:t>
      </w:r>
      <w:r>
        <w:t xml:space="preserve"> Old Granny</w:t>
      </w:r>
      <w:r w:rsidR="00A00DE4">
        <w:t>?</w:t>
      </w:r>
      <w:r>
        <w:t>).</w:t>
      </w:r>
    </w:p>
    <w:p w14:paraId="0F92B61D" w14:textId="77777777" w:rsidR="00800AD8" w:rsidRDefault="00DC1AE0" w:rsidP="00A00DE4">
      <w:pPr>
        <w:pStyle w:val="InterlineText"/>
        <w:tabs>
          <w:tab w:val="left" w:pos="533"/>
          <w:tab w:val="left" w:pos="1202"/>
          <w:tab w:val="left" w:pos="2351"/>
          <w:tab w:val="left" w:pos="2855"/>
          <w:tab w:val="left" w:pos="3464"/>
          <w:tab w:val="left" w:pos="3728"/>
          <w:tab w:val="left" w:pos="4547"/>
          <w:tab w:val="left" w:pos="6131"/>
          <w:tab w:val="left" w:pos="7175"/>
        </w:tabs>
      </w:pPr>
      <w:r w:rsidRPr="003A1D48">
        <w:rPr>
          <w:rStyle w:val="InterlineTextNumChar"/>
        </w:rPr>
        <w:t>002</w:t>
      </w:r>
      <w:r w:rsidR="00800AD8">
        <w:tab/>
        <w:t>manu</w:t>
      </w:r>
      <w:r w:rsidR="00800AD8">
        <w:tab/>
        <w:t>padjumak</w:t>
      </w:r>
      <w:r w:rsidR="00800AD8">
        <w:tab/>
        <w:t>tua</w:t>
      </w:r>
      <w:r w:rsidR="00800AD8">
        <w:tab/>
        <w:t>aîak</w:t>
      </w:r>
      <w:r w:rsidR="00800AD8">
        <w:tab/>
        <w:t>a</w:t>
      </w:r>
      <w:r w:rsidR="00800AD8">
        <w:tab/>
        <w:t>uqaîay</w:t>
      </w:r>
      <w:r w:rsidR="00800AD8">
        <w:tab/>
        <w:t>mavavuvavuy</w:t>
      </w:r>
      <w:r w:rsidR="00800AD8">
        <w:tab/>
        <w:t>itjua</w:t>
      </w:r>
      <w:r w:rsidR="00A00DE4">
        <w:tab/>
        <w:t>îitsaq.</w:t>
      </w:r>
    </w:p>
    <w:p w14:paraId="0A613FF8" w14:textId="77777777" w:rsidR="00800AD8" w:rsidRDefault="00800AD8" w:rsidP="00A00DE4">
      <w:pPr>
        <w:pStyle w:val="InterlineGlossWithTrans"/>
        <w:tabs>
          <w:tab w:val="left" w:pos="533"/>
          <w:tab w:val="left" w:pos="1202"/>
          <w:tab w:val="left" w:pos="2351"/>
          <w:tab w:val="left" w:pos="2855"/>
          <w:tab w:val="left" w:pos="3464"/>
          <w:tab w:val="left" w:pos="3728"/>
          <w:tab w:val="left" w:pos="4547"/>
          <w:tab w:val="left" w:pos="6131"/>
          <w:tab w:val="left" w:pos="7175"/>
        </w:tabs>
      </w:pPr>
      <w:r>
        <w:tab/>
        <w:t>manu</w:t>
      </w:r>
      <w:r>
        <w:tab/>
        <w:t>pa-djumak</w:t>
      </w:r>
      <w:r>
        <w:tab/>
        <w:t>tua</w:t>
      </w:r>
      <w:r>
        <w:tab/>
        <w:t>aîak</w:t>
      </w:r>
      <w:r>
        <w:tab/>
        <w:t>a</w:t>
      </w:r>
      <w:r>
        <w:tab/>
        <w:t>uqaîay</w:t>
      </w:r>
      <w:r>
        <w:tab/>
        <w:t>ma-vavu-vavuy</w:t>
      </w:r>
      <w:r>
        <w:tab/>
        <w:t>i-tjua</w:t>
      </w:r>
      <w:r w:rsidR="00A00DE4">
        <w:tab/>
        <w:t>îitsaq</w:t>
      </w:r>
    </w:p>
    <w:p w14:paraId="4FDFC0DE" w14:textId="77777777" w:rsidR="00800AD8" w:rsidRDefault="00800AD8" w:rsidP="00A00DE4">
      <w:pPr>
        <w:pStyle w:val="InterlineTrans"/>
        <w:tabs>
          <w:tab w:val="left" w:pos="533"/>
          <w:tab w:val="left" w:pos="1202"/>
          <w:tab w:val="left" w:pos="2351"/>
          <w:tab w:val="left" w:pos="2855"/>
          <w:tab w:val="left" w:pos="3464"/>
          <w:tab w:val="left" w:pos="3728"/>
          <w:tab w:val="left" w:pos="4547"/>
          <w:tab w:val="left" w:pos="6131"/>
          <w:tab w:val="left" w:pos="7175"/>
        </w:tabs>
      </w:pPr>
      <w:r>
        <w:tab/>
        <w:t>then</w:t>
      </w:r>
      <w:r>
        <w:tab/>
        <w:t>cause-find</w:t>
      </w:r>
      <w:r>
        <w:tab/>
      </w:r>
      <w:r>
        <w:rPr>
          <w:smallCaps/>
        </w:rPr>
        <w:t>obl</w:t>
      </w:r>
      <w:r>
        <w:tab/>
        <w:t>child</w:t>
      </w:r>
      <w:r>
        <w:rPr>
          <w:smallCaps/>
        </w:rPr>
        <w:tab/>
        <w:t>c</w:t>
      </w:r>
      <w:r>
        <w:rPr>
          <w:smallCaps/>
        </w:rPr>
        <w:tab/>
      </w:r>
      <w:r>
        <w:t>male</w:t>
      </w:r>
      <w:r>
        <w:tab/>
      </w:r>
      <w:r>
        <w:rPr>
          <w:smallCaps/>
        </w:rPr>
        <w:t>stat</w:t>
      </w:r>
      <w:r>
        <w:t>-</w:t>
      </w:r>
      <w:r>
        <w:rPr>
          <w:smallCaps/>
        </w:rPr>
        <w:t>red</w:t>
      </w:r>
      <w:r>
        <w:t>-pig</w:t>
      </w:r>
      <w:r>
        <w:tab/>
      </w:r>
      <w:r>
        <w:rPr>
          <w:smallCaps/>
        </w:rPr>
        <w:t>loc</w:t>
      </w:r>
      <w:r>
        <w:t>-there</w:t>
      </w:r>
      <w:r w:rsidR="00A00DE4">
        <w:tab/>
        <w:t>mud</w:t>
      </w:r>
    </w:p>
    <w:p w14:paraId="55F6F231" w14:textId="77777777" w:rsidR="00800AD8" w:rsidRDefault="00800AD8">
      <w:pPr>
        <w:pStyle w:val="InterlineFree"/>
      </w:pPr>
      <w:r>
        <w:t>She</w:t>
      </w:r>
      <w:r w:rsidR="007800F5">
        <w:t>/he</w:t>
      </w:r>
      <w:r>
        <w:t xml:space="preserve"> found a boy crawling in the mud.</w:t>
      </w:r>
    </w:p>
    <w:p w14:paraId="7DB63111" w14:textId="77777777" w:rsidR="00800AD8" w:rsidRDefault="00DC1AE0" w:rsidP="001069E4">
      <w:pPr>
        <w:pStyle w:val="InterlineText"/>
        <w:tabs>
          <w:tab w:val="left" w:pos="533"/>
          <w:tab w:val="left" w:pos="1022"/>
          <w:tab w:val="left" w:pos="1856"/>
          <w:tab w:val="left" w:pos="2540"/>
          <w:tab w:val="left" w:pos="3179"/>
          <w:tab w:val="left" w:pos="3668"/>
          <w:tab w:val="left" w:pos="5582"/>
          <w:tab w:val="left" w:pos="6071"/>
          <w:tab w:val="left" w:pos="7565"/>
        </w:tabs>
      </w:pPr>
      <w:r w:rsidRPr="003A1D48">
        <w:rPr>
          <w:rStyle w:val="InterlineTextNumChar"/>
        </w:rPr>
        <w:t>003</w:t>
      </w:r>
      <w:r w:rsidR="00800AD8">
        <w:tab/>
        <w:t>qau</w:t>
      </w:r>
      <w:r w:rsidR="00800AD8">
        <w:tab/>
        <w:t>alapen</w:t>
      </w:r>
      <w:r w:rsidR="00800AD8">
        <w:tab/>
        <w:t>azua</w:t>
      </w:r>
      <w:r w:rsidR="00800AD8">
        <w:tab/>
        <w:t>aîak,</w:t>
      </w:r>
      <w:r w:rsidR="00800AD8">
        <w:tab/>
        <w:t>sa</w:t>
      </w:r>
      <w:r w:rsidR="00800AD8">
        <w:tab/>
        <w:t>pakiramata-i,</w:t>
      </w:r>
      <w:r w:rsidR="00800AD8">
        <w:tab/>
        <w:t>sa</w:t>
      </w:r>
      <w:r w:rsidR="001069E4">
        <w:tab/>
        <w:t>paitungi,</w:t>
      </w:r>
      <w:r w:rsidR="001069E4">
        <w:tab/>
        <w:t>sa</w:t>
      </w:r>
    </w:p>
    <w:p w14:paraId="51854F43" w14:textId="77777777" w:rsidR="00800AD8" w:rsidRDefault="00800AD8" w:rsidP="001069E4">
      <w:pPr>
        <w:pStyle w:val="InterlineGlossWithTrans"/>
        <w:tabs>
          <w:tab w:val="left" w:pos="533"/>
          <w:tab w:val="left" w:pos="1022"/>
          <w:tab w:val="left" w:pos="1856"/>
          <w:tab w:val="left" w:pos="2540"/>
          <w:tab w:val="left" w:pos="3179"/>
          <w:tab w:val="left" w:pos="3668"/>
          <w:tab w:val="left" w:pos="5582"/>
          <w:tab w:val="left" w:pos="6071"/>
          <w:tab w:val="left" w:pos="7565"/>
        </w:tabs>
      </w:pPr>
      <w:r>
        <w:tab/>
        <w:t>qau</w:t>
      </w:r>
      <w:r>
        <w:tab/>
        <w:t>alap-en</w:t>
      </w:r>
      <w:r>
        <w:tab/>
        <w:t>a-zua</w:t>
      </w:r>
      <w:r>
        <w:tab/>
        <w:t>aîak</w:t>
      </w:r>
      <w:r>
        <w:tab/>
        <w:t>sa</w:t>
      </w:r>
      <w:r>
        <w:tab/>
        <w:t>pa-ki-ramata-i</w:t>
      </w:r>
      <w:r>
        <w:tab/>
        <w:t>sa</w:t>
      </w:r>
      <w:r w:rsidR="001069E4">
        <w:tab/>
        <w:t>pa-itung-i</w:t>
      </w:r>
      <w:r w:rsidR="001069E4">
        <w:tab/>
        <w:t>sa</w:t>
      </w:r>
    </w:p>
    <w:p w14:paraId="023EA160" w14:textId="77777777" w:rsidR="00800AD8" w:rsidRDefault="00800AD8" w:rsidP="001069E4">
      <w:pPr>
        <w:pStyle w:val="InterlineTransNoFree"/>
        <w:tabs>
          <w:tab w:val="left" w:pos="1022"/>
          <w:tab w:val="left" w:pos="1856"/>
          <w:tab w:val="left" w:pos="2540"/>
          <w:tab w:val="left" w:pos="3179"/>
          <w:tab w:val="left" w:pos="3668"/>
          <w:tab w:val="left" w:pos="5582"/>
          <w:tab w:val="left" w:pos="6071"/>
          <w:tab w:val="left" w:pos="7565"/>
        </w:tabs>
      </w:pPr>
      <w:r>
        <w:tab/>
        <w:t>so</w:t>
      </w:r>
      <w:r>
        <w:tab/>
        <w:t>take-</w:t>
      </w:r>
      <w:r>
        <w:rPr>
          <w:smallCaps/>
        </w:rPr>
        <w:t>pf</w:t>
      </w:r>
      <w:r>
        <w:tab/>
      </w:r>
      <w:r>
        <w:rPr>
          <w:smallCaps/>
        </w:rPr>
        <w:t>c-</w:t>
      </w:r>
      <w:r>
        <w:t>that</w:t>
      </w:r>
      <w:r>
        <w:tab/>
        <w:t>child</w:t>
      </w:r>
      <w:r>
        <w:tab/>
        <w:t>and</w:t>
      </w:r>
      <w:r>
        <w:tab/>
        <w:t>cause-self-wash-</w:t>
      </w:r>
      <w:r>
        <w:rPr>
          <w:smallCaps/>
        </w:rPr>
        <w:t>pf</w:t>
      </w:r>
      <w:r>
        <w:tab/>
        <w:t>and</w:t>
      </w:r>
      <w:r w:rsidR="001069E4">
        <w:tab/>
        <w:t>cause-cloth-</w:t>
      </w:r>
      <w:r w:rsidR="001069E4">
        <w:rPr>
          <w:smallCaps/>
        </w:rPr>
        <w:t>pf</w:t>
      </w:r>
      <w:r w:rsidR="001069E4">
        <w:tab/>
        <w:t>and</w:t>
      </w:r>
    </w:p>
    <w:p w14:paraId="37C17FCC" w14:textId="77777777" w:rsidR="00800AD8" w:rsidRDefault="00800AD8" w:rsidP="001069E4">
      <w:pPr>
        <w:pStyle w:val="InterlineText"/>
        <w:tabs>
          <w:tab w:val="left" w:pos="533"/>
        </w:tabs>
      </w:pPr>
      <w:r>
        <w:tab/>
        <w:t>pakani.</w:t>
      </w:r>
    </w:p>
    <w:p w14:paraId="15507720" w14:textId="77777777" w:rsidR="00800AD8" w:rsidRDefault="00800AD8" w:rsidP="001069E4">
      <w:pPr>
        <w:pStyle w:val="InterlineGlossWithTrans"/>
        <w:tabs>
          <w:tab w:val="left" w:pos="533"/>
        </w:tabs>
      </w:pPr>
      <w:r>
        <w:tab/>
        <w:t>pa-kan-i</w:t>
      </w:r>
    </w:p>
    <w:p w14:paraId="4AF6D214" w14:textId="77777777" w:rsidR="00800AD8" w:rsidRDefault="00800AD8" w:rsidP="00B76180">
      <w:pPr>
        <w:pStyle w:val="InterlineTransNoFree"/>
        <w:tabs>
          <w:tab w:val="right" w:pos="8789"/>
        </w:tabs>
      </w:pPr>
      <w:r>
        <w:tab/>
        <w:t>cause-eat-</w:t>
      </w:r>
      <w:r>
        <w:rPr>
          <w:smallCaps/>
        </w:rPr>
        <w:t>pf</w:t>
      </w:r>
      <w:r w:rsidR="001069E4">
        <w:rPr>
          <w:smallCaps/>
        </w:rPr>
        <w:tab/>
      </w:r>
      <w:r w:rsidR="001069E4">
        <w:t>She took the child, washed, clothed and fed it.</w:t>
      </w:r>
    </w:p>
    <w:p w14:paraId="79E61FBB" w14:textId="77777777" w:rsidR="00800AD8" w:rsidRDefault="00DC1AE0" w:rsidP="001069E4">
      <w:pPr>
        <w:pStyle w:val="InterlineText"/>
        <w:tabs>
          <w:tab w:val="left" w:pos="533"/>
          <w:tab w:val="left" w:pos="2117"/>
          <w:tab w:val="left" w:pos="2891"/>
          <w:tab w:val="left" w:pos="3965"/>
          <w:tab w:val="left" w:pos="4439"/>
          <w:tab w:val="left" w:pos="4883"/>
          <w:tab w:val="left" w:pos="5222"/>
        </w:tabs>
      </w:pPr>
      <w:r w:rsidRPr="003A1D48">
        <w:rPr>
          <w:rStyle w:val="InterlineTextNumChar"/>
        </w:rPr>
        <w:t>004</w:t>
      </w:r>
      <w:r w:rsidR="00800AD8">
        <w:tab/>
        <w:t>“paulaan</w:t>
      </w:r>
      <w:r w:rsidR="00800AD8">
        <w:tab/>
        <w:t>tu</w:t>
      </w:r>
      <w:r w:rsidR="00800AD8">
        <w:tab/>
        <w:t>meqatsa,”</w:t>
      </w:r>
      <w:r w:rsidR="00800AD8">
        <w:tab/>
        <w:t>aya</w:t>
      </w:r>
      <w:r w:rsidR="00800AD8">
        <w:tab/>
        <w:t>ti</w:t>
      </w:r>
      <w:r w:rsidR="00800AD8">
        <w:tab/>
        <w:t>sa</w:t>
      </w:r>
      <w:r w:rsidR="00800AD8">
        <w:tab/>
        <w:t>Vuluvulung.</w:t>
      </w:r>
    </w:p>
    <w:p w14:paraId="0C5C3A4E" w14:textId="77777777" w:rsidR="00800AD8" w:rsidRDefault="00800AD8" w:rsidP="001069E4">
      <w:pPr>
        <w:pStyle w:val="InterlineGlossWithTrans"/>
        <w:tabs>
          <w:tab w:val="left" w:pos="533"/>
          <w:tab w:val="left" w:pos="2117"/>
          <w:tab w:val="left" w:pos="2891"/>
          <w:tab w:val="left" w:pos="3965"/>
          <w:tab w:val="left" w:pos="4439"/>
          <w:tab w:val="left" w:pos="4883"/>
          <w:tab w:val="left" w:pos="5222"/>
        </w:tabs>
      </w:pPr>
      <w:r>
        <w:tab/>
        <w:t>pa-ula-an</w:t>
      </w:r>
      <w:r>
        <w:tab/>
        <w:t>tu</w:t>
      </w:r>
      <w:r>
        <w:tab/>
        <w:t>me-qatsa</w:t>
      </w:r>
      <w:r>
        <w:tab/>
        <w:t>aya</w:t>
      </w:r>
      <w:r>
        <w:tab/>
        <w:t>ti</w:t>
      </w:r>
      <w:r>
        <w:tab/>
        <w:t>sa</w:t>
      </w:r>
      <w:r>
        <w:tab/>
        <w:t>Vuluvulung</w:t>
      </w:r>
    </w:p>
    <w:p w14:paraId="49356F11" w14:textId="77777777" w:rsidR="00800AD8" w:rsidRDefault="00800AD8" w:rsidP="001069E4">
      <w:pPr>
        <w:pStyle w:val="InterlineTrans"/>
        <w:tabs>
          <w:tab w:val="left" w:pos="533"/>
          <w:tab w:val="left" w:pos="2117"/>
          <w:tab w:val="left" w:pos="2891"/>
          <w:tab w:val="left" w:pos="3965"/>
          <w:tab w:val="left" w:pos="4439"/>
          <w:tab w:val="left" w:pos="4883"/>
          <w:tab w:val="left" w:pos="5222"/>
        </w:tabs>
      </w:pPr>
      <w:r>
        <w:tab/>
        <w:t>cause-lack-</w:t>
      </w:r>
      <w:r>
        <w:rPr>
          <w:smallCaps/>
        </w:rPr>
        <w:t>nom</w:t>
      </w:r>
      <w:r>
        <w:tab/>
      </w:r>
      <w:r>
        <w:rPr>
          <w:smallCaps/>
        </w:rPr>
        <w:t>compl</w:t>
      </w:r>
      <w:r>
        <w:tab/>
      </w:r>
      <w:r>
        <w:rPr>
          <w:smallCaps/>
        </w:rPr>
        <w:t>af</w:t>
      </w:r>
      <w:r>
        <w:t>-big</w:t>
      </w:r>
      <w:r>
        <w:tab/>
        <w:t>say</w:t>
      </w:r>
      <w:r>
        <w:tab/>
      </w:r>
      <w:r>
        <w:rPr>
          <w:smallCaps/>
        </w:rPr>
        <w:t>f.h</w:t>
      </w:r>
      <w:r>
        <w:rPr>
          <w:smallCaps/>
        </w:rPr>
        <w:tab/>
        <w:t>h</w:t>
      </w:r>
      <w:r>
        <w:rPr>
          <w:smallCaps/>
        </w:rPr>
        <w:tab/>
      </w:r>
      <w:r>
        <w:t>(name)</w:t>
      </w:r>
    </w:p>
    <w:p w14:paraId="21F2C9E0" w14:textId="77777777" w:rsidR="00800AD8" w:rsidRDefault="00800AD8">
      <w:pPr>
        <w:pStyle w:val="InterlineFree"/>
      </w:pPr>
      <w:r>
        <w:t>“A pity if it doesn’t grow up,” said Vuluvulung.</w:t>
      </w:r>
    </w:p>
    <w:p w14:paraId="7A376306" w14:textId="77777777" w:rsidR="00800AD8" w:rsidRDefault="00DC1AE0" w:rsidP="001069E4">
      <w:pPr>
        <w:pStyle w:val="InterlineText"/>
        <w:tabs>
          <w:tab w:val="left" w:pos="533"/>
          <w:tab w:val="left" w:pos="1202"/>
        </w:tabs>
      </w:pPr>
      <w:r w:rsidRPr="003A1D48">
        <w:rPr>
          <w:rStyle w:val="InterlineTextNumChar"/>
        </w:rPr>
        <w:t>005</w:t>
      </w:r>
      <w:r w:rsidR="00800AD8">
        <w:tab/>
        <w:t>manu</w:t>
      </w:r>
      <w:r w:rsidR="00800AD8">
        <w:tab/>
        <w:t>meqatsa.</w:t>
      </w:r>
    </w:p>
    <w:p w14:paraId="39DED66A" w14:textId="77777777" w:rsidR="00800AD8" w:rsidRDefault="00800AD8" w:rsidP="001069E4">
      <w:pPr>
        <w:pStyle w:val="InterlineGlossWithTrans"/>
        <w:tabs>
          <w:tab w:val="left" w:pos="533"/>
          <w:tab w:val="left" w:pos="1202"/>
        </w:tabs>
      </w:pPr>
      <w:r>
        <w:tab/>
        <w:t>manu</w:t>
      </w:r>
      <w:r>
        <w:tab/>
        <w:t>me-qatsa</w:t>
      </w:r>
    </w:p>
    <w:p w14:paraId="34D47674" w14:textId="77777777" w:rsidR="00800AD8" w:rsidRDefault="00800AD8" w:rsidP="00B76180">
      <w:pPr>
        <w:pStyle w:val="InterlineTransNoFree"/>
        <w:tabs>
          <w:tab w:val="left" w:pos="1202"/>
          <w:tab w:val="right" w:pos="8789"/>
        </w:tabs>
      </w:pPr>
      <w:r>
        <w:tab/>
        <w:t>then</w:t>
      </w:r>
      <w:r>
        <w:tab/>
      </w:r>
      <w:r>
        <w:rPr>
          <w:smallCaps/>
        </w:rPr>
        <w:t>af</w:t>
      </w:r>
      <w:r>
        <w:t>-big</w:t>
      </w:r>
      <w:r w:rsidR="001069E4">
        <w:tab/>
        <w:t>And the child grew up.</w:t>
      </w:r>
    </w:p>
    <w:p w14:paraId="55D100BA" w14:textId="77777777" w:rsidR="00800AD8" w:rsidRDefault="00DC1AE0" w:rsidP="001069E4">
      <w:pPr>
        <w:pStyle w:val="InterlineText"/>
        <w:tabs>
          <w:tab w:val="left" w:pos="533"/>
          <w:tab w:val="left" w:pos="1217"/>
          <w:tab w:val="left" w:pos="1661"/>
          <w:tab w:val="left" w:pos="2000"/>
          <w:tab w:val="left" w:pos="3224"/>
          <w:tab w:val="left" w:pos="3788"/>
          <w:tab w:val="left" w:pos="4802"/>
          <w:tab w:val="left" w:pos="5306"/>
          <w:tab w:val="left" w:pos="6020"/>
          <w:tab w:val="left" w:pos="6284"/>
          <w:tab w:val="left" w:pos="6788"/>
          <w:tab w:val="left" w:pos="7502"/>
          <w:tab w:val="left" w:pos="7991"/>
        </w:tabs>
      </w:pPr>
      <w:r w:rsidRPr="003A1D48">
        <w:rPr>
          <w:rStyle w:val="InterlineTextNumChar"/>
        </w:rPr>
        <w:t>006</w:t>
      </w:r>
      <w:r w:rsidR="00800AD8">
        <w:tab/>
        <w:t>azua</w:t>
      </w:r>
      <w:r w:rsidR="00800AD8">
        <w:tab/>
        <w:t>ti</w:t>
      </w:r>
      <w:r w:rsidR="00800AD8">
        <w:tab/>
        <w:t>sa</w:t>
      </w:r>
      <w:r w:rsidR="00800AD8">
        <w:tab/>
        <w:t>Vuluvulung</w:t>
      </w:r>
      <w:r w:rsidR="00800AD8">
        <w:tab/>
        <w:t>ka</w:t>
      </w:r>
      <w:r w:rsidR="00800AD8">
        <w:tab/>
        <w:t>tsemalis</w:t>
      </w:r>
      <w:r w:rsidR="00800AD8">
        <w:tab/>
        <w:t>tua</w:t>
      </w:r>
      <w:r w:rsidR="00800AD8">
        <w:tab/>
        <w:t>leklek</w:t>
      </w:r>
      <w:r w:rsidR="00800AD8">
        <w:tab/>
        <w:t>a</w:t>
      </w:r>
      <w:r w:rsidR="00800AD8">
        <w:tab/>
        <w:t>ta</w:t>
      </w:r>
      <w:r w:rsidR="001069E4">
        <w:tab/>
        <w:t>qapiz,</w:t>
      </w:r>
      <w:r w:rsidR="001069E4">
        <w:tab/>
        <w:t>sa</w:t>
      </w:r>
      <w:r w:rsidR="001069E4">
        <w:tab/>
        <w:t>vaik</w:t>
      </w:r>
    </w:p>
    <w:p w14:paraId="4E15CF70" w14:textId="77777777" w:rsidR="00800AD8" w:rsidRDefault="00800AD8" w:rsidP="001069E4">
      <w:pPr>
        <w:pStyle w:val="InterlineGlossWithTrans"/>
        <w:tabs>
          <w:tab w:val="left" w:pos="533"/>
          <w:tab w:val="left" w:pos="1217"/>
          <w:tab w:val="left" w:pos="1661"/>
          <w:tab w:val="left" w:pos="2000"/>
          <w:tab w:val="left" w:pos="3224"/>
          <w:tab w:val="left" w:pos="3788"/>
          <w:tab w:val="left" w:pos="4802"/>
          <w:tab w:val="left" w:pos="5306"/>
          <w:tab w:val="left" w:pos="6020"/>
          <w:tab w:val="left" w:pos="6284"/>
          <w:tab w:val="left" w:pos="6788"/>
          <w:tab w:val="left" w:pos="7502"/>
          <w:tab w:val="left" w:pos="7991"/>
        </w:tabs>
      </w:pPr>
      <w:r>
        <w:tab/>
        <w:t>a-zua</w:t>
      </w:r>
      <w:r>
        <w:tab/>
        <w:t>ti</w:t>
      </w:r>
      <w:r>
        <w:tab/>
        <w:t>sa</w:t>
      </w:r>
      <w:r>
        <w:tab/>
        <w:t>Vuluvulung</w:t>
      </w:r>
      <w:r>
        <w:tab/>
        <w:t>ka</w:t>
      </w:r>
      <w:r>
        <w:tab/>
        <w:t>em=tsalis</w:t>
      </w:r>
      <w:r>
        <w:tab/>
        <w:t>tua</w:t>
      </w:r>
      <w:r>
        <w:tab/>
        <w:t>leklek</w:t>
      </w:r>
      <w:r>
        <w:tab/>
        <w:t>a</w:t>
      </w:r>
      <w:r>
        <w:tab/>
        <w:t>ta</w:t>
      </w:r>
      <w:r w:rsidR="001069E4">
        <w:tab/>
        <w:t>qapiz</w:t>
      </w:r>
      <w:r w:rsidR="001069E4">
        <w:tab/>
        <w:t>sa</w:t>
      </w:r>
      <w:r w:rsidR="001069E4">
        <w:tab/>
        <w:t>vaik</w:t>
      </w:r>
    </w:p>
    <w:p w14:paraId="35C3DCCC" w14:textId="77777777" w:rsidR="00800AD8" w:rsidRDefault="00800AD8" w:rsidP="001069E4">
      <w:pPr>
        <w:pStyle w:val="InterlineTransNoFree"/>
        <w:tabs>
          <w:tab w:val="left" w:pos="1217"/>
          <w:tab w:val="left" w:pos="1661"/>
          <w:tab w:val="left" w:pos="2000"/>
          <w:tab w:val="left" w:pos="3224"/>
          <w:tab w:val="left" w:pos="3788"/>
          <w:tab w:val="left" w:pos="4802"/>
          <w:tab w:val="left" w:pos="5306"/>
          <w:tab w:val="left" w:pos="6020"/>
          <w:tab w:val="left" w:pos="6284"/>
          <w:tab w:val="left" w:pos="6788"/>
          <w:tab w:val="left" w:pos="7502"/>
          <w:tab w:val="left" w:pos="7991"/>
        </w:tabs>
      </w:pPr>
      <w:r>
        <w:tab/>
      </w:r>
      <w:r>
        <w:rPr>
          <w:smallCaps/>
        </w:rPr>
        <w:t>c-</w:t>
      </w:r>
      <w:r>
        <w:t>that</w:t>
      </w:r>
      <w:r>
        <w:tab/>
      </w:r>
      <w:r>
        <w:rPr>
          <w:smallCaps/>
        </w:rPr>
        <w:t>f.h</w:t>
      </w:r>
      <w:r>
        <w:rPr>
          <w:smallCaps/>
        </w:rPr>
        <w:tab/>
        <w:t>h</w:t>
      </w:r>
      <w:r>
        <w:rPr>
          <w:smallCaps/>
        </w:rPr>
        <w:tab/>
      </w:r>
      <w:r>
        <w:t>(name)</w:t>
      </w:r>
      <w:r>
        <w:tab/>
        <w:t>after</w:t>
      </w:r>
      <w:r>
        <w:tab/>
      </w:r>
      <w:r>
        <w:rPr>
          <w:smallCaps/>
        </w:rPr>
        <w:t>af</w:t>
      </w:r>
      <w:r>
        <w:t>=rope</w:t>
      </w:r>
      <w:r>
        <w:tab/>
      </w:r>
      <w:r>
        <w:rPr>
          <w:smallCaps/>
        </w:rPr>
        <w:t>obl</w:t>
      </w:r>
      <w:r>
        <w:tab/>
        <w:t>twine</w:t>
      </w:r>
      <w:r>
        <w:rPr>
          <w:smallCaps/>
        </w:rPr>
        <w:tab/>
        <w:t>c</w:t>
      </w:r>
      <w:r>
        <w:rPr>
          <w:smallCaps/>
        </w:rPr>
        <w:tab/>
        <w:t>obl</w:t>
      </w:r>
      <w:r w:rsidR="001069E4">
        <w:tab/>
        <w:t>braid</w:t>
      </w:r>
      <w:r w:rsidR="001069E4">
        <w:tab/>
        <w:t>and</w:t>
      </w:r>
      <w:r w:rsidR="001069E4">
        <w:tab/>
        <w:t>leave</w:t>
      </w:r>
    </w:p>
    <w:p w14:paraId="35FA412C" w14:textId="77777777" w:rsidR="00800AD8" w:rsidRDefault="00800AD8" w:rsidP="001069E4">
      <w:pPr>
        <w:pStyle w:val="InterlineText"/>
        <w:tabs>
          <w:tab w:val="left" w:pos="533"/>
          <w:tab w:val="left" w:pos="797"/>
          <w:tab w:val="left" w:pos="1541"/>
          <w:tab w:val="left" w:pos="2765"/>
          <w:tab w:val="left" w:pos="3704"/>
          <w:tab w:val="left" w:pos="4388"/>
        </w:tabs>
      </w:pPr>
      <w:r>
        <w:tab/>
        <w:t>a</w:t>
      </w:r>
      <w:r>
        <w:tab/>
        <w:t>sema</w:t>
      </w:r>
      <w:r>
        <w:tab/>
        <w:t>tsemtsemel,</w:t>
      </w:r>
      <w:r>
        <w:tab/>
        <w:t>katsuin</w:t>
      </w:r>
      <w:r>
        <w:tab/>
        <w:t>azua</w:t>
      </w:r>
      <w:r>
        <w:tab/>
        <w:t>kake÷ian.</w:t>
      </w:r>
    </w:p>
    <w:p w14:paraId="5CA2FE43" w14:textId="77777777" w:rsidR="00800AD8" w:rsidRDefault="00800AD8" w:rsidP="001069E4">
      <w:pPr>
        <w:pStyle w:val="InterlineGlossWithTrans"/>
        <w:tabs>
          <w:tab w:val="left" w:pos="533"/>
          <w:tab w:val="left" w:pos="797"/>
          <w:tab w:val="left" w:pos="1541"/>
          <w:tab w:val="left" w:pos="2765"/>
          <w:tab w:val="left" w:pos="3704"/>
          <w:tab w:val="left" w:pos="4388"/>
        </w:tabs>
      </w:pPr>
      <w:r>
        <w:tab/>
        <w:t>a</w:t>
      </w:r>
      <w:r>
        <w:tab/>
        <w:t>em=sa</w:t>
      </w:r>
      <w:r>
        <w:tab/>
        <w:t>tsem-tsemel</w:t>
      </w:r>
      <w:r>
        <w:tab/>
        <w:t>katsu-en</w:t>
      </w:r>
      <w:r>
        <w:tab/>
        <w:t>a-zua</w:t>
      </w:r>
      <w:r>
        <w:tab/>
        <w:t>ka-ke÷i-an</w:t>
      </w:r>
    </w:p>
    <w:p w14:paraId="740142E7" w14:textId="77777777" w:rsidR="00800AD8" w:rsidRDefault="00800AD8" w:rsidP="001069E4">
      <w:pPr>
        <w:pStyle w:val="InterlineTrans"/>
        <w:tabs>
          <w:tab w:val="left" w:pos="533"/>
          <w:tab w:val="left" w:pos="797"/>
          <w:tab w:val="left" w:pos="1541"/>
          <w:tab w:val="left" w:pos="2765"/>
          <w:tab w:val="left" w:pos="3704"/>
          <w:tab w:val="left" w:pos="4388"/>
        </w:tabs>
      </w:pPr>
      <w:r>
        <w:rPr>
          <w:smallCaps/>
        </w:rPr>
        <w:tab/>
        <w:t>c</w:t>
      </w:r>
      <w:r>
        <w:rPr>
          <w:smallCaps/>
        </w:rPr>
        <w:tab/>
        <w:t>af</w:t>
      </w:r>
      <w:r>
        <w:t>=go</w:t>
      </w:r>
      <w:r>
        <w:tab/>
      </w:r>
      <w:r>
        <w:rPr>
          <w:smallCaps/>
        </w:rPr>
        <w:t>red</w:t>
      </w:r>
      <w:r>
        <w:t>-plant</w:t>
      </w:r>
      <w:r>
        <w:tab/>
        <w:t>carry-</w:t>
      </w:r>
      <w:r>
        <w:rPr>
          <w:smallCaps/>
        </w:rPr>
        <w:t>pf</w:t>
      </w:r>
      <w:r>
        <w:tab/>
      </w:r>
      <w:r>
        <w:rPr>
          <w:smallCaps/>
        </w:rPr>
        <w:t>c-</w:t>
      </w:r>
      <w:r>
        <w:t>that</w:t>
      </w:r>
      <w:r>
        <w:tab/>
      </w:r>
      <w:r>
        <w:rPr>
          <w:smallCaps/>
        </w:rPr>
        <w:t>red</w:t>
      </w:r>
      <w:r>
        <w:t>-small-</w:t>
      </w:r>
      <w:r>
        <w:rPr>
          <w:smallCaps/>
        </w:rPr>
        <w:t>nom</w:t>
      </w:r>
    </w:p>
    <w:p w14:paraId="6F708DB4" w14:textId="77777777" w:rsidR="00800AD8" w:rsidRDefault="00800AD8" w:rsidP="001069E4">
      <w:pPr>
        <w:pStyle w:val="InterlineFree"/>
      </w:pPr>
      <w:r>
        <w:t>Vuluvulung made a single braided cord of hemp twine, and went to the woods, taking the child.</w:t>
      </w:r>
    </w:p>
    <w:p w14:paraId="4BF920E9" w14:textId="77777777" w:rsidR="00800AD8" w:rsidRDefault="00DC1AE0" w:rsidP="001069E4">
      <w:pPr>
        <w:pStyle w:val="InterlineText"/>
        <w:tabs>
          <w:tab w:val="left" w:pos="533"/>
          <w:tab w:val="left" w:pos="1562"/>
          <w:tab w:val="left" w:pos="2036"/>
          <w:tab w:val="left" w:pos="2870"/>
          <w:tab w:val="left" w:pos="3359"/>
          <w:tab w:val="left" w:pos="4133"/>
        </w:tabs>
      </w:pPr>
      <w:r w:rsidRPr="003A1D48">
        <w:rPr>
          <w:rStyle w:val="InterlineTextNumChar"/>
        </w:rPr>
        <w:t>007</w:t>
      </w:r>
      <w:r w:rsidR="00800AD8">
        <w:tab/>
        <w:t>“djadjasu</w:t>
      </w:r>
      <w:r w:rsidR="00800AD8">
        <w:tab/>
        <w:t>tsu</w:t>
      </w:r>
      <w:r w:rsidR="00800AD8">
        <w:tab/>
        <w:t>tjektjek</w:t>
      </w:r>
      <w:r w:rsidR="00800AD8">
        <w:tab/>
        <w:t>nua</w:t>
      </w:r>
      <w:r w:rsidR="00800AD8">
        <w:tab/>
        <w:t>tsalis,”</w:t>
      </w:r>
      <w:r w:rsidR="00800AD8">
        <w:tab/>
        <w:t>ayain.</w:t>
      </w:r>
    </w:p>
    <w:p w14:paraId="2F70617D" w14:textId="77777777" w:rsidR="00800AD8" w:rsidRDefault="00800AD8" w:rsidP="001069E4">
      <w:pPr>
        <w:pStyle w:val="InterlineGlossWithTrans"/>
        <w:tabs>
          <w:tab w:val="left" w:pos="533"/>
          <w:tab w:val="left" w:pos="1562"/>
          <w:tab w:val="left" w:pos="2036"/>
          <w:tab w:val="left" w:pos="2870"/>
          <w:tab w:val="left" w:pos="3359"/>
          <w:tab w:val="left" w:pos="4133"/>
        </w:tabs>
      </w:pPr>
      <w:r>
        <w:tab/>
        <w:t>djadjas-u</w:t>
      </w:r>
      <w:r>
        <w:tab/>
        <w:t>tsu</w:t>
      </w:r>
      <w:r>
        <w:tab/>
        <w:t>tjektjek</w:t>
      </w:r>
      <w:r>
        <w:tab/>
        <w:t>nua</w:t>
      </w:r>
      <w:r>
        <w:tab/>
        <w:t>tsalis</w:t>
      </w:r>
      <w:r>
        <w:tab/>
        <w:t>aya-en</w:t>
      </w:r>
    </w:p>
    <w:p w14:paraId="0558BFE5" w14:textId="77777777" w:rsidR="00800AD8" w:rsidRDefault="00800AD8" w:rsidP="001069E4">
      <w:pPr>
        <w:pStyle w:val="InterlineTrans"/>
        <w:tabs>
          <w:tab w:val="left" w:pos="533"/>
          <w:tab w:val="left" w:pos="1562"/>
          <w:tab w:val="left" w:pos="2036"/>
          <w:tab w:val="left" w:pos="2870"/>
          <w:tab w:val="left" w:pos="3359"/>
          <w:tab w:val="left" w:pos="4133"/>
        </w:tabs>
      </w:pPr>
      <w:r>
        <w:tab/>
        <w:t>grab-</w:t>
      </w:r>
      <w:r>
        <w:rPr>
          <w:smallCaps/>
        </w:rPr>
        <w:t>imp</w:t>
      </w:r>
      <w:r>
        <w:tab/>
        <w:t>this</w:t>
      </w:r>
      <w:r>
        <w:tab/>
        <w:t>end</w:t>
      </w:r>
      <w:r>
        <w:tab/>
        <w:t>of</w:t>
      </w:r>
      <w:r>
        <w:tab/>
        <w:t>rope</w:t>
      </w:r>
      <w:r>
        <w:tab/>
        <w:t>say-</w:t>
      </w:r>
      <w:r>
        <w:rPr>
          <w:smallCaps/>
        </w:rPr>
        <w:t>pf</w:t>
      </w:r>
    </w:p>
    <w:p w14:paraId="38C6729C" w14:textId="77777777" w:rsidR="00800AD8" w:rsidRDefault="00800AD8">
      <w:pPr>
        <w:pStyle w:val="InterlineFree"/>
      </w:pPr>
      <w:r>
        <w:t>“Take hold of the end of the cord,” the child was told.</w:t>
      </w:r>
    </w:p>
    <w:p w14:paraId="302789EA" w14:textId="77777777" w:rsidR="00800AD8" w:rsidRDefault="00DC1AE0" w:rsidP="001069E4">
      <w:pPr>
        <w:pStyle w:val="InterlineText"/>
        <w:tabs>
          <w:tab w:val="left" w:pos="533"/>
          <w:tab w:val="left" w:pos="1022"/>
          <w:tab w:val="left" w:pos="2126"/>
          <w:tab w:val="left" w:pos="2615"/>
        </w:tabs>
      </w:pPr>
      <w:r w:rsidRPr="003A1D48">
        <w:rPr>
          <w:rStyle w:val="InterlineTextNumChar"/>
        </w:rPr>
        <w:lastRenderedPageBreak/>
        <w:t>008</w:t>
      </w:r>
      <w:r w:rsidR="00800AD8">
        <w:tab/>
        <w:t>qau</w:t>
      </w:r>
      <w:r w:rsidR="00800AD8">
        <w:tab/>
        <w:t>djadjasen</w:t>
      </w:r>
      <w:r w:rsidR="00800AD8">
        <w:tab/>
        <w:t>nua</w:t>
      </w:r>
      <w:r w:rsidR="00800AD8">
        <w:tab/>
        <w:t>kake÷ian.</w:t>
      </w:r>
    </w:p>
    <w:p w14:paraId="77E2952B" w14:textId="77777777" w:rsidR="00800AD8" w:rsidRDefault="00800AD8" w:rsidP="001069E4">
      <w:pPr>
        <w:pStyle w:val="InterlineGlossWithTrans"/>
        <w:tabs>
          <w:tab w:val="left" w:pos="533"/>
          <w:tab w:val="left" w:pos="1022"/>
          <w:tab w:val="left" w:pos="2126"/>
          <w:tab w:val="left" w:pos="2615"/>
        </w:tabs>
      </w:pPr>
      <w:r>
        <w:tab/>
        <w:t>qau</w:t>
      </w:r>
      <w:r>
        <w:tab/>
        <w:t>djadjas-en</w:t>
      </w:r>
      <w:r>
        <w:tab/>
        <w:t>nua</w:t>
      </w:r>
      <w:r>
        <w:tab/>
        <w:t>ka-ke÷i-an</w:t>
      </w:r>
    </w:p>
    <w:p w14:paraId="4A81978B" w14:textId="77777777" w:rsidR="00800AD8" w:rsidRDefault="00800AD8" w:rsidP="00B76180">
      <w:pPr>
        <w:pStyle w:val="InterlineTransNoFree"/>
        <w:tabs>
          <w:tab w:val="left" w:pos="1022"/>
          <w:tab w:val="left" w:pos="2126"/>
          <w:tab w:val="left" w:pos="2615"/>
          <w:tab w:val="right" w:pos="8789"/>
        </w:tabs>
      </w:pPr>
      <w:r>
        <w:tab/>
        <w:t>so</w:t>
      </w:r>
      <w:r>
        <w:tab/>
        <w:t>grab-</w:t>
      </w:r>
      <w:r>
        <w:rPr>
          <w:smallCaps/>
        </w:rPr>
        <w:t>pf</w:t>
      </w:r>
      <w:r>
        <w:tab/>
        <w:t>by</w:t>
      </w:r>
      <w:r>
        <w:tab/>
      </w:r>
      <w:r>
        <w:rPr>
          <w:smallCaps/>
        </w:rPr>
        <w:t>red</w:t>
      </w:r>
      <w:r>
        <w:t>-small-</w:t>
      </w:r>
      <w:r>
        <w:rPr>
          <w:smallCaps/>
        </w:rPr>
        <w:t>nom</w:t>
      </w:r>
      <w:r w:rsidR="001069E4">
        <w:rPr>
          <w:smallCaps/>
        </w:rPr>
        <w:tab/>
      </w:r>
      <w:r w:rsidR="001069E4">
        <w:t>So the child took hold of it.</w:t>
      </w:r>
    </w:p>
    <w:p w14:paraId="689F9253" w14:textId="77777777" w:rsidR="00800AD8" w:rsidRDefault="00DC1AE0" w:rsidP="005D060B">
      <w:pPr>
        <w:pStyle w:val="InterlineText"/>
        <w:tabs>
          <w:tab w:val="left" w:pos="533"/>
          <w:tab w:val="left" w:pos="1172"/>
          <w:tab w:val="left" w:pos="1616"/>
          <w:tab w:val="left" w:pos="1955"/>
          <w:tab w:val="left" w:pos="3179"/>
          <w:tab w:val="left" w:pos="3683"/>
          <w:tab w:val="left" w:pos="5087"/>
          <w:tab w:val="left" w:pos="5591"/>
          <w:tab w:val="left" w:pos="6815"/>
        </w:tabs>
      </w:pPr>
      <w:r w:rsidRPr="003A1D48">
        <w:rPr>
          <w:rStyle w:val="InterlineTextNumChar"/>
        </w:rPr>
        <w:t>009</w:t>
      </w:r>
      <w:r w:rsidR="00800AD8">
        <w:tab/>
        <w:t>vaik</w:t>
      </w:r>
      <w:r w:rsidR="00800AD8">
        <w:tab/>
        <w:t>ti</w:t>
      </w:r>
      <w:r w:rsidR="00800AD8">
        <w:tab/>
        <w:t>sa</w:t>
      </w:r>
      <w:r w:rsidR="00800AD8">
        <w:tab/>
        <w:t>Vuluvulung</w:t>
      </w:r>
      <w:r w:rsidR="00800AD8">
        <w:tab/>
        <w:t>i</w:t>
      </w:r>
      <w:r w:rsidR="00800AD8">
        <w:tab/>
        <w:t>palinguî</w:t>
      </w:r>
      <w:r w:rsidR="00800AD8">
        <w:tab/>
        <w:t>tua</w:t>
      </w:r>
      <w:r w:rsidR="00800AD8">
        <w:tab/>
        <w:t>tsemtsemel,</w:t>
      </w:r>
      <w:r w:rsidR="00800AD8">
        <w:tab/>
        <w:t>sa</w:t>
      </w:r>
    </w:p>
    <w:p w14:paraId="4CBD6A65" w14:textId="77777777" w:rsidR="00800AD8" w:rsidRDefault="00800AD8" w:rsidP="005D060B">
      <w:pPr>
        <w:pStyle w:val="InterlineGlossWithTrans"/>
        <w:tabs>
          <w:tab w:val="left" w:pos="533"/>
          <w:tab w:val="left" w:pos="1172"/>
          <w:tab w:val="left" w:pos="1616"/>
          <w:tab w:val="left" w:pos="1955"/>
          <w:tab w:val="left" w:pos="3179"/>
          <w:tab w:val="left" w:pos="3683"/>
          <w:tab w:val="left" w:pos="5087"/>
          <w:tab w:val="left" w:pos="5591"/>
          <w:tab w:val="left" w:pos="6815"/>
        </w:tabs>
      </w:pPr>
      <w:r>
        <w:tab/>
        <w:t>vaik</w:t>
      </w:r>
      <w:r>
        <w:tab/>
        <w:t>ti</w:t>
      </w:r>
      <w:r>
        <w:tab/>
        <w:t>sa</w:t>
      </w:r>
      <w:r>
        <w:tab/>
        <w:t>Vuluvulung</w:t>
      </w:r>
      <w:r>
        <w:tab/>
        <w:t>i</w:t>
      </w:r>
      <w:r>
        <w:tab/>
        <w:t>pa-linguî</w:t>
      </w:r>
      <w:r>
        <w:tab/>
        <w:t>tua</w:t>
      </w:r>
      <w:r>
        <w:tab/>
        <w:t>tsem-tsemel</w:t>
      </w:r>
      <w:r>
        <w:tab/>
        <w:t>sa</w:t>
      </w:r>
    </w:p>
    <w:p w14:paraId="19A78248" w14:textId="77777777" w:rsidR="00800AD8" w:rsidRDefault="00800AD8" w:rsidP="005D060B">
      <w:pPr>
        <w:pStyle w:val="InterlineTransNoFree"/>
        <w:tabs>
          <w:tab w:val="left" w:pos="1172"/>
          <w:tab w:val="left" w:pos="1616"/>
          <w:tab w:val="left" w:pos="1955"/>
          <w:tab w:val="left" w:pos="3179"/>
          <w:tab w:val="left" w:pos="3683"/>
          <w:tab w:val="left" w:pos="5087"/>
          <w:tab w:val="left" w:pos="5591"/>
          <w:tab w:val="left" w:pos="6815"/>
        </w:tabs>
      </w:pPr>
      <w:r>
        <w:tab/>
        <w:t>leave</w:t>
      </w:r>
      <w:r>
        <w:tab/>
      </w:r>
      <w:r>
        <w:rPr>
          <w:smallCaps/>
        </w:rPr>
        <w:t>f.h</w:t>
      </w:r>
      <w:r>
        <w:rPr>
          <w:smallCaps/>
        </w:rPr>
        <w:tab/>
        <w:t>h</w:t>
      </w:r>
      <w:r>
        <w:rPr>
          <w:smallCaps/>
        </w:rPr>
        <w:tab/>
      </w:r>
      <w:r>
        <w:t>(name)</w:t>
      </w:r>
      <w:r>
        <w:tab/>
      </w:r>
      <w:r>
        <w:rPr>
          <w:smallCaps/>
        </w:rPr>
        <w:t>loc</w:t>
      </w:r>
      <w:r>
        <w:tab/>
        <w:t>cause-around</w:t>
      </w:r>
      <w:r>
        <w:tab/>
      </w:r>
      <w:r>
        <w:rPr>
          <w:smallCaps/>
        </w:rPr>
        <w:t>obl</w:t>
      </w:r>
      <w:r>
        <w:tab/>
      </w:r>
      <w:r>
        <w:rPr>
          <w:smallCaps/>
        </w:rPr>
        <w:t>red</w:t>
      </w:r>
      <w:r>
        <w:t>-plant</w:t>
      </w:r>
      <w:r>
        <w:tab/>
        <w:t>and</w:t>
      </w:r>
    </w:p>
    <w:p w14:paraId="4A3DB29D" w14:textId="77777777" w:rsidR="00800AD8" w:rsidRDefault="005D060B" w:rsidP="005D060B">
      <w:pPr>
        <w:pStyle w:val="InterlineText"/>
        <w:tabs>
          <w:tab w:val="left" w:pos="533"/>
          <w:tab w:val="left" w:pos="2777"/>
          <w:tab w:val="left" w:pos="3041"/>
          <w:tab w:val="left" w:pos="3650"/>
          <w:tab w:val="left" w:pos="3914"/>
          <w:tab w:val="left" w:pos="4658"/>
          <w:tab w:val="left" w:pos="5267"/>
          <w:tab w:val="left" w:pos="6851"/>
          <w:tab w:val="left" w:pos="7340"/>
          <w:tab w:val="left" w:pos="8189"/>
        </w:tabs>
      </w:pPr>
      <w:r>
        <w:tab/>
        <w:t>papetsevungi</w:t>
      </w:r>
      <w:r w:rsidR="00800AD8">
        <w:tab/>
        <w:t>a</w:t>
      </w:r>
      <w:r w:rsidR="00800AD8">
        <w:tab/>
        <w:t>tsalis</w:t>
      </w:r>
      <w:r w:rsidR="00800AD8">
        <w:tab/>
        <w:t>a</w:t>
      </w:r>
      <w:r w:rsidR="00800AD8">
        <w:tab/>
        <w:t>sema</w:t>
      </w:r>
      <w:r w:rsidR="00800AD8">
        <w:tab/>
        <w:t>tjua</w:t>
      </w:r>
      <w:r w:rsidR="00800AD8">
        <w:tab/>
        <w:t>kake÷ian;</w:t>
      </w:r>
      <w:r w:rsidR="001069E4">
        <w:tab/>
        <w:t>sa</w:t>
      </w:r>
      <w:r w:rsidR="001069E4">
        <w:tab/>
        <w:t>viîviîi</w:t>
      </w:r>
      <w:r w:rsidR="001069E4">
        <w:tab/>
        <w:t>a</w:t>
      </w:r>
    </w:p>
    <w:p w14:paraId="3BF9FC30" w14:textId="77777777" w:rsidR="00800AD8" w:rsidRDefault="005D060B" w:rsidP="005D060B">
      <w:pPr>
        <w:pStyle w:val="InterlineGlossWithTrans"/>
        <w:tabs>
          <w:tab w:val="left" w:pos="533"/>
          <w:tab w:val="left" w:pos="2777"/>
          <w:tab w:val="left" w:pos="3041"/>
          <w:tab w:val="left" w:pos="3650"/>
          <w:tab w:val="left" w:pos="3914"/>
          <w:tab w:val="left" w:pos="4658"/>
          <w:tab w:val="left" w:pos="5267"/>
          <w:tab w:val="left" w:pos="6851"/>
          <w:tab w:val="left" w:pos="7340"/>
          <w:tab w:val="left" w:pos="8189"/>
        </w:tabs>
      </w:pPr>
      <w:r>
        <w:tab/>
        <w:t>pa-pe-tsevung-i</w:t>
      </w:r>
      <w:r w:rsidR="00800AD8">
        <w:tab/>
        <w:t>a</w:t>
      </w:r>
      <w:r w:rsidR="00800AD8">
        <w:tab/>
        <w:t>tsalis</w:t>
      </w:r>
      <w:r w:rsidR="00800AD8">
        <w:tab/>
        <w:t>a</w:t>
      </w:r>
      <w:r w:rsidR="00800AD8">
        <w:tab/>
        <w:t>em=sa</w:t>
      </w:r>
      <w:r w:rsidR="00800AD8">
        <w:tab/>
        <w:t>tjua</w:t>
      </w:r>
      <w:r w:rsidR="00800AD8">
        <w:tab/>
        <w:t>ka-ke÷i-an</w:t>
      </w:r>
      <w:r w:rsidR="001069E4">
        <w:tab/>
        <w:t>sa</w:t>
      </w:r>
      <w:r w:rsidR="001069E4">
        <w:tab/>
        <w:t>viîviî-i</w:t>
      </w:r>
      <w:r w:rsidR="001069E4">
        <w:tab/>
        <w:t>a</w:t>
      </w:r>
    </w:p>
    <w:p w14:paraId="004C9E66" w14:textId="77777777" w:rsidR="00800AD8" w:rsidRDefault="005D060B" w:rsidP="005D060B">
      <w:pPr>
        <w:pStyle w:val="InterlineTransNoFree"/>
        <w:tabs>
          <w:tab w:val="left" w:pos="2777"/>
          <w:tab w:val="left" w:pos="3041"/>
          <w:tab w:val="left" w:pos="3650"/>
          <w:tab w:val="left" w:pos="3914"/>
          <w:tab w:val="left" w:pos="4658"/>
          <w:tab w:val="left" w:pos="5267"/>
          <w:tab w:val="left" w:pos="6851"/>
          <w:tab w:val="left" w:pos="7340"/>
          <w:tab w:val="left" w:pos="8189"/>
        </w:tabs>
      </w:pPr>
      <w:r>
        <w:tab/>
        <w:t>cause-emerge-meet-</w:t>
      </w:r>
      <w:r>
        <w:rPr>
          <w:smallCaps/>
        </w:rPr>
        <w:t>pf</w:t>
      </w:r>
      <w:r w:rsidR="00800AD8">
        <w:rPr>
          <w:smallCaps/>
        </w:rPr>
        <w:tab/>
        <w:t>c</w:t>
      </w:r>
      <w:r w:rsidR="00800AD8">
        <w:rPr>
          <w:smallCaps/>
        </w:rPr>
        <w:tab/>
      </w:r>
      <w:r w:rsidR="00800AD8">
        <w:t>rope</w:t>
      </w:r>
      <w:r w:rsidR="00800AD8">
        <w:rPr>
          <w:smallCaps/>
        </w:rPr>
        <w:tab/>
        <w:t>c</w:t>
      </w:r>
      <w:r w:rsidR="00800AD8">
        <w:rPr>
          <w:smallCaps/>
        </w:rPr>
        <w:tab/>
        <w:t>af</w:t>
      </w:r>
      <w:r w:rsidR="00800AD8">
        <w:t>=go</w:t>
      </w:r>
      <w:r w:rsidR="00800AD8">
        <w:tab/>
        <w:t>there</w:t>
      </w:r>
      <w:r w:rsidR="00800AD8">
        <w:tab/>
      </w:r>
      <w:r w:rsidR="00800AD8">
        <w:rPr>
          <w:smallCaps/>
        </w:rPr>
        <w:t>red</w:t>
      </w:r>
      <w:r w:rsidR="00800AD8">
        <w:t>-small-</w:t>
      </w:r>
      <w:r w:rsidR="00800AD8">
        <w:rPr>
          <w:smallCaps/>
        </w:rPr>
        <w:t>nom</w:t>
      </w:r>
      <w:r w:rsidR="001069E4">
        <w:tab/>
        <w:t>and</w:t>
      </w:r>
      <w:r w:rsidR="001069E4">
        <w:tab/>
        <w:t>pull-</w:t>
      </w:r>
      <w:r w:rsidR="001069E4">
        <w:rPr>
          <w:smallCaps/>
        </w:rPr>
        <w:t>pf</w:t>
      </w:r>
      <w:r w:rsidR="001069E4">
        <w:rPr>
          <w:smallCaps/>
        </w:rPr>
        <w:tab/>
        <w:t>c</w:t>
      </w:r>
    </w:p>
    <w:p w14:paraId="1665642F" w14:textId="77777777" w:rsidR="00800AD8" w:rsidRDefault="005D060B" w:rsidP="005D060B">
      <w:pPr>
        <w:pStyle w:val="InterlineText"/>
        <w:tabs>
          <w:tab w:val="left" w:pos="533"/>
        </w:tabs>
      </w:pPr>
      <w:r>
        <w:tab/>
        <w:t>tsalis.</w:t>
      </w:r>
    </w:p>
    <w:p w14:paraId="4AC10A3C" w14:textId="77777777" w:rsidR="00800AD8" w:rsidRDefault="005D060B" w:rsidP="005D060B">
      <w:pPr>
        <w:pStyle w:val="InterlineGlossWithTrans"/>
        <w:tabs>
          <w:tab w:val="left" w:pos="533"/>
        </w:tabs>
      </w:pPr>
      <w:r>
        <w:tab/>
        <w:t>tsalis</w:t>
      </w:r>
    </w:p>
    <w:p w14:paraId="6AB2799D" w14:textId="77777777" w:rsidR="00800AD8" w:rsidRDefault="005D060B" w:rsidP="005D060B">
      <w:pPr>
        <w:pStyle w:val="InterlineTrans"/>
        <w:tabs>
          <w:tab w:val="left" w:pos="533"/>
        </w:tabs>
      </w:pPr>
      <w:r>
        <w:rPr>
          <w:smallCaps/>
        </w:rPr>
        <w:tab/>
      </w:r>
      <w:r>
        <w:t>rope</w:t>
      </w:r>
    </w:p>
    <w:p w14:paraId="5BF07BF0" w14:textId="77777777" w:rsidR="00800AD8" w:rsidRDefault="00800AD8">
      <w:pPr>
        <w:pStyle w:val="InterlineFree"/>
      </w:pPr>
      <w:r>
        <w:t>Vuluvulung went round the woods, and brought the ends of the cord together to where the child was, and pulled on the</w:t>
      </w:r>
      <w:r w:rsidR="005D060B">
        <w:t xml:space="preserve"> cord.</w:t>
      </w:r>
    </w:p>
    <w:p w14:paraId="33CF825A" w14:textId="77777777" w:rsidR="00800AD8" w:rsidRDefault="00DC1AE0" w:rsidP="005D060B">
      <w:pPr>
        <w:pStyle w:val="InterlineText"/>
        <w:tabs>
          <w:tab w:val="left" w:pos="533"/>
          <w:tab w:val="left" w:pos="1022"/>
          <w:tab w:val="left" w:pos="2951"/>
          <w:tab w:val="left" w:pos="3215"/>
          <w:tab w:val="left" w:pos="3899"/>
          <w:tab w:val="left" w:pos="4163"/>
        </w:tabs>
      </w:pPr>
      <w:r w:rsidRPr="003A1D48">
        <w:rPr>
          <w:rStyle w:val="InterlineTextNumChar"/>
        </w:rPr>
        <w:t>010</w:t>
      </w:r>
      <w:r w:rsidR="00800AD8">
        <w:tab/>
        <w:t>qau</w:t>
      </w:r>
      <w:r w:rsidR="00800AD8">
        <w:tab/>
        <w:t>mapenge÷uq</w:t>
      </w:r>
      <w:r w:rsidR="00800AD8">
        <w:tab/>
        <w:t>a</w:t>
      </w:r>
      <w:r w:rsidR="00800AD8">
        <w:tab/>
        <w:t>kasiw</w:t>
      </w:r>
      <w:r w:rsidR="00800AD8">
        <w:tab/>
        <w:t>a</w:t>
      </w:r>
      <w:r w:rsidR="00800AD8">
        <w:tab/>
        <w:t>mapuîat.</w:t>
      </w:r>
    </w:p>
    <w:p w14:paraId="3AC87A35" w14:textId="77777777" w:rsidR="00800AD8" w:rsidRDefault="00800AD8" w:rsidP="005D060B">
      <w:pPr>
        <w:pStyle w:val="InterlineGlossWithTrans"/>
        <w:tabs>
          <w:tab w:val="left" w:pos="533"/>
          <w:tab w:val="left" w:pos="1022"/>
          <w:tab w:val="left" w:pos="2951"/>
          <w:tab w:val="left" w:pos="3215"/>
          <w:tab w:val="left" w:pos="3899"/>
          <w:tab w:val="left" w:pos="4163"/>
        </w:tabs>
      </w:pPr>
      <w:r>
        <w:tab/>
        <w:t>qau</w:t>
      </w:r>
      <w:r>
        <w:tab/>
        <w:t>ma-pe-nge÷uq</w:t>
      </w:r>
      <w:r>
        <w:tab/>
        <w:t>a</w:t>
      </w:r>
      <w:r>
        <w:tab/>
        <w:t>kasiw</w:t>
      </w:r>
      <w:r>
        <w:tab/>
        <w:t>a</w:t>
      </w:r>
      <w:r>
        <w:tab/>
        <w:t>ma-puîat</w:t>
      </w:r>
    </w:p>
    <w:p w14:paraId="38050FFB" w14:textId="77777777" w:rsidR="00800AD8" w:rsidRDefault="00800AD8" w:rsidP="00B76180">
      <w:pPr>
        <w:pStyle w:val="InterlineTransNoFree"/>
        <w:tabs>
          <w:tab w:val="left" w:pos="1022"/>
          <w:tab w:val="left" w:pos="2951"/>
          <w:tab w:val="left" w:pos="3215"/>
          <w:tab w:val="left" w:pos="3899"/>
          <w:tab w:val="left" w:pos="4163"/>
          <w:tab w:val="right" w:pos="8789"/>
        </w:tabs>
      </w:pPr>
      <w:r>
        <w:tab/>
        <w:t>so</w:t>
      </w:r>
      <w:r>
        <w:tab/>
      </w:r>
      <w:r>
        <w:rPr>
          <w:smallCaps/>
        </w:rPr>
        <w:t>stat</w:t>
      </w:r>
      <w:r>
        <w:t>-emerge-sever</w:t>
      </w:r>
      <w:r>
        <w:rPr>
          <w:smallCaps/>
        </w:rPr>
        <w:tab/>
        <w:t>c</w:t>
      </w:r>
      <w:r>
        <w:rPr>
          <w:smallCaps/>
        </w:rPr>
        <w:tab/>
      </w:r>
      <w:r>
        <w:t>tree</w:t>
      </w:r>
      <w:r>
        <w:rPr>
          <w:smallCaps/>
        </w:rPr>
        <w:tab/>
        <w:t>c</w:t>
      </w:r>
      <w:r>
        <w:rPr>
          <w:smallCaps/>
        </w:rPr>
        <w:tab/>
        <w:t>num</w:t>
      </w:r>
      <w:r>
        <w:t>-all</w:t>
      </w:r>
      <w:r w:rsidR="005D060B">
        <w:tab/>
        <w:t>And all the trees were snapped off.</w:t>
      </w:r>
    </w:p>
    <w:p w14:paraId="3542EA06" w14:textId="77777777" w:rsidR="00800AD8" w:rsidRDefault="00DC1AE0" w:rsidP="005D060B">
      <w:pPr>
        <w:pStyle w:val="InterlineText"/>
        <w:tabs>
          <w:tab w:val="left" w:pos="533"/>
          <w:tab w:val="left" w:pos="1172"/>
          <w:tab w:val="left" w:pos="1436"/>
          <w:tab w:val="left" w:pos="2180"/>
        </w:tabs>
      </w:pPr>
      <w:r w:rsidRPr="003A1D48">
        <w:rPr>
          <w:rStyle w:val="InterlineTextNumChar"/>
        </w:rPr>
        <w:t>011</w:t>
      </w:r>
      <w:r w:rsidR="00800AD8">
        <w:tab/>
        <w:t>vaik</w:t>
      </w:r>
      <w:r w:rsidR="00800AD8">
        <w:tab/>
        <w:t>a</w:t>
      </w:r>
      <w:r w:rsidR="00800AD8">
        <w:tab/>
        <w:t>sema</w:t>
      </w:r>
      <w:r w:rsidR="00800AD8">
        <w:tab/>
        <w:t>tapaw.</w:t>
      </w:r>
    </w:p>
    <w:p w14:paraId="6318B9DA" w14:textId="77777777" w:rsidR="00800AD8" w:rsidRDefault="00800AD8" w:rsidP="005D060B">
      <w:pPr>
        <w:pStyle w:val="InterlineGlossWithTrans"/>
        <w:tabs>
          <w:tab w:val="left" w:pos="533"/>
          <w:tab w:val="left" w:pos="1172"/>
          <w:tab w:val="left" w:pos="1436"/>
          <w:tab w:val="left" w:pos="2180"/>
        </w:tabs>
      </w:pPr>
      <w:r>
        <w:tab/>
        <w:t>vaik</w:t>
      </w:r>
      <w:r>
        <w:tab/>
        <w:t>a</w:t>
      </w:r>
      <w:r>
        <w:tab/>
        <w:t>em=sa</w:t>
      </w:r>
      <w:r>
        <w:tab/>
        <w:t>tapaw</w:t>
      </w:r>
    </w:p>
    <w:p w14:paraId="469EB996" w14:textId="77777777" w:rsidR="00800AD8" w:rsidRDefault="00800AD8" w:rsidP="00B76180">
      <w:pPr>
        <w:pStyle w:val="InterlineTransNoFree"/>
        <w:tabs>
          <w:tab w:val="left" w:pos="1172"/>
          <w:tab w:val="left" w:pos="1436"/>
          <w:tab w:val="left" w:pos="2180"/>
          <w:tab w:val="right" w:pos="8789"/>
        </w:tabs>
      </w:pPr>
      <w:r>
        <w:tab/>
        <w:t>leave</w:t>
      </w:r>
      <w:r>
        <w:rPr>
          <w:smallCaps/>
        </w:rPr>
        <w:tab/>
        <w:t>c</w:t>
      </w:r>
      <w:r>
        <w:rPr>
          <w:smallCaps/>
        </w:rPr>
        <w:tab/>
        <w:t>af</w:t>
      </w:r>
      <w:r>
        <w:t>=go</w:t>
      </w:r>
      <w:r>
        <w:tab/>
        <w:t>hut</w:t>
      </w:r>
      <w:r w:rsidR="005D060B">
        <w:tab/>
        <w:t>They went back to the house.</w:t>
      </w:r>
    </w:p>
    <w:p w14:paraId="52427DB7" w14:textId="77777777" w:rsidR="00800AD8" w:rsidRDefault="00DC1AE0" w:rsidP="005D060B">
      <w:pPr>
        <w:pStyle w:val="InterlineText"/>
        <w:tabs>
          <w:tab w:val="left" w:pos="533"/>
          <w:tab w:val="left" w:pos="1997"/>
          <w:tab w:val="left" w:pos="2771"/>
          <w:tab w:val="left" w:pos="3950"/>
          <w:tab w:val="left" w:pos="4949"/>
          <w:tab w:val="left" w:pos="5213"/>
        </w:tabs>
      </w:pPr>
      <w:r w:rsidRPr="003A1D48">
        <w:rPr>
          <w:rStyle w:val="InterlineTextNumChar"/>
        </w:rPr>
        <w:t>012</w:t>
      </w:r>
      <w:r w:rsidR="00800AD8">
        <w:tab/>
        <w:t>tsuatsuay</w:t>
      </w:r>
      <w:r w:rsidR="00800AD8">
        <w:tab/>
        <w:t>anga</w:t>
      </w:r>
      <w:r w:rsidR="00800AD8">
        <w:tab/>
        <w:t>pagaîu</w:t>
      </w:r>
      <w:r w:rsidR="00800AD8">
        <w:tab/>
        <w:t>matsay</w:t>
      </w:r>
      <w:r w:rsidR="00800AD8">
        <w:tab/>
        <w:t>a</w:t>
      </w:r>
      <w:r w:rsidR="00800AD8">
        <w:tab/>
        <w:t>kasiw.</w:t>
      </w:r>
    </w:p>
    <w:p w14:paraId="5BDDC798" w14:textId="77777777" w:rsidR="00800AD8" w:rsidRDefault="00800AD8" w:rsidP="005D060B">
      <w:pPr>
        <w:pStyle w:val="InterlineGlossWithTrans"/>
        <w:tabs>
          <w:tab w:val="left" w:pos="533"/>
          <w:tab w:val="left" w:pos="1997"/>
          <w:tab w:val="left" w:pos="2771"/>
          <w:tab w:val="left" w:pos="3950"/>
          <w:tab w:val="left" w:pos="4949"/>
          <w:tab w:val="left" w:pos="5213"/>
        </w:tabs>
      </w:pPr>
      <w:r>
        <w:tab/>
        <w:t>tsua-tsuay</w:t>
      </w:r>
      <w:r>
        <w:tab/>
        <w:t>anga</w:t>
      </w:r>
      <w:r>
        <w:tab/>
        <w:t>pa-gaîu</w:t>
      </w:r>
      <w:r>
        <w:tab/>
        <w:t>m-patsay</w:t>
      </w:r>
      <w:r>
        <w:tab/>
        <w:t>a</w:t>
      </w:r>
      <w:r>
        <w:tab/>
        <w:t>kasiw</w:t>
      </w:r>
    </w:p>
    <w:p w14:paraId="663F048F" w14:textId="77777777" w:rsidR="00800AD8" w:rsidRDefault="00800AD8" w:rsidP="005D060B">
      <w:pPr>
        <w:pStyle w:val="InterlineTrans"/>
        <w:tabs>
          <w:tab w:val="left" w:pos="533"/>
          <w:tab w:val="left" w:pos="1997"/>
          <w:tab w:val="left" w:pos="2771"/>
          <w:tab w:val="left" w:pos="3950"/>
          <w:tab w:val="left" w:pos="4949"/>
          <w:tab w:val="left" w:pos="5213"/>
        </w:tabs>
      </w:pPr>
      <w:r>
        <w:tab/>
      </w:r>
      <w:r>
        <w:rPr>
          <w:smallCaps/>
        </w:rPr>
        <w:t>red</w:t>
      </w:r>
      <w:r>
        <w:t>-long.time</w:t>
      </w:r>
      <w:r>
        <w:tab/>
        <w:t>indeed</w:t>
      </w:r>
      <w:r>
        <w:tab/>
        <w:t>cause-slow</w:t>
      </w:r>
      <w:r>
        <w:tab/>
      </w:r>
      <w:r>
        <w:rPr>
          <w:smallCaps/>
        </w:rPr>
        <w:t>af</w:t>
      </w:r>
      <w:r>
        <w:t>-die</w:t>
      </w:r>
      <w:r>
        <w:rPr>
          <w:smallCaps/>
        </w:rPr>
        <w:tab/>
        <w:t>c</w:t>
      </w:r>
      <w:r>
        <w:rPr>
          <w:smallCaps/>
        </w:rPr>
        <w:tab/>
      </w:r>
      <w:r>
        <w:t>tree</w:t>
      </w:r>
    </w:p>
    <w:p w14:paraId="1A9EC2D6" w14:textId="77777777" w:rsidR="00800AD8" w:rsidRDefault="00800AD8">
      <w:pPr>
        <w:pStyle w:val="InterlineFree"/>
      </w:pPr>
      <w:r>
        <w:t>After quite a long time the trees died;</w:t>
      </w:r>
    </w:p>
    <w:p w14:paraId="57A539E6" w14:textId="77777777" w:rsidR="00800AD8" w:rsidRDefault="00DC1AE0" w:rsidP="005D060B">
      <w:pPr>
        <w:pStyle w:val="InterlineText"/>
        <w:tabs>
          <w:tab w:val="left" w:pos="533"/>
          <w:tab w:val="left" w:pos="1472"/>
          <w:tab w:val="left" w:pos="1961"/>
          <w:tab w:val="left" w:pos="2780"/>
          <w:tab w:val="left" w:pos="3284"/>
          <w:tab w:val="left" w:pos="3908"/>
          <w:tab w:val="left" w:pos="4397"/>
        </w:tabs>
      </w:pPr>
      <w:r w:rsidRPr="003A1D48">
        <w:rPr>
          <w:rStyle w:val="InterlineTextNumChar"/>
        </w:rPr>
        <w:t>013</w:t>
      </w:r>
      <w:r w:rsidR="00800AD8">
        <w:tab/>
        <w:t>îamain,</w:t>
      </w:r>
      <w:r w:rsidR="00800AD8">
        <w:tab/>
        <w:t>sa</w:t>
      </w:r>
      <w:r w:rsidR="00800AD8">
        <w:tab/>
        <w:t>tjuguti</w:t>
      </w:r>
      <w:r w:rsidR="00800AD8">
        <w:tab/>
        <w:t>tua</w:t>
      </w:r>
      <w:r w:rsidR="00800AD8">
        <w:tab/>
        <w:t>lavu</w:t>
      </w:r>
      <w:r w:rsidR="00800AD8">
        <w:tab/>
        <w:t>nua</w:t>
      </w:r>
      <w:r w:rsidR="00800AD8">
        <w:tab/>
        <w:t>vaqu.</w:t>
      </w:r>
    </w:p>
    <w:p w14:paraId="78AB0232" w14:textId="77777777" w:rsidR="00800AD8" w:rsidRDefault="00800AD8" w:rsidP="005D060B">
      <w:pPr>
        <w:pStyle w:val="InterlineGlossWithTrans"/>
        <w:tabs>
          <w:tab w:val="left" w:pos="533"/>
          <w:tab w:val="left" w:pos="1472"/>
          <w:tab w:val="left" w:pos="1961"/>
          <w:tab w:val="left" w:pos="2780"/>
          <w:tab w:val="left" w:pos="3284"/>
          <w:tab w:val="left" w:pos="3908"/>
          <w:tab w:val="left" w:pos="4397"/>
        </w:tabs>
      </w:pPr>
      <w:r>
        <w:tab/>
        <w:t>îama-en</w:t>
      </w:r>
      <w:r>
        <w:tab/>
        <w:t>sa</w:t>
      </w:r>
      <w:r>
        <w:tab/>
        <w:t>tjugut-i</w:t>
      </w:r>
      <w:r>
        <w:tab/>
        <w:t>tua</w:t>
      </w:r>
      <w:r>
        <w:tab/>
        <w:t>lavu</w:t>
      </w:r>
      <w:r>
        <w:tab/>
        <w:t>nua</w:t>
      </w:r>
      <w:r>
        <w:tab/>
        <w:t>vaqu</w:t>
      </w:r>
    </w:p>
    <w:p w14:paraId="5380299B" w14:textId="77777777" w:rsidR="00800AD8" w:rsidRDefault="00800AD8" w:rsidP="005D060B">
      <w:pPr>
        <w:pStyle w:val="InterlineTrans"/>
        <w:tabs>
          <w:tab w:val="left" w:pos="533"/>
          <w:tab w:val="left" w:pos="1472"/>
          <w:tab w:val="left" w:pos="1961"/>
          <w:tab w:val="left" w:pos="2780"/>
          <w:tab w:val="left" w:pos="3284"/>
          <w:tab w:val="left" w:pos="3908"/>
          <w:tab w:val="left" w:pos="4397"/>
        </w:tabs>
      </w:pPr>
      <w:r>
        <w:tab/>
        <w:t>burn-</w:t>
      </w:r>
      <w:r>
        <w:rPr>
          <w:smallCaps/>
        </w:rPr>
        <w:t>pf</w:t>
      </w:r>
      <w:r>
        <w:tab/>
        <w:t>and</w:t>
      </w:r>
      <w:r>
        <w:tab/>
        <w:t>sow-</w:t>
      </w:r>
      <w:r>
        <w:rPr>
          <w:smallCaps/>
        </w:rPr>
        <w:t>pf</w:t>
      </w:r>
      <w:r>
        <w:tab/>
      </w:r>
      <w:r>
        <w:rPr>
          <w:smallCaps/>
        </w:rPr>
        <w:t>obl</w:t>
      </w:r>
      <w:r>
        <w:tab/>
        <w:t>chaff</w:t>
      </w:r>
      <w:r>
        <w:tab/>
        <w:t>of</w:t>
      </w:r>
      <w:r>
        <w:tab/>
        <w:t>millet</w:t>
      </w:r>
    </w:p>
    <w:p w14:paraId="76C8F972" w14:textId="77777777" w:rsidR="00800AD8" w:rsidRDefault="00800AD8">
      <w:pPr>
        <w:pStyle w:val="InterlineFree"/>
      </w:pPr>
      <w:r>
        <w:t>she burnt them off, and sowed millet chaff.</w:t>
      </w:r>
    </w:p>
    <w:p w14:paraId="171677F6" w14:textId="77777777" w:rsidR="00800AD8" w:rsidRDefault="00DC1AE0" w:rsidP="005D060B">
      <w:pPr>
        <w:pStyle w:val="InterlineText"/>
        <w:tabs>
          <w:tab w:val="left" w:pos="533"/>
          <w:tab w:val="left" w:pos="1997"/>
          <w:tab w:val="left" w:pos="2771"/>
          <w:tab w:val="left" w:pos="3950"/>
          <w:tab w:val="left" w:pos="4739"/>
          <w:tab w:val="left" w:pos="5843"/>
          <w:tab w:val="left" w:pos="6107"/>
          <w:tab w:val="left" w:pos="6971"/>
          <w:tab w:val="left" w:pos="8045"/>
        </w:tabs>
      </w:pPr>
      <w:r w:rsidRPr="003A1D48">
        <w:rPr>
          <w:rStyle w:val="InterlineTextNumChar"/>
        </w:rPr>
        <w:t>014</w:t>
      </w:r>
      <w:r w:rsidR="00800AD8">
        <w:tab/>
        <w:t>tsuatsuay</w:t>
      </w:r>
      <w:r w:rsidR="00800AD8">
        <w:tab/>
        <w:t>anga</w:t>
      </w:r>
      <w:r w:rsidR="00800AD8">
        <w:tab/>
        <w:t>pagaîu,</w:t>
      </w:r>
      <w:r w:rsidR="00800AD8">
        <w:tab/>
        <w:t>“sa-u,</w:t>
      </w:r>
      <w:r w:rsidR="00800AD8">
        <w:tab/>
        <w:t>kiqenetji</w:t>
      </w:r>
      <w:r w:rsidR="00800AD8">
        <w:tab/>
        <w:t>a</w:t>
      </w:r>
      <w:r w:rsidR="00800AD8">
        <w:tab/>
        <w:t>tja</w:t>
      </w:r>
      <w:r w:rsidR="005D060B">
        <w:tab/>
        <w:t>tjinugut,”</w:t>
      </w:r>
      <w:r w:rsidR="005D060B">
        <w:tab/>
        <w:t>ayain</w:t>
      </w:r>
    </w:p>
    <w:p w14:paraId="5404E16C" w14:textId="77777777" w:rsidR="00800AD8" w:rsidRDefault="00800AD8" w:rsidP="005D060B">
      <w:pPr>
        <w:pStyle w:val="InterlineGlossWithTrans"/>
        <w:tabs>
          <w:tab w:val="left" w:pos="533"/>
          <w:tab w:val="left" w:pos="1997"/>
          <w:tab w:val="left" w:pos="2771"/>
          <w:tab w:val="left" w:pos="3950"/>
          <w:tab w:val="left" w:pos="4739"/>
          <w:tab w:val="left" w:pos="5843"/>
          <w:tab w:val="left" w:pos="6107"/>
          <w:tab w:val="left" w:pos="6971"/>
          <w:tab w:val="left" w:pos="8045"/>
        </w:tabs>
      </w:pPr>
      <w:r>
        <w:tab/>
        <w:t>tsua-tsuay</w:t>
      </w:r>
      <w:r>
        <w:tab/>
        <w:t>anga</w:t>
      </w:r>
      <w:r>
        <w:tab/>
        <w:t>pa-gaîu</w:t>
      </w:r>
      <w:r>
        <w:tab/>
        <w:t>sa-u</w:t>
      </w:r>
      <w:r>
        <w:tab/>
        <w:t>ki-qenetj-i</w:t>
      </w:r>
      <w:r>
        <w:tab/>
        <w:t>a</w:t>
      </w:r>
      <w:r>
        <w:tab/>
        <w:t>tja</w:t>
      </w:r>
      <w:r w:rsidR="005D060B">
        <w:tab/>
        <w:t>in=tjugut</w:t>
      </w:r>
      <w:r w:rsidR="005D060B">
        <w:tab/>
        <w:t>aya-en</w:t>
      </w:r>
    </w:p>
    <w:p w14:paraId="5A48C9E5" w14:textId="77777777" w:rsidR="00800AD8" w:rsidRDefault="00800AD8" w:rsidP="005D060B">
      <w:pPr>
        <w:pStyle w:val="InterlineTransNoFree"/>
        <w:tabs>
          <w:tab w:val="left" w:pos="1997"/>
          <w:tab w:val="left" w:pos="2771"/>
          <w:tab w:val="left" w:pos="3950"/>
          <w:tab w:val="left" w:pos="4739"/>
          <w:tab w:val="left" w:pos="5843"/>
          <w:tab w:val="left" w:pos="6107"/>
          <w:tab w:val="left" w:pos="6971"/>
          <w:tab w:val="left" w:pos="8045"/>
        </w:tabs>
      </w:pPr>
      <w:r>
        <w:tab/>
      </w:r>
      <w:r>
        <w:rPr>
          <w:smallCaps/>
        </w:rPr>
        <w:t>red</w:t>
      </w:r>
      <w:r>
        <w:t>-long.time</w:t>
      </w:r>
      <w:r>
        <w:tab/>
        <w:t>indeed</w:t>
      </w:r>
      <w:r>
        <w:tab/>
        <w:t>cause-slow</w:t>
      </w:r>
      <w:r>
        <w:tab/>
        <w:t>go-</w:t>
      </w:r>
      <w:r>
        <w:rPr>
          <w:smallCaps/>
        </w:rPr>
        <w:t>imp</w:t>
      </w:r>
      <w:r>
        <w:tab/>
        <w:t>do-see-</w:t>
      </w:r>
      <w:r>
        <w:rPr>
          <w:smallCaps/>
        </w:rPr>
        <w:t>pf</w:t>
      </w:r>
      <w:r>
        <w:rPr>
          <w:smallCaps/>
        </w:rPr>
        <w:tab/>
        <w:t>c</w:t>
      </w:r>
      <w:r>
        <w:rPr>
          <w:smallCaps/>
        </w:rPr>
        <w:tab/>
      </w:r>
      <w:r>
        <w:t>we(</w:t>
      </w:r>
      <w:r>
        <w:rPr>
          <w:smallCaps/>
        </w:rPr>
        <w:t>inc</w:t>
      </w:r>
      <w:r>
        <w:t>)</w:t>
      </w:r>
      <w:r w:rsidR="005D060B">
        <w:tab/>
      </w:r>
      <w:r w:rsidR="005D060B">
        <w:rPr>
          <w:smallCaps/>
        </w:rPr>
        <w:t>perf</w:t>
      </w:r>
      <w:r w:rsidR="005D060B">
        <w:t>=sow</w:t>
      </w:r>
      <w:r w:rsidR="005D060B">
        <w:tab/>
        <w:t>say-</w:t>
      </w:r>
      <w:r w:rsidR="005D060B">
        <w:rPr>
          <w:smallCaps/>
        </w:rPr>
        <w:t>pf</w:t>
      </w:r>
    </w:p>
    <w:p w14:paraId="357631FB" w14:textId="77777777" w:rsidR="00800AD8" w:rsidRDefault="005D060B" w:rsidP="005D060B">
      <w:pPr>
        <w:pStyle w:val="InterlineText"/>
        <w:tabs>
          <w:tab w:val="left" w:pos="533"/>
          <w:tab w:val="left" w:pos="1217"/>
          <w:tab w:val="left" w:pos="1826"/>
          <w:tab w:val="left" w:pos="2210"/>
          <w:tab w:val="left" w:pos="2549"/>
        </w:tabs>
      </w:pPr>
      <w:r>
        <w:tab/>
        <w:t>azua</w:t>
      </w:r>
      <w:r w:rsidR="00800AD8">
        <w:tab/>
        <w:t>aîak</w:t>
      </w:r>
      <w:r w:rsidR="00800AD8">
        <w:tab/>
        <w:t>ni</w:t>
      </w:r>
      <w:r w:rsidR="00800AD8">
        <w:tab/>
        <w:t>sa</w:t>
      </w:r>
      <w:r w:rsidR="00800AD8">
        <w:tab/>
        <w:t>Vuluvulung.</w:t>
      </w:r>
    </w:p>
    <w:p w14:paraId="12683138" w14:textId="77777777" w:rsidR="00800AD8" w:rsidRDefault="005D060B" w:rsidP="005D060B">
      <w:pPr>
        <w:pStyle w:val="InterlineGlossWithTrans"/>
        <w:tabs>
          <w:tab w:val="left" w:pos="533"/>
          <w:tab w:val="left" w:pos="1217"/>
          <w:tab w:val="left" w:pos="1826"/>
          <w:tab w:val="left" w:pos="2210"/>
          <w:tab w:val="left" w:pos="2549"/>
        </w:tabs>
      </w:pPr>
      <w:r>
        <w:tab/>
        <w:t>a-zua</w:t>
      </w:r>
      <w:r w:rsidR="00800AD8">
        <w:tab/>
        <w:t>aîak</w:t>
      </w:r>
      <w:r w:rsidR="00800AD8">
        <w:tab/>
        <w:t>ni</w:t>
      </w:r>
      <w:r w:rsidR="00800AD8">
        <w:tab/>
        <w:t>sa</w:t>
      </w:r>
      <w:r w:rsidR="00800AD8">
        <w:tab/>
        <w:t>Vuluvulung</w:t>
      </w:r>
    </w:p>
    <w:p w14:paraId="4234EC50" w14:textId="77777777" w:rsidR="00800AD8" w:rsidRDefault="005D060B" w:rsidP="005D060B">
      <w:pPr>
        <w:pStyle w:val="InterlineTrans"/>
        <w:tabs>
          <w:tab w:val="left" w:pos="533"/>
          <w:tab w:val="left" w:pos="1217"/>
          <w:tab w:val="left" w:pos="1826"/>
          <w:tab w:val="left" w:pos="2210"/>
          <w:tab w:val="left" w:pos="2549"/>
        </w:tabs>
      </w:pPr>
      <w:r>
        <w:tab/>
      </w:r>
      <w:r>
        <w:rPr>
          <w:smallCaps/>
        </w:rPr>
        <w:t>c-</w:t>
      </w:r>
      <w:r>
        <w:t>that</w:t>
      </w:r>
      <w:r w:rsidR="00800AD8">
        <w:tab/>
        <w:t>child</w:t>
      </w:r>
      <w:r w:rsidR="00800AD8">
        <w:tab/>
        <w:t>by</w:t>
      </w:r>
      <w:r w:rsidR="00800AD8">
        <w:rPr>
          <w:smallCaps/>
        </w:rPr>
        <w:tab/>
        <w:t>h</w:t>
      </w:r>
      <w:r w:rsidR="00800AD8">
        <w:rPr>
          <w:smallCaps/>
        </w:rPr>
        <w:tab/>
      </w:r>
      <w:r w:rsidR="00800AD8">
        <w:t>(name)</w:t>
      </w:r>
    </w:p>
    <w:p w14:paraId="035A9108" w14:textId="77777777" w:rsidR="00800AD8" w:rsidRDefault="00800AD8" w:rsidP="00A8416B">
      <w:pPr>
        <w:pStyle w:val="InterlineFreeCommentFollows"/>
      </w:pPr>
      <w:r>
        <w:t>After quite a long time Vuluvulung said to the child: “Go and look at what we sowed.”</w:t>
      </w:r>
    </w:p>
    <w:p w14:paraId="447A9CD3" w14:textId="77777777" w:rsidR="00800AD8" w:rsidRDefault="00A8416B" w:rsidP="00A8416B">
      <w:pPr>
        <w:pStyle w:val="CommentLastWithHalfSpace"/>
      </w:pPr>
      <w:r>
        <w:t>[</w:t>
      </w:r>
      <w:r w:rsidR="00800AD8" w:rsidRPr="005D060B">
        <w:rPr>
          <w:rStyle w:val="VernacularText"/>
        </w:rPr>
        <w:t>kiqenetji</w:t>
      </w:r>
      <w:r w:rsidR="00800AD8">
        <w:t xml:space="preserve">: </w:t>
      </w:r>
      <w:r w:rsidR="00800AD8" w:rsidRPr="005D060B">
        <w:rPr>
          <w:rStyle w:val="VernacularText"/>
        </w:rPr>
        <w:t>qenetji</w:t>
      </w:r>
      <w:r w:rsidR="00800AD8">
        <w:t xml:space="preserve"> in </w:t>
      </w:r>
      <w:r w:rsidR="005D060B">
        <w:t>OA.</w:t>
      </w:r>
      <w:r>
        <w:t>]</w:t>
      </w:r>
    </w:p>
    <w:p w14:paraId="2EDF17FB" w14:textId="77777777" w:rsidR="00800AD8" w:rsidRDefault="00DC1AE0" w:rsidP="005D060B">
      <w:pPr>
        <w:pStyle w:val="InterlineText"/>
        <w:tabs>
          <w:tab w:val="left" w:pos="533"/>
          <w:tab w:val="left" w:pos="1172"/>
          <w:tab w:val="left" w:pos="1856"/>
          <w:tab w:val="left" w:pos="2465"/>
          <w:tab w:val="left" w:pos="2729"/>
        </w:tabs>
      </w:pPr>
      <w:r w:rsidRPr="003A1D48">
        <w:rPr>
          <w:rStyle w:val="InterlineTextNumChar"/>
        </w:rPr>
        <w:t>015</w:t>
      </w:r>
      <w:r w:rsidR="00800AD8">
        <w:tab/>
        <w:t>vaik</w:t>
      </w:r>
      <w:r w:rsidR="00800AD8">
        <w:tab/>
        <w:t>azua</w:t>
      </w:r>
      <w:r w:rsidR="00800AD8">
        <w:tab/>
        <w:t>aîak</w:t>
      </w:r>
      <w:r w:rsidR="00800AD8">
        <w:tab/>
        <w:t>a</w:t>
      </w:r>
      <w:r w:rsidR="00800AD8">
        <w:tab/>
        <w:t>kiqenetj.</w:t>
      </w:r>
    </w:p>
    <w:p w14:paraId="3FA7BD0B" w14:textId="77777777" w:rsidR="00800AD8" w:rsidRDefault="00800AD8" w:rsidP="005D060B">
      <w:pPr>
        <w:pStyle w:val="InterlineGlossWithTrans"/>
        <w:tabs>
          <w:tab w:val="left" w:pos="533"/>
          <w:tab w:val="left" w:pos="1172"/>
          <w:tab w:val="left" w:pos="1856"/>
          <w:tab w:val="left" w:pos="2465"/>
          <w:tab w:val="left" w:pos="2729"/>
        </w:tabs>
      </w:pPr>
      <w:r>
        <w:tab/>
        <w:t>vaik</w:t>
      </w:r>
      <w:r>
        <w:tab/>
        <w:t>a-zua</w:t>
      </w:r>
      <w:r>
        <w:tab/>
        <w:t>aîak</w:t>
      </w:r>
      <w:r>
        <w:tab/>
        <w:t>a</w:t>
      </w:r>
      <w:r>
        <w:tab/>
        <w:t>ki-qenetj</w:t>
      </w:r>
    </w:p>
    <w:p w14:paraId="210C2611" w14:textId="77777777" w:rsidR="00800AD8" w:rsidRDefault="00800AD8" w:rsidP="00B76180">
      <w:pPr>
        <w:pStyle w:val="InterlineTransNoFree"/>
        <w:tabs>
          <w:tab w:val="left" w:pos="1172"/>
          <w:tab w:val="left" w:pos="1856"/>
          <w:tab w:val="left" w:pos="2465"/>
          <w:tab w:val="left" w:pos="2729"/>
          <w:tab w:val="right" w:pos="8789"/>
        </w:tabs>
      </w:pPr>
      <w:r>
        <w:tab/>
        <w:t>leave</w:t>
      </w:r>
      <w:r>
        <w:tab/>
      </w:r>
      <w:r>
        <w:rPr>
          <w:smallCaps/>
        </w:rPr>
        <w:t>c-</w:t>
      </w:r>
      <w:r>
        <w:t>that</w:t>
      </w:r>
      <w:r>
        <w:tab/>
        <w:t>child</w:t>
      </w:r>
      <w:r>
        <w:rPr>
          <w:smallCaps/>
        </w:rPr>
        <w:tab/>
        <w:t>c</w:t>
      </w:r>
      <w:r>
        <w:rPr>
          <w:smallCaps/>
        </w:rPr>
        <w:tab/>
      </w:r>
      <w:r>
        <w:t>do-see</w:t>
      </w:r>
      <w:r w:rsidR="005D060B">
        <w:tab/>
        <w:t>The child went to look,</w:t>
      </w:r>
    </w:p>
    <w:p w14:paraId="6A1D1032" w14:textId="77777777" w:rsidR="00800AD8" w:rsidRDefault="00DC1AE0" w:rsidP="005D060B">
      <w:pPr>
        <w:pStyle w:val="InterlineText"/>
        <w:tabs>
          <w:tab w:val="left" w:pos="533"/>
          <w:tab w:val="left" w:pos="1832"/>
          <w:tab w:val="left" w:pos="2096"/>
          <w:tab w:val="left" w:pos="2705"/>
          <w:tab w:val="left" w:pos="2969"/>
        </w:tabs>
      </w:pPr>
      <w:r w:rsidRPr="003A1D48">
        <w:rPr>
          <w:rStyle w:val="InterlineTextNumChar"/>
        </w:rPr>
        <w:t>016</w:t>
      </w:r>
      <w:r w:rsidR="00800AD8">
        <w:tab/>
        <w:t>mangtjez</w:t>
      </w:r>
      <w:r w:rsidR="00800AD8">
        <w:tab/>
        <w:t>a</w:t>
      </w:r>
      <w:r w:rsidR="00800AD8">
        <w:tab/>
        <w:t>aîak</w:t>
      </w:r>
      <w:r w:rsidR="00800AD8">
        <w:tab/>
        <w:t>a</w:t>
      </w:r>
      <w:r w:rsidR="00800AD8">
        <w:tab/>
        <w:t>nakiqenetj.</w:t>
      </w:r>
    </w:p>
    <w:p w14:paraId="78034CF1" w14:textId="77777777" w:rsidR="00800AD8" w:rsidRDefault="00800AD8" w:rsidP="005D060B">
      <w:pPr>
        <w:pStyle w:val="InterlineGlossWithTrans"/>
        <w:tabs>
          <w:tab w:val="left" w:pos="533"/>
          <w:tab w:val="left" w:pos="1832"/>
          <w:tab w:val="left" w:pos="2096"/>
          <w:tab w:val="left" w:pos="2705"/>
          <w:tab w:val="left" w:pos="2969"/>
        </w:tabs>
      </w:pPr>
      <w:r>
        <w:tab/>
        <w:t>m-pangetjez</w:t>
      </w:r>
      <w:r>
        <w:tab/>
        <w:t>a</w:t>
      </w:r>
      <w:r>
        <w:tab/>
        <w:t>aîak</w:t>
      </w:r>
      <w:r>
        <w:tab/>
        <w:t>a</w:t>
      </w:r>
      <w:r>
        <w:tab/>
        <w:t>na-ki-qenetj</w:t>
      </w:r>
    </w:p>
    <w:p w14:paraId="31ABA047" w14:textId="77777777" w:rsidR="00800AD8" w:rsidRDefault="00800AD8" w:rsidP="00B76180">
      <w:pPr>
        <w:pStyle w:val="InterlineTransNoFree"/>
        <w:tabs>
          <w:tab w:val="left" w:pos="1832"/>
          <w:tab w:val="left" w:pos="2096"/>
          <w:tab w:val="left" w:pos="2705"/>
          <w:tab w:val="left" w:pos="2969"/>
          <w:tab w:val="right" w:pos="8789"/>
        </w:tabs>
      </w:pPr>
      <w:r>
        <w:tab/>
      </w:r>
      <w:r>
        <w:rPr>
          <w:smallCaps/>
        </w:rPr>
        <w:t>af</w:t>
      </w:r>
      <w:r>
        <w:t>-come</w:t>
      </w:r>
      <w:r>
        <w:rPr>
          <w:smallCaps/>
        </w:rPr>
        <w:tab/>
        <w:t>c</w:t>
      </w:r>
      <w:r>
        <w:rPr>
          <w:smallCaps/>
        </w:rPr>
        <w:tab/>
      </w:r>
      <w:r>
        <w:t>child</w:t>
      </w:r>
      <w:r>
        <w:rPr>
          <w:smallCaps/>
        </w:rPr>
        <w:tab/>
        <w:t>c</w:t>
      </w:r>
      <w:r>
        <w:rPr>
          <w:smallCaps/>
        </w:rPr>
        <w:tab/>
        <w:t>past</w:t>
      </w:r>
      <w:r>
        <w:t>-do-see</w:t>
      </w:r>
      <w:r w:rsidR="005D060B">
        <w:tab/>
        <w:t>and came back after looking.</w:t>
      </w:r>
    </w:p>
    <w:p w14:paraId="20309ED5" w14:textId="77777777" w:rsidR="00800AD8" w:rsidRDefault="00DC1AE0" w:rsidP="005D060B">
      <w:pPr>
        <w:pStyle w:val="InterlineText"/>
        <w:tabs>
          <w:tab w:val="left" w:pos="533"/>
          <w:tab w:val="left" w:pos="1232"/>
          <w:tab w:val="left" w:pos="1616"/>
          <w:tab w:val="left" w:pos="2450"/>
          <w:tab w:val="left" w:pos="3674"/>
          <w:tab w:val="left" w:pos="4148"/>
          <w:tab w:val="left" w:pos="4832"/>
        </w:tabs>
      </w:pPr>
      <w:r w:rsidRPr="003A1D48">
        <w:rPr>
          <w:rStyle w:val="InterlineTextNumChar"/>
        </w:rPr>
        <w:t>017</w:t>
      </w:r>
      <w:r w:rsidR="00800AD8">
        <w:tab/>
        <w:t>“neka</w:t>
      </w:r>
      <w:r w:rsidR="00800AD8">
        <w:tab/>
        <w:t>nu</w:t>
      </w:r>
      <w:r w:rsidR="00800AD8">
        <w:tab/>
        <w:t>anema,</w:t>
      </w:r>
      <w:r w:rsidR="00800AD8">
        <w:tab/>
        <w:t>vuvu,”</w:t>
      </w:r>
      <w:r w:rsidR="00800AD8">
        <w:tab/>
        <w:t>aya</w:t>
      </w:r>
      <w:r w:rsidR="00800AD8">
        <w:tab/>
        <w:t>azua</w:t>
      </w:r>
      <w:r w:rsidR="00800AD8">
        <w:tab/>
        <w:t>kake÷ian.</w:t>
      </w:r>
    </w:p>
    <w:p w14:paraId="044A1F75" w14:textId="77777777" w:rsidR="00800AD8" w:rsidRDefault="00800AD8" w:rsidP="005D060B">
      <w:pPr>
        <w:pStyle w:val="InterlineGlossWithTrans"/>
        <w:tabs>
          <w:tab w:val="left" w:pos="533"/>
          <w:tab w:val="left" w:pos="1232"/>
          <w:tab w:val="left" w:pos="1616"/>
          <w:tab w:val="left" w:pos="2450"/>
          <w:tab w:val="left" w:pos="3674"/>
          <w:tab w:val="left" w:pos="4148"/>
          <w:tab w:val="left" w:pos="4832"/>
        </w:tabs>
      </w:pPr>
      <w:r>
        <w:tab/>
        <w:t>neka</w:t>
      </w:r>
      <w:r>
        <w:tab/>
        <w:t>nu</w:t>
      </w:r>
      <w:r>
        <w:tab/>
        <w:t>a-nema</w:t>
      </w:r>
      <w:r>
        <w:tab/>
        <w:t>vuvu</w:t>
      </w:r>
      <w:r>
        <w:tab/>
        <w:t>aya</w:t>
      </w:r>
      <w:r>
        <w:tab/>
        <w:t>a-zua</w:t>
      </w:r>
      <w:r>
        <w:tab/>
        <w:t>ka-ke÷i-an</w:t>
      </w:r>
    </w:p>
    <w:p w14:paraId="2AA58952" w14:textId="77777777" w:rsidR="00800AD8" w:rsidRDefault="00800AD8" w:rsidP="005D060B">
      <w:pPr>
        <w:pStyle w:val="InterlineTrans"/>
        <w:tabs>
          <w:tab w:val="left" w:pos="533"/>
          <w:tab w:val="left" w:pos="1232"/>
          <w:tab w:val="left" w:pos="1616"/>
          <w:tab w:val="left" w:pos="2450"/>
          <w:tab w:val="left" w:pos="3674"/>
          <w:tab w:val="left" w:pos="4148"/>
          <w:tab w:val="left" w:pos="4832"/>
        </w:tabs>
      </w:pPr>
      <w:r>
        <w:tab/>
        <w:t>no</w:t>
      </w:r>
      <w:r>
        <w:tab/>
        <w:t>of</w:t>
      </w:r>
      <w:r>
        <w:tab/>
        <w:t>?-what</w:t>
      </w:r>
      <w:r>
        <w:tab/>
        <w:t>grandparent</w:t>
      </w:r>
      <w:r>
        <w:tab/>
        <w:t>say</w:t>
      </w:r>
      <w:r>
        <w:tab/>
      </w:r>
      <w:r>
        <w:rPr>
          <w:smallCaps/>
        </w:rPr>
        <w:t>c-</w:t>
      </w:r>
      <w:r>
        <w:t>that</w:t>
      </w:r>
      <w:r>
        <w:tab/>
      </w:r>
      <w:r>
        <w:rPr>
          <w:smallCaps/>
        </w:rPr>
        <w:t>red</w:t>
      </w:r>
      <w:r>
        <w:t>-small-</w:t>
      </w:r>
      <w:r>
        <w:rPr>
          <w:smallCaps/>
        </w:rPr>
        <w:t>nom</w:t>
      </w:r>
    </w:p>
    <w:p w14:paraId="2B91E303" w14:textId="77777777" w:rsidR="00800AD8" w:rsidRDefault="00800AD8">
      <w:pPr>
        <w:pStyle w:val="InterlineFree"/>
      </w:pPr>
      <w:r>
        <w:t>“There’s nothing, granny,” said the child.</w:t>
      </w:r>
    </w:p>
    <w:p w14:paraId="16BEA3DD" w14:textId="77777777" w:rsidR="00800AD8" w:rsidRDefault="00DC1AE0" w:rsidP="005D060B">
      <w:pPr>
        <w:pStyle w:val="InterlineText"/>
        <w:tabs>
          <w:tab w:val="left" w:pos="533"/>
          <w:tab w:val="left" w:pos="2837"/>
          <w:tab w:val="left" w:pos="3986"/>
          <w:tab w:val="left" w:pos="4640"/>
          <w:tab w:val="left" w:pos="5669"/>
          <w:tab w:val="left" w:pos="6443"/>
          <w:tab w:val="left" w:pos="6917"/>
          <w:tab w:val="left" w:pos="7361"/>
          <w:tab w:val="left" w:pos="7700"/>
        </w:tabs>
      </w:pPr>
      <w:r w:rsidRPr="003A1D48">
        <w:rPr>
          <w:rStyle w:val="InterlineTextNumChar"/>
        </w:rPr>
        <w:t>018</w:t>
      </w:r>
      <w:r w:rsidR="00800AD8">
        <w:tab/>
        <w:t>“pasaladji;</w:t>
      </w:r>
      <w:r w:rsidR="00800AD8">
        <w:tab/>
        <w:t>nanguaq</w:t>
      </w:r>
      <w:r w:rsidR="00800AD8">
        <w:tab/>
        <w:t>nu</w:t>
      </w:r>
      <w:r w:rsidR="00800AD8">
        <w:tab/>
        <w:t>tsuay</w:t>
      </w:r>
      <w:r w:rsidR="00800AD8">
        <w:tab/>
        <w:t>anga,”</w:t>
      </w:r>
      <w:r w:rsidR="00800AD8">
        <w:tab/>
        <w:t>aya</w:t>
      </w:r>
      <w:r w:rsidR="00800AD8">
        <w:tab/>
        <w:t>ti</w:t>
      </w:r>
      <w:r w:rsidR="005D060B">
        <w:tab/>
        <w:t>sa</w:t>
      </w:r>
      <w:r w:rsidR="005D060B">
        <w:tab/>
        <w:t>Vuluvulung.</w:t>
      </w:r>
    </w:p>
    <w:p w14:paraId="2AA10A7C" w14:textId="77777777" w:rsidR="00800AD8" w:rsidRDefault="00800AD8" w:rsidP="005D060B">
      <w:pPr>
        <w:pStyle w:val="InterlineGlossWithTrans"/>
        <w:tabs>
          <w:tab w:val="left" w:pos="533"/>
          <w:tab w:val="left" w:pos="2837"/>
          <w:tab w:val="left" w:pos="3986"/>
          <w:tab w:val="left" w:pos="4640"/>
          <w:tab w:val="left" w:pos="5669"/>
          <w:tab w:val="left" w:pos="6443"/>
          <w:tab w:val="left" w:pos="6917"/>
          <w:tab w:val="left" w:pos="7361"/>
          <w:tab w:val="left" w:pos="7700"/>
        </w:tabs>
      </w:pPr>
      <w:r>
        <w:tab/>
        <w:t>pa-saladj-i</w:t>
      </w:r>
      <w:r>
        <w:tab/>
        <w:t>na-nguaq</w:t>
      </w:r>
      <w:r>
        <w:tab/>
        <w:t>nu</w:t>
      </w:r>
      <w:r>
        <w:tab/>
        <w:t>tsuay</w:t>
      </w:r>
      <w:r>
        <w:tab/>
        <w:t>anga</w:t>
      </w:r>
      <w:r>
        <w:tab/>
        <w:t>aya</w:t>
      </w:r>
      <w:r>
        <w:tab/>
        <w:t>ti</w:t>
      </w:r>
      <w:r w:rsidR="005D060B">
        <w:tab/>
        <w:t>sa</w:t>
      </w:r>
      <w:r w:rsidR="005D060B">
        <w:tab/>
        <w:t>Vuluvulung</w:t>
      </w:r>
    </w:p>
    <w:p w14:paraId="7F1C0F89" w14:textId="77777777" w:rsidR="00800AD8" w:rsidRDefault="00800AD8" w:rsidP="005D060B">
      <w:pPr>
        <w:pStyle w:val="InterlineTrans"/>
        <w:tabs>
          <w:tab w:val="left" w:pos="533"/>
          <w:tab w:val="left" w:pos="2837"/>
          <w:tab w:val="left" w:pos="3986"/>
          <w:tab w:val="left" w:pos="4640"/>
          <w:tab w:val="left" w:pos="5669"/>
          <w:tab w:val="left" w:pos="6443"/>
          <w:tab w:val="left" w:pos="6917"/>
          <w:tab w:val="left" w:pos="7361"/>
          <w:tab w:val="left" w:pos="7700"/>
        </w:tabs>
      </w:pPr>
      <w:r>
        <w:tab/>
        <w:t>cause-companion-</w:t>
      </w:r>
      <w:r>
        <w:rPr>
          <w:smallCaps/>
        </w:rPr>
        <w:t>hort</w:t>
      </w:r>
      <w:r>
        <w:tab/>
      </w:r>
      <w:r>
        <w:rPr>
          <w:smallCaps/>
        </w:rPr>
        <w:t>stat</w:t>
      </w:r>
      <w:r>
        <w:t>-good</w:t>
      </w:r>
      <w:r>
        <w:tab/>
        <w:t>when</w:t>
      </w:r>
      <w:r>
        <w:tab/>
        <w:t>long.time</w:t>
      </w:r>
      <w:r>
        <w:tab/>
        <w:t>indeed</w:t>
      </w:r>
      <w:r>
        <w:tab/>
        <w:t>say</w:t>
      </w:r>
      <w:r>
        <w:tab/>
      </w:r>
      <w:r>
        <w:rPr>
          <w:smallCaps/>
        </w:rPr>
        <w:t>f.h</w:t>
      </w:r>
      <w:r w:rsidR="005D060B">
        <w:tab/>
      </w:r>
      <w:r w:rsidR="005D060B" w:rsidRPr="001E164C">
        <w:rPr>
          <w:smallCaps/>
        </w:rPr>
        <w:t>h</w:t>
      </w:r>
      <w:r w:rsidR="005D060B">
        <w:tab/>
        <w:t>(name)</w:t>
      </w:r>
    </w:p>
    <w:p w14:paraId="728CE876" w14:textId="77777777" w:rsidR="00800AD8" w:rsidRDefault="00800AD8">
      <w:pPr>
        <w:pStyle w:val="InterlineFree"/>
      </w:pPr>
      <w:r>
        <w:t>“Come along; it will be all right in time,” said Vuluvulung.</w:t>
      </w:r>
    </w:p>
    <w:p w14:paraId="22BEF413" w14:textId="77777777" w:rsidR="00800AD8" w:rsidRDefault="00DC1AE0" w:rsidP="0015349B">
      <w:pPr>
        <w:pStyle w:val="InterlineText"/>
        <w:tabs>
          <w:tab w:val="left" w:pos="533"/>
          <w:tab w:val="left" w:pos="1997"/>
          <w:tab w:val="left" w:pos="2771"/>
          <w:tab w:val="left" w:pos="3035"/>
          <w:tab w:val="left" w:pos="3539"/>
          <w:tab w:val="left" w:pos="4718"/>
          <w:tab w:val="left" w:pos="5507"/>
          <w:tab w:val="left" w:pos="6611"/>
          <w:tab w:val="left" w:pos="7370"/>
          <w:tab w:val="left" w:pos="8144"/>
        </w:tabs>
      </w:pPr>
      <w:r w:rsidRPr="003A1D48">
        <w:rPr>
          <w:rStyle w:val="InterlineTextNumChar"/>
        </w:rPr>
        <w:lastRenderedPageBreak/>
        <w:t>019</w:t>
      </w:r>
      <w:r w:rsidR="00800AD8">
        <w:tab/>
        <w:t>tsuatsuay</w:t>
      </w:r>
      <w:r w:rsidR="00800AD8">
        <w:tab/>
        <w:t>anga</w:t>
      </w:r>
      <w:r w:rsidR="00800AD8">
        <w:tab/>
        <w:t>a</w:t>
      </w:r>
      <w:r w:rsidR="00800AD8">
        <w:tab/>
        <w:t>uta</w:t>
      </w:r>
      <w:r w:rsidR="00800AD8">
        <w:tab/>
        <w:t>pagaîu,</w:t>
      </w:r>
      <w:r w:rsidR="00800AD8">
        <w:tab/>
        <w:t>“sa-u,</w:t>
      </w:r>
      <w:r w:rsidR="00800AD8">
        <w:tab/>
        <w:t>kiqenetji</w:t>
      </w:r>
      <w:r w:rsidR="005D060B">
        <w:tab/>
        <w:t>anan,”</w:t>
      </w:r>
      <w:r w:rsidR="0015349B">
        <w:tab/>
        <w:t>ayain</w:t>
      </w:r>
      <w:r w:rsidR="0015349B">
        <w:tab/>
        <w:t>ni</w:t>
      </w:r>
    </w:p>
    <w:p w14:paraId="12A64476" w14:textId="77777777" w:rsidR="00800AD8" w:rsidRDefault="00800AD8" w:rsidP="0015349B">
      <w:pPr>
        <w:pStyle w:val="InterlineGlossWithTrans"/>
        <w:tabs>
          <w:tab w:val="left" w:pos="533"/>
          <w:tab w:val="left" w:pos="1997"/>
          <w:tab w:val="left" w:pos="2771"/>
          <w:tab w:val="left" w:pos="3035"/>
          <w:tab w:val="left" w:pos="3539"/>
          <w:tab w:val="left" w:pos="4718"/>
          <w:tab w:val="left" w:pos="5507"/>
          <w:tab w:val="left" w:pos="6611"/>
          <w:tab w:val="left" w:pos="7370"/>
          <w:tab w:val="left" w:pos="8144"/>
        </w:tabs>
      </w:pPr>
      <w:r>
        <w:tab/>
        <w:t>tsua-tsuay</w:t>
      </w:r>
      <w:r>
        <w:tab/>
        <w:t>anga</w:t>
      </w:r>
      <w:r>
        <w:tab/>
        <w:t>a</w:t>
      </w:r>
      <w:r>
        <w:tab/>
        <w:t>uta</w:t>
      </w:r>
      <w:r>
        <w:tab/>
        <w:t>pa-gaîu</w:t>
      </w:r>
      <w:r>
        <w:tab/>
        <w:t>sa-u</w:t>
      </w:r>
      <w:r>
        <w:tab/>
        <w:t>ki-qenetj-i</w:t>
      </w:r>
      <w:r w:rsidR="005D060B">
        <w:tab/>
        <w:t>anan</w:t>
      </w:r>
      <w:r w:rsidR="0015349B">
        <w:tab/>
        <w:t>aya-en</w:t>
      </w:r>
      <w:r w:rsidR="0015349B">
        <w:tab/>
        <w:t>ni</w:t>
      </w:r>
    </w:p>
    <w:p w14:paraId="0F9D2841" w14:textId="77777777" w:rsidR="00800AD8" w:rsidRDefault="00800AD8" w:rsidP="0015349B">
      <w:pPr>
        <w:pStyle w:val="InterlineTransNoFree"/>
      </w:pPr>
      <w:r>
        <w:tab/>
      </w:r>
      <w:r>
        <w:rPr>
          <w:smallCaps/>
        </w:rPr>
        <w:t>red</w:t>
      </w:r>
      <w:r>
        <w:t>-long.time</w:t>
      </w:r>
      <w:r>
        <w:tab/>
        <w:t>indeed</w:t>
      </w:r>
      <w:r>
        <w:rPr>
          <w:smallCaps/>
        </w:rPr>
        <w:tab/>
        <w:t>c</w:t>
      </w:r>
      <w:r>
        <w:rPr>
          <w:smallCaps/>
        </w:rPr>
        <w:tab/>
      </w:r>
      <w:r>
        <w:t>also</w:t>
      </w:r>
      <w:r>
        <w:tab/>
        <w:t>cause-slow</w:t>
      </w:r>
      <w:r>
        <w:tab/>
        <w:t>go-</w:t>
      </w:r>
      <w:r>
        <w:rPr>
          <w:smallCaps/>
        </w:rPr>
        <w:t>imp</w:t>
      </w:r>
      <w:r>
        <w:tab/>
        <w:t>do-see-</w:t>
      </w:r>
      <w:r>
        <w:rPr>
          <w:smallCaps/>
        </w:rPr>
        <w:t>pf</w:t>
      </w:r>
      <w:r w:rsidR="005D060B">
        <w:tab/>
        <w:t>still</w:t>
      </w:r>
      <w:r w:rsidR="0015349B">
        <w:tab/>
        <w:t>say-</w:t>
      </w:r>
      <w:r w:rsidR="0015349B">
        <w:rPr>
          <w:smallCaps/>
        </w:rPr>
        <w:t>pf</w:t>
      </w:r>
      <w:r w:rsidR="0015349B">
        <w:tab/>
        <w:t>by</w:t>
      </w:r>
    </w:p>
    <w:p w14:paraId="1B1E00BC" w14:textId="77777777" w:rsidR="00800AD8" w:rsidRDefault="005D060B" w:rsidP="0015349B">
      <w:pPr>
        <w:pStyle w:val="InterlineText"/>
        <w:tabs>
          <w:tab w:val="left" w:pos="533"/>
          <w:tab w:val="left" w:pos="872"/>
        </w:tabs>
      </w:pPr>
      <w:r>
        <w:tab/>
        <w:t>sa</w:t>
      </w:r>
      <w:r>
        <w:tab/>
        <w:t>Vuluvulung.</w:t>
      </w:r>
    </w:p>
    <w:p w14:paraId="690EEBD5" w14:textId="77777777" w:rsidR="00800AD8" w:rsidRDefault="005D060B" w:rsidP="0015349B">
      <w:pPr>
        <w:pStyle w:val="InterlineGlossWithTrans"/>
        <w:tabs>
          <w:tab w:val="left" w:pos="533"/>
          <w:tab w:val="left" w:pos="872"/>
        </w:tabs>
      </w:pPr>
      <w:r>
        <w:tab/>
        <w:t>sa</w:t>
      </w:r>
      <w:r>
        <w:tab/>
        <w:t>Vuluvulung</w:t>
      </w:r>
    </w:p>
    <w:p w14:paraId="7C7A4BC7" w14:textId="77777777" w:rsidR="00800AD8" w:rsidRDefault="005D060B" w:rsidP="0015349B">
      <w:pPr>
        <w:pStyle w:val="InterlineTrans"/>
        <w:tabs>
          <w:tab w:val="left" w:pos="533"/>
          <w:tab w:val="left" w:pos="872"/>
        </w:tabs>
      </w:pPr>
      <w:r>
        <w:rPr>
          <w:smallCaps/>
        </w:rPr>
        <w:tab/>
        <w:t>h</w:t>
      </w:r>
      <w:r>
        <w:rPr>
          <w:smallCaps/>
        </w:rPr>
        <w:tab/>
      </w:r>
      <w:r>
        <w:t>(name)</w:t>
      </w:r>
    </w:p>
    <w:p w14:paraId="7ABA05BA" w14:textId="77777777" w:rsidR="00800AD8" w:rsidRDefault="00800AD8">
      <w:pPr>
        <w:pStyle w:val="InterlineFree"/>
      </w:pPr>
      <w:r>
        <w:t>After quite a time more the child was told by Vuluvulung: “Go and have another look.”</w:t>
      </w:r>
    </w:p>
    <w:p w14:paraId="4D7ABB43" w14:textId="77777777" w:rsidR="00800AD8" w:rsidRDefault="00DC1AE0" w:rsidP="0015349B">
      <w:pPr>
        <w:pStyle w:val="InterlineText"/>
        <w:tabs>
          <w:tab w:val="left" w:pos="533"/>
          <w:tab w:val="left" w:pos="1172"/>
          <w:tab w:val="left" w:pos="1436"/>
        </w:tabs>
      </w:pPr>
      <w:r w:rsidRPr="003A1D48">
        <w:rPr>
          <w:rStyle w:val="InterlineTextNumChar"/>
        </w:rPr>
        <w:t>020</w:t>
      </w:r>
      <w:r w:rsidR="00800AD8">
        <w:tab/>
        <w:t>vaik</w:t>
      </w:r>
      <w:r w:rsidR="00800AD8">
        <w:tab/>
        <w:t>a</w:t>
      </w:r>
      <w:r w:rsidR="00800AD8">
        <w:tab/>
        <w:t>kake÷ian.</w:t>
      </w:r>
    </w:p>
    <w:p w14:paraId="786EDB91" w14:textId="77777777" w:rsidR="00800AD8" w:rsidRDefault="00800AD8" w:rsidP="0015349B">
      <w:pPr>
        <w:pStyle w:val="InterlineGlossWithTrans"/>
        <w:tabs>
          <w:tab w:val="left" w:pos="533"/>
          <w:tab w:val="left" w:pos="1172"/>
          <w:tab w:val="left" w:pos="1436"/>
        </w:tabs>
      </w:pPr>
      <w:r>
        <w:tab/>
        <w:t>vaik</w:t>
      </w:r>
      <w:r>
        <w:tab/>
        <w:t>a</w:t>
      </w:r>
      <w:r>
        <w:tab/>
        <w:t>ka-ke÷i-an</w:t>
      </w:r>
    </w:p>
    <w:p w14:paraId="4FEA4EE6" w14:textId="77777777" w:rsidR="00800AD8" w:rsidRDefault="00800AD8" w:rsidP="00B76180">
      <w:pPr>
        <w:pStyle w:val="InterlineTransNoFree"/>
        <w:tabs>
          <w:tab w:val="left" w:pos="1172"/>
          <w:tab w:val="left" w:pos="1436"/>
          <w:tab w:val="right" w:pos="8789"/>
        </w:tabs>
      </w:pPr>
      <w:r>
        <w:tab/>
        <w:t>leave</w:t>
      </w:r>
      <w:r>
        <w:rPr>
          <w:smallCaps/>
        </w:rPr>
        <w:tab/>
        <w:t>c</w:t>
      </w:r>
      <w:r>
        <w:rPr>
          <w:smallCaps/>
        </w:rPr>
        <w:tab/>
        <w:t>red</w:t>
      </w:r>
      <w:r>
        <w:t>-small-</w:t>
      </w:r>
      <w:r>
        <w:rPr>
          <w:smallCaps/>
        </w:rPr>
        <w:t>nom</w:t>
      </w:r>
      <w:r w:rsidR="0015349B">
        <w:rPr>
          <w:smallCaps/>
        </w:rPr>
        <w:tab/>
      </w:r>
      <w:r w:rsidR="0015349B">
        <w:t>The child went,</w:t>
      </w:r>
    </w:p>
    <w:p w14:paraId="6AE1A5E5" w14:textId="77777777" w:rsidR="00800AD8" w:rsidRDefault="00DC1AE0" w:rsidP="0015349B">
      <w:pPr>
        <w:pStyle w:val="InterlineText"/>
        <w:tabs>
          <w:tab w:val="left" w:pos="533"/>
          <w:tab w:val="left" w:pos="1022"/>
          <w:tab w:val="left" w:pos="2321"/>
          <w:tab w:val="left" w:pos="2585"/>
        </w:tabs>
      </w:pPr>
      <w:r w:rsidRPr="003A1D48">
        <w:rPr>
          <w:rStyle w:val="InterlineTextNumChar"/>
        </w:rPr>
        <w:t>021</w:t>
      </w:r>
      <w:r w:rsidR="00800AD8">
        <w:tab/>
        <w:t>qau</w:t>
      </w:r>
      <w:r w:rsidR="00800AD8">
        <w:tab/>
        <w:t>mangtjez</w:t>
      </w:r>
      <w:r w:rsidR="00800AD8">
        <w:tab/>
        <w:t>a</w:t>
      </w:r>
      <w:r w:rsidR="00800AD8">
        <w:tab/>
        <w:t>uta.</w:t>
      </w:r>
    </w:p>
    <w:p w14:paraId="6DA621F3" w14:textId="77777777" w:rsidR="00800AD8" w:rsidRDefault="00800AD8" w:rsidP="0015349B">
      <w:pPr>
        <w:pStyle w:val="InterlineGlossWithTrans"/>
        <w:tabs>
          <w:tab w:val="left" w:pos="533"/>
          <w:tab w:val="left" w:pos="1022"/>
          <w:tab w:val="left" w:pos="2321"/>
          <w:tab w:val="left" w:pos="2585"/>
        </w:tabs>
      </w:pPr>
      <w:r>
        <w:tab/>
        <w:t>qau</w:t>
      </w:r>
      <w:r>
        <w:tab/>
        <w:t>m-pangetjez</w:t>
      </w:r>
      <w:r>
        <w:tab/>
        <w:t>a</w:t>
      </w:r>
      <w:r>
        <w:tab/>
        <w:t>uta</w:t>
      </w:r>
    </w:p>
    <w:p w14:paraId="19714684" w14:textId="77777777" w:rsidR="00800AD8" w:rsidRDefault="00800AD8" w:rsidP="00B76180">
      <w:pPr>
        <w:pStyle w:val="InterlineTransNoFree"/>
        <w:tabs>
          <w:tab w:val="left" w:pos="1022"/>
          <w:tab w:val="left" w:pos="2321"/>
          <w:tab w:val="left" w:pos="2585"/>
          <w:tab w:val="right" w:pos="8789"/>
        </w:tabs>
      </w:pPr>
      <w:r>
        <w:tab/>
        <w:t>so</w:t>
      </w:r>
      <w:r>
        <w:tab/>
      </w:r>
      <w:r>
        <w:rPr>
          <w:smallCaps/>
        </w:rPr>
        <w:t>af</w:t>
      </w:r>
      <w:r>
        <w:t>-come</w:t>
      </w:r>
      <w:r>
        <w:rPr>
          <w:smallCaps/>
        </w:rPr>
        <w:tab/>
        <w:t>c</w:t>
      </w:r>
      <w:r>
        <w:rPr>
          <w:smallCaps/>
        </w:rPr>
        <w:tab/>
      </w:r>
      <w:r>
        <w:t>also</w:t>
      </w:r>
      <w:r w:rsidR="0015349B">
        <w:tab/>
        <w:t>and came back again.</w:t>
      </w:r>
    </w:p>
    <w:p w14:paraId="29AAE456" w14:textId="77777777" w:rsidR="00800AD8" w:rsidRDefault="00DC1AE0" w:rsidP="0015349B">
      <w:pPr>
        <w:pStyle w:val="InterlineText"/>
        <w:tabs>
          <w:tab w:val="left" w:pos="533"/>
          <w:tab w:val="left" w:pos="2117"/>
          <w:tab w:val="left" w:pos="3341"/>
          <w:tab w:val="left" w:pos="3605"/>
          <w:tab w:val="left" w:pos="5399"/>
          <w:tab w:val="left" w:pos="5663"/>
          <w:tab w:val="left" w:pos="7247"/>
        </w:tabs>
      </w:pPr>
      <w:r w:rsidRPr="003A1D48">
        <w:rPr>
          <w:rStyle w:val="InterlineTextNumChar"/>
        </w:rPr>
        <w:t>022</w:t>
      </w:r>
      <w:r w:rsidR="00800AD8">
        <w:tab/>
        <w:t>“izuanga,</w:t>
      </w:r>
      <w:r w:rsidR="00800AD8">
        <w:tab/>
        <w:t>vuvu,</w:t>
      </w:r>
      <w:r w:rsidR="00800AD8">
        <w:tab/>
        <w:t>a</w:t>
      </w:r>
      <w:r w:rsidR="00800AD8">
        <w:tab/>
        <w:t>galavagavagaw</w:t>
      </w:r>
      <w:r w:rsidR="00800AD8">
        <w:tab/>
        <w:t>a</w:t>
      </w:r>
      <w:r w:rsidR="00800AD8">
        <w:tab/>
        <w:t>ke÷ike÷ian,</w:t>
      </w:r>
      <w:r w:rsidR="0015349B">
        <w:tab/>
        <w:t>vuvu;</w:t>
      </w:r>
    </w:p>
    <w:p w14:paraId="1C067B6E" w14:textId="77777777" w:rsidR="00800AD8" w:rsidRDefault="00800AD8" w:rsidP="0015349B">
      <w:pPr>
        <w:pStyle w:val="InterlineGlossWithTrans"/>
        <w:tabs>
          <w:tab w:val="left" w:pos="533"/>
          <w:tab w:val="left" w:pos="2117"/>
          <w:tab w:val="left" w:pos="3341"/>
          <w:tab w:val="left" w:pos="3605"/>
          <w:tab w:val="left" w:pos="5399"/>
          <w:tab w:val="left" w:pos="5663"/>
          <w:tab w:val="left" w:pos="7247"/>
        </w:tabs>
      </w:pPr>
      <w:r>
        <w:tab/>
        <w:t>i-zua-anga</w:t>
      </w:r>
      <w:r>
        <w:tab/>
        <w:t>vuvu</w:t>
      </w:r>
      <w:r>
        <w:tab/>
        <w:t>a</w:t>
      </w:r>
      <w:r>
        <w:tab/>
        <w:t>al=gava-gavagaw</w:t>
      </w:r>
      <w:r>
        <w:tab/>
        <w:t>a</w:t>
      </w:r>
      <w:r>
        <w:tab/>
        <w:t>ke÷i-ke÷i-an</w:t>
      </w:r>
      <w:r w:rsidR="0015349B">
        <w:tab/>
        <w:t>vuvu</w:t>
      </w:r>
    </w:p>
    <w:p w14:paraId="3FB9E9AD" w14:textId="77777777" w:rsidR="00800AD8" w:rsidRDefault="00800AD8" w:rsidP="0015349B">
      <w:pPr>
        <w:pStyle w:val="InterlineTransNoFree"/>
        <w:tabs>
          <w:tab w:val="left" w:pos="2117"/>
          <w:tab w:val="left" w:pos="3341"/>
          <w:tab w:val="left" w:pos="3605"/>
          <w:tab w:val="left" w:pos="5399"/>
          <w:tab w:val="left" w:pos="5663"/>
          <w:tab w:val="left" w:pos="7247"/>
        </w:tabs>
      </w:pPr>
      <w:r>
        <w:tab/>
      </w:r>
      <w:r>
        <w:rPr>
          <w:smallCaps/>
        </w:rPr>
        <w:t>loc</w:t>
      </w:r>
      <w:r>
        <w:t>-that-indeed</w:t>
      </w:r>
      <w:r>
        <w:tab/>
        <w:t>grandparent</w:t>
      </w:r>
      <w:r>
        <w:rPr>
          <w:smallCaps/>
        </w:rPr>
        <w:tab/>
        <w:t>c</w:t>
      </w:r>
      <w:r>
        <w:rPr>
          <w:smallCaps/>
        </w:rPr>
        <w:tab/>
        <w:t>qal</w:t>
      </w:r>
      <w:r>
        <w:t>=</w:t>
      </w:r>
      <w:r>
        <w:rPr>
          <w:smallCaps/>
        </w:rPr>
        <w:t>red</w:t>
      </w:r>
      <w:r>
        <w:t>-wriggle</w:t>
      </w:r>
      <w:r>
        <w:rPr>
          <w:smallCaps/>
        </w:rPr>
        <w:tab/>
        <w:t>c</w:t>
      </w:r>
      <w:r>
        <w:rPr>
          <w:smallCaps/>
        </w:rPr>
        <w:tab/>
        <w:t>red</w:t>
      </w:r>
      <w:r>
        <w:t>-small-</w:t>
      </w:r>
      <w:r>
        <w:rPr>
          <w:smallCaps/>
        </w:rPr>
        <w:t>nom</w:t>
      </w:r>
      <w:r w:rsidR="0015349B">
        <w:tab/>
        <w:t>grandparent</w:t>
      </w:r>
    </w:p>
    <w:p w14:paraId="5A466CF6" w14:textId="77777777" w:rsidR="00800AD8" w:rsidRDefault="00800AD8" w:rsidP="0015349B">
      <w:pPr>
        <w:pStyle w:val="InterlineText"/>
        <w:tabs>
          <w:tab w:val="left" w:pos="533"/>
          <w:tab w:val="left" w:pos="1397"/>
          <w:tab w:val="left" w:pos="1946"/>
          <w:tab w:val="left" w:pos="2870"/>
          <w:tab w:val="left" w:pos="3344"/>
          <w:tab w:val="left" w:pos="4028"/>
        </w:tabs>
      </w:pPr>
      <w:r>
        <w:tab/>
        <w:t>qadjaw</w:t>
      </w:r>
      <w:r>
        <w:tab/>
        <w:t>ki</w:t>
      </w:r>
      <w:r>
        <w:tab/>
        <w:t>anema,</w:t>
      </w:r>
      <w:r w:rsidR="00D21C3A">
        <w:t>”</w:t>
      </w:r>
      <w:r w:rsidR="00D21C3A">
        <w:tab/>
      </w:r>
      <w:r>
        <w:t>aya</w:t>
      </w:r>
      <w:r>
        <w:tab/>
        <w:t>azua</w:t>
      </w:r>
      <w:r>
        <w:tab/>
        <w:t>kake÷ian.</w:t>
      </w:r>
    </w:p>
    <w:p w14:paraId="5ACEEE69" w14:textId="77777777" w:rsidR="00800AD8" w:rsidRDefault="00800AD8" w:rsidP="0015349B">
      <w:pPr>
        <w:pStyle w:val="InterlineGlossWithTrans"/>
        <w:tabs>
          <w:tab w:val="left" w:pos="533"/>
          <w:tab w:val="left" w:pos="1397"/>
          <w:tab w:val="left" w:pos="1946"/>
          <w:tab w:val="left" w:pos="2870"/>
          <w:tab w:val="left" w:pos="3344"/>
          <w:tab w:val="left" w:pos="4028"/>
        </w:tabs>
      </w:pPr>
      <w:r>
        <w:tab/>
        <w:t>qadjaw</w:t>
      </w:r>
      <w:r>
        <w:tab/>
        <w:t>ki</w:t>
      </w:r>
      <w:r>
        <w:tab/>
        <w:t>a-nema</w:t>
      </w:r>
      <w:r>
        <w:tab/>
        <w:t>aya</w:t>
      </w:r>
      <w:r>
        <w:tab/>
        <w:t>a-zua</w:t>
      </w:r>
      <w:r>
        <w:tab/>
        <w:t>ka-ke÷i-an</w:t>
      </w:r>
    </w:p>
    <w:p w14:paraId="4F9D1234" w14:textId="77777777" w:rsidR="00800AD8" w:rsidRDefault="00800AD8" w:rsidP="0015349B">
      <w:pPr>
        <w:pStyle w:val="InterlineTrans"/>
        <w:tabs>
          <w:tab w:val="left" w:pos="533"/>
          <w:tab w:val="left" w:pos="1397"/>
          <w:tab w:val="left" w:pos="1946"/>
          <w:tab w:val="left" w:pos="2870"/>
          <w:tab w:val="left" w:pos="3344"/>
          <w:tab w:val="left" w:pos="4028"/>
        </w:tabs>
      </w:pPr>
      <w:r>
        <w:tab/>
        <w:t>perhaps</w:t>
      </w:r>
      <w:r>
        <w:tab/>
        <w:t>how</w:t>
      </w:r>
      <w:r>
        <w:tab/>
        <w:t>?-what</w:t>
      </w:r>
      <w:r>
        <w:tab/>
        <w:t>say</w:t>
      </w:r>
      <w:r>
        <w:tab/>
      </w:r>
      <w:r>
        <w:rPr>
          <w:smallCaps/>
        </w:rPr>
        <w:t>c-</w:t>
      </w:r>
      <w:r>
        <w:t>that</w:t>
      </w:r>
      <w:r>
        <w:tab/>
      </w:r>
      <w:r>
        <w:rPr>
          <w:smallCaps/>
        </w:rPr>
        <w:t>red</w:t>
      </w:r>
      <w:r>
        <w:t>-small-</w:t>
      </w:r>
      <w:r>
        <w:rPr>
          <w:smallCaps/>
        </w:rPr>
        <w:t>nom</w:t>
      </w:r>
    </w:p>
    <w:p w14:paraId="57D0297C" w14:textId="77777777" w:rsidR="00800AD8" w:rsidRDefault="00800AD8">
      <w:pPr>
        <w:pStyle w:val="InterlineFree"/>
      </w:pPr>
      <w:r>
        <w:t>“Granny, now there are some small things wriggling about, granny. I don’t know what they are,” said the child.</w:t>
      </w:r>
    </w:p>
    <w:p w14:paraId="67D456A8" w14:textId="77777777" w:rsidR="00800AD8" w:rsidRDefault="00DC1AE0" w:rsidP="0015349B">
      <w:pPr>
        <w:pStyle w:val="InterlineText"/>
        <w:tabs>
          <w:tab w:val="left" w:pos="533"/>
          <w:tab w:val="left" w:pos="2837"/>
          <w:tab w:val="left" w:pos="3986"/>
          <w:tab w:val="left" w:pos="4640"/>
          <w:tab w:val="left" w:pos="5669"/>
        </w:tabs>
      </w:pPr>
      <w:r w:rsidRPr="003A1D48">
        <w:rPr>
          <w:rStyle w:val="InterlineTextNumChar"/>
        </w:rPr>
        <w:t>023</w:t>
      </w:r>
      <w:r w:rsidR="00800AD8">
        <w:tab/>
        <w:t>“pasaladji;</w:t>
      </w:r>
      <w:r w:rsidR="00800AD8">
        <w:tab/>
        <w:t>nanguaq</w:t>
      </w:r>
      <w:r w:rsidR="00800AD8">
        <w:tab/>
        <w:t>nu</w:t>
      </w:r>
      <w:r w:rsidR="00800AD8">
        <w:tab/>
        <w:t>tsuay</w:t>
      </w:r>
      <w:r w:rsidR="00800AD8">
        <w:tab/>
        <w:t>anga.”</w:t>
      </w:r>
    </w:p>
    <w:p w14:paraId="580D585A" w14:textId="77777777" w:rsidR="00800AD8" w:rsidRDefault="00800AD8" w:rsidP="0015349B">
      <w:pPr>
        <w:pStyle w:val="InterlineGlossWithTrans"/>
        <w:tabs>
          <w:tab w:val="left" w:pos="533"/>
          <w:tab w:val="left" w:pos="2837"/>
          <w:tab w:val="left" w:pos="3986"/>
          <w:tab w:val="left" w:pos="4640"/>
          <w:tab w:val="left" w:pos="5669"/>
        </w:tabs>
      </w:pPr>
      <w:r>
        <w:tab/>
        <w:t>pa-saladj-i</w:t>
      </w:r>
      <w:r>
        <w:tab/>
        <w:t>na-nguaq</w:t>
      </w:r>
      <w:r>
        <w:tab/>
        <w:t>nu</w:t>
      </w:r>
      <w:r>
        <w:tab/>
        <w:t>tsuay</w:t>
      </w:r>
      <w:r>
        <w:tab/>
        <w:t>anga</w:t>
      </w:r>
    </w:p>
    <w:p w14:paraId="13034F10" w14:textId="77777777" w:rsidR="00800AD8" w:rsidRDefault="00800AD8" w:rsidP="0015349B">
      <w:pPr>
        <w:pStyle w:val="InterlineTrans"/>
        <w:tabs>
          <w:tab w:val="left" w:pos="533"/>
          <w:tab w:val="left" w:pos="2837"/>
          <w:tab w:val="left" w:pos="3986"/>
          <w:tab w:val="left" w:pos="4640"/>
          <w:tab w:val="left" w:pos="5669"/>
        </w:tabs>
      </w:pPr>
      <w:r>
        <w:tab/>
        <w:t>cause-companion-</w:t>
      </w:r>
      <w:r>
        <w:rPr>
          <w:smallCaps/>
        </w:rPr>
        <w:t>hort</w:t>
      </w:r>
      <w:r>
        <w:tab/>
      </w:r>
      <w:r>
        <w:rPr>
          <w:smallCaps/>
        </w:rPr>
        <w:t>stat</w:t>
      </w:r>
      <w:r>
        <w:t>-good</w:t>
      </w:r>
      <w:r>
        <w:tab/>
        <w:t>when</w:t>
      </w:r>
      <w:r>
        <w:tab/>
        <w:t>long.time</w:t>
      </w:r>
      <w:r>
        <w:tab/>
        <w:t>indeed</w:t>
      </w:r>
    </w:p>
    <w:p w14:paraId="00FCCE8A" w14:textId="77777777" w:rsidR="00800AD8" w:rsidRDefault="00800AD8">
      <w:pPr>
        <w:pStyle w:val="InterlineFree"/>
      </w:pPr>
      <w:r>
        <w:t>“</w:t>
      </w:r>
      <w:r w:rsidR="0015349B">
        <w:t>Come along</w:t>
      </w:r>
      <w:r>
        <w:t>; it will be all right in time.”</w:t>
      </w:r>
    </w:p>
    <w:p w14:paraId="7D8C40AC" w14:textId="77777777" w:rsidR="00800AD8" w:rsidRDefault="00DC1AE0" w:rsidP="0015349B">
      <w:pPr>
        <w:pStyle w:val="InterlineText"/>
        <w:tabs>
          <w:tab w:val="left" w:pos="533"/>
          <w:tab w:val="left" w:pos="1997"/>
          <w:tab w:val="left" w:pos="3176"/>
          <w:tab w:val="left" w:pos="3440"/>
          <w:tab w:val="left" w:pos="3944"/>
          <w:tab w:val="left" w:pos="4733"/>
          <w:tab w:val="left" w:pos="5837"/>
          <w:tab w:val="left" w:pos="6596"/>
          <w:tab w:val="left" w:pos="7370"/>
          <w:tab w:val="left" w:pos="7754"/>
        </w:tabs>
      </w:pPr>
      <w:r w:rsidRPr="003A1D48">
        <w:rPr>
          <w:rStyle w:val="InterlineTextNumChar"/>
        </w:rPr>
        <w:t>024</w:t>
      </w:r>
      <w:r w:rsidR="00800AD8">
        <w:tab/>
        <w:t>tsuatsuay</w:t>
      </w:r>
      <w:r w:rsidR="00800AD8">
        <w:tab/>
        <w:t>pagaîu</w:t>
      </w:r>
      <w:r w:rsidR="00800AD8">
        <w:tab/>
        <w:t>a</w:t>
      </w:r>
      <w:r w:rsidR="00800AD8">
        <w:tab/>
        <w:t>uta,</w:t>
      </w:r>
      <w:r w:rsidR="00800AD8">
        <w:tab/>
        <w:t>“sa-u,</w:t>
      </w:r>
      <w:r w:rsidR="00800AD8">
        <w:tab/>
        <w:t>kiqenetji</w:t>
      </w:r>
      <w:r w:rsidR="00800AD8">
        <w:tab/>
        <w:t>anan,”</w:t>
      </w:r>
      <w:r w:rsidR="0015349B">
        <w:tab/>
        <w:t>ayain</w:t>
      </w:r>
      <w:r w:rsidR="0015349B">
        <w:tab/>
        <w:t>ni</w:t>
      </w:r>
      <w:r w:rsidR="0015349B">
        <w:tab/>
        <w:t>sa</w:t>
      </w:r>
    </w:p>
    <w:p w14:paraId="0899FDB3" w14:textId="77777777" w:rsidR="00800AD8" w:rsidRDefault="00800AD8" w:rsidP="0015349B">
      <w:pPr>
        <w:pStyle w:val="InterlineGlossWithTrans"/>
        <w:tabs>
          <w:tab w:val="left" w:pos="533"/>
          <w:tab w:val="left" w:pos="1997"/>
          <w:tab w:val="left" w:pos="3176"/>
          <w:tab w:val="left" w:pos="3440"/>
          <w:tab w:val="left" w:pos="3944"/>
          <w:tab w:val="left" w:pos="4733"/>
          <w:tab w:val="left" w:pos="5837"/>
          <w:tab w:val="left" w:pos="6596"/>
          <w:tab w:val="left" w:pos="7370"/>
          <w:tab w:val="left" w:pos="7754"/>
        </w:tabs>
      </w:pPr>
      <w:r>
        <w:tab/>
        <w:t>tsua-tsuay</w:t>
      </w:r>
      <w:r>
        <w:tab/>
        <w:t>pa-gaîu</w:t>
      </w:r>
      <w:r>
        <w:tab/>
        <w:t>a</w:t>
      </w:r>
      <w:r>
        <w:tab/>
        <w:t>uta</w:t>
      </w:r>
      <w:r>
        <w:tab/>
        <w:t>sa-u</w:t>
      </w:r>
      <w:r>
        <w:tab/>
        <w:t>ki-qenetj-i</w:t>
      </w:r>
      <w:r>
        <w:tab/>
        <w:t>anan</w:t>
      </w:r>
      <w:r w:rsidR="0015349B">
        <w:tab/>
        <w:t>aya-en</w:t>
      </w:r>
      <w:r w:rsidR="0015349B">
        <w:tab/>
        <w:t>ni</w:t>
      </w:r>
      <w:r w:rsidR="0015349B">
        <w:tab/>
        <w:t>sa</w:t>
      </w:r>
    </w:p>
    <w:p w14:paraId="16A67ABF" w14:textId="77777777" w:rsidR="00800AD8" w:rsidRDefault="00800AD8" w:rsidP="0015349B">
      <w:pPr>
        <w:pStyle w:val="InterlineTransNoFree"/>
        <w:tabs>
          <w:tab w:val="left" w:pos="1997"/>
          <w:tab w:val="left" w:pos="3176"/>
          <w:tab w:val="left" w:pos="3440"/>
          <w:tab w:val="left" w:pos="3944"/>
          <w:tab w:val="left" w:pos="4733"/>
          <w:tab w:val="left" w:pos="5837"/>
          <w:tab w:val="left" w:pos="6596"/>
          <w:tab w:val="left" w:pos="7370"/>
          <w:tab w:val="left" w:pos="7754"/>
        </w:tabs>
      </w:pPr>
      <w:r>
        <w:tab/>
      </w:r>
      <w:r>
        <w:rPr>
          <w:smallCaps/>
        </w:rPr>
        <w:t>red</w:t>
      </w:r>
      <w:r>
        <w:t>-long.time</w:t>
      </w:r>
      <w:r>
        <w:tab/>
        <w:t>cause-slow</w:t>
      </w:r>
      <w:r>
        <w:rPr>
          <w:smallCaps/>
        </w:rPr>
        <w:tab/>
        <w:t>c</w:t>
      </w:r>
      <w:r>
        <w:rPr>
          <w:smallCaps/>
        </w:rPr>
        <w:tab/>
      </w:r>
      <w:r>
        <w:t>also</w:t>
      </w:r>
      <w:r>
        <w:tab/>
        <w:t>go-</w:t>
      </w:r>
      <w:r>
        <w:rPr>
          <w:smallCaps/>
        </w:rPr>
        <w:t>imp</w:t>
      </w:r>
      <w:r>
        <w:tab/>
        <w:t>do-see-</w:t>
      </w:r>
      <w:r>
        <w:rPr>
          <w:smallCaps/>
        </w:rPr>
        <w:t>pf</w:t>
      </w:r>
      <w:r>
        <w:tab/>
        <w:t>still</w:t>
      </w:r>
      <w:r w:rsidR="0015349B">
        <w:tab/>
        <w:t>say-</w:t>
      </w:r>
      <w:r w:rsidR="0015349B">
        <w:rPr>
          <w:smallCaps/>
        </w:rPr>
        <w:t>pf</w:t>
      </w:r>
      <w:r w:rsidR="0015349B">
        <w:tab/>
        <w:t>by</w:t>
      </w:r>
      <w:r w:rsidR="0015349B">
        <w:rPr>
          <w:smallCaps/>
        </w:rPr>
        <w:tab/>
        <w:t>h</w:t>
      </w:r>
    </w:p>
    <w:p w14:paraId="0BBFA624" w14:textId="77777777" w:rsidR="00800AD8" w:rsidRDefault="0015349B" w:rsidP="0015349B">
      <w:pPr>
        <w:pStyle w:val="InterlineText"/>
        <w:tabs>
          <w:tab w:val="left" w:pos="533"/>
        </w:tabs>
      </w:pPr>
      <w:r>
        <w:tab/>
        <w:t>Vuluvulung.</w:t>
      </w:r>
    </w:p>
    <w:p w14:paraId="525561C2" w14:textId="77777777" w:rsidR="00800AD8" w:rsidRDefault="0015349B" w:rsidP="0015349B">
      <w:pPr>
        <w:pStyle w:val="InterlineGlossWithTrans"/>
        <w:tabs>
          <w:tab w:val="left" w:pos="533"/>
        </w:tabs>
      </w:pPr>
      <w:r>
        <w:tab/>
        <w:t>Vuluvulung</w:t>
      </w:r>
    </w:p>
    <w:p w14:paraId="30942F89" w14:textId="77777777" w:rsidR="00800AD8" w:rsidRDefault="0015349B" w:rsidP="0015349B">
      <w:pPr>
        <w:pStyle w:val="InterlineTrans"/>
        <w:tabs>
          <w:tab w:val="left" w:pos="533"/>
        </w:tabs>
      </w:pPr>
      <w:r>
        <w:rPr>
          <w:smallCaps/>
        </w:rPr>
        <w:tab/>
      </w:r>
      <w:r>
        <w:t>(name)</w:t>
      </w:r>
    </w:p>
    <w:p w14:paraId="3FF06F5D" w14:textId="77777777" w:rsidR="00800AD8" w:rsidRDefault="00800AD8">
      <w:pPr>
        <w:pStyle w:val="InterlineFree"/>
      </w:pPr>
      <w:r>
        <w:t>After quite a time more the child was told by Vuluvulung: “Go and have another look.”</w:t>
      </w:r>
    </w:p>
    <w:p w14:paraId="05ED1F67" w14:textId="77777777" w:rsidR="00800AD8" w:rsidRDefault="00DC1AE0" w:rsidP="0015349B">
      <w:pPr>
        <w:pStyle w:val="InterlineText"/>
        <w:tabs>
          <w:tab w:val="left" w:pos="533"/>
          <w:tab w:val="left" w:pos="1172"/>
          <w:tab w:val="left" w:pos="1436"/>
          <w:tab w:val="left" w:pos="3020"/>
          <w:tab w:val="left" w:pos="3284"/>
          <w:tab w:val="left" w:pos="4253"/>
        </w:tabs>
      </w:pPr>
      <w:r w:rsidRPr="003A1D48">
        <w:rPr>
          <w:rStyle w:val="InterlineTextNumChar"/>
        </w:rPr>
        <w:t>025</w:t>
      </w:r>
      <w:r w:rsidR="00800AD8">
        <w:tab/>
        <w:t>vaik</w:t>
      </w:r>
      <w:r w:rsidR="00800AD8">
        <w:tab/>
        <w:t>a</w:t>
      </w:r>
      <w:r w:rsidR="00800AD8">
        <w:tab/>
        <w:t>kake÷ian</w:t>
      </w:r>
      <w:r w:rsidR="00800AD8">
        <w:tab/>
        <w:t>a</w:t>
      </w:r>
      <w:r w:rsidR="00800AD8">
        <w:tab/>
        <w:t>kiqenetj;</w:t>
      </w:r>
      <w:r w:rsidR="00800AD8">
        <w:tab/>
        <w:t>mangtjez.</w:t>
      </w:r>
    </w:p>
    <w:p w14:paraId="74DA5302" w14:textId="77777777" w:rsidR="00800AD8" w:rsidRDefault="00800AD8" w:rsidP="0015349B">
      <w:pPr>
        <w:pStyle w:val="InterlineGlossWithTrans"/>
        <w:tabs>
          <w:tab w:val="left" w:pos="533"/>
          <w:tab w:val="left" w:pos="1172"/>
          <w:tab w:val="left" w:pos="1436"/>
          <w:tab w:val="left" w:pos="3020"/>
          <w:tab w:val="left" w:pos="3284"/>
          <w:tab w:val="left" w:pos="4253"/>
        </w:tabs>
      </w:pPr>
      <w:r>
        <w:tab/>
        <w:t>vaik</w:t>
      </w:r>
      <w:r>
        <w:tab/>
        <w:t>a</w:t>
      </w:r>
      <w:r>
        <w:tab/>
        <w:t>ka-ke÷i-an</w:t>
      </w:r>
      <w:r>
        <w:tab/>
        <w:t>a</w:t>
      </w:r>
      <w:r>
        <w:tab/>
        <w:t>ki-qenetj</w:t>
      </w:r>
      <w:r>
        <w:tab/>
        <w:t>m-pangetjez</w:t>
      </w:r>
    </w:p>
    <w:p w14:paraId="76AF7473" w14:textId="77777777" w:rsidR="00800AD8" w:rsidRDefault="00800AD8" w:rsidP="0015349B">
      <w:pPr>
        <w:pStyle w:val="InterlineTrans"/>
        <w:tabs>
          <w:tab w:val="left" w:pos="533"/>
          <w:tab w:val="left" w:pos="1172"/>
          <w:tab w:val="left" w:pos="1436"/>
          <w:tab w:val="left" w:pos="3020"/>
          <w:tab w:val="left" w:pos="3284"/>
          <w:tab w:val="left" w:pos="4253"/>
        </w:tabs>
      </w:pPr>
      <w:r>
        <w:tab/>
        <w:t>leave</w:t>
      </w:r>
      <w:r>
        <w:rPr>
          <w:smallCaps/>
        </w:rPr>
        <w:tab/>
        <w:t>c</w:t>
      </w:r>
      <w:r>
        <w:rPr>
          <w:smallCaps/>
        </w:rPr>
        <w:tab/>
        <w:t>red</w:t>
      </w:r>
      <w:r>
        <w:t>-small-</w:t>
      </w:r>
      <w:r>
        <w:rPr>
          <w:smallCaps/>
        </w:rPr>
        <w:t>nom</w:t>
      </w:r>
      <w:r>
        <w:rPr>
          <w:smallCaps/>
        </w:rPr>
        <w:tab/>
        <w:t>c</w:t>
      </w:r>
      <w:r>
        <w:rPr>
          <w:smallCaps/>
        </w:rPr>
        <w:tab/>
      </w:r>
      <w:r>
        <w:t>do-see</w:t>
      </w:r>
      <w:r>
        <w:tab/>
      </w:r>
      <w:r>
        <w:rPr>
          <w:smallCaps/>
        </w:rPr>
        <w:t>af</w:t>
      </w:r>
      <w:r>
        <w:t>-come</w:t>
      </w:r>
    </w:p>
    <w:p w14:paraId="44136261" w14:textId="77777777" w:rsidR="00800AD8" w:rsidRDefault="00800AD8">
      <w:pPr>
        <w:pStyle w:val="InterlineFree"/>
      </w:pPr>
      <w:r>
        <w:t>The child went to look, and came back.</w:t>
      </w:r>
    </w:p>
    <w:p w14:paraId="36B1EDCB" w14:textId="77777777" w:rsidR="00800AD8" w:rsidRDefault="00DC1AE0" w:rsidP="0015349B">
      <w:pPr>
        <w:pStyle w:val="InterlineText"/>
        <w:tabs>
          <w:tab w:val="left" w:pos="533"/>
          <w:tab w:val="left" w:pos="2117"/>
          <w:tab w:val="left" w:pos="3341"/>
          <w:tab w:val="left" w:pos="3605"/>
          <w:tab w:val="left" w:pos="5114"/>
          <w:tab w:val="left" w:pos="5378"/>
          <w:tab w:val="left" w:pos="6557"/>
          <w:tab w:val="left" w:pos="7421"/>
          <w:tab w:val="left" w:pos="7970"/>
        </w:tabs>
      </w:pPr>
      <w:r w:rsidRPr="003A1D48">
        <w:rPr>
          <w:rStyle w:val="InterlineTextNumChar"/>
        </w:rPr>
        <w:t>026</w:t>
      </w:r>
      <w:r w:rsidR="00800AD8">
        <w:tab/>
        <w:t>“izuanga,</w:t>
      </w:r>
      <w:r w:rsidR="00800AD8">
        <w:tab/>
        <w:t>vuvu,</w:t>
      </w:r>
      <w:r w:rsidR="0015349B">
        <w:tab/>
        <w:t>a</w:t>
      </w:r>
      <w:r w:rsidR="0015349B">
        <w:tab/>
        <w:t>ku÷aku÷alan</w:t>
      </w:r>
      <w:r w:rsidR="0015349B">
        <w:tab/>
        <w:t>a</w:t>
      </w:r>
      <w:r w:rsidR="0015349B">
        <w:tab/>
        <w:t>pagaîu;</w:t>
      </w:r>
      <w:r w:rsidR="0015349B">
        <w:tab/>
        <w:t>qadjaw</w:t>
      </w:r>
      <w:r w:rsidR="0015349B">
        <w:tab/>
        <w:t>ki</w:t>
      </w:r>
      <w:r w:rsidR="0015349B">
        <w:tab/>
        <w:t>anema,”</w:t>
      </w:r>
    </w:p>
    <w:p w14:paraId="62FC5451" w14:textId="77777777" w:rsidR="00800AD8" w:rsidRDefault="00800AD8" w:rsidP="0015349B">
      <w:pPr>
        <w:pStyle w:val="InterlineGlossWithTrans"/>
        <w:tabs>
          <w:tab w:val="left" w:pos="533"/>
          <w:tab w:val="left" w:pos="2117"/>
          <w:tab w:val="left" w:pos="3341"/>
          <w:tab w:val="left" w:pos="3605"/>
          <w:tab w:val="left" w:pos="5114"/>
          <w:tab w:val="left" w:pos="5378"/>
          <w:tab w:val="left" w:pos="6557"/>
          <w:tab w:val="left" w:pos="7421"/>
          <w:tab w:val="left" w:pos="7970"/>
        </w:tabs>
      </w:pPr>
      <w:r>
        <w:tab/>
        <w:t>i-zua-anga</w:t>
      </w:r>
      <w:r>
        <w:tab/>
        <w:t>vuvu</w:t>
      </w:r>
      <w:r w:rsidR="0015349B">
        <w:tab/>
        <w:t>a</w:t>
      </w:r>
      <w:r w:rsidR="0015349B">
        <w:tab/>
        <w:t>ku÷a-ku÷al-an</w:t>
      </w:r>
      <w:r w:rsidR="0015349B">
        <w:tab/>
        <w:t>a</w:t>
      </w:r>
      <w:r w:rsidR="0015349B">
        <w:tab/>
        <w:t>pa-gaîu</w:t>
      </w:r>
      <w:r w:rsidR="0015349B">
        <w:tab/>
        <w:t>qadjaw</w:t>
      </w:r>
      <w:r w:rsidR="0015349B">
        <w:tab/>
        <w:t>ki</w:t>
      </w:r>
      <w:r w:rsidR="0015349B">
        <w:tab/>
        <w:t>a-nema</w:t>
      </w:r>
    </w:p>
    <w:p w14:paraId="053BA3E3" w14:textId="77777777" w:rsidR="00800AD8" w:rsidRDefault="00800AD8" w:rsidP="0015349B">
      <w:pPr>
        <w:pStyle w:val="InterlineTransNoFree"/>
        <w:tabs>
          <w:tab w:val="left" w:pos="2117"/>
          <w:tab w:val="left" w:pos="3341"/>
          <w:tab w:val="left" w:pos="3605"/>
          <w:tab w:val="left" w:pos="5114"/>
          <w:tab w:val="left" w:pos="5378"/>
          <w:tab w:val="left" w:pos="6557"/>
          <w:tab w:val="left" w:pos="7421"/>
          <w:tab w:val="left" w:pos="7970"/>
        </w:tabs>
      </w:pPr>
      <w:r>
        <w:tab/>
      </w:r>
      <w:r>
        <w:rPr>
          <w:smallCaps/>
        </w:rPr>
        <w:t>loc</w:t>
      </w:r>
      <w:r>
        <w:t>-that-indeed</w:t>
      </w:r>
      <w:r>
        <w:tab/>
        <w:t>grandparent</w:t>
      </w:r>
      <w:r w:rsidR="0015349B">
        <w:rPr>
          <w:smallCaps/>
        </w:rPr>
        <w:tab/>
        <w:t>c</w:t>
      </w:r>
      <w:r w:rsidR="0015349B">
        <w:rPr>
          <w:smallCaps/>
        </w:rPr>
        <w:tab/>
        <w:t>red</w:t>
      </w:r>
      <w:r w:rsidR="0015349B">
        <w:t>-fat-</w:t>
      </w:r>
      <w:r w:rsidR="0015349B">
        <w:rPr>
          <w:smallCaps/>
        </w:rPr>
        <w:t>nom</w:t>
      </w:r>
      <w:r w:rsidR="0015349B">
        <w:rPr>
          <w:smallCaps/>
        </w:rPr>
        <w:tab/>
        <w:t>c</w:t>
      </w:r>
      <w:r w:rsidR="0015349B">
        <w:rPr>
          <w:smallCaps/>
        </w:rPr>
        <w:tab/>
      </w:r>
      <w:r w:rsidR="0015349B">
        <w:t>cause-slow</w:t>
      </w:r>
      <w:r w:rsidR="0015349B">
        <w:tab/>
        <w:t>perhaps</w:t>
      </w:r>
      <w:r w:rsidR="0015349B">
        <w:tab/>
        <w:t>how</w:t>
      </w:r>
      <w:r w:rsidR="0015349B">
        <w:tab/>
        <w:t>?-what</w:t>
      </w:r>
    </w:p>
    <w:p w14:paraId="5C0AE3A0" w14:textId="77777777" w:rsidR="00800AD8" w:rsidRDefault="0015349B" w:rsidP="0015349B">
      <w:pPr>
        <w:pStyle w:val="InterlineText"/>
        <w:tabs>
          <w:tab w:val="left" w:pos="533"/>
          <w:tab w:val="left" w:pos="1007"/>
          <w:tab w:val="left" w:pos="1691"/>
        </w:tabs>
      </w:pPr>
      <w:r>
        <w:tab/>
        <w:t>aya</w:t>
      </w:r>
      <w:r>
        <w:tab/>
        <w:t>azua</w:t>
      </w:r>
      <w:r>
        <w:tab/>
        <w:t>kake÷ian.</w:t>
      </w:r>
    </w:p>
    <w:p w14:paraId="28CB58C1" w14:textId="77777777" w:rsidR="00800AD8" w:rsidRDefault="0015349B" w:rsidP="0015349B">
      <w:pPr>
        <w:pStyle w:val="InterlineGlossWithTrans"/>
        <w:tabs>
          <w:tab w:val="left" w:pos="533"/>
          <w:tab w:val="left" w:pos="1007"/>
          <w:tab w:val="left" w:pos="1691"/>
        </w:tabs>
      </w:pPr>
      <w:r>
        <w:tab/>
        <w:t>aya</w:t>
      </w:r>
      <w:r>
        <w:tab/>
        <w:t>a-zua</w:t>
      </w:r>
      <w:r>
        <w:tab/>
        <w:t>ka-ke÷i-an</w:t>
      </w:r>
    </w:p>
    <w:p w14:paraId="1C189F9C" w14:textId="77777777" w:rsidR="00800AD8" w:rsidRDefault="0015349B" w:rsidP="0015349B">
      <w:pPr>
        <w:pStyle w:val="InterlineTrans"/>
        <w:tabs>
          <w:tab w:val="left" w:pos="533"/>
          <w:tab w:val="left" w:pos="1007"/>
          <w:tab w:val="left" w:pos="1691"/>
        </w:tabs>
      </w:pPr>
      <w:r>
        <w:tab/>
        <w:t>say</w:t>
      </w:r>
      <w:r>
        <w:tab/>
      </w:r>
      <w:r>
        <w:rPr>
          <w:smallCaps/>
        </w:rPr>
        <w:t>c-</w:t>
      </w:r>
      <w:r>
        <w:t>that</w:t>
      </w:r>
      <w:r>
        <w:tab/>
      </w:r>
      <w:r>
        <w:rPr>
          <w:smallCaps/>
        </w:rPr>
        <w:t>red</w:t>
      </w:r>
      <w:r>
        <w:t>-small-</w:t>
      </w:r>
      <w:r>
        <w:rPr>
          <w:smallCaps/>
        </w:rPr>
        <w:t>nom</w:t>
      </w:r>
    </w:p>
    <w:p w14:paraId="77AFDFB0" w14:textId="77777777" w:rsidR="00800AD8" w:rsidRDefault="00800AD8">
      <w:pPr>
        <w:pStyle w:val="InterlineFree"/>
      </w:pPr>
      <w:r>
        <w:t>“Now there are some quite big things, granny. I don’t know what they are,” said the child.</w:t>
      </w:r>
    </w:p>
    <w:p w14:paraId="31254FBC" w14:textId="77777777" w:rsidR="00800AD8" w:rsidRDefault="00DC1AE0" w:rsidP="0015349B">
      <w:pPr>
        <w:pStyle w:val="InterlineText"/>
        <w:tabs>
          <w:tab w:val="left" w:pos="533"/>
          <w:tab w:val="left" w:pos="2837"/>
          <w:tab w:val="left" w:pos="3596"/>
          <w:tab w:val="left" w:pos="4070"/>
          <w:tab w:val="left" w:pos="4514"/>
          <w:tab w:val="left" w:pos="4853"/>
        </w:tabs>
      </w:pPr>
      <w:r w:rsidRPr="003A1D48">
        <w:rPr>
          <w:rStyle w:val="InterlineTextNumChar"/>
        </w:rPr>
        <w:t>027</w:t>
      </w:r>
      <w:r w:rsidR="00800AD8">
        <w:tab/>
        <w:t>“pasaladji</w:t>
      </w:r>
      <w:r w:rsidR="00800AD8">
        <w:tab/>
        <w:t>anan,”</w:t>
      </w:r>
      <w:r w:rsidR="00800AD8">
        <w:tab/>
        <w:t>aya</w:t>
      </w:r>
      <w:r w:rsidR="00800AD8">
        <w:tab/>
        <w:t>ti</w:t>
      </w:r>
      <w:r w:rsidR="00800AD8">
        <w:tab/>
        <w:t>sa</w:t>
      </w:r>
      <w:r w:rsidR="00800AD8">
        <w:tab/>
        <w:t>Vuluvulung.</w:t>
      </w:r>
    </w:p>
    <w:p w14:paraId="7F70AF3E" w14:textId="77777777" w:rsidR="00800AD8" w:rsidRDefault="00800AD8" w:rsidP="0015349B">
      <w:pPr>
        <w:pStyle w:val="InterlineGlossWithTrans"/>
        <w:tabs>
          <w:tab w:val="left" w:pos="533"/>
          <w:tab w:val="left" w:pos="2837"/>
          <w:tab w:val="left" w:pos="3596"/>
          <w:tab w:val="left" w:pos="4070"/>
          <w:tab w:val="left" w:pos="4514"/>
          <w:tab w:val="left" w:pos="4853"/>
        </w:tabs>
      </w:pPr>
      <w:r>
        <w:tab/>
        <w:t>pa-saladj-i</w:t>
      </w:r>
      <w:r>
        <w:tab/>
        <w:t>anan</w:t>
      </w:r>
      <w:r>
        <w:tab/>
        <w:t>aya</w:t>
      </w:r>
      <w:r>
        <w:tab/>
        <w:t>ti</w:t>
      </w:r>
      <w:r>
        <w:tab/>
        <w:t>sa</w:t>
      </w:r>
      <w:r>
        <w:tab/>
        <w:t>Vuluvulung</w:t>
      </w:r>
    </w:p>
    <w:p w14:paraId="20FFD676" w14:textId="77777777" w:rsidR="00800AD8" w:rsidRDefault="00800AD8" w:rsidP="0015349B">
      <w:pPr>
        <w:pStyle w:val="InterlineTrans"/>
        <w:tabs>
          <w:tab w:val="left" w:pos="533"/>
          <w:tab w:val="left" w:pos="2837"/>
          <w:tab w:val="left" w:pos="3596"/>
          <w:tab w:val="left" w:pos="4070"/>
          <w:tab w:val="left" w:pos="4514"/>
          <w:tab w:val="left" w:pos="4853"/>
        </w:tabs>
      </w:pPr>
      <w:r>
        <w:tab/>
        <w:t>cause-companion-</w:t>
      </w:r>
      <w:r>
        <w:rPr>
          <w:smallCaps/>
        </w:rPr>
        <w:t>hort</w:t>
      </w:r>
      <w:r>
        <w:tab/>
        <w:t>still</w:t>
      </w:r>
      <w:r>
        <w:tab/>
        <w:t>say</w:t>
      </w:r>
      <w:r>
        <w:tab/>
      </w:r>
      <w:r>
        <w:rPr>
          <w:smallCaps/>
        </w:rPr>
        <w:t>f.h</w:t>
      </w:r>
      <w:r>
        <w:rPr>
          <w:smallCaps/>
        </w:rPr>
        <w:tab/>
        <w:t>h</w:t>
      </w:r>
      <w:r>
        <w:rPr>
          <w:smallCaps/>
        </w:rPr>
        <w:tab/>
      </w:r>
      <w:r>
        <w:t>(name)</w:t>
      </w:r>
    </w:p>
    <w:p w14:paraId="11D326F1" w14:textId="77777777" w:rsidR="00800AD8" w:rsidRDefault="0015349B">
      <w:pPr>
        <w:pStyle w:val="InterlineFree"/>
      </w:pPr>
      <w:r>
        <w:t xml:space="preserve">“Come along </w:t>
      </w:r>
      <w:r w:rsidR="00800AD8">
        <w:t>still</w:t>
      </w:r>
      <w:r>
        <w:t xml:space="preserve"> (ie. let’s leave them)</w:t>
      </w:r>
      <w:r w:rsidR="00800AD8">
        <w:t>,” said Vuluvulung.</w:t>
      </w:r>
    </w:p>
    <w:p w14:paraId="6C899642" w14:textId="77777777" w:rsidR="00800AD8" w:rsidRDefault="00DC1AE0" w:rsidP="0015349B">
      <w:pPr>
        <w:pStyle w:val="InterlineText"/>
        <w:tabs>
          <w:tab w:val="left" w:pos="533"/>
          <w:tab w:val="left" w:pos="1997"/>
          <w:tab w:val="left" w:pos="2771"/>
          <w:tab w:val="left" w:pos="3950"/>
          <w:tab w:val="left" w:pos="4214"/>
          <w:tab w:val="left" w:pos="4718"/>
          <w:tab w:val="left" w:pos="5642"/>
          <w:tab w:val="left" w:pos="6026"/>
          <w:tab w:val="left" w:pos="6365"/>
          <w:tab w:val="left" w:pos="7589"/>
        </w:tabs>
      </w:pPr>
      <w:r w:rsidRPr="003A1D48">
        <w:rPr>
          <w:rStyle w:val="InterlineTextNumChar"/>
        </w:rPr>
        <w:t>028</w:t>
      </w:r>
      <w:r w:rsidR="00800AD8">
        <w:tab/>
        <w:t>tsuatsuay</w:t>
      </w:r>
      <w:r w:rsidR="00800AD8">
        <w:tab/>
        <w:t>anga</w:t>
      </w:r>
      <w:r w:rsidR="00800AD8">
        <w:tab/>
        <w:t>pagaîu</w:t>
      </w:r>
      <w:r w:rsidR="00800AD8">
        <w:tab/>
        <w:t>a</w:t>
      </w:r>
      <w:r w:rsidR="00800AD8">
        <w:tab/>
        <w:t>uta,</w:t>
      </w:r>
      <w:r w:rsidR="00800AD8">
        <w:tab/>
        <w:t>vaiken</w:t>
      </w:r>
      <w:r w:rsidR="00800AD8">
        <w:tab/>
        <w:t>ni</w:t>
      </w:r>
      <w:r w:rsidR="00800AD8">
        <w:tab/>
        <w:t>sa</w:t>
      </w:r>
      <w:r w:rsidR="0015349B">
        <w:tab/>
        <w:t>Vuluvulung</w:t>
      </w:r>
      <w:r w:rsidR="0015349B">
        <w:tab/>
        <w:t>katua</w:t>
      </w:r>
    </w:p>
    <w:p w14:paraId="75565058" w14:textId="77777777" w:rsidR="00800AD8" w:rsidRDefault="00800AD8" w:rsidP="0015349B">
      <w:pPr>
        <w:pStyle w:val="InterlineGlossWithTrans"/>
        <w:tabs>
          <w:tab w:val="left" w:pos="533"/>
          <w:tab w:val="left" w:pos="1997"/>
          <w:tab w:val="left" w:pos="2771"/>
          <w:tab w:val="left" w:pos="3950"/>
          <w:tab w:val="left" w:pos="4214"/>
          <w:tab w:val="left" w:pos="4718"/>
          <w:tab w:val="left" w:pos="5642"/>
          <w:tab w:val="left" w:pos="6026"/>
          <w:tab w:val="left" w:pos="6365"/>
          <w:tab w:val="left" w:pos="7589"/>
        </w:tabs>
      </w:pPr>
      <w:r>
        <w:tab/>
        <w:t>tsua-tsuay</w:t>
      </w:r>
      <w:r>
        <w:tab/>
        <w:t>anga</w:t>
      </w:r>
      <w:r>
        <w:tab/>
        <w:t>pa-gaîu</w:t>
      </w:r>
      <w:r>
        <w:tab/>
        <w:t>a</w:t>
      </w:r>
      <w:r>
        <w:tab/>
        <w:t>uta</w:t>
      </w:r>
      <w:r>
        <w:tab/>
        <w:t>vaik-en</w:t>
      </w:r>
      <w:r>
        <w:tab/>
        <w:t>ni</w:t>
      </w:r>
      <w:r>
        <w:tab/>
        <w:t>sa</w:t>
      </w:r>
      <w:r w:rsidR="0015349B">
        <w:tab/>
        <w:t>Vuluvulung</w:t>
      </w:r>
      <w:r w:rsidR="0015349B">
        <w:tab/>
        <w:t>ka-tua</w:t>
      </w:r>
    </w:p>
    <w:p w14:paraId="0B552F3E" w14:textId="77777777" w:rsidR="00800AD8" w:rsidRDefault="00800AD8" w:rsidP="0015349B">
      <w:pPr>
        <w:pStyle w:val="InterlineTransNoFree"/>
        <w:tabs>
          <w:tab w:val="left" w:pos="1997"/>
          <w:tab w:val="left" w:pos="2771"/>
          <w:tab w:val="left" w:pos="3950"/>
          <w:tab w:val="left" w:pos="4214"/>
          <w:tab w:val="left" w:pos="4718"/>
          <w:tab w:val="left" w:pos="5642"/>
          <w:tab w:val="left" w:pos="6026"/>
          <w:tab w:val="left" w:pos="6365"/>
          <w:tab w:val="left" w:pos="7589"/>
        </w:tabs>
      </w:pPr>
      <w:r>
        <w:tab/>
      </w:r>
      <w:r>
        <w:rPr>
          <w:smallCaps/>
        </w:rPr>
        <w:t>red</w:t>
      </w:r>
      <w:r>
        <w:t>-long.time</w:t>
      </w:r>
      <w:r>
        <w:tab/>
        <w:t>indeed</w:t>
      </w:r>
      <w:r>
        <w:tab/>
        <w:t>cause-slow</w:t>
      </w:r>
      <w:r>
        <w:rPr>
          <w:smallCaps/>
        </w:rPr>
        <w:tab/>
        <w:t>c</w:t>
      </w:r>
      <w:r>
        <w:rPr>
          <w:smallCaps/>
        </w:rPr>
        <w:tab/>
      </w:r>
      <w:r>
        <w:t>also</w:t>
      </w:r>
      <w:r>
        <w:tab/>
        <w:t>leave-</w:t>
      </w:r>
      <w:r>
        <w:rPr>
          <w:smallCaps/>
        </w:rPr>
        <w:t>pf</w:t>
      </w:r>
      <w:r>
        <w:tab/>
        <w:t>by</w:t>
      </w:r>
      <w:r>
        <w:tab/>
      </w:r>
      <w:r w:rsidR="001E164C" w:rsidRPr="001E164C">
        <w:rPr>
          <w:smallCaps/>
        </w:rPr>
        <w:t>h</w:t>
      </w:r>
      <w:r w:rsidR="0015349B">
        <w:tab/>
        <w:t>(name)</w:t>
      </w:r>
      <w:r w:rsidR="0015349B">
        <w:tab/>
        <w:t>and-</w:t>
      </w:r>
      <w:r w:rsidR="0015349B">
        <w:rPr>
          <w:smallCaps/>
        </w:rPr>
        <w:t>obl</w:t>
      </w:r>
    </w:p>
    <w:p w14:paraId="5E0206F5" w14:textId="77777777" w:rsidR="00800AD8" w:rsidRDefault="00800AD8" w:rsidP="0015349B">
      <w:pPr>
        <w:pStyle w:val="InterlineText"/>
        <w:tabs>
          <w:tab w:val="left" w:pos="533"/>
          <w:tab w:val="left" w:pos="1142"/>
          <w:tab w:val="left" w:pos="1406"/>
        </w:tabs>
      </w:pPr>
      <w:r>
        <w:lastRenderedPageBreak/>
        <w:tab/>
        <w:t>aîak</w:t>
      </w:r>
      <w:r>
        <w:tab/>
        <w:t>a</w:t>
      </w:r>
      <w:r>
        <w:tab/>
        <w:t>kiqenetj.</w:t>
      </w:r>
    </w:p>
    <w:p w14:paraId="0ED1D001" w14:textId="77777777" w:rsidR="00800AD8" w:rsidRDefault="00800AD8" w:rsidP="0015349B">
      <w:pPr>
        <w:pStyle w:val="InterlineGlossWithTrans"/>
        <w:tabs>
          <w:tab w:val="left" w:pos="533"/>
          <w:tab w:val="left" w:pos="1142"/>
          <w:tab w:val="left" w:pos="1406"/>
        </w:tabs>
      </w:pPr>
      <w:r>
        <w:tab/>
        <w:t>aîak</w:t>
      </w:r>
      <w:r>
        <w:tab/>
        <w:t>a</w:t>
      </w:r>
      <w:r>
        <w:tab/>
        <w:t>ki-qenetj</w:t>
      </w:r>
    </w:p>
    <w:p w14:paraId="22257887" w14:textId="77777777" w:rsidR="00800AD8" w:rsidRDefault="00800AD8" w:rsidP="0015349B">
      <w:pPr>
        <w:pStyle w:val="InterlineTrans"/>
        <w:tabs>
          <w:tab w:val="left" w:pos="533"/>
          <w:tab w:val="left" w:pos="1142"/>
          <w:tab w:val="left" w:pos="1406"/>
        </w:tabs>
      </w:pPr>
      <w:r>
        <w:tab/>
        <w:t>child</w:t>
      </w:r>
      <w:r>
        <w:rPr>
          <w:smallCaps/>
        </w:rPr>
        <w:tab/>
        <w:t>c</w:t>
      </w:r>
      <w:r>
        <w:rPr>
          <w:smallCaps/>
        </w:rPr>
        <w:tab/>
      </w:r>
      <w:r>
        <w:t>do-see</w:t>
      </w:r>
    </w:p>
    <w:p w14:paraId="128D956F" w14:textId="77777777" w:rsidR="00800AD8" w:rsidRDefault="00800AD8">
      <w:pPr>
        <w:pStyle w:val="InterlineFree"/>
      </w:pPr>
      <w:r>
        <w:t>After quite a time more Vuluvulung and the child went to have a look at them.</w:t>
      </w:r>
    </w:p>
    <w:p w14:paraId="5CAA7440" w14:textId="77777777" w:rsidR="00800AD8" w:rsidRDefault="00DC1AE0" w:rsidP="0015349B">
      <w:pPr>
        <w:pStyle w:val="InterlineText"/>
        <w:tabs>
          <w:tab w:val="left" w:pos="533"/>
          <w:tab w:val="left" w:pos="1202"/>
          <w:tab w:val="left" w:pos="1466"/>
          <w:tab w:val="left" w:pos="1970"/>
          <w:tab w:val="left" w:pos="2939"/>
          <w:tab w:val="left" w:pos="3713"/>
          <w:tab w:val="left" w:pos="3977"/>
          <w:tab w:val="left" w:pos="4706"/>
          <w:tab w:val="left" w:pos="5480"/>
          <w:tab w:val="left" w:pos="5744"/>
          <w:tab w:val="left" w:pos="6533"/>
          <w:tab w:val="left" w:pos="6797"/>
          <w:tab w:val="left" w:pos="7526"/>
        </w:tabs>
      </w:pPr>
      <w:r w:rsidRPr="003A1D48">
        <w:rPr>
          <w:rStyle w:val="InterlineTextNumChar"/>
        </w:rPr>
        <w:t>029</w:t>
      </w:r>
      <w:r w:rsidR="00800AD8">
        <w:tab/>
        <w:t>manu</w:t>
      </w:r>
      <w:r w:rsidR="00800AD8">
        <w:tab/>
        <w:t>a</w:t>
      </w:r>
      <w:r w:rsidR="00800AD8">
        <w:tab/>
        <w:t>uta</w:t>
      </w:r>
      <w:r w:rsidR="00800AD8">
        <w:tab/>
        <w:t>ku÷alan</w:t>
      </w:r>
      <w:r w:rsidR="00800AD8">
        <w:tab/>
        <w:t>anga,</w:t>
      </w:r>
      <w:r w:rsidR="00800AD8">
        <w:tab/>
        <w:t>a</w:t>
      </w:r>
      <w:r w:rsidR="00800AD8">
        <w:tab/>
        <w:t>marka</w:t>
      </w:r>
      <w:r w:rsidR="00800AD8">
        <w:tab/>
        <w:t>venan,</w:t>
      </w:r>
      <w:r w:rsidR="00800AD8">
        <w:tab/>
        <w:t>a</w:t>
      </w:r>
      <w:r w:rsidR="00800AD8">
        <w:tab/>
        <w:t>vavuy,</w:t>
      </w:r>
      <w:r w:rsidR="00800AD8">
        <w:tab/>
        <w:t>a</w:t>
      </w:r>
      <w:r w:rsidR="0015349B">
        <w:tab/>
        <w:t>marka</w:t>
      </w:r>
      <w:r w:rsidR="0015349B">
        <w:tab/>
        <w:t>sizi,</w:t>
      </w:r>
    </w:p>
    <w:p w14:paraId="123AAC8B" w14:textId="77777777" w:rsidR="00800AD8" w:rsidRDefault="00800AD8" w:rsidP="0015349B">
      <w:pPr>
        <w:pStyle w:val="InterlineGlossWithTrans"/>
        <w:tabs>
          <w:tab w:val="left" w:pos="533"/>
          <w:tab w:val="left" w:pos="1202"/>
          <w:tab w:val="left" w:pos="1466"/>
          <w:tab w:val="left" w:pos="1970"/>
          <w:tab w:val="left" w:pos="2939"/>
          <w:tab w:val="left" w:pos="3713"/>
          <w:tab w:val="left" w:pos="3977"/>
          <w:tab w:val="left" w:pos="4706"/>
          <w:tab w:val="left" w:pos="5480"/>
          <w:tab w:val="left" w:pos="5744"/>
          <w:tab w:val="left" w:pos="6533"/>
          <w:tab w:val="left" w:pos="6797"/>
          <w:tab w:val="left" w:pos="7526"/>
        </w:tabs>
      </w:pPr>
      <w:r>
        <w:tab/>
        <w:t>manu</w:t>
      </w:r>
      <w:r>
        <w:tab/>
        <w:t>a</w:t>
      </w:r>
      <w:r>
        <w:tab/>
        <w:t>uta</w:t>
      </w:r>
      <w:r>
        <w:tab/>
        <w:t>ku÷al-an</w:t>
      </w:r>
      <w:r>
        <w:tab/>
        <w:t>anga</w:t>
      </w:r>
      <w:r>
        <w:tab/>
        <w:t>a</w:t>
      </w:r>
      <w:r>
        <w:tab/>
        <w:t>marka</w:t>
      </w:r>
      <w:r>
        <w:tab/>
        <w:t>venan</w:t>
      </w:r>
      <w:r>
        <w:tab/>
        <w:t>a</w:t>
      </w:r>
      <w:r>
        <w:tab/>
        <w:t>vavuy</w:t>
      </w:r>
      <w:r>
        <w:tab/>
        <w:t>a</w:t>
      </w:r>
      <w:r w:rsidR="0015349B">
        <w:tab/>
        <w:t>marka</w:t>
      </w:r>
      <w:r w:rsidR="0015349B">
        <w:tab/>
        <w:t>sizi</w:t>
      </w:r>
    </w:p>
    <w:p w14:paraId="6FFA1C8C" w14:textId="77777777" w:rsidR="00800AD8" w:rsidRDefault="00800AD8" w:rsidP="0015349B">
      <w:pPr>
        <w:pStyle w:val="InterlineTransNoFree"/>
        <w:tabs>
          <w:tab w:val="left" w:pos="1202"/>
          <w:tab w:val="left" w:pos="1466"/>
          <w:tab w:val="left" w:pos="1970"/>
          <w:tab w:val="left" w:pos="2939"/>
          <w:tab w:val="left" w:pos="3713"/>
          <w:tab w:val="left" w:pos="3977"/>
          <w:tab w:val="left" w:pos="4706"/>
          <w:tab w:val="left" w:pos="5480"/>
          <w:tab w:val="left" w:pos="5744"/>
          <w:tab w:val="left" w:pos="6533"/>
          <w:tab w:val="left" w:pos="6797"/>
          <w:tab w:val="left" w:pos="7526"/>
        </w:tabs>
        <w:rPr>
          <w:smallCaps/>
        </w:rPr>
      </w:pPr>
      <w:r>
        <w:tab/>
        <w:t>then</w:t>
      </w:r>
      <w:r>
        <w:rPr>
          <w:smallCaps/>
        </w:rPr>
        <w:tab/>
        <w:t>c</w:t>
      </w:r>
      <w:r>
        <w:rPr>
          <w:smallCaps/>
        </w:rPr>
        <w:tab/>
      </w:r>
      <w:r>
        <w:t>also</w:t>
      </w:r>
      <w:r>
        <w:tab/>
        <w:t>fat-</w:t>
      </w:r>
      <w:r>
        <w:rPr>
          <w:smallCaps/>
        </w:rPr>
        <w:t>nom</w:t>
      </w:r>
      <w:r>
        <w:tab/>
        <w:t>indeed</w:t>
      </w:r>
      <w:r>
        <w:rPr>
          <w:smallCaps/>
        </w:rPr>
        <w:tab/>
        <w:t>c</w:t>
      </w:r>
      <w:r>
        <w:rPr>
          <w:smallCaps/>
        </w:rPr>
        <w:tab/>
        <w:t>pl</w:t>
      </w:r>
      <w:r>
        <w:tab/>
        <w:t>deer</w:t>
      </w:r>
      <w:r>
        <w:rPr>
          <w:smallCaps/>
        </w:rPr>
        <w:tab/>
        <w:t>c</w:t>
      </w:r>
      <w:r>
        <w:rPr>
          <w:smallCaps/>
        </w:rPr>
        <w:tab/>
      </w:r>
      <w:r>
        <w:t>pig</w:t>
      </w:r>
      <w:r>
        <w:rPr>
          <w:smallCaps/>
        </w:rPr>
        <w:tab/>
        <w:t>c</w:t>
      </w:r>
      <w:r w:rsidR="0015349B">
        <w:tab/>
      </w:r>
      <w:r w:rsidR="0015349B">
        <w:rPr>
          <w:smallCaps/>
        </w:rPr>
        <w:t>pl</w:t>
      </w:r>
      <w:r w:rsidR="0015349B">
        <w:tab/>
        <w:t>goat</w:t>
      </w:r>
    </w:p>
    <w:p w14:paraId="69260EB5" w14:textId="77777777" w:rsidR="00800AD8" w:rsidRDefault="00800AD8" w:rsidP="0015349B">
      <w:pPr>
        <w:pStyle w:val="InterlineText"/>
        <w:tabs>
          <w:tab w:val="left" w:pos="533"/>
          <w:tab w:val="left" w:pos="1262"/>
          <w:tab w:val="left" w:pos="2126"/>
        </w:tabs>
      </w:pPr>
      <w:r>
        <w:tab/>
        <w:t>marka</w:t>
      </w:r>
      <w:r>
        <w:tab/>
        <w:t>takets,</w:t>
      </w:r>
      <w:r>
        <w:tab/>
        <w:t>aya.</w:t>
      </w:r>
    </w:p>
    <w:p w14:paraId="740F2CAA" w14:textId="77777777" w:rsidR="00800AD8" w:rsidRDefault="00800AD8" w:rsidP="0015349B">
      <w:pPr>
        <w:pStyle w:val="InterlineGlossWithTrans"/>
        <w:tabs>
          <w:tab w:val="left" w:pos="533"/>
          <w:tab w:val="left" w:pos="1262"/>
          <w:tab w:val="left" w:pos="2126"/>
        </w:tabs>
      </w:pPr>
      <w:r>
        <w:tab/>
        <w:t>marka</w:t>
      </w:r>
      <w:r>
        <w:tab/>
        <w:t>takets</w:t>
      </w:r>
      <w:r>
        <w:tab/>
        <w:t>aya</w:t>
      </w:r>
    </w:p>
    <w:p w14:paraId="053159B7" w14:textId="77777777" w:rsidR="00800AD8" w:rsidRDefault="00800AD8" w:rsidP="0015349B">
      <w:pPr>
        <w:pStyle w:val="InterlineTrans"/>
        <w:tabs>
          <w:tab w:val="left" w:pos="533"/>
          <w:tab w:val="left" w:pos="1262"/>
          <w:tab w:val="left" w:pos="2126"/>
        </w:tabs>
      </w:pPr>
      <w:r>
        <w:tab/>
      </w:r>
      <w:r>
        <w:rPr>
          <w:smallCaps/>
        </w:rPr>
        <w:t>pl</w:t>
      </w:r>
      <w:r>
        <w:tab/>
        <w:t>muntjac</w:t>
      </w:r>
      <w:r>
        <w:tab/>
        <w:t>say</w:t>
      </w:r>
    </w:p>
    <w:p w14:paraId="514B80F2" w14:textId="77777777" w:rsidR="00800AD8" w:rsidRDefault="00800AD8">
      <w:pPr>
        <w:pStyle w:val="InterlineFree"/>
      </w:pPr>
      <w:r>
        <w:t>And now they were big things-deer, wild pig, goats and muntjacs, they say.</w:t>
      </w:r>
    </w:p>
    <w:p w14:paraId="589E97FC" w14:textId="77777777" w:rsidR="00800AD8" w:rsidRDefault="00DC1AE0" w:rsidP="0015349B">
      <w:pPr>
        <w:pStyle w:val="InterlineText"/>
        <w:tabs>
          <w:tab w:val="left" w:pos="533"/>
          <w:tab w:val="left" w:pos="1022"/>
          <w:tab w:val="left" w:pos="2186"/>
          <w:tab w:val="left" w:pos="2960"/>
          <w:tab w:val="left" w:pos="3344"/>
          <w:tab w:val="left" w:pos="4103"/>
          <w:tab w:val="left" w:pos="5027"/>
          <w:tab w:val="left" w:pos="5516"/>
          <w:tab w:val="left" w:pos="6230"/>
          <w:tab w:val="left" w:pos="6719"/>
          <w:tab w:val="left" w:pos="7448"/>
          <w:tab w:val="left" w:pos="7937"/>
        </w:tabs>
      </w:pPr>
      <w:r w:rsidRPr="003A1D48">
        <w:rPr>
          <w:rStyle w:val="InterlineTextNumChar"/>
        </w:rPr>
        <w:t>030</w:t>
      </w:r>
      <w:r w:rsidR="00800AD8">
        <w:tab/>
        <w:t>qau</w:t>
      </w:r>
      <w:r w:rsidR="00800AD8">
        <w:tab/>
        <w:t>mavan</w:t>
      </w:r>
      <w:r w:rsidR="00800AD8">
        <w:tab/>
        <w:t>anga</w:t>
      </w:r>
      <w:r w:rsidR="00800AD8">
        <w:tab/>
        <w:t>nu</w:t>
      </w:r>
      <w:r w:rsidR="00800AD8">
        <w:tab/>
        <w:t>sika</w:t>
      </w:r>
      <w:r w:rsidR="00800AD8">
        <w:tab/>
        <w:t>izua</w:t>
      </w:r>
      <w:r w:rsidR="00800AD8">
        <w:tab/>
        <w:t>nua</w:t>
      </w:r>
      <w:r w:rsidR="00800AD8">
        <w:tab/>
        <w:t>venan</w:t>
      </w:r>
      <w:r w:rsidR="00800AD8">
        <w:tab/>
        <w:t>nua</w:t>
      </w:r>
      <w:r w:rsidR="00800AD8">
        <w:tab/>
        <w:t>vavuy</w:t>
      </w:r>
      <w:r w:rsidR="0015349B">
        <w:tab/>
        <w:t>nua</w:t>
      </w:r>
      <w:r w:rsidR="0015349B">
        <w:tab/>
        <w:t>sizi</w:t>
      </w:r>
    </w:p>
    <w:p w14:paraId="573970BE" w14:textId="77777777" w:rsidR="00800AD8" w:rsidRDefault="00800AD8" w:rsidP="0015349B">
      <w:pPr>
        <w:pStyle w:val="InterlineGlossWithTrans"/>
        <w:tabs>
          <w:tab w:val="left" w:pos="533"/>
          <w:tab w:val="left" w:pos="1022"/>
          <w:tab w:val="left" w:pos="2186"/>
          <w:tab w:val="left" w:pos="2960"/>
          <w:tab w:val="left" w:pos="3344"/>
          <w:tab w:val="left" w:pos="4103"/>
          <w:tab w:val="left" w:pos="5027"/>
          <w:tab w:val="left" w:pos="5516"/>
          <w:tab w:val="left" w:pos="6230"/>
          <w:tab w:val="left" w:pos="6719"/>
          <w:tab w:val="left" w:pos="7448"/>
          <w:tab w:val="left" w:pos="7937"/>
        </w:tabs>
      </w:pPr>
      <w:r>
        <w:tab/>
        <w:t>qau</w:t>
      </w:r>
      <w:r>
        <w:tab/>
        <w:t>ma-avan</w:t>
      </w:r>
      <w:r>
        <w:tab/>
        <w:t>anga</w:t>
      </w:r>
      <w:r>
        <w:tab/>
        <w:t>nu</w:t>
      </w:r>
      <w:r>
        <w:tab/>
        <w:t>sika</w:t>
      </w:r>
      <w:r>
        <w:tab/>
        <w:t>i-zua</w:t>
      </w:r>
      <w:r>
        <w:tab/>
        <w:t>nua</w:t>
      </w:r>
      <w:r>
        <w:tab/>
        <w:t>venan</w:t>
      </w:r>
      <w:r>
        <w:tab/>
        <w:t>nua</w:t>
      </w:r>
      <w:r>
        <w:tab/>
        <w:t>vavuy</w:t>
      </w:r>
      <w:r w:rsidR="0015349B">
        <w:tab/>
        <w:t>nua</w:t>
      </w:r>
      <w:r w:rsidR="0015349B">
        <w:tab/>
        <w:t>sizi</w:t>
      </w:r>
    </w:p>
    <w:p w14:paraId="51A70CD4" w14:textId="77777777" w:rsidR="00800AD8" w:rsidRDefault="00800AD8" w:rsidP="0015349B">
      <w:pPr>
        <w:pStyle w:val="InterlineTransNoFree"/>
        <w:tabs>
          <w:tab w:val="left" w:pos="1022"/>
          <w:tab w:val="left" w:pos="2186"/>
          <w:tab w:val="left" w:pos="2960"/>
          <w:tab w:val="left" w:pos="3344"/>
          <w:tab w:val="left" w:pos="4103"/>
          <w:tab w:val="left" w:pos="5027"/>
          <w:tab w:val="left" w:pos="5516"/>
          <w:tab w:val="left" w:pos="6230"/>
          <w:tab w:val="left" w:pos="6719"/>
          <w:tab w:val="left" w:pos="7448"/>
          <w:tab w:val="left" w:pos="7937"/>
        </w:tabs>
      </w:pPr>
      <w:r>
        <w:tab/>
        <w:t>so</w:t>
      </w:r>
      <w:r>
        <w:tab/>
      </w:r>
      <w:r>
        <w:rPr>
          <w:smallCaps/>
        </w:rPr>
        <w:t>stat</w:t>
      </w:r>
      <w:r>
        <w:t>-exact</w:t>
      </w:r>
      <w:r>
        <w:tab/>
        <w:t>indeed</w:t>
      </w:r>
      <w:r>
        <w:tab/>
        <w:t>of</w:t>
      </w:r>
      <w:r>
        <w:tab/>
        <w:t>reason</w:t>
      </w:r>
      <w:r>
        <w:tab/>
      </w:r>
      <w:r>
        <w:rPr>
          <w:smallCaps/>
        </w:rPr>
        <w:t>loc</w:t>
      </w:r>
      <w:r>
        <w:t>-that</w:t>
      </w:r>
      <w:r>
        <w:tab/>
        <w:t>of</w:t>
      </w:r>
      <w:r>
        <w:tab/>
        <w:t>deer</w:t>
      </w:r>
      <w:r>
        <w:tab/>
        <w:t>of</w:t>
      </w:r>
      <w:r>
        <w:tab/>
        <w:t>pig</w:t>
      </w:r>
      <w:r w:rsidR="0015349B">
        <w:tab/>
        <w:t>of</w:t>
      </w:r>
      <w:r w:rsidR="0015349B">
        <w:tab/>
        <w:t>goat</w:t>
      </w:r>
    </w:p>
    <w:p w14:paraId="10A3F8C3" w14:textId="77777777" w:rsidR="00800AD8" w:rsidRDefault="0015349B" w:rsidP="0015349B">
      <w:pPr>
        <w:pStyle w:val="InterlineText"/>
        <w:tabs>
          <w:tab w:val="left" w:pos="533"/>
          <w:tab w:val="left" w:pos="1022"/>
          <w:tab w:val="left" w:pos="1886"/>
          <w:tab w:val="left" w:pos="2795"/>
          <w:tab w:val="left" w:pos="3269"/>
          <w:tab w:val="left" w:pos="4253"/>
          <w:tab w:val="left" w:pos="4517"/>
          <w:tab w:val="left" w:pos="5111"/>
        </w:tabs>
      </w:pPr>
      <w:r>
        <w:tab/>
        <w:t>nua</w:t>
      </w:r>
      <w:r>
        <w:tab/>
        <w:t>takets</w:t>
      </w:r>
      <w:r>
        <w:tab/>
        <w:t>tutsu,</w:t>
      </w:r>
      <w:r>
        <w:tab/>
        <w:t>aya</w:t>
      </w:r>
      <w:r>
        <w:tab/>
        <w:t>tjautsikel</w:t>
      </w:r>
      <w:r>
        <w:tab/>
        <w:t>a</w:t>
      </w:r>
      <w:r>
        <w:tab/>
        <w:t>masi</w:t>
      </w:r>
      <w:r>
        <w:tab/>
        <w:t>tsuay.</w:t>
      </w:r>
    </w:p>
    <w:p w14:paraId="7D8AF8D9" w14:textId="77777777" w:rsidR="00800AD8" w:rsidRDefault="0015349B" w:rsidP="0015349B">
      <w:pPr>
        <w:pStyle w:val="InterlineGlossWithTrans"/>
        <w:tabs>
          <w:tab w:val="left" w:pos="533"/>
          <w:tab w:val="left" w:pos="1022"/>
          <w:tab w:val="left" w:pos="1886"/>
          <w:tab w:val="left" w:pos="2795"/>
          <w:tab w:val="left" w:pos="3269"/>
          <w:tab w:val="left" w:pos="4253"/>
          <w:tab w:val="left" w:pos="4517"/>
          <w:tab w:val="left" w:pos="5111"/>
        </w:tabs>
      </w:pPr>
      <w:r>
        <w:tab/>
        <w:t>nua</w:t>
      </w:r>
      <w:r>
        <w:tab/>
        <w:t>takets</w:t>
      </w:r>
      <w:r>
        <w:tab/>
        <w:t>tu-tsu</w:t>
      </w:r>
      <w:r>
        <w:tab/>
        <w:t>aya</w:t>
      </w:r>
      <w:r>
        <w:tab/>
        <w:t>tjautsikel</w:t>
      </w:r>
      <w:r>
        <w:tab/>
        <w:t>a</w:t>
      </w:r>
      <w:r>
        <w:tab/>
        <w:t>masi</w:t>
      </w:r>
      <w:r>
        <w:tab/>
        <w:t>tsuay</w:t>
      </w:r>
    </w:p>
    <w:p w14:paraId="57799CE2" w14:textId="77777777" w:rsidR="00800AD8" w:rsidRDefault="0015349B" w:rsidP="0015349B">
      <w:pPr>
        <w:pStyle w:val="InterlineTrans"/>
        <w:tabs>
          <w:tab w:val="left" w:pos="533"/>
          <w:tab w:val="left" w:pos="1022"/>
          <w:tab w:val="left" w:pos="1886"/>
          <w:tab w:val="left" w:pos="2795"/>
          <w:tab w:val="left" w:pos="3269"/>
          <w:tab w:val="left" w:pos="4253"/>
          <w:tab w:val="left" w:pos="4517"/>
          <w:tab w:val="left" w:pos="5111"/>
        </w:tabs>
      </w:pPr>
      <w:r>
        <w:tab/>
        <w:t>of</w:t>
      </w:r>
      <w:r>
        <w:tab/>
        <w:t>muntjac</w:t>
      </w:r>
      <w:r>
        <w:tab/>
      </w:r>
      <w:r>
        <w:rPr>
          <w:smallCaps/>
        </w:rPr>
        <w:t>obl</w:t>
      </w:r>
      <w:r>
        <w:t>-this</w:t>
      </w:r>
      <w:r>
        <w:tab/>
        <w:t>say</w:t>
      </w:r>
      <w:r>
        <w:tab/>
        <w:t>story</w:t>
      </w:r>
      <w:r>
        <w:rPr>
          <w:smallCaps/>
        </w:rPr>
        <w:tab/>
        <w:t>c</w:t>
      </w:r>
      <w:r>
        <w:rPr>
          <w:smallCaps/>
        </w:rPr>
        <w:tab/>
      </w:r>
      <w:r>
        <w:t>from</w:t>
      </w:r>
      <w:r>
        <w:tab/>
        <w:t>long.time</w:t>
      </w:r>
    </w:p>
    <w:p w14:paraId="6F847446" w14:textId="77777777" w:rsidR="00800AD8" w:rsidRDefault="00800AD8">
      <w:pPr>
        <w:pStyle w:val="InterlineFree"/>
      </w:pPr>
      <w:r>
        <w:t>And that’s why there are deer, wild pigs, goats and muntjacs now, according to the old story.</w:t>
      </w:r>
    </w:p>
    <w:p w14:paraId="476D8A08" w14:textId="77777777" w:rsidR="0015349B" w:rsidRDefault="00800AD8" w:rsidP="0015349B">
      <w:pPr>
        <w:pStyle w:val="FullTranslation"/>
      </w:pPr>
      <w:r>
        <w:t>Once upon a time there was a person called Vuluvulung (</w:t>
      </w:r>
      <w:r w:rsidR="0015349B" w:rsidRPr="0015349B">
        <w:rPr>
          <w:i/>
        </w:rPr>
        <w:t>or</w:t>
      </w:r>
      <w:r>
        <w:t xml:space="preserve"> Savuluvulung; </w:t>
      </w:r>
      <w:r w:rsidR="0015349B" w:rsidRPr="0015349B">
        <w:rPr>
          <w:i/>
        </w:rPr>
        <w:t>or</w:t>
      </w:r>
      <w:r>
        <w:t xml:space="preserve"> Old Granny</w:t>
      </w:r>
      <w:r w:rsidR="0015349B">
        <w:t>?</w:t>
      </w:r>
      <w:r>
        <w:t>). She</w:t>
      </w:r>
      <w:r w:rsidR="007800F5">
        <w:t>/he</w:t>
      </w:r>
      <w:r>
        <w:t xml:space="preserve"> found a boy crawling in the mud. She took the child, washed, clothed and fed it. “A pity if it doesn’t grow up,” said Vuluvulung. And the child grew up.</w:t>
      </w:r>
    </w:p>
    <w:p w14:paraId="50551E43" w14:textId="77777777" w:rsidR="0015349B" w:rsidRDefault="00800AD8" w:rsidP="0015349B">
      <w:pPr>
        <w:pStyle w:val="FullTranslation"/>
      </w:pPr>
      <w:r>
        <w:t>Vuluvulung made a single braided cord of hemp twine, and went to the woods, taking the child. “Take hold of the end of the cord,” the child was told. So the child took hold of it. Vuluvulung went round the woods, and brought the ends of the cord together to where the child was, and pulled on the cord. And all the trees were snapped off. They went back to the house. After quite a long time the trees died; she burnt them off, and sowed millet chaff.</w:t>
      </w:r>
    </w:p>
    <w:p w14:paraId="6C76C382" w14:textId="77777777" w:rsidR="0015349B" w:rsidRDefault="00800AD8" w:rsidP="0015349B">
      <w:pPr>
        <w:pStyle w:val="FullTranslation"/>
      </w:pPr>
      <w:r>
        <w:t>After quite a long time Vuluvulung said to the child: “Go and look at what we sowed.</w:t>
      </w:r>
      <w:r w:rsidR="0015349B">
        <w:t xml:space="preserve">” </w:t>
      </w:r>
      <w:r>
        <w:t>The child went to look, and came back after looking. “There’s nothing, granny,” said the child.</w:t>
      </w:r>
    </w:p>
    <w:p w14:paraId="233743E5" w14:textId="77777777" w:rsidR="0015349B" w:rsidRDefault="0015349B" w:rsidP="0015349B">
      <w:pPr>
        <w:pStyle w:val="FullTranslation"/>
      </w:pPr>
      <w:r>
        <w:t>“Come along;</w:t>
      </w:r>
      <w:r w:rsidR="00800AD8">
        <w:t xml:space="preserve"> it will be all right in time,” said Vuluvulung. After quite a time more the child was told by Vuluvulung: “Go and have another look. “The child went, and came back again. “Granny, now there are some small things wriggling about, granny. I don’t know what they are,” said the child.</w:t>
      </w:r>
    </w:p>
    <w:p w14:paraId="1A3470CD" w14:textId="77777777" w:rsidR="0015349B" w:rsidRDefault="00800AD8" w:rsidP="0015349B">
      <w:pPr>
        <w:pStyle w:val="FullTranslation"/>
      </w:pPr>
      <w:r>
        <w:t>“</w:t>
      </w:r>
      <w:r w:rsidR="0015349B">
        <w:t>Come along</w:t>
      </w:r>
      <w:r>
        <w:t>; it will be all right in time.</w:t>
      </w:r>
      <w:r w:rsidR="0015349B">
        <w:t>”</w:t>
      </w:r>
      <w:r>
        <w:t xml:space="preserve"> After quite a time more the child was told by Vuluvulung: “Go and have another look.</w:t>
      </w:r>
      <w:r w:rsidR="0015349B">
        <w:t>”</w:t>
      </w:r>
      <w:r>
        <w:t xml:space="preserve"> The child went to look, and came back. “Now there are some quite big things, granny. I don’t know what they are,” said the child. “</w:t>
      </w:r>
      <w:r w:rsidR="0015349B">
        <w:t>Come along still (ie. l</w:t>
      </w:r>
      <w:r>
        <w:t>et’s leave them</w:t>
      </w:r>
      <w:r w:rsidR="0015349B">
        <w:t>)</w:t>
      </w:r>
      <w:r>
        <w:t>,” said Vuluvulung.</w:t>
      </w:r>
    </w:p>
    <w:p w14:paraId="68D81C52" w14:textId="77777777" w:rsidR="00800AD8" w:rsidRDefault="00800AD8" w:rsidP="0015349B">
      <w:pPr>
        <w:pStyle w:val="FullTranslation"/>
      </w:pPr>
      <w:r>
        <w:t>After quite a time more Vuluvulung and the child went to have a look at them. And now they were big things-deer, wild pig, goats and muntjacs, they say. And that’s why there are deer, wild pigs, goats and muntjacs now, according to the old st</w:t>
      </w:r>
      <w:r w:rsidR="0015349B">
        <w:t>ory.</w:t>
      </w:r>
    </w:p>
    <w:p w14:paraId="45C36A4D" w14:textId="77777777" w:rsidR="00800AD8" w:rsidRDefault="00800AD8">
      <w:pPr>
        <w:pStyle w:val="Heading4"/>
      </w:pPr>
      <w:r w:rsidRPr="00996908">
        <w:rPr>
          <w:rStyle w:val="NumTextHeadingChar"/>
        </w:rPr>
        <w:t>028</w:t>
      </w:r>
      <w:r>
        <w:t xml:space="preserve"> PIGS</w:t>
      </w:r>
      <w:r w:rsidR="0015349B">
        <w:br/>
      </w:r>
      <w:r>
        <w:t>÷i</w:t>
      </w:r>
      <w:r w:rsidR="0015349B">
        <w:t>÷i</w:t>
      </w:r>
      <w:r w:rsidR="001208B6">
        <w:t xml:space="preserve"> (</w:t>
      </w:r>
      <w:r w:rsidR="0015349B">
        <w:t>Tjakuvukuvuî village, p.201</w:t>
      </w:r>
      <w:r w:rsidR="001208B6">
        <w:t>)</w:t>
      </w:r>
    </w:p>
    <w:p w14:paraId="74D1F71E" w14:textId="77777777" w:rsidR="00800AD8" w:rsidRDefault="00DC1AE0" w:rsidP="0015349B">
      <w:pPr>
        <w:pStyle w:val="InterlineText"/>
        <w:tabs>
          <w:tab w:val="left" w:pos="533"/>
          <w:tab w:val="left" w:pos="1097"/>
          <w:tab w:val="left" w:pos="2876"/>
          <w:tab w:val="left" w:pos="3470"/>
        </w:tabs>
      </w:pPr>
      <w:r w:rsidRPr="003A1D48">
        <w:rPr>
          <w:rStyle w:val="InterlineTextNumChar"/>
        </w:rPr>
        <w:t>001</w:t>
      </w:r>
      <w:r w:rsidR="00800AD8">
        <w:tab/>
        <w:t>ka</w:t>
      </w:r>
      <w:r w:rsidR="00800AD8">
        <w:tab/>
        <w:t>sitsuayan</w:t>
      </w:r>
      <w:r w:rsidR="00800AD8">
        <w:tab/>
        <w:t>neka</w:t>
      </w:r>
      <w:r w:rsidR="00800AD8">
        <w:tab/>
        <w:t>÷i÷i.</w:t>
      </w:r>
    </w:p>
    <w:p w14:paraId="3602305C" w14:textId="77777777" w:rsidR="00800AD8" w:rsidRDefault="00800AD8" w:rsidP="0015349B">
      <w:pPr>
        <w:pStyle w:val="InterlineGlossWithTrans"/>
        <w:tabs>
          <w:tab w:val="left" w:pos="533"/>
          <w:tab w:val="left" w:pos="1097"/>
          <w:tab w:val="left" w:pos="2876"/>
          <w:tab w:val="left" w:pos="3470"/>
        </w:tabs>
      </w:pPr>
      <w:r>
        <w:tab/>
        <w:t>ka</w:t>
      </w:r>
      <w:r>
        <w:tab/>
        <w:t>si-tsuay-an</w:t>
      </w:r>
      <w:r>
        <w:tab/>
        <w:t>neka</w:t>
      </w:r>
      <w:r>
        <w:tab/>
        <w:t>÷i÷i</w:t>
      </w:r>
    </w:p>
    <w:p w14:paraId="0D061A02" w14:textId="77777777" w:rsidR="00800AD8" w:rsidRDefault="00800AD8" w:rsidP="00B76180">
      <w:pPr>
        <w:pStyle w:val="InterlineTransNoFree"/>
        <w:tabs>
          <w:tab w:val="left" w:pos="1097"/>
          <w:tab w:val="left" w:pos="2876"/>
          <w:tab w:val="left" w:pos="3470"/>
          <w:tab w:val="right" w:pos="8789"/>
        </w:tabs>
      </w:pPr>
      <w:r>
        <w:tab/>
        <w:t>after</w:t>
      </w:r>
      <w:r>
        <w:tab/>
      </w:r>
      <w:r>
        <w:rPr>
          <w:smallCaps/>
        </w:rPr>
        <w:t>if</w:t>
      </w:r>
      <w:r>
        <w:t>-long.time-</w:t>
      </w:r>
      <w:r>
        <w:rPr>
          <w:smallCaps/>
        </w:rPr>
        <w:t>nom</w:t>
      </w:r>
      <w:r>
        <w:tab/>
        <w:t>no</w:t>
      </w:r>
      <w:r>
        <w:tab/>
        <w:t>pig</w:t>
      </w:r>
      <w:r w:rsidR="0015349B">
        <w:tab/>
        <w:t>Once upon a time there were no pigs.</w:t>
      </w:r>
    </w:p>
    <w:p w14:paraId="3E20775F" w14:textId="77777777" w:rsidR="00800AD8" w:rsidRDefault="00DC1AE0" w:rsidP="006D143C">
      <w:pPr>
        <w:pStyle w:val="InterlineText"/>
        <w:tabs>
          <w:tab w:val="left" w:pos="533"/>
          <w:tab w:val="left" w:pos="1022"/>
          <w:tab w:val="left" w:pos="2246"/>
          <w:tab w:val="left" w:pos="2510"/>
          <w:tab w:val="left" w:pos="3419"/>
          <w:tab w:val="left" w:pos="3908"/>
          <w:tab w:val="left" w:pos="4697"/>
          <w:tab w:val="left" w:pos="5186"/>
          <w:tab w:val="left" w:pos="6155"/>
          <w:tab w:val="left" w:pos="7619"/>
        </w:tabs>
      </w:pPr>
      <w:r w:rsidRPr="003A1D48">
        <w:rPr>
          <w:rStyle w:val="InterlineTextNumChar"/>
        </w:rPr>
        <w:t>002</w:t>
      </w:r>
      <w:r w:rsidR="00800AD8">
        <w:tab/>
        <w:t>qau</w:t>
      </w:r>
      <w:r w:rsidR="00800AD8">
        <w:tab/>
        <w:t>qepuin</w:t>
      </w:r>
      <w:r w:rsidR="00800AD8">
        <w:tab/>
        <w:t>a</w:t>
      </w:r>
      <w:r w:rsidR="00800AD8">
        <w:tab/>
        <w:t>tsuqelaî</w:t>
      </w:r>
      <w:r w:rsidR="00800AD8">
        <w:tab/>
        <w:t>nua</w:t>
      </w:r>
      <w:r w:rsidR="00800AD8">
        <w:tab/>
        <w:t>vavuy,</w:t>
      </w:r>
      <w:r w:rsidR="00800AD8">
        <w:tab/>
        <w:t>sa</w:t>
      </w:r>
      <w:r w:rsidR="00800AD8">
        <w:tab/>
        <w:t>kisenay:</w:t>
      </w:r>
      <w:r w:rsidR="006D143C">
        <w:tab/>
        <w:t>“kasan</w:t>
      </w:r>
      <w:r w:rsidR="006D143C">
        <w:tab/>
        <w:t>÷i÷i-u,</w:t>
      </w:r>
    </w:p>
    <w:p w14:paraId="7E905DA3" w14:textId="77777777" w:rsidR="00800AD8" w:rsidRDefault="00800AD8" w:rsidP="006D143C">
      <w:pPr>
        <w:pStyle w:val="InterlineGlossWithTrans"/>
        <w:tabs>
          <w:tab w:val="left" w:pos="533"/>
          <w:tab w:val="left" w:pos="1022"/>
          <w:tab w:val="left" w:pos="2246"/>
          <w:tab w:val="left" w:pos="2510"/>
          <w:tab w:val="left" w:pos="3419"/>
          <w:tab w:val="left" w:pos="3908"/>
          <w:tab w:val="left" w:pos="4697"/>
          <w:tab w:val="left" w:pos="5186"/>
          <w:tab w:val="left" w:pos="6155"/>
          <w:tab w:val="left" w:pos="7619"/>
        </w:tabs>
      </w:pPr>
      <w:r>
        <w:tab/>
        <w:t>qau</w:t>
      </w:r>
      <w:r>
        <w:tab/>
        <w:t>qepu-en</w:t>
      </w:r>
      <w:r>
        <w:tab/>
        <w:t>a</w:t>
      </w:r>
      <w:r>
        <w:tab/>
        <w:t>tsuqelaî</w:t>
      </w:r>
      <w:r>
        <w:tab/>
        <w:t>nua</w:t>
      </w:r>
      <w:r>
        <w:tab/>
        <w:t>vavuy</w:t>
      </w:r>
      <w:r>
        <w:tab/>
        <w:t>sa</w:t>
      </w:r>
      <w:r>
        <w:tab/>
        <w:t>ki-senay</w:t>
      </w:r>
      <w:r w:rsidR="006D143C">
        <w:tab/>
        <w:t>ka-sane</w:t>
      </w:r>
      <w:r w:rsidR="006D143C">
        <w:tab/>
        <w:t>÷i÷i-u</w:t>
      </w:r>
    </w:p>
    <w:p w14:paraId="03652629" w14:textId="77777777" w:rsidR="00800AD8" w:rsidRDefault="00800AD8" w:rsidP="006D143C">
      <w:pPr>
        <w:pStyle w:val="InterlineTransNoFree"/>
        <w:tabs>
          <w:tab w:val="left" w:pos="1022"/>
          <w:tab w:val="left" w:pos="2246"/>
          <w:tab w:val="left" w:pos="2510"/>
          <w:tab w:val="left" w:pos="3419"/>
          <w:tab w:val="left" w:pos="3908"/>
          <w:tab w:val="left" w:pos="4697"/>
          <w:tab w:val="left" w:pos="5186"/>
          <w:tab w:val="left" w:pos="6155"/>
          <w:tab w:val="left" w:pos="7619"/>
        </w:tabs>
      </w:pPr>
      <w:r>
        <w:tab/>
        <w:t>so</w:t>
      </w:r>
      <w:r>
        <w:tab/>
        <w:t>associate-</w:t>
      </w:r>
      <w:r>
        <w:rPr>
          <w:smallCaps/>
        </w:rPr>
        <w:t>pf</w:t>
      </w:r>
      <w:r>
        <w:rPr>
          <w:smallCaps/>
        </w:rPr>
        <w:tab/>
        <w:t>c</w:t>
      </w:r>
      <w:r>
        <w:rPr>
          <w:smallCaps/>
        </w:rPr>
        <w:tab/>
      </w:r>
      <w:r>
        <w:t>bone</w:t>
      </w:r>
      <w:r>
        <w:tab/>
        <w:t>of</w:t>
      </w:r>
      <w:r>
        <w:tab/>
        <w:t>pig</w:t>
      </w:r>
      <w:r>
        <w:tab/>
        <w:t>and</w:t>
      </w:r>
      <w:r>
        <w:tab/>
        <w:t>do-chant</w:t>
      </w:r>
      <w:r w:rsidR="006D143C">
        <w:tab/>
        <w:t>become-make</w:t>
      </w:r>
      <w:r w:rsidR="006D143C">
        <w:tab/>
        <w:t>pig-</w:t>
      </w:r>
      <w:r w:rsidR="006D143C">
        <w:rPr>
          <w:smallCaps/>
        </w:rPr>
        <w:t>imp</w:t>
      </w:r>
    </w:p>
    <w:p w14:paraId="5A75B4C1" w14:textId="77777777" w:rsidR="00800AD8" w:rsidRDefault="006D143C" w:rsidP="006D143C">
      <w:pPr>
        <w:pStyle w:val="InterlineText"/>
        <w:tabs>
          <w:tab w:val="left" w:pos="533"/>
          <w:tab w:val="left" w:pos="1997"/>
          <w:tab w:val="left" w:pos="2861"/>
          <w:tab w:val="left" w:pos="3350"/>
          <w:tab w:val="left" w:pos="4124"/>
          <w:tab w:val="left" w:pos="4808"/>
        </w:tabs>
      </w:pPr>
      <w:r>
        <w:tab/>
        <w:t>kasan</w:t>
      </w:r>
      <w:r>
        <w:tab/>
        <w:t>÷i÷i-u,”</w:t>
      </w:r>
      <w:r>
        <w:tab/>
        <w:t>sa</w:t>
      </w:r>
      <w:r>
        <w:tab/>
        <w:t>ayain</w:t>
      </w:r>
      <w:r>
        <w:tab/>
        <w:t>azua</w:t>
      </w:r>
      <w:r>
        <w:tab/>
        <w:t>tsuqelaî.</w:t>
      </w:r>
    </w:p>
    <w:p w14:paraId="70A4435A" w14:textId="77777777" w:rsidR="00800AD8" w:rsidRDefault="006D143C" w:rsidP="006D143C">
      <w:pPr>
        <w:pStyle w:val="InterlineGlossWithTrans"/>
        <w:tabs>
          <w:tab w:val="left" w:pos="533"/>
          <w:tab w:val="left" w:pos="1997"/>
          <w:tab w:val="left" w:pos="2861"/>
          <w:tab w:val="left" w:pos="3350"/>
          <w:tab w:val="left" w:pos="4124"/>
          <w:tab w:val="left" w:pos="4808"/>
        </w:tabs>
      </w:pPr>
      <w:r>
        <w:tab/>
        <w:t>ka-sane</w:t>
      </w:r>
      <w:r>
        <w:tab/>
        <w:t>÷i÷i-u</w:t>
      </w:r>
      <w:r>
        <w:tab/>
        <w:t>sa</w:t>
      </w:r>
      <w:r>
        <w:tab/>
        <w:t>aya-en</w:t>
      </w:r>
      <w:r>
        <w:tab/>
        <w:t>a-zua</w:t>
      </w:r>
      <w:r>
        <w:tab/>
        <w:t>tsuqelaî</w:t>
      </w:r>
    </w:p>
    <w:p w14:paraId="68B8BB78" w14:textId="77777777" w:rsidR="00800AD8" w:rsidRDefault="006D143C" w:rsidP="006D143C">
      <w:pPr>
        <w:pStyle w:val="InterlineTrans"/>
        <w:tabs>
          <w:tab w:val="left" w:pos="533"/>
          <w:tab w:val="left" w:pos="1997"/>
          <w:tab w:val="left" w:pos="2861"/>
          <w:tab w:val="left" w:pos="3350"/>
          <w:tab w:val="left" w:pos="4124"/>
          <w:tab w:val="left" w:pos="4808"/>
        </w:tabs>
      </w:pPr>
      <w:r>
        <w:tab/>
        <w:t>become-make</w:t>
      </w:r>
      <w:r>
        <w:tab/>
        <w:t>pig-</w:t>
      </w:r>
      <w:r>
        <w:rPr>
          <w:smallCaps/>
        </w:rPr>
        <w:t>imp</w:t>
      </w:r>
      <w:r>
        <w:tab/>
        <w:t>and</w:t>
      </w:r>
      <w:r>
        <w:tab/>
        <w:t>say-</w:t>
      </w:r>
      <w:r>
        <w:rPr>
          <w:smallCaps/>
        </w:rPr>
        <w:t>pf</w:t>
      </w:r>
      <w:r>
        <w:tab/>
      </w:r>
      <w:r>
        <w:rPr>
          <w:smallCaps/>
        </w:rPr>
        <w:t>c-</w:t>
      </w:r>
      <w:r>
        <w:t>that</w:t>
      </w:r>
      <w:r>
        <w:tab/>
        <w:t>bone</w:t>
      </w:r>
    </w:p>
    <w:p w14:paraId="11FCDA77" w14:textId="77777777" w:rsidR="00800AD8" w:rsidRDefault="00800AD8">
      <w:pPr>
        <w:pStyle w:val="InterlineFree"/>
      </w:pPr>
      <w:r>
        <w:t>The bones of wild pigs were collected, and a chant of blessing was sung over the bones: “Become pigs, become pigs!”.</w:t>
      </w:r>
    </w:p>
    <w:p w14:paraId="2C55C1FA" w14:textId="77777777" w:rsidR="00800AD8" w:rsidRDefault="00DC1AE0" w:rsidP="006D143C">
      <w:pPr>
        <w:pStyle w:val="InterlineText"/>
        <w:tabs>
          <w:tab w:val="left" w:pos="533"/>
          <w:tab w:val="left" w:pos="1022"/>
          <w:tab w:val="left" w:pos="2201"/>
        </w:tabs>
      </w:pPr>
      <w:r w:rsidRPr="003A1D48">
        <w:rPr>
          <w:rStyle w:val="InterlineTextNumChar"/>
        </w:rPr>
        <w:lastRenderedPageBreak/>
        <w:t>003</w:t>
      </w:r>
      <w:r w:rsidR="00800AD8">
        <w:tab/>
        <w:t>qau</w:t>
      </w:r>
      <w:r w:rsidR="00800AD8">
        <w:tab/>
        <w:t>masan</w:t>
      </w:r>
      <w:r w:rsidR="00800AD8">
        <w:tab/>
        <w:t>÷i÷i.</w:t>
      </w:r>
    </w:p>
    <w:p w14:paraId="70FF56E1" w14:textId="77777777" w:rsidR="00800AD8" w:rsidRDefault="00800AD8" w:rsidP="006D143C">
      <w:pPr>
        <w:pStyle w:val="InterlineGlossWithTrans"/>
        <w:tabs>
          <w:tab w:val="left" w:pos="533"/>
          <w:tab w:val="left" w:pos="1022"/>
          <w:tab w:val="left" w:pos="2201"/>
        </w:tabs>
      </w:pPr>
      <w:r>
        <w:tab/>
        <w:t>qau</w:t>
      </w:r>
      <w:r>
        <w:tab/>
        <w:t>ma-sane</w:t>
      </w:r>
      <w:r>
        <w:tab/>
        <w:t>÷i÷i</w:t>
      </w:r>
    </w:p>
    <w:p w14:paraId="0EB4E563" w14:textId="77777777" w:rsidR="00800AD8" w:rsidRDefault="00800AD8" w:rsidP="00B76180">
      <w:pPr>
        <w:pStyle w:val="InterlineTransNoFree"/>
        <w:tabs>
          <w:tab w:val="left" w:pos="1022"/>
          <w:tab w:val="left" w:pos="2201"/>
          <w:tab w:val="right" w:pos="8789"/>
        </w:tabs>
      </w:pPr>
      <w:r>
        <w:tab/>
        <w:t>so</w:t>
      </w:r>
      <w:r>
        <w:tab/>
      </w:r>
      <w:r>
        <w:rPr>
          <w:smallCaps/>
        </w:rPr>
        <w:t>stat</w:t>
      </w:r>
      <w:r>
        <w:t>-make</w:t>
      </w:r>
      <w:r>
        <w:tab/>
        <w:t>pig</w:t>
      </w:r>
      <w:r w:rsidR="006D143C">
        <w:tab/>
        <w:t>And they became pigs.</w:t>
      </w:r>
    </w:p>
    <w:p w14:paraId="4CD0ACF4" w14:textId="77777777" w:rsidR="00800AD8" w:rsidRDefault="00DC1AE0" w:rsidP="006D143C">
      <w:pPr>
        <w:pStyle w:val="InterlineText"/>
        <w:tabs>
          <w:tab w:val="left" w:pos="533"/>
          <w:tab w:val="left" w:pos="1172"/>
          <w:tab w:val="left" w:pos="1556"/>
          <w:tab w:val="left" w:pos="2315"/>
          <w:tab w:val="left" w:pos="3239"/>
          <w:tab w:val="left" w:pos="3728"/>
          <w:tab w:val="left" w:pos="4232"/>
          <w:tab w:val="left" w:pos="5141"/>
          <w:tab w:val="left" w:pos="5615"/>
          <w:tab w:val="left" w:pos="5879"/>
          <w:tab w:val="left" w:pos="6863"/>
          <w:tab w:val="left" w:pos="7127"/>
          <w:tab w:val="left" w:pos="7721"/>
        </w:tabs>
      </w:pPr>
      <w:r w:rsidRPr="003A1D48">
        <w:rPr>
          <w:rStyle w:val="InterlineTextNumChar"/>
        </w:rPr>
        <w:t>004</w:t>
      </w:r>
      <w:r w:rsidR="00800AD8">
        <w:tab/>
        <w:t>avan</w:t>
      </w:r>
      <w:r w:rsidR="00800AD8">
        <w:tab/>
        <w:t>nu</w:t>
      </w:r>
      <w:r w:rsidR="00800AD8">
        <w:tab/>
        <w:t>sika</w:t>
      </w:r>
      <w:r w:rsidR="00800AD8">
        <w:tab/>
        <w:t>izua</w:t>
      </w:r>
      <w:r w:rsidR="00800AD8">
        <w:tab/>
        <w:t>nua</w:t>
      </w:r>
      <w:r w:rsidR="00800AD8">
        <w:tab/>
        <w:t>÷i÷i</w:t>
      </w:r>
      <w:r w:rsidR="00800AD8">
        <w:tab/>
        <w:t>tutsu,</w:t>
      </w:r>
      <w:r w:rsidR="00800AD8">
        <w:tab/>
        <w:t>aya</w:t>
      </w:r>
      <w:r w:rsidR="00800AD8">
        <w:tab/>
        <w:t>a</w:t>
      </w:r>
      <w:r w:rsidR="00800AD8">
        <w:tab/>
        <w:t>tjautsikel</w:t>
      </w:r>
      <w:r w:rsidR="006D143C">
        <w:tab/>
        <w:t>a</w:t>
      </w:r>
      <w:r w:rsidR="006D143C">
        <w:tab/>
        <w:t>masi</w:t>
      </w:r>
      <w:r w:rsidR="006D143C">
        <w:tab/>
        <w:t>tsuay.</w:t>
      </w:r>
    </w:p>
    <w:p w14:paraId="7C87E9FF" w14:textId="77777777" w:rsidR="00800AD8" w:rsidRDefault="00800AD8" w:rsidP="006D143C">
      <w:pPr>
        <w:pStyle w:val="InterlineGlossWithTrans"/>
        <w:tabs>
          <w:tab w:val="left" w:pos="533"/>
          <w:tab w:val="left" w:pos="1172"/>
          <w:tab w:val="left" w:pos="1556"/>
          <w:tab w:val="left" w:pos="2315"/>
          <w:tab w:val="left" w:pos="3239"/>
          <w:tab w:val="left" w:pos="3728"/>
          <w:tab w:val="left" w:pos="4232"/>
          <w:tab w:val="left" w:pos="5141"/>
          <w:tab w:val="left" w:pos="5615"/>
          <w:tab w:val="left" w:pos="5879"/>
          <w:tab w:val="left" w:pos="6863"/>
          <w:tab w:val="left" w:pos="7127"/>
          <w:tab w:val="left" w:pos="7721"/>
        </w:tabs>
      </w:pPr>
      <w:r>
        <w:tab/>
        <w:t>avan</w:t>
      </w:r>
      <w:r>
        <w:tab/>
        <w:t>nu</w:t>
      </w:r>
      <w:r>
        <w:tab/>
        <w:t>sika</w:t>
      </w:r>
      <w:r>
        <w:tab/>
        <w:t>i-zua</w:t>
      </w:r>
      <w:r>
        <w:tab/>
        <w:t>nua</w:t>
      </w:r>
      <w:r>
        <w:tab/>
        <w:t>÷i÷i</w:t>
      </w:r>
      <w:r>
        <w:tab/>
        <w:t>tu-tsu</w:t>
      </w:r>
      <w:r>
        <w:tab/>
        <w:t>aya</w:t>
      </w:r>
      <w:r>
        <w:tab/>
        <w:t>a</w:t>
      </w:r>
      <w:r>
        <w:tab/>
        <w:t>tjautsikel</w:t>
      </w:r>
      <w:r w:rsidR="006D143C">
        <w:tab/>
        <w:t>a</w:t>
      </w:r>
      <w:r w:rsidR="006D143C">
        <w:tab/>
        <w:t>masi</w:t>
      </w:r>
      <w:r w:rsidR="006D143C">
        <w:tab/>
        <w:t>tsuay</w:t>
      </w:r>
    </w:p>
    <w:p w14:paraId="0528E848" w14:textId="77777777" w:rsidR="00800AD8" w:rsidRDefault="00800AD8" w:rsidP="006D143C">
      <w:pPr>
        <w:pStyle w:val="InterlineTrans"/>
        <w:tabs>
          <w:tab w:val="left" w:pos="533"/>
          <w:tab w:val="left" w:pos="1172"/>
          <w:tab w:val="left" w:pos="1556"/>
          <w:tab w:val="left" w:pos="2315"/>
          <w:tab w:val="left" w:pos="3239"/>
          <w:tab w:val="left" w:pos="3728"/>
          <w:tab w:val="left" w:pos="4232"/>
          <w:tab w:val="left" w:pos="5141"/>
          <w:tab w:val="left" w:pos="5615"/>
          <w:tab w:val="left" w:pos="5879"/>
          <w:tab w:val="left" w:pos="6863"/>
          <w:tab w:val="left" w:pos="7127"/>
          <w:tab w:val="left" w:pos="7721"/>
        </w:tabs>
      </w:pPr>
      <w:r>
        <w:tab/>
        <w:t>exact</w:t>
      </w:r>
      <w:r>
        <w:tab/>
        <w:t>of</w:t>
      </w:r>
      <w:r>
        <w:tab/>
        <w:t>reason</w:t>
      </w:r>
      <w:r>
        <w:tab/>
      </w:r>
      <w:r>
        <w:rPr>
          <w:smallCaps/>
        </w:rPr>
        <w:t>loc</w:t>
      </w:r>
      <w:r>
        <w:t>-that</w:t>
      </w:r>
      <w:r>
        <w:tab/>
        <w:t>of</w:t>
      </w:r>
      <w:r>
        <w:tab/>
        <w:t>pig</w:t>
      </w:r>
      <w:r>
        <w:tab/>
      </w:r>
      <w:r>
        <w:rPr>
          <w:smallCaps/>
        </w:rPr>
        <w:t>obl</w:t>
      </w:r>
      <w:r>
        <w:t>-this</w:t>
      </w:r>
      <w:r>
        <w:tab/>
        <w:t>say</w:t>
      </w:r>
      <w:r>
        <w:rPr>
          <w:smallCaps/>
        </w:rPr>
        <w:tab/>
        <w:t>c</w:t>
      </w:r>
      <w:r>
        <w:rPr>
          <w:smallCaps/>
        </w:rPr>
        <w:tab/>
      </w:r>
      <w:r>
        <w:t>story</w:t>
      </w:r>
      <w:r w:rsidR="006D143C">
        <w:rPr>
          <w:smallCaps/>
        </w:rPr>
        <w:tab/>
        <w:t>c</w:t>
      </w:r>
      <w:r w:rsidR="006D143C">
        <w:rPr>
          <w:smallCaps/>
        </w:rPr>
        <w:tab/>
      </w:r>
      <w:r w:rsidR="006D143C">
        <w:t>from</w:t>
      </w:r>
      <w:r w:rsidR="006D143C">
        <w:tab/>
        <w:t>long.time</w:t>
      </w:r>
    </w:p>
    <w:p w14:paraId="0D63C363" w14:textId="77777777" w:rsidR="00800AD8" w:rsidRDefault="00800AD8">
      <w:pPr>
        <w:pStyle w:val="InterlineFree"/>
      </w:pPr>
      <w:r>
        <w:t>And that’s why there are pigs now, according to the old story.</w:t>
      </w:r>
    </w:p>
    <w:p w14:paraId="474B6D67" w14:textId="77777777" w:rsidR="00800AD8" w:rsidRDefault="00800AD8" w:rsidP="006D143C">
      <w:pPr>
        <w:pStyle w:val="FullTranslation"/>
      </w:pPr>
      <w:r>
        <w:t>Once upon a time there were no pigs. The bones of wild pigs were collected, and a chant of blessing was sung over the bones: “Become pigs, become pigs!” And they became pigs. And that’s why there are pigs now, ac</w:t>
      </w:r>
      <w:r w:rsidR="006D143C">
        <w:t>cording to the old story.</w:t>
      </w:r>
    </w:p>
    <w:p w14:paraId="33B0EA5A" w14:textId="77777777" w:rsidR="00800AD8" w:rsidRDefault="00800AD8">
      <w:pPr>
        <w:pStyle w:val="Heading4"/>
      </w:pPr>
      <w:r w:rsidRPr="00996908">
        <w:rPr>
          <w:rStyle w:val="NumTextHeadingChar"/>
        </w:rPr>
        <w:t>029</w:t>
      </w:r>
      <w:r>
        <w:t xml:space="preserve"> LICE</w:t>
      </w:r>
      <w:r w:rsidR="006D143C">
        <w:br/>
      </w:r>
      <w:r>
        <w:t>kut</w:t>
      </w:r>
      <w:r w:rsidR="006D143C">
        <w:t>su</w:t>
      </w:r>
      <w:r w:rsidR="001208B6">
        <w:t xml:space="preserve"> (</w:t>
      </w:r>
      <w:r w:rsidR="006D143C">
        <w:t>Tjakuvukuvuî village, p.202</w:t>
      </w:r>
      <w:r w:rsidR="001208B6">
        <w:t>)</w:t>
      </w:r>
    </w:p>
    <w:p w14:paraId="251B41AF" w14:textId="77777777" w:rsidR="00800AD8" w:rsidRDefault="00DC1AE0" w:rsidP="006D143C">
      <w:pPr>
        <w:pStyle w:val="InterlineText"/>
        <w:tabs>
          <w:tab w:val="left" w:pos="533"/>
          <w:tab w:val="left" w:pos="1097"/>
          <w:tab w:val="left" w:pos="2876"/>
          <w:tab w:val="left" w:pos="3470"/>
          <w:tab w:val="left" w:pos="3854"/>
          <w:tab w:val="left" w:pos="4568"/>
          <w:tab w:val="left" w:pos="5057"/>
          <w:tab w:val="left" w:pos="5651"/>
          <w:tab w:val="left" w:pos="6035"/>
          <w:tab w:val="left" w:pos="7349"/>
        </w:tabs>
      </w:pPr>
      <w:r w:rsidRPr="003A1D48">
        <w:rPr>
          <w:rStyle w:val="InterlineTextNumChar"/>
        </w:rPr>
        <w:t>001</w:t>
      </w:r>
      <w:r w:rsidR="00800AD8">
        <w:tab/>
        <w:t>ka</w:t>
      </w:r>
      <w:r w:rsidR="00800AD8">
        <w:tab/>
        <w:t>sitsuayan</w:t>
      </w:r>
      <w:r w:rsidR="00800AD8">
        <w:tab/>
        <w:t>neka</w:t>
      </w:r>
      <w:r w:rsidR="00800AD8">
        <w:tab/>
        <w:t>nu</w:t>
      </w:r>
      <w:r w:rsidR="00800AD8">
        <w:tab/>
        <w:t>kutsu;</w:t>
      </w:r>
      <w:r w:rsidR="00800AD8">
        <w:tab/>
        <w:t>sa</w:t>
      </w:r>
      <w:r w:rsidR="00800AD8">
        <w:tab/>
        <w:t>neka</w:t>
      </w:r>
      <w:r w:rsidR="00800AD8">
        <w:tab/>
        <w:t>nu</w:t>
      </w:r>
      <w:r w:rsidR="00800AD8">
        <w:tab/>
        <w:t>sengsengan;</w:t>
      </w:r>
      <w:r w:rsidR="006D143C">
        <w:tab/>
        <w:t>saka</w:t>
      </w:r>
    </w:p>
    <w:p w14:paraId="21B398E3" w14:textId="77777777" w:rsidR="00800AD8" w:rsidRDefault="00800AD8" w:rsidP="006D143C">
      <w:pPr>
        <w:pStyle w:val="InterlineGlossWithTrans"/>
        <w:tabs>
          <w:tab w:val="left" w:pos="533"/>
          <w:tab w:val="left" w:pos="1097"/>
          <w:tab w:val="left" w:pos="2876"/>
          <w:tab w:val="left" w:pos="3470"/>
          <w:tab w:val="left" w:pos="3854"/>
          <w:tab w:val="left" w:pos="4568"/>
          <w:tab w:val="left" w:pos="5057"/>
          <w:tab w:val="left" w:pos="5651"/>
          <w:tab w:val="left" w:pos="6035"/>
          <w:tab w:val="left" w:pos="7349"/>
        </w:tabs>
      </w:pPr>
      <w:r>
        <w:tab/>
        <w:t>ka</w:t>
      </w:r>
      <w:r>
        <w:tab/>
        <w:t>si-tsuay-an</w:t>
      </w:r>
      <w:r>
        <w:tab/>
        <w:t>neka</w:t>
      </w:r>
      <w:r>
        <w:tab/>
        <w:t>nu</w:t>
      </w:r>
      <w:r>
        <w:tab/>
        <w:t>kutsu</w:t>
      </w:r>
      <w:r>
        <w:tab/>
        <w:t>sa</w:t>
      </w:r>
      <w:r>
        <w:tab/>
        <w:t>neka</w:t>
      </w:r>
      <w:r>
        <w:tab/>
        <w:t>nu</w:t>
      </w:r>
      <w:r>
        <w:tab/>
        <w:t>sengseng-an</w:t>
      </w:r>
      <w:r w:rsidR="006D143C">
        <w:tab/>
        <w:t>sa-ka</w:t>
      </w:r>
    </w:p>
    <w:p w14:paraId="01FD0CCB" w14:textId="77777777" w:rsidR="00800AD8" w:rsidRDefault="00800AD8" w:rsidP="006D143C">
      <w:pPr>
        <w:pStyle w:val="InterlineTransNoFree"/>
        <w:tabs>
          <w:tab w:val="left" w:pos="1097"/>
          <w:tab w:val="left" w:pos="2876"/>
          <w:tab w:val="left" w:pos="3470"/>
          <w:tab w:val="left" w:pos="3854"/>
          <w:tab w:val="left" w:pos="4568"/>
          <w:tab w:val="left" w:pos="5057"/>
          <w:tab w:val="left" w:pos="5651"/>
          <w:tab w:val="left" w:pos="6035"/>
          <w:tab w:val="left" w:pos="7349"/>
        </w:tabs>
      </w:pPr>
      <w:r>
        <w:tab/>
        <w:t>after</w:t>
      </w:r>
      <w:r>
        <w:tab/>
      </w:r>
      <w:r>
        <w:rPr>
          <w:smallCaps/>
        </w:rPr>
        <w:t>if</w:t>
      </w:r>
      <w:r>
        <w:t>-long.time-</w:t>
      </w:r>
      <w:r>
        <w:rPr>
          <w:smallCaps/>
        </w:rPr>
        <w:t>nom</w:t>
      </w:r>
      <w:r>
        <w:tab/>
        <w:t>no</w:t>
      </w:r>
      <w:r>
        <w:tab/>
        <w:t>of</w:t>
      </w:r>
      <w:r>
        <w:tab/>
        <w:t>louse</w:t>
      </w:r>
      <w:r>
        <w:tab/>
        <w:t>and</w:t>
      </w:r>
      <w:r>
        <w:tab/>
        <w:t>no</w:t>
      </w:r>
      <w:r>
        <w:tab/>
        <w:t>of</w:t>
      </w:r>
      <w:r>
        <w:tab/>
        <w:t>work-</w:t>
      </w:r>
      <w:r>
        <w:rPr>
          <w:smallCaps/>
        </w:rPr>
        <w:t>nom</w:t>
      </w:r>
      <w:r w:rsidR="006D143C">
        <w:tab/>
        <w:t>and-after</w:t>
      </w:r>
    </w:p>
    <w:p w14:paraId="63E0706E" w14:textId="77777777" w:rsidR="00800AD8" w:rsidRDefault="006D143C" w:rsidP="006D143C">
      <w:pPr>
        <w:pStyle w:val="InterlineText"/>
        <w:tabs>
          <w:tab w:val="left" w:pos="533"/>
        </w:tabs>
      </w:pPr>
      <w:r>
        <w:tab/>
        <w:t>masepeî.</w:t>
      </w:r>
    </w:p>
    <w:p w14:paraId="34461E01" w14:textId="77777777" w:rsidR="00800AD8" w:rsidRDefault="006D143C" w:rsidP="006D143C">
      <w:pPr>
        <w:pStyle w:val="InterlineGlossWithTrans"/>
        <w:tabs>
          <w:tab w:val="left" w:pos="533"/>
        </w:tabs>
      </w:pPr>
      <w:r>
        <w:tab/>
        <w:t>ma-sepeî</w:t>
      </w:r>
    </w:p>
    <w:p w14:paraId="00F9E861" w14:textId="77777777" w:rsidR="00800AD8" w:rsidRDefault="006D143C" w:rsidP="006D143C">
      <w:pPr>
        <w:pStyle w:val="InterlineTrans"/>
        <w:tabs>
          <w:tab w:val="left" w:pos="533"/>
        </w:tabs>
      </w:pPr>
      <w:r>
        <w:tab/>
      </w:r>
      <w:r>
        <w:rPr>
          <w:smallCaps/>
        </w:rPr>
        <w:t>stat</w:t>
      </w:r>
      <w:r>
        <w:t>-anxious</w:t>
      </w:r>
    </w:p>
    <w:p w14:paraId="0E5486D1" w14:textId="77777777" w:rsidR="00800AD8" w:rsidRDefault="00800AD8">
      <w:pPr>
        <w:pStyle w:val="InterlineFree"/>
      </w:pPr>
      <w:r>
        <w:t>Once upon a time there were no lice, and no work; so they were bored.</w:t>
      </w:r>
    </w:p>
    <w:p w14:paraId="5BC4AE88" w14:textId="77777777" w:rsidR="00800AD8" w:rsidRDefault="00DC1AE0" w:rsidP="006D143C">
      <w:pPr>
        <w:pStyle w:val="InterlineText"/>
        <w:tabs>
          <w:tab w:val="left" w:pos="533"/>
          <w:tab w:val="left" w:pos="1757"/>
          <w:tab w:val="left" w:pos="2801"/>
          <w:tab w:val="left" w:pos="3290"/>
          <w:tab w:val="left" w:pos="4799"/>
          <w:tab w:val="left" w:pos="5063"/>
          <w:tab w:val="left" w:pos="5987"/>
          <w:tab w:val="left" w:pos="7436"/>
          <w:tab w:val="left" w:pos="7910"/>
        </w:tabs>
      </w:pPr>
      <w:r w:rsidRPr="003A1D48">
        <w:rPr>
          <w:rStyle w:val="InterlineTextNumChar"/>
        </w:rPr>
        <w:t>002</w:t>
      </w:r>
      <w:r w:rsidR="00800AD8">
        <w:tab/>
        <w:t>“kemuda</w:t>
      </w:r>
      <w:r w:rsidR="00800AD8">
        <w:tab/>
        <w:t>itjen</w:t>
      </w:r>
      <w:r w:rsidR="00800AD8">
        <w:tab/>
        <w:t>sa</w:t>
      </w:r>
      <w:r w:rsidR="00800AD8">
        <w:tab/>
        <w:t>kaqati</w:t>
      </w:r>
      <w:r w:rsidR="00800AD8">
        <w:tab/>
        <w:t>a</w:t>
      </w:r>
      <w:r w:rsidR="00800AD8">
        <w:tab/>
        <w:t>tja</w:t>
      </w:r>
      <w:r w:rsidR="00800AD8">
        <w:tab/>
        <w:t>sengsengan?”</w:t>
      </w:r>
      <w:r w:rsidR="006D143C">
        <w:tab/>
        <w:t>aya</w:t>
      </w:r>
      <w:r w:rsidR="006D143C">
        <w:tab/>
        <w:t>a</w:t>
      </w:r>
    </w:p>
    <w:p w14:paraId="23687C00" w14:textId="77777777" w:rsidR="00800AD8" w:rsidRDefault="00800AD8" w:rsidP="006D143C">
      <w:pPr>
        <w:pStyle w:val="InterlineGlossWithTrans"/>
        <w:tabs>
          <w:tab w:val="left" w:pos="533"/>
          <w:tab w:val="left" w:pos="1757"/>
          <w:tab w:val="left" w:pos="2801"/>
          <w:tab w:val="left" w:pos="3290"/>
          <w:tab w:val="left" w:pos="4799"/>
          <w:tab w:val="left" w:pos="5063"/>
          <w:tab w:val="left" w:pos="5987"/>
          <w:tab w:val="left" w:pos="7436"/>
          <w:tab w:val="left" w:pos="7910"/>
        </w:tabs>
      </w:pPr>
      <w:r>
        <w:tab/>
        <w:t>em=kuda</w:t>
      </w:r>
      <w:r>
        <w:tab/>
        <w:t>itjen</w:t>
      </w:r>
      <w:r>
        <w:tab/>
        <w:t>sa</w:t>
      </w:r>
      <w:r>
        <w:tab/>
        <w:t>ka-qati</w:t>
      </w:r>
      <w:r>
        <w:tab/>
        <w:t>a</w:t>
      </w:r>
      <w:r>
        <w:tab/>
        <w:t>tja</w:t>
      </w:r>
      <w:r>
        <w:tab/>
        <w:t>sengseng-an</w:t>
      </w:r>
      <w:r w:rsidR="006D143C">
        <w:tab/>
        <w:t>aya</w:t>
      </w:r>
      <w:r w:rsidR="006D143C">
        <w:tab/>
        <w:t>a</w:t>
      </w:r>
    </w:p>
    <w:p w14:paraId="7A69CD09" w14:textId="77777777" w:rsidR="00800AD8" w:rsidRDefault="00800AD8" w:rsidP="006D143C">
      <w:pPr>
        <w:pStyle w:val="InterlineTransNoFree"/>
        <w:tabs>
          <w:tab w:val="left" w:pos="1757"/>
          <w:tab w:val="left" w:pos="2801"/>
          <w:tab w:val="left" w:pos="3290"/>
          <w:tab w:val="left" w:pos="4799"/>
          <w:tab w:val="left" w:pos="5063"/>
          <w:tab w:val="left" w:pos="5987"/>
          <w:tab w:val="left" w:pos="7436"/>
          <w:tab w:val="left" w:pos="7910"/>
        </w:tabs>
      </w:pPr>
      <w:r>
        <w:tab/>
      </w:r>
      <w:r>
        <w:rPr>
          <w:smallCaps/>
        </w:rPr>
        <w:t>af</w:t>
      </w:r>
      <w:r>
        <w:t>=do.what</w:t>
      </w:r>
      <w:r>
        <w:tab/>
      </w:r>
      <w:r>
        <w:rPr>
          <w:smallCaps/>
        </w:rPr>
        <w:t>f.</w:t>
      </w:r>
      <w:r>
        <w:t>we(</w:t>
      </w:r>
      <w:r>
        <w:rPr>
          <w:smallCaps/>
        </w:rPr>
        <w:t>inc</w:t>
      </w:r>
      <w:r>
        <w:t>)</w:t>
      </w:r>
      <w:r>
        <w:tab/>
        <w:t>and</w:t>
      </w:r>
      <w:r>
        <w:tab/>
        <w:t>become-create</w:t>
      </w:r>
      <w:r>
        <w:rPr>
          <w:smallCaps/>
        </w:rPr>
        <w:tab/>
        <w:t>c</w:t>
      </w:r>
      <w:r>
        <w:rPr>
          <w:smallCaps/>
        </w:rPr>
        <w:tab/>
      </w:r>
      <w:r>
        <w:t>our(</w:t>
      </w:r>
      <w:r>
        <w:rPr>
          <w:smallCaps/>
        </w:rPr>
        <w:t>inc</w:t>
      </w:r>
      <w:r>
        <w:t>)</w:t>
      </w:r>
      <w:r>
        <w:tab/>
        <w:t>work-</w:t>
      </w:r>
      <w:r>
        <w:rPr>
          <w:smallCaps/>
        </w:rPr>
        <w:t>nom</w:t>
      </w:r>
      <w:r w:rsidR="006D143C">
        <w:tab/>
        <w:t>say</w:t>
      </w:r>
      <w:r w:rsidR="006D143C">
        <w:rPr>
          <w:smallCaps/>
        </w:rPr>
        <w:tab/>
        <w:t>c</w:t>
      </w:r>
    </w:p>
    <w:p w14:paraId="47EBC596" w14:textId="77777777" w:rsidR="00800AD8" w:rsidRDefault="006D143C" w:rsidP="006D143C">
      <w:pPr>
        <w:pStyle w:val="InterlineText"/>
        <w:tabs>
          <w:tab w:val="left" w:pos="533"/>
        </w:tabs>
      </w:pPr>
      <w:r>
        <w:tab/>
        <w:t>maîavar.</w:t>
      </w:r>
    </w:p>
    <w:p w14:paraId="3B07D3F3" w14:textId="77777777" w:rsidR="00800AD8" w:rsidRDefault="006D143C" w:rsidP="006D143C">
      <w:pPr>
        <w:pStyle w:val="InterlineGlossWithTrans"/>
        <w:tabs>
          <w:tab w:val="left" w:pos="533"/>
        </w:tabs>
      </w:pPr>
      <w:r>
        <w:tab/>
        <w:t>ma-îavar</w:t>
      </w:r>
    </w:p>
    <w:p w14:paraId="365ADD8E" w14:textId="77777777" w:rsidR="00800AD8" w:rsidRDefault="006D143C" w:rsidP="006D143C">
      <w:pPr>
        <w:pStyle w:val="InterlineTrans"/>
        <w:tabs>
          <w:tab w:val="left" w:pos="533"/>
        </w:tabs>
        <w:rPr>
          <w:smallCaps/>
        </w:rPr>
      </w:pPr>
      <w:r>
        <w:tab/>
      </w:r>
      <w:r>
        <w:rPr>
          <w:smallCaps/>
        </w:rPr>
        <w:t>stat</w:t>
      </w:r>
      <w:r>
        <w:t>-speak</w:t>
      </w:r>
    </w:p>
    <w:p w14:paraId="56F266FA" w14:textId="77777777" w:rsidR="00800AD8" w:rsidRDefault="00800AD8">
      <w:pPr>
        <w:pStyle w:val="InterlineFree"/>
      </w:pPr>
      <w:r>
        <w:t>“What shall we do to make work for ourselves?” they said to one another.</w:t>
      </w:r>
    </w:p>
    <w:p w14:paraId="2C656F38" w14:textId="77777777" w:rsidR="00800AD8" w:rsidRDefault="00DC1AE0" w:rsidP="006D143C">
      <w:pPr>
        <w:pStyle w:val="InterlineText"/>
        <w:tabs>
          <w:tab w:val="left" w:pos="533"/>
          <w:tab w:val="left" w:pos="2237"/>
          <w:tab w:val="left" w:pos="2501"/>
          <w:tab w:val="left" w:pos="3365"/>
          <w:tab w:val="left" w:pos="4754"/>
          <w:tab w:val="left" w:pos="5258"/>
          <w:tab w:val="left" w:pos="6077"/>
        </w:tabs>
      </w:pPr>
      <w:r w:rsidRPr="003A1D48">
        <w:rPr>
          <w:rStyle w:val="InterlineTextNumChar"/>
        </w:rPr>
        <w:t>003</w:t>
      </w:r>
      <w:r w:rsidR="00800AD8">
        <w:tab/>
        <w:t>“tjamanguaq</w:t>
      </w:r>
      <w:r w:rsidR="00800AD8">
        <w:tab/>
        <w:t>a</w:t>
      </w:r>
      <w:r w:rsidR="00800AD8">
        <w:tab/>
        <w:t>tji</w:t>
      </w:r>
      <w:r w:rsidR="00800AD8">
        <w:tab/>
        <w:t>navenli</w:t>
      </w:r>
      <w:r w:rsidR="00800AD8">
        <w:tab/>
        <w:t>tua</w:t>
      </w:r>
      <w:r w:rsidR="00800AD8">
        <w:tab/>
        <w:t>kutsu,”</w:t>
      </w:r>
      <w:r w:rsidR="00800AD8">
        <w:tab/>
        <w:t>aya.</w:t>
      </w:r>
    </w:p>
    <w:p w14:paraId="4A688E7C" w14:textId="77777777" w:rsidR="00800AD8" w:rsidRDefault="00800AD8" w:rsidP="006D143C">
      <w:pPr>
        <w:pStyle w:val="InterlineGlossWithTrans"/>
        <w:tabs>
          <w:tab w:val="left" w:pos="533"/>
          <w:tab w:val="left" w:pos="2237"/>
          <w:tab w:val="left" w:pos="2501"/>
          <w:tab w:val="left" w:pos="3365"/>
          <w:tab w:val="left" w:pos="4754"/>
          <w:tab w:val="left" w:pos="5258"/>
          <w:tab w:val="left" w:pos="6077"/>
        </w:tabs>
      </w:pPr>
      <w:r>
        <w:tab/>
        <w:t>tja-ma-nguaq</w:t>
      </w:r>
      <w:r>
        <w:tab/>
        <w:t>a</w:t>
      </w:r>
      <w:r>
        <w:tab/>
        <w:t>tji</w:t>
      </w:r>
      <w:r>
        <w:tab/>
        <w:t>na-n=veli</w:t>
      </w:r>
      <w:r>
        <w:tab/>
        <w:t>tua</w:t>
      </w:r>
      <w:r>
        <w:tab/>
        <w:t>kutsu</w:t>
      </w:r>
      <w:r>
        <w:tab/>
        <w:t>aya</w:t>
      </w:r>
    </w:p>
    <w:p w14:paraId="282F0E67" w14:textId="77777777" w:rsidR="00800AD8" w:rsidRDefault="00800AD8" w:rsidP="006D143C">
      <w:pPr>
        <w:pStyle w:val="InterlineTrans"/>
        <w:tabs>
          <w:tab w:val="left" w:pos="533"/>
          <w:tab w:val="left" w:pos="2237"/>
          <w:tab w:val="left" w:pos="2501"/>
          <w:tab w:val="left" w:pos="3365"/>
          <w:tab w:val="left" w:pos="4754"/>
          <w:tab w:val="left" w:pos="5258"/>
          <w:tab w:val="left" w:pos="6077"/>
        </w:tabs>
      </w:pPr>
      <w:r>
        <w:tab/>
        <w:t>more-</w:t>
      </w:r>
      <w:r>
        <w:rPr>
          <w:smallCaps/>
        </w:rPr>
        <w:t>stat</w:t>
      </w:r>
      <w:r>
        <w:t>-good</w:t>
      </w:r>
      <w:r>
        <w:rPr>
          <w:smallCaps/>
        </w:rPr>
        <w:tab/>
        <w:t>c</w:t>
      </w:r>
      <w:r>
        <w:rPr>
          <w:smallCaps/>
        </w:rPr>
        <w:tab/>
      </w:r>
      <w:r>
        <w:t>we(</w:t>
      </w:r>
      <w:r>
        <w:rPr>
          <w:smallCaps/>
        </w:rPr>
        <w:t>inc</w:t>
      </w:r>
      <w:r>
        <w:t>)</w:t>
      </w:r>
      <w:r>
        <w:tab/>
      </w:r>
      <w:r>
        <w:rPr>
          <w:smallCaps/>
        </w:rPr>
        <w:t>past</w:t>
      </w:r>
      <w:r>
        <w:t>-</w:t>
      </w:r>
      <w:r>
        <w:rPr>
          <w:smallCaps/>
        </w:rPr>
        <w:t>af</w:t>
      </w:r>
      <w:r>
        <w:t>=buy</w:t>
      </w:r>
      <w:r>
        <w:tab/>
      </w:r>
      <w:r>
        <w:rPr>
          <w:smallCaps/>
        </w:rPr>
        <w:t>obl</w:t>
      </w:r>
      <w:r>
        <w:tab/>
        <w:t>louse</w:t>
      </w:r>
      <w:r>
        <w:tab/>
        <w:t>say</w:t>
      </w:r>
    </w:p>
    <w:p w14:paraId="304859B7" w14:textId="77777777" w:rsidR="00800AD8" w:rsidRDefault="00800AD8" w:rsidP="00A8416B">
      <w:pPr>
        <w:pStyle w:val="InterlineFreeCommentFollows"/>
      </w:pPr>
      <w:r>
        <w:t>“We would be better off to buy some lice,” they said.</w:t>
      </w:r>
    </w:p>
    <w:p w14:paraId="62A68237" w14:textId="77777777" w:rsidR="00800AD8" w:rsidRDefault="00A8416B" w:rsidP="00A8416B">
      <w:pPr>
        <w:pStyle w:val="CommentLastWithHalfSpace"/>
      </w:pPr>
      <w:r>
        <w:t>[</w:t>
      </w:r>
      <w:r w:rsidR="00800AD8" w:rsidRPr="006D143C">
        <w:rPr>
          <w:rStyle w:val="VernacularText"/>
        </w:rPr>
        <w:t>tji</w:t>
      </w:r>
      <w:r w:rsidR="006D143C">
        <w:t>:</w:t>
      </w:r>
      <w:r w:rsidR="00800AD8">
        <w:t xml:space="preserve"> </w:t>
      </w:r>
      <w:r w:rsidR="006D143C">
        <w:t xml:space="preserve">proclitic like </w:t>
      </w:r>
      <w:r w:rsidR="006D143C" w:rsidRPr="006D143C">
        <w:rPr>
          <w:rStyle w:val="VernacularText"/>
        </w:rPr>
        <w:t>tje-</w:t>
      </w:r>
      <w:r w:rsidR="006D143C">
        <w:t xml:space="preserve"> in </w:t>
      </w:r>
      <w:r w:rsidR="00800AD8">
        <w:t xml:space="preserve">Egli </w:t>
      </w:r>
      <w:r w:rsidR="006D143C">
        <w:t>or class marker for animals</w:t>
      </w:r>
      <w:r w:rsidR="00800AD8">
        <w:t>?</w:t>
      </w:r>
      <w:r>
        <w:t>]</w:t>
      </w:r>
    </w:p>
    <w:p w14:paraId="28DE75C9" w14:textId="77777777" w:rsidR="00800AD8" w:rsidRDefault="00DC1AE0" w:rsidP="006D143C">
      <w:pPr>
        <w:pStyle w:val="InterlineText"/>
        <w:tabs>
          <w:tab w:val="left" w:pos="533"/>
          <w:tab w:val="left" w:pos="1397"/>
          <w:tab w:val="left" w:pos="1901"/>
          <w:tab w:val="left" w:pos="2615"/>
          <w:tab w:val="left" w:pos="3149"/>
          <w:tab w:val="left" w:pos="3638"/>
          <w:tab w:val="left" w:pos="4622"/>
          <w:tab w:val="left" w:pos="4886"/>
          <w:tab w:val="left" w:pos="6365"/>
          <w:tab w:val="left" w:pos="6869"/>
        </w:tabs>
      </w:pPr>
      <w:r w:rsidRPr="003A1D48">
        <w:rPr>
          <w:rStyle w:val="InterlineTextNumChar"/>
        </w:rPr>
        <w:t>004</w:t>
      </w:r>
      <w:r w:rsidR="00800AD8">
        <w:tab/>
        <w:t>venli</w:t>
      </w:r>
      <w:r w:rsidR="00800AD8">
        <w:tab/>
        <w:t>tua</w:t>
      </w:r>
      <w:r w:rsidR="00800AD8">
        <w:tab/>
        <w:t>kutsu,</w:t>
      </w:r>
      <w:r w:rsidR="00800AD8">
        <w:tab/>
        <w:t>aya;</w:t>
      </w:r>
      <w:r w:rsidR="00800AD8">
        <w:tab/>
        <w:t>sa</w:t>
      </w:r>
      <w:r w:rsidR="00800AD8">
        <w:tab/>
        <w:t>tjugutan</w:t>
      </w:r>
      <w:r w:rsidR="00800AD8">
        <w:tab/>
        <w:t>a</w:t>
      </w:r>
      <w:r w:rsidR="00800AD8">
        <w:tab/>
        <w:t>paka</w:t>
      </w:r>
      <w:r w:rsidR="00800AD8">
        <w:tab/>
        <w:t>tua</w:t>
      </w:r>
      <w:r w:rsidR="00800AD8">
        <w:tab/>
        <w:t>qulu.</w:t>
      </w:r>
    </w:p>
    <w:p w14:paraId="795978E2" w14:textId="77777777" w:rsidR="00800AD8" w:rsidRDefault="00800AD8" w:rsidP="006D143C">
      <w:pPr>
        <w:pStyle w:val="InterlineGlossWithTrans"/>
        <w:tabs>
          <w:tab w:val="left" w:pos="533"/>
          <w:tab w:val="left" w:pos="1397"/>
          <w:tab w:val="left" w:pos="1901"/>
          <w:tab w:val="left" w:pos="2615"/>
          <w:tab w:val="left" w:pos="3149"/>
          <w:tab w:val="left" w:pos="3638"/>
          <w:tab w:val="left" w:pos="4622"/>
          <w:tab w:val="left" w:pos="4886"/>
          <w:tab w:val="left" w:pos="6365"/>
          <w:tab w:val="left" w:pos="6869"/>
        </w:tabs>
      </w:pPr>
      <w:r>
        <w:tab/>
        <w:t>n=veli</w:t>
      </w:r>
      <w:r>
        <w:tab/>
        <w:t>tua</w:t>
      </w:r>
      <w:r>
        <w:tab/>
        <w:t>kutsu</w:t>
      </w:r>
      <w:r>
        <w:tab/>
        <w:t>aya</w:t>
      </w:r>
      <w:r>
        <w:tab/>
        <w:t>sa</w:t>
      </w:r>
      <w:r>
        <w:tab/>
        <w:t>tjugut-an</w:t>
      </w:r>
      <w:r>
        <w:tab/>
        <w:t>a</w:t>
      </w:r>
      <w:r>
        <w:tab/>
        <w:t>pa-ka</w:t>
      </w:r>
      <w:r>
        <w:tab/>
        <w:t>tua</w:t>
      </w:r>
      <w:r>
        <w:tab/>
        <w:t>qulu</w:t>
      </w:r>
    </w:p>
    <w:p w14:paraId="787F6046" w14:textId="77777777" w:rsidR="00800AD8" w:rsidRDefault="00800AD8" w:rsidP="006D143C">
      <w:pPr>
        <w:pStyle w:val="InterlineTrans"/>
        <w:tabs>
          <w:tab w:val="left" w:pos="533"/>
          <w:tab w:val="left" w:pos="1397"/>
          <w:tab w:val="left" w:pos="1901"/>
          <w:tab w:val="left" w:pos="2615"/>
          <w:tab w:val="left" w:pos="3149"/>
          <w:tab w:val="left" w:pos="3638"/>
          <w:tab w:val="left" w:pos="4622"/>
          <w:tab w:val="left" w:pos="4886"/>
          <w:tab w:val="left" w:pos="6365"/>
          <w:tab w:val="left" w:pos="6869"/>
        </w:tabs>
      </w:pPr>
      <w:r>
        <w:tab/>
      </w:r>
      <w:r>
        <w:rPr>
          <w:smallCaps/>
        </w:rPr>
        <w:t>af</w:t>
      </w:r>
      <w:r>
        <w:t>=buy</w:t>
      </w:r>
      <w:r>
        <w:tab/>
      </w:r>
      <w:r>
        <w:rPr>
          <w:smallCaps/>
        </w:rPr>
        <w:t>obl</w:t>
      </w:r>
      <w:r>
        <w:tab/>
        <w:t>louse</w:t>
      </w:r>
      <w:r>
        <w:tab/>
        <w:t>say</w:t>
      </w:r>
      <w:r>
        <w:tab/>
        <w:t>and</w:t>
      </w:r>
      <w:r>
        <w:tab/>
        <w:t>sow-</w:t>
      </w:r>
      <w:r>
        <w:rPr>
          <w:smallCaps/>
        </w:rPr>
        <w:t>lf</w:t>
      </w:r>
      <w:r>
        <w:rPr>
          <w:smallCaps/>
        </w:rPr>
        <w:tab/>
        <w:t>c</w:t>
      </w:r>
      <w:r>
        <w:rPr>
          <w:smallCaps/>
        </w:rPr>
        <w:tab/>
      </w:r>
      <w:r>
        <w:t>cause-become</w:t>
      </w:r>
      <w:r>
        <w:tab/>
      </w:r>
      <w:r>
        <w:rPr>
          <w:smallCaps/>
        </w:rPr>
        <w:t>obl</w:t>
      </w:r>
      <w:r>
        <w:tab/>
        <w:t>head</w:t>
      </w:r>
    </w:p>
    <w:p w14:paraId="499D461B" w14:textId="77777777" w:rsidR="00800AD8" w:rsidRDefault="00800AD8">
      <w:pPr>
        <w:pStyle w:val="InterlineFree"/>
      </w:pPr>
      <w:r>
        <w:t>They bought some lice, they say; and sowed them in their heads.</w:t>
      </w:r>
    </w:p>
    <w:p w14:paraId="31974A35" w14:textId="77777777" w:rsidR="00800AD8" w:rsidRDefault="00DC1AE0" w:rsidP="002743B9">
      <w:pPr>
        <w:pStyle w:val="InterlineText"/>
        <w:tabs>
          <w:tab w:val="left" w:pos="533"/>
          <w:tab w:val="left" w:pos="1022"/>
          <w:tab w:val="left" w:pos="2246"/>
          <w:tab w:val="left" w:pos="3020"/>
          <w:tab w:val="left" w:pos="3284"/>
        </w:tabs>
      </w:pPr>
      <w:r w:rsidRPr="003A1D48">
        <w:rPr>
          <w:rStyle w:val="InterlineTextNumChar"/>
        </w:rPr>
        <w:t>005</w:t>
      </w:r>
      <w:r w:rsidR="00800AD8">
        <w:tab/>
        <w:t>qau</w:t>
      </w:r>
      <w:r w:rsidR="00800AD8">
        <w:tab/>
        <w:t>maqati</w:t>
      </w:r>
      <w:r w:rsidR="00800AD8">
        <w:tab/>
        <w:t>anga</w:t>
      </w:r>
      <w:r w:rsidR="00800AD8">
        <w:tab/>
        <w:t>a</w:t>
      </w:r>
      <w:r w:rsidR="00800AD8">
        <w:tab/>
        <w:t>sengsengan.</w:t>
      </w:r>
    </w:p>
    <w:p w14:paraId="1406A946" w14:textId="77777777" w:rsidR="00800AD8" w:rsidRDefault="00800AD8" w:rsidP="002743B9">
      <w:pPr>
        <w:pStyle w:val="InterlineGlossWithTrans"/>
        <w:tabs>
          <w:tab w:val="left" w:pos="533"/>
          <w:tab w:val="left" w:pos="1022"/>
          <w:tab w:val="left" w:pos="2246"/>
          <w:tab w:val="left" w:pos="3020"/>
          <w:tab w:val="left" w:pos="3284"/>
        </w:tabs>
      </w:pPr>
      <w:r>
        <w:tab/>
        <w:t>qau</w:t>
      </w:r>
      <w:r>
        <w:tab/>
        <w:t>ma-qati</w:t>
      </w:r>
      <w:r>
        <w:tab/>
        <w:t>anga</w:t>
      </w:r>
      <w:r>
        <w:tab/>
        <w:t>a</w:t>
      </w:r>
      <w:r>
        <w:tab/>
        <w:t>sengseng-an</w:t>
      </w:r>
    </w:p>
    <w:p w14:paraId="5E98A9FC" w14:textId="77777777" w:rsidR="00800AD8" w:rsidRDefault="00800AD8" w:rsidP="00B76180">
      <w:pPr>
        <w:pStyle w:val="InterlineTransNoFree"/>
        <w:tabs>
          <w:tab w:val="left" w:pos="1022"/>
          <w:tab w:val="left" w:pos="2246"/>
          <w:tab w:val="left" w:pos="3020"/>
          <w:tab w:val="left" w:pos="3284"/>
          <w:tab w:val="right" w:pos="8789"/>
        </w:tabs>
      </w:pPr>
      <w:r>
        <w:tab/>
        <w:t>so</w:t>
      </w:r>
      <w:r>
        <w:tab/>
      </w:r>
      <w:r>
        <w:rPr>
          <w:smallCaps/>
        </w:rPr>
        <w:t>stat</w:t>
      </w:r>
      <w:r>
        <w:t>-create</w:t>
      </w:r>
      <w:r>
        <w:tab/>
        <w:t>indeed</w:t>
      </w:r>
      <w:r>
        <w:rPr>
          <w:smallCaps/>
        </w:rPr>
        <w:tab/>
        <w:t>c</w:t>
      </w:r>
      <w:r>
        <w:rPr>
          <w:smallCaps/>
        </w:rPr>
        <w:tab/>
      </w:r>
      <w:r>
        <w:t>work-</w:t>
      </w:r>
      <w:r>
        <w:rPr>
          <w:smallCaps/>
        </w:rPr>
        <w:t>nom</w:t>
      </w:r>
      <w:r w:rsidR="002743B9">
        <w:rPr>
          <w:smallCaps/>
        </w:rPr>
        <w:tab/>
      </w:r>
      <w:r w:rsidR="002743B9">
        <w:t>So now they had work.</w:t>
      </w:r>
    </w:p>
    <w:p w14:paraId="21BE144C" w14:textId="77777777" w:rsidR="00800AD8" w:rsidRDefault="00DC1AE0" w:rsidP="002743B9">
      <w:pPr>
        <w:pStyle w:val="InterlineText"/>
        <w:tabs>
          <w:tab w:val="left" w:pos="533"/>
          <w:tab w:val="left" w:pos="1187"/>
          <w:tab w:val="left" w:pos="2591"/>
          <w:tab w:val="left" w:pos="4175"/>
          <w:tab w:val="left" w:pos="4949"/>
          <w:tab w:val="left" w:pos="5393"/>
          <w:tab w:val="left" w:pos="6167"/>
          <w:tab w:val="left" w:pos="6731"/>
        </w:tabs>
      </w:pPr>
      <w:r w:rsidRPr="003A1D48">
        <w:rPr>
          <w:rStyle w:val="InterlineTextNumChar"/>
        </w:rPr>
        <w:t>006</w:t>
      </w:r>
      <w:r w:rsidR="00800AD8">
        <w:tab/>
        <w:t>nu</w:t>
      </w:r>
      <w:r w:rsidR="00800AD8">
        <w:tab/>
        <w:t>masepeî</w:t>
      </w:r>
      <w:r w:rsidR="00800AD8">
        <w:tab/>
        <w:t>makakutsu</w:t>
      </w:r>
      <w:r w:rsidR="00800AD8">
        <w:tab/>
        <w:t>anga,</w:t>
      </w:r>
      <w:r w:rsidR="00800AD8">
        <w:tab/>
        <w:t>ini</w:t>
      </w:r>
      <w:r w:rsidR="00800AD8">
        <w:tab/>
        <w:t>anga</w:t>
      </w:r>
      <w:r w:rsidR="00800AD8">
        <w:tab/>
        <w:t>ka</w:t>
      </w:r>
      <w:r w:rsidR="002743B9">
        <w:tab/>
        <w:t>masepeî.</w:t>
      </w:r>
    </w:p>
    <w:p w14:paraId="141D62BB" w14:textId="77777777" w:rsidR="00800AD8" w:rsidRDefault="00800AD8" w:rsidP="002743B9">
      <w:pPr>
        <w:pStyle w:val="InterlineGlossWithTrans"/>
        <w:tabs>
          <w:tab w:val="left" w:pos="533"/>
          <w:tab w:val="left" w:pos="1187"/>
          <w:tab w:val="left" w:pos="2591"/>
          <w:tab w:val="left" w:pos="4175"/>
          <w:tab w:val="left" w:pos="4949"/>
          <w:tab w:val="left" w:pos="5393"/>
          <w:tab w:val="left" w:pos="6167"/>
          <w:tab w:val="left" w:pos="6731"/>
        </w:tabs>
      </w:pPr>
      <w:r>
        <w:tab/>
        <w:t>nu</w:t>
      </w:r>
      <w:r>
        <w:tab/>
        <w:t>ma-sepeî</w:t>
      </w:r>
      <w:r>
        <w:tab/>
        <w:t>ma-ka-kutsu</w:t>
      </w:r>
      <w:r>
        <w:tab/>
        <w:t>anga</w:t>
      </w:r>
      <w:r>
        <w:tab/>
        <w:t>ini</w:t>
      </w:r>
      <w:r>
        <w:tab/>
        <w:t>anga</w:t>
      </w:r>
      <w:r>
        <w:tab/>
        <w:t>ka</w:t>
      </w:r>
      <w:r w:rsidR="002743B9">
        <w:tab/>
        <w:t>ma-sepeî</w:t>
      </w:r>
    </w:p>
    <w:p w14:paraId="46615F79" w14:textId="77777777" w:rsidR="00800AD8" w:rsidRDefault="00800AD8" w:rsidP="002743B9">
      <w:pPr>
        <w:pStyle w:val="InterlineTrans"/>
        <w:tabs>
          <w:tab w:val="left" w:pos="533"/>
          <w:tab w:val="left" w:pos="1187"/>
          <w:tab w:val="left" w:pos="2591"/>
          <w:tab w:val="left" w:pos="4175"/>
          <w:tab w:val="left" w:pos="4949"/>
          <w:tab w:val="left" w:pos="5393"/>
          <w:tab w:val="left" w:pos="6167"/>
          <w:tab w:val="left" w:pos="6731"/>
        </w:tabs>
      </w:pPr>
      <w:r>
        <w:tab/>
        <w:t>when</w:t>
      </w:r>
      <w:r>
        <w:tab/>
      </w:r>
      <w:r>
        <w:rPr>
          <w:smallCaps/>
        </w:rPr>
        <w:t>stat</w:t>
      </w:r>
      <w:r>
        <w:t>-anxious</w:t>
      </w:r>
      <w:r>
        <w:tab/>
      </w:r>
      <w:r>
        <w:rPr>
          <w:smallCaps/>
        </w:rPr>
        <w:t>stat</w:t>
      </w:r>
      <w:r>
        <w:t>-</w:t>
      </w:r>
      <w:r>
        <w:rPr>
          <w:smallCaps/>
        </w:rPr>
        <w:t>red</w:t>
      </w:r>
      <w:r>
        <w:t>-louse</w:t>
      </w:r>
      <w:r>
        <w:tab/>
        <w:t>indeed</w:t>
      </w:r>
      <w:r>
        <w:tab/>
        <w:t>not</w:t>
      </w:r>
      <w:r>
        <w:tab/>
        <w:t>indeed</w:t>
      </w:r>
      <w:r>
        <w:tab/>
        <w:t>after</w:t>
      </w:r>
      <w:r w:rsidR="002743B9">
        <w:tab/>
      </w:r>
      <w:r w:rsidR="002743B9">
        <w:rPr>
          <w:smallCaps/>
        </w:rPr>
        <w:t>stat</w:t>
      </w:r>
      <w:r w:rsidR="002743B9">
        <w:t>-anxious</w:t>
      </w:r>
    </w:p>
    <w:p w14:paraId="20987FFF" w14:textId="77777777" w:rsidR="00800AD8" w:rsidRDefault="00800AD8">
      <w:pPr>
        <w:pStyle w:val="InterlineFree"/>
      </w:pPr>
      <w:r>
        <w:t>Now when they were bored, they would de-louse one another, and they weren’t bored any longer.</w:t>
      </w:r>
    </w:p>
    <w:p w14:paraId="157327B7" w14:textId="77777777" w:rsidR="00800AD8" w:rsidRDefault="00DC1AE0" w:rsidP="002743B9">
      <w:pPr>
        <w:pStyle w:val="InterlineText"/>
        <w:tabs>
          <w:tab w:val="left" w:pos="533"/>
          <w:tab w:val="left" w:pos="1517"/>
          <w:tab w:val="left" w:pos="2906"/>
          <w:tab w:val="left" w:pos="3350"/>
          <w:tab w:val="left" w:pos="4574"/>
          <w:tab w:val="left" w:pos="5048"/>
          <w:tab w:val="left" w:pos="5312"/>
          <w:tab w:val="left" w:pos="6296"/>
          <w:tab w:val="left" w:pos="6560"/>
        </w:tabs>
      </w:pPr>
      <w:r w:rsidRPr="003A1D48">
        <w:rPr>
          <w:rStyle w:val="InterlineTextNumChar"/>
        </w:rPr>
        <w:t>007</w:t>
      </w:r>
      <w:r w:rsidR="00800AD8">
        <w:tab/>
        <w:t>saka</w:t>
      </w:r>
      <w:r w:rsidR="00800AD8">
        <w:tab/>
        <w:t>navenli</w:t>
      </w:r>
      <w:r w:rsidR="00800AD8">
        <w:tab/>
        <w:t>ti</w:t>
      </w:r>
      <w:r w:rsidR="00800AD8">
        <w:tab/>
        <w:t>Qaquangan,</w:t>
      </w:r>
      <w:r w:rsidR="00800AD8">
        <w:tab/>
        <w:t>aya</w:t>
      </w:r>
      <w:r w:rsidR="00800AD8">
        <w:tab/>
        <w:t>a</w:t>
      </w:r>
      <w:r w:rsidR="00800AD8">
        <w:tab/>
        <w:t>tjautsikel</w:t>
      </w:r>
      <w:r w:rsidR="002743B9">
        <w:tab/>
        <w:t>a</w:t>
      </w:r>
      <w:r w:rsidR="002743B9">
        <w:tab/>
        <w:t>sitsuayan.</w:t>
      </w:r>
    </w:p>
    <w:p w14:paraId="7DC7554B" w14:textId="77777777" w:rsidR="00800AD8" w:rsidRDefault="00800AD8" w:rsidP="002743B9">
      <w:pPr>
        <w:pStyle w:val="InterlineGlossWithTrans"/>
        <w:tabs>
          <w:tab w:val="left" w:pos="533"/>
          <w:tab w:val="left" w:pos="1517"/>
          <w:tab w:val="left" w:pos="2906"/>
          <w:tab w:val="left" w:pos="3350"/>
          <w:tab w:val="left" w:pos="4574"/>
          <w:tab w:val="left" w:pos="5048"/>
          <w:tab w:val="left" w:pos="5312"/>
          <w:tab w:val="left" w:pos="6296"/>
          <w:tab w:val="left" w:pos="6560"/>
        </w:tabs>
      </w:pPr>
      <w:r>
        <w:tab/>
        <w:t>sa-ka</w:t>
      </w:r>
      <w:r>
        <w:tab/>
        <w:t>na-n=veli</w:t>
      </w:r>
      <w:r>
        <w:tab/>
        <w:t>ti</w:t>
      </w:r>
      <w:r>
        <w:tab/>
        <w:t>Qaquangan</w:t>
      </w:r>
      <w:r>
        <w:tab/>
        <w:t>aya</w:t>
      </w:r>
      <w:r>
        <w:tab/>
        <w:t>a</w:t>
      </w:r>
      <w:r>
        <w:tab/>
        <w:t>tjautsikel</w:t>
      </w:r>
      <w:r w:rsidR="002743B9">
        <w:tab/>
        <w:t>a</w:t>
      </w:r>
      <w:r w:rsidR="002743B9">
        <w:tab/>
        <w:t>si-tsuay-an</w:t>
      </w:r>
    </w:p>
    <w:p w14:paraId="632018D4" w14:textId="77777777" w:rsidR="00800AD8" w:rsidRDefault="00800AD8" w:rsidP="002743B9">
      <w:pPr>
        <w:pStyle w:val="InterlineTrans"/>
        <w:tabs>
          <w:tab w:val="left" w:pos="533"/>
          <w:tab w:val="left" w:pos="1517"/>
          <w:tab w:val="left" w:pos="2906"/>
          <w:tab w:val="left" w:pos="3350"/>
          <w:tab w:val="left" w:pos="4574"/>
          <w:tab w:val="left" w:pos="5048"/>
          <w:tab w:val="left" w:pos="5312"/>
          <w:tab w:val="left" w:pos="6296"/>
          <w:tab w:val="left" w:pos="6560"/>
        </w:tabs>
      </w:pPr>
      <w:r>
        <w:tab/>
        <w:t>and-after</w:t>
      </w:r>
      <w:r>
        <w:tab/>
      </w:r>
      <w:r>
        <w:rPr>
          <w:smallCaps/>
        </w:rPr>
        <w:t>past</w:t>
      </w:r>
      <w:r>
        <w:t>-</w:t>
      </w:r>
      <w:r>
        <w:rPr>
          <w:smallCaps/>
        </w:rPr>
        <w:t>af</w:t>
      </w:r>
      <w:r>
        <w:t>=buy</w:t>
      </w:r>
      <w:r>
        <w:tab/>
      </w:r>
      <w:r>
        <w:rPr>
          <w:smallCaps/>
        </w:rPr>
        <w:t>f.h</w:t>
      </w:r>
      <w:r>
        <w:tab/>
        <w:t>(name)</w:t>
      </w:r>
      <w:r>
        <w:tab/>
        <w:t>say</w:t>
      </w:r>
      <w:r>
        <w:rPr>
          <w:smallCaps/>
        </w:rPr>
        <w:tab/>
        <w:t>c</w:t>
      </w:r>
      <w:r>
        <w:rPr>
          <w:smallCaps/>
        </w:rPr>
        <w:tab/>
      </w:r>
      <w:r>
        <w:t>story</w:t>
      </w:r>
      <w:r w:rsidR="002743B9">
        <w:tab/>
      </w:r>
      <w:r w:rsidR="002743B9">
        <w:rPr>
          <w:smallCaps/>
        </w:rPr>
        <w:t>c</w:t>
      </w:r>
      <w:r w:rsidR="002743B9">
        <w:tab/>
      </w:r>
      <w:r w:rsidR="002743B9">
        <w:rPr>
          <w:smallCaps/>
        </w:rPr>
        <w:t>if</w:t>
      </w:r>
      <w:r w:rsidR="002743B9">
        <w:t>-long.time-</w:t>
      </w:r>
      <w:r w:rsidR="002743B9">
        <w:rPr>
          <w:smallCaps/>
        </w:rPr>
        <w:t>nom</w:t>
      </w:r>
    </w:p>
    <w:p w14:paraId="61655D26" w14:textId="77777777" w:rsidR="00800AD8" w:rsidRDefault="00800AD8">
      <w:pPr>
        <w:pStyle w:val="InterlineFree"/>
      </w:pPr>
      <w:r>
        <w:t>It was the Qaquangan family who bought them, according to the old story.</w:t>
      </w:r>
    </w:p>
    <w:p w14:paraId="08B3565F" w14:textId="77777777" w:rsidR="00800AD8" w:rsidRDefault="00800AD8" w:rsidP="002743B9">
      <w:pPr>
        <w:pStyle w:val="FullTranslation"/>
      </w:pPr>
      <w:r>
        <w:t xml:space="preserve">Once upon a time there were no lice, and no work; so they were bored. “What shall we do to make work for ourselves?” they said to one another. “We would be better off to buy some lice,” they said. They bought some lice, they say; and sowed them in their heads. So now they had work. Now </w:t>
      </w:r>
      <w:r>
        <w:lastRenderedPageBreak/>
        <w:t>when they were bored, they would de-louse one another, and they weren’t bored any longer. It was the Qaquangan family who bought them, according to the old story.</w:t>
      </w:r>
    </w:p>
    <w:p w14:paraId="63052CA3" w14:textId="77777777" w:rsidR="002743B9" w:rsidRPr="002743B9" w:rsidRDefault="00800AD8" w:rsidP="002743B9">
      <w:pPr>
        <w:pStyle w:val="Heading4"/>
      </w:pPr>
      <w:r w:rsidRPr="00996908">
        <w:rPr>
          <w:rStyle w:val="NumTextHeadingChar"/>
        </w:rPr>
        <w:t>030</w:t>
      </w:r>
      <w:r>
        <w:t xml:space="preserve"> ULCERS AND PAIN</w:t>
      </w:r>
      <w:r w:rsidR="002743B9">
        <w:br/>
      </w:r>
      <w:r>
        <w:t>pumuqan katua ngilu</w:t>
      </w:r>
      <w:r w:rsidR="001208B6">
        <w:t xml:space="preserve"> (</w:t>
      </w:r>
      <w:r>
        <w:t>Tjakuvukuvuî village,</w:t>
      </w:r>
      <w:r w:rsidR="001208B6">
        <w:t xml:space="preserve"> </w:t>
      </w:r>
      <w:r w:rsidR="002743B9">
        <w:t>p.202</w:t>
      </w:r>
      <w:r w:rsidR="001208B6">
        <w:t>)</w:t>
      </w:r>
    </w:p>
    <w:p w14:paraId="588E56E9" w14:textId="77777777" w:rsidR="00800AD8" w:rsidRDefault="00DC1AE0" w:rsidP="002743B9">
      <w:pPr>
        <w:pStyle w:val="InterlineText"/>
        <w:tabs>
          <w:tab w:val="left" w:pos="533"/>
          <w:tab w:val="left" w:pos="1097"/>
          <w:tab w:val="left" w:pos="2876"/>
          <w:tab w:val="left" w:pos="3470"/>
          <w:tab w:val="left" w:pos="4559"/>
          <w:tab w:val="left" w:pos="5153"/>
          <w:tab w:val="left" w:pos="5837"/>
          <w:tab w:val="left" w:pos="6431"/>
          <w:tab w:val="left" w:pos="7745"/>
        </w:tabs>
      </w:pPr>
      <w:r w:rsidRPr="003A1D48">
        <w:rPr>
          <w:rStyle w:val="InterlineTextNumChar"/>
        </w:rPr>
        <w:t>001</w:t>
      </w:r>
      <w:r w:rsidR="00800AD8">
        <w:tab/>
        <w:t>ka</w:t>
      </w:r>
      <w:r w:rsidR="00800AD8">
        <w:tab/>
        <w:t>sitsuayan</w:t>
      </w:r>
      <w:r w:rsidR="00800AD8">
        <w:tab/>
        <w:t>neka</w:t>
      </w:r>
      <w:r w:rsidR="00800AD8">
        <w:tab/>
        <w:t>pumuqan,</w:t>
      </w:r>
      <w:r w:rsidR="00800AD8">
        <w:tab/>
        <w:t>neka</w:t>
      </w:r>
      <w:r w:rsidR="00800AD8">
        <w:tab/>
        <w:t>ngilu,</w:t>
      </w:r>
      <w:r w:rsidR="00800AD8">
        <w:tab/>
        <w:t>neka</w:t>
      </w:r>
      <w:r w:rsidR="00800AD8">
        <w:tab/>
        <w:t>sengsengan;</w:t>
      </w:r>
      <w:r w:rsidR="00800AD8">
        <w:tab/>
        <w:t>sa</w:t>
      </w:r>
    </w:p>
    <w:p w14:paraId="67A8FF7C" w14:textId="77777777" w:rsidR="00800AD8" w:rsidRDefault="00800AD8" w:rsidP="002743B9">
      <w:pPr>
        <w:pStyle w:val="InterlineGlossWithTrans"/>
        <w:tabs>
          <w:tab w:val="left" w:pos="533"/>
          <w:tab w:val="left" w:pos="1097"/>
          <w:tab w:val="left" w:pos="2876"/>
          <w:tab w:val="left" w:pos="3470"/>
          <w:tab w:val="left" w:pos="4559"/>
          <w:tab w:val="left" w:pos="5153"/>
          <w:tab w:val="left" w:pos="5837"/>
          <w:tab w:val="left" w:pos="6431"/>
          <w:tab w:val="left" w:pos="7745"/>
        </w:tabs>
      </w:pPr>
      <w:r>
        <w:tab/>
        <w:t>ka</w:t>
      </w:r>
      <w:r>
        <w:tab/>
        <w:t>si-tsuay-an</w:t>
      </w:r>
      <w:r>
        <w:tab/>
        <w:t>neka</w:t>
      </w:r>
      <w:r>
        <w:tab/>
        <w:t>pumuqan</w:t>
      </w:r>
      <w:r>
        <w:tab/>
        <w:t>neka</w:t>
      </w:r>
      <w:r>
        <w:tab/>
        <w:t>ngilu</w:t>
      </w:r>
      <w:r>
        <w:tab/>
        <w:t>neka</w:t>
      </w:r>
      <w:r>
        <w:tab/>
        <w:t>sengseng-an</w:t>
      </w:r>
      <w:r>
        <w:tab/>
        <w:t>sa</w:t>
      </w:r>
    </w:p>
    <w:p w14:paraId="595E25E4" w14:textId="77777777" w:rsidR="00800AD8" w:rsidRDefault="00800AD8" w:rsidP="002743B9">
      <w:pPr>
        <w:pStyle w:val="InterlineTransNoFree"/>
        <w:tabs>
          <w:tab w:val="left" w:pos="1097"/>
          <w:tab w:val="left" w:pos="2876"/>
          <w:tab w:val="left" w:pos="3470"/>
          <w:tab w:val="left" w:pos="4559"/>
          <w:tab w:val="left" w:pos="5153"/>
          <w:tab w:val="left" w:pos="5837"/>
          <w:tab w:val="left" w:pos="6431"/>
          <w:tab w:val="left" w:pos="7745"/>
        </w:tabs>
      </w:pPr>
      <w:r>
        <w:tab/>
        <w:t>after</w:t>
      </w:r>
      <w:r>
        <w:tab/>
      </w:r>
      <w:r>
        <w:rPr>
          <w:smallCaps/>
        </w:rPr>
        <w:t>if</w:t>
      </w:r>
      <w:r>
        <w:t>-long.time-</w:t>
      </w:r>
      <w:r>
        <w:rPr>
          <w:smallCaps/>
        </w:rPr>
        <w:t>nom</w:t>
      </w:r>
      <w:r>
        <w:tab/>
        <w:t>no</w:t>
      </w:r>
      <w:r>
        <w:tab/>
        <w:t>ulcer</w:t>
      </w:r>
      <w:r>
        <w:tab/>
        <w:t>no</w:t>
      </w:r>
      <w:r>
        <w:tab/>
        <w:t>pain</w:t>
      </w:r>
      <w:r>
        <w:tab/>
        <w:t>no</w:t>
      </w:r>
      <w:r>
        <w:tab/>
        <w:t>work-</w:t>
      </w:r>
      <w:r>
        <w:rPr>
          <w:smallCaps/>
        </w:rPr>
        <w:t>nom</w:t>
      </w:r>
      <w:r>
        <w:tab/>
        <w:t>and</w:t>
      </w:r>
    </w:p>
    <w:p w14:paraId="0BE0809C" w14:textId="77777777" w:rsidR="00800AD8" w:rsidRDefault="002743B9" w:rsidP="002743B9">
      <w:pPr>
        <w:pStyle w:val="InterlineText"/>
        <w:tabs>
          <w:tab w:val="left" w:pos="533"/>
          <w:tab w:val="left" w:pos="1937"/>
        </w:tabs>
      </w:pPr>
      <w:r>
        <w:tab/>
        <w:t>masepeî</w:t>
      </w:r>
      <w:r w:rsidR="00800AD8">
        <w:tab/>
        <w:t>itjen.</w:t>
      </w:r>
    </w:p>
    <w:p w14:paraId="3EB29FE9" w14:textId="77777777" w:rsidR="00800AD8" w:rsidRDefault="002743B9" w:rsidP="002743B9">
      <w:pPr>
        <w:pStyle w:val="InterlineGlossWithTrans"/>
        <w:tabs>
          <w:tab w:val="left" w:pos="533"/>
          <w:tab w:val="left" w:pos="1937"/>
        </w:tabs>
      </w:pPr>
      <w:r>
        <w:tab/>
        <w:t>ma-sepeî</w:t>
      </w:r>
      <w:r w:rsidR="00800AD8">
        <w:tab/>
        <w:t>itjen</w:t>
      </w:r>
    </w:p>
    <w:p w14:paraId="65AD932C" w14:textId="77777777" w:rsidR="00800AD8" w:rsidRDefault="002743B9" w:rsidP="002743B9">
      <w:pPr>
        <w:pStyle w:val="InterlineTrans"/>
        <w:tabs>
          <w:tab w:val="left" w:pos="533"/>
          <w:tab w:val="left" w:pos="1937"/>
        </w:tabs>
      </w:pPr>
      <w:r>
        <w:tab/>
      </w:r>
      <w:r>
        <w:rPr>
          <w:smallCaps/>
        </w:rPr>
        <w:t>stat</w:t>
      </w:r>
      <w:r>
        <w:t>-anxious</w:t>
      </w:r>
      <w:r w:rsidR="00800AD8">
        <w:tab/>
      </w:r>
      <w:r w:rsidR="00800AD8">
        <w:rPr>
          <w:smallCaps/>
        </w:rPr>
        <w:t>f.</w:t>
      </w:r>
      <w:r w:rsidR="00800AD8">
        <w:t>we(</w:t>
      </w:r>
      <w:r w:rsidR="00800AD8">
        <w:rPr>
          <w:smallCaps/>
        </w:rPr>
        <w:t>inc</w:t>
      </w:r>
      <w:r w:rsidR="00800AD8">
        <w:t>)</w:t>
      </w:r>
    </w:p>
    <w:p w14:paraId="4EF3DD8B" w14:textId="77777777" w:rsidR="00800AD8" w:rsidRDefault="00800AD8">
      <w:pPr>
        <w:pStyle w:val="InterlineFree"/>
      </w:pPr>
      <w:r>
        <w:t>Once upon a time there were no ulcers, no pain, no work, and we were bored.</w:t>
      </w:r>
    </w:p>
    <w:p w14:paraId="7C87002C" w14:textId="77777777" w:rsidR="00800AD8" w:rsidRDefault="00DC1AE0" w:rsidP="002743B9">
      <w:pPr>
        <w:pStyle w:val="InterlineText"/>
        <w:tabs>
          <w:tab w:val="left" w:pos="533"/>
          <w:tab w:val="left" w:pos="1757"/>
          <w:tab w:val="left" w:pos="2801"/>
          <w:tab w:val="left" w:pos="3290"/>
          <w:tab w:val="left" w:pos="4799"/>
          <w:tab w:val="left" w:pos="5063"/>
          <w:tab w:val="left" w:pos="5987"/>
          <w:tab w:val="left" w:pos="7436"/>
          <w:tab w:val="left" w:pos="7910"/>
        </w:tabs>
      </w:pPr>
      <w:r w:rsidRPr="003A1D48">
        <w:rPr>
          <w:rStyle w:val="InterlineTextNumChar"/>
        </w:rPr>
        <w:t>002</w:t>
      </w:r>
      <w:r w:rsidR="00800AD8">
        <w:tab/>
        <w:t>“kemuda</w:t>
      </w:r>
      <w:r w:rsidR="00800AD8">
        <w:tab/>
        <w:t>itjen</w:t>
      </w:r>
      <w:r w:rsidR="00800AD8">
        <w:tab/>
        <w:t>sa</w:t>
      </w:r>
      <w:r w:rsidR="002743B9">
        <w:tab/>
        <w:t>kaqati</w:t>
      </w:r>
      <w:r w:rsidR="002743B9">
        <w:tab/>
        <w:t>a</w:t>
      </w:r>
      <w:r w:rsidR="002743B9">
        <w:tab/>
        <w:t>tja</w:t>
      </w:r>
      <w:r w:rsidR="002743B9">
        <w:tab/>
        <w:t>sengsengan?”</w:t>
      </w:r>
      <w:r w:rsidR="002743B9">
        <w:tab/>
        <w:t>aya</w:t>
      </w:r>
      <w:r w:rsidR="002743B9">
        <w:tab/>
        <w:t>a</w:t>
      </w:r>
    </w:p>
    <w:p w14:paraId="621EA0A7" w14:textId="77777777" w:rsidR="00800AD8" w:rsidRDefault="00800AD8" w:rsidP="002743B9">
      <w:pPr>
        <w:pStyle w:val="InterlineGlossWithTrans"/>
        <w:tabs>
          <w:tab w:val="left" w:pos="533"/>
          <w:tab w:val="left" w:pos="1757"/>
          <w:tab w:val="left" w:pos="2801"/>
          <w:tab w:val="left" w:pos="3290"/>
          <w:tab w:val="left" w:pos="4799"/>
          <w:tab w:val="left" w:pos="5063"/>
          <w:tab w:val="left" w:pos="5987"/>
          <w:tab w:val="left" w:pos="7436"/>
          <w:tab w:val="left" w:pos="7910"/>
        </w:tabs>
      </w:pPr>
      <w:r>
        <w:tab/>
        <w:t>em=kuda</w:t>
      </w:r>
      <w:r>
        <w:tab/>
        <w:t>itjen</w:t>
      </w:r>
      <w:r>
        <w:tab/>
        <w:t>sa</w:t>
      </w:r>
      <w:r w:rsidR="002743B9">
        <w:tab/>
        <w:t>ka-qati</w:t>
      </w:r>
      <w:r w:rsidR="002743B9">
        <w:tab/>
        <w:t>a</w:t>
      </w:r>
      <w:r w:rsidR="002743B9">
        <w:tab/>
        <w:t>tja</w:t>
      </w:r>
      <w:r w:rsidR="002743B9">
        <w:tab/>
        <w:t>sengseng-an</w:t>
      </w:r>
      <w:r w:rsidR="002743B9">
        <w:tab/>
        <w:t>aya</w:t>
      </w:r>
      <w:r w:rsidR="002743B9">
        <w:tab/>
        <w:t>a</w:t>
      </w:r>
    </w:p>
    <w:p w14:paraId="4C060C7F" w14:textId="77777777" w:rsidR="00800AD8" w:rsidRDefault="00800AD8" w:rsidP="002743B9">
      <w:pPr>
        <w:pStyle w:val="InterlineTransNoFree"/>
        <w:tabs>
          <w:tab w:val="left" w:pos="1757"/>
          <w:tab w:val="left" w:pos="2801"/>
          <w:tab w:val="left" w:pos="3290"/>
          <w:tab w:val="left" w:pos="4799"/>
          <w:tab w:val="left" w:pos="5063"/>
          <w:tab w:val="left" w:pos="5987"/>
          <w:tab w:val="left" w:pos="7436"/>
          <w:tab w:val="left" w:pos="7910"/>
        </w:tabs>
      </w:pPr>
      <w:r>
        <w:tab/>
      </w:r>
      <w:r>
        <w:rPr>
          <w:smallCaps/>
        </w:rPr>
        <w:t>af</w:t>
      </w:r>
      <w:r>
        <w:t>=do.what</w:t>
      </w:r>
      <w:r>
        <w:tab/>
      </w:r>
      <w:r>
        <w:rPr>
          <w:smallCaps/>
        </w:rPr>
        <w:t>f.</w:t>
      </w:r>
      <w:r>
        <w:t>we(</w:t>
      </w:r>
      <w:r>
        <w:rPr>
          <w:smallCaps/>
        </w:rPr>
        <w:t>inc</w:t>
      </w:r>
      <w:r>
        <w:t>)</w:t>
      </w:r>
      <w:r>
        <w:tab/>
        <w:t>and</w:t>
      </w:r>
      <w:r w:rsidR="002743B9">
        <w:tab/>
        <w:t>become-create</w:t>
      </w:r>
      <w:r w:rsidR="002743B9">
        <w:rPr>
          <w:smallCaps/>
        </w:rPr>
        <w:tab/>
        <w:t>c</w:t>
      </w:r>
      <w:r w:rsidR="002743B9">
        <w:rPr>
          <w:smallCaps/>
        </w:rPr>
        <w:tab/>
      </w:r>
      <w:r w:rsidR="002743B9">
        <w:t>our(</w:t>
      </w:r>
      <w:r w:rsidR="002743B9">
        <w:rPr>
          <w:smallCaps/>
        </w:rPr>
        <w:t>inc</w:t>
      </w:r>
      <w:r w:rsidR="002743B9">
        <w:t>)</w:t>
      </w:r>
      <w:r w:rsidR="002743B9">
        <w:tab/>
        <w:t>work-</w:t>
      </w:r>
      <w:r w:rsidR="002743B9">
        <w:rPr>
          <w:smallCaps/>
        </w:rPr>
        <w:t>nom</w:t>
      </w:r>
      <w:r w:rsidR="002743B9">
        <w:tab/>
        <w:t>say</w:t>
      </w:r>
      <w:r w:rsidR="002743B9">
        <w:rPr>
          <w:smallCaps/>
        </w:rPr>
        <w:tab/>
        <w:t>c</w:t>
      </w:r>
    </w:p>
    <w:p w14:paraId="1F1A3835" w14:textId="77777777" w:rsidR="00800AD8" w:rsidRDefault="002743B9" w:rsidP="002743B9">
      <w:pPr>
        <w:pStyle w:val="InterlineText"/>
        <w:tabs>
          <w:tab w:val="left" w:pos="533"/>
        </w:tabs>
      </w:pPr>
      <w:r>
        <w:tab/>
        <w:t>maîavar.</w:t>
      </w:r>
    </w:p>
    <w:p w14:paraId="4BEB1B73" w14:textId="77777777" w:rsidR="00800AD8" w:rsidRDefault="002743B9" w:rsidP="002743B9">
      <w:pPr>
        <w:pStyle w:val="InterlineGlossWithTrans"/>
        <w:tabs>
          <w:tab w:val="left" w:pos="533"/>
        </w:tabs>
      </w:pPr>
      <w:r>
        <w:tab/>
        <w:t>ma-îavar</w:t>
      </w:r>
    </w:p>
    <w:p w14:paraId="1588EE96" w14:textId="77777777" w:rsidR="00800AD8" w:rsidRDefault="002743B9" w:rsidP="002743B9">
      <w:pPr>
        <w:pStyle w:val="InterlineTrans"/>
        <w:tabs>
          <w:tab w:val="left" w:pos="533"/>
        </w:tabs>
      </w:pPr>
      <w:r>
        <w:tab/>
      </w:r>
      <w:r>
        <w:rPr>
          <w:smallCaps/>
        </w:rPr>
        <w:t>stat</w:t>
      </w:r>
      <w:r>
        <w:t>-speak</w:t>
      </w:r>
    </w:p>
    <w:p w14:paraId="4135A1DF" w14:textId="77777777" w:rsidR="00800AD8" w:rsidRDefault="00800AD8">
      <w:pPr>
        <w:pStyle w:val="InterlineFree"/>
      </w:pPr>
      <w:r>
        <w:t>“What shall we do to make work for ourselves?” they said to one another.</w:t>
      </w:r>
    </w:p>
    <w:p w14:paraId="418FB663" w14:textId="77777777" w:rsidR="00800AD8" w:rsidRDefault="00DC1AE0" w:rsidP="002743B9">
      <w:pPr>
        <w:pStyle w:val="InterlineText"/>
        <w:tabs>
          <w:tab w:val="left" w:pos="533"/>
          <w:tab w:val="left" w:pos="2237"/>
          <w:tab w:val="left" w:pos="2501"/>
          <w:tab w:val="left" w:pos="3365"/>
          <w:tab w:val="left" w:pos="4754"/>
          <w:tab w:val="left" w:pos="5258"/>
          <w:tab w:val="left" w:pos="5882"/>
          <w:tab w:val="left" w:pos="6386"/>
          <w:tab w:val="left" w:pos="7475"/>
          <w:tab w:val="left" w:pos="7964"/>
        </w:tabs>
      </w:pPr>
      <w:r w:rsidRPr="003A1D48">
        <w:rPr>
          <w:rStyle w:val="InterlineTextNumChar"/>
        </w:rPr>
        <w:t>003</w:t>
      </w:r>
      <w:r w:rsidR="00800AD8">
        <w:tab/>
        <w:t>“tjamanguaq</w:t>
      </w:r>
      <w:r w:rsidR="00800AD8">
        <w:tab/>
        <w:t>a</w:t>
      </w:r>
      <w:r w:rsidR="00800AD8">
        <w:tab/>
        <w:t>tji</w:t>
      </w:r>
      <w:r w:rsidR="002743B9">
        <w:tab/>
        <w:t>navenli</w:t>
      </w:r>
      <w:r w:rsidR="002743B9">
        <w:tab/>
        <w:t>tua</w:t>
      </w:r>
      <w:r w:rsidR="002743B9">
        <w:tab/>
        <w:t>ngilu</w:t>
      </w:r>
      <w:r w:rsidR="002743B9">
        <w:tab/>
        <w:t>tua</w:t>
      </w:r>
      <w:r w:rsidR="002743B9">
        <w:tab/>
        <w:t>pumuqan,</w:t>
      </w:r>
      <w:r w:rsidR="002743B9">
        <w:tab/>
        <w:t>sa</w:t>
      </w:r>
      <w:r w:rsidR="002743B9">
        <w:tab/>
        <w:t>tja</w:t>
      </w:r>
    </w:p>
    <w:p w14:paraId="4154CDA7" w14:textId="77777777" w:rsidR="00800AD8" w:rsidRDefault="00800AD8" w:rsidP="002743B9">
      <w:pPr>
        <w:pStyle w:val="InterlineGlossWithTrans"/>
        <w:tabs>
          <w:tab w:val="left" w:pos="533"/>
          <w:tab w:val="left" w:pos="2237"/>
          <w:tab w:val="left" w:pos="2501"/>
          <w:tab w:val="left" w:pos="3365"/>
          <w:tab w:val="left" w:pos="4754"/>
          <w:tab w:val="left" w:pos="5258"/>
          <w:tab w:val="left" w:pos="5882"/>
          <w:tab w:val="left" w:pos="6386"/>
          <w:tab w:val="left" w:pos="7475"/>
          <w:tab w:val="left" w:pos="7964"/>
        </w:tabs>
      </w:pPr>
      <w:r>
        <w:tab/>
        <w:t>tja-ma-nguaq</w:t>
      </w:r>
      <w:r>
        <w:tab/>
        <w:t>a</w:t>
      </w:r>
      <w:r>
        <w:tab/>
        <w:t>tji</w:t>
      </w:r>
      <w:r w:rsidR="002743B9">
        <w:tab/>
        <w:t>na-n=veli</w:t>
      </w:r>
      <w:r w:rsidR="002743B9">
        <w:tab/>
        <w:t>tua</w:t>
      </w:r>
      <w:r w:rsidR="002743B9">
        <w:tab/>
        <w:t>ngilu</w:t>
      </w:r>
      <w:r w:rsidR="002743B9">
        <w:tab/>
        <w:t>tua</w:t>
      </w:r>
      <w:r w:rsidR="002743B9">
        <w:tab/>
        <w:t>pumuqan</w:t>
      </w:r>
      <w:r w:rsidR="002743B9">
        <w:tab/>
        <w:t>sa</w:t>
      </w:r>
      <w:r w:rsidR="002743B9">
        <w:tab/>
        <w:t>tja</w:t>
      </w:r>
    </w:p>
    <w:p w14:paraId="6D6269C4" w14:textId="77777777" w:rsidR="00800AD8" w:rsidRDefault="00800AD8" w:rsidP="002743B9">
      <w:pPr>
        <w:pStyle w:val="InterlineTransNoFree"/>
        <w:tabs>
          <w:tab w:val="left" w:pos="2237"/>
          <w:tab w:val="left" w:pos="2501"/>
          <w:tab w:val="left" w:pos="3365"/>
          <w:tab w:val="left" w:pos="4754"/>
          <w:tab w:val="left" w:pos="5258"/>
          <w:tab w:val="left" w:pos="5882"/>
          <w:tab w:val="left" w:pos="6386"/>
          <w:tab w:val="left" w:pos="7475"/>
          <w:tab w:val="left" w:pos="7964"/>
        </w:tabs>
      </w:pPr>
      <w:r>
        <w:tab/>
        <w:t>more-</w:t>
      </w:r>
      <w:r>
        <w:rPr>
          <w:smallCaps/>
        </w:rPr>
        <w:t>stat</w:t>
      </w:r>
      <w:r>
        <w:t>-good</w:t>
      </w:r>
      <w:r>
        <w:rPr>
          <w:smallCaps/>
        </w:rPr>
        <w:tab/>
        <w:t>c</w:t>
      </w:r>
      <w:r>
        <w:rPr>
          <w:smallCaps/>
        </w:rPr>
        <w:tab/>
      </w:r>
      <w:r>
        <w:t>we(</w:t>
      </w:r>
      <w:r>
        <w:rPr>
          <w:smallCaps/>
        </w:rPr>
        <w:t>inc</w:t>
      </w:r>
      <w:r>
        <w:t>)</w:t>
      </w:r>
      <w:r w:rsidR="002743B9">
        <w:tab/>
      </w:r>
      <w:r w:rsidR="002743B9">
        <w:rPr>
          <w:smallCaps/>
        </w:rPr>
        <w:t>past</w:t>
      </w:r>
      <w:r w:rsidR="002743B9">
        <w:t>-</w:t>
      </w:r>
      <w:r w:rsidR="002743B9">
        <w:rPr>
          <w:smallCaps/>
        </w:rPr>
        <w:t>af</w:t>
      </w:r>
      <w:r w:rsidR="002743B9">
        <w:t>=buy</w:t>
      </w:r>
      <w:r w:rsidR="002743B9">
        <w:tab/>
      </w:r>
      <w:r w:rsidR="002743B9">
        <w:rPr>
          <w:smallCaps/>
        </w:rPr>
        <w:t>obl</w:t>
      </w:r>
      <w:r w:rsidR="002743B9">
        <w:tab/>
        <w:t>pain</w:t>
      </w:r>
      <w:r w:rsidR="002743B9">
        <w:tab/>
      </w:r>
      <w:r w:rsidR="002743B9">
        <w:rPr>
          <w:smallCaps/>
        </w:rPr>
        <w:t>obl</w:t>
      </w:r>
      <w:r w:rsidR="002743B9">
        <w:tab/>
        <w:t>ulcer</w:t>
      </w:r>
      <w:r w:rsidR="002743B9">
        <w:tab/>
        <w:t>and</w:t>
      </w:r>
      <w:r w:rsidR="002743B9">
        <w:tab/>
        <w:t>we(</w:t>
      </w:r>
      <w:r w:rsidR="002743B9">
        <w:rPr>
          <w:smallCaps/>
        </w:rPr>
        <w:t>inc</w:t>
      </w:r>
      <w:r w:rsidR="002743B9">
        <w:t>)</w:t>
      </w:r>
    </w:p>
    <w:p w14:paraId="738065D5" w14:textId="77777777" w:rsidR="00800AD8" w:rsidRDefault="002743B9" w:rsidP="002743B9">
      <w:pPr>
        <w:pStyle w:val="InterlineText"/>
        <w:tabs>
          <w:tab w:val="left" w:pos="533"/>
          <w:tab w:val="left" w:pos="1637"/>
          <w:tab w:val="left" w:pos="1901"/>
          <w:tab w:val="left" w:pos="2885"/>
          <w:tab w:val="left" w:pos="3809"/>
        </w:tabs>
      </w:pPr>
      <w:r>
        <w:tab/>
        <w:t>tavaîan</w:t>
      </w:r>
      <w:r>
        <w:tab/>
        <w:t>a</w:t>
      </w:r>
      <w:r>
        <w:tab/>
        <w:t>pitju</w:t>
      </w:r>
      <w:r>
        <w:tab/>
        <w:t>tja</w:t>
      </w:r>
      <w:r>
        <w:tab/>
        <w:t>kula.</w:t>
      </w:r>
    </w:p>
    <w:p w14:paraId="1FCF904C" w14:textId="77777777" w:rsidR="00800AD8" w:rsidRDefault="002743B9" w:rsidP="002743B9">
      <w:pPr>
        <w:pStyle w:val="InterlineGlossWithTrans"/>
        <w:tabs>
          <w:tab w:val="left" w:pos="533"/>
          <w:tab w:val="left" w:pos="1637"/>
          <w:tab w:val="left" w:pos="1901"/>
          <w:tab w:val="left" w:pos="2885"/>
          <w:tab w:val="left" w:pos="3809"/>
        </w:tabs>
      </w:pPr>
      <w:r>
        <w:tab/>
        <w:t>tavaî-an</w:t>
      </w:r>
      <w:r>
        <w:tab/>
        <w:t>a</w:t>
      </w:r>
      <w:r>
        <w:tab/>
        <w:t>pi-tju</w:t>
      </w:r>
      <w:r>
        <w:tab/>
        <w:t>tja</w:t>
      </w:r>
      <w:r>
        <w:tab/>
        <w:t>kula</w:t>
      </w:r>
    </w:p>
    <w:p w14:paraId="78DF6715" w14:textId="77777777" w:rsidR="00800AD8" w:rsidRDefault="002743B9" w:rsidP="002743B9">
      <w:pPr>
        <w:pStyle w:val="InterlineTrans"/>
        <w:tabs>
          <w:tab w:val="left" w:pos="533"/>
          <w:tab w:val="left" w:pos="1637"/>
          <w:tab w:val="left" w:pos="1901"/>
          <w:tab w:val="left" w:pos="2885"/>
          <w:tab w:val="left" w:pos="3809"/>
        </w:tabs>
      </w:pPr>
      <w:r>
        <w:tab/>
        <w:t>upright-</w:t>
      </w:r>
      <w:r>
        <w:rPr>
          <w:smallCaps/>
        </w:rPr>
        <w:t>lf</w:t>
      </w:r>
      <w:r>
        <w:rPr>
          <w:smallCaps/>
        </w:rPr>
        <w:tab/>
        <w:t>c</w:t>
      </w:r>
      <w:r>
        <w:rPr>
          <w:smallCaps/>
        </w:rPr>
        <w:tab/>
      </w:r>
      <w:r>
        <w:t>put-there</w:t>
      </w:r>
      <w:r>
        <w:tab/>
        <w:t>our(</w:t>
      </w:r>
      <w:r>
        <w:rPr>
          <w:smallCaps/>
        </w:rPr>
        <w:t>inc</w:t>
      </w:r>
      <w:r>
        <w:t>)</w:t>
      </w:r>
      <w:r>
        <w:tab/>
        <w:t>foot</w:t>
      </w:r>
    </w:p>
    <w:p w14:paraId="2D8288AA" w14:textId="77777777" w:rsidR="00800AD8" w:rsidRDefault="00800AD8">
      <w:pPr>
        <w:pStyle w:val="InterlineFree"/>
      </w:pPr>
      <w:r>
        <w:t>“We would be better off to buy some pain and ulcers, and plant them in our legs.</w:t>
      </w:r>
    </w:p>
    <w:p w14:paraId="03C1BB4D" w14:textId="77777777" w:rsidR="00800AD8" w:rsidRDefault="00DC1AE0" w:rsidP="002743B9">
      <w:pPr>
        <w:pStyle w:val="InterlineText"/>
        <w:tabs>
          <w:tab w:val="left" w:pos="533"/>
          <w:tab w:val="left" w:pos="1187"/>
          <w:tab w:val="left" w:pos="2351"/>
          <w:tab w:val="left" w:pos="3815"/>
          <w:tab w:val="left" w:pos="4079"/>
          <w:tab w:val="left" w:pos="6743"/>
          <w:tab w:val="left" w:pos="7217"/>
          <w:tab w:val="left" w:pos="7481"/>
        </w:tabs>
      </w:pPr>
      <w:r w:rsidRPr="003A1D48">
        <w:rPr>
          <w:rStyle w:val="InterlineTextNumChar"/>
        </w:rPr>
        <w:t>004</w:t>
      </w:r>
      <w:r w:rsidR="00800AD8">
        <w:tab/>
        <w:t>nu</w:t>
      </w:r>
      <w:r w:rsidR="00800AD8">
        <w:tab/>
        <w:t>lemutud</w:t>
      </w:r>
      <w:r w:rsidR="00800AD8">
        <w:tab/>
        <w:t>kitjen</w:t>
      </w:r>
      <w:r w:rsidR="00800AD8">
        <w:tab/>
        <w:t>a</w:t>
      </w:r>
      <w:r w:rsidR="00800AD8">
        <w:tab/>
        <w:t>masusepeîan,”</w:t>
      </w:r>
      <w:r w:rsidR="00800AD8">
        <w:tab/>
        <w:t>aya</w:t>
      </w:r>
      <w:r w:rsidR="00800AD8">
        <w:tab/>
        <w:t>a</w:t>
      </w:r>
      <w:r w:rsidR="002743B9">
        <w:tab/>
        <w:t>maîavar.</w:t>
      </w:r>
    </w:p>
    <w:p w14:paraId="3A3B2EC6" w14:textId="77777777" w:rsidR="00800AD8" w:rsidRDefault="00800AD8" w:rsidP="002743B9">
      <w:pPr>
        <w:pStyle w:val="InterlineGlossWithTrans"/>
        <w:tabs>
          <w:tab w:val="left" w:pos="533"/>
          <w:tab w:val="left" w:pos="1187"/>
          <w:tab w:val="left" w:pos="2351"/>
          <w:tab w:val="left" w:pos="3815"/>
          <w:tab w:val="left" w:pos="4079"/>
          <w:tab w:val="left" w:pos="6743"/>
          <w:tab w:val="left" w:pos="7217"/>
          <w:tab w:val="left" w:pos="7481"/>
        </w:tabs>
      </w:pPr>
      <w:r>
        <w:tab/>
        <w:t>nu</w:t>
      </w:r>
      <w:r>
        <w:tab/>
        <w:t>em=lutud</w:t>
      </w:r>
      <w:r>
        <w:tab/>
        <w:t>ki-itjen</w:t>
      </w:r>
      <w:r>
        <w:tab/>
        <w:t>a</w:t>
      </w:r>
      <w:r>
        <w:tab/>
        <w:t>ma-su-sepeî-an</w:t>
      </w:r>
      <w:r>
        <w:tab/>
        <w:t>aya</w:t>
      </w:r>
      <w:r>
        <w:tab/>
        <w:t>a</w:t>
      </w:r>
      <w:r w:rsidR="002743B9">
        <w:tab/>
        <w:t>ma-îavar</w:t>
      </w:r>
    </w:p>
    <w:p w14:paraId="0B7E2572" w14:textId="77777777" w:rsidR="00800AD8" w:rsidRDefault="00800AD8" w:rsidP="002743B9">
      <w:pPr>
        <w:pStyle w:val="InterlineTrans"/>
        <w:tabs>
          <w:tab w:val="left" w:pos="533"/>
          <w:tab w:val="left" w:pos="1187"/>
          <w:tab w:val="left" w:pos="2351"/>
          <w:tab w:val="left" w:pos="3815"/>
          <w:tab w:val="left" w:pos="4079"/>
          <w:tab w:val="left" w:pos="6743"/>
          <w:tab w:val="left" w:pos="7217"/>
          <w:tab w:val="left" w:pos="7481"/>
        </w:tabs>
        <w:rPr>
          <w:smallCaps/>
        </w:rPr>
      </w:pPr>
      <w:r>
        <w:tab/>
        <w:t>when</w:t>
      </w:r>
      <w:r>
        <w:tab/>
      </w:r>
      <w:r>
        <w:rPr>
          <w:smallCaps/>
        </w:rPr>
        <w:t>af</w:t>
      </w:r>
      <w:r>
        <w:t>=painful</w:t>
      </w:r>
      <w:r>
        <w:tab/>
        <w:t>will-</w:t>
      </w:r>
      <w:r>
        <w:rPr>
          <w:smallCaps/>
        </w:rPr>
        <w:t>f.</w:t>
      </w:r>
      <w:r>
        <w:t>we(</w:t>
      </w:r>
      <w:r>
        <w:rPr>
          <w:smallCaps/>
        </w:rPr>
        <w:t>inc</w:t>
      </w:r>
      <w:r>
        <w:t>)</w:t>
      </w:r>
      <w:r>
        <w:rPr>
          <w:smallCaps/>
        </w:rPr>
        <w:tab/>
        <w:t>c</w:t>
      </w:r>
      <w:r>
        <w:rPr>
          <w:smallCaps/>
        </w:rPr>
        <w:tab/>
        <w:t>stat</w:t>
      </w:r>
      <w:r>
        <w:t>-remove-anxious-</w:t>
      </w:r>
      <w:r>
        <w:rPr>
          <w:smallCaps/>
        </w:rPr>
        <w:t>nom</w:t>
      </w:r>
      <w:r>
        <w:tab/>
        <w:t>say</w:t>
      </w:r>
      <w:r>
        <w:rPr>
          <w:smallCaps/>
        </w:rPr>
        <w:tab/>
        <w:t>c</w:t>
      </w:r>
      <w:r w:rsidR="002743B9">
        <w:tab/>
      </w:r>
      <w:r w:rsidR="002743B9">
        <w:rPr>
          <w:smallCaps/>
        </w:rPr>
        <w:t>stat</w:t>
      </w:r>
      <w:r w:rsidR="002743B9">
        <w:t>-speak</w:t>
      </w:r>
    </w:p>
    <w:p w14:paraId="016F2CC8" w14:textId="77777777" w:rsidR="00800AD8" w:rsidRDefault="00800AD8">
      <w:pPr>
        <w:pStyle w:val="InterlineFree"/>
      </w:pPr>
      <w:r>
        <w:t>When they are painful, we won’t feel bored,” they said to one another.</w:t>
      </w:r>
    </w:p>
    <w:p w14:paraId="2115A822" w14:textId="77777777" w:rsidR="00800AD8" w:rsidRDefault="00DC1AE0" w:rsidP="002743B9">
      <w:pPr>
        <w:pStyle w:val="InterlineText"/>
        <w:tabs>
          <w:tab w:val="left" w:pos="533"/>
          <w:tab w:val="left" w:pos="1022"/>
          <w:tab w:val="left" w:pos="1886"/>
          <w:tab w:val="left" w:pos="2375"/>
          <w:tab w:val="left" w:pos="3479"/>
          <w:tab w:val="left" w:pos="3743"/>
          <w:tab w:val="left" w:pos="4727"/>
          <w:tab w:val="left" w:pos="5336"/>
        </w:tabs>
      </w:pPr>
      <w:r w:rsidRPr="003A1D48">
        <w:rPr>
          <w:rStyle w:val="InterlineTextNumChar"/>
        </w:rPr>
        <w:t>005</w:t>
      </w:r>
      <w:r w:rsidR="00800AD8">
        <w:tab/>
        <w:t>qau</w:t>
      </w:r>
      <w:r w:rsidR="00800AD8">
        <w:tab/>
        <w:t>venli,</w:t>
      </w:r>
      <w:r w:rsidR="00800AD8">
        <w:tab/>
        <w:t>sa</w:t>
      </w:r>
      <w:r w:rsidR="00800AD8">
        <w:tab/>
        <w:t>tavaîan</w:t>
      </w:r>
      <w:r w:rsidR="002743B9">
        <w:tab/>
        <w:t>a</w:t>
      </w:r>
      <w:r w:rsidR="002743B9">
        <w:tab/>
        <w:t>pitju</w:t>
      </w:r>
      <w:r w:rsidR="002743B9">
        <w:tab/>
        <w:t>kula,</w:t>
      </w:r>
      <w:r w:rsidR="002743B9">
        <w:tab/>
        <w:t>aya.</w:t>
      </w:r>
    </w:p>
    <w:p w14:paraId="56DFF206" w14:textId="77777777" w:rsidR="00800AD8" w:rsidRDefault="00800AD8" w:rsidP="002743B9">
      <w:pPr>
        <w:pStyle w:val="InterlineGlossWithTrans"/>
        <w:tabs>
          <w:tab w:val="left" w:pos="533"/>
          <w:tab w:val="left" w:pos="1022"/>
          <w:tab w:val="left" w:pos="1886"/>
          <w:tab w:val="left" w:pos="2375"/>
          <w:tab w:val="left" w:pos="3479"/>
          <w:tab w:val="left" w:pos="3743"/>
          <w:tab w:val="left" w:pos="4727"/>
          <w:tab w:val="left" w:pos="5336"/>
        </w:tabs>
      </w:pPr>
      <w:r>
        <w:tab/>
        <w:t>qau</w:t>
      </w:r>
      <w:r>
        <w:tab/>
        <w:t>n=veli</w:t>
      </w:r>
      <w:r>
        <w:tab/>
        <w:t>sa</w:t>
      </w:r>
      <w:r>
        <w:tab/>
        <w:t>tavaî-an</w:t>
      </w:r>
      <w:r w:rsidR="002743B9">
        <w:tab/>
        <w:t>a</w:t>
      </w:r>
      <w:r w:rsidR="002743B9">
        <w:tab/>
        <w:t>pi-tju</w:t>
      </w:r>
      <w:r w:rsidR="002743B9">
        <w:tab/>
        <w:t>kula</w:t>
      </w:r>
      <w:r w:rsidR="002743B9">
        <w:tab/>
        <w:t>aya</w:t>
      </w:r>
    </w:p>
    <w:p w14:paraId="6854B512" w14:textId="77777777" w:rsidR="00800AD8" w:rsidRDefault="00800AD8" w:rsidP="002743B9">
      <w:pPr>
        <w:pStyle w:val="InterlineTrans"/>
        <w:tabs>
          <w:tab w:val="left" w:pos="533"/>
          <w:tab w:val="left" w:pos="1022"/>
          <w:tab w:val="left" w:pos="1886"/>
          <w:tab w:val="left" w:pos="2375"/>
          <w:tab w:val="left" w:pos="3479"/>
          <w:tab w:val="left" w:pos="3743"/>
          <w:tab w:val="left" w:pos="4727"/>
          <w:tab w:val="left" w:pos="5336"/>
        </w:tabs>
      </w:pPr>
      <w:r>
        <w:tab/>
        <w:t>so</w:t>
      </w:r>
      <w:r>
        <w:tab/>
      </w:r>
      <w:r>
        <w:rPr>
          <w:smallCaps/>
        </w:rPr>
        <w:t>af</w:t>
      </w:r>
      <w:r>
        <w:t>=buy</w:t>
      </w:r>
      <w:r>
        <w:tab/>
        <w:t>and</w:t>
      </w:r>
      <w:r>
        <w:tab/>
        <w:t>upright-</w:t>
      </w:r>
      <w:r>
        <w:rPr>
          <w:smallCaps/>
        </w:rPr>
        <w:t>lf</w:t>
      </w:r>
      <w:r w:rsidR="002743B9">
        <w:rPr>
          <w:smallCaps/>
        </w:rPr>
        <w:tab/>
        <w:t>c</w:t>
      </w:r>
      <w:r w:rsidR="002743B9">
        <w:rPr>
          <w:smallCaps/>
        </w:rPr>
        <w:tab/>
      </w:r>
      <w:r w:rsidR="002743B9">
        <w:t>put-there</w:t>
      </w:r>
      <w:r w:rsidR="002743B9">
        <w:tab/>
        <w:t>foot</w:t>
      </w:r>
      <w:r w:rsidR="002743B9">
        <w:tab/>
        <w:t>say</w:t>
      </w:r>
    </w:p>
    <w:p w14:paraId="14B35074" w14:textId="77777777" w:rsidR="00800AD8" w:rsidRDefault="00800AD8">
      <w:pPr>
        <w:pStyle w:val="InterlineFree"/>
      </w:pPr>
      <w:r>
        <w:t>So they bought them and planted them in their legs, it is said.</w:t>
      </w:r>
    </w:p>
    <w:p w14:paraId="3E222E9C" w14:textId="77777777" w:rsidR="00800AD8" w:rsidRDefault="00DC1AE0" w:rsidP="002743B9">
      <w:pPr>
        <w:pStyle w:val="InterlineText"/>
        <w:tabs>
          <w:tab w:val="left" w:pos="533"/>
          <w:tab w:val="left" w:pos="1577"/>
          <w:tab w:val="left" w:pos="2336"/>
          <w:tab w:val="left" w:pos="3260"/>
          <w:tab w:val="left" w:pos="3749"/>
          <w:tab w:val="left" w:pos="4778"/>
          <w:tab w:val="left" w:pos="5267"/>
          <w:tab w:val="left" w:pos="5891"/>
        </w:tabs>
      </w:pPr>
      <w:r w:rsidRPr="003A1D48">
        <w:rPr>
          <w:rStyle w:val="InterlineTextNumChar"/>
        </w:rPr>
        <w:t>006</w:t>
      </w:r>
      <w:r w:rsidR="00800AD8">
        <w:tab/>
        <w:t>avanu</w:t>
      </w:r>
      <w:r w:rsidR="00800AD8">
        <w:tab/>
        <w:t>sika</w:t>
      </w:r>
      <w:r w:rsidR="00800AD8">
        <w:tab/>
        <w:t>izua</w:t>
      </w:r>
      <w:r w:rsidR="00800AD8">
        <w:tab/>
        <w:t>nua</w:t>
      </w:r>
      <w:r w:rsidR="002743B9">
        <w:tab/>
        <w:t>pumuqan</w:t>
      </w:r>
      <w:r w:rsidR="002743B9">
        <w:tab/>
        <w:t>nua</w:t>
      </w:r>
      <w:r w:rsidR="002743B9">
        <w:tab/>
        <w:t>ngilu</w:t>
      </w:r>
      <w:r w:rsidR="002743B9">
        <w:tab/>
        <w:t>tutsu.</w:t>
      </w:r>
    </w:p>
    <w:p w14:paraId="4062E08D" w14:textId="77777777" w:rsidR="00800AD8" w:rsidRDefault="00800AD8" w:rsidP="002743B9">
      <w:pPr>
        <w:pStyle w:val="InterlineGlossWithTrans"/>
        <w:tabs>
          <w:tab w:val="left" w:pos="533"/>
          <w:tab w:val="left" w:pos="1577"/>
          <w:tab w:val="left" w:pos="2336"/>
          <w:tab w:val="left" w:pos="3260"/>
          <w:tab w:val="left" w:pos="3749"/>
          <w:tab w:val="left" w:pos="4778"/>
          <w:tab w:val="left" w:pos="5267"/>
          <w:tab w:val="left" w:pos="5891"/>
        </w:tabs>
      </w:pPr>
      <w:r>
        <w:tab/>
        <w:t>avan</w:t>
      </w:r>
      <w:r w:rsidR="007800F5">
        <w:t xml:space="preserve"> n</w:t>
      </w:r>
      <w:r>
        <w:t>u</w:t>
      </w:r>
      <w:r>
        <w:tab/>
        <w:t>sika</w:t>
      </w:r>
      <w:r>
        <w:tab/>
        <w:t>i-zua</w:t>
      </w:r>
      <w:r>
        <w:tab/>
        <w:t>nua</w:t>
      </w:r>
      <w:r w:rsidR="002743B9">
        <w:tab/>
        <w:t>pumuqan</w:t>
      </w:r>
      <w:r w:rsidR="002743B9">
        <w:tab/>
        <w:t>nua</w:t>
      </w:r>
      <w:r w:rsidR="002743B9">
        <w:tab/>
        <w:t>ngilu</w:t>
      </w:r>
      <w:r w:rsidR="002743B9">
        <w:tab/>
        <w:t>tu-tsu</w:t>
      </w:r>
    </w:p>
    <w:p w14:paraId="2C4D5ECF" w14:textId="77777777" w:rsidR="00800AD8" w:rsidRDefault="00800AD8" w:rsidP="002743B9">
      <w:pPr>
        <w:pStyle w:val="InterlineTrans"/>
        <w:tabs>
          <w:tab w:val="left" w:pos="533"/>
          <w:tab w:val="left" w:pos="1577"/>
          <w:tab w:val="left" w:pos="2336"/>
          <w:tab w:val="left" w:pos="3260"/>
          <w:tab w:val="left" w:pos="3749"/>
          <w:tab w:val="left" w:pos="4778"/>
          <w:tab w:val="left" w:pos="5267"/>
          <w:tab w:val="left" w:pos="5891"/>
        </w:tabs>
      </w:pPr>
      <w:r>
        <w:tab/>
        <w:t>exact</w:t>
      </w:r>
      <w:r w:rsidR="007800F5">
        <w:t xml:space="preserve"> of</w:t>
      </w:r>
      <w:r>
        <w:tab/>
        <w:t>reason</w:t>
      </w:r>
      <w:r>
        <w:tab/>
      </w:r>
      <w:r>
        <w:rPr>
          <w:smallCaps/>
        </w:rPr>
        <w:t>loc</w:t>
      </w:r>
      <w:r>
        <w:t>-that</w:t>
      </w:r>
      <w:r>
        <w:tab/>
        <w:t>of</w:t>
      </w:r>
      <w:r w:rsidR="002743B9">
        <w:tab/>
        <w:t>ulcer</w:t>
      </w:r>
      <w:r w:rsidR="002743B9">
        <w:tab/>
        <w:t>of</w:t>
      </w:r>
      <w:r w:rsidR="002743B9">
        <w:tab/>
        <w:t>pain</w:t>
      </w:r>
      <w:r w:rsidR="002743B9">
        <w:tab/>
      </w:r>
      <w:r w:rsidR="002743B9">
        <w:rPr>
          <w:smallCaps/>
        </w:rPr>
        <w:t>obl</w:t>
      </w:r>
      <w:r w:rsidR="002743B9">
        <w:t>-this</w:t>
      </w:r>
    </w:p>
    <w:p w14:paraId="2F3B0005" w14:textId="77777777" w:rsidR="00800AD8" w:rsidRDefault="00800AD8">
      <w:pPr>
        <w:pStyle w:val="InterlineFree"/>
      </w:pPr>
      <w:r>
        <w:t>That’s why there are ulcers and pain now.</w:t>
      </w:r>
    </w:p>
    <w:p w14:paraId="057C8AF9" w14:textId="77777777" w:rsidR="00800AD8" w:rsidRDefault="00DC1AE0" w:rsidP="002743B9">
      <w:pPr>
        <w:pStyle w:val="InterlineText"/>
        <w:tabs>
          <w:tab w:val="left" w:pos="533"/>
          <w:tab w:val="left" w:pos="1517"/>
          <w:tab w:val="left" w:pos="2906"/>
          <w:tab w:val="left" w:pos="3350"/>
          <w:tab w:val="left" w:pos="4154"/>
          <w:tab w:val="left" w:pos="5018"/>
          <w:tab w:val="left" w:pos="5882"/>
          <w:tab w:val="left" w:pos="6356"/>
          <w:tab w:val="left" w:pos="6620"/>
          <w:tab w:val="left" w:pos="7604"/>
          <w:tab w:val="left" w:pos="7868"/>
        </w:tabs>
      </w:pPr>
      <w:r w:rsidRPr="003A1D48">
        <w:rPr>
          <w:rStyle w:val="InterlineTextNumChar"/>
        </w:rPr>
        <w:t>007</w:t>
      </w:r>
      <w:r w:rsidR="00800AD8">
        <w:tab/>
        <w:t>saka</w:t>
      </w:r>
      <w:r w:rsidR="00800AD8">
        <w:tab/>
        <w:t>navenli</w:t>
      </w:r>
      <w:r w:rsidR="002743B9">
        <w:tab/>
        <w:t>ti</w:t>
      </w:r>
      <w:r w:rsidR="002743B9">
        <w:tab/>
        <w:t>Tsuluî</w:t>
      </w:r>
      <w:r w:rsidR="002743B9">
        <w:tab/>
        <w:t>kati</w:t>
      </w:r>
      <w:r w:rsidR="002743B9">
        <w:tab/>
        <w:t>Taupili,</w:t>
      </w:r>
      <w:r w:rsidR="002743B9">
        <w:tab/>
        <w:t>aya</w:t>
      </w:r>
      <w:r w:rsidR="002743B9">
        <w:tab/>
        <w:t>a</w:t>
      </w:r>
      <w:r w:rsidR="002743B9">
        <w:tab/>
        <w:t>tjautsikel</w:t>
      </w:r>
      <w:r w:rsidR="002743B9">
        <w:tab/>
        <w:t>a</w:t>
      </w:r>
      <w:r w:rsidR="002743B9">
        <w:tab/>
        <w:t>masi</w:t>
      </w:r>
    </w:p>
    <w:p w14:paraId="15EC2D0E" w14:textId="77777777" w:rsidR="00800AD8" w:rsidRDefault="00800AD8" w:rsidP="002743B9">
      <w:pPr>
        <w:pStyle w:val="InterlineGlossWithTrans"/>
        <w:tabs>
          <w:tab w:val="left" w:pos="533"/>
          <w:tab w:val="left" w:pos="1517"/>
          <w:tab w:val="left" w:pos="2906"/>
          <w:tab w:val="left" w:pos="3350"/>
          <w:tab w:val="left" w:pos="4154"/>
          <w:tab w:val="left" w:pos="5018"/>
          <w:tab w:val="left" w:pos="5882"/>
          <w:tab w:val="left" w:pos="6356"/>
          <w:tab w:val="left" w:pos="6620"/>
          <w:tab w:val="left" w:pos="7604"/>
          <w:tab w:val="left" w:pos="7868"/>
        </w:tabs>
      </w:pPr>
      <w:r>
        <w:tab/>
        <w:t>sa-ka</w:t>
      </w:r>
      <w:r>
        <w:tab/>
        <w:t>na-n=veli</w:t>
      </w:r>
      <w:r w:rsidR="002743B9">
        <w:tab/>
        <w:t>ti</w:t>
      </w:r>
      <w:r w:rsidR="002743B9">
        <w:tab/>
        <w:t>Tsuluî</w:t>
      </w:r>
      <w:r w:rsidR="002743B9">
        <w:tab/>
        <w:t>ka-ti</w:t>
      </w:r>
      <w:r w:rsidR="002743B9">
        <w:tab/>
        <w:t>Taupili</w:t>
      </w:r>
      <w:r w:rsidR="002743B9">
        <w:tab/>
        <w:t>aya</w:t>
      </w:r>
      <w:r w:rsidR="002743B9">
        <w:tab/>
        <w:t>a</w:t>
      </w:r>
      <w:r w:rsidR="002743B9">
        <w:tab/>
        <w:t>tjautsikel</w:t>
      </w:r>
      <w:r w:rsidR="002743B9">
        <w:tab/>
        <w:t>a</w:t>
      </w:r>
      <w:r w:rsidR="002743B9">
        <w:tab/>
        <w:t>masi</w:t>
      </w:r>
    </w:p>
    <w:p w14:paraId="20892736" w14:textId="77777777" w:rsidR="00800AD8" w:rsidRDefault="00800AD8" w:rsidP="002743B9">
      <w:pPr>
        <w:pStyle w:val="InterlineTransNoFree"/>
        <w:tabs>
          <w:tab w:val="left" w:pos="1517"/>
          <w:tab w:val="left" w:pos="2906"/>
          <w:tab w:val="left" w:pos="3350"/>
          <w:tab w:val="left" w:pos="4154"/>
          <w:tab w:val="left" w:pos="5018"/>
          <w:tab w:val="left" w:pos="5882"/>
          <w:tab w:val="left" w:pos="6356"/>
          <w:tab w:val="left" w:pos="6620"/>
          <w:tab w:val="left" w:pos="7604"/>
          <w:tab w:val="left" w:pos="7868"/>
        </w:tabs>
      </w:pPr>
      <w:r>
        <w:tab/>
        <w:t>and-after</w:t>
      </w:r>
      <w:r>
        <w:tab/>
      </w:r>
      <w:r>
        <w:rPr>
          <w:smallCaps/>
        </w:rPr>
        <w:t>past</w:t>
      </w:r>
      <w:r>
        <w:t>-</w:t>
      </w:r>
      <w:r>
        <w:rPr>
          <w:smallCaps/>
        </w:rPr>
        <w:t>af</w:t>
      </w:r>
      <w:r>
        <w:t>=buy</w:t>
      </w:r>
      <w:r w:rsidR="002743B9">
        <w:tab/>
      </w:r>
      <w:r w:rsidR="002743B9">
        <w:rPr>
          <w:smallCaps/>
        </w:rPr>
        <w:t>f.h</w:t>
      </w:r>
      <w:r w:rsidR="002743B9">
        <w:tab/>
        <w:t>(name)</w:t>
      </w:r>
      <w:r w:rsidR="002743B9">
        <w:tab/>
        <w:t>and-</w:t>
      </w:r>
      <w:r w:rsidR="002743B9">
        <w:rPr>
          <w:smallCaps/>
        </w:rPr>
        <w:t>f.h</w:t>
      </w:r>
      <w:r w:rsidR="002743B9">
        <w:tab/>
        <w:t>(name)</w:t>
      </w:r>
      <w:r w:rsidR="002743B9">
        <w:tab/>
        <w:t>say</w:t>
      </w:r>
      <w:r w:rsidR="002743B9">
        <w:rPr>
          <w:smallCaps/>
        </w:rPr>
        <w:tab/>
        <w:t>c</w:t>
      </w:r>
      <w:r w:rsidR="002743B9">
        <w:tab/>
        <w:t>story</w:t>
      </w:r>
      <w:r w:rsidR="002743B9">
        <w:rPr>
          <w:smallCaps/>
        </w:rPr>
        <w:tab/>
        <w:t>c</w:t>
      </w:r>
      <w:r w:rsidR="002743B9">
        <w:rPr>
          <w:smallCaps/>
        </w:rPr>
        <w:tab/>
      </w:r>
      <w:r w:rsidR="002743B9">
        <w:t>from</w:t>
      </w:r>
    </w:p>
    <w:p w14:paraId="48B21424" w14:textId="77777777" w:rsidR="00800AD8" w:rsidRDefault="00800AD8" w:rsidP="002743B9">
      <w:pPr>
        <w:pStyle w:val="InterlineText"/>
        <w:tabs>
          <w:tab w:val="left" w:pos="533"/>
        </w:tabs>
      </w:pPr>
      <w:r>
        <w:tab/>
        <w:t>tsuay.</w:t>
      </w:r>
    </w:p>
    <w:p w14:paraId="72BB7487" w14:textId="77777777" w:rsidR="00800AD8" w:rsidRDefault="00800AD8" w:rsidP="002743B9">
      <w:pPr>
        <w:pStyle w:val="InterlineGlossWithTrans"/>
        <w:tabs>
          <w:tab w:val="left" w:pos="533"/>
        </w:tabs>
      </w:pPr>
      <w:r>
        <w:tab/>
        <w:t>tsuay</w:t>
      </w:r>
    </w:p>
    <w:p w14:paraId="1C725BE0" w14:textId="77777777" w:rsidR="00800AD8" w:rsidRDefault="00800AD8" w:rsidP="002743B9">
      <w:pPr>
        <w:pStyle w:val="InterlineTrans"/>
        <w:tabs>
          <w:tab w:val="left" w:pos="533"/>
        </w:tabs>
      </w:pPr>
      <w:r>
        <w:tab/>
        <w:t>long.time</w:t>
      </w:r>
    </w:p>
    <w:p w14:paraId="6A3B6B87" w14:textId="77777777" w:rsidR="00800AD8" w:rsidRDefault="00800AD8">
      <w:pPr>
        <w:pStyle w:val="InterlineFree"/>
      </w:pPr>
      <w:r>
        <w:t>It was the Tsuluî and Taupili families that bought them, according to the old story.</w:t>
      </w:r>
    </w:p>
    <w:p w14:paraId="0498FB01" w14:textId="77777777" w:rsidR="00800AD8" w:rsidRDefault="00800AD8" w:rsidP="002743B9">
      <w:pPr>
        <w:pStyle w:val="FullTranslation"/>
      </w:pPr>
      <w:r>
        <w:t>Once upon a time there were no ulcers, no pain, no work, and we were bored. “What shall we do to make work for ourselves?” they said to one another. “We would be better off to buy some pain and ulcers, and plant them in our legs. When they are painful, we won’t feel bored,” they said to one another. So they bought them and planted them in their legs, it is said. That’s why there are ulcers and pain now. It was the Tsuluî and Taupili families that bought them, acc</w:t>
      </w:r>
      <w:r w:rsidR="002743B9">
        <w:t>ording to the old story.</w:t>
      </w:r>
    </w:p>
    <w:p w14:paraId="7BE20A7C" w14:textId="77777777" w:rsidR="00800AD8" w:rsidRDefault="00800AD8">
      <w:pPr>
        <w:pStyle w:val="Heading4"/>
      </w:pPr>
      <w:r w:rsidRPr="00996908">
        <w:rPr>
          <w:rStyle w:val="NumTextHeadingChar"/>
        </w:rPr>
        <w:lastRenderedPageBreak/>
        <w:t>031</w:t>
      </w:r>
      <w:r>
        <w:t xml:space="preserve"> ARECA/BETEL TREE</w:t>
      </w:r>
      <w:r w:rsidR="00143908">
        <w:br/>
      </w:r>
      <w:r>
        <w:t>saviki</w:t>
      </w:r>
      <w:r w:rsidR="001208B6">
        <w:t xml:space="preserve"> (</w:t>
      </w:r>
      <w:r>
        <w:t>Tjakuvukuvuî village, p.203</w:t>
      </w:r>
      <w:r w:rsidR="001208B6">
        <w:t>)</w:t>
      </w:r>
    </w:p>
    <w:p w14:paraId="29B92EEF" w14:textId="77777777" w:rsidR="00800AD8" w:rsidRDefault="00DC1AE0" w:rsidP="00143908">
      <w:pPr>
        <w:pStyle w:val="InterlineText"/>
        <w:tabs>
          <w:tab w:val="left" w:pos="533"/>
          <w:tab w:val="left" w:pos="1097"/>
          <w:tab w:val="left" w:pos="2876"/>
          <w:tab w:val="left" w:pos="3800"/>
          <w:tab w:val="left" w:pos="4244"/>
          <w:tab w:val="left" w:pos="4583"/>
        </w:tabs>
      </w:pPr>
      <w:r w:rsidRPr="003A1D48">
        <w:rPr>
          <w:rStyle w:val="InterlineTextNumChar"/>
        </w:rPr>
        <w:t>001</w:t>
      </w:r>
      <w:r w:rsidR="00800AD8">
        <w:tab/>
        <w:t>ka</w:t>
      </w:r>
      <w:r w:rsidR="00800AD8">
        <w:tab/>
        <w:t>sitsuayan</w:t>
      </w:r>
      <w:r w:rsidR="00800AD8">
        <w:tab/>
        <w:t>izua</w:t>
      </w:r>
      <w:r w:rsidR="00143908">
        <w:tab/>
        <w:t>ti</w:t>
      </w:r>
      <w:r w:rsidR="00143908">
        <w:tab/>
        <w:t>sa</w:t>
      </w:r>
      <w:r w:rsidR="00143908">
        <w:tab/>
        <w:t>Tjukutjuku.</w:t>
      </w:r>
    </w:p>
    <w:p w14:paraId="404A5247" w14:textId="77777777" w:rsidR="00800AD8" w:rsidRDefault="00800AD8" w:rsidP="00143908">
      <w:pPr>
        <w:pStyle w:val="InterlineGlossWithTrans"/>
        <w:tabs>
          <w:tab w:val="left" w:pos="533"/>
          <w:tab w:val="left" w:pos="1097"/>
          <w:tab w:val="left" w:pos="2876"/>
          <w:tab w:val="left" w:pos="3800"/>
          <w:tab w:val="left" w:pos="4244"/>
          <w:tab w:val="left" w:pos="4583"/>
        </w:tabs>
      </w:pPr>
      <w:r>
        <w:tab/>
        <w:t>ka</w:t>
      </w:r>
      <w:r>
        <w:tab/>
        <w:t>si-tsuay-an</w:t>
      </w:r>
      <w:r>
        <w:tab/>
        <w:t>i-zua</w:t>
      </w:r>
      <w:r w:rsidR="00143908">
        <w:tab/>
        <w:t>ti</w:t>
      </w:r>
      <w:r w:rsidR="00143908">
        <w:tab/>
        <w:t>sa</w:t>
      </w:r>
      <w:r w:rsidR="00143908">
        <w:tab/>
        <w:t>Tjukutjuku</w:t>
      </w:r>
    </w:p>
    <w:p w14:paraId="7E434442" w14:textId="77777777" w:rsidR="00800AD8" w:rsidRDefault="00800AD8" w:rsidP="00143908">
      <w:pPr>
        <w:pStyle w:val="InterlineTrans"/>
        <w:tabs>
          <w:tab w:val="left" w:pos="533"/>
          <w:tab w:val="left" w:pos="1097"/>
          <w:tab w:val="left" w:pos="2876"/>
          <w:tab w:val="left" w:pos="3800"/>
          <w:tab w:val="left" w:pos="4244"/>
          <w:tab w:val="left" w:pos="4583"/>
        </w:tabs>
      </w:pPr>
      <w:r>
        <w:tab/>
        <w:t>after</w:t>
      </w:r>
      <w:r>
        <w:tab/>
      </w:r>
      <w:r>
        <w:rPr>
          <w:smallCaps/>
        </w:rPr>
        <w:t>if</w:t>
      </w:r>
      <w:r>
        <w:t>-long.time-</w:t>
      </w:r>
      <w:r>
        <w:rPr>
          <w:smallCaps/>
        </w:rPr>
        <w:t>nom</w:t>
      </w:r>
      <w:r>
        <w:tab/>
      </w:r>
      <w:r>
        <w:rPr>
          <w:smallCaps/>
        </w:rPr>
        <w:t>loc</w:t>
      </w:r>
      <w:r>
        <w:t>-that</w:t>
      </w:r>
      <w:r w:rsidR="00143908">
        <w:tab/>
      </w:r>
      <w:r w:rsidR="00143908">
        <w:rPr>
          <w:smallCaps/>
        </w:rPr>
        <w:t>f.h</w:t>
      </w:r>
      <w:r w:rsidR="00143908">
        <w:rPr>
          <w:smallCaps/>
        </w:rPr>
        <w:tab/>
        <w:t>h</w:t>
      </w:r>
      <w:r w:rsidR="00143908">
        <w:rPr>
          <w:smallCaps/>
        </w:rPr>
        <w:tab/>
      </w:r>
      <w:r w:rsidR="00143908">
        <w:t>(name)</w:t>
      </w:r>
    </w:p>
    <w:p w14:paraId="759E8957" w14:textId="77777777" w:rsidR="00800AD8" w:rsidRDefault="00800AD8">
      <w:pPr>
        <w:pStyle w:val="InterlineFree"/>
      </w:pPr>
      <w:r>
        <w:t>Once upon a time there was a woman called Tjukutjuku.</w:t>
      </w:r>
    </w:p>
    <w:p w14:paraId="5E07C810" w14:textId="77777777" w:rsidR="00800AD8" w:rsidRDefault="00DC1AE0" w:rsidP="00143908">
      <w:pPr>
        <w:pStyle w:val="InterlineText"/>
        <w:tabs>
          <w:tab w:val="left" w:pos="533"/>
          <w:tab w:val="left" w:pos="1022"/>
          <w:tab w:val="left" w:pos="1931"/>
          <w:tab w:val="left" w:pos="2435"/>
          <w:tab w:val="left" w:pos="3359"/>
          <w:tab w:val="left" w:pos="4283"/>
          <w:tab w:val="left" w:pos="5732"/>
          <w:tab w:val="left" w:pos="6221"/>
          <w:tab w:val="left" w:pos="6860"/>
          <w:tab w:val="left" w:pos="7124"/>
          <w:tab w:val="left" w:pos="7868"/>
        </w:tabs>
      </w:pPr>
      <w:r w:rsidRPr="003A1D48">
        <w:rPr>
          <w:rStyle w:val="InterlineTextNumChar"/>
        </w:rPr>
        <w:t>002</w:t>
      </w:r>
      <w:r w:rsidR="00800AD8">
        <w:tab/>
        <w:t>qau</w:t>
      </w:r>
      <w:r w:rsidR="00800AD8">
        <w:tab/>
        <w:t>mapu</w:t>
      </w:r>
      <w:r w:rsidR="00800AD8">
        <w:tab/>
        <w:t>tua</w:t>
      </w:r>
      <w:r w:rsidR="00800AD8">
        <w:tab/>
        <w:t>÷ipupun</w:t>
      </w:r>
      <w:r w:rsidR="00800AD8">
        <w:tab/>
        <w:t>katua</w:t>
      </w:r>
      <w:r w:rsidR="00800AD8">
        <w:tab/>
        <w:t>aluvetjuîatan,</w:t>
      </w:r>
      <w:r w:rsidR="00800AD8">
        <w:tab/>
        <w:t>sa</w:t>
      </w:r>
      <w:r w:rsidR="00800AD8">
        <w:tab/>
        <w:t>vaik</w:t>
      </w:r>
      <w:r w:rsidR="00143908">
        <w:tab/>
        <w:t>a</w:t>
      </w:r>
      <w:r w:rsidR="00143908">
        <w:tab/>
        <w:t>sema</w:t>
      </w:r>
      <w:r w:rsidR="00143908">
        <w:tab/>
        <w:t>tjatjan.</w:t>
      </w:r>
    </w:p>
    <w:p w14:paraId="6B92F895" w14:textId="77777777" w:rsidR="00800AD8" w:rsidRDefault="00800AD8" w:rsidP="00143908">
      <w:pPr>
        <w:pStyle w:val="InterlineGlossWithTrans"/>
        <w:tabs>
          <w:tab w:val="left" w:pos="533"/>
          <w:tab w:val="left" w:pos="1022"/>
          <w:tab w:val="left" w:pos="1931"/>
          <w:tab w:val="left" w:pos="2435"/>
          <w:tab w:val="left" w:pos="3359"/>
          <w:tab w:val="left" w:pos="4283"/>
          <w:tab w:val="left" w:pos="5732"/>
          <w:tab w:val="left" w:pos="6221"/>
          <w:tab w:val="left" w:pos="6860"/>
          <w:tab w:val="left" w:pos="7124"/>
          <w:tab w:val="left" w:pos="7868"/>
        </w:tabs>
      </w:pPr>
      <w:r>
        <w:tab/>
        <w:t>qau</w:t>
      </w:r>
      <w:r>
        <w:tab/>
        <w:t>m-apu</w:t>
      </w:r>
      <w:r>
        <w:tab/>
        <w:t>tua</w:t>
      </w:r>
      <w:r>
        <w:tab/>
        <w:t>÷ipupun</w:t>
      </w:r>
      <w:r>
        <w:tab/>
        <w:t>ka-tua</w:t>
      </w:r>
      <w:r>
        <w:tab/>
        <w:t>aluvetjuîatan</w:t>
      </w:r>
      <w:r>
        <w:tab/>
        <w:t>sa</w:t>
      </w:r>
      <w:r>
        <w:tab/>
        <w:t>vaik</w:t>
      </w:r>
      <w:r w:rsidR="00143908">
        <w:tab/>
        <w:t>a</w:t>
      </w:r>
      <w:r w:rsidR="00143908">
        <w:tab/>
        <w:t>em=sa</w:t>
      </w:r>
      <w:r w:rsidR="00143908">
        <w:tab/>
        <w:t>tjatjan</w:t>
      </w:r>
    </w:p>
    <w:p w14:paraId="0057661E" w14:textId="77777777" w:rsidR="00800AD8" w:rsidRDefault="00800AD8" w:rsidP="00143908">
      <w:pPr>
        <w:pStyle w:val="InterlineTrans"/>
        <w:tabs>
          <w:tab w:val="left" w:pos="533"/>
          <w:tab w:val="left" w:pos="1022"/>
          <w:tab w:val="left" w:pos="1931"/>
          <w:tab w:val="left" w:pos="2435"/>
          <w:tab w:val="left" w:pos="3359"/>
          <w:tab w:val="left" w:pos="4283"/>
          <w:tab w:val="left" w:pos="5732"/>
          <w:tab w:val="left" w:pos="6221"/>
          <w:tab w:val="left" w:pos="6860"/>
          <w:tab w:val="left" w:pos="7124"/>
          <w:tab w:val="left" w:pos="7868"/>
        </w:tabs>
      </w:pPr>
      <w:r>
        <w:tab/>
        <w:t>so</w:t>
      </w:r>
      <w:r>
        <w:tab/>
      </w:r>
      <w:r>
        <w:rPr>
          <w:smallCaps/>
        </w:rPr>
        <w:t>af</w:t>
      </w:r>
      <w:r>
        <w:t>-betel</w:t>
      </w:r>
      <w:r>
        <w:tab/>
      </w:r>
      <w:r>
        <w:rPr>
          <w:smallCaps/>
        </w:rPr>
        <w:t>obl</w:t>
      </w:r>
      <w:r>
        <w:tab/>
        <w:t>tree.sp</w:t>
      </w:r>
      <w:r>
        <w:tab/>
        <w:t>and-</w:t>
      </w:r>
      <w:r>
        <w:rPr>
          <w:smallCaps/>
        </w:rPr>
        <w:t>obl</w:t>
      </w:r>
      <w:r>
        <w:tab/>
        <w:t>tree.sp</w:t>
      </w:r>
      <w:r>
        <w:tab/>
        <w:t>and</w:t>
      </w:r>
      <w:r>
        <w:tab/>
        <w:t>leave</w:t>
      </w:r>
      <w:r w:rsidR="00143908">
        <w:rPr>
          <w:smallCaps/>
        </w:rPr>
        <w:tab/>
        <w:t>c</w:t>
      </w:r>
      <w:r w:rsidR="00143908">
        <w:rPr>
          <w:smallCaps/>
        </w:rPr>
        <w:tab/>
        <w:t>af</w:t>
      </w:r>
      <w:r w:rsidR="00143908">
        <w:t>=go</w:t>
      </w:r>
      <w:r w:rsidR="00143908">
        <w:tab/>
        <w:t>spring</w:t>
      </w:r>
    </w:p>
    <w:p w14:paraId="33F53549" w14:textId="77777777" w:rsidR="00800AD8" w:rsidRDefault="00800AD8">
      <w:pPr>
        <w:pStyle w:val="InterlineFree"/>
      </w:pPr>
      <w:r>
        <w:t xml:space="preserve">She chewed the nuts of the </w:t>
      </w:r>
      <w:r w:rsidRPr="007800F5">
        <w:rPr>
          <w:i/>
        </w:rPr>
        <w:t>÷ipupun</w:t>
      </w:r>
      <w:r>
        <w:t xml:space="preserve"> and </w:t>
      </w:r>
      <w:r w:rsidRPr="007800F5">
        <w:rPr>
          <w:i/>
        </w:rPr>
        <w:t>aluvetjuîatan</w:t>
      </w:r>
      <w:r>
        <w:t xml:space="preserve"> trees, and went to the spring.</w:t>
      </w:r>
    </w:p>
    <w:p w14:paraId="610A07B0" w14:textId="77777777" w:rsidR="00800AD8" w:rsidRDefault="00DC1AE0" w:rsidP="00143908">
      <w:pPr>
        <w:pStyle w:val="InterlineText"/>
        <w:tabs>
          <w:tab w:val="left" w:pos="533"/>
          <w:tab w:val="left" w:pos="1022"/>
          <w:tab w:val="left" w:pos="1916"/>
          <w:tab w:val="left" w:pos="2420"/>
          <w:tab w:val="left" w:pos="3149"/>
          <w:tab w:val="left" w:pos="3833"/>
        </w:tabs>
      </w:pPr>
      <w:r w:rsidRPr="003A1D48">
        <w:rPr>
          <w:rStyle w:val="InterlineTextNumChar"/>
        </w:rPr>
        <w:t>003</w:t>
      </w:r>
      <w:r w:rsidR="00800AD8">
        <w:tab/>
        <w:t>qau</w:t>
      </w:r>
      <w:r w:rsidR="00800AD8">
        <w:tab/>
        <w:t>sidjilay</w:t>
      </w:r>
      <w:r w:rsidR="00800AD8">
        <w:tab/>
        <w:t>i</w:t>
      </w:r>
      <w:r w:rsidR="00800AD8">
        <w:tab/>
        <w:t>tjatjan</w:t>
      </w:r>
      <w:r w:rsidR="00800AD8">
        <w:tab/>
        <w:t>azua</w:t>
      </w:r>
      <w:r w:rsidR="00800AD8">
        <w:tab/>
        <w:t>inapuan.</w:t>
      </w:r>
    </w:p>
    <w:p w14:paraId="58D5CED1" w14:textId="77777777" w:rsidR="00800AD8" w:rsidRDefault="00800AD8" w:rsidP="00143908">
      <w:pPr>
        <w:pStyle w:val="InterlineGlossWithTrans"/>
        <w:tabs>
          <w:tab w:val="left" w:pos="533"/>
          <w:tab w:val="left" w:pos="1022"/>
          <w:tab w:val="left" w:pos="1916"/>
          <w:tab w:val="left" w:pos="2420"/>
          <w:tab w:val="left" w:pos="3149"/>
          <w:tab w:val="left" w:pos="3833"/>
        </w:tabs>
      </w:pPr>
      <w:r>
        <w:tab/>
        <w:t>qau</w:t>
      </w:r>
      <w:r>
        <w:tab/>
        <w:t>si-djilay</w:t>
      </w:r>
      <w:r>
        <w:tab/>
        <w:t>i</w:t>
      </w:r>
      <w:r>
        <w:tab/>
        <w:t>tjatjan</w:t>
      </w:r>
      <w:r>
        <w:tab/>
        <w:t>a-zua</w:t>
      </w:r>
      <w:r>
        <w:tab/>
        <w:t>in-apu-an</w:t>
      </w:r>
    </w:p>
    <w:p w14:paraId="1D6C06A3" w14:textId="77777777" w:rsidR="00800AD8" w:rsidRDefault="00800AD8" w:rsidP="00143908">
      <w:pPr>
        <w:pStyle w:val="InterlineTrans"/>
        <w:tabs>
          <w:tab w:val="left" w:pos="533"/>
          <w:tab w:val="left" w:pos="1022"/>
          <w:tab w:val="left" w:pos="1916"/>
          <w:tab w:val="left" w:pos="2420"/>
          <w:tab w:val="left" w:pos="3149"/>
          <w:tab w:val="left" w:pos="3833"/>
        </w:tabs>
      </w:pPr>
      <w:r>
        <w:tab/>
        <w:t>so</w:t>
      </w:r>
      <w:r>
        <w:tab/>
      </w:r>
      <w:r>
        <w:rPr>
          <w:smallCaps/>
        </w:rPr>
        <w:t>if</w:t>
      </w:r>
      <w:r>
        <w:t>-spit</w:t>
      </w:r>
      <w:r>
        <w:tab/>
      </w:r>
      <w:r>
        <w:rPr>
          <w:smallCaps/>
        </w:rPr>
        <w:t>loc</w:t>
      </w:r>
      <w:r>
        <w:tab/>
        <w:t>spring</w:t>
      </w:r>
      <w:r>
        <w:tab/>
      </w:r>
      <w:r>
        <w:rPr>
          <w:smallCaps/>
        </w:rPr>
        <w:t>c-</w:t>
      </w:r>
      <w:r>
        <w:t>that</w:t>
      </w:r>
      <w:r>
        <w:tab/>
      </w:r>
      <w:r>
        <w:rPr>
          <w:smallCaps/>
        </w:rPr>
        <w:t>perf-</w:t>
      </w:r>
      <w:r>
        <w:t>betel-</w:t>
      </w:r>
      <w:r>
        <w:rPr>
          <w:smallCaps/>
        </w:rPr>
        <w:t>nom</w:t>
      </w:r>
    </w:p>
    <w:p w14:paraId="54476578" w14:textId="77777777" w:rsidR="00800AD8" w:rsidRDefault="00800AD8">
      <w:pPr>
        <w:pStyle w:val="InterlineFree"/>
      </w:pPr>
      <w:r>
        <w:t>She spat into the spring what she had chewed;</w:t>
      </w:r>
    </w:p>
    <w:p w14:paraId="520C86A8" w14:textId="77777777" w:rsidR="00800AD8" w:rsidRDefault="00DC1AE0" w:rsidP="00143908">
      <w:pPr>
        <w:pStyle w:val="InterlineText"/>
        <w:tabs>
          <w:tab w:val="left" w:pos="533"/>
          <w:tab w:val="left" w:pos="1022"/>
          <w:tab w:val="left" w:pos="1511"/>
          <w:tab w:val="left" w:pos="2690"/>
          <w:tab w:val="left" w:pos="3374"/>
          <w:tab w:val="left" w:pos="4043"/>
          <w:tab w:val="left" w:pos="4547"/>
        </w:tabs>
      </w:pPr>
      <w:r w:rsidRPr="003A1D48">
        <w:rPr>
          <w:rStyle w:val="InterlineTextNumChar"/>
        </w:rPr>
        <w:t>004</w:t>
      </w:r>
      <w:r w:rsidR="00800AD8">
        <w:tab/>
        <w:t>qau</w:t>
      </w:r>
      <w:r w:rsidR="00800AD8">
        <w:tab/>
        <w:t>sa</w:t>
      </w:r>
      <w:r w:rsidR="00800AD8">
        <w:tab/>
        <w:t>tsemuvuq</w:t>
      </w:r>
      <w:r w:rsidR="00800AD8">
        <w:tab/>
        <w:t>azua</w:t>
      </w:r>
      <w:r w:rsidR="00800AD8">
        <w:tab/>
        <w:t>djilay</w:t>
      </w:r>
      <w:r w:rsidR="00143908">
        <w:tab/>
        <w:t>tua</w:t>
      </w:r>
      <w:r w:rsidR="00143908">
        <w:tab/>
        <w:t>saviki.</w:t>
      </w:r>
    </w:p>
    <w:p w14:paraId="4596C19C" w14:textId="77777777" w:rsidR="00800AD8" w:rsidRDefault="00800AD8" w:rsidP="00143908">
      <w:pPr>
        <w:pStyle w:val="InterlineGlossWithTrans"/>
        <w:tabs>
          <w:tab w:val="left" w:pos="533"/>
          <w:tab w:val="left" w:pos="1022"/>
          <w:tab w:val="left" w:pos="1511"/>
          <w:tab w:val="left" w:pos="2690"/>
          <w:tab w:val="left" w:pos="3374"/>
          <w:tab w:val="left" w:pos="4043"/>
          <w:tab w:val="left" w:pos="4547"/>
        </w:tabs>
      </w:pPr>
      <w:r>
        <w:tab/>
        <w:t>qau</w:t>
      </w:r>
      <w:r>
        <w:tab/>
        <w:t>sa</w:t>
      </w:r>
      <w:r>
        <w:tab/>
        <w:t>em=tsuvuq</w:t>
      </w:r>
      <w:r>
        <w:tab/>
        <w:t>a-zua</w:t>
      </w:r>
      <w:r>
        <w:tab/>
        <w:t>djilay</w:t>
      </w:r>
      <w:r w:rsidR="00143908">
        <w:tab/>
        <w:t>tua</w:t>
      </w:r>
      <w:r w:rsidR="00143908">
        <w:tab/>
        <w:t>saviki</w:t>
      </w:r>
    </w:p>
    <w:p w14:paraId="438E4AB3" w14:textId="77777777" w:rsidR="00800AD8" w:rsidRDefault="00800AD8" w:rsidP="00143908">
      <w:pPr>
        <w:pStyle w:val="InterlineTrans"/>
        <w:tabs>
          <w:tab w:val="left" w:pos="533"/>
          <w:tab w:val="left" w:pos="1022"/>
          <w:tab w:val="left" w:pos="1511"/>
          <w:tab w:val="left" w:pos="2690"/>
          <w:tab w:val="left" w:pos="3374"/>
          <w:tab w:val="left" w:pos="4043"/>
          <w:tab w:val="left" w:pos="4547"/>
        </w:tabs>
      </w:pPr>
      <w:r>
        <w:tab/>
        <w:t>so</w:t>
      </w:r>
      <w:r>
        <w:tab/>
        <w:t>and</w:t>
      </w:r>
      <w:r>
        <w:tab/>
      </w:r>
      <w:r>
        <w:rPr>
          <w:smallCaps/>
        </w:rPr>
        <w:t>af</w:t>
      </w:r>
      <w:r>
        <w:t>=sprout</w:t>
      </w:r>
      <w:r>
        <w:tab/>
      </w:r>
      <w:r>
        <w:rPr>
          <w:smallCaps/>
        </w:rPr>
        <w:t>c-</w:t>
      </w:r>
      <w:r>
        <w:t>that</w:t>
      </w:r>
      <w:r>
        <w:tab/>
        <w:t>spit</w:t>
      </w:r>
      <w:r w:rsidR="00143908">
        <w:tab/>
      </w:r>
      <w:r w:rsidR="00143908">
        <w:rPr>
          <w:smallCaps/>
        </w:rPr>
        <w:t>obl</w:t>
      </w:r>
      <w:r w:rsidR="00143908">
        <w:tab/>
        <w:t>betel.palm</w:t>
      </w:r>
    </w:p>
    <w:p w14:paraId="44D48460" w14:textId="77777777" w:rsidR="00800AD8" w:rsidRDefault="00800AD8">
      <w:pPr>
        <w:pStyle w:val="InterlineFree"/>
      </w:pPr>
      <w:r>
        <w:t>and the spit sprouted into an areca tree.</w:t>
      </w:r>
    </w:p>
    <w:p w14:paraId="27E73E6D" w14:textId="77777777" w:rsidR="00800AD8" w:rsidRDefault="00DC1AE0" w:rsidP="00143908">
      <w:pPr>
        <w:pStyle w:val="InterlineText"/>
        <w:tabs>
          <w:tab w:val="left" w:pos="533"/>
          <w:tab w:val="left" w:pos="1022"/>
          <w:tab w:val="left" w:pos="2006"/>
          <w:tab w:val="left" w:pos="2690"/>
          <w:tab w:val="left" w:pos="3809"/>
        </w:tabs>
      </w:pPr>
      <w:r w:rsidRPr="003A1D48">
        <w:rPr>
          <w:rStyle w:val="InterlineTextNumChar"/>
        </w:rPr>
        <w:t>005</w:t>
      </w:r>
      <w:r w:rsidR="00800AD8">
        <w:tab/>
        <w:t>qau</w:t>
      </w:r>
      <w:r w:rsidR="00800AD8">
        <w:tab/>
        <w:t>meqatsa</w:t>
      </w:r>
      <w:r w:rsidR="00800AD8">
        <w:tab/>
        <w:t>azua</w:t>
      </w:r>
      <w:r w:rsidR="00143908">
        <w:tab/>
        <w:t>saviki,</w:t>
      </w:r>
      <w:r w:rsidR="00143908">
        <w:tab/>
        <w:t>venangaî.</w:t>
      </w:r>
    </w:p>
    <w:p w14:paraId="6D52B67C" w14:textId="77777777" w:rsidR="00800AD8" w:rsidRDefault="00800AD8" w:rsidP="00143908">
      <w:pPr>
        <w:pStyle w:val="InterlineGlossWithTrans"/>
        <w:tabs>
          <w:tab w:val="left" w:pos="533"/>
          <w:tab w:val="left" w:pos="1022"/>
          <w:tab w:val="left" w:pos="2006"/>
          <w:tab w:val="left" w:pos="2690"/>
          <w:tab w:val="left" w:pos="3809"/>
        </w:tabs>
      </w:pPr>
      <w:r>
        <w:tab/>
        <w:t>qau</w:t>
      </w:r>
      <w:r>
        <w:tab/>
        <w:t>me-qatsa</w:t>
      </w:r>
      <w:r>
        <w:tab/>
        <w:t>a-zua</w:t>
      </w:r>
      <w:r w:rsidR="00143908">
        <w:tab/>
        <w:t>saviki</w:t>
      </w:r>
      <w:r w:rsidR="00143908">
        <w:tab/>
        <w:t>en=vangaî</w:t>
      </w:r>
    </w:p>
    <w:p w14:paraId="192F998D" w14:textId="77777777" w:rsidR="00800AD8" w:rsidRDefault="00800AD8" w:rsidP="00143908">
      <w:pPr>
        <w:pStyle w:val="InterlineTrans"/>
        <w:tabs>
          <w:tab w:val="left" w:pos="533"/>
          <w:tab w:val="left" w:pos="1022"/>
          <w:tab w:val="left" w:pos="2006"/>
          <w:tab w:val="left" w:pos="2690"/>
          <w:tab w:val="left" w:pos="3809"/>
        </w:tabs>
      </w:pPr>
      <w:r>
        <w:tab/>
        <w:t>so</w:t>
      </w:r>
      <w:r>
        <w:tab/>
      </w:r>
      <w:r>
        <w:rPr>
          <w:smallCaps/>
        </w:rPr>
        <w:t>af</w:t>
      </w:r>
      <w:r>
        <w:t>-big</w:t>
      </w:r>
      <w:r>
        <w:tab/>
      </w:r>
      <w:r>
        <w:rPr>
          <w:smallCaps/>
        </w:rPr>
        <w:t>c-</w:t>
      </w:r>
      <w:r>
        <w:t>that</w:t>
      </w:r>
      <w:r w:rsidR="00143908">
        <w:tab/>
        <w:t>betel.palm</w:t>
      </w:r>
      <w:r w:rsidR="00143908">
        <w:tab/>
      </w:r>
      <w:r w:rsidR="00143908">
        <w:rPr>
          <w:smallCaps/>
        </w:rPr>
        <w:t>af</w:t>
      </w:r>
      <w:r w:rsidR="00143908">
        <w:t>=fruit</w:t>
      </w:r>
    </w:p>
    <w:p w14:paraId="52227C48" w14:textId="77777777" w:rsidR="00800AD8" w:rsidRDefault="00800AD8">
      <w:pPr>
        <w:pStyle w:val="InterlineFree"/>
      </w:pPr>
      <w:r>
        <w:t>The areca tree got bigger and bore fruit;</w:t>
      </w:r>
    </w:p>
    <w:p w14:paraId="1006A9A1" w14:textId="77777777" w:rsidR="00800AD8" w:rsidRDefault="00DC1AE0" w:rsidP="00143908">
      <w:pPr>
        <w:pStyle w:val="InterlineText"/>
        <w:tabs>
          <w:tab w:val="left" w:pos="533"/>
          <w:tab w:val="left" w:pos="1022"/>
          <w:tab w:val="left" w:pos="2741"/>
          <w:tab w:val="left" w:pos="3515"/>
          <w:tab w:val="left" w:pos="3899"/>
          <w:tab w:val="left" w:pos="4238"/>
          <w:tab w:val="left" w:pos="5417"/>
          <w:tab w:val="left" w:pos="6191"/>
        </w:tabs>
      </w:pPr>
      <w:r w:rsidRPr="003A1D48">
        <w:rPr>
          <w:rStyle w:val="InterlineTextNumChar"/>
        </w:rPr>
        <w:t>006</w:t>
      </w:r>
      <w:r w:rsidR="00800AD8">
        <w:tab/>
        <w:t>qau</w:t>
      </w:r>
      <w:r w:rsidR="00800AD8">
        <w:tab/>
        <w:t>kisavikin</w:t>
      </w:r>
      <w:r w:rsidR="00800AD8">
        <w:tab/>
        <w:t>anga</w:t>
      </w:r>
      <w:r w:rsidR="00800AD8">
        <w:tab/>
        <w:t>ni</w:t>
      </w:r>
      <w:r w:rsidR="00800AD8">
        <w:tab/>
        <w:t>sa</w:t>
      </w:r>
      <w:r w:rsidR="00800AD8">
        <w:tab/>
        <w:t>Tjukutjuku</w:t>
      </w:r>
      <w:r w:rsidR="00800AD8">
        <w:tab/>
        <w:t>tu</w:t>
      </w:r>
      <w:r w:rsidR="00800AD8">
        <w:tab/>
        <w:t>apuin.</w:t>
      </w:r>
    </w:p>
    <w:p w14:paraId="6AA6464D" w14:textId="77777777" w:rsidR="00800AD8" w:rsidRDefault="00800AD8" w:rsidP="00143908">
      <w:pPr>
        <w:pStyle w:val="InterlineGlossWithTrans"/>
        <w:tabs>
          <w:tab w:val="left" w:pos="533"/>
          <w:tab w:val="left" w:pos="1022"/>
          <w:tab w:val="left" w:pos="2741"/>
          <w:tab w:val="left" w:pos="3515"/>
          <w:tab w:val="left" w:pos="3899"/>
          <w:tab w:val="left" w:pos="4238"/>
          <w:tab w:val="left" w:pos="5417"/>
          <w:tab w:val="left" w:pos="6191"/>
        </w:tabs>
      </w:pPr>
      <w:r>
        <w:tab/>
        <w:t>qau</w:t>
      </w:r>
      <w:r>
        <w:tab/>
        <w:t>ki-saviki-en</w:t>
      </w:r>
      <w:r>
        <w:tab/>
        <w:t>anga</w:t>
      </w:r>
      <w:r>
        <w:tab/>
        <w:t>ni</w:t>
      </w:r>
      <w:r>
        <w:tab/>
        <w:t>sa</w:t>
      </w:r>
      <w:r>
        <w:tab/>
        <w:t>Tjukutjuku</w:t>
      </w:r>
      <w:r>
        <w:tab/>
        <w:t>tu</w:t>
      </w:r>
      <w:r>
        <w:tab/>
        <w:t>apu-en</w:t>
      </w:r>
    </w:p>
    <w:p w14:paraId="07E3D663" w14:textId="77777777" w:rsidR="00800AD8" w:rsidRDefault="00800AD8" w:rsidP="00143908">
      <w:pPr>
        <w:pStyle w:val="InterlineTrans"/>
        <w:tabs>
          <w:tab w:val="left" w:pos="533"/>
          <w:tab w:val="left" w:pos="1022"/>
          <w:tab w:val="left" w:pos="2741"/>
          <w:tab w:val="left" w:pos="3515"/>
          <w:tab w:val="left" w:pos="3899"/>
          <w:tab w:val="left" w:pos="4238"/>
          <w:tab w:val="left" w:pos="5417"/>
          <w:tab w:val="left" w:pos="6191"/>
        </w:tabs>
      </w:pPr>
      <w:r>
        <w:tab/>
        <w:t>so</w:t>
      </w:r>
      <w:r>
        <w:tab/>
        <w:t>do-betel.palm-</w:t>
      </w:r>
      <w:r>
        <w:rPr>
          <w:smallCaps/>
        </w:rPr>
        <w:t>pf</w:t>
      </w:r>
      <w:r>
        <w:tab/>
        <w:t>indeed</w:t>
      </w:r>
      <w:r>
        <w:tab/>
        <w:t>by</w:t>
      </w:r>
      <w:r>
        <w:rPr>
          <w:smallCaps/>
        </w:rPr>
        <w:tab/>
        <w:t>h</w:t>
      </w:r>
      <w:r>
        <w:rPr>
          <w:smallCaps/>
        </w:rPr>
        <w:tab/>
      </w:r>
      <w:r>
        <w:t>(name)</w:t>
      </w:r>
      <w:r>
        <w:tab/>
      </w:r>
      <w:r>
        <w:rPr>
          <w:smallCaps/>
        </w:rPr>
        <w:t>compl</w:t>
      </w:r>
      <w:r>
        <w:tab/>
        <w:t>betel-</w:t>
      </w:r>
      <w:r>
        <w:rPr>
          <w:smallCaps/>
        </w:rPr>
        <w:t>pf</w:t>
      </w:r>
    </w:p>
    <w:p w14:paraId="4AA44258" w14:textId="77777777" w:rsidR="00800AD8" w:rsidRDefault="00800AD8">
      <w:pPr>
        <w:pStyle w:val="InterlineFree"/>
      </w:pPr>
      <w:r>
        <w:t>and Tjukutjuku got areca nuts from it to chew.</w:t>
      </w:r>
    </w:p>
    <w:p w14:paraId="1A921485" w14:textId="77777777" w:rsidR="00800AD8" w:rsidRDefault="00DC1AE0" w:rsidP="00143908">
      <w:pPr>
        <w:pStyle w:val="InterlineText"/>
        <w:tabs>
          <w:tab w:val="left" w:pos="533"/>
          <w:tab w:val="left" w:pos="1217"/>
          <w:tab w:val="left" w:pos="1661"/>
          <w:tab w:val="left" w:pos="2000"/>
          <w:tab w:val="left" w:pos="3179"/>
          <w:tab w:val="left" w:pos="3743"/>
          <w:tab w:val="left" w:pos="4382"/>
          <w:tab w:val="left" w:pos="4646"/>
          <w:tab w:val="left" w:pos="5585"/>
          <w:tab w:val="left" w:pos="6329"/>
          <w:tab w:val="left" w:pos="6818"/>
          <w:tab w:val="left" w:pos="7862"/>
        </w:tabs>
      </w:pPr>
      <w:r w:rsidRPr="003A1D48">
        <w:rPr>
          <w:rStyle w:val="InterlineTextNumChar"/>
        </w:rPr>
        <w:t>007</w:t>
      </w:r>
      <w:r w:rsidR="00800AD8">
        <w:tab/>
        <w:t>azua</w:t>
      </w:r>
      <w:r w:rsidR="00800AD8">
        <w:tab/>
        <w:t>ti</w:t>
      </w:r>
      <w:r w:rsidR="00800AD8">
        <w:tab/>
        <w:t>sa</w:t>
      </w:r>
      <w:r w:rsidR="00800AD8">
        <w:tab/>
        <w:t>Tjukutjuku</w:t>
      </w:r>
      <w:r w:rsidR="00800AD8">
        <w:tab/>
        <w:t>ka</w:t>
      </w:r>
      <w:r w:rsidR="00143908">
        <w:tab/>
        <w:t>vaik</w:t>
      </w:r>
      <w:r w:rsidR="00143908">
        <w:tab/>
        <w:t>a</w:t>
      </w:r>
      <w:r w:rsidR="00143908">
        <w:tab/>
        <w:t>kivala</w:t>
      </w:r>
      <w:r w:rsidR="00143908">
        <w:tab/>
        <w:t>sema</w:t>
      </w:r>
      <w:r w:rsidR="00143908">
        <w:tab/>
        <w:t>zua</w:t>
      </w:r>
      <w:r w:rsidR="00143908">
        <w:tab/>
        <w:t>itjua</w:t>
      </w:r>
      <w:r w:rsidR="00143908">
        <w:tab/>
        <w:t>tapaw</w:t>
      </w:r>
    </w:p>
    <w:p w14:paraId="7129F107" w14:textId="77777777" w:rsidR="00800AD8" w:rsidRDefault="00800AD8" w:rsidP="00143908">
      <w:pPr>
        <w:pStyle w:val="InterlineGlossWithTrans"/>
        <w:tabs>
          <w:tab w:val="left" w:pos="533"/>
          <w:tab w:val="left" w:pos="1217"/>
          <w:tab w:val="left" w:pos="1661"/>
          <w:tab w:val="left" w:pos="2000"/>
          <w:tab w:val="left" w:pos="3179"/>
          <w:tab w:val="left" w:pos="3743"/>
          <w:tab w:val="left" w:pos="4382"/>
          <w:tab w:val="left" w:pos="4646"/>
          <w:tab w:val="left" w:pos="5585"/>
          <w:tab w:val="left" w:pos="6329"/>
          <w:tab w:val="left" w:pos="6818"/>
          <w:tab w:val="left" w:pos="7862"/>
        </w:tabs>
      </w:pPr>
      <w:r>
        <w:tab/>
        <w:t>a-zua</w:t>
      </w:r>
      <w:r>
        <w:tab/>
        <w:t>ti</w:t>
      </w:r>
      <w:r>
        <w:tab/>
        <w:t>sa</w:t>
      </w:r>
      <w:r>
        <w:tab/>
        <w:t>Tjukutjuku</w:t>
      </w:r>
      <w:r>
        <w:tab/>
        <w:t>ka</w:t>
      </w:r>
      <w:r w:rsidR="00143908">
        <w:tab/>
        <w:t>vaik</w:t>
      </w:r>
      <w:r w:rsidR="00143908">
        <w:tab/>
        <w:t>a</w:t>
      </w:r>
      <w:r w:rsidR="00143908">
        <w:tab/>
        <w:t>ki-vala</w:t>
      </w:r>
      <w:r w:rsidR="00143908">
        <w:tab/>
        <w:t>em=sa</w:t>
      </w:r>
      <w:r w:rsidR="00143908">
        <w:tab/>
        <w:t>zua</w:t>
      </w:r>
      <w:r w:rsidR="00143908">
        <w:tab/>
        <w:t>i-tjua</w:t>
      </w:r>
      <w:r w:rsidR="00143908">
        <w:tab/>
        <w:t>tapaw</w:t>
      </w:r>
    </w:p>
    <w:p w14:paraId="71109B04" w14:textId="77777777" w:rsidR="00800AD8" w:rsidRDefault="00800AD8" w:rsidP="00143908">
      <w:pPr>
        <w:pStyle w:val="InterlineTransNoFree"/>
        <w:tabs>
          <w:tab w:val="left" w:pos="1217"/>
          <w:tab w:val="left" w:pos="1661"/>
          <w:tab w:val="left" w:pos="2000"/>
          <w:tab w:val="left" w:pos="3179"/>
          <w:tab w:val="left" w:pos="3743"/>
          <w:tab w:val="left" w:pos="4382"/>
          <w:tab w:val="left" w:pos="4646"/>
          <w:tab w:val="left" w:pos="5585"/>
          <w:tab w:val="left" w:pos="6329"/>
          <w:tab w:val="left" w:pos="6818"/>
          <w:tab w:val="left" w:pos="7862"/>
        </w:tabs>
      </w:pPr>
      <w:r>
        <w:tab/>
      </w:r>
      <w:r>
        <w:rPr>
          <w:smallCaps/>
        </w:rPr>
        <w:t>c-</w:t>
      </w:r>
      <w:r>
        <w:t>that</w:t>
      </w:r>
      <w:r>
        <w:tab/>
      </w:r>
      <w:r>
        <w:rPr>
          <w:smallCaps/>
        </w:rPr>
        <w:t>f.h</w:t>
      </w:r>
      <w:r>
        <w:rPr>
          <w:smallCaps/>
        </w:rPr>
        <w:tab/>
        <w:t>h</w:t>
      </w:r>
      <w:r>
        <w:rPr>
          <w:smallCaps/>
        </w:rPr>
        <w:tab/>
      </w:r>
      <w:r>
        <w:t>(name)</w:t>
      </w:r>
      <w:r>
        <w:tab/>
        <w:t>after</w:t>
      </w:r>
      <w:r w:rsidR="00143908">
        <w:tab/>
        <w:t>leave</w:t>
      </w:r>
      <w:r w:rsidR="00143908">
        <w:rPr>
          <w:smallCaps/>
        </w:rPr>
        <w:tab/>
        <w:t>c</w:t>
      </w:r>
      <w:r w:rsidR="00143908">
        <w:rPr>
          <w:smallCaps/>
        </w:rPr>
        <w:tab/>
      </w:r>
      <w:r w:rsidR="00143908">
        <w:t>self-able</w:t>
      </w:r>
      <w:r w:rsidR="00143908">
        <w:tab/>
      </w:r>
      <w:r w:rsidR="00143908">
        <w:rPr>
          <w:smallCaps/>
        </w:rPr>
        <w:t>af</w:t>
      </w:r>
      <w:r w:rsidR="00143908">
        <w:t>=go</w:t>
      </w:r>
      <w:r w:rsidR="00143908">
        <w:tab/>
        <w:t>that</w:t>
      </w:r>
      <w:r w:rsidR="00143908">
        <w:tab/>
      </w:r>
      <w:r w:rsidR="00143908">
        <w:rPr>
          <w:smallCaps/>
        </w:rPr>
        <w:t>loc</w:t>
      </w:r>
      <w:r w:rsidR="00143908">
        <w:t>-there</w:t>
      </w:r>
      <w:r w:rsidR="00143908">
        <w:tab/>
        <w:t>hut</w:t>
      </w:r>
    </w:p>
    <w:p w14:paraId="2517E3DD" w14:textId="77777777" w:rsidR="00800AD8" w:rsidRDefault="00800AD8" w:rsidP="00143908">
      <w:pPr>
        <w:pStyle w:val="InterlineText"/>
        <w:tabs>
          <w:tab w:val="left" w:pos="533"/>
          <w:tab w:val="left" w:pos="1022"/>
          <w:tab w:val="left" w:pos="2156"/>
          <w:tab w:val="left" w:pos="3095"/>
          <w:tab w:val="left" w:pos="5204"/>
          <w:tab w:val="left" w:pos="5468"/>
        </w:tabs>
      </w:pPr>
      <w:r>
        <w:tab/>
        <w:t>nua</w:t>
      </w:r>
      <w:r w:rsidR="00143908">
        <w:tab/>
        <w:t>mareqali,</w:t>
      </w:r>
      <w:r w:rsidR="00143908">
        <w:tab/>
        <w:t>inika</w:t>
      </w:r>
      <w:r w:rsidR="00143908">
        <w:tab/>
        <w:t>pinalimasudj</w:t>
      </w:r>
      <w:r w:rsidR="00143908">
        <w:tab/>
        <w:t>a</w:t>
      </w:r>
      <w:r w:rsidR="00143908">
        <w:tab/>
        <w:t>tapaw.</w:t>
      </w:r>
    </w:p>
    <w:p w14:paraId="208D4F0F" w14:textId="77777777" w:rsidR="00800AD8" w:rsidRDefault="00800AD8" w:rsidP="00143908">
      <w:pPr>
        <w:pStyle w:val="InterlineGlossWithTrans"/>
        <w:tabs>
          <w:tab w:val="left" w:pos="533"/>
          <w:tab w:val="left" w:pos="1022"/>
          <w:tab w:val="left" w:pos="2156"/>
          <w:tab w:val="left" w:pos="3095"/>
          <w:tab w:val="left" w:pos="5204"/>
          <w:tab w:val="left" w:pos="5468"/>
        </w:tabs>
      </w:pPr>
      <w:r>
        <w:tab/>
        <w:t>nua</w:t>
      </w:r>
      <w:r w:rsidR="00143908">
        <w:tab/>
        <w:t>mare-qali</w:t>
      </w:r>
      <w:r w:rsidR="00143908">
        <w:tab/>
        <w:t>ini-ka</w:t>
      </w:r>
      <w:r w:rsidR="00143908">
        <w:tab/>
        <w:t>in=pa-li-masudj</w:t>
      </w:r>
      <w:r w:rsidR="00143908">
        <w:tab/>
        <w:t>a</w:t>
      </w:r>
      <w:r w:rsidR="00143908">
        <w:tab/>
        <w:t>tapaw</w:t>
      </w:r>
    </w:p>
    <w:p w14:paraId="681EA7A5" w14:textId="77777777" w:rsidR="00800AD8" w:rsidRDefault="00800AD8" w:rsidP="00143908">
      <w:pPr>
        <w:pStyle w:val="InterlineTrans"/>
        <w:tabs>
          <w:tab w:val="left" w:pos="533"/>
          <w:tab w:val="left" w:pos="1022"/>
          <w:tab w:val="left" w:pos="2156"/>
          <w:tab w:val="left" w:pos="3095"/>
          <w:tab w:val="left" w:pos="5204"/>
          <w:tab w:val="left" w:pos="5468"/>
        </w:tabs>
      </w:pPr>
      <w:r>
        <w:tab/>
        <w:t>of</w:t>
      </w:r>
      <w:r w:rsidR="00143908">
        <w:tab/>
        <w:t>pair-friend</w:t>
      </w:r>
      <w:r w:rsidR="00143908">
        <w:tab/>
        <w:t>not-after</w:t>
      </w:r>
      <w:r w:rsidR="00143908">
        <w:tab/>
      </w:r>
      <w:r w:rsidR="00143908">
        <w:rPr>
          <w:smallCaps/>
        </w:rPr>
        <w:t>perf</w:t>
      </w:r>
      <w:r w:rsidR="00143908">
        <w:t>=cause-</w:t>
      </w:r>
      <w:r w:rsidR="00143908">
        <w:rPr>
          <w:smallCaps/>
        </w:rPr>
        <w:t>qal</w:t>
      </w:r>
      <w:r w:rsidR="00143908">
        <w:t>-tidy</w:t>
      </w:r>
      <w:r w:rsidR="00143908">
        <w:rPr>
          <w:smallCaps/>
        </w:rPr>
        <w:tab/>
        <w:t>c</w:t>
      </w:r>
      <w:r w:rsidR="00143908">
        <w:rPr>
          <w:smallCaps/>
        </w:rPr>
        <w:tab/>
      </w:r>
      <w:r w:rsidR="00143908">
        <w:t>hut</w:t>
      </w:r>
    </w:p>
    <w:p w14:paraId="7B1263CB" w14:textId="77777777" w:rsidR="00800AD8" w:rsidRDefault="00800AD8">
      <w:pPr>
        <w:pStyle w:val="InterlineFree"/>
      </w:pPr>
      <w:r>
        <w:t>When Tjukutjuku went to amuse herself to the house of some men friends, the house had not been tidied.</w:t>
      </w:r>
    </w:p>
    <w:p w14:paraId="0B8B5072" w14:textId="77777777" w:rsidR="00800AD8" w:rsidRDefault="00DC1AE0" w:rsidP="00143908">
      <w:pPr>
        <w:pStyle w:val="InterlineText"/>
        <w:tabs>
          <w:tab w:val="left" w:pos="533"/>
          <w:tab w:val="left" w:pos="1022"/>
          <w:tab w:val="left" w:pos="2036"/>
          <w:tab w:val="left" w:pos="2420"/>
          <w:tab w:val="left" w:pos="2759"/>
          <w:tab w:val="left" w:pos="3983"/>
          <w:tab w:val="left" w:pos="4472"/>
          <w:tab w:val="left" w:pos="5951"/>
          <w:tab w:val="left" w:pos="6455"/>
          <w:tab w:val="left" w:pos="7574"/>
          <w:tab w:val="left" w:pos="8063"/>
        </w:tabs>
      </w:pPr>
      <w:r w:rsidRPr="003A1D48">
        <w:rPr>
          <w:rStyle w:val="InterlineTextNumChar"/>
        </w:rPr>
        <w:t>008</w:t>
      </w:r>
      <w:r w:rsidR="00800AD8">
        <w:tab/>
        <w:t>qau</w:t>
      </w:r>
      <w:r w:rsidR="00800AD8">
        <w:tab/>
        <w:t>suapan</w:t>
      </w:r>
      <w:r w:rsidR="00800AD8">
        <w:tab/>
        <w:t>ni</w:t>
      </w:r>
      <w:r w:rsidR="00800AD8">
        <w:tab/>
        <w:t>sa</w:t>
      </w:r>
      <w:r w:rsidR="00143908">
        <w:tab/>
        <w:t>Tjukutjuku;</w:t>
      </w:r>
      <w:r w:rsidR="00143908">
        <w:tab/>
        <w:t>sa</w:t>
      </w:r>
      <w:r w:rsidR="00143908">
        <w:tab/>
        <w:t>tjangtjangan</w:t>
      </w:r>
      <w:r w:rsidR="00143908">
        <w:tab/>
        <w:t>ta</w:t>
      </w:r>
      <w:r w:rsidR="00143908">
        <w:tab/>
        <w:t>saviki,</w:t>
      </w:r>
      <w:r w:rsidR="00143908">
        <w:tab/>
        <w:t>sa</w:t>
      </w:r>
      <w:r w:rsidR="00143908">
        <w:tab/>
        <w:t>vaik</w:t>
      </w:r>
    </w:p>
    <w:p w14:paraId="7A99D5E4" w14:textId="77777777" w:rsidR="00800AD8" w:rsidRDefault="00800AD8" w:rsidP="00143908">
      <w:pPr>
        <w:pStyle w:val="InterlineGlossWithTrans"/>
        <w:tabs>
          <w:tab w:val="left" w:pos="533"/>
          <w:tab w:val="left" w:pos="1022"/>
          <w:tab w:val="left" w:pos="2036"/>
          <w:tab w:val="left" w:pos="2420"/>
          <w:tab w:val="left" w:pos="2759"/>
          <w:tab w:val="left" w:pos="3983"/>
          <w:tab w:val="left" w:pos="4472"/>
          <w:tab w:val="left" w:pos="5951"/>
          <w:tab w:val="left" w:pos="6455"/>
          <w:tab w:val="left" w:pos="7574"/>
          <w:tab w:val="left" w:pos="8063"/>
        </w:tabs>
      </w:pPr>
      <w:r>
        <w:tab/>
        <w:t>qau</w:t>
      </w:r>
      <w:r>
        <w:tab/>
        <w:t>suap-an</w:t>
      </w:r>
      <w:r>
        <w:tab/>
        <w:t>ni</w:t>
      </w:r>
      <w:r>
        <w:tab/>
        <w:t>sa</w:t>
      </w:r>
      <w:r w:rsidR="00143908">
        <w:tab/>
        <w:t>Tjukutjuku</w:t>
      </w:r>
      <w:r w:rsidR="00143908">
        <w:tab/>
        <w:t>sa</w:t>
      </w:r>
      <w:r w:rsidR="00143908">
        <w:tab/>
        <w:t>tjangtjang-an</w:t>
      </w:r>
      <w:r w:rsidR="00143908">
        <w:tab/>
        <w:t>ta</w:t>
      </w:r>
      <w:r w:rsidR="00143908">
        <w:tab/>
        <w:t>saviki</w:t>
      </w:r>
      <w:r w:rsidR="00143908">
        <w:tab/>
        <w:t>sa</w:t>
      </w:r>
      <w:r w:rsidR="00143908">
        <w:tab/>
        <w:t>vaik</w:t>
      </w:r>
    </w:p>
    <w:p w14:paraId="7AAF79AB" w14:textId="77777777" w:rsidR="00800AD8" w:rsidRDefault="00800AD8" w:rsidP="00143908">
      <w:pPr>
        <w:pStyle w:val="InterlineTransNoFree"/>
        <w:tabs>
          <w:tab w:val="left" w:pos="1022"/>
          <w:tab w:val="left" w:pos="2036"/>
          <w:tab w:val="left" w:pos="2420"/>
          <w:tab w:val="left" w:pos="2759"/>
          <w:tab w:val="left" w:pos="3983"/>
          <w:tab w:val="left" w:pos="4472"/>
          <w:tab w:val="left" w:pos="5951"/>
          <w:tab w:val="left" w:pos="6455"/>
          <w:tab w:val="left" w:pos="7574"/>
          <w:tab w:val="left" w:pos="8063"/>
        </w:tabs>
      </w:pPr>
      <w:r>
        <w:tab/>
        <w:t>so</w:t>
      </w:r>
      <w:r>
        <w:tab/>
        <w:t>sweep-</w:t>
      </w:r>
      <w:r>
        <w:rPr>
          <w:smallCaps/>
        </w:rPr>
        <w:t>lf</w:t>
      </w:r>
      <w:r>
        <w:tab/>
        <w:t>by</w:t>
      </w:r>
      <w:r>
        <w:tab/>
      </w:r>
      <w:r w:rsidR="001E164C" w:rsidRPr="001E164C">
        <w:rPr>
          <w:smallCaps/>
        </w:rPr>
        <w:t>h</w:t>
      </w:r>
      <w:r w:rsidR="00143908">
        <w:tab/>
        <w:t>(name)</w:t>
      </w:r>
      <w:r w:rsidR="00143908">
        <w:tab/>
        <w:t>and</w:t>
      </w:r>
      <w:r w:rsidR="00143908">
        <w:tab/>
        <w:t>lime.box-</w:t>
      </w:r>
      <w:r w:rsidR="00143908">
        <w:rPr>
          <w:smallCaps/>
        </w:rPr>
        <w:t>nom</w:t>
      </w:r>
      <w:r w:rsidR="00143908">
        <w:tab/>
      </w:r>
      <w:r w:rsidR="00143908">
        <w:rPr>
          <w:smallCaps/>
        </w:rPr>
        <w:t>obl</w:t>
      </w:r>
      <w:r w:rsidR="00143908">
        <w:tab/>
        <w:t>betel.palm</w:t>
      </w:r>
      <w:r w:rsidR="00143908">
        <w:tab/>
        <w:t>and</w:t>
      </w:r>
      <w:r w:rsidR="00143908">
        <w:tab/>
        <w:t>leave</w:t>
      </w:r>
    </w:p>
    <w:p w14:paraId="38DBA06A" w14:textId="77777777" w:rsidR="00800AD8" w:rsidRDefault="00143908" w:rsidP="00143908">
      <w:pPr>
        <w:pStyle w:val="InterlineText"/>
        <w:tabs>
          <w:tab w:val="left" w:pos="533"/>
          <w:tab w:val="left" w:pos="797"/>
          <w:tab w:val="left" w:pos="1856"/>
          <w:tab w:val="left" w:pos="2120"/>
        </w:tabs>
      </w:pPr>
      <w:r>
        <w:tab/>
        <w:t>a</w:t>
      </w:r>
      <w:r>
        <w:tab/>
        <w:t>tsemikel</w:t>
      </w:r>
      <w:r>
        <w:tab/>
        <w:t>a</w:t>
      </w:r>
      <w:r>
        <w:tab/>
        <w:t>tjumaq.</w:t>
      </w:r>
    </w:p>
    <w:p w14:paraId="5CA5CFC2" w14:textId="77777777" w:rsidR="00800AD8" w:rsidRDefault="00143908" w:rsidP="00143908">
      <w:pPr>
        <w:pStyle w:val="InterlineGlossWithTrans"/>
        <w:tabs>
          <w:tab w:val="left" w:pos="533"/>
          <w:tab w:val="left" w:pos="797"/>
          <w:tab w:val="left" w:pos="1856"/>
          <w:tab w:val="left" w:pos="2120"/>
        </w:tabs>
      </w:pPr>
      <w:r>
        <w:tab/>
        <w:t>a</w:t>
      </w:r>
      <w:r>
        <w:tab/>
        <w:t>em=tsikel</w:t>
      </w:r>
      <w:r>
        <w:tab/>
        <w:t>a</w:t>
      </w:r>
      <w:r>
        <w:tab/>
        <w:t>tju-umaq</w:t>
      </w:r>
    </w:p>
    <w:p w14:paraId="602029BB" w14:textId="77777777" w:rsidR="00800AD8" w:rsidRDefault="00143908" w:rsidP="00143908">
      <w:pPr>
        <w:pStyle w:val="InterlineTrans"/>
        <w:tabs>
          <w:tab w:val="left" w:pos="533"/>
          <w:tab w:val="left" w:pos="797"/>
          <w:tab w:val="left" w:pos="1856"/>
          <w:tab w:val="left" w:pos="2120"/>
        </w:tabs>
      </w:pPr>
      <w:r>
        <w:rPr>
          <w:smallCaps/>
        </w:rPr>
        <w:tab/>
        <w:t>c</w:t>
      </w:r>
      <w:r>
        <w:rPr>
          <w:smallCaps/>
        </w:rPr>
        <w:tab/>
        <w:t>af</w:t>
      </w:r>
      <w:r>
        <w:t>=return</w:t>
      </w:r>
      <w:r>
        <w:rPr>
          <w:smallCaps/>
        </w:rPr>
        <w:tab/>
        <w:t>c</w:t>
      </w:r>
      <w:r>
        <w:tab/>
        <w:t>there-house</w:t>
      </w:r>
    </w:p>
    <w:p w14:paraId="4CEDC61F" w14:textId="77777777" w:rsidR="00800AD8" w:rsidRDefault="00800AD8">
      <w:pPr>
        <w:pStyle w:val="InterlineFree"/>
      </w:pPr>
      <w:r>
        <w:t>Tjukutjuku swept the house, and left some crushed and prepared areca nuts, and went back home.</w:t>
      </w:r>
    </w:p>
    <w:p w14:paraId="58D66F46" w14:textId="77777777" w:rsidR="00800AD8" w:rsidRDefault="00DC1AE0" w:rsidP="00143908">
      <w:pPr>
        <w:pStyle w:val="InterlineText"/>
        <w:tabs>
          <w:tab w:val="left" w:pos="533"/>
          <w:tab w:val="left" w:pos="1832"/>
          <w:tab w:val="left" w:pos="2096"/>
        </w:tabs>
      </w:pPr>
      <w:r w:rsidRPr="003A1D48">
        <w:rPr>
          <w:rStyle w:val="InterlineTextNumChar"/>
        </w:rPr>
        <w:t>009</w:t>
      </w:r>
      <w:r w:rsidR="00800AD8">
        <w:tab/>
        <w:t>mangtjez</w:t>
      </w:r>
      <w:r w:rsidR="00800AD8">
        <w:tab/>
        <w:t>a</w:t>
      </w:r>
      <w:r w:rsidR="00800AD8">
        <w:tab/>
        <w:t>mareqali.</w:t>
      </w:r>
    </w:p>
    <w:p w14:paraId="3577AC5E" w14:textId="77777777" w:rsidR="00800AD8" w:rsidRDefault="00800AD8" w:rsidP="00143908">
      <w:pPr>
        <w:pStyle w:val="InterlineGlossWithTrans"/>
        <w:tabs>
          <w:tab w:val="left" w:pos="533"/>
          <w:tab w:val="left" w:pos="1832"/>
          <w:tab w:val="left" w:pos="2096"/>
        </w:tabs>
      </w:pPr>
      <w:r>
        <w:tab/>
        <w:t>m-pangetjez</w:t>
      </w:r>
      <w:r>
        <w:tab/>
        <w:t>a</w:t>
      </w:r>
      <w:r>
        <w:tab/>
        <w:t>mare-qali</w:t>
      </w:r>
    </w:p>
    <w:p w14:paraId="4B1C671E" w14:textId="77777777" w:rsidR="00800AD8" w:rsidRDefault="00800AD8" w:rsidP="00B76180">
      <w:pPr>
        <w:pStyle w:val="InterlineTransNoFree"/>
        <w:tabs>
          <w:tab w:val="left" w:pos="1832"/>
          <w:tab w:val="left" w:pos="2096"/>
          <w:tab w:val="right" w:pos="8789"/>
        </w:tabs>
      </w:pPr>
      <w:r>
        <w:tab/>
      </w:r>
      <w:r>
        <w:rPr>
          <w:smallCaps/>
        </w:rPr>
        <w:t>af</w:t>
      </w:r>
      <w:r>
        <w:t>-come</w:t>
      </w:r>
      <w:r>
        <w:rPr>
          <w:smallCaps/>
        </w:rPr>
        <w:tab/>
        <w:t>c</w:t>
      </w:r>
      <w:r>
        <w:rPr>
          <w:smallCaps/>
        </w:rPr>
        <w:tab/>
      </w:r>
      <w:r>
        <w:t>pair-friend</w:t>
      </w:r>
      <w:r w:rsidR="00143908">
        <w:tab/>
        <w:t>The men friends arrived.</w:t>
      </w:r>
    </w:p>
    <w:p w14:paraId="1BACC2FE" w14:textId="77777777" w:rsidR="00800AD8" w:rsidRDefault="00DC1AE0" w:rsidP="00143908">
      <w:pPr>
        <w:pStyle w:val="InterlineText"/>
        <w:tabs>
          <w:tab w:val="left" w:pos="533"/>
          <w:tab w:val="left" w:pos="1277"/>
          <w:tab w:val="left" w:pos="2006"/>
          <w:tab w:val="left" w:pos="3590"/>
          <w:tab w:val="left" w:pos="4094"/>
          <w:tab w:val="left" w:pos="5018"/>
        </w:tabs>
      </w:pPr>
      <w:r w:rsidRPr="003A1D48">
        <w:rPr>
          <w:rStyle w:val="InterlineTextNumChar"/>
        </w:rPr>
        <w:t>010</w:t>
      </w:r>
      <w:r w:rsidR="00800AD8">
        <w:tab/>
        <w:t>“îaqa,</w:t>
      </w:r>
      <w:r w:rsidR="00800AD8">
        <w:tab/>
        <w:t>tima</w:t>
      </w:r>
      <w:r w:rsidR="00800AD8">
        <w:tab/>
        <w:t>nasemuap</w:t>
      </w:r>
      <w:r w:rsidR="00800AD8">
        <w:tab/>
        <w:t>tua</w:t>
      </w:r>
      <w:r w:rsidR="00800AD8">
        <w:tab/>
        <w:t>tja</w:t>
      </w:r>
      <w:r w:rsidR="00800AD8">
        <w:tab/>
        <w:t>tapaw?</w:t>
      </w:r>
    </w:p>
    <w:p w14:paraId="4DC13CA0" w14:textId="77777777" w:rsidR="00800AD8" w:rsidRDefault="00800AD8" w:rsidP="00143908">
      <w:pPr>
        <w:pStyle w:val="InterlineGlossWithTrans"/>
        <w:tabs>
          <w:tab w:val="left" w:pos="533"/>
          <w:tab w:val="left" w:pos="1277"/>
          <w:tab w:val="left" w:pos="2006"/>
          <w:tab w:val="left" w:pos="3590"/>
          <w:tab w:val="left" w:pos="4094"/>
          <w:tab w:val="left" w:pos="5018"/>
        </w:tabs>
      </w:pPr>
      <w:r>
        <w:tab/>
        <w:t>îaqa</w:t>
      </w:r>
      <w:r>
        <w:tab/>
        <w:t>ti-ima</w:t>
      </w:r>
      <w:r>
        <w:tab/>
        <w:t>na-em=suap</w:t>
      </w:r>
      <w:r>
        <w:tab/>
        <w:t>tua</w:t>
      </w:r>
      <w:r>
        <w:tab/>
        <w:t>tja</w:t>
      </w:r>
      <w:r>
        <w:tab/>
        <w:t>tapaw</w:t>
      </w:r>
    </w:p>
    <w:p w14:paraId="093FA25E" w14:textId="77777777" w:rsidR="00800AD8" w:rsidRDefault="00800AD8" w:rsidP="00143908">
      <w:pPr>
        <w:pStyle w:val="InterlineTrans"/>
        <w:tabs>
          <w:tab w:val="left" w:pos="533"/>
          <w:tab w:val="left" w:pos="1277"/>
          <w:tab w:val="left" w:pos="2006"/>
          <w:tab w:val="left" w:pos="3590"/>
          <w:tab w:val="left" w:pos="4094"/>
          <w:tab w:val="left" w:pos="5018"/>
        </w:tabs>
      </w:pPr>
      <w:r>
        <w:tab/>
        <w:t>hey</w:t>
      </w:r>
      <w:r>
        <w:tab/>
      </w:r>
      <w:r>
        <w:rPr>
          <w:smallCaps/>
        </w:rPr>
        <w:t>f-</w:t>
      </w:r>
      <w:r>
        <w:t>who</w:t>
      </w:r>
      <w:r>
        <w:tab/>
      </w:r>
      <w:r>
        <w:rPr>
          <w:smallCaps/>
        </w:rPr>
        <w:t>past</w:t>
      </w:r>
      <w:r>
        <w:t>-</w:t>
      </w:r>
      <w:r>
        <w:rPr>
          <w:smallCaps/>
        </w:rPr>
        <w:t>af</w:t>
      </w:r>
      <w:r>
        <w:t>=sweep</w:t>
      </w:r>
      <w:r>
        <w:tab/>
      </w:r>
      <w:r>
        <w:rPr>
          <w:smallCaps/>
        </w:rPr>
        <w:t>obl</w:t>
      </w:r>
      <w:r>
        <w:tab/>
        <w:t>our(</w:t>
      </w:r>
      <w:r>
        <w:rPr>
          <w:smallCaps/>
        </w:rPr>
        <w:t>inc</w:t>
      </w:r>
      <w:r>
        <w:t>)</w:t>
      </w:r>
      <w:r>
        <w:tab/>
        <w:t>hut</w:t>
      </w:r>
    </w:p>
    <w:p w14:paraId="69449443" w14:textId="77777777" w:rsidR="00800AD8" w:rsidRDefault="00800AD8">
      <w:pPr>
        <w:pStyle w:val="InterlineFree"/>
      </w:pPr>
      <w:r>
        <w:t>“What’s this? Who has swept our house?</w:t>
      </w:r>
    </w:p>
    <w:p w14:paraId="06F8BD50" w14:textId="77777777" w:rsidR="00800AD8" w:rsidRDefault="00DC1AE0" w:rsidP="00BF7177">
      <w:pPr>
        <w:pStyle w:val="InterlineText"/>
        <w:tabs>
          <w:tab w:val="left" w:pos="533"/>
          <w:tab w:val="left" w:pos="2237"/>
          <w:tab w:val="left" w:pos="2501"/>
          <w:tab w:val="left" w:pos="3365"/>
          <w:tab w:val="left" w:pos="4439"/>
        </w:tabs>
      </w:pPr>
      <w:r w:rsidRPr="003A1D48">
        <w:rPr>
          <w:rStyle w:val="InterlineTextNumChar"/>
        </w:rPr>
        <w:t>011</w:t>
      </w:r>
      <w:r w:rsidR="00800AD8">
        <w:tab/>
        <w:t>tjamanguaq</w:t>
      </w:r>
      <w:r w:rsidR="00800AD8">
        <w:tab/>
        <w:t>a</w:t>
      </w:r>
      <w:r w:rsidR="00800AD8">
        <w:tab/>
        <w:t>tja</w:t>
      </w:r>
      <w:r w:rsidR="00BF7177">
        <w:tab/>
        <w:t>raungen,”</w:t>
      </w:r>
      <w:r w:rsidR="00BF7177">
        <w:tab/>
        <w:t>aya.</w:t>
      </w:r>
    </w:p>
    <w:p w14:paraId="0F8359EB" w14:textId="77777777" w:rsidR="00800AD8" w:rsidRDefault="00800AD8" w:rsidP="00BF7177">
      <w:pPr>
        <w:pStyle w:val="InterlineGlossWithTrans"/>
        <w:tabs>
          <w:tab w:val="left" w:pos="533"/>
          <w:tab w:val="left" w:pos="2237"/>
          <w:tab w:val="left" w:pos="2501"/>
          <w:tab w:val="left" w:pos="3365"/>
          <w:tab w:val="left" w:pos="4439"/>
        </w:tabs>
      </w:pPr>
      <w:r>
        <w:tab/>
        <w:t>tja-ma-nguaq</w:t>
      </w:r>
      <w:r>
        <w:tab/>
        <w:t>a</w:t>
      </w:r>
      <w:r>
        <w:tab/>
        <w:t>tja</w:t>
      </w:r>
      <w:r w:rsidR="00BF7177">
        <w:tab/>
        <w:t>raung-en</w:t>
      </w:r>
      <w:r w:rsidR="00BF7177">
        <w:tab/>
        <w:t>aya</w:t>
      </w:r>
    </w:p>
    <w:p w14:paraId="3D1D3429" w14:textId="77777777" w:rsidR="00800AD8" w:rsidRDefault="00800AD8" w:rsidP="00BF7177">
      <w:pPr>
        <w:pStyle w:val="InterlineTrans"/>
        <w:tabs>
          <w:tab w:val="left" w:pos="533"/>
          <w:tab w:val="left" w:pos="2237"/>
          <w:tab w:val="left" w:pos="2501"/>
          <w:tab w:val="left" w:pos="3365"/>
          <w:tab w:val="left" w:pos="4439"/>
        </w:tabs>
      </w:pPr>
      <w:r>
        <w:tab/>
        <w:t>more-</w:t>
      </w:r>
      <w:r>
        <w:rPr>
          <w:smallCaps/>
        </w:rPr>
        <w:t>stat</w:t>
      </w:r>
      <w:r>
        <w:t>-good</w:t>
      </w:r>
      <w:r>
        <w:rPr>
          <w:smallCaps/>
        </w:rPr>
        <w:tab/>
        <w:t>c</w:t>
      </w:r>
      <w:r>
        <w:rPr>
          <w:smallCaps/>
        </w:rPr>
        <w:tab/>
      </w:r>
      <w:r>
        <w:t>we(</w:t>
      </w:r>
      <w:r>
        <w:rPr>
          <w:smallCaps/>
        </w:rPr>
        <w:t>inc</w:t>
      </w:r>
      <w:r>
        <w:t>)</w:t>
      </w:r>
      <w:r w:rsidR="00BF7177">
        <w:tab/>
        <w:t>trap-</w:t>
      </w:r>
      <w:r w:rsidR="00BF7177">
        <w:rPr>
          <w:smallCaps/>
        </w:rPr>
        <w:t>pf</w:t>
      </w:r>
      <w:r w:rsidR="00BF7177">
        <w:tab/>
        <w:t>say</w:t>
      </w:r>
    </w:p>
    <w:p w14:paraId="2466CDAE" w14:textId="77777777" w:rsidR="00800AD8" w:rsidRDefault="00800AD8">
      <w:pPr>
        <w:pStyle w:val="InterlineFree"/>
      </w:pPr>
      <w:r>
        <w:lastRenderedPageBreak/>
        <w:t>It would be better if we laid in wait for them,” they said.</w:t>
      </w:r>
    </w:p>
    <w:p w14:paraId="16ED5C50" w14:textId="77777777" w:rsidR="00800AD8" w:rsidRDefault="00DC1AE0" w:rsidP="00BF7177">
      <w:pPr>
        <w:pStyle w:val="InterlineText"/>
        <w:tabs>
          <w:tab w:val="left" w:pos="533"/>
          <w:tab w:val="left" w:pos="1022"/>
          <w:tab w:val="left" w:pos="2006"/>
          <w:tab w:val="left" w:pos="2495"/>
        </w:tabs>
      </w:pPr>
      <w:r w:rsidRPr="003A1D48">
        <w:rPr>
          <w:rStyle w:val="InterlineTextNumChar"/>
        </w:rPr>
        <w:t>012</w:t>
      </w:r>
      <w:r w:rsidR="00800AD8">
        <w:tab/>
        <w:t>qau</w:t>
      </w:r>
      <w:r w:rsidR="00800AD8">
        <w:tab/>
        <w:t>raungen</w:t>
      </w:r>
      <w:r w:rsidR="00800AD8">
        <w:tab/>
        <w:t>nua</w:t>
      </w:r>
      <w:r w:rsidR="00800AD8">
        <w:tab/>
        <w:t>mareqali.</w:t>
      </w:r>
    </w:p>
    <w:p w14:paraId="2AFB2335" w14:textId="77777777" w:rsidR="00800AD8" w:rsidRDefault="00800AD8" w:rsidP="00BF7177">
      <w:pPr>
        <w:pStyle w:val="InterlineGlossWithTrans"/>
        <w:tabs>
          <w:tab w:val="left" w:pos="533"/>
          <w:tab w:val="left" w:pos="1022"/>
          <w:tab w:val="left" w:pos="2006"/>
          <w:tab w:val="left" w:pos="2495"/>
        </w:tabs>
      </w:pPr>
      <w:r>
        <w:tab/>
        <w:t>qau</w:t>
      </w:r>
      <w:r>
        <w:tab/>
        <w:t>raung-en</w:t>
      </w:r>
      <w:r>
        <w:tab/>
        <w:t>nua</w:t>
      </w:r>
      <w:r>
        <w:tab/>
        <w:t>mare-qali</w:t>
      </w:r>
    </w:p>
    <w:p w14:paraId="7F82804B" w14:textId="77777777" w:rsidR="00800AD8" w:rsidRDefault="00800AD8" w:rsidP="00B76180">
      <w:pPr>
        <w:pStyle w:val="InterlineTransNoFree"/>
        <w:tabs>
          <w:tab w:val="left" w:pos="1022"/>
          <w:tab w:val="left" w:pos="2006"/>
          <w:tab w:val="left" w:pos="2495"/>
          <w:tab w:val="right" w:pos="8789"/>
        </w:tabs>
      </w:pPr>
      <w:r>
        <w:tab/>
        <w:t>so</w:t>
      </w:r>
      <w:r>
        <w:tab/>
        <w:t>trap-</w:t>
      </w:r>
      <w:r>
        <w:rPr>
          <w:smallCaps/>
        </w:rPr>
        <w:t>pf</w:t>
      </w:r>
      <w:r>
        <w:tab/>
        <w:t>by</w:t>
      </w:r>
      <w:r>
        <w:tab/>
        <w:t>pair-friend</w:t>
      </w:r>
      <w:r w:rsidR="00BF7177">
        <w:tab/>
        <w:t>So the men friends lay in wait.</w:t>
      </w:r>
    </w:p>
    <w:p w14:paraId="4C80A77E" w14:textId="77777777" w:rsidR="00800AD8" w:rsidRDefault="00DC1AE0" w:rsidP="00BF7177">
      <w:pPr>
        <w:pStyle w:val="InterlineText"/>
        <w:tabs>
          <w:tab w:val="left" w:pos="533"/>
          <w:tab w:val="left" w:pos="1202"/>
          <w:tab w:val="left" w:pos="2501"/>
          <w:tab w:val="left" w:pos="3185"/>
          <w:tab w:val="left" w:pos="3629"/>
          <w:tab w:val="left" w:pos="3968"/>
        </w:tabs>
      </w:pPr>
      <w:r w:rsidRPr="003A1D48">
        <w:rPr>
          <w:rStyle w:val="InterlineTextNumChar"/>
        </w:rPr>
        <w:t>013</w:t>
      </w:r>
      <w:r w:rsidR="00800AD8">
        <w:tab/>
        <w:t>manu</w:t>
      </w:r>
      <w:r w:rsidR="00800AD8">
        <w:tab/>
        <w:t>mangtjez</w:t>
      </w:r>
      <w:r w:rsidR="00800AD8">
        <w:tab/>
        <w:t>azua</w:t>
      </w:r>
      <w:r w:rsidR="00800AD8">
        <w:tab/>
        <w:t>ti</w:t>
      </w:r>
      <w:r w:rsidR="00800AD8">
        <w:tab/>
        <w:t>sa</w:t>
      </w:r>
      <w:r w:rsidR="00BF7177">
        <w:tab/>
        <w:t>Tjukutjuku.</w:t>
      </w:r>
    </w:p>
    <w:p w14:paraId="7EA67C7D" w14:textId="77777777" w:rsidR="00800AD8" w:rsidRDefault="00800AD8" w:rsidP="00BF7177">
      <w:pPr>
        <w:pStyle w:val="InterlineGlossWithTrans"/>
        <w:tabs>
          <w:tab w:val="left" w:pos="533"/>
          <w:tab w:val="left" w:pos="1202"/>
          <w:tab w:val="left" w:pos="2501"/>
          <w:tab w:val="left" w:pos="3185"/>
          <w:tab w:val="left" w:pos="3629"/>
          <w:tab w:val="left" w:pos="3968"/>
        </w:tabs>
      </w:pPr>
      <w:r>
        <w:tab/>
        <w:t>manu</w:t>
      </w:r>
      <w:r>
        <w:tab/>
        <w:t>m-pangetjez</w:t>
      </w:r>
      <w:r>
        <w:tab/>
        <w:t>a-zua</w:t>
      </w:r>
      <w:r>
        <w:tab/>
        <w:t>ti</w:t>
      </w:r>
      <w:r>
        <w:tab/>
        <w:t>sa</w:t>
      </w:r>
      <w:r w:rsidR="00BF7177">
        <w:tab/>
        <w:t>Tjukutjuku</w:t>
      </w:r>
    </w:p>
    <w:p w14:paraId="5402C0F1" w14:textId="77777777" w:rsidR="00800AD8" w:rsidRDefault="00800AD8" w:rsidP="00B76180">
      <w:pPr>
        <w:pStyle w:val="InterlineTransNoFree"/>
        <w:tabs>
          <w:tab w:val="left" w:pos="1202"/>
          <w:tab w:val="left" w:pos="2501"/>
          <w:tab w:val="left" w:pos="3185"/>
          <w:tab w:val="left" w:pos="3629"/>
          <w:tab w:val="left" w:pos="3968"/>
          <w:tab w:val="right" w:pos="8789"/>
        </w:tabs>
      </w:pPr>
      <w:r>
        <w:tab/>
        <w:t>then</w:t>
      </w:r>
      <w:r>
        <w:tab/>
      </w:r>
      <w:r>
        <w:rPr>
          <w:smallCaps/>
        </w:rPr>
        <w:t>af</w:t>
      </w:r>
      <w:r>
        <w:t>-come</w:t>
      </w:r>
      <w:r>
        <w:tab/>
      </w:r>
      <w:r>
        <w:rPr>
          <w:smallCaps/>
        </w:rPr>
        <w:t>c-</w:t>
      </w:r>
      <w:r>
        <w:t>that</w:t>
      </w:r>
      <w:r>
        <w:tab/>
      </w:r>
      <w:r>
        <w:rPr>
          <w:smallCaps/>
        </w:rPr>
        <w:t>f.h</w:t>
      </w:r>
      <w:r>
        <w:tab/>
      </w:r>
      <w:r w:rsidR="001E164C" w:rsidRPr="001E164C">
        <w:rPr>
          <w:smallCaps/>
        </w:rPr>
        <w:t>h</w:t>
      </w:r>
      <w:r w:rsidR="00BF7177">
        <w:tab/>
        <w:t>(name)</w:t>
      </w:r>
      <w:r w:rsidR="00BF7177">
        <w:tab/>
        <w:t>Then Tjukutjuku came;</w:t>
      </w:r>
    </w:p>
    <w:p w14:paraId="08B0CF5F" w14:textId="77777777" w:rsidR="00800AD8" w:rsidRDefault="00DC1AE0" w:rsidP="00BF7177">
      <w:pPr>
        <w:pStyle w:val="InterlineText"/>
        <w:tabs>
          <w:tab w:val="left" w:pos="533"/>
          <w:tab w:val="left" w:pos="1022"/>
          <w:tab w:val="left" w:pos="2606"/>
          <w:tab w:val="left" w:pos="3380"/>
          <w:tab w:val="left" w:pos="3869"/>
          <w:tab w:val="left" w:pos="5003"/>
          <w:tab w:val="left" w:pos="5477"/>
          <w:tab w:val="left" w:pos="5741"/>
        </w:tabs>
      </w:pPr>
      <w:r w:rsidRPr="003A1D48">
        <w:rPr>
          <w:rStyle w:val="InterlineTextNumChar"/>
        </w:rPr>
        <w:t>014</w:t>
      </w:r>
      <w:r w:rsidR="00800AD8">
        <w:tab/>
        <w:t>qau</w:t>
      </w:r>
      <w:r w:rsidR="00800AD8">
        <w:tab/>
        <w:t>puvaîavan</w:t>
      </w:r>
      <w:r w:rsidR="00800AD8">
        <w:tab/>
        <w:t>anga</w:t>
      </w:r>
      <w:r w:rsidR="00800AD8">
        <w:tab/>
        <w:t>nua</w:t>
      </w:r>
      <w:r w:rsidR="00BF7177">
        <w:tab/>
        <w:t>mareqali,</w:t>
      </w:r>
      <w:r w:rsidR="00BF7177">
        <w:tab/>
        <w:t>aya</w:t>
      </w:r>
      <w:r w:rsidR="00BF7177">
        <w:tab/>
        <w:t>a</w:t>
      </w:r>
      <w:r w:rsidR="00BF7177">
        <w:tab/>
        <w:t>tjautsikel.</w:t>
      </w:r>
    </w:p>
    <w:p w14:paraId="02101F9F" w14:textId="77777777" w:rsidR="00800AD8" w:rsidRDefault="00800AD8" w:rsidP="00BF7177">
      <w:pPr>
        <w:pStyle w:val="InterlineGlossWithTrans"/>
        <w:tabs>
          <w:tab w:val="left" w:pos="533"/>
          <w:tab w:val="left" w:pos="1022"/>
          <w:tab w:val="left" w:pos="2606"/>
          <w:tab w:val="left" w:pos="3380"/>
          <w:tab w:val="left" w:pos="3869"/>
          <w:tab w:val="left" w:pos="5003"/>
          <w:tab w:val="left" w:pos="5477"/>
          <w:tab w:val="left" w:pos="5741"/>
        </w:tabs>
      </w:pPr>
      <w:r>
        <w:tab/>
        <w:t>qau</w:t>
      </w:r>
      <w:r>
        <w:tab/>
        <w:t>pu-vaîaw-an</w:t>
      </w:r>
      <w:r>
        <w:tab/>
        <w:t>anga</w:t>
      </w:r>
      <w:r>
        <w:tab/>
        <w:t>nua</w:t>
      </w:r>
      <w:r w:rsidR="00BF7177">
        <w:tab/>
        <w:t>mare-qali</w:t>
      </w:r>
      <w:r w:rsidR="00BF7177">
        <w:tab/>
        <w:t>aya</w:t>
      </w:r>
      <w:r w:rsidR="00BF7177">
        <w:tab/>
        <w:t>a</w:t>
      </w:r>
      <w:r w:rsidR="00BF7177">
        <w:tab/>
        <w:t>tjautsikel</w:t>
      </w:r>
    </w:p>
    <w:p w14:paraId="3F99BB67" w14:textId="77777777" w:rsidR="00800AD8" w:rsidRDefault="00800AD8" w:rsidP="00BF7177">
      <w:pPr>
        <w:pStyle w:val="InterlineTrans"/>
        <w:tabs>
          <w:tab w:val="left" w:pos="533"/>
          <w:tab w:val="left" w:pos="1022"/>
          <w:tab w:val="left" w:pos="2606"/>
          <w:tab w:val="left" w:pos="3380"/>
          <w:tab w:val="left" w:pos="3869"/>
          <w:tab w:val="left" w:pos="5003"/>
          <w:tab w:val="left" w:pos="5477"/>
          <w:tab w:val="left" w:pos="5741"/>
        </w:tabs>
      </w:pPr>
      <w:r>
        <w:tab/>
        <w:t>so</w:t>
      </w:r>
      <w:r>
        <w:tab/>
        <w:t>have-spouse-</w:t>
      </w:r>
      <w:r>
        <w:rPr>
          <w:smallCaps/>
        </w:rPr>
        <w:t>lf</w:t>
      </w:r>
      <w:r>
        <w:tab/>
        <w:t>indeed</w:t>
      </w:r>
      <w:r>
        <w:tab/>
        <w:t>of</w:t>
      </w:r>
      <w:r w:rsidR="00BF7177">
        <w:tab/>
        <w:t>pair-friend</w:t>
      </w:r>
      <w:r w:rsidR="00BF7177">
        <w:tab/>
        <w:t>say</w:t>
      </w:r>
      <w:r w:rsidR="00BF7177">
        <w:rPr>
          <w:smallCaps/>
        </w:rPr>
        <w:tab/>
        <w:t>c</w:t>
      </w:r>
      <w:r w:rsidR="00BF7177">
        <w:tab/>
        <w:t>story</w:t>
      </w:r>
    </w:p>
    <w:p w14:paraId="07B73172" w14:textId="77777777" w:rsidR="00800AD8" w:rsidRDefault="00800AD8">
      <w:pPr>
        <w:pStyle w:val="InterlineFree"/>
      </w:pPr>
      <w:r>
        <w:t>and she became the wife of (one of?) the men friends, according to the story.</w:t>
      </w:r>
    </w:p>
    <w:p w14:paraId="19F0906C" w14:textId="77777777" w:rsidR="00800AD8" w:rsidRDefault="00DC1AE0" w:rsidP="00BF7177">
      <w:pPr>
        <w:pStyle w:val="InterlineText"/>
        <w:tabs>
          <w:tab w:val="left" w:pos="533"/>
          <w:tab w:val="left" w:pos="1517"/>
          <w:tab w:val="left" w:pos="2681"/>
          <w:tab w:val="left" w:pos="3065"/>
          <w:tab w:val="left" w:pos="3824"/>
          <w:tab w:val="left" w:pos="4748"/>
          <w:tab w:val="left" w:pos="5237"/>
        </w:tabs>
      </w:pPr>
      <w:r w:rsidRPr="003A1D48">
        <w:rPr>
          <w:rStyle w:val="InterlineTextNumChar"/>
        </w:rPr>
        <w:t>015</w:t>
      </w:r>
      <w:r w:rsidR="00800AD8">
        <w:tab/>
        <w:t>saka</w:t>
      </w:r>
      <w:r w:rsidR="00800AD8">
        <w:tab/>
        <w:t>mavan</w:t>
      </w:r>
      <w:r w:rsidR="00800AD8">
        <w:tab/>
        <w:t>nu</w:t>
      </w:r>
      <w:r w:rsidR="00800AD8">
        <w:tab/>
        <w:t>sika</w:t>
      </w:r>
      <w:r w:rsidR="00BF7177">
        <w:tab/>
        <w:t>izua</w:t>
      </w:r>
      <w:r w:rsidR="00BF7177">
        <w:tab/>
        <w:t>nua</w:t>
      </w:r>
      <w:r w:rsidR="00BF7177">
        <w:tab/>
        <w:t>saviki.</w:t>
      </w:r>
    </w:p>
    <w:p w14:paraId="3CE146F1" w14:textId="77777777" w:rsidR="00800AD8" w:rsidRDefault="00800AD8" w:rsidP="00BF7177">
      <w:pPr>
        <w:pStyle w:val="InterlineGlossWithTrans"/>
        <w:tabs>
          <w:tab w:val="left" w:pos="533"/>
          <w:tab w:val="left" w:pos="1517"/>
          <w:tab w:val="left" w:pos="2681"/>
          <w:tab w:val="left" w:pos="3065"/>
          <w:tab w:val="left" w:pos="3824"/>
          <w:tab w:val="left" w:pos="4748"/>
          <w:tab w:val="left" w:pos="5237"/>
        </w:tabs>
      </w:pPr>
      <w:r>
        <w:tab/>
        <w:t>sa-ka</w:t>
      </w:r>
      <w:r>
        <w:tab/>
        <w:t>ma-avan</w:t>
      </w:r>
      <w:r>
        <w:tab/>
        <w:t>nu</w:t>
      </w:r>
      <w:r>
        <w:tab/>
        <w:t>sika</w:t>
      </w:r>
      <w:r w:rsidR="00BF7177">
        <w:tab/>
        <w:t>i-zua</w:t>
      </w:r>
      <w:r w:rsidR="00BF7177">
        <w:tab/>
        <w:t>nua</w:t>
      </w:r>
      <w:r w:rsidR="00BF7177">
        <w:tab/>
        <w:t>saviki</w:t>
      </w:r>
    </w:p>
    <w:p w14:paraId="296B5EDF" w14:textId="77777777" w:rsidR="00800AD8" w:rsidRDefault="00800AD8" w:rsidP="00BF7177">
      <w:pPr>
        <w:pStyle w:val="InterlineTrans"/>
        <w:tabs>
          <w:tab w:val="left" w:pos="533"/>
          <w:tab w:val="left" w:pos="1517"/>
          <w:tab w:val="left" w:pos="2681"/>
          <w:tab w:val="left" w:pos="3065"/>
          <w:tab w:val="left" w:pos="3824"/>
          <w:tab w:val="left" w:pos="4748"/>
          <w:tab w:val="left" w:pos="5237"/>
        </w:tabs>
      </w:pPr>
      <w:r>
        <w:tab/>
        <w:t>and-after</w:t>
      </w:r>
      <w:r>
        <w:tab/>
      </w:r>
      <w:r>
        <w:rPr>
          <w:smallCaps/>
        </w:rPr>
        <w:t>stat</w:t>
      </w:r>
      <w:r>
        <w:t>-exact</w:t>
      </w:r>
      <w:r>
        <w:tab/>
        <w:t>of</w:t>
      </w:r>
      <w:r>
        <w:tab/>
        <w:t>reason</w:t>
      </w:r>
      <w:r w:rsidR="00BF7177">
        <w:tab/>
      </w:r>
      <w:r w:rsidR="00BF7177">
        <w:rPr>
          <w:smallCaps/>
        </w:rPr>
        <w:t>loc</w:t>
      </w:r>
      <w:r w:rsidR="00BF7177">
        <w:t>-that</w:t>
      </w:r>
      <w:r w:rsidR="00BF7177">
        <w:tab/>
        <w:t>of</w:t>
      </w:r>
      <w:r w:rsidR="00BF7177">
        <w:tab/>
        <w:t>betel.palm</w:t>
      </w:r>
    </w:p>
    <w:p w14:paraId="17236A41" w14:textId="77777777" w:rsidR="00800AD8" w:rsidRDefault="00800AD8">
      <w:pPr>
        <w:pStyle w:val="InterlineFree"/>
      </w:pPr>
      <w:r>
        <w:t>And that’s the reason why there are areca trees now.</w:t>
      </w:r>
    </w:p>
    <w:p w14:paraId="44AFFFE7" w14:textId="77777777" w:rsidR="00800AD8" w:rsidRDefault="00800AD8" w:rsidP="00BF7177">
      <w:pPr>
        <w:pStyle w:val="FullTranslation"/>
      </w:pPr>
      <w:r>
        <w:t xml:space="preserve">Once upon a time there was a woman called Tjukutjuku. She chewed the nuts of the </w:t>
      </w:r>
      <w:r w:rsidRPr="007800F5">
        <w:rPr>
          <w:i/>
        </w:rPr>
        <w:t>÷ipupun</w:t>
      </w:r>
      <w:r>
        <w:t xml:space="preserve"> and </w:t>
      </w:r>
      <w:r w:rsidRPr="007800F5">
        <w:rPr>
          <w:i/>
        </w:rPr>
        <w:t>aluvetjuîatan</w:t>
      </w:r>
      <w:r>
        <w:t xml:space="preserve"> trees, and went to the spring. She spat into the spring what she had chewed; and the spit sprouted into an areca tree. The areca tree got bigger and bore fruit; and Tjukutjuku got areca nuts from it to chew. When Tjukutjuku went to amuse herself to the house of some men friends, the house had not been tidied. Tjukutjuku swept the house, and left some crushed and prepared areca nuts, and went back home. The men friends arrived. “What’s this? Who has swept our house? It would be better if we laid in wait for them,” they said. So the men friends lay in wait. Then Tjukutjuku came; and she became the wife of (one of ?) the men friends, according to the story. And that’s the reason why there are areca trees now.</w:t>
      </w:r>
    </w:p>
    <w:p w14:paraId="2EF914EA" w14:textId="77777777" w:rsidR="00800AD8" w:rsidRDefault="00800AD8">
      <w:pPr>
        <w:pStyle w:val="Heading4"/>
      </w:pPr>
      <w:r w:rsidRPr="00996908">
        <w:rPr>
          <w:rStyle w:val="NumTextHeadingChar"/>
        </w:rPr>
        <w:t>032</w:t>
      </w:r>
      <w:r>
        <w:t xml:space="preserve"> </w:t>
      </w:r>
      <w:r w:rsidR="00BF7177">
        <w:t>QALA</w:t>
      </w:r>
      <w:r>
        <w:t>MUDIS AND THE WATER MONSTER</w:t>
      </w:r>
      <w:r w:rsidR="00BF7177">
        <w:br/>
      </w:r>
      <w:r>
        <w:t>ti sa Qalamudis katua</w:t>
      </w:r>
      <w:r w:rsidR="00BF7177">
        <w:t xml:space="preserve"> valaîuvaî</w:t>
      </w:r>
      <w:r w:rsidR="001208B6">
        <w:t xml:space="preserve"> (</w:t>
      </w:r>
      <w:r w:rsidR="00BF7177">
        <w:t>Tjakuvukuvuî village, p.204</w:t>
      </w:r>
      <w:r w:rsidR="001208B6">
        <w:t>)</w:t>
      </w:r>
    </w:p>
    <w:p w14:paraId="24A4203D" w14:textId="77777777" w:rsidR="00800AD8" w:rsidRDefault="00DC1AE0" w:rsidP="00BF7177">
      <w:pPr>
        <w:pStyle w:val="InterlineText"/>
        <w:tabs>
          <w:tab w:val="left" w:pos="533"/>
          <w:tab w:val="left" w:pos="1097"/>
          <w:tab w:val="left" w:pos="2876"/>
          <w:tab w:val="left" w:pos="3320"/>
          <w:tab w:val="left" w:pos="3659"/>
          <w:tab w:val="left" w:pos="4808"/>
          <w:tab w:val="left" w:pos="5072"/>
          <w:tab w:val="left" w:pos="5876"/>
          <w:tab w:val="left" w:pos="7040"/>
          <w:tab w:val="left" w:pos="7304"/>
        </w:tabs>
      </w:pPr>
      <w:r w:rsidRPr="003A1D48">
        <w:rPr>
          <w:rStyle w:val="InterlineTextNumChar"/>
        </w:rPr>
        <w:t>001</w:t>
      </w:r>
      <w:r w:rsidR="00800AD8">
        <w:tab/>
        <w:t>ka</w:t>
      </w:r>
      <w:r w:rsidR="00800AD8">
        <w:tab/>
        <w:t>sitsuayan</w:t>
      </w:r>
      <w:r w:rsidR="00800AD8">
        <w:tab/>
        <w:t>ti</w:t>
      </w:r>
      <w:r w:rsidR="00BF7177">
        <w:tab/>
        <w:t>sa</w:t>
      </w:r>
      <w:r w:rsidR="00BF7177">
        <w:tab/>
        <w:t>Qalamudis</w:t>
      </w:r>
      <w:r w:rsidR="00BF7177">
        <w:tab/>
        <w:t>a</w:t>
      </w:r>
      <w:r w:rsidR="00BF7177">
        <w:tab/>
        <w:t>Tsuluî</w:t>
      </w:r>
      <w:r w:rsidR="00BF7177">
        <w:tab/>
        <w:t>navaik</w:t>
      </w:r>
      <w:r w:rsidR="00BF7177">
        <w:tab/>
        <w:t>a</w:t>
      </w:r>
      <w:r w:rsidR="00BF7177">
        <w:tab/>
        <w:t>qemaîup.</w:t>
      </w:r>
    </w:p>
    <w:p w14:paraId="477585B9" w14:textId="77777777" w:rsidR="00800AD8" w:rsidRDefault="00800AD8" w:rsidP="00BF7177">
      <w:pPr>
        <w:pStyle w:val="InterlineGlossWithTrans"/>
        <w:tabs>
          <w:tab w:val="left" w:pos="533"/>
          <w:tab w:val="left" w:pos="1097"/>
          <w:tab w:val="left" w:pos="2876"/>
          <w:tab w:val="left" w:pos="3320"/>
          <w:tab w:val="left" w:pos="3659"/>
          <w:tab w:val="left" w:pos="4808"/>
          <w:tab w:val="left" w:pos="5072"/>
          <w:tab w:val="left" w:pos="5876"/>
          <w:tab w:val="left" w:pos="7040"/>
          <w:tab w:val="left" w:pos="7304"/>
        </w:tabs>
      </w:pPr>
      <w:r>
        <w:tab/>
        <w:t>ka</w:t>
      </w:r>
      <w:r>
        <w:tab/>
        <w:t>si-tsuay-an</w:t>
      </w:r>
      <w:r>
        <w:tab/>
        <w:t>ti</w:t>
      </w:r>
      <w:r w:rsidR="00BF7177">
        <w:tab/>
        <w:t>sa</w:t>
      </w:r>
      <w:r w:rsidR="00BF7177">
        <w:tab/>
        <w:t>Qalamudis</w:t>
      </w:r>
      <w:r w:rsidR="00BF7177">
        <w:tab/>
        <w:t>a</w:t>
      </w:r>
      <w:r w:rsidR="00BF7177">
        <w:tab/>
        <w:t>Tsuluî</w:t>
      </w:r>
      <w:r w:rsidR="00BF7177">
        <w:tab/>
        <w:t>na-vaik</w:t>
      </w:r>
      <w:r w:rsidR="00BF7177">
        <w:tab/>
        <w:t>a</w:t>
      </w:r>
      <w:r w:rsidR="00BF7177">
        <w:tab/>
        <w:t>em=qaîup</w:t>
      </w:r>
    </w:p>
    <w:p w14:paraId="0297E194" w14:textId="77777777" w:rsidR="00800AD8" w:rsidRDefault="00800AD8" w:rsidP="00BF7177">
      <w:pPr>
        <w:pStyle w:val="InterlineTrans"/>
        <w:tabs>
          <w:tab w:val="left" w:pos="533"/>
          <w:tab w:val="left" w:pos="1097"/>
          <w:tab w:val="left" w:pos="2876"/>
          <w:tab w:val="left" w:pos="3320"/>
          <w:tab w:val="left" w:pos="3659"/>
          <w:tab w:val="left" w:pos="4808"/>
          <w:tab w:val="left" w:pos="5072"/>
          <w:tab w:val="left" w:pos="5876"/>
          <w:tab w:val="left" w:pos="7040"/>
          <w:tab w:val="left" w:pos="7304"/>
        </w:tabs>
      </w:pPr>
      <w:r>
        <w:tab/>
        <w:t>after</w:t>
      </w:r>
      <w:r>
        <w:tab/>
      </w:r>
      <w:r>
        <w:rPr>
          <w:smallCaps/>
        </w:rPr>
        <w:t>if</w:t>
      </w:r>
      <w:r>
        <w:t>-long.time-</w:t>
      </w:r>
      <w:r>
        <w:rPr>
          <w:smallCaps/>
        </w:rPr>
        <w:t>nom</w:t>
      </w:r>
      <w:r>
        <w:tab/>
      </w:r>
      <w:r>
        <w:rPr>
          <w:smallCaps/>
        </w:rPr>
        <w:t>f.h</w:t>
      </w:r>
      <w:r w:rsidR="00BF7177">
        <w:rPr>
          <w:smallCaps/>
        </w:rPr>
        <w:tab/>
        <w:t>h</w:t>
      </w:r>
      <w:r w:rsidR="00BF7177">
        <w:rPr>
          <w:smallCaps/>
        </w:rPr>
        <w:tab/>
      </w:r>
      <w:r w:rsidR="00BF7177">
        <w:t>(name)</w:t>
      </w:r>
      <w:r w:rsidR="00BF7177">
        <w:rPr>
          <w:smallCaps/>
        </w:rPr>
        <w:tab/>
        <w:t>c</w:t>
      </w:r>
      <w:r w:rsidR="00BF7177">
        <w:rPr>
          <w:smallCaps/>
        </w:rPr>
        <w:tab/>
      </w:r>
      <w:r w:rsidR="00BF7177">
        <w:t>(name)</w:t>
      </w:r>
      <w:r w:rsidR="00BF7177">
        <w:tab/>
      </w:r>
      <w:r w:rsidR="00BF7177">
        <w:rPr>
          <w:smallCaps/>
        </w:rPr>
        <w:t>past</w:t>
      </w:r>
      <w:r w:rsidR="00BF7177">
        <w:t>-leave</w:t>
      </w:r>
      <w:r w:rsidR="00BF7177">
        <w:rPr>
          <w:smallCaps/>
        </w:rPr>
        <w:tab/>
        <w:t>c</w:t>
      </w:r>
      <w:r w:rsidR="00BF7177">
        <w:tab/>
      </w:r>
      <w:r w:rsidR="00BF7177">
        <w:rPr>
          <w:smallCaps/>
        </w:rPr>
        <w:t>af</w:t>
      </w:r>
      <w:r w:rsidR="00BF7177">
        <w:t>=hunt</w:t>
      </w:r>
    </w:p>
    <w:p w14:paraId="17B5964D" w14:textId="77777777" w:rsidR="00800AD8" w:rsidRDefault="00800AD8">
      <w:pPr>
        <w:pStyle w:val="InterlineFree"/>
      </w:pPr>
      <w:r>
        <w:t>Once upon a time Qalamudis of the Tsuluî family had been hunting.</w:t>
      </w:r>
    </w:p>
    <w:p w14:paraId="2C53CFE8" w14:textId="77777777" w:rsidR="00800AD8" w:rsidRDefault="00DC1AE0" w:rsidP="00BF7177">
      <w:pPr>
        <w:pStyle w:val="InterlineText"/>
        <w:tabs>
          <w:tab w:val="left" w:pos="533"/>
          <w:tab w:val="left" w:pos="1202"/>
          <w:tab w:val="left" w:pos="2306"/>
          <w:tab w:val="left" w:pos="2795"/>
          <w:tab w:val="left" w:pos="3749"/>
          <w:tab w:val="left" w:pos="4013"/>
        </w:tabs>
      </w:pPr>
      <w:r w:rsidRPr="003A1D48">
        <w:rPr>
          <w:rStyle w:val="InterlineTextNumChar"/>
        </w:rPr>
        <w:t>002</w:t>
      </w:r>
      <w:r w:rsidR="00800AD8">
        <w:tab/>
        <w:t>manu</w:t>
      </w:r>
      <w:r w:rsidR="00800AD8">
        <w:tab/>
        <w:t>sekuliî,</w:t>
      </w:r>
      <w:r w:rsidR="00800AD8">
        <w:tab/>
        <w:t>sa</w:t>
      </w:r>
      <w:r w:rsidR="00800AD8">
        <w:tab/>
        <w:t>kavalut</w:t>
      </w:r>
      <w:r w:rsidR="00800AD8">
        <w:tab/>
        <w:t>a</w:t>
      </w:r>
      <w:r w:rsidR="00800AD8">
        <w:tab/>
        <w:t>vuluq.</w:t>
      </w:r>
    </w:p>
    <w:p w14:paraId="265BD026" w14:textId="77777777" w:rsidR="00800AD8" w:rsidRDefault="00800AD8" w:rsidP="00BF7177">
      <w:pPr>
        <w:pStyle w:val="InterlineGlossWithTrans"/>
        <w:tabs>
          <w:tab w:val="left" w:pos="533"/>
          <w:tab w:val="left" w:pos="1202"/>
          <w:tab w:val="left" w:pos="2306"/>
          <w:tab w:val="left" w:pos="2795"/>
          <w:tab w:val="left" w:pos="3749"/>
          <w:tab w:val="left" w:pos="4013"/>
        </w:tabs>
      </w:pPr>
      <w:r>
        <w:tab/>
        <w:t>manu</w:t>
      </w:r>
      <w:r>
        <w:tab/>
        <w:t>se-kuliî</w:t>
      </w:r>
      <w:r>
        <w:tab/>
        <w:t>sa</w:t>
      </w:r>
      <w:r>
        <w:tab/>
        <w:t>ka-valut</w:t>
      </w:r>
      <w:r>
        <w:tab/>
        <w:t>a</w:t>
      </w:r>
      <w:r>
        <w:tab/>
        <w:t>vuluq</w:t>
      </w:r>
    </w:p>
    <w:p w14:paraId="2B4D059E" w14:textId="77777777" w:rsidR="00800AD8" w:rsidRDefault="00800AD8" w:rsidP="00B76180">
      <w:pPr>
        <w:pStyle w:val="InterlineTrans"/>
        <w:tabs>
          <w:tab w:val="left" w:pos="533"/>
          <w:tab w:val="left" w:pos="1202"/>
          <w:tab w:val="left" w:pos="2306"/>
          <w:tab w:val="left" w:pos="2795"/>
          <w:tab w:val="left" w:pos="3749"/>
          <w:tab w:val="left" w:pos="4013"/>
          <w:tab w:val="right" w:pos="8789"/>
        </w:tabs>
      </w:pPr>
      <w:r>
        <w:tab/>
        <w:t>then</w:t>
      </w:r>
      <w:r>
        <w:tab/>
      </w:r>
      <w:r>
        <w:rPr>
          <w:smallCaps/>
        </w:rPr>
        <w:t>invol</w:t>
      </w:r>
      <w:r>
        <w:t>-trip</w:t>
      </w:r>
      <w:r>
        <w:tab/>
        <w:t>and</w:t>
      </w:r>
      <w:r>
        <w:tab/>
      </w:r>
      <w:r>
        <w:rPr>
          <w:smallCaps/>
        </w:rPr>
        <w:t>stat</w:t>
      </w:r>
      <w:r>
        <w:t>-jab</w:t>
      </w:r>
      <w:r>
        <w:rPr>
          <w:smallCaps/>
        </w:rPr>
        <w:tab/>
        <w:t>c</w:t>
      </w:r>
      <w:r>
        <w:rPr>
          <w:smallCaps/>
        </w:rPr>
        <w:tab/>
      </w:r>
      <w:r>
        <w:t>spear</w:t>
      </w:r>
      <w:r w:rsidR="00BF7177">
        <w:tab/>
        <w:t>He tripped and lost hold of his spear,</w:t>
      </w:r>
    </w:p>
    <w:p w14:paraId="44DD40A3" w14:textId="77777777" w:rsidR="00800AD8" w:rsidRDefault="00A8416B" w:rsidP="0054532B">
      <w:pPr>
        <w:pStyle w:val="Commentparaanother"/>
      </w:pPr>
      <w:r>
        <w:t>[</w:t>
      </w:r>
      <w:r w:rsidR="00800AD8" w:rsidRPr="00BF7177">
        <w:rPr>
          <w:rStyle w:val="VernacularText"/>
        </w:rPr>
        <w:t>sekuliî</w:t>
      </w:r>
      <w:r w:rsidR="00800AD8">
        <w:t xml:space="preserve">: </w:t>
      </w:r>
      <w:r w:rsidR="00800AD8" w:rsidRPr="00BF7177">
        <w:rPr>
          <w:rStyle w:val="VernacularText"/>
        </w:rPr>
        <w:t>sekeliî</w:t>
      </w:r>
      <w:r w:rsidR="00800AD8">
        <w:t xml:space="preserve"> </w:t>
      </w:r>
      <w:r w:rsidR="00BF7177">
        <w:t>in OA.</w:t>
      </w:r>
      <w:r>
        <w:t>]</w:t>
      </w:r>
    </w:p>
    <w:p w14:paraId="77057691" w14:textId="77777777" w:rsidR="00800AD8" w:rsidRDefault="00A8416B" w:rsidP="00BF7177">
      <w:pPr>
        <w:pStyle w:val="CommentLastWithHalfSpace"/>
      </w:pPr>
      <w:r>
        <w:t>[</w:t>
      </w:r>
      <w:r w:rsidR="00800AD8" w:rsidRPr="00BF7177">
        <w:rPr>
          <w:rStyle w:val="VernacularText"/>
        </w:rPr>
        <w:t>kavalut</w:t>
      </w:r>
      <w:r w:rsidR="00800AD8">
        <w:t xml:space="preserve">: </w:t>
      </w:r>
      <w:r w:rsidR="00800AD8" w:rsidRPr="00BF7177">
        <w:rPr>
          <w:rStyle w:val="VernacularText"/>
        </w:rPr>
        <w:t>ma</w:t>
      </w:r>
      <w:r w:rsidR="00800AD8">
        <w:t>-</w:t>
      </w:r>
      <w:r w:rsidR="00BF7177">
        <w:t xml:space="preserve"> </w:t>
      </w:r>
      <w:r w:rsidR="00800AD8">
        <w:t xml:space="preserve">often changes to </w:t>
      </w:r>
      <w:r w:rsidR="00800AD8" w:rsidRPr="00BF7177">
        <w:rPr>
          <w:rStyle w:val="VernacularText"/>
        </w:rPr>
        <w:t>ka</w:t>
      </w:r>
      <w:r w:rsidR="00800AD8">
        <w:t>-</w:t>
      </w:r>
      <w:r w:rsidR="00BF7177">
        <w:t xml:space="preserve"> </w:t>
      </w:r>
      <w:r w:rsidR="00800AD8">
        <w:t xml:space="preserve">after </w:t>
      </w:r>
      <w:r w:rsidR="00800AD8" w:rsidRPr="00BF7177">
        <w:rPr>
          <w:rStyle w:val="VernacularText"/>
        </w:rPr>
        <w:t>sa</w:t>
      </w:r>
      <w:r w:rsidR="00800AD8">
        <w:t xml:space="preserve">. In F, </w:t>
      </w:r>
      <w:r w:rsidR="00800AD8" w:rsidRPr="00BF7177">
        <w:rPr>
          <w:rStyle w:val="VernacularText"/>
        </w:rPr>
        <w:t>valut</w:t>
      </w:r>
      <w:r w:rsidR="00BF7177">
        <w:t xml:space="preserve"> i</w:t>
      </w:r>
      <w:r w:rsidR="00800AD8">
        <w:t xml:space="preserve">s </w:t>
      </w:r>
      <w:r w:rsidR="00BF7177">
        <w:t>‘</w:t>
      </w:r>
      <w:r w:rsidR="00800AD8">
        <w:t>digging stick</w:t>
      </w:r>
      <w:r w:rsidR="00BF7177">
        <w:t>’</w:t>
      </w:r>
      <w:r w:rsidR="00800AD8">
        <w:t>.</w:t>
      </w:r>
      <w:r w:rsidR="00BF7177">
        <w:t>]</w:t>
      </w:r>
    </w:p>
    <w:p w14:paraId="27A29236" w14:textId="77777777" w:rsidR="00800AD8" w:rsidRDefault="00DC1AE0" w:rsidP="00BF7177">
      <w:pPr>
        <w:pStyle w:val="InterlineText"/>
        <w:tabs>
          <w:tab w:val="left" w:pos="533"/>
          <w:tab w:val="left" w:pos="1202"/>
          <w:tab w:val="left" w:pos="2516"/>
          <w:tab w:val="left" w:pos="2780"/>
          <w:tab w:val="left" w:pos="3524"/>
          <w:tab w:val="left" w:pos="4133"/>
        </w:tabs>
      </w:pPr>
      <w:r w:rsidRPr="003A1D48">
        <w:rPr>
          <w:rStyle w:val="InterlineTextNumChar"/>
        </w:rPr>
        <w:t>003</w:t>
      </w:r>
      <w:r w:rsidR="00800AD8">
        <w:tab/>
        <w:t>manu</w:t>
      </w:r>
      <w:r w:rsidR="00800AD8">
        <w:tab/>
        <w:t>malengleng</w:t>
      </w:r>
      <w:r w:rsidR="00800AD8">
        <w:tab/>
        <w:t>a</w:t>
      </w:r>
      <w:r w:rsidR="00800AD8">
        <w:tab/>
        <w:t>sema</w:t>
      </w:r>
      <w:r w:rsidR="00800AD8">
        <w:tab/>
        <w:t>tjua</w:t>
      </w:r>
      <w:r w:rsidR="00800AD8">
        <w:tab/>
        <w:t>vatsaî.</w:t>
      </w:r>
    </w:p>
    <w:p w14:paraId="22CFED12" w14:textId="77777777" w:rsidR="00800AD8" w:rsidRDefault="00800AD8" w:rsidP="00BF7177">
      <w:pPr>
        <w:pStyle w:val="InterlineGlossWithTrans"/>
        <w:tabs>
          <w:tab w:val="left" w:pos="533"/>
          <w:tab w:val="left" w:pos="1202"/>
          <w:tab w:val="left" w:pos="2516"/>
          <w:tab w:val="left" w:pos="2780"/>
          <w:tab w:val="left" w:pos="3524"/>
          <w:tab w:val="left" w:pos="4133"/>
        </w:tabs>
      </w:pPr>
      <w:r>
        <w:tab/>
        <w:t>manu</w:t>
      </w:r>
      <w:r>
        <w:tab/>
        <w:t>ma-lengleng</w:t>
      </w:r>
      <w:r>
        <w:tab/>
        <w:t>a</w:t>
      </w:r>
      <w:r>
        <w:tab/>
        <w:t>em=sa</w:t>
      </w:r>
      <w:r>
        <w:tab/>
        <w:t>tjua</w:t>
      </w:r>
      <w:r>
        <w:tab/>
        <w:t>vatsaî</w:t>
      </w:r>
    </w:p>
    <w:p w14:paraId="1DC6A202" w14:textId="77777777" w:rsidR="00800AD8" w:rsidRDefault="00800AD8" w:rsidP="00B76180">
      <w:pPr>
        <w:pStyle w:val="InterlineTrans"/>
        <w:tabs>
          <w:tab w:val="left" w:pos="533"/>
          <w:tab w:val="left" w:pos="1202"/>
          <w:tab w:val="left" w:pos="2516"/>
          <w:tab w:val="left" w:pos="2780"/>
          <w:tab w:val="left" w:pos="3524"/>
          <w:tab w:val="left" w:pos="4133"/>
          <w:tab w:val="right" w:pos="8789"/>
        </w:tabs>
      </w:pPr>
      <w:r>
        <w:tab/>
        <w:t>then</w:t>
      </w:r>
      <w:r>
        <w:tab/>
      </w:r>
      <w:r>
        <w:rPr>
          <w:smallCaps/>
        </w:rPr>
        <w:t>stat</w:t>
      </w:r>
      <w:r>
        <w:t>-buzz</w:t>
      </w:r>
      <w:r>
        <w:rPr>
          <w:smallCaps/>
        </w:rPr>
        <w:tab/>
        <w:t>c</w:t>
      </w:r>
      <w:r>
        <w:rPr>
          <w:smallCaps/>
        </w:rPr>
        <w:tab/>
        <w:t>af</w:t>
      </w:r>
      <w:r>
        <w:t>=go</w:t>
      </w:r>
      <w:r>
        <w:tab/>
        <w:t>there</w:t>
      </w:r>
      <w:r>
        <w:tab/>
        <w:t>pool</w:t>
      </w:r>
      <w:r w:rsidR="00BF15B1">
        <w:tab/>
        <w:t>and it slid down into a deep pool.</w:t>
      </w:r>
    </w:p>
    <w:p w14:paraId="6841F1BA" w14:textId="77777777" w:rsidR="00800AD8" w:rsidRDefault="00A8416B" w:rsidP="00BF15B1">
      <w:pPr>
        <w:pStyle w:val="CommentLastWithHalfSpace"/>
      </w:pPr>
      <w:r>
        <w:t>[</w:t>
      </w:r>
      <w:r w:rsidR="00800AD8" w:rsidRPr="00BF15B1">
        <w:rPr>
          <w:rStyle w:val="VernacularText"/>
        </w:rPr>
        <w:t>lengleng</w:t>
      </w:r>
      <w:r w:rsidR="00BF15B1">
        <w:t xml:space="preserve">: </w:t>
      </w:r>
      <w:r w:rsidR="00800AD8">
        <w:t xml:space="preserve">onomatopoeic </w:t>
      </w:r>
      <w:r w:rsidR="00BF15B1">
        <w:t>f</w:t>
      </w:r>
      <w:r w:rsidR="00800AD8">
        <w:t>o</w:t>
      </w:r>
      <w:r w:rsidR="00BF15B1">
        <w:t>r</w:t>
      </w:r>
      <w:r w:rsidR="00800AD8">
        <w:t xml:space="preserve"> buzz</w:t>
      </w:r>
      <w:r w:rsidR="00BF15B1">
        <w:t>ing of</w:t>
      </w:r>
      <w:r w:rsidR="00800AD8">
        <w:t xml:space="preserve"> bee, so </w:t>
      </w:r>
      <w:r w:rsidR="00BF15B1">
        <w:t>here</w:t>
      </w:r>
      <w:r w:rsidR="00800AD8">
        <w:t xml:space="preserve"> </w:t>
      </w:r>
      <w:r w:rsidR="00BF15B1">
        <w:t xml:space="preserve">for </w:t>
      </w:r>
      <w:r w:rsidR="00800AD8">
        <w:t>noise of</w:t>
      </w:r>
      <w:r w:rsidR="00BF15B1">
        <w:t xml:space="preserve"> spear.]</w:t>
      </w:r>
    </w:p>
    <w:p w14:paraId="44E365F4" w14:textId="77777777" w:rsidR="00800AD8" w:rsidRDefault="00DC1AE0" w:rsidP="00BF15B1">
      <w:pPr>
        <w:pStyle w:val="InterlineText"/>
        <w:tabs>
          <w:tab w:val="left" w:pos="533"/>
          <w:tab w:val="left" w:pos="1022"/>
          <w:tab w:val="left" w:pos="1961"/>
          <w:tab w:val="left" w:pos="2780"/>
          <w:tab w:val="left" w:pos="3554"/>
          <w:tab w:val="left" w:pos="4733"/>
          <w:tab w:val="left" w:pos="5117"/>
        </w:tabs>
      </w:pPr>
      <w:r w:rsidRPr="003A1D48">
        <w:rPr>
          <w:rStyle w:val="InterlineTextNumChar"/>
        </w:rPr>
        <w:t>004</w:t>
      </w:r>
      <w:r w:rsidR="00800AD8">
        <w:tab/>
        <w:t>qau</w:t>
      </w:r>
      <w:r w:rsidR="00800AD8">
        <w:tab/>
        <w:t>inika</w:t>
      </w:r>
      <w:r w:rsidR="00800AD8">
        <w:tab/>
        <w:t>keîang</w:t>
      </w:r>
      <w:r w:rsidR="00800AD8">
        <w:tab/>
        <w:t>tu</w:t>
      </w:r>
      <w:r w:rsidR="00BF15B1">
        <w:tab/>
        <w:t>kudain</w:t>
      </w:r>
      <w:r w:rsidR="00BF15B1">
        <w:tab/>
        <w:t>nu</w:t>
      </w:r>
      <w:r w:rsidR="00BF15B1">
        <w:tab/>
        <w:t>malap.</w:t>
      </w:r>
    </w:p>
    <w:p w14:paraId="62CB255E" w14:textId="77777777" w:rsidR="00800AD8" w:rsidRDefault="00800AD8" w:rsidP="00BF15B1">
      <w:pPr>
        <w:pStyle w:val="InterlineGlossWithTrans"/>
        <w:tabs>
          <w:tab w:val="left" w:pos="533"/>
          <w:tab w:val="left" w:pos="1022"/>
          <w:tab w:val="left" w:pos="1961"/>
          <w:tab w:val="left" w:pos="2780"/>
          <w:tab w:val="left" w:pos="3554"/>
          <w:tab w:val="left" w:pos="4733"/>
          <w:tab w:val="left" w:pos="5117"/>
        </w:tabs>
      </w:pPr>
      <w:r>
        <w:tab/>
        <w:t>qau</w:t>
      </w:r>
      <w:r>
        <w:tab/>
        <w:t>ini-ka</w:t>
      </w:r>
      <w:r>
        <w:tab/>
        <w:t>keîang</w:t>
      </w:r>
      <w:r>
        <w:tab/>
        <w:t>tu</w:t>
      </w:r>
      <w:r w:rsidR="00BF15B1">
        <w:tab/>
        <w:t>kuda-en</w:t>
      </w:r>
      <w:r w:rsidR="00BF15B1">
        <w:tab/>
        <w:t>nu</w:t>
      </w:r>
      <w:r w:rsidR="00BF15B1">
        <w:tab/>
        <w:t>m-alap</w:t>
      </w:r>
    </w:p>
    <w:p w14:paraId="26657E49" w14:textId="77777777" w:rsidR="00800AD8" w:rsidRDefault="00800AD8" w:rsidP="00BF15B1">
      <w:pPr>
        <w:pStyle w:val="InterlineTrans"/>
        <w:tabs>
          <w:tab w:val="left" w:pos="533"/>
          <w:tab w:val="left" w:pos="1022"/>
          <w:tab w:val="left" w:pos="1961"/>
          <w:tab w:val="left" w:pos="2780"/>
          <w:tab w:val="left" w:pos="3554"/>
          <w:tab w:val="left" w:pos="4733"/>
          <w:tab w:val="left" w:pos="5117"/>
        </w:tabs>
      </w:pPr>
      <w:r>
        <w:tab/>
        <w:t>so</w:t>
      </w:r>
      <w:r>
        <w:tab/>
        <w:t>not-after</w:t>
      </w:r>
      <w:r>
        <w:tab/>
        <w:t>know</w:t>
      </w:r>
      <w:r>
        <w:tab/>
      </w:r>
      <w:r>
        <w:rPr>
          <w:smallCaps/>
        </w:rPr>
        <w:t>compl</w:t>
      </w:r>
      <w:r w:rsidR="00BF15B1">
        <w:tab/>
        <w:t>do.what-</w:t>
      </w:r>
      <w:r w:rsidR="00BF15B1">
        <w:rPr>
          <w:smallCaps/>
        </w:rPr>
        <w:t>pf</w:t>
      </w:r>
      <w:r w:rsidR="00BF15B1">
        <w:tab/>
        <w:t>of</w:t>
      </w:r>
      <w:r w:rsidR="00BF15B1">
        <w:tab/>
      </w:r>
      <w:r w:rsidR="00BF15B1">
        <w:rPr>
          <w:smallCaps/>
        </w:rPr>
        <w:t>af</w:t>
      </w:r>
      <w:r w:rsidR="00BF15B1">
        <w:t>-take</w:t>
      </w:r>
    </w:p>
    <w:p w14:paraId="1EAA8905" w14:textId="77777777" w:rsidR="00800AD8" w:rsidRDefault="00800AD8">
      <w:pPr>
        <w:pStyle w:val="InterlineFree"/>
      </w:pPr>
      <w:r>
        <w:t>He didn’t know what to do to get it back.</w:t>
      </w:r>
    </w:p>
    <w:p w14:paraId="0F5737C5" w14:textId="77777777" w:rsidR="00800AD8" w:rsidRDefault="00DC1AE0" w:rsidP="00BF15B1">
      <w:pPr>
        <w:pStyle w:val="InterlineText"/>
        <w:tabs>
          <w:tab w:val="left" w:pos="533"/>
          <w:tab w:val="left" w:pos="1022"/>
          <w:tab w:val="left" w:pos="2216"/>
          <w:tab w:val="left" w:pos="2990"/>
          <w:tab w:val="left" w:pos="3254"/>
          <w:tab w:val="left" w:pos="3983"/>
          <w:tab w:val="left" w:pos="4487"/>
        </w:tabs>
      </w:pPr>
      <w:r w:rsidRPr="003A1D48">
        <w:rPr>
          <w:rStyle w:val="InterlineTextNumChar"/>
        </w:rPr>
        <w:t>005</w:t>
      </w:r>
      <w:r w:rsidR="00800AD8">
        <w:tab/>
        <w:t>qau</w:t>
      </w:r>
      <w:r w:rsidR="00800AD8">
        <w:tab/>
        <w:t>ledepen</w:t>
      </w:r>
      <w:r w:rsidR="00800AD8">
        <w:tab/>
        <w:t>anga</w:t>
      </w:r>
      <w:r w:rsidR="00800AD8">
        <w:tab/>
        <w:t>a</w:t>
      </w:r>
      <w:r w:rsidR="00800AD8">
        <w:tab/>
        <w:t>vatsaî</w:t>
      </w:r>
      <w:r w:rsidR="00BF15B1">
        <w:tab/>
        <w:t>i</w:t>
      </w:r>
      <w:r w:rsidR="00BF15B1">
        <w:tab/>
        <w:t>Dinualan.</w:t>
      </w:r>
    </w:p>
    <w:p w14:paraId="200347D3" w14:textId="77777777" w:rsidR="00800AD8" w:rsidRDefault="00800AD8" w:rsidP="00BF15B1">
      <w:pPr>
        <w:pStyle w:val="InterlineGlossWithTrans"/>
        <w:tabs>
          <w:tab w:val="left" w:pos="533"/>
          <w:tab w:val="left" w:pos="1022"/>
          <w:tab w:val="left" w:pos="2216"/>
          <w:tab w:val="left" w:pos="2990"/>
          <w:tab w:val="left" w:pos="3254"/>
          <w:tab w:val="left" w:pos="3983"/>
          <w:tab w:val="left" w:pos="4487"/>
        </w:tabs>
      </w:pPr>
      <w:r>
        <w:tab/>
        <w:t>qau</w:t>
      </w:r>
      <w:r>
        <w:tab/>
        <w:t>ledep-en</w:t>
      </w:r>
      <w:r>
        <w:tab/>
        <w:t>anga</w:t>
      </w:r>
      <w:r>
        <w:tab/>
        <w:t>a</w:t>
      </w:r>
      <w:r>
        <w:tab/>
        <w:t>vatsaî</w:t>
      </w:r>
      <w:r w:rsidR="00BF15B1">
        <w:tab/>
        <w:t>i</w:t>
      </w:r>
      <w:r w:rsidR="00BF15B1">
        <w:tab/>
        <w:t>Dinualan</w:t>
      </w:r>
    </w:p>
    <w:p w14:paraId="38E73987" w14:textId="77777777" w:rsidR="00800AD8" w:rsidRDefault="00800AD8" w:rsidP="00BF15B1">
      <w:pPr>
        <w:pStyle w:val="InterlineTrans"/>
        <w:tabs>
          <w:tab w:val="left" w:pos="533"/>
          <w:tab w:val="left" w:pos="1022"/>
          <w:tab w:val="left" w:pos="2216"/>
          <w:tab w:val="left" w:pos="2990"/>
          <w:tab w:val="left" w:pos="3254"/>
          <w:tab w:val="left" w:pos="3983"/>
          <w:tab w:val="left" w:pos="4487"/>
        </w:tabs>
      </w:pPr>
      <w:r>
        <w:tab/>
        <w:t>so</w:t>
      </w:r>
      <w:r>
        <w:tab/>
        <w:t>descend-</w:t>
      </w:r>
      <w:r>
        <w:rPr>
          <w:smallCaps/>
        </w:rPr>
        <w:t>pf</w:t>
      </w:r>
      <w:r>
        <w:tab/>
        <w:t>indeed</w:t>
      </w:r>
      <w:r>
        <w:rPr>
          <w:smallCaps/>
        </w:rPr>
        <w:tab/>
        <w:t>c</w:t>
      </w:r>
      <w:r>
        <w:rPr>
          <w:smallCaps/>
        </w:rPr>
        <w:tab/>
      </w:r>
      <w:r>
        <w:t>pool</w:t>
      </w:r>
      <w:r w:rsidR="00BF15B1">
        <w:tab/>
      </w:r>
      <w:r w:rsidR="00BF15B1">
        <w:rPr>
          <w:smallCaps/>
        </w:rPr>
        <w:t>loc</w:t>
      </w:r>
      <w:r w:rsidR="00BF15B1">
        <w:tab/>
        <w:t>(place)</w:t>
      </w:r>
    </w:p>
    <w:p w14:paraId="1996BBA6" w14:textId="77777777" w:rsidR="00800AD8" w:rsidRDefault="00800AD8">
      <w:pPr>
        <w:pStyle w:val="InterlineFree"/>
      </w:pPr>
      <w:r>
        <w:t>So he dived into the pool at Dinualan.</w:t>
      </w:r>
    </w:p>
    <w:p w14:paraId="46A98D58" w14:textId="77777777" w:rsidR="00800AD8" w:rsidRDefault="00DC1AE0" w:rsidP="00BF15B1">
      <w:pPr>
        <w:pStyle w:val="InterlineText"/>
        <w:tabs>
          <w:tab w:val="left" w:pos="533"/>
          <w:tab w:val="left" w:pos="1202"/>
          <w:tab w:val="left" w:pos="2426"/>
          <w:tab w:val="left" w:pos="2690"/>
          <w:tab w:val="left" w:pos="3194"/>
          <w:tab w:val="left" w:pos="3893"/>
          <w:tab w:val="left" w:pos="4817"/>
          <w:tab w:val="left" w:pos="5606"/>
          <w:tab w:val="left" w:pos="5870"/>
        </w:tabs>
      </w:pPr>
      <w:r w:rsidRPr="003A1D48">
        <w:rPr>
          <w:rStyle w:val="InterlineTextNumChar"/>
        </w:rPr>
        <w:t>006</w:t>
      </w:r>
      <w:r w:rsidR="00800AD8">
        <w:tab/>
        <w:t>manu</w:t>
      </w:r>
      <w:r w:rsidR="00800AD8">
        <w:tab/>
        <w:t>lemdep;</w:t>
      </w:r>
      <w:r w:rsidR="00800AD8">
        <w:tab/>
        <w:t>a</w:t>
      </w:r>
      <w:r w:rsidR="00800AD8">
        <w:tab/>
        <w:t>i</w:t>
      </w:r>
      <w:r w:rsidR="00800AD8">
        <w:tab/>
        <w:t>taladj</w:t>
      </w:r>
      <w:r w:rsidR="00BF15B1">
        <w:tab/>
        <w:t>izua</w:t>
      </w:r>
      <w:r w:rsidR="00BF15B1">
        <w:tab/>
        <w:t>qatjuvi</w:t>
      </w:r>
      <w:r w:rsidR="00BF15B1">
        <w:tab/>
        <w:t>a</w:t>
      </w:r>
      <w:r w:rsidR="00BF15B1">
        <w:tab/>
        <w:t>valaîuvaî.</w:t>
      </w:r>
    </w:p>
    <w:p w14:paraId="71A05217" w14:textId="77777777" w:rsidR="00800AD8" w:rsidRDefault="00800AD8" w:rsidP="00BF15B1">
      <w:pPr>
        <w:pStyle w:val="InterlineGlossWithTrans"/>
        <w:tabs>
          <w:tab w:val="left" w:pos="533"/>
          <w:tab w:val="left" w:pos="1202"/>
          <w:tab w:val="left" w:pos="2426"/>
          <w:tab w:val="left" w:pos="2690"/>
          <w:tab w:val="left" w:pos="3194"/>
          <w:tab w:val="left" w:pos="3893"/>
          <w:tab w:val="left" w:pos="4817"/>
          <w:tab w:val="left" w:pos="5606"/>
          <w:tab w:val="left" w:pos="5870"/>
        </w:tabs>
      </w:pPr>
      <w:r>
        <w:tab/>
        <w:t>manu</w:t>
      </w:r>
      <w:r>
        <w:tab/>
        <w:t>m=ledep</w:t>
      </w:r>
      <w:r>
        <w:tab/>
        <w:t>a</w:t>
      </w:r>
      <w:r>
        <w:tab/>
        <w:t>i</w:t>
      </w:r>
      <w:r>
        <w:tab/>
        <w:t>taladj</w:t>
      </w:r>
      <w:r w:rsidR="00BF15B1">
        <w:tab/>
        <w:t>i-zua</w:t>
      </w:r>
      <w:r w:rsidR="00BF15B1">
        <w:tab/>
        <w:t>qatjuvi</w:t>
      </w:r>
      <w:r w:rsidR="00BF15B1">
        <w:tab/>
        <w:t>a</w:t>
      </w:r>
      <w:r w:rsidR="00BF15B1">
        <w:tab/>
        <w:t>valaîuvaî</w:t>
      </w:r>
    </w:p>
    <w:p w14:paraId="2E7A367D" w14:textId="77777777" w:rsidR="00800AD8" w:rsidRDefault="00800AD8" w:rsidP="00BF15B1">
      <w:pPr>
        <w:pStyle w:val="InterlineTrans"/>
        <w:tabs>
          <w:tab w:val="left" w:pos="533"/>
          <w:tab w:val="left" w:pos="1202"/>
          <w:tab w:val="left" w:pos="2426"/>
          <w:tab w:val="left" w:pos="2690"/>
          <w:tab w:val="left" w:pos="3194"/>
          <w:tab w:val="left" w:pos="3893"/>
          <w:tab w:val="left" w:pos="4817"/>
          <w:tab w:val="left" w:pos="5606"/>
          <w:tab w:val="left" w:pos="5870"/>
        </w:tabs>
      </w:pPr>
      <w:r>
        <w:tab/>
        <w:t>then</w:t>
      </w:r>
      <w:r>
        <w:tab/>
      </w:r>
      <w:r>
        <w:rPr>
          <w:smallCaps/>
        </w:rPr>
        <w:t>af</w:t>
      </w:r>
      <w:r>
        <w:t>=descend</w:t>
      </w:r>
      <w:r>
        <w:rPr>
          <w:smallCaps/>
        </w:rPr>
        <w:tab/>
        <w:t>c</w:t>
      </w:r>
      <w:r>
        <w:rPr>
          <w:smallCaps/>
        </w:rPr>
        <w:tab/>
        <w:t>loc</w:t>
      </w:r>
      <w:r>
        <w:tab/>
        <w:t>inside</w:t>
      </w:r>
      <w:r w:rsidR="00BF15B1">
        <w:tab/>
      </w:r>
      <w:r w:rsidR="00BF15B1">
        <w:rPr>
          <w:smallCaps/>
        </w:rPr>
        <w:t>loc</w:t>
      </w:r>
      <w:r w:rsidR="00BF15B1">
        <w:t>-that</w:t>
      </w:r>
      <w:r w:rsidR="00BF15B1">
        <w:tab/>
        <w:t>snake</w:t>
      </w:r>
      <w:r w:rsidR="00BF15B1">
        <w:rPr>
          <w:smallCaps/>
        </w:rPr>
        <w:tab/>
        <w:t>c</w:t>
      </w:r>
      <w:r w:rsidR="00BF15B1">
        <w:rPr>
          <w:smallCaps/>
        </w:rPr>
        <w:tab/>
      </w:r>
      <w:r w:rsidR="00BF15B1">
        <w:t>monster</w:t>
      </w:r>
    </w:p>
    <w:p w14:paraId="21893640" w14:textId="77777777" w:rsidR="00800AD8" w:rsidRDefault="00800AD8">
      <w:pPr>
        <w:pStyle w:val="InterlineFree"/>
      </w:pPr>
      <w:r>
        <w:t>He dived in; and there in the pool was a monster snake.</w:t>
      </w:r>
    </w:p>
    <w:p w14:paraId="27F2EAC0" w14:textId="77777777" w:rsidR="00800AD8" w:rsidRDefault="00DC1AE0" w:rsidP="00BF15B1">
      <w:pPr>
        <w:pStyle w:val="InterlineText"/>
        <w:tabs>
          <w:tab w:val="left" w:pos="533"/>
          <w:tab w:val="left" w:pos="1247"/>
          <w:tab w:val="left" w:pos="2021"/>
          <w:tab w:val="left" w:pos="2465"/>
          <w:tab w:val="left" w:pos="3329"/>
          <w:tab w:val="left" w:pos="4103"/>
          <w:tab w:val="left" w:pos="4487"/>
          <w:tab w:val="left" w:pos="4826"/>
        </w:tabs>
      </w:pPr>
      <w:r w:rsidRPr="003A1D48">
        <w:rPr>
          <w:rStyle w:val="InterlineTextNumChar"/>
        </w:rPr>
        <w:lastRenderedPageBreak/>
        <w:t>007</w:t>
      </w:r>
      <w:r w:rsidR="00800AD8">
        <w:tab/>
        <w:t>“inu</w:t>
      </w:r>
      <w:r w:rsidR="00800AD8">
        <w:tab/>
        <w:t>anga</w:t>
      </w:r>
      <w:r w:rsidR="00800AD8">
        <w:tab/>
        <w:t>ku</w:t>
      </w:r>
      <w:r w:rsidR="00800AD8">
        <w:tab/>
        <w:t>vuluq?”</w:t>
      </w:r>
      <w:r w:rsidR="00800AD8">
        <w:tab/>
        <w:t>ayain</w:t>
      </w:r>
      <w:r w:rsidR="00BF15B1">
        <w:tab/>
        <w:t>ni</w:t>
      </w:r>
      <w:r w:rsidR="00BF15B1">
        <w:tab/>
        <w:t>sa</w:t>
      </w:r>
      <w:r w:rsidR="00BF15B1">
        <w:tab/>
        <w:t>Qalamudis.</w:t>
      </w:r>
    </w:p>
    <w:p w14:paraId="2D2495C0" w14:textId="77777777" w:rsidR="00800AD8" w:rsidRDefault="00800AD8" w:rsidP="00BF15B1">
      <w:pPr>
        <w:pStyle w:val="InterlineGlossWithTrans"/>
        <w:tabs>
          <w:tab w:val="left" w:pos="533"/>
          <w:tab w:val="left" w:pos="1247"/>
          <w:tab w:val="left" w:pos="2021"/>
          <w:tab w:val="left" w:pos="2465"/>
          <w:tab w:val="left" w:pos="3329"/>
          <w:tab w:val="left" w:pos="4103"/>
          <w:tab w:val="left" w:pos="4487"/>
          <w:tab w:val="left" w:pos="4826"/>
        </w:tabs>
      </w:pPr>
      <w:r>
        <w:tab/>
        <w:t>inu</w:t>
      </w:r>
      <w:r>
        <w:tab/>
        <w:t>anga</w:t>
      </w:r>
      <w:r>
        <w:tab/>
        <w:t>ku</w:t>
      </w:r>
      <w:r>
        <w:tab/>
        <w:t>vuluq</w:t>
      </w:r>
      <w:r>
        <w:tab/>
        <w:t>aya-en</w:t>
      </w:r>
      <w:r w:rsidR="00BF15B1">
        <w:tab/>
        <w:t>ni</w:t>
      </w:r>
      <w:r w:rsidR="00BF15B1">
        <w:tab/>
        <w:t>sa</w:t>
      </w:r>
      <w:r w:rsidR="00BF15B1">
        <w:tab/>
        <w:t>Qalamudis</w:t>
      </w:r>
    </w:p>
    <w:p w14:paraId="6F91C3F5" w14:textId="77777777" w:rsidR="00800AD8" w:rsidRDefault="00800AD8" w:rsidP="00BF15B1">
      <w:pPr>
        <w:pStyle w:val="InterlineTrans"/>
        <w:tabs>
          <w:tab w:val="left" w:pos="533"/>
          <w:tab w:val="left" w:pos="1247"/>
          <w:tab w:val="left" w:pos="2021"/>
          <w:tab w:val="left" w:pos="2465"/>
          <w:tab w:val="left" w:pos="3329"/>
          <w:tab w:val="left" w:pos="4103"/>
          <w:tab w:val="left" w:pos="4487"/>
          <w:tab w:val="left" w:pos="4826"/>
        </w:tabs>
      </w:pPr>
      <w:r>
        <w:tab/>
        <w:t>where</w:t>
      </w:r>
      <w:r>
        <w:tab/>
        <w:t>indeed</w:t>
      </w:r>
      <w:r>
        <w:tab/>
        <w:t>my</w:t>
      </w:r>
      <w:r>
        <w:tab/>
        <w:t>spear</w:t>
      </w:r>
      <w:r>
        <w:tab/>
        <w:t>say-</w:t>
      </w:r>
      <w:r>
        <w:rPr>
          <w:smallCaps/>
        </w:rPr>
        <w:t>pf</w:t>
      </w:r>
      <w:r w:rsidR="00BF15B1">
        <w:tab/>
        <w:t>by</w:t>
      </w:r>
      <w:r w:rsidR="00BF15B1">
        <w:rPr>
          <w:smallCaps/>
        </w:rPr>
        <w:tab/>
        <w:t>h</w:t>
      </w:r>
      <w:r w:rsidR="00BF15B1">
        <w:rPr>
          <w:smallCaps/>
        </w:rPr>
        <w:tab/>
      </w:r>
      <w:r w:rsidR="00BF15B1">
        <w:t>(name)</w:t>
      </w:r>
    </w:p>
    <w:p w14:paraId="46178CB5" w14:textId="77777777" w:rsidR="00800AD8" w:rsidRDefault="00800AD8">
      <w:pPr>
        <w:pStyle w:val="InterlineFree"/>
      </w:pPr>
      <w:r>
        <w:t>“Where is my spear?”</w:t>
      </w:r>
      <w:r w:rsidR="00BF15B1">
        <w:t xml:space="preserve"> </w:t>
      </w:r>
      <w:r>
        <w:t>Qalamudis said to it.</w:t>
      </w:r>
    </w:p>
    <w:p w14:paraId="107DDB97" w14:textId="77777777" w:rsidR="00800AD8" w:rsidRDefault="00DC1AE0" w:rsidP="00BF15B1">
      <w:pPr>
        <w:pStyle w:val="InterlineText"/>
        <w:tabs>
          <w:tab w:val="left" w:pos="533"/>
          <w:tab w:val="left" w:pos="1457"/>
          <w:tab w:val="left" w:pos="1841"/>
          <w:tab w:val="left" w:pos="3785"/>
          <w:tab w:val="left" w:pos="3845"/>
          <w:tab w:val="left" w:pos="4289"/>
          <w:tab w:val="left" w:pos="4349"/>
          <w:tab w:val="left" w:pos="5663"/>
          <w:tab w:val="left" w:pos="5723"/>
          <w:tab w:val="left" w:pos="6602"/>
          <w:tab w:val="left" w:pos="6662"/>
          <w:tab w:val="left" w:pos="7076"/>
          <w:tab w:val="left" w:pos="7136"/>
          <w:tab w:val="left" w:pos="7400"/>
        </w:tabs>
      </w:pPr>
      <w:r w:rsidRPr="003A1D48">
        <w:rPr>
          <w:rStyle w:val="InterlineTextNumChar"/>
        </w:rPr>
        <w:t>008</w:t>
      </w:r>
      <w:r w:rsidR="00800AD8">
        <w:tab/>
        <w:t>“izua</w:t>
      </w:r>
      <w:r w:rsidR="00800AD8">
        <w:tab/>
        <w:t>ku</w:t>
      </w:r>
      <w:r w:rsidR="00800AD8">
        <w:tab/>
        <w:t>siniparasudj</w:t>
      </w:r>
      <w:r w:rsidR="00800AD8">
        <w:tab/>
        <w:t>tua</w:t>
      </w:r>
      <w:r w:rsidR="00800AD8">
        <w:tab/>
        <w:t>tjuîung;</w:t>
      </w:r>
      <w:r w:rsidR="00800AD8">
        <w:tab/>
        <w:t>alapu,”</w:t>
      </w:r>
      <w:r w:rsidR="00800AD8">
        <w:tab/>
        <w:t>aya</w:t>
      </w:r>
      <w:r w:rsidR="00800AD8">
        <w:tab/>
        <w:t>a</w:t>
      </w:r>
      <w:r w:rsidR="00BF15B1">
        <w:tab/>
        <w:t>valaîuvaî,</w:t>
      </w:r>
    </w:p>
    <w:p w14:paraId="475DEF8B" w14:textId="77777777" w:rsidR="00800AD8" w:rsidRDefault="00800AD8" w:rsidP="00BF15B1">
      <w:pPr>
        <w:pStyle w:val="InterlineGlossWithTrans"/>
        <w:tabs>
          <w:tab w:val="left" w:pos="533"/>
          <w:tab w:val="left" w:pos="1457"/>
          <w:tab w:val="left" w:pos="1841"/>
          <w:tab w:val="left" w:pos="3785"/>
          <w:tab w:val="left" w:pos="3845"/>
          <w:tab w:val="left" w:pos="4289"/>
          <w:tab w:val="left" w:pos="4349"/>
          <w:tab w:val="left" w:pos="5663"/>
          <w:tab w:val="left" w:pos="5723"/>
          <w:tab w:val="left" w:pos="6602"/>
          <w:tab w:val="left" w:pos="6662"/>
          <w:tab w:val="left" w:pos="7076"/>
          <w:tab w:val="left" w:pos="7136"/>
          <w:tab w:val="left" w:pos="7400"/>
        </w:tabs>
      </w:pPr>
      <w:r>
        <w:tab/>
        <w:t>i-zua</w:t>
      </w:r>
      <w:r>
        <w:tab/>
        <w:t>ku</w:t>
      </w:r>
      <w:r>
        <w:tab/>
        <w:t>in=si-pa-rasudj</w:t>
      </w:r>
      <w:r>
        <w:tab/>
        <w:t>tua</w:t>
      </w:r>
      <w:r>
        <w:tab/>
        <w:t>tjuîung</w:t>
      </w:r>
      <w:r>
        <w:tab/>
        <w:t>alap-u</w:t>
      </w:r>
      <w:r>
        <w:tab/>
        <w:t>aya</w:t>
      </w:r>
      <w:r>
        <w:tab/>
        <w:t>a</w:t>
      </w:r>
      <w:r w:rsidR="00BF15B1">
        <w:tab/>
        <w:t>valaîuvaî</w:t>
      </w:r>
    </w:p>
    <w:p w14:paraId="79BB9078" w14:textId="77777777" w:rsidR="00800AD8" w:rsidRDefault="00800AD8" w:rsidP="00BF15B1">
      <w:pPr>
        <w:pStyle w:val="InterlineTransNoFree"/>
        <w:tabs>
          <w:tab w:val="left" w:pos="1457"/>
          <w:tab w:val="left" w:pos="1841"/>
          <w:tab w:val="left" w:pos="3785"/>
          <w:tab w:val="left" w:pos="3845"/>
          <w:tab w:val="left" w:pos="4289"/>
          <w:tab w:val="left" w:pos="4349"/>
          <w:tab w:val="left" w:pos="5663"/>
          <w:tab w:val="left" w:pos="5723"/>
          <w:tab w:val="left" w:pos="6602"/>
          <w:tab w:val="left" w:pos="6662"/>
          <w:tab w:val="left" w:pos="7076"/>
          <w:tab w:val="left" w:pos="7136"/>
          <w:tab w:val="left" w:pos="7400"/>
        </w:tabs>
        <w:rPr>
          <w:smallCaps/>
        </w:rPr>
      </w:pPr>
      <w:r>
        <w:tab/>
      </w:r>
      <w:r>
        <w:rPr>
          <w:smallCaps/>
        </w:rPr>
        <w:t>loc</w:t>
      </w:r>
      <w:r>
        <w:t>-that</w:t>
      </w:r>
      <w:r>
        <w:tab/>
        <w:t>I</w:t>
      </w:r>
      <w:r>
        <w:tab/>
      </w:r>
      <w:r>
        <w:rPr>
          <w:smallCaps/>
        </w:rPr>
        <w:t>perf</w:t>
      </w:r>
      <w:r>
        <w:t>=</w:t>
      </w:r>
      <w:r>
        <w:rPr>
          <w:smallCaps/>
        </w:rPr>
        <w:t>if</w:t>
      </w:r>
      <w:r>
        <w:t>-cause-align</w:t>
      </w:r>
      <w:r>
        <w:tab/>
      </w:r>
      <w:r>
        <w:rPr>
          <w:smallCaps/>
        </w:rPr>
        <w:t>obl</w:t>
      </w:r>
      <w:r>
        <w:tab/>
        <w:t>bamboo.tube</w:t>
      </w:r>
      <w:r>
        <w:tab/>
        <w:t>take-</w:t>
      </w:r>
      <w:r>
        <w:rPr>
          <w:smallCaps/>
        </w:rPr>
        <w:t>imp</w:t>
      </w:r>
      <w:r>
        <w:tab/>
        <w:t>say</w:t>
      </w:r>
      <w:r>
        <w:rPr>
          <w:smallCaps/>
        </w:rPr>
        <w:tab/>
        <w:t>c</w:t>
      </w:r>
      <w:r w:rsidR="00BF15B1">
        <w:tab/>
        <w:t>monster</w:t>
      </w:r>
    </w:p>
    <w:p w14:paraId="2BA237CB" w14:textId="77777777" w:rsidR="00800AD8" w:rsidRDefault="00800AD8" w:rsidP="00BF15B1">
      <w:pPr>
        <w:pStyle w:val="InterlineText"/>
        <w:tabs>
          <w:tab w:val="left" w:pos="533"/>
          <w:tab w:val="left" w:pos="1022"/>
        </w:tabs>
      </w:pPr>
      <w:r>
        <w:tab/>
        <w:t>qau</w:t>
      </w:r>
      <w:r>
        <w:tab/>
        <w:t>alapen.</w:t>
      </w:r>
    </w:p>
    <w:p w14:paraId="09432551" w14:textId="77777777" w:rsidR="00800AD8" w:rsidRDefault="00800AD8" w:rsidP="00BF15B1">
      <w:pPr>
        <w:pStyle w:val="InterlineGlossWithTrans"/>
        <w:tabs>
          <w:tab w:val="left" w:pos="533"/>
          <w:tab w:val="left" w:pos="1022"/>
        </w:tabs>
      </w:pPr>
      <w:r>
        <w:tab/>
        <w:t>qau</w:t>
      </w:r>
      <w:r>
        <w:tab/>
        <w:t>alap-en</w:t>
      </w:r>
    </w:p>
    <w:p w14:paraId="6FFB3B3C" w14:textId="77777777" w:rsidR="00800AD8" w:rsidRDefault="00800AD8" w:rsidP="00BF15B1">
      <w:pPr>
        <w:pStyle w:val="InterlineTrans"/>
        <w:tabs>
          <w:tab w:val="left" w:pos="533"/>
          <w:tab w:val="left" w:pos="1022"/>
        </w:tabs>
      </w:pPr>
      <w:r>
        <w:tab/>
        <w:t>so</w:t>
      </w:r>
      <w:r>
        <w:tab/>
        <w:t>take-</w:t>
      </w:r>
      <w:r>
        <w:rPr>
          <w:smallCaps/>
        </w:rPr>
        <w:t>pf</w:t>
      </w:r>
    </w:p>
    <w:p w14:paraId="141C7073" w14:textId="77777777" w:rsidR="00800AD8" w:rsidRDefault="00800AD8" w:rsidP="00A8416B">
      <w:pPr>
        <w:pStyle w:val="InterlineFreeCommentFollows"/>
      </w:pPr>
      <w:r>
        <w:t>“I lined it up there with the bamboo tube; take it,” said the monster. So he took it.</w:t>
      </w:r>
    </w:p>
    <w:p w14:paraId="2212A4CD" w14:textId="77777777" w:rsidR="00800AD8" w:rsidRDefault="00A8416B" w:rsidP="00BF15B1">
      <w:pPr>
        <w:pStyle w:val="CommentLastWithHalfSpace"/>
      </w:pPr>
      <w:r>
        <w:t>[</w:t>
      </w:r>
      <w:r w:rsidR="00800AD8" w:rsidRPr="00BF15B1">
        <w:rPr>
          <w:rStyle w:val="VernacularText"/>
        </w:rPr>
        <w:t>siniparasudj</w:t>
      </w:r>
      <w:r w:rsidR="00800AD8">
        <w:t xml:space="preserve">: </w:t>
      </w:r>
      <w:r w:rsidR="00800AD8" w:rsidRPr="00BF15B1">
        <w:rPr>
          <w:rStyle w:val="VernacularText"/>
        </w:rPr>
        <w:t>sinipalasudj</w:t>
      </w:r>
      <w:r w:rsidR="00BF15B1">
        <w:t xml:space="preserve"> in OA.]</w:t>
      </w:r>
    </w:p>
    <w:p w14:paraId="404908B7" w14:textId="77777777" w:rsidR="00800AD8" w:rsidRDefault="00DC1AE0" w:rsidP="00BF15B1">
      <w:pPr>
        <w:pStyle w:val="InterlineText"/>
        <w:tabs>
          <w:tab w:val="left" w:pos="533"/>
          <w:tab w:val="left" w:pos="1742"/>
          <w:tab w:val="left" w:pos="3221"/>
          <w:tab w:val="left" w:pos="5525"/>
          <w:tab w:val="left" w:pos="6929"/>
          <w:tab w:val="left" w:pos="7418"/>
        </w:tabs>
      </w:pPr>
      <w:r w:rsidRPr="003A1D48">
        <w:rPr>
          <w:rStyle w:val="InterlineTextNumChar"/>
        </w:rPr>
        <w:t>009</w:t>
      </w:r>
      <w:r w:rsidR="00800AD8">
        <w:tab/>
        <w:t>maîavar</w:t>
      </w:r>
      <w:r w:rsidR="00800AD8">
        <w:tab/>
        <w:t>tiamadju:</w:t>
      </w:r>
      <w:r w:rsidR="00BF15B1">
        <w:tab/>
        <w:t>“parepaqali-i;</w:t>
      </w:r>
      <w:r w:rsidR="00BF15B1">
        <w:tab/>
        <w:t>vava-i</w:t>
      </w:r>
      <w:r w:rsidR="00BF15B1">
        <w:tab/>
        <w:t>sa</w:t>
      </w:r>
      <w:r w:rsidR="00BF15B1">
        <w:tab/>
        <w:t>tja</w:t>
      </w:r>
    </w:p>
    <w:p w14:paraId="4CE02FD1" w14:textId="77777777" w:rsidR="00800AD8" w:rsidRDefault="00800AD8" w:rsidP="00BF15B1">
      <w:pPr>
        <w:pStyle w:val="InterlineGlossWithTrans"/>
        <w:tabs>
          <w:tab w:val="left" w:pos="533"/>
          <w:tab w:val="left" w:pos="1742"/>
          <w:tab w:val="left" w:pos="3221"/>
          <w:tab w:val="left" w:pos="5525"/>
          <w:tab w:val="left" w:pos="6929"/>
          <w:tab w:val="left" w:pos="7418"/>
        </w:tabs>
      </w:pPr>
      <w:r>
        <w:tab/>
        <w:t>ma-îavar</w:t>
      </w:r>
      <w:r>
        <w:tab/>
        <w:t>ti-a-madju</w:t>
      </w:r>
      <w:r w:rsidR="00BF15B1">
        <w:tab/>
        <w:t>pare-pa-qali-i</w:t>
      </w:r>
      <w:r w:rsidR="00BF15B1">
        <w:tab/>
        <w:t>vava-i</w:t>
      </w:r>
      <w:r w:rsidR="00BF15B1">
        <w:tab/>
        <w:t>sa</w:t>
      </w:r>
      <w:r w:rsidR="00BF15B1">
        <w:tab/>
        <w:t>tja</w:t>
      </w:r>
    </w:p>
    <w:p w14:paraId="4F974EE0" w14:textId="77777777" w:rsidR="00800AD8" w:rsidRDefault="00800AD8" w:rsidP="00BF15B1">
      <w:pPr>
        <w:pStyle w:val="InterlineTransNoFree"/>
        <w:tabs>
          <w:tab w:val="left" w:pos="1742"/>
          <w:tab w:val="left" w:pos="3221"/>
          <w:tab w:val="left" w:pos="5525"/>
          <w:tab w:val="left" w:pos="6929"/>
          <w:tab w:val="left" w:pos="7418"/>
        </w:tabs>
      </w:pPr>
      <w:r>
        <w:tab/>
      </w:r>
      <w:r>
        <w:rPr>
          <w:smallCaps/>
        </w:rPr>
        <w:t>stat</w:t>
      </w:r>
      <w:r>
        <w:t>-speak</w:t>
      </w:r>
      <w:r>
        <w:tab/>
      </w:r>
      <w:r>
        <w:rPr>
          <w:smallCaps/>
        </w:rPr>
        <w:t>f</w:t>
      </w:r>
      <w:r>
        <w:t>-</w:t>
      </w:r>
      <w:r>
        <w:rPr>
          <w:smallCaps/>
        </w:rPr>
        <w:t>pl</w:t>
      </w:r>
      <w:r>
        <w:t>-</w:t>
      </w:r>
      <w:r>
        <w:rPr>
          <w:smallCaps/>
        </w:rPr>
        <w:t>3rd</w:t>
      </w:r>
      <w:r>
        <w:t>.</w:t>
      </w:r>
      <w:r>
        <w:rPr>
          <w:smallCaps/>
        </w:rPr>
        <w:t>pers</w:t>
      </w:r>
      <w:r w:rsidR="00BF15B1">
        <w:tab/>
        <w:t>pair-cause-friend-</w:t>
      </w:r>
      <w:r w:rsidR="00BF15B1">
        <w:rPr>
          <w:smallCaps/>
        </w:rPr>
        <w:t>hort</w:t>
      </w:r>
      <w:r w:rsidR="00BF15B1">
        <w:tab/>
        <w:t>alcohol-</w:t>
      </w:r>
      <w:r w:rsidR="00BF15B1">
        <w:rPr>
          <w:smallCaps/>
        </w:rPr>
        <w:t>hort</w:t>
      </w:r>
      <w:r w:rsidR="00BF15B1">
        <w:tab/>
        <w:t>and</w:t>
      </w:r>
      <w:r w:rsidR="00BF15B1">
        <w:tab/>
        <w:t>we(</w:t>
      </w:r>
      <w:r w:rsidR="00BF15B1">
        <w:rPr>
          <w:smallCaps/>
        </w:rPr>
        <w:t>inc</w:t>
      </w:r>
      <w:r w:rsidR="00BF15B1">
        <w:t>)</w:t>
      </w:r>
    </w:p>
    <w:p w14:paraId="7AB9BB11" w14:textId="77777777" w:rsidR="00800AD8" w:rsidRDefault="00800AD8" w:rsidP="00BF15B1">
      <w:pPr>
        <w:pStyle w:val="InterlineText"/>
        <w:tabs>
          <w:tab w:val="left" w:pos="533"/>
          <w:tab w:val="left" w:pos="2282"/>
          <w:tab w:val="left" w:pos="2756"/>
          <w:tab w:val="left" w:pos="3020"/>
        </w:tabs>
      </w:pPr>
      <w:r>
        <w:tab/>
        <w:t>kinvava,</w:t>
      </w:r>
      <w:r w:rsidR="00D21C3A">
        <w:t>”</w:t>
      </w:r>
      <w:r w:rsidR="00D21C3A">
        <w:tab/>
      </w:r>
      <w:r>
        <w:t>aya</w:t>
      </w:r>
      <w:r>
        <w:tab/>
        <w:t>a</w:t>
      </w:r>
      <w:r w:rsidR="00BF15B1">
        <w:tab/>
        <w:t>maîavar.</w:t>
      </w:r>
    </w:p>
    <w:p w14:paraId="424A7742" w14:textId="77777777" w:rsidR="00800AD8" w:rsidRDefault="00800AD8" w:rsidP="00BF15B1">
      <w:pPr>
        <w:pStyle w:val="InterlineGlossWithTrans"/>
        <w:tabs>
          <w:tab w:val="left" w:pos="533"/>
          <w:tab w:val="left" w:pos="2282"/>
          <w:tab w:val="left" w:pos="2756"/>
          <w:tab w:val="left" w:pos="3020"/>
        </w:tabs>
      </w:pPr>
      <w:r>
        <w:tab/>
        <w:t>ken-vava</w:t>
      </w:r>
      <w:r>
        <w:tab/>
        <w:t>aya</w:t>
      </w:r>
      <w:r>
        <w:tab/>
        <w:t>a</w:t>
      </w:r>
      <w:r w:rsidR="00BF15B1">
        <w:tab/>
        <w:t>ma-îavar</w:t>
      </w:r>
    </w:p>
    <w:p w14:paraId="3DCDF106" w14:textId="77777777" w:rsidR="00800AD8" w:rsidRDefault="00800AD8" w:rsidP="00BF15B1">
      <w:pPr>
        <w:pStyle w:val="InterlineTrans"/>
        <w:tabs>
          <w:tab w:val="left" w:pos="533"/>
          <w:tab w:val="left" w:pos="2282"/>
          <w:tab w:val="left" w:pos="2756"/>
          <w:tab w:val="left" w:pos="3020"/>
        </w:tabs>
        <w:rPr>
          <w:smallCaps/>
        </w:rPr>
      </w:pPr>
      <w:r>
        <w:tab/>
        <w:t>consume-alcohol</w:t>
      </w:r>
      <w:r>
        <w:tab/>
        <w:t>say</w:t>
      </w:r>
      <w:r>
        <w:rPr>
          <w:smallCaps/>
        </w:rPr>
        <w:tab/>
        <w:t>c</w:t>
      </w:r>
      <w:r w:rsidR="00BF15B1">
        <w:tab/>
      </w:r>
      <w:r w:rsidR="00BF15B1">
        <w:rPr>
          <w:smallCaps/>
        </w:rPr>
        <w:t>stat</w:t>
      </w:r>
      <w:r w:rsidR="00BF15B1">
        <w:t>-speak</w:t>
      </w:r>
    </w:p>
    <w:p w14:paraId="20A4490D" w14:textId="77777777" w:rsidR="00800AD8" w:rsidRDefault="00800AD8">
      <w:pPr>
        <w:pStyle w:val="InterlineFree"/>
      </w:pPr>
      <w:r>
        <w:t>They said to one another: “Let’s become friends. Let’s make beer and drink it,” they said to one another.</w:t>
      </w:r>
    </w:p>
    <w:p w14:paraId="59933157" w14:textId="77777777" w:rsidR="00800AD8" w:rsidRDefault="00DC1AE0" w:rsidP="00BF15B1">
      <w:pPr>
        <w:pStyle w:val="InterlineText"/>
        <w:tabs>
          <w:tab w:val="left" w:pos="533"/>
          <w:tab w:val="left" w:pos="1022"/>
          <w:tab w:val="left" w:pos="2186"/>
          <w:tab w:val="left" w:pos="2630"/>
          <w:tab w:val="left" w:pos="2969"/>
          <w:tab w:val="left" w:pos="4178"/>
          <w:tab w:val="left" w:pos="5312"/>
          <w:tab w:val="left" w:pos="6611"/>
          <w:tab w:val="left" w:pos="7715"/>
        </w:tabs>
      </w:pPr>
      <w:r w:rsidRPr="003A1D48">
        <w:rPr>
          <w:rStyle w:val="InterlineTextNumChar"/>
        </w:rPr>
        <w:t>010</w:t>
      </w:r>
      <w:r w:rsidR="00800AD8">
        <w:tab/>
        <w:t>qau</w:t>
      </w:r>
      <w:r w:rsidR="00800AD8">
        <w:tab/>
        <w:t>mirava</w:t>
      </w:r>
      <w:r w:rsidR="00800AD8">
        <w:tab/>
        <w:t>ti</w:t>
      </w:r>
      <w:r w:rsidR="00800AD8">
        <w:tab/>
        <w:t>sa</w:t>
      </w:r>
      <w:r w:rsidR="00BF15B1">
        <w:tab/>
        <w:t>Qalamudis,</w:t>
      </w:r>
      <w:r w:rsidR="00BF15B1">
        <w:tab/>
        <w:t>kemuîup,</w:t>
      </w:r>
      <w:r w:rsidR="00BF15B1">
        <w:tab/>
        <w:t>kematsing,</w:t>
      </w:r>
      <w:r w:rsidR="00BF15B1">
        <w:tab/>
        <w:t>qemezetj</w:t>
      </w:r>
      <w:r w:rsidR="00BF15B1">
        <w:tab/>
        <w:t>tua</w:t>
      </w:r>
    </w:p>
    <w:p w14:paraId="7ED8CA97" w14:textId="77777777" w:rsidR="00800AD8" w:rsidRDefault="00800AD8" w:rsidP="00BF15B1">
      <w:pPr>
        <w:pStyle w:val="InterlineGlossWithTrans"/>
        <w:tabs>
          <w:tab w:val="left" w:pos="533"/>
          <w:tab w:val="left" w:pos="1022"/>
          <w:tab w:val="left" w:pos="2186"/>
          <w:tab w:val="left" w:pos="2630"/>
          <w:tab w:val="left" w:pos="2969"/>
          <w:tab w:val="left" w:pos="4178"/>
          <w:tab w:val="left" w:pos="5312"/>
          <w:tab w:val="left" w:pos="6611"/>
          <w:tab w:val="left" w:pos="7715"/>
        </w:tabs>
      </w:pPr>
      <w:r>
        <w:tab/>
        <w:t>qau</w:t>
      </w:r>
      <w:r>
        <w:tab/>
        <w:t>mi-rava</w:t>
      </w:r>
      <w:r>
        <w:tab/>
        <w:t>ti</w:t>
      </w:r>
      <w:r>
        <w:tab/>
        <w:t>sa</w:t>
      </w:r>
      <w:r w:rsidR="00BF15B1">
        <w:tab/>
        <w:t>Qalamudis</w:t>
      </w:r>
      <w:r w:rsidR="00BF15B1">
        <w:tab/>
        <w:t>em=kuîup</w:t>
      </w:r>
      <w:r w:rsidR="00BF15B1">
        <w:tab/>
        <w:t>em=katsing</w:t>
      </w:r>
      <w:r w:rsidR="00BF15B1">
        <w:tab/>
        <w:t>em=qezetj</w:t>
      </w:r>
      <w:r w:rsidR="00BF15B1">
        <w:tab/>
        <w:t>tua</w:t>
      </w:r>
    </w:p>
    <w:p w14:paraId="5DE109F3" w14:textId="77777777" w:rsidR="00800AD8" w:rsidRDefault="00800AD8" w:rsidP="00BF15B1">
      <w:pPr>
        <w:pStyle w:val="InterlineTransNoFree"/>
        <w:tabs>
          <w:tab w:val="left" w:pos="1022"/>
          <w:tab w:val="left" w:pos="2186"/>
          <w:tab w:val="left" w:pos="2630"/>
          <w:tab w:val="left" w:pos="2969"/>
          <w:tab w:val="left" w:pos="4178"/>
          <w:tab w:val="left" w:pos="5312"/>
          <w:tab w:val="left" w:pos="6611"/>
          <w:tab w:val="left" w:pos="7715"/>
        </w:tabs>
      </w:pPr>
      <w:r>
        <w:tab/>
        <w:t>so</w:t>
      </w:r>
      <w:r>
        <w:tab/>
      </w:r>
      <w:r>
        <w:rPr>
          <w:smallCaps/>
        </w:rPr>
        <w:t>af</w:t>
      </w:r>
      <w:r>
        <w:t>-prepare</w:t>
      </w:r>
      <w:r>
        <w:tab/>
      </w:r>
      <w:r>
        <w:rPr>
          <w:smallCaps/>
        </w:rPr>
        <w:t>f.h</w:t>
      </w:r>
      <w:r>
        <w:tab/>
      </w:r>
      <w:r w:rsidR="001E164C" w:rsidRPr="001E164C">
        <w:rPr>
          <w:smallCaps/>
        </w:rPr>
        <w:t>h</w:t>
      </w:r>
      <w:r w:rsidR="00BF15B1">
        <w:tab/>
        <w:t>(name)</w:t>
      </w:r>
      <w:r w:rsidR="00BF15B1">
        <w:tab/>
      </w:r>
      <w:r w:rsidR="00BF15B1">
        <w:rPr>
          <w:smallCaps/>
        </w:rPr>
        <w:t>af</w:t>
      </w:r>
      <w:r w:rsidR="00BF15B1">
        <w:t>=jacket</w:t>
      </w:r>
      <w:r w:rsidR="00BF15B1">
        <w:tab/>
      </w:r>
      <w:r w:rsidR="00BF15B1">
        <w:rPr>
          <w:smallCaps/>
        </w:rPr>
        <w:t>af</w:t>
      </w:r>
      <w:r w:rsidR="00BF15B1">
        <w:t>=leggings</w:t>
      </w:r>
      <w:r w:rsidR="00BF15B1">
        <w:tab/>
      </w:r>
      <w:r w:rsidR="00BF15B1">
        <w:rPr>
          <w:smallCaps/>
        </w:rPr>
        <w:t>af</w:t>
      </w:r>
      <w:r w:rsidR="00BF15B1">
        <w:t>=press</w:t>
      </w:r>
      <w:r w:rsidR="00BF15B1">
        <w:tab/>
      </w:r>
      <w:r w:rsidR="00BF15B1">
        <w:rPr>
          <w:smallCaps/>
        </w:rPr>
        <w:t>obl</w:t>
      </w:r>
    </w:p>
    <w:p w14:paraId="1D479C4D" w14:textId="77777777" w:rsidR="00800AD8" w:rsidRDefault="00800AD8" w:rsidP="00BF15B1">
      <w:pPr>
        <w:pStyle w:val="InterlineText"/>
        <w:tabs>
          <w:tab w:val="left" w:pos="533"/>
          <w:tab w:val="left" w:pos="3467"/>
          <w:tab w:val="left" w:pos="3956"/>
          <w:tab w:val="left" w:pos="4595"/>
          <w:tab w:val="left" w:pos="4859"/>
          <w:tab w:val="left" w:pos="6083"/>
          <w:tab w:val="left" w:pos="6587"/>
          <w:tab w:val="left" w:pos="7346"/>
        </w:tabs>
      </w:pPr>
      <w:r>
        <w:tab/>
        <w:t>pinuîayîayan;</w:t>
      </w:r>
      <w:r>
        <w:tab/>
        <w:t>sa</w:t>
      </w:r>
      <w:r>
        <w:tab/>
        <w:t>vaik</w:t>
      </w:r>
      <w:r>
        <w:tab/>
        <w:t>a</w:t>
      </w:r>
      <w:r>
        <w:tab/>
        <w:t>îetaladj</w:t>
      </w:r>
      <w:r w:rsidR="00BF15B1">
        <w:tab/>
        <w:t>tua</w:t>
      </w:r>
      <w:r w:rsidR="00BF15B1">
        <w:tab/>
        <w:t>zaîum</w:t>
      </w:r>
      <w:r w:rsidR="00BF15B1">
        <w:tab/>
        <w:t>a</w:t>
      </w:r>
    </w:p>
    <w:p w14:paraId="5F43F476" w14:textId="77777777" w:rsidR="00800AD8" w:rsidRDefault="00800AD8" w:rsidP="00BF15B1">
      <w:pPr>
        <w:pStyle w:val="InterlineGlossWithTrans"/>
        <w:tabs>
          <w:tab w:val="left" w:pos="533"/>
          <w:tab w:val="left" w:pos="3467"/>
          <w:tab w:val="left" w:pos="3956"/>
          <w:tab w:val="left" w:pos="4595"/>
          <w:tab w:val="left" w:pos="4859"/>
          <w:tab w:val="left" w:pos="6083"/>
          <w:tab w:val="left" w:pos="6587"/>
          <w:tab w:val="left" w:pos="7346"/>
        </w:tabs>
      </w:pPr>
      <w:r>
        <w:tab/>
        <w:t>in=pu-îayîay-an</w:t>
      </w:r>
      <w:r>
        <w:tab/>
        <w:t>sa</w:t>
      </w:r>
      <w:r>
        <w:tab/>
        <w:t>vaik</w:t>
      </w:r>
      <w:r>
        <w:tab/>
        <w:t>a</w:t>
      </w:r>
      <w:r>
        <w:tab/>
        <w:t>îe-taladj</w:t>
      </w:r>
      <w:r w:rsidR="00BF15B1">
        <w:tab/>
        <w:t>tua</w:t>
      </w:r>
      <w:r w:rsidR="00BF15B1">
        <w:tab/>
        <w:t>zaîum</w:t>
      </w:r>
      <w:r w:rsidR="00BF15B1">
        <w:tab/>
        <w:t>a</w:t>
      </w:r>
    </w:p>
    <w:p w14:paraId="4D063F70" w14:textId="77777777" w:rsidR="00800AD8" w:rsidRDefault="00800AD8" w:rsidP="00BF15B1">
      <w:pPr>
        <w:pStyle w:val="InterlineTransNoFree"/>
        <w:tabs>
          <w:tab w:val="left" w:pos="3467"/>
          <w:tab w:val="left" w:pos="3956"/>
          <w:tab w:val="left" w:pos="4595"/>
          <w:tab w:val="left" w:pos="4859"/>
          <w:tab w:val="left" w:pos="6083"/>
          <w:tab w:val="left" w:pos="6587"/>
          <w:tab w:val="left" w:pos="7346"/>
        </w:tabs>
      </w:pPr>
      <w:r>
        <w:tab/>
      </w:r>
      <w:r>
        <w:rPr>
          <w:smallCaps/>
        </w:rPr>
        <w:t>perf</w:t>
      </w:r>
      <w:r>
        <w:t>=have-eagle.feather-</w:t>
      </w:r>
      <w:r>
        <w:rPr>
          <w:smallCaps/>
        </w:rPr>
        <w:t>nom</w:t>
      </w:r>
      <w:r>
        <w:tab/>
        <w:t>and</w:t>
      </w:r>
      <w:r>
        <w:tab/>
        <w:t>leave</w:t>
      </w:r>
      <w:r>
        <w:rPr>
          <w:smallCaps/>
        </w:rPr>
        <w:tab/>
        <w:t>c</w:t>
      </w:r>
      <w:r>
        <w:rPr>
          <w:smallCaps/>
        </w:rPr>
        <w:tab/>
      </w:r>
      <w:r>
        <w:t>go.to-inside</w:t>
      </w:r>
      <w:r w:rsidR="00BF15B1">
        <w:tab/>
      </w:r>
      <w:r w:rsidR="00BF15B1">
        <w:rPr>
          <w:smallCaps/>
        </w:rPr>
        <w:t>obl</w:t>
      </w:r>
      <w:r w:rsidR="00BF15B1">
        <w:tab/>
        <w:t>water</w:t>
      </w:r>
      <w:r w:rsidR="00BF15B1">
        <w:rPr>
          <w:smallCaps/>
        </w:rPr>
        <w:tab/>
        <w:t>c</w:t>
      </w:r>
    </w:p>
    <w:p w14:paraId="03BC8D19" w14:textId="77777777" w:rsidR="00800AD8" w:rsidRDefault="00BF15B1" w:rsidP="00BF15B1">
      <w:pPr>
        <w:pStyle w:val="InterlineText"/>
        <w:tabs>
          <w:tab w:val="left" w:pos="533"/>
        </w:tabs>
      </w:pPr>
      <w:r>
        <w:tab/>
        <w:t>kinvava.</w:t>
      </w:r>
    </w:p>
    <w:p w14:paraId="737DB0A6" w14:textId="77777777" w:rsidR="00800AD8" w:rsidRDefault="00BF15B1" w:rsidP="00BF15B1">
      <w:pPr>
        <w:pStyle w:val="InterlineGlossWithTrans"/>
        <w:tabs>
          <w:tab w:val="left" w:pos="533"/>
        </w:tabs>
      </w:pPr>
      <w:r>
        <w:tab/>
        <w:t>ken-vava</w:t>
      </w:r>
    </w:p>
    <w:p w14:paraId="37EED5D4" w14:textId="77777777" w:rsidR="00800AD8" w:rsidRDefault="00BF15B1" w:rsidP="00BF15B1">
      <w:pPr>
        <w:pStyle w:val="InterlineTrans"/>
        <w:tabs>
          <w:tab w:val="left" w:pos="533"/>
        </w:tabs>
      </w:pPr>
      <w:r>
        <w:rPr>
          <w:smallCaps/>
        </w:rPr>
        <w:tab/>
      </w:r>
      <w:r>
        <w:t>consume-alcohol</w:t>
      </w:r>
    </w:p>
    <w:p w14:paraId="608DF3DD" w14:textId="77777777" w:rsidR="00800AD8" w:rsidRDefault="00800AD8" w:rsidP="00BF15B1">
      <w:pPr>
        <w:pStyle w:val="InterlineFree"/>
      </w:pPr>
      <w:r>
        <w:t>Qalamudis got ready; he put on a sleeveless jacket and leggings, and pressed on his head an eagle-feather decoration; and he went into the water for a drinking party.</w:t>
      </w:r>
    </w:p>
    <w:p w14:paraId="40D15AEC" w14:textId="77777777" w:rsidR="00800AD8" w:rsidRDefault="00DC1AE0" w:rsidP="00BF15B1">
      <w:pPr>
        <w:pStyle w:val="InterlineText"/>
        <w:tabs>
          <w:tab w:val="left" w:pos="533"/>
          <w:tab w:val="left" w:pos="1022"/>
          <w:tab w:val="left" w:pos="2246"/>
          <w:tab w:val="left" w:pos="3020"/>
          <w:tab w:val="left" w:pos="3464"/>
          <w:tab w:val="left" w:pos="3803"/>
          <w:tab w:val="left" w:pos="5012"/>
          <w:tab w:val="left" w:pos="5756"/>
        </w:tabs>
      </w:pPr>
      <w:r w:rsidRPr="003A1D48">
        <w:rPr>
          <w:rStyle w:val="InterlineTextNumChar"/>
        </w:rPr>
        <w:t>011</w:t>
      </w:r>
      <w:r w:rsidR="00800AD8">
        <w:tab/>
        <w:t>qau</w:t>
      </w:r>
      <w:r w:rsidR="00800AD8">
        <w:tab/>
        <w:t>mapulaw</w:t>
      </w:r>
      <w:r w:rsidR="00800AD8">
        <w:tab/>
        <w:t>anga</w:t>
      </w:r>
      <w:r w:rsidR="00800AD8">
        <w:tab/>
        <w:t>ti</w:t>
      </w:r>
      <w:r w:rsidR="00800AD8">
        <w:tab/>
        <w:t>sa</w:t>
      </w:r>
      <w:r w:rsidR="00BF15B1">
        <w:tab/>
        <w:t>Qalamudis;</w:t>
      </w:r>
      <w:r w:rsidR="00BF15B1">
        <w:tab/>
        <w:t>sema</w:t>
      </w:r>
      <w:r w:rsidR="00BF15B1">
        <w:tab/>
        <w:t>katsauan.</w:t>
      </w:r>
    </w:p>
    <w:p w14:paraId="3A99F051" w14:textId="77777777" w:rsidR="00800AD8" w:rsidRDefault="00800AD8" w:rsidP="00BF15B1">
      <w:pPr>
        <w:pStyle w:val="InterlineGlossWithTrans"/>
        <w:tabs>
          <w:tab w:val="left" w:pos="533"/>
          <w:tab w:val="left" w:pos="1022"/>
          <w:tab w:val="left" w:pos="2246"/>
          <w:tab w:val="left" w:pos="3020"/>
          <w:tab w:val="left" w:pos="3464"/>
          <w:tab w:val="left" w:pos="3803"/>
          <w:tab w:val="left" w:pos="5012"/>
          <w:tab w:val="left" w:pos="5756"/>
        </w:tabs>
      </w:pPr>
      <w:r>
        <w:tab/>
        <w:t>qau</w:t>
      </w:r>
      <w:r>
        <w:tab/>
        <w:t>ma-pulaw</w:t>
      </w:r>
      <w:r>
        <w:tab/>
        <w:t>anga</w:t>
      </w:r>
      <w:r>
        <w:tab/>
        <w:t>ti</w:t>
      </w:r>
      <w:r>
        <w:tab/>
        <w:t>sa</w:t>
      </w:r>
      <w:r w:rsidR="00BF15B1">
        <w:tab/>
        <w:t>Qalamudis</w:t>
      </w:r>
      <w:r w:rsidR="00BF15B1">
        <w:tab/>
        <w:t>em=sa</w:t>
      </w:r>
      <w:r w:rsidR="00BF15B1">
        <w:tab/>
        <w:t>ka-tsau-an</w:t>
      </w:r>
    </w:p>
    <w:p w14:paraId="3EA5326F" w14:textId="77777777" w:rsidR="00800AD8" w:rsidRDefault="00800AD8" w:rsidP="00BF15B1">
      <w:pPr>
        <w:pStyle w:val="InterlineTrans"/>
        <w:tabs>
          <w:tab w:val="left" w:pos="533"/>
          <w:tab w:val="left" w:pos="1022"/>
          <w:tab w:val="left" w:pos="2246"/>
          <w:tab w:val="left" w:pos="3020"/>
          <w:tab w:val="left" w:pos="3464"/>
          <w:tab w:val="left" w:pos="3803"/>
          <w:tab w:val="left" w:pos="5012"/>
          <w:tab w:val="left" w:pos="5756"/>
        </w:tabs>
      </w:pPr>
      <w:r>
        <w:tab/>
        <w:t>so</w:t>
      </w:r>
      <w:r>
        <w:tab/>
      </w:r>
      <w:r>
        <w:rPr>
          <w:smallCaps/>
        </w:rPr>
        <w:t>stat</w:t>
      </w:r>
      <w:r>
        <w:t>-drunk</w:t>
      </w:r>
      <w:r>
        <w:tab/>
        <w:t>indeed</w:t>
      </w:r>
      <w:r>
        <w:tab/>
      </w:r>
      <w:r>
        <w:rPr>
          <w:smallCaps/>
        </w:rPr>
        <w:t>f.h</w:t>
      </w:r>
      <w:r>
        <w:tab/>
      </w:r>
      <w:r w:rsidR="001E164C" w:rsidRPr="001E164C">
        <w:rPr>
          <w:smallCaps/>
        </w:rPr>
        <w:t>h</w:t>
      </w:r>
      <w:r w:rsidR="00BF15B1">
        <w:tab/>
        <w:t>(name)</w:t>
      </w:r>
      <w:r w:rsidR="00BF15B1">
        <w:tab/>
      </w:r>
      <w:r w:rsidR="00BF15B1">
        <w:rPr>
          <w:smallCaps/>
        </w:rPr>
        <w:t>af</w:t>
      </w:r>
      <w:r w:rsidR="00BF15B1">
        <w:t>=go</w:t>
      </w:r>
      <w:r w:rsidR="00BF15B1">
        <w:tab/>
        <w:t>main-being-</w:t>
      </w:r>
      <w:r w:rsidR="00BF15B1">
        <w:rPr>
          <w:smallCaps/>
        </w:rPr>
        <w:t>nom</w:t>
      </w:r>
    </w:p>
    <w:p w14:paraId="628CB273" w14:textId="77777777" w:rsidR="00800AD8" w:rsidRDefault="00800AD8" w:rsidP="00A8416B">
      <w:pPr>
        <w:pStyle w:val="InterlineFreeCommentFollows"/>
      </w:pPr>
      <w:r>
        <w:t>Qalamudis got drunk. As he came out</w:t>
      </w:r>
    </w:p>
    <w:p w14:paraId="4AA6D5B8" w14:textId="77777777" w:rsidR="00800AD8" w:rsidRDefault="00A8416B" w:rsidP="004F6337">
      <w:pPr>
        <w:pStyle w:val="CommentLastWithHalfSpace"/>
      </w:pPr>
      <w:r>
        <w:t>[</w:t>
      </w:r>
      <w:r w:rsidR="00800AD8" w:rsidRPr="004F6337">
        <w:rPr>
          <w:rStyle w:val="VernacularText"/>
        </w:rPr>
        <w:t>katsauan</w:t>
      </w:r>
      <w:r w:rsidR="004F6337">
        <w:t xml:space="preserve">: </w:t>
      </w:r>
      <w:r w:rsidR="00800AD8">
        <w:t>‘the world</w:t>
      </w:r>
      <w:r w:rsidR="004F6337">
        <w:t xml:space="preserve">’, </w:t>
      </w:r>
      <w:r w:rsidR="00800AD8">
        <w:t xml:space="preserve">so here </w:t>
      </w:r>
      <w:r w:rsidR="004F6337">
        <w:t>refers to coming from the water back to land.]</w:t>
      </w:r>
    </w:p>
    <w:p w14:paraId="7D61DBEA" w14:textId="77777777" w:rsidR="00800AD8" w:rsidRDefault="00DC1AE0" w:rsidP="004F6337">
      <w:pPr>
        <w:pStyle w:val="InterlineText"/>
        <w:tabs>
          <w:tab w:val="left" w:pos="533"/>
          <w:tab w:val="left" w:pos="1757"/>
          <w:tab w:val="left" w:pos="2531"/>
          <w:tab w:val="left" w:pos="3035"/>
          <w:tab w:val="left" w:pos="4169"/>
          <w:tab w:val="left" w:pos="4823"/>
          <w:tab w:val="left" w:pos="6287"/>
          <w:tab w:val="left" w:pos="7061"/>
          <w:tab w:val="left" w:pos="7835"/>
          <w:tab w:val="left" w:pos="8219"/>
        </w:tabs>
      </w:pPr>
      <w:r w:rsidRPr="003A1D48">
        <w:rPr>
          <w:rStyle w:val="InterlineTextNumChar"/>
        </w:rPr>
        <w:t>012</w:t>
      </w:r>
      <w:r w:rsidR="00800AD8">
        <w:tab/>
        <w:t>“pangtjezu</w:t>
      </w:r>
      <w:r w:rsidR="00800AD8">
        <w:tab/>
        <w:t>anga</w:t>
      </w:r>
      <w:r w:rsidR="00800AD8">
        <w:tab/>
        <w:t>i</w:t>
      </w:r>
      <w:r w:rsidR="00800AD8">
        <w:tab/>
        <w:t>tjanuaken</w:t>
      </w:r>
      <w:r w:rsidR="004F6337">
        <w:tab/>
        <w:t>nu</w:t>
      </w:r>
      <w:r w:rsidR="004F6337">
        <w:tab/>
        <w:t>tsuatsuay</w:t>
      </w:r>
      <w:r w:rsidR="004F6337">
        <w:tab/>
        <w:t>anga,”</w:t>
      </w:r>
      <w:r w:rsidR="004F6337">
        <w:tab/>
        <w:t>ayain</w:t>
      </w:r>
      <w:r w:rsidR="004F6337">
        <w:tab/>
        <w:t>ni</w:t>
      </w:r>
      <w:r w:rsidR="004F6337">
        <w:tab/>
        <w:t>sa</w:t>
      </w:r>
    </w:p>
    <w:p w14:paraId="2E3EABAD" w14:textId="77777777" w:rsidR="00800AD8" w:rsidRDefault="00800AD8" w:rsidP="004F6337">
      <w:pPr>
        <w:pStyle w:val="InterlineGlossWithTrans"/>
        <w:tabs>
          <w:tab w:val="left" w:pos="533"/>
          <w:tab w:val="left" w:pos="1757"/>
          <w:tab w:val="left" w:pos="2531"/>
          <w:tab w:val="left" w:pos="3035"/>
          <w:tab w:val="left" w:pos="4169"/>
          <w:tab w:val="left" w:pos="4823"/>
          <w:tab w:val="left" w:pos="6287"/>
          <w:tab w:val="left" w:pos="7061"/>
          <w:tab w:val="left" w:pos="7835"/>
          <w:tab w:val="left" w:pos="8219"/>
        </w:tabs>
      </w:pPr>
      <w:r>
        <w:tab/>
        <w:t>pangetjez-u</w:t>
      </w:r>
      <w:r>
        <w:tab/>
        <w:t>anga</w:t>
      </w:r>
      <w:r>
        <w:tab/>
        <w:t>i</w:t>
      </w:r>
      <w:r>
        <w:tab/>
        <w:t>tjanu-aken</w:t>
      </w:r>
      <w:r w:rsidR="004F6337">
        <w:tab/>
        <w:t>nu</w:t>
      </w:r>
      <w:r w:rsidR="004F6337">
        <w:tab/>
        <w:t>tsua-tsuay</w:t>
      </w:r>
      <w:r w:rsidR="004F6337">
        <w:tab/>
        <w:t>anga</w:t>
      </w:r>
      <w:r w:rsidR="004F6337">
        <w:tab/>
        <w:t>aya-en</w:t>
      </w:r>
      <w:r w:rsidR="004F6337">
        <w:tab/>
        <w:t>ni</w:t>
      </w:r>
      <w:r w:rsidR="004F6337">
        <w:tab/>
        <w:t>sa</w:t>
      </w:r>
    </w:p>
    <w:p w14:paraId="354CD581" w14:textId="77777777" w:rsidR="00800AD8" w:rsidRDefault="00800AD8" w:rsidP="004F6337">
      <w:pPr>
        <w:pStyle w:val="InterlineTransNoFree"/>
        <w:tabs>
          <w:tab w:val="left" w:pos="1757"/>
          <w:tab w:val="left" w:pos="2531"/>
          <w:tab w:val="left" w:pos="3035"/>
          <w:tab w:val="left" w:pos="4169"/>
          <w:tab w:val="left" w:pos="4823"/>
          <w:tab w:val="left" w:pos="6287"/>
          <w:tab w:val="left" w:pos="7061"/>
          <w:tab w:val="left" w:pos="7835"/>
          <w:tab w:val="left" w:pos="8219"/>
        </w:tabs>
      </w:pPr>
      <w:r>
        <w:tab/>
        <w:t>come-</w:t>
      </w:r>
      <w:r>
        <w:rPr>
          <w:smallCaps/>
        </w:rPr>
        <w:t>imp</w:t>
      </w:r>
      <w:r>
        <w:tab/>
        <w:t>indeed</w:t>
      </w:r>
      <w:r>
        <w:tab/>
      </w:r>
      <w:r>
        <w:rPr>
          <w:smallCaps/>
        </w:rPr>
        <w:t>loc</w:t>
      </w:r>
      <w:r>
        <w:tab/>
      </w:r>
      <w:r>
        <w:rPr>
          <w:smallCaps/>
        </w:rPr>
        <w:t>obl</w:t>
      </w:r>
      <w:r>
        <w:t>-I</w:t>
      </w:r>
      <w:r w:rsidR="004F6337">
        <w:tab/>
        <w:t>when</w:t>
      </w:r>
      <w:r w:rsidR="004F6337">
        <w:tab/>
      </w:r>
      <w:r w:rsidR="004F6337">
        <w:rPr>
          <w:smallCaps/>
        </w:rPr>
        <w:t>red</w:t>
      </w:r>
      <w:r w:rsidR="004F6337">
        <w:t>-long.time</w:t>
      </w:r>
      <w:r w:rsidR="004F6337">
        <w:tab/>
        <w:t>indeed</w:t>
      </w:r>
      <w:r w:rsidR="004F6337">
        <w:tab/>
        <w:t>say-</w:t>
      </w:r>
      <w:r w:rsidR="004F6337">
        <w:rPr>
          <w:smallCaps/>
        </w:rPr>
        <w:t>pf</w:t>
      </w:r>
      <w:r w:rsidR="004F6337">
        <w:tab/>
        <w:t>by</w:t>
      </w:r>
      <w:r w:rsidR="004F6337">
        <w:rPr>
          <w:smallCaps/>
        </w:rPr>
        <w:tab/>
        <w:t>h</w:t>
      </w:r>
    </w:p>
    <w:p w14:paraId="5FA77E8B" w14:textId="77777777" w:rsidR="00800AD8" w:rsidRDefault="004F6337" w:rsidP="004F6337">
      <w:pPr>
        <w:pStyle w:val="InterlineText"/>
        <w:tabs>
          <w:tab w:val="left" w:pos="533"/>
        </w:tabs>
      </w:pPr>
      <w:r>
        <w:tab/>
        <w:t>Qalamudis.</w:t>
      </w:r>
    </w:p>
    <w:p w14:paraId="37AE7BAE" w14:textId="77777777" w:rsidR="00800AD8" w:rsidRDefault="004F6337" w:rsidP="004F6337">
      <w:pPr>
        <w:pStyle w:val="InterlineGlossWithTrans"/>
        <w:tabs>
          <w:tab w:val="left" w:pos="533"/>
        </w:tabs>
      </w:pPr>
      <w:r>
        <w:tab/>
        <w:t>Qalamudis</w:t>
      </w:r>
    </w:p>
    <w:p w14:paraId="3BCB8C3E" w14:textId="77777777" w:rsidR="00800AD8" w:rsidRDefault="004F6337" w:rsidP="00B76180">
      <w:pPr>
        <w:pStyle w:val="InterlineTransNoFree"/>
        <w:tabs>
          <w:tab w:val="right" w:pos="8789"/>
        </w:tabs>
      </w:pPr>
      <w:r>
        <w:rPr>
          <w:smallCaps/>
        </w:rPr>
        <w:tab/>
      </w:r>
      <w:r>
        <w:t>(name)</w:t>
      </w:r>
      <w:r>
        <w:tab/>
        <w:t>he said: “After a time you come to my place,” he said to the monster.</w:t>
      </w:r>
    </w:p>
    <w:p w14:paraId="0ACFEBB0" w14:textId="77777777" w:rsidR="00800AD8" w:rsidRDefault="00DC1AE0" w:rsidP="004F6337">
      <w:pPr>
        <w:pStyle w:val="InterlineText"/>
        <w:tabs>
          <w:tab w:val="left" w:pos="533"/>
          <w:tab w:val="left" w:pos="1022"/>
          <w:tab w:val="left" w:pos="2321"/>
          <w:tab w:val="left" w:pos="2585"/>
          <w:tab w:val="left" w:pos="3674"/>
          <w:tab w:val="left" w:pos="4178"/>
          <w:tab w:val="left" w:pos="5237"/>
          <w:tab w:val="left" w:pos="6041"/>
          <w:tab w:val="left" w:pos="6305"/>
        </w:tabs>
      </w:pPr>
      <w:r w:rsidRPr="003A1D48">
        <w:rPr>
          <w:rStyle w:val="InterlineTextNumChar"/>
        </w:rPr>
        <w:t>013</w:t>
      </w:r>
      <w:r w:rsidR="00800AD8">
        <w:tab/>
        <w:t>qau</w:t>
      </w:r>
      <w:r w:rsidR="00800AD8">
        <w:tab/>
        <w:t>mangtjez</w:t>
      </w:r>
      <w:r w:rsidR="00800AD8">
        <w:tab/>
        <w:t>a</w:t>
      </w:r>
      <w:r w:rsidR="00800AD8">
        <w:tab/>
        <w:t>valaîuvaî</w:t>
      </w:r>
      <w:r w:rsidR="00800AD8">
        <w:tab/>
        <w:t>i</w:t>
      </w:r>
      <w:r w:rsidR="004F6337">
        <w:tab/>
        <w:t>tjai</w:t>
      </w:r>
      <w:r w:rsidR="004F6337">
        <w:tab/>
        <w:t>Tsuluî</w:t>
      </w:r>
      <w:r w:rsidR="004F6337">
        <w:tab/>
        <w:t>a</w:t>
      </w:r>
      <w:r w:rsidR="004F6337">
        <w:tab/>
        <w:t>kinvava.</w:t>
      </w:r>
    </w:p>
    <w:p w14:paraId="65916526" w14:textId="77777777" w:rsidR="00800AD8" w:rsidRDefault="00800AD8" w:rsidP="004F6337">
      <w:pPr>
        <w:pStyle w:val="InterlineGlossWithTrans"/>
        <w:tabs>
          <w:tab w:val="left" w:pos="533"/>
          <w:tab w:val="left" w:pos="1022"/>
          <w:tab w:val="left" w:pos="2321"/>
          <w:tab w:val="left" w:pos="2585"/>
          <w:tab w:val="left" w:pos="3674"/>
          <w:tab w:val="left" w:pos="4178"/>
          <w:tab w:val="left" w:pos="5237"/>
          <w:tab w:val="left" w:pos="6041"/>
          <w:tab w:val="left" w:pos="6305"/>
        </w:tabs>
      </w:pPr>
      <w:r>
        <w:tab/>
        <w:t>qau</w:t>
      </w:r>
      <w:r>
        <w:tab/>
        <w:t>m-pangetjez</w:t>
      </w:r>
      <w:r>
        <w:tab/>
        <w:t>a</w:t>
      </w:r>
      <w:r>
        <w:tab/>
        <w:t>valaîuvaî</w:t>
      </w:r>
      <w:r>
        <w:tab/>
        <w:t>i</w:t>
      </w:r>
      <w:r w:rsidR="004F6337">
        <w:tab/>
        <w:t>tja-i</w:t>
      </w:r>
      <w:r w:rsidR="004F6337">
        <w:tab/>
        <w:t>Tsuluî</w:t>
      </w:r>
      <w:r w:rsidR="004F6337">
        <w:tab/>
        <w:t>a</w:t>
      </w:r>
      <w:r w:rsidR="004F6337">
        <w:tab/>
        <w:t>ken-vava</w:t>
      </w:r>
    </w:p>
    <w:p w14:paraId="15E25513" w14:textId="77777777" w:rsidR="00800AD8" w:rsidRDefault="00800AD8" w:rsidP="004F6337">
      <w:pPr>
        <w:pStyle w:val="InterlineTrans"/>
        <w:tabs>
          <w:tab w:val="left" w:pos="533"/>
          <w:tab w:val="left" w:pos="1022"/>
          <w:tab w:val="left" w:pos="2321"/>
          <w:tab w:val="left" w:pos="2585"/>
          <w:tab w:val="left" w:pos="3674"/>
          <w:tab w:val="left" w:pos="4178"/>
          <w:tab w:val="left" w:pos="5237"/>
          <w:tab w:val="left" w:pos="6041"/>
          <w:tab w:val="left" w:pos="6305"/>
        </w:tabs>
      </w:pPr>
      <w:r>
        <w:tab/>
        <w:t>so</w:t>
      </w:r>
      <w:r>
        <w:tab/>
      </w:r>
      <w:r>
        <w:rPr>
          <w:smallCaps/>
        </w:rPr>
        <w:t>af</w:t>
      </w:r>
      <w:r>
        <w:t>-come</w:t>
      </w:r>
      <w:r>
        <w:rPr>
          <w:smallCaps/>
        </w:rPr>
        <w:tab/>
        <w:t>c</w:t>
      </w:r>
      <w:r>
        <w:rPr>
          <w:smallCaps/>
        </w:rPr>
        <w:tab/>
      </w:r>
      <w:r>
        <w:t>monster</w:t>
      </w:r>
      <w:r>
        <w:tab/>
      </w:r>
      <w:r>
        <w:rPr>
          <w:smallCaps/>
        </w:rPr>
        <w:t>loc</w:t>
      </w:r>
      <w:r w:rsidR="004F6337">
        <w:tab/>
        <w:t>more-</w:t>
      </w:r>
      <w:r w:rsidR="004F6337">
        <w:rPr>
          <w:smallCaps/>
        </w:rPr>
        <w:t>loc</w:t>
      </w:r>
      <w:r w:rsidR="004F6337">
        <w:tab/>
        <w:t>(name)</w:t>
      </w:r>
      <w:r w:rsidR="004F6337">
        <w:rPr>
          <w:smallCaps/>
        </w:rPr>
        <w:tab/>
        <w:t>c</w:t>
      </w:r>
      <w:r w:rsidR="004F6337">
        <w:tab/>
        <w:t>consume-alcohol</w:t>
      </w:r>
    </w:p>
    <w:p w14:paraId="26E66D74" w14:textId="77777777" w:rsidR="00800AD8" w:rsidRDefault="00800AD8">
      <w:pPr>
        <w:pStyle w:val="InterlineFree"/>
      </w:pPr>
      <w:r>
        <w:t>So the monster came to the Tsuluî house for a drinking party.</w:t>
      </w:r>
    </w:p>
    <w:p w14:paraId="7101D3C7" w14:textId="77777777" w:rsidR="00800AD8" w:rsidRDefault="00DC1AE0" w:rsidP="004F6337">
      <w:pPr>
        <w:pStyle w:val="InterlineText"/>
        <w:tabs>
          <w:tab w:val="left" w:pos="533"/>
          <w:tab w:val="left" w:pos="1022"/>
          <w:tab w:val="left" w:pos="2246"/>
          <w:tab w:val="left" w:pos="3020"/>
          <w:tab w:val="left" w:pos="3704"/>
          <w:tab w:val="left" w:pos="4853"/>
          <w:tab w:val="left" w:pos="5492"/>
          <w:tab w:val="left" w:pos="6266"/>
        </w:tabs>
      </w:pPr>
      <w:r w:rsidRPr="003A1D48">
        <w:rPr>
          <w:rStyle w:val="InterlineTextNumChar"/>
        </w:rPr>
        <w:t>014</w:t>
      </w:r>
      <w:r w:rsidR="00800AD8">
        <w:tab/>
        <w:t>sa</w:t>
      </w:r>
      <w:r w:rsidR="00800AD8">
        <w:tab/>
        <w:t>mapulaw</w:t>
      </w:r>
      <w:r w:rsidR="00800AD8">
        <w:tab/>
        <w:t>anga</w:t>
      </w:r>
      <w:r w:rsidR="00800AD8">
        <w:tab/>
        <w:t>azua</w:t>
      </w:r>
      <w:r w:rsidR="004F6337">
        <w:tab/>
        <w:t>valaîuvaî;</w:t>
      </w:r>
      <w:r w:rsidR="004F6337">
        <w:tab/>
        <w:t>vaik</w:t>
      </w:r>
      <w:r w:rsidR="004F6337">
        <w:tab/>
        <w:t>anga</w:t>
      </w:r>
      <w:r w:rsidR="004F6337">
        <w:tab/>
        <w:t>tsemikel.</w:t>
      </w:r>
    </w:p>
    <w:p w14:paraId="6E2674EC" w14:textId="77777777" w:rsidR="00800AD8" w:rsidRDefault="00800AD8" w:rsidP="004F6337">
      <w:pPr>
        <w:pStyle w:val="InterlineGlossWithTrans"/>
        <w:tabs>
          <w:tab w:val="left" w:pos="533"/>
          <w:tab w:val="left" w:pos="1022"/>
          <w:tab w:val="left" w:pos="2246"/>
          <w:tab w:val="left" w:pos="3020"/>
          <w:tab w:val="left" w:pos="3704"/>
          <w:tab w:val="left" w:pos="4853"/>
          <w:tab w:val="left" w:pos="5492"/>
          <w:tab w:val="left" w:pos="6266"/>
        </w:tabs>
      </w:pPr>
      <w:r>
        <w:tab/>
        <w:t>sa</w:t>
      </w:r>
      <w:r>
        <w:tab/>
        <w:t>ma-pulaw</w:t>
      </w:r>
      <w:r>
        <w:tab/>
        <w:t>anga</w:t>
      </w:r>
      <w:r>
        <w:tab/>
        <w:t>a-zua</w:t>
      </w:r>
      <w:r w:rsidR="004F6337">
        <w:tab/>
        <w:t>valaîuvaî</w:t>
      </w:r>
      <w:r w:rsidR="004F6337">
        <w:tab/>
        <w:t>vaik</w:t>
      </w:r>
      <w:r w:rsidR="004F6337">
        <w:tab/>
        <w:t>anga</w:t>
      </w:r>
      <w:r w:rsidR="004F6337">
        <w:tab/>
        <w:t>em=tsikel</w:t>
      </w:r>
    </w:p>
    <w:p w14:paraId="546076D9" w14:textId="77777777" w:rsidR="00800AD8" w:rsidRDefault="00800AD8" w:rsidP="004F6337">
      <w:pPr>
        <w:pStyle w:val="InterlineTrans"/>
        <w:tabs>
          <w:tab w:val="left" w:pos="533"/>
          <w:tab w:val="left" w:pos="1022"/>
          <w:tab w:val="left" w:pos="2246"/>
          <w:tab w:val="left" w:pos="3020"/>
          <w:tab w:val="left" w:pos="3704"/>
          <w:tab w:val="left" w:pos="4853"/>
          <w:tab w:val="left" w:pos="5492"/>
          <w:tab w:val="left" w:pos="6266"/>
        </w:tabs>
      </w:pPr>
      <w:r>
        <w:tab/>
        <w:t>and</w:t>
      </w:r>
      <w:r>
        <w:tab/>
      </w:r>
      <w:r>
        <w:rPr>
          <w:smallCaps/>
        </w:rPr>
        <w:t>stat</w:t>
      </w:r>
      <w:r>
        <w:t>-drunk</w:t>
      </w:r>
      <w:r>
        <w:tab/>
        <w:t>indeed</w:t>
      </w:r>
      <w:r>
        <w:tab/>
      </w:r>
      <w:r>
        <w:rPr>
          <w:smallCaps/>
        </w:rPr>
        <w:t>c-</w:t>
      </w:r>
      <w:r>
        <w:t>that</w:t>
      </w:r>
      <w:r w:rsidR="004F6337">
        <w:tab/>
        <w:t>monster</w:t>
      </w:r>
      <w:r w:rsidR="004F6337">
        <w:tab/>
        <w:t>leave</w:t>
      </w:r>
      <w:r w:rsidR="004F6337">
        <w:tab/>
        <w:t>indeed</w:t>
      </w:r>
      <w:r w:rsidR="004F6337">
        <w:tab/>
      </w:r>
      <w:r w:rsidR="004F6337">
        <w:rPr>
          <w:smallCaps/>
        </w:rPr>
        <w:t>af</w:t>
      </w:r>
      <w:r w:rsidR="004F6337">
        <w:t>=return</w:t>
      </w:r>
    </w:p>
    <w:p w14:paraId="13BC3914" w14:textId="77777777" w:rsidR="00800AD8" w:rsidRDefault="00800AD8">
      <w:pPr>
        <w:pStyle w:val="InterlineFree"/>
      </w:pPr>
      <w:r>
        <w:t>The monster got drunk, and then went back.</w:t>
      </w:r>
    </w:p>
    <w:p w14:paraId="36E66A5D" w14:textId="77777777" w:rsidR="00800AD8" w:rsidRDefault="00DC1AE0" w:rsidP="004F6337">
      <w:pPr>
        <w:pStyle w:val="InterlineText"/>
        <w:tabs>
          <w:tab w:val="left" w:pos="533"/>
          <w:tab w:val="left" w:pos="1982"/>
          <w:tab w:val="left" w:pos="2486"/>
          <w:tab w:val="left" w:pos="3260"/>
        </w:tabs>
      </w:pPr>
      <w:r w:rsidRPr="003A1D48">
        <w:rPr>
          <w:rStyle w:val="InterlineTextNumChar"/>
        </w:rPr>
        <w:t>015</w:t>
      </w:r>
      <w:r w:rsidR="00800AD8">
        <w:tab/>
        <w:t>maruquruqu</w:t>
      </w:r>
      <w:r w:rsidR="00800AD8">
        <w:tab/>
        <w:t>i</w:t>
      </w:r>
      <w:r w:rsidR="00800AD8">
        <w:tab/>
        <w:t>djalan,</w:t>
      </w:r>
      <w:r w:rsidR="00800AD8">
        <w:tab/>
        <w:t>aya.</w:t>
      </w:r>
    </w:p>
    <w:p w14:paraId="408B512B" w14:textId="77777777" w:rsidR="00800AD8" w:rsidRDefault="00800AD8" w:rsidP="004F6337">
      <w:pPr>
        <w:pStyle w:val="InterlineGlossWithTrans"/>
        <w:tabs>
          <w:tab w:val="left" w:pos="533"/>
          <w:tab w:val="left" w:pos="1982"/>
          <w:tab w:val="left" w:pos="2486"/>
          <w:tab w:val="left" w:pos="3260"/>
        </w:tabs>
      </w:pPr>
      <w:r>
        <w:tab/>
        <w:t>ma-ruqu-ruqu</w:t>
      </w:r>
      <w:r>
        <w:tab/>
        <w:t>i</w:t>
      </w:r>
      <w:r>
        <w:tab/>
        <w:t>djalan</w:t>
      </w:r>
      <w:r>
        <w:tab/>
        <w:t>aya</w:t>
      </w:r>
    </w:p>
    <w:p w14:paraId="3BB5C13A" w14:textId="77777777" w:rsidR="00800AD8" w:rsidRDefault="00800AD8" w:rsidP="00B76180">
      <w:pPr>
        <w:pStyle w:val="InterlineTransNoFree"/>
        <w:tabs>
          <w:tab w:val="left" w:pos="1982"/>
          <w:tab w:val="left" w:pos="2486"/>
          <w:tab w:val="left" w:pos="3260"/>
          <w:tab w:val="right" w:pos="8789"/>
        </w:tabs>
      </w:pPr>
      <w:r>
        <w:tab/>
      </w:r>
      <w:r>
        <w:rPr>
          <w:smallCaps/>
        </w:rPr>
        <w:t>stat</w:t>
      </w:r>
      <w:r>
        <w:t>-</w:t>
      </w:r>
      <w:r>
        <w:rPr>
          <w:smallCaps/>
        </w:rPr>
        <w:t>red</w:t>
      </w:r>
      <w:r>
        <w:t>-roll</w:t>
      </w:r>
      <w:r>
        <w:tab/>
      </w:r>
      <w:r>
        <w:rPr>
          <w:smallCaps/>
        </w:rPr>
        <w:t>loc</w:t>
      </w:r>
      <w:r>
        <w:tab/>
        <w:t>road</w:t>
      </w:r>
      <w:r>
        <w:tab/>
        <w:t>say</w:t>
      </w:r>
      <w:r w:rsidR="004F6337">
        <w:tab/>
        <w:t>It rolled about in the path, they say.</w:t>
      </w:r>
    </w:p>
    <w:p w14:paraId="46C2A968" w14:textId="77777777" w:rsidR="00800AD8" w:rsidRDefault="00DC1AE0" w:rsidP="004F6337">
      <w:pPr>
        <w:pStyle w:val="InterlineText"/>
        <w:tabs>
          <w:tab w:val="left" w:pos="533"/>
          <w:tab w:val="left" w:pos="1022"/>
          <w:tab w:val="left" w:pos="2141"/>
          <w:tab w:val="left" w:pos="2840"/>
          <w:tab w:val="left" w:pos="3179"/>
          <w:tab w:val="left" w:pos="3518"/>
          <w:tab w:val="left" w:pos="4727"/>
          <w:tab w:val="left" w:pos="5381"/>
          <w:tab w:val="left" w:pos="6350"/>
          <w:tab w:val="left" w:pos="6614"/>
          <w:tab w:val="left" w:pos="7748"/>
        </w:tabs>
      </w:pPr>
      <w:r w:rsidRPr="003A1D48">
        <w:rPr>
          <w:rStyle w:val="InterlineTextNumChar"/>
        </w:rPr>
        <w:lastRenderedPageBreak/>
        <w:t>016</w:t>
      </w:r>
      <w:r w:rsidR="00800AD8">
        <w:tab/>
        <w:t>sa</w:t>
      </w:r>
      <w:r w:rsidR="00800AD8">
        <w:tab/>
        <w:t>azazua</w:t>
      </w:r>
      <w:r w:rsidR="00800AD8">
        <w:tab/>
        <w:t>qali</w:t>
      </w:r>
      <w:r w:rsidR="00800AD8">
        <w:tab/>
        <w:t>ni</w:t>
      </w:r>
      <w:r w:rsidR="00800AD8">
        <w:tab/>
        <w:t>sa</w:t>
      </w:r>
      <w:r w:rsidR="004F6337">
        <w:tab/>
        <w:t>Qalamudis,</w:t>
      </w:r>
      <w:r w:rsidR="004F6337">
        <w:tab/>
        <w:t>nu</w:t>
      </w:r>
      <w:r w:rsidR="004F6337">
        <w:tab/>
        <w:t>kiqenetj</w:t>
      </w:r>
      <w:r w:rsidR="004F6337">
        <w:tab/>
        <w:t>a</w:t>
      </w:r>
      <w:r w:rsidR="004F6337">
        <w:tab/>
        <w:t>qaliqali,</w:t>
      </w:r>
      <w:r w:rsidR="004F6337">
        <w:tab/>
        <w:t>qatjuvi;</w:t>
      </w:r>
    </w:p>
    <w:p w14:paraId="34E9E4BB" w14:textId="77777777" w:rsidR="00800AD8" w:rsidRDefault="00800AD8" w:rsidP="004F6337">
      <w:pPr>
        <w:pStyle w:val="InterlineGlossWithTrans"/>
        <w:tabs>
          <w:tab w:val="left" w:pos="533"/>
          <w:tab w:val="left" w:pos="1022"/>
          <w:tab w:val="left" w:pos="2141"/>
          <w:tab w:val="left" w:pos="2840"/>
          <w:tab w:val="left" w:pos="3179"/>
          <w:tab w:val="left" w:pos="3518"/>
          <w:tab w:val="left" w:pos="4727"/>
          <w:tab w:val="left" w:pos="5381"/>
          <w:tab w:val="left" w:pos="6350"/>
          <w:tab w:val="left" w:pos="6614"/>
          <w:tab w:val="left" w:pos="7748"/>
        </w:tabs>
      </w:pPr>
      <w:r>
        <w:tab/>
        <w:t>sa</w:t>
      </w:r>
      <w:r>
        <w:tab/>
        <w:t>a-za-zua</w:t>
      </w:r>
      <w:r>
        <w:tab/>
        <w:t>qali</w:t>
      </w:r>
      <w:r>
        <w:tab/>
        <w:t>ni</w:t>
      </w:r>
      <w:r>
        <w:tab/>
        <w:t>sa</w:t>
      </w:r>
      <w:r w:rsidR="004F6337">
        <w:tab/>
        <w:t>Qalamudis</w:t>
      </w:r>
      <w:r w:rsidR="004F6337">
        <w:tab/>
        <w:t>nu</w:t>
      </w:r>
      <w:r w:rsidR="004F6337">
        <w:tab/>
        <w:t>ki-qenetj</w:t>
      </w:r>
      <w:r w:rsidR="004F6337">
        <w:tab/>
        <w:t>a</w:t>
      </w:r>
      <w:r w:rsidR="004F6337">
        <w:tab/>
        <w:t>qali-qali</w:t>
      </w:r>
      <w:r w:rsidR="004F6337">
        <w:tab/>
        <w:t>qatjuvi</w:t>
      </w:r>
    </w:p>
    <w:p w14:paraId="0BF8ADA2" w14:textId="77777777" w:rsidR="00800AD8" w:rsidRDefault="00800AD8" w:rsidP="004F6337">
      <w:pPr>
        <w:pStyle w:val="InterlineTransNoFree"/>
        <w:tabs>
          <w:tab w:val="left" w:pos="1022"/>
          <w:tab w:val="left" w:pos="2141"/>
          <w:tab w:val="left" w:pos="2840"/>
          <w:tab w:val="left" w:pos="3179"/>
          <w:tab w:val="left" w:pos="3518"/>
          <w:tab w:val="left" w:pos="4727"/>
          <w:tab w:val="left" w:pos="5381"/>
          <w:tab w:val="left" w:pos="6350"/>
          <w:tab w:val="left" w:pos="6614"/>
          <w:tab w:val="left" w:pos="7748"/>
        </w:tabs>
      </w:pPr>
      <w:r>
        <w:tab/>
        <w:t>and</w:t>
      </w:r>
      <w:r>
        <w:tab/>
      </w:r>
      <w:r>
        <w:rPr>
          <w:smallCaps/>
        </w:rPr>
        <w:t>c-red</w:t>
      </w:r>
      <w:r>
        <w:t>-that</w:t>
      </w:r>
      <w:r>
        <w:tab/>
        <w:t>friend</w:t>
      </w:r>
      <w:r>
        <w:tab/>
        <w:t>of</w:t>
      </w:r>
      <w:r>
        <w:tab/>
      </w:r>
      <w:r w:rsidR="001E164C" w:rsidRPr="001E164C">
        <w:rPr>
          <w:smallCaps/>
        </w:rPr>
        <w:t>h</w:t>
      </w:r>
      <w:r w:rsidR="004F6337">
        <w:tab/>
        <w:t>(name)</w:t>
      </w:r>
      <w:r w:rsidR="004F6337">
        <w:tab/>
        <w:t>when</w:t>
      </w:r>
      <w:r w:rsidR="004F6337">
        <w:tab/>
        <w:t>do-see</w:t>
      </w:r>
      <w:r w:rsidR="004F6337">
        <w:rPr>
          <w:smallCaps/>
        </w:rPr>
        <w:tab/>
        <w:t>c</w:t>
      </w:r>
      <w:r w:rsidR="004F6337">
        <w:tab/>
      </w:r>
      <w:r w:rsidR="004F6337">
        <w:rPr>
          <w:smallCaps/>
        </w:rPr>
        <w:t>red</w:t>
      </w:r>
      <w:r w:rsidR="004F6337">
        <w:t>-friend</w:t>
      </w:r>
      <w:r w:rsidR="004F6337">
        <w:tab/>
        <w:t>snake</w:t>
      </w:r>
    </w:p>
    <w:p w14:paraId="5E29CF34" w14:textId="77777777" w:rsidR="00800AD8" w:rsidRDefault="00800AD8" w:rsidP="004F6337">
      <w:pPr>
        <w:pStyle w:val="InterlineText"/>
        <w:tabs>
          <w:tab w:val="left" w:pos="533"/>
          <w:tab w:val="left" w:pos="1232"/>
          <w:tab w:val="left" w:pos="1886"/>
          <w:tab w:val="left" w:pos="2855"/>
          <w:tab w:val="left" w:pos="3299"/>
          <w:tab w:val="left" w:pos="3638"/>
          <w:tab w:val="left" w:pos="4847"/>
          <w:tab w:val="left" w:pos="5951"/>
          <w:tab w:val="left" w:pos="6425"/>
          <w:tab w:val="left" w:pos="6689"/>
        </w:tabs>
      </w:pPr>
      <w:r>
        <w:tab/>
        <w:t>îakua</w:t>
      </w:r>
      <w:r>
        <w:tab/>
        <w:t>nu</w:t>
      </w:r>
      <w:r w:rsidR="004F6337">
        <w:tab/>
        <w:t>kiqenetj</w:t>
      </w:r>
      <w:r w:rsidR="004F6337">
        <w:tab/>
        <w:t>ti</w:t>
      </w:r>
      <w:r w:rsidR="004F6337">
        <w:tab/>
        <w:t>sa</w:t>
      </w:r>
      <w:r w:rsidR="004F6337">
        <w:tab/>
        <w:t>Qalamudis,</w:t>
      </w:r>
      <w:r w:rsidR="004F6337">
        <w:tab/>
        <w:t>tsautsau,</w:t>
      </w:r>
      <w:r w:rsidR="004F6337">
        <w:tab/>
        <w:t>aya</w:t>
      </w:r>
      <w:r w:rsidR="004F6337">
        <w:tab/>
        <w:t>a</w:t>
      </w:r>
      <w:r w:rsidR="004F6337">
        <w:tab/>
        <w:t>tjautsikel.</w:t>
      </w:r>
    </w:p>
    <w:p w14:paraId="04FEF64E" w14:textId="77777777" w:rsidR="00800AD8" w:rsidRDefault="00800AD8" w:rsidP="004F6337">
      <w:pPr>
        <w:pStyle w:val="InterlineGlossWithTrans"/>
        <w:tabs>
          <w:tab w:val="left" w:pos="533"/>
          <w:tab w:val="left" w:pos="1232"/>
          <w:tab w:val="left" w:pos="1886"/>
          <w:tab w:val="left" w:pos="2855"/>
          <w:tab w:val="left" w:pos="3299"/>
          <w:tab w:val="left" w:pos="3638"/>
          <w:tab w:val="left" w:pos="4847"/>
          <w:tab w:val="left" w:pos="5951"/>
          <w:tab w:val="left" w:pos="6425"/>
          <w:tab w:val="left" w:pos="6689"/>
        </w:tabs>
      </w:pPr>
      <w:r>
        <w:tab/>
        <w:t>îakua</w:t>
      </w:r>
      <w:r>
        <w:tab/>
        <w:t>nu</w:t>
      </w:r>
      <w:r w:rsidR="004F6337">
        <w:tab/>
        <w:t>ki-qenetj</w:t>
      </w:r>
      <w:r w:rsidR="004F6337">
        <w:tab/>
        <w:t>ti</w:t>
      </w:r>
      <w:r w:rsidR="004F6337">
        <w:tab/>
        <w:t>sa</w:t>
      </w:r>
      <w:r w:rsidR="004F6337">
        <w:tab/>
        <w:t>Qalamudis</w:t>
      </w:r>
      <w:r w:rsidR="004F6337">
        <w:tab/>
        <w:t>tsau-tsau</w:t>
      </w:r>
      <w:r w:rsidR="004F6337">
        <w:tab/>
        <w:t>aya</w:t>
      </w:r>
      <w:r w:rsidR="004F6337">
        <w:tab/>
        <w:t>a</w:t>
      </w:r>
      <w:r w:rsidR="004F6337">
        <w:tab/>
        <w:t>tjautsikel</w:t>
      </w:r>
    </w:p>
    <w:p w14:paraId="443BBDD7" w14:textId="77777777" w:rsidR="00800AD8" w:rsidRDefault="00800AD8" w:rsidP="004F6337">
      <w:pPr>
        <w:pStyle w:val="InterlineTrans"/>
        <w:tabs>
          <w:tab w:val="left" w:pos="533"/>
          <w:tab w:val="left" w:pos="1232"/>
          <w:tab w:val="left" w:pos="1886"/>
          <w:tab w:val="left" w:pos="2855"/>
          <w:tab w:val="left" w:pos="3299"/>
          <w:tab w:val="left" w:pos="3638"/>
          <w:tab w:val="left" w:pos="4847"/>
          <w:tab w:val="left" w:pos="5951"/>
          <w:tab w:val="left" w:pos="6425"/>
          <w:tab w:val="left" w:pos="6689"/>
        </w:tabs>
      </w:pPr>
      <w:r>
        <w:tab/>
        <w:t>but</w:t>
      </w:r>
      <w:r>
        <w:tab/>
        <w:t>when</w:t>
      </w:r>
      <w:r w:rsidR="004F6337">
        <w:tab/>
        <w:t>do-see</w:t>
      </w:r>
      <w:r w:rsidR="004F6337">
        <w:tab/>
      </w:r>
      <w:r w:rsidR="004F6337">
        <w:rPr>
          <w:smallCaps/>
        </w:rPr>
        <w:t>f.h</w:t>
      </w:r>
      <w:r w:rsidR="004F6337">
        <w:rPr>
          <w:smallCaps/>
        </w:rPr>
        <w:tab/>
        <w:t>h</w:t>
      </w:r>
      <w:r w:rsidR="004F6337">
        <w:rPr>
          <w:smallCaps/>
        </w:rPr>
        <w:tab/>
      </w:r>
      <w:r w:rsidR="004F6337">
        <w:t>(name)</w:t>
      </w:r>
      <w:r w:rsidR="004F6337">
        <w:tab/>
      </w:r>
      <w:r w:rsidR="004F6337">
        <w:rPr>
          <w:smallCaps/>
        </w:rPr>
        <w:t>red</w:t>
      </w:r>
      <w:r w:rsidR="004F6337">
        <w:t>-being</w:t>
      </w:r>
      <w:r w:rsidR="004F6337">
        <w:tab/>
        <w:t>say</w:t>
      </w:r>
      <w:r w:rsidR="004F6337">
        <w:rPr>
          <w:smallCaps/>
        </w:rPr>
        <w:tab/>
        <w:t>c</w:t>
      </w:r>
      <w:r w:rsidR="004F6337">
        <w:rPr>
          <w:smallCaps/>
        </w:rPr>
        <w:tab/>
      </w:r>
      <w:r w:rsidR="004F6337">
        <w:t>story</w:t>
      </w:r>
    </w:p>
    <w:p w14:paraId="42EEC117" w14:textId="77777777" w:rsidR="00800AD8" w:rsidRDefault="00800AD8">
      <w:pPr>
        <w:pStyle w:val="InterlineFree"/>
      </w:pPr>
      <w:r>
        <w:t>Now that friend of Qalamudis, when others looked at it, it was a snake; but when Qalamudis looked at it, it was human, according to the story.</w:t>
      </w:r>
    </w:p>
    <w:p w14:paraId="5C725CFB" w14:textId="77777777" w:rsidR="004F6337" w:rsidRDefault="00800AD8" w:rsidP="004F6337">
      <w:pPr>
        <w:pStyle w:val="FullTranslation"/>
      </w:pPr>
      <w:r>
        <w:t>Once upon a time Qalamudis of the Tsuluî family had been hunting. He tripped and lost hold of his spear, and it slid down into a deep pool. He didn’t know what to do to get it back. So he dived into the pool at Dinualan. He dived in; and there in the pool was a monster snake. “Where is my spear?”Qalamudis said to it.</w:t>
      </w:r>
    </w:p>
    <w:p w14:paraId="2A65E9EB" w14:textId="77777777" w:rsidR="004F6337" w:rsidRDefault="00800AD8" w:rsidP="004F6337">
      <w:pPr>
        <w:pStyle w:val="FullTranslation"/>
      </w:pPr>
      <w:r>
        <w:t>“I lined it up there with the bamboo tube; take it,” said the monster. So he took it. They said to one another: “Let’s become friends. Let’s make beer and drink it,” they said to one another. Qalamudis got ready; he put on a sleeveless jacket and leggings, and pre ssed on his head an eagle-feather decoration; and he went into the water for a drinking party.</w:t>
      </w:r>
    </w:p>
    <w:p w14:paraId="22CBA2F5" w14:textId="77777777" w:rsidR="00800AD8" w:rsidRDefault="00800AD8" w:rsidP="004F6337">
      <w:pPr>
        <w:pStyle w:val="FullTranslation"/>
      </w:pPr>
      <w:r>
        <w:t>Qalamudis got drunk. As he came out he said: “After a time you come to my place,” he said to the monster. So the monster came to the Tsuluî house for a drinking party. The monster got drunk, and then went back. It rolled about in the path, they say. Now that friend of Qalamudis, when others looked at it, it was a snake; but when Qalamudis looked at it, it was human, according to the story.</w:t>
      </w:r>
    </w:p>
    <w:p w14:paraId="79374886" w14:textId="77777777" w:rsidR="00800AD8" w:rsidRDefault="00800AD8">
      <w:pPr>
        <w:pStyle w:val="Heading4"/>
      </w:pPr>
      <w:r w:rsidRPr="00996908">
        <w:rPr>
          <w:rStyle w:val="NumTextHeadingChar"/>
        </w:rPr>
        <w:t>033</w:t>
      </w:r>
      <w:r>
        <w:t xml:space="preserve"> WHERE THE DOG SETTLED</w:t>
      </w:r>
      <w:r w:rsidR="004F6337">
        <w:br/>
      </w:r>
      <w:r>
        <w:t>kadjuîean nua va</w:t>
      </w:r>
      <w:r w:rsidR="004F6337">
        <w:t>tu</w:t>
      </w:r>
      <w:r w:rsidR="001208B6">
        <w:t xml:space="preserve"> (</w:t>
      </w:r>
      <w:r w:rsidR="004F6337">
        <w:t>Tjakuvukuvuî village, p.206</w:t>
      </w:r>
      <w:r w:rsidR="001208B6">
        <w:t>)</w:t>
      </w:r>
    </w:p>
    <w:p w14:paraId="58E62D5F" w14:textId="77777777" w:rsidR="00800AD8" w:rsidRDefault="00DC1AE0" w:rsidP="004F6337">
      <w:pPr>
        <w:pStyle w:val="InterlineText"/>
        <w:tabs>
          <w:tab w:val="left" w:pos="533"/>
          <w:tab w:val="left" w:pos="1097"/>
          <w:tab w:val="left" w:pos="2876"/>
          <w:tab w:val="left" w:pos="3440"/>
          <w:tab w:val="left" w:pos="5264"/>
          <w:tab w:val="left" w:pos="6338"/>
          <w:tab w:val="left" w:pos="6842"/>
          <w:tab w:val="left" w:pos="7886"/>
        </w:tabs>
      </w:pPr>
      <w:r w:rsidRPr="003A1D48">
        <w:rPr>
          <w:rStyle w:val="InterlineTextNumChar"/>
        </w:rPr>
        <w:t>001</w:t>
      </w:r>
      <w:r w:rsidR="00800AD8">
        <w:tab/>
        <w:t>ka</w:t>
      </w:r>
      <w:r w:rsidR="00800AD8">
        <w:tab/>
        <w:t>sitsuayan</w:t>
      </w:r>
      <w:r w:rsidR="00800AD8">
        <w:tab/>
        <w:t>ka</w:t>
      </w:r>
      <w:r w:rsidR="00800AD8">
        <w:tab/>
        <w:t>mangtjengtjez</w:t>
      </w:r>
      <w:r w:rsidR="00800AD8">
        <w:tab/>
        <w:t>qemiladj</w:t>
      </w:r>
      <w:r w:rsidR="00800AD8">
        <w:tab/>
        <w:t>i</w:t>
      </w:r>
      <w:r w:rsidR="004F6337">
        <w:tab/>
        <w:t>Siniîizaw</w:t>
      </w:r>
      <w:r w:rsidR="004F6337">
        <w:tab/>
        <w:t>a</w:t>
      </w:r>
    </w:p>
    <w:p w14:paraId="1167768C" w14:textId="77777777" w:rsidR="00800AD8" w:rsidRDefault="00800AD8" w:rsidP="004F6337">
      <w:pPr>
        <w:pStyle w:val="InterlineGlossWithTrans"/>
        <w:tabs>
          <w:tab w:val="left" w:pos="533"/>
          <w:tab w:val="left" w:pos="1097"/>
          <w:tab w:val="left" w:pos="2876"/>
          <w:tab w:val="left" w:pos="3440"/>
          <w:tab w:val="left" w:pos="5264"/>
          <w:tab w:val="left" w:pos="6338"/>
          <w:tab w:val="left" w:pos="6842"/>
          <w:tab w:val="left" w:pos="7886"/>
        </w:tabs>
      </w:pPr>
      <w:r>
        <w:tab/>
        <w:t>ka</w:t>
      </w:r>
      <w:r>
        <w:tab/>
        <w:t>si-tsuay-an</w:t>
      </w:r>
      <w:r>
        <w:tab/>
        <w:t>ka</w:t>
      </w:r>
      <w:r>
        <w:tab/>
        <w:t>ma-ngetje-ngetjez</w:t>
      </w:r>
      <w:r>
        <w:tab/>
        <w:t>em=qiladj</w:t>
      </w:r>
      <w:r>
        <w:tab/>
        <w:t>i</w:t>
      </w:r>
      <w:r w:rsidR="004F6337">
        <w:tab/>
        <w:t>Siniîizaw</w:t>
      </w:r>
      <w:r w:rsidR="004F6337">
        <w:tab/>
        <w:t>a</w:t>
      </w:r>
    </w:p>
    <w:p w14:paraId="493B94F4" w14:textId="77777777" w:rsidR="00800AD8" w:rsidRDefault="00800AD8" w:rsidP="004F6337">
      <w:pPr>
        <w:pStyle w:val="InterlineTransNoFree"/>
        <w:tabs>
          <w:tab w:val="left" w:pos="1097"/>
          <w:tab w:val="left" w:pos="2876"/>
          <w:tab w:val="left" w:pos="3440"/>
          <w:tab w:val="left" w:pos="5264"/>
          <w:tab w:val="left" w:pos="6338"/>
          <w:tab w:val="left" w:pos="6842"/>
          <w:tab w:val="left" w:pos="7886"/>
        </w:tabs>
      </w:pPr>
      <w:r>
        <w:tab/>
        <w:t>after</w:t>
      </w:r>
      <w:r>
        <w:tab/>
      </w:r>
      <w:r>
        <w:rPr>
          <w:smallCaps/>
        </w:rPr>
        <w:t>if</w:t>
      </w:r>
      <w:r>
        <w:t>-long.time-</w:t>
      </w:r>
      <w:r>
        <w:rPr>
          <w:smallCaps/>
        </w:rPr>
        <w:t>nom</w:t>
      </w:r>
      <w:r>
        <w:tab/>
        <w:t>after</w:t>
      </w:r>
      <w:r>
        <w:tab/>
      </w:r>
      <w:r>
        <w:rPr>
          <w:smallCaps/>
        </w:rPr>
        <w:t>stat</w:t>
      </w:r>
      <w:r>
        <w:t>-</w:t>
      </w:r>
      <w:r>
        <w:rPr>
          <w:smallCaps/>
        </w:rPr>
        <w:t>red</w:t>
      </w:r>
      <w:r>
        <w:t>-come</w:t>
      </w:r>
      <w:r>
        <w:tab/>
      </w:r>
      <w:r>
        <w:rPr>
          <w:smallCaps/>
        </w:rPr>
        <w:t>af</w:t>
      </w:r>
      <w:r>
        <w:t>=sit</w:t>
      </w:r>
      <w:r>
        <w:tab/>
      </w:r>
      <w:r>
        <w:rPr>
          <w:smallCaps/>
        </w:rPr>
        <w:t>loc</w:t>
      </w:r>
      <w:r w:rsidR="004F6337">
        <w:tab/>
        <w:t>(place)</w:t>
      </w:r>
      <w:r w:rsidR="004F6337">
        <w:rPr>
          <w:smallCaps/>
        </w:rPr>
        <w:tab/>
        <w:t>c</w:t>
      </w:r>
    </w:p>
    <w:p w14:paraId="0DCE220C" w14:textId="77777777" w:rsidR="00800AD8" w:rsidRDefault="004F6337" w:rsidP="004F6337">
      <w:pPr>
        <w:pStyle w:val="InterlineText"/>
        <w:tabs>
          <w:tab w:val="left" w:pos="533"/>
          <w:tab w:val="left" w:pos="2117"/>
          <w:tab w:val="left" w:pos="2456"/>
          <w:tab w:val="left" w:pos="3425"/>
          <w:tab w:val="left" w:pos="3869"/>
          <w:tab w:val="left" w:pos="5093"/>
          <w:tab w:val="left" w:pos="5537"/>
          <w:tab w:val="left" w:pos="6446"/>
          <w:tab w:val="left" w:pos="6890"/>
          <w:tab w:val="left" w:pos="7754"/>
        </w:tabs>
      </w:pPr>
      <w:r>
        <w:tab/>
        <w:t>salasaladj</w:t>
      </w:r>
      <w:r>
        <w:tab/>
        <w:t>ni</w:t>
      </w:r>
      <w:r>
        <w:tab/>
        <w:t>Salakats:</w:t>
      </w:r>
      <w:r>
        <w:tab/>
        <w:t>ti</w:t>
      </w:r>
      <w:r>
        <w:tab/>
        <w:t>Qaquangan</w:t>
      </w:r>
      <w:r>
        <w:tab/>
        <w:t>ti</w:t>
      </w:r>
      <w:r>
        <w:tab/>
        <w:t>Paîaiîai</w:t>
      </w:r>
      <w:r>
        <w:tab/>
        <w:t>ti</w:t>
      </w:r>
      <w:r>
        <w:tab/>
        <w:t>Tequng</w:t>
      </w:r>
      <w:r>
        <w:tab/>
        <w:t>ti</w:t>
      </w:r>
    </w:p>
    <w:p w14:paraId="37FCCBD3" w14:textId="77777777" w:rsidR="00800AD8" w:rsidRDefault="004F6337" w:rsidP="004F6337">
      <w:pPr>
        <w:pStyle w:val="InterlineGlossWithTrans"/>
        <w:tabs>
          <w:tab w:val="left" w:pos="533"/>
          <w:tab w:val="left" w:pos="2117"/>
          <w:tab w:val="left" w:pos="2456"/>
          <w:tab w:val="left" w:pos="3425"/>
          <w:tab w:val="left" w:pos="3869"/>
          <w:tab w:val="left" w:pos="5093"/>
          <w:tab w:val="left" w:pos="5537"/>
          <w:tab w:val="left" w:pos="6446"/>
          <w:tab w:val="left" w:pos="6890"/>
          <w:tab w:val="left" w:pos="7754"/>
        </w:tabs>
      </w:pPr>
      <w:r>
        <w:tab/>
        <w:t>sala-saladj</w:t>
      </w:r>
      <w:r>
        <w:tab/>
        <w:t>ni</w:t>
      </w:r>
      <w:r>
        <w:tab/>
        <w:t>Salakats</w:t>
      </w:r>
      <w:r>
        <w:tab/>
        <w:t>ti</w:t>
      </w:r>
      <w:r>
        <w:tab/>
        <w:t>Qaquangan</w:t>
      </w:r>
      <w:r>
        <w:tab/>
        <w:t>ti</w:t>
      </w:r>
      <w:r>
        <w:tab/>
        <w:t>Paîaiîai</w:t>
      </w:r>
      <w:r>
        <w:tab/>
        <w:t>ti</w:t>
      </w:r>
      <w:r>
        <w:tab/>
        <w:t>Tequng</w:t>
      </w:r>
      <w:r>
        <w:tab/>
        <w:t>ti</w:t>
      </w:r>
    </w:p>
    <w:p w14:paraId="78243098" w14:textId="77777777" w:rsidR="00800AD8" w:rsidRDefault="004F6337" w:rsidP="004F6337">
      <w:pPr>
        <w:pStyle w:val="InterlineTransNoFree"/>
        <w:tabs>
          <w:tab w:val="left" w:pos="2117"/>
          <w:tab w:val="left" w:pos="2456"/>
          <w:tab w:val="left" w:pos="3425"/>
          <w:tab w:val="left" w:pos="3869"/>
          <w:tab w:val="left" w:pos="5093"/>
          <w:tab w:val="left" w:pos="5537"/>
          <w:tab w:val="left" w:pos="6446"/>
          <w:tab w:val="left" w:pos="6890"/>
          <w:tab w:val="left" w:pos="7754"/>
        </w:tabs>
      </w:pPr>
      <w:r>
        <w:rPr>
          <w:smallCaps/>
        </w:rPr>
        <w:tab/>
        <w:t>red</w:t>
      </w:r>
      <w:r>
        <w:t>-companion</w:t>
      </w:r>
      <w:r>
        <w:tab/>
        <w:t>of</w:t>
      </w:r>
      <w:r>
        <w:tab/>
        <w:t>(name)</w:t>
      </w:r>
      <w:r>
        <w:tab/>
      </w:r>
      <w:r>
        <w:rPr>
          <w:smallCaps/>
        </w:rPr>
        <w:t>f.h</w:t>
      </w:r>
      <w:r>
        <w:tab/>
        <w:t>(name)</w:t>
      </w:r>
      <w:r>
        <w:tab/>
      </w:r>
      <w:r>
        <w:rPr>
          <w:smallCaps/>
        </w:rPr>
        <w:t>f.h</w:t>
      </w:r>
      <w:r>
        <w:tab/>
        <w:t>(name)</w:t>
      </w:r>
      <w:r>
        <w:tab/>
      </w:r>
      <w:r>
        <w:rPr>
          <w:smallCaps/>
        </w:rPr>
        <w:t>f.h</w:t>
      </w:r>
      <w:r>
        <w:tab/>
        <w:t>(name)</w:t>
      </w:r>
      <w:r>
        <w:tab/>
      </w:r>
      <w:r>
        <w:rPr>
          <w:smallCaps/>
        </w:rPr>
        <w:t>f.h</w:t>
      </w:r>
    </w:p>
    <w:p w14:paraId="1F693A58" w14:textId="77777777" w:rsidR="00800AD8" w:rsidRDefault="00800AD8" w:rsidP="004F6337">
      <w:pPr>
        <w:pStyle w:val="InterlineText"/>
        <w:tabs>
          <w:tab w:val="left" w:pos="533"/>
          <w:tab w:val="left" w:pos="1607"/>
          <w:tab w:val="left" w:pos="2051"/>
          <w:tab w:val="left" w:pos="2915"/>
          <w:tab w:val="left" w:pos="3359"/>
        </w:tabs>
      </w:pPr>
      <w:r>
        <w:tab/>
        <w:t>Qavulung</w:t>
      </w:r>
      <w:r>
        <w:tab/>
        <w:t>ti</w:t>
      </w:r>
      <w:r>
        <w:tab/>
        <w:t>Vaîuan</w:t>
      </w:r>
      <w:r>
        <w:tab/>
        <w:t>ti</w:t>
      </w:r>
      <w:r w:rsidR="004F6337">
        <w:tab/>
        <w:t>Taupili.</w:t>
      </w:r>
    </w:p>
    <w:p w14:paraId="22F01704" w14:textId="77777777" w:rsidR="00800AD8" w:rsidRDefault="00800AD8" w:rsidP="004F6337">
      <w:pPr>
        <w:pStyle w:val="InterlineGlossWithTrans"/>
        <w:tabs>
          <w:tab w:val="left" w:pos="533"/>
          <w:tab w:val="left" w:pos="1607"/>
          <w:tab w:val="left" w:pos="2051"/>
          <w:tab w:val="left" w:pos="2915"/>
          <w:tab w:val="left" w:pos="3359"/>
        </w:tabs>
      </w:pPr>
      <w:r>
        <w:tab/>
        <w:t>Qavulung</w:t>
      </w:r>
      <w:r>
        <w:tab/>
        <w:t>ti</w:t>
      </w:r>
      <w:r>
        <w:tab/>
        <w:t>Vaîuan</w:t>
      </w:r>
      <w:r>
        <w:tab/>
        <w:t>ti</w:t>
      </w:r>
      <w:r w:rsidR="004F6337">
        <w:tab/>
        <w:t>Taupili</w:t>
      </w:r>
    </w:p>
    <w:p w14:paraId="6FAFAE25" w14:textId="77777777" w:rsidR="00800AD8" w:rsidRDefault="00800AD8" w:rsidP="004F6337">
      <w:pPr>
        <w:pStyle w:val="InterlineTrans"/>
        <w:tabs>
          <w:tab w:val="left" w:pos="533"/>
          <w:tab w:val="left" w:pos="1607"/>
          <w:tab w:val="left" w:pos="2051"/>
          <w:tab w:val="left" w:pos="2915"/>
          <w:tab w:val="left" w:pos="3359"/>
        </w:tabs>
      </w:pPr>
      <w:r>
        <w:tab/>
        <w:t>(name)</w:t>
      </w:r>
      <w:r>
        <w:tab/>
      </w:r>
      <w:r>
        <w:rPr>
          <w:smallCaps/>
        </w:rPr>
        <w:t>f.h</w:t>
      </w:r>
      <w:r>
        <w:tab/>
        <w:t>(name)</w:t>
      </w:r>
      <w:r>
        <w:tab/>
      </w:r>
      <w:r>
        <w:rPr>
          <w:smallCaps/>
        </w:rPr>
        <w:t>f.h</w:t>
      </w:r>
      <w:r w:rsidR="004F6337">
        <w:tab/>
        <w:t>(name)</w:t>
      </w:r>
    </w:p>
    <w:p w14:paraId="41B8BC66" w14:textId="77777777" w:rsidR="00800AD8" w:rsidRDefault="00800AD8" w:rsidP="004F6337">
      <w:pPr>
        <w:pStyle w:val="InterlineFree"/>
      </w:pPr>
      <w:r>
        <w:t>Once upon a time the companions of Salakats came tog</w:t>
      </w:r>
      <w:r w:rsidR="004F6337">
        <w:t>ether and sat down at Siniîizaw: (</w:t>
      </w:r>
      <w:r>
        <w:t>the family heads of)</w:t>
      </w:r>
      <w:r w:rsidR="004F6337">
        <w:t xml:space="preserve"> </w:t>
      </w:r>
      <w:r>
        <w:t>Qaquangan, Paîaiîai, Tequng, Qavulung, Vaîuan and Taupili.</w:t>
      </w:r>
    </w:p>
    <w:p w14:paraId="672071BD" w14:textId="77777777" w:rsidR="00800AD8" w:rsidRDefault="00DC1AE0" w:rsidP="004F6337">
      <w:pPr>
        <w:pStyle w:val="InterlineText"/>
        <w:tabs>
          <w:tab w:val="left" w:pos="533"/>
          <w:tab w:val="left" w:pos="1997"/>
          <w:tab w:val="left" w:pos="2261"/>
          <w:tab w:val="left" w:pos="3950"/>
          <w:tab w:val="left" w:pos="4454"/>
          <w:tab w:val="left" w:pos="5663"/>
          <w:tab w:val="left" w:pos="6137"/>
          <w:tab w:val="left" w:pos="6401"/>
          <w:tab w:val="left" w:pos="7205"/>
        </w:tabs>
      </w:pPr>
      <w:r w:rsidRPr="003A1D48">
        <w:rPr>
          <w:rStyle w:val="InterlineTextNumChar"/>
        </w:rPr>
        <w:t>002</w:t>
      </w:r>
      <w:r w:rsidR="00800AD8">
        <w:tab/>
        <w:t>“kitjen</w:t>
      </w:r>
      <w:r w:rsidR="00800AD8">
        <w:tab/>
        <w:t>a</w:t>
      </w:r>
      <w:r w:rsidR="00800AD8">
        <w:tab/>
        <w:t>imazanga</w:t>
      </w:r>
      <w:r w:rsidR="00800AD8">
        <w:tab/>
        <w:t>i</w:t>
      </w:r>
      <w:r w:rsidR="00800AD8">
        <w:tab/>
        <w:t>Siniîizaw,”</w:t>
      </w:r>
      <w:r w:rsidR="00800AD8">
        <w:tab/>
        <w:t>aya</w:t>
      </w:r>
      <w:r w:rsidR="00800AD8">
        <w:tab/>
        <w:t>a</w:t>
      </w:r>
      <w:r w:rsidR="00800AD8">
        <w:tab/>
        <w:t>varung</w:t>
      </w:r>
      <w:r w:rsidR="004F6337">
        <w:tab/>
        <w:t>niamadju.</w:t>
      </w:r>
    </w:p>
    <w:p w14:paraId="62B853F2" w14:textId="77777777" w:rsidR="00800AD8" w:rsidRDefault="00800AD8" w:rsidP="004F6337">
      <w:pPr>
        <w:pStyle w:val="InterlineGlossWithTrans"/>
        <w:tabs>
          <w:tab w:val="left" w:pos="533"/>
          <w:tab w:val="left" w:pos="1997"/>
          <w:tab w:val="left" w:pos="2261"/>
          <w:tab w:val="left" w:pos="3950"/>
          <w:tab w:val="left" w:pos="4454"/>
          <w:tab w:val="left" w:pos="5663"/>
          <w:tab w:val="left" w:pos="6137"/>
          <w:tab w:val="left" w:pos="6401"/>
          <w:tab w:val="left" w:pos="7205"/>
        </w:tabs>
      </w:pPr>
      <w:r>
        <w:tab/>
        <w:t>ki-itjen</w:t>
      </w:r>
      <w:r>
        <w:tab/>
        <w:t>a</w:t>
      </w:r>
      <w:r>
        <w:tab/>
        <w:t>i-maza-anga</w:t>
      </w:r>
      <w:r>
        <w:tab/>
        <w:t>i</w:t>
      </w:r>
      <w:r>
        <w:tab/>
        <w:t>Siniîizaw</w:t>
      </w:r>
      <w:r>
        <w:tab/>
        <w:t>aya</w:t>
      </w:r>
      <w:r>
        <w:tab/>
        <w:t>a</w:t>
      </w:r>
      <w:r>
        <w:tab/>
        <w:t>varung</w:t>
      </w:r>
      <w:r w:rsidR="004F6337">
        <w:tab/>
        <w:t>ni-a-madju</w:t>
      </w:r>
    </w:p>
    <w:p w14:paraId="54796785" w14:textId="77777777" w:rsidR="00800AD8" w:rsidRDefault="00800AD8" w:rsidP="004F6337">
      <w:pPr>
        <w:pStyle w:val="InterlineTrans"/>
        <w:tabs>
          <w:tab w:val="left" w:pos="533"/>
          <w:tab w:val="left" w:pos="1997"/>
          <w:tab w:val="left" w:pos="2261"/>
          <w:tab w:val="left" w:pos="3950"/>
          <w:tab w:val="left" w:pos="4454"/>
          <w:tab w:val="left" w:pos="5663"/>
          <w:tab w:val="left" w:pos="6137"/>
          <w:tab w:val="left" w:pos="6401"/>
          <w:tab w:val="left" w:pos="7205"/>
        </w:tabs>
      </w:pPr>
      <w:r>
        <w:tab/>
        <w:t>will-</w:t>
      </w:r>
      <w:r>
        <w:rPr>
          <w:smallCaps/>
        </w:rPr>
        <w:t>f.</w:t>
      </w:r>
      <w:r>
        <w:t>we(</w:t>
      </w:r>
      <w:r>
        <w:rPr>
          <w:smallCaps/>
        </w:rPr>
        <w:t>inc</w:t>
      </w:r>
      <w:r>
        <w:t>)</w:t>
      </w:r>
      <w:r>
        <w:rPr>
          <w:smallCaps/>
        </w:rPr>
        <w:tab/>
        <w:t>c</w:t>
      </w:r>
      <w:r>
        <w:rPr>
          <w:smallCaps/>
        </w:rPr>
        <w:tab/>
        <w:t>loc</w:t>
      </w:r>
      <w:r>
        <w:t>-here-indeed</w:t>
      </w:r>
      <w:r>
        <w:tab/>
      </w:r>
      <w:r>
        <w:rPr>
          <w:smallCaps/>
        </w:rPr>
        <w:t>loc</w:t>
      </w:r>
      <w:r>
        <w:tab/>
        <w:t>(place)</w:t>
      </w:r>
      <w:r>
        <w:tab/>
        <w:t>say</w:t>
      </w:r>
      <w:r>
        <w:rPr>
          <w:smallCaps/>
        </w:rPr>
        <w:tab/>
        <w:t>c</w:t>
      </w:r>
      <w:r>
        <w:rPr>
          <w:smallCaps/>
        </w:rPr>
        <w:tab/>
      </w:r>
      <w:r>
        <w:t>chest</w:t>
      </w:r>
      <w:r w:rsidR="004F6337">
        <w:tab/>
        <w:t>of-</w:t>
      </w:r>
      <w:r w:rsidR="004F6337">
        <w:rPr>
          <w:smallCaps/>
        </w:rPr>
        <w:t>pl</w:t>
      </w:r>
      <w:r w:rsidR="004F6337">
        <w:t>-</w:t>
      </w:r>
      <w:r w:rsidR="004F6337">
        <w:rPr>
          <w:smallCaps/>
        </w:rPr>
        <w:t>3rd</w:t>
      </w:r>
      <w:r w:rsidR="004F6337">
        <w:t>.</w:t>
      </w:r>
      <w:r w:rsidR="004F6337">
        <w:rPr>
          <w:smallCaps/>
        </w:rPr>
        <w:t>pers</w:t>
      </w:r>
    </w:p>
    <w:p w14:paraId="508535C7" w14:textId="77777777" w:rsidR="00800AD8" w:rsidRDefault="00800AD8">
      <w:pPr>
        <w:pStyle w:val="InterlineFree"/>
      </w:pPr>
      <w:r>
        <w:t>“We’ll stay here at Siniîizaw,” they thought.</w:t>
      </w:r>
    </w:p>
    <w:p w14:paraId="216CF2AE" w14:textId="77777777" w:rsidR="00800AD8" w:rsidRDefault="00DC1AE0" w:rsidP="004F6337">
      <w:pPr>
        <w:pStyle w:val="InterlineText"/>
        <w:tabs>
          <w:tab w:val="left" w:pos="533"/>
          <w:tab w:val="left" w:pos="1202"/>
          <w:tab w:val="left" w:pos="2126"/>
          <w:tab w:val="left" w:pos="2675"/>
        </w:tabs>
      </w:pPr>
      <w:r w:rsidRPr="003A1D48">
        <w:rPr>
          <w:rStyle w:val="InterlineTextNumChar"/>
        </w:rPr>
        <w:t>003</w:t>
      </w:r>
      <w:r w:rsidR="00800AD8">
        <w:tab/>
        <w:t>manu</w:t>
      </w:r>
      <w:r w:rsidR="00800AD8">
        <w:tab/>
        <w:t>izua</w:t>
      </w:r>
      <w:r w:rsidR="00800AD8">
        <w:tab/>
        <w:t>vatu</w:t>
      </w:r>
      <w:r w:rsidR="00800AD8">
        <w:tab/>
        <w:t>vuqavuqaî.</w:t>
      </w:r>
    </w:p>
    <w:p w14:paraId="6BA6B973" w14:textId="77777777" w:rsidR="00800AD8" w:rsidRDefault="00800AD8" w:rsidP="004F6337">
      <w:pPr>
        <w:pStyle w:val="InterlineGlossWithTrans"/>
        <w:tabs>
          <w:tab w:val="left" w:pos="533"/>
          <w:tab w:val="left" w:pos="1202"/>
          <w:tab w:val="left" w:pos="2126"/>
          <w:tab w:val="left" w:pos="2675"/>
        </w:tabs>
      </w:pPr>
      <w:r>
        <w:tab/>
        <w:t>manu</w:t>
      </w:r>
      <w:r>
        <w:tab/>
        <w:t>i-zua</w:t>
      </w:r>
      <w:r>
        <w:tab/>
        <w:t>vatu</w:t>
      </w:r>
      <w:r>
        <w:tab/>
        <w:t>vuqa-vuqaî</w:t>
      </w:r>
    </w:p>
    <w:p w14:paraId="7625727A" w14:textId="77777777" w:rsidR="00800AD8" w:rsidRDefault="00800AD8" w:rsidP="00B76180">
      <w:pPr>
        <w:pStyle w:val="InterlineTransNoFree"/>
        <w:tabs>
          <w:tab w:val="left" w:pos="1202"/>
          <w:tab w:val="left" w:pos="2126"/>
          <w:tab w:val="left" w:pos="2675"/>
          <w:tab w:val="right" w:pos="8789"/>
        </w:tabs>
      </w:pPr>
      <w:r>
        <w:tab/>
        <w:t>then</w:t>
      </w:r>
      <w:r>
        <w:tab/>
      </w:r>
      <w:r>
        <w:rPr>
          <w:smallCaps/>
        </w:rPr>
        <w:t>loc</w:t>
      </w:r>
      <w:r>
        <w:t>-that</w:t>
      </w:r>
      <w:r>
        <w:tab/>
        <w:t>dog</w:t>
      </w:r>
      <w:r>
        <w:tab/>
      </w:r>
      <w:r>
        <w:rPr>
          <w:smallCaps/>
        </w:rPr>
        <w:t>red</w:t>
      </w:r>
      <w:r>
        <w:t>-white</w:t>
      </w:r>
      <w:r w:rsidR="004F6337">
        <w:tab/>
        <w:t>But there was a white dog.</w:t>
      </w:r>
    </w:p>
    <w:p w14:paraId="15A59C59" w14:textId="77777777" w:rsidR="00800AD8" w:rsidRDefault="00DC1AE0" w:rsidP="004F6337">
      <w:pPr>
        <w:pStyle w:val="InterlineText"/>
        <w:tabs>
          <w:tab w:val="left" w:pos="533"/>
          <w:tab w:val="left" w:pos="1022"/>
          <w:tab w:val="left" w:pos="2201"/>
          <w:tab w:val="left" w:pos="2885"/>
          <w:tab w:val="left" w:pos="3494"/>
          <w:tab w:val="left" w:pos="4433"/>
          <w:tab w:val="left" w:pos="5087"/>
          <w:tab w:val="left" w:pos="5591"/>
        </w:tabs>
      </w:pPr>
      <w:r w:rsidRPr="003A1D48">
        <w:rPr>
          <w:rStyle w:val="InterlineTextNumChar"/>
        </w:rPr>
        <w:t>004</w:t>
      </w:r>
      <w:r w:rsidR="00800AD8">
        <w:tab/>
        <w:t>qau</w:t>
      </w:r>
      <w:r w:rsidR="00800AD8">
        <w:tab/>
        <w:t>qemengal</w:t>
      </w:r>
      <w:r w:rsidR="00800AD8">
        <w:tab/>
        <w:t>azua</w:t>
      </w:r>
      <w:r w:rsidR="00800AD8">
        <w:tab/>
        <w:t>vatu;</w:t>
      </w:r>
      <w:r w:rsidR="00800AD8">
        <w:tab/>
        <w:t>inika</w:t>
      </w:r>
      <w:r w:rsidR="00800AD8">
        <w:tab/>
        <w:t>djuîe</w:t>
      </w:r>
      <w:r w:rsidR="00800AD8">
        <w:tab/>
        <w:t>i</w:t>
      </w:r>
      <w:r w:rsidR="00800AD8">
        <w:tab/>
        <w:t>Siniîizaw.</w:t>
      </w:r>
    </w:p>
    <w:p w14:paraId="0D6BB6B6" w14:textId="77777777" w:rsidR="00800AD8" w:rsidRDefault="00800AD8" w:rsidP="004F6337">
      <w:pPr>
        <w:pStyle w:val="InterlineGlossWithTrans"/>
        <w:tabs>
          <w:tab w:val="left" w:pos="533"/>
          <w:tab w:val="left" w:pos="1022"/>
          <w:tab w:val="left" w:pos="2201"/>
          <w:tab w:val="left" w:pos="2885"/>
          <w:tab w:val="left" w:pos="3494"/>
          <w:tab w:val="left" w:pos="4433"/>
          <w:tab w:val="left" w:pos="5087"/>
          <w:tab w:val="left" w:pos="5591"/>
        </w:tabs>
      </w:pPr>
      <w:r>
        <w:tab/>
        <w:t>qau</w:t>
      </w:r>
      <w:r>
        <w:tab/>
        <w:t>em=qengal</w:t>
      </w:r>
      <w:r>
        <w:tab/>
        <w:t>a-zua</w:t>
      </w:r>
      <w:r>
        <w:tab/>
        <w:t>vatu</w:t>
      </w:r>
      <w:r>
        <w:tab/>
        <w:t>ini-ka</w:t>
      </w:r>
      <w:r>
        <w:tab/>
        <w:t>djuîe</w:t>
      </w:r>
      <w:r>
        <w:tab/>
        <w:t>i</w:t>
      </w:r>
      <w:r>
        <w:tab/>
        <w:t>Siniîizaw</w:t>
      </w:r>
    </w:p>
    <w:p w14:paraId="784D1651" w14:textId="77777777" w:rsidR="00800AD8" w:rsidRDefault="00800AD8" w:rsidP="004F6337">
      <w:pPr>
        <w:pStyle w:val="InterlineTrans"/>
        <w:tabs>
          <w:tab w:val="left" w:pos="533"/>
          <w:tab w:val="left" w:pos="1022"/>
          <w:tab w:val="left" w:pos="2201"/>
          <w:tab w:val="left" w:pos="2885"/>
          <w:tab w:val="left" w:pos="3494"/>
          <w:tab w:val="left" w:pos="4433"/>
          <w:tab w:val="left" w:pos="5087"/>
          <w:tab w:val="left" w:pos="5591"/>
        </w:tabs>
      </w:pPr>
      <w:r>
        <w:tab/>
        <w:t>so</w:t>
      </w:r>
      <w:r>
        <w:tab/>
      </w:r>
      <w:r>
        <w:rPr>
          <w:smallCaps/>
        </w:rPr>
        <w:t>af</w:t>
      </w:r>
      <w:r>
        <w:t>=howl</w:t>
      </w:r>
      <w:r>
        <w:tab/>
      </w:r>
      <w:r>
        <w:rPr>
          <w:smallCaps/>
        </w:rPr>
        <w:t>c-</w:t>
      </w:r>
      <w:r>
        <w:t>that</w:t>
      </w:r>
      <w:r>
        <w:tab/>
        <w:t>dog</w:t>
      </w:r>
      <w:r>
        <w:tab/>
        <w:t>not-after</w:t>
      </w:r>
      <w:r>
        <w:tab/>
        <w:t>settle</w:t>
      </w:r>
      <w:r>
        <w:tab/>
      </w:r>
      <w:r>
        <w:rPr>
          <w:smallCaps/>
        </w:rPr>
        <w:t>loc</w:t>
      </w:r>
      <w:r>
        <w:tab/>
        <w:t>(place)</w:t>
      </w:r>
    </w:p>
    <w:p w14:paraId="405E1617" w14:textId="77777777" w:rsidR="00800AD8" w:rsidRDefault="00800AD8" w:rsidP="004F6337">
      <w:pPr>
        <w:pStyle w:val="InterlineFree"/>
      </w:pPr>
      <w:r>
        <w:t>This dog howled and wouldn’t settle down at Siniîizaw.</w:t>
      </w:r>
    </w:p>
    <w:p w14:paraId="74824326" w14:textId="77777777" w:rsidR="00800AD8" w:rsidRDefault="00DC1AE0" w:rsidP="004F6337">
      <w:pPr>
        <w:pStyle w:val="InterlineText"/>
        <w:tabs>
          <w:tab w:val="left" w:pos="533"/>
          <w:tab w:val="left" w:pos="2237"/>
          <w:tab w:val="left" w:pos="2501"/>
          <w:tab w:val="left" w:pos="3365"/>
          <w:tab w:val="left" w:pos="4529"/>
          <w:tab w:val="left" w:pos="5003"/>
          <w:tab w:val="left" w:pos="5267"/>
          <w:tab w:val="left" w:pos="6071"/>
          <w:tab w:val="left" w:pos="6560"/>
        </w:tabs>
      </w:pPr>
      <w:r w:rsidRPr="003A1D48">
        <w:rPr>
          <w:rStyle w:val="InterlineTextNumChar"/>
        </w:rPr>
        <w:t>005</w:t>
      </w:r>
      <w:r w:rsidR="00800AD8">
        <w:tab/>
        <w:t>“tjamanguaq</w:t>
      </w:r>
      <w:r w:rsidR="00800AD8">
        <w:tab/>
        <w:t>a</w:t>
      </w:r>
      <w:r w:rsidR="00800AD8">
        <w:tab/>
        <w:t>tji</w:t>
      </w:r>
      <w:r w:rsidR="00800AD8">
        <w:tab/>
        <w:t>navaik,</w:t>
      </w:r>
      <w:r w:rsidR="00800AD8">
        <w:tab/>
        <w:t>aya</w:t>
      </w:r>
      <w:r w:rsidR="00800AD8">
        <w:tab/>
        <w:t>a</w:t>
      </w:r>
      <w:r w:rsidR="00800AD8">
        <w:tab/>
        <w:t>varung</w:t>
      </w:r>
      <w:r w:rsidR="00800AD8">
        <w:tab/>
        <w:t>nua</w:t>
      </w:r>
      <w:r w:rsidR="00800AD8">
        <w:tab/>
        <w:t>vatu.</w:t>
      </w:r>
    </w:p>
    <w:p w14:paraId="4456FDFE" w14:textId="77777777" w:rsidR="00800AD8" w:rsidRDefault="00800AD8" w:rsidP="004F6337">
      <w:pPr>
        <w:pStyle w:val="InterlineGlossWithTrans"/>
        <w:tabs>
          <w:tab w:val="left" w:pos="533"/>
          <w:tab w:val="left" w:pos="2237"/>
          <w:tab w:val="left" w:pos="2501"/>
          <w:tab w:val="left" w:pos="3365"/>
          <w:tab w:val="left" w:pos="4529"/>
          <w:tab w:val="left" w:pos="5003"/>
          <w:tab w:val="left" w:pos="5267"/>
          <w:tab w:val="left" w:pos="6071"/>
          <w:tab w:val="left" w:pos="6560"/>
        </w:tabs>
      </w:pPr>
      <w:r>
        <w:tab/>
        <w:t>tja-ma-nguaq</w:t>
      </w:r>
      <w:r>
        <w:tab/>
        <w:t>a</w:t>
      </w:r>
      <w:r>
        <w:tab/>
        <w:t>tji</w:t>
      </w:r>
      <w:r>
        <w:tab/>
        <w:t>na-vaik</w:t>
      </w:r>
      <w:r>
        <w:tab/>
        <w:t>aya</w:t>
      </w:r>
      <w:r>
        <w:tab/>
        <w:t>a</w:t>
      </w:r>
      <w:r>
        <w:tab/>
        <w:t>varung</w:t>
      </w:r>
      <w:r>
        <w:tab/>
        <w:t>nua</w:t>
      </w:r>
      <w:r>
        <w:tab/>
        <w:t>vatu</w:t>
      </w:r>
    </w:p>
    <w:p w14:paraId="585AD668" w14:textId="77777777" w:rsidR="00800AD8" w:rsidRDefault="00800AD8" w:rsidP="004F6337">
      <w:pPr>
        <w:pStyle w:val="InterlineTrans"/>
        <w:tabs>
          <w:tab w:val="left" w:pos="533"/>
          <w:tab w:val="left" w:pos="2237"/>
          <w:tab w:val="left" w:pos="2501"/>
          <w:tab w:val="left" w:pos="3365"/>
          <w:tab w:val="left" w:pos="4529"/>
          <w:tab w:val="left" w:pos="5003"/>
          <w:tab w:val="left" w:pos="5267"/>
          <w:tab w:val="left" w:pos="6071"/>
          <w:tab w:val="left" w:pos="6560"/>
        </w:tabs>
      </w:pPr>
      <w:r>
        <w:tab/>
        <w:t>more-</w:t>
      </w:r>
      <w:r>
        <w:rPr>
          <w:smallCaps/>
        </w:rPr>
        <w:t>stat</w:t>
      </w:r>
      <w:r>
        <w:t>-good</w:t>
      </w:r>
      <w:r>
        <w:rPr>
          <w:smallCaps/>
        </w:rPr>
        <w:tab/>
        <w:t>c</w:t>
      </w:r>
      <w:r>
        <w:rPr>
          <w:smallCaps/>
        </w:rPr>
        <w:tab/>
      </w:r>
      <w:r>
        <w:t>we(</w:t>
      </w:r>
      <w:r>
        <w:rPr>
          <w:smallCaps/>
        </w:rPr>
        <w:t>inc</w:t>
      </w:r>
      <w:r>
        <w:t>)</w:t>
      </w:r>
      <w:r>
        <w:tab/>
      </w:r>
      <w:r>
        <w:rPr>
          <w:smallCaps/>
        </w:rPr>
        <w:t>past</w:t>
      </w:r>
      <w:r>
        <w:t>-leave</w:t>
      </w:r>
      <w:r>
        <w:tab/>
        <w:t>say</w:t>
      </w:r>
      <w:r>
        <w:rPr>
          <w:smallCaps/>
        </w:rPr>
        <w:tab/>
        <w:t>c</w:t>
      </w:r>
      <w:r>
        <w:rPr>
          <w:smallCaps/>
        </w:rPr>
        <w:tab/>
      </w:r>
      <w:r>
        <w:t>chest</w:t>
      </w:r>
      <w:r>
        <w:tab/>
        <w:t>of</w:t>
      </w:r>
      <w:r>
        <w:tab/>
        <w:t>dog</w:t>
      </w:r>
    </w:p>
    <w:p w14:paraId="2FE04B85" w14:textId="77777777" w:rsidR="00800AD8" w:rsidRDefault="00800AD8">
      <w:pPr>
        <w:pStyle w:val="InterlineFree"/>
      </w:pPr>
      <w:r>
        <w:t>“The dog thinks we would do better to leave here.</w:t>
      </w:r>
    </w:p>
    <w:p w14:paraId="4ABDEAD5" w14:textId="77777777" w:rsidR="00800AD8" w:rsidRDefault="00DC1AE0" w:rsidP="004F6337">
      <w:pPr>
        <w:pStyle w:val="InterlineText"/>
        <w:tabs>
          <w:tab w:val="left" w:pos="533"/>
          <w:tab w:val="left" w:pos="1832"/>
          <w:tab w:val="left" w:pos="2771"/>
          <w:tab w:val="left" w:pos="3425"/>
          <w:tab w:val="left" w:pos="3689"/>
          <w:tab w:val="left" w:pos="4403"/>
        </w:tabs>
      </w:pPr>
      <w:r w:rsidRPr="003A1D48">
        <w:rPr>
          <w:rStyle w:val="InterlineTextNumChar"/>
        </w:rPr>
        <w:t>006</w:t>
      </w:r>
      <w:r w:rsidR="00800AD8">
        <w:tab/>
        <w:t>masa</w:t>
      </w:r>
      <w:r w:rsidR="00800AD8">
        <w:tab/>
        <w:t>inika</w:t>
      </w:r>
      <w:r w:rsidR="00800AD8">
        <w:tab/>
        <w:t>djuîe</w:t>
      </w:r>
      <w:r w:rsidR="00800AD8">
        <w:tab/>
        <w:t>a</w:t>
      </w:r>
      <w:r w:rsidR="00800AD8">
        <w:tab/>
        <w:t>vatu,”</w:t>
      </w:r>
      <w:r w:rsidR="00800AD8">
        <w:tab/>
        <w:t>aya.</w:t>
      </w:r>
    </w:p>
    <w:p w14:paraId="72E6CC16" w14:textId="77777777" w:rsidR="00800AD8" w:rsidRDefault="00800AD8" w:rsidP="004F6337">
      <w:pPr>
        <w:pStyle w:val="InterlineGlossWithTrans"/>
        <w:tabs>
          <w:tab w:val="left" w:pos="533"/>
          <w:tab w:val="left" w:pos="1832"/>
          <w:tab w:val="left" w:pos="2771"/>
          <w:tab w:val="left" w:pos="3425"/>
          <w:tab w:val="left" w:pos="3689"/>
          <w:tab w:val="left" w:pos="4403"/>
        </w:tabs>
      </w:pPr>
      <w:r>
        <w:tab/>
        <w:t>ma-sa</w:t>
      </w:r>
      <w:r>
        <w:tab/>
        <w:t>ini-ka</w:t>
      </w:r>
      <w:r>
        <w:tab/>
        <w:t>djuîe</w:t>
      </w:r>
      <w:r>
        <w:tab/>
        <w:t>a</w:t>
      </w:r>
      <w:r>
        <w:tab/>
        <w:t>vatu</w:t>
      </w:r>
      <w:r>
        <w:tab/>
        <w:t>aya</w:t>
      </w:r>
    </w:p>
    <w:p w14:paraId="1B30589D" w14:textId="77777777" w:rsidR="00800AD8" w:rsidRDefault="00800AD8" w:rsidP="004F6337">
      <w:pPr>
        <w:pStyle w:val="InterlineTrans"/>
        <w:tabs>
          <w:tab w:val="left" w:pos="533"/>
          <w:tab w:val="left" w:pos="1832"/>
          <w:tab w:val="left" w:pos="2771"/>
          <w:tab w:val="left" w:pos="3425"/>
          <w:tab w:val="left" w:pos="3689"/>
          <w:tab w:val="left" w:pos="4403"/>
        </w:tabs>
      </w:pPr>
      <w:r>
        <w:tab/>
      </w:r>
      <w:r>
        <w:rPr>
          <w:smallCaps/>
        </w:rPr>
        <w:t>stat</w:t>
      </w:r>
      <w:r>
        <w:t>-maybe</w:t>
      </w:r>
      <w:r>
        <w:tab/>
        <w:t>not-after</w:t>
      </w:r>
      <w:r>
        <w:tab/>
        <w:t>settle</w:t>
      </w:r>
      <w:r>
        <w:rPr>
          <w:smallCaps/>
        </w:rPr>
        <w:tab/>
        <w:t>c</w:t>
      </w:r>
      <w:r>
        <w:rPr>
          <w:smallCaps/>
        </w:rPr>
        <w:tab/>
      </w:r>
      <w:r>
        <w:t>dog</w:t>
      </w:r>
      <w:r>
        <w:tab/>
        <w:t>say</w:t>
      </w:r>
    </w:p>
    <w:p w14:paraId="28C432D0" w14:textId="77777777" w:rsidR="00800AD8" w:rsidRDefault="00800AD8">
      <w:pPr>
        <w:pStyle w:val="InterlineFree"/>
      </w:pPr>
      <w:r>
        <w:t>It seems the dog won’t settle down,” they said.</w:t>
      </w:r>
    </w:p>
    <w:p w14:paraId="09DE1CBF" w14:textId="77777777" w:rsidR="00800AD8" w:rsidRDefault="00DC1AE0" w:rsidP="004F6337">
      <w:pPr>
        <w:pStyle w:val="InterlineText"/>
        <w:tabs>
          <w:tab w:val="left" w:pos="533"/>
          <w:tab w:val="left" w:pos="1022"/>
          <w:tab w:val="left" w:pos="2186"/>
          <w:tab w:val="left" w:pos="2690"/>
          <w:tab w:val="left" w:pos="4949"/>
          <w:tab w:val="left" w:pos="5963"/>
          <w:tab w:val="left" w:pos="6452"/>
        </w:tabs>
      </w:pPr>
      <w:r w:rsidRPr="003A1D48">
        <w:rPr>
          <w:rStyle w:val="InterlineTextNumChar"/>
        </w:rPr>
        <w:lastRenderedPageBreak/>
        <w:t>007</w:t>
      </w:r>
      <w:r w:rsidR="00800AD8">
        <w:tab/>
        <w:t>qau</w:t>
      </w:r>
      <w:r w:rsidR="00800AD8">
        <w:tab/>
        <w:t>mirava</w:t>
      </w:r>
      <w:r w:rsidR="00800AD8">
        <w:tab/>
        <w:t>tua</w:t>
      </w:r>
      <w:r w:rsidR="00800AD8">
        <w:tab/>
        <w:t>nanemanemanga</w:t>
      </w:r>
      <w:r w:rsidR="00800AD8">
        <w:tab/>
        <w:t>mapuîat;</w:t>
      </w:r>
      <w:r w:rsidR="004F6337">
        <w:tab/>
        <w:t>sa</w:t>
      </w:r>
      <w:r w:rsidR="004F6337">
        <w:tab/>
        <w:t>vaik.</w:t>
      </w:r>
    </w:p>
    <w:p w14:paraId="2901944B" w14:textId="77777777" w:rsidR="00800AD8" w:rsidRDefault="00800AD8" w:rsidP="004F6337">
      <w:pPr>
        <w:pStyle w:val="InterlineGlossWithTrans"/>
        <w:tabs>
          <w:tab w:val="left" w:pos="533"/>
          <w:tab w:val="left" w:pos="1022"/>
          <w:tab w:val="left" w:pos="2186"/>
          <w:tab w:val="left" w:pos="2690"/>
          <w:tab w:val="left" w:pos="4949"/>
          <w:tab w:val="left" w:pos="5963"/>
          <w:tab w:val="left" w:pos="6452"/>
        </w:tabs>
      </w:pPr>
      <w:r>
        <w:tab/>
        <w:t>qau</w:t>
      </w:r>
      <w:r>
        <w:tab/>
        <w:t>mi-rava</w:t>
      </w:r>
      <w:r>
        <w:tab/>
        <w:t>tua</w:t>
      </w:r>
      <w:r>
        <w:tab/>
        <w:t>na-nema-nema-anga</w:t>
      </w:r>
      <w:r>
        <w:tab/>
        <w:t>ma-puîat</w:t>
      </w:r>
      <w:r w:rsidR="004F6337">
        <w:tab/>
        <w:t>sa</w:t>
      </w:r>
      <w:r w:rsidR="004F6337">
        <w:tab/>
        <w:t>vaik</w:t>
      </w:r>
    </w:p>
    <w:p w14:paraId="3CA2D0F8" w14:textId="77777777" w:rsidR="00800AD8" w:rsidRDefault="00800AD8" w:rsidP="004F6337">
      <w:pPr>
        <w:pStyle w:val="InterlineTrans"/>
        <w:tabs>
          <w:tab w:val="left" w:pos="533"/>
          <w:tab w:val="left" w:pos="1022"/>
          <w:tab w:val="left" w:pos="2186"/>
          <w:tab w:val="left" w:pos="2690"/>
          <w:tab w:val="left" w:pos="4949"/>
          <w:tab w:val="left" w:pos="5963"/>
          <w:tab w:val="left" w:pos="6452"/>
        </w:tabs>
      </w:pPr>
      <w:r>
        <w:tab/>
        <w:t>so</w:t>
      </w:r>
      <w:r>
        <w:tab/>
      </w:r>
      <w:r>
        <w:rPr>
          <w:smallCaps/>
        </w:rPr>
        <w:t>af</w:t>
      </w:r>
      <w:r>
        <w:t>-prepare</w:t>
      </w:r>
      <w:r>
        <w:tab/>
      </w:r>
      <w:r>
        <w:rPr>
          <w:smallCaps/>
        </w:rPr>
        <w:t>obl</w:t>
      </w:r>
      <w:r>
        <w:tab/>
      </w:r>
      <w:r>
        <w:rPr>
          <w:smallCaps/>
        </w:rPr>
        <w:t>past</w:t>
      </w:r>
      <w:r>
        <w:t>-</w:t>
      </w:r>
      <w:r>
        <w:rPr>
          <w:smallCaps/>
        </w:rPr>
        <w:t>red</w:t>
      </w:r>
      <w:r>
        <w:t>-what-indeed</w:t>
      </w:r>
      <w:r>
        <w:tab/>
      </w:r>
      <w:r>
        <w:rPr>
          <w:smallCaps/>
        </w:rPr>
        <w:t>num</w:t>
      </w:r>
      <w:r>
        <w:t>-all</w:t>
      </w:r>
      <w:r w:rsidR="004F6337">
        <w:tab/>
        <w:t>and</w:t>
      </w:r>
      <w:r w:rsidR="004F6337">
        <w:tab/>
        <w:t>leave</w:t>
      </w:r>
    </w:p>
    <w:p w14:paraId="4D379E1F" w14:textId="77777777" w:rsidR="00800AD8" w:rsidRDefault="00800AD8">
      <w:pPr>
        <w:pStyle w:val="InterlineFree"/>
      </w:pPr>
      <w:r>
        <w:t>So they all got everything ready, and left.</w:t>
      </w:r>
    </w:p>
    <w:p w14:paraId="69B9F7E8" w14:textId="77777777" w:rsidR="00800AD8" w:rsidRDefault="00DC1AE0" w:rsidP="004F6337">
      <w:pPr>
        <w:pStyle w:val="InterlineText"/>
        <w:tabs>
          <w:tab w:val="left" w:pos="533"/>
          <w:tab w:val="left" w:pos="1607"/>
          <w:tab w:val="left" w:pos="2111"/>
          <w:tab w:val="left" w:pos="3200"/>
          <w:tab w:val="left" w:pos="3464"/>
        </w:tabs>
      </w:pPr>
      <w:r w:rsidRPr="003A1D48">
        <w:rPr>
          <w:rStyle w:val="InterlineTextNumChar"/>
        </w:rPr>
        <w:t>008</w:t>
      </w:r>
      <w:r w:rsidR="00800AD8">
        <w:tab/>
        <w:t>semekez</w:t>
      </w:r>
      <w:r w:rsidR="00800AD8">
        <w:tab/>
        <w:t>i</w:t>
      </w:r>
      <w:r w:rsidR="00800AD8">
        <w:tab/>
        <w:t>Tjanumaq</w:t>
      </w:r>
      <w:r w:rsidR="00800AD8">
        <w:tab/>
        <w:t>a</w:t>
      </w:r>
      <w:r w:rsidR="00800AD8">
        <w:tab/>
        <w:t>vatu.</w:t>
      </w:r>
    </w:p>
    <w:p w14:paraId="1E6867A9" w14:textId="77777777" w:rsidR="00800AD8" w:rsidRDefault="00800AD8" w:rsidP="004F6337">
      <w:pPr>
        <w:pStyle w:val="InterlineGlossWithTrans"/>
        <w:tabs>
          <w:tab w:val="left" w:pos="533"/>
          <w:tab w:val="left" w:pos="1607"/>
          <w:tab w:val="left" w:pos="2111"/>
          <w:tab w:val="left" w:pos="3200"/>
          <w:tab w:val="left" w:pos="3464"/>
        </w:tabs>
      </w:pPr>
      <w:r>
        <w:tab/>
        <w:t>em=sekez</w:t>
      </w:r>
      <w:r>
        <w:tab/>
        <w:t>i</w:t>
      </w:r>
      <w:r>
        <w:tab/>
        <w:t>Tjanumaq</w:t>
      </w:r>
      <w:r>
        <w:tab/>
        <w:t>a</w:t>
      </w:r>
      <w:r>
        <w:tab/>
        <w:t>vatu</w:t>
      </w:r>
    </w:p>
    <w:p w14:paraId="265D72D9" w14:textId="77777777" w:rsidR="00800AD8" w:rsidRDefault="00800AD8" w:rsidP="00B76180">
      <w:pPr>
        <w:pStyle w:val="InterlineTransNoFree"/>
        <w:tabs>
          <w:tab w:val="left" w:pos="1607"/>
          <w:tab w:val="left" w:pos="2111"/>
          <w:tab w:val="left" w:pos="3200"/>
          <w:tab w:val="left" w:pos="3464"/>
          <w:tab w:val="right" w:pos="8789"/>
        </w:tabs>
      </w:pPr>
      <w:r>
        <w:tab/>
      </w:r>
      <w:r>
        <w:rPr>
          <w:smallCaps/>
        </w:rPr>
        <w:t>af</w:t>
      </w:r>
      <w:r>
        <w:t>=rest</w:t>
      </w:r>
      <w:r>
        <w:tab/>
      </w:r>
      <w:r>
        <w:rPr>
          <w:smallCaps/>
        </w:rPr>
        <w:t>loc</w:t>
      </w:r>
      <w:r>
        <w:tab/>
        <w:t>(place)</w:t>
      </w:r>
      <w:r>
        <w:rPr>
          <w:smallCaps/>
        </w:rPr>
        <w:tab/>
        <w:t>c</w:t>
      </w:r>
      <w:r>
        <w:rPr>
          <w:smallCaps/>
        </w:rPr>
        <w:tab/>
      </w:r>
      <w:r>
        <w:t>dog</w:t>
      </w:r>
      <w:r w:rsidR="004F6337">
        <w:tab/>
        <w:t>The dog rested at Tjanumaq.</w:t>
      </w:r>
    </w:p>
    <w:p w14:paraId="6A0BA800" w14:textId="77777777" w:rsidR="00800AD8" w:rsidRDefault="00DC1AE0" w:rsidP="004F6337">
      <w:pPr>
        <w:pStyle w:val="InterlineText"/>
        <w:tabs>
          <w:tab w:val="left" w:pos="533"/>
          <w:tab w:val="left" w:pos="1832"/>
          <w:tab w:val="left" w:pos="2321"/>
          <w:tab w:val="left" w:pos="2585"/>
          <w:tab w:val="left" w:pos="3569"/>
          <w:tab w:val="left" w:pos="4613"/>
          <w:tab w:val="left" w:pos="4877"/>
          <w:tab w:val="left" w:pos="5951"/>
          <w:tab w:val="left" w:pos="6215"/>
          <w:tab w:val="left" w:pos="6929"/>
        </w:tabs>
      </w:pPr>
      <w:r w:rsidRPr="003A1D48">
        <w:rPr>
          <w:rStyle w:val="InterlineTextNumChar"/>
        </w:rPr>
        <w:t>009</w:t>
      </w:r>
      <w:r w:rsidR="00800AD8">
        <w:tab/>
        <w:t>“masa</w:t>
      </w:r>
      <w:r w:rsidR="00800AD8">
        <w:tab/>
        <w:t>uri</w:t>
      </w:r>
      <w:r w:rsidR="00800AD8">
        <w:tab/>
        <w:t>a</w:t>
      </w:r>
      <w:r w:rsidR="00800AD8">
        <w:tab/>
        <w:t>imaza</w:t>
      </w:r>
      <w:r w:rsidR="00800AD8">
        <w:tab/>
        <w:t>itjen,</w:t>
      </w:r>
      <w:r w:rsidR="00800AD8">
        <w:tab/>
        <w:t>a</w:t>
      </w:r>
      <w:r w:rsidR="00800AD8">
        <w:tab/>
        <w:t>semekez</w:t>
      </w:r>
      <w:r w:rsidR="00800AD8">
        <w:tab/>
        <w:t>a</w:t>
      </w:r>
      <w:r w:rsidR="00800AD8">
        <w:tab/>
        <w:t>vatu,”</w:t>
      </w:r>
      <w:r w:rsidR="004F6337">
        <w:tab/>
        <w:t>aya.</w:t>
      </w:r>
    </w:p>
    <w:p w14:paraId="5C38F88A" w14:textId="77777777" w:rsidR="00800AD8" w:rsidRDefault="00800AD8" w:rsidP="004F6337">
      <w:pPr>
        <w:pStyle w:val="InterlineGlossWithTrans"/>
        <w:tabs>
          <w:tab w:val="left" w:pos="533"/>
          <w:tab w:val="left" w:pos="1832"/>
          <w:tab w:val="left" w:pos="2321"/>
          <w:tab w:val="left" w:pos="2585"/>
          <w:tab w:val="left" w:pos="3569"/>
          <w:tab w:val="left" w:pos="4613"/>
          <w:tab w:val="left" w:pos="4877"/>
          <w:tab w:val="left" w:pos="5951"/>
          <w:tab w:val="left" w:pos="6215"/>
          <w:tab w:val="left" w:pos="6929"/>
        </w:tabs>
      </w:pPr>
      <w:r>
        <w:tab/>
        <w:t>ma-sa</w:t>
      </w:r>
      <w:r>
        <w:tab/>
        <w:t>uri</w:t>
      </w:r>
      <w:r>
        <w:tab/>
        <w:t>a</w:t>
      </w:r>
      <w:r>
        <w:tab/>
        <w:t>i-maza</w:t>
      </w:r>
      <w:r>
        <w:tab/>
        <w:t>itjen</w:t>
      </w:r>
      <w:r>
        <w:tab/>
        <w:t>a</w:t>
      </w:r>
      <w:r>
        <w:tab/>
        <w:t>em=sekez</w:t>
      </w:r>
      <w:r>
        <w:tab/>
        <w:t>a</w:t>
      </w:r>
      <w:r>
        <w:tab/>
        <w:t>vatu</w:t>
      </w:r>
      <w:r w:rsidR="004F6337">
        <w:tab/>
        <w:t>aya</w:t>
      </w:r>
    </w:p>
    <w:p w14:paraId="10A3BF98" w14:textId="77777777" w:rsidR="00800AD8" w:rsidRDefault="00800AD8" w:rsidP="004F6337">
      <w:pPr>
        <w:pStyle w:val="InterlineTrans"/>
        <w:tabs>
          <w:tab w:val="left" w:pos="533"/>
          <w:tab w:val="left" w:pos="1832"/>
          <w:tab w:val="left" w:pos="2321"/>
          <w:tab w:val="left" w:pos="2585"/>
          <w:tab w:val="left" w:pos="3569"/>
          <w:tab w:val="left" w:pos="4613"/>
          <w:tab w:val="left" w:pos="4877"/>
          <w:tab w:val="left" w:pos="5951"/>
          <w:tab w:val="left" w:pos="6215"/>
          <w:tab w:val="left" w:pos="6929"/>
        </w:tabs>
      </w:pPr>
      <w:r>
        <w:tab/>
      </w:r>
      <w:r>
        <w:rPr>
          <w:smallCaps/>
        </w:rPr>
        <w:t>stat</w:t>
      </w:r>
      <w:r>
        <w:t>-maybe</w:t>
      </w:r>
      <w:r>
        <w:tab/>
        <w:t>will</w:t>
      </w:r>
      <w:r>
        <w:rPr>
          <w:smallCaps/>
        </w:rPr>
        <w:tab/>
        <w:t>c</w:t>
      </w:r>
      <w:r>
        <w:rPr>
          <w:smallCaps/>
        </w:rPr>
        <w:tab/>
        <w:t>loc</w:t>
      </w:r>
      <w:r>
        <w:t>-here</w:t>
      </w:r>
      <w:r>
        <w:tab/>
      </w:r>
      <w:r>
        <w:rPr>
          <w:smallCaps/>
        </w:rPr>
        <w:t>f.</w:t>
      </w:r>
      <w:r>
        <w:t>we(</w:t>
      </w:r>
      <w:r>
        <w:rPr>
          <w:smallCaps/>
        </w:rPr>
        <w:t>inc</w:t>
      </w:r>
      <w:r>
        <w:t>)</w:t>
      </w:r>
      <w:r>
        <w:rPr>
          <w:smallCaps/>
        </w:rPr>
        <w:tab/>
        <w:t>c</w:t>
      </w:r>
      <w:r>
        <w:rPr>
          <w:smallCaps/>
        </w:rPr>
        <w:tab/>
        <w:t>af</w:t>
      </w:r>
      <w:r>
        <w:t>=rest</w:t>
      </w:r>
      <w:r>
        <w:rPr>
          <w:smallCaps/>
        </w:rPr>
        <w:tab/>
        <w:t>c</w:t>
      </w:r>
      <w:r>
        <w:rPr>
          <w:smallCaps/>
        </w:rPr>
        <w:tab/>
      </w:r>
      <w:r>
        <w:t>dog</w:t>
      </w:r>
      <w:r w:rsidR="004F6337">
        <w:tab/>
        <w:t>say</w:t>
      </w:r>
    </w:p>
    <w:p w14:paraId="74F9EE8D" w14:textId="77777777" w:rsidR="00800AD8" w:rsidRDefault="00800AD8">
      <w:pPr>
        <w:pStyle w:val="InterlineFree"/>
      </w:pPr>
      <w:r>
        <w:t>“It seems we’ll stay here; the dog is resting,” they said.</w:t>
      </w:r>
    </w:p>
    <w:p w14:paraId="33418A3D" w14:textId="77777777" w:rsidR="00800AD8" w:rsidRDefault="00DC1AE0" w:rsidP="004F6337">
      <w:pPr>
        <w:pStyle w:val="InterlineText"/>
        <w:tabs>
          <w:tab w:val="left" w:pos="533"/>
          <w:tab w:val="left" w:pos="1022"/>
          <w:tab w:val="left" w:pos="1661"/>
          <w:tab w:val="left" w:pos="1925"/>
          <w:tab w:val="left" w:pos="2429"/>
          <w:tab w:val="left" w:pos="2693"/>
        </w:tabs>
      </w:pPr>
      <w:r w:rsidRPr="003A1D48">
        <w:rPr>
          <w:rStyle w:val="InterlineTextNumChar"/>
        </w:rPr>
        <w:t>010</w:t>
      </w:r>
      <w:r w:rsidR="00800AD8">
        <w:tab/>
        <w:t>qau</w:t>
      </w:r>
      <w:r w:rsidR="00800AD8">
        <w:tab/>
        <w:t>vaik</w:t>
      </w:r>
      <w:r w:rsidR="00800AD8">
        <w:tab/>
        <w:t>a</w:t>
      </w:r>
      <w:r w:rsidR="00800AD8">
        <w:tab/>
        <w:t>uta</w:t>
      </w:r>
      <w:r w:rsidR="00800AD8">
        <w:tab/>
        <w:t>a</w:t>
      </w:r>
      <w:r w:rsidR="00800AD8">
        <w:tab/>
        <w:t>vatu.</w:t>
      </w:r>
    </w:p>
    <w:p w14:paraId="7461191A" w14:textId="77777777" w:rsidR="00800AD8" w:rsidRDefault="00800AD8" w:rsidP="004F6337">
      <w:pPr>
        <w:pStyle w:val="InterlineGlossWithTrans"/>
        <w:tabs>
          <w:tab w:val="left" w:pos="533"/>
          <w:tab w:val="left" w:pos="1022"/>
          <w:tab w:val="left" w:pos="1661"/>
          <w:tab w:val="left" w:pos="1925"/>
          <w:tab w:val="left" w:pos="2429"/>
          <w:tab w:val="left" w:pos="2693"/>
        </w:tabs>
      </w:pPr>
      <w:r>
        <w:tab/>
        <w:t>qau</w:t>
      </w:r>
      <w:r>
        <w:tab/>
        <w:t>vaik</w:t>
      </w:r>
      <w:r>
        <w:tab/>
        <w:t>a</w:t>
      </w:r>
      <w:r>
        <w:tab/>
        <w:t>uta</w:t>
      </w:r>
      <w:r>
        <w:tab/>
        <w:t>a</w:t>
      </w:r>
      <w:r>
        <w:tab/>
        <w:t>vatu</w:t>
      </w:r>
    </w:p>
    <w:p w14:paraId="4C0CFD92" w14:textId="77777777" w:rsidR="00800AD8" w:rsidRDefault="00800AD8" w:rsidP="00B76180">
      <w:pPr>
        <w:pStyle w:val="InterlineTransNoFree"/>
        <w:tabs>
          <w:tab w:val="left" w:pos="1022"/>
          <w:tab w:val="left" w:pos="1661"/>
          <w:tab w:val="left" w:pos="1925"/>
          <w:tab w:val="left" w:pos="2429"/>
          <w:tab w:val="left" w:pos="2693"/>
          <w:tab w:val="right" w:pos="8789"/>
        </w:tabs>
      </w:pPr>
      <w:r>
        <w:tab/>
        <w:t>so</w:t>
      </w:r>
      <w:r>
        <w:tab/>
        <w:t>leave</w:t>
      </w:r>
      <w:r>
        <w:rPr>
          <w:smallCaps/>
        </w:rPr>
        <w:tab/>
        <w:t>c</w:t>
      </w:r>
      <w:r>
        <w:rPr>
          <w:smallCaps/>
        </w:rPr>
        <w:tab/>
      </w:r>
      <w:r>
        <w:t>also</w:t>
      </w:r>
      <w:r>
        <w:rPr>
          <w:smallCaps/>
        </w:rPr>
        <w:tab/>
        <w:t>c</w:t>
      </w:r>
      <w:r>
        <w:rPr>
          <w:smallCaps/>
        </w:rPr>
        <w:tab/>
      </w:r>
      <w:r>
        <w:t>dog</w:t>
      </w:r>
      <w:r w:rsidR="004F6337">
        <w:tab/>
        <w:t>But the dog went on again,</w:t>
      </w:r>
    </w:p>
    <w:p w14:paraId="29689F16" w14:textId="77777777" w:rsidR="00800AD8" w:rsidRDefault="00DC1AE0" w:rsidP="004F6337">
      <w:pPr>
        <w:pStyle w:val="InterlineText"/>
        <w:tabs>
          <w:tab w:val="left" w:pos="533"/>
          <w:tab w:val="left" w:pos="1022"/>
          <w:tab w:val="left" w:pos="2096"/>
          <w:tab w:val="left" w:pos="3140"/>
        </w:tabs>
      </w:pPr>
      <w:r w:rsidRPr="003A1D48">
        <w:rPr>
          <w:rStyle w:val="InterlineTextNumChar"/>
        </w:rPr>
        <w:t>011</w:t>
      </w:r>
      <w:r w:rsidR="00800AD8">
        <w:tab/>
        <w:t>qau</w:t>
      </w:r>
      <w:r w:rsidR="00800AD8">
        <w:tab/>
        <w:t>semekez</w:t>
      </w:r>
      <w:r w:rsidR="00800AD8">
        <w:tab/>
        <w:t>itjua</w:t>
      </w:r>
      <w:r w:rsidR="00800AD8">
        <w:tab/>
        <w:t>ªaqa÷aqa.</w:t>
      </w:r>
    </w:p>
    <w:p w14:paraId="2DABC8B0" w14:textId="77777777" w:rsidR="00800AD8" w:rsidRDefault="00800AD8" w:rsidP="004F6337">
      <w:pPr>
        <w:pStyle w:val="InterlineGlossWithTrans"/>
        <w:tabs>
          <w:tab w:val="left" w:pos="533"/>
          <w:tab w:val="left" w:pos="1022"/>
          <w:tab w:val="left" w:pos="2096"/>
          <w:tab w:val="left" w:pos="3140"/>
        </w:tabs>
      </w:pPr>
      <w:r>
        <w:tab/>
        <w:t>qau</w:t>
      </w:r>
      <w:r>
        <w:tab/>
        <w:t>em=sekez</w:t>
      </w:r>
      <w:r>
        <w:tab/>
        <w:t>i-tjua</w:t>
      </w:r>
      <w:r>
        <w:tab/>
        <w:t>ªaqa÷aqa</w:t>
      </w:r>
    </w:p>
    <w:p w14:paraId="323EDC88" w14:textId="77777777" w:rsidR="00800AD8" w:rsidRDefault="00800AD8" w:rsidP="00B76180">
      <w:pPr>
        <w:pStyle w:val="InterlineTransNoFree"/>
        <w:tabs>
          <w:tab w:val="left" w:pos="1022"/>
          <w:tab w:val="left" w:pos="2096"/>
          <w:tab w:val="left" w:pos="3140"/>
          <w:tab w:val="right" w:pos="8789"/>
        </w:tabs>
      </w:pPr>
      <w:r>
        <w:tab/>
        <w:t>so</w:t>
      </w:r>
      <w:r>
        <w:tab/>
      </w:r>
      <w:r>
        <w:rPr>
          <w:smallCaps/>
        </w:rPr>
        <w:t>af</w:t>
      </w:r>
      <w:r>
        <w:t>=rest</w:t>
      </w:r>
      <w:r>
        <w:tab/>
      </w:r>
      <w:r>
        <w:rPr>
          <w:smallCaps/>
        </w:rPr>
        <w:t>loc</w:t>
      </w:r>
      <w:r>
        <w:t>-there</w:t>
      </w:r>
      <w:r>
        <w:tab/>
        <w:t>(place)</w:t>
      </w:r>
      <w:r w:rsidR="004F6337">
        <w:tab/>
        <w:t>and then rested at ªaqa÷aqa.</w:t>
      </w:r>
    </w:p>
    <w:p w14:paraId="309F2A05" w14:textId="77777777" w:rsidR="00800AD8" w:rsidRDefault="00DC1AE0" w:rsidP="004F6337">
      <w:pPr>
        <w:pStyle w:val="InterlineText"/>
        <w:tabs>
          <w:tab w:val="left" w:pos="533"/>
          <w:tab w:val="left" w:pos="1022"/>
          <w:tab w:val="left" w:pos="2096"/>
          <w:tab w:val="left" w:pos="2360"/>
        </w:tabs>
      </w:pPr>
      <w:r w:rsidRPr="003A1D48">
        <w:rPr>
          <w:rStyle w:val="InterlineTextNumChar"/>
        </w:rPr>
        <w:t>012</w:t>
      </w:r>
      <w:r w:rsidR="00800AD8">
        <w:tab/>
        <w:t>qau</w:t>
      </w:r>
      <w:r w:rsidR="00800AD8">
        <w:tab/>
        <w:t>semekez</w:t>
      </w:r>
      <w:r w:rsidR="00800AD8">
        <w:tab/>
        <w:t>a</w:t>
      </w:r>
      <w:r w:rsidR="00800AD8">
        <w:tab/>
        <w:t>tsautsau.</w:t>
      </w:r>
    </w:p>
    <w:p w14:paraId="651BC8C6" w14:textId="77777777" w:rsidR="00800AD8" w:rsidRDefault="00800AD8" w:rsidP="004F6337">
      <w:pPr>
        <w:pStyle w:val="InterlineGlossWithTrans"/>
        <w:tabs>
          <w:tab w:val="left" w:pos="533"/>
          <w:tab w:val="left" w:pos="1022"/>
          <w:tab w:val="left" w:pos="2096"/>
          <w:tab w:val="left" w:pos="2360"/>
        </w:tabs>
      </w:pPr>
      <w:r>
        <w:tab/>
        <w:t>qau</w:t>
      </w:r>
      <w:r>
        <w:tab/>
        <w:t>em=sekez</w:t>
      </w:r>
      <w:r>
        <w:tab/>
        <w:t>a</w:t>
      </w:r>
      <w:r>
        <w:tab/>
        <w:t>tsau-tsau</w:t>
      </w:r>
    </w:p>
    <w:p w14:paraId="75F22E4A" w14:textId="77777777" w:rsidR="00800AD8" w:rsidRDefault="00800AD8" w:rsidP="00B76180">
      <w:pPr>
        <w:pStyle w:val="InterlineTransNoFree"/>
        <w:tabs>
          <w:tab w:val="left" w:pos="1022"/>
          <w:tab w:val="left" w:pos="2096"/>
          <w:tab w:val="left" w:pos="2360"/>
          <w:tab w:val="right" w:pos="8789"/>
        </w:tabs>
      </w:pPr>
      <w:r>
        <w:tab/>
        <w:t>so</w:t>
      </w:r>
      <w:r>
        <w:tab/>
      </w:r>
      <w:r>
        <w:rPr>
          <w:smallCaps/>
        </w:rPr>
        <w:t>af</w:t>
      </w:r>
      <w:r>
        <w:t>=rest</w:t>
      </w:r>
      <w:r>
        <w:rPr>
          <w:smallCaps/>
        </w:rPr>
        <w:tab/>
        <w:t>c</w:t>
      </w:r>
      <w:r>
        <w:rPr>
          <w:smallCaps/>
        </w:rPr>
        <w:tab/>
        <w:t>red</w:t>
      </w:r>
      <w:r>
        <w:t>-being</w:t>
      </w:r>
      <w:r w:rsidR="004F6337">
        <w:tab/>
        <w:t>The people rested too.</w:t>
      </w:r>
    </w:p>
    <w:p w14:paraId="66E6CF55" w14:textId="77777777" w:rsidR="00800AD8" w:rsidRDefault="00DC1AE0" w:rsidP="004F6337">
      <w:pPr>
        <w:pStyle w:val="InterlineText"/>
        <w:tabs>
          <w:tab w:val="left" w:pos="533"/>
          <w:tab w:val="left" w:pos="1832"/>
          <w:tab w:val="left" w:pos="2321"/>
          <w:tab w:val="left" w:pos="2585"/>
          <w:tab w:val="left" w:pos="3569"/>
          <w:tab w:val="left" w:pos="4613"/>
        </w:tabs>
      </w:pPr>
      <w:r w:rsidRPr="003A1D48">
        <w:rPr>
          <w:rStyle w:val="InterlineTextNumChar"/>
        </w:rPr>
        <w:t>013</w:t>
      </w:r>
      <w:r w:rsidR="00800AD8">
        <w:tab/>
        <w:t>“masa</w:t>
      </w:r>
      <w:r w:rsidR="00800AD8">
        <w:tab/>
        <w:t>uri</w:t>
      </w:r>
      <w:r w:rsidR="00800AD8">
        <w:tab/>
        <w:t>a</w:t>
      </w:r>
      <w:r w:rsidR="00800AD8">
        <w:tab/>
        <w:t>imaza</w:t>
      </w:r>
      <w:r w:rsidR="00800AD8">
        <w:tab/>
        <w:t>itjen,”</w:t>
      </w:r>
      <w:r w:rsidR="00800AD8">
        <w:tab/>
        <w:t>aya.</w:t>
      </w:r>
    </w:p>
    <w:p w14:paraId="3FACD2DC" w14:textId="77777777" w:rsidR="00800AD8" w:rsidRDefault="00800AD8" w:rsidP="004F6337">
      <w:pPr>
        <w:pStyle w:val="InterlineGlossWithTrans"/>
        <w:tabs>
          <w:tab w:val="left" w:pos="533"/>
          <w:tab w:val="left" w:pos="1832"/>
          <w:tab w:val="left" w:pos="2321"/>
          <w:tab w:val="left" w:pos="2585"/>
          <w:tab w:val="left" w:pos="3569"/>
          <w:tab w:val="left" w:pos="4613"/>
        </w:tabs>
      </w:pPr>
      <w:r>
        <w:tab/>
        <w:t>ma-sa</w:t>
      </w:r>
      <w:r>
        <w:tab/>
        <w:t>uri</w:t>
      </w:r>
      <w:r>
        <w:tab/>
        <w:t>a</w:t>
      </w:r>
      <w:r>
        <w:tab/>
        <w:t>i-maza</w:t>
      </w:r>
      <w:r>
        <w:tab/>
        <w:t>itjen</w:t>
      </w:r>
      <w:r>
        <w:tab/>
        <w:t>aya</w:t>
      </w:r>
    </w:p>
    <w:p w14:paraId="642219BC" w14:textId="77777777" w:rsidR="00800AD8" w:rsidRDefault="00800AD8" w:rsidP="00B76180">
      <w:pPr>
        <w:pStyle w:val="InterlineTransNoFree"/>
        <w:tabs>
          <w:tab w:val="left" w:pos="1832"/>
          <w:tab w:val="left" w:pos="2321"/>
          <w:tab w:val="left" w:pos="2585"/>
          <w:tab w:val="left" w:pos="3569"/>
          <w:tab w:val="left" w:pos="4613"/>
          <w:tab w:val="right" w:pos="8789"/>
        </w:tabs>
      </w:pPr>
      <w:r>
        <w:tab/>
      </w:r>
      <w:r>
        <w:rPr>
          <w:smallCaps/>
        </w:rPr>
        <w:t>stat</w:t>
      </w:r>
      <w:r>
        <w:t>-maybe</w:t>
      </w:r>
      <w:r>
        <w:tab/>
        <w:t>will</w:t>
      </w:r>
      <w:r>
        <w:rPr>
          <w:smallCaps/>
        </w:rPr>
        <w:tab/>
        <w:t>c</w:t>
      </w:r>
      <w:r>
        <w:rPr>
          <w:smallCaps/>
        </w:rPr>
        <w:tab/>
        <w:t>loc</w:t>
      </w:r>
      <w:r>
        <w:t>-here</w:t>
      </w:r>
      <w:r>
        <w:tab/>
      </w:r>
      <w:r>
        <w:rPr>
          <w:smallCaps/>
        </w:rPr>
        <w:t>f.</w:t>
      </w:r>
      <w:r>
        <w:t>we(</w:t>
      </w:r>
      <w:r>
        <w:rPr>
          <w:smallCaps/>
        </w:rPr>
        <w:t>inc</w:t>
      </w:r>
      <w:r>
        <w:t>)</w:t>
      </w:r>
      <w:r>
        <w:tab/>
        <w:t>say</w:t>
      </w:r>
      <w:r w:rsidR="004F6337">
        <w:tab/>
        <w:t>“It seems we’ll stay here,” they said.</w:t>
      </w:r>
    </w:p>
    <w:p w14:paraId="0B423D02" w14:textId="77777777" w:rsidR="00800AD8" w:rsidRDefault="00DC1AE0" w:rsidP="004F6337">
      <w:pPr>
        <w:pStyle w:val="InterlineText"/>
        <w:tabs>
          <w:tab w:val="left" w:pos="533"/>
          <w:tab w:val="left" w:pos="1022"/>
          <w:tab w:val="left" w:pos="1661"/>
          <w:tab w:val="left" w:pos="1925"/>
          <w:tab w:val="left" w:pos="2429"/>
          <w:tab w:val="left" w:pos="2693"/>
          <w:tab w:val="left" w:pos="3302"/>
          <w:tab w:val="left" w:pos="3956"/>
          <w:tab w:val="left" w:pos="4445"/>
          <w:tab w:val="left" w:pos="4949"/>
          <w:tab w:val="left" w:pos="5873"/>
          <w:tab w:val="left" w:pos="6572"/>
        </w:tabs>
      </w:pPr>
      <w:r w:rsidRPr="003A1D48">
        <w:rPr>
          <w:rStyle w:val="InterlineTextNumChar"/>
        </w:rPr>
        <w:t>014</w:t>
      </w:r>
      <w:r w:rsidR="00800AD8">
        <w:tab/>
        <w:t>qau</w:t>
      </w:r>
      <w:r w:rsidR="00800AD8">
        <w:tab/>
        <w:t>vaik</w:t>
      </w:r>
      <w:r w:rsidR="00800AD8">
        <w:tab/>
        <w:t>a</w:t>
      </w:r>
      <w:r w:rsidR="00800AD8">
        <w:tab/>
        <w:t>uta</w:t>
      </w:r>
      <w:r w:rsidR="00800AD8">
        <w:tab/>
        <w:t>a</w:t>
      </w:r>
      <w:r w:rsidR="00800AD8">
        <w:tab/>
        <w:t>vatu,</w:t>
      </w:r>
      <w:r w:rsidR="00800AD8">
        <w:tab/>
        <w:t>tjaîu</w:t>
      </w:r>
      <w:r w:rsidR="00800AD8">
        <w:tab/>
        <w:t>zua</w:t>
      </w:r>
      <w:r w:rsidR="00800AD8">
        <w:tab/>
        <w:t>i</w:t>
      </w:r>
      <w:r w:rsidR="00800AD8">
        <w:tab/>
        <w:t>tja</w:t>
      </w:r>
      <w:r w:rsidR="00800AD8">
        <w:tab/>
        <w:t>tapaw</w:t>
      </w:r>
      <w:r w:rsidR="004F6337">
        <w:tab/>
        <w:t>tutsu.</w:t>
      </w:r>
    </w:p>
    <w:p w14:paraId="072B24EF" w14:textId="77777777" w:rsidR="00800AD8" w:rsidRDefault="00800AD8" w:rsidP="004F6337">
      <w:pPr>
        <w:pStyle w:val="InterlineGlossWithTrans"/>
        <w:tabs>
          <w:tab w:val="left" w:pos="533"/>
          <w:tab w:val="left" w:pos="1022"/>
          <w:tab w:val="left" w:pos="1661"/>
          <w:tab w:val="left" w:pos="1925"/>
          <w:tab w:val="left" w:pos="2429"/>
          <w:tab w:val="left" w:pos="2693"/>
          <w:tab w:val="left" w:pos="3302"/>
          <w:tab w:val="left" w:pos="3956"/>
          <w:tab w:val="left" w:pos="4445"/>
          <w:tab w:val="left" w:pos="4949"/>
          <w:tab w:val="left" w:pos="5873"/>
          <w:tab w:val="left" w:pos="6572"/>
        </w:tabs>
      </w:pPr>
      <w:r>
        <w:tab/>
        <w:t>qau</w:t>
      </w:r>
      <w:r>
        <w:tab/>
        <w:t>vaik</w:t>
      </w:r>
      <w:r>
        <w:tab/>
        <w:t>a</w:t>
      </w:r>
      <w:r>
        <w:tab/>
        <w:t>uta</w:t>
      </w:r>
      <w:r>
        <w:tab/>
        <w:t>a</w:t>
      </w:r>
      <w:r>
        <w:tab/>
        <w:t>vatu</w:t>
      </w:r>
      <w:r>
        <w:tab/>
        <w:t>tjaîu</w:t>
      </w:r>
      <w:r>
        <w:tab/>
        <w:t>zua</w:t>
      </w:r>
      <w:r>
        <w:tab/>
        <w:t>i</w:t>
      </w:r>
      <w:r>
        <w:tab/>
        <w:t>tja</w:t>
      </w:r>
      <w:r>
        <w:tab/>
        <w:t>tapaw</w:t>
      </w:r>
      <w:r w:rsidR="004F6337">
        <w:tab/>
        <w:t>tu-tsu</w:t>
      </w:r>
    </w:p>
    <w:p w14:paraId="1D34A8F0" w14:textId="77777777" w:rsidR="00800AD8" w:rsidRDefault="00800AD8" w:rsidP="004F6337">
      <w:pPr>
        <w:pStyle w:val="InterlineTrans"/>
        <w:tabs>
          <w:tab w:val="left" w:pos="533"/>
          <w:tab w:val="left" w:pos="1022"/>
          <w:tab w:val="left" w:pos="1661"/>
          <w:tab w:val="left" w:pos="1925"/>
          <w:tab w:val="left" w:pos="2429"/>
          <w:tab w:val="left" w:pos="2693"/>
          <w:tab w:val="left" w:pos="3302"/>
          <w:tab w:val="left" w:pos="3956"/>
          <w:tab w:val="left" w:pos="4445"/>
          <w:tab w:val="left" w:pos="4949"/>
          <w:tab w:val="left" w:pos="5873"/>
          <w:tab w:val="left" w:pos="6572"/>
        </w:tabs>
      </w:pPr>
      <w:r>
        <w:tab/>
        <w:t>so</w:t>
      </w:r>
      <w:r>
        <w:tab/>
        <w:t>leave</w:t>
      </w:r>
      <w:r>
        <w:rPr>
          <w:smallCaps/>
        </w:rPr>
        <w:tab/>
        <w:t>c</w:t>
      </w:r>
      <w:r>
        <w:rPr>
          <w:smallCaps/>
        </w:rPr>
        <w:tab/>
      </w:r>
      <w:r>
        <w:t>also</w:t>
      </w:r>
      <w:r>
        <w:rPr>
          <w:smallCaps/>
        </w:rPr>
        <w:tab/>
        <w:t>c</w:t>
      </w:r>
      <w:r>
        <w:rPr>
          <w:smallCaps/>
        </w:rPr>
        <w:tab/>
      </w:r>
      <w:r>
        <w:t>dog</w:t>
      </w:r>
      <w:r>
        <w:tab/>
        <w:t>reach</w:t>
      </w:r>
      <w:r>
        <w:tab/>
        <w:t>that</w:t>
      </w:r>
      <w:r>
        <w:tab/>
      </w:r>
      <w:r>
        <w:rPr>
          <w:smallCaps/>
        </w:rPr>
        <w:t>loc</w:t>
      </w:r>
      <w:r>
        <w:tab/>
        <w:t>our(</w:t>
      </w:r>
      <w:r>
        <w:rPr>
          <w:smallCaps/>
        </w:rPr>
        <w:t>inc</w:t>
      </w:r>
      <w:r>
        <w:t>)</w:t>
      </w:r>
      <w:r>
        <w:tab/>
        <w:t>hut</w:t>
      </w:r>
      <w:r w:rsidR="004F6337">
        <w:tab/>
      </w:r>
      <w:r w:rsidR="004F6337">
        <w:rPr>
          <w:smallCaps/>
        </w:rPr>
        <w:t>obl</w:t>
      </w:r>
      <w:r w:rsidR="004F6337">
        <w:t>-this</w:t>
      </w:r>
    </w:p>
    <w:p w14:paraId="0841B6F0" w14:textId="77777777" w:rsidR="00800AD8" w:rsidRDefault="00800AD8">
      <w:pPr>
        <w:pStyle w:val="InterlineFree"/>
      </w:pPr>
      <w:r>
        <w:t>But the dog went on again, and reached where our houses are now.</w:t>
      </w:r>
    </w:p>
    <w:p w14:paraId="5C13CE0F" w14:textId="77777777" w:rsidR="00800AD8" w:rsidRDefault="00DC1AE0" w:rsidP="004F6337">
      <w:pPr>
        <w:pStyle w:val="InterlineText"/>
        <w:tabs>
          <w:tab w:val="left" w:pos="533"/>
          <w:tab w:val="left" w:pos="1427"/>
          <w:tab w:val="left" w:pos="1931"/>
          <w:tab w:val="left" w:pos="2495"/>
          <w:tab w:val="left" w:pos="2759"/>
          <w:tab w:val="left" w:pos="3308"/>
          <w:tab w:val="left" w:pos="3797"/>
        </w:tabs>
      </w:pPr>
      <w:r w:rsidRPr="003A1D48">
        <w:rPr>
          <w:rStyle w:val="InterlineTextNumChar"/>
        </w:rPr>
        <w:t>015</w:t>
      </w:r>
      <w:r w:rsidR="00800AD8">
        <w:tab/>
        <w:t>kemali</w:t>
      </w:r>
      <w:r w:rsidR="00800AD8">
        <w:tab/>
        <w:t>tua</w:t>
      </w:r>
      <w:r w:rsidR="00800AD8">
        <w:tab/>
        <w:t>qipu</w:t>
      </w:r>
      <w:r w:rsidR="00800AD8">
        <w:tab/>
        <w:t>a</w:t>
      </w:r>
      <w:r w:rsidR="00800AD8">
        <w:tab/>
        <w:t>vatu</w:t>
      </w:r>
      <w:r w:rsidR="00800AD8">
        <w:tab/>
        <w:t>sa</w:t>
      </w:r>
      <w:r w:rsidR="00800AD8">
        <w:tab/>
        <w:t>qazaw.</w:t>
      </w:r>
    </w:p>
    <w:p w14:paraId="7ED4EA1D" w14:textId="77777777" w:rsidR="00800AD8" w:rsidRDefault="00800AD8" w:rsidP="004F6337">
      <w:pPr>
        <w:pStyle w:val="InterlineGlossWithTrans"/>
        <w:tabs>
          <w:tab w:val="left" w:pos="533"/>
          <w:tab w:val="left" w:pos="1427"/>
          <w:tab w:val="left" w:pos="1931"/>
          <w:tab w:val="left" w:pos="2495"/>
          <w:tab w:val="left" w:pos="2759"/>
          <w:tab w:val="left" w:pos="3308"/>
          <w:tab w:val="left" w:pos="3797"/>
        </w:tabs>
      </w:pPr>
      <w:r>
        <w:tab/>
        <w:t>em=kali</w:t>
      </w:r>
      <w:r>
        <w:tab/>
        <w:t>tua</w:t>
      </w:r>
      <w:r>
        <w:tab/>
        <w:t>qipu</w:t>
      </w:r>
      <w:r>
        <w:tab/>
        <w:t>a</w:t>
      </w:r>
      <w:r>
        <w:tab/>
        <w:t>vatu</w:t>
      </w:r>
      <w:r>
        <w:tab/>
        <w:t>sa</w:t>
      </w:r>
      <w:r>
        <w:tab/>
        <w:t>qazaw</w:t>
      </w:r>
    </w:p>
    <w:p w14:paraId="4926647A" w14:textId="77777777" w:rsidR="00800AD8" w:rsidRDefault="00800AD8" w:rsidP="004F6337">
      <w:pPr>
        <w:pStyle w:val="InterlineTrans"/>
        <w:tabs>
          <w:tab w:val="left" w:pos="533"/>
          <w:tab w:val="left" w:pos="1427"/>
          <w:tab w:val="left" w:pos="1931"/>
          <w:tab w:val="left" w:pos="2495"/>
          <w:tab w:val="left" w:pos="2759"/>
          <w:tab w:val="left" w:pos="3308"/>
          <w:tab w:val="left" w:pos="3797"/>
        </w:tabs>
      </w:pPr>
      <w:r>
        <w:tab/>
      </w:r>
      <w:r>
        <w:rPr>
          <w:smallCaps/>
        </w:rPr>
        <w:t>af</w:t>
      </w:r>
      <w:r>
        <w:t>=dig</w:t>
      </w:r>
      <w:r>
        <w:tab/>
      </w:r>
      <w:r>
        <w:rPr>
          <w:smallCaps/>
        </w:rPr>
        <w:t>obl</w:t>
      </w:r>
      <w:r>
        <w:tab/>
        <w:t>soil</w:t>
      </w:r>
      <w:r>
        <w:rPr>
          <w:smallCaps/>
        </w:rPr>
        <w:tab/>
        <w:t>c</w:t>
      </w:r>
      <w:r>
        <w:rPr>
          <w:smallCaps/>
        </w:rPr>
        <w:tab/>
      </w:r>
      <w:r>
        <w:t>dog</w:t>
      </w:r>
      <w:r>
        <w:tab/>
        <w:t>and</w:t>
      </w:r>
      <w:r>
        <w:tab/>
        <w:t>lie.down</w:t>
      </w:r>
    </w:p>
    <w:p w14:paraId="60E98598" w14:textId="77777777" w:rsidR="00800AD8" w:rsidRDefault="00800AD8">
      <w:pPr>
        <w:pStyle w:val="InterlineFree"/>
      </w:pPr>
      <w:r>
        <w:t>The dog dug in the ground and lay down.</w:t>
      </w:r>
    </w:p>
    <w:p w14:paraId="79B6F9EC" w14:textId="77777777" w:rsidR="00800AD8" w:rsidRDefault="00DC1AE0" w:rsidP="004F6337">
      <w:pPr>
        <w:pStyle w:val="InterlineText"/>
        <w:tabs>
          <w:tab w:val="left" w:pos="533"/>
          <w:tab w:val="left" w:pos="1832"/>
          <w:tab w:val="left" w:pos="2321"/>
          <w:tab w:val="left" w:pos="2585"/>
          <w:tab w:val="left" w:pos="4274"/>
          <w:tab w:val="left" w:pos="4538"/>
          <w:tab w:val="left" w:pos="5852"/>
          <w:tab w:val="left" w:pos="6341"/>
          <w:tab w:val="left" w:pos="6950"/>
          <w:tab w:val="left" w:pos="7214"/>
        </w:tabs>
      </w:pPr>
      <w:r w:rsidRPr="003A1D48">
        <w:rPr>
          <w:rStyle w:val="InterlineTextNumChar"/>
        </w:rPr>
        <w:t>016</w:t>
      </w:r>
      <w:r w:rsidR="00800AD8">
        <w:tab/>
        <w:t>“masa</w:t>
      </w:r>
      <w:r w:rsidR="00800AD8">
        <w:tab/>
        <w:t>uri</w:t>
      </w:r>
      <w:r w:rsidR="00800AD8">
        <w:tab/>
        <w:t>a</w:t>
      </w:r>
      <w:r w:rsidR="00800AD8">
        <w:tab/>
        <w:t>imazanga</w:t>
      </w:r>
      <w:r w:rsidR="00800AD8">
        <w:tab/>
        <w:t>a</w:t>
      </w:r>
      <w:r w:rsidR="00800AD8">
        <w:tab/>
        <w:t>kadjuîean</w:t>
      </w:r>
      <w:r w:rsidR="00800AD8">
        <w:tab/>
        <w:t>nua</w:t>
      </w:r>
      <w:r w:rsidR="00800AD8">
        <w:tab/>
        <w:t>vatu,</w:t>
      </w:r>
      <w:r w:rsidR="00800AD8">
        <w:tab/>
        <w:t>a</w:t>
      </w:r>
      <w:r w:rsidR="004F6337">
        <w:tab/>
        <w:t>qemazaw</w:t>
      </w:r>
    </w:p>
    <w:p w14:paraId="7B9ECD8A" w14:textId="77777777" w:rsidR="00800AD8" w:rsidRDefault="00800AD8" w:rsidP="004F6337">
      <w:pPr>
        <w:pStyle w:val="InterlineGlossWithTrans"/>
        <w:tabs>
          <w:tab w:val="left" w:pos="533"/>
          <w:tab w:val="left" w:pos="1832"/>
          <w:tab w:val="left" w:pos="2321"/>
          <w:tab w:val="left" w:pos="2585"/>
          <w:tab w:val="left" w:pos="4274"/>
          <w:tab w:val="left" w:pos="4538"/>
          <w:tab w:val="left" w:pos="5852"/>
          <w:tab w:val="left" w:pos="6341"/>
          <w:tab w:val="left" w:pos="6950"/>
          <w:tab w:val="left" w:pos="7214"/>
        </w:tabs>
      </w:pPr>
      <w:r>
        <w:tab/>
        <w:t>ma-sa</w:t>
      </w:r>
      <w:r>
        <w:tab/>
        <w:t>uri</w:t>
      </w:r>
      <w:r>
        <w:tab/>
        <w:t>a</w:t>
      </w:r>
      <w:r>
        <w:tab/>
        <w:t>i-maza-anga</w:t>
      </w:r>
      <w:r>
        <w:tab/>
        <w:t>a</w:t>
      </w:r>
      <w:r>
        <w:tab/>
        <w:t>ka-djuîe-an</w:t>
      </w:r>
      <w:r>
        <w:tab/>
        <w:t>nua</w:t>
      </w:r>
      <w:r>
        <w:tab/>
        <w:t>vatu</w:t>
      </w:r>
      <w:r>
        <w:tab/>
        <w:t>a</w:t>
      </w:r>
      <w:r w:rsidR="004F6337">
        <w:tab/>
        <w:t>em=qazaw</w:t>
      </w:r>
    </w:p>
    <w:p w14:paraId="16401C40" w14:textId="77777777" w:rsidR="00800AD8" w:rsidRDefault="00800AD8" w:rsidP="004F6337">
      <w:pPr>
        <w:pStyle w:val="InterlineTransNoFree"/>
        <w:tabs>
          <w:tab w:val="left" w:pos="1832"/>
          <w:tab w:val="left" w:pos="2321"/>
          <w:tab w:val="left" w:pos="2585"/>
          <w:tab w:val="left" w:pos="4274"/>
          <w:tab w:val="left" w:pos="4538"/>
          <w:tab w:val="left" w:pos="5852"/>
          <w:tab w:val="left" w:pos="6341"/>
          <w:tab w:val="left" w:pos="6950"/>
          <w:tab w:val="left" w:pos="7214"/>
        </w:tabs>
        <w:rPr>
          <w:smallCaps/>
        </w:rPr>
      </w:pPr>
      <w:r>
        <w:tab/>
      </w:r>
      <w:r>
        <w:rPr>
          <w:smallCaps/>
        </w:rPr>
        <w:t>stat</w:t>
      </w:r>
      <w:r>
        <w:t>-maybe</w:t>
      </w:r>
      <w:r>
        <w:tab/>
        <w:t>will</w:t>
      </w:r>
      <w:r>
        <w:rPr>
          <w:smallCaps/>
        </w:rPr>
        <w:tab/>
        <w:t>c</w:t>
      </w:r>
      <w:r>
        <w:rPr>
          <w:smallCaps/>
        </w:rPr>
        <w:tab/>
        <w:t>loc</w:t>
      </w:r>
      <w:r>
        <w:t>-here-indeed</w:t>
      </w:r>
      <w:r>
        <w:rPr>
          <w:smallCaps/>
        </w:rPr>
        <w:tab/>
        <w:t>c</w:t>
      </w:r>
      <w:r>
        <w:rPr>
          <w:smallCaps/>
        </w:rPr>
        <w:tab/>
      </w:r>
      <w:r>
        <w:t>?-settle-</w:t>
      </w:r>
      <w:r>
        <w:rPr>
          <w:smallCaps/>
        </w:rPr>
        <w:t>nom</w:t>
      </w:r>
      <w:r>
        <w:tab/>
        <w:t>by</w:t>
      </w:r>
      <w:r>
        <w:tab/>
        <w:t>dog</w:t>
      </w:r>
      <w:r>
        <w:rPr>
          <w:smallCaps/>
        </w:rPr>
        <w:tab/>
        <w:t>c</w:t>
      </w:r>
      <w:r w:rsidR="004F6337">
        <w:tab/>
      </w:r>
      <w:r w:rsidR="004F6337">
        <w:rPr>
          <w:smallCaps/>
        </w:rPr>
        <w:t>af</w:t>
      </w:r>
      <w:r w:rsidR="004F6337">
        <w:t>=lie.down</w:t>
      </w:r>
    </w:p>
    <w:p w14:paraId="34887321" w14:textId="77777777" w:rsidR="00800AD8" w:rsidRDefault="004F6337" w:rsidP="004F6337">
      <w:pPr>
        <w:pStyle w:val="InterlineText"/>
        <w:tabs>
          <w:tab w:val="left" w:pos="533"/>
        </w:tabs>
      </w:pPr>
      <w:r>
        <w:tab/>
        <w:t>imaza.</w:t>
      </w:r>
    </w:p>
    <w:p w14:paraId="71B59572" w14:textId="77777777" w:rsidR="00800AD8" w:rsidRDefault="004F6337" w:rsidP="004F6337">
      <w:pPr>
        <w:pStyle w:val="InterlineGlossWithTrans"/>
        <w:tabs>
          <w:tab w:val="left" w:pos="533"/>
        </w:tabs>
      </w:pPr>
      <w:r>
        <w:tab/>
        <w:t>i-maza</w:t>
      </w:r>
    </w:p>
    <w:p w14:paraId="5E333C29" w14:textId="77777777" w:rsidR="00800AD8" w:rsidRDefault="004F6337" w:rsidP="004F6337">
      <w:pPr>
        <w:pStyle w:val="InterlineTrans"/>
        <w:tabs>
          <w:tab w:val="left" w:pos="533"/>
        </w:tabs>
      </w:pPr>
      <w:r>
        <w:tab/>
      </w:r>
      <w:r>
        <w:rPr>
          <w:smallCaps/>
        </w:rPr>
        <w:t>loc</w:t>
      </w:r>
      <w:r>
        <w:t>-here</w:t>
      </w:r>
    </w:p>
    <w:p w14:paraId="6E97D393" w14:textId="77777777" w:rsidR="00800AD8" w:rsidRDefault="00800AD8">
      <w:pPr>
        <w:pStyle w:val="InterlineFree"/>
      </w:pPr>
      <w:r>
        <w:t>“It seems that this will be where the dog will settle down at last, as it’s lying down here.</w:t>
      </w:r>
    </w:p>
    <w:p w14:paraId="519C90B5" w14:textId="77777777" w:rsidR="00800AD8" w:rsidRDefault="00DC1AE0" w:rsidP="004F6337">
      <w:pPr>
        <w:pStyle w:val="InterlineText"/>
        <w:tabs>
          <w:tab w:val="left" w:pos="533"/>
          <w:tab w:val="left" w:pos="1157"/>
          <w:tab w:val="left" w:pos="2306"/>
          <w:tab w:val="left" w:pos="2570"/>
          <w:tab w:val="left" w:pos="3434"/>
          <w:tab w:val="left" w:pos="4973"/>
          <w:tab w:val="left" w:pos="5837"/>
          <w:tab w:val="left" w:pos="6311"/>
        </w:tabs>
      </w:pPr>
      <w:r w:rsidRPr="003A1D48">
        <w:rPr>
          <w:rStyle w:val="InterlineTextNumChar"/>
        </w:rPr>
        <w:t>017</w:t>
      </w:r>
      <w:r w:rsidR="00800AD8">
        <w:tab/>
        <w:t>tja</w:t>
      </w:r>
      <w:r w:rsidR="00800AD8">
        <w:tab/>
        <w:t>manguaq</w:t>
      </w:r>
      <w:r w:rsidR="00800AD8">
        <w:tab/>
        <w:t>a</w:t>
      </w:r>
      <w:r w:rsidR="00800AD8">
        <w:tab/>
        <w:t>tji</w:t>
      </w:r>
      <w:r w:rsidR="00800AD8">
        <w:tab/>
        <w:t>naseman</w:t>
      </w:r>
      <w:r w:rsidR="00800AD8">
        <w:tab/>
        <w:t>tapaw,”</w:t>
      </w:r>
      <w:r w:rsidR="00800AD8">
        <w:tab/>
        <w:t>aya</w:t>
      </w:r>
      <w:r w:rsidR="00800AD8">
        <w:tab/>
        <w:t>maîavar.</w:t>
      </w:r>
    </w:p>
    <w:p w14:paraId="7E685594" w14:textId="77777777" w:rsidR="00800AD8" w:rsidRDefault="00800AD8" w:rsidP="004F6337">
      <w:pPr>
        <w:pStyle w:val="InterlineGlossWithTrans"/>
        <w:tabs>
          <w:tab w:val="left" w:pos="533"/>
          <w:tab w:val="left" w:pos="1157"/>
          <w:tab w:val="left" w:pos="2306"/>
          <w:tab w:val="left" w:pos="2570"/>
          <w:tab w:val="left" w:pos="3434"/>
          <w:tab w:val="left" w:pos="4973"/>
          <w:tab w:val="left" w:pos="5837"/>
          <w:tab w:val="left" w:pos="6311"/>
        </w:tabs>
      </w:pPr>
      <w:r>
        <w:tab/>
        <w:t>tja</w:t>
      </w:r>
      <w:r>
        <w:tab/>
        <w:t>ma-nguaq</w:t>
      </w:r>
      <w:r>
        <w:tab/>
        <w:t>a</w:t>
      </w:r>
      <w:r>
        <w:tab/>
        <w:t>tji</w:t>
      </w:r>
      <w:r>
        <w:tab/>
        <w:t>na-em=sane</w:t>
      </w:r>
      <w:r>
        <w:tab/>
        <w:t>tapaw</w:t>
      </w:r>
      <w:r>
        <w:tab/>
        <w:t>aya</w:t>
      </w:r>
      <w:r>
        <w:tab/>
        <w:t>ma-îavar</w:t>
      </w:r>
    </w:p>
    <w:p w14:paraId="03A80934" w14:textId="77777777" w:rsidR="00800AD8" w:rsidRDefault="00800AD8" w:rsidP="004F6337">
      <w:pPr>
        <w:pStyle w:val="InterlineTrans"/>
        <w:tabs>
          <w:tab w:val="left" w:pos="533"/>
          <w:tab w:val="left" w:pos="1157"/>
          <w:tab w:val="left" w:pos="2306"/>
          <w:tab w:val="left" w:pos="2570"/>
          <w:tab w:val="left" w:pos="3434"/>
          <w:tab w:val="left" w:pos="4973"/>
          <w:tab w:val="left" w:pos="5837"/>
          <w:tab w:val="left" w:pos="6311"/>
        </w:tabs>
      </w:pPr>
      <w:r>
        <w:tab/>
        <w:t>more</w:t>
      </w:r>
      <w:r>
        <w:tab/>
      </w:r>
      <w:r>
        <w:rPr>
          <w:smallCaps/>
        </w:rPr>
        <w:t>stat</w:t>
      </w:r>
      <w:r>
        <w:t>-good</w:t>
      </w:r>
      <w:r>
        <w:rPr>
          <w:smallCaps/>
        </w:rPr>
        <w:tab/>
        <w:t>c</w:t>
      </w:r>
      <w:r>
        <w:rPr>
          <w:smallCaps/>
        </w:rPr>
        <w:tab/>
      </w:r>
      <w:r>
        <w:t>we(</w:t>
      </w:r>
      <w:r>
        <w:rPr>
          <w:smallCaps/>
        </w:rPr>
        <w:t>inc</w:t>
      </w:r>
      <w:r>
        <w:t>)</w:t>
      </w:r>
      <w:r>
        <w:tab/>
      </w:r>
      <w:r>
        <w:rPr>
          <w:smallCaps/>
        </w:rPr>
        <w:t>past</w:t>
      </w:r>
      <w:r>
        <w:t>-</w:t>
      </w:r>
      <w:r>
        <w:rPr>
          <w:smallCaps/>
        </w:rPr>
        <w:t>af</w:t>
      </w:r>
      <w:r>
        <w:t>=make</w:t>
      </w:r>
      <w:r>
        <w:tab/>
        <w:t>hut</w:t>
      </w:r>
      <w:r>
        <w:tab/>
        <w:t>say</w:t>
      </w:r>
      <w:r>
        <w:tab/>
      </w:r>
      <w:r>
        <w:rPr>
          <w:smallCaps/>
        </w:rPr>
        <w:t>stat</w:t>
      </w:r>
      <w:r>
        <w:t>-speak</w:t>
      </w:r>
    </w:p>
    <w:p w14:paraId="6075BBDF" w14:textId="77777777" w:rsidR="00800AD8" w:rsidRDefault="00800AD8">
      <w:pPr>
        <w:pStyle w:val="InterlineFree"/>
      </w:pPr>
      <w:r>
        <w:t>We would do better to build houses,” they said to one another.</w:t>
      </w:r>
    </w:p>
    <w:p w14:paraId="1FB54BC1" w14:textId="77777777" w:rsidR="00800AD8" w:rsidRDefault="00DC1AE0" w:rsidP="004F6337">
      <w:pPr>
        <w:pStyle w:val="InterlineText"/>
        <w:tabs>
          <w:tab w:val="left" w:pos="533"/>
          <w:tab w:val="left" w:pos="1022"/>
          <w:tab w:val="left" w:pos="2036"/>
          <w:tab w:val="left" w:pos="2735"/>
          <w:tab w:val="left" w:pos="2999"/>
        </w:tabs>
      </w:pPr>
      <w:r w:rsidRPr="003A1D48">
        <w:rPr>
          <w:rStyle w:val="InterlineTextNumChar"/>
        </w:rPr>
        <w:t>018</w:t>
      </w:r>
      <w:r w:rsidR="00800AD8">
        <w:tab/>
        <w:t>qau</w:t>
      </w:r>
      <w:r w:rsidR="00800AD8">
        <w:tab/>
        <w:t>seman</w:t>
      </w:r>
      <w:r w:rsidR="00800AD8">
        <w:tab/>
        <w:t>tapaw</w:t>
      </w:r>
      <w:r w:rsidR="00800AD8">
        <w:tab/>
        <w:t>a</w:t>
      </w:r>
      <w:r w:rsidR="00800AD8">
        <w:tab/>
        <w:t>mapuîat.</w:t>
      </w:r>
    </w:p>
    <w:p w14:paraId="0927FA9E" w14:textId="77777777" w:rsidR="00800AD8" w:rsidRDefault="00800AD8" w:rsidP="004F6337">
      <w:pPr>
        <w:pStyle w:val="InterlineGlossWithTrans"/>
        <w:tabs>
          <w:tab w:val="left" w:pos="533"/>
          <w:tab w:val="left" w:pos="1022"/>
          <w:tab w:val="left" w:pos="2036"/>
          <w:tab w:val="left" w:pos="2735"/>
          <w:tab w:val="left" w:pos="2999"/>
        </w:tabs>
      </w:pPr>
      <w:r>
        <w:tab/>
        <w:t>qau</w:t>
      </w:r>
      <w:r>
        <w:tab/>
        <w:t>em=sane</w:t>
      </w:r>
      <w:r>
        <w:tab/>
        <w:t>tapaw</w:t>
      </w:r>
      <w:r>
        <w:tab/>
        <w:t>a</w:t>
      </w:r>
      <w:r>
        <w:tab/>
        <w:t>ma-puîat</w:t>
      </w:r>
    </w:p>
    <w:p w14:paraId="5DC62828" w14:textId="77777777" w:rsidR="00800AD8" w:rsidRDefault="00800AD8" w:rsidP="00B76180">
      <w:pPr>
        <w:pStyle w:val="InterlineTransNoFree"/>
        <w:tabs>
          <w:tab w:val="left" w:pos="1022"/>
          <w:tab w:val="left" w:pos="2036"/>
          <w:tab w:val="left" w:pos="2735"/>
          <w:tab w:val="left" w:pos="2999"/>
          <w:tab w:val="right" w:pos="8789"/>
        </w:tabs>
      </w:pPr>
      <w:r>
        <w:tab/>
        <w:t>so</w:t>
      </w:r>
      <w:r>
        <w:tab/>
      </w:r>
      <w:r>
        <w:rPr>
          <w:smallCaps/>
        </w:rPr>
        <w:t>af</w:t>
      </w:r>
      <w:r>
        <w:t>=make</w:t>
      </w:r>
      <w:r>
        <w:tab/>
        <w:t>hut</w:t>
      </w:r>
      <w:r>
        <w:rPr>
          <w:smallCaps/>
        </w:rPr>
        <w:tab/>
        <w:t>c</w:t>
      </w:r>
      <w:r>
        <w:rPr>
          <w:smallCaps/>
        </w:rPr>
        <w:tab/>
        <w:t>num</w:t>
      </w:r>
      <w:r>
        <w:t>-all</w:t>
      </w:r>
      <w:r w:rsidR="004F6337">
        <w:tab/>
        <w:t>So they all built houses.</w:t>
      </w:r>
    </w:p>
    <w:p w14:paraId="15FF7F8B" w14:textId="77777777" w:rsidR="00800AD8" w:rsidRDefault="00DC1AE0" w:rsidP="00FE4B27">
      <w:pPr>
        <w:pStyle w:val="InterlineText"/>
        <w:tabs>
          <w:tab w:val="left" w:pos="533"/>
          <w:tab w:val="left" w:pos="1022"/>
          <w:tab w:val="left" w:pos="2141"/>
          <w:tab w:val="left" w:pos="2690"/>
          <w:tab w:val="left" w:pos="3134"/>
          <w:tab w:val="left" w:pos="3908"/>
          <w:tab w:val="left" w:pos="4472"/>
        </w:tabs>
      </w:pPr>
      <w:r w:rsidRPr="003A1D48">
        <w:rPr>
          <w:rStyle w:val="InterlineTextNumChar"/>
        </w:rPr>
        <w:t>019</w:t>
      </w:r>
      <w:r w:rsidR="00800AD8">
        <w:tab/>
        <w:t>sa</w:t>
      </w:r>
      <w:r w:rsidR="00800AD8">
        <w:tab/>
        <w:t>azazua</w:t>
      </w:r>
      <w:r w:rsidR="00800AD8">
        <w:tab/>
        <w:t>vatu</w:t>
      </w:r>
      <w:r w:rsidR="00800AD8">
        <w:tab/>
        <w:t>ini</w:t>
      </w:r>
      <w:r w:rsidR="00800AD8">
        <w:tab/>
        <w:t>anga</w:t>
      </w:r>
      <w:r w:rsidR="00800AD8">
        <w:tab/>
        <w:t>ka</w:t>
      </w:r>
      <w:r w:rsidR="00800AD8">
        <w:tab/>
        <w:t>garavagaw.</w:t>
      </w:r>
    </w:p>
    <w:p w14:paraId="05CCB863" w14:textId="77777777" w:rsidR="00800AD8" w:rsidRDefault="00800AD8" w:rsidP="00FE4B27">
      <w:pPr>
        <w:pStyle w:val="InterlineGlossWithTrans"/>
        <w:tabs>
          <w:tab w:val="left" w:pos="533"/>
          <w:tab w:val="left" w:pos="1022"/>
          <w:tab w:val="left" w:pos="2141"/>
          <w:tab w:val="left" w:pos="2690"/>
          <w:tab w:val="left" w:pos="3134"/>
          <w:tab w:val="left" w:pos="3908"/>
          <w:tab w:val="left" w:pos="4472"/>
        </w:tabs>
      </w:pPr>
      <w:r>
        <w:tab/>
        <w:t>sa</w:t>
      </w:r>
      <w:r>
        <w:tab/>
        <w:t>a-za-zua</w:t>
      </w:r>
      <w:r>
        <w:tab/>
        <w:t>vatu</w:t>
      </w:r>
      <w:r>
        <w:tab/>
        <w:t>ini</w:t>
      </w:r>
      <w:r>
        <w:tab/>
        <w:t>anga</w:t>
      </w:r>
      <w:r>
        <w:tab/>
        <w:t>ka</w:t>
      </w:r>
      <w:r>
        <w:tab/>
        <w:t>ar=gavagaw</w:t>
      </w:r>
    </w:p>
    <w:p w14:paraId="19CA6CFB" w14:textId="77777777" w:rsidR="00800AD8" w:rsidRDefault="00800AD8" w:rsidP="00FE4B27">
      <w:pPr>
        <w:pStyle w:val="InterlineTrans"/>
        <w:tabs>
          <w:tab w:val="left" w:pos="533"/>
          <w:tab w:val="left" w:pos="1022"/>
          <w:tab w:val="left" w:pos="2141"/>
          <w:tab w:val="left" w:pos="2690"/>
          <w:tab w:val="left" w:pos="3134"/>
          <w:tab w:val="left" w:pos="3908"/>
          <w:tab w:val="left" w:pos="4472"/>
        </w:tabs>
      </w:pPr>
      <w:r>
        <w:tab/>
        <w:t>and</w:t>
      </w:r>
      <w:r>
        <w:tab/>
      </w:r>
      <w:r>
        <w:rPr>
          <w:smallCaps/>
        </w:rPr>
        <w:t>c-red</w:t>
      </w:r>
      <w:r>
        <w:t>-that</w:t>
      </w:r>
      <w:r>
        <w:tab/>
        <w:t>dog</w:t>
      </w:r>
      <w:r>
        <w:tab/>
        <w:t>not</w:t>
      </w:r>
      <w:r>
        <w:tab/>
        <w:t>indeed</w:t>
      </w:r>
      <w:r>
        <w:tab/>
        <w:t>after</w:t>
      </w:r>
      <w:r>
        <w:tab/>
      </w:r>
      <w:r>
        <w:rPr>
          <w:smallCaps/>
        </w:rPr>
        <w:t>qal</w:t>
      </w:r>
      <w:r>
        <w:t>=wriggle</w:t>
      </w:r>
    </w:p>
    <w:p w14:paraId="05C3A9CF" w14:textId="77777777" w:rsidR="00800AD8" w:rsidRDefault="00800AD8" w:rsidP="00A8416B">
      <w:pPr>
        <w:pStyle w:val="InterlineFreeCommentFollows"/>
      </w:pPr>
      <w:r>
        <w:t>And that dog didn’t move any more.</w:t>
      </w:r>
    </w:p>
    <w:p w14:paraId="3E562EC2" w14:textId="77777777" w:rsidR="00800AD8" w:rsidRDefault="00A8416B" w:rsidP="00A8416B">
      <w:pPr>
        <w:pStyle w:val="CommentLastWithHalfSpace"/>
      </w:pPr>
      <w:r>
        <w:t>[</w:t>
      </w:r>
      <w:r w:rsidR="00800AD8" w:rsidRPr="00FE4B27">
        <w:rPr>
          <w:rStyle w:val="VernacularText"/>
        </w:rPr>
        <w:t>garavagaw</w:t>
      </w:r>
      <w:r w:rsidR="00800AD8">
        <w:t xml:space="preserve">: note </w:t>
      </w:r>
      <w:r w:rsidR="00800AD8" w:rsidRPr="00FE4B27">
        <w:rPr>
          <w:rStyle w:val="VernacularText"/>
        </w:rPr>
        <w:t>garagav</w:t>
      </w:r>
      <w:r w:rsidR="00800AD8">
        <w:t xml:space="preserve"> in F92</w:t>
      </w:r>
      <w:r w:rsidR="00FE4B27">
        <w:t>.</w:t>
      </w:r>
      <w:r>
        <w:t>]</w:t>
      </w:r>
    </w:p>
    <w:p w14:paraId="0B4CAA09" w14:textId="77777777" w:rsidR="00800AD8" w:rsidRDefault="00DC1AE0" w:rsidP="00FE4B27">
      <w:pPr>
        <w:pStyle w:val="InterlineText"/>
        <w:tabs>
          <w:tab w:val="left" w:pos="533"/>
          <w:tab w:val="left" w:pos="1517"/>
          <w:tab w:val="left" w:pos="2546"/>
          <w:tab w:val="left" w:pos="3320"/>
          <w:tab w:val="left" w:pos="4499"/>
          <w:tab w:val="left" w:pos="5258"/>
          <w:tab w:val="left" w:pos="6032"/>
          <w:tab w:val="left" w:pos="6506"/>
          <w:tab w:val="left" w:pos="6770"/>
          <w:tab w:val="left" w:pos="7754"/>
          <w:tab w:val="left" w:pos="8018"/>
        </w:tabs>
      </w:pPr>
      <w:r w:rsidRPr="003A1D48">
        <w:rPr>
          <w:rStyle w:val="InterlineTextNumChar"/>
        </w:rPr>
        <w:lastRenderedPageBreak/>
        <w:t>020</w:t>
      </w:r>
      <w:r w:rsidR="00800AD8">
        <w:tab/>
        <w:t>saka</w:t>
      </w:r>
      <w:r w:rsidR="00800AD8">
        <w:tab/>
        <w:t>tsuay</w:t>
      </w:r>
      <w:r w:rsidR="00800AD8">
        <w:tab/>
        <w:t>anga</w:t>
      </w:r>
      <w:r w:rsidR="00800AD8">
        <w:tab/>
        <w:t>masan</w:t>
      </w:r>
      <w:r w:rsidR="00800AD8">
        <w:tab/>
        <w:t>talau</w:t>
      </w:r>
      <w:r w:rsidR="00800AD8">
        <w:tab/>
        <w:t>anga,</w:t>
      </w:r>
      <w:r w:rsidR="00800AD8">
        <w:tab/>
        <w:t>aya</w:t>
      </w:r>
      <w:r w:rsidR="00800AD8">
        <w:tab/>
        <w:t>a</w:t>
      </w:r>
      <w:r w:rsidR="00FE4B27">
        <w:tab/>
        <w:t>tjautsikel</w:t>
      </w:r>
      <w:r w:rsidR="00FE4B27">
        <w:tab/>
        <w:t>a</w:t>
      </w:r>
      <w:r w:rsidR="00FE4B27">
        <w:tab/>
        <w:t>masi</w:t>
      </w:r>
    </w:p>
    <w:p w14:paraId="1723E1C8" w14:textId="77777777" w:rsidR="00800AD8" w:rsidRDefault="00800AD8" w:rsidP="00FE4B27">
      <w:pPr>
        <w:pStyle w:val="InterlineGlossWithTrans"/>
        <w:tabs>
          <w:tab w:val="left" w:pos="533"/>
          <w:tab w:val="left" w:pos="1517"/>
          <w:tab w:val="left" w:pos="2546"/>
          <w:tab w:val="left" w:pos="3320"/>
          <w:tab w:val="left" w:pos="4499"/>
          <w:tab w:val="left" w:pos="5258"/>
          <w:tab w:val="left" w:pos="6032"/>
          <w:tab w:val="left" w:pos="6506"/>
          <w:tab w:val="left" w:pos="6770"/>
          <w:tab w:val="left" w:pos="7754"/>
          <w:tab w:val="left" w:pos="8018"/>
        </w:tabs>
      </w:pPr>
      <w:r>
        <w:tab/>
        <w:t>sa-ka</w:t>
      </w:r>
      <w:r>
        <w:tab/>
        <w:t>tsuay</w:t>
      </w:r>
      <w:r>
        <w:tab/>
        <w:t>anga</w:t>
      </w:r>
      <w:r>
        <w:tab/>
        <w:t>ma-sane</w:t>
      </w:r>
      <w:r>
        <w:tab/>
        <w:t>talau</w:t>
      </w:r>
      <w:r>
        <w:tab/>
        <w:t>anga</w:t>
      </w:r>
      <w:r>
        <w:tab/>
        <w:t>aya</w:t>
      </w:r>
      <w:r>
        <w:tab/>
        <w:t>a</w:t>
      </w:r>
      <w:r w:rsidR="00FE4B27">
        <w:tab/>
        <w:t>tjautsikel</w:t>
      </w:r>
      <w:r w:rsidR="00FE4B27">
        <w:tab/>
        <w:t>a</w:t>
      </w:r>
      <w:r w:rsidR="00FE4B27">
        <w:tab/>
        <w:t>masi</w:t>
      </w:r>
    </w:p>
    <w:p w14:paraId="56996635" w14:textId="77777777" w:rsidR="00800AD8" w:rsidRDefault="00800AD8" w:rsidP="00FE4B27">
      <w:pPr>
        <w:pStyle w:val="InterlineTransNoFree"/>
        <w:tabs>
          <w:tab w:val="left" w:pos="1517"/>
          <w:tab w:val="left" w:pos="2546"/>
          <w:tab w:val="left" w:pos="3320"/>
          <w:tab w:val="left" w:pos="4499"/>
          <w:tab w:val="left" w:pos="5258"/>
          <w:tab w:val="left" w:pos="6032"/>
          <w:tab w:val="left" w:pos="6506"/>
          <w:tab w:val="left" w:pos="6770"/>
          <w:tab w:val="left" w:pos="7754"/>
          <w:tab w:val="left" w:pos="8018"/>
        </w:tabs>
        <w:rPr>
          <w:smallCaps/>
        </w:rPr>
      </w:pPr>
      <w:r>
        <w:tab/>
        <w:t>and-after</w:t>
      </w:r>
      <w:r>
        <w:tab/>
        <w:t>long.time</w:t>
      </w:r>
      <w:r>
        <w:tab/>
        <w:t>indeed</w:t>
      </w:r>
      <w:r>
        <w:tab/>
      </w:r>
      <w:r>
        <w:rPr>
          <w:smallCaps/>
        </w:rPr>
        <w:t>stat</w:t>
      </w:r>
      <w:r>
        <w:t>-make</w:t>
      </w:r>
      <w:r>
        <w:tab/>
        <w:t>crystal</w:t>
      </w:r>
      <w:r>
        <w:tab/>
        <w:t>indeed</w:t>
      </w:r>
      <w:r>
        <w:tab/>
        <w:t>say</w:t>
      </w:r>
      <w:r>
        <w:rPr>
          <w:smallCaps/>
        </w:rPr>
        <w:tab/>
        <w:t>c</w:t>
      </w:r>
      <w:r w:rsidR="00FE4B27">
        <w:tab/>
        <w:t>story</w:t>
      </w:r>
      <w:r w:rsidR="00FE4B27">
        <w:rPr>
          <w:smallCaps/>
        </w:rPr>
        <w:tab/>
        <w:t>c</w:t>
      </w:r>
      <w:r w:rsidR="00FE4B27">
        <w:rPr>
          <w:smallCaps/>
        </w:rPr>
        <w:tab/>
      </w:r>
      <w:r w:rsidR="00FE4B27">
        <w:t>from</w:t>
      </w:r>
    </w:p>
    <w:p w14:paraId="55F2F411" w14:textId="77777777" w:rsidR="00800AD8" w:rsidRDefault="00800AD8" w:rsidP="00FE4B27">
      <w:pPr>
        <w:pStyle w:val="InterlineText"/>
        <w:tabs>
          <w:tab w:val="left" w:pos="533"/>
        </w:tabs>
      </w:pPr>
      <w:r>
        <w:tab/>
        <w:t>tsuay.</w:t>
      </w:r>
    </w:p>
    <w:p w14:paraId="648A10D5" w14:textId="77777777" w:rsidR="00800AD8" w:rsidRDefault="00800AD8" w:rsidP="00FE4B27">
      <w:pPr>
        <w:pStyle w:val="InterlineGlossWithTrans"/>
        <w:tabs>
          <w:tab w:val="left" w:pos="533"/>
        </w:tabs>
      </w:pPr>
      <w:r>
        <w:tab/>
        <w:t>tsuay</w:t>
      </w:r>
    </w:p>
    <w:p w14:paraId="1FB4A15C" w14:textId="77777777" w:rsidR="00800AD8" w:rsidRDefault="00800AD8" w:rsidP="00FE4B27">
      <w:pPr>
        <w:pStyle w:val="InterlineTrans"/>
        <w:tabs>
          <w:tab w:val="left" w:pos="533"/>
        </w:tabs>
      </w:pPr>
      <w:r>
        <w:tab/>
        <w:t>long.time</w:t>
      </w:r>
    </w:p>
    <w:p w14:paraId="6F9F0210" w14:textId="77777777" w:rsidR="00800AD8" w:rsidRDefault="00800AD8" w:rsidP="00FE4B27">
      <w:pPr>
        <w:pStyle w:val="InterlineFree"/>
      </w:pPr>
      <w:r>
        <w:t>And after a time it turned into crystal, according to the old story.</w:t>
      </w:r>
    </w:p>
    <w:p w14:paraId="421F1021" w14:textId="77777777" w:rsidR="00FE4B27" w:rsidRDefault="00800AD8" w:rsidP="00FE4B27">
      <w:pPr>
        <w:pStyle w:val="FullTranslation"/>
      </w:pPr>
      <w:r>
        <w:t>Once upon a time the companions of Salakats came together and sat down at Siniîizaw</w:t>
      </w:r>
      <w:r w:rsidR="00FE4B27">
        <w:t xml:space="preserve">: </w:t>
      </w:r>
      <w:r>
        <w:t>(the family heads of) Qaquangan, Paîaiîai, Tequng, Qavulung, Vaîuan and Taupili. “We’ll stay here at Siniîizaw,” they thought.</w:t>
      </w:r>
    </w:p>
    <w:p w14:paraId="3CBAA69E" w14:textId="77777777" w:rsidR="00FE4B27" w:rsidRDefault="00800AD8" w:rsidP="00FE4B27">
      <w:pPr>
        <w:pStyle w:val="FullTranslation"/>
      </w:pPr>
      <w:r>
        <w:t>But there was a white dog. This dog howled and wouldn’t settle down at Siniîizaw. “The dog thinks we would do better to leave here. It seems the dog won’t settle down,” they said. So they all got everything ready, and left. The dog rested at Tjanumaq. “It seems we’ll stay here; the dog is resting,” they said.</w:t>
      </w:r>
    </w:p>
    <w:p w14:paraId="5F96D310" w14:textId="77777777" w:rsidR="00FE4B27" w:rsidRDefault="00800AD8" w:rsidP="00FE4B27">
      <w:pPr>
        <w:pStyle w:val="FullTranslation"/>
      </w:pPr>
      <w:r>
        <w:t>But the dog went on again, and then rested at ªaqa÷aqa. The people rested too. “It seems we’ll stay here,” they said.</w:t>
      </w:r>
    </w:p>
    <w:p w14:paraId="382BFA95" w14:textId="77777777" w:rsidR="00800AD8" w:rsidRDefault="00800AD8" w:rsidP="00FE4B27">
      <w:pPr>
        <w:pStyle w:val="FullTranslation"/>
      </w:pPr>
      <w:r>
        <w:t>But the dog went on again, and reached where our houses are now. The dog dug in the ground and lay down. “It seems that this will be where the dog will settle down at last, as it’s lying down here. We would do better to build houses,” they said to one another. So they all built houses. And that dog didn’t move any more. And after a time it turned into crystal, according to the old story.</w:t>
      </w:r>
    </w:p>
    <w:p w14:paraId="0A3903F1" w14:textId="77777777" w:rsidR="00800AD8" w:rsidRDefault="00800AD8">
      <w:pPr>
        <w:pStyle w:val="Heading4"/>
      </w:pPr>
      <w:r w:rsidRPr="00996908">
        <w:rPr>
          <w:rStyle w:val="NumTextHeadingChar"/>
        </w:rPr>
        <w:t>034</w:t>
      </w:r>
      <w:r>
        <w:t xml:space="preserve"> SAPAYAS AND THE QAVULUNG FAMILY</w:t>
      </w:r>
      <w:r w:rsidR="00FE4B27">
        <w:br/>
      </w:r>
      <w:r>
        <w:t>ti Sapayas katua îa Qavulung</w:t>
      </w:r>
      <w:r w:rsidR="001208B6">
        <w:t xml:space="preserve"> (</w:t>
      </w:r>
      <w:r w:rsidR="00FE4B27">
        <w:t>Tjakuvukuvuî village, p.207</w:t>
      </w:r>
      <w:r w:rsidR="001208B6">
        <w:t>)</w:t>
      </w:r>
    </w:p>
    <w:p w14:paraId="4858F7E9" w14:textId="77777777" w:rsidR="00800AD8" w:rsidRDefault="00DC1AE0" w:rsidP="00FE4B27">
      <w:pPr>
        <w:pStyle w:val="InterlineText"/>
        <w:tabs>
          <w:tab w:val="left" w:pos="533"/>
          <w:tab w:val="left" w:pos="1097"/>
          <w:tab w:val="left" w:pos="2876"/>
          <w:tab w:val="left" w:pos="3800"/>
          <w:tab w:val="left" w:pos="4244"/>
          <w:tab w:val="left" w:pos="5213"/>
          <w:tab w:val="left" w:pos="5852"/>
          <w:tab w:val="left" w:pos="6116"/>
          <w:tab w:val="left" w:pos="6860"/>
        </w:tabs>
      </w:pPr>
      <w:r w:rsidRPr="003A1D48">
        <w:rPr>
          <w:rStyle w:val="InterlineTextNumChar"/>
        </w:rPr>
        <w:t>001</w:t>
      </w:r>
      <w:r w:rsidR="00800AD8">
        <w:tab/>
        <w:t>ka</w:t>
      </w:r>
      <w:r w:rsidR="00800AD8">
        <w:tab/>
        <w:t>sitsuayan</w:t>
      </w:r>
      <w:r w:rsidR="00800AD8">
        <w:tab/>
        <w:t>izua</w:t>
      </w:r>
      <w:r w:rsidR="00800AD8">
        <w:tab/>
        <w:t>ti</w:t>
      </w:r>
      <w:r w:rsidR="00800AD8">
        <w:tab/>
        <w:t>Sapayas;</w:t>
      </w:r>
      <w:r w:rsidR="00800AD8">
        <w:tab/>
        <w:t>vaik</w:t>
      </w:r>
      <w:r w:rsidR="00800AD8">
        <w:tab/>
        <w:t>a</w:t>
      </w:r>
      <w:r w:rsidR="00800AD8">
        <w:tab/>
        <w:t>sema</w:t>
      </w:r>
      <w:r w:rsidR="00FE4B27">
        <w:tab/>
        <w:t>Velikiî.</w:t>
      </w:r>
    </w:p>
    <w:p w14:paraId="182B8ACD" w14:textId="77777777" w:rsidR="00800AD8" w:rsidRDefault="00800AD8" w:rsidP="00FE4B27">
      <w:pPr>
        <w:pStyle w:val="InterlineGlossWithTrans"/>
        <w:tabs>
          <w:tab w:val="left" w:pos="533"/>
          <w:tab w:val="left" w:pos="1097"/>
          <w:tab w:val="left" w:pos="2876"/>
          <w:tab w:val="left" w:pos="3800"/>
          <w:tab w:val="left" w:pos="4244"/>
          <w:tab w:val="left" w:pos="5213"/>
          <w:tab w:val="left" w:pos="5852"/>
          <w:tab w:val="left" w:pos="6116"/>
          <w:tab w:val="left" w:pos="6860"/>
        </w:tabs>
      </w:pPr>
      <w:r>
        <w:tab/>
        <w:t>ka</w:t>
      </w:r>
      <w:r>
        <w:tab/>
        <w:t>si-tsuay-an</w:t>
      </w:r>
      <w:r>
        <w:tab/>
        <w:t>i-zua</w:t>
      </w:r>
      <w:r>
        <w:tab/>
        <w:t>ti</w:t>
      </w:r>
      <w:r>
        <w:tab/>
        <w:t>Sapayas</w:t>
      </w:r>
      <w:r>
        <w:tab/>
        <w:t>vaik</w:t>
      </w:r>
      <w:r>
        <w:tab/>
        <w:t>a</w:t>
      </w:r>
      <w:r>
        <w:tab/>
        <w:t>em=sa</w:t>
      </w:r>
      <w:r w:rsidR="00FE4B27">
        <w:tab/>
        <w:t>Velikiî</w:t>
      </w:r>
    </w:p>
    <w:p w14:paraId="59789630" w14:textId="77777777" w:rsidR="00800AD8" w:rsidRDefault="00800AD8" w:rsidP="00FE4B27">
      <w:pPr>
        <w:pStyle w:val="InterlineTrans"/>
        <w:tabs>
          <w:tab w:val="left" w:pos="533"/>
          <w:tab w:val="left" w:pos="1097"/>
          <w:tab w:val="left" w:pos="2876"/>
          <w:tab w:val="left" w:pos="3800"/>
          <w:tab w:val="left" w:pos="4244"/>
          <w:tab w:val="left" w:pos="5213"/>
          <w:tab w:val="left" w:pos="5852"/>
          <w:tab w:val="left" w:pos="6116"/>
          <w:tab w:val="left" w:pos="6860"/>
        </w:tabs>
      </w:pPr>
      <w:r>
        <w:tab/>
        <w:t>after</w:t>
      </w:r>
      <w:r>
        <w:tab/>
      </w:r>
      <w:r>
        <w:rPr>
          <w:smallCaps/>
        </w:rPr>
        <w:t>if</w:t>
      </w:r>
      <w:r>
        <w:t>-long.time-</w:t>
      </w:r>
      <w:r>
        <w:rPr>
          <w:smallCaps/>
        </w:rPr>
        <w:t>nom</w:t>
      </w:r>
      <w:r>
        <w:tab/>
      </w:r>
      <w:r>
        <w:rPr>
          <w:smallCaps/>
        </w:rPr>
        <w:t>loc</w:t>
      </w:r>
      <w:r>
        <w:t>-that</w:t>
      </w:r>
      <w:r>
        <w:tab/>
      </w:r>
      <w:r>
        <w:rPr>
          <w:smallCaps/>
        </w:rPr>
        <w:t>f.h</w:t>
      </w:r>
      <w:r>
        <w:tab/>
        <w:t>(name)</w:t>
      </w:r>
      <w:r>
        <w:tab/>
        <w:t>leave</w:t>
      </w:r>
      <w:r>
        <w:rPr>
          <w:smallCaps/>
        </w:rPr>
        <w:tab/>
        <w:t>c</w:t>
      </w:r>
      <w:r>
        <w:rPr>
          <w:smallCaps/>
        </w:rPr>
        <w:tab/>
        <w:t>af</w:t>
      </w:r>
      <w:r>
        <w:t>=go</w:t>
      </w:r>
      <w:r w:rsidR="00FE4B27">
        <w:tab/>
        <w:t>(place)</w:t>
      </w:r>
    </w:p>
    <w:p w14:paraId="0226A6BA" w14:textId="77777777" w:rsidR="00800AD8" w:rsidRDefault="00800AD8">
      <w:pPr>
        <w:pStyle w:val="InterlineFree"/>
      </w:pPr>
      <w:r>
        <w:t>Once upon a time someone called Sapayas went to Velikiî.</w:t>
      </w:r>
    </w:p>
    <w:p w14:paraId="1FD6E7A4" w14:textId="77777777" w:rsidR="00800AD8" w:rsidRDefault="00DC1AE0" w:rsidP="00FE4B27">
      <w:pPr>
        <w:pStyle w:val="InterlineText"/>
        <w:tabs>
          <w:tab w:val="left" w:pos="533"/>
          <w:tab w:val="left" w:pos="1022"/>
          <w:tab w:val="left" w:pos="2246"/>
          <w:tab w:val="left" w:pos="3170"/>
          <w:tab w:val="left" w:pos="3764"/>
        </w:tabs>
      </w:pPr>
      <w:r w:rsidRPr="003A1D48">
        <w:rPr>
          <w:rStyle w:val="InterlineTextNumChar"/>
        </w:rPr>
        <w:t>002</w:t>
      </w:r>
      <w:r w:rsidR="00800AD8">
        <w:tab/>
        <w:t>qau</w:t>
      </w:r>
      <w:r w:rsidR="00800AD8">
        <w:tab/>
        <w:t>metsevung</w:t>
      </w:r>
      <w:r w:rsidR="00800AD8">
        <w:tab/>
        <w:t>katua</w:t>
      </w:r>
      <w:r w:rsidR="00800AD8">
        <w:tab/>
        <w:t>îa</w:t>
      </w:r>
      <w:r w:rsidR="00800AD8">
        <w:tab/>
        <w:t>Qavulung.</w:t>
      </w:r>
    </w:p>
    <w:p w14:paraId="12814FA8" w14:textId="77777777" w:rsidR="00800AD8" w:rsidRDefault="00800AD8" w:rsidP="00FE4B27">
      <w:pPr>
        <w:pStyle w:val="InterlineGlossWithTrans"/>
        <w:tabs>
          <w:tab w:val="left" w:pos="533"/>
          <w:tab w:val="left" w:pos="1022"/>
          <w:tab w:val="left" w:pos="2246"/>
          <w:tab w:val="left" w:pos="3170"/>
          <w:tab w:val="left" w:pos="3764"/>
        </w:tabs>
      </w:pPr>
      <w:r>
        <w:tab/>
        <w:t>qau</w:t>
      </w:r>
      <w:r>
        <w:tab/>
        <w:t>me-tsevung</w:t>
      </w:r>
      <w:r>
        <w:tab/>
        <w:t>ka-tua</w:t>
      </w:r>
      <w:r>
        <w:tab/>
        <w:t>îa</w:t>
      </w:r>
      <w:r>
        <w:tab/>
        <w:t>Qavulung</w:t>
      </w:r>
    </w:p>
    <w:p w14:paraId="05D998AE" w14:textId="77777777" w:rsidR="00800AD8" w:rsidRDefault="00800AD8" w:rsidP="00B76180">
      <w:pPr>
        <w:pStyle w:val="InterlineTransNoFree"/>
        <w:tabs>
          <w:tab w:val="left" w:pos="1022"/>
          <w:tab w:val="left" w:pos="2246"/>
          <w:tab w:val="left" w:pos="3170"/>
          <w:tab w:val="left" w:pos="3764"/>
          <w:tab w:val="right" w:pos="8789"/>
        </w:tabs>
      </w:pPr>
      <w:r>
        <w:tab/>
        <w:t>so</w:t>
      </w:r>
      <w:r>
        <w:tab/>
      </w:r>
      <w:r>
        <w:rPr>
          <w:smallCaps/>
        </w:rPr>
        <w:t>af</w:t>
      </w:r>
      <w:r>
        <w:t>-meet</w:t>
      </w:r>
      <w:r>
        <w:tab/>
        <w:t>and-</w:t>
      </w:r>
      <w:r>
        <w:rPr>
          <w:smallCaps/>
        </w:rPr>
        <w:t>obl</w:t>
      </w:r>
      <w:r>
        <w:tab/>
        <w:t>class</w:t>
      </w:r>
      <w:r>
        <w:tab/>
        <w:t>(name)</w:t>
      </w:r>
      <w:r w:rsidR="00FE4B27">
        <w:tab/>
        <w:t>He met people of the Qavulung family,</w:t>
      </w:r>
    </w:p>
    <w:p w14:paraId="07C30AFB" w14:textId="77777777" w:rsidR="00800AD8" w:rsidRDefault="00DC1AE0" w:rsidP="00FE4B27">
      <w:pPr>
        <w:pStyle w:val="InterlineText"/>
        <w:tabs>
          <w:tab w:val="left" w:pos="533"/>
          <w:tab w:val="left" w:pos="1022"/>
          <w:tab w:val="left" w:pos="2231"/>
          <w:tab w:val="left" w:pos="2735"/>
          <w:tab w:val="left" w:pos="4394"/>
          <w:tab w:val="left" w:pos="4898"/>
        </w:tabs>
      </w:pPr>
      <w:r w:rsidRPr="003A1D48">
        <w:rPr>
          <w:rStyle w:val="InterlineTextNumChar"/>
        </w:rPr>
        <w:t>003</w:t>
      </w:r>
      <w:r w:rsidR="00800AD8">
        <w:tab/>
        <w:t>qau</w:t>
      </w:r>
      <w:r w:rsidR="00800AD8">
        <w:tab/>
        <w:t>maîavar</w:t>
      </w:r>
      <w:r w:rsidR="00800AD8">
        <w:tab/>
        <w:t>tua</w:t>
      </w:r>
      <w:r w:rsidR="00800AD8">
        <w:tab/>
        <w:t>kadjunangan</w:t>
      </w:r>
      <w:r w:rsidR="00800AD8">
        <w:tab/>
        <w:t>i</w:t>
      </w:r>
      <w:r w:rsidR="00800AD8">
        <w:tab/>
        <w:t>Velikiî.</w:t>
      </w:r>
    </w:p>
    <w:p w14:paraId="6088E266" w14:textId="77777777" w:rsidR="00800AD8" w:rsidRDefault="00800AD8" w:rsidP="00FE4B27">
      <w:pPr>
        <w:pStyle w:val="InterlineGlossWithTrans"/>
        <w:tabs>
          <w:tab w:val="left" w:pos="533"/>
          <w:tab w:val="left" w:pos="1022"/>
          <w:tab w:val="left" w:pos="2231"/>
          <w:tab w:val="left" w:pos="2735"/>
          <w:tab w:val="left" w:pos="4394"/>
          <w:tab w:val="left" w:pos="4898"/>
        </w:tabs>
      </w:pPr>
      <w:r>
        <w:tab/>
        <w:t>qau</w:t>
      </w:r>
      <w:r>
        <w:tab/>
        <w:t>ma-îavar</w:t>
      </w:r>
      <w:r>
        <w:tab/>
        <w:t>tua</w:t>
      </w:r>
      <w:r>
        <w:tab/>
        <w:t>ka-djunang-an</w:t>
      </w:r>
      <w:r>
        <w:tab/>
        <w:t>i</w:t>
      </w:r>
      <w:r>
        <w:tab/>
        <w:t>Velikiî</w:t>
      </w:r>
    </w:p>
    <w:p w14:paraId="7E624B20" w14:textId="77777777" w:rsidR="00800AD8" w:rsidRDefault="00800AD8" w:rsidP="00FE4B27">
      <w:pPr>
        <w:pStyle w:val="InterlineTrans"/>
        <w:tabs>
          <w:tab w:val="left" w:pos="533"/>
          <w:tab w:val="left" w:pos="1022"/>
          <w:tab w:val="left" w:pos="2231"/>
          <w:tab w:val="left" w:pos="2735"/>
          <w:tab w:val="left" w:pos="4394"/>
          <w:tab w:val="left" w:pos="4898"/>
        </w:tabs>
      </w:pPr>
      <w:r>
        <w:tab/>
        <w:t>so</w:t>
      </w:r>
      <w:r>
        <w:tab/>
      </w:r>
      <w:r>
        <w:rPr>
          <w:smallCaps/>
        </w:rPr>
        <w:t>stat</w:t>
      </w:r>
      <w:r>
        <w:t>-speak</w:t>
      </w:r>
      <w:r>
        <w:tab/>
      </w:r>
      <w:r>
        <w:rPr>
          <w:smallCaps/>
        </w:rPr>
        <w:t>obl</w:t>
      </w:r>
      <w:r>
        <w:tab/>
        <w:t>main-earth-</w:t>
      </w:r>
      <w:r>
        <w:rPr>
          <w:smallCaps/>
        </w:rPr>
        <w:t>nom</w:t>
      </w:r>
      <w:r>
        <w:tab/>
      </w:r>
      <w:r>
        <w:rPr>
          <w:smallCaps/>
        </w:rPr>
        <w:t>loc</w:t>
      </w:r>
      <w:r>
        <w:tab/>
        <w:t>(place)</w:t>
      </w:r>
    </w:p>
    <w:p w14:paraId="1BE9164B" w14:textId="77777777" w:rsidR="00800AD8" w:rsidRDefault="00800AD8">
      <w:pPr>
        <w:pStyle w:val="InterlineFree"/>
      </w:pPr>
      <w:r>
        <w:t>and they discussed the land at Velikiî.</w:t>
      </w:r>
    </w:p>
    <w:p w14:paraId="580904E6" w14:textId="77777777" w:rsidR="00800AD8" w:rsidRDefault="00DC1AE0" w:rsidP="00FE4B27">
      <w:pPr>
        <w:pStyle w:val="InterlineText"/>
        <w:tabs>
          <w:tab w:val="left" w:pos="533"/>
          <w:tab w:val="left" w:pos="1547"/>
          <w:tab w:val="left" w:pos="1811"/>
          <w:tab w:val="left" w:pos="2660"/>
          <w:tab w:val="left" w:pos="3134"/>
          <w:tab w:val="left" w:pos="3398"/>
          <w:tab w:val="left" w:pos="5057"/>
          <w:tab w:val="left" w:pos="5531"/>
          <w:tab w:val="left" w:pos="5975"/>
        </w:tabs>
      </w:pPr>
      <w:r w:rsidRPr="003A1D48">
        <w:rPr>
          <w:rStyle w:val="InterlineTextNumChar"/>
        </w:rPr>
        <w:t>004</w:t>
      </w:r>
      <w:r w:rsidR="00800AD8">
        <w:tab/>
        <w:t>“muri</w:t>
      </w:r>
      <w:r w:rsidR="00800AD8">
        <w:tab/>
        <w:t>a</w:t>
      </w:r>
      <w:r w:rsidR="00800AD8">
        <w:tab/>
        <w:t>niaken</w:t>
      </w:r>
      <w:r w:rsidR="00800AD8">
        <w:tab/>
        <w:t>tsu</w:t>
      </w:r>
      <w:r w:rsidR="00800AD8">
        <w:tab/>
        <w:t>a</w:t>
      </w:r>
      <w:r w:rsidR="00800AD8">
        <w:tab/>
        <w:t>kadjunangan,”</w:t>
      </w:r>
      <w:r w:rsidR="00800AD8">
        <w:tab/>
        <w:t>aya</w:t>
      </w:r>
      <w:r w:rsidR="00800AD8">
        <w:tab/>
        <w:t>ti</w:t>
      </w:r>
      <w:r w:rsidR="00800AD8">
        <w:tab/>
        <w:t>Sapayas.</w:t>
      </w:r>
    </w:p>
    <w:p w14:paraId="6D0DDA99" w14:textId="77777777" w:rsidR="00800AD8" w:rsidRDefault="00800AD8" w:rsidP="00FE4B27">
      <w:pPr>
        <w:pStyle w:val="InterlineGlossWithTrans"/>
        <w:tabs>
          <w:tab w:val="left" w:pos="533"/>
          <w:tab w:val="left" w:pos="1547"/>
          <w:tab w:val="left" w:pos="1811"/>
          <w:tab w:val="left" w:pos="2660"/>
          <w:tab w:val="left" w:pos="3134"/>
          <w:tab w:val="left" w:pos="3398"/>
          <w:tab w:val="left" w:pos="5057"/>
          <w:tab w:val="left" w:pos="5531"/>
          <w:tab w:val="left" w:pos="5975"/>
        </w:tabs>
      </w:pPr>
      <w:r>
        <w:tab/>
        <w:t>ma-uri</w:t>
      </w:r>
      <w:r>
        <w:tab/>
        <w:t>a</w:t>
      </w:r>
      <w:r>
        <w:tab/>
        <w:t>ni-aken</w:t>
      </w:r>
      <w:r>
        <w:tab/>
        <w:t>tsu</w:t>
      </w:r>
      <w:r>
        <w:tab/>
        <w:t>a</w:t>
      </w:r>
      <w:r>
        <w:tab/>
        <w:t>ka-djunang-an</w:t>
      </w:r>
      <w:r>
        <w:tab/>
        <w:t>aya</w:t>
      </w:r>
      <w:r>
        <w:tab/>
        <w:t>ti</w:t>
      </w:r>
      <w:r>
        <w:tab/>
        <w:t>Sapayas</w:t>
      </w:r>
    </w:p>
    <w:p w14:paraId="478800C4" w14:textId="77777777" w:rsidR="00800AD8" w:rsidRDefault="00800AD8" w:rsidP="00FE4B27">
      <w:pPr>
        <w:pStyle w:val="InterlineTrans"/>
        <w:tabs>
          <w:tab w:val="left" w:pos="533"/>
          <w:tab w:val="left" w:pos="1547"/>
          <w:tab w:val="left" w:pos="1811"/>
          <w:tab w:val="left" w:pos="2660"/>
          <w:tab w:val="left" w:pos="3134"/>
          <w:tab w:val="left" w:pos="3398"/>
          <w:tab w:val="left" w:pos="5057"/>
          <w:tab w:val="left" w:pos="5531"/>
          <w:tab w:val="left" w:pos="5975"/>
        </w:tabs>
      </w:pPr>
      <w:r>
        <w:tab/>
      </w:r>
      <w:r>
        <w:rPr>
          <w:smallCaps/>
        </w:rPr>
        <w:t>stat</w:t>
      </w:r>
      <w:r>
        <w:t>-will</w:t>
      </w:r>
      <w:r>
        <w:rPr>
          <w:smallCaps/>
        </w:rPr>
        <w:tab/>
        <w:t>c</w:t>
      </w:r>
      <w:r>
        <w:rPr>
          <w:smallCaps/>
        </w:rPr>
        <w:tab/>
      </w:r>
      <w:r>
        <w:t>of-I</w:t>
      </w:r>
      <w:r>
        <w:tab/>
        <w:t>this</w:t>
      </w:r>
      <w:r>
        <w:rPr>
          <w:smallCaps/>
        </w:rPr>
        <w:tab/>
        <w:t>c</w:t>
      </w:r>
      <w:r>
        <w:rPr>
          <w:smallCaps/>
        </w:rPr>
        <w:tab/>
      </w:r>
      <w:r>
        <w:t>main-earth-</w:t>
      </w:r>
      <w:r>
        <w:rPr>
          <w:smallCaps/>
        </w:rPr>
        <w:t>nom</w:t>
      </w:r>
      <w:r>
        <w:tab/>
        <w:t>say</w:t>
      </w:r>
      <w:r>
        <w:tab/>
      </w:r>
      <w:r>
        <w:rPr>
          <w:smallCaps/>
        </w:rPr>
        <w:t>f.h</w:t>
      </w:r>
      <w:r>
        <w:tab/>
        <w:t>(name)</w:t>
      </w:r>
    </w:p>
    <w:p w14:paraId="4792294F" w14:textId="77777777" w:rsidR="00800AD8" w:rsidRDefault="00800AD8">
      <w:pPr>
        <w:pStyle w:val="InterlineFree"/>
      </w:pPr>
      <w:r>
        <w:t>“This land will be mine,” said Sapayas.</w:t>
      </w:r>
    </w:p>
    <w:p w14:paraId="4D4787D3" w14:textId="77777777" w:rsidR="00800AD8" w:rsidRDefault="00DC1AE0" w:rsidP="00FE4B27">
      <w:pPr>
        <w:pStyle w:val="InterlineText"/>
        <w:tabs>
          <w:tab w:val="left" w:pos="533"/>
          <w:tab w:val="left" w:pos="1202"/>
          <w:tab w:val="left" w:pos="1556"/>
          <w:tab w:val="left" w:pos="2915"/>
          <w:tab w:val="left" w:pos="3389"/>
          <w:tab w:val="left" w:pos="3653"/>
          <w:tab w:val="left" w:pos="5312"/>
          <w:tab w:val="left" w:pos="5786"/>
          <w:tab w:val="left" w:pos="7115"/>
        </w:tabs>
      </w:pPr>
      <w:r w:rsidRPr="003A1D48">
        <w:rPr>
          <w:rStyle w:val="InterlineTextNumChar"/>
        </w:rPr>
        <w:t>005</w:t>
      </w:r>
      <w:r w:rsidR="00800AD8">
        <w:tab/>
        <w:t>manu</w:t>
      </w:r>
      <w:r w:rsidR="00800AD8">
        <w:tab/>
        <w:t>“a</w:t>
      </w:r>
      <w:r w:rsidR="00800AD8">
        <w:tab/>
        <w:t>niamen</w:t>
      </w:r>
      <w:r w:rsidR="00800AD8">
        <w:tab/>
        <w:t>tsu</w:t>
      </w:r>
      <w:r w:rsidR="00800AD8">
        <w:tab/>
        <w:t>a</w:t>
      </w:r>
      <w:r w:rsidR="00800AD8">
        <w:tab/>
        <w:t>kadjunangan,”</w:t>
      </w:r>
      <w:r w:rsidR="00800AD8">
        <w:tab/>
        <w:t>aya</w:t>
      </w:r>
      <w:r w:rsidR="00800AD8">
        <w:tab/>
        <w:t>marivu</w:t>
      </w:r>
      <w:r w:rsidR="00FE4B27">
        <w:tab/>
        <w:t>tiamadju.</w:t>
      </w:r>
    </w:p>
    <w:p w14:paraId="4C329879" w14:textId="77777777" w:rsidR="00800AD8" w:rsidRDefault="00800AD8" w:rsidP="00FE4B27">
      <w:pPr>
        <w:pStyle w:val="InterlineGlossWithTrans"/>
        <w:tabs>
          <w:tab w:val="left" w:pos="533"/>
          <w:tab w:val="left" w:pos="1202"/>
          <w:tab w:val="left" w:pos="1556"/>
          <w:tab w:val="left" w:pos="2915"/>
          <w:tab w:val="left" w:pos="3389"/>
          <w:tab w:val="left" w:pos="3653"/>
          <w:tab w:val="left" w:pos="5312"/>
          <w:tab w:val="left" w:pos="5786"/>
          <w:tab w:val="left" w:pos="7115"/>
        </w:tabs>
      </w:pPr>
      <w:r>
        <w:tab/>
        <w:t>manu</w:t>
      </w:r>
      <w:r>
        <w:tab/>
        <w:t>a</w:t>
      </w:r>
      <w:r>
        <w:tab/>
        <w:t>ni-amen</w:t>
      </w:r>
      <w:r>
        <w:tab/>
        <w:t>tsu</w:t>
      </w:r>
      <w:r>
        <w:tab/>
        <w:t>a</w:t>
      </w:r>
      <w:r>
        <w:tab/>
        <w:t>ka-djunang-an</w:t>
      </w:r>
      <w:r>
        <w:tab/>
        <w:t>aya</w:t>
      </w:r>
      <w:r>
        <w:tab/>
        <w:t>ma-rivu</w:t>
      </w:r>
      <w:r w:rsidR="00FE4B27">
        <w:tab/>
        <w:t>ti-a-madju</w:t>
      </w:r>
    </w:p>
    <w:p w14:paraId="4C10263C" w14:textId="77777777" w:rsidR="00800AD8" w:rsidRDefault="00800AD8" w:rsidP="00FE4B27">
      <w:pPr>
        <w:pStyle w:val="InterlineTrans"/>
        <w:tabs>
          <w:tab w:val="left" w:pos="533"/>
          <w:tab w:val="left" w:pos="1202"/>
          <w:tab w:val="left" w:pos="1556"/>
          <w:tab w:val="left" w:pos="2915"/>
          <w:tab w:val="left" w:pos="3389"/>
          <w:tab w:val="left" w:pos="3653"/>
          <w:tab w:val="left" w:pos="5312"/>
          <w:tab w:val="left" w:pos="5786"/>
          <w:tab w:val="left" w:pos="7115"/>
        </w:tabs>
      </w:pPr>
      <w:r>
        <w:tab/>
        <w:t>then</w:t>
      </w:r>
      <w:r>
        <w:rPr>
          <w:smallCaps/>
        </w:rPr>
        <w:tab/>
        <w:t>c</w:t>
      </w:r>
      <w:r>
        <w:rPr>
          <w:smallCaps/>
        </w:rPr>
        <w:tab/>
      </w:r>
      <w:r>
        <w:t>of-</w:t>
      </w:r>
      <w:r>
        <w:rPr>
          <w:smallCaps/>
        </w:rPr>
        <w:t>f.</w:t>
      </w:r>
      <w:r>
        <w:t>we(</w:t>
      </w:r>
      <w:r>
        <w:rPr>
          <w:smallCaps/>
        </w:rPr>
        <w:t>exc</w:t>
      </w:r>
      <w:r>
        <w:t>)</w:t>
      </w:r>
      <w:r>
        <w:tab/>
        <w:t>this</w:t>
      </w:r>
      <w:r>
        <w:rPr>
          <w:smallCaps/>
        </w:rPr>
        <w:tab/>
        <w:t>c</w:t>
      </w:r>
      <w:r>
        <w:rPr>
          <w:smallCaps/>
        </w:rPr>
        <w:tab/>
      </w:r>
      <w:r>
        <w:t>main-earth-</w:t>
      </w:r>
      <w:r>
        <w:rPr>
          <w:smallCaps/>
        </w:rPr>
        <w:t>nom</w:t>
      </w:r>
      <w:r>
        <w:tab/>
        <w:t>say</w:t>
      </w:r>
      <w:r>
        <w:tab/>
      </w:r>
      <w:r>
        <w:rPr>
          <w:smallCaps/>
        </w:rPr>
        <w:t>stat</w:t>
      </w:r>
      <w:r>
        <w:t>-quarrel</w:t>
      </w:r>
      <w:r w:rsidR="00FE4B27">
        <w:tab/>
      </w:r>
      <w:r w:rsidR="00FE4B27">
        <w:rPr>
          <w:smallCaps/>
        </w:rPr>
        <w:t>f</w:t>
      </w:r>
      <w:r w:rsidR="00FE4B27">
        <w:t>-</w:t>
      </w:r>
      <w:r w:rsidR="00FE4B27">
        <w:rPr>
          <w:smallCaps/>
        </w:rPr>
        <w:t>pl</w:t>
      </w:r>
      <w:r w:rsidR="00FE4B27">
        <w:t>-</w:t>
      </w:r>
      <w:r w:rsidR="00FE4B27">
        <w:rPr>
          <w:smallCaps/>
        </w:rPr>
        <w:t>3rd</w:t>
      </w:r>
      <w:r w:rsidR="00FE4B27">
        <w:t>.</w:t>
      </w:r>
      <w:r w:rsidR="00FE4B27">
        <w:rPr>
          <w:smallCaps/>
        </w:rPr>
        <w:t>pers</w:t>
      </w:r>
    </w:p>
    <w:p w14:paraId="2297A231" w14:textId="77777777" w:rsidR="00800AD8" w:rsidRDefault="00800AD8">
      <w:pPr>
        <w:pStyle w:val="InterlineFree"/>
      </w:pPr>
      <w:r>
        <w:t>But they disagreed; “This land is ours,” they said.</w:t>
      </w:r>
    </w:p>
    <w:p w14:paraId="2E35F5D6" w14:textId="77777777" w:rsidR="00800AD8" w:rsidRDefault="00DC1AE0" w:rsidP="00FE4B27">
      <w:pPr>
        <w:pStyle w:val="InterlineText"/>
        <w:tabs>
          <w:tab w:val="left" w:pos="533"/>
          <w:tab w:val="left" w:pos="1757"/>
          <w:tab w:val="left" w:pos="2531"/>
          <w:tab w:val="left" w:pos="2795"/>
          <w:tab w:val="left" w:pos="4004"/>
          <w:tab w:val="left" w:pos="4658"/>
          <w:tab w:val="left" w:pos="6437"/>
          <w:tab w:val="left" w:pos="6971"/>
          <w:tab w:val="left" w:pos="7460"/>
          <w:tab w:val="left" w:pos="8099"/>
        </w:tabs>
      </w:pPr>
      <w:r w:rsidRPr="003A1D48">
        <w:rPr>
          <w:rStyle w:val="InterlineTextNumChar"/>
        </w:rPr>
        <w:t>006</w:t>
      </w:r>
      <w:r w:rsidR="00800AD8">
        <w:tab/>
        <w:t>“metsevung</w:t>
      </w:r>
      <w:r w:rsidR="00800AD8">
        <w:tab/>
        <w:t>anga</w:t>
      </w:r>
      <w:r w:rsidR="00800AD8">
        <w:tab/>
        <w:t>a</w:t>
      </w:r>
      <w:r w:rsidR="00800AD8">
        <w:tab/>
        <w:t>maîavar</w:t>
      </w:r>
      <w:r w:rsidR="00800AD8">
        <w:tab/>
        <w:t>nu</w:t>
      </w:r>
      <w:r w:rsidR="00800AD8">
        <w:tab/>
        <w:t>tjaiviliî,”</w:t>
      </w:r>
      <w:r w:rsidR="00800AD8">
        <w:tab/>
        <w:t>aya,</w:t>
      </w:r>
      <w:r w:rsidR="00800AD8">
        <w:tab/>
        <w:t>sa</w:t>
      </w:r>
      <w:r w:rsidR="00FE4B27">
        <w:tab/>
        <w:t>vaik</w:t>
      </w:r>
      <w:r w:rsidR="00FE4B27">
        <w:tab/>
        <w:t>a</w:t>
      </w:r>
    </w:p>
    <w:p w14:paraId="6724E9E2" w14:textId="77777777" w:rsidR="00800AD8" w:rsidRDefault="00800AD8" w:rsidP="00FE4B27">
      <w:pPr>
        <w:pStyle w:val="InterlineGlossWithTrans"/>
        <w:tabs>
          <w:tab w:val="left" w:pos="533"/>
          <w:tab w:val="left" w:pos="1757"/>
          <w:tab w:val="left" w:pos="2531"/>
          <w:tab w:val="left" w:pos="2795"/>
          <w:tab w:val="left" w:pos="4004"/>
          <w:tab w:val="left" w:pos="4658"/>
          <w:tab w:val="left" w:pos="6437"/>
          <w:tab w:val="left" w:pos="6971"/>
          <w:tab w:val="left" w:pos="7460"/>
          <w:tab w:val="left" w:pos="8099"/>
        </w:tabs>
      </w:pPr>
      <w:r>
        <w:tab/>
        <w:t>me-tsevung</w:t>
      </w:r>
      <w:r>
        <w:tab/>
        <w:t>anga</w:t>
      </w:r>
      <w:r>
        <w:tab/>
        <w:t>a</w:t>
      </w:r>
      <w:r>
        <w:tab/>
        <w:t>ma-îavar</w:t>
      </w:r>
      <w:r>
        <w:tab/>
        <w:t>nu</w:t>
      </w:r>
      <w:r>
        <w:tab/>
        <w:t>tja-i-viliî</w:t>
      </w:r>
      <w:r>
        <w:tab/>
        <w:t>aya</w:t>
      </w:r>
      <w:r>
        <w:tab/>
        <w:t>sa</w:t>
      </w:r>
      <w:r w:rsidR="00FE4B27">
        <w:tab/>
        <w:t>vaik</w:t>
      </w:r>
      <w:r w:rsidR="00FE4B27">
        <w:tab/>
        <w:t>a</w:t>
      </w:r>
    </w:p>
    <w:p w14:paraId="0E2D6676" w14:textId="77777777" w:rsidR="00800AD8" w:rsidRDefault="00800AD8" w:rsidP="00FE4B27">
      <w:pPr>
        <w:pStyle w:val="InterlineTransNoFree"/>
        <w:tabs>
          <w:tab w:val="left" w:pos="1757"/>
          <w:tab w:val="left" w:pos="2531"/>
          <w:tab w:val="left" w:pos="2795"/>
          <w:tab w:val="left" w:pos="4004"/>
          <w:tab w:val="left" w:pos="4658"/>
          <w:tab w:val="left" w:pos="6437"/>
          <w:tab w:val="left" w:pos="6971"/>
          <w:tab w:val="left" w:pos="7460"/>
          <w:tab w:val="left" w:pos="8099"/>
        </w:tabs>
      </w:pPr>
      <w:r>
        <w:tab/>
      </w:r>
      <w:r>
        <w:rPr>
          <w:smallCaps/>
        </w:rPr>
        <w:t>af</w:t>
      </w:r>
      <w:r>
        <w:t>-meet</w:t>
      </w:r>
      <w:r>
        <w:tab/>
        <w:t>indeed</w:t>
      </w:r>
      <w:r>
        <w:rPr>
          <w:smallCaps/>
        </w:rPr>
        <w:tab/>
        <w:t>c</w:t>
      </w:r>
      <w:r>
        <w:rPr>
          <w:smallCaps/>
        </w:rPr>
        <w:tab/>
        <w:t>stat</w:t>
      </w:r>
      <w:r>
        <w:t>-speak</w:t>
      </w:r>
      <w:r>
        <w:tab/>
        <w:t>when</w:t>
      </w:r>
      <w:r>
        <w:tab/>
        <w:t>more-</w:t>
      </w:r>
      <w:r>
        <w:rPr>
          <w:smallCaps/>
        </w:rPr>
        <w:t>loc</w:t>
      </w:r>
      <w:r>
        <w:t>-behind</w:t>
      </w:r>
      <w:r>
        <w:tab/>
        <w:t>say</w:t>
      </w:r>
      <w:r>
        <w:tab/>
        <w:t>and</w:t>
      </w:r>
      <w:r w:rsidR="00FE4B27">
        <w:tab/>
        <w:t>leave</w:t>
      </w:r>
      <w:r w:rsidR="00FE4B27">
        <w:rPr>
          <w:smallCaps/>
        </w:rPr>
        <w:tab/>
        <w:t>c</w:t>
      </w:r>
    </w:p>
    <w:p w14:paraId="7EC06ACB" w14:textId="77777777" w:rsidR="00800AD8" w:rsidRDefault="00FE4B27" w:rsidP="00FE4B27">
      <w:pPr>
        <w:pStyle w:val="InterlineText"/>
        <w:tabs>
          <w:tab w:val="left" w:pos="533"/>
        </w:tabs>
      </w:pPr>
      <w:r>
        <w:tab/>
        <w:t>mavaday.</w:t>
      </w:r>
    </w:p>
    <w:p w14:paraId="36CDFB36" w14:textId="77777777" w:rsidR="00800AD8" w:rsidRDefault="00FE4B27" w:rsidP="00FE4B27">
      <w:pPr>
        <w:pStyle w:val="InterlineGlossWithTrans"/>
        <w:tabs>
          <w:tab w:val="left" w:pos="533"/>
        </w:tabs>
      </w:pPr>
      <w:r>
        <w:tab/>
        <w:t>ma-vaday</w:t>
      </w:r>
    </w:p>
    <w:p w14:paraId="172B1E10" w14:textId="77777777" w:rsidR="00800AD8" w:rsidRDefault="00FE4B27" w:rsidP="00FE4B27">
      <w:pPr>
        <w:pStyle w:val="InterlineTrans"/>
        <w:tabs>
          <w:tab w:val="left" w:pos="533"/>
        </w:tabs>
      </w:pPr>
      <w:r>
        <w:rPr>
          <w:smallCaps/>
        </w:rPr>
        <w:tab/>
        <w:t>stat</w:t>
      </w:r>
      <w:r>
        <w:t>-separate</w:t>
      </w:r>
    </w:p>
    <w:p w14:paraId="6C2CFE50" w14:textId="77777777" w:rsidR="00800AD8" w:rsidRDefault="00800AD8">
      <w:pPr>
        <w:pStyle w:val="InterlineFree"/>
      </w:pPr>
      <w:r>
        <w:t>“We’ll meet to discuss it later,” they said, and went their separate ways.</w:t>
      </w:r>
    </w:p>
    <w:p w14:paraId="15252D3D" w14:textId="77777777" w:rsidR="00800AD8" w:rsidRDefault="00DC1AE0" w:rsidP="00FE4B27">
      <w:pPr>
        <w:pStyle w:val="InterlineText"/>
        <w:tabs>
          <w:tab w:val="left" w:pos="533"/>
          <w:tab w:val="left" w:pos="1997"/>
          <w:tab w:val="left" w:pos="2771"/>
          <w:tab w:val="left" w:pos="3950"/>
          <w:tab w:val="left" w:pos="4439"/>
          <w:tab w:val="left" w:pos="5663"/>
          <w:tab w:val="left" w:pos="6407"/>
          <w:tab w:val="left" w:pos="6896"/>
          <w:tab w:val="left" w:pos="7400"/>
        </w:tabs>
      </w:pPr>
      <w:r w:rsidRPr="003A1D48">
        <w:rPr>
          <w:rStyle w:val="InterlineTextNumChar"/>
        </w:rPr>
        <w:t>007</w:t>
      </w:r>
      <w:r w:rsidR="00800AD8">
        <w:tab/>
        <w:t>tsuatsuay</w:t>
      </w:r>
      <w:r w:rsidR="00800AD8">
        <w:tab/>
        <w:t>anga</w:t>
      </w:r>
      <w:r w:rsidR="00800AD8">
        <w:tab/>
        <w:t>pagaîu,</w:t>
      </w:r>
      <w:r w:rsidR="00800AD8">
        <w:tab/>
        <w:t>qau</w:t>
      </w:r>
      <w:r w:rsidR="00800AD8">
        <w:tab/>
        <w:t>metsevung</w:t>
      </w:r>
      <w:r w:rsidR="00800AD8">
        <w:tab/>
        <w:t>sema</w:t>
      </w:r>
      <w:r w:rsidR="00800AD8">
        <w:tab/>
        <w:t>zua</w:t>
      </w:r>
      <w:r w:rsidR="00800AD8">
        <w:tab/>
        <w:t>i</w:t>
      </w:r>
      <w:r w:rsidR="00FE4B27">
        <w:tab/>
        <w:t>Pinaqaquîatan.</w:t>
      </w:r>
    </w:p>
    <w:p w14:paraId="4E453F79" w14:textId="77777777" w:rsidR="00800AD8" w:rsidRDefault="00800AD8" w:rsidP="00FE4B27">
      <w:pPr>
        <w:pStyle w:val="InterlineGlossWithTrans"/>
        <w:tabs>
          <w:tab w:val="left" w:pos="533"/>
          <w:tab w:val="left" w:pos="1997"/>
          <w:tab w:val="left" w:pos="2771"/>
          <w:tab w:val="left" w:pos="3950"/>
          <w:tab w:val="left" w:pos="4439"/>
          <w:tab w:val="left" w:pos="5663"/>
          <w:tab w:val="left" w:pos="6407"/>
          <w:tab w:val="left" w:pos="6896"/>
          <w:tab w:val="left" w:pos="7400"/>
        </w:tabs>
      </w:pPr>
      <w:r>
        <w:tab/>
        <w:t>tsua-tsuay</w:t>
      </w:r>
      <w:r>
        <w:tab/>
        <w:t>anga</w:t>
      </w:r>
      <w:r>
        <w:tab/>
        <w:t>pa-gaîu</w:t>
      </w:r>
      <w:r>
        <w:tab/>
        <w:t>qau</w:t>
      </w:r>
      <w:r>
        <w:tab/>
        <w:t>me-tsevung</w:t>
      </w:r>
      <w:r>
        <w:tab/>
        <w:t>em=sa</w:t>
      </w:r>
      <w:r>
        <w:tab/>
        <w:t>zua</w:t>
      </w:r>
      <w:r>
        <w:tab/>
        <w:t>i</w:t>
      </w:r>
      <w:r w:rsidR="00FE4B27">
        <w:tab/>
        <w:t>Pinaqaquîatan</w:t>
      </w:r>
    </w:p>
    <w:p w14:paraId="51A0D548" w14:textId="77777777" w:rsidR="00800AD8" w:rsidRDefault="00800AD8" w:rsidP="00FE4B27">
      <w:pPr>
        <w:pStyle w:val="InterlineTrans"/>
        <w:tabs>
          <w:tab w:val="left" w:pos="533"/>
          <w:tab w:val="left" w:pos="1997"/>
          <w:tab w:val="left" w:pos="2771"/>
          <w:tab w:val="left" w:pos="3950"/>
          <w:tab w:val="left" w:pos="4439"/>
          <w:tab w:val="left" w:pos="5663"/>
          <w:tab w:val="left" w:pos="6407"/>
          <w:tab w:val="left" w:pos="6896"/>
          <w:tab w:val="left" w:pos="7400"/>
        </w:tabs>
      </w:pPr>
      <w:r>
        <w:tab/>
      </w:r>
      <w:r>
        <w:rPr>
          <w:smallCaps/>
        </w:rPr>
        <w:t>red</w:t>
      </w:r>
      <w:r>
        <w:t>-long.time</w:t>
      </w:r>
      <w:r>
        <w:tab/>
        <w:t>indeed</w:t>
      </w:r>
      <w:r>
        <w:tab/>
        <w:t>cause-slow</w:t>
      </w:r>
      <w:r>
        <w:tab/>
        <w:t>so</w:t>
      </w:r>
      <w:r>
        <w:tab/>
      </w:r>
      <w:r>
        <w:rPr>
          <w:smallCaps/>
        </w:rPr>
        <w:t>af</w:t>
      </w:r>
      <w:r>
        <w:t>-meet</w:t>
      </w:r>
      <w:r>
        <w:tab/>
      </w:r>
      <w:r>
        <w:rPr>
          <w:smallCaps/>
        </w:rPr>
        <w:t>af</w:t>
      </w:r>
      <w:r>
        <w:t>=go</w:t>
      </w:r>
      <w:r>
        <w:tab/>
        <w:t>that</w:t>
      </w:r>
      <w:r>
        <w:tab/>
      </w:r>
      <w:r>
        <w:rPr>
          <w:smallCaps/>
        </w:rPr>
        <w:t>loc</w:t>
      </w:r>
      <w:r w:rsidR="00FE4B27">
        <w:tab/>
        <w:t>(place)</w:t>
      </w:r>
    </w:p>
    <w:p w14:paraId="2222FA35" w14:textId="77777777" w:rsidR="00800AD8" w:rsidRDefault="00800AD8">
      <w:pPr>
        <w:pStyle w:val="InterlineFree"/>
      </w:pPr>
      <w:r>
        <w:t>After quite a little time they met at Pinaqaquîatan.</w:t>
      </w:r>
    </w:p>
    <w:p w14:paraId="32E58EEF" w14:textId="77777777" w:rsidR="00800AD8" w:rsidRDefault="00DC1AE0" w:rsidP="00FE4B27">
      <w:pPr>
        <w:pStyle w:val="InterlineText"/>
        <w:tabs>
          <w:tab w:val="left" w:pos="533"/>
          <w:tab w:val="left" w:pos="1712"/>
          <w:tab w:val="left" w:pos="2156"/>
          <w:tab w:val="left" w:pos="3125"/>
          <w:tab w:val="left" w:pos="3389"/>
          <w:tab w:val="left" w:pos="4418"/>
          <w:tab w:val="left" w:pos="5477"/>
          <w:tab w:val="left" w:pos="6401"/>
        </w:tabs>
      </w:pPr>
      <w:r w:rsidRPr="003A1D48">
        <w:rPr>
          <w:rStyle w:val="InterlineTextNumChar"/>
        </w:rPr>
        <w:lastRenderedPageBreak/>
        <w:t>008</w:t>
      </w:r>
      <w:r w:rsidR="00800AD8">
        <w:tab/>
        <w:t>matsidiî</w:t>
      </w:r>
      <w:r w:rsidR="00800AD8">
        <w:tab/>
        <w:t>ti</w:t>
      </w:r>
      <w:r w:rsidR="00800AD8">
        <w:tab/>
        <w:t>Sapayas;</w:t>
      </w:r>
      <w:r w:rsidR="00800AD8">
        <w:tab/>
        <w:t>a</w:t>
      </w:r>
      <w:r w:rsidR="00800AD8">
        <w:tab/>
        <w:t>se</w:t>
      </w:r>
      <w:r w:rsidR="00800AD8">
        <w:tab/>
        <w:t>Vulavulat</w:t>
      </w:r>
      <w:r w:rsidR="00800AD8">
        <w:tab/>
        <w:t>izua</w:t>
      </w:r>
      <w:r w:rsidR="00FE4B27">
        <w:tab/>
        <w:t>mapuîat.</w:t>
      </w:r>
    </w:p>
    <w:p w14:paraId="2BA92BD6" w14:textId="77777777" w:rsidR="00800AD8" w:rsidRDefault="00800AD8" w:rsidP="00FE4B27">
      <w:pPr>
        <w:pStyle w:val="InterlineGlossWithTrans"/>
        <w:tabs>
          <w:tab w:val="left" w:pos="533"/>
          <w:tab w:val="left" w:pos="1712"/>
          <w:tab w:val="left" w:pos="2156"/>
          <w:tab w:val="left" w:pos="3125"/>
          <w:tab w:val="left" w:pos="3389"/>
          <w:tab w:val="left" w:pos="4418"/>
          <w:tab w:val="left" w:pos="5477"/>
          <w:tab w:val="left" w:pos="6401"/>
        </w:tabs>
      </w:pPr>
      <w:r>
        <w:tab/>
        <w:t>ma-tsidiî</w:t>
      </w:r>
      <w:r>
        <w:tab/>
        <w:t>ti</w:t>
      </w:r>
      <w:r>
        <w:tab/>
        <w:t>Sapayas</w:t>
      </w:r>
      <w:r>
        <w:tab/>
        <w:t>a</w:t>
      </w:r>
      <w:r>
        <w:tab/>
        <w:t>se</w:t>
      </w:r>
      <w:r>
        <w:tab/>
        <w:t>Vulavulat</w:t>
      </w:r>
      <w:r>
        <w:tab/>
        <w:t>i-zua</w:t>
      </w:r>
      <w:r w:rsidR="00FE4B27">
        <w:tab/>
        <w:t>ma-puîat</w:t>
      </w:r>
    </w:p>
    <w:p w14:paraId="14036F63" w14:textId="77777777" w:rsidR="00800AD8" w:rsidRDefault="00800AD8" w:rsidP="00FE4B27">
      <w:pPr>
        <w:pStyle w:val="InterlineTrans"/>
        <w:tabs>
          <w:tab w:val="left" w:pos="533"/>
          <w:tab w:val="left" w:pos="1712"/>
          <w:tab w:val="left" w:pos="2156"/>
          <w:tab w:val="left" w:pos="3125"/>
          <w:tab w:val="left" w:pos="3389"/>
          <w:tab w:val="left" w:pos="4418"/>
          <w:tab w:val="left" w:pos="5477"/>
          <w:tab w:val="left" w:pos="6401"/>
        </w:tabs>
      </w:pPr>
      <w:r>
        <w:tab/>
      </w:r>
      <w:r>
        <w:rPr>
          <w:smallCaps/>
        </w:rPr>
        <w:t>stat</w:t>
      </w:r>
      <w:r>
        <w:t>-alone</w:t>
      </w:r>
      <w:r>
        <w:tab/>
      </w:r>
      <w:r>
        <w:rPr>
          <w:smallCaps/>
        </w:rPr>
        <w:t>f.h</w:t>
      </w:r>
      <w:r>
        <w:tab/>
        <w:t>(name)</w:t>
      </w:r>
      <w:r>
        <w:rPr>
          <w:smallCaps/>
        </w:rPr>
        <w:tab/>
        <w:t>c</w:t>
      </w:r>
      <w:r>
        <w:rPr>
          <w:smallCaps/>
        </w:rPr>
        <w:tab/>
      </w:r>
      <w:r>
        <w:t>person.of</w:t>
      </w:r>
      <w:r>
        <w:tab/>
        <w:t>(place)</w:t>
      </w:r>
      <w:r>
        <w:tab/>
      </w:r>
      <w:r>
        <w:rPr>
          <w:smallCaps/>
        </w:rPr>
        <w:t>loc</w:t>
      </w:r>
      <w:r>
        <w:t>-that</w:t>
      </w:r>
      <w:r w:rsidR="00FE4B27">
        <w:tab/>
      </w:r>
      <w:r w:rsidR="00FE4B27">
        <w:rPr>
          <w:smallCaps/>
        </w:rPr>
        <w:t>num</w:t>
      </w:r>
      <w:r w:rsidR="00FE4B27">
        <w:t>-all</w:t>
      </w:r>
    </w:p>
    <w:p w14:paraId="62D4D6BF" w14:textId="77777777" w:rsidR="00800AD8" w:rsidRDefault="00800AD8">
      <w:pPr>
        <w:pStyle w:val="InterlineFree"/>
      </w:pPr>
      <w:r>
        <w:t>Sapayas was on his own, but all the Vulavulat people were there.</w:t>
      </w:r>
    </w:p>
    <w:p w14:paraId="1A3F368E" w14:textId="77777777" w:rsidR="00800AD8" w:rsidRDefault="00DC1AE0" w:rsidP="00FE4B27">
      <w:pPr>
        <w:pStyle w:val="InterlineText"/>
        <w:tabs>
          <w:tab w:val="left" w:pos="533"/>
          <w:tab w:val="left" w:pos="2597"/>
          <w:tab w:val="left" w:pos="3101"/>
          <w:tab w:val="left" w:pos="4760"/>
          <w:tab w:val="left" w:pos="5234"/>
          <w:tab w:val="left" w:pos="5678"/>
        </w:tabs>
      </w:pPr>
      <w:r w:rsidRPr="003A1D48">
        <w:rPr>
          <w:rStyle w:val="InterlineTextNumChar"/>
        </w:rPr>
        <w:t>009</w:t>
      </w:r>
      <w:r w:rsidR="00800AD8">
        <w:tab/>
        <w:t>“kaîavari</w:t>
      </w:r>
      <w:r w:rsidR="00800AD8">
        <w:tab/>
        <w:t>tua</w:t>
      </w:r>
      <w:r w:rsidR="00800AD8">
        <w:tab/>
        <w:t>kadjunangan,”</w:t>
      </w:r>
      <w:r w:rsidR="00800AD8">
        <w:tab/>
        <w:t>aya</w:t>
      </w:r>
      <w:r w:rsidR="00800AD8">
        <w:tab/>
        <w:t>ti</w:t>
      </w:r>
      <w:r w:rsidR="00800AD8">
        <w:tab/>
        <w:t>Sapayas.</w:t>
      </w:r>
    </w:p>
    <w:p w14:paraId="061C9EE9" w14:textId="77777777" w:rsidR="00800AD8" w:rsidRDefault="00800AD8" w:rsidP="00FE4B27">
      <w:pPr>
        <w:pStyle w:val="InterlineGlossWithTrans"/>
        <w:tabs>
          <w:tab w:val="left" w:pos="533"/>
          <w:tab w:val="left" w:pos="2597"/>
          <w:tab w:val="left" w:pos="3101"/>
          <w:tab w:val="left" w:pos="4760"/>
          <w:tab w:val="left" w:pos="5234"/>
          <w:tab w:val="left" w:pos="5678"/>
        </w:tabs>
      </w:pPr>
      <w:r>
        <w:tab/>
        <w:t>ka-îavar-i</w:t>
      </w:r>
      <w:r>
        <w:tab/>
        <w:t>tua</w:t>
      </w:r>
      <w:r>
        <w:tab/>
        <w:t>ka-djunang-an</w:t>
      </w:r>
      <w:r>
        <w:tab/>
        <w:t>aya</w:t>
      </w:r>
      <w:r>
        <w:tab/>
        <w:t>ti</w:t>
      </w:r>
      <w:r>
        <w:tab/>
        <w:t>Sapayas</w:t>
      </w:r>
    </w:p>
    <w:p w14:paraId="13090266" w14:textId="77777777" w:rsidR="00800AD8" w:rsidRDefault="00800AD8" w:rsidP="00FE4B27">
      <w:pPr>
        <w:pStyle w:val="InterlineTrans"/>
        <w:tabs>
          <w:tab w:val="left" w:pos="533"/>
          <w:tab w:val="left" w:pos="2597"/>
          <w:tab w:val="left" w:pos="3101"/>
          <w:tab w:val="left" w:pos="4760"/>
          <w:tab w:val="left" w:pos="5234"/>
          <w:tab w:val="left" w:pos="5678"/>
        </w:tabs>
      </w:pPr>
      <w:r>
        <w:tab/>
        <w:t>become-speak-</w:t>
      </w:r>
      <w:r>
        <w:rPr>
          <w:smallCaps/>
        </w:rPr>
        <w:t>hort</w:t>
      </w:r>
      <w:r>
        <w:tab/>
      </w:r>
      <w:r>
        <w:rPr>
          <w:smallCaps/>
        </w:rPr>
        <w:t>obl</w:t>
      </w:r>
      <w:r>
        <w:tab/>
        <w:t>main-earth-</w:t>
      </w:r>
      <w:r>
        <w:rPr>
          <w:smallCaps/>
        </w:rPr>
        <w:t>nom</w:t>
      </w:r>
      <w:r>
        <w:tab/>
        <w:t>say</w:t>
      </w:r>
      <w:r>
        <w:tab/>
      </w:r>
      <w:r>
        <w:rPr>
          <w:smallCaps/>
        </w:rPr>
        <w:t>f.h</w:t>
      </w:r>
      <w:r>
        <w:tab/>
        <w:t>(name)</w:t>
      </w:r>
    </w:p>
    <w:p w14:paraId="5BADCDE8" w14:textId="77777777" w:rsidR="00800AD8" w:rsidRDefault="00800AD8">
      <w:pPr>
        <w:pStyle w:val="InterlineFree"/>
      </w:pPr>
      <w:r>
        <w:t>“Let’s discuss the land,” said Sapayas.</w:t>
      </w:r>
    </w:p>
    <w:p w14:paraId="35C128BB" w14:textId="77777777" w:rsidR="00800AD8" w:rsidRDefault="00DC1AE0" w:rsidP="00FE4B27">
      <w:pPr>
        <w:pStyle w:val="InterlineText"/>
        <w:tabs>
          <w:tab w:val="left" w:pos="533"/>
          <w:tab w:val="left" w:pos="1022"/>
          <w:tab w:val="left" w:pos="2081"/>
          <w:tab w:val="left" w:pos="4265"/>
          <w:tab w:val="left" w:pos="4739"/>
          <w:tab w:val="left" w:pos="5333"/>
        </w:tabs>
      </w:pPr>
      <w:r w:rsidRPr="003A1D48">
        <w:rPr>
          <w:rStyle w:val="InterlineTextNumChar"/>
        </w:rPr>
        <w:t>010</w:t>
      </w:r>
      <w:r w:rsidR="00800AD8">
        <w:tab/>
        <w:t>qau</w:t>
      </w:r>
      <w:r w:rsidR="00800AD8">
        <w:tab/>
        <w:t>“idu,</w:t>
      </w:r>
      <w:r w:rsidR="00800AD8">
        <w:tab/>
        <w:t>paqaqetsi-i,”</w:t>
      </w:r>
      <w:r w:rsidR="00800AD8">
        <w:tab/>
        <w:t>aya</w:t>
      </w:r>
      <w:r w:rsidR="00800AD8">
        <w:tab/>
        <w:t>îa</w:t>
      </w:r>
      <w:r w:rsidR="00800AD8">
        <w:tab/>
        <w:t>Qavulung.</w:t>
      </w:r>
    </w:p>
    <w:p w14:paraId="4E44538B" w14:textId="77777777" w:rsidR="00800AD8" w:rsidRDefault="00800AD8" w:rsidP="00FE4B27">
      <w:pPr>
        <w:pStyle w:val="InterlineGlossWithTrans"/>
        <w:tabs>
          <w:tab w:val="left" w:pos="533"/>
          <w:tab w:val="left" w:pos="1022"/>
          <w:tab w:val="left" w:pos="2081"/>
          <w:tab w:val="left" w:pos="4265"/>
          <w:tab w:val="left" w:pos="4739"/>
          <w:tab w:val="left" w:pos="5333"/>
        </w:tabs>
      </w:pPr>
      <w:r>
        <w:tab/>
        <w:t>qau</w:t>
      </w:r>
      <w:r>
        <w:tab/>
        <w:t>id-u</w:t>
      </w:r>
      <w:r>
        <w:tab/>
        <w:t>pa-qa-qetsi-i</w:t>
      </w:r>
      <w:r>
        <w:tab/>
        <w:t>aya</w:t>
      </w:r>
      <w:r>
        <w:tab/>
        <w:t>îa</w:t>
      </w:r>
      <w:r>
        <w:tab/>
        <w:t>Qavulung</w:t>
      </w:r>
    </w:p>
    <w:p w14:paraId="2E45CB85" w14:textId="77777777" w:rsidR="00800AD8" w:rsidRDefault="00800AD8" w:rsidP="00FE4B27">
      <w:pPr>
        <w:pStyle w:val="InterlineTrans"/>
        <w:tabs>
          <w:tab w:val="left" w:pos="533"/>
          <w:tab w:val="left" w:pos="1022"/>
          <w:tab w:val="left" w:pos="2081"/>
          <w:tab w:val="left" w:pos="4265"/>
          <w:tab w:val="left" w:pos="4739"/>
          <w:tab w:val="left" w:pos="5333"/>
        </w:tabs>
      </w:pPr>
      <w:r>
        <w:tab/>
        <w:t>so</w:t>
      </w:r>
      <w:r>
        <w:tab/>
        <w:t>come-</w:t>
      </w:r>
      <w:r>
        <w:rPr>
          <w:smallCaps/>
        </w:rPr>
        <w:t>imp</w:t>
      </w:r>
      <w:r>
        <w:tab/>
        <w:t>cause-</w:t>
      </w:r>
      <w:r>
        <w:rPr>
          <w:smallCaps/>
        </w:rPr>
        <w:t>red</w:t>
      </w:r>
      <w:r>
        <w:t>-fight-</w:t>
      </w:r>
      <w:r>
        <w:rPr>
          <w:smallCaps/>
        </w:rPr>
        <w:t>hort</w:t>
      </w:r>
      <w:r>
        <w:tab/>
        <w:t>say</w:t>
      </w:r>
      <w:r>
        <w:tab/>
        <w:t>class</w:t>
      </w:r>
      <w:r>
        <w:tab/>
        <w:t>(name)</w:t>
      </w:r>
    </w:p>
    <w:p w14:paraId="469D86DB" w14:textId="77777777" w:rsidR="00800AD8" w:rsidRDefault="00800AD8">
      <w:pPr>
        <w:pStyle w:val="InterlineFree"/>
      </w:pPr>
      <w:r>
        <w:t>But the Qavulung family said, “Come on, let’s fight!”</w:t>
      </w:r>
    </w:p>
    <w:p w14:paraId="244B5BB9" w14:textId="77777777" w:rsidR="00800AD8" w:rsidRDefault="00DC1AE0" w:rsidP="00FE4B27">
      <w:pPr>
        <w:pStyle w:val="InterlineText"/>
        <w:tabs>
          <w:tab w:val="left" w:pos="533"/>
          <w:tab w:val="left" w:pos="1022"/>
          <w:tab w:val="left" w:pos="2036"/>
          <w:tab w:val="left" w:pos="2480"/>
        </w:tabs>
      </w:pPr>
      <w:r w:rsidRPr="003A1D48">
        <w:rPr>
          <w:rStyle w:val="InterlineTextNumChar"/>
        </w:rPr>
        <w:t>011</w:t>
      </w:r>
      <w:r w:rsidR="00800AD8">
        <w:tab/>
        <w:t>qau</w:t>
      </w:r>
      <w:r w:rsidR="00800AD8">
        <w:tab/>
        <w:t>panaqen</w:t>
      </w:r>
      <w:r w:rsidR="00800AD8">
        <w:tab/>
        <w:t>ti</w:t>
      </w:r>
      <w:r w:rsidR="00800AD8">
        <w:tab/>
        <w:t>Sapayas.</w:t>
      </w:r>
    </w:p>
    <w:p w14:paraId="7A0A8BB7" w14:textId="77777777" w:rsidR="00800AD8" w:rsidRDefault="00800AD8" w:rsidP="00FE4B27">
      <w:pPr>
        <w:pStyle w:val="InterlineGlossWithTrans"/>
        <w:tabs>
          <w:tab w:val="left" w:pos="533"/>
          <w:tab w:val="left" w:pos="1022"/>
          <w:tab w:val="left" w:pos="2036"/>
          <w:tab w:val="left" w:pos="2480"/>
        </w:tabs>
      </w:pPr>
      <w:r>
        <w:tab/>
        <w:t>qau</w:t>
      </w:r>
      <w:r>
        <w:tab/>
        <w:t>panaq-en</w:t>
      </w:r>
      <w:r>
        <w:tab/>
        <w:t>ti</w:t>
      </w:r>
      <w:r>
        <w:tab/>
        <w:t>Sapayas</w:t>
      </w:r>
    </w:p>
    <w:p w14:paraId="019EDE93" w14:textId="77777777" w:rsidR="00800AD8" w:rsidRDefault="00800AD8" w:rsidP="00B76180">
      <w:pPr>
        <w:pStyle w:val="InterlineTransNoFree"/>
        <w:tabs>
          <w:tab w:val="left" w:pos="1022"/>
          <w:tab w:val="left" w:pos="2036"/>
          <w:tab w:val="left" w:pos="2480"/>
          <w:tab w:val="right" w:pos="8789"/>
        </w:tabs>
      </w:pPr>
      <w:r>
        <w:tab/>
        <w:t>so</w:t>
      </w:r>
      <w:r>
        <w:tab/>
        <w:t>arrow-</w:t>
      </w:r>
      <w:r>
        <w:rPr>
          <w:smallCaps/>
        </w:rPr>
        <w:t>pf</w:t>
      </w:r>
      <w:r>
        <w:tab/>
      </w:r>
      <w:r>
        <w:rPr>
          <w:smallCaps/>
        </w:rPr>
        <w:t>f.h</w:t>
      </w:r>
      <w:r>
        <w:tab/>
        <w:t>(name)</w:t>
      </w:r>
      <w:r w:rsidR="00FE4B27">
        <w:tab/>
        <w:t>Sapayas was shot at.</w:t>
      </w:r>
    </w:p>
    <w:p w14:paraId="46CD60E1" w14:textId="77777777" w:rsidR="00800AD8" w:rsidRDefault="00DC1AE0" w:rsidP="00FE4B27">
      <w:pPr>
        <w:pStyle w:val="InterlineText"/>
        <w:tabs>
          <w:tab w:val="left" w:pos="533"/>
          <w:tab w:val="left" w:pos="1292"/>
        </w:tabs>
      </w:pPr>
      <w:r w:rsidRPr="003A1D48">
        <w:rPr>
          <w:rStyle w:val="InterlineTextNumChar"/>
        </w:rPr>
        <w:t>012</w:t>
      </w:r>
      <w:r w:rsidR="00800AD8">
        <w:tab/>
        <w:t>“maya</w:t>
      </w:r>
      <w:r w:rsidR="00800AD8">
        <w:tab/>
        <w:t>penanaq.</w:t>
      </w:r>
    </w:p>
    <w:p w14:paraId="500A6969" w14:textId="77777777" w:rsidR="00800AD8" w:rsidRDefault="00800AD8" w:rsidP="00FE4B27">
      <w:pPr>
        <w:pStyle w:val="InterlineGlossWithTrans"/>
        <w:tabs>
          <w:tab w:val="left" w:pos="533"/>
          <w:tab w:val="left" w:pos="1292"/>
        </w:tabs>
      </w:pPr>
      <w:r>
        <w:tab/>
        <w:t>maya</w:t>
      </w:r>
      <w:r>
        <w:tab/>
        <w:t>en=panaq</w:t>
      </w:r>
    </w:p>
    <w:p w14:paraId="3A7AC600" w14:textId="77777777" w:rsidR="00800AD8" w:rsidRDefault="00800AD8" w:rsidP="00B76180">
      <w:pPr>
        <w:pStyle w:val="InterlineTransNoFree"/>
        <w:tabs>
          <w:tab w:val="left" w:pos="1292"/>
          <w:tab w:val="right" w:pos="8789"/>
        </w:tabs>
      </w:pPr>
      <w:r>
        <w:tab/>
        <w:t>don’t</w:t>
      </w:r>
      <w:r>
        <w:tab/>
      </w:r>
      <w:r>
        <w:rPr>
          <w:smallCaps/>
        </w:rPr>
        <w:t>af</w:t>
      </w:r>
      <w:r>
        <w:t>=arrow</w:t>
      </w:r>
      <w:r w:rsidR="00FE4B27">
        <w:tab/>
        <w:t>“Don’t shoot!</w:t>
      </w:r>
    </w:p>
    <w:p w14:paraId="130AB436" w14:textId="77777777" w:rsidR="00800AD8" w:rsidRDefault="00DC1AE0" w:rsidP="00FE4B27">
      <w:pPr>
        <w:pStyle w:val="InterlineText"/>
        <w:tabs>
          <w:tab w:val="left" w:pos="533"/>
          <w:tab w:val="left" w:pos="2597"/>
          <w:tab w:val="left" w:pos="3071"/>
          <w:tab w:val="left" w:pos="3515"/>
        </w:tabs>
      </w:pPr>
      <w:r w:rsidRPr="003A1D48">
        <w:rPr>
          <w:rStyle w:val="InterlineTextNumChar"/>
        </w:rPr>
        <w:t>013</w:t>
      </w:r>
      <w:r w:rsidR="00800AD8">
        <w:tab/>
        <w:t>kaîavari,”</w:t>
      </w:r>
      <w:r w:rsidR="00800AD8">
        <w:tab/>
        <w:t>aya</w:t>
      </w:r>
      <w:r w:rsidR="00800AD8">
        <w:tab/>
        <w:t>ti</w:t>
      </w:r>
      <w:r w:rsidR="00800AD8">
        <w:tab/>
        <w:t>Sapayas.</w:t>
      </w:r>
    </w:p>
    <w:p w14:paraId="1CB036AA" w14:textId="77777777" w:rsidR="00800AD8" w:rsidRDefault="00800AD8" w:rsidP="00FE4B27">
      <w:pPr>
        <w:pStyle w:val="InterlineGlossWithTrans"/>
        <w:tabs>
          <w:tab w:val="left" w:pos="533"/>
          <w:tab w:val="left" w:pos="2597"/>
          <w:tab w:val="left" w:pos="3071"/>
          <w:tab w:val="left" w:pos="3515"/>
        </w:tabs>
      </w:pPr>
      <w:r>
        <w:tab/>
        <w:t>ka-îavar-i</w:t>
      </w:r>
      <w:r>
        <w:tab/>
        <w:t>aya</w:t>
      </w:r>
      <w:r>
        <w:tab/>
        <w:t>ti</w:t>
      </w:r>
      <w:r>
        <w:tab/>
        <w:t>Sapayas</w:t>
      </w:r>
    </w:p>
    <w:p w14:paraId="2F2DD054" w14:textId="77777777" w:rsidR="00800AD8" w:rsidRDefault="00800AD8" w:rsidP="00B76180">
      <w:pPr>
        <w:pStyle w:val="InterlineTransNoFree"/>
        <w:tabs>
          <w:tab w:val="left" w:pos="2597"/>
          <w:tab w:val="left" w:pos="3071"/>
          <w:tab w:val="left" w:pos="3515"/>
          <w:tab w:val="right" w:pos="8789"/>
        </w:tabs>
      </w:pPr>
      <w:r>
        <w:tab/>
        <w:t>become-speak-</w:t>
      </w:r>
      <w:r>
        <w:rPr>
          <w:smallCaps/>
        </w:rPr>
        <w:t>hort</w:t>
      </w:r>
      <w:r>
        <w:tab/>
        <w:t>say</w:t>
      </w:r>
      <w:r>
        <w:tab/>
      </w:r>
      <w:r>
        <w:rPr>
          <w:smallCaps/>
        </w:rPr>
        <w:t>f.h</w:t>
      </w:r>
      <w:r>
        <w:tab/>
        <w:t>(name)</w:t>
      </w:r>
      <w:r w:rsidR="00FE4B27">
        <w:tab/>
        <w:t>Let’s talk,” said Sapayas.</w:t>
      </w:r>
    </w:p>
    <w:p w14:paraId="0B9E05AE" w14:textId="77777777" w:rsidR="00800AD8" w:rsidRDefault="00DC1AE0" w:rsidP="00FE4B27">
      <w:pPr>
        <w:pStyle w:val="InterlineText"/>
        <w:tabs>
          <w:tab w:val="left" w:pos="533"/>
          <w:tab w:val="left" w:pos="977"/>
          <w:tab w:val="left" w:pos="1916"/>
          <w:tab w:val="left" w:pos="4355"/>
          <w:tab w:val="left" w:pos="4619"/>
        </w:tabs>
      </w:pPr>
      <w:r w:rsidRPr="003A1D48">
        <w:rPr>
          <w:rStyle w:val="InterlineTextNumChar"/>
        </w:rPr>
        <w:t>014</w:t>
      </w:r>
      <w:r w:rsidR="00800AD8">
        <w:tab/>
        <w:t>ini</w:t>
      </w:r>
      <w:r w:rsidR="00800AD8">
        <w:tab/>
        <w:t>langeda;</w:t>
      </w:r>
      <w:r w:rsidR="00800AD8">
        <w:tab/>
        <w:t>kamayan</w:t>
      </w:r>
      <w:r w:rsidR="00800AD8">
        <w:tab/>
        <w:t>a</w:t>
      </w:r>
      <w:r w:rsidR="00800AD8">
        <w:tab/>
        <w:t>panaq.</w:t>
      </w:r>
    </w:p>
    <w:p w14:paraId="484C8B8C" w14:textId="77777777" w:rsidR="00800AD8" w:rsidRDefault="00800AD8" w:rsidP="00FE4B27">
      <w:pPr>
        <w:pStyle w:val="InterlineGlossWithTrans"/>
        <w:tabs>
          <w:tab w:val="left" w:pos="533"/>
          <w:tab w:val="left" w:pos="977"/>
          <w:tab w:val="left" w:pos="1916"/>
          <w:tab w:val="left" w:pos="4355"/>
          <w:tab w:val="left" w:pos="4619"/>
        </w:tabs>
      </w:pPr>
      <w:r>
        <w:tab/>
        <w:t>ini</w:t>
      </w:r>
      <w:r>
        <w:tab/>
        <w:t>langeda</w:t>
      </w:r>
      <w:r>
        <w:tab/>
        <w:t>ka-ma-aya-an</w:t>
      </w:r>
      <w:r>
        <w:tab/>
        <w:t>a</w:t>
      </w:r>
      <w:r>
        <w:tab/>
        <w:t>panaq</w:t>
      </w:r>
    </w:p>
    <w:p w14:paraId="3B926190" w14:textId="77777777" w:rsidR="00800AD8" w:rsidRDefault="00800AD8" w:rsidP="00FE4B27">
      <w:pPr>
        <w:pStyle w:val="InterlineTrans"/>
        <w:tabs>
          <w:tab w:val="left" w:pos="533"/>
          <w:tab w:val="left" w:pos="977"/>
          <w:tab w:val="left" w:pos="1916"/>
          <w:tab w:val="left" w:pos="4355"/>
          <w:tab w:val="left" w:pos="4619"/>
        </w:tabs>
      </w:pPr>
      <w:r>
        <w:tab/>
        <w:t>not</w:t>
      </w:r>
      <w:r>
        <w:tab/>
        <w:t>hear</w:t>
      </w:r>
      <w:r>
        <w:tab/>
        <w:t>become-</w:t>
      </w:r>
      <w:r>
        <w:rPr>
          <w:smallCaps/>
        </w:rPr>
        <w:t>stat</w:t>
      </w:r>
      <w:r>
        <w:t>-be.thus-</w:t>
      </w:r>
      <w:r>
        <w:rPr>
          <w:smallCaps/>
        </w:rPr>
        <w:t>lf</w:t>
      </w:r>
      <w:r>
        <w:rPr>
          <w:smallCaps/>
        </w:rPr>
        <w:tab/>
        <w:t>c</w:t>
      </w:r>
      <w:r>
        <w:rPr>
          <w:smallCaps/>
        </w:rPr>
        <w:tab/>
      </w:r>
      <w:r>
        <w:t>arrow</w:t>
      </w:r>
    </w:p>
    <w:p w14:paraId="79B593C5" w14:textId="77777777" w:rsidR="00800AD8" w:rsidRDefault="00800AD8">
      <w:pPr>
        <w:pStyle w:val="InterlineFree"/>
      </w:pPr>
      <w:r>
        <w:t>They didn’t listen, and kept on shooting.</w:t>
      </w:r>
    </w:p>
    <w:p w14:paraId="45F2F131" w14:textId="77777777" w:rsidR="00800AD8" w:rsidRDefault="00DC1AE0" w:rsidP="00FE4B27">
      <w:pPr>
        <w:pStyle w:val="InterlineText"/>
        <w:tabs>
          <w:tab w:val="left" w:pos="533"/>
          <w:tab w:val="left" w:pos="797"/>
          <w:tab w:val="left" w:pos="1451"/>
          <w:tab w:val="left" w:pos="2465"/>
          <w:tab w:val="left" w:pos="3029"/>
          <w:tab w:val="left" w:pos="3473"/>
          <w:tab w:val="left" w:pos="4442"/>
          <w:tab w:val="left" w:pos="4886"/>
        </w:tabs>
      </w:pPr>
      <w:r w:rsidRPr="003A1D48">
        <w:rPr>
          <w:rStyle w:val="InterlineTextNumChar"/>
        </w:rPr>
        <w:t>015</w:t>
      </w:r>
      <w:r w:rsidR="00800AD8">
        <w:tab/>
        <w:t>a</w:t>
      </w:r>
      <w:r w:rsidR="00800AD8">
        <w:tab/>
        <w:t>nu</w:t>
      </w:r>
      <w:r w:rsidR="00800AD8">
        <w:tab/>
        <w:t>panaqen,</w:t>
      </w:r>
      <w:r w:rsidR="00800AD8">
        <w:tab/>
        <w:t>ipuq</w:t>
      </w:r>
      <w:r w:rsidR="00800AD8">
        <w:tab/>
        <w:t>ti</w:t>
      </w:r>
      <w:r w:rsidR="00800AD8">
        <w:tab/>
        <w:t>Sapayas;</w:t>
      </w:r>
      <w:r w:rsidR="00800AD8">
        <w:tab/>
        <w:t>ini</w:t>
      </w:r>
      <w:r w:rsidR="00800AD8">
        <w:tab/>
        <w:t>kadjameq.</w:t>
      </w:r>
    </w:p>
    <w:p w14:paraId="141BABC3" w14:textId="77777777" w:rsidR="00800AD8" w:rsidRDefault="00800AD8" w:rsidP="00FE4B27">
      <w:pPr>
        <w:pStyle w:val="InterlineGlossWithTrans"/>
        <w:tabs>
          <w:tab w:val="left" w:pos="533"/>
          <w:tab w:val="left" w:pos="797"/>
          <w:tab w:val="left" w:pos="1451"/>
          <w:tab w:val="left" w:pos="2465"/>
          <w:tab w:val="left" w:pos="3029"/>
          <w:tab w:val="left" w:pos="3473"/>
          <w:tab w:val="left" w:pos="4442"/>
          <w:tab w:val="left" w:pos="4886"/>
        </w:tabs>
      </w:pPr>
      <w:r>
        <w:tab/>
        <w:t>a</w:t>
      </w:r>
      <w:r>
        <w:tab/>
        <w:t>nu</w:t>
      </w:r>
      <w:r>
        <w:tab/>
        <w:t>panaq-en</w:t>
      </w:r>
      <w:r>
        <w:tab/>
        <w:t>ipuq</w:t>
      </w:r>
      <w:r>
        <w:tab/>
        <w:t>ti</w:t>
      </w:r>
      <w:r>
        <w:tab/>
        <w:t>Sapayas</w:t>
      </w:r>
      <w:r>
        <w:tab/>
        <w:t>ini</w:t>
      </w:r>
      <w:r>
        <w:tab/>
        <w:t>ka-djameq</w:t>
      </w:r>
    </w:p>
    <w:p w14:paraId="04990BD8" w14:textId="77777777" w:rsidR="00800AD8" w:rsidRDefault="00800AD8" w:rsidP="00FE4B27">
      <w:pPr>
        <w:pStyle w:val="InterlineTrans"/>
        <w:tabs>
          <w:tab w:val="left" w:pos="533"/>
          <w:tab w:val="left" w:pos="797"/>
          <w:tab w:val="left" w:pos="1451"/>
          <w:tab w:val="left" w:pos="2465"/>
          <w:tab w:val="left" w:pos="3029"/>
          <w:tab w:val="left" w:pos="3473"/>
          <w:tab w:val="left" w:pos="4442"/>
          <w:tab w:val="left" w:pos="4886"/>
        </w:tabs>
      </w:pPr>
      <w:r>
        <w:rPr>
          <w:smallCaps/>
        </w:rPr>
        <w:tab/>
        <w:t>c</w:t>
      </w:r>
      <w:r>
        <w:rPr>
          <w:smallCaps/>
        </w:rPr>
        <w:tab/>
      </w:r>
      <w:r>
        <w:t>when</w:t>
      </w:r>
      <w:r>
        <w:tab/>
        <w:t>arrow-</w:t>
      </w:r>
      <w:r>
        <w:rPr>
          <w:smallCaps/>
        </w:rPr>
        <w:t>pf</w:t>
      </w:r>
      <w:r>
        <w:tab/>
        <w:t>fall</w:t>
      </w:r>
      <w:r>
        <w:tab/>
      </w:r>
      <w:r>
        <w:rPr>
          <w:smallCaps/>
        </w:rPr>
        <w:t>f.h</w:t>
      </w:r>
      <w:r>
        <w:tab/>
        <w:t>(name)</w:t>
      </w:r>
      <w:r>
        <w:tab/>
        <w:t>not</w:t>
      </w:r>
      <w:r>
        <w:tab/>
      </w:r>
      <w:r>
        <w:rPr>
          <w:smallCaps/>
        </w:rPr>
        <w:t>stat</w:t>
      </w:r>
      <w:r>
        <w:t>-catch</w:t>
      </w:r>
    </w:p>
    <w:p w14:paraId="7E681330" w14:textId="77777777" w:rsidR="00800AD8" w:rsidRDefault="00800AD8">
      <w:pPr>
        <w:pStyle w:val="InterlineFree"/>
      </w:pPr>
      <w:r>
        <w:t>When he was shot at, Sapayas lay down, and wasn’t hit.</w:t>
      </w:r>
    </w:p>
    <w:p w14:paraId="79B521B4" w14:textId="77777777" w:rsidR="00800AD8" w:rsidRDefault="00DC1AE0" w:rsidP="00FE4B27">
      <w:pPr>
        <w:pStyle w:val="InterlineText"/>
        <w:tabs>
          <w:tab w:val="left" w:pos="533"/>
          <w:tab w:val="left" w:pos="1022"/>
          <w:tab w:val="left" w:pos="1781"/>
        </w:tabs>
      </w:pPr>
      <w:r w:rsidRPr="003A1D48">
        <w:rPr>
          <w:rStyle w:val="InterlineTextNumChar"/>
        </w:rPr>
        <w:t>016</w:t>
      </w:r>
      <w:r w:rsidR="00800AD8">
        <w:tab/>
        <w:t>qau</w:t>
      </w:r>
      <w:r w:rsidR="00800AD8">
        <w:tab/>
        <w:t>“maya</w:t>
      </w:r>
      <w:r w:rsidR="00800AD8">
        <w:tab/>
        <w:t>penanaq.</w:t>
      </w:r>
    </w:p>
    <w:p w14:paraId="34DAED9A" w14:textId="77777777" w:rsidR="00800AD8" w:rsidRDefault="00800AD8" w:rsidP="00FE4B27">
      <w:pPr>
        <w:pStyle w:val="InterlineGlossWithTrans"/>
        <w:tabs>
          <w:tab w:val="left" w:pos="533"/>
          <w:tab w:val="left" w:pos="1022"/>
          <w:tab w:val="left" w:pos="1781"/>
        </w:tabs>
      </w:pPr>
      <w:r>
        <w:tab/>
        <w:t>qau</w:t>
      </w:r>
      <w:r>
        <w:tab/>
        <w:t>maya</w:t>
      </w:r>
      <w:r>
        <w:tab/>
        <w:t>en=panaq</w:t>
      </w:r>
    </w:p>
    <w:p w14:paraId="4DDA067C" w14:textId="77777777" w:rsidR="00800AD8" w:rsidRDefault="00800AD8" w:rsidP="00B76180">
      <w:pPr>
        <w:pStyle w:val="InterlineTransNoFree"/>
        <w:tabs>
          <w:tab w:val="left" w:pos="1022"/>
          <w:tab w:val="left" w:pos="1781"/>
          <w:tab w:val="right" w:pos="8789"/>
        </w:tabs>
      </w:pPr>
      <w:r>
        <w:tab/>
        <w:t>so</w:t>
      </w:r>
      <w:r>
        <w:tab/>
        <w:t>don’t</w:t>
      </w:r>
      <w:r>
        <w:tab/>
      </w:r>
      <w:r>
        <w:rPr>
          <w:smallCaps/>
        </w:rPr>
        <w:t>af</w:t>
      </w:r>
      <w:r>
        <w:t>=arrow</w:t>
      </w:r>
      <w:r w:rsidR="00FE4B27">
        <w:tab/>
        <w:t>“Don’t shoot!</w:t>
      </w:r>
    </w:p>
    <w:p w14:paraId="40379F36" w14:textId="77777777" w:rsidR="00800AD8" w:rsidRDefault="00DC1AE0" w:rsidP="00FE4B27">
      <w:pPr>
        <w:pStyle w:val="InterlineText"/>
        <w:tabs>
          <w:tab w:val="left" w:pos="533"/>
          <w:tab w:val="left" w:pos="2597"/>
          <w:tab w:val="left" w:pos="3071"/>
          <w:tab w:val="left" w:pos="3515"/>
        </w:tabs>
      </w:pPr>
      <w:r w:rsidRPr="003A1D48">
        <w:rPr>
          <w:rStyle w:val="InterlineTextNumChar"/>
        </w:rPr>
        <w:t>017</w:t>
      </w:r>
      <w:r w:rsidR="00800AD8">
        <w:tab/>
        <w:t>kaîavari,”</w:t>
      </w:r>
      <w:r w:rsidR="00800AD8">
        <w:tab/>
        <w:t>aya</w:t>
      </w:r>
      <w:r w:rsidR="00800AD8">
        <w:tab/>
        <w:t>ti</w:t>
      </w:r>
      <w:r w:rsidR="00800AD8">
        <w:tab/>
        <w:t>Sapayas.</w:t>
      </w:r>
    </w:p>
    <w:p w14:paraId="30E39E21" w14:textId="77777777" w:rsidR="00800AD8" w:rsidRDefault="00800AD8" w:rsidP="00FE4B27">
      <w:pPr>
        <w:pStyle w:val="InterlineGlossWithTrans"/>
        <w:tabs>
          <w:tab w:val="left" w:pos="533"/>
          <w:tab w:val="left" w:pos="2597"/>
          <w:tab w:val="left" w:pos="3071"/>
          <w:tab w:val="left" w:pos="3515"/>
        </w:tabs>
      </w:pPr>
      <w:r>
        <w:tab/>
        <w:t>ka-îavar-i</w:t>
      </w:r>
      <w:r>
        <w:tab/>
        <w:t>aya</w:t>
      </w:r>
      <w:r>
        <w:tab/>
        <w:t>ti</w:t>
      </w:r>
      <w:r>
        <w:tab/>
        <w:t>Sapayas</w:t>
      </w:r>
    </w:p>
    <w:p w14:paraId="273624B7" w14:textId="77777777" w:rsidR="00800AD8" w:rsidRDefault="00800AD8" w:rsidP="00B76180">
      <w:pPr>
        <w:pStyle w:val="InterlineTransNoFree"/>
        <w:tabs>
          <w:tab w:val="left" w:pos="2597"/>
          <w:tab w:val="left" w:pos="3071"/>
          <w:tab w:val="left" w:pos="3515"/>
          <w:tab w:val="right" w:pos="8789"/>
        </w:tabs>
      </w:pPr>
      <w:r>
        <w:tab/>
        <w:t>become-speak-</w:t>
      </w:r>
      <w:r>
        <w:rPr>
          <w:smallCaps/>
        </w:rPr>
        <w:t>hort</w:t>
      </w:r>
      <w:r>
        <w:tab/>
        <w:t>say</w:t>
      </w:r>
      <w:r>
        <w:tab/>
      </w:r>
      <w:r>
        <w:rPr>
          <w:smallCaps/>
        </w:rPr>
        <w:t>f.h</w:t>
      </w:r>
      <w:r>
        <w:tab/>
        <w:t>(name)</w:t>
      </w:r>
      <w:r w:rsidR="00FE4B27">
        <w:tab/>
        <w:t>Let’s talk,” said Sapayas.</w:t>
      </w:r>
    </w:p>
    <w:p w14:paraId="632B5A51" w14:textId="77777777" w:rsidR="00800AD8" w:rsidRDefault="00DC1AE0" w:rsidP="00FE4B27">
      <w:pPr>
        <w:pStyle w:val="InterlineText"/>
        <w:tabs>
          <w:tab w:val="left" w:pos="533"/>
          <w:tab w:val="left" w:pos="977"/>
          <w:tab w:val="left" w:pos="1841"/>
          <w:tab w:val="left" w:pos="2435"/>
          <w:tab w:val="left" w:pos="3569"/>
          <w:tab w:val="left" w:pos="6008"/>
          <w:tab w:val="left" w:pos="6272"/>
        </w:tabs>
      </w:pPr>
      <w:r w:rsidRPr="003A1D48">
        <w:rPr>
          <w:rStyle w:val="InterlineTextNumChar"/>
        </w:rPr>
        <w:t>018</w:t>
      </w:r>
      <w:r w:rsidR="00800AD8">
        <w:tab/>
        <w:t>ini</w:t>
      </w:r>
      <w:r w:rsidR="00800AD8">
        <w:tab/>
        <w:t>langeda</w:t>
      </w:r>
      <w:r w:rsidR="00800AD8">
        <w:tab/>
        <w:t>îa</w:t>
      </w:r>
      <w:r w:rsidR="00800AD8">
        <w:tab/>
        <w:t>Qavulung;</w:t>
      </w:r>
      <w:r w:rsidR="00800AD8">
        <w:tab/>
        <w:t>kamayan</w:t>
      </w:r>
      <w:r w:rsidR="00800AD8">
        <w:tab/>
        <w:t>a</w:t>
      </w:r>
      <w:r w:rsidR="00800AD8">
        <w:tab/>
        <w:t>panaq.</w:t>
      </w:r>
    </w:p>
    <w:p w14:paraId="1134CD77" w14:textId="77777777" w:rsidR="00800AD8" w:rsidRDefault="00800AD8" w:rsidP="00FE4B27">
      <w:pPr>
        <w:pStyle w:val="InterlineGlossWithTrans"/>
        <w:tabs>
          <w:tab w:val="left" w:pos="533"/>
          <w:tab w:val="left" w:pos="977"/>
          <w:tab w:val="left" w:pos="1841"/>
          <w:tab w:val="left" w:pos="2435"/>
          <w:tab w:val="left" w:pos="3569"/>
          <w:tab w:val="left" w:pos="6008"/>
          <w:tab w:val="left" w:pos="6272"/>
        </w:tabs>
      </w:pPr>
      <w:r>
        <w:tab/>
        <w:t>ini</w:t>
      </w:r>
      <w:r>
        <w:tab/>
        <w:t>langeda</w:t>
      </w:r>
      <w:r>
        <w:tab/>
        <w:t>îa</w:t>
      </w:r>
      <w:r>
        <w:tab/>
        <w:t>Qavulung</w:t>
      </w:r>
      <w:r>
        <w:tab/>
        <w:t>ka-ma-aya-an</w:t>
      </w:r>
      <w:r>
        <w:tab/>
        <w:t>a</w:t>
      </w:r>
      <w:r>
        <w:tab/>
        <w:t>panaq</w:t>
      </w:r>
    </w:p>
    <w:p w14:paraId="31BB0142" w14:textId="77777777" w:rsidR="00800AD8" w:rsidRDefault="00800AD8" w:rsidP="00FE4B27">
      <w:pPr>
        <w:pStyle w:val="InterlineTrans"/>
        <w:tabs>
          <w:tab w:val="left" w:pos="533"/>
          <w:tab w:val="left" w:pos="977"/>
          <w:tab w:val="left" w:pos="1841"/>
          <w:tab w:val="left" w:pos="2435"/>
          <w:tab w:val="left" w:pos="3569"/>
          <w:tab w:val="left" w:pos="6008"/>
          <w:tab w:val="left" w:pos="6272"/>
        </w:tabs>
      </w:pPr>
      <w:r>
        <w:tab/>
        <w:t>not</w:t>
      </w:r>
      <w:r>
        <w:tab/>
        <w:t>hear</w:t>
      </w:r>
      <w:r>
        <w:tab/>
        <w:t>class</w:t>
      </w:r>
      <w:r>
        <w:tab/>
        <w:t>(name)</w:t>
      </w:r>
      <w:r>
        <w:tab/>
        <w:t>become-</w:t>
      </w:r>
      <w:r>
        <w:rPr>
          <w:smallCaps/>
        </w:rPr>
        <w:t>stat</w:t>
      </w:r>
      <w:r>
        <w:t>-be.thus-</w:t>
      </w:r>
      <w:r>
        <w:rPr>
          <w:smallCaps/>
        </w:rPr>
        <w:t>lf</w:t>
      </w:r>
      <w:r>
        <w:rPr>
          <w:smallCaps/>
        </w:rPr>
        <w:tab/>
        <w:t>c</w:t>
      </w:r>
      <w:r>
        <w:rPr>
          <w:smallCaps/>
        </w:rPr>
        <w:tab/>
      </w:r>
      <w:r>
        <w:t>arrow</w:t>
      </w:r>
    </w:p>
    <w:p w14:paraId="6E2C0F33" w14:textId="77777777" w:rsidR="00800AD8" w:rsidRDefault="00800AD8">
      <w:pPr>
        <w:pStyle w:val="InterlineFree"/>
      </w:pPr>
      <w:r>
        <w:t>The Qavulung family didn’t listen, and kept on shooting.</w:t>
      </w:r>
    </w:p>
    <w:p w14:paraId="2B5009A5" w14:textId="77777777" w:rsidR="00800AD8" w:rsidRDefault="00DC1AE0" w:rsidP="00FE4B27">
      <w:pPr>
        <w:pStyle w:val="InterlineText"/>
        <w:tabs>
          <w:tab w:val="left" w:pos="533"/>
          <w:tab w:val="left" w:pos="1187"/>
          <w:tab w:val="left" w:pos="2306"/>
          <w:tab w:val="left" w:pos="3230"/>
          <w:tab w:val="left" w:pos="3824"/>
          <w:tab w:val="left" w:pos="4418"/>
        </w:tabs>
      </w:pPr>
      <w:r w:rsidRPr="003A1D48">
        <w:rPr>
          <w:rStyle w:val="InterlineTextNumChar"/>
        </w:rPr>
        <w:t>019</w:t>
      </w:r>
      <w:r w:rsidR="00800AD8">
        <w:tab/>
        <w:t>“nu</w:t>
      </w:r>
      <w:r w:rsidR="00800AD8">
        <w:tab/>
        <w:t>qema÷iw</w:t>
      </w:r>
      <w:r w:rsidR="00800AD8">
        <w:tab/>
        <w:t>mun,</w:t>
      </w:r>
      <w:r w:rsidR="00800AD8">
        <w:tab/>
        <w:t>gaîu</w:t>
      </w:r>
      <w:r w:rsidR="00800AD8">
        <w:tab/>
        <w:t>anan</w:t>
      </w:r>
      <w:r w:rsidR="00800AD8">
        <w:tab/>
        <w:t>÷i.</w:t>
      </w:r>
    </w:p>
    <w:p w14:paraId="388ECAFF" w14:textId="77777777" w:rsidR="00800AD8" w:rsidRDefault="00800AD8" w:rsidP="00FE4B27">
      <w:pPr>
        <w:pStyle w:val="InterlineGlossWithTrans"/>
        <w:tabs>
          <w:tab w:val="left" w:pos="533"/>
          <w:tab w:val="left" w:pos="1187"/>
          <w:tab w:val="left" w:pos="2306"/>
          <w:tab w:val="left" w:pos="3230"/>
          <w:tab w:val="left" w:pos="3824"/>
          <w:tab w:val="left" w:pos="4418"/>
        </w:tabs>
      </w:pPr>
      <w:r>
        <w:tab/>
        <w:t>nu</w:t>
      </w:r>
      <w:r>
        <w:tab/>
        <w:t>em=qa÷iw</w:t>
      </w:r>
      <w:r>
        <w:tab/>
        <w:t>mun</w:t>
      </w:r>
      <w:r>
        <w:tab/>
        <w:t>gaîu</w:t>
      </w:r>
      <w:r>
        <w:tab/>
        <w:t>anan</w:t>
      </w:r>
      <w:r>
        <w:tab/>
        <w:t>÷i</w:t>
      </w:r>
    </w:p>
    <w:p w14:paraId="590E5A1F" w14:textId="77777777" w:rsidR="00800AD8" w:rsidRDefault="00800AD8" w:rsidP="00B76180">
      <w:pPr>
        <w:pStyle w:val="InterlineTransNoFree"/>
        <w:tabs>
          <w:tab w:val="left" w:pos="1187"/>
          <w:tab w:val="left" w:pos="2306"/>
          <w:tab w:val="left" w:pos="3230"/>
          <w:tab w:val="left" w:pos="3824"/>
          <w:tab w:val="left" w:pos="4418"/>
          <w:tab w:val="right" w:pos="8789"/>
        </w:tabs>
      </w:pPr>
      <w:r>
        <w:tab/>
        <w:t>when</w:t>
      </w:r>
      <w:r>
        <w:tab/>
      </w:r>
      <w:r>
        <w:rPr>
          <w:smallCaps/>
        </w:rPr>
        <w:t>af</w:t>
      </w:r>
      <w:r>
        <w:t>=rival</w:t>
      </w:r>
      <w:r>
        <w:tab/>
      </w:r>
      <w:r>
        <w:rPr>
          <w:smallCaps/>
        </w:rPr>
        <w:t>f.</w:t>
      </w:r>
      <w:r>
        <w:t>you(</w:t>
      </w:r>
      <w:r>
        <w:rPr>
          <w:smallCaps/>
        </w:rPr>
        <w:t>p</w:t>
      </w:r>
      <w:r>
        <w:t>)</w:t>
      </w:r>
      <w:r>
        <w:tab/>
        <w:t>slow</w:t>
      </w:r>
      <w:r>
        <w:tab/>
        <w:t>still</w:t>
      </w:r>
      <w:r>
        <w:tab/>
        <w:t>oh</w:t>
      </w:r>
      <w:r w:rsidR="00FE4B27">
        <w:tab/>
        <w:t>“If you challenge me, just wait a bit.</w:t>
      </w:r>
    </w:p>
    <w:p w14:paraId="16A44E07" w14:textId="77777777" w:rsidR="00800AD8" w:rsidRDefault="00DC1AE0" w:rsidP="00FE4B27">
      <w:pPr>
        <w:pStyle w:val="InterlineText"/>
        <w:tabs>
          <w:tab w:val="left" w:pos="533"/>
          <w:tab w:val="left" w:pos="2042"/>
          <w:tab w:val="left" w:pos="2636"/>
          <w:tab w:val="left" w:pos="3230"/>
          <w:tab w:val="left" w:pos="3734"/>
          <w:tab w:val="left" w:pos="4178"/>
          <w:tab w:val="left" w:pos="5297"/>
          <w:tab w:val="left" w:pos="5771"/>
          <w:tab w:val="left" w:pos="6215"/>
        </w:tabs>
      </w:pPr>
      <w:r w:rsidRPr="003A1D48">
        <w:rPr>
          <w:rStyle w:val="InterlineTextNumChar"/>
        </w:rPr>
        <w:t>020</w:t>
      </w:r>
      <w:r w:rsidR="00800AD8">
        <w:tab/>
        <w:t>temaîiw</w:t>
      </w:r>
      <w:r w:rsidR="00800AD8">
        <w:tab/>
        <w:t>anan</w:t>
      </w:r>
      <w:r w:rsidR="00800AD8">
        <w:tab/>
        <w:t>aken</w:t>
      </w:r>
      <w:r w:rsidR="00800AD8">
        <w:tab/>
        <w:t>tua</w:t>
      </w:r>
      <w:r w:rsidR="00800AD8">
        <w:tab/>
        <w:t>ku</w:t>
      </w:r>
      <w:r w:rsidR="00800AD8">
        <w:tab/>
        <w:t>tseqeîap,”</w:t>
      </w:r>
      <w:r w:rsidR="00800AD8">
        <w:tab/>
        <w:t>aya</w:t>
      </w:r>
      <w:r w:rsidR="00800AD8">
        <w:tab/>
        <w:t>ti</w:t>
      </w:r>
      <w:r w:rsidR="00800AD8">
        <w:tab/>
        <w:t>Sapayas.</w:t>
      </w:r>
    </w:p>
    <w:p w14:paraId="38521233" w14:textId="77777777" w:rsidR="00800AD8" w:rsidRDefault="00800AD8" w:rsidP="00FE4B27">
      <w:pPr>
        <w:pStyle w:val="InterlineGlossWithTrans"/>
        <w:tabs>
          <w:tab w:val="left" w:pos="533"/>
          <w:tab w:val="left" w:pos="2042"/>
          <w:tab w:val="left" w:pos="2636"/>
          <w:tab w:val="left" w:pos="3230"/>
          <w:tab w:val="left" w:pos="3734"/>
          <w:tab w:val="left" w:pos="4178"/>
          <w:tab w:val="left" w:pos="5297"/>
          <w:tab w:val="left" w:pos="5771"/>
          <w:tab w:val="left" w:pos="6215"/>
        </w:tabs>
      </w:pPr>
      <w:r>
        <w:tab/>
        <w:t>em=taîiw</w:t>
      </w:r>
      <w:r>
        <w:tab/>
        <w:t>anan</w:t>
      </w:r>
      <w:r>
        <w:tab/>
        <w:t>aken</w:t>
      </w:r>
      <w:r>
        <w:tab/>
        <w:t>tua</w:t>
      </w:r>
      <w:r>
        <w:tab/>
        <w:t>ku</w:t>
      </w:r>
      <w:r>
        <w:tab/>
        <w:t>tseqeîap</w:t>
      </w:r>
      <w:r>
        <w:tab/>
        <w:t>aya</w:t>
      </w:r>
      <w:r>
        <w:tab/>
        <w:t>ti</w:t>
      </w:r>
      <w:r>
        <w:tab/>
        <w:t>Sapayas</w:t>
      </w:r>
    </w:p>
    <w:p w14:paraId="3F90F616" w14:textId="77777777" w:rsidR="00800AD8" w:rsidRDefault="00800AD8" w:rsidP="00FE4B27">
      <w:pPr>
        <w:pStyle w:val="InterlineTrans"/>
        <w:tabs>
          <w:tab w:val="left" w:pos="533"/>
          <w:tab w:val="left" w:pos="2042"/>
          <w:tab w:val="left" w:pos="2636"/>
          <w:tab w:val="left" w:pos="3230"/>
          <w:tab w:val="left" w:pos="3734"/>
          <w:tab w:val="left" w:pos="4178"/>
          <w:tab w:val="left" w:pos="5297"/>
          <w:tab w:val="left" w:pos="5771"/>
          <w:tab w:val="left" w:pos="6215"/>
        </w:tabs>
      </w:pPr>
      <w:r>
        <w:tab/>
      </w:r>
      <w:r>
        <w:rPr>
          <w:smallCaps/>
        </w:rPr>
        <w:t>af</w:t>
      </w:r>
      <w:r>
        <w:t>=whet.stone</w:t>
      </w:r>
      <w:r>
        <w:tab/>
        <w:t>still</w:t>
      </w:r>
      <w:r>
        <w:tab/>
      </w:r>
      <w:r w:rsidR="000D5EFB" w:rsidRPr="000D5EFB">
        <w:rPr>
          <w:smallCaps/>
        </w:rPr>
        <w:t>f.I</w:t>
      </w:r>
      <w:r>
        <w:tab/>
      </w:r>
      <w:r>
        <w:rPr>
          <w:smallCaps/>
        </w:rPr>
        <w:t>obl</w:t>
      </w:r>
      <w:r>
        <w:tab/>
        <w:t>my</w:t>
      </w:r>
      <w:r>
        <w:tab/>
        <w:t>knife</w:t>
      </w:r>
      <w:r>
        <w:tab/>
        <w:t>say</w:t>
      </w:r>
      <w:r>
        <w:tab/>
      </w:r>
      <w:r>
        <w:rPr>
          <w:smallCaps/>
        </w:rPr>
        <w:t>f.h</w:t>
      </w:r>
      <w:r>
        <w:tab/>
        <w:t>(name)</w:t>
      </w:r>
    </w:p>
    <w:p w14:paraId="373D6F60" w14:textId="77777777" w:rsidR="00800AD8" w:rsidRDefault="00800AD8">
      <w:pPr>
        <w:pStyle w:val="InterlineFree"/>
      </w:pPr>
      <w:r>
        <w:t>I’ll just sharpen my sword,” said Sapayas.</w:t>
      </w:r>
    </w:p>
    <w:p w14:paraId="4AE6975B" w14:textId="77777777" w:rsidR="00800AD8" w:rsidRDefault="00DC1AE0" w:rsidP="00FE4B27">
      <w:pPr>
        <w:pStyle w:val="InterlineText"/>
        <w:tabs>
          <w:tab w:val="left" w:pos="533"/>
          <w:tab w:val="left" w:pos="2042"/>
          <w:tab w:val="left" w:pos="3161"/>
          <w:tab w:val="left" w:pos="3605"/>
        </w:tabs>
      </w:pPr>
      <w:r w:rsidRPr="003A1D48">
        <w:rPr>
          <w:rStyle w:val="InterlineTextNumChar"/>
        </w:rPr>
        <w:t>021</w:t>
      </w:r>
      <w:r w:rsidR="00800AD8">
        <w:tab/>
        <w:t>temaîiw</w:t>
      </w:r>
      <w:r w:rsidR="00800AD8">
        <w:tab/>
        <w:t>azazua</w:t>
      </w:r>
      <w:r w:rsidR="00800AD8">
        <w:tab/>
        <w:t>ti</w:t>
      </w:r>
      <w:r w:rsidR="00800AD8">
        <w:tab/>
        <w:t>Sapayas.</w:t>
      </w:r>
    </w:p>
    <w:p w14:paraId="0B4963F7" w14:textId="77777777" w:rsidR="00800AD8" w:rsidRDefault="00800AD8" w:rsidP="00FE4B27">
      <w:pPr>
        <w:pStyle w:val="InterlineGlossWithTrans"/>
        <w:tabs>
          <w:tab w:val="left" w:pos="533"/>
          <w:tab w:val="left" w:pos="2042"/>
          <w:tab w:val="left" w:pos="3161"/>
          <w:tab w:val="left" w:pos="3605"/>
        </w:tabs>
      </w:pPr>
      <w:r>
        <w:tab/>
        <w:t>em=taîiw</w:t>
      </w:r>
      <w:r>
        <w:tab/>
        <w:t>a-za-zua</w:t>
      </w:r>
      <w:r>
        <w:tab/>
        <w:t>ti</w:t>
      </w:r>
      <w:r>
        <w:tab/>
        <w:t>Sapayas</w:t>
      </w:r>
    </w:p>
    <w:p w14:paraId="198CAF68" w14:textId="77777777" w:rsidR="00800AD8" w:rsidRDefault="00800AD8" w:rsidP="00B76180">
      <w:pPr>
        <w:pStyle w:val="InterlineTransNoFree"/>
        <w:tabs>
          <w:tab w:val="left" w:pos="2042"/>
          <w:tab w:val="left" w:pos="3161"/>
          <w:tab w:val="left" w:pos="3605"/>
          <w:tab w:val="right" w:pos="8789"/>
        </w:tabs>
      </w:pPr>
      <w:r>
        <w:tab/>
      </w:r>
      <w:r>
        <w:rPr>
          <w:smallCaps/>
        </w:rPr>
        <w:t>af</w:t>
      </w:r>
      <w:r>
        <w:t>=whet.stone</w:t>
      </w:r>
      <w:r>
        <w:tab/>
      </w:r>
      <w:r>
        <w:rPr>
          <w:smallCaps/>
        </w:rPr>
        <w:t>c-red</w:t>
      </w:r>
      <w:r>
        <w:t>-that</w:t>
      </w:r>
      <w:r>
        <w:tab/>
      </w:r>
      <w:r>
        <w:rPr>
          <w:smallCaps/>
        </w:rPr>
        <w:t>f.h</w:t>
      </w:r>
      <w:r>
        <w:tab/>
        <w:t>(name)</w:t>
      </w:r>
      <w:r w:rsidR="00A716ED">
        <w:tab/>
        <w:t>Sapayas sharpened it;</w:t>
      </w:r>
    </w:p>
    <w:p w14:paraId="4531F6DB" w14:textId="77777777" w:rsidR="00800AD8" w:rsidRDefault="00DC1AE0" w:rsidP="00A716ED">
      <w:pPr>
        <w:pStyle w:val="InterlineText"/>
        <w:tabs>
          <w:tab w:val="left" w:pos="533"/>
          <w:tab w:val="left" w:pos="1757"/>
          <w:tab w:val="left" w:pos="4031"/>
          <w:tab w:val="left" w:pos="4535"/>
        </w:tabs>
      </w:pPr>
      <w:r w:rsidRPr="003A1D48">
        <w:rPr>
          <w:rStyle w:val="InterlineTextNumChar"/>
        </w:rPr>
        <w:t>022</w:t>
      </w:r>
      <w:r w:rsidR="00800AD8">
        <w:tab/>
        <w:t>pesapuy</w:t>
      </w:r>
      <w:r w:rsidR="00800AD8">
        <w:tab/>
        <w:t>sepulingelingetj</w:t>
      </w:r>
      <w:r w:rsidR="00800AD8">
        <w:tab/>
        <w:t>tua</w:t>
      </w:r>
      <w:r w:rsidR="00800AD8">
        <w:tab/>
        <w:t>kazatjan.</w:t>
      </w:r>
    </w:p>
    <w:p w14:paraId="28D813BD" w14:textId="77777777" w:rsidR="00800AD8" w:rsidRDefault="00800AD8" w:rsidP="00A716ED">
      <w:pPr>
        <w:pStyle w:val="InterlineGlossWithTrans"/>
        <w:tabs>
          <w:tab w:val="left" w:pos="533"/>
          <w:tab w:val="left" w:pos="1757"/>
          <w:tab w:val="left" w:pos="4031"/>
          <w:tab w:val="left" w:pos="4535"/>
        </w:tabs>
      </w:pPr>
      <w:r>
        <w:tab/>
        <w:t>pe-sapuy</w:t>
      </w:r>
      <w:r>
        <w:tab/>
        <w:t>se-pu-linge-lingetj</w:t>
      </w:r>
      <w:r>
        <w:tab/>
        <w:t>tua</w:t>
      </w:r>
      <w:r>
        <w:tab/>
        <w:t>ka-zatja-an</w:t>
      </w:r>
    </w:p>
    <w:p w14:paraId="047A0DE2" w14:textId="77777777" w:rsidR="00800AD8" w:rsidRDefault="00800AD8" w:rsidP="00A716ED">
      <w:pPr>
        <w:pStyle w:val="InterlineTrans"/>
        <w:tabs>
          <w:tab w:val="left" w:pos="533"/>
          <w:tab w:val="left" w:pos="1757"/>
          <w:tab w:val="left" w:pos="4031"/>
          <w:tab w:val="left" w:pos="4535"/>
        </w:tabs>
      </w:pPr>
      <w:r>
        <w:tab/>
        <w:t>emerge-fire</w:t>
      </w:r>
      <w:r>
        <w:tab/>
      </w:r>
      <w:r>
        <w:rPr>
          <w:smallCaps/>
        </w:rPr>
        <w:t>invol</w:t>
      </w:r>
      <w:r>
        <w:t>-have-</w:t>
      </w:r>
      <w:r>
        <w:rPr>
          <w:smallCaps/>
        </w:rPr>
        <w:t>red</w:t>
      </w:r>
      <w:r>
        <w:t>-entire</w:t>
      </w:r>
      <w:r>
        <w:tab/>
      </w:r>
      <w:r>
        <w:rPr>
          <w:smallCaps/>
        </w:rPr>
        <w:t>obl</w:t>
      </w:r>
      <w:r>
        <w:tab/>
        <w:t>main-level-</w:t>
      </w:r>
      <w:r>
        <w:rPr>
          <w:smallCaps/>
        </w:rPr>
        <w:t>nom</w:t>
      </w:r>
    </w:p>
    <w:p w14:paraId="597350DF" w14:textId="77777777" w:rsidR="00800AD8" w:rsidRDefault="00800AD8">
      <w:pPr>
        <w:pStyle w:val="InterlineFree"/>
      </w:pPr>
      <w:r>
        <w:lastRenderedPageBreak/>
        <w:t>and fire burst out all over the level land.</w:t>
      </w:r>
    </w:p>
    <w:p w14:paraId="37F25693" w14:textId="77777777" w:rsidR="00800AD8" w:rsidRDefault="00DC1AE0" w:rsidP="00A716ED">
      <w:pPr>
        <w:pStyle w:val="InterlineText"/>
        <w:tabs>
          <w:tab w:val="left" w:pos="533"/>
          <w:tab w:val="left" w:pos="2102"/>
          <w:tab w:val="left" w:pos="2606"/>
          <w:tab w:val="left" w:pos="3770"/>
          <w:tab w:val="left" w:pos="4034"/>
        </w:tabs>
      </w:pPr>
      <w:r w:rsidRPr="003A1D48">
        <w:rPr>
          <w:rStyle w:val="InterlineTextNumChar"/>
        </w:rPr>
        <w:t>023</w:t>
      </w:r>
      <w:r w:rsidR="00800AD8">
        <w:tab/>
        <w:t>malipat</w:t>
      </w:r>
      <w:r w:rsidR="00800AD8">
        <w:tab/>
        <w:t>i</w:t>
      </w:r>
      <w:r w:rsidR="00800AD8">
        <w:tab/>
        <w:t>Riîuriîuan</w:t>
      </w:r>
      <w:r w:rsidR="00800AD8">
        <w:tab/>
        <w:t>a</w:t>
      </w:r>
      <w:r w:rsidR="00800AD8">
        <w:tab/>
        <w:t>sapuy.</w:t>
      </w:r>
    </w:p>
    <w:p w14:paraId="66F01DE4" w14:textId="77777777" w:rsidR="00800AD8" w:rsidRDefault="00800AD8" w:rsidP="00A716ED">
      <w:pPr>
        <w:pStyle w:val="InterlineGlossWithTrans"/>
        <w:tabs>
          <w:tab w:val="left" w:pos="533"/>
          <w:tab w:val="left" w:pos="2102"/>
          <w:tab w:val="left" w:pos="2606"/>
          <w:tab w:val="left" w:pos="3770"/>
          <w:tab w:val="left" w:pos="4034"/>
        </w:tabs>
      </w:pPr>
      <w:r>
        <w:tab/>
        <w:t>ma-lipat</w:t>
      </w:r>
      <w:r>
        <w:tab/>
        <w:t>i</w:t>
      </w:r>
      <w:r>
        <w:tab/>
        <w:t>Riîuriîuan</w:t>
      </w:r>
      <w:r>
        <w:tab/>
        <w:t>a</w:t>
      </w:r>
      <w:r>
        <w:tab/>
        <w:t>sapuy</w:t>
      </w:r>
    </w:p>
    <w:p w14:paraId="24B7A186" w14:textId="77777777" w:rsidR="00800AD8" w:rsidRDefault="00800AD8" w:rsidP="00B76180">
      <w:pPr>
        <w:pStyle w:val="InterlineTransNoFree"/>
        <w:tabs>
          <w:tab w:val="left" w:pos="2102"/>
          <w:tab w:val="left" w:pos="2606"/>
          <w:tab w:val="left" w:pos="3770"/>
          <w:tab w:val="left" w:pos="4034"/>
          <w:tab w:val="right" w:pos="8789"/>
        </w:tabs>
      </w:pPr>
      <w:r>
        <w:tab/>
      </w:r>
      <w:r>
        <w:rPr>
          <w:smallCaps/>
        </w:rPr>
        <w:t>stat</w:t>
      </w:r>
      <w:r>
        <w:t>-disappear</w:t>
      </w:r>
      <w:r>
        <w:tab/>
      </w:r>
      <w:r>
        <w:rPr>
          <w:smallCaps/>
        </w:rPr>
        <w:t>loc</w:t>
      </w:r>
      <w:r>
        <w:tab/>
        <w:t>(place)</w:t>
      </w:r>
      <w:r>
        <w:rPr>
          <w:smallCaps/>
        </w:rPr>
        <w:tab/>
        <w:t>c</w:t>
      </w:r>
      <w:r>
        <w:rPr>
          <w:smallCaps/>
        </w:rPr>
        <w:tab/>
      </w:r>
      <w:r>
        <w:t>fire</w:t>
      </w:r>
      <w:r w:rsidR="00A716ED">
        <w:tab/>
        <w:t>The fire reached Riîuriîuan.</w:t>
      </w:r>
    </w:p>
    <w:p w14:paraId="33BC6886" w14:textId="77777777" w:rsidR="00800AD8" w:rsidRDefault="00DC1AE0" w:rsidP="00A716ED">
      <w:pPr>
        <w:pStyle w:val="InterlineText"/>
        <w:tabs>
          <w:tab w:val="left" w:pos="533"/>
          <w:tab w:val="left" w:pos="1067"/>
        </w:tabs>
      </w:pPr>
      <w:r w:rsidRPr="003A1D48">
        <w:rPr>
          <w:rStyle w:val="InterlineTextNumChar"/>
        </w:rPr>
        <w:t>024</w:t>
      </w:r>
      <w:r w:rsidR="00800AD8">
        <w:tab/>
        <w:t>“ua,</w:t>
      </w:r>
      <w:r w:rsidR="00800AD8">
        <w:tab/>
        <w:t>ini.</w:t>
      </w:r>
    </w:p>
    <w:p w14:paraId="5E02A429" w14:textId="77777777" w:rsidR="00800AD8" w:rsidRDefault="00800AD8" w:rsidP="00A716ED">
      <w:pPr>
        <w:pStyle w:val="InterlineGlossWithTrans"/>
        <w:tabs>
          <w:tab w:val="left" w:pos="533"/>
          <w:tab w:val="left" w:pos="1067"/>
        </w:tabs>
      </w:pPr>
      <w:r>
        <w:tab/>
        <w:t>ua</w:t>
      </w:r>
      <w:r>
        <w:tab/>
        <w:t>ini</w:t>
      </w:r>
    </w:p>
    <w:p w14:paraId="26609DAD" w14:textId="77777777" w:rsidR="00800AD8" w:rsidRDefault="00800AD8" w:rsidP="00B76180">
      <w:pPr>
        <w:pStyle w:val="InterlineTransNoFree"/>
        <w:tabs>
          <w:tab w:val="left" w:pos="1067"/>
          <w:tab w:val="right" w:pos="8789"/>
        </w:tabs>
      </w:pPr>
      <w:r>
        <w:tab/>
        <w:t>hey</w:t>
      </w:r>
      <w:r>
        <w:tab/>
        <w:t>not</w:t>
      </w:r>
      <w:r w:rsidR="00A716ED">
        <w:tab/>
        <w:t>“Hey, no!</w:t>
      </w:r>
    </w:p>
    <w:p w14:paraId="638DB516" w14:textId="77777777" w:rsidR="00800AD8" w:rsidRDefault="00DC1AE0" w:rsidP="00A716ED">
      <w:pPr>
        <w:pStyle w:val="InterlineText"/>
        <w:tabs>
          <w:tab w:val="left" w:pos="533"/>
          <w:tab w:val="left" w:pos="1547"/>
        </w:tabs>
      </w:pPr>
      <w:r w:rsidRPr="003A1D48">
        <w:rPr>
          <w:rStyle w:val="InterlineTextNumChar"/>
        </w:rPr>
        <w:t>025</w:t>
      </w:r>
      <w:r w:rsidR="00800AD8">
        <w:tab/>
        <w:t>nakuya</w:t>
      </w:r>
      <w:r w:rsidR="00800AD8">
        <w:tab/>
        <w:t>tsu.</w:t>
      </w:r>
    </w:p>
    <w:p w14:paraId="4E68F285" w14:textId="77777777" w:rsidR="00800AD8" w:rsidRDefault="00800AD8" w:rsidP="00A716ED">
      <w:pPr>
        <w:pStyle w:val="InterlineGlossWithTrans"/>
        <w:tabs>
          <w:tab w:val="left" w:pos="533"/>
          <w:tab w:val="left" w:pos="1547"/>
        </w:tabs>
      </w:pPr>
      <w:r>
        <w:tab/>
        <w:t>na-kuya</w:t>
      </w:r>
      <w:r>
        <w:tab/>
        <w:t>tsu</w:t>
      </w:r>
    </w:p>
    <w:p w14:paraId="2B2CB6E1" w14:textId="77777777" w:rsidR="00800AD8" w:rsidRDefault="00800AD8" w:rsidP="00B76180">
      <w:pPr>
        <w:pStyle w:val="InterlineTransNoFree"/>
        <w:tabs>
          <w:tab w:val="left" w:pos="1547"/>
          <w:tab w:val="right" w:pos="8789"/>
        </w:tabs>
      </w:pPr>
      <w:r>
        <w:tab/>
      </w:r>
      <w:r>
        <w:rPr>
          <w:smallCaps/>
        </w:rPr>
        <w:t>stat</w:t>
      </w:r>
      <w:r>
        <w:t>-bad</w:t>
      </w:r>
      <w:r>
        <w:tab/>
        <w:t>this</w:t>
      </w:r>
      <w:r w:rsidR="00A716ED">
        <w:tab/>
        <w:t>This is no good.</w:t>
      </w:r>
    </w:p>
    <w:p w14:paraId="6D70920E" w14:textId="77777777" w:rsidR="00800AD8" w:rsidRDefault="00DC1AE0" w:rsidP="00A716ED">
      <w:pPr>
        <w:pStyle w:val="InterlineText"/>
        <w:tabs>
          <w:tab w:val="left" w:pos="533"/>
          <w:tab w:val="left" w:pos="977"/>
          <w:tab w:val="left" w:pos="1841"/>
          <w:tab w:val="left" w:pos="2405"/>
          <w:tab w:val="left" w:pos="3419"/>
        </w:tabs>
      </w:pPr>
      <w:r w:rsidRPr="003A1D48">
        <w:rPr>
          <w:rStyle w:val="InterlineTextNumChar"/>
        </w:rPr>
        <w:t>026</w:t>
      </w:r>
      <w:r w:rsidR="00800AD8">
        <w:tab/>
        <w:t>ini</w:t>
      </w:r>
      <w:r w:rsidR="00800AD8">
        <w:tab/>
        <w:t>tja</w:t>
      </w:r>
      <w:r w:rsidR="00800AD8">
        <w:tab/>
        <w:t>ka</w:t>
      </w:r>
      <w:r w:rsidR="00800AD8">
        <w:tab/>
        <w:t>muri</w:t>
      </w:r>
      <w:r w:rsidR="00800AD8">
        <w:tab/>
        <w:t>temezeng.</w:t>
      </w:r>
    </w:p>
    <w:p w14:paraId="12A00565" w14:textId="77777777" w:rsidR="00800AD8" w:rsidRDefault="00800AD8" w:rsidP="00A716ED">
      <w:pPr>
        <w:pStyle w:val="InterlineGlossWithTrans"/>
        <w:tabs>
          <w:tab w:val="left" w:pos="533"/>
          <w:tab w:val="left" w:pos="977"/>
          <w:tab w:val="left" w:pos="1841"/>
          <w:tab w:val="left" w:pos="2405"/>
          <w:tab w:val="left" w:pos="3419"/>
        </w:tabs>
      </w:pPr>
      <w:r>
        <w:tab/>
        <w:t>ini</w:t>
      </w:r>
      <w:r>
        <w:tab/>
        <w:t>tja</w:t>
      </w:r>
      <w:r>
        <w:tab/>
        <w:t>ka</w:t>
      </w:r>
      <w:r>
        <w:tab/>
        <w:t>ma-uri</w:t>
      </w:r>
      <w:r>
        <w:tab/>
        <w:t>em=tezeng</w:t>
      </w:r>
    </w:p>
    <w:p w14:paraId="1FFBB328" w14:textId="77777777" w:rsidR="00800AD8" w:rsidRDefault="00800AD8" w:rsidP="00B76180">
      <w:pPr>
        <w:pStyle w:val="InterlineTransNoFree"/>
        <w:tabs>
          <w:tab w:val="left" w:pos="977"/>
          <w:tab w:val="left" w:pos="1841"/>
          <w:tab w:val="left" w:pos="2405"/>
          <w:tab w:val="left" w:pos="3419"/>
          <w:tab w:val="right" w:pos="8789"/>
        </w:tabs>
      </w:pPr>
      <w:r>
        <w:tab/>
        <w:t>not</w:t>
      </w:r>
      <w:r>
        <w:tab/>
        <w:t>we(</w:t>
      </w:r>
      <w:r>
        <w:rPr>
          <w:smallCaps/>
        </w:rPr>
        <w:t>inc</w:t>
      </w:r>
      <w:r>
        <w:t>)</w:t>
      </w:r>
      <w:r>
        <w:tab/>
        <w:t>after</w:t>
      </w:r>
      <w:r>
        <w:tab/>
      </w:r>
      <w:r>
        <w:rPr>
          <w:smallCaps/>
        </w:rPr>
        <w:t>stat</w:t>
      </w:r>
      <w:r>
        <w:t>-will</w:t>
      </w:r>
      <w:r>
        <w:tab/>
      </w:r>
      <w:r>
        <w:rPr>
          <w:smallCaps/>
        </w:rPr>
        <w:t>af</w:t>
      </w:r>
      <w:r>
        <w:t>=tolerate</w:t>
      </w:r>
      <w:r w:rsidR="00A716ED">
        <w:tab/>
        <w:t>We won’t be able to stand this.</w:t>
      </w:r>
    </w:p>
    <w:p w14:paraId="1614D99B" w14:textId="77777777" w:rsidR="00800AD8" w:rsidRDefault="00DC1AE0" w:rsidP="00A716ED">
      <w:pPr>
        <w:pStyle w:val="InterlineText"/>
        <w:tabs>
          <w:tab w:val="left" w:pos="533"/>
          <w:tab w:val="left" w:pos="1397"/>
          <w:tab w:val="left" w:pos="2831"/>
          <w:tab w:val="left" w:pos="3305"/>
          <w:tab w:val="left" w:pos="3899"/>
          <w:tab w:val="left" w:pos="5033"/>
          <w:tab w:val="left" w:pos="5522"/>
        </w:tabs>
      </w:pPr>
      <w:r w:rsidRPr="003A1D48">
        <w:rPr>
          <w:rStyle w:val="InterlineTextNumChar"/>
        </w:rPr>
        <w:t>027</w:t>
      </w:r>
      <w:r w:rsidR="00800AD8">
        <w:tab/>
        <w:t>tja</w:t>
      </w:r>
      <w:r w:rsidR="00800AD8">
        <w:tab/>
        <w:t>kaviladay,”</w:t>
      </w:r>
      <w:r w:rsidR="00800AD8">
        <w:tab/>
        <w:t>aya</w:t>
      </w:r>
      <w:r w:rsidR="00800AD8">
        <w:tab/>
        <w:t>îa</w:t>
      </w:r>
      <w:r w:rsidR="00800AD8">
        <w:tab/>
        <w:t>Qavulung,</w:t>
      </w:r>
      <w:r w:rsidR="00800AD8">
        <w:tab/>
        <w:t>sa</w:t>
      </w:r>
      <w:r w:rsidR="00800AD8">
        <w:tab/>
        <w:t>kavilad.</w:t>
      </w:r>
    </w:p>
    <w:p w14:paraId="38ECBB24" w14:textId="77777777" w:rsidR="00800AD8" w:rsidRDefault="00800AD8" w:rsidP="00A716ED">
      <w:pPr>
        <w:pStyle w:val="InterlineGlossWithTrans"/>
        <w:tabs>
          <w:tab w:val="left" w:pos="533"/>
          <w:tab w:val="left" w:pos="1397"/>
          <w:tab w:val="left" w:pos="2831"/>
          <w:tab w:val="left" w:pos="3305"/>
          <w:tab w:val="left" w:pos="3899"/>
          <w:tab w:val="left" w:pos="5033"/>
          <w:tab w:val="left" w:pos="5522"/>
        </w:tabs>
      </w:pPr>
      <w:r>
        <w:tab/>
        <w:t>tja</w:t>
      </w:r>
      <w:r>
        <w:tab/>
        <w:t>ka-vilad-ay</w:t>
      </w:r>
      <w:r>
        <w:tab/>
        <w:t>aya</w:t>
      </w:r>
      <w:r>
        <w:tab/>
        <w:t>îa</w:t>
      </w:r>
      <w:r>
        <w:tab/>
        <w:t>Qavulung</w:t>
      </w:r>
      <w:r>
        <w:tab/>
        <w:t>sa</w:t>
      </w:r>
      <w:r>
        <w:tab/>
        <w:t>ka-vilad</w:t>
      </w:r>
    </w:p>
    <w:p w14:paraId="6CD437E1" w14:textId="77777777" w:rsidR="00800AD8" w:rsidRDefault="00800AD8" w:rsidP="00A716ED">
      <w:pPr>
        <w:pStyle w:val="InterlineTrans"/>
        <w:tabs>
          <w:tab w:val="left" w:pos="533"/>
          <w:tab w:val="left" w:pos="1397"/>
          <w:tab w:val="left" w:pos="2831"/>
          <w:tab w:val="left" w:pos="3305"/>
          <w:tab w:val="left" w:pos="3899"/>
          <w:tab w:val="left" w:pos="5033"/>
          <w:tab w:val="left" w:pos="5522"/>
        </w:tabs>
      </w:pPr>
      <w:r>
        <w:tab/>
        <w:t>we(</w:t>
      </w:r>
      <w:r>
        <w:rPr>
          <w:smallCaps/>
        </w:rPr>
        <w:t>inc</w:t>
      </w:r>
      <w:r>
        <w:t>)</w:t>
      </w:r>
      <w:r>
        <w:tab/>
      </w:r>
      <w:r>
        <w:rPr>
          <w:smallCaps/>
        </w:rPr>
        <w:t>stat</w:t>
      </w:r>
      <w:r>
        <w:t>-flee-will</w:t>
      </w:r>
      <w:r>
        <w:tab/>
        <w:t>say</w:t>
      </w:r>
      <w:r>
        <w:tab/>
        <w:t>class</w:t>
      </w:r>
      <w:r>
        <w:tab/>
        <w:t>(name)</w:t>
      </w:r>
      <w:r>
        <w:tab/>
        <w:t>and</w:t>
      </w:r>
      <w:r>
        <w:tab/>
      </w:r>
      <w:r>
        <w:rPr>
          <w:smallCaps/>
        </w:rPr>
        <w:t>stat</w:t>
      </w:r>
      <w:r>
        <w:t>-flee</w:t>
      </w:r>
    </w:p>
    <w:p w14:paraId="2470B0D8" w14:textId="77777777" w:rsidR="00800AD8" w:rsidRDefault="00800AD8">
      <w:pPr>
        <w:pStyle w:val="InterlineFree"/>
      </w:pPr>
      <w:r>
        <w:t>We’ll run away,” said the Qavulung family, and they ran away.</w:t>
      </w:r>
    </w:p>
    <w:p w14:paraId="123D1CEC" w14:textId="77777777" w:rsidR="00800AD8" w:rsidRDefault="00DC1AE0" w:rsidP="00A716ED">
      <w:pPr>
        <w:pStyle w:val="InterlineText"/>
        <w:tabs>
          <w:tab w:val="left" w:pos="533"/>
          <w:tab w:val="left" w:pos="1022"/>
        </w:tabs>
      </w:pPr>
      <w:r w:rsidRPr="003A1D48">
        <w:rPr>
          <w:rStyle w:val="InterlineTextNumChar"/>
        </w:rPr>
        <w:t>028</w:t>
      </w:r>
      <w:r w:rsidR="00800AD8">
        <w:tab/>
        <w:t>qau</w:t>
      </w:r>
      <w:r w:rsidR="00800AD8">
        <w:tab/>
        <w:t>“tjezuanga.</w:t>
      </w:r>
    </w:p>
    <w:p w14:paraId="4D8B4407" w14:textId="77777777" w:rsidR="00800AD8" w:rsidRDefault="00800AD8" w:rsidP="00A716ED">
      <w:pPr>
        <w:pStyle w:val="InterlineGlossWithTrans"/>
        <w:tabs>
          <w:tab w:val="left" w:pos="533"/>
          <w:tab w:val="left" w:pos="1022"/>
        </w:tabs>
      </w:pPr>
      <w:r>
        <w:tab/>
        <w:t>qau</w:t>
      </w:r>
      <w:r>
        <w:tab/>
        <w:t>tje-zua-anga</w:t>
      </w:r>
    </w:p>
    <w:p w14:paraId="72BDA685" w14:textId="77777777" w:rsidR="00800AD8" w:rsidRDefault="00800AD8" w:rsidP="00B76180">
      <w:pPr>
        <w:pStyle w:val="InterlineTransNoFree"/>
        <w:tabs>
          <w:tab w:val="left" w:pos="1022"/>
          <w:tab w:val="right" w:pos="8789"/>
        </w:tabs>
      </w:pPr>
      <w:r>
        <w:tab/>
        <w:t>so</w:t>
      </w:r>
      <w:r>
        <w:tab/>
        <w:t>do.at-that-indeed</w:t>
      </w:r>
      <w:r w:rsidR="00A716ED">
        <w:tab/>
        <w:t>“That’s enough.</w:t>
      </w:r>
    </w:p>
    <w:p w14:paraId="70AA1E52" w14:textId="77777777" w:rsidR="00800AD8" w:rsidRDefault="00DC1AE0" w:rsidP="00A716ED">
      <w:pPr>
        <w:pStyle w:val="InterlineText"/>
        <w:tabs>
          <w:tab w:val="left" w:pos="533"/>
          <w:tab w:val="left" w:pos="1457"/>
          <w:tab w:val="left" w:pos="2801"/>
          <w:tab w:val="left" w:pos="3575"/>
          <w:tab w:val="left" w:pos="3839"/>
          <w:tab w:val="left" w:pos="5498"/>
          <w:tab w:val="left" w:pos="6272"/>
          <w:tab w:val="left" w:pos="6656"/>
          <w:tab w:val="left" w:pos="7730"/>
        </w:tabs>
      </w:pPr>
      <w:r w:rsidRPr="003A1D48">
        <w:rPr>
          <w:rStyle w:val="InterlineTextNumChar"/>
        </w:rPr>
        <w:t>029</w:t>
      </w:r>
      <w:r w:rsidR="00800AD8">
        <w:tab/>
        <w:t>nia</w:t>
      </w:r>
      <w:r w:rsidR="00800AD8">
        <w:tab/>
        <w:t>sisaluan</w:t>
      </w:r>
      <w:r w:rsidR="00800AD8">
        <w:tab/>
        <w:t>anga</w:t>
      </w:r>
      <w:r w:rsidR="00800AD8">
        <w:tab/>
        <w:t>a</w:t>
      </w:r>
      <w:r w:rsidR="00800AD8">
        <w:tab/>
        <w:t>kadjunangan,”</w:t>
      </w:r>
      <w:r w:rsidR="00800AD8">
        <w:tab/>
        <w:t>ayain</w:t>
      </w:r>
      <w:r w:rsidR="00800AD8">
        <w:tab/>
        <w:t>ni</w:t>
      </w:r>
      <w:r w:rsidR="00A716ED">
        <w:tab/>
        <w:t>Qavulung</w:t>
      </w:r>
      <w:r w:rsidR="00A716ED">
        <w:tab/>
        <w:t>ti</w:t>
      </w:r>
    </w:p>
    <w:p w14:paraId="495A201B" w14:textId="77777777" w:rsidR="00800AD8" w:rsidRDefault="00800AD8" w:rsidP="00A716ED">
      <w:pPr>
        <w:pStyle w:val="InterlineGlossWithTrans"/>
        <w:tabs>
          <w:tab w:val="left" w:pos="533"/>
          <w:tab w:val="left" w:pos="1457"/>
          <w:tab w:val="left" w:pos="2801"/>
          <w:tab w:val="left" w:pos="3575"/>
          <w:tab w:val="left" w:pos="3839"/>
          <w:tab w:val="left" w:pos="5498"/>
          <w:tab w:val="left" w:pos="6272"/>
          <w:tab w:val="left" w:pos="6656"/>
          <w:tab w:val="left" w:pos="7730"/>
        </w:tabs>
      </w:pPr>
      <w:r>
        <w:tab/>
        <w:t>nia</w:t>
      </w:r>
      <w:r>
        <w:tab/>
        <w:t>si-salu-an</w:t>
      </w:r>
      <w:r>
        <w:tab/>
        <w:t>anga</w:t>
      </w:r>
      <w:r>
        <w:tab/>
        <w:t>a</w:t>
      </w:r>
      <w:r>
        <w:tab/>
        <w:t>ka-djunang-an</w:t>
      </w:r>
      <w:r>
        <w:tab/>
        <w:t>aya-en</w:t>
      </w:r>
      <w:r>
        <w:tab/>
        <w:t>ni</w:t>
      </w:r>
      <w:r w:rsidR="00A716ED">
        <w:tab/>
        <w:t>Qavulung</w:t>
      </w:r>
      <w:r w:rsidR="00A716ED">
        <w:tab/>
        <w:t>ti</w:t>
      </w:r>
    </w:p>
    <w:p w14:paraId="218E9071" w14:textId="77777777" w:rsidR="00800AD8" w:rsidRDefault="00800AD8" w:rsidP="00A716ED">
      <w:pPr>
        <w:pStyle w:val="InterlineTransNoFree"/>
        <w:tabs>
          <w:tab w:val="left" w:pos="1457"/>
          <w:tab w:val="left" w:pos="2801"/>
          <w:tab w:val="left" w:pos="3575"/>
          <w:tab w:val="left" w:pos="3839"/>
          <w:tab w:val="left" w:pos="5498"/>
          <w:tab w:val="left" w:pos="6272"/>
          <w:tab w:val="left" w:pos="6656"/>
          <w:tab w:val="left" w:pos="7730"/>
        </w:tabs>
      </w:pPr>
      <w:r>
        <w:tab/>
        <w:t>we(</w:t>
      </w:r>
      <w:r>
        <w:rPr>
          <w:smallCaps/>
        </w:rPr>
        <w:t>exc</w:t>
      </w:r>
      <w:r>
        <w:t>)</w:t>
      </w:r>
      <w:r>
        <w:tab/>
      </w:r>
      <w:r>
        <w:rPr>
          <w:smallCaps/>
        </w:rPr>
        <w:t>if</w:t>
      </w:r>
      <w:r>
        <w:t>-believe-</w:t>
      </w:r>
      <w:r>
        <w:rPr>
          <w:smallCaps/>
        </w:rPr>
        <w:t>lf</w:t>
      </w:r>
      <w:r>
        <w:tab/>
        <w:t>indeed</w:t>
      </w:r>
      <w:r>
        <w:rPr>
          <w:smallCaps/>
        </w:rPr>
        <w:tab/>
        <w:t>c</w:t>
      </w:r>
      <w:r>
        <w:rPr>
          <w:smallCaps/>
        </w:rPr>
        <w:tab/>
      </w:r>
      <w:r>
        <w:t>main-earth-</w:t>
      </w:r>
      <w:r>
        <w:rPr>
          <w:smallCaps/>
        </w:rPr>
        <w:t>nom</w:t>
      </w:r>
      <w:r>
        <w:tab/>
        <w:t>say-</w:t>
      </w:r>
      <w:r>
        <w:rPr>
          <w:smallCaps/>
        </w:rPr>
        <w:t>pf</w:t>
      </w:r>
      <w:r>
        <w:tab/>
        <w:t>by</w:t>
      </w:r>
      <w:r w:rsidR="00A716ED">
        <w:tab/>
        <w:t>(name)</w:t>
      </w:r>
      <w:r w:rsidR="00A716ED">
        <w:tab/>
      </w:r>
      <w:r w:rsidR="00A716ED">
        <w:rPr>
          <w:smallCaps/>
        </w:rPr>
        <w:t>f.h</w:t>
      </w:r>
    </w:p>
    <w:p w14:paraId="7547F05A" w14:textId="77777777" w:rsidR="00800AD8" w:rsidRDefault="00A716ED" w:rsidP="00A716ED">
      <w:pPr>
        <w:pStyle w:val="InterlineText"/>
        <w:tabs>
          <w:tab w:val="left" w:pos="533"/>
        </w:tabs>
      </w:pPr>
      <w:r>
        <w:tab/>
        <w:t>Sapayas.</w:t>
      </w:r>
    </w:p>
    <w:p w14:paraId="63DC9A77" w14:textId="77777777" w:rsidR="00800AD8" w:rsidRDefault="00A716ED" w:rsidP="00A716ED">
      <w:pPr>
        <w:pStyle w:val="InterlineGlossWithTrans"/>
        <w:tabs>
          <w:tab w:val="left" w:pos="533"/>
        </w:tabs>
      </w:pPr>
      <w:r>
        <w:tab/>
        <w:t>Sapayas</w:t>
      </w:r>
    </w:p>
    <w:p w14:paraId="211EA51E" w14:textId="77777777" w:rsidR="00800AD8" w:rsidRDefault="00A716ED" w:rsidP="00B76180">
      <w:pPr>
        <w:pStyle w:val="InterlineTransNoFree"/>
        <w:tabs>
          <w:tab w:val="right" w:pos="8789"/>
        </w:tabs>
      </w:pPr>
      <w:r>
        <w:tab/>
        <w:t>(name)</w:t>
      </w:r>
      <w:r>
        <w:tab/>
        <w:t>We concede the land,” said Qavulung to Sapayas.</w:t>
      </w:r>
    </w:p>
    <w:p w14:paraId="2FB13A3B" w14:textId="77777777" w:rsidR="00800AD8" w:rsidRDefault="00DC1AE0" w:rsidP="00A716ED">
      <w:pPr>
        <w:pStyle w:val="InterlineText"/>
        <w:tabs>
          <w:tab w:val="left" w:pos="533"/>
          <w:tab w:val="left" w:pos="1022"/>
          <w:tab w:val="left" w:pos="1796"/>
        </w:tabs>
      </w:pPr>
      <w:r w:rsidRPr="003A1D48">
        <w:rPr>
          <w:rStyle w:val="InterlineTextNumChar"/>
        </w:rPr>
        <w:t>030</w:t>
      </w:r>
      <w:r w:rsidR="00800AD8">
        <w:tab/>
        <w:t>qau</w:t>
      </w:r>
      <w:r w:rsidR="00800AD8">
        <w:tab/>
        <w:t>pautez</w:t>
      </w:r>
      <w:r w:rsidR="00800AD8">
        <w:tab/>
        <w:t>anga.</w:t>
      </w:r>
    </w:p>
    <w:p w14:paraId="3D13A41A" w14:textId="77777777" w:rsidR="00800AD8" w:rsidRDefault="00800AD8" w:rsidP="00A716ED">
      <w:pPr>
        <w:pStyle w:val="InterlineGlossWithTrans"/>
        <w:tabs>
          <w:tab w:val="left" w:pos="533"/>
          <w:tab w:val="left" w:pos="1022"/>
          <w:tab w:val="left" w:pos="1796"/>
        </w:tabs>
      </w:pPr>
      <w:r>
        <w:tab/>
        <w:t>qau</w:t>
      </w:r>
      <w:r>
        <w:tab/>
        <w:t>pautez</w:t>
      </w:r>
      <w:r>
        <w:tab/>
        <w:t>anga</w:t>
      </w:r>
    </w:p>
    <w:p w14:paraId="358B5BE7" w14:textId="77777777" w:rsidR="00800AD8" w:rsidRDefault="00800AD8" w:rsidP="00B76180">
      <w:pPr>
        <w:pStyle w:val="InterlineTransNoFree"/>
        <w:tabs>
          <w:tab w:val="left" w:pos="1022"/>
          <w:tab w:val="left" w:pos="1796"/>
          <w:tab w:val="right" w:pos="8789"/>
        </w:tabs>
      </w:pPr>
      <w:r>
        <w:tab/>
        <w:t>so</w:t>
      </w:r>
      <w:r>
        <w:tab/>
        <w:t>utmost</w:t>
      </w:r>
      <w:r>
        <w:tab/>
        <w:t>indeed</w:t>
      </w:r>
      <w:r w:rsidR="00A716ED">
        <w:tab/>
        <w:t>So that was the end (</w:t>
      </w:r>
      <w:r w:rsidR="00A716ED" w:rsidRPr="00A716ED">
        <w:rPr>
          <w:i/>
        </w:rPr>
        <w:t>or</w:t>
      </w:r>
      <w:r w:rsidR="00A716ED">
        <w:t xml:space="preserve"> So he was victorious).</w:t>
      </w:r>
    </w:p>
    <w:p w14:paraId="3E517A52" w14:textId="77777777" w:rsidR="00800AD8" w:rsidRDefault="00DC1AE0" w:rsidP="00A716ED">
      <w:pPr>
        <w:pStyle w:val="InterlineText"/>
        <w:tabs>
          <w:tab w:val="left" w:pos="533"/>
          <w:tab w:val="left" w:pos="1517"/>
          <w:tab w:val="left" w:pos="1856"/>
          <w:tab w:val="left" w:pos="2765"/>
          <w:tab w:val="left" w:pos="3029"/>
          <w:tab w:val="left" w:pos="4688"/>
          <w:tab w:val="left" w:pos="5597"/>
          <w:tab w:val="left" w:pos="6716"/>
          <w:tab w:val="left" w:pos="7220"/>
          <w:tab w:val="left" w:pos="8084"/>
        </w:tabs>
      </w:pPr>
      <w:r w:rsidRPr="003A1D48">
        <w:rPr>
          <w:rStyle w:val="InterlineTextNumChar"/>
        </w:rPr>
        <w:t>031</w:t>
      </w:r>
      <w:r w:rsidR="00800AD8">
        <w:tab/>
        <w:t>saka</w:t>
      </w:r>
      <w:r w:rsidR="00800AD8">
        <w:tab/>
        <w:t>ni</w:t>
      </w:r>
      <w:r w:rsidR="00800AD8">
        <w:tab/>
        <w:t>Sapayas</w:t>
      </w:r>
      <w:r w:rsidR="00800AD8">
        <w:tab/>
        <w:t>a</w:t>
      </w:r>
      <w:r w:rsidR="00800AD8">
        <w:tab/>
        <w:t>kadjunangan</w:t>
      </w:r>
      <w:r w:rsidR="00800AD8">
        <w:tab/>
        <w:t>tutsu</w:t>
      </w:r>
      <w:r w:rsidR="00A716ED">
        <w:tab/>
        <w:t>azazua</w:t>
      </w:r>
      <w:r w:rsidR="00A716ED">
        <w:tab/>
        <w:t>i</w:t>
      </w:r>
      <w:r w:rsidR="00A716ED">
        <w:tab/>
        <w:t>Velikiî,</w:t>
      </w:r>
      <w:r w:rsidR="00A716ED">
        <w:tab/>
        <w:t>aya</w:t>
      </w:r>
    </w:p>
    <w:p w14:paraId="56CE679E" w14:textId="77777777" w:rsidR="00800AD8" w:rsidRDefault="00800AD8" w:rsidP="00A716ED">
      <w:pPr>
        <w:pStyle w:val="InterlineGlossWithTrans"/>
        <w:tabs>
          <w:tab w:val="left" w:pos="533"/>
          <w:tab w:val="left" w:pos="1517"/>
          <w:tab w:val="left" w:pos="1856"/>
          <w:tab w:val="left" w:pos="2765"/>
          <w:tab w:val="left" w:pos="3029"/>
          <w:tab w:val="left" w:pos="4688"/>
          <w:tab w:val="left" w:pos="5597"/>
          <w:tab w:val="left" w:pos="6716"/>
          <w:tab w:val="left" w:pos="7220"/>
          <w:tab w:val="left" w:pos="8084"/>
        </w:tabs>
      </w:pPr>
      <w:r>
        <w:tab/>
        <w:t>sa-ka</w:t>
      </w:r>
      <w:r>
        <w:tab/>
        <w:t>ni</w:t>
      </w:r>
      <w:r>
        <w:tab/>
        <w:t>Sapayas</w:t>
      </w:r>
      <w:r>
        <w:tab/>
        <w:t>a</w:t>
      </w:r>
      <w:r>
        <w:tab/>
        <w:t>ka-djunang-an</w:t>
      </w:r>
      <w:r>
        <w:tab/>
        <w:t>tu-tsu</w:t>
      </w:r>
      <w:r w:rsidR="00A716ED">
        <w:tab/>
        <w:t>a-za-zua</w:t>
      </w:r>
      <w:r w:rsidR="00A716ED">
        <w:tab/>
        <w:t>i</w:t>
      </w:r>
      <w:r w:rsidR="00A716ED">
        <w:tab/>
        <w:t>Velikiî</w:t>
      </w:r>
      <w:r w:rsidR="00A716ED">
        <w:tab/>
        <w:t>aya</w:t>
      </w:r>
    </w:p>
    <w:p w14:paraId="4769EB58" w14:textId="77777777" w:rsidR="00800AD8" w:rsidRDefault="00800AD8" w:rsidP="00A716ED">
      <w:pPr>
        <w:pStyle w:val="InterlineTransNoFree"/>
        <w:tabs>
          <w:tab w:val="left" w:pos="1517"/>
          <w:tab w:val="left" w:pos="1856"/>
          <w:tab w:val="left" w:pos="2765"/>
          <w:tab w:val="left" w:pos="3029"/>
          <w:tab w:val="left" w:pos="4688"/>
          <w:tab w:val="left" w:pos="5597"/>
          <w:tab w:val="left" w:pos="6716"/>
          <w:tab w:val="left" w:pos="7220"/>
          <w:tab w:val="left" w:pos="8084"/>
        </w:tabs>
      </w:pPr>
      <w:r>
        <w:tab/>
        <w:t>and-after</w:t>
      </w:r>
      <w:r>
        <w:tab/>
        <w:t>of</w:t>
      </w:r>
      <w:r>
        <w:tab/>
        <w:t>(name)</w:t>
      </w:r>
      <w:r>
        <w:rPr>
          <w:smallCaps/>
        </w:rPr>
        <w:tab/>
        <w:t>c</w:t>
      </w:r>
      <w:r>
        <w:rPr>
          <w:smallCaps/>
        </w:rPr>
        <w:tab/>
      </w:r>
      <w:r>
        <w:t>main-earth-</w:t>
      </w:r>
      <w:r>
        <w:rPr>
          <w:smallCaps/>
        </w:rPr>
        <w:t>nom</w:t>
      </w:r>
      <w:r>
        <w:tab/>
      </w:r>
      <w:r>
        <w:rPr>
          <w:smallCaps/>
        </w:rPr>
        <w:t>obl</w:t>
      </w:r>
      <w:r>
        <w:t>-this</w:t>
      </w:r>
      <w:r w:rsidR="00A716ED">
        <w:tab/>
      </w:r>
      <w:r w:rsidR="00A716ED">
        <w:rPr>
          <w:smallCaps/>
        </w:rPr>
        <w:t>c-red</w:t>
      </w:r>
      <w:r w:rsidR="00A716ED">
        <w:t>-that</w:t>
      </w:r>
      <w:r w:rsidR="00A716ED">
        <w:tab/>
      </w:r>
      <w:r w:rsidR="00A716ED">
        <w:rPr>
          <w:smallCaps/>
        </w:rPr>
        <w:t>loc</w:t>
      </w:r>
      <w:r w:rsidR="00A716ED">
        <w:tab/>
        <w:t>(place)</w:t>
      </w:r>
      <w:r w:rsidR="00A716ED">
        <w:tab/>
        <w:t>say</w:t>
      </w:r>
    </w:p>
    <w:p w14:paraId="45766BBB" w14:textId="77777777" w:rsidR="00800AD8" w:rsidRDefault="00A716ED" w:rsidP="00A716ED">
      <w:pPr>
        <w:pStyle w:val="InterlineText"/>
        <w:tabs>
          <w:tab w:val="left" w:pos="533"/>
          <w:tab w:val="left" w:pos="797"/>
        </w:tabs>
      </w:pPr>
      <w:r>
        <w:tab/>
        <w:t>a</w:t>
      </w:r>
      <w:r>
        <w:tab/>
        <w:t>tjautsikel.</w:t>
      </w:r>
    </w:p>
    <w:p w14:paraId="6B0FB9D3" w14:textId="77777777" w:rsidR="00800AD8" w:rsidRDefault="00A716ED" w:rsidP="00A716ED">
      <w:pPr>
        <w:pStyle w:val="InterlineGlossWithTrans"/>
        <w:tabs>
          <w:tab w:val="left" w:pos="533"/>
          <w:tab w:val="left" w:pos="797"/>
        </w:tabs>
      </w:pPr>
      <w:r>
        <w:tab/>
        <w:t>a</w:t>
      </w:r>
      <w:r>
        <w:tab/>
        <w:t>tjautsikel</w:t>
      </w:r>
    </w:p>
    <w:p w14:paraId="5558CC23" w14:textId="77777777" w:rsidR="00800AD8" w:rsidRDefault="00A716ED" w:rsidP="00B76180">
      <w:pPr>
        <w:pStyle w:val="InterlineTransNoFree"/>
        <w:tabs>
          <w:tab w:val="left" w:pos="797"/>
          <w:tab w:val="right" w:pos="8789"/>
        </w:tabs>
      </w:pPr>
      <w:r>
        <w:rPr>
          <w:smallCaps/>
        </w:rPr>
        <w:tab/>
        <w:t>c</w:t>
      </w:r>
      <w:r>
        <w:rPr>
          <w:smallCaps/>
        </w:rPr>
        <w:tab/>
      </w:r>
      <w:r>
        <w:t>story</w:t>
      </w:r>
      <w:r>
        <w:tab/>
        <w:t>And the land at Velikiî belongs to Sapayas now, according to the story.</w:t>
      </w:r>
    </w:p>
    <w:p w14:paraId="4A9C378D" w14:textId="77777777" w:rsidR="00A716ED" w:rsidRDefault="00800AD8" w:rsidP="00A716ED">
      <w:pPr>
        <w:pStyle w:val="FullTranslation"/>
      </w:pPr>
      <w:r>
        <w:t>Once upon a time someone called Sapayas went to Velikiî. He met people of the Qavulung family</w:t>
      </w:r>
      <w:r w:rsidR="00433A7E">
        <w:t>,</w:t>
      </w:r>
      <w:r>
        <w:t xml:space="preserve"> and they discussed the land at Velikiî. “This land will be mine,” said Sapayas.</w:t>
      </w:r>
      <w:r w:rsidR="00A716ED">
        <w:t xml:space="preserve"> </w:t>
      </w:r>
      <w:r>
        <w:t>But they disagreed; “This land is ours,” they said. “We’ll meet to discuss it later,” they said, and went their separate ways.</w:t>
      </w:r>
    </w:p>
    <w:p w14:paraId="660BF815" w14:textId="77777777" w:rsidR="00A716ED" w:rsidRDefault="00800AD8" w:rsidP="00A716ED">
      <w:pPr>
        <w:pStyle w:val="FullTranslation"/>
      </w:pPr>
      <w:r>
        <w:t>After quite a little time they met at Pinaqaquîatan. Sapayas was on his own, but all the Vulavulat people were there. “Let’s discuss the land,” said Sapayas. But the Qavulung family said, “Come on, let’s fight!” Sapayas was shot at. “Don’t shoot! Let’s talk,” said Sapayas. They didn’t listen, and kept on shooting.</w:t>
      </w:r>
    </w:p>
    <w:p w14:paraId="743931FD" w14:textId="77777777" w:rsidR="00A716ED" w:rsidRDefault="00800AD8" w:rsidP="00A716ED">
      <w:pPr>
        <w:pStyle w:val="FullTranslation"/>
      </w:pPr>
      <w:r>
        <w:t>When he was shot at, Sapayas lay down, and wasn’t hit. “Don’t shoot! Let’s talk,” said Sapayas. The Qavulung family didn’t listen, and kept on shooting. “If you challenge me, just wait a bit. I’ll just sharpen my sword,” said Sapayas. Sapayas sharpened it; and fire burst out all over the level land. The fire reached Riîuriîuan. “H</w:t>
      </w:r>
      <w:r w:rsidR="00A716ED">
        <w:t>ey</w:t>
      </w:r>
      <w:r>
        <w:t>, no! This is no good. We won’t be able to stand this. We’ll run away,” said the Qavulung family, and they ran away. “That’s enough. We concede the land,” said Qavulung to Sapayas.</w:t>
      </w:r>
    </w:p>
    <w:p w14:paraId="513FBA7C" w14:textId="77777777" w:rsidR="00800AD8" w:rsidRDefault="00800AD8" w:rsidP="00A716ED">
      <w:pPr>
        <w:pStyle w:val="FullTranslation"/>
      </w:pPr>
      <w:r>
        <w:t>So that was the end (</w:t>
      </w:r>
      <w:r w:rsidR="00A716ED" w:rsidRPr="00A716ED">
        <w:rPr>
          <w:i/>
        </w:rPr>
        <w:t>or</w:t>
      </w:r>
      <w:r>
        <w:t xml:space="preserve"> So he was victorious)</w:t>
      </w:r>
      <w:r w:rsidR="00A716ED">
        <w:t>.</w:t>
      </w:r>
      <w:r>
        <w:t xml:space="preserve"> And the land at Velikiî belongs to Sapayas now, according to the st</w:t>
      </w:r>
      <w:r w:rsidR="00A716ED">
        <w:t>ory.</w:t>
      </w:r>
    </w:p>
    <w:p w14:paraId="14E1FF64" w14:textId="77777777" w:rsidR="00800AD8" w:rsidRDefault="00800AD8">
      <w:pPr>
        <w:pStyle w:val="Heading4"/>
      </w:pPr>
      <w:r w:rsidRPr="00996908">
        <w:rPr>
          <w:rStyle w:val="NumTextHeadingChar"/>
        </w:rPr>
        <w:lastRenderedPageBreak/>
        <w:t>035</w:t>
      </w:r>
      <w:r>
        <w:t xml:space="preserve"> </w:t>
      </w:r>
      <w:r w:rsidR="003C19B5">
        <w:t xml:space="preserve">THE PEOPLE OF </w:t>
      </w:r>
      <w:r>
        <w:t>TJAUVALIVALI</w:t>
      </w:r>
      <w:r w:rsidR="00A716ED">
        <w:br/>
      </w:r>
      <w:r>
        <w:t>se Tjauva</w:t>
      </w:r>
      <w:r w:rsidR="00A716ED">
        <w:t>livali</w:t>
      </w:r>
      <w:r w:rsidR="001208B6">
        <w:t xml:space="preserve"> (</w:t>
      </w:r>
      <w:r w:rsidR="00A716ED">
        <w:t>ïaleklek village, p.209</w:t>
      </w:r>
      <w:r w:rsidR="001208B6">
        <w:t>)</w:t>
      </w:r>
    </w:p>
    <w:p w14:paraId="3D0F58B9" w14:textId="77777777" w:rsidR="00800AD8" w:rsidRDefault="00DC1AE0" w:rsidP="00A716ED">
      <w:pPr>
        <w:pStyle w:val="InterlineText"/>
        <w:tabs>
          <w:tab w:val="left" w:pos="533"/>
          <w:tab w:val="left" w:pos="1217"/>
          <w:tab w:val="left" w:pos="2246"/>
          <w:tab w:val="left" w:pos="3470"/>
          <w:tab w:val="left" w:pos="3734"/>
          <w:tab w:val="left" w:pos="5243"/>
          <w:tab w:val="left" w:pos="6377"/>
          <w:tab w:val="left" w:pos="6971"/>
          <w:tab w:val="left" w:pos="7355"/>
        </w:tabs>
      </w:pPr>
      <w:r w:rsidRPr="003A1D48">
        <w:rPr>
          <w:rStyle w:val="InterlineTextNumChar"/>
        </w:rPr>
        <w:t>001</w:t>
      </w:r>
      <w:r w:rsidR="00800AD8">
        <w:tab/>
        <w:t>azua</w:t>
      </w:r>
      <w:r w:rsidR="00800AD8">
        <w:tab/>
        <w:t>se</w:t>
      </w:r>
      <w:r w:rsidR="00800AD8">
        <w:tab/>
        <w:t>Tjauvalivali</w:t>
      </w:r>
      <w:r w:rsidR="00800AD8">
        <w:tab/>
        <w:t>a</w:t>
      </w:r>
      <w:r w:rsidR="00800AD8">
        <w:tab/>
        <w:t>vavayavayan</w:t>
      </w:r>
      <w:r w:rsidR="00800AD8">
        <w:tab/>
        <w:t>sakamaya,</w:t>
      </w:r>
      <w:r w:rsidR="00800AD8">
        <w:tab/>
        <w:t>neka</w:t>
      </w:r>
      <w:r w:rsidR="00800AD8">
        <w:tab/>
        <w:t>nu</w:t>
      </w:r>
      <w:r w:rsidR="00A716ED">
        <w:tab/>
        <w:t>uqaîay.</w:t>
      </w:r>
    </w:p>
    <w:p w14:paraId="10CB904B" w14:textId="77777777" w:rsidR="00800AD8" w:rsidRDefault="00800AD8" w:rsidP="00A716ED">
      <w:pPr>
        <w:pStyle w:val="InterlineGlossWithTrans"/>
        <w:tabs>
          <w:tab w:val="left" w:pos="533"/>
          <w:tab w:val="left" w:pos="1217"/>
          <w:tab w:val="left" w:pos="2246"/>
          <w:tab w:val="left" w:pos="3470"/>
          <w:tab w:val="left" w:pos="3734"/>
          <w:tab w:val="left" w:pos="5243"/>
          <w:tab w:val="left" w:pos="6377"/>
          <w:tab w:val="left" w:pos="6971"/>
          <w:tab w:val="left" w:pos="7355"/>
        </w:tabs>
      </w:pPr>
      <w:r>
        <w:tab/>
        <w:t>a-zua</w:t>
      </w:r>
      <w:r>
        <w:tab/>
        <w:t>se</w:t>
      </w:r>
      <w:r>
        <w:tab/>
        <w:t>Tjauvalivali</w:t>
      </w:r>
      <w:r>
        <w:tab/>
        <w:t>a</w:t>
      </w:r>
      <w:r w:rsidR="00522FB2">
        <w:tab/>
        <w:t>vaya=vavayan</w:t>
      </w:r>
      <w:r>
        <w:tab/>
        <w:t>sakamaya</w:t>
      </w:r>
      <w:r>
        <w:tab/>
        <w:t>neka</w:t>
      </w:r>
      <w:r>
        <w:tab/>
        <w:t>nu</w:t>
      </w:r>
      <w:r w:rsidR="00A716ED">
        <w:tab/>
        <w:t>uqaîay</w:t>
      </w:r>
    </w:p>
    <w:p w14:paraId="6C6B53FA" w14:textId="77777777" w:rsidR="00800AD8" w:rsidRDefault="00800AD8" w:rsidP="00A716ED">
      <w:pPr>
        <w:pStyle w:val="InterlineTrans"/>
        <w:tabs>
          <w:tab w:val="left" w:pos="533"/>
          <w:tab w:val="left" w:pos="1217"/>
          <w:tab w:val="left" w:pos="2246"/>
          <w:tab w:val="left" w:pos="3470"/>
          <w:tab w:val="left" w:pos="3734"/>
          <w:tab w:val="left" w:pos="5243"/>
          <w:tab w:val="left" w:pos="6377"/>
          <w:tab w:val="left" w:pos="6971"/>
          <w:tab w:val="left" w:pos="7355"/>
        </w:tabs>
      </w:pPr>
      <w:r>
        <w:tab/>
      </w:r>
      <w:r>
        <w:rPr>
          <w:smallCaps/>
        </w:rPr>
        <w:t>c-</w:t>
      </w:r>
      <w:r>
        <w:t>that</w:t>
      </w:r>
      <w:r>
        <w:tab/>
        <w:t>person.of</w:t>
      </w:r>
      <w:r>
        <w:tab/>
        <w:t>(place)</w:t>
      </w:r>
      <w:r>
        <w:rPr>
          <w:smallCaps/>
        </w:rPr>
        <w:tab/>
        <w:t>c</w:t>
      </w:r>
      <w:r>
        <w:rPr>
          <w:smallCaps/>
        </w:rPr>
        <w:tab/>
        <w:t>red</w:t>
      </w:r>
      <w:r>
        <w:t>=female</w:t>
      </w:r>
      <w:r>
        <w:tab/>
        <w:t>only</w:t>
      </w:r>
      <w:r>
        <w:tab/>
        <w:t>no</w:t>
      </w:r>
      <w:r>
        <w:tab/>
        <w:t>of</w:t>
      </w:r>
      <w:r w:rsidR="00A716ED">
        <w:tab/>
        <w:t>male</w:t>
      </w:r>
    </w:p>
    <w:p w14:paraId="6C8189A4" w14:textId="77777777" w:rsidR="00800AD8" w:rsidRDefault="00800AD8">
      <w:pPr>
        <w:pStyle w:val="InterlineFree"/>
      </w:pPr>
      <w:r>
        <w:t>The people of Tjauvalivali were only females, no male.</w:t>
      </w:r>
    </w:p>
    <w:p w14:paraId="408A411A" w14:textId="77777777" w:rsidR="00800AD8" w:rsidRDefault="00DC1AE0" w:rsidP="00A716ED">
      <w:pPr>
        <w:pStyle w:val="InterlineText"/>
        <w:tabs>
          <w:tab w:val="left" w:pos="533"/>
          <w:tab w:val="left" w:pos="1517"/>
          <w:tab w:val="left" w:pos="2666"/>
          <w:tab w:val="left" w:pos="3170"/>
          <w:tab w:val="left" w:pos="4304"/>
          <w:tab w:val="left" w:pos="5348"/>
        </w:tabs>
      </w:pPr>
      <w:r w:rsidRPr="003A1D48">
        <w:rPr>
          <w:rStyle w:val="InterlineTextNumChar"/>
        </w:rPr>
        <w:t>002</w:t>
      </w:r>
      <w:r w:rsidR="00800AD8">
        <w:tab/>
        <w:t>saka</w:t>
      </w:r>
      <w:r w:rsidR="00800AD8">
        <w:tab/>
        <w:t>“saîinga</w:t>
      </w:r>
      <w:r w:rsidR="00800AD8">
        <w:tab/>
        <w:t>tu</w:t>
      </w:r>
      <w:r w:rsidR="00800AD8">
        <w:tab/>
        <w:t>puaîak</w:t>
      </w:r>
      <w:r w:rsidR="00800AD8">
        <w:tab/>
        <w:t>itjen,”</w:t>
      </w:r>
      <w:r w:rsidR="00800AD8">
        <w:tab/>
        <w:t>aya.</w:t>
      </w:r>
    </w:p>
    <w:p w14:paraId="12F06B46" w14:textId="77777777" w:rsidR="00800AD8" w:rsidRDefault="00800AD8" w:rsidP="00A716ED">
      <w:pPr>
        <w:pStyle w:val="InterlineGlossWithTrans"/>
        <w:tabs>
          <w:tab w:val="left" w:pos="533"/>
          <w:tab w:val="left" w:pos="1517"/>
          <w:tab w:val="left" w:pos="2666"/>
          <w:tab w:val="left" w:pos="3170"/>
          <w:tab w:val="left" w:pos="4304"/>
          <w:tab w:val="left" w:pos="5348"/>
        </w:tabs>
      </w:pPr>
      <w:r>
        <w:tab/>
        <w:t>sa-ka</w:t>
      </w:r>
      <w:r>
        <w:tab/>
        <w:t>sa-îinga</w:t>
      </w:r>
      <w:r>
        <w:tab/>
        <w:t>tu</w:t>
      </w:r>
      <w:r>
        <w:tab/>
        <w:t>pu-aîak</w:t>
      </w:r>
      <w:r>
        <w:tab/>
        <w:t>itjen</w:t>
      </w:r>
      <w:r>
        <w:tab/>
        <w:t>aya</w:t>
      </w:r>
    </w:p>
    <w:p w14:paraId="2C501454" w14:textId="77777777" w:rsidR="00800AD8" w:rsidRDefault="00800AD8" w:rsidP="00A716ED">
      <w:pPr>
        <w:pStyle w:val="InterlineTrans"/>
        <w:tabs>
          <w:tab w:val="left" w:pos="533"/>
          <w:tab w:val="left" w:pos="1517"/>
          <w:tab w:val="left" w:pos="2666"/>
          <w:tab w:val="left" w:pos="3170"/>
          <w:tab w:val="left" w:pos="4304"/>
          <w:tab w:val="left" w:pos="5348"/>
        </w:tabs>
      </w:pPr>
      <w:r>
        <w:tab/>
        <w:t>and-after</w:t>
      </w:r>
      <w:r>
        <w:tab/>
      </w:r>
      <w:r>
        <w:rPr>
          <w:smallCaps/>
        </w:rPr>
        <w:t>qal</w:t>
      </w:r>
      <w:r>
        <w:t>-desire</w:t>
      </w:r>
      <w:r>
        <w:tab/>
      </w:r>
      <w:r>
        <w:rPr>
          <w:smallCaps/>
        </w:rPr>
        <w:t>obl</w:t>
      </w:r>
      <w:r>
        <w:tab/>
        <w:t>have-child</w:t>
      </w:r>
      <w:r>
        <w:tab/>
      </w:r>
      <w:r>
        <w:rPr>
          <w:smallCaps/>
        </w:rPr>
        <w:t>f.</w:t>
      </w:r>
      <w:r>
        <w:t>we(</w:t>
      </w:r>
      <w:r>
        <w:rPr>
          <w:smallCaps/>
        </w:rPr>
        <w:t>inc</w:t>
      </w:r>
      <w:r>
        <w:t>)</w:t>
      </w:r>
      <w:r>
        <w:tab/>
        <w:t>say</w:t>
      </w:r>
    </w:p>
    <w:p w14:paraId="1728A153" w14:textId="77777777" w:rsidR="00800AD8" w:rsidRDefault="00800AD8" w:rsidP="00A8416B">
      <w:pPr>
        <w:pStyle w:val="InterlineFreeCommentFollows"/>
      </w:pPr>
      <w:r>
        <w:t>They said: “We want to have children.”</w:t>
      </w:r>
    </w:p>
    <w:p w14:paraId="0CC1B995" w14:textId="77777777" w:rsidR="00800AD8" w:rsidRDefault="00A8416B" w:rsidP="00A8416B">
      <w:pPr>
        <w:pStyle w:val="CommentLastWithHalfSpace"/>
      </w:pPr>
      <w:r>
        <w:t>[</w:t>
      </w:r>
      <w:r w:rsidR="00800AD8" w:rsidRPr="00A716ED">
        <w:rPr>
          <w:rStyle w:val="VernacularText"/>
        </w:rPr>
        <w:t>saîinga</w:t>
      </w:r>
      <w:r w:rsidR="00800AD8">
        <w:t xml:space="preserve">: </w:t>
      </w:r>
      <w:r w:rsidR="00800AD8" w:rsidRPr="00A716ED">
        <w:rPr>
          <w:rStyle w:val="VernacularText"/>
        </w:rPr>
        <w:t>salinga</w:t>
      </w:r>
      <w:r w:rsidR="00800AD8">
        <w:t xml:space="preserve"> in </w:t>
      </w:r>
      <w:r w:rsidR="00A716ED">
        <w:t>OA.</w:t>
      </w:r>
      <w:r>
        <w:t>]</w:t>
      </w:r>
    </w:p>
    <w:p w14:paraId="7EF94717" w14:textId="77777777" w:rsidR="00800AD8" w:rsidRDefault="00DC1AE0" w:rsidP="00A716ED">
      <w:pPr>
        <w:pStyle w:val="InterlineText"/>
        <w:tabs>
          <w:tab w:val="left" w:pos="533"/>
          <w:tab w:val="left" w:pos="1022"/>
          <w:tab w:val="left" w:pos="1766"/>
          <w:tab w:val="left" w:pos="2795"/>
          <w:tab w:val="left" w:pos="4244"/>
          <w:tab w:val="left" w:pos="4508"/>
        </w:tabs>
      </w:pPr>
      <w:r w:rsidRPr="003A1D48">
        <w:rPr>
          <w:rStyle w:val="InterlineTextNumChar"/>
        </w:rPr>
        <w:t>003</w:t>
      </w:r>
      <w:r w:rsidR="00800AD8">
        <w:tab/>
        <w:t>sa</w:t>
      </w:r>
      <w:r w:rsidR="00800AD8">
        <w:tab/>
        <w:t>sema</w:t>
      </w:r>
      <w:r w:rsidR="00800AD8">
        <w:tab/>
        <w:t>gadu</w:t>
      </w:r>
      <w:r w:rsidR="00800AD8">
        <w:tab/>
        <w:t>tjemuguîudj</w:t>
      </w:r>
      <w:r w:rsidR="00800AD8">
        <w:tab/>
        <w:t>a</w:t>
      </w:r>
      <w:r w:rsidR="00800AD8">
        <w:tab/>
        <w:t>pavalivali.</w:t>
      </w:r>
    </w:p>
    <w:p w14:paraId="3C2945E0" w14:textId="77777777" w:rsidR="00800AD8" w:rsidRDefault="00800AD8" w:rsidP="00A716ED">
      <w:pPr>
        <w:pStyle w:val="InterlineGlossWithTrans"/>
        <w:tabs>
          <w:tab w:val="left" w:pos="533"/>
          <w:tab w:val="left" w:pos="1022"/>
          <w:tab w:val="left" w:pos="1766"/>
          <w:tab w:val="left" w:pos="2795"/>
          <w:tab w:val="left" w:pos="4244"/>
          <w:tab w:val="left" w:pos="4508"/>
        </w:tabs>
      </w:pPr>
      <w:r>
        <w:tab/>
        <w:t>sa</w:t>
      </w:r>
      <w:r>
        <w:tab/>
        <w:t>em=sa</w:t>
      </w:r>
      <w:r>
        <w:tab/>
        <w:t>gadu</w:t>
      </w:r>
      <w:r>
        <w:tab/>
        <w:t>em=tjuguîudj</w:t>
      </w:r>
      <w:r>
        <w:tab/>
        <w:t>a</w:t>
      </w:r>
      <w:r>
        <w:tab/>
        <w:t>pa-vali-vali</w:t>
      </w:r>
    </w:p>
    <w:p w14:paraId="166A7A6B" w14:textId="77777777" w:rsidR="00800AD8" w:rsidRDefault="00800AD8" w:rsidP="00A716ED">
      <w:pPr>
        <w:pStyle w:val="InterlineTrans"/>
        <w:tabs>
          <w:tab w:val="left" w:pos="533"/>
          <w:tab w:val="left" w:pos="1022"/>
          <w:tab w:val="left" w:pos="1766"/>
          <w:tab w:val="left" w:pos="2795"/>
          <w:tab w:val="left" w:pos="4244"/>
          <w:tab w:val="left" w:pos="4508"/>
        </w:tabs>
      </w:pPr>
      <w:r>
        <w:tab/>
        <w:t>and</w:t>
      </w:r>
      <w:r>
        <w:tab/>
      </w:r>
      <w:r>
        <w:rPr>
          <w:smallCaps/>
        </w:rPr>
        <w:t>af</w:t>
      </w:r>
      <w:r>
        <w:t>=go</w:t>
      </w:r>
      <w:r>
        <w:tab/>
        <w:t>mountain</w:t>
      </w:r>
      <w:r>
        <w:tab/>
      </w:r>
      <w:r>
        <w:rPr>
          <w:smallCaps/>
        </w:rPr>
        <w:t>af</w:t>
      </w:r>
      <w:r>
        <w:t>=bend.over</w:t>
      </w:r>
      <w:r>
        <w:rPr>
          <w:smallCaps/>
        </w:rPr>
        <w:tab/>
        <w:t>c</w:t>
      </w:r>
      <w:r>
        <w:rPr>
          <w:smallCaps/>
        </w:rPr>
        <w:tab/>
      </w:r>
      <w:r>
        <w:t>cause-</w:t>
      </w:r>
      <w:r>
        <w:rPr>
          <w:smallCaps/>
        </w:rPr>
        <w:t>red</w:t>
      </w:r>
      <w:r>
        <w:t>-wind</w:t>
      </w:r>
    </w:p>
    <w:p w14:paraId="0DE71EC2" w14:textId="77777777" w:rsidR="00800AD8" w:rsidRDefault="00800AD8" w:rsidP="00A86E08">
      <w:pPr>
        <w:pStyle w:val="InterlineFreeCommentFollows"/>
      </w:pPr>
      <w:r>
        <w:t>And they went to the mountain and bent down (?) and let the wind blow on them.</w:t>
      </w:r>
    </w:p>
    <w:p w14:paraId="7693C1AE" w14:textId="77777777" w:rsidR="00800AD8" w:rsidRDefault="00A8416B" w:rsidP="00A86E08">
      <w:pPr>
        <w:pStyle w:val="CommentLastWithHalfSpace"/>
      </w:pPr>
      <w:r>
        <w:t>[</w:t>
      </w:r>
      <w:r w:rsidR="00800AD8" w:rsidRPr="00A86E08">
        <w:rPr>
          <w:rStyle w:val="VernacularText"/>
        </w:rPr>
        <w:t>tjemuguîudj</w:t>
      </w:r>
      <w:r w:rsidR="00A86E08">
        <w:t xml:space="preserve">: </w:t>
      </w:r>
      <w:r w:rsidR="00800AD8">
        <w:t xml:space="preserve">F has </w:t>
      </w:r>
      <w:r w:rsidR="00800AD8" w:rsidRPr="00A86E08">
        <w:rPr>
          <w:rStyle w:val="VernacularText"/>
        </w:rPr>
        <w:t>tj/m/ugeîuî</w:t>
      </w:r>
      <w:r w:rsidR="00800AD8">
        <w:t xml:space="preserve">. </w:t>
      </w:r>
      <w:r w:rsidR="00A86E08">
        <w:t>V</w:t>
      </w:r>
      <w:r w:rsidR="00800AD8">
        <w:t xml:space="preserve">ariants, or </w:t>
      </w:r>
      <w:r w:rsidR="00A86E08">
        <w:t>mis</w:t>
      </w:r>
      <w:r w:rsidR="00800AD8">
        <w:t xml:space="preserve">transcription </w:t>
      </w:r>
      <w:r w:rsidR="00A86E08">
        <w:t>in</w:t>
      </w:r>
      <w:r w:rsidR="00800AD8">
        <w:t xml:space="preserve"> OA</w:t>
      </w:r>
      <w:r w:rsidR="00A86E08">
        <w:t>?]</w:t>
      </w:r>
    </w:p>
    <w:p w14:paraId="1D7A1BCF" w14:textId="77777777" w:rsidR="00800AD8" w:rsidRDefault="00DC1AE0" w:rsidP="00A86E08">
      <w:pPr>
        <w:pStyle w:val="InterlineText"/>
        <w:tabs>
          <w:tab w:val="left" w:pos="533"/>
          <w:tab w:val="left" w:pos="1517"/>
          <w:tab w:val="left" w:pos="3011"/>
          <w:tab w:val="left" w:pos="3500"/>
        </w:tabs>
      </w:pPr>
      <w:r w:rsidRPr="003A1D48">
        <w:rPr>
          <w:rStyle w:val="InterlineTextNumChar"/>
        </w:rPr>
        <w:t>004</w:t>
      </w:r>
      <w:r w:rsidR="00800AD8">
        <w:tab/>
        <w:t>saka</w:t>
      </w:r>
      <w:r w:rsidR="00800AD8">
        <w:tab/>
        <w:t>mavunglay,</w:t>
      </w:r>
      <w:r w:rsidR="00800AD8">
        <w:tab/>
        <w:t>sa</w:t>
      </w:r>
      <w:r w:rsidR="00800AD8">
        <w:tab/>
        <w:t>puaîak.</w:t>
      </w:r>
    </w:p>
    <w:p w14:paraId="7089A7BE" w14:textId="77777777" w:rsidR="00800AD8" w:rsidRDefault="00800AD8" w:rsidP="00A86E08">
      <w:pPr>
        <w:pStyle w:val="InterlineGlossWithTrans"/>
        <w:tabs>
          <w:tab w:val="left" w:pos="533"/>
          <w:tab w:val="left" w:pos="1517"/>
          <w:tab w:val="left" w:pos="3011"/>
          <w:tab w:val="left" w:pos="3500"/>
        </w:tabs>
      </w:pPr>
      <w:r>
        <w:tab/>
        <w:t>sa-ka</w:t>
      </w:r>
      <w:r>
        <w:tab/>
        <w:t>ma-vungelay</w:t>
      </w:r>
      <w:r>
        <w:tab/>
        <w:t>sa</w:t>
      </w:r>
      <w:r>
        <w:tab/>
        <w:t>pu-aîak</w:t>
      </w:r>
    </w:p>
    <w:p w14:paraId="6BF5122A" w14:textId="77777777" w:rsidR="00800AD8" w:rsidRDefault="00800AD8" w:rsidP="00B76180">
      <w:pPr>
        <w:pStyle w:val="InterlineTransNoFree"/>
        <w:tabs>
          <w:tab w:val="left" w:pos="1517"/>
          <w:tab w:val="left" w:pos="3011"/>
          <w:tab w:val="left" w:pos="3500"/>
          <w:tab w:val="right" w:pos="8789"/>
        </w:tabs>
      </w:pPr>
      <w:r>
        <w:tab/>
        <w:t>and-after</w:t>
      </w:r>
      <w:r>
        <w:tab/>
      </w:r>
      <w:r>
        <w:rPr>
          <w:smallCaps/>
        </w:rPr>
        <w:t>stat</w:t>
      </w:r>
      <w:r>
        <w:t>-pregnant</w:t>
      </w:r>
      <w:r>
        <w:tab/>
        <w:t>and</w:t>
      </w:r>
      <w:r>
        <w:tab/>
        <w:t>have-child</w:t>
      </w:r>
      <w:r w:rsidR="00A86E08">
        <w:tab/>
        <w:t>They became pregnant and had children.</w:t>
      </w:r>
    </w:p>
    <w:p w14:paraId="33C6D610" w14:textId="77777777" w:rsidR="00800AD8" w:rsidRDefault="00DC1AE0" w:rsidP="00A86E08">
      <w:pPr>
        <w:pStyle w:val="InterlineText"/>
        <w:tabs>
          <w:tab w:val="left" w:pos="533"/>
          <w:tab w:val="left" w:pos="1202"/>
          <w:tab w:val="left" w:pos="2141"/>
          <w:tab w:val="left" w:pos="3275"/>
          <w:tab w:val="left" w:pos="4259"/>
          <w:tab w:val="left" w:pos="5693"/>
          <w:tab w:val="left" w:pos="6827"/>
          <w:tab w:val="left" w:pos="7766"/>
        </w:tabs>
      </w:pPr>
      <w:r w:rsidRPr="003A1D48">
        <w:rPr>
          <w:rStyle w:val="InterlineTextNumChar"/>
        </w:rPr>
        <w:t>005</w:t>
      </w:r>
      <w:r w:rsidR="00800AD8">
        <w:tab/>
        <w:t>manu</w:t>
      </w:r>
      <w:r w:rsidR="00800AD8">
        <w:tab/>
        <w:t>vavayan</w:t>
      </w:r>
      <w:r w:rsidR="00800AD8">
        <w:tab/>
        <w:t>sakamaya,</w:t>
      </w:r>
      <w:r w:rsidR="00800AD8">
        <w:tab/>
        <w:t>saka</w:t>
      </w:r>
      <w:r w:rsidR="00800AD8">
        <w:tab/>
        <w:t>mapiîay</w:t>
      </w:r>
      <w:r w:rsidR="00800AD8">
        <w:tab/>
        <w:t>sakamaya;</w:t>
      </w:r>
      <w:r w:rsidR="00800AD8">
        <w:tab/>
        <w:t>inika</w:t>
      </w:r>
      <w:r w:rsidR="00A86E08">
        <w:tab/>
        <w:t>venala.</w:t>
      </w:r>
    </w:p>
    <w:p w14:paraId="6E0EE094" w14:textId="77777777" w:rsidR="00800AD8" w:rsidRDefault="00800AD8" w:rsidP="00A86E08">
      <w:pPr>
        <w:pStyle w:val="InterlineGlossWithTrans"/>
        <w:tabs>
          <w:tab w:val="left" w:pos="533"/>
          <w:tab w:val="left" w:pos="1202"/>
          <w:tab w:val="left" w:pos="2141"/>
          <w:tab w:val="left" w:pos="3275"/>
          <w:tab w:val="left" w:pos="4259"/>
          <w:tab w:val="left" w:pos="5693"/>
          <w:tab w:val="left" w:pos="6827"/>
          <w:tab w:val="left" w:pos="7766"/>
        </w:tabs>
      </w:pPr>
      <w:r>
        <w:tab/>
        <w:t>manu</w:t>
      </w:r>
      <w:r>
        <w:tab/>
        <w:t>vavayan</w:t>
      </w:r>
      <w:r>
        <w:tab/>
        <w:t>sakamaya</w:t>
      </w:r>
      <w:r>
        <w:tab/>
        <w:t>sa-ka</w:t>
      </w:r>
      <w:r>
        <w:tab/>
        <w:t>ma-piîay</w:t>
      </w:r>
      <w:r>
        <w:tab/>
        <w:t>sakamaya</w:t>
      </w:r>
      <w:r>
        <w:tab/>
        <w:t>ini-ka</w:t>
      </w:r>
      <w:r w:rsidR="00A86E08">
        <w:tab/>
        <w:t>en=vala</w:t>
      </w:r>
    </w:p>
    <w:p w14:paraId="4BCA7385" w14:textId="77777777" w:rsidR="00800AD8" w:rsidRDefault="00800AD8" w:rsidP="00A86E08">
      <w:pPr>
        <w:pStyle w:val="InterlineTrans"/>
        <w:tabs>
          <w:tab w:val="left" w:pos="533"/>
          <w:tab w:val="left" w:pos="1202"/>
          <w:tab w:val="left" w:pos="2141"/>
          <w:tab w:val="left" w:pos="3275"/>
          <w:tab w:val="left" w:pos="4259"/>
          <w:tab w:val="left" w:pos="5693"/>
          <w:tab w:val="left" w:pos="6827"/>
          <w:tab w:val="left" w:pos="7766"/>
        </w:tabs>
      </w:pPr>
      <w:r>
        <w:tab/>
        <w:t>then</w:t>
      </w:r>
      <w:r>
        <w:tab/>
        <w:t>female</w:t>
      </w:r>
      <w:r>
        <w:tab/>
        <w:t>only</w:t>
      </w:r>
      <w:r>
        <w:tab/>
        <w:t>and-after</w:t>
      </w:r>
      <w:r>
        <w:tab/>
      </w:r>
      <w:r>
        <w:rPr>
          <w:smallCaps/>
        </w:rPr>
        <w:t>stat</w:t>
      </w:r>
      <w:r>
        <w:t>-crippled</w:t>
      </w:r>
      <w:r>
        <w:tab/>
        <w:t>only</w:t>
      </w:r>
      <w:r>
        <w:tab/>
        <w:t>not-after</w:t>
      </w:r>
      <w:r w:rsidR="00A86E08">
        <w:tab/>
      </w:r>
      <w:r w:rsidR="00A86E08">
        <w:rPr>
          <w:smallCaps/>
        </w:rPr>
        <w:t>af</w:t>
      </w:r>
      <w:r w:rsidR="00A86E08">
        <w:t>=able</w:t>
      </w:r>
    </w:p>
    <w:p w14:paraId="30BE8292" w14:textId="77777777" w:rsidR="00800AD8" w:rsidRDefault="00800AD8">
      <w:pPr>
        <w:pStyle w:val="InterlineFree"/>
      </w:pPr>
      <w:r>
        <w:t>But they were all female; and they were all crippled, not strong.</w:t>
      </w:r>
    </w:p>
    <w:p w14:paraId="17A3D8EF" w14:textId="77777777" w:rsidR="00800AD8" w:rsidRDefault="00DC1AE0" w:rsidP="00A86E08">
      <w:pPr>
        <w:pStyle w:val="InterlineText"/>
        <w:tabs>
          <w:tab w:val="left" w:pos="533"/>
          <w:tab w:val="left" w:pos="1202"/>
          <w:tab w:val="left" w:pos="2921"/>
          <w:tab w:val="left" w:pos="3185"/>
          <w:tab w:val="left" w:pos="3929"/>
          <w:tab w:val="left" w:pos="4958"/>
          <w:tab w:val="left" w:pos="5222"/>
        </w:tabs>
      </w:pPr>
      <w:r w:rsidRPr="003A1D48">
        <w:rPr>
          <w:rStyle w:val="InterlineTextNumChar"/>
        </w:rPr>
        <w:t>006</w:t>
      </w:r>
      <w:r w:rsidR="00800AD8">
        <w:tab/>
        <w:t>manu</w:t>
      </w:r>
      <w:r w:rsidR="00800AD8">
        <w:tab/>
        <w:t>mumaî</w:t>
      </w:r>
      <w:r w:rsidR="00800AD8">
        <w:tab/>
        <w:t>a</w:t>
      </w:r>
      <w:r w:rsidR="00800AD8">
        <w:tab/>
        <w:t>sema</w:t>
      </w:r>
      <w:r w:rsidR="00800AD8">
        <w:tab/>
        <w:t>gadu</w:t>
      </w:r>
      <w:r w:rsidR="00800AD8">
        <w:tab/>
        <w:t>a</w:t>
      </w:r>
      <w:r w:rsidR="00800AD8">
        <w:tab/>
        <w:t>tjemuguîudj.</w:t>
      </w:r>
    </w:p>
    <w:p w14:paraId="03C5FDA7" w14:textId="77777777" w:rsidR="00800AD8" w:rsidRDefault="00800AD8" w:rsidP="00A86E08">
      <w:pPr>
        <w:pStyle w:val="InterlineGlossWithTrans"/>
        <w:tabs>
          <w:tab w:val="left" w:pos="533"/>
          <w:tab w:val="left" w:pos="1202"/>
          <w:tab w:val="left" w:pos="2921"/>
          <w:tab w:val="left" w:pos="3185"/>
          <w:tab w:val="left" w:pos="3929"/>
          <w:tab w:val="left" w:pos="4958"/>
          <w:tab w:val="left" w:pos="5222"/>
        </w:tabs>
      </w:pPr>
      <w:r>
        <w:tab/>
        <w:t>manu</w:t>
      </w:r>
      <w:r>
        <w:tab/>
        <w:t>ma-uma-î</w:t>
      </w:r>
      <w:r>
        <w:tab/>
        <w:t>a</w:t>
      </w:r>
      <w:r>
        <w:tab/>
        <w:t>em=sa</w:t>
      </w:r>
      <w:r>
        <w:tab/>
        <w:t>gadu</w:t>
      </w:r>
      <w:r>
        <w:tab/>
        <w:t>a</w:t>
      </w:r>
      <w:r>
        <w:tab/>
        <w:t>em=tjuguîudj</w:t>
      </w:r>
    </w:p>
    <w:p w14:paraId="5DA0A551" w14:textId="77777777" w:rsidR="00800AD8" w:rsidRDefault="00800AD8" w:rsidP="00A86E08">
      <w:pPr>
        <w:pStyle w:val="InterlineTrans"/>
        <w:tabs>
          <w:tab w:val="left" w:pos="533"/>
          <w:tab w:val="left" w:pos="1202"/>
          <w:tab w:val="left" w:pos="2921"/>
          <w:tab w:val="left" w:pos="3185"/>
          <w:tab w:val="left" w:pos="3929"/>
          <w:tab w:val="left" w:pos="4958"/>
          <w:tab w:val="left" w:pos="5222"/>
        </w:tabs>
      </w:pPr>
      <w:r>
        <w:tab/>
        <w:t>then</w:t>
      </w:r>
      <w:r>
        <w:tab/>
      </w:r>
      <w:r>
        <w:rPr>
          <w:smallCaps/>
        </w:rPr>
        <w:t>stat</w:t>
      </w:r>
      <w:r>
        <w:t>-other-times</w:t>
      </w:r>
      <w:r>
        <w:rPr>
          <w:smallCaps/>
        </w:rPr>
        <w:tab/>
        <w:t>c</w:t>
      </w:r>
      <w:r>
        <w:rPr>
          <w:smallCaps/>
        </w:rPr>
        <w:tab/>
        <w:t>af</w:t>
      </w:r>
      <w:r>
        <w:t>=go</w:t>
      </w:r>
      <w:r>
        <w:tab/>
        <w:t>mountain</w:t>
      </w:r>
      <w:r>
        <w:rPr>
          <w:smallCaps/>
        </w:rPr>
        <w:tab/>
        <w:t>c</w:t>
      </w:r>
      <w:r>
        <w:rPr>
          <w:smallCaps/>
        </w:rPr>
        <w:tab/>
        <w:t>af</w:t>
      </w:r>
      <w:r>
        <w:t>=bend.over</w:t>
      </w:r>
    </w:p>
    <w:p w14:paraId="76F2F05C" w14:textId="77777777" w:rsidR="00800AD8" w:rsidRDefault="00800AD8" w:rsidP="00A8416B">
      <w:pPr>
        <w:pStyle w:val="InterlineFreeCommentFollows"/>
      </w:pPr>
      <w:r>
        <w:t>So they went to the mountain again and bent over.</w:t>
      </w:r>
    </w:p>
    <w:p w14:paraId="60FBF4C1" w14:textId="77777777" w:rsidR="00800AD8" w:rsidRDefault="00A8416B" w:rsidP="00A8416B">
      <w:pPr>
        <w:pStyle w:val="CommentLastWithHalfSpace"/>
      </w:pPr>
      <w:r>
        <w:t>[</w:t>
      </w:r>
      <w:r w:rsidR="00800AD8" w:rsidRPr="00A86E08">
        <w:rPr>
          <w:rStyle w:val="VernacularText"/>
        </w:rPr>
        <w:t>tjemuguîudj</w:t>
      </w:r>
      <w:r w:rsidR="00A86E08">
        <w:t xml:space="preserve">: </w:t>
      </w:r>
      <w:r w:rsidR="00800AD8" w:rsidRPr="00A86E08">
        <w:rPr>
          <w:rStyle w:val="VernacularText"/>
        </w:rPr>
        <w:t>tjemaguîudj</w:t>
      </w:r>
      <w:r w:rsidR="00A86E08">
        <w:t xml:space="preserve"> in OA.</w:t>
      </w:r>
      <w:r>
        <w:t>]</w:t>
      </w:r>
    </w:p>
    <w:p w14:paraId="3CE9695A" w14:textId="77777777" w:rsidR="00800AD8" w:rsidRDefault="00DC1AE0" w:rsidP="00A86E08">
      <w:pPr>
        <w:pStyle w:val="InterlineText"/>
        <w:tabs>
          <w:tab w:val="left" w:pos="533"/>
          <w:tab w:val="left" w:pos="1517"/>
          <w:tab w:val="left" w:pos="2441"/>
          <w:tab w:val="left" w:pos="2705"/>
          <w:tab w:val="left" w:pos="4289"/>
          <w:tab w:val="left" w:pos="5318"/>
        </w:tabs>
      </w:pPr>
      <w:r w:rsidRPr="003A1D48">
        <w:rPr>
          <w:rStyle w:val="InterlineTextNumChar"/>
        </w:rPr>
        <w:t>007</w:t>
      </w:r>
      <w:r w:rsidR="00800AD8">
        <w:tab/>
        <w:t>saka</w:t>
      </w:r>
      <w:r w:rsidR="00800AD8">
        <w:tab/>
        <w:t>izua</w:t>
      </w:r>
      <w:r w:rsidR="00800AD8">
        <w:tab/>
        <w:t>a</w:t>
      </w:r>
      <w:r w:rsidR="00800AD8">
        <w:tab/>
        <w:t>qemaîuqaîup</w:t>
      </w:r>
      <w:r w:rsidR="00800AD8">
        <w:tab/>
        <w:t>se</w:t>
      </w:r>
      <w:r w:rsidR="00800AD8">
        <w:tab/>
        <w:t>Tjauzayazaya.</w:t>
      </w:r>
    </w:p>
    <w:p w14:paraId="617B8858" w14:textId="77777777" w:rsidR="00800AD8" w:rsidRDefault="00800AD8" w:rsidP="00A86E08">
      <w:pPr>
        <w:pStyle w:val="InterlineGlossWithTrans"/>
        <w:tabs>
          <w:tab w:val="left" w:pos="533"/>
          <w:tab w:val="left" w:pos="1517"/>
          <w:tab w:val="left" w:pos="2441"/>
          <w:tab w:val="left" w:pos="2705"/>
          <w:tab w:val="left" w:pos="4289"/>
          <w:tab w:val="left" w:pos="5318"/>
        </w:tabs>
      </w:pPr>
      <w:r>
        <w:tab/>
        <w:t>sa-ka</w:t>
      </w:r>
      <w:r>
        <w:tab/>
        <w:t>i-zua</w:t>
      </w:r>
      <w:r>
        <w:tab/>
        <w:t>a</w:t>
      </w:r>
      <w:r>
        <w:tab/>
        <w:t>em=qaîu-qaîup</w:t>
      </w:r>
      <w:r>
        <w:tab/>
        <w:t>se</w:t>
      </w:r>
      <w:r>
        <w:tab/>
        <w:t>Tjauzayazaya</w:t>
      </w:r>
    </w:p>
    <w:p w14:paraId="5B2A9253" w14:textId="77777777" w:rsidR="00800AD8" w:rsidRDefault="00800AD8" w:rsidP="00A86E08">
      <w:pPr>
        <w:pStyle w:val="InterlineTrans"/>
        <w:tabs>
          <w:tab w:val="left" w:pos="533"/>
          <w:tab w:val="left" w:pos="1517"/>
          <w:tab w:val="left" w:pos="2441"/>
          <w:tab w:val="left" w:pos="2705"/>
          <w:tab w:val="left" w:pos="4289"/>
          <w:tab w:val="left" w:pos="5318"/>
        </w:tabs>
      </w:pPr>
      <w:r>
        <w:tab/>
        <w:t>and-after</w:t>
      </w:r>
      <w:r>
        <w:tab/>
      </w:r>
      <w:r>
        <w:rPr>
          <w:smallCaps/>
        </w:rPr>
        <w:t>loc</w:t>
      </w:r>
      <w:r>
        <w:t>-that</w:t>
      </w:r>
      <w:r>
        <w:rPr>
          <w:smallCaps/>
        </w:rPr>
        <w:tab/>
        <w:t>c</w:t>
      </w:r>
      <w:r>
        <w:rPr>
          <w:smallCaps/>
        </w:rPr>
        <w:tab/>
        <w:t>af</w:t>
      </w:r>
      <w:r>
        <w:t>=</w:t>
      </w:r>
      <w:r>
        <w:rPr>
          <w:smallCaps/>
        </w:rPr>
        <w:t>red</w:t>
      </w:r>
      <w:r>
        <w:t>-hunt</w:t>
      </w:r>
      <w:r>
        <w:tab/>
        <w:t>person.of</w:t>
      </w:r>
      <w:r>
        <w:tab/>
        <w:t>(place)</w:t>
      </w:r>
    </w:p>
    <w:p w14:paraId="0B3C6BBF" w14:textId="77777777" w:rsidR="00800AD8" w:rsidRDefault="00800AD8">
      <w:pPr>
        <w:pStyle w:val="InterlineFree"/>
      </w:pPr>
      <w:r>
        <w:t>And there was a man of Tjauzayazaya out hunting.</w:t>
      </w:r>
    </w:p>
    <w:p w14:paraId="27FE3FF3" w14:textId="77777777" w:rsidR="00800AD8" w:rsidRDefault="00DC1AE0" w:rsidP="00A86E08">
      <w:pPr>
        <w:pStyle w:val="InterlineText"/>
        <w:tabs>
          <w:tab w:val="left" w:pos="533"/>
          <w:tab w:val="left" w:pos="1517"/>
          <w:tab w:val="left" w:pos="3221"/>
          <w:tab w:val="left" w:pos="3725"/>
          <w:tab w:val="left" w:pos="4409"/>
          <w:tab w:val="left" w:pos="4673"/>
        </w:tabs>
      </w:pPr>
      <w:r w:rsidRPr="003A1D48">
        <w:rPr>
          <w:rStyle w:val="InterlineTextNumChar"/>
        </w:rPr>
        <w:t>008</w:t>
      </w:r>
      <w:r w:rsidR="00800AD8">
        <w:tab/>
        <w:t>saka</w:t>
      </w:r>
      <w:r w:rsidR="00800AD8">
        <w:tab/>
        <w:t>îevavaw</w:t>
      </w:r>
      <w:r w:rsidR="00800AD8">
        <w:tab/>
        <w:t>tua</w:t>
      </w:r>
      <w:r w:rsidR="00800AD8">
        <w:tab/>
        <w:t>kasiw</w:t>
      </w:r>
      <w:r w:rsidR="00800AD8">
        <w:tab/>
        <w:t>a</w:t>
      </w:r>
      <w:r w:rsidR="00800AD8">
        <w:tab/>
        <w:t>îemizaw.</w:t>
      </w:r>
    </w:p>
    <w:p w14:paraId="5FE824A4" w14:textId="77777777" w:rsidR="00800AD8" w:rsidRDefault="00800AD8" w:rsidP="00A86E08">
      <w:pPr>
        <w:pStyle w:val="InterlineGlossWithTrans"/>
        <w:tabs>
          <w:tab w:val="left" w:pos="533"/>
          <w:tab w:val="left" w:pos="1517"/>
          <w:tab w:val="left" w:pos="3221"/>
          <w:tab w:val="left" w:pos="3725"/>
          <w:tab w:val="left" w:pos="4409"/>
          <w:tab w:val="left" w:pos="4673"/>
        </w:tabs>
      </w:pPr>
      <w:r>
        <w:tab/>
        <w:t>sa-ka</w:t>
      </w:r>
      <w:r>
        <w:tab/>
        <w:t>îe-va-vaw</w:t>
      </w:r>
      <w:r>
        <w:tab/>
        <w:t>tua</w:t>
      </w:r>
      <w:r>
        <w:tab/>
        <w:t>kasiw</w:t>
      </w:r>
      <w:r>
        <w:tab/>
        <w:t>a</w:t>
      </w:r>
      <w:r>
        <w:tab/>
        <w:t>em=îizaw</w:t>
      </w:r>
    </w:p>
    <w:p w14:paraId="67D29FD6" w14:textId="77777777" w:rsidR="00800AD8" w:rsidRDefault="00800AD8" w:rsidP="00A86E08">
      <w:pPr>
        <w:pStyle w:val="InterlineTrans"/>
        <w:tabs>
          <w:tab w:val="left" w:pos="533"/>
          <w:tab w:val="left" w:pos="1517"/>
          <w:tab w:val="left" w:pos="3221"/>
          <w:tab w:val="left" w:pos="3725"/>
          <w:tab w:val="left" w:pos="4409"/>
          <w:tab w:val="left" w:pos="4673"/>
        </w:tabs>
      </w:pPr>
      <w:r>
        <w:tab/>
        <w:t>and-after</w:t>
      </w:r>
      <w:r>
        <w:tab/>
        <w:t>go.to-</w:t>
      </w:r>
      <w:r>
        <w:rPr>
          <w:smallCaps/>
        </w:rPr>
        <w:t>red</w:t>
      </w:r>
      <w:r>
        <w:t>-above</w:t>
      </w:r>
      <w:r>
        <w:tab/>
      </w:r>
      <w:r>
        <w:rPr>
          <w:smallCaps/>
        </w:rPr>
        <w:t>obl</w:t>
      </w:r>
      <w:r>
        <w:tab/>
        <w:t>tree</w:t>
      </w:r>
      <w:r>
        <w:rPr>
          <w:smallCaps/>
        </w:rPr>
        <w:tab/>
        <w:t>c</w:t>
      </w:r>
      <w:r>
        <w:rPr>
          <w:smallCaps/>
        </w:rPr>
        <w:tab/>
        <w:t>af</w:t>
      </w:r>
      <w:r>
        <w:t>=look</w:t>
      </w:r>
    </w:p>
    <w:p w14:paraId="164AC30A" w14:textId="77777777" w:rsidR="00800AD8" w:rsidRDefault="00800AD8">
      <w:pPr>
        <w:pStyle w:val="InterlineFree"/>
      </w:pPr>
      <w:r>
        <w:t>He climbed a tree to have a look,</w:t>
      </w:r>
    </w:p>
    <w:p w14:paraId="4D29187F" w14:textId="77777777" w:rsidR="00800AD8" w:rsidRDefault="00DC1AE0" w:rsidP="00A86E08">
      <w:pPr>
        <w:pStyle w:val="InterlineText"/>
        <w:tabs>
          <w:tab w:val="left" w:pos="533"/>
          <w:tab w:val="left" w:pos="1202"/>
          <w:tab w:val="left" w:pos="2126"/>
          <w:tab w:val="left" w:pos="2390"/>
          <w:tab w:val="left" w:pos="3899"/>
          <w:tab w:val="left" w:pos="4163"/>
        </w:tabs>
      </w:pPr>
      <w:r w:rsidRPr="003A1D48">
        <w:rPr>
          <w:rStyle w:val="InterlineTextNumChar"/>
        </w:rPr>
        <w:t>009</w:t>
      </w:r>
      <w:r w:rsidR="00800AD8">
        <w:tab/>
        <w:t>manu</w:t>
      </w:r>
      <w:r w:rsidR="00800AD8">
        <w:tab/>
        <w:t>izua</w:t>
      </w:r>
      <w:r w:rsidR="00800AD8">
        <w:tab/>
        <w:t>a</w:t>
      </w:r>
      <w:r w:rsidR="00800AD8">
        <w:tab/>
        <w:t>vavayavayan</w:t>
      </w:r>
      <w:r w:rsidR="00800AD8">
        <w:tab/>
        <w:t>a</w:t>
      </w:r>
      <w:r w:rsidR="00800AD8">
        <w:tab/>
        <w:t>natjemuguîudj.</w:t>
      </w:r>
    </w:p>
    <w:p w14:paraId="3C9D8D04" w14:textId="77777777" w:rsidR="00800AD8" w:rsidRDefault="00800AD8" w:rsidP="00A86E08">
      <w:pPr>
        <w:pStyle w:val="InterlineGlossWithTrans"/>
        <w:tabs>
          <w:tab w:val="left" w:pos="533"/>
          <w:tab w:val="left" w:pos="1202"/>
          <w:tab w:val="left" w:pos="2126"/>
          <w:tab w:val="left" w:pos="2390"/>
          <w:tab w:val="left" w:pos="3899"/>
          <w:tab w:val="left" w:pos="4163"/>
        </w:tabs>
      </w:pPr>
      <w:r>
        <w:tab/>
        <w:t>manu</w:t>
      </w:r>
      <w:r>
        <w:tab/>
        <w:t>i-zua</w:t>
      </w:r>
      <w:r>
        <w:tab/>
        <w:t>a</w:t>
      </w:r>
      <w:r w:rsidR="00522FB2">
        <w:tab/>
        <w:t>vaya=vavayan</w:t>
      </w:r>
      <w:r>
        <w:tab/>
        <w:t>a</w:t>
      </w:r>
      <w:r>
        <w:tab/>
        <w:t>na-em=tjuguîudj</w:t>
      </w:r>
    </w:p>
    <w:p w14:paraId="033793DF" w14:textId="77777777" w:rsidR="00800AD8" w:rsidRDefault="00800AD8" w:rsidP="00A86E08">
      <w:pPr>
        <w:pStyle w:val="InterlineTrans"/>
        <w:tabs>
          <w:tab w:val="left" w:pos="533"/>
          <w:tab w:val="left" w:pos="1202"/>
          <w:tab w:val="left" w:pos="2126"/>
          <w:tab w:val="left" w:pos="2390"/>
          <w:tab w:val="left" w:pos="3899"/>
          <w:tab w:val="left" w:pos="4163"/>
        </w:tabs>
      </w:pPr>
      <w:r>
        <w:tab/>
        <w:t>then</w:t>
      </w:r>
      <w:r>
        <w:tab/>
      </w:r>
      <w:r>
        <w:rPr>
          <w:smallCaps/>
        </w:rPr>
        <w:t>loc</w:t>
      </w:r>
      <w:r>
        <w:t>-that</w:t>
      </w:r>
      <w:r>
        <w:rPr>
          <w:smallCaps/>
        </w:rPr>
        <w:tab/>
        <w:t>c</w:t>
      </w:r>
      <w:r>
        <w:rPr>
          <w:smallCaps/>
        </w:rPr>
        <w:tab/>
        <w:t>red</w:t>
      </w:r>
      <w:r>
        <w:t>=female</w:t>
      </w:r>
      <w:r>
        <w:rPr>
          <w:smallCaps/>
        </w:rPr>
        <w:tab/>
        <w:t>c</w:t>
      </w:r>
      <w:r>
        <w:rPr>
          <w:smallCaps/>
        </w:rPr>
        <w:tab/>
        <w:t>past</w:t>
      </w:r>
      <w:r>
        <w:t>-</w:t>
      </w:r>
      <w:r>
        <w:rPr>
          <w:smallCaps/>
        </w:rPr>
        <w:t>af</w:t>
      </w:r>
      <w:r>
        <w:t>=bend.over</w:t>
      </w:r>
    </w:p>
    <w:p w14:paraId="06307515" w14:textId="77777777" w:rsidR="00800AD8" w:rsidRDefault="00800AD8">
      <w:pPr>
        <w:pStyle w:val="InterlineFree"/>
      </w:pPr>
      <w:r>
        <w:t>and there were the women bending over.</w:t>
      </w:r>
    </w:p>
    <w:p w14:paraId="0C085A69" w14:textId="77777777" w:rsidR="00800AD8" w:rsidRDefault="00DC1AE0" w:rsidP="00A86E08">
      <w:pPr>
        <w:pStyle w:val="InterlineText"/>
        <w:tabs>
          <w:tab w:val="left" w:pos="533"/>
          <w:tab w:val="left" w:pos="1517"/>
          <w:tab w:val="left" w:pos="3101"/>
          <w:tab w:val="left" w:pos="3785"/>
        </w:tabs>
      </w:pPr>
      <w:r w:rsidRPr="003A1D48">
        <w:rPr>
          <w:rStyle w:val="InterlineTextNumChar"/>
        </w:rPr>
        <w:t>010</w:t>
      </w:r>
      <w:r w:rsidR="00800AD8">
        <w:tab/>
        <w:t>saka</w:t>
      </w:r>
      <w:r w:rsidR="00800AD8">
        <w:tab/>
        <w:t>îemengîeng</w:t>
      </w:r>
      <w:r w:rsidR="00800AD8">
        <w:tab/>
        <w:t>azua</w:t>
      </w:r>
      <w:r w:rsidR="00800AD8">
        <w:tab/>
        <w:t>uqaîay.</w:t>
      </w:r>
    </w:p>
    <w:p w14:paraId="378125F5" w14:textId="77777777" w:rsidR="00800AD8" w:rsidRDefault="00800AD8" w:rsidP="00A86E08">
      <w:pPr>
        <w:pStyle w:val="InterlineGlossWithTrans"/>
        <w:tabs>
          <w:tab w:val="left" w:pos="533"/>
          <w:tab w:val="left" w:pos="1517"/>
          <w:tab w:val="left" w:pos="3101"/>
          <w:tab w:val="left" w:pos="3785"/>
        </w:tabs>
      </w:pPr>
      <w:r>
        <w:tab/>
        <w:t>sa-ka</w:t>
      </w:r>
      <w:r>
        <w:tab/>
        <w:t>em=îeng-îeng</w:t>
      </w:r>
      <w:r>
        <w:tab/>
        <w:t>a-zua</w:t>
      </w:r>
      <w:r>
        <w:tab/>
        <w:t>uqaîay</w:t>
      </w:r>
    </w:p>
    <w:p w14:paraId="7099FEF2" w14:textId="77777777" w:rsidR="00800AD8" w:rsidRDefault="00800AD8" w:rsidP="00B76180">
      <w:pPr>
        <w:pStyle w:val="InterlineTransNoFree"/>
        <w:tabs>
          <w:tab w:val="left" w:pos="1517"/>
          <w:tab w:val="left" w:pos="3101"/>
          <w:tab w:val="left" w:pos="3785"/>
          <w:tab w:val="right" w:pos="8789"/>
        </w:tabs>
      </w:pPr>
      <w:r>
        <w:tab/>
        <w:t>and-after</w:t>
      </w:r>
      <w:r>
        <w:tab/>
      </w:r>
      <w:r>
        <w:rPr>
          <w:smallCaps/>
        </w:rPr>
        <w:t>af</w:t>
      </w:r>
      <w:r>
        <w:t>=</w:t>
      </w:r>
      <w:r>
        <w:rPr>
          <w:smallCaps/>
        </w:rPr>
        <w:t>red</w:t>
      </w:r>
      <w:r>
        <w:t>-look.at</w:t>
      </w:r>
      <w:r>
        <w:tab/>
      </w:r>
      <w:r>
        <w:rPr>
          <w:smallCaps/>
        </w:rPr>
        <w:t>c-</w:t>
      </w:r>
      <w:r>
        <w:t>that</w:t>
      </w:r>
      <w:r>
        <w:tab/>
        <w:t>male</w:t>
      </w:r>
      <w:r w:rsidR="00A86E08">
        <w:tab/>
        <w:t>The man had a look,</w:t>
      </w:r>
    </w:p>
    <w:p w14:paraId="5ED68625" w14:textId="77777777" w:rsidR="00800AD8" w:rsidRDefault="00DC1AE0" w:rsidP="00A86E08">
      <w:pPr>
        <w:pStyle w:val="InterlineText"/>
        <w:tabs>
          <w:tab w:val="left" w:pos="533"/>
          <w:tab w:val="left" w:pos="1127"/>
          <w:tab w:val="left" w:pos="2051"/>
          <w:tab w:val="left" w:pos="2990"/>
          <w:tab w:val="left" w:pos="3254"/>
          <w:tab w:val="left" w:pos="5723"/>
        </w:tabs>
      </w:pPr>
      <w:r w:rsidRPr="003A1D48">
        <w:rPr>
          <w:rStyle w:val="InterlineTextNumChar"/>
        </w:rPr>
        <w:t>011</w:t>
      </w:r>
      <w:r w:rsidR="00800AD8">
        <w:tab/>
        <w:t>“aku</w:t>
      </w:r>
      <w:r w:rsidR="00800AD8">
        <w:tab/>
        <w:t>izua</w:t>
      </w:r>
      <w:r w:rsidR="00800AD8">
        <w:tab/>
        <w:t>vavayan</w:t>
      </w:r>
      <w:r w:rsidR="00800AD8">
        <w:tab/>
        <w:t>a</w:t>
      </w:r>
      <w:r w:rsidR="00800AD8">
        <w:tab/>
        <w:t>namaitazua?”</w:t>
      </w:r>
      <w:r w:rsidR="00800AD8">
        <w:tab/>
        <w:t>aya.</w:t>
      </w:r>
    </w:p>
    <w:p w14:paraId="66E51993" w14:textId="77777777" w:rsidR="00800AD8" w:rsidRDefault="00800AD8" w:rsidP="00A86E08">
      <w:pPr>
        <w:pStyle w:val="InterlineGlossWithTrans"/>
        <w:tabs>
          <w:tab w:val="left" w:pos="533"/>
          <w:tab w:val="left" w:pos="1127"/>
          <w:tab w:val="left" w:pos="2051"/>
          <w:tab w:val="left" w:pos="2990"/>
          <w:tab w:val="left" w:pos="3254"/>
          <w:tab w:val="left" w:pos="5723"/>
        </w:tabs>
      </w:pPr>
      <w:r>
        <w:tab/>
        <w:t>aku</w:t>
      </w:r>
      <w:r>
        <w:tab/>
        <w:t>i-zua</w:t>
      </w:r>
      <w:r>
        <w:tab/>
        <w:t>vavayan</w:t>
      </w:r>
      <w:r>
        <w:tab/>
        <w:t>a</w:t>
      </w:r>
      <w:r>
        <w:tab/>
        <w:t>na-ma-aya-ta-zua</w:t>
      </w:r>
      <w:r>
        <w:tab/>
        <w:t>aya</w:t>
      </w:r>
    </w:p>
    <w:p w14:paraId="7E12F7F6" w14:textId="77777777" w:rsidR="00800AD8" w:rsidRDefault="00800AD8" w:rsidP="00A86E08">
      <w:pPr>
        <w:pStyle w:val="InterlineTrans"/>
        <w:tabs>
          <w:tab w:val="left" w:pos="533"/>
          <w:tab w:val="left" w:pos="1127"/>
          <w:tab w:val="left" w:pos="2051"/>
          <w:tab w:val="left" w:pos="2990"/>
          <w:tab w:val="left" w:pos="3254"/>
          <w:tab w:val="left" w:pos="5723"/>
        </w:tabs>
      </w:pPr>
      <w:r>
        <w:tab/>
        <w:t>why</w:t>
      </w:r>
      <w:r>
        <w:tab/>
      </w:r>
      <w:r>
        <w:rPr>
          <w:smallCaps/>
        </w:rPr>
        <w:t>loc</w:t>
      </w:r>
      <w:r>
        <w:t>-that</w:t>
      </w:r>
      <w:r>
        <w:tab/>
        <w:t>female</w:t>
      </w:r>
      <w:r>
        <w:rPr>
          <w:smallCaps/>
        </w:rPr>
        <w:tab/>
        <w:t>c</w:t>
      </w:r>
      <w:r>
        <w:rPr>
          <w:smallCaps/>
        </w:rPr>
        <w:tab/>
        <w:t>past</w:t>
      </w:r>
      <w:r>
        <w:t>-</w:t>
      </w:r>
      <w:r>
        <w:rPr>
          <w:smallCaps/>
        </w:rPr>
        <w:t>stat</w:t>
      </w:r>
      <w:r>
        <w:t>-be.thus-?-that</w:t>
      </w:r>
      <w:r>
        <w:tab/>
        <w:t>say</w:t>
      </w:r>
    </w:p>
    <w:p w14:paraId="38BF9739" w14:textId="77777777" w:rsidR="00800AD8" w:rsidRDefault="00800AD8" w:rsidP="00A8416B">
      <w:pPr>
        <w:pStyle w:val="InterlineFreeCommentFollows"/>
      </w:pPr>
      <w:r>
        <w:t>and said: “Why are the women doing that?”</w:t>
      </w:r>
    </w:p>
    <w:p w14:paraId="29192D1E" w14:textId="77777777" w:rsidR="00800AD8" w:rsidRDefault="00A8416B" w:rsidP="00A8416B">
      <w:pPr>
        <w:pStyle w:val="CommentLastWithHalfSpace"/>
      </w:pPr>
      <w:r>
        <w:t>[</w:t>
      </w:r>
      <w:r w:rsidR="00800AD8">
        <w:t xml:space="preserve">ocurrence of singular unreduplicated </w:t>
      </w:r>
      <w:r w:rsidR="00800AD8" w:rsidRPr="00A86E08">
        <w:rPr>
          <w:rStyle w:val="VernacularText"/>
        </w:rPr>
        <w:t>vavayan</w:t>
      </w:r>
      <w:r w:rsidR="00800AD8">
        <w:t xml:space="preserve"> here</w:t>
      </w:r>
      <w:r w:rsidR="00A86E08">
        <w:t xml:space="preserve"> unexplained</w:t>
      </w:r>
      <w:r w:rsidR="00800AD8">
        <w:t>.</w:t>
      </w:r>
      <w:r>
        <w:t>]</w:t>
      </w:r>
    </w:p>
    <w:p w14:paraId="45E48F58" w14:textId="77777777" w:rsidR="00800AD8" w:rsidRDefault="00DC1AE0" w:rsidP="00A86E08">
      <w:pPr>
        <w:pStyle w:val="InterlineText"/>
        <w:tabs>
          <w:tab w:val="left" w:pos="533"/>
          <w:tab w:val="left" w:pos="1517"/>
        </w:tabs>
      </w:pPr>
      <w:r w:rsidRPr="003A1D48">
        <w:rPr>
          <w:rStyle w:val="InterlineTextNumChar"/>
        </w:rPr>
        <w:t>012</w:t>
      </w:r>
      <w:r w:rsidR="00800AD8">
        <w:tab/>
        <w:t>saka</w:t>
      </w:r>
      <w:r w:rsidR="00800AD8">
        <w:tab/>
        <w:t>paîiîi.</w:t>
      </w:r>
    </w:p>
    <w:p w14:paraId="6C5C0CB1" w14:textId="77777777" w:rsidR="00800AD8" w:rsidRDefault="00800AD8" w:rsidP="00A86E08">
      <w:pPr>
        <w:pStyle w:val="InterlineGlossWithTrans"/>
        <w:tabs>
          <w:tab w:val="left" w:pos="533"/>
          <w:tab w:val="left" w:pos="1517"/>
        </w:tabs>
      </w:pPr>
      <w:r>
        <w:tab/>
        <w:t>sa-ka</w:t>
      </w:r>
      <w:r>
        <w:tab/>
        <w:t>pa-îiîi</w:t>
      </w:r>
    </w:p>
    <w:p w14:paraId="225FC775" w14:textId="77777777" w:rsidR="00800AD8" w:rsidRDefault="00800AD8" w:rsidP="00B76180">
      <w:pPr>
        <w:pStyle w:val="InterlineTransNoFree"/>
        <w:tabs>
          <w:tab w:val="left" w:pos="1517"/>
          <w:tab w:val="right" w:pos="8789"/>
        </w:tabs>
      </w:pPr>
      <w:r>
        <w:tab/>
        <w:t>and-after</w:t>
      </w:r>
      <w:r>
        <w:tab/>
        <w:t>cause-visit</w:t>
      </w:r>
      <w:r w:rsidR="00A86E08">
        <w:tab/>
        <w:t>He went over to them.</w:t>
      </w:r>
    </w:p>
    <w:p w14:paraId="4F738F5F" w14:textId="77777777" w:rsidR="00800AD8" w:rsidRDefault="00DC1AE0" w:rsidP="00A86E08">
      <w:pPr>
        <w:pStyle w:val="InterlineText"/>
        <w:tabs>
          <w:tab w:val="left" w:pos="533"/>
          <w:tab w:val="left" w:pos="1202"/>
          <w:tab w:val="left" w:pos="2066"/>
          <w:tab w:val="left" w:pos="2570"/>
          <w:tab w:val="left" w:pos="3389"/>
          <w:tab w:val="left" w:pos="4073"/>
          <w:tab w:val="left" w:pos="5582"/>
          <w:tab w:val="left" w:pos="6566"/>
          <w:tab w:val="left" w:pos="7775"/>
        </w:tabs>
      </w:pPr>
      <w:r w:rsidRPr="003A1D48">
        <w:rPr>
          <w:rStyle w:val="InterlineTextNumChar"/>
        </w:rPr>
        <w:lastRenderedPageBreak/>
        <w:t>013</w:t>
      </w:r>
      <w:r w:rsidR="00800AD8">
        <w:tab/>
        <w:t>manu</w:t>
      </w:r>
      <w:r w:rsidR="00800AD8">
        <w:tab/>
        <w:t>tjenglay</w:t>
      </w:r>
      <w:r w:rsidR="00800AD8">
        <w:tab/>
        <w:t>tua</w:t>
      </w:r>
      <w:r w:rsidR="00800AD8">
        <w:tab/>
        <w:t>uqaîay</w:t>
      </w:r>
      <w:r w:rsidR="00800AD8">
        <w:tab/>
        <w:t>azua</w:t>
      </w:r>
      <w:r w:rsidR="00800AD8">
        <w:tab/>
        <w:t>vavayavayan;</w:t>
      </w:r>
      <w:r w:rsidR="00800AD8">
        <w:tab/>
        <w:t>saka</w:t>
      </w:r>
      <w:r w:rsidR="00800AD8">
        <w:tab/>
        <w:t>djemadjas</w:t>
      </w:r>
      <w:r w:rsidR="00A86E08">
        <w:tab/>
        <w:t>saka</w:t>
      </w:r>
    </w:p>
    <w:p w14:paraId="1F500E60" w14:textId="77777777" w:rsidR="00800AD8" w:rsidRDefault="00800AD8" w:rsidP="00A86E08">
      <w:pPr>
        <w:pStyle w:val="InterlineGlossWithTrans"/>
        <w:tabs>
          <w:tab w:val="left" w:pos="533"/>
          <w:tab w:val="left" w:pos="1202"/>
          <w:tab w:val="left" w:pos="2066"/>
          <w:tab w:val="left" w:pos="2570"/>
          <w:tab w:val="left" w:pos="3389"/>
          <w:tab w:val="left" w:pos="4073"/>
          <w:tab w:val="left" w:pos="5582"/>
          <w:tab w:val="left" w:pos="6566"/>
          <w:tab w:val="left" w:pos="7775"/>
        </w:tabs>
      </w:pPr>
      <w:r>
        <w:tab/>
        <w:t>manu</w:t>
      </w:r>
      <w:r>
        <w:tab/>
        <w:t>tjenglay</w:t>
      </w:r>
      <w:r>
        <w:tab/>
        <w:t>tua</w:t>
      </w:r>
      <w:r>
        <w:tab/>
        <w:t>uqaîay</w:t>
      </w:r>
      <w:r>
        <w:tab/>
        <w:t>a-zua</w:t>
      </w:r>
      <w:r w:rsidR="00522FB2">
        <w:tab/>
        <w:t>vaya=vavayan</w:t>
      </w:r>
      <w:r>
        <w:tab/>
        <w:t>sa-ka</w:t>
      </w:r>
      <w:r>
        <w:tab/>
        <w:t>em=djadjas</w:t>
      </w:r>
      <w:r w:rsidR="00A86E08">
        <w:tab/>
        <w:t>sa-ka</w:t>
      </w:r>
    </w:p>
    <w:p w14:paraId="5D442AB3" w14:textId="77777777" w:rsidR="00800AD8" w:rsidRDefault="00800AD8" w:rsidP="00A86E08">
      <w:pPr>
        <w:pStyle w:val="InterlineTransNoFree"/>
        <w:tabs>
          <w:tab w:val="left" w:pos="1202"/>
          <w:tab w:val="left" w:pos="2066"/>
          <w:tab w:val="left" w:pos="2570"/>
          <w:tab w:val="left" w:pos="3389"/>
          <w:tab w:val="left" w:pos="4073"/>
          <w:tab w:val="left" w:pos="5582"/>
          <w:tab w:val="left" w:pos="6566"/>
          <w:tab w:val="left" w:pos="7775"/>
        </w:tabs>
      </w:pPr>
      <w:r>
        <w:tab/>
        <w:t>then</w:t>
      </w:r>
      <w:r>
        <w:tab/>
        <w:t>like</w:t>
      </w:r>
      <w:r>
        <w:tab/>
      </w:r>
      <w:r>
        <w:rPr>
          <w:smallCaps/>
        </w:rPr>
        <w:t>obl</w:t>
      </w:r>
      <w:r>
        <w:tab/>
        <w:t>male</w:t>
      </w:r>
      <w:r>
        <w:tab/>
      </w:r>
      <w:r>
        <w:rPr>
          <w:smallCaps/>
        </w:rPr>
        <w:t>c-</w:t>
      </w:r>
      <w:r>
        <w:t>that</w:t>
      </w:r>
      <w:r>
        <w:tab/>
      </w:r>
      <w:r>
        <w:rPr>
          <w:smallCaps/>
        </w:rPr>
        <w:t>red</w:t>
      </w:r>
      <w:r>
        <w:t>=female</w:t>
      </w:r>
      <w:r>
        <w:tab/>
        <w:t>and-after</w:t>
      </w:r>
      <w:r>
        <w:tab/>
      </w:r>
      <w:r>
        <w:rPr>
          <w:smallCaps/>
        </w:rPr>
        <w:t>af</w:t>
      </w:r>
      <w:r>
        <w:t>=grab</w:t>
      </w:r>
      <w:r w:rsidR="00A86E08">
        <w:tab/>
        <w:t>and-after</w:t>
      </w:r>
    </w:p>
    <w:p w14:paraId="1B270D37" w14:textId="77777777" w:rsidR="00800AD8" w:rsidRDefault="00800AD8" w:rsidP="00F36BBE">
      <w:pPr>
        <w:pStyle w:val="InterlineText"/>
        <w:tabs>
          <w:tab w:val="left" w:pos="533"/>
        </w:tabs>
      </w:pPr>
      <w:r>
        <w:tab/>
        <w:t>puzekatj.</w:t>
      </w:r>
    </w:p>
    <w:p w14:paraId="4432B7F2" w14:textId="77777777" w:rsidR="00800AD8" w:rsidRDefault="00800AD8" w:rsidP="00F36BBE">
      <w:pPr>
        <w:pStyle w:val="InterlineGlossWithTrans"/>
        <w:tabs>
          <w:tab w:val="left" w:pos="533"/>
        </w:tabs>
      </w:pPr>
      <w:r>
        <w:tab/>
        <w:t>pu-zekatj</w:t>
      </w:r>
    </w:p>
    <w:p w14:paraId="68C784E5" w14:textId="77777777" w:rsidR="00800AD8" w:rsidRDefault="00800AD8" w:rsidP="00B76180">
      <w:pPr>
        <w:pStyle w:val="InterlineTransNoFree"/>
        <w:tabs>
          <w:tab w:val="right" w:pos="8789"/>
        </w:tabs>
      </w:pPr>
      <w:r>
        <w:tab/>
        <w:t>have-share</w:t>
      </w:r>
      <w:r w:rsidR="00F36BBE">
        <w:tab/>
        <w:t>The women liked the man, and got hold of him and had intercourse (?).</w:t>
      </w:r>
    </w:p>
    <w:p w14:paraId="4942380E" w14:textId="77777777" w:rsidR="00800AD8" w:rsidRDefault="00DC1AE0" w:rsidP="00F36BBE">
      <w:pPr>
        <w:pStyle w:val="InterlineText"/>
        <w:tabs>
          <w:tab w:val="left" w:pos="533"/>
          <w:tab w:val="left" w:pos="1022"/>
          <w:tab w:val="left" w:pos="2156"/>
          <w:tab w:val="left" w:pos="2660"/>
        </w:tabs>
      </w:pPr>
      <w:r w:rsidRPr="003A1D48">
        <w:rPr>
          <w:rStyle w:val="InterlineTextNumChar"/>
        </w:rPr>
        <w:t>014</w:t>
      </w:r>
      <w:r w:rsidR="00800AD8">
        <w:tab/>
        <w:t>sa</w:t>
      </w:r>
      <w:r w:rsidR="00800AD8">
        <w:tab/>
        <w:t>puaîak</w:t>
      </w:r>
      <w:r w:rsidR="00800AD8">
        <w:tab/>
        <w:t>tua</w:t>
      </w:r>
      <w:r w:rsidR="00800AD8">
        <w:tab/>
        <w:t>uqaîay.</w:t>
      </w:r>
    </w:p>
    <w:p w14:paraId="0C6D5C63" w14:textId="77777777" w:rsidR="00800AD8" w:rsidRDefault="00800AD8" w:rsidP="00F36BBE">
      <w:pPr>
        <w:pStyle w:val="InterlineGlossWithTrans"/>
        <w:tabs>
          <w:tab w:val="left" w:pos="533"/>
          <w:tab w:val="left" w:pos="1022"/>
          <w:tab w:val="left" w:pos="2156"/>
          <w:tab w:val="left" w:pos="2660"/>
        </w:tabs>
      </w:pPr>
      <w:r>
        <w:tab/>
        <w:t>sa</w:t>
      </w:r>
      <w:r>
        <w:tab/>
        <w:t>pu-aîak</w:t>
      </w:r>
      <w:r>
        <w:tab/>
        <w:t>tua</w:t>
      </w:r>
      <w:r>
        <w:tab/>
        <w:t>uqaîay</w:t>
      </w:r>
    </w:p>
    <w:p w14:paraId="5A7DF9A3" w14:textId="77777777" w:rsidR="00800AD8" w:rsidRDefault="00800AD8" w:rsidP="00B76180">
      <w:pPr>
        <w:pStyle w:val="InterlineTransNoFree"/>
        <w:tabs>
          <w:tab w:val="left" w:pos="1022"/>
          <w:tab w:val="left" w:pos="2156"/>
          <w:tab w:val="left" w:pos="2660"/>
          <w:tab w:val="right" w:pos="8789"/>
        </w:tabs>
      </w:pPr>
      <w:r>
        <w:tab/>
        <w:t>and</w:t>
      </w:r>
      <w:r>
        <w:tab/>
        <w:t>have-child</w:t>
      </w:r>
      <w:r>
        <w:tab/>
      </w:r>
      <w:r>
        <w:rPr>
          <w:smallCaps/>
        </w:rPr>
        <w:t>obl</w:t>
      </w:r>
      <w:r>
        <w:tab/>
        <w:t>male</w:t>
      </w:r>
      <w:r w:rsidR="00F36BBE">
        <w:tab/>
        <w:t>And they bore male children.</w:t>
      </w:r>
    </w:p>
    <w:p w14:paraId="2DDEBA7B" w14:textId="77777777" w:rsidR="00800AD8" w:rsidRDefault="00DC1AE0" w:rsidP="00F36BBE">
      <w:pPr>
        <w:pStyle w:val="InterlineText"/>
        <w:tabs>
          <w:tab w:val="left" w:pos="533"/>
          <w:tab w:val="left" w:pos="1517"/>
          <w:tab w:val="left" w:pos="2741"/>
          <w:tab w:val="left" w:pos="3005"/>
          <w:tab w:val="left" w:pos="5819"/>
          <w:tab w:val="left" w:pos="6293"/>
          <w:tab w:val="left" w:pos="6557"/>
        </w:tabs>
      </w:pPr>
      <w:r w:rsidRPr="003A1D48">
        <w:rPr>
          <w:rStyle w:val="InterlineTextNumChar"/>
        </w:rPr>
        <w:t>015</w:t>
      </w:r>
      <w:r w:rsidR="00800AD8">
        <w:tab/>
        <w:t>saka</w:t>
      </w:r>
      <w:r w:rsidR="00800AD8">
        <w:tab/>
        <w:t>mirazek</w:t>
      </w:r>
      <w:r w:rsidR="00800AD8">
        <w:tab/>
        <w:t>a</w:t>
      </w:r>
      <w:r w:rsidR="00800AD8">
        <w:tab/>
        <w:t>kitjuqinaîan,</w:t>
      </w:r>
      <w:r w:rsidR="00800AD8">
        <w:tab/>
        <w:t>aya</w:t>
      </w:r>
      <w:r w:rsidR="00800AD8">
        <w:tab/>
        <w:t>a</w:t>
      </w:r>
      <w:r w:rsidR="00F36BBE">
        <w:tab/>
        <w:t>tjautsikel.</w:t>
      </w:r>
    </w:p>
    <w:p w14:paraId="54A4D979" w14:textId="77777777" w:rsidR="00800AD8" w:rsidRDefault="00800AD8" w:rsidP="00F36BBE">
      <w:pPr>
        <w:pStyle w:val="InterlineGlossWithTrans"/>
        <w:tabs>
          <w:tab w:val="left" w:pos="533"/>
          <w:tab w:val="left" w:pos="1517"/>
          <w:tab w:val="left" w:pos="2741"/>
          <w:tab w:val="left" w:pos="3005"/>
          <w:tab w:val="left" w:pos="5819"/>
          <w:tab w:val="left" w:pos="6293"/>
          <w:tab w:val="left" w:pos="6557"/>
        </w:tabs>
      </w:pPr>
      <w:r>
        <w:tab/>
        <w:t>sa-ka</w:t>
      </w:r>
      <w:r>
        <w:tab/>
        <w:t>mi-razek</w:t>
      </w:r>
      <w:r>
        <w:tab/>
        <w:t>a</w:t>
      </w:r>
      <w:r>
        <w:tab/>
        <w:t>ki-tju-in=qaîa-an</w:t>
      </w:r>
      <w:r>
        <w:tab/>
        <w:t>aya</w:t>
      </w:r>
      <w:r>
        <w:tab/>
        <w:t>a</w:t>
      </w:r>
      <w:r w:rsidR="00F36BBE">
        <w:tab/>
        <w:t>tjautsikel</w:t>
      </w:r>
    </w:p>
    <w:p w14:paraId="5337DA29" w14:textId="77777777" w:rsidR="00800AD8" w:rsidRDefault="00800AD8" w:rsidP="00F36BBE">
      <w:pPr>
        <w:pStyle w:val="InterlineTrans"/>
        <w:tabs>
          <w:tab w:val="left" w:pos="533"/>
          <w:tab w:val="left" w:pos="1517"/>
          <w:tab w:val="left" w:pos="2741"/>
          <w:tab w:val="left" w:pos="3005"/>
          <w:tab w:val="left" w:pos="5819"/>
          <w:tab w:val="left" w:pos="6293"/>
          <w:tab w:val="left" w:pos="6557"/>
        </w:tabs>
        <w:rPr>
          <w:smallCaps/>
        </w:rPr>
      </w:pPr>
      <w:r>
        <w:tab/>
        <w:t>and-after</w:t>
      </w:r>
      <w:r>
        <w:tab/>
      </w:r>
      <w:r>
        <w:rPr>
          <w:smallCaps/>
        </w:rPr>
        <w:t>af</w:t>
      </w:r>
      <w:r>
        <w:t>-plentiful</w:t>
      </w:r>
      <w:r>
        <w:rPr>
          <w:smallCaps/>
        </w:rPr>
        <w:tab/>
        <w:t>c</w:t>
      </w:r>
      <w:r>
        <w:rPr>
          <w:smallCaps/>
        </w:rPr>
        <w:tab/>
      </w:r>
      <w:r>
        <w:t>do-apart-</w:t>
      </w:r>
      <w:r>
        <w:rPr>
          <w:smallCaps/>
        </w:rPr>
        <w:t>perf</w:t>
      </w:r>
      <w:r>
        <w:t>=outsider-</w:t>
      </w:r>
      <w:r>
        <w:rPr>
          <w:smallCaps/>
        </w:rPr>
        <w:t>nom</w:t>
      </w:r>
      <w:r>
        <w:tab/>
        <w:t>say</w:t>
      </w:r>
      <w:r>
        <w:rPr>
          <w:smallCaps/>
        </w:rPr>
        <w:tab/>
        <w:t>c</w:t>
      </w:r>
      <w:r w:rsidR="00F36BBE">
        <w:tab/>
        <w:t>story</w:t>
      </w:r>
    </w:p>
    <w:p w14:paraId="20B9439E" w14:textId="77777777" w:rsidR="00800AD8" w:rsidRDefault="00800AD8" w:rsidP="00F36BBE">
      <w:pPr>
        <w:pStyle w:val="InterlineFree"/>
      </w:pPr>
      <w:r>
        <w:t>And so they flourished as a separate village, according to the story.</w:t>
      </w:r>
    </w:p>
    <w:p w14:paraId="7E63CD60" w14:textId="77777777" w:rsidR="00800AD8" w:rsidRDefault="00800AD8" w:rsidP="00F36BBE">
      <w:pPr>
        <w:pStyle w:val="FullTranslation"/>
      </w:pPr>
      <w:r>
        <w:t>The people of Tjauvalivali were only females, no male. They said: “We want to have children.</w:t>
      </w:r>
      <w:r w:rsidR="00F36BBE">
        <w:t>”</w:t>
      </w:r>
      <w:r>
        <w:t xml:space="preserve"> And they went to the mountain and bent down (?) and let the wind blow on them. They became pregnant and had children. But they were all female; and they were all crippled, not strong. So they went to the mountain again and bent over. And there was a man of Tjauzayazaya out hunting. He climbed a tree to have a look, and there were the women bending over. The man had a look, and said: “Why are the women doing that?” He went over to them. The women liked the man, and got hold of him and had intercourse (?).</w:t>
      </w:r>
      <w:r w:rsidR="00F36BBE">
        <w:t xml:space="preserve"> </w:t>
      </w:r>
      <w:r>
        <w:t>And they bore male children. And so they flourished as a separate village, according to the story.</w:t>
      </w:r>
    </w:p>
    <w:p w14:paraId="55CAD8EE" w14:textId="77777777" w:rsidR="00800AD8" w:rsidRDefault="00800AD8">
      <w:pPr>
        <w:pStyle w:val="Heading4"/>
      </w:pPr>
      <w:r w:rsidRPr="00996908">
        <w:rPr>
          <w:rStyle w:val="NumTextHeadingChar"/>
        </w:rPr>
        <w:t>036</w:t>
      </w:r>
      <w:r>
        <w:t xml:space="preserve"> DOGS</w:t>
      </w:r>
      <w:r w:rsidR="00F36BBE">
        <w:br/>
        <w:t>vatu</w:t>
      </w:r>
      <w:r w:rsidR="001208B6">
        <w:t xml:space="preserve"> (</w:t>
      </w:r>
      <w:r w:rsidR="00F36BBE">
        <w:t>ïaleklek village, p.210</w:t>
      </w:r>
      <w:r w:rsidR="001208B6">
        <w:t>)</w:t>
      </w:r>
    </w:p>
    <w:p w14:paraId="61F10271" w14:textId="77777777" w:rsidR="00800AD8" w:rsidRDefault="00DC1AE0" w:rsidP="00F36BBE">
      <w:pPr>
        <w:pStyle w:val="InterlineText"/>
        <w:tabs>
          <w:tab w:val="left" w:pos="533"/>
          <w:tab w:val="left" w:pos="1457"/>
          <w:tab w:val="left" w:pos="2141"/>
          <w:tab w:val="left" w:pos="2690"/>
          <w:tab w:val="left" w:pos="2954"/>
          <w:tab w:val="left" w:pos="5003"/>
          <w:tab w:val="left" w:pos="5477"/>
          <w:tab w:val="left" w:pos="5741"/>
        </w:tabs>
      </w:pPr>
      <w:r w:rsidRPr="003A1D48">
        <w:rPr>
          <w:rStyle w:val="InterlineTextNumChar"/>
        </w:rPr>
        <w:t>001</w:t>
      </w:r>
      <w:r w:rsidR="00800AD8">
        <w:tab/>
        <w:t>izua</w:t>
      </w:r>
      <w:r w:rsidR="00800AD8">
        <w:tab/>
        <w:t>azua</w:t>
      </w:r>
      <w:r w:rsidR="00800AD8">
        <w:tab/>
        <w:t>vatu</w:t>
      </w:r>
      <w:r w:rsidR="00800AD8">
        <w:tab/>
        <w:t>a</w:t>
      </w:r>
      <w:r w:rsidR="00800AD8">
        <w:tab/>
        <w:t>nakitjuqizing,</w:t>
      </w:r>
      <w:r w:rsidR="00800AD8">
        <w:tab/>
        <w:t>aya</w:t>
      </w:r>
      <w:r w:rsidR="00800AD8">
        <w:tab/>
        <w:t>a</w:t>
      </w:r>
      <w:r w:rsidR="00F36BBE">
        <w:tab/>
        <w:t>tjautsikel.</w:t>
      </w:r>
    </w:p>
    <w:p w14:paraId="75F79D09" w14:textId="77777777" w:rsidR="00800AD8" w:rsidRDefault="00800AD8" w:rsidP="00F36BBE">
      <w:pPr>
        <w:pStyle w:val="InterlineGlossWithTrans"/>
        <w:tabs>
          <w:tab w:val="left" w:pos="533"/>
          <w:tab w:val="left" w:pos="1457"/>
          <w:tab w:val="left" w:pos="2141"/>
          <w:tab w:val="left" w:pos="2690"/>
          <w:tab w:val="left" w:pos="2954"/>
          <w:tab w:val="left" w:pos="5003"/>
          <w:tab w:val="left" w:pos="5477"/>
          <w:tab w:val="left" w:pos="5741"/>
        </w:tabs>
      </w:pPr>
      <w:r>
        <w:tab/>
        <w:t>i-zua</w:t>
      </w:r>
      <w:r>
        <w:tab/>
        <w:t>a-zua</w:t>
      </w:r>
      <w:r>
        <w:tab/>
        <w:t>vatu</w:t>
      </w:r>
      <w:r>
        <w:tab/>
        <w:t>a</w:t>
      </w:r>
      <w:r>
        <w:tab/>
        <w:t>na-ki-tju-qizing</w:t>
      </w:r>
      <w:r>
        <w:tab/>
        <w:t>aya</w:t>
      </w:r>
      <w:r>
        <w:tab/>
        <w:t>a</w:t>
      </w:r>
      <w:r w:rsidR="00F36BBE">
        <w:tab/>
        <w:t>tjautsikel</w:t>
      </w:r>
    </w:p>
    <w:p w14:paraId="3750695E" w14:textId="77777777" w:rsidR="00800AD8" w:rsidRDefault="00800AD8" w:rsidP="00F36BBE">
      <w:pPr>
        <w:pStyle w:val="InterlineTrans"/>
        <w:tabs>
          <w:tab w:val="left" w:pos="533"/>
          <w:tab w:val="left" w:pos="1457"/>
          <w:tab w:val="left" w:pos="2141"/>
          <w:tab w:val="left" w:pos="2690"/>
          <w:tab w:val="left" w:pos="2954"/>
          <w:tab w:val="left" w:pos="5003"/>
          <w:tab w:val="left" w:pos="5477"/>
          <w:tab w:val="left" w:pos="5741"/>
        </w:tabs>
        <w:rPr>
          <w:smallCaps/>
        </w:rPr>
      </w:pPr>
      <w:r>
        <w:tab/>
      </w:r>
      <w:r>
        <w:rPr>
          <w:smallCaps/>
        </w:rPr>
        <w:t>loc</w:t>
      </w:r>
      <w:r>
        <w:t>-that</w:t>
      </w:r>
      <w:r>
        <w:tab/>
      </w:r>
      <w:r>
        <w:rPr>
          <w:smallCaps/>
        </w:rPr>
        <w:t>c-</w:t>
      </w:r>
      <w:r>
        <w:t>that</w:t>
      </w:r>
      <w:r>
        <w:tab/>
        <w:t>dog</w:t>
      </w:r>
      <w:r>
        <w:rPr>
          <w:smallCaps/>
        </w:rPr>
        <w:tab/>
        <w:t>c</w:t>
      </w:r>
      <w:r>
        <w:rPr>
          <w:smallCaps/>
        </w:rPr>
        <w:tab/>
        <w:t>past</w:t>
      </w:r>
      <w:r>
        <w:t>-do-apart-usurp</w:t>
      </w:r>
      <w:r>
        <w:tab/>
        <w:t>say</w:t>
      </w:r>
      <w:r>
        <w:rPr>
          <w:smallCaps/>
        </w:rPr>
        <w:tab/>
        <w:t>c</w:t>
      </w:r>
      <w:r w:rsidR="00F36BBE">
        <w:tab/>
        <w:t>story</w:t>
      </w:r>
    </w:p>
    <w:p w14:paraId="22E701CF" w14:textId="77777777" w:rsidR="00800AD8" w:rsidRDefault="00800AD8" w:rsidP="00F36BBE">
      <w:pPr>
        <w:pStyle w:val="InterlineFreeCommentFollows"/>
      </w:pPr>
      <w:r>
        <w:t>There were some dogs which had belonged to Qizing village (OA</w:t>
      </w:r>
      <w:r w:rsidR="00F36BBE">
        <w:t xml:space="preserve">; </w:t>
      </w:r>
      <w:r w:rsidR="00F36BBE" w:rsidRPr="00F36BBE">
        <w:rPr>
          <w:i/>
        </w:rPr>
        <w:t>or</w:t>
      </w:r>
      <w:r>
        <w:t xml:space="preserve"> w</w:t>
      </w:r>
      <w:r w:rsidR="00F36BBE">
        <w:t>hich had been usurped</w:t>
      </w:r>
      <w:r>
        <w:t>),</w:t>
      </w:r>
      <w:r w:rsidR="00F36BBE">
        <w:t xml:space="preserve"> </w:t>
      </w:r>
      <w:r>
        <w:t>according to the story.</w:t>
      </w:r>
    </w:p>
    <w:p w14:paraId="133D20B1" w14:textId="77777777" w:rsidR="00800AD8" w:rsidRDefault="00A8416B" w:rsidP="00F36BBE">
      <w:pPr>
        <w:pStyle w:val="CommentLastWithHalfSpace"/>
      </w:pPr>
      <w:r>
        <w:t>[</w:t>
      </w:r>
      <w:r w:rsidR="00800AD8" w:rsidRPr="00F36BBE">
        <w:rPr>
          <w:rStyle w:val="VernacularText"/>
        </w:rPr>
        <w:t>nakitjuqizing</w:t>
      </w:r>
      <w:r w:rsidR="00800AD8">
        <w:t xml:space="preserve">: OA have ‘belonged to Qizing vilage’; </w:t>
      </w:r>
      <w:r w:rsidR="00F36BBE">
        <w:t xml:space="preserve">alternative </w:t>
      </w:r>
      <w:r w:rsidR="00800AD8">
        <w:t>‘which had been usurped’</w:t>
      </w:r>
      <w:r w:rsidR="00F36BBE">
        <w:t xml:space="preserve"> is</w:t>
      </w:r>
      <w:r w:rsidR="00800AD8">
        <w:t xml:space="preserve"> based on F</w:t>
      </w:r>
      <w:r w:rsidR="00F36BBE">
        <w:t xml:space="preserve"> </w:t>
      </w:r>
      <w:r w:rsidR="00800AD8" w:rsidRPr="00F36BBE">
        <w:rPr>
          <w:rStyle w:val="VernacularText"/>
        </w:rPr>
        <w:t>qizing</w:t>
      </w:r>
      <w:r w:rsidR="00800AD8">
        <w:t xml:space="preserve"> ‘usurp, encroach’</w:t>
      </w:r>
      <w:r w:rsidR="00F36BBE">
        <w:t>.]</w:t>
      </w:r>
    </w:p>
    <w:p w14:paraId="2B1BEC83" w14:textId="77777777" w:rsidR="00800AD8" w:rsidRDefault="00DC1AE0" w:rsidP="00F36BBE">
      <w:pPr>
        <w:pStyle w:val="InterlineText"/>
        <w:tabs>
          <w:tab w:val="left" w:pos="533"/>
          <w:tab w:val="left" w:pos="1457"/>
          <w:tab w:val="left" w:pos="1961"/>
          <w:tab w:val="left" w:pos="3155"/>
          <w:tab w:val="left" w:pos="3419"/>
        </w:tabs>
      </w:pPr>
      <w:r w:rsidRPr="003A1D48">
        <w:rPr>
          <w:rStyle w:val="InterlineTextNumChar"/>
        </w:rPr>
        <w:t>002</w:t>
      </w:r>
      <w:r w:rsidR="00800AD8">
        <w:tab/>
        <w:t>izua</w:t>
      </w:r>
      <w:r w:rsidR="00800AD8">
        <w:tab/>
        <w:t>i</w:t>
      </w:r>
      <w:r w:rsidR="00800AD8">
        <w:tab/>
        <w:t>Paliîaliîaw</w:t>
      </w:r>
      <w:r w:rsidR="00800AD8">
        <w:tab/>
        <w:t>a</w:t>
      </w:r>
      <w:r w:rsidR="00800AD8">
        <w:tab/>
        <w:t>vatu.</w:t>
      </w:r>
    </w:p>
    <w:p w14:paraId="694D18A2" w14:textId="77777777" w:rsidR="00800AD8" w:rsidRDefault="00800AD8" w:rsidP="00F36BBE">
      <w:pPr>
        <w:pStyle w:val="InterlineGlossWithTrans"/>
        <w:tabs>
          <w:tab w:val="left" w:pos="533"/>
          <w:tab w:val="left" w:pos="1457"/>
          <w:tab w:val="left" w:pos="1961"/>
          <w:tab w:val="left" w:pos="3155"/>
          <w:tab w:val="left" w:pos="3419"/>
        </w:tabs>
      </w:pPr>
      <w:r>
        <w:tab/>
        <w:t>i-zua</w:t>
      </w:r>
      <w:r>
        <w:tab/>
        <w:t>i</w:t>
      </w:r>
      <w:r>
        <w:tab/>
        <w:t>Paliîaliîaw</w:t>
      </w:r>
      <w:r>
        <w:tab/>
        <w:t>a</w:t>
      </w:r>
      <w:r>
        <w:tab/>
        <w:t>vatu</w:t>
      </w:r>
    </w:p>
    <w:p w14:paraId="4DB6DDC9" w14:textId="77777777" w:rsidR="00800AD8" w:rsidRDefault="00800AD8" w:rsidP="00B76180">
      <w:pPr>
        <w:pStyle w:val="InterlineTransNoFree"/>
        <w:tabs>
          <w:tab w:val="left" w:pos="1457"/>
          <w:tab w:val="left" w:pos="1961"/>
          <w:tab w:val="left" w:pos="3155"/>
          <w:tab w:val="left" w:pos="3419"/>
          <w:tab w:val="right" w:pos="8789"/>
        </w:tabs>
      </w:pPr>
      <w:r>
        <w:tab/>
      </w:r>
      <w:r>
        <w:rPr>
          <w:smallCaps/>
        </w:rPr>
        <w:t>loc</w:t>
      </w:r>
      <w:r>
        <w:t>-that</w:t>
      </w:r>
      <w:r>
        <w:tab/>
      </w:r>
      <w:r>
        <w:rPr>
          <w:smallCaps/>
        </w:rPr>
        <w:t>loc</w:t>
      </w:r>
      <w:r>
        <w:tab/>
        <w:t>(place)</w:t>
      </w:r>
      <w:r>
        <w:rPr>
          <w:smallCaps/>
        </w:rPr>
        <w:tab/>
        <w:t>c</w:t>
      </w:r>
      <w:r>
        <w:rPr>
          <w:smallCaps/>
        </w:rPr>
        <w:tab/>
      </w:r>
      <w:r>
        <w:t>dog</w:t>
      </w:r>
      <w:r w:rsidR="00F36BBE">
        <w:tab/>
        <w:t>There were dogs in the Lower Paiwan area.</w:t>
      </w:r>
    </w:p>
    <w:p w14:paraId="7B67472D" w14:textId="77777777" w:rsidR="00800AD8" w:rsidRDefault="00DC1AE0" w:rsidP="00F36BBE">
      <w:pPr>
        <w:pStyle w:val="InterlineText"/>
        <w:tabs>
          <w:tab w:val="left" w:pos="533"/>
          <w:tab w:val="left" w:pos="1517"/>
          <w:tab w:val="left" w:pos="2171"/>
          <w:tab w:val="left" w:pos="3290"/>
          <w:tab w:val="left" w:pos="3674"/>
          <w:tab w:val="left" w:pos="5498"/>
          <w:tab w:val="left" w:pos="5762"/>
          <w:tab w:val="left" w:pos="6491"/>
          <w:tab w:val="left" w:pos="6755"/>
          <w:tab w:val="left" w:pos="7469"/>
          <w:tab w:val="left" w:pos="7733"/>
        </w:tabs>
      </w:pPr>
      <w:r w:rsidRPr="003A1D48">
        <w:rPr>
          <w:rStyle w:val="InterlineTextNumChar"/>
        </w:rPr>
        <w:t>003</w:t>
      </w:r>
      <w:r w:rsidR="00800AD8">
        <w:tab/>
        <w:t>saka</w:t>
      </w:r>
      <w:r w:rsidR="00800AD8">
        <w:tab/>
        <w:t>nu</w:t>
      </w:r>
      <w:r w:rsidR="00800AD8">
        <w:tab/>
        <w:t>qemaîup,</w:t>
      </w:r>
      <w:r w:rsidR="00F36BBE">
        <w:tab/>
        <w:t>nu</w:t>
      </w:r>
      <w:r w:rsidR="00F36BBE">
        <w:tab/>
        <w:t>qaqatsaqatsaan</w:t>
      </w:r>
      <w:r w:rsidR="00F36BBE">
        <w:tab/>
        <w:t>a</w:t>
      </w:r>
      <w:r w:rsidR="00F36BBE">
        <w:tab/>
        <w:t>vavuy</w:t>
      </w:r>
      <w:r w:rsidR="00F36BBE">
        <w:tab/>
        <w:t>a</w:t>
      </w:r>
      <w:r w:rsidR="00F36BBE">
        <w:tab/>
        <w:t>venan</w:t>
      </w:r>
      <w:r w:rsidR="00F36BBE">
        <w:tab/>
        <w:t>a</w:t>
      </w:r>
      <w:r w:rsidR="00F36BBE">
        <w:tab/>
        <w:t>takets,</w:t>
      </w:r>
    </w:p>
    <w:p w14:paraId="44227D69" w14:textId="77777777" w:rsidR="00800AD8" w:rsidRDefault="00800AD8" w:rsidP="00F36BBE">
      <w:pPr>
        <w:pStyle w:val="InterlineGlossWithTrans"/>
        <w:tabs>
          <w:tab w:val="left" w:pos="533"/>
          <w:tab w:val="left" w:pos="1517"/>
          <w:tab w:val="left" w:pos="2171"/>
          <w:tab w:val="left" w:pos="3290"/>
          <w:tab w:val="left" w:pos="3674"/>
          <w:tab w:val="left" w:pos="5498"/>
          <w:tab w:val="left" w:pos="5762"/>
          <w:tab w:val="left" w:pos="6491"/>
          <w:tab w:val="left" w:pos="6755"/>
          <w:tab w:val="left" w:pos="7469"/>
          <w:tab w:val="left" w:pos="7733"/>
        </w:tabs>
      </w:pPr>
      <w:r>
        <w:tab/>
        <w:t>sa-ka</w:t>
      </w:r>
      <w:r>
        <w:tab/>
        <w:t>nu</w:t>
      </w:r>
      <w:r>
        <w:tab/>
        <w:t>em=qaîup</w:t>
      </w:r>
      <w:r w:rsidR="00F36BBE">
        <w:tab/>
        <w:t>nu</w:t>
      </w:r>
      <w:r w:rsidR="00F36BBE">
        <w:tab/>
        <w:t>qa-qatsa-qatsa-an</w:t>
      </w:r>
      <w:r w:rsidR="00F36BBE">
        <w:tab/>
        <w:t>a</w:t>
      </w:r>
      <w:r w:rsidR="00F36BBE">
        <w:tab/>
        <w:t>vavuy</w:t>
      </w:r>
      <w:r w:rsidR="00F36BBE">
        <w:tab/>
        <w:t>a</w:t>
      </w:r>
      <w:r w:rsidR="00F36BBE">
        <w:tab/>
        <w:t>venan</w:t>
      </w:r>
      <w:r w:rsidR="00F36BBE">
        <w:tab/>
        <w:t>a</w:t>
      </w:r>
      <w:r w:rsidR="00F36BBE">
        <w:tab/>
        <w:t>takets</w:t>
      </w:r>
    </w:p>
    <w:p w14:paraId="7A320CEB" w14:textId="77777777" w:rsidR="00800AD8" w:rsidRDefault="00800AD8" w:rsidP="00F36BBE">
      <w:pPr>
        <w:pStyle w:val="InterlineTransNoFree"/>
        <w:tabs>
          <w:tab w:val="left" w:pos="1517"/>
          <w:tab w:val="left" w:pos="2171"/>
          <w:tab w:val="left" w:pos="3290"/>
          <w:tab w:val="left" w:pos="3674"/>
          <w:tab w:val="left" w:pos="5498"/>
          <w:tab w:val="left" w:pos="5762"/>
          <w:tab w:val="left" w:pos="6491"/>
          <w:tab w:val="left" w:pos="6755"/>
          <w:tab w:val="left" w:pos="7469"/>
          <w:tab w:val="left" w:pos="7733"/>
        </w:tabs>
      </w:pPr>
      <w:r>
        <w:tab/>
        <w:t>and-after</w:t>
      </w:r>
      <w:r>
        <w:tab/>
        <w:t>when</w:t>
      </w:r>
      <w:r>
        <w:tab/>
      </w:r>
      <w:r>
        <w:rPr>
          <w:smallCaps/>
        </w:rPr>
        <w:t>af</w:t>
      </w:r>
      <w:r>
        <w:t>=hunt</w:t>
      </w:r>
      <w:r w:rsidR="00F36BBE">
        <w:tab/>
        <w:t>of</w:t>
      </w:r>
      <w:r w:rsidR="00F36BBE">
        <w:tab/>
      </w:r>
      <w:r w:rsidR="00F36BBE">
        <w:rPr>
          <w:smallCaps/>
        </w:rPr>
        <w:t>red</w:t>
      </w:r>
      <w:r w:rsidR="00F36BBE">
        <w:t>-</w:t>
      </w:r>
      <w:r w:rsidR="00F36BBE">
        <w:rPr>
          <w:smallCaps/>
        </w:rPr>
        <w:t>red</w:t>
      </w:r>
      <w:r w:rsidR="00F36BBE">
        <w:t>-big-</w:t>
      </w:r>
      <w:r w:rsidR="00F36BBE">
        <w:rPr>
          <w:smallCaps/>
        </w:rPr>
        <w:t>nom</w:t>
      </w:r>
      <w:r w:rsidR="00F36BBE">
        <w:rPr>
          <w:smallCaps/>
        </w:rPr>
        <w:tab/>
        <w:t>c</w:t>
      </w:r>
      <w:r w:rsidR="00F36BBE">
        <w:rPr>
          <w:smallCaps/>
        </w:rPr>
        <w:tab/>
      </w:r>
      <w:r w:rsidR="00F36BBE">
        <w:t>pig</w:t>
      </w:r>
      <w:r w:rsidR="00F36BBE">
        <w:rPr>
          <w:smallCaps/>
        </w:rPr>
        <w:tab/>
        <w:t>c</w:t>
      </w:r>
      <w:r w:rsidR="00F36BBE">
        <w:rPr>
          <w:smallCaps/>
        </w:rPr>
        <w:tab/>
      </w:r>
      <w:r w:rsidR="00F36BBE">
        <w:t>deer</w:t>
      </w:r>
      <w:r w:rsidR="00F36BBE">
        <w:rPr>
          <w:smallCaps/>
        </w:rPr>
        <w:tab/>
        <w:t>c</w:t>
      </w:r>
      <w:r w:rsidR="00F36BBE">
        <w:tab/>
        <w:t>muntjac</w:t>
      </w:r>
    </w:p>
    <w:p w14:paraId="6D268329" w14:textId="77777777" w:rsidR="00800AD8" w:rsidRDefault="00800AD8" w:rsidP="00F36BBE">
      <w:pPr>
        <w:pStyle w:val="InterlineText"/>
        <w:tabs>
          <w:tab w:val="left" w:pos="533"/>
          <w:tab w:val="left" w:pos="1757"/>
          <w:tab w:val="left" w:pos="2246"/>
          <w:tab w:val="left" w:pos="2795"/>
          <w:tab w:val="left" w:pos="3059"/>
          <w:tab w:val="left" w:pos="4043"/>
          <w:tab w:val="left" w:pos="5492"/>
          <w:tab w:val="left" w:pos="5996"/>
          <w:tab w:val="left" w:pos="7940"/>
        </w:tabs>
      </w:pPr>
      <w:r>
        <w:tab/>
        <w:t>lingeîen</w:t>
      </w:r>
      <w:r>
        <w:tab/>
        <w:t>nua</w:t>
      </w:r>
      <w:r>
        <w:tab/>
        <w:t>vatu</w:t>
      </w:r>
      <w:r>
        <w:tab/>
        <w:t>a</w:t>
      </w:r>
      <w:r>
        <w:tab/>
        <w:t>pasa</w:t>
      </w:r>
      <w:r>
        <w:tab/>
        <w:t>dudut</w:t>
      </w:r>
      <w:r>
        <w:tab/>
        <w:t>tua</w:t>
      </w:r>
      <w:r w:rsidR="00F36BBE">
        <w:tab/>
        <w:t>qinaîan;</w:t>
      </w:r>
      <w:r w:rsidR="00F36BBE">
        <w:tab/>
        <w:t>sa</w:t>
      </w:r>
    </w:p>
    <w:p w14:paraId="7982BC65" w14:textId="77777777" w:rsidR="00800AD8" w:rsidRDefault="00800AD8" w:rsidP="00F36BBE">
      <w:pPr>
        <w:pStyle w:val="InterlineGlossWithTrans"/>
        <w:tabs>
          <w:tab w:val="left" w:pos="533"/>
          <w:tab w:val="left" w:pos="1757"/>
          <w:tab w:val="left" w:pos="2246"/>
          <w:tab w:val="left" w:pos="2795"/>
          <w:tab w:val="left" w:pos="3059"/>
          <w:tab w:val="left" w:pos="4043"/>
          <w:tab w:val="left" w:pos="5492"/>
          <w:tab w:val="left" w:pos="5996"/>
          <w:tab w:val="left" w:pos="7940"/>
        </w:tabs>
      </w:pPr>
      <w:r>
        <w:tab/>
        <w:t>lingeî-en</w:t>
      </w:r>
      <w:r>
        <w:tab/>
        <w:t>nua</w:t>
      </w:r>
      <w:r>
        <w:tab/>
        <w:t>vatu</w:t>
      </w:r>
      <w:r>
        <w:tab/>
        <w:t>a</w:t>
      </w:r>
      <w:r>
        <w:tab/>
        <w:t>pa-sa</w:t>
      </w:r>
      <w:r>
        <w:tab/>
        <w:t>du-dut</w:t>
      </w:r>
      <w:r>
        <w:tab/>
        <w:t>tua</w:t>
      </w:r>
      <w:r w:rsidR="00F36BBE">
        <w:tab/>
        <w:t>in=qaîa-an</w:t>
      </w:r>
      <w:r w:rsidR="00F36BBE">
        <w:tab/>
        <w:t>sa</w:t>
      </w:r>
    </w:p>
    <w:p w14:paraId="27825C50" w14:textId="77777777" w:rsidR="00800AD8" w:rsidRDefault="00800AD8" w:rsidP="00F36BBE">
      <w:pPr>
        <w:pStyle w:val="InterlineTransNoFree"/>
        <w:tabs>
          <w:tab w:val="left" w:pos="1757"/>
          <w:tab w:val="left" w:pos="2246"/>
          <w:tab w:val="left" w:pos="2795"/>
          <w:tab w:val="left" w:pos="3059"/>
          <w:tab w:val="left" w:pos="4043"/>
          <w:tab w:val="left" w:pos="5492"/>
          <w:tab w:val="left" w:pos="5996"/>
          <w:tab w:val="left" w:pos="7940"/>
        </w:tabs>
      </w:pPr>
      <w:r>
        <w:tab/>
        <w:t>surround-</w:t>
      </w:r>
      <w:r>
        <w:rPr>
          <w:smallCaps/>
        </w:rPr>
        <w:t>pf</w:t>
      </w:r>
      <w:r>
        <w:tab/>
        <w:t>by</w:t>
      </w:r>
      <w:r>
        <w:tab/>
        <w:t>dog</w:t>
      </w:r>
      <w:r>
        <w:rPr>
          <w:smallCaps/>
        </w:rPr>
        <w:tab/>
        <w:t>c</w:t>
      </w:r>
      <w:r>
        <w:rPr>
          <w:smallCaps/>
        </w:rPr>
        <w:tab/>
      </w:r>
      <w:r>
        <w:t>cause-go</w:t>
      </w:r>
      <w:r>
        <w:tab/>
      </w:r>
      <w:r>
        <w:rPr>
          <w:smallCaps/>
        </w:rPr>
        <w:t>red</w:t>
      </w:r>
      <w:r>
        <w:t>-approach</w:t>
      </w:r>
      <w:r>
        <w:tab/>
      </w:r>
      <w:r>
        <w:rPr>
          <w:smallCaps/>
        </w:rPr>
        <w:t>obl</w:t>
      </w:r>
      <w:r w:rsidR="00F36BBE">
        <w:tab/>
      </w:r>
      <w:r w:rsidR="00F36BBE">
        <w:rPr>
          <w:smallCaps/>
        </w:rPr>
        <w:t>perf</w:t>
      </w:r>
      <w:r w:rsidR="00F36BBE">
        <w:t>=outsider-</w:t>
      </w:r>
      <w:r w:rsidR="00F36BBE">
        <w:rPr>
          <w:smallCaps/>
        </w:rPr>
        <w:t>nom</w:t>
      </w:r>
      <w:r w:rsidR="00F36BBE">
        <w:tab/>
        <w:t>and</w:t>
      </w:r>
    </w:p>
    <w:p w14:paraId="4F1C3903" w14:textId="77777777" w:rsidR="00800AD8" w:rsidRDefault="00800AD8" w:rsidP="00F36BBE">
      <w:pPr>
        <w:pStyle w:val="InterlineText"/>
        <w:tabs>
          <w:tab w:val="left" w:pos="533"/>
          <w:tab w:val="left" w:pos="1472"/>
          <w:tab w:val="left" w:pos="1961"/>
          <w:tab w:val="left" w:pos="2660"/>
          <w:tab w:val="left" w:pos="2924"/>
        </w:tabs>
      </w:pPr>
      <w:r>
        <w:tab/>
        <w:t>djadjasi</w:t>
      </w:r>
      <w:r>
        <w:tab/>
        <w:t>sa</w:t>
      </w:r>
      <w:r>
        <w:tab/>
        <w:t>kani</w:t>
      </w:r>
      <w:r>
        <w:tab/>
        <w:t>a</w:t>
      </w:r>
      <w:r>
        <w:tab/>
        <w:t>mapuîat.</w:t>
      </w:r>
    </w:p>
    <w:p w14:paraId="08C3FAAA" w14:textId="77777777" w:rsidR="00800AD8" w:rsidRDefault="00800AD8" w:rsidP="00F36BBE">
      <w:pPr>
        <w:pStyle w:val="InterlineGlossWithTrans"/>
        <w:tabs>
          <w:tab w:val="left" w:pos="533"/>
          <w:tab w:val="left" w:pos="1472"/>
          <w:tab w:val="left" w:pos="1961"/>
          <w:tab w:val="left" w:pos="2660"/>
          <w:tab w:val="left" w:pos="2924"/>
        </w:tabs>
      </w:pPr>
      <w:r>
        <w:tab/>
        <w:t>djadjas-i</w:t>
      </w:r>
      <w:r>
        <w:tab/>
        <w:t>sa</w:t>
      </w:r>
      <w:r>
        <w:tab/>
        <w:t>kan-i</w:t>
      </w:r>
      <w:r>
        <w:tab/>
        <w:t>a</w:t>
      </w:r>
      <w:r>
        <w:tab/>
        <w:t>ma-puîat</w:t>
      </w:r>
    </w:p>
    <w:p w14:paraId="617405AD" w14:textId="77777777" w:rsidR="00800AD8" w:rsidRDefault="00800AD8" w:rsidP="00F36BBE">
      <w:pPr>
        <w:pStyle w:val="InterlineTrans"/>
        <w:tabs>
          <w:tab w:val="left" w:pos="533"/>
          <w:tab w:val="left" w:pos="1472"/>
          <w:tab w:val="left" w:pos="1961"/>
          <w:tab w:val="left" w:pos="2660"/>
          <w:tab w:val="left" w:pos="2924"/>
        </w:tabs>
      </w:pPr>
      <w:r>
        <w:tab/>
        <w:t>grab-</w:t>
      </w:r>
      <w:r>
        <w:rPr>
          <w:smallCaps/>
        </w:rPr>
        <w:t>pf</w:t>
      </w:r>
      <w:r>
        <w:tab/>
        <w:t>and</w:t>
      </w:r>
      <w:r>
        <w:tab/>
        <w:t>eat-</w:t>
      </w:r>
      <w:r>
        <w:rPr>
          <w:smallCaps/>
        </w:rPr>
        <w:t>pf</w:t>
      </w:r>
      <w:r>
        <w:rPr>
          <w:smallCaps/>
        </w:rPr>
        <w:tab/>
        <w:t>c</w:t>
      </w:r>
      <w:r>
        <w:rPr>
          <w:smallCaps/>
        </w:rPr>
        <w:tab/>
        <w:t>num</w:t>
      </w:r>
      <w:r>
        <w:t>-all</w:t>
      </w:r>
    </w:p>
    <w:p w14:paraId="3B0AA759" w14:textId="77777777" w:rsidR="00800AD8" w:rsidRDefault="00800AD8" w:rsidP="00F36BBE">
      <w:pPr>
        <w:pStyle w:val="InterlineFree"/>
      </w:pPr>
      <w:r>
        <w:t>When there was hunting, the big wild pigs, deer and muntjacs were surrounded and driven by the dogs to near the</w:t>
      </w:r>
      <w:r w:rsidR="00F36BBE">
        <w:t xml:space="preserve"> </w:t>
      </w:r>
      <w:r>
        <w:t>village, and were all caught and eaten.</w:t>
      </w:r>
    </w:p>
    <w:p w14:paraId="22C2D195" w14:textId="77777777" w:rsidR="00800AD8" w:rsidRDefault="00DC1AE0" w:rsidP="00F36BBE">
      <w:pPr>
        <w:pStyle w:val="InterlineText"/>
        <w:tabs>
          <w:tab w:val="left" w:pos="533"/>
          <w:tab w:val="left" w:pos="1217"/>
          <w:tab w:val="left" w:pos="1871"/>
          <w:tab w:val="left" w:pos="2465"/>
          <w:tab w:val="left" w:pos="3209"/>
          <w:tab w:val="left" w:pos="4148"/>
          <w:tab w:val="left" w:pos="5597"/>
          <w:tab w:val="left" w:pos="6101"/>
        </w:tabs>
      </w:pPr>
      <w:r w:rsidRPr="003A1D48">
        <w:rPr>
          <w:rStyle w:val="InterlineTextNumChar"/>
        </w:rPr>
        <w:t>004</w:t>
      </w:r>
      <w:r w:rsidR="00800AD8">
        <w:tab/>
        <w:t>azua</w:t>
      </w:r>
      <w:r w:rsidR="00800AD8">
        <w:tab/>
        <w:t>nu</w:t>
      </w:r>
      <w:r w:rsidR="00800AD8">
        <w:tab/>
        <w:t>kasi</w:t>
      </w:r>
      <w:r w:rsidR="00800AD8">
        <w:tab/>
        <w:t>tsadja,</w:t>
      </w:r>
      <w:r w:rsidR="00800AD8">
        <w:tab/>
        <w:t>inika</w:t>
      </w:r>
      <w:r w:rsidR="00800AD8">
        <w:tab/>
        <w:t>makakatsu</w:t>
      </w:r>
      <w:r w:rsidR="00800AD8">
        <w:tab/>
        <w:t>tu</w:t>
      </w:r>
      <w:r w:rsidR="00F36BBE">
        <w:tab/>
        <w:t>qaqatsaqatsaan.</w:t>
      </w:r>
    </w:p>
    <w:p w14:paraId="26EF0936" w14:textId="77777777" w:rsidR="00800AD8" w:rsidRDefault="00800AD8" w:rsidP="00F36BBE">
      <w:pPr>
        <w:pStyle w:val="InterlineGlossWithTrans"/>
        <w:tabs>
          <w:tab w:val="left" w:pos="533"/>
          <w:tab w:val="left" w:pos="1217"/>
          <w:tab w:val="left" w:pos="1871"/>
          <w:tab w:val="left" w:pos="2465"/>
          <w:tab w:val="left" w:pos="3209"/>
          <w:tab w:val="left" w:pos="4148"/>
          <w:tab w:val="left" w:pos="5597"/>
          <w:tab w:val="left" w:pos="6101"/>
        </w:tabs>
      </w:pPr>
      <w:r>
        <w:tab/>
        <w:t>a-zua</w:t>
      </w:r>
      <w:r>
        <w:tab/>
        <w:t>nu</w:t>
      </w:r>
      <w:r>
        <w:tab/>
        <w:t>kasi</w:t>
      </w:r>
      <w:r>
        <w:tab/>
        <w:t>tsadja</w:t>
      </w:r>
      <w:r>
        <w:tab/>
        <w:t>ini-ka</w:t>
      </w:r>
      <w:r>
        <w:tab/>
        <w:t>maka-katsu</w:t>
      </w:r>
      <w:r>
        <w:tab/>
        <w:t>tu</w:t>
      </w:r>
      <w:r w:rsidR="00F36BBE">
        <w:tab/>
        <w:t>qa-qatsa-qatsa-an</w:t>
      </w:r>
    </w:p>
    <w:p w14:paraId="3B412C6B" w14:textId="77777777" w:rsidR="00800AD8" w:rsidRDefault="00800AD8" w:rsidP="00F36BBE">
      <w:pPr>
        <w:pStyle w:val="InterlineTrans"/>
        <w:tabs>
          <w:tab w:val="left" w:pos="533"/>
          <w:tab w:val="left" w:pos="1217"/>
          <w:tab w:val="left" w:pos="1871"/>
          <w:tab w:val="left" w:pos="2465"/>
          <w:tab w:val="left" w:pos="3209"/>
          <w:tab w:val="left" w:pos="4148"/>
          <w:tab w:val="left" w:pos="5597"/>
          <w:tab w:val="left" w:pos="6101"/>
        </w:tabs>
      </w:pPr>
      <w:r>
        <w:tab/>
      </w:r>
      <w:r>
        <w:rPr>
          <w:smallCaps/>
        </w:rPr>
        <w:t>c-</w:t>
      </w:r>
      <w:r>
        <w:t>that</w:t>
      </w:r>
      <w:r>
        <w:tab/>
        <w:t>when</w:t>
      </w:r>
      <w:r>
        <w:tab/>
        <w:t>from</w:t>
      </w:r>
      <w:r>
        <w:tab/>
        <w:t>far</w:t>
      </w:r>
      <w:r>
        <w:tab/>
        <w:t>not-after</w:t>
      </w:r>
      <w:r>
        <w:tab/>
        <w:t>finished-carry</w:t>
      </w:r>
      <w:r>
        <w:tab/>
      </w:r>
      <w:r>
        <w:rPr>
          <w:smallCaps/>
        </w:rPr>
        <w:t>obl</w:t>
      </w:r>
      <w:r w:rsidR="00F36BBE">
        <w:tab/>
      </w:r>
      <w:r w:rsidR="00F36BBE">
        <w:rPr>
          <w:smallCaps/>
        </w:rPr>
        <w:t>red</w:t>
      </w:r>
      <w:r w:rsidR="00F36BBE">
        <w:t>-</w:t>
      </w:r>
      <w:r w:rsidR="00F36BBE">
        <w:rPr>
          <w:smallCaps/>
        </w:rPr>
        <w:t>red</w:t>
      </w:r>
      <w:r w:rsidR="00F36BBE">
        <w:t>-big-</w:t>
      </w:r>
      <w:r w:rsidR="00F36BBE">
        <w:rPr>
          <w:smallCaps/>
        </w:rPr>
        <w:t>nom</w:t>
      </w:r>
    </w:p>
    <w:p w14:paraId="4E51C981" w14:textId="77777777" w:rsidR="00800AD8" w:rsidRDefault="00800AD8">
      <w:pPr>
        <w:pStyle w:val="InterlineFree"/>
      </w:pPr>
      <w:r>
        <w:t>When they came from a distance, they couldn’t carry the big ones;</w:t>
      </w:r>
    </w:p>
    <w:p w14:paraId="32AC4264" w14:textId="77777777" w:rsidR="00800AD8" w:rsidRDefault="00DC1AE0" w:rsidP="00F36BBE">
      <w:pPr>
        <w:pStyle w:val="InterlineText"/>
        <w:tabs>
          <w:tab w:val="left" w:pos="533"/>
          <w:tab w:val="left" w:pos="1172"/>
          <w:tab w:val="left" w:pos="1556"/>
          <w:tab w:val="left" w:pos="2315"/>
          <w:tab w:val="left" w:pos="3659"/>
          <w:tab w:val="left" w:pos="3923"/>
          <w:tab w:val="left" w:pos="4907"/>
          <w:tab w:val="left" w:pos="6356"/>
          <w:tab w:val="left" w:pos="6860"/>
        </w:tabs>
      </w:pPr>
      <w:r w:rsidRPr="003A1D48">
        <w:rPr>
          <w:rStyle w:val="InterlineTextNumChar"/>
        </w:rPr>
        <w:t>005</w:t>
      </w:r>
      <w:r w:rsidR="00800AD8">
        <w:tab/>
        <w:t>avan</w:t>
      </w:r>
      <w:r w:rsidR="00800AD8">
        <w:tab/>
        <w:t>nu</w:t>
      </w:r>
      <w:r w:rsidR="00800AD8">
        <w:tab/>
        <w:t>sika</w:t>
      </w:r>
      <w:r w:rsidR="00800AD8">
        <w:tab/>
        <w:t>lemingeî</w:t>
      </w:r>
      <w:r w:rsidR="00800AD8">
        <w:tab/>
        <w:t>a</w:t>
      </w:r>
      <w:r w:rsidR="00800AD8">
        <w:tab/>
        <w:t>pasa</w:t>
      </w:r>
      <w:r w:rsidR="00800AD8">
        <w:tab/>
        <w:t>dudut</w:t>
      </w:r>
      <w:r w:rsidR="00800AD8">
        <w:tab/>
        <w:t>tua</w:t>
      </w:r>
      <w:r w:rsidR="00800AD8">
        <w:tab/>
        <w:t>tapaw.</w:t>
      </w:r>
    </w:p>
    <w:p w14:paraId="157BB8B8" w14:textId="77777777" w:rsidR="00800AD8" w:rsidRDefault="00800AD8" w:rsidP="00F36BBE">
      <w:pPr>
        <w:pStyle w:val="InterlineGlossWithTrans"/>
        <w:tabs>
          <w:tab w:val="left" w:pos="533"/>
          <w:tab w:val="left" w:pos="1172"/>
          <w:tab w:val="left" w:pos="1556"/>
          <w:tab w:val="left" w:pos="2315"/>
          <w:tab w:val="left" w:pos="3659"/>
          <w:tab w:val="left" w:pos="3923"/>
          <w:tab w:val="left" w:pos="4907"/>
          <w:tab w:val="left" w:pos="6356"/>
          <w:tab w:val="left" w:pos="6860"/>
        </w:tabs>
      </w:pPr>
      <w:r>
        <w:tab/>
        <w:t>avan</w:t>
      </w:r>
      <w:r>
        <w:tab/>
        <w:t>nu</w:t>
      </w:r>
      <w:r>
        <w:tab/>
        <w:t>sika</w:t>
      </w:r>
      <w:r>
        <w:tab/>
        <w:t>em=lingeî</w:t>
      </w:r>
      <w:r>
        <w:tab/>
        <w:t>a</w:t>
      </w:r>
      <w:r>
        <w:tab/>
        <w:t>pa-sa</w:t>
      </w:r>
      <w:r>
        <w:tab/>
        <w:t>du-dut</w:t>
      </w:r>
      <w:r>
        <w:tab/>
        <w:t>tua</w:t>
      </w:r>
      <w:r>
        <w:tab/>
        <w:t>tapaw</w:t>
      </w:r>
    </w:p>
    <w:p w14:paraId="466A1BC6" w14:textId="77777777" w:rsidR="00800AD8" w:rsidRDefault="00800AD8" w:rsidP="00F36BBE">
      <w:pPr>
        <w:pStyle w:val="InterlineTrans"/>
        <w:tabs>
          <w:tab w:val="left" w:pos="533"/>
          <w:tab w:val="left" w:pos="1172"/>
          <w:tab w:val="left" w:pos="1556"/>
          <w:tab w:val="left" w:pos="2315"/>
          <w:tab w:val="left" w:pos="3659"/>
          <w:tab w:val="left" w:pos="3923"/>
          <w:tab w:val="left" w:pos="4907"/>
          <w:tab w:val="left" w:pos="6356"/>
          <w:tab w:val="left" w:pos="6860"/>
        </w:tabs>
      </w:pPr>
      <w:r>
        <w:tab/>
        <w:t>exact</w:t>
      </w:r>
      <w:r>
        <w:tab/>
        <w:t>of</w:t>
      </w:r>
      <w:r>
        <w:tab/>
        <w:t>reason</w:t>
      </w:r>
      <w:r>
        <w:tab/>
      </w:r>
      <w:r>
        <w:rPr>
          <w:smallCaps/>
        </w:rPr>
        <w:t>af</w:t>
      </w:r>
      <w:r>
        <w:t>=surround</w:t>
      </w:r>
      <w:r>
        <w:rPr>
          <w:smallCaps/>
        </w:rPr>
        <w:tab/>
        <w:t>c</w:t>
      </w:r>
      <w:r>
        <w:rPr>
          <w:smallCaps/>
        </w:rPr>
        <w:tab/>
      </w:r>
      <w:r>
        <w:t>cause-go</w:t>
      </w:r>
      <w:r>
        <w:tab/>
      </w:r>
      <w:r>
        <w:rPr>
          <w:smallCaps/>
        </w:rPr>
        <w:t>red</w:t>
      </w:r>
      <w:r>
        <w:t>-approach</w:t>
      </w:r>
      <w:r>
        <w:tab/>
      </w:r>
      <w:r>
        <w:rPr>
          <w:smallCaps/>
        </w:rPr>
        <w:t>obl</w:t>
      </w:r>
      <w:r>
        <w:tab/>
        <w:t>hut</w:t>
      </w:r>
    </w:p>
    <w:p w14:paraId="6FB845DB" w14:textId="77777777" w:rsidR="00800AD8" w:rsidRDefault="00800AD8" w:rsidP="0040073C">
      <w:pPr>
        <w:pStyle w:val="InterlineFree"/>
      </w:pPr>
      <w:r>
        <w:lastRenderedPageBreak/>
        <w:t>that’s why they drove them to near the houses.</w:t>
      </w:r>
    </w:p>
    <w:p w14:paraId="0B5CD4FA" w14:textId="77777777" w:rsidR="00800AD8" w:rsidRDefault="00DC1AE0" w:rsidP="0040073C">
      <w:pPr>
        <w:pStyle w:val="InterlineText"/>
        <w:tabs>
          <w:tab w:val="left" w:pos="533"/>
          <w:tab w:val="left" w:pos="1172"/>
          <w:tab w:val="left" w:pos="1436"/>
          <w:tab w:val="left" w:pos="3455"/>
          <w:tab w:val="left" w:pos="3719"/>
          <w:tab w:val="left" w:pos="5468"/>
          <w:tab w:val="left" w:pos="5732"/>
          <w:tab w:val="left" w:pos="6476"/>
          <w:tab w:val="left" w:pos="7235"/>
          <w:tab w:val="left" w:pos="7724"/>
          <w:tab w:val="left" w:pos="8423"/>
        </w:tabs>
      </w:pPr>
      <w:r w:rsidRPr="003A1D48">
        <w:rPr>
          <w:rStyle w:val="InterlineTextNumChar"/>
        </w:rPr>
        <w:t>006</w:t>
      </w:r>
      <w:r w:rsidR="00800AD8">
        <w:tab/>
        <w:t>avan</w:t>
      </w:r>
      <w:r w:rsidR="00800AD8">
        <w:tab/>
        <w:t>a</w:t>
      </w:r>
      <w:r w:rsidR="00800AD8">
        <w:tab/>
        <w:t>kake÷ike÷ian</w:t>
      </w:r>
      <w:r w:rsidR="00800AD8">
        <w:tab/>
        <w:t>a</w:t>
      </w:r>
      <w:r w:rsidR="00800AD8">
        <w:tab/>
        <w:t>tangpatsen</w:t>
      </w:r>
      <w:r w:rsidR="00800AD8">
        <w:tab/>
        <w:t>a</w:t>
      </w:r>
      <w:r w:rsidR="00800AD8">
        <w:tab/>
        <w:t>sema</w:t>
      </w:r>
      <w:r w:rsidR="00800AD8">
        <w:tab/>
        <w:t>tapaw,</w:t>
      </w:r>
      <w:r w:rsidR="00800AD8">
        <w:tab/>
        <w:t>sa</w:t>
      </w:r>
      <w:r w:rsidR="0040073C">
        <w:tab/>
        <w:t>kani</w:t>
      </w:r>
      <w:r w:rsidR="0040073C">
        <w:tab/>
        <w:t>a</w:t>
      </w:r>
    </w:p>
    <w:p w14:paraId="03633C63" w14:textId="77777777" w:rsidR="00800AD8" w:rsidRDefault="00800AD8" w:rsidP="0040073C">
      <w:pPr>
        <w:pStyle w:val="InterlineGlossWithTrans"/>
        <w:tabs>
          <w:tab w:val="left" w:pos="533"/>
          <w:tab w:val="left" w:pos="1172"/>
          <w:tab w:val="left" w:pos="1436"/>
          <w:tab w:val="left" w:pos="3455"/>
          <w:tab w:val="left" w:pos="3719"/>
          <w:tab w:val="left" w:pos="5468"/>
          <w:tab w:val="left" w:pos="5732"/>
          <w:tab w:val="left" w:pos="6476"/>
          <w:tab w:val="left" w:pos="7235"/>
          <w:tab w:val="left" w:pos="7724"/>
          <w:tab w:val="left" w:pos="8423"/>
        </w:tabs>
      </w:pPr>
      <w:r>
        <w:tab/>
        <w:t>avan</w:t>
      </w:r>
      <w:r>
        <w:tab/>
        <w:t>a</w:t>
      </w:r>
      <w:r>
        <w:tab/>
        <w:t>ka-ke÷i-ke÷i-an</w:t>
      </w:r>
      <w:r>
        <w:tab/>
        <w:t>a</w:t>
      </w:r>
      <w:r>
        <w:tab/>
        <w:t>tangepats-en</w:t>
      </w:r>
      <w:r>
        <w:tab/>
        <w:t>a</w:t>
      </w:r>
      <w:r>
        <w:tab/>
        <w:t>em=sa</w:t>
      </w:r>
      <w:r>
        <w:tab/>
        <w:t>tapaw</w:t>
      </w:r>
      <w:r>
        <w:tab/>
        <w:t>sa</w:t>
      </w:r>
      <w:r w:rsidR="0040073C">
        <w:tab/>
        <w:t>kan-i</w:t>
      </w:r>
      <w:r w:rsidR="0040073C">
        <w:tab/>
        <w:t>a</w:t>
      </w:r>
    </w:p>
    <w:p w14:paraId="111052F9" w14:textId="77777777" w:rsidR="00800AD8" w:rsidRDefault="00800AD8" w:rsidP="0040073C">
      <w:pPr>
        <w:pStyle w:val="InterlineTransNoFree"/>
        <w:tabs>
          <w:tab w:val="left" w:pos="1172"/>
          <w:tab w:val="left" w:pos="1436"/>
          <w:tab w:val="left" w:pos="3455"/>
          <w:tab w:val="left" w:pos="3719"/>
          <w:tab w:val="left" w:pos="5468"/>
          <w:tab w:val="left" w:pos="5732"/>
          <w:tab w:val="left" w:pos="6476"/>
          <w:tab w:val="left" w:pos="7235"/>
          <w:tab w:val="left" w:pos="7724"/>
          <w:tab w:val="left" w:pos="8423"/>
        </w:tabs>
      </w:pPr>
      <w:r>
        <w:tab/>
        <w:t>exact</w:t>
      </w:r>
      <w:r>
        <w:rPr>
          <w:smallCaps/>
        </w:rPr>
        <w:tab/>
        <w:t>c</w:t>
      </w:r>
      <w:r>
        <w:rPr>
          <w:smallCaps/>
        </w:rPr>
        <w:tab/>
        <w:t>red</w:t>
      </w:r>
      <w:r>
        <w:t>-</w:t>
      </w:r>
      <w:r>
        <w:rPr>
          <w:smallCaps/>
        </w:rPr>
        <w:t>red</w:t>
      </w:r>
      <w:r>
        <w:t>-small-</w:t>
      </w:r>
      <w:r>
        <w:rPr>
          <w:smallCaps/>
        </w:rPr>
        <w:t>nom</w:t>
      </w:r>
      <w:r>
        <w:rPr>
          <w:smallCaps/>
        </w:rPr>
        <w:tab/>
        <w:t>c</w:t>
      </w:r>
      <w:r>
        <w:rPr>
          <w:smallCaps/>
        </w:rPr>
        <w:tab/>
      </w:r>
      <w:r>
        <w:t>hold.in.mouth-</w:t>
      </w:r>
      <w:r>
        <w:rPr>
          <w:smallCaps/>
        </w:rPr>
        <w:t>pf</w:t>
      </w:r>
      <w:r>
        <w:rPr>
          <w:smallCaps/>
        </w:rPr>
        <w:tab/>
        <w:t>c</w:t>
      </w:r>
      <w:r>
        <w:rPr>
          <w:smallCaps/>
        </w:rPr>
        <w:tab/>
        <w:t>af</w:t>
      </w:r>
      <w:r>
        <w:t>=go</w:t>
      </w:r>
      <w:r>
        <w:tab/>
        <w:t>hut</w:t>
      </w:r>
      <w:r>
        <w:tab/>
        <w:t>and</w:t>
      </w:r>
      <w:r w:rsidR="0040073C">
        <w:tab/>
        <w:t>eat-</w:t>
      </w:r>
      <w:r w:rsidR="0040073C">
        <w:rPr>
          <w:smallCaps/>
        </w:rPr>
        <w:t>pf</w:t>
      </w:r>
      <w:r w:rsidR="0040073C">
        <w:rPr>
          <w:smallCaps/>
        </w:rPr>
        <w:tab/>
        <w:t>c</w:t>
      </w:r>
    </w:p>
    <w:p w14:paraId="3A4BC5FE" w14:textId="77777777" w:rsidR="00800AD8" w:rsidRDefault="00800AD8" w:rsidP="0040073C">
      <w:pPr>
        <w:pStyle w:val="InterlineText"/>
        <w:tabs>
          <w:tab w:val="left" w:pos="533"/>
        </w:tabs>
      </w:pPr>
      <w:r>
        <w:tab/>
        <w:t>mapuîat.</w:t>
      </w:r>
    </w:p>
    <w:p w14:paraId="07F76935" w14:textId="77777777" w:rsidR="00800AD8" w:rsidRDefault="00800AD8" w:rsidP="0040073C">
      <w:pPr>
        <w:pStyle w:val="InterlineGlossWithTrans"/>
        <w:tabs>
          <w:tab w:val="left" w:pos="533"/>
        </w:tabs>
      </w:pPr>
      <w:r>
        <w:tab/>
        <w:t>ma-puîat</w:t>
      </w:r>
    </w:p>
    <w:p w14:paraId="398BD81E" w14:textId="77777777" w:rsidR="00800AD8" w:rsidRDefault="00800AD8" w:rsidP="00B76180">
      <w:pPr>
        <w:pStyle w:val="InterlineTransNoFree"/>
        <w:tabs>
          <w:tab w:val="right" w:pos="8789"/>
        </w:tabs>
      </w:pPr>
      <w:r>
        <w:rPr>
          <w:smallCaps/>
        </w:rPr>
        <w:tab/>
        <w:t>num</w:t>
      </w:r>
      <w:r>
        <w:t>-all</w:t>
      </w:r>
      <w:r w:rsidR="0040073C">
        <w:tab/>
        <w:t>The little ones were carried in the mouth to the houses, and were all eaten.</w:t>
      </w:r>
    </w:p>
    <w:p w14:paraId="44EEC3C6" w14:textId="77777777" w:rsidR="00800AD8" w:rsidRDefault="00DC1AE0">
      <w:pPr>
        <w:pStyle w:val="InterlineText"/>
        <w:tabs>
          <w:tab w:val="left" w:pos="393"/>
          <w:tab w:val="left" w:pos="987"/>
          <w:tab w:val="left" w:pos="1661"/>
          <w:tab w:val="left" w:pos="2415"/>
          <w:tab w:val="left" w:pos="2669"/>
          <w:tab w:val="left" w:pos="3653"/>
          <w:tab w:val="left" w:pos="3907"/>
          <w:tab w:val="left" w:pos="4801"/>
        </w:tabs>
      </w:pPr>
      <w:r w:rsidRPr="003A1D48">
        <w:rPr>
          <w:rStyle w:val="InterlineTextNumChar"/>
        </w:rPr>
        <w:t>007</w:t>
      </w:r>
      <w:r w:rsidR="00800AD8">
        <w:tab/>
        <w:t>manu</w:t>
      </w:r>
      <w:r w:rsidR="00800AD8">
        <w:tab/>
        <w:t>sema</w:t>
      </w:r>
      <w:r w:rsidR="00800AD8">
        <w:tab/>
        <w:t>pairang</w:t>
      </w:r>
      <w:r w:rsidR="00800AD8">
        <w:tab/>
        <w:t>a</w:t>
      </w:r>
      <w:r w:rsidR="00800AD8">
        <w:tab/>
        <w:t>tsautsau</w:t>
      </w:r>
      <w:r w:rsidR="00800AD8">
        <w:tab/>
        <w:t>a</w:t>
      </w:r>
      <w:r w:rsidR="00800AD8">
        <w:tab/>
        <w:t>ma÷usa</w:t>
      </w:r>
      <w:r w:rsidR="00800AD8">
        <w:tab/>
        <w:t>mareqali.</w:t>
      </w:r>
    </w:p>
    <w:p w14:paraId="16D96AB5" w14:textId="77777777" w:rsidR="00800AD8" w:rsidRDefault="00800AD8">
      <w:pPr>
        <w:pStyle w:val="InterlineGlossWithTrans"/>
        <w:tabs>
          <w:tab w:val="left" w:pos="393"/>
          <w:tab w:val="left" w:pos="987"/>
          <w:tab w:val="left" w:pos="1661"/>
          <w:tab w:val="left" w:pos="2415"/>
          <w:tab w:val="left" w:pos="2669"/>
          <w:tab w:val="left" w:pos="3653"/>
          <w:tab w:val="left" w:pos="3907"/>
          <w:tab w:val="left" w:pos="4801"/>
        </w:tabs>
      </w:pPr>
      <w:r>
        <w:tab/>
        <w:t>manu</w:t>
      </w:r>
      <w:r>
        <w:tab/>
        <w:t>em=sa</w:t>
      </w:r>
      <w:r>
        <w:tab/>
        <w:t>pairang</w:t>
      </w:r>
      <w:r>
        <w:tab/>
        <w:t>a</w:t>
      </w:r>
      <w:r>
        <w:tab/>
        <w:t>tsau-tsau</w:t>
      </w:r>
      <w:r>
        <w:tab/>
        <w:t>a</w:t>
      </w:r>
      <w:r>
        <w:tab/>
        <w:t>ma-÷usa</w:t>
      </w:r>
      <w:r>
        <w:tab/>
        <w:t>mare-qali</w:t>
      </w:r>
    </w:p>
    <w:p w14:paraId="2DDF6B2F" w14:textId="77777777" w:rsidR="00800AD8" w:rsidRDefault="00800AD8">
      <w:pPr>
        <w:pStyle w:val="InterlineTrans"/>
        <w:tabs>
          <w:tab w:val="left" w:pos="393"/>
          <w:tab w:val="left" w:pos="987"/>
          <w:tab w:val="left" w:pos="1661"/>
          <w:tab w:val="left" w:pos="2415"/>
          <w:tab w:val="left" w:pos="2669"/>
          <w:tab w:val="left" w:pos="3653"/>
          <w:tab w:val="left" w:pos="3907"/>
          <w:tab w:val="left" w:pos="4801"/>
        </w:tabs>
      </w:pPr>
      <w:r>
        <w:tab/>
        <w:t>then</w:t>
      </w:r>
      <w:r>
        <w:tab/>
      </w:r>
      <w:r>
        <w:rPr>
          <w:smallCaps/>
        </w:rPr>
        <w:t>af</w:t>
      </w:r>
      <w:r>
        <w:t>=go</w:t>
      </w:r>
      <w:r>
        <w:tab/>
        <w:t>plains</w:t>
      </w:r>
      <w:r>
        <w:rPr>
          <w:smallCaps/>
        </w:rPr>
        <w:tab/>
        <w:t>c</w:t>
      </w:r>
      <w:r>
        <w:rPr>
          <w:smallCaps/>
        </w:rPr>
        <w:tab/>
        <w:t>red</w:t>
      </w:r>
      <w:r>
        <w:t>-being</w:t>
      </w:r>
      <w:r>
        <w:rPr>
          <w:smallCaps/>
        </w:rPr>
        <w:tab/>
        <w:t>c</w:t>
      </w:r>
      <w:r>
        <w:rPr>
          <w:smallCaps/>
        </w:rPr>
        <w:tab/>
        <w:t>num</w:t>
      </w:r>
      <w:r>
        <w:t>-two</w:t>
      </w:r>
      <w:r>
        <w:tab/>
        <w:t>pair-friend</w:t>
      </w:r>
    </w:p>
    <w:p w14:paraId="6F1FC436" w14:textId="77777777" w:rsidR="00800AD8" w:rsidRDefault="00800AD8">
      <w:pPr>
        <w:pStyle w:val="InterlineFree"/>
      </w:pPr>
      <w:r>
        <w:t>Two men friends went down to the plains.</w:t>
      </w:r>
    </w:p>
    <w:p w14:paraId="30B7392A" w14:textId="77777777" w:rsidR="00800AD8" w:rsidRDefault="00DC1AE0" w:rsidP="00C14338">
      <w:pPr>
        <w:pStyle w:val="InterlineText"/>
        <w:tabs>
          <w:tab w:val="left" w:pos="533"/>
          <w:tab w:val="left" w:pos="1202"/>
          <w:tab w:val="left" w:pos="2351"/>
          <w:tab w:val="left" w:pos="3215"/>
          <w:tab w:val="left" w:pos="3824"/>
          <w:tab w:val="left" w:pos="4313"/>
          <w:tab w:val="left" w:pos="5087"/>
          <w:tab w:val="left" w:pos="5576"/>
          <w:tab w:val="left" w:pos="6320"/>
          <w:tab w:val="left" w:pos="7004"/>
          <w:tab w:val="left" w:pos="8108"/>
        </w:tabs>
      </w:pPr>
      <w:r w:rsidRPr="003A1D48">
        <w:rPr>
          <w:rStyle w:val="InterlineTextNumChar"/>
        </w:rPr>
        <w:t>008</w:t>
      </w:r>
      <w:r w:rsidR="00800AD8">
        <w:tab/>
        <w:t>manu</w:t>
      </w:r>
      <w:r w:rsidR="00800AD8">
        <w:tab/>
        <w:t>djumaken</w:t>
      </w:r>
      <w:r w:rsidR="00800AD8">
        <w:tab/>
        <w:t>nazua</w:t>
      </w:r>
      <w:r w:rsidR="00800AD8">
        <w:tab/>
        <w:t>vatu,</w:t>
      </w:r>
      <w:r w:rsidR="00800AD8">
        <w:tab/>
        <w:t>sa</w:t>
      </w:r>
      <w:r w:rsidR="00800AD8">
        <w:tab/>
        <w:t>katsi,</w:t>
      </w:r>
      <w:r w:rsidR="00800AD8">
        <w:tab/>
        <w:t>sa</w:t>
      </w:r>
      <w:r w:rsidR="00800AD8">
        <w:tab/>
        <w:t>patsay</w:t>
      </w:r>
      <w:r w:rsidR="00800AD8">
        <w:tab/>
        <w:t>azua</w:t>
      </w:r>
      <w:r w:rsidR="00C14338">
        <w:tab/>
        <w:t>tsautsau</w:t>
      </w:r>
      <w:r w:rsidR="00C14338">
        <w:tab/>
        <w:t>a</w:t>
      </w:r>
    </w:p>
    <w:p w14:paraId="0018C951" w14:textId="77777777" w:rsidR="00800AD8" w:rsidRDefault="00800AD8" w:rsidP="00C14338">
      <w:pPr>
        <w:pStyle w:val="InterlineGlossWithTrans"/>
        <w:tabs>
          <w:tab w:val="left" w:pos="533"/>
          <w:tab w:val="left" w:pos="1202"/>
          <w:tab w:val="left" w:pos="2351"/>
          <w:tab w:val="left" w:pos="3215"/>
          <w:tab w:val="left" w:pos="3824"/>
          <w:tab w:val="left" w:pos="4313"/>
          <w:tab w:val="left" w:pos="5087"/>
          <w:tab w:val="left" w:pos="5576"/>
          <w:tab w:val="left" w:pos="6320"/>
          <w:tab w:val="left" w:pos="7004"/>
          <w:tab w:val="left" w:pos="8108"/>
        </w:tabs>
      </w:pPr>
      <w:r>
        <w:tab/>
        <w:t>manu</w:t>
      </w:r>
      <w:r>
        <w:tab/>
        <w:t>djumak-en</w:t>
      </w:r>
      <w:r>
        <w:tab/>
        <w:t>nua-zua</w:t>
      </w:r>
      <w:r>
        <w:tab/>
        <w:t>vatu</w:t>
      </w:r>
      <w:r>
        <w:tab/>
        <w:t>sa</w:t>
      </w:r>
      <w:r>
        <w:tab/>
        <w:t>kats-i</w:t>
      </w:r>
      <w:r>
        <w:tab/>
        <w:t>sa</w:t>
      </w:r>
      <w:r>
        <w:tab/>
        <w:t>patsay</w:t>
      </w:r>
      <w:r>
        <w:tab/>
        <w:t>a-zua</w:t>
      </w:r>
      <w:r w:rsidR="00C14338">
        <w:tab/>
        <w:t>tsau-tsau</w:t>
      </w:r>
      <w:r w:rsidR="00C14338">
        <w:tab/>
        <w:t>a</w:t>
      </w:r>
    </w:p>
    <w:p w14:paraId="51EFDFB9" w14:textId="77777777" w:rsidR="00800AD8" w:rsidRDefault="00800AD8" w:rsidP="00C14338">
      <w:pPr>
        <w:pStyle w:val="InterlineTransNoFree"/>
        <w:tabs>
          <w:tab w:val="left" w:pos="1202"/>
          <w:tab w:val="left" w:pos="2351"/>
          <w:tab w:val="left" w:pos="3215"/>
          <w:tab w:val="left" w:pos="3824"/>
          <w:tab w:val="left" w:pos="4313"/>
          <w:tab w:val="left" w:pos="5087"/>
          <w:tab w:val="left" w:pos="5576"/>
          <w:tab w:val="left" w:pos="6320"/>
          <w:tab w:val="left" w:pos="7004"/>
          <w:tab w:val="left" w:pos="8108"/>
        </w:tabs>
      </w:pPr>
      <w:r>
        <w:tab/>
        <w:t>then</w:t>
      </w:r>
      <w:r>
        <w:tab/>
        <w:t>find-</w:t>
      </w:r>
      <w:r>
        <w:rPr>
          <w:smallCaps/>
        </w:rPr>
        <w:t>pf</w:t>
      </w:r>
      <w:r>
        <w:tab/>
        <w:t>by-that</w:t>
      </w:r>
      <w:r>
        <w:tab/>
        <w:t>dog</w:t>
      </w:r>
      <w:r>
        <w:tab/>
        <w:t>and</w:t>
      </w:r>
      <w:r>
        <w:tab/>
        <w:t>bite-</w:t>
      </w:r>
      <w:r>
        <w:rPr>
          <w:smallCaps/>
        </w:rPr>
        <w:t>pf</w:t>
      </w:r>
      <w:r>
        <w:tab/>
        <w:t>and</w:t>
      </w:r>
      <w:r>
        <w:tab/>
        <w:t>die</w:t>
      </w:r>
      <w:r>
        <w:tab/>
      </w:r>
      <w:r>
        <w:rPr>
          <w:smallCaps/>
        </w:rPr>
        <w:t>c-</w:t>
      </w:r>
      <w:r>
        <w:t>that</w:t>
      </w:r>
      <w:r w:rsidR="00C14338">
        <w:tab/>
      </w:r>
      <w:r w:rsidR="00C14338">
        <w:rPr>
          <w:smallCaps/>
        </w:rPr>
        <w:t>red</w:t>
      </w:r>
      <w:r w:rsidR="00C14338">
        <w:t>-being</w:t>
      </w:r>
      <w:r w:rsidR="00C14338">
        <w:rPr>
          <w:smallCaps/>
        </w:rPr>
        <w:tab/>
        <w:t>c</w:t>
      </w:r>
    </w:p>
    <w:p w14:paraId="7A6697FE" w14:textId="77777777" w:rsidR="00800AD8" w:rsidRDefault="00800AD8" w:rsidP="00C14338">
      <w:pPr>
        <w:pStyle w:val="InterlineText"/>
        <w:tabs>
          <w:tab w:val="left" w:pos="533"/>
        </w:tabs>
      </w:pPr>
      <w:r>
        <w:tab/>
        <w:t>ma÷usa.</w:t>
      </w:r>
    </w:p>
    <w:p w14:paraId="4CE1E64E" w14:textId="77777777" w:rsidR="00800AD8" w:rsidRDefault="00800AD8" w:rsidP="00C14338">
      <w:pPr>
        <w:pStyle w:val="InterlineGlossWithTrans"/>
        <w:tabs>
          <w:tab w:val="left" w:pos="533"/>
        </w:tabs>
      </w:pPr>
      <w:r>
        <w:tab/>
        <w:t>ma-÷usa</w:t>
      </w:r>
    </w:p>
    <w:p w14:paraId="114D2212" w14:textId="77777777" w:rsidR="00800AD8" w:rsidRDefault="00800AD8" w:rsidP="00B76180">
      <w:pPr>
        <w:pStyle w:val="InterlineTransNoFree"/>
        <w:tabs>
          <w:tab w:val="right" w:pos="8789"/>
        </w:tabs>
      </w:pPr>
      <w:r>
        <w:rPr>
          <w:smallCaps/>
        </w:rPr>
        <w:tab/>
        <w:t>num</w:t>
      </w:r>
      <w:r>
        <w:t>-two</w:t>
      </w:r>
      <w:r w:rsidR="00C14338">
        <w:tab/>
        <w:t>Some dogs found them and bit them, and both men died.</w:t>
      </w:r>
    </w:p>
    <w:p w14:paraId="5720B6F3" w14:textId="77777777" w:rsidR="00800AD8" w:rsidRDefault="00DC1AE0" w:rsidP="00C14338">
      <w:pPr>
        <w:pStyle w:val="InterlineText"/>
        <w:tabs>
          <w:tab w:val="left" w:pos="533"/>
          <w:tab w:val="left" w:pos="1127"/>
          <w:tab w:val="left" w:pos="2051"/>
          <w:tab w:val="left" w:pos="2975"/>
          <w:tab w:val="left" w:pos="3629"/>
          <w:tab w:val="left" w:pos="4778"/>
          <w:tab w:val="left" w:pos="5747"/>
          <w:tab w:val="left" w:pos="6221"/>
          <w:tab w:val="left" w:pos="6485"/>
        </w:tabs>
      </w:pPr>
      <w:r w:rsidRPr="003A1D48">
        <w:rPr>
          <w:rStyle w:val="InterlineTextNumChar"/>
        </w:rPr>
        <w:t>009</w:t>
      </w:r>
      <w:r w:rsidR="00800AD8">
        <w:tab/>
        <w:t>“aku</w:t>
      </w:r>
      <w:r w:rsidR="00800AD8">
        <w:tab/>
        <w:t>izua</w:t>
      </w:r>
      <w:r w:rsidR="00800AD8">
        <w:tab/>
        <w:t>zazua</w:t>
      </w:r>
      <w:r w:rsidR="00800AD8">
        <w:tab/>
        <w:t>vatu?</w:t>
      </w:r>
      <w:r w:rsidR="00800AD8">
        <w:tab/>
        <w:t>saîinga</w:t>
      </w:r>
      <w:r w:rsidR="00800AD8">
        <w:tab/>
        <w:t>aravats,”</w:t>
      </w:r>
      <w:r w:rsidR="00800AD8">
        <w:tab/>
        <w:t>aya</w:t>
      </w:r>
      <w:r w:rsidR="00800AD8">
        <w:tab/>
        <w:t>a</w:t>
      </w:r>
      <w:r w:rsidR="00C14338">
        <w:tab/>
        <w:t>tsautsau.</w:t>
      </w:r>
    </w:p>
    <w:p w14:paraId="1D175AC7" w14:textId="77777777" w:rsidR="00800AD8" w:rsidRDefault="00800AD8" w:rsidP="00C14338">
      <w:pPr>
        <w:pStyle w:val="InterlineGlossWithTrans"/>
        <w:tabs>
          <w:tab w:val="left" w:pos="533"/>
          <w:tab w:val="left" w:pos="1127"/>
          <w:tab w:val="left" w:pos="2051"/>
          <w:tab w:val="left" w:pos="2975"/>
          <w:tab w:val="left" w:pos="3629"/>
          <w:tab w:val="left" w:pos="4778"/>
          <w:tab w:val="left" w:pos="5747"/>
          <w:tab w:val="left" w:pos="6221"/>
          <w:tab w:val="left" w:pos="6485"/>
        </w:tabs>
      </w:pPr>
      <w:r>
        <w:tab/>
        <w:t>aku</w:t>
      </w:r>
      <w:r>
        <w:tab/>
        <w:t>i-zua</w:t>
      </w:r>
      <w:r>
        <w:tab/>
        <w:t>za-zua</w:t>
      </w:r>
      <w:r>
        <w:tab/>
        <w:t>vatu</w:t>
      </w:r>
      <w:r>
        <w:tab/>
        <w:t>sa-îinga</w:t>
      </w:r>
      <w:r>
        <w:tab/>
        <w:t>a-ravats</w:t>
      </w:r>
      <w:r>
        <w:tab/>
        <w:t>aya</w:t>
      </w:r>
      <w:r>
        <w:tab/>
        <w:t>a</w:t>
      </w:r>
      <w:r w:rsidR="00C14338">
        <w:tab/>
        <w:t>tsau-tsau</w:t>
      </w:r>
    </w:p>
    <w:p w14:paraId="2402373F" w14:textId="77777777" w:rsidR="00800AD8" w:rsidRDefault="00800AD8" w:rsidP="00C14338">
      <w:pPr>
        <w:pStyle w:val="InterlineTrans"/>
        <w:tabs>
          <w:tab w:val="left" w:pos="533"/>
          <w:tab w:val="left" w:pos="1127"/>
          <w:tab w:val="left" w:pos="2051"/>
          <w:tab w:val="left" w:pos="2975"/>
          <w:tab w:val="left" w:pos="3629"/>
          <w:tab w:val="left" w:pos="4778"/>
          <w:tab w:val="left" w:pos="5747"/>
          <w:tab w:val="left" w:pos="6221"/>
          <w:tab w:val="left" w:pos="6485"/>
        </w:tabs>
        <w:rPr>
          <w:smallCaps/>
        </w:rPr>
      </w:pPr>
      <w:r>
        <w:tab/>
        <w:t>why</w:t>
      </w:r>
      <w:r>
        <w:tab/>
      </w:r>
      <w:r>
        <w:rPr>
          <w:smallCaps/>
        </w:rPr>
        <w:t>loc</w:t>
      </w:r>
      <w:r>
        <w:t>-that</w:t>
      </w:r>
      <w:r>
        <w:tab/>
      </w:r>
      <w:r>
        <w:rPr>
          <w:smallCaps/>
        </w:rPr>
        <w:t>red</w:t>
      </w:r>
      <w:r>
        <w:t>-that</w:t>
      </w:r>
      <w:r>
        <w:tab/>
        <w:t>dog</w:t>
      </w:r>
      <w:r>
        <w:tab/>
      </w:r>
      <w:r>
        <w:rPr>
          <w:smallCaps/>
        </w:rPr>
        <w:t>qal</w:t>
      </w:r>
      <w:r>
        <w:t>-desire</w:t>
      </w:r>
      <w:r>
        <w:tab/>
      </w:r>
      <w:r>
        <w:rPr>
          <w:smallCaps/>
        </w:rPr>
        <w:t>c-</w:t>
      </w:r>
      <w:r>
        <w:t>true</w:t>
      </w:r>
      <w:r>
        <w:tab/>
        <w:t>say</w:t>
      </w:r>
      <w:r>
        <w:rPr>
          <w:smallCaps/>
        </w:rPr>
        <w:tab/>
        <w:t>c</w:t>
      </w:r>
      <w:r w:rsidR="00C14338">
        <w:tab/>
      </w:r>
      <w:r w:rsidR="00C14338">
        <w:rPr>
          <w:smallCaps/>
        </w:rPr>
        <w:t>red</w:t>
      </w:r>
      <w:r w:rsidR="00C14338">
        <w:t>-being</w:t>
      </w:r>
    </w:p>
    <w:p w14:paraId="040E3326" w14:textId="77777777" w:rsidR="00800AD8" w:rsidRDefault="00800AD8" w:rsidP="00C14338">
      <w:pPr>
        <w:pStyle w:val="InterlineFree"/>
      </w:pPr>
      <w:r>
        <w:t>People said: “Why are there dogs like that? We would very much like some.”</w:t>
      </w:r>
    </w:p>
    <w:p w14:paraId="2FCCE251" w14:textId="77777777" w:rsidR="00800AD8" w:rsidRDefault="00DC1AE0" w:rsidP="00C14338">
      <w:pPr>
        <w:pStyle w:val="InterlineText"/>
        <w:tabs>
          <w:tab w:val="left" w:pos="533"/>
          <w:tab w:val="left" w:pos="1517"/>
          <w:tab w:val="left" w:pos="2441"/>
        </w:tabs>
      </w:pPr>
      <w:r w:rsidRPr="003A1D48">
        <w:rPr>
          <w:rStyle w:val="InterlineTextNumChar"/>
        </w:rPr>
        <w:t>010</w:t>
      </w:r>
      <w:r w:rsidR="00800AD8">
        <w:tab/>
        <w:t>saka</w:t>
      </w:r>
      <w:r w:rsidR="00800AD8">
        <w:tab/>
        <w:t>kemats</w:t>
      </w:r>
      <w:r w:rsidR="00800AD8">
        <w:tab/>
        <w:t>azua.</w:t>
      </w:r>
    </w:p>
    <w:p w14:paraId="62130907" w14:textId="77777777" w:rsidR="00800AD8" w:rsidRDefault="00800AD8" w:rsidP="00C14338">
      <w:pPr>
        <w:pStyle w:val="InterlineGlossWithTrans"/>
        <w:tabs>
          <w:tab w:val="left" w:pos="533"/>
          <w:tab w:val="left" w:pos="1517"/>
          <w:tab w:val="left" w:pos="2441"/>
        </w:tabs>
      </w:pPr>
      <w:r>
        <w:tab/>
        <w:t>sa-ka</w:t>
      </w:r>
      <w:r>
        <w:tab/>
        <w:t>em=kats</w:t>
      </w:r>
      <w:r>
        <w:tab/>
        <w:t>a-zua</w:t>
      </w:r>
    </w:p>
    <w:p w14:paraId="0F4E35F3" w14:textId="77777777" w:rsidR="00800AD8" w:rsidRDefault="00800AD8" w:rsidP="00B76180">
      <w:pPr>
        <w:pStyle w:val="InterlineTransNoFree"/>
        <w:tabs>
          <w:tab w:val="left" w:pos="1517"/>
          <w:tab w:val="left" w:pos="2441"/>
          <w:tab w:val="right" w:pos="8789"/>
        </w:tabs>
      </w:pPr>
      <w:r>
        <w:tab/>
        <w:t>and-after</w:t>
      </w:r>
      <w:r>
        <w:tab/>
      </w:r>
      <w:r>
        <w:rPr>
          <w:smallCaps/>
        </w:rPr>
        <w:t>af</w:t>
      </w:r>
      <w:r>
        <w:t>=bite</w:t>
      </w:r>
      <w:r>
        <w:tab/>
      </w:r>
      <w:r>
        <w:rPr>
          <w:smallCaps/>
        </w:rPr>
        <w:t>c-</w:t>
      </w:r>
      <w:r>
        <w:t>that</w:t>
      </w:r>
      <w:r w:rsidR="00C14338">
        <w:tab/>
        <w:t>But they bit.</w:t>
      </w:r>
    </w:p>
    <w:p w14:paraId="46786E0A" w14:textId="77777777" w:rsidR="00800AD8" w:rsidRDefault="00DC1AE0" w:rsidP="00C14338">
      <w:pPr>
        <w:pStyle w:val="InterlineText"/>
        <w:tabs>
          <w:tab w:val="left" w:pos="533"/>
          <w:tab w:val="left" w:pos="1202"/>
          <w:tab w:val="left" w:pos="2066"/>
          <w:tab w:val="left" w:pos="3245"/>
          <w:tab w:val="left" w:pos="4019"/>
        </w:tabs>
      </w:pPr>
      <w:r w:rsidRPr="003A1D48">
        <w:rPr>
          <w:rStyle w:val="InterlineTextNumChar"/>
        </w:rPr>
        <w:t>011</w:t>
      </w:r>
      <w:r w:rsidR="00800AD8">
        <w:tab/>
        <w:t>manu</w:t>
      </w:r>
      <w:r w:rsidR="00800AD8">
        <w:tab/>
        <w:t>“tja</w:t>
      </w:r>
      <w:r w:rsidR="00800AD8">
        <w:tab/>
        <w:t>kudain</w:t>
      </w:r>
      <w:r w:rsidR="00800AD8">
        <w:tab/>
        <w:t>anga,”</w:t>
      </w:r>
      <w:r w:rsidR="00800AD8">
        <w:tab/>
        <w:t>aya.</w:t>
      </w:r>
    </w:p>
    <w:p w14:paraId="15224968" w14:textId="77777777" w:rsidR="00800AD8" w:rsidRDefault="00800AD8" w:rsidP="00C14338">
      <w:pPr>
        <w:pStyle w:val="InterlineGlossWithTrans"/>
        <w:tabs>
          <w:tab w:val="left" w:pos="533"/>
          <w:tab w:val="left" w:pos="1202"/>
          <w:tab w:val="left" w:pos="2066"/>
          <w:tab w:val="left" w:pos="3245"/>
          <w:tab w:val="left" w:pos="4019"/>
        </w:tabs>
      </w:pPr>
      <w:r>
        <w:tab/>
        <w:t>manu</w:t>
      </w:r>
      <w:r>
        <w:tab/>
        <w:t>tja</w:t>
      </w:r>
      <w:r>
        <w:tab/>
        <w:t>kuda-en</w:t>
      </w:r>
      <w:r>
        <w:tab/>
        <w:t>anga</w:t>
      </w:r>
      <w:r>
        <w:tab/>
        <w:t>aya</w:t>
      </w:r>
    </w:p>
    <w:p w14:paraId="5F66D11A" w14:textId="77777777" w:rsidR="00800AD8" w:rsidRDefault="00800AD8" w:rsidP="00B76180">
      <w:pPr>
        <w:pStyle w:val="InterlineTransNoFree"/>
        <w:tabs>
          <w:tab w:val="left" w:pos="1202"/>
          <w:tab w:val="left" w:pos="2066"/>
          <w:tab w:val="left" w:pos="3245"/>
          <w:tab w:val="left" w:pos="4019"/>
          <w:tab w:val="right" w:pos="8789"/>
        </w:tabs>
      </w:pPr>
      <w:r>
        <w:tab/>
        <w:t>then</w:t>
      </w:r>
      <w:r>
        <w:tab/>
        <w:t>we(</w:t>
      </w:r>
      <w:r>
        <w:rPr>
          <w:smallCaps/>
        </w:rPr>
        <w:t>inc</w:t>
      </w:r>
      <w:r>
        <w:t>)</w:t>
      </w:r>
      <w:r>
        <w:tab/>
        <w:t>do.what-</w:t>
      </w:r>
      <w:r>
        <w:rPr>
          <w:smallCaps/>
        </w:rPr>
        <w:t>pf</w:t>
      </w:r>
      <w:r>
        <w:tab/>
        <w:t>indeed</w:t>
      </w:r>
      <w:r>
        <w:tab/>
        <w:t>say</w:t>
      </w:r>
      <w:r w:rsidR="00C14338">
        <w:tab/>
        <w:t>So they said: “What shall we do?”</w:t>
      </w:r>
    </w:p>
    <w:p w14:paraId="0670C6BD" w14:textId="77777777" w:rsidR="00800AD8" w:rsidRDefault="00DC1AE0" w:rsidP="00C14338">
      <w:pPr>
        <w:pStyle w:val="InterlineText"/>
        <w:tabs>
          <w:tab w:val="left" w:pos="533"/>
          <w:tab w:val="left" w:pos="1517"/>
          <w:tab w:val="left" w:pos="2921"/>
          <w:tab w:val="left" w:pos="3410"/>
          <w:tab w:val="left" w:pos="4799"/>
          <w:tab w:val="left" w:pos="5303"/>
        </w:tabs>
      </w:pPr>
      <w:r w:rsidRPr="003A1D48">
        <w:rPr>
          <w:rStyle w:val="InterlineTextNumChar"/>
        </w:rPr>
        <w:t>012</w:t>
      </w:r>
      <w:r w:rsidR="00800AD8">
        <w:tab/>
        <w:t>saka</w:t>
      </w:r>
      <w:r w:rsidR="00800AD8">
        <w:tab/>
        <w:t>qemavay,</w:t>
      </w:r>
      <w:r w:rsidR="00800AD8">
        <w:tab/>
        <w:t>sa</w:t>
      </w:r>
      <w:r w:rsidR="00800AD8">
        <w:tab/>
        <w:t>paluvluvi</w:t>
      </w:r>
      <w:r w:rsidR="00800AD8">
        <w:tab/>
        <w:t>tua</w:t>
      </w:r>
      <w:r w:rsidR="00800AD8">
        <w:tab/>
        <w:t>quvaî.</w:t>
      </w:r>
    </w:p>
    <w:p w14:paraId="2F84F08A" w14:textId="77777777" w:rsidR="00800AD8" w:rsidRDefault="00800AD8" w:rsidP="00C14338">
      <w:pPr>
        <w:pStyle w:val="InterlineGlossWithTrans"/>
        <w:tabs>
          <w:tab w:val="left" w:pos="533"/>
          <w:tab w:val="left" w:pos="1517"/>
          <w:tab w:val="left" w:pos="2921"/>
          <w:tab w:val="left" w:pos="3410"/>
          <w:tab w:val="left" w:pos="4799"/>
          <w:tab w:val="left" w:pos="5303"/>
        </w:tabs>
      </w:pPr>
      <w:r>
        <w:tab/>
        <w:t>sa-ka</w:t>
      </w:r>
      <w:r>
        <w:tab/>
        <w:t>em=qavay</w:t>
      </w:r>
      <w:r>
        <w:tab/>
        <w:t>sa</w:t>
      </w:r>
      <w:r>
        <w:tab/>
        <w:t>pa-luvluv-i</w:t>
      </w:r>
      <w:r>
        <w:tab/>
        <w:t>tua</w:t>
      </w:r>
      <w:r>
        <w:tab/>
        <w:t>quvaî</w:t>
      </w:r>
    </w:p>
    <w:p w14:paraId="1A0CBA99" w14:textId="77777777" w:rsidR="00800AD8" w:rsidRDefault="00800AD8" w:rsidP="00C14338">
      <w:pPr>
        <w:pStyle w:val="InterlineTrans"/>
        <w:tabs>
          <w:tab w:val="left" w:pos="533"/>
          <w:tab w:val="left" w:pos="1517"/>
          <w:tab w:val="left" w:pos="2921"/>
          <w:tab w:val="left" w:pos="3410"/>
          <w:tab w:val="left" w:pos="4799"/>
          <w:tab w:val="left" w:pos="5303"/>
        </w:tabs>
      </w:pPr>
      <w:r>
        <w:tab/>
        <w:t>and-after</w:t>
      </w:r>
      <w:r>
        <w:tab/>
      </w:r>
      <w:r>
        <w:rPr>
          <w:smallCaps/>
        </w:rPr>
        <w:t>af</w:t>
      </w:r>
      <w:r>
        <w:t>=dumpling</w:t>
      </w:r>
      <w:r>
        <w:tab/>
        <w:t>and</w:t>
      </w:r>
      <w:r>
        <w:tab/>
        <w:t>cause-mix-</w:t>
      </w:r>
      <w:r>
        <w:rPr>
          <w:smallCaps/>
        </w:rPr>
        <w:t>pf</w:t>
      </w:r>
      <w:r>
        <w:tab/>
      </w:r>
      <w:r>
        <w:rPr>
          <w:smallCaps/>
        </w:rPr>
        <w:t>obl</w:t>
      </w:r>
      <w:r>
        <w:tab/>
        <w:t>hair</w:t>
      </w:r>
    </w:p>
    <w:p w14:paraId="755F3899" w14:textId="77777777" w:rsidR="00800AD8" w:rsidRDefault="00800AD8" w:rsidP="00C14338">
      <w:pPr>
        <w:pStyle w:val="InterlineFree"/>
      </w:pPr>
      <w:r>
        <w:t>They made dumplings, and mixed hair in with them.</w:t>
      </w:r>
    </w:p>
    <w:p w14:paraId="610B4E8D" w14:textId="77777777" w:rsidR="00800AD8" w:rsidRDefault="00DC1AE0" w:rsidP="00C14338">
      <w:pPr>
        <w:pStyle w:val="InterlineText"/>
        <w:tabs>
          <w:tab w:val="left" w:pos="533"/>
          <w:tab w:val="left" w:pos="1517"/>
          <w:tab w:val="left" w:pos="2381"/>
          <w:tab w:val="left" w:pos="2645"/>
          <w:tab w:val="left" w:pos="3254"/>
          <w:tab w:val="left" w:pos="3743"/>
          <w:tab w:val="left" w:pos="5147"/>
          <w:tab w:val="left" w:pos="5411"/>
          <w:tab w:val="left" w:pos="6035"/>
          <w:tab w:val="left" w:pos="6524"/>
        </w:tabs>
      </w:pPr>
      <w:r w:rsidRPr="003A1D48">
        <w:rPr>
          <w:rStyle w:val="InterlineTextNumChar"/>
        </w:rPr>
        <w:t>013</w:t>
      </w:r>
      <w:r w:rsidR="00800AD8">
        <w:tab/>
        <w:t>saka</w:t>
      </w:r>
      <w:r w:rsidR="00800AD8">
        <w:tab/>
        <w:t>keman</w:t>
      </w:r>
      <w:r w:rsidR="00800AD8">
        <w:tab/>
        <w:t>a</w:t>
      </w:r>
      <w:r w:rsidR="00800AD8">
        <w:tab/>
        <w:t>vatu,</w:t>
      </w:r>
      <w:r w:rsidR="00800AD8">
        <w:tab/>
        <w:t>sa</w:t>
      </w:r>
      <w:r w:rsidR="00800AD8">
        <w:tab/>
        <w:t>katsingas</w:t>
      </w:r>
      <w:r w:rsidR="00800AD8">
        <w:tab/>
        <w:t>a</w:t>
      </w:r>
      <w:r w:rsidR="00800AD8">
        <w:tab/>
        <w:t>aîis</w:t>
      </w:r>
      <w:r w:rsidR="00800AD8">
        <w:tab/>
        <w:t>nua</w:t>
      </w:r>
      <w:r w:rsidR="00C14338">
        <w:tab/>
        <w:t>vatu.</w:t>
      </w:r>
    </w:p>
    <w:p w14:paraId="09D15290" w14:textId="77777777" w:rsidR="00800AD8" w:rsidRDefault="00800AD8" w:rsidP="00C14338">
      <w:pPr>
        <w:pStyle w:val="InterlineGlossWithTrans"/>
        <w:tabs>
          <w:tab w:val="left" w:pos="533"/>
          <w:tab w:val="left" w:pos="1517"/>
          <w:tab w:val="left" w:pos="2381"/>
          <w:tab w:val="left" w:pos="2645"/>
          <w:tab w:val="left" w:pos="3254"/>
          <w:tab w:val="left" w:pos="3743"/>
          <w:tab w:val="left" w:pos="5147"/>
          <w:tab w:val="left" w:pos="5411"/>
          <w:tab w:val="left" w:pos="6035"/>
          <w:tab w:val="left" w:pos="6524"/>
        </w:tabs>
      </w:pPr>
      <w:r>
        <w:tab/>
        <w:t>sa-ka</w:t>
      </w:r>
      <w:r>
        <w:tab/>
        <w:t>em=kan</w:t>
      </w:r>
      <w:r>
        <w:tab/>
        <w:t>a</w:t>
      </w:r>
      <w:r>
        <w:tab/>
        <w:t>vatu</w:t>
      </w:r>
      <w:r>
        <w:tab/>
        <w:t>sa</w:t>
      </w:r>
      <w:r>
        <w:tab/>
        <w:t>ka-tsingas</w:t>
      </w:r>
      <w:r>
        <w:tab/>
        <w:t>a</w:t>
      </w:r>
      <w:r>
        <w:tab/>
        <w:t>aîis</w:t>
      </w:r>
      <w:r>
        <w:tab/>
        <w:t>nua</w:t>
      </w:r>
      <w:r w:rsidR="00C14338">
        <w:tab/>
        <w:t>vatu</w:t>
      </w:r>
    </w:p>
    <w:p w14:paraId="3E5921E6" w14:textId="77777777" w:rsidR="00800AD8" w:rsidRDefault="00800AD8" w:rsidP="00C14338">
      <w:pPr>
        <w:pStyle w:val="InterlineTrans"/>
        <w:tabs>
          <w:tab w:val="left" w:pos="533"/>
          <w:tab w:val="left" w:pos="1517"/>
          <w:tab w:val="left" w:pos="2381"/>
          <w:tab w:val="left" w:pos="2645"/>
          <w:tab w:val="left" w:pos="3254"/>
          <w:tab w:val="left" w:pos="3743"/>
          <w:tab w:val="left" w:pos="5147"/>
          <w:tab w:val="left" w:pos="5411"/>
          <w:tab w:val="left" w:pos="6035"/>
          <w:tab w:val="left" w:pos="6524"/>
        </w:tabs>
      </w:pPr>
      <w:r>
        <w:tab/>
        <w:t>and-after</w:t>
      </w:r>
      <w:r>
        <w:tab/>
      </w:r>
      <w:r>
        <w:rPr>
          <w:smallCaps/>
        </w:rPr>
        <w:t>af</w:t>
      </w:r>
      <w:r>
        <w:t>=eat</w:t>
      </w:r>
      <w:r>
        <w:rPr>
          <w:smallCaps/>
        </w:rPr>
        <w:tab/>
        <w:t>c</w:t>
      </w:r>
      <w:r>
        <w:rPr>
          <w:smallCaps/>
        </w:rPr>
        <w:tab/>
      </w:r>
      <w:r>
        <w:t>dog</w:t>
      </w:r>
      <w:r>
        <w:tab/>
        <w:t>and</w:t>
      </w:r>
      <w:r>
        <w:tab/>
      </w:r>
      <w:r>
        <w:rPr>
          <w:smallCaps/>
        </w:rPr>
        <w:t>stat</w:t>
      </w:r>
      <w:r>
        <w:t>-wedged</w:t>
      </w:r>
      <w:r>
        <w:rPr>
          <w:smallCaps/>
        </w:rPr>
        <w:tab/>
        <w:t>c</w:t>
      </w:r>
      <w:r>
        <w:rPr>
          <w:smallCaps/>
        </w:rPr>
        <w:tab/>
      </w:r>
      <w:r>
        <w:t>tooth</w:t>
      </w:r>
      <w:r>
        <w:tab/>
        <w:t>of</w:t>
      </w:r>
      <w:r w:rsidR="00C14338">
        <w:tab/>
        <w:t>dog</w:t>
      </w:r>
    </w:p>
    <w:p w14:paraId="7C76483F" w14:textId="77777777" w:rsidR="00800AD8" w:rsidRDefault="00800AD8" w:rsidP="00C14338">
      <w:pPr>
        <w:pStyle w:val="InterlineFreeCommentFollows"/>
      </w:pPr>
      <w:r>
        <w:t>And when the dogs ate them, their teeth were all stuck up.</w:t>
      </w:r>
    </w:p>
    <w:p w14:paraId="60BE94F7" w14:textId="77777777" w:rsidR="00800AD8" w:rsidRDefault="00C14338" w:rsidP="00C14338">
      <w:pPr>
        <w:pStyle w:val="CommentLastWithHalfSpace"/>
      </w:pPr>
      <w:r w:rsidRPr="00C14338">
        <w:t>[</w:t>
      </w:r>
      <w:r w:rsidRPr="00606C6E">
        <w:rPr>
          <w:rStyle w:val="VernacularText"/>
        </w:rPr>
        <w:t>sa</w:t>
      </w:r>
      <w:r w:rsidR="00606C6E">
        <w:rPr>
          <w:rStyle w:val="VernacularText"/>
        </w:rPr>
        <w:t xml:space="preserve"> </w:t>
      </w:r>
      <w:r w:rsidRPr="00606C6E">
        <w:rPr>
          <w:rStyle w:val="VernacularText"/>
        </w:rPr>
        <w:t>katsingas</w:t>
      </w:r>
      <w:r w:rsidRPr="00C14338">
        <w:t xml:space="preserve">: </w:t>
      </w:r>
      <w:r w:rsidRPr="00606C6E">
        <w:rPr>
          <w:rStyle w:val="VernacularText"/>
        </w:rPr>
        <w:t>saka</w:t>
      </w:r>
      <w:r w:rsidR="00606C6E">
        <w:rPr>
          <w:rStyle w:val="VernacularText"/>
        </w:rPr>
        <w:t xml:space="preserve"> </w:t>
      </w:r>
      <w:r w:rsidRPr="00606C6E">
        <w:rPr>
          <w:rStyle w:val="VernacularText"/>
        </w:rPr>
        <w:t>tsingas</w:t>
      </w:r>
      <w:r w:rsidRPr="00C14338">
        <w:t xml:space="preserve"> in OA.]</w:t>
      </w:r>
    </w:p>
    <w:p w14:paraId="0A65C025" w14:textId="77777777" w:rsidR="00800AD8" w:rsidRDefault="00DC1AE0" w:rsidP="00606C6E">
      <w:pPr>
        <w:pStyle w:val="InterlineText"/>
        <w:tabs>
          <w:tab w:val="left" w:pos="533"/>
          <w:tab w:val="left" w:pos="1022"/>
          <w:tab w:val="left" w:pos="1946"/>
          <w:tab w:val="left" w:pos="2435"/>
          <w:tab w:val="left" w:pos="3539"/>
          <w:tab w:val="left" w:pos="3803"/>
          <w:tab w:val="left" w:pos="4427"/>
          <w:tab w:val="left" w:pos="4691"/>
          <w:tab w:val="left" w:pos="5330"/>
          <w:tab w:val="left" w:pos="5594"/>
          <w:tab w:val="left" w:pos="6413"/>
          <w:tab w:val="left" w:pos="6677"/>
          <w:tab w:val="left" w:pos="7166"/>
          <w:tab w:val="left" w:pos="7430"/>
        </w:tabs>
      </w:pPr>
      <w:r w:rsidRPr="003A1D48">
        <w:rPr>
          <w:rStyle w:val="InterlineTextNumChar"/>
        </w:rPr>
        <w:t>014</w:t>
      </w:r>
      <w:r w:rsidR="00800AD8">
        <w:tab/>
        <w:t>sa</w:t>
      </w:r>
      <w:r w:rsidR="00800AD8">
        <w:tab/>
        <w:t>djekepi</w:t>
      </w:r>
      <w:r w:rsidR="00800AD8">
        <w:tab/>
        <w:t>nua</w:t>
      </w:r>
      <w:r w:rsidR="00800AD8">
        <w:tab/>
        <w:t>tsautsau</w:t>
      </w:r>
      <w:r w:rsidR="00800AD8">
        <w:tab/>
        <w:t>a</w:t>
      </w:r>
      <w:r w:rsidR="00800AD8">
        <w:tab/>
        <w:t>kuku</w:t>
      </w:r>
      <w:r w:rsidR="00800AD8">
        <w:tab/>
        <w:t>a</w:t>
      </w:r>
      <w:r w:rsidR="00800AD8">
        <w:tab/>
        <w:t>÷usa,</w:t>
      </w:r>
      <w:r w:rsidR="00800AD8">
        <w:tab/>
        <w:t>a</w:t>
      </w:r>
      <w:r w:rsidR="00800AD8">
        <w:tab/>
        <w:t>uqaîay</w:t>
      </w:r>
      <w:r w:rsidR="00800AD8">
        <w:tab/>
        <w:t>a</w:t>
      </w:r>
      <w:r w:rsidR="00606C6E">
        <w:tab/>
        <w:t>ita,</w:t>
      </w:r>
      <w:r w:rsidR="00606C6E">
        <w:tab/>
        <w:t>a</w:t>
      </w:r>
      <w:r w:rsidR="00606C6E">
        <w:tab/>
        <w:t>vavayan</w:t>
      </w:r>
    </w:p>
    <w:p w14:paraId="7C88FAF1" w14:textId="77777777" w:rsidR="00800AD8" w:rsidRDefault="00800AD8" w:rsidP="00606C6E">
      <w:pPr>
        <w:pStyle w:val="InterlineGlossWithTrans"/>
        <w:tabs>
          <w:tab w:val="left" w:pos="533"/>
          <w:tab w:val="left" w:pos="1022"/>
          <w:tab w:val="left" w:pos="1946"/>
          <w:tab w:val="left" w:pos="2435"/>
          <w:tab w:val="left" w:pos="3539"/>
          <w:tab w:val="left" w:pos="3803"/>
          <w:tab w:val="left" w:pos="4427"/>
          <w:tab w:val="left" w:pos="4691"/>
          <w:tab w:val="left" w:pos="5330"/>
          <w:tab w:val="left" w:pos="5594"/>
          <w:tab w:val="left" w:pos="6413"/>
          <w:tab w:val="left" w:pos="6677"/>
          <w:tab w:val="left" w:pos="7166"/>
          <w:tab w:val="left" w:pos="7430"/>
        </w:tabs>
      </w:pPr>
      <w:r>
        <w:tab/>
        <w:t>sa</w:t>
      </w:r>
      <w:r>
        <w:tab/>
        <w:t>djekep-i</w:t>
      </w:r>
      <w:r>
        <w:tab/>
        <w:t>nua</w:t>
      </w:r>
      <w:r>
        <w:tab/>
        <w:t>tsau-tsau</w:t>
      </w:r>
      <w:r>
        <w:tab/>
        <w:t>a</w:t>
      </w:r>
      <w:r>
        <w:tab/>
        <w:t>kuku</w:t>
      </w:r>
      <w:r>
        <w:tab/>
        <w:t>a</w:t>
      </w:r>
      <w:r>
        <w:tab/>
        <w:t>÷usa</w:t>
      </w:r>
      <w:r>
        <w:tab/>
        <w:t>a</w:t>
      </w:r>
      <w:r>
        <w:tab/>
        <w:t>uqaîay</w:t>
      </w:r>
      <w:r>
        <w:tab/>
        <w:t>a</w:t>
      </w:r>
      <w:r w:rsidR="00606C6E">
        <w:tab/>
        <w:t>ita</w:t>
      </w:r>
      <w:r w:rsidR="00606C6E">
        <w:tab/>
        <w:t>a</w:t>
      </w:r>
      <w:r w:rsidR="00606C6E">
        <w:tab/>
        <w:t>vavayan</w:t>
      </w:r>
    </w:p>
    <w:p w14:paraId="2E0FF5E6" w14:textId="77777777" w:rsidR="00800AD8" w:rsidRDefault="00800AD8" w:rsidP="00606C6E">
      <w:pPr>
        <w:pStyle w:val="InterlineTransNoFree"/>
        <w:tabs>
          <w:tab w:val="left" w:pos="1022"/>
          <w:tab w:val="left" w:pos="1946"/>
          <w:tab w:val="left" w:pos="2435"/>
          <w:tab w:val="left" w:pos="3539"/>
          <w:tab w:val="left" w:pos="3803"/>
          <w:tab w:val="left" w:pos="4427"/>
          <w:tab w:val="left" w:pos="4691"/>
          <w:tab w:val="left" w:pos="5330"/>
          <w:tab w:val="left" w:pos="5594"/>
          <w:tab w:val="left" w:pos="6413"/>
          <w:tab w:val="left" w:pos="6677"/>
          <w:tab w:val="left" w:pos="7166"/>
          <w:tab w:val="left" w:pos="7430"/>
        </w:tabs>
        <w:rPr>
          <w:smallCaps/>
        </w:rPr>
      </w:pPr>
      <w:r>
        <w:tab/>
        <w:t>and</w:t>
      </w:r>
      <w:r>
        <w:tab/>
        <w:t>catch-</w:t>
      </w:r>
      <w:r>
        <w:rPr>
          <w:smallCaps/>
        </w:rPr>
        <w:t>pf</w:t>
      </w:r>
      <w:r>
        <w:tab/>
        <w:t>by</w:t>
      </w:r>
      <w:r>
        <w:tab/>
      </w:r>
      <w:r>
        <w:rPr>
          <w:smallCaps/>
        </w:rPr>
        <w:t>red</w:t>
      </w:r>
      <w:r>
        <w:t>-being</w:t>
      </w:r>
      <w:r>
        <w:rPr>
          <w:smallCaps/>
        </w:rPr>
        <w:tab/>
        <w:t>c</w:t>
      </w:r>
      <w:r>
        <w:rPr>
          <w:smallCaps/>
        </w:rPr>
        <w:tab/>
      </w:r>
      <w:r>
        <w:t>pet</w:t>
      </w:r>
      <w:r>
        <w:rPr>
          <w:smallCaps/>
        </w:rPr>
        <w:tab/>
        <w:t>c</w:t>
      </w:r>
      <w:r>
        <w:rPr>
          <w:smallCaps/>
        </w:rPr>
        <w:tab/>
      </w:r>
      <w:r>
        <w:t>two</w:t>
      </w:r>
      <w:r>
        <w:rPr>
          <w:smallCaps/>
        </w:rPr>
        <w:tab/>
        <w:t>c</w:t>
      </w:r>
      <w:r>
        <w:rPr>
          <w:smallCaps/>
        </w:rPr>
        <w:tab/>
      </w:r>
      <w:r w:rsidRPr="00606C6E">
        <w:t>m</w:t>
      </w:r>
      <w:r>
        <w:t>ale</w:t>
      </w:r>
      <w:r>
        <w:rPr>
          <w:smallCaps/>
        </w:rPr>
        <w:tab/>
        <w:t>c</w:t>
      </w:r>
      <w:r w:rsidR="00606C6E">
        <w:tab/>
        <w:t>one</w:t>
      </w:r>
      <w:r w:rsidR="00606C6E">
        <w:rPr>
          <w:smallCaps/>
        </w:rPr>
        <w:tab/>
        <w:t>c</w:t>
      </w:r>
      <w:r w:rsidR="00606C6E">
        <w:rPr>
          <w:smallCaps/>
        </w:rPr>
        <w:tab/>
      </w:r>
      <w:r w:rsidR="00606C6E">
        <w:t>female</w:t>
      </w:r>
    </w:p>
    <w:p w14:paraId="35594642" w14:textId="77777777" w:rsidR="00800AD8" w:rsidRDefault="00800AD8" w:rsidP="00606C6E">
      <w:pPr>
        <w:pStyle w:val="InterlineText"/>
        <w:tabs>
          <w:tab w:val="left" w:pos="533"/>
          <w:tab w:val="left" w:pos="797"/>
          <w:tab w:val="left" w:pos="1286"/>
          <w:tab w:val="left" w:pos="1775"/>
          <w:tab w:val="left" w:pos="2699"/>
          <w:tab w:val="left" w:pos="3473"/>
          <w:tab w:val="left" w:pos="3737"/>
          <w:tab w:val="left" w:pos="4481"/>
          <w:tab w:val="left" w:pos="4745"/>
        </w:tabs>
      </w:pPr>
      <w:r>
        <w:tab/>
        <w:t>a</w:t>
      </w:r>
      <w:r>
        <w:tab/>
        <w:t>ita;</w:t>
      </w:r>
      <w:r>
        <w:tab/>
        <w:t>sa</w:t>
      </w:r>
      <w:r>
        <w:tab/>
        <w:t>vaikan</w:t>
      </w:r>
      <w:r>
        <w:tab/>
        <w:t>anga</w:t>
      </w:r>
      <w:r>
        <w:tab/>
        <w:t>a</w:t>
      </w:r>
      <w:r>
        <w:tab/>
        <w:t>sema</w:t>
      </w:r>
      <w:r>
        <w:tab/>
        <w:t>a</w:t>
      </w:r>
      <w:r w:rsidR="00606C6E">
        <w:tab/>
        <w:t>paqaluqalu.</w:t>
      </w:r>
    </w:p>
    <w:p w14:paraId="3CE91351" w14:textId="77777777" w:rsidR="00800AD8" w:rsidRDefault="00800AD8" w:rsidP="00606C6E">
      <w:pPr>
        <w:pStyle w:val="InterlineGlossWithTrans"/>
        <w:tabs>
          <w:tab w:val="left" w:pos="533"/>
          <w:tab w:val="left" w:pos="797"/>
          <w:tab w:val="left" w:pos="1286"/>
          <w:tab w:val="left" w:pos="1775"/>
          <w:tab w:val="left" w:pos="2699"/>
          <w:tab w:val="left" w:pos="3473"/>
          <w:tab w:val="left" w:pos="3737"/>
          <w:tab w:val="left" w:pos="4481"/>
          <w:tab w:val="left" w:pos="4745"/>
        </w:tabs>
      </w:pPr>
      <w:r>
        <w:tab/>
        <w:t>a</w:t>
      </w:r>
      <w:r>
        <w:tab/>
        <w:t>ita</w:t>
      </w:r>
      <w:r>
        <w:tab/>
        <w:t>sa</w:t>
      </w:r>
      <w:r>
        <w:tab/>
        <w:t>vaik-an</w:t>
      </w:r>
      <w:r>
        <w:tab/>
        <w:t>anga</w:t>
      </w:r>
      <w:r>
        <w:tab/>
        <w:t>a</w:t>
      </w:r>
      <w:r>
        <w:tab/>
        <w:t>em=sa</w:t>
      </w:r>
      <w:r>
        <w:tab/>
        <w:t>a</w:t>
      </w:r>
      <w:r w:rsidR="00606C6E">
        <w:tab/>
        <w:t>pa-qalu-qalu</w:t>
      </w:r>
    </w:p>
    <w:p w14:paraId="5496CCE3" w14:textId="77777777" w:rsidR="00800AD8" w:rsidRDefault="00800AD8" w:rsidP="00606C6E">
      <w:pPr>
        <w:pStyle w:val="InterlineTrans"/>
        <w:tabs>
          <w:tab w:val="left" w:pos="533"/>
          <w:tab w:val="left" w:pos="797"/>
          <w:tab w:val="left" w:pos="1286"/>
          <w:tab w:val="left" w:pos="1775"/>
          <w:tab w:val="left" w:pos="2699"/>
          <w:tab w:val="left" w:pos="3473"/>
          <w:tab w:val="left" w:pos="3737"/>
          <w:tab w:val="left" w:pos="4481"/>
          <w:tab w:val="left" w:pos="4745"/>
        </w:tabs>
        <w:rPr>
          <w:smallCaps/>
        </w:rPr>
      </w:pPr>
      <w:r>
        <w:rPr>
          <w:smallCaps/>
        </w:rPr>
        <w:tab/>
        <w:t>c</w:t>
      </w:r>
      <w:r>
        <w:rPr>
          <w:smallCaps/>
        </w:rPr>
        <w:tab/>
      </w:r>
      <w:r>
        <w:t>one</w:t>
      </w:r>
      <w:r>
        <w:tab/>
        <w:t>and</w:t>
      </w:r>
      <w:r>
        <w:tab/>
        <w:t>leave-</w:t>
      </w:r>
      <w:r>
        <w:rPr>
          <w:smallCaps/>
        </w:rPr>
        <w:t>lf</w:t>
      </w:r>
      <w:r>
        <w:tab/>
        <w:t>indeed</w:t>
      </w:r>
      <w:r>
        <w:rPr>
          <w:smallCaps/>
        </w:rPr>
        <w:tab/>
        <w:t>c</w:t>
      </w:r>
      <w:r>
        <w:rPr>
          <w:smallCaps/>
        </w:rPr>
        <w:tab/>
        <w:t>af</w:t>
      </w:r>
      <w:r>
        <w:t>=go</w:t>
      </w:r>
      <w:r>
        <w:rPr>
          <w:smallCaps/>
        </w:rPr>
        <w:tab/>
        <w:t>c</w:t>
      </w:r>
      <w:r w:rsidR="00606C6E">
        <w:tab/>
        <w:t>cause-</w:t>
      </w:r>
      <w:r w:rsidR="00606C6E">
        <w:rPr>
          <w:smallCaps/>
        </w:rPr>
        <w:t>red</w:t>
      </w:r>
      <w:r w:rsidR="00606C6E">
        <w:t>-sorghum</w:t>
      </w:r>
    </w:p>
    <w:p w14:paraId="383EFEBA" w14:textId="77777777" w:rsidR="00800AD8" w:rsidRDefault="00800AD8" w:rsidP="00A8416B">
      <w:pPr>
        <w:pStyle w:val="InterlineFreeCommentFollows"/>
      </w:pPr>
      <w:r>
        <w:t>So the people took two puppies, one male and one female; and they took them off to the East Paiwan area.</w:t>
      </w:r>
    </w:p>
    <w:p w14:paraId="63BEEC60" w14:textId="77777777" w:rsidR="00800AD8" w:rsidRDefault="00A8416B" w:rsidP="00A8416B">
      <w:pPr>
        <w:pStyle w:val="CommentLastWithHalfSpace"/>
      </w:pPr>
      <w:r>
        <w:t>[</w:t>
      </w:r>
      <w:r w:rsidR="00800AD8" w:rsidRPr="00606C6E">
        <w:rPr>
          <w:rStyle w:val="VernacularText"/>
        </w:rPr>
        <w:t>paqaluqalu</w:t>
      </w:r>
      <w:r w:rsidR="00800AD8">
        <w:t>: F has ‘East-coast Paiwan’</w:t>
      </w:r>
      <w:r w:rsidR="00606C6E">
        <w:t>.</w:t>
      </w:r>
      <w:r>
        <w:t>]</w:t>
      </w:r>
    </w:p>
    <w:p w14:paraId="2E7F11AB" w14:textId="77777777" w:rsidR="00800AD8" w:rsidRDefault="00DC1AE0" w:rsidP="00606C6E">
      <w:pPr>
        <w:pStyle w:val="InterlineText"/>
        <w:tabs>
          <w:tab w:val="left" w:pos="533"/>
          <w:tab w:val="left" w:pos="1022"/>
          <w:tab w:val="left" w:pos="2156"/>
          <w:tab w:val="left" w:pos="2930"/>
          <w:tab w:val="left" w:pos="3419"/>
          <w:tab w:val="left" w:pos="4448"/>
          <w:tab w:val="left" w:pos="5222"/>
          <w:tab w:val="left" w:pos="5486"/>
          <w:tab w:val="left" w:pos="6590"/>
          <w:tab w:val="left" w:pos="7064"/>
          <w:tab w:val="left" w:pos="7328"/>
        </w:tabs>
      </w:pPr>
      <w:r w:rsidRPr="003A1D48">
        <w:rPr>
          <w:rStyle w:val="InterlineTextNumChar"/>
        </w:rPr>
        <w:t>015</w:t>
      </w:r>
      <w:r w:rsidR="00800AD8">
        <w:tab/>
        <w:t>sa</w:t>
      </w:r>
      <w:r w:rsidR="00800AD8">
        <w:tab/>
        <w:t>puaîak</w:t>
      </w:r>
      <w:r w:rsidR="00800AD8">
        <w:tab/>
        <w:t>anga,</w:t>
      </w:r>
      <w:r w:rsidR="00800AD8">
        <w:tab/>
        <w:t>sa</w:t>
      </w:r>
      <w:r w:rsidR="00800AD8">
        <w:tab/>
        <w:t>puvatu</w:t>
      </w:r>
      <w:r w:rsidR="00800AD8">
        <w:tab/>
        <w:t>anga</w:t>
      </w:r>
      <w:r w:rsidR="00800AD8">
        <w:tab/>
        <w:t>a</w:t>
      </w:r>
      <w:r w:rsidR="00800AD8">
        <w:tab/>
        <w:t>tsautsau,</w:t>
      </w:r>
      <w:r w:rsidR="00800AD8">
        <w:tab/>
        <w:t>aya</w:t>
      </w:r>
      <w:r w:rsidR="00800AD8">
        <w:tab/>
        <w:t>a</w:t>
      </w:r>
      <w:r w:rsidR="00606C6E">
        <w:tab/>
        <w:t>tjautsikel.</w:t>
      </w:r>
    </w:p>
    <w:p w14:paraId="5BD58B16" w14:textId="77777777" w:rsidR="00800AD8" w:rsidRDefault="00800AD8" w:rsidP="00606C6E">
      <w:pPr>
        <w:pStyle w:val="InterlineGlossWithTrans"/>
        <w:tabs>
          <w:tab w:val="left" w:pos="533"/>
          <w:tab w:val="left" w:pos="1022"/>
          <w:tab w:val="left" w:pos="2156"/>
          <w:tab w:val="left" w:pos="2930"/>
          <w:tab w:val="left" w:pos="3419"/>
          <w:tab w:val="left" w:pos="4448"/>
          <w:tab w:val="left" w:pos="5222"/>
          <w:tab w:val="left" w:pos="5486"/>
          <w:tab w:val="left" w:pos="6590"/>
          <w:tab w:val="left" w:pos="7064"/>
          <w:tab w:val="left" w:pos="7328"/>
        </w:tabs>
      </w:pPr>
      <w:r>
        <w:tab/>
        <w:t>sa</w:t>
      </w:r>
      <w:r>
        <w:tab/>
        <w:t>pu-aîak</w:t>
      </w:r>
      <w:r>
        <w:tab/>
        <w:t>anga</w:t>
      </w:r>
      <w:r>
        <w:tab/>
        <w:t>sa</w:t>
      </w:r>
      <w:r>
        <w:tab/>
        <w:t>pu-vatu</w:t>
      </w:r>
      <w:r>
        <w:tab/>
        <w:t>anga</w:t>
      </w:r>
      <w:r>
        <w:tab/>
        <w:t>a</w:t>
      </w:r>
      <w:r>
        <w:tab/>
        <w:t>tsau-tsau</w:t>
      </w:r>
      <w:r>
        <w:tab/>
        <w:t>aya</w:t>
      </w:r>
      <w:r>
        <w:tab/>
        <w:t>a</w:t>
      </w:r>
      <w:r w:rsidR="00606C6E">
        <w:tab/>
        <w:t>tjautsikel</w:t>
      </w:r>
    </w:p>
    <w:p w14:paraId="2A45AD26" w14:textId="77777777" w:rsidR="00800AD8" w:rsidRDefault="00800AD8" w:rsidP="00606C6E">
      <w:pPr>
        <w:pStyle w:val="InterlineTrans"/>
        <w:tabs>
          <w:tab w:val="left" w:pos="533"/>
          <w:tab w:val="left" w:pos="1022"/>
          <w:tab w:val="left" w:pos="2156"/>
          <w:tab w:val="left" w:pos="2930"/>
          <w:tab w:val="left" w:pos="3419"/>
          <w:tab w:val="left" w:pos="4448"/>
          <w:tab w:val="left" w:pos="5222"/>
          <w:tab w:val="left" w:pos="5486"/>
          <w:tab w:val="left" w:pos="6590"/>
          <w:tab w:val="left" w:pos="7064"/>
          <w:tab w:val="left" w:pos="7328"/>
        </w:tabs>
        <w:rPr>
          <w:smallCaps/>
        </w:rPr>
      </w:pPr>
      <w:r>
        <w:tab/>
        <w:t>and</w:t>
      </w:r>
      <w:r>
        <w:tab/>
        <w:t>have-child</w:t>
      </w:r>
      <w:r>
        <w:tab/>
        <w:t>indeed</w:t>
      </w:r>
      <w:r>
        <w:tab/>
        <w:t>and</w:t>
      </w:r>
      <w:r>
        <w:tab/>
        <w:t>have-dog</w:t>
      </w:r>
      <w:r>
        <w:tab/>
        <w:t>indeed</w:t>
      </w:r>
      <w:r>
        <w:rPr>
          <w:smallCaps/>
        </w:rPr>
        <w:tab/>
        <w:t>c</w:t>
      </w:r>
      <w:r>
        <w:rPr>
          <w:smallCaps/>
        </w:rPr>
        <w:tab/>
        <w:t>red</w:t>
      </w:r>
      <w:r>
        <w:t>-being</w:t>
      </w:r>
      <w:r>
        <w:tab/>
        <w:t>say</w:t>
      </w:r>
      <w:r>
        <w:rPr>
          <w:smallCaps/>
        </w:rPr>
        <w:tab/>
        <w:t>c</w:t>
      </w:r>
      <w:r w:rsidR="00606C6E">
        <w:tab/>
        <w:t>story</w:t>
      </w:r>
    </w:p>
    <w:p w14:paraId="4E1062B2" w14:textId="77777777" w:rsidR="00800AD8" w:rsidRDefault="00800AD8">
      <w:pPr>
        <w:pStyle w:val="InterlineFree"/>
      </w:pPr>
      <w:r>
        <w:t>The dogs had puppies, and so people got dogs, according to the story.</w:t>
      </w:r>
    </w:p>
    <w:p w14:paraId="65A722F9" w14:textId="77777777" w:rsidR="00606C6E" w:rsidRDefault="00800AD8" w:rsidP="00606C6E">
      <w:pPr>
        <w:pStyle w:val="FullTranslation"/>
      </w:pPr>
      <w:r>
        <w:t>There were some dogs which had belonged to Qizing village (OA</w:t>
      </w:r>
      <w:r w:rsidR="00F36BBE">
        <w:t xml:space="preserve">; </w:t>
      </w:r>
      <w:r w:rsidR="00F36BBE" w:rsidRPr="00F36BBE">
        <w:rPr>
          <w:i/>
        </w:rPr>
        <w:t>or</w:t>
      </w:r>
      <w:r>
        <w:t xml:space="preserve"> w</w:t>
      </w:r>
      <w:r w:rsidR="00F36BBE">
        <w:t>hich had been usurped</w:t>
      </w:r>
      <w:r>
        <w:t xml:space="preserve">), according to the story. There were dogs in the Lower Paiwan area. When there was hunting, the big wild pigs, deer and muntjacs were surrounded and driven by the dogs to near the village, and were all </w:t>
      </w:r>
      <w:r>
        <w:lastRenderedPageBreak/>
        <w:t>caught and eaten. When they came from a distance, they couldn’t carry the big ones; that’s why they drove them to near the houses. The little ones were carried in the mouth to the houses, and were all eaten.</w:t>
      </w:r>
    </w:p>
    <w:p w14:paraId="57F5A244" w14:textId="77777777" w:rsidR="00800AD8" w:rsidRDefault="00800AD8" w:rsidP="00606C6E">
      <w:pPr>
        <w:pStyle w:val="FullTranslation"/>
      </w:pPr>
      <w:r>
        <w:t>Two men friends went down to the plains. Some dogs found them and bit them, and both men died. People said: “Why are there dogs like that? We would very much like some.</w:t>
      </w:r>
      <w:r w:rsidR="00606C6E">
        <w:t>”</w:t>
      </w:r>
      <w:r>
        <w:t xml:space="preserve"> But they bit. So they said: “What shall we do?”</w:t>
      </w:r>
      <w:r w:rsidR="00606C6E">
        <w:t xml:space="preserve"> </w:t>
      </w:r>
      <w:r>
        <w:t>They made dumplings, and mixed hair in with them. And when the dogs ate them, their teeth were all stuck up. So the people took two puppies, one male and one female; and they took them off to the East Paiwan area. The dogs had puppies, and so people go</w:t>
      </w:r>
      <w:r w:rsidR="00606C6E">
        <w:t>t dogs, according to the story.</w:t>
      </w:r>
    </w:p>
    <w:p w14:paraId="055EF58E" w14:textId="77777777" w:rsidR="00800AD8" w:rsidRDefault="00800AD8">
      <w:pPr>
        <w:pStyle w:val="Heading4"/>
      </w:pPr>
      <w:r w:rsidRPr="00996908">
        <w:rPr>
          <w:rStyle w:val="NumTextHeadingChar"/>
        </w:rPr>
        <w:t>037</w:t>
      </w:r>
      <w:r>
        <w:t xml:space="preserve"> MUNTJAC</w:t>
      </w:r>
      <w:r w:rsidR="003C19B5">
        <w:t xml:space="preserve"> DEER</w:t>
      </w:r>
      <w:r w:rsidR="00606C6E">
        <w:br/>
        <w:t>takets</w:t>
      </w:r>
      <w:r w:rsidR="001208B6">
        <w:t xml:space="preserve"> (</w:t>
      </w:r>
      <w:r w:rsidR="00606C6E">
        <w:t>ïaleklek village, p.211</w:t>
      </w:r>
      <w:r w:rsidR="001208B6">
        <w:t>)</w:t>
      </w:r>
    </w:p>
    <w:p w14:paraId="26FEFCD0" w14:textId="77777777" w:rsidR="00800AD8" w:rsidRDefault="00DC1AE0" w:rsidP="00606C6E">
      <w:pPr>
        <w:pStyle w:val="InterlineText"/>
        <w:tabs>
          <w:tab w:val="left" w:pos="533"/>
          <w:tab w:val="left" w:pos="2192"/>
          <w:tab w:val="left" w:pos="2456"/>
          <w:tab w:val="left" w:pos="3170"/>
          <w:tab w:val="left" w:pos="4124"/>
          <w:tab w:val="left" w:pos="5108"/>
          <w:tab w:val="left" w:pos="5612"/>
          <w:tab w:val="left" w:pos="6311"/>
          <w:tab w:val="left" w:pos="6575"/>
          <w:tab w:val="left" w:pos="7874"/>
          <w:tab w:val="left" w:pos="8348"/>
        </w:tabs>
      </w:pPr>
      <w:r w:rsidRPr="003A1D48">
        <w:rPr>
          <w:rStyle w:val="InterlineTextNumChar"/>
        </w:rPr>
        <w:t>001</w:t>
      </w:r>
      <w:r w:rsidR="00800AD8">
        <w:tab/>
        <w:t>aitsu</w:t>
      </w:r>
      <w:r w:rsidR="00800AD8">
        <w:tab/>
        <w:t>a</w:t>
      </w:r>
      <w:r w:rsidR="00800AD8">
        <w:tab/>
        <w:t>venan</w:t>
      </w:r>
      <w:r w:rsidR="00800AD8">
        <w:tab/>
        <w:t>kemasi</w:t>
      </w:r>
      <w:r w:rsidR="00800AD8">
        <w:tab/>
        <w:t>Lunguan</w:t>
      </w:r>
      <w:r w:rsidR="00800AD8">
        <w:tab/>
        <w:t>i</w:t>
      </w:r>
      <w:r w:rsidR="00800AD8">
        <w:tab/>
        <w:t>îavek</w:t>
      </w:r>
      <w:r w:rsidR="00800AD8">
        <w:tab/>
        <w:t>a</w:t>
      </w:r>
      <w:r w:rsidR="00606C6E">
        <w:tab/>
        <w:t>mangtjez,</w:t>
      </w:r>
      <w:r w:rsidR="00606C6E">
        <w:tab/>
        <w:t>aya</w:t>
      </w:r>
      <w:r w:rsidR="00606C6E">
        <w:tab/>
        <w:t>a</w:t>
      </w:r>
    </w:p>
    <w:p w14:paraId="1F358232" w14:textId="77777777" w:rsidR="00800AD8" w:rsidRDefault="00800AD8" w:rsidP="00606C6E">
      <w:pPr>
        <w:pStyle w:val="InterlineGlossWithTrans"/>
        <w:tabs>
          <w:tab w:val="left" w:pos="533"/>
          <w:tab w:val="left" w:pos="2192"/>
          <w:tab w:val="left" w:pos="2456"/>
          <w:tab w:val="left" w:pos="3170"/>
          <w:tab w:val="left" w:pos="4124"/>
          <w:tab w:val="left" w:pos="5108"/>
          <w:tab w:val="left" w:pos="5612"/>
          <w:tab w:val="left" w:pos="6311"/>
          <w:tab w:val="left" w:pos="6575"/>
          <w:tab w:val="left" w:pos="7874"/>
          <w:tab w:val="left" w:pos="8348"/>
        </w:tabs>
      </w:pPr>
      <w:r>
        <w:tab/>
        <w:t>aya-i-tsu</w:t>
      </w:r>
      <w:r>
        <w:tab/>
        <w:t>a</w:t>
      </w:r>
      <w:r>
        <w:tab/>
        <w:t>venan</w:t>
      </w:r>
      <w:r>
        <w:tab/>
        <w:t>em=kasi</w:t>
      </w:r>
      <w:r>
        <w:tab/>
        <w:t>Lunguan</w:t>
      </w:r>
      <w:r>
        <w:tab/>
        <w:t>i</w:t>
      </w:r>
      <w:r>
        <w:tab/>
        <w:t>îavek</w:t>
      </w:r>
      <w:r>
        <w:tab/>
        <w:t>a</w:t>
      </w:r>
      <w:r w:rsidR="00606C6E">
        <w:tab/>
        <w:t>m-pangetjez</w:t>
      </w:r>
      <w:r w:rsidR="00606C6E">
        <w:tab/>
        <w:t>aya</w:t>
      </w:r>
      <w:r w:rsidR="00606C6E">
        <w:tab/>
        <w:t>a</w:t>
      </w:r>
    </w:p>
    <w:p w14:paraId="62D06857" w14:textId="77777777" w:rsidR="00800AD8" w:rsidRDefault="00800AD8" w:rsidP="00606C6E">
      <w:pPr>
        <w:pStyle w:val="InterlineTransNoFree"/>
        <w:tabs>
          <w:tab w:val="left" w:pos="2192"/>
          <w:tab w:val="left" w:pos="2456"/>
          <w:tab w:val="left" w:pos="3170"/>
          <w:tab w:val="left" w:pos="4124"/>
          <w:tab w:val="left" w:pos="5108"/>
          <w:tab w:val="left" w:pos="5612"/>
          <w:tab w:val="left" w:pos="6311"/>
          <w:tab w:val="left" w:pos="6575"/>
          <w:tab w:val="left" w:pos="7874"/>
          <w:tab w:val="left" w:pos="8348"/>
        </w:tabs>
        <w:rPr>
          <w:smallCaps/>
        </w:rPr>
      </w:pPr>
      <w:r>
        <w:tab/>
        <w:t>be.thus-</w:t>
      </w:r>
      <w:r>
        <w:rPr>
          <w:smallCaps/>
        </w:rPr>
        <w:t>loc</w:t>
      </w:r>
      <w:r>
        <w:t>-this</w:t>
      </w:r>
      <w:r>
        <w:rPr>
          <w:smallCaps/>
        </w:rPr>
        <w:tab/>
        <w:t>c</w:t>
      </w:r>
      <w:r>
        <w:rPr>
          <w:smallCaps/>
        </w:rPr>
        <w:tab/>
      </w:r>
      <w:r>
        <w:t>deer</w:t>
      </w:r>
      <w:r>
        <w:tab/>
      </w:r>
      <w:r>
        <w:rPr>
          <w:smallCaps/>
        </w:rPr>
        <w:t>af</w:t>
      </w:r>
      <w:r>
        <w:t>=from</w:t>
      </w:r>
      <w:r>
        <w:tab/>
        <w:t>(place)</w:t>
      </w:r>
      <w:r>
        <w:tab/>
      </w:r>
      <w:r>
        <w:rPr>
          <w:smallCaps/>
        </w:rPr>
        <w:t>loc</w:t>
      </w:r>
      <w:r>
        <w:tab/>
        <w:t>sea</w:t>
      </w:r>
      <w:r>
        <w:rPr>
          <w:smallCaps/>
        </w:rPr>
        <w:tab/>
        <w:t>c</w:t>
      </w:r>
      <w:r w:rsidR="00606C6E">
        <w:tab/>
      </w:r>
      <w:r w:rsidR="00606C6E">
        <w:rPr>
          <w:smallCaps/>
        </w:rPr>
        <w:t>af</w:t>
      </w:r>
      <w:r w:rsidR="00606C6E">
        <w:t>-come</w:t>
      </w:r>
      <w:r w:rsidR="00606C6E">
        <w:tab/>
        <w:t>say</w:t>
      </w:r>
      <w:r w:rsidR="00606C6E">
        <w:rPr>
          <w:smallCaps/>
        </w:rPr>
        <w:tab/>
        <w:t>c</w:t>
      </w:r>
    </w:p>
    <w:p w14:paraId="703FC9F0" w14:textId="77777777" w:rsidR="00800AD8" w:rsidRDefault="00606C6E" w:rsidP="00606C6E">
      <w:pPr>
        <w:pStyle w:val="InterlineText"/>
        <w:tabs>
          <w:tab w:val="left" w:pos="533"/>
        </w:tabs>
      </w:pPr>
      <w:r>
        <w:tab/>
        <w:t>tjautsikel.</w:t>
      </w:r>
    </w:p>
    <w:p w14:paraId="5A32F173" w14:textId="77777777" w:rsidR="00800AD8" w:rsidRDefault="00606C6E" w:rsidP="00606C6E">
      <w:pPr>
        <w:pStyle w:val="InterlineGlossWithTrans"/>
        <w:tabs>
          <w:tab w:val="left" w:pos="533"/>
        </w:tabs>
      </w:pPr>
      <w:r>
        <w:tab/>
        <w:t>tjautsikel</w:t>
      </w:r>
    </w:p>
    <w:p w14:paraId="6F65ACF4" w14:textId="77777777" w:rsidR="00800AD8" w:rsidRDefault="00606C6E" w:rsidP="00B76180">
      <w:pPr>
        <w:pStyle w:val="InterlineTransNoFree"/>
        <w:tabs>
          <w:tab w:val="right" w:pos="8789"/>
        </w:tabs>
      </w:pPr>
      <w:r>
        <w:rPr>
          <w:smallCaps/>
        </w:rPr>
        <w:tab/>
      </w:r>
      <w:r>
        <w:t>story</w:t>
      </w:r>
      <w:r>
        <w:tab/>
        <w:t>Deer came from Lunguan by the sea, according to the story.</w:t>
      </w:r>
    </w:p>
    <w:p w14:paraId="2AA9073A" w14:textId="77777777" w:rsidR="00800AD8" w:rsidRDefault="00DC1AE0" w:rsidP="00606C6E">
      <w:pPr>
        <w:pStyle w:val="InterlineText"/>
        <w:tabs>
          <w:tab w:val="left" w:pos="533"/>
          <w:tab w:val="left" w:pos="1517"/>
          <w:tab w:val="left" w:pos="2081"/>
          <w:tab w:val="left" w:pos="3650"/>
          <w:tab w:val="left" w:pos="3914"/>
          <w:tab w:val="left" w:pos="4868"/>
          <w:tab w:val="left" w:pos="5372"/>
          <w:tab w:val="left" w:pos="6131"/>
          <w:tab w:val="left" w:pos="7070"/>
        </w:tabs>
      </w:pPr>
      <w:r w:rsidRPr="003A1D48">
        <w:rPr>
          <w:rStyle w:val="InterlineTextNumChar"/>
        </w:rPr>
        <w:t>002</w:t>
      </w:r>
      <w:r w:rsidR="00800AD8">
        <w:tab/>
        <w:t>saka</w:t>
      </w:r>
      <w:r w:rsidR="00800AD8">
        <w:tab/>
        <w:t>ka</w:t>
      </w:r>
      <w:r w:rsidR="00800AD8">
        <w:tab/>
        <w:t>patagiî</w:t>
      </w:r>
      <w:r w:rsidR="00800AD8">
        <w:tab/>
        <w:t>a</w:t>
      </w:r>
      <w:r w:rsidR="00800AD8">
        <w:tab/>
        <w:t>kemasi</w:t>
      </w:r>
      <w:r w:rsidR="00800AD8">
        <w:tab/>
        <w:t>i</w:t>
      </w:r>
      <w:r w:rsidR="00800AD8">
        <w:tab/>
        <w:t>îavek,</w:t>
      </w:r>
      <w:r w:rsidR="00800AD8">
        <w:tab/>
        <w:t>inika</w:t>
      </w:r>
      <w:r w:rsidR="00606C6E">
        <w:tab/>
        <w:t>tja</w:t>
      </w:r>
    </w:p>
    <w:p w14:paraId="3186F5D7" w14:textId="77777777" w:rsidR="00800AD8" w:rsidRDefault="00800AD8" w:rsidP="00606C6E">
      <w:pPr>
        <w:pStyle w:val="InterlineGlossWithTrans"/>
        <w:tabs>
          <w:tab w:val="left" w:pos="533"/>
          <w:tab w:val="left" w:pos="1517"/>
          <w:tab w:val="left" w:pos="2081"/>
          <w:tab w:val="left" w:pos="3650"/>
          <w:tab w:val="left" w:pos="3914"/>
          <w:tab w:val="left" w:pos="4868"/>
          <w:tab w:val="left" w:pos="5372"/>
          <w:tab w:val="left" w:pos="6131"/>
          <w:tab w:val="left" w:pos="7070"/>
        </w:tabs>
      </w:pPr>
      <w:r>
        <w:tab/>
        <w:t>sa-ka</w:t>
      </w:r>
      <w:r>
        <w:tab/>
        <w:t>ka</w:t>
      </w:r>
      <w:r>
        <w:tab/>
        <w:t>pa-tagiî</w:t>
      </w:r>
      <w:r>
        <w:tab/>
        <w:t>a</w:t>
      </w:r>
      <w:r>
        <w:tab/>
        <w:t>em=kasi</w:t>
      </w:r>
      <w:r>
        <w:tab/>
        <w:t>i</w:t>
      </w:r>
      <w:r>
        <w:tab/>
        <w:t>îavek</w:t>
      </w:r>
      <w:r>
        <w:tab/>
        <w:t>ini-ka</w:t>
      </w:r>
      <w:r w:rsidR="00606C6E">
        <w:tab/>
        <w:t>tja</w:t>
      </w:r>
    </w:p>
    <w:p w14:paraId="219214AC" w14:textId="77777777" w:rsidR="00800AD8" w:rsidRDefault="00800AD8" w:rsidP="00606C6E">
      <w:pPr>
        <w:pStyle w:val="InterlineTransNoFree"/>
        <w:tabs>
          <w:tab w:val="left" w:pos="1517"/>
          <w:tab w:val="left" w:pos="2081"/>
          <w:tab w:val="left" w:pos="3650"/>
          <w:tab w:val="left" w:pos="3914"/>
          <w:tab w:val="left" w:pos="4868"/>
          <w:tab w:val="left" w:pos="5372"/>
          <w:tab w:val="left" w:pos="6131"/>
          <w:tab w:val="left" w:pos="7070"/>
        </w:tabs>
      </w:pPr>
      <w:r>
        <w:tab/>
        <w:t>and-after</w:t>
      </w:r>
      <w:r>
        <w:tab/>
        <w:t>after</w:t>
      </w:r>
      <w:r>
        <w:tab/>
        <w:t>cause-originate</w:t>
      </w:r>
      <w:r>
        <w:rPr>
          <w:smallCaps/>
        </w:rPr>
        <w:tab/>
        <w:t>c</w:t>
      </w:r>
      <w:r>
        <w:rPr>
          <w:smallCaps/>
        </w:rPr>
        <w:tab/>
        <w:t>af</w:t>
      </w:r>
      <w:r>
        <w:t>=from</w:t>
      </w:r>
      <w:r>
        <w:tab/>
      </w:r>
      <w:r>
        <w:rPr>
          <w:smallCaps/>
        </w:rPr>
        <w:t>loc</w:t>
      </w:r>
      <w:r>
        <w:tab/>
        <w:t>sea</w:t>
      </w:r>
      <w:r>
        <w:tab/>
        <w:t>not-after</w:t>
      </w:r>
      <w:r w:rsidR="00606C6E">
        <w:tab/>
        <w:t>we(</w:t>
      </w:r>
      <w:r w:rsidR="00606C6E">
        <w:rPr>
          <w:smallCaps/>
        </w:rPr>
        <w:t>inc</w:t>
      </w:r>
      <w:r w:rsidR="00606C6E">
        <w:t>)</w:t>
      </w:r>
    </w:p>
    <w:p w14:paraId="7C2FBC9C" w14:textId="77777777" w:rsidR="00800AD8" w:rsidRDefault="00606C6E" w:rsidP="00606C6E">
      <w:pPr>
        <w:pStyle w:val="InterlineText"/>
        <w:tabs>
          <w:tab w:val="left" w:pos="533"/>
        </w:tabs>
      </w:pPr>
      <w:r>
        <w:tab/>
        <w:t>sunasian.</w:t>
      </w:r>
    </w:p>
    <w:p w14:paraId="4E639A5E" w14:textId="77777777" w:rsidR="00800AD8" w:rsidRDefault="00606C6E" w:rsidP="00606C6E">
      <w:pPr>
        <w:pStyle w:val="InterlineGlossWithTrans"/>
        <w:tabs>
          <w:tab w:val="left" w:pos="533"/>
        </w:tabs>
      </w:pPr>
      <w:r>
        <w:tab/>
        <w:t>su-nasi-an</w:t>
      </w:r>
    </w:p>
    <w:p w14:paraId="5E25DEFD" w14:textId="77777777" w:rsidR="00800AD8" w:rsidRDefault="00606C6E" w:rsidP="00B76180">
      <w:pPr>
        <w:pStyle w:val="InterlineTransNoFree"/>
        <w:tabs>
          <w:tab w:val="right" w:pos="8789"/>
        </w:tabs>
      </w:pPr>
      <w:r>
        <w:tab/>
        <w:t>remove-breath-</w:t>
      </w:r>
      <w:r>
        <w:rPr>
          <w:smallCaps/>
        </w:rPr>
        <w:t>lf</w:t>
      </w:r>
      <w:r>
        <w:rPr>
          <w:smallCaps/>
        </w:rPr>
        <w:tab/>
      </w:r>
      <w:r>
        <w:t>When they began to come from the sea, we didn’t kill them.</w:t>
      </w:r>
    </w:p>
    <w:p w14:paraId="6DE87DC1" w14:textId="77777777" w:rsidR="00800AD8" w:rsidRDefault="00DC1AE0" w:rsidP="00606C6E">
      <w:pPr>
        <w:pStyle w:val="InterlineText"/>
        <w:tabs>
          <w:tab w:val="left" w:pos="533"/>
          <w:tab w:val="left" w:pos="1217"/>
          <w:tab w:val="left" w:pos="2171"/>
          <w:tab w:val="left" w:pos="2675"/>
          <w:tab w:val="left" w:pos="3539"/>
          <w:tab w:val="left" w:pos="4193"/>
          <w:tab w:val="left" w:pos="5177"/>
          <w:tab w:val="left" w:pos="6116"/>
          <w:tab w:val="left" w:pos="6980"/>
          <w:tab w:val="left" w:pos="7244"/>
        </w:tabs>
      </w:pPr>
      <w:r w:rsidRPr="003A1D48">
        <w:rPr>
          <w:rStyle w:val="InterlineTextNumChar"/>
        </w:rPr>
        <w:t>003</w:t>
      </w:r>
      <w:r w:rsidR="00800AD8">
        <w:tab/>
        <w:t>azua</w:t>
      </w:r>
      <w:r w:rsidR="00800AD8">
        <w:tab/>
        <w:t>mamaw</w:t>
      </w:r>
      <w:r w:rsidR="00800AD8">
        <w:tab/>
        <w:t>tua</w:t>
      </w:r>
      <w:r w:rsidR="00800AD8">
        <w:tab/>
        <w:t>udjudju</w:t>
      </w:r>
      <w:r w:rsidR="00800AD8">
        <w:tab/>
        <w:t>anan;</w:t>
      </w:r>
      <w:r w:rsidR="00800AD8">
        <w:tab/>
        <w:t>saka</w:t>
      </w:r>
      <w:r w:rsidR="00800AD8">
        <w:tab/>
        <w:t>inika</w:t>
      </w:r>
      <w:r w:rsidR="00800AD8">
        <w:tab/>
        <w:t>tjen</w:t>
      </w:r>
      <w:r w:rsidR="00800AD8">
        <w:tab/>
        <w:t>a</w:t>
      </w:r>
      <w:r w:rsidR="00606C6E">
        <w:tab/>
        <w:t>djemameq</w:t>
      </w:r>
    </w:p>
    <w:p w14:paraId="0B2D39E5" w14:textId="77777777" w:rsidR="00800AD8" w:rsidRDefault="00800AD8" w:rsidP="00606C6E">
      <w:pPr>
        <w:pStyle w:val="InterlineGlossWithTrans"/>
        <w:tabs>
          <w:tab w:val="left" w:pos="533"/>
          <w:tab w:val="left" w:pos="1217"/>
          <w:tab w:val="left" w:pos="2171"/>
          <w:tab w:val="left" w:pos="2675"/>
          <w:tab w:val="left" w:pos="3539"/>
          <w:tab w:val="left" w:pos="4193"/>
          <w:tab w:val="left" w:pos="5177"/>
          <w:tab w:val="left" w:pos="6116"/>
          <w:tab w:val="left" w:pos="6980"/>
          <w:tab w:val="left" w:pos="7244"/>
        </w:tabs>
      </w:pPr>
      <w:r>
        <w:tab/>
        <w:t>a-zua</w:t>
      </w:r>
      <w:r>
        <w:tab/>
        <w:t>m-amaw</w:t>
      </w:r>
      <w:r>
        <w:tab/>
        <w:t>tua</w:t>
      </w:r>
      <w:r>
        <w:tab/>
        <w:t>udjudju</w:t>
      </w:r>
      <w:r>
        <w:tab/>
        <w:t>anan</w:t>
      </w:r>
      <w:r>
        <w:tab/>
        <w:t>sa-ka</w:t>
      </w:r>
      <w:r>
        <w:tab/>
        <w:t>ini-ka</w:t>
      </w:r>
      <w:r>
        <w:tab/>
        <w:t>tjua-en</w:t>
      </w:r>
      <w:r>
        <w:tab/>
        <w:t>a</w:t>
      </w:r>
      <w:r w:rsidR="00606C6E">
        <w:tab/>
        <w:t>em=djameq</w:t>
      </w:r>
    </w:p>
    <w:p w14:paraId="6112C581" w14:textId="77777777" w:rsidR="00800AD8" w:rsidRDefault="00800AD8" w:rsidP="00606C6E">
      <w:pPr>
        <w:pStyle w:val="InterlineTransNoFree"/>
        <w:tabs>
          <w:tab w:val="left" w:pos="1217"/>
          <w:tab w:val="left" w:pos="2171"/>
          <w:tab w:val="left" w:pos="2675"/>
          <w:tab w:val="left" w:pos="3539"/>
          <w:tab w:val="left" w:pos="4193"/>
          <w:tab w:val="left" w:pos="5177"/>
          <w:tab w:val="left" w:pos="6116"/>
          <w:tab w:val="left" w:pos="6980"/>
          <w:tab w:val="left" w:pos="7244"/>
        </w:tabs>
        <w:rPr>
          <w:smallCaps/>
        </w:rPr>
      </w:pPr>
      <w:r>
        <w:tab/>
      </w:r>
      <w:r>
        <w:rPr>
          <w:smallCaps/>
        </w:rPr>
        <w:t>c-</w:t>
      </w:r>
      <w:r>
        <w:t>that</w:t>
      </w:r>
      <w:r>
        <w:tab/>
      </w:r>
      <w:r>
        <w:rPr>
          <w:smallCaps/>
        </w:rPr>
        <w:t>af</w:t>
      </w:r>
      <w:r>
        <w:t>-same</w:t>
      </w:r>
      <w:r>
        <w:tab/>
      </w:r>
      <w:r>
        <w:rPr>
          <w:smallCaps/>
        </w:rPr>
        <w:t>obl</w:t>
      </w:r>
      <w:r>
        <w:tab/>
        <w:t>sprout</w:t>
      </w:r>
      <w:r>
        <w:tab/>
        <w:t>still</w:t>
      </w:r>
      <w:r>
        <w:tab/>
        <w:t>and-after</w:t>
      </w:r>
      <w:r>
        <w:tab/>
        <w:t>not-after</w:t>
      </w:r>
      <w:r>
        <w:tab/>
        <w:t>there-</w:t>
      </w:r>
      <w:r>
        <w:rPr>
          <w:smallCaps/>
        </w:rPr>
        <w:t>pf</w:t>
      </w:r>
      <w:r>
        <w:rPr>
          <w:smallCaps/>
        </w:rPr>
        <w:tab/>
        <w:t>c</w:t>
      </w:r>
      <w:r w:rsidR="00606C6E">
        <w:tab/>
      </w:r>
      <w:r w:rsidR="00606C6E">
        <w:rPr>
          <w:smallCaps/>
        </w:rPr>
        <w:t>af</w:t>
      </w:r>
      <w:r w:rsidR="00606C6E">
        <w:t>=catch</w:t>
      </w:r>
    </w:p>
    <w:p w14:paraId="282FD25C" w14:textId="77777777" w:rsidR="00800AD8" w:rsidRDefault="00606C6E" w:rsidP="00606C6E">
      <w:pPr>
        <w:pStyle w:val="InterlineText"/>
        <w:tabs>
          <w:tab w:val="left" w:pos="533"/>
          <w:tab w:val="left" w:pos="1187"/>
          <w:tab w:val="left" w:pos="2366"/>
        </w:tabs>
      </w:pPr>
      <w:r>
        <w:tab/>
        <w:t>nu</w:t>
      </w:r>
      <w:r w:rsidR="00800AD8">
        <w:tab/>
        <w:t>kemuang</w:t>
      </w:r>
      <w:r w:rsidR="00800AD8">
        <w:tab/>
        <w:t>itjen.</w:t>
      </w:r>
    </w:p>
    <w:p w14:paraId="4DA5EDDC" w14:textId="77777777" w:rsidR="00800AD8" w:rsidRDefault="00606C6E" w:rsidP="00606C6E">
      <w:pPr>
        <w:pStyle w:val="InterlineGlossWithTrans"/>
        <w:tabs>
          <w:tab w:val="left" w:pos="533"/>
          <w:tab w:val="left" w:pos="1187"/>
          <w:tab w:val="left" w:pos="2366"/>
        </w:tabs>
      </w:pPr>
      <w:r>
        <w:tab/>
        <w:t>nu</w:t>
      </w:r>
      <w:r w:rsidR="00800AD8">
        <w:tab/>
        <w:t>em=kuang</w:t>
      </w:r>
      <w:r w:rsidR="00800AD8">
        <w:tab/>
        <w:t>itjen</w:t>
      </w:r>
    </w:p>
    <w:p w14:paraId="71A2F3F9" w14:textId="77777777" w:rsidR="00800AD8" w:rsidRDefault="00606C6E" w:rsidP="00606C6E">
      <w:pPr>
        <w:pStyle w:val="InterlineTrans"/>
        <w:tabs>
          <w:tab w:val="left" w:pos="533"/>
          <w:tab w:val="left" w:pos="1187"/>
          <w:tab w:val="left" w:pos="2366"/>
        </w:tabs>
      </w:pPr>
      <w:r>
        <w:tab/>
        <w:t>when</w:t>
      </w:r>
      <w:r w:rsidR="00800AD8">
        <w:tab/>
      </w:r>
      <w:r w:rsidR="00800AD8">
        <w:rPr>
          <w:smallCaps/>
        </w:rPr>
        <w:t>af</w:t>
      </w:r>
      <w:r w:rsidR="00800AD8">
        <w:t>=firearm</w:t>
      </w:r>
      <w:r w:rsidR="00800AD8">
        <w:tab/>
      </w:r>
      <w:r w:rsidR="00800AD8">
        <w:rPr>
          <w:smallCaps/>
        </w:rPr>
        <w:t>f.</w:t>
      </w:r>
      <w:r w:rsidR="00800AD8">
        <w:t>we(</w:t>
      </w:r>
      <w:r w:rsidR="00800AD8">
        <w:rPr>
          <w:smallCaps/>
        </w:rPr>
        <w:t>inc</w:t>
      </w:r>
      <w:r w:rsidR="00800AD8">
        <w:t>)</w:t>
      </w:r>
    </w:p>
    <w:p w14:paraId="13769C9C" w14:textId="77777777" w:rsidR="00800AD8" w:rsidRDefault="00800AD8" w:rsidP="00F277EC">
      <w:pPr>
        <w:pStyle w:val="InterlineFreeCommentFollows"/>
      </w:pPr>
      <w:r>
        <w:t>They were still like soft sprouts(?); and we didn’t catch them when we were shooting.</w:t>
      </w:r>
    </w:p>
    <w:p w14:paraId="4862B79B" w14:textId="77777777" w:rsidR="00800AD8" w:rsidRDefault="00A8416B" w:rsidP="00F277EC">
      <w:pPr>
        <w:pStyle w:val="CommentLastWithHalfSpace"/>
      </w:pPr>
      <w:r>
        <w:t>[</w:t>
      </w:r>
      <w:r w:rsidR="00F277EC" w:rsidRPr="00F277EC">
        <w:rPr>
          <w:rStyle w:val="VernacularText"/>
        </w:rPr>
        <w:t>udjudju</w:t>
      </w:r>
      <w:r w:rsidR="00F277EC">
        <w:t>: =</w:t>
      </w:r>
      <w:r w:rsidR="00800AD8">
        <w:t xml:space="preserve"> </w:t>
      </w:r>
      <w:r w:rsidR="00800AD8">
        <w:rPr>
          <w:smallCaps/>
        </w:rPr>
        <w:t>red</w:t>
      </w:r>
      <w:r w:rsidR="00800AD8">
        <w:t>-</w:t>
      </w:r>
      <w:r w:rsidR="00800AD8" w:rsidRPr="00F277EC">
        <w:rPr>
          <w:rStyle w:val="VernacularText"/>
        </w:rPr>
        <w:t>udju</w:t>
      </w:r>
      <w:r w:rsidR="00F277EC">
        <w:t>? ‘</w:t>
      </w:r>
      <w:r w:rsidR="00800AD8">
        <w:t>sprout</w:t>
      </w:r>
      <w:r w:rsidR="00F277EC">
        <w:t>’ is referring to their horns?]</w:t>
      </w:r>
    </w:p>
    <w:p w14:paraId="0E2A9239" w14:textId="77777777" w:rsidR="00800AD8" w:rsidRDefault="00DC1AE0" w:rsidP="00F277EC">
      <w:pPr>
        <w:pStyle w:val="InterlineText"/>
        <w:tabs>
          <w:tab w:val="left" w:pos="533"/>
          <w:tab w:val="left" w:pos="1217"/>
          <w:tab w:val="left" w:pos="1661"/>
          <w:tab w:val="left" w:pos="2255"/>
          <w:tab w:val="left" w:pos="2519"/>
          <w:tab w:val="left" w:pos="3173"/>
        </w:tabs>
      </w:pPr>
      <w:r w:rsidRPr="003A1D48">
        <w:rPr>
          <w:rStyle w:val="InterlineTextNumChar"/>
        </w:rPr>
        <w:t>004</w:t>
      </w:r>
      <w:r w:rsidR="00800AD8">
        <w:tab/>
        <w:t>azua</w:t>
      </w:r>
      <w:r w:rsidR="00800AD8">
        <w:tab/>
        <w:t>ini</w:t>
      </w:r>
      <w:r w:rsidR="00800AD8">
        <w:tab/>
        <w:t>anan</w:t>
      </w:r>
      <w:r w:rsidR="00800AD8">
        <w:tab/>
        <w:t>a</w:t>
      </w:r>
      <w:r w:rsidR="00800AD8">
        <w:tab/>
        <w:t>san</w:t>
      </w:r>
      <w:r w:rsidR="00800AD8">
        <w:tab/>
        <w:t>satsemeli.</w:t>
      </w:r>
    </w:p>
    <w:p w14:paraId="1238512D" w14:textId="77777777" w:rsidR="00800AD8" w:rsidRDefault="00800AD8" w:rsidP="00F277EC">
      <w:pPr>
        <w:pStyle w:val="InterlineGlossWithTrans"/>
        <w:tabs>
          <w:tab w:val="left" w:pos="533"/>
          <w:tab w:val="left" w:pos="1217"/>
          <w:tab w:val="left" w:pos="1661"/>
          <w:tab w:val="left" w:pos="2255"/>
          <w:tab w:val="left" w:pos="2519"/>
          <w:tab w:val="left" w:pos="3173"/>
        </w:tabs>
      </w:pPr>
      <w:r>
        <w:tab/>
        <w:t>a-zua</w:t>
      </w:r>
      <w:r>
        <w:tab/>
        <w:t>ini</w:t>
      </w:r>
      <w:r>
        <w:tab/>
        <w:t>anan</w:t>
      </w:r>
      <w:r>
        <w:tab/>
        <w:t>a</w:t>
      </w:r>
      <w:r>
        <w:tab/>
        <w:t>sane</w:t>
      </w:r>
      <w:r>
        <w:tab/>
        <w:t>satsemel-i</w:t>
      </w:r>
    </w:p>
    <w:p w14:paraId="158EF53B" w14:textId="77777777" w:rsidR="00800AD8" w:rsidRDefault="00800AD8" w:rsidP="00B76180">
      <w:pPr>
        <w:pStyle w:val="InterlineTrans"/>
        <w:tabs>
          <w:tab w:val="left" w:pos="533"/>
          <w:tab w:val="left" w:pos="1217"/>
          <w:tab w:val="left" w:pos="1661"/>
          <w:tab w:val="left" w:pos="2255"/>
          <w:tab w:val="left" w:pos="2519"/>
          <w:tab w:val="left" w:pos="3173"/>
        </w:tabs>
      </w:pPr>
      <w:r>
        <w:tab/>
      </w:r>
      <w:r>
        <w:rPr>
          <w:smallCaps/>
        </w:rPr>
        <w:t>c-</w:t>
      </w:r>
      <w:r>
        <w:t>that</w:t>
      </w:r>
      <w:r>
        <w:tab/>
        <w:t>not</w:t>
      </w:r>
      <w:r>
        <w:tab/>
        <w:t>still</w:t>
      </w:r>
      <w:r>
        <w:rPr>
          <w:smallCaps/>
        </w:rPr>
        <w:tab/>
        <w:t>c</w:t>
      </w:r>
      <w:r>
        <w:rPr>
          <w:smallCaps/>
        </w:rPr>
        <w:tab/>
      </w:r>
      <w:r>
        <w:t>make</w:t>
      </w:r>
      <w:r>
        <w:tab/>
        <w:t>wild.game-</w:t>
      </w:r>
      <w:r>
        <w:rPr>
          <w:smallCaps/>
        </w:rPr>
        <w:t>pf</w:t>
      </w:r>
    </w:p>
    <w:p w14:paraId="28628FA8" w14:textId="77777777" w:rsidR="00800AD8" w:rsidRDefault="00800AD8" w:rsidP="00F277EC">
      <w:pPr>
        <w:pStyle w:val="InterlineFreeCommentFollows"/>
      </w:pPr>
      <w:r>
        <w:t>We didn’t then consider them as wild game.</w:t>
      </w:r>
    </w:p>
    <w:p w14:paraId="682DF4D9" w14:textId="77777777" w:rsidR="00800AD8" w:rsidRDefault="00A8416B" w:rsidP="00F277EC">
      <w:pPr>
        <w:pStyle w:val="CommentLastWithHalfSpace"/>
      </w:pPr>
      <w:r>
        <w:t>[</w:t>
      </w:r>
      <w:r w:rsidR="00800AD8" w:rsidRPr="00F277EC">
        <w:rPr>
          <w:rStyle w:val="VernacularText"/>
        </w:rPr>
        <w:t>satsemeli</w:t>
      </w:r>
      <w:r w:rsidR="00800AD8">
        <w:t xml:space="preserve">: </w:t>
      </w:r>
      <w:r w:rsidR="00800AD8" w:rsidRPr="00F277EC">
        <w:rPr>
          <w:rStyle w:val="VernacularText"/>
        </w:rPr>
        <w:t>tsemel</w:t>
      </w:r>
      <w:r w:rsidR="00800AD8">
        <w:t xml:space="preserve"> </w:t>
      </w:r>
      <w:r w:rsidR="00F277EC">
        <w:t xml:space="preserve">is </w:t>
      </w:r>
      <w:r w:rsidR="00800AD8">
        <w:t xml:space="preserve">‘plants’, so </w:t>
      </w:r>
      <w:r w:rsidR="00F277EC">
        <w:t xml:space="preserve">this could be </w:t>
      </w:r>
      <w:r w:rsidR="00800AD8" w:rsidRPr="00F277EC">
        <w:rPr>
          <w:rStyle w:val="VernacularText"/>
        </w:rPr>
        <w:t>sa-tsemeli</w:t>
      </w:r>
      <w:r w:rsidR="00800AD8">
        <w:t xml:space="preserve"> ‘ones that eat grass’?</w:t>
      </w:r>
      <w:r w:rsidR="00F277EC">
        <w:t>]</w:t>
      </w:r>
    </w:p>
    <w:p w14:paraId="46171A59" w14:textId="77777777" w:rsidR="00800AD8" w:rsidRDefault="00DC1AE0" w:rsidP="00F277EC">
      <w:pPr>
        <w:pStyle w:val="InterlineText"/>
        <w:tabs>
          <w:tab w:val="left" w:pos="533"/>
          <w:tab w:val="left" w:pos="1187"/>
          <w:tab w:val="left" w:pos="2651"/>
          <w:tab w:val="left" w:pos="3425"/>
          <w:tab w:val="left" w:pos="4409"/>
          <w:tab w:val="left" w:pos="6113"/>
          <w:tab w:val="left" w:pos="6827"/>
          <w:tab w:val="left" w:pos="7601"/>
        </w:tabs>
      </w:pPr>
      <w:r w:rsidRPr="003A1D48">
        <w:rPr>
          <w:rStyle w:val="InterlineTextNumChar"/>
        </w:rPr>
        <w:t>005</w:t>
      </w:r>
      <w:r w:rsidR="00800AD8">
        <w:tab/>
        <w:t>nu</w:t>
      </w:r>
      <w:r w:rsidR="00800AD8">
        <w:tab/>
        <w:t>tsuatsuay</w:t>
      </w:r>
      <w:r w:rsidR="00800AD8">
        <w:tab/>
        <w:t>anga</w:t>
      </w:r>
      <w:r w:rsidR="00800AD8">
        <w:tab/>
        <w:t>saka</w:t>
      </w:r>
      <w:r w:rsidR="00800AD8">
        <w:tab/>
        <w:t>namasan</w:t>
      </w:r>
      <w:r w:rsidR="00800AD8">
        <w:tab/>
        <w:t>venan</w:t>
      </w:r>
      <w:r w:rsidR="00800AD8">
        <w:tab/>
        <w:t>anga,</w:t>
      </w:r>
      <w:r w:rsidR="00800AD8">
        <w:tab/>
        <w:t>sa</w:t>
      </w:r>
    </w:p>
    <w:p w14:paraId="7F5AA949" w14:textId="77777777" w:rsidR="00800AD8" w:rsidRDefault="00800AD8" w:rsidP="00F277EC">
      <w:pPr>
        <w:pStyle w:val="InterlineGlossWithTrans"/>
        <w:tabs>
          <w:tab w:val="left" w:pos="533"/>
          <w:tab w:val="left" w:pos="1187"/>
          <w:tab w:val="left" w:pos="2651"/>
          <w:tab w:val="left" w:pos="3425"/>
          <w:tab w:val="left" w:pos="4409"/>
          <w:tab w:val="left" w:pos="6113"/>
          <w:tab w:val="left" w:pos="6827"/>
          <w:tab w:val="left" w:pos="7601"/>
        </w:tabs>
      </w:pPr>
      <w:r>
        <w:tab/>
        <w:t>nu</w:t>
      </w:r>
      <w:r>
        <w:tab/>
        <w:t>tsua-tsuay</w:t>
      </w:r>
      <w:r>
        <w:tab/>
        <w:t>anga</w:t>
      </w:r>
      <w:r>
        <w:tab/>
        <w:t>sa-ka</w:t>
      </w:r>
      <w:r>
        <w:tab/>
        <w:t>na-ma-sane</w:t>
      </w:r>
      <w:r>
        <w:tab/>
        <w:t>venan</w:t>
      </w:r>
      <w:r>
        <w:tab/>
        <w:t>anga</w:t>
      </w:r>
      <w:r>
        <w:tab/>
        <w:t>sa</w:t>
      </w:r>
    </w:p>
    <w:p w14:paraId="541D575F" w14:textId="77777777" w:rsidR="00800AD8" w:rsidRDefault="00800AD8" w:rsidP="00F277EC">
      <w:pPr>
        <w:pStyle w:val="InterlineTransNoFree"/>
        <w:tabs>
          <w:tab w:val="left" w:pos="1187"/>
          <w:tab w:val="left" w:pos="2651"/>
          <w:tab w:val="left" w:pos="3425"/>
          <w:tab w:val="left" w:pos="4409"/>
          <w:tab w:val="left" w:pos="6113"/>
          <w:tab w:val="left" w:pos="6827"/>
          <w:tab w:val="left" w:pos="7601"/>
        </w:tabs>
      </w:pPr>
      <w:r>
        <w:tab/>
        <w:t>when</w:t>
      </w:r>
      <w:r>
        <w:tab/>
      </w:r>
      <w:r>
        <w:rPr>
          <w:smallCaps/>
        </w:rPr>
        <w:t>red</w:t>
      </w:r>
      <w:r>
        <w:t>-long.time</w:t>
      </w:r>
      <w:r>
        <w:tab/>
        <w:t>indeed</w:t>
      </w:r>
      <w:r>
        <w:tab/>
        <w:t>and-after</w:t>
      </w:r>
      <w:r>
        <w:tab/>
      </w:r>
      <w:r>
        <w:rPr>
          <w:smallCaps/>
        </w:rPr>
        <w:t>past</w:t>
      </w:r>
      <w:r>
        <w:t>-</w:t>
      </w:r>
      <w:r>
        <w:rPr>
          <w:smallCaps/>
        </w:rPr>
        <w:t>stat</w:t>
      </w:r>
      <w:r>
        <w:t>-make</w:t>
      </w:r>
      <w:r>
        <w:tab/>
        <w:t>deer</w:t>
      </w:r>
      <w:r>
        <w:tab/>
        <w:t>indeed</w:t>
      </w:r>
      <w:r>
        <w:tab/>
        <w:t>and</w:t>
      </w:r>
    </w:p>
    <w:p w14:paraId="04ADA91D" w14:textId="77777777" w:rsidR="00800AD8" w:rsidRDefault="00F277EC" w:rsidP="00F277EC">
      <w:pPr>
        <w:pStyle w:val="InterlineText"/>
        <w:tabs>
          <w:tab w:val="left" w:pos="533"/>
          <w:tab w:val="left" w:pos="1562"/>
          <w:tab w:val="left" w:pos="2336"/>
          <w:tab w:val="left" w:pos="2825"/>
          <w:tab w:val="left" w:pos="5114"/>
          <w:tab w:val="left" w:pos="5888"/>
          <w:tab w:val="left" w:pos="6752"/>
          <w:tab w:val="left" w:pos="7526"/>
          <w:tab w:val="left" w:pos="7790"/>
        </w:tabs>
      </w:pPr>
      <w:r>
        <w:tab/>
        <w:t>puquvaî</w:t>
      </w:r>
      <w:r w:rsidR="00800AD8">
        <w:tab/>
        <w:t>anga,</w:t>
      </w:r>
      <w:r w:rsidR="00800AD8">
        <w:tab/>
        <w:t>sa</w:t>
      </w:r>
      <w:r w:rsidR="00800AD8">
        <w:tab/>
        <w:t>putsuqaruîquîan</w:t>
      </w:r>
      <w:r w:rsidR="00800AD8">
        <w:tab/>
        <w:t>anga,</w:t>
      </w:r>
      <w:r w:rsidR="00800AD8">
        <w:tab/>
        <w:t>tsaîeqiî</w:t>
      </w:r>
      <w:r w:rsidR="00800AD8">
        <w:tab/>
        <w:t>anga</w:t>
      </w:r>
      <w:r>
        <w:tab/>
        <w:t>a</w:t>
      </w:r>
      <w:r>
        <w:tab/>
        <w:t>kula,</w:t>
      </w:r>
    </w:p>
    <w:p w14:paraId="153D6999" w14:textId="77777777" w:rsidR="00800AD8" w:rsidRDefault="00F277EC" w:rsidP="00F277EC">
      <w:pPr>
        <w:pStyle w:val="InterlineGlossWithTrans"/>
        <w:tabs>
          <w:tab w:val="left" w:pos="533"/>
          <w:tab w:val="left" w:pos="1562"/>
          <w:tab w:val="left" w:pos="2336"/>
          <w:tab w:val="left" w:pos="2825"/>
          <w:tab w:val="left" w:pos="5114"/>
          <w:tab w:val="left" w:pos="5888"/>
          <w:tab w:val="left" w:pos="6752"/>
          <w:tab w:val="left" w:pos="7526"/>
          <w:tab w:val="left" w:pos="7790"/>
        </w:tabs>
      </w:pPr>
      <w:r>
        <w:tab/>
        <w:t>pu-quvaî</w:t>
      </w:r>
      <w:r w:rsidR="00800AD8">
        <w:tab/>
        <w:t>anga</w:t>
      </w:r>
      <w:r w:rsidR="00800AD8">
        <w:tab/>
        <w:t>sa</w:t>
      </w:r>
      <w:r w:rsidR="00800AD8">
        <w:tab/>
        <w:t>pu-tsu-ar=quîquî-an</w:t>
      </w:r>
      <w:r w:rsidR="00800AD8">
        <w:tab/>
        <w:t>anga</w:t>
      </w:r>
      <w:r w:rsidR="00800AD8">
        <w:tab/>
        <w:t>tsaîeqiî</w:t>
      </w:r>
      <w:r w:rsidR="00800AD8">
        <w:tab/>
        <w:t>anga</w:t>
      </w:r>
      <w:r>
        <w:tab/>
        <w:t>a</w:t>
      </w:r>
      <w:r>
        <w:tab/>
        <w:t>kula</w:t>
      </w:r>
    </w:p>
    <w:p w14:paraId="7008BE90" w14:textId="77777777" w:rsidR="00800AD8" w:rsidRDefault="00F277EC" w:rsidP="00F277EC">
      <w:pPr>
        <w:pStyle w:val="InterlineTransNoFree"/>
        <w:tabs>
          <w:tab w:val="left" w:pos="1562"/>
          <w:tab w:val="left" w:pos="2336"/>
          <w:tab w:val="left" w:pos="2825"/>
          <w:tab w:val="left" w:pos="5114"/>
          <w:tab w:val="left" w:pos="5888"/>
          <w:tab w:val="left" w:pos="6752"/>
          <w:tab w:val="left" w:pos="7526"/>
          <w:tab w:val="left" w:pos="7790"/>
        </w:tabs>
      </w:pPr>
      <w:r>
        <w:tab/>
        <w:t>have-hair</w:t>
      </w:r>
      <w:r w:rsidR="00800AD8">
        <w:tab/>
        <w:t>indeed</w:t>
      </w:r>
      <w:r w:rsidR="00800AD8">
        <w:tab/>
        <w:t>and</w:t>
      </w:r>
      <w:r w:rsidR="00800AD8">
        <w:tab/>
        <w:t>have-?-</w:t>
      </w:r>
      <w:r w:rsidR="00800AD8">
        <w:rPr>
          <w:smallCaps/>
        </w:rPr>
        <w:t>qal</w:t>
      </w:r>
      <w:r w:rsidR="00800AD8">
        <w:t>=hoof-</w:t>
      </w:r>
      <w:r w:rsidR="00800AD8">
        <w:rPr>
          <w:smallCaps/>
        </w:rPr>
        <w:t>nom</w:t>
      </w:r>
      <w:r w:rsidR="00800AD8">
        <w:tab/>
        <w:t>indeed</w:t>
      </w:r>
      <w:r w:rsidR="00800AD8">
        <w:tab/>
        <w:t>hard</w:t>
      </w:r>
      <w:r w:rsidR="00800AD8">
        <w:tab/>
        <w:t>indeed</w:t>
      </w:r>
      <w:r>
        <w:rPr>
          <w:smallCaps/>
        </w:rPr>
        <w:tab/>
        <w:t>c</w:t>
      </w:r>
      <w:r>
        <w:rPr>
          <w:smallCaps/>
        </w:rPr>
        <w:tab/>
      </w:r>
      <w:r>
        <w:t>foot</w:t>
      </w:r>
    </w:p>
    <w:p w14:paraId="1A838C0E" w14:textId="77777777" w:rsidR="00800AD8" w:rsidRDefault="00800AD8" w:rsidP="00F277EC">
      <w:pPr>
        <w:pStyle w:val="InterlineText"/>
        <w:tabs>
          <w:tab w:val="left" w:pos="533"/>
          <w:tab w:val="left" w:pos="1172"/>
          <w:tab w:val="left" w:pos="1946"/>
          <w:tab w:val="left" w:pos="2690"/>
          <w:tab w:val="left" w:pos="3719"/>
          <w:tab w:val="left" w:pos="3983"/>
        </w:tabs>
      </w:pPr>
      <w:r>
        <w:tab/>
        <w:t>vaik</w:t>
      </w:r>
      <w:r>
        <w:tab/>
        <w:t>anga</w:t>
      </w:r>
      <w:r>
        <w:tab/>
        <w:t>sema</w:t>
      </w:r>
      <w:r>
        <w:tab/>
        <w:t>gadu</w:t>
      </w:r>
      <w:r>
        <w:tab/>
        <w:t>a</w:t>
      </w:r>
      <w:r>
        <w:tab/>
        <w:t>djemavats.</w:t>
      </w:r>
    </w:p>
    <w:p w14:paraId="43A0C4BC" w14:textId="77777777" w:rsidR="00800AD8" w:rsidRDefault="00800AD8" w:rsidP="00F277EC">
      <w:pPr>
        <w:pStyle w:val="InterlineGlossWithTrans"/>
        <w:tabs>
          <w:tab w:val="left" w:pos="533"/>
          <w:tab w:val="left" w:pos="1172"/>
          <w:tab w:val="left" w:pos="1946"/>
          <w:tab w:val="left" w:pos="2690"/>
          <w:tab w:val="left" w:pos="3719"/>
          <w:tab w:val="left" w:pos="3983"/>
        </w:tabs>
      </w:pPr>
      <w:r>
        <w:tab/>
        <w:t>vaik</w:t>
      </w:r>
      <w:r>
        <w:tab/>
        <w:t>anga</w:t>
      </w:r>
      <w:r>
        <w:tab/>
        <w:t>em=sa</w:t>
      </w:r>
      <w:r>
        <w:tab/>
        <w:t>gadu</w:t>
      </w:r>
      <w:r>
        <w:tab/>
        <w:t>a</w:t>
      </w:r>
      <w:r>
        <w:tab/>
        <w:t>em=djavats</w:t>
      </w:r>
    </w:p>
    <w:p w14:paraId="09A83D5D" w14:textId="77777777" w:rsidR="00800AD8" w:rsidRDefault="00800AD8" w:rsidP="00F277EC">
      <w:pPr>
        <w:pStyle w:val="InterlineTrans"/>
        <w:tabs>
          <w:tab w:val="left" w:pos="533"/>
          <w:tab w:val="left" w:pos="1172"/>
          <w:tab w:val="left" w:pos="1946"/>
          <w:tab w:val="left" w:pos="2690"/>
          <w:tab w:val="left" w:pos="3719"/>
          <w:tab w:val="left" w:pos="3983"/>
        </w:tabs>
      </w:pPr>
      <w:r>
        <w:tab/>
        <w:t>leave</w:t>
      </w:r>
      <w:r>
        <w:tab/>
        <w:t>indeed</w:t>
      </w:r>
      <w:r>
        <w:tab/>
      </w:r>
      <w:r>
        <w:rPr>
          <w:smallCaps/>
        </w:rPr>
        <w:t>af</w:t>
      </w:r>
      <w:r>
        <w:t>=go</w:t>
      </w:r>
      <w:r>
        <w:tab/>
        <w:t>mountain</w:t>
      </w:r>
      <w:r>
        <w:rPr>
          <w:smallCaps/>
        </w:rPr>
        <w:tab/>
        <w:t>c</w:t>
      </w:r>
      <w:r>
        <w:rPr>
          <w:smallCaps/>
        </w:rPr>
        <w:tab/>
        <w:t>af</w:t>
      </w:r>
      <w:r>
        <w:t>=walk</w:t>
      </w:r>
    </w:p>
    <w:p w14:paraId="1646BCD4" w14:textId="77777777" w:rsidR="00800AD8" w:rsidRDefault="00800AD8" w:rsidP="00F277EC">
      <w:pPr>
        <w:pStyle w:val="InterlineFree"/>
      </w:pPr>
      <w:r>
        <w:t>After a long time when they had become deer, with hair and hooves and hard feet, they walked up to the mountains.</w:t>
      </w:r>
    </w:p>
    <w:p w14:paraId="32C6D2A7" w14:textId="77777777" w:rsidR="00800AD8" w:rsidRDefault="00DC1AE0" w:rsidP="00F277EC">
      <w:pPr>
        <w:pStyle w:val="InterlineText"/>
        <w:tabs>
          <w:tab w:val="left" w:pos="533"/>
          <w:tab w:val="left" w:pos="1172"/>
          <w:tab w:val="left" w:pos="1946"/>
          <w:tab w:val="left" w:pos="2870"/>
          <w:tab w:val="left" w:pos="3734"/>
          <w:tab w:val="left" w:pos="4748"/>
          <w:tab w:val="left" w:pos="5522"/>
          <w:tab w:val="left" w:pos="6011"/>
          <w:tab w:val="left" w:pos="6875"/>
          <w:tab w:val="left" w:pos="7979"/>
        </w:tabs>
      </w:pPr>
      <w:r w:rsidRPr="003A1D48">
        <w:rPr>
          <w:rStyle w:val="InterlineTextNumChar"/>
        </w:rPr>
        <w:t>006</w:t>
      </w:r>
      <w:r w:rsidR="00800AD8">
        <w:tab/>
        <w:t>avan</w:t>
      </w:r>
      <w:r w:rsidR="00800AD8">
        <w:tab/>
        <w:t>anga</w:t>
      </w:r>
      <w:r w:rsidR="00800AD8">
        <w:tab/>
        <w:t>zazua</w:t>
      </w:r>
      <w:r w:rsidR="00800AD8">
        <w:tab/>
        <w:t>tja</w:t>
      </w:r>
      <w:r w:rsidR="00800AD8">
        <w:tab/>
        <w:t>qaîupen</w:t>
      </w:r>
      <w:r w:rsidR="00800AD8">
        <w:tab/>
        <w:t>anga,</w:t>
      </w:r>
      <w:r w:rsidR="00800AD8">
        <w:tab/>
        <w:t>sa</w:t>
      </w:r>
      <w:r w:rsidR="00800AD8">
        <w:tab/>
        <w:t>tja</w:t>
      </w:r>
      <w:r w:rsidR="00F277EC">
        <w:tab/>
        <w:t>kuangi</w:t>
      </w:r>
      <w:r w:rsidR="00F277EC">
        <w:tab/>
        <w:t>anga.</w:t>
      </w:r>
    </w:p>
    <w:p w14:paraId="108C2F02" w14:textId="77777777" w:rsidR="00800AD8" w:rsidRDefault="00800AD8" w:rsidP="00F277EC">
      <w:pPr>
        <w:pStyle w:val="InterlineGlossWithTrans"/>
        <w:tabs>
          <w:tab w:val="left" w:pos="533"/>
          <w:tab w:val="left" w:pos="1172"/>
          <w:tab w:val="left" w:pos="1946"/>
          <w:tab w:val="left" w:pos="2870"/>
          <w:tab w:val="left" w:pos="3734"/>
          <w:tab w:val="left" w:pos="4748"/>
          <w:tab w:val="left" w:pos="5522"/>
          <w:tab w:val="left" w:pos="6011"/>
          <w:tab w:val="left" w:pos="6875"/>
          <w:tab w:val="left" w:pos="7979"/>
        </w:tabs>
      </w:pPr>
      <w:r>
        <w:tab/>
        <w:t>avan</w:t>
      </w:r>
      <w:r>
        <w:tab/>
        <w:t>anga</w:t>
      </w:r>
      <w:r>
        <w:tab/>
        <w:t>zua-zua</w:t>
      </w:r>
      <w:r>
        <w:tab/>
        <w:t>tja</w:t>
      </w:r>
      <w:r>
        <w:tab/>
        <w:t>qaîup-en</w:t>
      </w:r>
      <w:r>
        <w:tab/>
        <w:t>anga</w:t>
      </w:r>
      <w:r>
        <w:tab/>
        <w:t>sa</w:t>
      </w:r>
      <w:r>
        <w:tab/>
        <w:t>tja</w:t>
      </w:r>
      <w:r w:rsidR="00F277EC">
        <w:tab/>
        <w:t>kuang-i</w:t>
      </w:r>
      <w:r w:rsidR="00F277EC">
        <w:tab/>
        <w:t>anga</w:t>
      </w:r>
    </w:p>
    <w:p w14:paraId="6CF40723" w14:textId="77777777" w:rsidR="00800AD8" w:rsidRDefault="00800AD8" w:rsidP="00F277EC">
      <w:pPr>
        <w:pStyle w:val="InterlineTrans"/>
        <w:tabs>
          <w:tab w:val="left" w:pos="533"/>
          <w:tab w:val="left" w:pos="1172"/>
          <w:tab w:val="left" w:pos="1946"/>
          <w:tab w:val="left" w:pos="2870"/>
          <w:tab w:val="left" w:pos="3734"/>
          <w:tab w:val="left" w:pos="4748"/>
          <w:tab w:val="left" w:pos="5522"/>
          <w:tab w:val="left" w:pos="6011"/>
          <w:tab w:val="left" w:pos="6875"/>
          <w:tab w:val="left" w:pos="7979"/>
        </w:tabs>
      </w:pPr>
      <w:r>
        <w:tab/>
        <w:t>exact</w:t>
      </w:r>
      <w:r>
        <w:tab/>
        <w:t>indeed</w:t>
      </w:r>
      <w:r>
        <w:tab/>
      </w:r>
      <w:r>
        <w:rPr>
          <w:smallCaps/>
        </w:rPr>
        <w:t>red</w:t>
      </w:r>
      <w:r>
        <w:t>-that</w:t>
      </w:r>
      <w:r>
        <w:tab/>
        <w:t>we(</w:t>
      </w:r>
      <w:r>
        <w:rPr>
          <w:smallCaps/>
        </w:rPr>
        <w:t>inc</w:t>
      </w:r>
      <w:r>
        <w:t>)</w:t>
      </w:r>
      <w:r>
        <w:tab/>
        <w:t>hunt-</w:t>
      </w:r>
      <w:r>
        <w:rPr>
          <w:smallCaps/>
        </w:rPr>
        <w:t>pf</w:t>
      </w:r>
      <w:r>
        <w:tab/>
        <w:t>indeed</w:t>
      </w:r>
      <w:r>
        <w:tab/>
        <w:t>and</w:t>
      </w:r>
      <w:r>
        <w:tab/>
        <w:t>we(</w:t>
      </w:r>
      <w:r>
        <w:rPr>
          <w:smallCaps/>
        </w:rPr>
        <w:t>inc</w:t>
      </w:r>
      <w:r>
        <w:t>)</w:t>
      </w:r>
      <w:r w:rsidR="00F277EC">
        <w:tab/>
        <w:t>firearm-</w:t>
      </w:r>
      <w:r w:rsidR="00F277EC">
        <w:rPr>
          <w:smallCaps/>
        </w:rPr>
        <w:t>pf</w:t>
      </w:r>
      <w:r w:rsidR="00F277EC">
        <w:tab/>
        <w:t>indeed</w:t>
      </w:r>
    </w:p>
    <w:p w14:paraId="68C2B862" w14:textId="77777777" w:rsidR="00800AD8" w:rsidRDefault="00800AD8" w:rsidP="00F277EC">
      <w:pPr>
        <w:pStyle w:val="InterlineFree"/>
      </w:pPr>
      <w:r>
        <w:t>After that we hunted them and shot them.</w:t>
      </w:r>
    </w:p>
    <w:p w14:paraId="11286C62" w14:textId="77777777" w:rsidR="00800AD8" w:rsidRDefault="00DC1AE0" w:rsidP="00F277EC">
      <w:pPr>
        <w:pStyle w:val="InterlineText"/>
        <w:tabs>
          <w:tab w:val="left" w:pos="533"/>
          <w:tab w:val="left" w:pos="1172"/>
          <w:tab w:val="left" w:pos="1946"/>
          <w:tab w:val="left" w:pos="2870"/>
          <w:tab w:val="left" w:pos="4439"/>
          <w:tab w:val="left" w:pos="4703"/>
          <w:tab w:val="left" w:pos="5552"/>
          <w:tab w:val="left" w:pos="6596"/>
          <w:tab w:val="left" w:pos="7100"/>
        </w:tabs>
      </w:pPr>
      <w:r w:rsidRPr="003A1D48">
        <w:rPr>
          <w:rStyle w:val="InterlineTextNumChar"/>
        </w:rPr>
        <w:lastRenderedPageBreak/>
        <w:t>007</w:t>
      </w:r>
      <w:r w:rsidR="00800AD8">
        <w:tab/>
        <w:t>avan</w:t>
      </w:r>
      <w:r w:rsidR="00800AD8">
        <w:tab/>
        <w:t>anga</w:t>
      </w:r>
      <w:r w:rsidR="00800AD8">
        <w:tab/>
        <w:t>zazua</w:t>
      </w:r>
      <w:r w:rsidR="00800AD8">
        <w:tab/>
        <w:t>patagiî</w:t>
      </w:r>
      <w:r w:rsidR="00800AD8">
        <w:tab/>
        <w:t>a</w:t>
      </w:r>
      <w:r w:rsidR="00800AD8">
        <w:tab/>
        <w:t>malap</w:t>
      </w:r>
      <w:r w:rsidR="00800AD8">
        <w:tab/>
        <w:t>itjen</w:t>
      </w:r>
      <w:r w:rsidR="00800AD8">
        <w:tab/>
        <w:t>tua</w:t>
      </w:r>
      <w:r w:rsidR="00F277EC">
        <w:tab/>
        <w:t>venan.</w:t>
      </w:r>
    </w:p>
    <w:p w14:paraId="56D2AAD7" w14:textId="77777777" w:rsidR="00800AD8" w:rsidRDefault="00800AD8" w:rsidP="00F277EC">
      <w:pPr>
        <w:pStyle w:val="InterlineGlossWithTrans"/>
        <w:tabs>
          <w:tab w:val="left" w:pos="533"/>
          <w:tab w:val="left" w:pos="1172"/>
          <w:tab w:val="left" w:pos="1946"/>
          <w:tab w:val="left" w:pos="2870"/>
          <w:tab w:val="left" w:pos="4439"/>
          <w:tab w:val="left" w:pos="4703"/>
          <w:tab w:val="left" w:pos="5552"/>
          <w:tab w:val="left" w:pos="6596"/>
          <w:tab w:val="left" w:pos="7100"/>
        </w:tabs>
      </w:pPr>
      <w:r>
        <w:tab/>
        <w:t>avan</w:t>
      </w:r>
      <w:r>
        <w:tab/>
        <w:t>anga</w:t>
      </w:r>
      <w:r>
        <w:tab/>
        <w:t>zua-zua</w:t>
      </w:r>
      <w:r>
        <w:tab/>
        <w:t>pa-tagiî</w:t>
      </w:r>
      <w:r>
        <w:tab/>
        <w:t>a</w:t>
      </w:r>
      <w:r>
        <w:tab/>
        <w:t>m-alap</w:t>
      </w:r>
      <w:r>
        <w:tab/>
        <w:t>itjen</w:t>
      </w:r>
      <w:r>
        <w:tab/>
        <w:t>tua</w:t>
      </w:r>
      <w:r w:rsidR="00F277EC">
        <w:tab/>
        <w:t>venan</w:t>
      </w:r>
    </w:p>
    <w:p w14:paraId="6AF0DFA2" w14:textId="77777777" w:rsidR="00800AD8" w:rsidRDefault="00800AD8" w:rsidP="00F277EC">
      <w:pPr>
        <w:pStyle w:val="InterlineTrans"/>
        <w:tabs>
          <w:tab w:val="left" w:pos="533"/>
          <w:tab w:val="left" w:pos="1172"/>
          <w:tab w:val="left" w:pos="1946"/>
          <w:tab w:val="left" w:pos="2870"/>
          <w:tab w:val="left" w:pos="4439"/>
          <w:tab w:val="left" w:pos="4703"/>
          <w:tab w:val="left" w:pos="5552"/>
          <w:tab w:val="left" w:pos="6596"/>
          <w:tab w:val="left" w:pos="7100"/>
        </w:tabs>
      </w:pPr>
      <w:r>
        <w:tab/>
        <w:t>exact</w:t>
      </w:r>
      <w:r>
        <w:tab/>
        <w:t>indeed</w:t>
      </w:r>
      <w:r>
        <w:tab/>
      </w:r>
      <w:r>
        <w:rPr>
          <w:smallCaps/>
        </w:rPr>
        <w:t>red</w:t>
      </w:r>
      <w:r>
        <w:t>-that</w:t>
      </w:r>
      <w:r>
        <w:tab/>
        <w:t>cause-originate</w:t>
      </w:r>
      <w:r>
        <w:rPr>
          <w:smallCaps/>
        </w:rPr>
        <w:tab/>
        <w:t>c</w:t>
      </w:r>
      <w:r>
        <w:rPr>
          <w:smallCaps/>
        </w:rPr>
        <w:tab/>
        <w:t>af</w:t>
      </w:r>
      <w:r>
        <w:t>-take</w:t>
      </w:r>
      <w:r>
        <w:tab/>
      </w:r>
      <w:r>
        <w:rPr>
          <w:smallCaps/>
        </w:rPr>
        <w:t>f.</w:t>
      </w:r>
      <w:r>
        <w:t>we(</w:t>
      </w:r>
      <w:r>
        <w:rPr>
          <w:smallCaps/>
        </w:rPr>
        <w:t>inc</w:t>
      </w:r>
      <w:r>
        <w:t>)</w:t>
      </w:r>
      <w:r>
        <w:tab/>
      </w:r>
      <w:r>
        <w:rPr>
          <w:smallCaps/>
        </w:rPr>
        <w:t>obl</w:t>
      </w:r>
      <w:r w:rsidR="00F277EC">
        <w:tab/>
        <w:t>deer</w:t>
      </w:r>
    </w:p>
    <w:p w14:paraId="35C02869" w14:textId="77777777" w:rsidR="00800AD8" w:rsidRDefault="00800AD8">
      <w:pPr>
        <w:pStyle w:val="InterlineFree"/>
      </w:pPr>
      <w:r>
        <w:t>It was then we began to take deer;</w:t>
      </w:r>
    </w:p>
    <w:p w14:paraId="27DB26FA" w14:textId="77777777" w:rsidR="00800AD8" w:rsidRDefault="00DC1AE0" w:rsidP="00F277EC">
      <w:pPr>
        <w:pStyle w:val="InterlineText"/>
        <w:tabs>
          <w:tab w:val="left" w:pos="533"/>
          <w:tab w:val="left" w:pos="1517"/>
          <w:tab w:val="left" w:pos="2366"/>
          <w:tab w:val="left" w:pos="3140"/>
          <w:tab w:val="left" w:pos="3644"/>
          <w:tab w:val="left" w:pos="4133"/>
          <w:tab w:val="left" w:pos="4847"/>
          <w:tab w:val="left" w:pos="5111"/>
        </w:tabs>
      </w:pPr>
      <w:r w:rsidRPr="003A1D48">
        <w:rPr>
          <w:rStyle w:val="InterlineTextNumChar"/>
        </w:rPr>
        <w:t>008</w:t>
      </w:r>
      <w:r w:rsidR="00800AD8">
        <w:tab/>
        <w:t>saka</w:t>
      </w:r>
      <w:r w:rsidR="00800AD8">
        <w:tab/>
        <w:t>malap</w:t>
      </w:r>
      <w:r w:rsidR="00800AD8">
        <w:tab/>
        <w:t>anga</w:t>
      </w:r>
      <w:r w:rsidR="00800AD8">
        <w:tab/>
        <w:t>tua</w:t>
      </w:r>
      <w:r w:rsidR="00800AD8">
        <w:tab/>
        <w:t>zua</w:t>
      </w:r>
      <w:r w:rsidR="00800AD8">
        <w:tab/>
        <w:t>venan</w:t>
      </w:r>
      <w:r w:rsidR="00800AD8">
        <w:tab/>
        <w:t>a</w:t>
      </w:r>
      <w:r w:rsidR="00800AD8">
        <w:tab/>
        <w:t>vetsivetsikan.</w:t>
      </w:r>
    </w:p>
    <w:p w14:paraId="1D730EB4" w14:textId="77777777" w:rsidR="00800AD8" w:rsidRDefault="00800AD8" w:rsidP="00F277EC">
      <w:pPr>
        <w:pStyle w:val="InterlineGlossWithTrans"/>
        <w:tabs>
          <w:tab w:val="left" w:pos="533"/>
          <w:tab w:val="left" w:pos="1517"/>
          <w:tab w:val="left" w:pos="2366"/>
          <w:tab w:val="left" w:pos="3140"/>
          <w:tab w:val="left" w:pos="3644"/>
          <w:tab w:val="left" w:pos="4133"/>
          <w:tab w:val="left" w:pos="4847"/>
          <w:tab w:val="left" w:pos="5111"/>
        </w:tabs>
      </w:pPr>
      <w:r>
        <w:tab/>
        <w:t>sa-ka</w:t>
      </w:r>
      <w:r>
        <w:tab/>
        <w:t>m-alap</w:t>
      </w:r>
      <w:r>
        <w:tab/>
        <w:t>anga</w:t>
      </w:r>
      <w:r>
        <w:tab/>
        <w:t>tua</w:t>
      </w:r>
      <w:r>
        <w:tab/>
        <w:t>zua</w:t>
      </w:r>
      <w:r>
        <w:tab/>
        <w:t>venan</w:t>
      </w:r>
      <w:r>
        <w:tab/>
        <w:t>a</w:t>
      </w:r>
      <w:r>
        <w:tab/>
        <w:t>vetsi-vetsik-an</w:t>
      </w:r>
    </w:p>
    <w:p w14:paraId="6207C69C" w14:textId="77777777" w:rsidR="00800AD8" w:rsidRDefault="00800AD8" w:rsidP="00F277EC">
      <w:pPr>
        <w:pStyle w:val="InterlineTrans"/>
        <w:tabs>
          <w:tab w:val="left" w:pos="533"/>
          <w:tab w:val="left" w:pos="1517"/>
          <w:tab w:val="left" w:pos="2366"/>
          <w:tab w:val="left" w:pos="3140"/>
          <w:tab w:val="left" w:pos="3644"/>
          <w:tab w:val="left" w:pos="4133"/>
          <w:tab w:val="left" w:pos="4847"/>
          <w:tab w:val="left" w:pos="5111"/>
        </w:tabs>
      </w:pPr>
      <w:r>
        <w:tab/>
        <w:t>and-after</w:t>
      </w:r>
      <w:r>
        <w:tab/>
      </w:r>
      <w:r>
        <w:rPr>
          <w:smallCaps/>
        </w:rPr>
        <w:t>af</w:t>
      </w:r>
      <w:r>
        <w:t>-take</w:t>
      </w:r>
      <w:r>
        <w:tab/>
        <w:t>indeed</w:t>
      </w:r>
      <w:r>
        <w:tab/>
      </w:r>
      <w:r>
        <w:rPr>
          <w:smallCaps/>
        </w:rPr>
        <w:t>obl</w:t>
      </w:r>
      <w:r>
        <w:tab/>
        <w:t>that</w:t>
      </w:r>
      <w:r>
        <w:tab/>
        <w:t>deer</w:t>
      </w:r>
      <w:r>
        <w:rPr>
          <w:smallCaps/>
        </w:rPr>
        <w:tab/>
        <w:t>c</w:t>
      </w:r>
      <w:r>
        <w:rPr>
          <w:smallCaps/>
        </w:rPr>
        <w:tab/>
        <w:t>red</w:t>
      </w:r>
      <w:r>
        <w:t>-mark-</w:t>
      </w:r>
      <w:r>
        <w:rPr>
          <w:smallCaps/>
        </w:rPr>
        <w:t>nom</w:t>
      </w:r>
    </w:p>
    <w:p w14:paraId="5F5B49DA" w14:textId="77777777" w:rsidR="00800AD8" w:rsidRDefault="00800AD8">
      <w:pPr>
        <w:pStyle w:val="InterlineFree"/>
      </w:pPr>
      <w:r>
        <w:t>and we took the spotted deer.</w:t>
      </w:r>
    </w:p>
    <w:p w14:paraId="4C2D21B6" w14:textId="77777777" w:rsidR="00800AD8" w:rsidRDefault="00DC1AE0" w:rsidP="00F277EC">
      <w:pPr>
        <w:pStyle w:val="InterlineText"/>
        <w:tabs>
          <w:tab w:val="left" w:pos="533"/>
          <w:tab w:val="left" w:pos="1517"/>
          <w:tab w:val="left" w:pos="1901"/>
          <w:tab w:val="left" w:pos="2720"/>
          <w:tab w:val="left" w:pos="4289"/>
          <w:tab w:val="left" w:pos="4553"/>
          <w:tab w:val="left" w:pos="5402"/>
          <w:tab w:val="left" w:pos="6386"/>
          <w:tab w:val="left" w:pos="6770"/>
          <w:tab w:val="left" w:pos="7709"/>
        </w:tabs>
      </w:pPr>
      <w:r w:rsidRPr="003A1D48">
        <w:rPr>
          <w:rStyle w:val="InterlineTextNumChar"/>
        </w:rPr>
        <w:t>009</w:t>
      </w:r>
      <w:r w:rsidR="00800AD8">
        <w:tab/>
        <w:t>saka</w:t>
      </w:r>
      <w:r w:rsidR="00800AD8">
        <w:tab/>
        <w:t>nu</w:t>
      </w:r>
      <w:r w:rsidR="00800AD8">
        <w:tab/>
        <w:t>uqaîay</w:t>
      </w:r>
      <w:r w:rsidR="00800AD8">
        <w:tab/>
        <w:t>malualu</w:t>
      </w:r>
      <w:r w:rsidR="00800AD8">
        <w:tab/>
        <w:t>a</w:t>
      </w:r>
      <w:r w:rsidR="00800AD8">
        <w:tab/>
        <w:t>tequng;</w:t>
      </w:r>
      <w:r w:rsidR="00800AD8">
        <w:tab/>
        <w:t>saka</w:t>
      </w:r>
      <w:r w:rsidR="00800AD8">
        <w:tab/>
        <w:t>nu</w:t>
      </w:r>
      <w:r w:rsidR="00800AD8">
        <w:tab/>
        <w:t>vavayan</w:t>
      </w:r>
      <w:r w:rsidR="00F277EC">
        <w:tab/>
        <w:t>inika</w:t>
      </w:r>
    </w:p>
    <w:p w14:paraId="7A732412" w14:textId="77777777" w:rsidR="00800AD8" w:rsidRDefault="00800AD8" w:rsidP="00F277EC">
      <w:pPr>
        <w:pStyle w:val="InterlineGlossWithTrans"/>
        <w:tabs>
          <w:tab w:val="left" w:pos="533"/>
          <w:tab w:val="left" w:pos="1517"/>
          <w:tab w:val="left" w:pos="1901"/>
          <w:tab w:val="left" w:pos="2720"/>
          <w:tab w:val="left" w:pos="4289"/>
          <w:tab w:val="left" w:pos="4553"/>
          <w:tab w:val="left" w:pos="5402"/>
          <w:tab w:val="left" w:pos="6386"/>
          <w:tab w:val="left" w:pos="6770"/>
          <w:tab w:val="left" w:pos="7709"/>
        </w:tabs>
      </w:pPr>
      <w:r>
        <w:tab/>
        <w:t>sa-ka</w:t>
      </w:r>
      <w:r>
        <w:tab/>
        <w:t>nu</w:t>
      </w:r>
      <w:r>
        <w:tab/>
        <w:t>uqaîay</w:t>
      </w:r>
      <w:r>
        <w:tab/>
        <w:t>ma-alu-alu</w:t>
      </w:r>
      <w:r>
        <w:tab/>
        <w:t>a</w:t>
      </w:r>
      <w:r>
        <w:tab/>
        <w:t>tequng</w:t>
      </w:r>
      <w:r>
        <w:tab/>
        <w:t>sa-ka</w:t>
      </w:r>
      <w:r>
        <w:tab/>
        <w:t>nu</w:t>
      </w:r>
      <w:r>
        <w:tab/>
        <w:t>vavayan</w:t>
      </w:r>
      <w:r w:rsidR="00F277EC">
        <w:tab/>
        <w:t>ini-ka</w:t>
      </w:r>
    </w:p>
    <w:p w14:paraId="2E3BC864" w14:textId="77777777" w:rsidR="00800AD8" w:rsidRDefault="00800AD8" w:rsidP="00F277EC">
      <w:pPr>
        <w:pStyle w:val="InterlineTransNoFree"/>
        <w:tabs>
          <w:tab w:val="left" w:pos="1517"/>
          <w:tab w:val="left" w:pos="1901"/>
          <w:tab w:val="left" w:pos="2720"/>
          <w:tab w:val="left" w:pos="4289"/>
          <w:tab w:val="left" w:pos="4553"/>
          <w:tab w:val="left" w:pos="5402"/>
          <w:tab w:val="left" w:pos="6386"/>
          <w:tab w:val="left" w:pos="6770"/>
          <w:tab w:val="left" w:pos="7709"/>
        </w:tabs>
      </w:pPr>
      <w:r>
        <w:tab/>
        <w:t>and-after</w:t>
      </w:r>
      <w:r>
        <w:tab/>
        <w:t>of</w:t>
      </w:r>
      <w:r>
        <w:tab/>
        <w:t>male</w:t>
      </w:r>
      <w:r>
        <w:tab/>
      </w:r>
      <w:r>
        <w:rPr>
          <w:smallCaps/>
        </w:rPr>
        <w:t>stat</w:t>
      </w:r>
      <w:r>
        <w:t>-</w:t>
      </w:r>
      <w:r>
        <w:rPr>
          <w:smallCaps/>
        </w:rPr>
        <w:t>red</w:t>
      </w:r>
      <w:r>
        <w:t>-eight</w:t>
      </w:r>
      <w:r>
        <w:rPr>
          <w:smallCaps/>
        </w:rPr>
        <w:tab/>
        <w:t>c</w:t>
      </w:r>
      <w:r>
        <w:rPr>
          <w:smallCaps/>
        </w:rPr>
        <w:tab/>
      </w:r>
      <w:r>
        <w:t>horn</w:t>
      </w:r>
      <w:r>
        <w:tab/>
        <w:t>and-after</w:t>
      </w:r>
      <w:r>
        <w:tab/>
        <w:t>of</w:t>
      </w:r>
      <w:r>
        <w:tab/>
        <w:t>female</w:t>
      </w:r>
      <w:r w:rsidR="00F277EC">
        <w:tab/>
        <w:t>not-after</w:t>
      </w:r>
    </w:p>
    <w:p w14:paraId="468375ED" w14:textId="77777777" w:rsidR="00800AD8" w:rsidRDefault="00800AD8" w:rsidP="00F277EC">
      <w:pPr>
        <w:pStyle w:val="InterlineText"/>
        <w:tabs>
          <w:tab w:val="left" w:pos="533"/>
        </w:tabs>
      </w:pPr>
      <w:r>
        <w:tab/>
        <w:t>putequng.</w:t>
      </w:r>
    </w:p>
    <w:p w14:paraId="3C4FD785" w14:textId="77777777" w:rsidR="00800AD8" w:rsidRDefault="00800AD8" w:rsidP="00F277EC">
      <w:pPr>
        <w:pStyle w:val="InterlineGlossWithTrans"/>
        <w:tabs>
          <w:tab w:val="left" w:pos="533"/>
        </w:tabs>
      </w:pPr>
      <w:r>
        <w:tab/>
        <w:t>pu-tequng</w:t>
      </w:r>
    </w:p>
    <w:p w14:paraId="5E0BDBA9" w14:textId="77777777" w:rsidR="00800AD8" w:rsidRDefault="00800AD8" w:rsidP="00B76180">
      <w:pPr>
        <w:pStyle w:val="InterlineTransNoFree"/>
        <w:tabs>
          <w:tab w:val="right" w:pos="8789"/>
        </w:tabs>
      </w:pPr>
      <w:r>
        <w:tab/>
        <w:t>have-horn</w:t>
      </w:r>
      <w:r w:rsidR="00F277EC">
        <w:tab/>
        <w:t>The males had 8-point antlers, and the females had no antlers.</w:t>
      </w:r>
    </w:p>
    <w:p w14:paraId="07F6D424" w14:textId="77777777" w:rsidR="00800AD8" w:rsidRDefault="00DC1AE0" w:rsidP="00F277EC">
      <w:pPr>
        <w:pStyle w:val="InterlineText"/>
        <w:tabs>
          <w:tab w:val="left" w:pos="533"/>
          <w:tab w:val="left" w:pos="1022"/>
          <w:tab w:val="left" w:pos="1691"/>
          <w:tab w:val="left" w:pos="2465"/>
          <w:tab w:val="left" w:pos="2954"/>
          <w:tab w:val="left" w:pos="3593"/>
          <w:tab w:val="left" w:pos="4367"/>
          <w:tab w:val="left" w:pos="5951"/>
          <w:tab w:val="left" w:pos="6215"/>
          <w:tab w:val="left" w:pos="8399"/>
        </w:tabs>
      </w:pPr>
      <w:r w:rsidRPr="003A1D48">
        <w:rPr>
          <w:rStyle w:val="InterlineTextNumChar"/>
        </w:rPr>
        <w:t>010</w:t>
      </w:r>
      <w:r w:rsidR="00800AD8">
        <w:tab/>
        <w:t>sa</w:t>
      </w:r>
      <w:r w:rsidR="00800AD8">
        <w:tab/>
        <w:t>liaw</w:t>
      </w:r>
      <w:r w:rsidR="00800AD8">
        <w:tab/>
        <w:t>anga,</w:t>
      </w:r>
      <w:r w:rsidR="00800AD8">
        <w:tab/>
        <w:t>sa</w:t>
      </w:r>
      <w:r w:rsidR="00800AD8">
        <w:tab/>
        <w:t>vaik</w:t>
      </w:r>
      <w:r w:rsidR="00800AD8">
        <w:tab/>
        <w:t>anga</w:t>
      </w:r>
      <w:r w:rsidR="00800AD8">
        <w:tab/>
        <w:t>djaravats</w:t>
      </w:r>
      <w:r w:rsidR="00800AD8">
        <w:tab/>
        <w:t>a</w:t>
      </w:r>
      <w:r w:rsidR="00F277EC">
        <w:tab/>
        <w:t>penulingelingetj</w:t>
      </w:r>
      <w:r w:rsidR="00F277EC">
        <w:tab/>
        <w:t>tua</w:t>
      </w:r>
    </w:p>
    <w:p w14:paraId="23351237" w14:textId="77777777" w:rsidR="00800AD8" w:rsidRDefault="00800AD8" w:rsidP="00F277EC">
      <w:pPr>
        <w:pStyle w:val="InterlineGlossWithTrans"/>
        <w:tabs>
          <w:tab w:val="left" w:pos="533"/>
          <w:tab w:val="left" w:pos="1022"/>
          <w:tab w:val="left" w:pos="1691"/>
          <w:tab w:val="left" w:pos="2465"/>
          <w:tab w:val="left" w:pos="2954"/>
          <w:tab w:val="left" w:pos="3593"/>
          <w:tab w:val="left" w:pos="4367"/>
          <w:tab w:val="left" w:pos="5951"/>
          <w:tab w:val="left" w:pos="6215"/>
          <w:tab w:val="left" w:pos="8399"/>
        </w:tabs>
      </w:pPr>
      <w:r>
        <w:tab/>
        <w:t>sa</w:t>
      </w:r>
      <w:r>
        <w:tab/>
        <w:t>liaw</w:t>
      </w:r>
      <w:r>
        <w:tab/>
        <w:t>anga</w:t>
      </w:r>
      <w:r>
        <w:tab/>
        <w:t>sa</w:t>
      </w:r>
      <w:r>
        <w:tab/>
        <w:t>vaik</w:t>
      </w:r>
      <w:r>
        <w:tab/>
        <w:t>anga</w:t>
      </w:r>
      <w:r>
        <w:tab/>
        <w:t>ar=djavats</w:t>
      </w:r>
      <w:r>
        <w:tab/>
        <w:t>a</w:t>
      </w:r>
      <w:r w:rsidR="00F277EC">
        <w:tab/>
        <w:t>in=pu-linge-lingetj</w:t>
      </w:r>
      <w:r w:rsidR="00F277EC">
        <w:tab/>
        <w:t>tua</w:t>
      </w:r>
    </w:p>
    <w:p w14:paraId="4608971B" w14:textId="77777777" w:rsidR="00800AD8" w:rsidRDefault="00800AD8" w:rsidP="00F277EC">
      <w:pPr>
        <w:pStyle w:val="InterlineTransNoFree"/>
        <w:tabs>
          <w:tab w:val="left" w:pos="1022"/>
          <w:tab w:val="left" w:pos="1691"/>
          <w:tab w:val="left" w:pos="2465"/>
          <w:tab w:val="left" w:pos="2954"/>
          <w:tab w:val="left" w:pos="3593"/>
          <w:tab w:val="left" w:pos="4367"/>
          <w:tab w:val="left" w:pos="5951"/>
          <w:tab w:val="left" w:pos="6215"/>
          <w:tab w:val="left" w:pos="8399"/>
        </w:tabs>
        <w:rPr>
          <w:smallCaps/>
        </w:rPr>
      </w:pPr>
      <w:r>
        <w:tab/>
        <w:t>and</w:t>
      </w:r>
      <w:r>
        <w:tab/>
        <w:t>many</w:t>
      </w:r>
      <w:r>
        <w:tab/>
        <w:t>indeed</w:t>
      </w:r>
      <w:r>
        <w:tab/>
        <w:t>and</w:t>
      </w:r>
      <w:r>
        <w:tab/>
        <w:t>leave</w:t>
      </w:r>
      <w:r>
        <w:tab/>
        <w:t>indeed</w:t>
      </w:r>
      <w:r>
        <w:tab/>
        <w:t>randomly=walk</w:t>
      </w:r>
      <w:r>
        <w:rPr>
          <w:smallCaps/>
        </w:rPr>
        <w:tab/>
        <w:t>c</w:t>
      </w:r>
      <w:r w:rsidR="00F277EC">
        <w:tab/>
      </w:r>
      <w:r w:rsidR="00F277EC">
        <w:rPr>
          <w:smallCaps/>
        </w:rPr>
        <w:t>perf</w:t>
      </w:r>
      <w:r w:rsidR="00F277EC">
        <w:t>=have-</w:t>
      </w:r>
      <w:r w:rsidR="00F277EC">
        <w:rPr>
          <w:smallCaps/>
        </w:rPr>
        <w:t>red</w:t>
      </w:r>
      <w:r w:rsidR="00F277EC">
        <w:t>-entire</w:t>
      </w:r>
      <w:r w:rsidR="00F277EC">
        <w:tab/>
      </w:r>
      <w:r w:rsidR="00F277EC">
        <w:rPr>
          <w:smallCaps/>
        </w:rPr>
        <w:t>obl</w:t>
      </w:r>
    </w:p>
    <w:p w14:paraId="5299B974" w14:textId="77777777" w:rsidR="00800AD8" w:rsidRDefault="00800AD8" w:rsidP="00F277EC">
      <w:pPr>
        <w:pStyle w:val="InterlineText"/>
        <w:tabs>
          <w:tab w:val="left" w:pos="533"/>
        </w:tabs>
      </w:pPr>
      <w:r>
        <w:tab/>
        <w:t>kadjunangan.</w:t>
      </w:r>
    </w:p>
    <w:p w14:paraId="6E6C7E64" w14:textId="77777777" w:rsidR="00800AD8" w:rsidRDefault="00800AD8" w:rsidP="00F277EC">
      <w:pPr>
        <w:pStyle w:val="InterlineGlossWithTrans"/>
        <w:tabs>
          <w:tab w:val="left" w:pos="533"/>
        </w:tabs>
      </w:pPr>
      <w:r>
        <w:tab/>
        <w:t>ka-djunang-an</w:t>
      </w:r>
    </w:p>
    <w:p w14:paraId="5339A7B5" w14:textId="77777777" w:rsidR="00800AD8" w:rsidRDefault="00800AD8" w:rsidP="00B76180">
      <w:pPr>
        <w:pStyle w:val="InterlineTransNoFree"/>
        <w:tabs>
          <w:tab w:val="right" w:pos="8789"/>
        </w:tabs>
      </w:pPr>
      <w:r>
        <w:tab/>
        <w:t>main-earth-</w:t>
      </w:r>
      <w:r>
        <w:rPr>
          <w:smallCaps/>
        </w:rPr>
        <w:t>nom</w:t>
      </w:r>
      <w:r w:rsidR="00F277EC">
        <w:rPr>
          <w:smallCaps/>
        </w:rPr>
        <w:tab/>
      </w:r>
      <w:r w:rsidR="00F277EC">
        <w:t>Their number increased, and they roamed all over the land.</w:t>
      </w:r>
    </w:p>
    <w:p w14:paraId="65E39B73" w14:textId="77777777" w:rsidR="00800AD8" w:rsidRDefault="00DC1AE0" w:rsidP="00F277EC">
      <w:pPr>
        <w:pStyle w:val="InterlineText"/>
        <w:tabs>
          <w:tab w:val="left" w:pos="533"/>
          <w:tab w:val="left" w:pos="1202"/>
          <w:tab w:val="left" w:pos="2426"/>
          <w:tab w:val="left" w:pos="2930"/>
          <w:tab w:val="left" w:pos="3419"/>
        </w:tabs>
      </w:pPr>
      <w:r w:rsidRPr="003A1D48">
        <w:rPr>
          <w:rStyle w:val="InterlineTextNumChar"/>
        </w:rPr>
        <w:t>011</w:t>
      </w:r>
      <w:r w:rsidR="00800AD8">
        <w:tab/>
        <w:t>manu</w:t>
      </w:r>
      <w:r w:rsidR="00800AD8">
        <w:tab/>
        <w:t>metsevung</w:t>
      </w:r>
      <w:r w:rsidR="00800AD8">
        <w:tab/>
        <w:t>tua</w:t>
      </w:r>
      <w:r w:rsidR="00800AD8">
        <w:tab/>
        <w:t>zua</w:t>
      </w:r>
      <w:r w:rsidR="00800AD8">
        <w:tab/>
        <w:t>takets.</w:t>
      </w:r>
    </w:p>
    <w:p w14:paraId="67CF7CAB" w14:textId="77777777" w:rsidR="00800AD8" w:rsidRDefault="00800AD8" w:rsidP="00F277EC">
      <w:pPr>
        <w:pStyle w:val="InterlineGlossWithTrans"/>
        <w:tabs>
          <w:tab w:val="left" w:pos="533"/>
          <w:tab w:val="left" w:pos="1202"/>
          <w:tab w:val="left" w:pos="2426"/>
          <w:tab w:val="left" w:pos="2930"/>
          <w:tab w:val="left" w:pos="3419"/>
        </w:tabs>
      </w:pPr>
      <w:r>
        <w:tab/>
        <w:t>manu</w:t>
      </w:r>
      <w:r>
        <w:tab/>
        <w:t>me-tsevung</w:t>
      </w:r>
      <w:r>
        <w:tab/>
        <w:t>tua</w:t>
      </w:r>
      <w:r>
        <w:tab/>
        <w:t>zua</w:t>
      </w:r>
      <w:r>
        <w:tab/>
        <w:t>takets</w:t>
      </w:r>
    </w:p>
    <w:p w14:paraId="1DEE898F" w14:textId="77777777" w:rsidR="00800AD8" w:rsidRDefault="00800AD8" w:rsidP="00B76180">
      <w:pPr>
        <w:pStyle w:val="InterlineTransNoFree"/>
        <w:tabs>
          <w:tab w:val="left" w:pos="1202"/>
          <w:tab w:val="left" w:pos="2426"/>
          <w:tab w:val="left" w:pos="2930"/>
          <w:tab w:val="left" w:pos="3419"/>
          <w:tab w:val="right" w:pos="8789"/>
        </w:tabs>
      </w:pPr>
      <w:r>
        <w:tab/>
        <w:t>then</w:t>
      </w:r>
      <w:r>
        <w:tab/>
      </w:r>
      <w:r>
        <w:rPr>
          <w:smallCaps/>
        </w:rPr>
        <w:t>af</w:t>
      </w:r>
      <w:r>
        <w:t>-meet</w:t>
      </w:r>
      <w:r>
        <w:tab/>
      </w:r>
      <w:r>
        <w:rPr>
          <w:smallCaps/>
        </w:rPr>
        <w:t>obl</w:t>
      </w:r>
      <w:r>
        <w:tab/>
        <w:t>that</w:t>
      </w:r>
      <w:r>
        <w:tab/>
        <w:t>muntjac</w:t>
      </w:r>
      <w:r w:rsidR="00F277EC">
        <w:tab/>
        <w:t>A deer met a muntjac.</w:t>
      </w:r>
    </w:p>
    <w:p w14:paraId="631FF9D4" w14:textId="77777777" w:rsidR="00800AD8" w:rsidRDefault="00DC1AE0" w:rsidP="001E7232">
      <w:pPr>
        <w:pStyle w:val="InterlineText"/>
        <w:tabs>
          <w:tab w:val="left" w:pos="533"/>
          <w:tab w:val="left" w:pos="1757"/>
          <w:tab w:val="left" w:pos="2516"/>
          <w:tab w:val="left" w:pos="2780"/>
          <w:tab w:val="left" w:pos="5804"/>
          <w:tab w:val="left" w:pos="6278"/>
          <w:tab w:val="left" w:pos="6962"/>
        </w:tabs>
      </w:pPr>
      <w:r w:rsidRPr="003A1D48">
        <w:rPr>
          <w:rStyle w:val="InterlineTextNumChar"/>
        </w:rPr>
        <w:t>012</w:t>
      </w:r>
      <w:r w:rsidR="00800AD8">
        <w:tab/>
        <w:t>“kasinu</w:t>
      </w:r>
      <w:r w:rsidR="00800AD8">
        <w:tab/>
        <w:t>sun</w:t>
      </w:r>
      <w:r w:rsidR="00800AD8">
        <w:tab/>
        <w:t>a</w:t>
      </w:r>
      <w:r w:rsidR="00800AD8">
        <w:tab/>
        <w:t>djaravaravats?”</w:t>
      </w:r>
      <w:r w:rsidR="00800AD8">
        <w:tab/>
        <w:t>aya</w:t>
      </w:r>
      <w:r w:rsidR="00800AD8">
        <w:tab/>
        <w:t>azua</w:t>
      </w:r>
      <w:r w:rsidR="00800AD8">
        <w:tab/>
        <w:t>takets.</w:t>
      </w:r>
    </w:p>
    <w:p w14:paraId="5CC033C6" w14:textId="77777777" w:rsidR="00800AD8" w:rsidRDefault="00800AD8" w:rsidP="001E7232">
      <w:pPr>
        <w:pStyle w:val="InterlineGlossWithTrans"/>
        <w:tabs>
          <w:tab w:val="left" w:pos="533"/>
          <w:tab w:val="left" w:pos="1757"/>
          <w:tab w:val="left" w:pos="2516"/>
          <w:tab w:val="left" w:pos="2780"/>
          <w:tab w:val="left" w:pos="5804"/>
          <w:tab w:val="left" w:pos="6278"/>
          <w:tab w:val="left" w:pos="6962"/>
        </w:tabs>
      </w:pPr>
      <w:r>
        <w:tab/>
        <w:t>kasi-inu</w:t>
      </w:r>
      <w:r>
        <w:tab/>
        <w:t>sun</w:t>
      </w:r>
      <w:r>
        <w:tab/>
        <w:t>a</w:t>
      </w:r>
      <w:r>
        <w:tab/>
        <w:t>ar=ar=va=djavats</w:t>
      </w:r>
      <w:r>
        <w:tab/>
        <w:t>aya</w:t>
      </w:r>
      <w:r>
        <w:tab/>
        <w:t>a-zua</w:t>
      </w:r>
      <w:r>
        <w:tab/>
        <w:t>takets</w:t>
      </w:r>
    </w:p>
    <w:p w14:paraId="548F1323" w14:textId="77777777" w:rsidR="00800AD8" w:rsidRDefault="00800AD8" w:rsidP="001E7232">
      <w:pPr>
        <w:pStyle w:val="InterlineTrans"/>
        <w:tabs>
          <w:tab w:val="left" w:pos="533"/>
          <w:tab w:val="left" w:pos="1757"/>
          <w:tab w:val="left" w:pos="2516"/>
          <w:tab w:val="left" w:pos="2780"/>
          <w:tab w:val="left" w:pos="5804"/>
          <w:tab w:val="left" w:pos="6278"/>
          <w:tab w:val="left" w:pos="6962"/>
        </w:tabs>
      </w:pPr>
      <w:r>
        <w:tab/>
        <w:t>from-where</w:t>
      </w:r>
      <w:r>
        <w:tab/>
        <w:t>you(</w:t>
      </w:r>
      <w:r>
        <w:rPr>
          <w:smallCaps/>
        </w:rPr>
        <w:t>s</w:t>
      </w:r>
      <w:r>
        <w:t>)</w:t>
      </w:r>
      <w:r>
        <w:rPr>
          <w:smallCaps/>
        </w:rPr>
        <w:tab/>
        <w:t>c</w:t>
      </w:r>
      <w:r>
        <w:rPr>
          <w:smallCaps/>
        </w:rPr>
        <w:tab/>
      </w:r>
      <w:r>
        <w:t>randomly=randomly=</w:t>
      </w:r>
      <w:r>
        <w:rPr>
          <w:smallCaps/>
        </w:rPr>
        <w:t>red</w:t>
      </w:r>
      <w:r>
        <w:t>=walk</w:t>
      </w:r>
      <w:r>
        <w:tab/>
        <w:t>say</w:t>
      </w:r>
      <w:r>
        <w:tab/>
      </w:r>
      <w:r>
        <w:rPr>
          <w:smallCaps/>
        </w:rPr>
        <w:t>c-</w:t>
      </w:r>
      <w:r>
        <w:t>that</w:t>
      </w:r>
      <w:r>
        <w:tab/>
        <w:t>muntjac</w:t>
      </w:r>
    </w:p>
    <w:p w14:paraId="0FDE0840" w14:textId="77777777" w:rsidR="00800AD8" w:rsidRDefault="00800AD8" w:rsidP="001E7232">
      <w:pPr>
        <w:pStyle w:val="InterlineFree"/>
      </w:pPr>
      <w:r>
        <w:t>“Where have you come from roaming about?” said the muntjac.</w:t>
      </w:r>
    </w:p>
    <w:p w14:paraId="53EF2D41" w14:textId="77777777" w:rsidR="00800AD8" w:rsidRDefault="00DC1AE0" w:rsidP="001E7232">
      <w:pPr>
        <w:pStyle w:val="InterlineText"/>
        <w:tabs>
          <w:tab w:val="left" w:pos="533"/>
          <w:tab w:val="left" w:pos="1517"/>
          <w:tab w:val="left" w:pos="2111"/>
          <w:tab w:val="left" w:pos="3065"/>
          <w:tab w:val="left" w:pos="3329"/>
        </w:tabs>
      </w:pPr>
      <w:r w:rsidRPr="003A1D48">
        <w:rPr>
          <w:rStyle w:val="InterlineTextNumChar"/>
        </w:rPr>
        <w:t>013</w:t>
      </w:r>
      <w:r w:rsidR="00800AD8">
        <w:tab/>
        <w:t>“imaza</w:t>
      </w:r>
      <w:r w:rsidR="00800AD8">
        <w:tab/>
        <w:t>ken</w:t>
      </w:r>
      <w:r w:rsidR="00800AD8">
        <w:tab/>
        <w:t>angata</w:t>
      </w:r>
      <w:r w:rsidR="00800AD8">
        <w:tab/>
        <w:t>a</w:t>
      </w:r>
      <w:r w:rsidR="00800AD8">
        <w:tab/>
        <w:t>djaravaravats.”</w:t>
      </w:r>
    </w:p>
    <w:p w14:paraId="19A804B0" w14:textId="77777777" w:rsidR="00800AD8" w:rsidRDefault="00800AD8" w:rsidP="001E7232">
      <w:pPr>
        <w:pStyle w:val="InterlineGlossWithTrans"/>
        <w:tabs>
          <w:tab w:val="left" w:pos="533"/>
          <w:tab w:val="left" w:pos="1517"/>
          <w:tab w:val="left" w:pos="2111"/>
          <w:tab w:val="left" w:pos="3065"/>
          <w:tab w:val="left" w:pos="3329"/>
        </w:tabs>
      </w:pPr>
      <w:r>
        <w:tab/>
        <w:t>i-maza</w:t>
      </w:r>
      <w:r>
        <w:tab/>
        <w:t>aken</w:t>
      </w:r>
      <w:r>
        <w:tab/>
        <w:t>anga-ta</w:t>
      </w:r>
      <w:r>
        <w:tab/>
        <w:t>a</w:t>
      </w:r>
      <w:r>
        <w:tab/>
        <w:t>ar=ar=va=djavats</w:t>
      </w:r>
    </w:p>
    <w:p w14:paraId="5DC880E5" w14:textId="77777777" w:rsidR="00800AD8" w:rsidRDefault="00800AD8" w:rsidP="001E7232">
      <w:pPr>
        <w:pStyle w:val="InterlineTrans"/>
        <w:tabs>
          <w:tab w:val="left" w:pos="533"/>
          <w:tab w:val="left" w:pos="1517"/>
          <w:tab w:val="left" w:pos="2111"/>
          <w:tab w:val="left" w:pos="3065"/>
          <w:tab w:val="left" w:pos="3329"/>
        </w:tabs>
      </w:pPr>
      <w:r>
        <w:tab/>
      </w:r>
      <w:r>
        <w:rPr>
          <w:smallCaps/>
        </w:rPr>
        <w:t>loc</w:t>
      </w:r>
      <w:r>
        <w:t>-here</w:t>
      </w:r>
      <w:r>
        <w:tab/>
      </w:r>
      <w:r w:rsidR="000D5EFB" w:rsidRPr="000D5EFB">
        <w:rPr>
          <w:smallCaps/>
        </w:rPr>
        <w:t>f.I</w:t>
      </w:r>
      <w:r>
        <w:tab/>
        <w:t>indeed-?</w:t>
      </w:r>
      <w:r>
        <w:rPr>
          <w:smallCaps/>
        </w:rPr>
        <w:tab/>
        <w:t>c</w:t>
      </w:r>
      <w:r>
        <w:rPr>
          <w:smallCaps/>
        </w:rPr>
        <w:tab/>
      </w:r>
      <w:r>
        <w:t>randomly=randomly=</w:t>
      </w:r>
      <w:r>
        <w:rPr>
          <w:smallCaps/>
        </w:rPr>
        <w:t>red</w:t>
      </w:r>
      <w:r>
        <w:t>=walk</w:t>
      </w:r>
    </w:p>
    <w:p w14:paraId="7005AA6E" w14:textId="77777777" w:rsidR="00800AD8" w:rsidRDefault="00800AD8">
      <w:pPr>
        <w:pStyle w:val="InterlineFree"/>
      </w:pPr>
      <w:r>
        <w:t>“I roam all round here.”</w:t>
      </w:r>
    </w:p>
    <w:p w14:paraId="2468249D" w14:textId="77777777" w:rsidR="00800AD8" w:rsidRDefault="00DC1AE0" w:rsidP="001E7232">
      <w:pPr>
        <w:pStyle w:val="InterlineText"/>
        <w:tabs>
          <w:tab w:val="left" w:pos="533"/>
          <w:tab w:val="left" w:pos="1127"/>
          <w:tab w:val="left" w:pos="2051"/>
          <w:tab w:val="left" w:pos="2975"/>
          <w:tab w:val="left" w:pos="5444"/>
          <w:tab w:val="left" w:pos="5993"/>
          <w:tab w:val="left" w:pos="7097"/>
          <w:tab w:val="left" w:pos="7601"/>
        </w:tabs>
      </w:pPr>
      <w:r w:rsidRPr="003A1D48">
        <w:rPr>
          <w:rStyle w:val="InterlineTextNumChar"/>
        </w:rPr>
        <w:t>014</w:t>
      </w:r>
      <w:r w:rsidR="00800AD8">
        <w:tab/>
        <w:t>“aku</w:t>
      </w:r>
      <w:r w:rsidR="00800AD8">
        <w:tab/>
        <w:t>izua</w:t>
      </w:r>
      <w:r w:rsidR="00800AD8">
        <w:tab/>
        <w:t>zazua</w:t>
      </w:r>
      <w:r w:rsidR="00800AD8">
        <w:tab/>
        <w:t>namaitazua?</w:t>
      </w:r>
      <w:r w:rsidR="00800AD8">
        <w:tab/>
        <w:t>aku</w:t>
      </w:r>
      <w:r w:rsidR="00800AD8">
        <w:tab/>
        <w:t>putequng</w:t>
      </w:r>
      <w:r w:rsidR="00800AD8">
        <w:tab/>
        <w:t>tua</w:t>
      </w:r>
      <w:r w:rsidR="001E7232">
        <w:tab/>
        <w:t>liaw?</w:t>
      </w:r>
    </w:p>
    <w:p w14:paraId="4A516F2E" w14:textId="77777777" w:rsidR="00800AD8" w:rsidRDefault="00800AD8" w:rsidP="001E7232">
      <w:pPr>
        <w:pStyle w:val="InterlineGlossWithTrans"/>
        <w:tabs>
          <w:tab w:val="left" w:pos="533"/>
          <w:tab w:val="left" w:pos="1127"/>
          <w:tab w:val="left" w:pos="2051"/>
          <w:tab w:val="left" w:pos="2975"/>
          <w:tab w:val="left" w:pos="5444"/>
          <w:tab w:val="left" w:pos="5993"/>
          <w:tab w:val="left" w:pos="7097"/>
          <w:tab w:val="left" w:pos="7601"/>
        </w:tabs>
      </w:pPr>
      <w:r>
        <w:tab/>
        <w:t>aku</w:t>
      </w:r>
      <w:r>
        <w:tab/>
        <w:t>i-zua</w:t>
      </w:r>
      <w:r>
        <w:tab/>
        <w:t>zua-zua</w:t>
      </w:r>
      <w:r>
        <w:tab/>
        <w:t>na-ma-aya-ta-zua</w:t>
      </w:r>
      <w:r>
        <w:tab/>
        <w:t>aku</w:t>
      </w:r>
      <w:r>
        <w:tab/>
        <w:t>pu-tequng</w:t>
      </w:r>
      <w:r>
        <w:tab/>
        <w:t>tua</w:t>
      </w:r>
      <w:r w:rsidR="001E7232">
        <w:tab/>
        <w:t>liaw</w:t>
      </w:r>
    </w:p>
    <w:p w14:paraId="312310E0" w14:textId="77777777" w:rsidR="00800AD8" w:rsidRDefault="00800AD8" w:rsidP="001E7232">
      <w:pPr>
        <w:pStyle w:val="InterlineTransNoFree"/>
        <w:tabs>
          <w:tab w:val="left" w:pos="1127"/>
          <w:tab w:val="left" w:pos="2051"/>
          <w:tab w:val="left" w:pos="2975"/>
          <w:tab w:val="left" w:pos="5444"/>
          <w:tab w:val="left" w:pos="5993"/>
          <w:tab w:val="left" w:pos="7097"/>
          <w:tab w:val="left" w:pos="7601"/>
        </w:tabs>
      </w:pPr>
      <w:r>
        <w:tab/>
        <w:t>why</w:t>
      </w:r>
      <w:r>
        <w:tab/>
      </w:r>
      <w:r>
        <w:rPr>
          <w:smallCaps/>
        </w:rPr>
        <w:t>loc</w:t>
      </w:r>
      <w:r>
        <w:t>-that</w:t>
      </w:r>
      <w:r>
        <w:tab/>
      </w:r>
      <w:r>
        <w:rPr>
          <w:smallCaps/>
        </w:rPr>
        <w:t>red</w:t>
      </w:r>
      <w:r>
        <w:t>-that</w:t>
      </w:r>
      <w:r>
        <w:tab/>
      </w:r>
      <w:r>
        <w:rPr>
          <w:smallCaps/>
        </w:rPr>
        <w:t>past</w:t>
      </w:r>
      <w:r>
        <w:t>-</w:t>
      </w:r>
      <w:r>
        <w:rPr>
          <w:smallCaps/>
        </w:rPr>
        <w:t>stat</w:t>
      </w:r>
      <w:r>
        <w:t>-be.thus-?-that</w:t>
      </w:r>
      <w:r>
        <w:tab/>
        <w:t>why</w:t>
      </w:r>
      <w:r>
        <w:tab/>
        <w:t>have-horn</w:t>
      </w:r>
      <w:r>
        <w:tab/>
      </w:r>
      <w:r>
        <w:rPr>
          <w:smallCaps/>
        </w:rPr>
        <w:t>obl</w:t>
      </w:r>
      <w:r w:rsidR="001E7232">
        <w:tab/>
        <w:t>many</w:t>
      </w:r>
    </w:p>
    <w:p w14:paraId="294B410F" w14:textId="77777777" w:rsidR="00800AD8" w:rsidRDefault="00800AD8" w:rsidP="001E7232">
      <w:pPr>
        <w:pStyle w:val="InterlineText"/>
        <w:tabs>
          <w:tab w:val="left" w:pos="533"/>
          <w:tab w:val="left" w:pos="1082"/>
          <w:tab w:val="left" w:pos="2651"/>
          <w:tab w:val="left" w:pos="3125"/>
          <w:tab w:val="left" w:pos="4049"/>
        </w:tabs>
      </w:pPr>
      <w:r>
        <w:tab/>
        <w:t>aku</w:t>
      </w:r>
      <w:r>
        <w:tab/>
        <w:t>vetsivetsikan?</w:t>
      </w:r>
      <w:r w:rsidR="00D21C3A">
        <w:t>”</w:t>
      </w:r>
      <w:r w:rsidR="00D21C3A">
        <w:tab/>
      </w:r>
      <w:r>
        <w:t>aya</w:t>
      </w:r>
      <w:r>
        <w:tab/>
        <w:t>zazua</w:t>
      </w:r>
      <w:r>
        <w:tab/>
        <w:t>takets.</w:t>
      </w:r>
    </w:p>
    <w:p w14:paraId="470BB491" w14:textId="77777777" w:rsidR="00800AD8" w:rsidRDefault="00800AD8" w:rsidP="001E7232">
      <w:pPr>
        <w:pStyle w:val="InterlineGlossWithTrans"/>
        <w:tabs>
          <w:tab w:val="left" w:pos="533"/>
          <w:tab w:val="left" w:pos="1082"/>
          <w:tab w:val="left" w:pos="2651"/>
          <w:tab w:val="left" w:pos="3125"/>
          <w:tab w:val="left" w:pos="4049"/>
        </w:tabs>
      </w:pPr>
      <w:r>
        <w:tab/>
        <w:t>aku</w:t>
      </w:r>
      <w:r>
        <w:tab/>
        <w:t>vetsi-vetsik-an</w:t>
      </w:r>
      <w:r>
        <w:tab/>
        <w:t>aya</w:t>
      </w:r>
      <w:r>
        <w:tab/>
        <w:t>zua-zua</w:t>
      </w:r>
      <w:r>
        <w:tab/>
        <w:t>takets</w:t>
      </w:r>
    </w:p>
    <w:p w14:paraId="271AE988" w14:textId="77777777" w:rsidR="00800AD8" w:rsidRDefault="00800AD8" w:rsidP="001E7232">
      <w:pPr>
        <w:pStyle w:val="InterlineTrans"/>
        <w:tabs>
          <w:tab w:val="left" w:pos="533"/>
          <w:tab w:val="left" w:pos="1082"/>
          <w:tab w:val="left" w:pos="2651"/>
          <w:tab w:val="left" w:pos="3125"/>
          <w:tab w:val="left" w:pos="4049"/>
        </w:tabs>
      </w:pPr>
      <w:r>
        <w:tab/>
        <w:t>why</w:t>
      </w:r>
      <w:r>
        <w:tab/>
      </w:r>
      <w:r>
        <w:rPr>
          <w:smallCaps/>
        </w:rPr>
        <w:t>red</w:t>
      </w:r>
      <w:r>
        <w:t>-mark-</w:t>
      </w:r>
      <w:r>
        <w:rPr>
          <w:smallCaps/>
        </w:rPr>
        <w:t>nom</w:t>
      </w:r>
      <w:r>
        <w:tab/>
        <w:t>say</w:t>
      </w:r>
      <w:r>
        <w:tab/>
      </w:r>
      <w:r>
        <w:rPr>
          <w:smallCaps/>
        </w:rPr>
        <w:t>red</w:t>
      </w:r>
      <w:r>
        <w:t>-that</w:t>
      </w:r>
      <w:r>
        <w:tab/>
        <w:t>muntjac</w:t>
      </w:r>
    </w:p>
    <w:p w14:paraId="4E7DCB7D" w14:textId="77777777" w:rsidR="00800AD8" w:rsidRDefault="00800AD8">
      <w:pPr>
        <w:pStyle w:val="InterlineFree"/>
      </w:pPr>
      <w:r>
        <w:t>“Why is he like that, with lots of horns and spots?” said the muntjac.</w:t>
      </w:r>
    </w:p>
    <w:p w14:paraId="4AF46662" w14:textId="77777777" w:rsidR="00800AD8" w:rsidRDefault="00DC1AE0" w:rsidP="001E7232">
      <w:pPr>
        <w:pStyle w:val="InterlineText"/>
        <w:tabs>
          <w:tab w:val="left" w:pos="533"/>
          <w:tab w:val="left" w:pos="1172"/>
          <w:tab w:val="left" w:pos="1436"/>
          <w:tab w:val="left" w:pos="2180"/>
          <w:tab w:val="left" w:pos="2789"/>
        </w:tabs>
      </w:pPr>
      <w:r w:rsidRPr="003A1D48">
        <w:rPr>
          <w:rStyle w:val="InterlineTextNumChar"/>
        </w:rPr>
        <w:t>015</w:t>
      </w:r>
      <w:r w:rsidR="00800AD8">
        <w:tab/>
        <w:t>vaik</w:t>
      </w:r>
      <w:r w:rsidR="00800AD8">
        <w:tab/>
        <w:t>a</w:t>
      </w:r>
      <w:r w:rsidR="00800AD8">
        <w:tab/>
        <w:t>sema</w:t>
      </w:r>
      <w:r w:rsidR="00800AD8">
        <w:tab/>
        <w:t>tju</w:t>
      </w:r>
      <w:r w:rsidR="00800AD8">
        <w:tab/>
        <w:t>Kavulungan.</w:t>
      </w:r>
    </w:p>
    <w:p w14:paraId="1D088DA1" w14:textId="77777777" w:rsidR="00800AD8" w:rsidRDefault="00800AD8" w:rsidP="001E7232">
      <w:pPr>
        <w:pStyle w:val="InterlineGlossWithTrans"/>
        <w:tabs>
          <w:tab w:val="left" w:pos="533"/>
          <w:tab w:val="left" w:pos="1172"/>
          <w:tab w:val="left" w:pos="1436"/>
          <w:tab w:val="left" w:pos="2180"/>
          <w:tab w:val="left" w:pos="2789"/>
        </w:tabs>
      </w:pPr>
      <w:r>
        <w:tab/>
        <w:t>vaik</w:t>
      </w:r>
      <w:r>
        <w:tab/>
        <w:t>a</w:t>
      </w:r>
      <w:r>
        <w:tab/>
        <w:t>em=sa</w:t>
      </w:r>
      <w:r>
        <w:tab/>
        <w:t>tju</w:t>
      </w:r>
      <w:r>
        <w:tab/>
        <w:t>Kavulungan</w:t>
      </w:r>
    </w:p>
    <w:p w14:paraId="6C2E0CA9" w14:textId="77777777" w:rsidR="00800AD8" w:rsidRDefault="00800AD8" w:rsidP="00B76180">
      <w:pPr>
        <w:pStyle w:val="InterlineTransNoFree"/>
        <w:tabs>
          <w:tab w:val="left" w:pos="1172"/>
          <w:tab w:val="left" w:pos="1436"/>
          <w:tab w:val="left" w:pos="2180"/>
          <w:tab w:val="left" w:pos="2789"/>
          <w:tab w:val="right" w:pos="8789"/>
        </w:tabs>
      </w:pPr>
      <w:r>
        <w:tab/>
        <w:t>leave</w:t>
      </w:r>
      <w:r>
        <w:rPr>
          <w:smallCaps/>
        </w:rPr>
        <w:tab/>
        <w:t>c</w:t>
      </w:r>
      <w:r>
        <w:rPr>
          <w:smallCaps/>
        </w:rPr>
        <w:tab/>
        <w:t>af</w:t>
      </w:r>
      <w:r>
        <w:t>=go</w:t>
      </w:r>
      <w:r>
        <w:tab/>
        <w:t>there</w:t>
      </w:r>
      <w:r>
        <w:tab/>
        <w:t>(place)</w:t>
      </w:r>
      <w:r w:rsidR="001E7232">
        <w:tab/>
        <w:t>And it went to Kavulungan mountain.</w:t>
      </w:r>
    </w:p>
    <w:p w14:paraId="3DA8B1EC" w14:textId="77777777" w:rsidR="00800AD8" w:rsidRDefault="00DC1AE0" w:rsidP="001E7232">
      <w:pPr>
        <w:pStyle w:val="InterlineText"/>
        <w:tabs>
          <w:tab w:val="left" w:pos="533"/>
          <w:tab w:val="left" w:pos="1517"/>
          <w:tab w:val="left" w:pos="2441"/>
          <w:tab w:val="left" w:pos="3365"/>
          <w:tab w:val="left" w:pos="4079"/>
          <w:tab w:val="left" w:pos="4343"/>
          <w:tab w:val="left" w:pos="5927"/>
          <w:tab w:val="left" w:pos="6851"/>
          <w:tab w:val="left" w:pos="7355"/>
        </w:tabs>
      </w:pPr>
      <w:r w:rsidRPr="003A1D48">
        <w:rPr>
          <w:rStyle w:val="InterlineTextNumChar"/>
        </w:rPr>
        <w:t>016</w:t>
      </w:r>
      <w:r w:rsidR="00800AD8">
        <w:tab/>
        <w:t>saka</w:t>
      </w:r>
      <w:r w:rsidR="00800AD8">
        <w:tab/>
        <w:t>izua</w:t>
      </w:r>
      <w:r w:rsidR="00800AD8">
        <w:tab/>
        <w:t>zazua</w:t>
      </w:r>
      <w:r w:rsidR="00800AD8">
        <w:tab/>
        <w:t>venan</w:t>
      </w:r>
      <w:r w:rsidR="00800AD8">
        <w:tab/>
        <w:t>a</w:t>
      </w:r>
      <w:r w:rsidR="00800AD8">
        <w:tab/>
        <w:t>nakemizing</w:t>
      </w:r>
      <w:r w:rsidR="00800AD8">
        <w:tab/>
        <w:t>izua</w:t>
      </w:r>
      <w:r w:rsidR="00800AD8">
        <w:tab/>
        <w:t>i</w:t>
      </w:r>
      <w:r w:rsidR="001E7232">
        <w:tab/>
        <w:t>tju</w:t>
      </w:r>
    </w:p>
    <w:p w14:paraId="0BBE6E66" w14:textId="77777777" w:rsidR="00800AD8" w:rsidRDefault="00800AD8" w:rsidP="001E7232">
      <w:pPr>
        <w:pStyle w:val="InterlineGlossWithTrans"/>
        <w:tabs>
          <w:tab w:val="left" w:pos="533"/>
          <w:tab w:val="left" w:pos="1517"/>
          <w:tab w:val="left" w:pos="2441"/>
          <w:tab w:val="left" w:pos="3365"/>
          <w:tab w:val="left" w:pos="4079"/>
          <w:tab w:val="left" w:pos="4343"/>
          <w:tab w:val="left" w:pos="5927"/>
          <w:tab w:val="left" w:pos="6851"/>
          <w:tab w:val="left" w:pos="7355"/>
        </w:tabs>
      </w:pPr>
      <w:r>
        <w:tab/>
        <w:t>sa-ka</w:t>
      </w:r>
      <w:r>
        <w:tab/>
        <w:t>i-zua</w:t>
      </w:r>
      <w:r>
        <w:tab/>
        <w:t>zua-zua</w:t>
      </w:r>
      <w:r>
        <w:tab/>
        <w:t>venan</w:t>
      </w:r>
      <w:r>
        <w:tab/>
        <w:t>a</w:t>
      </w:r>
      <w:r>
        <w:tab/>
        <w:t>na-em=kizing</w:t>
      </w:r>
      <w:r>
        <w:tab/>
        <w:t>i-zua</w:t>
      </w:r>
      <w:r>
        <w:tab/>
        <w:t>i</w:t>
      </w:r>
      <w:r w:rsidR="001E7232">
        <w:tab/>
        <w:t>tju</w:t>
      </w:r>
    </w:p>
    <w:p w14:paraId="239DF35B" w14:textId="77777777" w:rsidR="00800AD8" w:rsidRDefault="00800AD8" w:rsidP="001E7232">
      <w:pPr>
        <w:pStyle w:val="InterlineTransNoFree"/>
        <w:tabs>
          <w:tab w:val="left" w:pos="1517"/>
          <w:tab w:val="left" w:pos="2441"/>
          <w:tab w:val="left" w:pos="3365"/>
          <w:tab w:val="left" w:pos="4079"/>
          <w:tab w:val="left" w:pos="4343"/>
          <w:tab w:val="left" w:pos="5927"/>
          <w:tab w:val="left" w:pos="6851"/>
          <w:tab w:val="left" w:pos="7355"/>
        </w:tabs>
      </w:pPr>
      <w:r>
        <w:tab/>
        <w:t>and-after</w:t>
      </w:r>
      <w:r>
        <w:tab/>
      </w:r>
      <w:r>
        <w:rPr>
          <w:smallCaps/>
        </w:rPr>
        <w:t>loc</w:t>
      </w:r>
      <w:r>
        <w:t>-that</w:t>
      </w:r>
      <w:r>
        <w:tab/>
      </w:r>
      <w:r>
        <w:rPr>
          <w:smallCaps/>
        </w:rPr>
        <w:t>red</w:t>
      </w:r>
      <w:r>
        <w:t>-that</w:t>
      </w:r>
      <w:r>
        <w:tab/>
        <w:t>deer</w:t>
      </w:r>
      <w:r>
        <w:rPr>
          <w:smallCaps/>
        </w:rPr>
        <w:tab/>
        <w:t>c</w:t>
      </w:r>
      <w:r>
        <w:rPr>
          <w:smallCaps/>
        </w:rPr>
        <w:tab/>
        <w:t>past</w:t>
      </w:r>
      <w:r>
        <w:t>-</w:t>
      </w:r>
      <w:r>
        <w:rPr>
          <w:smallCaps/>
        </w:rPr>
        <w:t>af</w:t>
      </w:r>
      <w:r>
        <w:t>=spoon</w:t>
      </w:r>
      <w:r>
        <w:tab/>
      </w:r>
      <w:r>
        <w:rPr>
          <w:smallCaps/>
        </w:rPr>
        <w:t>loc</w:t>
      </w:r>
      <w:r>
        <w:t>-that</w:t>
      </w:r>
      <w:r>
        <w:tab/>
      </w:r>
      <w:r>
        <w:rPr>
          <w:smallCaps/>
        </w:rPr>
        <w:t>loc</w:t>
      </w:r>
      <w:r w:rsidR="001E7232">
        <w:tab/>
        <w:t>there</w:t>
      </w:r>
    </w:p>
    <w:p w14:paraId="7D8DBBA7" w14:textId="77777777" w:rsidR="00800AD8" w:rsidRDefault="00800AD8" w:rsidP="001E7232">
      <w:pPr>
        <w:pStyle w:val="InterlineText"/>
        <w:tabs>
          <w:tab w:val="left" w:pos="533"/>
        </w:tabs>
      </w:pPr>
      <w:r>
        <w:tab/>
        <w:t>Kavulungan.</w:t>
      </w:r>
    </w:p>
    <w:p w14:paraId="4164EE74" w14:textId="77777777" w:rsidR="00800AD8" w:rsidRDefault="00800AD8" w:rsidP="001E7232">
      <w:pPr>
        <w:pStyle w:val="InterlineGlossWithTrans"/>
        <w:tabs>
          <w:tab w:val="left" w:pos="533"/>
        </w:tabs>
      </w:pPr>
      <w:r>
        <w:tab/>
        <w:t>Kavulungan</w:t>
      </w:r>
    </w:p>
    <w:p w14:paraId="581CAA7C" w14:textId="77777777" w:rsidR="00800AD8" w:rsidRDefault="00800AD8" w:rsidP="00B76180">
      <w:pPr>
        <w:pStyle w:val="InterlineTrans"/>
        <w:tabs>
          <w:tab w:val="left" w:pos="533"/>
          <w:tab w:val="right" w:pos="8789"/>
        </w:tabs>
      </w:pPr>
      <w:r>
        <w:tab/>
        <w:t>(place)</w:t>
      </w:r>
      <w:r w:rsidR="001E7232">
        <w:tab/>
        <w:t>On Kavulungan there was the ancestor (? OA) of the deer.</w:t>
      </w:r>
    </w:p>
    <w:p w14:paraId="5EC548C9" w14:textId="77777777" w:rsidR="00800AD8" w:rsidRDefault="00A8416B" w:rsidP="001E7232">
      <w:pPr>
        <w:pStyle w:val="CommentLastWithHalfSpace"/>
      </w:pPr>
      <w:r>
        <w:t>[</w:t>
      </w:r>
      <w:r w:rsidR="00800AD8" w:rsidRPr="00F315C3">
        <w:rPr>
          <w:rStyle w:val="VernacularText"/>
        </w:rPr>
        <w:t>nakemizing</w:t>
      </w:r>
      <w:r w:rsidR="00800AD8">
        <w:t xml:space="preserve">: </w:t>
      </w:r>
      <w:r w:rsidR="00F315C3">
        <w:t xml:space="preserve">‘ancestor’ in </w:t>
      </w:r>
      <w:r w:rsidR="00800AD8">
        <w:t xml:space="preserve">OA but F </w:t>
      </w:r>
      <w:r w:rsidR="00F315C3">
        <w:t xml:space="preserve">only </w:t>
      </w:r>
      <w:r w:rsidR="00800AD8">
        <w:t xml:space="preserve">has </w:t>
      </w:r>
      <w:r w:rsidR="00800AD8" w:rsidRPr="00F315C3">
        <w:rPr>
          <w:rStyle w:val="VernacularText"/>
        </w:rPr>
        <w:t>qizing</w:t>
      </w:r>
      <w:r w:rsidR="00800AD8">
        <w:t xml:space="preserve"> ‘usurp’</w:t>
      </w:r>
      <w:r w:rsidR="00F315C3">
        <w:t>,</w:t>
      </w:r>
      <w:r w:rsidR="00800AD8">
        <w:t xml:space="preserve"> </w:t>
      </w:r>
      <w:r w:rsidR="00F315C3">
        <w:t>s</w:t>
      </w:r>
      <w:r w:rsidR="00800AD8">
        <w:t>o</w:t>
      </w:r>
      <w:r w:rsidR="001E7232">
        <w:t xml:space="preserve"> </w:t>
      </w:r>
      <w:r w:rsidR="00F315C3">
        <w:t xml:space="preserve">= </w:t>
      </w:r>
      <w:r w:rsidR="00800AD8" w:rsidRPr="00F315C3">
        <w:rPr>
          <w:rStyle w:val="VernacularText"/>
        </w:rPr>
        <w:t>naqemizing</w:t>
      </w:r>
      <w:r w:rsidR="00800AD8">
        <w:t xml:space="preserve"> ‘predator’</w:t>
      </w:r>
      <w:r w:rsidR="00F315C3">
        <w:t>?]</w:t>
      </w:r>
    </w:p>
    <w:p w14:paraId="51863CE2" w14:textId="77777777" w:rsidR="00800AD8" w:rsidRDefault="00DC1AE0" w:rsidP="00F315C3">
      <w:pPr>
        <w:pStyle w:val="InterlineText"/>
        <w:tabs>
          <w:tab w:val="left" w:pos="533"/>
          <w:tab w:val="left" w:pos="1517"/>
          <w:tab w:val="left" w:pos="2441"/>
          <w:tab w:val="left" w:pos="3365"/>
          <w:tab w:val="left" w:pos="3749"/>
          <w:tab w:val="left" w:pos="5648"/>
          <w:tab w:val="left" w:pos="6797"/>
          <w:tab w:val="left" w:pos="7301"/>
          <w:tab w:val="left" w:pos="8330"/>
        </w:tabs>
      </w:pPr>
      <w:r w:rsidRPr="003A1D48">
        <w:rPr>
          <w:rStyle w:val="InterlineTextNumChar"/>
        </w:rPr>
        <w:t>017</w:t>
      </w:r>
      <w:r w:rsidR="00800AD8">
        <w:tab/>
        <w:t>saka</w:t>
      </w:r>
      <w:r w:rsidR="00800AD8">
        <w:tab/>
        <w:t>“izua</w:t>
      </w:r>
      <w:r w:rsidR="00800AD8">
        <w:tab/>
        <w:t>zazua</w:t>
      </w:r>
      <w:r w:rsidR="00800AD8">
        <w:tab/>
        <w:t>ku</w:t>
      </w:r>
      <w:r w:rsidR="00F315C3">
        <w:tab/>
        <w:t>sinitsevungan,</w:t>
      </w:r>
      <w:r w:rsidR="00F315C3">
        <w:tab/>
        <w:t>saîinga</w:t>
      </w:r>
      <w:r w:rsidR="00F315C3">
        <w:tab/>
        <w:t>tua</w:t>
      </w:r>
      <w:r w:rsidR="00F315C3">
        <w:tab/>
        <w:t>tjalupung</w:t>
      </w:r>
      <w:r w:rsidR="00F315C3">
        <w:tab/>
        <w:t>nua</w:t>
      </w:r>
    </w:p>
    <w:p w14:paraId="25DA793A" w14:textId="77777777" w:rsidR="00800AD8" w:rsidRDefault="00800AD8" w:rsidP="00F315C3">
      <w:pPr>
        <w:pStyle w:val="InterlineGlossWithTrans"/>
        <w:tabs>
          <w:tab w:val="left" w:pos="533"/>
          <w:tab w:val="left" w:pos="1517"/>
          <w:tab w:val="left" w:pos="2441"/>
          <w:tab w:val="left" w:pos="3365"/>
          <w:tab w:val="left" w:pos="3749"/>
          <w:tab w:val="left" w:pos="5648"/>
          <w:tab w:val="left" w:pos="6797"/>
          <w:tab w:val="left" w:pos="7301"/>
          <w:tab w:val="left" w:pos="8330"/>
        </w:tabs>
      </w:pPr>
      <w:r>
        <w:tab/>
        <w:t>sa-ka</w:t>
      </w:r>
      <w:r>
        <w:tab/>
        <w:t>i-zua</w:t>
      </w:r>
      <w:r>
        <w:tab/>
        <w:t>zua-zua</w:t>
      </w:r>
      <w:r>
        <w:tab/>
        <w:t>ku</w:t>
      </w:r>
      <w:r w:rsidR="00F315C3">
        <w:tab/>
        <w:t>in=si-tsevung-an</w:t>
      </w:r>
      <w:r w:rsidR="00F315C3">
        <w:tab/>
        <w:t>sa-îinga</w:t>
      </w:r>
      <w:r w:rsidR="00F315C3">
        <w:tab/>
        <w:t>tua</w:t>
      </w:r>
      <w:r w:rsidR="00F315C3">
        <w:tab/>
        <w:t>tjalupung</w:t>
      </w:r>
      <w:r w:rsidR="00F315C3">
        <w:tab/>
        <w:t>nua</w:t>
      </w:r>
    </w:p>
    <w:p w14:paraId="496978B7" w14:textId="77777777" w:rsidR="00800AD8" w:rsidRDefault="00800AD8" w:rsidP="00F315C3">
      <w:pPr>
        <w:pStyle w:val="InterlineTransNoFree"/>
        <w:tabs>
          <w:tab w:val="left" w:pos="1517"/>
          <w:tab w:val="left" w:pos="2441"/>
          <w:tab w:val="left" w:pos="3365"/>
          <w:tab w:val="left" w:pos="3749"/>
          <w:tab w:val="left" w:pos="5648"/>
          <w:tab w:val="left" w:pos="6797"/>
          <w:tab w:val="left" w:pos="7301"/>
          <w:tab w:val="left" w:pos="8330"/>
        </w:tabs>
      </w:pPr>
      <w:r>
        <w:tab/>
        <w:t>and-after</w:t>
      </w:r>
      <w:r>
        <w:tab/>
      </w:r>
      <w:r>
        <w:rPr>
          <w:smallCaps/>
        </w:rPr>
        <w:t>loc</w:t>
      </w:r>
      <w:r>
        <w:t>-that</w:t>
      </w:r>
      <w:r>
        <w:tab/>
      </w:r>
      <w:r>
        <w:rPr>
          <w:smallCaps/>
        </w:rPr>
        <w:t>red</w:t>
      </w:r>
      <w:r>
        <w:t>-that</w:t>
      </w:r>
      <w:r>
        <w:tab/>
        <w:t>I</w:t>
      </w:r>
      <w:r w:rsidR="00F315C3">
        <w:tab/>
      </w:r>
      <w:r w:rsidR="00F315C3">
        <w:rPr>
          <w:smallCaps/>
        </w:rPr>
        <w:t>perf</w:t>
      </w:r>
      <w:r w:rsidR="00F315C3">
        <w:t>=</w:t>
      </w:r>
      <w:r w:rsidR="00F315C3">
        <w:rPr>
          <w:smallCaps/>
        </w:rPr>
        <w:t>if</w:t>
      </w:r>
      <w:r w:rsidR="00F315C3">
        <w:t>-meet-</w:t>
      </w:r>
      <w:r w:rsidR="00F315C3">
        <w:rPr>
          <w:smallCaps/>
        </w:rPr>
        <w:t>nom</w:t>
      </w:r>
      <w:r w:rsidR="00F315C3">
        <w:tab/>
      </w:r>
      <w:r w:rsidR="00F315C3">
        <w:rPr>
          <w:smallCaps/>
        </w:rPr>
        <w:t>qal</w:t>
      </w:r>
      <w:r w:rsidR="00F315C3">
        <w:t>-desire</w:t>
      </w:r>
      <w:r w:rsidR="00F315C3">
        <w:tab/>
      </w:r>
      <w:r w:rsidR="00F315C3">
        <w:rPr>
          <w:smallCaps/>
        </w:rPr>
        <w:t>obl</w:t>
      </w:r>
      <w:r w:rsidR="00F315C3">
        <w:tab/>
        <w:t>hat</w:t>
      </w:r>
      <w:r w:rsidR="00F315C3">
        <w:tab/>
        <w:t>of</w:t>
      </w:r>
    </w:p>
    <w:p w14:paraId="6E48EBBB" w14:textId="77777777" w:rsidR="00800AD8" w:rsidRDefault="00800AD8" w:rsidP="00F315C3">
      <w:pPr>
        <w:pStyle w:val="InterlineText"/>
        <w:tabs>
          <w:tab w:val="left" w:pos="533"/>
          <w:tab w:val="left" w:pos="1247"/>
          <w:tab w:val="left" w:pos="1931"/>
        </w:tabs>
      </w:pPr>
      <w:r>
        <w:lastRenderedPageBreak/>
        <w:tab/>
        <w:t>venan</w:t>
      </w:r>
      <w:r>
        <w:tab/>
        <w:t>azua</w:t>
      </w:r>
      <w:r>
        <w:tab/>
        <w:t>mareunem.</w:t>
      </w:r>
    </w:p>
    <w:p w14:paraId="7E884A4F" w14:textId="77777777" w:rsidR="00800AD8" w:rsidRDefault="00800AD8" w:rsidP="00F315C3">
      <w:pPr>
        <w:pStyle w:val="InterlineGlossWithTrans"/>
        <w:tabs>
          <w:tab w:val="left" w:pos="533"/>
          <w:tab w:val="left" w:pos="1247"/>
          <w:tab w:val="left" w:pos="1931"/>
        </w:tabs>
      </w:pPr>
      <w:r>
        <w:tab/>
        <w:t>venan</w:t>
      </w:r>
      <w:r>
        <w:tab/>
        <w:t>a-zua</w:t>
      </w:r>
      <w:r>
        <w:tab/>
        <w:t>mare-unem</w:t>
      </w:r>
    </w:p>
    <w:p w14:paraId="4D97AFC3" w14:textId="77777777" w:rsidR="00800AD8" w:rsidRDefault="00800AD8" w:rsidP="00B76180">
      <w:pPr>
        <w:pStyle w:val="InterlineTrans"/>
        <w:tabs>
          <w:tab w:val="left" w:pos="533"/>
          <w:tab w:val="left" w:pos="1247"/>
          <w:tab w:val="left" w:pos="1931"/>
          <w:tab w:val="right" w:pos="8789"/>
        </w:tabs>
      </w:pPr>
      <w:r>
        <w:tab/>
        <w:t>deer</w:t>
      </w:r>
      <w:r>
        <w:tab/>
      </w:r>
      <w:r>
        <w:rPr>
          <w:smallCaps/>
        </w:rPr>
        <w:t>c-</w:t>
      </w:r>
      <w:r>
        <w:t>that</w:t>
      </w:r>
      <w:r>
        <w:tab/>
        <w:t>pair-six</w:t>
      </w:r>
      <w:r w:rsidR="00F315C3">
        <w:tab/>
        <w:t>“I’ve met someone who wants a 6-pointer deer’s hat.</w:t>
      </w:r>
    </w:p>
    <w:p w14:paraId="4F3E9771" w14:textId="77777777" w:rsidR="00800AD8" w:rsidRDefault="00A8416B" w:rsidP="00F315C3">
      <w:pPr>
        <w:pStyle w:val="CommentLastWithHalfSpace"/>
      </w:pPr>
      <w:r>
        <w:t>[</w:t>
      </w:r>
      <w:r w:rsidR="00800AD8" w:rsidRPr="00F315C3">
        <w:rPr>
          <w:rStyle w:val="VernacularText"/>
        </w:rPr>
        <w:t>mareunem</w:t>
      </w:r>
      <w:r w:rsidR="00800AD8">
        <w:t xml:space="preserve">: </w:t>
      </w:r>
      <w:r w:rsidR="0054532B">
        <w:t xml:space="preserve">glossed as </w:t>
      </w:r>
      <w:r w:rsidR="00F315C3">
        <w:t xml:space="preserve">‘water-deer’ in </w:t>
      </w:r>
      <w:r w:rsidR="00800AD8">
        <w:t>OA</w:t>
      </w:r>
      <w:r w:rsidR="00F315C3">
        <w:t>.]</w:t>
      </w:r>
    </w:p>
    <w:p w14:paraId="2F44AE75" w14:textId="77777777" w:rsidR="00800AD8" w:rsidRDefault="00DC1AE0" w:rsidP="00F315C3">
      <w:pPr>
        <w:pStyle w:val="InterlineText"/>
        <w:tabs>
          <w:tab w:val="left" w:pos="533"/>
          <w:tab w:val="left" w:pos="1172"/>
          <w:tab w:val="left" w:pos="1766"/>
          <w:tab w:val="left" w:pos="2030"/>
          <w:tab w:val="left" w:pos="3464"/>
          <w:tab w:val="left" w:pos="3938"/>
          <w:tab w:val="left" w:pos="4622"/>
        </w:tabs>
      </w:pPr>
      <w:r w:rsidRPr="003A1D48">
        <w:rPr>
          <w:rStyle w:val="InterlineTextNumChar"/>
        </w:rPr>
        <w:t>018</w:t>
      </w:r>
      <w:r w:rsidR="00800AD8">
        <w:tab/>
        <w:t>vaik</w:t>
      </w:r>
      <w:r w:rsidR="00800AD8">
        <w:tab/>
        <w:t>aken</w:t>
      </w:r>
      <w:r w:rsidR="00800AD8">
        <w:tab/>
        <w:t>a</w:t>
      </w:r>
      <w:r w:rsidR="00800AD8">
        <w:tab/>
        <w:t>tjeqaîa,”</w:t>
      </w:r>
      <w:r w:rsidR="00800AD8">
        <w:tab/>
        <w:t>aya</w:t>
      </w:r>
      <w:r w:rsidR="00800AD8">
        <w:tab/>
        <w:t>azua</w:t>
      </w:r>
      <w:r w:rsidR="00800AD8">
        <w:tab/>
        <w:t>takets.</w:t>
      </w:r>
    </w:p>
    <w:p w14:paraId="78E58143" w14:textId="77777777" w:rsidR="00800AD8" w:rsidRDefault="00800AD8" w:rsidP="00F315C3">
      <w:pPr>
        <w:pStyle w:val="InterlineGlossWithTrans"/>
        <w:tabs>
          <w:tab w:val="left" w:pos="533"/>
          <w:tab w:val="left" w:pos="1172"/>
          <w:tab w:val="left" w:pos="1766"/>
          <w:tab w:val="left" w:pos="2030"/>
          <w:tab w:val="left" w:pos="3464"/>
          <w:tab w:val="left" w:pos="3938"/>
          <w:tab w:val="left" w:pos="4622"/>
        </w:tabs>
      </w:pPr>
      <w:r>
        <w:tab/>
        <w:t>vaik</w:t>
      </w:r>
      <w:r>
        <w:tab/>
        <w:t>aken</w:t>
      </w:r>
      <w:r>
        <w:tab/>
        <w:t>a</w:t>
      </w:r>
      <w:r>
        <w:tab/>
        <w:t>tje-qaîa</w:t>
      </w:r>
      <w:r>
        <w:tab/>
        <w:t>aya</w:t>
      </w:r>
      <w:r>
        <w:tab/>
        <w:t>a-zua</w:t>
      </w:r>
      <w:r>
        <w:tab/>
        <w:t>takets</w:t>
      </w:r>
    </w:p>
    <w:p w14:paraId="179CE17A" w14:textId="77777777" w:rsidR="00800AD8" w:rsidRDefault="00800AD8" w:rsidP="00F315C3">
      <w:pPr>
        <w:pStyle w:val="InterlineTrans"/>
        <w:tabs>
          <w:tab w:val="left" w:pos="533"/>
          <w:tab w:val="left" w:pos="1172"/>
          <w:tab w:val="left" w:pos="1766"/>
          <w:tab w:val="left" w:pos="2030"/>
          <w:tab w:val="left" w:pos="3464"/>
          <w:tab w:val="left" w:pos="3938"/>
          <w:tab w:val="left" w:pos="4622"/>
        </w:tabs>
      </w:pPr>
      <w:r>
        <w:tab/>
        <w:t>leave</w:t>
      </w:r>
      <w:r>
        <w:tab/>
      </w:r>
      <w:r w:rsidR="000D5EFB" w:rsidRPr="000D5EFB">
        <w:rPr>
          <w:smallCaps/>
        </w:rPr>
        <w:t>f.I</w:t>
      </w:r>
      <w:r>
        <w:rPr>
          <w:smallCaps/>
        </w:rPr>
        <w:tab/>
        <w:t>c</w:t>
      </w:r>
      <w:r>
        <w:rPr>
          <w:smallCaps/>
        </w:rPr>
        <w:tab/>
      </w:r>
      <w:r>
        <w:t>do.at-outsider</w:t>
      </w:r>
      <w:r>
        <w:tab/>
        <w:t>say</w:t>
      </w:r>
      <w:r>
        <w:tab/>
      </w:r>
      <w:r>
        <w:rPr>
          <w:smallCaps/>
        </w:rPr>
        <w:t>c-</w:t>
      </w:r>
      <w:r>
        <w:t>that</w:t>
      </w:r>
      <w:r>
        <w:tab/>
        <w:t>muntjac</w:t>
      </w:r>
    </w:p>
    <w:p w14:paraId="7882BBCA" w14:textId="77777777" w:rsidR="00800AD8" w:rsidRDefault="00800AD8">
      <w:pPr>
        <w:pStyle w:val="InterlineFree"/>
      </w:pPr>
      <w:r>
        <w:t>I’m off on a journey,” said the muntjac.</w:t>
      </w:r>
    </w:p>
    <w:p w14:paraId="4A6B369C" w14:textId="77777777" w:rsidR="00800AD8" w:rsidRDefault="00DC1AE0" w:rsidP="00F315C3">
      <w:pPr>
        <w:pStyle w:val="InterlineText"/>
        <w:tabs>
          <w:tab w:val="left" w:pos="533"/>
          <w:tab w:val="left" w:pos="1022"/>
          <w:tab w:val="left" w:pos="2351"/>
          <w:tab w:val="left" w:pos="2615"/>
          <w:tab w:val="left" w:pos="3644"/>
          <w:tab w:val="left" w:pos="4133"/>
          <w:tab w:val="left" w:pos="5342"/>
          <w:tab w:val="left" w:pos="5831"/>
          <w:tab w:val="left" w:pos="6470"/>
          <w:tab w:val="left" w:pos="7154"/>
          <w:tab w:val="left" w:pos="7418"/>
          <w:tab w:val="left" w:pos="8852"/>
        </w:tabs>
      </w:pPr>
      <w:r w:rsidRPr="003A1D48">
        <w:rPr>
          <w:rStyle w:val="InterlineTextNumChar"/>
        </w:rPr>
        <w:t>019</w:t>
      </w:r>
      <w:r w:rsidR="00800AD8">
        <w:tab/>
        <w:t>sa</w:t>
      </w:r>
      <w:r w:rsidR="00800AD8">
        <w:tab/>
        <w:t>tjalupungan</w:t>
      </w:r>
      <w:r w:rsidR="00800AD8">
        <w:tab/>
        <w:t>a</w:t>
      </w:r>
      <w:r w:rsidR="00800AD8">
        <w:tab/>
        <w:t>tjalupung</w:t>
      </w:r>
      <w:r w:rsidR="00800AD8">
        <w:tab/>
        <w:t>nua</w:t>
      </w:r>
      <w:r w:rsidR="00800AD8">
        <w:tab/>
        <w:t>mareunem,</w:t>
      </w:r>
      <w:r w:rsidR="00800AD8">
        <w:tab/>
        <w:t>sa</w:t>
      </w:r>
      <w:r w:rsidR="00800AD8">
        <w:tab/>
        <w:t>vaik</w:t>
      </w:r>
      <w:r w:rsidR="00800AD8">
        <w:tab/>
        <w:t>azua</w:t>
      </w:r>
      <w:r w:rsidR="00F315C3">
        <w:tab/>
        <w:t>a</w:t>
      </w:r>
      <w:r w:rsidR="00F315C3">
        <w:tab/>
        <w:t>tjeqaîa</w:t>
      </w:r>
      <w:r w:rsidR="00F315C3">
        <w:tab/>
        <w:t>a</w:t>
      </w:r>
    </w:p>
    <w:p w14:paraId="0E1ACCD3" w14:textId="77777777" w:rsidR="00800AD8" w:rsidRDefault="00800AD8" w:rsidP="00F315C3">
      <w:pPr>
        <w:pStyle w:val="InterlineGlossWithTrans"/>
        <w:tabs>
          <w:tab w:val="left" w:pos="533"/>
          <w:tab w:val="left" w:pos="1022"/>
          <w:tab w:val="left" w:pos="2351"/>
          <w:tab w:val="left" w:pos="2615"/>
          <w:tab w:val="left" w:pos="3644"/>
          <w:tab w:val="left" w:pos="4133"/>
          <w:tab w:val="left" w:pos="5342"/>
          <w:tab w:val="left" w:pos="5831"/>
          <w:tab w:val="left" w:pos="6470"/>
          <w:tab w:val="left" w:pos="7154"/>
          <w:tab w:val="left" w:pos="7418"/>
          <w:tab w:val="left" w:pos="8852"/>
        </w:tabs>
      </w:pPr>
      <w:r>
        <w:tab/>
        <w:t>sa</w:t>
      </w:r>
      <w:r>
        <w:tab/>
        <w:t>tjalupung-an</w:t>
      </w:r>
      <w:r>
        <w:tab/>
        <w:t>a</w:t>
      </w:r>
      <w:r>
        <w:tab/>
        <w:t>tjalupung</w:t>
      </w:r>
      <w:r>
        <w:tab/>
        <w:t>nua</w:t>
      </w:r>
      <w:r>
        <w:tab/>
        <w:t>mare-unem</w:t>
      </w:r>
      <w:r>
        <w:tab/>
        <w:t>sa</w:t>
      </w:r>
      <w:r>
        <w:tab/>
        <w:t>vaik</w:t>
      </w:r>
      <w:r>
        <w:tab/>
        <w:t>a-zua</w:t>
      </w:r>
      <w:r w:rsidR="00F315C3">
        <w:tab/>
        <w:t>a</w:t>
      </w:r>
      <w:r w:rsidR="00F315C3">
        <w:tab/>
        <w:t>tje-qaîa</w:t>
      </w:r>
      <w:r w:rsidR="00F315C3">
        <w:tab/>
        <w:t>a</w:t>
      </w:r>
    </w:p>
    <w:p w14:paraId="35307F70" w14:textId="77777777" w:rsidR="00800AD8" w:rsidRDefault="00800AD8" w:rsidP="00F315C3">
      <w:pPr>
        <w:pStyle w:val="InterlineTransNoFree"/>
        <w:tabs>
          <w:tab w:val="left" w:pos="1022"/>
          <w:tab w:val="left" w:pos="2351"/>
          <w:tab w:val="left" w:pos="2615"/>
          <w:tab w:val="left" w:pos="3644"/>
          <w:tab w:val="left" w:pos="4133"/>
          <w:tab w:val="left" w:pos="5342"/>
          <w:tab w:val="left" w:pos="5831"/>
          <w:tab w:val="left" w:pos="6470"/>
          <w:tab w:val="left" w:pos="7154"/>
          <w:tab w:val="left" w:pos="7418"/>
          <w:tab w:val="left" w:pos="8852"/>
        </w:tabs>
      </w:pPr>
      <w:r>
        <w:tab/>
        <w:t>and</w:t>
      </w:r>
      <w:r>
        <w:tab/>
        <w:t>hat-</w:t>
      </w:r>
      <w:r>
        <w:rPr>
          <w:smallCaps/>
        </w:rPr>
        <w:t>lf</w:t>
      </w:r>
      <w:r>
        <w:rPr>
          <w:smallCaps/>
        </w:rPr>
        <w:tab/>
        <w:t>c</w:t>
      </w:r>
      <w:r>
        <w:rPr>
          <w:smallCaps/>
        </w:rPr>
        <w:tab/>
      </w:r>
      <w:r>
        <w:t>hat</w:t>
      </w:r>
      <w:r>
        <w:tab/>
        <w:t>of</w:t>
      </w:r>
      <w:r>
        <w:tab/>
        <w:t>pair-six</w:t>
      </w:r>
      <w:r>
        <w:tab/>
        <w:t>and</w:t>
      </w:r>
      <w:r>
        <w:tab/>
        <w:t>leave</w:t>
      </w:r>
      <w:r>
        <w:tab/>
      </w:r>
      <w:r>
        <w:rPr>
          <w:smallCaps/>
        </w:rPr>
        <w:t>c-</w:t>
      </w:r>
      <w:r>
        <w:t>that</w:t>
      </w:r>
      <w:r w:rsidR="00F315C3">
        <w:rPr>
          <w:smallCaps/>
        </w:rPr>
        <w:tab/>
        <w:t>c</w:t>
      </w:r>
      <w:r w:rsidR="00F315C3">
        <w:rPr>
          <w:smallCaps/>
        </w:rPr>
        <w:tab/>
      </w:r>
      <w:r w:rsidR="00F315C3">
        <w:t>do.at-outsider</w:t>
      </w:r>
      <w:r w:rsidR="00F315C3">
        <w:rPr>
          <w:smallCaps/>
        </w:rPr>
        <w:tab/>
        <w:t>c</w:t>
      </w:r>
    </w:p>
    <w:p w14:paraId="2095BBCA" w14:textId="77777777" w:rsidR="00800AD8" w:rsidRDefault="00800AD8" w:rsidP="00F315C3">
      <w:pPr>
        <w:pStyle w:val="InterlineText"/>
        <w:tabs>
          <w:tab w:val="left" w:pos="533"/>
          <w:tab w:val="left" w:pos="1277"/>
          <w:tab w:val="left" w:pos="1766"/>
          <w:tab w:val="left" w:pos="2270"/>
          <w:tab w:val="left" w:pos="2984"/>
        </w:tabs>
      </w:pPr>
      <w:r>
        <w:tab/>
        <w:t>sema</w:t>
      </w:r>
      <w:r>
        <w:tab/>
        <w:t>zua</w:t>
      </w:r>
      <w:r>
        <w:tab/>
        <w:t>tua</w:t>
      </w:r>
      <w:r>
        <w:tab/>
        <w:t>venan</w:t>
      </w:r>
      <w:r>
        <w:tab/>
        <w:t>malualu.</w:t>
      </w:r>
    </w:p>
    <w:p w14:paraId="2B51EE87" w14:textId="77777777" w:rsidR="00800AD8" w:rsidRDefault="00800AD8" w:rsidP="00F315C3">
      <w:pPr>
        <w:pStyle w:val="InterlineGlossWithTrans"/>
        <w:tabs>
          <w:tab w:val="left" w:pos="533"/>
          <w:tab w:val="left" w:pos="1277"/>
          <w:tab w:val="left" w:pos="1766"/>
          <w:tab w:val="left" w:pos="2270"/>
          <w:tab w:val="left" w:pos="2984"/>
        </w:tabs>
      </w:pPr>
      <w:r>
        <w:tab/>
        <w:t>em=sa</w:t>
      </w:r>
      <w:r>
        <w:tab/>
        <w:t>zua</w:t>
      </w:r>
      <w:r>
        <w:tab/>
        <w:t>tua</w:t>
      </w:r>
      <w:r>
        <w:tab/>
        <w:t>venan</w:t>
      </w:r>
      <w:r>
        <w:tab/>
        <w:t>ma-alu-alu</w:t>
      </w:r>
    </w:p>
    <w:p w14:paraId="01388916" w14:textId="77777777" w:rsidR="00800AD8" w:rsidRDefault="00800AD8" w:rsidP="00F315C3">
      <w:pPr>
        <w:pStyle w:val="InterlineTrans"/>
        <w:tabs>
          <w:tab w:val="left" w:pos="533"/>
          <w:tab w:val="left" w:pos="1277"/>
          <w:tab w:val="left" w:pos="1766"/>
          <w:tab w:val="left" w:pos="2270"/>
          <w:tab w:val="left" w:pos="2984"/>
        </w:tabs>
      </w:pPr>
      <w:r>
        <w:rPr>
          <w:smallCaps/>
        </w:rPr>
        <w:tab/>
        <w:t>af</w:t>
      </w:r>
      <w:r>
        <w:t>=go</w:t>
      </w:r>
      <w:r>
        <w:tab/>
        <w:t>that</w:t>
      </w:r>
      <w:r>
        <w:tab/>
      </w:r>
      <w:r>
        <w:rPr>
          <w:smallCaps/>
        </w:rPr>
        <w:t>obl</w:t>
      </w:r>
      <w:r>
        <w:tab/>
        <w:t>deer</w:t>
      </w:r>
      <w:r>
        <w:tab/>
      </w:r>
      <w:r>
        <w:rPr>
          <w:smallCaps/>
        </w:rPr>
        <w:t>stat</w:t>
      </w:r>
      <w:r>
        <w:t>-</w:t>
      </w:r>
      <w:r>
        <w:rPr>
          <w:smallCaps/>
        </w:rPr>
        <w:t>red</w:t>
      </w:r>
      <w:r>
        <w:t>-eight</w:t>
      </w:r>
    </w:p>
    <w:p w14:paraId="70EFD4E0" w14:textId="77777777" w:rsidR="00800AD8" w:rsidRDefault="00800AD8">
      <w:pPr>
        <w:pStyle w:val="InterlineFree"/>
      </w:pPr>
      <w:r>
        <w:t>He put on the 6-pointer’s hat, and went on a journey to the 8-pointer deer.</w:t>
      </w:r>
    </w:p>
    <w:p w14:paraId="3BC684F2" w14:textId="77777777" w:rsidR="00800AD8" w:rsidRDefault="00DC1AE0" w:rsidP="00F315C3">
      <w:pPr>
        <w:pStyle w:val="InterlineText"/>
        <w:tabs>
          <w:tab w:val="left" w:pos="533"/>
          <w:tab w:val="left" w:pos="1202"/>
          <w:tab w:val="left" w:pos="2411"/>
          <w:tab w:val="left" w:pos="3095"/>
          <w:tab w:val="left" w:pos="3689"/>
          <w:tab w:val="left" w:pos="4358"/>
          <w:tab w:val="left" w:pos="4622"/>
          <w:tab w:val="left" w:pos="5456"/>
          <w:tab w:val="left" w:pos="6320"/>
          <w:tab w:val="left" w:pos="6959"/>
          <w:tab w:val="left" w:pos="7223"/>
          <w:tab w:val="left" w:pos="8162"/>
        </w:tabs>
      </w:pPr>
      <w:r w:rsidRPr="003A1D48">
        <w:rPr>
          <w:rStyle w:val="InterlineTextNumChar"/>
        </w:rPr>
        <w:t>020</w:t>
      </w:r>
      <w:r w:rsidR="00800AD8">
        <w:tab/>
        <w:t>manu</w:t>
      </w:r>
      <w:r w:rsidR="00800AD8">
        <w:tab/>
        <w:t>maîavar</w:t>
      </w:r>
      <w:r w:rsidR="00800AD8">
        <w:tab/>
        <w:t>azua:</w:t>
      </w:r>
      <w:r w:rsidR="00800AD8">
        <w:tab/>
        <w:t>“aku</w:t>
      </w:r>
      <w:r w:rsidR="00800AD8">
        <w:tab/>
        <w:t>liaw</w:t>
      </w:r>
      <w:r w:rsidR="00800AD8">
        <w:tab/>
        <w:t>a</w:t>
      </w:r>
      <w:r w:rsidR="00800AD8">
        <w:tab/>
        <w:t>su</w:t>
      </w:r>
      <w:r w:rsidR="00800AD8">
        <w:tab/>
        <w:t>tequng?</w:t>
      </w:r>
      <w:r w:rsidR="00800AD8">
        <w:tab/>
        <w:t>ke÷i</w:t>
      </w:r>
      <w:r w:rsidR="00800AD8">
        <w:tab/>
        <w:t>a</w:t>
      </w:r>
      <w:r w:rsidR="00F315C3">
        <w:tab/>
        <w:t>niaken,”</w:t>
      </w:r>
      <w:r w:rsidR="00F315C3">
        <w:tab/>
        <w:t>aya</w:t>
      </w:r>
    </w:p>
    <w:p w14:paraId="49E708C3" w14:textId="77777777" w:rsidR="00800AD8" w:rsidRDefault="00800AD8" w:rsidP="00F315C3">
      <w:pPr>
        <w:pStyle w:val="InterlineGlossWithTrans"/>
        <w:tabs>
          <w:tab w:val="left" w:pos="533"/>
          <w:tab w:val="left" w:pos="1202"/>
          <w:tab w:val="left" w:pos="2411"/>
          <w:tab w:val="left" w:pos="3095"/>
          <w:tab w:val="left" w:pos="3689"/>
          <w:tab w:val="left" w:pos="4358"/>
          <w:tab w:val="left" w:pos="4622"/>
          <w:tab w:val="left" w:pos="5456"/>
          <w:tab w:val="left" w:pos="6320"/>
          <w:tab w:val="left" w:pos="6959"/>
          <w:tab w:val="left" w:pos="7223"/>
          <w:tab w:val="left" w:pos="8162"/>
        </w:tabs>
      </w:pPr>
      <w:r>
        <w:tab/>
        <w:t>manu</w:t>
      </w:r>
      <w:r>
        <w:tab/>
        <w:t>ma-îavar</w:t>
      </w:r>
      <w:r>
        <w:tab/>
        <w:t>a-zua</w:t>
      </w:r>
      <w:r>
        <w:tab/>
        <w:t>aku</w:t>
      </w:r>
      <w:r>
        <w:tab/>
        <w:t>liaw</w:t>
      </w:r>
      <w:r>
        <w:tab/>
        <w:t>a</w:t>
      </w:r>
      <w:r>
        <w:tab/>
        <w:t>su</w:t>
      </w:r>
      <w:r>
        <w:tab/>
        <w:t>tequng</w:t>
      </w:r>
      <w:r>
        <w:tab/>
        <w:t>ke÷i</w:t>
      </w:r>
      <w:r>
        <w:tab/>
        <w:t>a</w:t>
      </w:r>
      <w:r w:rsidR="00F315C3">
        <w:tab/>
        <w:t>ni-aken</w:t>
      </w:r>
      <w:r w:rsidR="00F315C3">
        <w:tab/>
        <w:t>aya</w:t>
      </w:r>
    </w:p>
    <w:p w14:paraId="3F47FA4E" w14:textId="77777777" w:rsidR="00800AD8" w:rsidRDefault="00800AD8" w:rsidP="00F315C3">
      <w:pPr>
        <w:pStyle w:val="InterlineTransNoFree"/>
        <w:tabs>
          <w:tab w:val="left" w:pos="1202"/>
          <w:tab w:val="left" w:pos="2411"/>
          <w:tab w:val="left" w:pos="3095"/>
          <w:tab w:val="left" w:pos="3689"/>
          <w:tab w:val="left" w:pos="4358"/>
          <w:tab w:val="left" w:pos="4622"/>
          <w:tab w:val="left" w:pos="5456"/>
          <w:tab w:val="left" w:pos="6320"/>
          <w:tab w:val="left" w:pos="6959"/>
          <w:tab w:val="left" w:pos="7223"/>
          <w:tab w:val="left" w:pos="8162"/>
        </w:tabs>
        <w:rPr>
          <w:smallCaps/>
        </w:rPr>
      </w:pPr>
      <w:r>
        <w:tab/>
        <w:t>then</w:t>
      </w:r>
      <w:r>
        <w:tab/>
      </w:r>
      <w:r>
        <w:rPr>
          <w:smallCaps/>
        </w:rPr>
        <w:t>stat</w:t>
      </w:r>
      <w:r>
        <w:t>-speak</w:t>
      </w:r>
      <w:r>
        <w:tab/>
      </w:r>
      <w:r>
        <w:rPr>
          <w:smallCaps/>
        </w:rPr>
        <w:t>c-</w:t>
      </w:r>
      <w:r>
        <w:t>that</w:t>
      </w:r>
      <w:r>
        <w:tab/>
        <w:t>why</w:t>
      </w:r>
      <w:r>
        <w:tab/>
        <w:t>many</w:t>
      </w:r>
      <w:r>
        <w:rPr>
          <w:smallCaps/>
        </w:rPr>
        <w:tab/>
        <w:t>c</w:t>
      </w:r>
      <w:r>
        <w:rPr>
          <w:smallCaps/>
        </w:rPr>
        <w:tab/>
      </w:r>
      <w:r>
        <w:t>your(</w:t>
      </w:r>
      <w:r>
        <w:rPr>
          <w:smallCaps/>
        </w:rPr>
        <w:t>s</w:t>
      </w:r>
      <w:r>
        <w:t>)</w:t>
      </w:r>
      <w:r>
        <w:tab/>
        <w:t>horn</w:t>
      </w:r>
      <w:r>
        <w:tab/>
        <w:t>small</w:t>
      </w:r>
      <w:r>
        <w:rPr>
          <w:smallCaps/>
        </w:rPr>
        <w:tab/>
        <w:t>c</w:t>
      </w:r>
      <w:r w:rsidR="00F315C3">
        <w:tab/>
        <w:t>of-I</w:t>
      </w:r>
      <w:r w:rsidR="00F315C3">
        <w:tab/>
        <w:t>say</w:t>
      </w:r>
    </w:p>
    <w:p w14:paraId="475A5787" w14:textId="77777777" w:rsidR="00800AD8" w:rsidRDefault="00800AD8" w:rsidP="00F315C3">
      <w:pPr>
        <w:pStyle w:val="InterlineText"/>
        <w:tabs>
          <w:tab w:val="left" w:pos="533"/>
        </w:tabs>
      </w:pPr>
      <w:r>
        <w:tab/>
        <w:t>zazua.</w:t>
      </w:r>
    </w:p>
    <w:p w14:paraId="6FDCC409" w14:textId="77777777" w:rsidR="00800AD8" w:rsidRDefault="00800AD8" w:rsidP="00F315C3">
      <w:pPr>
        <w:pStyle w:val="InterlineGlossWithTrans"/>
        <w:tabs>
          <w:tab w:val="left" w:pos="533"/>
        </w:tabs>
      </w:pPr>
      <w:r>
        <w:tab/>
        <w:t>zua-zua</w:t>
      </w:r>
    </w:p>
    <w:p w14:paraId="03597FFD" w14:textId="77777777" w:rsidR="00800AD8" w:rsidRDefault="00800AD8" w:rsidP="00F315C3">
      <w:pPr>
        <w:pStyle w:val="InterlineTrans"/>
        <w:tabs>
          <w:tab w:val="left" w:pos="533"/>
        </w:tabs>
      </w:pPr>
      <w:r>
        <w:tab/>
      </w:r>
      <w:r>
        <w:rPr>
          <w:smallCaps/>
        </w:rPr>
        <w:t>red</w:t>
      </w:r>
      <w:r>
        <w:t>-that</w:t>
      </w:r>
    </w:p>
    <w:p w14:paraId="1B8FC3FC" w14:textId="77777777" w:rsidR="00800AD8" w:rsidRDefault="00800AD8">
      <w:pPr>
        <w:pStyle w:val="InterlineFree"/>
      </w:pPr>
      <w:r>
        <w:t>Then he thought: “Why have you got l</w:t>
      </w:r>
      <w:r w:rsidR="00F315C3">
        <w:t>ots of points on your antlers? T</w:t>
      </w:r>
      <w:r>
        <w:t>here are few on mine,” he said.</w:t>
      </w:r>
    </w:p>
    <w:p w14:paraId="755E616D" w14:textId="77777777" w:rsidR="00800AD8" w:rsidRDefault="00DC1AE0" w:rsidP="00B54D9F">
      <w:pPr>
        <w:pStyle w:val="InterlineText"/>
        <w:tabs>
          <w:tab w:val="left" w:pos="533"/>
          <w:tab w:val="left" w:pos="1172"/>
          <w:tab w:val="left" w:pos="1436"/>
          <w:tab w:val="left" w:pos="2495"/>
          <w:tab w:val="left" w:pos="2759"/>
          <w:tab w:val="left" w:pos="3503"/>
          <w:tab w:val="left" w:pos="4112"/>
        </w:tabs>
      </w:pPr>
      <w:r w:rsidRPr="003A1D48">
        <w:rPr>
          <w:rStyle w:val="InterlineTextNumChar"/>
        </w:rPr>
        <w:t>021</w:t>
      </w:r>
      <w:r w:rsidR="00800AD8">
        <w:tab/>
        <w:t>vaik</w:t>
      </w:r>
      <w:r w:rsidR="00800AD8">
        <w:tab/>
        <w:t>a</w:t>
      </w:r>
      <w:r w:rsidR="00800AD8">
        <w:tab/>
        <w:t>tsemikel</w:t>
      </w:r>
      <w:r w:rsidR="00800AD8">
        <w:tab/>
        <w:t>a</w:t>
      </w:r>
      <w:r w:rsidR="00800AD8">
        <w:tab/>
        <w:t>sema</w:t>
      </w:r>
      <w:r w:rsidR="00800AD8">
        <w:tab/>
        <w:t>tju</w:t>
      </w:r>
      <w:r w:rsidR="00800AD8">
        <w:tab/>
        <w:t>Kavulungan.</w:t>
      </w:r>
    </w:p>
    <w:p w14:paraId="40CC8C5B" w14:textId="77777777" w:rsidR="00800AD8" w:rsidRDefault="00800AD8" w:rsidP="00B54D9F">
      <w:pPr>
        <w:pStyle w:val="InterlineGlossWithTrans"/>
        <w:tabs>
          <w:tab w:val="left" w:pos="533"/>
          <w:tab w:val="left" w:pos="1172"/>
          <w:tab w:val="left" w:pos="1436"/>
          <w:tab w:val="left" w:pos="2495"/>
          <w:tab w:val="left" w:pos="2759"/>
          <w:tab w:val="left" w:pos="3503"/>
          <w:tab w:val="left" w:pos="4112"/>
        </w:tabs>
      </w:pPr>
      <w:r>
        <w:tab/>
        <w:t>vaik</w:t>
      </w:r>
      <w:r>
        <w:tab/>
        <w:t>a</w:t>
      </w:r>
      <w:r>
        <w:tab/>
        <w:t>em=tsikel</w:t>
      </w:r>
      <w:r>
        <w:tab/>
        <w:t>a</w:t>
      </w:r>
      <w:r>
        <w:tab/>
        <w:t>em=sa</w:t>
      </w:r>
      <w:r>
        <w:tab/>
        <w:t>tju</w:t>
      </w:r>
      <w:r>
        <w:tab/>
        <w:t>Kavulungan</w:t>
      </w:r>
    </w:p>
    <w:p w14:paraId="02315F58" w14:textId="77777777" w:rsidR="00800AD8" w:rsidRDefault="00800AD8" w:rsidP="00B76180">
      <w:pPr>
        <w:pStyle w:val="InterlineTransNoFree"/>
        <w:tabs>
          <w:tab w:val="left" w:pos="1172"/>
          <w:tab w:val="left" w:pos="1436"/>
          <w:tab w:val="left" w:pos="2495"/>
          <w:tab w:val="left" w:pos="2759"/>
          <w:tab w:val="left" w:pos="3503"/>
          <w:tab w:val="left" w:pos="4112"/>
          <w:tab w:val="right" w:pos="8789"/>
        </w:tabs>
      </w:pPr>
      <w:r>
        <w:tab/>
        <w:t>leave</w:t>
      </w:r>
      <w:r>
        <w:rPr>
          <w:smallCaps/>
        </w:rPr>
        <w:tab/>
        <w:t>c</w:t>
      </w:r>
      <w:r>
        <w:rPr>
          <w:smallCaps/>
        </w:rPr>
        <w:tab/>
        <w:t>af</w:t>
      </w:r>
      <w:r>
        <w:t>=return</w:t>
      </w:r>
      <w:r>
        <w:rPr>
          <w:smallCaps/>
        </w:rPr>
        <w:tab/>
        <w:t>c</w:t>
      </w:r>
      <w:r>
        <w:rPr>
          <w:smallCaps/>
        </w:rPr>
        <w:tab/>
        <w:t>af</w:t>
      </w:r>
      <w:r>
        <w:t>=go</w:t>
      </w:r>
      <w:r>
        <w:tab/>
        <w:t>there</w:t>
      </w:r>
      <w:r>
        <w:tab/>
        <w:t>(place)</w:t>
      </w:r>
      <w:r w:rsidR="00B54D9F">
        <w:tab/>
        <w:t>He went back to Kavulungan.</w:t>
      </w:r>
    </w:p>
    <w:p w14:paraId="3B23761B" w14:textId="77777777" w:rsidR="00800AD8" w:rsidRDefault="00DC1AE0" w:rsidP="00B54D9F">
      <w:pPr>
        <w:pStyle w:val="InterlineText"/>
        <w:tabs>
          <w:tab w:val="left" w:pos="533"/>
          <w:tab w:val="left" w:pos="1127"/>
          <w:tab w:val="left" w:pos="1391"/>
          <w:tab w:val="left" w:pos="2240"/>
          <w:tab w:val="left" w:pos="2834"/>
          <w:tab w:val="left" w:pos="3098"/>
          <w:tab w:val="left" w:pos="3542"/>
          <w:tab w:val="left" w:pos="4331"/>
          <w:tab w:val="left" w:pos="4595"/>
          <w:tab w:val="left" w:pos="5039"/>
          <w:tab w:val="left" w:pos="6233"/>
          <w:tab w:val="left" w:pos="6707"/>
          <w:tab w:val="left" w:pos="7631"/>
        </w:tabs>
      </w:pPr>
      <w:r w:rsidRPr="003A1D48">
        <w:rPr>
          <w:rStyle w:val="InterlineTextNumChar"/>
        </w:rPr>
        <w:t>022</w:t>
      </w:r>
      <w:r w:rsidR="00800AD8">
        <w:tab/>
        <w:t>“ken</w:t>
      </w:r>
      <w:r w:rsidR="00800AD8">
        <w:tab/>
        <w:t>a</w:t>
      </w:r>
      <w:r w:rsidR="00800AD8">
        <w:tab/>
        <w:t>kizuîu</w:t>
      </w:r>
      <w:r w:rsidR="00800AD8">
        <w:tab/>
        <w:t>anan</w:t>
      </w:r>
      <w:r w:rsidR="00800AD8">
        <w:tab/>
        <w:t>a</w:t>
      </w:r>
      <w:r w:rsidR="00800AD8">
        <w:tab/>
        <w:t>ku</w:t>
      </w:r>
      <w:r w:rsidR="00800AD8">
        <w:tab/>
        <w:t>tequng</w:t>
      </w:r>
      <w:r w:rsidR="00800AD8">
        <w:tab/>
        <w:t>a</w:t>
      </w:r>
      <w:r w:rsidR="00800AD8">
        <w:tab/>
        <w:t>ku</w:t>
      </w:r>
      <w:r w:rsidR="00800AD8">
        <w:tab/>
        <w:t>tjalupung,”</w:t>
      </w:r>
      <w:r w:rsidR="00800AD8">
        <w:tab/>
        <w:t>aya</w:t>
      </w:r>
      <w:r w:rsidR="00B54D9F">
        <w:tab/>
        <w:t>zazua</w:t>
      </w:r>
      <w:r w:rsidR="00B54D9F">
        <w:tab/>
        <w:t>takets.</w:t>
      </w:r>
    </w:p>
    <w:p w14:paraId="5A76BA0F" w14:textId="77777777" w:rsidR="00800AD8" w:rsidRDefault="00800AD8" w:rsidP="00B54D9F">
      <w:pPr>
        <w:pStyle w:val="InterlineGlossWithTrans"/>
        <w:tabs>
          <w:tab w:val="left" w:pos="533"/>
          <w:tab w:val="left" w:pos="1127"/>
          <w:tab w:val="left" w:pos="1391"/>
          <w:tab w:val="left" w:pos="2240"/>
          <w:tab w:val="left" w:pos="2834"/>
          <w:tab w:val="left" w:pos="3098"/>
          <w:tab w:val="left" w:pos="3542"/>
          <w:tab w:val="left" w:pos="4331"/>
          <w:tab w:val="left" w:pos="4595"/>
          <w:tab w:val="left" w:pos="5039"/>
          <w:tab w:val="left" w:pos="6233"/>
          <w:tab w:val="left" w:pos="6707"/>
          <w:tab w:val="left" w:pos="7631"/>
        </w:tabs>
      </w:pPr>
      <w:r>
        <w:tab/>
        <w:t>aken</w:t>
      </w:r>
      <w:r>
        <w:tab/>
        <w:t>a</w:t>
      </w:r>
      <w:r>
        <w:tab/>
        <w:t>ki-zuîu</w:t>
      </w:r>
      <w:r>
        <w:tab/>
        <w:t>anan</w:t>
      </w:r>
      <w:r>
        <w:tab/>
        <w:t>a</w:t>
      </w:r>
      <w:r>
        <w:tab/>
        <w:t>ku</w:t>
      </w:r>
      <w:r>
        <w:tab/>
        <w:t>tequng</w:t>
      </w:r>
      <w:r>
        <w:tab/>
        <w:t>a</w:t>
      </w:r>
      <w:r>
        <w:tab/>
        <w:t>ku</w:t>
      </w:r>
      <w:r>
        <w:tab/>
        <w:t>tjalupung</w:t>
      </w:r>
      <w:r>
        <w:tab/>
        <w:t>aya</w:t>
      </w:r>
      <w:r w:rsidR="00B54D9F">
        <w:tab/>
        <w:t>zua-zua</w:t>
      </w:r>
      <w:r w:rsidR="00B54D9F">
        <w:tab/>
        <w:t>takets</w:t>
      </w:r>
    </w:p>
    <w:p w14:paraId="17CCB089" w14:textId="77777777" w:rsidR="00800AD8" w:rsidRDefault="00800AD8" w:rsidP="00B54D9F">
      <w:pPr>
        <w:pStyle w:val="InterlineTrans"/>
        <w:tabs>
          <w:tab w:val="left" w:pos="533"/>
          <w:tab w:val="left" w:pos="1127"/>
          <w:tab w:val="left" w:pos="1391"/>
          <w:tab w:val="left" w:pos="2240"/>
          <w:tab w:val="left" w:pos="2834"/>
          <w:tab w:val="left" w:pos="3098"/>
          <w:tab w:val="left" w:pos="3542"/>
          <w:tab w:val="left" w:pos="4331"/>
          <w:tab w:val="left" w:pos="4595"/>
          <w:tab w:val="left" w:pos="5039"/>
          <w:tab w:val="left" w:pos="6233"/>
          <w:tab w:val="left" w:pos="6707"/>
          <w:tab w:val="left" w:pos="7631"/>
        </w:tabs>
      </w:pPr>
      <w:r>
        <w:tab/>
      </w:r>
      <w:r w:rsidR="000D5EFB" w:rsidRPr="000D5EFB">
        <w:rPr>
          <w:smallCaps/>
        </w:rPr>
        <w:t>f.I</w:t>
      </w:r>
      <w:r>
        <w:rPr>
          <w:smallCaps/>
        </w:rPr>
        <w:tab/>
        <w:t>c</w:t>
      </w:r>
      <w:r>
        <w:rPr>
          <w:smallCaps/>
        </w:rPr>
        <w:tab/>
      </w:r>
      <w:r>
        <w:t>do-add</w:t>
      </w:r>
      <w:r>
        <w:tab/>
        <w:t>still</w:t>
      </w:r>
      <w:r>
        <w:rPr>
          <w:smallCaps/>
        </w:rPr>
        <w:tab/>
        <w:t>c</w:t>
      </w:r>
      <w:r>
        <w:rPr>
          <w:smallCaps/>
        </w:rPr>
        <w:tab/>
      </w:r>
      <w:r>
        <w:t>my</w:t>
      </w:r>
      <w:r>
        <w:tab/>
        <w:t>horn</w:t>
      </w:r>
      <w:r>
        <w:rPr>
          <w:smallCaps/>
        </w:rPr>
        <w:tab/>
        <w:t>c</w:t>
      </w:r>
      <w:r>
        <w:rPr>
          <w:smallCaps/>
        </w:rPr>
        <w:tab/>
      </w:r>
      <w:r>
        <w:t>my</w:t>
      </w:r>
      <w:r>
        <w:tab/>
        <w:t>hat</w:t>
      </w:r>
      <w:r>
        <w:tab/>
        <w:t>say</w:t>
      </w:r>
      <w:r w:rsidR="00B54D9F">
        <w:tab/>
      </w:r>
      <w:r w:rsidR="00B54D9F">
        <w:rPr>
          <w:smallCaps/>
        </w:rPr>
        <w:t>red</w:t>
      </w:r>
      <w:r w:rsidR="00B54D9F">
        <w:t>-that</w:t>
      </w:r>
      <w:r w:rsidR="00B54D9F">
        <w:tab/>
        <w:t>muntjac</w:t>
      </w:r>
    </w:p>
    <w:p w14:paraId="229D3E81" w14:textId="77777777" w:rsidR="00800AD8" w:rsidRDefault="00800AD8">
      <w:pPr>
        <w:pStyle w:val="InterlineFree"/>
      </w:pPr>
      <w:r>
        <w:t>“I want to add more points to my hat,” said the muntjac.</w:t>
      </w:r>
    </w:p>
    <w:p w14:paraId="0573A053" w14:textId="77777777" w:rsidR="00800AD8" w:rsidRDefault="00DC1AE0" w:rsidP="00B54D9F">
      <w:pPr>
        <w:pStyle w:val="InterlineText"/>
        <w:tabs>
          <w:tab w:val="left" w:pos="533"/>
          <w:tab w:val="left" w:pos="1202"/>
        </w:tabs>
      </w:pPr>
      <w:r w:rsidRPr="003A1D48">
        <w:rPr>
          <w:rStyle w:val="InterlineTextNumChar"/>
        </w:rPr>
        <w:t>023</w:t>
      </w:r>
      <w:r w:rsidR="00800AD8">
        <w:tab/>
        <w:t>manu</w:t>
      </w:r>
      <w:r w:rsidR="00800AD8">
        <w:tab/>
        <w:t>“neka.</w:t>
      </w:r>
    </w:p>
    <w:p w14:paraId="3FDA523D" w14:textId="77777777" w:rsidR="00800AD8" w:rsidRDefault="00800AD8" w:rsidP="00B54D9F">
      <w:pPr>
        <w:pStyle w:val="InterlineGlossWithTrans"/>
        <w:tabs>
          <w:tab w:val="left" w:pos="533"/>
          <w:tab w:val="left" w:pos="1202"/>
        </w:tabs>
      </w:pPr>
      <w:r>
        <w:tab/>
        <w:t>manu</w:t>
      </w:r>
      <w:r>
        <w:tab/>
        <w:t>neka</w:t>
      </w:r>
    </w:p>
    <w:p w14:paraId="3591CFF1" w14:textId="77777777" w:rsidR="00800AD8" w:rsidRDefault="00800AD8" w:rsidP="00B76180">
      <w:pPr>
        <w:pStyle w:val="InterlineTransNoFree"/>
        <w:tabs>
          <w:tab w:val="left" w:pos="1202"/>
          <w:tab w:val="right" w:pos="8789"/>
        </w:tabs>
      </w:pPr>
      <w:r>
        <w:tab/>
        <w:t>then</w:t>
      </w:r>
      <w:r>
        <w:tab/>
        <w:t>no</w:t>
      </w:r>
      <w:r w:rsidR="00B54D9F">
        <w:tab/>
        <w:t>“No.</w:t>
      </w:r>
    </w:p>
    <w:p w14:paraId="35E32BF7" w14:textId="77777777" w:rsidR="00800AD8" w:rsidRDefault="00DC1AE0" w:rsidP="00B54D9F">
      <w:pPr>
        <w:pStyle w:val="InterlineText"/>
        <w:tabs>
          <w:tab w:val="left" w:pos="533"/>
          <w:tab w:val="left" w:pos="1472"/>
          <w:tab w:val="left" w:pos="3176"/>
          <w:tab w:val="left" w:pos="3650"/>
          <w:tab w:val="left" w:pos="4139"/>
        </w:tabs>
      </w:pPr>
      <w:r w:rsidRPr="003A1D48">
        <w:rPr>
          <w:rStyle w:val="InterlineTextNumChar"/>
        </w:rPr>
        <w:t>024</w:t>
      </w:r>
      <w:r w:rsidR="00800AD8">
        <w:tab/>
        <w:t>idan</w:t>
      </w:r>
      <w:r w:rsidR="00800AD8">
        <w:tab/>
        <w:t>patsikelu,”</w:t>
      </w:r>
      <w:r w:rsidR="00800AD8">
        <w:tab/>
        <w:t>aya</w:t>
      </w:r>
      <w:r w:rsidR="00800AD8">
        <w:tab/>
        <w:t>zua</w:t>
      </w:r>
      <w:r w:rsidR="00800AD8">
        <w:tab/>
        <w:t>mareunem.</w:t>
      </w:r>
    </w:p>
    <w:p w14:paraId="671A6D48" w14:textId="77777777" w:rsidR="00800AD8" w:rsidRDefault="00800AD8" w:rsidP="00B54D9F">
      <w:pPr>
        <w:pStyle w:val="InterlineGlossWithTrans"/>
        <w:tabs>
          <w:tab w:val="left" w:pos="533"/>
          <w:tab w:val="left" w:pos="1472"/>
          <w:tab w:val="left" w:pos="3176"/>
          <w:tab w:val="left" w:pos="3650"/>
          <w:tab w:val="left" w:pos="4139"/>
        </w:tabs>
      </w:pPr>
      <w:r>
        <w:tab/>
        <w:t>id-an</w:t>
      </w:r>
      <w:r>
        <w:tab/>
        <w:t>pa-tsikel-u</w:t>
      </w:r>
      <w:r>
        <w:tab/>
        <w:t>aya</w:t>
      </w:r>
      <w:r>
        <w:tab/>
        <w:t>zua</w:t>
      </w:r>
      <w:r>
        <w:tab/>
        <w:t>mare-unem</w:t>
      </w:r>
    </w:p>
    <w:p w14:paraId="7BDF5917" w14:textId="77777777" w:rsidR="00800AD8" w:rsidRDefault="00800AD8" w:rsidP="00B76180">
      <w:pPr>
        <w:pStyle w:val="InterlineTransNoFree"/>
        <w:tabs>
          <w:tab w:val="left" w:pos="1472"/>
          <w:tab w:val="left" w:pos="3176"/>
          <w:tab w:val="left" w:pos="3650"/>
          <w:tab w:val="left" w:pos="4139"/>
          <w:tab w:val="right" w:pos="8789"/>
        </w:tabs>
      </w:pPr>
      <w:r>
        <w:tab/>
        <w:t>come-</w:t>
      </w:r>
      <w:r>
        <w:rPr>
          <w:smallCaps/>
        </w:rPr>
        <w:t>lf</w:t>
      </w:r>
      <w:r>
        <w:tab/>
        <w:t>cause-return-</w:t>
      </w:r>
      <w:r>
        <w:rPr>
          <w:smallCaps/>
        </w:rPr>
        <w:t>imp</w:t>
      </w:r>
      <w:r>
        <w:tab/>
        <w:t>say</w:t>
      </w:r>
      <w:r>
        <w:tab/>
        <w:t>that</w:t>
      </w:r>
      <w:r>
        <w:tab/>
        <w:t>pair-six</w:t>
      </w:r>
      <w:r w:rsidR="00B54D9F">
        <w:tab/>
        <w:t>Give it back,” said the 6-pointer.</w:t>
      </w:r>
    </w:p>
    <w:p w14:paraId="4269C3D0" w14:textId="77777777" w:rsidR="00800AD8" w:rsidRDefault="00DC1AE0" w:rsidP="00B54D9F">
      <w:pPr>
        <w:pStyle w:val="InterlineText"/>
        <w:tabs>
          <w:tab w:val="left" w:pos="533"/>
          <w:tab w:val="left" w:pos="1517"/>
          <w:tab w:val="left" w:pos="2231"/>
          <w:tab w:val="left" w:pos="2615"/>
          <w:tab w:val="left" w:pos="4034"/>
          <w:tab w:val="left" w:pos="4718"/>
          <w:tab w:val="left" w:pos="5552"/>
        </w:tabs>
      </w:pPr>
      <w:r w:rsidRPr="003A1D48">
        <w:rPr>
          <w:rStyle w:val="InterlineTextNumChar"/>
        </w:rPr>
        <w:t>025</w:t>
      </w:r>
      <w:r w:rsidR="00800AD8">
        <w:tab/>
        <w:t>saka</w:t>
      </w:r>
      <w:r w:rsidR="00800AD8">
        <w:tab/>
        <w:t>“upai</w:t>
      </w:r>
      <w:r w:rsidR="00800AD8">
        <w:tab/>
        <w:t>ku</w:t>
      </w:r>
      <w:r w:rsidR="00800AD8">
        <w:tab/>
        <w:t>paîiîiay</w:t>
      </w:r>
      <w:r w:rsidR="00800AD8">
        <w:tab/>
        <w:t>azua</w:t>
      </w:r>
      <w:r w:rsidR="00800AD8">
        <w:tab/>
        <w:t>su</w:t>
      </w:r>
      <w:r w:rsidR="00B54D9F">
        <w:tab/>
        <w:t>siayaya.”</w:t>
      </w:r>
    </w:p>
    <w:p w14:paraId="6E89D129" w14:textId="77777777" w:rsidR="00800AD8" w:rsidRDefault="00800AD8" w:rsidP="00B54D9F">
      <w:pPr>
        <w:pStyle w:val="InterlineGlossWithTrans"/>
        <w:tabs>
          <w:tab w:val="left" w:pos="533"/>
          <w:tab w:val="left" w:pos="1517"/>
          <w:tab w:val="left" w:pos="2231"/>
          <w:tab w:val="left" w:pos="2615"/>
          <w:tab w:val="left" w:pos="4034"/>
          <w:tab w:val="left" w:pos="4718"/>
          <w:tab w:val="left" w:pos="5552"/>
        </w:tabs>
      </w:pPr>
      <w:r>
        <w:tab/>
        <w:t>sa-ka</w:t>
      </w:r>
      <w:r>
        <w:tab/>
        <w:t>u-pai</w:t>
      </w:r>
      <w:r>
        <w:tab/>
        <w:t>ku</w:t>
      </w:r>
      <w:r>
        <w:tab/>
        <w:t>pa-îiîi-ay</w:t>
      </w:r>
      <w:r>
        <w:tab/>
        <w:t>a-zua</w:t>
      </w:r>
      <w:r>
        <w:tab/>
        <w:t>su</w:t>
      </w:r>
      <w:r w:rsidR="00B54D9F">
        <w:tab/>
        <w:t>si-ay-aya</w:t>
      </w:r>
    </w:p>
    <w:p w14:paraId="382A007D" w14:textId="77777777" w:rsidR="00800AD8" w:rsidRDefault="00800AD8" w:rsidP="00B54D9F">
      <w:pPr>
        <w:pStyle w:val="InterlineTrans"/>
        <w:tabs>
          <w:tab w:val="left" w:pos="533"/>
          <w:tab w:val="left" w:pos="1517"/>
          <w:tab w:val="left" w:pos="2231"/>
          <w:tab w:val="left" w:pos="2615"/>
          <w:tab w:val="left" w:pos="4034"/>
          <w:tab w:val="left" w:pos="4718"/>
          <w:tab w:val="left" w:pos="5552"/>
        </w:tabs>
      </w:pPr>
      <w:r>
        <w:tab/>
        <w:t>and-after</w:t>
      </w:r>
      <w:r>
        <w:tab/>
        <w:t>?-well</w:t>
      </w:r>
      <w:r>
        <w:tab/>
        <w:t>I</w:t>
      </w:r>
      <w:r>
        <w:tab/>
        <w:t>cause-visit-</w:t>
      </w:r>
      <w:r>
        <w:rPr>
          <w:smallCaps/>
        </w:rPr>
        <w:t>lf</w:t>
      </w:r>
      <w:r>
        <w:tab/>
      </w:r>
      <w:r>
        <w:rPr>
          <w:smallCaps/>
        </w:rPr>
        <w:t>c-</w:t>
      </w:r>
      <w:r>
        <w:t>that</w:t>
      </w:r>
      <w:r>
        <w:tab/>
        <w:t>your(</w:t>
      </w:r>
      <w:r>
        <w:rPr>
          <w:smallCaps/>
        </w:rPr>
        <w:t>s</w:t>
      </w:r>
      <w:r>
        <w:t>)</w:t>
      </w:r>
      <w:r w:rsidR="00B54D9F">
        <w:tab/>
      </w:r>
      <w:r w:rsidR="00B54D9F">
        <w:rPr>
          <w:smallCaps/>
        </w:rPr>
        <w:t>if</w:t>
      </w:r>
      <w:r w:rsidR="00B54D9F">
        <w:t>-</w:t>
      </w:r>
      <w:r w:rsidR="00B54D9F">
        <w:rPr>
          <w:smallCaps/>
        </w:rPr>
        <w:t>red</w:t>
      </w:r>
      <w:r w:rsidR="00B54D9F">
        <w:t>-say</w:t>
      </w:r>
    </w:p>
    <w:p w14:paraId="3E619925" w14:textId="77777777" w:rsidR="00800AD8" w:rsidRDefault="00800AD8">
      <w:pPr>
        <w:pStyle w:val="InterlineFree"/>
      </w:pPr>
      <w:r>
        <w:t>“Right, I’ll go and see what you are talking about.”</w:t>
      </w:r>
    </w:p>
    <w:p w14:paraId="413D0332" w14:textId="77777777" w:rsidR="00800AD8" w:rsidRDefault="00DC1AE0" w:rsidP="00B54D9F">
      <w:pPr>
        <w:pStyle w:val="InterlineText"/>
        <w:tabs>
          <w:tab w:val="left" w:pos="533"/>
          <w:tab w:val="left" w:pos="1022"/>
          <w:tab w:val="left" w:pos="1661"/>
          <w:tab w:val="left" w:pos="2435"/>
          <w:tab w:val="left" w:pos="3359"/>
          <w:tab w:val="left" w:pos="3623"/>
        </w:tabs>
      </w:pPr>
      <w:r w:rsidRPr="003A1D48">
        <w:rPr>
          <w:rStyle w:val="InterlineTextNumChar"/>
        </w:rPr>
        <w:t>026</w:t>
      </w:r>
      <w:r w:rsidR="00800AD8">
        <w:tab/>
        <w:t>sa</w:t>
      </w:r>
      <w:r w:rsidR="00800AD8">
        <w:tab/>
        <w:t>vaik</w:t>
      </w:r>
      <w:r w:rsidR="00800AD8">
        <w:tab/>
        <w:t>anga</w:t>
      </w:r>
      <w:r w:rsidR="00800AD8">
        <w:tab/>
        <w:t>zazua</w:t>
      </w:r>
      <w:r w:rsidR="00800AD8">
        <w:tab/>
        <w:t>a</w:t>
      </w:r>
      <w:r w:rsidR="00800AD8">
        <w:tab/>
        <w:t>tjeqaîa.</w:t>
      </w:r>
    </w:p>
    <w:p w14:paraId="5CB07E70" w14:textId="77777777" w:rsidR="00800AD8" w:rsidRDefault="00800AD8" w:rsidP="00B54D9F">
      <w:pPr>
        <w:pStyle w:val="InterlineGlossWithTrans"/>
        <w:tabs>
          <w:tab w:val="left" w:pos="533"/>
          <w:tab w:val="left" w:pos="1022"/>
          <w:tab w:val="left" w:pos="1661"/>
          <w:tab w:val="left" w:pos="2435"/>
          <w:tab w:val="left" w:pos="3359"/>
          <w:tab w:val="left" w:pos="3623"/>
        </w:tabs>
      </w:pPr>
      <w:r>
        <w:tab/>
        <w:t>sa</w:t>
      </w:r>
      <w:r>
        <w:tab/>
        <w:t>vaik</w:t>
      </w:r>
      <w:r>
        <w:tab/>
        <w:t>anga</w:t>
      </w:r>
      <w:r>
        <w:tab/>
        <w:t>zua-zua</w:t>
      </w:r>
      <w:r>
        <w:tab/>
        <w:t>a</w:t>
      </w:r>
      <w:r>
        <w:tab/>
        <w:t>tje-qaîa</w:t>
      </w:r>
    </w:p>
    <w:p w14:paraId="79EF7064" w14:textId="77777777" w:rsidR="00800AD8" w:rsidRDefault="00800AD8" w:rsidP="00B76180">
      <w:pPr>
        <w:pStyle w:val="InterlineTransNoFree"/>
        <w:tabs>
          <w:tab w:val="left" w:pos="1022"/>
          <w:tab w:val="left" w:pos="1661"/>
          <w:tab w:val="left" w:pos="2435"/>
          <w:tab w:val="left" w:pos="3359"/>
          <w:tab w:val="left" w:pos="3623"/>
          <w:tab w:val="right" w:pos="8789"/>
        </w:tabs>
      </w:pPr>
      <w:r>
        <w:tab/>
        <w:t>and</w:t>
      </w:r>
      <w:r>
        <w:tab/>
        <w:t>leave</w:t>
      </w:r>
      <w:r>
        <w:tab/>
        <w:t>indeed</w:t>
      </w:r>
      <w:r>
        <w:tab/>
      </w:r>
      <w:r>
        <w:rPr>
          <w:smallCaps/>
        </w:rPr>
        <w:t>red</w:t>
      </w:r>
      <w:r>
        <w:t>-that</w:t>
      </w:r>
      <w:r>
        <w:rPr>
          <w:smallCaps/>
        </w:rPr>
        <w:tab/>
        <w:t>c</w:t>
      </w:r>
      <w:r>
        <w:rPr>
          <w:smallCaps/>
        </w:rPr>
        <w:tab/>
      </w:r>
      <w:r>
        <w:t>do.at-outsider</w:t>
      </w:r>
      <w:r w:rsidR="00B54D9F">
        <w:tab/>
        <w:t>And he went off on a journey;</w:t>
      </w:r>
    </w:p>
    <w:p w14:paraId="71B7A722" w14:textId="77777777" w:rsidR="00800AD8" w:rsidRDefault="00DC1AE0" w:rsidP="00B54D9F">
      <w:pPr>
        <w:pStyle w:val="InterlineText"/>
        <w:tabs>
          <w:tab w:val="left" w:pos="533"/>
          <w:tab w:val="left" w:pos="1232"/>
          <w:tab w:val="left" w:pos="2171"/>
        </w:tabs>
      </w:pPr>
      <w:r w:rsidRPr="003A1D48">
        <w:rPr>
          <w:rStyle w:val="InterlineTextNumChar"/>
        </w:rPr>
        <w:t>027</w:t>
      </w:r>
      <w:r w:rsidR="00800AD8">
        <w:tab/>
        <w:t>îakua</w:t>
      </w:r>
      <w:r w:rsidR="00800AD8">
        <w:tab/>
        <w:t>inika</w:t>
      </w:r>
      <w:r w:rsidR="00800AD8">
        <w:tab/>
        <w:t>metsevung.</w:t>
      </w:r>
    </w:p>
    <w:p w14:paraId="2D93B877" w14:textId="77777777" w:rsidR="00800AD8" w:rsidRDefault="00800AD8" w:rsidP="00B54D9F">
      <w:pPr>
        <w:pStyle w:val="InterlineGlossWithTrans"/>
        <w:tabs>
          <w:tab w:val="left" w:pos="533"/>
          <w:tab w:val="left" w:pos="1232"/>
          <w:tab w:val="left" w:pos="2171"/>
        </w:tabs>
      </w:pPr>
      <w:r>
        <w:tab/>
        <w:t>îakua</w:t>
      </w:r>
      <w:r>
        <w:tab/>
        <w:t>ini-ka</w:t>
      </w:r>
      <w:r>
        <w:tab/>
        <w:t>me-tsevung</w:t>
      </w:r>
    </w:p>
    <w:p w14:paraId="1718837A" w14:textId="77777777" w:rsidR="00800AD8" w:rsidRDefault="00800AD8" w:rsidP="00B76180">
      <w:pPr>
        <w:pStyle w:val="InterlineTransNoFree"/>
        <w:tabs>
          <w:tab w:val="left" w:pos="1232"/>
          <w:tab w:val="left" w:pos="2171"/>
          <w:tab w:val="right" w:pos="8789"/>
        </w:tabs>
      </w:pPr>
      <w:r>
        <w:tab/>
        <w:t>but</w:t>
      </w:r>
      <w:r>
        <w:tab/>
        <w:t>not-after</w:t>
      </w:r>
      <w:r>
        <w:tab/>
      </w:r>
      <w:r>
        <w:rPr>
          <w:smallCaps/>
        </w:rPr>
        <w:t>af</w:t>
      </w:r>
      <w:r>
        <w:t>-meet</w:t>
      </w:r>
      <w:r w:rsidR="00B54D9F">
        <w:tab/>
        <w:t>but didn’t meet anyone.</w:t>
      </w:r>
    </w:p>
    <w:p w14:paraId="2278956C" w14:textId="77777777" w:rsidR="00800AD8" w:rsidRDefault="00DC1AE0" w:rsidP="00B54D9F">
      <w:pPr>
        <w:pStyle w:val="InterlineText"/>
        <w:tabs>
          <w:tab w:val="left" w:pos="533"/>
          <w:tab w:val="left" w:pos="1127"/>
          <w:tab w:val="left" w:pos="1931"/>
          <w:tab w:val="left" w:pos="2405"/>
          <w:tab w:val="left" w:pos="3329"/>
          <w:tab w:val="left" w:pos="4538"/>
          <w:tab w:val="left" w:pos="5102"/>
          <w:tab w:val="left" w:pos="6161"/>
        </w:tabs>
      </w:pPr>
      <w:r w:rsidRPr="003A1D48">
        <w:rPr>
          <w:rStyle w:val="InterlineTextNumChar"/>
        </w:rPr>
        <w:t>028</w:t>
      </w:r>
      <w:r w:rsidR="00800AD8">
        <w:tab/>
        <w:t>“aku</w:t>
      </w:r>
      <w:r w:rsidR="00800AD8">
        <w:tab/>
        <w:t>neka?”</w:t>
      </w:r>
      <w:r w:rsidR="00800AD8">
        <w:tab/>
        <w:t>aya</w:t>
      </w:r>
      <w:r w:rsidR="00800AD8">
        <w:tab/>
        <w:t>zazua</w:t>
      </w:r>
      <w:r w:rsidR="00800AD8">
        <w:tab/>
        <w:t>mareunem</w:t>
      </w:r>
      <w:r w:rsidR="00800AD8">
        <w:tab/>
        <w:t>ka</w:t>
      </w:r>
      <w:r w:rsidR="00800AD8">
        <w:tab/>
        <w:t>tsemikel</w:t>
      </w:r>
      <w:r w:rsidR="00800AD8">
        <w:tab/>
        <w:t>anga.</w:t>
      </w:r>
    </w:p>
    <w:p w14:paraId="07090942" w14:textId="77777777" w:rsidR="00800AD8" w:rsidRDefault="00800AD8" w:rsidP="00B54D9F">
      <w:pPr>
        <w:pStyle w:val="InterlineGlossWithTrans"/>
        <w:tabs>
          <w:tab w:val="left" w:pos="533"/>
          <w:tab w:val="left" w:pos="1127"/>
          <w:tab w:val="left" w:pos="1931"/>
          <w:tab w:val="left" w:pos="2405"/>
          <w:tab w:val="left" w:pos="3329"/>
          <w:tab w:val="left" w:pos="4538"/>
          <w:tab w:val="left" w:pos="5102"/>
          <w:tab w:val="left" w:pos="6161"/>
        </w:tabs>
      </w:pPr>
      <w:r>
        <w:tab/>
        <w:t>aku</w:t>
      </w:r>
      <w:r>
        <w:tab/>
        <w:t>neka</w:t>
      </w:r>
      <w:r>
        <w:tab/>
        <w:t>aya</w:t>
      </w:r>
      <w:r>
        <w:tab/>
        <w:t>zua-zua</w:t>
      </w:r>
      <w:r>
        <w:tab/>
        <w:t>mare-unem</w:t>
      </w:r>
      <w:r>
        <w:tab/>
        <w:t>ka</w:t>
      </w:r>
      <w:r>
        <w:tab/>
        <w:t>em=tsikel</w:t>
      </w:r>
      <w:r>
        <w:tab/>
        <w:t>anga</w:t>
      </w:r>
    </w:p>
    <w:p w14:paraId="00B4E539" w14:textId="77777777" w:rsidR="00800AD8" w:rsidRDefault="00800AD8" w:rsidP="00B54D9F">
      <w:pPr>
        <w:pStyle w:val="InterlineTrans"/>
        <w:tabs>
          <w:tab w:val="left" w:pos="533"/>
          <w:tab w:val="left" w:pos="1127"/>
          <w:tab w:val="left" w:pos="1931"/>
          <w:tab w:val="left" w:pos="2405"/>
          <w:tab w:val="left" w:pos="3329"/>
          <w:tab w:val="left" w:pos="4538"/>
          <w:tab w:val="left" w:pos="5102"/>
          <w:tab w:val="left" w:pos="6161"/>
        </w:tabs>
      </w:pPr>
      <w:r>
        <w:tab/>
        <w:t>why</w:t>
      </w:r>
      <w:r>
        <w:tab/>
        <w:t>no</w:t>
      </w:r>
      <w:r>
        <w:tab/>
        <w:t>say</w:t>
      </w:r>
      <w:r>
        <w:tab/>
      </w:r>
      <w:r>
        <w:rPr>
          <w:smallCaps/>
        </w:rPr>
        <w:t>red</w:t>
      </w:r>
      <w:r>
        <w:t>-that</w:t>
      </w:r>
      <w:r>
        <w:tab/>
        <w:t>pair-six</w:t>
      </w:r>
      <w:r>
        <w:tab/>
        <w:t>after</w:t>
      </w:r>
      <w:r>
        <w:tab/>
      </w:r>
      <w:r>
        <w:rPr>
          <w:smallCaps/>
        </w:rPr>
        <w:t>af</w:t>
      </w:r>
      <w:r>
        <w:t>=return</w:t>
      </w:r>
      <w:r>
        <w:tab/>
        <w:t>indeed</w:t>
      </w:r>
    </w:p>
    <w:p w14:paraId="36CA70AF" w14:textId="77777777" w:rsidR="00800AD8" w:rsidRDefault="00800AD8">
      <w:pPr>
        <w:pStyle w:val="InterlineFree"/>
      </w:pPr>
      <w:r>
        <w:t>“Why was there noone?” said the 6-pointer when he got back.</w:t>
      </w:r>
    </w:p>
    <w:p w14:paraId="0F51AD2A" w14:textId="77777777" w:rsidR="00800AD8" w:rsidRDefault="00DC1AE0" w:rsidP="00B54D9F">
      <w:pPr>
        <w:pStyle w:val="InterlineText"/>
        <w:tabs>
          <w:tab w:val="left" w:pos="533"/>
          <w:tab w:val="left" w:pos="1397"/>
          <w:tab w:val="left" w:pos="2156"/>
          <w:tab w:val="left" w:pos="3140"/>
        </w:tabs>
      </w:pPr>
      <w:r w:rsidRPr="003A1D48">
        <w:rPr>
          <w:rStyle w:val="InterlineTextNumChar"/>
        </w:rPr>
        <w:lastRenderedPageBreak/>
        <w:t>029</w:t>
      </w:r>
      <w:r w:rsidR="00800AD8">
        <w:tab/>
        <w:t>“nasa</w:t>
      </w:r>
      <w:r w:rsidR="00800AD8">
        <w:tab/>
        <w:t>su</w:t>
      </w:r>
      <w:r w:rsidR="00800AD8">
        <w:tab/>
        <w:t>lutjuken</w:t>
      </w:r>
      <w:r w:rsidR="00800AD8">
        <w:tab/>
        <w:t>aken.</w:t>
      </w:r>
    </w:p>
    <w:p w14:paraId="4B6CDD0E" w14:textId="77777777" w:rsidR="00800AD8" w:rsidRDefault="00800AD8" w:rsidP="00B54D9F">
      <w:pPr>
        <w:pStyle w:val="InterlineGlossWithTrans"/>
        <w:tabs>
          <w:tab w:val="left" w:pos="533"/>
          <w:tab w:val="left" w:pos="1397"/>
          <w:tab w:val="left" w:pos="2156"/>
          <w:tab w:val="left" w:pos="3140"/>
        </w:tabs>
      </w:pPr>
      <w:r>
        <w:tab/>
        <w:t>nasa</w:t>
      </w:r>
      <w:r>
        <w:tab/>
        <w:t>su</w:t>
      </w:r>
      <w:r>
        <w:tab/>
        <w:t>lutjuk-en</w:t>
      </w:r>
      <w:r>
        <w:tab/>
        <w:t>aken</w:t>
      </w:r>
    </w:p>
    <w:p w14:paraId="2A692FCA" w14:textId="77777777" w:rsidR="00800AD8" w:rsidRDefault="00800AD8" w:rsidP="00B76180">
      <w:pPr>
        <w:pStyle w:val="InterlineTransNoFree"/>
        <w:tabs>
          <w:tab w:val="left" w:pos="1397"/>
          <w:tab w:val="left" w:pos="2156"/>
          <w:tab w:val="left" w:pos="3140"/>
          <w:tab w:val="right" w:pos="8789"/>
        </w:tabs>
      </w:pPr>
      <w:r>
        <w:tab/>
        <w:t>perhaps</w:t>
      </w:r>
      <w:r>
        <w:tab/>
        <w:t>you(</w:t>
      </w:r>
      <w:r>
        <w:rPr>
          <w:smallCaps/>
        </w:rPr>
        <w:t>s</w:t>
      </w:r>
      <w:r>
        <w:t>)</w:t>
      </w:r>
      <w:r>
        <w:tab/>
        <w:t>bad-</w:t>
      </w:r>
      <w:r>
        <w:rPr>
          <w:smallCaps/>
        </w:rPr>
        <w:t>pf</w:t>
      </w:r>
      <w:r>
        <w:tab/>
      </w:r>
      <w:r w:rsidR="000D5EFB" w:rsidRPr="000D5EFB">
        <w:rPr>
          <w:smallCaps/>
        </w:rPr>
        <w:t>f.I</w:t>
      </w:r>
      <w:r w:rsidR="00B54D9F">
        <w:rPr>
          <w:smallCaps/>
        </w:rPr>
        <w:tab/>
      </w:r>
      <w:r w:rsidR="00B54D9F">
        <w:t>“It seems you were just fooling me.</w:t>
      </w:r>
    </w:p>
    <w:p w14:paraId="205B19B9" w14:textId="77777777" w:rsidR="00800AD8" w:rsidRDefault="00DC1AE0" w:rsidP="00B54D9F">
      <w:pPr>
        <w:pStyle w:val="InterlineText"/>
        <w:tabs>
          <w:tab w:val="left" w:pos="533"/>
          <w:tab w:val="left" w:pos="1232"/>
          <w:tab w:val="left" w:pos="2651"/>
          <w:tab w:val="left" w:pos="2915"/>
          <w:tab w:val="left" w:pos="3749"/>
          <w:tab w:val="left" w:pos="4838"/>
          <w:tab w:val="left" w:pos="6062"/>
          <w:tab w:val="left" w:pos="6896"/>
        </w:tabs>
      </w:pPr>
      <w:r w:rsidRPr="003A1D48">
        <w:rPr>
          <w:rStyle w:val="InterlineTextNumChar"/>
        </w:rPr>
        <w:t>030</w:t>
      </w:r>
      <w:r w:rsidR="00800AD8">
        <w:tab/>
        <w:t>îakua</w:t>
      </w:r>
      <w:r w:rsidR="00800AD8">
        <w:tab/>
        <w:t>kisedjami</w:t>
      </w:r>
      <w:r w:rsidR="00800AD8">
        <w:tab/>
        <w:t>a</w:t>
      </w:r>
      <w:r w:rsidR="00800AD8">
        <w:tab/>
        <w:t>su</w:t>
      </w:r>
      <w:r w:rsidR="00800AD8">
        <w:tab/>
        <w:t>tjalupung,</w:t>
      </w:r>
      <w:r w:rsidR="00800AD8">
        <w:tab/>
        <w:t>nasaya</w:t>
      </w:r>
      <w:r w:rsidR="00800AD8">
        <w:tab/>
        <w:t>su</w:t>
      </w:r>
      <w:r w:rsidR="00800AD8">
        <w:tab/>
        <w:t>varung.</w:t>
      </w:r>
    </w:p>
    <w:p w14:paraId="61F690AB" w14:textId="77777777" w:rsidR="00800AD8" w:rsidRDefault="00800AD8" w:rsidP="00B54D9F">
      <w:pPr>
        <w:pStyle w:val="InterlineGlossWithTrans"/>
        <w:tabs>
          <w:tab w:val="left" w:pos="533"/>
          <w:tab w:val="left" w:pos="1232"/>
          <w:tab w:val="left" w:pos="2651"/>
          <w:tab w:val="left" w:pos="2915"/>
          <w:tab w:val="left" w:pos="3749"/>
          <w:tab w:val="left" w:pos="4838"/>
          <w:tab w:val="left" w:pos="6062"/>
          <w:tab w:val="left" w:pos="6896"/>
        </w:tabs>
      </w:pPr>
      <w:r>
        <w:tab/>
        <w:t>îakua</w:t>
      </w:r>
      <w:r>
        <w:tab/>
        <w:t>ki-sedjam-i</w:t>
      </w:r>
      <w:r>
        <w:tab/>
        <w:t>a</w:t>
      </w:r>
      <w:r>
        <w:tab/>
        <w:t>su</w:t>
      </w:r>
      <w:r>
        <w:tab/>
        <w:t>tjalupung</w:t>
      </w:r>
      <w:r>
        <w:tab/>
        <w:t>nasa-aya</w:t>
      </w:r>
      <w:r>
        <w:tab/>
        <w:t>su</w:t>
      </w:r>
      <w:r>
        <w:tab/>
        <w:t>varung</w:t>
      </w:r>
    </w:p>
    <w:p w14:paraId="4B18CE61" w14:textId="77777777" w:rsidR="00800AD8" w:rsidRDefault="00800AD8" w:rsidP="00B54D9F">
      <w:pPr>
        <w:pStyle w:val="InterlineTrans"/>
        <w:tabs>
          <w:tab w:val="left" w:pos="533"/>
          <w:tab w:val="left" w:pos="1232"/>
          <w:tab w:val="left" w:pos="2651"/>
          <w:tab w:val="left" w:pos="2915"/>
          <w:tab w:val="left" w:pos="3749"/>
          <w:tab w:val="left" w:pos="4838"/>
          <w:tab w:val="left" w:pos="6062"/>
          <w:tab w:val="left" w:pos="6896"/>
        </w:tabs>
      </w:pPr>
      <w:r>
        <w:tab/>
        <w:t>but</w:t>
      </w:r>
      <w:r>
        <w:tab/>
        <w:t>do-borrow-</w:t>
      </w:r>
      <w:r>
        <w:rPr>
          <w:smallCaps/>
        </w:rPr>
        <w:t>pf</w:t>
      </w:r>
      <w:r>
        <w:rPr>
          <w:smallCaps/>
        </w:rPr>
        <w:tab/>
        <w:t>c</w:t>
      </w:r>
      <w:r>
        <w:rPr>
          <w:smallCaps/>
        </w:rPr>
        <w:tab/>
      </w:r>
      <w:r>
        <w:t>your(</w:t>
      </w:r>
      <w:r>
        <w:rPr>
          <w:smallCaps/>
        </w:rPr>
        <w:t>s</w:t>
      </w:r>
      <w:r>
        <w:t>)</w:t>
      </w:r>
      <w:r>
        <w:tab/>
        <w:t>hat</w:t>
      </w:r>
      <w:r>
        <w:tab/>
        <w:t>perhaps-say</w:t>
      </w:r>
      <w:r>
        <w:tab/>
        <w:t>your(</w:t>
      </w:r>
      <w:r>
        <w:rPr>
          <w:smallCaps/>
        </w:rPr>
        <w:t>s</w:t>
      </w:r>
      <w:r>
        <w:t>)</w:t>
      </w:r>
      <w:r>
        <w:tab/>
        <w:t>chest</w:t>
      </w:r>
    </w:p>
    <w:p w14:paraId="11B24C69" w14:textId="77777777" w:rsidR="00800AD8" w:rsidRDefault="00800AD8" w:rsidP="00E23E82">
      <w:pPr>
        <w:pStyle w:val="InterlineFree"/>
      </w:pPr>
      <w:r>
        <w:t xml:space="preserve">You just thought </w:t>
      </w:r>
      <w:r w:rsidR="00E23E82">
        <w:t>‘I’ll</w:t>
      </w:r>
      <w:r>
        <w:t xml:space="preserve"> borrow </w:t>
      </w:r>
      <w:r w:rsidR="00E23E82">
        <w:t>your</w:t>
      </w:r>
      <w:r>
        <w:t xml:space="preserve"> hat</w:t>
      </w:r>
      <w:r w:rsidR="00E23E82">
        <w:t>’</w:t>
      </w:r>
      <w:r>
        <w:t>.</w:t>
      </w:r>
    </w:p>
    <w:p w14:paraId="002A2493" w14:textId="77777777" w:rsidR="00800AD8" w:rsidRDefault="00DC1AE0" w:rsidP="00E23E82">
      <w:pPr>
        <w:pStyle w:val="InterlineText"/>
        <w:tabs>
          <w:tab w:val="left" w:pos="533"/>
          <w:tab w:val="left" w:pos="1382"/>
          <w:tab w:val="left" w:pos="2156"/>
          <w:tab w:val="left" w:pos="2720"/>
          <w:tab w:val="left" w:pos="3179"/>
          <w:tab w:val="left" w:pos="3443"/>
          <w:tab w:val="left" w:pos="4862"/>
          <w:tab w:val="left" w:pos="6056"/>
          <w:tab w:val="left" w:pos="6530"/>
          <w:tab w:val="left" w:pos="7019"/>
          <w:tab w:val="left" w:pos="8228"/>
        </w:tabs>
      </w:pPr>
      <w:r w:rsidRPr="003A1D48">
        <w:rPr>
          <w:rStyle w:val="InterlineTextNumChar"/>
        </w:rPr>
        <w:t>031</w:t>
      </w:r>
      <w:r w:rsidR="00800AD8">
        <w:tab/>
        <w:t>iru</w:t>
      </w:r>
      <w:r w:rsidR="00800AD8">
        <w:tab/>
        <w:t>anga</w:t>
      </w:r>
      <w:r w:rsidR="00800AD8">
        <w:tab/>
        <w:t>ka</w:t>
      </w:r>
      <w:r w:rsidR="00800AD8">
        <w:tab/>
        <w:t>ui</w:t>
      </w:r>
      <w:r w:rsidR="00800AD8">
        <w:tab/>
        <w:t>a</w:t>
      </w:r>
      <w:r w:rsidR="00800AD8">
        <w:tab/>
        <w:t>pasedjam</w:t>
      </w:r>
      <w:r w:rsidR="00800AD8">
        <w:tab/>
        <w:t>tjanusun,”</w:t>
      </w:r>
      <w:r w:rsidR="00800AD8">
        <w:tab/>
        <w:t>aya</w:t>
      </w:r>
      <w:r w:rsidR="00800AD8">
        <w:tab/>
        <w:t>zua</w:t>
      </w:r>
      <w:r w:rsidR="00E23E82">
        <w:tab/>
        <w:t>mareunem</w:t>
      </w:r>
      <w:r w:rsidR="00E23E82">
        <w:tab/>
        <w:t>tua</w:t>
      </w:r>
    </w:p>
    <w:p w14:paraId="6BC9D95E" w14:textId="77777777" w:rsidR="00800AD8" w:rsidRDefault="00800AD8" w:rsidP="00E23E82">
      <w:pPr>
        <w:pStyle w:val="InterlineGlossWithTrans"/>
        <w:tabs>
          <w:tab w:val="left" w:pos="533"/>
          <w:tab w:val="left" w:pos="1382"/>
          <w:tab w:val="left" w:pos="2156"/>
          <w:tab w:val="left" w:pos="2720"/>
          <w:tab w:val="left" w:pos="3179"/>
          <w:tab w:val="left" w:pos="3443"/>
          <w:tab w:val="left" w:pos="4862"/>
          <w:tab w:val="left" w:pos="6056"/>
          <w:tab w:val="left" w:pos="6530"/>
          <w:tab w:val="left" w:pos="7019"/>
          <w:tab w:val="left" w:pos="8228"/>
        </w:tabs>
      </w:pPr>
      <w:r>
        <w:tab/>
        <w:t>iru</w:t>
      </w:r>
      <w:r>
        <w:tab/>
        <w:t>anga</w:t>
      </w:r>
      <w:r>
        <w:tab/>
        <w:t>ka</w:t>
      </w:r>
      <w:r>
        <w:tab/>
        <w:t>ui</w:t>
      </w:r>
      <w:r>
        <w:tab/>
        <w:t>a</w:t>
      </w:r>
      <w:r>
        <w:tab/>
        <w:t>pa-sedjam</w:t>
      </w:r>
      <w:r>
        <w:tab/>
        <w:t>tjanu-sun</w:t>
      </w:r>
      <w:r>
        <w:tab/>
        <w:t>aya</w:t>
      </w:r>
      <w:r>
        <w:tab/>
        <w:t>zua</w:t>
      </w:r>
      <w:r w:rsidR="00E23E82">
        <w:tab/>
        <w:t>mare-unem</w:t>
      </w:r>
      <w:r w:rsidR="00E23E82">
        <w:tab/>
        <w:t>tua</w:t>
      </w:r>
    </w:p>
    <w:p w14:paraId="39A4CD4F" w14:textId="77777777" w:rsidR="00800AD8" w:rsidRDefault="00800AD8" w:rsidP="00E23E82">
      <w:pPr>
        <w:pStyle w:val="InterlineTransNoFree"/>
        <w:tabs>
          <w:tab w:val="left" w:pos="1382"/>
          <w:tab w:val="left" w:pos="2156"/>
          <w:tab w:val="left" w:pos="2720"/>
          <w:tab w:val="left" w:pos="3179"/>
          <w:tab w:val="left" w:pos="3443"/>
          <w:tab w:val="left" w:pos="4862"/>
          <w:tab w:val="left" w:pos="6056"/>
          <w:tab w:val="left" w:pos="6530"/>
          <w:tab w:val="left" w:pos="7019"/>
          <w:tab w:val="left" w:pos="8228"/>
        </w:tabs>
      </w:pPr>
      <w:r>
        <w:tab/>
        <w:t>will.not</w:t>
      </w:r>
      <w:r>
        <w:tab/>
        <w:t>indeed</w:t>
      </w:r>
      <w:r>
        <w:tab/>
        <w:t>after</w:t>
      </w:r>
      <w:r>
        <w:tab/>
        <w:t>yes</w:t>
      </w:r>
      <w:r>
        <w:rPr>
          <w:smallCaps/>
        </w:rPr>
        <w:tab/>
        <w:t>c</w:t>
      </w:r>
      <w:r>
        <w:rPr>
          <w:smallCaps/>
        </w:rPr>
        <w:tab/>
      </w:r>
      <w:r>
        <w:t>cause-borrow</w:t>
      </w:r>
      <w:r>
        <w:tab/>
      </w:r>
      <w:r>
        <w:rPr>
          <w:smallCaps/>
        </w:rPr>
        <w:t>obl</w:t>
      </w:r>
      <w:r>
        <w:t>-you(</w:t>
      </w:r>
      <w:r>
        <w:rPr>
          <w:smallCaps/>
        </w:rPr>
        <w:t>s</w:t>
      </w:r>
      <w:r>
        <w:t>)</w:t>
      </w:r>
      <w:r>
        <w:tab/>
        <w:t>say</w:t>
      </w:r>
      <w:r>
        <w:tab/>
        <w:t>that</w:t>
      </w:r>
      <w:r w:rsidR="00E23E82">
        <w:tab/>
        <w:t>pair-six</w:t>
      </w:r>
      <w:r w:rsidR="00E23E82">
        <w:tab/>
      </w:r>
      <w:r w:rsidR="00E23E82">
        <w:rPr>
          <w:smallCaps/>
        </w:rPr>
        <w:t>obl</w:t>
      </w:r>
    </w:p>
    <w:p w14:paraId="02650F9E" w14:textId="77777777" w:rsidR="00800AD8" w:rsidRDefault="00800AD8" w:rsidP="00E23E82">
      <w:pPr>
        <w:pStyle w:val="InterlineText"/>
        <w:tabs>
          <w:tab w:val="left" w:pos="533"/>
        </w:tabs>
      </w:pPr>
      <w:r>
        <w:tab/>
        <w:t>takets.</w:t>
      </w:r>
    </w:p>
    <w:p w14:paraId="7A14D18C" w14:textId="77777777" w:rsidR="00800AD8" w:rsidRDefault="00800AD8" w:rsidP="00E23E82">
      <w:pPr>
        <w:pStyle w:val="InterlineGlossWithTrans"/>
        <w:tabs>
          <w:tab w:val="left" w:pos="533"/>
        </w:tabs>
      </w:pPr>
      <w:r>
        <w:tab/>
        <w:t>takets</w:t>
      </w:r>
    </w:p>
    <w:p w14:paraId="0BB7EE10" w14:textId="77777777" w:rsidR="00800AD8" w:rsidRDefault="00800AD8" w:rsidP="00B76180">
      <w:pPr>
        <w:pStyle w:val="InterlineTransNoFree"/>
        <w:tabs>
          <w:tab w:val="right" w:pos="8789"/>
        </w:tabs>
      </w:pPr>
      <w:r>
        <w:tab/>
        <w:t>muntjac</w:t>
      </w:r>
      <w:r w:rsidR="00E23E82">
        <w:tab/>
        <w:t>I certainly won’t lend it to you,” said the 6-pointer to the muntjac.</w:t>
      </w:r>
    </w:p>
    <w:p w14:paraId="2A348C25" w14:textId="77777777" w:rsidR="00800AD8" w:rsidRDefault="00DC1AE0" w:rsidP="00E23E82">
      <w:pPr>
        <w:pStyle w:val="InterlineText"/>
        <w:tabs>
          <w:tab w:val="left" w:pos="533"/>
          <w:tab w:val="left" w:pos="1202"/>
          <w:tab w:val="left" w:pos="2336"/>
          <w:tab w:val="left" w:pos="3110"/>
          <w:tab w:val="left" w:pos="3599"/>
          <w:tab w:val="left" w:pos="4463"/>
        </w:tabs>
      </w:pPr>
      <w:r w:rsidRPr="003A1D48">
        <w:rPr>
          <w:rStyle w:val="InterlineTextNumChar"/>
        </w:rPr>
        <w:t>032</w:t>
      </w:r>
      <w:r w:rsidR="00800AD8">
        <w:tab/>
        <w:t>manu</w:t>
      </w:r>
      <w:r w:rsidR="00800AD8">
        <w:tab/>
        <w:t>qemaung</w:t>
      </w:r>
      <w:r w:rsidR="00800AD8">
        <w:tab/>
        <w:t>anga</w:t>
      </w:r>
      <w:r w:rsidR="00800AD8">
        <w:tab/>
        <w:t>zua</w:t>
      </w:r>
      <w:r w:rsidR="00800AD8">
        <w:tab/>
        <w:t>takets,</w:t>
      </w:r>
      <w:r w:rsidR="00800AD8">
        <w:tab/>
        <w:t>aya.</w:t>
      </w:r>
    </w:p>
    <w:p w14:paraId="3CF120FD" w14:textId="77777777" w:rsidR="00800AD8" w:rsidRDefault="00800AD8" w:rsidP="00E23E82">
      <w:pPr>
        <w:pStyle w:val="InterlineGlossWithTrans"/>
        <w:tabs>
          <w:tab w:val="left" w:pos="533"/>
          <w:tab w:val="left" w:pos="1202"/>
          <w:tab w:val="left" w:pos="2336"/>
          <w:tab w:val="left" w:pos="3110"/>
          <w:tab w:val="left" w:pos="3599"/>
          <w:tab w:val="left" w:pos="4463"/>
        </w:tabs>
      </w:pPr>
      <w:r>
        <w:tab/>
        <w:t>manu</w:t>
      </w:r>
      <w:r>
        <w:tab/>
        <w:t>em=qaung</w:t>
      </w:r>
      <w:r>
        <w:tab/>
        <w:t>anga</w:t>
      </w:r>
      <w:r>
        <w:tab/>
        <w:t>zua</w:t>
      </w:r>
      <w:r>
        <w:tab/>
        <w:t>takets</w:t>
      </w:r>
      <w:r>
        <w:tab/>
        <w:t>aya</w:t>
      </w:r>
    </w:p>
    <w:p w14:paraId="098B5092" w14:textId="77777777" w:rsidR="00800AD8" w:rsidRDefault="00800AD8" w:rsidP="00B76180">
      <w:pPr>
        <w:pStyle w:val="InterlineTransNoFree"/>
        <w:tabs>
          <w:tab w:val="left" w:pos="1202"/>
          <w:tab w:val="left" w:pos="2336"/>
          <w:tab w:val="left" w:pos="3110"/>
          <w:tab w:val="left" w:pos="3599"/>
          <w:tab w:val="left" w:pos="4463"/>
          <w:tab w:val="right" w:pos="8789"/>
        </w:tabs>
      </w:pPr>
      <w:r>
        <w:tab/>
        <w:t>then</w:t>
      </w:r>
      <w:r>
        <w:tab/>
      </w:r>
      <w:r>
        <w:rPr>
          <w:smallCaps/>
        </w:rPr>
        <w:t>af</w:t>
      </w:r>
      <w:r>
        <w:t>=cry</w:t>
      </w:r>
      <w:r>
        <w:tab/>
        <w:t>indeed</w:t>
      </w:r>
      <w:r>
        <w:tab/>
        <w:t>that</w:t>
      </w:r>
      <w:r>
        <w:tab/>
        <w:t>muntjac</w:t>
      </w:r>
      <w:r>
        <w:tab/>
        <w:t>say</w:t>
      </w:r>
      <w:r w:rsidR="00E23E82">
        <w:tab/>
        <w:t>So the muntjac cried, they say.</w:t>
      </w:r>
    </w:p>
    <w:p w14:paraId="409EAF88" w14:textId="77777777" w:rsidR="00800AD8" w:rsidRDefault="00DC1AE0" w:rsidP="00E23E82">
      <w:pPr>
        <w:pStyle w:val="InterlineText"/>
        <w:tabs>
          <w:tab w:val="left" w:pos="533"/>
          <w:tab w:val="left" w:pos="1172"/>
          <w:tab w:val="left" w:pos="1556"/>
          <w:tab w:val="left" w:pos="2315"/>
          <w:tab w:val="left" w:pos="3734"/>
          <w:tab w:val="left" w:pos="4508"/>
          <w:tab w:val="left" w:pos="5552"/>
          <w:tab w:val="left" w:pos="5816"/>
          <w:tab w:val="left" w:pos="6680"/>
          <w:tab w:val="left" w:pos="7139"/>
          <w:tab w:val="left" w:pos="7643"/>
          <w:tab w:val="left" w:pos="8117"/>
        </w:tabs>
      </w:pPr>
      <w:r w:rsidRPr="003A1D48">
        <w:rPr>
          <w:rStyle w:val="InterlineTextNumChar"/>
        </w:rPr>
        <w:t>033</w:t>
      </w:r>
      <w:r w:rsidR="00800AD8">
        <w:tab/>
        <w:t>avan</w:t>
      </w:r>
      <w:r w:rsidR="00800AD8">
        <w:tab/>
        <w:t>nu</w:t>
      </w:r>
      <w:r w:rsidR="00800AD8">
        <w:tab/>
        <w:t>sika</w:t>
      </w:r>
      <w:r w:rsidR="00800AD8">
        <w:tab/>
        <w:t>maîetutsu</w:t>
      </w:r>
      <w:r w:rsidR="00800AD8">
        <w:tab/>
        <w:t>anga</w:t>
      </w:r>
      <w:r w:rsidR="00800AD8">
        <w:tab/>
        <w:t>temulats</w:t>
      </w:r>
      <w:r w:rsidR="00800AD8">
        <w:tab/>
        <w:t>a</w:t>
      </w:r>
      <w:r w:rsidR="00800AD8">
        <w:tab/>
        <w:t>takets</w:t>
      </w:r>
      <w:r w:rsidR="00800AD8">
        <w:tab/>
        <w:t>“aa</w:t>
      </w:r>
      <w:r w:rsidR="00800AD8">
        <w:tab/>
        <w:t>aa”,</w:t>
      </w:r>
      <w:r w:rsidR="00E23E82">
        <w:tab/>
        <w:t>aya</w:t>
      </w:r>
      <w:r w:rsidR="00E23E82">
        <w:tab/>
        <w:t>a</w:t>
      </w:r>
    </w:p>
    <w:p w14:paraId="22C0BA9E" w14:textId="77777777" w:rsidR="00800AD8" w:rsidRDefault="00800AD8" w:rsidP="00E23E82">
      <w:pPr>
        <w:pStyle w:val="InterlineGlossWithTrans"/>
        <w:tabs>
          <w:tab w:val="left" w:pos="533"/>
          <w:tab w:val="left" w:pos="1172"/>
          <w:tab w:val="left" w:pos="1556"/>
          <w:tab w:val="left" w:pos="2315"/>
          <w:tab w:val="left" w:pos="3734"/>
          <w:tab w:val="left" w:pos="4508"/>
          <w:tab w:val="left" w:pos="5552"/>
          <w:tab w:val="left" w:pos="5816"/>
          <w:tab w:val="left" w:pos="6680"/>
          <w:tab w:val="left" w:pos="7139"/>
          <w:tab w:val="left" w:pos="7643"/>
          <w:tab w:val="left" w:pos="8117"/>
        </w:tabs>
      </w:pPr>
      <w:r>
        <w:tab/>
        <w:t>avan</w:t>
      </w:r>
      <w:r>
        <w:tab/>
        <w:t>nu</w:t>
      </w:r>
      <w:r>
        <w:tab/>
        <w:t>sika</w:t>
      </w:r>
      <w:r>
        <w:tab/>
        <w:t>maîe-tu-tsu</w:t>
      </w:r>
      <w:r>
        <w:tab/>
        <w:t>anga</w:t>
      </w:r>
      <w:r>
        <w:tab/>
        <w:t>em=tulats</w:t>
      </w:r>
      <w:r>
        <w:tab/>
        <w:t>a</w:t>
      </w:r>
      <w:r>
        <w:tab/>
        <w:t>takets</w:t>
      </w:r>
      <w:r>
        <w:tab/>
        <w:t>aa</w:t>
      </w:r>
      <w:r>
        <w:tab/>
        <w:t>aa</w:t>
      </w:r>
      <w:r w:rsidR="00E23E82">
        <w:tab/>
        <w:t>aya</w:t>
      </w:r>
      <w:r w:rsidR="00E23E82">
        <w:tab/>
        <w:t>a</w:t>
      </w:r>
    </w:p>
    <w:p w14:paraId="56C3FA71" w14:textId="77777777" w:rsidR="00800AD8" w:rsidRDefault="00800AD8" w:rsidP="00E23E82">
      <w:pPr>
        <w:pStyle w:val="InterlineTransNoFree"/>
        <w:tabs>
          <w:tab w:val="left" w:pos="1172"/>
          <w:tab w:val="left" w:pos="1556"/>
          <w:tab w:val="left" w:pos="2315"/>
          <w:tab w:val="left" w:pos="3734"/>
          <w:tab w:val="left" w:pos="4508"/>
          <w:tab w:val="left" w:pos="5552"/>
          <w:tab w:val="left" w:pos="5816"/>
          <w:tab w:val="left" w:pos="6680"/>
          <w:tab w:val="left" w:pos="7139"/>
          <w:tab w:val="left" w:pos="7643"/>
          <w:tab w:val="left" w:pos="8117"/>
        </w:tabs>
      </w:pPr>
      <w:r>
        <w:tab/>
        <w:t>exact</w:t>
      </w:r>
      <w:r>
        <w:tab/>
        <w:t>of</w:t>
      </w:r>
      <w:r>
        <w:tab/>
        <w:t>reason</w:t>
      </w:r>
      <w:r>
        <w:tab/>
      </w:r>
      <w:r>
        <w:rPr>
          <w:smallCaps/>
        </w:rPr>
        <w:t>num</w:t>
      </w:r>
      <w:r>
        <w:t>-</w:t>
      </w:r>
      <w:r>
        <w:rPr>
          <w:smallCaps/>
        </w:rPr>
        <w:t>red</w:t>
      </w:r>
      <w:r>
        <w:t>-this</w:t>
      </w:r>
      <w:r>
        <w:tab/>
        <w:t>indeed</w:t>
      </w:r>
      <w:r>
        <w:tab/>
      </w:r>
      <w:r>
        <w:rPr>
          <w:smallCaps/>
        </w:rPr>
        <w:t>af</w:t>
      </w:r>
      <w:r>
        <w:t>=howl</w:t>
      </w:r>
      <w:r>
        <w:rPr>
          <w:smallCaps/>
        </w:rPr>
        <w:tab/>
        <w:t>c</w:t>
      </w:r>
      <w:r>
        <w:rPr>
          <w:smallCaps/>
        </w:rPr>
        <w:tab/>
      </w:r>
      <w:r>
        <w:t>muntjac</w:t>
      </w:r>
      <w:r>
        <w:tab/>
        <w:t>ah</w:t>
      </w:r>
      <w:r>
        <w:tab/>
        <w:t>ah</w:t>
      </w:r>
      <w:r w:rsidR="00E23E82">
        <w:tab/>
        <w:t>say</w:t>
      </w:r>
      <w:r w:rsidR="00E23E82">
        <w:rPr>
          <w:smallCaps/>
        </w:rPr>
        <w:tab/>
        <w:t>c</w:t>
      </w:r>
    </w:p>
    <w:p w14:paraId="376B9FFC" w14:textId="77777777" w:rsidR="00800AD8" w:rsidRDefault="00800AD8" w:rsidP="00E23E82">
      <w:pPr>
        <w:pStyle w:val="InterlineText"/>
        <w:tabs>
          <w:tab w:val="left" w:pos="533"/>
        </w:tabs>
      </w:pPr>
      <w:r>
        <w:tab/>
        <w:t>tjautsikel.</w:t>
      </w:r>
    </w:p>
    <w:p w14:paraId="36E565B5" w14:textId="77777777" w:rsidR="00800AD8" w:rsidRDefault="00800AD8" w:rsidP="00E23E82">
      <w:pPr>
        <w:pStyle w:val="InterlineGlossWithTrans"/>
        <w:tabs>
          <w:tab w:val="left" w:pos="533"/>
        </w:tabs>
      </w:pPr>
      <w:r>
        <w:tab/>
        <w:t>tjautsikel</w:t>
      </w:r>
    </w:p>
    <w:p w14:paraId="197B9E75" w14:textId="77777777" w:rsidR="00800AD8" w:rsidRDefault="00800AD8" w:rsidP="00E23E82">
      <w:pPr>
        <w:pStyle w:val="InterlineTrans"/>
        <w:tabs>
          <w:tab w:val="left" w:pos="533"/>
        </w:tabs>
      </w:pPr>
      <w:r>
        <w:rPr>
          <w:smallCaps/>
        </w:rPr>
        <w:tab/>
      </w:r>
      <w:r>
        <w:t>story</w:t>
      </w:r>
    </w:p>
    <w:p w14:paraId="367AAFD8" w14:textId="77777777" w:rsidR="00800AD8" w:rsidRDefault="00800AD8" w:rsidP="00E23E82">
      <w:pPr>
        <w:pStyle w:val="InterlineFreeCommentFollows"/>
      </w:pPr>
      <w:r>
        <w:t>And</w:t>
      </w:r>
      <w:r w:rsidR="00E23E82">
        <w:t xml:space="preserve"> that’s why the muntjac howls “A</w:t>
      </w:r>
      <w:r>
        <w:t>a aa!” right up to the present, according to the story.</w:t>
      </w:r>
    </w:p>
    <w:p w14:paraId="1BB8B3EF" w14:textId="77777777" w:rsidR="00800AD8" w:rsidRDefault="00A8416B" w:rsidP="00E23E82">
      <w:pPr>
        <w:pStyle w:val="CommentLastWithHalfSpace"/>
      </w:pPr>
      <w:r>
        <w:t>[</w:t>
      </w:r>
      <w:r w:rsidR="00800AD8" w:rsidRPr="00E23E82">
        <w:rPr>
          <w:rStyle w:val="VernacularText"/>
        </w:rPr>
        <w:t>temulats</w:t>
      </w:r>
      <w:r w:rsidR="00800AD8">
        <w:t xml:space="preserve">: </w:t>
      </w:r>
      <w:r w:rsidR="00E23E82" w:rsidRPr="00E23E82">
        <w:rPr>
          <w:rStyle w:val="VernacularText"/>
        </w:rPr>
        <w:t>tulats</w:t>
      </w:r>
      <w:r w:rsidR="00E23E82">
        <w:t xml:space="preserve"> not known, but </w:t>
      </w:r>
      <w:r w:rsidR="00800AD8">
        <w:t>F ha</w:t>
      </w:r>
      <w:r w:rsidR="00E23E82">
        <w:t>s</w:t>
      </w:r>
      <w:r w:rsidR="00800AD8">
        <w:t xml:space="preserve"> </w:t>
      </w:r>
      <w:r w:rsidR="00800AD8" w:rsidRPr="00E23E82">
        <w:rPr>
          <w:rStyle w:val="VernacularText"/>
        </w:rPr>
        <w:t>terats</w:t>
      </w:r>
      <w:r w:rsidR="00800AD8">
        <w:t xml:space="preserve"> ‘loud shout’</w:t>
      </w:r>
      <w:r w:rsidR="00E23E82">
        <w:t>.]</w:t>
      </w:r>
    </w:p>
    <w:p w14:paraId="17DB8FB9" w14:textId="77777777" w:rsidR="00E23E82" w:rsidRDefault="00800AD8" w:rsidP="00E23E82">
      <w:pPr>
        <w:pStyle w:val="FullTranslation"/>
      </w:pPr>
      <w:r>
        <w:t>Deer came from Lunguan by the sea, according to the story. When they began to come from the sea, we didn’t kill them. They were still like soft sprouts(?); and we didn’t catch them when we were shooting. We didn’t then consider them as wild game. After a long time when they had become deer, with hair and hooves and hard feet, they walked up to the mountains. After that we hunted them and shot them.</w:t>
      </w:r>
    </w:p>
    <w:p w14:paraId="5D257303" w14:textId="77777777" w:rsidR="00E23E82" w:rsidRDefault="00800AD8" w:rsidP="00E23E82">
      <w:pPr>
        <w:pStyle w:val="FullTranslation"/>
      </w:pPr>
      <w:r>
        <w:t>It was then we began to take deer; and we took the spotted deer. The males had 8-point antlers, and the females had no antlers. Their number increased, and they roamed all over the land. A deer met a muntjac. “Where have you come from roaming about?” said the muntjac.</w:t>
      </w:r>
    </w:p>
    <w:p w14:paraId="00BA2CE2" w14:textId="77777777" w:rsidR="00E23E82" w:rsidRDefault="00800AD8" w:rsidP="00E23E82">
      <w:pPr>
        <w:pStyle w:val="FullTranslation"/>
      </w:pPr>
      <w:r>
        <w:t>“I roam all round here.</w:t>
      </w:r>
      <w:r w:rsidR="00E23E82">
        <w:t>”</w:t>
      </w:r>
    </w:p>
    <w:p w14:paraId="01589812" w14:textId="77777777" w:rsidR="00E23E82" w:rsidRDefault="00800AD8" w:rsidP="00E23E82">
      <w:pPr>
        <w:pStyle w:val="FullTranslation"/>
      </w:pPr>
      <w:r>
        <w:t xml:space="preserve">“Why is he like that, with lots of horns and spots?” said the muntjac. And it went to Kavulungan mountain. On Kavulungan there was the ancestor (? OA) of the deer. “I’ve met someone who wants a 6-pointer deer’s hat. I’m off on a journey,” said the muntjac. He put on the 6-pointer’s hat, and went on a journey to the 8-pointer deer. Then he thought: “Why have you got lots of points on your antlers? </w:t>
      </w:r>
      <w:r w:rsidR="00F315C3">
        <w:t>T</w:t>
      </w:r>
      <w:r>
        <w:t>here are few on mine,” he said.</w:t>
      </w:r>
    </w:p>
    <w:p w14:paraId="3ECEA655" w14:textId="77777777" w:rsidR="00E23E82" w:rsidRDefault="00800AD8" w:rsidP="00E23E82">
      <w:pPr>
        <w:pStyle w:val="FullTranslation"/>
      </w:pPr>
      <w:r>
        <w:t>He went back to Kavulungan. “I want to add more points to my hat,” said the muntjac. “No. Give it back,” said the 6-pointer.</w:t>
      </w:r>
    </w:p>
    <w:p w14:paraId="18CFEE46" w14:textId="77777777" w:rsidR="00800AD8" w:rsidRDefault="00800AD8" w:rsidP="00E23E82">
      <w:pPr>
        <w:pStyle w:val="FullTranslation"/>
      </w:pPr>
      <w:r>
        <w:t>“Right, I’ll go and see what you are talking about.</w:t>
      </w:r>
      <w:r w:rsidR="00E23E82">
        <w:t xml:space="preserve">” </w:t>
      </w:r>
      <w:r>
        <w:t xml:space="preserve">And he went off on a journey; but didn’t meet anyone. “Why was there noone?” said the 6-pointer when he got back. “It seems you were just fooling me. You just thought </w:t>
      </w:r>
      <w:r w:rsidR="00E23E82">
        <w:t>‘I’ll bo</w:t>
      </w:r>
      <w:r>
        <w:t xml:space="preserve">rrow </w:t>
      </w:r>
      <w:r w:rsidR="00E23E82">
        <w:t>your</w:t>
      </w:r>
      <w:r>
        <w:t xml:space="preserve"> hat</w:t>
      </w:r>
      <w:r w:rsidR="00E23E82">
        <w:t>’</w:t>
      </w:r>
      <w:r>
        <w:t>. I certainly won’t lend it to you,” said the 6-pointer to the muntjac. So the muntjac cried, they say. And</w:t>
      </w:r>
      <w:r w:rsidR="00E23E82">
        <w:t xml:space="preserve"> that’s why the muntjac howls “A</w:t>
      </w:r>
      <w:r>
        <w:t>a aa!” right up to the present, according to the story.</w:t>
      </w:r>
    </w:p>
    <w:p w14:paraId="7BF4A10F" w14:textId="77777777" w:rsidR="00800AD8" w:rsidRDefault="00800AD8">
      <w:pPr>
        <w:pStyle w:val="Heading4"/>
      </w:pPr>
      <w:r w:rsidRPr="00996908">
        <w:rPr>
          <w:rStyle w:val="NumTextHeadingChar"/>
        </w:rPr>
        <w:t>038</w:t>
      </w:r>
      <w:r>
        <w:t xml:space="preserve"> TSUDJUY</w:t>
      </w:r>
      <w:r w:rsidR="00E23E82">
        <w:br/>
      </w:r>
      <w:r>
        <w:t>ti sa T</w:t>
      </w:r>
      <w:r w:rsidR="00E23E82">
        <w:t>sudjuy</w:t>
      </w:r>
      <w:r w:rsidR="001208B6">
        <w:t xml:space="preserve"> (</w:t>
      </w:r>
      <w:r w:rsidR="00E23E82">
        <w:t>ïaleklek village, p.214</w:t>
      </w:r>
      <w:r w:rsidR="001208B6">
        <w:t>)</w:t>
      </w:r>
    </w:p>
    <w:p w14:paraId="72D3AE0A" w14:textId="77777777" w:rsidR="00800AD8" w:rsidRDefault="00DC1AE0" w:rsidP="00E23E82">
      <w:pPr>
        <w:pStyle w:val="InterlineText"/>
        <w:tabs>
          <w:tab w:val="left" w:pos="533"/>
          <w:tab w:val="left" w:pos="1457"/>
          <w:tab w:val="left" w:pos="2576"/>
          <w:tab w:val="left" w:pos="4520"/>
          <w:tab w:val="left" w:pos="5024"/>
          <w:tab w:val="left" w:pos="6203"/>
          <w:tab w:val="left" w:pos="7877"/>
          <w:tab w:val="left" w:pos="8141"/>
        </w:tabs>
      </w:pPr>
      <w:r w:rsidRPr="003A1D48">
        <w:rPr>
          <w:rStyle w:val="InterlineTextNumChar"/>
        </w:rPr>
        <w:t>001</w:t>
      </w:r>
      <w:r w:rsidR="00800AD8">
        <w:tab/>
        <w:t>izua</w:t>
      </w:r>
      <w:r w:rsidR="00800AD8">
        <w:tab/>
        <w:t>azazua</w:t>
      </w:r>
      <w:r w:rsidR="00800AD8">
        <w:tab/>
        <w:t>qinaîan</w:t>
      </w:r>
      <w:r w:rsidR="00800AD8">
        <w:tab/>
        <w:t>i</w:t>
      </w:r>
      <w:r w:rsidR="00800AD8">
        <w:tab/>
        <w:t>Kaîuyung,</w:t>
      </w:r>
      <w:r w:rsidR="00800AD8">
        <w:tab/>
        <w:t>matjaeneenem</w:t>
      </w:r>
      <w:r w:rsidR="00800AD8">
        <w:tab/>
        <w:t>a</w:t>
      </w:r>
      <w:r w:rsidR="00E23E82">
        <w:tab/>
        <w:t>umaq,</w:t>
      </w:r>
    </w:p>
    <w:p w14:paraId="3DC89D8F" w14:textId="77777777" w:rsidR="00800AD8" w:rsidRDefault="00800AD8" w:rsidP="00E23E82">
      <w:pPr>
        <w:pStyle w:val="InterlineGlossWithTrans"/>
        <w:tabs>
          <w:tab w:val="left" w:pos="533"/>
          <w:tab w:val="left" w:pos="1457"/>
          <w:tab w:val="left" w:pos="2576"/>
          <w:tab w:val="left" w:pos="4520"/>
          <w:tab w:val="left" w:pos="5024"/>
          <w:tab w:val="left" w:pos="6203"/>
          <w:tab w:val="left" w:pos="7877"/>
          <w:tab w:val="left" w:pos="8141"/>
        </w:tabs>
      </w:pPr>
      <w:r>
        <w:tab/>
        <w:t>i-zua</w:t>
      </w:r>
      <w:r>
        <w:tab/>
        <w:t>a-za-zua</w:t>
      </w:r>
      <w:r>
        <w:tab/>
        <w:t>in=qaîa-an</w:t>
      </w:r>
      <w:r>
        <w:tab/>
        <w:t>i</w:t>
      </w:r>
      <w:r>
        <w:tab/>
        <w:t>Kaîuyung</w:t>
      </w:r>
      <w:r>
        <w:tab/>
        <w:t>matja-une-unem</w:t>
      </w:r>
      <w:r>
        <w:tab/>
        <w:t>a</w:t>
      </w:r>
      <w:r w:rsidR="00E23E82">
        <w:tab/>
        <w:t>umaq</w:t>
      </w:r>
    </w:p>
    <w:p w14:paraId="54514E64" w14:textId="77777777" w:rsidR="00800AD8" w:rsidRDefault="00800AD8" w:rsidP="00E23E82">
      <w:pPr>
        <w:pStyle w:val="InterlineTransNoFree"/>
        <w:tabs>
          <w:tab w:val="left" w:pos="1457"/>
          <w:tab w:val="left" w:pos="2576"/>
          <w:tab w:val="left" w:pos="4520"/>
          <w:tab w:val="left" w:pos="5024"/>
          <w:tab w:val="left" w:pos="6203"/>
          <w:tab w:val="left" w:pos="7877"/>
          <w:tab w:val="left" w:pos="8141"/>
        </w:tabs>
        <w:rPr>
          <w:smallCaps/>
        </w:rPr>
      </w:pPr>
      <w:r>
        <w:tab/>
      </w:r>
      <w:r>
        <w:rPr>
          <w:smallCaps/>
        </w:rPr>
        <w:t>loc</w:t>
      </w:r>
      <w:r>
        <w:t>-that</w:t>
      </w:r>
      <w:r>
        <w:tab/>
      </w:r>
      <w:r>
        <w:rPr>
          <w:smallCaps/>
        </w:rPr>
        <w:t>c-red</w:t>
      </w:r>
      <w:r>
        <w:t>-that</w:t>
      </w:r>
      <w:r>
        <w:tab/>
      </w:r>
      <w:r>
        <w:rPr>
          <w:smallCaps/>
        </w:rPr>
        <w:t>perf</w:t>
      </w:r>
      <w:r>
        <w:t>=outsider-</w:t>
      </w:r>
      <w:r>
        <w:rPr>
          <w:smallCaps/>
        </w:rPr>
        <w:t>nom</w:t>
      </w:r>
      <w:r>
        <w:tab/>
      </w:r>
      <w:r>
        <w:rPr>
          <w:smallCaps/>
        </w:rPr>
        <w:t>loc</w:t>
      </w:r>
      <w:r>
        <w:tab/>
        <w:t>(place)</w:t>
      </w:r>
      <w:r>
        <w:tab/>
      </w:r>
      <w:r>
        <w:rPr>
          <w:smallCaps/>
        </w:rPr>
        <w:t>num</w:t>
      </w:r>
      <w:r>
        <w:t>-</w:t>
      </w:r>
      <w:r>
        <w:rPr>
          <w:smallCaps/>
        </w:rPr>
        <w:t>red</w:t>
      </w:r>
      <w:r>
        <w:t>-six</w:t>
      </w:r>
      <w:r>
        <w:rPr>
          <w:smallCaps/>
        </w:rPr>
        <w:tab/>
        <w:t>c</w:t>
      </w:r>
      <w:r w:rsidR="00E23E82">
        <w:tab/>
        <w:t>house</w:t>
      </w:r>
    </w:p>
    <w:p w14:paraId="4E392B31" w14:textId="77777777" w:rsidR="00800AD8" w:rsidRDefault="00800AD8" w:rsidP="00E23E82">
      <w:pPr>
        <w:pStyle w:val="InterlineText"/>
        <w:tabs>
          <w:tab w:val="left" w:pos="533"/>
          <w:tab w:val="left" w:pos="1007"/>
          <w:tab w:val="left" w:pos="1271"/>
        </w:tabs>
      </w:pPr>
      <w:r>
        <w:lastRenderedPageBreak/>
        <w:tab/>
        <w:t>aya</w:t>
      </w:r>
      <w:r>
        <w:tab/>
        <w:t>a</w:t>
      </w:r>
      <w:r>
        <w:tab/>
        <w:t>tjautsikel.</w:t>
      </w:r>
    </w:p>
    <w:p w14:paraId="023AE0FA" w14:textId="77777777" w:rsidR="00800AD8" w:rsidRDefault="00800AD8" w:rsidP="00E23E82">
      <w:pPr>
        <w:pStyle w:val="InterlineGlossWithTrans"/>
        <w:tabs>
          <w:tab w:val="left" w:pos="533"/>
          <w:tab w:val="left" w:pos="1007"/>
          <w:tab w:val="left" w:pos="1271"/>
        </w:tabs>
      </w:pPr>
      <w:r>
        <w:tab/>
        <w:t>aya</w:t>
      </w:r>
      <w:r>
        <w:tab/>
        <w:t>a</w:t>
      </w:r>
      <w:r>
        <w:tab/>
        <w:t>tjautsikel</w:t>
      </w:r>
    </w:p>
    <w:p w14:paraId="27D5990F" w14:textId="77777777" w:rsidR="00800AD8" w:rsidRDefault="00800AD8" w:rsidP="00E23E82">
      <w:pPr>
        <w:pStyle w:val="InterlineTrans"/>
        <w:tabs>
          <w:tab w:val="left" w:pos="533"/>
          <w:tab w:val="left" w:pos="1007"/>
          <w:tab w:val="left" w:pos="1271"/>
        </w:tabs>
      </w:pPr>
      <w:r>
        <w:tab/>
        <w:t>say</w:t>
      </w:r>
      <w:r>
        <w:rPr>
          <w:smallCaps/>
        </w:rPr>
        <w:tab/>
        <w:t>c</w:t>
      </w:r>
      <w:r>
        <w:rPr>
          <w:smallCaps/>
        </w:rPr>
        <w:tab/>
      </w:r>
      <w:r>
        <w:t>story</w:t>
      </w:r>
    </w:p>
    <w:p w14:paraId="485D9DCE" w14:textId="77777777" w:rsidR="00800AD8" w:rsidRDefault="00800AD8" w:rsidP="00E23E82">
      <w:pPr>
        <w:pStyle w:val="InterlineFree"/>
      </w:pPr>
      <w:r>
        <w:t>There was a village at Kaîuyung with six households, according to the story.</w:t>
      </w:r>
    </w:p>
    <w:p w14:paraId="4A7BD202" w14:textId="77777777" w:rsidR="00800AD8" w:rsidRDefault="00DC1AE0" w:rsidP="00E23E82">
      <w:pPr>
        <w:pStyle w:val="InterlineText"/>
        <w:tabs>
          <w:tab w:val="left" w:pos="533"/>
          <w:tab w:val="left" w:pos="1022"/>
          <w:tab w:val="left" w:pos="1691"/>
          <w:tab w:val="left" w:pos="1955"/>
          <w:tab w:val="left" w:pos="3074"/>
          <w:tab w:val="left" w:pos="3338"/>
          <w:tab w:val="left" w:pos="4082"/>
          <w:tab w:val="left" w:pos="4571"/>
          <w:tab w:val="left" w:pos="5075"/>
        </w:tabs>
      </w:pPr>
      <w:r w:rsidRPr="003A1D48">
        <w:rPr>
          <w:rStyle w:val="InterlineTextNumChar"/>
        </w:rPr>
        <w:t>002</w:t>
      </w:r>
      <w:r w:rsidR="00800AD8">
        <w:tab/>
        <w:t>sa</w:t>
      </w:r>
      <w:r w:rsidR="00800AD8">
        <w:tab/>
        <w:t>manu</w:t>
      </w:r>
      <w:r w:rsidR="00800AD8">
        <w:tab/>
        <w:t>a</w:t>
      </w:r>
      <w:r w:rsidR="00800AD8">
        <w:tab/>
        <w:t>qemaîup</w:t>
      </w:r>
      <w:r w:rsidR="00800AD8">
        <w:tab/>
        <w:t>a</w:t>
      </w:r>
      <w:r w:rsidR="00800AD8">
        <w:tab/>
        <w:t>sema</w:t>
      </w:r>
      <w:r w:rsidR="00800AD8">
        <w:tab/>
        <w:t>zua</w:t>
      </w:r>
      <w:r w:rsidR="00800AD8">
        <w:tab/>
        <w:t>i</w:t>
      </w:r>
      <w:r w:rsidR="00800AD8">
        <w:tab/>
        <w:t>ïaitaw.</w:t>
      </w:r>
    </w:p>
    <w:p w14:paraId="0B347F54" w14:textId="77777777" w:rsidR="00800AD8" w:rsidRDefault="00800AD8" w:rsidP="00E23E82">
      <w:pPr>
        <w:pStyle w:val="InterlineGlossWithTrans"/>
        <w:tabs>
          <w:tab w:val="left" w:pos="533"/>
          <w:tab w:val="left" w:pos="1022"/>
          <w:tab w:val="left" w:pos="1691"/>
          <w:tab w:val="left" w:pos="1955"/>
          <w:tab w:val="left" w:pos="3074"/>
          <w:tab w:val="left" w:pos="3338"/>
          <w:tab w:val="left" w:pos="4082"/>
          <w:tab w:val="left" w:pos="4571"/>
          <w:tab w:val="left" w:pos="5075"/>
        </w:tabs>
      </w:pPr>
      <w:r>
        <w:tab/>
        <w:t>sa</w:t>
      </w:r>
      <w:r>
        <w:tab/>
        <w:t>manu</w:t>
      </w:r>
      <w:r>
        <w:tab/>
        <w:t>a</w:t>
      </w:r>
      <w:r>
        <w:tab/>
        <w:t>em=qaîup</w:t>
      </w:r>
      <w:r>
        <w:tab/>
        <w:t>a</w:t>
      </w:r>
      <w:r>
        <w:tab/>
        <w:t>em=sa</w:t>
      </w:r>
      <w:r>
        <w:tab/>
        <w:t>zua</w:t>
      </w:r>
      <w:r>
        <w:tab/>
        <w:t>i</w:t>
      </w:r>
      <w:r>
        <w:tab/>
        <w:t>ïaitaw</w:t>
      </w:r>
    </w:p>
    <w:p w14:paraId="780582DE" w14:textId="77777777" w:rsidR="00800AD8" w:rsidRDefault="00800AD8" w:rsidP="00E23E82">
      <w:pPr>
        <w:pStyle w:val="InterlineTrans"/>
        <w:tabs>
          <w:tab w:val="left" w:pos="533"/>
          <w:tab w:val="left" w:pos="1022"/>
          <w:tab w:val="left" w:pos="1691"/>
          <w:tab w:val="left" w:pos="1955"/>
          <w:tab w:val="left" w:pos="3074"/>
          <w:tab w:val="left" w:pos="3338"/>
          <w:tab w:val="left" w:pos="4082"/>
          <w:tab w:val="left" w:pos="4571"/>
          <w:tab w:val="left" w:pos="5075"/>
        </w:tabs>
      </w:pPr>
      <w:r>
        <w:tab/>
        <w:t>and</w:t>
      </w:r>
      <w:r>
        <w:tab/>
        <w:t>then</w:t>
      </w:r>
      <w:r>
        <w:rPr>
          <w:smallCaps/>
        </w:rPr>
        <w:tab/>
        <w:t>c</w:t>
      </w:r>
      <w:r>
        <w:rPr>
          <w:smallCaps/>
        </w:rPr>
        <w:tab/>
        <w:t>af</w:t>
      </w:r>
      <w:r>
        <w:t>=hunt</w:t>
      </w:r>
      <w:r>
        <w:rPr>
          <w:smallCaps/>
        </w:rPr>
        <w:tab/>
        <w:t>c</w:t>
      </w:r>
      <w:r>
        <w:rPr>
          <w:smallCaps/>
        </w:rPr>
        <w:tab/>
        <w:t>af</w:t>
      </w:r>
      <w:r>
        <w:t>=go</w:t>
      </w:r>
      <w:r>
        <w:tab/>
        <w:t>that</w:t>
      </w:r>
      <w:r>
        <w:tab/>
      </w:r>
      <w:r>
        <w:rPr>
          <w:smallCaps/>
        </w:rPr>
        <w:t>loc</w:t>
      </w:r>
      <w:r>
        <w:tab/>
        <w:t>(place)</w:t>
      </w:r>
    </w:p>
    <w:p w14:paraId="067A7830" w14:textId="77777777" w:rsidR="00800AD8" w:rsidRDefault="00800AD8">
      <w:pPr>
        <w:pStyle w:val="InterlineFree"/>
      </w:pPr>
      <w:r>
        <w:t>They went hunting to ïaitaw.</w:t>
      </w:r>
    </w:p>
    <w:p w14:paraId="23616E87" w14:textId="77777777" w:rsidR="00800AD8" w:rsidRDefault="00DC1AE0" w:rsidP="00E23E82">
      <w:pPr>
        <w:pStyle w:val="InterlineText"/>
        <w:tabs>
          <w:tab w:val="left" w:pos="533"/>
          <w:tab w:val="left" w:pos="1097"/>
          <w:tab w:val="left" w:pos="2156"/>
          <w:tab w:val="left" w:pos="2930"/>
          <w:tab w:val="left" w:pos="4439"/>
          <w:tab w:val="left" w:pos="5123"/>
          <w:tab w:val="left" w:pos="6047"/>
          <w:tab w:val="left" w:pos="6551"/>
          <w:tab w:val="left" w:pos="7670"/>
        </w:tabs>
      </w:pPr>
      <w:r w:rsidRPr="003A1D48">
        <w:rPr>
          <w:rStyle w:val="InterlineTextNumChar"/>
        </w:rPr>
        <w:t>003</w:t>
      </w:r>
      <w:r w:rsidR="00800AD8">
        <w:tab/>
        <w:t>ka</w:t>
      </w:r>
      <w:r w:rsidR="00800AD8">
        <w:tab/>
        <w:t>tsemikel</w:t>
      </w:r>
      <w:r w:rsidR="00800AD8">
        <w:tab/>
        <w:t>anga</w:t>
      </w:r>
      <w:r w:rsidR="00800AD8">
        <w:tab/>
        <w:t>maqepu</w:t>
      </w:r>
      <w:r w:rsidR="00800AD8">
        <w:tab/>
        <w:t>azua</w:t>
      </w:r>
      <w:r w:rsidR="00800AD8">
        <w:tab/>
        <w:t>izua</w:t>
      </w:r>
      <w:r w:rsidR="00800AD8">
        <w:tab/>
        <w:t>i</w:t>
      </w:r>
      <w:r w:rsidR="00800AD8">
        <w:tab/>
        <w:t>Putjazaran</w:t>
      </w:r>
      <w:r w:rsidR="00E23E82">
        <w:tab/>
        <w:t>i</w:t>
      </w:r>
    </w:p>
    <w:p w14:paraId="6BDA0782" w14:textId="77777777" w:rsidR="00800AD8" w:rsidRDefault="00800AD8" w:rsidP="00E23E82">
      <w:pPr>
        <w:pStyle w:val="InterlineGlossWithTrans"/>
        <w:tabs>
          <w:tab w:val="left" w:pos="533"/>
          <w:tab w:val="left" w:pos="1097"/>
          <w:tab w:val="left" w:pos="2156"/>
          <w:tab w:val="left" w:pos="2930"/>
          <w:tab w:val="left" w:pos="4439"/>
          <w:tab w:val="left" w:pos="5123"/>
          <w:tab w:val="left" w:pos="6047"/>
          <w:tab w:val="left" w:pos="6551"/>
          <w:tab w:val="left" w:pos="7670"/>
        </w:tabs>
      </w:pPr>
      <w:r>
        <w:tab/>
        <w:t>ka</w:t>
      </w:r>
      <w:r>
        <w:tab/>
        <w:t>em=tsikel</w:t>
      </w:r>
      <w:r>
        <w:tab/>
        <w:t>anga</w:t>
      </w:r>
      <w:r>
        <w:tab/>
        <w:t>ma-qepu</w:t>
      </w:r>
      <w:r>
        <w:tab/>
        <w:t>a-zua</w:t>
      </w:r>
      <w:r>
        <w:tab/>
        <w:t>i-zua</w:t>
      </w:r>
      <w:r>
        <w:tab/>
        <w:t>i</w:t>
      </w:r>
      <w:r>
        <w:tab/>
        <w:t>Putjazaran</w:t>
      </w:r>
      <w:r w:rsidR="00E23E82">
        <w:tab/>
        <w:t>i</w:t>
      </w:r>
    </w:p>
    <w:p w14:paraId="265EF798" w14:textId="77777777" w:rsidR="00800AD8" w:rsidRDefault="00800AD8" w:rsidP="00E23E82">
      <w:pPr>
        <w:pStyle w:val="InterlineTransNoFree"/>
        <w:tabs>
          <w:tab w:val="left" w:pos="1097"/>
          <w:tab w:val="left" w:pos="2156"/>
          <w:tab w:val="left" w:pos="2930"/>
          <w:tab w:val="left" w:pos="4439"/>
          <w:tab w:val="left" w:pos="5123"/>
          <w:tab w:val="left" w:pos="6047"/>
          <w:tab w:val="left" w:pos="6551"/>
          <w:tab w:val="left" w:pos="7670"/>
        </w:tabs>
      </w:pPr>
      <w:r>
        <w:tab/>
        <w:t>after</w:t>
      </w:r>
      <w:r>
        <w:tab/>
      </w:r>
      <w:r>
        <w:rPr>
          <w:smallCaps/>
        </w:rPr>
        <w:t>af</w:t>
      </w:r>
      <w:r>
        <w:t>=return</w:t>
      </w:r>
      <w:r>
        <w:tab/>
        <w:t>indeed</w:t>
      </w:r>
      <w:r>
        <w:tab/>
      </w:r>
      <w:r>
        <w:rPr>
          <w:smallCaps/>
        </w:rPr>
        <w:t>stat</w:t>
      </w:r>
      <w:r>
        <w:t>-associate</w:t>
      </w:r>
      <w:r>
        <w:tab/>
      </w:r>
      <w:r>
        <w:rPr>
          <w:smallCaps/>
        </w:rPr>
        <w:t>c-</w:t>
      </w:r>
      <w:r>
        <w:t>that</w:t>
      </w:r>
      <w:r>
        <w:tab/>
      </w:r>
      <w:r>
        <w:rPr>
          <w:smallCaps/>
        </w:rPr>
        <w:t>loc</w:t>
      </w:r>
      <w:r>
        <w:t>-that</w:t>
      </w:r>
      <w:r>
        <w:tab/>
      </w:r>
      <w:r>
        <w:rPr>
          <w:smallCaps/>
        </w:rPr>
        <w:t>loc</w:t>
      </w:r>
      <w:r>
        <w:tab/>
        <w:t>(place)</w:t>
      </w:r>
      <w:r w:rsidR="00E23E82">
        <w:tab/>
      </w:r>
      <w:r w:rsidR="00E23E82">
        <w:rPr>
          <w:smallCaps/>
        </w:rPr>
        <w:t>loc</w:t>
      </w:r>
    </w:p>
    <w:p w14:paraId="244D5551" w14:textId="77777777" w:rsidR="00800AD8" w:rsidRDefault="00800AD8" w:rsidP="00E23E82">
      <w:pPr>
        <w:pStyle w:val="InterlineText"/>
        <w:tabs>
          <w:tab w:val="left" w:pos="533"/>
          <w:tab w:val="left" w:pos="2477"/>
          <w:tab w:val="left" w:pos="2981"/>
          <w:tab w:val="left" w:pos="4100"/>
          <w:tab w:val="left" w:pos="4364"/>
        </w:tabs>
      </w:pPr>
      <w:r>
        <w:tab/>
        <w:t>pasalaulauz</w:t>
      </w:r>
      <w:r>
        <w:tab/>
        <w:t>i</w:t>
      </w:r>
      <w:r>
        <w:tab/>
        <w:t>Kaîuyung</w:t>
      </w:r>
      <w:r>
        <w:tab/>
        <w:t>a</w:t>
      </w:r>
      <w:r>
        <w:tab/>
        <w:t>namaqepu.</w:t>
      </w:r>
    </w:p>
    <w:p w14:paraId="45CEC8C3" w14:textId="77777777" w:rsidR="00800AD8" w:rsidRDefault="00800AD8" w:rsidP="00E23E82">
      <w:pPr>
        <w:pStyle w:val="InterlineGlossWithTrans"/>
        <w:tabs>
          <w:tab w:val="left" w:pos="533"/>
          <w:tab w:val="left" w:pos="2477"/>
          <w:tab w:val="left" w:pos="2981"/>
          <w:tab w:val="left" w:pos="4100"/>
          <w:tab w:val="left" w:pos="4364"/>
        </w:tabs>
      </w:pPr>
      <w:r>
        <w:tab/>
        <w:t>pa-sa-lau-lauz</w:t>
      </w:r>
      <w:r>
        <w:tab/>
        <w:t>i</w:t>
      </w:r>
      <w:r>
        <w:tab/>
        <w:t>Kaîuyung</w:t>
      </w:r>
      <w:r>
        <w:tab/>
        <w:t>a</w:t>
      </w:r>
      <w:r>
        <w:tab/>
        <w:t>na-ma-qepu</w:t>
      </w:r>
    </w:p>
    <w:p w14:paraId="28F8AD7E" w14:textId="77777777" w:rsidR="00800AD8" w:rsidRDefault="00800AD8" w:rsidP="00E23E82">
      <w:pPr>
        <w:pStyle w:val="InterlineTrans"/>
        <w:tabs>
          <w:tab w:val="left" w:pos="533"/>
          <w:tab w:val="left" w:pos="2477"/>
          <w:tab w:val="left" w:pos="2981"/>
          <w:tab w:val="left" w:pos="4100"/>
          <w:tab w:val="left" w:pos="4364"/>
        </w:tabs>
      </w:pPr>
      <w:r>
        <w:tab/>
        <w:t>cause-go-</w:t>
      </w:r>
      <w:r>
        <w:rPr>
          <w:smallCaps/>
        </w:rPr>
        <w:t>red</w:t>
      </w:r>
      <w:r>
        <w:t>-down</w:t>
      </w:r>
      <w:r>
        <w:tab/>
      </w:r>
      <w:r>
        <w:rPr>
          <w:smallCaps/>
        </w:rPr>
        <w:t>loc</w:t>
      </w:r>
      <w:r>
        <w:tab/>
        <w:t>(place)</w:t>
      </w:r>
      <w:r>
        <w:rPr>
          <w:smallCaps/>
        </w:rPr>
        <w:tab/>
        <w:t>c</w:t>
      </w:r>
      <w:r>
        <w:rPr>
          <w:smallCaps/>
        </w:rPr>
        <w:tab/>
        <w:t>past</w:t>
      </w:r>
      <w:r>
        <w:t>-</w:t>
      </w:r>
      <w:r>
        <w:rPr>
          <w:smallCaps/>
        </w:rPr>
        <w:t>stat</w:t>
      </w:r>
      <w:r>
        <w:t>-associate</w:t>
      </w:r>
    </w:p>
    <w:p w14:paraId="67248DA4" w14:textId="77777777" w:rsidR="00800AD8" w:rsidRDefault="00800AD8">
      <w:pPr>
        <w:pStyle w:val="InterlineFree"/>
      </w:pPr>
      <w:r>
        <w:t>When they got back, they gathered at Putjazaran in the lower part of Kaîuyung.</w:t>
      </w:r>
    </w:p>
    <w:p w14:paraId="005AC8BD" w14:textId="77777777" w:rsidR="00800AD8" w:rsidRDefault="00DC1AE0" w:rsidP="0080606C">
      <w:pPr>
        <w:pStyle w:val="InterlineText"/>
        <w:tabs>
          <w:tab w:val="left" w:pos="533"/>
          <w:tab w:val="left" w:pos="1202"/>
          <w:tab w:val="left" w:pos="2786"/>
          <w:tab w:val="left" w:pos="3545"/>
          <w:tab w:val="left" w:pos="4019"/>
          <w:tab w:val="left" w:pos="4508"/>
          <w:tab w:val="left" w:pos="4952"/>
          <w:tab w:val="left" w:pos="5291"/>
          <w:tab w:val="left" w:pos="6260"/>
          <w:tab w:val="left" w:pos="6914"/>
          <w:tab w:val="left" w:pos="8138"/>
        </w:tabs>
      </w:pPr>
      <w:r w:rsidRPr="003A1D48">
        <w:rPr>
          <w:rStyle w:val="InterlineTextNumChar"/>
        </w:rPr>
        <w:t>004</w:t>
      </w:r>
      <w:r w:rsidR="00800AD8">
        <w:tab/>
        <w:t>manu</w:t>
      </w:r>
      <w:r w:rsidR="00800AD8">
        <w:tab/>
        <w:t>“patsuni</w:t>
      </w:r>
      <w:r w:rsidR="00800AD8">
        <w:tab/>
        <w:t>aken,”</w:t>
      </w:r>
      <w:r w:rsidR="00800AD8">
        <w:tab/>
        <w:t>aya</w:t>
      </w:r>
      <w:r w:rsidR="00800AD8">
        <w:tab/>
        <w:t>zua</w:t>
      </w:r>
      <w:r w:rsidR="00800AD8">
        <w:tab/>
        <w:t>ti</w:t>
      </w:r>
      <w:r w:rsidR="00800AD8">
        <w:tab/>
        <w:t>sa</w:t>
      </w:r>
      <w:r w:rsidR="00800AD8">
        <w:tab/>
        <w:t>Tsudjuy,</w:t>
      </w:r>
      <w:r w:rsidR="00800AD8">
        <w:tab/>
        <w:t>nu</w:t>
      </w:r>
      <w:r w:rsidR="0080606C">
        <w:tab/>
        <w:t>vetseluqen</w:t>
      </w:r>
      <w:r w:rsidR="0080606C">
        <w:tab/>
        <w:t>a</w:t>
      </w:r>
    </w:p>
    <w:p w14:paraId="35D3AD50" w14:textId="77777777" w:rsidR="00800AD8" w:rsidRDefault="00800AD8" w:rsidP="0080606C">
      <w:pPr>
        <w:pStyle w:val="InterlineGlossWithTrans"/>
        <w:tabs>
          <w:tab w:val="left" w:pos="533"/>
          <w:tab w:val="left" w:pos="1202"/>
          <w:tab w:val="left" w:pos="2786"/>
          <w:tab w:val="left" w:pos="3545"/>
          <w:tab w:val="left" w:pos="4019"/>
          <w:tab w:val="left" w:pos="4508"/>
          <w:tab w:val="left" w:pos="4952"/>
          <w:tab w:val="left" w:pos="5291"/>
          <w:tab w:val="left" w:pos="6260"/>
          <w:tab w:val="left" w:pos="6914"/>
          <w:tab w:val="left" w:pos="8138"/>
        </w:tabs>
      </w:pPr>
      <w:r>
        <w:tab/>
        <w:t>manu</w:t>
      </w:r>
      <w:r>
        <w:tab/>
        <w:t>pa-tsun-i</w:t>
      </w:r>
      <w:r>
        <w:tab/>
        <w:t>aken</w:t>
      </w:r>
      <w:r>
        <w:tab/>
        <w:t>aya</w:t>
      </w:r>
      <w:r>
        <w:tab/>
        <w:t>zua</w:t>
      </w:r>
      <w:r>
        <w:tab/>
        <w:t>ti</w:t>
      </w:r>
      <w:r>
        <w:tab/>
        <w:t>sa</w:t>
      </w:r>
      <w:r>
        <w:tab/>
        <w:t>Tsudjuy</w:t>
      </w:r>
      <w:r>
        <w:tab/>
        <w:t>nu</w:t>
      </w:r>
      <w:r w:rsidR="0080606C">
        <w:tab/>
        <w:t>vetseluq-en</w:t>
      </w:r>
      <w:r w:rsidR="0080606C">
        <w:tab/>
        <w:t>a</w:t>
      </w:r>
    </w:p>
    <w:p w14:paraId="14ACA7D0" w14:textId="77777777" w:rsidR="00800AD8" w:rsidRDefault="00800AD8" w:rsidP="0080606C">
      <w:pPr>
        <w:pStyle w:val="InterlineTransNoFree"/>
        <w:tabs>
          <w:tab w:val="left" w:pos="1202"/>
          <w:tab w:val="left" w:pos="2786"/>
          <w:tab w:val="left" w:pos="3545"/>
          <w:tab w:val="left" w:pos="4019"/>
          <w:tab w:val="left" w:pos="4508"/>
          <w:tab w:val="left" w:pos="4952"/>
          <w:tab w:val="left" w:pos="5291"/>
          <w:tab w:val="left" w:pos="6260"/>
          <w:tab w:val="left" w:pos="6914"/>
          <w:tab w:val="left" w:pos="8138"/>
        </w:tabs>
      </w:pPr>
      <w:r>
        <w:tab/>
        <w:t>then</w:t>
      </w:r>
      <w:r>
        <w:tab/>
        <w:t>cause-see-</w:t>
      </w:r>
      <w:r>
        <w:rPr>
          <w:smallCaps/>
        </w:rPr>
        <w:t>hort</w:t>
      </w:r>
      <w:r>
        <w:tab/>
      </w:r>
      <w:r w:rsidR="000D5EFB" w:rsidRPr="000D5EFB">
        <w:rPr>
          <w:smallCaps/>
        </w:rPr>
        <w:t>f.I</w:t>
      </w:r>
      <w:r>
        <w:tab/>
        <w:t>say</w:t>
      </w:r>
      <w:r>
        <w:tab/>
        <w:t>that</w:t>
      </w:r>
      <w:r>
        <w:tab/>
      </w:r>
      <w:r>
        <w:rPr>
          <w:smallCaps/>
        </w:rPr>
        <w:t>f.h</w:t>
      </w:r>
      <w:r>
        <w:rPr>
          <w:smallCaps/>
        </w:rPr>
        <w:tab/>
        <w:t>h</w:t>
      </w:r>
      <w:r>
        <w:rPr>
          <w:smallCaps/>
        </w:rPr>
        <w:tab/>
      </w:r>
      <w:r>
        <w:t>(name)</w:t>
      </w:r>
      <w:r>
        <w:tab/>
        <w:t>when</w:t>
      </w:r>
      <w:r w:rsidR="0080606C">
        <w:tab/>
        <w:t>break-</w:t>
      </w:r>
      <w:r w:rsidR="0080606C">
        <w:rPr>
          <w:smallCaps/>
        </w:rPr>
        <w:t>pf</w:t>
      </w:r>
      <w:r w:rsidR="0080606C">
        <w:rPr>
          <w:smallCaps/>
        </w:rPr>
        <w:tab/>
        <w:t>c</w:t>
      </w:r>
    </w:p>
    <w:p w14:paraId="3EAE9EF2" w14:textId="77777777" w:rsidR="00800AD8" w:rsidRDefault="00800AD8" w:rsidP="0080606C">
      <w:pPr>
        <w:pStyle w:val="InterlineText"/>
        <w:tabs>
          <w:tab w:val="left" w:pos="533"/>
          <w:tab w:val="left" w:pos="1217"/>
          <w:tab w:val="left" w:pos="1481"/>
        </w:tabs>
      </w:pPr>
      <w:r>
        <w:tab/>
        <w:t>kasiw</w:t>
      </w:r>
      <w:r>
        <w:tab/>
        <w:t>a</w:t>
      </w:r>
      <w:r>
        <w:tab/>
        <w:t>papetsevutsevungen.</w:t>
      </w:r>
    </w:p>
    <w:p w14:paraId="4C146F39" w14:textId="77777777" w:rsidR="00800AD8" w:rsidRDefault="00800AD8" w:rsidP="0080606C">
      <w:pPr>
        <w:pStyle w:val="InterlineGlossWithTrans"/>
        <w:tabs>
          <w:tab w:val="left" w:pos="533"/>
          <w:tab w:val="left" w:pos="1217"/>
          <w:tab w:val="left" w:pos="1481"/>
        </w:tabs>
      </w:pPr>
      <w:r>
        <w:tab/>
        <w:t>kasiw</w:t>
      </w:r>
      <w:r>
        <w:tab/>
        <w:t>a</w:t>
      </w:r>
      <w:r>
        <w:tab/>
        <w:t>pa-pe-tsevu-tsevung-en</w:t>
      </w:r>
    </w:p>
    <w:p w14:paraId="46FBB838" w14:textId="77777777" w:rsidR="00800AD8" w:rsidRDefault="00800AD8" w:rsidP="0080606C">
      <w:pPr>
        <w:pStyle w:val="InterlineTrans"/>
        <w:tabs>
          <w:tab w:val="left" w:pos="533"/>
          <w:tab w:val="left" w:pos="1217"/>
          <w:tab w:val="left" w:pos="1481"/>
        </w:tabs>
      </w:pPr>
      <w:r>
        <w:rPr>
          <w:smallCaps/>
        </w:rPr>
        <w:tab/>
      </w:r>
      <w:r>
        <w:t>tree</w:t>
      </w:r>
      <w:r>
        <w:rPr>
          <w:smallCaps/>
        </w:rPr>
        <w:tab/>
        <w:t>c</w:t>
      </w:r>
      <w:r>
        <w:rPr>
          <w:smallCaps/>
        </w:rPr>
        <w:tab/>
      </w:r>
      <w:r>
        <w:t>cause-emerge-</w:t>
      </w:r>
      <w:r>
        <w:rPr>
          <w:smallCaps/>
        </w:rPr>
        <w:t>red</w:t>
      </w:r>
      <w:r>
        <w:t>-meet-</w:t>
      </w:r>
      <w:r>
        <w:rPr>
          <w:smallCaps/>
        </w:rPr>
        <w:t>pf</w:t>
      </w:r>
    </w:p>
    <w:p w14:paraId="41D7265E" w14:textId="77777777" w:rsidR="00800AD8" w:rsidRDefault="00800AD8">
      <w:pPr>
        <w:pStyle w:val="InterlineFree"/>
      </w:pPr>
      <w:r>
        <w:t>“Look at me!” said Tsudjuy, while he broke trees which had been put together.</w:t>
      </w:r>
    </w:p>
    <w:p w14:paraId="75E7BECF" w14:textId="77777777" w:rsidR="00800AD8" w:rsidRDefault="00DC1AE0" w:rsidP="0080606C">
      <w:pPr>
        <w:pStyle w:val="InterlineText"/>
        <w:tabs>
          <w:tab w:val="left" w:pos="533"/>
          <w:tab w:val="left" w:pos="1127"/>
          <w:tab w:val="left" w:pos="2471"/>
          <w:tab w:val="left" w:pos="2945"/>
          <w:tab w:val="left" w:pos="3209"/>
        </w:tabs>
      </w:pPr>
      <w:r w:rsidRPr="003A1D48">
        <w:rPr>
          <w:rStyle w:val="InterlineTextNumChar"/>
        </w:rPr>
        <w:t>005</w:t>
      </w:r>
      <w:r w:rsidR="00800AD8">
        <w:tab/>
        <w:t>“aku</w:t>
      </w:r>
      <w:r w:rsidR="00800AD8">
        <w:tab/>
        <w:t>maya?”</w:t>
      </w:r>
      <w:r w:rsidR="00800AD8">
        <w:tab/>
        <w:t>aya</w:t>
      </w:r>
      <w:r w:rsidR="00800AD8">
        <w:tab/>
        <w:t>a</w:t>
      </w:r>
      <w:r w:rsidR="00800AD8">
        <w:tab/>
        <w:t>salasaladj.</w:t>
      </w:r>
    </w:p>
    <w:p w14:paraId="56900329" w14:textId="77777777" w:rsidR="00800AD8" w:rsidRDefault="00800AD8" w:rsidP="0080606C">
      <w:pPr>
        <w:pStyle w:val="InterlineGlossWithTrans"/>
        <w:tabs>
          <w:tab w:val="left" w:pos="533"/>
          <w:tab w:val="left" w:pos="1127"/>
          <w:tab w:val="left" w:pos="2471"/>
          <w:tab w:val="left" w:pos="2945"/>
          <w:tab w:val="left" w:pos="3209"/>
        </w:tabs>
      </w:pPr>
      <w:r>
        <w:tab/>
        <w:t>aku</w:t>
      </w:r>
      <w:r>
        <w:tab/>
        <w:t>ma-aya</w:t>
      </w:r>
      <w:r>
        <w:tab/>
        <w:t>aya</w:t>
      </w:r>
      <w:r>
        <w:tab/>
        <w:t>a</w:t>
      </w:r>
      <w:r>
        <w:tab/>
        <w:t>sala-saladj</w:t>
      </w:r>
    </w:p>
    <w:p w14:paraId="6DD60E63" w14:textId="77777777" w:rsidR="00800AD8" w:rsidRDefault="00800AD8" w:rsidP="0080606C">
      <w:pPr>
        <w:pStyle w:val="InterlineTrans"/>
        <w:tabs>
          <w:tab w:val="left" w:pos="533"/>
          <w:tab w:val="left" w:pos="1127"/>
          <w:tab w:val="left" w:pos="2471"/>
          <w:tab w:val="left" w:pos="2945"/>
          <w:tab w:val="left" w:pos="3209"/>
        </w:tabs>
      </w:pPr>
      <w:r>
        <w:tab/>
        <w:t>why</w:t>
      </w:r>
      <w:r>
        <w:tab/>
      </w:r>
      <w:r>
        <w:rPr>
          <w:smallCaps/>
        </w:rPr>
        <w:t>stat</w:t>
      </w:r>
      <w:r>
        <w:t>-be.thus</w:t>
      </w:r>
      <w:r>
        <w:tab/>
        <w:t>say</w:t>
      </w:r>
      <w:r>
        <w:rPr>
          <w:smallCaps/>
        </w:rPr>
        <w:tab/>
        <w:t>c</w:t>
      </w:r>
      <w:r>
        <w:rPr>
          <w:smallCaps/>
        </w:rPr>
        <w:tab/>
        <w:t>red</w:t>
      </w:r>
      <w:r>
        <w:t>-companion</w:t>
      </w:r>
    </w:p>
    <w:p w14:paraId="47F2EBA4" w14:textId="77777777" w:rsidR="00800AD8" w:rsidRDefault="00800AD8">
      <w:pPr>
        <w:pStyle w:val="InterlineFree"/>
      </w:pPr>
      <w:r>
        <w:t>“Why can he do that?” said his companions,</w:t>
      </w:r>
    </w:p>
    <w:p w14:paraId="4D46E033" w14:textId="77777777" w:rsidR="00800AD8" w:rsidRDefault="00DC1AE0" w:rsidP="0080606C">
      <w:pPr>
        <w:pStyle w:val="InterlineText"/>
        <w:tabs>
          <w:tab w:val="left" w:pos="533"/>
          <w:tab w:val="left" w:pos="1547"/>
          <w:tab w:val="left" w:pos="1811"/>
          <w:tab w:val="left" w:pos="2555"/>
        </w:tabs>
      </w:pPr>
      <w:r w:rsidRPr="003A1D48">
        <w:rPr>
          <w:rStyle w:val="InterlineTextNumChar"/>
        </w:rPr>
        <w:t>006</w:t>
      </w:r>
      <w:r w:rsidR="00800AD8">
        <w:tab/>
        <w:t>mavilad</w:t>
      </w:r>
      <w:r w:rsidR="00800AD8">
        <w:tab/>
        <w:t>a</w:t>
      </w:r>
      <w:r w:rsidR="00800AD8">
        <w:tab/>
        <w:t>sema</w:t>
      </w:r>
      <w:r w:rsidR="00800AD8">
        <w:tab/>
        <w:t>umaq.</w:t>
      </w:r>
    </w:p>
    <w:p w14:paraId="3313D467" w14:textId="77777777" w:rsidR="00800AD8" w:rsidRDefault="00800AD8" w:rsidP="0080606C">
      <w:pPr>
        <w:pStyle w:val="InterlineGlossWithTrans"/>
        <w:tabs>
          <w:tab w:val="left" w:pos="533"/>
          <w:tab w:val="left" w:pos="1547"/>
          <w:tab w:val="left" w:pos="1811"/>
          <w:tab w:val="left" w:pos="2555"/>
        </w:tabs>
      </w:pPr>
      <w:r>
        <w:tab/>
        <w:t>ma-vilad</w:t>
      </w:r>
      <w:r>
        <w:tab/>
        <w:t>a</w:t>
      </w:r>
      <w:r>
        <w:tab/>
        <w:t>em=sa</w:t>
      </w:r>
      <w:r>
        <w:tab/>
        <w:t>umaq</w:t>
      </w:r>
    </w:p>
    <w:p w14:paraId="1AC83F06" w14:textId="77777777" w:rsidR="00800AD8" w:rsidRDefault="00800AD8" w:rsidP="00B76180">
      <w:pPr>
        <w:pStyle w:val="InterlineTransNoFree"/>
        <w:tabs>
          <w:tab w:val="left" w:pos="1547"/>
          <w:tab w:val="left" w:pos="1811"/>
          <w:tab w:val="left" w:pos="2555"/>
          <w:tab w:val="right" w:pos="8789"/>
        </w:tabs>
      </w:pPr>
      <w:r>
        <w:tab/>
      </w:r>
      <w:r>
        <w:rPr>
          <w:smallCaps/>
        </w:rPr>
        <w:t>stat</w:t>
      </w:r>
      <w:r>
        <w:t>-flee</w:t>
      </w:r>
      <w:r>
        <w:rPr>
          <w:smallCaps/>
        </w:rPr>
        <w:tab/>
        <w:t>c</w:t>
      </w:r>
      <w:r>
        <w:rPr>
          <w:smallCaps/>
        </w:rPr>
        <w:tab/>
        <w:t>af</w:t>
      </w:r>
      <w:r>
        <w:t>=go</w:t>
      </w:r>
      <w:r>
        <w:tab/>
        <w:t>house</w:t>
      </w:r>
      <w:r w:rsidR="0080606C">
        <w:tab/>
        <w:t>and ran away to their homes.</w:t>
      </w:r>
    </w:p>
    <w:p w14:paraId="0F268739" w14:textId="77777777" w:rsidR="00800AD8" w:rsidRDefault="00DC1AE0" w:rsidP="0080606C">
      <w:pPr>
        <w:pStyle w:val="InterlineText"/>
        <w:tabs>
          <w:tab w:val="left" w:pos="533"/>
          <w:tab w:val="left" w:pos="1097"/>
          <w:tab w:val="left" w:pos="2876"/>
          <w:tab w:val="left" w:pos="3650"/>
          <w:tab w:val="left" w:pos="4334"/>
          <w:tab w:val="left" w:pos="4778"/>
          <w:tab w:val="left" w:pos="5117"/>
          <w:tab w:val="left" w:pos="6026"/>
          <w:tab w:val="left" w:pos="6635"/>
          <w:tab w:val="left" w:pos="7409"/>
          <w:tab w:val="left" w:pos="7673"/>
          <w:tab w:val="left" w:pos="8432"/>
        </w:tabs>
      </w:pPr>
      <w:r w:rsidRPr="003A1D48">
        <w:rPr>
          <w:rStyle w:val="InterlineTextNumChar"/>
        </w:rPr>
        <w:t>007</w:t>
      </w:r>
      <w:r w:rsidR="00800AD8">
        <w:tab/>
        <w:t>ka</w:t>
      </w:r>
      <w:r w:rsidR="00800AD8">
        <w:tab/>
        <w:t>tjaiviliî</w:t>
      </w:r>
      <w:r w:rsidR="00800AD8">
        <w:tab/>
        <w:t>anga</w:t>
      </w:r>
      <w:r w:rsidR="00800AD8">
        <w:tab/>
        <w:t>azua</w:t>
      </w:r>
      <w:r w:rsidR="00800AD8">
        <w:tab/>
        <w:t>ti</w:t>
      </w:r>
      <w:r w:rsidR="00800AD8">
        <w:tab/>
        <w:t>sa</w:t>
      </w:r>
      <w:r w:rsidR="00800AD8">
        <w:tab/>
        <w:t>Tsudjuy</w:t>
      </w:r>
      <w:r w:rsidR="00800AD8">
        <w:tab/>
        <w:t>tjelu</w:t>
      </w:r>
      <w:r w:rsidR="00800AD8">
        <w:tab/>
        <w:t>anga</w:t>
      </w:r>
      <w:r w:rsidR="0080606C">
        <w:tab/>
        <w:t>a</w:t>
      </w:r>
      <w:r w:rsidR="0080606C">
        <w:tab/>
        <w:t>qadaw</w:t>
      </w:r>
      <w:r w:rsidR="0080606C">
        <w:tab/>
        <w:t>tu</w:t>
      </w:r>
    </w:p>
    <w:p w14:paraId="541E5878" w14:textId="77777777" w:rsidR="00800AD8" w:rsidRDefault="00800AD8" w:rsidP="0080606C">
      <w:pPr>
        <w:pStyle w:val="InterlineGlossWithTrans"/>
        <w:tabs>
          <w:tab w:val="left" w:pos="533"/>
          <w:tab w:val="left" w:pos="1097"/>
          <w:tab w:val="left" w:pos="2876"/>
          <w:tab w:val="left" w:pos="3650"/>
          <w:tab w:val="left" w:pos="4334"/>
          <w:tab w:val="left" w:pos="4778"/>
          <w:tab w:val="left" w:pos="5117"/>
          <w:tab w:val="left" w:pos="6026"/>
          <w:tab w:val="left" w:pos="6635"/>
          <w:tab w:val="left" w:pos="7409"/>
          <w:tab w:val="left" w:pos="7673"/>
          <w:tab w:val="left" w:pos="8432"/>
        </w:tabs>
      </w:pPr>
      <w:r>
        <w:tab/>
        <w:t>ka</w:t>
      </w:r>
      <w:r>
        <w:tab/>
        <w:t>tja-i-viliî</w:t>
      </w:r>
      <w:r>
        <w:tab/>
        <w:t>anga</w:t>
      </w:r>
      <w:r>
        <w:tab/>
        <w:t>a-zua</w:t>
      </w:r>
      <w:r>
        <w:tab/>
        <w:t>ti</w:t>
      </w:r>
      <w:r>
        <w:tab/>
        <w:t>sa</w:t>
      </w:r>
      <w:r>
        <w:tab/>
        <w:t>Tsudjuy</w:t>
      </w:r>
      <w:r>
        <w:tab/>
        <w:t>tjelu</w:t>
      </w:r>
      <w:r>
        <w:tab/>
        <w:t>anga</w:t>
      </w:r>
      <w:r w:rsidR="0080606C">
        <w:tab/>
        <w:t>a</w:t>
      </w:r>
      <w:r w:rsidR="0080606C">
        <w:tab/>
        <w:t>qadaw</w:t>
      </w:r>
      <w:r w:rsidR="0080606C">
        <w:tab/>
        <w:t>tu</w:t>
      </w:r>
    </w:p>
    <w:p w14:paraId="2B34C75D" w14:textId="77777777" w:rsidR="00800AD8" w:rsidRDefault="00800AD8" w:rsidP="0080606C">
      <w:pPr>
        <w:pStyle w:val="InterlineTransNoFree"/>
        <w:tabs>
          <w:tab w:val="left" w:pos="1097"/>
          <w:tab w:val="left" w:pos="2876"/>
          <w:tab w:val="left" w:pos="3650"/>
          <w:tab w:val="left" w:pos="4334"/>
          <w:tab w:val="left" w:pos="4778"/>
          <w:tab w:val="left" w:pos="5117"/>
          <w:tab w:val="left" w:pos="6026"/>
          <w:tab w:val="left" w:pos="6635"/>
          <w:tab w:val="left" w:pos="7409"/>
          <w:tab w:val="left" w:pos="7673"/>
          <w:tab w:val="left" w:pos="8432"/>
        </w:tabs>
      </w:pPr>
      <w:r>
        <w:tab/>
        <w:t>after</w:t>
      </w:r>
      <w:r>
        <w:tab/>
        <w:t>more-</w:t>
      </w:r>
      <w:r>
        <w:rPr>
          <w:smallCaps/>
        </w:rPr>
        <w:t>loc</w:t>
      </w:r>
      <w:r>
        <w:t>-behind</w:t>
      </w:r>
      <w:r>
        <w:tab/>
        <w:t>indeed</w:t>
      </w:r>
      <w:r>
        <w:tab/>
      </w:r>
      <w:r>
        <w:rPr>
          <w:smallCaps/>
        </w:rPr>
        <w:t>c-</w:t>
      </w:r>
      <w:r>
        <w:t>that</w:t>
      </w:r>
      <w:r>
        <w:tab/>
      </w:r>
      <w:r>
        <w:rPr>
          <w:smallCaps/>
        </w:rPr>
        <w:t>f.h</w:t>
      </w:r>
      <w:r>
        <w:rPr>
          <w:smallCaps/>
        </w:rPr>
        <w:tab/>
        <w:t>h</w:t>
      </w:r>
      <w:r>
        <w:rPr>
          <w:smallCaps/>
        </w:rPr>
        <w:tab/>
      </w:r>
      <w:r>
        <w:t>(name)</w:t>
      </w:r>
      <w:r>
        <w:tab/>
        <w:t>three</w:t>
      </w:r>
      <w:r>
        <w:tab/>
        <w:t>indeed</w:t>
      </w:r>
      <w:r w:rsidR="0080606C">
        <w:rPr>
          <w:smallCaps/>
        </w:rPr>
        <w:tab/>
        <w:t>c</w:t>
      </w:r>
      <w:r w:rsidR="0080606C">
        <w:rPr>
          <w:smallCaps/>
        </w:rPr>
        <w:tab/>
      </w:r>
      <w:r w:rsidR="0080606C">
        <w:t>sun</w:t>
      </w:r>
      <w:r w:rsidR="0080606C">
        <w:tab/>
      </w:r>
      <w:r w:rsidR="0080606C">
        <w:rPr>
          <w:smallCaps/>
        </w:rPr>
        <w:t>obl</w:t>
      </w:r>
    </w:p>
    <w:p w14:paraId="22D11779" w14:textId="77777777" w:rsidR="00800AD8" w:rsidRDefault="00800AD8" w:rsidP="0080606C">
      <w:pPr>
        <w:pStyle w:val="InterlineText"/>
        <w:tabs>
          <w:tab w:val="left" w:pos="533"/>
        </w:tabs>
      </w:pPr>
      <w:r>
        <w:tab/>
        <w:t>qinaîupan.</w:t>
      </w:r>
    </w:p>
    <w:p w14:paraId="4A7E4AE2" w14:textId="77777777" w:rsidR="00800AD8" w:rsidRDefault="00800AD8" w:rsidP="0080606C">
      <w:pPr>
        <w:pStyle w:val="InterlineGlossWithTrans"/>
        <w:tabs>
          <w:tab w:val="left" w:pos="533"/>
        </w:tabs>
      </w:pPr>
      <w:r>
        <w:tab/>
        <w:t>in=qaîup-an</w:t>
      </w:r>
    </w:p>
    <w:p w14:paraId="6A0B9657" w14:textId="77777777" w:rsidR="00800AD8" w:rsidRDefault="00800AD8" w:rsidP="00B76180">
      <w:pPr>
        <w:pStyle w:val="InterlineTransNoFree"/>
        <w:tabs>
          <w:tab w:val="right" w:pos="8789"/>
        </w:tabs>
      </w:pPr>
      <w:r>
        <w:tab/>
      </w:r>
      <w:r>
        <w:rPr>
          <w:smallCaps/>
        </w:rPr>
        <w:t>perf</w:t>
      </w:r>
      <w:r>
        <w:t>=hunt-</w:t>
      </w:r>
      <w:r>
        <w:rPr>
          <w:smallCaps/>
        </w:rPr>
        <w:t>lf</w:t>
      </w:r>
      <w:r w:rsidR="0080606C">
        <w:rPr>
          <w:smallCaps/>
        </w:rPr>
        <w:tab/>
      </w:r>
      <w:r w:rsidR="0080606C">
        <w:t>Afterwards Tsudjuy went hunting for three days.</w:t>
      </w:r>
    </w:p>
    <w:p w14:paraId="59938A6E" w14:textId="77777777" w:rsidR="00800AD8" w:rsidRDefault="00DC1AE0" w:rsidP="0080606C">
      <w:pPr>
        <w:pStyle w:val="InterlineText"/>
        <w:tabs>
          <w:tab w:val="left" w:pos="533"/>
          <w:tab w:val="left" w:pos="1127"/>
          <w:tab w:val="left" w:pos="2471"/>
          <w:tab w:val="left" w:pos="3395"/>
          <w:tab w:val="left" w:pos="4169"/>
          <w:tab w:val="left" w:pos="4658"/>
        </w:tabs>
      </w:pPr>
      <w:r w:rsidRPr="003A1D48">
        <w:rPr>
          <w:rStyle w:val="InterlineTextNumChar"/>
        </w:rPr>
        <w:t>008</w:t>
      </w:r>
      <w:r w:rsidR="00800AD8">
        <w:tab/>
        <w:t>“aku</w:t>
      </w:r>
      <w:r w:rsidR="00800AD8">
        <w:tab/>
        <w:t>maya</w:t>
      </w:r>
      <w:r w:rsidR="00800AD8">
        <w:tab/>
        <w:t>sun?”</w:t>
      </w:r>
      <w:r w:rsidR="00800AD8">
        <w:tab/>
        <w:t>ayain</w:t>
      </w:r>
      <w:r w:rsidR="00800AD8">
        <w:tab/>
        <w:t>nua</w:t>
      </w:r>
      <w:r w:rsidR="00800AD8">
        <w:tab/>
        <w:t>mamazangiîan.</w:t>
      </w:r>
    </w:p>
    <w:p w14:paraId="0C327D59" w14:textId="77777777" w:rsidR="00800AD8" w:rsidRDefault="00800AD8" w:rsidP="0080606C">
      <w:pPr>
        <w:pStyle w:val="InterlineGlossWithTrans"/>
        <w:tabs>
          <w:tab w:val="left" w:pos="533"/>
          <w:tab w:val="left" w:pos="1127"/>
          <w:tab w:val="left" w:pos="2471"/>
          <w:tab w:val="left" w:pos="3395"/>
          <w:tab w:val="left" w:pos="4169"/>
          <w:tab w:val="left" w:pos="4658"/>
        </w:tabs>
      </w:pPr>
      <w:r>
        <w:tab/>
        <w:t>aku</w:t>
      </w:r>
      <w:r>
        <w:tab/>
        <w:t>ma-aya</w:t>
      </w:r>
      <w:r>
        <w:tab/>
        <w:t>sun</w:t>
      </w:r>
      <w:r>
        <w:tab/>
        <w:t>aya-en</w:t>
      </w:r>
      <w:r>
        <w:tab/>
        <w:t>nua</w:t>
      </w:r>
      <w:r>
        <w:tab/>
        <w:t>ma-ma-zangiî-an</w:t>
      </w:r>
    </w:p>
    <w:p w14:paraId="07FF7B94" w14:textId="77777777" w:rsidR="00800AD8" w:rsidRDefault="00800AD8" w:rsidP="0080606C">
      <w:pPr>
        <w:pStyle w:val="InterlineTrans"/>
        <w:tabs>
          <w:tab w:val="left" w:pos="533"/>
          <w:tab w:val="left" w:pos="1127"/>
          <w:tab w:val="left" w:pos="2471"/>
          <w:tab w:val="left" w:pos="3395"/>
          <w:tab w:val="left" w:pos="4169"/>
          <w:tab w:val="left" w:pos="4658"/>
        </w:tabs>
      </w:pPr>
      <w:r>
        <w:tab/>
        <w:t>why</w:t>
      </w:r>
      <w:r>
        <w:tab/>
      </w:r>
      <w:r>
        <w:rPr>
          <w:smallCaps/>
        </w:rPr>
        <w:t>stat</w:t>
      </w:r>
      <w:r>
        <w:t>-be.thus</w:t>
      </w:r>
      <w:r>
        <w:tab/>
      </w:r>
      <w:r>
        <w:rPr>
          <w:smallCaps/>
        </w:rPr>
        <w:t>f.</w:t>
      </w:r>
      <w:r>
        <w:t>you(</w:t>
      </w:r>
      <w:r>
        <w:rPr>
          <w:smallCaps/>
        </w:rPr>
        <w:t>s</w:t>
      </w:r>
      <w:r>
        <w:t>)</w:t>
      </w:r>
      <w:r>
        <w:tab/>
        <w:t>say-</w:t>
      </w:r>
      <w:r>
        <w:rPr>
          <w:smallCaps/>
        </w:rPr>
        <w:t>pf</w:t>
      </w:r>
      <w:r>
        <w:tab/>
        <w:t>by</w:t>
      </w:r>
      <w:r>
        <w:tab/>
      </w:r>
      <w:r>
        <w:rPr>
          <w:smallCaps/>
        </w:rPr>
        <w:t>stat</w:t>
      </w:r>
      <w:r>
        <w:t>-</w:t>
      </w:r>
      <w:r>
        <w:rPr>
          <w:smallCaps/>
        </w:rPr>
        <w:t>stat</w:t>
      </w:r>
      <w:r>
        <w:t>-chief-</w:t>
      </w:r>
      <w:r>
        <w:rPr>
          <w:smallCaps/>
        </w:rPr>
        <w:t>nom</w:t>
      </w:r>
    </w:p>
    <w:p w14:paraId="6F3491BD" w14:textId="77777777" w:rsidR="00800AD8" w:rsidRDefault="00800AD8">
      <w:pPr>
        <w:pStyle w:val="InterlineFree"/>
      </w:pPr>
      <w:r>
        <w:t>“Why are you like that?” asked the chief.</w:t>
      </w:r>
    </w:p>
    <w:p w14:paraId="4EC7E99C" w14:textId="77777777" w:rsidR="00800AD8" w:rsidRDefault="00DC1AE0" w:rsidP="0080606C">
      <w:pPr>
        <w:pStyle w:val="InterlineText"/>
        <w:tabs>
          <w:tab w:val="left" w:pos="533"/>
          <w:tab w:val="left" w:pos="1202"/>
          <w:tab w:val="left" w:pos="1751"/>
          <w:tab w:val="left" w:pos="2345"/>
          <w:tab w:val="left" w:pos="2609"/>
          <w:tab w:val="left" w:pos="4028"/>
          <w:tab w:val="left" w:pos="4847"/>
          <w:tab w:val="left" w:pos="5111"/>
          <w:tab w:val="left" w:pos="6335"/>
          <w:tab w:val="left" w:pos="6839"/>
          <w:tab w:val="left" w:pos="7703"/>
        </w:tabs>
      </w:pPr>
      <w:r w:rsidRPr="003A1D48">
        <w:rPr>
          <w:rStyle w:val="InterlineTextNumChar"/>
        </w:rPr>
        <w:t>009</w:t>
      </w:r>
      <w:r w:rsidR="00800AD8">
        <w:tab/>
        <w:t>manu</w:t>
      </w:r>
      <w:r w:rsidR="00800AD8">
        <w:tab/>
        <w:t>“aki</w:t>
      </w:r>
      <w:r w:rsidR="00800AD8">
        <w:tab/>
        <w:t>ken</w:t>
      </w:r>
      <w:r w:rsidR="00800AD8">
        <w:tab/>
        <w:t>a</w:t>
      </w:r>
      <w:r w:rsidR="00800AD8">
        <w:tab/>
        <w:t>makuda</w:t>
      </w:r>
      <w:r w:rsidR="00800AD8">
        <w:tab/>
        <w:t>aya</w:t>
      </w:r>
      <w:r w:rsidR="00800AD8">
        <w:tab/>
        <w:t>a</w:t>
      </w:r>
      <w:r w:rsidR="00800AD8">
        <w:tab/>
        <w:t>ventseluq</w:t>
      </w:r>
      <w:r w:rsidR="00800AD8">
        <w:tab/>
        <w:t>tua</w:t>
      </w:r>
      <w:r w:rsidR="0080606C">
        <w:tab/>
        <w:t>kasiw?”</w:t>
      </w:r>
      <w:r w:rsidR="0080606C">
        <w:tab/>
        <w:t>aya</w:t>
      </w:r>
    </w:p>
    <w:p w14:paraId="6659D984" w14:textId="77777777" w:rsidR="00800AD8" w:rsidRDefault="00800AD8" w:rsidP="0080606C">
      <w:pPr>
        <w:pStyle w:val="InterlineGlossWithTrans"/>
        <w:tabs>
          <w:tab w:val="left" w:pos="533"/>
          <w:tab w:val="left" w:pos="1202"/>
          <w:tab w:val="left" w:pos="1751"/>
          <w:tab w:val="left" w:pos="2345"/>
          <w:tab w:val="left" w:pos="2609"/>
          <w:tab w:val="left" w:pos="4028"/>
          <w:tab w:val="left" w:pos="4847"/>
          <w:tab w:val="left" w:pos="5111"/>
          <w:tab w:val="left" w:pos="6335"/>
          <w:tab w:val="left" w:pos="6839"/>
          <w:tab w:val="left" w:pos="7703"/>
        </w:tabs>
      </w:pPr>
      <w:r>
        <w:tab/>
        <w:t>manu</w:t>
      </w:r>
      <w:r>
        <w:tab/>
        <w:t>aki</w:t>
      </w:r>
      <w:r>
        <w:tab/>
        <w:t>aken</w:t>
      </w:r>
      <w:r>
        <w:tab/>
        <w:t>a</w:t>
      </w:r>
      <w:r>
        <w:tab/>
        <w:t>ma-kuda</w:t>
      </w:r>
      <w:r>
        <w:tab/>
        <w:t>aya</w:t>
      </w:r>
      <w:r>
        <w:tab/>
        <w:t>a</w:t>
      </w:r>
      <w:r>
        <w:tab/>
        <w:t>in=vetseluq</w:t>
      </w:r>
      <w:r>
        <w:tab/>
        <w:t>tua</w:t>
      </w:r>
      <w:r w:rsidR="0080606C">
        <w:tab/>
        <w:t>kasiw</w:t>
      </w:r>
      <w:r w:rsidR="0080606C">
        <w:tab/>
        <w:t>aya</w:t>
      </w:r>
    </w:p>
    <w:p w14:paraId="1FFA809C" w14:textId="77777777" w:rsidR="00800AD8" w:rsidRDefault="00800AD8" w:rsidP="0080606C">
      <w:pPr>
        <w:pStyle w:val="InterlineTransNoFree"/>
        <w:tabs>
          <w:tab w:val="left" w:pos="1202"/>
          <w:tab w:val="left" w:pos="1751"/>
          <w:tab w:val="left" w:pos="2345"/>
          <w:tab w:val="left" w:pos="2609"/>
          <w:tab w:val="left" w:pos="4028"/>
          <w:tab w:val="left" w:pos="4847"/>
          <w:tab w:val="left" w:pos="5111"/>
          <w:tab w:val="left" w:pos="6335"/>
          <w:tab w:val="left" w:pos="6839"/>
          <w:tab w:val="left" w:pos="7703"/>
        </w:tabs>
      </w:pPr>
      <w:r>
        <w:tab/>
        <w:t>then</w:t>
      </w:r>
      <w:r>
        <w:tab/>
        <w:t>how</w:t>
      </w:r>
      <w:r>
        <w:tab/>
      </w:r>
      <w:r w:rsidR="000D5EFB" w:rsidRPr="000D5EFB">
        <w:rPr>
          <w:smallCaps/>
        </w:rPr>
        <w:t>f.I</w:t>
      </w:r>
      <w:r>
        <w:rPr>
          <w:smallCaps/>
        </w:rPr>
        <w:tab/>
        <w:t>c</w:t>
      </w:r>
      <w:r>
        <w:rPr>
          <w:smallCaps/>
        </w:rPr>
        <w:tab/>
        <w:t>stat</w:t>
      </w:r>
      <w:r>
        <w:t>-do.what</w:t>
      </w:r>
      <w:r>
        <w:tab/>
        <w:t>be.thus</w:t>
      </w:r>
      <w:r>
        <w:rPr>
          <w:smallCaps/>
        </w:rPr>
        <w:tab/>
        <w:t>c</w:t>
      </w:r>
      <w:r>
        <w:rPr>
          <w:smallCaps/>
        </w:rPr>
        <w:tab/>
        <w:t>perf</w:t>
      </w:r>
      <w:r>
        <w:t>=break</w:t>
      </w:r>
      <w:r>
        <w:tab/>
      </w:r>
      <w:r>
        <w:rPr>
          <w:smallCaps/>
        </w:rPr>
        <w:t>obl</w:t>
      </w:r>
      <w:r w:rsidR="0080606C">
        <w:tab/>
        <w:t>tree</w:t>
      </w:r>
      <w:r w:rsidR="0080606C">
        <w:tab/>
        <w:t>say</w:t>
      </w:r>
    </w:p>
    <w:p w14:paraId="6824AA79" w14:textId="77777777" w:rsidR="00800AD8" w:rsidRDefault="00800AD8" w:rsidP="0080606C">
      <w:pPr>
        <w:pStyle w:val="InterlineText"/>
        <w:tabs>
          <w:tab w:val="left" w:pos="533"/>
        </w:tabs>
      </w:pPr>
      <w:r>
        <w:tab/>
        <w:t>zazua.</w:t>
      </w:r>
    </w:p>
    <w:p w14:paraId="61ACE0F0" w14:textId="77777777" w:rsidR="00800AD8" w:rsidRDefault="00800AD8" w:rsidP="0080606C">
      <w:pPr>
        <w:pStyle w:val="InterlineGlossWithTrans"/>
        <w:tabs>
          <w:tab w:val="left" w:pos="533"/>
        </w:tabs>
      </w:pPr>
      <w:r>
        <w:tab/>
        <w:t>zua-zua</w:t>
      </w:r>
    </w:p>
    <w:p w14:paraId="403E3021" w14:textId="77777777" w:rsidR="00800AD8" w:rsidRDefault="00800AD8" w:rsidP="00B76180">
      <w:pPr>
        <w:pStyle w:val="InterlineTransNoFree"/>
        <w:tabs>
          <w:tab w:val="right" w:pos="8789"/>
        </w:tabs>
      </w:pPr>
      <w:r>
        <w:tab/>
      </w:r>
      <w:r>
        <w:rPr>
          <w:smallCaps/>
        </w:rPr>
        <w:t>red</w:t>
      </w:r>
      <w:r>
        <w:t>-that</w:t>
      </w:r>
      <w:r w:rsidR="0080606C">
        <w:tab/>
        <w:t>“Why am I able to break trees like that?”(?) he said.</w:t>
      </w:r>
    </w:p>
    <w:p w14:paraId="2CC92CC5" w14:textId="77777777" w:rsidR="00800AD8" w:rsidRDefault="00DC1AE0" w:rsidP="0080606C">
      <w:pPr>
        <w:pStyle w:val="InterlineText"/>
        <w:tabs>
          <w:tab w:val="left" w:pos="533"/>
          <w:tab w:val="left" w:pos="1232"/>
          <w:tab w:val="left" w:pos="1736"/>
          <w:tab w:val="left" w:pos="3035"/>
        </w:tabs>
      </w:pPr>
      <w:r w:rsidRPr="003A1D48">
        <w:rPr>
          <w:rStyle w:val="InterlineTextNumChar"/>
        </w:rPr>
        <w:t>010</w:t>
      </w:r>
      <w:r w:rsidR="00800AD8">
        <w:tab/>
        <w:t>îakua</w:t>
      </w:r>
      <w:r w:rsidR="00800AD8">
        <w:tab/>
        <w:t>“uri</w:t>
      </w:r>
      <w:r w:rsidR="00800AD8">
        <w:tab/>
        <w:t>kitjutapaw</w:t>
      </w:r>
      <w:r w:rsidR="00800AD8">
        <w:tab/>
        <w:t>aken.</w:t>
      </w:r>
    </w:p>
    <w:p w14:paraId="3CC73FAF" w14:textId="77777777" w:rsidR="00800AD8" w:rsidRDefault="00800AD8" w:rsidP="0080606C">
      <w:pPr>
        <w:pStyle w:val="InterlineGlossWithTrans"/>
        <w:tabs>
          <w:tab w:val="left" w:pos="533"/>
          <w:tab w:val="left" w:pos="1232"/>
          <w:tab w:val="left" w:pos="1736"/>
          <w:tab w:val="left" w:pos="3035"/>
        </w:tabs>
      </w:pPr>
      <w:r>
        <w:tab/>
        <w:t>îakua</w:t>
      </w:r>
      <w:r>
        <w:tab/>
        <w:t>uri</w:t>
      </w:r>
      <w:r>
        <w:tab/>
        <w:t>ki-tju-tapaw</w:t>
      </w:r>
      <w:r>
        <w:tab/>
        <w:t>aken</w:t>
      </w:r>
    </w:p>
    <w:p w14:paraId="42E2E64E" w14:textId="77777777" w:rsidR="00800AD8" w:rsidRDefault="00800AD8" w:rsidP="00B76180">
      <w:pPr>
        <w:pStyle w:val="InterlineTransNoFree"/>
        <w:tabs>
          <w:tab w:val="left" w:pos="1232"/>
          <w:tab w:val="left" w:pos="1736"/>
          <w:tab w:val="left" w:pos="3035"/>
          <w:tab w:val="right" w:pos="8789"/>
        </w:tabs>
      </w:pPr>
      <w:r>
        <w:tab/>
        <w:t>but</w:t>
      </w:r>
      <w:r>
        <w:tab/>
        <w:t>will</w:t>
      </w:r>
      <w:r>
        <w:tab/>
        <w:t>do-apart-hut</w:t>
      </w:r>
      <w:r>
        <w:tab/>
      </w:r>
      <w:r w:rsidR="000D5EFB" w:rsidRPr="000D5EFB">
        <w:rPr>
          <w:smallCaps/>
        </w:rPr>
        <w:t>f.I</w:t>
      </w:r>
      <w:r w:rsidR="0080606C">
        <w:rPr>
          <w:smallCaps/>
        </w:rPr>
        <w:tab/>
      </w:r>
      <w:r w:rsidR="0080606C">
        <w:t>But “I’ll live in a house apart.</w:t>
      </w:r>
    </w:p>
    <w:p w14:paraId="15AA0DFD" w14:textId="77777777" w:rsidR="00800AD8" w:rsidRDefault="00DC1AE0" w:rsidP="0080606C">
      <w:pPr>
        <w:pStyle w:val="InterlineText"/>
        <w:tabs>
          <w:tab w:val="left" w:pos="533"/>
          <w:tab w:val="left" w:pos="1517"/>
          <w:tab w:val="left" w:pos="2171"/>
          <w:tab w:val="left" w:pos="3350"/>
          <w:tab w:val="left" w:pos="4184"/>
          <w:tab w:val="left" w:pos="4838"/>
          <w:tab w:val="left" w:pos="5492"/>
          <w:tab w:val="left" w:pos="6821"/>
          <w:tab w:val="left" w:pos="7820"/>
        </w:tabs>
      </w:pPr>
      <w:r w:rsidRPr="003A1D48">
        <w:rPr>
          <w:rStyle w:val="InterlineTextNumChar"/>
        </w:rPr>
        <w:t>011</w:t>
      </w:r>
      <w:r w:rsidR="00800AD8">
        <w:tab/>
        <w:t>saka</w:t>
      </w:r>
      <w:r w:rsidR="00800AD8">
        <w:tab/>
        <w:t>nu</w:t>
      </w:r>
      <w:r w:rsidR="00800AD8">
        <w:tab/>
        <w:t>masan</w:t>
      </w:r>
      <w:r w:rsidR="00800AD8">
        <w:tab/>
        <w:t>palak</w:t>
      </w:r>
      <w:r w:rsidR="00800AD8">
        <w:tab/>
        <w:t>aken,</w:t>
      </w:r>
      <w:r w:rsidR="00800AD8">
        <w:tab/>
        <w:t>maya</w:t>
      </w:r>
      <w:r w:rsidR="00800AD8">
        <w:tab/>
        <w:t>kidut;</w:t>
      </w:r>
      <w:r w:rsidR="00800AD8">
        <w:tab/>
        <w:t>matsay</w:t>
      </w:r>
      <w:r w:rsidR="0080606C">
        <w:tab/>
        <w:t>mun,”</w:t>
      </w:r>
    </w:p>
    <w:p w14:paraId="37E7599C" w14:textId="77777777" w:rsidR="00800AD8" w:rsidRDefault="00800AD8" w:rsidP="0080606C">
      <w:pPr>
        <w:pStyle w:val="InterlineGlossWithTrans"/>
        <w:tabs>
          <w:tab w:val="left" w:pos="533"/>
          <w:tab w:val="left" w:pos="1517"/>
          <w:tab w:val="left" w:pos="2171"/>
          <w:tab w:val="left" w:pos="3350"/>
          <w:tab w:val="left" w:pos="4184"/>
          <w:tab w:val="left" w:pos="4838"/>
          <w:tab w:val="left" w:pos="5492"/>
          <w:tab w:val="left" w:pos="6821"/>
          <w:tab w:val="left" w:pos="7820"/>
        </w:tabs>
      </w:pPr>
      <w:r>
        <w:tab/>
        <w:t>sa-ka</w:t>
      </w:r>
      <w:r>
        <w:tab/>
        <w:t>nu</w:t>
      </w:r>
      <w:r>
        <w:tab/>
        <w:t>ma-sane</w:t>
      </w:r>
      <w:r>
        <w:tab/>
        <w:t>palak</w:t>
      </w:r>
      <w:r>
        <w:tab/>
        <w:t>aken</w:t>
      </w:r>
      <w:r>
        <w:tab/>
        <w:t>maya</w:t>
      </w:r>
      <w:r>
        <w:tab/>
        <w:t>ki-dut</w:t>
      </w:r>
      <w:r>
        <w:tab/>
        <w:t>m-patsay</w:t>
      </w:r>
      <w:r w:rsidR="0080606C">
        <w:tab/>
        <w:t>mun</w:t>
      </w:r>
    </w:p>
    <w:p w14:paraId="41658013" w14:textId="77777777" w:rsidR="00800AD8" w:rsidRDefault="00800AD8" w:rsidP="0080606C">
      <w:pPr>
        <w:pStyle w:val="InterlineTransNoFree"/>
        <w:tabs>
          <w:tab w:val="left" w:pos="1517"/>
          <w:tab w:val="left" w:pos="2171"/>
          <w:tab w:val="left" w:pos="3350"/>
          <w:tab w:val="left" w:pos="4184"/>
          <w:tab w:val="left" w:pos="4838"/>
          <w:tab w:val="left" w:pos="5492"/>
          <w:tab w:val="left" w:pos="6821"/>
          <w:tab w:val="left" w:pos="7820"/>
        </w:tabs>
      </w:pPr>
      <w:r>
        <w:tab/>
        <w:t>and-after</w:t>
      </w:r>
      <w:r>
        <w:tab/>
        <w:t>when</w:t>
      </w:r>
      <w:r>
        <w:tab/>
      </w:r>
      <w:r>
        <w:rPr>
          <w:smallCaps/>
        </w:rPr>
        <w:t>stat</w:t>
      </w:r>
      <w:r>
        <w:t>-make</w:t>
      </w:r>
      <w:r>
        <w:tab/>
        <w:t>sorcery</w:t>
      </w:r>
      <w:r>
        <w:tab/>
      </w:r>
      <w:r w:rsidR="000D5EFB" w:rsidRPr="000D5EFB">
        <w:rPr>
          <w:smallCaps/>
        </w:rPr>
        <w:t>f.I</w:t>
      </w:r>
      <w:r>
        <w:tab/>
        <w:t>don’t</w:t>
      </w:r>
      <w:r>
        <w:tab/>
        <w:t>do-approach</w:t>
      </w:r>
      <w:r>
        <w:tab/>
      </w:r>
      <w:r>
        <w:rPr>
          <w:smallCaps/>
        </w:rPr>
        <w:t>af</w:t>
      </w:r>
      <w:r>
        <w:t>-die</w:t>
      </w:r>
      <w:r w:rsidR="0080606C">
        <w:tab/>
      </w:r>
      <w:r w:rsidR="0080606C">
        <w:rPr>
          <w:smallCaps/>
        </w:rPr>
        <w:t>f.</w:t>
      </w:r>
      <w:r w:rsidR="0080606C">
        <w:t>you(</w:t>
      </w:r>
      <w:r w:rsidR="0080606C">
        <w:rPr>
          <w:smallCaps/>
        </w:rPr>
        <w:t>p</w:t>
      </w:r>
      <w:r w:rsidR="0080606C">
        <w:t>)</w:t>
      </w:r>
    </w:p>
    <w:p w14:paraId="6DEF40E6" w14:textId="77777777" w:rsidR="00800AD8" w:rsidRDefault="0080606C" w:rsidP="0080606C">
      <w:pPr>
        <w:pStyle w:val="InterlineText"/>
        <w:tabs>
          <w:tab w:val="left" w:pos="533"/>
          <w:tab w:val="left" w:pos="1307"/>
          <w:tab w:val="left" w:pos="1991"/>
        </w:tabs>
      </w:pPr>
      <w:r>
        <w:lastRenderedPageBreak/>
        <w:tab/>
        <w:t>ayain</w:t>
      </w:r>
      <w:r w:rsidR="00800AD8">
        <w:tab/>
        <w:t>azua</w:t>
      </w:r>
      <w:r w:rsidR="00800AD8">
        <w:tab/>
        <w:t>salasaladj.</w:t>
      </w:r>
    </w:p>
    <w:p w14:paraId="0E99BC42" w14:textId="77777777" w:rsidR="00800AD8" w:rsidRDefault="0080606C" w:rsidP="0080606C">
      <w:pPr>
        <w:pStyle w:val="InterlineGlossWithTrans"/>
        <w:tabs>
          <w:tab w:val="left" w:pos="533"/>
          <w:tab w:val="left" w:pos="1307"/>
          <w:tab w:val="left" w:pos="1991"/>
        </w:tabs>
      </w:pPr>
      <w:r>
        <w:tab/>
        <w:t>aya-en</w:t>
      </w:r>
      <w:r w:rsidR="00800AD8">
        <w:tab/>
        <w:t>a-zua</w:t>
      </w:r>
      <w:r w:rsidR="00800AD8">
        <w:tab/>
        <w:t>sala-saladj</w:t>
      </w:r>
    </w:p>
    <w:p w14:paraId="3AD7D777" w14:textId="77777777" w:rsidR="00800AD8" w:rsidRDefault="0080606C" w:rsidP="0080606C">
      <w:pPr>
        <w:pStyle w:val="InterlineTrans"/>
        <w:tabs>
          <w:tab w:val="left" w:pos="533"/>
          <w:tab w:val="left" w:pos="1307"/>
          <w:tab w:val="left" w:pos="1991"/>
        </w:tabs>
      </w:pPr>
      <w:r>
        <w:tab/>
        <w:t>say-</w:t>
      </w:r>
      <w:r>
        <w:rPr>
          <w:smallCaps/>
        </w:rPr>
        <w:t>pf</w:t>
      </w:r>
      <w:r w:rsidR="00800AD8">
        <w:tab/>
      </w:r>
      <w:r w:rsidR="00800AD8">
        <w:rPr>
          <w:smallCaps/>
        </w:rPr>
        <w:t>c-</w:t>
      </w:r>
      <w:r w:rsidR="00800AD8">
        <w:t>that</w:t>
      </w:r>
      <w:r w:rsidR="00800AD8">
        <w:tab/>
      </w:r>
      <w:r w:rsidR="00800AD8">
        <w:rPr>
          <w:smallCaps/>
        </w:rPr>
        <w:t>red</w:t>
      </w:r>
      <w:r w:rsidR="00800AD8">
        <w:t>-companion</w:t>
      </w:r>
    </w:p>
    <w:p w14:paraId="0571BF82" w14:textId="77777777" w:rsidR="00800AD8" w:rsidRDefault="00800AD8">
      <w:pPr>
        <w:pStyle w:val="InterlineFree"/>
      </w:pPr>
      <w:r>
        <w:t>When I am possessed, don’t come near; you’ll die</w:t>
      </w:r>
      <w:r w:rsidR="0080606C">
        <w:t>,</w:t>
      </w:r>
      <w:r>
        <w:t>”</w:t>
      </w:r>
      <w:r w:rsidR="0080606C">
        <w:t xml:space="preserve"> he said to his companions.</w:t>
      </w:r>
    </w:p>
    <w:p w14:paraId="77CC9871" w14:textId="77777777" w:rsidR="00800AD8" w:rsidRDefault="00DC1AE0" w:rsidP="0080606C">
      <w:pPr>
        <w:pStyle w:val="InterlineText"/>
        <w:tabs>
          <w:tab w:val="left" w:pos="533"/>
          <w:tab w:val="left" w:pos="1022"/>
          <w:tab w:val="left" w:pos="1661"/>
          <w:tab w:val="left" w:pos="2345"/>
          <w:tab w:val="left" w:pos="2609"/>
          <w:tab w:val="left" w:pos="3623"/>
          <w:tab w:val="left" w:pos="4337"/>
          <w:tab w:val="left" w:pos="4841"/>
          <w:tab w:val="left" w:pos="5465"/>
        </w:tabs>
      </w:pPr>
      <w:r w:rsidRPr="003A1D48">
        <w:rPr>
          <w:rStyle w:val="InterlineTextNumChar"/>
        </w:rPr>
        <w:t>012</w:t>
      </w:r>
      <w:r w:rsidR="00800AD8">
        <w:tab/>
        <w:t>sa</w:t>
      </w:r>
      <w:r w:rsidR="00800AD8">
        <w:tab/>
        <w:t>vaik</w:t>
      </w:r>
      <w:r w:rsidR="00800AD8">
        <w:tab/>
        <w:t>azua</w:t>
      </w:r>
      <w:r w:rsidR="00800AD8">
        <w:tab/>
        <w:t>a</w:t>
      </w:r>
      <w:r w:rsidR="00800AD8">
        <w:tab/>
        <w:t>seman</w:t>
      </w:r>
      <w:r w:rsidR="00800AD8">
        <w:tab/>
        <w:t>djalan</w:t>
      </w:r>
      <w:r w:rsidR="00800AD8">
        <w:tab/>
        <w:t>tu</w:t>
      </w:r>
      <w:r w:rsidR="00800AD8">
        <w:tab/>
        <w:t>sisa</w:t>
      </w:r>
      <w:r w:rsidR="00800AD8">
        <w:tab/>
        <w:t>tjatjan.</w:t>
      </w:r>
    </w:p>
    <w:p w14:paraId="7F012C6B" w14:textId="77777777" w:rsidR="00800AD8" w:rsidRDefault="00800AD8" w:rsidP="0080606C">
      <w:pPr>
        <w:pStyle w:val="InterlineGlossWithTrans"/>
        <w:tabs>
          <w:tab w:val="left" w:pos="533"/>
          <w:tab w:val="left" w:pos="1022"/>
          <w:tab w:val="left" w:pos="1661"/>
          <w:tab w:val="left" w:pos="2345"/>
          <w:tab w:val="left" w:pos="2609"/>
          <w:tab w:val="left" w:pos="3623"/>
          <w:tab w:val="left" w:pos="4337"/>
          <w:tab w:val="left" w:pos="4841"/>
          <w:tab w:val="left" w:pos="5465"/>
        </w:tabs>
      </w:pPr>
      <w:r>
        <w:tab/>
        <w:t>sa</w:t>
      </w:r>
      <w:r>
        <w:tab/>
        <w:t>vaik</w:t>
      </w:r>
      <w:r>
        <w:tab/>
        <w:t>a-zua</w:t>
      </w:r>
      <w:r>
        <w:tab/>
        <w:t>a</w:t>
      </w:r>
      <w:r>
        <w:tab/>
        <w:t>em=sane</w:t>
      </w:r>
      <w:r>
        <w:tab/>
        <w:t>djalan</w:t>
      </w:r>
      <w:r>
        <w:tab/>
        <w:t>tu</w:t>
      </w:r>
      <w:r>
        <w:tab/>
        <w:t>si-sa</w:t>
      </w:r>
      <w:r>
        <w:tab/>
        <w:t>tjatjan</w:t>
      </w:r>
    </w:p>
    <w:p w14:paraId="6B12115C" w14:textId="77777777" w:rsidR="00800AD8" w:rsidRDefault="00800AD8" w:rsidP="0080606C">
      <w:pPr>
        <w:pStyle w:val="InterlineTrans"/>
        <w:tabs>
          <w:tab w:val="left" w:pos="533"/>
          <w:tab w:val="left" w:pos="1022"/>
          <w:tab w:val="left" w:pos="1661"/>
          <w:tab w:val="left" w:pos="2345"/>
          <w:tab w:val="left" w:pos="2609"/>
          <w:tab w:val="left" w:pos="3623"/>
          <w:tab w:val="left" w:pos="4337"/>
          <w:tab w:val="left" w:pos="4841"/>
          <w:tab w:val="left" w:pos="5465"/>
        </w:tabs>
      </w:pPr>
      <w:r>
        <w:tab/>
        <w:t>and</w:t>
      </w:r>
      <w:r>
        <w:tab/>
        <w:t>leave</w:t>
      </w:r>
      <w:r>
        <w:tab/>
      </w:r>
      <w:r>
        <w:rPr>
          <w:smallCaps/>
        </w:rPr>
        <w:t>c-</w:t>
      </w:r>
      <w:r>
        <w:t>that</w:t>
      </w:r>
      <w:r>
        <w:rPr>
          <w:smallCaps/>
        </w:rPr>
        <w:tab/>
        <w:t>c</w:t>
      </w:r>
      <w:r>
        <w:rPr>
          <w:smallCaps/>
        </w:rPr>
        <w:tab/>
        <w:t>af</w:t>
      </w:r>
      <w:r>
        <w:t>=make</w:t>
      </w:r>
      <w:r>
        <w:tab/>
        <w:t>road</w:t>
      </w:r>
      <w:r>
        <w:tab/>
      </w:r>
      <w:r>
        <w:rPr>
          <w:smallCaps/>
        </w:rPr>
        <w:t>obl</w:t>
      </w:r>
      <w:r>
        <w:tab/>
      </w:r>
      <w:r>
        <w:rPr>
          <w:smallCaps/>
        </w:rPr>
        <w:t>if</w:t>
      </w:r>
      <w:r>
        <w:t>-go</w:t>
      </w:r>
      <w:r>
        <w:tab/>
        <w:t>spring</w:t>
      </w:r>
    </w:p>
    <w:p w14:paraId="2F30E671" w14:textId="77777777" w:rsidR="00800AD8" w:rsidRDefault="00800AD8">
      <w:pPr>
        <w:pStyle w:val="InterlineFree"/>
      </w:pPr>
      <w:r>
        <w:t>He went to make a path leading to a spring.</w:t>
      </w:r>
    </w:p>
    <w:p w14:paraId="020545CF" w14:textId="77777777" w:rsidR="00800AD8" w:rsidRDefault="00DC1AE0" w:rsidP="0080606C">
      <w:pPr>
        <w:pStyle w:val="InterlineText"/>
        <w:tabs>
          <w:tab w:val="left" w:pos="533"/>
          <w:tab w:val="left" w:pos="1097"/>
          <w:tab w:val="left" w:pos="2801"/>
          <w:tab w:val="left" w:pos="3065"/>
          <w:tab w:val="left" w:pos="4079"/>
          <w:tab w:val="left" w:pos="4853"/>
          <w:tab w:val="left" w:pos="5867"/>
          <w:tab w:val="left" w:pos="7016"/>
          <w:tab w:val="left" w:pos="7880"/>
        </w:tabs>
      </w:pPr>
      <w:r w:rsidRPr="003A1D48">
        <w:rPr>
          <w:rStyle w:val="InterlineTextNumChar"/>
        </w:rPr>
        <w:t>013</w:t>
      </w:r>
      <w:r w:rsidR="00800AD8">
        <w:tab/>
        <w:t>ka</w:t>
      </w:r>
      <w:r w:rsidR="00800AD8">
        <w:tab/>
        <w:t>maqatsuvung</w:t>
      </w:r>
      <w:r w:rsidR="00800AD8">
        <w:tab/>
        <w:t>a</w:t>
      </w:r>
      <w:r w:rsidR="00800AD8">
        <w:tab/>
        <w:t>seman</w:t>
      </w:r>
      <w:r w:rsidR="00800AD8">
        <w:tab/>
        <w:t>djalan,</w:t>
      </w:r>
      <w:r w:rsidR="00800AD8">
        <w:tab/>
        <w:t>seman</w:t>
      </w:r>
      <w:r w:rsidR="00800AD8">
        <w:tab/>
        <w:t>djalungan</w:t>
      </w:r>
      <w:r w:rsidR="0080606C">
        <w:tab/>
        <w:t>pizua</w:t>
      </w:r>
      <w:r w:rsidR="0080606C">
        <w:tab/>
        <w:t>i</w:t>
      </w:r>
    </w:p>
    <w:p w14:paraId="1F53D7FD" w14:textId="77777777" w:rsidR="00800AD8" w:rsidRDefault="00800AD8" w:rsidP="0080606C">
      <w:pPr>
        <w:pStyle w:val="InterlineGlossWithTrans"/>
        <w:tabs>
          <w:tab w:val="left" w:pos="533"/>
          <w:tab w:val="left" w:pos="1097"/>
          <w:tab w:val="left" w:pos="2801"/>
          <w:tab w:val="left" w:pos="3065"/>
          <w:tab w:val="left" w:pos="4079"/>
          <w:tab w:val="left" w:pos="4853"/>
          <w:tab w:val="left" w:pos="5867"/>
          <w:tab w:val="left" w:pos="7016"/>
          <w:tab w:val="left" w:pos="7880"/>
        </w:tabs>
      </w:pPr>
      <w:r>
        <w:tab/>
        <w:t>ka</w:t>
      </w:r>
      <w:r>
        <w:tab/>
        <w:t>ma-qa-tsuvung</w:t>
      </w:r>
      <w:r>
        <w:tab/>
        <w:t>a</w:t>
      </w:r>
      <w:r>
        <w:tab/>
        <w:t>em=sane</w:t>
      </w:r>
      <w:r>
        <w:tab/>
        <w:t>djalan</w:t>
      </w:r>
      <w:r>
        <w:tab/>
        <w:t>em=sane</w:t>
      </w:r>
      <w:r>
        <w:tab/>
        <w:t>djalung-an</w:t>
      </w:r>
      <w:r w:rsidR="0080606C">
        <w:tab/>
        <w:t>pi-zua</w:t>
      </w:r>
      <w:r w:rsidR="0080606C">
        <w:tab/>
        <w:t>i</w:t>
      </w:r>
    </w:p>
    <w:p w14:paraId="6E91CAD1" w14:textId="77777777" w:rsidR="00800AD8" w:rsidRDefault="00800AD8" w:rsidP="0080606C">
      <w:pPr>
        <w:pStyle w:val="InterlineTransNoFree"/>
        <w:tabs>
          <w:tab w:val="left" w:pos="1097"/>
          <w:tab w:val="left" w:pos="2801"/>
          <w:tab w:val="left" w:pos="3065"/>
          <w:tab w:val="left" w:pos="4079"/>
          <w:tab w:val="left" w:pos="4853"/>
          <w:tab w:val="left" w:pos="5867"/>
          <w:tab w:val="left" w:pos="7016"/>
          <w:tab w:val="left" w:pos="7880"/>
        </w:tabs>
      </w:pPr>
      <w:r>
        <w:tab/>
        <w:t>after</w:t>
      </w:r>
      <w:r>
        <w:tab/>
      </w:r>
      <w:r>
        <w:rPr>
          <w:smallCaps/>
        </w:rPr>
        <w:t>stat</w:t>
      </w:r>
      <w:r>
        <w:t>-?-complete</w:t>
      </w:r>
      <w:r>
        <w:rPr>
          <w:smallCaps/>
        </w:rPr>
        <w:tab/>
        <w:t>c</w:t>
      </w:r>
      <w:r>
        <w:rPr>
          <w:smallCaps/>
        </w:rPr>
        <w:tab/>
        <w:t>af</w:t>
      </w:r>
      <w:r>
        <w:t>=make</w:t>
      </w:r>
      <w:r>
        <w:tab/>
        <w:t>road</w:t>
      </w:r>
      <w:r>
        <w:tab/>
      </w:r>
      <w:r>
        <w:rPr>
          <w:smallCaps/>
        </w:rPr>
        <w:t>af</w:t>
      </w:r>
      <w:r>
        <w:t>=make</w:t>
      </w:r>
      <w:r>
        <w:tab/>
        <w:t>well-</w:t>
      </w:r>
      <w:r>
        <w:rPr>
          <w:smallCaps/>
        </w:rPr>
        <w:t>lf</w:t>
      </w:r>
      <w:r w:rsidR="0080606C">
        <w:tab/>
        <w:t>put-that</w:t>
      </w:r>
      <w:r w:rsidR="0080606C">
        <w:tab/>
      </w:r>
      <w:r w:rsidR="0080606C">
        <w:rPr>
          <w:smallCaps/>
        </w:rPr>
        <w:t>loc</w:t>
      </w:r>
    </w:p>
    <w:p w14:paraId="6A1EB6D3" w14:textId="77777777" w:rsidR="00800AD8" w:rsidRDefault="00800AD8" w:rsidP="0080606C">
      <w:pPr>
        <w:pStyle w:val="InterlineText"/>
        <w:tabs>
          <w:tab w:val="left" w:pos="533"/>
          <w:tab w:val="left" w:pos="1877"/>
          <w:tab w:val="left" w:pos="2381"/>
          <w:tab w:val="left" w:pos="3245"/>
          <w:tab w:val="left" w:pos="4229"/>
          <w:tab w:val="left" w:pos="5933"/>
          <w:tab w:val="left" w:pos="6707"/>
          <w:tab w:val="left" w:pos="7391"/>
        </w:tabs>
      </w:pPr>
      <w:r>
        <w:tab/>
        <w:t>vetsekadan</w:t>
      </w:r>
      <w:r>
        <w:tab/>
        <w:t>tua</w:t>
      </w:r>
      <w:r>
        <w:tab/>
        <w:t>djeîeqi;</w:t>
      </w:r>
      <w:r>
        <w:tab/>
        <w:t>saka</w:t>
      </w:r>
      <w:r>
        <w:tab/>
        <w:t>maqatsuvung</w:t>
      </w:r>
      <w:r w:rsidR="0080606C">
        <w:tab/>
        <w:t>anga</w:t>
      </w:r>
      <w:r w:rsidR="0080606C">
        <w:tab/>
        <w:t>azua</w:t>
      </w:r>
      <w:r w:rsidR="0080606C">
        <w:tab/>
        <w:t>sinan</w:t>
      </w:r>
    </w:p>
    <w:p w14:paraId="3758A315" w14:textId="77777777" w:rsidR="00800AD8" w:rsidRDefault="00800AD8" w:rsidP="0080606C">
      <w:pPr>
        <w:pStyle w:val="InterlineGlossWithTrans"/>
        <w:tabs>
          <w:tab w:val="left" w:pos="533"/>
          <w:tab w:val="left" w:pos="1877"/>
          <w:tab w:val="left" w:pos="2381"/>
          <w:tab w:val="left" w:pos="3245"/>
          <w:tab w:val="left" w:pos="4229"/>
          <w:tab w:val="left" w:pos="5933"/>
          <w:tab w:val="left" w:pos="6707"/>
          <w:tab w:val="left" w:pos="7391"/>
        </w:tabs>
      </w:pPr>
      <w:r>
        <w:tab/>
        <w:t>ve-tsekad-an</w:t>
      </w:r>
      <w:r>
        <w:tab/>
        <w:t>tua</w:t>
      </w:r>
      <w:r>
        <w:tab/>
        <w:t>djeîeqi</w:t>
      </w:r>
      <w:r>
        <w:tab/>
        <w:t>sa-ka</w:t>
      </w:r>
      <w:r>
        <w:tab/>
        <w:t>ma-qa-tsuvung</w:t>
      </w:r>
      <w:r w:rsidR="0080606C">
        <w:tab/>
        <w:t>anga</w:t>
      </w:r>
      <w:r w:rsidR="0080606C">
        <w:tab/>
        <w:t>a-zua</w:t>
      </w:r>
      <w:r w:rsidR="0080606C">
        <w:tab/>
        <w:t>in=sane</w:t>
      </w:r>
    </w:p>
    <w:p w14:paraId="5E751BB8" w14:textId="77777777" w:rsidR="00800AD8" w:rsidRDefault="00800AD8" w:rsidP="0080606C">
      <w:pPr>
        <w:pStyle w:val="InterlineTransNoFree"/>
        <w:tabs>
          <w:tab w:val="left" w:pos="1877"/>
          <w:tab w:val="left" w:pos="2381"/>
          <w:tab w:val="left" w:pos="3245"/>
          <w:tab w:val="left" w:pos="4229"/>
          <w:tab w:val="left" w:pos="5933"/>
          <w:tab w:val="left" w:pos="6707"/>
          <w:tab w:val="left" w:pos="7391"/>
        </w:tabs>
      </w:pPr>
      <w:r>
        <w:tab/>
        <w:t>?-middle-</w:t>
      </w:r>
      <w:r>
        <w:rPr>
          <w:smallCaps/>
        </w:rPr>
        <w:t>lf</w:t>
      </w:r>
      <w:r>
        <w:tab/>
      </w:r>
      <w:r>
        <w:rPr>
          <w:smallCaps/>
        </w:rPr>
        <w:t>obl</w:t>
      </w:r>
      <w:r>
        <w:tab/>
        <w:t>cliff</w:t>
      </w:r>
      <w:r>
        <w:tab/>
        <w:t>and-after</w:t>
      </w:r>
      <w:r>
        <w:tab/>
      </w:r>
      <w:r>
        <w:rPr>
          <w:smallCaps/>
        </w:rPr>
        <w:t>stat</w:t>
      </w:r>
      <w:r>
        <w:t>-?-complete</w:t>
      </w:r>
      <w:r w:rsidR="0080606C">
        <w:tab/>
        <w:t>indeed</w:t>
      </w:r>
      <w:r w:rsidR="0080606C">
        <w:tab/>
      </w:r>
      <w:r w:rsidR="0080606C">
        <w:rPr>
          <w:smallCaps/>
        </w:rPr>
        <w:t>c-</w:t>
      </w:r>
      <w:r w:rsidR="0080606C">
        <w:t>that</w:t>
      </w:r>
      <w:r w:rsidR="0080606C">
        <w:tab/>
      </w:r>
      <w:r w:rsidR="0080606C">
        <w:rPr>
          <w:smallCaps/>
        </w:rPr>
        <w:t>perf</w:t>
      </w:r>
      <w:r w:rsidR="0080606C">
        <w:t>=make</w:t>
      </w:r>
    </w:p>
    <w:p w14:paraId="4DB5396F" w14:textId="77777777" w:rsidR="00800AD8" w:rsidRDefault="00800AD8" w:rsidP="0080606C">
      <w:pPr>
        <w:pStyle w:val="InterlineText"/>
        <w:tabs>
          <w:tab w:val="left" w:pos="533"/>
        </w:tabs>
      </w:pPr>
      <w:r>
        <w:tab/>
        <w:t>tjatjan.</w:t>
      </w:r>
    </w:p>
    <w:p w14:paraId="3C693E20" w14:textId="77777777" w:rsidR="00800AD8" w:rsidRDefault="00800AD8" w:rsidP="0080606C">
      <w:pPr>
        <w:pStyle w:val="InterlineGlossWithTrans"/>
        <w:tabs>
          <w:tab w:val="left" w:pos="533"/>
        </w:tabs>
      </w:pPr>
      <w:r>
        <w:tab/>
        <w:t>tjatjan</w:t>
      </w:r>
    </w:p>
    <w:p w14:paraId="2C81338F" w14:textId="77777777" w:rsidR="00800AD8" w:rsidRDefault="00800AD8" w:rsidP="0080606C">
      <w:pPr>
        <w:pStyle w:val="InterlineTrans"/>
        <w:tabs>
          <w:tab w:val="left" w:pos="533"/>
        </w:tabs>
      </w:pPr>
      <w:r>
        <w:tab/>
        <w:t>spring</w:t>
      </w:r>
    </w:p>
    <w:p w14:paraId="73A3B7EF" w14:textId="77777777" w:rsidR="00800AD8" w:rsidRDefault="00800AD8" w:rsidP="00F56A5A">
      <w:pPr>
        <w:pStyle w:val="InterlineFree"/>
      </w:pPr>
      <w:r>
        <w:t>When he had finished making the path, he made a well in the middle of a rock-face; and so the spring was finished.</w:t>
      </w:r>
    </w:p>
    <w:p w14:paraId="6AD4347F" w14:textId="77777777" w:rsidR="00800AD8" w:rsidRDefault="00DC1AE0" w:rsidP="00F56A5A">
      <w:pPr>
        <w:pStyle w:val="InterlineText"/>
        <w:tabs>
          <w:tab w:val="left" w:pos="533"/>
          <w:tab w:val="left" w:pos="1517"/>
          <w:tab w:val="left" w:pos="2156"/>
          <w:tab w:val="left" w:pos="2420"/>
          <w:tab w:val="left" w:pos="3359"/>
          <w:tab w:val="left" w:pos="3863"/>
          <w:tab w:val="left" w:pos="4727"/>
        </w:tabs>
      </w:pPr>
      <w:r w:rsidRPr="003A1D48">
        <w:rPr>
          <w:rStyle w:val="InterlineTextNumChar"/>
        </w:rPr>
        <w:t>014</w:t>
      </w:r>
      <w:r w:rsidR="00800AD8">
        <w:tab/>
        <w:t>saka</w:t>
      </w:r>
      <w:r w:rsidR="00800AD8">
        <w:tab/>
        <w:t>vaik</w:t>
      </w:r>
      <w:r w:rsidR="00800AD8">
        <w:tab/>
        <w:t>a</w:t>
      </w:r>
      <w:r w:rsidR="00800AD8">
        <w:tab/>
        <w:t>kikasiw</w:t>
      </w:r>
      <w:r w:rsidR="00800AD8">
        <w:tab/>
        <w:t>tu</w:t>
      </w:r>
      <w:r w:rsidR="00800AD8">
        <w:tab/>
        <w:t>sisan</w:t>
      </w:r>
      <w:r w:rsidR="00800AD8">
        <w:tab/>
        <w:t>tapaw.</w:t>
      </w:r>
    </w:p>
    <w:p w14:paraId="69EEE2E5" w14:textId="77777777" w:rsidR="00800AD8" w:rsidRDefault="00800AD8" w:rsidP="00F56A5A">
      <w:pPr>
        <w:pStyle w:val="InterlineGlossWithTrans"/>
        <w:tabs>
          <w:tab w:val="left" w:pos="533"/>
          <w:tab w:val="left" w:pos="1517"/>
          <w:tab w:val="left" w:pos="2156"/>
          <w:tab w:val="left" w:pos="2420"/>
          <w:tab w:val="left" w:pos="3359"/>
          <w:tab w:val="left" w:pos="3863"/>
          <w:tab w:val="left" w:pos="4727"/>
        </w:tabs>
      </w:pPr>
      <w:r>
        <w:tab/>
        <w:t>sa-ka</w:t>
      </w:r>
      <w:r>
        <w:tab/>
        <w:t>vaik</w:t>
      </w:r>
      <w:r>
        <w:tab/>
        <w:t>a</w:t>
      </w:r>
      <w:r>
        <w:tab/>
        <w:t>ki-kasiw</w:t>
      </w:r>
      <w:r>
        <w:tab/>
        <w:t>tu</w:t>
      </w:r>
      <w:r>
        <w:tab/>
        <w:t>si-sane</w:t>
      </w:r>
      <w:r>
        <w:tab/>
        <w:t>tapaw</w:t>
      </w:r>
    </w:p>
    <w:p w14:paraId="0C8367A7" w14:textId="77777777" w:rsidR="00800AD8" w:rsidRDefault="00800AD8" w:rsidP="00F56A5A">
      <w:pPr>
        <w:pStyle w:val="InterlineTrans"/>
        <w:tabs>
          <w:tab w:val="left" w:pos="533"/>
          <w:tab w:val="left" w:pos="1517"/>
          <w:tab w:val="left" w:pos="2156"/>
          <w:tab w:val="left" w:pos="2420"/>
          <w:tab w:val="left" w:pos="3359"/>
          <w:tab w:val="left" w:pos="3863"/>
          <w:tab w:val="left" w:pos="4727"/>
        </w:tabs>
      </w:pPr>
      <w:r>
        <w:tab/>
        <w:t>and-after</w:t>
      </w:r>
      <w:r>
        <w:tab/>
        <w:t>leave</w:t>
      </w:r>
      <w:r>
        <w:rPr>
          <w:smallCaps/>
        </w:rPr>
        <w:tab/>
        <w:t>c</w:t>
      </w:r>
      <w:r>
        <w:rPr>
          <w:smallCaps/>
        </w:rPr>
        <w:tab/>
      </w:r>
      <w:r>
        <w:t>do-tree</w:t>
      </w:r>
      <w:r>
        <w:tab/>
      </w:r>
      <w:r>
        <w:rPr>
          <w:smallCaps/>
        </w:rPr>
        <w:t>obl</w:t>
      </w:r>
      <w:r>
        <w:tab/>
      </w:r>
      <w:r>
        <w:rPr>
          <w:smallCaps/>
        </w:rPr>
        <w:t>if</w:t>
      </w:r>
      <w:r>
        <w:t>-make</w:t>
      </w:r>
      <w:r>
        <w:tab/>
        <w:t>hut</w:t>
      </w:r>
    </w:p>
    <w:p w14:paraId="282C19D5" w14:textId="77777777" w:rsidR="00800AD8" w:rsidRDefault="00800AD8">
      <w:pPr>
        <w:pStyle w:val="InterlineFree"/>
      </w:pPr>
      <w:r>
        <w:t>Then he went to get wood to make a house.</w:t>
      </w:r>
    </w:p>
    <w:p w14:paraId="3EE7C1A4" w14:textId="77777777" w:rsidR="00800AD8" w:rsidRDefault="00DC1AE0" w:rsidP="00F56A5A">
      <w:pPr>
        <w:pStyle w:val="InterlineText"/>
        <w:tabs>
          <w:tab w:val="left" w:pos="533"/>
          <w:tab w:val="left" w:pos="1232"/>
          <w:tab w:val="left" w:pos="2171"/>
          <w:tab w:val="left" w:pos="2765"/>
          <w:tab w:val="left" w:pos="3434"/>
          <w:tab w:val="left" w:pos="4373"/>
          <w:tab w:val="left" w:pos="4967"/>
          <w:tab w:val="left" w:pos="5801"/>
          <w:tab w:val="left" w:pos="7025"/>
          <w:tab w:val="left" w:pos="7529"/>
        </w:tabs>
      </w:pPr>
      <w:r w:rsidRPr="003A1D48">
        <w:rPr>
          <w:rStyle w:val="InterlineTextNumChar"/>
        </w:rPr>
        <w:t>015</w:t>
      </w:r>
      <w:r w:rsidR="00800AD8">
        <w:tab/>
        <w:t>îakua</w:t>
      </w:r>
      <w:r w:rsidR="00800AD8">
        <w:tab/>
        <w:t>inika</w:t>
      </w:r>
      <w:r w:rsidR="00800AD8">
        <w:tab/>
        <w:t>masi</w:t>
      </w:r>
      <w:r w:rsidR="00800AD8">
        <w:tab/>
        <w:t>tjakit,</w:t>
      </w:r>
      <w:r w:rsidR="00800AD8">
        <w:tab/>
        <w:t>inika</w:t>
      </w:r>
      <w:r w:rsidR="00800AD8">
        <w:tab/>
        <w:t>masi</w:t>
      </w:r>
      <w:r w:rsidR="00800AD8">
        <w:tab/>
        <w:t>putjaw;</w:t>
      </w:r>
      <w:r w:rsidR="00800AD8">
        <w:tab/>
        <w:t>vetseluqen</w:t>
      </w:r>
      <w:r w:rsidR="00F56A5A">
        <w:tab/>
        <w:t>tua</w:t>
      </w:r>
      <w:r w:rsidR="00F56A5A">
        <w:tab/>
        <w:t>lima.</w:t>
      </w:r>
    </w:p>
    <w:p w14:paraId="5BFC926F" w14:textId="77777777" w:rsidR="00800AD8" w:rsidRDefault="00800AD8" w:rsidP="00F56A5A">
      <w:pPr>
        <w:pStyle w:val="InterlineGlossWithTrans"/>
        <w:tabs>
          <w:tab w:val="left" w:pos="533"/>
          <w:tab w:val="left" w:pos="1232"/>
          <w:tab w:val="left" w:pos="2171"/>
          <w:tab w:val="left" w:pos="2765"/>
          <w:tab w:val="left" w:pos="3434"/>
          <w:tab w:val="left" w:pos="4373"/>
          <w:tab w:val="left" w:pos="4967"/>
          <w:tab w:val="left" w:pos="5801"/>
          <w:tab w:val="left" w:pos="7025"/>
          <w:tab w:val="left" w:pos="7529"/>
        </w:tabs>
      </w:pPr>
      <w:r>
        <w:tab/>
        <w:t>îakua</w:t>
      </w:r>
      <w:r>
        <w:tab/>
        <w:t>ini-ka</w:t>
      </w:r>
      <w:r>
        <w:tab/>
        <w:t>masi</w:t>
      </w:r>
      <w:r>
        <w:tab/>
        <w:t>tjakit</w:t>
      </w:r>
      <w:r>
        <w:tab/>
        <w:t>ini-ka</w:t>
      </w:r>
      <w:r>
        <w:tab/>
        <w:t>masi</w:t>
      </w:r>
      <w:r>
        <w:tab/>
        <w:t>putjaw</w:t>
      </w:r>
      <w:r>
        <w:tab/>
        <w:t>vetseluq-en</w:t>
      </w:r>
      <w:r w:rsidR="00F56A5A">
        <w:tab/>
        <w:t>tua</w:t>
      </w:r>
      <w:r w:rsidR="00F56A5A">
        <w:tab/>
        <w:t>lima</w:t>
      </w:r>
    </w:p>
    <w:p w14:paraId="038A8EB6" w14:textId="77777777" w:rsidR="00800AD8" w:rsidRDefault="00800AD8" w:rsidP="00F56A5A">
      <w:pPr>
        <w:pStyle w:val="InterlineTrans"/>
        <w:tabs>
          <w:tab w:val="left" w:pos="533"/>
          <w:tab w:val="left" w:pos="1232"/>
          <w:tab w:val="left" w:pos="2171"/>
          <w:tab w:val="left" w:pos="2765"/>
          <w:tab w:val="left" w:pos="3434"/>
          <w:tab w:val="left" w:pos="4373"/>
          <w:tab w:val="left" w:pos="4967"/>
          <w:tab w:val="left" w:pos="5801"/>
          <w:tab w:val="left" w:pos="7025"/>
          <w:tab w:val="left" w:pos="7529"/>
        </w:tabs>
      </w:pPr>
      <w:r>
        <w:tab/>
        <w:t>but</w:t>
      </w:r>
      <w:r>
        <w:tab/>
        <w:t>not-after</w:t>
      </w:r>
      <w:r>
        <w:tab/>
        <w:t>from</w:t>
      </w:r>
      <w:r>
        <w:tab/>
        <w:t>knife</w:t>
      </w:r>
      <w:r>
        <w:tab/>
        <w:t>not-after</w:t>
      </w:r>
      <w:r>
        <w:tab/>
        <w:t>from</w:t>
      </w:r>
      <w:r>
        <w:tab/>
        <w:t>axe</w:t>
      </w:r>
      <w:r>
        <w:tab/>
        <w:t>break-</w:t>
      </w:r>
      <w:r>
        <w:rPr>
          <w:smallCaps/>
        </w:rPr>
        <w:t>pf</w:t>
      </w:r>
      <w:r w:rsidR="00F56A5A">
        <w:tab/>
      </w:r>
      <w:r w:rsidR="00F56A5A">
        <w:rPr>
          <w:smallCaps/>
        </w:rPr>
        <w:t>obl</w:t>
      </w:r>
      <w:r w:rsidR="00F56A5A">
        <w:tab/>
        <w:t>hand</w:t>
      </w:r>
    </w:p>
    <w:p w14:paraId="75917C2F" w14:textId="77777777" w:rsidR="00800AD8" w:rsidRDefault="00800AD8">
      <w:pPr>
        <w:pStyle w:val="InterlineFree"/>
      </w:pPr>
      <w:r>
        <w:t>But he didn’t use a knife or axe; he broke trees with his hands.</w:t>
      </w:r>
    </w:p>
    <w:p w14:paraId="69560D62" w14:textId="77777777" w:rsidR="00800AD8" w:rsidRDefault="00DC1AE0" w:rsidP="00B6106E">
      <w:pPr>
        <w:pStyle w:val="InterlineText"/>
        <w:tabs>
          <w:tab w:val="left" w:pos="533"/>
          <w:tab w:val="left" w:pos="1517"/>
          <w:tab w:val="left" w:pos="2171"/>
          <w:tab w:val="left" w:pos="2795"/>
          <w:tab w:val="left" w:pos="3539"/>
          <w:tab w:val="left" w:pos="5108"/>
          <w:tab w:val="left" w:pos="5612"/>
        </w:tabs>
      </w:pPr>
      <w:r w:rsidRPr="003A1D48">
        <w:rPr>
          <w:rStyle w:val="InterlineTextNumChar"/>
        </w:rPr>
        <w:t>016</w:t>
      </w:r>
      <w:r w:rsidR="00800AD8">
        <w:tab/>
        <w:t>saka</w:t>
      </w:r>
      <w:r w:rsidR="00800AD8">
        <w:tab/>
        <w:t>nu</w:t>
      </w:r>
      <w:r w:rsidR="00800AD8">
        <w:tab/>
        <w:t>masi</w:t>
      </w:r>
      <w:r w:rsidR="00800AD8">
        <w:tab/>
        <w:t>kasiw,</w:t>
      </w:r>
      <w:r w:rsidR="00800AD8">
        <w:tab/>
        <w:t>makataî</w:t>
      </w:r>
      <w:r w:rsidR="00800AD8">
        <w:tab/>
        <w:t>tua</w:t>
      </w:r>
      <w:r w:rsidR="00800AD8">
        <w:tab/>
        <w:t>sialangan.</w:t>
      </w:r>
    </w:p>
    <w:p w14:paraId="254C619D" w14:textId="77777777" w:rsidR="00800AD8" w:rsidRDefault="00800AD8" w:rsidP="00B6106E">
      <w:pPr>
        <w:pStyle w:val="InterlineGlossWithTrans"/>
        <w:tabs>
          <w:tab w:val="left" w:pos="533"/>
          <w:tab w:val="left" w:pos="1517"/>
          <w:tab w:val="left" w:pos="2171"/>
          <w:tab w:val="left" w:pos="2795"/>
          <w:tab w:val="left" w:pos="3539"/>
          <w:tab w:val="left" w:pos="5108"/>
          <w:tab w:val="left" w:pos="5612"/>
        </w:tabs>
      </w:pPr>
      <w:r>
        <w:tab/>
        <w:t>sa-ka</w:t>
      </w:r>
      <w:r>
        <w:tab/>
        <w:t>nu</w:t>
      </w:r>
      <w:r>
        <w:tab/>
        <w:t>masi</w:t>
      </w:r>
      <w:r>
        <w:tab/>
        <w:t>kasiw</w:t>
      </w:r>
      <w:r>
        <w:tab/>
        <w:t>maka-ita-î</w:t>
      </w:r>
      <w:r>
        <w:tab/>
        <w:t>tua</w:t>
      </w:r>
      <w:r>
        <w:tab/>
        <w:t>si-alang-an</w:t>
      </w:r>
    </w:p>
    <w:p w14:paraId="7E4984EB" w14:textId="77777777" w:rsidR="00800AD8" w:rsidRDefault="00800AD8" w:rsidP="00B6106E">
      <w:pPr>
        <w:pStyle w:val="InterlineTrans"/>
        <w:tabs>
          <w:tab w:val="left" w:pos="533"/>
          <w:tab w:val="left" w:pos="1517"/>
          <w:tab w:val="left" w:pos="2171"/>
          <w:tab w:val="left" w:pos="2795"/>
          <w:tab w:val="left" w:pos="3539"/>
          <w:tab w:val="left" w:pos="5108"/>
          <w:tab w:val="left" w:pos="5612"/>
        </w:tabs>
      </w:pPr>
      <w:r>
        <w:tab/>
        <w:t>and-after</w:t>
      </w:r>
      <w:r>
        <w:tab/>
        <w:t>when</w:t>
      </w:r>
      <w:r>
        <w:tab/>
        <w:t>carry</w:t>
      </w:r>
      <w:r>
        <w:tab/>
        <w:t>tree</w:t>
      </w:r>
      <w:r>
        <w:tab/>
      </w:r>
      <w:r>
        <w:rPr>
          <w:smallCaps/>
        </w:rPr>
        <w:t>num</w:t>
      </w:r>
      <w:r>
        <w:t>-one-times</w:t>
      </w:r>
      <w:r>
        <w:tab/>
      </w:r>
      <w:r>
        <w:rPr>
          <w:smallCaps/>
        </w:rPr>
        <w:t>obl</w:t>
      </w:r>
      <w:r>
        <w:tab/>
      </w:r>
      <w:r>
        <w:rPr>
          <w:smallCaps/>
        </w:rPr>
        <w:t>if</w:t>
      </w:r>
      <w:r>
        <w:t>-make-</w:t>
      </w:r>
      <w:r>
        <w:rPr>
          <w:smallCaps/>
        </w:rPr>
        <w:t>nom</w:t>
      </w:r>
    </w:p>
    <w:p w14:paraId="657D371C" w14:textId="77777777" w:rsidR="00800AD8" w:rsidRDefault="00800AD8">
      <w:pPr>
        <w:pStyle w:val="InterlineFree"/>
      </w:pPr>
      <w:r>
        <w:t>When he carried the wood, he carried all the rafters in one journey.</w:t>
      </w:r>
    </w:p>
    <w:p w14:paraId="0FB8243C" w14:textId="77777777" w:rsidR="00800AD8" w:rsidRDefault="00DC1AE0" w:rsidP="00B6106E">
      <w:pPr>
        <w:pStyle w:val="InterlineText"/>
        <w:tabs>
          <w:tab w:val="left" w:pos="533"/>
          <w:tab w:val="left" w:pos="1022"/>
          <w:tab w:val="left" w:pos="2186"/>
          <w:tab w:val="left" w:pos="2690"/>
          <w:tab w:val="left" w:pos="3464"/>
          <w:tab w:val="left" w:pos="5633"/>
          <w:tab w:val="left" w:pos="7217"/>
        </w:tabs>
      </w:pPr>
      <w:r w:rsidRPr="003A1D48">
        <w:rPr>
          <w:rStyle w:val="InterlineTextNumChar"/>
        </w:rPr>
        <w:t>017</w:t>
      </w:r>
      <w:r w:rsidR="00800AD8">
        <w:tab/>
        <w:t>sa</w:t>
      </w:r>
      <w:r w:rsidR="00800AD8">
        <w:tab/>
        <w:t>kiqatsiîay</w:t>
      </w:r>
      <w:r w:rsidR="00800AD8">
        <w:tab/>
        <w:t>tu</w:t>
      </w:r>
      <w:r w:rsidR="00800AD8">
        <w:tab/>
        <w:t>siupu</w:t>
      </w:r>
      <w:r w:rsidR="00800AD8">
        <w:tab/>
        <w:t>makapusaî,</w:t>
      </w:r>
      <w:r w:rsidR="00800AD8">
        <w:tab/>
        <w:t>vinatsaq</w:t>
      </w:r>
      <w:r w:rsidR="00B6106E">
        <w:tab/>
        <w:t>tua</w:t>
      </w:r>
    </w:p>
    <w:p w14:paraId="2652DD54" w14:textId="77777777" w:rsidR="00800AD8" w:rsidRDefault="00800AD8" w:rsidP="00B6106E">
      <w:pPr>
        <w:pStyle w:val="InterlineGlossWithTrans"/>
        <w:tabs>
          <w:tab w:val="left" w:pos="533"/>
          <w:tab w:val="left" w:pos="1022"/>
          <w:tab w:val="left" w:pos="2186"/>
          <w:tab w:val="left" w:pos="2690"/>
          <w:tab w:val="left" w:pos="3464"/>
          <w:tab w:val="left" w:pos="5633"/>
          <w:tab w:val="left" w:pos="7217"/>
        </w:tabs>
      </w:pPr>
      <w:r>
        <w:tab/>
        <w:t>sa</w:t>
      </w:r>
      <w:r>
        <w:tab/>
        <w:t>ki-qatsiîay</w:t>
      </w:r>
      <w:r>
        <w:tab/>
        <w:t>tu</w:t>
      </w:r>
      <w:r>
        <w:tab/>
        <w:t>si-upu</w:t>
      </w:r>
      <w:r>
        <w:tab/>
        <w:t>maka-pa-÷usa-î</w:t>
      </w:r>
      <w:r>
        <w:tab/>
        <w:t>in=vatsaq</w:t>
      </w:r>
      <w:r w:rsidR="00B6106E">
        <w:tab/>
        <w:t>tua</w:t>
      </w:r>
    </w:p>
    <w:p w14:paraId="54019696" w14:textId="77777777" w:rsidR="00800AD8" w:rsidRDefault="00800AD8" w:rsidP="00B6106E">
      <w:pPr>
        <w:pStyle w:val="InterlineTransNoFree"/>
        <w:tabs>
          <w:tab w:val="left" w:pos="1022"/>
          <w:tab w:val="left" w:pos="2186"/>
          <w:tab w:val="left" w:pos="2690"/>
          <w:tab w:val="left" w:pos="3464"/>
          <w:tab w:val="left" w:pos="5633"/>
          <w:tab w:val="left" w:pos="7217"/>
        </w:tabs>
      </w:pPr>
      <w:r>
        <w:tab/>
        <w:t>and</w:t>
      </w:r>
      <w:r>
        <w:tab/>
        <w:t>do-stone</w:t>
      </w:r>
      <w:r>
        <w:tab/>
      </w:r>
      <w:r>
        <w:rPr>
          <w:smallCaps/>
        </w:rPr>
        <w:t>obl</w:t>
      </w:r>
      <w:r>
        <w:tab/>
      </w:r>
      <w:r>
        <w:rPr>
          <w:smallCaps/>
        </w:rPr>
        <w:t>if</w:t>
      </w:r>
      <w:r>
        <w:t>-wall</w:t>
      </w:r>
      <w:r>
        <w:tab/>
      </w:r>
      <w:r>
        <w:rPr>
          <w:smallCaps/>
        </w:rPr>
        <w:t>num</w:t>
      </w:r>
      <w:r>
        <w:t>-cause-two-times</w:t>
      </w:r>
      <w:r>
        <w:tab/>
      </w:r>
      <w:r>
        <w:rPr>
          <w:smallCaps/>
        </w:rPr>
        <w:t>perf</w:t>
      </w:r>
      <w:r>
        <w:t>=carry.pole</w:t>
      </w:r>
      <w:r w:rsidR="00B6106E">
        <w:tab/>
      </w:r>
      <w:r w:rsidR="00B6106E">
        <w:rPr>
          <w:smallCaps/>
        </w:rPr>
        <w:t>obl</w:t>
      </w:r>
    </w:p>
    <w:p w14:paraId="5BFAE5BC" w14:textId="77777777" w:rsidR="00800AD8" w:rsidRDefault="00800AD8" w:rsidP="00B6106E">
      <w:pPr>
        <w:pStyle w:val="InterlineText"/>
        <w:tabs>
          <w:tab w:val="left" w:pos="533"/>
        </w:tabs>
      </w:pPr>
      <w:r>
        <w:tab/>
        <w:t>sialangan.</w:t>
      </w:r>
    </w:p>
    <w:p w14:paraId="434C570E" w14:textId="77777777" w:rsidR="00800AD8" w:rsidRDefault="00800AD8" w:rsidP="00B6106E">
      <w:pPr>
        <w:pStyle w:val="InterlineGlossWithTrans"/>
        <w:tabs>
          <w:tab w:val="left" w:pos="533"/>
        </w:tabs>
      </w:pPr>
      <w:r>
        <w:tab/>
        <w:t>si-alang-an</w:t>
      </w:r>
    </w:p>
    <w:p w14:paraId="62B4944B" w14:textId="77777777" w:rsidR="00800AD8" w:rsidRDefault="00800AD8" w:rsidP="00B6106E">
      <w:pPr>
        <w:pStyle w:val="InterlineTrans"/>
        <w:tabs>
          <w:tab w:val="left" w:pos="533"/>
        </w:tabs>
      </w:pPr>
      <w:r>
        <w:tab/>
      </w:r>
      <w:r>
        <w:rPr>
          <w:smallCaps/>
        </w:rPr>
        <w:t>if</w:t>
      </w:r>
      <w:r>
        <w:t>-make-</w:t>
      </w:r>
      <w:r>
        <w:rPr>
          <w:smallCaps/>
        </w:rPr>
        <w:t>nom</w:t>
      </w:r>
    </w:p>
    <w:p w14:paraId="44A9E3C7" w14:textId="77777777" w:rsidR="00800AD8" w:rsidRDefault="00800AD8" w:rsidP="00B6106E">
      <w:pPr>
        <w:pStyle w:val="InterlineFreeCommentFollows"/>
      </w:pPr>
      <w:r>
        <w:t>He collected stones for the walls in two journeys, carrying them with a rafter for a pole.</w:t>
      </w:r>
    </w:p>
    <w:p w14:paraId="44941DAA" w14:textId="77777777" w:rsidR="00800AD8" w:rsidRDefault="00A8416B" w:rsidP="0054532B">
      <w:pPr>
        <w:pStyle w:val="Commentparaanother"/>
      </w:pPr>
      <w:r>
        <w:t>[</w:t>
      </w:r>
      <w:r w:rsidR="00800AD8" w:rsidRPr="00B6106E">
        <w:rPr>
          <w:rStyle w:val="VernacularText"/>
        </w:rPr>
        <w:t>makapusaî</w:t>
      </w:r>
      <w:r w:rsidR="00800AD8">
        <w:t xml:space="preserve">: </w:t>
      </w:r>
      <w:r w:rsidR="00800AD8" w:rsidRPr="00B6106E">
        <w:rPr>
          <w:rStyle w:val="VernacularText"/>
        </w:rPr>
        <w:t>p</w:t>
      </w:r>
      <w:r w:rsidR="00B6106E" w:rsidRPr="00B6106E">
        <w:rPr>
          <w:rStyle w:val="VernacularText"/>
        </w:rPr>
        <w:t>a</w:t>
      </w:r>
      <w:r w:rsidR="00800AD8" w:rsidRPr="00B6106E">
        <w:rPr>
          <w:rStyle w:val="VernacularText"/>
        </w:rPr>
        <w:t>-÷usa</w:t>
      </w:r>
      <w:r w:rsidR="00800AD8">
        <w:t xml:space="preserve"> has </w:t>
      </w:r>
      <w:r w:rsidR="00B6106E">
        <w:t>reduced</w:t>
      </w:r>
      <w:r w:rsidR="00800AD8">
        <w:t xml:space="preserve"> to </w:t>
      </w:r>
      <w:r w:rsidR="00800AD8" w:rsidRPr="00B6106E">
        <w:rPr>
          <w:rStyle w:val="VernacularText"/>
        </w:rPr>
        <w:t>pusa</w:t>
      </w:r>
      <w:r w:rsidR="00800AD8">
        <w:t xml:space="preserve"> </w:t>
      </w:r>
      <w:r w:rsidR="00B6106E">
        <w:t xml:space="preserve">(or could be </w:t>
      </w:r>
      <w:r w:rsidR="00800AD8" w:rsidRPr="00B6106E">
        <w:rPr>
          <w:rStyle w:val="VernacularText"/>
        </w:rPr>
        <w:t>pi-</w:t>
      </w:r>
      <w:r w:rsidR="00800AD8">
        <w:t xml:space="preserve"> or </w:t>
      </w:r>
      <w:r w:rsidR="00800AD8" w:rsidRPr="00B6106E">
        <w:rPr>
          <w:rStyle w:val="VernacularText"/>
        </w:rPr>
        <w:t>pu-</w:t>
      </w:r>
      <w:r w:rsidR="00B6106E">
        <w:t xml:space="preserve"> too).</w:t>
      </w:r>
      <w:r>
        <w:t>]</w:t>
      </w:r>
    </w:p>
    <w:p w14:paraId="0142CA78" w14:textId="77777777" w:rsidR="00800AD8" w:rsidRDefault="00A8416B" w:rsidP="00A8416B">
      <w:pPr>
        <w:pStyle w:val="CommentLastWithHalfSpace"/>
      </w:pPr>
      <w:r>
        <w:t>[</w:t>
      </w:r>
      <w:r w:rsidR="00B6106E" w:rsidRPr="00B6106E">
        <w:rPr>
          <w:rStyle w:val="VernacularText"/>
        </w:rPr>
        <w:t>sialangan</w:t>
      </w:r>
      <w:r w:rsidR="00B6106E">
        <w:t xml:space="preserve">: unclear </w:t>
      </w:r>
      <w:r w:rsidR="00800AD8">
        <w:t xml:space="preserve">how </w:t>
      </w:r>
      <w:r w:rsidR="00800AD8" w:rsidRPr="00B6106E">
        <w:rPr>
          <w:rStyle w:val="VernacularText"/>
        </w:rPr>
        <w:t>alang</w:t>
      </w:r>
      <w:r w:rsidR="00800AD8">
        <w:t xml:space="preserve"> ‘make’ gives rafter</w:t>
      </w:r>
      <w:r w:rsidR="00B6106E">
        <w:t>.</w:t>
      </w:r>
      <w:r>
        <w:t>]</w:t>
      </w:r>
    </w:p>
    <w:p w14:paraId="7A5E0A8C" w14:textId="77777777" w:rsidR="00800AD8" w:rsidRDefault="00DC1AE0" w:rsidP="00B6106E">
      <w:pPr>
        <w:pStyle w:val="InterlineText"/>
        <w:tabs>
          <w:tab w:val="left" w:pos="533"/>
          <w:tab w:val="left" w:pos="1022"/>
          <w:tab w:val="left" w:pos="1661"/>
          <w:tab w:val="left" w:pos="2435"/>
          <w:tab w:val="left" w:pos="2699"/>
          <w:tab w:val="left" w:pos="3683"/>
          <w:tab w:val="left" w:pos="5342"/>
          <w:tab w:val="left" w:pos="5921"/>
          <w:tab w:val="left" w:pos="6560"/>
          <w:tab w:val="left" w:pos="6824"/>
          <w:tab w:val="left" w:pos="7808"/>
        </w:tabs>
      </w:pPr>
      <w:r w:rsidRPr="003A1D48">
        <w:rPr>
          <w:rStyle w:val="InterlineTextNumChar"/>
        </w:rPr>
        <w:t>018</w:t>
      </w:r>
      <w:r w:rsidR="00800AD8">
        <w:tab/>
        <w:t>sa</w:t>
      </w:r>
      <w:r w:rsidR="00800AD8">
        <w:tab/>
        <w:t>vaik</w:t>
      </w:r>
      <w:r w:rsidR="00800AD8">
        <w:tab/>
        <w:t>anga</w:t>
      </w:r>
      <w:r w:rsidR="00800AD8">
        <w:tab/>
        <w:t>a</w:t>
      </w:r>
      <w:r w:rsidR="00800AD8">
        <w:tab/>
        <w:t>kitsukes;</w:t>
      </w:r>
      <w:r w:rsidR="00800AD8">
        <w:tab/>
        <w:t>kimaya</w:t>
      </w:r>
      <w:r w:rsidR="00800AD8">
        <w:tab/>
        <w:t>÷usa</w:t>
      </w:r>
      <w:r w:rsidR="00800AD8">
        <w:tab/>
        <w:t>tjataî</w:t>
      </w:r>
      <w:r w:rsidR="00800AD8">
        <w:tab/>
        <w:t>a</w:t>
      </w:r>
      <w:r w:rsidR="00B6106E">
        <w:tab/>
        <w:t>pasa</w:t>
      </w:r>
      <w:r w:rsidR="00B6106E">
        <w:tab/>
        <w:t>melava,</w:t>
      </w:r>
    </w:p>
    <w:p w14:paraId="04C79C78" w14:textId="77777777" w:rsidR="00800AD8" w:rsidRDefault="00800AD8" w:rsidP="00B6106E">
      <w:pPr>
        <w:pStyle w:val="InterlineGlossWithTrans"/>
        <w:tabs>
          <w:tab w:val="left" w:pos="533"/>
          <w:tab w:val="left" w:pos="1022"/>
          <w:tab w:val="left" w:pos="1661"/>
          <w:tab w:val="left" w:pos="2435"/>
          <w:tab w:val="left" w:pos="2699"/>
          <w:tab w:val="left" w:pos="3683"/>
          <w:tab w:val="left" w:pos="5342"/>
          <w:tab w:val="left" w:pos="5921"/>
          <w:tab w:val="left" w:pos="6560"/>
          <w:tab w:val="left" w:pos="6824"/>
          <w:tab w:val="left" w:pos="7808"/>
        </w:tabs>
      </w:pPr>
      <w:r>
        <w:tab/>
        <w:t>sa</w:t>
      </w:r>
      <w:r>
        <w:tab/>
        <w:t>vaik</w:t>
      </w:r>
      <w:r>
        <w:tab/>
        <w:t>anga</w:t>
      </w:r>
      <w:r>
        <w:tab/>
        <w:t>a</w:t>
      </w:r>
      <w:r>
        <w:tab/>
        <w:t>ki-tsukes</w:t>
      </w:r>
      <w:r>
        <w:tab/>
        <w:t>ki-ma-aya</w:t>
      </w:r>
      <w:r>
        <w:tab/>
        <w:t>÷usa</w:t>
      </w:r>
      <w:r>
        <w:tab/>
        <w:t>tjataî</w:t>
      </w:r>
      <w:r>
        <w:tab/>
        <w:t>a</w:t>
      </w:r>
      <w:r w:rsidR="00B6106E">
        <w:tab/>
        <w:t>pa-sa</w:t>
      </w:r>
      <w:r w:rsidR="00B6106E">
        <w:tab/>
        <w:t>me-lava</w:t>
      </w:r>
    </w:p>
    <w:p w14:paraId="78CA4D21" w14:textId="77777777" w:rsidR="00800AD8" w:rsidRDefault="00800AD8" w:rsidP="00B6106E">
      <w:pPr>
        <w:pStyle w:val="InterlineTransNoFree"/>
        <w:tabs>
          <w:tab w:val="left" w:pos="1022"/>
          <w:tab w:val="left" w:pos="1661"/>
          <w:tab w:val="left" w:pos="2435"/>
          <w:tab w:val="left" w:pos="2699"/>
          <w:tab w:val="left" w:pos="3683"/>
          <w:tab w:val="left" w:pos="5342"/>
          <w:tab w:val="left" w:pos="5921"/>
          <w:tab w:val="left" w:pos="6560"/>
          <w:tab w:val="left" w:pos="6824"/>
          <w:tab w:val="left" w:pos="7808"/>
        </w:tabs>
        <w:rPr>
          <w:smallCaps/>
        </w:rPr>
      </w:pPr>
      <w:r>
        <w:tab/>
        <w:t>and</w:t>
      </w:r>
      <w:r>
        <w:tab/>
        <w:t>leave</w:t>
      </w:r>
      <w:r>
        <w:tab/>
        <w:t>indeed</w:t>
      </w:r>
      <w:r>
        <w:rPr>
          <w:smallCaps/>
        </w:rPr>
        <w:tab/>
        <w:t>c</w:t>
      </w:r>
      <w:r>
        <w:rPr>
          <w:smallCaps/>
        </w:rPr>
        <w:tab/>
      </w:r>
      <w:r>
        <w:t>do-post</w:t>
      </w:r>
      <w:r>
        <w:tab/>
        <w:t>do-</w:t>
      </w:r>
      <w:r>
        <w:rPr>
          <w:smallCaps/>
        </w:rPr>
        <w:t>stat</w:t>
      </w:r>
      <w:r>
        <w:t>-be.thus</w:t>
      </w:r>
      <w:r>
        <w:tab/>
        <w:t>two</w:t>
      </w:r>
      <w:r>
        <w:tab/>
        <w:t>span</w:t>
      </w:r>
      <w:r>
        <w:rPr>
          <w:smallCaps/>
        </w:rPr>
        <w:tab/>
        <w:t>c</w:t>
      </w:r>
      <w:r w:rsidR="00B6106E">
        <w:tab/>
        <w:t>cause-go</w:t>
      </w:r>
      <w:r w:rsidR="00B6106E">
        <w:tab/>
      </w:r>
      <w:r w:rsidR="00B6106E">
        <w:rPr>
          <w:smallCaps/>
        </w:rPr>
        <w:t>af</w:t>
      </w:r>
      <w:r w:rsidR="00B6106E">
        <w:t>-wide</w:t>
      </w:r>
    </w:p>
    <w:p w14:paraId="03FDEB45" w14:textId="77777777" w:rsidR="00800AD8" w:rsidRDefault="00800AD8" w:rsidP="00B6106E">
      <w:pPr>
        <w:pStyle w:val="InterlineText"/>
        <w:tabs>
          <w:tab w:val="left" w:pos="533"/>
          <w:tab w:val="left" w:pos="1517"/>
          <w:tab w:val="left" w:pos="2501"/>
          <w:tab w:val="left" w:pos="3170"/>
          <w:tab w:val="left" w:pos="4829"/>
          <w:tab w:val="left" w:pos="5438"/>
          <w:tab w:val="left" w:pos="5702"/>
        </w:tabs>
      </w:pPr>
      <w:r>
        <w:tab/>
        <w:t>saka</w:t>
      </w:r>
      <w:r>
        <w:tab/>
        <w:t>pasa</w:t>
      </w:r>
      <w:r>
        <w:tab/>
        <w:t>la÷uq</w:t>
      </w:r>
      <w:r>
        <w:tab/>
        <w:t>kimaya</w:t>
      </w:r>
      <w:r>
        <w:tab/>
        <w:t>tjelu</w:t>
      </w:r>
      <w:r>
        <w:tab/>
        <w:t>a</w:t>
      </w:r>
      <w:r w:rsidR="00B6106E">
        <w:tab/>
        <w:t>tjataî.</w:t>
      </w:r>
    </w:p>
    <w:p w14:paraId="3F376858" w14:textId="77777777" w:rsidR="00800AD8" w:rsidRDefault="00800AD8" w:rsidP="00B6106E">
      <w:pPr>
        <w:pStyle w:val="InterlineGlossWithTrans"/>
        <w:tabs>
          <w:tab w:val="left" w:pos="533"/>
          <w:tab w:val="left" w:pos="1517"/>
          <w:tab w:val="left" w:pos="2501"/>
          <w:tab w:val="left" w:pos="3170"/>
          <w:tab w:val="left" w:pos="4829"/>
          <w:tab w:val="left" w:pos="5438"/>
          <w:tab w:val="left" w:pos="5702"/>
        </w:tabs>
      </w:pPr>
      <w:r>
        <w:tab/>
        <w:t>sa-ka</w:t>
      </w:r>
      <w:r>
        <w:tab/>
        <w:t>pa-sa</w:t>
      </w:r>
      <w:r>
        <w:tab/>
        <w:t>la÷uq</w:t>
      </w:r>
      <w:r>
        <w:tab/>
        <w:t>ki-ma-aya</w:t>
      </w:r>
      <w:r>
        <w:tab/>
        <w:t>tjelu</w:t>
      </w:r>
      <w:r>
        <w:tab/>
        <w:t>a</w:t>
      </w:r>
      <w:r w:rsidR="00B6106E">
        <w:tab/>
        <w:t>tjataî</w:t>
      </w:r>
    </w:p>
    <w:p w14:paraId="4BAACD3D" w14:textId="77777777" w:rsidR="00800AD8" w:rsidRDefault="00800AD8" w:rsidP="00B6106E">
      <w:pPr>
        <w:pStyle w:val="InterlineTrans"/>
        <w:tabs>
          <w:tab w:val="left" w:pos="533"/>
          <w:tab w:val="left" w:pos="1517"/>
          <w:tab w:val="left" w:pos="2501"/>
          <w:tab w:val="left" w:pos="3170"/>
          <w:tab w:val="left" w:pos="4829"/>
          <w:tab w:val="left" w:pos="5438"/>
          <w:tab w:val="left" w:pos="5702"/>
        </w:tabs>
        <w:rPr>
          <w:smallCaps/>
        </w:rPr>
      </w:pPr>
      <w:r>
        <w:tab/>
        <w:t>and-after</w:t>
      </w:r>
      <w:r>
        <w:tab/>
        <w:t>cause-go</w:t>
      </w:r>
      <w:r>
        <w:tab/>
        <w:t>long</w:t>
      </w:r>
      <w:r>
        <w:tab/>
        <w:t>do-</w:t>
      </w:r>
      <w:r>
        <w:rPr>
          <w:smallCaps/>
        </w:rPr>
        <w:t>stat</w:t>
      </w:r>
      <w:r>
        <w:t>-be.thus</w:t>
      </w:r>
      <w:r>
        <w:tab/>
        <w:t>three</w:t>
      </w:r>
      <w:r>
        <w:rPr>
          <w:smallCaps/>
        </w:rPr>
        <w:tab/>
        <w:t>c</w:t>
      </w:r>
      <w:r w:rsidR="00B6106E">
        <w:tab/>
        <w:t>span</w:t>
      </w:r>
    </w:p>
    <w:p w14:paraId="72906BC2" w14:textId="77777777" w:rsidR="00800AD8" w:rsidRDefault="00800AD8" w:rsidP="00B6106E">
      <w:pPr>
        <w:pStyle w:val="InterlineFreeCommentFollows"/>
      </w:pPr>
      <w:r>
        <w:t>He went to get pillars; they were about two arm spans wide and three arm spans long.</w:t>
      </w:r>
    </w:p>
    <w:p w14:paraId="2982E013" w14:textId="77777777" w:rsidR="00800AD8" w:rsidRDefault="00A8416B" w:rsidP="0054532B">
      <w:pPr>
        <w:pStyle w:val="Commentparaanother"/>
      </w:pPr>
      <w:r>
        <w:t>[</w:t>
      </w:r>
      <w:r w:rsidR="00800AD8" w:rsidRPr="00B6106E">
        <w:rPr>
          <w:rStyle w:val="VernacularText"/>
        </w:rPr>
        <w:t>kimaya</w:t>
      </w:r>
      <w:r w:rsidR="00800AD8">
        <w:t xml:space="preserve">: </w:t>
      </w:r>
      <w:r w:rsidR="00B6106E" w:rsidRPr="00B6106E">
        <w:rPr>
          <w:rStyle w:val="VernacularText"/>
        </w:rPr>
        <w:t>ki</w:t>
      </w:r>
      <w:r w:rsidR="00B6106E">
        <w:t xml:space="preserve"> </w:t>
      </w:r>
      <w:r w:rsidR="00B6106E" w:rsidRPr="00B6106E">
        <w:rPr>
          <w:rStyle w:val="VernacularText"/>
        </w:rPr>
        <w:t>maya</w:t>
      </w:r>
      <w:r w:rsidR="00B6106E">
        <w:t xml:space="preserve"> in OA.]</w:t>
      </w:r>
    </w:p>
    <w:p w14:paraId="1CDAF047" w14:textId="77777777" w:rsidR="00800AD8" w:rsidRDefault="00A8416B" w:rsidP="00A8416B">
      <w:pPr>
        <w:pStyle w:val="CommentLastWithHalfSpace"/>
      </w:pPr>
      <w:r>
        <w:t>[</w:t>
      </w:r>
      <w:r w:rsidR="00800AD8" w:rsidRPr="00B6106E">
        <w:rPr>
          <w:rStyle w:val="VernacularText"/>
        </w:rPr>
        <w:t>pasa</w:t>
      </w:r>
      <w:r w:rsidR="00800AD8">
        <w:t xml:space="preserve">: F 23-24 has </w:t>
      </w:r>
      <w:r w:rsidR="00800AD8" w:rsidRPr="00B6106E">
        <w:rPr>
          <w:rStyle w:val="VernacularText"/>
        </w:rPr>
        <w:t>pa-sa(1)</w:t>
      </w:r>
      <w:r w:rsidR="00800AD8">
        <w:t xml:space="preserve"> ‘transfer st. to’ and </w:t>
      </w:r>
      <w:r w:rsidR="00800AD8" w:rsidRPr="00B6106E">
        <w:rPr>
          <w:rStyle w:val="VernacularText"/>
        </w:rPr>
        <w:t>pa-sa(2)</w:t>
      </w:r>
      <w:r w:rsidR="00800AD8">
        <w:t xml:space="preserve"> ‘nearly’</w:t>
      </w:r>
      <w:r>
        <w:t>]</w:t>
      </w:r>
    </w:p>
    <w:p w14:paraId="16409030" w14:textId="77777777" w:rsidR="00800AD8" w:rsidRDefault="00DC1AE0" w:rsidP="00EC1354">
      <w:pPr>
        <w:pStyle w:val="InterlineText"/>
        <w:tabs>
          <w:tab w:val="left" w:pos="533"/>
          <w:tab w:val="left" w:pos="1517"/>
          <w:tab w:val="left" w:pos="3221"/>
          <w:tab w:val="left" w:pos="3995"/>
          <w:tab w:val="left" w:pos="5849"/>
          <w:tab w:val="left" w:pos="6338"/>
          <w:tab w:val="left" w:pos="6992"/>
          <w:tab w:val="left" w:pos="7691"/>
        </w:tabs>
      </w:pPr>
      <w:r w:rsidRPr="003A1D48">
        <w:rPr>
          <w:rStyle w:val="InterlineTextNumChar"/>
        </w:rPr>
        <w:t>019</w:t>
      </w:r>
      <w:r w:rsidR="00800AD8">
        <w:tab/>
        <w:t>saka</w:t>
      </w:r>
      <w:r w:rsidR="00800AD8">
        <w:tab/>
        <w:t>maqatsuvung</w:t>
      </w:r>
      <w:r w:rsidR="00800AD8">
        <w:tab/>
        <w:t>anga</w:t>
      </w:r>
      <w:r w:rsidR="00B6106E">
        <w:tab/>
        <w:t>kiniqepu,</w:t>
      </w:r>
      <w:r w:rsidR="00B6106E">
        <w:tab/>
        <w:t>sa</w:t>
      </w:r>
      <w:r w:rsidR="00B6106E">
        <w:tab/>
        <w:t>san</w:t>
      </w:r>
      <w:r w:rsidR="00B6106E">
        <w:tab/>
        <w:t>tapaw</w:t>
      </w:r>
      <w:r w:rsidR="00EC1354">
        <w:tab/>
        <w:t>anga</w:t>
      </w:r>
    </w:p>
    <w:p w14:paraId="45E84459" w14:textId="77777777" w:rsidR="00800AD8" w:rsidRDefault="00800AD8" w:rsidP="00EC1354">
      <w:pPr>
        <w:pStyle w:val="InterlineGlossWithTrans"/>
        <w:tabs>
          <w:tab w:val="left" w:pos="533"/>
          <w:tab w:val="left" w:pos="1517"/>
          <w:tab w:val="left" w:pos="3221"/>
          <w:tab w:val="left" w:pos="3995"/>
          <w:tab w:val="left" w:pos="5849"/>
          <w:tab w:val="left" w:pos="6338"/>
          <w:tab w:val="left" w:pos="6992"/>
          <w:tab w:val="left" w:pos="7691"/>
        </w:tabs>
      </w:pPr>
      <w:r>
        <w:tab/>
        <w:t>sa-ka</w:t>
      </w:r>
      <w:r>
        <w:tab/>
        <w:t>ma-qa-tsuvung</w:t>
      </w:r>
      <w:r>
        <w:tab/>
        <w:t>anga</w:t>
      </w:r>
      <w:r w:rsidR="00B6106E">
        <w:tab/>
        <w:t>in=ki-qepu</w:t>
      </w:r>
      <w:r w:rsidR="00B6106E">
        <w:tab/>
        <w:t>sa</w:t>
      </w:r>
      <w:r w:rsidR="00B6106E">
        <w:tab/>
        <w:t>sane</w:t>
      </w:r>
      <w:r w:rsidR="00B6106E">
        <w:tab/>
        <w:t>tapaw</w:t>
      </w:r>
      <w:r w:rsidR="00EC1354">
        <w:tab/>
        <w:t>anga</w:t>
      </w:r>
    </w:p>
    <w:p w14:paraId="7A92EC09" w14:textId="77777777" w:rsidR="00800AD8" w:rsidRDefault="00800AD8" w:rsidP="00EC1354">
      <w:pPr>
        <w:pStyle w:val="InterlineTransNoFree"/>
        <w:tabs>
          <w:tab w:val="left" w:pos="1517"/>
          <w:tab w:val="left" w:pos="3221"/>
          <w:tab w:val="left" w:pos="3995"/>
          <w:tab w:val="left" w:pos="5849"/>
          <w:tab w:val="left" w:pos="6338"/>
          <w:tab w:val="left" w:pos="6992"/>
          <w:tab w:val="left" w:pos="7691"/>
        </w:tabs>
      </w:pPr>
      <w:r>
        <w:tab/>
        <w:t>and-after</w:t>
      </w:r>
      <w:r>
        <w:tab/>
      </w:r>
      <w:r>
        <w:rPr>
          <w:smallCaps/>
        </w:rPr>
        <w:t>stat</w:t>
      </w:r>
      <w:r>
        <w:t>-?-complete</w:t>
      </w:r>
      <w:r>
        <w:tab/>
        <w:t>indeed</w:t>
      </w:r>
      <w:r w:rsidR="00B6106E">
        <w:tab/>
      </w:r>
      <w:r w:rsidR="00B6106E">
        <w:rPr>
          <w:smallCaps/>
        </w:rPr>
        <w:t>perf</w:t>
      </w:r>
      <w:r w:rsidR="00B6106E">
        <w:t>=do-associate</w:t>
      </w:r>
      <w:r w:rsidR="00B6106E">
        <w:tab/>
        <w:t>and</w:t>
      </w:r>
      <w:r w:rsidR="00B6106E">
        <w:tab/>
        <w:t>make</w:t>
      </w:r>
      <w:r w:rsidR="00B6106E">
        <w:tab/>
        <w:t>hut</w:t>
      </w:r>
      <w:r w:rsidR="00EC1354">
        <w:tab/>
        <w:t>indeed</w:t>
      </w:r>
    </w:p>
    <w:p w14:paraId="71761013" w14:textId="77777777" w:rsidR="00800AD8" w:rsidRDefault="00B6106E" w:rsidP="00EC1354">
      <w:pPr>
        <w:pStyle w:val="InterlineText"/>
        <w:tabs>
          <w:tab w:val="left" w:pos="533"/>
          <w:tab w:val="left" w:pos="1457"/>
        </w:tabs>
      </w:pPr>
      <w:r>
        <w:lastRenderedPageBreak/>
        <w:tab/>
        <w:t>zazua,</w:t>
      </w:r>
      <w:r>
        <w:tab/>
        <w:t>aya.</w:t>
      </w:r>
    </w:p>
    <w:p w14:paraId="59539E04" w14:textId="77777777" w:rsidR="00800AD8" w:rsidRDefault="00B6106E" w:rsidP="00EC1354">
      <w:pPr>
        <w:pStyle w:val="InterlineGlossWithTrans"/>
        <w:tabs>
          <w:tab w:val="left" w:pos="533"/>
          <w:tab w:val="left" w:pos="1457"/>
        </w:tabs>
      </w:pPr>
      <w:r>
        <w:tab/>
        <w:t>zua-zua</w:t>
      </w:r>
      <w:r>
        <w:tab/>
        <w:t>aya</w:t>
      </w:r>
    </w:p>
    <w:p w14:paraId="77E1D5B1" w14:textId="77777777" w:rsidR="00800AD8" w:rsidRDefault="00B6106E" w:rsidP="00B76180">
      <w:pPr>
        <w:pStyle w:val="InterlineTransNoFree"/>
        <w:tabs>
          <w:tab w:val="left" w:pos="1457"/>
          <w:tab w:val="right" w:pos="8789"/>
        </w:tabs>
      </w:pPr>
      <w:r>
        <w:tab/>
      </w:r>
      <w:r>
        <w:rPr>
          <w:smallCaps/>
        </w:rPr>
        <w:t>red</w:t>
      </w:r>
      <w:r>
        <w:t>-that</w:t>
      </w:r>
      <w:r>
        <w:tab/>
        <w:t>say</w:t>
      </w:r>
      <w:r w:rsidR="00EC1354">
        <w:tab/>
        <w:t>He finished collecting the materials, and made a house, they say.</w:t>
      </w:r>
    </w:p>
    <w:p w14:paraId="2DCFEA21" w14:textId="77777777" w:rsidR="00800AD8" w:rsidRDefault="00DC1AE0" w:rsidP="00EC1354">
      <w:pPr>
        <w:pStyle w:val="InterlineText"/>
        <w:tabs>
          <w:tab w:val="left" w:pos="533"/>
          <w:tab w:val="left" w:pos="1517"/>
          <w:tab w:val="left" w:pos="2111"/>
          <w:tab w:val="left" w:pos="3035"/>
          <w:tab w:val="left" w:pos="3959"/>
          <w:tab w:val="left" w:pos="4223"/>
          <w:tab w:val="left" w:pos="5447"/>
          <w:tab w:val="left" w:pos="5711"/>
          <w:tab w:val="left" w:pos="6860"/>
          <w:tab w:val="left" w:pos="7364"/>
          <w:tab w:val="left" w:pos="8348"/>
        </w:tabs>
      </w:pPr>
      <w:r w:rsidRPr="003A1D48">
        <w:rPr>
          <w:rStyle w:val="InterlineTextNumChar"/>
        </w:rPr>
        <w:t>020</w:t>
      </w:r>
      <w:r w:rsidR="00800AD8">
        <w:tab/>
        <w:t>saka</w:t>
      </w:r>
      <w:r w:rsidR="00800AD8">
        <w:tab/>
        <w:t>“aku</w:t>
      </w:r>
      <w:r w:rsidR="00800AD8">
        <w:tab/>
        <w:t>izua</w:t>
      </w:r>
      <w:r w:rsidR="00800AD8">
        <w:tab/>
        <w:t>zazua</w:t>
      </w:r>
      <w:r w:rsidR="00800AD8">
        <w:tab/>
        <w:t>a</w:t>
      </w:r>
      <w:r w:rsidR="00800AD8">
        <w:tab/>
        <w:t>pupitsul</w:t>
      </w:r>
      <w:r w:rsidR="00800AD8">
        <w:tab/>
        <w:t>a</w:t>
      </w:r>
      <w:r w:rsidR="00800AD8">
        <w:tab/>
        <w:t>mamaw</w:t>
      </w:r>
      <w:r w:rsidR="00800AD8">
        <w:tab/>
        <w:t>tu</w:t>
      </w:r>
      <w:r w:rsidR="00EC1354">
        <w:tab/>
        <w:t>tsemas?”</w:t>
      </w:r>
      <w:r w:rsidR="00EC1354">
        <w:tab/>
        <w:t>aya.</w:t>
      </w:r>
    </w:p>
    <w:p w14:paraId="1C55AD29" w14:textId="77777777" w:rsidR="00800AD8" w:rsidRDefault="00800AD8" w:rsidP="00EC1354">
      <w:pPr>
        <w:pStyle w:val="InterlineGlossWithTrans"/>
        <w:tabs>
          <w:tab w:val="left" w:pos="533"/>
          <w:tab w:val="left" w:pos="1517"/>
          <w:tab w:val="left" w:pos="2111"/>
          <w:tab w:val="left" w:pos="3035"/>
          <w:tab w:val="left" w:pos="3959"/>
          <w:tab w:val="left" w:pos="4223"/>
          <w:tab w:val="left" w:pos="5447"/>
          <w:tab w:val="left" w:pos="5711"/>
          <w:tab w:val="left" w:pos="6860"/>
          <w:tab w:val="left" w:pos="7364"/>
          <w:tab w:val="left" w:pos="8348"/>
        </w:tabs>
      </w:pPr>
      <w:r>
        <w:tab/>
        <w:t>sa-ka</w:t>
      </w:r>
      <w:r>
        <w:tab/>
        <w:t>aku</w:t>
      </w:r>
      <w:r>
        <w:tab/>
        <w:t>i-zua</w:t>
      </w:r>
      <w:r>
        <w:tab/>
        <w:t>zua-zua</w:t>
      </w:r>
      <w:r>
        <w:tab/>
        <w:t>a</w:t>
      </w:r>
      <w:r>
        <w:tab/>
        <w:t>pu-pitsul</w:t>
      </w:r>
      <w:r>
        <w:tab/>
        <w:t>a</w:t>
      </w:r>
      <w:r>
        <w:tab/>
        <w:t>ma-amaw</w:t>
      </w:r>
      <w:r>
        <w:tab/>
        <w:t>tu</w:t>
      </w:r>
      <w:r w:rsidR="00EC1354">
        <w:tab/>
        <w:t>tsemas</w:t>
      </w:r>
      <w:r w:rsidR="00EC1354">
        <w:tab/>
        <w:t>aya</w:t>
      </w:r>
    </w:p>
    <w:p w14:paraId="1DE0C813" w14:textId="77777777" w:rsidR="00800AD8" w:rsidRDefault="00800AD8" w:rsidP="00EC1354">
      <w:pPr>
        <w:pStyle w:val="InterlineTrans"/>
        <w:tabs>
          <w:tab w:val="left" w:pos="533"/>
          <w:tab w:val="left" w:pos="1517"/>
          <w:tab w:val="left" w:pos="2111"/>
          <w:tab w:val="left" w:pos="3035"/>
          <w:tab w:val="left" w:pos="3959"/>
          <w:tab w:val="left" w:pos="4223"/>
          <w:tab w:val="left" w:pos="5447"/>
          <w:tab w:val="left" w:pos="5711"/>
          <w:tab w:val="left" w:pos="6860"/>
          <w:tab w:val="left" w:pos="7364"/>
          <w:tab w:val="left" w:pos="8348"/>
        </w:tabs>
      </w:pPr>
      <w:r>
        <w:tab/>
        <w:t>and-after</w:t>
      </w:r>
      <w:r>
        <w:tab/>
        <w:t>why</w:t>
      </w:r>
      <w:r>
        <w:tab/>
      </w:r>
      <w:r>
        <w:rPr>
          <w:smallCaps/>
        </w:rPr>
        <w:t>loc</w:t>
      </w:r>
      <w:r>
        <w:t>-that</w:t>
      </w:r>
      <w:r>
        <w:tab/>
      </w:r>
      <w:r>
        <w:rPr>
          <w:smallCaps/>
        </w:rPr>
        <w:t>red</w:t>
      </w:r>
      <w:r>
        <w:t>-that</w:t>
      </w:r>
      <w:r>
        <w:rPr>
          <w:smallCaps/>
        </w:rPr>
        <w:tab/>
        <w:t>c</w:t>
      </w:r>
      <w:r>
        <w:rPr>
          <w:smallCaps/>
        </w:rPr>
        <w:tab/>
      </w:r>
      <w:r>
        <w:t>have-strong</w:t>
      </w:r>
      <w:r>
        <w:rPr>
          <w:smallCaps/>
        </w:rPr>
        <w:tab/>
        <w:t>c</w:t>
      </w:r>
      <w:r>
        <w:rPr>
          <w:smallCaps/>
        </w:rPr>
        <w:tab/>
        <w:t>stat</w:t>
      </w:r>
      <w:r>
        <w:t>-same</w:t>
      </w:r>
      <w:r>
        <w:tab/>
      </w:r>
      <w:r>
        <w:rPr>
          <w:smallCaps/>
        </w:rPr>
        <w:t>obl</w:t>
      </w:r>
      <w:r w:rsidR="00EC1354">
        <w:tab/>
        <w:t>god</w:t>
      </w:r>
      <w:r w:rsidR="00EC1354">
        <w:tab/>
        <w:t>say</w:t>
      </w:r>
    </w:p>
    <w:p w14:paraId="536853FF" w14:textId="77777777" w:rsidR="00800AD8" w:rsidRDefault="00800AD8">
      <w:pPr>
        <w:pStyle w:val="InterlineFree"/>
      </w:pPr>
      <w:r>
        <w:t>“Why is he as strong as a god?” said his former companions,</w:t>
      </w:r>
    </w:p>
    <w:p w14:paraId="646B4855" w14:textId="77777777" w:rsidR="00800AD8" w:rsidRDefault="00DC1AE0" w:rsidP="00EC1354">
      <w:pPr>
        <w:pStyle w:val="InterlineText"/>
        <w:tabs>
          <w:tab w:val="left" w:pos="533"/>
          <w:tab w:val="left" w:pos="1517"/>
          <w:tab w:val="left" w:pos="3431"/>
          <w:tab w:val="left" w:pos="4295"/>
          <w:tab w:val="left" w:pos="4979"/>
          <w:tab w:val="left" w:pos="6563"/>
          <w:tab w:val="left" w:pos="7037"/>
          <w:tab w:val="left" w:pos="7301"/>
        </w:tabs>
      </w:pPr>
      <w:r w:rsidRPr="003A1D48">
        <w:rPr>
          <w:rStyle w:val="InterlineTextNumChar"/>
        </w:rPr>
        <w:t>021</w:t>
      </w:r>
      <w:r w:rsidR="00800AD8">
        <w:tab/>
        <w:t>saka</w:t>
      </w:r>
      <w:r w:rsidR="00800AD8">
        <w:tab/>
        <w:t>samaîi</w:t>
      </w:r>
      <w:r w:rsidR="00800AD8">
        <w:tab/>
        <w:t>aravats</w:t>
      </w:r>
      <w:r w:rsidR="00800AD8">
        <w:tab/>
        <w:t>azua</w:t>
      </w:r>
      <w:r w:rsidR="00800AD8">
        <w:tab/>
        <w:t>salasaladj,</w:t>
      </w:r>
      <w:r w:rsidR="00800AD8">
        <w:tab/>
        <w:t>aya</w:t>
      </w:r>
      <w:r w:rsidR="00EC1354">
        <w:tab/>
        <w:t>a</w:t>
      </w:r>
      <w:r w:rsidR="00EC1354">
        <w:tab/>
        <w:t>tjautsikel.</w:t>
      </w:r>
    </w:p>
    <w:p w14:paraId="02C2D7E6" w14:textId="77777777" w:rsidR="00800AD8" w:rsidRDefault="00800AD8" w:rsidP="00EC1354">
      <w:pPr>
        <w:pStyle w:val="InterlineGlossWithTrans"/>
        <w:tabs>
          <w:tab w:val="left" w:pos="533"/>
          <w:tab w:val="left" w:pos="1517"/>
          <w:tab w:val="left" w:pos="3431"/>
          <w:tab w:val="left" w:pos="4295"/>
          <w:tab w:val="left" w:pos="4979"/>
          <w:tab w:val="left" w:pos="6563"/>
          <w:tab w:val="left" w:pos="7037"/>
          <w:tab w:val="left" w:pos="7301"/>
        </w:tabs>
      </w:pPr>
      <w:r>
        <w:tab/>
        <w:t>sa-ka</w:t>
      </w:r>
      <w:r>
        <w:tab/>
        <w:t>sa-ma-aîi</w:t>
      </w:r>
      <w:r>
        <w:tab/>
        <w:t>a-ravats</w:t>
      </w:r>
      <w:r>
        <w:tab/>
        <w:t>a-zua</w:t>
      </w:r>
      <w:r>
        <w:tab/>
        <w:t>sala-saladj</w:t>
      </w:r>
      <w:r>
        <w:tab/>
        <w:t>aya</w:t>
      </w:r>
      <w:r w:rsidR="00EC1354">
        <w:tab/>
        <w:t>a</w:t>
      </w:r>
      <w:r w:rsidR="00EC1354">
        <w:tab/>
        <w:t>tjautsikel</w:t>
      </w:r>
    </w:p>
    <w:p w14:paraId="07E13F11" w14:textId="77777777" w:rsidR="00800AD8" w:rsidRDefault="00800AD8" w:rsidP="00EC1354">
      <w:pPr>
        <w:pStyle w:val="InterlineTrans"/>
        <w:tabs>
          <w:tab w:val="left" w:pos="533"/>
          <w:tab w:val="left" w:pos="1517"/>
          <w:tab w:val="left" w:pos="3431"/>
          <w:tab w:val="left" w:pos="4295"/>
          <w:tab w:val="left" w:pos="4979"/>
          <w:tab w:val="left" w:pos="6563"/>
          <w:tab w:val="left" w:pos="7037"/>
          <w:tab w:val="left" w:pos="7301"/>
        </w:tabs>
      </w:pPr>
      <w:r>
        <w:tab/>
        <w:t>and-after</w:t>
      </w:r>
      <w:r>
        <w:tab/>
      </w:r>
      <w:r>
        <w:rPr>
          <w:smallCaps/>
        </w:rPr>
        <w:t>qal</w:t>
      </w:r>
      <w:r>
        <w:t>-</w:t>
      </w:r>
      <w:r>
        <w:rPr>
          <w:smallCaps/>
        </w:rPr>
        <w:t>stat</w:t>
      </w:r>
      <w:r>
        <w:t>-different</w:t>
      </w:r>
      <w:r>
        <w:tab/>
      </w:r>
      <w:r>
        <w:rPr>
          <w:smallCaps/>
        </w:rPr>
        <w:t>c-</w:t>
      </w:r>
      <w:r>
        <w:t>true</w:t>
      </w:r>
      <w:r>
        <w:tab/>
      </w:r>
      <w:r>
        <w:rPr>
          <w:smallCaps/>
        </w:rPr>
        <w:t>c-</w:t>
      </w:r>
      <w:r>
        <w:t>that</w:t>
      </w:r>
      <w:r>
        <w:tab/>
      </w:r>
      <w:r>
        <w:rPr>
          <w:smallCaps/>
        </w:rPr>
        <w:t>red</w:t>
      </w:r>
      <w:r>
        <w:t>-companion</w:t>
      </w:r>
      <w:r>
        <w:tab/>
        <w:t>say</w:t>
      </w:r>
      <w:r w:rsidR="00EC1354">
        <w:rPr>
          <w:smallCaps/>
        </w:rPr>
        <w:tab/>
        <w:t>c</w:t>
      </w:r>
      <w:r w:rsidR="00EC1354">
        <w:rPr>
          <w:smallCaps/>
        </w:rPr>
        <w:tab/>
      </w:r>
      <w:r w:rsidR="00EC1354">
        <w:t>story</w:t>
      </w:r>
    </w:p>
    <w:p w14:paraId="673D1E9B" w14:textId="77777777" w:rsidR="00800AD8" w:rsidRDefault="00800AD8" w:rsidP="00A8416B">
      <w:pPr>
        <w:pStyle w:val="InterlineFreeCommentFollows"/>
      </w:pPr>
      <w:r>
        <w:t>very surprised, according to the story.</w:t>
      </w:r>
    </w:p>
    <w:p w14:paraId="2ECC1052" w14:textId="77777777" w:rsidR="00800AD8" w:rsidRDefault="00A8416B" w:rsidP="00A8416B">
      <w:pPr>
        <w:pStyle w:val="CommentLastWithHalfSpace"/>
      </w:pPr>
      <w:r>
        <w:t>[</w:t>
      </w:r>
      <w:r w:rsidR="00800AD8" w:rsidRPr="00EC1354">
        <w:rPr>
          <w:rStyle w:val="VernacularText"/>
        </w:rPr>
        <w:t>samaîi</w:t>
      </w:r>
      <w:r w:rsidR="00800AD8">
        <w:t xml:space="preserve">: see F 24 for entry under </w:t>
      </w:r>
      <w:r w:rsidR="00800AD8" w:rsidRPr="00EC1354">
        <w:rPr>
          <w:rStyle w:val="VernacularText"/>
        </w:rPr>
        <w:t>sa-(3)</w:t>
      </w:r>
      <w:r>
        <w:t>]</w:t>
      </w:r>
    </w:p>
    <w:p w14:paraId="659AD32F" w14:textId="77777777" w:rsidR="00EC1354" w:rsidRDefault="00800AD8" w:rsidP="00EC1354">
      <w:pPr>
        <w:pStyle w:val="FullTranslation"/>
      </w:pPr>
      <w:r>
        <w:t>There was a village at Kaîuyung with six households, according to the story. They went hunting to ïaitaw. When they got back, they gathered at Putjazaran in the lower part of Kaîuyung. “Look at me!” said Tsudjuy, while he broke trees which had been put together.</w:t>
      </w:r>
    </w:p>
    <w:p w14:paraId="7FA49128" w14:textId="77777777" w:rsidR="00EC1354" w:rsidRDefault="00800AD8" w:rsidP="00EC1354">
      <w:pPr>
        <w:pStyle w:val="FullTranslation"/>
      </w:pPr>
      <w:r>
        <w:t>“Why can he do that?” said his companions, and ran away to their homes. Afterwards Tsudjuy went hunting for three days. “Why are you like that?” asked the chief. “Why am I able to break tre</w:t>
      </w:r>
      <w:r w:rsidR="0080606C">
        <w:t>es like that?”(?) he said. But,</w:t>
      </w:r>
      <w:r>
        <w:t xml:space="preserve"> “I’ll live in a house apart. When I am possessed, don’t come near; you’ll die</w:t>
      </w:r>
      <w:r w:rsidR="0080606C">
        <w:t>,” he said to his companions.</w:t>
      </w:r>
    </w:p>
    <w:p w14:paraId="676198A0" w14:textId="77777777" w:rsidR="00800AD8" w:rsidRDefault="00800AD8" w:rsidP="00EC1354">
      <w:pPr>
        <w:pStyle w:val="FullTranslation"/>
      </w:pPr>
      <w:r>
        <w:t>He went to make a path leading to a spring. When he had finished making the path, he made a well in the middle of a rock-face; and so the spring was finished. Then he went to get wood to make a house. But</w:t>
      </w:r>
      <w:r w:rsidR="00EC1354">
        <w:t xml:space="preserve"> he didn’t use a knife or axe; h</w:t>
      </w:r>
      <w:r>
        <w:t>e broke trees with his hands. When he carried the wood, he carried all the rafters in one journey. He collected stones for the walls in two journeys, carrying them with a rafter for a pole. He went to get pillars; they were about two arm spans wide and three arm spans long. He finished collecting the materials, and made a house, they say. “Why is he as strong as a god?” said his former companions, very surprised, according to the st</w:t>
      </w:r>
      <w:r w:rsidR="00EC1354">
        <w:t>ory.</w:t>
      </w:r>
    </w:p>
    <w:p w14:paraId="26291DF3" w14:textId="77777777" w:rsidR="00800AD8" w:rsidRDefault="00800AD8">
      <w:pPr>
        <w:pStyle w:val="Heading4"/>
      </w:pPr>
      <w:r w:rsidRPr="00996908">
        <w:rPr>
          <w:rStyle w:val="NumTextHeadingChar"/>
        </w:rPr>
        <w:t>039</w:t>
      </w:r>
      <w:r>
        <w:t xml:space="preserve"> THE EVIL-EYE MAN</w:t>
      </w:r>
      <w:r w:rsidR="00EC1354">
        <w:br/>
        <w:t>paîi</w:t>
      </w:r>
      <w:r w:rsidR="001208B6">
        <w:t xml:space="preserve"> (</w:t>
      </w:r>
      <w:r w:rsidR="00EC1354">
        <w:t>ïaleklek village, p.216</w:t>
      </w:r>
      <w:r w:rsidR="001208B6">
        <w:t>)</w:t>
      </w:r>
    </w:p>
    <w:p w14:paraId="126EB55E" w14:textId="77777777" w:rsidR="00800AD8" w:rsidRDefault="00DC1AE0" w:rsidP="00EC1354">
      <w:pPr>
        <w:pStyle w:val="InterlineText"/>
        <w:tabs>
          <w:tab w:val="left" w:pos="533"/>
          <w:tab w:val="left" w:pos="1457"/>
          <w:tab w:val="left" w:pos="1961"/>
          <w:tab w:val="left" w:pos="3080"/>
          <w:tab w:val="left" w:pos="3764"/>
          <w:tab w:val="left" w:pos="4358"/>
          <w:tab w:val="left" w:pos="5567"/>
          <w:tab w:val="left" w:pos="5831"/>
          <w:tab w:val="left" w:pos="7535"/>
          <w:tab w:val="left" w:pos="8249"/>
        </w:tabs>
      </w:pPr>
      <w:r w:rsidRPr="003A1D48">
        <w:rPr>
          <w:rStyle w:val="InterlineTextNumChar"/>
        </w:rPr>
        <w:t>001</w:t>
      </w:r>
      <w:r w:rsidR="00800AD8">
        <w:tab/>
        <w:t>izua</w:t>
      </w:r>
      <w:r w:rsidR="00800AD8">
        <w:tab/>
        <w:t>i</w:t>
      </w:r>
      <w:r w:rsidR="00800AD8">
        <w:tab/>
        <w:t>Kaîuyung</w:t>
      </w:r>
      <w:r w:rsidR="00800AD8">
        <w:tab/>
        <w:t>azua</w:t>
      </w:r>
      <w:r w:rsidR="00800AD8">
        <w:tab/>
        <w:t>îa</w:t>
      </w:r>
      <w:r w:rsidR="00800AD8">
        <w:tab/>
        <w:t>Paiquluvuy</w:t>
      </w:r>
      <w:r w:rsidR="00800AD8">
        <w:tab/>
        <w:t>a</w:t>
      </w:r>
      <w:r w:rsidR="00800AD8">
        <w:tab/>
        <w:t>namasan</w:t>
      </w:r>
      <w:r w:rsidR="00EC1354">
        <w:tab/>
        <w:t>paîi,</w:t>
      </w:r>
      <w:r w:rsidR="00EC1354">
        <w:tab/>
        <w:t>aya</w:t>
      </w:r>
    </w:p>
    <w:p w14:paraId="3C309291" w14:textId="77777777" w:rsidR="00800AD8" w:rsidRDefault="00800AD8" w:rsidP="00EC1354">
      <w:pPr>
        <w:pStyle w:val="InterlineGlossWithTrans"/>
        <w:tabs>
          <w:tab w:val="left" w:pos="533"/>
          <w:tab w:val="left" w:pos="1457"/>
          <w:tab w:val="left" w:pos="1961"/>
          <w:tab w:val="left" w:pos="3080"/>
          <w:tab w:val="left" w:pos="3764"/>
          <w:tab w:val="left" w:pos="4358"/>
          <w:tab w:val="left" w:pos="5567"/>
          <w:tab w:val="left" w:pos="5831"/>
          <w:tab w:val="left" w:pos="7535"/>
          <w:tab w:val="left" w:pos="8249"/>
        </w:tabs>
      </w:pPr>
      <w:r>
        <w:tab/>
        <w:t>i-zua</w:t>
      </w:r>
      <w:r>
        <w:tab/>
        <w:t>i</w:t>
      </w:r>
      <w:r>
        <w:tab/>
        <w:t>Kaîuyung</w:t>
      </w:r>
      <w:r>
        <w:tab/>
        <w:t>a-zua</w:t>
      </w:r>
      <w:r>
        <w:tab/>
        <w:t>îa</w:t>
      </w:r>
      <w:r>
        <w:tab/>
        <w:t>Paiquluvuy</w:t>
      </w:r>
      <w:r>
        <w:tab/>
        <w:t>a</w:t>
      </w:r>
      <w:r>
        <w:tab/>
        <w:t>na-ma-sane</w:t>
      </w:r>
      <w:r w:rsidR="00EC1354">
        <w:tab/>
        <w:t>paîi</w:t>
      </w:r>
      <w:r w:rsidR="00EC1354">
        <w:tab/>
        <w:t>aya</w:t>
      </w:r>
    </w:p>
    <w:p w14:paraId="2E73A017" w14:textId="77777777" w:rsidR="00800AD8" w:rsidRDefault="00800AD8" w:rsidP="00EC1354">
      <w:pPr>
        <w:pStyle w:val="InterlineTransNoFree"/>
        <w:tabs>
          <w:tab w:val="left" w:pos="1457"/>
          <w:tab w:val="left" w:pos="1961"/>
          <w:tab w:val="left" w:pos="3080"/>
          <w:tab w:val="left" w:pos="3764"/>
          <w:tab w:val="left" w:pos="4358"/>
          <w:tab w:val="left" w:pos="5567"/>
          <w:tab w:val="left" w:pos="5831"/>
          <w:tab w:val="left" w:pos="7535"/>
          <w:tab w:val="left" w:pos="8249"/>
        </w:tabs>
      </w:pPr>
      <w:r>
        <w:tab/>
      </w:r>
      <w:r>
        <w:rPr>
          <w:smallCaps/>
        </w:rPr>
        <w:t>loc</w:t>
      </w:r>
      <w:r>
        <w:t>-that</w:t>
      </w:r>
      <w:r>
        <w:tab/>
      </w:r>
      <w:r>
        <w:rPr>
          <w:smallCaps/>
        </w:rPr>
        <w:t>loc</w:t>
      </w:r>
      <w:r>
        <w:tab/>
        <w:t>(place)</w:t>
      </w:r>
      <w:r>
        <w:tab/>
      </w:r>
      <w:r>
        <w:rPr>
          <w:smallCaps/>
        </w:rPr>
        <w:t>c-</w:t>
      </w:r>
      <w:r>
        <w:t>that</w:t>
      </w:r>
      <w:r>
        <w:tab/>
        <w:t>class</w:t>
      </w:r>
      <w:r>
        <w:tab/>
        <w:t>(place)</w:t>
      </w:r>
      <w:r>
        <w:rPr>
          <w:smallCaps/>
        </w:rPr>
        <w:tab/>
        <w:t>c</w:t>
      </w:r>
      <w:r>
        <w:rPr>
          <w:smallCaps/>
        </w:rPr>
        <w:tab/>
        <w:t>past</w:t>
      </w:r>
      <w:r>
        <w:t>-</w:t>
      </w:r>
      <w:r>
        <w:rPr>
          <w:smallCaps/>
        </w:rPr>
        <w:t>stat</w:t>
      </w:r>
      <w:r>
        <w:t>-make</w:t>
      </w:r>
      <w:r w:rsidR="00EC1354">
        <w:tab/>
        <w:t>magic</w:t>
      </w:r>
      <w:r w:rsidR="00EC1354">
        <w:tab/>
        <w:t>say</w:t>
      </w:r>
    </w:p>
    <w:p w14:paraId="24D15CE9" w14:textId="77777777" w:rsidR="00800AD8" w:rsidRDefault="00800AD8" w:rsidP="00EC1354">
      <w:pPr>
        <w:pStyle w:val="InterlineText"/>
        <w:tabs>
          <w:tab w:val="left" w:pos="533"/>
          <w:tab w:val="left" w:pos="797"/>
        </w:tabs>
      </w:pPr>
      <w:r>
        <w:tab/>
        <w:t>a</w:t>
      </w:r>
      <w:r>
        <w:tab/>
        <w:t>tjautsikel.</w:t>
      </w:r>
    </w:p>
    <w:p w14:paraId="0EE62639" w14:textId="77777777" w:rsidR="00800AD8" w:rsidRDefault="00800AD8" w:rsidP="00EC1354">
      <w:pPr>
        <w:pStyle w:val="InterlineGlossWithTrans"/>
        <w:tabs>
          <w:tab w:val="left" w:pos="533"/>
          <w:tab w:val="left" w:pos="797"/>
        </w:tabs>
      </w:pPr>
      <w:r>
        <w:tab/>
        <w:t>a</w:t>
      </w:r>
      <w:r>
        <w:tab/>
        <w:t>tjautsikel</w:t>
      </w:r>
    </w:p>
    <w:p w14:paraId="2E550870" w14:textId="77777777" w:rsidR="00800AD8" w:rsidRDefault="00800AD8" w:rsidP="00EC1354">
      <w:pPr>
        <w:pStyle w:val="InterlineTrans"/>
        <w:tabs>
          <w:tab w:val="left" w:pos="533"/>
          <w:tab w:val="left" w:pos="797"/>
        </w:tabs>
      </w:pPr>
      <w:r>
        <w:rPr>
          <w:smallCaps/>
        </w:rPr>
        <w:tab/>
        <w:t>c</w:t>
      </w:r>
      <w:r>
        <w:rPr>
          <w:smallCaps/>
        </w:rPr>
        <w:tab/>
      </w:r>
      <w:r>
        <w:t>story</w:t>
      </w:r>
    </w:p>
    <w:p w14:paraId="0F317F37" w14:textId="77777777" w:rsidR="00800AD8" w:rsidRDefault="00800AD8" w:rsidP="00A8416B">
      <w:pPr>
        <w:pStyle w:val="InterlineFreeCommentFollows"/>
      </w:pPr>
      <w:r>
        <w:t>There was a person of the Paiquluvuy family in Kaîuyung who became an evil-eye man, according to the story.</w:t>
      </w:r>
    </w:p>
    <w:p w14:paraId="78EA223D" w14:textId="77777777" w:rsidR="00800AD8" w:rsidRDefault="00A8416B" w:rsidP="00A8416B">
      <w:pPr>
        <w:pStyle w:val="CommentLastWithHalfSpace"/>
      </w:pPr>
      <w:r>
        <w:t>[</w:t>
      </w:r>
      <w:r w:rsidR="00800AD8" w:rsidRPr="00EC1354">
        <w:rPr>
          <w:rStyle w:val="VernacularText"/>
        </w:rPr>
        <w:t>Kaîuyung</w:t>
      </w:r>
      <w:r w:rsidR="00800AD8">
        <w:t xml:space="preserve">: </w:t>
      </w:r>
      <w:r w:rsidR="00800AD8" w:rsidRPr="00EC1354">
        <w:rPr>
          <w:rStyle w:val="VernacularText"/>
        </w:rPr>
        <w:t>Kaluyung</w:t>
      </w:r>
      <w:r w:rsidR="00800AD8">
        <w:t xml:space="preserve"> in </w:t>
      </w:r>
      <w:r w:rsidR="00EC1354">
        <w:t>OA</w:t>
      </w:r>
      <w:r w:rsidR="00800AD8">
        <w:t>.</w:t>
      </w:r>
      <w:r>
        <w:t>]</w:t>
      </w:r>
    </w:p>
    <w:p w14:paraId="49308661" w14:textId="77777777" w:rsidR="00800AD8" w:rsidRDefault="00DC1AE0" w:rsidP="00EC1354">
      <w:pPr>
        <w:pStyle w:val="InterlineText"/>
        <w:tabs>
          <w:tab w:val="left" w:pos="533"/>
          <w:tab w:val="left" w:pos="1187"/>
          <w:tab w:val="left" w:pos="2621"/>
          <w:tab w:val="left" w:pos="3305"/>
          <w:tab w:val="left" w:pos="4229"/>
          <w:tab w:val="left" w:pos="5558"/>
          <w:tab w:val="left" w:pos="5822"/>
          <w:tab w:val="left" w:pos="6431"/>
          <w:tab w:val="left" w:pos="7265"/>
        </w:tabs>
      </w:pPr>
      <w:r w:rsidRPr="003A1D48">
        <w:rPr>
          <w:rStyle w:val="InterlineTextNumChar"/>
        </w:rPr>
        <w:t>002</w:t>
      </w:r>
      <w:r w:rsidR="00800AD8">
        <w:tab/>
        <w:t>nu</w:t>
      </w:r>
      <w:r w:rsidR="00800AD8">
        <w:tab/>
        <w:t>kivangavang</w:t>
      </w:r>
      <w:r w:rsidR="00800AD8">
        <w:tab/>
        <w:t>azua,</w:t>
      </w:r>
      <w:r w:rsidR="00800AD8">
        <w:tab/>
        <w:t>izua</w:t>
      </w:r>
      <w:r w:rsidR="00800AD8">
        <w:tab/>
        <w:t>patsunan</w:t>
      </w:r>
      <w:r w:rsidR="00800AD8">
        <w:tab/>
        <w:t>a</w:t>
      </w:r>
      <w:r w:rsidR="00800AD8">
        <w:tab/>
        <w:t>sasiq</w:t>
      </w:r>
      <w:r w:rsidR="00EC1354">
        <w:tab/>
        <w:t>anema;</w:t>
      </w:r>
      <w:r w:rsidR="00EC1354">
        <w:tab/>
        <w:t>paridiw</w:t>
      </w:r>
    </w:p>
    <w:p w14:paraId="65A019C4" w14:textId="77777777" w:rsidR="00800AD8" w:rsidRDefault="00800AD8" w:rsidP="00EC1354">
      <w:pPr>
        <w:pStyle w:val="InterlineGlossWithTrans"/>
        <w:tabs>
          <w:tab w:val="left" w:pos="533"/>
          <w:tab w:val="left" w:pos="1187"/>
          <w:tab w:val="left" w:pos="2621"/>
          <w:tab w:val="left" w:pos="3305"/>
          <w:tab w:val="left" w:pos="4229"/>
          <w:tab w:val="left" w:pos="5558"/>
          <w:tab w:val="left" w:pos="5822"/>
          <w:tab w:val="left" w:pos="6431"/>
          <w:tab w:val="left" w:pos="7265"/>
        </w:tabs>
      </w:pPr>
      <w:r>
        <w:tab/>
        <w:t>nu</w:t>
      </w:r>
      <w:r>
        <w:tab/>
        <w:t>ki-vangavang</w:t>
      </w:r>
      <w:r>
        <w:tab/>
        <w:t>a-zua</w:t>
      </w:r>
      <w:r>
        <w:tab/>
        <w:t>i-zua</w:t>
      </w:r>
      <w:r>
        <w:tab/>
        <w:t>pa-tsun-an</w:t>
      </w:r>
      <w:r>
        <w:tab/>
        <w:t>a</w:t>
      </w:r>
      <w:r>
        <w:tab/>
        <w:t>sasiq</w:t>
      </w:r>
      <w:r w:rsidR="00EC1354">
        <w:tab/>
        <w:t>a-nema</w:t>
      </w:r>
      <w:r w:rsidR="00EC1354">
        <w:tab/>
        <w:t>pa-ridiw</w:t>
      </w:r>
    </w:p>
    <w:p w14:paraId="4A096EEF" w14:textId="77777777" w:rsidR="00800AD8" w:rsidRDefault="00800AD8" w:rsidP="00EC1354">
      <w:pPr>
        <w:pStyle w:val="InterlineTransNoFree"/>
        <w:tabs>
          <w:tab w:val="left" w:pos="1187"/>
          <w:tab w:val="left" w:pos="2621"/>
          <w:tab w:val="left" w:pos="3305"/>
          <w:tab w:val="left" w:pos="4229"/>
          <w:tab w:val="left" w:pos="5558"/>
          <w:tab w:val="left" w:pos="5822"/>
          <w:tab w:val="left" w:pos="6431"/>
          <w:tab w:val="left" w:pos="7265"/>
        </w:tabs>
      </w:pPr>
      <w:r>
        <w:tab/>
        <w:t>when</w:t>
      </w:r>
      <w:r>
        <w:tab/>
        <w:t>self-play</w:t>
      </w:r>
      <w:r>
        <w:tab/>
      </w:r>
      <w:r>
        <w:rPr>
          <w:smallCaps/>
        </w:rPr>
        <w:t>c-</w:t>
      </w:r>
      <w:r>
        <w:t>that</w:t>
      </w:r>
      <w:r>
        <w:tab/>
      </w:r>
      <w:r>
        <w:rPr>
          <w:smallCaps/>
        </w:rPr>
        <w:t>loc</w:t>
      </w:r>
      <w:r>
        <w:t>-that</w:t>
      </w:r>
      <w:r>
        <w:tab/>
        <w:t>cause-see-</w:t>
      </w:r>
      <w:r>
        <w:rPr>
          <w:smallCaps/>
        </w:rPr>
        <w:t>lf</w:t>
      </w:r>
      <w:r>
        <w:rPr>
          <w:smallCaps/>
        </w:rPr>
        <w:tab/>
        <w:t>c</w:t>
      </w:r>
      <w:r>
        <w:rPr>
          <w:smallCaps/>
        </w:rPr>
        <w:tab/>
      </w:r>
      <w:r>
        <w:t>ant</w:t>
      </w:r>
      <w:r w:rsidR="00EC1354">
        <w:tab/>
        <w:t>?-what</w:t>
      </w:r>
      <w:r w:rsidR="00EC1354">
        <w:tab/>
        <w:t>cause-in.order</w:t>
      </w:r>
    </w:p>
    <w:p w14:paraId="66F1B4E4" w14:textId="77777777" w:rsidR="00800AD8" w:rsidRDefault="00EC1354" w:rsidP="00EC1354">
      <w:pPr>
        <w:pStyle w:val="InterlineText"/>
        <w:tabs>
          <w:tab w:val="left" w:pos="533"/>
          <w:tab w:val="left" w:pos="797"/>
          <w:tab w:val="left" w:pos="1796"/>
        </w:tabs>
      </w:pPr>
      <w:r>
        <w:tab/>
        <w:t>a</w:t>
      </w:r>
      <w:r w:rsidR="00800AD8">
        <w:tab/>
        <w:t>matsay,</w:t>
      </w:r>
      <w:r w:rsidR="00800AD8">
        <w:tab/>
        <w:t>aya.</w:t>
      </w:r>
    </w:p>
    <w:p w14:paraId="61B58883" w14:textId="77777777" w:rsidR="00800AD8" w:rsidRDefault="00EC1354" w:rsidP="00EC1354">
      <w:pPr>
        <w:pStyle w:val="InterlineGlossWithTrans"/>
        <w:tabs>
          <w:tab w:val="left" w:pos="533"/>
          <w:tab w:val="left" w:pos="797"/>
          <w:tab w:val="left" w:pos="1796"/>
        </w:tabs>
      </w:pPr>
      <w:r>
        <w:tab/>
        <w:t>a</w:t>
      </w:r>
      <w:r w:rsidR="00800AD8">
        <w:tab/>
        <w:t>m-patsay</w:t>
      </w:r>
      <w:r w:rsidR="00800AD8">
        <w:tab/>
        <w:t>aya</w:t>
      </w:r>
    </w:p>
    <w:p w14:paraId="0C42E2D5" w14:textId="77777777" w:rsidR="00800AD8" w:rsidRDefault="00EC1354" w:rsidP="00EC1354">
      <w:pPr>
        <w:pStyle w:val="InterlineTrans"/>
        <w:tabs>
          <w:tab w:val="left" w:pos="533"/>
          <w:tab w:val="left" w:pos="797"/>
          <w:tab w:val="left" w:pos="1796"/>
        </w:tabs>
      </w:pPr>
      <w:r>
        <w:rPr>
          <w:smallCaps/>
        </w:rPr>
        <w:tab/>
        <w:t>c</w:t>
      </w:r>
      <w:r w:rsidR="00800AD8">
        <w:rPr>
          <w:smallCaps/>
        </w:rPr>
        <w:tab/>
        <w:t>af</w:t>
      </w:r>
      <w:r w:rsidR="00800AD8">
        <w:t>-die</w:t>
      </w:r>
      <w:r w:rsidR="00800AD8">
        <w:tab/>
        <w:t>say</w:t>
      </w:r>
    </w:p>
    <w:p w14:paraId="7D04C5AA" w14:textId="77777777" w:rsidR="00800AD8" w:rsidRDefault="00800AD8">
      <w:pPr>
        <w:pStyle w:val="InterlineFree"/>
      </w:pPr>
      <w:r>
        <w:t>As he walked about, ants or anything else he saw died, they say.</w:t>
      </w:r>
    </w:p>
    <w:p w14:paraId="3B20051E" w14:textId="77777777" w:rsidR="00800AD8" w:rsidRDefault="00DC1AE0" w:rsidP="00EC1354">
      <w:pPr>
        <w:pStyle w:val="InterlineText"/>
        <w:tabs>
          <w:tab w:val="left" w:pos="533"/>
          <w:tab w:val="left" w:pos="1127"/>
          <w:tab w:val="left" w:pos="2906"/>
          <w:tab w:val="left" w:pos="3830"/>
          <w:tab w:val="left" w:pos="4694"/>
          <w:tab w:val="left" w:pos="5183"/>
          <w:tab w:val="left" w:pos="6197"/>
          <w:tab w:val="left" w:pos="7121"/>
          <w:tab w:val="left" w:pos="7595"/>
        </w:tabs>
      </w:pPr>
      <w:r w:rsidRPr="003A1D48">
        <w:rPr>
          <w:rStyle w:val="InterlineTextNumChar"/>
        </w:rPr>
        <w:t>003</w:t>
      </w:r>
      <w:r w:rsidR="00800AD8">
        <w:tab/>
        <w:t>“aku</w:t>
      </w:r>
      <w:r w:rsidR="00800AD8">
        <w:tab/>
        <w:t>mayaya</w:t>
      </w:r>
      <w:r w:rsidR="00800AD8">
        <w:tab/>
        <w:t>sun?</w:t>
      </w:r>
      <w:r w:rsidR="00800AD8">
        <w:tab/>
        <w:t>nasa</w:t>
      </w:r>
      <w:r w:rsidR="00800AD8">
        <w:tab/>
        <w:t>uri</w:t>
      </w:r>
      <w:r w:rsidR="00800AD8">
        <w:tab/>
        <w:t>nakuya</w:t>
      </w:r>
      <w:r w:rsidR="00800AD8">
        <w:tab/>
        <w:t>sun,”</w:t>
      </w:r>
      <w:r w:rsidR="00800AD8">
        <w:tab/>
        <w:t>aya</w:t>
      </w:r>
      <w:r w:rsidR="00800AD8">
        <w:tab/>
        <w:t>a</w:t>
      </w:r>
    </w:p>
    <w:p w14:paraId="56711B33" w14:textId="77777777" w:rsidR="00800AD8" w:rsidRDefault="00800AD8" w:rsidP="00EC1354">
      <w:pPr>
        <w:pStyle w:val="InterlineGlossWithTrans"/>
        <w:tabs>
          <w:tab w:val="left" w:pos="533"/>
          <w:tab w:val="left" w:pos="1127"/>
          <w:tab w:val="left" w:pos="2906"/>
          <w:tab w:val="left" w:pos="3830"/>
          <w:tab w:val="left" w:pos="4694"/>
          <w:tab w:val="left" w:pos="5183"/>
          <w:tab w:val="left" w:pos="6197"/>
          <w:tab w:val="left" w:pos="7121"/>
          <w:tab w:val="left" w:pos="7595"/>
        </w:tabs>
      </w:pPr>
      <w:r>
        <w:tab/>
        <w:t>aku</w:t>
      </w:r>
      <w:r>
        <w:tab/>
        <w:t>ma-ay-aya</w:t>
      </w:r>
      <w:r>
        <w:tab/>
        <w:t>sun</w:t>
      </w:r>
      <w:r>
        <w:tab/>
        <w:t>nasa</w:t>
      </w:r>
      <w:r>
        <w:tab/>
        <w:t>uri</w:t>
      </w:r>
      <w:r>
        <w:tab/>
        <w:t>na-kuya</w:t>
      </w:r>
      <w:r>
        <w:tab/>
        <w:t>sun</w:t>
      </w:r>
      <w:r>
        <w:tab/>
        <w:t>aya</w:t>
      </w:r>
      <w:r>
        <w:tab/>
        <w:t>a</w:t>
      </w:r>
    </w:p>
    <w:p w14:paraId="4C2D626C" w14:textId="77777777" w:rsidR="00800AD8" w:rsidRDefault="00800AD8" w:rsidP="00EC1354">
      <w:pPr>
        <w:pStyle w:val="InterlineTransNoFree"/>
        <w:tabs>
          <w:tab w:val="left" w:pos="1127"/>
          <w:tab w:val="left" w:pos="2906"/>
          <w:tab w:val="left" w:pos="3830"/>
          <w:tab w:val="left" w:pos="4694"/>
          <w:tab w:val="left" w:pos="5183"/>
          <w:tab w:val="left" w:pos="6197"/>
          <w:tab w:val="left" w:pos="7121"/>
          <w:tab w:val="left" w:pos="7595"/>
        </w:tabs>
        <w:rPr>
          <w:smallCaps/>
        </w:rPr>
      </w:pPr>
      <w:r>
        <w:tab/>
        <w:t>why</w:t>
      </w:r>
      <w:r>
        <w:tab/>
      </w:r>
      <w:r>
        <w:rPr>
          <w:smallCaps/>
        </w:rPr>
        <w:t>stat</w:t>
      </w:r>
      <w:r>
        <w:t>-</w:t>
      </w:r>
      <w:r>
        <w:rPr>
          <w:smallCaps/>
        </w:rPr>
        <w:t>red</w:t>
      </w:r>
      <w:r>
        <w:t>-be.thus</w:t>
      </w:r>
      <w:r>
        <w:tab/>
      </w:r>
      <w:r>
        <w:rPr>
          <w:smallCaps/>
        </w:rPr>
        <w:t>f.</w:t>
      </w:r>
      <w:r>
        <w:t>you(</w:t>
      </w:r>
      <w:r>
        <w:rPr>
          <w:smallCaps/>
        </w:rPr>
        <w:t>s</w:t>
      </w:r>
      <w:r>
        <w:t>)</w:t>
      </w:r>
      <w:r>
        <w:tab/>
        <w:t>perhaps</w:t>
      </w:r>
      <w:r>
        <w:tab/>
        <w:t>will</w:t>
      </w:r>
      <w:r>
        <w:tab/>
      </w:r>
      <w:r>
        <w:rPr>
          <w:smallCaps/>
        </w:rPr>
        <w:t>stat</w:t>
      </w:r>
      <w:r>
        <w:t>-bad</w:t>
      </w:r>
      <w:r>
        <w:tab/>
      </w:r>
      <w:r>
        <w:rPr>
          <w:smallCaps/>
        </w:rPr>
        <w:t>f.</w:t>
      </w:r>
      <w:r>
        <w:t>you(</w:t>
      </w:r>
      <w:r>
        <w:rPr>
          <w:smallCaps/>
        </w:rPr>
        <w:t>s</w:t>
      </w:r>
      <w:r>
        <w:t>)</w:t>
      </w:r>
      <w:r>
        <w:tab/>
        <w:t>say</w:t>
      </w:r>
      <w:r>
        <w:rPr>
          <w:smallCaps/>
        </w:rPr>
        <w:tab/>
        <w:t>c</w:t>
      </w:r>
    </w:p>
    <w:p w14:paraId="04259C7C" w14:textId="77777777" w:rsidR="00800AD8" w:rsidRDefault="00800AD8" w:rsidP="00EC1354">
      <w:pPr>
        <w:pStyle w:val="InterlineText"/>
        <w:tabs>
          <w:tab w:val="left" w:pos="533"/>
        </w:tabs>
      </w:pPr>
      <w:r>
        <w:tab/>
        <w:t>îamadju.</w:t>
      </w:r>
    </w:p>
    <w:p w14:paraId="31F0ECF5" w14:textId="77777777" w:rsidR="00800AD8" w:rsidRDefault="00800AD8" w:rsidP="00EC1354">
      <w:pPr>
        <w:pStyle w:val="InterlineGlossWithTrans"/>
        <w:tabs>
          <w:tab w:val="left" w:pos="533"/>
        </w:tabs>
      </w:pPr>
      <w:r>
        <w:tab/>
        <w:t>îa-madju</w:t>
      </w:r>
    </w:p>
    <w:p w14:paraId="02BF376B" w14:textId="77777777" w:rsidR="00800AD8" w:rsidRDefault="00800AD8" w:rsidP="00EC1354">
      <w:pPr>
        <w:pStyle w:val="InterlineTrans"/>
        <w:tabs>
          <w:tab w:val="left" w:pos="533"/>
        </w:tabs>
      </w:pPr>
      <w:r>
        <w:tab/>
        <w:t>class-</w:t>
      </w:r>
      <w:r>
        <w:rPr>
          <w:smallCaps/>
        </w:rPr>
        <w:t>3rd.pers</w:t>
      </w:r>
    </w:p>
    <w:p w14:paraId="7CBDB120" w14:textId="77777777" w:rsidR="00800AD8" w:rsidRDefault="00800AD8">
      <w:pPr>
        <w:pStyle w:val="InterlineFree"/>
      </w:pPr>
      <w:r>
        <w:t>“Why are you like that? You’re going to be someone bad,” people said.</w:t>
      </w:r>
    </w:p>
    <w:p w14:paraId="14410DBE" w14:textId="77777777" w:rsidR="00800AD8" w:rsidRDefault="00DC1AE0" w:rsidP="00EC1354">
      <w:pPr>
        <w:pStyle w:val="InterlineText"/>
        <w:tabs>
          <w:tab w:val="left" w:pos="533"/>
          <w:tab w:val="left" w:pos="1397"/>
          <w:tab w:val="left" w:pos="1661"/>
          <w:tab w:val="left" w:pos="2405"/>
          <w:tab w:val="left" w:pos="3059"/>
          <w:tab w:val="left" w:pos="3548"/>
          <w:tab w:val="left" w:pos="4952"/>
          <w:tab w:val="left" w:pos="5456"/>
        </w:tabs>
      </w:pPr>
      <w:r w:rsidRPr="003A1D48">
        <w:rPr>
          <w:rStyle w:val="InterlineTextNumChar"/>
        </w:rPr>
        <w:lastRenderedPageBreak/>
        <w:t>004</w:t>
      </w:r>
      <w:r w:rsidR="00800AD8">
        <w:tab/>
        <w:t>sivaik</w:t>
      </w:r>
      <w:r w:rsidR="00800AD8">
        <w:tab/>
        <w:t>a</w:t>
      </w:r>
      <w:r w:rsidR="00800AD8">
        <w:tab/>
        <w:t>sema</w:t>
      </w:r>
      <w:r w:rsidR="00800AD8">
        <w:tab/>
        <w:t>pana;</w:t>
      </w:r>
      <w:r w:rsidR="00800AD8">
        <w:tab/>
        <w:t>uri</w:t>
      </w:r>
      <w:r w:rsidR="00800AD8">
        <w:tab/>
        <w:t>paqayam</w:t>
      </w:r>
      <w:r w:rsidR="00800AD8">
        <w:tab/>
        <w:t>tua</w:t>
      </w:r>
      <w:r w:rsidR="00800AD8">
        <w:tab/>
        <w:t>tsiqaw.</w:t>
      </w:r>
    </w:p>
    <w:p w14:paraId="1EB8F8D5" w14:textId="77777777" w:rsidR="00800AD8" w:rsidRDefault="00800AD8" w:rsidP="00EC1354">
      <w:pPr>
        <w:pStyle w:val="InterlineGlossWithTrans"/>
        <w:tabs>
          <w:tab w:val="left" w:pos="533"/>
          <w:tab w:val="left" w:pos="1397"/>
          <w:tab w:val="left" w:pos="1661"/>
          <w:tab w:val="left" w:pos="2405"/>
          <w:tab w:val="left" w:pos="3059"/>
          <w:tab w:val="left" w:pos="3548"/>
          <w:tab w:val="left" w:pos="4952"/>
          <w:tab w:val="left" w:pos="5456"/>
        </w:tabs>
      </w:pPr>
      <w:r>
        <w:tab/>
        <w:t>si-vaik</w:t>
      </w:r>
      <w:r>
        <w:tab/>
        <w:t>a</w:t>
      </w:r>
      <w:r>
        <w:tab/>
        <w:t>em=sa</w:t>
      </w:r>
      <w:r>
        <w:tab/>
        <w:t>pana</w:t>
      </w:r>
      <w:r>
        <w:tab/>
        <w:t>uri</w:t>
      </w:r>
      <w:r>
        <w:tab/>
        <w:t>pa-qayam</w:t>
      </w:r>
      <w:r>
        <w:tab/>
        <w:t>tua</w:t>
      </w:r>
      <w:r>
        <w:tab/>
        <w:t>tsiqaw</w:t>
      </w:r>
    </w:p>
    <w:p w14:paraId="392ECFCE" w14:textId="77777777" w:rsidR="00800AD8" w:rsidRDefault="00800AD8" w:rsidP="00EC1354">
      <w:pPr>
        <w:pStyle w:val="InterlineTrans"/>
        <w:tabs>
          <w:tab w:val="left" w:pos="533"/>
          <w:tab w:val="left" w:pos="1397"/>
          <w:tab w:val="left" w:pos="1661"/>
          <w:tab w:val="left" w:pos="2405"/>
          <w:tab w:val="left" w:pos="3059"/>
          <w:tab w:val="left" w:pos="3548"/>
          <w:tab w:val="left" w:pos="4952"/>
          <w:tab w:val="left" w:pos="5456"/>
        </w:tabs>
      </w:pPr>
      <w:r>
        <w:tab/>
      </w:r>
      <w:r>
        <w:rPr>
          <w:smallCaps/>
        </w:rPr>
        <w:t>if</w:t>
      </w:r>
      <w:r>
        <w:t>-leave</w:t>
      </w:r>
      <w:r>
        <w:rPr>
          <w:smallCaps/>
        </w:rPr>
        <w:tab/>
        <w:t>c</w:t>
      </w:r>
      <w:r>
        <w:rPr>
          <w:smallCaps/>
        </w:rPr>
        <w:tab/>
        <w:t>af</w:t>
      </w:r>
      <w:r>
        <w:t>=go</w:t>
      </w:r>
      <w:r>
        <w:tab/>
        <w:t>river</w:t>
      </w:r>
      <w:r>
        <w:tab/>
        <w:t>will</w:t>
      </w:r>
      <w:r>
        <w:tab/>
        <w:t>cause-inspect</w:t>
      </w:r>
      <w:r>
        <w:tab/>
      </w:r>
      <w:r>
        <w:rPr>
          <w:smallCaps/>
        </w:rPr>
        <w:t>obl</w:t>
      </w:r>
      <w:r>
        <w:tab/>
        <w:t>fish</w:t>
      </w:r>
    </w:p>
    <w:p w14:paraId="53E6F62A" w14:textId="77777777" w:rsidR="00800AD8" w:rsidRDefault="00800AD8">
      <w:pPr>
        <w:pStyle w:val="InterlineFree"/>
      </w:pPr>
      <w:r>
        <w:t>They took him to the river to see the fish;</w:t>
      </w:r>
    </w:p>
    <w:p w14:paraId="5E7E8B6A" w14:textId="77777777" w:rsidR="00800AD8" w:rsidRDefault="00DC1AE0" w:rsidP="00EC1354">
      <w:pPr>
        <w:pStyle w:val="InterlineText"/>
        <w:tabs>
          <w:tab w:val="left" w:pos="533"/>
          <w:tab w:val="left" w:pos="1202"/>
          <w:tab w:val="left" w:pos="1766"/>
          <w:tab w:val="left" w:pos="2735"/>
          <w:tab w:val="left" w:pos="3239"/>
          <w:tab w:val="left" w:pos="4043"/>
          <w:tab w:val="left" w:pos="5042"/>
        </w:tabs>
      </w:pPr>
      <w:r w:rsidRPr="003A1D48">
        <w:rPr>
          <w:rStyle w:val="InterlineTextNumChar"/>
        </w:rPr>
        <w:t>005</w:t>
      </w:r>
      <w:r w:rsidR="00800AD8">
        <w:tab/>
        <w:t>manu</w:t>
      </w:r>
      <w:r w:rsidR="00800AD8">
        <w:tab/>
        <w:t>ka</w:t>
      </w:r>
      <w:r w:rsidR="00800AD8">
        <w:tab/>
        <w:t>kiqenetj</w:t>
      </w:r>
      <w:r w:rsidR="00800AD8">
        <w:tab/>
        <w:t>tua</w:t>
      </w:r>
      <w:r w:rsidR="00800AD8">
        <w:tab/>
        <w:t>tsiqaw,</w:t>
      </w:r>
      <w:r w:rsidR="00800AD8">
        <w:tab/>
        <w:t>matsay</w:t>
      </w:r>
      <w:r w:rsidR="00800AD8">
        <w:tab/>
        <w:t>anga.</w:t>
      </w:r>
    </w:p>
    <w:p w14:paraId="37B73966" w14:textId="77777777" w:rsidR="00800AD8" w:rsidRDefault="00800AD8" w:rsidP="00EC1354">
      <w:pPr>
        <w:pStyle w:val="InterlineGlossWithTrans"/>
        <w:tabs>
          <w:tab w:val="left" w:pos="533"/>
          <w:tab w:val="left" w:pos="1202"/>
          <w:tab w:val="left" w:pos="1766"/>
          <w:tab w:val="left" w:pos="2735"/>
          <w:tab w:val="left" w:pos="3239"/>
          <w:tab w:val="left" w:pos="4043"/>
          <w:tab w:val="left" w:pos="5042"/>
        </w:tabs>
      </w:pPr>
      <w:r>
        <w:tab/>
        <w:t>manu</w:t>
      </w:r>
      <w:r>
        <w:tab/>
        <w:t>ka</w:t>
      </w:r>
      <w:r>
        <w:tab/>
        <w:t>ki-qenetj</w:t>
      </w:r>
      <w:r>
        <w:tab/>
        <w:t>tua</w:t>
      </w:r>
      <w:r>
        <w:tab/>
        <w:t>tsiqaw</w:t>
      </w:r>
      <w:r>
        <w:tab/>
        <w:t>m-patsay</w:t>
      </w:r>
      <w:r>
        <w:tab/>
        <w:t>anga</w:t>
      </w:r>
    </w:p>
    <w:p w14:paraId="0B21DA5F" w14:textId="77777777" w:rsidR="00800AD8" w:rsidRDefault="00800AD8" w:rsidP="00EC1354">
      <w:pPr>
        <w:pStyle w:val="InterlineTrans"/>
        <w:tabs>
          <w:tab w:val="left" w:pos="533"/>
          <w:tab w:val="left" w:pos="1202"/>
          <w:tab w:val="left" w:pos="1766"/>
          <w:tab w:val="left" w:pos="2735"/>
          <w:tab w:val="left" w:pos="3239"/>
          <w:tab w:val="left" w:pos="4043"/>
          <w:tab w:val="left" w:pos="5042"/>
        </w:tabs>
      </w:pPr>
      <w:r>
        <w:tab/>
        <w:t>then</w:t>
      </w:r>
      <w:r>
        <w:tab/>
        <w:t>after</w:t>
      </w:r>
      <w:r>
        <w:tab/>
        <w:t>do-see</w:t>
      </w:r>
      <w:r>
        <w:tab/>
      </w:r>
      <w:r>
        <w:rPr>
          <w:smallCaps/>
        </w:rPr>
        <w:t>obl</w:t>
      </w:r>
      <w:r>
        <w:tab/>
        <w:t>fish</w:t>
      </w:r>
      <w:r>
        <w:tab/>
      </w:r>
      <w:r>
        <w:rPr>
          <w:smallCaps/>
        </w:rPr>
        <w:t>af</w:t>
      </w:r>
      <w:r>
        <w:t>-die</w:t>
      </w:r>
      <w:r>
        <w:tab/>
        <w:t>indeed</w:t>
      </w:r>
    </w:p>
    <w:p w14:paraId="2CC31999" w14:textId="77777777" w:rsidR="00800AD8" w:rsidRDefault="00800AD8">
      <w:pPr>
        <w:pStyle w:val="InterlineFree"/>
      </w:pPr>
      <w:r>
        <w:t>and when he looked at the fish they died.</w:t>
      </w:r>
    </w:p>
    <w:p w14:paraId="53B9C711" w14:textId="77777777" w:rsidR="00800AD8" w:rsidRDefault="00DC1AE0" w:rsidP="00EC1354">
      <w:pPr>
        <w:pStyle w:val="InterlineText"/>
        <w:tabs>
          <w:tab w:val="left" w:pos="533"/>
          <w:tab w:val="left" w:pos="947"/>
          <w:tab w:val="left" w:pos="1811"/>
          <w:tab w:val="left" w:pos="2300"/>
          <w:tab w:val="left" w:pos="2864"/>
          <w:tab w:val="left" w:pos="3578"/>
          <w:tab w:val="left" w:pos="4502"/>
          <w:tab w:val="left" w:pos="4976"/>
          <w:tab w:val="left" w:pos="5900"/>
        </w:tabs>
      </w:pPr>
      <w:r w:rsidRPr="003A1D48">
        <w:rPr>
          <w:rStyle w:val="InterlineTextNumChar"/>
        </w:rPr>
        <w:t>006</w:t>
      </w:r>
      <w:r w:rsidR="00800AD8">
        <w:tab/>
        <w:t>“ai</w:t>
      </w:r>
      <w:r w:rsidR="00800AD8">
        <w:tab/>
        <w:t>nasa</w:t>
      </w:r>
      <w:r w:rsidR="00800AD8">
        <w:tab/>
        <w:t>uri</w:t>
      </w:r>
      <w:r w:rsidR="00800AD8">
        <w:tab/>
        <w:t>ka</w:t>
      </w:r>
      <w:r w:rsidR="00800AD8">
        <w:tab/>
        <w:t>paîi</w:t>
      </w:r>
      <w:r w:rsidR="00800AD8">
        <w:tab/>
        <w:t>sun,”</w:t>
      </w:r>
      <w:r w:rsidR="00800AD8">
        <w:tab/>
        <w:t>aya</w:t>
      </w:r>
      <w:r w:rsidR="00800AD8">
        <w:tab/>
        <w:t>zazua</w:t>
      </w:r>
      <w:r w:rsidR="00EC1354">
        <w:tab/>
        <w:t>salasaladj.</w:t>
      </w:r>
    </w:p>
    <w:p w14:paraId="1916B1C4" w14:textId="77777777" w:rsidR="00800AD8" w:rsidRDefault="00800AD8" w:rsidP="00EC1354">
      <w:pPr>
        <w:pStyle w:val="InterlineGlossWithTrans"/>
        <w:tabs>
          <w:tab w:val="left" w:pos="533"/>
          <w:tab w:val="left" w:pos="947"/>
          <w:tab w:val="left" w:pos="1811"/>
          <w:tab w:val="left" w:pos="2300"/>
          <w:tab w:val="left" w:pos="2864"/>
          <w:tab w:val="left" w:pos="3578"/>
          <w:tab w:val="left" w:pos="4502"/>
          <w:tab w:val="left" w:pos="4976"/>
          <w:tab w:val="left" w:pos="5900"/>
        </w:tabs>
      </w:pPr>
      <w:r>
        <w:tab/>
        <w:t>ai</w:t>
      </w:r>
      <w:r>
        <w:tab/>
        <w:t>nasa</w:t>
      </w:r>
      <w:r>
        <w:tab/>
        <w:t>uri</w:t>
      </w:r>
      <w:r>
        <w:tab/>
        <w:t>ka</w:t>
      </w:r>
      <w:r>
        <w:tab/>
        <w:t>paîi</w:t>
      </w:r>
      <w:r>
        <w:tab/>
        <w:t>sun</w:t>
      </w:r>
      <w:r>
        <w:tab/>
        <w:t>aya</w:t>
      </w:r>
      <w:r>
        <w:tab/>
        <w:t>zua-zua</w:t>
      </w:r>
      <w:r w:rsidR="00EC1354">
        <w:tab/>
        <w:t>sala-saladj</w:t>
      </w:r>
    </w:p>
    <w:p w14:paraId="16AE76D6" w14:textId="77777777" w:rsidR="00800AD8" w:rsidRDefault="00800AD8" w:rsidP="00EC1354">
      <w:pPr>
        <w:pStyle w:val="InterlineTrans"/>
        <w:tabs>
          <w:tab w:val="left" w:pos="533"/>
          <w:tab w:val="left" w:pos="947"/>
          <w:tab w:val="left" w:pos="1811"/>
          <w:tab w:val="left" w:pos="2300"/>
          <w:tab w:val="left" w:pos="2864"/>
          <w:tab w:val="left" w:pos="3578"/>
          <w:tab w:val="left" w:pos="4502"/>
          <w:tab w:val="left" w:pos="4976"/>
          <w:tab w:val="left" w:pos="5900"/>
        </w:tabs>
      </w:pPr>
      <w:r>
        <w:tab/>
        <w:t>oh</w:t>
      </w:r>
      <w:r>
        <w:tab/>
        <w:t>perhaps</w:t>
      </w:r>
      <w:r>
        <w:tab/>
        <w:t>will</w:t>
      </w:r>
      <w:r>
        <w:tab/>
        <w:t>after</w:t>
      </w:r>
      <w:r>
        <w:tab/>
        <w:t>magic</w:t>
      </w:r>
      <w:r>
        <w:tab/>
      </w:r>
      <w:r>
        <w:rPr>
          <w:smallCaps/>
        </w:rPr>
        <w:t>f.</w:t>
      </w:r>
      <w:r>
        <w:t>you(</w:t>
      </w:r>
      <w:r>
        <w:rPr>
          <w:smallCaps/>
        </w:rPr>
        <w:t>s</w:t>
      </w:r>
      <w:r>
        <w:t>)</w:t>
      </w:r>
      <w:r>
        <w:tab/>
        <w:t>say</w:t>
      </w:r>
      <w:r>
        <w:tab/>
      </w:r>
      <w:r>
        <w:rPr>
          <w:smallCaps/>
        </w:rPr>
        <w:t>red</w:t>
      </w:r>
      <w:r>
        <w:t>-that</w:t>
      </w:r>
      <w:r w:rsidR="00EC1354">
        <w:tab/>
      </w:r>
      <w:r w:rsidR="00EC1354">
        <w:rPr>
          <w:smallCaps/>
        </w:rPr>
        <w:t>red</w:t>
      </w:r>
      <w:r w:rsidR="00EC1354">
        <w:t>-companion</w:t>
      </w:r>
    </w:p>
    <w:p w14:paraId="3E119FEC" w14:textId="77777777" w:rsidR="00800AD8" w:rsidRDefault="00800AD8">
      <w:pPr>
        <w:pStyle w:val="InterlineFree"/>
      </w:pPr>
      <w:r>
        <w:t>“Oh! It seems you’re becoming an evil-eye man,” said his companions.</w:t>
      </w:r>
    </w:p>
    <w:p w14:paraId="4530F2B5" w14:textId="77777777" w:rsidR="00800AD8" w:rsidRDefault="00DC1AE0" w:rsidP="003B2E34">
      <w:pPr>
        <w:pStyle w:val="InterlineText"/>
        <w:tabs>
          <w:tab w:val="left" w:pos="533"/>
          <w:tab w:val="left" w:pos="1517"/>
          <w:tab w:val="left" w:pos="2576"/>
          <w:tab w:val="left" w:pos="2840"/>
          <w:tab w:val="left" w:pos="3584"/>
        </w:tabs>
      </w:pPr>
      <w:r w:rsidRPr="003A1D48">
        <w:rPr>
          <w:rStyle w:val="InterlineTextNumChar"/>
        </w:rPr>
        <w:t>007</w:t>
      </w:r>
      <w:r w:rsidR="00800AD8">
        <w:tab/>
        <w:t>saka</w:t>
      </w:r>
      <w:r w:rsidR="00800AD8">
        <w:tab/>
        <w:t>tsemikel</w:t>
      </w:r>
      <w:r w:rsidR="00800AD8">
        <w:tab/>
        <w:t>a</w:t>
      </w:r>
      <w:r w:rsidR="00800AD8">
        <w:tab/>
        <w:t>sema</w:t>
      </w:r>
      <w:r w:rsidR="00800AD8">
        <w:tab/>
        <w:t>umaq.</w:t>
      </w:r>
    </w:p>
    <w:p w14:paraId="01DBD8A8" w14:textId="77777777" w:rsidR="00800AD8" w:rsidRDefault="00800AD8" w:rsidP="003B2E34">
      <w:pPr>
        <w:pStyle w:val="InterlineGlossWithTrans"/>
        <w:tabs>
          <w:tab w:val="left" w:pos="533"/>
          <w:tab w:val="left" w:pos="1517"/>
          <w:tab w:val="left" w:pos="2576"/>
          <w:tab w:val="left" w:pos="2840"/>
          <w:tab w:val="left" w:pos="3584"/>
        </w:tabs>
      </w:pPr>
      <w:r>
        <w:tab/>
        <w:t>sa-ka</w:t>
      </w:r>
      <w:r>
        <w:tab/>
        <w:t>em=tsikel</w:t>
      </w:r>
      <w:r>
        <w:tab/>
        <w:t>a</w:t>
      </w:r>
      <w:r>
        <w:tab/>
        <w:t>em=sa</w:t>
      </w:r>
      <w:r>
        <w:tab/>
        <w:t>umaq</w:t>
      </w:r>
    </w:p>
    <w:p w14:paraId="6A1362C5" w14:textId="77777777" w:rsidR="00800AD8" w:rsidRDefault="00800AD8" w:rsidP="00B76180">
      <w:pPr>
        <w:pStyle w:val="InterlineTransNoFree"/>
        <w:tabs>
          <w:tab w:val="left" w:pos="1517"/>
          <w:tab w:val="left" w:pos="2576"/>
          <w:tab w:val="left" w:pos="2840"/>
          <w:tab w:val="left" w:pos="3584"/>
          <w:tab w:val="right" w:pos="8789"/>
        </w:tabs>
      </w:pPr>
      <w:r>
        <w:tab/>
        <w:t>and-after</w:t>
      </w:r>
      <w:r>
        <w:tab/>
      </w:r>
      <w:r>
        <w:rPr>
          <w:smallCaps/>
        </w:rPr>
        <w:t>af</w:t>
      </w:r>
      <w:r>
        <w:t>=return</w:t>
      </w:r>
      <w:r>
        <w:rPr>
          <w:smallCaps/>
        </w:rPr>
        <w:tab/>
        <w:t>c</w:t>
      </w:r>
      <w:r>
        <w:rPr>
          <w:smallCaps/>
        </w:rPr>
        <w:tab/>
        <w:t>af</w:t>
      </w:r>
      <w:r>
        <w:t>=go</w:t>
      </w:r>
      <w:r>
        <w:tab/>
        <w:t>house</w:t>
      </w:r>
      <w:r w:rsidR="003B2E34">
        <w:tab/>
        <w:t>So they went back home.</w:t>
      </w:r>
    </w:p>
    <w:p w14:paraId="04C11330" w14:textId="77777777" w:rsidR="00800AD8" w:rsidRDefault="00DC1AE0" w:rsidP="003B2E34">
      <w:pPr>
        <w:pStyle w:val="InterlineText"/>
        <w:tabs>
          <w:tab w:val="left" w:pos="533"/>
          <w:tab w:val="left" w:pos="1232"/>
          <w:tab w:val="left" w:pos="2096"/>
          <w:tab w:val="left" w:pos="2360"/>
          <w:tab w:val="left" w:pos="3104"/>
          <w:tab w:val="left" w:pos="4088"/>
        </w:tabs>
      </w:pPr>
      <w:r w:rsidRPr="003A1D48">
        <w:rPr>
          <w:rStyle w:val="InterlineTextNumChar"/>
        </w:rPr>
        <w:t>008</w:t>
      </w:r>
      <w:r w:rsidR="00800AD8">
        <w:tab/>
        <w:t>îakua</w:t>
      </w:r>
      <w:r w:rsidR="00800AD8">
        <w:tab/>
        <w:t>sivaik</w:t>
      </w:r>
      <w:r w:rsidR="00800AD8">
        <w:tab/>
        <w:t>a</w:t>
      </w:r>
      <w:r w:rsidR="00800AD8">
        <w:tab/>
        <w:t>sema</w:t>
      </w:r>
      <w:r w:rsidR="00800AD8">
        <w:tab/>
        <w:t>pasa</w:t>
      </w:r>
      <w:r w:rsidR="00800AD8">
        <w:tab/>
        <w:t>navanavaî.</w:t>
      </w:r>
    </w:p>
    <w:p w14:paraId="7E09C6F7" w14:textId="77777777" w:rsidR="00800AD8" w:rsidRDefault="00800AD8" w:rsidP="003B2E34">
      <w:pPr>
        <w:pStyle w:val="InterlineGlossWithTrans"/>
        <w:tabs>
          <w:tab w:val="left" w:pos="533"/>
          <w:tab w:val="left" w:pos="1232"/>
          <w:tab w:val="left" w:pos="2096"/>
          <w:tab w:val="left" w:pos="2360"/>
          <w:tab w:val="left" w:pos="3104"/>
          <w:tab w:val="left" w:pos="4088"/>
        </w:tabs>
      </w:pPr>
      <w:r>
        <w:tab/>
        <w:t>îakua</w:t>
      </w:r>
      <w:r>
        <w:tab/>
        <w:t>si-vaik</w:t>
      </w:r>
      <w:r>
        <w:tab/>
        <w:t>a</w:t>
      </w:r>
      <w:r>
        <w:tab/>
        <w:t>em=sa</w:t>
      </w:r>
      <w:r>
        <w:tab/>
        <w:t>pa-sa</w:t>
      </w:r>
      <w:r>
        <w:tab/>
        <w:t>nava-navaî</w:t>
      </w:r>
    </w:p>
    <w:p w14:paraId="5822EA37" w14:textId="77777777" w:rsidR="00800AD8" w:rsidRDefault="00800AD8" w:rsidP="00B76180">
      <w:pPr>
        <w:pStyle w:val="InterlineTransNoFree"/>
        <w:tabs>
          <w:tab w:val="left" w:pos="1232"/>
          <w:tab w:val="left" w:pos="2096"/>
          <w:tab w:val="left" w:pos="2360"/>
          <w:tab w:val="left" w:pos="3104"/>
          <w:tab w:val="left" w:pos="4088"/>
          <w:tab w:val="right" w:pos="8789"/>
        </w:tabs>
      </w:pPr>
      <w:r>
        <w:tab/>
        <w:t>but</w:t>
      </w:r>
      <w:r>
        <w:tab/>
      </w:r>
      <w:r>
        <w:rPr>
          <w:smallCaps/>
        </w:rPr>
        <w:t>if</w:t>
      </w:r>
      <w:r>
        <w:t>-leave</w:t>
      </w:r>
      <w:r>
        <w:rPr>
          <w:smallCaps/>
        </w:rPr>
        <w:tab/>
        <w:t>c</w:t>
      </w:r>
      <w:r>
        <w:rPr>
          <w:smallCaps/>
        </w:rPr>
        <w:tab/>
        <w:t>af</w:t>
      </w:r>
      <w:r>
        <w:t>=go</w:t>
      </w:r>
      <w:r>
        <w:tab/>
        <w:t>cause-go</w:t>
      </w:r>
      <w:r>
        <w:tab/>
      </w:r>
      <w:r>
        <w:rPr>
          <w:smallCaps/>
        </w:rPr>
        <w:t>red</w:t>
      </w:r>
      <w:r>
        <w:t>-south</w:t>
      </w:r>
      <w:r w:rsidR="003B2E34">
        <w:tab/>
        <w:t>But they took him down south,</w:t>
      </w:r>
    </w:p>
    <w:p w14:paraId="4E801CD1" w14:textId="77777777" w:rsidR="00800AD8" w:rsidRDefault="00DC1AE0" w:rsidP="003B2E34">
      <w:pPr>
        <w:pStyle w:val="InterlineText"/>
        <w:tabs>
          <w:tab w:val="left" w:pos="533"/>
          <w:tab w:val="left" w:pos="1022"/>
          <w:tab w:val="left" w:pos="1676"/>
        </w:tabs>
      </w:pPr>
      <w:r w:rsidRPr="003A1D48">
        <w:rPr>
          <w:rStyle w:val="InterlineTextNumChar"/>
        </w:rPr>
        <w:t>009</w:t>
      </w:r>
      <w:r w:rsidR="00800AD8">
        <w:tab/>
        <w:t>sa</w:t>
      </w:r>
      <w:r w:rsidR="00800AD8">
        <w:tab/>
        <w:t>san</w:t>
      </w:r>
      <w:r w:rsidR="00800AD8">
        <w:tab/>
        <w:t>tapavan.</w:t>
      </w:r>
    </w:p>
    <w:p w14:paraId="23DE59CA" w14:textId="77777777" w:rsidR="00800AD8" w:rsidRDefault="00800AD8" w:rsidP="003B2E34">
      <w:pPr>
        <w:pStyle w:val="InterlineGlossWithTrans"/>
        <w:tabs>
          <w:tab w:val="left" w:pos="533"/>
          <w:tab w:val="left" w:pos="1022"/>
          <w:tab w:val="left" w:pos="1676"/>
        </w:tabs>
      </w:pPr>
      <w:r>
        <w:tab/>
        <w:t>sa</w:t>
      </w:r>
      <w:r>
        <w:tab/>
        <w:t>sane</w:t>
      </w:r>
      <w:r>
        <w:tab/>
        <w:t>tapaw-an</w:t>
      </w:r>
    </w:p>
    <w:p w14:paraId="24276863" w14:textId="77777777" w:rsidR="00800AD8" w:rsidRDefault="00800AD8" w:rsidP="00B76180">
      <w:pPr>
        <w:pStyle w:val="InterlineTransNoFree"/>
        <w:tabs>
          <w:tab w:val="left" w:pos="1022"/>
          <w:tab w:val="left" w:pos="1676"/>
          <w:tab w:val="right" w:pos="8789"/>
        </w:tabs>
      </w:pPr>
      <w:r>
        <w:tab/>
        <w:t>and</w:t>
      </w:r>
      <w:r>
        <w:tab/>
        <w:t>make</w:t>
      </w:r>
      <w:r>
        <w:tab/>
        <w:t>hut-</w:t>
      </w:r>
      <w:r>
        <w:rPr>
          <w:smallCaps/>
        </w:rPr>
        <w:t>lf</w:t>
      </w:r>
      <w:r w:rsidR="003B2E34">
        <w:rPr>
          <w:smallCaps/>
        </w:rPr>
        <w:tab/>
      </w:r>
      <w:r w:rsidR="003B2E34">
        <w:t>and made him a house.</w:t>
      </w:r>
    </w:p>
    <w:p w14:paraId="16DC54D1" w14:textId="77777777" w:rsidR="00800AD8" w:rsidRDefault="00DC1AE0" w:rsidP="003B2E34">
      <w:pPr>
        <w:pStyle w:val="InterlineText"/>
        <w:tabs>
          <w:tab w:val="left" w:pos="533"/>
          <w:tab w:val="left" w:pos="1517"/>
          <w:tab w:val="left" w:pos="3101"/>
          <w:tab w:val="left" w:pos="4295"/>
          <w:tab w:val="left" w:pos="4559"/>
        </w:tabs>
      </w:pPr>
      <w:r w:rsidRPr="003A1D48">
        <w:rPr>
          <w:rStyle w:val="InterlineTextNumChar"/>
        </w:rPr>
        <w:t>010</w:t>
      </w:r>
      <w:r w:rsidR="00800AD8">
        <w:tab/>
        <w:t>saka</w:t>
      </w:r>
      <w:r w:rsidR="00800AD8">
        <w:tab/>
        <w:t>izuanga</w:t>
      </w:r>
      <w:r w:rsidR="00800AD8">
        <w:tab/>
        <w:t>timadju</w:t>
      </w:r>
      <w:r w:rsidR="00800AD8">
        <w:tab/>
        <w:t>a</w:t>
      </w:r>
      <w:r w:rsidR="00800AD8">
        <w:tab/>
        <w:t>matsidiî.</w:t>
      </w:r>
    </w:p>
    <w:p w14:paraId="1DAE87E8" w14:textId="77777777" w:rsidR="00800AD8" w:rsidRDefault="00800AD8" w:rsidP="003B2E34">
      <w:pPr>
        <w:pStyle w:val="InterlineGlossWithTrans"/>
        <w:tabs>
          <w:tab w:val="left" w:pos="533"/>
          <w:tab w:val="left" w:pos="1517"/>
          <w:tab w:val="left" w:pos="3101"/>
          <w:tab w:val="left" w:pos="4295"/>
          <w:tab w:val="left" w:pos="4559"/>
        </w:tabs>
      </w:pPr>
      <w:r>
        <w:tab/>
        <w:t>sa-ka</w:t>
      </w:r>
      <w:r>
        <w:tab/>
        <w:t>i-zua-anga</w:t>
      </w:r>
      <w:r>
        <w:tab/>
        <w:t>ti-madju</w:t>
      </w:r>
      <w:r>
        <w:tab/>
        <w:t>a</w:t>
      </w:r>
      <w:r>
        <w:tab/>
        <w:t>ma-tsidiî</w:t>
      </w:r>
    </w:p>
    <w:p w14:paraId="4BA088AD" w14:textId="77777777" w:rsidR="00800AD8" w:rsidRDefault="00800AD8" w:rsidP="00B76180">
      <w:pPr>
        <w:pStyle w:val="InterlineTransNoFree"/>
        <w:tabs>
          <w:tab w:val="left" w:pos="1517"/>
          <w:tab w:val="left" w:pos="3101"/>
          <w:tab w:val="left" w:pos="4295"/>
          <w:tab w:val="left" w:pos="4559"/>
          <w:tab w:val="right" w:pos="8789"/>
        </w:tabs>
      </w:pPr>
      <w:r>
        <w:tab/>
        <w:t>and-after</w:t>
      </w:r>
      <w:r>
        <w:tab/>
      </w:r>
      <w:r>
        <w:rPr>
          <w:smallCaps/>
        </w:rPr>
        <w:t>loc</w:t>
      </w:r>
      <w:r>
        <w:t>-that-indeed</w:t>
      </w:r>
      <w:r>
        <w:tab/>
      </w:r>
      <w:r>
        <w:rPr>
          <w:smallCaps/>
        </w:rPr>
        <w:t>f-3rd.pers</w:t>
      </w:r>
      <w:r>
        <w:rPr>
          <w:smallCaps/>
        </w:rPr>
        <w:tab/>
        <w:t>c</w:t>
      </w:r>
      <w:r>
        <w:rPr>
          <w:smallCaps/>
        </w:rPr>
        <w:tab/>
        <w:t>stat</w:t>
      </w:r>
      <w:r>
        <w:t>-alone</w:t>
      </w:r>
      <w:r w:rsidR="003B2E34">
        <w:tab/>
        <w:t>And he was there by himself.</w:t>
      </w:r>
    </w:p>
    <w:p w14:paraId="68A833EE" w14:textId="77777777" w:rsidR="00800AD8" w:rsidRDefault="00DC1AE0" w:rsidP="003B2E34">
      <w:pPr>
        <w:pStyle w:val="InterlineText"/>
        <w:tabs>
          <w:tab w:val="left" w:pos="533"/>
          <w:tab w:val="left" w:pos="1217"/>
          <w:tab w:val="left" w:pos="1871"/>
          <w:tab w:val="left" w:pos="2735"/>
          <w:tab w:val="left" w:pos="3239"/>
          <w:tab w:val="left" w:pos="4823"/>
          <w:tab w:val="left" w:pos="5507"/>
          <w:tab w:val="left" w:pos="6731"/>
        </w:tabs>
      </w:pPr>
      <w:r w:rsidRPr="003A1D48">
        <w:rPr>
          <w:rStyle w:val="InterlineTextNumChar"/>
        </w:rPr>
        <w:t>011</w:t>
      </w:r>
      <w:r w:rsidR="00800AD8">
        <w:tab/>
        <w:t>“azua</w:t>
      </w:r>
      <w:r w:rsidR="00800AD8">
        <w:tab/>
        <w:t>nu</w:t>
      </w:r>
      <w:r w:rsidR="00800AD8">
        <w:tab/>
        <w:t>kiteveî</w:t>
      </w:r>
      <w:r w:rsidR="00800AD8">
        <w:tab/>
        <w:t>tua</w:t>
      </w:r>
      <w:r w:rsidR="00800AD8">
        <w:tab/>
        <w:t>salasaladj,</w:t>
      </w:r>
      <w:r w:rsidR="00800AD8">
        <w:tab/>
        <w:t>azua</w:t>
      </w:r>
      <w:r w:rsidR="00800AD8">
        <w:tab/>
        <w:t>semengats,”</w:t>
      </w:r>
      <w:r w:rsidR="00800AD8">
        <w:tab/>
        <w:t>aya.</w:t>
      </w:r>
    </w:p>
    <w:p w14:paraId="17DD1E8F" w14:textId="77777777" w:rsidR="00800AD8" w:rsidRDefault="00800AD8" w:rsidP="003B2E34">
      <w:pPr>
        <w:pStyle w:val="InterlineGlossWithTrans"/>
        <w:tabs>
          <w:tab w:val="left" w:pos="533"/>
          <w:tab w:val="left" w:pos="1217"/>
          <w:tab w:val="left" w:pos="1871"/>
          <w:tab w:val="left" w:pos="2735"/>
          <w:tab w:val="left" w:pos="3239"/>
          <w:tab w:val="left" w:pos="4823"/>
          <w:tab w:val="left" w:pos="5507"/>
          <w:tab w:val="left" w:pos="6731"/>
        </w:tabs>
      </w:pPr>
      <w:r>
        <w:tab/>
        <w:t>a-zua</w:t>
      </w:r>
      <w:r>
        <w:tab/>
        <w:t>nu</w:t>
      </w:r>
      <w:r>
        <w:tab/>
        <w:t>ki-teveî</w:t>
      </w:r>
      <w:r>
        <w:tab/>
        <w:t>tua</w:t>
      </w:r>
      <w:r>
        <w:tab/>
        <w:t>sala-saladj</w:t>
      </w:r>
      <w:r>
        <w:tab/>
        <w:t>a-zua</w:t>
      </w:r>
      <w:r>
        <w:tab/>
        <w:t>em=sengats</w:t>
      </w:r>
      <w:r>
        <w:tab/>
        <w:t>aya</w:t>
      </w:r>
    </w:p>
    <w:p w14:paraId="18EA1969" w14:textId="77777777" w:rsidR="00800AD8" w:rsidRDefault="00800AD8" w:rsidP="003B2E34">
      <w:pPr>
        <w:pStyle w:val="InterlineTrans"/>
        <w:tabs>
          <w:tab w:val="left" w:pos="533"/>
          <w:tab w:val="left" w:pos="1217"/>
          <w:tab w:val="left" w:pos="1871"/>
          <w:tab w:val="left" w:pos="2735"/>
          <w:tab w:val="left" w:pos="3239"/>
          <w:tab w:val="left" w:pos="4823"/>
          <w:tab w:val="left" w:pos="5507"/>
          <w:tab w:val="left" w:pos="6731"/>
        </w:tabs>
      </w:pPr>
      <w:r>
        <w:tab/>
      </w:r>
      <w:r>
        <w:rPr>
          <w:smallCaps/>
        </w:rPr>
        <w:t>c-</w:t>
      </w:r>
      <w:r>
        <w:t>that</w:t>
      </w:r>
      <w:r>
        <w:tab/>
        <w:t>when</w:t>
      </w:r>
      <w:r>
        <w:tab/>
        <w:t>do-join</w:t>
      </w:r>
      <w:r>
        <w:tab/>
      </w:r>
      <w:r>
        <w:rPr>
          <w:smallCaps/>
        </w:rPr>
        <w:t>obl</w:t>
      </w:r>
      <w:r>
        <w:tab/>
      </w:r>
      <w:r>
        <w:rPr>
          <w:smallCaps/>
        </w:rPr>
        <w:t>red</w:t>
      </w:r>
      <w:r>
        <w:t>-companion</w:t>
      </w:r>
      <w:r>
        <w:tab/>
      </w:r>
      <w:r>
        <w:rPr>
          <w:smallCaps/>
        </w:rPr>
        <w:t>c-</w:t>
      </w:r>
      <w:r>
        <w:t>that</w:t>
      </w:r>
      <w:r>
        <w:tab/>
      </w:r>
      <w:r>
        <w:rPr>
          <w:smallCaps/>
        </w:rPr>
        <w:t>af</w:t>
      </w:r>
      <w:r>
        <w:t>=dislike</w:t>
      </w:r>
      <w:r>
        <w:tab/>
        <w:t>say</w:t>
      </w:r>
    </w:p>
    <w:p w14:paraId="67DD933B" w14:textId="77777777" w:rsidR="00800AD8" w:rsidRDefault="00800AD8" w:rsidP="00A8416B">
      <w:pPr>
        <w:pStyle w:val="InterlineFreeCommentFollows"/>
      </w:pPr>
      <w:r>
        <w:t>“When he is with his former companions he is dangerous,” they said.</w:t>
      </w:r>
    </w:p>
    <w:p w14:paraId="3A662037" w14:textId="77777777" w:rsidR="00800AD8" w:rsidRDefault="00A8416B" w:rsidP="00A8416B">
      <w:pPr>
        <w:pStyle w:val="CommentLastWithHalfSpace"/>
      </w:pPr>
      <w:r>
        <w:t>[</w:t>
      </w:r>
      <w:r w:rsidR="00800AD8" w:rsidRPr="003B2E34">
        <w:rPr>
          <w:rStyle w:val="VernacularText"/>
        </w:rPr>
        <w:t>semengats</w:t>
      </w:r>
      <w:r w:rsidR="003B2E34">
        <w:t xml:space="preserve">: </w:t>
      </w:r>
      <w:r w:rsidR="003B2E34" w:rsidRPr="003B2E34">
        <w:rPr>
          <w:rStyle w:val="VernacularText"/>
        </w:rPr>
        <w:t>semungats</w:t>
      </w:r>
      <w:r w:rsidR="003B2E34">
        <w:t xml:space="preserve"> in OA</w:t>
      </w:r>
      <w:r w:rsidR="00800AD8">
        <w:t>.</w:t>
      </w:r>
      <w:r>
        <w:t>]</w:t>
      </w:r>
    </w:p>
    <w:p w14:paraId="7AEEB964" w14:textId="77777777" w:rsidR="00800AD8" w:rsidRDefault="00DC1AE0" w:rsidP="003B2E34">
      <w:pPr>
        <w:pStyle w:val="InterlineText"/>
        <w:tabs>
          <w:tab w:val="left" w:pos="533"/>
          <w:tab w:val="left" w:pos="1577"/>
        </w:tabs>
      </w:pPr>
      <w:r w:rsidRPr="003A1D48">
        <w:rPr>
          <w:rStyle w:val="InterlineTextNumChar"/>
        </w:rPr>
        <w:t>012</w:t>
      </w:r>
      <w:r w:rsidR="00800AD8">
        <w:tab/>
        <w:t>avanu</w:t>
      </w:r>
      <w:r w:rsidR="00800AD8">
        <w:tab/>
        <w:t>sikitjukuda.</w:t>
      </w:r>
    </w:p>
    <w:p w14:paraId="334B223F" w14:textId="77777777" w:rsidR="00800AD8" w:rsidRDefault="00800AD8" w:rsidP="003B2E34">
      <w:pPr>
        <w:pStyle w:val="InterlineGlossWithTrans"/>
        <w:tabs>
          <w:tab w:val="left" w:pos="533"/>
          <w:tab w:val="left" w:pos="1577"/>
        </w:tabs>
      </w:pPr>
      <w:r>
        <w:tab/>
        <w:t>avan</w:t>
      </w:r>
      <w:r w:rsidR="00447F44">
        <w:t xml:space="preserve">  n</w:t>
      </w:r>
      <w:r>
        <w:t>u</w:t>
      </w:r>
      <w:r>
        <w:tab/>
        <w:t>si-ki-tju-kuda</w:t>
      </w:r>
    </w:p>
    <w:p w14:paraId="646D9A89" w14:textId="77777777" w:rsidR="00800AD8" w:rsidRDefault="00800AD8" w:rsidP="00B76180">
      <w:pPr>
        <w:pStyle w:val="InterlineTransNoFree"/>
        <w:tabs>
          <w:tab w:val="left" w:pos="1577"/>
          <w:tab w:val="right" w:pos="8789"/>
        </w:tabs>
      </w:pPr>
      <w:r>
        <w:tab/>
        <w:t>exact</w:t>
      </w:r>
      <w:r w:rsidR="00447F44">
        <w:t xml:space="preserve">  of</w:t>
      </w:r>
      <w:r>
        <w:tab/>
      </w:r>
      <w:r>
        <w:rPr>
          <w:smallCaps/>
        </w:rPr>
        <w:t>if</w:t>
      </w:r>
      <w:r>
        <w:t>-do-apart-do.what</w:t>
      </w:r>
      <w:r w:rsidR="003B2E34">
        <w:tab/>
        <w:t>That’s why he had to live apart.</w:t>
      </w:r>
    </w:p>
    <w:p w14:paraId="5BCE56D4" w14:textId="77777777" w:rsidR="00800AD8" w:rsidRDefault="00DC1AE0" w:rsidP="003B2E34">
      <w:pPr>
        <w:pStyle w:val="InterlineText"/>
        <w:tabs>
          <w:tab w:val="left" w:pos="533"/>
          <w:tab w:val="left" w:pos="1517"/>
          <w:tab w:val="left" w:pos="2006"/>
          <w:tab w:val="left" w:pos="2720"/>
          <w:tab w:val="left" w:pos="2984"/>
          <w:tab w:val="left" w:pos="4028"/>
          <w:tab w:val="left" w:pos="5222"/>
          <w:tab w:val="left" w:pos="6266"/>
          <w:tab w:val="left" w:pos="6530"/>
        </w:tabs>
      </w:pPr>
      <w:r w:rsidRPr="003A1D48">
        <w:rPr>
          <w:rStyle w:val="InterlineTextNumChar"/>
        </w:rPr>
        <w:t>013</w:t>
      </w:r>
      <w:r w:rsidR="00800AD8">
        <w:tab/>
        <w:t>saka</w:t>
      </w:r>
      <w:r w:rsidR="00800AD8">
        <w:tab/>
        <w:t>zua</w:t>
      </w:r>
      <w:r w:rsidR="00800AD8">
        <w:tab/>
        <w:t>paîi</w:t>
      </w:r>
      <w:r w:rsidR="00800AD8">
        <w:tab/>
        <w:t>a</w:t>
      </w:r>
      <w:r w:rsidR="00800AD8">
        <w:tab/>
        <w:t>papatsay</w:t>
      </w:r>
      <w:r w:rsidR="00800AD8">
        <w:tab/>
        <w:t>timadju,</w:t>
      </w:r>
      <w:r w:rsidR="003B2E34">
        <w:tab/>
        <w:t>marekutj</w:t>
      </w:r>
      <w:r w:rsidR="003B2E34">
        <w:tab/>
        <w:t>a</w:t>
      </w:r>
      <w:r w:rsidR="003B2E34">
        <w:tab/>
        <w:t>maîaqaîan</w:t>
      </w:r>
    </w:p>
    <w:p w14:paraId="15E5F3C9" w14:textId="77777777" w:rsidR="00800AD8" w:rsidRDefault="00800AD8" w:rsidP="003B2E34">
      <w:pPr>
        <w:pStyle w:val="InterlineGlossWithTrans"/>
        <w:tabs>
          <w:tab w:val="left" w:pos="533"/>
          <w:tab w:val="left" w:pos="1517"/>
          <w:tab w:val="left" w:pos="2006"/>
          <w:tab w:val="left" w:pos="2720"/>
          <w:tab w:val="left" w:pos="2984"/>
          <w:tab w:val="left" w:pos="4028"/>
          <w:tab w:val="left" w:pos="5222"/>
          <w:tab w:val="left" w:pos="6266"/>
          <w:tab w:val="left" w:pos="6530"/>
        </w:tabs>
      </w:pPr>
      <w:r>
        <w:tab/>
        <w:t>sa-ka</w:t>
      </w:r>
      <w:r>
        <w:tab/>
        <w:t>zua</w:t>
      </w:r>
      <w:r>
        <w:tab/>
        <w:t>paîi</w:t>
      </w:r>
      <w:r>
        <w:tab/>
        <w:t>a</w:t>
      </w:r>
      <w:r>
        <w:tab/>
        <w:t>pa-patsay</w:t>
      </w:r>
      <w:r>
        <w:tab/>
        <w:t>ti-madju</w:t>
      </w:r>
      <w:r w:rsidR="003B2E34">
        <w:tab/>
        <w:t>ma-rekutj</w:t>
      </w:r>
      <w:r w:rsidR="003B2E34">
        <w:tab/>
        <w:t>a</w:t>
      </w:r>
      <w:r w:rsidR="003B2E34">
        <w:tab/>
        <w:t>ma-aîa-qaîa-an</w:t>
      </w:r>
    </w:p>
    <w:p w14:paraId="31C627A8" w14:textId="77777777" w:rsidR="00800AD8" w:rsidRDefault="00800AD8" w:rsidP="003B2E34">
      <w:pPr>
        <w:pStyle w:val="InterlineTransNoFree"/>
        <w:tabs>
          <w:tab w:val="left" w:pos="1517"/>
          <w:tab w:val="left" w:pos="2006"/>
          <w:tab w:val="left" w:pos="2720"/>
          <w:tab w:val="left" w:pos="2984"/>
          <w:tab w:val="left" w:pos="4028"/>
          <w:tab w:val="left" w:pos="5222"/>
          <w:tab w:val="left" w:pos="6266"/>
          <w:tab w:val="left" w:pos="6530"/>
        </w:tabs>
      </w:pPr>
      <w:r>
        <w:tab/>
        <w:t>and-after</w:t>
      </w:r>
      <w:r>
        <w:tab/>
        <w:t>that</w:t>
      </w:r>
      <w:r>
        <w:tab/>
        <w:t>magic</w:t>
      </w:r>
      <w:r>
        <w:rPr>
          <w:smallCaps/>
        </w:rPr>
        <w:tab/>
        <w:t>c</w:t>
      </w:r>
      <w:r>
        <w:rPr>
          <w:smallCaps/>
        </w:rPr>
        <w:tab/>
      </w:r>
      <w:r>
        <w:t>cause-die</w:t>
      </w:r>
      <w:r>
        <w:tab/>
      </w:r>
      <w:r>
        <w:rPr>
          <w:smallCaps/>
        </w:rPr>
        <w:t>f-3rd.pers</w:t>
      </w:r>
      <w:r w:rsidR="003B2E34">
        <w:tab/>
      </w:r>
      <w:r w:rsidR="003B2E34">
        <w:rPr>
          <w:smallCaps/>
        </w:rPr>
        <w:t>stat</w:t>
      </w:r>
      <w:r w:rsidR="003B2E34">
        <w:t>-fear</w:t>
      </w:r>
      <w:r w:rsidR="003B2E34">
        <w:rPr>
          <w:smallCaps/>
        </w:rPr>
        <w:tab/>
        <w:t>c</w:t>
      </w:r>
      <w:r w:rsidR="003B2E34">
        <w:rPr>
          <w:smallCaps/>
        </w:rPr>
        <w:tab/>
        <w:t>stat</w:t>
      </w:r>
      <w:r w:rsidR="003B2E34">
        <w:t>-</w:t>
      </w:r>
      <w:r w:rsidR="003B2E34">
        <w:rPr>
          <w:smallCaps/>
        </w:rPr>
        <w:t>red</w:t>
      </w:r>
      <w:r w:rsidR="003B2E34">
        <w:t>-outsider-</w:t>
      </w:r>
      <w:r w:rsidR="003B2E34">
        <w:rPr>
          <w:smallCaps/>
        </w:rPr>
        <w:t>nom</w:t>
      </w:r>
    </w:p>
    <w:p w14:paraId="19EC365E" w14:textId="77777777" w:rsidR="00800AD8" w:rsidRDefault="003B2E34" w:rsidP="003B2E34">
      <w:pPr>
        <w:pStyle w:val="InterlineText"/>
        <w:tabs>
          <w:tab w:val="left" w:pos="533"/>
          <w:tab w:val="left" w:pos="797"/>
        </w:tabs>
      </w:pPr>
      <w:r>
        <w:tab/>
        <w:t>a</w:t>
      </w:r>
      <w:r>
        <w:tab/>
        <w:t>qaliqali.</w:t>
      </w:r>
    </w:p>
    <w:p w14:paraId="15EE81ED" w14:textId="77777777" w:rsidR="00800AD8" w:rsidRDefault="003B2E34" w:rsidP="003B2E34">
      <w:pPr>
        <w:pStyle w:val="InterlineGlossWithTrans"/>
        <w:tabs>
          <w:tab w:val="left" w:pos="533"/>
          <w:tab w:val="left" w:pos="797"/>
        </w:tabs>
      </w:pPr>
      <w:r>
        <w:tab/>
        <w:t>a</w:t>
      </w:r>
      <w:r>
        <w:tab/>
        <w:t>qali-qali</w:t>
      </w:r>
    </w:p>
    <w:p w14:paraId="79FB2966" w14:textId="77777777" w:rsidR="00800AD8" w:rsidRDefault="003B2E34" w:rsidP="003B2E34">
      <w:pPr>
        <w:pStyle w:val="InterlineTrans"/>
        <w:tabs>
          <w:tab w:val="left" w:pos="533"/>
          <w:tab w:val="left" w:pos="797"/>
        </w:tabs>
      </w:pPr>
      <w:r>
        <w:rPr>
          <w:smallCaps/>
        </w:rPr>
        <w:tab/>
        <w:t>c</w:t>
      </w:r>
      <w:r>
        <w:rPr>
          <w:smallCaps/>
        </w:rPr>
        <w:tab/>
        <w:t>red</w:t>
      </w:r>
      <w:r>
        <w:t>-friend</w:t>
      </w:r>
    </w:p>
    <w:p w14:paraId="3370391F" w14:textId="77777777" w:rsidR="00800AD8" w:rsidRDefault="00800AD8">
      <w:pPr>
        <w:pStyle w:val="InterlineFree"/>
      </w:pPr>
      <w:r>
        <w:t>So because the evil-eye man could kill, people of other villages were afraid.</w:t>
      </w:r>
    </w:p>
    <w:p w14:paraId="734C38E5" w14:textId="77777777" w:rsidR="00800AD8" w:rsidRDefault="00DC1AE0" w:rsidP="003B2E34">
      <w:pPr>
        <w:pStyle w:val="InterlineText"/>
        <w:tabs>
          <w:tab w:val="left" w:pos="533"/>
          <w:tab w:val="left" w:pos="1517"/>
          <w:tab w:val="left" w:pos="2471"/>
          <w:tab w:val="left" w:pos="4970"/>
          <w:tab w:val="left" w:pos="5474"/>
          <w:tab w:val="left" w:pos="6308"/>
          <w:tab w:val="left" w:pos="6812"/>
          <w:tab w:val="left" w:pos="7541"/>
        </w:tabs>
      </w:pPr>
      <w:r w:rsidRPr="003A1D48">
        <w:rPr>
          <w:rStyle w:val="InterlineTextNumChar"/>
        </w:rPr>
        <w:t>014</w:t>
      </w:r>
      <w:r w:rsidR="00800AD8">
        <w:tab/>
        <w:t>saka</w:t>
      </w:r>
      <w:r w:rsidR="00800AD8">
        <w:tab/>
        <w:t>avanu</w:t>
      </w:r>
      <w:r w:rsidR="00800AD8">
        <w:tab/>
        <w:t>sipakitjaviliî</w:t>
      </w:r>
      <w:r w:rsidR="00800AD8">
        <w:tab/>
        <w:t>tua</w:t>
      </w:r>
      <w:r w:rsidR="00800AD8">
        <w:tab/>
        <w:t>vava</w:t>
      </w:r>
      <w:r w:rsidR="00800AD8">
        <w:tab/>
        <w:t>tua</w:t>
      </w:r>
      <w:r w:rsidR="00800AD8">
        <w:tab/>
        <w:t>vutjuî</w:t>
      </w:r>
      <w:r w:rsidR="00800AD8">
        <w:tab/>
        <w:t>tua</w:t>
      </w:r>
    </w:p>
    <w:p w14:paraId="4E2F92D7" w14:textId="77777777" w:rsidR="00800AD8" w:rsidRDefault="00800AD8" w:rsidP="003B2E34">
      <w:pPr>
        <w:pStyle w:val="InterlineGlossWithTrans"/>
        <w:tabs>
          <w:tab w:val="left" w:pos="533"/>
          <w:tab w:val="left" w:pos="1517"/>
          <w:tab w:val="left" w:pos="2471"/>
          <w:tab w:val="left" w:pos="4970"/>
          <w:tab w:val="left" w:pos="5474"/>
          <w:tab w:val="left" w:pos="6308"/>
          <w:tab w:val="left" w:pos="6812"/>
          <w:tab w:val="left" w:pos="7541"/>
        </w:tabs>
      </w:pPr>
      <w:r>
        <w:tab/>
        <w:t>sa-ka</w:t>
      </w:r>
      <w:r>
        <w:tab/>
        <w:t>avan</w:t>
      </w:r>
      <w:r w:rsidR="00447F44">
        <w:t xml:space="preserve">  n</w:t>
      </w:r>
      <w:r>
        <w:t>u</w:t>
      </w:r>
      <w:r>
        <w:tab/>
        <w:t>si-pa-ki-tja-viliî</w:t>
      </w:r>
      <w:r>
        <w:tab/>
        <w:t>tua</w:t>
      </w:r>
      <w:r>
        <w:tab/>
        <w:t>vava</w:t>
      </w:r>
      <w:r>
        <w:tab/>
        <w:t>tua</w:t>
      </w:r>
      <w:r>
        <w:tab/>
        <w:t>vutjuî</w:t>
      </w:r>
      <w:r>
        <w:tab/>
        <w:t>tua</w:t>
      </w:r>
    </w:p>
    <w:p w14:paraId="12212071" w14:textId="77777777" w:rsidR="00800AD8" w:rsidRDefault="00447F44" w:rsidP="003B2E34">
      <w:pPr>
        <w:pStyle w:val="InterlineTransNoFree"/>
        <w:tabs>
          <w:tab w:val="left" w:pos="1517"/>
          <w:tab w:val="left" w:pos="2471"/>
          <w:tab w:val="left" w:pos="4970"/>
          <w:tab w:val="left" w:pos="5474"/>
          <w:tab w:val="left" w:pos="6308"/>
          <w:tab w:val="left" w:pos="6812"/>
          <w:tab w:val="left" w:pos="7541"/>
        </w:tabs>
      </w:pPr>
      <w:r>
        <w:tab/>
        <w:t>and-after</w:t>
      </w:r>
      <w:r>
        <w:tab/>
        <w:t>exact  of</w:t>
      </w:r>
      <w:r w:rsidR="00800AD8">
        <w:tab/>
      </w:r>
      <w:r w:rsidR="00800AD8">
        <w:rPr>
          <w:smallCaps/>
        </w:rPr>
        <w:t>if</w:t>
      </w:r>
      <w:r w:rsidR="00800AD8">
        <w:t>-cause-do-more-behind</w:t>
      </w:r>
      <w:r w:rsidR="00800AD8">
        <w:tab/>
      </w:r>
      <w:r w:rsidR="00800AD8">
        <w:rPr>
          <w:smallCaps/>
        </w:rPr>
        <w:t>obl</w:t>
      </w:r>
      <w:r w:rsidR="00800AD8">
        <w:tab/>
        <w:t>alcohol</w:t>
      </w:r>
      <w:r w:rsidR="00800AD8">
        <w:tab/>
      </w:r>
      <w:r w:rsidR="00800AD8">
        <w:rPr>
          <w:smallCaps/>
        </w:rPr>
        <w:t>obl</w:t>
      </w:r>
      <w:r w:rsidR="00800AD8">
        <w:tab/>
        <w:t>meat</w:t>
      </w:r>
      <w:r w:rsidR="00800AD8">
        <w:tab/>
      </w:r>
      <w:r w:rsidR="00800AD8">
        <w:rPr>
          <w:smallCaps/>
        </w:rPr>
        <w:t>obl</w:t>
      </w:r>
    </w:p>
    <w:p w14:paraId="1BE65CD4" w14:textId="77777777" w:rsidR="00800AD8" w:rsidRDefault="003B2E34" w:rsidP="003B2E34">
      <w:pPr>
        <w:pStyle w:val="InterlineText"/>
        <w:tabs>
          <w:tab w:val="left" w:pos="533"/>
          <w:tab w:val="left" w:pos="1577"/>
          <w:tab w:val="left" w:pos="2081"/>
          <w:tab w:val="left" w:pos="3215"/>
        </w:tabs>
      </w:pPr>
      <w:r>
        <w:tab/>
        <w:t>qavay</w:t>
      </w:r>
      <w:r w:rsidR="00800AD8">
        <w:tab/>
        <w:t>tua</w:t>
      </w:r>
      <w:r w:rsidR="00800AD8">
        <w:tab/>
        <w:t>kinsa,</w:t>
      </w:r>
      <w:r w:rsidR="00800AD8">
        <w:tab/>
        <w:t>aya.</w:t>
      </w:r>
    </w:p>
    <w:p w14:paraId="6F83F952" w14:textId="77777777" w:rsidR="00800AD8" w:rsidRDefault="003B2E34" w:rsidP="003B2E34">
      <w:pPr>
        <w:pStyle w:val="InterlineGlossWithTrans"/>
        <w:tabs>
          <w:tab w:val="left" w:pos="533"/>
          <w:tab w:val="left" w:pos="1577"/>
          <w:tab w:val="left" w:pos="2081"/>
          <w:tab w:val="left" w:pos="3215"/>
        </w:tabs>
      </w:pPr>
      <w:r>
        <w:tab/>
        <w:t>qavay</w:t>
      </w:r>
      <w:r w:rsidR="00800AD8">
        <w:tab/>
        <w:t>tua</w:t>
      </w:r>
      <w:r w:rsidR="00800AD8">
        <w:tab/>
        <w:t>in=kesa</w:t>
      </w:r>
      <w:r w:rsidR="00800AD8">
        <w:tab/>
        <w:t>aya</w:t>
      </w:r>
    </w:p>
    <w:p w14:paraId="3500A37E" w14:textId="77777777" w:rsidR="00800AD8" w:rsidRDefault="003B2E34" w:rsidP="003B2E34">
      <w:pPr>
        <w:pStyle w:val="InterlineTrans"/>
        <w:tabs>
          <w:tab w:val="left" w:pos="533"/>
          <w:tab w:val="left" w:pos="1577"/>
          <w:tab w:val="left" w:pos="2081"/>
          <w:tab w:val="left" w:pos="3215"/>
        </w:tabs>
      </w:pPr>
      <w:r>
        <w:tab/>
        <w:t>dumpling</w:t>
      </w:r>
      <w:r w:rsidR="00800AD8">
        <w:tab/>
      </w:r>
      <w:r w:rsidR="00800AD8">
        <w:rPr>
          <w:smallCaps/>
        </w:rPr>
        <w:t>obl</w:t>
      </w:r>
      <w:r w:rsidR="00800AD8">
        <w:tab/>
      </w:r>
      <w:r w:rsidR="00800AD8">
        <w:rPr>
          <w:smallCaps/>
        </w:rPr>
        <w:t>perf</w:t>
      </w:r>
      <w:r w:rsidR="00800AD8">
        <w:t>=food</w:t>
      </w:r>
      <w:r w:rsidR="00800AD8">
        <w:tab/>
        <w:t>say</w:t>
      </w:r>
    </w:p>
    <w:p w14:paraId="748CF768" w14:textId="77777777" w:rsidR="00800AD8" w:rsidRDefault="00800AD8" w:rsidP="003B2E34">
      <w:pPr>
        <w:pStyle w:val="InterlineFreeCommentFollows"/>
      </w:pPr>
      <w:r>
        <w:t>So they took turns to give him beer, meat, dumplings and other food, they say.</w:t>
      </w:r>
    </w:p>
    <w:p w14:paraId="5EFC3A6E" w14:textId="77777777" w:rsidR="00800AD8" w:rsidRDefault="00A8416B" w:rsidP="003B2E34">
      <w:pPr>
        <w:pStyle w:val="CommentLastWithHalfSpace"/>
      </w:pPr>
      <w:r>
        <w:t>[</w:t>
      </w:r>
      <w:r w:rsidR="00800AD8" w:rsidRPr="003B2E34">
        <w:rPr>
          <w:rStyle w:val="VernacularText"/>
        </w:rPr>
        <w:t>sipakitjaviliî</w:t>
      </w:r>
      <w:r w:rsidR="00800AD8">
        <w:t xml:space="preserve">: </w:t>
      </w:r>
      <w:r w:rsidR="003B2E34">
        <w:t xml:space="preserve">unclear - </w:t>
      </w:r>
      <w:r w:rsidR="00800AD8">
        <w:t xml:space="preserve">the gloss </w:t>
      </w:r>
      <w:r w:rsidR="003B2E34">
        <w:t>‘</w:t>
      </w:r>
      <w:r w:rsidR="00800AD8">
        <w:t>take turns</w:t>
      </w:r>
      <w:r w:rsidR="003B2E34">
        <w:t>’</w:t>
      </w:r>
      <w:r w:rsidR="00800AD8">
        <w:t xml:space="preserve"> is from the Japanese</w:t>
      </w:r>
      <w:r w:rsidR="003B2E34">
        <w:t xml:space="preserve"> translation</w:t>
      </w:r>
      <w:r w:rsidR="00800AD8">
        <w:t xml:space="preserve"> in</w:t>
      </w:r>
      <w:r w:rsidR="003B2E34">
        <w:t xml:space="preserve"> </w:t>
      </w:r>
      <w:r w:rsidR="00800AD8">
        <w:t>OA.</w:t>
      </w:r>
      <w:r w:rsidR="003B2E34">
        <w:t>]</w:t>
      </w:r>
    </w:p>
    <w:p w14:paraId="0D5A6C4D" w14:textId="77777777" w:rsidR="00800AD8" w:rsidRDefault="00DC1AE0" w:rsidP="003B2E34">
      <w:pPr>
        <w:pStyle w:val="InterlineText"/>
        <w:tabs>
          <w:tab w:val="left" w:pos="533"/>
          <w:tab w:val="left" w:pos="1202"/>
          <w:tab w:val="left" w:pos="2066"/>
          <w:tab w:val="left" w:pos="3155"/>
          <w:tab w:val="left" w:pos="3929"/>
          <w:tab w:val="left" w:pos="4613"/>
          <w:tab w:val="left" w:pos="6917"/>
        </w:tabs>
      </w:pPr>
      <w:r w:rsidRPr="003A1D48">
        <w:rPr>
          <w:rStyle w:val="InterlineTextNumChar"/>
        </w:rPr>
        <w:t>015</w:t>
      </w:r>
      <w:r w:rsidR="00800AD8">
        <w:tab/>
        <w:t>manu</w:t>
      </w:r>
      <w:r w:rsidR="00800AD8">
        <w:tab/>
        <w:t>nasa</w:t>
      </w:r>
      <w:r w:rsidR="00800AD8">
        <w:tab/>
        <w:t>masupil</w:t>
      </w:r>
      <w:r w:rsidR="00800AD8">
        <w:tab/>
        <w:t>anga</w:t>
      </w:r>
      <w:r w:rsidR="00800AD8">
        <w:tab/>
        <w:t>azua</w:t>
      </w:r>
      <w:r w:rsidR="00800AD8">
        <w:tab/>
        <w:t>maîaqaîan,</w:t>
      </w:r>
      <w:r w:rsidR="00800AD8">
        <w:tab/>
        <w:t>sa</w:t>
      </w:r>
    </w:p>
    <w:p w14:paraId="60F96D62" w14:textId="77777777" w:rsidR="00800AD8" w:rsidRDefault="00800AD8" w:rsidP="003B2E34">
      <w:pPr>
        <w:pStyle w:val="InterlineGlossWithTrans"/>
        <w:tabs>
          <w:tab w:val="left" w:pos="533"/>
          <w:tab w:val="left" w:pos="1202"/>
          <w:tab w:val="left" w:pos="2066"/>
          <w:tab w:val="left" w:pos="3155"/>
          <w:tab w:val="left" w:pos="3929"/>
          <w:tab w:val="left" w:pos="4613"/>
          <w:tab w:val="left" w:pos="6917"/>
        </w:tabs>
      </w:pPr>
      <w:r>
        <w:tab/>
        <w:t>manu</w:t>
      </w:r>
      <w:r>
        <w:tab/>
        <w:t>nasa</w:t>
      </w:r>
      <w:r>
        <w:tab/>
        <w:t>ma-supil</w:t>
      </w:r>
      <w:r>
        <w:tab/>
        <w:t>anga</w:t>
      </w:r>
      <w:r>
        <w:tab/>
        <w:t>a-zua</w:t>
      </w:r>
      <w:r>
        <w:tab/>
        <w:t>ma-aîa-qaîa-an</w:t>
      </w:r>
      <w:r>
        <w:tab/>
        <w:t>sa</w:t>
      </w:r>
    </w:p>
    <w:p w14:paraId="5BE63745" w14:textId="77777777" w:rsidR="00800AD8" w:rsidRDefault="00800AD8" w:rsidP="003B2E34">
      <w:pPr>
        <w:pStyle w:val="InterlineTransNoFree"/>
        <w:tabs>
          <w:tab w:val="left" w:pos="1202"/>
          <w:tab w:val="left" w:pos="2066"/>
          <w:tab w:val="left" w:pos="3155"/>
          <w:tab w:val="left" w:pos="3929"/>
          <w:tab w:val="left" w:pos="4613"/>
          <w:tab w:val="left" w:pos="6917"/>
        </w:tabs>
      </w:pPr>
      <w:r>
        <w:tab/>
        <w:t>then</w:t>
      </w:r>
      <w:r>
        <w:tab/>
        <w:t>perhaps</w:t>
      </w:r>
      <w:r>
        <w:tab/>
      </w:r>
      <w:r>
        <w:rPr>
          <w:smallCaps/>
        </w:rPr>
        <w:t>stat</w:t>
      </w:r>
      <w:r>
        <w:t>-tired</w:t>
      </w:r>
      <w:r>
        <w:tab/>
        <w:t>indeed</w:t>
      </w:r>
      <w:r>
        <w:tab/>
      </w:r>
      <w:r>
        <w:rPr>
          <w:smallCaps/>
        </w:rPr>
        <w:t>c-</w:t>
      </w:r>
      <w:r>
        <w:t>that</w:t>
      </w:r>
      <w:r>
        <w:tab/>
      </w:r>
      <w:r>
        <w:rPr>
          <w:smallCaps/>
        </w:rPr>
        <w:t>stat</w:t>
      </w:r>
      <w:r>
        <w:t>-</w:t>
      </w:r>
      <w:r>
        <w:rPr>
          <w:smallCaps/>
        </w:rPr>
        <w:t>red</w:t>
      </w:r>
      <w:r>
        <w:t>-outsider-</w:t>
      </w:r>
      <w:r>
        <w:rPr>
          <w:smallCaps/>
        </w:rPr>
        <w:t>nom</w:t>
      </w:r>
      <w:r>
        <w:tab/>
        <w:t>and</w:t>
      </w:r>
    </w:p>
    <w:p w14:paraId="29E336C6" w14:textId="77777777" w:rsidR="00800AD8" w:rsidRDefault="003B2E34" w:rsidP="00B477AE">
      <w:pPr>
        <w:pStyle w:val="InterlineText"/>
        <w:tabs>
          <w:tab w:val="left" w:pos="533"/>
          <w:tab w:val="left" w:pos="2327"/>
          <w:tab w:val="left" w:pos="2816"/>
          <w:tab w:val="left" w:pos="3845"/>
          <w:tab w:val="left" w:pos="4904"/>
          <w:tab w:val="left" w:pos="5393"/>
        </w:tabs>
      </w:pPr>
      <w:r>
        <w:lastRenderedPageBreak/>
        <w:tab/>
        <w:t>sunasii</w:t>
      </w:r>
      <w:r w:rsidR="00800AD8">
        <w:tab/>
        <w:t>nua</w:t>
      </w:r>
      <w:r w:rsidR="00800AD8">
        <w:tab/>
        <w:t>se</w:t>
      </w:r>
      <w:r w:rsidR="00800AD8">
        <w:tab/>
        <w:t>Vungaliz,</w:t>
      </w:r>
      <w:r w:rsidR="00800AD8">
        <w:tab/>
        <w:t>sa</w:t>
      </w:r>
      <w:r w:rsidR="00800AD8">
        <w:tab/>
        <w:t>îuîu-i.</w:t>
      </w:r>
    </w:p>
    <w:p w14:paraId="0CB90234" w14:textId="77777777" w:rsidR="00800AD8" w:rsidRDefault="003B2E34" w:rsidP="00B477AE">
      <w:pPr>
        <w:pStyle w:val="InterlineGlossWithTrans"/>
        <w:tabs>
          <w:tab w:val="left" w:pos="533"/>
          <w:tab w:val="left" w:pos="2327"/>
          <w:tab w:val="left" w:pos="2816"/>
          <w:tab w:val="left" w:pos="3845"/>
          <w:tab w:val="left" w:pos="4904"/>
          <w:tab w:val="left" w:pos="5393"/>
        </w:tabs>
      </w:pPr>
      <w:r>
        <w:tab/>
        <w:t>su-nasi-i</w:t>
      </w:r>
      <w:r w:rsidR="00800AD8">
        <w:tab/>
        <w:t>nua</w:t>
      </w:r>
      <w:r w:rsidR="00800AD8">
        <w:tab/>
        <w:t>se</w:t>
      </w:r>
      <w:r w:rsidR="00800AD8">
        <w:tab/>
        <w:t>Vungaliz</w:t>
      </w:r>
      <w:r w:rsidR="00800AD8">
        <w:tab/>
        <w:t>sa</w:t>
      </w:r>
      <w:r w:rsidR="00800AD8">
        <w:tab/>
        <w:t>îuîu-i</w:t>
      </w:r>
    </w:p>
    <w:p w14:paraId="3096482D" w14:textId="77777777" w:rsidR="00800AD8" w:rsidRDefault="003B2E34" w:rsidP="00B477AE">
      <w:pPr>
        <w:pStyle w:val="InterlineTrans"/>
        <w:tabs>
          <w:tab w:val="left" w:pos="533"/>
          <w:tab w:val="left" w:pos="2327"/>
          <w:tab w:val="left" w:pos="2816"/>
          <w:tab w:val="left" w:pos="3845"/>
          <w:tab w:val="left" w:pos="4904"/>
          <w:tab w:val="left" w:pos="5393"/>
        </w:tabs>
      </w:pPr>
      <w:r>
        <w:tab/>
        <w:t>remove-breath-</w:t>
      </w:r>
      <w:r>
        <w:rPr>
          <w:smallCaps/>
        </w:rPr>
        <w:t>pf</w:t>
      </w:r>
      <w:r w:rsidR="00800AD8">
        <w:tab/>
        <w:t>by</w:t>
      </w:r>
      <w:r w:rsidR="00800AD8">
        <w:tab/>
        <w:t>person.of</w:t>
      </w:r>
      <w:r w:rsidR="00800AD8">
        <w:tab/>
        <w:t>(place)</w:t>
      </w:r>
      <w:r w:rsidR="00800AD8">
        <w:tab/>
        <w:t>and</w:t>
      </w:r>
      <w:r w:rsidR="00800AD8">
        <w:tab/>
        <w:t>gather-</w:t>
      </w:r>
      <w:r w:rsidR="00800AD8">
        <w:rPr>
          <w:smallCaps/>
        </w:rPr>
        <w:t>pf</w:t>
      </w:r>
    </w:p>
    <w:p w14:paraId="105BC489" w14:textId="77777777" w:rsidR="00800AD8" w:rsidRDefault="00800AD8" w:rsidP="00256587">
      <w:pPr>
        <w:pStyle w:val="InterlineFree"/>
      </w:pPr>
      <w:r>
        <w:t>But it seems the people got tired of it, and the people of Vungaliz killed him and picked up (his head);</w:t>
      </w:r>
    </w:p>
    <w:p w14:paraId="2B8F7B9C" w14:textId="77777777" w:rsidR="00800AD8" w:rsidRDefault="00DC1AE0" w:rsidP="00C86179">
      <w:pPr>
        <w:pStyle w:val="InterlineText"/>
        <w:tabs>
          <w:tab w:val="left" w:pos="533"/>
          <w:tab w:val="left" w:pos="1202"/>
          <w:tab w:val="left" w:pos="2066"/>
          <w:tab w:val="left" w:pos="2750"/>
          <w:tab w:val="left" w:pos="3824"/>
          <w:tab w:val="left" w:pos="4328"/>
          <w:tab w:val="left" w:pos="4922"/>
          <w:tab w:val="left" w:pos="5426"/>
        </w:tabs>
      </w:pPr>
      <w:r w:rsidRPr="003A1D48">
        <w:rPr>
          <w:rStyle w:val="InterlineTextNumChar"/>
        </w:rPr>
        <w:t>016</w:t>
      </w:r>
      <w:r w:rsidR="00800AD8">
        <w:tab/>
        <w:t>manu</w:t>
      </w:r>
      <w:r w:rsidR="00800AD8">
        <w:tab/>
        <w:t>sivaik</w:t>
      </w:r>
      <w:r w:rsidR="00800AD8">
        <w:tab/>
        <w:t>azua</w:t>
      </w:r>
      <w:r w:rsidR="00800AD8">
        <w:tab/>
        <w:t>tjaîuzua</w:t>
      </w:r>
      <w:r w:rsidR="00800AD8">
        <w:tab/>
        <w:t>i</w:t>
      </w:r>
      <w:r w:rsidR="00800AD8">
        <w:tab/>
        <w:t>pana</w:t>
      </w:r>
      <w:r w:rsidR="00800AD8">
        <w:tab/>
        <w:t>i</w:t>
      </w:r>
      <w:r w:rsidR="00800AD8">
        <w:tab/>
        <w:t>Tjuakalangan.</w:t>
      </w:r>
    </w:p>
    <w:p w14:paraId="3A85E038" w14:textId="77777777" w:rsidR="00800AD8" w:rsidRDefault="00800AD8" w:rsidP="00C86179">
      <w:pPr>
        <w:pStyle w:val="InterlineGlossWithTrans"/>
        <w:tabs>
          <w:tab w:val="left" w:pos="533"/>
          <w:tab w:val="left" w:pos="1202"/>
          <w:tab w:val="left" w:pos="2066"/>
          <w:tab w:val="left" w:pos="2750"/>
          <w:tab w:val="left" w:pos="3824"/>
          <w:tab w:val="left" w:pos="4328"/>
          <w:tab w:val="left" w:pos="4922"/>
          <w:tab w:val="left" w:pos="5426"/>
        </w:tabs>
      </w:pPr>
      <w:r>
        <w:tab/>
        <w:t>manu</w:t>
      </w:r>
      <w:r>
        <w:tab/>
        <w:t>si-vaik</w:t>
      </w:r>
      <w:r>
        <w:tab/>
        <w:t>a-zua</w:t>
      </w:r>
      <w:r>
        <w:tab/>
        <w:t>tjaîu-zua</w:t>
      </w:r>
      <w:r>
        <w:tab/>
        <w:t>i</w:t>
      </w:r>
      <w:r>
        <w:tab/>
        <w:t>pana</w:t>
      </w:r>
      <w:r>
        <w:tab/>
        <w:t>i</w:t>
      </w:r>
      <w:r>
        <w:tab/>
        <w:t>Tjuakalangan</w:t>
      </w:r>
    </w:p>
    <w:p w14:paraId="3CF7A84C" w14:textId="77777777" w:rsidR="00800AD8" w:rsidRDefault="00800AD8" w:rsidP="00C86179">
      <w:pPr>
        <w:pStyle w:val="InterlineTrans"/>
        <w:tabs>
          <w:tab w:val="left" w:pos="533"/>
          <w:tab w:val="left" w:pos="1202"/>
          <w:tab w:val="left" w:pos="2066"/>
          <w:tab w:val="left" w:pos="2750"/>
          <w:tab w:val="left" w:pos="3824"/>
          <w:tab w:val="left" w:pos="4328"/>
          <w:tab w:val="left" w:pos="4922"/>
          <w:tab w:val="left" w:pos="5426"/>
        </w:tabs>
      </w:pPr>
      <w:r>
        <w:tab/>
        <w:t>then</w:t>
      </w:r>
      <w:r>
        <w:tab/>
      </w:r>
      <w:r>
        <w:rPr>
          <w:smallCaps/>
        </w:rPr>
        <w:t>if</w:t>
      </w:r>
      <w:r>
        <w:t>-leave</w:t>
      </w:r>
      <w:r>
        <w:tab/>
      </w:r>
      <w:r>
        <w:rPr>
          <w:smallCaps/>
        </w:rPr>
        <w:t>c-</w:t>
      </w:r>
      <w:r>
        <w:t>that</w:t>
      </w:r>
      <w:r>
        <w:tab/>
        <w:t>reach-that</w:t>
      </w:r>
      <w:r>
        <w:tab/>
      </w:r>
      <w:r>
        <w:rPr>
          <w:smallCaps/>
        </w:rPr>
        <w:t>loc</w:t>
      </w:r>
      <w:r>
        <w:tab/>
        <w:t>river</w:t>
      </w:r>
      <w:r>
        <w:tab/>
      </w:r>
      <w:r>
        <w:rPr>
          <w:smallCaps/>
        </w:rPr>
        <w:t>loc</w:t>
      </w:r>
      <w:r>
        <w:tab/>
        <w:t>(place)</w:t>
      </w:r>
    </w:p>
    <w:p w14:paraId="0400514B" w14:textId="77777777" w:rsidR="00800AD8" w:rsidRDefault="00800AD8" w:rsidP="00C86179">
      <w:pPr>
        <w:pStyle w:val="InterlineFree"/>
      </w:pPr>
      <w:r>
        <w:t>and took it to the river at Tjuakalangan.</w:t>
      </w:r>
    </w:p>
    <w:p w14:paraId="1B3B4A05" w14:textId="77777777" w:rsidR="00800AD8" w:rsidRDefault="00DC1AE0" w:rsidP="00C86179">
      <w:pPr>
        <w:pStyle w:val="InterlineText"/>
        <w:tabs>
          <w:tab w:val="left" w:pos="533"/>
          <w:tab w:val="left" w:pos="1397"/>
          <w:tab w:val="left" w:pos="2606"/>
          <w:tab w:val="left" w:pos="3080"/>
        </w:tabs>
      </w:pPr>
      <w:r w:rsidRPr="003A1D48">
        <w:rPr>
          <w:rStyle w:val="InterlineTextNumChar"/>
        </w:rPr>
        <w:t>017</w:t>
      </w:r>
      <w:r w:rsidR="00800AD8">
        <w:tab/>
        <w:t>“tja</w:t>
      </w:r>
      <w:r w:rsidR="00800AD8">
        <w:tab/>
        <w:t>qayamaw,”</w:t>
      </w:r>
      <w:r w:rsidR="00800AD8">
        <w:tab/>
        <w:t>aya</w:t>
      </w:r>
      <w:r w:rsidR="00800AD8">
        <w:tab/>
        <w:t>zazua.</w:t>
      </w:r>
    </w:p>
    <w:p w14:paraId="4C9355E4" w14:textId="77777777" w:rsidR="00800AD8" w:rsidRDefault="00800AD8" w:rsidP="00C86179">
      <w:pPr>
        <w:pStyle w:val="InterlineGlossWithTrans"/>
        <w:tabs>
          <w:tab w:val="left" w:pos="533"/>
          <w:tab w:val="left" w:pos="1397"/>
          <w:tab w:val="left" w:pos="2606"/>
          <w:tab w:val="left" w:pos="3080"/>
        </w:tabs>
      </w:pPr>
      <w:r>
        <w:tab/>
        <w:t>tja</w:t>
      </w:r>
      <w:r>
        <w:tab/>
        <w:t>qayam-aw</w:t>
      </w:r>
      <w:r>
        <w:tab/>
        <w:t>aya</w:t>
      </w:r>
      <w:r>
        <w:tab/>
        <w:t>zua-zua</w:t>
      </w:r>
    </w:p>
    <w:p w14:paraId="4B52EEE2" w14:textId="77777777" w:rsidR="00800AD8" w:rsidRDefault="00800AD8" w:rsidP="00B76180">
      <w:pPr>
        <w:pStyle w:val="InterlineTransNoFree"/>
        <w:tabs>
          <w:tab w:val="left" w:pos="1397"/>
          <w:tab w:val="left" w:pos="2606"/>
          <w:tab w:val="left" w:pos="3080"/>
          <w:tab w:val="right" w:pos="8789"/>
        </w:tabs>
      </w:pPr>
      <w:r>
        <w:tab/>
        <w:t>we(</w:t>
      </w:r>
      <w:r>
        <w:rPr>
          <w:smallCaps/>
        </w:rPr>
        <w:t>inc</w:t>
      </w:r>
      <w:r>
        <w:t>)</w:t>
      </w:r>
      <w:r>
        <w:tab/>
        <w:t>inspect-</w:t>
      </w:r>
      <w:r>
        <w:rPr>
          <w:smallCaps/>
        </w:rPr>
        <w:t>lf</w:t>
      </w:r>
      <w:r>
        <w:tab/>
        <w:t>say</w:t>
      </w:r>
      <w:r>
        <w:tab/>
      </w:r>
      <w:r>
        <w:rPr>
          <w:smallCaps/>
        </w:rPr>
        <w:t>red</w:t>
      </w:r>
      <w:r>
        <w:t>-that</w:t>
      </w:r>
      <w:r w:rsidR="00C86179">
        <w:tab/>
        <w:t>“Let’s have a look,” they said.</w:t>
      </w:r>
    </w:p>
    <w:p w14:paraId="47A332E3" w14:textId="77777777" w:rsidR="00800AD8" w:rsidRDefault="00DC1AE0" w:rsidP="00C86179">
      <w:pPr>
        <w:pStyle w:val="InterlineText"/>
        <w:tabs>
          <w:tab w:val="left" w:pos="533"/>
          <w:tab w:val="left" w:pos="1202"/>
          <w:tab w:val="left" w:pos="1766"/>
          <w:tab w:val="left" w:pos="3710"/>
          <w:tab w:val="left" w:pos="3974"/>
          <w:tab w:val="left" w:pos="5123"/>
          <w:tab w:val="left" w:pos="5792"/>
          <w:tab w:val="left" w:pos="6791"/>
          <w:tab w:val="left" w:pos="7055"/>
        </w:tabs>
      </w:pPr>
      <w:r w:rsidRPr="003A1D48">
        <w:rPr>
          <w:rStyle w:val="InterlineTextNumChar"/>
        </w:rPr>
        <w:t>018</w:t>
      </w:r>
      <w:r w:rsidR="00800AD8">
        <w:tab/>
        <w:t>manu</w:t>
      </w:r>
      <w:r w:rsidR="00800AD8">
        <w:tab/>
        <w:t>ka</w:t>
      </w:r>
      <w:r w:rsidR="00800AD8">
        <w:tab/>
        <w:t>suqulengan</w:t>
      </w:r>
      <w:r w:rsidR="00800AD8">
        <w:tab/>
        <w:t>a</w:t>
      </w:r>
      <w:r w:rsidR="00800AD8">
        <w:tab/>
        <w:t>mudingan,</w:t>
      </w:r>
      <w:r w:rsidR="00800AD8">
        <w:tab/>
        <w:t>manu</w:t>
      </w:r>
      <w:r w:rsidR="00800AD8">
        <w:tab/>
        <w:t>matsay</w:t>
      </w:r>
      <w:r w:rsidR="00800AD8">
        <w:tab/>
        <w:t>a</w:t>
      </w:r>
      <w:r w:rsidR="00C86179">
        <w:tab/>
        <w:t>se</w:t>
      </w:r>
    </w:p>
    <w:p w14:paraId="5AE3FFB0" w14:textId="77777777" w:rsidR="00800AD8" w:rsidRDefault="00800AD8" w:rsidP="00C86179">
      <w:pPr>
        <w:pStyle w:val="InterlineGlossWithTrans"/>
        <w:tabs>
          <w:tab w:val="left" w:pos="533"/>
          <w:tab w:val="left" w:pos="1202"/>
          <w:tab w:val="left" w:pos="1766"/>
          <w:tab w:val="left" w:pos="3710"/>
          <w:tab w:val="left" w:pos="3974"/>
          <w:tab w:val="left" w:pos="5123"/>
          <w:tab w:val="left" w:pos="5792"/>
          <w:tab w:val="left" w:pos="6791"/>
          <w:tab w:val="left" w:pos="7055"/>
        </w:tabs>
      </w:pPr>
      <w:r>
        <w:tab/>
        <w:t>manu</w:t>
      </w:r>
      <w:r>
        <w:tab/>
        <w:t>ka</w:t>
      </w:r>
      <w:r>
        <w:tab/>
        <w:t>su-quleng-an</w:t>
      </w:r>
      <w:r>
        <w:tab/>
        <w:t>a</w:t>
      </w:r>
      <w:r>
        <w:tab/>
        <w:t>mudingan</w:t>
      </w:r>
      <w:r>
        <w:tab/>
        <w:t>manu</w:t>
      </w:r>
      <w:r>
        <w:tab/>
        <w:t>m-patsay</w:t>
      </w:r>
      <w:r>
        <w:tab/>
        <w:t>a</w:t>
      </w:r>
      <w:r w:rsidR="00C86179">
        <w:tab/>
        <w:t>se</w:t>
      </w:r>
    </w:p>
    <w:p w14:paraId="77D4D8E1" w14:textId="77777777" w:rsidR="00800AD8" w:rsidRDefault="00800AD8" w:rsidP="00C86179">
      <w:pPr>
        <w:pStyle w:val="InterlineTransNoFree"/>
        <w:tabs>
          <w:tab w:val="left" w:pos="1202"/>
          <w:tab w:val="left" w:pos="1766"/>
          <w:tab w:val="left" w:pos="3710"/>
          <w:tab w:val="left" w:pos="3974"/>
          <w:tab w:val="left" w:pos="5123"/>
          <w:tab w:val="left" w:pos="5792"/>
          <w:tab w:val="left" w:pos="6791"/>
          <w:tab w:val="left" w:pos="7055"/>
        </w:tabs>
        <w:rPr>
          <w:smallCaps/>
        </w:rPr>
      </w:pPr>
      <w:r>
        <w:tab/>
        <w:t>then</w:t>
      </w:r>
      <w:r>
        <w:tab/>
        <w:t>after</w:t>
      </w:r>
      <w:r>
        <w:tab/>
        <w:t>remove-covering-</w:t>
      </w:r>
      <w:r>
        <w:rPr>
          <w:smallCaps/>
        </w:rPr>
        <w:t>lf</w:t>
      </w:r>
      <w:r>
        <w:rPr>
          <w:smallCaps/>
        </w:rPr>
        <w:tab/>
        <w:t>c</w:t>
      </w:r>
      <w:r>
        <w:rPr>
          <w:smallCaps/>
        </w:rPr>
        <w:tab/>
      </w:r>
      <w:r>
        <w:t>face</w:t>
      </w:r>
      <w:r>
        <w:tab/>
        <w:t>then</w:t>
      </w:r>
      <w:r>
        <w:tab/>
      </w:r>
      <w:r>
        <w:rPr>
          <w:smallCaps/>
        </w:rPr>
        <w:t>af</w:t>
      </w:r>
      <w:r>
        <w:t>-die</w:t>
      </w:r>
      <w:r>
        <w:rPr>
          <w:smallCaps/>
        </w:rPr>
        <w:tab/>
        <w:t>c</w:t>
      </w:r>
      <w:r w:rsidR="00C86179">
        <w:tab/>
        <w:t>person.of</w:t>
      </w:r>
    </w:p>
    <w:p w14:paraId="3B9116B1" w14:textId="77777777" w:rsidR="00800AD8" w:rsidRDefault="00C86179" w:rsidP="00C86179">
      <w:pPr>
        <w:pStyle w:val="InterlineText"/>
        <w:tabs>
          <w:tab w:val="left" w:pos="533"/>
        </w:tabs>
      </w:pPr>
      <w:r>
        <w:tab/>
        <w:t>Vungaliz.</w:t>
      </w:r>
    </w:p>
    <w:p w14:paraId="48204DF5" w14:textId="77777777" w:rsidR="00800AD8" w:rsidRDefault="00C86179" w:rsidP="00C86179">
      <w:pPr>
        <w:pStyle w:val="InterlineGlossWithTrans"/>
        <w:tabs>
          <w:tab w:val="left" w:pos="533"/>
        </w:tabs>
      </w:pPr>
      <w:r>
        <w:tab/>
        <w:t>Vungaliz</w:t>
      </w:r>
    </w:p>
    <w:p w14:paraId="1A5B78B0" w14:textId="77777777" w:rsidR="00800AD8" w:rsidRDefault="00C86179" w:rsidP="00B76180">
      <w:pPr>
        <w:pStyle w:val="InterlineTransNoFree"/>
        <w:tabs>
          <w:tab w:val="right" w:pos="8789"/>
        </w:tabs>
      </w:pPr>
      <w:r>
        <w:tab/>
        <w:t>(place)</w:t>
      </w:r>
      <w:r>
        <w:tab/>
        <w:t>But when they uncovered the face, the Vungaliz people died.</w:t>
      </w:r>
    </w:p>
    <w:p w14:paraId="4231B2C2" w14:textId="77777777" w:rsidR="00800AD8" w:rsidRDefault="00DC1AE0" w:rsidP="00C86179">
      <w:pPr>
        <w:pStyle w:val="InterlineText"/>
        <w:tabs>
          <w:tab w:val="left" w:pos="533"/>
          <w:tab w:val="left" w:pos="1517"/>
          <w:tab w:val="left" w:pos="2681"/>
          <w:tab w:val="left" w:pos="3455"/>
          <w:tab w:val="left" w:pos="3719"/>
          <w:tab w:val="left" w:pos="5018"/>
          <w:tab w:val="left" w:pos="5282"/>
          <w:tab w:val="left" w:pos="5726"/>
          <w:tab w:val="left" w:pos="6590"/>
        </w:tabs>
      </w:pPr>
      <w:r w:rsidRPr="003A1D48">
        <w:rPr>
          <w:rStyle w:val="InterlineTextNumChar"/>
        </w:rPr>
        <w:t>019</w:t>
      </w:r>
      <w:r w:rsidR="00800AD8">
        <w:tab/>
        <w:t>saka</w:t>
      </w:r>
      <w:r w:rsidR="00800AD8">
        <w:tab/>
        <w:t>matsidiî</w:t>
      </w:r>
      <w:r w:rsidR="00800AD8">
        <w:tab/>
        <w:t>anga</w:t>
      </w:r>
      <w:r w:rsidR="00C86179">
        <w:tab/>
        <w:t>a</w:t>
      </w:r>
      <w:r w:rsidR="00C86179">
        <w:tab/>
        <w:t>pinatseqisan</w:t>
      </w:r>
      <w:r w:rsidR="00C86179">
        <w:tab/>
        <w:t>a</w:t>
      </w:r>
      <w:r w:rsidR="00C86179">
        <w:tab/>
        <w:t>pi</w:t>
      </w:r>
      <w:r w:rsidR="00C86179">
        <w:tab/>
        <w:t>tsungal,</w:t>
      </w:r>
      <w:r w:rsidR="00C86179">
        <w:tab/>
        <w:t>aya.</w:t>
      </w:r>
    </w:p>
    <w:p w14:paraId="07A38682" w14:textId="77777777" w:rsidR="00800AD8" w:rsidRDefault="00800AD8" w:rsidP="00C86179">
      <w:pPr>
        <w:pStyle w:val="InterlineGlossWithTrans"/>
        <w:tabs>
          <w:tab w:val="left" w:pos="533"/>
          <w:tab w:val="left" w:pos="1517"/>
          <w:tab w:val="left" w:pos="2681"/>
          <w:tab w:val="left" w:pos="3455"/>
          <w:tab w:val="left" w:pos="3719"/>
          <w:tab w:val="left" w:pos="5018"/>
          <w:tab w:val="left" w:pos="5282"/>
          <w:tab w:val="left" w:pos="5726"/>
          <w:tab w:val="left" w:pos="6590"/>
        </w:tabs>
      </w:pPr>
      <w:r>
        <w:tab/>
        <w:t>sa-ka</w:t>
      </w:r>
      <w:r>
        <w:tab/>
        <w:t>ma-tsidiî</w:t>
      </w:r>
      <w:r>
        <w:tab/>
        <w:t>anga</w:t>
      </w:r>
      <w:r w:rsidR="00C86179">
        <w:tab/>
        <w:t>a</w:t>
      </w:r>
      <w:r w:rsidR="00C86179">
        <w:tab/>
        <w:t>pinatseqisan</w:t>
      </w:r>
      <w:r w:rsidR="00C86179">
        <w:tab/>
        <w:t>a</w:t>
      </w:r>
      <w:r w:rsidR="00C86179">
        <w:tab/>
        <w:t>pi</w:t>
      </w:r>
      <w:r w:rsidR="00C86179">
        <w:tab/>
        <w:t>tsungal</w:t>
      </w:r>
      <w:r w:rsidR="00C86179">
        <w:tab/>
        <w:t>aya</w:t>
      </w:r>
    </w:p>
    <w:p w14:paraId="276BEE63" w14:textId="77777777" w:rsidR="00800AD8" w:rsidRDefault="00800AD8" w:rsidP="00C86179">
      <w:pPr>
        <w:pStyle w:val="InterlineTrans"/>
        <w:tabs>
          <w:tab w:val="left" w:pos="533"/>
          <w:tab w:val="left" w:pos="1517"/>
          <w:tab w:val="left" w:pos="2681"/>
          <w:tab w:val="left" w:pos="3455"/>
          <w:tab w:val="left" w:pos="3719"/>
          <w:tab w:val="left" w:pos="5018"/>
          <w:tab w:val="left" w:pos="5282"/>
          <w:tab w:val="left" w:pos="5726"/>
          <w:tab w:val="left" w:pos="6590"/>
        </w:tabs>
      </w:pPr>
      <w:r>
        <w:tab/>
        <w:t>and-after</w:t>
      </w:r>
      <w:r>
        <w:tab/>
      </w:r>
      <w:r>
        <w:rPr>
          <w:smallCaps/>
        </w:rPr>
        <w:t>num</w:t>
      </w:r>
      <w:r>
        <w:t>-alone</w:t>
      </w:r>
      <w:r>
        <w:tab/>
        <w:t>indeed</w:t>
      </w:r>
      <w:r w:rsidR="00C86179">
        <w:rPr>
          <w:smallCaps/>
        </w:rPr>
        <w:tab/>
        <w:t>c</w:t>
      </w:r>
      <w:r w:rsidR="00C86179">
        <w:rPr>
          <w:smallCaps/>
        </w:rPr>
        <w:tab/>
      </w:r>
      <w:r w:rsidR="00C86179">
        <w:t>glare</w:t>
      </w:r>
      <w:r w:rsidR="00C86179">
        <w:rPr>
          <w:smallCaps/>
        </w:rPr>
        <w:tab/>
        <w:t>c</w:t>
      </w:r>
      <w:r w:rsidR="00C86179">
        <w:rPr>
          <w:smallCaps/>
        </w:rPr>
        <w:tab/>
      </w:r>
      <w:r w:rsidR="00C86179">
        <w:t>put</w:t>
      </w:r>
      <w:r w:rsidR="00C86179">
        <w:tab/>
        <w:t>knee</w:t>
      </w:r>
      <w:r w:rsidR="00C86179">
        <w:tab/>
        <w:t>say</w:t>
      </w:r>
    </w:p>
    <w:p w14:paraId="72A5188A" w14:textId="77777777" w:rsidR="00800AD8" w:rsidRDefault="00800AD8" w:rsidP="00C86179">
      <w:pPr>
        <w:pStyle w:val="InterlineFreeCommentFollows"/>
      </w:pPr>
      <w:r>
        <w:t>One survived wounded in the knee from his glare, they say.</w:t>
      </w:r>
    </w:p>
    <w:p w14:paraId="42AB5866" w14:textId="77777777" w:rsidR="00800AD8" w:rsidRPr="00C86179" w:rsidRDefault="00A8416B" w:rsidP="00C86179">
      <w:pPr>
        <w:pStyle w:val="CommentLastWithHalfSpace"/>
      </w:pPr>
      <w:r w:rsidRPr="00C86179">
        <w:t>[</w:t>
      </w:r>
      <w:r w:rsidR="00800AD8" w:rsidRPr="00C86179">
        <w:rPr>
          <w:rStyle w:val="VernacularText"/>
        </w:rPr>
        <w:t>pinatseqisan</w:t>
      </w:r>
      <w:r w:rsidR="00800AD8" w:rsidRPr="00C86179">
        <w:t xml:space="preserve">: </w:t>
      </w:r>
      <w:r w:rsidR="00C86179" w:rsidRPr="00C86179">
        <w:t xml:space="preserve">unclear, </w:t>
      </w:r>
      <w:r w:rsidR="00C86179">
        <w:t xml:space="preserve">could be </w:t>
      </w:r>
      <w:r w:rsidR="00C86179" w:rsidRPr="00C86179">
        <w:rPr>
          <w:rStyle w:val="VernacularText"/>
        </w:rPr>
        <w:t>in=pa-tseqis-an</w:t>
      </w:r>
      <w:r w:rsidR="00C86179" w:rsidRPr="00C86179">
        <w:t xml:space="preserve"> but no</w:t>
      </w:r>
      <w:r w:rsidR="00C86179">
        <w:t xml:space="preserve"> root </w:t>
      </w:r>
      <w:r w:rsidR="00C86179" w:rsidRPr="00C86179">
        <w:rPr>
          <w:rStyle w:val="VernacularText"/>
        </w:rPr>
        <w:t>tseqis</w:t>
      </w:r>
      <w:r w:rsidR="00C86179" w:rsidRPr="00C86179">
        <w:t xml:space="preserve"> </w:t>
      </w:r>
      <w:r w:rsidR="00C86179">
        <w:t xml:space="preserve">known, </w:t>
      </w:r>
      <w:r w:rsidR="00C86179" w:rsidRPr="00C86179">
        <w:t xml:space="preserve">‘glare’ is </w:t>
      </w:r>
      <w:r w:rsidR="00C86179">
        <w:t xml:space="preserve">translation of </w:t>
      </w:r>
      <w:r w:rsidR="00C86179" w:rsidRPr="00C86179">
        <w:t xml:space="preserve">Japanese </w:t>
      </w:r>
      <w:r w:rsidR="00C86179">
        <w:t xml:space="preserve">gloss </w:t>
      </w:r>
      <w:r w:rsidR="00C86179" w:rsidRPr="00C86179">
        <w:t>in OA</w:t>
      </w:r>
      <w:r w:rsidR="00C86179">
        <w:t>.</w:t>
      </w:r>
      <w:r w:rsidRPr="00C86179">
        <w:t>]</w:t>
      </w:r>
    </w:p>
    <w:p w14:paraId="426B1B0B" w14:textId="77777777" w:rsidR="00800AD8" w:rsidRDefault="00DC1AE0" w:rsidP="00C86179">
      <w:pPr>
        <w:pStyle w:val="InterlineText"/>
        <w:tabs>
          <w:tab w:val="left" w:pos="533"/>
          <w:tab w:val="left" w:pos="1517"/>
          <w:tab w:val="left" w:pos="2696"/>
          <w:tab w:val="left" w:pos="3470"/>
          <w:tab w:val="left" w:pos="4124"/>
          <w:tab w:val="left" w:pos="5543"/>
          <w:tab w:val="left" w:pos="6287"/>
          <w:tab w:val="left" w:pos="6986"/>
          <w:tab w:val="left" w:pos="7490"/>
        </w:tabs>
      </w:pPr>
      <w:r w:rsidRPr="003A1D48">
        <w:rPr>
          <w:rStyle w:val="InterlineTextNumChar"/>
        </w:rPr>
        <w:t>020</w:t>
      </w:r>
      <w:r w:rsidR="00800AD8">
        <w:tab/>
        <w:t>saka</w:t>
      </w:r>
      <w:r w:rsidR="00800AD8">
        <w:tab/>
        <w:t>matsidiî</w:t>
      </w:r>
      <w:r w:rsidR="00800AD8">
        <w:tab/>
        <w:t>anga</w:t>
      </w:r>
      <w:r w:rsidR="00800AD8">
        <w:tab/>
        <w:t>nu</w:t>
      </w:r>
      <w:r w:rsidR="00800AD8">
        <w:tab/>
        <w:t>pakaqiaw</w:t>
      </w:r>
      <w:r w:rsidR="00800AD8">
        <w:tab/>
        <w:t>sema</w:t>
      </w:r>
      <w:r w:rsidR="00800AD8">
        <w:tab/>
        <w:t>umaq</w:t>
      </w:r>
      <w:r w:rsidR="00800AD8">
        <w:tab/>
        <w:t>i</w:t>
      </w:r>
      <w:r w:rsidR="00C86179">
        <w:tab/>
        <w:t>Vungaliz.</w:t>
      </w:r>
    </w:p>
    <w:p w14:paraId="21F9549B" w14:textId="77777777" w:rsidR="00800AD8" w:rsidRDefault="00800AD8" w:rsidP="00C86179">
      <w:pPr>
        <w:pStyle w:val="InterlineGlossWithTrans"/>
        <w:tabs>
          <w:tab w:val="left" w:pos="533"/>
          <w:tab w:val="left" w:pos="1517"/>
          <w:tab w:val="left" w:pos="2696"/>
          <w:tab w:val="left" w:pos="3470"/>
          <w:tab w:val="left" w:pos="4124"/>
          <w:tab w:val="left" w:pos="5543"/>
          <w:tab w:val="left" w:pos="6287"/>
          <w:tab w:val="left" w:pos="6986"/>
          <w:tab w:val="left" w:pos="7490"/>
        </w:tabs>
      </w:pPr>
      <w:r>
        <w:tab/>
        <w:t>sa-ka</w:t>
      </w:r>
      <w:r>
        <w:tab/>
        <w:t>ma-tsidiî</w:t>
      </w:r>
      <w:r>
        <w:tab/>
        <w:t>anga</w:t>
      </w:r>
      <w:r>
        <w:tab/>
        <w:t>nu</w:t>
      </w:r>
      <w:r>
        <w:tab/>
        <w:t>pa-ka-qiyaw</w:t>
      </w:r>
      <w:r>
        <w:tab/>
        <w:t>em=sa</w:t>
      </w:r>
      <w:r>
        <w:tab/>
        <w:t>umaq</w:t>
      </w:r>
      <w:r>
        <w:tab/>
        <w:t>i</w:t>
      </w:r>
      <w:r w:rsidR="00C86179">
        <w:tab/>
        <w:t>Vungaliz</w:t>
      </w:r>
    </w:p>
    <w:p w14:paraId="752F8F74" w14:textId="77777777" w:rsidR="00800AD8" w:rsidRDefault="00800AD8" w:rsidP="00C86179">
      <w:pPr>
        <w:pStyle w:val="InterlineTrans"/>
        <w:tabs>
          <w:tab w:val="left" w:pos="533"/>
          <w:tab w:val="left" w:pos="1517"/>
          <w:tab w:val="left" w:pos="2696"/>
          <w:tab w:val="left" w:pos="3470"/>
          <w:tab w:val="left" w:pos="4124"/>
          <w:tab w:val="left" w:pos="5543"/>
          <w:tab w:val="left" w:pos="6287"/>
          <w:tab w:val="left" w:pos="6986"/>
          <w:tab w:val="left" w:pos="7490"/>
        </w:tabs>
      </w:pPr>
      <w:r>
        <w:tab/>
        <w:t>and-after</w:t>
      </w:r>
      <w:r>
        <w:tab/>
      </w:r>
      <w:r>
        <w:rPr>
          <w:smallCaps/>
        </w:rPr>
        <w:t>stat</w:t>
      </w:r>
      <w:r>
        <w:t>-alone</w:t>
      </w:r>
      <w:r>
        <w:tab/>
        <w:t>indeed</w:t>
      </w:r>
      <w:r>
        <w:tab/>
        <w:t>when</w:t>
      </w:r>
      <w:r>
        <w:tab/>
        <w:t>cause-?-assist</w:t>
      </w:r>
      <w:r>
        <w:tab/>
      </w:r>
      <w:r>
        <w:rPr>
          <w:smallCaps/>
        </w:rPr>
        <w:t>af</w:t>
      </w:r>
      <w:r>
        <w:t>=go</w:t>
      </w:r>
      <w:r>
        <w:tab/>
        <w:t>house</w:t>
      </w:r>
      <w:r>
        <w:tab/>
      </w:r>
      <w:r>
        <w:rPr>
          <w:smallCaps/>
        </w:rPr>
        <w:t>loc</w:t>
      </w:r>
      <w:r w:rsidR="00C86179">
        <w:tab/>
        <w:t>(place)</w:t>
      </w:r>
    </w:p>
    <w:p w14:paraId="3C9F4A7B" w14:textId="77777777" w:rsidR="00800AD8" w:rsidRDefault="00800AD8">
      <w:pPr>
        <w:pStyle w:val="InterlineFree"/>
      </w:pPr>
      <w:r>
        <w:t>He went off alone back home to Vungaliz calling for help.</w:t>
      </w:r>
    </w:p>
    <w:p w14:paraId="45F9158B" w14:textId="77777777" w:rsidR="00800AD8" w:rsidRDefault="00DC1AE0" w:rsidP="00C86179">
      <w:pPr>
        <w:pStyle w:val="InterlineText"/>
        <w:tabs>
          <w:tab w:val="left" w:pos="533"/>
          <w:tab w:val="left" w:pos="1532"/>
          <w:tab w:val="left" w:pos="2621"/>
          <w:tab w:val="left" w:pos="3155"/>
          <w:tab w:val="left" w:pos="3629"/>
          <w:tab w:val="left" w:pos="3893"/>
        </w:tabs>
      </w:pPr>
      <w:r w:rsidRPr="003A1D48">
        <w:rPr>
          <w:rStyle w:val="InterlineTextNumChar"/>
        </w:rPr>
        <w:t>021</w:t>
      </w:r>
      <w:r w:rsidR="00800AD8">
        <w:tab/>
        <w:t>“matsay</w:t>
      </w:r>
      <w:r w:rsidR="00800AD8">
        <w:tab/>
        <w:t>amen,”</w:t>
      </w:r>
      <w:r w:rsidR="00800AD8">
        <w:tab/>
        <w:t>aya,</w:t>
      </w:r>
      <w:r w:rsidR="00800AD8">
        <w:tab/>
        <w:t>aya</w:t>
      </w:r>
      <w:r w:rsidR="00800AD8">
        <w:tab/>
        <w:t>a</w:t>
      </w:r>
      <w:r w:rsidR="00800AD8">
        <w:tab/>
        <w:t>tjautsikel.</w:t>
      </w:r>
    </w:p>
    <w:p w14:paraId="7FBC4C8F" w14:textId="77777777" w:rsidR="00800AD8" w:rsidRDefault="00800AD8" w:rsidP="00C86179">
      <w:pPr>
        <w:pStyle w:val="InterlineGlossWithTrans"/>
        <w:tabs>
          <w:tab w:val="left" w:pos="533"/>
          <w:tab w:val="left" w:pos="1532"/>
          <w:tab w:val="left" w:pos="2621"/>
          <w:tab w:val="left" w:pos="3155"/>
          <w:tab w:val="left" w:pos="3629"/>
          <w:tab w:val="left" w:pos="3893"/>
        </w:tabs>
      </w:pPr>
      <w:r>
        <w:tab/>
        <w:t>m-patsay</w:t>
      </w:r>
      <w:r>
        <w:tab/>
        <w:t>amen</w:t>
      </w:r>
      <w:r>
        <w:tab/>
        <w:t>aya</w:t>
      </w:r>
      <w:r>
        <w:tab/>
        <w:t>aya</w:t>
      </w:r>
      <w:r>
        <w:tab/>
        <w:t>a</w:t>
      </w:r>
      <w:r>
        <w:tab/>
        <w:t>tjautsikel</w:t>
      </w:r>
    </w:p>
    <w:p w14:paraId="75D20CB2" w14:textId="77777777" w:rsidR="00800AD8" w:rsidRDefault="00800AD8" w:rsidP="00C86179">
      <w:pPr>
        <w:pStyle w:val="InterlineTrans"/>
        <w:tabs>
          <w:tab w:val="left" w:pos="533"/>
          <w:tab w:val="left" w:pos="1532"/>
          <w:tab w:val="left" w:pos="2621"/>
          <w:tab w:val="left" w:pos="3155"/>
          <w:tab w:val="left" w:pos="3629"/>
          <w:tab w:val="left" w:pos="3893"/>
        </w:tabs>
      </w:pPr>
      <w:r>
        <w:tab/>
      </w:r>
      <w:r>
        <w:rPr>
          <w:smallCaps/>
        </w:rPr>
        <w:t>af</w:t>
      </w:r>
      <w:r>
        <w:t>-die</w:t>
      </w:r>
      <w:r>
        <w:tab/>
      </w:r>
      <w:r>
        <w:rPr>
          <w:smallCaps/>
        </w:rPr>
        <w:t>f.</w:t>
      </w:r>
      <w:r>
        <w:t>we(</w:t>
      </w:r>
      <w:r>
        <w:rPr>
          <w:smallCaps/>
        </w:rPr>
        <w:t>exc</w:t>
      </w:r>
      <w:r>
        <w:t>)</w:t>
      </w:r>
      <w:r>
        <w:tab/>
        <w:t>say</w:t>
      </w:r>
      <w:r>
        <w:tab/>
        <w:t>say</w:t>
      </w:r>
      <w:r>
        <w:rPr>
          <w:smallCaps/>
        </w:rPr>
        <w:tab/>
        <w:t>c</w:t>
      </w:r>
      <w:r>
        <w:rPr>
          <w:smallCaps/>
        </w:rPr>
        <w:tab/>
      </w:r>
      <w:r>
        <w:t>story</w:t>
      </w:r>
    </w:p>
    <w:p w14:paraId="163E0785" w14:textId="77777777" w:rsidR="00800AD8" w:rsidRDefault="00800AD8">
      <w:pPr>
        <w:pStyle w:val="InterlineFree"/>
      </w:pPr>
      <w:r>
        <w:t>“We’re being killed,” he said, according to the story.</w:t>
      </w:r>
    </w:p>
    <w:p w14:paraId="64B340B9" w14:textId="77777777" w:rsidR="00C86179" w:rsidRDefault="00800AD8" w:rsidP="00C86179">
      <w:pPr>
        <w:pStyle w:val="FullTranslation"/>
      </w:pPr>
      <w:r>
        <w:t>There was a person of the Paiquluvuy family in Kaîuyung who became an evil-eye man, according to the story. As he walked about, ants or anything else he saw died, they say. “Why are you like that? You’re going to be someone bad,” people said. They took him to the river to see the fish; and when he looked at the fish they died. “Oh! It seems you’re becoming an evil-eye man,” said his companions. So they went back home.</w:t>
      </w:r>
    </w:p>
    <w:p w14:paraId="4BC6D704" w14:textId="77777777" w:rsidR="00C86179" w:rsidRDefault="00800AD8" w:rsidP="00C86179">
      <w:pPr>
        <w:pStyle w:val="FullTranslation"/>
      </w:pPr>
      <w:r>
        <w:t>But they took him down south, and made him a house. And he was there by himself. “When he is with his former companions he is dangerous,” they said. That’s why he had to live apart. So because the evil-eye man could kill, people of other villages were afraid. So they took turns to give him beer, meat, dumplings and other food, they say.</w:t>
      </w:r>
    </w:p>
    <w:p w14:paraId="26339E2E" w14:textId="77777777" w:rsidR="00800AD8" w:rsidRDefault="00800AD8" w:rsidP="00C86179">
      <w:pPr>
        <w:pStyle w:val="FullTranslation"/>
      </w:pPr>
      <w:r>
        <w:t>But it seems the people got tired of it, and the people of Vungaliz killed him and picked up (his head); and took it to the river at Tjuakalangan. “Let’s have a look,” they said. But when they uncovered the face, the Vungaliz people died. One survived wounded in the knee from his glare, they say. He went off alone back home to Vungaliz calling for help. “We’re being killed,” he said, according to the st</w:t>
      </w:r>
      <w:r w:rsidR="00C86179">
        <w:t>ory.</w:t>
      </w:r>
    </w:p>
    <w:p w14:paraId="25480981" w14:textId="77777777" w:rsidR="00800AD8" w:rsidRDefault="00800AD8">
      <w:pPr>
        <w:pStyle w:val="Heading4"/>
      </w:pPr>
      <w:r w:rsidRPr="00996908">
        <w:rPr>
          <w:rStyle w:val="NumTextHeadingChar"/>
        </w:rPr>
        <w:t>040</w:t>
      </w:r>
      <w:r>
        <w:t xml:space="preserve"> TJUKUTJUKU</w:t>
      </w:r>
      <w:r w:rsidR="00C86179">
        <w:br/>
      </w:r>
      <w:r>
        <w:t>Tjuk</w:t>
      </w:r>
      <w:r w:rsidR="00C86179">
        <w:t>utjuku</w:t>
      </w:r>
      <w:r w:rsidR="001208B6">
        <w:t xml:space="preserve"> (</w:t>
      </w:r>
      <w:r w:rsidR="00C86179">
        <w:t>ïaleklek village, p.218</w:t>
      </w:r>
      <w:r w:rsidR="001208B6">
        <w:t>)</w:t>
      </w:r>
    </w:p>
    <w:p w14:paraId="57A15594" w14:textId="77777777" w:rsidR="00800AD8" w:rsidRDefault="00DC1AE0" w:rsidP="00C86179">
      <w:pPr>
        <w:pStyle w:val="InterlineText"/>
        <w:tabs>
          <w:tab w:val="left" w:pos="533"/>
          <w:tab w:val="left" w:pos="1457"/>
          <w:tab w:val="left" w:pos="1901"/>
          <w:tab w:val="left" w:pos="3080"/>
          <w:tab w:val="left" w:pos="3344"/>
          <w:tab w:val="left" w:pos="4688"/>
          <w:tab w:val="left" w:pos="5177"/>
          <w:tab w:val="left" w:pos="5861"/>
          <w:tab w:val="left" w:pos="6350"/>
          <w:tab w:val="left" w:pos="7154"/>
          <w:tab w:val="left" w:pos="7628"/>
        </w:tabs>
      </w:pPr>
      <w:r w:rsidRPr="003A1D48">
        <w:rPr>
          <w:rStyle w:val="InterlineTextNumChar"/>
        </w:rPr>
        <w:t>001</w:t>
      </w:r>
      <w:r w:rsidR="00800AD8">
        <w:tab/>
        <w:t>izua</w:t>
      </w:r>
      <w:r w:rsidR="00800AD8">
        <w:tab/>
        <w:t>ti</w:t>
      </w:r>
      <w:r w:rsidR="00800AD8">
        <w:tab/>
        <w:t>Tjukutjuku</w:t>
      </w:r>
      <w:r w:rsidR="00800AD8">
        <w:tab/>
        <w:t>a</w:t>
      </w:r>
      <w:r w:rsidR="00800AD8">
        <w:tab/>
        <w:t>pinatsayan</w:t>
      </w:r>
      <w:r w:rsidR="00800AD8">
        <w:tab/>
        <w:t>nua</w:t>
      </w:r>
      <w:r w:rsidR="00800AD8">
        <w:tab/>
        <w:t>kama</w:t>
      </w:r>
      <w:r w:rsidR="00800AD8">
        <w:tab/>
        <w:t>nua</w:t>
      </w:r>
      <w:r w:rsidR="00C86179">
        <w:tab/>
        <w:t>kina,</w:t>
      </w:r>
      <w:r w:rsidR="00C86179">
        <w:tab/>
        <w:t>aya</w:t>
      </w:r>
      <w:r w:rsidR="00C86179">
        <w:tab/>
        <w:t>a</w:t>
      </w:r>
    </w:p>
    <w:p w14:paraId="635D060D" w14:textId="77777777" w:rsidR="00800AD8" w:rsidRDefault="00800AD8" w:rsidP="00C86179">
      <w:pPr>
        <w:pStyle w:val="InterlineGlossWithTrans"/>
        <w:tabs>
          <w:tab w:val="left" w:pos="533"/>
          <w:tab w:val="left" w:pos="1457"/>
          <w:tab w:val="left" w:pos="1901"/>
          <w:tab w:val="left" w:pos="3080"/>
          <w:tab w:val="left" w:pos="3344"/>
          <w:tab w:val="left" w:pos="4688"/>
          <w:tab w:val="left" w:pos="5177"/>
          <w:tab w:val="left" w:pos="5861"/>
          <w:tab w:val="left" w:pos="6350"/>
          <w:tab w:val="left" w:pos="7154"/>
          <w:tab w:val="left" w:pos="7628"/>
        </w:tabs>
      </w:pPr>
      <w:r>
        <w:tab/>
        <w:t>i-zua</w:t>
      </w:r>
      <w:r>
        <w:tab/>
        <w:t>ti</w:t>
      </w:r>
      <w:r>
        <w:tab/>
        <w:t>Tjukutjuku</w:t>
      </w:r>
      <w:r>
        <w:tab/>
        <w:t>a</w:t>
      </w:r>
      <w:r>
        <w:tab/>
        <w:t>in=patsay-an</w:t>
      </w:r>
      <w:r>
        <w:tab/>
        <w:t>nua</w:t>
      </w:r>
      <w:r>
        <w:tab/>
        <w:t>kama</w:t>
      </w:r>
      <w:r>
        <w:tab/>
        <w:t>nua</w:t>
      </w:r>
      <w:r w:rsidR="00C86179">
        <w:tab/>
        <w:t>kina</w:t>
      </w:r>
      <w:r w:rsidR="00C86179">
        <w:tab/>
        <w:t>aya</w:t>
      </w:r>
      <w:r w:rsidR="00C86179">
        <w:tab/>
        <w:t>a</w:t>
      </w:r>
    </w:p>
    <w:p w14:paraId="02BE0129" w14:textId="77777777" w:rsidR="00800AD8" w:rsidRDefault="00800AD8" w:rsidP="00C86179">
      <w:pPr>
        <w:pStyle w:val="InterlineTransNoFree"/>
        <w:tabs>
          <w:tab w:val="left" w:pos="1457"/>
          <w:tab w:val="left" w:pos="1901"/>
          <w:tab w:val="left" w:pos="3080"/>
          <w:tab w:val="left" w:pos="3344"/>
          <w:tab w:val="left" w:pos="4688"/>
          <w:tab w:val="left" w:pos="5177"/>
          <w:tab w:val="left" w:pos="5861"/>
          <w:tab w:val="left" w:pos="6350"/>
          <w:tab w:val="left" w:pos="7154"/>
          <w:tab w:val="left" w:pos="7628"/>
        </w:tabs>
      </w:pPr>
      <w:r>
        <w:tab/>
      </w:r>
      <w:r>
        <w:rPr>
          <w:smallCaps/>
        </w:rPr>
        <w:t>loc</w:t>
      </w:r>
      <w:r>
        <w:t>-that</w:t>
      </w:r>
      <w:r>
        <w:tab/>
      </w:r>
      <w:r>
        <w:rPr>
          <w:smallCaps/>
        </w:rPr>
        <w:t>f.h</w:t>
      </w:r>
      <w:r>
        <w:tab/>
        <w:t>(name)</w:t>
      </w:r>
      <w:r>
        <w:rPr>
          <w:smallCaps/>
        </w:rPr>
        <w:tab/>
        <w:t>c</w:t>
      </w:r>
      <w:r>
        <w:rPr>
          <w:smallCaps/>
        </w:rPr>
        <w:tab/>
        <w:t>perf</w:t>
      </w:r>
      <w:r>
        <w:t>=die-</w:t>
      </w:r>
      <w:r>
        <w:rPr>
          <w:smallCaps/>
        </w:rPr>
        <w:t>lf</w:t>
      </w:r>
      <w:r>
        <w:tab/>
        <w:t>by</w:t>
      </w:r>
      <w:r>
        <w:tab/>
        <w:t>father</w:t>
      </w:r>
      <w:r>
        <w:tab/>
        <w:t>by</w:t>
      </w:r>
      <w:r w:rsidR="00C86179">
        <w:tab/>
        <w:t>mother</w:t>
      </w:r>
      <w:r w:rsidR="00C86179">
        <w:tab/>
        <w:t>say</w:t>
      </w:r>
      <w:r w:rsidR="00C86179">
        <w:rPr>
          <w:smallCaps/>
        </w:rPr>
        <w:tab/>
        <w:t>c</w:t>
      </w:r>
    </w:p>
    <w:p w14:paraId="4E3F2C9A" w14:textId="77777777" w:rsidR="00800AD8" w:rsidRDefault="00C86179" w:rsidP="00C86179">
      <w:pPr>
        <w:pStyle w:val="InterlineText"/>
        <w:tabs>
          <w:tab w:val="left" w:pos="533"/>
        </w:tabs>
      </w:pPr>
      <w:r>
        <w:lastRenderedPageBreak/>
        <w:tab/>
        <w:t>milimilingan.</w:t>
      </w:r>
    </w:p>
    <w:p w14:paraId="689EFE51" w14:textId="77777777" w:rsidR="00800AD8" w:rsidRDefault="00C86179" w:rsidP="00C86179">
      <w:pPr>
        <w:pStyle w:val="InterlineGlossWithTrans"/>
        <w:tabs>
          <w:tab w:val="left" w:pos="533"/>
        </w:tabs>
      </w:pPr>
      <w:r>
        <w:tab/>
        <w:t>mili-miling-an</w:t>
      </w:r>
    </w:p>
    <w:p w14:paraId="368F4943" w14:textId="77777777" w:rsidR="00800AD8" w:rsidRDefault="00C86179" w:rsidP="00C86179">
      <w:pPr>
        <w:pStyle w:val="InterlineTrans"/>
        <w:tabs>
          <w:tab w:val="left" w:pos="533"/>
        </w:tabs>
      </w:pPr>
      <w:r>
        <w:rPr>
          <w:smallCaps/>
        </w:rPr>
        <w:tab/>
        <w:t>red</w:t>
      </w:r>
      <w:r>
        <w:t>-past.era-</w:t>
      </w:r>
      <w:r>
        <w:rPr>
          <w:smallCaps/>
        </w:rPr>
        <w:t>nom</w:t>
      </w:r>
    </w:p>
    <w:p w14:paraId="31FA4F08" w14:textId="77777777" w:rsidR="00800AD8" w:rsidRDefault="00800AD8">
      <w:pPr>
        <w:pStyle w:val="InterlineFree"/>
      </w:pPr>
      <w:r>
        <w:t>There was a person called Tjukutjuku whose father and mother had died, according to the old story.</w:t>
      </w:r>
    </w:p>
    <w:p w14:paraId="6AB6A884" w14:textId="77777777" w:rsidR="00800AD8" w:rsidRDefault="00DC1AE0" w:rsidP="00C86179">
      <w:pPr>
        <w:pStyle w:val="InterlineText"/>
        <w:tabs>
          <w:tab w:val="left" w:pos="533"/>
          <w:tab w:val="left" w:pos="1517"/>
          <w:tab w:val="left" w:pos="2441"/>
          <w:tab w:val="left" w:pos="2885"/>
          <w:tab w:val="left" w:pos="3224"/>
          <w:tab w:val="left" w:pos="4703"/>
          <w:tab w:val="left" w:pos="5687"/>
          <w:tab w:val="left" w:pos="7061"/>
          <w:tab w:val="left" w:pos="7745"/>
        </w:tabs>
      </w:pPr>
      <w:r w:rsidRPr="003A1D48">
        <w:rPr>
          <w:rStyle w:val="InterlineTextNumChar"/>
        </w:rPr>
        <w:t>002</w:t>
      </w:r>
      <w:r w:rsidR="00800AD8">
        <w:tab/>
        <w:t>saka</w:t>
      </w:r>
      <w:r w:rsidR="00800AD8">
        <w:tab/>
        <w:t>izua</w:t>
      </w:r>
      <w:r w:rsidR="00800AD8">
        <w:tab/>
        <w:t>ti</w:t>
      </w:r>
      <w:r w:rsidR="00800AD8">
        <w:tab/>
        <w:t>sa</w:t>
      </w:r>
      <w:r w:rsidR="00800AD8">
        <w:tab/>
        <w:t>Tjamuakakay,</w:t>
      </w:r>
      <w:r w:rsidR="00800AD8">
        <w:tab/>
        <w:t>saka</w:t>
      </w:r>
      <w:r w:rsidR="00C86179">
        <w:tab/>
        <w:t>galemgemi</w:t>
      </w:r>
      <w:r w:rsidR="00C86179">
        <w:tab/>
        <w:t>azua</w:t>
      </w:r>
      <w:r w:rsidR="00C86179">
        <w:tab/>
        <w:t>ti</w:t>
      </w:r>
    </w:p>
    <w:p w14:paraId="7C6BBC25" w14:textId="77777777" w:rsidR="00800AD8" w:rsidRDefault="00800AD8" w:rsidP="00C86179">
      <w:pPr>
        <w:pStyle w:val="InterlineGlossWithTrans"/>
        <w:tabs>
          <w:tab w:val="left" w:pos="533"/>
          <w:tab w:val="left" w:pos="1517"/>
          <w:tab w:val="left" w:pos="2441"/>
          <w:tab w:val="left" w:pos="2885"/>
          <w:tab w:val="left" w:pos="3224"/>
          <w:tab w:val="left" w:pos="4703"/>
          <w:tab w:val="left" w:pos="5687"/>
          <w:tab w:val="left" w:pos="7061"/>
          <w:tab w:val="left" w:pos="7745"/>
        </w:tabs>
      </w:pPr>
      <w:r>
        <w:tab/>
        <w:t>sa-ka</w:t>
      </w:r>
      <w:r>
        <w:tab/>
        <w:t>i-zua</w:t>
      </w:r>
      <w:r>
        <w:tab/>
        <w:t>ti</w:t>
      </w:r>
      <w:r>
        <w:tab/>
        <w:t>sa</w:t>
      </w:r>
      <w:r>
        <w:tab/>
        <w:t>Tjamuakakay</w:t>
      </w:r>
      <w:r>
        <w:tab/>
        <w:t>sa-ka</w:t>
      </w:r>
      <w:r w:rsidR="00C86179">
        <w:tab/>
        <w:t>al=gemgem-i</w:t>
      </w:r>
      <w:r w:rsidR="00C86179">
        <w:tab/>
        <w:t>a-zua</w:t>
      </w:r>
      <w:r w:rsidR="00C86179">
        <w:tab/>
        <w:t>ti</w:t>
      </w:r>
    </w:p>
    <w:p w14:paraId="4C1DE2BC" w14:textId="77777777" w:rsidR="00800AD8" w:rsidRDefault="00800AD8" w:rsidP="00C86179">
      <w:pPr>
        <w:pStyle w:val="InterlineTransNoFree"/>
        <w:tabs>
          <w:tab w:val="left" w:pos="1517"/>
          <w:tab w:val="left" w:pos="2441"/>
          <w:tab w:val="left" w:pos="2885"/>
          <w:tab w:val="left" w:pos="3224"/>
          <w:tab w:val="left" w:pos="4703"/>
          <w:tab w:val="left" w:pos="5687"/>
          <w:tab w:val="left" w:pos="7061"/>
          <w:tab w:val="left" w:pos="7745"/>
        </w:tabs>
      </w:pPr>
      <w:r>
        <w:tab/>
        <w:t>and-after</w:t>
      </w:r>
      <w:r>
        <w:tab/>
      </w:r>
      <w:r>
        <w:rPr>
          <w:smallCaps/>
        </w:rPr>
        <w:t>loc</w:t>
      </w:r>
      <w:r>
        <w:t>-that</w:t>
      </w:r>
      <w:r>
        <w:tab/>
      </w:r>
      <w:r>
        <w:rPr>
          <w:smallCaps/>
        </w:rPr>
        <w:t>f.h</w:t>
      </w:r>
      <w:r>
        <w:rPr>
          <w:smallCaps/>
        </w:rPr>
        <w:tab/>
        <w:t>h</w:t>
      </w:r>
      <w:r>
        <w:rPr>
          <w:smallCaps/>
        </w:rPr>
        <w:tab/>
      </w:r>
      <w:r>
        <w:t>(name)</w:t>
      </w:r>
      <w:r>
        <w:tab/>
        <w:t>and-after</w:t>
      </w:r>
      <w:r w:rsidR="00C86179">
        <w:tab/>
      </w:r>
      <w:r w:rsidR="00C86179">
        <w:rPr>
          <w:smallCaps/>
        </w:rPr>
        <w:t>qal</w:t>
      </w:r>
      <w:r w:rsidR="00C86179">
        <w:t>=fist-</w:t>
      </w:r>
      <w:r w:rsidR="00C86179">
        <w:rPr>
          <w:smallCaps/>
        </w:rPr>
        <w:t>pf</w:t>
      </w:r>
      <w:r w:rsidR="00C86179">
        <w:tab/>
      </w:r>
      <w:r w:rsidR="00C86179">
        <w:rPr>
          <w:smallCaps/>
        </w:rPr>
        <w:t>c-</w:t>
      </w:r>
      <w:r w:rsidR="00C86179">
        <w:t>that</w:t>
      </w:r>
      <w:r w:rsidR="00C86179">
        <w:tab/>
      </w:r>
      <w:r w:rsidR="00C86179">
        <w:rPr>
          <w:smallCaps/>
        </w:rPr>
        <w:t>f.h</w:t>
      </w:r>
    </w:p>
    <w:p w14:paraId="3190138D" w14:textId="77777777" w:rsidR="00800AD8" w:rsidRDefault="00C86179" w:rsidP="00C86179">
      <w:pPr>
        <w:pStyle w:val="InterlineText"/>
        <w:tabs>
          <w:tab w:val="left" w:pos="533"/>
        </w:tabs>
      </w:pPr>
      <w:r>
        <w:tab/>
        <w:t>Tjukutjuku.</w:t>
      </w:r>
    </w:p>
    <w:p w14:paraId="7F4AC61C" w14:textId="77777777" w:rsidR="00800AD8" w:rsidRDefault="00C86179" w:rsidP="00C86179">
      <w:pPr>
        <w:pStyle w:val="InterlineGlossWithTrans"/>
        <w:tabs>
          <w:tab w:val="left" w:pos="533"/>
        </w:tabs>
      </w:pPr>
      <w:r>
        <w:tab/>
        <w:t>Tjukutjuku</w:t>
      </w:r>
    </w:p>
    <w:p w14:paraId="729F21B8" w14:textId="77777777" w:rsidR="00800AD8" w:rsidRDefault="00C86179" w:rsidP="00C86179">
      <w:pPr>
        <w:pStyle w:val="InterlineTrans"/>
        <w:tabs>
          <w:tab w:val="left" w:pos="533"/>
        </w:tabs>
      </w:pPr>
      <w:r>
        <w:tab/>
        <w:t>(name)</w:t>
      </w:r>
    </w:p>
    <w:p w14:paraId="5DDD924B" w14:textId="77777777" w:rsidR="00800AD8" w:rsidRDefault="00800AD8">
      <w:pPr>
        <w:pStyle w:val="InterlineFree"/>
      </w:pPr>
      <w:r>
        <w:t>There was also a person called Tjamuakakay (</w:t>
      </w:r>
      <w:r w:rsidR="00C86179" w:rsidRPr="00AC0AED">
        <w:rPr>
          <w:i/>
        </w:rPr>
        <w:t>or</w:t>
      </w:r>
      <w:r>
        <w:t xml:space="preserve"> Muakakay</w:t>
      </w:r>
      <w:r w:rsidR="00AC0AED">
        <w:t xml:space="preserve">, </w:t>
      </w:r>
      <w:r>
        <w:t>her aunt, OA), who disliked Tjukutjuku.</w:t>
      </w:r>
    </w:p>
    <w:p w14:paraId="18422A3B" w14:textId="77777777" w:rsidR="00800AD8" w:rsidRDefault="00DC1AE0" w:rsidP="00AC0AED">
      <w:pPr>
        <w:pStyle w:val="InterlineText"/>
        <w:tabs>
          <w:tab w:val="left" w:pos="533"/>
          <w:tab w:val="left" w:pos="1517"/>
          <w:tab w:val="left" w:pos="2006"/>
          <w:tab w:val="left" w:pos="2945"/>
          <w:tab w:val="left" w:pos="3209"/>
          <w:tab w:val="left" w:pos="4793"/>
          <w:tab w:val="left" w:pos="5747"/>
          <w:tab w:val="left" w:pos="6251"/>
        </w:tabs>
      </w:pPr>
      <w:r w:rsidRPr="003A1D48">
        <w:rPr>
          <w:rStyle w:val="InterlineTextNumChar"/>
        </w:rPr>
        <w:t>003</w:t>
      </w:r>
      <w:r w:rsidR="00800AD8">
        <w:tab/>
        <w:t>saka</w:t>
      </w:r>
      <w:r w:rsidR="00800AD8">
        <w:tab/>
        <w:t>zua</w:t>
      </w:r>
      <w:r w:rsidR="00800AD8">
        <w:tab/>
        <w:t>vavayan</w:t>
      </w:r>
      <w:r w:rsidR="00800AD8">
        <w:tab/>
        <w:t>a</w:t>
      </w:r>
      <w:r w:rsidR="00800AD8">
        <w:tab/>
        <w:t>kake÷ian</w:t>
      </w:r>
      <w:r w:rsidR="00800AD8">
        <w:tab/>
        <w:t>puîatan</w:t>
      </w:r>
      <w:r w:rsidR="00800AD8">
        <w:tab/>
        <w:t>tua</w:t>
      </w:r>
      <w:r w:rsidR="00AC0AED">
        <w:tab/>
        <w:t>nanemanemanga</w:t>
      </w:r>
    </w:p>
    <w:p w14:paraId="3D5ACAE3" w14:textId="77777777" w:rsidR="00800AD8" w:rsidRDefault="00800AD8" w:rsidP="00AC0AED">
      <w:pPr>
        <w:pStyle w:val="InterlineGlossWithTrans"/>
        <w:tabs>
          <w:tab w:val="left" w:pos="533"/>
          <w:tab w:val="left" w:pos="1517"/>
          <w:tab w:val="left" w:pos="2006"/>
          <w:tab w:val="left" w:pos="2945"/>
          <w:tab w:val="left" w:pos="3209"/>
          <w:tab w:val="left" w:pos="4793"/>
          <w:tab w:val="left" w:pos="5747"/>
          <w:tab w:val="left" w:pos="6251"/>
        </w:tabs>
      </w:pPr>
      <w:r>
        <w:tab/>
        <w:t>sa-ka</w:t>
      </w:r>
      <w:r>
        <w:tab/>
        <w:t>zua</w:t>
      </w:r>
      <w:r>
        <w:tab/>
        <w:t>vavayan</w:t>
      </w:r>
      <w:r>
        <w:tab/>
        <w:t>a</w:t>
      </w:r>
      <w:r>
        <w:tab/>
        <w:t>ka-ke÷i-an</w:t>
      </w:r>
      <w:r>
        <w:tab/>
        <w:t>puîat-an</w:t>
      </w:r>
      <w:r>
        <w:tab/>
        <w:t>tua</w:t>
      </w:r>
      <w:r w:rsidR="00AC0AED">
        <w:tab/>
        <w:t>na-nema-nema-anga</w:t>
      </w:r>
    </w:p>
    <w:p w14:paraId="5F263BCE" w14:textId="77777777" w:rsidR="00800AD8" w:rsidRDefault="00800AD8" w:rsidP="00AC0AED">
      <w:pPr>
        <w:pStyle w:val="InterlineTransNoFree"/>
        <w:tabs>
          <w:tab w:val="left" w:pos="1517"/>
          <w:tab w:val="left" w:pos="2006"/>
          <w:tab w:val="left" w:pos="2945"/>
          <w:tab w:val="left" w:pos="3209"/>
          <w:tab w:val="left" w:pos="4793"/>
          <w:tab w:val="left" w:pos="5747"/>
          <w:tab w:val="left" w:pos="6251"/>
        </w:tabs>
      </w:pPr>
      <w:r>
        <w:tab/>
        <w:t>and-after</w:t>
      </w:r>
      <w:r>
        <w:tab/>
        <w:t>that</w:t>
      </w:r>
      <w:r>
        <w:tab/>
        <w:t>female</w:t>
      </w:r>
      <w:r>
        <w:rPr>
          <w:smallCaps/>
        </w:rPr>
        <w:tab/>
        <w:t>c</w:t>
      </w:r>
      <w:r>
        <w:rPr>
          <w:smallCaps/>
        </w:rPr>
        <w:tab/>
        <w:t>red</w:t>
      </w:r>
      <w:r>
        <w:t>-small-</w:t>
      </w:r>
      <w:r>
        <w:rPr>
          <w:smallCaps/>
        </w:rPr>
        <w:t>nom</w:t>
      </w:r>
      <w:r>
        <w:tab/>
        <w:t>all-</w:t>
      </w:r>
      <w:r>
        <w:rPr>
          <w:smallCaps/>
        </w:rPr>
        <w:t>lf</w:t>
      </w:r>
      <w:r>
        <w:tab/>
      </w:r>
      <w:r>
        <w:rPr>
          <w:smallCaps/>
        </w:rPr>
        <w:t>obl</w:t>
      </w:r>
      <w:r w:rsidR="00AC0AED">
        <w:tab/>
      </w:r>
      <w:r w:rsidR="00AC0AED">
        <w:rPr>
          <w:smallCaps/>
        </w:rPr>
        <w:t>past</w:t>
      </w:r>
      <w:r w:rsidR="00AC0AED">
        <w:t>-</w:t>
      </w:r>
      <w:r w:rsidR="00AC0AED">
        <w:rPr>
          <w:smallCaps/>
        </w:rPr>
        <w:t>red</w:t>
      </w:r>
      <w:r w:rsidR="00AC0AED">
        <w:t>-what-indeed</w:t>
      </w:r>
    </w:p>
    <w:p w14:paraId="58D149C4" w14:textId="77777777" w:rsidR="00800AD8" w:rsidRDefault="00AC0AED" w:rsidP="00AC0AED">
      <w:pPr>
        <w:pStyle w:val="InterlineText"/>
        <w:tabs>
          <w:tab w:val="left" w:pos="533"/>
          <w:tab w:val="left" w:pos="1037"/>
          <w:tab w:val="left" w:pos="2981"/>
          <w:tab w:val="left" w:pos="3485"/>
        </w:tabs>
      </w:pPr>
      <w:r>
        <w:tab/>
        <w:t>tua</w:t>
      </w:r>
      <w:r w:rsidR="00800AD8">
        <w:tab/>
        <w:t>qinaîan</w:t>
      </w:r>
      <w:r w:rsidR="00800AD8">
        <w:tab/>
        <w:t>tua</w:t>
      </w:r>
      <w:r>
        <w:tab/>
        <w:t>kadjunangan.</w:t>
      </w:r>
    </w:p>
    <w:p w14:paraId="7007CEAC" w14:textId="77777777" w:rsidR="00800AD8" w:rsidRDefault="00AC0AED" w:rsidP="00AC0AED">
      <w:pPr>
        <w:pStyle w:val="InterlineGlossWithTrans"/>
        <w:tabs>
          <w:tab w:val="left" w:pos="533"/>
          <w:tab w:val="left" w:pos="1037"/>
          <w:tab w:val="left" w:pos="2981"/>
          <w:tab w:val="left" w:pos="3485"/>
        </w:tabs>
      </w:pPr>
      <w:r>
        <w:tab/>
        <w:t>tua</w:t>
      </w:r>
      <w:r w:rsidR="00800AD8">
        <w:tab/>
        <w:t>in=qaîa-an</w:t>
      </w:r>
      <w:r w:rsidR="00800AD8">
        <w:tab/>
        <w:t>tua</w:t>
      </w:r>
      <w:r>
        <w:tab/>
        <w:t>ka-djunang-an</w:t>
      </w:r>
    </w:p>
    <w:p w14:paraId="7690A0F4" w14:textId="77777777" w:rsidR="00800AD8" w:rsidRDefault="00AC0AED" w:rsidP="00AC0AED">
      <w:pPr>
        <w:pStyle w:val="InterlineTrans"/>
        <w:tabs>
          <w:tab w:val="left" w:pos="533"/>
          <w:tab w:val="left" w:pos="1037"/>
          <w:tab w:val="left" w:pos="2981"/>
          <w:tab w:val="left" w:pos="3485"/>
        </w:tabs>
      </w:pPr>
      <w:r>
        <w:tab/>
      </w:r>
      <w:r>
        <w:rPr>
          <w:smallCaps/>
        </w:rPr>
        <w:t>obl</w:t>
      </w:r>
      <w:r w:rsidR="00800AD8">
        <w:tab/>
      </w:r>
      <w:r w:rsidR="00800AD8">
        <w:rPr>
          <w:smallCaps/>
        </w:rPr>
        <w:t>perf</w:t>
      </w:r>
      <w:r w:rsidR="00800AD8">
        <w:t>=outsider-</w:t>
      </w:r>
      <w:r w:rsidR="00800AD8">
        <w:rPr>
          <w:smallCaps/>
        </w:rPr>
        <w:t>nom</w:t>
      </w:r>
      <w:r w:rsidR="00800AD8">
        <w:tab/>
      </w:r>
      <w:r w:rsidR="00800AD8">
        <w:rPr>
          <w:smallCaps/>
        </w:rPr>
        <w:t>obl</w:t>
      </w:r>
      <w:r>
        <w:tab/>
        <w:t>main-earth-</w:t>
      </w:r>
      <w:r>
        <w:rPr>
          <w:smallCaps/>
        </w:rPr>
        <w:t>nom</w:t>
      </w:r>
    </w:p>
    <w:p w14:paraId="257BB63D" w14:textId="77777777" w:rsidR="00800AD8" w:rsidRDefault="00800AD8">
      <w:pPr>
        <w:pStyle w:val="InterlineFree"/>
      </w:pPr>
      <w:r>
        <w:t>The young girl had no inheritance of village or land left.</w:t>
      </w:r>
    </w:p>
    <w:p w14:paraId="160B16E8" w14:textId="77777777" w:rsidR="00800AD8" w:rsidRDefault="00DC1AE0" w:rsidP="00AC0AED">
      <w:pPr>
        <w:pStyle w:val="InterlineText"/>
        <w:tabs>
          <w:tab w:val="left" w:pos="533"/>
          <w:tab w:val="left" w:pos="1832"/>
          <w:tab w:val="left" w:pos="2516"/>
          <w:tab w:val="left" w:pos="3125"/>
          <w:tab w:val="left" w:pos="4664"/>
          <w:tab w:val="left" w:pos="5108"/>
          <w:tab w:val="left" w:pos="6692"/>
          <w:tab w:val="left" w:pos="7556"/>
        </w:tabs>
      </w:pPr>
      <w:r w:rsidRPr="003A1D48">
        <w:rPr>
          <w:rStyle w:val="InterlineTextNumChar"/>
        </w:rPr>
        <w:t>004</w:t>
      </w:r>
      <w:r w:rsidR="00800AD8">
        <w:tab/>
        <w:t>mangtjez</w:t>
      </w:r>
      <w:r w:rsidR="00800AD8">
        <w:tab/>
        <w:t>azua</w:t>
      </w:r>
      <w:r w:rsidR="00800AD8">
        <w:tab/>
        <w:t>tju</w:t>
      </w:r>
      <w:r w:rsidR="00800AD8">
        <w:tab/>
        <w:t>Makazayazaya</w:t>
      </w:r>
      <w:r w:rsidR="00800AD8">
        <w:tab/>
        <w:t>ti</w:t>
      </w:r>
      <w:r w:rsidR="00800AD8">
        <w:tab/>
        <w:t>Puîaîuîaîuyan</w:t>
      </w:r>
      <w:r w:rsidR="00AC0AED">
        <w:tab/>
        <w:t>kati</w:t>
      </w:r>
      <w:r w:rsidR="00AC0AED">
        <w:tab/>
        <w:t>Kuîeîuîeîu</w:t>
      </w:r>
    </w:p>
    <w:p w14:paraId="427A8677" w14:textId="77777777" w:rsidR="00800AD8" w:rsidRDefault="00800AD8" w:rsidP="00AC0AED">
      <w:pPr>
        <w:pStyle w:val="InterlineGlossWithTrans"/>
        <w:tabs>
          <w:tab w:val="left" w:pos="533"/>
          <w:tab w:val="left" w:pos="1832"/>
          <w:tab w:val="left" w:pos="2516"/>
          <w:tab w:val="left" w:pos="3125"/>
          <w:tab w:val="left" w:pos="4664"/>
          <w:tab w:val="left" w:pos="5108"/>
          <w:tab w:val="left" w:pos="6692"/>
          <w:tab w:val="left" w:pos="7556"/>
        </w:tabs>
      </w:pPr>
      <w:r>
        <w:tab/>
        <w:t>m-pangetjez</w:t>
      </w:r>
      <w:r>
        <w:tab/>
        <w:t>a-zua</w:t>
      </w:r>
      <w:r>
        <w:tab/>
        <w:t>tju</w:t>
      </w:r>
      <w:r>
        <w:tab/>
        <w:t>Makazayazaya</w:t>
      </w:r>
      <w:r>
        <w:tab/>
        <w:t>ti</w:t>
      </w:r>
      <w:r>
        <w:tab/>
        <w:t>Puîaîuîaîuyan</w:t>
      </w:r>
      <w:r w:rsidR="00AC0AED">
        <w:tab/>
        <w:t>ka-ti</w:t>
      </w:r>
      <w:r w:rsidR="00AC0AED">
        <w:tab/>
        <w:t>Kuîeîuîeîu</w:t>
      </w:r>
    </w:p>
    <w:p w14:paraId="7185684E" w14:textId="77777777" w:rsidR="00800AD8" w:rsidRDefault="00800AD8" w:rsidP="00AC0AED">
      <w:pPr>
        <w:pStyle w:val="InterlineTransNoFree"/>
        <w:tabs>
          <w:tab w:val="left" w:pos="1832"/>
          <w:tab w:val="left" w:pos="2516"/>
          <w:tab w:val="left" w:pos="3125"/>
          <w:tab w:val="left" w:pos="4664"/>
          <w:tab w:val="left" w:pos="5108"/>
          <w:tab w:val="left" w:pos="6692"/>
          <w:tab w:val="left" w:pos="7556"/>
        </w:tabs>
      </w:pPr>
      <w:r>
        <w:tab/>
      </w:r>
      <w:r>
        <w:rPr>
          <w:smallCaps/>
        </w:rPr>
        <w:t>af</w:t>
      </w:r>
      <w:r>
        <w:t>-come</w:t>
      </w:r>
      <w:r>
        <w:tab/>
      </w:r>
      <w:r>
        <w:rPr>
          <w:smallCaps/>
        </w:rPr>
        <w:t>c-</w:t>
      </w:r>
      <w:r>
        <w:t>that</w:t>
      </w:r>
      <w:r>
        <w:tab/>
        <w:t>there</w:t>
      </w:r>
      <w:r>
        <w:tab/>
        <w:t>(place)</w:t>
      </w:r>
      <w:r>
        <w:tab/>
      </w:r>
      <w:r>
        <w:rPr>
          <w:smallCaps/>
        </w:rPr>
        <w:t>f.h</w:t>
      </w:r>
      <w:r>
        <w:tab/>
        <w:t>(name)</w:t>
      </w:r>
      <w:r w:rsidR="00AC0AED">
        <w:tab/>
        <w:t>and-</w:t>
      </w:r>
      <w:r w:rsidR="00AC0AED">
        <w:rPr>
          <w:smallCaps/>
        </w:rPr>
        <w:t>f.h</w:t>
      </w:r>
      <w:r w:rsidR="00AC0AED">
        <w:tab/>
        <w:t>(name)</w:t>
      </w:r>
    </w:p>
    <w:p w14:paraId="25FF79D0" w14:textId="77777777" w:rsidR="00800AD8" w:rsidRDefault="00800AD8" w:rsidP="00AC0AED">
      <w:pPr>
        <w:pStyle w:val="InterlineText"/>
        <w:tabs>
          <w:tab w:val="left" w:pos="533"/>
          <w:tab w:val="left" w:pos="797"/>
          <w:tab w:val="left" w:pos="2246"/>
          <w:tab w:val="left" w:pos="2750"/>
          <w:tab w:val="left" w:pos="3239"/>
          <w:tab w:val="left" w:pos="3683"/>
        </w:tabs>
      </w:pPr>
      <w:r>
        <w:tab/>
        <w:t>a</w:t>
      </w:r>
      <w:r>
        <w:tab/>
        <w:t>kisudju</w:t>
      </w:r>
      <w:r>
        <w:tab/>
        <w:t>tua</w:t>
      </w:r>
      <w:r>
        <w:tab/>
        <w:t>zua</w:t>
      </w:r>
      <w:r>
        <w:tab/>
        <w:t>ti</w:t>
      </w:r>
      <w:r>
        <w:tab/>
        <w:t>Tjukutjuku.</w:t>
      </w:r>
    </w:p>
    <w:p w14:paraId="54F0F59B" w14:textId="77777777" w:rsidR="00800AD8" w:rsidRDefault="00800AD8" w:rsidP="00AC0AED">
      <w:pPr>
        <w:pStyle w:val="InterlineGlossWithTrans"/>
        <w:tabs>
          <w:tab w:val="left" w:pos="533"/>
          <w:tab w:val="left" w:pos="797"/>
          <w:tab w:val="left" w:pos="2246"/>
          <w:tab w:val="left" w:pos="2750"/>
          <w:tab w:val="left" w:pos="3239"/>
          <w:tab w:val="left" w:pos="3683"/>
        </w:tabs>
      </w:pPr>
      <w:r>
        <w:tab/>
        <w:t>a</w:t>
      </w:r>
      <w:r>
        <w:tab/>
        <w:t>ki-sudju</w:t>
      </w:r>
      <w:r>
        <w:tab/>
        <w:t>tua</w:t>
      </w:r>
      <w:r>
        <w:tab/>
        <w:t>zua</w:t>
      </w:r>
      <w:r>
        <w:tab/>
        <w:t>ti</w:t>
      </w:r>
      <w:r>
        <w:tab/>
        <w:t>Tjukutjuku</w:t>
      </w:r>
    </w:p>
    <w:p w14:paraId="3B0B1B5E" w14:textId="77777777" w:rsidR="00800AD8" w:rsidRDefault="00800AD8" w:rsidP="00AC0AED">
      <w:pPr>
        <w:pStyle w:val="InterlineTrans"/>
        <w:tabs>
          <w:tab w:val="left" w:pos="533"/>
          <w:tab w:val="left" w:pos="797"/>
          <w:tab w:val="left" w:pos="2246"/>
          <w:tab w:val="left" w:pos="2750"/>
          <w:tab w:val="left" w:pos="3239"/>
          <w:tab w:val="left" w:pos="3683"/>
        </w:tabs>
      </w:pPr>
      <w:r>
        <w:rPr>
          <w:smallCaps/>
        </w:rPr>
        <w:tab/>
        <w:t>c</w:t>
      </w:r>
      <w:r>
        <w:rPr>
          <w:smallCaps/>
        </w:rPr>
        <w:tab/>
      </w:r>
      <w:r>
        <w:t>do-sweetheart</w:t>
      </w:r>
      <w:r>
        <w:tab/>
      </w:r>
      <w:r>
        <w:rPr>
          <w:smallCaps/>
        </w:rPr>
        <w:t>obl</w:t>
      </w:r>
      <w:r>
        <w:tab/>
        <w:t>that</w:t>
      </w:r>
      <w:r>
        <w:tab/>
      </w:r>
      <w:r>
        <w:rPr>
          <w:smallCaps/>
        </w:rPr>
        <w:t>f.h</w:t>
      </w:r>
      <w:r>
        <w:tab/>
        <w:t>(name)</w:t>
      </w:r>
    </w:p>
    <w:p w14:paraId="3425B9BE" w14:textId="77777777" w:rsidR="00800AD8" w:rsidRDefault="00800AD8">
      <w:pPr>
        <w:pStyle w:val="InterlineFree"/>
      </w:pPr>
      <w:r>
        <w:t>Puîaîuîaîuyan and Kuîeîuîeîu of Makazayazaya came to court Tjukutjuku.</w:t>
      </w:r>
    </w:p>
    <w:p w14:paraId="26538AA3" w14:textId="77777777" w:rsidR="00800AD8" w:rsidRDefault="00DC1AE0" w:rsidP="00AC0AED">
      <w:pPr>
        <w:pStyle w:val="InterlineText"/>
        <w:tabs>
          <w:tab w:val="left" w:pos="533"/>
          <w:tab w:val="left" w:pos="1517"/>
          <w:tab w:val="left" w:pos="2441"/>
          <w:tab w:val="left" w:pos="2885"/>
          <w:tab w:val="left" w:pos="3224"/>
          <w:tab w:val="left" w:pos="4643"/>
          <w:tab w:val="left" w:pos="6047"/>
        </w:tabs>
      </w:pPr>
      <w:r w:rsidRPr="003A1D48">
        <w:rPr>
          <w:rStyle w:val="InterlineTextNumChar"/>
        </w:rPr>
        <w:t>005</w:t>
      </w:r>
      <w:r w:rsidR="00800AD8">
        <w:tab/>
        <w:t>saka</w:t>
      </w:r>
      <w:r w:rsidR="00800AD8">
        <w:tab/>
        <w:t>zazua</w:t>
      </w:r>
      <w:r w:rsidR="00800AD8">
        <w:tab/>
        <w:t>ti</w:t>
      </w:r>
      <w:r w:rsidR="00800AD8">
        <w:tab/>
        <w:t>sa</w:t>
      </w:r>
      <w:r w:rsidR="00800AD8">
        <w:tab/>
        <w:t>Tjamuakakay</w:t>
      </w:r>
      <w:r w:rsidR="00800AD8">
        <w:tab/>
        <w:t>patalaq</w:t>
      </w:r>
      <w:r w:rsidR="00800AD8">
        <w:tab/>
        <w:t>azua.</w:t>
      </w:r>
    </w:p>
    <w:p w14:paraId="6DFA562B" w14:textId="77777777" w:rsidR="00800AD8" w:rsidRDefault="00800AD8" w:rsidP="00AC0AED">
      <w:pPr>
        <w:pStyle w:val="InterlineGlossWithTrans"/>
        <w:tabs>
          <w:tab w:val="left" w:pos="533"/>
          <w:tab w:val="left" w:pos="1517"/>
          <w:tab w:val="left" w:pos="2441"/>
          <w:tab w:val="left" w:pos="2885"/>
          <w:tab w:val="left" w:pos="3224"/>
          <w:tab w:val="left" w:pos="4643"/>
          <w:tab w:val="left" w:pos="6047"/>
        </w:tabs>
      </w:pPr>
      <w:r>
        <w:tab/>
        <w:t>sa-ka</w:t>
      </w:r>
      <w:r>
        <w:tab/>
        <w:t>zua-zua</w:t>
      </w:r>
      <w:r>
        <w:tab/>
        <w:t>ti</w:t>
      </w:r>
      <w:r>
        <w:tab/>
        <w:t>sa</w:t>
      </w:r>
      <w:r>
        <w:tab/>
        <w:t>Tjamuakakay</w:t>
      </w:r>
      <w:r>
        <w:tab/>
        <w:t>pa-talaq</w:t>
      </w:r>
      <w:r>
        <w:tab/>
        <w:t>a-zua</w:t>
      </w:r>
    </w:p>
    <w:p w14:paraId="37C8B059" w14:textId="77777777" w:rsidR="00800AD8" w:rsidRDefault="00800AD8" w:rsidP="00AC0AED">
      <w:pPr>
        <w:pStyle w:val="InterlineTrans"/>
        <w:tabs>
          <w:tab w:val="left" w:pos="533"/>
          <w:tab w:val="left" w:pos="1517"/>
          <w:tab w:val="left" w:pos="2441"/>
          <w:tab w:val="left" w:pos="2885"/>
          <w:tab w:val="left" w:pos="3224"/>
          <w:tab w:val="left" w:pos="4643"/>
          <w:tab w:val="left" w:pos="6047"/>
        </w:tabs>
      </w:pPr>
      <w:r>
        <w:tab/>
        <w:t>and-after</w:t>
      </w:r>
      <w:r>
        <w:tab/>
      </w:r>
      <w:r>
        <w:rPr>
          <w:smallCaps/>
        </w:rPr>
        <w:t>red</w:t>
      </w:r>
      <w:r>
        <w:t>-that</w:t>
      </w:r>
      <w:r>
        <w:tab/>
      </w:r>
      <w:r>
        <w:rPr>
          <w:smallCaps/>
        </w:rPr>
        <w:t>f.h</w:t>
      </w:r>
      <w:r>
        <w:rPr>
          <w:smallCaps/>
        </w:rPr>
        <w:tab/>
        <w:t>h</w:t>
      </w:r>
      <w:r>
        <w:rPr>
          <w:smallCaps/>
        </w:rPr>
        <w:tab/>
      </w:r>
      <w:r>
        <w:t>(name)</w:t>
      </w:r>
      <w:r>
        <w:tab/>
        <w:t>cause-jealous</w:t>
      </w:r>
      <w:r>
        <w:tab/>
      </w:r>
      <w:r>
        <w:rPr>
          <w:smallCaps/>
        </w:rPr>
        <w:t>c-</w:t>
      </w:r>
      <w:r>
        <w:t>that</w:t>
      </w:r>
    </w:p>
    <w:p w14:paraId="29222292" w14:textId="77777777" w:rsidR="00800AD8" w:rsidRDefault="00800AD8">
      <w:pPr>
        <w:pStyle w:val="InterlineFree"/>
      </w:pPr>
      <w:r>
        <w:t>So Tjamuakakay was jealous.</w:t>
      </w:r>
    </w:p>
    <w:p w14:paraId="1D950585" w14:textId="77777777" w:rsidR="00800AD8" w:rsidRDefault="00DC1AE0" w:rsidP="00AC0AED">
      <w:pPr>
        <w:pStyle w:val="InterlineText"/>
        <w:tabs>
          <w:tab w:val="left" w:pos="533"/>
          <w:tab w:val="left" w:pos="1127"/>
          <w:tab w:val="left" w:pos="1886"/>
          <w:tab w:val="left" w:pos="3620"/>
          <w:tab w:val="left" w:pos="4544"/>
          <w:tab w:val="left" w:pos="6413"/>
          <w:tab w:val="left" w:pos="7187"/>
          <w:tab w:val="left" w:pos="7871"/>
        </w:tabs>
      </w:pPr>
      <w:r w:rsidRPr="003A1D48">
        <w:rPr>
          <w:rStyle w:val="InterlineTextNumChar"/>
        </w:rPr>
        <w:t>006</w:t>
      </w:r>
      <w:r w:rsidR="00800AD8">
        <w:tab/>
        <w:t>“aku</w:t>
      </w:r>
      <w:r w:rsidR="00800AD8">
        <w:tab/>
        <w:t>nu</w:t>
      </w:r>
      <w:r w:rsidR="00800AD8">
        <w:tab/>
        <w:t>kisudjuan</w:t>
      </w:r>
      <w:r w:rsidR="00800AD8">
        <w:tab/>
        <w:t>zazua</w:t>
      </w:r>
      <w:r w:rsidR="00800AD8">
        <w:tab/>
        <w:t>namaya?”</w:t>
      </w:r>
      <w:r w:rsidR="00AC0AED">
        <w:tab/>
        <w:t>ayain</w:t>
      </w:r>
      <w:r w:rsidR="00AC0AED">
        <w:tab/>
        <w:t>azua</w:t>
      </w:r>
      <w:r w:rsidR="00AC0AED">
        <w:tab/>
        <w:t>tia</w:t>
      </w:r>
    </w:p>
    <w:p w14:paraId="790187EB" w14:textId="77777777" w:rsidR="00800AD8" w:rsidRDefault="00800AD8" w:rsidP="00AC0AED">
      <w:pPr>
        <w:pStyle w:val="InterlineGlossWithTrans"/>
        <w:tabs>
          <w:tab w:val="left" w:pos="533"/>
          <w:tab w:val="left" w:pos="1127"/>
          <w:tab w:val="left" w:pos="1886"/>
          <w:tab w:val="left" w:pos="3620"/>
          <w:tab w:val="left" w:pos="4544"/>
          <w:tab w:val="left" w:pos="6413"/>
          <w:tab w:val="left" w:pos="7187"/>
          <w:tab w:val="left" w:pos="7871"/>
        </w:tabs>
      </w:pPr>
      <w:r>
        <w:tab/>
        <w:t>aku</w:t>
      </w:r>
      <w:r>
        <w:tab/>
        <w:t>nu</w:t>
      </w:r>
      <w:r>
        <w:tab/>
        <w:t>ki-sudju-an</w:t>
      </w:r>
      <w:r>
        <w:tab/>
        <w:t>zua-zua</w:t>
      </w:r>
      <w:r>
        <w:tab/>
        <w:t>na-ma-aya</w:t>
      </w:r>
      <w:r w:rsidR="00AC0AED">
        <w:tab/>
        <w:t>aya-en</w:t>
      </w:r>
      <w:r w:rsidR="00AC0AED">
        <w:tab/>
        <w:t>a-zua</w:t>
      </w:r>
      <w:r w:rsidR="00AC0AED">
        <w:tab/>
        <w:t>ti-a</w:t>
      </w:r>
    </w:p>
    <w:p w14:paraId="4AC842F3" w14:textId="77777777" w:rsidR="00800AD8" w:rsidRDefault="00800AD8" w:rsidP="00AC0AED">
      <w:pPr>
        <w:pStyle w:val="InterlineTransNoFree"/>
        <w:tabs>
          <w:tab w:val="left" w:pos="1127"/>
          <w:tab w:val="left" w:pos="1886"/>
          <w:tab w:val="left" w:pos="3620"/>
          <w:tab w:val="left" w:pos="4544"/>
          <w:tab w:val="left" w:pos="6413"/>
          <w:tab w:val="left" w:pos="7187"/>
          <w:tab w:val="left" w:pos="7871"/>
        </w:tabs>
      </w:pPr>
      <w:r>
        <w:tab/>
        <w:t>why</w:t>
      </w:r>
      <w:r>
        <w:tab/>
        <w:t>you(</w:t>
      </w:r>
      <w:r>
        <w:rPr>
          <w:smallCaps/>
        </w:rPr>
        <w:t>p</w:t>
      </w:r>
      <w:r>
        <w:t>)</w:t>
      </w:r>
      <w:r>
        <w:tab/>
        <w:t>do-sweetheart-</w:t>
      </w:r>
      <w:r>
        <w:rPr>
          <w:smallCaps/>
        </w:rPr>
        <w:t>lf</w:t>
      </w:r>
      <w:r>
        <w:tab/>
      </w:r>
      <w:r>
        <w:rPr>
          <w:smallCaps/>
        </w:rPr>
        <w:t>red</w:t>
      </w:r>
      <w:r>
        <w:t>-that</w:t>
      </w:r>
      <w:r>
        <w:tab/>
      </w:r>
      <w:r>
        <w:rPr>
          <w:smallCaps/>
        </w:rPr>
        <w:t>past</w:t>
      </w:r>
      <w:r>
        <w:t>-</w:t>
      </w:r>
      <w:r>
        <w:rPr>
          <w:smallCaps/>
        </w:rPr>
        <w:t>stat</w:t>
      </w:r>
      <w:r>
        <w:t>-be.thus</w:t>
      </w:r>
      <w:r w:rsidR="00AC0AED">
        <w:tab/>
        <w:t>say-</w:t>
      </w:r>
      <w:r w:rsidR="00AC0AED">
        <w:rPr>
          <w:smallCaps/>
        </w:rPr>
        <w:t>pf</w:t>
      </w:r>
      <w:r w:rsidR="00AC0AED">
        <w:tab/>
      </w:r>
      <w:r w:rsidR="00AC0AED">
        <w:rPr>
          <w:smallCaps/>
        </w:rPr>
        <w:t>c-</w:t>
      </w:r>
      <w:r w:rsidR="00AC0AED">
        <w:t>that</w:t>
      </w:r>
      <w:r w:rsidR="00AC0AED">
        <w:tab/>
      </w:r>
      <w:r w:rsidR="00AC0AED">
        <w:rPr>
          <w:smallCaps/>
        </w:rPr>
        <w:t>f.h</w:t>
      </w:r>
      <w:r w:rsidR="00AC0AED">
        <w:t>-</w:t>
      </w:r>
      <w:r w:rsidR="00AC0AED">
        <w:rPr>
          <w:smallCaps/>
        </w:rPr>
        <w:t>pl</w:t>
      </w:r>
    </w:p>
    <w:p w14:paraId="7FBD326D" w14:textId="77777777" w:rsidR="00800AD8" w:rsidRDefault="00AC0AED" w:rsidP="00AC0AED">
      <w:pPr>
        <w:pStyle w:val="InterlineText"/>
        <w:tabs>
          <w:tab w:val="left" w:pos="533"/>
          <w:tab w:val="left" w:pos="2117"/>
          <w:tab w:val="left" w:pos="2981"/>
        </w:tabs>
      </w:pPr>
      <w:r>
        <w:tab/>
        <w:t>Puîaîuîaîuyan</w:t>
      </w:r>
      <w:r>
        <w:tab/>
        <w:t>kati</w:t>
      </w:r>
      <w:r>
        <w:tab/>
        <w:t>Kuîeîuîeîu.</w:t>
      </w:r>
    </w:p>
    <w:p w14:paraId="18446ABF" w14:textId="77777777" w:rsidR="00800AD8" w:rsidRDefault="00AC0AED" w:rsidP="00AC0AED">
      <w:pPr>
        <w:pStyle w:val="InterlineGlossWithTrans"/>
        <w:tabs>
          <w:tab w:val="left" w:pos="533"/>
          <w:tab w:val="left" w:pos="2117"/>
          <w:tab w:val="left" w:pos="2981"/>
        </w:tabs>
      </w:pPr>
      <w:r>
        <w:tab/>
        <w:t>Puîaîuîaîuyan</w:t>
      </w:r>
      <w:r>
        <w:tab/>
        <w:t>ka-ti</w:t>
      </w:r>
      <w:r>
        <w:tab/>
        <w:t>Kuîeîuîeîu</w:t>
      </w:r>
    </w:p>
    <w:p w14:paraId="13BFF1A3" w14:textId="77777777" w:rsidR="00800AD8" w:rsidRDefault="00AC0AED" w:rsidP="00AC0AED">
      <w:pPr>
        <w:pStyle w:val="InterlineTrans"/>
        <w:tabs>
          <w:tab w:val="left" w:pos="533"/>
          <w:tab w:val="left" w:pos="2117"/>
          <w:tab w:val="left" w:pos="2981"/>
        </w:tabs>
      </w:pPr>
      <w:r>
        <w:tab/>
        <w:t>(name)</w:t>
      </w:r>
      <w:r>
        <w:tab/>
        <w:t>and-</w:t>
      </w:r>
      <w:r>
        <w:rPr>
          <w:smallCaps/>
        </w:rPr>
        <w:t>f.h</w:t>
      </w:r>
      <w:r>
        <w:tab/>
        <w:t>(name)</w:t>
      </w:r>
    </w:p>
    <w:p w14:paraId="45A5C24C" w14:textId="77777777" w:rsidR="00800AD8" w:rsidRDefault="00800AD8">
      <w:pPr>
        <w:pStyle w:val="InterlineFree"/>
      </w:pPr>
      <w:r>
        <w:t>“Why do you court someone like that?” she said to Puîaîuîaîuyan and Kuîeîuîeîu.</w:t>
      </w:r>
    </w:p>
    <w:p w14:paraId="031BAD69" w14:textId="77777777" w:rsidR="00800AD8" w:rsidRDefault="00DC1AE0" w:rsidP="00AC0AED">
      <w:pPr>
        <w:pStyle w:val="InterlineText"/>
        <w:tabs>
          <w:tab w:val="left" w:pos="533"/>
          <w:tab w:val="left" w:pos="1217"/>
          <w:tab w:val="left" w:pos="1661"/>
          <w:tab w:val="left" w:pos="2840"/>
          <w:tab w:val="left" w:pos="4034"/>
          <w:tab w:val="left" w:pos="4523"/>
          <w:tab w:val="left" w:pos="5012"/>
        </w:tabs>
      </w:pPr>
      <w:r w:rsidRPr="003A1D48">
        <w:rPr>
          <w:rStyle w:val="InterlineTextNumChar"/>
        </w:rPr>
        <w:t>007</w:t>
      </w:r>
      <w:r w:rsidR="00800AD8">
        <w:tab/>
        <w:t>azua</w:t>
      </w:r>
      <w:r w:rsidR="00800AD8">
        <w:tab/>
        <w:t>ti</w:t>
      </w:r>
      <w:r w:rsidR="00800AD8">
        <w:tab/>
        <w:t>Tjukutjuku</w:t>
      </w:r>
      <w:r w:rsidR="00800AD8">
        <w:tab/>
        <w:t>tjenglayen</w:t>
      </w:r>
      <w:r w:rsidR="00800AD8">
        <w:tab/>
        <w:t>nua</w:t>
      </w:r>
      <w:r w:rsidR="00800AD8">
        <w:tab/>
        <w:t>zua</w:t>
      </w:r>
      <w:r w:rsidR="00800AD8">
        <w:tab/>
        <w:t>ma÷usa.</w:t>
      </w:r>
    </w:p>
    <w:p w14:paraId="57D859C7" w14:textId="77777777" w:rsidR="00800AD8" w:rsidRDefault="00800AD8" w:rsidP="00AC0AED">
      <w:pPr>
        <w:pStyle w:val="InterlineGlossWithTrans"/>
        <w:tabs>
          <w:tab w:val="left" w:pos="533"/>
          <w:tab w:val="left" w:pos="1217"/>
          <w:tab w:val="left" w:pos="1661"/>
          <w:tab w:val="left" w:pos="2840"/>
          <w:tab w:val="left" w:pos="4034"/>
          <w:tab w:val="left" w:pos="4523"/>
          <w:tab w:val="left" w:pos="5012"/>
        </w:tabs>
      </w:pPr>
      <w:r>
        <w:tab/>
        <w:t>a-zua</w:t>
      </w:r>
      <w:r>
        <w:tab/>
        <w:t>ti</w:t>
      </w:r>
      <w:r>
        <w:tab/>
        <w:t>Tjukutjuku</w:t>
      </w:r>
      <w:r>
        <w:tab/>
        <w:t>tjenglay-en</w:t>
      </w:r>
      <w:r>
        <w:tab/>
        <w:t>nua</w:t>
      </w:r>
      <w:r>
        <w:tab/>
        <w:t>zua</w:t>
      </w:r>
      <w:r>
        <w:tab/>
        <w:t>ma-÷usa</w:t>
      </w:r>
    </w:p>
    <w:p w14:paraId="21F90FD3" w14:textId="77777777" w:rsidR="00800AD8" w:rsidRDefault="00800AD8" w:rsidP="00AC0AED">
      <w:pPr>
        <w:pStyle w:val="InterlineTrans"/>
        <w:tabs>
          <w:tab w:val="left" w:pos="533"/>
          <w:tab w:val="left" w:pos="1217"/>
          <w:tab w:val="left" w:pos="1661"/>
          <w:tab w:val="left" w:pos="2840"/>
          <w:tab w:val="left" w:pos="4034"/>
          <w:tab w:val="left" w:pos="4523"/>
          <w:tab w:val="left" w:pos="5012"/>
        </w:tabs>
      </w:pPr>
      <w:r>
        <w:tab/>
      </w:r>
      <w:r>
        <w:rPr>
          <w:smallCaps/>
        </w:rPr>
        <w:t>c-</w:t>
      </w:r>
      <w:r>
        <w:t>that</w:t>
      </w:r>
      <w:r>
        <w:tab/>
      </w:r>
      <w:r>
        <w:rPr>
          <w:smallCaps/>
        </w:rPr>
        <w:t>f.h</w:t>
      </w:r>
      <w:r>
        <w:tab/>
        <w:t>(name)</w:t>
      </w:r>
      <w:r>
        <w:tab/>
        <w:t>like-</w:t>
      </w:r>
      <w:r>
        <w:rPr>
          <w:smallCaps/>
        </w:rPr>
        <w:t>pf</w:t>
      </w:r>
      <w:r>
        <w:tab/>
        <w:t>by</w:t>
      </w:r>
      <w:r>
        <w:tab/>
        <w:t>that</w:t>
      </w:r>
      <w:r>
        <w:tab/>
      </w:r>
      <w:r>
        <w:rPr>
          <w:smallCaps/>
        </w:rPr>
        <w:t>num</w:t>
      </w:r>
      <w:r>
        <w:t>-two</w:t>
      </w:r>
    </w:p>
    <w:p w14:paraId="6AE0C4AD" w14:textId="77777777" w:rsidR="00800AD8" w:rsidRDefault="00800AD8">
      <w:pPr>
        <w:pStyle w:val="InterlineFree"/>
      </w:pPr>
      <w:r>
        <w:t>But these two liked Tjukutjuku.</w:t>
      </w:r>
    </w:p>
    <w:p w14:paraId="4BE61570" w14:textId="77777777" w:rsidR="00800AD8" w:rsidRDefault="00DC1AE0" w:rsidP="00AC0AED">
      <w:pPr>
        <w:pStyle w:val="InterlineText"/>
        <w:tabs>
          <w:tab w:val="left" w:pos="533"/>
          <w:tab w:val="left" w:pos="1172"/>
          <w:tab w:val="left" w:pos="1856"/>
          <w:tab w:val="left" w:pos="2600"/>
          <w:tab w:val="left" w:pos="3599"/>
        </w:tabs>
      </w:pPr>
      <w:r w:rsidRPr="003A1D48">
        <w:rPr>
          <w:rStyle w:val="InterlineTextNumChar"/>
        </w:rPr>
        <w:t>008</w:t>
      </w:r>
      <w:r w:rsidR="00800AD8">
        <w:tab/>
        <w:t>vaik</w:t>
      </w:r>
      <w:r w:rsidR="00800AD8">
        <w:tab/>
        <w:t>azua</w:t>
      </w:r>
      <w:r w:rsidR="00800AD8">
        <w:tab/>
        <w:t>sema</w:t>
      </w:r>
      <w:r w:rsidR="00800AD8">
        <w:tab/>
        <w:t>vavua</w:t>
      </w:r>
      <w:r w:rsidR="00800AD8">
        <w:tab/>
        <w:t>mazelizeliuî.</w:t>
      </w:r>
    </w:p>
    <w:p w14:paraId="54D13570" w14:textId="77777777" w:rsidR="00800AD8" w:rsidRDefault="00800AD8" w:rsidP="00AC0AED">
      <w:pPr>
        <w:pStyle w:val="InterlineGlossWithTrans"/>
        <w:tabs>
          <w:tab w:val="left" w:pos="533"/>
          <w:tab w:val="left" w:pos="1172"/>
          <w:tab w:val="left" w:pos="1856"/>
          <w:tab w:val="left" w:pos="2600"/>
          <w:tab w:val="left" w:pos="3599"/>
        </w:tabs>
      </w:pPr>
      <w:r>
        <w:tab/>
        <w:t>vaik</w:t>
      </w:r>
      <w:r>
        <w:tab/>
        <w:t>a-zua</w:t>
      </w:r>
      <w:r>
        <w:tab/>
        <w:t>em=sa</w:t>
      </w:r>
      <w:r>
        <w:tab/>
        <w:t>va-vua</w:t>
      </w:r>
      <w:r>
        <w:tab/>
        <w:t>ma-zeli-zeliuî</w:t>
      </w:r>
    </w:p>
    <w:p w14:paraId="78FBFC06" w14:textId="77777777" w:rsidR="00800AD8" w:rsidRDefault="00800AD8" w:rsidP="00AC0AED">
      <w:pPr>
        <w:pStyle w:val="InterlineTrans"/>
        <w:tabs>
          <w:tab w:val="left" w:pos="533"/>
          <w:tab w:val="left" w:pos="1172"/>
          <w:tab w:val="left" w:pos="1856"/>
          <w:tab w:val="left" w:pos="2600"/>
          <w:tab w:val="left" w:pos="3599"/>
        </w:tabs>
      </w:pPr>
      <w:r>
        <w:tab/>
        <w:t>leave</w:t>
      </w:r>
      <w:r>
        <w:tab/>
      </w:r>
      <w:r>
        <w:rPr>
          <w:smallCaps/>
        </w:rPr>
        <w:t>c-</w:t>
      </w:r>
      <w:r>
        <w:t>that</w:t>
      </w:r>
      <w:r>
        <w:tab/>
      </w:r>
      <w:r>
        <w:rPr>
          <w:smallCaps/>
        </w:rPr>
        <w:t>af</w:t>
      </w:r>
      <w:r>
        <w:t>=go</w:t>
      </w:r>
      <w:r>
        <w:tab/>
      </w:r>
      <w:r>
        <w:rPr>
          <w:smallCaps/>
        </w:rPr>
        <w:t>red</w:t>
      </w:r>
      <w:r>
        <w:t>-field</w:t>
      </w:r>
      <w:r>
        <w:tab/>
      </w:r>
      <w:r>
        <w:rPr>
          <w:smallCaps/>
        </w:rPr>
        <w:t>stat</w:t>
      </w:r>
      <w:r>
        <w:t>-</w:t>
      </w:r>
      <w:r>
        <w:rPr>
          <w:smallCaps/>
        </w:rPr>
        <w:t>red</w:t>
      </w:r>
      <w:r>
        <w:t>-work</w:t>
      </w:r>
    </w:p>
    <w:p w14:paraId="7600796C" w14:textId="77777777" w:rsidR="00800AD8" w:rsidRDefault="00800AD8">
      <w:pPr>
        <w:pStyle w:val="InterlineFree"/>
      </w:pPr>
      <w:r>
        <w:t>They all went to the fields and worked together.</w:t>
      </w:r>
    </w:p>
    <w:p w14:paraId="0B3F1F32" w14:textId="77777777" w:rsidR="00800AD8" w:rsidRDefault="00DC1AE0" w:rsidP="00AC0AED">
      <w:pPr>
        <w:pStyle w:val="InterlineText"/>
        <w:tabs>
          <w:tab w:val="left" w:pos="533"/>
          <w:tab w:val="left" w:pos="1097"/>
          <w:tab w:val="left" w:pos="2666"/>
          <w:tab w:val="left" w:pos="3170"/>
          <w:tab w:val="left" w:pos="4169"/>
          <w:tab w:val="left" w:pos="4763"/>
          <w:tab w:val="left" w:pos="5522"/>
          <w:tab w:val="left" w:pos="6746"/>
          <w:tab w:val="left" w:pos="7010"/>
        </w:tabs>
      </w:pPr>
      <w:r w:rsidRPr="003A1D48">
        <w:rPr>
          <w:rStyle w:val="InterlineTextNumChar"/>
        </w:rPr>
        <w:t>009</w:t>
      </w:r>
      <w:r w:rsidR="00800AD8">
        <w:tab/>
        <w:t>ka</w:t>
      </w:r>
      <w:r w:rsidR="00800AD8">
        <w:tab/>
        <w:t>nadjemaîun</w:t>
      </w:r>
      <w:r w:rsidR="00800AD8">
        <w:tab/>
        <w:t>i</w:t>
      </w:r>
      <w:r w:rsidR="00800AD8">
        <w:tab/>
        <w:t>vavua,</w:t>
      </w:r>
      <w:r w:rsidR="00800AD8">
        <w:tab/>
        <w:t>“aku</w:t>
      </w:r>
      <w:r w:rsidR="00800AD8">
        <w:tab/>
        <w:t>nu</w:t>
      </w:r>
      <w:r w:rsidR="00800AD8">
        <w:tab/>
        <w:t>kizeliuîan</w:t>
      </w:r>
      <w:r w:rsidR="00800AD8">
        <w:tab/>
        <w:t>a</w:t>
      </w:r>
      <w:r w:rsidR="00AC0AED">
        <w:tab/>
        <w:t>namaya?</w:t>
      </w:r>
    </w:p>
    <w:p w14:paraId="0F9C777E" w14:textId="77777777" w:rsidR="00800AD8" w:rsidRDefault="00800AD8" w:rsidP="00AC0AED">
      <w:pPr>
        <w:pStyle w:val="InterlineGlossWithTrans"/>
        <w:tabs>
          <w:tab w:val="left" w:pos="533"/>
          <w:tab w:val="left" w:pos="1097"/>
          <w:tab w:val="left" w:pos="2666"/>
          <w:tab w:val="left" w:pos="3170"/>
          <w:tab w:val="left" w:pos="4169"/>
          <w:tab w:val="left" w:pos="4763"/>
          <w:tab w:val="left" w:pos="5522"/>
          <w:tab w:val="left" w:pos="6746"/>
          <w:tab w:val="left" w:pos="7010"/>
        </w:tabs>
      </w:pPr>
      <w:r>
        <w:tab/>
        <w:t>ka</w:t>
      </w:r>
      <w:r>
        <w:tab/>
        <w:t>na-em=djaîun</w:t>
      </w:r>
      <w:r>
        <w:tab/>
        <w:t>i</w:t>
      </w:r>
      <w:r>
        <w:tab/>
        <w:t>va-vua</w:t>
      </w:r>
      <w:r>
        <w:tab/>
        <w:t>aku</w:t>
      </w:r>
      <w:r>
        <w:tab/>
        <w:t>nu</w:t>
      </w:r>
      <w:r>
        <w:tab/>
        <w:t>ki-zeliuî-an</w:t>
      </w:r>
      <w:r>
        <w:tab/>
        <w:t>a</w:t>
      </w:r>
      <w:r w:rsidR="00AC0AED">
        <w:tab/>
        <w:t>na-ma-aya</w:t>
      </w:r>
    </w:p>
    <w:p w14:paraId="00A0C457" w14:textId="77777777" w:rsidR="00800AD8" w:rsidRDefault="00800AD8" w:rsidP="00AC0AED">
      <w:pPr>
        <w:pStyle w:val="InterlineTransNoFree"/>
        <w:tabs>
          <w:tab w:val="left" w:pos="1097"/>
          <w:tab w:val="left" w:pos="2666"/>
          <w:tab w:val="left" w:pos="3170"/>
          <w:tab w:val="left" w:pos="4169"/>
          <w:tab w:val="left" w:pos="4763"/>
          <w:tab w:val="left" w:pos="5522"/>
          <w:tab w:val="left" w:pos="6746"/>
          <w:tab w:val="left" w:pos="7010"/>
        </w:tabs>
        <w:rPr>
          <w:smallCaps/>
        </w:rPr>
      </w:pPr>
      <w:r>
        <w:tab/>
        <w:t>after</w:t>
      </w:r>
      <w:r>
        <w:tab/>
      </w:r>
      <w:r>
        <w:rPr>
          <w:smallCaps/>
        </w:rPr>
        <w:t>past</w:t>
      </w:r>
      <w:r>
        <w:t>-</w:t>
      </w:r>
      <w:r>
        <w:rPr>
          <w:smallCaps/>
        </w:rPr>
        <w:t>af</w:t>
      </w:r>
      <w:r>
        <w:t>=arrive</w:t>
      </w:r>
      <w:r>
        <w:tab/>
      </w:r>
      <w:r>
        <w:rPr>
          <w:smallCaps/>
        </w:rPr>
        <w:t>loc</w:t>
      </w:r>
      <w:r>
        <w:tab/>
      </w:r>
      <w:r>
        <w:rPr>
          <w:smallCaps/>
        </w:rPr>
        <w:t>red</w:t>
      </w:r>
      <w:r>
        <w:t>-field</w:t>
      </w:r>
      <w:r>
        <w:tab/>
        <w:t>why</w:t>
      </w:r>
      <w:r>
        <w:tab/>
        <w:t>you(</w:t>
      </w:r>
      <w:r>
        <w:rPr>
          <w:smallCaps/>
        </w:rPr>
        <w:t>p</w:t>
      </w:r>
      <w:r w:rsidR="00AC0AED">
        <w:rPr>
          <w:smallCaps/>
        </w:rPr>
        <w:t>)</w:t>
      </w:r>
      <w:r>
        <w:tab/>
        <w:t>do-work-</w:t>
      </w:r>
      <w:r>
        <w:rPr>
          <w:smallCaps/>
        </w:rPr>
        <w:t>lf</w:t>
      </w:r>
      <w:r>
        <w:rPr>
          <w:smallCaps/>
        </w:rPr>
        <w:tab/>
        <w:t>c</w:t>
      </w:r>
      <w:r w:rsidR="00AC0AED">
        <w:tab/>
      </w:r>
      <w:r w:rsidR="00AC0AED">
        <w:rPr>
          <w:smallCaps/>
        </w:rPr>
        <w:t>past</w:t>
      </w:r>
      <w:r w:rsidR="00AC0AED">
        <w:t>-</w:t>
      </w:r>
      <w:r w:rsidR="00AC0AED">
        <w:rPr>
          <w:smallCaps/>
        </w:rPr>
        <w:t>stat</w:t>
      </w:r>
      <w:r w:rsidR="00AC0AED">
        <w:t>-be.thus</w:t>
      </w:r>
    </w:p>
    <w:p w14:paraId="3298ED7C" w14:textId="77777777" w:rsidR="00800AD8" w:rsidRDefault="00800AD8" w:rsidP="00AC0AED">
      <w:pPr>
        <w:pStyle w:val="InterlineText"/>
        <w:tabs>
          <w:tab w:val="left" w:pos="533"/>
          <w:tab w:val="left" w:pos="1397"/>
          <w:tab w:val="left" w:pos="1901"/>
          <w:tab w:val="left" w:pos="2675"/>
          <w:tab w:val="left" w:pos="3179"/>
        </w:tabs>
      </w:pPr>
      <w:r>
        <w:tab/>
        <w:t>savaqar</w:t>
      </w:r>
      <w:r>
        <w:tab/>
        <w:t>tua</w:t>
      </w:r>
      <w:r>
        <w:tab/>
        <w:t>ka÷a÷i</w:t>
      </w:r>
      <w:r>
        <w:tab/>
        <w:t>tua</w:t>
      </w:r>
      <w:r>
        <w:tab/>
        <w:t>nakuyan.</w:t>
      </w:r>
    </w:p>
    <w:p w14:paraId="2FDB8A83" w14:textId="77777777" w:rsidR="00800AD8" w:rsidRDefault="00800AD8" w:rsidP="00AC0AED">
      <w:pPr>
        <w:pStyle w:val="InterlineGlossWithTrans"/>
        <w:tabs>
          <w:tab w:val="left" w:pos="533"/>
          <w:tab w:val="left" w:pos="1397"/>
          <w:tab w:val="left" w:pos="1901"/>
          <w:tab w:val="left" w:pos="2675"/>
          <w:tab w:val="left" w:pos="3179"/>
        </w:tabs>
      </w:pPr>
      <w:r>
        <w:tab/>
        <w:t>savaqar</w:t>
      </w:r>
      <w:r>
        <w:tab/>
        <w:t>tua</w:t>
      </w:r>
      <w:r>
        <w:tab/>
        <w:t>ka÷a÷i</w:t>
      </w:r>
      <w:r>
        <w:tab/>
        <w:t>tua</w:t>
      </w:r>
      <w:r>
        <w:tab/>
        <w:t>na-kuya-an</w:t>
      </w:r>
    </w:p>
    <w:p w14:paraId="145D881D" w14:textId="77777777" w:rsidR="00800AD8" w:rsidRDefault="00800AD8" w:rsidP="00AC0AED">
      <w:pPr>
        <w:pStyle w:val="InterlineTrans"/>
        <w:tabs>
          <w:tab w:val="left" w:pos="533"/>
          <w:tab w:val="left" w:pos="1397"/>
          <w:tab w:val="left" w:pos="1901"/>
          <w:tab w:val="left" w:pos="2675"/>
          <w:tab w:val="left" w:pos="3179"/>
        </w:tabs>
      </w:pPr>
      <w:r>
        <w:tab/>
        <w:t>disgust</w:t>
      </w:r>
      <w:r>
        <w:tab/>
      </w:r>
      <w:r>
        <w:rPr>
          <w:smallCaps/>
        </w:rPr>
        <w:t>obl</w:t>
      </w:r>
      <w:r>
        <w:tab/>
        <w:t>rag</w:t>
      </w:r>
      <w:r>
        <w:tab/>
      </w:r>
      <w:r>
        <w:rPr>
          <w:smallCaps/>
        </w:rPr>
        <w:t>obl</w:t>
      </w:r>
      <w:r>
        <w:tab/>
      </w:r>
      <w:r>
        <w:rPr>
          <w:smallCaps/>
        </w:rPr>
        <w:t>stat</w:t>
      </w:r>
      <w:r>
        <w:t>-bad-</w:t>
      </w:r>
      <w:r>
        <w:rPr>
          <w:smallCaps/>
        </w:rPr>
        <w:t>nom</w:t>
      </w:r>
    </w:p>
    <w:p w14:paraId="633B8B6D" w14:textId="77777777" w:rsidR="00800AD8" w:rsidRDefault="00800AD8">
      <w:pPr>
        <w:pStyle w:val="InterlineFree"/>
      </w:pPr>
      <w:r>
        <w:lastRenderedPageBreak/>
        <w:t>When she got to the fields, (she said): “Why do you help someone like that with her work? She’s disgusting in her rags</w:t>
      </w:r>
      <w:r w:rsidR="00AC0AED">
        <w:t xml:space="preserve"> and ugliness.</w:t>
      </w:r>
    </w:p>
    <w:p w14:paraId="7E60B058" w14:textId="77777777" w:rsidR="00800AD8" w:rsidRDefault="00DC1AE0" w:rsidP="00AC0AED">
      <w:pPr>
        <w:pStyle w:val="InterlineText"/>
        <w:tabs>
          <w:tab w:val="left" w:pos="533"/>
          <w:tab w:val="left" w:pos="1322"/>
          <w:tab w:val="left" w:pos="2426"/>
          <w:tab w:val="left" w:pos="3200"/>
          <w:tab w:val="left" w:pos="3584"/>
          <w:tab w:val="left" w:pos="3923"/>
          <w:tab w:val="left" w:pos="5342"/>
          <w:tab w:val="left" w:pos="5606"/>
        </w:tabs>
      </w:pPr>
      <w:r w:rsidRPr="003A1D48">
        <w:rPr>
          <w:rStyle w:val="InterlineTextNumChar"/>
        </w:rPr>
        <w:t>010</w:t>
      </w:r>
      <w:r w:rsidR="00800AD8">
        <w:tab/>
        <w:t>sa-u</w:t>
      </w:r>
      <w:r w:rsidR="00800AD8">
        <w:tab/>
        <w:t>tsikelu,”</w:t>
      </w:r>
      <w:r w:rsidR="00800AD8">
        <w:tab/>
        <w:t>ayain</w:t>
      </w:r>
      <w:r w:rsidR="00800AD8">
        <w:tab/>
        <w:t>ni</w:t>
      </w:r>
      <w:r w:rsidR="00800AD8">
        <w:tab/>
        <w:t>sa</w:t>
      </w:r>
      <w:r w:rsidR="00800AD8">
        <w:tab/>
        <w:t>Tjamuakakay</w:t>
      </w:r>
      <w:r w:rsidR="00800AD8">
        <w:tab/>
        <w:t>a</w:t>
      </w:r>
      <w:r w:rsidR="00800AD8">
        <w:tab/>
        <w:t>ma÷usa.</w:t>
      </w:r>
    </w:p>
    <w:p w14:paraId="5E5A1D19" w14:textId="77777777" w:rsidR="00800AD8" w:rsidRDefault="00800AD8" w:rsidP="00AC0AED">
      <w:pPr>
        <w:pStyle w:val="InterlineGlossWithTrans"/>
        <w:tabs>
          <w:tab w:val="left" w:pos="533"/>
          <w:tab w:val="left" w:pos="1322"/>
          <w:tab w:val="left" w:pos="2426"/>
          <w:tab w:val="left" w:pos="3200"/>
          <w:tab w:val="left" w:pos="3584"/>
          <w:tab w:val="left" w:pos="3923"/>
          <w:tab w:val="left" w:pos="5342"/>
          <w:tab w:val="left" w:pos="5606"/>
        </w:tabs>
      </w:pPr>
      <w:r>
        <w:tab/>
        <w:t>sa-u</w:t>
      </w:r>
      <w:r>
        <w:tab/>
        <w:t>tsikel-u</w:t>
      </w:r>
      <w:r>
        <w:tab/>
        <w:t>aya-en</w:t>
      </w:r>
      <w:r>
        <w:tab/>
        <w:t>ni</w:t>
      </w:r>
      <w:r>
        <w:tab/>
        <w:t>sa</w:t>
      </w:r>
      <w:r>
        <w:tab/>
        <w:t>Tjamuakakay</w:t>
      </w:r>
      <w:r>
        <w:tab/>
        <w:t>a</w:t>
      </w:r>
      <w:r>
        <w:tab/>
        <w:t>ma-÷usa</w:t>
      </w:r>
    </w:p>
    <w:p w14:paraId="421B2F1C" w14:textId="77777777" w:rsidR="00800AD8" w:rsidRDefault="00800AD8" w:rsidP="00AC0AED">
      <w:pPr>
        <w:pStyle w:val="InterlineTrans"/>
        <w:tabs>
          <w:tab w:val="left" w:pos="533"/>
          <w:tab w:val="left" w:pos="1322"/>
          <w:tab w:val="left" w:pos="2426"/>
          <w:tab w:val="left" w:pos="3200"/>
          <w:tab w:val="left" w:pos="3584"/>
          <w:tab w:val="left" w:pos="3923"/>
          <w:tab w:val="left" w:pos="5342"/>
          <w:tab w:val="left" w:pos="5606"/>
        </w:tabs>
      </w:pPr>
      <w:r>
        <w:tab/>
        <w:t>go-</w:t>
      </w:r>
      <w:r>
        <w:rPr>
          <w:smallCaps/>
        </w:rPr>
        <w:t>imp</w:t>
      </w:r>
      <w:r>
        <w:tab/>
        <w:t>return-</w:t>
      </w:r>
      <w:r>
        <w:rPr>
          <w:smallCaps/>
        </w:rPr>
        <w:t>imp</w:t>
      </w:r>
      <w:r>
        <w:tab/>
        <w:t>say-</w:t>
      </w:r>
      <w:r>
        <w:rPr>
          <w:smallCaps/>
        </w:rPr>
        <w:t>pf</w:t>
      </w:r>
      <w:r>
        <w:tab/>
        <w:t>by</w:t>
      </w:r>
      <w:r>
        <w:rPr>
          <w:smallCaps/>
        </w:rPr>
        <w:tab/>
        <w:t>h</w:t>
      </w:r>
      <w:r>
        <w:rPr>
          <w:smallCaps/>
        </w:rPr>
        <w:tab/>
      </w:r>
      <w:r>
        <w:t>(name)</w:t>
      </w:r>
      <w:r>
        <w:rPr>
          <w:smallCaps/>
        </w:rPr>
        <w:tab/>
        <w:t>c</w:t>
      </w:r>
      <w:r>
        <w:rPr>
          <w:smallCaps/>
        </w:rPr>
        <w:tab/>
        <w:t>num</w:t>
      </w:r>
      <w:r>
        <w:t>-two</w:t>
      </w:r>
    </w:p>
    <w:p w14:paraId="27EB15A6" w14:textId="77777777" w:rsidR="00800AD8" w:rsidRDefault="00AC0AED">
      <w:pPr>
        <w:pStyle w:val="InterlineFree"/>
      </w:pPr>
      <w:r>
        <w:t>Go off home,</w:t>
      </w:r>
      <w:r w:rsidR="00800AD8">
        <w:t>” Tjamuakakay said to the two men.</w:t>
      </w:r>
    </w:p>
    <w:p w14:paraId="00AA37EE" w14:textId="77777777" w:rsidR="00800AD8" w:rsidRDefault="00DC1AE0" w:rsidP="00AC0AED">
      <w:pPr>
        <w:pStyle w:val="InterlineText"/>
        <w:tabs>
          <w:tab w:val="left" w:pos="533"/>
          <w:tab w:val="left" w:pos="1202"/>
          <w:tab w:val="left" w:pos="1646"/>
          <w:tab w:val="left" w:pos="2780"/>
          <w:tab w:val="left" w:pos="3899"/>
          <w:tab w:val="left" w:pos="4163"/>
        </w:tabs>
      </w:pPr>
      <w:r w:rsidRPr="003A1D48">
        <w:rPr>
          <w:rStyle w:val="InterlineTextNumChar"/>
        </w:rPr>
        <w:t>011</w:t>
      </w:r>
      <w:r w:rsidR="00800AD8">
        <w:tab/>
        <w:t>manu</w:t>
      </w:r>
      <w:r w:rsidR="00800AD8">
        <w:tab/>
        <w:t>ini</w:t>
      </w:r>
      <w:r w:rsidR="00800AD8">
        <w:tab/>
        <w:t>kilangda</w:t>
      </w:r>
      <w:r w:rsidR="00800AD8">
        <w:tab/>
        <w:t>azazua</w:t>
      </w:r>
      <w:r w:rsidR="00800AD8">
        <w:tab/>
        <w:t>a</w:t>
      </w:r>
      <w:r w:rsidR="00800AD8">
        <w:tab/>
        <w:t>matjelu.</w:t>
      </w:r>
    </w:p>
    <w:p w14:paraId="1D3068E6" w14:textId="77777777" w:rsidR="00800AD8" w:rsidRDefault="00800AD8" w:rsidP="00AC0AED">
      <w:pPr>
        <w:pStyle w:val="InterlineGlossWithTrans"/>
        <w:tabs>
          <w:tab w:val="left" w:pos="533"/>
          <w:tab w:val="left" w:pos="1202"/>
          <w:tab w:val="left" w:pos="1646"/>
          <w:tab w:val="left" w:pos="2780"/>
          <w:tab w:val="left" w:pos="3899"/>
          <w:tab w:val="left" w:pos="4163"/>
        </w:tabs>
      </w:pPr>
      <w:r>
        <w:tab/>
        <w:t>manu</w:t>
      </w:r>
      <w:r>
        <w:tab/>
        <w:t>ini</w:t>
      </w:r>
      <w:r>
        <w:tab/>
        <w:t>ki-langeda</w:t>
      </w:r>
      <w:r>
        <w:tab/>
        <w:t>a-za-zua</w:t>
      </w:r>
      <w:r>
        <w:tab/>
        <w:t>a</w:t>
      </w:r>
      <w:r>
        <w:tab/>
        <w:t>ma-tjelu</w:t>
      </w:r>
    </w:p>
    <w:p w14:paraId="65350550" w14:textId="77777777" w:rsidR="00800AD8" w:rsidRDefault="00800AD8" w:rsidP="00AC0AED">
      <w:pPr>
        <w:pStyle w:val="InterlineTrans"/>
        <w:tabs>
          <w:tab w:val="left" w:pos="533"/>
          <w:tab w:val="left" w:pos="1202"/>
          <w:tab w:val="left" w:pos="1646"/>
          <w:tab w:val="left" w:pos="2780"/>
          <w:tab w:val="left" w:pos="3899"/>
          <w:tab w:val="left" w:pos="4163"/>
        </w:tabs>
      </w:pPr>
      <w:r>
        <w:tab/>
        <w:t>then</w:t>
      </w:r>
      <w:r>
        <w:tab/>
        <w:t>not</w:t>
      </w:r>
      <w:r>
        <w:tab/>
        <w:t>do-hear</w:t>
      </w:r>
      <w:r>
        <w:tab/>
      </w:r>
      <w:r>
        <w:rPr>
          <w:smallCaps/>
        </w:rPr>
        <w:t>c-red</w:t>
      </w:r>
      <w:r>
        <w:t>-that</w:t>
      </w:r>
      <w:r>
        <w:rPr>
          <w:smallCaps/>
        </w:rPr>
        <w:tab/>
        <w:t>c</w:t>
      </w:r>
      <w:r>
        <w:rPr>
          <w:smallCaps/>
        </w:rPr>
        <w:tab/>
        <w:t>num</w:t>
      </w:r>
      <w:r>
        <w:t>-three</w:t>
      </w:r>
    </w:p>
    <w:p w14:paraId="3E19B786" w14:textId="77777777" w:rsidR="00800AD8" w:rsidRDefault="00800AD8">
      <w:pPr>
        <w:pStyle w:val="InterlineFree"/>
      </w:pPr>
      <w:r>
        <w:t>But the three of them didn’t listen to her.</w:t>
      </w:r>
    </w:p>
    <w:p w14:paraId="7BA26F96" w14:textId="77777777" w:rsidR="00800AD8" w:rsidRDefault="00DC1AE0" w:rsidP="00AC0AED">
      <w:pPr>
        <w:pStyle w:val="InterlineText"/>
        <w:tabs>
          <w:tab w:val="left" w:pos="533"/>
          <w:tab w:val="left" w:pos="1547"/>
          <w:tab w:val="left" w:pos="2216"/>
          <w:tab w:val="left" w:pos="2720"/>
          <w:tab w:val="left" w:pos="3344"/>
          <w:tab w:val="left" w:pos="4328"/>
          <w:tab w:val="left" w:pos="5072"/>
          <w:tab w:val="left" w:pos="5771"/>
          <w:tab w:val="left" w:pos="6695"/>
        </w:tabs>
      </w:pPr>
      <w:r w:rsidRPr="003A1D48">
        <w:rPr>
          <w:rStyle w:val="InterlineTextNumChar"/>
        </w:rPr>
        <w:t>012</w:t>
      </w:r>
      <w:r w:rsidR="00800AD8">
        <w:tab/>
        <w:t>seman</w:t>
      </w:r>
      <w:r w:rsidR="00800AD8">
        <w:tab/>
        <w:t>quma</w:t>
      </w:r>
      <w:r w:rsidR="00800AD8">
        <w:tab/>
        <w:t>tua</w:t>
      </w:r>
      <w:r w:rsidR="00800AD8">
        <w:tab/>
        <w:t>vasa,</w:t>
      </w:r>
      <w:r w:rsidR="00800AD8">
        <w:tab/>
        <w:t>saka</w:t>
      </w:r>
      <w:r w:rsidR="00800AD8">
        <w:tab/>
        <w:t>sema</w:t>
      </w:r>
      <w:r w:rsidR="00800AD8">
        <w:tab/>
        <w:t>tapaw</w:t>
      </w:r>
      <w:r w:rsidR="00800AD8">
        <w:tab/>
        <w:t>zazua</w:t>
      </w:r>
      <w:r w:rsidR="00800AD8">
        <w:tab/>
        <w:t>kentsengeî.</w:t>
      </w:r>
    </w:p>
    <w:p w14:paraId="219FBA84" w14:textId="77777777" w:rsidR="00800AD8" w:rsidRDefault="00800AD8" w:rsidP="00AC0AED">
      <w:pPr>
        <w:pStyle w:val="InterlineGlossWithTrans"/>
        <w:tabs>
          <w:tab w:val="left" w:pos="533"/>
          <w:tab w:val="left" w:pos="1547"/>
          <w:tab w:val="left" w:pos="2216"/>
          <w:tab w:val="left" w:pos="2720"/>
          <w:tab w:val="left" w:pos="3344"/>
          <w:tab w:val="left" w:pos="4328"/>
          <w:tab w:val="left" w:pos="5072"/>
          <w:tab w:val="left" w:pos="5771"/>
          <w:tab w:val="left" w:pos="6695"/>
        </w:tabs>
      </w:pPr>
      <w:r>
        <w:tab/>
        <w:t>em=sane</w:t>
      </w:r>
      <w:r>
        <w:tab/>
        <w:t>quma</w:t>
      </w:r>
      <w:r>
        <w:tab/>
        <w:t>tua</w:t>
      </w:r>
      <w:r>
        <w:tab/>
        <w:t>vasa</w:t>
      </w:r>
      <w:r>
        <w:tab/>
        <w:t>sa-ka</w:t>
      </w:r>
      <w:r>
        <w:tab/>
        <w:t>em=sa</w:t>
      </w:r>
      <w:r>
        <w:tab/>
        <w:t>tapaw</w:t>
      </w:r>
      <w:r>
        <w:tab/>
        <w:t>zua-zua</w:t>
      </w:r>
      <w:r>
        <w:tab/>
        <w:t>ken-tsengeî</w:t>
      </w:r>
    </w:p>
    <w:p w14:paraId="07C31886" w14:textId="77777777" w:rsidR="00800AD8" w:rsidRDefault="00800AD8" w:rsidP="00AC0AED">
      <w:pPr>
        <w:pStyle w:val="InterlineTrans"/>
        <w:tabs>
          <w:tab w:val="left" w:pos="533"/>
          <w:tab w:val="left" w:pos="1547"/>
          <w:tab w:val="left" w:pos="2216"/>
          <w:tab w:val="left" w:pos="2720"/>
          <w:tab w:val="left" w:pos="3344"/>
          <w:tab w:val="left" w:pos="4328"/>
          <w:tab w:val="left" w:pos="5072"/>
          <w:tab w:val="left" w:pos="5771"/>
          <w:tab w:val="left" w:pos="6695"/>
        </w:tabs>
      </w:pPr>
      <w:r>
        <w:tab/>
      </w:r>
      <w:r>
        <w:rPr>
          <w:smallCaps/>
        </w:rPr>
        <w:t>af</w:t>
      </w:r>
      <w:r>
        <w:t>=make</w:t>
      </w:r>
      <w:r>
        <w:tab/>
        <w:t>field</w:t>
      </w:r>
      <w:r>
        <w:tab/>
      </w:r>
      <w:r>
        <w:rPr>
          <w:smallCaps/>
        </w:rPr>
        <w:t>obl</w:t>
      </w:r>
      <w:r>
        <w:tab/>
        <w:t>taro</w:t>
      </w:r>
      <w:r>
        <w:tab/>
        <w:t>and-after</w:t>
      </w:r>
      <w:r>
        <w:tab/>
      </w:r>
      <w:r>
        <w:rPr>
          <w:smallCaps/>
        </w:rPr>
        <w:t>af</w:t>
      </w:r>
      <w:r>
        <w:t>=go</w:t>
      </w:r>
      <w:r>
        <w:tab/>
        <w:t>hut</w:t>
      </w:r>
      <w:r>
        <w:tab/>
      </w:r>
      <w:r>
        <w:rPr>
          <w:smallCaps/>
        </w:rPr>
        <w:t>red</w:t>
      </w:r>
      <w:r>
        <w:t>-that</w:t>
      </w:r>
      <w:r>
        <w:tab/>
        <w:t>consume-lunch</w:t>
      </w:r>
    </w:p>
    <w:p w14:paraId="6290737E" w14:textId="77777777" w:rsidR="00800AD8" w:rsidRDefault="00800AD8" w:rsidP="00A8416B">
      <w:pPr>
        <w:pStyle w:val="InterlineFreeCommentFollows"/>
      </w:pPr>
      <w:r>
        <w:t>They made a field of taro, and the</w:t>
      </w:r>
      <w:r w:rsidR="00AC0AED">
        <w:t>n</w:t>
      </w:r>
      <w:r>
        <w:t xml:space="preserve"> went to the hut for lunch.</w:t>
      </w:r>
    </w:p>
    <w:p w14:paraId="5AAB860F" w14:textId="77777777" w:rsidR="00800AD8" w:rsidRDefault="00A8416B" w:rsidP="00A8416B">
      <w:pPr>
        <w:pStyle w:val="CommentLastWithHalfSpace"/>
      </w:pPr>
      <w:r>
        <w:t>[</w:t>
      </w:r>
      <w:r w:rsidR="00800AD8" w:rsidRPr="008E314C">
        <w:rPr>
          <w:i/>
        </w:rPr>
        <w:t>sema</w:t>
      </w:r>
      <w:r w:rsidR="00AC0AED">
        <w:t xml:space="preserve">: </w:t>
      </w:r>
      <w:r w:rsidR="00800AD8" w:rsidRPr="008E314C">
        <w:rPr>
          <w:i/>
        </w:rPr>
        <w:t>seman</w:t>
      </w:r>
      <w:r w:rsidR="00800AD8">
        <w:t xml:space="preserve"> </w:t>
      </w:r>
      <w:r w:rsidR="00AC0AED">
        <w:t>in OA.</w:t>
      </w:r>
      <w:r>
        <w:t>]</w:t>
      </w:r>
    </w:p>
    <w:p w14:paraId="0142CCC3" w14:textId="77777777" w:rsidR="00800AD8" w:rsidRDefault="00DC1AE0" w:rsidP="00D4413D">
      <w:pPr>
        <w:pStyle w:val="InterlineText"/>
        <w:tabs>
          <w:tab w:val="left" w:pos="533"/>
          <w:tab w:val="left" w:pos="1097"/>
          <w:tab w:val="left" w:pos="1961"/>
          <w:tab w:val="left" w:pos="2645"/>
          <w:tab w:val="left" w:pos="3989"/>
          <w:tab w:val="left" w:pos="5753"/>
          <w:tab w:val="left" w:pos="6257"/>
          <w:tab w:val="left" w:pos="7256"/>
        </w:tabs>
      </w:pPr>
      <w:r w:rsidRPr="003A1D48">
        <w:rPr>
          <w:rStyle w:val="InterlineTextNumChar"/>
        </w:rPr>
        <w:t>013</w:t>
      </w:r>
      <w:r w:rsidR="00800AD8">
        <w:tab/>
        <w:t>ka</w:t>
      </w:r>
      <w:r w:rsidR="00800AD8">
        <w:tab/>
        <w:t>keman</w:t>
      </w:r>
      <w:r w:rsidR="00800AD8">
        <w:tab/>
        <w:t>azua,</w:t>
      </w:r>
      <w:r w:rsidR="00800AD8">
        <w:tab/>
        <w:t>“maya</w:t>
      </w:r>
      <w:r w:rsidR="00800AD8">
        <w:tab/>
        <w:t>kidadut</w:t>
      </w:r>
      <w:r w:rsidR="00800AD8">
        <w:tab/>
        <w:t>tua</w:t>
      </w:r>
      <w:r w:rsidR="00800AD8">
        <w:tab/>
        <w:t>ma÷usa;</w:t>
      </w:r>
      <w:r w:rsidR="00AC0AED">
        <w:tab/>
        <w:t>sasequ</w:t>
      </w:r>
    </w:p>
    <w:p w14:paraId="7AB60A1C" w14:textId="77777777" w:rsidR="00800AD8" w:rsidRDefault="00800AD8" w:rsidP="00D4413D">
      <w:pPr>
        <w:pStyle w:val="InterlineGlossWithTrans"/>
        <w:tabs>
          <w:tab w:val="left" w:pos="533"/>
          <w:tab w:val="left" w:pos="1097"/>
          <w:tab w:val="left" w:pos="1961"/>
          <w:tab w:val="left" w:pos="2645"/>
          <w:tab w:val="left" w:pos="3989"/>
          <w:tab w:val="left" w:pos="5753"/>
          <w:tab w:val="left" w:pos="6257"/>
          <w:tab w:val="left" w:pos="7256"/>
        </w:tabs>
      </w:pPr>
      <w:r>
        <w:tab/>
        <w:t>ka</w:t>
      </w:r>
      <w:r>
        <w:tab/>
        <w:t>em=kan</w:t>
      </w:r>
      <w:r>
        <w:tab/>
        <w:t>a-zua</w:t>
      </w:r>
      <w:r>
        <w:tab/>
        <w:t>ma-aya</w:t>
      </w:r>
      <w:r>
        <w:tab/>
        <w:t>ki-da-dut</w:t>
      </w:r>
      <w:r>
        <w:tab/>
        <w:t>tua</w:t>
      </w:r>
      <w:r>
        <w:tab/>
        <w:t>ma-÷usa</w:t>
      </w:r>
      <w:r w:rsidR="00AC0AED">
        <w:tab/>
        <w:t>sa-sequ</w:t>
      </w:r>
    </w:p>
    <w:p w14:paraId="34AED9FF" w14:textId="77777777" w:rsidR="00800AD8" w:rsidRDefault="00800AD8" w:rsidP="00D4413D">
      <w:pPr>
        <w:pStyle w:val="InterlineTransNoFree"/>
        <w:tabs>
          <w:tab w:val="left" w:pos="1097"/>
          <w:tab w:val="left" w:pos="1961"/>
          <w:tab w:val="left" w:pos="2645"/>
          <w:tab w:val="left" w:pos="3989"/>
          <w:tab w:val="left" w:pos="5753"/>
          <w:tab w:val="left" w:pos="6257"/>
          <w:tab w:val="left" w:pos="7256"/>
        </w:tabs>
      </w:pPr>
      <w:r>
        <w:tab/>
        <w:t>after</w:t>
      </w:r>
      <w:r>
        <w:tab/>
      </w:r>
      <w:r>
        <w:rPr>
          <w:smallCaps/>
        </w:rPr>
        <w:t>af</w:t>
      </w:r>
      <w:r>
        <w:t>=eat</w:t>
      </w:r>
      <w:r>
        <w:tab/>
      </w:r>
      <w:r>
        <w:rPr>
          <w:smallCaps/>
        </w:rPr>
        <w:t>c-</w:t>
      </w:r>
      <w:r>
        <w:t>that</w:t>
      </w:r>
      <w:r>
        <w:tab/>
      </w:r>
      <w:r>
        <w:rPr>
          <w:smallCaps/>
        </w:rPr>
        <w:t>stat</w:t>
      </w:r>
      <w:r>
        <w:t>-be.thus</w:t>
      </w:r>
      <w:r>
        <w:tab/>
        <w:t>do-</w:t>
      </w:r>
      <w:r>
        <w:rPr>
          <w:smallCaps/>
        </w:rPr>
        <w:t>red</w:t>
      </w:r>
      <w:r>
        <w:t>-approach</w:t>
      </w:r>
      <w:r>
        <w:tab/>
      </w:r>
      <w:r>
        <w:rPr>
          <w:smallCaps/>
        </w:rPr>
        <w:t>obl</w:t>
      </w:r>
      <w:r>
        <w:tab/>
      </w:r>
      <w:r>
        <w:rPr>
          <w:smallCaps/>
        </w:rPr>
        <w:t>num</w:t>
      </w:r>
      <w:r>
        <w:t>-two</w:t>
      </w:r>
      <w:r w:rsidR="00AC0AED">
        <w:tab/>
      </w:r>
      <w:r w:rsidR="00AC0AED">
        <w:rPr>
          <w:smallCaps/>
        </w:rPr>
        <w:t>qal</w:t>
      </w:r>
      <w:r w:rsidR="00AC0AED">
        <w:t>-smell</w:t>
      </w:r>
    </w:p>
    <w:p w14:paraId="32EDDA63" w14:textId="77777777" w:rsidR="00800AD8" w:rsidRDefault="00800AD8" w:rsidP="00D4413D">
      <w:pPr>
        <w:pStyle w:val="InterlineText"/>
        <w:tabs>
          <w:tab w:val="left" w:pos="533"/>
          <w:tab w:val="left" w:pos="1457"/>
          <w:tab w:val="left" w:pos="2486"/>
          <w:tab w:val="left" w:pos="3260"/>
          <w:tab w:val="left" w:pos="3644"/>
          <w:tab w:val="left" w:pos="3983"/>
          <w:tab w:val="left" w:pos="5402"/>
          <w:tab w:val="left" w:pos="5846"/>
        </w:tabs>
      </w:pPr>
      <w:r>
        <w:tab/>
        <w:t>sun</w:t>
      </w:r>
      <w:r>
        <w:tab/>
        <w:t>savaqar,</w:t>
      </w:r>
      <w:r w:rsidR="00D21C3A">
        <w:t>”</w:t>
      </w:r>
      <w:r w:rsidR="00D21C3A">
        <w:tab/>
      </w:r>
      <w:r>
        <w:t>ayain</w:t>
      </w:r>
      <w:r>
        <w:tab/>
        <w:t>ni</w:t>
      </w:r>
      <w:r>
        <w:tab/>
        <w:t>sa</w:t>
      </w:r>
      <w:r>
        <w:tab/>
        <w:t>Tjamuakakay</w:t>
      </w:r>
      <w:r>
        <w:tab/>
        <w:t>ti</w:t>
      </w:r>
      <w:r w:rsidR="00D4413D">
        <w:tab/>
        <w:t>Tjukutjuku.</w:t>
      </w:r>
    </w:p>
    <w:p w14:paraId="69DFDE21" w14:textId="77777777" w:rsidR="00800AD8" w:rsidRDefault="00800AD8" w:rsidP="00D4413D">
      <w:pPr>
        <w:pStyle w:val="InterlineGlossWithTrans"/>
        <w:tabs>
          <w:tab w:val="left" w:pos="533"/>
          <w:tab w:val="left" w:pos="1457"/>
          <w:tab w:val="left" w:pos="2486"/>
          <w:tab w:val="left" w:pos="3260"/>
          <w:tab w:val="left" w:pos="3644"/>
          <w:tab w:val="left" w:pos="3983"/>
          <w:tab w:val="left" w:pos="5402"/>
          <w:tab w:val="left" w:pos="5846"/>
        </w:tabs>
      </w:pPr>
      <w:r>
        <w:tab/>
        <w:t>sun</w:t>
      </w:r>
      <w:r>
        <w:tab/>
        <w:t>savaqar</w:t>
      </w:r>
      <w:r>
        <w:tab/>
        <w:t>aya-en</w:t>
      </w:r>
      <w:r>
        <w:tab/>
        <w:t>ni</w:t>
      </w:r>
      <w:r>
        <w:tab/>
        <w:t>sa</w:t>
      </w:r>
      <w:r>
        <w:tab/>
        <w:t>Tjamuakakay</w:t>
      </w:r>
      <w:r>
        <w:tab/>
        <w:t>ti</w:t>
      </w:r>
      <w:r w:rsidR="00D4413D">
        <w:tab/>
        <w:t>Tjukutjuku</w:t>
      </w:r>
    </w:p>
    <w:p w14:paraId="4C5993D8" w14:textId="77777777" w:rsidR="00800AD8" w:rsidRDefault="00800AD8" w:rsidP="00D4413D">
      <w:pPr>
        <w:pStyle w:val="InterlineTrans"/>
        <w:tabs>
          <w:tab w:val="left" w:pos="533"/>
          <w:tab w:val="left" w:pos="1457"/>
          <w:tab w:val="left" w:pos="2486"/>
          <w:tab w:val="left" w:pos="3260"/>
          <w:tab w:val="left" w:pos="3644"/>
          <w:tab w:val="left" w:pos="3983"/>
          <w:tab w:val="left" w:pos="5402"/>
          <w:tab w:val="left" w:pos="5846"/>
        </w:tabs>
      </w:pPr>
      <w:r>
        <w:tab/>
      </w:r>
      <w:r>
        <w:rPr>
          <w:smallCaps/>
        </w:rPr>
        <w:t>f.</w:t>
      </w:r>
      <w:r>
        <w:t>you(</w:t>
      </w:r>
      <w:r>
        <w:rPr>
          <w:smallCaps/>
        </w:rPr>
        <w:t>s</w:t>
      </w:r>
      <w:r>
        <w:t>)</w:t>
      </w:r>
      <w:r>
        <w:tab/>
        <w:t>disgust</w:t>
      </w:r>
      <w:r>
        <w:tab/>
        <w:t>say-</w:t>
      </w:r>
      <w:r>
        <w:rPr>
          <w:smallCaps/>
        </w:rPr>
        <w:t>pf</w:t>
      </w:r>
      <w:r>
        <w:tab/>
        <w:t>by</w:t>
      </w:r>
      <w:r>
        <w:rPr>
          <w:smallCaps/>
        </w:rPr>
        <w:tab/>
        <w:t>h</w:t>
      </w:r>
      <w:r>
        <w:rPr>
          <w:smallCaps/>
        </w:rPr>
        <w:tab/>
      </w:r>
      <w:r>
        <w:t>(name)</w:t>
      </w:r>
      <w:r>
        <w:tab/>
      </w:r>
      <w:r>
        <w:rPr>
          <w:smallCaps/>
        </w:rPr>
        <w:t>f.h</w:t>
      </w:r>
      <w:r w:rsidR="00D4413D">
        <w:tab/>
        <w:t>(name)</w:t>
      </w:r>
    </w:p>
    <w:p w14:paraId="2389A8FA" w14:textId="77777777" w:rsidR="00800AD8" w:rsidRDefault="00800AD8">
      <w:pPr>
        <w:pStyle w:val="InterlineFree"/>
      </w:pPr>
      <w:r>
        <w:t>When they were eating, Tjamuakakay said to Tjukutjuku: “Don’t go near those two. You smell and are disgusting.”</w:t>
      </w:r>
    </w:p>
    <w:p w14:paraId="73243AAF" w14:textId="77777777" w:rsidR="00800AD8" w:rsidRDefault="00DC1AE0" w:rsidP="00D4413D">
      <w:pPr>
        <w:pStyle w:val="InterlineText"/>
        <w:tabs>
          <w:tab w:val="left" w:pos="533"/>
          <w:tab w:val="left" w:pos="1022"/>
          <w:tab w:val="left" w:pos="2351"/>
          <w:tab w:val="left" w:pos="2735"/>
          <w:tab w:val="left" w:pos="3074"/>
          <w:tab w:val="left" w:pos="4493"/>
          <w:tab w:val="left" w:pos="5177"/>
          <w:tab w:val="left" w:pos="5621"/>
        </w:tabs>
      </w:pPr>
      <w:r w:rsidRPr="003A1D48">
        <w:rPr>
          <w:rStyle w:val="InterlineTextNumChar"/>
        </w:rPr>
        <w:t>014</w:t>
      </w:r>
      <w:r w:rsidR="00800AD8">
        <w:tab/>
        <w:t>sa</w:t>
      </w:r>
      <w:r w:rsidR="00800AD8">
        <w:tab/>
        <w:t>patjadaan</w:t>
      </w:r>
      <w:r w:rsidR="00800AD8">
        <w:tab/>
        <w:t>ni</w:t>
      </w:r>
      <w:r w:rsidR="00800AD8">
        <w:tab/>
        <w:t>sa</w:t>
      </w:r>
      <w:r w:rsidR="00800AD8">
        <w:tab/>
        <w:t>Tjamuakakay</w:t>
      </w:r>
      <w:r w:rsidR="00800AD8">
        <w:tab/>
        <w:t>azua</w:t>
      </w:r>
      <w:r w:rsidR="00800AD8">
        <w:tab/>
        <w:t>ti</w:t>
      </w:r>
      <w:r w:rsidR="00800AD8">
        <w:tab/>
        <w:t>Tjukutjuku.</w:t>
      </w:r>
    </w:p>
    <w:p w14:paraId="4FEC50CC" w14:textId="77777777" w:rsidR="00800AD8" w:rsidRDefault="00800AD8" w:rsidP="00D4413D">
      <w:pPr>
        <w:pStyle w:val="InterlineGlossWithTrans"/>
        <w:tabs>
          <w:tab w:val="left" w:pos="533"/>
          <w:tab w:val="left" w:pos="1022"/>
          <w:tab w:val="left" w:pos="2351"/>
          <w:tab w:val="left" w:pos="2735"/>
          <w:tab w:val="left" w:pos="3074"/>
          <w:tab w:val="left" w:pos="4493"/>
          <w:tab w:val="left" w:pos="5177"/>
          <w:tab w:val="left" w:pos="5621"/>
        </w:tabs>
      </w:pPr>
      <w:r>
        <w:tab/>
        <w:t>sa</w:t>
      </w:r>
      <w:r>
        <w:tab/>
        <w:t>patjada-an</w:t>
      </w:r>
      <w:r>
        <w:tab/>
        <w:t>ni</w:t>
      </w:r>
      <w:r>
        <w:tab/>
        <w:t>sa</w:t>
      </w:r>
      <w:r>
        <w:tab/>
        <w:t>Tjamuakakay</w:t>
      </w:r>
      <w:r>
        <w:tab/>
        <w:t>a-zua</w:t>
      </w:r>
      <w:r>
        <w:tab/>
        <w:t>ti</w:t>
      </w:r>
      <w:r>
        <w:tab/>
        <w:t>Tjukutjuku</w:t>
      </w:r>
    </w:p>
    <w:p w14:paraId="37E47A73" w14:textId="77777777" w:rsidR="00800AD8" w:rsidRDefault="00800AD8" w:rsidP="00D4413D">
      <w:pPr>
        <w:pStyle w:val="InterlineTrans"/>
        <w:tabs>
          <w:tab w:val="left" w:pos="533"/>
          <w:tab w:val="left" w:pos="1022"/>
          <w:tab w:val="left" w:pos="2351"/>
          <w:tab w:val="left" w:pos="2735"/>
          <w:tab w:val="left" w:pos="3074"/>
          <w:tab w:val="left" w:pos="4493"/>
          <w:tab w:val="left" w:pos="5177"/>
          <w:tab w:val="left" w:pos="5621"/>
        </w:tabs>
      </w:pPr>
      <w:r>
        <w:tab/>
        <w:t>and</w:t>
      </w:r>
      <w:r>
        <w:tab/>
        <w:t>allot.food-</w:t>
      </w:r>
      <w:r>
        <w:rPr>
          <w:smallCaps/>
        </w:rPr>
        <w:t>lf</w:t>
      </w:r>
      <w:r>
        <w:tab/>
        <w:t>by</w:t>
      </w:r>
      <w:r>
        <w:rPr>
          <w:smallCaps/>
        </w:rPr>
        <w:tab/>
        <w:t>h</w:t>
      </w:r>
      <w:r>
        <w:rPr>
          <w:smallCaps/>
        </w:rPr>
        <w:tab/>
      </w:r>
      <w:r>
        <w:t>(name)</w:t>
      </w:r>
      <w:r>
        <w:tab/>
      </w:r>
      <w:r>
        <w:rPr>
          <w:smallCaps/>
        </w:rPr>
        <w:t>c-</w:t>
      </w:r>
      <w:r>
        <w:t>that</w:t>
      </w:r>
      <w:r>
        <w:tab/>
      </w:r>
      <w:r>
        <w:rPr>
          <w:smallCaps/>
        </w:rPr>
        <w:t>f.h</w:t>
      </w:r>
      <w:r>
        <w:tab/>
        <w:t>(name)</w:t>
      </w:r>
    </w:p>
    <w:p w14:paraId="533A6D89" w14:textId="77777777" w:rsidR="00800AD8" w:rsidRDefault="00800AD8">
      <w:pPr>
        <w:pStyle w:val="InterlineFree"/>
      </w:pPr>
      <w:r>
        <w:t>Tjamuakakay shared out food for Tjukutjuku;</w:t>
      </w:r>
    </w:p>
    <w:p w14:paraId="0388FFDC" w14:textId="77777777" w:rsidR="00800AD8" w:rsidRDefault="00DC1AE0" w:rsidP="00D4413D">
      <w:pPr>
        <w:pStyle w:val="InterlineText"/>
        <w:tabs>
          <w:tab w:val="left" w:pos="533"/>
          <w:tab w:val="left" w:pos="1517"/>
          <w:tab w:val="left" w:pos="2171"/>
          <w:tab w:val="left" w:pos="3215"/>
          <w:tab w:val="left" w:pos="4619"/>
          <w:tab w:val="left" w:pos="6203"/>
          <w:tab w:val="left" w:pos="6542"/>
          <w:tab w:val="left" w:pos="7766"/>
          <w:tab w:val="left" w:pos="8405"/>
        </w:tabs>
      </w:pPr>
      <w:r w:rsidRPr="003A1D48">
        <w:rPr>
          <w:rStyle w:val="InterlineTextNumChar"/>
        </w:rPr>
        <w:t>015</w:t>
      </w:r>
      <w:r w:rsidR="00800AD8">
        <w:tab/>
        <w:t>saka</w:t>
      </w:r>
      <w:r w:rsidR="00800AD8">
        <w:tab/>
        <w:t>nu</w:t>
      </w:r>
      <w:r w:rsidR="00800AD8">
        <w:tab/>
        <w:t>patjada,</w:t>
      </w:r>
      <w:r w:rsidR="00800AD8">
        <w:tab/>
        <w:t>sinu</w:t>
      </w:r>
      <w:r w:rsidR="00800AD8">
        <w:tab/>
        <w:t>kake÷ian</w:t>
      </w:r>
      <w:r w:rsidR="00800AD8">
        <w:tab/>
        <w:t>ni</w:t>
      </w:r>
      <w:r w:rsidR="00800AD8">
        <w:tab/>
        <w:t>Tjukutjuku;</w:t>
      </w:r>
      <w:r w:rsidR="00D4413D">
        <w:tab/>
        <w:t>avan</w:t>
      </w:r>
      <w:r w:rsidR="00D4413D">
        <w:tab/>
        <w:t>a</w:t>
      </w:r>
    </w:p>
    <w:p w14:paraId="39CC3B4B" w14:textId="77777777" w:rsidR="00800AD8" w:rsidRDefault="00800AD8" w:rsidP="00D4413D">
      <w:pPr>
        <w:pStyle w:val="InterlineGlossWithTrans"/>
        <w:tabs>
          <w:tab w:val="left" w:pos="533"/>
          <w:tab w:val="left" w:pos="1517"/>
          <w:tab w:val="left" w:pos="2171"/>
          <w:tab w:val="left" w:pos="3215"/>
          <w:tab w:val="left" w:pos="4619"/>
          <w:tab w:val="left" w:pos="6203"/>
          <w:tab w:val="left" w:pos="6542"/>
          <w:tab w:val="left" w:pos="7766"/>
          <w:tab w:val="left" w:pos="8405"/>
        </w:tabs>
      </w:pPr>
      <w:r>
        <w:tab/>
        <w:t>sa-ka</w:t>
      </w:r>
      <w:r>
        <w:tab/>
        <w:t>nu</w:t>
      </w:r>
      <w:r>
        <w:tab/>
        <w:t>patjada</w:t>
      </w:r>
      <w:r>
        <w:tab/>
        <w:t>in=su</w:t>
      </w:r>
      <w:r>
        <w:tab/>
        <w:t>ka-ke÷i-an</w:t>
      </w:r>
      <w:r>
        <w:tab/>
        <w:t>ni</w:t>
      </w:r>
      <w:r>
        <w:tab/>
        <w:t>Tjukutjuku</w:t>
      </w:r>
      <w:r w:rsidR="00D4413D">
        <w:tab/>
        <w:t>avan</w:t>
      </w:r>
      <w:r w:rsidR="00D4413D">
        <w:tab/>
        <w:t>a</w:t>
      </w:r>
    </w:p>
    <w:p w14:paraId="6B0B71B4" w14:textId="77777777" w:rsidR="00800AD8" w:rsidRDefault="00800AD8" w:rsidP="00D4413D">
      <w:pPr>
        <w:pStyle w:val="InterlineTransNoFree"/>
        <w:tabs>
          <w:tab w:val="left" w:pos="1517"/>
          <w:tab w:val="left" w:pos="2171"/>
          <w:tab w:val="left" w:pos="3215"/>
          <w:tab w:val="left" w:pos="4619"/>
          <w:tab w:val="left" w:pos="6203"/>
          <w:tab w:val="left" w:pos="6542"/>
          <w:tab w:val="left" w:pos="7766"/>
          <w:tab w:val="left" w:pos="8405"/>
        </w:tabs>
      </w:pPr>
      <w:r>
        <w:tab/>
        <w:t>and-after</w:t>
      </w:r>
      <w:r>
        <w:tab/>
        <w:t>when</w:t>
      </w:r>
      <w:r>
        <w:tab/>
        <w:t>allot.food</w:t>
      </w:r>
      <w:r>
        <w:tab/>
      </w:r>
      <w:r>
        <w:rPr>
          <w:smallCaps/>
        </w:rPr>
        <w:t>perf</w:t>
      </w:r>
      <w:r>
        <w:t>=remove</w:t>
      </w:r>
      <w:r>
        <w:tab/>
      </w:r>
      <w:r>
        <w:rPr>
          <w:smallCaps/>
        </w:rPr>
        <w:t>red</w:t>
      </w:r>
      <w:r>
        <w:t>-small-</w:t>
      </w:r>
      <w:r>
        <w:rPr>
          <w:smallCaps/>
        </w:rPr>
        <w:t>nom</w:t>
      </w:r>
      <w:r>
        <w:tab/>
        <w:t>of</w:t>
      </w:r>
      <w:r>
        <w:tab/>
        <w:t>(name)</w:t>
      </w:r>
      <w:r w:rsidR="00D4413D">
        <w:tab/>
        <w:t>exact</w:t>
      </w:r>
      <w:r w:rsidR="00D4413D">
        <w:rPr>
          <w:smallCaps/>
        </w:rPr>
        <w:tab/>
        <w:t>c</w:t>
      </w:r>
    </w:p>
    <w:p w14:paraId="3115EED8" w14:textId="77777777" w:rsidR="00800AD8" w:rsidRDefault="00800AD8" w:rsidP="00D4413D">
      <w:pPr>
        <w:pStyle w:val="InterlineText"/>
        <w:tabs>
          <w:tab w:val="left" w:pos="533"/>
          <w:tab w:val="left" w:pos="872"/>
          <w:tab w:val="left" w:pos="1211"/>
          <w:tab w:val="left" w:pos="2630"/>
        </w:tabs>
      </w:pPr>
      <w:r>
        <w:tab/>
        <w:t>ni</w:t>
      </w:r>
      <w:r>
        <w:tab/>
        <w:t>sa</w:t>
      </w:r>
      <w:r>
        <w:tab/>
        <w:t>Tjamuakakay</w:t>
      </w:r>
      <w:r>
        <w:tab/>
        <w:t>qatsaqatsan.</w:t>
      </w:r>
    </w:p>
    <w:p w14:paraId="3178900A" w14:textId="77777777" w:rsidR="00800AD8" w:rsidRDefault="00800AD8" w:rsidP="00D4413D">
      <w:pPr>
        <w:pStyle w:val="InterlineGlossWithTrans"/>
        <w:tabs>
          <w:tab w:val="left" w:pos="533"/>
          <w:tab w:val="left" w:pos="872"/>
          <w:tab w:val="left" w:pos="1211"/>
          <w:tab w:val="left" w:pos="2630"/>
        </w:tabs>
      </w:pPr>
      <w:r>
        <w:tab/>
        <w:t>ni</w:t>
      </w:r>
      <w:r>
        <w:tab/>
        <w:t>sa</w:t>
      </w:r>
      <w:r>
        <w:tab/>
        <w:t>Tjamuakakay</w:t>
      </w:r>
      <w:r>
        <w:tab/>
        <w:t>qatsa-qatsa-an</w:t>
      </w:r>
    </w:p>
    <w:p w14:paraId="793A929E" w14:textId="77777777" w:rsidR="00800AD8" w:rsidRDefault="00800AD8" w:rsidP="00D4413D">
      <w:pPr>
        <w:pStyle w:val="InterlineTrans"/>
        <w:tabs>
          <w:tab w:val="left" w:pos="533"/>
          <w:tab w:val="left" w:pos="872"/>
          <w:tab w:val="left" w:pos="1211"/>
          <w:tab w:val="left" w:pos="2630"/>
        </w:tabs>
      </w:pPr>
      <w:r>
        <w:rPr>
          <w:smallCaps/>
        </w:rPr>
        <w:tab/>
      </w:r>
      <w:r>
        <w:t>of</w:t>
      </w:r>
      <w:r>
        <w:rPr>
          <w:smallCaps/>
        </w:rPr>
        <w:tab/>
        <w:t>h</w:t>
      </w:r>
      <w:r>
        <w:rPr>
          <w:smallCaps/>
        </w:rPr>
        <w:tab/>
      </w:r>
      <w:r>
        <w:t>(name)</w:t>
      </w:r>
      <w:r>
        <w:tab/>
      </w:r>
      <w:r>
        <w:rPr>
          <w:smallCaps/>
        </w:rPr>
        <w:t>red</w:t>
      </w:r>
      <w:r>
        <w:t>-big-</w:t>
      </w:r>
      <w:r>
        <w:rPr>
          <w:smallCaps/>
        </w:rPr>
        <w:t>nom</w:t>
      </w:r>
    </w:p>
    <w:p w14:paraId="5717A012" w14:textId="77777777" w:rsidR="00800AD8" w:rsidRDefault="00800AD8">
      <w:pPr>
        <w:pStyle w:val="InterlineFree"/>
      </w:pPr>
      <w:r>
        <w:t>and when she did so the bits for Tjukutjuku were all small, and it was Tjamuakakay’s that were the big ones.</w:t>
      </w:r>
    </w:p>
    <w:p w14:paraId="4064C94D" w14:textId="77777777" w:rsidR="00800AD8" w:rsidRDefault="00DC1AE0" w:rsidP="00D4413D">
      <w:pPr>
        <w:pStyle w:val="InterlineText"/>
        <w:tabs>
          <w:tab w:val="left" w:pos="533"/>
          <w:tab w:val="left" w:pos="1202"/>
          <w:tab w:val="left" w:pos="2186"/>
          <w:tab w:val="left" w:pos="3050"/>
          <w:tab w:val="left" w:pos="3734"/>
          <w:tab w:val="left" w:pos="4478"/>
          <w:tab w:val="left" w:pos="4967"/>
          <w:tab w:val="left" w:pos="5471"/>
          <w:tab w:val="left" w:pos="6170"/>
        </w:tabs>
      </w:pPr>
      <w:r w:rsidRPr="003A1D48">
        <w:rPr>
          <w:rStyle w:val="InterlineTextNumChar"/>
        </w:rPr>
        <w:t>016</w:t>
      </w:r>
      <w:r w:rsidR="00800AD8">
        <w:tab/>
        <w:t>manu</w:t>
      </w:r>
      <w:r w:rsidR="00800AD8">
        <w:tab/>
        <w:t>saka</w:t>
      </w:r>
      <w:r w:rsidR="00800AD8">
        <w:tab/>
        <w:t>keman</w:t>
      </w:r>
      <w:r w:rsidR="00800AD8">
        <w:tab/>
        <w:t>azua,</w:t>
      </w:r>
      <w:r w:rsidR="00800AD8">
        <w:tab/>
        <w:t>sema</w:t>
      </w:r>
      <w:r w:rsidR="00800AD8">
        <w:tab/>
        <w:t>zua</w:t>
      </w:r>
      <w:r w:rsidR="00800AD8">
        <w:tab/>
        <w:t>i</w:t>
      </w:r>
      <w:r w:rsidR="00800AD8">
        <w:tab/>
        <w:t>tjai</w:t>
      </w:r>
      <w:r w:rsidR="00800AD8">
        <w:tab/>
        <w:t>Tjukutjuku.</w:t>
      </w:r>
    </w:p>
    <w:p w14:paraId="758B64FD" w14:textId="77777777" w:rsidR="00800AD8" w:rsidRDefault="00800AD8" w:rsidP="00D4413D">
      <w:pPr>
        <w:pStyle w:val="InterlineGlossWithTrans"/>
        <w:tabs>
          <w:tab w:val="left" w:pos="533"/>
          <w:tab w:val="left" w:pos="1202"/>
          <w:tab w:val="left" w:pos="2186"/>
          <w:tab w:val="left" w:pos="3050"/>
          <w:tab w:val="left" w:pos="3734"/>
          <w:tab w:val="left" w:pos="4478"/>
          <w:tab w:val="left" w:pos="4967"/>
          <w:tab w:val="left" w:pos="5471"/>
          <w:tab w:val="left" w:pos="6170"/>
        </w:tabs>
      </w:pPr>
      <w:r>
        <w:tab/>
        <w:t>manu</w:t>
      </w:r>
      <w:r>
        <w:tab/>
        <w:t>sa-ka</w:t>
      </w:r>
      <w:r>
        <w:tab/>
        <w:t>em=kan</w:t>
      </w:r>
      <w:r>
        <w:tab/>
        <w:t>a-zua</w:t>
      </w:r>
      <w:r>
        <w:tab/>
        <w:t>em=sa</w:t>
      </w:r>
      <w:r>
        <w:tab/>
        <w:t>zua</w:t>
      </w:r>
      <w:r>
        <w:tab/>
        <w:t>i</w:t>
      </w:r>
      <w:r>
        <w:tab/>
        <w:t>tjai</w:t>
      </w:r>
      <w:r>
        <w:tab/>
        <w:t>Tjukutjuku</w:t>
      </w:r>
    </w:p>
    <w:p w14:paraId="7FAE2BD4" w14:textId="77777777" w:rsidR="00800AD8" w:rsidRDefault="00800AD8" w:rsidP="00D4413D">
      <w:pPr>
        <w:pStyle w:val="InterlineTrans"/>
        <w:tabs>
          <w:tab w:val="left" w:pos="533"/>
          <w:tab w:val="left" w:pos="1202"/>
          <w:tab w:val="left" w:pos="2186"/>
          <w:tab w:val="left" w:pos="3050"/>
          <w:tab w:val="left" w:pos="3734"/>
          <w:tab w:val="left" w:pos="4478"/>
          <w:tab w:val="left" w:pos="4967"/>
          <w:tab w:val="left" w:pos="5471"/>
          <w:tab w:val="left" w:pos="6170"/>
        </w:tabs>
      </w:pPr>
      <w:r>
        <w:tab/>
        <w:t>then</w:t>
      </w:r>
      <w:r>
        <w:tab/>
        <w:t>and-after</w:t>
      </w:r>
      <w:r>
        <w:tab/>
      </w:r>
      <w:r>
        <w:rPr>
          <w:smallCaps/>
        </w:rPr>
        <w:t>af</w:t>
      </w:r>
      <w:r>
        <w:t>=eat</w:t>
      </w:r>
      <w:r>
        <w:tab/>
      </w:r>
      <w:r>
        <w:rPr>
          <w:smallCaps/>
        </w:rPr>
        <w:t>c-</w:t>
      </w:r>
      <w:r>
        <w:t>that</w:t>
      </w:r>
      <w:r>
        <w:tab/>
      </w:r>
      <w:r>
        <w:rPr>
          <w:smallCaps/>
        </w:rPr>
        <w:t>af</w:t>
      </w:r>
      <w:r>
        <w:t>=go</w:t>
      </w:r>
      <w:r>
        <w:tab/>
        <w:t>that</w:t>
      </w:r>
      <w:r>
        <w:tab/>
      </w:r>
      <w:r>
        <w:rPr>
          <w:smallCaps/>
        </w:rPr>
        <w:t>loc</w:t>
      </w:r>
      <w:r>
        <w:tab/>
      </w:r>
      <w:r>
        <w:rPr>
          <w:smallCaps/>
        </w:rPr>
        <w:t>obl</w:t>
      </w:r>
      <w:r>
        <w:t>.</w:t>
      </w:r>
      <w:r>
        <w:rPr>
          <w:smallCaps/>
        </w:rPr>
        <w:t>h</w:t>
      </w:r>
      <w:r>
        <w:rPr>
          <w:smallCaps/>
        </w:rPr>
        <w:tab/>
      </w:r>
      <w:r>
        <w:t>(name)</w:t>
      </w:r>
    </w:p>
    <w:p w14:paraId="57D44FD6" w14:textId="77777777" w:rsidR="00800AD8" w:rsidRDefault="00800AD8">
      <w:pPr>
        <w:pStyle w:val="InterlineFree"/>
      </w:pPr>
      <w:r>
        <w:t>But when the two men ate they came to Tjukutjuku.</w:t>
      </w:r>
    </w:p>
    <w:p w14:paraId="0707AD45" w14:textId="77777777" w:rsidR="00800AD8" w:rsidRDefault="00DC1AE0" w:rsidP="00D4413D">
      <w:pPr>
        <w:pStyle w:val="InterlineText"/>
        <w:tabs>
          <w:tab w:val="left" w:pos="533"/>
          <w:tab w:val="left" w:pos="1022"/>
          <w:tab w:val="left" w:pos="1586"/>
          <w:tab w:val="left" w:pos="2810"/>
          <w:tab w:val="left" w:pos="3449"/>
          <w:tab w:val="left" w:pos="3713"/>
          <w:tab w:val="left" w:pos="4457"/>
        </w:tabs>
      </w:pPr>
      <w:r w:rsidRPr="003A1D48">
        <w:rPr>
          <w:rStyle w:val="InterlineTextNumChar"/>
        </w:rPr>
        <w:t>017</w:t>
      </w:r>
      <w:r w:rsidR="00800AD8">
        <w:tab/>
        <w:t>sa</w:t>
      </w:r>
      <w:r w:rsidR="00800AD8">
        <w:tab/>
        <w:t>ka</w:t>
      </w:r>
      <w:r w:rsidR="00800AD8">
        <w:tab/>
        <w:t>makakan,</w:t>
      </w:r>
      <w:r w:rsidR="00800AD8">
        <w:tab/>
        <w:t>vaik</w:t>
      </w:r>
      <w:r w:rsidR="00800AD8">
        <w:tab/>
        <w:t>a</w:t>
      </w:r>
      <w:r w:rsidR="00800AD8">
        <w:tab/>
        <w:t>sema</w:t>
      </w:r>
      <w:r w:rsidR="00800AD8">
        <w:tab/>
        <w:t>kavavuan.</w:t>
      </w:r>
    </w:p>
    <w:p w14:paraId="4C8EF274" w14:textId="77777777" w:rsidR="00800AD8" w:rsidRDefault="00800AD8" w:rsidP="00D4413D">
      <w:pPr>
        <w:pStyle w:val="InterlineGlossWithTrans"/>
        <w:tabs>
          <w:tab w:val="left" w:pos="533"/>
          <w:tab w:val="left" w:pos="1022"/>
          <w:tab w:val="left" w:pos="1586"/>
          <w:tab w:val="left" w:pos="2810"/>
          <w:tab w:val="left" w:pos="3449"/>
          <w:tab w:val="left" w:pos="3713"/>
          <w:tab w:val="left" w:pos="4457"/>
        </w:tabs>
      </w:pPr>
      <w:r>
        <w:tab/>
        <w:t>sa</w:t>
      </w:r>
      <w:r>
        <w:tab/>
        <w:t>ka</w:t>
      </w:r>
      <w:r>
        <w:tab/>
        <w:t>maka-kan</w:t>
      </w:r>
      <w:r>
        <w:tab/>
        <w:t>vaik</w:t>
      </w:r>
      <w:r>
        <w:tab/>
        <w:t>a</w:t>
      </w:r>
      <w:r>
        <w:tab/>
        <w:t>em=sa</w:t>
      </w:r>
      <w:r>
        <w:tab/>
        <w:t>ka-va-vua-an</w:t>
      </w:r>
    </w:p>
    <w:p w14:paraId="22F8236F" w14:textId="77777777" w:rsidR="00800AD8" w:rsidRDefault="00800AD8" w:rsidP="00D4413D">
      <w:pPr>
        <w:pStyle w:val="InterlineTrans"/>
        <w:tabs>
          <w:tab w:val="left" w:pos="533"/>
          <w:tab w:val="left" w:pos="1022"/>
          <w:tab w:val="left" w:pos="1586"/>
          <w:tab w:val="left" w:pos="2810"/>
          <w:tab w:val="left" w:pos="3449"/>
          <w:tab w:val="left" w:pos="3713"/>
          <w:tab w:val="left" w:pos="4457"/>
        </w:tabs>
      </w:pPr>
      <w:r>
        <w:tab/>
        <w:t>and</w:t>
      </w:r>
      <w:r>
        <w:tab/>
        <w:t>after</w:t>
      </w:r>
      <w:r>
        <w:tab/>
        <w:t>finished-eat</w:t>
      </w:r>
      <w:r>
        <w:tab/>
        <w:t>leave</w:t>
      </w:r>
      <w:r>
        <w:rPr>
          <w:smallCaps/>
        </w:rPr>
        <w:tab/>
        <w:t>c</w:t>
      </w:r>
      <w:r>
        <w:rPr>
          <w:smallCaps/>
        </w:rPr>
        <w:tab/>
        <w:t>af</w:t>
      </w:r>
      <w:r>
        <w:t>=go</w:t>
      </w:r>
      <w:r>
        <w:tab/>
        <w:t>main-</w:t>
      </w:r>
      <w:r>
        <w:rPr>
          <w:smallCaps/>
        </w:rPr>
        <w:t>red</w:t>
      </w:r>
      <w:r>
        <w:t>-field-</w:t>
      </w:r>
      <w:r>
        <w:rPr>
          <w:smallCaps/>
        </w:rPr>
        <w:t>nom</w:t>
      </w:r>
    </w:p>
    <w:p w14:paraId="24742441" w14:textId="77777777" w:rsidR="00800AD8" w:rsidRDefault="00800AD8">
      <w:pPr>
        <w:pStyle w:val="InterlineFree"/>
      </w:pPr>
      <w:r>
        <w:t>When they had finished eating, they went back to the fields.</w:t>
      </w:r>
    </w:p>
    <w:p w14:paraId="169F9DAB" w14:textId="77777777" w:rsidR="00800AD8" w:rsidRDefault="00DC1AE0" w:rsidP="00D4413D">
      <w:pPr>
        <w:pStyle w:val="InterlineText"/>
        <w:tabs>
          <w:tab w:val="left" w:pos="533"/>
          <w:tab w:val="left" w:pos="1517"/>
          <w:tab w:val="left" w:pos="2591"/>
          <w:tab w:val="left" w:pos="3365"/>
          <w:tab w:val="left" w:pos="3629"/>
          <w:tab w:val="left" w:pos="4373"/>
        </w:tabs>
      </w:pPr>
      <w:r w:rsidRPr="003A1D48">
        <w:rPr>
          <w:rStyle w:val="InterlineTextNumChar"/>
        </w:rPr>
        <w:t>018</w:t>
      </w:r>
      <w:r w:rsidR="00800AD8">
        <w:tab/>
        <w:t>saka</w:t>
      </w:r>
      <w:r w:rsidR="00800AD8">
        <w:tab/>
        <w:t>seleman</w:t>
      </w:r>
      <w:r w:rsidR="00800AD8">
        <w:tab/>
        <w:t>anga</w:t>
      </w:r>
      <w:r w:rsidR="00800AD8">
        <w:tab/>
        <w:t>a</w:t>
      </w:r>
      <w:r w:rsidR="00800AD8">
        <w:tab/>
        <w:t>sema</w:t>
      </w:r>
      <w:r w:rsidR="00800AD8">
        <w:tab/>
        <w:t>tapaw.</w:t>
      </w:r>
    </w:p>
    <w:p w14:paraId="04706A9D" w14:textId="77777777" w:rsidR="00800AD8" w:rsidRDefault="00800AD8" w:rsidP="00D4413D">
      <w:pPr>
        <w:pStyle w:val="InterlineGlossWithTrans"/>
        <w:tabs>
          <w:tab w:val="left" w:pos="533"/>
          <w:tab w:val="left" w:pos="1517"/>
          <w:tab w:val="left" w:pos="2591"/>
          <w:tab w:val="left" w:pos="3365"/>
          <w:tab w:val="left" w:pos="3629"/>
          <w:tab w:val="left" w:pos="4373"/>
        </w:tabs>
      </w:pPr>
      <w:r>
        <w:tab/>
        <w:t>sa-ka</w:t>
      </w:r>
      <w:r>
        <w:tab/>
        <w:t>selem-an</w:t>
      </w:r>
      <w:r>
        <w:tab/>
        <w:t>anga</w:t>
      </w:r>
      <w:r>
        <w:tab/>
        <w:t>a</w:t>
      </w:r>
      <w:r>
        <w:tab/>
        <w:t>em=sa</w:t>
      </w:r>
      <w:r>
        <w:tab/>
        <w:t>tapaw</w:t>
      </w:r>
    </w:p>
    <w:p w14:paraId="67B6B311" w14:textId="77777777" w:rsidR="00800AD8" w:rsidRDefault="00800AD8" w:rsidP="00D4413D">
      <w:pPr>
        <w:pStyle w:val="InterlineTrans"/>
        <w:tabs>
          <w:tab w:val="left" w:pos="533"/>
          <w:tab w:val="left" w:pos="1517"/>
          <w:tab w:val="left" w:pos="2591"/>
          <w:tab w:val="left" w:pos="3365"/>
          <w:tab w:val="left" w:pos="3629"/>
          <w:tab w:val="left" w:pos="4373"/>
        </w:tabs>
      </w:pPr>
      <w:r>
        <w:tab/>
        <w:t>and-after</w:t>
      </w:r>
      <w:r>
        <w:tab/>
        <w:t>dark-</w:t>
      </w:r>
      <w:r>
        <w:rPr>
          <w:smallCaps/>
        </w:rPr>
        <w:t>nom</w:t>
      </w:r>
      <w:r>
        <w:tab/>
        <w:t>indeed</w:t>
      </w:r>
      <w:r>
        <w:rPr>
          <w:smallCaps/>
        </w:rPr>
        <w:tab/>
        <w:t>c</w:t>
      </w:r>
      <w:r>
        <w:rPr>
          <w:smallCaps/>
        </w:rPr>
        <w:tab/>
        <w:t>af</w:t>
      </w:r>
      <w:r>
        <w:t>=go</w:t>
      </w:r>
      <w:r>
        <w:tab/>
        <w:t>hut</w:t>
      </w:r>
    </w:p>
    <w:p w14:paraId="67008F8E" w14:textId="77777777" w:rsidR="00800AD8" w:rsidRDefault="00800AD8">
      <w:pPr>
        <w:pStyle w:val="InterlineFree"/>
      </w:pPr>
      <w:r>
        <w:t>When it was getting dark they came to the hut.</w:t>
      </w:r>
    </w:p>
    <w:p w14:paraId="1B902882" w14:textId="77777777" w:rsidR="00800AD8" w:rsidRDefault="00DC1AE0" w:rsidP="00D4413D">
      <w:pPr>
        <w:pStyle w:val="InterlineText"/>
        <w:tabs>
          <w:tab w:val="left" w:pos="533"/>
          <w:tab w:val="left" w:pos="1097"/>
          <w:tab w:val="left" w:pos="1586"/>
          <w:tab w:val="left" w:pos="2225"/>
          <w:tab w:val="left" w:pos="2909"/>
          <w:tab w:val="left" w:pos="4853"/>
          <w:tab w:val="left" w:pos="5627"/>
          <w:tab w:val="left" w:pos="6071"/>
          <w:tab w:val="left" w:pos="7250"/>
          <w:tab w:val="left" w:pos="7634"/>
        </w:tabs>
      </w:pPr>
      <w:r w:rsidRPr="003A1D48">
        <w:rPr>
          <w:rStyle w:val="InterlineTextNumChar"/>
        </w:rPr>
        <w:t>019</w:t>
      </w:r>
      <w:r w:rsidR="00800AD8">
        <w:tab/>
        <w:t>ka</w:t>
      </w:r>
      <w:r w:rsidR="00800AD8">
        <w:tab/>
        <w:t>uri</w:t>
      </w:r>
      <w:r w:rsidR="00800AD8">
        <w:tab/>
        <w:t>vaik</w:t>
      </w:r>
      <w:r w:rsidR="00800AD8">
        <w:tab/>
        <w:t>azua,</w:t>
      </w:r>
      <w:r w:rsidR="00800AD8">
        <w:tab/>
        <w:t>“kasiuîayu,”</w:t>
      </w:r>
      <w:r w:rsidR="00800AD8">
        <w:tab/>
        <w:t>ayain</w:t>
      </w:r>
      <w:r w:rsidR="00800AD8">
        <w:tab/>
        <w:t>ti</w:t>
      </w:r>
      <w:r w:rsidR="00D4413D">
        <w:tab/>
        <w:t>Tjukutjuku</w:t>
      </w:r>
      <w:r w:rsidR="00D4413D">
        <w:tab/>
        <w:t>ni</w:t>
      </w:r>
      <w:r w:rsidR="00D4413D">
        <w:tab/>
        <w:t>sa</w:t>
      </w:r>
    </w:p>
    <w:p w14:paraId="046EC89D" w14:textId="77777777" w:rsidR="00800AD8" w:rsidRDefault="00800AD8" w:rsidP="00D4413D">
      <w:pPr>
        <w:pStyle w:val="InterlineGlossWithTrans"/>
        <w:tabs>
          <w:tab w:val="left" w:pos="533"/>
          <w:tab w:val="left" w:pos="1097"/>
          <w:tab w:val="left" w:pos="1586"/>
          <w:tab w:val="left" w:pos="2225"/>
          <w:tab w:val="left" w:pos="2909"/>
          <w:tab w:val="left" w:pos="4853"/>
          <w:tab w:val="left" w:pos="5627"/>
          <w:tab w:val="left" w:pos="6071"/>
          <w:tab w:val="left" w:pos="7250"/>
          <w:tab w:val="left" w:pos="7634"/>
        </w:tabs>
      </w:pPr>
      <w:r>
        <w:tab/>
        <w:t>ka</w:t>
      </w:r>
      <w:r>
        <w:tab/>
        <w:t>uri</w:t>
      </w:r>
      <w:r>
        <w:tab/>
        <w:t>vaik</w:t>
      </w:r>
      <w:r>
        <w:tab/>
        <w:t>a-zua</w:t>
      </w:r>
      <w:r>
        <w:tab/>
        <w:t>kasi-uîay-u</w:t>
      </w:r>
      <w:r>
        <w:tab/>
        <w:t>aya-en</w:t>
      </w:r>
      <w:r>
        <w:tab/>
        <w:t>ti</w:t>
      </w:r>
      <w:r w:rsidR="00D4413D">
        <w:tab/>
        <w:t>Tjukutjuku</w:t>
      </w:r>
      <w:r w:rsidR="00D4413D">
        <w:tab/>
        <w:t>ni</w:t>
      </w:r>
      <w:r w:rsidR="00D4413D">
        <w:tab/>
        <w:t>sa</w:t>
      </w:r>
    </w:p>
    <w:p w14:paraId="2912EA28" w14:textId="77777777" w:rsidR="00800AD8" w:rsidRDefault="00800AD8" w:rsidP="00D4413D">
      <w:pPr>
        <w:pStyle w:val="InterlineTransNoFree"/>
        <w:tabs>
          <w:tab w:val="left" w:pos="1097"/>
          <w:tab w:val="left" w:pos="1586"/>
          <w:tab w:val="left" w:pos="2225"/>
          <w:tab w:val="left" w:pos="2909"/>
          <w:tab w:val="left" w:pos="4853"/>
          <w:tab w:val="left" w:pos="5627"/>
          <w:tab w:val="left" w:pos="6071"/>
          <w:tab w:val="left" w:pos="7250"/>
          <w:tab w:val="left" w:pos="7634"/>
        </w:tabs>
      </w:pPr>
      <w:r>
        <w:tab/>
        <w:t>after</w:t>
      </w:r>
      <w:r>
        <w:tab/>
        <w:t>will</w:t>
      </w:r>
      <w:r>
        <w:tab/>
        <w:t>leave</w:t>
      </w:r>
      <w:r>
        <w:tab/>
      </w:r>
      <w:r>
        <w:rPr>
          <w:smallCaps/>
        </w:rPr>
        <w:t>c-</w:t>
      </w:r>
      <w:r>
        <w:t>that</w:t>
      </w:r>
      <w:r>
        <w:tab/>
        <w:t>from-overnight-</w:t>
      </w:r>
      <w:r>
        <w:rPr>
          <w:smallCaps/>
        </w:rPr>
        <w:t>imp</w:t>
      </w:r>
      <w:r>
        <w:tab/>
        <w:t>say-</w:t>
      </w:r>
      <w:r>
        <w:rPr>
          <w:smallCaps/>
        </w:rPr>
        <w:t>pf</w:t>
      </w:r>
      <w:r>
        <w:tab/>
      </w:r>
      <w:r>
        <w:rPr>
          <w:smallCaps/>
        </w:rPr>
        <w:t>f.h</w:t>
      </w:r>
      <w:r w:rsidR="00D4413D">
        <w:tab/>
        <w:t>(name)</w:t>
      </w:r>
      <w:r w:rsidR="00D4413D">
        <w:tab/>
        <w:t>by</w:t>
      </w:r>
      <w:r w:rsidR="00D4413D">
        <w:rPr>
          <w:smallCaps/>
        </w:rPr>
        <w:tab/>
        <w:t>h</w:t>
      </w:r>
    </w:p>
    <w:p w14:paraId="55ADC012" w14:textId="77777777" w:rsidR="00800AD8" w:rsidRDefault="00800AD8" w:rsidP="00D4413D">
      <w:pPr>
        <w:pStyle w:val="InterlineText"/>
        <w:tabs>
          <w:tab w:val="left" w:pos="533"/>
        </w:tabs>
      </w:pPr>
      <w:r>
        <w:tab/>
        <w:t>Tjamuakakay.</w:t>
      </w:r>
    </w:p>
    <w:p w14:paraId="05AE4D95" w14:textId="77777777" w:rsidR="00800AD8" w:rsidRDefault="00800AD8" w:rsidP="00D4413D">
      <w:pPr>
        <w:pStyle w:val="InterlineGlossWithTrans"/>
        <w:tabs>
          <w:tab w:val="left" w:pos="533"/>
        </w:tabs>
      </w:pPr>
      <w:r>
        <w:tab/>
        <w:t>Tjamuakakay</w:t>
      </w:r>
    </w:p>
    <w:p w14:paraId="0AE2F4D8" w14:textId="77777777" w:rsidR="00800AD8" w:rsidRDefault="00800AD8" w:rsidP="00D4413D">
      <w:pPr>
        <w:pStyle w:val="InterlineTrans"/>
        <w:tabs>
          <w:tab w:val="left" w:pos="533"/>
        </w:tabs>
      </w:pPr>
      <w:r>
        <w:rPr>
          <w:smallCaps/>
        </w:rPr>
        <w:tab/>
      </w:r>
      <w:r>
        <w:t>(name)</w:t>
      </w:r>
    </w:p>
    <w:p w14:paraId="3FD7C049" w14:textId="77777777" w:rsidR="00800AD8" w:rsidRDefault="00800AD8" w:rsidP="00A8416B">
      <w:pPr>
        <w:pStyle w:val="InterlineFreeCommentFollows"/>
      </w:pPr>
      <w:r>
        <w:lastRenderedPageBreak/>
        <w:t>When they were going to go, Tjamuakakay said to Tjukutjuku; “Stay here!”</w:t>
      </w:r>
    </w:p>
    <w:p w14:paraId="52F884BD" w14:textId="77777777" w:rsidR="00800AD8" w:rsidRDefault="00A8416B" w:rsidP="00A8416B">
      <w:pPr>
        <w:pStyle w:val="CommentLastWithHalfSpace"/>
      </w:pPr>
      <w:r>
        <w:t>[</w:t>
      </w:r>
      <w:r w:rsidR="00800AD8" w:rsidRPr="00D4413D">
        <w:rPr>
          <w:rStyle w:val="VernacularText"/>
        </w:rPr>
        <w:t>kasiuîayu</w:t>
      </w:r>
      <w:r w:rsidR="00800AD8">
        <w:t xml:space="preserve">: F has </w:t>
      </w:r>
      <w:r w:rsidR="00800AD8" w:rsidRPr="00D4413D">
        <w:rPr>
          <w:rStyle w:val="VernacularText"/>
        </w:rPr>
        <w:t>uîay</w:t>
      </w:r>
      <w:r w:rsidR="00800AD8">
        <w:t xml:space="preserve"> ‘st broken inside st’ with subentry </w:t>
      </w:r>
      <w:r w:rsidR="00800AD8" w:rsidRPr="00D4413D">
        <w:rPr>
          <w:rStyle w:val="VernacularText"/>
        </w:rPr>
        <w:t>si-uîay</w:t>
      </w:r>
      <w:r w:rsidR="00800AD8">
        <w:t xml:space="preserve"> ‘to stay overnight’</w:t>
      </w:r>
      <w:r w:rsidR="00D4413D">
        <w:t>.</w:t>
      </w:r>
      <w:r>
        <w:t>]</w:t>
      </w:r>
    </w:p>
    <w:p w14:paraId="230926CC" w14:textId="77777777" w:rsidR="00800AD8" w:rsidRDefault="00DC1AE0" w:rsidP="00D4413D">
      <w:pPr>
        <w:pStyle w:val="InterlineText"/>
        <w:tabs>
          <w:tab w:val="left" w:pos="533"/>
          <w:tab w:val="left" w:pos="1472"/>
          <w:tab w:val="left" w:pos="1931"/>
          <w:tab w:val="left" w:pos="2375"/>
        </w:tabs>
      </w:pPr>
      <w:r w:rsidRPr="003A1D48">
        <w:rPr>
          <w:rStyle w:val="InterlineTextNumChar"/>
        </w:rPr>
        <w:t>020</w:t>
      </w:r>
      <w:r w:rsidR="00800AD8">
        <w:tab/>
        <w:t>inika</w:t>
      </w:r>
      <w:r w:rsidR="00800AD8">
        <w:tab/>
        <w:t>ui</w:t>
      </w:r>
      <w:r w:rsidR="00800AD8">
        <w:tab/>
        <w:t>ti</w:t>
      </w:r>
      <w:r w:rsidR="00800AD8">
        <w:tab/>
        <w:t>Tjukutjuku.</w:t>
      </w:r>
    </w:p>
    <w:p w14:paraId="3122154F" w14:textId="77777777" w:rsidR="00800AD8" w:rsidRDefault="00800AD8" w:rsidP="00D4413D">
      <w:pPr>
        <w:pStyle w:val="InterlineGlossWithTrans"/>
        <w:tabs>
          <w:tab w:val="left" w:pos="533"/>
          <w:tab w:val="left" w:pos="1472"/>
          <w:tab w:val="left" w:pos="1931"/>
          <w:tab w:val="left" w:pos="2375"/>
        </w:tabs>
      </w:pPr>
      <w:r>
        <w:tab/>
        <w:t>ini-ka</w:t>
      </w:r>
      <w:r>
        <w:tab/>
        <w:t>ui</w:t>
      </w:r>
      <w:r>
        <w:tab/>
        <w:t>ti</w:t>
      </w:r>
      <w:r>
        <w:tab/>
        <w:t>Tjukutjuku</w:t>
      </w:r>
    </w:p>
    <w:p w14:paraId="03985032" w14:textId="77777777" w:rsidR="00800AD8" w:rsidRDefault="00800AD8" w:rsidP="00B76180">
      <w:pPr>
        <w:pStyle w:val="InterlineTransNoFree"/>
        <w:tabs>
          <w:tab w:val="left" w:pos="1472"/>
          <w:tab w:val="left" w:pos="1931"/>
          <w:tab w:val="left" w:pos="2375"/>
          <w:tab w:val="right" w:pos="8789"/>
        </w:tabs>
      </w:pPr>
      <w:r>
        <w:tab/>
        <w:t>not-after</w:t>
      </w:r>
      <w:r>
        <w:tab/>
        <w:t>yes</w:t>
      </w:r>
      <w:r>
        <w:tab/>
      </w:r>
      <w:r>
        <w:rPr>
          <w:smallCaps/>
        </w:rPr>
        <w:t>f.h</w:t>
      </w:r>
      <w:r>
        <w:tab/>
        <w:t>(name)</w:t>
      </w:r>
      <w:r w:rsidR="00D4413D">
        <w:tab/>
        <w:t>Tjukutjuku wouldn’t agree.</w:t>
      </w:r>
    </w:p>
    <w:p w14:paraId="05492F23" w14:textId="77777777" w:rsidR="00800AD8" w:rsidRDefault="00DC1AE0" w:rsidP="00256587">
      <w:pPr>
        <w:pStyle w:val="InterlineText"/>
        <w:tabs>
          <w:tab w:val="left" w:pos="533"/>
          <w:tab w:val="left" w:pos="1037"/>
          <w:tab w:val="left" w:pos="2186"/>
          <w:tab w:val="left" w:pos="2690"/>
          <w:tab w:val="left" w:pos="3389"/>
          <w:tab w:val="left" w:pos="3653"/>
        </w:tabs>
      </w:pPr>
      <w:r w:rsidRPr="003A1D48">
        <w:rPr>
          <w:rStyle w:val="InterlineTextNumChar"/>
        </w:rPr>
        <w:t>021</w:t>
      </w:r>
      <w:r w:rsidR="00800AD8">
        <w:tab/>
        <w:t>i</w:t>
      </w:r>
      <w:r w:rsidR="00800AD8">
        <w:tab/>
        <w:t>vavaw</w:t>
      </w:r>
      <w:r w:rsidR="00800AD8">
        <w:tab/>
        <w:t>tua</w:t>
      </w:r>
      <w:r w:rsidR="00800AD8">
        <w:tab/>
        <w:t>tapaw</w:t>
      </w:r>
      <w:r w:rsidR="00800AD8">
        <w:tab/>
        <w:t>a</w:t>
      </w:r>
      <w:r w:rsidR="00800AD8">
        <w:tab/>
        <w:t>kalutskuts.</w:t>
      </w:r>
    </w:p>
    <w:p w14:paraId="63A20231" w14:textId="77777777" w:rsidR="00800AD8" w:rsidRDefault="00800AD8" w:rsidP="00256587">
      <w:pPr>
        <w:pStyle w:val="InterlineGlossWithTrans"/>
        <w:tabs>
          <w:tab w:val="left" w:pos="533"/>
          <w:tab w:val="left" w:pos="1037"/>
          <w:tab w:val="left" w:pos="2186"/>
          <w:tab w:val="left" w:pos="2690"/>
          <w:tab w:val="left" w:pos="3389"/>
          <w:tab w:val="left" w:pos="3653"/>
        </w:tabs>
      </w:pPr>
      <w:r>
        <w:tab/>
        <w:t>i</w:t>
      </w:r>
      <w:r>
        <w:tab/>
        <w:t>va-vaw</w:t>
      </w:r>
      <w:r>
        <w:tab/>
        <w:t>tua</w:t>
      </w:r>
      <w:r>
        <w:tab/>
        <w:t>tapaw</w:t>
      </w:r>
      <w:r>
        <w:tab/>
        <w:t>a</w:t>
      </w:r>
      <w:r>
        <w:tab/>
        <w:t>al=kuts-kuts</w:t>
      </w:r>
    </w:p>
    <w:p w14:paraId="593AFFA5" w14:textId="77777777" w:rsidR="00800AD8" w:rsidRDefault="00800AD8" w:rsidP="00256587">
      <w:pPr>
        <w:pStyle w:val="InterlineTrans"/>
        <w:tabs>
          <w:tab w:val="left" w:pos="533"/>
          <w:tab w:val="left" w:pos="1037"/>
          <w:tab w:val="left" w:pos="2186"/>
          <w:tab w:val="left" w:pos="2690"/>
          <w:tab w:val="left" w:pos="3389"/>
          <w:tab w:val="left" w:pos="3653"/>
        </w:tabs>
      </w:pPr>
      <w:r>
        <w:tab/>
      </w:r>
      <w:r>
        <w:rPr>
          <w:smallCaps/>
        </w:rPr>
        <w:t>loc</w:t>
      </w:r>
      <w:r>
        <w:tab/>
      </w:r>
      <w:r>
        <w:rPr>
          <w:smallCaps/>
        </w:rPr>
        <w:t>red</w:t>
      </w:r>
      <w:r>
        <w:t>-above</w:t>
      </w:r>
      <w:r>
        <w:tab/>
      </w:r>
      <w:r>
        <w:rPr>
          <w:smallCaps/>
        </w:rPr>
        <w:t>obl</w:t>
      </w:r>
      <w:r>
        <w:tab/>
        <w:t>hut</w:t>
      </w:r>
      <w:r>
        <w:rPr>
          <w:smallCaps/>
        </w:rPr>
        <w:tab/>
        <w:t>c</w:t>
      </w:r>
      <w:r>
        <w:rPr>
          <w:smallCaps/>
        </w:rPr>
        <w:tab/>
        <w:t>qal</w:t>
      </w:r>
      <w:r>
        <w:t>=</w:t>
      </w:r>
      <w:r>
        <w:rPr>
          <w:smallCaps/>
        </w:rPr>
        <w:t>red</w:t>
      </w:r>
      <w:r>
        <w:t>-shout</w:t>
      </w:r>
    </w:p>
    <w:p w14:paraId="476E41B8" w14:textId="77777777" w:rsidR="00800AD8" w:rsidRDefault="00800AD8" w:rsidP="00D4413D">
      <w:pPr>
        <w:pStyle w:val="InterlineFreeCommentFollows"/>
      </w:pPr>
      <w:r>
        <w:t>Tjamuakakay got on the hut and shouted</w:t>
      </w:r>
      <w:r w:rsidR="00D4413D">
        <w:t>.</w:t>
      </w:r>
    </w:p>
    <w:p w14:paraId="6BDC1572" w14:textId="77777777" w:rsidR="00800AD8" w:rsidRDefault="00A8416B" w:rsidP="00D4413D">
      <w:pPr>
        <w:pStyle w:val="CommentLastWithHalfSpace"/>
      </w:pPr>
      <w:r>
        <w:t>[</w:t>
      </w:r>
      <w:r w:rsidR="00800AD8" w:rsidRPr="00D4413D">
        <w:rPr>
          <w:rStyle w:val="VernacularText"/>
        </w:rPr>
        <w:t>kalutskuts</w:t>
      </w:r>
      <w:r w:rsidR="00800AD8">
        <w:t xml:space="preserve">: </w:t>
      </w:r>
      <w:r w:rsidR="00D4413D">
        <w:t>=</w:t>
      </w:r>
      <w:r w:rsidR="00800AD8">
        <w:t xml:space="preserve"> </w:t>
      </w:r>
      <w:r w:rsidR="00800AD8" w:rsidRPr="00D4413D">
        <w:rPr>
          <w:rStyle w:val="VernacularText"/>
        </w:rPr>
        <w:t>al=kuts-kuts</w:t>
      </w:r>
      <w:r w:rsidR="00D4413D">
        <w:t xml:space="preserve">? but unclear and </w:t>
      </w:r>
      <w:r w:rsidR="00800AD8">
        <w:t>nothing in</w:t>
      </w:r>
      <w:r w:rsidR="00D4413D">
        <w:t xml:space="preserve"> F</w:t>
      </w:r>
      <w:r w:rsidR="00800AD8">
        <w:rPr>
          <w:smallCaps/>
        </w:rPr>
        <w:t>.</w:t>
      </w:r>
      <w:r w:rsidR="00800AD8">
        <w:t xml:space="preserve"> </w:t>
      </w:r>
      <w:r w:rsidR="00D4413D">
        <w:t>Could mean ‘</w:t>
      </w:r>
      <w:r w:rsidR="00800AD8">
        <w:t>topmost</w:t>
      </w:r>
      <w:r w:rsidR="00D4413D">
        <w:t>’</w:t>
      </w:r>
      <w:r w:rsidR="00256587">
        <w:t>,</w:t>
      </w:r>
      <w:r w:rsidR="00D4413D">
        <w:t xml:space="preserve"> </w:t>
      </w:r>
      <w:r w:rsidR="00256587">
        <w:t>o</w:t>
      </w:r>
      <w:r w:rsidR="00D4413D">
        <w:t>r</w:t>
      </w:r>
      <w:r w:rsidR="00256587">
        <w:t xml:space="preserve"> </w:t>
      </w:r>
      <w:r w:rsidR="00D4413D">
        <w:t xml:space="preserve">could be </w:t>
      </w:r>
      <w:r w:rsidR="00D4413D" w:rsidRPr="00D4413D">
        <w:rPr>
          <w:rStyle w:val="VernacularText"/>
        </w:rPr>
        <w:t>garutsguts</w:t>
      </w:r>
      <w:r w:rsidR="00D4413D">
        <w:t xml:space="preserve"> ‘scratching’.]</w:t>
      </w:r>
    </w:p>
    <w:p w14:paraId="752F9BF0" w14:textId="77777777" w:rsidR="00800AD8" w:rsidRDefault="00DC1AE0" w:rsidP="001E0123">
      <w:pPr>
        <w:pStyle w:val="InterlineText"/>
        <w:tabs>
          <w:tab w:val="left" w:pos="533"/>
          <w:tab w:val="left" w:pos="1217"/>
          <w:tab w:val="left" w:pos="1991"/>
          <w:tab w:val="left" w:pos="2675"/>
        </w:tabs>
      </w:pPr>
      <w:r w:rsidRPr="003A1D48">
        <w:rPr>
          <w:rStyle w:val="InterlineTextNumChar"/>
        </w:rPr>
        <w:t>022</w:t>
      </w:r>
      <w:r w:rsidR="00800AD8">
        <w:tab/>
        <w:t>“ari,”</w:t>
      </w:r>
      <w:r w:rsidR="00800AD8">
        <w:tab/>
        <w:t>ayain</w:t>
      </w:r>
      <w:r w:rsidR="00800AD8">
        <w:tab/>
        <w:t>azua</w:t>
      </w:r>
      <w:r w:rsidR="00800AD8">
        <w:tab/>
        <w:t>ma÷usa.</w:t>
      </w:r>
    </w:p>
    <w:p w14:paraId="3E7E4B30" w14:textId="77777777" w:rsidR="00800AD8" w:rsidRDefault="00800AD8" w:rsidP="001E0123">
      <w:pPr>
        <w:pStyle w:val="InterlineGlossWithTrans"/>
        <w:tabs>
          <w:tab w:val="left" w:pos="533"/>
          <w:tab w:val="left" w:pos="1217"/>
          <w:tab w:val="left" w:pos="1991"/>
          <w:tab w:val="left" w:pos="2675"/>
        </w:tabs>
      </w:pPr>
      <w:r>
        <w:tab/>
        <w:t>ari</w:t>
      </w:r>
      <w:r>
        <w:tab/>
        <w:t>aya-en</w:t>
      </w:r>
      <w:r>
        <w:tab/>
        <w:t>a-zua</w:t>
      </w:r>
      <w:r>
        <w:tab/>
        <w:t>ma-÷usa</w:t>
      </w:r>
    </w:p>
    <w:p w14:paraId="0E1733CD" w14:textId="77777777" w:rsidR="001E0123" w:rsidRDefault="00800AD8" w:rsidP="00B76180">
      <w:pPr>
        <w:pStyle w:val="InterlineTrans"/>
        <w:tabs>
          <w:tab w:val="left" w:pos="533"/>
          <w:tab w:val="left" w:pos="1217"/>
          <w:tab w:val="left" w:pos="1991"/>
          <w:tab w:val="left" w:pos="2675"/>
          <w:tab w:val="right" w:pos="8789"/>
        </w:tabs>
      </w:pPr>
      <w:r>
        <w:tab/>
        <w:t>go.on</w:t>
      </w:r>
      <w:r>
        <w:tab/>
        <w:t>say-</w:t>
      </w:r>
      <w:r>
        <w:rPr>
          <w:smallCaps/>
        </w:rPr>
        <w:t>pf</w:t>
      </w:r>
      <w:r>
        <w:tab/>
      </w:r>
      <w:r>
        <w:rPr>
          <w:smallCaps/>
        </w:rPr>
        <w:t>c-</w:t>
      </w:r>
      <w:r>
        <w:t>that</w:t>
      </w:r>
      <w:r>
        <w:tab/>
      </w:r>
      <w:r>
        <w:rPr>
          <w:smallCaps/>
        </w:rPr>
        <w:t>num</w:t>
      </w:r>
      <w:r>
        <w:t>-two</w:t>
      </w:r>
      <w:r w:rsidR="001E0123">
        <w:tab/>
        <w:t>“Let’s go!” she said to the two men.</w:t>
      </w:r>
    </w:p>
    <w:p w14:paraId="2B2AFE44" w14:textId="77777777" w:rsidR="00800AD8" w:rsidRDefault="00A8416B" w:rsidP="00A8416B">
      <w:pPr>
        <w:pStyle w:val="CommentLastWithHalfSpace"/>
      </w:pPr>
      <w:r>
        <w:t>[</w:t>
      </w:r>
      <w:r w:rsidR="001E0123" w:rsidRPr="001E0123">
        <w:rPr>
          <w:rStyle w:val="VernacularText"/>
        </w:rPr>
        <w:t>ari</w:t>
      </w:r>
      <w:r w:rsidR="001E0123">
        <w:t xml:space="preserve">: </w:t>
      </w:r>
      <w:r w:rsidR="00800AD8">
        <w:t xml:space="preserve">expect </w:t>
      </w:r>
      <w:r w:rsidR="00800AD8" w:rsidRPr="001E0123">
        <w:rPr>
          <w:rStyle w:val="VernacularText"/>
        </w:rPr>
        <w:t>ari-i</w:t>
      </w:r>
      <w:r w:rsidR="00800AD8">
        <w:t xml:space="preserve"> </w:t>
      </w:r>
      <w:r w:rsidR="001E0123">
        <w:t>‘go.on-</w:t>
      </w:r>
      <w:r w:rsidR="001E0123" w:rsidRPr="001E0123">
        <w:rPr>
          <w:smallCaps/>
        </w:rPr>
        <w:t>hort’</w:t>
      </w:r>
      <w:r w:rsidR="001E0123">
        <w:t>.</w:t>
      </w:r>
      <w:r>
        <w:t>]</w:t>
      </w:r>
    </w:p>
    <w:p w14:paraId="2B69326C" w14:textId="77777777" w:rsidR="00800AD8" w:rsidRDefault="00DC1AE0" w:rsidP="001E0123">
      <w:pPr>
        <w:pStyle w:val="InterlineText"/>
        <w:tabs>
          <w:tab w:val="left" w:pos="533"/>
          <w:tab w:val="left" w:pos="1202"/>
          <w:tab w:val="left" w:pos="2336"/>
        </w:tabs>
      </w:pPr>
      <w:r w:rsidRPr="003A1D48">
        <w:rPr>
          <w:rStyle w:val="InterlineTextNumChar"/>
        </w:rPr>
        <w:t>023</w:t>
      </w:r>
      <w:r w:rsidR="00800AD8">
        <w:tab/>
        <w:t>manu</w:t>
      </w:r>
      <w:r w:rsidR="00800AD8">
        <w:tab/>
        <w:t>qemaung</w:t>
      </w:r>
      <w:r w:rsidR="00800AD8">
        <w:tab/>
        <w:t>sakamaya.</w:t>
      </w:r>
    </w:p>
    <w:p w14:paraId="7DC02A27" w14:textId="77777777" w:rsidR="00800AD8" w:rsidRDefault="00800AD8" w:rsidP="001E0123">
      <w:pPr>
        <w:pStyle w:val="InterlineGlossWithTrans"/>
        <w:tabs>
          <w:tab w:val="left" w:pos="533"/>
          <w:tab w:val="left" w:pos="1202"/>
          <w:tab w:val="left" w:pos="2336"/>
        </w:tabs>
      </w:pPr>
      <w:r>
        <w:tab/>
        <w:t>manu</w:t>
      </w:r>
      <w:r>
        <w:tab/>
        <w:t>em=qaung</w:t>
      </w:r>
      <w:r>
        <w:tab/>
        <w:t>sakamaya</w:t>
      </w:r>
    </w:p>
    <w:p w14:paraId="501E20F7" w14:textId="77777777" w:rsidR="00800AD8" w:rsidRDefault="00800AD8" w:rsidP="00B76180">
      <w:pPr>
        <w:pStyle w:val="InterlineTransNoFree"/>
        <w:tabs>
          <w:tab w:val="left" w:pos="1202"/>
          <w:tab w:val="left" w:pos="2336"/>
          <w:tab w:val="right" w:pos="8789"/>
        </w:tabs>
      </w:pPr>
      <w:r>
        <w:tab/>
        <w:t>then</w:t>
      </w:r>
      <w:r>
        <w:tab/>
      </w:r>
      <w:r>
        <w:rPr>
          <w:smallCaps/>
        </w:rPr>
        <w:t>af</w:t>
      </w:r>
      <w:r>
        <w:t>=cry</w:t>
      </w:r>
      <w:r>
        <w:tab/>
        <w:t>only</w:t>
      </w:r>
      <w:r w:rsidR="001E0123">
        <w:tab/>
        <w:t>And Tjukutjuku cried.</w:t>
      </w:r>
    </w:p>
    <w:p w14:paraId="2EE374E1" w14:textId="77777777" w:rsidR="00800AD8" w:rsidRDefault="00DC1AE0" w:rsidP="001E0123">
      <w:pPr>
        <w:pStyle w:val="InterlineText"/>
        <w:tabs>
          <w:tab w:val="left" w:pos="533"/>
          <w:tab w:val="left" w:pos="1262"/>
          <w:tab w:val="left" w:pos="1946"/>
          <w:tab w:val="left" w:pos="3170"/>
          <w:tab w:val="left" w:pos="3644"/>
          <w:tab w:val="left" w:pos="4568"/>
          <w:tab w:val="left" w:pos="5567"/>
          <w:tab w:val="left" w:pos="6341"/>
          <w:tab w:val="left" w:pos="6785"/>
        </w:tabs>
      </w:pPr>
      <w:r w:rsidRPr="003A1D48">
        <w:rPr>
          <w:rStyle w:val="InterlineTextNumChar"/>
        </w:rPr>
        <w:t>024</w:t>
      </w:r>
      <w:r w:rsidR="00800AD8">
        <w:tab/>
        <w:t>manu,</w:t>
      </w:r>
      <w:r w:rsidR="00800AD8">
        <w:tab/>
        <w:t>“ari</w:t>
      </w:r>
      <w:r w:rsidR="00800AD8">
        <w:tab/>
        <w:t>sakamaya,”</w:t>
      </w:r>
      <w:r w:rsidR="00800AD8">
        <w:tab/>
        <w:t>aya</w:t>
      </w:r>
      <w:r w:rsidR="00800AD8">
        <w:tab/>
        <w:t>zazua</w:t>
      </w:r>
      <w:r w:rsidR="00800AD8">
        <w:tab/>
        <w:t>ma÷usa,</w:t>
      </w:r>
      <w:r w:rsidR="00800AD8">
        <w:tab/>
        <w:t>ayain</w:t>
      </w:r>
      <w:r w:rsidR="00800AD8">
        <w:tab/>
        <w:t>ti</w:t>
      </w:r>
      <w:r w:rsidR="001E0123">
        <w:tab/>
        <w:t>Tjukutjuku.</w:t>
      </w:r>
    </w:p>
    <w:p w14:paraId="6707AAB6" w14:textId="77777777" w:rsidR="00800AD8" w:rsidRDefault="00800AD8" w:rsidP="001E0123">
      <w:pPr>
        <w:pStyle w:val="InterlineGlossWithTrans"/>
        <w:tabs>
          <w:tab w:val="left" w:pos="533"/>
          <w:tab w:val="left" w:pos="1262"/>
          <w:tab w:val="left" w:pos="1946"/>
          <w:tab w:val="left" w:pos="3170"/>
          <w:tab w:val="left" w:pos="3644"/>
          <w:tab w:val="left" w:pos="4568"/>
          <w:tab w:val="left" w:pos="5567"/>
          <w:tab w:val="left" w:pos="6341"/>
          <w:tab w:val="left" w:pos="6785"/>
        </w:tabs>
      </w:pPr>
      <w:r>
        <w:tab/>
        <w:t>manu</w:t>
      </w:r>
      <w:r>
        <w:tab/>
        <w:t>ari</w:t>
      </w:r>
      <w:r>
        <w:tab/>
        <w:t>sakamaya</w:t>
      </w:r>
      <w:r>
        <w:tab/>
        <w:t>aya</w:t>
      </w:r>
      <w:r>
        <w:tab/>
        <w:t>zua-zua</w:t>
      </w:r>
      <w:r>
        <w:tab/>
        <w:t>ma-÷usa</w:t>
      </w:r>
      <w:r>
        <w:tab/>
        <w:t>aya-en</w:t>
      </w:r>
      <w:r>
        <w:tab/>
        <w:t>ti</w:t>
      </w:r>
      <w:r w:rsidR="001E0123">
        <w:tab/>
        <w:t>Tjukutjuku</w:t>
      </w:r>
    </w:p>
    <w:p w14:paraId="2C2CF331" w14:textId="77777777" w:rsidR="00800AD8" w:rsidRDefault="00800AD8" w:rsidP="001E0123">
      <w:pPr>
        <w:pStyle w:val="InterlineTrans"/>
        <w:tabs>
          <w:tab w:val="left" w:pos="533"/>
          <w:tab w:val="left" w:pos="1262"/>
          <w:tab w:val="left" w:pos="1946"/>
          <w:tab w:val="left" w:pos="3170"/>
          <w:tab w:val="left" w:pos="3644"/>
          <w:tab w:val="left" w:pos="4568"/>
          <w:tab w:val="left" w:pos="5567"/>
          <w:tab w:val="left" w:pos="6341"/>
          <w:tab w:val="left" w:pos="6785"/>
        </w:tabs>
      </w:pPr>
      <w:r>
        <w:tab/>
        <w:t>then</w:t>
      </w:r>
      <w:r>
        <w:tab/>
        <w:t>go.on</w:t>
      </w:r>
      <w:r>
        <w:tab/>
        <w:t>only</w:t>
      </w:r>
      <w:r>
        <w:tab/>
        <w:t>say</w:t>
      </w:r>
      <w:r>
        <w:tab/>
      </w:r>
      <w:r>
        <w:rPr>
          <w:smallCaps/>
        </w:rPr>
        <w:t>red</w:t>
      </w:r>
      <w:r>
        <w:t>-that</w:t>
      </w:r>
      <w:r>
        <w:tab/>
      </w:r>
      <w:r>
        <w:rPr>
          <w:smallCaps/>
        </w:rPr>
        <w:t>num</w:t>
      </w:r>
      <w:r>
        <w:t>-two</w:t>
      </w:r>
      <w:r>
        <w:tab/>
        <w:t>say-</w:t>
      </w:r>
      <w:r>
        <w:rPr>
          <w:smallCaps/>
        </w:rPr>
        <w:t>pf</w:t>
      </w:r>
      <w:r>
        <w:tab/>
      </w:r>
      <w:r>
        <w:rPr>
          <w:smallCaps/>
        </w:rPr>
        <w:t>f.h</w:t>
      </w:r>
      <w:r w:rsidR="001E0123">
        <w:tab/>
        <w:t>(name)</w:t>
      </w:r>
    </w:p>
    <w:p w14:paraId="537A67EE" w14:textId="77777777" w:rsidR="00800AD8" w:rsidRDefault="00800AD8">
      <w:pPr>
        <w:pStyle w:val="InterlineFree"/>
      </w:pPr>
      <w:r>
        <w:t>So those two said to Tjukutjuku: “Come on, let’s go.”</w:t>
      </w:r>
    </w:p>
    <w:p w14:paraId="19F1FA18" w14:textId="77777777" w:rsidR="00800AD8" w:rsidRDefault="00DC1AE0" w:rsidP="001E0123">
      <w:pPr>
        <w:pStyle w:val="InterlineText"/>
        <w:tabs>
          <w:tab w:val="left" w:pos="533"/>
          <w:tab w:val="left" w:pos="1472"/>
          <w:tab w:val="left" w:pos="1931"/>
        </w:tabs>
      </w:pPr>
      <w:r w:rsidRPr="003A1D48">
        <w:rPr>
          <w:rStyle w:val="InterlineTextNumChar"/>
        </w:rPr>
        <w:t>025</w:t>
      </w:r>
      <w:r w:rsidR="00800AD8">
        <w:tab/>
        <w:t>inika</w:t>
      </w:r>
      <w:r w:rsidR="00800AD8">
        <w:tab/>
        <w:t>ui</w:t>
      </w:r>
      <w:r w:rsidR="00800AD8">
        <w:tab/>
        <w:t>angata.</w:t>
      </w:r>
    </w:p>
    <w:p w14:paraId="73141C05" w14:textId="77777777" w:rsidR="00800AD8" w:rsidRDefault="00800AD8" w:rsidP="001E0123">
      <w:pPr>
        <w:pStyle w:val="InterlineGlossWithTrans"/>
        <w:tabs>
          <w:tab w:val="left" w:pos="533"/>
          <w:tab w:val="left" w:pos="1472"/>
          <w:tab w:val="left" w:pos="1931"/>
        </w:tabs>
      </w:pPr>
      <w:r>
        <w:tab/>
        <w:t>ini-ka</w:t>
      </w:r>
      <w:r>
        <w:tab/>
        <w:t>ui</w:t>
      </w:r>
      <w:r>
        <w:tab/>
        <w:t>anga-ta</w:t>
      </w:r>
    </w:p>
    <w:p w14:paraId="6583D996" w14:textId="77777777" w:rsidR="00800AD8" w:rsidRDefault="00800AD8" w:rsidP="00B76180">
      <w:pPr>
        <w:pStyle w:val="InterlineTransNoFree"/>
        <w:tabs>
          <w:tab w:val="left" w:pos="1472"/>
          <w:tab w:val="left" w:pos="1931"/>
          <w:tab w:val="right" w:pos="8789"/>
        </w:tabs>
      </w:pPr>
      <w:r>
        <w:tab/>
        <w:t>not-after</w:t>
      </w:r>
      <w:r>
        <w:tab/>
        <w:t>yes</w:t>
      </w:r>
      <w:r>
        <w:tab/>
        <w:t>indeed-?</w:t>
      </w:r>
      <w:r w:rsidR="001E0123">
        <w:tab/>
        <w:t>But she refused.</w:t>
      </w:r>
    </w:p>
    <w:p w14:paraId="0E3F2D61" w14:textId="77777777" w:rsidR="00800AD8" w:rsidRDefault="00DC1AE0" w:rsidP="001E0123">
      <w:pPr>
        <w:pStyle w:val="InterlineText"/>
        <w:tabs>
          <w:tab w:val="left" w:pos="533"/>
          <w:tab w:val="left" w:pos="1457"/>
          <w:tab w:val="left" w:pos="1721"/>
          <w:tab w:val="left" w:pos="2465"/>
          <w:tab w:val="left" w:pos="3164"/>
        </w:tabs>
      </w:pPr>
      <w:r w:rsidRPr="003A1D48">
        <w:rPr>
          <w:rStyle w:val="InterlineTextNumChar"/>
        </w:rPr>
        <w:t>026</w:t>
      </w:r>
      <w:r w:rsidR="00800AD8">
        <w:tab/>
        <w:t>vaikan</w:t>
      </w:r>
      <w:r w:rsidR="00800AD8">
        <w:tab/>
        <w:t>a</w:t>
      </w:r>
      <w:r w:rsidR="00800AD8">
        <w:tab/>
        <w:t>sema</w:t>
      </w:r>
      <w:r w:rsidR="00800AD8">
        <w:tab/>
        <w:t>umaq</w:t>
      </w:r>
      <w:r w:rsidR="00800AD8">
        <w:tab/>
        <w:t>masalasaladj.</w:t>
      </w:r>
    </w:p>
    <w:p w14:paraId="28BCAC92" w14:textId="77777777" w:rsidR="00800AD8" w:rsidRDefault="00800AD8" w:rsidP="001E0123">
      <w:pPr>
        <w:pStyle w:val="InterlineGlossWithTrans"/>
        <w:tabs>
          <w:tab w:val="left" w:pos="533"/>
          <w:tab w:val="left" w:pos="1457"/>
          <w:tab w:val="left" w:pos="1721"/>
          <w:tab w:val="left" w:pos="2465"/>
          <w:tab w:val="left" w:pos="3164"/>
        </w:tabs>
      </w:pPr>
      <w:r>
        <w:tab/>
        <w:t>vaik-an</w:t>
      </w:r>
      <w:r>
        <w:tab/>
        <w:t>a</w:t>
      </w:r>
      <w:r>
        <w:tab/>
        <w:t>em=sa</w:t>
      </w:r>
      <w:r>
        <w:tab/>
        <w:t>umaq</w:t>
      </w:r>
      <w:r>
        <w:tab/>
        <w:t>ma-sala-saladj</w:t>
      </w:r>
    </w:p>
    <w:p w14:paraId="693517B5" w14:textId="77777777" w:rsidR="00800AD8" w:rsidRDefault="00800AD8" w:rsidP="001E0123">
      <w:pPr>
        <w:pStyle w:val="InterlineTrans"/>
        <w:tabs>
          <w:tab w:val="left" w:pos="533"/>
          <w:tab w:val="left" w:pos="1457"/>
          <w:tab w:val="left" w:pos="1721"/>
          <w:tab w:val="left" w:pos="2465"/>
          <w:tab w:val="left" w:pos="3164"/>
        </w:tabs>
      </w:pPr>
      <w:r>
        <w:tab/>
        <w:t>leave-</w:t>
      </w:r>
      <w:r>
        <w:rPr>
          <w:smallCaps/>
        </w:rPr>
        <w:t>lf</w:t>
      </w:r>
      <w:r>
        <w:rPr>
          <w:smallCaps/>
        </w:rPr>
        <w:tab/>
        <w:t>c</w:t>
      </w:r>
      <w:r>
        <w:rPr>
          <w:smallCaps/>
        </w:rPr>
        <w:tab/>
        <w:t>af</w:t>
      </w:r>
      <w:r>
        <w:t>=go</w:t>
      </w:r>
      <w:r>
        <w:tab/>
        <w:t>house</w:t>
      </w:r>
      <w:r>
        <w:tab/>
      </w:r>
      <w:r>
        <w:rPr>
          <w:smallCaps/>
        </w:rPr>
        <w:t>stat</w:t>
      </w:r>
      <w:r>
        <w:t>-</w:t>
      </w:r>
      <w:r>
        <w:rPr>
          <w:smallCaps/>
        </w:rPr>
        <w:t>red</w:t>
      </w:r>
      <w:r>
        <w:t>-companion</w:t>
      </w:r>
    </w:p>
    <w:p w14:paraId="34DB5D36" w14:textId="77777777" w:rsidR="00800AD8" w:rsidRDefault="00800AD8">
      <w:pPr>
        <w:pStyle w:val="InterlineFree"/>
      </w:pPr>
      <w:r>
        <w:t>So they left her and went off home together.</w:t>
      </w:r>
    </w:p>
    <w:p w14:paraId="5E93AE04" w14:textId="77777777" w:rsidR="00800AD8" w:rsidRDefault="00DC1AE0" w:rsidP="001E0123">
      <w:pPr>
        <w:pStyle w:val="InterlineText"/>
        <w:tabs>
          <w:tab w:val="left" w:pos="533"/>
          <w:tab w:val="left" w:pos="1202"/>
          <w:tab w:val="left" w:pos="2321"/>
          <w:tab w:val="left" w:pos="3095"/>
          <w:tab w:val="left" w:pos="3779"/>
          <w:tab w:val="left" w:pos="5003"/>
          <w:tab w:val="left" w:pos="5267"/>
          <w:tab w:val="left" w:pos="7046"/>
          <w:tab w:val="left" w:pos="7310"/>
        </w:tabs>
      </w:pPr>
      <w:r w:rsidRPr="003A1D48">
        <w:rPr>
          <w:rStyle w:val="InterlineTextNumChar"/>
        </w:rPr>
        <w:t>027</w:t>
      </w:r>
      <w:r w:rsidR="00800AD8">
        <w:tab/>
        <w:t>manu</w:t>
      </w:r>
      <w:r w:rsidR="00800AD8">
        <w:tab/>
        <w:t>kemîang</w:t>
      </w:r>
      <w:r w:rsidR="00800AD8">
        <w:tab/>
        <w:t>anga</w:t>
      </w:r>
      <w:r w:rsidR="00800AD8">
        <w:tab/>
        <w:t>azua</w:t>
      </w:r>
      <w:r w:rsidR="00800AD8">
        <w:tab/>
        <w:t>vuvu</w:t>
      </w:r>
      <w:r w:rsidR="00800AD8">
        <w:tab/>
        <w:t>a</w:t>
      </w:r>
      <w:r w:rsidR="00800AD8">
        <w:tab/>
        <w:t>sitsuayan</w:t>
      </w:r>
      <w:r w:rsidR="00800AD8">
        <w:tab/>
        <w:t>a</w:t>
      </w:r>
      <w:r w:rsidR="001E0123">
        <w:tab/>
        <w:t>namatsay</w:t>
      </w:r>
    </w:p>
    <w:p w14:paraId="6287C1A4" w14:textId="77777777" w:rsidR="00800AD8" w:rsidRDefault="00800AD8" w:rsidP="001E0123">
      <w:pPr>
        <w:pStyle w:val="InterlineGlossWithTrans"/>
        <w:tabs>
          <w:tab w:val="left" w:pos="533"/>
          <w:tab w:val="left" w:pos="1202"/>
          <w:tab w:val="left" w:pos="2321"/>
          <w:tab w:val="left" w:pos="3095"/>
          <w:tab w:val="left" w:pos="3779"/>
          <w:tab w:val="left" w:pos="5003"/>
          <w:tab w:val="left" w:pos="5267"/>
          <w:tab w:val="left" w:pos="7046"/>
          <w:tab w:val="left" w:pos="7310"/>
        </w:tabs>
      </w:pPr>
      <w:r>
        <w:tab/>
        <w:t>manu</w:t>
      </w:r>
      <w:r>
        <w:tab/>
        <w:t>m=keîang</w:t>
      </w:r>
      <w:r>
        <w:tab/>
        <w:t>anga</w:t>
      </w:r>
      <w:r>
        <w:tab/>
        <w:t>a-zua</w:t>
      </w:r>
      <w:r>
        <w:tab/>
        <w:t>vuvu</w:t>
      </w:r>
      <w:r>
        <w:tab/>
        <w:t>a</w:t>
      </w:r>
      <w:r>
        <w:tab/>
        <w:t>si-tsuay-an</w:t>
      </w:r>
      <w:r>
        <w:tab/>
        <w:t>a</w:t>
      </w:r>
      <w:r w:rsidR="001E0123">
        <w:tab/>
        <w:t>na-m-patsay</w:t>
      </w:r>
    </w:p>
    <w:p w14:paraId="0D1CA9E4" w14:textId="77777777" w:rsidR="00800AD8" w:rsidRDefault="00800AD8" w:rsidP="001E0123">
      <w:pPr>
        <w:pStyle w:val="InterlineTransNoFree"/>
        <w:tabs>
          <w:tab w:val="left" w:pos="1202"/>
          <w:tab w:val="left" w:pos="2321"/>
          <w:tab w:val="left" w:pos="3095"/>
          <w:tab w:val="left" w:pos="3779"/>
          <w:tab w:val="left" w:pos="5003"/>
          <w:tab w:val="left" w:pos="5267"/>
          <w:tab w:val="left" w:pos="7046"/>
          <w:tab w:val="left" w:pos="7310"/>
        </w:tabs>
        <w:rPr>
          <w:smallCaps/>
        </w:rPr>
      </w:pPr>
      <w:r>
        <w:tab/>
        <w:t>then</w:t>
      </w:r>
      <w:r>
        <w:tab/>
      </w:r>
      <w:r>
        <w:rPr>
          <w:smallCaps/>
        </w:rPr>
        <w:t>af</w:t>
      </w:r>
      <w:r>
        <w:t>=know</w:t>
      </w:r>
      <w:r>
        <w:tab/>
        <w:t>indeed</w:t>
      </w:r>
      <w:r>
        <w:tab/>
      </w:r>
      <w:r>
        <w:rPr>
          <w:smallCaps/>
        </w:rPr>
        <w:t>c-</w:t>
      </w:r>
      <w:r>
        <w:t>that</w:t>
      </w:r>
      <w:r>
        <w:tab/>
        <w:t>grandparent</w:t>
      </w:r>
      <w:r>
        <w:rPr>
          <w:smallCaps/>
        </w:rPr>
        <w:tab/>
        <w:t>c</w:t>
      </w:r>
      <w:r>
        <w:rPr>
          <w:smallCaps/>
        </w:rPr>
        <w:tab/>
        <w:t>if</w:t>
      </w:r>
      <w:r>
        <w:t>-long.time-</w:t>
      </w:r>
      <w:r>
        <w:rPr>
          <w:smallCaps/>
        </w:rPr>
        <w:t>nom</w:t>
      </w:r>
      <w:r>
        <w:rPr>
          <w:smallCaps/>
        </w:rPr>
        <w:tab/>
        <w:t>c</w:t>
      </w:r>
      <w:r w:rsidR="001E0123">
        <w:tab/>
      </w:r>
      <w:r w:rsidR="001E0123">
        <w:rPr>
          <w:smallCaps/>
        </w:rPr>
        <w:t>past</w:t>
      </w:r>
      <w:r w:rsidR="001E0123">
        <w:t>-</w:t>
      </w:r>
      <w:r w:rsidR="001E0123">
        <w:rPr>
          <w:smallCaps/>
        </w:rPr>
        <w:t>af</w:t>
      </w:r>
      <w:r w:rsidR="001E0123">
        <w:t>-die</w:t>
      </w:r>
    </w:p>
    <w:p w14:paraId="1FAE463A" w14:textId="77777777" w:rsidR="00800AD8" w:rsidRDefault="001E0123" w:rsidP="001E0123">
      <w:pPr>
        <w:pStyle w:val="InterlineText"/>
        <w:tabs>
          <w:tab w:val="left" w:pos="533"/>
        </w:tabs>
      </w:pPr>
      <w:r>
        <w:tab/>
        <w:t>anga.</w:t>
      </w:r>
    </w:p>
    <w:p w14:paraId="7BC8F3F6" w14:textId="77777777" w:rsidR="00800AD8" w:rsidRDefault="001E0123" w:rsidP="001E0123">
      <w:pPr>
        <w:pStyle w:val="InterlineGlossWithTrans"/>
        <w:tabs>
          <w:tab w:val="left" w:pos="533"/>
        </w:tabs>
      </w:pPr>
      <w:r>
        <w:tab/>
        <w:t>anga</w:t>
      </w:r>
    </w:p>
    <w:p w14:paraId="67441CDA" w14:textId="77777777" w:rsidR="00800AD8" w:rsidRDefault="001E0123" w:rsidP="001E0123">
      <w:pPr>
        <w:pStyle w:val="InterlineTrans"/>
        <w:tabs>
          <w:tab w:val="left" w:pos="533"/>
        </w:tabs>
      </w:pPr>
      <w:r>
        <w:tab/>
        <w:t>indeed</w:t>
      </w:r>
    </w:p>
    <w:p w14:paraId="3B13B408" w14:textId="77777777" w:rsidR="00800AD8" w:rsidRDefault="00800AD8">
      <w:pPr>
        <w:pStyle w:val="InterlineFree"/>
      </w:pPr>
      <w:r>
        <w:t>Now Tjukutjuku’s grandparent (grandfather</w:t>
      </w:r>
      <w:r w:rsidR="001E0123">
        <w:t>,</w:t>
      </w:r>
      <w:r>
        <w:t xml:space="preserve"> OA), who was long since dead, knew about it all.</w:t>
      </w:r>
    </w:p>
    <w:p w14:paraId="7DEE72C4" w14:textId="77777777" w:rsidR="00800AD8" w:rsidRDefault="00DC1AE0" w:rsidP="001E0123">
      <w:pPr>
        <w:pStyle w:val="InterlineText"/>
        <w:tabs>
          <w:tab w:val="left" w:pos="533"/>
          <w:tab w:val="left" w:pos="1832"/>
          <w:tab w:val="left" w:pos="2516"/>
          <w:tab w:val="left" w:pos="2960"/>
          <w:tab w:val="left" w:pos="3299"/>
          <w:tab w:val="left" w:pos="4523"/>
          <w:tab w:val="left" w:pos="4787"/>
          <w:tab w:val="left" w:pos="6236"/>
          <w:tab w:val="left" w:pos="6740"/>
        </w:tabs>
      </w:pPr>
      <w:r w:rsidRPr="003A1D48">
        <w:rPr>
          <w:rStyle w:val="InterlineTextNumChar"/>
        </w:rPr>
        <w:t>028</w:t>
      </w:r>
      <w:r w:rsidR="00800AD8">
        <w:tab/>
        <w:t>mangtjez</w:t>
      </w:r>
      <w:r w:rsidR="00800AD8">
        <w:tab/>
        <w:t>azua</w:t>
      </w:r>
      <w:r w:rsidR="00800AD8">
        <w:tab/>
        <w:t>ti</w:t>
      </w:r>
      <w:r w:rsidR="00800AD8">
        <w:tab/>
        <w:t>sa</w:t>
      </w:r>
      <w:r w:rsidR="00800AD8">
        <w:tab/>
        <w:t>vuluvulung</w:t>
      </w:r>
      <w:r w:rsidR="00800AD8">
        <w:tab/>
        <w:t>a</w:t>
      </w:r>
      <w:r w:rsidR="00800AD8">
        <w:tab/>
        <w:t>venatsaq</w:t>
      </w:r>
      <w:r w:rsidR="00800AD8">
        <w:tab/>
        <w:t>tua</w:t>
      </w:r>
      <w:r w:rsidR="001E0123">
        <w:tab/>
        <w:t>lukuî.</w:t>
      </w:r>
    </w:p>
    <w:p w14:paraId="3FB5BD91" w14:textId="77777777" w:rsidR="00800AD8" w:rsidRDefault="00800AD8" w:rsidP="001E0123">
      <w:pPr>
        <w:pStyle w:val="InterlineGlossWithTrans"/>
        <w:tabs>
          <w:tab w:val="left" w:pos="533"/>
          <w:tab w:val="left" w:pos="1832"/>
          <w:tab w:val="left" w:pos="2516"/>
          <w:tab w:val="left" w:pos="2960"/>
          <w:tab w:val="left" w:pos="3299"/>
          <w:tab w:val="left" w:pos="4523"/>
          <w:tab w:val="left" w:pos="4787"/>
          <w:tab w:val="left" w:pos="6236"/>
          <w:tab w:val="left" w:pos="6740"/>
        </w:tabs>
      </w:pPr>
      <w:r>
        <w:tab/>
        <w:t>m-pangetjez</w:t>
      </w:r>
      <w:r>
        <w:tab/>
        <w:t>a-zua</w:t>
      </w:r>
      <w:r>
        <w:tab/>
        <w:t>ti</w:t>
      </w:r>
      <w:r>
        <w:tab/>
        <w:t>sa</w:t>
      </w:r>
      <w:r>
        <w:tab/>
        <w:t>vulu-vulung</w:t>
      </w:r>
      <w:r>
        <w:tab/>
        <w:t>a</w:t>
      </w:r>
      <w:r>
        <w:tab/>
        <w:t>en=vatsaq</w:t>
      </w:r>
      <w:r>
        <w:tab/>
        <w:t>tua</w:t>
      </w:r>
      <w:r w:rsidR="001E0123">
        <w:tab/>
        <w:t>lukuî</w:t>
      </w:r>
    </w:p>
    <w:p w14:paraId="3A3640F6" w14:textId="77777777" w:rsidR="00800AD8" w:rsidRDefault="00800AD8" w:rsidP="001E0123">
      <w:pPr>
        <w:pStyle w:val="InterlineTrans"/>
        <w:tabs>
          <w:tab w:val="left" w:pos="533"/>
          <w:tab w:val="left" w:pos="1832"/>
          <w:tab w:val="left" w:pos="2516"/>
          <w:tab w:val="left" w:pos="2960"/>
          <w:tab w:val="left" w:pos="3299"/>
          <w:tab w:val="left" w:pos="4523"/>
          <w:tab w:val="left" w:pos="4787"/>
          <w:tab w:val="left" w:pos="6236"/>
          <w:tab w:val="left" w:pos="6740"/>
        </w:tabs>
      </w:pPr>
      <w:r>
        <w:tab/>
      </w:r>
      <w:r>
        <w:rPr>
          <w:smallCaps/>
        </w:rPr>
        <w:t>af</w:t>
      </w:r>
      <w:r>
        <w:t>-come</w:t>
      </w:r>
      <w:r>
        <w:tab/>
      </w:r>
      <w:r>
        <w:rPr>
          <w:smallCaps/>
        </w:rPr>
        <w:t>c-</w:t>
      </w:r>
      <w:r>
        <w:t>that</w:t>
      </w:r>
      <w:r>
        <w:tab/>
      </w:r>
      <w:r>
        <w:rPr>
          <w:smallCaps/>
        </w:rPr>
        <w:t>f.h</w:t>
      </w:r>
      <w:r>
        <w:rPr>
          <w:smallCaps/>
        </w:rPr>
        <w:tab/>
        <w:t>h</w:t>
      </w:r>
      <w:r>
        <w:rPr>
          <w:smallCaps/>
        </w:rPr>
        <w:tab/>
        <w:t>red</w:t>
      </w:r>
      <w:r>
        <w:t>-old</w:t>
      </w:r>
      <w:r>
        <w:rPr>
          <w:smallCaps/>
        </w:rPr>
        <w:tab/>
        <w:t>c</w:t>
      </w:r>
      <w:r>
        <w:rPr>
          <w:smallCaps/>
        </w:rPr>
        <w:tab/>
        <w:t>af</w:t>
      </w:r>
      <w:r>
        <w:t>=carry.pole</w:t>
      </w:r>
      <w:r>
        <w:tab/>
      </w:r>
      <w:r>
        <w:rPr>
          <w:smallCaps/>
        </w:rPr>
        <w:t>obl</w:t>
      </w:r>
      <w:r w:rsidR="001E0123">
        <w:tab/>
        <w:t>box</w:t>
      </w:r>
    </w:p>
    <w:p w14:paraId="4E66FCAD" w14:textId="77777777" w:rsidR="00800AD8" w:rsidRDefault="00800AD8">
      <w:pPr>
        <w:pStyle w:val="InterlineFree"/>
      </w:pPr>
      <w:r>
        <w:t>And this old person came, carrying a box on a pole.</w:t>
      </w:r>
    </w:p>
    <w:p w14:paraId="5FF8547C" w14:textId="77777777" w:rsidR="00800AD8" w:rsidRDefault="00DC1AE0" w:rsidP="001E0123">
      <w:pPr>
        <w:pStyle w:val="InterlineText"/>
        <w:tabs>
          <w:tab w:val="left" w:pos="533"/>
          <w:tab w:val="left" w:pos="1457"/>
          <w:tab w:val="left" w:pos="3401"/>
          <w:tab w:val="left" w:pos="4790"/>
          <w:tab w:val="left" w:pos="5489"/>
          <w:tab w:val="left" w:pos="6713"/>
          <w:tab w:val="left" w:pos="7217"/>
          <w:tab w:val="left" w:pos="8186"/>
        </w:tabs>
      </w:pPr>
      <w:r w:rsidRPr="003A1D48">
        <w:rPr>
          <w:rStyle w:val="InterlineTextNumChar"/>
        </w:rPr>
        <w:t>029</w:t>
      </w:r>
      <w:r w:rsidR="00800AD8">
        <w:tab/>
        <w:t>izua</w:t>
      </w:r>
      <w:r w:rsidR="00800AD8">
        <w:tab/>
        <w:t>anemanemanga</w:t>
      </w:r>
      <w:r w:rsidR="00800AD8">
        <w:tab/>
        <w:t>sipavay</w:t>
      </w:r>
      <w:r w:rsidR="00800AD8">
        <w:tab/>
        <w:t>tjai</w:t>
      </w:r>
      <w:r w:rsidR="00800AD8">
        <w:tab/>
        <w:t>Tjukutjuku,</w:t>
      </w:r>
      <w:r w:rsidR="001E0123">
        <w:tab/>
        <w:t>tua</w:t>
      </w:r>
      <w:r w:rsidR="001E0123">
        <w:tab/>
        <w:t>zangaq</w:t>
      </w:r>
      <w:r w:rsidR="001E0123">
        <w:tab/>
        <w:t>tua</w:t>
      </w:r>
    </w:p>
    <w:p w14:paraId="54CDF881" w14:textId="77777777" w:rsidR="00800AD8" w:rsidRDefault="00800AD8" w:rsidP="001E0123">
      <w:pPr>
        <w:pStyle w:val="InterlineGlossWithTrans"/>
        <w:tabs>
          <w:tab w:val="left" w:pos="533"/>
          <w:tab w:val="left" w:pos="1457"/>
          <w:tab w:val="left" w:pos="3401"/>
          <w:tab w:val="left" w:pos="4790"/>
          <w:tab w:val="left" w:pos="5489"/>
          <w:tab w:val="left" w:pos="6713"/>
          <w:tab w:val="left" w:pos="7217"/>
          <w:tab w:val="left" w:pos="8186"/>
        </w:tabs>
      </w:pPr>
      <w:r>
        <w:tab/>
        <w:t>i-zua</w:t>
      </w:r>
      <w:r>
        <w:tab/>
        <w:t>a-nema-nema-anga</w:t>
      </w:r>
      <w:r>
        <w:tab/>
        <w:t>si-pa-vay</w:t>
      </w:r>
      <w:r>
        <w:tab/>
        <w:t>tjai</w:t>
      </w:r>
      <w:r>
        <w:tab/>
        <w:t>Tjukutjuku</w:t>
      </w:r>
      <w:r w:rsidR="001E0123">
        <w:tab/>
        <w:t>tua</w:t>
      </w:r>
      <w:r w:rsidR="001E0123">
        <w:tab/>
        <w:t>zangaq</w:t>
      </w:r>
      <w:r w:rsidR="001E0123">
        <w:tab/>
        <w:t>tua</w:t>
      </w:r>
    </w:p>
    <w:p w14:paraId="7CC3566F" w14:textId="77777777" w:rsidR="00800AD8" w:rsidRDefault="00800AD8" w:rsidP="001E0123">
      <w:pPr>
        <w:pStyle w:val="InterlineTransNoFree"/>
        <w:tabs>
          <w:tab w:val="left" w:pos="1457"/>
          <w:tab w:val="left" w:pos="3401"/>
          <w:tab w:val="left" w:pos="4790"/>
          <w:tab w:val="left" w:pos="5489"/>
          <w:tab w:val="left" w:pos="6713"/>
          <w:tab w:val="left" w:pos="7217"/>
          <w:tab w:val="left" w:pos="8186"/>
        </w:tabs>
      </w:pPr>
      <w:r>
        <w:tab/>
      </w:r>
      <w:r>
        <w:rPr>
          <w:smallCaps/>
        </w:rPr>
        <w:t>loc</w:t>
      </w:r>
      <w:r>
        <w:t>-that</w:t>
      </w:r>
      <w:r>
        <w:tab/>
        <w:t>?-</w:t>
      </w:r>
      <w:r>
        <w:rPr>
          <w:smallCaps/>
        </w:rPr>
        <w:t>red</w:t>
      </w:r>
      <w:r>
        <w:t>-what-indeed</w:t>
      </w:r>
      <w:r>
        <w:tab/>
      </w:r>
      <w:r>
        <w:rPr>
          <w:smallCaps/>
        </w:rPr>
        <w:t>if</w:t>
      </w:r>
      <w:r>
        <w:t>-cause-give</w:t>
      </w:r>
      <w:r>
        <w:tab/>
      </w:r>
      <w:r>
        <w:rPr>
          <w:smallCaps/>
        </w:rPr>
        <w:t>obl</w:t>
      </w:r>
      <w:r>
        <w:t>.</w:t>
      </w:r>
      <w:r>
        <w:rPr>
          <w:smallCaps/>
        </w:rPr>
        <w:t>h</w:t>
      </w:r>
      <w:r>
        <w:rPr>
          <w:smallCaps/>
        </w:rPr>
        <w:tab/>
      </w:r>
      <w:r>
        <w:t>(name)</w:t>
      </w:r>
      <w:r w:rsidR="001E0123">
        <w:tab/>
      </w:r>
      <w:r w:rsidR="001E0123">
        <w:rPr>
          <w:smallCaps/>
        </w:rPr>
        <w:t>obl</w:t>
      </w:r>
      <w:r w:rsidR="001E0123">
        <w:tab/>
        <w:t>necklace</w:t>
      </w:r>
      <w:r w:rsidR="001E0123">
        <w:tab/>
      </w:r>
      <w:r w:rsidR="001E0123">
        <w:rPr>
          <w:smallCaps/>
        </w:rPr>
        <w:t>obl</w:t>
      </w:r>
    </w:p>
    <w:p w14:paraId="6CD7DDE7" w14:textId="77777777" w:rsidR="00800AD8" w:rsidRDefault="00800AD8" w:rsidP="001E0123">
      <w:pPr>
        <w:pStyle w:val="InterlineText"/>
        <w:tabs>
          <w:tab w:val="left" w:pos="533"/>
          <w:tab w:val="left" w:pos="1397"/>
          <w:tab w:val="left" w:pos="1901"/>
        </w:tabs>
      </w:pPr>
      <w:r>
        <w:tab/>
        <w:t>kaîat</w:t>
      </w:r>
      <w:r>
        <w:tab/>
        <w:t>tua</w:t>
      </w:r>
      <w:r>
        <w:tab/>
        <w:t>situngan.</w:t>
      </w:r>
    </w:p>
    <w:p w14:paraId="3068D13E" w14:textId="77777777" w:rsidR="00800AD8" w:rsidRDefault="00800AD8" w:rsidP="001E0123">
      <w:pPr>
        <w:pStyle w:val="InterlineGlossWithTrans"/>
        <w:tabs>
          <w:tab w:val="left" w:pos="533"/>
          <w:tab w:val="left" w:pos="1397"/>
          <w:tab w:val="left" w:pos="1901"/>
        </w:tabs>
      </w:pPr>
      <w:r>
        <w:tab/>
        <w:t>kaîat</w:t>
      </w:r>
      <w:r>
        <w:tab/>
        <w:t>tua</w:t>
      </w:r>
      <w:r>
        <w:tab/>
        <w:t>si-itung-an</w:t>
      </w:r>
    </w:p>
    <w:p w14:paraId="403007C6" w14:textId="77777777" w:rsidR="00800AD8" w:rsidRDefault="00800AD8" w:rsidP="001E0123">
      <w:pPr>
        <w:pStyle w:val="InterlineTrans"/>
        <w:tabs>
          <w:tab w:val="left" w:pos="533"/>
          <w:tab w:val="left" w:pos="1397"/>
          <w:tab w:val="left" w:pos="1901"/>
        </w:tabs>
      </w:pPr>
      <w:r>
        <w:tab/>
        <w:t>bracelet</w:t>
      </w:r>
      <w:r>
        <w:tab/>
      </w:r>
      <w:r>
        <w:rPr>
          <w:smallCaps/>
        </w:rPr>
        <w:t>obl</w:t>
      </w:r>
      <w:r>
        <w:tab/>
      </w:r>
      <w:r>
        <w:rPr>
          <w:smallCaps/>
        </w:rPr>
        <w:t>if</w:t>
      </w:r>
      <w:r>
        <w:t>-cloth-</w:t>
      </w:r>
      <w:r>
        <w:rPr>
          <w:smallCaps/>
        </w:rPr>
        <w:t>nom</w:t>
      </w:r>
    </w:p>
    <w:p w14:paraId="0DA6FF04" w14:textId="77777777" w:rsidR="00800AD8" w:rsidRDefault="00800AD8">
      <w:pPr>
        <w:pStyle w:val="InterlineFree"/>
      </w:pPr>
      <w:r>
        <w:t>Tjukutjuku was given all kinds of things-necklaces, bracelets and clothes.</w:t>
      </w:r>
    </w:p>
    <w:p w14:paraId="5A91E5E3" w14:textId="77777777" w:rsidR="00800AD8" w:rsidRDefault="00DC1AE0" w:rsidP="001E0123">
      <w:pPr>
        <w:pStyle w:val="InterlineText"/>
        <w:tabs>
          <w:tab w:val="left" w:pos="533"/>
          <w:tab w:val="left" w:pos="1637"/>
          <w:tab w:val="left" w:pos="2411"/>
          <w:tab w:val="left" w:pos="2675"/>
          <w:tab w:val="left" w:pos="3509"/>
          <w:tab w:val="left" w:pos="4418"/>
          <w:tab w:val="left" w:pos="5282"/>
          <w:tab w:val="left" w:pos="6251"/>
          <w:tab w:val="left" w:pos="7025"/>
          <w:tab w:val="left" w:pos="7409"/>
          <w:tab w:val="left" w:pos="7748"/>
        </w:tabs>
      </w:pPr>
      <w:r w:rsidRPr="003A1D48">
        <w:rPr>
          <w:rStyle w:val="InterlineTextNumChar"/>
        </w:rPr>
        <w:t>030</w:t>
      </w:r>
      <w:r w:rsidR="00800AD8">
        <w:tab/>
        <w:t>“veritsan</w:t>
      </w:r>
      <w:r w:rsidR="00800AD8">
        <w:tab/>
        <w:t>anga</w:t>
      </w:r>
      <w:r w:rsidR="00800AD8">
        <w:tab/>
        <w:t>a</w:t>
      </w:r>
      <w:r w:rsidR="00800AD8">
        <w:tab/>
        <w:t>su</w:t>
      </w:r>
      <w:r w:rsidR="00800AD8">
        <w:tab/>
        <w:t>kava;</w:t>
      </w:r>
      <w:r w:rsidR="00800AD8">
        <w:tab/>
        <w:t>nasa</w:t>
      </w:r>
      <w:r w:rsidR="00800AD8">
        <w:tab/>
        <w:t>sakuya,”</w:t>
      </w:r>
      <w:r w:rsidR="00800AD8">
        <w:tab/>
        <w:t>ayain</w:t>
      </w:r>
      <w:r w:rsidR="00800AD8">
        <w:tab/>
        <w:t>ni</w:t>
      </w:r>
      <w:r w:rsidR="001E0123">
        <w:tab/>
        <w:t>sa</w:t>
      </w:r>
      <w:r w:rsidR="001E0123">
        <w:tab/>
        <w:t>vuluvulung.</w:t>
      </w:r>
    </w:p>
    <w:p w14:paraId="2A2D2077" w14:textId="77777777" w:rsidR="00800AD8" w:rsidRDefault="00800AD8" w:rsidP="001E0123">
      <w:pPr>
        <w:pStyle w:val="InterlineGlossWithTrans"/>
        <w:tabs>
          <w:tab w:val="left" w:pos="533"/>
          <w:tab w:val="left" w:pos="1637"/>
          <w:tab w:val="left" w:pos="2411"/>
          <w:tab w:val="left" w:pos="2675"/>
          <w:tab w:val="left" w:pos="3509"/>
          <w:tab w:val="left" w:pos="4418"/>
          <w:tab w:val="left" w:pos="5282"/>
          <w:tab w:val="left" w:pos="6251"/>
          <w:tab w:val="left" w:pos="7025"/>
          <w:tab w:val="left" w:pos="7409"/>
          <w:tab w:val="left" w:pos="7748"/>
        </w:tabs>
      </w:pPr>
      <w:r>
        <w:tab/>
        <w:t>verits-an</w:t>
      </w:r>
      <w:r>
        <w:tab/>
        <w:t>anga</w:t>
      </w:r>
      <w:r>
        <w:tab/>
        <w:t>a</w:t>
      </w:r>
      <w:r>
        <w:tab/>
        <w:t>su</w:t>
      </w:r>
      <w:r>
        <w:tab/>
        <w:t>kava</w:t>
      </w:r>
      <w:r>
        <w:tab/>
        <w:t>nasa</w:t>
      </w:r>
      <w:r>
        <w:tab/>
        <w:t>sa-kuya</w:t>
      </w:r>
      <w:r>
        <w:tab/>
        <w:t>aya-en</w:t>
      </w:r>
      <w:r>
        <w:tab/>
        <w:t>ni</w:t>
      </w:r>
      <w:r w:rsidR="001E0123">
        <w:tab/>
        <w:t>sa</w:t>
      </w:r>
      <w:r w:rsidR="001E0123">
        <w:tab/>
        <w:t>vulu-vulung</w:t>
      </w:r>
    </w:p>
    <w:p w14:paraId="20433765" w14:textId="77777777" w:rsidR="00800AD8" w:rsidRDefault="00800AD8" w:rsidP="001E0123">
      <w:pPr>
        <w:pStyle w:val="InterlineTrans"/>
        <w:tabs>
          <w:tab w:val="left" w:pos="533"/>
          <w:tab w:val="left" w:pos="1637"/>
          <w:tab w:val="left" w:pos="2411"/>
          <w:tab w:val="left" w:pos="2675"/>
          <w:tab w:val="left" w:pos="3509"/>
          <w:tab w:val="left" w:pos="4418"/>
          <w:tab w:val="left" w:pos="5282"/>
          <w:tab w:val="left" w:pos="6251"/>
          <w:tab w:val="left" w:pos="7025"/>
          <w:tab w:val="left" w:pos="7409"/>
          <w:tab w:val="left" w:pos="7748"/>
        </w:tabs>
      </w:pPr>
      <w:r>
        <w:tab/>
        <w:t>discard-</w:t>
      </w:r>
      <w:r>
        <w:rPr>
          <w:smallCaps/>
        </w:rPr>
        <w:t>lf</w:t>
      </w:r>
      <w:r>
        <w:tab/>
        <w:t>indeed</w:t>
      </w:r>
      <w:r>
        <w:rPr>
          <w:smallCaps/>
        </w:rPr>
        <w:tab/>
        <w:t>c</w:t>
      </w:r>
      <w:r>
        <w:rPr>
          <w:smallCaps/>
        </w:rPr>
        <w:tab/>
      </w:r>
      <w:r>
        <w:t>your(</w:t>
      </w:r>
      <w:r>
        <w:rPr>
          <w:smallCaps/>
        </w:rPr>
        <w:t>s</w:t>
      </w:r>
      <w:r>
        <w:t>)</w:t>
      </w:r>
      <w:r>
        <w:tab/>
        <w:t>clothing</w:t>
      </w:r>
      <w:r>
        <w:tab/>
        <w:t>perhaps</w:t>
      </w:r>
      <w:r>
        <w:tab/>
      </w:r>
      <w:r>
        <w:rPr>
          <w:smallCaps/>
        </w:rPr>
        <w:t>qal</w:t>
      </w:r>
      <w:r>
        <w:t>-bad</w:t>
      </w:r>
      <w:r>
        <w:tab/>
        <w:t>say-</w:t>
      </w:r>
      <w:r>
        <w:rPr>
          <w:smallCaps/>
        </w:rPr>
        <w:t>pf</w:t>
      </w:r>
      <w:r>
        <w:tab/>
        <w:t>by</w:t>
      </w:r>
      <w:r w:rsidR="001E0123">
        <w:rPr>
          <w:smallCaps/>
        </w:rPr>
        <w:tab/>
        <w:t>h</w:t>
      </w:r>
      <w:r w:rsidR="001E0123">
        <w:rPr>
          <w:smallCaps/>
        </w:rPr>
        <w:tab/>
        <w:t>red</w:t>
      </w:r>
      <w:r w:rsidR="001E0123">
        <w:t>-old</w:t>
      </w:r>
    </w:p>
    <w:p w14:paraId="4DB0E014" w14:textId="77777777" w:rsidR="00800AD8" w:rsidRDefault="00800AD8">
      <w:pPr>
        <w:pStyle w:val="InterlineFree"/>
      </w:pPr>
      <w:r>
        <w:t>“Throw away your clothes; they seem nasty,” said the old person.</w:t>
      </w:r>
    </w:p>
    <w:p w14:paraId="1591368F" w14:textId="77777777" w:rsidR="00800AD8" w:rsidRDefault="00DC1AE0" w:rsidP="001E0123">
      <w:pPr>
        <w:pStyle w:val="InterlineText"/>
        <w:tabs>
          <w:tab w:val="left" w:pos="533"/>
          <w:tab w:val="left" w:pos="1022"/>
          <w:tab w:val="left" w:pos="2966"/>
          <w:tab w:val="left" w:pos="3740"/>
          <w:tab w:val="left" w:pos="4424"/>
          <w:tab w:val="left" w:pos="4868"/>
        </w:tabs>
      </w:pPr>
      <w:r w:rsidRPr="003A1D48">
        <w:rPr>
          <w:rStyle w:val="InterlineTextNumChar"/>
        </w:rPr>
        <w:lastRenderedPageBreak/>
        <w:t>031</w:t>
      </w:r>
      <w:r w:rsidR="00800AD8">
        <w:tab/>
        <w:t>sa</w:t>
      </w:r>
      <w:r w:rsidR="00800AD8">
        <w:tab/>
        <w:t>kipavalit</w:t>
      </w:r>
      <w:r w:rsidR="00800AD8">
        <w:tab/>
        <w:t>anga</w:t>
      </w:r>
      <w:r w:rsidR="00800AD8">
        <w:tab/>
        <w:t>azua</w:t>
      </w:r>
      <w:r w:rsidR="00800AD8">
        <w:tab/>
        <w:t>ti</w:t>
      </w:r>
      <w:r w:rsidR="00800AD8">
        <w:tab/>
        <w:t>Tjukutjuku.</w:t>
      </w:r>
    </w:p>
    <w:p w14:paraId="7EE6D6E0" w14:textId="77777777" w:rsidR="00800AD8" w:rsidRDefault="00800AD8" w:rsidP="001E0123">
      <w:pPr>
        <w:pStyle w:val="InterlineGlossWithTrans"/>
        <w:tabs>
          <w:tab w:val="left" w:pos="533"/>
          <w:tab w:val="left" w:pos="1022"/>
          <w:tab w:val="left" w:pos="2966"/>
          <w:tab w:val="left" w:pos="3740"/>
          <w:tab w:val="left" w:pos="4424"/>
          <w:tab w:val="left" w:pos="4868"/>
        </w:tabs>
      </w:pPr>
      <w:r>
        <w:tab/>
        <w:t>sa</w:t>
      </w:r>
      <w:r>
        <w:tab/>
        <w:t>ki-pa-valit</w:t>
      </w:r>
      <w:r>
        <w:tab/>
        <w:t>anga</w:t>
      </w:r>
      <w:r>
        <w:tab/>
        <w:t>a-zua</w:t>
      </w:r>
      <w:r>
        <w:tab/>
        <w:t>ti</w:t>
      </w:r>
      <w:r>
        <w:tab/>
        <w:t>Tjukutjuku</w:t>
      </w:r>
    </w:p>
    <w:p w14:paraId="78CE41CA" w14:textId="77777777" w:rsidR="00800AD8" w:rsidRDefault="00800AD8" w:rsidP="001E0123">
      <w:pPr>
        <w:pStyle w:val="InterlineTrans"/>
        <w:tabs>
          <w:tab w:val="left" w:pos="533"/>
          <w:tab w:val="left" w:pos="1022"/>
          <w:tab w:val="left" w:pos="2966"/>
          <w:tab w:val="left" w:pos="3740"/>
          <w:tab w:val="left" w:pos="4424"/>
          <w:tab w:val="left" w:pos="4868"/>
        </w:tabs>
      </w:pPr>
      <w:r>
        <w:tab/>
        <w:t>and</w:t>
      </w:r>
      <w:r>
        <w:tab/>
        <w:t>do-cause-exchange</w:t>
      </w:r>
      <w:r>
        <w:tab/>
        <w:t>indeed</w:t>
      </w:r>
      <w:r>
        <w:tab/>
      </w:r>
      <w:r>
        <w:rPr>
          <w:smallCaps/>
        </w:rPr>
        <w:t>c-</w:t>
      </w:r>
      <w:r>
        <w:t>that</w:t>
      </w:r>
      <w:r>
        <w:tab/>
      </w:r>
      <w:r>
        <w:rPr>
          <w:smallCaps/>
        </w:rPr>
        <w:t>f.h</w:t>
      </w:r>
      <w:r>
        <w:tab/>
        <w:t>(name)</w:t>
      </w:r>
    </w:p>
    <w:p w14:paraId="1BBECA50" w14:textId="77777777" w:rsidR="00800AD8" w:rsidRDefault="00800AD8">
      <w:pPr>
        <w:pStyle w:val="InterlineFree"/>
      </w:pPr>
      <w:r>
        <w:t>So Tjukutjuku changed her clothes.</w:t>
      </w:r>
    </w:p>
    <w:p w14:paraId="01641025" w14:textId="77777777" w:rsidR="00800AD8" w:rsidRDefault="00DC1AE0" w:rsidP="001E0123">
      <w:pPr>
        <w:pStyle w:val="InterlineText"/>
        <w:tabs>
          <w:tab w:val="left" w:pos="533"/>
          <w:tab w:val="left" w:pos="1517"/>
          <w:tab w:val="left" w:pos="2021"/>
          <w:tab w:val="left" w:pos="2660"/>
          <w:tab w:val="left" w:pos="3419"/>
          <w:tab w:val="left" w:pos="3893"/>
          <w:tab w:val="left" w:pos="4577"/>
        </w:tabs>
      </w:pPr>
      <w:r w:rsidRPr="003A1D48">
        <w:rPr>
          <w:rStyle w:val="InterlineTextNumChar"/>
        </w:rPr>
        <w:t>032</w:t>
      </w:r>
      <w:r w:rsidR="00800AD8">
        <w:tab/>
        <w:t>saka</w:t>
      </w:r>
      <w:r w:rsidR="00800AD8">
        <w:tab/>
        <w:t>“uri</w:t>
      </w:r>
      <w:r w:rsidR="00800AD8">
        <w:tab/>
        <w:t>vaik</w:t>
      </w:r>
      <w:r w:rsidR="00800AD8">
        <w:tab/>
        <w:t>aken,”</w:t>
      </w:r>
      <w:r w:rsidR="00800AD8">
        <w:tab/>
        <w:t>aya</w:t>
      </w:r>
      <w:r w:rsidR="00800AD8">
        <w:tab/>
        <w:t>azua</w:t>
      </w:r>
      <w:r w:rsidR="00800AD8">
        <w:tab/>
        <w:t>vuluvulung.</w:t>
      </w:r>
    </w:p>
    <w:p w14:paraId="76CC0DF1" w14:textId="77777777" w:rsidR="00800AD8" w:rsidRDefault="00800AD8" w:rsidP="001E0123">
      <w:pPr>
        <w:pStyle w:val="InterlineGlossWithTrans"/>
        <w:tabs>
          <w:tab w:val="left" w:pos="533"/>
          <w:tab w:val="left" w:pos="1517"/>
          <w:tab w:val="left" w:pos="2021"/>
          <w:tab w:val="left" w:pos="2660"/>
          <w:tab w:val="left" w:pos="3419"/>
          <w:tab w:val="left" w:pos="3893"/>
          <w:tab w:val="left" w:pos="4577"/>
        </w:tabs>
      </w:pPr>
      <w:r>
        <w:tab/>
        <w:t>sa-ka</w:t>
      </w:r>
      <w:r>
        <w:tab/>
        <w:t>uri</w:t>
      </w:r>
      <w:r>
        <w:tab/>
        <w:t>vaik</w:t>
      </w:r>
      <w:r>
        <w:tab/>
        <w:t>aken</w:t>
      </w:r>
      <w:r>
        <w:tab/>
        <w:t>aya</w:t>
      </w:r>
      <w:r>
        <w:tab/>
        <w:t>a-zua</w:t>
      </w:r>
      <w:r>
        <w:tab/>
        <w:t>vulu-vulung</w:t>
      </w:r>
    </w:p>
    <w:p w14:paraId="0D3FC0BB" w14:textId="77777777" w:rsidR="00800AD8" w:rsidRDefault="00800AD8" w:rsidP="001E0123">
      <w:pPr>
        <w:pStyle w:val="InterlineTrans"/>
        <w:tabs>
          <w:tab w:val="left" w:pos="533"/>
          <w:tab w:val="left" w:pos="1517"/>
          <w:tab w:val="left" w:pos="2021"/>
          <w:tab w:val="left" w:pos="2660"/>
          <w:tab w:val="left" w:pos="3419"/>
          <w:tab w:val="left" w:pos="3893"/>
          <w:tab w:val="left" w:pos="4577"/>
        </w:tabs>
      </w:pPr>
      <w:r>
        <w:tab/>
        <w:t>and-after</w:t>
      </w:r>
      <w:r>
        <w:tab/>
        <w:t>will</w:t>
      </w:r>
      <w:r>
        <w:tab/>
        <w:t>leave</w:t>
      </w:r>
      <w:r>
        <w:tab/>
      </w:r>
      <w:r w:rsidR="000D5EFB" w:rsidRPr="000D5EFB">
        <w:rPr>
          <w:smallCaps/>
        </w:rPr>
        <w:t>f.I</w:t>
      </w:r>
      <w:r>
        <w:tab/>
        <w:t>say</w:t>
      </w:r>
      <w:r>
        <w:tab/>
      </w:r>
      <w:r>
        <w:rPr>
          <w:smallCaps/>
        </w:rPr>
        <w:t>c-</w:t>
      </w:r>
      <w:r>
        <w:t>that</w:t>
      </w:r>
      <w:r>
        <w:tab/>
      </w:r>
      <w:r>
        <w:rPr>
          <w:smallCaps/>
        </w:rPr>
        <w:t>red</w:t>
      </w:r>
      <w:r>
        <w:t>-old</w:t>
      </w:r>
    </w:p>
    <w:p w14:paraId="61D16D6B" w14:textId="77777777" w:rsidR="00800AD8" w:rsidRDefault="00800AD8">
      <w:pPr>
        <w:pStyle w:val="InterlineFree"/>
      </w:pPr>
      <w:r>
        <w:t>“I’m going,” said the old person.</w:t>
      </w:r>
    </w:p>
    <w:p w14:paraId="3A5F9782" w14:textId="77777777" w:rsidR="00800AD8" w:rsidRDefault="00DC1AE0" w:rsidP="001E0123">
      <w:pPr>
        <w:pStyle w:val="InterlineText"/>
        <w:tabs>
          <w:tab w:val="left" w:pos="533"/>
          <w:tab w:val="left" w:pos="1757"/>
          <w:tab w:val="left" w:pos="2516"/>
          <w:tab w:val="left" w:pos="2990"/>
          <w:tab w:val="left" w:pos="3479"/>
          <w:tab w:val="left" w:pos="3923"/>
        </w:tabs>
      </w:pPr>
      <w:r w:rsidRPr="003A1D48">
        <w:rPr>
          <w:rStyle w:val="InterlineTextNumChar"/>
        </w:rPr>
        <w:t>033</w:t>
      </w:r>
      <w:r w:rsidR="00800AD8">
        <w:tab/>
        <w:t>“kitsiur</w:t>
      </w:r>
      <w:r w:rsidR="00800AD8">
        <w:tab/>
        <w:t>aken,”</w:t>
      </w:r>
      <w:r w:rsidR="00800AD8">
        <w:tab/>
        <w:t>aya</w:t>
      </w:r>
      <w:r w:rsidR="00800AD8">
        <w:tab/>
        <w:t>zua</w:t>
      </w:r>
      <w:r w:rsidR="00800AD8">
        <w:tab/>
        <w:t>ti</w:t>
      </w:r>
      <w:r w:rsidR="00800AD8">
        <w:tab/>
        <w:t>Tjukutjuku.</w:t>
      </w:r>
    </w:p>
    <w:p w14:paraId="004436D0" w14:textId="77777777" w:rsidR="00800AD8" w:rsidRDefault="00800AD8" w:rsidP="001E0123">
      <w:pPr>
        <w:pStyle w:val="InterlineGlossWithTrans"/>
        <w:tabs>
          <w:tab w:val="left" w:pos="533"/>
          <w:tab w:val="left" w:pos="1757"/>
          <w:tab w:val="left" w:pos="2516"/>
          <w:tab w:val="left" w:pos="2990"/>
          <w:tab w:val="left" w:pos="3479"/>
          <w:tab w:val="left" w:pos="3923"/>
        </w:tabs>
      </w:pPr>
      <w:r>
        <w:tab/>
        <w:t>ki-tsiur</w:t>
      </w:r>
      <w:r>
        <w:tab/>
        <w:t>aken</w:t>
      </w:r>
      <w:r>
        <w:tab/>
        <w:t>aya</w:t>
      </w:r>
      <w:r>
        <w:tab/>
        <w:t>zua</w:t>
      </w:r>
      <w:r>
        <w:tab/>
        <w:t>ti</w:t>
      </w:r>
      <w:r>
        <w:tab/>
        <w:t>Tjukutjuku</w:t>
      </w:r>
    </w:p>
    <w:p w14:paraId="53F78235" w14:textId="77777777" w:rsidR="00800AD8" w:rsidRDefault="00800AD8" w:rsidP="001E0123">
      <w:pPr>
        <w:pStyle w:val="InterlineTrans"/>
        <w:tabs>
          <w:tab w:val="left" w:pos="533"/>
          <w:tab w:val="left" w:pos="1757"/>
          <w:tab w:val="left" w:pos="2516"/>
          <w:tab w:val="left" w:pos="2990"/>
          <w:tab w:val="left" w:pos="3479"/>
          <w:tab w:val="left" w:pos="3923"/>
        </w:tabs>
      </w:pPr>
      <w:r>
        <w:tab/>
        <w:t>do-together</w:t>
      </w:r>
      <w:r>
        <w:tab/>
      </w:r>
      <w:r w:rsidR="000D5EFB" w:rsidRPr="000D5EFB">
        <w:rPr>
          <w:smallCaps/>
        </w:rPr>
        <w:t>f.I</w:t>
      </w:r>
      <w:r>
        <w:tab/>
        <w:t>say</w:t>
      </w:r>
      <w:r>
        <w:tab/>
        <w:t>that</w:t>
      </w:r>
      <w:r>
        <w:tab/>
      </w:r>
      <w:r>
        <w:rPr>
          <w:smallCaps/>
        </w:rPr>
        <w:t>f.h</w:t>
      </w:r>
      <w:r>
        <w:tab/>
        <w:t>(name)</w:t>
      </w:r>
    </w:p>
    <w:p w14:paraId="594B1162" w14:textId="77777777" w:rsidR="00800AD8" w:rsidRDefault="00800AD8" w:rsidP="001E0123">
      <w:pPr>
        <w:pStyle w:val="InterlineFree"/>
      </w:pPr>
      <w:r>
        <w:t>“I’ll come with you,” said Tjukutjuku.</w:t>
      </w:r>
    </w:p>
    <w:p w14:paraId="2FE6B492" w14:textId="77777777" w:rsidR="00800AD8" w:rsidRDefault="00DC1AE0" w:rsidP="001E0123">
      <w:pPr>
        <w:pStyle w:val="InterlineText"/>
        <w:tabs>
          <w:tab w:val="left" w:pos="533"/>
          <w:tab w:val="left" w:pos="1202"/>
        </w:tabs>
      </w:pPr>
      <w:r w:rsidRPr="003A1D48">
        <w:rPr>
          <w:rStyle w:val="InterlineTextNumChar"/>
        </w:rPr>
        <w:t>034</w:t>
      </w:r>
      <w:r w:rsidR="00800AD8">
        <w:tab/>
        <w:t>manu</w:t>
      </w:r>
      <w:r w:rsidR="00800AD8">
        <w:tab/>
        <w:t>“maya.</w:t>
      </w:r>
    </w:p>
    <w:p w14:paraId="40AA01F5" w14:textId="77777777" w:rsidR="00800AD8" w:rsidRDefault="00800AD8" w:rsidP="001E0123">
      <w:pPr>
        <w:pStyle w:val="InterlineGlossWithTrans"/>
        <w:tabs>
          <w:tab w:val="left" w:pos="533"/>
          <w:tab w:val="left" w:pos="1202"/>
        </w:tabs>
      </w:pPr>
      <w:r>
        <w:tab/>
        <w:t>manu</w:t>
      </w:r>
      <w:r>
        <w:tab/>
        <w:t>maya</w:t>
      </w:r>
    </w:p>
    <w:p w14:paraId="5519E154" w14:textId="77777777" w:rsidR="00800AD8" w:rsidRDefault="00800AD8" w:rsidP="00B76180">
      <w:pPr>
        <w:pStyle w:val="InterlineTransNoFree"/>
        <w:tabs>
          <w:tab w:val="left" w:pos="1202"/>
          <w:tab w:val="right" w:pos="8789"/>
        </w:tabs>
      </w:pPr>
      <w:r>
        <w:tab/>
        <w:t>then</w:t>
      </w:r>
      <w:r>
        <w:tab/>
        <w:t>don’t</w:t>
      </w:r>
      <w:r w:rsidR="001E0123">
        <w:tab/>
        <w:t>“Don’t!</w:t>
      </w:r>
    </w:p>
    <w:p w14:paraId="5CE63EBD" w14:textId="77777777" w:rsidR="00800AD8" w:rsidRDefault="00DC1AE0" w:rsidP="001E0123">
      <w:pPr>
        <w:pStyle w:val="InterlineText"/>
        <w:tabs>
          <w:tab w:val="left" w:pos="533"/>
          <w:tab w:val="left" w:pos="1082"/>
          <w:tab w:val="left" w:pos="2306"/>
          <w:tab w:val="left" w:pos="3230"/>
          <w:tab w:val="left" w:pos="3899"/>
          <w:tab w:val="left" w:pos="5198"/>
          <w:tab w:val="left" w:pos="5972"/>
          <w:tab w:val="left" w:pos="6566"/>
          <w:tab w:val="left" w:pos="6830"/>
        </w:tabs>
      </w:pPr>
      <w:r w:rsidRPr="003A1D48">
        <w:rPr>
          <w:rStyle w:val="InterlineTextNumChar"/>
        </w:rPr>
        <w:t>035</w:t>
      </w:r>
      <w:r w:rsidR="00800AD8">
        <w:tab/>
        <w:t>aku</w:t>
      </w:r>
      <w:r w:rsidR="00800AD8">
        <w:tab/>
        <w:t>kitsiur</w:t>
      </w:r>
      <w:r w:rsidR="00800AD8">
        <w:tab/>
        <w:t>sun?</w:t>
      </w:r>
      <w:r w:rsidR="00800AD8">
        <w:tab/>
        <w:t>îa</w:t>
      </w:r>
      <w:r w:rsidR="00800AD8">
        <w:tab/>
        <w:t>namatsay</w:t>
      </w:r>
      <w:r w:rsidR="00800AD8">
        <w:tab/>
        <w:t>anga</w:t>
      </w:r>
      <w:r w:rsidR="00800AD8">
        <w:tab/>
        <w:t>ken</w:t>
      </w:r>
      <w:r w:rsidR="00800AD8">
        <w:tab/>
        <w:t>a</w:t>
      </w:r>
      <w:r w:rsidR="001E0123">
        <w:tab/>
        <w:t>sitsuayan,”</w:t>
      </w:r>
    </w:p>
    <w:p w14:paraId="0801AFBB" w14:textId="77777777" w:rsidR="00800AD8" w:rsidRDefault="00800AD8" w:rsidP="001E0123">
      <w:pPr>
        <w:pStyle w:val="InterlineGlossWithTrans"/>
        <w:tabs>
          <w:tab w:val="left" w:pos="533"/>
          <w:tab w:val="left" w:pos="1082"/>
          <w:tab w:val="left" w:pos="2306"/>
          <w:tab w:val="left" w:pos="3230"/>
          <w:tab w:val="left" w:pos="3899"/>
          <w:tab w:val="left" w:pos="5198"/>
          <w:tab w:val="left" w:pos="5972"/>
          <w:tab w:val="left" w:pos="6566"/>
          <w:tab w:val="left" w:pos="6830"/>
        </w:tabs>
      </w:pPr>
      <w:r>
        <w:tab/>
        <w:t>aku</w:t>
      </w:r>
      <w:r>
        <w:tab/>
        <w:t>ki-tsiur</w:t>
      </w:r>
      <w:r>
        <w:tab/>
        <w:t>sun</w:t>
      </w:r>
      <w:r>
        <w:tab/>
        <w:t>îa</w:t>
      </w:r>
      <w:r>
        <w:tab/>
        <w:t>na-m-patsay</w:t>
      </w:r>
      <w:r>
        <w:tab/>
        <w:t>anga</w:t>
      </w:r>
      <w:r>
        <w:tab/>
        <w:t>aken</w:t>
      </w:r>
      <w:r>
        <w:tab/>
        <w:t>a</w:t>
      </w:r>
      <w:r w:rsidR="001E0123">
        <w:tab/>
        <w:t>si-tsuay-an</w:t>
      </w:r>
    </w:p>
    <w:p w14:paraId="43BF4EF5" w14:textId="77777777" w:rsidR="00800AD8" w:rsidRDefault="00800AD8" w:rsidP="001E0123">
      <w:pPr>
        <w:pStyle w:val="InterlineTransNoFree"/>
        <w:tabs>
          <w:tab w:val="left" w:pos="1082"/>
          <w:tab w:val="left" w:pos="2306"/>
          <w:tab w:val="left" w:pos="3230"/>
          <w:tab w:val="left" w:pos="3899"/>
          <w:tab w:val="left" w:pos="5198"/>
          <w:tab w:val="left" w:pos="5972"/>
          <w:tab w:val="left" w:pos="6566"/>
          <w:tab w:val="left" w:pos="6830"/>
        </w:tabs>
        <w:rPr>
          <w:smallCaps/>
        </w:rPr>
      </w:pPr>
      <w:r>
        <w:tab/>
        <w:t>why</w:t>
      </w:r>
      <w:r>
        <w:tab/>
        <w:t>do-together</w:t>
      </w:r>
      <w:r>
        <w:tab/>
      </w:r>
      <w:r>
        <w:rPr>
          <w:smallCaps/>
        </w:rPr>
        <w:t>f.</w:t>
      </w:r>
      <w:r>
        <w:t>you(</w:t>
      </w:r>
      <w:r>
        <w:rPr>
          <w:smallCaps/>
        </w:rPr>
        <w:t>s</w:t>
      </w:r>
      <w:r>
        <w:t>)</w:t>
      </w:r>
      <w:r>
        <w:tab/>
        <w:t>really</w:t>
      </w:r>
      <w:r>
        <w:tab/>
      </w:r>
      <w:r>
        <w:rPr>
          <w:smallCaps/>
        </w:rPr>
        <w:t>past</w:t>
      </w:r>
      <w:r>
        <w:t>-</w:t>
      </w:r>
      <w:r>
        <w:rPr>
          <w:smallCaps/>
        </w:rPr>
        <w:t>af</w:t>
      </w:r>
      <w:r>
        <w:t>-die</w:t>
      </w:r>
      <w:r>
        <w:tab/>
        <w:t>indeed</w:t>
      </w:r>
      <w:r>
        <w:tab/>
      </w:r>
      <w:r w:rsidR="000D5EFB" w:rsidRPr="000D5EFB">
        <w:rPr>
          <w:smallCaps/>
        </w:rPr>
        <w:t>f.I</w:t>
      </w:r>
      <w:r>
        <w:rPr>
          <w:smallCaps/>
        </w:rPr>
        <w:tab/>
        <w:t>c</w:t>
      </w:r>
      <w:r w:rsidR="001E0123">
        <w:tab/>
      </w:r>
      <w:r w:rsidR="001E0123">
        <w:rPr>
          <w:smallCaps/>
        </w:rPr>
        <w:t>if</w:t>
      </w:r>
      <w:r w:rsidR="001E0123">
        <w:t>-long.time-</w:t>
      </w:r>
      <w:r w:rsidR="001E0123">
        <w:rPr>
          <w:smallCaps/>
        </w:rPr>
        <w:t>nom</w:t>
      </w:r>
    </w:p>
    <w:p w14:paraId="1D44E56C" w14:textId="77777777" w:rsidR="00800AD8" w:rsidRDefault="00D21C3A" w:rsidP="001E0123">
      <w:pPr>
        <w:pStyle w:val="InterlineText"/>
        <w:tabs>
          <w:tab w:val="left" w:pos="533"/>
          <w:tab w:val="left" w:pos="1067"/>
          <w:tab w:val="left" w:pos="2051"/>
          <w:tab w:val="left" w:pos="2990"/>
        </w:tabs>
      </w:pPr>
      <w:r>
        <w:tab/>
      </w:r>
      <w:r w:rsidR="00800AD8">
        <w:t>aya,</w:t>
      </w:r>
      <w:r w:rsidR="00800AD8">
        <w:tab/>
        <w:t>saka</w:t>
      </w:r>
      <w:r w:rsidR="00800AD8">
        <w:tab/>
        <w:t>inika</w:t>
      </w:r>
      <w:r w:rsidR="00800AD8">
        <w:tab/>
        <w:t>ui.</w:t>
      </w:r>
    </w:p>
    <w:p w14:paraId="77222098" w14:textId="77777777" w:rsidR="00800AD8" w:rsidRDefault="00800AD8" w:rsidP="001E0123">
      <w:pPr>
        <w:pStyle w:val="InterlineGlossWithTrans"/>
        <w:tabs>
          <w:tab w:val="left" w:pos="533"/>
          <w:tab w:val="left" w:pos="1067"/>
          <w:tab w:val="left" w:pos="2051"/>
          <w:tab w:val="left" w:pos="2990"/>
        </w:tabs>
      </w:pPr>
      <w:r>
        <w:tab/>
        <w:t>aya</w:t>
      </w:r>
      <w:r>
        <w:tab/>
        <w:t>sa-ka</w:t>
      </w:r>
      <w:r>
        <w:tab/>
        <w:t>ini-ka</w:t>
      </w:r>
      <w:r>
        <w:tab/>
        <w:t>ui</w:t>
      </w:r>
    </w:p>
    <w:p w14:paraId="7349688B" w14:textId="77777777" w:rsidR="00800AD8" w:rsidRDefault="00800AD8" w:rsidP="001E0123">
      <w:pPr>
        <w:pStyle w:val="InterlineTrans"/>
        <w:tabs>
          <w:tab w:val="left" w:pos="533"/>
          <w:tab w:val="left" w:pos="1067"/>
          <w:tab w:val="left" w:pos="2051"/>
          <w:tab w:val="left" w:pos="2990"/>
        </w:tabs>
      </w:pPr>
      <w:r>
        <w:tab/>
        <w:t>say</w:t>
      </w:r>
      <w:r>
        <w:tab/>
        <w:t>and-after</w:t>
      </w:r>
      <w:r>
        <w:tab/>
        <w:t>not-after</w:t>
      </w:r>
      <w:r>
        <w:tab/>
        <w:t>yes</w:t>
      </w:r>
    </w:p>
    <w:p w14:paraId="623C8A1D" w14:textId="77777777" w:rsidR="00800AD8" w:rsidRDefault="00800AD8">
      <w:pPr>
        <w:pStyle w:val="InterlineFree"/>
      </w:pPr>
      <w:r>
        <w:t>Why would you go with me? I’ve been dead a long time,” said the</w:t>
      </w:r>
      <w:r w:rsidR="00583C1C">
        <w:t xml:space="preserve"> old person, who wouldn’t agree,</w:t>
      </w:r>
    </w:p>
    <w:p w14:paraId="478B70D9" w14:textId="77777777" w:rsidR="00800AD8" w:rsidRDefault="00DE0E5A" w:rsidP="001E0123">
      <w:pPr>
        <w:pStyle w:val="InterlineText"/>
        <w:tabs>
          <w:tab w:val="left" w:pos="533"/>
          <w:tab w:val="left" w:pos="1022"/>
          <w:tab w:val="left" w:pos="1511"/>
          <w:tab w:val="left" w:pos="2150"/>
          <w:tab w:val="left" w:pos="2924"/>
          <w:tab w:val="left" w:pos="3998"/>
          <w:tab w:val="left" w:pos="4682"/>
        </w:tabs>
      </w:pPr>
      <w:r w:rsidRPr="003A1D48">
        <w:rPr>
          <w:rStyle w:val="InterlineTextNumChar"/>
        </w:rPr>
        <w:t>036</w:t>
      </w:r>
      <w:r w:rsidR="00800AD8">
        <w:tab/>
        <w:t>sa</w:t>
      </w:r>
      <w:r w:rsidR="00800AD8">
        <w:tab/>
        <w:t>zua</w:t>
      </w:r>
      <w:r w:rsidR="00800AD8">
        <w:tab/>
        <w:t>vaik</w:t>
      </w:r>
      <w:r w:rsidR="00800AD8">
        <w:tab/>
        <w:t>anga</w:t>
      </w:r>
      <w:r w:rsidR="00800AD8">
        <w:tab/>
        <w:t>sakamaya</w:t>
      </w:r>
      <w:r w:rsidR="00800AD8">
        <w:tab/>
        <w:t>azua</w:t>
      </w:r>
      <w:r w:rsidR="00800AD8">
        <w:tab/>
        <w:t>vuluvulung.</w:t>
      </w:r>
    </w:p>
    <w:p w14:paraId="4B750767" w14:textId="77777777" w:rsidR="00800AD8" w:rsidRDefault="00800AD8" w:rsidP="001E0123">
      <w:pPr>
        <w:pStyle w:val="InterlineGlossWithTrans"/>
        <w:tabs>
          <w:tab w:val="left" w:pos="533"/>
          <w:tab w:val="left" w:pos="1022"/>
          <w:tab w:val="left" w:pos="1511"/>
          <w:tab w:val="left" w:pos="2150"/>
          <w:tab w:val="left" w:pos="2924"/>
          <w:tab w:val="left" w:pos="3998"/>
          <w:tab w:val="left" w:pos="4682"/>
        </w:tabs>
      </w:pPr>
      <w:r>
        <w:tab/>
        <w:t>sa</w:t>
      </w:r>
      <w:r>
        <w:tab/>
        <w:t>zua</w:t>
      </w:r>
      <w:r>
        <w:tab/>
        <w:t>vaik</w:t>
      </w:r>
      <w:r>
        <w:tab/>
        <w:t>anga</w:t>
      </w:r>
      <w:r>
        <w:tab/>
        <w:t>sakamaya</w:t>
      </w:r>
      <w:r>
        <w:tab/>
        <w:t>a-zua</w:t>
      </w:r>
      <w:r>
        <w:tab/>
        <w:t>vulu-vulung</w:t>
      </w:r>
    </w:p>
    <w:p w14:paraId="63A9DAB3" w14:textId="77777777" w:rsidR="00800AD8" w:rsidRDefault="00800AD8" w:rsidP="00B76180">
      <w:pPr>
        <w:pStyle w:val="InterlineTransNoFree"/>
        <w:tabs>
          <w:tab w:val="left" w:pos="1022"/>
          <w:tab w:val="left" w:pos="1511"/>
          <w:tab w:val="left" w:pos="2150"/>
          <w:tab w:val="left" w:pos="2924"/>
          <w:tab w:val="left" w:pos="3998"/>
          <w:tab w:val="left" w:pos="4682"/>
          <w:tab w:val="right" w:pos="8789"/>
        </w:tabs>
      </w:pPr>
      <w:r>
        <w:tab/>
        <w:t>and</w:t>
      </w:r>
      <w:r>
        <w:tab/>
        <w:t>that</w:t>
      </w:r>
      <w:r>
        <w:tab/>
        <w:t>leave</w:t>
      </w:r>
      <w:r>
        <w:tab/>
        <w:t>indeed</w:t>
      </w:r>
      <w:r>
        <w:tab/>
        <w:t>only</w:t>
      </w:r>
      <w:r>
        <w:tab/>
      </w:r>
      <w:r>
        <w:rPr>
          <w:smallCaps/>
        </w:rPr>
        <w:t>c-</w:t>
      </w:r>
      <w:r>
        <w:t>that</w:t>
      </w:r>
      <w:r>
        <w:tab/>
      </w:r>
      <w:r>
        <w:rPr>
          <w:smallCaps/>
        </w:rPr>
        <w:t>red</w:t>
      </w:r>
      <w:r>
        <w:t>-old</w:t>
      </w:r>
      <w:r w:rsidR="001E0123">
        <w:tab/>
        <w:t>and just went off.</w:t>
      </w:r>
    </w:p>
    <w:p w14:paraId="0637EE88" w14:textId="77777777" w:rsidR="00800AD8" w:rsidRDefault="00DE0E5A" w:rsidP="001E0123">
      <w:pPr>
        <w:pStyle w:val="InterlineText"/>
        <w:tabs>
          <w:tab w:val="left" w:pos="533"/>
          <w:tab w:val="left" w:pos="1202"/>
          <w:tab w:val="left" w:pos="3086"/>
          <w:tab w:val="left" w:pos="4010"/>
          <w:tab w:val="left" w:pos="5309"/>
          <w:tab w:val="left" w:pos="6083"/>
          <w:tab w:val="left" w:pos="6677"/>
          <w:tab w:val="left" w:pos="7376"/>
        </w:tabs>
      </w:pPr>
      <w:r w:rsidRPr="003A1D48">
        <w:rPr>
          <w:rStyle w:val="InterlineTextNumChar"/>
        </w:rPr>
        <w:t>037</w:t>
      </w:r>
      <w:r w:rsidR="00800AD8">
        <w:tab/>
        <w:t>manu</w:t>
      </w:r>
      <w:r w:rsidR="00800AD8">
        <w:tab/>
        <w:t>maîianga</w:t>
      </w:r>
      <w:r w:rsidR="00800AD8">
        <w:tab/>
        <w:t>zazua</w:t>
      </w:r>
      <w:r w:rsidR="00800AD8">
        <w:tab/>
        <w:t>mangtjez</w:t>
      </w:r>
      <w:r w:rsidR="00800AD8">
        <w:tab/>
        <w:t>anga</w:t>
      </w:r>
      <w:r w:rsidR="00800AD8">
        <w:tab/>
        <w:t>kasi</w:t>
      </w:r>
      <w:r w:rsidR="00800AD8">
        <w:tab/>
        <w:t>umaq</w:t>
      </w:r>
      <w:r w:rsidR="001E0123">
        <w:tab/>
        <w:t>azazua</w:t>
      </w:r>
    </w:p>
    <w:p w14:paraId="2AC6814B" w14:textId="77777777" w:rsidR="00800AD8" w:rsidRDefault="00800AD8" w:rsidP="001E0123">
      <w:pPr>
        <w:pStyle w:val="InterlineGlossWithTrans"/>
        <w:tabs>
          <w:tab w:val="left" w:pos="533"/>
          <w:tab w:val="left" w:pos="1202"/>
          <w:tab w:val="left" w:pos="3086"/>
          <w:tab w:val="left" w:pos="4010"/>
          <w:tab w:val="left" w:pos="5309"/>
          <w:tab w:val="left" w:pos="6083"/>
          <w:tab w:val="left" w:pos="6677"/>
          <w:tab w:val="left" w:pos="7376"/>
        </w:tabs>
      </w:pPr>
      <w:r>
        <w:tab/>
        <w:t>manu</w:t>
      </w:r>
      <w:r>
        <w:tab/>
        <w:t>ma-îia-anga</w:t>
      </w:r>
      <w:r>
        <w:tab/>
        <w:t>zua-zua</w:t>
      </w:r>
      <w:r>
        <w:tab/>
        <w:t>m-pangetjez</w:t>
      </w:r>
      <w:r>
        <w:tab/>
        <w:t>anga</w:t>
      </w:r>
      <w:r>
        <w:tab/>
        <w:t>kasi</w:t>
      </w:r>
      <w:r>
        <w:tab/>
        <w:t>umaq</w:t>
      </w:r>
      <w:r w:rsidR="001E0123">
        <w:tab/>
        <w:t>a-za-zua</w:t>
      </w:r>
    </w:p>
    <w:p w14:paraId="1C5AE254" w14:textId="77777777" w:rsidR="00800AD8" w:rsidRDefault="00800AD8" w:rsidP="001E0123">
      <w:pPr>
        <w:pStyle w:val="InterlineTransNoFree"/>
        <w:tabs>
          <w:tab w:val="left" w:pos="1202"/>
          <w:tab w:val="left" w:pos="3086"/>
          <w:tab w:val="left" w:pos="4010"/>
          <w:tab w:val="left" w:pos="5309"/>
          <w:tab w:val="left" w:pos="6083"/>
          <w:tab w:val="left" w:pos="6677"/>
          <w:tab w:val="left" w:pos="7376"/>
        </w:tabs>
      </w:pPr>
      <w:r>
        <w:tab/>
        <w:t>then</w:t>
      </w:r>
      <w:r>
        <w:tab/>
      </w:r>
      <w:r>
        <w:rPr>
          <w:smallCaps/>
        </w:rPr>
        <w:t>stat</w:t>
      </w:r>
      <w:r>
        <w:t>-dawn-indeed</w:t>
      </w:r>
      <w:r>
        <w:tab/>
      </w:r>
      <w:r>
        <w:rPr>
          <w:smallCaps/>
        </w:rPr>
        <w:t>red</w:t>
      </w:r>
      <w:r>
        <w:t>-that</w:t>
      </w:r>
      <w:r>
        <w:tab/>
      </w:r>
      <w:r>
        <w:rPr>
          <w:smallCaps/>
        </w:rPr>
        <w:t>af</w:t>
      </w:r>
      <w:r>
        <w:t>-come</w:t>
      </w:r>
      <w:r>
        <w:tab/>
        <w:t>indeed</w:t>
      </w:r>
      <w:r>
        <w:tab/>
        <w:t>from</w:t>
      </w:r>
      <w:r>
        <w:tab/>
        <w:t>house</w:t>
      </w:r>
      <w:r w:rsidR="001E0123">
        <w:tab/>
      </w:r>
      <w:r w:rsidR="001E0123">
        <w:rPr>
          <w:smallCaps/>
        </w:rPr>
        <w:t>c-red</w:t>
      </w:r>
      <w:r w:rsidR="001E0123">
        <w:t>-that</w:t>
      </w:r>
    </w:p>
    <w:p w14:paraId="65A98050" w14:textId="77777777" w:rsidR="00800AD8" w:rsidRDefault="00800AD8" w:rsidP="001E0123">
      <w:pPr>
        <w:pStyle w:val="InterlineText"/>
        <w:tabs>
          <w:tab w:val="left" w:pos="533"/>
        </w:tabs>
      </w:pPr>
      <w:r>
        <w:tab/>
        <w:t>matjelu.</w:t>
      </w:r>
    </w:p>
    <w:p w14:paraId="32AC6810" w14:textId="77777777" w:rsidR="00800AD8" w:rsidRDefault="00800AD8" w:rsidP="001E0123">
      <w:pPr>
        <w:pStyle w:val="InterlineGlossWithTrans"/>
        <w:tabs>
          <w:tab w:val="left" w:pos="533"/>
        </w:tabs>
      </w:pPr>
      <w:r>
        <w:tab/>
        <w:t>ma-tjelu</w:t>
      </w:r>
    </w:p>
    <w:p w14:paraId="1B20EFFA" w14:textId="77777777" w:rsidR="00800AD8" w:rsidRDefault="00800AD8" w:rsidP="00B76180">
      <w:pPr>
        <w:pStyle w:val="InterlineTransNoFree"/>
        <w:tabs>
          <w:tab w:val="right" w:pos="8789"/>
        </w:tabs>
      </w:pPr>
      <w:r>
        <w:tab/>
      </w:r>
      <w:r>
        <w:rPr>
          <w:smallCaps/>
        </w:rPr>
        <w:t>num</w:t>
      </w:r>
      <w:r>
        <w:t>-three</w:t>
      </w:r>
      <w:r w:rsidR="001E0123">
        <w:tab/>
        <w:t>Next day the other three came from home.</w:t>
      </w:r>
    </w:p>
    <w:p w14:paraId="59A30C35" w14:textId="77777777" w:rsidR="00800AD8" w:rsidRDefault="00DE0E5A" w:rsidP="001E0123">
      <w:pPr>
        <w:pStyle w:val="InterlineText"/>
        <w:tabs>
          <w:tab w:val="left" w:pos="533"/>
          <w:tab w:val="left" w:pos="1517"/>
          <w:tab w:val="left" w:pos="4016"/>
          <w:tab w:val="left" w:pos="5870"/>
          <w:tab w:val="left" w:pos="6644"/>
        </w:tabs>
      </w:pPr>
      <w:r w:rsidRPr="003A1D48">
        <w:rPr>
          <w:rStyle w:val="InterlineTextNumChar"/>
        </w:rPr>
        <w:t>038</w:t>
      </w:r>
      <w:r w:rsidR="00800AD8">
        <w:tab/>
        <w:t>saka</w:t>
      </w:r>
      <w:r w:rsidR="00800AD8">
        <w:tab/>
        <w:t>nakemavanga</w:t>
      </w:r>
      <w:r w:rsidR="00800AD8">
        <w:tab/>
        <w:t>nazemangaq</w:t>
      </w:r>
      <w:r w:rsidR="00800AD8">
        <w:tab/>
        <w:t>anga</w:t>
      </w:r>
      <w:r w:rsidR="001E0123">
        <w:tab/>
        <w:t>nakemaîat</w:t>
      </w:r>
    </w:p>
    <w:p w14:paraId="5F18248B" w14:textId="77777777" w:rsidR="00800AD8" w:rsidRDefault="00800AD8" w:rsidP="001E0123">
      <w:pPr>
        <w:pStyle w:val="InterlineGlossWithTrans"/>
        <w:tabs>
          <w:tab w:val="left" w:pos="533"/>
          <w:tab w:val="left" w:pos="1517"/>
          <w:tab w:val="left" w:pos="4016"/>
          <w:tab w:val="left" w:pos="5870"/>
          <w:tab w:val="left" w:pos="6644"/>
        </w:tabs>
      </w:pPr>
      <w:r>
        <w:tab/>
        <w:t>sa-ka</w:t>
      </w:r>
      <w:r>
        <w:tab/>
        <w:t>na-em=kava-anga</w:t>
      </w:r>
      <w:r>
        <w:tab/>
        <w:t>na-em=zangaq</w:t>
      </w:r>
      <w:r>
        <w:tab/>
        <w:t>anga</w:t>
      </w:r>
      <w:r w:rsidR="001E0123">
        <w:tab/>
        <w:t>na-em=kaîat</w:t>
      </w:r>
    </w:p>
    <w:p w14:paraId="3C3ED9CA" w14:textId="77777777" w:rsidR="00800AD8" w:rsidRDefault="00800AD8" w:rsidP="001E0123">
      <w:pPr>
        <w:pStyle w:val="InterlineTransNoFree"/>
        <w:tabs>
          <w:tab w:val="left" w:pos="1517"/>
          <w:tab w:val="left" w:pos="4016"/>
          <w:tab w:val="left" w:pos="5870"/>
          <w:tab w:val="left" w:pos="6644"/>
        </w:tabs>
      </w:pPr>
      <w:r>
        <w:tab/>
        <w:t>and-after</w:t>
      </w:r>
      <w:r>
        <w:tab/>
      </w:r>
      <w:r>
        <w:rPr>
          <w:smallCaps/>
        </w:rPr>
        <w:t>past</w:t>
      </w:r>
      <w:r>
        <w:t>-</w:t>
      </w:r>
      <w:r>
        <w:rPr>
          <w:smallCaps/>
        </w:rPr>
        <w:t>af</w:t>
      </w:r>
      <w:r>
        <w:t>=clothing-indeed</w:t>
      </w:r>
      <w:r>
        <w:tab/>
      </w:r>
      <w:r>
        <w:rPr>
          <w:smallCaps/>
        </w:rPr>
        <w:t>past</w:t>
      </w:r>
      <w:r>
        <w:t>-</w:t>
      </w:r>
      <w:r>
        <w:rPr>
          <w:smallCaps/>
        </w:rPr>
        <w:t>af</w:t>
      </w:r>
      <w:r>
        <w:t>=necklace</w:t>
      </w:r>
      <w:r>
        <w:tab/>
        <w:t>indeed</w:t>
      </w:r>
      <w:r w:rsidR="001E0123">
        <w:tab/>
      </w:r>
      <w:r w:rsidR="001E0123">
        <w:rPr>
          <w:smallCaps/>
        </w:rPr>
        <w:t>past</w:t>
      </w:r>
      <w:r w:rsidR="001E0123">
        <w:t>-</w:t>
      </w:r>
      <w:r w:rsidR="001E0123">
        <w:rPr>
          <w:smallCaps/>
        </w:rPr>
        <w:t>af</w:t>
      </w:r>
      <w:r w:rsidR="001E0123">
        <w:t>=bracelet</w:t>
      </w:r>
    </w:p>
    <w:p w14:paraId="5235E66F" w14:textId="77777777" w:rsidR="00800AD8" w:rsidRDefault="00800AD8" w:rsidP="00166EAD">
      <w:pPr>
        <w:pStyle w:val="InterlineText"/>
        <w:tabs>
          <w:tab w:val="left" w:pos="533"/>
        </w:tabs>
      </w:pPr>
      <w:r>
        <w:tab/>
        <w:t>anga.</w:t>
      </w:r>
    </w:p>
    <w:p w14:paraId="78D6182C" w14:textId="77777777" w:rsidR="00800AD8" w:rsidRDefault="00800AD8" w:rsidP="00166EAD">
      <w:pPr>
        <w:pStyle w:val="InterlineGlossWithTrans"/>
        <w:tabs>
          <w:tab w:val="left" w:pos="533"/>
        </w:tabs>
      </w:pPr>
      <w:r>
        <w:tab/>
        <w:t>anga</w:t>
      </w:r>
    </w:p>
    <w:p w14:paraId="486A46BF" w14:textId="77777777" w:rsidR="00800AD8" w:rsidRDefault="00800AD8" w:rsidP="00B76180">
      <w:pPr>
        <w:pStyle w:val="InterlineTransNoFree"/>
        <w:tabs>
          <w:tab w:val="right" w:pos="8789"/>
        </w:tabs>
      </w:pPr>
      <w:r>
        <w:tab/>
        <w:t>indeed</w:t>
      </w:r>
      <w:r w:rsidR="00166EAD">
        <w:tab/>
        <w:t>Tjukutjuku was wearing the new clothes, necklaces and bracelets.</w:t>
      </w:r>
    </w:p>
    <w:p w14:paraId="3028E37B" w14:textId="77777777" w:rsidR="00800AD8" w:rsidRDefault="00DE0E5A" w:rsidP="00166EAD">
      <w:pPr>
        <w:pStyle w:val="InterlineText"/>
        <w:tabs>
          <w:tab w:val="left" w:pos="533"/>
          <w:tab w:val="left" w:pos="1517"/>
          <w:tab w:val="left" w:pos="2246"/>
          <w:tab w:val="left" w:pos="3470"/>
          <w:tab w:val="left" w:pos="3854"/>
          <w:tab w:val="left" w:pos="4973"/>
          <w:tab w:val="left" w:pos="5357"/>
          <w:tab w:val="left" w:pos="6101"/>
          <w:tab w:val="left" w:pos="6575"/>
          <w:tab w:val="left" w:pos="7259"/>
          <w:tab w:val="left" w:pos="7703"/>
        </w:tabs>
      </w:pPr>
      <w:r w:rsidRPr="003A1D48">
        <w:rPr>
          <w:rStyle w:val="InterlineTextNumChar"/>
        </w:rPr>
        <w:t>039</w:t>
      </w:r>
      <w:r w:rsidR="00800AD8">
        <w:tab/>
        <w:t>saka</w:t>
      </w:r>
      <w:r w:rsidR="00800AD8">
        <w:tab/>
        <w:t>“uki</w:t>
      </w:r>
      <w:r w:rsidR="00800AD8">
        <w:tab/>
        <w:t>kasinu</w:t>
      </w:r>
      <w:r w:rsidR="00800AD8">
        <w:tab/>
        <w:t>sa</w:t>
      </w:r>
      <w:r w:rsidR="00800AD8">
        <w:tab/>
        <w:t>tsinakaw</w:t>
      </w:r>
      <w:r w:rsidR="00800AD8">
        <w:tab/>
        <w:t>ni</w:t>
      </w:r>
      <w:r w:rsidR="00800AD8">
        <w:tab/>
        <w:t>tsaqi,”</w:t>
      </w:r>
      <w:r w:rsidR="00800AD8">
        <w:tab/>
        <w:t>aya</w:t>
      </w:r>
      <w:r w:rsidR="00166EAD">
        <w:tab/>
        <w:t>azua</w:t>
      </w:r>
      <w:r w:rsidR="00166EAD">
        <w:tab/>
        <w:t>ti</w:t>
      </w:r>
      <w:r w:rsidR="00166EAD">
        <w:tab/>
        <w:t>sa</w:t>
      </w:r>
    </w:p>
    <w:p w14:paraId="2BABB436" w14:textId="77777777" w:rsidR="00800AD8" w:rsidRDefault="00800AD8" w:rsidP="00166EAD">
      <w:pPr>
        <w:pStyle w:val="InterlineGlossWithTrans"/>
        <w:tabs>
          <w:tab w:val="left" w:pos="533"/>
          <w:tab w:val="left" w:pos="1517"/>
          <w:tab w:val="left" w:pos="2246"/>
          <w:tab w:val="left" w:pos="3470"/>
          <w:tab w:val="left" w:pos="3854"/>
          <w:tab w:val="left" w:pos="4973"/>
          <w:tab w:val="left" w:pos="5357"/>
          <w:tab w:val="left" w:pos="6101"/>
          <w:tab w:val="left" w:pos="6575"/>
          <w:tab w:val="left" w:pos="7259"/>
          <w:tab w:val="left" w:pos="7703"/>
        </w:tabs>
      </w:pPr>
      <w:r>
        <w:tab/>
        <w:t>sa-ka</w:t>
      </w:r>
      <w:r>
        <w:tab/>
        <w:t>u-ki</w:t>
      </w:r>
      <w:r>
        <w:tab/>
        <w:t>kasi-inu</w:t>
      </w:r>
      <w:r>
        <w:tab/>
        <w:t>sa</w:t>
      </w:r>
      <w:r>
        <w:tab/>
        <w:t>in=tsakaw</w:t>
      </w:r>
      <w:r>
        <w:tab/>
        <w:t>ni</w:t>
      </w:r>
      <w:r>
        <w:tab/>
        <w:t>tsaqi</w:t>
      </w:r>
      <w:r>
        <w:tab/>
        <w:t>aya</w:t>
      </w:r>
      <w:r w:rsidR="00166EAD">
        <w:tab/>
        <w:t>a-zua</w:t>
      </w:r>
      <w:r w:rsidR="00166EAD">
        <w:tab/>
        <w:t>ti</w:t>
      </w:r>
      <w:r w:rsidR="00166EAD">
        <w:tab/>
        <w:t>sa</w:t>
      </w:r>
    </w:p>
    <w:p w14:paraId="752D3CE0" w14:textId="77777777" w:rsidR="00800AD8" w:rsidRDefault="00800AD8" w:rsidP="00166EAD">
      <w:pPr>
        <w:pStyle w:val="InterlineTransNoFree"/>
        <w:tabs>
          <w:tab w:val="left" w:pos="1517"/>
          <w:tab w:val="left" w:pos="2246"/>
          <w:tab w:val="left" w:pos="3470"/>
          <w:tab w:val="left" w:pos="3854"/>
          <w:tab w:val="left" w:pos="4973"/>
          <w:tab w:val="left" w:pos="5357"/>
          <w:tab w:val="left" w:pos="6101"/>
          <w:tab w:val="left" w:pos="6575"/>
          <w:tab w:val="left" w:pos="7259"/>
          <w:tab w:val="left" w:pos="7703"/>
        </w:tabs>
      </w:pPr>
      <w:r>
        <w:tab/>
        <w:t>and-after</w:t>
      </w:r>
      <w:r>
        <w:tab/>
        <w:t>?-how</w:t>
      </w:r>
      <w:r>
        <w:tab/>
        <w:t>from-where</w:t>
      </w:r>
      <w:r>
        <w:tab/>
        <w:t>go</w:t>
      </w:r>
      <w:r>
        <w:tab/>
      </w:r>
      <w:r>
        <w:rPr>
          <w:smallCaps/>
        </w:rPr>
        <w:t>perf</w:t>
      </w:r>
      <w:r>
        <w:t>=steal</w:t>
      </w:r>
      <w:r>
        <w:tab/>
        <w:t>by</w:t>
      </w:r>
      <w:r>
        <w:tab/>
        <w:t>dung</w:t>
      </w:r>
      <w:r>
        <w:tab/>
        <w:t>say</w:t>
      </w:r>
      <w:r w:rsidR="00166EAD">
        <w:tab/>
      </w:r>
      <w:r w:rsidR="00166EAD">
        <w:rPr>
          <w:smallCaps/>
        </w:rPr>
        <w:t>c-</w:t>
      </w:r>
      <w:r w:rsidR="00166EAD">
        <w:t>that</w:t>
      </w:r>
      <w:r w:rsidR="00166EAD">
        <w:tab/>
      </w:r>
      <w:r w:rsidR="00166EAD">
        <w:rPr>
          <w:smallCaps/>
        </w:rPr>
        <w:t>f.h</w:t>
      </w:r>
      <w:r w:rsidR="00166EAD">
        <w:rPr>
          <w:smallCaps/>
        </w:rPr>
        <w:tab/>
        <w:t>h</w:t>
      </w:r>
    </w:p>
    <w:p w14:paraId="63856598" w14:textId="77777777" w:rsidR="00800AD8" w:rsidRDefault="00166EAD" w:rsidP="00166EAD">
      <w:pPr>
        <w:pStyle w:val="InterlineText"/>
        <w:tabs>
          <w:tab w:val="left" w:pos="533"/>
        </w:tabs>
      </w:pPr>
      <w:r>
        <w:tab/>
        <w:t>Tjamuakakay.</w:t>
      </w:r>
    </w:p>
    <w:p w14:paraId="0F975AC1" w14:textId="77777777" w:rsidR="00800AD8" w:rsidRDefault="00166EAD" w:rsidP="00166EAD">
      <w:pPr>
        <w:pStyle w:val="InterlineGlossWithTrans"/>
        <w:tabs>
          <w:tab w:val="left" w:pos="533"/>
        </w:tabs>
      </w:pPr>
      <w:r>
        <w:tab/>
        <w:t>Tjamuakakay</w:t>
      </w:r>
    </w:p>
    <w:p w14:paraId="3C814C1F" w14:textId="77777777" w:rsidR="00800AD8" w:rsidRDefault="00166EAD" w:rsidP="00B76180">
      <w:pPr>
        <w:pStyle w:val="InterlineTransNoFree"/>
        <w:tabs>
          <w:tab w:val="right" w:pos="8789"/>
        </w:tabs>
      </w:pPr>
      <w:r>
        <w:rPr>
          <w:smallCaps/>
        </w:rPr>
        <w:tab/>
      </w:r>
      <w:r>
        <w:t>(name)</w:t>
      </w:r>
      <w:r>
        <w:tab/>
        <w:t>“So where has the stinker stolen those?” said Tjamuakakay.</w:t>
      </w:r>
    </w:p>
    <w:p w14:paraId="475208F8" w14:textId="77777777" w:rsidR="00800AD8" w:rsidRDefault="00DE0E5A" w:rsidP="00166EAD">
      <w:pPr>
        <w:pStyle w:val="InterlineText"/>
        <w:tabs>
          <w:tab w:val="left" w:pos="533"/>
          <w:tab w:val="left" w:pos="962"/>
          <w:tab w:val="left" w:pos="2186"/>
          <w:tab w:val="left" w:pos="2450"/>
          <w:tab w:val="left" w:pos="4394"/>
        </w:tabs>
      </w:pPr>
      <w:r w:rsidRPr="003A1D48">
        <w:rPr>
          <w:rStyle w:val="InterlineTextNumChar"/>
        </w:rPr>
        <w:t>040</w:t>
      </w:r>
      <w:r w:rsidR="00800AD8">
        <w:tab/>
        <w:t>“ni</w:t>
      </w:r>
      <w:r w:rsidR="00800AD8">
        <w:tab/>
        <w:t>vuvu</w:t>
      </w:r>
      <w:r w:rsidR="00800AD8">
        <w:tab/>
        <w:t>a</w:t>
      </w:r>
      <w:r w:rsidR="00800AD8">
        <w:tab/>
        <w:t>sinipavay</w:t>
      </w:r>
      <w:r w:rsidR="00800AD8">
        <w:tab/>
        <w:t>taqezemetj.</w:t>
      </w:r>
    </w:p>
    <w:p w14:paraId="312EE56A" w14:textId="77777777" w:rsidR="00800AD8" w:rsidRDefault="00800AD8" w:rsidP="00166EAD">
      <w:pPr>
        <w:pStyle w:val="InterlineGlossWithTrans"/>
        <w:tabs>
          <w:tab w:val="left" w:pos="533"/>
          <w:tab w:val="left" w:pos="962"/>
          <w:tab w:val="left" w:pos="2186"/>
          <w:tab w:val="left" w:pos="2450"/>
          <w:tab w:val="left" w:pos="4394"/>
        </w:tabs>
      </w:pPr>
      <w:r>
        <w:tab/>
        <w:t>ni</w:t>
      </w:r>
      <w:r>
        <w:tab/>
        <w:t>vuvu</w:t>
      </w:r>
      <w:r>
        <w:tab/>
        <w:t>a</w:t>
      </w:r>
      <w:r>
        <w:tab/>
        <w:t>in=si-pa-vay</w:t>
      </w:r>
      <w:r>
        <w:tab/>
        <w:t>ta-qezemetj</w:t>
      </w:r>
    </w:p>
    <w:p w14:paraId="6F23ECBF" w14:textId="77777777" w:rsidR="00800AD8" w:rsidRDefault="00800AD8" w:rsidP="00166EAD">
      <w:pPr>
        <w:pStyle w:val="InterlineTrans"/>
        <w:tabs>
          <w:tab w:val="left" w:pos="533"/>
          <w:tab w:val="left" w:pos="962"/>
          <w:tab w:val="left" w:pos="2186"/>
          <w:tab w:val="left" w:pos="2450"/>
          <w:tab w:val="left" w:pos="4394"/>
        </w:tabs>
      </w:pPr>
      <w:r>
        <w:tab/>
        <w:t>by</w:t>
      </w:r>
      <w:r>
        <w:tab/>
        <w:t>grandparent</w:t>
      </w:r>
      <w:r>
        <w:rPr>
          <w:smallCaps/>
        </w:rPr>
        <w:tab/>
        <w:t>c</w:t>
      </w:r>
      <w:r>
        <w:rPr>
          <w:smallCaps/>
        </w:rPr>
        <w:tab/>
        <w:t>perf</w:t>
      </w:r>
      <w:r>
        <w:t>=</w:t>
      </w:r>
      <w:r>
        <w:rPr>
          <w:smallCaps/>
        </w:rPr>
        <w:t>if</w:t>
      </w:r>
      <w:r>
        <w:t>-cause-give</w:t>
      </w:r>
      <w:r>
        <w:tab/>
      </w:r>
      <w:r>
        <w:rPr>
          <w:smallCaps/>
        </w:rPr>
        <w:t>past</w:t>
      </w:r>
      <w:r>
        <w:t>-night</w:t>
      </w:r>
    </w:p>
    <w:p w14:paraId="503E420A" w14:textId="77777777" w:rsidR="00800AD8" w:rsidRDefault="00800AD8">
      <w:pPr>
        <w:pStyle w:val="InterlineFree"/>
      </w:pPr>
      <w:r>
        <w:t>“The grandparent gave them to me last night,</w:t>
      </w:r>
    </w:p>
    <w:p w14:paraId="7F784DC6" w14:textId="77777777" w:rsidR="00800AD8" w:rsidRDefault="00DE0E5A" w:rsidP="00166EAD">
      <w:pPr>
        <w:pStyle w:val="InterlineText"/>
        <w:tabs>
          <w:tab w:val="left" w:pos="533"/>
          <w:tab w:val="left" w:pos="1652"/>
          <w:tab w:val="left" w:pos="2246"/>
          <w:tab w:val="left" w:pos="2750"/>
          <w:tab w:val="left" w:pos="4889"/>
          <w:tab w:val="left" w:pos="5813"/>
          <w:tab w:val="left" w:pos="6482"/>
        </w:tabs>
      </w:pPr>
      <w:r w:rsidRPr="003A1D48">
        <w:rPr>
          <w:rStyle w:val="InterlineTextNumChar"/>
        </w:rPr>
        <w:t>041</w:t>
      </w:r>
      <w:r w:rsidR="00166EAD">
        <w:tab/>
        <w:t>‘</w:t>
      </w:r>
      <w:r w:rsidR="00800AD8">
        <w:t>kemîang</w:t>
      </w:r>
      <w:r w:rsidR="00800AD8">
        <w:tab/>
        <w:t>aken</w:t>
      </w:r>
      <w:r w:rsidR="00800AD8">
        <w:tab/>
        <w:t>tu</w:t>
      </w:r>
      <w:r w:rsidR="00800AD8">
        <w:tab/>
        <w:t>kinagalemgeman</w:t>
      </w:r>
      <w:r w:rsidR="00800AD8">
        <w:tab/>
        <w:t>sun</w:t>
      </w:r>
      <w:r w:rsidR="00800AD8">
        <w:tab/>
        <w:t>nia</w:t>
      </w:r>
      <w:r w:rsidR="00166EAD">
        <w:tab/>
        <w:t>tjaina.</w:t>
      </w:r>
    </w:p>
    <w:p w14:paraId="454CA475" w14:textId="77777777" w:rsidR="00800AD8" w:rsidRDefault="00800AD8" w:rsidP="00166EAD">
      <w:pPr>
        <w:pStyle w:val="InterlineGlossWithTrans"/>
        <w:tabs>
          <w:tab w:val="left" w:pos="533"/>
          <w:tab w:val="left" w:pos="1652"/>
          <w:tab w:val="left" w:pos="2246"/>
          <w:tab w:val="left" w:pos="2750"/>
          <w:tab w:val="left" w:pos="4889"/>
          <w:tab w:val="left" w:pos="5813"/>
          <w:tab w:val="left" w:pos="6482"/>
        </w:tabs>
      </w:pPr>
      <w:r>
        <w:tab/>
        <w:t>m=keîang</w:t>
      </w:r>
      <w:r>
        <w:tab/>
        <w:t>aken</w:t>
      </w:r>
      <w:r>
        <w:tab/>
        <w:t>tu</w:t>
      </w:r>
      <w:r>
        <w:tab/>
        <w:t>in=ka-al=gemgem-an</w:t>
      </w:r>
      <w:r>
        <w:tab/>
        <w:t>sun</w:t>
      </w:r>
      <w:r>
        <w:tab/>
        <w:t>ni-a</w:t>
      </w:r>
      <w:r w:rsidR="00166EAD">
        <w:tab/>
        <w:t>tjaina</w:t>
      </w:r>
    </w:p>
    <w:p w14:paraId="284DFC57" w14:textId="77777777" w:rsidR="00800AD8" w:rsidRDefault="00800AD8" w:rsidP="00166EAD">
      <w:pPr>
        <w:pStyle w:val="InterlineTrans"/>
        <w:tabs>
          <w:tab w:val="left" w:pos="533"/>
          <w:tab w:val="left" w:pos="1652"/>
          <w:tab w:val="left" w:pos="2246"/>
          <w:tab w:val="left" w:pos="2750"/>
          <w:tab w:val="left" w:pos="4889"/>
          <w:tab w:val="left" w:pos="5813"/>
          <w:tab w:val="left" w:pos="6482"/>
        </w:tabs>
      </w:pPr>
      <w:r>
        <w:tab/>
      </w:r>
      <w:r>
        <w:rPr>
          <w:smallCaps/>
        </w:rPr>
        <w:t>af</w:t>
      </w:r>
      <w:r>
        <w:t>=know</w:t>
      </w:r>
      <w:r>
        <w:tab/>
      </w:r>
      <w:r w:rsidR="000D5EFB" w:rsidRPr="000D5EFB">
        <w:rPr>
          <w:smallCaps/>
        </w:rPr>
        <w:t>f.I</w:t>
      </w:r>
      <w:r>
        <w:tab/>
      </w:r>
      <w:r>
        <w:rPr>
          <w:smallCaps/>
        </w:rPr>
        <w:t>obl</w:t>
      </w:r>
      <w:r>
        <w:tab/>
      </w:r>
      <w:r>
        <w:rPr>
          <w:smallCaps/>
        </w:rPr>
        <w:t>perf</w:t>
      </w:r>
      <w:r>
        <w:t>=?-</w:t>
      </w:r>
      <w:r>
        <w:rPr>
          <w:smallCaps/>
        </w:rPr>
        <w:t>qal</w:t>
      </w:r>
      <w:r>
        <w:t>=fist-</w:t>
      </w:r>
      <w:r>
        <w:rPr>
          <w:smallCaps/>
        </w:rPr>
        <w:t>lf</w:t>
      </w:r>
      <w:r>
        <w:tab/>
      </w:r>
      <w:r>
        <w:rPr>
          <w:smallCaps/>
        </w:rPr>
        <w:t>f.</w:t>
      </w:r>
      <w:r>
        <w:t>you(</w:t>
      </w:r>
      <w:r>
        <w:rPr>
          <w:smallCaps/>
        </w:rPr>
        <w:t>s</w:t>
      </w:r>
      <w:r>
        <w:t>)</w:t>
      </w:r>
      <w:r>
        <w:tab/>
        <w:t>by-</w:t>
      </w:r>
      <w:r>
        <w:rPr>
          <w:smallCaps/>
        </w:rPr>
        <w:t>pl</w:t>
      </w:r>
      <w:r w:rsidR="00166EAD">
        <w:tab/>
        <w:t>mother.</w:t>
      </w:r>
      <w:r w:rsidR="00166EAD" w:rsidRPr="001E164C">
        <w:rPr>
          <w:smallCaps/>
        </w:rPr>
        <w:t>h</w:t>
      </w:r>
    </w:p>
    <w:p w14:paraId="52D6554B" w14:textId="77777777" w:rsidR="00800AD8" w:rsidRDefault="00800AD8" w:rsidP="00166EAD">
      <w:pPr>
        <w:pStyle w:val="InterlineFreeCommentFollows"/>
      </w:pPr>
      <w:r>
        <w:t>and said: ‘I know your aunt dislikes you.</w:t>
      </w:r>
    </w:p>
    <w:p w14:paraId="0393073A" w14:textId="77777777" w:rsidR="00800AD8" w:rsidRDefault="00166EAD" w:rsidP="00166EAD">
      <w:pPr>
        <w:pStyle w:val="CommentLastWithHalfSpace"/>
      </w:pPr>
      <w:r>
        <w:lastRenderedPageBreak/>
        <w:t>[</w:t>
      </w:r>
      <w:r w:rsidRPr="00166EAD">
        <w:rPr>
          <w:rStyle w:val="VernacularText"/>
        </w:rPr>
        <w:t>nia</w:t>
      </w:r>
      <w:r w:rsidRPr="00166EAD">
        <w:t>:</w:t>
      </w:r>
      <w:r w:rsidRPr="00166EAD">
        <w:rPr>
          <w:rStyle w:val="VernacularText"/>
        </w:rPr>
        <w:t xml:space="preserve"> </w:t>
      </w:r>
      <w:r w:rsidR="00800AD8" w:rsidRPr="00166EAD">
        <w:rPr>
          <w:rStyle w:val="VernacularText"/>
        </w:rPr>
        <w:t>-a</w:t>
      </w:r>
      <w:r w:rsidR="00800AD8">
        <w:t xml:space="preserve"> </w:t>
      </w:r>
      <w:r>
        <w:t>‘</w:t>
      </w:r>
      <w:r w:rsidR="00800AD8">
        <w:t>plural</w:t>
      </w:r>
      <w:r>
        <w:t>’</w:t>
      </w:r>
      <w:r w:rsidR="00800AD8">
        <w:t xml:space="preserve"> unexplained, unless it means </w:t>
      </w:r>
      <w:r>
        <w:t>‘</w:t>
      </w:r>
      <w:r w:rsidR="00800AD8">
        <w:t>aunts</w:t>
      </w:r>
      <w:r>
        <w:t>’</w:t>
      </w:r>
      <w:r w:rsidR="00800AD8">
        <w:t xml:space="preserve">, </w:t>
      </w:r>
      <w:r>
        <w:t>or</w:t>
      </w:r>
      <w:r w:rsidR="00800AD8">
        <w:t xml:space="preserve"> other females of mother’s generation</w:t>
      </w:r>
      <w:r>
        <w:t>.]</w:t>
      </w:r>
    </w:p>
    <w:p w14:paraId="3A88DB8A" w14:textId="77777777" w:rsidR="00800AD8" w:rsidRDefault="00DE0E5A" w:rsidP="00166EAD">
      <w:pPr>
        <w:pStyle w:val="InterlineText"/>
        <w:tabs>
          <w:tab w:val="left" w:pos="533"/>
          <w:tab w:val="left" w:pos="1187"/>
          <w:tab w:val="left" w:pos="2246"/>
          <w:tab w:val="left" w:pos="3020"/>
          <w:tab w:val="left" w:pos="3944"/>
          <w:tab w:val="left" w:pos="4208"/>
          <w:tab w:val="left" w:pos="4952"/>
          <w:tab w:val="left" w:pos="5681"/>
          <w:tab w:val="left" w:pos="6800"/>
          <w:tab w:val="left" w:pos="7574"/>
          <w:tab w:val="left" w:pos="8078"/>
        </w:tabs>
      </w:pPr>
      <w:r w:rsidRPr="003A1D48">
        <w:rPr>
          <w:rStyle w:val="InterlineTextNumChar"/>
        </w:rPr>
        <w:t>042</w:t>
      </w:r>
      <w:r w:rsidR="00800AD8">
        <w:tab/>
        <w:t>(nu</w:t>
      </w:r>
      <w:r w:rsidR="00166EAD">
        <w:t>)</w:t>
      </w:r>
      <w:r w:rsidR="00800AD8">
        <w:tab/>
        <w:t>tsemikel</w:t>
      </w:r>
      <w:r w:rsidR="00800AD8">
        <w:tab/>
        <w:t>anga</w:t>
      </w:r>
      <w:r w:rsidR="00800AD8">
        <w:tab/>
        <w:t>sun</w:t>
      </w:r>
      <w:r w:rsidR="00800AD8">
        <w:tab/>
        <w:t>a</w:t>
      </w:r>
      <w:r w:rsidR="00800AD8">
        <w:tab/>
        <w:t>sema</w:t>
      </w:r>
      <w:r w:rsidR="00800AD8">
        <w:tab/>
        <w:t>umaq,</w:t>
      </w:r>
      <w:r w:rsidR="00800AD8">
        <w:tab/>
        <w:t>qaqivu</w:t>
      </w:r>
      <w:r w:rsidR="00800AD8">
        <w:tab/>
        <w:t>anga</w:t>
      </w:r>
      <w:r w:rsidR="00166EAD">
        <w:tab/>
        <w:t>tua</w:t>
      </w:r>
      <w:r w:rsidR="00166EAD">
        <w:tab/>
        <w:t>vali</w:t>
      </w:r>
    </w:p>
    <w:p w14:paraId="2F5B2210" w14:textId="77777777" w:rsidR="00800AD8" w:rsidRDefault="00800AD8" w:rsidP="00166EAD">
      <w:pPr>
        <w:pStyle w:val="InterlineGlossWithTrans"/>
        <w:tabs>
          <w:tab w:val="left" w:pos="533"/>
          <w:tab w:val="left" w:pos="1187"/>
          <w:tab w:val="left" w:pos="2246"/>
          <w:tab w:val="left" w:pos="3020"/>
          <w:tab w:val="left" w:pos="3944"/>
          <w:tab w:val="left" w:pos="4208"/>
          <w:tab w:val="left" w:pos="4952"/>
          <w:tab w:val="left" w:pos="5681"/>
          <w:tab w:val="left" w:pos="6800"/>
          <w:tab w:val="left" w:pos="7574"/>
          <w:tab w:val="left" w:pos="8078"/>
        </w:tabs>
      </w:pPr>
      <w:r>
        <w:tab/>
        <w:t>nu</w:t>
      </w:r>
      <w:r>
        <w:tab/>
        <w:t>em=tsikel</w:t>
      </w:r>
      <w:r>
        <w:tab/>
        <w:t>anga</w:t>
      </w:r>
      <w:r>
        <w:tab/>
        <w:t>sun</w:t>
      </w:r>
      <w:r>
        <w:tab/>
        <w:t>a</w:t>
      </w:r>
      <w:r>
        <w:tab/>
        <w:t>em=sa</w:t>
      </w:r>
      <w:r>
        <w:tab/>
        <w:t>umaq</w:t>
      </w:r>
      <w:r>
        <w:tab/>
        <w:t>qa-qivu</w:t>
      </w:r>
      <w:r>
        <w:tab/>
        <w:t>anga</w:t>
      </w:r>
      <w:r w:rsidR="00166EAD">
        <w:tab/>
        <w:t>tua</w:t>
      </w:r>
      <w:r w:rsidR="00166EAD">
        <w:tab/>
        <w:t>vali</w:t>
      </w:r>
    </w:p>
    <w:p w14:paraId="56368CFD" w14:textId="77777777" w:rsidR="00800AD8" w:rsidRDefault="00800AD8" w:rsidP="00166EAD">
      <w:pPr>
        <w:pStyle w:val="InterlineTransNoFree"/>
        <w:tabs>
          <w:tab w:val="left" w:pos="1187"/>
          <w:tab w:val="left" w:pos="2246"/>
          <w:tab w:val="left" w:pos="3020"/>
          <w:tab w:val="left" w:pos="3944"/>
          <w:tab w:val="left" w:pos="4208"/>
          <w:tab w:val="left" w:pos="4952"/>
          <w:tab w:val="left" w:pos="5681"/>
          <w:tab w:val="left" w:pos="6800"/>
          <w:tab w:val="left" w:pos="7574"/>
          <w:tab w:val="left" w:pos="8078"/>
        </w:tabs>
      </w:pPr>
      <w:r>
        <w:tab/>
        <w:t>when</w:t>
      </w:r>
      <w:r>
        <w:tab/>
      </w:r>
      <w:r>
        <w:rPr>
          <w:smallCaps/>
        </w:rPr>
        <w:t>af</w:t>
      </w:r>
      <w:r>
        <w:t>=return</w:t>
      </w:r>
      <w:r>
        <w:tab/>
        <w:t>indeed</w:t>
      </w:r>
      <w:r>
        <w:tab/>
      </w:r>
      <w:r>
        <w:rPr>
          <w:smallCaps/>
        </w:rPr>
        <w:t>f.</w:t>
      </w:r>
      <w:r>
        <w:t>you(</w:t>
      </w:r>
      <w:r>
        <w:rPr>
          <w:smallCaps/>
        </w:rPr>
        <w:t>s</w:t>
      </w:r>
      <w:r>
        <w:t>)</w:t>
      </w:r>
      <w:r>
        <w:rPr>
          <w:smallCaps/>
        </w:rPr>
        <w:tab/>
        <w:t>c</w:t>
      </w:r>
      <w:r>
        <w:rPr>
          <w:smallCaps/>
        </w:rPr>
        <w:tab/>
        <w:t>af</w:t>
      </w:r>
      <w:r>
        <w:t>=go</w:t>
      </w:r>
      <w:r>
        <w:tab/>
        <w:t>house</w:t>
      </w:r>
      <w:r>
        <w:tab/>
      </w:r>
      <w:r>
        <w:rPr>
          <w:smallCaps/>
        </w:rPr>
        <w:t>red</w:t>
      </w:r>
      <w:r>
        <w:t>-speak</w:t>
      </w:r>
      <w:r>
        <w:tab/>
        <w:t>indeed</w:t>
      </w:r>
      <w:r w:rsidR="00166EAD">
        <w:tab/>
      </w:r>
      <w:r w:rsidR="00166EAD">
        <w:rPr>
          <w:smallCaps/>
        </w:rPr>
        <w:t>obl</w:t>
      </w:r>
      <w:r w:rsidR="00166EAD">
        <w:tab/>
        <w:t>wind</w:t>
      </w:r>
    </w:p>
    <w:p w14:paraId="05CBA333" w14:textId="77777777" w:rsidR="00800AD8" w:rsidRDefault="00166EAD" w:rsidP="00166EAD">
      <w:pPr>
        <w:pStyle w:val="InterlineText"/>
        <w:tabs>
          <w:tab w:val="left" w:pos="533"/>
          <w:tab w:val="left" w:pos="1037"/>
          <w:tab w:val="left" w:pos="2126"/>
          <w:tab w:val="left" w:pos="2630"/>
          <w:tab w:val="left" w:pos="3464"/>
          <w:tab w:val="left" w:pos="4268"/>
          <w:tab w:val="left" w:pos="5042"/>
          <w:tab w:val="left" w:pos="5426"/>
          <w:tab w:val="left" w:pos="6650"/>
          <w:tab w:val="left" w:pos="7124"/>
          <w:tab w:val="left" w:pos="7568"/>
        </w:tabs>
      </w:pPr>
      <w:r>
        <w:tab/>
        <w:t>tua</w:t>
      </w:r>
      <w:r>
        <w:tab/>
        <w:t>semuap</w:t>
      </w:r>
      <w:r>
        <w:tab/>
        <w:t>tu</w:t>
      </w:r>
      <w:r>
        <w:tab/>
        <w:t>su</w:t>
      </w:r>
      <w:r>
        <w:tab/>
        <w:t>umaq,’</w:t>
      </w:r>
      <w:r>
        <w:tab/>
        <w:t>ayain</w:t>
      </w:r>
      <w:r>
        <w:tab/>
        <w:t>ni</w:t>
      </w:r>
      <w:r>
        <w:tab/>
        <w:t>vuvu,”</w:t>
      </w:r>
      <w:r>
        <w:tab/>
        <w:t>aya</w:t>
      </w:r>
      <w:r>
        <w:tab/>
        <w:t>ti</w:t>
      </w:r>
      <w:r>
        <w:tab/>
        <w:t>Tjukutjuku.</w:t>
      </w:r>
    </w:p>
    <w:p w14:paraId="70409478" w14:textId="77777777" w:rsidR="00800AD8" w:rsidRDefault="00166EAD" w:rsidP="00166EAD">
      <w:pPr>
        <w:pStyle w:val="InterlineGlossWithTrans"/>
        <w:tabs>
          <w:tab w:val="left" w:pos="533"/>
          <w:tab w:val="left" w:pos="1037"/>
          <w:tab w:val="left" w:pos="2126"/>
          <w:tab w:val="left" w:pos="2630"/>
          <w:tab w:val="left" w:pos="3464"/>
          <w:tab w:val="left" w:pos="4268"/>
          <w:tab w:val="left" w:pos="5042"/>
          <w:tab w:val="left" w:pos="5426"/>
          <w:tab w:val="left" w:pos="6650"/>
          <w:tab w:val="left" w:pos="7124"/>
          <w:tab w:val="left" w:pos="7568"/>
        </w:tabs>
      </w:pPr>
      <w:r>
        <w:tab/>
        <w:t>tua</w:t>
      </w:r>
      <w:r>
        <w:tab/>
        <w:t>em=suap</w:t>
      </w:r>
      <w:r>
        <w:tab/>
        <w:t>tu</w:t>
      </w:r>
      <w:r>
        <w:tab/>
        <w:t>su</w:t>
      </w:r>
      <w:r>
        <w:tab/>
        <w:t>umaq</w:t>
      </w:r>
      <w:r>
        <w:tab/>
        <w:t>aya-en</w:t>
      </w:r>
      <w:r>
        <w:tab/>
        <w:t>ni</w:t>
      </w:r>
      <w:r>
        <w:tab/>
        <w:t>vuvu</w:t>
      </w:r>
      <w:r>
        <w:tab/>
        <w:t>aya</w:t>
      </w:r>
      <w:r>
        <w:tab/>
        <w:t>ti</w:t>
      </w:r>
      <w:r>
        <w:tab/>
        <w:t>Tjukutjuku</w:t>
      </w:r>
    </w:p>
    <w:p w14:paraId="788CC197" w14:textId="77777777" w:rsidR="00800AD8" w:rsidRDefault="00166EAD" w:rsidP="00166EAD">
      <w:pPr>
        <w:pStyle w:val="InterlineTrans"/>
        <w:tabs>
          <w:tab w:val="left" w:pos="533"/>
          <w:tab w:val="left" w:pos="1037"/>
          <w:tab w:val="left" w:pos="2126"/>
          <w:tab w:val="left" w:pos="2630"/>
          <w:tab w:val="left" w:pos="3464"/>
          <w:tab w:val="left" w:pos="4268"/>
          <w:tab w:val="left" w:pos="5042"/>
          <w:tab w:val="left" w:pos="5426"/>
          <w:tab w:val="left" w:pos="6650"/>
          <w:tab w:val="left" w:pos="7124"/>
          <w:tab w:val="left" w:pos="7568"/>
        </w:tabs>
      </w:pPr>
      <w:r>
        <w:tab/>
      </w:r>
      <w:r>
        <w:rPr>
          <w:smallCaps/>
        </w:rPr>
        <w:t>obl</w:t>
      </w:r>
      <w:r>
        <w:tab/>
      </w:r>
      <w:r>
        <w:rPr>
          <w:smallCaps/>
        </w:rPr>
        <w:t>af</w:t>
      </w:r>
      <w:r>
        <w:t>=sweep</w:t>
      </w:r>
      <w:r>
        <w:tab/>
      </w:r>
      <w:r>
        <w:rPr>
          <w:smallCaps/>
        </w:rPr>
        <w:t>obl</w:t>
      </w:r>
      <w:r>
        <w:tab/>
        <w:t>your(</w:t>
      </w:r>
      <w:r>
        <w:rPr>
          <w:smallCaps/>
        </w:rPr>
        <w:t>s</w:t>
      </w:r>
      <w:r>
        <w:t>)</w:t>
      </w:r>
      <w:r>
        <w:tab/>
        <w:t>house</w:t>
      </w:r>
      <w:r>
        <w:tab/>
        <w:t>say-</w:t>
      </w:r>
      <w:r>
        <w:rPr>
          <w:smallCaps/>
        </w:rPr>
        <w:t>pf</w:t>
      </w:r>
      <w:r>
        <w:tab/>
        <w:t>by</w:t>
      </w:r>
      <w:r>
        <w:tab/>
        <w:t>grandparent</w:t>
      </w:r>
      <w:r>
        <w:tab/>
        <w:t>say</w:t>
      </w:r>
      <w:r>
        <w:tab/>
      </w:r>
      <w:r>
        <w:rPr>
          <w:smallCaps/>
        </w:rPr>
        <w:t>f.h</w:t>
      </w:r>
      <w:r>
        <w:tab/>
        <w:t>(name)</w:t>
      </w:r>
    </w:p>
    <w:p w14:paraId="4AEBC3C1" w14:textId="77777777" w:rsidR="00800AD8" w:rsidRDefault="00800AD8">
      <w:pPr>
        <w:pStyle w:val="InterlineFree"/>
      </w:pPr>
      <w:r>
        <w:t>When you go home, tell the wind to sweep your house,’ said the grandparent,” said Tjukutjuku.</w:t>
      </w:r>
    </w:p>
    <w:p w14:paraId="51C18D5E" w14:textId="77777777" w:rsidR="00800AD8" w:rsidRDefault="00DE0E5A" w:rsidP="00166EAD">
      <w:pPr>
        <w:pStyle w:val="InterlineText"/>
        <w:tabs>
          <w:tab w:val="left" w:pos="533"/>
          <w:tab w:val="left" w:pos="1202"/>
          <w:tab w:val="left" w:pos="1691"/>
          <w:tab w:val="left" w:pos="2330"/>
          <w:tab w:val="left" w:pos="3104"/>
        </w:tabs>
      </w:pPr>
      <w:r w:rsidRPr="003A1D48">
        <w:rPr>
          <w:rStyle w:val="InterlineTextNumChar"/>
        </w:rPr>
        <w:t>043</w:t>
      </w:r>
      <w:r w:rsidR="00800AD8">
        <w:tab/>
        <w:t>manu</w:t>
      </w:r>
      <w:r w:rsidR="00800AD8">
        <w:tab/>
        <w:t>uri</w:t>
      </w:r>
      <w:r w:rsidR="00800AD8">
        <w:tab/>
        <w:t>vaik</w:t>
      </w:r>
      <w:r w:rsidR="00800AD8">
        <w:tab/>
        <w:t>anga</w:t>
      </w:r>
      <w:r w:rsidR="00800AD8">
        <w:tab/>
        <w:t>azua.</w:t>
      </w:r>
    </w:p>
    <w:p w14:paraId="09592937" w14:textId="77777777" w:rsidR="00800AD8" w:rsidRDefault="00800AD8" w:rsidP="00166EAD">
      <w:pPr>
        <w:pStyle w:val="InterlineGlossWithTrans"/>
        <w:tabs>
          <w:tab w:val="left" w:pos="533"/>
          <w:tab w:val="left" w:pos="1202"/>
          <w:tab w:val="left" w:pos="1691"/>
          <w:tab w:val="left" w:pos="2330"/>
          <w:tab w:val="left" w:pos="3104"/>
        </w:tabs>
      </w:pPr>
      <w:r>
        <w:tab/>
        <w:t>manu</w:t>
      </w:r>
      <w:r>
        <w:tab/>
        <w:t>uri</w:t>
      </w:r>
      <w:r>
        <w:tab/>
        <w:t>vaik</w:t>
      </w:r>
      <w:r>
        <w:tab/>
        <w:t>anga</w:t>
      </w:r>
      <w:r>
        <w:tab/>
        <w:t>a-zua</w:t>
      </w:r>
    </w:p>
    <w:p w14:paraId="3C8EE332" w14:textId="77777777" w:rsidR="00800AD8" w:rsidRDefault="00800AD8" w:rsidP="00B76180">
      <w:pPr>
        <w:pStyle w:val="InterlineTransNoFree"/>
        <w:tabs>
          <w:tab w:val="left" w:pos="1202"/>
          <w:tab w:val="left" w:pos="1691"/>
          <w:tab w:val="left" w:pos="2330"/>
          <w:tab w:val="left" w:pos="3104"/>
          <w:tab w:val="right" w:pos="8789"/>
        </w:tabs>
      </w:pPr>
      <w:r>
        <w:tab/>
        <w:t>then</w:t>
      </w:r>
      <w:r>
        <w:tab/>
        <w:t>will</w:t>
      </w:r>
      <w:r>
        <w:tab/>
        <w:t>leave</w:t>
      </w:r>
      <w:r>
        <w:tab/>
        <w:t>indeed</w:t>
      </w:r>
      <w:r>
        <w:tab/>
      </w:r>
      <w:r>
        <w:rPr>
          <w:smallCaps/>
        </w:rPr>
        <w:t>c-</w:t>
      </w:r>
      <w:r>
        <w:t>that</w:t>
      </w:r>
      <w:r w:rsidR="00166EAD">
        <w:tab/>
        <w:t>When they were going to leave,</w:t>
      </w:r>
    </w:p>
    <w:p w14:paraId="50AEC231" w14:textId="77777777" w:rsidR="00800AD8" w:rsidRDefault="00DE0E5A" w:rsidP="00166EAD">
      <w:pPr>
        <w:pStyle w:val="InterlineText"/>
        <w:tabs>
          <w:tab w:val="left" w:pos="533"/>
          <w:tab w:val="left" w:pos="2027"/>
          <w:tab w:val="left" w:pos="2711"/>
          <w:tab w:val="left" w:pos="3155"/>
          <w:tab w:val="left" w:pos="5414"/>
          <w:tab w:val="left" w:pos="5888"/>
          <w:tab w:val="left" w:pos="6332"/>
          <w:tab w:val="left" w:pos="7511"/>
          <w:tab w:val="left" w:pos="8015"/>
        </w:tabs>
      </w:pPr>
      <w:r w:rsidRPr="003A1D48">
        <w:rPr>
          <w:rStyle w:val="InterlineTextNumChar"/>
        </w:rPr>
        <w:t>044</w:t>
      </w:r>
      <w:r w:rsidR="00800AD8">
        <w:tab/>
        <w:t>“vatsaqu</w:t>
      </w:r>
      <w:r w:rsidR="00800AD8">
        <w:tab/>
        <w:t>azua</w:t>
      </w:r>
      <w:r w:rsidR="00800AD8">
        <w:tab/>
        <w:t>ku</w:t>
      </w:r>
      <w:r w:rsidR="00800AD8">
        <w:tab/>
        <w:t>nanemanemanga,”</w:t>
      </w:r>
      <w:r w:rsidR="00800AD8">
        <w:tab/>
        <w:t>aya</w:t>
      </w:r>
      <w:r w:rsidR="00800AD8">
        <w:tab/>
        <w:t>ti</w:t>
      </w:r>
      <w:r w:rsidR="00166EAD">
        <w:tab/>
        <w:t>Tjukutjuku</w:t>
      </w:r>
      <w:r w:rsidR="00166EAD">
        <w:tab/>
        <w:t>tua</w:t>
      </w:r>
      <w:r w:rsidR="00166EAD">
        <w:tab/>
        <w:t>zua</w:t>
      </w:r>
    </w:p>
    <w:p w14:paraId="5B5CA126" w14:textId="77777777" w:rsidR="00800AD8" w:rsidRDefault="00800AD8" w:rsidP="00166EAD">
      <w:pPr>
        <w:pStyle w:val="InterlineGlossWithTrans"/>
        <w:tabs>
          <w:tab w:val="left" w:pos="533"/>
          <w:tab w:val="left" w:pos="2027"/>
          <w:tab w:val="left" w:pos="2711"/>
          <w:tab w:val="left" w:pos="3155"/>
          <w:tab w:val="left" w:pos="5414"/>
          <w:tab w:val="left" w:pos="5888"/>
          <w:tab w:val="left" w:pos="6332"/>
          <w:tab w:val="left" w:pos="7511"/>
          <w:tab w:val="left" w:pos="8015"/>
        </w:tabs>
      </w:pPr>
      <w:r>
        <w:tab/>
        <w:t>vatsaq-u</w:t>
      </w:r>
      <w:r>
        <w:tab/>
        <w:t>a-zua</w:t>
      </w:r>
      <w:r>
        <w:tab/>
        <w:t>ku</w:t>
      </w:r>
      <w:r>
        <w:tab/>
        <w:t>na-nema-nema-anga</w:t>
      </w:r>
      <w:r>
        <w:tab/>
        <w:t>aya</w:t>
      </w:r>
      <w:r>
        <w:tab/>
        <w:t>ti</w:t>
      </w:r>
      <w:r w:rsidR="00166EAD">
        <w:tab/>
        <w:t>Tjukutjuku</w:t>
      </w:r>
      <w:r w:rsidR="00166EAD">
        <w:tab/>
        <w:t>tua</w:t>
      </w:r>
      <w:r w:rsidR="00166EAD">
        <w:tab/>
        <w:t>zua</w:t>
      </w:r>
    </w:p>
    <w:p w14:paraId="0B9F165C" w14:textId="77777777" w:rsidR="00800AD8" w:rsidRDefault="00800AD8" w:rsidP="00166EAD">
      <w:pPr>
        <w:pStyle w:val="InterlineTransNoFree"/>
        <w:tabs>
          <w:tab w:val="left" w:pos="2027"/>
          <w:tab w:val="left" w:pos="2711"/>
          <w:tab w:val="left" w:pos="3155"/>
          <w:tab w:val="left" w:pos="5414"/>
          <w:tab w:val="left" w:pos="5888"/>
          <w:tab w:val="left" w:pos="6332"/>
          <w:tab w:val="left" w:pos="7511"/>
          <w:tab w:val="left" w:pos="8015"/>
        </w:tabs>
      </w:pPr>
      <w:r>
        <w:tab/>
        <w:t>carry.pole-</w:t>
      </w:r>
      <w:r>
        <w:rPr>
          <w:smallCaps/>
        </w:rPr>
        <w:t>imp</w:t>
      </w:r>
      <w:r>
        <w:tab/>
      </w:r>
      <w:r>
        <w:rPr>
          <w:smallCaps/>
        </w:rPr>
        <w:t>c-</w:t>
      </w:r>
      <w:r>
        <w:t>that</w:t>
      </w:r>
      <w:r>
        <w:tab/>
        <w:t>my</w:t>
      </w:r>
      <w:r>
        <w:tab/>
      </w:r>
      <w:r>
        <w:rPr>
          <w:smallCaps/>
        </w:rPr>
        <w:t>past</w:t>
      </w:r>
      <w:r>
        <w:t>-</w:t>
      </w:r>
      <w:r>
        <w:rPr>
          <w:smallCaps/>
        </w:rPr>
        <w:t>red</w:t>
      </w:r>
      <w:r>
        <w:t>-what-indeed</w:t>
      </w:r>
      <w:r>
        <w:tab/>
        <w:t>say</w:t>
      </w:r>
      <w:r>
        <w:tab/>
      </w:r>
      <w:r>
        <w:rPr>
          <w:smallCaps/>
        </w:rPr>
        <w:t>f.h</w:t>
      </w:r>
      <w:r w:rsidR="00166EAD">
        <w:tab/>
        <w:t>(name)</w:t>
      </w:r>
      <w:r w:rsidR="00166EAD">
        <w:tab/>
      </w:r>
      <w:r w:rsidR="00166EAD">
        <w:rPr>
          <w:smallCaps/>
        </w:rPr>
        <w:t>obl</w:t>
      </w:r>
      <w:r w:rsidR="00166EAD">
        <w:tab/>
        <w:t>that</w:t>
      </w:r>
    </w:p>
    <w:p w14:paraId="71297BF2" w14:textId="77777777" w:rsidR="00800AD8" w:rsidRDefault="00800AD8" w:rsidP="00166EAD">
      <w:pPr>
        <w:pStyle w:val="InterlineText"/>
        <w:tabs>
          <w:tab w:val="left" w:pos="533"/>
        </w:tabs>
      </w:pPr>
      <w:r>
        <w:tab/>
        <w:t>ma÷usa.</w:t>
      </w:r>
    </w:p>
    <w:p w14:paraId="5F84D96A" w14:textId="77777777" w:rsidR="00800AD8" w:rsidRDefault="00800AD8" w:rsidP="00166EAD">
      <w:pPr>
        <w:pStyle w:val="InterlineGlossWithTrans"/>
        <w:tabs>
          <w:tab w:val="left" w:pos="533"/>
        </w:tabs>
      </w:pPr>
      <w:r>
        <w:tab/>
        <w:t>ma-÷usa</w:t>
      </w:r>
    </w:p>
    <w:p w14:paraId="0695A3EF" w14:textId="77777777" w:rsidR="00800AD8" w:rsidRDefault="00800AD8" w:rsidP="008C3B63">
      <w:pPr>
        <w:pStyle w:val="InterlineTransNoFree"/>
        <w:tabs>
          <w:tab w:val="right" w:pos="8789"/>
        </w:tabs>
      </w:pPr>
      <w:r>
        <w:tab/>
      </w:r>
      <w:r>
        <w:rPr>
          <w:smallCaps/>
        </w:rPr>
        <w:t>num</w:t>
      </w:r>
      <w:r>
        <w:t>-two</w:t>
      </w:r>
      <w:r w:rsidR="00166EAD">
        <w:tab/>
        <w:t>Tjukutjuku said to the two men: “Carry my things.”</w:t>
      </w:r>
    </w:p>
    <w:p w14:paraId="35BEB4EF" w14:textId="77777777" w:rsidR="00800AD8" w:rsidRDefault="00DE0E5A" w:rsidP="00166EAD">
      <w:pPr>
        <w:pStyle w:val="InterlineText"/>
        <w:tabs>
          <w:tab w:val="left" w:pos="533"/>
          <w:tab w:val="left" w:pos="1202"/>
          <w:tab w:val="left" w:pos="2126"/>
          <w:tab w:val="left" w:pos="2900"/>
          <w:tab w:val="left" w:pos="3284"/>
          <w:tab w:val="left" w:pos="4703"/>
          <w:tab w:val="left" w:pos="5387"/>
        </w:tabs>
      </w:pPr>
      <w:r w:rsidRPr="003A1D48">
        <w:rPr>
          <w:rStyle w:val="InterlineTextNumChar"/>
        </w:rPr>
        <w:t>045</w:t>
      </w:r>
      <w:r w:rsidR="00800AD8">
        <w:tab/>
        <w:t>manu</w:t>
      </w:r>
      <w:r w:rsidR="00800AD8">
        <w:tab/>
        <w:t>“maya,”</w:t>
      </w:r>
      <w:r w:rsidR="00800AD8">
        <w:tab/>
        <w:t>ayain</w:t>
      </w:r>
      <w:r w:rsidR="00800AD8">
        <w:tab/>
        <w:t>ni</w:t>
      </w:r>
      <w:r w:rsidR="00800AD8">
        <w:tab/>
        <w:t>Tjamuakakay</w:t>
      </w:r>
      <w:r w:rsidR="00800AD8">
        <w:tab/>
        <w:t>azua</w:t>
      </w:r>
      <w:r w:rsidR="00800AD8">
        <w:tab/>
        <w:t>ma÷usa.</w:t>
      </w:r>
    </w:p>
    <w:p w14:paraId="702FF5A2" w14:textId="77777777" w:rsidR="00800AD8" w:rsidRDefault="00800AD8" w:rsidP="00166EAD">
      <w:pPr>
        <w:pStyle w:val="InterlineGlossWithTrans"/>
        <w:tabs>
          <w:tab w:val="left" w:pos="533"/>
          <w:tab w:val="left" w:pos="1202"/>
          <w:tab w:val="left" w:pos="2126"/>
          <w:tab w:val="left" w:pos="2900"/>
          <w:tab w:val="left" w:pos="3284"/>
          <w:tab w:val="left" w:pos="4703"/>
          <w:tab w:val="left" w:pos="5387"/>
        </w:tabs>
      </w:pPr>
      <w:r>
        <w:tab/>
        <w:t>manu</w:t>
      </w:r>
      <w:r>
        <w:tab/>
        <w:t>maya</w:t>
      </w:r>
      <w:r>
        <w:tab/>
        <w:t>aya-en</w:t>
      </w:r>
      <w:r>
        <w:tab/>
        <w:t>ni</w:t>
      </w:r>
      <w:r>
        <w:tab/>
        <w:t>Tjamuakakay</w:t>
      </w:r>
      <w:r>
        <w:tab/>
        <w:t>a-zua</w:t>
      </w:r>
      <w:r>
        <w:tab/>
        <w:t>ma-÷usa</w:t>
      </w:r>
    </w:p>
    <w:p w14:paraId="7AEF4C9F" w14:textId="77777777" w:rsidR="00800AD8" w:rsidRDefault="00800AD8" w:rsidP="00166EAD">
      <w:pPr>
        <w:pStyle w:val="InterlineTrans"/>
        <w:tabs>
          <w:tab w:val="left" w:pos="533"/>
          <w:tab w:val="left" w:pos="1202"/>
          <w:tab w:val="left" w:pos="2126"/>
          <w:tab w:val="left" w:pos="2900"/>
          <w:tab w:val="left" w:pos="3284"/>
          <w:tab w:val="left" w:pos="4703"/>
          <w:tab w:val="left" w:pos="5387"/>
        </w:tabs>
      </w:pPr>
      <w:r>
        <w:tab/>
        <w:t>then</w:t>
      </w:r>
      <w:r>
        <w:tab/>
        <w:t>don’t</w:t>
      </w:r>
      <w:r>
        <w:tab/>
        <w:t>say-</w:t>
      </w:r>
      <w:r>
        <w:rPr>
          <w:smallCaps/>
        </w:rPr>
        <w:t>pf</w:t>
      </w:r>
      <w:r>
        <w:tab/>
        <w:t>by</w:t>
      </w:r>
      <w:r>
        <w:tab/>
        <w:t>(name)</w:t>
      </w:r>
      <w:r>
        <w:tab/>
      </w:r>
      <w:r>
        <w:rPr>
          <w:smallCaps/>
        </w:rPr>
        <w:t>c-</w:t>
      </w:r>
      <w:r>
        <w:t>that</w:t>
      </w:r>
      <w:r>
        <w:tab/>
      </w:r>
      <w:r>
        <w:rPr>
          <w:smallCaps/>
        </w:rPr>
        <w:t>num</w:t>
      </w:r>
      <w:r>
        <w:t>-two</w:t>
      </w:r>
    </w:p>
    <w:p w14:paraId="495B6ADE" w14:textId="77777777" w:rsidR="00800AD8" w:rsidRDefault="00800AD8">
      <w:pPr>
        <w:pStyle w:val="InterlineFree"/>
      </w:pPr>
      <w:r>
        <w:t>“Don’t!” said Tjamuakakay to the two.</w:t>
      </w:r>
    </w:p>
    <w:p w14:paraId="531FB145" w14:textId="77777777" w:rsidR="00800AD8" w:rsidRDefault="00DE0E5A" w:rsidP="00C45180">
      <w:pPr>
        <w:pStyle w:val="InterlineText"/>
        <w:tabs>
          <w:tab w:val="left" w:pos="533"/>
          <w:tab w:val="left" w:pos="1202"/>
          <w:tab w:val="left" w:pos="2696"/>
        </w:tabs>
      </w:pPr>
      <w:r w:rsidRPr="003A1D48">
        <w:rPr>
          <w:rStyle w:val="InterlineTextNumChar"/>
        </w:rPr>
        <w:t>046</w:t>
      </w:r>
      <w:r w:rsidR="00800AD8">
        <w:tab/>
        <w:t>manu</w:t>
      </w:r>
      <w:r w:rsidR="00800AD8">
        <w:tab/>
        <w:t>“vatsaqu</w:t>
      </w:r>
      <w:r w:rsidR="00800AD8">
        <w:tab/>
        <w:t>sakamaya.</w:t>
      </w:r>
    </w:p>
    <w:p w14:paraId="01E0901E" w14:textId="77777777" w:rsidR="00800AD8" w:rsidRDefault="00800AD8" w:rsidP="00C45180">
      <w:pPr>
        <w:pStyle w:val="InterlineGlossWithTrans"/>
        <w:tabs>
          <w:tab w:val="left" w:pos="533"/>
          <w:tab w:val="left" w:pos="1202"/>
          <w:tab w:val="left" w:pos="2696"/>
        </w:tabs>
      </w:pPr>
      <w:r>
        <w:tab/>
        <w:t>manu</w:t>
      </w:r>
      <w:r>
        <w:tab/>
        <w:t>vatsaq-u</w:t>
      </w:r>
      <w:r>
        <w:tab/>
        <w:t>sakamaya</w:t>
      </w:r>
    </w:p>
    <w:p w14:paraId="1F057F87" w14:textId="77777777" w:rsidR="00800AD8" w:rsidRDefault="00800AD8" w:rsidP="008C3B63">
      <w:pPr>
        <w:pStyle w:val="InterlineTransNoFree"/>
        <w:tabs>
          <w:tab w:val="left" w:pos="1202"/>
          <w:tab w:val="left" w:pos="2696"/>
          <w:tab w:val="right" w:pos="8789"/>
        </w:tabs>
      </w:pPr>
      <w:r>
        <w:tab/>
        <w:t>then</w:t>
      </w:r>
      <w:r>
        <w:tab/>
        <w:t>carry.pole-</w:t>
      </w:r>
      <w:r>
        <w:rPr>
          <w:smallCaps/>
        </w:rPr>
        <w:t>imp</w:t>
      </w:r>
      <w:r>
        <w:tab/>
        <w:t>only</w:t>
      </w:r>
      <w:r w:rsidR="00C45180">
        <w:tab/>
        <w:t>“Just carry them.</w:t>
      </w:r>
    </w:p>
    <w:p w14:paraId="30FA3377" w14:textId="77777777" w:rsidR="00800AD8" w:rsidRDefault="00DE0E5A" w:rsidP="00C45180">
      <w:pPr>
        <w:pStyle w:val="InterlineText"/>
        <w:tabs>
          <w:tab w:val="left" w:pos="533"/>
          <w:tab w:val="left" w:pos="1472"/>
          <w:tab w:val="left" w:pos="1856"/>
          <w:tab w:val="left" w:pos="2975"/>
          <w:tab w:val="left" w:pos="4919"/>
          <w:tab w:val="left" w:pos="5303"/>
          <w:tab w:val="left" w:pos="6527"/>
          <w:tab w:val="left" w:pos="7001"/>
          <w:tab w:val="left" w:pos="7685"/>
        </w:tabs>
      </w:pPr>
      <w:r w:rsidRPr="003A1D48">
        <w:rPr>
          <w:rStyle w:val="InterlineTextNumChar"/>
        </w:rPr>
        <w:t>047</w:t>
      </w:r>
      <w:r w:rsidR="00800AD8">
        <w:tab/>
        <w:t>inika</w:t>
      </w:r>
      <w:r w:rsidR="00800AD8">
        <w:tab/>
        <w:t>ku</w:t>
      </w:r>
      <w:r w:rsidR="00800AD8">
        <w:tab/>
        <w:t>tsinakaw;</w:t>
      </w:r>
      <w:r w:rsidR="00800AD8">
        <w:tab/>
        <w:t>sinipavay</w:t>
      </w:r>
      <w:r w:rsidR="00800AD8">
        <w:tab/>
        <w:t>ni</w:t>
      </w:r>
      <w:r w:rsidR="00800AD8">
        <w:tab/>
        <w:t>vuvu,”</w:t>
      </w:r>
      <w:r w:rsidR="00C45180">
        <w:tab/>
        <w:t>aya</w:t>
      </w:r>
      <w:r w:rsidR="00C45180">
        <w:tab/>
        <w:t>azua</w:t>
      </w:r>
      <w:r w:rsidR="00C45180">
        <w:tab/>
        <w:t>ti</w:t>
      </w:r>
    </w:p>
    <w:p w14:paraId="09952969" w14:textId="77777777" w:rsidR="00800AD8" w:rsidRDefault="00800AD8" w:rsidP="00C45180">
      <w:pPr>
        <w:pStyle w:val="InterlineGlossWithTrans"/>
        <w:tabs>
          <w:tab w:val="left" w:pos="533"/>
          <w:tab w:val="left" w:pos="1472"/>
          <w:tab w:val="left" w:pos="1856"/>
          <w:tab w:val="left" w:pos="2975"/>
          <w:tab w:val="left" w:pos="4919"/>
          <w:tab w:val="left" w:pos="5303"/>
          <w:tab w:val="left" w:pos="6527"/>
          <w:tab w:val="left" w:pos="7001"/>
          <w:tab w:val="left" w:pos="7685"/>
        </w:tabs>
      </w:pPr>
      <w:r>
        <w:tab/>
        <w:t>ini-ka</w:t>
      </w:r>
      <w:r>
        <w:tab/>
        <w:t>ku</w:t>
      </w:r>
      <w:r>
        <w:tab/>
        <w:t>in=tsakaw</w:t>
      </w:r>
      <w:r>
        <w:tab/>
        <w:t>in=si-pa-vay</w:t>
      </w:r>
      <w:r>
        <w:tab/>
        <w:t>ni</w:t>
      </w:r>
      <w:r>
        <w:tab/>
        <w:t>vuvu</w:t>
      </w:r>
      <w:r w:rsidR="00C45180">
        <w:tab/>
        <w:t>aya</w:t>
      </w:r>
      <w:r w:rsidR="00C45180">
        <w:tab/>
        <w:t>a-zua</w:t>
      </w:r>
      <w:r w:rsidR="00C45180">
        <w:tab/>
        <w:t>ti</w:t>
      </w:r>
    </w:p>
    <w:p w14:paraId="3A625811" w14:textId="77777777" w:rsidR="00800AD8" w:rsidRDefault="00800AD8" w:rsidP="00C45180">
      <w:pPr>
        <w:pStyle w:val="InterlineTransNoFree"/>
        <w:tabs>
          <w:tab w:val="left" w:pos="1472"/>
          <w:tab w:val="left" w:pos="1856"/>
          <w:tab w:val="left" w:pos="2975"/>
          <w:tab w:val="left" w:pos="4919"/>
          <w:tab w:val="left" w:pos="5303"/>
          <w:tab w:val="left" w:pos="6527"/>
          <w:tab w:val="left" w:pos="7001"/>
          <w:tab w:val="left" w:pos="7685"/>
        </w:tabs>
      </w:pPr>
      <w:r>
        <w:tab/>
        <w:t>not-after</w:t>
      </w:r>
      <w:r>
        <w:tab/>
        <w:t>I</w:t>
      </w:r>
      <w:r>
        <w:tab/>
      </w:r>
      <w:r>
        <w:rPr>
          <w:smallCaps/>
        </w:rPr>
        <w:t>perf</w:t>
      </w:r>
      <w:r>
        <w:t>=steal</w:t>
      </w:r>
      <w:r>
        <w:tab/>
      </w:r>
      <w:r>
        <w:rPr>
          <w:smallCaps/>
        </w:rPr>
        <w:t>perf</w:t>
      </w:r>
      <w:r>
        <w:t>=</w:t>
      </w:r>
      <w:r>
        <w:rPr>
          <w:smallCaps/>
        </w:rPr>
        <w:t>if</w:t>
      </w:r>
      <w:r>
        <w:t>-cause-give</w:t>
      </w:r>
      <w:r>
        <w:tab/>
        <w:t>by</w:t>
      </w:r>
      <w:r>
        <w:tab/>
        <w:t>grandparent</w:t>
      </w:r>
      <w:r w:rsidR="00C45180">
        <w:tab/>
        <w:t>say</w:t>
      </w:r>
      <w:r w:rsidR="00C45180">
        <w:tab/>
      </w:r>
      <w:r w:rsidR="00C45180">
        <w:rPr>
          <w:smallCaps/>
        </w:rPr>
        <w:t>c-</w:t>
      </w:r>
      <w:r w:rsidR="00C45180">
        <w:t>that</w:t>
      </w:r>
      <w:r w:rsidR="00C45180">
        <w:tab/>
      </w:r>
      <w:r w:rsidR="00C45180">
        <w:rPr>
          <w:smallCaps/>
        </w:rPr>
        <w:t>f.h</w:t>
      </w:r>
    </w:p>
    <w:p w14:paraId="69D9637B" w14:textId="77777777" w:rsidR="00800AD8" w:rsidRDefault="00C45180" w:rsidP="00C45180">
      <w:pPr>
        <w:pStyle w:val="InterlineText"/>
        <w:tabs>
          <w:tab w:val="left" w:pos="533"/>
        </w:tabs>
      </w:pPr>
      <w:r>
        <w:tab/>
        <w:t>Tjukutjuku.</w:t>
      </w:r>
    </w:p>
    <w:p w14:paraId="53CA67AF" w14:textId="77777777" w:rsidR="00800AD8" w:rsidRDefault="00C45180" w:rsidP="00C45180">
      <w:pPr>
        <w:pStyle w:val="InterlineGlossWithTrans"/>
        <w:tabs>
          <w:tab w:val="left" w:pos="533"/>
        </w:tabs>
      </w:pPr>
      <w:r>
        <w:tab/>
        <w:t>Tjukutjuku</w:t>
      </w:r>
    </w:p>
    <w:p w14:paraId="16F88409" w14:textId="77777777" w:rsidR="00800AD8" w:rsidRDefault="00C45180" w:rsidP="008C3B63">
      <w:pPr>
        <w:pStyle w:val="InterlineTransNoFree"/>
        <w:tabs>
          <w:tab w:val="right" w:pos="8789"/>
        </w:tabs>
      </w:pPr>
      <w:r>
        <w:tab/>
        <w:t>(name)</w:t>
      </w:r>
      <w:r>
        <w:tab/>
        <w:t>I didn’t steal them. The grandparent gave them to me,” said Tjukutjuku.</w:t>
      </w:r>
    </w:p>
    <w:p w14:paraId="56EE107B" w14:textId="77777777" w:rsidR="00800AD8" w:rsidRDefault="00DE0E5A" w:rsidP="00C45180">
      <w:pPr>
        <w:pStyle w:val="InterlineText"/>
        <w:tabs>
          <w:tab w:val="left" w:pos="533"/>
          <w:tab w:val="left" w:pos="1022"/>
          <w:tab w:val="left" w:pos="2396"/>
          <w:tab w:val="left" w:pos="3170"/>
          <w:tab w:val="left" w:pos="4034"/>
          <w:tab w:val="left" w:pos="5033"/>
          <w:tab w:val="left" w:pos="5297"/>
          <w:tab w:val="left" w:pos="6476"/>
          <w:tab w:val="left" w:pos="6980"/>
        </w:tabs>
      </w:pPr>
      <w:r w:rsidRPr="003A1D48">
        <w:rPr>
          <w:rStyle w:val="InterlineTextNumChar"/>
        </w:rPr>
        <w:t>048</w:t>
      </w:r>
      <w:r w:rsidR="00800AD8">
        <w:tab/>
        <w:t>sa</w:t>
      </w:r>
      <w:r w:rsidR="00800AD8">
        <w:tab/>
        <w:t>vatsaqi</w:t>
      </w:r>
      <w:r w:rsidR="00800AD8">
        <w:tab/>
        <w:t>anga</w:t>
      </w:r>
      <w:r w:rsidR="00800AD8">
        <w:tab/>
        <w:t>nazua</w:t>
      </w:r>
      <w:r w:rsidR="00800AD8">
        <w:tab/>
        <w:t>ma÷usa</w:t>
      </w:r>
      <w:r w:rsidR="00800AD8">
        <w:tab/>
        <w:t>a</w:t>
      </w:r>
      <w:r w:rsidR="00C45180">
        <w:tab/>
        <w:t>djemaîun</w:t>
      </w:r>
      <w:r w:rsidR="00C45180">
        <w:tab/>
        <w:t>i</w:t>
      </w:r>
      <w:r w:rsidR="00C45180">
        <w:tab/>
        <w:t>umaq.</w:t>
      </w:r>
    </w:p>
    <w:p w14:paraId="05FB15E7" w14:textId="77777777" w:rsidR="00800AD8" w:rsidRDefault="00800AD8" w:rsidP="00C45180">
      <w:pPr>
        <w:pStyle w:val="InterlineGlossWithTrans"/>
        <w:tabs>
          <w:tab w:val="left" w:pos="533"/>
          <w:tab w:val="left" w:pos="1022"/>
          <w:tab w:val="left" w:pos="2396"/>
          <w:tab w:val="left" w:pos="3170"/>
          <w:tab w:val="left" w:pos="4034"/>
          <w:tab w:val="left" w:pos="5033"/>
          <w:tab w:val="left" w:pos="5297"/>
          <w:tab w:val="left" w:pos="6476"/>
          <w:tab w:val="left" w:pos="6980"/>
        </w:tabs>
      </w:pPr>
      <w:r>
        <w:tab/>
        <w:t>sa</w:t>
      </w:r>
      <w:r>
        <w:tab/>
        <w:t>vatsaq-i</w:t>
      </w:r>
      <w:r>
        <w:tab/>
        <w:t>anga</w:t>
      </w:r>
      <w:r>
        <w:tab/>
        <w:t>nua-zua</w:t>
      </w:r>
      <w:r>
        <w:tab/>
        <w:t>ma-÷usa</w:t>
      </w:r>
      <w:r>
        <w:tab/>
        <w:t>a</w:t>
      </w:r>
      <w:r w:rsidR="00C45180">
        <w:tab/>
        <w:t>em=djaîun</w:t>
      </w:r>
      <w:r w:rsidR="00C45180">
        <w:tab/>
        <w:t>i</w:t>
      </w:r>
      <w:r w:rsidR="00C45180">
        <w:tab/>
        <w:t>umaq</w:t>
      </w:r>
    </w:p>
    <w:p w14:paraId="0C8402E2" w14:textId="77777777" w:rsidR="00800AD8" w:rsidRDefault="00800AD8" w:rsidP="00C45180">
      <w:pPr>
        <w:pStyle w:val="InterlineTrans"/>
        <w:tabs>
          <w:tab w:val="left" w:pos="533"/>
          <w:tab w:val="left" w:pos="1022"/>
          <w:tab w:val="left" w:pos="2396"/>
          <w:tab w:val="left" w:pos="3170"/>
          <w:tab w:val="left" w:pos="4034"/>
          <w:tab w:val="left" w:pos="5033"/>
          <w:tab w:val="left" w:pos="5297"/>
          <w:tab w:val="left" w:pos="6476"/>
          <w:tab w:val="left" w:pos="6980"/>
        </w:tabs>
        <w:rPr>
          <w:smallCaps/>
        </w:rPr>
      </w:pPr>
      <w:r>
        <w:tab/>
        <w:t>and</w:t>
      </w:r>
      <w:r>
        <w:tab/>
        <w:t>carry.pole-</w:t>
      </w:r>
      <w:r>
        <w:rPr>
          <w:smallCaps/>
        </w:rPr>
        <w:t>pf</w:t>
      </w:r>
      <w:r>
        <w:tab/>
        <w:t>indeed</w:t>
      </w:r>
      <w:r>
        <w:tab/>
        <w:t>by-that</w:t>
      </w:r>
      <w:r>
        <w:tab/>
      </w:r>
      <w:r>
        <w:rPr>
          <w:smallCaps/>
        </w:rPr>
        <w:t>num</w:t>
      </w:r>
      <w:r>
        <w:t>-two</w:t>
      </w:r>
      <w:r>
        <w:rPr>
          <w:smallCaps/>
        </w:rPr>
        <w:tab/>
        <w:t>c</w:t>
      </w:r>
      <w:r w:rsidR="00C45180">
        <w:tab/>
      </w:r>
      <w:r w:rsidR="00C45180">
        <w:rPr>
          <w:smallCaps/>
        </w:rPr>
        <w:t>af</w:t>
      </w:r>
      <w:r w:rsidR="00C45180">
        <w:t>=arrive</w:t>
      </w:r>
      <w:r w:rsidR="00C45180">
        <w:tab/>
      </w:r>
      <w:r w:rsidR="00C45180">
        <w:rPr>
          <w:smallCaps/>
        </w:rPr>
        <w:t>loc</w:t>
      </w:r>
      <w:r w:rsidR="00C45180">
        <w:tab/>
        <w:t>house</w:t>
      </w:r>
    </w:p>
    <w:p w14:paraId="3F6F41E9" w14:textId="77777777" w:rsidR="00800AD8" w:rsidRDefault="00800AD8">
      <w:pPr>
        <w:pStyle w:val="InterlineFree"/>
      </w:pPr>
      <w:r>
        <w:t>So the two car</w:t>
      </w:r>
      <w:r w:rsidR="00CD70E6">
        <w:t>ried them back to the house.</w:t>
      </w:r>
    </w:p>
    <w:p w14:paraId="2A406F1F" w14:textId="77777777" w:rsidR="00800AD8" w:rsidRDefault="00DE0E5A" w:rsidP="00C45180">
      <w:pPr>
        <w:pStyle w:val="InterlineText"/>
        <w:tabs>
          <w:tab w:val="left" w:pos="533"/>
          <w:tab w:val="left" w:pos="1487"/>
          <w:tab w:val="left" w:pos="2891"/>
          <w:tab w:val="left" w:pos="3155"/>
          <w:tab w:val="left" w:pos="3764"/>
          <w:tab w:val="left" w:pos="4253"/>
          <w:tab w:val="left" w:pos="5267"/>
          <w:tab w:val="left" w:pos="5531"/>
          <w:tab w:val="left" w:pos="6230"/>
          <w:tab w:val="left" w:pos="6569"/>
          <w:tab w:val="left" w:pos="7793"/>
        </w:tabs>
      </w:pPr>
      <w:r w:rsidRPr="003A1D48">
        <w:rPr>
          <w:rStyle w:val="InterlineTextNumChar"/>
        </w:rPr>
        <w:t>049</w:t>
      </w:r>
      <w:r w:rsidR="00800AD8">
        <w:tab/>
        <w:t>pasa</w:t>
      </w:r>
      <w:r w:rsidR="00800AD8">
        <w:tab/>
        <w:t>qaqivuin</w:t>
      </w:r>
      <w:r w:rsidR="00800AD8">
        <w:tab/>
        <w:t>a</w:t>
      </w:r>
      <w:r w:rsidR="00800AD8">
        <w:tab/>
        <w:t>vali,</w:t>
      </w:r>
      <w:r w:rsidR="00800AD8">
        <w:tab/>
        <w:t>sa</w:t>
      </w:r>
      <w:r w:rsidR="00800AD8">
        <w:tab/>
        <w:t>suapi</w:t>
      </w:r>
      <w:r w:rsidR="00800AD8">
        <w:tab/>
        <w:t>a</w:t>
      </w:r>
      <w:r w:rsidR="00800AD8">
        <w:tab/>
        <w:t>umaq</w:t>
      </w:r>
      <w:r w:rsidR="00800AD8">
        <w:tab/>
        <w:t>ni</w:t>
      </w:r>
      <w:r w:rsidR="00C45180">
        <w:tab/>
        <w:t>Tjukutjuku,</w:t>
      </w:r>
      <w:r w:rsidR="00C45180">
        <w:tab/>
        <w:t>sa</w:t>
      </w:r>
    </w:p>
    <w:p w14:paraId="04F3CC2F" w14:textId="77777777" w:rsidR="00800AD8" w:rsidRDefault="00800AD8" w:rsidP="00C45180">
      <w:pPr>
        <w:pStyle w:val="InterlineGlossWithTrans"/>
        <w:tabs>
          <w:tab w:val="left" w:pos="533"/>
          <w:tab w:val="left" w:pos="1487"/>
          <w:tab w:val="left" w:pos="2891"/>
          <w:tab w:val="left" w:pos="3155"/>
          <w:tab w:val="left" w:pos="3764"/>
          <w:tab w:val="left" w:pos="4253"/>
          <w:tab w:val="left" w:pos="5267"/>
          <w:tab w:val="left" w:pos="5531"/>
          <w:tab w:val="left" w:pos="6230"/>
          <w:tab w:val="left" w:pos="6569"/>
          <w:tab w:val="left" w:pos="7793"/>
        </w:tabs>
      </w:pPr>
      <w:r>
        <w:tab/>
        <w:t>pai-sa</w:t>
      </w:r>
      <w:r>
        <w:tab/>
        <w:t>qa-qivu-en</w:t>
      </w:r>
      <w:r>
        <w:tab/>
        <w:t>a</w:t>
      </w:r>
      <w:r>
        <w:tab/>
        <w:t>vali</w:t>
      </w:r>
      <w:r>
        <w:tab/>
        <w:t>sa</w:t>
      </w:r>
      <w:r>
        <w:tab/>
        <w:t>suap-i</w:t>
      </w:r>
      <w:r>
        <w:tab/>
        <w:t>a</w:t>
      </w:r>
      <w:r>
        <w:tab/>
        <w:t>umaq</w:t>
      </w:r>
      <w:r>
        <w:tab/>
        <w:t>ni</w:t>
      </w:r>
      <w:r w:rsidR="00C45180">
        <w:tab/>
        <w:t>Tjukutjuku</w:t>
      </w:r>
      <w:r w:rsidR="00C45180">
        <w:tab/>
        <w:t>sa</w:t>
      </w:r>
    </w:p>
    <w:p w14:paraId="17ECEB56" w14:textId="77777777" w:rsidR="00800AD8" w:rsidRDefault="00800AD8" w:rsidP="00C45180">
      <w:pPr>
        <w:pStyle w:val="InterlineTransNoFree"/>
        <w:tabs>
          <w:tab w:val="left" w:pos="1487"/>
          <w:tab w:val="left" w:pos="2891"/>
          <w:tab w:val="left" w:pos="3155"/>
          <w:tab w:val="left" w:pos="3764"/>
          <w:tab w:val="left" w:pos="4253"/>
          <w:tab w:val="left" w:pos="5267"/>
          <w:tab w:val="left" w:pos="5531"/>
          <w:tab w:val="left" w:pos="6230"/>
          <w:tab w:val="left" w:pos="6569"/>
          <w:tab w:val="left" w:pos="7793"/>
        </w:tabs>
      </w:pPr>
      <w:r>
        <w:tab/>
        <w:t>well-and</w:t>
      </w:r>
      <w:r>
        <w:tab/>
      </w:r>
      <w:r>
        <w:rPr>
          <w:smallCaps/>
        </w:rPr>
        <w:t>red</w:t>
      </w:r>
      <w:r>
        <w:t>-speak-</w:t>
      </w:r>
      <w:r>
        <w:rPr>
          <w:smallCaps/>
        </w:rPr>
        <w:t>pf</w:t>
      </w:r>
      <w:r>
        <w:rPr>
          <w:smallCaps/>
        </w:rPr>
        <w:tab/>
        <w:t>c</w:t>
      </w:r>
      <w:r>
        <w:rPr>
          <w:smallCaps/>
        </w:rPr>
        <w:tab/>
      </w:r>
      <w:r>
        <w:t>wind</w:t>
      </w:r>
      <w:r>
        <w:tab/>
        <w:t>and</w:t>
      </w:r>
      <w:r>
        <w:tab/>
        <w:t>sweep-</w:t>
      </w:r>
      <w:r>
        <w:rPr>
          <w:smallCaps/>
        </w:rPr>
        <w:t>pf</w:t>
      </w:r>
      <w:r>
        <w:rPr>
          <w:smallCaps/>
        </w:rPr>
        <w:tab/>
        <w:t>c</w:t>
      </w:r>
      <w:r>
        <w:rPr>
          <w:smallCaps/>
        </w:rPr>
        <w:tab/>
      </w:r>
      <w:r>
        <w:t>house</w:t>
      </w:r>
      <w:r>
        <w:tab/>
        <w:t>of</w:t>
      </w:r>
      <w:r w:rsidR="00C45180">
        <w:tab/>
        <w:t>(name)</w:t>
      </w:r>
      <w:r w:rsidR="00C45180">
        <w:tab/>
        <w:t>and</w:t>
      </w:r>
    </w:p>
    <w:p w14:paraId="770D07EC" w14:textId="77777777" w:rsidR="00800AD8" w:rsidRDefault="00800AD8" w:rsidP="00C45180">
      <w:pPr>
        <w:pStyle w:val="InterlineText"/>
        <w:tabs>
          <w:tab w:val="left" w:pos="533"/>
          <w:tab w:val="left" w:pos="1517"/>
          <w:tab w:val="left" w:pos="3101"/>
          <w:tab w:val="left" w:pos="3875"/>
          <w:tab w:val="left" w:pos="4559"/>
        </w:tabs>
      </w:pPr>
      <w:r>
        <w:tab/>
        <w:t>pasa</w:t>
      </w:r>
      <w:r>
        <w:tab/>
        <w:t>qumaqani</w:t>
      </w:r>
      <w:r>
        <w:tab/>
        <w:t>anga</w:t>
      </w:r>
      <w:r>
        <w:tab/>
        <w:t>azua</w:t>
      </w:r>
      <w:r w:rsidR="00C45180">
        <w:tab/>
        <w:t>nanemanemanga.</w:t>
      </w:r>
    </w:p>
    <w:p w14:paraId="49F5E617" w14:textId="77777777" w:rsidR="00800AD8" w:rsidRDefault="00800AD8" w:rsidP="00C45180">
      <w:pPr>
        <w:pStyle w:val="InterlineGlossWithTrans"/>
        <w:tabs>
          <w:tab w:val="left" w:pos="533"/>
          <w:tab w:val="left" w:pos="1517"/>
          <w:tab w:val="left" w:pos="3101"/>
          <w:tab w:val="left" w:pos="3875"/>
          <w:tab w:val="left" w:pos="4559"/>
        </w:tabs>
      </w:pPr>
      <w:r>
        <w:tab/>
        <w:t>pa-sa</w:t>
      </w:r>
      <w:r>
        <w:tab/>
        <w:t>qumaq-an-i</w:t>
      </w:r>
      <w:r>
        <w:tab/>
        <w:t>anga</w:t>
      </w:r>
      <w:r>
        <w:tab/>
        <w:t>a-zua</w:t>
      </w:r>
      <w:r w:rsidR="00C45180">
        <w:tab/>
        <w:t>na-nema-nema-anga</w:t>
      </w:r>
    </w:p>
    <w:p w14:paraId="7988D5D8" w14:textId="77777777" w:rsidR="00800AD8" w:rsidRDefault="00800AD8" w:rsidP="00C45180">
      <w:pPr>
        <w:pStyle w:val="InterlineTrans"/>
        <w:tabs>
          <w:tab w:val="left" w:pos="533"/>
          <w:tab w:val="left" w:pos="1517"/>
          <w:tab w:val="left" w:pos="3101"/>
          <w:tab w:val="left" w:pos="3875"/>
          <w:tab w:val="left" w:pos="4559"/>
        </w:tabs>
      </w:pPr>
      <w:r>
        <w:tab/>
        <w:t>cause-go</w:t>
      </w:r>
      <w:r>
        <w:tab/>
        <w:t>indoors-</w:t>
      </w:r>
      <w:r>
        <w:rPr>
          <w:smallCaps/>
        </w:rPr>
        <w:t>nom</w:t>
      </w:r>
      <w:r>
        <w:t>-</w:t>
      </w:r>
      <w:r>
        <w:rPr>
          <w:smallCaps/>
        </w:rPr>
        <w:t>pf</w:t>
      </w:r>
      <w:r>
        <w:tab/>
        <w:t>indeed</w:t>
      </w:r>
      <w:r>
        <w:tab/>
      </w:r>
      <w:r>
        <w:rPr>
          <w:smallCaps/>
        </w:rPr>
        <w:t>c-</w:t>
      </w:r>
      <w:r>
        <w:t>that</w:t>
      </w:r>
      <w:r w:rsidR="00C45180">
        <w:tab/>
      </w:r>
      <w:r w:rsidR="00C45180">
        <w:rPr>
          <w:smallCaps/>
        </w:rPr>
        <w:t>past</w:t>
      </w:r>
      <w:r w:rsidR="00C45180">
        <w:t>-</w:t>
      </w:r>
      <w:r w:rsidR="00C45180">
        <w:rPr>
          <w:smallCaps/>
        </w:rPr>
        <w:t>red</w:t>
      </w:r>
      <w:r w:rsidR="00C45180">
        <w:t>-what-indeed</w:t>
      </w:r>
    </w:p>
    <w:p w14:paraId="1180C957" w14:textId="77777777" w:rsidR="00800AD8" w:rsidRDefault="00800AD8">
      <w:pPr>
        <w:pStyle w:val="InterlineFree"/>
      </w:pPr>
      <w:r>
        <w:t>She tried giving orders to the wind, and it swept Tjukutjuku’s house, and she put all her things into the</w:t>
      </w:r>
      <w:r w:rsidR="00C45180">
        <w:t xml:space="preserve"> house.</w:t>
      </w:r>
    </w:p>
    <w:p w14:paraId="14B8CA7A" w14:textId="77777777" w:rsidR="00800AD8" w:rsidRDefault="00DE0E5A" w:rsidP="00C45180">
      <w:pPr>
        <w:pStyle w:val="InterlineText"/>
        <w:tabs>
          <w:tab w:val="left" w:pos="533"/>
          <w:tab w:val="left" w:pos="1022"/>
          <w:tab w:val="left" w:pos="2006"/>
          <w:tab w:val="left" w:pos="3590"/>
          <w:tab w:val="left" w:pos="3854"/>
          <w:tab w:val="left" w:pos="4613"/>
          <w:tab w:val="left" w:pos="4877"/>
        </w:tabs>
      </w:pPr>
      <w:r w:rsidRPr="003A1D48">
        <w:rPr>
          <w:rStyle w:val="InterlineTextNumChar"/>
        </w:rPr>
        <w:t>050</w:t>
      </w:r>
      <w:r w:rsidR="00800AD8">
        <w:tab/>
        <w:t>sa</w:t>
      </w:r>
      <w:r w:rsidR="00800AD8">
        <w:tab/>
        <w:t>pasa</w:t>
      </w:r>
      <w:r w:rsidR="00800AD8">
        <w:tab/>
        <w:t>puzayazayai</w:t>
      </w:r>
      <w:r w:rsidR="00800AD8">
        <w:tab/>
        <w:t>a</w:t>
      </w:r>
      <w:r w:rsidR="00800AD8">
        <w:tab/>
        <w:t>zaîum</w:t>
      </w:r>
      <w:r w:rsidR="00800AD8">
        <w:tab/>
        <w:t>a</w:t>
      </w:r>
      <w:r w:rsidR="00800AD8">
        <w:tab/>
        <w:t>÷i÷i.</w:t>
      </w:r>
    </w:p>
    <w:p w14:paraId="103C62D2" w14:textId="77777777" w:rsidR="00800AD8" w:rsidRDefault="00800AD8" w:rsidP="00C45180">
      <w:pPr>
        <w:pStyle w:val="InterlineGlossWithTrans"/>
        <w:tabs>
          <w:tab w:val="left" w:pos="533"/>
          <w:tab w:val="left" w:pos="1022"/>
          <w:tab w:val="left" w:pos="2006"/>
          <w:tab w:val="left" w:pos="3590"/>
          <w:tab w:val="left" w:pos="3854"/>
          <w:tab w:val="left" w:pos="4613"/>
          <w:tab w:val="left" w:pos="4877"/>
        </w:tabs>
      </w:pPr>
      <w:r>
        <w:tab/>
        <w:t>sa</w:t>
      </w:r>
      <w:r>
        <w:tab/>
        <w:t>pa-sa</w:t>
      </w:r>
      <w:r>
        <w:tab/>
        <w:t>pu-zaya-zaya-i</w:t>
      </w:r>
      <w:r>
        <w:tab/>
        <w:t>a</w:t>
      </w:r>
      <w:r>
        <w:tab/>
        <w:t>zaîum</w:t>
      </w:r>
      <w:r>
        <w:tab/>
        <w:t>a</w:t>
      </w:r>
      <w:r>
        <w:tab/>
        <w:t>÷i÷i</w:t>
      </w:r>
    </w:p>
    <w:p w14:paraId="77A7C41D" w14:textId="77777777" w:rsidR="00800AD8" w:rsidRDefault="00800AD8" w:rsidP="00C45180">
      <w:pPr>
        <w:pStyle w:val="InterlineTrans"/>
        <w:tabs>
          <w:tab w:val="left" w:pos="533"/>
          <w:tab w:val="left" w:pos="1022"/>
          <w:tab w:val="left" w:pos="2006"/>
          <w:tab w:val="left" w:pos="3590"/>
          <w:tab w:val="left" w:pos="3854"/>
          <w:tab w:val="left" w:pos="4613"/>
          <w:tab w:val="left" w:pos="4877"/>
        </w:tabs>
      </w:pPr>
      <w:r>
        <w:tab/>
        <w:t>and</w:t>
      </w:r>
      <w:r>
        <w:tab/>
        <w:t>cause-go</w:t>
      </w:r>
      <w:r>
        <w:tab/>
        <w:t>have-</w:t>
      </w:r>
      <w:r>
        <w:rPr>
          <w:smallCaps/>
        </w:rPr>
        <w:t>red</w:t>
      </w:r>
      <w:r>
        <w:t>-up-</w:t>
      </w:r>
      <w:r>
        <w:rPr>
          <w:smallCaps/>
        </w:rPr>
        <w:t>pf</w:t>
      </w:r>
      <w:r>
        <w:rPr>
          <w:smallCaps/>
        </w:rPr>
        <w:tab/>
        <w:t>c</w:t>
      </w:r>
      <w:r>
        <w:rPr>
          <w:smallCaps/>
        </w:rPr>
        <w:tab/>
      </w:r>
      <w:r>
        <w:t>water</w:t>
      </w:r>
      <w:r>
        <w:rPr>
          <w:smallCaps/>
        </w:rPr>
        <w:tab/>
        <w:t>c</w:t>
      </w:r>
      <w:r>
        <w:rPr>
          <w:smallCaps/>
        </w:rPr>
        <w:tab/>
      </w:r>
      <w:r>
        <w:t>pig</w:t>
      </w:r>
    </w:p>
    <w:p w14:paraId="7A1B84B8" w14:textId="77777777" w:rsidR="00800AD8" w:rsidRDefault="00800AD8" w:rsidP="00C45180">
      <w:pPr>
        <w:pStyle w:val="InterlineFree"/>
      </w:pPr>
      <w:r>
        <w:t xml:space="preserve">And </w:t>
      </w:r>
      <w:r w:rsidR="008E314C">
        <w:t xml:space="preserve">she put </w:t>
      </w:r>
      <w:r>
        <w:t xml:space="preserve">water and the pigs </w:t>
      </w:r>
      <w:r w:rsidR="008E314C">
        <w:t>into the inner part</w:t>
      </w:r>
      <w:r>
        <w:t>.</w:t>
      </w:r>
    </w:p>
    <w:p w14:paraId="0CBF6E2C" w14:textId="77777777" w:rsidR="00800AD8" w:rsidRDefault="00DE0E5A" w:rsidP="00C45180">
      <w:pPr>
        <w:pStyle w:val="InterlineText"/>
        <w:tabs>
          <w:tab w:val="left" w:pos="533"/>
          <w:tab w:val="left" w:pos="1022"/>
          <w:tab w:val="left" w:pos="1886"/>
          <w:tab w:val="left" w:pos="2150"/>
          <w:tab w:val="left" w:pos="3134"/>
          <w:tab w:val="left" w:pos="3398"/>
          <w:tab w:val="left" w:pos="4322"/>
          <w:tab w:val="left" w:pos="4796"/>
        </w:tabs>
      </w:pPr>
      <w:r w:rsidRPr="003A1D48">
        <w:rPr>
          <w:rStyle w:val="InterlineTextNumChar"/>
        </w:rPr>
        <w:t>051</w:t>
      </w:r>
      <w:r w:rsidR="00800AD8">
        <w:tab/>
        <w:t>sa</w:t>
      </w:r>
      <w:r w:rsidR="00800AD8">
        <w:tab/>
        <w:t>kavaruk</w:t>
      </w:r>
      <w:r w:rsidR="00800AD8">
        <w:tab/>
        <w:t>a</w:t>
      </w:r>
      <w:r w:rsidR="00800AD8">
        <w:tab/>
        <w:t>“makuîi</w:t>
      </w:r>
      <w:r w:rsidR="00800AD8">
        <w:tab/>
        <w:t>a</w:t>
      </w:r>
      <w:r w:rsidR="00800AD8">
        <w:tab/>
        <w:t>zaîum,”</w:t>
      </w:r>
      <w:r w:rsidR="00800AD8">
        <w:tab/>
        <w:t>aya</w:t>
      </w:r>
      <w:r w:rsidR="00800AD8">
        <w:tab/>
        <w:t>zazua.</w:t>
      </w:r>
    </w:p>
    <w:p w14:paraId="26F2540B" w14:textId="77777777" w:rsidR="00800AD8" w:rsidRDefault="00800AD8" w:rsidP="00C45180">
      <w:pPr>
        <w:pStyle w:val="InterlineGlossWithTrans"/>
        <w:tabs>
          <w:tab w:val="left" w:pos="533"/>
          <w:tab w:val="left" w:pos="1022"/>
          <w:tab w:val="left" w:pos="1886"/>
          <w:tab w:val="left" w:pos="2150"/>
          <w:tab w:val="left" w:pos="3134"/>
          <w:tab w:val="left" w:pos="3398"/>
          <w:tab w:val="left" w:pos="4322"/>
          <w:tab w:val="left" w:pos="4796"/>
        </w:tabs>
      </w:pPr>
      <w:r>
        <w:tab/>
        <w:t>sa</w:t>
      </w:r>
      <w:r>
        <w:tab/>
        <w:t>kavaruk</w:t>
      </w:r>
      <w:r>
        <w:tab/>
        <w:t>a</w:t>
      </w:r>
      <w:r>
        <w:tab/>
        <w:t>ma-kuîi</w:t>
      </w:r>
      <w:r>
        <w:tab/>
        <w:t>a</w:t>
      </w:r>
      <w:r>
        <w:tab/>
        <w:t>zaîum</w:t>
      </w:r>
      <w:r>
        <w:tab/>
        <w:t>aya</w:t>
      </w:r>
      <w:r>
        <w:tab/>
        <w:t>zua-zua</w:t>
      </w:r>
    </w:p>
    <w:p w14:paraId="398EFD78" w14:textId="77777777" w:rsidR="00800AD8" w:rsidRDefault="00800AD8" w:rsidP="00C45180">
      <w:pPr>
        <w:pStyle w:val="InterlineTrans"/>
        <w:tabs>
          <w:tab w:val="left" w:pos="533"/>
          <w:tab w:val="left" w:pos="1022"/>
          <w:tab w:val="left" w:pos="1886"/>
          <w:tab w:val="left" w:pos="2150"/>
          <w:tab w:val="left" w:pos="3134"/>
          <w:tab w:val="left" w:pos="3398"/>
          <w:tab w:val="left" w:pos="4322"/>
          <w:tab w:val="left" w:pos="4796"/>
        </w:tabs>
      </w:pPr>
      <w:r>
        <w:tab/>
        <w:t>and</w:t>
      </w:r>
      <w:r>
        <w:tab/>
        <w:t>swear</w:t>
      </w:r>
      <w:r>
        <w:rPr>
          <w:smallCaps/>
        </w:rPr>
        <w:tab/>
        <w:t>c</w:t>
      </w:r>
      <w:r>
        <w:rPr>
          <w:smallCaps/>
        </w:rPr>
        <w:tab/>
        <w:t>stat</w:t>
      </w:r>
      <w:r>
        <w:t>-dry</w:t>
      </w:r>
      <w:r>
        <w:rPr>
          <w:smallCaps/>
        </w:rPr>
        <w:tab/>
        <w:t>c</w:t>
      </w:r>
      <w:r>
        <w:rPr>
          <w:smallCaps/>
        </w:rPr>
        <w:tab/>
      </w:r>
      <w:r>
        <w:t>water</w:t>
      </w:r>
      <w:r>
        <w:tab/>
        <w:t>say</w:t>
      </w:r>
      <w:r>
        <w:tab/>
      </w:r>
      <w:r>
        <w:rPr>
          <w:smallCaps/>
        </w:rPr>
        <w:t>red</w:t>
      </w:r>
      <w:r>
        <w:t>-that</w:t>
      </w:r>
    </w:p>
    <w:p w14:paraId="3D9EA568" w14:textId="77777777" w:rsidR="00800AD8" w:rsidRDefault="00800AD8" w:rsidP="00C45180">
      <w:pPr>
        <w:pStyle w:val="InterlineFree"/>
      </w:pPr>
      <w:r>
        <w:t>And she swore: “The water has run dry.”</w:t>
      </w:r>
    </w:p>
    <w:p w14:paraId="0A3C6532" w14:textId="77777777" w:rsidR="00800AD8" w:rsidRDefault="00DE0E5A" w:rsidP="00C45180">
      <w:pPr>
        <w:pStyle w:val="InterlineText"/>
        <w:tabs>
          <w:tab w:val="left" w:pos="533"/>
          <w:tab w:val="left" w:pos="1517"/>
          <w:tab w:val="left" w:pos="1781"/>
          <w:tab w:val="left" w:pos="2600"/>
          <w:tab w:val="left" w:pos="3584"/>
          <w:tab w:val="left" w:pos="4703"/>
          <w:tab w:val="left" w:pos="5087"/>
          <w:tab w:val="left" w:pos="5906"/>
          <w:tab w:val="left" w:pos="6290"/>
        </w:tabs>
      </w:pPr>
      <w:r w:rsidRPr="003A1D48">
        <w:rPr>
          <w:rStyle w:val="InterlineTextNumChar"/>
        </w:rPr>
        <w:lastRenderedPageBreak/>
        <w:t>052</w:t>
      </w:r>
      <w:r w:rsidR="00800AD8">
        <w:tab/>
        <w:t>makuîi</w:t>
      </w:r>
      <w:r w:rsidR="00800AD8">
        <w:tab/>
        <w:t>a</w:t>
      </w:r>
      <w:r w:rsidR="00800AD8">
        <w:tab/>
        <w:t>zaîum,</w:t>
      </w:r>
      <w:r w:rsidR="00800AD8">
        <w:tab/>
        <w:t>saka</w:t>
      </w:r>
      <w:r w:rsidR="00800AD8">
        <w:tab/>
        <w:t>nekanga</w:t>
      </w:r>
      <w:r w:rsidR="00800AD8">
        <w:tab/>
        <w:t>nu</w:t>
      </w:r>
      <w:r w:rsidR="00800AD8">
        <w:tab/>
        <w:t>sikesa,</w:t>
      </w:r>
      <w:r w:rsidR="00800AD8">
        <w:tab/>
        <w:t>nu</w:t>
      </w:r>
      <w:r w:rsidR="00C45180">
        <w:tab/>
        <w:t>tekelen.</w:t>
      </w:r>
    </w:p>
    <w:p w14:paraId="4A02DD8B" w14:textId="77777777" w:rsidR="00800AD8" w:rsidRDefault="00800AD8" w:rsidP="00C45180">
      <w:pPr>
        <w:pStyle w:val="InterlineGlossWithTrans"/>
        <w:tabs>
          <w:tab w:val="left" w:pos="533"/>
          <w:tab w:val="left" w:pos="1517"/>
          <w:tab w:val="left" w:pos="1781"/>
          <w:tab w:val="left" w:pos="2600"/>
          <w:tab w:val="left" w:pos="3584"/>
          <w:tab w:val="left" w:pos="4703"/>
          <w:tab w:val="left" w:pos="5087"/>
          <w:tab w:val="left" w:pos="5906"/>
          <w:tab w:val="left" w:pos="6290"/>
        </w:tabs>
      </w:pPr>
      <w:r>
        <w:tab/>
        <w:t>ma-kuîi</w:t>
      </w:r>
      <w:r>
        <w:tab/>
        <w:t>a</w:t>
      </w:r>
      <w:r>
        <w:tab/>
        <w:t>zaîum</w:t>
      </w:r>
      <w:r>
        <w:tab/>
        <w:t>sa-ka</w:t>
      </w:r>
      <w:r>
        <w:tab/>
        <w:t>neka-anga</w:t>
      </w:r>
      <w:r>
        <w:tab/>
        <w:t>nu</w:t>
      </w:r>
      <w:r>
        <w:tab/>
        <w:t>si-kesa</w:t>
      </w:r>
      <w:r>
        <w:tab/>
        <w:t>nu</w:t>
      </w:r>
      <w:r w:rsidR="00C45180">
        <w:tab/>
        <w:t>tekel-en</w:t>
      </w:r>
    </w:p>
    <w:p w14:paraId="6AFA080B" w14:textId="77777777" w:rsidR="00800AD8" w:rsidRDefault="00800AD8" w:rsidP="00C45180">
      <w:pPr>
        <w:pStyle w:val="InterlineTrans"/>
        <w:tabs>
          <w:tab w:val="left" w:pos="533"/>
          <w:tab w:val="left" w:pos="1517"/>
          <w:tab w:val="left" w:pos="1781"/>
          <w:tab w:val="left" w:pos="2600"/>
          <w:tab w:val="left" w:pos="3584"/>
          <w:tab w:val="left" w:pos="4703"/>
          <w:tab w:val="left" w:pos="5087"/>
          <w:tab w:val="left" w:pos="5906"/>
          <w:tab w:val="left" w:pos="6290"/>
        </w:tabs>
      </w:pPr>
      <w:r>
        <w:tab/>
      </w:r>
      <w:r>
        <w:rPr>
          <w:smallCaps/>
        </w:rPr>
        <w:t>stat</w:t>
      </w:r>
      <w:r>
        <w:t>-dry</w:t>
      </w:r>
      <w:r>
        <w:rPr>
          <w:smallCaps/>
        </w:rPr>
        <w:tab/>
        <w:t>c</w:t>
      </w:r>
      <w:r>
        <w:rPr>
          <w:smallCaps/>
        </w:rPr>
        <w:tab/>
      </w:r>
      <w:r>
        <w:t>water</w:t>
      </w:r>
      <w:r>
        <w:tab/>
        <w:t>and-after</w:t>
      </w:r>
      <w:r>
        <w:tab/>
        <w:t>no-indeed</w:t>
      </w:r>
      <w:r>
        <w:tab/>
        <w:t>of</w:t>
      </w:r>
      <w:r>
        <w:tab/>
      </w:r>
      <w:r>
        <w:rPr>
          <w:smallCaps/>
        </w:rPr>
        <w:t>if</w:t>
      </w:r>
      <w:r>
        <w:t>-food</w:t>
      </w:r>
      <w:r>
        <w:tab/>
        <w:t>of</w:t>
      </w:r>
      <w:r w:rsidR="00C45180">
        <w:tab/>
        <w:t>drink-</w:t>
      </w:r>
      <w:r w:rsidR="00C45180">
        <w:rPr>
          <w:smallCaps/>
        </w:rPr>
        <w:t>pf</w:t>
      </w:r>
    </w:p>
    <w:p w14:paraId="15137314" w14:textId="77777777" w:rsidR="00800AD8" w:rsidRDefault="00800AD8">
      <w:pPr>
        <w:pStyle w:val="InterlineFree"/>
      </w:pPr>
      <w:r>
        <w:t>The water ran dry, and there was none to cook with or to drink.</w:t>
      </w:r>
    </w:p>
    <w:p w14:paraId="26327B18" w14:textId="77777777" w:rsidR="00800AD8" w:rsidRDefault="00DE0E5A" w:rsidP="00C45180">
      <w:pPr>
        <w:pStyle w:val="InterlineText"/>
        <w:tabs>
          <w:tab w:val="left" w:pos="533"/>
          <w:tab w:val="left" w:pos="1202"/>
          <w:tab w:val="left" w:pos="2201"/>
          <w:tab w:val="left" w:pos="2975"/>
          <w:tab w:val="left" w:pos="3239"/>
          <w:tab w:val="left" w:pos="4823"/>
          <w:tab w:val="left" w:pos="5087"/>
        </w:tabs>
      </w:pPr>
      <w:r w:rsidRPr="003A1D48">
        <w:rPr>
          <w:rStyle w:val="InterlineTextNumChar"/>
        </w:rPr>
        <w:t>053</w:t>
      </w:r>
      <w:r w:rsidR="00800AD8">
        <w:tab/>
        <w:t>manu</w:t>
      </w:r>
      <w:r w:rsidR="00800AD8">
        <w:tab/>
        <w:t>matsay</w:t>
      </w:r>
      <w:r w:rsidR="00800AD8">
        <w:tab/>
        <w:t>anga</w:t>
      </w:r>
      <w:r w:rsidR="00800AD8">
        <w:tab/>
        <w:t>a</w:t>
      </w:r>
      <w:r w:rsidR="00800AD8">
        <w:tab/>
        <w:t>kake÷ian</w:t>
      </w:r>
      <w:r w:rsidR="00800AD8">
        <w:tab/>
        <w:t>a</w:t>
      </w:r>
      <w:r w:rsidR="00800AD8">
        <w:tab/>
        <w:t>ramaîemaîeng.</w:t>
      </w:r>
    </w:p>
    <w:p w14:paraId="79A8FD5D" w14:textId="77777777" w:rsidR="00800AD8" w:rsidRDefault="00800AD8" w:rsidP="00C45180">
      <w:pPr>
        <w:pStyle w:val="InterlineGlossWithTrans"/>
        <w:tabs>
          <w:tab w:val="left" w:pos="533"/>
          <w:tab w:val="left" w:pos="1202"/>
          <w:tab w:val="left" w:pos="2201"/>
          <w:tab w:val="left" w:pos="2975"/>
          <w:tab w:val="left" w:pos="3239"/>
          <w:tab w:val="left" w:pos="4823"/>
          <w:tab w:val="left" w:pos="5087"/>
        </w:tabs>
      </w:pPr>
      <w:r>
        <w:tab/>
        <w:t>manu</w:t>
      </w:r>
      <w:r>
        <w:tab/>
        <w:t>m-patsay</w:t>
      </w:r>
      <w:r>
        <w:tab/>
        <w:t>anga</w:t>
      </w:r>
      <w:r>
        <w:tab/>
        <w:t>a</w:t>
      </w:r>
      <w:r>
        <w:tab/>
        <w:t>ka-ke÷i-an</w:t>
      </w:r>
      <w:r>
        <w:tab/>
        <w:t>a</w:t>
      </w:r>
      <w:r w:rsidR="00C45180">
        <w:tab/>
        <w:t>maîe=</w:t>
      </w:r>
      <w:r>
        <w:t>ramaîeng</w:t>
      </w:r>
    </w:p>
    <w:p w14:paraId="630CDB15" w14:textId="77777777" w:rsidR="00800AD8" w:rsidRDefault="00800AD8" w:rsidP="00C45180">
      <w:pPr>
        <w:pStyle w:val="InterlineTrans"/>
        <w:tabs>
          <w:tab w:val="left" w:pos="533"/>
          <w:tab w:val="left" w:pos="1202"/>
          <w:tab w:val="left" w:pos="2201"/>
          <w:tab w:val="left" w:pos="2975"/>
          <w:tab w:val="left" w:pos="3239"/>
          <w:tab w:val="left" w:pos="4823"/>
          <w:tab w:val="left" w:pos="5087"/>
        </w:tabs>
      </w:pPr>
      <w:r>
        <w:tab/>
        <w:t>then</w:t>
      </w:r>
      <w:r>
        <w:tab/>
      </w:r>
      <w:r>
        <w:rPr>
          <w:smallCaps/>
        </w:rPr>
        <w:t>af</w:t>
      </w:r>
      <w:r>
        <w:t>-die</w:t>
      </w:r>
      <w:r>
        <w:tab/>
        <w:t>indeed</w:t>
      </w:r>
      <w:r>
        <w:rPr>
          <w:smallCaps/>
        </w:rPr>
        <w:tab/>
        <w:t>c</w:t>
      </w:r>
      <w:r>
        <w:rPr>
          <w:smallCaps/>
        </w:rPr>
        <w:tab/>
        <w:t>red</w:t>
      </w:r>
      <w:r>
        <w:t>-small-</w:t>
      </w:r>
      <w:r>
        <w:rPr>
          <w:smallCaps/>
        </w:rPr>
        <w:t>nom</w:t>
      </w:r>
      <w:r>
        <w:rPr>
          <w:smallCaps/>
        </w:rPr>
        <w:tab/>
        <w:t>c</w:t>
      </w:r>
      <w:r>
        <w:rPr>
          <w:smallCaps/>
        </w:rPr>
        <w:tab/>
        <w:t>red</w:t>
      </w:r>
      <w:r>
        <w:t>=adult</w:t>
      </w:r>
    </w:p>
    <w:p w14:paraId="7F3DB008" w14:textId="77777777" w:rsidR="00800AD8" w:rsidRDefault="00800AD8">
      <w:pPr>
        <w:pStyle w:val="InterlineFree"/>
      </w:pPr>
      <w:r>
        <w:t>So children and old people died.</w:t>
      </w:r>
    </w:p>
    <w:p w14:paraId="7C972953" w14:textId="77777777" w:rsidR="00800AD8" w:rsidRDefault="00DE0E5A" w:rsidP="004D582D">
      <w:pPr>
        <w:pStyle w:val="InterlineText"/>
        <w:tabs>
          <w:tab w:val="left" w:pos="533"/>
          <w:tab w:val="left" w:pos="1202"/>
          <w:tab w:val="left" w:pos="2186"/>
          <w:tab w:val="left" w:pos="2960"/>
        </w:tabs>
      </w:pPr>
      <w:r w:rsidRPr="003A1D48">
        <w:rPr>
          <w:rStyle w:val="InterlineTextNumChar"/>
        </w:rPr>
        <w:t>054</w:t>
      </w:r>
      <w:r w:rsidR="00800AD8">
        <w:tab/>
        <w:t>manu</w:t>
      </w:r>
      <w:r w:rsidR="00800AD8">
        <w:tab/>
        <w:t>kiqaung</w:t>
      </w:r>
      <w:r w:rsidR="00800AD8">
        <w:tab/>
        <w:t>anga</w:t>
      </w:r>
      <w:r w:rsidR="00800AD8">
        <w:tab/>
        <w:t>sikataqaîan.</w:t>
      </w:r>
    </w:p>
    <w:p w14:paraId="4E195042" w14:textId="77777777" w:rsidR="00800AD8" w:rsidRDefault="00800AD8" w:rsidP="004D582D">
      <w:pPr>
        <w:pStyle w:val="InterlineGlossWithTrans"/>
        <w:tabs>
          <w:tab w:val="left" w:pos="533"/>
          <w:tab w:val="left" w:pos="1202"/>
          <w:tab w:val="left" w:pos="2186"/>
          <w:tab w:val="left" w:pos="2960"/>
        </w:tabs>
      </w:pPr>
      <w:r>
        <w:tab/>
        <w:t>manu</w:t>
      </w:r>
      <w:r>
        <w:tab/>
        <w:t>ki-qaung</w:t>
      </w:r>
      <w:r>
        <w:tab/>
        <w:t>anga</w:t>
      </w:r>
      <w:r>
        <w:tab/>
        <w:t>si-ka-ta-qaîa-an</w:t>
      </w:r>
    </w:p>
    <w:p w14:paraId="3C28DE9A" w14:textId="77777777" w:rsidR="00800AD8" w:rsidRDefault="00800AD8" w:rsidP="008C3B63">
      <w:pPr>
        <w:pStyle w:val="InterlineTransNoFree"/>
        <w:tabs>
          <w:tab w:val="left" w:pos="1202"/>
          <w:tab w:val="left" w:pos="2186"/>
          <w:tab w:val="left" w:pos="2960"/>
          <w:tab w:val="right" w:pos="8789"/>
        </w:tabs>
      </w:pPr>
      <w:r>
        <w:tab/>
        <w:t>then</w:t>
      </w:r>
      <w:r>
        <w:tab/>
        <w:t>do-cry</w:t>
      </w:r>
      <w:r>
        <w:tab/>
        <w:t>indeed</w:t>
      </w:r>
      <w:r>
        <w:tab/>
      </w:r>
      <w:r>
        <w:rPr>
          <w:smallCaps/>
        </w:rPr>
        <w:t>if</w:t>
      </w:r>
      <w:r>
        <w:t>-main-?-outsider-</w:t>
      </w:r>
      <w:r>
        <w:rPr>
          <w:smallCaps/>
        </w:rPr>
        <w:t>nom</w:t>
      </w:r>
      <w:r w:rsidR="004D582D">
        <w:rPr>
          <w:smallCaps/>
        </w:rPr>
        <w:tab/>
      </w:r>
      <w:r w:rsidR="004D582D">
        <w:t>When the villagers asked,</w:t>
      </w:r>
    </w:p>
    <w:p w14:paraId="06F07FA2" w14:textId="77777777" w:rsidR="00800AD8" w:rsidRDefault="00DE0E5A" w:rsidP="004D582D">
      <w:pPr>
        <w:pStyle w:val="InterlineText"/>
        <w:tabs>
          <w:tab w:val="left" w:pos="533"/>
          <w:tab w:val="left" w:pos="1832"/>
          <w:tab w:val="left" w:pos="2516"/>
        </w:tabs>
      </w:pPr>
      <w:r w:rsidRPr="003A1D48">
        <w:rPr>
          <w:rStyle w:val="InterlineTextNumChar"/>
        </w:rPr>
        <w:t>055</w:t>
      </w:r>
      <w:r w:rsidR="00800AD8">
        <w:tab/>
        <w:t>mangtjez</w:t>
      </w:r>
      <w:r w:rsidR="00800AD8">
        <w:tab/>
        <w:t>azua</w:t>
      </w:r>
      <w:r w:rsidR="00800AD8">
        <w:tab/>
        <w:t>vuluvulung.</w:t>
      </w:r>
    </w:p>
    <w:p w14:paraId="535D1A7B" w14:textId="77777777" w:rsidR="00800AD8" w:rsidRDefault="00800AD8" w:rsidP="004D582D">
      <w:pPr>
        <w:pStyle w:val="InterlineGlossWithTrans"/>
        <w:tabs>
          <w:tab w:val="left" w:pos="533"/>
          <w:tab w:val="left" w:pos="1832"/>
          <w:tab w:val="left" w:pos="2516"/>
        </w:tabs>
      </w:pPr>
      <w:r>
        <w:tab/>
        <w:t>m-pangetjez</w:t>
      </w:r>
      <w:r>
        <w:tab/>
        <w:t>a-zua</w:t>
      </w:r>
      <w:r>
        <w:tab/>
        <w:t>vulu-vulung</w:t>
      </w:r>
    </w:p>
    <w:p w14:paraId="35CDB61A" w14:textId="77777777" w:rsidR="00800AD8" w:rsidRDefault="00800AD8" w:rsidP="008C3B63">
      <w:pPr>
        <w:pStyle w:val="InterlineTransNoFree"/>
        <w:tabs>
          <w:tab w:val="left" w:pos="1832"/>
          <w:tab w:val="left" w:pos="2516"/>
          <w:tab w:val="right" w:pos="8789"/>
        </w:tabs>
      </w:pPr>
      <w:r>
        <w:tab/>
      </w:r>
      <w:r>
        <w:rPr>
          <w:smallCaps/>
        </w:rPr>
        <w:t>af</w:t>
      </w:r>
      <w:r>
        <w:t>-come</w:t>
      </w:r>
      <w:r>
        <w:tab/>
      </w:r>
      <w:r>
        <w:rPr>
          <w:smallCaps/>
        </w:rPr>
        <w:t>c-</w:t>
      </w:r>
      <w:r>
        <w:t>that</w:t>
      </w:r>
      <w:r>
        <w:tab/>
      </w:r>
      <w:r>
        <w:rPr>
          <w:smallCaps/>
        </w:rPr>
        <w:t>red</w:t>
      </w:r>
      <w:r>
        <w:t>-old</w:t>
      </w:r>
      <w:r w:rsidR="004D582D">
        <w:tab/>
        <w:t>the old person came,</w:t>
      </w:r>
    </w:p>
    <w:p w14:paraId="2FCFDFFC" w14:textId="77777777" w:rsidR="00800AD8" w:rsidRDefault="00DE0E5A" w:rsidP="004D582D">
      <w:pPr>
        <w:pStyle w:val="InterlineText"/>
        <w:tabs>
          <w:tab w:val="left" w:pos="533"/>
          <w:tab w:val="left" w:pos="2252"/>
          <w:tab w:val="left" w:pos="2846"/>
          <w:tab w:val="left" w:pos="3350"/>
        </w:tabs>
      </w:pPr>
      <w:r w:rsidRPr="003A1D48">
        <w:rPr>
          <w:rStyle w:val="InterlineTextNumChar"/>
        </w:rPr>
        <w:t>056</w:t>
      </w:r>
      <w:r w:rsidR="00800AD8">
        <w:tab/>
        <w:t>“pavayi</w:t>
      </w:r>
      <w:r w:rsidR="00800AD8">
        <w:tab/>
        <w:t>aken</w:t>
      </w:r>
      <w:r w:rsidR="00800AD8">
        <w:tab/>
        <w:t>tua</w:t>
      </w:r>
      <w:r w:rsidR="00800AD8">
        <w:tab/>
        <w:t>zaîum.</w:t>
      </w:r>
    </w:p>
    <w:p w14:paraId="54D08689" w14:textId="77777777" w:rsidR="00800AD8" w:rsidRDefault="00800AD8" w:rsidP="004D582D">
      <w:pPr>
        <w:pStyle w:val="InterlineGlossWithTrans"/>
        <w:tabs>
          <w:tab w:val="left" w:pos="533"/>
          <w:tab w:val="left" w:pos="2252"/>
          <w:tab w:val="left" w:pos="2846"/>
          <w:tab w:val="left" w:pos="3350"/>
        </w:tabs>
      </w:pPr>
      <w:r>
        <w:tab/>
        <w:t>pa-vay-i</w:t>
      </w:r>
      <w:r>
        <w:tab/>
        <w:t>aken</w:t>
      </w:r>
      <w:r>
        <w:tab/>
        <w:t>tua</w:t>
      </w:r>
      <w:r>
        <w:tab/>
        <w:t>zaîum</w:t>
      </w:r>
    </w:p>
    <w:p w14:paraId="5EC61441" w14:textId="77777777" w:rsidR="00800AD8" w:rsidRDefault="00800AD8" w:rsidP="008C3B63">
      <w:pPr>
        <w:pStyle w:val="InterlineTransNoFree"/>
        <w:tabs>
          <w:tab w:val="left" w:pos="2252"/>
          <w:tab w:val="left" w:pos="2846"/>
          <w:tab w:val="left" w:pos="3350"/>
          <w:tab w:val="right" w:pos="8789"/>
        </w:tabs>
      </w:pPr>
      <w:r>
        <w:tab/>
        <w:t>cause-give-</w:t>
      </w:r>
      <w:r>
        <w:rPr>
          <w:smallCaps/>
        </w:rPr>
        <w:t>hort</w:t>
      </w:r>
      <w:r>
        <w:tab/>
      </w:r>
      <w:r w:rsidR="000D5EFB" w:rsidRPr="000D5EFB">
        <w:rPr>
          <w:smallCaps/>
        </w:rPr>
        <w:t>f.I</w:t>
      </w:r>
      <w:r>
        <w:tab/>
      </w:r>
      <w:r>
        <w:rPr>
          <w:smallCaps/>
        </w:rPr>
        <w:t>obl</w:t>
      </w:r>
      <w:r>
        <w:tab/>
        <w:t>water</w:t>
      </w:r>
      <w:r w:rsidR="004D582D">
        <w:tab/>
        <w:t>and said: “Give me some water.</w:t>
      </w:r>
    </w:p>
    <w:p w14:paraId="7003DD53" w14:textId="77777777" w:rsidR="00800AD8" w:rsidRDefault="00DE0E5A" w:rsidP="004D582D">
      <w:pPr>
        <w:pStyle w:val="InterlineText"/>
        <w:tabs>
          <w:tab w:val="left" w:pos="533"/>
          <w:tab w:val="left" w:pos="1472"/>
          <w:tab w:val="left" w:pos="1736"/>
          <w:tab w:val="left" w:pos="2570"/>
        </w:tabs>
      </w:pPr>
      <w:r w:rsidRPr="003A1D48">
        <w:rPr>
          <w:rStyle w:val="InterlineTextNumChar"/>
        </w:rPr>
        <w:t>057</w:t>
      </w:r>
      <w:r w:rsidR="00800AD8">
        <w:tab/>
        <w:t>idan</w:t>
      </w:r>
      <w:r w:rsidR="00800AD8">
        <w:tab/>
        <w:t>a</w:t>
      </w:r>
      <w:r w:rsidR="00800AD8">
        <w:tab/>
        <w:t>su</w:t>
      </w:r>
      <w:r w:rsidR="00800AD8">
        <w:tab/>
        <w:t>tjakumuî.”</w:t>
      </w:r>
    </w:p>
    <w:p w14:paraId="5F4E9F94" w14:textId="77777777" w:rsidR="00800AD8" w:rsidRDefault="00800AD8" w:rsidP="004D582D">
      <w:pPr>
        <w:pStyle w:val="InterlineGlossWithTrans"/>
        <w:tabs>
          <w:tab w:val="left" w:pos="533"/>
          <w:tab w:val="left" w:pos="1472"/>
          <w:tab w:val="left" w:pos="1736"/>
          <w:tab w:val="left" w:pos="2570"/>
        </w:tabs>
      </w:pPr>
      <w:r>
        <w:tab/>
        <w:t>id-an</w:t>
      </w:r>
      <w:r>
        <w:tab/>
        <w:t>a</w:t>
      </w:r>
      <w:r>
        <w:tab/>
        <w:t>su</w:t>
      </w:r>
      <w:r>
        <w:tab/>
        <w:t>tjakumuî</w:t>
      </w:r>
    </w:p>
    <w:p w14:paraId="664CD64B" w14:textId="77777777" w:rsidR="00800AD8" w:rsidRDefault="00800AD8" w:rsidP="008C3B63">
      <w:pPr>
        <w:pStyle w:val="InterlineTransNoFree"/>
        <w:tabs>
          <w:tab w:val="left" w:pos="1472"/>
          <w:tab w:val="left" w:pos="1736"/>
          <w:tab w:val="left" w:pos="2570"/>
          <w:tab w:val="right" w:pos="8789"/>
        </w:tabs>
      </w:pPr>
      <w:r>
        <w:tab/>
        <w:t>come-</w:t>
      </w:r>
      <w:r>
        <w:rPr>
          <w:smallCaps/>
        </w:rPr>
        <w:t>lf</w:t>
      </w:r>
      <w:r>
        <w:rPr>
          <w:smallCaps/>
        </w:rPr>
        <w:tab/>
        <w:t>c</w:t>
      </w:r>
      <w:r>
        <w:rPr>
          <w:smallCaps/>
        </w:rPr>
        <w:tab/>
      </w:r>
      <w:r>
        <w:t>your(</w:t>
      </w:r>
      <w:r>
        <w:rPr>
          <w:smallCaps/>
        </w:rPr>
        <w:t>s</w:t>
      </w:r>
      <w:r>
        <w:t>)</w:t>
      </w:r>
      <w:r>
        <w:tab/>
        <w:t>quilt</w:t>
      </w:r>
      <w:r w:rsidR="004D582D">
        <w:tab/>
        <w:t>Give me your blanket.</w:t>
      </w:r>
    </w:p>
    <w:p w14:paraId="2CC5D9CF" w14:textId="77777777" w:rsidR="00800AD8" w:rsidRDefault="00DE0E5A" w:rsidP="004D582D">
      <w:pPr>
        <w:pStyle w:val="InterlineText"/>
        <w:tabs>
          <w:tab w:val="left" w:pos="533"/>
          <w:tab w:val="left" w:pos="1022"/>
          <w:tab w:val="left" w:pos="2246"/>
          <w:tab w:val="left" w:pos="2630"/>
          <w:tab w:val="left" w:pos="3854"/>
          <w:tab w:val="left" w:pos="4343"/>
          <w:tab w:val="left" w:pos="5777"/>
          <w:tab w:val="left" w:pos="6551"/>
          <w:tab w:val="left" w:pos="7475"/>
        </w:tabs>
      </w:pPr>
      <w:r w:rsidRPr="003A1D48">
        <w:rPr>
          <w:rStyle w:val="InterlineTextNumChar"/>
        </w:rPr>
        <w:t>058</w:t>
      </w:r>
      <w:r w:rsidR="00800AD8">
        <w:tab/>
        <w:t>sa</w:t>
      </w:r>
      <w:r w:rsidR="00800AD8">
        <w:tab/>
        <w:t>tjevengi</w:t>
      </w:r>
      <w:r w:rsidR="00800AD8">
        <w:tab/>
        <w:t>ni</w:t>
      </w:r>
      <w:r w:rsidR="00800AD8">
        <w:tab/>
        <w:t>Tjukutjuku,</w:t>
      </w:r>
      <w:r w:rsidR="00800AD8">
        <w:tab/>
        <w:t>sa</w:t>
      </w:r>
      <w:r w:rsidR="00800AD8">
        <w:tab/>
        <w:t>pavayan</w:t>
      </w:r>
      <w:r w:rsidR="00800AD8">
        <w:tab/>
        <w:t>anga</w:t>
      </w:r>
      <w:r w:rsidR="00800AD8">
        <w:tab/>
        <w:t>tazua</w:t>
      </w:r>
      <w:r w:rsidR="004D582D">
        <w:tab/>
        <w:t>vuluvulung.</w:t>
      </w:r>
    </w:p>
    <w:p w14:paraId="3D419684" w14:textId="77777777" w:rsidR="00800AD8" w:rsidRDefault="00800AD8" w:rsidP="004D582D">
      <w:pPr>
        <w:pStyle w:val="InterlineGlossWithTrans"/>
        <w:tabs>
          <w:tab w:val="left" w:pos="533"/>
          <w:tab w:val="left" w:pos="1022"/>
          <w:tab w:val="left" w:pos="2246"/>
          <w:tab w:val="left" w:pos="2630"/>
          <w:tab w:val="left" w:pos="3854"/>
          <w:tab w:val="left" w:pos="4343"/>
          <w:tab w:val="left" w:pos="5777"/>
          <w:tab w:val="left" w:pos="6551"/>
          <w:tab w:val="left" w:pos="7475"/>
        </w:tabs>
      </w:pPr>
      <w:r>
        <w:tab/>
        <w:t>sa</w:t>
      </w:r>
      <w:r>
        <w:tab/>
        <w:t>tjeveng-i</w:t>
      </w:r>
      <w:r>
        <w:tab/>
        <w:t>ni</w:t>
      </w:r>
      <w:r>
        <w:tab/>
        <w:t>Tjukutjuku</w:t>
      </w:r>
      <w:r>
        <w:tab/>
        <w:t>sa</w:t>
      </w:r>
      <w:r>
        <w:tab/>
        <w:t>pa-vay-an</w:t>
      </w:r>
      <w:r>
        <w:tab/>
        <w:t>anga</w:t>
      </w:r>
      <w:r>
        <w:tab/>
        <w:t>ta-zua</w:t>
      </w:r>
      <w:r w:rsidR="004D582D">
        <w:tab/>
        <w:t>vulu-vulung</w:t>
      </w:r>
    </w:p>
    <w:p w14:paraId="18382843" w14:textId="77777777" w:rsidR="00800AD8" w:rsidRDefault="00800AD8" w:rsidP="004D582D">
      <w:pPr>
        <w:pStyle w:val="InterlineTrans"/>
        <w:tabs>
          <w:tab w:val="left" w:pos="533"/>
          <w:tab w:val="left" w:pos="1022"/>
          <w:tab w:val="left" w:pos="2246"/>
          <w:tab w:val="left" w:pos="2630"/>
          <w:tab w:val="left" w:pos="3854"/>
          <w:tab w:val="left" w:pos="4343"/>
          <w:tab w:val="left" w:pos="5777"/>
          <w:tab w:val="left" w:pos="6551"/>
          <w:tab w:val="left" w:pos="7475"/>
        </w:tabs>
      </w:pPr>
      <w:r>
        <w:tab/>
        <w:t>and</w:t>
      </w:r>
      <w:r>
        <w:tab/>
        <w:t>moisture-</w:t>
      </w:r>
      <w:r>
        <w:rPr>
          <w:smallCaps/>
        </w:rPr>
        <w:t>pf</w:t>
      </w:r>
      <w:r>
        <w:tab/>
        <w:t>by</w:t>
      </w:r>
      <w:r>
        <w:tab/>
        <w:t>(name)</w:t>
      </w:r>
      <w:r>
        <w:tab/>
        <w:t>and</w:t>
      </w:r>
      <w:r>
        <w:tab/>
        <w:t>cause-give-</w:t>
      </w:r>
      <w:r>
        <w:rPr>
          <w:smallCaps/>
        </w:rPr>
        <w:t>lf</w:t>
      </w:r>
      <w:r>
        <w:tab/>
        <w:t>indeed</w:t>
      </w:r>
      <w:r>
        <w:tab/>
      </w:r>
      <w:r>
        <w:rPr>
          <w:smallCaps/>
        </w:rPr>
        <w:t>obl</w:t>
      </w:r>
      <w:r>
        <w:t>-that</w:t>
      </w:r>
      <w:r w:rsidR="004D582D">
        <w:tab/>
      </w:r>
      <w:r w:rsidR="004D582D">
        <w:rPr>
          <w:smallCaps/>
        </w:rPr>
        <w:t>red</w:t>
      </w:r>
      <w:r w:rsidR="004D582D">
        <w:t>-old</w:t>
      </w:r>
    </w:p>
    <w:p w14:paraId="3D6D51CE" w14:textId="77777777" w:rsidR="00800AD8" w:rsidRDefault="00800AD8">
      <w:pPr>
        <w:pStyle w:val="InterlineFree"/>
      </w:pPr>
      <w:r>
        <w:t>And Tjukutjuku wetted it, and gave it to the old person.</w:t>
      </w:r>
    </w:p>
    <w:p w14:paraId="25E81FE8" w14:textId="77777777" w:rsidR="00800AD8" w:rsidRDefault="00DE0E5A" w:rsidP="004D582D">
      <w:pPr>
        <w:pStyle w:val="InterlineText"/>
        <w:tabs>
          <w:tab w:val="left" w:pos="533"/>
          <w:tab w:val="left" w:pos="1202"/>
          <w:tab w:val="left" w:pos="2711"/>
          <w:tab w:val="left" w:pos="2975"/>
          <w:tab w:val="left" w:pos="4109"/>
          <w:tab w:val="left" w:pos="4373"/>
        </w:tabs>
      </w:pPr>
      <w:r w:rsidRPr="003A1D48">
        <w:rPr>
          <w:rStyle w:val="InterlineTextNumChar"/>
        </w:rPr>
        <w:t>059</w:t>
      </w:r>
      <w:r w:rsidR="00800AD8">
        <w:tab/>
        <w:t>manu</w:t>
      </w:r>
      <w:r w:rsidR="00800AD8">
        <w:tab/>
        <w:t>maqepu</w:t>
      </w:r>
      <w:r w:rsidR="00800AD8">
        <w:tab/>
        <w:t>a</w:t>
      </w:r>
      <w:r w:rsidR="00800AD8">
        <w:tab/>
        <w:t>qaliqali</w:t>
      </w:r>
      <w:r w:rsidR="00800AD8">
        <w:tab/>
        <w:t>a</w:t>
      </w:r>
      <w:r w:rsidR="00800AD8">
        <w:tab/>
        <w:t>teptepan.</w:t>
      </w:r>
    </w:p>
    <w:p w14:paraId="551CD97A" w14:textId="77777777" w:rsidR="00800AD8" w:rsidRDefault="00800AD8" w:rsidP="004D582D">
      <w:pPr>
        <w:pStyle w:val="InterlineGlossWithTrans"/>
        <w:tabs>
          <w:tab w:val="left" w:pos="533"/>
          <w:tab w:val="left" w:pos="1202"/>
          <w:tab w:val="left" w:pos="2711"/>
          <w:tab w:val="left" w:pos="2975"/>
          <w:tab w:val="left" w:pos="4109"/>
          <w:tab w:val="left" w:pos="4373"/>
        </w:tabs>
      </w:pPr>
      <w:r>
        <w:tab/>
        <w:t>manu</w:t>
      </w:r>
      <w:r>
        <w:tab/>
        <w:t>ma-qepu</w:t>
      </w:r>
      <w:r>
        <w:tab/>
        <w:t>a</w:t>
      </w:r>
      <w:r>
        <w:tab/>
        <w:t>qali-qali</w:t>
      </w:r>
      <w:r>
        <w:tab/>
        <w:t>a</w:t>
      </w:r>
      <w:r>
        <w:tab/>
        <w:t>teptep-an</w:t>
      </w:r>
    </w:p>
    <w:p w14:paraId="4ED00120" w14:textId="77777777" w:rsidR="00800AD8" w:rsidRDefault="00800AD8" w:rsidP="004D582D">
      <w:pPr>
        <w:pStyle w:val="InterlineTrans"/>
        <w:tabs>
          <w:tab w:val="left" w:pos="533"/>
          <w:tab w:val="left" w:pos="1202"/>
          <w:tab w:val="left" w:pos="2711"/>
          <w:tab w:val="left" w:pos="2975"/>
          <w:tab w:val="left" w:pos="4109"/>
          <w:tab w:val="left" w:pos="4373"/>
        </w:tabs>
      </w:pPr>
      <w:r>
        <w:tab/>
        <w:t>then</w:t>
      </w:r>
      <w:r>
        <w:tab/>
      </w:r>
      <w:r>
        <w:rPr>
          <w:smallCaps/>
        </w:rPr>
        <w:t>stat</w:t>
      </w:r>
      <w:r>
        <w:t>-associate</w:t>
      </w:r>
      <w:r>
        <w:rPr>
          <w:smallCaps/>
        </w:rPr>
        <w:tab/>
        <w:t>c</w:t>
      </w:r>
      <w:r>
        <w:rPr>
          <w:smallCaps/>
        </w:rPr>
        <w:tab/>
        <w:t>red</w:t>
      </w:r>
      <w:r>
        <w:t>-friend</w:t>
      </w:r>
      <w:r>
        <w:rPr>
          <w:smallCaps/>
        </w:rPr>
        <w:tab/>
        <w:t>c</w:t>
      </w:r>
      <w:r>
        <w:rPr>
          <w:smallCaps/>
        </w:rPr>
        <w:tab/>
      </w:r>
      <w:r>
        <w:t>suck-</w:t>
      </w:r>
      <w:r>
        <w:rPr>
          <w:smallCaps/>
        </w:rPr>
        <w:t>lf</w:t>
      </w:r>
    </w:p>
    <w:p w14:paraId="1CC8005E" w14:textId="77777777" w:rsidR="00800AD8" w:rsidRDefault="00800AD8">
      <w:pPr>
        <w:pStyle w:val="InterlineFree"/>
      </w:pPr>
      <w:r>
        <w:t xml:space="preserve">Then others </w:t>
      </w:r>
      <w:r w:rsidR="00D6054D">
        <w:t>gathered round and sucked it</w:t>
      </w:r>
      <w:r>
        <w:t>.</w:t>
      </w:r>
    </w:p>
    <w:p w14:paraId="3FC2E486" w14:textId="77777777" w:rsidR="00800AD8" w:rsidRDefault="00DE0E5A" w:rsidP="004D582D">
      <w:pPr>
        <w:pStyle w:val="InterlineText"/>
        <w:tabs>
          <w:tab w:val="left" w:pos="533"/>
          <w:tab w:val="left" w:pos="1517"/>
          <w:tab w:val="left" w:pos="2666"/>
          <w:tab w:val="left" w:pos="3110"/>
        </w:tabs>
      </w:pPr>
      <w:r w:rsidRPr="003A1D48">
        <w:rPr>
          <w:rStyle w:val="InterlineTextNumChar"/>
        </w:rPr>
        <w:t>060</w:t>
      </w:r>
      <w:r w:rsidR="00800AD8">
        <w:tab/>
        <w:t>saka</w:t>
      </w:r>
      <w:r w:rsidR="00800AD8">
        <w:tab/>
        <w:t>megarang</w:t>
      </w:r>
      <w:r w:rsidR="00800AD8">
        <w:tab/>
        <w:t>ti</w:t>
      </w:r>
      <w:r w:rsidR="00800AD8">
        <w:tab/>
        <w:t>Tjukutjuku.</w:t>
      </w:r>
    </w:p>
    <w:p w14:paraId="32C5C25F" w14:textId="77777777" w:rsidR="00800AD8" w:rsidRDefault="00800AD8" w:rsidP="004D582D">
      <w:pPr>
        <w:pStyle w:val="InterlineGlossWithTrans"/>
        <w:tabs>
          <w:tab w:val="left" w:pos="533"/>
          <w:tab w:val="left" w:pos="1517"/>
          <w:tab w:val="left" w:pos="2666"/>
          <w:tab w:val="left" w:pos="3110"/>
        </w:tabs>
      </w:pPr>
      <w:r>
        <w:tab/>
        <w:t>sa-ka</w:t>
      </w:r>
      <w:r>
        <w:tab/>
        <w:t>me-garang</w:t>
      </w:r>
      <w:r>
        <w:tab/>
        <w:t>ti</w:t>
      </w:r>
      <w:r>
        <w:tab/>
        <w:t>Tjukutjuku</w:t>
      </w:r>
    </w:p>
    <w:p w14:paraId="67BE7A3F" w14:textId="77777777" w:rsidR="00800AD8" w:rsidRDefault="00800AD8" w:rsidP="008C3B63">
      <w:pPr>
        <w:pStyle w:val="InterlineTransNoFree"/>
        <w:tabs>
          <w:tab w:val="left" w:pos="1517"/>
          <w:tab w:val="left" w:pos="2666"/>
          <w:tab w:val="left" w:pos="3110"/>
          <w:tab w:val="right" w:pos="8789"/>
        </w:tabs>
      </w:pPr>
      <w:r>
        <w:tab/>
        <w:t>and-after</w:t>
      </w:r>
      <w:r>
        <w:tab/>
      </w:r>
      <w:r>
        <w:rPr>
          <w:smallCaps/>
        </w:rPr>
        <w:t>af</w:t>
      </w:r>
      <w:r>
        <w:t>-scold</w:t>
      </w:r>
      <w:r>
        <w:tab/>
      </w:r>
      <w:r>
        <w:rPr>
          <w:smallCaps/>
        </w:rPr>
        <w:t>f.h</w:t>
      </w:r>
      <w:r>
        <w:tab/>
        <w:t>(name)</w:t>
      </w:r>
      <w:r w:rsidR="004D582D">
        <w:tab/>
        <w:t>Tjukutjuku got annoyed.</w:t>
      </w:r>
    </w:p>
    <w:p w14:paraId="1164A485" w14:textId="77777777" w:rsidR="00800AD8" w:rsidRDefault="00DE0E5A" w:rsidP="004D582D">
      <w:pPr>
        <w:pStyle w:val="InterlineText"/>
        <w:tabs>
          <w:tab w:val="left" w:pos="533"/>
          <w:tab w:val="left" w:pos="1907"/>
          <w:tab w:val="left" w:pos="2381"/>
          <w:tab w:val="left" w:pos="2885"/>
        </w:tabs>
      </w:pPr>
      <w:r w:rsidRPr="003A1D48">
        <w:rPr>
          <w:rStyle w:val="InterlineTextNumChar"/>
        </w:rPr>
        <w:t>061</w:t>
      </w:r>
      <w:r w:rsidR="00800AD8">
        <w:tab/>
        <w:t>“tsuqitsuqi,”</w:t>
      </w:r>
      <w:r w:rsidR="00800AD8">
        <w:tab/>
        <w:t>aya</w:t>
      </w:r>
      <w:r w:rsidR="00800AD8">
        <w:tab/>
        <w:t>tua</w:t>
      </w:r>
      <w:r w:rsidR="00800AD8">
        <w:tab/>
        <w:t>sikataqaîan.</w:t>
      </w:r>
    </w:p>
    <w:p w14:paraId="5D084FCA" w14:textId="77777777" w:rsidR="00800AD8" w:rsidRDefault="00800AD8" w:rsidP="004D582D">
      <w:pPr>
        <w:pStyle w:val="InterlineGlossWithTrans"/>
        <w:tabs>
          <w:tab w:val="left" w:pos="533"/>
          <w:tab w:val="left" w:pos="1907"/>
          <w:tab w:val="left" w:pos="2381"/>
          <w:tab w:val="left" w:pos="2885"/>
        </w:tabs>
      </w:pPr>
      <w:r>
        <w:tab/>
        <w:t>tsuqitsuq-i</w:t>
      </w:r>
      <w:r>
        <w:tab/>
        <w:t>aya</w:t>
      </w:r>
      <w:r>
        <w:tab/>
        <w:t>tua</w:t>
      </w:r>
      <w:r>
        <w:tab/>
        <w:t>si-ka-ta-qaîa-an</w:t>
      </w:r>
    </w:p>
    <w:p w14:paraId="22E9F18B" w14:textId="77777777" w:rsidR="00800AD8" w:rsidRDefault="00800AD8" w:rsidP="004D582D">
      <w:pPr>
        <w:pStyle w:val="InterlineTrans"/>
        <w:tabs>
          <w:tab w:val="left" w:pos="533"/>
          <w:tab w:val="left" w:pos="1907"/>
          <w:tab w:val="left" w:pos="2381"/>
          <w:tab w:val="left" w:pos="2885"/>
        </w:tabs>
      </w:pPr>
      <w:r>
        <w:tab/>
        <w:t>rumble-</w:t>
      </w:r>
      <w:r>
        <w:rPr>
          <w:smallCaps/>
        </w:rPr>
        <w:t>hort</w:t>
      </w:r>
      <w:r>
        <w:tab/>
        <w:t>say</w:t>
      </w:r>
      <w:r>
        <w:tab/>
      </w:r>
      <w:r>
        <w:rPr>
          <w:smallCaps/>
        </w:rPr>
        <w:t>obl</w:t>
      </w:r>
      <w:r>
        <w:tab/>
      </w:r>
      <w:r>
        <w:rPr>
          <w:smallCaps/>
        </w:rPr>
        <w:t>if</w:t>
      </w:r>
      <w:r>
        <w:t>-main-?-outsider-</w:t>
      </w:r>
      <w:r>
        <w:rPr>
          <w:smallCaps/>
        </w:rPr>
        <w:t>nom</w:t>
      </w:r>
    </w:p>
    <w:p w14:paraId="03E43053" w14:textId="77777777" w:rsidR="00800AD8" w:rsidRDefault="00D6054D" w:rsidP="00A8416B">
      <w:pPr>
        <w:pStyle w:val="InterlineFreeCommentFollows"/>
      </w:pPr>
      <w:r>
        <w:t>“That’s enough</w:t>
      </w:r>
      <w:r w:rsidR="00800AD8">
        <w:t>,” she said to the villagers.</w:t>
      </w:r>
    </w:p>
    <w:p w14:paraId="641E96EC" w14:textId="77777777" w:rsidR="00800AD8" w:rsidRDefault="00A8416B" w:rsidP="00A8416B">
      <w:pPr>
        <w:pStyle w:val="CommentLastWithHalfSpace"/>
      </w:pPr>
      <w:r>
        <w:t>[</w:t>
      </w:r>
      <w:r w:rsidR="00800AD8" w:rsidRPr="004D582D">
        <w:rPr>
          <w:rStyle w:val="VernacularText"/>
        </w:rPr>
        <w:t>tsuqitsuqi</w:t>
      </w:r>
      <w:r w:rsidR="00800AD8">
        <w:t>: unclear</w:t>
      </w:r>
      <w:r w:rsidR="004D582D">
        <w:t>, c</w:t>
      </w:r>
      <w:r w:rsidR="00800AD8">
        <w:t>ould mean growl?</w:t>
      </w:r>
      <w:r>
        <w:t>]</w:t>
      </w:r>
    </w:p>
    <w:p w14:paraId="0490D379" w14:textId="77777777" w:rsidR="00800AD8" w:rsidRDefault="00C862D4" w:rsidP="00EA1805">
      <w:pPr>
        <w:pStyle w:val="InterlineText"/>
        <w:tabs>
          <w:tab w:val="left" w:pos="533"/>
          <w:tab w:val="left" w:pos="1202"/>
          <w:tab w:val="left" w:pos="2126"/>
          <w:tab w:val="left" w:pos="3575"/>
          <w:tab w:val="left" w:pos="4079"/>
          <w:tab w:val="left" w:pos="4838"/>
          <w:tab w:val="left" w:pos="5102"/>
          <w:tab w:val="left" w:pos="5936"/>
          <w:tab w:val="left" w:pos="7880"/>
        </w:tabs>
      </w:pPr>
      <w:r w:rsidRPr="003A1D48">
        <w:rPr>
          <w:rStyle w:val="InterlineTextNumChar"/>
        </w:rPr>
        <w:t>062</w:t>
      </w:r>
      <w:r w:rsidR="00800AD8">
        <w:tab/>
        <w:t>manu</w:t>
      </w:r>
      <w:r w:rsidR="00800AD8">
        <w:tab/>
        <w:t>“nia</w:t>
      </w:r>
      <w:r w:rsidR="00800AD8">
        <w:tab/>
        <w:t>patsevudi</w:t>
      </w:r>
      <w:r w:rsidR="00800AD8">
        <w:tab/>
        <w:t>tua</w:t>
      </w:r>
      <w:r w:rsidR="00800AD8">
        <w:tab/>
        <w:t>zaîum</w:t>
      </w:r>
      <w:r w:rsidR="00800AD8">
        <w:tab/>
        <w:t>a</w:t>
      </w:r>
      <w:r w:rsidR="00800AD8">
        <w:tab/>
        <w:t>su</w:t>
      </w:r>
      <w:r w:rsidR="004D582D">
        <w:tab/>
        <w:t>qinaîan,”</w:t>
      </w:r>
      <w:r w:rsidR="004D582D">
        <w:tab/>
        <w:t>aya.</w:t>
      </w:r>
    </w:p>
    <w:p w14:paraId="430D8679" w14:textId="77777777" w:rsidR="00800AD8" w:rsidRDefault="00800AD8" w:rsidP="00EA1805">
      <w:pPr>
        <w:pStyle w:val="InterlineGlossWithTrans"/>
        <w:tabs>
          <w:tab w:val="left" w:pos="533"/>
          <w:tab w:val="left" w:pos="1202"/>
          <w:tab w:val="left" w:pos="2126"/>
          <w:tab w:val="left" w:pos="3575"/>
          <w:tab w:val="left" w:pos="4079"/>
          <w:tab w:val="left" w:pos="4838"/>
          <w:tab w:val="left" w:pos="5102"/>
          <w:tab w:val="left" w:pos="5936"/>
          <w:tab w:val="left" w:pos="7880"/>
        </w:tabs>
      </w:pPr>
      <w:r>
        <w:tab/>
        <w:t>manu</w:t>
      </w:r>
      <w:r>
        <w:tab/>
        <w:t>nia</w:t>
      </w:r>
      <w:r>
        <w:tab/>
        <w:t>pa-tsevud-i</w:t>
      </w:r>
      <w:r>
        <w:tab/>
        <w:t>tua</w:t>
      </w:r>
      <w:r>
        <w:tab/>
        <w:t>zaîum</w:t>
      </w:r>
      <w:r>
        <w:tab/>
        <w:t>a</w:t>
      </w:r>
      <w:r>
        <w:tab/>
        <w:t>su</w:t>
      </w:r>
      <w:r w:rsidR="004D582D">
        <w:tab/>
        <w:t>in=qaîa-an</w:t>
      </w:r>
      <w:r w:rsidR="004D582D">
        <w:tab/>
        <w:t>aya</w:t>
      </w:r>
    </w:p>
    <w:p w14:paraId="78ECAEAA" w14:textId="77777777" w:rsidR="00800AD8" w:rsidRDefault="00800AD8" w:rsidP="00EA1805">
      <w:pPr>
        <w:pStyle w:val="InterlineTrans"/>
        <w:tabs>
          <w:tab w:val="left" w:pos="533"/>
          <w:tab w:val="left" w:pos="1202"/>
          <w:tab w:val="left" w:pos="2126"/>
          <w:tab w:val="left" w:pos="3575"/>
          <w:tab w:val="left" w:pos="4079"/>
          <w:tab w:val="left" w:pos="4838"/>
          <w:tab w:val="left" w:pos="5102"/>
          <w:tab w:val="left" w:pos="5936"/>
          <w:tab w:val="left" w:pos="7880"/>
        </w:tabs>
      </w:pPr>
      <w:r>
        <w:tab/>
        <w:t>then</w:t>
      </w:r>
      <w:r>
        <w:tab/>
        <w:t>we(</w:t>
      </w:r>
      <w:r>
        <w:rPr>
          <w:smallCaps/>
        </w:rPr>
        <w:t>exc</w:t>
      </w:r>
      <w:r>
        <w:t>)</w:t>
      </w:r>
      <w:r>
        <w:tab/>
        <w:t>cause-flow-</w:t>
      </w:r>
      <w:r w:rsidR="00EA1805">
        <w:rPr>
          <w:smallCaps/>
        </w:rPr>
        <w:t>pf</w:t>
      </w:r>
      <w:r>
        <w:tab/>
      </w:r>
      <w:r>
        <w:rPr>
          <w:smallCaps/>
        </w:rPr>
        <w:t>obl</w:t>
      </w:r>
      <w:r>
        <w:tab/>
        <w:t>water</w:t>
      </w:r>
      <w:r>
        <w:rPr>
          <w:smallCaps/>
        </w:rPr>
        <w:tab/>
        <w:t>c</w:t>
      </w:r>
      <w:r>
        <w:rPr>
          <w:smallCaps/>
        </w:rPr>
        <w:tab/>
      </w:r>
      <w:r>
        <w:t>your(</w:t>
      </w:r>
      <w:r>
        <w:rPr>
          <w:smallCaps/>
        </w:rPr>
        <w:t>s</w:t>
      </w:r>
      <w:r>
        <w:t>)</w:t>
      </w:r>
      <w:r w:rsidR="004D582D">
        <w:tab/>
      </w:r>
      <w:r w:rsidR="004D582D">
        <w:rPr>
          <w:smallCaps/>
        </w:rPr>
        <w:t>perf</w:t>
      </w:r>
      <w:r w:rsidR="004D582D">
        <w:t>=outsider-</w:t>
      </w:r>
      <w:r w:rsidR="004D582D">
        <w:rPr>
          <w:smallCaps/>
        </w:rPr>
        <w:t>nom</w:t>
      </w:r>
      <w:r w:rsidR="004D582D">
        <w:tab/>
        <w:t>say</w:t>
      </w:r>
    </w:p>
    <w:p w14:paraId="2AF5A060" w14:textId="77777777" w:rsidR="00800AD8" w:rsidRDefault="00800AD8">
      <w:pPr>
        <w:pStyle w:val="InterlineFree"/>
      </w:pPr>
      <w:r>
        <w:t>“We’ll give your village a source of water.”</w:t>
      </w:r>
    </w:p>
    <w:p w14:paraId="2C165D04" w14:textId="77777777" w:rsidR="00800AD8" w:rsidRDefault="00C862D4" w:rsidP="00583C1C">
      <w:pPr>
        <w:pStyle w:val="InterlineText"/>
        <w:tabs>
          <w:tab w:val="left" w:pos="533"/>
          <w:tab w:val="left" w:pos="1292"/>
          <w:tab w:val="left" w:pos="2066"/>
          <w:tab w:val="left" w:pos="2330"/>
          <w:tab w:val="left" w:pos="3149"/>
          <w:tab w:val="left" w:pos="3638"/>
          <w:tab w:val="left" w:pos="4862"/>
          <w:tab w:val="left" w:pos="5636"/>
          <w:tab w:val="left" w:pos="5900"/>
          <w:tab w:val="left" w:pos="7844"/>
          <w:tab w:val="left" w:pos="8318"/>
        </w:tabs>
      </w:pPr>
      <w:r w:rsidRPr="003A1D48">
        <w:rPr>
          <w:rStyle w:val="InterlineTextNumChar"/>
        </w:rPr>
        <w:t>063</w:t>
      </w:r>
      <w:r w:rsidR="00800AD8">
        <w:tab/>
        <w:t>tsevud</w:t>
      </w:r>
      <w:r w:rsidR="00800AD8">
        <w:tab/>
        <w:t>anga</w:t>
      </w:r>
      <w:r w:rsidR="00800AD8">
        <w:tab/>
        <w:t>a</w:t>
      </w:r>
      <w:r w:rsidR="00800AD8">
        <w:tab/>
        <w:t>zaîum;</w:t>
      </w:r>
      <w:r w:rsidR="00800AD8">
        <w:tab/>
        <w:t>sa</w:t>
      </w:r>
      <w:r w:rsidR="00800AD8">
        <w:tab/>
        <w:t>mirazek</w:t>
      </w:r>
      <w:r w:rsidR="00800AD8">
        <w:tab/>
        <w:t>anga</w:t>
      </w:r>
      <w:r w:rsidR="00800AD8">
        <w:tab/>
        <w:t>a</w:t>
      </w:r>
      <w:r w:rsidR="00583C1C">
        <w:tab/>
        <w:t>qinaîan,</w:t>
      </w:r>
      <w:r w:rsidR="00583C1C">
        <w:tab/>
        <w:t>aya</w:t>
      </w:r>
      <w:r w:rsidR="00583C1C">
        <w:tab/>
        <w:t>a</w:t>
      </w:r>
    </w:p>
    <w:p w14:paraId="70FB29A2" w14:textId="77777777" w:rsidR="00800AD8" w:rsidRDefault="00800AD8" w:rsidP="00583C1C">
      <w:pPr>
        <w:pStyle w:val="InterlineGlossWithTrans"/>
        <w:tabs>
          <w:tab w:val="left" w:pos="533"/>
          <w:tab w:val="left" w:pos="1292"/>
          <w:tab w:val="left" w:pos="2066"/>
          <w:tab w:val="left" w:pos="2330"/>
          <w:tab w:val="left" w:pos="3149"/>
          <w:tab w:val="left" w:pos="3638"/>
          <w:tab w:val="left" w:pos="4862"/>
          <w:tab w:val="left" w:pos="5636"/>
          <w:tab w:val="left" w:pos="5900"/>
          <w:tab w:val="left" w:pos="7844"/>
          <w:tab w:val="left" w:pos="8318"/>
        </w:tabs>
      </w:pPr>
      <w:r>
        <w:tab/>
        <w:t>tsevud</w:t>
      </w:r>
      <w:r>
        <w:tab/>
        <w:t>anga</w:t>
      </w:r>
      <w:r>
        <w:tab/>
        <w:t>a</w:t>
      </w:r>
      <w:r>
        <w:tab/>
        <w:t>zaîum</w:t>
      </w:r>
      <w:r>
        <w:tab/>
        <w:t>sa</w:t>
      </w:r>
      <w:r>
        <w:tab/>
        <w:t>mi-razek</w:t>
      </w:r>
      <w:r>
        <w:tab/>
        <w:t>anga</w:t>
      </w:r>
      <w:r>
        <w:tab/>
        <w:t>a</w:t>
      </w:r>
      <w:r w:rsidR="00583C1C">
        <w:tab/>
        <w:t>in=qaîa-an</w:t>
      </w:r>
      <w:r w:rsidR="00583C1C">
        <w:tab/>
        <w:t>aya</w:t>
      </w:r>
      <w:r w:rsidR="00583C1C">
        <w:tab/>
        <w:t>a</w:t>
      </w:r>
    </w:p>
    <w:p w14:paraId="6E791B1E" w14:textId="77777777" w:rsidR="00800AD8" w:rsidRDefault="00800AD8" w:rsidP="00583C1C">
      <w:pPr>
        <w:pStyle w:val="InterlineTransNoFree"/>
        <w:tabs>
          <w:tab w:val="left" w:pos="1292"/>
          <w:tab w:val="left" w:pos="2066"/>
          <w:tab w:val="left" w:pos="2330"/>
          <w:tab w:val="left" w:pos="3149"/>
          <w:tab w:val="left" w:pos="3638"/>
          <w:tab w:val="left" w:pos="4862"/>
          <w:tab w:val="left" w:pos="5636"/>
          <w:tab w:val="left" w:pos="5900"/>
          <w:tab w:val="left" w:pos="7844"/>
          <w:tab w:val="left" w:pos="8318"/>
        </w:tabs>
        <w:rPr>
          <w:smallCaps/>
        </w:rPr>
      </w:pPr>
      <w:r>
        <w:tab/>
        <w:t>flow</w:t>
      </w:r>
      <w:r>
        <w:tab/>
        <w:t>indeed</w:t>
      </w:r>
      <w:r>
        <w:rPr>
          <w:smallCaps/>
        </w:rPr>
        <w:tab/>
        <w:t>c</w:t>
      </w:r>
      <w:r>
        <w:rPr>
          <w:smallCaps/>
        </w:rPr>
        <w:tab/>
      </w:r>
      <w:r>
        <w:t>water</w:t>
      </w:r>
      <w:r>
        <w:tab/>
        <w:t>and</w:t>
      </w:r>
      <w:r>
        <w:tab/>
      </w:r>
      <w:r>
        <w:rPr>
          <w:smallCaps/>
        </w:rPr>
        <w:t>af</w:t>
      </w:r>
      <w:r>
        <w:t>-plentiful</w:t>
      </w:r>
      <w:r>
        <w:tab/>
        <w:t>indeed</w:t>
      </w:r>
      <w:r>
        <w:rPr>
          <w:smallCaps/>
        </w:rPr>
        <w:tab/>
        <w:t>c</w:t>
      </w:r>
      <w:r w:rsidR="00583C1C">
        <w:tab/>
      </w:r>
      <w:r w:rsidR="00583C1C">
        <w:rPr>
          <w:smallCaps/>
        </w:rPr>
        <w:t>perf</w:t>
      </w:r>
      <w:r w:rsidR="00583C1C">
        <w:t>=outsider-</w:t>
      </w:r>
      <w:r w:rsidR="00583C1C">
        <w:rPr>
          <w:smallCaps/>
        </w:rPr>
        <w:t>nom</w:t>
      </w:r>
      <w:r w:rsidR="00583C1C">
        <w:tab/>
        <w:t>say</w:t>
      </w:r>
      <w:r w:rsidR="00583C1C">
        <w:rPr>
          <w:smallCaps/>
        </w:rPr>
        <w:tab/>
        <w:t>c</w:t>
      </w:r>
    </w:p>
    <w:p w14:paraId="37124410" w14:textId="77777777" w:rsidR="00800AD8" w:rsidRDefault="00800AD8" w:rsidP="00583C1C">
      <w:pPr>
        <w:pStyle w:val="InterlineText"/>
        <w:tabs>
          <w:tab w:val="left" w:pos="533"/>
        </w:tabs>
      </w:pPr>
      <w:r>
        <w:tab/>
        <w:t>tjautsikel.</w:t>
      </w:r>
    </w:p>
    <w:p w14:paraId="52C9DE85" w14:textId="77777777" w:rsidR="00800AD8" w:rsidRDefault="00800AD8" w:rsidP="00583C1C">
      <w:pPr>
        <w:pStyle w:val="InterlineGlossWithTrans"/>
        <w:tabs>
          <w:tab w:val="left" w:pos="533"/>
        </w:tabs>
      </w:pPr>
      <w:r>
        <w:tab/>
        <w:t>tjautsikel</w:t>
      </w:r>
    </w:p>
    <w:p w14:paraId="256A83D0" w14:textId="77777777" w:rsidR="00800AD8" w:rsidRDefault="00800AD8" w:rsidP="008C3B63">
      <w:pPr>
        <w:pStyle w:val="InterlineTransNoFree"/>
        <w:tabs>
          <w:tab w:val="right" w:pos="8789"/>
        </w:tabs>
      </w:pPr>
      <w:r>
        <w:rPr>
          <w:smallCaps/>
        </w:rPr>
        <w:tab/>
      </w:r>
      <w:r>
        <w:t>story</w:t>
      </w:r>
      <w:r w:rsidR="00583C1C">
        <w:tab/>
        <w:t>So water emerged, and the village flourished, according to the story.</w:t>
      </w:r>
    </w:p>
    <w:p w14:paraId="024F80D5" w14:textId="77777777" w:rsidR="00583C1C" w:rsidRDefault="00800AD8" w:rsidP="00583C1C">
      <w:pPr>
        <w:pStyle w:val="FullTranslation"/>
      </w:pPr>
      <w:r>
        <w:t>There was a person called Tjukutjuku whose father and mother had died, according to the old story. There was also a person called Tjamuakakay (</w:t>
      </w:r>
      <w:r w:rsidR="00583C1C" w:rsidRPr="00583C1C">
        <w:rPr>
          <w:i/>
        </w:rPr>
        <w:t>or</w:t>
      </w:r>
      <w:r>
        <w:t xml:space="preserve"> Muakakay</w:t>
      </w:r>
      <w:r w:rsidR="00583C1C">
        <w:t xml:space="preserve">, </w:t>
      </w:r>
      <w:r>
        <w:t>her aunt, OA), who disliked Tjukutjuku. The young girl had no inheritance of village or land left. Puîaîuîaîuyan and Kuîeîuîeîu of Makazayazaya came to court Tjukutjuku. So Tjamuakakay was jealous. “Why do you court someone like that?” she said to Puîaîuîaîuyan and Kuîeîuîeîu. But these two liked Tjukutjuku.</w:t>
      </w:r>
    </w:p>
    <w:p w14:paraId="3F0E1CAF" w14:textId="77777777" w:rsidR="00583C1C" w:rsidRDefault="00800AD8" w:rsidP="00583C1C">
      <w:pPr>
        <w:pStyle w:val="FullTranslation"/>
      </w:pPr>
      <w:r>
        <w:t xml:space="preserve">They all went to the fields and worked together. When she got to the fields, (she said): “Why do you help someone like that with her work? She’s disgusting in her rags and ugliness. Go off home”, </w:t>
      </w:r>
      <w:r>
        <w:lastRenderedPageBreak/>
        <w:t>Tjamuakakay said to the two men. But the three of them didn’t listen to her. They made a field of taro, and the</w:t>
      </w:r>
      <w:r w:rsidR="00AC0AED">
        <w:t>n</w:t>
      </w:r>
      <w:r>
        <w:t xml:space="preserve"> went to the hut for lunch. When they were eating, Tjamuakakay said to Tjukutjuku: “Don’t go near those two. You smell and are disgusting.</w:t>
      </w:r>
      <w:r w:rsidR="00583C1C">
        <w:t>”</w:t>
      </w:r>
    </w:p>
    <w:p w14:paraId="1B6F2CFC" w14:textId="77777777" w:rsidR="00583C1C" w:rsidRDefault="00800AD8" w:rsidP="00583C1C">
      <w:pPr>
        <w:pStyle w:val="FullTranslation"/>
      </w:pPr>
      <w:r>
        <w:t>Tjamuakakay shared out food for Tjukutjuku; and when she did so the bits for Tjukutjuku were all small, and it was Tjamuakakay’s that were the big ones. But when the two men ate they came to Tjukutjuku. When they had finished eating, they went back to the fields. When it was getting dark they came to the hut. When they were going to go, Tjamuakakay said to Tjukutjuku; “Stay here!”</w:t>
      </w:r>
      <w:r w:rsidR="00583C1C">
        <w:t xml:space="preserve"> </w:t>
      </w:r>
      <w:r>
        <w:t>Tjukutjuku wouldn’t agree. Tjamuakakay got on the hut and shouted. “Let’s go!” she said to the two men. And Tjukutjuku cried.</w:t>
      </w:r>
    </w:p>
    <w:p w14:paraId="131D8E00" w14:textId="77777777" w:rsidR="00583C1C" w:rsidRDefault="00800AD8" w:rsidP="00583C1C">
      <w:pPr>
        <w:pStyle w:val="FullTranslation"/>
      </w:pPr>
      <w:r>
        <w:t>So those two said to Tjukutjuku: “Come on, let’s go.</w:t>
      </w:r>
      <w:r w:rsidR="00583C1C">
        <w:t>”</w:t>
      </w:r>
      <w:r>
        <w:t xml:space="preserve"> But she refused. So they left her and went off home together. Now Tjukutjuku’s grandparent (grandfather OA), who was long since dead, knew about it all. And this old person came, carrying a box on a pole. Tjukutjuku was given all kinds of things-necklaces, bracelets and clothes. “Throw away your clothes; they seem nasty,” said the old person. So Tjukutjuku changed her clothes. “I’m going,” said the old person. “I’ll come with you,” said Tjukutjuku.</w:t>
      </w:r>
    </w:p>
    <w:p w14:paraId="6FDD504B" w14:textId="77777777" w:rsidR="00583C1C" w:rsidRDefault="00800AD8" w:rsidP="00583C1C">
      <w:pPr>
        <w:pStyle w:val="FullTranslation"/>
      </w:pPr>
      <w:r>
        <w:t>“Don’t! Why would you go with me? I’ve been dead a long time,” said the old person, who wouldn’t agree</w:t>
      </w:r>
      <w:r w:rsidR="00583C1C">
        <w:t>,</w:t>
      </w:r>
      <w:r>
        <w:t xml:space="preserve"> and just went off. Next day the other three came from home. Tjukutjuku was wearing the new clothes, necklaces and bracelets. “So where has the stinker stolen those?” said Tjamuakakay.</w:t>
      </w:r>
    </w:p>
    <w:p w14:paraId="185E333A" w14:textId="77777777" w:rsidR="00583C1C" w:rsidRDefault="00800AD8" w:rsidP="00583C1C">
      <w:pPr>
        <w:pStyle w:val="FullTranslation"/>
      </w:pPr>
      <w:r>
        <w:t>“The grandparent gave them to me last night, and said: ‘I know your aunt dislikes you. When you go home, tell the wind to sweep your house,’ said the grandparent,” said Tjukutjuku. When they were going to leave</w:t>
      </w:r>
      <w:r w:rsidR="00433A7E">
        <w:t>,</w:t>
      </w:r>
      <w:r>
        <w:t xml:space="preserve"> Tjukutjuku said to the two men: “Carry my things.</w:t>
      </w:r>
      <w:r w:rsidR="00583C1C">
        <w:t>”</w:t>
      </w:r>
    </w:p>
    <w:p w14:paraId="70DFF3C9" w14:textId="77777777" w:rsidR="00D6054D" w:rsidRDefault="00583C1C" w:rsidP="00583C1C">
      <w:pPr>
        <w:pStyle w:val="FullTranslation"/>
      </w:pPr>
      <w:r>
        <w:t>“</w:t>
      </w:r>
      <w:r w:rsidR="00800AD8">
        <w:t>Don’t!” said Tjamuakakay to the two. “Just carry them. I didn’t steal them</w:t>
      </w:r>
      <w:r w:rsidR="00CD70E6">
        <w:t>.</w:t>
      </w:r>
      <w:r w:rsidR="00800AD8">
        <w:t xml:space="preserve"> The grandparent gave them to me,” said Tjukutjuku. So the two carried them back to the house</w:t>
      </w:r>
      <w:r w:rsidR="00CD70E6">
        <w:t>.</w:t>
      </w:r>
      <w:r w:rsidR="00800AD8">
        <w:t xml:space="preserve"> </w:t>
      </w:r>
      <w:r w:rsidR="00CD70E6">
        <w:t xml:space="preserve">She tried giving orders to the wind, and it swept Tjukutjuku’s house, </w:t>
      </w:r>
      <w:r w:rsidR="00800AD8">
        <w:t xml:space="preserve">and she put all her things </w:t>
      </w:r>
      <w:r w:rsidR="008E314C">
        <w:t xml:space="preserve">into </w:t>
      </w:r>
      <w:r w:rsidR="00800AD8">
        <w:t>the house. And she put water and the</w:t>
      </w:r>
      <w:r w:rsidR="00CD70E6">
        <w:t xml:space="preserve"> pigs in the </w:t>
      </w:r>
      <w:r w:rsidR="008E314C">
        <w:t>inner</w:t>
      </w:r>
      <w:r w:rsidR="00CD70E6">
        <w:t xml:space="preserve"> part. A</w:t>
      </w:r>
      <w:r w:rsidR="00800AD8">
        <w:t>nd she swore: “The water has run dry.</w:t>
      </w:r>
      <w:r w:rsidR="00CD70E6">
        <w:t>”</w:t>
      </w:r>
      <w:r w:rsidR="00800AD8">
        <w:t xml:space="preserve"> The water ran dry, and there was none to cook with or to drink. So children and old people died.</w:t>
      </w:r>
    </w:p>
    <w:p w14:paraId="5A985D4E" w14:textId="77777777" w:rsidR="00800AD8" w:rsidRDefault="00800AD8" w:rsidP="00583C1C">
      <w:pPr>
        <w:pStyle w:val="FullTranslation"/>
      </w:pPr>
      <w:r>
        <w:t>When the villagers asked, the old person came, and said: “Give me some water. Give me your blanket.</w:t>
      </w:r>
      <w:r w:rsidR="00D6054D">
        <w:t xml:space="preserve">” </w:t>
      </w:r>
      <w:r>
        <w:t>And Tjukutjuku wetted it, and gave it to the old person. Then others gathered round and sucked it. Tjukutjuku got annoyed. “That’s enough,” she said to the villagers. “We’ll give your village a source of water.</w:t>
      </w:r>
      <w:r w:rsidR="00D6054D">
        <w:t>”</w:t>
      </w:r>
      <w:r>
        <w:t xml:space="preserve"> So water emerged, and the village flourished, according to the story.</w:t>
      </w:r>
    </w:p>
    <w:p w14:paraId="224059C5" w14:textId="77777777" w:rsidR="00800AD8" w:rsidRDefault="00800AD8">
      <w:pPr>
        <w:pStyle w:val="Heading4"/>
      </w:pPr>
      <w:r w:rsidRPr="00996908">
        <w:rPr>
          <w:rStyle w:val="NumTextHeadingChar"/>
        </w:rPr>
        <w:t>041</w:t>
      </w:r>
      <w:r>
        <w:t xml:space="preserve"> KULUI</w:t>
      </w:r>
      <w:r w:rsidR="00D6054D">
        <w:br/>
      </w:r>
      <w:r w:rsidR="008E314C">
        <w:t>K</w:t>
      </w:r>
      <w:r>
        <w:t>ului</w:t>
      </w:r>
      <w:r w:rsidR="001208B6">
        <w:t xml:space="preserve"> (</w:t>
      </w:r>
      <w:r>
        <w:t>ïaleklek village, p.222</w:t>
      </w:r>
      <w:r w:rsidR="001208B6">
        <w:t>)</w:t>
      </w:r>
    </w:p>
    <w:p w14:paraId="19C0ABA4" w14:textId="77777777" w:rsidR="00800AD8" w:rsidRDefault="00DC1AE0" w:rsidP="00D6054D">
      <w:pPr>
        <w:pStyle w:val="InterlineText"/>
        <w:tabs>
          <w:tab w:val="left" w:pos="533"/>
          <w:tab w:val="left" w:pos="1982"/>
          <w:tab w:val="left" w:pos="2906"/>
          <w:tab w:val="left" w:pos="3350"/>
          <w:tab w:val="left" w:pos="3689"/>
          <w:tab w:val="left" w:pos="4493"/>
          <w:tab w:val="left" w:pos="4757"/>
          <w:tab w:val="left" w:pos="6596"/>
          <w:tab w:val="left" w:pos="7100"/>
          <w:tab w:val="left" w:pos="8489"/>
        </w:tabs>
      </w:pPr>
      <w:r w:rsidRPr="003A1D48">
        <w:rPr>
          <w:rStyle w:val="InterlineTextNumChar"/>
        </w:rPr>
        <w:t>001</w:t>
      </w:r>
      <w:r w:rsidR="00800AD8">
        <w:tab/>
        <w:t>naizua</w:t>
      </w:r>
      <w:r w:rsidR="00800AD8">
        <w:tab/>
        <w:t>zazua</w:t>
      </w:r>
      <w:r w:rsidR="00800AD8">
        <w:tab/>
        <w:t>ti</w:t>
      </w:r>
      <w:r w:rsidR="00800AD8">
        <w:tab/>
        <w:t>sa</w:t>
      </w:r>
      <w:r w:rsidR="00800AD8">
        <w:tab/>
        <w:t>Kului,</w:t>
      </w:r>
      <w:r w:rsidR="00800AD8">
        <w:tab/>
        <w:t>a</w:t>
      </w:r>
      <w:r w:rsidR="00800AD8">
        <w:tab/>
        <w:t>naputsekeî</w:t>
      </w:r>
      <w:r w:rsidR="00800AD8">
        <w:tab/>
        <w:t>tua</w:t>
      </w:r>
      <w:r w:rsidR="00D6054D">
        <w:tab/>
        <w:t>vuluvulung,</w:t>
      </w:r>
      <w:r w:rsidR="00D6054D">
        <w:tab/>
        <w:t>aya</w:t>
      </w:r>
    </w:p>
    <w:p w14:paraId="0F857A96" w14:textId="77777777" w:rsidR="00800AD8" w:rsidRDefault="00800AD8" w:rsidP="00D6054D">
      <w:pPr>
        <w:pStyle w:val="InterlineGlossWithTrans"/>
        <w:tabs>
          <w:tab w:val="left" w:pos="533"/>
          <w:tab w:val="left" w:pos="1982"/>
          <w:tab w:val="left" w:pos="2906"/>
          <w:tab w:val="left" w:pos="3350"/>
          <w:tab w:val="left" w:pos="3689"/>
          <w:tab w:val="left" w:pos="4493"/>
          <w:tab w:val="left" w:pos="4757"/>
          <w:tab w:val="left" w:pos="6596"/>
          <w:tab w:val="left" w:pos="7100"/>
          <w:tab w:val="left" w:pos="8489"/>
        </w:tabs>
      </w:pPr>
      <w:r>
        <w:tab/>
        <w:t>na-i-zua</w:t>
      </w:r>
      <w:r>
        <w:tab/>
        <w:t>zua-zua</w:t>
      </w:r>
      <w:r>
        <w:tab/>
        <w:t>ti</w:t>
      </w:r>
      <w:r>
        <w:tab/>
        <w:t>sa</w:t>
      </w:r>
      <w:r>
        <w:tab/>
        <w:t>Kului</w:t>
      </w:r>
      <w:r>
        <w:tab/>
        <w:t>a</w:t>
      </w:r>
      <w:r>
        <w:tab/>
        <w:t>na-pu-tsekeî</w:t>
      </w:r>
      <w:r>
        <w:tab/>
        <w:t>tua</w:t>
      </w:r>
      <w:r w:rsidR="00D6054D">
        <w:tab/>
        <w:t>vulu-vulung</w:t>
      </w:r>
      <w:r w:rsidR="00D6054D">
        <w:tab/>
        <w:t>aya</w:t>
      </w:r>
    </w:p>
    <w:p w14:paraId="0EBC9553" w14:textId="77777777" w:rsidR="00800AD8" w:rsidRDefault="00800AD8" w:rsidP="00D6054D">
      <w:pPr>
        <w:pStyle w:val="InterlineTransNoFree"/>
        <w:tabs>
          <w:tab w:val="left" w:pos="1982"/>
          <w:tab w:val="left" w:pos="2906"/>
          <w:tab w:val="left" w:pos="3350"/>
          <w:tab w:val="left" w:pos="3689"/>
          <w:tab w:val="left" w:pos="4493"/>
          <w:tab w:val="left" w:pos="4757"/>
          <w:tab w:val="left" w:pos="6596"/>
          <w:tab w:val="left" w:pos="7100"/>
          <w:tab w:val="left" w:pos="8489"/>
        </w:tabs>
      </w:pPr>
      <w:r>
        <w:tab/>
      </w:r>
      <w:r>
        <w:rPr>
          <w:smallCaps/>
        </w:rPr>
        <w:t>past</w:t>
      </w:r>
      <w:r>
        <w:t>-</w:t>
      </w:r>
      <w:r>
        <w:rPr>
          <w:smallCaps/>
        </w:rPr>
        <w:t>loc</w:t>
      </w:r>
      <w:r>
        <w:t>-that</w:t>
      </w:r>
      <w:r>
        <w:tab/>
      </w:r>
      <w:r>
        <w:rPr>
          <w:smallCaps/>
        </w:rPr>
        <w:t>red</w:t>
      </w:r>
      <w:r>
        <w:t>-that</w:t>
      </w:r>
      <w:r>
        <w:tab/>
      </w:r>
      <w:r>
        <w:rPr>
          <w:smallCaps/>
        </w:rPr>
        <w:t>f.h</w:t>
      </w:r>
      <w:r>
        <w:rPr>
          <w:smallCaps/>
        </w:rPr>
        <w:tab/>
        <w:t>h</w:t>
      </w:r>
      <w:r>
        <w:rPr>
          <w:smallCaps/>
        </w:rPr>
        <w:tab/>
      </w:r>
      <w:r>
        <w:t>(name)</w:t>
      </w:r>
      <w:r>
        <w:rPr>
          <w:smallCaps/>
        </w:rPr>
        <w:tab/>
        <w:t>c</w:t>
      </w:r>
      <w:r>
        <w:rPr>
          <w:smallCaps/>
        </w:rPr>
        <w:tab/>
        <w:t>past</w:t>
      </w:r>
      <w:r>
        <w:t>-have-spouse</w:t>
      </w:r>
      <w:r>
        <w:tab/>
      </w:r>
      <w:r>
        <w:rPr>
          <w:smallCaps/>
        </w:rPr>
        <w:t>obl</w:t>
      </w:r>
      <w:r w:rsidR="00D6054D">
        <w:tab/>
      </w:r>
      <w:r w:rsidR="00D6054D">
        <w:rPr>
          <w:smallCaps/>
        </w:rPr>
        <w:t>red</w:t>
      </w:r>
      <w:r w:rsidR="00D6054D">
        <w:t>-snake.sp</w:t>
      </w:r>
      <w:r w:rsidR="00D6054D">
        <w:tab/>
        <w:t>say</w:t>
      </w:r>
    </w:p>
    <w:p w14:paraId="73B959E8" w14:textId="77777777" w:rsidR="00800AD8" w:rsidRDefault="00800AD8" w:rsidP="00D6054D">
      <w:pPr>
        <w:pStyle w:val="InterlineText"/>
        <w:tabs>
          <w:tab w:val="left" w:pos="533"/>
          <w:tab w:val="left" w:pos="797"/>
        </w:tabs>
      </w:pPr>
      <w:r>
        <w:tab/>
        <w:t>a</w:t>
      </w:r>
      <w:r>
        <w:tab/>
        <w:t>tjautsikel.</w:t>
      </w:r>
    </w:p>
    <w:p w14:paraId="28BB016F" w14:textId="77777777" w:rsidR="00800AD8" w:rsidRDefault="00800AD8" w:rsidP="00D6054D">
      <w:pPr>
        <w:pStyle w:val="InterlineGlossWithTrans"/>
        <w:tabs>
          <w:tab w:val="left" w:pos="533"/>
          <w:tab w:val="left" w:pos="797"/>
        </w:tabs>
      </w:pPr>
      <w:r>
        <w:tab/>
        <w:t>a</w:t>
      </w:r>
      <w:r>
        <w:tab/>
        <w:t>tjautsikel</w:t>
      </w:r>
    </w:p>
    <w:p w14:paraId="2932C562" w14:textId="77777777" w:rsidR="00800AD8" w:rsidRDefault="00800AD8" w:rsidP="00D6054D">
      <w:pPr>
        <w:pStyle w:val="InterlineTrans"/>
        <w:tabs>
          <w:tab w:val="left" w:pos="533"/>
          <w:tab w:val="left" w:pos="797"/>
        </w:tabs>
      </w:pPr>
      <w:r>
        <w:rPr>
          <w:smallCaps/>
        </w:rPr>
        <w:tab/>
        <w:t>c</w:t>
      </w:r>
      <w:r>
        <w:rPr>
          <w:smallCaps/>
        </w:rPr>
        <w:tab/>
      </w:r>
      <w:r>
        <w:t>story</w:t>
      </w:r>
    </w:p>
    <w:p w14:paraId="1BCB1413" w14:textId="77777777" w:rsidR="00800AD8" w:rsidRDefault="00800AD8" w:rsidP="00D6054D">
      <w:pPr>
        <w:pStyle w:val="InterlineFreeCommentFollows"/>
      </w:pPr>
      <w:r>
        <w:t>Once there was a person called Kului who was married to a hundred-pace snake, according to the story.</w:t>
      </w:r>
    </w:p>
    <w:p w14:paraId="58CDDDB7" w14:textId="77777777" w:rsidR="00800AD8" w:rsidRDefault="00D6054D" w:rsidP="00D6054D">
      <w:pPr>
        <w:pStyle w:val="CommentLastWithHalfSpace"/>
      </w:pPr>
      <w:r w:rsidRPr="00D6054D">
        <w:t>[</w:t>
      </w:r>
      <w:r w:rsidRPr="00D6054D">
        <w:rPr>
          <w:rStyle w:val="VernacularText"/>
        </w:rPr>
        <w:t>tua vuluvulung</w:t>
      </w:r>
      <w:r w:rsidRPr="00D6054D">
        <w:t>: “</w:t>
      </w:r>
      <w:r>
        <w:t>hundred-pace</w:t>
      </w:r>
      <w:r w:rsidRPr="00D6054D">
        <w:t xml:space="preserve">” </w:t>
      </w:r>
      <w:r>
        <w:t>is a nic</w:t>
      </w:r>
      <w:r w:rsidRPr="00D6054D">
        <w:t>kname of</w:t>
      </w:r>
      <w:r>
        <w:t xml:space="preserve"> </w:t>
      </w:r>
      <w:r w:rsidR="00800AD8">
        <w:t>fearful respect given to the very poisonous snake after whose bite you can only take 100 steps and then die.</w:t>
      </w:r>
      <w:r>
        <w:t>]</w:t>
      </w:r>
    </w:p>
    <w:p w14:paraId="6CBF93E3" w14:textId="77777777" w:rsidR="00800AD8" w:rsidRDefault="00DC1AE0" w:rsidP="00D6054D">
      <w:pPr>
        <w:pStyle w:val="InterlineText"/>
        <w:tabs>
          <w:tab w:val="left" w:pos="533"/>
          <w:tab w:val="left" w:pos="1517"/>
          <w:tab w:val="left" w:pos="2171"/>
          <w:tab w:val="left" w:pos="3755"/>
          <w:tab w:val="left" w:pos="4859"/>
          <w:tab w:val="left" w:pos="5843"/>
          <w:tab w:val="left" w:pos="6497"/>
          <w:tab w:val="left" w:pos="7616"/>
        </w:tabs>
      </w:pPr>
      <w:r w:rsidRPr="003A1D48">
        <w:rPr>
          <w:rStyle w:val="InterlineTextNumChar"/>
        </w:rPr>
        <w:t>002</w:t>
      </w:r>
      <w:r w:rsidR="00800AD8">
        <w:tab/>
        <w:t>saka</w:t>
      </w:r>
      <w:r w:rsidR="00800AD8">
        <w:tab/>
        <w:t>nu</w:t>
      </w:r>
      <w:r w:rsidR="00800AD8">
        <w:tab/>
        <w:t>qezemezemetj</w:t>
      </w:r>
      <w:r w:rsidR="00800AD8">
        <w:tab/>
        <w:t>tsautsau,</w:t>
      </w:r>
      <w:r w:rsidR="00D6054D">
        <w:tab/>
        <w:t>saka</w:t>
      </w:r>
      <w:r w:rsidR="00D6054D">
        <w:tab/>
        <w:t>nu</w:t>
      </w:r>
      <w:r w:rsidR="00D6054D">
        <w:tab/>
        <w:t>maqadaw</w:t>
      </w:r>
      <w:r w:rsidR="00D6054D">
        <w:tab/>
        <w:t>qatjuvi.</w:t>
      </w:r>
    </w:p>
    <w:p w14:paraId="0C996693" w14:textId="77777777" w:rsidR="00800AD8" w:rsidRDefault="00800AD8" w:rsidP="00D6054D">
      <w:pPr>
        <w:pStyle w:val="InterlineGlossWithTrans"/>
        <w:tabs>
          <w:tab w:val="left" w:pos="533"/>
          <w:tab w:val="left" w:pos="1517"/>
          <w:tab w:val="left" w:pos="2171"/>
          <w:tab w:val="left" w:pos="3755"/>
          <w:tab w:val="left" w:pos="4859"/>
          <w:tab w:val="left" w:pos="5843"/>
          <w:tab w:val="left" w:pos="6497"/>
          <w:tab w:val="left" w:pos="7616"/>
        </w:tabs>
      </w:pPr>
      <w:r>
        <w:tab/>
        <w:t>sa-ka</w:t>
      </w:r>
      <w:r>
        <w:tab/>
        <w:t>nu</w:t>
      </w:r>
      <w:r w:rsidR="00040B04">
        <w:tab/>
      </w:r>
      <w:r>
        <w:t>zeme</w:t>
      </w:r>
      <w:r w:rsidR="00040B04">
        <w:t>=</w:t>
      </w:r>
      <w:r>
        <w:t>qezemetj</w:t>
      </w:r>
      <w:r>
        <w:tab/>
        <w:t>tsau-tsau</w:t>
      </w:r>
      <w:r w:rsidR="00D6054D">
        <w:tab/>
        <w:t>sa-ka</w:t>
      </w:r>
      <w:r w:rsidR="00D6054D">
        <w:tab/>
        <w:t>nu</w:t>
      </w:r>
      <w:r w:rsidR="00D6054D">
        <w:tab/>
        <w:t>ma-qadaw</w:t>
      </w:r>
      <w:r w:rsidR="00D6054D">
        <w:tab/>
        <w:t>qatjuvi</w:t>
      </w:r>
    </w:p>
    <w:p w14:paraId="7400D9A9" w14:textId="77777777" w:rsidR="00800AD8" w:rsidRDefault="00800AD8" w:rsidP="00D6054D">
      <w:pPr>
        <w:pStyle w:val="InterlineTrans"/>
        <w:tabs>
          <w:tab w:val="left" w:pos="533"/>
          <w:tab w:val="left" w:pos="1517"/>
          <w:tab w:val="left" w:pos="2171"/>
          <w:tab w:val="left" w:pos="3755"/>
          <w:tab w:val="left" w:pos="4859"/>
          <w:tab w:val="left" w:pos="5843"/>
          <w:tab w:val="left" w:pos="6497"/>
          <w:tab w:val="left" w:pos="7616"/>
        </w:tabs>
      </w:pPr>
      <w:r>
        <w:tab/>
        <w:t>and-after</w:t>
      </w:r>
      <w:r>
        <w:tab/>
        <w:t>when</w:t>
      </w:r>
      <w:r>
        <w:tab/>
      </w:r>
      <w:r>
        <w:rPr>
          <w:smallCaps/>
        </w:rPr>
        <w:t>red</w:t>
      </w:r>
      <w:r>
        <w:t>=night</w:t>
      </w:r>
      <w:r>
        <w:tab/>
      </w:r>
      <w:r>
        <w:rPr>
          <w:smallCaps/>
        </w:rPr>
        <w:t>red</w:t>
      </w:r>
      <w:r>
        <w:t>-being</w:t>
      </w:r>
      <w:r w:rsidR="00D6054D">
        <w:tab/>
        <w:t>and-after</w:t>
      </w:r>
      <w:r w:rsidR="00D6054D">
        <w:tab/>
        <w:t>when</w:t>
      </w:r>
      <w:r w:rsidR="00D6054D">
        <w:tab/>
      </w:r>
      <w:r w:rsidR="00D6054D">
        <w:rPr>
          <w:smallCaps/>
        </w:rPr>
        <w:t>stat</w:t>
      </w:r>
      <w:r w:rsidR="00D6054D">
        <w:t>-sun</w:t>
      </w:r>
      <w:r w:rsidR="00D6054D">
        <w:tab/>
        <w:t>snake</w:t>
      </w:r>
    </w:p>
    <w:p w14:paraId="5FAB1471" w14:textId="77777777" w:rsidR="00800AD8" w:rsidRDefault="00800AD8" w:rsidP="00D6054D">
      <w:pPr>
        <w:pStyle w:val="InterlineFree"/>
      </w:pPr>
      <w:r>
        <w:t>At night it was human, and in the day it was a snake.</w:t>
      </w:r>
    </w:p>
    <w:p w14:paraId="413C0A31" w14:textId="77777777" w:rsidR="00800AD8" w:rsidRDefault="00DC1AE0" w:rsidP="00D6054D">
      <w:pPr>
        <w:pStyle w:val="InterlineText"/>
        <w:tabs>
          <w:tab w:val="left" w:pos="533"/>
          <w:tab w:val="left" w:pos="1472"/>
          <w:tab w:val="left" w:pos="2336"/>
          <w:tab w:val="left" w:pos="3845"/>
          <w:tab w:val="left" w:pos="4109"/>
        </w:tabs>
      </w:pPr>
      <w:r w:rsidRPr="003A1D48">
        <w:rPr>
          <w:rStyle w:val="InterlineTextNumChar"/>
        </w:rPr>
        <w:t>003</w:t>
      </w:r>
      <w:r w:rsidR="00800AD8">
        <w:tab/>
        <w:t>inika</w:t>
      </w:r>
      <w:r w:rsidR="00800AD8">
        <w:tab/>
        <w:t>tja</w:t>
      </w:r>
      <w:r w:rsidR="00800AD8">
        <w:tab/>
        <w:t>îengîengan</w:t>
      </w:r>
      <w:r w:rsidR="00800AD8">
        <w:tab/>
        <w:t>a</w:t>
      </w:r>
      <w:r w:rsidR="00800AD8">
        <w:tab/>
        <w:t>zuma.</w:t>
      </w:r>
    </w:p>
    <w:p w14:paraId="375FDD28" w14:textId="77777777" w:rsidR="00800AD8" w:rsidRDefault="00800AD8" w:rsidP="00D6054D">
      <w:pPr>
        <w:pStyle w:val="InterlineGlossWithTrans"/>
        <w:tabs>
          <w:tab w:val="left" w:pos="533"/>
          <w:tab w:val="left" w:pos="1472"/>
          <w:tab w:val="left" w:pos="2336"/>
          <w:tab w:val="left" w:pos="3845"/>
          <w:tab w:val="left" w:pos="4109"/>
        </w:tabs>
      </w:pPr>
      <w:r>
        <w:tab/>
        <w:t>ini-ka</w:t>
      </w:r>
      <w:r>
        <w:tab/>
        <w:t>tja</w:t>
      </w:r>
      <w:r>
        <w:tab/>
        <w:t>îeng-îeng-an</w:t>
      </w:r>
      <w:r>
        <w:tab/>
        <w:t>a</w:t>
      </w:r>
      <w:r>
        <w:tab/>
        <w:t>zuma</w:t>
      </w:r>
    </w:p>
    <w:p w14:paraId="73B41BD3" w14:textId="77777777" w:rsidR="00800AD8" w:rsidRDefault="00800AD8" w:rsidP="008C3B63">
      <w:pPr>
        <w:pStyle w:val="InterlineTransNoFree"/>
        <w:tabs>
          <w:tab w:val="left" w:pos="1472"/>
          <w:tab w:val="left" w:pos="2336"/>
          <w:tab w:val="left" w:pos="3845"/>
          <w:tab w:val="left" w:pos="4109"/>
          <w:tab w:val="right" w:pos="8789"/>
        </w:tabs>
      </w:pPr>
      <w:r>
        <w:tab/>
        <w:t>not-after</w:t>
      </w:r>
      <w:r>
        <w:tab/>
        <w:t>we(</w:t>
      </w:r>
      <w:r>
        <w:rPr>
          <w:smallCaps/>
        </w:rPr>
        <w:t>inc</w:t>
      </w:r>
      <w:r>
        <w:t>)</w:t>
      </w:r>
      <w:r>
        <w:tab/>
      </w:r>
      <w:r>
        <w:rPr>
          <w:smallCaps/>
        </w:rPr>
        <w:t>red</w:t>
      </w:r>
      <w:r>
        <w:t>-look.at-</w:t>
      </w:r>
      <w:r>
        <w:rPr>
          <w:smallCaps/>
        </w:rPr>
        <w:t>lf</w:t>
      </w:r>
      <w:r>
        <w:rPr>
          <w:smallCaps/>
        </w:rPr>
        <w:tab/>
        <w:t>c</w:t>
      </w:r>
      <w:r>
        <w:rPr>
          <w:smallCaps/>
        </w:rPr>
        <w:tab/>
      </w:r>
      <w:r>
        <w:t>other</w:t>
      </w:r>
      <w:r w:rsidR="00D6054D">
        <w:tab/>
        <w:t>The rest of us couldn’t see it.</w:t>
      </w:r>
    </w:p>
    <w:p w14:paraId="5F9C54C1" w14:textId="77777777" w:rsidR="00800AD8" w:rsidRDefault="00DC1AE0" w:rsidP="00D6054D">
      <w:pPr>
        <w:pStyle w:val="InterlineText"/>
        <w:tabs>
          <w:tab w:val="left" w:pos="533"/>
          <w:tab w:val="left" w:pos="1892"/>
          <w:tab w:val="left" w:pos="2396"/>
          <w:tab w:val="left" w:pos="3140"/>
          <w:tab w:val="left" w:pos="3404"/>
          <w:tab w:val="left" w:pos="5348"/>
          <w:tab w:val="left" w:pos="5852"/>
        </w:tabs>
      </w:pPr>
      <w:r w:rsidRPr="003A1D48">
        <w:rPr>
          <w:rStyle w:val="InterlineTextNumChar"/>
        </w:rPr>
        <w:t>004</w:t>
      </w:r>
      <w:r w:rsidR="00800AD8">
        <w:tab/>
        <w:t>izuazua</w:t>
      </w:r>
      <w:r w:rsidR="00800AD8">
        <w:tab/>
        <w:t>tua</w:t>
      </w:r>
      <w:r w:rsidR="00800AD8">
        <w:tab/>
        <w:t>vakar</w:t>
      </w:r>
      <w:r w:rsidR="00800AD8">
        <w:tab/>
        <w:t>a</w:t>
      </w:r>
      <w:r w:rsidR="00800AD8">
        <w:tab/>
        <w:t>pinaseleman</w:t>
      </w:r>
      <w:r w:rsidR="00800AD8">
        <w:tab/>
        <w:t>tua</w:t>
      </w:r>
      <w:r w:rsidR="00800AD8">
        <w:tab/>
        <w:t>itung.</w:t>
      </w:r>
    </w:p>
    <w:p w14:paraId="0B6C478F" w14:textId="77777777" w:rsidR="00800AD8" w:rsidRDefault="00800AD8" w:rsidP="00D6054D">
      <w:pPr>
        <w:pStyle w:val="InterlineGlossWithTrans"/>
        <w:tabs>
          <w:tab w:val="left" w:pos="533"/>
          <w:tab w:val="left" w:pos="1892"/>
          <w:tab w:val="left" w:pos="2396"/>
          <w:tab w:val="left" w:pos="3140"/>
          <w:tab w:val="left" w:pos="3404"/>
          <w:tab w:val="left" w:pos="5348"/>
          <w:tab w:val="left" w:pos="5852"/>
        </w:tabs>
      </w:pPr>
      <w:r>
        <w:tab/>
        <w:t>i-zua-zua</w:t>
      </w:r>
      <w:r>
        <w:tab/>
        <w:t>tua</w:t>
      </w:r>
      <w:r>
        <w:tab/>
        <w:t>vakar</w:t>
      </w:r>
      <w:r>
        <w:tab/>
        <w:t>a</w:t>
      </w:r>
      <w:r>
        <w:tab/>
        <w:t>in=pa-selem-an</w:t>
      </w:r>
      <w:r>
        <w:tab/>
        <w:t>tua</w:t>
      </w:r>
      <w:r>
        <w:tab/>
        <w:t>itung</w:t>
      </w:r>
    </w:p>
    <w:p w14:paraId="5401EB73" w14:textId="77777777" w:rsidR="00800AD8" w:rsidRDefault="00800AD8" w:rsidP="00D6054D">
      <w:pPr>
        <w:pStyle w:val="InterlineTrans"/>
        <w:tabs>
          <w:tab w:val="left" w:pos="533"/>
          <w:tab w:val="left" w:pos="1892"/>
          <w:tab w:val="left" w:pos="2396"/>
          <w:tab w:val="left" w:pos="3140"/>
          <w:tab w:val="left" w:pos="3404"/>
          <w:tab w:val="left" w:pos="5348"/>
          <w:tab w:val="left" w:pos="5852"/>
        </w:tabs>
      </w:pPr>
      <w:r>
        <w:tab/>
      </w:r>
      <w:r>
        <w:rPr>
          <w:smallCaps/>
        </w:rPr>
        <w:t>loc</w:t>
      </w:r>
      <w:r>
        <w:t>-</w:t>
      </w:r>
      <w:r>
        <w:rPr>
          <w:smallCaps/>
        </w:rPr>
        <w:t>red</w:t>
      </w:r>
      <w:r>
        <w:t>-that</w:t>
      </w:r>
      <w:r>
        <w:tab/>
      </w:r>
      <w:r>
        <w:rPr>
          <w:smallCaps/>
        </w:rPr>
        <w:t>obl</w:t>
      </w:r>
      <w:r>
        <w:tab/>
        <w:t>basket</w:t>
      </w:r>
      <w:r>
        <w:rPr>
          <w:smallCaps/>
        </w:rPr>
        <w:tab/>
        <w:t>c</w:t>
      </w:r>
      <w:r>
        <w:rPr>
          <w:smallCaps/>
        </w:rPr>
        <w:tab/>
        <w:t>perf</w:t>
      </w:r>
      <w:r>
        <w:t>=cause-dark-</w:t>
      </w:r>
      <w:r>
        <w:rPr>
          <w:smallCaps/>
        </w:rPr>
        <w:t>lf</w:t>
      </w:r>
      <w:r>
        <w:tab/>
      </w:r>
      <w:r>
        <w:rPr>
          <w:smallCaps/>
        </w:rPr>
        <w:t>obl</w:t>
      </w:r>
      <w:r>
        <w:tab/>
        <w:t>cloth</w:t>
      </w:r>
    </w:p>
    <w:p w14:paraId="68B284F3" w14:textId="77777777" w:rsidR="00800AD8" w:rsidRDefault="00800AD8">
      <w:pPr>
        <w:pStyle w:val="InterlineFree"/>
      </w:pPr>
      <w:r>
        <w:t>It was in a bamboo basket hidden by clothes.</w:t>
      </w:r>
    </w:p>
    <w:p w14:paraId="23A346E1" w14:textId="77777777" w:rsidR="00800AD8" w:rsidRDefault="00DC1AE0" w:rsidP="00DF1F66">
      <w:pPr>
        <w:pStyle w:val="InterlineText"/>
        <w:tabs>
          <w:tab w:val="left" w:pos="533"/>
          <w:tab w:val="left" w:pos="1517"/>
          <w:tab w:val="left" w:pos="2456"/>
          <w:tab w:val="left" w:pos="2915"/>
          <w:tab w:val="left" w:pos="3779"/>
          <w:tab w:val="left" w:pos="5108"/>
          <w:tab w:val="left" w:pos="5492"/>
        </w:tabs>
      </w:pPr>
      <w:r w:rsidRPr="003A1D48">
        <w:rPr>
          <w:rStyle w:val="InterlineTextNumChar"/>
        </w:rPr>
        <w:lastRenderedPageBreak/>
        <w:t>005</w:t>
      </w:r>
      <w:r w:rsidR="00800AD8">
        <w:tab/>
        <w:t>saka</w:t>
      </w:r>
      <w:r w:rsidR="00800AD8">
        <w:tab/>
        <w:t>inika</w:t>
      </w:r>
      <w:r w:rsidR="00800AD8">
        <w:tab/>
        <w:t>ui</w:t>
      </w:r>
      <w:r w:rsidR="00800AD8">
        <w:tab/>
        <w:t>tja</w:t>
      </w:r>
      <w:r w:rsidR="00800AD8">
        <w:tab/>
        <w:t>patsunan</w:t>
      </w:r>
      <w:r w:rsidR="00800AD8">
        <w:tab/>
        <w:t>ni</w:t>
      </w:r>
      <w:r w:rsidR="00800AD8">
        <w:tab/>
        <w:t>Kului.</w:t>
      </w:r>
    </w:p>
    <w:p w14:paraId="49E2EF18" w14:textId="77777777" w:rsidR="00800AD8" w:rsidRDefault="00800AD8" w:rsidP="00DF1F66">
      <w:pPr>
        <w:pStyle w:val="InterlineGlossWithTrans"/>
        <w:tabs>
          <w:tab w:val="left" w:pos="533"/>
          <w:tab w:val="left" w:pos="1517"/>
          <w:tab w:val="left" w:pos="2456"/>
          <w:tab w:val="left" w:pos="2915"/>
          <w:tab w:val="left" w:pos="3779"/>
          <w:tab w:val="left" w:pos="5108"/>
          <w:tab w:val="left" w:pos="5492"/>
        </w:tabs>
      </w:pPr>
      <w:r>
        <w:tab/>
        <w:t>sa-ka</w:t>
      </w:r>
      <w:r>
        <w:tab/>
        <w:t>ini-ka</w:t>
      </w:r>
      <w:r>
        <w:tab/>
        <w:t>ui</w:t>
      </w:r>
      <w:r>
        <w:tab/>
        <w:t>tja</w:t>
      </w:r>
      <w:r>
        <w:tab/>
        <w:t>pa-tsun-an</w:t>
      </w:r>
      <w:r>
        <w:tab/>
        <w:t>ni</w:t>
      </w:r>
      <w:r>
        <w:tab/>
        <w:t>Kului</w:t>
      </w:r>
    </w:p>
    <w:p w14:paraId="21FB3EE4" w14:textId="77777777" w:rsidR="00800AD8" w:rsidRDefault="00800AD8" w:rsidP="00DF1F66">
      <w:pPr>
        <w:pStyle w:val="InterlineTrans"/>
        <w:tabs>
          <w:tab w:val="left" w:pos="533"/>
          <w:tab w:val="left" w:pos="1517"/>
          <w:tab w:val="left" w:pos="2456"/>
          <w:tab w:val="left" w:pos="2915"/>
          <w:tab w:val="left" w:pos="3779"/>
          <w:tab w:val="left" w:pos="5108"/>
          <w:tab w:val="left" w:pos="5492"/>
        </w:tabs>
      </w:pPr>
      <w:r>
        <w:tab/>
        <w:t>and-after</w:t>
      </w:r>
      <w:r>
        <w:tab/>
        <w:t>not-after</w:t>
      </w:r>
      <w:r>
        <w:tab/>
        <w:t>yes</w:t>
      </w:r>
      <w:r>
        <w:tab/>
        <w:t>we(</w:t>
      </w:r>
      <w:r>
        <w:rPr>
          <w:smallCaps/>
        </w:rPr>
        <w:t>inc</w:t>
      </w:r>
      <w:r>
        <w:t>)</w:t>
      </w:r>
      <w:r>
        <w:tab/>
        <w:t>cause-see-</w:t>
      </w:r>
      <w:r>
        <w:rPr>
          <w:smallCaps/>
        </w:rPr>
        <w:t>lf</w:t>
      </w:r>
      <w:r>
        <w:tab/>
        <w:t>by</w:t>
      </w:r>
      <w:r>
        <w:tab/>
        <w:t>(name)</w:t>
      </w:r>
    </w:p>
    <w:p w14:paraId="3EA87C22" w14:textId="77777777" w:rsidR="00800AD8" w:rsidRDefault="00800AD8">
      <w:pPr>
        <w:pStyle w:val="InterlineFree"/>
      </w:pPr>
      <w:r>
        <w:t>Kului didn’t allow us to look at it.</w:t>
      </w:r>
    </w:p>
    <w:p w14:paraId="60AEECE1" w14:textId="77777777" w:rsidR="00800AD8" w:rsidRDefault="00DC1AE0" w:rsidP="00DF1F66">
      <w:pPr>
        <w:pStyle w:val="InterlineText"/>
        <w:tabs>
          <w:tab w:val="left" w:pos="533"/>
          <w:tab w:val="left" w:pos="1202"/>
          <w:tab w:val="left" w:pos="1751"/>
          <w:tab w:val="left" w:pos="2585"/>
          <w:tab w:val="left" w:pos="3509"/>
          <w:tab w:val="left" w:pos="3983"/>
          <w:tab w:val="left" w:pos="4427"/>
          <w:tab w:val="left" w:pos="4766"/>
          <w:tab w:val="left" w:pos="5570"/>
          <w:tab w:val="left" w:pos="5834"/>
        </w:tabs>
      </w:pPr>
      <w:r w:rsidRPr="003A1D48">
        <w:rPr>
          <w:rStyle w:val="InterlineTextNumChar"/>
        </w:rPr>
        <w:t>006</w:t>
      </w:r>
      <w:r w:rsidR="00800AD8">
        <w:tab/>
        <w:t>manu</w:t>
      </w:r>
      <w:r w:rsidR="00800AD8">
        <w:tab/>
        <w:t>“ki</w:t>
      </w:r>
      <w:r w:rsidR="00800AD8">
        <w:tab/>
        <w:t>anema</w:t>
      </w:r>
      <w:r w:rsidR="00800AD8">
        <w:tab/>
        <w:t>izua?”</w:t>
      </w:r>
      <w:r w:rsidR="00800AD8">
        <w:tab/>
        <w:t>aya</w:t>
      </w:r>
      <w:r w:rsidR="00800AD8">
        <w:tab/>
        <w:t>ti</w:t>
      </w:r>
      <w:r w:rsidR="00800AD8">
        <w:tab/>
        <w:t>sa</w:t>
      </w:r>
      <w:r w:rsidR="00800AD8">
        <w:tab/>
        <w:t>Ulung</w:t>
      </w:r>
      <w:r w:rsidR="00800AD8">
        <w:tab/>
        <w:t>a</w:t>
      </w:r>
      <w:r w:rsidR="00800AD8">
        <w:tab/>
        <w:t>kaka.</w:t>
      </w:r>
    </w:p>
    <w:p w14:paraId="31C26D59" w14:textId="77777777" w:rsidR="00800AD8" w:rsidRDefault="00800AD8" w:rsidP="00DF1F66">
      <w:pPr>
        <w:pStyle w:val="InterlineGlossWithTrans"/>
        <w:tabs>
          <w:tab w:val="left" w:pos="533"/>
          <w:tab w:val="left" w:pos="1202"/>
          <w:tab w:val="left" w:pos="1751"/>
          <w:tab w:val="left" w:pos="2585"/>
          <w:tab w:val="left" w:pos="3509"/>
          <w:tab w:val="left" w:pos="3983"/>
          <w:tab w:val="left" w:pos="4427"/>
          <w:tab w:val="left" w:pos="4766"/>
          <w:tab w:val="left" w:pos="5570"/>
          <w:tab w:val="left" w:pos="5834"/>
        </w:tabs>
      </w:pPr>
      <w:r>
        <w:tab/>
        <w:t>manu</w:t>
      </w:r>
      <w:r>
        <w:tab/>
        <w:t>ki</w:t>
      </w:r>
      <w:r>
        <w:tab/>
        <w:t>a-nema</w:t>
      </w:r>
      <w:r>
        <w:tab/>
        <w:t>i-zua</w:t>
      </w:r>
      <w:r>
        <w:tab/>
        <w:t>aya</w:t>
      </w:r>
      <w:r>
        <w:tab/>
        <w:t>ti</w:t>
      </w:r>
      <w:r>
        <w:tab/>
        <w:t>sa</w:t>
      </w:r>
      <w:r>
        <w:tab/>
        <w:t>Ulung</w:t>
      </w:r>
      <w:r>
        <w:tab/>
        <w:t>a</w:t>
      </w:r>
      <w:r>
        <w:tab/>
        <w:t>kaka</w:t>
      </w:r>
    </w:p>
    <w:p w14:paraId="0AE9C19B" w14:textId="77777777" w:rsidR="00800AD8" w:rsidRDefault="00800AD8" w:rsidP="00DF1F66">
      <w:pPr>
        <w:pStyle w:val="InterlineTrans"/>
        <w:tabs>
          <w:tab w:val="left" w:pos="533"/>
          <w:tab w:val="left" w:pos="1202"/>
          <w:tab w:val="left" w:pos="1751"/>
          <w:tab w:val="left" w:pos="2585"/>
          <w:tab w:val="left" w:pos="3509"/>
          <w:tab w:val="left" w:pos="3983"/>
          <w:tab w:val="left" w:pos="4427"/>
          <w:tab w:val="left" w:pos="4766"/>
          <w:tab w:val="left" w:pos="5570"/>
          <w:tab w:val="left" w:pos="5834"/>
        </w:tabs>
      </w:pPr>
      <w:r>
        <w:tab/>
        <w:t>then</w:t>
      </w:r>
      <w:r>
        <w:tab/>
        <w:t>how</w:t>
      </w:r>
      <w:r>
        <w:tab/>
        <w:t>?-what</w:t>
      </w:r>
      <w:r>
        <w:tab/>
      </w:r>
      <w:r>
        <w:rPr>
          <w:smallCaps/>
        </w:rPr>
        <w:t>loc</w:t>
      </w:r>
      <w:r>
        <w:t>-that</w:t>
      </w:r>
      <w:r>
        <w:tab/>
        <w:t>say</w:t>
      </w:r>
      <w:r>
        <w:tab/>
      </w:r>
      <w:r>
        <w:rPr>
          <w:smallCaps/>
        </w:rPr>
        <w:t>f.h</w:t>
      </w:r>
      <w:r>
        <w:rPr>
          <w:smallCaps/>
        </w:rPr>
        <w:tab/>
        <w:t>h</w:t>
      </w:r>
      <w:r>
        <w:rPr>
          <w:smallCaps/>
        </w:rPr>
        <w:tab/>
      </w:r>
      <w:r>
        <w:t>(name)</w:t>
      </w:r>
      <w:r>
        <w:rPr>
          <w:smallCaps/>
        </w:rPr>
        <w:tab/>
        <w:t>c</w:t>
      </w:r>
      <w:r>
        <w:rPr>
          <w:smallCaps/>
        </w:rPr>
        <w:tab/>
      </w:r>
      <w:r>
        <w:t>sibling</w:t>
      </w:r>
    </w:p>
    <w:p w14:paraId="44B51BB8" w14:textId="77777777" w:rsidR="00800AD8" w:rsidRDefault="00800AD8">
      <w:pPr>
        <w:pStyle w:val="InterlineFree"/>
      </w:pPr>
      <w:r>
        <w:t>“What’s in</w:t>
      </w:r>
      <w:r w:rsidR="00DF1F66">
        <w:t xml:space="preserve"> there?” said her sibling Ulung.</w:t>
      </w:r>
    </w:p>
    <w:p w14:paraId="72F53576" w14:textId="77777777" w:rsidR="00800AD8" w:rsidRDefault="00DC1AE0" w:rsidP="00DF1F66">
      <w:pPr>
        <w:pStyle w:val="InterlineText"/>
        <w:tabs>
          <w:tab w:val="left" w:pos="533"/>
          <w:tab w:val="left" w:pos="1127"/>
          <w:tab w:val="left" w:pos="3236"/>
          <w:tab w:val="left" w:pos="4055"/>
          <w:tab w:val="left" w:pos="4919"/>
        </w:tabs>
      </w:pPr>
      <w:r w:rsidRPr="003A1D48">
        <w:rPr>
          <w:rStyle w:val="InterlineTextNumChar"/>
        </w:rPr>
        <w:t>007</w:t>
      </w:r>
      <w:r w:rsidR="00800AD8">
        <w:tab/>
        <w:t>“aku</w:t>
      </w:r>
      <w:r w:rsidR="00800AD8">
        <w:tab/>
        <w:t>sikaqiîi</w:t>
      </w:r>
      <w:r w:rsidR="00800AD8">
        <w:tab/>
        <w:t>aya</w:t>
      </w:r>
      <w:r w:rsidR="00800AD8">
        <w:tab/>
        <w:t>tja</w:t>
      </w:r>
      <w:r w:rsidR="00800AD8">
        <w:tab/>
        <w:t>qayamen?”</w:t>
      </w:r>
    </w:p>
    <w:p w14:paraId="4410E4FB" w14:textId="77777777" w:rsidR="00800AD8" w:rsidRDefault="00800AD8" w:rsidP="00DF1F66">
      <w:pPr>
        <w:pStyle w:val="InterlineGlossWithTrans"/>
        <w:tabs>
          <w:tab w:val="left" w:pos="533"/>
          <w:tab w:val="left" w:pos="1127"/>
          <w:tab w:val="left" w:pos="3236"/>
          <w:tab w:val="left" w:pos="4055"/>
          <w:tab w:val="left" w:pos="4919"/>
        </w:tabs>
      </w:pPr>
      <w:r>
        <w:tab/>
        <w:t>aku</w:t>
      </w:r>
      <w:r>
        <w:tab/>
        <w:t>si-ka-qiîi</w:t>
      </w:r>
      <w:r>
        <w:tab/>
        <w:t>aya</w:t>
      </w:r>
      <w:r>
        <w:tab/>
        <w:t>tja</w:t>
      </w:r>
      <w:r>
        <w:tab/>
        <w:t>qayam-en</w:t>
      </w:r>
    </w:p>
    <w:p w14:paraId="572D476D" w14:textId="77777777" w:rsidR="00800AD8" w:rsidRDefault="00800AD8" w:rsidP="00DF1F66">
      <w:pPr>
        <w:pStyle w:val="InterlineTrans"/>
        <w:tabs>
          <w:tab w:val="left" w:pos="533"/>
          <w:tab w:val="left" w:pos="1127"/>
          <w:tab w:val="left" w:pos="3236"/>
          <w:tab w:val="left" w:pos="4055"/>
          <w:tab w:val="left" w:pos="4919"/>
        </w:tabs>
      </w:pPr>
      <w:r>
        <w:tab/>
        <w:t>why</w:t>
      </w:r>
      <w:r>
        <w:tab/>
      </w:r>
      <w:r>
        <w:rPr>
          <w:smallCaps/>
        </w:rPr>
        <w:t>if</w:t>
      </w:r>
      <w:r>
        <w:t>-become-forbidden</w:t>
      </w:r>
      <w:r>
        <w:tab/>
        <w:t>be.thus</w:t>
      </w:r>
      <w:r>
        <w:tab/>
        <w:t>we(</w:t>
      </w:r>
      <w:r>
        <w:rPr>
          <w:smallCaps/>
        </w:rPr>
        <w:t>inc</w:t>
      </w:r>
      <w:r>
        <w:t>)</w:t>
      </w:r>
      <w:r>
        <w:tab/>
        <w:t>inspect-</w:t>
      </w:r>
      <w:r>
        <w:rPr>
          <w:smallCaps/>
        </w:rPr>
        <w:t>pf</w:t>
      </w:r>
    </w:p>
    <w:p w14:paraId="7F19FD0E" w14:textId="77777777" w:rsidR="00800AD8" w:rsidRDefault="00800AD8">
      <w:pPr>
        <w:pStyle w:val="InterlineFree"/>
      </w:pPr>
      <w:r>
        <w:t xml:space="preserve">“Why </w:t>
      </w:r>
      <w:r w:rsidR="00DF1F66">
        <w:t>are we not allowed to see it?”</w:t>
      </w:r>
    </w:p>
    <w:p w14:paraId="230E07D6" w14:textId="77777777" w:rsidR="00800AD8" w:rsidRDefault="00DC1AE0" w:rsidP="00DF1F66">
      <w:pPr>
        <w:pStyle w:val="InterlineText"/>
        <w:tabs>
          <w:tab w:val="left" w:pos="533"/>
          <w:tab w:val="left" w:pos="1322"/>
          <w:tab w:val="left" w:pos="2771"/>
          <w:tab w:val="left" w:pos="3545"/>
          <w:tab w:val="left" w:pos="3989"/>
          <w:tab w:val="left" w:pos="4793"/>
          <w:tab w:val="left" w:pos="5177"/>
          <w:tab w:val="left" w:pos="5516"/>
        </w:tabs>
      </w:pPr>
      <w:r w:rsidRPr="003A1D48">
        <w:rPr>
          <w:rStyle w:val="InterlineTextNumChar"/>
        </w:rPr>
        <w:t>008</w:t>
      </w:r>
      <w:r w:rsidR="00800AD8">
        <w:tab/>
        <w:t>“sa-u</w:t>
      </w:r>
      <w:r w:rsidR="00800AD8">
        <w:tab/>
        <w:t>satjatjanu,”</w:t>
      </w:r>
      <w:r w:rsidR="00800AD8">
        <w:tab/>
        <w:t>ayain</w:t>
      </w:r>
      <w:r w:rsidR="00800AD8">
        <w:tab/>
        <w:t>ti</w:t>
      </w:r>
      <w:r w:rsidR="00800AD8">
        <w:tab/>
        <w:t>Kului</w:t>
      </w:r>
      <w:r w:rsidR="00800AD8">
        <w:tab/>
        <w:t>ni</w:t>
      </w:r>
      <w:r w:rsidR="00800AD8">
        <w:tab/>
        <w:t>sa</w:t>
      </w:r>
      <w:r w:rsidR="00800AD8">
        <w:tab/>
        <w:t>Ulung.</w:t>
      </w:r>
    </w:p>
    <w:p w14:paraId="6C4F590F" w14:textId="77777777" w:rsidR="00800AD8" w:rsidRDefault="00800AD8" w:rsidP="00DF1F66">
      <w:pPr>
        <w:pStyle w:val="InterlineGlossWithTrans"/>
        <w:tabs>
          <w:tab w:val="left" w:pos="533"/>
          <w:tab w:val="left" w:pos="1322"/>
          <w:tab w:val="left" w:pos="2771"/>
          <w:tab w:val="left" w:pos="3545"/>
          <w:tab w:val="left" w:pos="3989"/>
          <w:tab w:val="left" w:pos="4793"/>
          <w:tab w:val="left" w:pos="5177"/>
          <w:tab w:val="left" w:pos="5516"/>
        </w:tabs>
      </w:pPr>
      <w:r>
        <w:tab/>
        <w:t>sa-u</w:t>
      </w:r>
      <w:r>
        <w:tab/>
        <w:t>sa-tjatjan-u</w:t>
      </w:r>
      <w:r>
        <w:tab/>
        <w:t>aya-en</w:t>
      </w:r>
      <w:r>
        <w:tab/>
        <w:t>ti</w:t>
      </w:r>
      <w:r>
        <w:tab/>
        <w:t>Kului</w:t>
      </w:r>
      <w:r>
        <w:tab/>
        <w:t>ni</w:t>
      </w:r>
      <w:r>
        <w:tab/>
        <w:t>sa</w:t>
      </w:r>
      <w:r>
        <w:tab/>
        <w:t>Ulung</w:t>
      </w:r>
    </w:p>
    <w:p w14:paraId="3B1876C1" w14:textId="77777777" w:rsidR="00800AD8" w:rsidRDefault="00800AD8" w:rsidP="00DF1F66">
      <w:pPr>
        <w:pStyle w:val="InterlineTrans"/>
        <w:tabs>
          <w:tab w:val="left" w:pos="533"/>
          <w:tab w:val="left" w:pos="1322"/>
          <w:tab w:val="left" w:pos="2771"/>
          <w:tab w:val="left" w:pos="3545"/>
          <w:tab w:val="left" w:pos="3989"/>
          <w:tab w:val="left" w:pos="4793"/>
          <w:tab w:val="left" w:pos="5177"/>
          <w:tab w:val="left" w:pos="5516"/>
        </w:tabs>
      </w:pPr>
      <w:r>
        <w:tab/>
        <w:t>go-</w:t>
      </w:r>
      <w:r>
        <w:rPr>
          <w:smallCaps/>
        </w:rPr>
        <w:t>imp</w:t>
      </w:r>
      <w:r>
        <w:tab/>
        <w:t>go-spring-</w:t>
      </w:r>
      <w:r>
        <w:rPr>
          <w:smallCaps/>
        </w:rPr>
        <w:t>imp</w:t>
      </w:r>
      <w:r>
        <w:tab/>
        <w:t>say-</w:t>
      </w:r>
      <w:r>
        <w:rPr>
          <w:smallCaps/>
        </w:rPr>
        <w:t>pf</w:t>
      </w:r>
      <w:r>
        <w:tab/>
      </w:r>
      <w:r>
        <w:rPr>
          <w:smallCaps/>
        </w:rPr>
        <w:t>f.h</w:t>
      </w:r>
      <w:r>
        <w:tab/>
        <w:t>(name)</w:t>
      </w:r>
      <w:r>
        <w:tab/>
        <w:t>by</w:t>
      </w:r>
      <w:r>
        <w:rPr>
          <w:smallCaps/>
        </w:rPr>
        <w:tab/>
        <w:t>h</w:t>
      </w:r>
      <w:r>
        <w:rPr>
          <w:smallCaps/>
        </w:rPr>
        <w:tab/>
      </w:r>
      <w:r>
        <w:t>(name)</w:t>
      </w:r>
    </w:p>
    <w:p w14:paraId="3490AFF1" w14:textId="77777777" w:rsidR="00800AD8" w:rsidRDefault="00800AD8">
      <w:pPr>
        <w:pStyle w:val="InterlineFree"/>
      </w:pPr>
      <w:r>
        <w:t>“Go to the spring for water,” said Ulung to Kului.</w:t>
      </w:r>
    </w:p>
    <w:p w14:paraId="2DBA849F" w14:textId="77777777" w:rsidR="00800AD8" w:rsidRDefault="00DC1AE0" w:rsidP="00DF1F66">
      <w:pPr>
        <w:pStyle w:val="InterlineText"/>
        <w:tabs>
          <w:tab w:val="left" w:pos="533"/>
          <w:tab w:val="left" w:pos="1097"/>
          <w:tab w:val="left" w:pos="2186"/>
          <w:tab w:val="left" w:pos="2855"/>
          <w:tab w:val="left" w:pos="3644"/>
          <w:tab w:val="left" w:pos="3908"/>
        </w:tabs>
      </w:pPr>
      <w:r w:rsidRPr="003A1D48">
        <w:rPr>
          <w:rStyle w:val="InterlineTextNumChar"/>
        </w:rPr>
        <w:t>009</w:t>
      </w:r>
      <w:r w:rsidR="00800AD8">
        <w:tab/>
        <w:t>ka</w:t>
      </w:r>
      <w:r w:rsidR="00800AD8">
        <w:tab/>
        <w:t>qayamen,</w:t>
      </w:r>
      <w:r w:rsidR="00800AD8">
        <w:tab/>
        <w:t>manu</w:t>
      </w:r>
      <w:r w:rsidR="00800AD8">
        <w:tab/>
        <w:t>qatjuvi</w:t>
      </w:r>
      <w:r w:rsidR="00800AD8">
        <w:tab/>
        <w:t>a</w:t>
      </w:r>
      <w:r w:rsidR="00800AD8">
        <w:tab/>
        <w:t>vuluvulung.</w:t>
      </w:r>
    </w:p>
    <w:p w14:paraId="677E99F5" w14:textId="77777777" w:rsidR="00800AD8" w:rsidRDefault="00800AD8" w:rsidP="00DF1F66">
      <w:pPr>
        <w:pStyle w:val="InterlineGlossWithTrans"/>
        <w:tabs>
          <w:tab w:val="left" w:pos="533"/>
          <w:tab w:val="left" w:pos="1097"/>
          <w:tab w:val="left" w:pos="2186"/>
          <w:tab w:val="left" w:pos="2855"/>
          <w:tab w:val="left" w:pos="3644"/>
          <w:tab w:val="left" w:pos="3908"/>
        </w:tabs>
      </w:pPr>
      <w:r>
        <w:tab/>
        <w:t>ka</w:t>
      </w:r>
      <w:r>
        <w:tab/>
        <w:t>qayam-en</w:t>
      </w:r>
      <w:r>
        <w:tab/>
        <w:t>manu</w:t>
      </w:r>
      <w:r>
        <w:tab/>
        <w:t>qatjuvi</w:t>
      </w:r>
      <w:r>
        <w:tab/>
        <w:t>a</w:t>
      </w:r>
      <w:r>
        <w:tab/>
        <w:t>vulu-vulung</w:t>
      </w:r>
    </w:p>
    <w:p w14:paraId="7EE52FCE" w14:textId="77777777" w:rsidR="00800AD8" w:rsidRDefault="00800AD8" w:rsidP="00DF1F66">
      <w:pPr>
        <w:pStyle w:val="InterlineTrans"/>
        <w:tabs>
          <w:tab w:val="left" w:pos="533"/>
          <w:tab w:val="left" w:pos="1097"/>
          <w:tab w:val="left" w:pos="2186"/>
          <w:tab w:val="left" w:pos="2855"/>
          <w:tab w:val="left" w:pos="3644"/>
          <w:tab w:val="left" w:pos="3908"/>
        </w:tabs>
      </w:pPr>
      <w:r>
        <w:tab/>
        <w:t>after</w:t>
      </w:r>
      <w:r>
        <w:tab/>
        <w:t>inspect-</w:t>
      </w:r>
      <w:r>
        <w:rPr>
          <w:smallCaps/>
        </w:rPr>
        <w:t>pf</w:t>
      </w:r>
      <w:r>
        <w:tab/>
        <w:t>then</w:t>
      </w:r>
      <w:r>
        <w:tab/>
        <w:t>snake</w:t>
      </w:r>
      <w:r>
        <w:rPr>
          <w:smallCaps/>
        </w:rPr>
        <w:tab/>
        <w:t>c</w:t>
      </w:r>
      <w:r>
        <w:rPr>
          <w:smallCaps/>
        </w:rPr>
        <w:tab/>
        <w:t>red</w:t>
      </w:r>
      <w:r>
        <w:t>-snake.sp</w:t>
      </w:r>
    </w:p>
    <w:p w14:paraId="3967EFF1" w14:textId="77777777" w:rsidR="00800AD8" w:rsidRDefault="00800AD8">
      <w:pPr>
        <w:pStyle w:val="InterlineFree"/>
      </w:pPr>
      <w:r>
        <w:t>When (s)he had a look, it was a hundred-pace snake.</w:t>
      </w:r>
    </w:p>
    <w:p w14:paraId="636CBF00" w14:textId="77777777" w:rsidR="00800AD8" w:rsidRDefault="00DC1AE0" w:rsidP="00DF1F66">
      <w:pPr>
        <w:pStyle w:val="InterlineText"/>
        <w:tabs>
          <w:tab w:val="left" w:pos="533"/>
          <w:tab w:val="left" w:pos="1517"/>
          <w:tab w:val="left" w:pos="2111"/>
          <w:tab w:val="left" w:pos="2675"/>
          <w:tab w:val="left" w:pos="3764"/>
          <w:tab w:val="left" w:pos="4568"/>
          <w:tab w:val="left" w:pos="5102"/>
          <w:tab w:val="left" w:pos="5591"/>
          <w:tab w:val="left" w:pos="6230"/>
          <w:tab w:val="left" w:pos="7004"/>
        </w:tabs>
      </w:pPr>
      <w:r w:rsidRPr="003A1D48">
        <w:rPr>
          <w:rStyle w:val="InterlineTextNumChar"/>
        </w:rPr>
        <w:t>010</w:t>
      </w:r>
      <w:r w:rsidR="00800AD8">
        <w:tab/>
        <w:t>saka</w:t>
      </w:r>
      <w:r w:rsidR="00800AD8">
        <w:tab/>
        <w:t>“aku</w:t>
      </w:r>
      <w:r w:rsidR="00800AD8">
        <w:tab/>
        <w:t>ka</w:t>
      </w:r>
      <w:r w:rsidR="00800AD8">
        <w:tab/>
        <w:t>qayamen</w:t>
      </w:r>
      <w:r w:rsidR="00800AD8">
        <w:tab/>
        <w:t>aken?”</w:t>
      </w:r>
      <w:r w:rsidR="00800AD8">
        <w:tab/>
        <w:t>aya,</w:t>
      </w:r>
      <w:r w:rsidR="00800AD8">
        <w:tab/>
        <w:t>sa</w:t>
      </w:r>
      <w:r w:rsidR="00800AD8">
        <w:tab/>
        <w:t>vaik</w:t>
      </w:r>
      <w:r w:rsidR="00800AD8">
        <w:tab/>
        <w:t>anga</w:t>
      </w:r>
      <w:r w:rsidR="00800AD8">
        <w:tab/>
        <w:t>zazua</w:t>
      </w:r>
    </w:p>
    <w:p w14:paraId="5DE843A8" w14:textId="77777777" w:rsidR="00800AD8" w:rsidRDefault="00800AD8" w:rsidP="00DF1F66">
      <w:pPr>
        <w:pStyle w:val="InterlineGlossWithTrans"/>
        <w:tabs>
          <w:tab w:val="left" w:pos="533"/>
          <w:tab w:val="left" w:pos="1517"/>
          <w:tab w:val="left" w:pos="2111"/>
          <w:tab w:val="left" w:pos="2675"/>
          <w:tab w:val="left" w:pos="3764"/>
          <w:tab w:val="left" w:pos="4568"/>
          <w:tab w:val="left" w:pos="5102"/>
          <w:tab w:val="left" w:pos="5591"/>
          <w:tab w:val="left" w:pos="6230"/>
          <w:tab w:val="left" w:pos="7004"/>
        </w:tabs>
      </w:pPr>
      <w:r>
        <w:tab/>
        <w:t>sa-ka</w:t>
      </w:r>
      <w:r>
        <w:tab/>
        <w:t>aku</w:t>
      </w:r>
      <w:r>
        <w:tab/>
        <w:t>ka</w:t>
      </w:r>
      <w:r>
        <w:tab/>
        <w:t>qayam-en</w:t>
      </w:r>
      <w:r>
        <w:tab/>
        <w:t>aken</w:t>
      </w:r>
      <w:r>
        <w:tab/>
        <w:t>aya</w:t>
      </w:r>
      <w:r>
        <w:tab/>
        <w:t>sa</w:t>
      </w:r>
      <w:r>
        <w:tab/>
        <w:t>vaik</w:t>
      </w:r>
      <w:r>
        <w:tab/>
        <w:t>anga</w:t>
      </w:r>
      <w:r>
        <w:tab/>
        <w:t>zua-zua</w:t>
      </w:r>
    </w:p>
    <w:p w14:paraId="32786A03" w14:textId="77777777" w:rsidR="00800AD8" w:rsidRDefault="00800AD8" w:rsidP="00DF1F66">
      <w:pPr>
        <w:pStyle w:val="InterlineTransNoFree"/>
        <w:tabs>
          <w:tab w:val="left" w:pos="1517"/>
          <w:tab w:val="left" w:pos="2111"/>
          <w:tab w:val="left" w:pos="2675"/>
          <w:tab w:val="left" w:pos="3764"/>
          <w:tab w:val="left" w:pos="4568"/>
          <w:tab w:val="left" w:pos="5102"/>
          <w:tab w:val="left" w:pos="5591"/>
          <w:tab w:val="left" w:pos="6230"/>
          <w:tab w:val="left" w:pos="7004"/>
        </w:tabs>
      </w:pPr>
      <w:r>
        <w:tab/>
        <w:t>and-after</w:t>
      </w:r>
      <w:r>
        <w:tab/>
        <w:t>why</w:t>
      </w:r>
      <w:r>
        <w:tab/>
        <w:t>after</w:t>
      </w:r>
      <w:r>
        <w:tab/>
        <w:t>inspect-</w:t>
      </w:r>
      <w:r>
        <w:rPr>
          <w:smallCaps/>
        </w:rPr>
        <w:t>pf</w:t>
      </w:r>
      <w:r>
        <w:tab/>
      </w:r>
      <w:r w:rsidR="000D5EFB" w:rsidRPr="000D5EFB">
        <w:rPr>
          <w:smallCaps/>
        </w:rPr>
        <w:t>f.I</w:t>
      </w:r>
      <w:r>
        <w:tab/>
        <w:t>say</w:t>
      </w:r>
      <w:r>
        <w:tab/>
        <w:t>and</w:t>
      </w:r>
      <w:r>
        <w:tab/>
        <w:t>leave</w:t>
      </w:r>
      <w:r>
        <w:tab/>
        <w:t>indeed</w:t>
      </w:r>
      <w:r>
        <w:tab/>
      </w:r>
      <w:r>
        <w:rPr>
          <w:smallCaps/>
        </w:rPr>
        <w:t>red</w:t>
      </w:r>
      <w:r>
        <w:t>-that</w:t>
      </w:r>
    </w:p>
    <w:p w14:paraId="5087B0BB" w14:textId="77777777" w:rsidR="00800AD8" w:rsidRDefault="00DF1F66" w:rsidP="00DF1F66">
      <w:pPr>
        <w:pStyle w:val="InterlineText"/>
        <w:tabs>
          <w:tab w:val="left" w:pos="533"/>
          <w:tab w:val="left" w:pos="2102"/>
          <w:tab w:val="left" w:pos="2606"/>
          <w:tab w:val="left" w:pos="3395"/>
          <w:tab w:val="left" w:pos="3659"/>
          <w:tab w:val="left" w:pos="4163"/>
        </w:tabs>
      </w:pPr>
      <w:r>
        <w:tab/>
        <w:t>malipat</w:t>
      </w:r>
      <w:r w:rsidR="00800AD8">
        <w:tab/>
        <w:t>(tua</w:t>
      </w:r>
      <w:r>
        <w:t>)</w:t>
      </w:r>
      <w:r w:rsidR="00800AD8">
        <w:tab/>
        <w:t>valuku</w:t>
      </w:r>
      <w:r w:rsidR="00800AD8">
        <w:tab/>
        <w:t>a</w:t>
      </w:r>
      <w:r w:rsidR="00800AD8">
        <w:tab/>
        <w:t>i</w:t>
      </w:r>
      <w:r w:rsidR="00800AD8">
        <w:tab/>
        <w:t>navaî.</w:t>
      </w:r>
    </w:p>
    <w:p w14:paraId="0093E641" w14:textId="77777777" w:rsidR="00800AD8" w:rsidRDefault="00DF1F66" w:rsidP="00DF1F66">
      <w:pPr>
        <w:pStyle w:val="InterlineGlossWithTrans"/>
        <w:tabs>
          <w:tab w:val="left" w:pos="533"/>
          <w:tab w:val="left" w:pos="2102"/>
          <w:tab w:val="left" w:pos="2606"/>
          <w:tab w:val="left" w:pos="3395"/>
          <w:tab w:val="left" w:pos="3659"/>
          <w:tab w:val="left" w:pos="4163"/>
        </w:tabs>
      </w:pPr>
      <w:r>
        <w:tab/>
        <w:t>ma-lipat</w:t>
      </w:r>
      <w:r w:rsidR="00800AD8">
        <w:tab/>
        <w:t>tua</w:t>
      </w:r>
      <w:r w:rsidR="00800AD8">
        <w:tab/>
        <w:t>valuku</w:t>
      </w:r>
      <w:r w:rsidR="00800AD8">
        <w:tab/>
        <w:t>a</w:t>
      </w:r>
      <w:r w:rsidR="00800AD8">
        <w:tab/>
        <w:t>i</w:t>
      </w:r>
      <w:r w:rsidR="00800AD8">
        <w:tab/>
        <w:t>navaî</w:t>
      </w:r>
    </w:p>
    <w:p w14:paraId="44F509CE" w14:textId="77777777" w:rsidR="00800AD8" w:rsidRDefault="00DF1F66" w:rsidP="00DF1F66">
      <w:pPr>
        <w:pStyle w:val="InterlineTrans"/>
        <w:tabs>
          <w:tab w:val="left" w:pos="533"/>
          <w:tab w:val="left" w:pos="2102"/>
          <w:tab w:val="left" w:pos="2606"/>
          <w:tab w:val="left" w:pos="3395"/>
          <w:tab w:val="left" w:pos="3659"/>
          <w:tab w:val="left" w:pos="4163"/>
        </w:tabs>
      </w:pPr>
      <w:r>
        <w:tab/>
      </w:r>
      <w:r>
        <w:rPr>
          <w:smallCaps/>
        </w:rPr>
        <w:t>stat</w:t>
      </w:r>
      <w:r>
        <w:t>-disappear</w:t>
      </w:r>
      <w:r w:rsidR="00800AD8">
        <w:tab/>
      </w:r>
      <w:r w:rsidR="00800AD8">
        <w:rPr>
          <w:smallCaps/>
        </w:rPr>
        <w:t>obl</w:t>
      </w:r>
      <w:r w:rsidR="00800AD8">
        <w:tab/>
        <w:t>hole</w:t>
      </w:r>
      <w:r w:rsidR="00800AD8">
        <w:rPr>
          <w:smallCaps/>
        </w:rPr>
        <w:tab/>
        <w:t>c</w:t>
      </w:r>
      <w:r w:rsidR="00800AD8">
        <w:rPr>
          <w:smallCaps/>
        </w:rPr>
        <w:tab/>
        <w:t>loc</w:t>
      </w:r>
      <w:r w:rsidR="00800AD8">
        <w:tab/>
        <w:t>south</w:t>
      </w:r>
    </w:p>
    <w:p w14:paraId="0785F48A" w14:textId="77777777" w:rsidR="00800AD8" w:rsidRDefault="00800AD8" w:rsidP="00DF1F66">
      <w:pPr>
        <w:pStyle w:val="InterlineFree"/>
      </w:pPr>
      <w:r>
        <w:t>“Why are you looking at me?” it said, and disappeared down the hole in the south.</w:t>
      </w:r>
    </w:p>
    <w:p w14:paraId="390302C3" w14:textId="77777777" w:rsidR="00800AD8" w:rsidRDefault="00DC1AE0" w:rsidP="00DF1F66">
      <w:pPr>
        <w:pStyle w:val="InterlineText"/>
        <w:tabs>
          <w:tab w:val="left" w:pos="533"/>
          <w:tab w:val="left" w:pos="1097"/>
          <w:tab w:val="left" w:pos="2396"/>
          <w:tab w:val="left" w:pos="2840"/>
          <w:tab w:val="left" w:pos="3644"/>
          <w:tab w:val="left" w:pos="4238"/>
          <w:tab w:val="left" w:pos="5012"/>
          <w:tab w:val="left" w:pos="5576"/>
          <w:tab w:val="left" w:pos="6665"/>
          <w:tab w:val="left" w:pos="6929"/>
          <w:tab w:val="left" w:pos="7673"/>
        </w:tabs>
      </w:pPr>
      <w:r w:rsidRPr="003A1D48">
        <w:rPr>
          <w:rStyle w:val="InterlineTextNumChar"/>
        </w:rPr>
        <w:t>011</w:t>
      </w:r>
      <w:r w:rsidR="00800AD8">
        <w:tab/>
        <w:t>ka</w:t>
      </w:r>
      <w:r w:rsidR="00800AD8">
        <w:tab/>
        <w:t>mangtjez</w:t>
      </w:r>
      <w:r w:rsidR="00800AD8">
        <w:tab/>
        <w:t>ti</w:t>
      </w:r>
      <w:r w:rsidR="00800AD8">
        <w:tab/>
        <w:t>Kului</w:t>
      </w:r>
      <w:r w:rsidR="00800AD8">
        <w:tab/>
        <w:t>kasi</w:t>
      </w:r>
      <w:r w:rsidR="00800AD8">
        <w:tab/>
        <w:t>tjatjan,</w:t>
      </w:r>
      <w:r w:rsidR="00800AD8">
        <w:tab/>
        <w:t>ka</w:t>
      </w:r>
      <w:r w:rsidR="00DF1F66">
        <w:tab/>
        <w:t>qayamen</w:t>
      </w:r>
      <w:r w:rsidR="00DF1F66">
        <w:tab/>
        <w:t>a</w:t>
      </w:r>
      <w:r w:rsidR="00DF1F66">
        <w:tab/>
        <w:t>vakar,</w:t>
      </w:r>
      <w:r w:rsidR="00DF1F66">
        <w:tab/>
        <w:t>nekanga</w:t>
      </w:r>
    </w:p>
    <w:p w14:paraId="438DC842" w14:textId="77777777" w:rsidR="00800AD8" w:rsidRDefault="00800AD8" w:rsidP="00DF1F66">
      <w:pPr>
        <w:pStyle w:val="InterlineGlossWithTrans"/>
        <w:tabs>
          <w:tab w:val="left" w:pos="533"/>
          <w:tab w:val="left" w:pos="1097"/>
          <w:tab w:val="left" w:pos="2396"/>
          <w:tab w:val="left" w:pos="2840"/>
          <w:tab w:val="left" w:pos="3644"/>
          <w:tab w:val="left" w:pos="4238"/>
          <w:tab w:val="left" w:pos="5012"/>
          <w:tab w:val="left" w:pos="5576"/>
          <w:tab w:val="left" w:pos="6665"/>
          <w:tab w:val="left" w:pos="6929"/>
          <w:tab w:val="left" w:pos="7673"/>
        </w:tabs>
      </w:pPr>
      <w:r>
        <w:tab/>
        <w:t>ka</w:t>
      </w:r>
      <w:r>
        <w:tab/>
        <w:t>m-pangetjez</w:t>
      </w:r>
      <w:r>
        <w:tab/>
        <w:t>ti</w:t>
      </w:r>
      <w:r>
        <w:tab/>
        <w:t>Kului</w:t>
      </w:r>
      <w:r>
        <w:tab/>
        <w:t>kasi</w:t>
      </w:r>
      <w:r>
        <w:tab/>
        <w:t>tjatjan</w:t>
      </w:r>
      <w:r>
        <w:tab/>
        <w:t>ka</w:t>
      </w:r>
      <w:r w:rsidR="00DF1F66">
        <w:tab/>
        <w:t>qayam-en</w:t>
      </w:r>
      <w:r w:rsidR="00DF1F66">
        <w:tab/>
        <w:t>a</w:t>
      </w:r>
      <w:r w:rsidR="00DF1F66">
        <w:tab/>
        <w:t>vakar</w:t>
      </w:r>
      <w:r w:rsidR="00DF1F66">
        <w:tab/>
        <w:t>neka-anga</w:t>
      </w:r>
    </w:p>
    <w:p w14:paraId="31486884" w14:textId="77777777" w:rsidR="00800AD8" w:rsidRDefault="00800AD8" w:rsidP="00DF1F66">
      <w:pPr>
        <w:pStyle w:val="InterlineTransNoFree"/>
        <w:tabs>
          <w:tab w:val="left" w:pos="1097"/>
          <w:tab w:val="left" w:pos="2396"/>
          <w:tab w:val="left" w:pos="2840"/>
          <w:tab w:val="left" w:pos="3644"/>
          <w:tab w:val="left" w:pos="4238"/>
          <w:tab w:val="left" w:pos="5012"/>
          <w:tab w:val="left" w:pos="5576"/>
          <w:tab w:val="left" w:pos="6665"/>
          <w:tab w:val="left" w:pos="6929"/>
          <w:tab w:val="left" w:pos="7673"/>
        </w:tabs>
      </w:pPr>
      <w:r>
        <w:tab/>
        <w:t>after</w:t>
      </w:r>
      <w:r>
        <w:tab/>
      </w:r>
      <w:r>
        <w:rPr>
          <w:smallCaps/>
        </w:rPr>
        <w:t>af</w:t>
      </w:r>
      <w:r>
        <w:t>-come</w:t>
      </w:r>
      <w:r>
        <w:tab/>
      </w:r>
      <w:r>
        <w:rPr>
          <w:smallCaps/>
        </w:rPr>
        <w:t>f.h</w:t>
      </w:r>
      <w:r>
        <w:tab/>
        <w:t>(name)</w:t>
      </w:r>
      <w:r>
        <w:tab/>
        <w:t>from</w:t>
      </w:r>
      <w:r>
        <w:tab/>
        <w:t>spring</w:t>
      </w:r>
      <w:r>
        <w:tab/>
        <w:t>after</w:t>
      </w:r>
      <w:r w:rsidR="00DF1F66">
        <w:tab/>
        <w:t>inspect-</w:t>
      </w:r>
      <w:r w:rsidR="00DF1F66">
        <w:rPr>
          <w:smallCaps/>
        </w:rPr>
        <w:t>pf</w:t>
      </w:r>
      <w:r w:rsidR="00DF1F66">
        <w:rPr>
          <w:smallCaps/>
        </w:rPr>
        <w:tab/>
        <w:t>c</w:t>
      </w:r>
      <w:r w:rsidR="00DF1F66">
        <w:tab/>
        <w:t>basket</w:t>
      </w:r>
      <w:r w:rsidR="00DF1F66">
        <w:tab/>
        <w:t>no-indeed</w:t>
      </w:r>
    </w:p>
    <w:p w14:paraId="41DE4FF1" w14:textId="77777777" w:rsidR="00800AD8" w:rsidRDefault="00DF1F66" w:rsidP="00DF1F66">
      <w:pPr>
        <w:pStyle w:val="InterlineText"/>
        <w:tabs>
          <w:tab w:val="left" w:pos="533"/>
          <w:tab w:val="left" w:pos="797"/>
        </w:tabs>
      </w:pPr>
      <w:r>
        <w:tab/>
        <w:t>a</w:t>
      </w:r>
      <w:r>
        <w:tab/>
        <w:t>qatjuvi.</w:t>
      </w:r>
    </w:p>
    <w:p w14:paraId="08ADAF0A" w14:textId="77777777" w:rsidR="00800AD8" w:rsidRDefault="00DF1F66" w:rsidP="00DF1F66">
      <w:pPr>
        <w:pStyle w:val="InterlineGlossWithTrans"/>
        <w:tabs>
          <w:tab w:val="left" w:pos="533"/>
          <w:tab w:val="left" w:pos="797"/>
        </w:tabs>
      </w:pPr>
      <w:r>
        <w:tab/>
        <w:t>a</w:t>
      </w:r>
      <w:r>
        <w:tab/>
        <w:t>qatjuvi</w:t>
      </w:r>
    </w:p>
    <w:p w14:paraId="0A20C7FC" w14:textId="77777777" w:rsidR="00800AD8" w:rsidRDefault="00DF1F66" w:rsidP="00DF1F66">
      <w:pPr>
        <w:pStyle w:val="InterlineTrans"/>
        <w:tabs>
          <w:tab w:val="left" w:pos="533"/>
          <w:tab w:val="left" w:pos="797"/>
        </w:tabs>
        <w:rPr>
          <w:smallCaps/>
        </w:rPr>
      </w:pPr>
      <w:r>
        <w:rPr>
          <w:smallCaps/>
        </w:rPr>
        <w:tab/>
        <w:t>c</w:t>
      </w:r>
      <w:r>
        <w:rPr>
          <w:smallCaps/>
        </w:rPr>
        <w:tab/>
      </w:r>
      <w:r>
        <w:t>snake</w:t>
      </w:r>
    </w:p>
    <w:p w14:paraId="26A4CE9D" w14:textId="77777777" w:rsidR="00800AD8" w:rsidRDefault="00800AD8">
      <w:pPr>
        <w:pStyle w:val="InterlineFree"/>
      </w:pPr>
      <w:r>
        <w:t>When Kului came back from the spring and looked at the basket, there was no snake.</w:t>
      </w:r>
    </w:p>
    <w:p w14:paraId="1B971C21" w14:textId="77777777" w:rsidR="00800AD8" w:rsidRDefault="00DC1AE0" w:rsidP="00DF1F66">
      <w:pPr>
        <w:pStyle w:val="InterlineText"/>
        <w:tabs>
          <w:tab w:val="left" w:pos="533"/>
          <w:tab w:val="left" w:pos="1247"/>
          <w:tab w:val="left" w:pos="2051"/>
          <w:tab w:val="left" w:pos="2525"/>
          <w:tab w:val="left" w:pos="2969"/>
        </w:tabs>
      </w:pPr>
      <w:r w:rsidRPr="003A1D48">
        <w:rPr>
          <w:rStyle w:val="InterlineTextNumChar"/>
        </w:rPr>
        <w:t>012</w:t>
      </w:r>
      <w:r w:rsidR="00800AD8">
        <w:tab/>
        <w:t>“inu</w:t>
      </w:r>
      <w:r w:rsidR="00800AD8">
        <w:tab/>
        <w:t>anga?”</w:t>
      </w:r>
      <w:r w:rsidR="00800AD8">
        <w:tab/>
        <w:t>aya</w:t>
      </w:r>
      <w:r w:rsidR="00800AD8">
        <w:tab/>
        <w:t>ti</w:t>
      </w:r>
      <w:r w:rsidR="00800AD8">
        <w:tab/>
        <w:t>Kului.</w:t>
      </w:r>
    </w:p>
    <w:p w14:paraId="0F1ECF38" w14:textId="77777777" w:rsidR="00800AD8" w:rsidRDefault="00800AD8" w:rsidP="00DF1F66">
      <w:pPr>
        <w:pStyle w:val="InterlineGlossWithTrans"/>
        <w:tabs>
          <w:tab w:val="left" w:pos="533"/>
          <w:tab w:val="left" w:pos="1247"/>
          <w:tab w:val="left" w:pos="2051"/>
          <w:tab w:val="left" w:pos="2525"/>
          <w:tab w:val="left" w:pos="2969"/>
        </w:tabs>
      </w:pPr>
      <w:r>
        <w:tab/>
        <w:t>inu</w:t>
      </w:r>
      <w:r>
        <w:tab/>
        <w:t>anga</w:t>
      </w:r>
      <w:r>
        <w:tab/>
        <w:t>aya</w:t>
      </w:r>
      <w:r>
        <w:tab/>
        <w:t>ti</w:t>
      </w:r>
      <w:r>
        <w:tab/>
        <w:t>Kului</w:t>
      </w:r>
    </w:p>
    <w:p w14:paraId="2C0057C9" w14:textId="77777777" w:rsidR="00800AD8" w:rsidRDefault="00800AD8" w:rsidP="008C3B63">
      <w:pPr>
        <w:pStyle w:val="InterlineTransNoFree"/>
        <w:tabs>
          <w:tab w:val="left" w:pos="1247"/>
          <w:tab w:val="left" w:pos="2051"/>
          <w:tab w:val="left" w:pos="2525"/>
          <w:tab w:val="left" w:pos="2969"/>
          <w:tab w:val="right" w:pos="8789"/>
        </w:tabs>
      </w:pPr>
      <w:r>
        <w:tab/>
        <w:t>where</w:t>
      </w:r>
      <w:r>
        <w:tab/>
        <w:t>indeed</w:t>
      </w:r>
      <w:r>
        <w:tab/>
        <w:t>say</w:t>
      </w:r>
      <w:r>
        <w:tab/>
      </w:r>
      <w:r>
        <w:rPr>
          <w:smallCaps/>
        </w:rPr>
        <w:t>f.h</w:t>
      </w:r>
      <w:r>
        <w:tab/>
        <w:t>(name)</w:t>
      </w:r>
      <w:r w:rsidR="00DF1F66">
        <w:tab/>
        <w:t>“Where is it?” said Kului.</w:t>
      </w:r>
    </w:p>
    <w:p w14:paraId="24347597" w14:textId="77777777" w:rsidR="00800AD8" w:rsidRDefault="00DC1AE0" w:rsidP="00DF1F66">
      <w:pPr>
        <w:pStyle w:val="InterlineText"/>
        <w:tabs>
          <w:tab w:val="left" w:pos="533"/>
          <w:tab w:val="left" w:pos="1127"/>
          <w:tab w:val="left" w:pos="1886"/>
          <w:tab w:val="left" w:pos="3560"/>
          <w:tab w:val="left" w:pos="3824"/>
          <w:tab w:val="left" w:pos="4823"/>
          <w:tab w:val="left" w:pos="5297"/>
          <w:tab w:val="left" w:pos="5741"/>
          <w:tab w:val="left" w:pos="6080"/>
          <w:tab w:val="left" w:pos="6884"/>
        </w:tabs>
      </w:pPr>
      <w:r w:rsidRPr="003A1D48">
        <w:rPr>
          <w:rStyle w:val="InterlineTextNumChar"/>
        </w:rPr>
        <w:t>013</w:t>
      </w:r>
      <w:r w:rsidR="00800AD8">
        <w:tab/>
        <w:t>“aku</w:t>
      </w:r>
      <w:r w:rsidR="00800AD8">
        <w:tab/>
        <w:t>su</w:t>
      </w:r>
      <w:r w:rsidR="00800AD8">
        <w:tab/>
        <w:t>pinivakar</w:t>
      </w:r>
      <w:r w:rsidR="00800AD8">
        <w:tab/>
        <w:t>a</w:t>
      </w:r>
      <w:r w:rsidR="00800AD8">
        <w:tab/>
        <w:t>qatjuvi?”</w:t>
      </w:r>
      <w:r w:rsidR="00800AD8">
        <w:tab/>
        <w:t>aya</w:t>
      </w:r>
      <w:r w:rsidR="00800AD8">
        <w:tab/>
        <w:t>ti</w:t>
      </w:r>
      <w:r w:rsidR="00800AD8">
        <w:tab/>
        <w:t>sa</w:t>
      </w:r>
      <w:r w:rsidR="00800AD8">
        <w:tab/>
        <w:t>Ulung,</w:t>
      </w:r>
      <w:r w:rsidR="00800AD8">
        <w:tab/>
        <w:t>sa</w:t>
      </w:r>
    </w:p>
    <w:p w14:paraId="0B8FE4D8" w14:textId="77777777" w:rsidR="00800AD8" w:rsidRDefault="00800AD8" w:rsidP="00DF1F66">
      <w:pPr>
        <w:pStyle w:val="InterlineGlossWithTrans"/>
        <w:tabs>
          <w:tab w:val="left" w:pos="533"/>
          <w:tab w:val="left" w:pos="1127"/>
          <w:tab w:val="left" w:pos="1886"/>
          <w:tab w:val="left" w:pos="3560"/>
          <w:tab w:val="left" w:pos="3824"/>
          <w:tab w:val="left" w:pos="4823"/>
          <w:tab w:val="left" w:pos="5297"/>
          <w:tab w:val="left" w:pos="5741"/>
          <w:tab w:val="left" w:pos="6080"/>
          <w:tab w:val="left" w:pos="6884"/>
        </w:tabs>
      </w:pPr>
      <w:r>
        <w:tab/>
        <w:t>aku</w:t>
      </w:r>
      <w:r>
        <w:tab/>
        <w:t>su</w:t>
      </w:r>
      <w:r>
        <w:tab/>
        <w:t>in=pi-vakar</w:t>
      </w:r>
      <w:r>
        <w:tab/>
        <w:t>a</w:t>
      </w:r>
      <w:r>
        <w:tab/>
        <w:t>qatjuvi</w:t>
      </w:r>
      <w:r>
        <w:tab/>
        <w:t>aya</w:t>
      </w:r>
      <w:r>
        <w:tab/>
        <w:t>ti</w:t>
      </w:r>
      <w:r>
        <w:tab/>
        <w:t>sa</w:t>
      </w:r>
      <w:r>
        <w:tab/>
        <w:t>Ulung</w:t>
      </w:r>
      <w:r>
        <w:tab/>
        <w:t>sa</w:t>
      </w:r>
    </w:p>
    <w:p w14:paraId="2A4AF4C8" w14:textId="77777777" w:rsidR="00800AD8" w:rsidRDefault="00800AD8" w:rsidP="00DF1F66">
      <w:pPr>
        <w:pStyle w:val="InterlineTransNoFree"/>
        <w:tabs>
          <w:tab w:val="left" w:pos="1127"/>
          <w:tab w:val="left" w:pos="1886"/>
          <w:tab w:val="left" w:pos="3560"/>
          <w:tab w:val="left" w:pos="3824"/>
          <w:tab w:val="left" w:pos="4823"/>
          <w:tab w:val="left" w:pos="5297"/>
          <w:tab w:val="left" w:pos="5741"/>
          <w:tab w:val="left" w:pos="6080"/>
          <w:tab w:val="left" w:pos="6884"/>
        </w:tabs>
      </w:pPr>
      <w:r>
        <w:tab/>
        <w:t>why</w:t>
      </w:r>
      <w:r>
        <w:tab/>
        <w:t>you(</w:t>
      </w:r>
      <w:r>
        <w:rPr>
          <w:smallCaps/>
        </w:rPr>
        <w:t>s</w:t>
      </w:r>
      <w:r>
        <w:t>)</w:t>
      </w:r>
      <w:r>
        <w:tab/>
      </w:r>
      <w:r>
        <w:rPr>
          <w:smallCaps/>
        </w:rPr>
        <w:t>perf</w:t>
      </w:r>
      <w:r>
        <w:t>=put-basket</w:t>
      </w:r>
      <w:r>
        <w:rPr>
          <w:smallCaps/>
        </w:rPr>
        <w:tab/>
        <w:t>c</w:t>
      </w:r>
      <w:r>
        <w:rPr>
          <w:smallCaps/>
        </w:rPr>
        <w:tab/>
      </w:r>
      <w:r>
        <w:t>snake</w:t>
      </w:r>
      <w:r>
        <w:tab/>
        <w:t>say</w:t>
      </w:r>
      <w:r>
        <w:tab/>
      </w:r>
      <w:r>
        <w:rPr>
          <w:smallCaps/>
        </w:rPr>
        <w:t>f.h</w:t>
      </w:r>
      <w:r>
        <w:rPr>
          <w:smallCaps/>
        </w:rPr>
        <w:tab/>
        <w:t>h</w:t>
      </w:r>
      <w:r>
        <w:rPr>
          <w:smallCaps/>
        </w:rPr>
        <w:tab/>
      </w:r>
      <w:r>
        <w:t>(name)</w:t>
      </w:r>
      <w:r>
        <w:tab/>
        <w:t>and</w:t>
      </w:r>
    </w:p>
    <w:p w14:paraId="189D6CFB" w14:textId="77777777" w:rsidR="00800AD8" w:rsidRDefault="00DF1F66" w:rsidP="00DF1F66">
      <w:pPr>
        <w:pStyle w:val="InterlineText"/>
        <w:tabs>
          <w:tab w:val="left" w:pos="533"/>
          <w:tab w:val="left" w:pos="2267"/>
          <w:tab w:val="left" w:pos="2711"/>
        </w:tabs>
      </w:pPr>
      <w:r>
        <w:tab/>
        <w:t>kagarangi</w:t>
      </w:r>
      <w:r w:rsidR="00800AD8">
        <w:tab/>
        <w:t>ti</w:t>
      </w:r>
      <w:r w:rsidR="00800AD8">
        <w:tab/>
        <w:t>Kului.</w:t>
      </w:r>
    </w:p>
    <w:p w14:paraId="6A6AA83B" w14:textId="77777777" w:rsidR="00800AD8" w:rsidRDefault="00DF1F66" w:rsidP="00DF1F66">
      <w:pPr>
        <w:pStyle w:val="InterlineGlossWithTrans"/>
        <w:tabs>
          <w:tab w:val="left" w:pos="533"/>
          <w:tab w:val="left" w:pos="2267"/>
          <w:tab w:val="left" w:pos="2711"/>
        </w:tabs>
      </w:pPr>
      <w:r>
        <w:tab/>
        <w:t>ka-garang-i</w:t>
      </w:r>
      <w:r w:rsidR="00800AD8">
        <w:tab/>
        <w:t>ti</w:t>
      </w:r>
      <w:r w:rsidR="00800AD8">
        <w:tab/>
        <w:t>Kului</w:t>
      </w:r>
    </w:p>
    <w:p w14:paraId="18C4D17A" w14:textId="77777777" w:rsidR="00800AD8" w:rsidRDefault="00DF1F66" w:rsidP="00DF1F66">
      <w:pPr>
        <w:pStyle w:val="InterlineTrans"/>
        <w:tabs>
          <w:tab w:val="left" w:pos="533"/>
          <w:tab w:val="left" w:pos="2267"/>
          <w:tab w:val="left" w:pos="2711"/>
        </w:tabs>
      </w:pPr>
      <w:r>
        <w:tab/>
        <w:t>become-scold-</w:t>
      </w:r>
      <w:r>
        <w:rPr>
          <w:smallCaps/>
        </w:rPr>
        <w:t>pf</w:t>
      </w:r>
      <w:r w:rsidR="00800AD8">
        <w:tab/>
      </w:r>
      <w:r w:rsidR="00800AD8">
        <w:rPr>
          <w:smallCaps/>
        </w:rPr>
        <w:t>f.h</w:t>
      </w:r>
      <w:r w:rsidR="00800AD8">
        <w:tab/>
        <w:t>(name)</w:t>
      </w:r>
    </w:p>
    <w:p w14:paraId="51A4FA54" w14:textId="77777777" w:rsidR="00800AD8" w:rsidRDefault="00800AD8">
      <w:pPr>
        <w:pStyle w:val="InterlineFree"/>
      </w:pPr>
      <w:r>
        <w:t>“Why did you put a snake in the basket?” said Ulung, and scolded Kului.</w:t>
      </w:r>
    </w:p>
    <w:p w14:paraId="41244D85" w14:textId="77777777" w:rsidR="00800AD8" w:rsidRDefault="00DC1AE0" w:rsidP="00DF1F66">
      <w:pPr>
        <w:pStyle w:val="InterlineText"/>
        <w:tabs>
          <w:tab w:val="left" w:pos="533"/>
          <w:tab w:val="left" w:pos="1202"/>
          <w:tab w:val="left" w:pos="1691"/>
          <w:tab w:val="left" w:pos="2630"/>
          <w:tab w:val="left" w:pos="3374"/>
          <w:tab w:val="left" w:pos="3848"/>
          <w:tab w:val="left" w:pos="4292"/>
          <w:tab w:val="left" w:pos="4631"/>
        </w:tabs>
      </w:pPr>
      <w:r w:rsidRPr="003A1D48">
        <w:rPr>
          <w:rStyle w:val="InterlineTextNumChar"/>
        </w:rPr>
        <w:t>014</w:t>
      </w:r>
      <w:r w:rsidR="00800AD8">
        <w:tab/>
        <w:t>manu</w:t>
      </w:r>
      <w:r w:rsidR="00800AD8">
        <w:tab/>
        <w:t>“ku</w:t>
      </w:r>
      <w:r w:rsidR="00800AD8">
        <w:tab/>
        <w:t>zukatj</w:t>
      </w:r>
      <w:r w:rsidR="00800AD8">
        <w:tab/>
        <w:t>azua,”</w:t>
      </w:r>
      <w:r w:rsidR="00800AD8">
        <w:tab/>
        <w:t>aya</w:t>
      </w:r>
      <w:r w:rsidR="00800AD8">
        <w:tab/>
        <w:t>ti</w:t>
      </w:r>
      <w:r w:rsidR="00800AD8">
        <w:tab/>
        <w:t>sa</w:t>
      </w:r>
      <w:r w:rsidR="00800AD8">
        <w:tab/>
        <w:t>Kului.</w:t>
      </w:r>
    </w:p>
    <w:p w14:paraId="28BEBB76" w14:textId="77777777" w:rsidR="00800AD8" w:rsidRDefault="00800AD8" w:rsidP="00DF1F66">
      <w:pPr>
        <w:pStyle w:val="InterlineGlossWithTrans"/>
        <w:tabs>
          <w:tab w:val="left" w:pos="533"/>
          <w:tab w:val="left" w:pos="1202"/>
          <w:tab w:val="left" w:pos="1691"/>
          <w:tab w:val="left" w:pos="2630"/>
          <w:tab w:val="left" w:pos="3374"/>
          <w:tab w:val="left" w:pos="3848"/>
          <w:tab w:val="left" w:pos="4292"/>
          <w:tab w:val="left" w:pos="4631"/>
        </w:tabs>
      </w:pPr>
      <w:r>
        <w:tab/>
        <w:t>manu</w:t>
      </w:r>
      <w:r>
        <w:tab/>
        <w:t>ku</w:t>
      </w:r>
      <w:r>
        <w:tab/>
        <w:t>zukatj</w:t>
      </w:r>
      <w:r>
        <w:tab/>
        <w:t>a-zua</w:t>
      </w:r>
      <w:r>
        <w:tab/>
        <w:t>aya</w:t>
      </w:r>
      <w:r>
        <w:tab/>
        <w:t>ti</w:t>
      </w:r>
      <w:r>
        <w:tab/>
        <w:t>sa</w:t>
      </w:r>
      <w:r>
        <w:tab/>
        <w:t>Kului</w:t>
      </w:r>
    </w:p>
    <w:p w14:paraId="382A7708" w14:textId="77777777" w:rsidR="00800AD8" w:rsidRDefault="00800AD8" w:rsidP="008C3B63">
      <w:pPr>
        <w:pStyle w:val="InterlineTransNoFree"/>
        <w:tabs>
          <w:tab w:val="left" w:pos="1202"/>
          <w:tab w:val="left" w:pos="1691"/>
          <w:tab w:val="left" w:pos="2630"/>
          <w:tab w:val="left" w:pos="3374"/>
          <w:tab w:val="left" w:pos="3848"/>
          <w:tab w:val="left" w:pos="4292"/>
          <w:tab w:val="left" w:pos="4631"/>
          <w:tab w:val="right" w:pos="8789"/>
        </w:tabs>
      </w:pPr>
      <w:r>
        <w:tab/>
        <w:t>then</w:t>
      </w:r>
      <w:r>
        <w:tab/>
        <w:t>my</w:t>
      </w:r>
      <w:r>
        <w:tab/>
        <w:t>husband</w:t>
      </w:r>
      <w:r>
        <w:tab/>
      </w:r>
      <w:r>
        <w:rPr>
          <w:smallCaps/>
        </w:rPr>
        <w:t>c-</w:t>
      </w:r>
      <w:r>
        <w:t>that</w:t>
      </w:r>
      <w:r>
        <w:tab/>
        <w:t>say</w:t>
      </w:r>
      <w:r>
        <w:tab/>
      </w:r>
      <w:r>
        <w:rPr>
          <w:smallCaps/>
        </w:rPr>
        <w:t>f.h</w:t>
      </w:r>
      <w:r>
        <w:rPr>
          <w:smallCaps/>
        </w:rPr>
        <w:tab/>
        <w:t>h</w:t>
      </w:r>
      <w:r>
        <w:rPr>
          <w:smallCaps/>
        </w:rPr>
        <w:tab/>
      </w:r>
      <w:r>
        <w:t>(name)</w:t>
      </w:r>
      <w:r w:rsidR="00DF1F66">
        <w:tab/>
        <w:t>“That’s my husband,” said Kului.</w:t>
      </w:r>
    </w:p>
    <w:p w14:paraId="50254D97" w14:textId="77777777" w:rsidR="00800AD8" w:rsidRDefault="00DC1AE0" w:rsidP="00DF1F66">
      <w:pPr>
        <w:pStyle w:val="InterlineText"/>
        <w:tabs>
          <w:tab w:val="left" w:pos="533"/>
          <w:tab w:val="left" w:pos="962"/>
          <w:tab w:val="left" w:pos="2306"/>
          <w:tab w:val="left" w:pos="3065"/>
          <w:tab w:val="left" w:pos="4079"/>
          <w:tab w:val="left" w:pos="4583"/>
          <w:tab w:val="left" w:pos="5222"/>
          <w:tab w:val="left" w:pos="6311"/>
          <w:tab w:val="left" w:pos="6875"/>
          <w:tab w:val="left" w:pos="7634"/>
        </w:tabs>
      </w:pPr>
      <w:r w:rsidRPr="003A1D48">
        <w:rPr>
          <w:rStyle w:val="InterlineTextNumChar"/>
        </w:rPr>
        <w:t>015</w:t>
      </w:r>
      <w:r w:rsidR="00800AD8">
        <w:tab/>
        <w:t>“ki</w:t>
      </w:r>
      <w:r w:rsidR="00800AD8">
        <w:tab/>
        <w:t>maya</w:t>
      </w:r>
      <w:r w:rsidR="00800AD8">
        <w:tab/>
        <w:t>nu</w:t>
      </w:r>
      <w:r w:rsidR="00800AD8">
        <w:tab/>
        <w:t>ranaven</w:t>
      </w:r>
      <w:r w:rsidR="00800AD8">
        <w:tab/>
        <w:t>tu</w:t>
      </w:r>
      <w:r w:rsidR="00800AD8">
        <w:tab/>
        <w:t>vaik</w:t>
      </w:r>
      <w:r w:rsidR="00800AD8">
        <w:tab/>
        <w:t>amen,</w:t>
      </w:r>
      <w:r w:rsidR="00800AD8">
        <w:tab/>
        <w:t>ka</w:t>
      </w:r>
      <w:r w:rsidR="00800AD8">
        <w:tab/>
        <w:t>nu</w:t>
      </w:r>
      <w:r w:rsidR="00DF1F66">
        <w:tab/>
        <w:t>qayamen.</w:t>
      </w:r>
    </w:p>
    <w:p w14:paraId="421E71F9" w14:textId="77777777" w:rsidR="00800AD8" w:rsidRDefault="00800AD8" w:rsidP="00DF1F66">
      <w:pPr>
        <w:pStyle w:val="InterlineGlossWithTrans"/>
        <w:tabs>
          <w:tab w:val="left" w:pos="533"/>
          <w:tab w:val="left" w:pos="962"/>
          <w:tab w:val="left" w:pos="2306"/>
          <w:tab w:val="left" w:pos="3065"/>
          <w:tab w:val="left" w:pos="4079"/>
          <w:tab w:val="left" w:pos="4583"/>
          <w:tab w:val="left" w:pos="5222"/>
          <w:tab w:val="left" w:pos="6311"/>
          <w:tab w:val="left" w:pos="6875"/>
          <w:tab w:val="left" w:pos="7634"/>
        </w:tabs>
      </w:pPr>
      <w:r>
        <w:tab/>
        <w:t>ki</w:t>
      </w:r>
      <w:r>
        <w:tab/>
        <w:t>ma-aya</w:t>
      </w:r>
      <w:r>
        <w:tab/>
        <w:t>nu</w:t>
      </w:r>
      <w:r>
        <w:tab/>
        <w:t>ranaw-en</w:t>
      </w:r>
      <w:r>
        <w:tab/>
        <w:t>tu</w:t>
      </w:r>
      <w:r>
        <w:tab/>
        <w:t>vaik</w:t>
      </w:r>
      <w:r>
        <w:tab/>
        <w:t>amen</w:t>
      </w:r>
      <w:r>
        <w:tab/>
        <w:t>ka</w:t>
      </w:r>
      <w:r>
        <w:tab/>
        <w:t>nu</w:t>
      </w:r>
      <w:r w:rsidR="00DF1F66">
        <w:tab/>
        <w:t>qayam-en</w:t>
      </w:r>
    </w:p>
    <w:p w14:paraId="25072850" w14:textId="77777777" w:rsidR="00800AD8" w:rsidRDefault="00800AD8" w:rsidP="00DF1F66">
      <w:pPr>
        <w:pStyle w:val="InterlineTrans"/>
        <w:tabs>
          <w:tab w:val="left" w:pos="533"/>
          <w:tab w:val="left" w:pos="962"/>
          <w:tab w:val="left" w:pos="2306"/>
          <w:tab w:val="left" w:pos="3065"/>
          <w:tab w:val="left" w:pos="4079"/>
          <w:tab w:val="left" w:pos="4583"/>
          <w:tab w:val="left" w:pos="5222"/>
          <w:tab w:val="left" w:pos="6311"/>
          <w:tab w:val="left" w:pos="6875"/>
          <w:tab w:val="left" w:pos="7634"/>
        </w:tabs>
      </w:pPr>
      <w:r>
        <w:tab/>
        <w:t>do</w:t>
      </w:r>
      <w:r>
        <w:tab/>
      </w:r>
      <w:r>
        <w:rPr>
          <w:smallCaps/>
        </w:rPr>
        <w:t>stat</w:t>
      </w:r>
      <w:r>
        <w:t>-be.thus</w:t>
      </w:r>
      <w:r>
        <w:tab/>
        <w:t>you(</w:t>
      </w:r>
      <w:r>
        <w:rPr>
          <w:smallCaps/>
        </w:rPr>
        <w:t>p</w:t>
      </w:r>
      <w:r>
        <w:t>)</w:t>
      </w:r>
      <w:r>
        <w:tab/>
        <w:t>intend-</w:t>
      </w:r>
      <w:r>
        <w:rPr>
          <w:smallCaps/>
        </w:rPr>
        <w:t>pf</w:t>
      </w:r>
      <w:r>
        <w:tab/>
      </w:r>
      <w:r>
        <w:rPr>
          <w:smallCaps/>
        </w:rPr>
        <w:t>obl</w:t>
      </w:r>
      <w:r>
        <w:tab/>
        <w:t>leave</w:t>
      </w:r>
      <w:r>
        <w:tab/>
      </w:r>
      <w:r>
        <w:rPr>
          <w:smallCaps/>
        </w:rPr>
        <w:t>f.</w:t>
      </w:r>
      <w:r>
        <w:t>we(</w:t>
      </w:r>
      <w:r>
        <w:rPr>
          <w:smallCaps/>
        </w:rPr>
        <w:t>exc</w:t>
      </w:r>
      <w:r>
        <w:t>)</w:t>
      </w:r>
      <w:r>
        <w:tab/>
        <w:t>after</w:t>
      </w:r>
      <w:r>
        <w:tab/>
        <w:t>you(</w:t>
      </w:r>
      <w:r>
        <w:rPr>
          <w:smallCaps/>
        </w:rPr>
        <w:t>p</w:t>
      </w:r>
      <w:r>
        <w:t>)</w:t>
      </w:r>
      <w:r w:rsidR="00DF1F66">
        <w:tab/>
        <w:t>inspect-</w:t>
      </w:r>
      <w:r w:rsidR="00DF1F66">
        <w:rPr>
          <w:smallCaps/>
        </w:rPr>
        <w:t>pf</w:t>
      </w:r>
    </w:p>
    <w:p w14:paraId="1EA24A26" w14:textId="77777777" w:rsidR="00800AD8" w:rsidRDefault="00800AD8">
      <w:pPr>
        <w:pStyle w:val="InterlineFree"/>
      </w:pPr>
      <w:r>
        <w:t>“I suppose you deliberately made us go, when you had a look.</w:t>
      </w:r>
    </w:p>
    <w:p w14:paraId="5303596A" w14:textId="77777777" w:rsidR="00800AD8" w:rsidRDefault="00DC1AE0" w:rsidP="00DF1F66">
      <w:pPr>
        <w:pStyle w:val="InterlineText"/>
        <w:tabs>
          <w:tab w:val="left" w:pos="533"/>
          <w:tab w:val="left" w:pos="1232"/>
          <w:tab w:val="left" w:pos="1781"/>
          <w:tab w:val="left" w:pos="2645"/>
          <w:tab w:val="left" w:pos="3824"/>
          <w:tab w:val="left" w:pos="4463"/>
          <w:tab w:val="left" w:pos="5057"/>
          <w:tab w:val="left" w:pos="5321"/>
          <w:tab w:val="left" w:pos="6545"/>
        </w:tabs>
      </w:pPr>
      <w:r w:rsidRPr="003A1D48">
        <w:rPr>
          <w:rStyle w:val="InterlineTextNumChar"/>
        </w:rPr>
        <w:lastRenderedPageBreak/>
        <w:t>016</w:t>
      </w:r>
      <w:r w:rsidR="00800AD8">
        <w:tab/>
        <w:t>îakua</w:t>
      </w:r>
      <w:r w:rsidR="00800AD8">
        <w:tab/>
        <w:t>ki</w:t>
      </w:r>
      <w:r w:rsidR="00800AD8">
        <w:tab/>
        <w:t>tja</w:t>
      </w:r>
      <w:r w:rsidR="00800AD8">
        <w:tab/>
        <w:t>kudain?</w:t>
      </w:r>
      <w:r w:rsidR="00800AD8">
        <w:tab/>
        <w:t>vaik</w:t>
      </w:r>
      <w:r w:rsidR="00800AD8">
        <w:tab/>
        <w:t>aken</w:t>
      </w:r>
      <w:r w:rsidR="00800AD8">
        <w:tab/>
        <w:t>a</w:t>
      </w:r>
      <w:r w:rsidR="00800AD8">
        <w:tab/>
        <w:t>kitsiur,”</w:t>
      </w:r>
      <w:r w:rsidR="00800AD8">
        <w:tab/>
        <w:t>aya.</w:t>
      </w:r>
    </w:p>
    <w:p w14:paraId="428A0788" w14:textId="77777777" w:rsidR="00800AD8" w:rsidRDefault="00800AD8" w:rsidP="00DF1F66">
      <w:pPr>
        <w:pStyle w:val="InterlineGlossWithTrans"/>
        <w:tabs>
          <w:tab w:val="left" w:pos="533"/>
          <w:tab w:val="left" w:pos="1232"/>
          <w:tab w:val="left" w:pos="1781"/>
          <w:tab w:val="left" w:pos="2645"/>
          <w:tab w:val="left" w:pos="3824"/>
          <w:tab w:val="left" w:pos="4463"/>
          <w:tab w:val="left" w:pos="5057"/>
          <w:tab w:val="left" w:pos="5321"/>
          <w:tab w:val="left" w:pos="6545"/>
        </w:tabs>
      </w:pPr>
      <w:r>
        <w:tab/>
        <w:t>îakua</w:t>
      </w:r>
      <w:r>
        <w:tab/>
        <w:t>ki</w:t>
      </w:r>
      <w:r>
        <w:tab/>
        <w:t>tja</w:t>
      </w:r>
      <w:r>
        <w:tab/>
        <w:t>kuda-en</w:t>
      </w:r>
      <w:r>
        <w:tab/>
        <w:t>vaik</w:t>
      </w:r>
      <w:r>
        <w:tab/>
        <w:t>aken</w:t>
      </w:r>
      <w:r>
        <w:tab/>
        <w:t>a</w:t>
      </w:r>
      <w:r>
        <w:tab/>
        <w:t>ki-tsiur</w:t>
      </w:r>
      <w:r>
        <w:tab/>
        <w:t>aya</w:t>
      </w:r>
    </w:p>
    <w:p w14:paraId="444FC5F2" w14:textId="77777777" w:rsidR="00800AD8" w:rsidRDefault="00800AD8" w:rsidP="00DF1F66">
      <w:pPr>
        <w:pStyle w:val="InterlineTrans"/>
        <w:tabs>
          <w:tab w:val="left" w:pos="533"/>
          <w:tab w:val="left" w:pos="1232"/>
          <w:tab w:val="left" w:pos="1781"/>
          <w:tab w:val="left" w:pos="2645"/>
          <w:tab w:val="left" w:pos="3824"/>
          <w:tab w:val="left" w:pos="4463"/>
          <w:tab w:val="left" w:pos="5057"/>
          <w:tab w:val="left" w:pos="5321"/>
          <w:tab w:val="left" w:pos="6545"/>
        </w:tabs>
      </w:pPr>
      <w:r>
        <w:tab/>
        <w:t>but</w:t>
      </w:r>
      <w:r>
        <w:tab/>
        <w:t>how</w:t>
      </w:r>
      <w:r>
        <w:tab/>
        <w:t>we(</w:t>
      </w:r>
      <w:r>
        <w:rPr>
          <w:smallCaps/>
        </w:rPr>
        <w:t>inc</w:t>
      </w:r>
      <w:r>
        <w:t>)</w:t>
      </w:r>
      <w:r>
        <w:tab/>
        <w:t>do.what-</w:t>
      </w:r>
      <w:r>
        <w:rPr>
          <w:smallCaps/>
        </w:rPr>
        <w:t>pf</w:t>
      </w:r>
      <w:r>
        <w:tab/>
        <w:t>leave</w:t>
      </w:r>
      <w:r>
        <w:tab/>
      </w:r>
      <w:r w:rsidR="000D5EFB" w:rsidRPr="000D5EFB">
        <w:rPr>
          <w:smallCaps/>
        </w:rPr>
        <w:t>f.I</w:t>
      </w:r>
      <w:r>
        <w:rPr>
          <w:smallCaps/>
        </w:rPr>
        <w:tab/>
        <w:t>c</w:t>
      </w:r>
      <w:r>
        <w:rPr>
          <w:smallCaps/>
        </w:rPr>
        <w:tab/>
      </w:r>
      <w:r>
        <w:t>do-together</w:t>
      </w:r>
      <w:r>
        <w:tab/>
        <w:t>say</w:t>
      </w:r>
    </w:p>
    <w:p w14:paraId="4369B113" w14:textId="77777777" w:rsidR="00800AD8" w:rsidRDefault="00800AD8">
      <w:pPr>
        <w:pStyle w:val="InterlineFree"/>
      </w:pPr>
      <w:r>
        <w:t>What are we to do? I’m going off with him,” she said.</w:t>
      </w:r>
    </w:p>
    <w:p w14:paraId="48BB0FC7" w14:textId="77777777" w:rsidR="00800AD8" w:rsidRDefault="00DC1AE0" w:rsidP="00DF1F66">
      <w:pPr>
        <w:pStyle w:val="InterlineText"/>
        <w:tabs>
          <w:tab w:val="left" w:pos="533"/>
          <w:tab w:val="left" w:pos="1517"/>
          <w:tab w:val="left" w:pos="2516"/>
          <w:tab w:val="left" w:pos="3290"/>
          <w:tab w:val="left" w:pos="3764"/>
          <w:tab w:val="left" w:pos="4028"/>
        </w:tabs>
      </w:pPr>
      <w:r w:rsidRPr="003A1D48">
        <w:rPr>
          <w:rStyle w:val="InterlineTextNumChar"/>
        </w:rPr>
        <w:t>017</w:t>
      </w:r>
      <w:r w:rsidR="00800AD8">
        <w:tab/>
        <w:t>saka</w:t>
      </w:r>
      <w:r w:rsidR="00800AD8">
        <w:tab/>
        <w:t>maulaw</w:t>
      </w:r>
      <w:r w:rsidR="00800AD8">
        <w:tab/>
        <w:t>anga,</w:t>
      </w:r>
      <w:r w:rsidR="00800AD8">
        <w:tab/>
        <w:t>aya</w:t>
      </w:r>
      <w:r w:rsidR="00800AD8">
        <w:tab/>
        <w:t>a</w:t>
      </w:r>
      <w:r w:rsidR="00800AD8">
        <w:tab/>
        <w:t>tjautsikel.</w:t>
      </w:r>
    </w:p>
    <w:p w14:paraId="4B591205" w14:textId="77777777" w:rsidR="00800AD8" w:rsidRDefault="00800AD8" w:rsidP="00DF1F66">
      <w:pPr>
        <w:pStyle w:val="InterlineGlossWithTrans"/>
        <w:tabs>
          <w:tab w:val="left" w:pos="533"/>
          <w:tab w:val="left" w:pos="1517"/>
          <w:tab w:val="left" w:pos="2516"/>
          <w:tab w:val="left" w:pos="3290"/>
          <w:tab w:val="left" w:pos="3764"/>
          <w:tab w:val="left" w:pos="4028"/>
        </w:tabs>
      </w:pPr>
      <w:r>
        <w:tab/>
        <w:t>sa-ka</w:t>
      </w:r>
      <w:r>
        <w:tab/>
        <w:t>ma-ulaw</w:t>
      </w:r>
      <w:r>
        <w:tab/>
        <w:t>anga</w:t>
      </w:r>
      <w:r>
        <w:tab/>
        <w:t>aya</w:t>
      </w:r>
      <w:r>
        <w:tab/>
        <w:t>a</w:t>
      </w:r>
      <w:r>
        <w:tab/>
        <w:t>tjautsikel</w:t>
      </w:r>
    </w:p>
    <w:p w14:paraId="331523A8" w14:textId="77777777" w:rsidR="00800AD8" w:rsidRDefault="00800AD8" w:rsidP="00DF1F66">
      <w:pPr>
        <w:pStyle w:val="InterlineTrans"/>
        <w:tabs>
          <w:tab w:val="left" w:pos="533"/>
          <w:tab w:val="left" w:pos="1517"/>
          <w:tab w:val="left" w:pos="2516"/>
          <w:tab w:val="left" w:pos="3290"/>
          <w:tab w:val="left" w:pos="3764"/>
          <w:tab w:val="left" w:pos="4028"/>
        </w:tabs>
      </w:pPr>
      <w:r>
        <w:tab/>
        <w:t>and-after</w:t>
      </w:r>
      <w:r>
        <w:tab/>
      </w:r>
      <w:r>
        <w:rPr>
          <w:smallCaps/>
        </w:rPr>
        <w:t>stat</w:t>
      </w:r>
      <w:r>
        <w:t>-lost</w:t>
      </w:r>
      <w:r>
        <w:tab/>
        <w:t>indeed</w:t>
      </w:r>
      <w:r>
        <w:tab/>
        <w:t>say</w:t>
      </w:r>
      <w:r>
        <w:rPr>
          <w:smallCaps/>
        </w:rPr>
        <w:tab/>
        <w:t>c</w:t>
      </w:r>
      <w:r>
        <w:rPr>
          <w:smallCaps/>
        </w:rPr>
        <w:tab/>
      </w:r>
      <w:r>
        <w:t>story</w:t>
      </w:r>
    </w:p>
    <w:p w14:paraId="4D05B5B4" w14:textId="77777777" w:rsidR="00800AD8" w:rsidRDefault="00800AD8">
      <w:pPr>
        <w:pStyle w:val="InterlineFree"/>
      </w:pPr>
      <w:r>
        <w:t>And she disappeared, according to the story.</w:t>
      </w:r>
    </w:p>
    <w:p w14:paraId="6F1893C7" w14:textId="77777777" w:rsidR="00DF1F66" w:rsidRDefault="00800AD8" w:rsidP="00DF1F66">
      <w:pPr>
        <w:pStyle w:val="FullTranslation"/>
      </w:pPr>
      <w:r>
        <w:t>Once there was a person called Kului who was married to a hundred-pace snake, according to the story. At night it was human, and in the day it was a snake. The rest of us couldn’t see it. It was in a bamboo basket hidden by clothes. Kului didn’t allow us to look at it. “What’s in there?” said her sibling Ulung</w:t>
      </w:r>
      <w:r w:rsidR="00DF1F66">
        <w:t>.</w:t>
      </w:r>
      <w:r>
        <w:t xml:space="preserve"> “Why </w:t>
      </w:r>
      <w:r w:rsidR="00DF1F66">
        <w:t>are we not allowed to see it?”</w:t>
      </w:r>
    </w:p>
    <w:p w14:paraId="1CEA2DE2" w14:textId="77777777" w:rsidR="00DF1F66" w:rsidRDefault="00800AD8" w:rsidP="00DF1F66">
      <w:pPr>
        <w:pStyle w:val="FullTranslation"/>
      </w:pPr>
      <w:r>
        <w:t>“Go to the spring for water,” said Ulung to Kului. When (s)he had a look, it was a hundred-pace snake. “Why are you looking at me?” it said, and disappeared down the hole in the south. When Kului came back from the spring and looked at the basket, there was no snake. “Where is it?” said Kului.</w:t>
      </w:r>
    </w:p>
    <w:p w14:paraId="5EEF02DA" w14:textId="77777777" w:rsidR="00800AD8" w:rsidRDefault="00800AD8" w:rsidP="00DF1F66">
      <w:pPr>
        <w:pStyle w:val="FullTranslation"/>
      </w:pPr>
      <w:r>
        <w:t>“Why did you put a snake in the basket?” said Ulung, and scolded Kului. “That’s my husband,” said Kului. “I suppose you deliberately made us go, when you had a look. What are we to do? I’m going off with him,” she said. And she disappeared, according to the story.</w:t>
      </w:r>
    </w:p>
    <w:p w14:paraId="124D578A" w14:textId="77777777" w:rsidR="00800AD8" w:rsidRDefault="00800AD8">
      <w:pPr>
        <w:pStyle w:val="Heading4"/>
      </w:pPr>
      <w:r w:rsidRPr="00996908">
        <w:rPr>
          <w:rStyle w:val="NumTextHeadingChar"/>
        </w:rPr>
        <w:t>042</w:t>
      </w:r>
      <w:r>
        <w:t xml:space="preserve"> THE MONKEY AND THE CRAB</w:t>
      </w:r>
      <w:r w:rsidR="00DF1F66">
        <w:br/>
      </w:r>
      <w:r>
        <w:t>ti ÷ail kati</w:t>
      </w:r>
      <w:r w:rsidR="00DF1F66">
        <w:t xml:space="preserve"> gagang</w:t>
      </w:r>
      <w:r w:rsidR="001208B6">
        <w:t xml:space="preserve"> (</w:t>
      </w:r>
      <w:r w:rsidR="00DF1F66">
        <w:t>Kuîaîau village, p.224</w:t>
      </w:r>
      <w:r w:rsidR="001208B6">
        <w:t>)</w:t>
      </w:r>
    </w:p>
    <w:p w14:paraId="3C2403A7" w14:textId="77777777" w:rsidR="00800AD8" w:rsidRDefault="00DC1AE0" w:rsidP="00233F19">
      <w:pPr>
        <w:pStyle w:val="InterlineText"/>
        <w:tabs>
          <w:tab w:val="left" w:pos="533"/>
          <w:tab w:val="left" w:pos="1457"/>
          <w:tab w:val="left" w:pos="1901"/>
          <w:tab w:val="left" w:pos="2765"/>
          <w:tab w:val="left" w:pos="3629"/>
        </w:tabs>
      </w:pPr>
      <w:r w:rsidRPr="003A1D48">
        <w:rPr>
          <w:rStyle w:val="InterlineTextNumChar"/>
        </w:rPr>
        <w:t>001</w:t>
      </w:r>
      <w:r w:rsidR="00800AD8">
        <w:tab/>
        <w:t>izua</w:t>
      </w:r>
      <w:r w:rsidR="00800AD8">
        <w:tab/>
        <w:t>ti</w:t>
      </w:r>
      <w:r w:rsidR="00800AD8">
        <w:tab/>
        <w:t>÷ail</w:t>
      </w:r>
      <w:r w:rsidR="00800AD8">
        <w:tab/>
        <w:t>kati</w:t>
      </w:r>
      <w:r w:rsidR="00800AD8">
        <w:tab/>
        <w:t>gagang.</w:t>
      </w:r>
    </w:p>
    <w:p w14:paraId="4CACF230" w14:textId="77777777" w:rsidR="00800AD8" w:rsidRDefault="00800AD8" w:rsidP="00233F19">
      <w:pPr>
        <w:pStyle w:val="InterlineGlossWithTrans"/>
        <w:tabs>
          <w:tab w:val="left" w:pos="533"/>
          <w:tab w:val="left" w:pos="1457"/>
          <w:tab w:val="left" w:pos="1901"/>
          <w:tab w:val="left" w:pos="2765"/>
          <w:tab w:val="left" w:pos="3629"/>
        </w:tabs>
      </w:pPr>
      <w:r>
        <w:tab/>
        <w:t>i-zua</w:t>
      </w:r>
      <w:r>
        <w:tab/>
        <w:t>ti</w:t>
      </w:r>
      <w:r>
        <w:tab/>
        <w:t>÷ail</w:t>
      </w:r>
      <w:r>
        <w:tab/>
        <w:t>ka-ti</w:t>
      </w:r>
      <w:r>
        <w:tab/>
        <w:t>gagang</w:t>
      </w:r>
    </w:p>
    <w:p w14:paraId="21D3F115" w14:textId="77777777" w:rsidR="00800AD8" w:rsidRDefault="00800AD8" w:rsidP="008C3B63">
      <w:pPr>
        <w:pStyle w:val="InterlineTransNoFree"/>
        <w:tabs>
          <w:tab w:val="left" w:pos="1457"/>
          <w:tab w:val="left" w:pos="1901"/>
          <w:tab w:val="left" w:pos="2765"/>
          <w:tab w:val="left" w:pos="3629"/>
          <w:tab w:val="right" w:pos="8789"/>
        </w:tabs>
      </w:pPr>
      <w:r>
        <w:tab/>
      </w:r>
      <w:r>
        <w:rPr>
          <w:smallCaps/>
        </w:rPr>
        <w:t>loc</w:t>
      </w:r>
      <w:r>
        <w:t>-that</w:t>
      </w:r>
      <w:r>
        <w:tab/>
      </w:r>
      <w:r>
        <w:rPr>
          <w:smallCaps/>
        </w:rPr>
        <w:t>f.h</w:t>
      </w:r>
      <w:r>
        <w:tab/>
        <w:t>monkey</w:t>
      </w:r>
      <w:r>
        <w:tab/>
        <w:t>and-</w:t>
      </w:r>
      <w:r>
        <w:rPr>
          <w:smallCaps/>
        </w:rPr>
        <w:t>f.h</w:t>
      </w:r>
      <w:r>
        <w:tab/>
        <w:t>crab</w:t>
      </w:r>
      <w:r w:rsidR="00233F19">
        <w:tab/>
        <w:t>There were a monkey and a crab.</w:t>
      </w:r>
    </w:p>
    <w:p w14:paraId="5AD47DB5" w14:textId="77777777" w:rsidR="00800AD8" w:rsidRDefault="00DC1AE0" w:rsidP="00233F19">
      <w:pPr>
        <w:pStyle w:val="InterlineText"/>
        <w:tabs>
          <w:tab w:val="left" w:pos="533"/>
          <w:tab w:val="left" w:pos="1217"/>
          <w:tab w:val="left" w:pos="2801"/>
          <w:tab w:val="left" w:pos="3335"/>
          <w:tab w:val="left" w:pos="3824"/>
          <w:tab w:val="left" w:pos="4463"/>
          <w:tab w:val="left" w:pos="4727"/>
        </w:tabs>
      </w:pPr>
      <w:r w:rsidRPr="003A1D48">
        <w:rPr>
          <w:rStyle w:val="InterlineTextNumChar"/>
        </w:rPr>
        <w:t>002</w:t>
      </w:r>
      <w:r w:rsidR="00800AD8">
        <w:tab/>
        <w:t>“ari,</w:t>
      </w:r>
      <w:r w:rsidR="00800AD8">
        <w:tab/>
        <w:t>kiitjui,”</w:t>
      </w:r>
      <w:r w:rsidR="00800AD8">
        <w:tab/>
        <w:t>aya;</w:t>
      </w:r>
      <w:r w:rsidR="00800AD8">
        <w:tab/>
        <w:t>sa</w:t>
      </w:r>
      <w:r w:rsidR="00800AD8">
        <w:tab/>
        <w:t>vaik</w:t>
      </w:r>
      <w:r w:rsidR="00800AD8">
        <w:tab/>
        <w:t>a</w:t>
      </w:r>
      <w:r w:rsidR="00800AD8">
        <w:tab/>
        <w:t>ma÷usa.</w:t>
      </w:r>
    </w:p>
    <w:p w14:paraId="24E762BF" w14:textId="77777777" w:rsidR="00800AD8" w:rsidRDefault="00800AD8" w:rsidP="00233F19">
      <w:pPr>
        <w:pStyle w:val="InterlineGlossWithTrans"/>
        <w:tabs>
          <w:tab w:val="left" w:pos="533"/>
          <w:tab w:val="left" w:pos="1217"/>
          <w:tab w:val="left" w:pos="2801"/>
          <w:tab w:val="left" w:pos="3335"/>
          <w:tab w:val="left" w:pos="3824"/>
          <w:tab w:val="left" w:pos="4463"/>
          <w:tab w:val="left" w:pos="4727"/>
        </w:tabs>
      </w:pPr>
      <w:r>
        <w:tab/>
        <w:t>ari</w:t>
      </w:r>
      <w:r>
        <w:tab/>
        <w:t>ki-itju-i</w:t>
      </w:r>
      <w:r>
        <w:tab/>
        <w:t>aya</w:t>
      </w:r>
      <w:r>
        <w:tab/>
        <w:t>sa</w:t>
      </w:r>
      <w:r>
        <w:tab/>
        <w:t>vaik</w:t>
      </w:r>
      <w:r>
        <w:tab/>
        <w:t>a</w:t>
      </w:r>
      <w:r>
        <w:tab/>
        <w:t>ma-÷usa</w:t>
      </w:r>
    </w:p>
    <w:p w14:paraId="5BC3F2A1" w14:textId="77777777" w:rsidR="00800AD8" w:rsidRDefault="00800AD8" w:rsidP="00233F19">
      <w:pPr>
        <w:pStyle w:val="InterlineTrans"/>
        <w:tabs>
          <w:tab w:val="left" w:pos="533"/>
          <w:tab w:val="left" w:pos="1217"/>
          <w:tab w:val="left" w:pos="2801"/>
          <w:tab w:val="left" w:pos="3335"/>
          <w:tab w:val="left" w:pos="3824"/>
          <w:tab w:val="left" w:pos="4463"/>
          <w:tab w:val="left" w:pos="4727"/>
        </w:tabs>
      </w:pPr>
      <w:r>
        <w:tab/>
        <w:t>go.on</w:t>
      </w:r>
      <w:r>
        <w:tab/>
        <w:t>do-loquat-</w:t>
      </w:r>
      <w:r>
        <w:rPr>
          <w:smallCaps/>
        </w:rPr>
        <w:t>hort</w:t>
      </w:r>
      <w:r>
        <w:tab/>
        <w:t>say</w:t>
      </w:r>
      <w:r>
        <w:tab/>
        <w:t>and</w:t>
      </w:r>
      <w:r>
        <w:tab/>
        <w:t>leave</w:t>
      </w:r>
      <w:r>
        <w:rPr>
          <w:smallCaps/>
        </w:rPr>
        <w:tab/>
        <w:t>c</w:t>
      </w:r>
      <w:r>
        <w:rPr>
          <w:smallCaps/>
        </w:rPr>
        <w:tab/>
        <w:t>num</w:t>
      </w:r>
      <w:r>
        <w:t>-two</w:t>
      </w:r>
    </w:p>
    <w:p w14:paraId="07400201" w14:textId="77777777" w:rsidR="00800AD8" w:rsidRDefault="00800AD8">
      <w:pPr>
        <w:pStyle w:val="InterlineFree"/>
      </w:pPr>
      <w:r>
        <w:t>“Come on, let’s collect loquat fruit,” they said; and the two of them went off.</w:t>
      </w:r>
    </w:p>
    <w:p w14:paraId="3D9988FA" w14:textId="77777777" w:rsidR="00800AD8" w:rsidRDefault="00DC1AE0" w:rsidP="00233F19">
      <w:pPr>
        <w:pStyle w:val="InterlineText"/>
        <w:tabs>
          <w:tab w:val="left" w:pos="533"/>
          <w:tab w:val="left" w:pos="1712"/>
          <w:tab w:val="left" w:pos="2216"/>
        </w:tabs>
      </w:pPr>
      <w:r w:rsidRPr="003A1D48">
        <w:rPr>
          <w:rStyle w:val="InterlineTextNumChar"/>
        </w:rPr>
        <w:t>003</w:t>
      </w:r>
      <w:r w:rsidR="00800AD8">
        <w:tab/>
        <w:t>djemaîun</w:t>
      </w:r>
      <w:r w:rsidR="00800AD8">
        <w:tab/>
        <w:t>ta</w:t>
      </w:r>
      <w:r w:rsidR="00800AD8">
        <w:tab/>
        <w:t>kasiw.</w:t>
      </w:r>
    </w:p>
    <w:p w14:paraId="4628A388" w14:textId="77777777" w:rsidR="00800AD8" w:rsidRDefault="00800AD8" w:rsidP="00233F19">
      <w:pPr>
        <w:pStyle w:val="InterlineGlossWithTrans"/>
        <w:tabs>
          <w:tab w:val="left" w:pos="533"/>
          <w:tab w:val="left" w:pos="1712"/>
          <w:tab w:val="left" w:pos="2216"/>
        </w:tabs>
      </w:pPr>
      <w:r>
        <w:tab/>
        <w:t>em=djaîun</w:t>
      </w:r>
      <w:r>
        <w:tab/>
        <w:t>ta</w:t>
      </w:r>
      <w:r>
        <w:tab/>
        <w:t>kasiw</w:t>
      </w:r>
    </w:p>
    <w:p w14:paraId="2016618A" w14:textId="77777777" w:rsidR="00800AD8" w:rsidRDefault="00800AD8" w:rsidP="008C3B63">
      <w:pPr>
        <w:pStyle w:val="InterlineTransNoFree"/>
        <w:tabs>
          <w:tab w:val="left" w:pos="1712"/>
          <w:tab w:val="left" w:pos="2216"/>
          <w:tab w:val="right" w:pos="8789"/>
        </w:tabs>
      </w:pPr>
      <w:r>
        <w:tab/>
      </w:r>
      <w:r>
        <w:rPr>
          <w:smallCaps/>
        </w:rPr>
        <w:t>af</w:t>
      </w:r>
      <w:r>
        <w:t>=arrive</w:t>
      </w:r>
      <w:r>
        <w:tab/>
      </w:r>
      <w:r>
        <w:rPr>
          <w:smallCaps/>
        </w:rPr>
        <w:t>obl</w:t>
      </w:r>
      <w:r>
        <w:tab/>
        <w:t>tree</w:t>
      </w:r>
      <w:r w:rsidR="00233F19">
        <w:tab/>
        <w:t>They got to the tree,</w:t>
      </w:r>
    </w:p>
    <w:p w14:paraId="15A8A967" w14:textId="77777777" w:rsidR="00800AD8" w:rsidRDefault="00DC1AE0" w:rsidP="00233F19">
      <w:pPr>
        <w:pStyle w:val="InterlineText"/>
        <w:tabs>
          <w:tab w:val="left" w:pos="533"/>
          <w:tab w:val="left" w:pos="1022"/>
          <w:tab w:val="left" w:pos="2006"/>
          <w:tab w:val="left" w:pos="3710"/>
          <w:tab w:val="left" w:pos="4154"/>
        </w:tabs>
      </w:pPr>
      <w:r w:rsidRPr="003A1D48">
        <w:rPr>
          <w:rStyle w:val="InterlineTextNumChar"/>
        </w:rPr>
        <w:t>004</w:t>
      </w:r>
      <w:r w:rsidR="00800AD8">
        <w:tab/>
        <w:t>uri</w:t>
      </w:r>
      <w:r w:rsidR="00800AD8">
        <w:tab/>
        <w:t>pasa</w:t>
      </w:r>
      <w:r w:rsidR="00800AD8">
        <w:tab/>
        <w:t>îevavaw</w:t>
      </w:r>
      <w:r w:rsidR="00800AD8">
        <w:tab/>
        <w:t>ti</w:t>
      </w:r>
      <w:r w:rsidR="00800AD8">
        <w:tab/>
        <w:t>gagang.</w:t>
      </w:r>
    </w:p>
    <w:p w14:paraId="027785BA" w14:textId="77777777" w:rsidR="00800AD8" w:rsidRDefault="00800AD8" w:rsidP="00233F19">
      <w:pPr>
        <w:pStyle w:val="InterlineGlossWithTrans"/>
        <w:tabs>
          <w:tab w:val="left" w:pos="533"/>
          <w:tab w:val="left" w:pos="1022"/>
          <w:tab w:val="left" w:pos="2006"/>
          <w:tab w:val="left" w:pos="3710"/>
          <w:tab w:val="left" w:pos="4154"/>
        </w:tabs>
      </w:pPr>
      <w:r>
        <w:tab/>
        <w:t>uri</w:t>
      </w:r>
      <w:r>
        <w:tab/>
        <w:t>pa-sa</w:t>
      </w:r>
      <w:r>
        <w:tab/>
        <w:t>îe-va-vaw</w:t>
      </w:r>
      <w:r>
        <w:tab/>
        <w:t>ti</w:t>
      </w:r>
      <w:r>
        <w:tab/>
        <w:t>gagang</w:t>
      </w:r>
    </w:p>
    <w:p w14:paraId="3E51D19D" w14:textId="77777777" w:rsidR="00800AD8" w:rsidRDefault="00800AD8" w:rsidP="00233F19">
      <w:pPr>
        <w:pStyle w:val="InterlineTrans"/>
        <w:tabs>
          <w:tab w:val="left" w:pos="533"/>
          <w:tab w:val="left" w:pos="1022"/>
          <w:tab w:val="left" w:pos="2006"/>
          <w:tab w:val="left" w:pos="3710"/>
          <w:tab w:val="left" w:pos="4154"/>
        </w:tabs>
      </w:pPr>
      <w:r>
        <w:tab/>
        <w:t>will</w:t>
      </w:r>
      <w:r>
        <w:tab/>
        <w:t>cause-go</w:t>
      </w:r>
      <w:r>
        <w:tab/>
        <w:t>go.to-</w:t>
      </w:r>
      <w:r>
        <w:rPr>
          <w:smallCaps/>
        </w:rPr>
        <w:t>red</w:t>
      </w:r>
      <w:r>
        <w:t>-above</w:t>
      </w:r>
      <w:r>
        <w:tab/>
      </w:r>
      <w:r>
        <w:rPr>
          <w:smallCaps/>
        </w:rPr>
        <w:t>f.h</w:t>
      </w:r>
      <w:r>
        <w:tab/>
        <w:t>crab</w:t>
      </w:r>
    </w:p>
    <w:p w14:paraId="63E351D9" w14:textId="77777777" w:rsidR="00800AD8" w:rsidRDefault="00800AD8">
      <w:pPr>
        <w:pStyle w:val="InterlineFree"/>
      </w:pPr>
      <w:r>
        <w:t>and the crab was going to try to climb up.</w:t>
      </w:r>
    </w:p>
    <w:p w14:paraId="22C7CC33" w14:textId="77777777" w:rsidR="00800AD8" w:rsidRDefault="00DC1AE0" w:rsidP="00233F19">
      <w:pPr>
        <w:pStyle w:val="InterlineText"/>
        <w:tabs>
          <w:tab w:val="left" w:pos="533"/>
          <w:tab w:val="left" w:pos="1202"/>
          <w:tab w:val="left" w:pos="2141"/>
          <w:tab w:val="left" w:pos="3035"/>
          <w:tab w:val="left" w:pos="4334"/>
        </w:tabs>
      </w:pPr>
      <w:r w:rsidRPr="003A1D48">
        <w:rPr>
          <w:rStyle w:val="InterlineTextNumChar"/>
        </w:rPr>
        <w:t>005</w:t>
      </w:r>
      <w:r w:rsidR="00800AD8">
        <w:tab/>
        <w:t>manu</w:t>
      </w:r>
      <w:r w:rsidR="00800AD8">
        <w:tab/>
        <w:t>inika</w:t>
      </w:r>
      <w:r w:rsidR="00800AD8">
        <w:tab/>
        <w:t>lemaut;</w:t>
      </w:r>
      <w:r w:rsidR="00800AD8">
        <w:tab/>
        <w:t>setsalaput</w:t>
      </w:r>
      <w:r w:rsidR="00800AD8">
        <w:tab/>
        <w:t>sakamaya.</w:t>
      </w:r>
    </w:p>
    <w:p w14:paraId="65F17640" w14:textId="77777777" w:rsidR="00800AD8" w:rsidRDefault="00800AD8" w:rsidP="00233F19">
      <w:pPr>
        <w:pStyle w:val="InterlineGlossWithTrans"/>
        <w:tabs>
          <w:tab w:val="left" w:pos="533"/>
          <w:tab w:val="left" w:pos="1202"/>
          <w:tab w:val="left" w:pos="2141"/>
          <w:tab w:val="left" w:pos="3035"/>
          <w:tab w:val="left" w:pos="4334"/>
        </w:tabs>
      </w:pPr>
      <w:r>
        <w:tab/>
        <w:t>manu</w:t>
      </w:r>
      <w:r>
        <w:tab/>
        <w:t>ini-ka</w:t>
      </w:r>
      <w:r>
        <w:tab/>
        <w:t>em=laut</w:t>
      </w:r>
      <w:r>
        <w:tab/>
        <w:t>se-tsa-laput</w:t>
      </w:r>
      <w:r>
        <w:tab/>
        <w:t>sakamaya</w:t>
      </w:r>
    </w:p>
    <w:p w14:paraId="7B525827" w14:textId="77777777" w:rsidR="00800AD8" w:rsidRDefault="00800AD8" w:rsidP="00233F19">
      <w:pPr>
        <w:pStyle w:val="InterlineTrans"/>
        <w:tabs>
          <w:tab w:val="left" w:pos="533"/>
          <w:tab w:val="left" w:pos="1202"/>
          <w:tab w:val="left" w:pos="2141"/>
          <w:tab w:val="left" w:pos="3035"/>
          <w:tab w:val="left" w:pos="4334"/>
        </w:tabs>
      </w:pPr>
      <w:r>
        <w:tab/>
        <w:t>then</w:t>
      </w:r>
      <w:r>
        <w:tab/>
        <w:t>not-after</w:t>
      </w:r>
      <w:r>
        <w:tab/>
      </w:r>
      <w:r>
        <w:rPr>
          <w:smallCaps/>
        </w:rPr>
        <w:t>af</w:t>
      </w:r>
      <w:r>
        <w:t>=able</w:t>
      </w:r>
      <w:r>
        <w:tab/>
      </w:r>
      <w:r>
        <w:rPr>
          <w:smallCaps/>
        </w:rPr>
        <w:t>invol</w:t>
      </w:r>
      <w:r>
        <w:t>-?-slip</w:t>
      </w:r>
      <w:r>
        <w:tab/>
        <w:t>only</w:t>
      </w:r>
    </w:p>
    <w:p w14:paraId="210CC762" w14:textId="77777777" w:rsidR="00800AD8" w:rsidRDefault="00800AD8" w:rsidP="00233F19">
      <w:pPr>
        <w:pStyle w:val="InterlineFree"/>
      </w:pPr>
      <w:r>
        <w:t>But he couldn’t; he just slipped down.</w:t>
      </w:r>
    </w:p>
    <w:p w14:paraId="0249ADC8" w14:textId="77777777" w:rsidR="00800AD8" w:rsidRDefault="00DC1AE0" w:rsidP="00233F19">
      <w:pPr>
        <w:pStyle w:val="InterlineText"/>
        <w:tabs>
          <w:tab w:val="left" w:pos="533"/>
          <w:tab w:val="left" w:pos="1517"/>
          <w:tab w:val="left" w:pos="1961"/>
          <w:tab w:val="left" w:pos="3305"/>
          <w:tab w:val="left" w:pos="4079"/>
          <w:tab w:val="left" w:pos="4343"/>
        </w:tabs>
      </w:pPr>
      <w:r w:rsidRPr="003A1D48">
        <w:rPr>
          <w:rStyle w:val="InterlineTextNumChar"/>
        </w:rPr>
        <w:t>006</w:t>
      </w:r>
      <w:r w:rsidR="00800AD8">
        <w:tab/>
        <w:t>saka</w:t>
      </w:r>
      <w:r w:rsidR="00800AD8">
        <w:tab/>
        <w:t>ti</w:t>
      </w:r>
      <w:r w:rsidR="00800AD8">
        <w:tab/>
        <w:t>÷ai÷ail</w:t>
      </w:r>
      <w:r w:rsidR="00800AD8">
        <w:tab/>
        <w:t>anga</w:t>
      </w:r>
      <w:r w:rsidR="00800AD8">
        <w:tab/>
        <w:t>a</w:t>
      </w:r>
      <w:r w:rsidR="00800AD8">
        <w:tab/>
        <w:t>îevavaw.</w:t>
      </w:r>
    </w:p>
    <w:p w14:paraId="5F9C8774" w14:textId="77777777" w:rsidR="00800AD8" w:rsidRDefault="00800AD8" w:rsidP="00233F19">
      <w:pPr>
        <w:pStyle w:val="InterlineGlossWithTrans"/>
        <w:tabs>
          <w:tab w:val="left" w:pos="533"/>
          <w:tab w:val="left" w:pos="1517"/>
          <w:tab w:val="left" w:pos="1961"/>
          <w:tab w:val="left" w:pos="3305"/>
          <w:tab w:val="left" w:pos="4079"/>
          <w:tab w:val="left" w:pos="4343"/>
        </w:tabs>
      </w:pPr>
      <w:r>
        <w:tab/>
        <w:t>sa-ka</w:t>
      </w:r>
      <w:r>
        <w:tab/>
        <w:t>ti</w:t>
      </w:r>
      <w:r>
        <w:tab/>
        <w:t>÷ai-÷ail</w:t>
      </w:r>
      <w:r>
        <w:tab/>
        <w:t>anga</w:t>
      </w:r>
      <w:r>
        <w:tab/>
        <w:t>a</w:t>
      </w:r>
      <w:r>
        <w:tab/>
        <w:t>îe-va-vaw</w:t>
      </w:r>
    </w:p>
    <w:p w14:paraId="13055705" w14:textId="77777777" w:rsidR="00800AD8" w:rsidRDefault="00800AD8" w:rsidP="00233F19">
      <w:pPr>
        <w:pStyle w:val="InterlineTrans"/>
        <w:tabs>
          <w:tab w:val="left" w:pos="533"/>
          <w:tab w:val="left" w:pos="1517"/>
          <w:tab w:val="left" w:pos="1961"/>
          <w:tab w:val="left" w:pos="3305"/>
          <w:tab w:val="left" w:pos="4079"/>
          <w:tab w:val="left" w:pos="4343"/>
        </w:tabs>
      </w:pPr>
      <w:r>
        <w:tab/>
        <w:t>and-after</w:t>
      </w:r>
      <w:r>
        <w:tab/>
      </w:r>
      <w:r>
        <w:rPr>
          <w:smallCaps/>
        </w:rPr>
        <w:t>f.h</w:t>
      </w:r>
      <w:r>
        <w:tab/>
      </w:r>
      <w:r>
        <w:rPr>
          <w:smallCaps/>
        </w:rPr>
        <w:t>red</w:t>
      </w:r>
      <w:r>
        <w:t>-monkey</w:t>
      </w:r>
      <w:r>
        <w:tab/>
        <w:t>indeed</w:t>
      </w:r>
      <w:r>
        <w:rPr>
          <w:smallCaps/>
        </w:rPr>
        <w:tab/>
        <w:t>c</w:t>
      </w:r>
      <w:r>
        <w:rPr>
          <w:smallCaps/>
        </w:rPr>
        <w:tab/>
      </w:r>
      <w:r>
        <w:t>go.to-</w:t>
      </w:r>
      <w:r>
        <w:rPr>
          <w:smallCaps/>
        </w:rPr>
        <w:t>red</w:t>
      </w:r>
      <w:r>
        <w:t>-above</w:t>
      </w:r>
    </w:p>
    <w:p w14:paraId="4EE8182F" w14:textId="77777777" w:rsidR="00800AD8" w:rsidRDefault="00800AD8">
      <w:pPr>
        <w:pStyle w:val="InterlineFree"/>
      </w:pPr>
      <w:r>
        <w:t>So it was the monkey who climbed up.</w:t>
      </w:r>
    </w:p>
    <w:p w14:paraId="38F493D9" w14:textId="77777777" w:rsidR="00800AD8" w:rsidRDefault="00DC1AE0" w:rsidP="00233F19">
      <w:pPr>
        <w:pStyle w:val="InterlineText"/>
        <w:tabs>
          <w:tab w:val="left" w:pos="533"/>
          <w:tab w:val="left" w:pos="1202"/>
          <w:tab w:val="left" w:pos="1856"/>
          <w:tab w:val="left" w:pos="3440"/>
          <w:tab w:val="left" w:pos="5024"/>
          <w:tab w:val="left" w:pos="5408"/>
          <w:tab w:val="left" w:pos="6752"/>
          <w:tab w:val="left" w:pos="7826"/>
        </w:tabs>
      </w:pPr>
      <w:r w:rsidRPr="003A1D48">
        <w:rPr>
          <w:rStyle w:val="InterlineTextNumChar"/>
        </w:rPr>
        <w:t>007</w:t>
      </w:r>
      <w:r w:rsidR="00800AD8">
        <w:tab/>
        <w:t>manu</w:t>
      </w:r>
      <w:r w:rsidR="00800AD8">
        <w:tab/>
        <w:t>nu</w:t>
      </w:r>
      <w:r w:rsidR="00800AD8">
        <w:tab/>
        <w:t>izuanga</w:t>
      </w:r>
      <w:r w:rsidR="00233F19">
        <w:tab/>
        <w:t>kiniitju</w:t>
      </w:r>
      <w:r w:rsidR="00233F19">
        <w:tab/>
        <w:t>ni</w:t>
      </w:r>
      <w:r w:rsidR="00233F19">
        <w:tab/>
        <w:t>÷ai÷ail,</w:t>
      </w:r>
      <w:r w:rsidR="00233F19">
        <w:tab/>
        <w:t>gesgesen</w:t>
      </w:r>
      <w:r w:rsidR="00233F19">
        <w:tab/>
        <w:t>a</w:t>
      </w:r>
    </w:p>
    <w:p w14:paraId="19D8BE55" w14:textId="77777777" w:rsidR="00800AD8" w:rsidRDefault="00800AD8" w:rsidP="00233F19">
      <w:pPr>
        <w:pStyle w:val="InterlineGlossWithTrans"/>
        <w:tabs>
          <w:tab w:val="left" w:pos="533"/>
          <w:tab w:val="left" w:pos="1202"/>
          <w:tab w:val="left" w:pos="1856"/>
          <w:tab w:val="left" w:pos="3440"/>
          <w:tab w:val="left" w:pos="5024"/>
          <w:tab w:val="left" w:pos="5408"/>
          <w:tab w:val="left" w:pos="6752"/>
          <w:tab w:val="left" w:pos="7826"/>
        </w:tabs>
      </w:pPr>
      <w:r>
        <w:tab/>
        <w:t>manu</w:t>
      </w:r>
      <w:r>
        <w:tab/>
        <w:t>nu</w:t>
      </w:r>
      <w:r>
        <w:tab/>
        <w:t>i-zua-anga</w:t>
      </w:r>
      <w:r w:rsidR="00233F19">
        <w:tab/>
        <w:t>in=ki-itju</w:t>
      </w:r>
      <w:r w:rsidR="00233F19">
        <w:tab/>
        <w:t>ni</w:t>
      </w:r>
      <w:r w:rsidR="00233F19">
        <w:tab/>
        <w:t>÷ai-÷ail</w:t>
      </w:r>
      <w:r w:rsidR="00233F19">
        <w:tab/>
        <w:t>gesges-en</w:t>
      </w:r>
      <w:r w:rsidR="00233F19">
        <w:tab/>
        <w:t>a</w:t>
      </w:r>
    </w:p>
    <w:p w14:paraId="2B0A75D5" w14:textId="77777777" w:rsidR="00800AD8" w:rsidRDefault="00800AD8" w:rsidP="00233F19">
      <w:pPr>
        <w:pStyle w:val="InterlineTransNoFree"/>
        <w:tabs>
          <w:tab w:val="left" w:pos="1202"/>
          <w:tab w:val="left" w:pos="1856"/>
          <w:tab w:val="left" w:pos="3440"/>
          <w:tab w:val="left" w:pos="5024"/>
          <w:tab w:val="left" w:pos="5408"/>
          <w:tab w:val="left" w:pos="6752"/>
          <w:tab w:val="left" w:pos="7826"/>
        </w:tabs>
      </w:pPr>
      <w:r>
        <w:tab/>
        <w:t>then</w:t>
      </w:r>
      <w:r>
        <w:tab/>
        <w:t>when</w:t>
      </w:r>
      <w:r>
        <w:tab/>
      </w:r>
      <w:r>
        <w:rPr>
          <w:smallCaps/>
        </w:rPr>
        <w:t>loc</w:t>
      </w:r>
      <w:r>
        <w:t>-that-indeed</w:t>
      </w:r>
      <w:r w:rsidR="00233F19">
        <w:tab/>
      </w:r>
      <w:r w:rsidR="00233F19">
        <w:rPr>
          <w:smallCaps/>
        </w:rPr>
        <w:t>perf</w:t>
      </w:r>
      <w:r w:rsidR="00233F19">
        <w:t>=do-loquat</w:t>
      </w:r>
      <w:r w:rsidR="00233F19">
        <w:tab/>
        <w:t>by</w:t>
      </w:r>
      <w:r w:rsidR="00233F19">
        <w:tab/>
      </w:r>
      <w:r w:rsidR="00233F19">
        <w:rPr>
          <w:smallCaps/>
        </w:rPr>
        <w:t>red</w:t>
      </w:r>
      <w:r w:rsidR="00233F19">
        <w:t>-monkey</w:t>
      </w:r>
      <w:r w:rsidR="00233F19">
        <w:tab/>
        <w:t>shake-</w:t>
      </w:r>
      <w:r w:rsidR="00233F19">
        <w:rPr>
          <w:smallCaps/>
        </w:rPr>
        <w:t>pf</w:t>
      </w:r>
      <w:r w:rsidR="00233F19">
        <w:rPr>
          <w:smallCaps/>
        </w:rPr>
        <w:tab/>
        <w:t>c</w:t>
      </w:r>
    </w:p>
    <w:p w14:paraId="4B5733A3" w14:textId="77777777" w:rsidR="00800AD8" w:rsidRDefault="00800AD8" w:rsidP="00233F19">
      <w:pPr>
        <w:pStyle w:val="InterlineText"/>
        <w:tabs>
          <w:tab w:val="left" w:pos="533"/>
          <w:tab w:val="left" w:pos="1487"/>
          <w:tab w:val="left" w:pos="1976"/>
          <w:tab w:val="left" w:pos="2960"/>
          <w:tab w:val="left" w:pos="3224"/>
          <w:tab w:val="left" w:pos="4778"/>
          <w:tab w:val="left" w:pos="5267"/>
          <w:tab w:val="left" w:pos="6281"/>
          <w:tab w:val="left" w:pos="6665"/>
        </w:tabs>
      </w:pPr>
      <w:r>
        <w:tab/>
        <w:t>kaikapu,</w:t>
      </w:r>
      <w:r>
        <w:tab/>
        <w:t>sa</w:t>
      </w:r>
      <w:r>
        <w:tab/>
        <w:t>katjani</w:t>
      </w:r>
      <w:r>
        <w:tab/>
        <w:t>a</w:t>
      </w:r>
      <w:r>
        <w:tab/>
        <w:t>namalum,</w:t>
      </w:r>
      <w:r>
        <w:tab/>
        <w:t>sa</w:t>
      </w:r>
      <w:r>
        <w:tab/>
        <w:t>îuîu-i</w:t>
      </w:r>
      <w:r w:rsidR="00233F19">
        <w:tab/>
        <w:t>ni</w:t>
      </w:r>
      <w:r w:rsidR="00233F19">
        <w:tab/>
        <w:t>gagang.</w:t>
      </w:r>
    </w:p>
    <w:p w14:paraId="6B64C416" w14:textId="77777777" w:rsidR="00800AD8" w:rsidRDefault="00800AD8" w:rsidP="00233F19">
      <w:pPr>
        <w:pStyle w:val="InterlineGlossWithTrans"/>
        <w:tabs>
          <w:tab w:val="left" w:pos="533"/>
          <w:tab w:val="left" w:pos="1487"/>
          <w:tab w:val="left" w:pos="1976"/>
          <w:tab w:val="left" w:pos="2960"/>
          <w:tab w:val="left" w:pos="3224"/>
          <w:tab w:val="left" w:pos="4778"/>
          <w:tab w:val="left" w:pos="5267"/>
          <w:tab w:val="left" w:pos="6281"/>
          <w:tab w:val="left" w:pos="6665"/>
        </w:tabs>
      </w:pPr>
      <w:r>
        <w:tab/>
        <w:t>kaikapu</w:t>
      </w:r>
      <w:r>
        <w:tab/>
        <w:t>sa</w:t>
      </w:r>
      <w:r>
        <w:tab/>
        <w:t>ka-tjani</w:t>
      </w:r>
      <w:r>
        <w:tab/>
        <w:t>a</w:t>
      </w:r>
      <w:r>
        <w:tab/>
        <w:t>na-ma-lum</w:t>
      </w:r>
      <w:r>
        <w:tab/>
        <w:t>sa</w:t>
      </w:r>
      <w:r>
        <w:tab/>
        <w:t>îuîu-i</w:t>
      </w:r>
      <w:r w:rsidR="00233F19">
        <w:tab/>
        <w:t>ni</w:t>
      </w:r>
      <w:r w:rsidR="00233F19">
        <w:tab/>
        <w:t>gagang</w:t>
      </w:r>
    </w:p>
    <w:p w14:paraId="13C371F6" w14:textId="77777777" w:rsidR="00800AD8" w:rsidRDefault="00800AD8" w:rsidP="00233F19">
      <w:pPr>
        <w:pStyle w:val="InterlineTrans"/>
        <w:tabs>
          <w:tab w:val="left" w:pos="533"/>
          <w:tab w:val="left" w:pos="1487"/>
          <w:tab w:val="left" w:pos="1976"/>
          <w:tab w:val="left" w:pos="2960"/>
          <w:tab w:val="left" w:pos="3224"/>
          <w:tab w:val="left" w:pos="4778"/>
          <w:tab w:val="left" w:pos="5267"/>
          <w:tab w:val="left" w:pos="6281"/>
          <w:tab w:val="left" w:pos="6665"/>
        </w:tabs>
      </w:pPr>
      <w:r>
        <w:rPr>
          <w:smallCaps/>
        </w:rPr>
        <w:tab/>
      </w:r>
      <w:r>
        <w:t>cloth</w:t>
      </w:r>
      <w:r>
        <w:tab/>
        <w:t>and</w:t>
      </w:r>
      <w:r>
        <w:tab/>
        <w:t>main-fall</w:t>
      </w:r>
      <w:r>
        <w:rPr>
          <w:smallCaps/>
        </w:rPr>
        <w:tab/>
        <w:t>c</w:t>
      </w:r>
      <w:r>
        <w:rPr>
          <w:smallCaps/>
        </w:rPr>
        <w:tab/>
        <w:t>past</w:t>
      </w:r>
      <w:r>
        <w:t>-</w:t>
      </w:r>
      <w:r>
        <w:rPr>
          <w:smallCaps/>
        </w:rPr>
        <w:t>stat</w:t>
      </w:r>
      <w:r>
        <w:t>-ripe</w:t>
      </w:r>
      <w:r>
        <w:tab/>
        <w:t>and</w:t>
      </w:r>
      <w:r>
        <w:tab/>
        <w:t>gather-</w:t>
      </w:r>
      <w:r>
        <w:rPr>
          <w:smallCaps/>
        </w:rPr>
        <w:t>pf</w:t>
      </w:r>
      <w:r w:rsidR="00233F19">
        <w:tab/>
        <w:t>by</w:t>
      </w:r>
      <w:r w:rsidR="00233F19">
        <w:tab/>
        <w:t>crab</w:t>
      </w:r>
    </w:p>
    <w:p w14:paraId="4BF7A87B" w14:textId="77777777" w:rsidR="00800AD8" w:rsidRDefault="00800AD8" w:rsidP="00233F19">
      <w:pPr>
        <w:pStyle w:val="InterlineFree"/>
      </w:pPr>
      <w:r>
        <w:t>When the monkey had picked any loquats, the crab shook the cloth container, and ripe ones fell out, and the crab</w:t>
      </w:r>
      <w:r w:rsidR="00233F19">
        <w:t xml:space="preserve"> </w:t>
      </w:r>
      <w:r>
        <w:t>picked them up.</w:t>
      </w:r>
    </w:p>
    <w:p w14:paraId="770766C6" w14:textId="77777777" w:rsidR="00800AD8" w:rsidRDefault="00DC1AE0" w:rsidP="00233F19">
      <w:pPr>
        <w:pStyle w:val="InterlineText"/>
        <w:tabs>
          <w:tab w:val="left" w:pos="533"/>
          <w:tab w:val="left" w:pos="1127"/>
          <w:tab w:val="left" w:pos="1391"/>
          <w:tab w:val="left" w:pos="2030"/>
          <w:tab w:val="left" w:pos="2804"/>
          <w:tab w:val="left" w:pos="3188"/>
          <w:tab w:val="left" w:pos="4772"/>
          <w:tab w:val="left" w:pos="5981"/>
          <w:tab w:val="left" w:pos="6845"/>
          <w:tab w:val="left" w:pos="7604"/>
          <w:tab w:val="left" w:pos="8588"/>
        </w:tabs>
      </w:pPr>
      <w:r w:rsidRPr="003A1D48">
        <w:rPr>
          <w:rStyle w:val="InterlineTextNumChar"/>
        </w:rPr>
        <w:lastRenderedPageBreak/>
        <w:t>008</w:t>
      </w:r>
      <w:r w:rsidR="00800AD8">
        <w:tab/>
        <w:t>“aku</w:t>
      </w:r>
      <w:r w:rsidR="00800AD8">
        <w:tab/>
        <w:t>a</w:t>
      </w:r>
      <w:r w:rsidR="00800AD8">
        <w:tab/>
        <w:t>ke÷i</w:t>
      </w:r>
      <w:r w:rsidR="00800AD8">
        <w:tab/>
        <w:t>anga</w:t>
      </w:r>
      <w:r w:rsidR="00800AD8">
        <w:tab/>
        <w:t>ku</w:t>
      </w:r>
      <w:r w:rsidR="00800AD8">
        <w:tab/>
        <w:t>kiniitju,</w:t>
      </w:r>
      <w:r w:rsidR="00233F19">
        <w:tab/>
        <w:t>qalian?</w:t>
      </w:r>
      <w:r w:rsidR="00233F19">
        <w:tab/>
        <w:t>lingu</w:t>
      </w:r>
      <w:r w:rsidR="00233F19">
        <w:tab/>
        <w:t>su</w:t>
      </w:r>
      <w:r w:rsidR="00233F19">
        <w:tab/>
        <w:t>getselen</w:t>
      </w:r>
      <w:r w:rsidR="00233F19">
        <w:tab/>
        <w:t>a</w:t>
      </w:r>
    </w:p>
    <w:p w14:paraId="71FEAFF0" w14:textId="77777777" w:rsidR="00800AD8" w:rsidRDefault="00800AD8" w:rsidP="00233F19">
      <w:pPr>
        <w:pStyle w:val="InterlineGlossWithTrans"/>
        <w:tabs>
          <w:tab w:val="left" w:pos="533"/>
          <w:tab w:val="left" w:pos="1127"/>
          <w:tab w:val="left" w:pos="1391"/>
          <w:tab w:val="left" w:pos="2030"/>
          <w:tab w:val="left" w:pos="2804"/>
          <w:tab w:val="left" w:pos="3188"/>
          <w:tab w:val="left" w:pos="4772"/>
          <w:tab w:val="left" w:pos="5981"/>
          <w:tab w:val="left" w:pos="6845"/>
          <w:tab w:val="left" w:pos="7604"/>
          <w:tab w:val="left" w:pos="8588"/>
        </w:tabs>
      </w:pPr>
      <w:r>
        <w:tab/>
        <w:t>aku</w:t>
      </w:r>
      <w:r>
        <w:tab/>
        <w:t>a</w:t>
      </w:r>
      <w:r>
        <w:tab/>
        <w:t>ke÷i</w:t>
      </w:r>
      <w:r>
        <w:tab/>
        <w:t>anga</w:t>
      </w:r>
      <w:r>
        <w:tab/>
        <w:t>ku</w:t>
      </w:r>
      <w:r>
        <w:tab/>
        <w:t>in=ki-itju</w:t>
      </w:r>
      <w:r w:rsidR="00233F19">
        <w:tab/>
        <w:t>qali-an</w:t>
      </w:r>
      <w:r w:rsidR="00233F19">
        <w:tab/>
        <w:t>lingu</w:t>
      </w:r>
      <w:r w:rsidR="00233F19">
        <w:tab/>
        <w:t>su</w:t>
      </w:r>
      <w:r w:rsidR="00233F19">
        <w:tab/>
        <w:t>getsel-en</w:t>
      </w:r>
      <w:r w:rsidR="00233F19">
        <w:tab/>
        <w:t>a</w:t>
      </w:r>
    </w:p>
    <w:p w14:paraId="52B08DB0" w14:textId="77777777" w:rsidR="00800AD8" w:rsidRDefault="00800AD8" w:rsidP="00233F19">
      <w:pPr>
        <w:pStyle w:val="InterlineTransNoFree"/>
        <w:tabs>
          <w:tab w:val="left" w:pos="1127"/>
          <w:tab w:val="left" w:pos="1391"/>
          <w:tab w:val="left" w:pos="2030"/>
          <w:tab w:val="left" w:pos="2804"/>
          <w:tab w:val="left" w:pos="3188"/>
          <w:tab w:val="left" w:pos="4772"/>
          <w:tab w:val="left" w:pos="5981"/>
          <w:tab w:val="left" w:pos="6845"/>
          <w:tab w:val="left" w:pos="7604"/>
          <w:tab w:val="left" w:pos="8588"/>
        </w:tabs>
      </w:pPr>
      <w:r>
        <w:tab/>
        <w:t>why</w:t>
      </w:r>
      <w:r>
        <w:rPr>
          <w:smallCaps/>
        </w:rPr>
        <w:tab/>
        <w:t>c</w:t>
      </w:r>
      <w:r>
        <w:rPr>
          <w:smallCaps/>
        </w:rPr>
        <w:tab/>
      </w:r>
      <w:r>
        <w:t>small</w:t>
      </w:r>
      <w:r>
        <w:tab/>
        <w:t>indeed</w:t>
      </w:r>
      <w:r>
        <w:tab/>
        <w:t>I</w:t>
      </w:r>
      <w:r>
        <w:tab/>
      </w:r>
      <w:r>
        <w:rPr>
          <w:smallCaps/>
        </w:rPr>
        <w:t>perf</w:t>
      </w:r>
      <w:r>
        <w:t>=do-loquat</w:t>
      </w:r>
      <w:r w:rsidR="00233F19">
        <w:tab/>
        <w:t>friend-</w:t>
      </w:r>
      <w:r w:rsidR="00233F19">
        <w:rPr>
          <w:smallCaps/>
        </w:rPr>
        <w:t>nom</w:t>
      </w:r>
      <w:r w:rsidR="00233F19">
        <w:tab/>
        <w:t>perhaps</w:t>
      </w:r>
      <w:r w:rsidR="00233F19">
        <w:tab/>
        <w:t>you(</w:t>
      </w:r>
      <w:r w:rsidR="00233F19">
        <w:rPr>
          <w:smallCaps/>
        </w:rPr>
        <w:t>s</w:t>
      </w:r>
      <w:r w:rsidR="00233F19">
        <w:t>)</w:t>
      </w:r>
      <w:r w:rsidR="00233F19">
        <w:tab/>
        <w:t>claw-</w:t>
      </w:r>
      <w:r w:rsidR="00233F19">
        <w:rPr>
          <w:smallCaps/>
        </w:rPr>
        <w:t>pf</w:t>
      </w:r>
      <w:r w:rsidR="00233F19">
        <w:rPr>
          <w:smallCaps/>
        </w:rPr>
        <w:tab/>
        <w:t>c</w:t>
      </w:r>
    </w:p>
    <w:p w14:paraId="5A386A62" w14:textId="77777777" w:rsidR="00800AD8" w:rsidRDefault="00233F19" w:rsidP="00233F19">
      <w:pPr>
        <w:pStyle w:val="InterlineText"/>
        <w:tabs>
          <w:tab w:val="left" w:pos="533"/>
          <w:tab w:val="left" w:pos="977"/>
        </w:tabs>
      </w:pPr>
      <w:r>
        <w:tab/>
        <w:t>ku</w:t>
      </w:r>
      <w:r>
        <w:tab/>
        <w:t>kaikapu.”</w:t>
      </w:r>
    </w:p>
    <w:p w14:paraId="41561C73" w14:textId="77777777" w:rsidR="00800AD8" w:rsidRDefault="00233F19" w:rsidP="00233F19">
      <w:pPr>
        <w:pStyle w:val="InterlineGlossWithTrans"/>
        <w:tabs>
          <w:tab w:val="left" w:pos="533"/>
          <w:tab w:val="left" w:pos="977"/>
        </w:tabs>
      </w:pPr>
      <w:r>
        <w:tab/>
        <w:t>ku</w:t>
      </w:r>
      <w:r>
        <w:tab/>
        <w:t>kaikapu</w:t>
      </w:r>
    </w:p>
    <w:p w14:paraId="1F8E425E" w14:textId="77777777" w:rsidR="00800AD8" w:rsidRDefault="00233F19" w:rsidP="00233F19">
      <w:pPr>
        <w:pStyle w:val="InterlineTrans"/>
        <w:tabs>
          <w:tab w:val="left" w:pos="533"/>
          <w:tab w:val="left" w:pos="977"/>
        </w:tabs>
      </w:pPr>
      <w:r>
        <w:rPr>
          <w:smallCaps/>
        </w:rPr>
        <w:tab/>
      </w:r>
      <w:r>
        <w:t>my</w:t>
      </w:r>
      <w:r>
        <w:tab/>
        <w:t>cloth</w:t>
      </w:r>
    </w:p>
    <w:p w14:paraId="2F94DAC7" w14:textId="77777777" w:rsidR="00800AD8" w:rsidRDefault="00800AD8" w:rsidP="00A8416B">
      <w:pPr>
        <w:pStyle w:val="InterlineFreeCommentFollows"/>
      </w:pPr>
      <w:r>
        <w:t>“Friend, why are there so few left of what I’ve picked? Perhaps you have torn the cloth.”</w:t>
      </w:r>
    </w:p>
    <w:p w14:paraId="7C99DAD5" w14:textId="77777777" w:rsidR="00800AD8" w:rsidRDefault="00A8416B" w:rsidP="00A8416B">
      <w:pPr>
        <w:pStyle w:val="CommentLastWithHalfSpace"/>
      </w:pPr>
      <w:r>
        <w:t>[</w:t>
      </w:r>
      <w:r w:rsidR="00800AD8" w:rsidRPr="00233F19">
        <w:rPr>
          <w:rStyle w:val="VernacularText"/>
        </w:rPr>
        <w:t>lingu</w:t>
      </w:r>
      <w:r w:rsidR="00800AD8">
        <w:t xml:space="preserve">: F has </w:t>
      </w:r>
      <w:r w:rsidR="00800AD8" w:rsidRPr="00233F19">
        <w:rPr>
          <w:rStyle w:val="VernacularText"/>
        </w:rPr>
        <w:t>ligu</w:t>
      </w:r>
      <w:r w:rsidR="00233F19">
        <w:t>.</w:t>
      </w:r>
      <w:r>
        <w:t>]</w:t>
      </w:r>
    </w:p>
    <w:p w14:paraId="356D15B7" w14:textId="77777777" w:rsidR="00800AD8" w:rsidRDefault="00DC1AE0" w:rsidP="00233F19">
      <w:pPr>
        <w:pStyle w:val="InterlineText"/>
        <w:tabs>
          <w:tab w:val="left" w:pos="533"/>
          <w:tab w:val="left" w:pos="1397"/>
          <w:tab w:val="left" w:pos="2381"/>
          <w:tab w:val="left" w:pos="3590"/>
          <w:tab w:val="left" w:pos="4799"/>
          <w:tab w:val="left" w:pos="5063"/>
          <w:tab w:val="left" w:pos="5897"/>
          <w:tab w:val="left" w:pos="6851"/>
          <w:tab w:val="left" w:pos="7625"/>
          <w:tab w:val="left" w:pos="8174"/>
        </w:tabs>
      </w:pPr>
      <w:r w:rsidRPr="003A1D48">
        <w:rPr>
          <w:rStyle w:val="InterlineTextNumChar"/>
        </w:rPr>
        <w:t>009</w:t>
      </w:r>
      <w:r w:rsidR="00800AD8">
        <w:tab/>
        <w:t>“anema</w:t>
      </w:r>
      <w:r w:rsidR="00800AD8">
        <w:tab/>
        <w:t>naya,</w:t>
      </w:r>
      <w:r w:rsidR="00800AD8">
        <w:tab/>
        <w:t>qalian?</w:t>
      </w:r>
      <w:r w:rsidR="00800AD8">
        <w:tab/>
        <w:t>qayamu</w:t>
      </w:r>
      <w:r w:rsidR="00800AD8">
        <w:tab/>
        <w:t>a</w:t>
      </w:r>
      <w:r w:rsidR="00800AD8">
        <w:tab/>
        <w:t>su</w:t>
      </w:r>
      <w:r w:rsidR="00800AD8">
        <w:tab/>
        <w:t>kaikapu,</w:t>
      </w:r>
      <w:r w:rsidR="00800AD8">
        <w:tab/>
        <w:t>tu</w:t>
      </w:r>
      <w:r w:rsidR="00233F19">
        <w:tab/>
        <w:t>ki</w:t>
      </w:r>
      <w:r w:rsidR="00233F19">
        <w:tab/>
        <w:t>zua</w:t>
      </w:r>
    </w:p>
    <w:p w14:paraId="34E6DC88" w14:textId="77777777" w:rsidR="00800AD8" w:rsidRDefault="00800AD8" w:rsidP="00233F19">
      <w:pPr>
        <w:pStyle w:val="InterlineGlossWithTrans"/>
        <w:tabs>
          <w:tab w:val="left" w:pos="533"/>
          <w:tab w:val="left" w:pos="1397"/>
          <w:tab w:val="left" w:pos="2381"/>
          <w:tab w:val="left" w:pos="3590"/>
          <w:tab w:val="left" w:pos="4799"/>
          <w:tab w:val="left" w:pos="5063"/>
          <w:tab w:val="left" w:pos="5897"/>
          <w:tab w:val="left" w:pos="6851"/>
          <w:tab w:val="left" w:pos="7625"/>
          <w:tab w:val="left" w:pos="8174"/>
        </w:tabs>
      </w:pPr>
      <w:r>
        <w:tab/>
        <w:t>a-nema</w:t>
      </w:r>
      <w:r>
        <w:tab/>
        <w:t>na-aya</w:t>
      </w:r>
      <w:r>
        <w:tab/>
        <w:t>qali-an</w:t>
      </w:r>
      <w:r>
        <w:tab/>
        <w:t>qayam-u</w:t>
      </w:r>
      <w:r>
        <w:tab/>
        <w:t>a</w:t>
      </w:r>
      <w:r>
        <w:tab/>
        <w:t>su</w:t>
      </w:r>
      <w:r>
        <w:tab/>
        <w:t>kaikapu</w:t>
      </w:r>
      <w:r>
        <w:tab/>
        <w:t>tu</w:t>
      </w:r>
      <w:r w:rsidR="00233F19">
        <w:tab/>
        <w:t>ki</w:t>
      </w:r>
      <w:r w:rsidR="00233F19">
        <w:tab/>
        <w:t>zua</w:t>
      </w:r>
    </w:p>
    <w:p w14:paraId="17A71916" w14:textId="77777777" w:rsidR="00800AD8" w:rsidRDefault="00800AD8" w:rsidP="00233F19">
      <w:pPr>
        <w:pStyle w:val="InterlineTransNoFree"/>
        <w:tabs>
          <w:tab w:val="left" w:pos="1397"/>
          <w:tab w:val="left" w:pos="2381"/>
          <w:tab w:val="left" w:pos="3590"/>
          <w:tab w:val="left" w:pos="4799"/>
          <w:tab w:val="left" w:pos="5063"/>
          <w:tab w:val="left" w:pos="5897"/>
          <w:tab w:val="left" w:pos="6851"/>
          <w:tab w:val="left" w:pos="7625"/>
          <w:tab w:val="left" w:pos="8174"/>
        </w:tabs>
      </w:pPr>
      <w:r>
        <w:tab/>
        <w:t>?-what</w:t>
      </w:r>
      <w:r>
        <w:tab/>
      </w:r>
      <w:r>
        <w:rPr>
          <w:smallCaps/>
        </w:rPr>
        <w:t>past</w:t>
      </w:r>
      <w:r>
        <w:t>-say</w:t>
      </w:r>
      <w:r>
        <w:tab/>
        <w:t>friend-</w:t>
      </w:r>
      <w:r>
        <w:rPr>
          <w:smallCaps/>
        </w:rPr>
        <w:t>nom</w:t>
      </w:r>
      <w:r>
        <w:tab/>
        <w:t>inspect-</w:t>
      </w:r>
      <w:r>
        <w:rPr>
          <w:smallCaps/>
        </w:rPr>
        <w:t>imp</w:t>
      </w:r>
      <w:r>
        <w:rPr>
          <w:smallCaps/>
        </w:rPr>
        <w:tab/>
        <w:t>c</w:t>
      </w:r>
      <w:r>
        <w:rPr>
          <w:smallCaps/>
        </w:rPr>
        <w:tab/>
      </w:r>
      <w:r>
        <w:t>your(</w:t>
      </w:r>
      <w:r>
        <w:rPr>
          <w:smallCaps/>
        </w:rPr>
        <w:t>s</w:t>
      </w:r>
      <w:r>
        <w:t>)</w:t>
      </w:r>
      <w:r>
        <w:tab/>
        <w:t>cloth</w:t>
      </w:r>
      <w:r>
        <w:tab/>
      </w:r>
      <w:r>
        <w:rPr>
          <w:smallCaps/>
        </w:rPr>
        <w:t>compl</w:t>
      </w:r>
      <w:r w:rsidR="00233F19">
        <w:tab/>
        <w:t>how</w:t>
      </w:r>
      <w:r w:rsidR="00233F19">
        <w:tab/>
        <w:t>that</w:t>
      </w:r>
    </w:p>
    <w:p w14:paraId="007A2601" w14:textId="77777777" w:rsidR="00800AD8" w:rsidRDefault="00800AD8" w:rsidP="00233F19">
      <w:pPr>
        <w:pStyle w:val="InterlineText"/>
        <w:tabs>
          <w:tab w:val="left" w:pos="533"/>
          <w:tab w:val="left" w:pos="1352"/>
        </w:tabs>
      </w:pPr>
      <w:r>
        <w:tab/>
        <w:t>verits</w:t>
      </w:r>
      <w:r>
        <w:tab/>
        <w:t>kemuda.”</w:t>
      </w:r>
    </w:p>
    <w:p w14:paraId="6910B300" w14:textId="77777777" w:rsidR="00800AD8" w:rsidRDefault="00800AD8" w:rsidP="00233F19">
      <w:pPr>
        <w:pStyle w:val="InterlineGlossWithTrans"/>
        <w:tabs>
          <w:tab w:val="left" w:pos="533"/>
          <w:tab w:val="left" w:pos="1352"/>
        </w:tabs>
      </w:pPr>
      <w:r>
        <w:tab/>
        <w:t>verits</w:t>
      </w:r>
      <w:r>
        <w:tab/>
        <w:t>em=kuda</w:t>
      </w:r>
    </w:p>
    <w:p w14:paraId="40B00182" w14:textId="77777777" w:rsidR="00800AD8" w:rsidRDefault="00800AD8" w:rsidP="00233F19">
      <w:pPr>
        <w:pStyle w:val="InterlineTrans"/>
        <w:tabs>
          <w:tab w:val="left" w:pos="533"/>
          <w:tab w:val="left" w:pos="1352"/>
        </w:tabs>
      </w:pPr>
      <w:r>
        <w:tab/>
        <w:t>discard</w:t>
      </w:r>
      <w:r>
        <w:tab/>
      </w:r>
      <w:r>
        <w:rPr>
          <w:smallCaps/>
        </w:rPr>
        <w:t>af</w:t>
      </w:r>
      <w:r>
        <w:t>=do.what</w:t>
      </w:r>
    </w:p>
    <w:p w14:paraId="3B36BCDB" w14:textId="77777777" w:rsidR="00800AD8" w:rsidRDefault="00800AD8" w:rsidP="00233F19">
      <w:pPr>
        <w:pStyle w:val="InterlineFreeCommentFollows"/>
      </w:pPr>
      <w:r>
        <w:t>“What are you saying, friend? Look at your cloth, to see whether there is a tear or anything.”</w:t>
      </w:r>
    </w:p>
    <w:p w14:paraId="3DF7F53A" w14:textId="77777777" w:rsidR="00800AD8" w:rsidRDefault="00A8416B" w:rsidP="00233F19">
      <w:pPr>
        <w:pStyle w:val="CommentLastWithHalfSpace"/>
      </w:pPr>
      <w:r>
        <w:t>[</w:t>
      </w:r>
      <w:r w:rsidR="00800AD8" w:rsidRPr="00233F19">
        <w:rPr>
          <w:rStyle w:val="VernacularText"/>
        </w:rPr>
        <w:t>verits</w:t>
      </w:r>
      <w:r w:rsidR="00800AD8">
        <w:t xml:space="preserve">: </w:t>
      </w:r>
      <w:r w:rsidR="00233F19">
        <w:t>‘</w:t>
      </w:r>
      <w:r w:rsidR="00800AD8">
        <w:t>discard, lose, throw away</w:t>
      </w:r>
      <w:r w:rsidR="00233F19">
        <w:t xml:space="preserve">’ in F, </w:t>
      </w:r>
      <w:r w:rsidR="00800AD8">
        <w:t>but Japanese gloss in OA</w:t>
      </w:r>
      <w:r w:rsidR="00233F19">
        <w:t xml:space="preserve"> is ‘tear’</w:t>
      </w:r>
      <w:r w:rsidR="00800AD8">
        <w:t>.</w:t>
      </w:r>
      <w:r>
        <w:t>]</w:t>
      </w:r>
    </w:p>
    <w:p w14:paraId="6C877979" w14:textId="77777777" w:rsidR="00800AD8" w:rsidRDefault="00DC1AE0" w:rsidP="00233F19">
      <w:pPr>
        <w:pStyle w:val="InterlineText"/>
        <w:tabs>
          <w:tab w:val="left" w:pos="533"/>
          <w:tab w:val="left" w:pos="1022"/>
          <w:tab w:val="left" w:pos="2111"/>
        </w:tabs>
      </w:pPr>
      <w:r w:rsidRPr="003A1D48">
        <w:rPr>
          <w:rStyle w:val="InterlineTextNumChar"/>
        </w:rPr>
        <w:t>010</w:t>
      </w:r>
      <w:r w:rsidR="00800AD8">
        <w:tab/>
        <w:t>sa</w:t>
      </w:r>
      <w:r w:rsidR="00800AD8">
        <w:tab/>
        <w:t>qayamen;</w:t>
      </w:r>
      <w:r w:rsidR="00800AD8">
        <w:tab/>
        <w:t>neka.</w:t>
      </w:r>
    </w:p>
    <w:p w14:paraId="244C1B22" w14:textId="77777777" w:rsidR="00800AD8" w:rsidRDefault="00800AD8" w:rsidP="00233F19">
      <w:pPr>
        <w:pStyle w:val="InterlineGlossWithTrans"/>
        <w:tabs>
          <w:tab w:val="left" w:pos="533"/>
          <w:tab w:val="left" w:pos="1022"/>
          <w:tab w:val="left" w:pos="2111"/>
        </w:tabs>
      </w:pPr>
      <w:r>
        <w:tab/>
        <w:t>sa</w:t>
      </w:r>
      <w:r>
        <w:tab/>
        <w:t>qayam-en</w:t>
      </w:r>
      <w:r>
        <w:tab/>
        <w:t>neka</w:t>
      </w:r>
    </w:p>
    <w:p w14:paraId="16B9AAB7" w14:textId="77777777" w:rsidR="00800AD8" w:rsidRDefault="00800AD8" w:rsidP="008C3B63">
      <w:pPr>
        <w:pStyle w:val="InterlineTransNoFree"/>
        <w:tabs>
          <w:tab w:val="left" w:pos="1022"/>
          <w:tab w:val="left" w:pos="2111"/>
          <w:tab w:val="right" w:pos="8789"/>
        </w:tabs>
      </w:pPr>
      <w:r>
        <w:tab/>
        <w:t>and</w:t>
      </w:r>
      <w:r>
        <w:tab/>
        <w:t>inspect-</w:t>
      </w:r>
      <w:r>
        <w:rPr>
          <w:smallCaps/>
        </w:rPr>
        <w:t>pf</w:t>
      </w:r>
      <w:r>
        <w:tab/>
        <w:t>no</w:t>
      </w:r>
      <w:r w:rsidR="00233F19">
        <w:tab/>
        <w:t>When he looked, there was no tear.</w:t>
      </w:r>
    </w:p>
    <w:p w14:paraId="6BD6ED45" w14:textId="77777777" w:rsidR="00800AD8" w:rsidRDefault="00DC1AE0" w:rsidP="00233F19">
      <w:pPr>
        <w:pStyle w:val="InterlineText"/>
        <w:tabs>
          <w:tab w:val="left" w:pos="533"/>
          <w:tab w:val="left" w:pos="1127"/>
          <w:tab w:val="left" w:pos="2336"/>
          <w:tab w:val="left" w:pos="2720"/>
          <w:tab w:val="left" w:pos="4004"/>
          <w:tab w:val="left" w:pos="5228"/>
          <w:tab w:val="left" w:pos="5702"/>
          <w:tab w:val="left" w:pos="6146"/>
        </w:tabs>
      </w:pPr>
      <w:r w:rsidRPr="003A1D48">
        <w:rPr>
          <w:rStyle w:val="InterlineTextNumChar"/>
        </w:rPr>
        <w:t>011</w:t>
      </w:r>
      <w:r w:rsidR="00800AD8">
        <w:tab/>
        <w:t>“pai,</w:t>
      </w:r>
      <w:r w:rsidR="00800AD8">
        <w:tab/>
        <w:t>qalian,</w:t>
      </w:r>
      <w:r w:rsidR="00800AD8">
        <w:tab/>
        <w:t>ku</w:t>
      </w:r>
      <w:r w:rsidR="00800AD8">
        <w:tab/>
        <w:t>îinuîu</w:t>
      </w:r>
      <w:r w:rsidR="00800AD8">
        <w:tab/>
        <w:t>sakamaya,”</w:t>
      </w:r>
      <w:r w:rsidR="00800AD8">
        <w:tab/>
        <w:t>aya</w:t>
      </w:r>
      <w:r w:rsidR="00800AD8">
        <w:tab/>
        <w:t>ti</w:t>
      </w:r>
      <w:r w:rsidR="00800AD8">
        <w:tab/>
        <w:t>gagang.</w:t>
      </w:r>
    </w:p>
    <w:p w14:paraId="2F595226" w14:textId="77777777" w:rsidR="00800AD8" w:rsidRDefault="00800AD8" w:rsidP="00233F19">
      <w:pPr>
        <w:pStyle w:val="InterlineGlossWithTrans"/>
        <w:tabs>
          <w:tab w:val="left" w:pos="533"/>
          <w:tab w:val="left" w:pos="1127"/>
          <w:tab w:val="left" w:pos="2336"/>
          <w:tab w:val="left" w:pos="2720"/>
          <w:tab w:val="left" w:pos="4004"/>
          <w:tab w:val="left" w:pos="5228"/>
          <w:tab w:val="left" w:pos="5702"/>
          <w:tab w:val="left" w:pos="6146"/>
        </w:tabs>
      </w:pPr>
      <w:r>
        <w:tab/>
        <w:t>pai</w:t>
      </w:r>
      <w:r>
        <w:tab/>
        <w:t>qali-an</w:t>
      </w:r>
      <w:r>
        <w:tab/>
        <w:t>ku</w:t>
      </w:r>
      <w:r>
        <w:tab/>
        <w:t>in=îuîu</w:t>
      </w:r>
      <w:r>
        <w:tab/>
        <w:t>sakamaya</w:t>
      </w:r>
      <w:r>
        <w:tab/>
        <w:t>aya</w:t>
      </w:r>
      <w:r>
        <w:tab/>
        <w:t>ti</w:t>
      </w:r>
      <w:r>
        <w:tab/>
        <w:t>gagang</w:t>
      </w:r>
    </w:p>
    <w:p w14:paraId="10B14CCE" w14:textId="77777777" w:rsidR="00800AD8" w:rsidRDefault="00800AD8" w:rsidP="00233F19">
      <w:pPr>
        <w:pStyle w:val="InterlineTrans"/>
        <w:tabs>
          <w:tab w:val="left" w:pos="533"/>
          <w:tab w:val="left" w:pos="1127"/>
          <w:tab w:val="left" w:pos="2336"/>
          <w:tab w:val="left" w:pos="2720"/>
          <w:tab w:val="left" w:pos="4004"/>
          <w:tab w:val="left" w:pos="5228"/>
          <w:tab w:val="left" w:pos="5702"/>
          <w:tab w:val="left" w:pos="6146"/>
        </w:tabs>
      </w:pPr>
      <w:r>
        <w:tab/>
        <w:t>well</w:t>
      </w:r>
      <w:r>
        <w:tab/>
        <w:t>friend-</w:t>
      </w:r>
      <w:r>
        <w:rPr>
          <w:smallCaps/>
        </w:rPr>
        <w:t>nom</w:t>
      </w:r>
      <w:r>
        <w:tab/>
        <w:t>I</w:t>
      </w:r>
      <w:r>
        <w:tab/>
      </w:r>
      <w:r>
        <w:rPr>
          <w:smallCaps/>
        </w:rPr>
        <w:t>perf</w:t>
      </w:r>
      <w:r>
        <w:t>=gather</w:t>
      </w:r>
      <w:r>
        <w:tab/>
        <w:t>only</w:t>
      </w:r>
      <w:r>
        <w:tab/>
        <w:t>say</w:t>
      </w:r>
      <w:r>
        <w:tab/>
      </w:r>
      <w:r>
        <w:rPr>
          <w:smallCaps/>
        </w:rPr>
        <w:t>f.h</w:t>
      </w:r>
      <w:r>
        <w:tab/>
        <w:t>crab</w:t>
      </w:r>
    </w:p>
    <w:p w14:paraId="7CDC3BDF" w14:textId="77777777" w:rsidR="00800AD8" w:rsidRDefault="00800AD8">
      <w:pPr>
        <w:pStyle w:val="InterlineFree"/>
      </w:pPr>
      <w:r>
        <w:t>“Well, friend, I just picked them up,” said the crab.</w:t>
      </w:r>
    </w:p>
    <w:p w14:paraId="27F1CD54" w14:textId="77777777" w:rsidR="00800AD8" w:rsidRDefault="00DC1AE0" w:rsidP="00233F19">
      <w:pPr>
        <w:pStyle w:val="InterlineText"/>
        <w:tabs>
          <w:tab w:val="left" w:pos="533"/>
          <w:tab w:val="left" w:pos="1217"/>
        </w:tabs>
      </w:pPr>
      <w:r w:rsidRPr="003A1D48">
        <w:rPr>
          <w:rStyle w:val="InterlineTextNumChar"/>
        </w:rPr>
        <w:t>012</w:t>
      </w:r>
      <w:r w:rsidR="00800AD8">
        <w:tab/>
        <w:t>“ari,</w:t>
      </w:r>
      <w:r w:rsidR="00800AD8">
        <w:tab/>
        <w:t>saumaqi.”</w:t>
      </w:r>
    </w:p>
    <w:p w14:paraId="025ED7FA" w14:textId="77777777" w:rsidR="00800AD8" w:rsidRDefault="00800AD8" w:rsidP="00233F19">
      <w:pPr>
        <w:pStyle w:val="InterlineGlossWithTrans"/>
        <w:tabs>
          <w:tab w:val="left" w:pos="533"/>
          <w:tab w:val="left" w:pos="1217"/>
        </w:tabs>
      </w:pPr>
      <w:r>
        <w:tab/>
        <w:t>ari</w:t>
      </w:r>
      <w:r>
        <w:tab/>
        <w:t>sa-umaq-i</w:t>
      </w:r>
    </w:p>
    <w:p w14:paraId="0B9037BD" w14:textId="77777777" w:rsidR="00800AD8" w:rsidRDefault="00800AD8" w:rsidP="008C3B63">
      <w:pPr>
        <w:pStyle w:val="InterlineTransNoFree"/>
        <w:tabs>
          <w:tab w:val="left" w:pos="1217"/>
          <w:tab w:val="right" w:pos="8789"/>
        </w:tabs>
      </w:pPr>
      <w:r>
        <w:tab/>
        <w:t>go.on</w:t>
      </w:r>
      <w:r>
        <w:tab/>
        <w:t>go-house-</w:t>
      </w:r>
      <w:r>
        <w:rPr>
          <w:smallCaps/>
        </w:rPr>
        <w:t>hort</w:t>
      </w:r>
      <w:r w:rsidR="00233F19">
        <w:rPr>
          <w:smallCaps/>
        </w:rPr>
        <w:tab/>
      </w:r>
      <w:r w:rsidR="00233F19">
        <w:t>“Let’s go home.”</w:t>
      </w:r>
    </w:p>
    <w:p w14:paraId="36B6FDB1" w14:textId="77777777" w:rsidR="00800AD8" w:rsidRDefault="00DC1AE0" w:rsidP="00AA19E3">
      <w:pPr>
        <w:pStyle w:val="InterlineText"/>
        <w:tabs>
          <w:tab w:val="left" w:pos="533"/>
          <w:tab w:val="left" w:pos="1202"/>
          <w:tab w:val="left" w:pos="2381"/>
          <w:tab w:val="left" w:pos="3020"/>
          <w:tab w:val="left" w:pos="3284"/>
        </w:tabs>
      </w:pPr>
      <w:r w:rsidRPr="003A1D48">
        <w:rPr>
          <w:rStyle w:val="InterlineTextNumChar"/>
        </w:rPr>
        <w:t>013</w:t>
      </w:r>
      <w:r w:rsidR="00800AD8">
        <w:tab/>
        <w:t>manu</w:t>
      </w:r>
      <w:r w:rsidR="00800AD8">
        <w:tab/>
        <w:t>maîia,</w:t>
      </w:r>
      <w:r w:rsidR="00800AD8">
        <w:tab/>
        <w:t>vaik</w:t>
      </w:r>
      <w:r w:rsidR="00800AD8">
        <w:tab/>
        <w:t>a</w:t>
      </w:r>
      <w:r w:rsidR="00800AD8">
        <w:tab/>
        <w:t>kizaman.</w:t>
      </w:r>
    </w:p>
    <w:p w14:paraId="252F4A55" w14:textId="77777777" w:rsidR="00800AD8" w:rsidRDefault="00800AD8" w:rsidP="00AA19E3">
      <w:pPr>
        <w:pStyle w:val="InterlineGlossWithTrans"/>
        <w:tabs>
          <w:tab w:val="left" w:pos="533"/>
          <w:tab w:val="left" w:pos="1202"/>
          <w:tab w:val="left" w:pos="2381"/>
          <w:tab w:val="left" w:pos="3020"/>
          <w:tab w:val="left" w:pos="3284"/>
        </w:tabs>
      </w:pPr>
      <w:r>
        <w:tab/>
        <w:t>manu</w:t>
      </w:r>
      <w:r>
        <w:tab/>
        <w:t>ma-îia</w:t>
      </w:r>
      <w:r>
        <w:tab/>
        <w:t>vaik</w:t>
      </w:r>
      <w:r>
        <w:tab/>
        <w:t>a</w:t>
      </w:r>
      <w:r>
        <w:tab/>
        <w:t>ki-zaman</w:t>
      </w:r>
    </w:p>
    <w:p w14:paraId="22435DAC" w14:textId="77777777" w:rsidR="00800AD8" w:rsidRDefault="00800AD8" w:rsidP="00AA19E3">
      <w:pPr>
        <w:pStyle w:val="InterlineTrans"/>
        <w:tabs>
          <w:tab w:val="left" w:pos="533"/>
          <w:tab w:val="left" w:pos="1202"/>
          <w:tab w:val="left" w:pos="2381"/>
          <w:tab w:val="left" w:pos="3020"/>
          <w:tab w:val="left" w:pos="3284"/>
        </w:tabs>
      </w:pPr>
      <w:r>
        <w:tab/>
        <w:t>then</w:t>
      </w:r>
      <w:r>
        <w:tab/>
      </w:r>
      <w:r>
        <w:rPr>
          <w:smallCaps/>
        </w:rPr>
        <w:t>stat</w:t>
      </w:r>
      <w:r>
        <w:t>-dawn</w:t>
      </w:r>
      <w:r>
        <w:tab/>
        <w:t>leave</w:t>
      </w:r>
      <w:r>
        <w:rPr>
          <w:smallCaps/>
        </w:rPr>
        <w:tab/>
        <w:t>c</w:t>
      </w:r>
      <w:r>
        <w:rPr>
          <w:smallCaps/>
        </w:rPr>
        <w:tab/>
      </w:r>
      <w:r>
        <w:t>do-torch</w:t>
      </w:r>
    </w:p>
    <w:p w14:paraId="0D6D4B35" w14:textId="77777777" w:rsidR="00800AD8" w:rsidRDefault="00800AD8">
      <w:pPr>
        <w:pStyle w:val="InterlineFree"/>
      </w:pPr>
      <w:r>
        <w:t>Next day they went to get miscanthus grass for torches.</w:t>
      </w:r>
    </w:p>
    <w:p w14:paraId="34EADAD0" w14:textId="77777777" w:rsidR="00800AD8" w:rsidRDefault="00DC1AE0" w:rsidP="00AA19E3">
      <w:pPr>
        <w:pStyle w:val="InterlineText"/>
        <w:tabs>
          <w:tab w:val="left" w:pos="533"/>
          <w:tab w:val="left" w:pos="1127"/>
          <w:tab w:val="left" w:pos="2336"/>
        </w:tabs>
      </w:pPr>
      <w:r w:rsidRPr="003A1D48">
        <w:rPr>
          <w:rStyle w:val="InterlineTextNumChar"/>
        </w:rPr>
        <w:t>014</w:t>
      </w:r>
      <w:r w:rsidR="00800AD8">
        <w:tab/>
        <w:t>“pai,</w:t>
      </w:r>
      <w:r w:rsidR="00800AD8">
        <w:tab/>
        <w:t>qalian,</w:t>
      </w:r>
      <w:r w:rsidR="00800AD8">
        <w:tab/>
        <w:t>paîaîamai.”</w:t>
      </w:r>
    </w:p>
    <w:p w14:paraId="30D93DFF" w14:textId="77777777" w:rsidR="00800AD8" w:rsidRDefault="00800AD8" w:rsidP="00AA19E3">
      <w:pPr>
        <w:pStyle w:val="InterlineGlossWithTrans"/>
        <w:tabs>
          <w:tab w:val="left" w:pos="533"/>
          <w:tab w:val="left" w:pos="1127"/>
          <w:tab w:val="left" w:pos="2336"/>
        </w:tabs>
      </w:pPr>
      <w:r>
        <w:tab/>
        <w:t>pai</w:t>
      </w:r>
      <w:r>
        <w:tab/>
        <w:t>qali-an</w:t>
      </w:r>
      <w:r>
        <w:tab/>
        <w:t>pa-îa-îama-i</w:t>
      </w:r>
    </w:p>
    <w:p w14:paraId="192C30B6" w14:textId="77777777" w:rsidR="00800AD8" w:rsidRDefault="00800AD8" w:rsidP="00AA19E3">
      <w:pPr>
        <w:pStyle w:val="InterlineTrans"/>
        <w:tabs>
          <w:tab w:val="left" w:pos="533"/>
          <w:tab w:val="left" w:pos="1127"/>
          <w:tab w:val="left" w:pos="2336"/>
        </w:tabs>
      </w:pPr>
      <w:r>
        <w:tab/>
        <w:t>well</w:t>
      </w:r>
      <w:r>
        <w:tab/>
        <w:t>friend-</w:t>
      </w:r>
      <w:r>
        <w:rPr>
          <w:smallCaps/>
        </w:rPr>
        <w:t>nom</w:t>
      </w:r>
      <w:r>
        <w:tab/>
        <w:t>cause-</w:t>
      </w:r>
      <w:r>
        <w:rPr>
          <w:smallCaps/>
        </w:rPr>
        <w:t>red</w:t>
      </w:r>
      <w:r>
        <w:t>-burn-</w:t>
      </w:r>
      <w:r>
        <w:rPr>
          <w:smallCaps/>
        </w:rPr>
        <w:t>hort</w:t>
      </w:r>
    </w:p>
    <w:p w14:paraId="4F557E1F" w14:textId="77777777" w:rsidR="00800AD8" w:rsidRDefault="00800AD8">
      <w:pPr>
        <w:pStyle w:val="InterlineFree"/>
      </w:pPr>
      <w:r>
        <w:t>“Well, friend, let’s try burning one another.”</w:t>
      </w:r>
    </w:p>
    <w:p w14:paraId="1DD45A75" w14:textId="77777777" w:rsidR="00800AD8" w:rsidRDefault="00DC1AE0" w:rsidP="00AA19E3">
      <w:pPr>
        <w:pStyle w:val="InterlineText"/>
        <w:tabs>
          <w:tab w:val="left" w:pos="533"/>
          <w:tab w:val="left" w:pos="1652"/>
          <w:tab w:val="left" w:pos="2246"/>
          <w:tab w:val="left" w:pos="3740"/>
          <w:tab w:val="left" w:pos="4229"/>
          <w:tab w:val="left" w:pos="5168"/>
          <w:tab w:val="left" w:pos="5552"/>
        </w:tabs>
      </w:pPr>
      <w:r w:rsidRPr="003A1D48">
        <w:rPr>
          <w:rStyle w:val="InterlineTextNumChar"/>
        </w:rPr>
        <w:t>015</w:t>
      </w:r>
      <w:r w:rsidR="00800AD8">
        <w:tab/>
        <w:t>“tiaken-ay</w:t>
      </w:r>
      <w:r w:rsidR="00800AD8">
        <w:tab/>
        <w:t>anan</w:t>
      </w:r>
      <w:r w:rsidR="00800AD8">
        <w:tab/>
        <w:t>tjaisangas,”</w:t>
      </w:r>
      <w:r w:rsidR="00800AD8">
        <w:tab/>
        <w:t>sa</w:t>
      </w:r>
      <w:r w:rsidR="00800AD8">
        <w:tab/>
        <w:t>îamain</w:t>
      </w:r>
      <w:r w:rsidR="00800AD8">
        <w:tab/>
        <w:t>ni</w:t>
      </w:r>
      <w:r w:rsidR="00AA19E3">
        <w:tab/>
        <w:t>÷ai÷ail.</w:t>
      </w:r>
    </w:p>
    <w:p w14:paraId="769F0342" w14:textId="77777777" w:rsidR="00800AD8" w:rsidRDefault="00800AD8" w:rsidP="00AA19E3">
      <w:pPr>
        <w:pStyle w:val="InterlineGlossWithTrans"/>
        <w:tabs>
          <w:tab w:val="left" w:pos="533"/>
          <w:tab w:val="left" w:pos="1652"/>
          <w:tab w:val="left" w:pos="2246"/>
          <w:tab w:val="left" w:pos="3740"/>
          <w:tab w:val="left" w:pos="4229"/>
          <w:tab w:val="left" w:pos="5168"/>
          <w:tab w:val="left" w:pos="5552"/>
        </w:tabs>
      </w:pPr>
      <w:r>
        <w:tab/>
        <w:t>ti-aken-ay</w:t>
      </w:r>
      <w:r>
        <w:tab/>
        <w:t>anan</w:t>
      </w:r>
      <w:r>
        <w:tab/>
        <w:t>tja-i-sangas</w:t>
      </w:r>
      <w:r>
        <w:tab/>
        <w:t>sa</w:t>
      </w:r>
      <w:r>
        <w:tab/>
        <w:t>îama-en</w:t>
      </w:r>
      <w:r>
        <w:tab/>
        <w:t>ni</w:t>
      </w:r>
      <w:r w:rsidR="00AA19E3">
        <w:tab/>
        <w:t>÷ai-÷ail</w:t>
      </w:r>
    </w:p>
    <w:p w14:paraId="4D4CE320" w14:textId="77777777" w:rsidR="00800AD8" w:rsidRDefault="00800AD8" w:rsidP="00AA19E3">
      <w:pPr>
        <w:pStyle w:val="InterlineTrans"/>
        <w:tabs>
          <w:tab w:val="left" w:pos="533"/>
          <w:tab w:val="left" w:pos="1652"/>
          <w:tab w:val="left" w:pos="2246"/>
          <w:tab w:val="left" w:pos="3740"/>
          <w:tab w:val="left" w:pos="4229"/>
          <w:tab w:val="left" w:pos="5168"/>
          <w:tab w:val="left" w:pos="5552"/>
        </w:tabs>
      </w:pPr>
      <w:r>
        <w:tab/>
      </w:r>
      <w:r>
        <w:rPr>
          <w:smallCaps/>
        </w:rPr>
        <w:t>f-</w:t>
      </w:r>
      <w:r>
        <w:t>I-will</w:t>
      </w:r>
      <w:r>
        <w:tab/>
        <w:t>still</w:t>
      </w:r>
      <w:r>
        <w:tab/>
        <w:t>more-</w:t>
      </w:r>
      <w:r>
        <w:rPr>
          <w:smallCaps/>
        </w:rPr>
        <w:t>loc</w:t>
      </w:r>
      <w:r>
        <w:t>-first</w:t>
      </w:r>
      <w:r>
        <w:tab/>
        <w:t>and</w:t>
      </w:r>
      <w:r>
        <w:tab/>
        <w:t>burn-</w:t>
      </w:r>
      <w:r>
        <w:rPr>
          <w:smallCaps/>
        </w:rPr>
        <w:t>pf</w:t>
      </w:r>
      <w:r>
        <w:tab/>
        <w:t>by</w:t>
      </w:r>
      <w:r w:rsidR="00AA19E3">
        <w:tab/>
      </w:r>
      <w:r w:rsidR="00AA19E3">
        <w:rPr>
          <w:smallCaps/>
        </w:rPr>
        <w:t>red</w:t>
      </w:r>
      <w:r w:rsidR="00AA19E3">
        <w:t>-monkey</w:t>
      </w:r>
    </w:p>
    <w:p w14:paraId="19B22F0D" w14:textId="77777777" w:rsidR="00800AD8" w:rsidRDefault="00800AD8">
      <w:pPr>
        <w:pStyle w:val="InterlineFree"/>
      </w:pPr>
      <w:r>
        <w:t>“Well I’ll go first,”</w:t>
      </w:r>
      <w:r w:rsidR="00006CEA">
        <w:t xml:space="preserve"> </w:t>
      </w:r>
      <w:r>
        <w:t>(said the crab), and the monkey set fire (to the grass).</w:t>
      </w:r>
    </w:p>
    <w:p w14:paraId="63C3B2D4" w14:textId="77777777" w:rsidR="00800AD8" w:rsidRDefault="00DC1AE0" w:rsidP="00AA19E3">
      <w:pPr>
        <w:pStyle w:val="InterlineText"/>
        <w:tabs>
          <w:tab w:val="left" w:pos="533"/>
          <w:tab w:val="left" w:pos="2072"/>
          <w:tab w:val="left" w:pos="2831"/>
          <w:tab w:val="left" w:pos="3335"/>
          <w:tab w:val="left" w:pos="3779"/>
          <w:tab w:val="left" w:pos="4478"/>
        </w:tabs>
      </w:pPr>
      <w:r w:rsidRPr="003A1D48">
        <w:rPr>
          <w:rStyle w:val="InterlineTextNumChar"/>
        </w:rPr>
        <w:t>016</w:t>
      </w:r>
      <w:r w:rsidR="00800AD8">
        <w:tab/>
        <w:t>“sekuda</w:t>
      </w:r>
      <w:r w:rsidR="00800AD8">
        <w:tab/>
        <w:t>sun</w:t>
      </w:r>
      <w:r w:rsidR="00800AD8">
        <w:tab/>
        <w:t>tua</w:t>
      </w:r>
      <w:r w:rsidR="00800AD8">
        <w:tab/>
        <w:t>ku</w:t>
      </w:r>
      <w:r w:rsidR="00800AD8">
        <w:tab/>
        <w:t>sapui,</w:t>
      </w:r>
      <w:r w:rsidR="00800AD8">
        <w:tab/>
        <w:t>qalian?”</w:t>
      </w:r>
    </w:p>
    <w:p w14:paraId="65B05631" w14:textId="77777777" w:rsidR="00800AD8" w:rsidRDefault="00800AD8" w:rsidP="00AA19E3">
      <w:pPr>
        <w:pStyle w:val="InterlineGlossWithTrans"/>
        <w:tabs>
          <w:tab w:val="left" w:pos="533"/>
          <w:tab w:val="left" w:pos="2072"/>
          <w:tab w:val="left" w:pos="2831"/>
          <w:tab w:val="left" w:pos="3335"/>
          <w:tab w:val="left" w:pos="3779"/>
          <w:tab w:val="left" w:pos="4478"/>
        </w:tabs>
      </w:pPr>
      <w:r>
        <w:tab/>
        <w:t>se-kuda</w:t>
      </w:r>
      <w:r>
        <w:tab/>
        <w:t>sun</w:t>
      </w:r>
      <w:r>
        <w:tab/>
        <w:t>tua</w:t>
      </w:r>
      <w:r>
        <w:tab/>
        <w:t>ku</w:t>
      </w:r>
      <w:r>
        <w:tab/>
        <w:t>sapu</w:t>
      </w:r>
      <w:r w:rsidR="005756D6">
        <w:t>y</w:t>
      </w:r>
      <w:r>
        <w:tab/>
        <w:t>qali-an</w:t>
      </w:r>
    </w:p>
    <w:p w14:paraId="38E77436" w14:textId="77777777" w:rsidR="00800AD8" w:rsidRDefault="00800AD8" w:rsidP="00AA19E3">
      <w:pPr>
        <w:pStyle w:val="InterlineTrans"/>
        <w:tabs>
          <w:tab w:val="left" w:pos="533"/>
          <w:tab w:val="left" w:pos="2072"/>
          <w:tab w:val="left" w:pos="2831"/>
          <w:tab w:val="left" w:pos="3335"/>
          <w:tab w:val="left" w:pos="3779"/>
          <w:tab w:val="left" w:pos="4478"/>
        </w:tabs>
      </w:pPr>
      <w:r>
        <w:tab/>
      </w:r>
      <w:r>
        <w:rPr>
          <w:smallCaps/>
        </w:rPr>
        <w:t>invol</w:t>
      </w:r>
      <w:r>
        <w:t>-do.what</w:t>
      </w:r>
      <w:r>
        <w:tab/>
        <w:t>you(</w:t>
      </w:r>
      <w:r>
        <w:rPr>
          <w:smallCaps/>
        </w:rPr>
        <w:t>s</w:t>
      </w:r>
      <w:r>
        <w:t>)</w:t>
      </w:r>
      <w:r>
        <w:tab/>
      </w:r>
      <w:r>
        <w:rPr>
          <w:smallCaps/>
        </w:rPr>
        <w:t>obl</w:t>
      </w:r>
      <w:r>
        <w:tab/>
        <w:t>my</w:t>
      </w:r>
      <w:r>
        <w:tab/>
        <w:t>fire</w:t>
      </w:r>
      <w:r>
        <w:tab/>
        <w:t>friend-</w:t>
      </w:r>
      <w:r>
        <w:rPr>
          <w:smallCaps/>
        </w:rPr>
        <w:t>nom</w:t>
      </w:r>
    </w:p>
    <w:p w14:paraId="2262105D" w14:textId="77777777" w:rsidR="00800AD8" w:rsidRDefault="00800AD8" w:rsidP="00AA19E3">
      <w:pPr>
        <w:pStyle w:val="InterlineFree"/>
      </w:pPr>
      <w:r>
        <w:t>“What do you think of my fire, friend?”</w:t>
      </w:r>
    </w:p>
    <w:p w14:paraId="271A83F9" w14:textId="77777777" w:rsidR="00800AD8" w:rsidRDefault="00DC1AE0" w:rsidP="00AA19E3">
      <w:pPr>
        <w:pStyle w:val="InterlineText"/>
        <w:tabs>
          <w:tab w:val="left" w:pos="533"/>
          <w:tab w:val="left" w:pos="1952"/>
          <w:tab w:val="left" w:pos="2621"/>
        </w:tabs>
      </w:pPr>
      <w:r w:rsidRPr="003A1D48">
        <w:rPr>
          <w:rStyle w:val="InterlineTextNumChar"/>
        </w:rPr>
        <w:t>017</w:t>
      </w:r>
      <w:r w:rsidR="00800AD8">
        <w:tab/>
        <w:t>“makuda</w:t>
      </w:r>
      <w:r w:rsidR="00800AD8">
        <w:tab/>
        <w:t>îa</w:t>
      </w:r>
      <w:r w:rsidR="00800AD8">
        <w:tab/>
        <w:t>uqaîay.</w:t>
      </w:r>
    </w:p>
    <w:p w14:paraId="3F45A62C" w14:textId="77777777" w:rsidR="00800AD8" w:rsidRDefault="00800AD8" w:rsidP="00AA19E3">
      <w:pPr>
        <w:pStyle w:val="InterlineGlossWithTrans"/>
        <w:tabs>
          <w:tab w:val="left" w:pos="533"/>
          <w:tab w:val="left" w:pos="1952"/>
          <w:tab w:val="left" w:pos="2621"/>
        </w:tabs>
      </w:pPr>
      <w:r>
        <w:tab/>
        <w:t>ma-kuda</w:t>
      </w:r>
      <w:r>
        <w:tab/>
        <w:t>îa</w:t>
      </w:r>
      <w:r>
        <w:tab/>
        <w:t>uqaîay</w:t>
      </w:r>
    </w:p>
    <w:p w14:paraId="6E04C118" w14:textId="77777777" w:rsidR="00800AD8" w:rsidRDefault="00800AD8" w:rsidP="008C3B63">
      <w:pPr>
        <w:pStyle w:val="InterlineTransNoFree"/>
        <w:tabs>
          <w:tab w:val="left" w:pos="1952"/>
          <w:tab w:val="left" w:pos="2621"/>
          <w:tab w:val="right" w:pos="8789"/>
        </w:tabs>
      </w:pPr>
      <w:r>
        <w:tab/>
      </w:r>
      <w:r>
        <w:rPr>
          <w:smallCaps/>
        </w:rPr>
        <w:t>stat</w:t>
      </w:r>
      <w:r>
        <w:t>-do.what</w:t>
      </w:r>
      <w:r>
        <w:tab/>
        <w:t>really</w:t>
      </w:r>
      <w:r>
        <w:tab/>
        <w:t>male</w:t>
      </w:r>
      <w:r w:rsidR="00AA19E3">
        <w:tab/>
        <w:t>“It’s nothing to a tough male like me.</w:t>
      </w:r>
    </w:p>
    <w:p w14:paraId="4770B120" w14:textId="77777777" w:rsidR="00800AD8" w:rsidRDefault="00DC1AE0" w:rsidP="00AA19E3">
      <w:pPr>
        <w:pStyle w:val="InterlineText"/>
        <w:tabs>
          <w:tab w:val="left" w:pos="533"/>
          <w:tab w:val="left" w:pos="1082"/>
          <w:tab w:val="left" w:pos="1556"/>
          <w:tab w:val="left" w:pos="2150"/>
        </w:tabs>
      </w:pPr>
      <w:r w:rsidRPr="003A1D48">
        <w:rPr>
          <w:rStyle w:val="InterlineTextNumChar"/>
        </w:rPr>
        <w:t>018</w:t>
      </w:r>
      <w:r w:rsidR="00800AD8">
        <w:tab/>
        <w:t>uza</w:t>
      </w:r>
      <w:r w:rsidR="00800AD8">
        <w:tab/>
        <w:t>tsu</w:t>
      </w:r>
      <w:r w:rsidR="00800AD8">
        <w:tab/>
        <w:t>anan</w:t>
      </w:r>
      <w:r w:rsidR="00800AD8">
        <w:tab/>
        <w:t>aken.</w:t>
      </w:r>
    </w:p>
    <w:p w14:paraId="4947F8C2" w14:textId="77777777" w:rsidR="00800AD8" w:rsidRDefault="00800AD8" w:rsidP="00AA19E3">
      <w:pPr>
        <w:pStyle w:val="InterlineGlossWithTrans"/>
        <w:tabs>
          <w:tab w:val="left" w:pos="533"/>
          <w:tab w:val="left" w:pos="1082"/>
          <w:tab w:val="left" w:pos="1556"/>
          <w:tab w:val="left" w:pos="2150"/>
        </w:tabs>
      </w:pPr>
      <w:r>
        <w:tab/>
        <w:t>uza</w:t>
      </w:r>
      <w:r>
        <w:tab/>
        <w:t>tsu</w:t>
      </w:r>
      <w:r>
        <w:tab/>
        <w:t>anan</w:t>
      </w:r>
      <w:r>
        <w:tab/>
        <w:t>aken</w:t>
      </w:r>
    </w:p>
    <w:p w14:paraId="691F0609" w14:textId="77777777" w:rsidR="00800AD8" w:rsidRDefault="00800AD8" w:rsidP="008C3B63">
      <w:pPr>
        <w:pStyle w:val="InterlineTransNoFree"/>
        <w:tabs>
          <w:tab w:val="left" w:pos="1082"/>
          <w:tab w:val="left" w:pos="1556"/>
          <w:tab w:val="left" w:pos="2150"/>
          <w:tab w:val="right" w:pos="8789"/>
        </w:tabs>
      </w:pPr>
      <w:r>
        <w:tab/>
        <w:t>here</w:t>
      </w:r>
      <w:r>
        <w:tab/>
        <w:t>this</w:t>
      </w:r>
      <w:r>
        <w:tab/>
        <w:t>still</w:t>
      </w:r>
      <w:r>
        <w:tab/>
      </w:r>
      <w:r w:rsidR="000D5EFB" w:rsidRPr="000D5EFB">
        <w:rPr>
          <w:smallCaps/>
        </w:rPr>
        <w:t>f.I</w:t>
      </w:r>
      <w:r w:rsidR="00AA19E3">
        <w:rPr>
          <w:smallCaps/>
        </w:rPr>
        <w:tab/>
      </w:r>
      <w:r w:rsidR="00AA19E3">
        <w:t>I’m still here.</w:t>
      </w:r>
    </w:p>
    <w:p w14:paraId="6637861F" w14:textId="77777777" w:rsidR="00800AD8" w:rsidRDefault="00DC1AE0" w:rsidP="00AA19E3">
      <w:pPr>
        <w:pStyle w:val="InterlineText"/>
        <w:tabs>
          <w:tab w:val="left" w:pos="533"/>
          <w:tab w:val="left" w:pos="1022"/>
          <w:tab w:val="left" w:pos="2381"/>
          <w:tab w:val="left" w:pos="3035"/>
          <w:tab w:val="left" w:pos="4244"/>
          <w:tab w:val="left" w:pos="4958"/>
        </w:tabs>
      </w:pPr>
      <w:r w:rsidRPr="003A1D48">
        <w:rPr>
          <w:rStyle w:val="InterlineTextNumChar"/>
        </w:rPr>
        <w:t>019</w:t>
      </w:r>
      <w:r w:rsidR="00800AD8">
        <w:tab/>
        <w:t>sa</w:t>
      </w:r>
      <w:r w:rsidR="00800AD8">
        <w:tab/>
        <w:t>tisun-ay</w:t>
      </w:r>
      <w:r w:rsidR="00800AD8">
        <w:tab/>
        <w:t>anan,</w:t>
      </w:r>
      <w:r w:rsidR="00800AD8">
        <w:tab/>
        <w:t>qalian</w:t>
      </w:r>
      <w:r w:rsidR="00800AD8">
        <w:tab/>
        <w:t>i</w:t>
      </w:r>
      <w:r w:rsidR="00800AD8">
        <w:tab/>
        <w:t>÷ai÷ail.”</w:t>
      </w:r>
    </w:p>
    <w:p w14:paraId="7B2140F4" w14:textId="77777777" w:rsidR="00800AD8" w:rsidRDefault="00800AD8" w:rsidP="00AA19E3">
      <w:pPr>
        <w:pStyle w:val="InterlineGlossWithTrans"/>
        <w:tabs>
          <w:tab w:val="left" w:pos="533"/>
          <w:tab w:val="left" w:pos="1022"/>
          <w:tab w:val="left" w:pos="2381"/>
          <w:tab w:val="left" w:pos="3035"/>
          <w:tab w:val="left" w:pos="4244"/>
          <w:tab w:val="left" w:pos="4958"/>
        </w:tabs>
      </w:pPr>
      <w:r>
        <w:tab/>
        <w:t>sa</w:t>
      </w:r>
      <w:r>
        <w:tab/>
        <w:t>ti-sun-ay</w:t>
      </w:r>
      <w:r>
        <w:tab/>
        <w:t>anan</w:t>
      </w:r>
      <w:r>
        <w:tab/>
        <w:t>qali-an</w:t>
      </w:r>
      <w:r>
        <w:tab/>
        <w:t>i</w:t>
      </w:r>
      <w:r>
        <w:tab/>
        <w:t>÷ai-÷ail</w:t>
      </w:r>
    </w:p>
    <w:p w14:paraId="45C5CDD9" w14:textId="77777777" w:rsidR="00800AD8" w:rsidRDefault="00800AD8" w:rsidP="00AA19E3">
      <w:pPr>
        <w:pStyle w:val="InterlineTrans"/>
        <w:tabs>
          <w:tab w:val="left" w:pos="533"/>
          <w:tab w:val="left" w:pos="1022"/>
          <w:tab w:val="left" w:pos="2381"/>
          <w:tab w:val="left" w:pos="3035"/>
          <w:tab w:val="left" w:pos="4244"/>
          <w:tab w:val="left" w:pos="4958"/>
        </w:tabs>
      </w:pPr>
      <w:r>
        <w:tab/>
        <w:t>and</w:t>
      </w:r>
      <w:r>
        <w:tab/>
      </w:r>
      <w:r>
        <w:rPr>
          <w:smallCaps/>
        </w:rPr>
        <w:t>f-</w:t>
      </w:r>
      <w:r>
        <w:t>you(</w:t>
      </w:r>
      <w:r>
        <w:rPr>
          <w:smallCaps/>
        </w:rPr>
        <w:t>s</w:t>
      </w:r>
      <w:r>
        <w:t>)-will</w:t>
      </w:r>
      <w:r>
        <w:tab/>
        <w:t>still</w:t>
      </w:r>
      <w:r>
        <w:tab/>
        <w:t>friend-</w:t>
      </w:r>
      <w:r>
        <w:rPr>
          <w:smallCaps/>
        </w:rPr>
        <w:t>nom</w:t>
      </w:r>
      <w:r>
        <w:tab/>
        <w:t>which</w:t>
      </w:r>
      <w:r>
        <w:tab/>
      </w:r>
      <w:r>
        <w:rPr>
          <w:smallCaps/>
        </w:rPr>
        <w:t>red</w:t>
      </w:r>
      <w:r>
        <w:t>-monkey</w:t>
      </w:r>
    </w:p>
    <w:p w14:paraId="5076C563" w14:textId="77777777" w:rsidR="00800AD8" w:rsidRDefault="00800AD8">
      <w:pPr>
        <w:pStyle w:val="InterlineFree"/>
      </w:pPr>
      <w:r>
        <w:t>Now it’s your turn, friend monkey.”</w:t>
      </w:r>
    </w:p>
    <w:p w14:paraId="777F52B5" w14:textId="77777777" w:rsidR="00800AD8" w:rsidRDefault="00DC1AE0" w:rsidP="00AA19E3">
      <w:pPr>
        <w:pStyle w:val="InterlineText"/>
        <w:tabs>
          <w:tab w:val="left" w:pos="533"/>
          <w:tab w:val="left" w:pos="2237"/>
          <w:tab w:val="left" w:pos="2741"/>
          <w:tab w:val="left" w:pos="3425"/>
          <w:tab w:val="left" w:pos="3869"/>
          <w:tab w:val="left" w:pos="5213"/>
          <w:tab w:val="left" w:pos="6152"/>
          <w:tab w:val="left" w:pos="6536"/>
        </w:tabs>
      </w:pPr>
      <w:r w:rsidRPr="003A1D48">
        <w:rPr>
          <w:rStyle w:val="InterlineTextNumChar"/>
        </w:rPr>
        <w:lastRenderedPageBreak/>
        <w:t>020</w:t>
      </w:r>
      <w:r w:rsidR="00800AD8">
        <w:tab/>
        <w:t>îevavaw</w:t>
      </w:r>
      <w:r w:rsidR="00800AD8">
        <w:tab/>
        <w:t>ta</w:t>
      </w:r>
      <w:r w:rsidR="00800AD8">
        <w:tab/>
        <w:t>kasiw</w:t>
      </w:r>
      <w:r w:rsidR="00800AD8">
        <w:tab/>
        <w:t>ti</w:t>
      </w:r>
      <w:r w:rsidR="00800AD8">
        <w:tab/>
        <w:t>÷ai÷ail;</w:t>
      </w:r>
      <w:r w:rsidR="00800AD8">
        <w:tab/>
        <w:t>îamain</w:t>
      </w:r>
      <w:r w:rsidR="00800AD8">
        <w:tab/>
        <w:t>ni</w:t>
      </w:r>
      <w:r w:rsidR="00AA19E3">
        <w:tab/>
        <w:t>gagang.</w:t>
      </w:r>
    </w:p>
    <w:p w14:paraId="6A94F199" w14:textId="77777777" w:rsidR="00800AD8" w:rsidRDefault="00800AD8" w:rsidP="00AA19E3">
      <w:pPr>
        <w:pStyle w:val="InterlineGlossWithTrans"/>
        <w:tabs>
          <w:tab w:val="left" w:pos="533"/>
          <w:tab w:val="left" w:pos="2237"/>
          <w:tab w:val="left" w:pos="2741"/>
          <w:tab w:val="left" w:pos="3425"/>
          <w:tab w:val="left" w:pos="3869"/>
          <w:tab w:val="left" w:pos="5213"/>
          <w:tab w:val="left" w:pos="6152"/>
          <w:tab w:val="left" w:pos="6536"/>
        </w:tabs>
      </w:pPr>
      <w:r>
        <w:tab/>
        <w:t>îe-va-vaw</w:t>
      </w:r>
      <w:r>
        <w:tab/>
        <w:t>ta</w:t>
      </w:r>
      <w:r>
        <w:tab/>
        <w:t>kasiw</w:t>
      </w:r>
      <w:r>
        <w:tab/>
        <w:t>ti</w:t>
      </w:r>
      <w:r>
        <w:tab/>
        <w:t>÷ai-÷ail</w:t>
      </w:r>
      <w:r>
        <w:tab/>
        <w:t>îama-en</w:t>
      </w:r>
      <w:r>
        <w:tab/>
        <w:t>ni</w:t>
      </w:r>
      <w:r w:rsidR="00AA19E3">
        <w:tab/>
        <w:t>gagang</w:t>
      </w:r>
    </w:p>
    <w:p w14:paraId="6F05608F" w14:textId="77777777" w:rsidR="00800AD8" w:rsidRDefault="00800AD8" w:rsidP="00AA19E3">
      <w:pPr>
        <w:pStyle w:val="InterlineTrans"/>
        <w:tabs>
          <w:tab w:val="left" w:pos="533"/>
          <w:tab w:val="left" w:pos="2237"/>
          <w:tab w:val="left" w:pos="2741"/>
          <w:tab w:val="left" w:pos="3425"/>
          <w:tab w:val="left" w:pos="3869"/>
          <w:tab w:val="left" w:pos="5213"/>
          <w:tab w:val="left" w:pos="6152"/>
          <w:tab w:val="left" w:pos="6536"/>
        </w:tabs>
      </w:pPr>
      <w:r>
        <w:tab/>
        <w:t>go.to-</w:t>
      </w:r>
      <w:r>
        <w:rPr>
          <w:smallCaps/>
        </w:rPr>
        <w:t>red</w:t>
      </w:r>
      <w:r>
        <w:t>-above</w:t>
      </w:r>
      <w:r>
        <w:tab/>
      </w:r>
      <w:r>
        <w:rPr>
          <w:smallCaps/>
        </w:rPr>
        <w:t>obl</w:t>
      </w:r>
      <w:r>
        <w:tab/>
        <w:t>tree</w:t>
      </w:r>
      <w:r>
        <w:tab/>
      </w:r>
      <w:r>
        <w:rPr>
          <w:smallCaps/>
        </w:rPr>
        <w:t>f.h</w:t>
      </w:r>
      <w:r>
        <w:tab/>
      </w:r>
      <w:r>
        <w:rPr>
          <w:smallCaps/>
        </w:rPr>
        <w:t>red</w:t>
      </w:r>
      <w:r>
        <w:t>-monkey</w:t>
      </w:r>
      <w:r>
        <w:tab/>
        <w:t>burn-</w:t>
      </w:r>
      <w:r>
        <w:rPr>
          <w:smallCaps/>
        </w:rPr>
        <w:t>pf</w:t>
      </w:r>
      <w:r>
        <w:tab/>
        <w:t>by</w:t>
      </w:r>
      <w:r w:rsidR="00AA19E3">
        <w:tab/>
        <w:t>crab</w:t>
      </w:r>
    </w:p>
    <w:p w14:paraId="3C562FF5" w14:textId="77777777" w:rsidR="00800AD8" w:rsidRDefault="00800AD8">
      <w:pPr>
        <w:pStyle w:val="InterlineFree"/>
      </w:pPr>
      <w:r>
        <w:t>The monkey went up a tree, and the crab set fire to it (</w:t>
      </w:r>
      <w:r w:rsidR="00AA19E3" w:rsidRPr="00AA19E3">
        <w:rPr>
          <w:i/>
        </w:rPr>
        <w:t>or</w:t>
      </w:r>
      <w:r>
        <w:t xml:space="preserve"> the grass).</w:t>
      </w:r>
    </w:p>
    <w:p w14:paraId="517A93F5" w14:textId="77777777" w:rsidR="00800AD8" w:rsidRDefault="00DC1AE0" w:rsidP="00AA19E3">
      <w:pPr>
        <w:pStyle w:val="InterlineText"/>
        <w:tabs>
          <w:tab w:val="left" w:pos="533"/>
          <w:tab w:val="left" w:pos="2072"/>
          <w:tab w:val="left" w:pos="2996"/>
          <w:tab w:val="left" w:pos="3500"/>
          <w:tab w:val="left" w:pos="3944"/>
          <w:tab w:val="left" w:pos="4643"/>
        </w:tabs>
      </w:pPr>
      <w:r w:rsidRPr="003A1D48">
        <w:rPr>
          <w:rStyle w:val="InterlineTextNumChar"/>
        </w:rPr>
        <w:t>021</w:t>
      </w:r>
      <w:r w:rsidR="00800AD8">
        <w:tab/>
        <w:t>“sekuda</w:t>
      </w:r>
      <w:r w:rsidR="00800AD8">
        <w:tab/>
        <w:t>sun</w:t>
      </w:r>
      <w:r w:rsidR="00800AD8">
        <w:tab/>
        <w:t>tua</w:t>
      </w:r>
      <w:r w:rsidR="00800AD8">
        <w:tab/>
        <w:t>ku</w:t>
      </w:r>
      <w:r w:rsidR="00800AD8">
        <w:tab/>
        <w:t>sapui,</w:t>
      </w:r>
      <w:r w:rsidR="00800AD8">
        <w:tab/>
        <w:t>qalian</w:t>
      </w:r>
      <w:r w:rsidR="00E6570A">
        <w:t>?</w:t>
      </w:r>
      <w:r w:rsidR="00800AD8">
        <w:t>”</w:t>
      </w:r>
    </w:p>
    <w:p w14:paraId="668B028E" w14:textId="77777777" w:rsidR="00800AD8" w:rsidRDefault="00800AD8" w:rsidP="00AA19E3">
      <w:pPr>
        <w:pStyle w:val="InterlineGlossWithTrans"/>
        <w:tabs>
          <w:tab w:val="left" w:pos="533"/>
          <w:tab w:val="left" w:pos="2072"/>
          <w:tab w:val="left" w:pos="2996"/>
          <w:tab w:val="left" w:pos="3500"/>
          <w:tab w:val="left" w:pos="3944"/>
          <w:tab w:val="left" w:pos="4643"/>
        </w:tabs>
      </w:pPr>
      <w:r>
        <w:tab/>
        <w:t>se-kuda</w:t>
      </w:r>
      <w:r>
        <w:tab/>
        <w:t>sun</w:t>
      </w:r>
      <w:r>
        <w:tab/>
        <w:t>tua</w:t>
      </w:r>
      <w:r>
        <w:tab/>
        <w:t>ku</w:t>
      </w:r>
      <w:r>
        <w:tab/>
        <w:t>sapu</w:t>
      </w:r>
      <w:r w:rsidR="005756D6">
        <w:t>y</w:t>
      </w:r>
      <w:r>
        <w:tab/>
        <w:t>qali-an</w:t>
      </w:r>
    </w:p>
    <w:p w14:paraId="7DEDF8A5" w14:textId="77777777" w:rsidR="00800AD8" w:rsidRDefault="00800AD8" w:rsidP="00AA19E3">
      <w:pPr>
        <w:pStyle w:val="InterlineTrans"/>
        <w:tabs>
          <w:tab w:val="left" w:pos="533"/>
          <w:tab w:val="left" w:pos="2072"/>
          <w:tab w:val="left" w:pos="2996"/>
          <w:tab w:val="left" w:pos="3500"/>
          <w:tab w:val="left" w:pos="3944"/>
          <w:tab w:val="left" w:pos="4643"/>
        </w:tabs>
      </w:pPr>
      <w:r>
        <w:tab/>
      </w:r>
      <w:r>
        <w:rPr>
          <w:smallCaps/>
        </w:rPr>
        <w:t>invol</w:t>
      </w:r>
      <w:r>
        <w:t>-do.what</w:t>
      </w:r>
      <w:r>
        <w:tab/>
      </w:r>
      <w:r>
        <w:rPr>
          <w:smallCaps/>
        </w:rPr>
        <w:t>f.</w:t>
      </w:r>
      <w:r>
        <w:t>you(</w:t>
      </w:r>
      <w:r>
        <w:rPr>
          <w:smallCaps/>
        </w:rPr>
        <w:t>s</w:t>
      </w:r>
      <w:r>
        <w:t>)</w:t>
      </w:r>
      <w:r>
        <w:tab/>
      </w:r>
      <w:r>
        <w:rPr>
          <w:smallCaps/>
        </w:rPr>
        <w:t>obl</w:t>
      </w:r>
      <w:r>
        <w:tab/>
        <w:t>my</w:t>
      </w:r>
      <w:r>
        <w:tab/>
        <w:t>fire</w:t>
      </w:r>
      <w:r>
        <w:tab/>
        <w:t>friend-</w:t>
      </w:r>
      <w:r>
        <w:rPr>
          <w:smallCaps/>
        </w:rPr>
        <w:t>nom</w:t>
      </w:r>
    </w:p>
    <w:p w14:paraId="2D68C3D5" w14:textId="77777777" w:rsidR="00800AD8" w:rsidRDefault="00800AD8">
      <w:pPr>
        <w:pStyle w:val="InterlineFree"/>
      </w:pPr>
      <w:r>
        <w:t>“What do you think of my fire, friend?”</w:t>
      </w:r>
    </w:p>
    <w:p w14:paraId="272D9FD1" w14:textId="77777777" w:rsidR="00800AD8" w:rsidRDefault="00DC1AE0" w:rsidP="00AA19E3">
      <w:pPr>
        <w:pStyle w:val="InterlineText"/>
        <w:tabs>
          <w:tab w:val="left" w:pos="533"/>
          <w:tab w:val="left" w:pos="1952"/>
          <w:tab w:val="left" w:pos="2621"/>
        </w:tabs>
      </w:pPr>
      <w:r w:rsidRPr="003A1D48">
        <w:rPr>
          <w:rStyle w:val="InterlineTextNumChar"/>
        </w:rPr>
        <w:t>022</w:t>
      </w:r>
      <w:r w:rsidR="00800AD8">
        <w:tab/>
        <w:t>“makuda</w:t>
      </w:r>
      <w:r w:rsidR="00800AD8">
        <w:tab/>
        <w:t>îa</w:t>
      </w:r>
      <w:r w:rsidR="00800AD8">
        <w:tab/>
        <w:t>uqaîay.</w:t>
      </w:r>
    </w:p>
    <w:p w14:paraId="1C58DBCF" w14:textId="77777777" w:rsidR="00800AD8" w:rsidRDefault="00800AD8" w:rsidP="00AA19E3">
      <w:pPr>
        <w:pStyle w:val="InterlineGlossWithTrans"/>
        <w:tabs>
          <w:tab w:val="left" w:pos="533"/>
          <w:tab w:val="left" w:pos="1952"/>
          <w:tab w:val="left" w:pos="2621"/>
        </w:tabs>
      </w:pPr>
      <w:r>
        <w:tab/>
        <w:t>ma-kuda</w:t>
      </w:r>
      <w:r>
        <w:tab/>
        <w:t>îa</w:t>
      </w:r>
      <w:r>
        <w:tab/>
        <w:t>uqaîay</w:t>
      </w:r>
    </w:p>
    <w:p w14:paraId="17F56799" w14:textId="77777777" w:rsidR="00800AD8" w:rsidRDefault="00800AD8" w:rsidP="008C3B63">
      <w:pPr>
        <w:pStyle w:val="InterlineTransNoFree"/>
        <w:tabs>
          <w:tab w:val="left" w:pos="1952"/>
          <w:tab w:val="left" w:pos="2621"/>
          <w:tab w:val="right" w:pos="8789"/>
        </w:tabs>
      </w:pPr>
      <w:r>
        <w:tab/>
      </w:r>
      <w:r>
        <w:rPr>
          <w:smallCaps/>
        </w:rPr>
        <w:t>stat</w:t>
      </w:r>
      <w:r>
        <w:t>-do.what</w:t>
      </w:r>
      <w:r>
        <w:tab/>
        <w:t>really</w:t>
      </w:r>
      <w:r>
        <w:tab/>
        <w:t>male</w:t>
      </w:r>
      <w:r w:rsidR="00AA19E3">
        <w:tab/>
        <w:t>“It’s nothing to a tough male like me.</w:t>
      </w:r>
    </w:p>
    <w:p w14:paraId="3C94126D" w14:textId="77777777" w:rsidR="00800AD8" w:rsidRDefault="00DC1AE0" w:rsidP="00AA19E3">
      <w:pPr>
        <w:pStyle w:val="InterlineText"/>
        <w:tabs>
          <w:tab w:val="left" w:pos="533"/>
          <w:tab w:val="left" w:pos="1082"/>
          <w:tab w:val="left" w:pos="1556"/>
          <w:tab w:val="left" w:pos="2150"/>
        </w:tabs>
      </w:pPr>
      <w:r w:rsidRPr="003A1D48">
        <w:rPr>
          <w:rStyle w:val="InterlineTextNumChar"/>
        </w:rPr>
        <w:t>023</w:t>
      </w:r>
      <w:r w:rsidR="00800AD8">
        <w:tab/>
        <w:t>uza</w:t>
      </w:r>
      <w:r w:rsidR="00800AD8">
        <w:tab/>
        <w:t>tsu</w:t>
      </w:r>
      <w:r w:rsidR="00800AD8">
        <w:tab/>
        <w:t>anan</w:t>
      </w:r>
      <w:r w:rsidR="00800AD8">
        <w:tab/>
        <w:t>aken.”</w:t>
      </w:r>
    </w:p>
    <w:p w14:paraId="1793C222" w14:textId="77777777" w:rsidR="00800AD8" w:rsidRDefault="00800AD8" w:rsidP="00AA19E3">
      <w:pPr>
        <w:pStyle w:val="InterlineGlossWithTrans"/>
        <w:tabs>
          <w:tab w:val="left" w:pos="533"/>
          <w:tab w:val="left" w:pos="1082"/>
          <w:tab w:val="left" w:pos="1556"/>
          <w:tab w:val="left" w:pos="2150"/>
        </w:tabs>
      </w:pPr>
      <w:r>
        <w:tab/>
        <w:t>uza</w:t>
      </w:r>
      <w:r>
        <w:tab/>
        <w:t>tsu</w:t>
      </w:r>
      <w:r>
        <w:tab/>
        <w:t>anan</w:t>
      </w:r>
      <w:r>
        <w:tab/>
        <w:t>aken</w:t>
      </w:r>
    </w:p>
    <w:p w14:paraId="1A8B405C" w14:textId="77777777" w:rsidR="00800AD8" w:rsidRDefault="00800AD8" w:rsidP="008C3B63">
      <w:pPr>
        <w:pStyle w:val="InterlineTransNoFree"/>
        <w:tabs>
          <w:tab w:val="left" w:pos="1082"/>
          <w:tab w:val="left" w:pos="1556"/>
          <w:tab w:val="left" w:pos="2150"/>
          <w:tab w:val="right" w:pos="8789"/>
        </w:tabs>
      </w:pPr>
      <w:r>
        <w:tab/>
        <w:t>here</w:t>
      </w:r>
      <w:r>
        <w:tab/>
        <w:t>this</w:t>
      </w:r>
      <w:r>
        <w:tab/>
        <w:t>still</w:t>
      </w:r>
      <w:r>
        <w:tab/>
      </w:r>
      <w:r w:rsidR="000D5EFB" w:rsidRPr="000D5EFB">
        <w:rPr>
          <w:smallCaps/>
        </w:rPr>
        <w:t>f.I</w:t>
      </w:r>
      <w:r w:rsidR="00AA19E3">
        <w:rPr>
          <w:smallCaps/>
        </w:rPr>
        <w:tab/>
      </w:r>
      <w:r w:rsidR="00AA19E3">
        <w:t>I’m still here.”</w:t>
      </w:r>
    </w:p>
    <w:p w14:paraId="6B30D120" w14:textId="77777777" w:rsidR="00800AD8" w:rsidRDefault="00DC1AE0" w:rsidP="00AA19E3">
      <w:pPr>
        <w:pStyle w:val="InterlineText"/>
        <w:tabs>
          <w:tab w:val="left" w:pos="533"/>
          <w:tab w:val="left" w:pos="1022"/>
          <w:tab w:val="left" w:pos="2606"/>
          <w:tab w:val="left" w:pos="2870"/>
        </w:tabs>
      </w:pPr>
      <w:r w:rsidRPr="003A1D48">
        <w:rPr>
          <w:rStyle w:val="InterlineTextNumChar"/>
        </w:rPr>
        <w:t>024</w:t>
      </w:r>
      <w:r w:rsidR="00800AD8">
        <w:tab/>
        <w:t>sa</w:t>
      </w:r>
      <w:r w:rsidR="00800AD8">
        <w:tab/>
        <w:t>maqevutj</w:t>
      </w:r>
      <w:r w:rsidR="00800AD8">
        <w:tab/>
        <w:t>a</w:t>
      </w:r>
      <w:r w:rsidR="00800AD8">
        <w:tab/>
        <w:t>sapui.</w:t>
      </w:r>
    </w:p>
    <w:p w14:paraId="4AD3B24F" w14:textId="77777777" w:rsidR="00800AD8" w:rsidRDefault="00800AD8" w:rsidP="00AA19E3">
      <w:pPr>
        <w:pStyle w:val="InterlineGlossWithTrans"/>
        <w:tabs>
          <w:tab w:val="left" w:pos="533"/>
          <w:tab w:val="left" w:pos="1022"/>
          <w:tab w:val="left" w:pos="2606"/>
          <w:tab w:val="left" w:pos="2870"/>
        </w:tabs>
      </w:pPr>
      <w:r>
        <w:tab/>
        <w:t>sa</w:t>
      </w:r>
      <w:r>
        <w:tab/>
        <w:t>ma-qevutj</w:t>
      </w:r>
      <w:r>
        <w:tab/>
        <w:t>a</w:t>
      </w:r>
      <w:r>
        <w:tab/>
        <w:t>sapu</w:t>
      </w:r>
      <w:r w:rsidR="005756D6">
        <w:t>y</w:t>
      </w:r>
    </w:p>
    <w:p w14:paraId="366C59F1" w14:textId="77777777" w:rsidR="00800AD8" w:rsidRDefault="00800AD8" w:rsidP="008C3B63">
      <w:pPr>
        <w:pStyle w:val="InterlineTransNoFree"/>
        <w:tabs>
          <w:tab w:val="left" w:pos="1022"/>
          <w:tab w:val="left" w:pos="2606"/>
          <w:tab w:val="left" w:pos="2870"/>
          <w:tab w:val="right" w:pos="8789"/>
        </w:tabs>
      </w:pPr>
      <w:r>
        <w:tab/>
        <w:t>and</w:t>
      </w:r>
      <w:r>
        <w:tab/>
      </w:r>
      <w:r>
        <w:rPr>
          <w:smallCaps/>
        </w:rPr>
        <w:t>stat</w:t>
      </w:r>
      <w:r>
        <w:t>-extinguish</w:t>
      </w:r>
      <w:r>
        <w:rPr>
          <w:smallCaps/>
        </w:rPr>
        <w:tab/>
        <w:t>c</w:t>
      </w:r>
      <w:r>
        <w:rPr>
          <w:smallCaps/>
        </w:rPr>
        <w:tab/>
      </w:r>
      <w:r>
        <w:t>fire</w:t>
      </w:r>
      <w:r w:rsidR="00AA19E3">
        <w:tab/>
        <w:t>Then the fire went out.</w:t>
      </w:r>
    </w:p>
    <w:p w14:paraId="75C332D6" w14:textId="77777777" w:rsidR="00800AD8" w:rsidRDefault="00DC1AE0" w:rsidP="00AA19E3">
      <w:pPr>
        <w:pStyle w:val="InterlineText"/>
        <w:tabs>
          <w:tab w:val="left" w:pos="533"/>
          <w:tab w:val="left" w:pos="1202"/>
          <w:tab w:val="left" w:pos="1646"/>
          <w:tab w:val="left" w:pos="2420"/>
          <w:tab w:val="left" w:pos="2984"/>
        </w:tabs>
      </w:pPr>
      <w:r w:rsidRPr="003A1D48">
        <w:rPr>
          <w:rStyle w:val="InterlineTextNumChar"/>
        </w:rPr>
        <w:t>025</w:t>
      </w:r>
      <w:r w:rsidR="00800AD8">
        <w:tab/>
        <w:t>manu</w:t>
      </w:r>
      <w:r w:rsidR="00800AD8">
        <w:tab/>
        <w:t>ini</w:t>
      </w:r>
      <w:r w:rsidR="00800AD8">
        <w:tab/>
        <w:t>anga</w:t>
      </w:r>
      <w:r w:rsidR="00800AD8">
        <w:tab/>
        <w:t>ka</w:t>
      </w:r>
      <w:r w:rsidR="00800AD8">
        <w:tab/>
        <w:t>malangda.</w:t>
      </w:r>
    </w:p>
    <w:p w14:paraId="5C823619" w14:textId="77777777" w:rsidR="00800AD8" w:rsidRDefault="00800AD8" w:rsidP="00AA19E3">
      <w:pPr>
        <w:pStyle w:val="InterlineGlossWithTrans"/>
        <w:tabs>
          <w:tab w:val="left" w:pos="533"/>
          <w:tab w:val="left" w:pos="1202"/>
          <w:tab w:val="left" w:pos="1646"/>
          <w:tab w:val="left" w:pos="2420"/>
          <w:tab w:val="left" w:pos="2984"/>
        </w:tabs>
      </w:pPr>
      <w:r>
        <w:tab/>
        <w:t>manu</w:t>
      </w:r>
      <w:r>
        <w:tab/>
        <w:t>ini</w:t>
      </w:r>
      <w:r>
        <w:tab/>
        <w:t>anga</w:t>
      </w:r>
      <w:r>
        <w:tab/>
        <w:t>ka</w:t>
      </w:r>
      <w:r>
        <w:tab/>
        <w:t>ma-langeda</w:t>
      </w:r>
    </w:p>
    <w:p w14:paraId="0A624EC0" w14:textId="77777777" w:rsidR="00800AD8" w:rsidRDefault="00800AD8" w:rsidP="008C3B63">
      <w:pPr>
        <w:pStyle w:val="InterlineTransNoFree"/>
        <w:tabs>
          <w:tab w:val="left" w:pos="1202"/>
          <w:tab w:val="left" w:pos="1646"/>
          <w:tab w:val="left" w:pos="2420"/>
          <w:tab w:val="left" w:pos="2984"/>
          <w:tab w:val="right" w:pos="8789"/>
        </w:tabs>
      </w:pPr>
      <w:r>
        <w:tab/>
        <w:t>then</w:t>
      </w:r>
      <w:r>
        <w:tab/>
        <w:t>not</w:t>
      </w:r>
      <w:r>
        <w:tab/>
        <w:t>indeed</w:t>
      </w:r>
      <w:r>
        <w:tab/>
        <w:t>after</w:t>
      </w:r>
      <w:r>
        <w:tab/>
      </w:r>
      <w:r>
        <w:rPr>
          <w:smallCaps/>
        </w:rPr>
        <w:t>stat</w:t>
      </w:r>
      <w:r>
        <w:t>-hear</w:t>
      </w:r>
      <w:r w:rsidR="00AA19E3">
        <w:tab/>
        <w:t>The monkey couldn’t be heard any more.</w:t>
      </w:r>
    </w:p>
    <w:p w14:paraId="7873E447" w14:textId="77777777" w:rsidR="00800AD8" w:rsidRDefault="00DC1AE0" w:rsidP="00AA19E3">
      <w:pPr>
        <w:pStyle w:val="InterlineText"/>
        <w:tabs>
          <w:tab w:val="left" w:pos="533"/>
          <w:tab w:val="left" w:pos="1022"/>
          <w:tab w:val="left" w:pos="2051"/>
          <w:tab w:val="left" w:pos="2645"/>
          <w:tab w:val="left" w:pos="3089"/>
          <w:tab w:val="left" w:pos="3533"/>
          <w:tab w:val="left" w:pos="4232"/>
        </w:tabs>
      </w:pPr>
      <w:r w:rsidRPr="003A1D48">
        <w:rPr>
          <w:rStyle w:val="InterlineTextNumChar"/>
        </w:rPr>
        <w:t>026</w:t>
      </w:r>
      <w:r w:rsidR="00800AD8">
        <w:tab/>
        <w:t>“ku</w:t>
      </w:r>
      <w:r w:rsidR="00800AD8">
        <w:tab/>
        <w:t>kimaw</w:t>
      </w:r>
      <w:r w:rsidR="00800AD8">
        <w:tab/>
        <w:t>anan</w:t>
      </w:r>
      <w:r w:rsidR="00800AD8">
        <w:tab/>
        <w:t>ti</w:t>
      </w:r>
      <w:r w:rsidR="00800AD8">
        <w:tab/>
        <w:t>ku</w:t>
      </w:r>
      <w:r w:rsidR="00800AD8">
        <w:tab/>
        <w:t>qali,”</w:t>
      </w:r>
      <w:r w:rsidR="00800AD8">
        <w:tab/>
        <w:t>aya.</w:t>
      </w:r>
    </w:p>
    <w:p w14:paraId="11097168" w14:textId="77777777" w:rsidR="00800AD8" w:rsidRDefault="00800AD8" w:rsidP="00AA19E3">
      <w:pPr>
        <w:pStyle w:val="InterlineGlossWithTrans"/>
        <w:tabs>
          <w:tab w:val="left" w:pos="533"/>
          <w:tab w:val="left" w:pos="1022"/>
          <w:tab w:val="left" w:pos="2051"/>
          <w:tab w:val="left" w:pos="2645"/>
          <w:tab w:val="left" w:pos="3089"/>
          <w:tab w:val="left" w:pos="3533"/>
          <w:tab w:val="left" w:pos="4232"/>
        </w:tabs>
      </w:pPr>
      <w:r>
        <w:tab/>
        <w:t>ku</w:t>
      </w:r>
      <w:r>
        <w:tab/>
        <w:t>kim-aw</w:t>
      </w:r>
      <w:r>
        <w:tab/>
        <w:t>anan</w:t>
      </w:r>
      <w:r>
        <w:tab/>
        <w:t>ti</w:t>
      </w:r>
      <w:r>
        <w:tab/>
        <w:t>ku</w:t>
      </w:r>
      <w:r>
        <w:tab/>
        <w:t>qali</w:t>
      </w:r>
      <w:r>
        <w:tab/>
        <w:t>aya</w:t>
      </w:r>
    </w:p>
    <w:p w14:paraId="32504EC4" w14:textId="77777777" w:rsidR="00800AD8" w:rsidRDefault="00800AD8" w:rsidP="00AA19E3">
      <w:pPr>
        <w:pStyle w:val="InterlineTrans"/>
        <w:tabs>
          <w:tab w:val="left" w:pos="533"/>
          <w:tab w:val="left" w:pos="1022"/>
          <w:tab w:val="left" w:pos="2051"/>
          <w:tab w:val="left" w:pos="2645"/>
          <w:tab w:val="left" w:pos="3089"/>
          <w:tab w:val="left" w:pos="3533"/>
          <w:tab w:val="left" w:pos="4232"/>
        </w:tabs>
      </w:pPr>
      <w:r>
        <w:tab/>
        <w:t>I</w:t>
      </w:r>
      <w:r>
        <w:tab/>
        <w:t>search-</w:t>
      </w:r>
      <w:r>
        <w:rPr>
          <w:smallCaps/>
        </w:rPr>
        <w:t>lf</w:t>
      </w:r>
      <w:r>
        <w:tab/>
        <w:t>still</w:t>
      </w:r>
      <w:r>
        <w:tab/>
      </w:r>
      <w:r>
        <w:rPr>
          <w:smallCaps/>
        </w:rPr>
        <w:t>f.h</w:t>
      </w:r>
      <w:r>
        <w:tab/>
        <w:t>my</w:t>
      </w:r>
      <w:r>
        <w:tab/>
        <w:t>friend</w:t>
      </w:r>
      <w:r>
        <w:tab/>
        <w:t>say</w:t>
      </w:r>
    </w:p>
    <w:p w14:paraId="4DEA8095" w14:textId="77777777" w:rsidR="00800AD8" w:rsidRDefault="00800AD8">
      <w:pPr>
        <w:pStyle w:val="InterlineFree"/>
      </w:pPr>
      <w:r>
        <w:t>“I’ll go and look for my friend,” said the crab.</w:t>
      </w:r>
    </w:p>
    <w:p w14:paraId="3853A3A1" w14:textId="77777777" w:rsidR="00800AD8" w:rsidRDefault="00DC1AE0" w:rsidP="00AA19E3">
      <w:pPr>
        <w:pStyle w:val="InterlineText"/>
        <w:tabs>
          <w:tab w:val="left" w:pos="533"/>
          <w:tab w:val="left" w:pos="1202"/>
          <w:tab w:val="left" w:pos="2351"/>
          <w:tab w:val="left" w:pos="3650"/>
        </w:tabs>
      </w:pPr>
      <w:r w:rsidRPr="003A1D48">
        <w:rPr>
          <w:rStyle w:val="InterlineTextNumChar"/>
        </w:rPr>
        <w:t>027</w:t>
      </w:r>
      <w:r w:rsidR="00800AD8">
        <w:tab/>
        <w:t>manu</w:t>
      </w:r>
      <w:r w:rsidR="00800AD8">
        <w:tab/>
        <w:t>djumaken;</w:t>
      </w:r>
      <w:r w:rsidR="00800AD8">
        <w:tab/>
        <w:t>namatsay</w:t>
      </w:r>
      <w:r w:rsidR="00800AD8">
        <w:tab/>
        <w:t>anga.</w:t>
      </w:r>
    </w:p>
    <w:p w14:paraId="7BB9269C" w14:textId="77777777" w:rsidR="00800AD8" w:rsidRDefault="00800AD8" w:rsidP="00AA19E3">
      <w:pPr>
        <w:pStyle w:val="InterlineGlossWithTrans"/>
        <w:tabs>
          <w:tab w:val="left" w:pos="533"/>
          <w:tab w:val="left" w:pos="1202"/>
          <w:tab w:val="left" w:pos="2351"/>
          <w:tab w:val="left" w:pos="3650"/>
        </w:tabs>
      </w:pPr>
      <w:r>
        <w:tab/>
        <w:t>manu</w:t>
      </w:r>
      <w:r>
        <w:tab/>
        <w:t>djumak-en</w:t>
      </w:r>
      <w:r>
        <w:tab/>
        <w:t>na-m-patsay</w:t>
      </w:r>
      <w:r>
        <w:tab/>
        <w:t>anga</w:t>
      </w:r>
    </w:p>
    <w:p w14:paraId="090B27AF" w14:textId="77777777" w:rsidR="00800AD8" w:rsidRDefault="00800AD8" w:rsidP="008C3B63">
      <w:pPr>
        <w:pStyle w:val="InterlineTransNoFree"/>
        <w:tabs>
          <w:tab w:val="left" w:pos="1202"/>
          <w:tab w:val="left" w:pos="2351"/>
          <w:tab w:val="left" w:pos="3650"/>
          <w:tab w:val="right" w:pos="8789"/>
        </w:tabs>
      </w:pPr>
      <w:r>
        <w:tab/>
        <w:t>then</w:t>
      </w:r>
      <w:r>
        <w:tab/>
        <w:t>find-</w:t>
      </w:r>
      <w:r>
        <w:rPr>
          <w:smallCaps/>
        </w:rPr>
        <w:t>pf</w:t>
      </w:r>
      <w:r>
        <w:tab/>
      </w:r>
      <w:r>
        <w:rPr>
          <w:smallCaps/>
        </w:rPr>
        <w:t>past</w:t>
      </w:r>
      <w:r>
        <w:t>-</w:t>
      </w:r>
      <w:r>
        <w:rPr>
          <w:smallCaps/>
        </w:rPr>
        <w:t>af</w:t>
      </w:r>
      <w:r>
        <w:t>-die</w:t>
      </w:r>
      <w:r>
        <w:tab/>
        <w:t>indeed</w:t>
      </w:r>
      <w:r w:rsidR="00AA19E3">
        <w:tab/>
        <w:t>He found him, and he was dead.</w:t>
      </w:r>
    </w:p>
    <w:p w14:paraId="0BFE258A" w14:textId="77777777" w:rsidR="00800AD8" w:rsidRDefault="00DC1AE0" w:rsidP="00AA19E3">
      <w:pPr>
        <w:pStyle w:val="InterlineText"/>
        <w:tabs>
          <w:tab w:val="left" w:pos="533"/>
          <w:tab w:val="left" w:pos="1082"/>
          <w:tab w:val="left" w:pos="1466"/>
          <w:tab w:val="left" w:pos="2930"/>
          <w:tab w:val="left" w:pos="3419"/>
          <w:tab w:val="left" w:pos="3863"/>
          <w:tab w:val="left" w:pos="4307"/>
          <w:tab w:val="left" w:pos="5006"/>
          <w:tab w:val="left" w:pos="5495"/>
        </w:tabs>
      </w:pPr>
      <w:r w:rsidRPr="003A1D48">
        <w:rPr>
          <w:rStyle w:val="InterlineTextNumChar"/>
        </w:rPr>
        <w:t>028</w:t>
      </w:r>
      <w:r w:rsidR="00800AD8">
        <w:tab/>
        <w:t>“ki</w:t>
      </w:r>
      <w:r w:rsidR="00800AD8">
        <w:tab/>
        <w:t>ku</w:t>
      </w:r>
      <w:r w:rsidR="00800AD8">
        <w:tab/>
        <w:t>kuda-i</w:t>
      </w:r>
      <w:r w:rsidR="00800AD8">
        <w:tab/>
        <w:t>sa</w:t>
      </w:r>
      <w:r w:rsidR="00800AD8">
        <w:tab/>
        <w:t>ti</w:t>
      </w:r>
      <w:r w:rsidR="00800AD8">
        <w:tab/>
        <w:t>ku</w:t>
      </w:r>
      <w:r w:rsidR="00800AD8">
        <w:tab/>
        <w:t>qali,</w:t>
      </w:r>
      <w:r w:rsidR="00800AD8">
        <w:tab/>
        <w:t>sa</w:t>
      </w:r>
      <w:r w:rsidR="00800AD8">
        <w:tab/>
        <w:t>mevaîut?”</w:t>
      </w:r>
    </w:p>
    <w:p w14:paraId="2FF2E51E" w14:textId="77777777" w:rsidR="00800AD8" w:rsidRDefault="00800AD8" w:rsidP="00AA19E3">
      <w:pPr>
        <w:pStyle w:val="InterlineGlossWithTrans"/>
        <w:tabs>
          <w:tab w:val="left" w:pos="533"/>
          <w:tab w:val="left" w:pos="1082"/>
          <w:tab w:val="left" w:pos="1466"/>
          <w:tab w:val="left" w:pos="2930"/>
          <w:tab w:val="left" w:pos="3419"/>
          <w:tab w:val="left" w:pos="3863"/>
          <w:tab w:val="left" w:pos="4307"/>
          <w:tab w:val="left" w:pos="5006"/>
          <w:tab w:val="left" w:pos="5495"/>
        </w:tabs>
      </w:pPr>
      <w:r>
        <w:tab/>
        <w:t>ki</w:t>
      </w:r>
      <w:r>
        <w:tab/>
        <w:t>ku</w:t>
      </w:r>
      <w:r>
        <w:tab/>
        <w:t>kuda-i</w:t>
      </w:r>
      <w:r>
        <w:tab/>
        <w:t>sa</w:t>
      </w:r>
      <w:r>
        <w:tab/>
        <w:t>ti</w:t>
      </w:r>
      <w:r>
        <w:tab/>
        <w:t>ku</w:t>
      </w:r>
      <w:r>
        <w:tab/>
        <w:t>qali</w:t>
      </w:r>
      <w:r>
        <w:tab/>
        <w:t>sa</w:t>
      </w:r>
      <w:r>
        <w:tab/>
        <w:t>me-vaîut</w:t>
      </w:r>
    </w:p>
    <w:p w14:paraId="144C7C67" w14:textId="77777777" w:rsidR="00800AD8" w:rsidRDefault="00800AD8" w:rsidP="00AA19E3">
      <w:pPr>
        <w:pStyle w:val="InterlineTrans"/>
        <w:tabs>
          <w:tab w:val="left" w:pos="533"/>
          <w:tab w:val="left" w:pos="1082"/>
          <w:tab w:val="left" w:pos="1466"/>
          <w:tab w:val="left" w:pos="2930"/>
          <w:tab w:val="left" w:pos="3419"/>
          <w:tab w:val="left" w:pos="3863"/>
          <w:tab w:val="left" w:pos="4307"/>
          <w:tab w:val="left" w:pos="5006"/>
          <w:tab w:val="left" w:pos="5495"/>
        </w:tabs>
      </w:pPr>
      <w:r>
        <w:tab/>
        <w:t>how</w:t>
      </w:r>
      <w:r>
        <w:tab/>
        <w:t>I</w:t>
      </w:r>
      <w:r>
        <w:tab/>
        <w:t>do.what-</w:t>
      </w:r>
      <w:r>
        <w:rPr>
          <w:smallCaps/>
        </w:rPr>
        <w:t>hort</w:t>
      </w:r>
      <w:r>
        <w:tab/>
        <w:t>and</w:t>
      </w:r>
      <w:r>
        <w:tab/>
      </w:r>
      <w:r>
        <w:rPr>
          <w:smallCaps/>
        </w:rPr>
        <w:t>f.h</w:t>
      </w:r>
      <w:r>
        <w:tab/>
        <w:t>my</w:t>
      </w:r>
      <w:r>
        <w:tab/>
        <w:t>friend</w:t>
      </w:r>
      <w:r>
        <w:tab/>
        <w:t>and</w:t>
      </w:r>
      <w:r>
        <w:tab/>
      </w:r>
      <w:r>
        <w:rPr>
          <w:smallCaps/>
        </w:rPr>
        <w:t>af</w:t>
      </w:r>
      <w:r>
        <w:t>-alive</w:t>
      </w:r>
    </w:p>
    <w:p w14:paraId="554D405A" w14:textId="77777777" w:rsidR="00800AD8" w:rsidRDefault="00800AD8" w:rsidP="00A8416B">
      <w:pPr>
        <w:pStyle w:val="InterlineFreeCommentFollows"/>
      </w:pPr>
      <w:r>
        <w:t>“What am I to do to bring my friend back to life?”</w:t>
      </w:r>
    </w:p>
    <w:p w14:paraId="0FAA9ABC" w14:textId="77777777" w:rsidR="00800AD8" w:rsidRDefault="00A8416B" w:rsidP="00A8416B">
      <w:pPr>
        <w:pStyle w:val="CommentLastWithHalfSpace"/>
      </w:pPr>
      <w:r>
        <w:t>[</w:t>
      </w:r>
      <w:r w:rsidR="00800AD8" w:rsidRPr="00AA19E3">
        <w:rPr>
          <w:rStyle w:val="VernacularText"/>
        </w:rPr>
        <w:t>mevaîut</w:t>
      </w:r>
      <w:r w:rsidR="00AA19E3">
        <w:t xml:space="preserve">: </w:t>
      </w:r>
      <w:r w:rsidR="00800AD8" w:rsidRPr="00AA19E3">
        <w:rPr>
          <w:rStyle w:val="VernacularText"/>
        </w:rPr>
        <w:t>evaîut</w:t>
      </w:r>
      <w:r w:rsidR="00800AD8">
        <w:t xml:space="preserve"> </w:t>
      </w:r>
      <w:r w:rsidR="00AA19E3">
        <w:t>in OA.]</w:t>
      </w:r>
    </w:p>
    <w:p w14:paraId="1EFED034" w14:textId="77777777" w:rsidR="00800AD8" w:rsidRDefault="00DC1AE0" w:rsidP="00AA19E3">
      <w:pPr>
        <w:pStyle w:val="InterlineText"/>
        <w:tabs>
          <w:tab w:val="left" w:pos="533"/>
          <w:tab w:val="left" w:pos="1022"/>
          <w:tab w:val="left" w:pos="1871"/>
          <w:tab w:val="left" w:pos="2360"/>
          <w:tab w:val="left" w:pos="3944"/>
          <w:tab w:val="left" w:pos="4208"/>
          <w:tab w:val="left" w:pos="5357"/>
          <w:tab w:val="left" w:pos="5846"/>
        </w:tabs>
      </w:pPr>
      <w:r w:rsidRPr="003A1D48">
        <w:rPr>
          <w:rStyle w:val="InterlineTextNumChar"/>
        </w:rPr>
        <w:t>029</w:t>
      </w:r>
      <w:r w:rsidR="00800AD8">
        <w:tab/>
        <w:t>sa</w:t>
      </w:r>
      <w:r w:rsidR="00800AD8">
        <w:tab/>
        <w:t>vutsiqi,</w:t>
      </w:r>
      <w:r w:rsidR="00800AD8">
        <w:tab/>
        <w:t>sa</w:t>
      </w:r>
      <w:r w:rsidR="00800AD8">
        <w:tab/>
        <w:t>sualapi</w:t>
      </w:r>
      <w:r w:rsidR="00800AD8">
        <w:tab/>
        <w:t>a</w:t>
      </w:r>
      <w:r w:rsidR="00800AD8">
        <w:tab/>
        <w:t>qavuvung,</w:t>
      </w:r>
      <w:r w:rsidR="00800AD8">
        <w:tab/>
        <w:t>sa</w:t>
      </w:r>
      <w:r w:rsidR="00800AD8">
        <w:tab/>
        <w:t>tsapa-i.</w:t>
      </w:r>
    </w:p>
    <w:p w14:paraId="30860D52" w14:textId="77777777" w:rsidR="00800AD8" w:rsidRDefault="00800AD8" w:rsidP="00AA19E3">
      <w:pPr>
        <w:pStyle w:val="InterlineGlossWithTrans"/>
        <w:tabs>
          <w:tab w:val="left" w:pos="533"/>
          <w:tab w:val="left" w:pos="1022"/>
          <w:tab w:val="left" w:pos="1871"/>
          <w:tab w:val="left" w:pos="2360"/>
          <w:tab w:val="left" w:pos="3944"/>
          <w:tab w:val="left" w:pos="4208"/>
          <w:tab w:val="left" w:pos="5357"/>
          <w:tab w:val="left" w:pos="5846"/>
        </w:tabs>
      </w:pPr>
      <w:r>
        <w:tab/>
        <w:t>sa</w:t>
      </w:r>
      <w:r>
        <w:tab/>
        <w:t>vutsiq-i</w:t>
      </w:r>
      <w:r>
        <w:tab/>
        <w:t>sa</w:t>
      </w:r>
      <w:r>
        <w:tab/>
        <w:t>su-alap-i</w:t>
      </w:r>
      <w:r>
        <w:tab/>
        <w:t>a</w:t>
      </w:r>
      <w:r>
        <w:tab/>
        <w:t>qavuvung</w:t>
      </w:r>
      <w:r>
        <w:tab/>
        <w:t>sa</w:t>
      </w:r>
      <w:r>
        <w:tab/>
        <w:t>tsapa-i</w:t>
      </w:r>
    </w:p>
    <w:p w14:paraId="21B9BFA2" w14:textId="77777777" w:rsidR="00800AD8" w:rsidRDefault="00800AD8" w:rsidP="00AA19E3">
      <w:pPr>
        <w:pStyle w:val="InterlineTrans"/>
        <w:tabs>
          <w:tab w:val="left" w:pos="533"/>
          <w:tab w:val="left" w:pos="1022"/>
          <w:tab w:val="left" w:pos="1871"/>
          <w:tab w:val="left" w:pos="2360"/>
          <w:tab w:val="left" w:pos="3944"/>
          <w:tab w:val="left" w:pos="4208"/>
          <w:tab w:val="left" w:pos="5357"/>
          <w:tab w:val="left" w:pos="5846"/>
        </w:tabs>
      </w:pPr>
      <w:r>
        <w:tab/>
        <w:t>and</w:t>
      </w:r>
      <w:r>
        <w:tab/>
        <w:t>cut-</w:t>
      </w:r>
      <w:r>
        <w:rPr>
          <w:smallCaps/>
        </w:rPr>
        <w:t>pf</w:t>
      </w:r>
      <w:r>
        <w:tab/>
        <w:t>and</w:t>
      </w:r>
      <w:r>
        <w:tab/>
        <w:t>remove-take-</w:t>
      </w:r>
      <w:r>
        <w:rPr>
          <w:smallCaps/>
        </w:rPr>
        <w:t>pf</w:t>
      </w:r>
      <w:r>
        <w:rPr>
          <w:smallCaps/>
        </w:rPr>
        <w:tab/>
        <w:t>c</w:t>
      </w:r>
      <w:r>
        <w:rPr>
          <w:smallCaps/>
        </w:rPr>
        <w:tab/>
      </w:r>
      <w:r>
        <w:t>heart</w:t>
      </w:r>
      <w:r>
        <w:tab/>
        <w:t>and</w:t>
      </w:r>
      <w:r>
        <w:tab/>
        <w:t>dry-</w:t>
      </w:r>
      <w:r>
        <w:rPr>
          <w:smallCaps/>
        </w:rPr>
        <w:t>pf</w:t>
      </w:r>
    </w:p>
    <w:p w14:paraId="6DF97035" w14:textId="77777777" w:rsidR="00800AD8" w:rsidRDefault="00800AD8">
      <w:pPr>
        <w:pStyle w:val="InterlineFree"/>
      </w:pPr>
      <w:r>
        <w:t>He cut him open, took out his heart, and dried it.</w:t>
      </w:r>
    </w:p>
    <w:p w14:paraId="1552909A" w14:textId="77777777" w:rsidR="00800AD8" w:rsidRDefault="00DC1AE0" w:rsidP="00AA19E3">
      <w:pPr>
        <w:pStyle w:val="InterlineText"/>
        <w:tabs>
          <w:tab w:val="left" w:pos="533"/>
          <w:tab w:val="left" w:pos="1757"/>
          <w:tab w:val="left" w:pos="2771"/>
          <w:tab w:val="left" w:pos="3215"/>
          <w:tab w:val="left" w:pos="3659"/>
          <w:tab w:val="left" w:pos="4358"/>
        </w:tabs>
      </w:pPr>
      <w:r w:rsidRPr="003A1D48">
        <w:rPr>
          <w:rStyle w:val="InterlineTextNumChar"/>
        </w:rPr>
        <w:t>030</w:t>
      </w:r>
      <w:r w:rsidR="00800AD8">
        <w:tab/>
        <w:t>“kemuda</w:t>
      </w:r>
      <w:r w:rsidR="00800AD8">
        <w:tab/>
        <w:t>mevaîut</w:t>
      </w:r>
      <w:r w:rsidR="00800AD8">
        <w:tab/>
        <w:t>ti</w:t>
      </w:r>
      <w:r w:rsidR="00800AD8">
        <w:tab/>
        <w:t>ku</w:t>
      </w:r>
      <w:r w:rsidR="00800AD8">
        <w:tab/>
        <w:t>qali?”</w:t>
      </w:r>
      <w:r w:rsidR="00800AD8">
        <w:tab/>
        <w:t>aya.</w:t>
      </w:r>
    </w:p>
    <w:p w14:paraId="1B82146D" w14:textId="77777777" w:rsidR="00800AD8" w:rsidRDefault="00800AD8" w:rsidP="00AA19E3">
      <w:pPr>
        <w:pStyle w:val="InterlineGlossWithTrans"/>
        <w:tabs>
          <w:tab w:val="left" w:pos="533"/>
          <w:tab w:val="left" w:pos="1757"/>
          <w:tab w:val="left" w:pos="2771"/>
          <w:tab w:val="left" w:pos="3215"/>
          <w:tab w:val="left" w:pos="3659"/>
          <w:tab w:val="left" w:pos="4358"/>
        </w:tabs>
      </w:pPr>
      <w:r>
        <w:tab/>
        <w:t>em=kuda</w:t>
      </w:r>
      <w:r>
        <w:tab/>
        <w:t>me-vaîut</w:t>
      </w:r>
      <w:r>
        <w:tab/>
        <w:t>ti</w:t>
      </w:r>
      <w:r>
        <w:tab/>
        <w:t>ku</w:t>
      </w:r>
      <w:r>
        <w:tab/>
        <w:t>qali</w:t>
      </w:r>
      <w:r>
        <w:tab/>
        <w:t>aya</w:t>
      </w:r>
    </w:p>
    <w:p w14:paraId="68566114" w14:textId="77777777" w:rsidR="00800AD8" w:rsidRDefault="00800AD8" w:rsidP="00AA19E3">
      <w:pPr>
        <w:pStyle w:val="InterlineTrans"/>
        <w:tabs>
          <w:tab w:val="left" w:pos="533"/>
          <w:tab w:val="left" w:pos="1757"/>
          <w:tab w:val="left" w:pos="2771"/>
          <w:tab w:val="left" w:pos="3215"/>
          <w:tab w:val="left" w:pos="3659"/>
          <w:tab w:val="left" w:pos="4358"/>
        </w:tabs>
      </w:pPr>
      <w:r>
        <w:tab/>
      </w:r>
      <w:r>
        <w:rPr>
          <w:smallCaps/>
        </w:rPr>
        <w:t>af</w:t>
      </w:r>
      <w:r>
        <w:t>=do.what</w:t>
      </w:r>
      <w:r>
        <w:tab/>
      </w:r>
      <w:r>
        <w:rPr>
          <w:smallCaps/>
        </w:rPr>
        <w:t>af</w:t>
      </w:r>
      <w:r>
        <w:t>-alive</w:t>
      </w:r>
      <w:r>
        <w:tab/>
      </w:r>
      <w:r>
        <w:rPr>
          <w:smallCaps/>
        </w:rPr>
        <w:t>f.h</w:t>
      </w:r>
      <w:r>
        <w:tab/>
        <w:t>my</w:t>
      </w:r>
      <w:r>
        <w:tab/>
        <w:t>friend</w:t>
      </w:r>
      <w:r>
        <w:tab/>
        <w:t>say</w:t>
      </w:r>
    </w:p>
    <w:p w14:paraId="54D7210B" w14:textId="77777777" w:rsidR="00800AD8" w:rsidRDefault="00800AD8">
      <w:pPr>
        <w:pStyle w:val="InterlineFree"/>
      </w:pPr>
      <w:r>
        <w:t>“How will my friend come back to life?” he said.</w:t>
      </w:r>
    </w:p>
    <w:p w14:paraId="5C1B8899" w14:textId="77777777" w:rsidR="00800AD8" w:rsidRDefault="00DC1AE0" w:rsidP="00AA19E3">
      <w:pPr>
        <w:pStyle w:val="InterlineText"/>
        <w:tabs>
          <w:tab w:val="left" w:pos="533"/>
          <w:tab w:val="left" w:pos="1202"/>
        </w:tabs>
      </w:pPr>
      <w:r w:rsidRPr="003A1D48">
        <w:rPr>
          <w:rStyle w:val="InterlineTextNumChar"/>
        </w:rPr>
        <w:t>031</w:t>
      </w:r>
      <w:r w:rsidR="00800AD8">
        <w:tab/>
        <w:t>manu</w:t>
      </w:r>
      <w:r w:rsidR="00800AD8">
        <w:tab/>
        <w:t>mevaîut.</w:t>
      </w:r>
    </w:p>
    <w:p w14:paraId="27543B1D" w14:textId="77777777" w:rsidR="00800AD8" w:rsidRDefault="00800AD8" w:rsidP="00AA19E3">
      <w:pPr>
        <w:pStyle w:val="InterlineGlossWithTrans"/>
        <w:tabs>
          <w:tab w:val="left" w:pos="533"/>
          <w:tab w:val="left" w:pos="1202"/>
        </w:tabs>
      </w:pPr>
      <w:r>
        <w:tab/>
        <w:t>manu</w:t>
      </w:r>
      <w:r>
        <w:tab/>
        <w:t>me-vaîut</w:t>
      </w:r>
    </w:p>
    <w:p w14:paraId="656C7FBB" w14:textId="77777777" w:rsidR="00800AD8" w:rsidRDefault="00800AD8" w:rsidP="008C3B63">
      <w:pPr>
        <w:pStyle w:val="InterlineTransNoFree"/>
        <w:tabs>
          <w:tab w:val="left" w:pos="1202"/>
          <w:tab w:val="right" w:pos="8789"/>
        </w:tabs>
      </w:pPr>
      <w:r>
        <w:tab/>
        <w:t>then</w:t>
      </w:r>
      <w:r>
        <w:tab/>
      </w:r>
      <w:r>
        <w:rPr>
          <w:smallCaps/>
        </w:rPr>
        <w:t>af</w:t>
      </w:r>
      <w:r>
        <w:t>-alive</w:t>
      </w:r>
      <w:r w:rsidR="00AA19E3">
        <w:tab/>
        <w:t>Then he came back to life.</w:t>
      </w:r>
    </w:p>
    <w:p w14:paraId="0E6D0B9E" w14:textId="77777777" w:rsidR="00800AD8" w:rsidRDefault="00DC1AE0" w:rsidP="00AA19E3">
      <w:pPr>
        <w:pStyle w:val="InterlineText"/>
        <w:tabs>
          <w:tab w:val="left" w:pos="533"/>
          <w:tab w:val="left" w:pos="1232"/>
          <w:tab w:val="left" w:pos="2441"/>
          <w:tab w:val="left" w:pos="2705"/>
          <w:tab w:val="left" w:pos="3089"/>
          <w:tab w:val="left" w:pos="4973"/>
          <w:tab w:val="left" w:pos="5477"/>
          <w:tab w:val="left" w:pos="6506"/>
          <w:tab w:val="left" w:pos="8090"/>
        </w:tabs>
      </w:pPr>
      <w:r w:rsidRPr="003A1D48">
        <w:rPr>
          <w:rStyle w:val="InterlineTextNumChar"/>
        </w:rPr>
        <w:t>032</w:t>
      </w:r>
      <w:r w:rsidR="00800AD8">
        <w:tab/>
        <w:t>“uzai,</w:t>
      </w:r>
      <w:r w:rsidR="00800AD8">
        <w:tab/>
        <w:t>qalian,</w:t>
      </w:r>
      <w:r w:rsidR="00800AD8">
        <w:tab/>
        <w:t>a</w:t>
      </w:r>
      <w:r w:rsidR="00800AD8">
        <w:tab/>
        <w:t>ku</w:t>
      </w:r>
      <w:r w:rsidR="00800AD8">
        <w:tab/>
        <w:t>kini÷aluîan</w:t>
      </w:r>
      <w:r w:rsidR="00800AD8">
        <w:tab/>
        <w:t>tua</w:t>
      </w:r>
      <w:r w:rsidR="00800AD8">
        <w:tab/>
        <w:t>se</w:t>
      </w:r>
      <w:r w:rsidR="00AA19E3">
        <w:tab/>
        <w:t>Tjuvaîuîukay,”</w:t>
      </w:r>
      <w:r w:rsidR="00AA19E3">
        <w:tab/>
        <w:t>ayain.</w:t>
      </w:r>
    </w:p>
    <w:p w14:paraId="08636858" w14:textId="77777777" w:rsidR="00800AD8" w:rsidRDefault="00800AD8" w:rsidP="00AA19E3">
      <w:pPr>
        <w:pStyle w:val="InterlineGlossWithTrans"/>
        <w:tabs>
          <w:tab w:val="left" w:pos="533"/>
          <w:tab w:val="left" w:pos="1232"/>
          <w:tab w:val="left" w:pos="2441"/>
          <w:tab w:val="left" w:pos="2705"/>
          <w:tab w:val="left" w:pos="3089"/>
          <w:tab w:val="left" w:pos="4973"/>
          <w:tab w:val="left" w:pos="5477"/>
          <w:tab w:val="left" w:pos="6506"/>
          <w:tab w:val="left" w:pos="8090"/>
        </w:tabs>
      </w:pPr>
      <w:r>
        <w:tab/>
        <w:t>uzay</w:t>
      </w:r>
      <w:r>
        <w:tab/>
        <w:t>qali-an</w:t>
      </w:r>
      <w:r>
        <w:tab/>
        <w:t>a</w:t>
      </w:r>
      <w:r>
        <w:tab/>
        <w:t>ku</w:t>
      </w:r>
      <w:r>
        <w:tab/>
        <w:t>in=ki-÷aluî-an</w:t>
      </w:r>
      <w:r>
        <w:tab/>
        <w:t>tua</w:t>
      </w:r>
      <w:r>
        <w:tab/>
        <w:t>se</w:t>
      </w:r>
      <w:r w:rsidR="00AA19E3">
        <w:tab/>
        <w:t>Tjuvaîuîukay</w:t>
      </w:r>
      <w:r w:rsidR="00AA19E3">
        <w:tab/>
        <w:t>aya-en</w:t>
      </w:r>
    </w:p>
    <w:p w14:paraId="68A6B76E" w14:textId="77777777" w:rsidR="00800AD8" w:rsidRDefault="00800AD8" w:rsidP="00AA19E3">
      <w:pPr>
        <w:pStyle w:val="InterlineTrans"/>
        <w:tabs>
          <w:tab w:val="left" w:pos="533"/>
          <w:tab w:val="left" w:pos="1232"/>
          <w:tab w:val="left" w:pos="2441"/>
          <w:tab w:val="left" w:pos="2705"/>
          <w:tab w:val="left" w:pos="3089"/>
          <w:tab w:val="left" w:pos="4973"/>
          <w:tab w:val="left" w:pos="5477"/>
          <w:tab w:val="left" w:pos="6506"/>
          <w:tab w:val="left" w:pos="8090"/>
        </w:tabs>
      </w:pPr>
      <w:r>
        <w:tab/>
        <w:t>there</w:t>
      </w:r>
      <w:r>
        <w:tab/>
        <w:t>friend-</w:t>
      </w:r>
      <w:r>
        <w:rPr>
          <w:smallCaps/>
        </w:rPr>
        <w:t>nom</w:t>
      </w:r>
      <w:r>
        <w:rPr>
          <w:smallCaps/>
        </w:rPr>
        <w:tab/>
        <w:t>c</w:t>
      </w:r>
      <w:r>
        <w:rPr>
          <w:smallCaps/>
        </w:rPr>
        <w:tab/>
      </w:r>
      <w:r>
        <w:t>I</w:t>
      </w:r>
      <w:r>
        <w:tab/>
      </w:r>
      <w:r>
        <w:rPr>
          <w:smallCaps/>
        </w:rPr>
        <w:t>perf</w:t>
      </w:r>
      <w:r>
        <w:t>=do-waves-</w:t>
      </w:r>
      <w:r>
        <w:rPr>
          <w:smallCaps/>
        </w:rPr>
        <w:t>lf</w:t>
      </w:r>
      <w:r>
        <w:tab/>
      </w:r>
      <w:r>
        <w:rPr>
          <w:smallCaps/>
        </w:rPr>
        <w:t>obl</w:t>
      </w:r>
      <w:r>
        <w:tab/>
        <w:t>person.of</w:t>
      </w:r>
      <w:r w:rsidR="00AA19E3">
        <w:tab/>
        <w:t>(place)</w:t>
      </w:r>
      <w:r w:rsidR="00AA19E3">
        <w:tab/>
        <w:t>say-</w:t>
      </w:r>
      <w:r w:rsidR="00AA19E3">
        <w:rPr>
          <w:smallCaps/>
        </w:rPr>
        <w:t>pf</w:t>
      </w:r>
    </w:p>
    <w:p w14:paraId="5ED7F164" w14:textId="77777777" w:rsidR="00800AD8" w:rsidRDefault="00800AD8" w:rsidP="00C31A4A">
      <w:pPr>
        <w:pStyle w:val="InterlineFreeCommentFollows"/>
      </w:pPr>
      <w:r>
        <w:t>“Here, friend, is what I won off the Tjuvaîuîukay people,” he said;</w:t>
      </w:r>
    </w:p>
    <w:p w14:paraId="1D5481E4" w14:textId="77777777" w:rsidR="00800AD8" w:rsidRDefault="00A8416B" w:rsidP="00C31A4A">
      <w:pPr>
        <w:pStyle w:val="CommentLastWithHalfSpace"/>
      </w:pPr>
      <w:r>
        <w:t>[</w:t>
      </w:r>
      <w:r w:rsidR="00800AD8" w:rsidRPr="00C31A4A">
        <w:rPr>
          <w:rStyle w:val="VernacularText"/>
        </w:rPr>
        <w:t>kini÷aluîan</w:t>
      </w:r>
      <w:r w:rsidR="00800AD8">
        <w:t xml:space="preserve">: </w:t>
      </w:r>
      <w:r w:rsidR="00C31A4A">
        <w:t>unclear</w:t>
      </w:r>
      <w:r w:rsidR="00800AD8">
        <w:t xml:space="preserve"> how </w:t>
      </w:r>
      <w:r w:rsidR="00800AD8" w:rsidRPr="00C31A4A">
        <w:rPr>
          <w:rStyle w:val="VernacularText"/>
        </w:rPr>
        <w:t>÷aluî</w:t>
      </w:r>
      <w:r w:rsidR="00800AD8">
        <w:t xml:space="preserve"> ‘waves of sea’ give </w:t>
      </w:r>
      <w:r w:rsidR="00C31A4A">
        <w:t>‘</w:t>
      </w:r>
      <w:r w:rsidR="00800AD8">
        <w:t>win</w:t>
      </w:r>
      <w:r w:rsidR="00C31A4A">
        <w:t>’ a</w:t>
      </w:r>
      <w:r w:rsidR="00800AD8">
        <w:t>s suggested by OA Japanese gloss.</w:t>
      </w:r>
      <w:r w:rsidR="00C31A4A">
        <w:t>]</w:t>
      </w:r>
    </w:p>
    <w:p w14:paraId="4E07C545" w14:textId="77777777" w:rsidR="00800AD8" w:rsidRDefault="00DC1AE0" w:rsidP="00C31A4A">
      <w:pPr>
        <w:pStyle w:val="InterlineText"/>
        <w:tabs>
          <w:tab w:val="left" w:pos="533"/>
          <w:tab w:val="left" w:pos="1022"/>
          <w:tab w:val="left" w:pos="1721"/>
          <w:tab w:val="left" w:pos="2210"/>
          <w:tab w:val="left" w:pos="2894"/>
          <w:tab w:val="left" w:pos="4478"/>
        </w:tabs>
      </w:pPr>
      <w:r w:rsidRPr="003A1D48">
        <w:rPr>
          <w:rStyle w:val="InterlineTextNumChar"/>
        </w:rPr>
        <w:t>033</w:t>
      </w:r>
      <w:r w:rsidR="00800AD8">
        <w:tab/>
        <w:t>sa</w:t>
      </w:r>
      <w:r w:rsidR="00800AD8">
        <w:tab/>
        <w:t>kani,</w:t>
      </w:r>
      <w:r w:rsidR="00800AD8">
        <w:tab/>
        <w:t>sa</w:t>
      </w:r>
      <w:r w:rsidR="00800AD8">
        <w:tab/>
        <w:t>“ari,</w:t>
      </w:r>
      <w:r w:rsidR="00800AD8">
        <w:tab/>
        <w:t>saumaqi</w:t>
      </w:r>
      <w:r w:rsidR="00800AD8">
        <w:tab/>
        <w:t>anga.”</w:t>
      </w:r>
    </w:p>
    <w:p w14:paraId="1B27BFCF" w14:textId="77777777" w:rsidR="00800AD8" w:rsidRDefault="00800AD8" w:rsidP="00C31A4A">
      <w:pPr>
        <w:pStyle w:val="InterlineGlossWithTrans"/>
        <w:tabs>
          <w:tab w:val="left" w:pos="533"/>
          <w:tab w:val="left" w:pos="1022"/>
          <w:tab w:val="left" w:pos="1721"/>
          <w:tab w:val="left" w:pos="2210"/>
          <w:tab w:val="left" w:pos="2894"/>
          <w:tab w:val="left" w:pos="4478"/>
        </w:tabs>
      </w:pPr>
      <w:r>
        <w:tab/>
        <w:t>sa</w:t>
      </w:r>
      <w:r>
        <w:tab/>
        <w:t>kan-i</w:t>
      </w:r>
      <w:r>
        <w:tab/>
        <w:t>sa</w:t>
      </w:r>
      <w:r>
        <w:tab/>
        <w:t>ari</w:t>
      </w:r>
      <w:r>
        <w:tab/>
        <w:t>sa-umaq-i</w:t>
      </w:r>
      <w:r>
        <w:tab/>
        <w:t>anga</w:t>
      </w:r>
    </w:p>
    <w:p w14:paraId="5EF63693" w14:textId="77777777" w:rsidR="00800AD8" w:rsidRDefault="00800AD8" w:rsidP="00C31A4A">
      <w:pPr>
        <w:pStyle w:val="InterlineTrans"/>
        <w:tabs>
          <w:tab w:val="left" w:pos="533"/>
          <w:tab w:val="left" w:pos="1022"/>
          <w:tab w:val="left" w:pos="1721"/>
          <w:tab w:val="left" w:pos="2210"/>
          <w:tab w:val="left" w:pos="2894"/>
          <w:tab w:val="left" w:pos="4478"/>
        </w:tabs>
      </w:pPr>
      <w:r>
        <w:tab/>
        <w:t>and</w:t>
      </w:r>
      <w:r>
        <w:tab/>
        <w:t>eat-</w:t>
      </w:r>
      <w:r>
        <w:rPr>
          <w:smallCaps/>
        </w:rPr>
        <w:t>pf</w:t>
      </w:r>
      <w:r>
        <w:tab/>
        <w:t>and</w:t>
      </w:r>
      <w:r>
        <w:tab/>
        <w:t>go.on</w:t>
      </w:r>
      <w:r>
        <w:tab/>
        <w:t>go-house-</w:t>
      </w:r>
      <w:r>
        <w:rPr>
          <w:smallCaps/>
        </w:rPr>
        <w:t>hort</w:t>
      </w:r>
      <w:r>
        <w:tab/>
        <w:t>indeed</w:t>
      </w:r>
    </w:p>
    <w:p w14:paraId="26987F18" w14:textId="77777777" w:rsidR="00800AD8" w:rsidRDefault="00800AD8">
      <w:pPr>
        <w:pStyle w:val="InterlineFree"/>
      </w:pPr>
      <w:r>
        <w:t>and they ate it. And they said: “Come on, let’s go home.”</w:t>
      </w:r>
    </w:p>
    <w:p w14:paraId="43507F74" w14:textId="77777777" w:rsidR="00800AD8" w:rsidRDefault="00DC1AE0" w:rsidP="00C31A4A">
      <w:pPr>
        <w:pStyle w:val="InterlineText"/>
        <w:tabs>
          <w:tab w:val="left" w:pos="533"/>
          <w:tab w:val="left" w:pos="1022"/>
        </w:tabs>
      </w:pPr>
      <w:r w:rsidRPr="003A1D48">
        <w:rPr>
          <w:rStyle w:val="InterlineTextNumChar"/>
        </w:rPr>
        <w:lastRenderedPageBreak/>
        <w:t>034</w:t>
      </w:r>
      <w:r w:rsidR="00800AD8">
        <w:tab/>
        <w:t>sa</w:t>
      </w:r>
      <w:r w:rsidR="00800AD8">
        <w:tab/>
        <w:t>maselem.</w:t>
      </w:r>
    </w:p>
    <w:p w14:paraId="023666C7" w14:textId="77777777" w:rsidR="00800AD8" w:rsidRDefault="00800AD8" w:rsidP="00C31A4A">
      <w:pPr>
        <w:pStyle w:val="InterlineGlossWithTrans"/>
        <w:tabs>
          <w:tab w:val="left" w:pos="533"/>
          <w:tab w:val="left" w:pos="1022"/>
        </w:tabs>
      </w:pPr>
      <w:r>
        <w:tab/>
        <w:t>sa</w:t>
      </w:r>
      <w:r>
        <w:tab/>
        <w:t>ma-selem</w:t>
      </w:r>
    </w:p>
    <w:p w14:paraId="7C118767" w14:textId="77777777" w:rsidR="00800AD8" w:rsidRDefault="00800AD8" w:rsidP="008C3B63">
      <w:pPr>
        <w:pStyle w:val="InterlineTransNoFree"/>
        <w:tabs>
          <w:tab w:val="left" w:pos="1022"/>
          <w:tab w:val="right" w:pos="8789"/>
        </w:tabs>
      </w:pPr>
      <w:r>
        <w:tab/>
        <w:t>and</w:t>
      </w:r>
      <w:r>
        <w:tab/>
      </w:r>
      <w:r>
        <w:rPr>
          <w:smallCaps/>
        </w:rPr>
        <w:t>stat</w:t>
      </w:r>
      <w:r>
        <w:t>-dark</w:t>
      </w:r>
      <w:r w:rsidR="00C31A4A">
        <w:tab/>
        <w:t>It got dark.</w:t>
      </w:r>
    </w:p>
    <w:p w14:paraId="47847394" w14:textId="77777777" w:rsidR="00800AD8" w:rsidRDefault="00DC1AE0" w:rsidP="00C31A4A">
      <w:pPr>
        <w:pStyle w:val="InterlineText"/>
        <w:tabs>
          <w:tab w:val="left" w:pos="533"/>
          <w:tab w:val="left" w:pos="1217"/>
          <w:tab w:val="left" w:pos="2426"/>
        </w:tabs>
      </w:pPr>
      <w:r w:rsidRPr="003A1D48">
        <w:rPr>
          <w:rStyle w:val="InterlineTextNumChar"/>
        </w:rPr>
        <w:t>035</w:t>
      </w:r>
      <w:r w:rsidR="00800AD8">
        <w:tab/>
        <w:t>“ari,</w:t>
      </w:r>
      <w:r w:rsidR="00800AD8">
        <w:tab/>
        <w:t>qalian,</w:t>
      </w:r>
      <w:r w:rsidR="00800AD8">
        <w:tab/>
        <w:t>kisudju-i.”</w:t>
      </w:r>
    </w:p>
    <w:p w14:paraId="3F52DA98" w14:textId="77777777" w:rsidR="00800AD8" w:rsidRDefault="00800AD8" w:rsidP="00C31A4A">
      <w:pPr>
        <w:pStyle w:val="InterlineGlossWithTrans"/>
        <w:tabs>
          <w:tab w:val="left" w:pos="533"/>
          <w:tab w:val="left" w:pos="1217"/>
          <w:tab w:val="left" w:pos="2426"/>
        </w:tabs>
      </w:pPr>
      <w:r>
        <w:tab/>
        <w:t>ari</w:t>
      </w:r>
      <w:r>
        <w:tab/>
        <w:t>qali-an</w:t>
      </w:r>
      <w:r>
        <w:tab/>
        <w:t>ki-sudju-i</w:t>
      </w:r>
    </w:p>
    <w:p w14:paraId="6898CD49" w14:textId="77777777" w:rsidR="00800AD8" w:rsidRDefault="00800AD8" w:rsidP="008C3B63">
      <w:pPr>
        <w:pStyle w:val="InterlineTransNoFree"/>
        <w:tabs>
          <w:tab w:val="left" w:pos="1217"/>
          <w:tab w:val="left" w:pos="2426"/>
          <w:tab w:val="right" w:pos="8789"/>
        </w:tabs>
      </w:pPr>
      <w:r>
        <w:tab/>
        <w:t>go.on</w:t>
      </w:r>
      <w:r>
        <w:tab/>
        <w:t>friend-</w:t>
      </w:r>
      <w:r>
        <w:rPr>
          <w:smallCaps/>
        </w:rPr>
        <w:t>nom</w:t>
      </w:r>
      <w:r>
        <w:tab/>
        <w:t>do-sweetheart-</w:t>
      </w:r>
      <w:r>
        <w:rPr>
          <w:smallCaps/>
        </w:rPr>
        <w:t>hort</w:t>
      </w:r>
      <w:r w:rsidR="00C31A4A">
        <w:rPr>
          <w:smallCaps/>
        </w:rPr>
        <w:tab/>
      </w:r>
      <w:r w:rsidR="00C31A4A">
        <w:t>“Come on, friend, let’s go courting.”</w:t>
      </w:r>
    </w:p>
    <w:p w14:paraId="49086214" w14:textId="77777777" w:rsidR="00800AD8" w:rsidRDefault="00DE0E5A" w:rsidP="00C31A4A">
      <w:pPr>
        <w:pStyle w:val="InterlineText"/>
        <w:tabs>
          <w:tab w:val="left" w:pos="533"/>
          <w:tab w:val="left" w:pos="1022"/>
          <w:tab w:val="left" w:pos="1556"/>
          <w:tab w:val="left" w:pos="2150"/>
          <w:tab w:val="left" w:pos="2414"/>
          <w:tab w:val="left" w:pos="2903"/>
          <w:tab w:val="left" w:pos="4352"/>
          <w:tab w:val="left" w:pos="5561"/>
          <w:tab w:val="left" w:pos="6035"/>
          <w:tab w:val="left" w:pos="6479"/>
        </w:tabs>
      </w:pPr>
      <w:r w:rsidRPr="003A1D48">
        <w:rPr>
          <w:rStyle w:val="InterlineTextNumChar"/>
        </w:rPr>
        <w:t>036</w:t>
      </w:r>
      <w:r w:rsidR="00800AD8">
        <w:tab/>
        <w:t>sa</w:t>
      </w:r>
      <w:r w:rsidR="00800AD8">
        <w:tab/>
        <w:t>“ika</w:t>
      </w:r>
      <w:r w:rsidR="00800AD8">
        <w:tab/>
        <w:t>ken</w:t>
      </w:r>
      <w:r w:rsidR="00800AD8">
        <w:tab/>
        <w:t>a</w:t>
      </w:r>
      <w:r w:rsidR="00800AD8">
        <w:tab/>
        <w:t>uri</w:t>
      </w:r>
      <w:r w:rsidR="00800AD8">
        <w:tab/>
        <w:t>kisudju,</w:t>
      </w:r>
      <w:r w:rsidR="00800AD8">
        <w:tab/>
        <w:t>qalian,”</w:t>
      </w:r>
      <w:r w:rsidR="00800AD8">
        <w:tab/>
        <w:t>aya</w:t>
      </w:r>
      <w:r w:rsidR="00800AD8">
        <w:tab/>
        <w:t>ti</w:t>
      </w:r>
      <w:r w:rsidR="00C31A4A">
        <w:tab/>
        <w:t>gagang.</w:t>
      </w:r>
    </w:p>
    <w:p w14:paraId="61A77D12" w14:textId="77777777" w:rsidR="00800AD8" w:rsidRDefault="00800AD8" w:rsidP="00C31A4A">
      <w:pPr>
        <w:pStyle w:val="InterlineGlossWithTrans"/>
        <w:tabs>
          <w:tab w:val="left" w:pos="533"/>
          <w:tab w:val="left" w:pos="1022"/>
          <w:tab w:val="left" w:pos="1556"/>
          <w:tab w:val="left" w:pos="2150"/>
          <w:tab w:val="left" w:pos="2414"/>
          <w:tab w:val="left" w:pos="2903"/>
          <w:tab w:val="left" w:pos="4352"/>
          <w:tab w:val="left" w:pos="5561"/>
          <w:tab w:val="left" w:pos="6035"/>
          <w:tab w:val="left" w:pos="6479"/>
        </w:tabs>
      </w:pPr>
      <w:r>
        <w:tab/>
        <w:t>sa</w:t>
      </w:r>
      <w:r>
        <w:tab/>
        <w:t>ika</w:t>
      </w:r>
      <w:r>
        <w:tab/>
        <w:t>aken</w:t>
      </w:r>
      <w:r>
        <w:tab/>
        <w:t>a</w:t>
      </w:r>
      <w:r>
        <w:tab/>
        <w:t>uri</w:t>
      </w:r>
      <w:r>
        <w:tab/>
        <w:t>ki-sudju</w:t>
      </w:r>
      <w:r>
        <w:tab/>
        <w:t>qali-an</w:t>
      </w:r>
      <w:r>
        <w:tab/>
        <w:t>aya</w:t>
      </w:r>
      <w:r>
        <w:tab/>
        <w:t>ti</w:t>
      </w:r>
      <w:r w:rsidR="00C31A4A">
        <w:tab/>
        <w:t>gagang</w:t>
      </w:r>
    </w:p>
    <w:p w14:paraId="7175F347" w14:textId="77777777" w:rsidR="00800AD8" w:rsidRDefault="00800AD8" w:rsidP="00C31A4A">
      <w:pPr>
        <w:pStyle w:val="InterlineTrans"/>
        <w:tabs>
          <w:tab w:val="left" w:pos="533"/>
          <w:tab w:val="left" w:pos="1022"/>
          <w:tab w:val="left" w:pos="1556"/>
          <w:tab w:val="left" w:pos="2150"/>
          <w:tab w:val="left" w:pos="2414"/>
          <w:tab w:val="left" w:pos="2903"/>
          <w:tab w:val="left" w:pos="4352"/>
          <w:tab w:val="left" w:pos="5561"/>
          <w:tab w:val="left" w:pos="6035"/>
          <w:tab w:val="left" w:pos="6479"/>
        </w:tabs>
      </w:pPr>
      <w:r>
        <w:tab/>
        <w:t>and</w:t>
      </w:r>
      <w:r>
        <w:tab/>
        <w:t>not</w:t>
      </w:r>
      <w:r>
        <w:tab/>
      </w:r>
      <w:r w:rsidR="000D5EFB" w:rsidRPr="000D5EFB">
        <w:rPr>
          <w:smallCaps/>
        </w:rPr>
        <w:t>f.I</w:t>
      </w:r>
      <w:r>
        <w:rPr>
          <w:smallCaps/>
        </w:rPr>
        <w:tab/>
        <w:t>c</w:t>
      </w:r>
      <w:r>
        <w:rPr>
          <w:smallCaps/>
        </w:rPr>
        <w:tab/>
      </w:r>
      <w:r>
        <w:t>will</w:t>
      </w:r>
      <w:r>
        <w:tab/>
        <w:t>do-sweetheart</w:t>
      </w:r>
      <w:r>
        <w:tab/>
        <w:t>friend-</w:t>
      </w:r>
      <w:r>
        <w:rPr>
          <w:smallCaps/>
        </w:rPr>
        <w:t>nom</w:t>
      </w:r>
      <w:r>
        <w:tab/>
        <w:t>say</w:t>
      </w:r>
      <w:r>
        <w:tab/>
      </w:r>
      <w:r>
        <w:rPr>
          <w:smallCaps/>
        </w:rPr>
        <w:t>f.h</w:t>
      </w:r>
      <w:r w:rsidR="00C31A4A">
        <w:tab/>
        <w:t>crab</w:t>
      </w:r>
    </w:p>
    <w:p w14:paraId="5502DF88" w14:textId="77777777" w:rsidR="00800AD8" w:rsidRDefault="00800AD8">
      <w:pPr>
        <w:pStyle w:val="InterlineFree"/>
      </w:pPr>
      <w:r>
        <w:t>“I’m not going courting, friend,” said the crab.</w:t>
      </w:r>
    </w:p>
    <w:p w14:paraId="6A463E3E" w14:textId="77777777" w:rsidR="00800AD8" w:rsidRDefault="00DE0E5A" w:rsidP="00C31A4A">
      <w:pPr>
        <w:pStyle w:val="InterlineText"/>
        <w:tabs>
          <w:tab w:val="left" w:pos="533"/>
          <w:tab w:val="left" w:pos="1202"/>
          <w:tab w:val="left" w:pos="2786"/>
          <w:tab w:val="left" w:pos="3230"/>
          <w:tab w:val="left" w:pos="4094"/>
          <w:tab w:val="left" w:pos="4583"/>
          <w:tab w:val="left" w:pos="5612"/>
          <w:tab w:val="left" w:pos="7316"/>
          <w:tab w:val="left" w:pos="7820"/>
        </w:tabs>
      </w:pPr>
      <w:r w:rsidRPr="003A1D48">
        <w:rPr>
          <w:rStyle w:val="InterlineTextNumChar"/>
        </w:rPr>
        <w:t>037</w:t>
      </w:r>
      <w:r w:rsidR="00800AD8">
        <w:tab/>
        <w:t>manu</w:t>
      </w:r>
      <w:r w:rsidR="00800AD8">
        <w:tab/>
        <w:t>kitjaviliî</w:t>
      </w:r>
      <w:r w:rsidR="00800AD8">
        <w:tab/>
        <w:t>ti</w:t>
      </w:r>
      <w:r w:rsidR="00800AD8">
        <w:tab/>
        <w:t>gagang,</w:t>
      </w:r>
      <w:r w:rsidR="00800AD8">
        <w:tab/>
        <w:t>sa</w:t>
      </w:r>
      <w:r w:rsidR="00800AD8">
        <w:tab/>
        <w:t>paka</w:t>
      </w:r>
      <w:r w:rsidR="00C31A4A">
        <w:tab/>
        <w:t>patekuteku</w:t>
      </w:r>
      <w:r w:rsidR="00C31A4A">
        <w:tab/>
        <w:t>tua</w:t>
      </w:r>
      <w:r w:rsidR="00C31A4A">
        <w:tab/>
        <w:t>garaîigaî.</w:t>
      </w:r>
    </w:p>
    <w:p w14:paraId="23CEC890" w14:textId="77777777" w:rsidR="00800AD8" w:rsidRDefault="00800AD8" w:rsidP="00C31A4A">
      <w:pPr>
        <w:pStyle w:val="InterlineGlossWithTrans"/>
        <w:tabs>
          <w:tab w:val="left" w:pos="533"/>
          <w:tab w:val="left" w:pos="1202"/>
          <w:tab w:val="left" w:pos="2786"/>
          <w:tab w:val="left" w:pos="3230"/>
          <w:tab w:val="left" w:pos="4094"/>
          <w:tab w:val="left" w:pos="4583"/>
          <w:tab w:val="left" w:pos="5612"/>
          <w:tab w:val="left" w:pos="7316"/>
          <w:tab w:val="left" w:pos="7820"/>
        </w:tabs>
      </w:pPr>
      <w:r>
        <w:tab/>
        <w:t>manu</w:t>
      </w:r>
      <w:r>
        <w:tab/>
        <w:t>ki-tja-viliî</w:t>
      </w:r>
      <w:r>
        <w:tab/>
        <w:t>ti</w:t>
      </w:r>
      <w:r>
        <w:tab/>
        <w:t>gagang</w:t>
      </w:r>
      <w:r>
        <w:tab/>
        <w:t>sa</w:t>
      </w:r>
      <w:r>
        <w:tab/>
        <w:t>pa-maka</w:t>
      </w:r>
      <w:r w:rsidR="00C31A4A">
        <w:tab/>
        <w:t>pa-teku-teku</w:t>
      </w:r>
      <w:r w:rsidR="00C31A4A">
        <w:tab/>
        <w:t>tua</w:t>
      </w:r>
      <w:r w:rsidR="00C31A4A">
        <w:tab/>
        <w:t>ar=gaîigaî</w:t>
      </w:r>
    </w:p>
    <w:p w14:paraId="4EF0EF57" w14:textId="77777777" w:rsidR="00800AD8" w:rsidRDefault="00800AD8" w:rsidP="00C31A4A">
      <w:pPr>
        <w:pStyle w:val="InterlineTrans"/>
        <w:tabs>
          <w:tab w:val="left" w:pos="533"/>
          <w:tab w:val="left" w:pos="1202"/>
          <w:tab w:val="left" w:pos="2786"/>
          <w:tab w:val="left" w:pos="3230"/>
          <w:tab w:val="left" w:pos="4094"/>
          <w:tab w:val="left" w:pos="4583"/>
          <w:tab w:val="left" w:pos="5612"/>
          <w:tab w:val="left" w:pos="7316"/>
          <w:tab w:val="left" w:pos="7820"/>
        </w:tabs>
      </w:pPr>
      <w:r>
        <w:tab/>
        <w:t>then</w:t>
      </w:r>
      <w:r>
        <w:tab/>
        <w:t>do-more-behind</w:t>
      </w:r>
      <w:r>
        <w:tab/>
      </w:r>
      <w:r>
        <w:rPr>
          <w:smallCaps/>
        </w:rPr>
        <w:t>f.h</w:t>
      </w:r>
      <w:r>
        <w:tab/>
        <w:t>crab</w:t>
      </w:r>
      <w:r>
        <w:tab/>
        <w:t>and</w:t>
      </w:r>
      <w:r>
        <w:tab/>
        <w:t>cause-via</w:t>
      </w:r>
      <w:r w:rsidR="00C31A4A">
        <w:tab/>
        <w:t>cause-</w:t>
      </w:r>
      <w:r w:rsidR="00C31A4A">
        <w:rPr>
          <w:smallCaps/>
        </w:rPr>
        <w:t>red</w:t>
      </w:r>
      <w:r w:rsidR="00C31A4A">
        <w:t>-down</w:t>
      </w:r>
      <w:r w:rsidR="00C31A4A">
        <w:tab/>
      </w:r>
      <w:r w:rsidR="00C31A4A">
        <w:rPr>
          <w:smallCaps/>
        </w:rPr>
        <w:t>obl</w:t>
      </w:r>
      <w:r w:rsidR="00C31A4A">
        <w:tab/>
      </w:r>
      <w:r w:rsidR="00C31A4A">
        <w:rPr>
          <w:smallCaps/>
        </w:rPr>
        <w:t>qal</w:t>
      </w:r>
      <w:r w:rsidR="00C31A4A">
        <w:t>=bed</w:t>
      </w:r>
    </w:p>
    <w:p w14:paraId="0C1AAAD6" w14:textId="77777777" w:rsidR="00800AD8" w:rsidRDefault="00800AD8">
      <w:pPr>
        <w:pStyle w:val="InterlineFree"/>
      </w:pPr>
      <w:r>
        <w:t>But the crab followed, and went along underneath the bed-space.</w:t>
      </w:r>
    </w:p>
    <w:p w14:paraId="76187921" w14:textId="77777777" w:rsidR="00800AD8" w:rsidRDefault="00DE0E5A" w:rsidP="00C31A4A">
      <w:pPr>
        <w:pStyle w:val="InterlineText"/>
        <w:tabs>
          <w:tab w:val="left" w:pos="533"/>
          <w:tab w:val="left" w:pos="1202"/>
          <w:tab w:val="left" w:pos="2186"/>
          <w:tab w:val="left" w:pos="2450"/>
          <w:tab w:val="left" w:pos="3149"/>
          <w:tab w:val="left" w:pos="3488"/>
          <w:tab w:val="left" w:pos="4832"/>
          <w:tab w:val="left" w:pos="5321"/>
        </w:tabs>
      </w:pPr>
      <w:r w:rsidRPr="003A1D48">
        <w:rPr>
          <w:rStyle w:val="InterlineTextNumChar"/>
        </w:rPr>
        <w:t>038</w:t>
      </w:r>
      <w:r w:rsidR="00800AD8">
        <w:tab/>
        <w:t>manu</w:t>
      </w:r>
      <w:r w:rsidR="00800AD8">
        <w:tab/>
        <w:t>getselen</w:t>
      </w:r>
      <w:r w:rsidR="00800AD8">
        <w:tab/>
        <w:t>a</w:t>
      </w:r>
      <w:r w:rsidR="00800AD8">
        <w:tab/>
        <w:t>qalitsi</w:t>
      </w:r>
      <w:r w:rsidR="00800AD8">
        <w:tab/>
        <w:t>ni</w:t>
      </w:r>
      <w:r w:rsidR="00800AD8">
        <w:tab/>
        <w:t>÷ai÷ail,</w:t>
      </w:r>
      <w:r w:rsidR="00800AD8">
        <w:tab/>
        <w:t>sa</w:t>
      </w:r>
      <w:r w:rsidR="00800AD8">
        <w:tab/>
        <w:t>vaikan.</w:t>
      </w:r>
    </w:p>
    <w:p w14:paraId="23EBD955" w14:textId="77777777" w:rsidR="00800AD8" w:rsidRDefault="00800AD8" w:rsidP="00C31A4A">
      <w:pPr>
        <w:pStyle w:val="InterlineGlossWithTrans"/>
        <w:tabs>
          <w:tab w:val="left" w:pos="533"/>
          <w:tab w:val="left" w:pos="1202"/>
          <w:tab w:val="left" w:pos="2186"/>
          <w:tab w:val="left" w:pos="2450"/>
          <w:tab w:val="left" w:pos="3149"/>
          <w:tab w:val="left" w:pos="3488"/>
          <w:tab w:val="left" w:pos="4832"/>
          <w:tab w:val="left" w:pos="5321"/>
        </w:tabs>
      </w:pPr>
      <w:r>
        <w:tab/>
        <w:t>manu</w:t>
      </w:r>
      <w:r>
        <w:tab/>
        <w:t>getsel-en</w:t>
      </w:r>
      <w:r>
        <w:tab/>
        <w:t>a</w:t>
      </w:r>
      <w:r>
        <w:tab/>
        <w:t>qalitsi</w:t>
      </w:r>
      <w:r>
        <w:tab/>
        <w:t>ni</w:t>
      </w:r>
      <w:r>
        <w:tab/>
        <w:t>÷ai-÷ail</w:t>
      </w:r>
      <w:r>
        <w:tab/>
        <w:t>sa</w:t>
      </w:r>
      <w:r>
        <w:tab/>
        <w:t>vaik-an</w:t>
      </w:r>
    </w:p>
    <w:p w14:paraId="29FD4C8D" w14:textId="77777777" w:rsidR="00800AD8" w:rsidRDefault="00800AD8" w:rsidP="00C31A4A">
      <w:pPr>
        <w:pStyle w:val="InterlineTrans"/>
        <w:tabs>
          <w:tab w:val="left" w:pos="533"/>
          <w:tab w:val="left" w:pos="1202"/>
          <w:tab w:val="left" w:pos="2186"/>
          <w:tab w:val="left" w:pos="2450"/>
          <w:tab w:val="left" w:pos="3149"/>
          <w:tab w:val="left" w:pos="3488"/>
          <w:tab w:val="left" w:pos="4832"/>
          <w:tab w:val="left" w:pos="5321"/>
        </w:tabs>
      </w:pPr>
      <w:r>
        <w:tab/>
        <w:t>then</w:t>
      </w:r>
      <w:r>
        <w:tab/>
        <w:t>claw-</w:t>
      </w:r>
      <w:r>
        <w:rPr>
          <w:smallCaps/>
        </w:rPr>
        <w:t>pf</w:t>
      </w:r>
      <w:r>
        <w:rPr>
          <w:smallCaps/>
        </w:rPr>
        <w:tab/>
        <w:t>c</w:t>
      </w:r>
      <w:r>
        <w:rPr>
          <w:smallCaps/>
        </w:rPr>
        <w:tab/>
      </w:r>
      <w:r>
        <w:t>penis</w:t>
      </w:r>
      <w:r>
        <w:tab/>
        <w:t>of</w:t>
      </w:r>
      <w:r>
        <w:tab/>
      </w:r>
      <w:r>
        <w:rPr>
          <w:smallCaps/>
        </w:rPr>
        <w:t>red</w:t>
      </w:r>
      <w:r>
        <w:t>-monkey</w:t>
      </w:r>
      <w:r>
        <w:tab/>
        <w:t>and</w:t>
      </w:r>
      <w:r>
        <w:tab/>
        <w:t>leave-</w:t>
      </w:r>
      <w:r>
        <w:rPr>
          <w:smallCaps/>
        </w:rPr>
        <w:t>lf</w:t>
      </w:r>
    </w:p>
    <w:p w14:paraId="756E7950" w14:textId="77777777" w:rsidR="00800AD8" w:rsidRDefault="00800AD8">
      <w:pPr>
        <w:pStyle w:val="InterlineFree"/>
      </w:pPr>
      <w:r>
        <w:t>He pinched off the monkey’s penis, and went off with it.</w:t>
      </w:r>
    </w:p>
    <w:p w14:paraId="2A30E5D4" w14:textId="77777777" w:rsidR="00800AD8" w:rsidRDefault="00DE0E5A" w:rsidP="00C31A4A">
      <w:pPr>
        <w:pStyle w:val="InterlineText"/>
        <w:tabs>
          <w:tab w:val="left" w:pos="533"/>
          <w:tab w:val="left" w:pos="1202"/>
          <w:tab w:val="left" w:pos="1841"/>
          <w:tab w:val="left" w:pos="2105"/>
          <w:tab w:val="left" w:pos="2849"/>
          <w:tab w:val="left" w:pos="3803"/>
          <w:tab w:val="left" w:pos="4247"/>
        </w:tabs>
      </w:pPr>
      <w:r w:rsidRPr="003A1D48">
        <w:rPr>
          <w:rStyle w:val="InterlineTextNumChar"/>
        </w:rPr>
        <w:t>039</w:t>
      </w:r>
      <w:r w:rsidR="00800AD8">
        <w:tab/>
        <w:t>manu</w:t>
      </w:r>
      <w:r w:rsidR="00800AD8">
        <w:tab/>
        <w:t>vaik</w:t>
      </w:r>
      <w:r w:rsidR="00800AD8">
        <w:tab/>
        <w:t>a</w:t>
      </w:r>
      <w:r w:rsidR="00800AD8">
        <w:tab/>
        <w:t>sema</w:t>
      </w:r>
      <w:r w:rsidR="00800AD8">
        <w:tab/>
        <w:t>vangaw</w:t>
      </w:r>
      <w:r w:rsidR="00800AD8">
        <w:tab/>
        <w:t>ti</w:t>
      </w:r>
      <w:r w:rsidR="00800AD8">
        <w:tab/>
        <w:t>gagang.</w:t>
      </w:r>
    </w:p>
    <w:p w14:paraId="30EDC1EB" w14:textId="77777777" w:rsidR="00800AD8" w:rsidRDefault="00800AD8" w:rsidP="00C31A4A">
      <w:pPr>
        <w:pStyle w:val="InterlineGlossWithTrans"/>
        <w:tabs>
          <w:tab w:val="left" w:pos="533"/>
          <w:tab w:val="left" w:pos="1202"/>
          <w:tab w:val="left" w:pos="1841"/>
          <w:tab w:val="left" w:pos="2105"/>
          <w:tab w:val="left" w:pos="2849"/>
          <w:tab w:val="left" w:pos="3803"/>
          <w:tab w:val="left" w:pos="4247"/>
        </w:tabs>
      </w:pPr>
      <w:r>
        <w:tab/>
        <w:t>manu</w:t>
      </w:r>
      <w:r>
        <w:tab/>
        <w:t>vaik</w:t>
      </w:r>
      <w:r>
        <w:tab/>
        <w:t>a</w:t>
      </w:r>
      <w:r>
        <w:tab/>
        <w:t>em=sa</w:t>
      </w:r>
      <w:r>
        <w:tab/>
        <w:t>vangaw</w:t>
      </w:r>
      <w:r>
        <w:tab/>
        <w:t>ti</w:t>
      </w:r>
      <w:r>
        <w:tab/>
        <w:t>gagang</w:t>
      </w:r>
    </w:p>
    <w:p w14:paraId="2C352E49" w14:textId="77777777" w:rsidR="00800AD8" w:rsidRDefault="00800AD8" w:rsidP="008C3B63">
      <w:pPr>
        <w:pStyle w:val="InterlineTransNoFree"/>
        <w:tabs>
          <w:tab w:val="left" w:pos="1202"/>
          <w:tab w:val="left" w:pos="1841"/>
          <w:tab w:val="left" w:pos="2105"/>
          <w:tab w:val="left" w:pos="2849"/>
          <w:tab w:val="left" w:pos="3803"/>
          <w:tab w:val="left" w:pos="4247"/>
          <w:tab w:val="right" w:pos="8789"/>
        </w:tabs>
      </w:pPr>
      <w:r>
        <w:tab/>
        <w:t>then</w:t>
      </w:r>
      <w:r>
        <w:tab/>
        <w:t>leave</w:t>
      </w:r>
      <w:r>
        <w:rPr>
          <w:smallCaps/>
        </w:rPr>
        <w:tab/>
        <w:t>c</w:t>
      </w:r>
      <w:r>
        <w:rPr>
          <w:smallCaps/>
        </w:rPr>
        <w:tab/>
        <w:t>af</w:t>
      </w:r>
      <w:r>
        <w:t>=go</w:t>
      </w:r>
      <w:r>
        <w:tab/>
        <w:t>sky.light</w:t>
      </w:r>
      <w:r>
        <w:tab/>
      </w:r>
      <w:r>
        <w:rPr>
          <w:smallCaps/>
        </w:rPr>
        <w:t>f.h</w:t>
      </w:r>
      <w:r>
        <w:tab/>
        <w:t>crab</w:t>
      </w:r>
      <w:r w:rsidR="00C31A4A">
        <w:tab/>
        <w:t>The crab went up to the sky-light.</w:t>
      </w:r>
    </w:p>
    <w:p w14:paraId="0F3D7F2A" w14:textId="77777777" w:rsidR="00800AD8" w:rsidRDefault="00DE0E5A" w:rsidP="00C31A4A">
      <w:pPr>
        <w:pStyle w:val="InterlineText"/>
        <w:tabs>
          <w:tab w:val="left" w:pos="533"/>
          <w:tab w:val="left" w:pos="2597"/>
          <w:tab w:val="left" w:pos="3101"/>
          <w:tab w:val="left" w:pos="4235"/>
          <w:tab w:val="left" w:pos="4619"/>
          <w:tab w:val="left" w:pos="5798"/>
          <w:tab w:val="left" w:pos="6242"/>
        </w:tabs>
      </w:pPr>
      <w:r w:rsidRPr="003A1D48">
        <w:rPr>
          <w:rStyle w:val="InterlineTextNumChar"/>
        </w:rPr>
        <w:t>040</w:t>
      </w:r>
      <w:r w:rsidR="00800AD8">
        <w:tab/>
        <w:t>sipaîeteku</w:t>
      </w:r>
      <w:r w:rsidR="00800AD8">
        <w:tab/>
        <w:t>tua</w:t>
      </w:r>
      <w:r w:rsidR="00800AD8">
        <w:tab/>
        <w:t>kinsa</w:t>
      </w:r>
      <w:r w:rsidR="00800AD8">
        <w:tab/>
        <w:t>ni</w:t>
      </w:r>
      <w:r w:rsidR="00800AD8">
        <w:tab/>
        <w:t>Tjukutjuku</w:t>
      </w:r>
      <w:r w:rsidR="00800AD8">
        <w:tab/>
        <w:t>ti</w:t>
      </w:r>
      <w:r w:rsidR="00C31A4A">
        <w:tab/>
        <w:t>÷ai÷ail;</w:t>
      </w:r>
    </w:p>
    <w:p w14:paraId="45441D2A" w14:textId="77777777" w:rsidR="00800AD8" w:rsidRDefault="00800AD8" w:rsidP="00C31A4A">
      <w:pPr>
        <w:pStyle w:val="InterlineGlossWithTrans"/>
        <w:tabs>
          <w:tab w:val="left" w:pos="533"/>
          <w:tab w:val="left" w:pos="2597"/>
          <w:tab w:val="left" w:pos="3101"/>
          <w:tab w:val="left" w:pos="4235"/>
          <w:tab w:val="left" w:pos="4619"/>
          <w:tab w:val="left" w:pos="5798"/>
          <w:tab w:val="left" w:pos="6242"/>
        </w:tabs>
      </w:pPr>
      <w:r>
        <w:tab/>
        <w:t>si-pa-îe-teku</w:t>
      </w:r>
      <w:r>
        <w:tab/>
        <w:t>tua</w:t>
      </w:r>
      <w:r>
        <w:tab/>
        <w:t>in=kesa</w:t>
      </w:r>
      <w:r>
        <w:tab/>
        <w:t>ni</w:t>
      </w:r>
      <w:r>
        <w:tab/>
        <w:t>Tjukutjuku</w:t>
      </w:r>
      <w:r>
        <w:tab/>
        <w:t>ti</w:t>
      </w:r>
      <w:r w:rsidR="00C31A4A">
        <w:tab/>
        <w:t>÷ai-÷ail</w:t>
      </w:r>
    </w:p>
    <w:p w14:paraId="611FA2DB" w14:textId="77777777" w:rsidR="00800AD8" w:rsidRDefault="00800AD8" w:rsidP="00C31A4A">
      <w:pPr>
        <w:pStyle w:val="InterlineTransNoFree"/>
        <w:tabs>
          <w:tab w:val="left" w:pos="2597"/>
          <w:tab w:val="left" w:pos="3101"/>
          <w:tab w:val="left" w:pos="4235"/>
          <w:tab w:val="left" w:pos="4619"/>
          <w:tab w:val="left" w:pos="5798"/>
          <w:tab w:val="left" w:pos="6242"/>
        </w:tabs>
      </w:pPr>
      <w:r>
        <w:tab/>
      </w:r>
      <w:r>
        <w:rPr>
          <w:smallCaps/>
        </w:rPr>
        <w:t>if</w:t>
      </w:r>
      <w:r>
        <w:t>-cause-go.to-down</w:t>
      </w:r>
      <w:r>
        <w:tab/>
      </w:r>
      <w:r>
        <w:rPr>
          <w:smallCaps/>
        </w:rPr>
        <w:t>obl</w:t>
      </w:r>
      <w:r>
        <w:tab/>
      </w:r>
      <w:r>
        <w:rPr>
          <w:smallCaps/>
        </w:rPr>
        <w:t>perf</w:t>
      </w:r>
      <w:r>
        <w:t>=food</w:t>
      </w:r>
      <w:r>
        <w:tab/>
        <w:t>by</w:t>
      </w:r>
      <w:r>
        <w:tab/>
        <w:t>(name)</w:t>
      </w:r>
      <w:r>
        <w:tab/>
      </w:r>
      <w:r>
        <w:rPr>
          <w:smallCaps/>
        </w:rPr>
        <w:t>f.h</w:t>
      </w:r>
      <w:r w:rsidR="00C31A4A">
        <w:tab/>
      </w:r>
      <w:r w:rsidR="00C31A4A">
        <w:rPr>
          <w:smallCaps/>
        </w:rPr>
        <w:t>red</w:t>
      </w:r>
      <w:r w:rsidR="00C31A4A">
        <w:t>-monkey</w:t>
      </w:r>
    </w:p>
    <w:p w14:paraId="15B79A28" w14:textId="77777777" w:rsidR="00800AD8" w:rsidRDefault="00C31A4A" w:rsidP="00C31A4A">
      <w:pPr>
        <w:pStyle w:val="InterlineText"/>
        <w:tabs>
          <w:tab w:val="left" w:pos="533"/>
          <w:tab w:val="left" w:pos="1742"/>
          <w:tab w:val="left" w:pos="2516"/>
          <w:tab w:val="left" w:pos="2960"/>
        </w:tabs>
      </w:pPr>
      <w:r>
        <w:tab/>
        <w:t>kemakan</w:t>
      </w:r>
      <w:r>
        <w:tab/>
        <w:t>anga</w:t>
      </w:r>
      <w:r>
        <w:tab/>
        <w:t>ti</w:t>
      </w:r>
      <w:r>
        <w:tab/>
        <w:t>÷ai÷ail.</w:t>
      </w:r>
    </w:p>
    <w:p w14:paraId="3FA1A7E7" w14:textId="77777777" w:rsidR="00800AD8" w:rsidRDefault="00C31A4A" w:rsidP="00C31A4A">
      <w:pPr>
        <w:pStyle w:val="InterlineGlossWithTrans"/>
        <w:tabs>
          <w:tab w:val="left" w:pos="533"/>
          <w:tab w:val="left" w:pos="1742"/>
          <w:tab w:val="left" w:pos="2516"/>
          <w:tab w:val="left" w:pos="2960"/>
        </w:tabs>
      </w:pPr>
      <w:r>
        <w:tab/>
        <w:t>em=ka-kan</w:t>
      </w:r>
      <w:r>
        <w:tab/>
        <w:t>anga</w:t>
      </w:r>
      <w:r>
        <w:tab/>
        <w:t>ti</w:t>
      </w:r>
      <w:r>
        <w:tab/>
        <w:t>÷ai-÷ail</w:t>
      </w:r>
    </w:p>
    <w:p w14:paraId="37B32BAD" w14:textId="77777777" w:rsidR="00800AD8" w:rsidRDefault="00C31A4A" w:rsidP="00C31A4A">
      <w:pPr>
        <w:pStyle w:val="InterlineTrans"/>
        <w:tabs>
          <w:tab w:val="left" w:pos="533"/>
          <w:tab w:val="left" w:pos="1742"/>
          <w:tab w:val="left" w:pos="2516"/>
          <w:tab w:val="left" w:pos="2960"/>
        </w:tabs>
      </w:pPr>
      <w:r>
        <w:tab/>
      </w:r>
      <w:r>
        <w:rPr>
          <w:smallCaps/>
        </w:rPr>
        <w:t>af</w:t>
      </w:r>
      <w:r>
        <w:t>=</w:t>
      </w:r>
      <w:r>
        <w:rPr>
          <w:smallCaps/>
        </w:rPr>
        <w:t>red</w:t>
      </w:r>
      <w:r>
        <w:t>-eat</w:t>
      </w:r>
      <w:r>
        <w:tab/>
        <w:t>indeed</w:t>
      </w:r>
      <w:r>
        <w:tab/>
      </w:r>
      <w:r>
        <w:rPr>
          <w:smallCaps/>
        </w:rPr>
        <w:t>f.h</w:t>
      </w:r>
      <w:r>
        <w:tab/>
      </w:r>
      <w:r>
        <w:rPr>
          <w:smallCaps/>
        </w:rPr>
        <w:t>red</w:t>
      </w:r>
      <w:r>
        <w:t>-monkey</w:t>
      </w:r>
    </w:p>
    <w:p w14:paraId="6F9F4EC2" w14:textId="77777777" w:rsidR="00800AD8" w:rsidRDefault="00800AD8">
      <w:pPr>
        <w:pStyle w:val="InterlineFree"/>
      </w:pPr>
      <w:r>
        <w:t>Tjukutjuku set some food before the monkey, and the monkey was eating it.</w:t>
      </w:r>
    </w:p>
    <w:p w14:paraId="4D9D4A2F" w14:textId="77777777" w:rsidR="00800AD8" w:rsidRDefault="00DE0E5A" w:rsidP="00C31A4A">
      <w:pPr>
        <w:pStyle w:val="InterlineText"/>
        <w:tabs>
          <w:tab w:val="left" w:pos="533"/>
          <w:tab w:val="left" w:pos="1382"/>
          <w:tab w:val="left" w:pos="1646"/>
          <w:tab w:val="left" w:pos="2675"/>
          <w:tab w:val="left" w:pos="3629"/>
          <w:tab w:val="left" w:pos="4133"/>
          <w:tab w:val="left" w:pos="4832"/>
          <w:tab w:val="left" w:pos="5816"/>
          <w:tab w:val="left" w:pos="6320"/>
        </w:tabs>
      </w:pPr>
      <w:r w:rsidRPr="003A1D48">
        <w:rPr>
          <w:rStyle w:val="InterlineTextNumChar"/>
        </w:rPr>
        <w:t>041</w:t>
      </w:r>
      <w:r w:rsidR="00800AD8">
        <w:tab/>
        <w:t>tjanian</w:t>
      </w:r>
      <w:r w:rsidR="00800AD8">
        <w:tab/>
        <w:t>a</w:t>
      </w:r>
      <w:r w:rsidR="00800AD8">
        <w:tab/>
        <w:t>paka</w:t>
      </w:r>
      <w:r w:rsidR="00800AD8">
        <w:tab/>
        <w:t>vangaw</w:t>
      </w:r>
      <w:r w:rsidR="00800AD8">
        <w:tab/>
        <w:t>tua</w:t>
      </w:r>
      <w:r w:rsidR="00800AD8">
        <w:tab/>
        <w:t>qalitsi</w:t>
      </w:r>
      <w:r w:rsidR="00800AD8">
        <w:tab/>
        <w:t>pasa</w:t>
      </w:r>
      <w:r w:rsidR="00800AD8">
        <w:tab/>
        <w:t>tua</w:t>
      </w:r>
      <w:r w:rsidR="00C31A4A">
        <w:tab/>
        <w:t>kinsa.</w:t>
      </w:r>
    </w:p>
    <w:p w14:paraId="2633C185" w14:textId="77777777" w:rsidR="00800AD8" w:rsidRDefault="00800AD8" w:rsidP="00C31A4A">
      <w:pPr>
        <w:pStyle w:val="InterlineGlossWithTrans"/>
        <w:tabs>
          <w:tab w:val="left" w:pos="533"/>
          <w:tab w:val="left" w:pos="1382"/>
          <w:tab w:val="left" w:pos="1646"/>
          <w:tab w:val="left" w:pos="2675"/>
          <w:tab w:val="left" w:pos="3629"/>
          <w:tab w:val="left" w:pos="4133"/>
          <w:tab w:val="left" w:pos="4832"/>
          <w:tab w:val="left" w:pos="5816"/>
          <w:tab w:val="left" w:pos="6320"/>
        </w:tabs>
      </w:pPr>
      <w:r>
        <w:tab/>
        <w:t>tjani-an</w:t>
      </w:r>
      <w:r>
        <w:tab/>
        <w:t>a</w:t>
      </w:r>
      <w:r>
        <w:tab/>
        <w:t>pa-maka</w:t>
      </w:r>
      <w:r>
        <w:tab/>
        <w:t>vangaw</w:t>
      </w:r>
      <w:r>
        <w:tab/>
        <w:t>tua</w:t>
      </w:r>
      <w:r>
        <w:tab/>
        <w:t>qalitsi</w:t>
      </w:r>
      <w:r>
        <w:tab/>
        <w:t>pa-sa</w:t>
      </w:r>
      <w:r>
        <w:tab/>
        <w:t>tua</w:t>
      </w:r>
      <w:r w:rsidR="00C31A4A">
        <w:tab/>
        <w:t>in=kesa</w:t>
      </w:r>
    </w:p>
    <w:p w14:paraId="2A93D9FE" w14:textId="77777777" w:rsidR="00800AD8" w:rsidRDefault="00800AD8" w:rsidP="00C31A4A">
      <w:pPr>
        <w:pStyle w:val="InterlineTrans"/>
        <w:tabs>
          <w:tab w:val="left" w:pos="533"/>
          <w:tab w:val="left" w:pos="1382"/>
          <w:tab w:val="left" w:pos="1646"/>
          <w:tab w:val="left" w:pos="2675"/>
          <w:tab w:val="left" w:pos="3629"/>
          <w:tab w:val="left" w:pos="4133"/>
          <w:tab w:val="left" w:pos="4832"/>
          <w:tab w:val="left" w:pos="5816"/>
          <w:tab w:val="left" w:pos="6320"/>
        </w:tabs>
      </w:pPr>
      <w:r>
        <w:tab/>
        <w:t>fall-</w:t>
      </w:r>
      <w:r>
        <w:rPr>
          <w:smallCaps/>
        </w:rPr>
        <w:t>lf</w:t>
      </w:r>
      <w:r>
        <w:rPr>
          <w:smallCaps/>
        </w:rPr>
        <w:tab/>
        <w:t>c</w:t>
      </w:r>
      <w:r>
        <w:rPr>
          <w:smallCaps/>
        </w:rPr>
        <w:tab/>
      </w:r>
      <w:r>
        <w:t>cause-via</w:t>
      </w:r>
      <w:r>
        <w:tab/>
        <w:t>sky.light</w:t>
      </w:r>
      <w:r>
        <w:tab/>
      </w:r>
      <w:r>
        <w:rPr>
          <w:smallCaps/>
        </w:rPr>
        <w:t>obl</w:t>
      </w:r>
      <w:r>
        <w:tab/>
        <w:t>penis</w:t>
      </w:r>
      <w:r>
        <w:tab/>
        <w:t>cause-go</w:t>
      </w:r>
      <w:r>
        <w:tab/>
      </w:r>
      <w:r>
        <w:rPr>
          <w:smallCaps/>
        </w:rPr>
        <w:t>obl</w:t>
      </w:r>
      <w:r w:rsidR="00C31A4A">
        <w:tab/>
      </w:r>
      <w:r w:rsidR="00C31A4A">
        <w:rPr>
          <w:smallCaps/>
        </w:rPr>
        <w:t>perf</w:t>
      </w:r>
      <w:r w:rsidR="00C31A4A">
        <w:t>=food</w:t>
      </w:r>
    </w:p>
    <w:p w14:paraId="051EB47A" w14:textId="77777777" w:rsidR="00800AD8" w:rsidRDefault="00800AD8">
      <w:pPr>
        <w:pStyle w:val="InterlineFree"/>
      </w:pPr>
      <w:r>
        <w:t>Through the sky-light was the way the crab dropped the penis into the food.</w:t>
      </w:r>
    </w:p>
    <w:p w14:paraId="05FE5F93" w14:textId="77777777" w:rsidR="00800AD8" w:rsidRDefault="00DE0E5A" w:rsidP="00C31A4A">
      <w:pPr>
        <w:pStyle w:val="InterlineText"/>
        <w:tabs>
          <w:tab w:val="left" w:pos="533"/>
          <w:tab w:val="left" w:pos="1232"/>
          <w:tab w:val="left" w:pos="2081"/>
          <w:tab w:val="left" w:pos="2345"/>
          <w:tab w:val="left" w:pos="3044"/>
          <w:tab w:val="left" w:pos="3623"/>
          <w:tab w:val="left" w:pos="4097"/>
          <w:tab w:val="left" w:pos="4541"/>
          <w:tab w:val="left" w:pos="5885"/>
          <w:tab w:val="left" w:pos="6374"/>
          <w:tab w:val="left" w:pos="8168"/>
        </w:tabs>
      </w:pPr>
      <w:r w:rsidRPr="003A1D48">
        <w:rPr>
          <w:rStyle w:val="InterlineTextNumChar"/>
        </w:rPr>
        <w:t>042</w:t>
      </w:r>
      <w:r w:rsidR="00800AD8">
        <w:tab/>
        <w:t>“iyaa,</w:t>
      </w:r>
      <w:r w:rsidR="00800AD8">
        <w:tab/>
        <w:t>niaken</w:t>
      </w:r>
      <w:r w:rsidR="00800AD8">
        <w:tab/>
        <w:t>a</w:t>
      </w:r>
      <w:r w:rsidR="00800AD8">
        <w:tab/>
        <w:t>qalitsi</w:t>
      </w:r>
      <w:r w:rsidR="00800AD8">
        <w:tab/>
        <w:t>tsu,”</w:t>
      </w:r>
      <w:r w:rsidR="00800AD8">
        <w:tab/>
        <w:t>aya</w:t>
      </w:r>
      <w:r w:rsidR="00800AD8">
        <w:tab/>
        <w:t>ti</w:t>
      </w:r>
      <w:r w:rsidR="00800AD8">
        <w:tab/>
        <w:t>÷ai÷ail,</w:t>
      </w:r>
      <w:r w:rsidR="00800AD8">
        <w:tab/>
        <w:t>sa</w:t>
      </w:r>
      <w:r w:rsidR="00C31A4A">
        <w:tab/>
        <w:t>suîuîu-i,</w:t>
      </w:r>
      <w:r w:rsidR="00C31A4A">
        <w:tab/>
        <w:t>sa</w:t>
      </w:r>
    </w:p>
    <w:p w14:paraId="0AA5472C" w14:textId="77777777" w:rsidR="00800AD8" w:rsidRDefault="00800AD8" w:rsidP="00C31A4A">
      <w:pPr>
        <w:pStyle w:val="InterlineGlossWithTrans"/>
        <w:tabs>
          <w:tab w:val="left" w:pos="533"/>
          <w:tab w:val="left" w:pos="1232"/>
          <w:tab w:val="left" w:pos="2081"/>
          <w:tab w:val="left" w:pos="2345"/>
          <w:tab w:val="left" w:pos="3044"/>
          <w:tab w:val="left" w:pos="3623"/>
          <w:tab w:val="left" w:pos="4097"/>
          <w:tab w:val="left" w:pos="4541"/>
          <w:tab w:val="left" w:pos="5885"/>
          <w:tab w:val="left" w:pos="6374"/>
          <w:tab w:val="left" w:pos="8168"/>
        </w:tabs>
      </w:pPr>
      <w:r>
        <w:tab/>
        <w:t>iya</w:t>
      </w:r>
      <w:r>
        <w:tab/>
        <w:t>ni-aken</w:t>
      </w:r>
      <w:r>
        <w:tab/>
        <w:t>a</w:t>
      </w:r>
      <w:r>
        <w:tab/>
        <w:t>qalitsi</w:t>
      </w:r>
      <w:r>
        <w:tab/>
        <w:t>tsu</w:t>
      </w:r>
      <w:r>
        <w:tab/>
        <w:t>aya</w:t>
      </w:r>
      <w:r>
        <w:tab/>
        <w:t>ti</w:t>
      </w:r>
      <w:r>
        <w:tab/>
        <w:t>÷ai-÷ail</w:t>
      </w:r>
      <w:r>
        <w:tab/>
        <w:t>sa</w:t>
      </w:r>
      <w:r w:rsidR="00C31A4A">
        <w:tab/>
        <w:t>su-îuîu-i</w:t>
      </w:r>
      <w:r w:rsidR="00C31A4A">
        <w:tab/>
        <w:t>sa</w:t>
      </w:r>
    </w:p>
    <w:p w14:paraId="01A82261" w14:textId="77777777" w:rsidR="00800AD8" w:rsidRDefault="00800AD8" w:rsidP="00C31A4A">
      <w:pPr>
        <w:pStyle w:val="InterlineTransNoFree"/>
        <w:tabs>
          <w:tab w:val="left" w:pos="1232"/>
          <w:tab w:val="left" w:pos="2081"/>
          <w:tab w:val="left" w:pos="2345"/>
          <w:tab w:val="left" w:pos="3044"/>
          <w:tab w:val="left" w:pos="3623"/>
          <w:tab w:val="left" w:pos="4097"/>
          <w:tab w:val="left" w:pos="4541"/>
          <w:tab w:val="left" w:pos="5885"/>
          <w:tab w:val="left" w:pos="6374"/>
          <w:tab w:val="left" w:pos="8168"/>
        </w:tabs>
      </w:pPr>
      <w:r>
        <w:tab/>
        <w:t>ah</w:t>
      </w:r>
      <w:r>
        <w:tab/>
        <w:t>of-I</w:t>
      </w:r>
      <w:r>
        <w:rPr>
          <w:smallCaps/>
        </w:rPr>
        <w:tab/>
        <w:t>c</w:t>
      </w:r>
      <w:r>
        <w:rPr>
          <w:smallCaps/>
        </w:rPr>
        <w:tab/>
      </w:r>
      <w:r>
        <w:t>penis</w:t>
      </w:r>
      <w:r>
        <w:tab/>
        <w:t>this</w:t>
      </w:r>
      <w:r>
        <w:tab/>
        <w:t>say</w:t>
      </w:r>
      <w:r>
        <w:tab/>
      </w:r>
      <w:r>
        <w:rPr>
          <w:smallCaps/>
        </w:rPr>
        <w:t>f.h</w:t>
      </w:r>
      <w:r>
        <w:tab/>
      </w:r>
      <w:r>
        <w:rPr>
          <w:smallCaps/>
        </w:rPr>
        <w:t>red</w:t>
      </w:r>
      <w:r>
        <w:t>-monkey</w:t>
      </w:r>
      <w:r>
        <w:tab/>
        <w:t>and</w:t>
      </w:r>
      <w:r w:rsidR="00C31A4A">
        <w:tab/>
        <w:t>remove-gather-</w:t>
      </w:r>
      <w:r w:rsidR="00C31A4A">
        <w:rPr>
          <w:smallCaps/>
        </w:rPr>
        <w:t>pf</w:t>
      </w:r>
      <w:r w:rsidR="00C31A4A">
        <w:tab/>
        <w:t>and</w:t>
      </w:r>
    </w:p>
    <w:p w14:paraId="2A3B89FA" w14:textId="77777777" w:rsidR="00800AD8" w:rsidRDefault="00800AD8" w:rsidP="00C31A4A">
      <w:pPr>
        <w:pStyle w:val="InterlineText"/>
        <w:tabs>
          <w:tab w:val="left" w:pos="533"/>
          <w:tab w:val="left" w:pos="1457"/>
          <w:tab w:val="left" w:pos="1721"/>
        </w:tabs>
      </w:pPr>
      <w:r>
        <w:tab/>
        <w:t>vaikan</w:t>
      </w:r>
      <w:r>
        <w:tab/>
        <w:t>a</w:t>
      </w:r>
      <w:r>
        <w:tab/>
        <w:t>tjumaq.</w:t>
      </w:r>
    </w:p>
    <w:p w14:paraId="49291223" w14:textId="77777777" w:rsidR="00800AD8" w:rsidRDefault="00800AD8" w:rsidP="00C31A4A">
      <w:pPr>
        <w:pStyle w:val="InterlineGlossWithTrans"/>
        <w:tabs>
          <w:tab w:val="left" w:pos="533"/>
          <w:tab w:val="left" w:pos="1457"/>
          <w:tab w:val="left" w:pos="1721"/>
        </w:tabs>
      </w:pPr>
      <w:r>
        <w:tab/>
        <w:t>vaik-an</w:t>
      </w:r>
      <w:r>
        <w:tab/>
        <w:t>a</w:t>
      </w:r>
      <w:r>
        <w:tab/>
        <w:t>tju-umaq</w:t>
      </w:r>
    </w:p>
    <w:p w14:paraId="47A9B7A5" w14:textId="77777777" w:rsidR="00800AD8" w:rsidRDefault="00800AD8" w:rsidP="00C31A4A">
      <w:pPr>
        <w:pStyle w:val="InterlineTrans"/>
        <w:tabs>
          <w:tab w:val="left" w:pos="533"/>
          <w:tab w:val="left" w:pos="1457"/>
          <w:tab w:val="left" w:pos="1721"/>
        </w:tabs>
      </w:pPr>
      <w:r>
        <w:tab/>
        <w:t>leave-</w:t>
      </w:r>
      <w:r>
        <w:rPr>
          <w:smallCaps/>
        </w:rPr>
        <w:t>lf</w:t>
      </w:r>
      <w:r>
        <w:rPr>
          <w:smallCaps/>
        </w:rPr>
        <w:tab/>
        <w:t>c</w:t>
      </w:r>
      <w:r>
        <w:rPr>
          <w:smallCaps/>
        </w:rPr>
        <w:tab/>
      </w:r>
      <w:r>
        <w:t>there-house</w:t>
      </w:r>
    </w:p>
    <w:p w14:paraId="54F71EE4" w14:textId="77777777" w:rsidR="00800AD8" w:rsidRDefault="00800AD8">
      <w:pPr>
        <w:pStyle w:val="InterlineFree"/>
      </w:pPr>
      <w:r>
        <w:t>“Ugh! This is my penis,” said the monkey, and picked it out, and took it home.</w:t>
      </w:r>
    </w:p>
    <w:p w14:paraId="2768E486" w14:textId="77777777" w:rsidR="00800AD8" w:rsidRDefault="00DE0E5A" w:rsidP="00C31A4A">
      <w:pPr>
        <w:pStyle w:val="InterlineText"/>
        <w:tabs>
          <w:tab w:val="left" w:pos="533"/>
          <w:tab w:val="left" w:pos="1127"/>
          <w:tab w:val="left" w:pos="1811"/>
          <w:tab w:val="left" w:pos="2570"/>
          <w:tab w:val="left" w:pos="4154"/>
          <w:tab w:val="left" w:pos="4418"/>
          <w:tab w:val="left" w:pos="4862"/>
        </w:tabs>
      </w:pPr>
      <w:r w:rsidRPr="003A1D48">
        <w:rPr>
          <w:rStyle w:val="InterlineTextNumChar"/>
        </w:rPr>
        <w:t>043</w:t>
      </w:r>
      <w:r w:rsidR="00800AD8">
        <w:tab/>
        <w:t>“aku</w:t>
      </w:r>
      <w:r w:rsidR="00800AD8">
        <w:tab/>
        <w:t>azua</w:t>
      </w:r>
      <w:r w:rsidR="00800AD8">
        <w:tab/>
        <w:t>su</w:t>
      </w:r>
      <w:r w:rsidR="00800AD8">
        <w:tab/>
        <w:t>sualapen</w:t>
      </w:r>
      <w:r w:rsidR="00800AD8">
        <w:tab/>
        <w:t>a</w:t>
      </w:r>
      <w:r w:rsidR="00800AD8">
        <w:tab/>
        <w:t>ku</w:t>
      </w:r>
      <w:r w:rsidR="00800AD8">
        <w:tab/>
        <w:t>qalitsi?”</w:t>
      </w:r>
    </w:p>
    <w:p w14:paraId="7E13BE65" w14:textId="77777777" w:rsidR="00800AD8" w:rsidRDefault="00800AD8" w:rsidP="00C31A4A">
      <w:pPr>
        <w:pStyle w:val="InterlineGlossWithTrans"/>
        <w:tabs>
          <w:tab w:val="left" w:pos="533"/>
          <w:tab w:val="left" w:pos="1127"/>
          <w:tab w:val="left" w:pos="1811"/>
          <w:tab w:val="left" w:pos="2570"/>
          <w:tab w:val="left" w:pos="4154"/>
          <w:tab w:val="left" w:pos="4418"/>
          <w:tab w:val="left" w:pos="4862"/>
        </w:tabs>
      </w:pPr>
      <w:r>
        <w:tab/>
        <w:t>aku</w:t>
      </w:r>
      <w:r>
        <w:tab/>
        <w:t>a-zua</w:t>
      </w:r>
      <w:r>
        <w:tab/>
        <w:t>su</w:t>
      </w:r>
      <w:r>
        <w:tab/>
        <w:t>su-alap-en</w:t>
      </w:r>
      <w:r>
        <w:tab/>
        <w:t>a</w:t>
      </w:r>
      <w:r>
        <w:tab/>
        <w:t>ku</w:t>
      </w:r>
      <w:r>
        <w:tab/>
        <w:t>qalitsi</w:t>
      </w:r>
    </w:p>
    <w:p w14:paraId="567C211A" w14:textId="77777777" w:rsidR="00800AD8" w:rsidRDefault="00800AD8" w:rsidP="00C31A4A">
      <w:pPr>
        <w:pStyle w:val="InterlineTrans"/>
        <w:tabs>
          <w:tab w:val="left" w:pos="533"/>
          <w:tab w:val="left" w:pos="1127"/>
          <w:tab w:val="left" w:pos="1811"/>
          <w:tab w:val="left" w:pos="2570"/>
          <w:tab w:val="left" w:pos="4154"/>
          <w:tab w:val="left" w:pos="4418"/>
          <w:tab w:val="left" w:pos="4862"/>
        </w:tabs>
      </w:pPr>
      <w:r>
        <w:tab/>
        <w:t>why</w:t>
      </w:r>
      <w:r>
        <w:tab/>
      </w:r>
      <w:r>
        <w:rPr>
          <w:smallCaps/>
        </w:rPr>
        <w:t>c-</w:t>
      </w:r>
      <w:r>
        <w:t>that</w:t>
      </w:r>
      <w:r>
        <w:tab/>
        <w:t>you(</w:t>
      </w:r>
      <w:r>
        <w:rPr>
          <w:smallCaps/>
        </w:rPr>
        <w:t>s</w:t>
      </w:r>
      <w:r>
        <w:t>)</w:t>
      </w:r>
      <w:r>
        <w:tab/>
        <w:t>remove-take-</w:t>
      </w:r>
      <w:r>
        <w:rPr>
          <w:smallCaps/>
        </w:rPr>
        <w:t>pf</w:t>
      </w:r>
      <w:r>
        <w:rPr>
          <w:smallCaps/>
        </w:rPr>
        <w:tab/>
        <w:t>c</w:t>
      </w:r>
      <w:r>
        <w:rPr>
          <w:smallCaps/>
        </w:rPr>
        <w:tab/>
      </w:r>
      <w:r>
        <w:t>my</w:t>
      </w:r>
      <w:r>
        <w:tab/>
        <w:t>penis</w:t>
      </w:r>
    </w:p>
    <w:p w14:paraId="730EB863" w14:textId="77777777" w:rsidR="00800AD8" w:rsidRDefault="00800AD8">
      <w:pPr>
        <w:pStyle w:val="InterlineFree"/>
      </w:pPr>
      <w:r>
        <w:t>“Why did you remove my penis?”</w:t>
      </w:r>
    </w:p>
    <w:p w14:paraId="16C494EB" w14:textId="77777777" w:rsidR="00800AD8" w:rsidRDefault="00DE0E5A" w:rsidP="00C31A4A">
      <w:pPr>
        <w:pStyle w:val="InterlineText"/>
        <w:tabs>
          <w:tab w:val="left" w:pos="533"/>
          <w:tab w:val="left" w:pos="1682"/>
          <w:tab w:val="left" w:pos="2276"/>
          <w:tab w:val="left" w:pos="3500"/>
          <w:tab w:val="left" w:pos="3974"/>
          <w:tab w:val="left" w:pos="4418"/>
          <w:tab w:val="left" w:pos="5252"/>
          <w:tab w:val="left" w:pos="5516"/>
        </w:tabs>
      </w:pPr>
      <w:r w:rsidRPr="003A1D48">
        <w:rPr>
          <w:rStyle w:val="InterlineTextNumChar"/>
        </w:rPr>
        <w:t>044</w:t>
      </w:r>
      <w:r w:rsidR="00800AD8">
        <w:tab/>
        <w:t>“nataqed</w:t>
      </w:r>
      <w:r w:rsidR="00800AD8">
        <w:tab/>
        <w:t>aken</w:t>
      </w:r>
      <w:r w:rsidR="00800AD8">
        <w:tab/>
        <w:t>sakamaya,”</w:t>
      </w:r>
      <w:r w:rsidR="00800AD8">
        <w:tab/>
        <w:t>aya</w:t>
      </w:r>
      <w:r w:rsidR="00800AD8">
        <w:tab/>
        <w:t>ti</w:t>
      </w:r>
      <w:r w:rsidR="00800AD8">
        <w:tab/>
        <w:t>gagang</w:t>
      </w:r>
      <w:r w:rsidR="00800AD8">
        <w:tab/>
        <w:t>a</w:t>
      </w:r>
      <w:r w:rsidR="00800AD8">
        <w:tab/>
        <w:t>kitevela.</w:t>
      </w:r>
    </w:p>
    <w:p w14:paraId="0E91C507" w14:textId="77777777" w:rsidR="00800AD8" w:rsidRDefault="00800AD8" w:rsidP="00C31A4A">
      <w:pPr>
        <w:pStyle w:val="InterlineGlossWithTrans"/>
        <w:tabs>
          <w:tab w:val="left" w:pos="533"/>
          <w:tab w:val="left" w:pos="1682"/>
          <w:tab w:val="left" w:pos="2276"/>
          <w:tab w:val="left" w:pos="3500"/>
          <w:tab w:val="left" w:pos="3974"/>
          <w:tab w:val="left" w:pos="4418"/>
          <w:tab w:val="left" w:pos="5252"/>
          <w:tab w:val="left" w:pos="5516"/>
        </w:tabs>
      </w:pPr>
      <w:r>
        <w:tab/>
        <w:t>na-taqed</w:t>
      </w:r>
      <w:r>
        <w:tab/>
        <w:t>aken</w:t>
      </w:r>
      <w:r>
        <w:tab/>
        <w:t>sakamaya</w:t>
      </w:r>
      <w:r>
        <w:tab/>
        <w:t>aya</w:t>
      </w:r>
      <w:r>
        <w:tab/>
        <w:t>ti</w:t>
      </w:r>
      <w:r>
        <w:tab/>
        <w:t>gagang</w:t>
      </w:r>
      <w:r>
        <w:tab/>
        <w:t>a</w:t>
      </w:r>
      <w:r>
        <w:tab/>
        <w:t>ki-tevela</w:t>
      </w:r>
    </w:p>
    <w:p w14:paraId="0940663A" w14:textId="77777777" w:rsidR="00800AD8" w:rsidRDefault="00800AD8" w:rsidP="00C31A4A">
      <w:pPr>
        <w:pStyle w:val="InterlineTrans"/>
        <w:tabs>
          <w:tab w:val="left" w:pos="533"/>
          <w:tab w:val="left" w:pos="1682"/>
          <w:tab w:val="left" w:pos="2276"/>
          <w:tab w:val="left" w:pos="3500"/>
          <w:tab w:val="left" w:pos="3974"/>
          <w:tab w:val="left" w:pos="4418"/>
          <w:tab w:val="left" w:pos="5252"/>
          <w:tab w:val="left" w:pos="5516"/>
        </w:tabs>
      </w:pPr>
      <w:r>
        <w:tab/>
      </w:r>
      <w:r>
        <w:rPr>
          <w:smallCaps/>
        </w:rPr>
        <w:t>past</w:t>
      </w:r>
      <w:r>
        <w:t>-sleep</w:t>
      </w:r>
      <w:r>
        <w:tab/>
      </w:r>
      <w:r w:rsidR="000D5EFB" w:rsidRPr="000D5EFB">
        <w:rPr>
          <w:smallCaps/>
        </w:rPr>
        <w:t>f.I</w:t>
      </w:r>
      <w:r>
        <w:tab/>
        <w:t>only</w:t>
      </w:r>
      <w:r>
        <w:tab/>
        <w:t>say</w:t>
      </w:r>
      <w:r>
        <w:tab/>
      </w:r>
      <w:r>
        <w:rPr>
          <w:smallCaps/>
        </w:rPr>
        <w:t>f.h</w:t>
      </w:r>
      <w:r>
        <w:tab/>
        <w:t>crab</w:t>
      </w:r>
      <w:r>
        <w:rPr>
          <w:smallCaps/>
        </w:rPr>
        <w:tab/>
        <w:t>c</w:t>
      </w:r>
      <w:r>
        <w:rPr>
          <w:smallCaps/>
        </w:rPr>
        <w:tab/>
      </w:r>
      <w:r>
        <w:t>self-answer</w:t>
      </w:r>
    </w:p>
    <w:p w14:paraId="069E79E5" w14:textId="77777777" w:rsidR="00800AD8" w:rsidRDefault="00800AD8">
      <w:pPr>
        <w:pStyle w:val="InterlineFree"/>
      </w:pPr>
      <w:r>
        <w:t>“I was asleep all the time,” said the crab to excuse himself.</w:t>
      </w:r>
    </w:p>
    <w:p w14:paraId="08B6E9DC" w14:textId="77777777" w:rsidR="00800AD8" w:rsidRDefault="00DE0E5A" w:rsidP="00C31A4A">
      <w:pPr>
        <w:pStyle w:val="InterlineText"/>
        <w:tabs>
          <w:tab w:val="left" w:pos="533"/>
          <w:tab w:val="left" w:pos="1022"/>
          <w:tab w:val="left" w:pos="1946"/>
          <w:tab w:val="left" w:pos="2720"/>
          <w:tab w:val="left" w:pos="2984"/>
        </w:tabs>
      </w:pPr>
      <w:r w:rsidRPr="003A1D48">
        <w:rPr>
          <w:rStyle w:val="InterlineTextNumChar"/>
        </w:rPr>
        <w:t>045</w:t>
      </w:r>
      <w:r w:rsidR="00800AD8">
        <w:tab/>
        <w:t>sa</w:t>
      </w:r>
      <w:r w:rsidR="00800AD8">
        <w:tab/>
        <w:t>amin</w:t>
      </w:r>
      <w:r w:rsidR="00800AD8">
        <w:tab/>
        <w:t>anga</w:t>
      </w:r>
      <w:r w:rsidR="00800AD8">
        <w:tab/>
        <w:t>a</w:t>
      </w:r>
      <w:r w:rsidR="00800AD8">
        <w:tab/>
        <w:t>kai.</w:t>
      </w:r>
    </w:p>
    <w:p w14:paraId="6C366214" w14:textId="77777777" w:rsidR="00800AD8" w:rsidRDefault="00800AD8" w:rsidP="00C31A4A">
      <w:pPr>
        <w:pStyle w:val="InterlineGlossWithTrans"/>
        <w:tabs>
          <w:tab w:val="left" w:pos="533"/>
          <w:tab w:val="left" w:pos="1022"/>
          <w:tab w:val="left" w:pos="1946"/>
          <w:tab w:val="left" w:pos="2720"/>
          <w:tab w:val="left" w:pos="2984"/>
        </w:tabs>
      </w:pPr>
      <w:r>
        <w:tab/>
        <w:t>sa</w:t>
      </w:r>
      <w:r>
        <w:tab/>
        <w:t>amin</w:t>
      </w:r>
      <w:r>
        <w:tab/>
        <w:t>anga</w:t>
      </w:r>
      <w:r>
        <w:tab/>
        <w:t>a</w:t>
      </w:r>
      <w:r>
        <w:tab/>
        <w:t>kai</w:t>
      </w:r>
    </w:p>
    <w:p w14:paraId="7D5D8C34" w14:textId="77777777" w:rsidR="00800AD8" w:rsidRDefault="00800AD8" w:rsidP="008C3B63">
      <w:pPr>
        <w:pStyle w:val="InterlineTransNoFree"/>
        <w:tabs>
          <w:tab w:val="left" w:pos="1022"/>
          <w:tab w:val="left" w:pos="1946"/>
          <w:tab w:val="left" w:pos="2720"/>
          <w:tab w:val="left" w:pos="2984"/>
          <w:tab w:val="right" w:pos="8789"/>
        </w:tabs>
      </w:pPr>
      <w:r>
        <w:tab/>
        <w:t>and</w:t>
      </w:r>
      <w:r>
        <w:tab/>
        <w:t>no.more</w:t>
      </w:r>
      <w:r>
        <w:tab/>
        <w:t>indeed</w:t>
      </w:r>
      <w:r>
        <w:rPr>
          <w:smallCaps/>
        </w:rPr>
        <w:tab/>
        <w:t>c</w:t>
      </w:r>
      <w:r>
        <w:rPr>
          <w:smallCaps/>
        </w:rPr>
        <w:tab/>
      </w:r>
      <w:r>
        <w:t>speech</w:t>
      </w:r>
      <w:r w:rsidR="00C31A4A">
        <w:tab/>
        <w:t>That’s the end of the story.</w:t>
      </w:r>
    </w:p>
    <w:p w14:paraId="08D8994F" w14:textId="77777777" w:rsidR="00C31A4A" w:rsidRDefault="00800AD8" w:rsidP="00C31A4A">
      <w:pPr>
        <w:pStyle w:val="FullTranslation"/>
      </w:pPr>
      <w:r>
        <w:t>There were a monkey and a crab. “Come on, let’s collect loquat fruit,” they said; and the two of them went off. They got to the tree</w:t>
      </w:r>
      <w:r w:rsidR="00433A7E">
        <w:t>,</w:t>
      </w:r>
      <w:r>
        <w:t xml:space="preserve"> and the crab was going to try to climb up. But he couldn’t; he </w:t>
      </w:r>
      <w:r>
        <w:lastRenderedPageBreak/>
        <w:t>just slipped down. So it was the monkey who climbed up. When the monkey had picked any loquats, the crab shook the cloth container, and ripe ones fell out, and the crab picked them up. “Friend, why are there so few left of what I’ve picked? Perhaps you have torn the cloth.</w:t>
      </w:r>
      <w:r w:rsidR="00C31A4A">
        <w:t>”</w:t>
      </w:r>
    </w:p>
    <w:p w14:paraId="787E2D42" w14:textId="77777777" w:rsidR="00C31A4A" w:rsidRDefault="00800AD8" w:rsidP="00C31A4A">
      <w:pPr>
        <w:pStyle w:val="FullTranslation"/>
      </w:pPr>
      <w:r>
        <w:t>“What are you saying, friend? Look at your cloth, to see whether there is a tear or anything.</w:t>
      </w:r>
      <w:r w:rsidR="00C31A4A">
        <w:t>”</w:t>
      </w:r>
      <w:r>
        <w:t xml:space="preserve"> When he looked, there was no tear. “Well, friend, I just picked them up,” said the crab. “Let’s go home.</w:t>
      </w:r>
      <w:r w:rsidR="00C31A4A">
        <w:t>”</w:t>
      </w:r>
    </w:p>
    <w:p w14:paraId="1B9B3AB5" w14:textId="77777777" w:rsidR="00C31A4A" w:rsidRDefault="00800AD8" w:rsidP="00C31A4A">
      <w:pPr>
        <w:pStyle w:val="FullTranslation"/>
      </w:pPr>
      <w:r>
        <w:t>Next day they went to get miscanthus grass for torches. “Well, friend, let’s try burning one another.</w:t>
      </w:r>
      <w:r w:rsidR="00C31A4A">
        <w:t>”</w:t>
      </w:r>
    </w:p>
    <w:p w14:paraId="2D2803CD" w14:textId="77777777" w:rsidR="00141465" w:rsidRDefault="00800AD8" w:rsidP="00C31A4A">
      <w:pPr>
        <w:pStyle w:val="FullTranslation"/>
      </w:pPr>
      <w:r>
        <w:t>“Well I’ll go first,”</w:t>
      </w:r>
      <w:r w:rsidR="00C31A4A">
        <w:t xml:space="preserve"> </w:t>
      </w:r>
      <w:r>
        <w:t>(said the crab), and the monkey set fire (to the grass). “What do</w:t>
      </w:r>
      <w:r w:rsidR="00006CEA">
        <w:t xml:space="preserve"> you think of my fire, friend?”</w:t>
      </w:r>
    </w:p>
    <w:p w14:paraId="7326A556" w14:textId="77777777" w:rsidR="00141465" w:rsidRDefault="00800AD8" w:rsidP="00C31A4A">
      <w:pPr>
        <w:pStyle w:val="FullTranslation"/>
      </w:pPr>
      <w:r>
        <w:t>“It’s nothing to a tough male like me. I’m still here. Now it’s your turn, friend monkey.</w:t>
      </w:r>
      <w:r w:rsidR="00141465">
        <w:t xml:space="preserve">” </w:t>
      </w:r>
      <w:r>
        <w:t>The monkey went up a tree, and the crab set fire to it (</w:t>
      </w:r>
      <w:r w:rsidR="00141465" w:rsidRPr="00141465">
        <w:rPr>
          <w:i/>
        </w:rPr>
        <w:t>or</w:t>
      </w:r>
      <w:r>
        <w:t xml:space="preserve"> the grass). “What do you think of my fire, friend?”</w:t>
      </w:r>
    </w:p>
    <w:p w14:paraId="2CA1DA97" w14:textId="77777777" w:rsidR="00141465" w:rsidRDefault="00800AD8" w:rsidP="00C31A4A">
      <w:pPr>
        <w:pStyle w:val="FullTranslation"/>
      </w:pPr>
      <w:r>
        <w:t>“It’s nothing to a tough male like me. I’m still here.</w:t>
      </w:r>
      <w:r w:rsidR="00141465">
        <w:t>”</w:t>
      </w:r>
      <w:r>
        <w:t xml:space="preserve"> Then the fire went out. The monkey couldn’t be heard any more. “I’ll go and look for my friend,” said the crab. He found him, and he was dead. “What am I to do to bring my friend back to life?” He cut him open, took out his heart, and dried it. “How will my friend come back to life?” he said. Then he came back to life. “Here, friend, is what I won off the Tjuvaîuîukay people,” he said; and they ate it. And they said: “Come on, let’s go home.</w:t>
      </w:r>
      <w:r w:rsidR="00141465">
        <w:t>”</w:t>
      </w:r>
    </w:p>
    <w:p w14:paraId="584BA08E" w14:textId="77777777" w:rsidR="00141465" w:rsidRDefault="00800AD8" w:rsidP="00C31A4A">
      <w:pPr>
        <w:pStyle w:val="FullTranslation"/>
      </w:pPr>
      <w:r>
        <w:t>It got dark. “Come on, friend, let’s go courting.</w:t>
      </w:r>
      <w:r w:rsidR="00141465">
        <w:t>”</w:t>
      </w:r>
      <w:r>
        <w:t xml:space="preserve"> “I’m not going courting, friend,” said the crab. But the crab followed, and went along underneath the bed-space. He pinched off the monkey’s penis, and went off with it. The crab went up to the sky-light. Tjukutjuku set some food before the monkey, and the monkey was eating it. Through the sky-light was the way the crab dropped the penis into the food. “Ugh! This is my penis,” said the monkey, and picked it out, and took it home. “Why did you remove my penis?”</w:t>
      </w:r>
    </w:p>
    <w:p w14:paraId="685B4F49" w14:textId="77777777" w:rsidR="00800AD8" w:rsidRDefault="00800AD8" w:rsidP="00C31A4A">
      <w:pPr>
        <w:pStyle w:val="FullTranslation"/>
      </w:pPr>
      <w:r>
        <w:t>“I was asleep all the time,” said the crab to excuse himself. That’s the end of the st</w:t>
      </w:r>
      <w:r w:rsidR="00141465">
        <w:t>ory.</w:t>
      </w:r>
    </w:p>
    <w:p w14:paraId="11FD8C59" w14:textId="77777777" w:rsidR="00800AD8" w:rsidRDefault="00800AD8">
      <w:pPr>
        <w:pStyle w:val="Heading4"/>
      </w:pPr>
      <w:r w:rsidRPr="00996908">
        <w:rPr>
          <w:rStyle w:val="NumTextHeadingChar"/>
        </w:rPr>
        <w:t>043</w:t>
      </w:r>
      <w:r>
        <w:t xml:space="preserve"> PUïAïUïAïUYAN AND TJUKUTJUKU</w:t>
      </w:r>
      <w:r w:rsidR="00141465">
        <w:br/>
      </w:r>
      <w:r>
        <w:t>ti Puîaîuîaîuyan kati Tju</w:t>
      </w:r>
      <w:r w:rsidR="00141465">
        <w:t>kutjuku</w:t>
      </w:r>
      <w:r w:rsidR="001208B6">
        <w:t xml:space="preserve"> (</w:t>
      </w:r>
      <w:r w:rsidR="00141465">
        <w:t>Kuîaîau village, p.227</w:t>
      </w:r>
      <w:r w:rsidR="001208B6">
        <w:t>)</w:t>
      </w:r>
    </w:p>
    <w:p w14:paraId="46FDEA3A" w14:textId="77777777" w:rsidR="00800AD8" w:rsidRDefault="00DC1AE0" w:rsidP="00141465">
      <w:pPr>
        <w:pStyle w:val="InterlineText"/>
        <w:tabs>
          <w:tab w:val="left" w:pos="533"/>
          <w:tab w:val="left" w:pos="1457"/>
          <w:tab w:val="left" w:pos="1901"/>
          <w:tab w:val="left" w:pos="3485"/>
          <w:tab w:val="left" w:pos="3749"/>
          <w:tab w:val="left" w:pos="4778"/>
          <w:tab w:val="left" w:pos="5867"/>
          <w:tab w:val="left" w:pos="6851"/>
          <w:tab w:val="left" w:pos="7775"/>
        </w:tabs>
      </w:pPr>
      <w:r w:rsidRPr="003A1D48">
        <w:rPr>
          <w:rStyle w:val="InterlineTextNumChar"/>
        </w:rPr>
        <w:t>001</w:t>
      </w:r>
      <w:r w:rsidR="00800AD8">
        <w:tab/>
        <w:t>izua</w:t>
      </w:r>
      <w:r w:rsidR="00800AD8">
        <w:tab/>
        <w:t>ti</w:t>
      </w:r>
      <w:r w:rsidR="00800AD8">
        <w:tab/>
        <w:t>Puîaîuîaîuyan</w:t>
      </w:r>
      <w:r w:rsidR="00800AD8">
        <w:tab/>
        <w:t>a</w:t>
      </w:r>
      <w:r w:rsidR="00800AD8">
        <w:tab/>
        <w:t>se</w:t>
      </w:r>
      <w:r w:rsidR="00800AD8">
        <w:tab/>
        <w:t>ïinasalas;</w:t>
      </w:r>
      <w:r w:rsidR="00800AD8">
        <w:tab/>
        <w:t>saka</w:t>
      </w:r>
      <w:r w:rsidR="00141465">
        <w:tab/>
        <w:t>izua</w:t>
      </w:r>
      <w:r w:rsidR="00141465">
        <w:tab/>
        <w:t>ti</w:t>
      </w:r>
    </w:p>
    <w:p w14:paraId="160FA03E" w14:textId="77777777" w:rsidR="00800AD8" w:rsidRDefault="00800AD8" w:rsidP="00141465">
      <w:pPr>
        <w:pStyle w:val="InterlineGlossWithTrans"/>
        <w:tabs>
          <w:tab w:val="left" w:pos="533"/>
          <w:tab w:val="left" w:pos="1457"/>
          <w:tab w:val="left" w:pos="1901"/>
          <w:tab w:val="left" w:pos="3485"/>
          <w:tab w:val="left" w:pos="3749"/>
          <w:tab w:val="left" w:pos="4778"/>
          <w:tab w:val="left" w:pos="5867"/>
          <w:tab w:val="left" w:pos="6851"/>
          <w:tab w:val="left" w:pos="7775"/>
        </w:tabs>
      </w:pPr>
      <w:r>
        <w:tab/>
        <w:t>i-zua</w:t>
      </w:r>
      <w:r>
        <w:tab/>
        <w:t>ti</w:t>
      </w:r>
      <w:r>
        <w:tab/>
        <w:t>Puîaîuîaîuyan</w:t>
      </w:r>
      <w:r>
        <w:tab/>
        <w:t>a</w:t>
      </w:r>
      <w:r>
        <w:tab/>
        <w:t>se</w:t>
      </w:r>
      <w:r>
        <w:tab/>
        <w:t>ïinasalas</w:t>
      </w:r>
      <w:r>
        <w:tab/>
        <w:t>sa-ka</w:t>
      </w:r>
      <w:r w:rsidR="00141465">
        <w:tab/>
        <w:t>i-zua</w:t>
      </w:r>
      <w:r w:rsidR="00141465">
        <w:tab/>
        <w:t>ti</w:t>
      </w:r>
    </w:p>
    <w:p w14:paraId="708336F3" w14:textId="77777777" w:rsidR="00800AD8" w:rsidRDefault="00800AD8" w:rsidP="00141465">
      <w:pPr>
        <w:pStyle w:val="InterlineTransNoFree"/>
        <w:tabs>
          <w:tab w:val="left" w:pos="1457"/>
          <w:tab w:val="left" w:pos="1901"/>
          <w:tab w:val="left" w:pos="3485"/>
          <w:tab w:val="left" w:pos="3749"/>
          <w:tab w:val="left" w:pos="4778"/>
          <w:tab w:val="left" w:pos="5867"/>
          <w:tab w:val="left" w:pos="6851"/>
          <w:tab w:val="left" w:pos="7775"/>
        </w:tabs>
      </w:pPr>
      <w:r>
        <w:tab/>
      </w:r>
      <w:r>
        <w:rPr>
          <w:smallCaps/>
        </w:rPr>
        <w:t>loc</w:t>
      </w:r>
      <w:r>
        <w:t>-that</w:t>
      </w:r>
      <w:r>
        <w:tab/>
      </w:r>
      <w:r>
        <w:rPr>
          <w:smallCaps/>
        </w:rPr>
        <w:t>f.h</w:t>
      </w:r>
      <w:r>
        <w:tab/>
        <w:t>(name)</w:t>
      </w:r>
      <w:r>
        <w:rPr>
          <w:smallCaps/>
        </w:rPr>
        <w:tab/>
        <w:t>c</w:t>
      </w:r>
      <w:r>
        <w:rPr>
          <w:smallCaps/>
        </w:rPr>
        <w:tab/>
      </w:r>
      <w:r>
        <w:t>person.of</w:t>
      </w:r>
      <w:r>
        <w:tab/>
        <w:t>(place)</w:t>
      </w:r>
      <w:r>
        <w:tab/>
        <w:t>and-after</w:t>
      </w:r>
      <w:r w:rsidR="00141465">
        <w:tab/>
      </w:r>
      <w:r w:rsidR="00141465">
        <w:rPr>
          <w:smallCaps/>
        </w:rPr>
        <w:t>loc</w:t>
      </w:r>
      <w:r w:rsidR="00141465">
        <w:t>-that</w:t>
      </w:r>
      <w:r w:rsidR="00141465">
        <w:tab/>
      </w:r>
      <w:r w:rsidR="00141465">
        <w:rPr>
          <w:smallCaps/>
        </w:rPr>
        <w:t>f.h</w:t>
      </w:r>
    </w:p>
    <w:p w14:paraId="74DFEC9A" w14:textId="77777777" w:rsidR="00800AD8" w:rsidRDefault="00800AD8" w:rsidP="00141465">
      <w:pPr>
        <w:pStyle w:val="InterlineText"/>
        <w:tabs>
          <w:tab w:val="left" w:pos="533"/>
          <w:tab w:val="left" w:pos="1712"/>
          <w:tab w:val="left" w:pos="1976"/>
          <w:tab w:val="left" w:pos="3005"/>
        </w:tabs>
      </w:pPr>
      <w:r>
        <w:tab/>
        <w:t>Tjukutjuku</w:t>
      </w:r>
      <w:r>
        <w:tab/>
        <w:t>a</w:t>
      </w:r>
      <w:r>
        <w:tab/>
        <w:t>se</w:t>
      </w:r>
      <w:r>
        <w:tab/>
        <w:t>Makalaulauz.</w:t>
      </w:r>
    </w:p>
    <w:p w14:paraId="4D84D88A" w14:textId="77777777" w:rsidR="00800AD8" w:rsidRDefault="00800AD8" w:rsidP="00141465">
      <w:pPr>
        <w:pStyle w:val="InterlineGlossWithTrans"/>
        <w:tabs>
          <w:tab w:val="left" w:pos="533"/>
          <w:tab w:val="left" w:pos="1712"/>
          <w:tab w:val="left" w:pos="1976"/>
          <w:tab w:val="left" w:pos="3005"/>
        </w:tabs>
      </w:pPr>
      <w:r>
        <w:tab/>
        <w:t>Tjukutjuku</w:t>
      </w:r>
      <w:r>
        <w:tab/>
        <w:t>a</w:t>
      </w:r>
      <w:r>
        <w:tab/>
        <w:t>se</w:t>
      </w:r>
      <w:r>
        <w:tab/>
        <w:t>Makalaulauz</w:t>
      </w:r>
    </w:p>
    <w:p w14:paraId="7C740510" w14:textId="77777777" w:rsidR="00800AD8" w:rsidRDefault="00800AD8" w:rsidP="00141465">
      <w:pPr>
        <w:pStyle w:val="InterlineTrans"/>
        <w:tabs>
          <w:tab w:val="left" w:pos="533"/>
          <w:tab w:val="left" w:pos="1712"/>
          <w:tab w:val="left" w:pos="1976"/>
          <w:tab w:val="left" w:pos="3005"/>
        </w:tabs>
      </w:pPr>
      <w:r>
        <w:tab/>
        <w:t>(name)</w:t>
      </w:r>
      <w:r>
        <w:rPr>
          <w:smallCaps/>
        </w:rPr>
        <w:tab/>
        <w:t>c</w:t>
      </w:r>
      <w:r>
        <w:rPr>
          <w:smallCaps/>
        </w:rPr>
        <w:tab/>
      </w:r>
      <w:r>
        <w:t>person.of</w:t>
      </w:r>
      <w:r>
        <w:tab/>
        <w:t>(place)</w:t>
      </w:r>
    </w:p>
    <w:p w14:paraId="09F33C57" w14:textId="77777777" w:rsidR="00800AD8" w:rsidRDefault="00800AD8">
      <w:pPr>
        <w:pStyle w:val="InterlineFree"/>
      </w:pPr>
      <w:r>
        <w:t>There was a person called Puîaîuîaîuyan of ïinasalas, and also Tjukutjuku of Makalaulauz.</w:t>
      </w:r>
    </w:p>
    <w:p w14:paraId="535E7D18" w14:textId="77777777" w:rsidR="00800AD8" w:rsidRDefault="00DC1AE0" w:rsidP="00141465">
      <w:pPr>
        <w:pStyle w:val="InterlineText"/>
        <w:tabs>
          <w:tab w:val="left" w:pos="533"/>
          <w:tab w:val="left" w:pos="1217"/>
          <w:tab w:val="left" w:pos="2351"/>
          <w:tab w:val="left" w:pos="2825"/>
          <w:tab w:val="left" w:pos="3329"/>
          <w:tab w:val="left" w:pos="5633"/>
          <w:tab w:val="left" w:pos="6122"/>
          <w:tab w:val="left" w:pos="6761"/>
          <w:tab w:val="left" w:pos="7025"/>
          <w:tab w:val="left" w:pos="7769"/>
        </w:tabs>
      </w:pPr>
      <w:r w:rsidRPr="003A1D48">
        <w:rPr>
          <w:rStyle w:val="InterlineTextNumChar"/>
        </w:rPr>
        <w:t>002</w:t>
      </w:r>
      <w:r w:rsidR="00800AD8">
        <w:tab/>
        <w:t>“ari,</w:t>
      </w:r>
      <w:r w:rsidR="00800AD8">
        <w:tab/>
        <w:t>qaîupi,”</w:t>
      </w:r>
      <w:r w:rsidR="00800AD8">
        <w:tab/>
        <w:t>aya</w:t>
      </w:r>
      <w:r w:rsidR="00800AD8">
        <w:tab/>
        <w:t>tua</w:t>
      </w:r>
      <w:r w:rsidR="00800AD8">
        <w:tab/>
        <w:t>sikataqaîan;</w:t>
      </w:r>
      <w:r w:rsidR="00800AD8">
        <w:tab/>
        <w:t>sa</w:t>
      </w:r>
      <w:r w:rsidR="00800AD8">
        <w:tab/>
        <w:t>vaik</w:t>
      </w:r>
      <w:r w:rsidR="00800AD8">
        <w:tab/>
        <w:t>a</w:t>
      </w:r>
      <w:r w:rsidR="00141465">
        <w:tab/>
        <w:t>sema</w:t>
      </w:r>
      <w:r w:rsidR="00141465">
        <w:tab/>
        <w:t>qemaîup.</w:t>
      </w:r>
    </w:p>
    <w:p w14:paraId="6AF1D0FE" w14:textId="77777777" w:rsidR="00800AD8" w:rsidRDefault="00800AD8" w:rsidP="00141465">
      <w:pPr>
        <w:pStyle w:val="InterlineGlossWithTrans"/>
        <w:tabs>
          <w:tab w:val="left" w:pos="533"/>
          <w:tab w:val="left" w:pos="1217"/>
          <w:tab w:val="left" w:pos="2351"/>
          <w:tab w:val="left" w:pos="2825"/>
          <w:tab w:val="left" w:pos="3329"/>
          <w:tab w:val="left" w:pos="5633"/>
          <w:tab w:val="left" w:pos="6122"/>
          <w:tab w:val="left" w:pos="6761"/>
          <w:tab w:val="left" w:pos="7025"/>
          <w:tab w:val="left" w:pos="7769"/>
        </w:tabs>
      </w:pPr>
      <w:r>
        <w:tab/>
        <w:t>ari</w:t>
      </w:r>
      <w:r>
        <w:tab/>
        <w:t>qaîup-i</w:t>
      </w:r>
      <w:r>
        <w:tab/>
        <w:t>aya</w:t>
      </w:r>
      <w:r>
        <w:tab/>
        <w:t>tua</w:t>
      </w:r>
      <w:r>
        <w:tab/>
        <w:t>si-ka-ta-qaîa-an</w:t>
      </w:r>
      <w:r>
        <w:tab/>
        <w:t>sa</w:t>
      </w:r>
      <w:r>
        <w:tab/>
        <w:t>vaik</w:t>
      </w:r>
      <w:r>
        <w:tab/>
        <w:t>a</w:t>
      </w:r>
      <w:r w:rsidR="00141465">
        <w:tab/>
        <w:t>em=sa</w:t>
      </w:r>
      <w:r w:rsidR="00141465">
        <w:tab/>
        <w:t>em=qaîup</w:t>
      </w:r>
    </w:p>
    <w:p w14:paraId="59EB80DB" w14:textId="77777777" w:rsidR="00800AD8" w:rsidRDefault="00800AD8" w:rsidP="00141465">
      <w:pPr>
        <w:pStyle w:val="InterlineTrans"/>
        <w:tabs>
          <w:tab w:val="left" w:pos="533"/>
          <w:tab w:val="left" w:pos="1217"/>
          <w:tab w:val="left" w:pos="2351"/>
          <w:tab w:val="left" w:pos="2825"/>
          <w:tab w:val="left" w:pos="3329"/>
          <w:tab w:val="left" w:pos="5633"/>
          <w:tab w:val="left" w:pos="6122"/>
          <w:tab w:val="left" w:pos="6761"/>
          <w:tab w:val="left" w:pos="7025"/>
          <w:tab w:val="left" w:pos="7769"/>
        </w:tabs>
        <w:rPr>
          <w:smallCaps/>
        </w:rPr>
      </w:pPr>
      <w:r>
        <w:tab/>
        <w:t>go.on</w:t>
      </w:r>
      <w:r>
        <w:tab/>
        <w:t>hunt-</w:t>
      </w:r>
      <w:r>
        <w:rPr>
          <w:smallCaps/>
        </w:rPr>
        <w:t>hort</w:t>
      </w:r>
      <w:r>
        <w:tab/>
        <w:t>say</w:t>
      </w:r>
      <w:r>
        <w:tab/>
      </w:r>
      <w:r>
        <w:rPr>
          <w:smallCaps/>
        </w:rPr>
        <w:t>obl</w:t>
      </w:r>
      <w:r>
        <w:tab/>
      </w:r>
      <w:r>
        <w:rPr>
          <w:smallCaps/>
        </w:rPr>
        <w:t>if</w:t>
      </w:r>
      <w:r>
        <w:t>-main-?-outsider-</w:t>
      </w:r>
      <w:r>
        <w:rPr>
          <w:smallCaps/>
        </w:rPr>
        <w:t>nom</w:t>
      </w:r>
      <w:r>
        <w:tab/>
        <w:t>and</w:t>
      </w:r>
      <w:r>
        <w:tab/>
        <w:t>leave</w:t>
      </w:r>
      <w:r>
        <w:rPr>
          <w:smallCaps/>
        </w:rPr>
        <w:tab/>
        <w:t>c</w:t>
      </w:r>
      <w:r w:rsidR="00141465">
        <w:tab/>
      </w:r>
      <w:r w:rsidR="00141465">
        <w:rPr>
          <w:smallCaps/>
        </w:rPr>
        <w:t>af</w:t>
      </w:r>
      <w:r w:rsidR="00141465">
        <w:t>=go</w:t>
      </w:r>
      <w:r w:rsidR="00141465">
        <w:tab/>
      </w:r>
      <w:r w:rsidR="00141465">
        <w:rPr>
          <w:smallCaps/>
        </w:rPr>
        <w:t>af</w:t>
      </w:r>
      <w:r w:rsidR="00141465">
        <w:t>=hunt</w:t>
      </w:r>
    </w:p>
    <w:p w14:paraId="3ABB30A5" w14:textId="77777777" w:rsidR="00800AD8" w:rsidRDefault="00800AD8">
      <w:pPr>
        <w:pStyle w:val="InterlineFree"/>
      </w:pPr>
      <w:r>
        <w:t>“Come on, let’s go hunting,” said (Puîaîuîaîuyan) to his fellow-villagers; and they went hunting.</w:t>
      </w:r>
    </w:p>
    <w:p w14:paraId="3A45F0AD" w14:textId="77777777" w:rsidR="00800AD8" w:rsidRDefault="00DC1AE0" w:rsidP="00141465">
      <w:pPr>
        <w:pStyle w:val="InterlineText"/>
        <w:tabs>
          <w:tab w:val="left" w:pos="533"/>
          <w:tab w:val="left" w:pos="1202"/>
          <w:tab w:val="left" w:pos="2126"/>
          <w:tab w:val="left" w:pos="2810"/>
          <w:tab w:val="left" w:pos="3074"/>
        </w:tabs>
      </w:pPr>
      <w:r w:rsidRPr="003A1D48">
        <w:rPr>
          <w:rStyle w:val="InterlineTextNumChar"/>
        </w:rPr>
        <w:t>003</w:t>
      </w:r>
      <w:r w:rsidR="00800AD8">
        <w:tab/>
        <w:t>manu</w:t>
      </w:r>
      <w:r w:rsidR="00800AD8">
        <w:tab/>
        <w:t>izua</w:t>
      </w:r>
      <w:r w:rsidR="00800AD8">
        <w:tab/>
        <w:t>kasiw</w:t>
      </w:r>
      <w:r w:rsidR="00800AD8">
        <w:tab/>
        <w:t>a</w:t>
      </w:r>
      <w:r w:rsidR="00800AD8">
        <w:tab/>
        <w:t>qatsaqatsa.</w:t>
      </w:r>
    </w:p>
    <w:p w14:paraId="282EE24F" w14:textId="77777777" w:rsidR="00800AD8" w:rsidRDefault="00800AD8" w:rsidP="00141465">
      <w:pPr>
        <w:pStyle w:val="InterlineGlossWithTrans"/>
        <w:tabs>
          <w:tab w:val="left" w:pos="533"/>
          <w:tab w:val="left" w:pos="1202"/>
          <w:tab w:val="left" w:pos="2126"/>
          <w:tab w:val="left" w:pos="2810"/>
          <w:tab w:val="left" w:pos="3074"/>
        </w:tabs>
      </w:pPr>
      <w:r>
        <w:tab/>
        <w:t>manu</w:t>
      </w:r>
      <w:r>
        <w:tab/>
        <w:t>i-zua</w:t>
      </w:r>
      <w:r>
        <w:tab/>
        <w:t>kasiw</w:t>
      </w:r>
      <w:r>
        <w:tab/>
        <w:t>a</w:t>
      </w:r>
      <w:r>
        <w:tab/>
        <w:t>qatsa-qatsa</w:t>
      </w:r>
    </w:p>
    <w:p w14:paraId="29ACB2CA" w14:textId="77777777" w:rsidR="00800AD8" w:rsidRDefault="00800AD8" w:rsidP="008C3B63">
      <w:pPr>
        <w:pStyle w:val="InterlineTransNoFree"/>
        <w:tabs>
          <w:tab w:val="left" w:pos="1202"/>
          <w:tab w:val="left" w:pos="2126"/>
          <w:tab w:val="left" w:pos="2810"/>
          <w:tab w:val="left" w:pos="3074"/>
          <w:tab w:val="right" w:pos="8789"/>
        </w:tabs>
      </w:pPr>
      <w:r>
        <w:tab/>
        <w:t>then</w:t>
      </w:r>
      <w:r>
        <w:tab/>
      </w:r>
      <w:r>
        <w:rPr>
          <w:smallCaps/>
        </w:rPr>
        <w:t>loc</w:t>
      </w:r>
      <w:r>
        <w:t>-that</w:t>
      </w:r>
      <w:r>
        <w:tab/>
        <w:t>tree</w:t>
      </w:r>
      <w:r>
        <w:rPr>
          <w:smallCaps/>
        </w:rPr>
        <w:tab/>
        <w:t>c</w:t>
      </w:r>
      <w:r>
        <w:rPr>
          <w:smallCaps/>
        </w:rPr>
        <w:tab/>
        <w:t>red</w:t>
      </w:r>
      <w:r>
        <w:t>-big</w:t>
      </w:r>
      <w:r w:rsidR="00141465">
        <w:tab/>
        <w:t>Now there was a tall tree,</w:t>
      </w:r>
    </w:p>
    <w:p w14:paraId="6153AACD" w14:textId="77777777" w:rsidR="00800AD8" w:rsidRDefault="00DC1AE0" w:rsidP="00141465">
      <w:pPr>
        <w:pStyle w:val="InterlineText"/>
        <w:tabs>
          <w:tab w:val="left" w:pos="533"/>
          <w:tab w:val="left" w:pos="1202"/>
          <w:tab w:val="left" w:pos="2906"/>
          <w:tab w:val="left" w:pos="3350"/>
        </w:tabs>
      </w:pPr>
      <w:r w:rsidRPr="003A1D48">
        <w:rPr>
          <w:rStyle w:val="InterlineTextNumChar"/>
        </w:rPr>
        <w:t>004</w:t>
      </w:r>
      <w:r w:rsidR="00800AD8">
        <w:tab/>
        <w:t>manu</w:t>
      </w:r>
      <w:r w:rsidR="00800AD8">
        <w:tab/>
        <w:t>îevavaw</w:t>
      </w:r>
      <w:r w:rsidR="00800AD8">
        <w:tab/>
        <w:t>ti</w:t>
      </w:r>
      <w:r w:rsidR="00800AD8">
        <w:tab/>
        <w:t>Puîaîuîaîuyan.</w:t>
      </w:r>
    </w:p>
    <w:p w14:paraId="61CC55E2" w14:textId="77777777" w:rsidR="00800AD8" w:rsidRDefault="00800AD8" w:rsidP="00141465">
      <w:pPr>
        <w:pStyle w:val="InterlineGlossWithTrans"/>
        <w:tabs>
          <w:tab w:val="left" w:pos="533"/>
          <w:tab w:val="left" w:pos="1202"/>
          <w:tab w:val="left" w:pos="2906"/>
          <w:tab w:val="left" w:pos="3350"/>
        </w:tabs>
      </w:pPr>
      <w:r>
        <w:tab/>
        <w:t>manu</w:t>
      </w:r>
      <w:r>
        <w:tab/>
        <w:t>îe-va-vaw</w:t>
      </w:r>
      <w:r>
        <w:tab/>
        <w:t>ti</w:t>
      </w:r>
      <w:r>
        <w:tab/>
        <w:t>Puîaîuîaîuyan</w:t>
      </w:r>
    </w:p>
    <w:p w14:paraId="7707B004" w14:textId="77777777" w:rsidR="00800AD8" w:rsidRDefault="00800AD8" w:rsidP="008C3B63">
      <w:pPr>
        <w:pStyle w:val="InterlineTransNoFree"/>
        <w:tabs>
          <w:tab w:val="left" w:pos="1202"/>
          <w:tab w:val="left" w:pos="2906"/>
          <w:tab w:val="left" w:pos="3350"/>
          <w:tab w:val="right" w:pos="8789"/>
        </w:tabs>
      </w:pPr>
      <w:r>
        <w:tab/>
        <w:t>then</w:t>
      </w:r>
      <w:r>
        <w:tab/>
        <w:t>go.to-</w:t>
      </w:r>
      <w:r>
        <w:rPr>
          <w:smallCaps/>
        </w:rPr>
        <w:t>red</w:t>
      </w:r>
      <w:r>
        <w:t>-above</w:t>
      </w:r>
      <w:r>
        <w:tab/>
      </w:r>
      <w:r>
        <w:rPr>
          <w:smallCaps/>
        </w:rPr>
        <w:t>f.h</w:t>
      </w:r>
      <w:r>
        <w:tab/>
        <w:t>(name)</w:t>
      </w:r>
      <w:r w:rsidR="00141465">
        <w:tab/>
        <w:t>and Puîaîuîaîuyan climbed up it.</w:t>
      </w:r>
    </w:p>
    <w:p w14:paraId="7CF87F63" w14:textId="77777777" w:rsidR="00800AD8" w:rsidRDefault="00DC1AE0" w:rsidP="00141465">
      <w:pPr>
        <w:pStyle w:val="InterlineText"/>
        <w:tabs>
          <w:tab w:val="left" w:pos="533"/>
          <w:tab w:val="left" w:pos="1202"/>
          <w:tab w:val="left" w:pos="2711"/>
          <w:tab w:val="left" w:pos="3155"/>
          <w:tab w:val="left" w:pos="4379"/>
          <w:tab w:val="left" w:pos="4643"/>
          <w:tab w:val="left" w:pos="5627"/>
        </w:tabs>
      </w:pPr>
      <w:r w:rsidRPr="003A1D48">
        <w:rPr>
          <w:rStyle w:val="InterlineTextNumChar"/>
        </w:rPr>
        <w:t>005</w:t>
      </w:r>
      <w:r w:rsidR="00800AD8">
        <w:tab/>
        <w:t>manu</w:t>
      </w:r>
      <w:r w:rsidR="00800AD8">
        <w:tab/>
        <w:t>îengîengen</w:t>
      </w:r>
      <w:r w:rsidR="00800AD8">
        <w:tab/>
        <w:t>ti</w:t>
      </w:r>
      <w:r w:rsidR="00800AD8">
        <w:tab/>
        <w:t>Tjukutjuku,</w:t>
      </w:r>
      <w:r w:rsidR="00800AD8">
        <w:tab/>
        <w:t>a</w:t>
      </w:r>
      <w:r w:rsidR="00800AD8">
        <w:tab/>
        <w:t>pasa</w:t>
      </w:r>
      <w:r w:rsidR="00800AD8">
        <w:tab/>
        <w:t>Makalaulauz.</w:t>
      </w:r>
    </w:p>
    <w:p w14:paraId="643BF592" w14:textId="77777777" w:rsidR="00800AD8" w:rsidRDefault="00800AD8" w:rsidP="00141465">
      <w:pPr>
        <w:pStyle w:val="InterlineGlossWithTrans"/>
        <w:tabs>
          <w:tab w:val="left" w:pos="533"/>
          <w:tab w:val="left" w:pos="1202"/>
          <w:tab w:val="left" w:pos="2711"/>
          <w:tab w:val="left" w:pos="3155"/>
          <w:tab w:val="left" w:pos="4379"/>
          <w:tab w:val="left" w:pos="4643"/>
          <w:tab w:val="left" w:pos="5627"/>
        </w:tabs>
      </w:pPr>
      <w:r>
        <w:tab/>
        <w:t>manu</w:t>
      </w:r>
      <w:r>
        <w:tab/>
        <w:t>îeng-îeng-en</w:t>
      </w:r>
      <w:r>
        <w:tab/>
        <w:t>ti</w:t>
      </w:r>
      <w:r>
        <w:tab/>
        <w:t>Tjukutjuku</w:t>
      </w:r>
      <w:r>
        <w:tab/>
        <w:t>a</w:t>
      </w:r>
      <w:r>
        <w:tab/>
        <w:t>pa-sa</w:t>
      </w:r>
      <w:r>
        <w:tab/>
        <w:t>Makalaulauz</w:t>
      </w:r>
    </w:p>
    <w:p w14:paraId="6B48BE93" w14:textId="77777777" w:rsidR="00800AD8" w:rsidRDefault="00800AD8" w:rsidP="00141465">
      <w:pPr>
        <w:pStyle w:val="InterlineTrans"/>
        <w:tabs>
          <w:tab w:val="left" w:pos="533"/>
          <w:tab w:val="left" w:pos="1202"/>
          <w:tab w:val="left" w:pos="2711"/>
          <w:tab w:val="left" w:pos="3155"/>
          <w:tab w:val="left" w:pos="4379"/>
          <w:tab w:val="left" w:pos="4643"/>
          <w:tab w:val="left" w:pos="5627"/>
        </w:tabs>
      </w:pPr>
      <w:r>
        <w:tab/>
        <w:t>then</w:t>
      </w:r>
      <w:r>
        <w:tab/>
      </w:r>
      <w:r>
        <w:rPr>
          <w:smallCaps/>
        </w:rPr>
        <w:t>red</w:t>
      </w:r>
      <w:r>
        <w:t>-look.at-</w:t>
      </w:r>
      <w:r>
        <w:rPr>
          <w:smallCaps/>
        </w:rPr>
        <w:t>pf</w:t>
      </w:r>
      <w:r>
        <w:tab/>
      </w:r>
      <w:r>
        <w:rPr>
          <w:smallCaps/>
        </w:rPr>
        <w:t>f.h</w:t>
      </w:r>
      <w:r>
        <w:tab/>
        <w:t>(name)</w:t>
      </w:r>
      <w:r>
        <w:rPr>
          <w:smallCaps/>
        </w:rPr>
        <w:tab/>
        <w:t>c</w:t>
      </w:r>
      <w:r>
        <w:rPr>
          <w:smallCaps/>
        </w:rPr>
        <w:tab/>
      </w:r>
      <w:r>
        <w:t>cause-go</w:t>
      </w:r>
      <w:r>
        <w:tab/>
        <w:t>(place)</w:t>
      </w:r>
    </w:p>
    <w:p w14:paraId="60C3F3C1" w14:textId="77777777" w:rsidR="00800AD8" w:rsidRDefault="00800AD8" w:rsidP="00141465">
      <w:pPr>
        <w:pStyle w:val="InterlineFree"/>
      </w:pPr>
      <w:r>
        <w:t>He saw Tjukutjuku over in Makalaulauz,</w:t>
      </w:r>
    </w:p>
    <w:p w14:paraId="586B11BF" w14:textId="77777777" w:rsidR="00800AD8" w:rsidRDefault="00DC1AE0" w:rsidP="00141465">
      <w:pPr>
        <w:pStyle w:val="InterlineText"/>
        <w:tabs>
          <w:tab w:val="left" w:pos="533"/>
          <w:tab w:val="left" w:pos="1202"/>
          <w:tab w:val="left" w:pos="2066"/>
          <w:tab w:val="left" w:pos="2510"/>
        </w:tabs>
      </w:pPr>
      <w:r w:rsidRPr="003A1D48">
        <w:rPr>
          <w:rStyle w:val="InterlineTextNumChar"/>
        </w:rPr>
        <w:t>006</w:t>
      </w:r>
      <w:r w:rsidR="00800AD8">
        <w:tab/>
        <w:t>manu</w:t>
      </w:r>
      <w:r w:rsidR="00800AD8">
        <w:tab/>
        <w:t>tjenglay</w:t>
      </w:r>
      <w:r w:rsidR="00800AD8">
        <w:tab/>
        <w:t>ti</w:t>
      </w:r>
      <w:r w:rsidR="00800AD8">
        <w:tab/>
        <w:t>Puîaîuîaîuyan.</w:t>
      </w:r>
    </w:p>
    <w:p w14:paraId="1E94B60A" w14:textId="77777777" w:rsidR="00800AD8" w:rsidRDefault="00800AD8" w:rsidP="00141465">
      <w:pPr>
        <w:pStyle w:val="InterlineGlossWithTrans"/>
        <w:tabs>
          <w:tab w:val="left" w:pos="533"/>
          <w:tab w:val="left" w:pos="1202"/>
          <w:tab w:val="left" w:pos="2066"/>
          <w:tab w:val="left" w:pos="2510"/>
        </w:tabs>
      </w:pPr>
      <w:r>
        <w:tab/>
        <w:t>manu</w:t>
      </w:r>
      <w:r>
        <w:tab/>
        <w:t>tjenglay</w:t>
      </w:r>
      <w:r>
        <w:tab/>
        <w:t>ti</w:t>
      </w:r>
      <w:r>
        <w:tab/>
        <w:t>Puîaîuîaîuyan</w:t>
      </w:r>
    </w:p>
    <w:p w14:paraId="4A185574" w14:textId="77777777" w:rsidR="00800AD8" w:rsidRDefault="00800AD8" w:rsidP="008C3B63">
      <w:pPr>
        <w:pStyle w:val="InterlineTransNoFree"/>
        <w:tabs>
          <w:tab w:val="left" w:pos="1202"/>
          <w:tab w:val="left" w:pos="2066"/>
          <w:tab w:val="left" w:pos="2510"/>
          <w:tab w:val="right" w:pos="8789"/>
        </w:tabs>
      </w:pPr>
      <w:r>
        <w:tab/>
        <w:t>then</w:t>
      </w:r>
      <w:r>
        <w:tab/>
        <w:t>like</w:t>
      </w:r>
      <w:r>
        <w:tab/>
      </w:r>
      <w:r>
        <w:rPr>
          <w:smallCaps/>
        </w:rPr>
        <w:t>f.h</w:t>
      </w:r>
      <w:r>
        <w:tab/>
        <w:t>(name)</w:t>
      </w:r>
      <w:r w:rsidR="00141465">
        <w:tab/>
        <w:t>and fell in love with her.</w:t>
      </w:r>
    </w:p>
    <w:p w14:paraId="22932958" w14:textId="77777777" w:rsidR="00800AD8" w:rsidRDefault="00DC1AE0" w:rsidP="00141465">
      <w:pPr>
        <w:pStyle w:val="InterlineText"/>
        <w:tabs>
          <w:tab w:val="left" w:pos="533"/>
          <w:tab w:val="left" w:pos="1022"/>
          <w:tab w:val="left" w:pos="2201"/>
          <w:tab w:val="left" w:pos="2780"/>
          <w:tab w:val="left" w:pos="3254"/>
          <w:tab w:val="left" w:pos="3698"/>
          <w:tab w:val="left" w:pos="5282"/>
          <w:tab w:val="left" w:pos="5771"/>
          <w:tab w:val="left" w:pos="7085"/>
          <w:tab w:val="left" w:pos="7589"/>
          <w:tab w:val="left" w:pos="8303"/>
        </w:tabs>
      </w:pPr>
      <w:r w:rsidRPr="003A1D48">
        <w:rPr>
          <w:rStyle w:val="InterlineTextNumChar"/>
        </w:rPr>
        <w:lastRenderedPageBreak/>
        <w:t>007</w:t>
      </w:r>
      <w:r w:rsidR="00800AD8">
        <w:tab/>
        <w:t>“ku</w:t>
      </w:r>
      <w:r w:rsidR="00800AD8">
        <w:tab/>
        <w:t>kudavaw</w:t>
      </w:r>
      <w:r w:rsidR="00800AD8">
        <w:tab/>
        <w:t>tsu,”</w:t>
      </w:r>
      <w:r w:rsidR="00800AD8">
        <w:tab/>
        <w:t>aya</w:t>
      </w:r>
      <w:r w:rsidR="00800AD8">
        <w:tab/>
        <w:t>ti</w:t>
      </w:r>
      <w:r w:rsidR="00800AD8">
        <w:tab/>
        <w:t>Puîaîuîaîuyan;</w:t>
      </w:r>
      <w:r w:rsidR="00800AD8">
        <w:tab/>
        <w:t>sa</w:t>
      </w:r>
      <w:r w:rsidR="00141465">
        <w:tab/>
        <w:t>sikivuîu</w:t>
      </w:r>
      <w:r w:rsidR="00141465">
        <w:tab/>
        <w:t>tua</w:t>
      </w:r>
      <w:r w:rsidR="00141465">
        <w:tab/>
        <w:t>quvaî</w:t>
      </w:r>
      <w:r w:rsidR="00141465">
        <w:tab/>
        <w:t>tu</w:t>
      </w:r>
    </w:p>
    <w:p w14:paraId="02A5E585" w14:textId="77777777" w:rsidR="00800AD8" w:rsidRDefault="00800AD8" w:rsidP="00141465">
      <w:pPr>
        <w:pStyle w:val="InterlineGlossWithTrans"/>
        <w:tabs>
          <w:tab w:val="left" w:pos="533"/>
          <w:tab w:val="left" w:pos="1022"/>
          <w:tab w:val="left" w:pos="2201"/>
          <w:tab w:val="left" w:pos="2780"/>
          <w:tab w:val="left" w:pos="3254"/>
          <w:tab w:val="left" w:pos="3698"/>
          <w:tab w:val="left" w:pos="5282"/>
          <w:tab w:val="left" w:pos="5771"/>
          <w:tab w:val="left" w:pos="7085"/>
          <w:tab w:val="left" w:pos="7589"/>
          <w:tab w:val="left" w:pos="8303"/>
        </w:tabs>
      </w:pPr>
      <w:r>
        <w:tab/>
        <w:t>ku</w:t>
      </w:r>
      <w:r>
        <w:tab/>
        <w:t>kuda-aw</w:t>
      </w:r>
      <w:r>
        <w:tab/>
        <w:t>tsu</w:t>
      </w:r>
      <w:r>
        <w:tab/>
        <w:t>aya</w:t>
      </w:r>
      <w:r>
        <w:tab/>
        <w:t>ti</w:t>
      </w:r>
      <w:r>
        <w:tab/>
        <w:t>Puîaîuîaîuyan</w:t>
      </w:r>
      <w:r>
        <w:tab/>
        <w:t>sa</w:t>
      </w:r>
      <w:r w:rsidR="00141465">
        <w:tab/>
        <w:t>si-ki-vuîu</w:t>
      </w:r>
      <w:r w:rsidR="00141465">
        <w:tab/>
        <w:t>tua</w:t>
      </w:r>
      <w:r w:rsidR="00141465">
        <w:tab/>
        <w:t>quvaî</w:t>
      </w:r>
      <w:r w:rsidR="00141465">
        <w:tab/>
        <w:t>tu</w:t>
      </w:r>
    </w:p>
    <w:p w14:paraId="3162DCE9" w14:textId="77777777" w:rsidR="00800AD8" w:rsidRDefault="00800AD8" w:rsidP="00141465">
      <w:pPr>
        <w:pStyle w:val="InterlineTransNoFree"/>
        <w:tabs>
          <w:tab w:val="left" w:pos="1022"/>
          <w:tab w:val="left" w:pos="2201"/>
          <w:tab w:val="left" w:pos="2780"/>
          <w:tab w:val="left" w:pos="3254"/>
          <w:tab w:val="left" w:pos="3698"/>
          <w:tab w:val="left" w:pos="5282"/>
          <w:tab w:val="left" w:pos="5771"/>
          <w:tab w:val="left" w:pos="7085"/>
          <w:tab w:val="left" w:pos="7589"/>
          <w:tab w:val="left" w:pos="8303"/>
        </w:tabs>
      </w:pPr>
      <w:r>
        <w:tab/>
        <w:t>I</w:t>
      </w:r>
      <w:r>
        <w:tab/>
        <w:t>do.what-</w:t>
      </w:r>
      <w:r>
        <w:rPr>
          <w:smallCaps/>
        </w:rPr>
        <w:t>lf</w:t>
      </w:r>
      <w:r>
        <w:tab/>
        <w:t>this</w:t>
      </w:r>
      <w:r>
        <w:tab/>
        <w:t>say</w:t>
      </w:r>
      <w:r>
        <w:tab/>
      </w:r>
      <w:r>
        <w:rPr>
          <w:smallCaps/>
        </w:rPr>
        <w:t>f.h</w:t>
      </w:r>
      <w:r>
        <w:tab/>
        <w:t>(name)</w:t>
      </w:r>
      <w:r>
        <w:tab/>
        <w:t>and</w:t>
      </w:r>
      <w:r w:rsidR="00141465">
        <w:tab/>
      </w:r>
      <w:r w:rsidR="00141465">
        <w:rPr>
          <w:smallCaps/>
        </w:rPr>
        <w:t>if</w:t>
      </w:r>
      <w:r w:rsidR="00141465">
        <w:t>-self-pluck</w:t>
      </w:r>
      <w:r w:rsidR="00141465">
        <w:tab/>
      </w:r>
      <w:r w:rsidR="00141465">
        <w:rPr>
          <w:smallCaps/>
        </w:rPr>
        <w:t>obl</w:t>
      </w:r>
      <w:r w:rsidR="00141465">
        <w:tab/>
        <w:t>hair</w:t>
      </w:r>
      <w:r w:rsidR="00141465">
        <w:tab/>
      </w:r>
      <w:r w:rsidR="00141465">
        <w:rPr>
          <w:smallCaps/>
        </w:rPr>
        <w:t>obl</w:t>
      </w:r>
    </w:p>
    <w:p w14:paraId="38C195F6" w14:textId="77777777" w:rsidR="00800AD8" w:rsidRDefault="00800AD8" w:rsidP="00141465">
      <w:pPr>
        <w:pStyle w:val="InterlineText"/>
        <w:tabs>
          <w:tab w:val="left" w:pos="533"/>
        </w:tabs>
      </w:pPr>
      <w:r>
        <w:tab/>
        <w:t>talayan.</w:t>
      </w:r>
    </w:p>
    <w:p w14:paraId="75A2DB80" w14:textId="77777777" w:rsidR="00800AD8" w:rsidRDefault="00800AD8" w:rsidP="00141465">
      <w:pPr>
        <w:pStyle w:val="InterlineGlossWithTrans"/>
        <w:tabs>
          <w:tab w:val="left" w:pos="533"/>
        </w:tabs>
      </w:pPr>
      <w:r>
        <w:tab/>
        <w:t>ta-alay-an</w:t>
      </w:r>
    </w:p>
    <w:p w14:paraId="03CBB53D" w14:textId="77777777" w:rsidR="00800AD8" w:rsidRDefault="00800AD8" w:rsidP="00141465">
      <w:pPr>
        <w:pStyle w:val="InterlineTrans"/>
        <w:tabs>
          <w:tab w:val="left" w:pos="533"/>
        </w:tabs>
      </w:pPr>
      <w:r>
        <w:tab/>
        <w:t>one-thread-</w:t>
      </w:r>
      <w:r>
        <w:rPr>
          <w:smallCaps/>
        </w:rPr>
        <w:t>nom</w:t>
      </w:r>
    </w:p>
    <w:p w14:paraId="38F4A2D4" w14:textId="77777777" w:rsidR="00800AD8" w:rsidRDefault="00800AD8" w:rsidP="00141465">
      <w:pPr>
        <w:pStyle w:val="InterlineFreeCommentFollows"/>
      </w:pPr>
      <w:r>
        <w:t>“What shall I do about this?” said Puîaîuîaîuyan, and pulled out one of his hairs.</w:t>
      </w:r>
    </w:p>
    <w:p w14:paraId="1C17654D" w14:textId="77777777" w:rsidR="00800AD8" w:rsidRDefault="00A8416B" w:rsidP="00F334DD">
      <w:pPr>
        <w:pStyle w:val="Commentparaanother"/>
      </w:pPr>
      <w:r>
        <w:t>[</w:t>
      </w:r>
      <w:r w:rsidR="00800AD8" w:rsidRPr="00141465">
        <w:rPr>
          <w:rStyle w:val="VernacularText"/>
        </w:rPr>
        <w:t>kudavaw</w:t>
      </w:r>
      <w:r w:rsidR="00800AD8">
        <w:t xml:space="preserve">: </w:t>
      </w:r>
      <w:r w:rsidR="00800AD8" w:rsidRPr="00141465">
        <w:rPr>
          <w:rStyle w:val="VernacularText"/>
        </w:rPr>
        <w:t>kuda</w:t>
      </w:r>
      <w:r w:rsidR="00141465" w:rsidRPr="00141465">
        <w:rPr>
          <w:rStyle w:val="VernacularText"/>
        </w:rPr>
        <w:t xml:space="preserve"> </w:t>
      </w:r>
      <w:r w:rsidR="00800AD8" w:rsidRPr="00141465">
        <w:rPr>
          <w:rStyle w:val="VernacularText"/>
        </w:rPr>
        <w:t>+</w:t>
      </w:r>
      <w:r w:rsidR="00141465" w:rsidRPr="00141465">
        <w:rPr>
          <w:rStyle w:val="VernacularText"/>
        </w:rPr>
        <w:t xml:space="preserve"> -</w:t>
      </w:r>
      <w:r w:rsidR="00800AD8" w:rsidRPr="00141465">
        <w:rPr>
          <w:rStyle w:val="VernacularText"/>
        </w:rPr>
        <w:t>aw</w:t>
      </w:r>
      <w:r w:rsidR="00800AD8">
        <w:t xml:space="preserve"> with intrusive </w:t>
      </w:r>
      <w:r w:rsidR="00800AD8" w:rsidRPr="00141465">
        <w:rPr>
          <w:rStyle w:val="VernacularText"/>
        </w:rPr>
        <w:t>v</w:t>
      </w:r>
      <w:r w:rsidR="00141465">
        <w:t>.]</w:t>
      </w:r>
    </w:p>
    <w:p w14:paraId="4895FCFC" w14:textId="77777777" w:rsidR="00800AD8" w:rsidRDefault="00A8416B" w:rsidP="00A8416B">
      <w:pPr>
        <w:pStyle w:val="CommentLastWithHalfSpace"/>
      </w:pPr>
      <w:r>
        <w:t>[</w:t>
      </w:r>
      <w:r w:rsidR="00800AD8" w:rsidRPr="00141465">
        <w:rPr>
          <w:rStyle w:val="VernacularText"/>
        </w:rPr>
        <w:t>sikivuîu</w:t>
      </w:r>
      <w:r w:rsidR="00800AD8">
        <w:t xml:space="preserve">: F has </w:t>
      </w:r>
      <w:r w:rsidR="00800AD8" w:rsidRPr="00141465">
        <w:rPr>
          <w:rStyle w:val="VernacularText"/>
        </w:rPr>
        <w:t>veîu</w:t>
      </w:r>
      <w:r w:rsidR="00800AD8">
        <w:t xml:space="preserve"> not </w:t>
      </w:r>
      <w:r w:rsidR="00800AD8" w:rsidRPr="00141465">
        <w:rPr>
          <w:rStyle w:val="VernacularText"/>
        </w:rPr>
        <w:t>vuîu</w:t>
      </w:r>
      <w:r w:rsidR="00141465">
        <w:t>.</w:t>
      </w:r>
      <w:r>
        <w:t>]</w:t>
      </w:r>
    </w:p>
    <w:p w14:paraId="3D172A5C" w14:textId="77777777" w:rsidR="00800AD8" w:rsidRDefault="00DC1AE0" w:rsidP="00141465">
      <w:pPr>
        <w:pStyle w:val="InterlineText"/>
        <w:tabs>
          <w:tab w:val="left" w:pos="533"/>
          <w:tab w:val="left" w:pos="1202"/>
          <w:tab w:val="left" w:pos="2651"/>
          <w:tab w:val="left" w:pos="3140"/>
          <w:tab w:val="left" w:pos="3914"/>
          <w:tab w:val="left" w:pos="4973"/>
        </w:tabs>
      </w:pPr>
      <w:r w:rsidRPr="003A1D48">
        <w:rPr>
          <w:rStyle w:val="InterlineTextNumChar"/>
        </w:rPr>
        <w:t>008</w:t>
      </w:r>
      <w:r w:rsidR="00800AD8">
        <w:tab/>
        <w:t>manu</w:t>
      </w:r>
      <w:r w:rsidR="00800AD8">
        <w:tab/>
        <w:t>sipavali,</w:t>
      </w:r>
      <w:r w:rsidR="00800AD8">
        <w:tab/>
        <w:t>sa</w:t>
      </w:r>
      <w:r w:rsidR="00800AD8">
        <w:tab/>
        <w:t>djaîun</w:t>
      </w:r>
      <w:r w:rsidR="00800AD8">
        <w:tab/>
        <w:t>tjai</w:t>
      </w:r>
      <w:r w:rsidR="00800AD8">
        <w:tab/>
        <w:t>Tjukutjuku.</w:t>
      </w:r>
    </w:p>
    <w:p w14:paraId="3CC0EAF5" w14:textId="77777777" w:rsidR="00800AD8" w:rsidRDefault="00800AD8" w:rsidP="00141465">
      <w:pPr>
        <w:pStyle w:val="InterlineGlossWithTrans"/>
        <w:tabs>
          <w:tab w:val="left" w:pos="533"/>
          <w:tab w:val="left" w:pos="1202"/>
          <w:tab w:val="left" w:pos="2651"/>
          <w:tab w:val="left" w:pos="3140"/>
          <w:tab w:val="left" w:pos="3914"/>
          <w:tab w:val="left" w:pos="4973"/>
        </w:tabs>
      </w:pPr>
      <w:r>
        <w:tab/>
        <w:t>manu</w:t>
      </w:r>
      <w:r>
        <w:tab/>
        <w:t>si-pa-vali</w:t>
      </w:r>
      <w:r>
        <w:tab/>
        <w:t>sa</w:t>
      </w:r>
      <w:r>
        <w:tab/>
        <w:t>djaîun</w:t>
      </w:r>
      <w:r>
        <w:tab/>
        <w:t>tja-i</w:t>
      </w:r>
      <w:r>
        <w:tab/>
        <w:t>Tjukutjuku</w:t>
      </w:r>
    </w:p>
    <w:p w14:paraId="5002832F" w14:textId="77777777" w:rsidR="00800AD8" w:rsidRDefault="00800AD8" w:rsidP="00141465">
      <w:pPr>
        <w:pStyle w:val="InterlineTrans"/>
        <w:tabs>
          <w:tab w:val="left" w:pos="533"/>
          <w:tab w:val="left" w:pos="1202"/>
          <w:tab w:val="left" w:pos="2651"/>
          <w:tab w:val="left" w:pos="3140"/>
          <w:tab w:val="left" w:pos="3914"/>
          <w:tab w:val="left" w:pos="4973"/>
        </w:tabs>
      </w:pPr>
      <w:r>
        <w:tab/>
        <w:t>then</w:t>
      </w:r>
      <w:r>
        <w:tab/>
      </w:r>
      <w:r>
        <w:rPr>
          <w:smallCaps/>
        </w:rPr>
        <w:t>if</w:t>
      </w:r>
      <w:r>
        <w:t>-cause-wind</w:t>
      </w:r>
      <w:r>
        <w:tab/>
        <w:t>and</w:t>
      </w:r>
      <w:r>
        <w:tab/>
        <w:t>arrive</w:t>
      </w:r>
      <w:r>
        <w:tab/>
        <w:t>more-</w:t>
      </w:r>
      <w:r>
        <w:rPr>
          <w:smallCaps/>
        </w:rPr>
        <w:t>loc</w:t>
      </w:r>
      <w:r>
        <w:tab/>
        <w:t>(name)</w:t>
      </w:r>
    </w:p>
    <w:p w14:paraId="0B6F752C" w14:textId="77777777" w:rsidR="00800AD8" w:rsidRDefault="00800AD8">
      <w:pPr>
        <w:pStyle w:val="InterlineFree"/>
      </w:pPr>
      <w:r>
        <w:t>It was carried by the wind all the way to Tjukutjuku,</w:t>
      </w:r>
    </w:p>
    <w:p w14:paraId="4DEEDD52" w14:textId="77777777" w:rsidR="00800AD8" w:rsidRDefault="00DC1AE0" w:rsidP="00141465">
      <w:pPr>
        <w:pStyle w:val="InterlineText"/>
        <w:tabs>
          <w:tab w:val="left" w:pos="533"/>
          <w:tab w:val="left" w:pos="1202"/>
          <w:tab w:val="left" w:pos="1946"/>
        </w:tabs>
      </w:pPr>
      <w:r w:rsidRPr="003A1D48">
        <w:rPr>
          <w:rStyle w:val="InterlineTextNumChar"/>
        </w:rPr>
        <w:t>009</w:t>
      </w:r>
      <w:r w:rsidR="00800AD8">
        <w:tab/>
        <w:t>manu</w:t>
      </w:r>
      <w:r w:rsidR="00800AD8">
        <w:tab/>
        <w:t>sema</w:t>
      </w:r>
      <w:r w:rsidR="00800AD8">
        <w:tab/>
        <w:t>tapuîu.</w:t>
      </w:r>
    </w:p>
    <w:p w14:paraId="5FAD5F70" w14:textId="77777777" w:rsidR="00800AD8" w:rsidRDefault="00800AD8" w:rsidP="00141465">
      <w:pPr>
        <w:pStyle w:val="InterlineGlossWithTrans"/>
        <w:tabs>
          <w:tab w:val="left" w:pos="533"/>
          <w:tab w:val="left" w:pos="1202"/>
          <w:tab w:val="left" w:pos="1946"/>
        </w:tabs>
      </w:pPr>
      <w:r>
        <w:tab/>
        <w:t>manu</w:t>
      </w:r>
      <w:r>
        <w:tab/>
        <w:t>em=sa</w:t>
      </w:r>
      <w:r>
        <w:tab/>
        <w:t>tapuîu</w:t>
      </w:r>
    </w:p>
    <w:p w14:paraId="193344ED" w14:textId="77777777" w:rsidR="00800AD8" w:rsidRDefault="00800AD8" w:rsidP="008C3B63">
      <w:pPr>
        <w:pStyle w:val="InterlineTransNoFree"/>
        <w:tabs>
          <w:tab w:val="left" w:pos="1202"/>
          <w:tab w:val="left" w:pos="1946"/>
          <w:tab w:val="right" w:pos="8789"/>
        </w:tabs>
      </w:pPr>
      <w:r>
        <w:tab/>
        <w:t>then</w:t>
      </w:r>
      <w:r>
        <w:tab/>
      </w:r>
      <w:r>
        <w:rPr>
          <w:smallCaps/>
        </w:rPr>
        <w:t>af</w:t>
      </w:r>
      <w:r>
        <w:t>=go</w:t>
      </w:r>
      <w:r>
        <w:tab/>
        <w:t>lap</w:t>
      </w:r>
      <w:r w:rsidR="00141465">
        <w:tab/>
        <w:t>and went into her lap.</w:t>
      </w:r>
    </w:p>
    <w:p w14:paraId="5EE7E787" w14:textId="77777777" w:rsidR="00800AD8" w:rsidRDefault="00DC1AE0" w:rsidP="00141465">
      <w:pPr>
        <w:pStyle w:val="InterlineText"/>
        <w:tabs>
          <w:tab w:val="left" w:pos="533"/>
          <w:tab w:val="left" w:pos="1022"/>
          <w:tab w:val="left" w:pos="2801"/>
          <w:tab w:val="left" w:pos="3245"/>
        </w:tabs>
      </w:pPr>
      <w:r w:rsidRPr="003A1D48">
        <w:rPr>
          <w:rStyle w:val="InterlineTextNumChar"/>
        </w:rPr>
        <w:t>010</w:t>
      </w:r>
      <w:r w:rsidR="00800AD8">
        <w:tab/>
        <w:t>sa</w:t>
      </w:r>
      <w:r w:rsidR="00800AD8">
        <w:tab/>
        <w:t>kavunglay</w:t>
      </w:r>
      <w:r w:rsidR="00800AD8">
        <w:tab/>
        <w:t>ti</w:t>
      </w:r>
      <w:r w:rsidR="00800AD8">
        <w:tab/>
        <w:t>Tjukutjuku.</w:t>
      </w:r>
    </w:p>
    <w:p w14:paraId="01A9FF10" w14:textId="77777777" w:rsidR="00800AD8" w:rsidRDefault="00800AD8" w:rsidP="00141465">
      <w:pPr>
        <w:pStyle w:val="InterlineGlossWithTrans"/>
        <w:tabs>
          <w:tab w:val="left" w:pos="533"/>
          <w:tab w:val="left" w:pos="1022"/>
          <w:tab w:val="left" w:pos="2801"/>
          <w:tab w:val="left" w:pos="3245"/>
        </w:tabs>
      </w:pPr>
      <w:r>
        <w:tab/>
        <w:t>sa</w:t>
      </w:r>
      <w:r>
        <w:tab/>
        <w:t>ka-vungelay</w:t>
      </w:r>
      <w:r>
        <w:tab/>
        <w:t>ti</w:t>
      </w:r>
      <w:r>
        <w:tab/>
        <w:t>Tjukutjuku</w:t>
      </w:r>
    </w:p>
    <w:p w14:paraId="71AAB431" w14:textId="77777777" w:rsidR="00800AD8" w:rsidRDefault="00800AD8" w:rsidP="008C3B63">
      <w:pPr>
        <w:pStyle w:val="InterlineTransNoFree"/>
        <w:tabs>
          <w:tab w:val="left" w:pos="1022"/>
          <w:tab w:val="left" w:pos="2801"/>
          <w:tab w:val="left" w:pos="3245"/>
          <w:tab w:val="right" w:pos="8789"/>
        </w:tabs>
      </w:pPr>
      <w:r>
        <w:tab/>
        <w:t>and</w:t>
      </w:r>
      <w:r>
        <w:tab/>
        <w:t>become-pregnant</w:t>
      </w:r>
      <w:r>
        <w:tab/>
      </w:r>
      <w:r>
        <w:rPr>
          <w:smallCaps/>
        </w:rPr>
        <w:t>f.h</w:t>
      </w:r>
      <w:r>
        <w:tab/>
        <w:t>(name)</w:t>
      </w:r>
      <w:r w:rsidR="00141465">
        <w:tab/>
        <w:t>Tjukutjuku became pregnant.</w:t>
      </w:r>
    </w:p>
    <w:p w14:paraId="3CCFC286" w14:textId="77777777" w:rsidR="00800AD8" w:rsidRDefault="00DC1AE0" w:rsidP="003F0E82">
      <w:pPr>
        <w:pStyle w:val="InterlineText"/>
        <w:tabs>
          <w:tab w:val="left" w:pos="533"/>
          <w:tab w:val="left" w:pos="2117"/>
          <w:tab w:val="left" w:pos="2381"/>
          <w:tab w:val="left" w:pos="3920"/>
          <w:tab w:val="left" w:pos="5054"/>
          <w:tab w:val="left" w:pos="5558"/>
          <w:tab w:val="left" w:pos="6377"/>
          <w:tab w:val="left" w:pos="6881"/>
          <w:tab w:val="left" w:pos="7325"/>
        </w:tabs>
      </w:pPr>
      <w:r w:rsidRPr="003A1D48">
        <w:rPr>
          <w:rStyle w:val="InterlineTextNumChar"/>
        </w:rPr>
        <w:t>011</w:t>
      </w:r>
      <w:r w:rsidR="00800AD8">
        <w:tab/>
        <w:t>makalimaî</w:t>
      </w:r>
      <w:r w:rsidR="00800AD8">
        <w:tab/>
        <w:t>a</w:t>
      </w:r>
      <w:r w:rsidR="00800AD8">
        <w:tab/>
        <w:t>vunglanglay;</w:t>
      </w:r>
      <w:r w:rsidR="00800AD8">
        <w:tab/>
        <w:t>puaîak</w:t>
      </w:r>
      <w:r w:rsidR="00800AD8">
        <w:tab/>
        <w:t>tu</w:t>
      </w:r>
      <w:r w:rsidR="00800AD8">
        <w:tab/>
        <w:t>uqaîay</w:t>
      </w:r>
      <w:r w:rsidR="00800AD8">
        <w:tab/>
        <w:t>tu</w:t>
      </w:r>
      <w:r w:rsidR="00141465">
        <w:tab/>
        <w:t>ti</w:t>
      </w:r>
      <w:r w:rsidR="003F0E82">
        <w:tab/>
        <w:t>Kuîeîuîeîu.</w:t>
      </w:r>
    </w:p>
    <w:p w14:paraId="09666454" w14:textId="77777777" w:rsidR="00800AD8" w:rsidRDefault="00800AD8" w:rsidP="003F0E82">
      <w:pPr>
        <w:pStyle w:val="InterlineGlossWithTrans"/>
        <w:tabs>
          <w:tab w:val="left" w:pos="533"/>
          <w:tab w:val="left" w:pos="2117"/>
          <w:tab w:val="left" w:pos="2381"/>
          <w:tab w:val="left" w:pos="3920"/>
          <w:tab w:val="left" w:pos="5054"/>
          <w:tab w:val="left" w:pos="5558"/>
          <w:tab w:val="left" w:pos="6377"/>
          <w:tab w:val="left" w:pos="6881"/>
          <w:tab w:val="left" w:pos="7325"/>
        </w:tabs>
      </w:pPr>
      <w:r>
        <w:tab/>
        <w:t>maka-lima-î</w:t>
      </w:r>
      <w:r>
        <w:tab/>
        <w:t>a</w:t>
      </w:r>
      <w:r w:rsidR="00141465">
        <w:tab/>
      </w:r>
      <w:r>
        <w:t>lang</w:t>
      </w:r>
      <w:r w:rsidR="00141465">
        <w:t>=</w:t>
      </w:r>
      <w:r>
        <w:t>vungelay</w:t>
      </w:r>
      <w:r>
        <w:tab/>
        <w:t>pu-aîak</w:t>
      </w:r>
      <w:r>
        <w:tab/>
        <w:t>tu</w:t>
      </w:r>
      <w:r>
        <w:tab/>
        <w:t>uqaîay</w:t>
      </w:r>
      <w:r>
        <w:tab/>
        <w:t>tu</w:t>
      </w:r>
      <w:r w:rsidR="00141465">
        <w:tab/>
        <w:t>ti</w:t>
      </w:r>
      <w:r w:rsidR="003F0E82">
        <w:tab/>
        <w:t>Kuîeîuîeîu</w:t>
      </w:r>
    </w:p>
    <w:p w14:paraId="38238F3B" w14:textId="77777777" w:rsidR="00800AD8" w:rsidRDefault="00800AD8" w:rsidP="003F0E82">
      <w:pPr>
        <w:pStyle w:val="InterlineTrans"/>
        <w:tabs>
          <w:tab w:val="left" w:pos="533"/>
          <w:tab w:val="left" w:pos="2117"/>
          <w:tab w:val="left" w:pos="2381"/>
          <w:tab w:val="left" w:pos="3920"/>
          <w:tab w:val="left" w:pos="5054"/>
          <w:tab w:val="left" w:pos="5558"/>
          <w:tab w:val="left" w:pos="6377"/>
          <w:tab w:val="left" w:pos="6881"/>
          <w:tab w:val="left" w:pos="7325"/>
        </w:tabs>
      </w:pPr>
      <w:r>
        <w:tab/>
      </w:r>
      <w:r>
        <w:rPr>
          <w:smallCaps/>
        </w:rPr>
        <w:t>num</w:t>
      </w:r>
      <w:r>
        <w:t>-five-times</w:t>
      </w:r>
      <w:r>
        <w:rPr>
          <w:smallCaps/>
        </w:rPr>
        <w:tab/>
        <w:t>c</w:t>
      </w:r>
      <w:r>
        <w:rPr>
          <w:smallCaps/>
        </w:rPr>
        <w:tab/>
        <w:t>red</w:t>
      </w:r>
      <w:r>
        <w:t>=pregnant</w:t>
      </w:r>
      <w:r>
        <w:tab/>
        <w:t>have-child</w:t>
      </w:r>
      <w:r>
        <w:tab/>
      </w:r>
      <w:r>
        <w:rPr>
          <w:smallCaps/>
        </w:rPr>
        <w:t>obl</w:t>
      </w:r>
      <w:r>
        <w:tab/>
        <w:t>male</w:t>
      </w:r>
      <w:r>
        <w:tab/>
      </w:r>
      <w:r>
        <w:rPr>
          <w:smallCaps/>
        </w:rPr>
        <w:t>obl</w:t>
      </w:r>
      <w:r w:rsidR="00141465">
        <w:tab/>
      </w:r>
      <w:r w:rsidR="00141465">
        <w:rPr>
          <w:smallCaps/>
        </w:rPr>
        <w:t>f.h</w:t>
      </w:r>
      <w:r w:rsidR="003F0E82">
        <w:tab/>
        <w:t>(name)</w:t>
      </w:r>
    </w:p>
    <w:p w14:paraId="473AA46C" w14:textId="77777777" w:rsidR="00800AD8" w:rsidRDefault="00800AD8">
      <w:pPr>
        <w:pStyle w:val="InterlineFree"/>
      </w:pPr>
      <w:r>
        <w:t>She was pregnant for five days, and bore a son called Kuîeîuîeîu.</w:t>
      </w:r>
    </w:p>
    <w:p w14:paraId="2FC2A2D8" w14:textId="77777777" w:rsidR="00800AD8" w:rsidRDefault="00DC1AE0" w:rsidP="003F0E82">
      <w:pPr>
        <w:pStyle w:val="InterlineText"/>
        <w:tabs>
          <w:tab w:val="left" w:pos="533"/>
          <w:tab w:val="left" w:pos="1127"/>
          <w:tab w:val="left" w:pos="1391"/>
          <w:tab w:val="left" w:pos="2525"/>
          <w:tab w:val="left" w:pos="2789"/>
          <w:tab w:val="left" w:pos="4373"/>
          <w:tab w:val="left" w:pos="4637"/>
          <w:tab w:val="left" w:pos="5231"/>
          <w:tab w:val="left" w:pos="5615"/>
        </w:tabs>
      </w:pPr>
      <w:r w:rsidRPr="003A1D48">
        <w:rPr>
          <w:rStyle w:val="InterlineTextNumChar"/>
        </w:rPr>
        <w:t>012</w:t>
      </w:r>
      <w:r w:rsidR="00800AD8">
        <w:tab/>
        <w:t>“aku</w:t>
      </w:r>
      <w:r w:rsidR="00800AD8">
        <w:tab/>
        <w:t>a</w:t>
      </w:r>
      <w:r w:rsidR="00800AD8">
        <w:tab/>
        <w:t>puaîak</w:t>
      </w:r>
      <w:r w:rsidR="00800AD8">
        <w:tab/>
        <w:t>a</w:t>
      </w:r>
      <w:r w:rsidR="00800AD8">
        <w:tab/>
        <w:t>paqeteleng</w:t>
      </w:r>
      <w:r w:rsidR="00800AD8">
        <w:tab/>
        <w:t>a</w:t>
      </w:r>
      <w:r w:rsidR="00800AD8">
        <w:tab/>
        <w:t>neka</w:t>
      </w:r>
      <w:r w:rsidR="00800AD8">
        <w:tab/>
        <w:t>nu</w:t>
      </w:r>
      <w:r w:rsidR="00800AD8">
        <w:tab/>
        <w:t>tsekeî?</w:t>
      </w:r>
    </w:p>
    <w:p w14:paraId="58EE099D" w14:textId="77777777" w:rsidR="00800AD8" w:rsidRDefault="00800AD8" w:rsidP="003F0E82">
      <w:pPr>
        <w:pStyle w:val="InterlineGlossWithTrans"/>
        <w:tabs>
          <w:tab w:val="left" w:pos="533"/>
          <w:tab w:val="left" w:pos="1127"/>
          <w:tab w:val="left" w:pos="1391"/>
          <w:tab w:val="left" w:pos="2525"/>
          <w:tab w:val="left" w:pos="2789"/>
          <w:tab w:val="left" w:pos="4373"/>
          <w:tab w:val="left" w:pos="4637"/>
          <w:tab w:val="left" w:pos="5231"/>
          <w:tab w:val="left" w:pos="5615"/>
        </w:tabs>
      </w:pPr>
      <w:r>
        <w:tab/>
        <w:t>aku</w:t>
      </w:r>
      <w:r>
        <w:tab/>
        <w:t>a</w:t>
      </w:r>
      <w:r>
        <w:tab/>
        <w:t>pu-aîak</w:t>
      </w:r>
      <w:r>
        <w:tab/>
        <w:t>a</w:t>
      </w:r>
      <w:r>
        <w:tab/>
        <w:t>pa-qeteleng</w:t>
      </w:r>
      <w:r>
        <w:tab/>
        <w:t>a</w:t>
      </w:r>
      <w:r>
        <w:tab/>
        <w:t>neka</w:t>
      </w:r>
      <w:r>
        <w:tab/>
        <w:t>nu</w:t>
      </w:r>
      <w:r>
        <w:tab/>
        <w:t>tsekeî</w:t>
      </w:r>
    </w:p>
    <w:p w14:paraId="3EF3C160" w14:textId="77777777" w:rsidR="00800AD8" w:rsidRDefault="00800AD8" w:rsidP="003F0E82">
      <w:pPr>
        <w:pStyle w:val="InterlineTrans"/>
        <w:tabs>
          <w:tab w:val="left" w:pos="533"/>
          <w:tab w:val="left" w:pos="1127"/>
          <w:tab w:val="left" w:pos="1391"/>
          <w:tab w:val="left" w:pos="2525"/>
          <w:tab w:val="left" w:pos="2789"/>
          <w:tab w:val="left" w:pos="4373"/>
          <w:tab w:val="left" w:pos="4637"/>
          <w:tab w:val="left" w:pos="5231"/>
          <w:tab w:val="left" w:pos="5615"/>
        </w:tabs>
      </w:pPr>
      <w:r>
        <w:tab/>
        <w:t>why</w:t>
      </w:r>
      <w:r>
        <w:rPr>
          <w:smallCaps/>
        </w:rPr>
        <w:tab/>
        <w:t>c</w:t>
      </w:r>
      <w:r>
        <w:rPr>
          <w:smallCaps/>
        </w:rPr>
        <w:tab/>
      </w:r>
      <w:r>
        <w:t>have-child</w:t>
      </w:r>
      <w:r>
        <w:rPr>
          <w:smallCaps/>
        </w:rPr>
        <w:tab/>
        <w:t>c</w:t>
      </w:r>
      <w:r>
        <w:rPr>
          <w:smallCaps/>
        </w:rPr>
        <w:tab/>
      </w:r>
      <w:r>
        <w:t>cause-randomly</w:t>
      </w:r>
      <w:r>
        <w:rPr>
          <w:smallCaps/>
        </w:rPr>
        <w:tab/>
        <w:t>c</w:t>
      </w:r>
      <w:r>
        <w:rPr>
          <w:smallCaps/>
        </w:rPr>
        <w:tab/>
      </w:r>
      <w:r>
        <w:t>no</w:t>
      </w:r>
      <w:r>
        <w:tab/>
        <w:t>of</w:t>
      </w:r>
      <w:r>
        <w:tab/>
        <w:t>spouse</w:t>
      </w:r>
    </w:p>
    <w:p w14:paraId="284E4496" w14:textId="77777777" w:rsidR="00800AD8" w:rsidRDefault="00800AD8">
      <w:pPr>
        <w:pStyle w:val="InterlineFree"/>
      </w:pPr>
      <w:r>
        <w:t>“Why has she had a child on the side without being married?</w:t>
      </w:r>
    </w:p>
    <w:p w14:paraId="5DA9F79F" w14:textId="77777777" w:rsidR="00800AD8" w:rsidRDefault="00DC1AE0" w:rsidP="003F0E82">
      <w:pPr>
        <w:pStyle w:val="InterlineText"/>
        <w:tabs>
          <w:tab w:val="left" w:pos="533"/>
          <w:tab w:val="left" w:pos="2072"/>
          <w:tab w:val="left" w:pos="2336"/>
          <w:tab w:val="left" w:pos="4445"/>
          <w:tab w:val="left" w:pos="5669"/>
          <w:tab w:val="left" w:pos="6398"/>
          <w:tab w:val="left" w:pos="6662"/>
        </w:tabs>
      </w:pPr>
      <w:r w:rsidRPr="003A1D48">
        <w:rPr>
          <w:rStyle w:val="InterlineTextNumChar"/>
        </w:rPr>
        <w:t>013</w:t>
      </w:r>
      <w:r w:rsidR="00800AD8">
        <w:tab/>
        <w:t>kaîavaru</w:t>
      </w:r>
      <w:r w:rsidR="00800AD8">
        <w:tab/>
        <w:t>a</w:t>
      </w:r>
      <w:r w:rsidR="00800AD8">
        <w:tab/>
        <w:t>temaqaîan</w:t>
      </w:r>
      <w:r w:rsidR="00800AD8">
        <w:tab/>
        <w:t>tuki</w:t>
      </w:r>
      <w:r w:rsidR="00800AD8">
        <w:tab/>
        <w:t>tima</w:t>
      </w:r>
      <w:r w:rsidR="00800AD8">
        <w:tab/>
        <w:t>a</w:t>
      </w:r>
      <w:r w:rsidR="003F0E82">
        <w:tab/>
        <w:t>navenunglay.”</w:t>
      </w:r>
    </w:p>
    <w:p w14:paraId="5C8D7364" w14:textId="77777777" w:rsidR="00800AD8" w:rsidRDefault="00800AD8" w:rsidP="003F0E82">
      <w:pPr>
        <w:pStyle w:val="InterlineGlossWithTrans"/>
        <w:tabs>
          <w:tab w:val="left" w:pos="533"/>
          <w:tab w:val="left" w:pos="2072"/>
          <w:tab w:val="left" w:pos="2336"/>
          <w:tab w:val="left" w:pos="4445"/>
          <w:tab w:val="left" w:pos="5669"/>
          <w:tab w:val="left" w:pos="6398"/>
          <w:tab w:val="left" w:pos="6662"/>
        </w:tabs>
      </w:pPr>
      <w:r>
        <w:tab/>
        <w:t>ka-îavar-u</w:t>
      </w:r>
      <w:r>
        <w:tab/>
        <w:t>a</w:t>
      </w:r>
      <w:r>
        <w:tab/>
        <w:t>ta-ma-qaîa-an</w:t>
      </w:r>
      <w:r>
        <w:tab/>
        <w:t>tu-ki</w:t>
      </w:r>
      <w:r>
        <w:tab/>
        <w:t>ti-ima</w:t>
      </w:r>
      <w:r>
        <w:tab/>
        <w:t>a</w:t>
      </w:r>
      <w:r w:rsidR="003F0E82">
        <w:tab/>
        <w:t>na-en=vungelay</w:t>
      </w:r>
    </w:p>
    <w:p w14:paraId="39909AFF" w14:textId="77777777" w:rsidR="00800AD8" w:rsidRDefault="00800AD8" w:rsidP="003F0E82">
      <w:pPr>
        <w:pStyle w:val="InterlineTrans"/>
        <w:tabs>
          <w:tab w:val="left" w:pos="533"/>
          <w:tab w:val="left" w:pos="2072"/>
          <w:tab w:val="left" w:pos="2336"/>
          <w:tab w:val="left" w:pos="4445"/>
          <w:tab w:val="left" w:pos="5669"/>
          <w:tab w:val="left" w:pos="6398"/>
          <w:tab w:val="left" w:pos="6662"/>
        </w:tabs>
        <w:rPr>
          <w:smallCaps/>
        </w:rPr>
      </w:pPr>
      <w:r>
        <w:tab/>
        <w:t>main-speak-</w:t>
      </w:r>
      <w:r w:rsidR="00006CEA">
        <w:rPr>
          <w:smallCaps/>
        </w:rPr>
        <w:t>imp</w:t>
      </w:r>
      <w:r>
        <w:rPr>
          <w:smallCaps/>
        </w:rPr>
        <w:tab/>
        <w:t>c</w:t>
      </w:r>
      <w:r>
        <w:rPr>
          <w:smallCaps/>
        </w:rPr>
        <w:tab/>
      </w:r>
      <w:r>
        <w:t>?-</w:t>
      </w:r>
      <w:r>
        <w:rPr>
          <w:smallCaps/>
        </w:rPr>
        <w:t>stat</w:t>
      </w:r>
      <w:r>
        <w:t>-outsider-</w:t>
      </w:r>
      <w:r>
        <w:rPr>
          <w:smallCaps/>
        </w:rPr>
        <w:t>nom</w:t>
      </w:r>
      <w:r>
        <w:tab/>
      </w:r>
      <w:r>
        <w:rPr>
          <w:smallCaps/>
        </w:rPr>
        <w:t>compl</w:t>
      </w:r>
      <w:r>
        <w:t>-how</w:t>
      </w:r>
      <w:r>
        <w:tab/>
      </w:r>
      <w:r>
        <w:rPr>
          <w:smallCaps/>
        </w:rPr>
        <w:t>f-</w:t>
      </w:r>
      <w:r>
        <w:t>who</w:t>
      </w:r>
      <w:r>
        <w:rPr>
          <w:smallCaps/>
        </w:rPr>
        <w:tab/>
        <w:t>c</w:t>
      </w:r>
      <w:r w:rsidR="003F0E82">
        <w:tab/>
      </w:r>
      <w:r w:rsidR="003F0E82">
        <w:rPr>
          <w:smallCaps/>
        </w:rPr>
        <w:t>past</w:t>
      </w:r>
      <w:r w:rsidR="003F0E82">
        <w:t>-</w:t>
      </w:r>
      <w:r w:rsidR="003F0E82">
        <w:rPr>
          <w:smallCaps/>
        </w:rPr>
        <w:t>af</w:t>
      </w:r>
      <w:r w:rsidR="003F0E82">
        <w:t>=pregnant</w:t>
      </w:r>
    </w:p>
    <w:p w14:paraId="7B96F00A" w14:textId="77777777" w:rsidR="00800AD8" w:rsidRDefault="00800AD8">
      <w:pPr>
        <w:pStyle w:val="InterlineFree"/>
      </w:pPr>
      <w:r>
        <w:t>All the village must find out who made her pregnant.”</w:t>
      </w:r>
    </w:p>
    <w:p w14:paraId="6883B3CE" w14:textId="77777777" w:rsidR="00800AD8" w:rsidRDefault="00DC1AE0" w:rsidP="003F0E82">
      <w:pPr>
        <w:pStyle w:val="InterlineText"/>
        <w:tabs>
          <w:tab w:val="left" w:pos="533"/>
          <w:tab w:val="left" w:pos="1202"/>
        </w:tabs>
      </w:pPr>
      <w:r w:rsidRPr="003A1D48">
        <w:rPr>
          <w:rStyle w:val="InterlineTextNumChar"/>
        </w:rPr>
        <w:t>014</w:t>
      </w:r>
      <w:r w:rsidR="00800AD8">
        <w:tab/>
        <w:t>manu</w:t>
      </w:r>
      <w:r w:rsidR="00800AD8">
        <w:tab/>
        <w:t>neka.</w:t>
      </w:r>
    </w:p>
    <w:p w14:paraId="1F95CF90" w14:textId="77777777" w:rsidR="00800AD8" w:rsidRDefault="00800AD8" w:rsidP="003F0E82">
      <w:pPr>
        <w:pStyle w:val="InterlineGlossWithTrans"/>
        <w:tabs>
          <w:tab w:val="left" w:pos="533"/>
          <w:tab w:val="left" w:pos="1202"/>
        </w:tabs>
      </w:pPr>
      <w:r>
        <w:tab/>
        <w:t>manu</w:t>
      </w:r>
      <w:r>
        <w:tab/>
        <w:t>neka</w:t>
      </w:r>
    </w:p>
    <w:p w14:paraId="5148861A" w14:textId="77777777" w:rsidR="00800AD8" w:rsidRDefault="00800AD8" w:rsidP="008C3B63">
      <w:pPr>
        <w:pStyle w:val="InterlineTransNoFree"/>
        <w:tabs>
          <w:tab w:val="left" w:pos="1202"/>
          <w:tab w:val="right" w:pos="8789"/>
        </w:tabs>
      </w:pPr>
      <w:r>
        <w:tab/>
        <w:t>then</w:t>
      </w:r>
      <w:r>
        <w:tab/>
        <w:t>no</w:t>
      </w:r>
      <w:r w:rsidR="003F0E82">
        <w:tab/>
        <w:t>But noone was found.</w:t>
      </w:r>
    </w:p>
    <w:p w14:paraId="664D7586" w14:textId="77777777" w:rsidR="00800AD8" w:rsidRDefault="00DC1AE0" w:rsidP="003F0E82">
      <w:pPr>
        <w:pStyle w:val="InterlineText"/>
        <w:tabs>
          <w:tab w:val="left" w:pos="533"/>
          <w:tab w:val="left" w:pos="1592"/>
          <w:tab w:val="left" w:pos="2366"/>
          <w:tab w:val="left" w:pos="2810"/>
          <w:tab w:val="left" w:pos="4394"/>
          <w:tab w:val="left" w:pos="4658"/>
          <w:tab w:val="left" w:pos="5687"/>
        </w:tabs>
      </w:pPr>
      <w:r w:rsidRPr="003A1D48">
        <w:rPr>
          <w:rStyle w:val="InterlineTextNumChar"/>
        </w:rPr>
        <w:t>015</w:t>
      </w:r>
      <w:r w:rsidR="00800AD8">
        <w:tab/>
        <w:t>“keîu,”</w:t>
      </w:r>
      <w:r w:rsidR="00800AD8">
        <w:tab/>
        <w:t>ayain</w:t>
      </w:r>
      <w:r w:rsidR="00800AD8">
        <w:tab/>
        <w:t>ti</w:t>
      </w:r>
      <w:r w:rsidR="00800AD8">
        <w:tab/>
        <w:t>Puîaîuîaîuyan</w:t>
      </w:r>
      <w:r w:rsidR="00800AD8">
        <w:tab/>
        <w:t>a</w:t>
      </w:r>
      <w:r w:rsidR="00800AD8">
        <w:tab/>
        <w:t>se</w:t>
      </w:r>
      <w:r w:rsidR="00800AD8">
        <w:tab/>
        <w:t>ïinasalas.</w:t>
      </w:r>
    </w:p>
    <w:p w14:paraId="44A28CF7" w14:textId="77777777" w:rsidR="00800AD8" w:rsidRDefault="00800AD8" w:rsidP="003F0E82">
      <w:pPr>
        <w:pStyle w:val="InterlineGlossWithTrans"/>
        <w:tabs>
          <w:tab w:val="left" w:pos="533"/>
          <w:tab w:val="left" w:pos="1592"/>
          <w:tab w:val="left" w:pos="2366"/>
          <w:tab w:val="left" w:pos="2810"/>
          <w:tab w:val="left" w:pos="4394"/>
          <w:tab w:val="left" w:pos="4658"/>
          <w:tab w:val="left" w:pos="5687"/>
        </w:tabs>
      </w:pPr>
      <w:r>
        <w:tab/>
        <w:t>keî-u</w:t>
      </w:r>
      <w:r>
        <w:tab/>
        <w:t>aya-en</w:t>
      </w:r>
      <w:r>
        <w:tab/>
        <w:t>ti</w:t>
      </w:r>
      <w:r>
        <w:tab/>
        <w:t>Puîaîuîaîuyan</w:t>
      </w:r>
      <w:r>
        <w:tab/>
        <w:t>a</w:t>
      </w:r>
      <w:r>
        <w:tab/>
        <w:t>se</w:t>
      </w:r>
      <w:r>
        <w:tab/>
        <w:t>ïinasalas</w:t>
      </w:r>
    </w:p>
    <w:p w14:paraId="2B06C02A" w14:textId="77777777" w:rsidR="00800AD8" w:rsidRDefault="00800AD8" w:rsidP="003F0E82">
      <w:pPr>
        <w:pStyle w:val="InterlineTrans"/>
        <w:tabs>
          <w:tab w:val="left" w:pos="533"/>
          <w:tab w:val="left" w:pos="1592"/>
          <w:tab w:val="left" w:pos="2366"/>
          <w:tab w:val="left" w:pos="2810"/>
          <w:tab w:val="left" w:pos="4394"/>
          <w:tab w:val="left" w:pos="4658"/>
          <w:tab w:val="left" w:pos="5687"/>
        </w:tabs>
      </w:pPr>
      <w:r>
        <w:tab/>
        <w:t>come-</w:t>
      </w:r>
      <w:r>
        <w:rPr>
          <w:smallCaps/>
        </w:rPr>
        <w:t>imp</w:t>
      </w:r>
      <w:r>
        <w:tab/>
        <w:t>say-</w:t>
      </w:r>
      <w:r>
        <w:rPr>
          <w:smallCaps/>
        </w:rPr>
        <w:t>pf</w:t>
      </w:r>
      <w:r>
        <w:tab/>
      </w:r>
      <w:r>
        <w:rPr>
          <w:smallCaps/>
        </w:rPr>
        <w:t>f.h</w:t>
      </w:r>
      <w:r>
        <w:tab/>
        <w:t>(name)</w:t>
      </w:r>
      <w:r>
        <w:rPr>
          <w:smallCaps/>
        </w:rPr>
        <w:tab/>
        <w:t>c</w:t>
      </w:r>
      <w:r>
        <w:rPr>
          <w:smallCaps/>
        </w:rPr>
        <w:tab/>
      </w:r>
      <w:r>
        <w:t>person.of</w:t>
      </w:r>
      <w:r>
        <w:tab/>
        <w:t>(place)</w:t>
      </w:r>
    </w:p>
    <w:p w14:paraId="3D06DC55" w14:textId="77777777" w:rsidR="00800AD8" w:rsidRDefault="00800AD8">
      <w:pPr>
        <w:pStyle w:val="InterlineFree"/>
      </w:pPr>
      <w:r>
        <w:t>Then Puîaîuîaîuyan of ïin</w:t>
      </w:r>
      <w:r w:rsidR="003F0E82">
        <w:t>a</w:t>
      </w:r>
      <w:r>
        <w:t>salas was asked to come.</w:t>
      </w:r>
    </w:p>
    <w:p w14:paraId="4B3F70E2" w14:textId="77777777" w:rsidR="00800AD8" w:rsidRDefault="00DC1AE0" w:rsidP="003F0E82">
      <w:pPr>
        <w:pStyle w:val="InterlineText"/>
        <w:tabs>
          <w:tab w:val="left" w:pos="533"/>
          <w:tab w:val="left" w:pos="1202"/>
          <w:tab w:val="left" w:pos="2501"/>
          <w:tab w:val="left" w:pos="2945"/>
        </w:tabs>
      </w:pPr>
      <w:r w:rsidRPr="003A1D48">
        <w:rPr>
          <w:rStyle w:val="InterlineTextNumChar"/>
        </w:rPr>
        <w:t>016</w:t>
      </w:r>
      <w:r w:rsidR="00800AD8">
        <w:tab/>
        <w:t>manu</w:t>
      </w:r>
      <w:r w:rsidR="00800AD8">
        <w:tab/>
        <w:t>mangtjez</w:t>
      </w:r>
      <w:r w:rsidR="00800AD8">
        <w:tab/>
        <w:t>ti</w:t>
      </w:r>
      <w:r w:rsidR="00800AD8">
        <w:tab/>
        <w:t>Puîaîuîaîuyan.</w:t>
      </w:r>
    </w:p>
    <w:p w14:paraId="5BDA7D4B" w14:textId="77777777" w:rsidR="00800AD8" w:rsidRDefault="00800AD8" w:rsidP="003F0E82">
      <w:pPr>
        <w:pStyle w:val="InterlineGlossWithTrans"/>
        <w:tabs>
          <w:tab w:val="left" w:pos="533"/>
          <w:tab w:val="left" w:pos="1202"/>
          <w:tab w:val="left" w:pos="2501"/>
          <w:tab w:val="left" w:pos="2945"/>
        </w:tabs>
      </w:pPr>
      <w:r>
        <w:tab/>
        <w:t>manu</w:t>
      </w:r>
      <w:r>
        <w:tab/>
        <w:t>m-pangetjez</w:t>
      </w:r>
      <w:r>
        <w:tab/>
        <w:t>ti</w:t>
      </w:r>
      <w:r>
        <w:tab/>
        <w:t>Puîaîuîaîuyan</w:t>
      </w:r>
    </w:p>
    <w:p w14:paraId="6805955D" w14:textId="77777777" w:rsidR="00800AD8" w:rsidRDefault="00800AD8" w:rsidP="008C3B63">
      <w:pPr>
        <w:pStyle w:val="InterlineTransNoFree"/>
        <w:tabs>
          <w:tab w:val="left" w:pos="1202"/>
          <w:tab w:val="left" w:pos="2501"/>
          <w:tab w:val="left" w:pos="2945"/>
          <w:tab w:val="right" w:pos="8789"/>
        </w:tabs>
      </w:pPr>
      <w:r>
        <w:tab/>
        <w:t>then</w:t>
      </w:r>
      <w:r>
        <w:tab/>
      </w:r>
      <w:r>
        <w:rPr>
          <w:smallCaps/>
        </w:rPr>
        <w:t>af</w:t>
      </w:r>
      <w:r>
        <w:t>-come</w:t>
      </w:r>
      <w:r>
        <w:tab/>
      </w:r>
      <w:r>
        <w:rPr>
          <w:smallCaps/>
        </w:rPr>
        <w:t>f.h</w:t>
      </w:r>
      <w:r>
        <w:tab/>
        <w:t>(name)</w:t>
      </w:r>
      <w:r w:rsidR="003F0E82">
        <w:tab/>
        <w:t>So he came.</w:t>
      </w:r>
    </w:p>
    <w:p w14:paraId="393FF8F0" w14:textId="77777777" w:rsidR="00800AD8" w:rsidRDefault="00DC1AE0" w:rsidP="003F0E82">
      <w:pPr>
        <w:pStyle w:val="InterlineText"/>
        <w:tabs>
          <w:tab w:val="left" w:pos="533"/>
          <w:tab w:val="left" w:pos="1127"/>
          <w:tab w:val="left" w:pos="1796"/>
          <w:tab w:val="left" w:pos="2600"/>
          <w:tab w:val="left" w:pos="3239"/>
          <w:tab w:val="left" w:pos="3713"/>
          <w:tab w:val="left" w:pos="3977"/>
          <w:tab w:val="left" w:pos="4421"/>
        </w:tabs>
      </w:pPr>
      <w:r w:rsidRPr="003A1D48">
        <w:rPr>
          <w:rStyle w:val="InterlineTextNumChar"/>
        </w:rPr>
        <w:t>017</w:t>
      </w:r>
      <w:r w:rsidR="00800AD8">
        <w:tab/>
        <w:t>“pai,</w:t>
      </w:r>
      <w:r w:rsidR="00800AD8">
        <w:tab/>
        <w:t>îa</w:t>
      </w:r>
      <w:r w:rsidR="00800AD8">
        <w:tab/>
        <w:t>kina,</w:t>
      </w:r>
      <w:r w:rsidR="00800AD8">
        <w:tab/>
        <w:t>avan</w:t>
      </w:r>
      <w:r w:rsidR="00800AD8">
        <w:tab/>
        <w:t>tsu</w:t>
      </w:r>
      <w:r w:rsidR="00800AD8">
        <w:tab/>
        <w:t>a</w:t>
      </w:r>
      <w:r w:rsidR="00800AD8">
        <w:tab/>
        <w:t>ku</w:t>
      </w:r>
      <w:r w:rsidR="00800AD8">
        <w:tab/>
        <w:t>kama.”</w:t>
      </w:r>
    </w:p>
    <w:p w14:paraId="663DD518" w14:textId="77777777" w:rsidR="00800AD8" w:rsidRDefault="00800AD8" w:rsidP="003F0E82">
      <w:pPr>
        <w:pStyle w:val="InterlineGlossWithTrans"/>
        <w:tabs>
          <w:tab w:val="left" w:pos="533"/>
          <w:tab w:val="left" w:pos="1127"/>
          <w:tab w:val="left" w:pos="1796"/>
          <w:tab w:val="left" w:pos="2600"/>
          <w:tab w:val="left" w:pos="3239"/>
          <w:tab w:val="left" w:pos="3713"/>
          <w:tab w:val="left" w:pos="3977"/>
          <w:tab w:val="left" w:pos="4421"/>
        </w:tabs>
      </w:pPr>
      <w:r>
        <w:tab/>
        <w:t>pai</w:t>
      </w:r>
      <w:r>
        <w:tab/>
        <w:t>îa</w:t>
      </w:r>
      <w:r>
        <w:tab/>
        <w:t>kina</w:t>
      </w:r>
      <w:r>
        <w:tab/>
        <w:t>avan</w:t>
      </w:r>
      <w:r>
        <w:tab/>
        <w:t>tsu</w:t>
      </w:r>
      <w:r>
        <w:tab/>
        <w:t>a</w:t>
      </w:r>
      <w:r>
        <w:tab/>
        <w:t>ku</w:t>
      </w:r>
      <w:r>
        <w:tab/>
        <w:t>kama</w:t>
      </w:r>
    </w:p>
    <w:p w14:paraId="6D24E59D" w14:textId="77777777" w:rsidR="00800AD8" w:rsidRDefault="00800AD8" w:rsidP="003F0E82">
      <w:pPr>
        <w:pStyle w:val="InterlineTrans"/>
        <w:tabs>
          <w:tab w:val="left" w:pos="533"/>
          <w:tab w:val="left" w:pos="1127"/>
          <w:tab w:val="left" w:pos="1796"/>
          <w:tab w:val="left" w:pos="2600"/>
          <w:tab w:val="left" w:pos="3239"/>
          <w:tab w:val="left" w:pos="3713"/>
          <w:tab w:val="left" w:pos="3977"/>
          <w:tab w:val="left" w:pos="4421"/>
        </w:tabs>
      </w:pPr>
      <w:r>
        <w:tab/>
        <w:t>well</w:t>
      </w:r>
      <w:r>
        <w:tab/>
        <w:t>really</w:t>
      </w:r>
      <w:r>
        <w:tab/>
        <w:t>mother</w:t>
      </w:r>
      <w:r>
        <w:tab/>
        <w:t>exact</w:t>
      </w:r>
      <w:r>
        <w:tab/>
        <w:t>this</w:t>
      </w:r>
      <w:r>
        <w:rPr>
          <w:smallCaps/>
        </w:rPr>
        <w:tab/>
        <w:t>c</w:t>
      </w:r>
      <w:r>
        <w:rPr>
          <w:smallCaps/>
        </w:rPr>
        <w:tab/>
      </w:r>
      <w:r>
        <w:t>my</w:t>
      </w:r>
      <w:r>
        <w:tab/>
        <w:t>father</w:t>
      </w:r>
    </w:p>
    <w:p w14:paraId="3B89A774" w14:textId="77777777" w:rsidR="00800AD8" w:rsidRDefault="00800AD8">
      <w:pPr>
        <w:pStyle w:val="InterlineFree"/>
      </w:pPr>
      <w:r>
        <w:t>(The child said:) “Now, mother, this is my father.”</w:t>
      </w:r>
    </w:p>
    <w:p w14:paraId="2AE9EAE1" w14:textId="77777777" w:rsidR="00800AD8" w:rsidRDefault="00DC1AE0" w:rsidP="003F0E82">
      <w:pPr>
        <w:pStyle w:val="InterlineText"/>
        <w:tabs>
          <w:tab w:val="left" w:pos="533"/>
          <w:tab w:val="left" w:pos="1517"/>
          <w:tab w:val="left" w:pos="2111"/>
          <w:tab w:val="left" w:pos="2780"/>
          <w:tab w:val="left" w:pos="3419"/>
          <w:tab w:val="left" w:pos="3893"/>
          <w:tab w:val="left" w:pos="4157"/>
          <w:tab w:val="left" w:pos="4976"/>
          <w:tab w:val="left" w:pos="5450"/>
          <w:tab w:val="left" w:pos="5714"/>
        </w:tabs>
      </w:pPr>
      <w:r w:rsidRPr="003A1D48">
        <w:rPr>
          <w:rStyle w:val="InterlineTextNumChar"/>
        </w:rPr>
        <w:t>018</w:t>
      </w:r>
      <w:r w:rsidR="00800AD8">
        <w:tab/>
        <w:t>saka</w:t>
      </w:r>
      <w:r w:rsidR="00800AD8">
        <w:tab/>
        <w:t>“iya,</w:t>
      </w:r>
      <w:r w:rsidR="00800AD8">
        <w:tab/>
        <w:t>manu</w:t>
      </w:r>
      <w:r w:rsidR="00800AD8">
        <w:tab/>
        <w:t>avan</w:t>
      </w:r>
      <w:r w:rsidR="00800AD8">
        <w:tab/>
        <w:t>tsu</w:t>
      </w:r>
      <w:r w:rsidR="00800AD8">
        <w:tab/>
        <w:t>a</w:t>
      </w:r>
      <w:r w:rsidR="00800AD8">
        <w:tab/>
        <w:t>kama,”</w:t>
      </w:r>
      <w:r w:rsidR="00800AD8">
        <w:tab/>
        <w:t>aya</w:t>
      </w:r>
      <w:r w:rsidR="00800AD8">
        <w:tab/>
        <w:t>a</w:t>
      </w:r>
      <w:r w:rsidR="003F0E82">
        <w:tab/>
        <w:t>temaqaîan.</w:t>
      </w:r>
    </w:p>
    <w:p w14:paraId="6AE47621" w14:textId="77777777" w:rsidR="00800AD8" w:rsidRDefault="00800AD8" w:rsidP="003F0E82">
      <w:pPr>
        <w:pStyle w:val="InterlineGlossWithTrans"/>
        <w:tabs>
          <w:tab w:val="left" w:pos="533"/>
          <w:tab w:val="left" w:pos="1517"/>
          <w:tab w:val="left" w:pos="2111"/>
          <w:tab w:val="left" w:pos="2780"/>
          <w:tab w:val="left" w:pos="3419"/>
          <w:tab w:val="left" w:pos="3893"/>
          <w:tab w:val="left" w:pos="4157"/>
          <w:tab w:val="left" w:pos="4976"/>
          <w:tab w:val="left" w:pos="5450"/>
          <w:tab w:val="left" w:pos="5714"/>
        </w:tabs>
      </w:pPr>
      <w:r>
        <w:tab/>
        <w:t>sa-ka</w:t>
      </w:r>
      <w:r>
        <w:tab/>
        <w:t>iya</w:t>
      </w:r>
      <w:r>
        <w:tab/>
        <w:t>manu</w:t>
      </w:r>
      <w:r>
        <w:tab/>
        <w:t>avan</w:t>
      </w:r>
      <w:r>
        <w:tab/>
        <w:t>tsu</w:t>
      </w:r>
      <w:r>
        <w:tab/>
        <w:t>a</w:t>
      </w:r>
      <w:r>
        <w:tab/>
        <w:t>kama</w:t>
      </w:r>
      <w:r>
        <w:tab/>
        <w:t>aya</w:t>
      </w:r>
      <w:r>
        <w:tab/>
        <w:t>a</w:t>
      </w:r>
      <w:r w:rsidR="003F0E82">
        <w:tab/>
        <w:t>ta-ma-qaîa-an</w:t>
      </w:r>
    </w:p>
    <w:p w14:paraId="5994B943" w14:textId="77777777" w:rsidR="00800AD8" w:rsidRDefault="00800AD8" w:rsidP="003F0E82">
      <w:pPr>
        <w:pStyle w:val="InterlineTrans"/>
        <w:tabs>
          <w:tab w:val="left" w:pos="533"/>
          <w:tab w:val="left" w:pos="1517"/>
          <w:tab w:val="left" w:pos="2111"/>
          <w:tab w:val="left" w:pos="2780"/>
          <w:tab w:val="left" w:pos="3419"/>
          <w:tab w:val="left" w:pos="3893"/>
          <w:tab w:val="left" w:pos="4157"/>
          <w:tab w:val="left" w:pos="4976"/>
          <w:tab w:val="left" w:pos="5450"/>
          <w:tab w:val="left" w:pos="5714"/>
        </w:tabs>
        <w:rPr>
          <w:smallCaps/>
        </w:rPr>
      </w:pPr>
      <w:r>
        <w:tab/>
        <w:t>and-after</w:t>
      </w:r>
      <w:r>
        <w:tab/>
        <w:t>ah</w:t>
      </w:r>
      <w:r>
        <w:tab/>
        <w:t>then</w:t>
      </w:r>
      <w:r>
        <w:tab/>
        <w:t>exact</w:t>
      </w:r>
      <w:r>
        <w:tab/>
        <w:t>this</w:t>
      </w:r>
      <w:r>
        <w:rPr>
          <w:smallCaps/>
        </w:rPr>
        <w:tab/>
        <w:t>c</w:t>
      </w:r>
      <w:r>
        <w:rPr>
          <w:smallCaps/>
        </w:rPr>
        <w:tab/>
      </w:r>
      <w:r>
        <w:t>father</w:t>
      </w:r>
      <w:r>
        <w:tab/>
        <w:t>say</w:t>
      </w:r>
      <w:r>
        <w:rPr>
          <w:smallCaps/>
        </w:rPr>
        <w:tab/>
        <w:t>c</w:t>
      </w:r>
      <w:r w:rsidR="003F0E82">
        <w:tab/>
        <w:t>?-</w:t>
      </w:r>
      <w:r w:rsidR="003F0E82">
        <w:rPr>
          <w:smallCaps/>
        </w:rPr>
        <w:t>stat</w:t>
      </w:r>
      <w:r w:rsidR="003F0E82">
        <w:t>-outsider-</w:t>
      </w:r>
      <w:r w:rsidR="003F0E82">
        <w:rPr>
          <w:smallCaps/>
        </w:rPr>
        <w:t>nom</w:t>
      </w:r>
    </w:p>
    <w:p w14:paraId="3994211F" w14:textId="77777777" w:rsidR="00800AD8" w:rsidRDefault="00800AD8" w:rsidP="003F0E82">
      <w:pPr>
        <w:pStyle w:val="InterlineFree"/>
      </w:pPr>
      <w:r>
        <w:t>So all the village said: “Well, so this is the father!”</w:t>
      </w:r>
    </w:p>
    <w:p w14:paraId="02C77DAE" w14:textId="77777777" w:rsidR="00800AD8" w:rsidRDefault="00DC1AE0" w:rsidP="003F0E82">
      <w:pPr>
        <w:pStyle w:val="InterlineText"/>
        <w:tabs>
          <w:tab w:val="left" w:pos="533"/>
          <w:tab w:val="left" w:pos="1022"/>
          <w:tab w:val="left" w:pos="2171"/>
          <w:tab w:val="left" w:pos="2945"/>
          <w:tab w:val="left" w:pos="4019"/>
          <w:tab w:val="left" w:pos="4523"/>
          <w:tab w:val="left" w:pos="6467"/>
          <w:tab w:val="left" w:pos="6956"/>
        </w:tabs>
      </w:pPr>
      <w:r w:rsidRPr="003A1D48">
        <w:rPr>
          <w:rStyle w:val="InterlineTextNumChar"/>
        </w:rPr>
        <w:t>019</w:t>
      </w:r>
      <w:r w:rsidR="00800AD8">
        <w:tab/>
        <w:t>sa</w:t>
      </w:r>
      <w:r w:rsidR="00800AD8">
        <w:tab/>
        <w:t>pavay</w:t>
      </w:r>
      <w:r w:rsidR="00800AD8">
        <w:tab/>
        <w:t>anga</w:t>
      </w:r>
      <w:r w:rsidR="00800AD8">
        <w:tab/>
        <w:t>sakamaya</w:t>
      </w:r>
      <w:r w:rsidR="00800AD8">
        <w:tab/>
        <w:t>tua</w:t>
      </w:r>
      <w:r w:rsidR="00800AD8">
        <w:tab/>
        <w:t>sinilisi,</w:t>
      </w:r>
      <w:r w:rsidR="00800AD8">
        <w:tab/>
        <w:t>sa</w:t>
      </w:r>
      <w:r w:rsidR="003F0E82">
        <w:tab/>
        <w:t>pareputsekeî</w:t>
      </w:r>
    </w:p>
    <w:p w14:paraId="3A2D2067" w14:textId="77777777" w:rsidR="00800AD8" w:rsidRDefault="00800AD8" w:rsidP="003F0E82">
      <w:pPr>
        <w:pStyle w:val="InterlineGlossWithTrans"/>
        <w:tabs>
          <w:tab w:val="left" w:pos="533"/>
          <w:tab w:val="left" w:pos="1022"/>
          <w:tab w:val="left" w:pos="2171"/>
          <w:tab w:val="left" w:pos="2945"/>
          <w:tab w:val="left" w:pos="4019"/>
          <w:tab w:val="left" w:pos="4523"/>
          <w:tab w:val="left" w:pos="6467"/>
          <w:tab w:val="left" w:pos="6956"/>
        </w:tabs>
      </w:pPr>
      <w:r>
        <w:tab/>
        <w:t>sa</w:t>
      </w:r>
      <w:r>
        <w:tab/>
        <w:t>pa-vay</w:t>
      </w:r>
      <w:r>
        <w:tab/>
        <w:t>anga</w:t>
      </w:r>
      <w:r>
        <w:tab/>
        <w:t>sakamaya</w:t>
      </w:r>
      <w:r>
        <w:tab/>
        <w:t>tua</w:t>
      </w:r>
      <w:r>
        <w:tab/>
        <w:t>in=si-lisi</w:t>
      </w:r>
      <w:r>
        <w:tab/>
        <w:t>sa</w:t>
      </w:r>
      <w:r w:rsidR="003F0E82">
        <w:tab/>
        <w:t>pare-pu-tsekeî</w:t>
      </w:r>
    </w:p>
    <w:p w14:paraId="7040DEFE" w14:textId="77777777" w:rsidR="00800AD8" w:rsidRDefault="00800AD8" w:rsidP="003F0E82">
      <w:pPr>
        <w:pStyle w:val="InterlineTransNoFree"/>
        <w:tabs>
          <w:tab w:val="left" w:pos="1022"/>
          <w:tab w:val="left" w:pos="2171"/>
          <w:tab w:val="left" w:pos="2945"/>
          <w:tab w:val="left" w:pos="4019"/>
          <w:tab w:val="left" w:pos="4523"/>
          <w:tab w:val="left" w:pos="6467"/>
          <w:tab w:val="left" w:pos="6956"/>
        </w:tabs>
      </w:pPr>
      <w:r>
        <w:tab/>
        <w:t>and</w:t>
      </w:r>
      <w:r>
        <w:tab/>
        <w:t>cause-give</w:t>
      </w:r>
      <w:r>
        <w:tab/>
        <w:t>indeed</w:t>
      </w:r>
      <w:r>
        <w:tab/>
        <w:t>only</w:t>
      </w:r>
      <w:r>
        <w:tab/>
      </w:r>
      <w:r>
        <w:rPr>
          <w:smallCaps/>
        </w:rPr>
        <w:t>obl</w:t>
      </w:r>
      <w:r>
        <w:tab/>
      </w:r>
      <w:r>
        <w:rPr>
          <w:smallCaps/>
        </w:rPr>
        <w:t>perf</w:t>
      </w:r>
      <w:r>
        <w:t>=</w:t>
      </w:r>
      <w:r>
        <w:rPr>
          <w:smallCaps/>
        </w:rPr>
        <w:t>if</w:t>
      </w:r>
      <w:r>
        <w:t>-bride.price</w:t>
      </w:r>
      <w:r>
        <w:tab/>
        <w:t>and</w:t>
      </w:r>
      <w:r w:rsidR="003F0E82">
        <w:tab/>
        <w:t>pair-have-spouse</w:t>
      </w:r>
    </w:p>
    <w:p w14:paraId="03B7A35F" w14:textId="77777777" w:rsidR="00800AD8" w:rsidRDefault="003F0E82" w:rsidP="003F0E82">
      <w:pPr>
        <w:pStyle w:val="InterlineText"/>
        <w:tabs>
          <w:tab w:val="left" w:pos="533"/>
          <w:tab w:val="left" w:pos="1307"/>
        </w:tabs>
      </w:pPr>
      <w:r>
        <w:lastRenderedPageBreak/>
        <w:tab/>
        <w:t>anga</w:t>
      </w:r>
      <w:r w:rsidR="00800AD8">
        <w:tab/>
        <w:t>sakamaya.</w:t>
      </w:r>
    </w:p>
    <w:p w14:paraId="370338F9" w14:textId="77777777" w:rsidR="00800AD8" w:rsidRDefault="003F0E82" w:rsidP="003F0E82">
      <w:pPr>
        <w:pStyle w:val="InterlineGlossWithTrans"/>
        <w:tabs>
          <w:tab w:val="left" w:pos="533"/>
          <w:tab w:val="left" w:pos="1307"/>
        </w:tabs>
      </w:pPr>
      <w:r>
        <w:tab/>
        <w:t>anga</w:t>
      </w:r>
      <w:r w:rsidR="00800AD8">
        <w:tab/>
        <w:t>sakamaya</w:t>
      </w:r>
    </w:p>
    <w:p w14:paraId="11AD6A8C" w14:textId="77777777" w:rsidR="00800AD8" w:rsidRDefault="003F0E82" w:rsidP="008C3B63">
      <w:pPr>
        <w:pStyle w:val="InterlineTransNoFree"/>
        <w:tabs>
          <w:tab w:val="left" w:pos="1307"/>
          <w:tab w:val="right" w:pos="8789"/>
        </w:tabs>
      </w:pPr>
      <w:r>
        <w:tab/>
        <w:t>indeed</w:t>
      </w:r>
      <w:r w:rsidR="00800AD8">
        <w:tab/>
        <w:t>only</w:t>
      </w:r>
      <w:r>
        <w:tab/>
        <w:t>So he gave the bride-price, and they finished by getting married.</w:t>
      </w:r>
    </w:p>
    <w:p w14:paraId="44DD3847" w14:textId="77777777" w:rsidR="00800AD8" w:rsidRDefault="00DC1AE0" w:rsidP="003F0E82">
      <w:pPr>
        <w:pStyle w:val="InterlineText"/>
        <w:tabs>
          <w:tab w:val="left" w:pos="533"/>
          <w:tab w:val="left" w:pos="1517"/>
          <w:tab w:val="left" w:pos="2441"/>
          <w:tab w:val="left" w:pos="2705"/>
        </w:tabs>
      </w:pPr>
      <w:r w:rsidRPr="003A1D48">
        <w:rPr>
          <w:rStyle w:val="InterlineTextNumChar"/>
        </w:rPr>
        <w:t>020</w:t>
      </w:r>
      <w:r w:rsidR="00800AD8">
        <w:tab/>
        <w:t>saka</w:t>
      </w:r>
      <w:r w:rsidR="00800AD8">
        <w:tab/>
        <w:t>amin</w:t>
      </w:r>
      <w:r w:rsidR="00800AD8">
        <w:tab/>
        <w:t>a</w:t>
      </w:r>
      <w:r w:rsidR="00800AD8">
        <w:tab/>
        <w:t>kai.</w:t>
      </w:r>
    </w:p>
    <w:p w14:paraId="75C4D734" w14:textId="77777777" w:rsidR="00800AD8" w:rsidRDefault="00800AD8" w:rsidP="003F0E82">
      <w:pPr>
        <w:pStyle w:val="InterlineGlossWithTrans"/>
        <w:tabs>
          <w:tab w:val="left" w:pos="533"/>
          <w:tab w:val="left" w:pos="1517"/>
          <w:tab w:val="left" w:pos="2441"/>
          <w:tab w:val="left" w:pos="2705"/>
        </w:tabs>
      </w:pPr>
      <w:r>
        <w:tab/>
        <w:t>sa-ka</w:t>
      </w:r>
      <w:r>
        <w:tab/>
        <w:t>amin</w:t>
      </w:r>
      <w:r>
        <w:tab/>
        <w:t>a</w:t>
      </w:r>
      <w:r>
        <w:tab/>
        <w:t>kai</w:t>
      </w:r>
    </w:p>
    <w:p w14:paraId="1B80D6CF" w14:textId="77777777" w:rsidR="00800AD8" w:rsidRDefault="00800AD8" w:rsidP="008C3B63">
      <w:pPr>
        <w:pStyle w:val="InterlineTransNoFree"/>
        <w:tabs>
          <w:tab w:val="left" w:pos="1517"/>
          <w:tab w:val="left" w:pos="2441"/>
          <w:tab w:val="left" w:pos="2705"/>
          <w:tab w:val="right" w:pos="8789"/>
        </w:tabs>
      </w:pPr>
      <w:r>
        <w:tab/>
        <w:t>and-after</w:t>
      </w:r>
      <w:r>
        <w:tab/>
        <w:t>no.more</w:t>
      </w:r>
      <w:r>
        <w:rPr>
          <w:smallCaps/>
        </w:rPr>
        <w:tab/>
        <w:t>c</w:t>
      </w:r>
      <w:r>
        <w:rPr>
          <w:smallCaps/>
        </w:rPr>
        <w:tab/>
      </w:r>
      <w:r>
        <w:t>speech</w:t>
      </w:r>
      <w:r w:rsidR="003F0E82">
        <w:tab/>
        <w:t>That’s the end of the story.</w:t>
      </w:r>
    </w:p>
    <w:p w14:paraId="38BD92D9" w14:textId="77777777" w:rsidR="003F0E82" w:rsidRDefault="00800AD8" w:rsidP="003F0E82">
      <w:pPr>
        <w:pStyle w:val="FullTranslation"/>
      </w:pPr>
      <w:r>
        <w:t>There was a person called Puîaîuîaîuyan of ïinasalas, and also Tjukutjuku of Makalaulauz. “Come on, let’s go hunting,” said (Puîaîuîaîuyan) to his fellow-villagers; and they went hunting. Now there was a tall tree, and Puîaîuîaîuyan climbed up it. He saw Tjukutjuku over in Makalaulauz, and fell in love with her. “What shall I do about this?” said Puîaîuîaîuyan, and pulled out one of his hairs. It was carried by the wind all the way to Tjukutjuku, and went into her lap. Tjukutjuku became pregnant. She was pregnant for five days, and bore a son called Kuîeîuîeîu. “Why has she had a child on the side without being married? All the village must find out who made her pregnant.</w:t>
      </w:r>
      <w:r w:rsidR="003F0E82">
        <w:t>”</w:t>
      </w:r>
      <w:r>
        <w:t xml:space="preserve"> But noone was found.</w:t>
      </w:r>
    </w:p>
    <w:p w14:paraId="5BB76BE4" w14:textId="77777777" w:rsidR="00800AD8" w:rsidRDefault="00800AD8" w:rsidP="003F0E82">
      <w:pPr>
        <w:pStyle w:val="FullTranslation"/>
      </w:pPr>
      <w:r>
        <w:t>Then Puîaîuîaîuyan of ïin</w:t>
      </w:r>
      <w:r w:rsidR="003F0E82">
        <w:t>a</w:t>
      </w:r>
      <w:r>
        <w:t>salas was asked to come. So he came. (The child said:) “Now, mother, this is my father.</w:t>
      </w:r>
      <w:r w:rsidR="003F0E82">
        <w:t>”</w:t>
      </w:r>
      <w:r>
        <w:t xml:space="preserve"> So all the village said: “Well, so this is the father!”</w:t>
      </w:r>
      <w:r w:rsidR="003F0E82">
        <w:t xml:space="preserve"> </w:t>
      </w:r>
      <w:r>
        <w:t>So he gave the bride-price, and they finished by getting married. That’s the end of the story.</w:t>
      </w:r>
    </w:p>
    <w:p w14:paraId="26B2FA99" w14:textId="77777777" w:rsidR="00800AD8" w:rsidRDefault="00800AD8">
      <w:pPr>
        <w:pStyle w:val="Heading4"/>
      </w:pPr>
      <w:r w:rsidRPr="00996908">
        <w:rPr>
          <w:rStyle w:val="NumTextHeadingChar"/>
        </w:rPr>
        <w:t>044</w:t>
      </w:r>
      <w:r>
        <w:t xml:space="preserve"> PUïAïUïAïUYAN AND THE HAWK</w:t>
      </w:r>
      <w:r w:rsidR="003F0E82">
        <w:br/>
      </w:r>
      <w:r>
        <w:t>ti Puîaîuîaîuyan katua qa÷is</w:t>
      </w:r>
      <w:r w:rsidR="001208B6">
        <w:t xml:space="preserve"> (</w:t>
      </w:r>
      <w:r>
        <w:t xml:space="preserve">Kuîaîau </w:t>
      </w:r>
      <w:r w:rsidR="003F0E82">
        <w:t>village, p.228</w:t>
      </w:r>
      <w:r w:rsidR="001208B6">
        <w:t>)</w:t>
      </w:r>
    </w:p>
    <w:p w14:paraId="3B448138" w14:textId="77777777" w:rsidR="00800AD8" w:rsidRDefault="00DC1AE0" w:rsidP="003F0E82">
      <w:pPr>
        <w:pStyle w:val="InterlineText"/>
        <w:tabs>
          <w:tab w:val="left" w:pos="533"/>
          <w:tab w:val="left" w:pos="1457"/>
          <w:tab w:val="left" w:pos="1901"/>
          <w:tab w:val="left" w:pos="3485"/>
          <w:tab w:val="left" w:pos="3749"/>
        </w:tabs>
      </w:pPr>
      <w:r w:rsidRPr="003A1D48">
        <w:rPr>
          <w:rStyle w:val="InterlineTextNumChar"/>
        </w:rPr>
        <w:t>001</w:t>
      </w:r>
      <w:r w:rsidR="00800AD8">
        <w:tab/>
        <w:t>izua</w:t>
      </w:r>
      <w:r w:rsidR="00800AD8">
        <w:tab/>
        <w:t>ti</w:t>
      </w:r>
      <w:r w:rsidR="00800AD8">
        <w:tab/>
        <w:t>Puîaîuîaîuyan</w:t>
      </w:r>
      <w:r w:rsidR="00800AD8">
        <w:tab/>
        <w:t>a</w:t>
      </w:r>
      <w:r w:rsidR="00800AD8">
        <w:tab/>
        <w:t>Vavuluvulungan.</w:t>
      </w:r>
    </w:p>
    <w:p w14:paraId="4E1E1FAE" w14:textId="77777777" w:rsidR="00800AD8" w:rsidRDefault="00800AD8" w:rsidP="003F0E82">
      <w:pPr>
        <w:pStyle w:val="InterlineGlossWithTrans"/>
        <w:tabs>
          <w:tab w:val="left" w:pos="533"/>
          <w:tab w:val="left" w:pos="1457"/>
          <w:tab w:val="left" w:pos="1901"/>
          <w:tab w:val="left" w:pos="3485"/>
          <w:tab w:val="left" w:pos="3749"/>
        </w:tabs>
      </w:pPr>
      <w:r>
        <w:tab/>
        <w:t>i-zua</w:t>
      </w:r>
      <w:r>
        <w:tab/>
        <w:t>ti</w:t>
      </w:r>
      <w:r>
        <w:tab/>
        <w:t>Puîaîuîaîuyan</w:t>
      </w:r>
      <w:r>
        <w:tab/>
        <w:t>a</w:t>
      </w:r>
      <w:r>
        <w:tab/>
        <w:t>Vavuluvulungan</w:t>
      </w:r>
    </w:p>
    <w:p w14:paraId="74B223FC" w14:textId="77777777" w:rsidR="00800AD8" w:rsidRDefault="00800AD8" w:rsidP="003F0E82">
      <w:pPr>
        <w:pStyle w:val="InterlineTrans"/>
        <w:tabs>
          <w:tab w:val="left" w:pos="533"/>
          <w:tab w:val="left" w:pos="1457"/>
          <w:tab w:val="left" w:pos="1901"/>
          <w:tab w:val="left" w:pos="3485"/>
          <w:tab w:val="left" w:pos="3749"/>
        </w:tabs>
      </w:pPr>
      <w:r>
        <w:tab/>
      </w:r>
      <w:r>
        <w:rPr>
          <w:smallCaps/>
        </w:rPr>
        <w:t>loc</w:t>
      </w:r>
      <w:r>
        <w:t>-that</w:t>
      </w:r>
      <w:r>
        <w:tab/>
      </w:r>
      <w:r>
        <w:rPr>
          <w:smallCaps/>
        </w:rPr>
        <w:t>f.h</w:t>
      </w:r>
      <w:r>
        <w:tab/>
        <w:t>(name)</w:t>
      </w:r>
      <w:r>
        <w:rPr>
          <w:smallCaps/>
        </w:rPr>
        <w:tab/>
        <w:t>c</w:t>
      </w:r>
      <w:r>
        <w:rPr>
          <w:smallCaps/>
        </w:rPr>
        <w:tab/>
      </w:r>
      <w:r>
        <w:t>(name)</w:t>
      </w:r>
    </w:p>
    <w:p w14:paraId="711B6937" w14:textId="77777777" w:rsidR="00800AD8" w:rsidRDefault="00800AD8">
      <w:pPr>
        <w:pStyle w:val="InterlineFree"/>
      </w:pPr>
      <w:r>
        <w:t>There was Puîaîuîaîuyan Vavuluvulungan.</w:t>
      </w:r>
    </w:p>
    <w:p w14:paraId="43A047C2" w14:textId="77777777" w:rsidR="00800AD8" w:rsidRDefault="00DC1AE0" w:rsidP="003F0E82">
      <w:pPr>
        <w:pStyle w:val="InterlineText"/>
        <w:tabs>
          <w:tab w:val="left" w:pos="533"/>
          <w:tab w:val="left" w:pos="1457"/>
          <w:tab w:val="left" w:pos="1901"/>
          <w:tab w:val="left" w:pos="3080"/>
          <w:tab w:val="left" w:pos="3344"/>
          <w:tab w:val="left" w:pos="4913"/>
          <w:tab w:val="left" w:pos="5417"/>
          <w:tab w:val="left" w:pos="7361"/>
          <w:tab w:val="left" w:pos="7625"/>
        </w:tabs>
      </w:pPr>
      <w:r w:rsidRPr="003A1D48">
        <w:rPr>
          <w:rStyle w:val="InterlineTextNumChar"/>
        </w:rPr>
        <w:t>002</w:t>
      </w:r>
      <w:r w:rsidR="00800AD8">
        <w:tab/>
        <w:t>izua</w:t>
      </w:r>
      <w:r w:rsidR="00800AD8">
        <w:tab/>
        <w:t>ti</w:t>
      </w:r>
      <w:r w:rsidR="00800AD8">
        <w:tab/>
        <w:t>Tjukutjuku</w:t>
      </w:r>
      <w:r w:rsidR="00800AD8">
        <w:tab/>
        <w:t>a</w:t>
      </w:r>
      <w:r w:rsidR="00800AD8">
        <w:tab/>
        <w:t>Ka÷angiangian</w:t>
      </w:r>
      <w:r w:rsidR="00800AD8">
        <w:tab/>
        <w:t>i</w:t>
      </w:r>
      <w:r w:rsidR="00800AD8">
        <w:tab/>
        <w:t>qinaîan</w:t>
      </w:r>
      <w:r w:rsidR="003F0E82">
        <w:tab/>
        <w:t>a</w:t>
      </w:r>
      <w:r w:rsidR="003F0E82">
        <w:tab/>
        <w:t>mamaw.</w:t>
      </w:r>
    </w:p>
    <w:p w14:paraId="76EDC327" w14:textId="77777777" w:rsidR="00800AD8" w:rsidRDefault="00800AD8" w:rsidP="003F0E82">
      <w:pPr>
        <w:pStyle w:val="InterlineGlossWithTrans"/>
        <w:tabs>
          <w:tab w:val="left" w:pos="533"/>
          <w:tab w:val="left" w:pos="1457"/>
          <w:tab w:val="left" w:pos="1901"/>
          <w:tab w:val="left" w:pos="3080"/>
          <w:tab w:val="left" w:pos="3344"/>
          <w:tab w:val="left" w:pos="4913"/>
          <w:tab w:val="left" w:pos="5417"/>
          <w:tab w:val="left" w:pos="7361"/>
          <w:tab w:val="left" w:pos="7625"/>
        </w:tabs>
      </w:pPr>
      <w:r>
        <w:tab/>
        <w:t>i-zua</w:t>
      </w:r>
      <w:r>
        <w:tab/>
        <w:t>ti</w:t>
      </w:r>
      <w:r>
        <w:tab/>
        <w:t>Tjukutjuku</w:t>
      </w:r>
      <w:r>
        <w:tab/>
        <w:t>a</w:t>
      </w:r>
      <w:r>
        <w:tab/>
        <w:t>Ka÷angiangian</w:t>
      </w:r>
      <w:r>
        <w:tab/>
        <w:t>i</w:t>
      </w:r>
      <w:r>
        <w:tab/>
        <w:t>in=qaîa-an</w:t>
      </w:r>
      <w:r w:rsidR="003F0E82">
        <w:tab/>
        <w:t>a</w:t>
      </w:r>
      <w:r w:rsidR="003F0E82">
        <w:tab/>
        <w:t>ma-amaw</w:t>
      </w:r>
    </w:p>
    <w:p w14:paraId="1A649BAB" w14:textId="77777777" w:rsidR="00800AD8" w:rsidRDefault="00800AD8" w:rsidP="003F0E82">
      <w:pPr>
        <w:pStyle w:val="InterlineTrans"/>
        <w:tabs>
          <w:tab w:val="left" w:pos="533"/>
          <w:tab w:val="left" w:pos="1457"/>
          <w:tab w:val="left" w:pos="1901"/>
          <w:tab w:val="left" w:pos="3080"/>
          <w:tab w:val="left" w:pos="3344"/>
          <w:tab w:val="left" w:pos="4913"/>
          <w:tab w:val="left" w:pos="5417"/>
          <w:tab w:val="left" w:pos="7361"/>
          <w:tab w:val="left" w:pos="7625"/>
        </w:tabs>
      </w:pPr>
      <w:r>
        <w:tab/>
      </w:r>
      <w:r>
        <w:rPr>
          <w:smallCaps/>
        </w:rPr>
        <w:t>loc</w:t>
      </w:r>
      <w:r>
        <w:t>-that</w:t>
      </w:r>
      <w:r>
        <w:tab/>
      </w:r>
      <w:r>
        <w:rPr>
          <w:smallCaps/>
        </w:rPr>
        <w:t>f.h</w:t>
      </w:r>
      <w:r>
        <w:tab/>
        <w:t>(name)</w:t>
      </w:r>
      <w:r>
        <w:rPr>
          <w:smallCaps/>
        </w:rPr>
        <w:tab/>
        <w:t>c</w:t>
      </w:r>
      <w:r>
        <w:rPr>
          <w:smallCaps/>
        </w:rPr>
        <w:tab/>
      </w:r>
      <w:r>
        <w:t>(name)</w:t>
      </w:r>
      <w:r>
        <w:tab/>
      </w:r>
      <w:r>
        <w:rPr>
          <w:smallCaps/>
        </w:rPr>
        <w:t>loc</w:t>
      </w:r>
      <w:r>
        <w:tab/>
      </w:r>
      <w:r>
        <w:rPr>
          <w:smallCaps/>
        </w:rPr>
        <w:t>perf</w:t>
      </w:r>
      <w:r>
        <w:t>=outsider-</w:t>
      </w:r>
      <w:r>
        <w:rPr>
          <w:smallCaps/>
        </w:rPr>
        <w:t>nom</w:t>
      </w:r>
      <w:r w:rsidR="003F0E82">
        <w:rPr>
          <w:smallCaps/>
        </w:rPr>
        <w:tab/>
        <w:t>c</w:t>
      </w:r>
      <w:r w:rsidR="003F0E82">
        <w:rPr>
          <w:smallCaps/>
        </w:rPr>
        <w:tab/>
        <w:t>stat</w:t>
      </w:r>
      <w:r w:rsidR="003F0E82">
        <w:t>-same</w:t>
      </w:r>
    </w:p>
    <w:p w14:paraId="20B4A333" w14:textId="77777777" w:rsidR="00800AD8" w:rsidRDefault="00800AD8">
      <w:pPr>
        <w:pStyle w:val="InterlineFree"/>
      </w:pPr>
      <w:r>
        <w:t>There was Tjukutjuku Ka÷angiangian in the same village.</w:t>
      </w:r>
    </w:p>
    <w:p w14:paraId="4CE59838" w14:textId="77777777" w:rsidR="00800AD8" w:rsidRDefault="00DC1AE0" w:rsidP="003F0E82">
      <w:pPr>
        <w:pStyle w:val="InterlineText"/>
        <w:tabs>
          <w:tab w:val="left" w:pos="533"/>
          <w:tab w:val="left" w:pos="1457"/>
          <w:tab w:val="left" w:pos="2081"/>
          <w:tab w:val="left" w:pos="2420"/>
          <w:tab w:val="left" w:pos="4004"/>
          <w:tab w:val="left" w:pos="4268"/>
        </w:tabs>
      </w:pPr>
      <w:r w:rsidRPr="003A1D48">
        <w:rPr>
          <w:rStyle w:val="InterlineTextNumChar"/>
        </w:rPr>
        <w:t>003</w:t>
      </w:r>
      <w:r w:rsidR="00800AD8">
        <w:tab/>
        <w:t>izua</w:t>
      </w:r>
      <w:r w:rsidR="00800AD8">
        <w:tab/>
        <w:t>kuku</w:t>
      </w:r>
      <w:r w:rsidR="00800AD8">
        <w:tab/>
        <w:t>ni</w:t>
      </w:r>
      <w:r w:rsidR="00800AD8">
        <w:tab/>
        <w:t>Puîaîuîaîuyan</w:t>
      </w:r>
      <w:r w:rsidR="00800AD8">
        <w:tab/>
        <w:t>a</w:t>
      </w:r>
      <w:r w:rsidR="00800AD8">
        <w:tab/>
        <w:t>qa÷is.</w:t>
      </w:r>
    </w:p>
    <w:p w14:paraId="1F0D7B21" w14:textId="77777777" w:rsidR="00800AD8" w:rsidRDefault="00800AD8" w:rsidP="003F0E82">
      <w:pPr>
        <w:pStyle w:val="InterlineGlossWithTrans"/>
        <w:tabs>
          <w:tab w:val="left" w:pos="533"/>
          <w:tab w:val="left" w:pos="1457"/>
          <w:tab w:val="left" w:pos="2081"/>
          <w:tab w:val="left" w:pos="2420"/>
          <w:tab w:val="left" w:pos="4004"/>
          <w:tab w:val="left" w:pos="4268"/>
        </w:tabs>
      </w:pPr>
      <w:r>
        <w:tab/>
        <w:t>i-zua</w:t>
      </w:r>
      <w:r>
        <w:tab/>
        <w:t>kuku</w:t>
      </w:r>
      <w:r>
        <w:tab/>
        <w:t>ni</w:t>
      </w:r>
      <w:r>
        <w:tab/>
        <w:t>Puîaîuîaîuyan</w:t>
      </w:r>
      <w:r>
        <w:tab/>
        <w:t>a</w:t>
      </w:r>
      <w:r>
        <w:tab/>
        <w:t>qa÷is</w:t>
      </w:r>
    </w:p>
    <w:p w14:paraId="63397235" w14:textId="77777777" w:rsidR="00800AD8" w:rsidRDefault="00800AD8" w:rsidP="008C3B63">
      <w:pPr>
        <w:pStyle w:val="InterlineTransNoFree"/>
        <w:tabs>
          <w:tab w:val="left" w:pos="1457"/>
          <w:tab w:val="left" w:pos="2081"/>
          <w:tab w:val="left" w:pos="2420"/>
          <w:tab w:val="left" w:pos="4004"/>
          <w:tab w:val="left" w:pos="4268"/>
          <w:tab w:val="right" w:pos="8789"/>
        </w:tabs>
      </w:pPr>
      <w:r>
        <w:tab/>
      </w:r>
      <w:r>
        <w:rPr>
          <w:smallCaps/>
        </w:rPr>
        <w:t>loc</w:t>
      </w:r>
      <w:r>
        <w:t>-that</w:t>
      </w:r>
      <w:r>
        <w:tab/>
        <w:t>pet</w:t>
      </w:r>
      <w:r>
        <w:tab/>
        <w:t>of</w:t>
      </w:r>
      <w:r>
        <w:tab/>
        <w:t>(name)</w:t>
      </w:r>
      <w:r>
        <w:rPr>
          <w:smallCaps/>
        </w:rPr>
        <w:tab/>
        <w:t>c</w:t>
      </w:r>
      <w:r>
        <w:rPr>
          <w:smallCaps/>
        </w:rPr>
        <w:tab/>
      </w:r>
      <w:r>
        <w:t>hawk</w:t>
      </w:r>
      <w:r w:rsidR="003F0E82">
        <w:tab/>
        <w:t>Puîaîuîaîuyan had a pet hawk.</w:t>
      </w:r>
    </w:p>
    <w:p w14:paraId="2DDF5790" w14:textId="77777777" w:rsidR="00800AD8" w:rsidRDefault="00DC1AE0" w:rsidP="003F0E82">
      <w:pPr>
        <w:pStyle w:val="InterlineText"/>
        <w:tabs>
          <w:tab w:val="left" w:pos="533"/>
          <w:tab w:val="left" w:pos="1187"/>
          <w:tab w:val="left" w:pos="2636"/>
          <w:tab w:val="left" w:pos="3080"/>
          <w:tab w:val="left" w:pos="4664"/>
          <w:tab w:val="left" w:pos="4928"/>
          <w:tab w:val="left" w:pos="5672"/>
          <w:tab w:val="left" w:pos="7256"/>
        </w:tabs>
      </w:pPr>
      <w:r w:rsidRPr="003A1D48">
        <w:rPr>
          <w:rStyle w:val="InterlineTextNumChar"/>
        </w:rPr>
        <w:t>004</w:t>
      </w:r>
      <w:r w:rsidR="00800AD8">
        <w:tab/>
        <w:t>nu</w:t>
      </w:r>
      <w:r w:rsidR="00800AD8">
        <w:tab/>
        <w:t>kisudju</w:t>
      </w:r>
      <w:r w:rsidR="00800AD8">
        <w:tab/>
        <w:t>ti</w:t>
      </w:r>
      <w:r w:rsidR="00800AD8">
        <w:tab/>
        <w:t>Puîaîuîaîuyan</w:t>
      </w:r>
      <w:r w:rsidR="00800AD8">
        <w:tab/>
        <w:t>a</w:t>
      </w:r>
      <w:r w:rsidR="00800AD8">
        <w:tab/>
        <w:t>sema</w:t>
      </w:r>
      <w:r w:rsidR="00800AD8">
        <w:tab/>
        <w:t>Ka÷angiangian,</w:t>
      </w:r>
      <w:r w:rsidR="003F0E82">
        <w:tab/>
        <w:t>avanu</w:t>
      </w:r>
    </w:p>
    <w:p w14:paraId="6C2EEFE6" w14:textId="77777777" w:rsidR="00800AD8" w:rsidRDefault="00800AD8" w:rsidP="003F0E82">
      <w:pPr>
        <w:pStyle w:val="InterlineGlossWithTrans"/>
        <w:tabs>
          <w:tab w:val="left" w:pos="533"/>
          <w:tab w:val="left" w:pos="1187"/>
          <w:tab w:val="left" w:pos="2636"/>
          <w:tab w:val="left" w:pos="3080"/>
          <w:tab w:val="left" w:pos="4664"/>
          <w:tab w:val="left" w:pos="4928"/>
          <w:tab w:val="left" w:pos="5672"/>
          <w:tab w:val="left" w:pos="7256"/>
        </w:tabs>
      </w:pPr>
      <w:r>
        <w:tab/>
        <w:t>nu</w:t>
      </w:r>
      <w:r>
        <w:tab/>
        <w:t>ki-sudju</w:t>
      </w:r>
      <w:r>
        <w:tab/>
        <w:t>ti</w:t>
      </w:r>
      <w:r>
        <w:tab/>
        <w:t>Puîaîuîaîuyan</w:t>
      </w:r>
      <w:r>
        <w:tab/>
        <w:t>a</w:t>
      </w:r>
      <w:r>
        <w:tab/>
        <w:t>em=sa</w:t>
      </w:r>
      <w:r>
        <w:tab/>
        <w:t>Ka÷angiangian</w:t>
      </w:r>
      <w:r w:rsidR="003F0E82">
        <w:tab/>
        <w:t>avan</w:t>
      </w:r>
      <w:r w:rsidR="00404871">
        <w:t xml:space="preserve">  n</w:t>
      </w:r>
      <w:r w:rsidR="003F0E82">
        <w:t>u</w:t>
      </w:r>
    </w:p>
    <w:p w14:paraId="5FB63A6C" w14:textId="77777777" w:rsidR="00800AD8" w:rsidRDefault="00800AD8" w:rsidP="003F0E82">
      <w:pPr>
        <w:pStyle w:val="InterlineTransNoFree"/>
        <w:tabs>
          <w:tab w:val="left" w:pos="1187"/>
          <w:tab w:val="left" w:pos="2636"/>
          <w:tab w:val="left" w:pos="3080"/>
          <w:tab w:val="left" w:pos="4664"/>
          <w:tab w:val="left" w:pos="4928"/>
          <w:tab w:val="left" w:pos="5672"/>
          <w:tab w:val="left" w:pos="7256"/>
        </w:tabs>
      </w:pPr>
      <w:r>
        <w:tab/>
        <w:t>when</w:t>
      </w:r>
      <w:r>
        <w:tab/>
        <w:t>do-sweetheart</w:t>
      </w:r>
      <w:r>
        <w:tab/>
      </w:r>
      <w:r>
        <w:rPr>
          <w:smallCaps/>
        </w:rPr>
        <w:t>f.h</w:t>
      </w:r>
      <w:r>
        <w:tab/>
        <w:t>(name)</w:t>
      </w:r>
      <w:r>
        <w:rPr>
          <w:smallCaps/>
        </w:rPr>
        <w:tab/>
        <w:t>c</w:t>
      </w:r>
      <w:r>
        <w:rPr>
          <w:smallCaps/>
        </w:rPr>
        <w:tab/>
        <w:t>af</w:t>
      </w:r>
      <w:r>
        <w:t>=go</w:t>
      </w:r>
      <w:r>
        <w:tab/>
        <w:t>(name)</w:t>
      </w:r>
      <w:r w:rsidR="003F0E82">
        <w:tab/>
        <w:t>exact</w:t>
      </w:r>
      <w:r w:rsidR="00404871">
        <w:t xml:space="preserve">  </w:t>
      </w:r>
      <w:r w:rsidR="00865C03">
        <w:t>when</w:t>
      </w:r>
    </w:p>
    <w:p w14:paraId="6CEC226A" w14:textId="77777777" w:rsidR="00800AD8" w:rsidRDefault="00800AD8" w:rsidP="003F0E82">
      <w:pPr>
        <w:pStyle w:val="InterlineText"/>
        <w:tabs>
          <w:tab w:val="left" w:pos="533"/>
          <w:tab w:val="left" w:pos="1937"/>
          <w:tab w:val="left" w:pos="2621"/>
        </w:tabs>
      </w:pPr>
      <w:r>
        <w:tab/>
        <w:t>qaqivuin</w:t>
      </w:r>
      <w:r>
        <w:tab/>
        <w:t>azua</w:t>
      </w:r>
      <w:r>
        <w:tab/>
        <w:t>qa÷is.</w:t>
      </w:r>
    </w:p>
    <w:p w14:paraId="39F12CE7" w14:textId="77777777" w:rsidR="00800AD8" w:rsidRDefault="00800AD8" w:rsidP="003F0E82">
      <w:pPr>
        <w:pStyle w:val="InterlineGlossWithTrans"/>
        <w:tabs>
          <w:tab w:val="left" w:pos="533"/>
          <w:tab w:val="left" w:pos="1937"/>
          <w:tab w:val="left" w:pos="2621"/>
        </w:tabs>
      </w:pPr>
      <w:r>
        <w:tab/>
        <w:t>qa-qivu-en</w:t>
      </w:r>
      <w:r>
        <w:tab/>
        <w:t>a-zua</w:t>
      </w:r>
      <w:r>
        <w:tab/>
        <w:t>qa÷is</w:t>
      </w:r>
    </w:p>
    <w:p w14:paraId="74545F13" w14:textId="77777777" w:rsidR="00800AD8" w:rsidRDefault="00800AD8" w:rsidP="003F0E82">
      <w:pPr>
        <w:pStyle w:val="InterlineTrans"/>
        <w:tabs>
          <w:tab w:val="left" w:pos="533"/>
          <w:tab w:val="left" w:pos="1937"/>
          <w:tab w:val="left" w:pos="2621"/>
        </w:tabs>
      </w:pPr>
      <w:r>
        <w:tab/>
      </w:r>
      <w:r>
        <w:rPr>
          <w:smallCaps/>
        </w:rPr>
        <w:t>red</w:t>
      </w:r>
      <w:r>
        <w:t>-speak-</w:t>
      </w:r>
      <w:r>
        <w:rPr>
          <w:smallCaps/>
        </w:rPr>
        <w:t>pf</w:t>
      </w:r>
      <w:r>
        <w:tab/>
      </w:r>
      <w:r>
        <w:rPr>
          <w:smallCaps/>
        </w:rPr>
        <w:t>c-</w:t>
      </w:r>
      <w:r>
        <w:t>that</w:t>
      </w:r>
      <w:r>
        <w:tab/>
        <w:t>hawk</w:t>
      </w:r>
    </w:p>
    <w:p w14:paraId="63D04ED7" w14:textId="77777777" w:rsidR="00800AD8" w:rsidRDefault="00800AD8">
      <w:pPr>
        <w:pStyle w:val="InterlineFree"/>
      </w:pPr>
      <w:r>
        <w:t>When Puîaîuîaîuyan went courting to the Ka÷angiangian house, he called the hawk to go along.</w:t>
      </w:r>
    </w:p>
    <w:p w14:paraId="496D8085" w14:textId="77777777" w:rsidR="00800AD8" w:rsidRDefault="00DC1AE0" w:rsidP="003F0E82">
      <w:pPr>
        <w:pStyle w:val="InterlineText"/>
        <w:tabs>
          <w:tab w:val="left" w:pos="533"/>
          <w:tab w:val="left" w:pos="1202"/>
          <w:tab w:val="left" w:pos="2126"/>
          <w:tab w:val="left" w:pos="2795"/>
          <w:tab w:val="left" w:pos="3839"/>
        </w:tabs>
      </w:pPr>
      <w:r w:rsidRPr="003A1D48">
        <w:rPr>
          <w:rStyle w:val="InterlineTextNumChar"/>
        </w:rPr>
        <w:t>005</w:t>
      </w:r>
      <w:r w:rsidR="00800AD8">
        <w:tab/>
        <w:t>manu</w:t>
      </w:r>
      <w:r w:rsidR="00800AD8">
        <w:tab/>
        <w:t>izua</w:t>
      </w:r>
      <w:r w:rsidR="00800AD8">
        <w:tab/>
        <w:t>quma</w:t>
      </w:r>
      <w:r w:rsidR="00800AD8">
        <w:tab/>
        <w:t>itjua</w:t>
      </w:r>
      <w:r w:rsidR="00800AD8">
        <w:tab/>
        <w:t>Djaîalu.</w:t>
      </w:r>
    </w:p>
    <w:p w14:paraId="08E8562C" w14:textId="77777777" w:rsidR="00800AD8" w:rsidRDefault="00800AD8" w:rsidP="003F0E82">
      <w:pPr>
        <w:pStyle w:val="InterlineGlossWithTrans"/>
        <w:tabs>
          <w:tab w:val="left" w:pos="533"/>
          <w:tab w:val="left" w:pos="1202"/>
          <w:tab w:val="left" w:pos="2126"/>
          <w:tab w:val="left" w:pos="2795"/>
          <w:tab w:val="left" w:pos="3839"/>
        </w:tabs>
      </w:pPr>
      <w:r>
        <w:tab/>
        <w:t>manu</w:t>
      </w:r>
      <w:r>
        <w:tab/>
        <w:t>i-zua</w:t>
      </w:r>
      <w:r>
        <w:tab/>
        <w:t>quma</w:t>
      </w:r>
      <w:r>
        <w:tab/>
        <w:t>i-tjua</w:t>
      </w:r>
      <w:r>
        <w:tab/>
        <w:t>Djaîalu</w:t>
      </w:r>
    </w:p>
    <w:p w14:paraId="543E8005" w14:textId="77777777" w:rsidR="00800AD8" w:rsidRDefault="00800AD8" w:rsidP="008C3B63">
      <w:pPr>
        <w:pStyle w:val="InterlineTransNoFree"/>
        <w:tabs>
          <w:tab w:val="left" w:pos="1202"/>
          <w:tab w:val="left" w:pos="2126"/>
          <w:tab w:val="left" w:pos="2795"/>
          <w:tab w:val="left" w:pos="3839"/>
          <w:tab w:val="right" w:pos="8789"/>
        </w:tabs>
      </w:pPr>
      <w:r>
        <w:tab/>
        <w:t>then</w:t>
      </w:r>
      <w:r>
        <w:tab/>
      </w:r>
      <w:r>
        <w:rPr>
          <w:smallCaps/>
        </w:rPr>
        <w:t>loc</w:t>
      </w:r>
      <w:r>
        <w:t>-that</w:t>
      </w:r>
      <w:r>
        <w:tab/>
        <w:t>field</w:t>
      </w:r>
      <w:r>
        <w:tab/>
      </w:r>
      <w:r>
        <w:rPr>
          <w:smallCaps/>
        </w:rPr>
        <w:t>loc</w:t>
      </w:r>
      <w:r>
        <w:t>-there</w:t>
      </w:r>
      <w:r>
        <w:tab/>
        <w:t>(place)</w:t>
      </w:r>
      <w:r w:rsidR="003F0E82">
        <w:tab/>
        <w:t>On the way there was a field at Djaîalu.</w:t>
      </w:r>
    </w:p>
    <w:p w14:paraId="7CC215D5" w14:textId="77777777" w:rsidR="00800AD8" w:rsidRDefault="00DC1AE0" w:rsidP="003F0E82">
      <w:pPr>
        <w:pStyle w:val="InterlineText"/>
        <w:tabs>
          <w:tab w:val="left" w:pos="533"/>
          <w:tab w:val="left" w:pos="1202"/>
          <w:tab w:val="left" w:pos="1841"/>
          <w:tab w:val="left" w:pos="2570"/>
          <w:tab w:val="left" w:pos="4154"/>
          <w:tab w:val="left" w:pos="5078"/>
        </w:tabs>
      </w:pPr>
      <w:r w:rsidRPr="003A1D48">
        <w:rPr>
          <w:rStyle w:val="InterlineTextNumChar"/>
        </w:rPr>
        <w:t>006</w:t>
      </w:r>
      <w:r w:rsidR="00800AD8">
        <w:tab/>
        <w:t>manu</w:t>
      </w:r>
      <w:r w:rsidR="00800AD8">
        <w:tab/>
        <w:t>vaik</w:t>
      </w:r>
      <w:r w:rsidR="00800AD8">
        <w:tab/>
        <w:t>tia</w:t>
      </w:r>
      <w:r w:rsidR="00800AD8">
        <w:tab/>
        <w:t>Puîaîuîaîuyan</w:t>
      </w:r>
      <w:r w:rsidR="00800AD8">
        <w:tab/>
        <w:t>katua</w:t>
      </w:r>
      <w:r w:rsidR="00800AD8">
        <w:tab/>
        <w:t>qa÷is.</w:t>
      </w:r>
    </w:p>
    <w:p w14:paraId="3CCC7A4D" w14:textId="77777777" w:rsidR="00800AD8" w:rsidRDefault="00800AD8" w:rsidP="003F0E82">
      <w:pPr>
        <w:pStyle w:val="InterlineGlossWithTrans"/>
        <w:tabs>
          <w:tab w:val="left" w:pos="533"/>
          <w:tab w:val="left" w:pos="1202"/>
          <w:tab w:val="left" w:pos="1841"/>
          <w:tab w:val="left" w:pos="2570"/>
          <w:tab w:val="left" w:pos="4154"/>
          <w:tab w:val="left" w:pos="5078"/>
        </w:tabs>
      </w:pPr>
      <w:r>
        <w:tab/>
        <w:t>manu</w:t>
      </w:r>
      <w:r>
        <w:tab/>
        <w:t>vaik</w:t>
      </w:r>
      <w:r>
        <w:tab/>
        <w:t>ti-a</w:t>
      </w:r>
      <w:r>
        <w:tab/>
        <w:t>Puîaîuîaîuyan</w:t>
      </w:r>
      <w:r>
        <w:tab/>
        <w:t>ka-tua</w:t>
      </w:r>
      <w:r>
        <w:tab/>
        <w:t>qa÷is</w:t>
      </w:r>
    </w:p>
    <w:p w14:paraId="0B7CA16F" w14:textId="77777777" w:rsidR="00800AD8" w:rsidRDefault="00800AD8" w:rsidP="003F0E82">
      <w:pPr>
        <w:pStyle w:val="InterlineTrans"/>
        <w:tabs>
          <w:tab w:val="left" w:pos="533"/>
          <w:tab w:val="left" w:pos="1202"/>
          <w:tab w:val="left" w:pos="1841"/>
          <w:tab w:val="left" w:pos="2570"/>
          <w:tab w:val="left" w:pos="4154"/>
          <w:tab w:val="left" w:pos="5078"/>
        </w:tabs>
      </w:pPr>
      <w:r>
        <w:tab/>
        <w:t>then</w:t>
      </w:r>
      <w:r>
        <w:tab/>
        <w:t>leave</w:t>
      </w:r>
      <w:r>
        <w:tab/>
      </w:r>
      <w:r>
        <w:rPr>
          <w:smallCaps/>
        </w:rPr>
        <w:t>f.h</w:t>
      </w:r>
      <w:r>
        <w:t>-</w:t>
      </w:r>
      <w:r>
        <w:rPr>
          <w:smallCaps/>
        </w:rPr>
        <w:t>pl</w:t>
      </w:r>
      <w:r>
        <w:tab/>
        <w:t>(name)</w:t>
      </w:r>
      <w:r>
        <w:tab/>
        <w:t>and-</w:t>
      </w:r>
      <w:r>
        <w:rPr>
          <w:smallCaps/>
        </w:rPr>
        <w:t>obl</w:t>
      </w:r>
      <w:r>
        <w:tab/>
        <w:t>hawk</w:t>
      </w:r>
    </w:p>
    <w:p w14:paraId="4749E169" w14:textId="77777777" w:rsidR="00800AD8" w:rsidRDefault="00800AD8">
      <w:pPr>
        <w:pStyle w:val="InterlineFree"/>
      </w:pPr>
      <w:r>
        <w:t>Puîaîuîaîuyan and the hawk went off.</w:t>
      </w:r>
    </w:p>
    <w:p w14:paraId="78595AEC" w14:textId="77777777" w:rsidR="00800AD8" w:rsidRDefault="00DC1AE0" w:rsidP="00AB66D6">
      <w:pPr>
        <w:pStyle w:val="InterlineText"/>
        <w:tabs>
          <w:tab w:val="left" w:pos="533"/>
          <w:tab w:val="left" w:pos="1202"/>
          <w:tab w:val="left" w:pos="2261"/>
          <w:tab w:val="left" w:pos="2750"/>
          <w:tab w:val="left" w:pos="3614"/>
          <w:tab w:val="left" w:pos="3878"/>
          <w:tab w:val="left" w:pos="4907"/>
        </w:tabs>
      </w:pPr>
      <w:r w:rsidRPr="003A1D48">
        <w:rPr>
          <w:rStyle w:val="InterlineTextNumChar"/>
        </w:rPr>
        <w:t>007</w:t>
      </w:r>
      <w:r w:rsidR="00800AD8">
        <w:tab/>
        <w:t>manu</w:t>
      </w:r>
      <w:r w:rsidR="00800AD8">
        <w:tab/>
        <w:t>rinaung</w:t>
      </w:r>
      <w:r w:rsidR="00800AD8">
        <w:tab/>
        <w:t>nua</w:t>
      </w:r>
      <w:r w:rsidR="00800AD8">
        <w:tab/>
        <w:t>qaîa</w:t>
      </w:r>
      <w:r w:rsidR="00800AD8">
        <w:tab/>
        <w:t>a</w:t>
      </w:r>
      <w:r w:rsidR="00800AD8">
        <w:tab/>
        <w:t>se</w:t>
      </w:r>
      <w:r w:rsidR="00800AD8">
        <w:tab/>
        <w:t>ïinasalas.</w:t>
      </w:r>
    </w:p>
    <w:p w14:paraId="17021183" w14:textId="77777777" w:rsidR="00800AD8" w:rsidRDefault="00800AD8" w:rsidP="00AB66D6">
      <w:pPr>
        <w:pStyle w:val="InterlineGlossWithTrans"/>
        <w:tabs>
          <w:tab w:val="left" w:pos="533"/>
          <w:tab w:val="left" w:pos="1202"/>
          <w:tab w:val="left" w:pos="2261"/>
          <w:tab w:val="left" w:pos="2750"/>
          <w:tab w:val="left" w:pos="3614"/>
          <w:tab w:val="left" w:pos="3878"/>
          <w:tab w:val="left" w:pos="4907"/>
        </w:tabs>
      </w:pPr>
      <w:r>
        <w:tab/>
        <w:t>manu</w:t>
      </w:r>
      <w:r>
        <w:tab/>
        <w:t>in=raung</w:t>
      </w:r>
      <w:r>
        <w:tab/>
        <w:t>nua</w:t>
      </w:r>
      <w:r>
        <w:tab/>
        <w:t>qaîa</w:t>
      </w:r>
      <w:r>
        <w:tab/>
        <w:t>a</w:t>
      </w:r>
      <w:r>
        <w:tab/>
        <w:t>se</w:t>
      </w:r>
      <w:r>
        <w:tab/>
        <w:t>ïinasalas</w:t>
      </w:r>
    </w:p>
    <w:p w14:paraId="45669925" w14:textId="77777777" w:rsidR="00800AD8" w:rsidRDefault="00800AD8" w:rsidP="00AB66D6">
      <w:pPr>
        <w:pStyle w:val="InterlineTrans"/>
        <w:tabs>
          <w:tab w:val="left" w:pos="533"/>
          <w:tab w:val="left" w:pos="1202"/>
          <w:tab w:val="left" w:pos="2261"/>
          <w:tab w:val="left" w:pos="2750"/>
          <w:tab w:val="left" w:pos="3614"/>
          <w:tab w:val="left" w:pos="3878"/>
          <w:tab w:val="left" w:pos="4907"/>
        </w:tabs>
      </w:pPr>
      <w:r>
        <w:tab/>
        <w:t>then</w:t>
      </w:r>
      <w:r>
        <w:tab/>
      </w:r>
      <w:r>
        <w:rPr>
          <w:smallCaps/>
        </w:rPr>
        <w:t>perf</w:t>
      </w:r>
      <w:r>
        <w:t>=trap</w:t>
      </w:r>
      <w:r>
        <w:tab/>
        <w:t>by</w:t>
      </w:r>
      <w:r>
        <w:tab/>
        <w:t>outsider</w:t>
      </w:r>
      <w:r>
        <w:rPr>
          <w:smallCaps/>
        </w:rPr>
        <w:tab/>
        <w:t>c</w:t>
      </w:r>
      <w:r>
        <w:rPr>
          <w:smallCaps/>
        </w:rPr>
        <w:tab/>
      </w:r>
      <w:r>
        <w:t>person.of</w:t>
      </w:r>
      <w:r>
        <w:tab/>
        <w:t>(place)</w:t>
      </w:r>
    </w:p>
    <w:p w14:paraId="0C0DF005" w14:textId="77777777" w:rsidR="00800AD8" w:rsidRDefault="00800AD8">
      <w:pPr>
        <w:pStyle w:val="InterlineFree"/>
      </w:pPr>
      <w:r>
        <w:t>Enemies from ïinasalas lay in ambush.</w:t>
      </w:r>
    </w:p>
    <w:p w14:paraId="0DBD9F8D" w14:textId="77777777" w:rsidR="00800AD8" w:rsidRDefault="00DC1AE0" w:rsidP="00AB66D6">
      <w:pPr>
        <w:pStyle w:val="InterlineText"/>
        <w:tabs>
          <w:tab w:val="left" w:pos="533"/>
          <w:tab w:val="left" w:pos="1202"/>
          <w:tab w:val="left" w:pos="2321"/>
          <w:tab w:val="left" w:pos="2585"/>
          <w:tab w:val="left" w:pos="3239"/>
          <w:tab w:val="left" w:pos="4013"/>
          <w:tab w:val="left" w:pos="4937"/>
        </w:tabs>
      </w:pPr>
      <w:r w:rsidRPr="003A1D48">
        <w:rPr>
          <w:rStyle w:val="InterlineTextNumChar"/>
        </w:rPr>
        <w:lastRenderedPageBreak/>
        <w:t>008</w:t>
      </w:r>
      <w:r w:rsidR="00800AD8">
        <w:tab/>
        <w:t>manu</w:t>
      </w:r>
      <w:r w:rsidR="00800AD8">
        <w:tab/>
        <w:t>kemîang</w:t>
      </w:r>
      <w:r w:rsidR="00800AD8">
        <w:tab/>
        <w:t>a</w:t>
      </w:r>
      <w:r w:rsidR="00800AD8">
        <w:tab/>
        <w:t>qa÷is</w:t>
      </w:r>
      <w:r w:rsidR="00800AD8">
        <w:tab/>
        <w:t>tu</w:t>
      </w:r>
      <w:r w:rsidR="00800AD8">
        <w:tab/>
        <w:t>izua</w:t>
      </w:r>
      <w:r w:rsidR="00800AD8">
        <w:tab/>
        <w:t>qaîa.</w:t>
      </w:r>
    </w:p>
    <w:p w14:paraId="3E9E8C62" w14:textId="77777777" w:rsidR="00800AD8" w:rsidRDefault="00800AD8" w:rsidP="00AB66D6">
      <w:pPr>
        <w:pStyle w:val="InterlineGlossWithTrans"/>
        <w:tabs>
          <w:tab w:val="left" w:pos="533"/>
          <w:tab w:val="left" w:pos="1202"/>
          <w:tab w:val="left" w:pos="2321"/>
          <w:tab w:val="left" w:pos="2585"/>
          <w:tab w:val="left" w:pos="3239"/>
          <w:tab w:val="left" w:pos="4013"/>
          <w:tab w:val="left" w:pos="4937"/>
        </w:tabs>
      </w:pPr>
      <w:r>
        <w:tab/>
        <w:t>manu</w:t>
      </w:r>
      <w:r>
        <w:tab/>
        <w:t>m=keîang</w:t>
      </w:r>
      <w:r>
        <w:tab/>
        <w:t>a</w:t>
      </w:r>
      <w:r>
        <w:tab/>
        <w:t>qa÷is</w:t>
      </w:r>
      <w:r>
        <w:tab/>
        <w:t>tu</w:t>
      </w:r>
      <w:r>
        <w:tab/>
        <w:t>i-zua</w:t>
      </w:r>
      <w:r>
        <w:tab/>
        <w:t>qaîa</w:t>
      </w:r>
    </w:p>
    <w:p w14:paraId="637C733A" w14:textId="77777777" w:rsidR="00800AD8" w:rsidRDefault="00800AD8" w:rsidP="00AB66D6">
      <w:pPr>
        <w:pStyle w:val="InterlineTrans"/>
        <w:tabs>
          <w:tab w:val="left" w:pos="533"/>
          <w:tab w:val="left" w:pos="1202"/>
          <w:tab w:val="left" w:pos="2321"/>
          <w:tab w:val="left" w:pos="2585"/>
          <w:tab w:val="left" w:pos="3239"/>
          <w:tab w:val="left" w:pos="4013"/>
          <w:tab w:val="left" w:pos="4937"/>
        </w:tabs>
      </w:pPr>
      <w:r>
        <w:tab/>
        <w:t>then</w:t>
      </w:r>
      <w:r>
        <w:tab/>
      </w:r>
      <w:r>
        <w:rPr>
          <w:smallCaps/>
        </w:rPr>
        <w:t>af</w:t>
      </w:r>
      <w:r>
        <w:t>=know</w:t>
      </w:r>
      <w:r>
        <w:rPr>
          <w:smallCaps/>
        </w:rPr>
        <w:tab/>
        <w:t>c</w:t>
      </w:r>
      <w:r>
        <w:rPr>
          <w:smallCaps/>
        </w:rPr>
        <w:tab/>
      </w:r>
      <w:r>
        <w:t>hawk</w:t>
      </w:r>
      <w:r>
        <w:tab/>
      </w:r>
      <w:r>
        <w:rPr>
          <w:smallCaps/>
        </w:rPr>
        <w:t>compl</w:t>
      </w:r>
      <w:r>
        <w:tab/>
      </w:r>
      <w:r>
        <w:rPr>
          <w:smallCaps/>
        </w:rPr>
        <w:t>loc</w:t>
      </w:r>
      <w:r>
        <w:t>-that</w:t>
      </w:r>
      <w:r>
        <w:tab/>
        <w:t>outsider</w:t>
      </w:r>
    </w:p>
    <w:p w14:paraId="385D59ED" w14:textId="77777777" w:rsidR="00800AD8" w:rsidRDefault="00800AD8">
      <w:pPr>
        <w:pStyle w:val="InterlineFree"/>
      </w:pPr>
      <w:r>
        <w:t>The hawk knew there were enemies there.</w:t>
      </w:r>
    </w:p>
    <w:p w14:paraId="704FBB7A" w14:textId="77777777" w:rsidR="00800AD8" w:rsidRDefault="00DC1AE0" w:rsidP="00AB66D6">
      <w:pPr>
        <w:pStyle w:val="InterlineText"/>
        <w:tabs>
          <w:tab w:val="left" w:pos="533"/>
          <w:tab w:val="left" w:pos="1217"/>
          <w:tab w:val="left" w:pos="2486"/>
          <w:tab w:val="left" w:pos="4070"/>
          <w:tab w:val="left" w:pos="5054"/>
        </w:tabs>
      </w:pPr>
      <w:r w:rsidRPr="003A1D48">
        <w:rPr>
          <w:rStyle w:val="InterlineTextNumChar"/>
        </w:rPr>
        <w:t>009</w:t>
      </w:r>
      <w:r w:rsidR="00800AD8">
        <w:tab/>
        <w:t>“ari</w:t>
      </w:r>
      <w:r w:rsidR="00800AD8">
        <w:tab/>
        <w:t>tsikeli,</w:t>
      </w:r>
      <w:r w:rsidR="00800AD8">
        <w:tab/>
        <w:t>Puîaîuîaîuyan;</w:t>
      </w:r>
      <w:r w:rsidR="00800AD8">
        <w:tab/>
        <w:t>imaza</w:t>
      </w:r>
      <w:r w:rsidR="00800AD8">
        <w:tab/>
        <w:t>qaîa.”</w:t>
      </w:r>
    </w:p>
    <w:p w14:paraId="3DD8241E" w14:textId="77777777" w:rsidR="00800AD8" w:rsidRDefault="00800AD8" w:rsidP="00AB66D6">
      <w:pPr>
        <w:pStyle w:val="InterlineGlossWithTrans"/>
        <w:tabs>
          <w:tab w:val="left" w:pos="533"/>
          <w:tab w:val="left" w:pos="1217"/>
          <w:tab w:val="left" w:pos="2486"/>
          <w:tab w:val="left" w:pos="4070"/>
          <w:tab w:val="left" w:pos="5054"/>
        </w:tabs>
      </w:pPr>
      <w:r>
        <w:tab/>
        <w:t>ari</w:t>
      </w:r>
      <w:r>
        <w:tab/>
        <w:t>tsikel-i</w:t>
      </w:r>
      <w:r>
        <w:tab/>
        <w:t>Puîaîuîaîuyan</w:t>
      </w:r>
      <w:r>
        <w:tab/>
        <w:t>i-maza</w:t>
      </w:r>
      <w:r>
        <w:tab/>
        <w:t>qaîa</w:t>
      </w:r>
    </w:p>
    <w:p w14:paraId="27EE62D9" w14:textId="77777777" w:rsidR="00800AD8" w:rsidRDefault="00800AD8" w:rsidP="00AB66D6">
      <w:pPr>
        <w:pStyle w:val="InterlineTrans"/>
        <w:tabs>
          <w:tab w:val="left" w:pos="533"/>
          <w:tab w:val="left" w:pos="1217"/>
          <w:tab w:val="left" w:pos="2486"/>
          <w:tab w:val="left" w:pos="4070"/>
          <w:tab w:val="left" w:pos="5054"/>
        </w:tabs>
      </w:pPr>
      <w:r>
        <w:tab/>
        <w:t>go.on</w:t>
      </w:r>
      <w:r>
        <w:tab/>
        <w:t>return-</w:t>
      </w:r>
      <w:r>
        <w:rPr>
          <w:smallCaps/>
        </w:rPr>
        <w:t>hort</w:t>
      </w:r>
      <w:r>
        <w:tab/>
        <w:t>(name)</w:t>
      </w:r>
      <w:r>
        <w:tab/>
      </w:r>
      <w:r>
        <w:rPr>
          <w:smallCaps/>
        </w:rPr>
        <w:t>loc</w:t>
      </w:r>
      <w:r>
        <w:t>-here</w:t>
      </w:r>
      <w:r>
        <w:tab/>
        <w:t>outsider</w:t>
      </w:r>
    </w:p>
    <w:p w14:paraId="7F52F166" w14:textId="77777777" w:rsidR="00800AD8" w:rsidRDefault="00800AD8">
      <w:pPr>
        <w:pStyle w:val="InterlineFree"/>
      </w:pPr>
      <w:r>
        <w:t>“Come on, let’s go back, Puîaîuîaîuyan; there are enemies here.”</w:t>
      </w:r>
    </w:p>
    <w:p w14:paraId="2C03DCB4" w14:textId="77777777" w:rsidR="00800AD8" w:rsidRDefault="00DC1AE0" w:rsidP="00AB66D6">
      <w:pPr>
        <w:pStyle w:val="InterlineText"/>
        <w:tabs>
          <w:tab w:val="left" w:pos="533"/>
          <w:tab w:val="left" w:pos="2402"/>
          <w:tab w:val="left" w:pos="2876"/>
          <w:tab w:val="left" w:pos="3320"/>
        </w:tabs>
      </w:pPr>
      <w:r w:rsidRPr="003A1D48">
        <w:rPr>
          <w:rStyle w:val="InterlineTextNumChar"/>
        </w:rPr>
        <w:t>010</w:t>
      </w:r>
      <w:r w:rsidR="00800AD8">
        <w:tab/>
        <w:t>“pumaya,”</w:t>
      </w:r>
      <w:r w:rsidR="00800AD8">
        <w:tab/>
        <w:t>aya</w:t>
      </w:r>
      <w:r w:rsidR="00800AD8">
        <w:tab/>
        <w:t>ti</w:t>
      </w:r>
      <w:r w:rsidR="00800AD8">
        <w:tab/>
        <w:t>Puîaîuîaîuyan.</w:t>
      </w:r>
    </w:p>
    <w:p w14:paraId="2B36A89A" w14:textId="77777777" w:rsidR="00800AD8" w:rsidRDefault="00800AD8" w:rsidP="00AB66D6">
      <w:pPr>
        <w:pStyle w:val="InterlineGlossWithTrans"/>
        <w:tabs>
          <w:tab w:val="left" w:pos="533"/>
          <w:tab w:val="left" w:pos="2402"/>
          <w:tab w:val="left" w:pos="2876"/>
          <w:tab w:val="left" w:pos="3320"/>
        </w:tabs>
      </w:pPr>
      <w:r>
        <w:tab/>
        <w:t>pu-ma-aya</w:t>
      </w:r>
      <w:r>
        <w:tab/>
        <w:t>aya</w:t>
      </w:r>
      <w:r>
        <w:tab/>
        <w:t>ti</w:t>
      </w:r>
      <w:r>
        <w:tab/>
        <w:t>Puîaîuîaîuyan</w:t>
      </w:r>
    </w:p>
    <w:p w14:paraId="6AEEF329" w14:textId="77777777" w:rsidR="00800AD8" w:rsidRDefault="00800AD8" w:rsidP="008C3B63">
      <w:pPr>
        <w:pStyle w:val="InterlineTransNoFree"/>
        <w:tabs>
          <w:tab w:val="left" w:pos="2402"/>
          <w:tab w:val="left" w:pos="2876"/>
          <w:tab w:val="left" w:pos="3320"/>
          <w:tab w:val="right" w:pos="8789"/>
        </w:tabs>
      </w:pPr>
      <w:r>
        <w:tab/>
        <w:t>have-</w:t>
      </w:r>
      <w:r>
        <w:rPr>
          <w:smallCaps/>
        </w:rPr>
        <w:t>stat</w:t>
      </w:r>
      <w:r>
        <w:t>-be.thus</w:t>
      </w:r>
      <w:r>
        <w:tab/>
        <w:t>say</w:t>
      </w:r>
      <w:r>
        <w:tab/>
      </w:r>
      <w:r>
        <w:rPr>
          <w:smallCaps/>
        </w:rPr>
        <w:t>f.h</w:t>
      </w:r>
      <w:r>
        <w:tab/>
        <w:t>(name)</w:t>
      </w:r>
      <w:r w:rsidR="00AB66D6">
        <w:tab/>
        <w:t>“Never mind,” said Puîaîaîuîuyan.</w:t>
      </w:r>
    </w:p>
    <w:p w14:paraId="6BF35637" w14:textId="77777777" w:rsidR="00800AD8" w:rsidRDefault="00DC1AE0" w:rsidP="00AB66D6">
      <w:pPr>
        <w:pStyle w:val="InterlineText"/>
        <w:tabs>
          <w:tab w:val="left" w:pos="533"/>
          <w:tab w:val="left" w:pos="1202"/>
          <w:tab w:val="left" w:pos="2381"/>
          <w:tab w:val="left" w:pos="2885"/>
          <w:tab w:val="left" w:pos="3614"/>
          <w:tab w:val="left" w:pos="4103"/>
          <w:tab w:val="left" w:pos="5207"/>
          <w:tab w:val="left" w:pos="5696"/>
          <w:tab w:val="left" w:pos="6560"/>
          <w:tab w:val="left" w:pos="7004"/>
        </w:tabs>
      </w:pPr>
      <w:r w:rsidRPr="003A1D48">
        <w:rPr>
          <w:rStyle w:val="InterlineTextNumChar"/>
        </w:rPr>
        <w:t>011</w:t>
      </w:r>
      <w:r w:rsidR="00800AD8">
        <w:tab/>
        <w:t>manu</w:t>
      </w:r>
      <w:r w:rsidR="00800AD8">
        <w:tab/>
        <w:t>djemaîun</w:t>
      </w:r>
      <w:r w:rsidR="00800AD8">
        <w:tab/>
        <w:t>tua</w:t>
      </w:r>
      <w:r w:rsidR="00800AD8">
        <w:tab/>
        <w:t>quma,</w:t>
      </w:r>
      <w:r w:rsidR="00800AD8">
        <w:tab/>
        <w:t>sa</w:t>
      </w:r>
      <w:r w:rsidR="00800AD8">
        <w:tab/>
        <w:t>kuangi</w:t>
      </w:r>
      <w:r w:rsidR="00800AD8">
        <w:tab/>
        <w:t>nua</w:t>
      </w:r>
      <w:r w:rsidR="00800AD8">
        <w:tab/>
        <w:t>qaîa</w:t>
      </w:r>
      <w:r w:rsidR="00800AD8">
        <w:tab/>
        <w:t>ti</w:t>
      </w:r>
      <w:r w:rsidR="00AB66D6">
        <w:tab/>
        <w:t>Puîaîuîaîuyan;</w:t>
      </w:r>
    </w:p>
    <w:p w14:paraId="713F7297" w14:textId="77777777" w:rsidR="00800AD8" w:rsidRDefault="00800AD8" w:rsidP="00AB66D6">
      <w:pPr>
        <w:pStyle w:val="InterlineGlossWithTrans"/>
        <w:tabs>
          <w:tab w:val="left" w:pos="533"/>
          <w:tab w:val="left" w:pos="1202"/>
          <w:tab w:val="left" w:pos="2381"/>
          <w:tab w:val="left" w:pos="2885"/>
          <w:tab w:val="left" w:pos="3614"/>
          <w:tab w:val="left" w:pos="4103"/>
          <w:tab w:val="left" w:pos="5207"/>
          <w:tab w:val="left" w:pos="5696"/>
          <w:tab w:val="left" w:pos="6560"/>
          <w:tab w:val="left" w:pos="7004"/>
        </w:tabs>
      </w:pPr>
      <w:r>
        <w:tab/>
        <w:t>manu</w:t>
      </w:r>
      <w:r>
        <w:tab/>
        <w:t>em=djaîun</w:t>
      </w:r>
      <w:r>
        <w:tab/>
        <w:t>tua</w:t>
      </w:r>
      <w:r>
        <w:tab/>
        <w:t>quma</w:t>
      </w:r>
      <w:r>
        <w:tab/>
        <w:t>sa</w:t>
      </w:r>
      <w:r>
        <w:tab/>
        <w:t>kuang-i</w:t>
      </w:r>
      <w:r>
        <w:tab/>
        <w:t>nua</w:t>
      </w:r>
      <w:r>
        <w:tab/>
        <w:t>qaîa</w:t>
      </w:r>
      <w:r>
        <w:tab/>
        <w:t>ti</w:t>
      </w:r>
      <w:r w:rsidR="00AB66D6">
        <w:tab/>
        <w:t>Puîaîuîaîuyan</w:t>
      </w:r>
    </w:p>
    <w:p w14:paraId="2A1BF960" w14:textId="77777777" w:rsidR="00800AD8" w:rsidRDefault="00800AD8" w:rsidP="00AB66D6">
      <w:pPr>
        <w:pStyle w:val="InterlineTransNoFree"/>
        <w:tabs>
          <w:tab w:val="left" w:pos="1202"/>
          <w:tab w:val="left" w:pos="2381"/>
          <w:tab w:val="left" w:pos="2885"/>
          <w:tab w:val="left" w:pos="3614"/>
          <w:tab w:val="left" w:pos="4103"/>
          <w:tab w:val="left" w:pos="5207"/>
          <w:tab w:val="left" w:pos="5696"/>
          <w:tab w:val="left" w:pos="6560"/>
          <w:tab w:val="left" w:pos="7004"/>
        </w:tabs>
      </w:pPr>
      <w:r>
        <w:tab/>
        <w:t>then</w:t>
      </w:r>
      <w:r>
        <w:tab/>
      </w:r>
      <w:r>
        <w:rPr>
          <w:smallCaps/>
        </w:rPr>
        <w:t>af</w:t>
      </w:r>
      <w:r>
        <w:t>=arrive</w:t>
      </w:r>
      <w:r>
        <w:tab/>
      </w:r>
      <w:r>
        <w:rPr>
          <w:smallCaps/>
        </w:rPr>
        <w:t>obl</w:t>
      </w:r>
      <w:r>
        <w:tab/>
        <w:t>field</w:t>
      </w:r>
      <w:r>
        <w:tab/>
        <w:t>and</w:t>
      </w:r>
      <w:r>
        <w:tab/>
        <w:t>firearm-</w:t>
      </w:r>
      <w:r>
        <w:rPr>
          <w:smallCaps/>
        </w:rPr>
        <w:t>pf</w:t>
      </w:r>
      <w:r>
        <w:tab/>
        <w:t>by</w:t>
      </w:r>
      <w:r>
        <w:tab/>
        <w:t>outsider</w:t>
      </w:r>
      <w:r>
        <w:tab/>
      </w:r>
      <w:r>
        <w:rPr>
          <w:smallCaps/>
        </w:rPr>
        <w:t>f.h</w:t>
      </w:r>
      <w:r w:rsidR="00AB66D6">
        <w:tab/>
        <w:t>(name)</w:t>
      </w:r>
    </w:p>
    <w:p w14:paraId="0E3AAEB8" w14:textId="77777777" w:rsidR="00800AD8" w:rsidRDefault="00800AD8" w:rsidP="00AB66D6">
      <w:pPr>
        <w:pStyle w:val="InterlineText"/>
        <w:tabs>
          <w:tab w:val="left" w:pos="533"/>
          <w:tab w:val="left" w:pos="1202"/>
        </w:tabs>
      </w:pPr>
      <w:r>
        <w:tab/>
        <w:t>manu</w:t>
      </w:r>
      <w:r>
        <w:tab/>
        <w:t>matsay.</w:t>
      </w:r>
    </w:p>
    <w:p w14:paraId="7C4D9052" w14:textId="77777777" w:rsidR="00800AD8" w:rsidRDefault="00800AD8" w:rsidP="00AB66D6">
      <w:pPr>
        <w:pStyle w:val="InterlineGlossWithTrans"/>
        <w:tabs>
          <w:tab w:val="left" w:pos="533"/>
          <w:tab w:val="left" w:pos="1202"/>
        </w:tabs>
      </w:pPr>
      <w:r>
        <w:tab/>
        <w:t>manu</w:t>
      </w:r>
      <w:r>
        <w:tab/>
        <w:t>m-patsay</w:t>
      </w:r>
    </w:p>
    <w:p w14:paraId="46A6A4EE" w14:textId="77777777" w:rsidR="00800AD8" w:rsidRDefault="00800AD8" w:rsidP="00AB66D6">
      <w:pPr>
        <w:pStyle w:val="InterlineTrans"/>
        <w:tabs>
          <w:tab w:val="left" w:pos="533"/>
          <w:tab w:val="left" w:pos="1202"/>
        </w:tabs>
      </w:pPr>
      <w:r>
        <w:tab/>
        <w:t>then</w:t>
      </w:r>
      <w:r>
        <w:tab/>
      </w:r>
      <w:r>
        <w:rPr>
          <w:smallCaps/>
        </w:rPr>
        <w:t>af</w:t>
      </w:r>
      <w:r>
        <w:t>-die</w:t>
      </w:r>
    </w:p>
    <w:p w14:paraId="02122425" w14:textId="77777777" w:rsidR="00800AD8" w:rsidRDefault="00800AD8">
      <w:pPr>
        <w:pStyle w:val="InterlineFree"/>
      </w:pPr>
      <w:r>
        <w:t>They reached the field, and Puîaîuîaîuyan was shot by the enemies, and died.</w:t>
      </w:r>
    </w:p>
    <w:p w14:paraId="0D013F37" w14:textId="77777777" w:rsidR="00800AD8" w:rsidRDefault="00DC1AE0" w:rsidP="00AB66D6">
      <w:pPr>
        <w:pStyle w:val="InterlineText"/>
        <w:tabs>
          <w:tab w:val="left" w:pos="533"/>
          <w:tab w:val="left" w:pos="1022"/>
          <w:tab w:val="left" w:pos="1796"/>
          <w:tab w:val="left" w:pos="2240"/>
          <w:tab w:val="left" w:pos="3014"/>
          <w:tab w:val="left" w:pos="3728"/>
          <w:tab w:val="left" w:pos="5492"/>
          <w:tab w:val="left" w:pos="5966"/>
          <w:tab w:val="left" w:pos="6230"/>
          <w:tab w:val="left" w:pos="6854"/>
          <w:tab w:val="left" w:pos="7118"/>
        </w:tabs>
      </w:pPr>
      <w:r w:rsidRPr="003A1D48">
        <w:rPr>
          <w:rStyle w:val="InterlineTextNumChar"/>
        </w:rPr>
        <w:t>012</w:t>
      </w:r>
      <w:r w:rsidR="00AB66D6">
        <w:tab/>
        <w:t>“‘</w:t>
      </w:r>
      <w:r w:rsidR="00800AD8">
        <w:t>ai</w:t>
      </w:r>
      <w:r w:rsidR="00800AD8">
        <w:tab/>
        <w:t>anga</w:t>
      </w:r>
      <w:r w:rsidR="00800AD8">
        <w:tab/>
        <w:t>ti</w:t>
      </w:r>
      <w:r w:rsidR="00800AD8">
        <w:tab/>
        <w:t>kaka</w:t>
      </w:r>
      <w:r w:rsidR="00800AD8">
        <w:tab/>
        <w:t>i</w:t>
      </w:r>
      <w:r w:rsidR="00800AD8">
        <w:tab/>
        <w:t>Puîaîuîaîuyan,”</w:t>
      </w:r>
      <w:r w:rsidR="00800AD8">
        <w:tab/>
        <w:t>aya</w:t>
      </w:r>
      <w:r w:rsidR="00800AD8">
        <w:tab/>
        <w:t>a</w:t>
      </w:r>
      <w:r w:rsidR="00800AD8">
        <w:tab/>
        <w:t>kuku</w:t>
      </w:r>
      <w:r w:rsidR="00800AD8">
        <w:tab/>
        <w:t>a</w:t>
      </w:r>
      <w:r w:rsidR="00AB66D6">
        <w:tab/>
        <w:t>qa÷is.</w:t>
      </w:r>
    </w:p>
    <w:p w14:paraId="03E2D510" w14:textId="77777777" w:rsidR="00800AD8" w:rsidRDefault="00800AD8" w:rsidP="00AB66D6">
      <w:pPr>
        <w:pStyle w:val="InterlineGlossWithTrans"/>
        <w:tabs>
          <w:tab w:val="left" w:pos="533"/>
          <w:tab w:val="left" w:pos="1022"/>
          <w:tab w:val="left" w:pos="1796"/>
          <w:tab w:val="left" w:pos="2240"/>
          <w:tab w:val="left" w:pos="3014"/>
          <w:tab w:val="left" w:pos="3728"/>
          <w:tab w:val="left" w:pos="5492"/>
          <w:tab w:val="left" w:pos="5966"/>
          <w:tab w:val="left" w:pos="6230"/>
          <w:tab w:val="left" w:pos="6854"/>
          <w:tab w:val="left" w:pos="7118"/>
        </w:tabs>
      </w:pPr>
      <w:r>
        <w:tab/>
        <w:t>ai</w:t>
      </w:r>
      <w:r>
        <w:tab/>
        <w:t>anga</w:t>
      </w:r>
      <w:r>
        <w:tab/>
        <w:t>ti</w:t>
      </w:r>
      <w:r>
        <w:tab/>
        <w:t>kaka</w:t>
      </w:r>
      <w:r>
        <w:tab/>
        <w:t>i</w:t>
      </w:r>
      <w:r>
        <w:tab/>
        <w:t>Puîaîuîaîuyan</w:t>
      </w:r>
      <w:r>
        <w:tab/>
        <w:t>aya</w:t>
      </w:r>
      <w:r>
        <w:tab/>
        <w:t>a</w:t>
      </w:r>
      <w:r>
        <w:tab/>
        <w:t>kuku</w:t>
      </w:r>
      <w:r>
        <w:tab/>
        <w:t>a</w:t>
      </w:r>
      <w:r w:rsidR="00AB66D6">
        <w:tab/>
        <w:t>qa÷is</w:t>
      </w:r>
    </w:p>
    <w:p w14:paraId="30147423" w14:textId="77777777" w:rsidR="00800AD8" w:rsidRDefault="00800AD8" w:rsidP="00AB66D6">
      <w:pPr>
        <w:pStyle w:val="InterlineTrans"/>
        <w:tabs>
          <w:tab w:val="left" w:pos="533"/>
          <w:tab w:val="left" w:pos="1022"/>
          <w:tab w:val="left" w:pos="1796"/>
          <w:tab w:val="left" w:pos="2240"/>
          <w:tab w:val="left" w:pos="3014"/>
          <w:tab w:val="left" w:pos="3728"/>
          <w:tab w:val="left" w:pos="5492"/>
          <w:tab w:val="left" w:pos="5966"/>
          <w:tab w:val="left" w:pos="6230"/>
          <w:tab w:val="left" w:pos="6854"/>
          <w:tab w:val="left" w:pos="7118"/>
        </w:tabs>
        <w:rPr>
          <w:smallCaps/>
        </w:rPr>
      </w:pPr>
      <w:r>
        <w:tab/>
        <w:t>oh</w:t>
      </w:r>
      <w:r>
        <w:tab/>
        <w:t>indeed</w:t>
      </w:r>
      <w:r>
        <w:tab/>
      </w:r>
      <w:r>
        <w:rPr>
          <w:smallCaps/>
        </w:rPr>
        <w:t>f.h</w:t>
      </w:r>
      <w:r>
        <w:tab/>
        <w:t>sibling</w:t>
      </w:r>
      <w:r>
        <w:tab/>
        <w:t>which</w:t>
      </w:r>
      <w:r>
        <w:tab/>
        <w:t>(name)</w:t>
      </w:r>
      <w:r>
        <w:tab/>
        <w:t>say</w:t>
      </w:r>
      <w:r>
        <w:rPr>
          <w:smallCaps/>
        </w:rPr>
        <w:tab/>
        <w:t>c</w:t>
      </w:r>
      <w:r>
        <w:rPr>
          <w:smallCaps/>
        </w:rPr>
        <w:tab/>
      </w:r>
      <w:r>
        <w:t>pet</w:t>
      </w:r>
      <w:r>
        <w:rPr>
          <w:smallCaps/>
        </w:rPr>
        <w:tab/>
        <w:t>c</w:t>
      </w:r>
      <w:r w:rsidR="00AB66D6">
        <w:tab/>
        <w:t>hawk</w:t>
      </w:r>
    </w:p>
    <w:p w14:paraId="1BB8292E" w14:textId="77777777" w:rsidR="00800AD8" w:rsidRDefault="00800AD8">
      <w:pPr>
        <w:pStyle w:val="InterlineFree"/>
      </w:pPr>
      <w:r>
        <w:t>“Oh poor brother Puîaîuîaîuyan!” said the pet hawk.</w:t>
      </w:r>
    </w:p>
    <w:p w14:paraId="03107AB8" w14:textId="77777777" w:rsidR="00800AD8" w:rsidRDefault="00DC1AE0" w:rsidP="00AB66D6">
      <w:pPr>
        <w:pStyle w:val="InterlineText"/>
        <w:tabs>
          <w:tab w:val="left" w:pos="533"/>
          <w:tab w:val="left" w:pos="1022"/>
          <w:tab w:val="left" w:pos="2201"/>
          <w:tab w:val="left" w:pos="2645"/>
          <w:tab w:val="left" w:pos="3419"/>
          <w:tab w:val="left" w:pos="3683"/>
        </w:tabs>
      </w:pPr>
      <w:r w:rsidRPr="003A1D48">
        <w:rPr>
          <w:rStyle w:val="InterlineTextNumChar"/>
        </w:rPr>
        <w:t>013</w:t>
      </w:r>
      <w:r w:rsidR="00800AD8">
        <w:tab/>
        <w:t>“ku</w:t>
      </w:r>
      <w:r w:rsidR="00800AD8">
        <w:tab/>
        <w:t>kudavaw</w:t>
      </w:r>
      <w:r w:rsidR="00800AD8">
        <w:tab/>
        <w:t>ti</w:t>
      </w:r>
      <w:r w:rsidR="00800AD8">
        <w:tab/>
        <w:t>kaka</w:t>
      </w:r>
      <w:r w:rsidR="00800AD8">
        <w:tab/>
        <w:t>a</w:t>
      </w:r>
      <w:r w:rsidR="00800AD8">
        <w:tab/>
        <w:t>papevaîut?”</w:t>
      </w:r>
    </w:p>
    <w:p w14:paraId="2A409061" w14:textId="77777777" w:rsidR="00800AD8" w:rsidRDefault="00800AD8" w:rsidP="00AB66D6">
      <w:pPr>
        <w:pStyle w:val="InterlineGlossWithTrans"/>
        <w:tabs>
          <w:tab w:val="left" w:pos="533"/>
          <w:tab w:val="left" w:pos="1022"/>
          <w:tab w:val="left" w:pos="2201"/>
          <w:tab w:val="left" w:pos="2645"/>
          <w:tab w:val="left" w:pos="3419"/>
          <w:tab w:val="left" w:pos="3683"/>
        </w:tabs>
      </w:pPr>
      <w:r>
        <w:tab/>
        <w:t>ku</w:t>
      </w:r>
      <w:r>
        <w:tab/>
        <w:t>kuda-aw</w:t>
      </w:r>
      <w:r>
        <w:tab/>
        <w:t>ti</w:t>
      </w:r>
      <w:r>
        <w:tab/>
        <w:t>kaka</w:t>
      </w:r>
      <w:r>
        <w:tab/>
        <w:t>a</w:t>
      </w:r>
      <w:r>
        <w:tab/>
        <w:t>pa-pe-vaîut</w:t>
      </w:r>
    </w:p>
    <w:p w14:paraId="09EFA12D" w14:textId="77777777" w:rsidR="00800AD8" w:rsidRDefault="00800AD8" w:rsidP="00AB66D6">
      <w:pPr>
        <w:pStyle w:val="InterlineTrans"/>
        <w:tabs>
          <w:tab w:val="left" w:pos="533"/>
          <w:tab w:val="left" w:pos="1022"/>
          <w:tab w:val="left" w:pos="2201"/>
          <w:tab w:val="left" w:pos="2645"/>
          <w:tab w:val="left" w:pos="3419"/>
          <w:tab w:val="left" w:pos="3683"/>
        </w:tabs>
      </w:pPr>
      <w:r>
        <w:tab/>
        <w:t>I</w:t>
      </w:r>
      <w:r>
        <w:tab/>
        <w:t>do.what-</w:t>
      </w:r>
      <w:r>
        <w:rPr>
          <w:smallCaps/>
        </w:rPr>
        <w:t>lf</w:t>
      </w:r>
      <w:r>
        <w:tab/>
      </w:r>
      <w:r>
        <w:rPr>
          <w:smallCaps/>
        </w:rPr>
        <w:t>f.h</w:t>
      </w:r>
      <w:r>
        <w:tab/>
        <w:t>sibling</w:t>
      </w:r>
      <w:r>
        <w:rPr>
          <w:smallCaps/>
        </w:rPr>
        <w:tab/>
        <w:t>c</w:t>
      </w:r>
      <w:r>
        <w:rPr>
          <w:smallCaps/>
        </w:rPr>
        <w:tab/>
      </w:r>
      <w:r>
        <w:t>cause-emerge-alive</w:t>
      </w:r>
    </w:p>
    <w:p w14:paraId="4906EDD9" w14:textId="77777777" w:rsidR="00800AD8" w:rsidRDefault="00800AD8">
      <w:pPr>
        <w:pStyle w:val="InterlineFree"/>
      </w:pPr>
      <w:r>
        <w:t>“What can I do to bring my brother back to life?”</w:t>
      </w:r>
    </w:p>
    <w:p w14:paraId="29DF8802" w14:textId="77777777" w:rsidR="00800AD8" w:rsidRDefault="00DC1AE0" w:rsidP="00AB66D6">
      <w:pPr>
        <w:pStyle w:val="InterlineText"/>
        <w:tabs>
          <w:tab w:val="left" w:pos="533"/>
          <w:tab w:val="left" w:pos="1202"/>
        </w:tabs>
      </w:pPr>
      <w:r w:rsidRPr="003A1D48">
        <w:rPr>
          <w:rStyle w:val="InterlineTextNumChar"/>
        </w:rPr>
        <w:t>014</w:t>
      </w:r>
      <w:r w:rsidR="00800AD8">
        <w:tab/>
        <w:t>manu</w:t>
      </w:r>
      <w:r w:rsidR="00800AD8">
        <w:tab/>
        <w:t>mevaîut.</w:t>
      </w:r>
    </w:p>
    <w:p w14:paraId="7F7176F6" w14:textId="77777777" w:rsidR="00800AD8" w:rsidRDefault="00800AD8" w:rsidP="00AB66D6">
      <w:pPr>
        <w:pStyle w:val="InterlineGlossWithTrans"/>
        <w:tabs>
          <w:tab w:val="left" w:pos="533"/>
          <w:tab w:val="left" w:pos="1202"/>
        </w:tabs>
      </w:pPr>
      <w:r>
        <w:tab/>
        <w:t>manu</w:t>
      </w:r>
      <w:r>
        <w:tab/>
        <w:t>me-vaîut</w:t>
      </w:r>
    </w:p>
    <w:p w14:paraId="3EEDAB16" w14:textId="77777777" w:rsidR="00800AD8" w:rsidRDefault="00800AD8" w:rsidP="008C3B63">
      <w:pPr>
        <w:pStyle w:val="InterlineTransNoFree"/>
        <w:tabs>
          <w:tab w:val="left" w:pos="1202"/>
          <w:tab w:val="right" w:pos="8789"/>
        </w:tabs>
      </w:pPr>
      <w:r>
        <w:tab/>
        <w:t>then</w:t>
      </w:r>
      <w:r>
        <w:tab/>
      </w:r>
      <w:r>
        <w:rPr>
          <w:smallCaps/>
        </w:rPr>
        <w:t>af</w:t>
      </w:r>
      <w:r>
        <w:t>-alive</w:t>
      </w:r>
      <w:r w:rsidR="00AB66D6">
        <w:tab/>
        <w:t>Well he came back to life.</w:t>
      </w:r>
    </w:p>
    <w:p w14:paraId="3EC93E3D" w14:textId="77777777" w:rsidR="00800AD8" w:rsidRDefault="00DC1AE0" w:rsidP="00AB66D6">
      <w:pPr>
        <w:pStyle w:val="InterlineText"/>
        <w:tabs>
          <w:tab w:val="left" w:pos="533"/>
          <w:tab w:val="left" w:pos="1832"/>
          <w:tab w:val="left" w:pos="2096"/>
        </w:tabs>
      </w:pPr>
      <w:r w:rsidRPr="003A1D48">
        <w:rPr>
          <w:rStyle w:val="InterlineTextNumChar"/>
        </w:rPr>
        <w:t>015</w:t>
      </w:r>
      <w:r w:rsidR="00800AD8">
        <w:tab/>
        <w:t>mangtjez</w:t>
      </w:r>
      <w:r w:rsidR="00800AD8">
        <w:tab/>
        <w:t>a</w:t>
      </w:r>
      <w:r w:rsidR="00800AD8">
        <w:tab/>
        <w:t>qiyayaw.</w:t>
      </w:r>
    </w:p>
    <w:p w14:paraId="49657C6E" w14:textId="77777777" w:rsidR="00800AD8" w:rsidRDefault="00800AD8" w:rsidP="00AB66D6">
      <w:pPr>
        <w:pStyle w:val="InterlineGlossWithTrans"/>
        <w:tabs>
          <w:tab w:val="left" w:pos="533"/>
          <w:tab w:val="left" w:pos="1832"/>
          <w:tab w:val="left" w:pos="2096"/>
        </w:tabs>
      </w:pPr>
      <w:r>
        <w:tab/>
        <w:t>m-pangetjez</w:t>
      </w:r>
      <w:r>
        <w:tab/>
        <w:t>a</w:t>
      </w:r>
      <w:r>
        <w:tab/>
        <w:t>ya=qiyaw</w:t>
      </w:r>
    </w:p>
    <w:p w14:paraId="556372BC" w14:textId="77777777" w:rsidR="00800AD8" w:rsidRDefault="00800AD8" w:rsidP="008C3B63">
      <w:pPr>
        <w:pStyle w:val="InterlineTransNoFree"/>
        <w:tabs>
          <w:tab w:val="left" w:pos="1832"/>
          <w:tab w:val="left" w:pos="2096"/>
          <w:tab w:val="right" w:pos="8789"/>
        </w:tabs>
      </w:pPr>
      <w:r>
        <w:tab/>
      </w:r>
      <w:r>
        <w:rPr>
          <w:smallCaps/>
        </w:rPr>
        <w:t>af</w:t>
      </w:r>
      <w:r>
        <w:t>-come</w:t>
      </w:r>
      <w:r>
        <w:rPr>
          <w:smallCaps/>
        </w:rPr>
        <w:tab/>
        <w:t>c</w:t>
      </w:r>
      <w:r>
        <w:rPr>
          <w:smallCaps/>
        </w:rPr>
        <w:tab/>
        <w:t>red</w:t>
      </w:r>
      <w:r>
        <w:t>=assist</w:t>
      </w:r>
      <w:r w:rsidR="00AB66D6">
        <w:tab/>
        <w:t>People came to the rescue.</w:t>
      </w:r>
    </w:p>
    <w:p w14:paraId="633569EA" w14:textId="77777777" w:rsidR="00800AD8" w:rsidRDefault="00DC1AE0" w:rsidP="00AB66D6">
      <w:pPr>
        <w:pStyle w:val="InterlineText"/>
        <w:tabs>
          <w:tab w:val="left" w:pos="533"/>
          <w:tab w:val="left" w:pos="1397"/>
          <w:tab w:val="left" w:pos="2156"/>
          <w:tab w:val="left" w:pos="3515"/>
          <w:tab w:val="left" w:pos="3989"/>
          <w:tab w:val="left" w:pos="4433"/>
        </w:tabs>
      </w:pPr>
      <w:r w:rsidRPr="003A1D48">
        <w:rPr>
          <w:rStyle w:val="InterlineTextNumChar"/>
        </w:rPr>
        <w:t>016</w:t>
      </w:r>
      <w:r w:rsidR="00800AD8">
        <w:tab/>
        <w:t>“anema</w:t>
      </w:r>
      <w:r w:rsidR="00800AD8">
        <w:tab/>
        <w:t>nu</w:t>
      </w:r>
      <w:r w:rsidR="00800AD8">
        <w:tab/>
        <w:t>qaqiyaven?”</w:t>
      </w:r>
      <w:r w:rsidR="00800AD8">
        <w:tab/>
        <w:t>aya</w:t>
      </w:r>
      <w:r w:rsidR="00800AD8">
        <w:tab/>
        <w:t>ti</w:t>
      </w:r>
      <w:r w:rsidR="00800AD8">
        <w:tab/>
        <w:t>Puîaîuîaîuyan.</w:t>
      </w:r>
    </w:p>
    <w:p w14:paraId="132D2B20" w14:textId="77777777" w:rsidR="00800AD8" w:rsidRDefault="00800AD8" w:rsidP="00AB66D6">
      <w:pPr>
        <w:pStyle w:val="InterlineGlossWithTrans"/>
        <w:tabs>
          <w:tab w:val="left" w:pos="533"/>
          <w:tab w:val="left" w:pos="1397"/>
          <w:tab w:val="left" w:pos="2156"/>
          <w:tab w:val="left" w:pos="3515"/>
          <w:tab w:val="left" w:pos="3989"/>
          <w:tab w:val="left" w:pos="4433"/>
        </w:tabs>
      </w:pPr>
      <w:r>
        <w:tab/>
        <w:t>a-nema</w:t>
      </w:r>
      <w:r>
        <w:tab/>
        <w:t>nu</w:t>
      </w:r>
      <w:r>
        <w:tab/>
        <w:t>qa-qiyaw-en</w:t>
      </w:r>
      <w:r>
        <w:tab/>
        <w:t>aya</w:t>
      </w:r>
      <w:r>
        <w:tab/>
        <w:t>ti</w:t>
      </w:r>
      <w:r>
        <w:tab/>
        <w:t>Puîaîuîaîuyan</w:t>
      </w:r>
    </w:p>
    <w:p w14:paraId="46DC1A6E" w14:textId="77777777" w:rsidR="00800AD8" w:rsidRDefault="00800AD8" w:rsidP="00AB66D6">
      <w:pPr>
        <w:pStyle w:val="InterlineTrans"/>
        <w:tabs>
          <w:tab w:val="left" w:pos="533"/>
          <w:tab w:val="left" w:pos="1397"/>
          <w:tab w:val="left" w:pos="2156"/>
          <w:tab w:val="left" w:pos="3515"/>
          <w:tab w:val="left" w:pos="3989"/>
          <w:tab w:val="left" w:pos="4433"/>
        </w:tabs>
      </w:pPr>
      <w:r>
        <w:tab/>
        <w:t>?-what</w:t>
      </w:r>
      <w:r>
        <w:tab/>
        <w:t>you(</w:t>
      </w:r>
      <w:r>
        <w:rPr>
          <w:smallCaps/>
        </w:rPr>
        <w:t>p</w:t>
      </w:r>
      <w:r>
        <w:t>)</w:t>
      </w:r>
      <w:r>
        <w:tab/>
      </w:r>
      <w:r>
        <w:rPr>
          <w:smallCaps/>
        </w:rPr>
        <w:t>red</w:t>
      </w:r>
      <w:r>
        <w:t>-assist-</w:t>
      </w:r>
      <w:r>
        <w:rPr>
          <w:smallCaps/>
        </w:rPr>
        <w:t>pf</w:t>
      </w:r>
      <w:r>
        <w:tab/>
        <w:t>say</w:t>
      </w:r>
      <w:r>
        <w:tab/>
      </w:r>
      <w:r>
        <w:rPr>
          <w:smallCaps/>
        </w:rPr>
        <w:t>f.h</w:t>
      </w:r>
      <w:r>
        <w:tab/>
        <w:t>(name)</w:t>
      </w:r>
    </w:p>
    <w:p w14:paraId="04EEC375" w14:textId="77777777" w:rsidR="00800AD8" w:rsidRDefault="00800AD8" w:rsidP="00AB66D6">
      <w:pPr>
        <w:pStyle w:val="InterlineFree"/>
      </w:pPr>
      <w:r>
        <w:t>“What’s all the fuss about?” said Puîaîuîaîuyan.</w:t>
      </w:r>
    </w:p>
    <w:p w14:paraId="56CD1CA5" w14:textId="77777777" w:rsidR="00800AD8" w:rsidRDefault="00DC1AE0" w:rsidP="00AB66D6">
      <w:pPr>
        <w:pStyle w:val="InterlineText"/>
        <w:tabs>
          <w:tab w:val="left" w:pos="533"/>
          <w:tab w:val="left" w:pos="1532"/>
          <w:tab w:val="left" w:pos="2306"/>
          <w:tab w:val="left" w:pos="2780"/>
          <w:tab w:val="left" w:pos="3869"/>
        </w:tabs>
      </w:pPr>
      <w:r w:rsidRPr="003A1D48">
        <w:rPr>
          <w:rStyle w:val="InterlineTextNumChar"/>
        </w:rPr>
        <w:t>017</w:t>
      </w:r>
      <w:r w:rsidR="00800AD8">
        <w:tab/>
        <w:t>“matsay</w:t>
      </w:r>
      <w:r w:rsidR="00800AD8">
        <w:tab/>
        <w:t>anga,</w:t>
      </w:r>
      <w:r w:rsidR="00800AD8">
        <w:tab/>
        <w:t>aya</w:t>
      </w:r>
      <w:r w:rsidR="00800AD8">
        <w:tab/>
        <w:t>men</w:t>
      </w:r>
      <w:r w:rsidR="00800AD8">
        <w:tab/>
        <w:t>tjanusun.”</w:t>
      </w:r>
    </w:p>
    <w:p w14:paraId="15D0C82D" w14:textId="77777777" w:rsidR="00800AD8" w:rsidRDefault="00800AD8" w:rsidP="00AB66D6">
      <w:pPr>
        <w:pStyle w:val="InterlineGlossWithTrans"/>
        <w:tabs>
          <w:tab w:val="left" w:pos="533"/>
          <w:tab w:val="left" w:pos="1532"/>
          <w:tab w:val="left" w:pos="2306"/>
          <w:tab w:val="left" w:pos="2780"/>
          <w:tab w:val="left" w:pos="3869"/>
        </w:tabs>
      </w:pPr>
      <w:r>
        <w:tab/>
        <w:t>m-patsay</w:t>
      </w:r>
      <w:r>
        <w:tab/>
        <w:t>anga</w:t>
      </w:r>
      <w:r>
        <w:tab/>
        <w:t>aya</w:t>
      </w:r>
      <w:r>
        <w:tab/>
        <w:t>amen</w:t>
      </w:r>
      <w:r>
        <w:tab/>
        <w:t>tjanu-sun</w:t>
      </w:r>
    </w:p>
    <w:p w14:paraId="059C1ED9" w14:textId="77777777" w:rsidR="00800AD8" w:rsidRDefault="00800AD8" w:rsidP="008C3B63">
      <w:pPr>
        <w:pStyle w:val="InterlineTransNoFree"/>
        <w:tabs>
          <w:tab w:val="left" w:pos="1532"/>
          <w:tab w:val="left" w:pos="2306"/>
          <w:tab w:val="left" w:pos="2780"/>
          <w:tab w:val="left" w:pos="3869"/>
          <w:tab w:val="right" w:pos="8789"/>
        </w:tabs>
      </w:pPr>
      <w:r>
        <w:tab/>
      </w:r>
      <w:r>
        <w:rPr>
          <w:smallCaps/>
        </w:rPr>
        <w:t>af</w:t>
      </w:r>
      <w:r>
        <w:t>-die</w:t>
      </w:r>
      <w:r>
        <w:tab/>
        <w:t>indeed</w:t>
      </w:r>
      <w:r>
        <w:tab/>
        <w:t>say</w:t>
      </w:r>
      <w:r>
        <w:tab/>
      </w:r>
      <w:r>
        <w:rPr>
          <w:smallCaps/>
        </w:rPr>
        <w:t>f.</w:t>
      </w:r>
      <w:r>
        <w:t>we(</w:t>
      </w:r>
      <w:r>
        <w:rPr>
          <w:smallCaps/>
        </w:rPr>
        <w:t>exc</w:t>
      </w:r>
      <w:r>
        <w:t>)</w:t>
      </w:r>
      <w:r>
        <w:tab/>
      </w:r>
      <w:r>
        <w:rPr>
          <w:smallCaps/>
        </w:rPr>
        <w:t>obl</w:t>
      </w:r>
      <w:r>
        <w:t>-you(</w:t>
      </w:r>
      <w:r>
        <w:rPr>
          <w:smallCaps/>
        </w:rPr>
        <w:t>s</w:t>
      </w:r>
      <w:r>
        <w:t>)</w:t>
      </w:r>
      <w:r w:rsidR="00AB66D6">
        <w:tab/>
        <w:t>“We thought you were dead.”</w:t>
      </w:r>
    </w:p>
    <w:p w14:paraId="51581CA9" w14:textId="77777777" w:rsidR="00800AD8" w:rsidRDefault="00DC1AE0" w:rsidP="00AB66D6">
      <w:pPr>
        <w:pStyle w:val="InterlineText"/>
        <w:tabs>
          <w:tab w:val="left" w:pos="533"/>
          <w:tab w:val="left" w:pos="1082"/>
          <w:tab w:val="left" w:pos="2006"/>
          <w:tab w:val="left" w:pos="2495"/>
          <w:tab w:val="left" w:pos="3494"/>
          <w:tab w:val="left" w:pos="4163"/>
        </w:tabs>
      </w:pPr>
      <w:r w:rsidRPr="003A1D48">
        <w:rPr>
          <w:rStyle w:val="InterlineTextNumChar"/>
        </w:rPr>
        <w:t>018</w:t>
      </w:r>
      <w:r w:rsidR="00800AD8">
        <w:tab/>
        <w:t>“ki</w:t>
      </w:r>
      <w:r w:rsidR="00800AD8">
        <w:tab/>
        <w:t>izua</w:t>
      </w:r>
      <w:r w:rsidR="00800AD8">
        <w:tab/>
        <w:t>za</w:t>
      </w:r>
      <w:r w:rsidR="00800AD8">
        <w:tab/>
        <w:t>matsay?</w:t>
      </w:r>
      <w:r w:rsidR="00800AD8">
        <w:tab/>
        <w:t>îa</w:t>
      </w:r>
      <w:r w:rsidR="00800AD8">
        <w:tab/>
        <w:t>uqaîay.</w:t>
      </w:r>
    </w:p>
    <w:p w14:paraId="3C505137" w14:textId="77777777" w:rsidR="00800AD8" w:rsidRDefault="00800AD8" w:rsidP="00AB66D6">
      <w:pPr>
        <w:pStyle w:val="InterlineGlossWithTrans"/>
        <w:tabs>
          <w:tab w:val="left" w:pos="533"/>
          <w:tab w:val="left" w:pos="1082"/>
          <w:tab w:val="left" w:pos="2006"/>
          <w:tab w:val="left" w:pos="2495"/>
          <w:tab w:val="left" w:pos="3494"/>
          <w:tab w:val="left" w:pos="4163"/>
        </w:tabs>
      </w:pPr>
      <w:r>
        <w:tab/>
        <w:t>ki</w:t>
      </w:r>
      <w:r>
        <w:tab/>
        <w:t>i-zua</w:t>
      </w:r>
      <w:r>
        <w:tab/>
        <w:t>zua</w:t>
      </w:r>
      <w:r>
        <w:tab/>
        <w:t>m-patsay</w:t>
      </w:r>
      <w:r>
        <w:tab/>
        <w:t>îa</w:t>
      </w:r>
      <w:r>
        <w:tab/>
        <w:t>uqaîay</w:t>
      </w:r>
    </w:p>
    <w:p w14:paraId="7048924E" w14:textId="77777777" w:rsidR="00800AD8" w:rsidRDefault="00800AD8" w:rsidP="008C3B63">
      <w:pPr>
        <w:pStyle w:val="InterlineTransNoFree"/>
        <w:tabs>
          <w:tab w:val="left" w:pos="1082"/>
          <w:tab w:val="left" w:pos="2006"/>
          <w:tab w:val="left" w:pos="2495"/>
          <w:tab w:val="left" w:pos="3494"/>
          <w:tab w:val="left" w:pos="4163"/>
          <w:tab w:val="right" w:pos="8789"/>
        </w:tabs>
      </w:pPr>
      <w:r>
        <w:tab/>
        <w:t>how</w:t>
      </w:r>
      <w:r>
        <w:tab/>
      </w:r>
      <w:r>
        <w:rPr>
          <w:smallCaps/>
        </w:rPr>
        <w:t>loc</w:t>
      </w:r>
      <w:r>
        <w:t>-that</w:t>
      </w:r>
      <w:r>
        <w:tab/>
        <w:t>that</w:t>
      </w:r>
      <w:r>
        <w:tab/>
      </w:r>
      <w:r>
        <w:rPr>
          <w:smallCaps/>
        </w:rPr>
        <w:t>af</w:t>
      </w:r>
      <w:r>
        <w:t>-die</w:t>
      </w:r>
      <w:r>
        <w:tab/>
        <w:t>really</w:t>
      </w:r>
      <w:r>
        <w:tab/>
        <w:t>male</w:t>
      </w:r>
      <w:r w:rsidR="00AB66D6">
        <w:tab/>
        <w:t>“Dead indeed, a tough male like me!</w:t>
      </w:r>
    </w:p>
    <w:p w14:paraId="2B21A6AF" w14:textId="77777777" w:rsidR="00800AD8" w:rsidRDefault="00DC1AE0" w:rsidP="00AB66D6">
      <w:pPr>
        <w:pStyle w:val="InterlineText"/>
        <w:tabs>
          <w:tab w:val="left" w:pos="533"/>
          <w:tab w:val="left" w:pos="1217"/>
          <w:tab w:val="left" w:pos="2351"/>
        </w:tabs>
      </w:pPr>
      <w:r w:rsidRPr="003A1D48">
        <w:rPr>
          <w:rStyle w:val="InterlineTextNumChar"/>
        </w:rPr>
        <w:t>019</w:t>
      </w:r>
      <w:r w:rsidR="00800AD8">
        <w:tab/>
        <w:t>ari</w:t>
      </w:r>
      <w:r w:rsidR="00800AD8">
        <w:tab/>
        <w:t>sakamaya,</w:t>
      </w:r>
      <w:r w:rsidR="00800AD8">
        <w:tab/>
        <w:t>saumaqi.”</w:t>
      </w:r>
    </w:p>
    <w:p w14:paraId="4504543A" w14:textId="77777777" w:rsidR="00800AD8" w:rsidRDefault="00800AD8" w:rsidP="00AB66D6">
      <w:pPr>
        <w:pStyle w:val="InterlineGlossWithTrans"/>
        <w:tabs>
          <w:tab w:val="left" w:pos="533"/>
          <w:tab w:val="left" w:pos="1217"/>
          <w:tab w:val="left" w:pos="2351"/>
        </w:tabs>
      </w:pPr>
      <w:r>
        <w:tab/>
        <w:t>ari</w:t>
      </w:r>
      <w:r>
        <w:tab/>
        <w:t>sakamaya</w:t>
      </w:r>
      <w:r>
        <w:tab/>
        <w:t>sa-umaq-i</w:t>
      </w:r>
    </w:p>
    <w:p w14:paraId="522007F1" w14:textId="77777777" w:rsidR="00800AD8" w:rsidRDefault="00800AD8" w:rsidP="008C3B63">
      <w:pPr>
        <w:pStyle w:val="InterlineTransNoFree"/>
        <w:tabs>
          <w:tab w:val="left" w:pos="1217"/>
          <w:tab w:val="left" w:pos="2351"/>
          <w:tab w:val="right" w:pos="8789"/>
        </w:tabs>
      </w:pPr>
      <w:r>
        <w:tab/>
        <w:t>go.on</w:t>
      </w:r>
      <w:r>
        <w:tab/>
        <w:t>only</w:t>
      </w:r>
      <w:r>
        <w:tab/>
        <w:t>go-house-</w:t>
      </w:r>
      <w:r>
        <w:rPr>
          <w:smallCaps/>
        </w:rPr>
        <w:t>hort</w:t>
      </w:r>
      <w:r w:rsidR="00AB66D6">
        <w:rPr>
          <w:smallCaps/>
        </w:rPr>
        <w:tab/>
      </w:r>
      <w:r w:rsidR="00AB66D6">
        <w:t>Come on, let’s just go home.”</w:t>
      </w:r>
    </w:p>
    <w:p w14:paraId="31DD7E58" w14:textId="77777777" w:rsidR="00800AD8" w:rsidRDefault="00DC1AE0" w:rsidP="00AB66D6">
      <w:pPr>
        <w:pStyle w:val="InterlineText"/>
        <w:tabs>
          <w:tab w:val="left" w:pos="533"/>
          <w:tab w:val="left" w:pos="1832"/>
          <w:tab w:val="left" w:pos="2336"/>
        </w:tabs>
      </w:pPr>
      <w:r w:rsidRPr="003A1D48">
        <w:rPr>
          <w:rStyle w:val="InterlineTextNumChar"/>
        </w:rPr>
        <w:t>020</w:t>
      </w:r>
      <w:r w:rsidR="00800AD8">
        <w:tab/>
        <w:t>mangtjez</w:t>
      </w:r>
      <w:r w:rsidR="00800AD8">
        <w:tab/>
        <w:t>i</w:t>
      </w:r>
      <w:r w:rsidR="00800AD8">
        <w:tab/>
        <w:t>umaq.</w:t>
      </w:r>
    </w:p>
    <w:p w14:paraId="1944CEFC" w14:textId="77777777" w:rsidR="00800AD8" w:rsidRDefault="00800AD8" w:rsidP="00AB66D6">
      <w:pPr>
        <w:pStyle w:val="InterlineGlossWithTrans"/>
        <w:tabs>
          <w:tab w:val="left" w:pos="533"/>
          <w:tab w:val="left" w:pos="1832"/>
          <w:tab w:val="left" w:pos="2336"/>
        </w:tabs>
      </w:pPr>
      <w:r>
        <w:tab/>
        <w:t>m-pangetjez</w:t>
      </w:r>
      <w:r>
        <w:tab/>
        <w:t>i</w:t>
      </w:r>
      <w:r>
        <w:tab/>
        <w:t>umaq</w:t>
      </w:r>
    </w:p>
    <w:p w14:paraId="7FC56B4A" w14:textId="77777777" w:rsidR="00800AD8" w:rsidRDefault="00800AD8" w:rsidP="008C3B63">
      <w:pPr>
        <w:pStyle w:val="InterlineTransNoFree"/>
        <w:tabs>
          <w:tab w:val="left" w:pos="1832"/>
          <w:tab w:val="left" w:pos="2336"/>
          <w:tab w:val="right" w:pos="8789"/>
        </w:tabs>
      </w:pPr>
      <w:r>
        <w:tab/>
      </w:r>
      <w:r>
        <w:rPr>
          <w:smallCaps/>
        </w:rPr>
        <w:t>af</w:t>
      </w:r>
      <w:r>
        <w:t>-come</w:t>
      </w:r>
      <w:r>
        <w:tab/>
      </w:r>
      <w:r>
        <w:rPr>
          <w:smallCaps/>
        </w:rPr>
        <w:t>loc</w:t>
      </w:r>
      <w:r>
        <w:tab/>
        <w:t>house</w:t>
      </w:r>
      <w:r w:rsidR="00AB66D6">
        <w:tab/>
        <w:t>When he got home,</w:t>
      </w:r>
    </w:p>
    <w:p w14:paraId="53B1FC9A" w14:textId="77777777" w:rsidR="00800AD8" w:rsidRDefault="00DC1AE0" w:rsidP="008C3B63">
      <w:pPr>
        <w:pStyle w:val="InterlineText"/>
        <w:tabs>
          <w:tab w:val="left" w:pos="533"/>
          <w:tab w:val="left" w:pos="2087"/>
          <w:tab w:val="left" w:pos="2351"/>
          <w:tab w:val="right" w:pos="8789"/>
        </w:tabs>
      </w:pPr>
      <w:r w:rsidRPr="003A1D48">
        <w:rPr>
          <w:rStyle w:val="InterlineTextNumChar"/>
        </w:rPr>
        <w:t>021</w:t>
      </w:r>
      <w:r w:rsidR="00800AD8">
        <w:tab/>
        <w:t>qemauqaung</w:t>
      </w:r>
      <w:r w:rsidR="00800AD8">
        <w:tab/>
        <w:t>a</w:t>
      </w:r>
      <w:r w:rsidR="00800AD8">
        <w:tab/>
        <w:t>kina.</w:t>
      </w:r>
    </w:p>
    <w:p w14:paraId="6E34908F" w14:textId="77777777" w:rsidR="00800AD8" w:rsidRDefault="00800AD8" w:rsidP="008C3B63">
      <w:pPr>
        <w:pStyle w:val="InterlineGlossWithTrans"/>
        <w:tabs>
          <w:tab w:val="left" w:pos="533"/>
          <w:tab w:val="left" w:pos="2087"/>
          <w:tab w:val="left" w:pos="2351"/>
          <w:tab w:val="right" w:pos="8789"/>
        </w:tabs>
      </w:pPr>
      <w:r>
        <w:tab/>
        <w:t>em=qau-qaung</w:t>
      </w:r>
      <w:r>
        <w:tab/>
        <w:t>a</w:t>
      </w:r>
      <w:r>
        <w:tab/>
        <w:t>kina</w:t>
      </w:r>
    </w:p>
    <w:p w14:paraId="719ABE60" w14:textId="77777777" w:rsidR="00800AD8" w:rsidRDefault="00800AD8" w:rsidP="008C3B63">
      <w:pPr>
        <w:pStyle w:val="InterlineTransNoFree"/>
        <w:tabs>
          <w:tab w:val="left" w:pos="2087"/>
          <w:tab w:val="left" w:pos="2351"/>
          <w:tab w:val="right" w:pos="8789"/>
        </w:tabs>
      </w:pPr>
      <w:r>
        <w:tab/>
      </w:r>
      <w:r>
        <w:rPr>
          <w:smallCaps/>
        </w:rPr>
        <w:t>af</w:t>
      </w:r>
      <w:r>
        <w:t>=</w:t>
      </w:r>
      <w:r>
        <w:rPr>
          <w:smallCaps/>
        </w:rPr>
        <w:t>red</w:t>
      </w:r>
      <w:r>
        <w:t>-cry</w:t>
      </w:r>
      <w:r>
        <w:rPr>
          <w:smallCaps/>
        </w:rPr>
        <w:tab/>
        <w:t>c</w:t>
      </w:r>
      <w:r>
        <w:rPr>
          <w:smallCaps/>
        </w:rPr>
        <w:tab/>
      </w:r>
      <w:r>
        <w:t>mother</w:t>
      </w:r>
      <w:r w:rsidR="00AB66D6">
        <w:tab/>
        <w:t>his mother was crying.</w:t>
      </w:r>
    </w:p>
    <w:p w14:paraId="58864F9A" w14:textId="77777777" w:rsidR="00800AD8" w:rsidRDefault="00DC1AE0" w:rsidP="008C3B63">
      <w:pPr>
        <w:pStyle w:val="InterlineText"/>
        <w:tabs>
          <w:tab w:val="left" w:pos="533"/>
          <w:tab w:val="left" w:pos="1292"/>
          <w:tab w:val="left" w:pos="2426"/>
          <w:tab w:val="left" w:pos="3230"/>
          <w:tab w:val="left" w:pos="4559"/>
          <w:tab w:val="right" w:pos="8789"/>
        </w:tabs>
      </w:pPr>
      <w:r w:rsidRPr="003A1D48">
        <w:rPr>
          <w:rStyle w:val="InterlineTextNumChar"/>
        </w:rPr>
        <w:lastRenderedPageBreak/>
        <w:t>022</w:t>
      </w:r>
      <w:r w:rsidR="00800AD8">
        <w:tab/>
        <w:t>“maya</w:t>
      </w:r>
      <w:r w:rsidR="00800AD8">
        <w:tab/>
        <w:t>qemaung,</w:t>
      </w:r>
      <w:r w:rsidR="00800AD8">
        <w:tab/>
        <w:t>kina;</w:t>
      </w:r>
      <w:r w:rsidR="00800AD8">
        <w:tab/>
        <w:t>izuanan</w:t>
      </w:r>
      <w:r w:rsidR="00800AD8">
        <w:tab/>
        <w:t>aken.</w:t>
      </w:r>
    </w:p>
    <w:p w14:paraId="33A8A1FC" w14:textId="77777777" w:rsidR="00800AD8" w:rsidRDefault="00800AD8" w:rsidP="008C3B63">
      <w:pPr>
        <w:pStyle w:val="InterlineGlossWithTrans"/>
        <w:tabs>
          <w:tab w:val="left" w:pos="533"/>
          <w:tab w:val="left" w:pos="1292"/>
          <w:tab w:val="left" w:pos="2426"/>
          <w:tab w:val="left" w:pos="3230"/>
          <w:tab w:val="left" w:pos="4559"/>
          <w:tab w:val="right" w:pos="8789"/>
        </w:tabs>
      </w:pPr>
      <w:r>
        <w:tab/>
        <w:t>maya</w:t>
      </w:r>
      <w:r>
        <w:tab/>
        <w:t>em=qaung</w:t>
      </w:r>
      <w:r>
        <w:tab/>
        <w:t>kina</w:t>
      </w:r>
      <w:r>
        <w:tab/>
        <w:t>i-zua-anan</w:t>
      </w:r>
      <w:r>
        <w:tab/>
        <w:t>aken</w:t>
      </w:r>
    </w:p>
    <w:p w14:paraId="675B0E9F" w14:textId="77777777" w:rsidR="00800AD8" w:rsidRDefault="00800AD8" w:rsidP="008C3B63">
      <w:pPr>
        <w:pStyle w:val="InterlineTransNoFree"/>
        <w:tabs>
          <w:tab w:val="left" w:pos="1292"/>
          <w:tab w:val="left" w:pos="2426"/>
          <w:tab w:val="left" w:pos="3230"/>
          <w:tab w:val="left" w:pos="4559"/>
          <w:tab w:val="right" w:pos="8789"/>
        </w:tabs>
      </w:pPr>
      <w:r>
        <w:tab/>
        <w:t>don’t</w:t>
      </w:r>
      <w:r>
        <w:tab/>
      </w:r>
      <w:r>
        <w:rPr>
          <w:smallCaps/>
        </w:rPr>
        <w:t>af</w:t>
      </w:r>
      <w:r>
        <w:t>=cry</w:t>
      </w:r>
      <w:r>
        <w:tab/>
        <w:t>mother</w:t>
      </w:r>
      <w:r>
        <w:tab/>
      </w:r>
      <w:r>
        <w:rPr>
          <w:smallCaps/>
        </w:rPr>
        <w:t>loc</w:t>
      </w:r>
      <w:r>
        <w:t>-that-still</w:t>
      </w:r>
      <w:r>
        <w:tab/>
      </w:r>
      <w:r w:rsidR="000D5EFB" w:rsidRPr="000D5EFB">
        <w:rPr>
          <w:smallCaps/>
        </w:rPr>
        <w:t>f.I</w:t>
      </w:r>
      <w:r w:rsidR="00AB66D6">
        <w:rPr>
          <w:smallCaps/>
        </w:rPr>
        <w:tab/>
      </w:r>
      <w:r w:rsidR="00AB66D6">
        <w:t>“Don’t cry, mother, I’m still alive.</w:t>
      </w:r>
    </w:p>
    <w:p w14:paraId="2B4CCDF1" w14:textId="77777777" w:rsidR="00800AD8" w:rsidRDefault="00DC1AE0" w:rsidP="008C3B63">
      <w:pPr>
        <w:pStyle w:val="InterlineText"/>
        <w:tabs>
          <w:tab w:val="left" w:pos="533"/>
          <w:tab w:val="left" w:pos="1952"/>
          <w:tab w:val="left" w:pos="2621"/>
          <w:tab w:val="right" w:pos="8789"/>
        </w:tabs>
      </w:pPr>
      <w:r w:rsidRPr="003A1D48">
        <w:rPr>
          <w:rStyle w:val="InterlineTextNumChar"/>
        </w:rPr>
        <w:t>023</w:t>
      </w:r>
      <w:r w:rsidR="00800AD8">
        <w:tab/>
        <w:t>makuda</w:t>
      </w:r>
      <w:r w:rsidR="00800AD8">
        <w:tab/>
        <w:t>îa</w:t>
      </w:r>
      <w:r w:rsidR="00800AD8">
        <w:tab/>
        <w:t>uqaîay.”</w:t>
      </w:r>
    </w:p>
    <w:p w14:paraId="3C856AC5" w14:textId="77777777" w:rsidR="00800AD8" w:rsidRDefault="00800AD8" w:rsidP="008C3B63">
      <w:pPr>
        <w:pStyle w:val="InterlineGlossWithTrans"/>
        <w:tabs>
          <w:tab w:val="left" w:pos="533"/>
          <w:tab w:val="left" w:pos="1952"/>
          <w:tab w:val="left" w:pos="2621"/>
          <w:tab w:val="right" w:pos="8789"/>
        </w:tabs>
      </w:pPr>
      <w:r>
        <w:tab/>
        <w:t>ma-kuda</w:t>
      </w:r>
      <w:r>
        <w:tab/>
        <w:t>îa</w:t>
      </w:r>
      <w:r>
        <w:tab/>
        <w:t>uqaîay</w:t>
      </w:r>
    </w:p>
    <w:p w14:paraId="655DE7B3" w14:textId="77777777" w:rsidR="00800AD8" w:rsidRDefault="00800AD8" w:rsidP="008C3B63">
      <w:pPr>
        <w:pStyle w:val="InterlineTransNoFree"/>
        <w:tabs>
          <w:tab w:val="left" w:pos="1952"/>
          <w:tab w:val="left" w:pos="2621"/>
          <w:tab w:val="right" w:pos="8789"/>
        </w:tabs>
      </w:pPr>
      <w:r>
        <w:tab/>
      </w:r>
      <w:r>
        <w:rPr>
          <w:smallCaps/>
        </w:rPr>
        <w:t>stat</w:t>
      </w:r>
      <w:r>
        <w:t>-do.what</w:t>
      </w:r>
      <w:r>
        <w:tab/>
        <w:t>really</w:t>
      </w:r>
      <w:r>
        <w:tab/>
        <w:t>male</w:t>
      </w:r>
      <w:r w:rsidR="00AB66D6">
        <w:tab/>
        <w:t>It’s nothing to a male like me.”</w:t>
      </w:r>
    </w:p>
    <w:p w14:paraId="5E8E9997" w14:textId="77777777" w:rsidR="00800AD8" w:rsidRDefault="00DC1AE0" w:rsidP="008C3B63">
      <w:pPr>
        <w:pStyle w:val="InterlineText"/>
        <w:tabs>
          <w:tab w:val="left" w:pos="533"/>
          <w:tab w:val="left" w:pos="1457"/>
          <w:tab w:val="left" w:pos="1721"/>
          <w:tab w:val="right" w:pos="8789"/>
        </w:tabs>
      </w:pPr>
      <w:r w:rsidRPr="003A1D48">
        <w:rPr>
          <w:rStyle w:val="InterlineTextNumChar"/>
        </w:rPr>
        <w:t>024</w:t>
      </w:r>
      <w:r w:rsidR="00800AD8">
        <w:tab/>
        <w:t>amin</w:t>
      </w:r>
      <w:r w:rsidR="00800AD8">
        <w:tab/>
        <w:t>a</w:t>
      </w:r>
      <w:r w:rsidR="00800AD8">
        <w:tab/>
        <w:t>kai.</w:t>
      </w:r>
    </w:p>
    <w:p w14:paraId="1FA70E59" w14:textId="77777777" w:rsidR="00800AD8" w:rsidRDefault="00800AD8" w:rsidP="008C3B63">
      <w:pPr>
        <w:pStyle w:val="InterlineGlossWithTrans"/>
        <w:tabs>
          <w:tab w:val="left" w:pos="533"/>
          <w:tab w:val="left" w:pos="1457"/>
          <w:tab w:val="left" w:pos="1721"/>
          <w:tab w:val="right" w:pos="8789"/>
        </w:tabs>
      </w:pPr>
      <w:r>
        <w:tab/>
        <w:t>amin</w:t>
      </w:r>
      <w:r>
        <w:tab/>
        <w:t>a</w:t>
      </w:r>
      <w:r>
        <w:tab/>
        <w:t>kai</w:t>
      </w:r>
    </w:p>
    <w:p w14:paraId="66DE33A9" w14:textId="77777777" w:rsidR="00800AD8" w:rsidRDefault="00800AD8" w:rsidP="008C3B63">
      <w:pPr>
        <w:pStyle w:val="InterlineTransNoFree"/>
        <w:tabs>
          <w:tab w:val="left" w:pos="1457"/>
          <w:tab w:val="left" w:pos="1721"/>
          <w:tab w:val="right" w:pos="8789"/>
        </w:tabs>
      </w:pPr>
      <w:r>
        <w:tab/>
        <w:t>no.more</w:t>
      </w:r>
      <w:r>
        <w:rPr>
          <w:smallCaps/>
        </w:rPr>
        <w:tab/>
        <w:t>c</w:t>
      </w:r>
      <w:r>
        <w:rPr>
          <w:smallCaps/>
        </w:rPr>
        <w:tab/>
      </w:r>
      <w:r>
        <w:t>speech</w:t>
      </w:r>
      <w:r w:rsidR="00AB66D6">
        <w:tab/>
        <w:t>That’s the end of the story.</w:t>
      </w:r>
    </w:p>
    <w:p w14:paraId="7570D799" w14:textId="77777777" w:rsidR="00AB66D6" w:rsidRDefault="00800AD8" w:rsidP="00AB66D6">
      <w:pPr>
        <w:pStyle w:val="FullTranslation"/>
      </w:pPr>
      <w:r>
        <w:t>There was Puîaîuîaîuyan Vavuluvulungan. There was Tjukutjuku Ka÷angiangian in the same village. Puîaîuîaîuyan had a pet hawk. When Puîaîuîaîuyan went courting to the Ka÷angiangian house, he called the hawk to go along. On the way there was a field at Djaîalu. Puîaîuîaîuyan and the hawk went off. Enemies from ïinasalas lay in ambush. The hawk knew there were enemies there. “Come on, let’s go back, Puîaîuîaîuyan; there are enemies here.”</w:t>
      </w:r>
    </w:p>
    <w:p w14:paraId="050BF66E" w14:textId="77777777" w:rsidR="00AB66D6" w:rsidRDefault="00800AD8" w:rsidP="00AB66D6">
      <w:pPr>
        <w:pStyle w:val="FullTranslation"/>
      </w:pPr>
      <w:r>
        <w:t>“Never mind,” said Puîaîaîuîuyan. They reached the field, and Puîaîuîaîuyan was shot by the enemies, and died. “Oh poor brother Puîaîuîaîuyan!” said the pet hawk. “What can I do to bring my brother back to life?”</w:t>
      </w:r>
      <w:r w:rsidR="00AB66D6">
        <w:t xml:space="preserve"> </w:t>
      </w:r>
      <w:r>
        <w:t>Well he came back to life. People came to the rescue.</w:t>
      </w:r>
    </w:p>
    <w:p w14:paraId="36F99887" w14:textId="77777777" w:rsidR="00AB66D6" w:rsidRDefault="00800AD8" w:rsidP="00AB66D6">
      <w:pPr>
        <w:pStyle w:val="FullTranslation"/>
      </w:pPr>
      <w:r>
        <w:t>“What’s all the fuss about?” said Puîaîuîaîuyan. “We thought you were dead.”</w:t>
      </w:r>
    </w:p>
    <w:p w14:paraId="205D4039" w14:textId="77777777" w:rsidR="00800AD8" w:rsidRDefault="00800AD8" w:rsidP="00AB66D6">
      <w:pPr>
        <w:pStyle w:val="FullTranslation"/>
      </w:pPr>
      <w:r>
        <w:t>“Dead indeed, a tough male like me! Come on, let’s just go home.”</w:t>
      </w:r>
      <w:r w:rsidR="00AB66D6">
        <w:t xml:space="preserve"> </w:t>
      </w:r>
      <w:r>
        <w:t>When he got home, his mother was crying. “Don’t cry, mother, I’m still alive. It’s nothing to a male like me.”</w:t>
      </w:r>
      <w:r w:rsidR="00AB66D6">
        <w:t xml:space="preserve"> </w:t>
      </w:r>
      <w:r>
        <w:t>That’s the end of the story.</w:t>
      </w:r>
    </w:p>
    <w:p w14:paraId="347581A1" w14:textId="77777777" w:rsidR="00800AD8" w:rsidRDefault="00800AD8">
      <w:pPr>
        <w:pStyle w:val="Heading4"/>
      </w:pPr>
      <w:r w:rsidRPr="00996908">
        <w:rPr>
          <w:rStyle w:val="NumTextHeadingChar"/>
        </w:rPr>
        <w:t>045</w:t>
      </w:r>
      <w:r>
        <w:t xml:space="preserve"> A CANNIBAL</w:t>
      </w:r>
      <w:r w:rsidR="00AB66D6">
        <w:br/>
      </w:r>
      <w:r>
        <w:t>keman tua tsautsau</w:t>
      </w:r>
      <w:r w:rsidR="001208B6">
        <w:t xml:space="preserve"> (</w:t>
      </w:r>
      <w:r>
        <w:t>Kuîaîau village, p.230</w:t>
      </w:r>
      <w:r w:rsidR="001208B6">
        <w:t>)</w:t>
      </w:r>
    </w:p>
    <w:p w14:paraId="1AFADCCD" w14:textId="77777777" w:rsidR="00800AD8" w:rsidRDefault="00DC1AE0" w:rsidP="00AB66D6">
      <w:pPr>
        <w:pStyle w:val="InterlineText"/>
        <w:tabs>
          <w:tab w:val="left" w:pos="533"/>
          <w:tab w:val="left" w:pos="1457"/>
          <w:tab w:val="left" w:pos="2486"/>
          <w:tab w:val="left" w:pos="3680"/>
          <w:tab w:val="left" w:pos="3944"/>
          <w:tab w:val="left" w:pos="4808"/>
          <w:tab w:val="left" w:pos="5312"/>
          <w:tab w:val="left" w:pos="6416"/>
          <w:tab w:val="left" w:pos="6890"/>
          <w:tab w:val="left" w:pos="7154"/>
        </w:tabs>
      </w:pPr>
      <w:r w:rsidRPr="003A1D48">
        <w:rPr>
          <w:rStyle w:val="InterlineTextNumChar"/>
        </w:rPr>
        <w:t>001</w:t>
      </w:r>
      <w:r w:rsidR="00800AD8">
        <w:tab/>
        <w:t>izua</w:t>
      </w:r>
      <w:r w:rsidR="00800AD8">
        <w:tab/>
        <w:t>se</w:t>
      </w:r>
      <w:r w:rsidR="00800AD8">
        <w:tab/>
        <w:t>Pa÷ingulay</w:t>
      </w:r>
      <w:r w:rsidR="00800AD8">
        <w:tab/>
        <w:t>a</w:t>
      </w:r>
      <w:r w:rsidR="00800AD8">
        <w:tab/>
        <w:t>keman</w:t>
      </w:r>
      <w:r w:rsidR="00800AD8">
        <w:tab/>
        <w:t>tua</w:t>
      </w:r>
      <w:r w:rsidR="00800AD8">
        <w:tab/>
        <w:t>tsautsau,</w:t>
      </w:r>
      <w:r w:rsidR="00800AD8">
        <w:tab/>
        <w:t>aya</w:t>
      </w:r>
      <w:r w:rsidR="00800AD8">
        <w:tab/>
        <w:t>a</w:t>
      </w:r>
      <w:r w:rsidR="00AB66D6">
        <w:tab/>
        <w:t>tjautsikel.</w:t>
      </w:r>
    </w:p>
    <w:p w14:paraId="24F559C0" w14:textId="77777777" w:rsidR="00800AD8" w:rsidRDefault="00800AD8" w:rsidP="00AB66D6">
      <w:pPr>
        <w:pStyle w:val="InterlineGlossWithTrans"/>
        <w:tabs>
          <w:tab w:val="left" w:pos="533"/>
          <w:tab w:val="left" w:pos="1457"/>
          <w:tab w:val="left" w:pos="2486"/>
          <w:tab w:val="left" w:pos="3680"/>
          <w:tab w:val="left" w:pos="3944"/>
          <w:tab w:val="left" w:pos="4808"/>
          <w:tab w:val="left" w:pos="5312"/>
          <w:tab w:val="left" w:pos="6416"/>
          <w:tab w:val="left" w:pos="6890"/>
          <w:tab w:val="left" w:pos="7154"/>
        </w:tabs>
      </w:pPr>
      <w:r>
        <w:tab/>
        <w:t>i-zua</w:t>
      </w:r>
      <w:r>
        <w:tab/>
        <w:t>se</w:t>
      </w:r>
      <w:r>
        <w:tab/>
        <w:t>Pa÷ingulay</w:t>
      </w:r>
      <w:r>
        <w:tab/>
        <w:t>a</w:t>
      </w:r>
      <w:r>
        <w:tab/>
        <w:t>em=kan</w:t>
      </w:r>
      <w:r>
        <w:tab/>
        <w:t>tua</w:t>
      </w:r>
      <w:r>
        <w:tab/>
        <w:t>tsau-tsau</w:t>
      </w:r>
      <w:r>
        <w:tab/>
        <w:t>aya</w:t>
      </w:r>
      <w:r>
        <w:tab/>
        <w:t>a</w:t>
      </w:r>
      <w:r w:rsidR="00AB66D6">
        <w:tab/>
        <w:t>tjautsikel</w:t>
      </w:r>
    </w:p>
    <w:p w14:paraId="7380D3D8" w14:textId="77777777" w:rsidR="00800AD8" w:rsidRDefault="00800AD8" w:rsidP="00AB66D6">
      <w:pPr>
        <w:pStyle w:val="InterlineTrans"/>
        <w:tabs>
          <w:tab w:val="left" w:pos="533"/>
          <w:tab w:val="left" w:pos="1457"/>
          <w:tab w:val="left" w:pos="2486"/>
          <w:tab w:val="left" w:pos="3680"/>
          <w:tab w:val="left" w:pos="3944"/>
          <w:tab w:val="left" w:pos="4808"/>
          <w:tab w:val="left" w:pos="5312"/>
          <w:tab w:val="left" w:pos="6416"/>
          <w:tab w:val="left" w:pos="6890"/>
          <w:tab w:val="left" w:pos="7154"/>
        </w:tabs>
        <w:rPr>
          <w:smallCaps/>
        </w:rPr>
      </w:pPr>
      <w:r>
        <w:tab/>
      </w:r>
      <w:r>
        <w:rPr>
          <w:smallCaps/>
        </w:rPr>
        <w:t>loc</w:t>
      </w:r>
      <w:r>
        <w:t>-that</w:t>
      </w:r>
      <w:r>
        <w:tab/>
        <w:t>person.of</w:t>
      </w:r>
      <w:r>
        <w:tab/>
        <w:t>(place)</w:t>
      </w:r>
      <w:r>
        <w:rPr>
          <w:smallCaps/>
        </w:rPr>
        <w:tab/>
        <w:t>c</w:t>
      </w:r>
      <w:r>
        <w:rPr>
          <w:smallCaps/>
        </w:rPr>
        <w:tab/>
        <w:t>af</w:t>
      </w:r>
      <w:r>
        <w:t>=eat</w:t>
      </w:r>
      <w:r>
        <w:tab/>
      </w:r>
      <w:r>
        <w:rPr>
          <w:smallCaps/>
        </w:rPr>
        <w:t>obl</w:t>
      </w:r>
      <w:r>
        <w:tab/>
      </w:r>
      <w:r>
        <w:rPr>
          <w:smallCaps/>
        </w:rPr>
        <w:t>red</w:t>
      </w:r>
      <w:r>
        <w:t>-being</w:t>
      </w:r>
      <w:r>
        <w:tab/>
        <w:t>say</w:t>
      </w:r>
      <w:r>
        <w:rPr>
          <w:smallCaps/>
        </w:rPr>
        <w:tab/>
        <w:t>c</w:t>
      </w:r>
      <w:r w:rsidR="00AB66D6">
        <w:tab/>
        <w:t>story</w:t>
      </w:r>
    </w:p>
    <w:p w14:paraId="304BEF0B" w14:textId="77777777" w:rsidR="00800AD8" w:rsidRDefault="00800AD8">
      <w:pPr>
        <w:pStyle w:val="InterlineFree"/>
      </w:pPr>
      <w:r>
        <w:t>It is said there was a pers</w:t>
      </w:r>
      <w:r w:rsidR="00EA1805">
        <w:t>on of Pa÷ingulay who ate people.</w:t>
      </w:r>
    </w:p>
    <w:p w14:paraId="6C1E5049" w14:textId="77777777" w:rsidR="00800AD8" w:rsidRDefault="00DC1AE0" w:rsidP="00EA1805">
      <w:pPr>
        <w:pStyle w:val="InterlineText"/>
        <w:tabs>
          <w:tab w:val="left" w:pos="533"/>
          <w:tab w:val="left" w:pos="1622"/>
          <w:tab w:val="left" w:pos="1886"/>
          <w:tab w:val="left" w:pos="2735"/>
          <w:tab w:val="left" w:pos="3224"/>
        </w:tabs>
      </w:pPr>
      <w:r w:rsidRPr="003A1D48">
        <w:rPr>
          <w:rStyle w:val="InterlineTextNumChar"/>
        </w:rPr>
        <w:t>002</w:t>
      </w:r>
      <w:r w:rsidR="00800AD8">
        <w:tab/>
        <w:t>qayamen</w:t>
      </w:r>
      <w:r w:rsidR="00800AD8">
        <w:tab/>
        <w:t>a</w:t>
      </w:r>
      <w:r w:rsidR="00800AD8">
        <w:tab/>
        <w:t>djamuq</w:t>
      </w:r>
      <w:r w:rsidR="00800AD8">
        <w:tab/>
        <w:t>na</w:t>
      </w:r>
      <w:r w:rsidR="00800AD8">
        <w:tab/>
        <w:t>aîak.</w:t>
      </w:r>
    </w:p>
    <w:p w14:paraId="61FAF1CF" w14:textId="77777777" w:rsidR="00800AD8" w:rsidRDefault="00800AD8" w:rsidP="00EA1805">
      <w:pPr>
        <w:pStyle w:val="InterlineGlossWithTrans"/>
        <w:tabs>
          <w:tab w:val="left" w:pos="533"/>
          <w:tab w:val="left" w:pos="1622"/>
          <w:tab w:val="left" w:pos="1886"/>
          <w:tab w:val="left" w:pos="2735"/>
          <w:tab w:val="left" w:pos="3224"/>
        </w:tabs>
      </w:pPr>
      <w:r>
        <w:tab/>
        <w:t>qayam-en</w:t>
      </w:r>
      <w:r>
        <w:tab/>
        <w:t>a</w:t>
      </w:r>
      <w:r>
        <w:tab/>
        <w:t>djamuq</w:t>
      </w:r>
      <w:r>
        <w:tab/>
        <w:t>nua</w:t>
      </w:r>
      <w:r>
        <w:tab/>
        <w:t>aîak</w:t>
      </w:r>
    </w:p>
    <w:p w14:paraId="731B849D" w14:textId="77777777" w:rsidR="00800AD8" w:rsidRDefault="00800AD8" w:rsidP="008C3B63">
      <w:pPr>
        <w:pStyle w:val="InterlineTransNoFree"/>
        <w:tabs>
          <w:tab w:val="left" w:pos="1622"/>
          <w:tab w:val="left" w:pos="1886"/>
          <w:tab w:val="left" w:pos="2735"/>
          <w:tab w:val="left" w:pos="3224"/>
          <w:tab w:val="right" w:pos="8789"/>
        </w:tabs>
      </w:pPr>
      <w:r>
        <w:tab/>
        <w:t>inspect-</w:t>
      </w:r>
      <w:r>
        <w:rPr>
          <w:smallCaps/>
        </w:rPr>
        <w:t>pf</w:t>
      </w:r>
      <w:r>
        <w:rPr>
          <w:smallCaps/>
        </w:rPr>
        <w:tab/>
        <w:t>c</w:t>
      </w:r>
      <w:r>
        <w:rPr>
          <w:smallCaps/>
        </w:rPr>
        <w:tab/>
      </w:r>
      <w:r>
        <w:t>blood</w:t>
      </w:r>
      <w:r>
        <w:tab/>
        <w:t>of</w:t>
      </w:r>
      <w:r>
        <w:tab/>
        <w:t>child</w:t>
      </w:r>
      <w:r w:rsidR="00EA1805">
        <w:tab/>
      </w:r>
      <w:r w:rsidR="00865C03">
        <w:t>She/he</w:t>
      </w:r>
      <w:r w:rsidR="00EA1805">
        <w:t xml:space="preserve"> tested the blood of children.</w:t>
      </w:r>
    </w:p>
    <w:p w14:paraId="01BB62E4" w14:textId="77777777" w:rsidR="00800AD8" w:rsidRDefault="00DC1AE0" w:rsidP="008C3B63">
      <w:pPr>
        <w:pStyle w:val="InterlineText"/>
        <w:tabs>
          <w:tab w:val="left" w:pos="533"/>
          <w:tab w:val="left" w:pos="1187"/>
          <w:tab w:val="left" w:pos="2291"/>
          <w:tab w:val="right" w:pos="8789"/>
        </w:tabs>
      </w:pPr>
      <w:r w:rsidRPr="003A1D48">
        <w:rPr>
          <w:rStyle w:val="InterlineTextNumChar"/>
        </w:rPr>
        <w:t>003</w:t>
      </w:r>
      <w:r w:rsidR="00800AD8">
        <w:tab/>
        <w:t>nu</w:t>
      </w:r>
      <w:r w:rsidR="00800AD8">
        <w:tab/>
        <w:t>qadiadid,</w:t>
      </w:r>
      <w:r w:rsidR="00800AD8">
        <w:tab/>
        <w:t>siverits.</w:t>
      </w:r>
    </w:p>
    <w:p w14:paraId="0CCD6F04" w14:textId="77777777" w:rsidR="00800AD8" w:rsidRDefault="00800AD8" w:rsidP="008C3B63">
      <w:pPr>
        <w:pStyle w:val="InterlineGlossWithTrans"/>
        <w:tabs>
          <w:tab w:val="left" w:pos="533"/>
          <w:tab w:val="left" w:pos="1187"/>
          <w:tab w:val="left" w:pos="2291"/>
          <w:tab w:val="right" w:pos="8789"/>
        </w:tabs>
      </w:pPr>
      <w:r>
        <w:tab/>
        <w:t>nu</w:t>
      </w:r>
      <w:r w:rsidR="00EA1805">
        <w:tab/>
      </w:r>
      <w:r>
        <w:t>adi</w:t>
      </w:r>
      <w:r w:rsidR="00EA1805">
        <w:t>=</w:t>
      </w:r>
      <w:r>
        <w:t>qadid</w:t>
      </w:r>
      <w:r>
        <w:tab/>
        <w:t>si-verits</w:t>
      </w:r>
    </w:p>
    <w:p w14:paraId="4028AA0C" w14:textId="77777777" w:rsidR="00800AD8" w:rsidRDefault="00800AD8" w:rsidP="008C3B63">
      <w:pPr>
        <w:pStyle w:val="InterlineTransNoFree"/>
        <w:tabs>
          <w:tab w:val="left" w:pos="1187"/>
          <w:tab w:val="left" w:pos="2291"/>
          <w:tab w:val="right" w:pos="8789"/>
        </w:tabs>
      </w:pPr>
      <w:r>
        <w:tab/>
        <w:t>when</w:t>
      </w:r>
      <w:r>
        <w:tab/>
      </w:r>
      <w:r>
        <w:rPr>
          <w:smallCaps/>
        </w:rPr>
        <w:t>red</w:t>
      </w:r>
      <w:r>
        <w:t>=bitter</w:t>
      </w:r>
      <w:r>
        <w:tab/>
      </w:r>
      <w:r>
        <w:rPr>
          <w:smallCaps/>
        </w:rPr>
        <w:t>if</w:t>
      </w:r>
      <w:r>
        <w:t>-discard</w:t>
      </w:r>
      <w:r w:rsidR="00EA1805">
        <w:tab/>
        <w:t>If it was bitter, he threw the child away.</w:t>
      </w:r>
    </w:p>
    <w:p w14:paraId="731064AA" w14:textId="77777777" w:rsidR="00800AD8" w:rsidRDefault="00DC1AE0" w:rsidP="008C3B63">
      <w:pPr>
        <w:pStyle w:val="InterlineText"/>
        <w:tabs>
          <w:tab w:val="left" w:pos="533"/>
          <w:tab w:val="left" w:pos="1187"/>
          <w:tab w:val="left" w:pos="2951"/>
          <w:tab w:val="left" w:pos="5045"/>
          <w:tab w:val="left" w:pos="5534"/>
          <w:tab w:val="left" w:pos="6668"/>
          <w:tab w:val="left" w:pos="7442"/>
          <w:tab w:val="right" w:pos="8789"/>
        </w:tabs>
      </w:pPr>
      <w:r w:rsidRPr="003A1D48">
        <w:rPr>
          <w:rStyle w:val="InterlineTextNumChar"/>
        </w:rPr>
        <w:t>004</w:t>
      </w:r>
      <w:r w:rsidR="00800AD8">
        <w:tab/>
        <w:t>nu</w:t>
      </w:r>
      <w:r w:rsidR="00800AD8">
        <w:tab/>
        <w:t>qaîemqemqem,</w:t>
      </w:r>
      <w:r w:rsidR="00800AD8">
        <w:tab/>
        <w:t>papeqatsain,</w:t>
      </w:r>
      <w:r w:rsidR="00800AD8">
        <w:tab/>
        <w:t>sa</w:t>
      </w:r>
      <w:r w:rsidR="00800AD8">
        <w:tab/>
        <w:t>tsuîu-i</w:t>
      </w:r>
      <w:r w:rsidR="00800AD8">
        <w:tab/>
        <w:t>anga</w:t>
      </w:r>
      <w:r w:rsidR="00800AD8">
        <w:tab/>
        <w:t>nu</w:t>
      </w:r>
    </w:p>
    <w:p w14:paraId="56F2C844" w14:textId="77777777" w:rsidR="00800AD8" w:rsidRDefault="00800AD8" w:rsidP="008C3B63">
      <w:pPr>
        <w:pStyle w:val="InterlineGlossWithTrans"/>
        <w:tabs>
          <w:tab w:val="left" w:pos="533"/>
          <w:tab w:val="left" w:pos="1187"/>
          <w:tab w:val="left" w:pos="2951"/>
          <w:tab w:val="left" w:pos="5045"/>
          <w:tab w:val="left" w:pos="5534"/>
          <w:tab w:val="left" w:pos="6668"/>
          <w:tab w:val="left" w:pos="7442"/>
          <w:tab w:val="right" w:pos="8789"/>
        </w:tabs>
      </w:pPr>
      <w:r>
        <w:tab/>
        <w:t>nu</w:t>
      </w:r>
      <w:r>
        <w:tab/>
        <w:t>aî=qem-qemqem</w:t>
      </w:r>
      <w:r>
        <w:tab/>
        <w:t>pa-pe-qatsa-en</w:t>
      </w:r>
      <w:r>
        <w:tab/>
        <w:t>sa</w:t>
      </w:r>
      <w:r>
        <w:tab/>
        <w:t>tsuîu-i</w:t>
      </w:r>
      <w:r>
        <w:tab/>
        <w:t>anga</w:t>
      </w:r>
      <w:r>
        <w:tab/>
        <w:t>nu</w:t>
      </w:r>
    </w:p>
    <w:p w14:paraId="3AF9B1F1" w14:textId="77777777" w:rsidR="00800AD8" w:rsidRDefault="00800AD8" w:rsidP="008C3B63">
      <w:pPr>
        <w:pStyle w:val="InterlineTransNoFree"/>
        <w:tabs>
          <w:tab w:val="left" w:pos="1187"/>
          <w:tab w:val="left" w:pos="2951"/>
          <w:tab w:val="left" w:pos="5045"/>
          <w:tab w:val="left" w:pos="5534"/>
          <w:tab w:val="left" w:pos="6668"/>
          <w:tab w:val="left" w:pos="7442"/>
          <w:tab w:val="right" w:pos="8789"/>
        </w:tabs>
      </w:pPr>
      <w:r>
        <w:tab/>
        <w:t>when</w:t>
      </w:r>
      <w:r>
        <w:tab/>
      </w:r>
      <w:r>
        <w:rPr>
          <w:smallCaps/>
        </w:rPr>
        <w:t>qal</w:t>
      </w:r>
      <w:r>
        <w:t>=</w:t>
      </w:r>
      <w:r>
        <w:rPr>
          <w:smallCaps/>
        </w:rPr>
        <w:t>red</w:t>
      </w:r>
      <w:r>
        <w:t>-sweet</w:t>
      </w:r>
      <w:r>
        <w:tab/>
        <w:t>cause-emerge-big-</w:t>
      </w:r>
      <w:r>
        <w:rPr>
          <w:smallCaps/>
        </w:rPr>
        <w:t>pf</w:t>
      </w:r>
      <w:r>
        <w:tab/>
        <w:t>and</w:t>
      </w:r>
      <w:r>
        <w:tab/>
        <w:t>butcher-</w:t>
      </w:r>
      <w:r>
        <w:rPr>
          <w:smallCaps/>
        </w:rPr>
        <w:t>pf</w:t>
      </w:r>
      <w:r>
        <w:tab/>
        <w:t>indeed</w:t>
      </w:r>
      <w:r>
        <w:tab/>
        <w:t>when</w:t>
      </w:r>
    </w:p>
    <w:p w14:paraId="182C5135" w14:textId="77777777" w:rsidR="00800AD8" w:rsidRDefault="00800AD8" w:rsidP="008C3B63">
      <w:pPr>
        <w:pStyle w:val="InterlineText"/>
        <w:tabs>
          <w:tab w:val="left" w:pos="533"/>
          <w:tab w:val="right" w:pos="8789"/>
        </w:tabs>
      </w:pPr>
      <w:r>
        <w:tab/>
        <w:t>meqatsa.</w:t>
      </w:r>
    </w:p>
    <w:p w14:paraId="77340BE2" w14:textId="77777777" w:rsidR="00800AD8" w:rsidRDefault="00800AD8" w:rsidP="008C3B63">
      <w:pPr>
        <w:pStyle w:val="InterlineGlossWithTrans"/>
        <w:tabs>
          <w:tab w:val="left" w:pos="533"/>
          <w:tab w:val="right" w:pos="8789"/>
        </w:tabs>
      </w:pPr>
      <w:r>
        <w:tab/>
        <w:t>me-qatsa</w:t>
      </w:r>
    </w:p>
    <w:p w14:paraId="22B8CEB2" w14:textId="77777777" w:rsidR="00392EAE" w:rsidRDefault="00800AD8" w:rsidP="008C3B63">
      <w:pPr>
        <w:pStyle w:val="InterlineTransNoFree"/>
        <w:tabs>
          <w:tab w:val="right" w:pos="8789"/>
        </w:tabs>
      </w:pPr>
      <w:r>
        <w:tab/>
      </w:r>
      <w:r>
        <w:rPr>
          <w:smallCaps/>
        </w:rPr>
        <w:t>af</w:t>
      </w:r>
      <w:r>
        <w:t>-big</w:t>
      </w:r>
      <w:r w:rsidR="00392EAE">
        <w:tab/>
        <w:t>If it was sweet, he let the child grow up, and killed it when it was grown.</w:t>
      </w:r>
    </w:p>
    <w:p w14:paraId="26DE443A" w14:textId="77777777" w:rsidR="00800AD8" w:rsidRDefault="00800AD8" w:rsidP="008C3B63">
      <w:pPr>
        <w:pStyle w:val="FullTranslation"/>
        <w:tabs>
          <w:tab w:val="right" w:pos="8789"/>
        </w:tabs>
      </w:pPr>
      <w:r>
        <w:t xml:space="preserve">It is said there was a person of Pa÷ingulay who ate people. </w:t>
      </w:r>
      <w:r w:rsidR="00865C03">
        <w:t>She/he</w:t>
      </w:r>
      <w:r>
        <w:t xml:space="preserve"> tested the blood of chilren. If it was bitter, he threw the child away. If it was sweet, he let the child grow up, a</w:t>
      </w:r>
      <w:r w:rsidR="00392EAE">
        <w:t>nd killed it when it was grown.</w:t>
      </w:r>
    </w:p>
    <w:p w14:paraId="37EC3C70" w14:textId="77777777" w:rsidR="00800AD8" w:rsidRDefault="00800AD8">
      <w:pPr>
        <w:pStyle w:val="Heading4"/>
      </w:pPr>
      <w:r w:rsidRPr="00996908">
        <w:rPr>
          <w:rStyle w:val="NumTextHeadingChar"/>
        </w:rPr>
        <w:t>046</w:t>
      </w:r>
      <w:r>
        <w:t xml:space="preserve"> THE TABOO RIVER</w:t>
      </w:r>
      <w:r w:rsidR="00392EAE">
        <w:br/>
      </w:r>
      <w:r>
        <w:t>pana a palisi</w:t>
      </w:r>
      <w:r w:rsidR="001208B6">
        <w:t xml:space="preserve"> (</w:t>
      </w:r>
      <w:r>
        <w:t>Kuîaîau village, p.230</w:t>
      </w:r>
      <w:r w:rsidR="001208B6">
        <w:t>)</w:t>
      </w:r>
    </w:p>
    <w:p w14:paraId="7CD76695" w14:textId="77777777" w:rsidR="00800AD8" w:rsidRDefault="00DC1AE0" w:rsidP="00392EAE">
      <w:pPr>
        <w:pStyle w:val="InterlineText"/>
        <w:tabs>
          <w:tab w:val="left" w:pos="533"/>
          <w:tab w:val="left" w:pos="1982"/>
          <w:tab w:val="left" w:pos="2426"/>
          <w:tab w:val="left" w:pos="2765"/>
          <w:tab w:val="left" w:pos="3989"/>
          <w:tab w:val="left" w:pos="5153"/>
          <w:tab w:val="left" w:pos="5417"/>
          <w:tab w:val="left" w:pos="6161"/>
          <w:tab w:val="left" w:pos="6755"/>
        </w:tabs>
      </w:pPr>
      <w:r w:rsidRPr="003A1D48">
        <w:rPr>
          <w:rStyle w:val="InterlineTextNumChar"/>
        </w:rPr>
        <w:t>001</w:t>
      </w:r>
      <w:r w:rsidR="00800AD8">
        <w:tab/>
        <w:t>naizua</w:t>
      </w:r>
      <w:r w:rsidR="00800AD8">
        <w:tab/>
        <w:t>ti</w:t>
      </w:r>
      <w:r w:rsidR="00800AD8">
        <w:tab/>
        <w:t>sa</w:t>
      </w:r>
      <w:r w:rsidR="00800AD8">
        <w:tab/>
        <w:t>ªanga÷ang,</w:t>
      </w:r>
      <w:r w:rsidR="00800AD8">
        <w:tab/>
        <w:t>navaik</w:t>
      </w:r>
      <w:r w:rsidR="00800AD8">
        <w:tab/>
        <w:t>a</w:t>
      </w:r>
      <w:r w:rsidR="00800AD8">
        <w:tab/>
        <w:t>sema</w:t>
      </w:r>
      <w:r w:rsidR="00800AD8">
        <w:tab/>
        <w:t>pana</w:t>
      </w:r>
      <w:r w:rsidR="00800AD8">
        <w:tab/>
        <w:t>sema</w:t>
      </w:r>
    </w:p>
    <w:p w14:paraId="6E87506C" w14:textId="77777777" w:rsidR="00800AD8" w:rsidRDefault="00800AD8" w:rsidP="00392EAE">
      <w:pPr>
        <w:pStyle w:val="InterlineGlossWithTrans"/>
        <w:tabs>
          <w:tab w:val="left" w:pos="533"/>
          <w:tab w:val="left" w:pos="1982"/>
          <w:tab w:val="left" w:pos="2426"/>
          <w:tab w:val="left" w:pos="2765"/>
          <w:tab w:val="left" w:pos="3989"/>
          <w:tab w:val="left" w:pos="5153"/>
          <w:tab w:val="left" w:pos="5417"/>
          <w:tab w:val="left" w:pos="6161"/>
          <w:tab w:val="left" w:pos="6755"/>
        </w:tabs>
      </w:pPr>
      <w:r>
        <w:tab/>
        <w:t>na-i-zua</w:t>
      </w:r>
      <w:r>
        <w:tab/>
        <w:t>ti</w:t>
      </w:r>
      <w:r>
        <w:tab/>
        <w:t>sa</w:t>
      </w:r>
      <w:r>
        <w:tab/>
        <w:t>ªanga÷ang</w:t>
      </w:r>
      <w:r>
        <w:tab/>
        <w:t>na-vaik</w:t>
      </w:r>
      <w:r>
        <w:tab/>
        <w:t>a</w:t>
      </w:r>
      <w:r>
        <w:tab/>
        <w:t>em=sa</w:t>
      </w:r>
      <w:r>
        <w:tab/>
        <w:t>pana</w:t>
      </w:r>
      <w:r>
        <w:tab/>
        <w:t>em=sa</w:t>
      </w:r>
    </w:p>
    <w:p w14:paraId="58252775" w14:textId="77777777" w:rsidR="00800AD8" w:rsidRDefault="00800AD8" w:rsidP="00392EAE">
      <w:pPr>
        <w:pStyle w:val="InterlineTransNoFree"/>
        <w:tabs>
          <w:tab w:val="left" w:pos="1982"/>
          <w:tab w:val="left" w:pos="2426"/>
          <w:tab w:val="left" w:pos="2765"/>
          <w:tab w:val="left" w:pos="3989"/>
          <w:tab w:val="left" w:pos="5153"/>
          <w:tab w:val="left" w:pos="5417"/>
          <w:tab w:val="left" w:pos="6161"/>
          <w:tab w:val="left" w:pos="6755"/>
        </w:tabs>
      </w:pPr>
      <w:r>
        <w:tab/>
      </w:r>
      <w:r>
        <w:rPr>
          <w:smallCaps/>
        </w:rPr>
        <w:t>past</w:t>
      </w:r>
      <w:r>
        <w:t>-</w:t>
      </w:r>
      <w:r>
        <w:rPr>
          <w:smallCaps/>
        </w:rPr>
        <w:t>loc</w:t>
      </w:r>
      <w:r>
        <w:t>-that</w:t>
      </w:r>
      <w:r>
        <w:tab/>
      </w:r>
      <w:r>
        <w:rPr>
          <w:smallCaps/>
        </w:rPr>
        <w:t>f.h</w:t>
      </w:r>
      <w:r>
        <w:rPr>
          <w:smallCaps/>
        </w:rPr>
        <w:tab/>
        <w:t>h</w:t>
      </w:r>
      <w:r>
        <w:rPr>
          <w:smallCaps/>
        </w:rPr>
        <w:tab/>
      </w:r>
      <w:r>
        <w:t>(name)</w:t>
      </w:r>
      <w:r>
        <w:tab/>
      </w:r>
      <w:r>
        <w:rPr>
          <w:smallCaps/>
        </w:rPr>
        <w:t>past</w:t>
      </w:r>
      <w:r>
        <w:t>-leave</w:t>
      </w:r>
      <w:r>
        <w:rPr>
          <w:smallCaps/>
        </w:rPr>
        <w:tab/>
        <w:t>c</w:t>
      </w:r>
      <w:r>
        <w:rPr>
          <w:smallCaps/>
        </w:rPr>
        <w:tab/>
        <w:t>af</w:t>
      </w:r>
      <w:r>
        <w:t>=go</w:t>
      </w:r>
      <w:r>
        <w:tab/>
        <w:t>river</w:t>
      </w:r>
      <w:r>
        <w:tab/>
      </w:r>
      <w:r>
        <w:rPr>
          <w:smallCaps/>
        </w:rPr>
        <w:t>af</w:t>
      </w:r>
      <w:r>
        <w:t>=go</w:t>
      </w:r>
    </w:p>
    <w:p w14:paraId="2467A6D2" w14:textId="77777777" w:rsidR="00800AD8" w:rsidRDefault="00800AD8" w:rsidP="00392EAE">
      <w:pPr>
        <w:pStyle w:val="InterlineText"/>
        <w:tabs>
          <w:tab w:val="left" w:pos="533"/>
        </w:tabs>
      </w:pPr>
      <w:r>
        <w:tab/>
        <w:t>Tjuruquîivangerangeraw.</w:t>
      </w:r>
    </w:p>
    <w:p w14:paraId="37778EAC" w14:textId="77777777" w:rsidR="00800AD8" w:rsidRDefault="00800AD8" w:rsidP="00392EAE">
      <w:pPr>
        <w:pStyle w:val="InterlineGlossWithTrans"/>
        <w:tabs>
          <w:tab w:val="left" w:pos="533"/>
        </w:tabs>
      </w:pPr>
      <w:r>
        <w:tab/>
        <w:t>Tjuruquîivangerangeraw</w:t>
      </w:r>
    </w:p>
    <w:p w14:paraId="00A921CC" w14:textId="77777777" w:rsidR="00800AD8" w:rsidRDefault="00800AD8" w:rsidP="00392EAE">
      <w:pPr>
        <w:pStyle w:val="InterlineTrans"/>
        <w:tabs>
          <w:tab w:val="left" w:pos="533"/>
        </w:tabs>
      </w:pPr>
      <w:r>
        <w:tab/>
        <w:t>(place)</w:t>
      </w:r>
    </w:p>
    <w:p w14:paraId="73824342" w14:textId="77777777" w:rsidR="00800AD8" w:rsidRDefault="00800AD8" w:rsidP="00A8416B">
      <w:pPr>
        <w:pStyle w:val="InterlineFreeCommentFollows"/>
      </w:pPr>
      <w:r>
        <w:lastRenderedPageBreak/>
        <w:t>There was a person called ªanga÷ang. He went to the river to the Place of Many Rainbows.</w:t>
      </w:r>
    </w:p>
    <w:p w14:paraId="675B2500" w14:textId="77777777" w:rsidR="00800AD8" w:rsidRDefault="00A8416B" w:rsidP="00A8416B">
      <w:pPr>
        <w:pStyle w:val="CommentLastWithHalfSpace"/>
      </w:pPr>
      <w:r>
        <w:t>[</w:t>
      </w:r>
      <w:r w:rsidR="00800AD8" w:rsidRPr="00392EAE">
        <w:rPr>
          <w:rStyle w:val="VernacularText"/>
        </w:rPr>
        <w:t>Tjuruquîivangerangeraw</w:t>
      </w:r>
      <w:r w:rsidR="00800AD8">
        <w:t xml:space="preserve">: </w:t>
      </w:r>
      <w:r w:rsidR="00800AD8" w:rsidRPr="00392EAE">
        <w:rPr>
          <w:rStyle w:val="VernacularText"/>
        </w:rPr>
        <w:t>tjuru-quîi-range=vangeraw</w:t>
      </w:r>
      <w:r w:rsidR="00800AD8">
        <w:t xml:space="preserve"> : </w:t>
      </w:r>
      <w:r w:rsidR="00800AD8" w:rsidRPr="00392EAE">
        <w:rPr>
          <w:rStyle w:val="VernacularText"/>
        </w:rPr>
        <w:t>tjuru-</w:t>
      </w:r>
      <w:r w:rsidR="00392EAE">
        <w:t xml:space="preserve"> </w:t>
      </w:r>
      <w:r w:rsidR="00800AD8">
        <w:t xml:space="preserve">short for </w:t>
      </w:r>
      <w:r w:rsidR="00800AD8" w:rsidRPr="00392EAE">
        <w:rPr>
          <w:rStyle w:val="VernacularText"/>
        </w:rPr>
        <w:t>tjuruvu</w:t>
      </w:r>
      <w:r w:rsidR="00800AD8">
        <w:t xml:space="preserve"> F303, </w:t>
      </w:r>
      <w:r w:rsidR="00392EAE">
        <w:rPr>
          <w:rStyle w:val="VernacularText"/>
        </w:rPr>
        <w:t>x</w:t>
      </w:r>
      <w:r w:rsidR="00392EAE">
        <w:t xml:space="preserve"> </w:t>
      </w:r>
      <w:r w:rsidR="00800AD8">
        <w:t>F23.</w:t>
      </w:r>
      <w:r>
        <w:t>]</w:t>
      </w:r>
    </w:p>
    <w:p w14:paraId="2EA75747" w14:textId="77777777" w:rsidR="00800AD8" w:rsidRDefault="00DC1AE0" w:rsidP="00392EAE">
      <w:pPr>
        <w:pStyle w:val="InterlineText"/>
        <w:tabs>
          <w:tab w:val="left" w:pos="533"/>
          <w:tab w:val="left" w:pos="1097"/>
          <w:tab w:val="left" w:pos="1766"/>
          <w:tab w:val="left" w:pos="3575"/>
          <w:tab w:val="left" w:pos="3839"/>
          <w:tab w:val="left" w:pos="4898"/>
          <w:tab w:val="left" w:pos="5162"/>
        </w:tabs>
      </w:pPr>
      <w:r w:rsidRPr="003A1D48">
        <w:rPr>
          <w:rStyle w:val="InterlineTextNumChar"/>
        </w:rPr>
        <w:t>002</w:t>
      </w:r>
      <w:r w:rsidR="00800AD8">
        <w:tab/>
        <w:t>ka</w:t>
      </w:r>
      <w:r w:rsidR="00800AD8">
        <w:tab/>
        <w:t>manu</w:t>
      </w:r>
      <w:r w:rsidR="00800AD8">
        <w:tab/>
        <w:t>manadip</w:t>
      </w:r>
      <w:r w:rsidR="00800AD8">
        <w:tab/>
        <w:t>a</w:t>
      </w:r>
      <w:r w:rsidR="00800AD8">
        <w:tab/>
        <w:t>lepets</w:t>
      </w:r>
      <w:r w:rsidR="00800AD8">
        <w:tab/>
        <w:t>a</w:t>
      </w:r>
      <w:r w:rsidR="00392EAE">
        <w:tab/>
        <w:t>pinanadipan.</w:t>
      </w:r>
    </w:p>
    <w:p w14:paraId="64CC164F" w14:textId="77777777" w:rsidR="00800AD8" w:rsidRDefault="00800AD8" w:rsidP="00392EAE">
      <w:pPr>
        <w:pStyle w:val="InterlineGlossWithTrans"/>
        <w:tabs>
          <w:tab w:val="left" w:pos="533"/>
          <w:tab w:val="left" w:pos="1097"/>
          <w:tab w:val="left" w:pos="1766"/>
          <w:tab w:val="left" w:pos="3575"/>
          <w:tab w:val="left" w:pos="3839"/>
          <w:tab w:val="left" w:pos="4898"/>
          <w:tab w:val="left" w:pos="5162"/>
        </w:tabs>
      </w:pPr>
      <w:r>
        <w:tab/>
        <w:t>ka</w:t>
      </w:r>
      <w:r>
        <w:tab/>
        <w:t>manu</w:t>
      </w:r>
      <w:r>
        <w:tab/>
        <w:t>m-panadip</w:t>
      </w:r>
      <w:r>
        <w:tab/>
        <w:t>a</w:t>
      </w:r>
      <w:r>
        <w:tab/>
        <w:t>lepets</w:t>
      </w:r>
      <w:r>
        <w:tab/>
        <w:t>a</w:t>
      </w:r>
      <w:r w:rsidR="00392EAE">
        <w:tab/>
        <w:t>in=panadip-an</w:t>
      </w:r>
    </w:p>
    <w:p w14:paraId="0480B489" w14:textId="77777777" w:rsidR="00800AD8" w:rsidRDefault="00800AD8" w:rsidP="00392EAE">
      <w:pPr>
        <w:pStyle w:val="InterlineTrans"/>
        <w:tabs>
          <w:tab w:val="left" w:pos="533"/>
          <w:tab w:val="left" w:pos="1097"/>
          <w:tab w:val="left" w:pos="1766"/>
          <w:tab w:val="left" w:pos="3575"/>
          <w:tab w:val="left" w:pos="3839"/>
          <w:tab w:val="left" w:pos="4898"/>
          <w:tab w:val="left" w:pos="5162"/>
        </w:tabs>
        <w:rPr>
          <w:smallCaps/>
        </w:rPr>
      </w:pPr>
      <w:r>
        <w:tab/>
        <w:t>after</w:t>
      </w:r>
      <w:r>
        <w:tab/>
        <w:t>then</w:t>
      </w:r>
      <w:r>
        <w:tab/>
      </w:r>
      <w:r>
        <w:rPr>
          <w:smallCaps/>
        </w:rPr>
        <w:t>af</w:t>
      </w:r>
      <w:r>
        <w:t>-fish.with.hook</w:t>
      </w:r>
      <w:r>
        <w:rPr>
          <w:smallCaps/>
        </w:rPr>
        <w:tab/>
        <w:t>c</w:t>
      </w:r>
      <w:r>
        <w:rPr>
          <w:smallCaps/>
        </w:rPr>
        <w:tab/>
      </w:r>
      <w:r>
        <w:t>headcloth</w:t>
      </w:r>
      <w:r>
        <w:rPr>
          <w:smallCaps/>
        </w:rPr>
        <w:tab/>
        <w:t>c</w:t>
      </w:r>
      <w:r w:rsidR="00392EAE">
        <w:tab/>
      </w:r>
      <w:r w:rsidR="00392EAE">
        <w:rPr>
          <w:smallCaps/>
        </w:rPr>
        <w:t>perf</w:t>
      </w:r>
      <w:r w:rsidR="00392EAE">
        <w:t>=fish.with.hook-</w:t>
      </w:r>
      <w:r w:rsidR="00392EAE">
        <w:rPr>
          <w:smallCaps/>
        </w:rPr>
        <w:t>lf</w:t>
      </w:r>
    </w:p>
    <w:p w14:paraId="589AAB75" w14:textId="77777777" w:rsidR="00800AD8" w:rsidRDefault="00800AD8">
      <w:pPr>
        <w:pStyle w:val="InterlineFree"/>
      </w:pPr>
      <w:r>
        <w:t>When he fished with a hook, he caught a mourning head-cloth.</w:t>
      </w:r>
    </w:p>
    <w:p w14:paraId="40B0907B" w14:textId="77777777" w:rsidR="00800AD8" w:rsidRDefault="00DC1AE0" w:rsidP="00392EAE">
      <w:pPr>
        <w:pStyle w:val="InterlineText"/>
        <w:tabs>
          <w:tab w:val="left" w:pos="533"/>
          <w:tab w:val="left" w:pos="1517"/>
          <w:tab w:val="left" w:pos="3236"/>
          <w:tab w:val="left" w:pos="3500"/>
          <w:tab w:val="left" w:pos="5309"/>
          <w:tab w:val="left" w:pos="5573"/>
        </w:tabs>
      </w:pPr>
      <w:r w:rsidRPr="003A1D48">
        <w:rPr>
          <w:rStyle w:val="InterlineTextNumChar"/>
        </w:rPr>
        <w:t>003</w:t>
      </w:r>
      <w:r w:rsidR="00800AD8">
        <w:tab/>
        <w:t>saka</w:t>
      </w:r>
      <w:r w:rsidR="00800AD8">
        <w:tab/>
        <w:t>mumaî</w:t>
      </w:r>
      <w:r w:rsidR="00800AD8">
        <w:tab/>
        <w:t>a</w:t>
      </w:r>
      <w:r w:rsidR="00800AD8">
        <w:tab/>
        <w:t>manadip</w:t>
      </w:r>
      <w:r w:rsidR="00800AD8">
        <w:tab/>
        <w:t>a</w:t>
      </w:r>
      <w:r w:rsidR="00392EAE">
        <w:tab/>
        <w:t>kavakavanga.</w:t>
      </w:r>
    </w:p>
    <w:p w14:paraId="50A38484" w14:textId="77777777" w:rsidR="00800AD8" w:rsidRDefault="00800AD8" w:rsidP="00392EAE">
      <w:pPr>
        <w:pStyle w:val="InterlineGlossWithTrans"/>
        <w:tabs>
          <w:tab w:val="left" w:pos="533"/>
          <w:tab w:val="left" w:pos="1517"/>
          <w:tab w:val="left" w:pos="3236"/>
          <w:tab w:val="left" w:pos="3500"/>
          <w:tab w:val="left" w:pos="5309"/>
          <w:tab w:val="left" w:pos="5573"/>
        </w:tabs>
      </w:pPr>
      <w:r>
        <w:tab/>
        <w:t>sa-ka</w:t>
      </w:r>
      <w:r>
        <w:tab/>
        <w:t>ma-uma-î</w:t>
      </w:r>
      <w:r>
        <w:tab/>
        <w:t>a</w:t>
      </w:r>
      <w:r>
        <w:tab/>
        <w:t>m-panadip</w:t>
      </w:r>
      <w:r>
        <w:tab/>
        <w:t>a</w:t>
      </w:r>
      <w:r w:rsidR="00392EAE">
        <w:tab/>
        <w:t>kava-kava-anga</w:t>
      </w:r>
    </w:p>
    <w:p w14:paraId="2C1FA0E2" w14:textId="77777777" w:rsidR="00800AD8" w:rsidRDefault="00800AD8" w:rsidP="00392EAE">
      <w:pPr>
        <w:pStyle w:val="InterlineTrans"/>
        <w:tabs>
          <w:tab w:val="left" w:pos="533"/>
          <w:tab w:val="left" w:pos="1517"/>
          <w:tab w:val="left" w:pos="3236"/>
          <w:tab w:val="left" w:pos="3500"/>
          <w:tab w:val="left" w:pos="5309"/>
          <w:tab w:val="left" w:pos="5573"/>
        </w:tabs>
        <w:rPr>
          <w:smallCaps/>
        </w:rPr>
      </w:pPr>
      <w:r>
        <w:tab/>
        <w:t>and-after</w:t>
      </w:r>
      <w:r>
        <w:tab/>
      </w:r>
      <w:r>
        <w:rPr>
          <w:smallCaps/>
        </w:rPr>
        <w:t>stat</w:t>
      </w:r>
      <w:r>
        <w:t>-other-times</w:t>
      </w:r>
      <w:r>
        <w:rPr>
          <w:smallCaps/>
        </w:rPr>
        <w:tab/>
        <w:t>c</w:t>
      </w:r>
      <w:r>
        <w:rPr>
          <w:smallCaps/>
        </w:rPr>
        <w:tab/>
        <w:t>af</w:t>
      </w:r>
      <w:r>
        <w:t>-fish.with.hook</w:t>
      </w:r>
      <w:r>
        <w:rPr>
          <w:smallCaps/>
        </w:rPr>
        <w:tab/>
        <w:t>c</w:t>
      </w:r>
      <w:r w:rsidR="00392EAE">
        <w:tab/>
      </w:r>
      <w:r w:rsidR="00392EAE">
        <w:rPr>
          <w:smallCaps/>
        </w:rPr>
        <w:t>red</w:t>
      </w:r>
      <w:r w:rsidR="00392EAE">
        <w:t>-clothing-indeed</w:t>
      </w:r>
    </w:p>
    <w:p w14:paraId="546BCB47" w14:textId="77777777" w:rsidR="00800AD8" w:rsidRDefault="00800AD8" w:rsidP="00A8416B">
      <w:pPr>
        <w:pStyle w:val="InterlineFreeCommentFollows"/>
      </w:pPr>
      <w:r>
        <w:t>The next time he caught a robe.</w:t>
      </w:r>
    </w:p>
    <w:p w14:paraId="46624014" w14:textId="77777777" w:rsidR="00800AD8" w:rsidRDefault="00A8416B" w:rsidP="00A8416B">
      <w:pPr>
        <w:pStyle w:val="CommentLastWithHalfSpace"/>
      </w:pPr>
      <w:r>
        <w:t>[</w:t>
      </w:r>
      <w:r w:rsidR="00800AD8" w:rsidRPr="00392EAE">
        <w:rPr>
          <w:rStyle w:val="VernacularText"/>
        </w:rPr>
        <w:t>kavakavanga</w:t>
      </w:r>
      <w:r w:rsidR="00800AD8">
        <w:t xml:space="preserve">: could be </w:t>
      </w:r>
      <w:r w:rsidR="00392EAE">
        <w:t xml:space="preserve">a single </w:t>
      </w:r>
      <w:r w:rsidR="00800AD8">
        <w:t>form ‘robe’.</w:t>
      </w:r>
      <w:r>
        <w:t>]</w:t>
      </w:r>
    </w:p>
    <w:p w14:paraId="42411E93" w14:textId="77777777" w:rsidR="00800AD8" w:rsidRDefault="00DC1AE0" w:rsidP="00392EAE">
      <w:pPr>
        <w:pStyle w:val="InterlineText"/>
        <w:tabs>
          <w:tab w:val="left" w:pos="533"/>
          <w:tab w:val="left" w:pos="1517"/>
          <w:tab w:val="left" w:pos="2696"/>
          <w:tab w:val="left" w:pos="4505"/>
          <w:tab w:val="left" w:pos="5009"/>
          <w:tab w:val="left" w:pos="5993"/>
          <w:tab w:val="left" w:pos="7097"/>
        </w:tabs>
      </w:pPr>
      <w:r w:rsidRPr="003A1D48">
        <w:rPr>
          <w:rStyle w:val="InterlineTextNumChar"/>
        </w:rPr>
        <w:t>004</w:t>
      </w:r>
      <w:r w:rsidR="00800AD8">
        <w:tab/>
        <w:t>saka</w:t>
      </w:r>
      <w:r w:rsidR="00800AD8">
        <w:tab/>
        <w:t>maîia</w:t>
      </w:r>
      <w:r w:rsidR="00800AD8">
        <w:tab/>
        <w:t>manadip</w:t>
      </w:r>
      <w:r w:rsidR="00800AD8">
        <w:tab/>
        <w:t>uta,</w:t>
      </w:r>
      <w:r w:rsidR="00800AD8">
        <w:tab/>
        <w:t>saka</w:t>
      </w:r>
      <w:r w:rsidR="00800AD8">
        <w:tab/>
        <w:t>tsautsau</w:t>
      </w:r>
      <w:r w:rsidR="00392EAE">
        <w:tab/>
        <w:t>anga.</w:t>
      </w:r>
    </w:p>
    <w:p w14:paraId="573EC90A" w14:textId="77777777" w:rsidR="00800AD8" w:rsidRDefault="00800AD8" w:rsidP="00392EAE">
      <w:pPr>
        <w:pStyle w:val="InterlineGlossWithTrans"/>
        <w:tabs>
          <w:tab w:val="left" w:pos="533"/>
          <w:tab w:val="left" w:pos="1517"/>
          <w:tab w:val="left" w:pos="2696"/>
          <w:tab w:val="left" w:pos="4505"/>
          <w:tab w:val="left" w:pos="5009"/>
          <w:tab w:val="left" w:pos="5993"/>
          <w:tab w:val="left" w:pos="7097"/>
        </w:tabs>
      </w:pPr>
      <w:r>
        <w:tab/>
        <w:t>sa-ka</w:t>
      </w:r>
      <w:r>
        <w:tab/>
        <w:t>ma-îia</w:t>
      </w:r>
      <w:r>
        <w:tab/>
        <w:t>m-panadip</w:t>
      </w:r>
      <w:r>
        <w:tab/>
        <w:t>uta</w:t>
      </w:r>
      <w:r>
        <w:tab/>
        <w:t>sa-ka</w:t>
      </w:r>
      <w:r>
        <w:tab/>
        <w:t>tsau-tsau</w:t>
      </w:r>
      <w:r w:rsidR="00392EAE">
        <w:tab/>
        <w:t>anga</w:t>
      </w:r>
    </w:p>
    <w:p w14:paraId="1EB36418" w14:textId="77777777" w:rsidR="00800AD8" w:rsidRDefault="00800AD8" w:rsidP="00392EAE">
      <w:pPr>
        <w:pStyle w:val="InterlineTrans"/>
        <w:tabs>
          <w:tab w:val="left" w:pos="533"/>
          <w:tab w:val="left" w:pos="1517"/>
          <w:tab w:val="left" w:pos="2696"/>
          <w:tab w:val="left" w:pos="4505"/>
          <w:tab w:val="left" w:pos="5009"/>
          <w:tab w:val="left" w:pos="5993"/>
          <w:tab w:val="left" w:pos="7097"/>
        </w:tabs>
      </w:pPr>
      <w:r>
        <w:tab/>
        <w:t>and-after</w:t>
      </w:r>
      <w:r>
        <w:tab/>
      </w:r>
      <w:r>
        <w:rPr>
          <w:smallCaps/>
        </w:rPr>
        <w:t>stat</w:t>
      </w:r>
      <w:r>
        <w:t>-dawn</w:t>
      </w:r>
      <w:r>
        <w:tab/>
      </w:r>
      <w:r>
        <w:rPr>
          <w:smallCaps/>
        </w:rPr>
        <w:t>af</w:t>
      </w:r>
      <w:r>
        <w:t>-fish.with.hook</w:t>
      </w:r>
      <w:r>
        <w:tab/>
        <w:t>also</w:t>
      </w:r>
      <w:r>
        <w:tab/>
        <w:t>and-after</w:t>
      </w:r>
      <w:r>
        <w:tab/>
      </w:r>
      <w:r>
        <w:rPr>
          <w:smallCaps/>
        </w:rPr>
        <w:t>red</w:t>
      </w:r>
      <w:r>
        <w:t>-being</w:t>
      </w:r>
      <w:r w:rsidR="00392EAE">
        <w:tab/>
        <w:t>indeed</w:t>
      </w:r>
    </w:p>
    <w:p w14:paraId="6313AFED" w14:textId="77777777" w:rsidR="00800AD8" w:rsidRDefault="00800AD8">
      <w:pPr>
        <w:pStyle w:val="InterlineFree"/>
      </w:pPr>
      <w:r>
        <w:t>Next day he fished again, and this time it was a person.</w:t>
      </w:r>
    </w:p>
    <w:p w14:paraId="055114AE" w14:textId="77777777" w:rsidR="00800AD8" w:rsidRDefault="00DC1AE0" w:rsidP="00597048">
      <w:pPr>
        <w:pStyle w:val="InterlineText"/>
        <w:tabs>
          <w:tab w:val="left" w:pos="533"/>
          <w:tab w:val="left" w:pos="1022"/>
          <w:tab w:val="left" w:pos="2036"/>
        </w:tabs>
      </w:pPr>
      <w:r w:rsidRPr="003A1D48">
        <w:rPr>
          <w:rStyle w:val="InterlineTextNumChar"/>
        </w:rPr>
        <w:t>005</w:t>
      </w:r>
      <w:r w:rsidR="00800AD8">
        <w:tab/>
        <w:t>sa</w:t>
      </w:r>
      <w:r w:rsidR="00800AD8">
        <w:tab/>
        <w:t>“nakuya</w:t>
      </w:r>
      <w:r w:rsidR="00800AD8">
        <w:tab/>
        <w:t>tsu.</w:t>
      </w:r>
    </w:p>
    <w:p w14:paraId="12931B2D" w14:textId="77777777" w:rsidR="00800AD8" w:rsidRDefault="00800AD8" w:rsidP="00597048">
      <w:pPr>
        <w:pStyle w:val="InterlineGlossWithTrans"/>
        <w:tabs>
          <w:tab w:val="left" w:pos="533"/>
          <w:tab w:val="left" w:pos="1022"/>
          <w:tab w:val="left" w:pos="2036"/>
        </w:tabs>
      </w:pPr>
      <w:r>
        <w:tab/>
        <w:t>sa</w:t>
      </w:r>
      <w:r>
        <w:tab/>
        <w:t>na-kuya</w:t>
      </w:r>
      <w:r>
        <w:tab/>
        <w:t>tsu</w:t>
      </w:r>
    </w:p>
    <w:p w14:paraId="30863729" w14:textId="77777777" w:rsidR="00800AD8" w:rsidRDefault="00800AD8" w:rsidP="008C3B63">
      <w:pPr>
        <w:pStyle w:val="InterlineTransNoFree"/>
        <w:tabs>
          <w:tab w:val="left" w:pos="1022"/>
          <w:tab w:val="left" w:pos="2036"/>
          <w:tab w:val="right" w:pos="8789"/>
        </w:tabs>
      </w:pPr>
      <w:r>
        <w:tab/>
        <w:t>and</w:t>
      </w:r>
      <w:r>
        <w:tab/>
      </w:r>
      <w:r>
        <w:rPr>
          <w:smallCaps/>
        </w:rPr>
        <w:t>stat</w:t>
      </w:r>
      <w:r>
        <w:t>-bad</w:t>
      </w:r>
      <w:r>
        <w:tab/>
        <w:t>this</w:t>
      </w:r>
      <w:r w:rsidR="00597048">
        <w:tab/>
        <w:t>“This is no good.</w:t>
      </w:r>
    </w:p>
    <w:p w14:paraId="27FEE102" w14:textId="77777777" w:rsidR="00800AD8" w:rsidRDefault="00DC1AE0" w:rsidP="008C3B63">
      <w:pPr>
        <w:pStyle w:val="InterlineText"/>
        <w:tabs>
          <w:tab w:val="left" w:pos="533"/>
          <w:tab w:val="left" w:pos="2192"/>
          <w:tab w:val="left" w:pos="3101"/>
          <w:tab w:val="left" w:pos="4760"/>
          <w:tab w:val="left" w:pos="5354"/>
          <w:tab w:val="left" w:pos="5618"/>
          <w:tab w:val="left" w:pos="6107"/>
          <w:tab w:val="left" w:pos="7106"/>
          <w:tab w:val="left" w:pos="7640"/>
          <w:tab w:val="left" w:pos="8129"/>
          <w:tab w:val="right" w:pos="8789"/>
        </w:tabs>
      </w:pPr>
      <w:r w:rsidRPr="003A1D48">
        <w:rPr>
          <w:rStyle w:val="InterlineTextNumChar"/>
        </w:rPr>
        <w:t>006</w:t>
      </w:r>
      <w:r w:rsidR="00800AD8">
        <w:tab/>
        <w:t>kimaya</w:t>
      </w:r>
      <w:r w:rsidR="00800AD8">
        <w:tab/>
        <w:t>siqazaî;</w:t>
      </w:r>
      <w:r w:rsidR="00800AD8">
        <w:tab/>
        <w:t>kimaya</w:t>
      </w:r>
      <w:r w:rsidR="00800AD8">
        <w:tab/>
        <w:t>ken</w:t>
      </w:r>
      <w:r w:rsidR="00800AD8">
        <w:tab/>
        <w:t>a</w:t>
      </w:r>
      <w:r w:rsidR="00800AD8">
        <w:tab/>
        <w:t>uri</w:t>
      </w:r>
      <w:r w:rsidR="00800AD8">
        <w:tab/>
        <w:t>matsay.”</w:t>
      </w:r>
      <w:r w:rsidR="00597048">
        <w:tab/>
        <w:t>aya,</w:t>
      </w:r>
      <w:r w:rsidR="00597048">
        <w:tab/>
        <w:t>sa</w:t>
      </w:r>
      <w:r w:rsidR="00597048">
        <w:tab/>
        <w:t>vaik</w:t>
      </w:r>
    </w:p>
    <w:p w14:paraId="780ADDA5" w14:textId="77777777" w:rsidR="00800AD8" w:rsidRDefault="00800AD8" w:rsidP="008C3B63">
      <w:pPr>
        <w:pStyle w:val="InterlineGlossWithTrans"/>
        <w:tabs>
          <w:tab w:val="left" w:pos="533"/>
          <w:tab w:val="left" w:pos="2192"/>
          <w:tab w:val="left" w:pos="3101"/>
          <w:tab w:val="left" w:pos="4760"/>
          <w:tab w:val="left" w:pos="5354"/>
          <w:tab w:val="left" w:pos="5618"/>
          <w:tab w:val="left" w:pos="6107"/>
          <w:tab w:val="left" w:pos="7106"/>
          <w:tab w:val="left" w:pos="7640"/>
          <w:tab w:val="left" w:pos="8129"/>
          <w:tab w:val="right" w:pos="8789"/>
        </w:tabs>
      </w:pPr>
      <w:r>
        <w:tab/>
        <w:t>ki-ma-aya</w:t>
      </w:r>
      <w:r>
        <w:tab/>
        <w:t>si-qazaî</w:t>
      </w:r>
      <w:r>
        <w:tab/>
        <w:t>ki-ma-aya</w:t>
      </w:r>
      <w:r>
        <w:tab/>
        <w:t>aken</w:t>
      </w:r>
      <w:r>
        <w:tab/>
        <w:t>a</w:t>
      </w:r>
      <w:r>
        <w:tab/>
        <w:t>uri</w:t>
      </w:r>
      <w:r>
        <w:tab/>
        <w:t>m-patsay</w:t>
      </w:r>
      <w:r w:rsidR="00597048">
        <w:tab/>
        <w:t>aya</w:t>
      </w:r>
      <w:r w:rsidR="00597048">
        <w:tab/>
        <w:t>sa</w:t>
      </w:r>
      <w:r w:rsidR="00597048">
        <w:tab/>
        <w:t>vaik</w:t>
      </w:r>
    </w:p>
    <w:p w14:paraId="53E5ED90" w14:textId="77777777" w:rsidR="00800AD8" w:rsidRDefault="00800AD8" w:rsidP="008C3B63">
      <w:pPr>
        <w:pStyle w:val="InterlineTransNoFree"/>
        <w:tabs>
          <w:tab w:val="left" w:pos="2192"/>
          <w:tab w:val="left" w:pos="3101"/>
          <w:tab w:val="left" w:pos="4760"/>
          <w:tab w:val="left" w:pos="5354"/>
          <w:tab w:val="left" w:pos="5618"/>
          <w:tab w:val="left" w:pos="6107"/>
          <w:tab w:val="left" w:pos="7106"/>
          <w:tab w:val="left" w:pos="7640"/>
          <w:tab w:val="left" w:pos="8129"/>
          <w:tab w:val="right" w:pos="8789"/>
        </w:tabs>
      </w:pPr>
      <w:r>
        <w:tab/>
        <w:t>do-</w:t>
      </w:r>
      <w:r>
        <w:rPr>
          <w:smallCaps/>
        </w:rPr>
        <w:t>stat</w:t>
      </w:r>
      <w:r>
        <w:t>-be.thus</w:t>
      </w:r>
      <w:r>
        <w:tab/>
      </w:r>
      <w:r>
        <w:rPr>
          <w:smallCaps/>
        </w:rPr>
        <w:t>if</w:t>
      </w:r>
      <w:r>
        <w:t>-dread</w:t>
      </w:r>
      <w:r>
        <w:tab/>
        <w:t>do-</w:t>
      </w:r>
      <w:r>
        <w:rPr>
          <w:smallCaps/>
        </w:rPr>
        <w:t>stat</w:t>
      </w:r>
      <w:r>
        <w:t>-be.thus</w:t>
      </w:r>
      <w:r>
        <w:tab/>
      </w:r>
      <w:r w:rsidR="000D5EFB" w:rsidRPr="000D5EFB">
        <w:rPr>
          <w:smallCaps/>
        </w:rPr>
        <w:t>f.I</w:t>
      </w:r>
      <w:r>
        <w:rPr>
          <w:smallCaps/>
        </w:rPr>
        <w:tab/>
        <w:t>c</w:t>
      </w:r>
      <w:r>
        <w:rPr>
          <w:smallCaps/>
        </w:rPr>
        <w:tab/>
      </w:r>
      <w:r>
        <w:t>will</w:t>
      </w:r>
      <w:r>
        <w:tab/>
      </w:r>
      <w:r>
        <w:rPr>
          <w:smallCaps/>
        </w:rPr>
        <w:t>af</w:t>
      </w:r>
      <w:r>
        <w:t>-die</w:t>
      </w:r>
      <w:r w:rsidR="00597048">
        <w:tab/>
        <w:t>say</w:t>
      </w:r>
      <w:r w:rsidR="00597048">
        <w:tab/>
        <w:t>and</w:t>
      </w:r>
      <w:r w:rsidR="00597048">
        <w:tab/>
        <w:t>leave</w:t>
      </w:r>
    </w:p>
    <w:p w14:paraId="36D7996F" w14:textId="77777777" w:rsidR="00800AD8" w:rsidRDefault="00800AD8" w:rsidP="008C3B63">
      <w:pPr>
        <w:pStyle w:val="InterlineText"/>
        <w:tabs>
          <w:tab w:val="left" w:pos="533"/>
          <w:tab w:val="left" w:pos="1307"/>
          <w:tab w:val="left" w:pos="2051"/>
          <w:tab w:val="right" w:pos="8789"/>
        </w:tabs>
      </w:pPr>
      <w:r>
        <w:tab/>
        <w:t>anga</w:t>
      </w:r>
      <w:r>
        <w:tab/>
        <w:t>sema</w:t>
      </w:r>
      <w:r>
        <w:tab/>
        <w:t>umaq.</w:t>
      </w:r>
    </w:p>
    <w:p w14:paraId="0826154A" w14:textId="77777777" w:rsidR="00800AD8" w:rsidRDefault="00800AD8" w:rsidP="008C3B63">
      <w:pPr>
        <w:pStyle w:val="InterlineGlossWithTrans"/>
        <w:tabs>
          <w:tab w:val="left" w:pos="533"/>
          <w:tab w:val="left" w:pos="1307"/>
          <w:tab w:val="left" w:pos="2051"/>
          <w:tab w:val="right" w:pos="8789"/>
        </w:tabs>
      </w:pPr>
      <w:r>
        <w:tab/>
        <w:t>anga</w:t>
      </w:r>
      <w:r>
        <w:tab/>
        <w:t>em=sa</w:t>
      </w:r>
      <w:r>
        <w:tab/>
        <w:t>umaq</w:t>
      </w:r>
    </w:p>
    <w:p w14:paraId="380B62D1" w14:textId="77777777" w:rsidR="00800AD8" w:rsidRDefault="00800AD8" w:rsidP="008C3B63">
      <w:pPr>
        <w:pStyle w:val="InterlineTrans"/>
        <w:tabs>
          <w:tab w:val="left" w:pos="533"/>
          <w:tab w:val="left" w:pos="1307"/>
          <w:tab w:val="left" w:pos="2051"/>
          <w:tab w:val="right" w:pos="8789"/>
        </w:tabs>
      </w:pPr>
      <w:r>
        <w:tab/>
        <w:t>indeed</w:t>
      </w:r>
      <w:r>
        <w:tab/>
      </w:r>
      <w:r>
        <w:rPr>
          <w:smallCaps/>
        </w:rPr>
        <w:t>af</w:t>
      </w:r>
      <w:r>
        <w:t>=go</w:t>
      </w:r>
      <w:r>
        <w:tab/>
        <w:t>house</w:t>
      </w:r>
    </w:p>
    <w:p w14:paraId="27DAC8D7" w14:textId="77777777" w:rsidR="00800AD8" w:rsidRDefault="00800AD8" w:rsidP="008C3B63">
      <w:pPr>
        <w:pStyle w:val="InterlineFree"/>
        <w:tabs>
          <w:tab w:val="right" w:pos="8789"/>
        </w:tabs>
      </w:pPr>
      <w:r>
        <w:t>There’s something frightful about it. Perhaps I’m going to die,” he said, and went home.</w:t>
      </w:r>
    </w:p>
    <w:p w14:paraId="0F579C93" w14:textId="77777777" w:rsidR="00800AD8" w:rsidRDefault="00DC1AE0" w:rsidP="008C3B63">
      <w:pPr>
        <w:pStyle w:val="InterlineText"/>
        <w:tabs>
          <w:tab w:val="left" w:pos="533"/>
          <w:tab w:val="left" w:pos="1097"/>
          <w:tab w:val="left" w:pos="2396"/>
          <w:tab w:val="left" w:pos="2900"/>
          <w:tab w:val="left" w:pos="3629"/>
          <w:tab w:val="left" w:pos="4373"/>
          <w:tab w:val="left" w:pos="5147"/>
          <w:tab w:val="right" w:pos="8789"/>
        </w:tabs>
      </w:pPr>
      <w:r w:rsidRPr="003A1D48">
        <w:rPr>
          <w:rStyle w:val="InterlineTextNumChar"/>
        </w:rPr>
        <w:t>007</w:t>
      </w:r>
      <w:r w:rsidR="00800AD8">
        <w:tab/>
        <w:t>ka</w:t>
      </w:r>
      <w:r w:rsidR="00800AD8">
        <w:tab/>
        <w:t>mangtjez</w:t>
      </w:r>
      <w:r w:rsidR="00800AD8">
        <w:tab/>
        <w:t>i</w:t>
      </w:r>
      <w:r w:rsidR="00800AD8">
        <w:tab/>
        <w:t>umaq,</w:t>
      </w:r>
      <w:r w:rsidR="00800AD8">
        <w:tab/>
        <w:t>“palisi</w:t>
      </w:r>
      <w:r w:rsidR="00800AD8">
        <w:tab/>
        <w:t>anga</w:t>
      </w:r>
      <w:r w:rsidR="00800AD8">
        <w:tab/>
        <w:t>izua.</w:t>
      </w:r>
    </w:p>
    <w:p w14:paraId="2F1E7D48" w14:textId="77777777" w:rsidR="00800AD8" w:rsidRDefault="00800AD8" w:rsidP="008C3B63">
      <w:pPr>
        <w:pStyle w:val="InterlineGlossWithTrans"/>
        <w:tabs>
          <w:tab w:val="left" w:pos="533"/>
          <w:tab w:val="left" w:pos="1097"/>
          <w:tab w:val="left" w:pos="2396"/>
          <w:tab w:val="left" w:pos="2900"/>
          <w:tab w:val="left" w:pos="3629"/>
          <w:tab w:val="left" w:pos="4373"/>
          <w:tab w:val="left" w:pos="5147"/>
          <w:tab w:val="right" w:pos="8789"/>
        </w:tabs>
      </w:pPr>
      <w:r>
        <w:tab/>
        <w:t>ka</w:t>
      </w:r>
      <w:r>
        <w:tab/>
        <w:t>m-pangetjez</w:t>
      </w:r>
      <w:r>
        <w:tab/>
        <w:t>i</w:t>
      </w:r>
      <w:r>
        <w:tab/>
        <w:t>umaq</w:t>
      </w:r>
      <w:r>
        <w:tab/>
        <w:t>palisi</w:t>
      </w:r>
      <w:r>
        <w:tab/>
        <w:t>anga</w:t>
      </w:r>
      <w:r>
        <w:tab/>
        <w:t>i-zua</w:t>
      </w:r>
    </w:p>
    <w:p w14:paraId="3FB910BE" w14:textId="77777777" w:rsidR="00800AD8" w:rsidRDefault="00800AD8" w:rsidP="008C3B63">
      <w:pPr>
        <w:pStyle w:val="InterlineTrans"/>
        <w:tabs>
          <w:tab w:val="left" w:pos="533"/>
          <w:tab w:val="left" w:pos="1097"/>
          <w:tab w:val="left" w:pos="2396"/>
          <w:tab w:val="left" w:pos="2900"/>
          <w:tab w:val="left" w:pos="3629"/>
          <w:tab w:val="left" w:pos="4373"/>
          <w:tab w:val="left" w:pos="5147"/>
          <w:tab w:val="right" w:pos="8789"/>
        </w:tabs>
      </w:pPr>
      <w:r>
        <w:tab/>
        <w:t>after</w:t>
      </w:r>
      <w:r>
        <w:tab/>
      </w:r>
      <w:r>
        <w:rPr>
          <w:smallCaps/>
        </w:rPr>
        <w:t>af</w:t>
      </w:r>
      <w:r>
        <w:t>-come</w:t>
      </w:r>
      <w:r>
        <w:tab/>
      </w:r>
      <w:r>
        <w:rPr>
          <w:smallCaps/>
        </w:rPr>
        <w:t>loc</w:t>
      </w:r>
      <w:r>
        <w:tab/>
        <w:t>house</w:t>
      </w:r>
      <w:r>
        <w:tab/>
        <w:t>taboo</w:t>
      </w:r>
      <w:r>
        <w:tab/>
        <w:t>indeed</w:t>
      </w:r>
      <w:r>
        <w:tab/>
      </w:r>
      <w:r>
        <w:rPr>
          <w:smallCaps/>
        </w:rPr>
        <w:t>loc</w:t>
      </w:r>
      <w:r>
        <w:t>-that</w:t>
      </w:r>
    </w:p>
    <w:p w14:paraId="39C41DD8" w14:textId="77777777" w:rsidR="00800AD8" w:rsidRDefault="00800AD8" w:rsidP="008C3B63">
      <w:pPr>
        <w:pStyle w:val="InterlineFree"/>
        <w:tabs>
          <w:tab w:val="right" w:pos="8789"/>
        </w:tabs>
      </w:pPr>
      <w:r>
        <w:t>When he got home, the villagers said: “That’s taboo.</w:t>
      </w:r>
    </w:p>
    <w:p w14:paraId="33B9B29F" w14:textId="77777777" w:rsidR="00800AD8" w:rsidRDefault="00DC1AE0" w:rsidP="008C3B63">
      <w:pPr>
        <w:pStyle w:val="InterlineText"/>
        <w:tabs>
          <w:tab w:val="left" w:pos="533"/>
          <w:tab w:val="left" w:pos="1877"/>
          <w:tab w:val="left" w:pos="2141"/>
          <w:tab w:val="left" w:pos="2885"/>
          <w:tab w:val="left" w:pos="3374"/>
          <w:tab w:val="left" w:pos="5228"/>
          <w:tab w:val="left" w:pos="5492"/>
          <w:tab w:val="left" w:pos="6191"/>
          <w:tab w:val="left" w:pos="6680"/>
          <w:tab w:val="left" w:pos="7619"/>
          <w:tab w:val="right" w:pos="8789"/>
        </w:tabs>
      </w:pPr>
      <w:r w:rsidRPr="003A1D48">
        <w:rPr>
          <w:rStyle w:val="InterlineTextNumChar"/>
        </w:rPr>
        <w:t>008</w:t>
      </w:r>
      <w:r w:rsidR="00800AD8">
        <w:tab/>
        <w:t>mayanga</w:t>
      </w:r>
      <w:r w:rsidR="00800AD8">
        <w:tab/>
        <w:t>a</w:t>
      </w:r>
      <w:r w:rsidR="00800AD8">
        <w:tab/>
        <w:t>sema</w:t>
      </w:r>
      <w:r w:rsidR="00800AD8">
        <w:tab/>
        <w:t>zua</w:t>
      </w:r>
      <w:r w:rsidR="00800AD8">
        <w:tab/>
        <w:t>penanadip,</w:t>
      </w:r>
      <w:r w:rsidR="00800AD8">
        <w:tab/>
        <w:t>a</w:t>
      </w:r>
      <w:r w:rsidR="00800AD8">
        <w:tab/>
        <w:t>umaq</w:t>
      </w:r>
      <w:r w:rsidR="00800AD8">
        <w:tab/>
        <w:t>nua</w:t>
      </w:r>
      <w:r w:rsidR="00800AD8">
        <w:tab/>
        <w:t>tsemas,”</w:t>
      </w:r>
      <w:r w:rsidR="00597048">
        <w:tab/>
        <w:t>ayanga</w:t>
      </w:r>
    </w:p>
    <w:p w14:paraId="76065EB7" w14:textId="77777777" w:rsidR="00800AD8" w:rsidRDefault="00800AD8" w:rsidP="008C3B63">
      <w:pPr>
        <w:pStyle w:val="InterlineGlossWithTrans"/>
        <w:tabs>
          <w:tab w:val="left" w:pos="533"/>
          <w:tab w:val="left" w:pos="1877"/>
          <w:tab w:val="left" w:pos="2141"/>
          <w:tab w:val="left" w:pos="2885"/>
          <w:tab w:val="left" w:pos="3374"/>
          <w:tab w:val="left" w:pos="5228"/>
          <w:tab w:val="left" w:pos="5492"/>
          <w:tab w:val="left" w:pos="6191"/>
          <w:tab w:val="left" w:pos="6680"/>
          <w:tab w:val="left" w:pos="7619"/>
          <w:tab w:val="right" w:pos="8789"/>
        </w:tabs>
      </w:pPr>
      <w:r>
        <w:tab/>
        <w:t>maya-anga</w:t>
      </w:r>
      <w:r>
        <w:tab/>
        <w:t>a</w:t>
      </w:r>
      <w:r>
        <w:tab/>
        <w:t>em=sa</w:t>
      </w:r>
      <w:r>
        <w:tab/>
        <w:t>zua</w:t>
      </w:r>
      <w:r>
        <w:tab/>
        <w:t>en=panadip</w:t>
      </w:r>
      <w:r>
        <w:tab/>
        <w:t>a</w:t>
      </w:r>
      <w:r>
        <w:tab/>
        <w:t>umaq</w:t>
      </w:r>
      <w:r>
        <w:tab/>
        <w:t>nua</w:t>
      </w:r>
      <w:r>
        <w:tab/>
        <w:t>tsemas</w:t>
      </w:r>
      <w:r w:rsidR="00597048">
        <w:tab/>
        <w:t>aya-anga</w:t>
      </w:r>
    </w:p>
    <w:p w14:paraId="6D6C9454" w14:textId="77777777" w:rsidR="00800AD8" w:rsidRDefault="00800AD8" w:rsidP="008C3B63">
      <w:pPr>
        <w:pStyle w:val="InterlineTransNoFree"/>
        <w:tabs>
          <w:tab w:val="left" w:pos="1877"/>
          <w:tab w:val="left" w:pos="2141"/>
          <w:tab w:val="left" w:pos="2885"/>
          <w:tab w:val="left" w:pos="3374"/>
          <w:tab w:val="left" w:pos="5228"/>
          <w:tab w:val="left" w:pos="5492"/>
          <w:tab w:val="left" w:pos="6191"/>
          <w:tab w:val="left" w:pos="6680"/>
          <w:tab w:val="left" w:pos="7619"/>
          <w:tab w:val="right" w:pos="8789"/>
        </w:tabs>
      </w:pPr>
      <w:r>
        <w:tab/>
        <w:t>don’t-indeed</w:t>
      </w:r>
      <w:r>
        <w:rPr>
          <w:smallCaps/>
        </w:rPr>
        <w:tab/>
        <w:t>c</w:t>
      </w:r>
      <w:r>
        <w:rPr>
          <w:smallCaps/>
        </w:rPr>
        <w:tab/>
        <w:t>af</w:t>
      </w:r>
      <w:r>
        <w:t>=go</w:t>
      </w:r>
      <w:r>
        <w:tab/>
        <w:t>that</w:t>
      </w:r>
      <w:r>
        <w:tab/>
      </w:r>
      <w:r>
        <w:rPr>
          <w:smallCaps/>
        </w:rPr>
        <w:t>af</w:t>
      </w:r>
      <w:r>
        <w:t>=fish.with.hook</w:t>
      </w:r>
      <w:r>
        <w:rPr>
          <w:smallCaps/>
        </w:rPr>
        <w:tab/>
        <w:t>c</w:t>
      </w:r>
      <w:r>
        <w:rPr>
          <w:smallCaps/>
        </w:rPr>
        <w:tab/>
      </w:r>
      <w:r>
        <w:t>house</w:t>
      </w:r>
      <w:r>
        <w:tab/>
        <w:t>of</w:t>
      </w:r>
      <w:r>
        <w:tab/>
        <w:t>god</w:t>
      </w:r>
      <w:r w:rsidR="00597048">
        <w:tab/>
        <w:t>say-indeed</w:t>
      </w:r>
    </w:p>
    <w:p w14:paraId="79835279" w14:textId="77777777" w:rsidR="00800AD8" w:rsidRDefault="00800AD8" w:rsidP="008C3B63">
      <w:pPr>
        <w:pStyle w:val="InterlineText"/>
        <w:tabs>
          <w:tab w:val="left" w:pos="533"/>
          <w:tab w:val="right" w:pos="8789"/>
        </w:tabs>
      </w:pPr>
      <w:r>
        <w:tab/>
        <w:t>tamaqaîan.</w:t>
      </w:r>
    </w:p>
    <w:p w14:paraId="3DFFE4D1" w14:textId="77777777" w:rsidR="00800AD8" w:rsidRDefault="00800AD8" w:rsidP="008C3B63">
      <w:pPr>
        <w:pStyle w:val="InterlineGlossWithTrans"/>
        <w:tabs>
          <w:tab w:val="left" w:pos="533"/>
          <w:tab w:val="right" w:pos="8789"/>
        </w:tabs>
      </w:pPr>
      <w:r>
        <w:tab/>
        <w:t>ta-ma-qaîa-an</w:t>
      </w:r>
    </w:p>
    <w:p w14:paraId="1CF9FF51" w14:textId="77777777" w:rsidR="00800AD8" w:rsidRDefault="00800AD8" w:rsidP="008C3B63">
      <w:pPr>
        <w:pStyle w:val="InterlineTransNoFree"/>
        <w:tabs>
          <w:tab w:val="right" w:pos="8789"/>
        </w:tabs>
      </w:pPr>
      <w:r>
        <w:tab/>
        <w:t>?-</w:t>
      </w:r>
      <w:r>
        <w:rPr>
          <w:smallCaps/>
        </w:rPr>
        <w:t>stat</w:t>
      </w:r>
      <w:r>
        <w:t>-outsider-</w:t>
      </w:r>
      <w:r>
        <w:rPr>
          <w:smallCaps/>
        </w:rPr>
        <w:t>nom</w:t>
      </w:r>
      <w:r w:rsidR="00597048">
        <w:rPr>
          <w:smallCaps/>
        </w:rPr>
        <w:tab/>
      </w:r>
      <w:r w:rsidR="00597048">
        <w:t>Don’t go there to fish; it’s the home of a god.”</w:t>
      </w:r>
    </w:p>
    <w:p w14:paraId="3DC494A7" w14:textId="77777777" w:rsidR="00800AD8" w:rsidRDefault="00DC1AE0" w:rsidP="008C3B63">
      <w:pPr>
        <w:pStyle w:val="InterlineText"/>
        <w:tabs>
          <w:tab w:val="left" w:pos="533"/>
          <w:tab w:val="left" w:pos="1517"/>
          <w:tab w:val="left" w:pos="1961"/>
          <w:tab w:val="left" w:pos="2735"/>
          <w:tab w:val="left" w:pos="3299"/>
          <w:tab w:val="left" w:pos="4043"/>
          <w:tab w:val="left" w:pos="4577"/>
          <w:tab w:val="left" w:pos="5621"/>
          <w:tab w:val="left" w:pos="6395"/>
          <w:tab w:val="right" w:pos="8789"/>
        </w:tabs>
      </w:pPr>
      <w:r w:rsidRPr="003A1D48">
        <w:rPr>
          <w:rStyle w:val="InterlineTextNumChar"/>
        </w:rPr>
        <w:t>009</w:t>
      </w:r>
      <w:r w:rsidR="00800AD8">
        <w:tab/>
        <w:t>saka</w:t>
      </w:r>
      <w:r w:rsidR="00800AD8">
        <w:tab/>
        <w:t>ini</w:t>
      </w:r>
      <w:r w:rsidR="00800AD8">
        <w:tab/>
        <w:t>anga</w:t>
      </w:r>
      <w:r w:rsidR="00800AD8">
        <w:tab/>
        <w:t>ka</w:t>
      </w:r>
      <w:r w:rsidR="00800AD8">
        <w:tab/>
        <w:t>sema</w:t>
      </w:r>
      <w:r w:rsidR="00800AD8">
        <w:tab/>
        <w:t>zua;</w:t>
      </w:r>
      <w:r w:rsidR="00800AD8">
        <w:tab/>
        <w:t>marekutj</w:t>
      </w:r>
      <w:r w:rsidR="00800AD8">
        <w:tab/>
        <w:t>anga</w:t>
      </w:r>
      <w:r w:rsidR="00800AD8">
        <w:tab/>
        <w:t>sakamaya.</w:t>
      </w:r>
    </w:p>
    <w:p w14:paraId="3987966C" w14:textId="77777777" w:rsidR="00800AD8" w:rsidRDefault="00800AD8" w:rsidP="008C3B63">
      <w:pPr>
        <w:pStyle w:val="InterlineGlossWithTrans"/>
        <w:tabs>
          <w:tab w:val="left" w:pos="533"/>
          <w:tab w:val="left" w:pos="1517"/>
          <w:tab w:val="left" w:pos="1961"/>
          <w:tab w:val="left" w:pos="2735"/>
          <w:tab w:val="left" w:pos="3299"/>
          <w:tab w:val="left" w:pos="4043"/>
          <w:tab w:val="left" w:pos="4577"/>
          <w:tab w:val="left" w:pos="5621"/>
          <w:tab w:val="left" w:pos="6395"/>
          <w:tab w:val="right" w:pos="8789"/>
        </w:tabs>
      </w:pPr>
      <w:r>
        <w:tab/>
        <w:t>sa-ka</w:t>
      </w:r>
      <w:r>
        <w:tab/>
        <w:t>ini</w:t>
      </w:r>
      <w:r>
        <w:tab/>
        <w:t>anga</w:t>
      </w:r>
      <w:r>
        <w:tab/>
        <w:t>ka</w:t>
      </w:r>
      <w:r>
        <w:tab/>
        <w:t>em=sa</w:t>
      </w:r>
      <w:r>
        <w:tab/>
        <w:t>zua</w:t>
      </w:r>
      <w:r>
        <w:tab/>
        <w:t>ma-rekutj</w:t>
      </w:r>
      <w:r>
        <w:tab/>
        <w:t>anga</w:t>
      </w:r>
      <w:r>
        <w:tab/>
        <w:t>sakamaya</w:t>
      </w:r>
    </w:p>
    <w:p w14:paraId="21A27937" w14:textId="77777777" w:rsidR="00800AD8" w:rsidRDefault="00800AD8" w:rsidP="008C3B63">
      <w:pPr>
        <w:pStyle w:val="InterlineTrans"/>
        <w:tabs>
          <w:tab w:val="left" w:pos="533"/>
          <w:tab w:val="left" w:pos="1517"/>
          <w:tab w:val="left" w:pos="1961"/>
          <w:tab w:val="left" w:pos="2735"/>
          <w:tab w:val="left" w:pos="3299"/>
          <w:tab w:val="left" w:pos="4043"/>
          <w:tab w:val="left" w:pos="4577"/>
          <w:tab w:val="left" w:pos="5621"/>
          <w:tab w:val="left" w:pos="6395"/>
          <w:tab w:val="right" w:pos="8789"/>
        </w:tabs>
      </w:pPr>
      <w:r>
        <w:tab/>
        <w:t>and-after</w:t>
      </w:r>
      <w:r>
        <w:tab/>
        <w:t>not</w:t>
      </w:r>
      <w:r>
        <w:tab/>
        <w:t>indeed</w:t>
      </w:r>
      <w:r>
        <w:tab/>
        <w:t>after</w:t>
      </w:r>
      <w:r>
        <w:tab/>
      </w:r>
      <w:r>
        <w:rPr>
          <w:smallCaps/>
        </w:rPr>
        <w:t>af</w:t>
      </w:r>
      <w:r>
        <w:t>=go</w:t>
      </w:r>
      <w:r>
        <w:tab/>
        <w:t>that</w:t>
      </w:r>
      <w:r>
        <w:tab/>
      </w:r>
      <w:r>
        <w:rPr>
          <w:smallCaps/>
        </w:rPr>
        <w:t>stat</w:t>
      </w:r>
      <w:r>
        <w:t>-fear</w:t>
      </w:r>
      <w:r>
        <w:tab/>
        <w:t>indeed</w:t>
      </w:r>
      <w:r>
        <w:tab/>
        <w:t>only</w:t>
      </w:r>
    </w:p>
    <w:p w14:paraId="7110ED7F" w14:textId="77777777" w:rsidR="00800AD8" w:rsidRDefault="00800AD8" w:rsidP="008C3B63">
      <w:pPr>
        <w:pStyle w:val="InterlineFree"/>
        <w:tabs>
          <w:tab w:val="right" w:pos="8789"/>
        </w:tabs>
      </w:pPr>
      <w:r>
        <w:t>So he didn’t go there any more; he was too frightened.</w:t>
      </w:r>
    </w:p>
    <w:p w14:paraId="31741C05" w14:textId="77777777" w:rsidR="00800AD8" w:rsidRDefault="00DC1AE0" w:rsidP="008C3B63">
      <w:pPr>
        <w:pStyle w:val="InterlineText"/>
        <w:tabs>
          <w:tab w:val="left" w:pos="533"/>
          <w:tab w:val="left" w:pos="1982"/>
          <w:tab w:val="left" w:pos="2426"/>
          <w:tab w:val="left" w:pos="3290"/>
          <w:tab w:val="left" w:pos="4154"/>
          <w:tab w:val="left" w:pos="4493"/>
          <w:tab w:val="left" w:pos="5297"/>
          <w:tab w:val="left" w:pos="5561"/>
          <w:tab w:val="left" w:pos="6305"/>
          <w:tab w:val="left" w:pos="6794"/>
          <w:tab w:val="left" w:pos="8378"/>
          <w:tab w:val="right" w:pos="8789"/>
        </w:tabs>
      </w:pPr>
      <w:r w:rsidRPr="003A1D48">
        <w:rPr>
          <w:rStyle w:val="InterlineTextNumChar"/>
        </w:rPr>
        <w:t>010</w:t>
      </w:r>
      <w:r w:rsidR="00800AD8">
        <w:tab/>
        <w:t>naizua</w:t>
      </w:r>
      <w:r w:rsidR="00800AD8">
        <w:tab/>
        <w:t>ti</w:t>
      </w:r>
      <w:r w:rsidR="00800AD8">
        <w:tab/>
        <w:t>Qeîung</w:t>
      </w:r>
      <w:r w:rsidR="00800AD8">
        <w:tab/>
        <w:t>kati</w:t>
      </w:r>
      <w:r w:rsidR="00800AD8">
        <w:tab/>
        <w:t>sa</w:t>
      </w:r>
      <w:r w:rsidR="00800AD8">
        <w:tab/>
        <w:t>Pangil</w:t>
      </w:r>
      <w:r w:rsidR="00800AD8">
        <w:tab/>
        <w:t>a</w:t>
      </w:r>
      <w:r w:rsidR="00800AD8">
        <w:tab/>
        <w:t>sema</w:t>
      </w:r>
      <w:r w:rsidR="00800AD8">
        <w:tab/>
        <w:t>zua</w:t>
      </w:r>
      <w:r w:rsidR="00597048">
        <w:tab/>
        <w:t>semenasenay</w:t>
      </w:r>
      <w:r w:rsidR="00597048">
        <w:tab/>
        <w:t>a</w:t>
      </w:r>
    </w:p>
    <w:p w14:paraId="4E63C175" w14:textId="77777777" w:rsidR="00800AD8" w:rsidRDefault="00800AD8" w:rsidP="008C3B63">
      <w:pPr>
        <w:pStyle w:val="InterlineGlossWithTrans"/>
        <w:tabs>
          <w:tab w:val="left" w:pos="533"/>
          <w:tab w:val="left" w:pos="1982"/>
          <w:tab w:val="left" w:pos="2426"/>
          <w:tab w:val="left" w:pos="3290"/>
          <w:tab w:val="left" w:pos="4154"/>
          <w:tab w:val="left" w:pos="4493"/>
          <w:tab w:val="left" w:pos="5297"/>
          <w:tab w:val="left" w:pos="5561"/>
          <w:tab w:val="left" w:pos="6305"/>
          <w:tab w:val="left" w:pos="6794"/>
          <w:tab w:val="left" w:pos="8378"/>
          <w:tab w:val="right" w:pos="8789"/>
        </w:tabs>
      </w:pPr>
      <w:r>
        <w:tab/>
        <w:t>na-i-zua</w:t>
      </w:r>
      <w:r>
        <w:tab/>
        <w:t>ti</w:t>
      </w:r>
      <w:r>
        <w:tab/>
        <w:t>Qeîung</w:t>
      </w:r>
      <w:r>
        <w:tab/>
        <w:t>ka-ti</w:t>
      </w:r>
      <w:r>
        <w:tab/>
        <w:t>sa</w:t>
      </w:r>
      <w:r>
        <w:tab/>
        <w:t>Pangil</w:t>
      </w:r>
      <w:r>
        <w:tab/>
        <w:t>a</w:t>
      </w:r>
      <w:r>
        <w:tab/>
        <w:t>em=sa</w:t>
      </w:r>
      <w:r>
        <w:tab/>
        <w:t>zua</w:t>
      </w:r>
      <w:r w:rsidR="00597048">
        <w:tab/>
        <w:t>em=sena-senay</w:t>
      </w:r>
      <w:r w:rsidR="00597048">
        <w:tab/>
        <w:t>a</w:t>
      </w:r>
    </w:p>
    <w:p w14:paraId="640196F2" w14:textId="77777777" w:rsidR="00800AD8" w:rsidRDefault="00800AD8" w:rsidP="008C3B63">
      <w:pPr>
        <w:pStyle w:val="InterlineTransNoFree"/>
        <w:tabs>
          <w:tab w:val="left" w:pos="1982"/>
          <w:tab w:val="left" w:pos="2426"/>
          <w:tab w:val="left" w:pos="3290"/>
          <w:tab w:val="left" w:pos="4154"/>
          <w:tab w:val="left" w:pos="4493"/>
          <w:tab w:val="left" w:pos="5297"/>
          <w:tab w:val="left" w:pos="5561"/>
          <w:tab w:val="left" w:pos="6305"/>
          <w:tab w:val="left" w:pos="6794"/>
          <w:tab w:val="left" w:pos="8378"/>
          <w:tab w:val="right" w:pos="8789"/>
        </w:tabs>
      </w:pPr>
      <w:r>
        <w:tab/>
      </w:r>
      <w:r>
        <w:rPr>
          <w:smallCaps/>
        </w:rPr>
        <w:t>past</w:t>
      </w:r>
      <w:r>
        <w:t>-</w:t>
      </w:r>
      <w:r>
        <w:rPr>
          <w:smallCaps/>
        </w:rPr>
        <w:t>loc</w:t>
      </w:r>
      <w:r>
        <w:t>-that</w:t>
      </w:r>
      <w:r>
        <w:tab/>
      </w:r>
      <w:r>
        <w:rPr>
          <w:smallCaps/>
        </w:rPr>
        <w:t>f.h</w:t>
      </w:r>
      <w:r>
        <w:tab/>
        <w:t>(name)</w:t>
      </w:r>
      <w:r>
        <w:tab/>
        <w:t>and-</w:t>
      </w:r>
      <w:r>
        <w:rPr>
          <w:smallCaps/>
        </w:rPr>
        <w:t>f.h</w:t>
      </w:r>
      <w:r>
        <w:rPr>
          <w:smallCaps/>
        </w:rPr>
        <w:tab/>
        <w:t>h</w:t>
      </w:r>
      <w:r>
        <w:rPr>
          <w:smallCaps/>
        </w:rPr>
        <w:tab/>
      </w:r>
      <w:r>
        <w:t>(name)</w:t>
      </w:r>
      <w:r>
        <w:rPr>
          <w:smallCaps/>
        </w:rPr>
        <w:tab/>
        <w:t>c</w:t>
      </w:r>
      <w:r>
        <w:rPr>
          <w:smallCaps/>
        </w:rPr>
        <w:tab/>
        <w:t>af</w:t>
      </w:r>
      <w:r>
        <w:t>=go</w:t>
      </w:r>
      <w:r>
        <w:tab/>
        <w:t>that</w:t>
      </w:r>
      <w:r w:rsidR="00597048">
        <w:tab/>
      </w:r>
      <w:r w:rsidR="00597048">
        <w:rPr>
          <w:smallCaps/>
        </w:rPr>
        <w:t>af</w:t>
      </w:r>
      <w:r w:rsidR="00597048">
        <w:t>=</w:t>
      </w:r>
      <w:r w:rsidR="00597048">
        <w:rPr>
          <w:smallCaps/>
        </w:rPr>
        <w:t>red</w:t>
      </w:r>
      <w:r w:rsidR="00597048">
        <w:t>-chant</w:t>
      </w:r>
      <w:r w:rsidR="00597048">
        <w:rPr>
          <w:smallCaps/>
        </w:rPr>
        <w:tab/>
        <w:t>c</w:t>
      </w:r>
    </w:p>
    <w:p w14:paraId="2C089BE8" w14:textId="77777777" w:rsidR="00800AD8" w:rsidRDefault="00800AD8" w:rsidP="008C3B63">
      <w:pPr>
        <w:pStyle w:val="InterlineText"/>
        <w:tabs>
          <w:tab w:val="left" w:pos="533"/>
          <w:tab w:val="right" w:pos="8789"/>
        </w:tabs>
      </w:pPr>
      <w:r>
        <w:tab/>
        <w:t>maresudjusudju.</w:t>
      </w:r>
    </w:p>
    <w:p w14:paraId="6151CC86" w14:textId="77777777" w:rsidR="00800AD8" w:rsidRDefault="00800AD8" w:rsidP="008C3B63">
      <w:pPr>
        <w:pStyle w:val="InterlineGlossWithTrans"/>
        <w:tabs>
          <w:tab w:val="left" w:pos="533"/>
          <w:tab w:val="right" w:pos="8789"/>
        </w:tabs>
      </w:pPr>
      <w:r>
        <w:tab/>
        <w:t>mare-sudju-sudju</w:t>
      </w:r>
    </w:p>
    <w:p w14:paraId="1A202831" w14:textId="77777777" w:rsidR="00597048" w:rsidRDefault="00800AD8" w:rsidP="008C3B63">
      <w:pPr>
        <w:pStyle w:val="InterlineTrans"/>
        <w:tabs>
          <w:tab w:val="left" w:pos="533"/>
          <w:tab w:val="right" w:pos="8789"/>
        </w:tabs>
      </w:pPr>
      <w:r>
        <w:rPr>
          <w:smallCaps/>
        </w:rPr>
        <w:tab/>
      </w:r>
      <w:r>
        <w:t>pair-</w:t>
      </w:r>
      <w:r>
        <w:rPr>
          <w:smallCaps/>
        </w:rPr>
        <w:t>red</w:t>
      </w:r>
      <w:r>
        <w:t>-sweetheart</w:t>
      </w:r>
    </w:p>
    <w:p w14:paraId="5EB2AEC6" w14:textId="77777777" w:rsidR="00800AD8" w:rsidRDefault="00597048" w:rsidP="008C3B63">
      <w:pPr>
        <w:pStyle w:val="InterlineFree"/>
        <w:tabs>
          <w:tab w:val="right" w:pos="8789"/>
        </w:tabs>
      </w:pPr>
      <w:r>
        <w:t>There were Qeîung and Pangil who went there singing and courting.</w:t>
      </w:r>
    </w:p>
    <w:p w14:paraId="07E7CD02" w14:textId="77777777" w:rsidR="00800AD8" w:rsidRDefault="00DC1AE0" w:rsidP="008C3B63">
      <w:pPr>
        <w:pStyle w:val="InterlineText"/>
        <w:tabs>
          <w:tab w:val="left" w:pos="533"/>
          <w:tab w:val="left" w:pos="1532"/>
          <w:tab w:val="left" w:pos="1976"/>
          <w:tab w:val="left" w:pos="2315"/>
          <w:tab w:val="left" w:pos="3254"/>
          <w:tab w:val="left" w:pos="3818"/>
          <w:tab w:val="left" w:pos="5117"/>
          <w:tab w:val="left" w:pos="5621"/>
          <w:tab w:val="right" w:pos="8789"/>
        </w:tabs>
      </w:pPr>
      <w:r w:rsidRPr="003A1D48">
        <w:rPr>
          <w:rStyle w:val="InterlineTextNumChar"/>
        </w:rPr>
        <w:t>011</w:t>
      </w:r>
      <w:r w:rsidR="00800AD8">
        <w:tab/>
        <w:t>matsay</w:t>
      </w:r>
      <w:r w:rsidR="00800AD8">
        <w:tab/>
        <w:t>ti</w:t>
      </w:r>
      <w:r w:rsidR="00800AD8">
        <w:tab/>
        <w:t>sa</w:t>
      </w:r>
      <w:r w:rsidR="00800AD8">
        <w:tab/>
        <w:t>Qeîung,</w:t>
      </w:r>
      <w:r w:rsidR="00800AD8">
        <w:tab/>
        <w:t>ka</w:t>
      </w:r>
      <w:r w:rsidR="00800AD8">
        <w:tab/>
        <w:t>mangtjez</w:t>
      </w:r>
      <w:r w:rsidR="00800AD8">
        <w:tab/>
        <w:t>i</w:t>
      </w:r>
      <w:r w:rsidR="00800AD8">
        <w:tab/>
        <w:t>umaq.</w:t>
      </w:r>
    </w:p>
    <w:p w14:paraId="62B0687E" w14:textId="77777777" w:rsidR="00800AD8" w:rsidRDefault="00800AD8" w:rsidP="008C3B63">
      <w:pPr>
        <w:pStyle w:val="InterlineGlossWithTrans"/>
        <w:tabs>
          <w:tab w:val="left" w:pos="533"/>
          <w:tab w:val="left" w:pos="1532"/>
          <w:tab w:val="left" w:pos="1976"/>
          <w:tab w:val="left" w:pos="2315"/>
          <w:tab w:val="left" w:pos="3254"/>
          <w:tab w:val="left" w:pos="3818"/>
          <w:tab w:val="left" w:pos="5117"/>
          <w:tab w:val="left" w:pos="5621"/>
          <w:tab w:val="right" w:pos="8789"/>
        </w:tabs>
      </w:pPr>
      <w:r>
        <w:tab/>
        <w:t>m-patsay</w:t>
      </w:r>
      <w:r>
        <w:tab/>
        <w:t>ti</w:t>
      </w:r>
      <w:r>
        <w:tab/>
        <w:t>sa</w:t>
      </w:r>
      <w:r>
        <w:tab/>
        <w:t>Qeîung</w:t>
      </w:r>
      <w:r>
        <w:tab/>
        <w:t>ka</w:t>
      </w:r>
      <w:r>
        <w:tab/>
        <w:t>m-pangetjez</w:t>
      </w:r>
      <w:r>
        <w:tab/>
        <w:t>i</w:t>
      </w:r>
      <w:r>
        <w:tab/>
        <w:t>umaq</w:t>
      </w:r>
    </w:p>
    <w:p w14:paraId="24A58E67" w14:textId="77777777" w:rsidR="00800AD8" w:rsidRDefault="00800AD8" w:rsidP="008C3B63">
      <w:pPr>
        <w:pStyle w:val="InterlineTrans"/>
        <w:tabs>
          <w:tab w:val="left" w:pos="533"/>
          <w:tab w:val="left" w:pos="1532"/>
          <w:tab w:val="left" w:pos="1976"/>
          <w:tab w:val="left" w:pos="2315"/>
          <w:tab w:val="left" w:pos="3254"/>
          <w:tab w:val="left" w:pos="3818"/>
          <w:tab w:val="left" w:pos="5117"/>
          <w:tab w:val="left" w:pos="5621"/>
          <w:tab w:val="right" w:pos="8789"/>
        </w:tabs>
      </w:pPr>
      <w:r>
        <w:tab/>
      </w:r>
      <w:r>
        <w:rPr>
          <w:smallCaps/>
        </w:rPr>
        <w:t>af</w:t>
      </w:r>
      <w:r>
        <w:t>-die</w:t>
      </w:r>
      <w:r>
        <w:tab/>
      </w:r>
      <w:r>
        <w:rPr>
          <w:smallCaps/>
        </w:rPr>
        <w:t>f.h</w:t>
      </w:r>
      <w:r>
        <w:rPr>
          <w:smallCaps/>
        </w:rPr>
        <w:tab/>
        <w:t>h</w:t>
      </w:r>
      <w:r>
        <w:rPr>
          <w:smallCaps/>
        </w:rPr>
        <w:tab/>
      </w:r>
      <w:r>
        <w:t>(name)</w:t>
      </w:r>
      <w:r>
        <w:tab/>
        <w:t>after</w:t>
      </w:r>
      <w:r>
        <w:tab/>
      </w:r>
      <w:r>
        <w:rPr>
          <w:smallCaps/>
        </w:rPr>
        <w:t>af</w:t>
      </w:r>
      <w:r>
        <w:t>-come</w:t>
      </w:r>
      <w:r>
        <w:tab/>
      </w:r>
      <w:r>
        <w:rPr>
          <w:smallCaps/>
        </w:rPr>
        <w:t>loc</w:t>
      </w:r>
      <w:r>
        <w:tab/>
        <w:t>house</w:t>
      </w:r>
    </w:p>
    <w:p w14:paraId="7E54DD15" w14:textId="77777777" w:rsidR="00800AD8" w:rsidRDefault="00800AD8" w:rsidP="008C3B63">
      <w:pPr>
        <w:pStyle w:val="InterlineFree"/>
        <w:tabs>
          <w:tab w:val="right" w:pos="8789"/>
        </w:tabs>
      </w:pPr>
      <w:r>
        <w:t>Qeîung died when he got home.</w:t>
      </w:r>
    </w:p>
    <w:p w14:paraId="18B25C67" w14:textId="77777777" w:rsidR="00800AD8" w:rsidRDefault="00DC1AE0" w:rsidP="008C3B63">
      <w:pPr>
        <w:pStyle w:val="InterlineText"/>
        <w:tabs>
          <w:tab w:val="left" w:pos="533"/>
          <w:tab w:val="left" w:pos="1022"/>
          <w:tab w:val="left" w:pos="2141"/>
          <w:tab w:val="left" w:pos="2525"/>
          <w:tab w:val="left" w:pos="3614"/>
          <w:tab w:val="left" w:pos="3878"/>
          <w:tab w:val="left" w:pos="4622"/>
          <w:tab w:val="right" w:pos="8789"/>
        </w:tabs>
      </w:pPr>
      <w:r w:rsidRPr="003A1D48">
        <w:rPr>
          <w:rStyle w:val="InterlineTextNumChar"/>
        </w:rPr>
        <w:lastRenderedPageBreak/>
        <w:t>012</w:t>
      </w:r>
      <w:r w:rsidR="00800AD8">
        <w:tab/>
        <w:t>sa</w:t>
      </w:r>
      <w:r w:rsidR="00800AD8">
        <w:tab/>
        <w:t>nekanga</w:t>
      </w:r>
      <w:r w:rsidR="00800AD8">
        <w:tab/>
        <w:t>nu</w:t>
      </w:r>
      <w:r w:rsidR="00800AD8">
        <w:tab/>
        <w:t>îiadet</w:t>
      </w:r>
      <w:r w:rsidR="00800AD8">
        <w:tab/>
        <w:t>a</w:t>
      </w:r>
      <w:r w:rsidR="00800AD8">
        <w:tab/>
        <w:t>sema</w:t>
      </w:r>
      <w:r w:rsidR="00800AD8">
        <w:tab/>
        <w:t>zua.</w:t>
      </w:r>
    </w:p>
    <w:p w14:paraId="0D8F92F1" w14:textId="77777777" w:rsidR="00800AD8" w:rsidRDefault="00800AD8" w:rsidP="008C3B63">
      <w:pPr>
        <w:pStyle w:val="InterlineGlossWithTrans"/>
        <w:tabs>
          <w:tab w:val="left" w:pos="533"/>
          <w:tab w:val="left" w:pos="1022"/>
          <w:tab w:val="left" w:pos="2141"/>
          <w:tab w:val="left" w:pos="2525"/>
          <w:tab w:val="left" w:pos="3614"/>
          <w:tab w:val="left" w:pos="3878"/>
          <w:tab w:val="left" w:pos="4622"/>
          <w:tab w:val="right" w:pos="8789"/>
        </w:tabs>
      </w:pPr>
      <w:r>
        <w:tab/>
        <w:t>sa</w:t>
      </w:r>
      <w:r>
        <w:tab/>
        <w:t>neka-anga</w:t>
      </w:r>
      <w:r>
        <w:tab/>
        <w:t>nu</w:t>
      </w:r>
      <w:r>
        <w:tab/>
        <w:t>îia-det</w:t>
      </w:r>
      <w:r>
        <w:tab/>
        <w:t>a</w:t>
      </w:r>
      <w:r>
        <w:tab/>
        <w:t>em=sa</w:t>
      </w:r>
      <w:r>
        <w:tab/>
        <w:t>zua</w:t>
      </w:r>
    </w:p>
    <w:p w14:paraId="5804F1E1" w14:textId="77777777" w:rsidR="00800AD8" w:rsidRDefault="00800AD8" w:rsidP="008C3B63">
      <w:pPr>
        <w:pStyle w:val="InterlineTrans"/>
        <w:tabs>
          <w:tab w:val="left" w:pos="533"/>
          <w:tab w:val="left" w:pos="1022"/>
          <w:tab w:val="left" w:pos="2141"/>
          <w:tab w:val="left" w:pos="2525"/>
          <w:tab w:val="left" w:pos="3614"/>
          <w:tab w:val="left" w:pos="3878"/>
          <w:tab w:val="left" w:pos="4622"/>
          <w:tab w:val="right" w:pos="8789"/>
        </w:tabs>
      </w:pPr>
      <w:r>
        <w:tab/>
        <w:t>and</w:t>
      </w:r>
      <w:r>
        <w:tab/>
        <w:t>no-indeed</w:t>
      </w:r>
      <w:r>
        <w:tab/>
        <w:t>of</w:t>
      </w:r>
      <w:r>
        <w:tab/>
        <w:t>be.in-near</w:t>
      </w:r>
      <w:r>
        <w:rPr>
          <w:smallCaps/>
        </w:rPr>
        <w:tab/>
        <w:t>c</w:t>
      </w:r>
      <w:r>
        <w:rPr>
          <w:smallCaps/>
        </w:rPr>
        <w:tab/>
        <w:t>af</w:t>
      </w:r>
      <w:r>
        <w:t>=go</w:t>
      </w:r>
      <w:r>
        <w:tab/>
        <w:t>that</w:t>
      </w:r>
      <w:r w:rsidR="001708BC">
        <w:tab/>
        <w:t>So noone else went near there.</w:t>
      </w:r>
    </w:p>
    <w:p w14:paraId="50C025C5" w14:textId="77777777" w:rsidR="00800AD8" w:rsidRDefault="00A8416B" w:rsidP="008C3B63">
      <w:pPr>
        <w:pStyle w:val="CommentLastWithHalfSpace"/>
        <w:tabs>
          <w:tab w:val="right" w:pos="8789"/>
        </w:tabs>
      </w:pPr>
      <w:r>
        <w:t>[</w:t>
      </w:r>
      <w:r w:rsidR="00800AD8" w:rsidRPr="001708BC">
        <w:rPr>
          <w:rStyle w:val="VernacularText"/>
        </w:rPr>
        <w:t>îiadet</w:t>
      </w:r>
      <w:r w:rsidR="00800AD8">
        <w:t xml:space="preserve">: F69 has </w:t>
      </w:r>
      <w:r w:rsidR="00800AD8" w:rsidRPr="001708BC">
        <w:rPr>
          <w:rStyle w:val="VernacularText"/>
        </w:rPr>
        <w:t>îia-dut</w:t>
      </w:r>
      <w:r w:rsidR="00800AD8">
        <w:t xml:space="preserve"> under </w:t>
      </w:r>
      <w:r w:rsidR="00800AD8" w:rsidRPr="001708BC">
        <w:rPr>
          <w:rStyle w:val="VernacularText"/>
        </w:rPr>
        <w:t>dut</w:t>
      </w:r>
      <w:r w:rsidR="00800AD8">
        <w:t xml:space="preserve">, and F142 has </w:t>
      </w:r>
      <w:r w:rsidR="00800AD8" w:rsidRPr="001708BC">
        <w:rPr>
          <w:rStyle w:val="VernacularText"/>
        </w:rPr>
        <w:t>îi-a-dut</w:t>
      </w:r>
      <w:r w:rsidR="00800AD8">
        <w:t xml:space="preserve"> under </w:t>
      </w:r>
      <w:r w:rsidR="00800AD8" w:rsidRPr="001708BC">
        <w:rPr>
          <w:rStyle w:val="VernacularText"/>
        </w:rPr>
        <w:t>îi-a</w:t>
      </w:r>
      <w:r w:rsidR="001708BC">
        <w:t>.</w:t>
      </w:r>
      <w:r>
        <w:t>]</w:t>
      </w:r>
    </w:p>
    <w:p w14:paraId="7675D905" w14:textId="77777777" w:rsidR="00800AD8" w:rsidRDefault="00DC1AE0" w:rsidP="008C3B63">
      <w:pPr>
        <w:pStyle w:val="InterlineText"/>
        <w:tabs>
          <w:tab w:val="left" w:pos="533"/>
          <w:tab w:val="left" w:pos="1457"/>
          <w:tab w:val="left" w:pos="1721"/>
          <w:tab w:val="right" w:pos="8789"/>
        </w:tabs>
      </w:pPr>
      <w:r w:rsidRPr="003A1D48">
        <w:rPr>
          <w:rStyle w:val="InterlineTextNumChar"/>
        </w:rPr>
        <w:t>013</w:t>
      </w:r>
      <w:r w:rsidR="00800AD8">
        <w:tab/>
        <w:t>amin</w:t>
      </w:r>
      <w:r w:rsidR="00800AD8">
        <w:tab/>
        <w:t>a</w:t>
      </w:r>
      <w:r w:rsidR="00800AD8">
        <w:tab/>
        <w:t>kai.</w:t>
      </w:r>
    </w:p>
    <w:p w14:paraId="22138895" w14:textId="77777777" w:rsidR="00800AD8" w:rsidRDefault="00800AD8" w:rsidP="008C3B63">
      <w:pPr>
        <w:pStyle w:val="InterlineGlossWithTrans"/>
        <w:tabs>
          <w:tab w:val="left" w:pos="533"/>
          <w:tab w:val="left" w:pos="1457"/>
          <w:tab w:val="left" w:pos="1721"/>
          <w:tab w:val="right" w:pos="8789"/>
        </w:tabs>
      </w:pPr>
      <w:r>
        <w:tab/>
        <w:t>amin</w:t>
      </w:r>
      <w:r>
        <w:tab/>
        <w:t>a</w:t>
      </w:r>
      <w:r>
        <w:tab/>
        <w:t>kai</w:t>
      </w:r>
    </w:p>
    <w:p w14:paraId="626B8808" w14:textId="77777777" w:rsidR="00800AD8" w:rsidRDefault="00800AD8" w:rsidP="008C3B63">
      <w:pPr>
        <w:pStyle w:val="InterlineTransNoFree"/>
        <w:tabs>
          <w:tab w:val="left" w:pos="1457"/>
          <w:tab w:val="left" w:pos="1721"/>
          <w:tab w:val="right" w:pos="8789"/>
        </w:tabs>
      </w:pPr>
      <w:r>
        <w:tab/>
        <w:t>no.more</w:t>
      </w:r>
      <w:r>
        <w:rPr>
          <w:smallCaps/>
        </w:rPr>
        <w:tab/>
        <w:t>c</w:t>
      </w:r>
      <w:r>
        <w:rPr>
          <w:smallCaps/>
        </w:rPr>
        <w:tab/>
      </w:r>
      <w:r>
        <w:t>speech</w:t>
      </w:r>
      <w:r w:rsidR="001708BC">
        <w:tab/>
        <w:t>That’s the end.</w:t>
      </w:r>
    </w:p>
    <w:p w14:paraId="524E74D2" w14:textId="77777777" w:rsidR="001708BC" w:rsidRDefault="00800AD8" w:rsidP="008C3B63">
      <w:pPr>
        <w:pStyle w:val="FullTranslation"/>
        <w:tabs>
          <w:tab w:val="right" w:pos="8789"/>
        </w:tabs>
      </w:pPr>
      <w:r>
        <w:t>There was a person called ªanga÷ang. He went to the river to the Place of Many Rainbows. When he fished with a hook, he caught a mourning head-cloth. The next time he caught a robe. Next day he fished again, and this time it was a person. “This is no good. There’s something frightful about it. Perhaps I’m going to die,” he said, and went home.</w:t>
      </w:r>
    </w:p>
    <w:p w14:paraId="26E474EE" w14:textId="77777777" w:rsidR="00800AD8" w:rsidRDefault="00800AD8" w:rsidP="008C3B63">
      <w:pPr>
        <w:pStyle w:val="FullTranslation"/>
        <w:tabs>
          <w:tab w:val="right" w:pos="8789"/>
        </w:tabs>
      </w:pPr>
      <w:r>
        <w:t>When he got home, the villagers said: “That’s taboo. Don’t go there to fish; it’s the home of a god.</w:t>
      </w:r>
      <w:r w:rsidR="001708BC">
        <w:t>”</w:t>
      </w:r>
      <w:r>
        <w:t xml:space="preserve"> So he didn’t go there any more; he was too frightened. There were Qeîung and Pangil who went there singing and courting. Qeîung died when he got home. So noone else went near there. That’s the end.</w:t>
      </w:r>
    </w:p>
    <w:p w14:paraId="2566A3BB" w14:textId="77777777" w:rsidR="00800AD8" w:rsidRDefault="00800AD8" w:rsidP="008C3B63">
      <w:pPr>
        <w:pStyle w:val="Heading4"/>
        <w:tabs>
          <w:tab w:val="right" w:pos="8789"/>
        </w:tabs>
      </w:pPr>
      <w:r w:rsidRPr="00996908">
        <w:rPr>
          <w:rStyle w:val="NumTextHeadingChar"/>
        </w:rPr>
        <w:t>047</w:t>
      </w:r>
      <w:r>
        <w:t xml:space="preserve"> K</w:t>
      </w:r>
      <w:r w:rsidR="008C3B63">
        <w:t>U</w:t>
      </w:r>
      <w:r>
        <w:t>ïEïUïEïU</w:t>
      </w:r>
      <w:r w:rsidR="001708BC">
        <w:br/>
      </w:r>
      <w:r>
        <w:t>ti Kuî</w:t>
      </w:r>
      <w:r w:rsidR="001708BC">
        <w:t>eîuîeîu</w:t>
      </w:r>
      <w:r w:rsidR="001208B6">
        <w:t xml:space="preserve"> (</w:t>
      </w:r>
      <w:r w:rsidR="001708BC">
        <w:t>Kuîaîau village, p.231</w:t>
      </w:r>
      <w:r w:rsidR="001208B6">
        <w:t>)</w:t>
      </w:r>
    </w:p>
    <w:p w14:paraId="6DA40B88" w14:textId="77777777" w:rsidR="00800AD8" w:rsidRDefault="00DC1AE0" w:rsidP="003A5E25">
      <w:pPr>
        <w:pStyle w:val="InterlineText"/>
        <w:tabs>
          <w:tab w:val="left" w:pos="533"/>
          <w:tab w:val="left" w:pos="1982"/>
          <w:tab w:val="left" w:pos="2711"/>
          <w:tab w:val="left" w:pos="3050"/>
          <w:tab w:val="left" w:pos="4634"/>
          <w:tab w:val="left" w:pos="5498"/>
          <w:tab w:val="left" w:pos="5837"/>
          <w:tab w:val="left" w:pos="7196"/>
          <w:tab w:val="left" w:pos="7460"/>
        </w:tabs>
      </w:pPr>
      <w:r w:rsidRPr="003A1D48">
        <w:rPr>
          <w:rStyle w:val="InterlineTextNumChar"/>
        </w:rPr>
        <w:t>001</w:t>
      </w:r>
      <w:r w:rsidR="00800AD8">
        <w:tab/>
        <w:t>naizua</w:t>
      </w:r>
      <w:r w:rsidR="00800AD8">
        <w:tab/>
        <w:t>tia</w:t>
      </w:r>
      <w:r w:rsidR="00800AD8">
        <w:tab/>
        <w:t>sa</w:t>
      </w:r>
      <w:r w:rsidR="00800AD8">
        <w:tab/>
        <w:t>Puîaîuîaîuyan</w:t>
      </w:r>
      <w:r w:rsidR="00800AD8">
        <w:tab/>
        <w:t>kati</w:t>
      </w:r>
      <w:r w:rsidR="003A5E25">
        <w:tab/>
        <w:t>sa</w:t>
      </w:r>
      <w:r w:rsidR="003A5E25">
        <w:tab/>
        <w:t>Suîupîupan,</w:t>
      </w:r>
      <w:r w:rsidR="003A5E25">
        <w:tab/>
        <w:t>a</w:t>
      </w:r>
      <w:r w:rsidR="003A5E25">
        <w:tab/>
        <w:t>puaîak</w:t>
      </w:r>
    </w:p>
    <w:p w14:paraId="495B4F00" w14:textId="77777777" w:rsidR="00800AD8" w:rsidRDefault="00800AD8" w:rsidP="003A5E25">
      <w:pPr>
        <w:pStyle w:val="InterlineGlossWithTrans"/>
        <w:tabs>
          <w:tab w:val="left" w:pos="533"/>
          <w:tab w:val="left" w:pos="1982"/>
          <w:tab w:val="left" w:pos="2711"/>
          <w:tab w:val="left" w:pos="3050"/>
          <w:tab w:val="left" w:pos="4634"/>
          <w:tab w:val="left" w:pos="5498"/>
          <w:tab w:val="left" w:pos="5837"/>
          <w:tab w:val="left" w:pos="7196"/>
          <w:tab w:val="left" w:pos="7460"/>
        </w:tabs>
      </w:pPr>
      <w:r>
        <w:tab/>
        <w:t>na-i-zua</w:t>
      </w:r>
      <w:r>
        <w:tab/>
        <w:t>ti-a</w:t>
      </w:r>
      <w:r>
        <w:tab/>
        <w:t>sa</w:t>
      </w:r>
      <w:r>
        <w:tab/>
        <w:t>Puîaîuîaîuyan</w:t>
      </w:r>
      <w:r>
        <w:tab/>
        <w:t>ka-ti</w:t>
      </w:r>
      <w:r w:rsidR="003A5E25">
        <w:tab/>
        <w:t>sa</w:t>
      </w:r>
      <w:r w:rsidR="003A5E25">
        <w:tab/>
        <w:t>Suîupîupan</w:t>
      </w:r>
      <w:r w:rsidR="003A5E25">
        <w:tab/>
        <w:t>a</w:t>
      </w:r>
      <w:r w:rsidR="003A5E25">
        <w:tab/>
        <w:t>pu-aîak</w:t>
      </w:r>
    </w:p>
    <w:p w14:paraId="4EF290BC" w14:textId="77777777" w:rsidR="00800AD8" w:rsidRDefault="00800AD8" w:rsidP="003A5E25">
      <w:pPr>
        <w:pStyle w:val="InterlineTransNoFree"/>
        <w:tabs>
          <w:tab w:val="left" w:pos="1982"/>
          <w:tab w:val="left" w:pos="2711"/>
          <w:tab w:val="left" w:pos="3050"/>
          <w:tab w:val="left" w:pos="4634"/>
          <w:tab w:val="left" w:pos="5498"/>
          <w:tab w:val="left" w:pos="5837"/>
          <w:tab w:val="left" w:pos="7196"/>
          <w:tab w:val="left" w:pos="7460"/>
        </w:tabs>
      </w:pPr>
      <w:r>
        <w:tab/>
      </w:r>
      <w:r>
        <w:rPr>
          <w:smallCaps/>
        </w:rPr>
        <w:t>past</w:t>
      </w:r>
      <w:r>
        <w:t>-</w:t>
      </w:r>
      <w:r>
        <w:rPr>
          <w:smallCaps/>
        </w:rPr>
        <w:t>loc</w:t>
      </w:r>
      <w:r>
        <w:t>-that</w:t>
      </w:r>
      <w:r>
        <w:tab/>
      </w:r>
      <w:r>
        <w:rPr>
          <w:smallCaps/>
        </w:rPr>
        <w:t>f.h</w:t>
      </w:r>
      <w:r>
        <w:t>-</w:t>
      </w:r>
      <w:r>
        <w:rPr>
          <w:smallCaps/>
        </w:rPr>
        <w:t>pl</w:t>
      </w:r>
      <w:r>
        <w:rPr>
          <w:smallCaps/>
        </w:rPr>
        <w:tab/>
        <w:t>h</w:t>
      </w:r>
      <w:r>
        <w:rPr>
          <w:smallCaps/>
        </w:rPr>
        <w:tab/>
      </w:r>
      <w:r>
        <w:t>(name)</w:t>
      </w:r>
      <w:r>
        <w:tab/>
        <w:t>and-</w:t>
      </w:r>
      <w:r>
        <w:rPr>
          <w:smallCaps/>
        </w:rPr>
        <w:t>f.h</w:t>
      </w:r>
      <w:r w:rsidR="003A5E25">
        <w:rPr>
          <w:smallCaps/>
        </w:rPr>
        <w:tab/>
        <w:t>h</w:t>
      </w:r>
      <w:r w:rsidR="003A5E25">
        <w:rPr>
          <w:smallCaps/>
        </w:rPr>
        <w:tab/>
      </w:r>
      <w:r w:rsidR="003A5E25">
        <w:t>(name)</w:t>
      </w:r>
      <w:r w:rsidR="003A5E25">
        <w:rPr>
          <w:smallCaps/>
        </w:rPr>
        <w:tab/>
        <w:t>c</w:t>
      </w:r>
      <w:r w:rsidR="003A5E25">
        <w:rPr>
          <w:smallCaps/>
        </w:rPr>
        <w:tab/>
      </w:r>
      <w:r w:rsidR="003A5E25">
        <w:t>have-child</w:t>
      </w:r>
    </w:p>
    <w:p w14:paraId="4AA75F0D" w14:textId="77777777" w:rsidR="00800AD8" w:rsidRDefault="00800AD8" w:rsidP="003A5E25">
      <w:pPr>
        <w:pStyle w:val="InterlineText"/>
        <w:tabs>
          <w:tab w:val="left" w:pos="533"/>
          <w:tab w:val="left" w:pos="1037"/>
          <w:tab w:val="left" w:pos="1646"/>
          <w:tab w:val="left" w:pos="1910"/>
        </w:tabs>
      </w:pPr>
      <w:r>
        <w:tab/>
        <w:t>tua</w:t>
      </w:r>
      <w:r>
        <w:tab/>
        <w:t>aîak</w:t>
      </w:r>
      <w:r>
        <w:tab/>
        <w:t>a</w:t>
      </w:r>
      <w:r>
        <w:tab/>
        <w:t>ma÷usa.</w:t>
      </w:r>
    </w:p>
    <w:p w14:paraId="11F65F00" w14:textId="77777777" w:rsidR="00800AD8" w:rsidRDefault="00800AD8" w:rsidP="003A5E25">
      <w:pPr>
        <w:pStyle w:val="InterlineGlossWithTrans"/>
        <w:tabs>
          <w:tab w:val="left" w:pos="533"/>
          <w:tab w:val="left" w:pos="1037"/>
          <w:tab w:val="left" w:pos="1646"/>
          <w:tab w:val="left" w:pos="1910"/>
        </w:tabs>
      </w:pPr>
      <w:r>
        <w:tab/>
        <w:t>tua</w:t>
      </w:r>
      <w:r>
        <w:tab/>
        <w:t>aîak</w:t>
      </w:r>
      <w:r>
        <w:tab/>
        <w:t>a</w:t>
      </w:r>
      <w:r>
        <w:tab/>
        <w:t>ma-÷usa</w:t>
      </w:r>
    </w:p>
    <w:p w14:paraId="33A73E58" w14:textId="77777777" w:rsidR="00800AD8" w:rsidRDefault="00800AD8" w:rsidP="003A5E25">
      <w:pPr>
        <w:pStyle w:val="InterlineTrans"/>
        <w:tabs>
          <w:tab w:val="left" w:pos="533"/>
          <w:tab w:val="left" w:pos="1037"/>
          <w:tab w:val="left" w:pos="1646"/>
          <w:tab w:val="left" w:pos="1910"/>
        </w:tabs>
      </w:pPr>
      <w:r>
        <w:tab/>
      </w:r>
      <w:r>
        <w:rPr>
          <w:smallCaps/>
        </w:rPr>
        <w:t>obl</w:t>
      </w:r>
      <w:r>
        <w:tab/>
        <w:t>child</w:t>
      </w:r>
      <w:r>
        <w:rPr>
          <w:smallCaps/>
        </w:rPr>
        <w:tab/>
        <w:t>c</w:t>
      </w:r>
      <w:r>
        <w:rPr>
          <w:smallCaps/>
        </w:rPr>
        <w:tab/>
        <w:t>num</w:t>
      </w:r>
      <w:r>
        <w:t>-two</w:t>
      </w:r>
    </w:p>
    <w:p w14:paraId="320F8A6A" w14:textId="77777777" w:rsidR="00800AD8" w:rsidRDefault="00800AD8">
      <w:pPr>
        <w:pStyle w:val="InterlineFree"/>
      </w:pPr>
      <w:r>
        <w:t>Once upon a time Puîaîuîaîuyan and Suîupîupan had two children.</w:t>
      </w:r>
    </w:p>
    <w:p w14:paraId="193DD32F" w14:textId="77777777" w:rsidR="00800AD8" w:rsidRDefault="00DC1AE0" w:rsidP="003A5E25">
      <w:pPr>
        <w:pStyle w:val="InterlineText"/>
        <w:tabs>
          <w:tab w:val="left" w:pos="533"/>
          <w:tab w:val="left" w:pos="1097"/>
          <w:tab w:val="left" w:pos="2516"/>
          <w:tab w:val="left" w:pos="3350"/>
        </w:tabs>
      </w:pPr>
      <w:r w:rsidRPr="003A1D48">
        <w:rPr>
          <w:rStyle w:val="InterlineTextNumChar"/>
        </w:rPr>
        <w:t>002</w:t>
      </w:r>
      <w:r w:rsidR="00800AD8">
        <w:tab/>
        <w:t>“ka</w:t>
      </w:r>
      <w:r w:rsidR="00800AD8">
        <w:tab/>
        <w:t>iumaqan</w:t>
      </w:r>
      <w:r w:rsidR="00800AD8">
        <w:tab/>
        <w:t>su</w:t>
      </w:r>
      <w:r w:rsidR="00800AD8">
        <w:tab/>
        <w:t>kaka.</w:t>
      </w:r>
    </w:p>
    <w:p w14:paraId="73DB8145" w14:textId="77777777" w:rsidR="00800AD8" w:rsidRDefault="00800AD8" w:rsidP="003A5E25">
      <w:pPr>
        <w:pStyle w:val="InterlineGlossWithTrans"/>
        <w:tabs>
          <w:tab w:val="left" w:pos="533"/>
          <w:tab w:val="left" w:pos="1097"/>
          <w:tab w:val="left" w:pos="2516"/>
          <w:tab w:val="left" w:pos="3350"/>
        </w:tabs>
      </w:pPr>
      <w:r>
        <w:tab/>
        <w:t>ka</w:t>
      </w:r>
      <w:r>
        <w:tab/>
        <w:t>i-umaq-an</w:t>
      </w:r>
      <w:r>
        <w:tab/>
        <w:t>su</w:t>
      </w:r>
      <w:r>
        <w:tab/>
        <w:t>kaka</w:t>
      </w:r>
    </w:p>
    <w:p w14:paraId="46FB340B" w14:textId="77777777" w:rsidR="00800AD8" w:rsidRDefault="00800AD8" w:rsidP="008C3B63">
      <w:pPr>
        <w:pStyle w:val="InterlineTransNoFree"/>
        <w:tabs>
          <w:tab w:val="left" w:pos="1097"/>
          <w:tab w:val="left" w:pos="2516"/>
          <w:tab w:val="left" w:pos="3350"/>
          <w:tab w:val="right" w:pos="8789"/>
        </w:tabs>
      </w:pPr>
      <w:r>
        <w:tab/>
        <w:t>after</w:t>
      </w:r>
      <w:r>
        <w:tab/>
      </w:r>
      <w:r>
        <w:rPr>
          <w:smallCaps/>
        </w:rPr>
        <w:t>loc</w:t>
      </w:r>
      <w:r>
        <w:t>-house-</w:t>
      </w:r>
      <w:r>
        <w:rPr>
          <w:smallCaps/>
        </w:rPr>
        <w:t>lf</w:t>
      </w:r>
      <w:r>
        <w:tab/>
        <w:t>your(</w:t>
      </w:r>
      <w:r>
        <w:rPr>
          <w:smallCaps/>
        </w:rPr>
        <w:t>s</w:t>
      </w:r>
      <w:r>
        <w:t>)</w:t>
      </w:r>
      <w:r>
        <w:tab/>
        <w:t>sibling</w:t>
      </w:r>
      <w:r w:rsidR="003A5E25">
        <w:tab/>
        <w:t>“Stay at home with your sibling.</w:t>
      </w:r>
    </w:p>
    <w:p w14:paraId="2E086D21" w14:textId="77777777" w:rsidR="00800AD8" w:rsidRDefault="00DC1AE0" w:rsidP="008C3B63">
      <w:pPr>
        <w:pStyle w:val="InterlineText"/>
        <w:tabs>
          <w:tab w:val="left" w:pos="533"/>
          <w:tab w:val="left" w:pos="1172"/>
          <w:tab w:val="left" w:pos="1766"/>
          <w:tab w:val="left" w:pos="2855"/>
          <w:tab w:val="left" w:pos="3119"/>
          <w:tab w:val="left" w:pos="3863"/>
          <w:tab w:val="right" w:pos="8789"/>
        </w:tabs>
      </w:pPr>
      <w:r w:rsidRPr="003A1D48">
        <w:rPr>
          <w:rStyle w:val="InterlineTextNumChar"/>
        </w:rPr>
        <w:t>003</w:t>
      </w:r>
      <w:r w:rsidR="00800AD8">
        <w:tab/>
        <w:t>vaik</w:t>
      </w:r>
      <w:r w:rsidR="00800AD8">
        <w:tab/>
        <w:t>anan</w:t>
      </w:r>
      <w:r w:rsidR="00800AD8">
        <w:tab/>
        <w:t>amen</w:t>
      </w:r>
      <w:r w:rsidR="00800AD8">
        <w:tab/>
        <w:t>a</w:t>
      </w:r>
      <w:r w:rsidR="00800AD8">
        <w:tab/>
        <w:t>sema</w:t>
      </w:r>
      <w:r w:rsidR="00800AD8">
        <w:tab/>
        <w:t>vavua.</w:t>
      </w:r>
    </w:p>
    <w:p w14:paraId="144F4A61" w14:textId="77777777" w:rsidR="00800AD8" w:rsidRDefault="00800AD8" w:rsidP="008C3B63">
      <w:pPr>
        <w:pStyle w:val="InterlineGlossWithTrans"/>
        <w:tabs>
          <w:tab w:val="left" w:pos="533"/>
          <w:tab w:val="left" w:pos="1172"/>
          <w:tab w:val="left" w:pos="1766"/>
          <w:tab w:val="left" w:pos="2855"/>
          <w:tab w:val="left" w:pos="3119"/>
          <w:tab w:val="left" w:pos="3863"/>
          <w:tab w:val="right" w:pos="8789"/>
        </w:tabs>
      </w:pPr>
      <w:r>
        <w:tab/>
        <w:t>vaik</w:t>
      </w:r>
      <w:r>
        <w:tab/>
        <w:t>anan</w:t>
      </w:r>
      <w:r>
        <w:tab/>
        <w:t>amen</w:t>
      </w:r>
      <w:r>
        <w:tab/>
        <w:t>a</w:t>
      </w:r>
      <w:r>
        <w:tab/>
        <w:t>em=sa</w:t>
      </w:r>
      <w:r>
        <w:tab/>
        <w:t>va-vua</w:t>
      </w:r>
    </w:p>
    <w:p w14:paraId="40E53857" w14:textId="77777777" w:rsidR="00800AD8" w:rsidRDefault="00800AD8" w:rsidP="008C3B63">
      <w:pPr>
        <w:pStyle w:val="InterlineTransNoFree"/>
        <w:tabs>
          <w:tab w:val="left" w:pos="1172"/>
          <w:tab w:val="left" w:pos="1766"/>
          <w:tab w:val="left" w:pos="2855"/>
          <w:tab w:val="left" w:pos="3119"/>
          <w:tab w:val="left" w:pos="3863"/>
          <w:tab w:val="right" w:pos="8789"/>
        </w:tabs>
      </w:pPr>
      <w:r>
        <w:tab/>
        <w:t>leave</w:t>
      </w:r>
      <w:r>
        <w:tab/>
        <w:t>still</w:t>
      </w:r>
      <w:r>
        <w:tab/>
      </w:r>
      <w:r>
        <w:rPr>
          <w:smallCaps/>
        </w:rPr>
        <w:t>f.</w:t>
      </w:r>
      <w:r>
        <w:t>we(</w:t>
      </w:r>
      <w:r>
        <w:rPr>
          <w:smallCaps/>
        </w:rPr>
        <w:t>exc</w:t>
      </w:r>
      <w:r>
        <w:t>)</w:t>
      </w:r>
      <w:r>
        <w:rPr>
          <w:smallCaps/>
        </w:rPr>
        <w:tab/>
        <w:t>c</w:t>
      </w:r>
      <w:r>
        <w:rPr>
          <w:smallCaps/>
        </w:rPr>
        <w:tab/>
        <w:t>af</w:t>
      </w:r>
      <w:r>
        <w:t>=go</w:t>
      </w:r>
      <w:r>
        <w:tab/>
      </w:r>
      <w:r>
        <w:rPr>
          <w:smallCaps/>
        </w:rPr>
        <w:t>red</w:t>
      </w:r>
      <w:r>
        <w:t>-field</w:t>
      </w:r>
      <w:r w:rsidR="003A5E25">
        <w:tab/>
        <w:t>We are just going to the fields.</w:t>
      </w:r>
    </w:p>
    <w:p w14:paraId="34AF37ED" w14:textId="77777777" w:rsidR="00800AD8" w:rsidRDefault="00DC1AE0" w:rsidP="008C3B63">
      <w:pPr>
        <w:pStyle w:val="InterlineText"/>
        <w:tabs>
          <w:tab w:val="left" w:pos="533"/>
          <w:tab w:val="left" w:pos="1562"/>
          <w:tab w:val="left" w:pos="2336"/>
          <w:tab w:val="left" w:pos="2840"/>
          <w:tab w:val="left" w:pos="3764"/>
          <w:tab w:val="left" w:pos="4433"/>
          <w:tab w:val="left" w:pos="4922"/>
          <w:tab w:val="left" w:pos="6146"/>
          <w:tab w:val="left" w:pos="6920"/>
          <w:tab w:val="left" w:pos="7694"/>
          <w:tab w:val="right" w:pos="8789"/>
        </w:tabs>
      </w:pPr>
      <w:r w:rsidRPr="003A1D48">
        <w:rPr>
          <w:rStyle w:val="InterlineTextNumChar"/>
        </w:rPr>
        <w:t>004</w:t>
      </w:r>
      <w:r w:rsidR="00800AD8">
        <w:tab/>
        <w:t>kiman</w:t>
      </w:r>
      <w:r w:rsidR="00800AD8">
        <w:tab/>
        <w:t>anga</w:t>
      </w:r>
      <w:r w:rsidR="00800AD8">
        <w:tab/>
        <w:t>tua</w:t>
      </w:r>
      <w:r w:rsidR="00800AD8">
        <w:tab/>
        <w:t>tja</w:t>
      </w:r>
      <w:r w:rsidR="00800AD8">
        <w:tab/>
        <w:t>vaqu</w:t>
      </w:r>
      <w:r w:rsidR="00800AD8">
        <w:tab/>
        <w:t>sa</w:t>
      </w:r>
      <w:r w:rsidR="00800AD8">
        <w:tab/>
        <w:t>tsugtsugan</w:t>
      </w:r>
      <w:r w:rsidR="00800AD8">
        <w:tab/>
        <w:t>anga,”</w:t>
      </w:r>
      <w:r w:rsidR="00800AD8">
        <w:tab/>
        <w:t>ayain</w:t>
      </w:r>
      <w:r w:rsidR="003A5E25">
        <w:tab/>
        <w:t>ti</w:t>
      </w:r>
    </w:p>
    <w:p w14:paraId="41013C2A" w14:textId="77777777" w:rsidR="00800AD8" w:rsidRDefault="00800AD8" w:rsidP="008C3B63">
      <w:pPr>
        <w:pStyle w:val="InterlineGlossWithTrans"/>
        <w:tabs>
          <w:tab w:val="left" w:pos="533"/>
          <w:tab w:val="left" w:pos="1562"/>
          <w:tab w:val="left" w:pos="2336"/>
          <w:tab w:val="left" w:pos="2840"/>
          <w:tab w:val="left" w:pos="3764"/>
          <w:tab w:val="left" w:pos="4433"/>
          <w:tab w:val="left" w:pos="4922"/>
          <w:tab w:val="left" w:pos="6146"/>
          <w:tab w:val="left" w:pos="6920"/>
          <w:tab w:val="left" w:pos="7694"/>
          <w:tab w:val="right" w:pos="8789"/>
        </w:tabs>
      </w:pPr>
      <w:r>
        <w:tab/>
        <w:t>kim-an</w:t>
      </w:r>
      <w:r>
        <w:tab/>
        <w:t>anga</w:t>
      </w:r>
      <w:r>
        <w:tab/>
        <w:t>tua</w:t>
      </w:r>
      <w:r>
        <w:tab/>
        <w:t>tja</w:t>
      </w:r>
      <w:r>
        <w:tab/>
        <w:t>vaqu</w:t>
      </w:r>
      <w:r>
        <w:tab/>
        <w:t>sa</w:t>
      </w:r>
      <w:r>
        <w:tab/>
        <w:t>tsugtsug-an</w:t>
      </w:r>
      <w:r>
        <w:tab/>
        <w:t>anga</w:t>
      </w:r>
      <w:r>
        <w:tab/>
        <w:t>aya-en</w:t>
      </w:r>
      <w:r w:rsidR="003A5E25">
        <w:tab/>
        <w:t>ti</w:t>
      </w:r>
    </w:p>
    <w:p w14:paraId="676DF285" w14:textId="77777777" w:rsidR="00800AD8" w:rsidRDefault="00800AD8" w:rsidP="008C3B63">
      <w:pPr>
        <w:pStyle w:val="InterlineTransNoFree"/>
        <w:tabs>
          <w:tab w:val="left" w:pos="1562"/>
          <w:tab w:val="left" w:pos="2336"/>
          <w:tab w:val="left" w:pos="2840"/>
          <w:tab w:val="left" w:pos="3764"/>
          <w:tab w:val="left" w:pos="4433"/>
          <w:tab w:val="left" w:pos="4922"/>
          <w:tab w:val="left" w:pos="6146"/>
          <w:tab w:val="left" w:pos="6920"/>
          <w:tab w:val="left" w:pos="7694"/>
          <w:tab w:val="right" w:pos="8789"/>
        </w:tabs>
      </w:pPr>
      <w:r>
        <w:tab/>
        <w:t>search-</w:t>
      </w:r>
      <w:r>
        <w:rPr>
          <w:smallCaps/>
        </w:rPr>
        <w:t>lf</w:t>
      </w:r>
      <w:r>
        <w:tab/>
        <w:t>indeed</w:t>
      </w:r>
      <w:r>
        <w:tab/>
      </w:r>
      <w:r>
        <w:rPr>
          <w:smallCaps/>
        </w:rPr>
        <w:t>obl</w:t>
      </w:r>
      <w:r>
        <w:tab/>
        <w:t>our(</w:t>
      </w:r>
      <w:r>
        <w:rPr>
          <w:smallCaps/>
        </w:rPr>
        <w:t>inc</w:t>
      </w:r>
      <w:r>
        <w:t>)</w:t>
      </w:r>
      <w:r>
        <w:tab/>
        <w:t>millet</w:t>
      </w:r>
      <w:r>
        <w:tab/>
        <w:t>and</w:t>
      </w:r>
      <w:r>
        <w:tab/>
        <w:t>bump-</w:t>
      </w:r>
      <w:r>
        <w:rPr>
          <w:smallCaps/>
        </w:rPr>
        <w:t>lf</w:t>
      </w:r>
      <w:r>
        <w:tab/>
        <w:t>indeed</w:t>
      </w:r>
      <w:r>
        <w:tab/>
        <w:t>say-</w:t>
      </w:r>
      <w:r>
        <w:rPr>
          <w:smallCaps/>
        </w:rPr>
        <w:t>pf</w:t>
      </w:r>
      <w:r w:rsidR="003A5E25">
        <w:tab/>
      </w:r>
      <w:r w:rsidR="003A5E25">
        <w:rPr>
          <w:smallCaps/>
        </w:rPr>
        <w:t>f.h</w:t>
      </w:r>
    </w:p>
    <w:p w14:paraId="7FFDBB4B" w14:textId="77777777" w:rsidR="00800AD8" w:rsidRDefault="00800AD8" w:rsidP="008C3B63">
      <w:pPr>
        <w:pStyle w:val="InterlineText"/>
        <w:tabs>
          <w:tab w:val="left" w:pos="533"/>
          <w:tab w:val="right" w:pos="8789"/>
        </w:tabs>
      </w:pPr>
      <w:r>
        <w:tab/>
        <w:t>Kuîeîuîeîu.</w:t>
      </w:r>
    </w:p>
    <w:p w14:paraId="44072A6D" w14:textId="77777777" w:rsidR="00800AD8" w:rsidRDefault="00800AD8" w:rsidP="008C3B63">
      <w:pPr>
        <w:pStyle w:val="InterlineGlossWithTrans"/>
        <w:tabs>
          <w:tab w:val="left" w:pos="533"/>
          <w:tab w:val="right" w:pos="8789"/>
        </w:tabs>
      </w:pPr>
      <w:r>
        <w:tab/>
        <w:t>Kuîeîuîeîu</w:t>
      </w:r>
    </w:p>
    <w:p w14:paraId="61F36CF0" w14:textId="77777777" w:rsidR="00800AD8" w:rsidRDefault="00800AD8" w:rsidP="008C3B63">
      <w:pPr>
        <w:pStyle w:val="InterlineTransNoFree"/>
        <w:tabs>
          <w:tab w:val="right" w:pos="8789"/>
        </w:tabs>
      </w:pPr>
      <w:r>
        <w:tab/>
        <w:t>(name)</w:t>
      </w:r>
      <w:r w:rsidR="003A5E25">
        <w:tab/>
        <w:t>Find some of our millet and pound it,” they said to Kuîeîuîeîu.</w:t>
      </w:r>
    </w:p>
    <w:p w14:paraId="52A72F1E" w14:textId="77777777" w:rsidR="00800AD8" w:rsidRDefault="00DC1AE0" w:rsidP="008C3B63">
      <w:pPr>
        <w:pStyle w:val="InterlineText"/>
        <w:tabs>
          <w:tab w:val="left" w:pos="533"/>
          <w:tab w:val="left" w:pos="1517"/>
          <w:tab w:val="left" w:pos="2156"/>
          <w:tab w:val="left" w:pos="2420"/>
          <w:tab w:val="left" w:pos="3224"/>
          <w:tab w:val="left" w:pos="4148"/>
          <w:tab w:val="left" w:pos="4832"/>
          <w:tab w:val="left" w:pos="5096"/>
          <w:tab w:val="left" w:pos="5840"/>
          <w:tab w:val="right" w:pos="8789"/>
        </w:tabs>
      </w:pPr>
      <w:r w:rsidRPr="003A1D48">
        <w:rPr>
          <w:rStyle w:val="InterlineTextNumChar"/>
        </w:rPr>
        <w:t>005</w:t>
      </w:r>
      <w:r w:rsidR="00800AD8">
        <w:tab/>
        <w:t>saka</w:t>
      </w:r>
      <w:r w:rsidR="00800AD8">
        <w:tab/>
        <w:t>vaik</w:t>
      </w:r>
      <w:r w:rsidR="00800AD8">
        <w:tab/>
        <w:t>a</w:t>
      </w:r>
      <w:r w:rsidR="00800AD8">
        <w:tab/>
        <w:t>kina</w:t>
      </w:r>
      <w:r w:rsidR="00800AD8">
        <w:tab/>
        <w:t>katua</w:t>
      </w:r>
      <w:r w:rsidR="00800AD8">
        <w:tab/>
        <w:t>kama</w:t>
      </w:r>
      <w:r w:rsidR="00800AD8">
        <w:tab/>
        <w:t>a</w:t>
      </w:r>
      <w:r w:rsidR="00800AD8">
        <w:tab/>
        <w:t>sema</w:t>
      </w:r>
      <w:r w:rsidR="00800AD8">
        <w:tab/>
        <w:t>vavua.</w:t>
      </w:r>
    </w:p>
    <w:p w14:paraId="72C77C5E" w14:textId="77777777" w:rsidR="00800AD8" w:rsidRDefault="00800AD8" w:rsidP="008C3B63">
      <w:pPr>
        <w:pStyle w:val="InterlineGlossWithTrans"/>
        <w:tabs>
          <w:tab w:val="left" w:pos="533"/>
          <w:tab w:val="left" w:pos="1517"/>
          <w:tab w:val="left" w:pos="2156"/>
          <w:tab w:val="left" w:pos="2420"/>
          <w:tab w:val="left" w:pos="3224"/>
          <w:tab w:val="left" w:pos="4148"/>
          <w:tab w:val="left" w:pos="4832"/>
          <w:tab w:val="left" w:pos="5096"/>
          <w:tab w:val="left" w:pos="5840"/>
          <w:tab w:val="right" w:pos="8789"/>
        </w:tabs>
      </w:pPr>
      <w:r>
        <w:tab/>
        <w:t>sa-ka</w:t>
      </w:r>
      <w:r>
        <w:tab/>
        <w:t>vaik</w:t>
      </w:r>
      <w:r>
        <w:tab/>
        <w:t>a</w:t>
      </w:r>
      <w:r>
        <w:tab/>
        <w:t>kina</w:t>
      </w:r>
      <w:r>
        <w:tab/>
        <w:t>ka-tua</w:t>
      </w:r>
      <w:r>
        <w:tab/>
        <w:t>kama</w:t>
      </w:r>
      <w:r>
        <w:tab/>
        <w:t>a</w:t>
      </w:r>
      <w:r>
        <w:tab/>
        <w:t>em=sa</w:t>
      </w:r>
      <w:r>
        <w:tab/>
        <w:t>va-vua</w:t>
      </w:r>
    </w:p>
    <w:p w14:paraId="69FB269F" w14:textId="77777777" w:rsidR="00800AD8" w:rsidRDefault="00800AD8" w:rsidP="008C3B63">
      <w:pPr>
        <w:pStyle w:val="InterlineTrans"/>
        <w:tabs>
          <w:tab w:val="left" w:pos="533"/>
          <w:tab w:val="left" w:pos="1517"/>
          <w:tab w:val="left" w:pos="2156"/>
          <w:tab w:val="left" w:pos="2420"/>
          <w:tab w:val="left" w:pos="3224"/>
          <w:tab w:val="left" w:pos="4148"/>
          <w:tab w:val="left" w:pos="4832"/>
          <w:tab w:val="left" w:pos="5096"/>
          <w:tab w:val="left" w:pos="5840"/>
          <w:tab w:val="right" w:pos="8789"/>
        </w:tabs>
      </w:pPr>
      <w:r>
        <w:tab/>
        <w:t>and-after</w:t>
      </w:r>
      <w:r>
        <w:tab/>
        <w:t>leave</w:t>
      </w:r>
      <w:r>
        <w:rPr>
          <w:smallCaps/>
        </w:rPr>
        <w:tab/>
        <w:t>c</w:t>
      </w:r>
      <w:r>
        <w:rPr>
          <w:smallCaps/>
        </w:rPr>
        <w:tab/>
      </w:r>
      <w:r>
        <w:t>mother</w:t>
      </w:r>
      <w:r>
        <w:tab/>
        <w:t>and-</w:t>
      </w:r>
      <w:r>
        <w:rPr>
          <w:smallCaps/>
        </w:rPr>
        <w:t>obl</w:t>
      </w:r>
      <w:r>
        <w:tab/>
        <w:t>father</w:t>
      </w:r>
      <w:r>
        <w:rPr>
          <w:smallCaps/>
        </w:rPr>
        <w:tab/>
        <w:t>c</w:t>
      </w:r>
      <w:r>
        <w:rPr>
          <w:smallCaps/>
        </w:rPr>
        <w:tab/>
        <w:t>af</w:t>
      </w:r>
      <w:r>
        <w:t>=go</w:t>
      </w:r>
      <w:r>
        <w:tab/>
      </w:r>
      <w:r>
        <w:rPr>
          <w:smallCaps/>
        </w:rPr>
        <w:t>red</w:t>
      </w:r>
      <w:r>
        <w:t>-field</w:t>
      </w:r>
    </w:p>
    <w:p w14:paraId="630580FE" w14:textId="77777777" w:rsidR="00800AD8" w:rsidRDefault="00800AD8" w:rsidP="008C3B63">
      <w:pPr>
        <w:pStyle w:val="InterlineFree"/>
        <w:tabs>
          <w:tab w:val="right" w:pos="8789"/>
        </w:tabs>
      </w:pPr>
      <w:r>
        <w:t>So mother and father went off to the fields.</w:t>
      </w:r>
    </w:p>
    <w:p w14:paraId="65328B4E" w14:textId="77777777" w:rsidR="00800AD8" w:rsidRDefault="00DC1AE0" w:rsidP="008C3B63">
      <w:pPr>
        <w:pStyle w:val="InterlineText"/>
        <w:tabs>
          <w:tab w:val="left" w:pos="533"/>
          <w:tab w:val="left" w:pos="1682"/>
          <w:tab w:val="left" w:pos="1946"/>
          <w:tab w:val="left" w:pos="2720"/>
          <w:tab w:val="left" w:pos="3224"/>
          <w:tab w:val="right" w:pos="8789"/>
        </w:tabs>
      </w:pPr>
      <w:r w:rsidRPr="003A1D48">
        <w:rPr>
          <w:rStyle w:val="InterlineTextNumChar"/>
        </w:rPr>
        <w:t>006</w:t>
      </w:r>
      <w:r w:rsidR="00800AD8">
        <w:tab/>
        <w:t>sitsugtsug</w:t>
      </w:r>
      <w:r w:rsidR="00800AD8">
        <w:tab/>
        <w:t>a</w:t>
      </w:r>
      <w:r w:rsidR="00800AD8">
        <w:tab/>
        <w:t>kaka</w:t>
      </w:r>
      <w:r w:rsidR="00800AD8">
        <w:tab/>
        <w:t>tua</w:t>
      </w:r>
      <w:r w:rsidR="00800AD8">
        <w:tab/>
        <w:t>djeîep.</w:t>
      </w:r>
    </w:p>
    <w:p w14:paraId="5F1712EA" w14:textId="77777777" w:rsidR="00800AD8" w:rsidRDefault="00800AD8" w:rsidP="008C3B63">
      <w:pPr>
        <w:pStyle w:val="InterlineGlossWithTrans"/>
        <w:tabs>
          <w:tab w:val="left" w:pos="533"/>
          <w:tab w:val="left" w:pos="1682"/>
          <w:tab w:val="left" w:pos="1946"/>
          <w:tab w:val="left" w:pos="2720"/>
          <w:tab w:val="left" w:pos="3224"/>
          <w:tab w:val="right" w:pos="8789"/>
        </w:tabs>
      </w:pPr>
      <w:r>
        <w:tab/>
        <w:t>si-tsugtsug</w:t>
      </w:r>
      <w:r>
        <w:tab/>
        <w:t>a</w:t>
      </w:r>
      <w:r>
        <w:tab/>
        <w:t>kaka</w:t>
      </w:r>
      <w:r>
        <w:tab/>
        <w:t>tua</w:t>
      </w:r>
      <w:r>
        <w:tab/>
        <w:t>djeîep</w:t>
      </w:r>
    </w:p>
    <w:p w14:paraId="133D8436" w14:textId="77777777" w:rsidR="00800AD8" w:rsidRDefault="00800AD8" w:rsidP="008C3B63">
      <w:pPr>
        <w:pStyle w:val="InterlineTransNoFree"/>
        <w:tabs>
          <w:tab w:val="left" w:pos="1682"/>
          <w:tab w:val="left" w:pos="1946"/>
          <w:tab w:val="left" w:pos="2720"/>
          <w:tab w:val="left" w:pos="3224"/>
          <w:tab w:val="right" w:pos="8789"/>
        </w:tabs>
      </w:pPr>
      <w:r>
        <w:tab/>
      </w:r>
      <w:r>
        <w:rPr>
          <w:smallCaps/>
        </w:rPr>
        <w:t>if</w:t>
      </w:r>
      <w:r>
        <w:t>-bump</w:t>
      </w:r>
      <w:r>
        <w:rPr>
          <w:smallCaps/>
        </w:rPr>
        <w:tab/>
        <w:t>c</w:t>
      </w:r>
      <w:r>
        <w:rPr>
          <w:smallCaps/>
        </w:rPr>
        <w:tab/>
      </w:r>
      <w:r>
        <w:t>sibling</w:t>
      </w:r>
      <w:r>
        <w:tab/>
      </w:r>
      <w:r>
        <w:rPr>
          <w:smallCaps/>
        </w:rPr>
        <w:t>obl</w:t>
      </w:r>
      <w:r>
        <w:tab/>
        <w:t>wall</w:t>
      </w:r>
      <w:r w:rsidR="003A5E25">
        <w:tab/>
        <w:t>He hit his sibling against a stone wall.</w:t>
      </w:r>
    </w:p>
    <w:p w14:paraId="3A05BFFE" w14:textId="77777777" w:rsidR="00800AD8" w:rsidRDefault="00DC1AE0" w:rsidP="008C3B63">
      <w:pPr>
        <w:pStyle w:val="InterlineText"/>
        <w:tabs>
          <w:tab w:val="left" w:pos="533"/>
          <w:tab w:val="left" w:pos="1217"/>
          <w:tab w:val="left" w:pos="2441"/>
          <w:tab w:val="left" w:pos="3215"/>
          <w:tab w:val="left" w:pos="3689"/>
          <w:tab w:val="left" w:pos="4418"/>
          <w:tab w:val="right" w:pos="8789"/>
        </w:tabs>
      </w:pPr>
      <w:r w:rsidRPr="003A1D48">
        <w:rPr>
          <w:rStyle w:val="InterlineTextNumChar"/>
        </w:rPr>
        <w:t>007</w:t>
      </w:r>
      <w:r w:rsidR="00800AD8">
        <w:tab/>
        <w:t>azua</w:t>
      </w:r>
      <w:r w:rsidR="00800AD8">
        <w:tab/>
        <w:t>“tsugtsugan</w:t>
      </w:r>
      <w:r w:rsidR="00800AD8">
        <w:tab/>
        <w:t>anga,”</w:t>
      </w:r>
      <w:r w:rsidR="00800AD8">
        <w:tab/>
        <w:t>aya</w:t>
      </w:r>
      <w:r w:rsidR="00800AD8">
        <w:tab/>
        <w:t>tia</w:t>
      </w:r>
      <w:r w:rsidR="00800AD8">
        <w:tab/>
        <w:t>kina.</w:t>
      </w:r>
    </w:p>
    <w:p w14:paraId="09A34BD8" w14:textId="77777777" w:rsidR="00800AD8" w:rsidRDefault="00800AD8" w:rsidP="008C3B63">
      <w:pPr>
        <w:pStyle w:val="InterlineGlossWithTrans"/>
        <w:tabs>
          <w:tab w:val="left" w:pos="533"/>
          <w:tab w:val="left" w:pos="1217"/>
          <w:tab w:val="left" w:pos="2441"/>
          <w:tab w:val="left" w:pos="3215"/>
          <w:tab w:val="left" w:pos="3689"/>
          <w:tab w:val="left" w:pos="4418"/>
          <w:tab w:val="right" w:pos="8789"/>
        </w:tabs>
      </w:pPr>
      <w:r>
        <w:tab/>
        <w:t>a-zua</w:t>
      </w:r>
      <w:r>
        <w:tab/>
        <w:t>tsugtsug-an</w:t>
      </w:r>
      <w:r>
        <w:tab/>
        <w:t>anga</w:t>
      </w:r>
      <w:r>
        <w:tab/>
        <w:t>aya</w:t>
      </w:r>
      <w:r>
        <w:tab/>
        <w:t>ti-a</w:t>
      </w:r>
      <w:r>
        <w:tab/>
        <w:t>kina</w:t>
      </w:r>
    </w:p>
    <w:p w14:paraId="58A14568" w14:textId="77777777" w:rsidR="00800AD8" w:rsidRDefault="00800AD8" w:rsidP="008C3B63">
      <w:pPr>
        <w:pStyle w:val="InterlineTrans"/>
        <w:tabs>
          <w:tab w:val="left" w:pos="533"/>
          <w:tab w:val="left" w:pos="1217"/>
          <w:tab w:val="left" w:pos="2441"/>
          <w:tab w:val="left" w:pos="3215"/>
          <w:tab w:val="left" w:pos="3689"/>
          <w:tab w:val="left" w:pos="4418"/>
          <w:tab w:val="right" w:pos="8789"/>
        </w:tabs>
      </w:pPr>
      <w:r>
        <w:tab/>
      </w:r>
      <w:r>
        <w:rPr>
          <w:smallCaps/>
        </w:rPr>
        <w:t>c-</w:t>
      </w:r>
      <w:r>
        <w:t>that</w:t>
      </w:r>
      <w:r>
        <w:tab/>
        <w:t>bump-</w:t>
      </w:r>
      <w:r>
        <w:rPr>
          <w:smallCaps/>
        </w:rPr>
        <w:t>lf</w:t>
      </w:r>
      <w:r>
        <w:tab/>
        <w:t>indeed</w:t>
      </w:r>
      <w:r>
        <w:tab/>
        <w:t>say</w:t>
      </w:r>
      <w:r>
        <w:tab/>
      </w:r>
      <w:r>
        <w:rPr>
          <w:smallCaps/>
        </w:rPr>
        <w:t>f.h</w:t>
      </w:r>
      <w:r>
        <w:t>-</w:t>
      </w:r>
      <w:r>
        <w:rPr>
          <w:smallCaps/>
        </w:rPr>
        <w:t>pl</w:t>
      </w:r>
      <w:r>
        <w:tab/>
        <w:t>mother</w:t>
      </w:r>
    </w:p>
    <w:p w14:paraId="3DF07981" w14:textId="77777777" w:rsidR="00800AD8" w:rsidRDefault="00800AD8" w:rsidP="008C3B63">
      <w:pPr>
        <w:pStyle w:val="InterlineFreeCommentFollows"/>
        <w:tabs>
          <w:tab w:val="right" w:pos="8789"/>
        </w:tabs>
      </w:pPr>
      <w:r>
        <w:t>That was because his mother had said “Pound it”.</w:t>
      </w:r>
    </w:p>
    <w:p w14:paraId="4D7211B8" w14:textId="77777777" w:rsidR="00800AD8" w:rsidRDefault="00A8416B" w:rsidP="008C3B63">
      <w:pPr>
        <w:pStyle w:val="CommentLastWithHalfSpace"/>
        <w:tabs>
          <w:tab w:val="right" w:pos="8789"/>
        </w:tabs>
      </w:pPr>
      <w:r>
        <w:t>[</w:t>
      </w:r>
      <w:r w:rsidR="00800AD8" w:rsidRPr="003A5E25">
        <w:rPr>
          <w:rStyle w:val="VernacularText"/>
        </w:rPr>
        <w:t>tia</w:t>
      </w:r>
      <w:r w:rsidR="003A5E25">
        <w:t xml:space="preserve">: marked for </w:t>
      </w:r>
      <w:r w:rsidR="00800AD8">
        <w:t>plural</w:t>
      </w:r>
      <w:r w:rsidR="003A5E25">
        <w:t>,</w:t>
      </w:r>
      <w:r w:rsidR="00800AD8">
        <w:t xml:space="preserve"> suggest</w:t>
      </w:r>
      <w:r w:rsidR="003A5E25">
        <w:t>ing</w:t>
      </w:r>
      <w:r w:rsidR="00800AD8">
        <w:t xml:space="preserve"> that </w:t>
      </w:r>
      <w:r w:rsidR="00800AD8" w:rsidRPr="003A5E25">
        <w:rPr>
          <w:rStyle w:val="VernacularText"/>
        </w:rPr>
        <w:t>kina</w:t>
      </w:r>
      <w:r w:rsidR="00800AD8">
        <w:t xml:space="preserve"> is shorthand </w:t>
      </w:r>
      <w:r w:rsidR="003A5E25">
        <w:t xml:space="preserve">here </w:t>
      </w:r>
      <w:r w:rsidR="00800AD8">
        <w:t>for mother and father.</w:t>
      </w:r>
      <w:r>
        <w:t>]</w:t>
      </w:r>
    </w:p>
    <w:p w14:paraId="2C1EA11A" w14:textId="77777777" w:rsidR="00800AD8" w:rsidRDefault="00DC1AE0" w:rsidP="008C3B63">
      <w:pPr>
        <w:pStyle w:val="InterlineText"/>
        <w:tabs>
          <w:tab w:val="left" w:pos="533"/>
          <w:tab w:val="left" w:pos="1022"/>
          <w:tab w:val="left" w:pos="1766"/>
          <w:tab w:val="left" w:pos="2450"/>
          <w:tab w:val="right" w:pos="8789"/>
        </w:tabs>
      </w:pPr>
      <w:r w:rsidRPr="003A1D48">
        <w:rPr>
          <w:rStyle w:val="InterlineTextNumChar"/>
        </w:rPr>
        <w:t>008</w:t>
      </w:r>
      <w:r w:rsidR="00800AD8">
        <w:tab/>
        <w:t>sa</w:t>
      </w:r>
      <w:r w:rsidR="00800AD8">
        <w:tab/>
        <w:t>patsay</w:t>
      </w:r>
      <w:r w:rsidR="00800AD8">
        <w:tab/>
        <w:t>azua</w:t>
      </w:r>
      <w:r w:rsidR="00800AD8">
        <w:tab/>
        <w:t>kaka.</w:t>
      </w:r>
    </w:p>
    <w:p w14:paraId="2E173372" w14:textId="77777777" w:rsidR="00800AD8" w:rsidRDefault="00800AD8" w:rsidP="008C3B63">
      <w:pPr>
        <w:pStyle w:val="InterlineGlossWithTrans"/>
        <w:tabs>
          <w:tab w:val="left" w:pos="533"/>
          <w:tab w:val="left" w:pos="1022"/>
          <w:tab w:val="left" w:pos="1766"/>
          <w:tab w:val="left" w:pos="2450"/>
          <w:tab w:val="right" w:pos="8789"/>
        </w:tabs>
      </w:pPr>
      <w:r>
        <w:tab/>
        <w:t>sa</w:t>
      </w:r>
      <w:r>
        <w:tab/>
        <w:t>patsay</w:t>
      </w:r>
      <w:r>
        <w:tab/>
        <w:t>a-zua</w:t>
      </w:r>
      <w:r>
        <w:tab/>
        <w:t>kaka</w:t>
      </w:r>
    </w:p>
    <w:p w14:paraId="4B1D5D74" w14:textId="77777777" w:rsidR="00800AD8" w:rsidRDefault="00800AD8" w:rsidP="008C3B63">
      <w:pPr>
        <w:pStyle w:val="InterlineTransNoFree"/>
        <w:tabs>
          <w:tab w:val="left" w:pos="1022"/>
          <w:tab w:val="left" w:pos="1766"/>
          <w:tab w:val="left" w:pos="2450"/>
          <w:tab w:val="right" w:pos="8789"/>
        </w:tabs>
      </w:pPr>
      <w:r>
        <w:tab/>
        <w:t>and</w:t>
      </w:r>
      <w:r>
        <w:tab/>
        <w:t>die</w:t>
      </w:r>
      <w:r>
        <w:tab/>
      </w:r>
      <w:r>
        <w:rPr>
          <w:smallCaps/>
        </w:rPr>
        <w:t>c-</w:t>
      </w:r>
      <w:r>
        <w:t>that</w:t>
      </w:r>
      <w:r>
        <w:tab/>
        <w:t>sibling</w:t>
      </w:r>
      <w:r w:rsidR="003A5E25">
        <w:tab/>
        <w:t>So the sibling died.</w:t>
      </w:r>
    </w:p>
    <w:p w14:paraId="4096F818" w14:textId="77777777" w:rsidR="00800AD8" w:rsidRDefault="00DC1AE0" w:rsidP="008C3B63">
      <w:pPr>
        <w:pStyle w:val="InterlineText"/>
        <w:tabs>
          <w:tab w:val="left" w:pos="533"/>
          <w:tab w:val="left" w:pos="1022"/>
          <w:tab w:val="left" w:pos="2066"/>
          <w:tab w:val="left" w:pos="2330"/>
          <w:tab w:val="left" w:pos="3014"/>
          <w:tab w:val="left" w:pos="3938"/>
          <w:tab w:val="right" w:pos="8789"/>
        </w:tabs>
      </w:pPr>
      <w:r w:rsidRPr="003A1D48">
        <w:rPr>
          <w:rStyle w:val="InterlineTextNumChar"/>
        </w:rPr>
        <w:lastRenderedPageBreak/>
        <w:t>009</w:t>
      </w:r>
      <w:r w:rsidR="00800AD8">
        <w:tab/>
        <w:t>sa</w:t>
      </w:r>
      <w:r w:rsidR="00800AD8">
        <w:tab/>
        <w:t>pangtjez</w:t>
      </w:r>
      <w:r w:rsidR="00800AD8">
        <w:tab/>
        <w:t>a</w:t>
      </w:r>
      <w:r w:rsidR="00800AD8">
        <w:tab/>
        <w:t>kama</w:t>
      </w:r>
      <w:r w:rsidR="00800AD8">
        <w:tab/>
        <w:t>katua</w:t>
      </w:r>
      <w:r w:rsidR="00800AD8">
        <w:tab/>
        <w:t>kina.</w:t>
      </w:r>
    </w:p>
    <w:p w14:paraId="7AB87919" w14:textId="77777777" w:rsidR="00800AD8" w:rsidRDefault="00800AD8" w:rsidP="008C3B63">
      <w:pPr>
        <w:pStyle w:val="InterlineGlossWithTrans"/>
        <w:tabs>
          <w:tab w:val="left" w:pos="533"/>
          <w:tab w:val="left" w:pos="1022"/>
          <w:tab w:val="left" w:pos="2066"/>
          <w:tab w:val="left" w:pos="2330"/>
          <w:tab w:val="left" w:pos="3014"/>
          <w:tab w:val="left" w:pos="3938"/>
          <w:tab w:val="right" w:pos="8789"/>
        </w:tabs>
      </w:pPr>
      <w:r>
        <w:tab/>
        <w:t>sa</w:t>
      </w:r>
      <w:r>
        <w:tab/>
        <w:t>pangetjez</w:t>
      </w:r>
      <w:r>
        <w:tab/>
        <w:t>a</w:t>
      </w:r>
      <w:r>
        <w:tab/>
        <w:t>kama</w:t>
      </w:r>
      <w:r>
        <w:tab/>
        <w:t>ka-tua</w:t>
      </w:r>
      <w:r>
        <w:tab/>
        <w:t>kina</w:t>
      </w:r>
    </w:p>
    <w:p w14:paraId="120A9FC2" w14:textId="77777777" w:rsidR="00800AD8" w:rsidRDefault="00800AD8" w:rsidP="008C3B63">
      <w:pPr>
        <w:pStyle w:val="InterlineTransNoFree"/>
        <w:tabs>
          <w:tab w:val="left" w:pos="1022"/>
          <w:tab w:val="left" w:pos="2066"/>
          <w:tab w:val="left" w:pos="2330"/>
          <w:tab w:val="left" w:pos="3014"/>
          <w:tab w:val="left" w:pos="3938"/>
          <w:tab w:val="right" w:pos="8789"/>
        </w:tabs>
      </w:pPr>
      <w:r>
        <w:tab/>
        <w:t>and</w:t>
      </w:r>
      <w:r>
        <w:tab/>
        <w:t>come</w:t>
      </w:r>
      <w:r>
        <w:rPr>
          <w:smallCaps/>
        </w:rPr>
        <w:tab/>
        <w:t>c</w:t>
      </w:r>
      <w:r>
        <w:rPr>
          <w:smallCaps/>
        </w:rPr>
        <w:tab/>
      </w:r>
      <w:r>
        <w:t>father</w:t>
      </w:r>
      <w:r>
        <w:tab/>
        <w:t>and-</w:t>
      </w:r>
      <w:r>
        <w:rPr>
          <w:smallCaps/>
        </w:rPr>
        <w:t>obl</w:t>
      </w:r>
      <w:r>
        <w:tab/>
        <w:t>mother</w:t>
      </w:r>
      <w:r w:rsidR="003A5E25">
        <w:tab/>
        <w:t>Father and mother came.</w:t>
      </w:r>
    </w:p>
    <w:p w14:paraId="3C9F89B4" w14:textId="77777777" w:rsidR="00800AD8" w:rsidRDefault="00DC1AE0" w:rsidP="008C3B63">
      <w:pPr>
        <w:pStyle w:val="InterlineText"/>
        <w:tabs>
          <w:tab w:val="left" w:pos="533"/>
          <w:tab w:val="left" w:pos="1397"/>
          <w:tab w:val="left" w:pos="2171"/>
          <w:tab w:val="left" w:pos="3005"/>
          <w:tab w:val="right" w:pos="8789"/>
        </w:tabs>
      </w:pPr>
      <w:r w:rsidRPr="003A1D48">
        <w:rPr>
          <w:rStyle w:val="InterlineTextNumChar"/>
        </w:rPr>
        <w:t>010</w:t>
      </w:r>
      <w:r w:rsidR="00800AD8">
        <w:tab/>
        <w:t>“ainu</w:t>
      </w:r>
      <w:r w:rsidR="00800AD8">
        <w:tab/>
        <w:t>anga</w:t>
      </w:r>
      <w:r w:rsidR="00800AD8">
        <w:tab/>
        <w:t>su</w:t>
      </w:r>
      <w:r w:rsidR="00800AD8">
        <w:tab/>
        <w:t>kaka?”</w:t>
      </w:r>
    </w:p>
    <w:p w14:paraId="4F728905" w14:textId="77777777" w:rsidR="00800AD8" w:rsidRDefault="00800AD8" w:rsidP="008C3B63">
      <w:pPr>
        <w:pStyle w:val="InterlineGlossWithTrans"/>
        <w:tabs>
          <w:tab w:val="left" w:pos="533"/>
          <w:tab w:val="left" w:pos="1397"/>
          <w:tab w:val="left" w:pos="2171"/>
          <w:tab w:val="left" w:pos="3005"/>
          <w:tab w:val="right" w:pos="8789"/>
        </w:tabs>
      </w:pPr>
      <w:r>
        <w:tab/>
        <w:t>a-inu</w:t>
      </w:r>
      <w:r>
        <w:tab/>
        <w:t>anga</w:t>
      </w:r>
      <w:r>
        <w:tab/>
        <w:t>su</w:t>
      </w:r>
      <w:r>
        <w:tab/>
        <w:t>kaka</w:t>
      </w:r>
    </w:p>
    <w:p w14:paraId="77FF5B5B" w14:textId="77777777" w:rsidR="00800AD8" w:rsidRDefault="00800AD8" w:rsidP="008C3B63">
      <w:pPr>
        <w:pStyle w:val="InterlineTransNoFree"/>
        <w:tabs>
          <w:tab w:val="left" w:pos="1397"/>
          <w:tab w:val="left" w:pos="2171"/>
          <w:tab w:val="left" w:pos="3005"/>
          <w:tab w:val="right" w:pos="8789"/>
        </w:tabs>
      </w:pPr>
      <w:r>
        <w:tab/>
        <w:t>?-where</w:t>
      </w:r>
      <w:r>
        <w:tab/>
        <w:t>indeed</w:t>
      </w:r>
      <w:r>
        <w:tab/>
        <w:t>your(</w:t>
      </w:r>
      <w:r>
        <w:rPr>
          <w:smallCaps/>
        </w:rPr>
        <w:t>s</w:t>
      </w:r>
      <w:r>
        <w:t>)</w:t>
      </w:r>
      <w:r>
        <w:tab/>
        <w:t>sibling</w:t>
      </w:r>
      <w:r w:rsidR="003A5E25">
        <w:tab/>
        <w:t>“Where is your sibling?”</w:t>
      </w:r>
    </w:p>
    <w:p w14:paraId="1A60AA65" w14:textId="77777777" w:rsidR="00800AD8" w:rsidRDefault="00DC1AE0" w:rsidP="008C3B63">
      <w:pPr>
        <w:pStyle w:val="InterlineText"/>
        <w:tabs>
          <w:tab w:val="left" w:pos="533"/>
          <w:tab w:val="left" w:pos="1232"/>
          <w:tab w:val="left" w:pos="2531"/>
          <w:tab w:val="right" w:pos="8789"/>
        </w:tabs>
      </w:pPr>
      <w:r w:rsidRPr="003A1D48">
        <w:rPr>
          <w:rStyle w:val="InterlineTextNumChar"/>
        </w:rPr>
        <w:t>011</w:t>
      </w:r>
      <w:r w:rsidR="00800AD8">
        <w:tab/>
        <w:t>“uzay</w:t>
      </w:r>
      <w:r w:rsidR="00800AD8">
        <w:tab/>
        <w:t>namatsay</w:t>
      </w:r>
      <w:r w:rsidR="00800AD8">
        <w:tab/>
        <w:t>anga.</w:t>
      </w:r>
    </w:p>
    <w:p w14:paraId="0975B3BF" w14:textId="77777777" w:rsidR="00800AD8" w:rsidRDefault="00800AD8" w:rsidP="008C3B63">
      <w:pPr>
        <w:pStyle w:val="InterlineGlossWithTrans"/>
        <w:tabs>
          <w:tab w:val="left" w:pos="533"/>
          <w:tab w:val="left" w:pos="1232"/>
          <w:tab w:val="left" w:pos="2531"/>
          <w:tab w:val="right" w:pos="8789"/>
        </w:tabs>
      </w:pPr>
      <w:r>
        <w:tab/>
        <w:t>uzay</w:t>
      </w:r>
      <w:r>
        <w:tab/>
        <w:t>na-m-patsay</w:t>
      </w:r>
      <w:r>
        <w:tab/>
        <w:t>anga</w:t>
      </w:r>
    </w:p>
    <w:p w14:paraId="037D4BB4" w14:textId="77777777" w:rsidR="00800AD8" w:rsidRDefault="00800AD8" w:rsidP="008C3B63">
      <w:pPr>
        <w:pStyle w:val="InterlineTransNoFree"/>
        <w:tabs>
          <w:tab w:val="left" w:pos="1232"/>
          <w:tab w:val="left" w:pos="2531"/>
          <w:tab w:val="right" w:pos="8789"/>
        </w:tabs>
      </w:pPr>
      <w:r>
        <w:tab/>
        <w:t>there</w:t>
      </w:r>
      <w:r>
        <w:tab/>
      </w:r>
      <w:r>
        <w:rPr>
          <w:smallCaps/>
        </w:rPr>
        <w:t>past</w:t>
      </w:r>
      <w:r>
        <w:t>-</w:t>
      </w:r>
      <w:r>
        <w:rPr>
          <w:smallCaps/>
        </w:rPr>
        <w:t>af</w:t>
      </w:r>
      <w:r>
        <w:t>-die</w:t>
      </w:r>
      <w:r>
        <w:tab/>
        <w:t>indeed</w:t>
      </w:r>
      <w:r w:rsidR="003A5E25">
        <w:tab/>
        <w:t>“There, dead.</w:t>
      </w:r>
    </w:p>
    <w:p w14:paraId="78CDFD65" w14:textId="77777777" w:rsidR="00800AD8" w:rsidRDefault="00DC1AE0" w:rsidP="008C3B63">
      <w:pPr>
        <w:pStyle w:val="InterlineText"/>
        <w:tabs>
          <w:tab w:val="left" w:pos="533"/>
          <w:tab w:val="left" w:pos="1757"/>
          <w:tab w:val="left" w:pos="2531"/>
          <w:tab w:val="left" w:pos="3185"/>
          <w:tab w:val="left" w:pos="3659"/>
          <w:tab w:val="left" w:pos="4583"/>
          <w:tab w:val="left" w:pos="5222"/>
          <w:tab w:val="left" w:pos="5486"/>
          <w:tab w:val="left" w:pos="5870"/>
          <w:tab w:val="right" w:pos="8789"/>
        </w:tabs>
      </w:pPr>
      <w:r w:rsidRPr="003A1D48">
        <w:rPr>
          <w:rStyle w:val="InterlineTextNumChar"/>
        </w:rPr>
        <w:t>012</w:t>
      </w:r>
      <w:r w:rsidR="00800AD8">
        <w:tab/>
        <w:t>‘tsugtsugan</w:t>
      </w:r>
      <w:r w:rsidR="00800AD8">
        <w:tab/>
        <w:t>anga,</w:t>
      </w:r>
      <w:r w:rsidR="003A5E25">
        <w:t>’</w:t>
      </w:r>
      <w:r w:rsidR="00800AD8">
        <w:tab/>
        <w:t>nu</w:t>
      </w:r>
      <w:r w:rsidR="00800AD8">
        <w:tab/>
        <w:t>aya</w:t>
      </w:r>
      <w:r w:rsidR="00800AD8">
        <w:tab/>
        <w:t>mun,</w:t>
      </w:r>
      <w:r w:rsidR="00800AD8">
        <w:tab/>
        <w:t>avan</w:t>
      </w:r>
      <w:r w:rsidR="00800AD8">
        <w:tab/>
        <w:t>a</w:t>
      </w:r>
      <w:r w:rsidR="00800AD8">
        <w:tab/>
        <w:t>ku</w:t>
      </w:r>
      <w:r w:rsidR="00800AD8">
        <w:tab/>
        <w:t>sitsugtsug.”</w:t>
      </w:r>
    </w:p>
    <w:p w14:paraId="117F1710" w14:textId="77777777" w:rsidR="00800AD8" w:rsidRDefault="00800AD8" w:rsidP="008C3B63">
      <w:pPr>
        <w:pStyle w:val="InterlineGlossWithTrans"/>
        <w:tabs>
          <w:tab w:val="left" w:pos="533"/>
          <w:tab w:val="left" w:pos="1757"/>
          <w:tab w:val="left" w:pos="2531"/>
          <w:tab w:val="left" w:pos="3185"/>
          <w:tab w:val="left" w:pos="3659"/>
          <w:tab w:val="left" w:pos="4583"/>
          <w:tab w:val="left" w:pos="5222"/>
          <w:tab w:val="left" w:pos="5486"/>
          <w:tab w:val="left" w:pos="5870"/>
          <w:tab w:val="right" w:pos="8789"/>
        </w:tabs>
      </w:pPr>
      <w:r>
        <w:tab/>
        <w:t>tsugtsug-an</w:t>
      </w:r>
      <w:r>
        <w:tab/>
        <w:t>anga</w:t>
      </w:r>
      <w:r>
        <w:tab/>
        <w:t>nu</w:t>
      </w:r>
      <w:r>
        <w:tab/>
        <w:t>aya</w:t>
      </w:r>
      <w:r>
        <w:tab/>
        <w:t>mun</w:t>
      </w:r>
      <w:r>
        <w:tab/>
        <w:t>avan</w:t>
      </w:r>
      <w:r>
        <w:tab/>
        <w:t>a</w:t>
      </w:r>
      <w:r>
        <w:tab/>
        <w:t>ku</w:t>
      </w:r>
      <w:r>
        <w:tab/>
        <w:t>si-tsugtsug</w:t>
      </w:r>
    </w:p>
    <w:p w14:paraId="53A46E98" w14:textId="77777777" w:rsidR="00800AD8" w:rsidRDefault="00800AD8" w:rsidP="008C3B63">
      <w:pPr>
        <w:pStyle w:val="InterlineTrans"/>
        <w:tabs>
          <w:tab w:val="left" w:pos="533"/>
          <w:tab w:val="left" w:pos="1757"/>
          <w:tab w:val="left" w:pos="2531"/>
          <w:tab w:val="left" w:pos="3185"/>
          <w:tab w:val="left" w:pos="3659"/>
          <w:tab w:val="left" w:pos="4583"/>
          <w:tab w:val="left" w:pos="5222"/>
          <w:tab w:val="left" w:pos="5486"/>
          <w:tab w:val="left" w:pos="5870"/>
          <w:tab w:val="right" w:pos="8789"/>
        </w:tabs>
      </w:pPr>
      <w:r>
        <w:tab/>
        <w:t>bump-</w:t>
      </w:r>
      <w:r>
        <w:rPr>
          <w:smallCaps/>
        </w:rPr>
        <w:t>lf</w:t>
      </w:r>
      <w:r>
        <w:tab/>
        <w:t>indeed</w:t>
      </w:r>
      <w:r>
        <w:tab/>
        <w:t>when</w:t>
      </w:r>
      <w:r>
        <w:tab/>
        <w:t>say</w:t>
      </w:r>
      <w:r>
        <w:tab/>
      </w:r>
      <w:r>
        <w:rPr>
          <w:smallCaps/>
        </w:rPr>
        <w:t>f.</w:t>
      </w:r>
      <w:r>
        <w:t>you(</w:t>
      </w:r>
      <w:r>
        <w:rPr>
          <w:smallCaps/>
        </w:rPr>
        <w:t>p</w:t>
      </w:r>
      <w:r>
        <w:t>)</w:t>
      </w:r>
      <w:r>
        <w:tab/>
        <w:t>exact</w:t>
      </w:r>
      <w:r>
        <w:rPr>
          <w:smallCaps/>
        </w:rPr>
        <w:tab/>
        <w:t>c</w:t>
      </w:r>
      <w:r>
        <w:rPr>
          <w:smallCaps/>
        </w:rPr>
        <w:tab/>
      </w:r>
      <w:r>
        <w:t>I</w:t>
      </w:r>
      <w:r>
        <w:tab/>
      </w:r>
      <w:r>
        <w:rPr>
          <w:smallCaps/>
        </w:rPr>
        <w:t>if</w:t>
      </w:r>
      <w:r>
        <w:t>-bump</w:t>
      </w:r>
    </w:p>
    <w:p w14:paraId="66339662" w14:textId="77777777" w:rsidR="00800AD8" w:rsidRDefault="00800AD8" w:rsidP="008C3B63">
      <w:pPr>
        <w:pStyle w:val="InterlineFree"/>
        <w:tabs>
          <w:tab w:val="right" w:pos="8789"/>
        </w:tabs>
      </w:pPr>
      <w:r>
        <w:t>You said ‘Pound it’; that’s why I pounded her/him.”</w:t>
      </w:r>
    </w:p>
    <w:p w14:paraId="641D0D48" w14:textId="77777777" w:rsidR="00800AD8" w:rsidRDefault="00DC1AE0" w:rsidP="008C3B63">
      <w:pPr>
        <w:pStyle w:val="InterlineText"/>
        <w:tabs>
          <w:tab w:val="left" w:pos="533"/>
          <w:tab w:val="left" w:pos="1127"/>
          <w:tab w:val="left" w:pos="1391"/>
          <w:tab w:val="left" w:pos="2150"/>
          <w:tab w:val="right" w:pos="8789"/>
        </w:tabs>
      </w:pPr>
      <w:r w:rsidRPr="003A1D48">
        <w:rPr>
          <w:rStyle w:val="InterlineTextNumChar"/>
        </w:rPr>
        <w:t>013</w:t>
      </w:r>
      <w:r w:rsidR="00800AD8">
        <w:tab/>
        <w:t>“aku</w:t>
      </w:r>
      <w:r w:rsidR="00800AD8">
        <w:tab/>
        <w:t>a</w:t>
      </w:r>
      <w:r w:rsidR="00800AD8">
        <w:tab/>
        <w:t>su</w:t>
      </w:r>
      <w:r w:rsidR="00800AD8">
        <w:tab/>
        <w:t>sitsugtsug?</w:t>
      </w:r>
    </w:p>
    <w:p w14:paraId="499381A3" w14:textId="77777777" w:rsidR="00800AD8" w:rsidRDefault="00800AD8" w:rsidP="008C3B63">
      <w:pPr>
        <w:pStyle w:val="InterlineGlossWithTrans"/>
        <w:tabs>
          <w:tab w:val="left" w:pos="533"/>
          <w:tab w:val="left" w:pos="1127"/>
          <w:tab w:val="left" w:pos="1391"/>
          <w:tab w:val="left" w:pos="2150"/>
          <w:tab w:val="right" w:pos="8789"/>
        </w:tabs>
      </w:pPr>
      <w:r>
        <w:tab/>
        <w:t>aku</w:t>
      </w:r>
      <w:r>
        <w:tab/>
        <w:t>a</w:t>
      </w:r>
      <w:r>
        <w:tab/>
        <w:t>su</w:t>
      </w:r>
      <w:r>
        <w:tab/>
        <w:t>si-tsugtsug</w:t>
      </w:r>
    </w:p>
    <w:p w14:paraId="3AE11512" w14:textId="77777777" w:rsidR="00800AD8" w:rsidRDefault="00800AD8" w:rsidP="008C3B63">
      <w:pPr>
        <w:pStyle w:val="InterlineTransNoFree"/>
        <w:tabs>
          <w:tab w:val="left" w:pos="1127"/>
          <w:tab w:val="left" w:pos="1391"/>
          <w:tab w:val="left" w:pos="2150"/>
          <w:tab w:val="right" w:pos="8789"/>
        </w:tabs>
      </w:pPr>
      <w:r>
        <w:tab/>
        <w:t>why</w:t>
      </w:r>
      <w:r>
        <w:rPr>
          <w:smallCaps/>
        </w:rPr>
        <w:tab/>
        <w:t>c</w:t>
      </w:r>
      <w:r>
        <w:rPr>
          <w:smallCaps/>
        </w:rPr>
        <w:tab/>
      </w:r>
      <w:r>
        <w:t>you(</w:t>
      </w:r>
      <w:r>
        <w:rPr>
          <w:smallCaps/>
        </w:rPr>
        <w:t>s</w:t>
      </w:r>
      <w:r>
        <w:t>)</w:t>
      </w:r>
      <w:r>
        <w:tab/>
      </w:r>
      <w:r>
        <w:rPr>
          <w:smallCaps/>
        </w:rPr>
        <w:t>if</w:t>
      </w:r>
      <w:r>
        <w:t>-bump</w:t>
      </w:r>
      <w:r w:rsidR="00382A5F">
        <w:tab/>
        <w:t>“Why did you pound her/him?</w:t>
      </w:r>
    </w:p>
    <w:p w14:paraId="67F2189F" w14:textId="77777777" w:rsidR="00800AD8" w:rsidRDefault="00DC1AE0" w:rsidP="008C3B63">
      <w:pPr>
        <w:pStyle w:val="InterlineText"/>
        <w:tabs>
          <w:tab w:val="left" w:pos="533"/>
          <w:tab w:val="left" w:pos="1172"/>
          <w:tab w:val="left" w:pos="1436"/>
          <w:tab w:val="left" w:pos="2105"/>
          <w:tab w:val="left" w:pos="2369"/>
          <w:tab w:val="left" w:pos="2753"/>
          <w:tab w:val="left" w:pos="3452"/>
          <w:tab w:val="left" w:pos="4226"/>
          <w:tab w:val="left" w:pos="4985"/>
          <w:tab w:val="right" w:pos="8789"/>
        </w:tabs>
      </w:pPr>
      <w:r w:rsidRPr="003A1D48">
        <w:rPr>
          <w:rStyle w:val="InterlineTextNumChar"/>
        </w:rPr>
        <w:t>014</w:t>
      </w:r>
      <w:r w:rsidR="00800AD8">
        <w:tab/>
        <w:t>avan</w:t>
      </w:r>
      <w:r w:rsidR="00800AD8">
        <w:tab/>
        <w:t>a</w:t>
      </w:r>
      <w:r w:rsidR="00800AD8">
        <w:tab/>
        <w:t>vaqu</w:t>
      </w:r>
      <w:r w:rsidR="00800AD8">
        <w:tab/>
        <w:t>a</w:t>
      </w:r>
      <w:r w:rsidR="00800AD8">
        <w:tab/>
        <w:t>ku</w:t>
      </w:r>
      <w:r w:rsidR="00800AD8">
        <w:tab/>
        <w:t>siaya</w:t>
      </w:r>
      <w:r w:rsidR="00800AD8">
        <w:tab/>
        <w:t>tu</w:t>
      </w:r>
      <w:r w:rsidR="00800AD8">
        <w:tab/>
        <w:t>su</w:t>
      </w:r>
      <w:r w:rsidR="00800AD8">
        <w:tab/>
        <w:t>sitsugtsug.”</w:t>
      </w:r>
    </w:p>
    <w:p w14:paraId="4DA777BC" w14:textId="77777777" w:rsidR="00800AD8" w:rsidRDefault="00800AD8" w:rsidP="008C3B63">
      <w:pPr>
        <w:pStyle w:val="InterlineGlossWithTrans"/>
        <w:tabs>
          <w:tab w:val="left" w:pos="533"/>
          <w:tab w:val="left" w:pos="1172"/>
          <w:tab w:val="left" w:pos="1436"/>
          <w:tab w:val="left" w:pos="2105"/>
          <w:tab w:val="left" w:pos="2369"/>
          <w:tab w:val="left" w:pos="2753"/>
          <w:tab w:val="left" w:pos="3452"/>
          <w:tab w:val="left" w:pos="4226"/>
          <w:tab w:val="left" w:pos="4985"/>
          <w:tab w:val="right" w:pos="8789"/>
        </w:tabs>
      </w:pPr>
      <w:r>
        <w:tab/>
        <w:t>avan</w:t>
      </w:r>
      <w:r>
        <w:tab/>
        <w:t>a</w:t>
      </w:r>
      <w:r>
        <w:tab/>
        <w:t>vaqu</w:t>
      </w:r>
      <w:r>
        <w:tab/>
        <w:t>a</w:t>
      </w:r>
      <w:r>
        <w:tab/>
        <w:t>ku</w:t>
      </w:r>
      <w:r>
        <w:tab/>
        <w:t>si-aya</w:t>
      </w:r>
      <w:r>
        <w:tab/>
        <w:t>tu</w:t>
      </w:r>
      <w:r>
        <w:tab/>
        <w:t>su</w:t>
      </w:r>
      <w:r>
        <w:tab/>
        <w:t>si-tsugtsug</w:t>
      </w:r>
    </w:p>
    <w:p w14:paraId="2CA93752" w14:textId="77777777" w:rsidR="00800AD8" w:rsidRDefault="00800AD8" w:rsidP="008C3B63">
      <w:pPr>
        <w:pStyle w:val="InterlineTrans"/>
        <w:tabs>
          <w:tab w:val="left" w:pos="533"/>
          <w:tab w:val="left" w:pos="1172"/>
          <w:tab w:val="left" w:pos="1436"/>
          <w:tab w:val="left" w:pos="2105"/>
          <w:tab w:val="left" w:pos="2369"/>
          <w:tab w:val="left" w:pos="2753"/>
          <w:tab w:val="left" w:pos="3452"/>
          <w:tab w:val="left" w:pos="4226"/>
          <w:tab w:val="left" w:pos="4985"/>
          <w:tab w:val="right" w:pos="8789"/>
        </w:tabs>
      </w:pPr>
      <w:r>
        <w:tab/>
        <w:t>exact</w:t>
      </w:r>
      <w:r>
        <w:rPr>
          <w:smallCaps/>
        </w:rPr>
        <w:tab/>
        <w:t>c</w:t>
      </w:r>
      <w:r>
        <w:rPr>
          <w:smallCaps/>
        </w:rPr>
        <w:tab/>
      </w:r>
      <w:r>
        <w:t>millet</w:t>
      </w:r>
      <w:r>
        <w:rPr>
          <w:smallCaps/>
        </w:rPr>
        <w:tab/>
        <w:t>c</w:t>
      </w:r>
      <w:r>
        <w:rPr>
          <w:smallCaps/>
        </w:rPr>
        <w:tab/>
      </w:r>
      <w:r>
        <w:t>I</w:t>
      </w:r>
      <w:r>
        <w:tab/>
      </w:r>
      <w:r>
        <w:rPr>
          <w:smallCaps/>
        </w:rPr>
        <w:t>if</w:t>
      </w:r>
      <w:r>
        <w:t>-say</w:t>
      </w:r>
      <w:r>
        <w:tab/>
      </w:r>
      <w:r>
        <w:rPr>
          <w:smallCaps/>
        </w:rPr>
        <w:t>compl</w:t>
      </w:r>
      <w:r>
        <w:tab/>
        <w:t>you(</w:t>
      </w:r>
      <w:r>
        <w:rPr>
          <w:smallCaps/>
        </w:rPr>
        <w:t>s</w:t>
      </w:r>
      <w:r>
        <w:t>)</w:t>
      </w:r>
      <w:r>
        <w:tab/>
      </w:r>
      <w:r>
        <w:rPr>
          <w:smallCaps/>
        </w:rPr>
        <w:t>if</w:t>
      </w:r>
      <w:r>
        <w:t>-bump</w:t>
      </w:r>
    </w:p>
    <w:p w14:paraId="72BC1E53" w14:textId="77777777" w:rsidR="00800AD8" w:rsidRDefault="00800AD8" w:rsidP="008C3B63">
      <w:pPr>
        <w:pStyle w:val="InterlineFree"/>
        <w:tabs>
          <w:tab w:val="right" w:pos="8789"/>
        </w:tabs>
      </w:pPr>
      <w:r>
        <w:t>It was the millet I meant you to pound.”</w:t>
      </w:r>
    </w:p>
    <w:p w14:paraId="35E458AE" w14:textId="77777777" w:rsidR="00800AD8" w:rsidRDefault="00DC1AE0" w:rsidP="008C3B63">
      <w:pPr>
        <w:pStyle w:val="InterlineText"/>
        <w:tabs>
          <w:tab w:val="left" w:pos="533"/>
          <w:tab w:val="left" w:pos="1022"/>
          <w:tab w:val="left" w:pos="2201"/>
          <w:tab w:val="left" w:pos="2840"/>
          <w:tab w:val="left" w:pos="3524"/>
          <w:tab w:val="left" w:pos="4328"/>
          <w:tab w:val="left" w:pos="5252"/>
          <w:tab w:val="right" w:pos="8789"/>
        </w:tabs>
      </w:pPr>
      <w:r w:rsidRPr="003A1D48">
        <w:rPr>
          <w:rStyle w:val="InterlineTextNumChar"/>
        </w:rPr>
        <w:t>015</w:t>
      </w:r>
      <w:r w:rsidR="00800AD8">
        <w:tab/>
        <w:t>sa</w:t>
      </w:r>
      <w:r w:rsidR="00800AD8">
        <w:tab/>
        <w:t>kaîia,</w:t>
      </w:r>
      <w:r w:rsidR="00800AD8">
        <w:tab/>
        <w:t>vaik</w:t>
      </w:r>
      <w:r w:rsidR="00800AD8">
        <w:tab/>
        <w:t>azua</w:t>
      </w:r>
      <w:r w:rsidR="00800AD8">
        <w:tab/>
        <w:t>kina</w:t>
      </w:r>
      <w:r w:rsidR="00800AD8">
        <w:tab/>
        <w:t>katua</w:t>
      </w:r>
      <w:r w:rsidR="00800AD8">
        <w:tab/>
        <w:t>kama.</w:t>
      </w:r>
    </w:p>
    <w:p w14:paraId="142ACEE0" w14:textId="77777777" w:rsidR="00800AD8" w:rsidRDefault="00800AD8" w:rsidP="008C3B63">
      <w:pPr>
        <w:pStyle w:val="InterlineGlossWithTrans"/>
        <w:tabs>
          <w:tab w:val="left" w:pos="533"/>
          <w:tab w:val="left" w:pos="1022"/>
          <w:tab w:val="left" w:pos="2201"/>
          <w:tab w:val="left" w:pos="2840"/>
          <w:tab w:val="left" w:pos="3524"/>
          <w:tab w:val="left" w:pos="4328"/>
          <w:tab w:val="left" w:pos="5252"/>
          <w:tab w:val="right" w:pos="8789"/>
        </w:tabs>
      </w:pPr>
      <w:r>
        <w:tab/>
        <w:t>sa</w:t>
      </w:r>
      <w:r>
        <w:tab/>
        <w:t>ka-îia</w:t>
      </w:r>
      <w:r>
        <w:tab/>
        <w:t>vaik</w:t>
      </w:r>
      <w:r>
        <w:tab/>
        <w:t>a-zua</w:t>
      </w:r>
      <w:r>
        <w:tab/>
        <w:t>kina</w:t>
      </w:r>
      <w:r>
        <w:tab/>
        <w:t>ka-tua</w:t>
      </w:r>
      <w:r>
        <w:tab/>
        <w:t>kama</w:t>
      </w:r>
    </w:p>
    <w:p w14:paraId="494F1BAD" w14:textId="77777777" w:rsidR="00800AD8" w:rsidRDefault="00800AD8" w:rsidP="008C3B63">
      <w:pPr>
        <w:pStyle w:val="InterlineTrans"/>
        <w:tabs>
          <w:tab w:val="left" w:pos="533"/>
          <w:tab w:val="left" w:pos="1022"/>
          <w:tab w:val="left" w:pos="2201"/>
          <w:tab w:val="left" w:pos="2840"/>
          <w:tab w:val="left" w:pos="3524"/>
          <w:tab w:val="left" w:pos="4328"/>
          <w:tab w:val="left" w:pos="5252"/>
          <w:tab w:val="right" w:pos="8789"/>
        </w:tabs>
      </w:pPr>
      <w:r>
        <w:tab/>
        <w:t>and</w:t>
      </w:r>
      <w:r>
        <w:tab/>
      </w:r>
      <w:r>
        <w:rPr>
          <w:smallCaps/>
        </w:rPr>
        <w:t>past</w:t>
      </w:r>
      <w:r>
        <w:t>-dawn</w:t>
      </w:r>
      <w:r>
        <w:tab/>
        <w:t>leave</w:t>
      </w:r>
      <w:r>
        <w:tab/>
      </w:r>
      <w:r>
        <w:rPr>
          <w:smallCaps/>
        </w:rPr>
        <w:t>c-</w:t>
      </w:r>
      <w:r>
        <w:t>that</w:t>
      </w:r>
      <w:r>
        <w:tab/>
        <w:t>mother</w:t>
      </w:r>
      <w:r>
        <w:tab/>
        <w:t>and-</w:t>
      </w:r>
      <w:r>
        <w:rPr>
          <w:smallCaps/>
        </w:rPr>
        <w:t>obl</w:t>
      </w:r>
      <w:r>
        <w:tab/>
        <w:t>father</w:t>
      </w:r>
    </w:p>
    <w:p w14:paraId="7AE58D71" w14:textId="77777777" w:rsidR="00800AD8" w:rsidRDefault="00800AD8" w:rsidP="008C3B63">
      <w:pPr>
        <w:pStyle w:val="InterlineFree"/>
        <w:tabs>
          <w:tab w:val="right" w:pos="8789"/>
        </w:tabs>
      </w:pPr>
      <w:r>
        <w:t>Next day mother and father went off.</w:t>
      </w:r>
    </w:p>
    <w:p w14:paraId="537020D6" w14:textId="77777777" w:rsidR="00800AD8" w:rsidRDefault="00DC1AE0" w:rsidP="008C3B63">
      <w:pPr>
        <w:pStyle w:val="InterlineText"/>
        <w:tabs>
          <w:tab w:val="left" w:pos="533"/>
          <w:tab w:val="left" w:pos="1457"/>
          <w:tab w:val="left" w:pos="2231"/>
          <w:tab w:val="left" w:pos="3155"/>
          <w:tab w:val="left" w:pos="3824"/>
          <w:tab w:val="left" w:pos="4598"/>
          <w:tab w:val="left" w:pos="5042"/>
          <w:tab w:val="right" w:pos="8789"/>
        </w:tabs>
      </w:pPr>
      <w:r w:rsidRPr="003A1D48">
        <w:rPr>
          <w:rStyle w:val="InterlineTextNumChar"/>
        </w:rPr>
        <w:t>016</w:t>
      </w:r>
      <w:r w:rsidR="00800AD8">
        <w:tab/>
        <w:t>“laîa-an</w:t>
      </w:r>
      <w:r w:rsidR="00800AD8">
        <w:tab/>
        <w:t>anga</w:t>
      </w:r>
      <w:r w:rsidR="00800AD8">
        <w:tab/>
        <w:t>tja</w:t>
      </w:r>
      <w:r w:rsidR="00800AD8">
        <w:tab/>
        <w:t>÷i÷i,”</w:t>
      </w:r>
      <w:r w:rsidR="00800AD8">
        <w:tab/>
        <w:t>ayain</w:t>
      </w:r>
      <w:r w:rsidR="00800AD8">
        <w:tab/>
        <w:t>ti</w:t>
      </w:r>
      <w:r w:rsidR="00800AD8">
        <w:tab/>
        <w:t>Kuîeîuîeîu.</w:t>
      </w:r>
    </w:p>
    <w:p w14:paraId="0FA88417" w14:textId="77777777" w:rsidR="00800AD8" w:rsidRDefault="00800AD8" w:rsidP="008C3B63">
      <w:pPr>
        <w:pStyle w:val="InterlineGlossWithTrans"/>
        <w:tabs>
          <w:tab w:val="left" w:pos="533"/>
          <w:tab w:val="left" w:pos="1457"/>
          <w:tab w:val="left" w:pos="2231"/>
          <w:tab w:val="left" w:pos="3155"/>
          <w:tab w:val="left" w:pos="3824"/>
          <w:tab w:val="left" w:pos="4598"/>
          <w:tab w:val="left" w:pos="5042"/>
          <w:tab w:val="right" w:pos="8789"/>
        </w:tabs>
      </w:pPr>
      <w:r>
        <w:tab/>
        <w:t>laîa-an</w:t>
      </w:r>
      <w:r>
        <w:tab/>
        <w:t>anga</w:t>
      </w:r>
      <w:r>
        <w:tab/>
        <w:t>tja</w:t>
      </w:r>
      <w:r>
        <w:tab/>
        <w:t>÷i÷i</w:t>
      </w:r>
      <w:r>
        <w:tab/>
        <w:t>aya-en</w:t>
      </w:r>
      <w:r>
        <w:tab/>
        <w:t>ti</w:t>
      </w:r>
      <w:r>
        <w:tab/>
        <w:t>Kuîeîuîeîu</w:t>
      </w:r>
    </w:p>
    <w:p w14:paraId="4EE031BC" w14:textId="77777777" w:rsidR="00800AD8" w:rsidRDefault="00800AD8" w:rsidP="008C3B63">
      <w:pPr>
        <w:pStyle w:val="InterlineTrans"/>
        <w:tabs>
          <w:tab w:val="left" w:pos="533"/>
          <w:tab w:val="left" w:pos="1457"/>
          <w:tab w:val="left" w:pos="2231"/>
          <w:tab w:val="left" w:pos="3155"/>
          <w:tab w:val="left" w:pos="3824"/>
          <w:tab w:val="left" w:pos="4598"/>
          <w:tab w:val="left" w:pos="5042"/>
          <w:tab w:val="right" w:pos="8789"/>
        </w:tabs>
      </w:pPr>
      <w:r>
        <w:tab/>
        <w:t>heat-</w:t>
      </w:r>
      <w:r>
        <w:rPr>
          <w:smallCaps/>
        </w:rPr>
        <w:t>lf</w:t>
      </w:r>
      <w:r>
        <w:tab/>
        <w:t>indeed</w:t>
      </w:r>
      <w:r>
        <w:tab/>
        <w:t>our(</w:t>
      </w:r>
      <w:r>
        <w:rPr>
          <w:smallCaps/>
        </w:rPr>
        <w:t>inc</w:t>
      </w:r>
      <w:r>
        <w:t>)</w:t>
      </w:r>
      <w:r>
        <w:tab/>
        <w:t>pig</w:t>
      </w:r>
      <w:r>
        <w:tab/>
        <w:t>say-</w:t>
      </w:r>
      <w:r>
        <w:rPr>
          <w:smallCaps/>
        </w:rPr>
        <w:t>pf</w:t>
      </w:r>
      <w:r>
        <w:tab/>
      </w:r>
      <w:r>
        <w:rPr>
          <w:smallCaps/>
        </w:rPr>
        <w:t>f.h</w:t>
      </w:r>
      <w:r>
        <w:tab/>
        <w:t>(name)</w:t>
      </w:r>
    </w:p>
    <w:p w14:paraId="09E0C8CD" w14:textId="77777777" w:rsidR="00800AD8" w:rsidRDefault="00800AD8" w:rsidP="008C3B63">
      <w:pPr>
        <w:pStyle w:val="InterlineFree"/>
        <w:tabs>
          <w:tab w:val="right" w:pos="8789"/>
        </w:tabs>
      </w:pPr>
      <w:r>
        <w:t>“Boil some water for the pig,” they said to Kuîeîuîeîu;</w:t>
      </w:r>
    </w:p>
    <w:p w14:paraId="0F84093D" w14:textId="77777777" w:rsidR="00800AD8" w:rsidRDefault="00DC1AE0" w:rsidP="008C3B63">
      <w:pPr>
        <w:pStyle w:val="InterlineText"/>
        <w:tabs>
          <w:tab w:val="left" w:pos="533"/>
          <w:tab w:val="left" w:pos="1022"/>
          <w:tab w:val="left" w:pos="1661"/>
          <w:tab w:val="left" w:pos="2345"/>
          <w:tab w:val="left" w:pos="3029"/>
          <w:tab w:val="left" w:pos="3953"/>
          <w:tab w:val="right" w:pos="8789"/>
        </w:tabs>
      </w:pPr>
      <w:r w:rsidRPr="003A1D48">
        <w:rPr>
          <w:rStyle w:val="InterlineTextNumChar"/>
        </w:rPr>
        <w:t>017</w:t>
      </w:r>
      <w:r w:rsidR="00800AD8">
        <w:tab/>
        <w:t>sa</w:t>
      </w:r>
      <w:r w:rsidR="00800AD8">
        <w:tab/>
        <w:t>vaik</w:t>
      </w:r>
      <w:r w:rsidR="00800AD8">
        <w:tab/>
        <w:t>azua</w:t>
      </w:r>
      <w:r w:rsidR="00800AD8">
        <w:tab/>
        <w:t>kama</w:t>
      </w:r>
      <w:r w:rsidR="00800AD8">
        <w:tab/>
        <w:t>katua</w:t>
      </w:r>
      <w:r w:rsidR="00800AD8">
        <w:tab/>
        <w:t>kina.</w:t>
      </w:r>
    </w:p>
    <w:p w14:paraId="57631571" w14:textId="77777777" w:rsidR="00800AD8" w:rsidRDefault="00800AD8" w:rsidP="008C3B63">
      <w:pPr>
        <w:pStyle w:val="InterlineGlossWithTrans"/>
        <w:tabs>
          <w:tab w:val="left" w:pos="533"/>
          <w:tab w:val="left" w:pos="1022"/>
          <w:tab w:val="left" w:pos="1661"/>
          <w:tab w:val="left" w:pos="2345"/>
          <w:tab w:val="left" w:pos="3029"/>
          <w:tab w:val="left" w:pos="3953"/>
          <w:tab w:val="right" w:pos="8789"/>
        </w:tabs>
      </w:pPr>
      <w:r>
        <w:tab/>
        <w:t>sa</w:t>
      </w:r>
      <w:r>
        <w:tab/>
        <w:t>vaik</w:t>
      </w:r>
      <w:r>
        <w:tab/>
        <w:t>a-zua</w:t>
      </w:r>
      <w:r>
        <w:tab/>
        <w:t>kama</w:t>
      </w:r>
      <w:r>
        <w:tab/>
        <w:t>ka-tua</w:t>
      </w:r>
      <w:r>
        <w:tab/>
        <w:t>kina</w:t>
      </w:r>
    </w:p>
    <w:p w14:paraId="0F3A774E" w14:textId="77777777" w:rsidR="00800AD8" w:rsidRDefault="00800AD8" w:rsidP="008C3B63">
      <w:pPr>
        <w:pStyle w:val="InterlineTransNoFree"/>
        <w:tabs>
          <w:tab w:val="left" w:pos="1022"/>
          <w:tab w:val="left" w:pos="1661"/>
          <w:tab w:val="left" w:pos="2345"/>
          <w:tab w:val="left" w:pos="3029"/>
          <w:tab w:val="left" w:pos="3953"/>
          <w:tab w:val="right" w:pos="8789"/>
        </w:tabs>
      </w:pPr>
      <w:r>
        <w:tab/>
        <w:t>and</w:t>
      </w:r>
      <w:r>
        <w:tab/>
        <w:t>leave</w:t>
      </w:r>
      <w:r>
        <w:tab/>
      </w:r>
      <w:r>
        <w:rPr>
          <w:smallCaps/>
        </w:rPr>
        <w:t>c-</w:t>
      </w:r>
      <w:r>
        <w:t>that</w:t>
      </w:r>
      <w:r>
        <w:tab/>
        <w:t>father</w:t>
      </w:r>
      <w:r>
        <w:tab/>
        <w:t>and-</w:t>
      </w:r>
      <w:r>
        <w:rPr>
          <w:smallCaps/>
        </w:rPr>
        <w:t>obl</w:t>
      </w:r>
      <w:r>
        <w:tab/>
        <w:t>mother</w:t>
      </w:r>
      <w:r w:rsidR="00382A5F">
        <w:tab/>
        <w:t>and father and mother went off.</w:t>
      </w:r>
    </w:p>
    <w:p w14:paraId="50FFAA5A" w14:textId="77777777" w:rsidR="00800AD8" w:rsidRDefault="00DC1AE0" w:rsidP="008C3B63">
      <w:pPr>
        <w:pStyle w:val="InterlineText"/>
        <w:tabs>
          <w:tab w:val="left" w:pos="533"/>
          <w:tab w:val="left" w:pos="1022"/>
          <w:tab w:val="left" w:pos="2081"/>
          <w:tab w:val="left" w:pos="2570"/>
          <w:tab w:val="right" w:pos="8789"/>
        </w:tabs>
      </w:pPr>
      <w:r w:rsidRPr="003A1D48">
        <w:rPr>
          <w:rStyle w:val="InterlineTextNumChar"/>
        </w:rPr>
        <w:t>018</w:t>
      </w:r>
      <w:r w:rsidR="00800AD8">
        <w:tab/>
        <w:t>sa</w:t>
      </w:r>
      <w:r w:rsidR="00800AD8">
        <w:tab/>
        <w:t>pulaîa</w:t>
      </w:r>
      <w:r w:rsidR="00800AD8">
        <w:tab/>
        <w:t>zua</w:t>
      </w:r>
      <w:r w:rsidR="00800AD8">
        <w:tab/>
        <w:t>uta.</w:t>
      </w:r>
    </w:p>
    <w:p w14:paraId="7B370F51" w14:textId="77777777" w:rsidR="00800AD8" w:rsidRDefault="00800AD8" w:rsidP="008C3B63">
      <w:pPr>
        <w:pStyle w:val="InterlineGlossWithTrans"/>
        <w:tabs>
          <w:tab w:val="left" w:pos="533"/>
          <w:tab w:val="left" w:pos="1022"/>
          <w:tab w:val="left" w:pos="2081"/>
          <w:tab w:val="left" w:pos="2570"/>
          <w:tab w:val="right" w:pos="8789"/>
        </w:tabs>
      </w:pPr>
      <w:r>
        <w:tab/>
        <w:t>sa</w:t>
      </w:r>
      <w:r>
        <w:tab/>
        <w:t>pu-laîa</w:t>
      </w:r>
      <w:r>
        <w:tab/>
        <w:t>zua</w:t>
      </w:r>
      <w:r>
        <w:tab/>
        <w:t>uta</w:t>
      </w:r>
    </w:p>
    <w:p w14:paraId="0A53815A" w14:textId="77777777" w:rsidR="00800AD8" w:rsidRDefault="00800AD8" w:rsidP="008C3B63">
      <w:pPr>
        <w:pStyle w:val="InterlineTransNoFree"/>
        <w:tabs>
          <w:tab w:val="left" w:pos="1022"/>
          <w:tab w:val="left" w:pos="2081"/>
          <w:tab w:val="left" w:pos="2570"/>
          <w:tab w:val="right" w:pos="8789"/>
        </w:tabs>
      </w:pPr>
      <w:r>
        <w:tab/>
        <w:t>and</w:t>
      </w:r>
      <w:r>
        <w:tab/>
        <w:t>have-heat</w:t>
      </w:r>
      <w:r>
        <w:tab/>
        <w:t>that</w:t>
      </w:r>
      <w:r>
        <w:tab/>
        <w:t>also</w:t>
      </w:r>
      <w:r w:rsidR="00382A5F">
        <w:tab/>
        <w:t>He put some water on to boil.</w:t>
      </w:r>
    </w:p>
    <w:p w14:paraId="409614F7" w14:textId="77777777" w:rsidR="00800AD8" w:rsidRDefault="00DC1AE0" w:rsidP="008C3B63">
      <w:pPr>
        <w:pStyle w:val="InterlineText"/>
        <w:tabs>
          <w:tab w:val="left" w:pos="533"/>
          <w:tab w:val="left" w:pos="1097"/>
          <w:tab w:val="left" w:pos="2456"/>
          <w:tab w:val="left" w:pos="3530"/>
          <w:tab w:val="left" w:pos="3794"/>
          <w:tab w:val="left" w:pos="4298"/>
          <w:tab w:val="left" w:pos="4787"/>
          <w:tab w:val="left" w:pos="5771"/>
          <w:tab w:val="left" w:pos="6635"/>
          <w:tab w:val="left" w:pos="7124"/>
          <w:tab w:val="left" w:pos="7868"/>
          <w:tab w:val="right" w:pos="8789"/>
        </w:tabs>
      </w:pPr>
      <w:r w:rsidRPr="003A1D48">
        <w:rPr>
          <w:rStyle w:val="InterlineTextNumChar"/>
        </w:rPr>
        <w:t>019</w:t>
      </w:r>
      <w:r w:rsidR="00800AD8">
        <w:tab/>
        <w:t>ka</w:t>
      </w:r>
      <w:r w:rsidR="00800AD8">
        <w:tab/>
        <w:t>makalaîa,</w:t>
      </w:r>
      <w:r w:rsidR="00800AD8">
        <w:tab/>
        <w:t>djekepen</w:t>
      </w:r>
      <w:r w:rsidR="00800AD8">
        <w:tab/>
        <w:t>a</w:t>
      </w:r>
      <w:r w:rsidR="00800AD8">
        <w:tab/>
        <w:t>÷i÷i</w:t>
      </w:r>
      <w:r w:rsidR="00800AD8">
        <w:tab/>
        <w:t>sa</w:t>
      </w:r>
      <w:r w:rsidR="00382A5F">
        <w:tab/>
        <w:t>pasa</w:t>
      </w:r>
      <w:r w:rsidR="00382A5F">
        <w:tab/>
        <w:t>pariuki,</w:t>
      </w:r>
      <w:r w:rsidR="00382A5F">
        <w:tab/>
        <w:t>sa</w:t>
      </w:r>
      <w:r w:rsidR="00382A5F">
        <w:tab/>
        <w:t>patsay</w:t>
      </w:r>
      <w:r w:rsidR="00382A5F">
        <w:tab/>
        <w:t>azua</w:t>
      </w:r>
    </w:p>
    <w:p w14:paraId="58AF1535" w14:textId="77777777" w:rsidR="00800AD8" w:rsidRDefault="00800AD8" w:rsidP="008C3B63">
      <w:pPr>
        <w:pStyle w:val="InterlineGlossWithTrans"/>
        <w:tabs>
          <w:tab w:val="left" w:pos="533"/>
          <w:tab w:val="left" w:pos="1097"/>
          <w:tab w:val="left" w:pos="2456"/>
          <w:tab w:val="left" w:pos="3530"/>
          <w:tab w:val="left" w:pos="3794"/>
          <w:tab w:val="left" w:pos="4298"/>
          <w:tab w:val="left" w:pos="4787"/>
          <w:tab w:val="left" w:pos="5771"/>
          <w:tab w:val="left" w:pos="6635"/>
          <w:tab w:val="left" w:pos="7124"/>
          <w:tab w:val="left" w:pos="7868"/>
          <w:tab w:val="right" w:pos="8789"/>
        </w:tabs>
      </w:pPr>
      <w:r>
        <w:tab/>
        <w:t>ka</w:t>
      </w:r>
      <w:r>
        <w:tab/>
        <w:t>maka-laîa</w:t>
      </w:r>
      <w:r>
        <w:tab/>
        <w:t>djekep-en</w:t>
      </w:r>
      <w:r>
        <w:tab/>
        <w:t>a</w:t>
      </w:r>
      <w:r>
        <w:tab/>
        <w:t>÷i÷i</w:t>
      </w:r>
      <w:r>
        <w:tab/>
        <w:t>sa</w:t>
      </w:r>
      <w:r w:rsidR="00382A5F">
        <w:tab/>
        <w:t>pa-sa</w:t>
      </w:r>
      <w:r w:rsidR="00382A5F">
        <w:tab/>
        <w:t>pariuk-i</w:t>
      </w:r>
      <w:r w:rsidR="00382A5F">
        <w:tab/>
        <w:t>sa</w:t>
      </w:r>
      <w:r w:rsidR="00382A5F">
        <w:tab/>
        <w:t>patsay</w:t>
      </w:r>
      <w:r w:rsidR="00382A5F">
        <w:tab/>
        <w:t>a-zua</w:t>
      </w:r>
    </w:p>
    <w:p w14:paraId="4FCD650D" w14:textId="77777777" w:rsidR="00800AD8" w:rsidRDefault="00800AD8" w:rsidP="008C3B63">
      <w:pPr>
        <w:pStyle w:val="InterlineTransNoFree"/>
        <w:tabs>
          <w:tab w:val="left" w:pos="1097"/>
          <w:tab w:val="left" w:pos="2456"/>
          <w:tab w:val="left" w:pos="3530"/>
          <w:tab w:val="left" w:pos="3794"/>
          <w:tab w:val="left" w:pos="4298"/>
          <w:tab w:val="left" w:pos="4787"/>
          <w:tab w:val="left" w:pos="5771"/>
          <w:tab w:val="left" w:pos="6635"/>
          <w:tab w:val="left" w:pos="7124"/>
          <w:tab w:val="left" w:pos="7868"/>
          <w:tab w:val="right" w:pos="8789"/>
        </w:tabs>
      </w:pPr>
      <w:r>
        <w:tab/>
        <w:t>after</w:t>
      </w:r>
      <w:r>
        <w:tab/>
        <w:t>finished-heat</w:t>
      </w:r>
      <w:r>
        <w:tab/>
        <w:t>catch-</w:t>
      </w:r>
      <w:r>
        <w:rPr>
          <w:smallCaps/>
        </w:rPr>
        <w:t>pf</w:t>
      </w:r>
      <w:r>
        <w:rPr>
          <w:smallCaps/>
        </w:rPr>
        <w:tab/>
        <w:t>c</w:t>
      </w:r>
      <w:r>
        <w:rPr>
          <w:smallCaps/>
        </w:rPr>
        <w:tab/>
      </w:r>
      <w:r>
        <w:t>pig</w:t>
      </w:r>
      <w:r>
        <w:tab/>
        <w:t>and</w:t>
      </w:r>
      <w:r w:rsidR="00382A5F">
        <w:tab/>
        <w:t>cause-go</w:t>
      </w:r>
      <w:r w:rsidR="00382A5F">
        <w:tab/>
        <w:t>wok-</w:t>
      </w:r>
      <w:r w:rsidR="00382A5F">
        <w:rPr>
          <w:smallCaps/>
        </w:rPr>
        <w:t>pf</w:t>
      </w:r>
      <w:r w:rsidR="00382A5F">
        <w:tab/>
        <w:t>and</w:t>
      </w:r>
      <w:r w:rsidR="00382A5F">
        <w:tab/>
        <w:t>die</w:t>
      </w:r>
      <w:r w:rsidR="00382A5F">
        <w:tab/>
      </w:r>
      <w:r w:rsidR="00382A5F">
        <w:rPr>
          <w:smallCaps/>
        </w:rPr>
        <w:t>c-</w:t>
      </w:r>
      <w:r w:rsidR="00382A5F">
        <w:t>that</w:t>
      </w:r>
    </w:p>
    <w:p w14:paraId="15AA728D" w14:textId="77777777" w:rsidR="00800AD8" w:rsidRDefault="00382A5F" w:rsidP="008C3B63">
      <w:pPr>
        <w:pStyle w:val="InterlineText"/>
        <w:tabs>
          <w:tab w:val="left" w:pos="533"/>
          <w:tab w:val="right" w:pos="8789"/>
        </w:tabs>
      </w:pPr>
      <w:r>
        <w:tab/>
        <w:t>÷i÷i.</w:t>
      </w:r>
    </w:p>
    <w:p w14:paraId="46F941FF" w14:textId="77777777" w:rsidR="00800AD8" w:rsidRDefault="00382A5F" w:rsidP="008C3B63">
      <w:pPr>
        <w:pStyle w:val="InterlineGlossWithTrans"/>
        <w:tabs>
          <w:tab w:val="left" w:pos="533"/>
          <w:tab w:val="right" w:pos="8789"/>
        </w:tabs>
      </w:pPr>
      <w:r>
        <w:tab/>
        <w:t>÷i÷i</w:t>
      </w:r>
    </w:p>
    <w:p w14:paraId="6365A502" w14:textId="77777777" w:rsidR="00382A5F" w:rsidRDefault="00382A5F" w:rsidP="008C3B63">
      <w:pPr>
        <w:pStyle w:val="InterlineTransNoFree"/>
        <w:tabs>
          <w:tab w:val="right" w:pos="8789"/>
        </w:tabs>
      </w:pPr>
      <w:r>
        <w:tab/>
        <w:t>pig</w:t>
      </w:r>
      <w:r>
        <w:tab/>
        <w:t>When it had boiled, he caught the pig and put it in the wok, and the pig died.</w:t>
      </w:r>
    </w:p>
    <w:p w14:paraId="4D78219B" w14:textId="77777777" w:rsidR="00800AD8" w:rsidRDefault="00DC1AE0" w:rsidP="008C3B63">
      <w:pPr>
        <w:pStyle w:val="InterlineText"/>
        <w:tabs>
          <w:tab w:val="left" w:pos="533"/>
          <w:tab w:val="left" w:pos="1022"/>
          <w:tab w:val="left" w:pos="2066"/>
          <w:tab w:val="left" w:pos="2330"/>
          <w:tab w:val="left" w:pos="3134"/>
          <w:tab w:val="left" w:pos="4058"/>
          <w:tab w:val="left" w:pos="4742"/>
          <w:tab w:val="left" w:pos="5336"/>
          <w:tab w:val="right" w:pos="8789"/>
        </w:tabs>
      </w:pPr>
      <w:r w:rsidRPr="003A1D48">
        <w:rPr>
          <w:rStyle w:val="InterlineTextNumChar"/>
        </w:rPr>
        <w:t>020</w:t>
      </w:r>
      <w:r w:rsidR="00800AD8">
        <w:tab/>
        <w:t>sa</w:t>
      </w:r>
      <w:r w:rsidR="00800AD8">
        <w:tab/>
        <w:t>pangtjez</w:t>
      </w:r>
      <w:r w:rsidR="00800AD8">
        <w:tab/>
        <w:t>a</w:t>
      </w:r>
      <w:r w:rsidR="00800AD8">
        <w:tab/>
        <w:t>kina</w:t>
      </w:r>
      <w:r w:rsidR="00800AD8">
        <w:tab/>
        <w:t>katua</w:t>
      </w:r>
      <w:r w:rsidR="00800AD8">
        <w:tab/>
        <w:t>kama</w:t>
      </w:r>
      <w:r w:rsidR="00800AD8">
        <w:tab/>
        <w:t>kasi</w:t>
      </w:r>
      <w:r w:rsidR="00800AD8">
        <w:tab/>
        <w:t>vavua.</w:t>
      </w:r>
    </w:p>
    <w:p w14:paraId="14AE1605" w14:textId="77777777" w:rsidR="00800AD8" w:rsidRDefault="00800AD8" w:rsidP="008C3B63">
      <w:pPr>
        <w:pStyle w:val="InterlineGlossWithTrans"/>
        <w:tabs>
          <w:tab w:val="left" w:pos="533"/>
          <w:tab w:val="left" w:pos="1022"/>
          <w:tab w:val="left" w:pos="2066"/>
          <w:tab w:val="left" w:pos="2330"/>
          <w:tab w:val="left" w:pos="3134"/>
          <w:tab w:val="left" w:pos="4058"/>
          <w:tab w:val="left" w:pos="4742"/>
          <w:tab w:val="left" w:pos="5336"/>
          <w:tab w:val="right" w:pos="8789"/>
        </w:tabs>
      </w:pPr>
      <w:r>
        <w:tab/>
        <w:t>sa</w:t>
      </w:r>
      <w:r>
        <w:tab/>
        <w:t>pangetjez</w:t>
      </w:r>
      <w:r>
        <w:tab/>
        <w:t>a</w:t>
      </w:r>
      <w:r>
        <w:tab/>
        <w:t>kina</w:t>
      </w:r>
      <w:r>
        <w:tab/>
        <w:t>ka-tua</w:t>
      </w:r>
      <w:r>
        <w:tab/>
        <w:t>kama</w:t>
      </w:r>
      <w:r>
        <w:tab/>
        <w:t>kasi</w:t>
      </w:r>
      <w:r>
        <w:tab/>
        <w:t>va-vua</w:t>
      </w:r>
    </w:p>
    <w:p w14:paraId="758F8811" w14:textId="77777777" w:rsidR="00800AD8" w:rsidRDefault="00800AD8" w:rsidP="008C3B63">
      <w:pPr>
        <w:pStyle w:val="InterlineTrans"/>
        <w:tabs>
          <w:tab w:val="left" w:pos="533"/>
          <w:tab w:val="left" w:pos="1022"/>
          <w:tab w:val="left" w:pos="2066"/>
          <w:tab w:val="left" w:pos="2330"/>
          <w:tab w:val="left" w:pos="3134"/>
          <w:tab w:val="left" w:pos="4058"/>
          <w:tab w:val="left" w:pos="4742"/>
          <w:tab w:val="left" w:pos="5336"/>
          <w:tab w:val="right" w:pos="8789"/>
        </w:tabs>
      </w:pPr>
      <w:r>
        <w:tab/>
        <w:t>and</w:t>
      </w:r>
      <w:r>
        <w:tab/>
        <w:t>come</w:t>
      </w:r>
      <w:r>
        <w:rPr>
          <w:smallCaps/>
        </w:rPr>
        <w:tab/>
        <w:t>c</w:t>
      </w:r>
      <w:r>
        <w:rPr>
          <w:smallCaps/>
        </w:rPr>
        <w:tab/>
      </w:r>
      <w:r>
        <w:t>mother</w:t>
      </w:r>
      <w:r>
        <w:tab/>
        <w:t>and-</w:t>
      </w:r>
      <w:r>
        <w:rPr>
          <w:smallCaps/>
        </w:rPr>
        <w:t>obl</w:t>
      </w:r>
      <w:r>
        <w:tab/>
        <w:t>father</w:t>
      </w:r>
      <w:r>
        <w:tab/>
        <w:t>from</w:t>
      </w:r>
      <w:r>
        <w:tab/>
      </w:r>
      <w:r>
        <w:rPr>
          <w:smallCaps/>
        </w:rPr>
        <w:t>red</w:t>
      </w:r>
      <w:r>
        <w:t>-field</w:t>
      </w:r>
    </w:p>
    <w:p w14:paraId="1E63F49B" w14:textId="77777777" w:rsidR="00800AD8" w:rsidRDefault="00800AD8" w:rsidP="008C3B63">
      <w:pPr>
        <w:pStyle w:val="InterlineFree"/>
        <w:tabs>
          <w:tab w:val="right" w:pos="8789"/>
        </w:tabs>
      </w:pPr>
      <w:r>
        <w:t>Mother and father came back from the fields.</w:t>
      </w:r>
    </w:p>
    <w:p w14:paraId="7BAB9EAB" w14:textId="77777777" w:rsidR="00800AD8" w:rsidRDefault="00DC1AE0" w:rsidP="008C3B63">
      <w:pPr>
        <w:pStyle w:val="InterlineText"/>
        <w:tabs>
          <w:tab w:val="left" w:pos="533"/>
          <w:tab w:val="left" w:pos="1397"/>
          <w:tab w:val="left" w:pos="2171"/>
          <w:tab w:val="left" w:pos="3095"/>
          <w:tab w:val="right" w:pos="8789"/>
        </w:tabs>
      </w:pPr>
      <w:r w:rsidRPr="003A1D48">
        <w:rPr>
          <w:rStyle w:val="InterlineTextNumChar"/>
        </w:rPr>
        <w:t>021</w:t>
      </w:r>
      <w:r w:rsidR="00800AD8">
        <w:tab/>
        <w:t>“ainu</w:t>
      </w:r>
      <w:r w:rsidR="00800AD8">
        <w:tab/>
        <w:t>anga</w:t>
      </w:r>
      <w:r w:rsidR="00800AD8">
        <w:tab/>
        <w:t>tja</w:t>
      </w:r>
      <w:r w:rsidR="00800AD8">
        <w:tab/>
        <w:t>÷i÷i?”</w:t>
      </w:r>
    </w:p>
    <w:p w14:paraId="01F30774" w14:textId="77777777" w:rsidR="00800AD8" w:rsidRDefault="00800AD8" w:rsidP="008C3B63">
      <w:pPr>
        <w:pStyle w:val="InterlineGlossWithTrans"/>
        <w:tabs>
          <w:tab w:val="left" w:pos="533"/>
          <w:tab w:val="left" w:pos="1397"/>
          <w:tab w:val="left" w:pos="2171"/>
          <w:tab w:val="left" w:pos="3095"/>
          <w:tab w:val="right" w:pos="8789"/>
        </w:tabs>
      </w:pPr>
      <w:r>
        <w:tab/>
        <w:t>a-inu</w:t>
      </w:r>
      <w:r>
        <w:tab/>
        <w:t>anga</w:t>
      </w:r>
      <w:r>
        <w:tab/>
        <w:t>tja</w:t>
      </w:r>
      <w:r>
        <w:tab/>
        <w:t>÷i÷i</w:t>
      </w:r>
    </w:p>
    <w:p w14:paraId="63718E08" w14:textId="77777777" w:rsidR="00800AD8" w:rsidRDefault="00800AD8" w:rsidP="008C3B63">
      <w:pPr>
        <w:pStyle w:val="InterlineTransNoFree"/>
        <w:tabs>
          <w:tab w:val="left" w:pos="1397"/>
          <w:tab w:val="left" w:pos="2171"/>
          <w:tab w:val="left" w:pos="3095"/>
          <w:tab w:val="right" w:pos="8789"/>
        </w:tabs>
      </w:pPr>
      <w:r>
        <w:tab/>
        <w:t>?-where</w:t>
      </w:r>
      <w:r>
        <w:tab/>
        <w:t>indeed</w:t>
      </w:r>
      <w:r>
        <w:tab/>
        <w:t>our(</w:t>
      </w:r>
      <w:r>
        <w:rPr>
          <w:smallCaps/>
        </w:rPr>
        <w:t>inc</w:t>
      </w:r>
      <w:r>
        <w:t>)</w:t>
      </w:r>
      <w:r>
        <w:tab/>
        <w:t>pig</w:t>
      </w:r>
      <w:r w:rsidR="00382A5F">
        <w:tab/>
        <w:t>“Where is our pig?”</w:t>
      </w:r>
    </w:p>
    <w:p w14:paraId="1662BF26" w14:textId="77777777" w:rsidR="00800AD8" w:rsidRDefault="00DC1AE0" w:rsidP="008C3B63">
      <w:pPr>
        <w:pStyle w:val="InterlineText"/>
        <w:tabs>
          <w:tab w:val="left" w:pos="533"/>
          <w:tab w:val="left" w:pos="1217"/>
          <w:tab w:val="left" w:pos="2081"/>
          <w:tab w:val="left" w:pos="2855"/>
          <w:tab w:val="left" w:pos="3329"/>
          <w:tab w:val="left" w:pos="4253"/>
          <w:tab w:val="left" w:pos="5237"/>
          <w:tab w:val="left" w:pos="5846"/>
          <w:tab w:val="left" w:pos="7145"/>
          <w:tab w:val="right" w:pos="8789"/>
        </w:tabs>
      </w:pPr>
      <w:r w:rsidRPr="003A1D48">
        <w:rPr>
          <w:rStyle w:val="InterlineTextNumChar"/>
        </w:rPr>
        <w:t>022</w:t>
      </w:r>
      <w:r w:rsidR="00382A5F">
        <w:tab/>
        <w:t>“azua</w:t>
      </w:r>
      <w:r w:rsidR="00382A5F">
        <w:tab/>
        <w:t>‘</w:t>
      </w:r>
      <w:r w:rsidR="00800AD8">
        <w:t>laîa-an</w:t>
      </w:r>
      <w:r w:rsidR="00800AD8">
        <w:tab/>
        <w:t>anga,</w:t>
      </w:r>
      <w:r w:rsidR="00382A5F">
        <w:t>’</w:t>
      </w:r>
      <w:r w:rsidR="00800AD8">
        <w:tab/>
        <w:t>aya</w:t>
      </w:r>
      <w:r w:rsidR="00800AD8">
        <w:tab/>
        <w:t>mun;</w:t>
      </w:r>
      <w:r w:rsidR="00800AD8">
        <w:tab/>
        <w:t>saka</w:t>
      </w:r>
      <w:r w:rsidR="00800AD8">
        <w:tab/>
        <w:t>uzay</w:t>
      </w:r>
      <w:r w:rsidR="00800AD8">
        <w:tab/>
        <w:t>namatsay</w:t>
      </w:r>
      <w:r w:rsidR="00382A5F">
        <w:tab/>
        <w:t>anga.”</w:t>
      </w:r>
    </w:p>
    <w:p w14:paraId="654BD10C" w14:textId="77777777" w:rsidR="00800AD8" w:rsidRDefault="00800AD8" w:rsidP="008C3B63">
      <w:pPr>
        <w:pStyle w:val="InterlineGlossWithTrans"/>
        <w:tabs>
          <w:tab w:val="left" w:pos="533"/>
          <w:tab w:val="left" w:pos="1217"/>
          <w:tab w:val="left" w:pos="2081"/>
          <w:tab w:val="left" w:pos="2855"/>
          <w:tab w:val="left" w:pos="3329"/>
          <w:tab w:val="left" w:pos="4253"/>
          <w:tab w:val="left" w:pos="5237"/>
          <w:tab w:val="left" w:pos="5846"/>
          <w:tab w:val="left" w:pos="7145"/>
          <w:tab w:val="right" w:pos="8789"/>
        </w:tabs>
      </w:pPr>
      <w:r>
        <w:tab/>
        <w:t>a-zua</w:t>
      </w:r>
      <w:r>
        <w:tab/>
        <w:t>laîa-an</w:t>
      </w:r>
      <w:r>
        <w:tab/>
        <w:t>anga</w:t>
      </w:r>
      <w:r>
        <w:tab/>
        <w:t>aya</w:t>
      </w:r>
      <w:r>
        <w:tab/>
        <w:t>mun</w:t>
      </w:r>
      <w:r>
        <w:tab/>
        <w:t>sa-ka</w:t>
      </w:r>
      <w:r>
        <w:tab/>
        <w:t>uzay</w:t>
      </w:r>
      <w:r>
        <w:tab/>
        <w:t>na-m-patsay</w:t>
      </w:r>
      <w:r w:rsidR="00382A5F">
        <w:tab/>
        <w:t>anga</w:t>
      </w:r>
    </w:p>
    <w:p w14:paraId="289F94B3" w14:textId="77777777" w:rsidR="00800AD8" w:rsidRDefault="00800AD8" w:rsidP="008C3B63">
      <w:pPr>
        <w:pStyle w:val="InterlineTrans"/>
        <w:tabs>
          <w:tab w:val="left" w:pos="533"/>
          <w:tab w:val="left" w:pos="1217"/>
          <w:tab w:val="left" w:pos="2081"/>
          <w:tab w:val="left" w:pos="2855"/>
          <w:tab w:val="left" w:pos="3329"/>
          <w:tab w:val="left" w:pos="4253"/>
          <w:tab w:val="left" w:pos="5237"/>
          <w:tab w:val="left" w:pos="5846"/>
          <w:tab w:val="left" w:pos="7145"/>
          <w:tab w:val="right" w:pos="8789"/>
        </w:tabs>
      </w:pPr>
      <w:r>
        <w:tab/>
      </w:r>
      <w:r>
        <w:rPr>
          <w:smallCaps/>
        </w:rPr>
        <w:t>c-</w:t>
      </w:r>
      <w:r>
        <w:t>that</w:t>
      </w:r>
      <w:r>
        <w:tab/>
        <w:t>heat-</w:t>
      </w:r>
      <w:r>
        <w:rPr>
          <w:smallCaps/>
        </w:rPr>
        <w:t>lf</w:t>
      </w:r>
      <w:r>
        <w:tab/>
        <w:t>indeed</w:t>
      </w:r>
      <w:r>
        <w:tab/>
        <w:t>say</w:t>
      </w:r>
      <w:r>
        <w:tab/>
      </w:r>
      <w:r>
        <w:rPr>
          <w:smallCaps/>
        </w:rPr>
        <w:t>f.</w:t>
      </w:r>
      <w:r>
        <w:t>you(</w:t>
      </w:r>
      <w:r>
        <w:rPr>
          <w:smallCaps/>
        </w:rPr>
        <w:t>p</w:t>
      </w:r>
      <w:r>
        <w:t>)</w:t>
      </w:r>
      <w:r>
        <w:tab/>
        <w:t>and-after</w:t>
      </w:r>
      <w:r>
        <w:tab/>
        <w:t>there</w:t>
      </w:r>
      <w:r>
        <w:tab/>
      </w:r>
      <w:r>
        <w:rPr>
          <w:smallCaps/>
        </w:rPr>
        <w:t>past</w:t>
      </w:r>
      <w:r>
        <w:t>-</w:t>
      </w:r>
      <w:r>
        <w:rPr>
          <w:smallCaps/>
        </w:rPr>
        <w:t>af</w:t>
      </w:r>
      <w:r>
        <w:t>-die</w:t>
      </w:r>
      <w:r w:rsidR="00382A5F">
        <w:tab/>
        <w:t>indeed</w:t>
      </w:r>
    </w:p>
    <w:p w14:paraId="0D185A9E" w14:textId="77777777" w:rsidR="00800AD8" w:rsidRDefault="00800AD8" w:rsidP="008C3B63">
      <w:pPr>
        <w:pStyle w:val="InterlineFree"/>
        <w:tabs>
          <w:tab w:val="right" w:pos="8789"/>
        </w:tabs>
      </w:pPr>
      <w:r>
        <w:t>“You said ‘Boil some water for it’; and there it is dead.”</w:t>
      </w:r>
    </w:p>
    <w:p w14:paraId="7A590CBA" w14:textId="77777777" w:rsidR="00800AD8" w:rsidRDefault="00DC1AE0" w:rsidP="008C3B63">
      <w:pPr>
        <w:pStyle w:val="InterlineText"/>
        <w:tabs>
          <w:tab w:val="left" w:pos="533"/>
          <w:tab w:val="left" w:pos="1217"/>
          <w:tab w:val="left" w:pos="2081"/>
          <w:tab w:val="left" w:pos="2855"/>
          <w:tab w:val="left" w:pos="3329"/>
          <w:tab w:val="left" w:pos="4418"/>
          <w:tab w:val="left" w:pos="4862"/>
          <w:tab w:val="left" w:pos="5501"/>
          <w:tab w:val="left" w:pos="5765"/>
          <w:tab w:val="left" w:pos="6524"/>
          <w:tab w:val="left" w:pos="8063"/>
          <w:tab w:val="right" w:pos="8789"/>
        </w:tabs>
      </w:pPr>
      <w:r w:rsidRPr="003A1D48">
        <w:rPr>
          <w:rStyle w:val="InterlineTextNumChar"/>
        </w:rPr>
        <w:lastRenderedPageBreak/>
        <w:t>023</w:t>
      </w:r>
      <w:r w:rsidR="00800AD8">
        <w:tab/>
        <w:t>“azua</w:t>
      </w:r>
      <w:r w:rsidR="00800AD8">
        <w:tab/>
        <w:t>‘laîa-an</w:t>
      </w:r>
      <w:r w:rsidR="00800AD8">
        <w:tab/>
        <w:t>anga,</w:t>
      </w:r>
      <w:r w:rsidR="00382A5F">
        <w:t>’</w:t>
      </w:r>
      <w:r w:rsidR="00382A5F">
        <w:tab/>
        <w:t>aya</w:t>
      </w:r>
      <w:r w:rsidR="00382A5F">
        <w:tab/>
        <w:t>men,</w:t>
      </w:r>
      <w:r w:rsidR="00382A5F">
        <w:tab/>
        <w:t>ala</w:t>
      </w:r>
      <w:r w:rsidR="00800AD8">
        <w:tab/>
        <w:t>avan</w:t>
      </w:r>
      <w:r w:rsidR="00800AD8">
        <w:tab/>
        <w:t>a</w:t>
      </w:r>
      <w:r w:rsidR="00800AD8">
        <w:tab/>
        <w:t>su</w:t>
      </w:r>
      <w:r w:rsidR="00382A5F">
        <w:tab/>
        <w:t>sipakanan,</w:t>
      </w:r>
      <w:r w:rsidR="00382A5F">
        <w:tab/>
        <w:t>nia</w:t>
      </w:r>
    </w:p>
    <w:p w14:paraId="454A37A7" w14:textId="77777777" w:rsidR="00800AD8" w:rsidRDefault="00800AD8" w:rsidP="008C3B63">
      <w:pPr>
        <w:pStyle w:val="InterlineGlossWithTrans"/>
        <w:tabs>
          <w:tab w:val="left" w:pos="533"/>
          <w:tab w:val="left" w:pos="1217"/>
          <w:tab w:val="left" w:pos="2081"/>
          <w:tab w:val="left" w:pos="2855"/>
          <w:tab w:val="left" w:pos="3329"/>
          <w:tab w:val="left" w:pos="4418"/>
          <w:tab w:val="left" w:pos="4862"/>
          <w:tab w:val="left" w:pos="5501"/>
          <w:tab w:val="left" w:pos="5765"/>
          <w:tab w:val="left" w:pos="6524"/>
          <w:tab w:val="left" w:pos="8063"/>
          <w:tab w:val="right" w:pos="8789"/>
        </w:tabs>
      </w:pPr>
      <w:r>
        <w:tab/>
        <w:t>a-zua</w:t>
      </w:r>
      <w:r>
        <w:tab/>
        <w:t>laîa-an</w:t>
      </w:r>
      <w:r>
        <w:tab/>
        <w:t>anga</w:t>
      </w:r>
      <w:r>
        <w:tab/>
        <w:t>aya</w:t>
      </w:r>
      <w:r>
        <w:tab/>
        <w:t>amen</w:t>
      </w:r>
      <w:r>
        <w:tab/>
        <w:t>ala</w:t>
      </w:r>
      <w:r>
        <w:tab/>
        <w:t>avan</w:t>
      </w:r>
      <w:r>
        <w:tab/>
        <w:t>a</w:t>
      </w:r>
      <w:r>
        <w:tab/>
        <w:t>su</w:t>
      </w:r>
      <w:r w:rsidR="00382A5F">
        <w:tab/>
        <w:t>si-pa-kan-an</w:t>
      </w:r>
      <w:r w:rsidR="00382A5F">
        <w:tab/>
        <w:t>nia</w:t>
      </w:r>
    </w:p>
    <w:p w14:paraId="4B45D3B7" w14:textId="77777777" w:rsidR="00800AD8" w:rsidRDefault="00800AD8" w:rsidP="008C3B63">
      <w:pPr>
        <w:pStyle w:val="InterlineTransNoFree"/>
        <w:tabs>
          <w:tab w:val="left" w:pos="1217"/>
          <w:tab w:val="left" w:pos="2081"/>
          <w:tab w:val="left" w:pos="2855"/>
          <w:tab w:val="left" w:pos="3329"/>
          <w:tab w:val="left" w:pos="4418"/>
          <w:tab w:val="left" w:pos="4862"/>
          <w:tab w:val="left" w:pos="5501"/>
          <w:tab w:val="left" w:pos="5765"/>
          <w:tab w:val="left" w:pos="6524"/>
          <w:tab w:val="left" w:pos="8063"/>
          <w:tab w:val="right" w:pos="8789"/>
        </w:tabs>
      </w:pPr>
      <w:r>
        <w:tab/>
      </w:r>
      <w:r>
        <w:rPr>
          <w:smallCaps/>
        </w:rPr>
        <w:t>c-</w:t>
      </w:r>
      <w:r>
        <w:t>that</w:t>
      </w:r>
      <w:r>
        <w:tab/>
        <w:t>heat-</w:t>
      </w:r>
      <w:r>
        <w:rPr>
          <w:smallCaps/>
        </w:rPr>
        <w:t>lf</w:t>
      </w:r>
      <w:r>
        <w:tab/>
        <w:t>indeed</w:t>
      </w:r>
      <w:r>
        <w:tab/>
        <w:t>say</w:t>
      </w:r>
      <w:r>
        <w:tab/>
      </w:r>
      <w:r>
        <w:rPr>
          <w:smallCaps/>
        </w:rPr>
        <w:t>f.</w:t>
      </w:r>
      <w:r>
        <w:t>we(</w:t>
      </w:r>
      <w:r>
        <w:rPr>
          <w:smallCaps/>
        </w:rPr>
        <w:t>exc</w:t>
      </w:r>
      <w:r>
        <w:t>)</w:t>
      </w:r>
      <w:r>
        <w:tab/>
        <w:t>but</w:t>
      </w:r>
      <w:r>
        <w:tab/>
        <w:t>exact</w:t>
      </w:r>
      <w:r>
        <w:rPr>
          <w:smallCaps/>
        </w:rPr>
        <w:tab/>
        <w:t>c</w:t>
      </w:r>
      <w:r>
        <w:rPr>
          <w:smallCaps/>
        </w:rPr>
        <w:tab/>
      </w:r>
      <w:r>
        <w:t>you(</w:t>
      </w:r>
      <w:r>
        <w:rPr>
          <w:smallCaps/>
        </w:rPr>
        <w:t>s</w:t>
      </w:r>
      <w:r>
        <w:t>)</w:t>
      </w:r>
      <w:r w:rsidR="00382A5F">
        <w:tab/>
      </w:r>
      <w:r w:rsidR="00382A5F">
        <w:rPr>
          <w:smallCaps/>
        </w:rPr>
        <w:t>if</w:t>
      </w:r>
      <w:r w:rsidR="00382A5F">
        <w:t>-cause-eat-</w:t>
      </w:r>
      <w:r w:rsidR="00382A5F">
        <w:rPr>
          <w:smallCaps/>
        </w:rPr>
        <w:t>lf</w:t>
      </w:r>
      <w:r w:rsidR="00382A5F">
        <w:tab/>
        <w:t>we(</w:t>
      </w:r>
      <w:r w:rsidR="00382A5F">
        <w:rPr>
          <w:smallCaps/>
        </w:rPr>
        <w:t>exc</w:t>
      </w:r>
      <w:r w:rsidR="00382A5F">
        <w:t>)</w:t>
      </w:r>
    </w:p>
    <w:p w14:paraId="50D7E959" w14:textId="77777777" w:rsidR="00800AD8" w:rsidRDefault="00800AD8" w:rsidP="008C3B63">
      <w:pPr>
        <w:pStyle w:val="InterlineText"/>
        <w:tabs>
          <w:tab w:val="left" w:pos="533"/>
          <w:tab w:val="left" w:pos="1232"/>
          <w:tab w:val="left" w:pos="2216"/>
          <w:tab w:val="left" w:pos="3230"/>
          <w:tab w:val="left" w:pos="3809"/>
          <w:tab w:val="right" w:pos="8789"/>
        </w:tabs>
      </w:pPr>
      <w:r>
        <w:tab/>
        <w:t>siaya;</w:t>
      </w:r>
      <w:r>
        <w:tab/>
        <w:t>saka</w:t>
      </w:r>
      <w:r>
        <w:tab/>
        <w:t>nakuya</w:t>
      </w:r>
      <w:r>
        <w:tab/>
        <w:t>tsu,</w:t>
      </w:r>
      <w:r w:rsidR="00D21C3A">
        <w:t>”</w:t>
      </w:r>
      <w:r w:rsidR="00D21C3A">
        <w:tab/>
      </w:r>
      <w:r>
        <w:t>aya.</w:t>
      </w:r>
    </w:p>
    <w:p w14:paraId="061FDB52" w14:textId="77777777" w:rsidR="00800AD8" w:rsidRDefault="00800AD8" w:rsidP="008C3B63">
      <w:pPr>
        <w:pStyle w:val="InterlineGlossWithTrans"/>
        <w:tabs>
          <w:tab w:val="left" w:pos="533"/>
          <w:tab w:val="left" w:pos="1232"/>
          <w:tab w:val="left" w:pos="2216"/>
          <w:tab w:val="left" w:pos="3230"/>
          <w:tab w:val="left" w:pos="3809"/>
          <w:tab w:val="right" w:pos="8789"/>
        </w:tabs>
      </w:pPr>
      <w:r>
        <w:tab/>
        <w:t>si-aya</w:t>
      </w:r>
      <w:r>
        <w:tab/>
        <w:t>sa-ka</w:t>
      </w:r>
      <w:r>
        <w:tab/>
        <w:t>na-kuya</w:t>
      </w:r>
      <w:r>
        <w:tab/>
        <w:t>tsu</w:t>
      </w:r>
      <w:r>
        <w:tab/>
        <w:t>aya</w:t>
      </w:r>
    </w:p>
    <w:p w14:paraId="0F2D800E" w14:textId="77777777" w:rsidR="00800AD8" w:rsidRDefault="00800AD8" w:rsidP="008C3B63">
      <w:pPr>
        <w:pStyle w:val="InterlineTrans"/>
        <w:tabs>
          <w:tab w:val="left" w:pos="533"/>
          <w:tab w:val="left" w:pos="1232"/>
          <w:tab w:val="left" w:pos="2216"/>
          <w:tab w:val="left" w:pos="3230"/>
          <w:tab w:val="left" w:pos="3809"/>
          <w:tab w:val="right" w:pos="8789"/>
        </w:tabs>
      </w:pPr>
      <w:r>
        <w:tab/>
      </w:r>
      <w:r>
        <w:rPr>
          <w:smallCaps/>
        </w:rPr>
        <w:t>if</w:t>
      </w:r>
      <w:r>
        <w:t>-say</w:t>
      </w:r>
      <w:r>
        <w:tab/>
        <w:t>and-after</w:t>
      </w:r>
      <w:r>
        <w:tab/>
      </w:r>
      <w:r>
        <w:rPr>
          <w:smallCaps/>
        </w:rPr>
        <w:t>stat</w:t>
      </w:r>
      <w:r>
        <w:t>-bad</w:t>
      </w:r>
      <w:r>
        <w:tab/>
        <w:t>this</w:t>
      </w:r>
      <w:r>
        <w:tab/>
        <w:t>say</w:t>
      </w:r>
    </w:p>
    <w:p w14:paraId="5F965374" w14:textId="77777777" w:rsidR="00800AD8" w:rsidRDefault="00800AD8" w:rsidP="008C3B63">
      <w:pPr>
        <w:pStyle w:val="InterlineFree"/>
        <w:tabs>
          <w:tab w:val="right" w:pos="8789"/>
        </w:tabs>
      </w:pPr>
      <w:r>
        <w:t>“When we said ‘Boil some water for it’, we meant it for you to feed it. This is no good,” they said.</w:t>
      </w:r>
    </w:p>
    <w:p w14:paraId="250C7617" w14:textId="77777777" w:rsidR="00800AD8" w:rsidRDefault="00DC1AE0" w:rsidP="008C3B63">
      <w:pPr>
        <w:pStyle w:val="InterlineText"/>
        <w:tabs>
          <w:tab w:val="left" w:pos="533"/>
          <w:tab w:val="left" w:pos="1022"/>
          <w:tab w:val="left" w:pos="1976"/>
          <w:tab w:val="left" w:pos="2480"/>
          <w:tab w:val="right" w:pos="8789"/>
        </w:tabs>
      </w:pPr>
      <w:r w:rsidRPr="003A1D48">
        <w:rPr>
          <w:rStyle w:val="InterlineTextNumChar"/>
        </w:rPr>
        <w:t>024</w:t>
      </w:r>
      <w:r w:rsidR="00800AD8">
        <w:tab/>
        <w:t>sa</w:t>
      </w:r>
      <w:r w:rsidR="00800AD8">
        <w:tab/>
        <w:t>djauîan</w:t>
      </w:r>
      <w:r w:rsidR="00800AD8">
        <w:tab/>
        <w:t>tua</w:t>
      </w:r>
      <w:r w:rsidR="00800AD8">
        <w:tab/>
        <w:t>pulingaw.</w:t>
      </w:r>
    </w:p>
    <w:p w14:paraId="6A1B07E0" w14:textId="77777777" w:rsidR="00800AD8" w:rsidRDefault="00800AD8" w:rsidP="008C3B63">
      <w:pPr>
        <w:pStyle w:val="InterlineGlossWithTrans"/>
        <w:tabs>
          <w:tab w:val="left" w:pos="533"/>
          <w:tab w:val="left" w:pos="1022"/>
          <w:tab w:val="left" w:pos="1976"/>
          <w:tab w:val="left" w:pos="2480"/>
          <w:tab w:val="right" w:pos="8789"/>
        </w:tabs>
      </w:pPr>
      <w:r>
        <w:tab/>
        <w:t>sa</w:t>
      </w:r>
      <w:r>
        <w:tab/>
        <w:t>djauî-an</w:t>
      </w:r>
      <w:r>
        <w:tab/>
        <w:t>tua</w:t>
      </w:r>
      <w:r>
        <w:tab/>
        <w:t>pu-lingaw</w:t>
      </w:r>
    </w:p>
    <w:p w14:paraId="2A0A0D12" w14:textId="77777777" w:rsidR="00800AD8" w:rsidRDefault="00800AD8" w:rsidP="008C3B63">
      <w:pPr>
        <w:pStyle w:val="InterlineTransNoFree"/>
        <w:tabs>
          <w:tab w:val="left" w:pos="1022"/>
          <w:tab w:val="left" w:pos="1976"/>
          <w:tab w:val="left" w:pos="2480"/>
          <w:tab w:val="right" w:pos="8789"/>
        </w:tabs>
      </w:pPr>
      <w:r>
        <w:tab/>
        <w:t>and</w:t>
      </w:r>
      <w:r>
        <w:tab/>
        <w:t>call-</w:t>
      </w:r>
      <w:r>
        <w:rPr>
          <w:smallCaps/>
        </w:rPr>
        <w:t>lf</w:t>
      </w:r>
      <w:r>
        <w:tab/>
      </w:r>
      <w:r>
        <w:rPr>
          <w:smallCaps/>
        </w:rPr>
        <w:t>obl</w:t>
      </w:r>
      <w:r>
        <w:tab/>
        <w:t>have-know</w:t>
      </w:r>
      <w:r w:rsidR="00382A5F">
        <w:tab/>
        <w:t>So they called the shaman.</w:t>
      </w:r>
    </w:p>
    <w:p w14:paraId="5EA42635" w14:textId="77777777" w:rsidR="00800AD8" w:rsidRDefault="00DC1AE0" w:rsidP="008C3B63">
      <w:pPr>
        <w:pStyle w:val="InterlineText"/>
        <w:tabs>
          <w:tab w:val="left" w:pos="533"/>
          <w:tab w:val="left" w:pos="1022"/>
          <w:tab w:val="left" w:pos="1886"/>
          <w:tab w:val="left" w:pos="3365"/>
          <w:tab w:val="left" w:pos="3854"/>
          <w:tab w:val="left" w:pos="4898"/>
          <w:tab w:val="left" w:pos="5162"/>
          <w:tab w:val="left" w:pos="6086"/>
          <w:tab w:val="left" w:pos="6755"/>
          <w:tab w:val="left" w:pos="7529"/>
          <w:tab w:val="left" w:pos="8018"/>
          <w:tab w:val="right" w:pos="8789"/>
        </w:tabs>
      </w:pPr>
      <w:r w:rsidRPr="003A1D48">
        <w:rPr>
          <w:rStyle w:val="InterlineTextNumChar"/>
        </w:rPr>
        <w:t>025</w:t>
      </w:r>
      <w:r w:rsidR="00800AD8">
        <w:tab/>
        <w:t>sa</w:t>
      </w:r>
      <w:r w:rsidR="00800AD8">
        <w:tab/>
        <w:t>“tja</w:t>
      </w:r>
      <w:r w:rsidR="00800AD8">
        <w:tab/>
        <w:t>kapalisi,</w:t>
      </w:r>
      <w:r w:rsidR="00800AD8">
        <w:tab/>
        <w:t>sa</w:t>
      </w:r>
      <w:r w:rsidR="00800AD8">
        <w:tab/>
        <w:t>djekepu</w:t>
      </w:r>
      <w:r w:rsidR="00800AD8">
        <w:tab/>
        <w:t>a</w:t>
      </w:r>
      <w:r w:rsidR="00800AD8">
        <w:tab/>
        <w:t>tja</w:t>
      </w:r>
      <w:r w:rsidR="00800AD8">
        <w:tab/>
        <w:t>÷i÷i,”</w:t>
      </w:r>
      <w:r w:rsidR="00382A5F">
        <w:tab/>
        <w:t>ayain</w:t>
      </w:r>
      <w:r w:rsidR="00382A5F">
        <w:tab/>
        <w:t>nua</w:t>
      </w:r>
      <w:r w:rsidR="00382A5F">
        <w:tab/>
        <w:t>kama.</w:t>
      </w:r>
    </w:p>
    <w:p w14:paraId="5A5AA1B5" w14:textId="77777777" w:rsidR="00800AD8" w:rsidRDefault="00800AD8" w:rsidP="008C3B63">
      <w:pPr>
        <w:pStyle w:val="InterlineGlossWithTrans"/>
        <w:tabs>
          <w:tab w:val="left" w:pos="533"/>
          <w:tab w:val="left" w:pos="1022"/>
          <w:tab w:val="left" w:pos="1886"/>
          <w:tab w:val="left" w:pos="3365"/>
          <w:tab w:val="left" w:pos="3854"/>
          <w:tab w:val="left" w:pos="4898"/>
          <w:tab w:val="left" w:pos="5162"/>
          <w:tab w:val="left" w:pos="6086"/>
          <w:tab w:val="left" w:pos="6755"/>
          <w:tab w:val="left" w:pos="7529"/>
          <w:tab w:val="left" w:pos="8018"/>
          <w:tab w:val="right" w:pos="8789"/>
        </w:tabs>
      </w:pPr>
      <w:r>
        <w:tab/>
        <w:t>sa</w:t>
      </w:r>
      <w:r>
        <w:tab/>
        <w:t>tja</w:t>
      </w:r>
      <w:r>
        <w:tab/>
        <w:t>ka-palisi</w:t>
      </w:r>
      <w:r>
        <w:tab/>
        <w:t>sa</w:t>
      </w:r>
      <w:r>
        <w:tab/>
        <w:t>djekep-u</w:t>
      </w:r>
      <w:r>
        <w:tab/>
        <w:t>a</w:t>
      </w:r>
      <w:r>
        <w:tab/>
        <w:t>tja</w:t>
      </w:r>
      <w:r>
        <w:tab/>
        <w:t>÷i÷i</w:t>
      </w:r>
      <w:r w:rsidR="00382A5F">
        <w:tab/>
        <w:t>aya-en</w:t>
      </w:r>
      <w:r w:rsidR="00382A5F">
        <w:tab/>
        <w:t>nua</w:t>
      </w:r>
      <w:r w:rsidR="00382A5F">
        <w:tab/>
        <w:t>kama</w:t>
      </w:r>
    </w:p>
    <w:p w14:paraId="61FA9084" w14:textId="77777777" w:rsidR="00800AD8" w:rsidRDefault="00800AD8" w:rsidP="008C3B63">
      <w:pPr>
        <w:pStyle w:val="InterlineTrans"/>
        <w:tabs>
          <w:tab w:val="left" w:pos="533"/>
          <w:tab w:val="left" w:pos="1022"/>
          <w:tab w:val="left" w:pos="1886"/>
          <w:tab w:val="left" w:pos="3365"/>
          <w:tab w:val="left" w:pos="3854"/>
          <w:tab w:val="left" w:pos="4898"/>
          <w:tab w:val="left" w:pos="5162"/>
          <w:tab w:val="left" w:pos="6086"/>
          <w:tab w:val="left" w:pos="6755"/>
          <w:tab w:val="left" w:pos="7529"/>
          <w:tab w:val="left" w:pos="8018"/>
          <w:tab w:val="right" w:pos="8789"/>
        </w:tabs>
      </w:pPr>
      <w:r>
        <w:tab/>
        <w:t>and</w:t>
      </w:r>
      <w:r>
        <w:tab/>
        <w:t>we(</w:t>
      </w:r>
      <w:r>
        <w:rPr>
          <w:smallCaps/>
        </w:rPr>
        <w:t>inc</w:t>
      </w:r>
      <w:r>
        <w:t>)</w:t>
      </w:r>
      <w:r>
        <w:tab/>
        <w:t>become-taboo</w:t>
      </w:r>
      <w:r>
        <w:tab/>
        <w:t>and</w:t>
      </w:r>
      <w:r>
        <w:tab/>
        <w:t>catch-</w:t>
      </w:r>
      <w:r>
        <w:rPr>
          <w:smallCaps/>
        </w:rPr>
        <w:t>imp</w:t>
      </w:r>
      <w:r>
        <w:rPr>
          <w:smallCaps/>
        </w:rPr>
        <w:tab/>
        <w:t>c</w:t>
      </w:r>
      <w:r>
        <w:rPr>
          <w:smallCaps/>
        </w:rPr>
        <w:tab/>
      </w:r>
      <w:r>
        <w:t>our(</w:t>
      </w:r>
      <w:r>
        <w:rPr>
          <w:smallCaps/>
        </w:rPr>
        <w:t>inc</w:t>
      </w:r>
      <w:r>
        <w:t>)</w:t>
      </w:r>
      <w:r>
        <w:tab/>
        <w:t>pig</w:t>
      </w:r>
      <w:r w:rsidR="00382A5F">
        <w:tab/>
        <w:t>say-</w:t>
      </w:r>
      <w:r w:rsidR="00382A5F">
        <w:rPr>
          <w:smallCaps/>
        </w:rPr>
        <w:t>pf</w:t>
      </w:r>
      <w:r w:rsidR="00382A5F">
        <w:tab/>
        <w:t>by</w:t>
      </w:r>
      <w:r w:rsidR="00382A5F">
        <w:tab/>
        <w:t>father</w:t>
      </w:r>
    </w:p>
    <w:p w14:paraId="64870A24" w14:textId="77777777" w:rsidR="00800AD8" w:rsidRDefault="00800AD8" w:rsidP="008C3B63">
      <w:pPr>
        <w:pStyle w:val="InterlineFree"/>
        <w:tabs>
          <w:tab w:val="right" w:pos="8789"/>
        </w:tabs>
      </w:pPr>
      <w:r>
        <w:t>“We’ll perform a ceremony; you catch our pig,” said his father.</w:t>
      </w:r>
    </w:p>
    <w:p w14:paraId="2B9D0063" w14:textId="77777777" w:rsidR="00800AD8" w:rsidRDefault="00DC1AE0" w:rsidP="008C3B63">
      <w:pPr>
        <w:pStyle w:val="InterlineText"/>
        <w:tabs>
          <w:tab w:val="left" w:pos="533"/>
          <w:tab w:val="left" w:pos="1202"/>
          <w:tab w:val="left" w:pos="1841"/>
          <w:tab w:val="left" w:pos="2105"/>
          <w:tab w:val="left" w:pos="2789"/>
          <w:tab w:val="right" w:pos="8789"/>
        </w:tabs>
      </w:pPr>
      <w:r w:rsidRPr="003A1D48">
        <w:rPr>
          <w:rStyle w:val="InterlineTextNumChar"/>
        </w:rPr>
        <w:t>026</w:t>
      </w:r>
      <w:r w:rsidR="00800AD8">
        <w:tab/>
        <w:t>manu</w:t>
      </w:r>
      <w:r w:rsidR="00800AD8">
        <w:tab/>
        <w:t>avan</w:t>
      </w:r>
      <w:r w:rsidR="00800AD8">
        <w:tab/>
        <w:t>a</w:t>
      </w:r>
      <w:r w:rsidR="00800AD8">
        <w:tab/>
        <w:t>kama</w:t>
      </w:r>
      <w:r w:rsidR="00800AD8">
        <w:tab/>
        <w:t>djekepen.</w:t>
      </w:r>
    </w:p>
    <w:p w14:paraId="4124B2BA" w14:textId="77777777" w:rsidR="00800AD8" w:rsidRDefault="00800AD8" w:rsidP="008C3B63">
      <w:pPr>
        <w:pStyle w:val="InterlineGlossWithTrans"/>
        <w:tabs>
          <w:tab w:val="left" w:pos="533"/>
          <w:tab w:val="left" w:pos="1202"/>
          <w:tab w:val="left" w:pos="1841"/>
          <w:tab w:val="left" w:pos="2105"/>
          <w:tab w:val="left" w:pos="2789"/>
          <w:tab w:val="right" w:pos="8789"/>
        </w:tabs>
      </w:pPr>
      <w:r>
        <w:tab/>
        <w:t>manu</w:t>
      </w:r>
      <w:r>
        <w:tab/>
        <w:t>avan</w:t>
      </w:r>
      <w:r>
        <w:tab/>
        <w:t>a</w:t>
      </w:r>
      <w:r>
        <w:tab/>
        <w:t>kama</w:t>
      </w:r>
      <w:r>
        <w:tab/>
        <w:t>djekep-en</w:t>
      </w:r>
    </w:p>
    <w:p w14:paraId="37E95E77" w14:textId="77777777" w:rsidR="00800AD8" w:rsidRDefault="00800AD8" w:rsidP="008C3B63">
      <w:pPr>
        <w:pStyle w:val="InterlineTransNoFree"/>
        <w:tabs>
          <w:tab w:val="left" w:pos="1202"/>
          <w:tab w:val="left" w:pos="1841"/>
          <w:tab w:val="left" w:pos="2105"/>
          <w:tab w:val="left" w:pos="2789"/>
          <w:tab w:val="right" w:pos="8789"/>
        </w:tabs>
      </w:pPr>
      <w:r>
        <w:tab/>
        <w:t>then</w:t>
      </w:r>
      <w:r>
        <w:tab/>
        <w:t>exact</w:t>
      </w:r>
      <w:r>
        <w:rPr>
          <w:smallCaps/>
        </w:rPr>
        <w:tab/>
        <w:t>c</w:t>
      </w:r>
      <w:r>
        <w:rPr>
          <w:smallCaps/>
        </w:rPr>
        <w:tab/>
      </w:r>
      <w:r>
        <w:t>father</w:t>
      </w:r>
      <w:r>
        <w:tab/>
        <w:t>catch-</w:t>
      </w:r>
      <w:r>
        <w:rPr>
          <w:smallCaps/>
        </w:rPr>
        <w:t>pf</w:t>
      </w:r>
      <w:r w:rsidR="00C870CD">
        <w:rPr>
          <w:smallCaps/>
        </w:rPr>
        <w:tab/>
      </w:r>
      <w:r w:rsidR="00C870CD">
        <w:t>But it was his father he caught hold of.</w:t>
      </w:r>
    </w:p>
    <w:p w14:paraId="0ED9CD5B" w14:textId="77777777" w:rsidR="00800AD8" w:rsidRDefault="00DC1AE0" w:rsidP="008C3B63">
      <w:pPr>
        <w:pStyle w:val="InterlineText"/>
        <w:tabs>
          <w:tab w:val="left" w:pos="533"/>
          <w:tab w:val="left" w:pos="1547"/>
          <w:tab w:val="right" w:pos="8789"/>
        </w:tabs>
      </w:pPr>
      <w:r w:rsidRPr="003A1D48">
        <w:rPr>
          <w:rStyle w:val="InterlineTextNumChar"/>
        </w:rPr>
        <w:t>027</w:t>
      </w:r>
      <w:r w:rsidR="00800AD8">
        <w:tab/>
        <w:t>“nakuya</w:t>
      </w:r>
      <w:r w:rsidR="00800AD8">
        <w:tab/>
        <w:t>maitazua.</w:t>
      </w:r>
    </w:p>
    <w:p w14:paraId="54A7D288" w14:textId="77777777" w:rsidR="00800AD8" w:rsidRDefault="00800AD8" w:rsidP="008C3B63">
      <w:pPr>
        <w:pStyle w:val="InterlineGlossWithTrans"/>
        <w:tabs>
          <w:tab w:val="left" w:pos="533"/>
          <w:tab w:val="left" w:pos="1547"/>
          <w:tab w:val="right" w:pos="8789"/>
        </w:tabs>
      </w:pPr>
      <w:r>
        <w:tab/>
        <w:t>na-kuya</w:t>
      </w:r>
      <w:r>
        <w:tab/>
        <w:t>ma-aya-ta-zua</w:t>
      </w:r>
    </w:p>
    <w:p w14:paraId="45448745" w14:textId="77777777" w:rsidR="00800AD8" w:rsidRDefault="00800AD8" w:rsidP="008C3B63">
      <w:pPr>
        <w:pStyle w:val="InterlineTransNoFree"/>
        <w:tabs>
          <w:tab w:val="left" w:pos="1547"/>
          <w:tab w:val="right" w:pos="8789"/>
        </w:tabs>
      </w:pPr>
      <w:r>
        <w:tab/>
      </w:r>
      <w:r>
        <w:rPr>
          <w:smallCaps/>
        </w:rPr>
        <w:t>stat</w:t>
      </w:r>
      <w:r>
        <w:t>-bad</w:t>
      </w:r>
      <w:r>
        <w:tab/>
      </w:r>
      <w:r>
        <w:rPr>
          <w:smallCaps/>
        </w:rPr>
        <w:t>stat</w:t>
      </w:r>
      <w:r>
        <w:t>-be.thus-?-that</w:t>
      </w:r>
      <w:r w:rsidR="00C870CD">
        <w:tab/>
        <w:t>“That’s no good.</w:t>
      </w:r>
    </w:p>
    <w:p w14:paraId="71063010" w14:textId="77777777" w:rsidR="00800AD8" w:rsidRDefault="00DC1AE0" w:rsidP="008C3B63">
      <w:pPr>
        <w:pStyle w:val="InterlineText"/>
        <w:tabs>
          <w:tab w:val="left" w:pos="533"/>
          <w:tab w:val="left" w:pos="1172"/>
          <w:tab w:val="left" w:pos="1436"/>
          <w:tab w:val="left" w:pos="1940"/>
          <w:tab w:val="left" w:pos="2204"/>
          <w:tab w:val="left" w:pos="2588"/>
          <w:tab w:val="right" w:pos="8789"/>
        </w:tabs>
      </w:pPr>
      <w:r w:rsidRPr="003A1D48">
        <w:rPr>
          <w:rStyle w:val="InterlineTextNumChar"/>
        </w:rPr>
        <w:t>028</w:t>
      </w:r>
      <w:r w:rsidR="00800AD8">
        <w:tab/>
        <w:t>avan</w:t>
      </w:r>
      <w:r w:rsidR="00800AD8">
        <w:tab/>
        <w:t>a</w:t>
      </w:r>
      <w:r w:rsidR="00800AD8">
        <w:tab/>
        <w:t>÷i÷i</w:t>
      </w:r>
      <w:r w:rsidR="00800AD8">
        <w:tab/>
        <w:t>a</w:t>
      </w:r>
      <w:r w:rsidR="00800AD8">
        <w:tab/>
        <w:t>ku</w:t>
      </w:r>
      <w:r w:rsidR="00800AD8">
        <w:tab/>
        <w:t>siaya.</w:t>
      </w:r>
    </w:p>
    <w:p w14:paraId="156ED964" w14:textId="77777777" w:rsidR="00800AD8" w:rsidRDefault="00800AD8" w:rsidP="008C3B63">
      <w:pPr>
        <w:pStyle w:val="InterlineGlossWithTrans"/>
        <w:tabs>
          <w:tab w:val="left" w:pos="533"/>
          <w:tab w:val="left" w:pos="1172"/>
          <w:tab w:val="left" w:pos="1436"/>
          <w:tab w:val="left" w:pos="1940"/>
          <w:tab w:val="left" w:pos="2204"/>
          <w:tab w:val="left" w:pos="2588"/>
          <w:tab w:val="right" w:pos="8789"/>
        </w:tabs>
      </w:pPr>
      <w:r>
        <w:tab/>
        <w:t>avan</w:t>
      </w:r>
      <w:r>
        <w:tab/>
        <w:t>a</w:t>
      </w:r>
      <w:r>
        <w:tab/>
        <w:t>÷i÷i</w:t>
      </w:r>
      <w:r>
        <w:tab/>
        <w:t>a</w:t>
      </w:r>
      <w:r>
        <w:tab/>
        <w:t>ku</w:t>
      </w:r>
      <w:r>
        <w:tab/>
        <w:t>si-aya</w:t>
      </w:r>
    </w:p>
    <w:p w14:paraId="5896834E" w14:textId="77777777" w:rsidR="00800AD8" w:rsidRDefault="00800AD8" w:rsidP="008C3B63">
      <w:pPr>
        <w:pStyle w:val="InterlineTransNoFree"/>
        <w:tabs>
          <w:tab w:val="left" w:pos="1172"/>
          <w:tab w:val="left" w:pos="1436"/>
          <w:tab w:val="left" w:pos="1940"/>
          <w:tab w:val="left" w:pos="2204"/>
          <w:tab w:val="left" w:pos="2588"/>
          <w:tab w:val="right" w:pos="8789"/>
        </w:tabs>
      </w:pPr>
      <w:r>
        <w:tab/>
        <w:t>exact</w:t>
      </w:r>
      <w:r>
        <w:rPr>
          <w:smallCaps/>
        </w:rPr>
        <w:tab/>
        <w:t>c</w:t>
      </w:r>
      <w:r>
        <w:rPr>
          <w:smallCaps/>
        </w:rPr>
        <w:tab/>
      </w:r>
      <w:r>
        <w:t>pig</w:t>
      </w:r>
      <w:r>
        <w:rPr>
          <w:smallCaps/>
        </w:rPr>
        <w:tab/>
        <w:t>c</w:t>
      </w:r>
      <w:r>
        <w:rPr>
          <w:smallCaps/>
        </w:rPr>
        <w:tab/>
      </w:r>
      <w:r>
        <w:t>I</w:t>
      </w:r>
      <w:r>
        <w:tab/>
      </w:r>
      <w:r>
        <w:rPr>
          <w:smallCaps/>
        </w:rPr>
        <w:t>if</w:t>
      </w:r>
      <w:r>
        <w:t>-say</w:t>
      </w:r>
      <w:r w:rsidR="00C870CD">
        <w:tab/>
        <w:t>I meant the pig.</w:t>
      </w:r>
    </w:p>
    <w:p w14:paraId="21382719" w14:textId="77777777" w:rsidR="00800AD8" w:rsidRDefault="00DC1AE0" w:rsidP="008C3B63">
      <w:pPr>
        <w:pStyle w:val="InterlineText"/>
        <w:tabs>
          <w:tab w:val="left" w:pos="533"/>
          <w:tab w:val="left" w:pos="977"/>
          <w:tab w:val="left" w:pos="1991"/>
          <w:tab w:val="right" w:pos="8789"/>
        </w:tabs>
      </w:pPr>
      <w:r w:rsidRPr="003A1D48">
        <w:rPr>
          <w:rStyle w:val="InterlineTextNumChar"/>
        </w:rPr>
        <w:t>029</w:t>
      </w:r>
      <w:r w:rsidR="00800AD8">
        <w:tab/>
        <w:t>ini;</w:t>
      </w:r>
      <w:r w:rsidR="00800AD8">
        <w:tab/>
        <w:t>nakuya</w:t>
      </w:r>
      <w:r w:rsidR="00800AD8">
        <w:tab/>
        <w:t>tsu.</w:t>
      </w:r>
    </w:p>
    <w:p w14:paraId="0240A2CF" w14:textId="77777777" w:rsidR="00800AD8" w:rsidRDefault="00800AD8" w:rsidP="008C3B63">
      <w:pPr>
        <w:pStyle w:val="InterlineGlossWithTrans"/>
        <w:tabs>
          <w:tab w:val="left" w:pos="533"/>
          <w:tab w:val="left" w:pos="977"/>
          <w:tab w:val="left" w:pos="1991"/>
          <w:tab w:val="right" w:pos="8789"/>
        </w:tabs>
      </w:pPr>
      <w:r>
        <w:tab/>
        <w:t>ini</w:t>
      </w:r>
      <w:r>
        <w:tab/>
        <w:t>na-kuya</w:t>
      </w:r>
      <w:r>
        <w:tab/>
        <w:t>tsu</w:t>
      </w:r>
    </w:p>
    <w:p w14:paraId="04B27F92" w14:textId="77777777" w:rsidR="00800AD8" w:rsidRDefault="00800AD8" w:rsidP="008C3B63">
      <w:pPr>
        <w:pStyle w:val="InterlineTransNoFree"/>
        <w:tabs>
          <w:tab w:val="left" w:pos="977"/>
          <w:tab w:val="left" w:pos="1991"/>
          <w:tab w:val="right" w:pos="8789"/>
        </w:tabs>
      </w:pPr>
      <w:r>
        <w:tab/>
        <w:t>not</w:t>
      </w:r>
      <w:r>
        <w:tab/>
      </w:r>
      <w:r>
        <w:rPr>
          <w:smallCaps/>
        </w:rPr>
        <w:t>stat</w:t>
      </w:r>
      <w:r>
        <w:t>-bad</w:t>
      </w:r>
      <w:r>
        <w:tab/>
        <w:t>this</w:t>
      </w:r>
      <w:r w:rsidR="00C870CD">
        <w:tab/>
        <w:t>No, that’s no good.</w:t>
      </w:r>
    </w:p>
    <w:p w14:paraId="4ED4C980" w14:textId="77777777" w:rsidR="00800AD8" w:rsidRDefault="00DC1AE0" w:rsidP="008C3B63">
      <w:pPr>
        <w:pStyle w:val="InterlineText"/>
        <w:tabs>
          <w:tab w:val="left" w:pos="533"/>
          <w:tab w:val="left" w:pos="2012"/>
          <w:tab w:val="left" w:pos="2276"/>
          <w:tab w:val="right" w:pos="8789"/>
        </w:tabs>
      </w:pPr>
      <w:r w:rsidRPr="003A1D48">
        <w:rPr>
          <w:rStyle w:val="InterlineTextNumChar"/>
        </w:rPr>
        <w:t>030</w:t>
      </w:r>
      <w:r w:rsidR="00800AD8">
        <w:tab/>
        <w:t>kapalisi</w:t>
      </w:r>
      <w:r w:rsidR="00800AD8">
        <w:tab/>
        <w:t>a</w:t>
      </w:r>
      <w:r w:rsidR="00800AD8">
        <w:tab/>
        <w:t>kirimu.</w:t>
      </w:r>
    </w:p>
    <w:p w14:paraId="54430C94" w14:textId="77777777" w:rsidR="00800AD8" w:rsidRDefault="00800AD8" w:rsidP="008C3B63">
      <w:pPr>
        <w:pStyle w:val="InterlineGlossWithTrans"/>
        <w:tabs>
          <w:tab w:val="left" w:pos="533"/>
          <w:tab w:val="left" w:pos="2012"/>
          <w:tab w:val="left" w:pos="2276"/>
          <w:tab w:val="right" w:pos="8789"/>
        </w:tabs>
      </w:pPr>
      <w:r>
        <w:tab/>
        <w:t>ka-palisi</w:t>
      </w:r>
      <w:r>
        <w:tab/>
        <w:t>a</w:t>
      </w:r>
      <w:r>
        <w:tab/>
        <w:t>ki-rimu</w:t>
      </w:r>
    </w:p>
    <w:p w14:paraId="2B46798F" w14:textId="77777777" w:rsidR="00800AD8" w:rsidRDefault="00800AD8" w:rsidP="008C3B63">
      <w:pPr>
        <w:pStyle w:val="InterlineTransNoFree"/>
        <w:tabs>
          <w:tab w:val="left" w:pos="2012"/>
          <w:tab w:val="left" w:pos="2276"/>
          <w:tab w:val="right" w:pos="8789"/>
        </w:tabs>
      </w:pPr>
      <w:r>
        <w:tab/>
        <w:t>become-taboo</w:t>
      </w:r>
      <w:r>
        <w:rPr>
          <w:smallCaps/>
        </w:rPr>
        <w:tab/>
        <w:t>c</w:t>
      </w:r>
      <w:r>
        <w:rPr>
          <w:smallCaps/>
        </w:rPr>
        <w:tab/>
      </w:r>
      <w:r>
        <w:t>do-quick</w:t>
      </w:r>
      <w:r w:rsidR="00C870CD">
        <w:tab/>
        <w:t>Let’s perform the ceremony quickly.</w:t>
      </w:r>
    </w:p>
    <w:p w14:paraId="49B23D16" w14:textId="77777777" w:rsidR="00800AD8" w:rsidRDefault="00DC1AE0" w:rsidP="008C3B63">
      <w:pPr>
        <w:pStyle w:val="InterlineText"/>
        <w:tabs>
          <w:tab w:val="left" w:pos="533"/>
          <w:tab w:val="left" w:pos="1397"/>
          <w:tab w:val="left" w:pos="3461"/>
          <w:tab w:val="left" w:pos="4325"/>
          <w:tab w:val="right" w:pos="8789"/>
        </w:tabs>
      </w:pPr>
      <w:r w:rsidRPr="003A1D48">
        <w:rPr>
          <w:rStyle w:val="InterlineTextNumChar"/>
        </w:rPr>
        <w:t>031</w:t>
      </w:r>
      <w:r w:rsidR="00800AD8">
        <w:tab/>
        <w:t>tja</w:t>
      </w:r>
      <w:r w:rsidR="00800AD8">
        <w:tab/>
        <w:t>sukulungay,</w:t>
      </w:r>
      <w:r w:rsidR="00800AD8">
        <w:tab/>
        <w:t>tja</w:t>
      </w:r>
      <w:r w:rsidR="00800AD8">
        <w:tab/>
        <w:t>sulutjukay.”</w:t>
      </w:r>
    </w:p>
    <w:p w14:paraId="55DE6289" w14:textId="77777777" w:rsidR="00800AD8" w:rsidRDefault="00800AD8" w:rsidP="008C3B63">
      <w:pPr>
        <w:pStyle w:val="InterlineGlossWithTrans"/>
        <w:tabs>
          <w:tab w:val="left" w:pos="533"/>
          <w:tab w:val="left" w:pos="1397"/>
          <w:tab w:val="left" w:pos="3461"/>
          <w:tab w:val="left" w:pos="4325"/>
          <w:tab w:val="right" w:pos="8789"/>
        </w:tabs>
      </w:pPr>
      <w:r>
        <w:tab/>
        <w:t>tja</w:t>
      </w:r>
      <w:r>
        <w:tab/>
        <w:t>su-kulung-ay</w:t>
      </w:r>
      <w:r>
        <w:tab/>
        <w:t>tja</w:t>
      </w:r>
      <w:r>
        <w:tab/>
        <w:t>su-lutjuk-ay</w:t>
      </w:r>
    </w:p>
    <w:p w14:paraId="4F77110A" w14:textId="77777777" w:rsidR="00800AD8" w:rsidRDefault="00800AD8" w:rsidP="008C3B63">
      <w:pPr>
        <w:pStyle w:val="InterlineTrans"/>
        <w:tabs>
          <w:tab w:val="left" w:pos="533"/>
          <w:tab w:val="left" w:pos="1397"/>
          <w:tab w:val="left" w:pos="3461"/>
          <w:tab w:val="left" w:pos="4325"/>
          <w:tab w:val="right" w:pos="8789"/>
        </w:tabs>
      </w:pPr>
      <w:r>
        <w:tab/>
        <w:t>we(</w:t>
      </w:r>
      <w:r>
        <w:rPr>
          <w:smallCaps/>
        </w:rPr>
        <w:t>inc</w:t>
      </w:r>
      <w:r>
        <w:t>)</w:t>
      </w:r>
      <w:r>
        <w:tab/>
        <w:t>remove-awkward-</w:t>
      </w:r>
      <w:r>
        <w:rPr>
          <w:smallCaps/>
        </w:rPr>
        <w:t>lf</w:t>
      </w:r>
      <w:r>
        <w:tab/>
        <w:t>we(</w:t>
      </w:r>
      <w:r>
        <w:rPr>
          <w:smallCaps/>
        </w:rPr>
        <w:t>inc</w:t>
      </w:r>
      <w:r>
        <w:t>)</w:t>
      </w:r>
      <w:r>
        <w:tab/>
        <w:t>remove-bad-</w:t>
      </w:r>
      <w:r>
        <w:rPr>
          <w:smallCaps/>
        </w:rPr>
        <w:t>lf</w:t>
      </w:r>
    </w:p>
    <w:p w14:paraId="25D57C5C" w14:textId="77777777" w:rsidR="00800AD8" w:rsidRDefault="00800AD8" w:rsidP="008C3B63">
      <w:pPr>
        <w:pStyle w:val="InterlineFree"/>
        <w:tabs>
          <w:tab w:val="right" w:pos="8789"/>
        </w:tabs>
      </w:pPr>
      <w:r>
        <w:t>Let’s get rid of his stupidity and evil.”</w:t>
      </w:r>
    </w:p>
    <w:p w14:paraId="0A109317" w14:textId="77777777" w:rsidR="00800AD8" w:rsidRDefault="00DC1AE0" w:rsidP="008C3B63">
      <w:pPr>
        <w:pStyle w:val="InterlineText"/>
        <w:tabs>
          <w:tab w:val="left" w:pos="533"/>
          <w:tab w:val="left" w:pos="1022"/>
          <w:tab w:val="left" w:pos="1946"/>
          <w:tab w:val="left" w:pos="2210"/>
          <w:tab w:val="left" w:pos="2894"/>
          <w:tab w:val="left" w:pos="3818"/>
          <w:tab w:val="left" w:pos="5012"/>
          <w:tab w:val="left" w:pos="5501"/>
          <w:tab w:val="left" w:pos="6245"/>
          <w:tab w:val="left" w:pos="7019"/>
          <w:tab w:val="right" w:pos="8789"/>
        </w:tabs>
      </w:pPr>
      <w:r w:rsidRPr="003A1D48">
        <w:rPr>
          <w:rStyle w:val="InterlineTextNumChar"/>
        </w:rPr>
        <w:t>032</w:t>
      </w:r>
      <w:r w:rsidR="00800AD8">
        <w:tab/>
        <w:t>sa</w:t>
      </w:r>
      <w:r w:rsidR="00800AD8">
        <w:tab/>
        <w:t>djekepi</w:t>
      </w:r>
      <w:r w:rsidR="00800AD8">
        <w:tab/>
        <w:t>a</w:t>
      </w:r>
      <w:r w:rsidR="00800AD8">
        <w:tab/>
        <w:t>kama</w:t>
      </w:r>
      <w:r w:rsidR="00800AD8">
        <w:tab/>
        <w:t>katua</w:t>
      </w:r>
      <w:r w:rsidR="00800AD8">
        <w:tab/>
        <w:t>pulingaw,</w:t>
      </w:r>
      <w:r w:rsidR="00800AD8">
        <w:tab/>
        <w:t>sa</w:t>
      </w:r>
      <w:r w:rsidR="00800AD8">
        <w:tab/>
        <w:t>patsay</w:t>
      </w:r>
      <w:r w:rsidR="00800AD8">
        <w:tab/>
        <w:t>anga</w:t>
      </w:r>
      <w:r w:rsidR="00C870CD">
        <w:tab/>
        <w:t>sakamaya</w:t>
      </w:r>
    </w:p>
    <w:p w14:paraId="38E79FA4" w14:textId="77777777" w:rsidR="00800AD8" w:rsidRDefault="00800AD8" w:rsidP="008C3B63">
      <w:pPr>
        <w:pStyle w:val="InterlineGlossWithTrans"/>
        <w:tabs>
          <w:tab w:val="left" w:pos="533"/>
          <w:tab w:val="left" w:pos="1022"/>
          <w:tab w:val="left" w:pos="1946"/>
          <w:tab w:val="left" w:pos="2210"/>
          <w:tab w:val="left" w:pos="2894"/>
          <w:tab w:val="left" w:pos="3818"/>
          <w:tab w:val="left" w:pos="5012"/>
          <w:tab w:val="left" w:pos="5501"/>
          <w:tab w:val="left" w:pos="6245"/>
          <w:tab w:val="left" w:pos="7019"/>
          <w:tab w:val="right" w:pos="8789"/>
        </w:tabs>
      </w:pPr>
      <w:r>
        <w:tab/>
        <w:t>sa</w:t>
      </w:r>
      <w:r>
        <w:tab/>
        <w:t>djekep-i</w:t>
      </w:r>
      <w:r>
        <w:tab/>
        <w:t>a</w:t>
      </w:r>
      <w:r>
        <w:tab/>
        <w:t>kama</w:t>
      </w:r>
      <w:r>
        <w:tab/>
        <w:t>ka-tua</w:t>
      </w:r>
      <w:r>
        <w:tab/>
        <w:t>pu-lingaw</w:t>
      </w:r>
      <w:r>
        <w:tab/>
        <w:t>sa</w:t>
      </w:r>
      <w:r>
        <w:tab/>
        <w:t>patsay</w:t>
      </w:r>
      <w:r>
        <w:tab/>
        <w:t>anga</w:t>
      </w:r>
      <w:r w:rsidR="00C870CD">
        <w:tab/>
        <w:t>sakamaya</w:t>
      </w:r>
    </w:p>
    <w:p w14:paraId="28E41897" w14:textId="77777777" w:rsidR="00800AD8" w:rsidRDefault="00800AD8" w:rsidP="008C3B63">
      <w:pPr>
        <w:pStyle w:val="InterlineTransNoFree"/>
        <w:tabs>
          <w:tab w:val="left" w:pos="1022"/>
          <w:tab w:val="left" w:pos="1946"/>
          <w:tab w:val="left" w:pos="2210"/>
          <w:tab w:val="left" w:pos="2894"/>
          <w:tab w:val="left" w:pos="3818"/>
          <w:tab w:val="left" w:pos="5012"/>
          <w:tab w:val="left" w:pos="5501"/>
          <w:tab w:val="left" w:pos="6245"/>
          <w:tab w:val="left" w:pos="7019"/>
          <w:tab w:val="right" w:pos="8789"/>
        </w:tabs>
      </w:pPr>
      <w:r>
        <w:tab/>
        <w:t>and</w:t>
      </w:r>
      <w:r>
        <w:tab/>
        <w:t>catch-</w:t>
      </w:r>
      <w:r>
        <w:rPr>
          <w:smallCaps/>
        </w:rPr>
        <w:t>pf</w:t>
      </w:r>
      <w:r>
        <w:rPr>
          <w:smallCaps/>
        </w:rPr>
        <w:tab/>
        <w:t>c</w:t>
      </w:r>
      <w:r>
        <w:rPr>
          <w:smallCaps/>
        </w:rPr>
        <w:tab/>
      </w:r>
      <w:r>
        <w:t>father</w:t>
      </w:r>
      <w:r>
        <w:tab/>
        <w:t>and-</w:t>
      </w:r>
      <w:r>
        <w:rPr>
          <w:smallCaps/>
        </w:rPr>
        <w:t>obl</w:t>
      </w:r>
      <w:r>
        <w:tab/>
        <w:t>have-know</w:t>
      </w:r>
      <w:r>
        <w:tab/>
        <w:t>and</w:t>
      </w:r>
      <w:r>
        <w:tab/>
        <w:t>die</w:t>
      </w:r>
      <w:r>
        <w:tab/>
        <w:t>indeed</w:t>
      </w:r>
      <w:r w:rsidR="00C870CD">
        <w:tab/>
        <w:t>only</w:t>
      </w:r>
    </w:p>
    <w:p w14:paraId="519033AB" w14:textId="77777777" w:rsidR="00800AD8" w:rsidRDefault="00C870CD" w:rsidP="008C3B63">
      <w:pPr>
        <w:pStyle w:val="InterlineText"/>
        <w:tabs>
          <w:tab w:val="left" w:pos="533"/>
          <w:tab w:val="right" w:pos="8789"/>
        </w:tabs>
      </w:pPr>
      <w:r>
        <w:tab/>
        <w:t>izua.</w:t>
      </w:r>
    </w:p>
    <w:p w14:paraId="241B06A8" w14:textId="77777777" w:rsidR="00800AD8" w:rsidRDefault="00C870CD" w:rsidP="008C3B63">
      <w:pPr>
        <w:pStyle w:val="InterlineGlossWithTrans"/>
        <w:tabs>
          <w:tab w:val="left" w:pos="533"/>
          <w:tab w:val="right" w:pos="8789"/>
        </w:tabs>
      </w:pPr>
      <w:r>
        <w:tab/>
        <w:t>i-zua</w:t>
      </w:r>
    </w:p>
    <w:p w14:paraId="3BDB2536" w14:textId="77777777" w:rsidR="00800AD8" w:rsidRDefault="00C870CD" w:rsidP="008C3B63">
      <w:pPr>
        <w:pStyle w:val="InterlineTrans"/>
        <w:tabs>
          <w:tab w:val="left" w:pos="533"/>
          <w:tab w:val="right" w:pos="8789"/>
        </w:tabs>
      </w:pPr>
      <w:r>
        <w:tab/>
      </w:r>
      <w:r>
        <w:rPr>
          <w:smallCaps/>
        </w:rPr>
        <w:t>loc</w:t>
      </w:r>
      <w:r>
        <w:t>-that</w:t>
      </w:r>
    </w:p>
    <w:p w14:paraId="612F5BB6" w14:textId="77777777" w:rsidR="00800AD8" w:rsidRDefault="00800AD8" w:rsidP="008C3B63">
      <w:pPr>
        <w:pStyle w:val="InterlineFree"/>
        <w:tabs>
          <w:tab w:val="right" w:pos="8789"/>
        </w:tabs>
      </w:pPr>
      <w:r>
        <w:t>But he caught hold of his father and the shaman, and they died there and then.</w:t>
      </w:r>
    </w:p>
    <w:p w14:paraId="70DE3FD0" w14:textId="77777777" w:rsidR="00800AD8" w:rsidRDefault="00DC1AE0" w:rsidP="008C3B63">
      <w:pPr>
        <w:pStyle w:val="InterlineText"/>
        <w:tabs>
          <w:tab w:val="left" w:pos="533"/>
          <w:tab w:val="left" w:pos="1517"/>
          <w:tab w:val="right" w:pos="8789"/>
        </w:tabs>
      </w:pPr>
      <w:r w:rsidRPr="003A1D48">
        <w:rPr>
          <w:rStyle w:val="InterlineTextNumChar"/>
        </w:rPr>
        <w:t>033</w:t>
      </w:r>
      <w:r w:rsidR="00800AD8">
        <w:tab/>
        <w:t>saka</w:t>
      </w:r>
      <w:r w:rsidR="00800AD8">
        <w:tab/>
        <w:t>amin.</w:t>
      </w:r>
    </w:p>
    <w:p w14:paraId="19430195" w14:textId="77777777" w:rsidR="00800AD8" w:rsidRDefault="00800AD8" w:rsidP="008C3B63">
      <w:pPr>
        <w:pStyle w:val="InterlineGlossWithTrans"/>
        <w:tabs>
          <w:tab w:val="left" w:pos="533"/>
          <w:tab w:val="left" w:pos="1517"/>
          <w:tab w:val="right" w:pos="8789"/>
        </w:tabs>
      </w:pPr>
      <w:r>
        <w:tab/>
        <w:t>sa-ka</w:t>
      </w:r>
      <w:r>
        <w:tab/>
        <w:t>amin</w:t>
      </w:r>
    </w:p>
    <w:p w14:paraId="3AA05DB6" w14:textId="77777777" w:rsidR="00800AD8" w:rsidRDefault="00800AD8" w:rsidP="008C3B63">
      <w:pPr>
        <w:pStyle w:val="InterlineTransNoFree"/>
        <w:tabs>
          <w:tab w:val="left" w:pos="1517"/>
          <w:tab w:val="right" w:pos="8789"/>
        </w:tabs>
      </w:pPr>
      <w:r>
        <w:tab/>
        <w:t>and-after</w:t>
      </w:r>
      <w:r>
        <w:tab/>
        <w:t>no.more</w:t>
      </w:r>
      <w:r w:rsidR="00C870CD">
        <w:tab/>
        <w:t>The end.</w:t>
      </w:r>
    </w:p>
    <w:p w14:paraId="3537EBE1" w14:textId="77777777" w:rsidR="00C870CD" w:rsidRDefault="00800AD8" w:rsidP="008C3B63">
      <w:pPr>
        <w:pStyle w:val="FullTranslation"/>
        <w:tabs>
          <w:tab w:val="right" w:pos="8789"/>
        </w:tabs>
      </w:pPr>
      <w:r>
        <w:t>Once upon a time Puîaîuîaîuyan and Suîupîupan had two children. “Stay at home with your sibling. We are just going to the fields. Find some of our millet and pound it,” they said to Kuîeîuîeîu. So mother and father went off to the fields.</w:t>
      </w:r>
      <w:r w:rsidR="00C870CD">
        <w:t xml:space="preserve"> </w:t>
      </w:r>
      <w:r>
        <w:t>He hit his sibling against a stone wall. That was because his mother had said “Pound it”. So the sibling died. Father and mother came. “Where is your sibling?”</w:t>
      </w:r>
    </w:p>
    <w:p w14:paraId="3D60EBA2" w14:textId="77777777" w:rsidR="00C870CD" w:rsidRDefault="00800AD8" w:rsidP="008C3B63">
      <w:pPr>
        <w:pStyle w:val="FullTranslation"/>
        <w:tabs>
          <w:tab w:val="right" w:pos="8789"/>
        </w:tabs>
      </w:pPr>
      <w:r>
        <w:t>“There, dead. You said ‘Pound it’; that’s why I pounded her/him.”</w:t>
      </w:r>
    </w:p>
    <w:p w14:paraId="4A3C77F9" w14:textId="77777777" w:rsidR="00C870CD" w:rsidRDefault="00800AD8" w:rsidP="008C3B63">
      <w:pPr>
        <w:pStyle w:val="FullTranslation"/>
        <w:tabs>
          <w:tab w:val="right" w:pos="8789"/>
        </w:tabs>
      </w:pPr>
      <w:r>
        <w:t>“Why did you pound her/him? It was the millet I meant you to pound.”</w:t>
      </w:r>
      <w:r w:rsidR="00C870CD">
        <w:t xml:space="preserve"> </w:t>
      </w:r>
      <w:r>
        <w:t xml:space="preserve">Next day mother and father went off. “Boil some water for the pig,” they said to Kuîeîuîeîu; and father and mother went </w:t>
      </w:r>
      <w:r>
        <w:lastRenderedPageBreak/>
        <w:t xml:space="preserve">off. He put some water on to boil. When it had boiled, he caught the pig and put it in the wok, and the pig died. Mother and father came back from </w:t>
      </w:r>
      <w:r w:rsidR="00835922">
        <w:t>the fields. “Where is our pig?”</w:t>
      </w:r>
    </w:p>
    <w:p w14:paraId="0CD3684C" w14:textId="77777777" w:rsidR="00C870CD" w:rsidRDefault="00800AD8" w:rsidP="008C3B63">
      <w:pPr>
        <w:pStyle w:val="FullTranslation"/>
        <w:tabs>
          <w:tab w:val="right" w:pos="8789"/>
        </w:tabs>
      </w:pPr>
      <w:r>
        <w:t>“You said ‘Boil some water for it’; and there it is dead.</w:t>
      </w:r>
      <w:r w:rsidR="00C870CD">
        <w:t>”</w:t>
      </w:r>
    </w:p>
    <w:p w14:paraId="2554E11C" w14:textId="77777777" w:rsidR="00800AD8" w:rsidRDefault="00800AD8" w:rsidP="008C3B63">
      <w:pPr>
        <w:pStyle w:val="FullTranslation"/>
        <w:tabs>
          <w:tab w:val="right" w:pos="8789"/>
        </w:tabs>
      </w:pPr>
      <w:r>
        <w:t>“When we said ‘Boil some water for it’, we meant it for you to feed it. This is no good,” they said. So they called the shaman. “We’ll perform a ceremony; you catch our pig,” said his father. But it was his father he caught hold of. “That’s no good. I meant the pig. No, that’s no good. Let’s perform the ceremony quickly. Let’s get rid of his stupidity and evil.” But he caught hold of his father and the shaman, and they died there and then. The end.</w:t>
      </w:r>
    </w:p>
    <w:p w14:paraId="444CBD2C" w14:textId="77777777" w:rsidR="00800AD8" w:rsidRDefault="00800AD8">
      <w:pPr>
        <w:pStyle w:val="Heading4"/>
      </w:pPr>
      <w:r w:rsidRPr="00996908">
        <w:rPr>
          <w:rStyle w:val="NumTextHeadingChar"/>
        </w:rPr>
        <w:t>048</w:t>
      </w:r>
      <w:r>
        <w:t xml:space="preserve"> A TWO-HEADED MONSTER</w:t>
      </w:r>
      <w:r w:rsidR="00C870CD">
        <w:br/>
        <w:t>÷akasi</w:t>
      </w:r>
      <w:r w:rsidR="001208B6">
        <w:t xml:space="preserve"> (</w:t>
      </w:r>
      <w:r w:rsidR="00C870CD">
        <w:t>Kuîaîau village, p.234</w:t>
      </w:r>
      <w:r w:rsidR="001208B6">
        <w:t>)</w:t>
      </w:r>
    </w:p>
    <w:p w14:paraId="4F021E32" w14:textId="77777777" w:rsidR="00800AD8" w:rsidRDefault="00DC1AE0" w:rsidP="00480F5A">
      <w:pPr>
        <w:pStyle w:val="InterlineText"/>
        <w:tabs>
          <w:tab w:val="left" w:pos="533"/>
          <w:tab w:val="left" w:pos="1457"/>
          <w:tab w:val="left" w:pos="2186"/>
          <w:tab w:val="left" w:pos="3260"/>
          <w:tab w:val="left" w:pos="4124"/>
        </w:tabs>
      </w:pPr>
      <w:r w:rsidRPr="003A1D48">
        <w:rPr>
          <w:rStyle w:val="InterlineTextNumChar"/>
        </w:rPr>
        <w:t>001</w:t>
      </w:r>
      <w:r w:rsidR="00800AD8">
        <w:tab/>
        <w:t>izua</w:t>
      </w:r>
      <w:r w:rsidR="00800AD8">
        <w:tab/>
        <w:t>tia</w:t>
      </w:r>
      <w:r w:rsidR="00800AD8">
        <w:tab/>
        <w:t>Muakakai</w:t>
      </w:r>
      <w:r w:rsidR="00800AD8">
        <w:tab/>
        <w:t>kati</w:t>
      </w:r>
      <w:r w:rsidR="00800AD8">
        <w:tab/>
        <w:t>Tjukutjuku.</w:t>
      </w:r>
    </w:p>
    <w:p w14:paraId="1F4D3C82" w14:textId="77777777" w:rsidR="00800AD8" w:rsidRDefault="00800AD8" w:rsidP="00480F5A">
      <w:pPr>
        <w:pStyle w:val="InterlineGlossWithTrans"/>
        <w:tabs>
          <w:tab w:val="left" w:pos="533"/>
          <w:tab w:val="left" w:pos="1457"/>
          <w:tab w:val="left" w:pos="2186"/>
          <w:tab w:val="left" w:pos="3260"/>
          <w:tab w:val="left" w:pos="4124"/>
        </w:tabs>
      </w:pPr>
      <w:r>
        <w:tab/>
        <w:t>i-zua</w:t>
      </w:r>
      <w:r>
        <w:tab/>
        <w:t>ti-a</w:t>
      </w:r>
      <w:r>
        <w:tab/>
        <w:t>Muakakai</w:t>
      </w:r>
      <w:r>
        <w:tab/>
        <w:t>ka-ti</w:t>
      </w:r>
      <w:r>
        <w:tab/>
        <w:t>Tjukutjuku</w:t>
      </w:r>
    </w:p>
    <w:p w14:paraId="7117009E" w14:textId="77777777" w:rsidR="00800AD8" w:rsidRDefault="00800AD8" w:rsidP="00480F5A">
      <w:pPr>
        <w:pStyle w:val="InterlineTrans"/>
        <w:tabs>
          <w:tab w:val="left" w:pos="533"/>
          <w:tab w:val="left" w:pos="1457"/>
          <w:tab w:val="left" w:pos="2186"/>
          <w:tab w:val="left" w:pos="3260"/>
          <w:tab w:val="left" w:pos="4124"/>
        </w:tabs>
      </w:pPr>
      <w:r>
        <w:tab/>
      </w:r>
      <w:r>
        <w:rPr>
          <w:smallCaps/>
        </w:rPr>
        <w:t>loc</w:t>
      </w:r>
      <w:r>
        <w:t>-that</w:t>
      </w:r>
      <w:r>
        <w:tab/>
      </w:r>
      <w:r>
        <w:rPr>
          <w:smallCaps/>
        </w:rPr>
        <w:t>f.h</w:t>
      </w:r>
      <w:r>
        <w:t>-</w:t>
      </w:r>
      <w:r>
        <w:rPr>
          <w:smallCaps/>
        </w:rPr>
        <w:t>pl</w:t>
      </w:r>
      <w:r>
        <w:tab/>
        <w:t>(name)</w:t>
      </w:r>
      <w:r>
        <w:tab/>
        <w:t>and-</w:t>
      </w:r>
      <w:r>
        <w:rPr>
          <w:smallCaps/>
        </w:rPr>
        <w:t>f.h</w:t>
      </w:r>
      <w:r>
        <w:tab/>
        <w:t>(name)</w:t>
      </w:r>
    </w:p>
    <w:p w14:paraId="1A7FB2D9" w14:textId="77777777" w:rsidR="00800AD8" w:rsidRDefault="00800AD8">
      <w:pPr>
        <w:pStyle w:val="InterlineFree"/>
      </w:pPr>
      <w:r>
        <w:t>There were two people called Muakakai and Tjukutjuku.</w:t>
      </w:r>
    </w:p>
    <w:p w14:paraId="2FFCF5A4" w14:textId="77777777" w:rsidR="00800AD8" w:rsidRDefault="00DC1AE0" w:rsidP="00480F5A">
      <w:pPr>
        <w:pStyle w:val="InterlineText"/>
        <w:tabs>
          <w:tab w:val="left" w:pos="533"/>
          <w:tab w:val="left" w:pos="1217"/>
          <w:tab w:val="left" w:pos="2606"/>
          <w:tab w:val="left" w:pos="3080"/>
          <w:tab w:val="left" w:pos="3569"/>
          <w:tab w:val="left" w:pos="4208"/>
          <w:tab w:val="left" w:pos="4472"/>
          <w:tab w:val="left" w:pos="5126"/>
        </w:tabs>
      </w:pPr>
      <w:r w:rsidRPr="003A1D48">
        <w:rPr>
          <w:rStyle w:val="InterlineTextNumChar"/>
        </w:rPr>
        <w:t>002</w:t>
      </w:r>
      <w:r w:rsidR="00800AD8">
        <w:tab/>
        <w:t>“ari,</w:t>
      </w:r>
      <w:r w:rsidR="00800AD8">
        <w:tab/>
        <w:t>kivasa-i,”</w:t>
      </w:r>
      <w:r w:rsidR="00800AD8">
        <w:tab/>
        <w:t>aya</w:t>
      </w:r>
      <w:r w:rsidR="00800AD8">
        <w:tab/>
        <w:t>sa</w:t>
      </w:r>
      <w:r w:rsidR="00800AD8">
        <w:tab/>
        <w:t>vaik</w:t>
      </w:r>
      <w:r w:rsidR="00800AD8">
        <w:tab/>
        <w:t>a</w:t>
      </w:r>
      <w:r w:rsidR="00800AD8">
        <w:tab/>
        <w:t>tjaîu</w:t>
      </w:r>
      <w:r w:rsidR="00800AD8">
        <w:tab/>
        <w:t>vavua.</w:t>
      </w:r>
    </w:p>
    <w:p w14:paraId="16686102" w14:textId="77777777" w:rsidR="00800AD8" w:rsidRDefault="00800AD8" w:rsidP="00480F5A">
      <w:pPr>
        <w:pStyle w:val="InterlineGlossWithTrans"/>
        <w:tabs>
          <w:tab w:val="left" w:pos="533"/>
          <w:tab w:val="left" w:pos="1217"/>
          <w:tab w:val="left" w:pos="2606"/>
          <w:tab w:val="left" w:pos="3080"/>
          <w:tab w:val="left" w:pos="3569"/>
          <w:tab w:val="left" w:pos="4208"/>
          <w:tab w:val="left" w:pos="4472"/>
          <w:tab w:val="left" w:pos="5126"/>
        </w:tabs>
      </w:pPr>
      <w:r>
        <w:tab/>
        <w:t>ari</w:t>
      </w:r>
      <w:r>
        <w:tab/>
        <w:t>ki-vasa-i</w:t>
      </w:r>
      <w:r>
        <w:tab/>
        <w:t>aya</w:t>
      </w:r>
      <w:r>
        <w:tab/>
        <w:t>sa</w:t>
      </w:r>
      <w:r>
        <w:tab/>
        <w:t>vaik</w:t>
      </w:r>
      <w:r>
        <w:tab/>
        <w:t>a</w:t>
      </w:r>
      <w:r>
        <w:tab/>
        <w:t>tjaîu</w:t>
      </w:r>
      <w:r>
        <w:tab/>
        <w:t>va-vua</w:t>
      </w:r>
    </w:p>
    <w:p w14:paraId="3D5E47B1" w14:textId="77777777" w:rsidR="00800AD8" w:rsidRDefault="00800AD8" w:rsidP="00480F5A">
      <w:pPr>
        <w:pStyle w:val="InterlineTrans"/>
        <w:tabs>
          <w:tab w:val="left" w:pos="533"/>
          <w:tab w:val="left" w:pos="1217"/>
          <w:tab w:val="left" w:pos="2606"/>
          <w:tab w:val="left" w:pos="3080"/>
          <w:tab w:val="left" w:pos="3569"/>
          <w:tab w:val="left" w:pos="4208"/>
          <w:tab w:val="left" w:pos="4472"/>
          <w:tab w:val="left" w:pos="5126"/>
        </w:tabs>
      </w:pPr>
      <w:r>
        <w:tab/>
        <w:t>go.on</w:t>
      </w:r>
      <w:r>
        <w:tab/>
        <w:t>do-taro-</w:t>
      </w:r>
      <w:r>
        <w:rPr>
          <w:smallCaps/>
        </w:rPr>
        <w:t>hort</w:t>
      </w:r>
      <w:r>
        <w:tab/>
        <w:t>say</w:t>
      </w:r>
      <w:r>
        <w:tab/>
        <w:t>and</w:t>
      </w:r>
      <w:r>
        <w:tab/>
        <w:t>leave</w:t>
      </w:r>
      <w:r>
        <w:rPr>
          <w:smallCaps/>
        </w:rPr>
        <w:tab/>
        <w:t>c</w:t>
      </w:r>
      <w:r>
        <w:rPr>
          <w:smallCaps/>
        </w:rPr>
        <w:tab/>
      </w:r>
      <w:r>
        <w:t>reach</w:t>
      </w:r>
      <w:r>
        <w:tab/>
      </w:r>
      <w:r>
        <w:rPr>
          <w:smallCaps/>
        </w:rPr>
        <w:t>red</w:t>
      </w:r>
      <w:r>
        <w:t>-field</w:t>
      </w:r>
    </w:p>
    <w:p w14:paraId="64F13374" w14:textId="77777777" w:rsidR="00800AD8" w:rsidRDefault="00800AD8">
      <w:pPr>
        <w:pStyle w:val="InterlineFree"/>
      </w:pPr>
      <w:r>
        <w:t>“Come on, let’s collect taro,” they said, and went to the fields.</w:t>
      </w:r>
    </w:p>
    <w:p w14:paraId="144FE766" w14:textId="77777777" w:rsidR="00800AD8" w:rsidRDefault="00DC1AE0" w:rsidP="00480F5A">
      <w:pPr>
        <w:pStyle w:val="InterlineText"/>
        <w:tabs>
          <w:tab w:val="left" w:pos="533"/>
          <w:tab w:val="left" w:pos="1457"/>
          <w:tab w:val="left" w:pos="2321"/>
          <w:tab w:val="left" w:pos="3380"/>
          <w:tab w:val="left" w:pos="3644"/>
        </w:tabs>
      </w:pPr>
      <w:r w:rsidRPr="003A1D48">
        <w:rPr>
          <w:rStyle w:val="InterlineTextNumChar"/>
        </w:rPr>
        <w:t>003</w:t>
      </w:r>
      <w:r w:rsidR="00800AD8">
        <w:tab/>
        <w:t>izua</w:t>
      </w:r>
      <w:r w:rsidR="00800AD8">
        <w:tab/>
        <w:t>÷akasi,</w:t>
      </w:r>
      <w:r w:rsidR="00800AD8">
        <w:tab/>
        <w:t>mau÷usa</w:t>
      </w:r>
      <w:r w:rsidR="00800AD8">
        <w:tab/>
        <w:t>a</w:t>
      </w:r>
      <w:r w:rsidR="00800AD8">
        <w:tab/>
        <w:t>qulu.</w:t>
      </w:r>
    </w:p>
    <w:p w14:paraId="586CEA00" w14:textId="77777777" w:rsidR="00800AD8" w:rsidRDefault="00800AD8" w:rsidP="00480F5A">
      <w:pPr>
        <w:pStyle w:val="InterlineGlossWithTrans"/>
        <w:tabs>
          <w:tab w:val="left" w:pos="533"/>
          <w:tab w:val="left" w:pos="1457"/>
          <w:tab w:val="left" w:pos="2321"/>
          <w:tab w:val="left" w:pos="3380"/>
          <w:tab w:val="left" w:pos="3644"/>
        </w:tabs>
      </w:pPr>
      <w:r>
        <w:tab/>
        <w:t>i-zua</w:t>
      </w:r>
      <w:r>
        <w:tab/>
        <w:t>÷akasi</w:t>
      </w:r>
      <w:r>
        <w:tab/>
        <w:t>mau-÷usa</w:t>
      </w:r>
      <w:r>
        <w:tab/>
        <w:t>a</w:t>
      </w:r>
      <w:r>
        <w:tab/>
        <w:t>qulu</w:t>
      </w:r>
    </w:p>
    <w:p w14:paraId="6559F9CF" w14:textId="77777777" w:rsidR="00800AD8" w:rsidRDefault="00800AD8" w:rsidP="008C3B63">
      <w:pPr>
        <w:pStyle w:val="InterlineTransNoFree"/>
        <w:tabs>
          <w:tab w:val="left" w:pos="1457"/>
          <w:tab w:val="left" w:pos="2321"/>
          <w:tab w:val="left" w:pos="3380"/>
          <w:tab w:val="left" w:pos="3644"/>
          <w:tab w:val="right" w:pos="8789"/>
        </w:tabs>
      </w:pPr>
      <w:r>
        <w:tab/>
      </w:r>
      <w:r>
        <w:rPr>
          <w:smallCaps/>
        </w:rPr>
        <w:t>loc</w:t>
      </w:r>
      <w:r>
        <w:t>-that</w:t>
      </w:r>
      <w:r>
        <w:tab/>
        <w:t>monster</w:t>
      </w:r>
      <w:r>
        <w:tab/>
      </w:r>
      <w:r>
        <w:rPr>
          <w:smallCaps/>
        </w:rPr>
        <w:t>num</w:t>
      </w:r>
      <w:r>
        <w:t>-two</w:t>
      </w:r>
      <w:r>
        <w:rPr>
          <w:smallCaps/>
        </w:rPr>
        <w:tab/>
        <w:t>c</w:t>
      </w:r>
      <w:r>
        <w:rPr>
          <w:smallCaps/>
        </w:rPr>
        <w:tab/>
      </w:r>
      <w:r>
        <w:t>head</w:t>
      </w:r>
      <w:r w:rsidR="00480F5A">
        <w:tab/>
        <w:t>There was a monster with two heads.</w:t>
      </w:r>
    </w:p>
    <w:p w14:paraId="47D1650C" w14:textId="77777777" w:rsidR="00800AD8" w:rsidRDefault="00DC1AE0" w:rsidP="008C3B63">
      <w:pPr>
        <w:pStyle w:val="InterlineText"/>
        <w:tabs>
          <w:tab w:val="left" w:pos="533"/>
          <w:tab w:val="left" w:pos="1487"/>
          <w:tab w:val="left" w:pos="2396"/>
          <w:tab w:val="left" w:pos="3860"/>
          <w:tab w:val="left" w:pos="4454"/>
          <w:tab w:val="right" w:pos="8789"/>
        </w:tabs>
      </w:pPr>
      <w:r w:rsidRPr="003A1D48">
        <w:rPr>
          <w:rStyle w:val="InterlineTextNumChar"/>
        </w:rPr>
        <w:t>004</w:t>
      </w:r>
      <w:r w:rsidR="00800AD8">
        <w:tab/>
        <w:t>“÷aakasi</w:t>
      </w:r>
      <w:r w:rsidR="00800AD8">
        <w:tab/>
        <w:t>÷aakasi,</w:t>
      </w:r>
      <w:r w:rsidR="00800AD8">
        <w:tab/>
        <w:t>kisamuîa-u,</w:t>
      </w:r>
      <w:r w:rsidR="00800AD8">
        <w:tab/>
        <w:t>îa</w:t>
      </w:r>
      <w:r w:rsidR="00800AD8">
        <w:tab/>
        <w:t>ma÷usa.</w:t>
      </w:r>
    </w:p>
    <w:p w14:paraId="471E57F3" w14:textId="77777777" w:rsidR="00800AD8" w:rsidRDefault="00800AD8" w:rsidP="008C3B63">
      <w:pPr>
        <w:pStyle w:val="InterlineGlossWithTrans"/>
        <w:tabs>
          <w:tab w:val="left" w:pos="533"/>
          <w:tab w:val="left" w:pos="1487"/>
          <w:tab w:val="left" w:pos="2396"/>
          <w:tab w:val="left" w:pos="3860"/>
          <w:tab w:val="left" w:pos="4454"/>
          <w:tab w:val="right" w:pos="8789"/>
        </w:tabs>
      </w:pPr>
      <w:r>
        <w:tab/>
        <w:t>÷aakasi</w:t>
      </w:r>
      <w:r>
        <w:tab/>
        <w:t>÷aakasi</w:t>
      </w:r>
      <w:r>
        <w:tab/>
        <w:t>ki-samuîa-u</w:t>
      </w:r>
      <w:r>
        <w:tab/>
        <w:t>îa</w:t>
      </w:r>
      <w:r>
        <w:tab/>
        <w:t>ma-÷usa</w:t>
      </w:r>
    </w:p>
    <w:p w14:paraId="7220CFE7" w14:textId="77777777" w:rsidR="00800AD8" w:rsidRDefault="00800AD8" w:rsidP="008C3B63">
      <w:pPr>
        <w:pStyle w:val="InterlineTrans"/>
        <w:tabs>
          <w:tab w:val="left" w:pos="533"/>
          <w:tab w:val="left" w:pos="1487"/>
          <w:tab w:val="left" w:pos="2396"/>
          <w:tab w:val="left" w:pos="3860"/>
          <w:tab w:val="left" w:pos="4454"/>
          <w:tab w:val="right" w:pos="8789"/>
        </w:tabs>
      </w:pPr>
      <w:r>
        <w:tab/>
        <w:t>?</w:t>
      </w:r>
      <w:r>
        <w:tab/>
        <w:t>?</w:t>
      </w:r>
      <w:r>
        <w:tab/>
        <w:t>do-urgent-</w:t>
      </w:r>
      <w:r>
        <w:rPr>
          <w:smallCaps/>
        </w:rPr>
        <w:t>imp</w:t>
      </w:r>
      <w:r>
        <w:tab/>
        <w:t>class</w:t>
      </w:r>
      <w:r>
        <w:tab/>
      </w:r>
      <w:r>
        <w:rPr>
          <w:smallCaps/>
        </w:rPr>
        <w:t>num</w:t>
      </w:r>
      <w:r>
        <w:t>-two</w:t>
      </w:r>
    </w:p>
    <w:p w14:paraId="6FD4CDD2" w14:textId="77777777" w:rsidR="00800AD8" w:rsidRDefault="00800AD8" w:rsidP="008C3B63">
      <w:pPr>
        <w:pStyle w:val="InterlineFree"/>
        <w:tabs>
          <w:tab w:val="right" w:pos="8789"/>
        </w:tabs>
      </w:pPr>
      <w:r>
        <w:t>“</w:t>
      </w:r>
      <w:r w:rsidRPr="00256587">
        <w:rPr>
          <w:i/>
        </w:rPr>
        <w:t>ªaakasi ÷aakasi</w:t>
      </w:r>
      <w:r>
        <w:t>, work hard you two.</w:t>
      </w:r>
    </w:p>
    <w:p w14:paraId="51E8E9B3" w14:textId="77777777" w:rsidR="00800AD8" w:rsidRDefault="00DC1AE0" w:rsidP="008C3B63">
      <w:pPr>
        <w:pStyle w:val="InterlineText"/>
        <w:tabs>
          <w:tab w:val="left" w:pos="533"/>
          <w:tab w:val="left" w:pos="1022"/>
          <w:tab w:val="left" w:pos="2021"/>
          <w:tab w:val="left" w:pos="2945"/>
          <w:tab w:val="right" w:pos="8789"/>
        </w:tabs>
      </w:pPr>
      <w:r w:rsidRPr="003A1D48">
        <w:rPr>
          <w:rStyle w:val="InterlineTextNumChar"/>
        </w:rPr>
        <w:t>005</w:t>
      </w:r>
      <w:r w:rsidR="00800AD8">
        <w:tab/>
        <w:t>uri</w:t>
      </w:r>
      <w:r w:rsidR="00800AD8">
        <w:tab/>
        <w:t>matsay</w:t>
      </w:r>
      <w:r w:rsidR="00800AD8">
        <w:tab/>
        <w:t>mun</w:t>
      </w:r>
      <w:r w:rsidR="00800AD8">
        <w:tab/>
        <w:t>maqezemetj.</w:t>
      </w:r>
    </w:p>
    <w:p w14:paraId="6F5A4DF8" w14:textId="77777777" w:rsidR="00800AD8" w:rsidRDefault="00800AD8" w:rsidP="008C3B63">
      <w:pPr>
        <w:pStyle w:val="InterlineGlossWithTrans"/>
        <w:tabs>
          <w:tab w:val="left" w:pos="533"/>
          <w:tab w:val="left" w:pos="1022"/>
          <w:tab w:val="left" w:pos="2021"/>
          <w:tab w:val="left" w:pos="2945"/>
          <w:tab w:val="right" w:pos="8789"/>
        </w:tabs>
      </w:pPr>
      <w:r>
        <w:tab/>
        <w:t>uri</w:t>
      </w:r>
      <w:r>
        <w:tab/>
        <w:t>m-patsay</w:t>
      </w:r>
      <w:r>
        <w:tab/>
        <w:t>mun</w:t>
      </w:r>
      <w:r>
        <w:tab/>
        <w:t>ma-qezemetj</w:t>
      </w:r>
    </w:p>
    <w:p w14:paraId="766E0A0B" w14:textId="77777777" w:rsidR="00800AD8" w:rsidRDefault="00800AD8" w:rsidP="008C3B63">
      <w:pPr>
        <w:pStyle w:val="InterlineTransNoFree"/>
        <w:tabs>
          <w:tab w:val="left" w:pos="1022"/>
          <w:tab w:val="left" w:pos="2021"/>
          <w:tab w:val="left" w:pos="2945"/>
          <w:tab w:val="right" w:pos="8789"/>
        </w:tabs>
      </w:pPr>
      <w:r>
        <w:tab/>
        <w:t>will</w:t>
      </w:r>
      <w:r>
        <w:tab/>
      </w:r>
      <w:r>
        <w:rPr>
          <w:smallCaps/>
        </w:rPr>
        <w:t>af</w:t>
      </w:r>
      <w:r>
        <w:t>-die</w:t>
      </w:r>
      <w:r>
        <w:tab/>
      </w:r>
      <w:r>
        <w:rPr>
          <w:smallCaps/>
        </w:rPr>
        <w:t>f.</w:t>
      </w:r>
      <w:r>
        <w:t>you(</w:t>
      </w:r>
      <w:r>
        <w:rPr>
          <w:smallCaps/>
        </w:rPr>
        <w:t>p</w:t>
      </w:r>
      <w:r>
        <w:t>)</w:t>
      </w:r>
      <w:r>
        <w:tab/>
      </w:r>
      <w:r>
        <w:rPr>
          <w:smallCaps/>
        </w:rPr>
        <w:t>stat</w:t>
      </w:r>
      <w:r>
        <w:t>-night</w:t>
      </w:r>
      <w:r w:rsidR="00480F5A">
        <w:tab/>
        <w:t>You will die tonight.</w:t>
      </w:r>
    </w:p>
    <w:p w14:paraId="76843803" w14:textId="77777777" w:rsidR="00800AD8" w:rsidRDefault="00DC1AE0" w:rsidP="008C3B63">
      <w:pPr>
        <w:pStyle w:val="InterlineText"/>
        <w:tabs>
          <w:tab w:val="left" w:pos="533"/>
          <w:tab w:val="left" w:pos="1382"/>
          <w:tab w:val="left" w:pos="2291"/>
          <w:tab w:val="left" w:pos="3515"/>
          <w:tab w:val="left" w:pos="3779"/>
          <w:tab w:val="right" w:pos="8789"/>
        </w:tabs>
      </w:pPr>
      <w:r w:rsidRPr="003A1D48">
        <w:rPr>
          <w:rStyle w:val="InterlineTextNumChar"/>
        </w:rPr>
        <w:t>006</w:t>
      </w:r>
      <w:r w:rsidR="00800AD8">
        <w:tab/>
        <w:t>÷aakasi</w:t>
      </w:r>
      <w:r w:rsidR="00800AD8">
        <w:tab/>
        <w:t>÷aakasi,</w:t>
      </w:r>
      <w:r w:rsidR="00800AD8">
        <w:tab/>
        <w:t>kivasa-u</w:t>
      </w:r>
      <w:r w:rsidR="00800AD8">
        <w:tab/>
        <w:t>a</w:t>
      </w:r>
      <w:r w:rsidR="00800AD8">
        <w:tab/>
        <w:t>kirimu.</w:t>
      </w:r>
    </w:p>
    <w:p w14:paraId="4965BA35" w14:textId="77777777" w:rsidR="00800AD8" w:rsidRDefault="00800AD8" w:rsidP="008C3B63">
      <w:pPr>
        <w:pStyle w:val="InterlineGlossWithTrans"/>
        <w:tabs>
          <w:tab w:val="left" w:pos="533"/>
          <w:tab w:val="left" w:pos="1382"/>
          <w:tab w:val="left" w:pos="2291"/>
          <w:tab w:val="left" w:pos="3515"/>
          <w:tab w:val="left" w:pos="3779"/>
          <w:tab w:val="right" w:pos="8789"/>
        </w:tabs>
      </w:pPr>
      <w:r>
        <w:tab/>
        <w:t>÷aakasi</w:t>
      </w:r>
      <w:r>
        <w:tab/>
        <w:t>÷aakasi</w:t>
      </w:r>
      <w:r>
        <w:tab/>
        <w:t>ki-vasa-u</w:t>
      </w:r>
      <w:r>
        <w:tab/>
        <w:t>a</w:t>
      </w:r>
      <w:r>
        <w:tab/>
        <w:t>ki-rimu</w:t>
      </w:r>
    </w:p>
    <w:p w14:paraId="5EA56B7A" w14:textId="77777777" w:rsidR="00800AD8" w:rsidRDefault="00800AD8" w:rsidP="008C3B63">
      <w:pPr>
        <w:pStyle w:val="InterlineTransNoFree"/>
        <w:tabs>
          <w:tab w:val="left" w:pos="1382"/>
          <w:tab w:val="left" w:pos="2291"/>
          <w:tab w:val="left" w:pos="3515"/>
          <w:tab w:val="left" w:pos="3779"/>
          <w:tab w:val="right" w:pos="8789"/>
        </w:tabs>
      </w:pPr>
      <w:r>
        <w:tab/>
        <w:t>?</w:t>
      </w:r>
      <w:r>
        <w:tab/>
        <w:t>?</w:t>
      </w:r>
      <w:r>
        <w:tab/>
        <w:t>do-taro-</w:t>
      </w:r>
      <w:r>
        <w:rPr>
          <w:smallCaps/>
        </w:rPr>
        <w:t>imp</w:t>
      </w:r>
      <w:r>
        <w:rPr>
          <w:smallCaps/>
        </w:rPr>
        <w:tab/>
        <w:t>c</w:t>
      </w:r>
      <w:r>
        <w:rPr>
          <w:smallCaps/>
        </w:rPr>
        <w:tab/>
      </w:r>
      <w:r>
        <w:t>do-quick</w:t>
      </w:r>
      <w:r w:rsidR="00480F5A">
        <w:tab/>
        <w:t>Collect the taro quickly.</w:t>
      </w:r>
    </w:p>
    <w:p w14:paraId="0B191A90" w14:textId="77777777" w:rsidR="00800AD8" w:rsidRDefault="00DC1AE0" w:rsidP="008C3B63">
      <w:pPr>
        <w:pStyle w:val="InterlineText"/>
        <w:tabs>
          <w:tab w:val="left" w:pos="533"/>
          <w:tab w:val="left" w:pos="1022"/>
          <w:tab w:val="left" w:pos="2021"/>
          <w:tab w:val="left" w:pos="2945"/>
          <w:tab w:val="right" w:pos="8789"/>
        </w:tabs>
      </w:pPr>
      <w:r w:rsidRPr="003A1D48">
        <w:rPr>
          <w:rStyle w:val="InterlineTextNumChar"/>
        </w:rPr>
        <w:t>007</w:t>
      </w:r>
      <w:r w:rsidR="00800AD8">
        <w:tab/>
        <w:t>uri</w:t>
      </w:r>
      <w:r w:rsidR="00800AD8">
        <w:tab/>
        <w:t>matsay</w:t>
      </w:r>
      <w:r w:rsidR="00800AD8">
        <w:tab/>
        <w:t>mun</w:t>
      </w:r>
      <w:r w:rsidR="00800AD8">
        <w:tab/>
        <w:t>maqezemetj.”</w:t>
      </w:r>
    </w:p>
    <w:p w14:paraId="5D1CC7B9" w14:textId="77777777" w:rsidR="00800AD8" w:rsidRDefault="00800AD8" w:rsidP="008C3B63">
      <w:pPr>
        <w:pStyle w:val="InterlineGlossWithTrans"/>
        <w:tabs>
          <w:tab w:val="left" w:pos="533"/>
          <w:tab w:val="left" w:pos="1022"/>
          <w:tab w:val="left" w:pos="2021"/>
          <w:tab w:val="left" w:pos="2945"/>
          <w:tab w:val="right" w:pos="8789"/>
        </w:tabs>
      </w:pPr>
      <w:r>
        <w:tab/>
        <w:t>uri</w:t>
      </w:r>
      <w:r>
        <w:tab/>
        <w:t>m-patsay</w:t>
      </w:r>
      <w:r>
        <w:tab/>
        <w:t>mun</w:t>
      </w:r>
      <w:r>
        <w:tab/>
        <w:t>ma-qezemetj</w:t>
      </w:r>
    </w:p>
    <w:p w14:paraId="3426F400" w14:textId="77777777" w:rsidR="00800AD8" w:rsidRDefault="00800AD8" w:rsidP="008C3B63">
      <w:pPr>
        <w:pStyle w:val="InterlineTransNoFree"/>
        <w:tabs>
          <w:tab w:val="left" w:pos="1022"/>
          <w:tab w:val="left" w:pos="2021"/>
          <w:tab w:val="left" w:pos="2945"/>
          <w:tab w:val="right" w:pos="8789"/>
        </w:tabs>
      </w:pPr>
      <w:r>
        <w:tab/>
        <w:t>will</w:t>
      </w:r>
      <w:r>
        <w:tab/>
      </w:r>
      <w:r>
        <w:rPr>
          <w:smallCaps/>
        </w:rPr>
        <w:t>af</w:t>
      </w:r>
      <w:r>
        <w:t>-die</w:t>
      </w:r>
      <w:r>
        <w:tab/>
      </w:r>
      <w:r>
        <w:rPr>
          <w:smallCaps/>
        </w:rPr>
        <w:t>f.</w:t>
      </w:r>
      <w:r>
        <w:t>you(</w:t>
      </w:r>
      <w:r>
        <w:rPr>
          <w:smallCaps/>
        </w:rPr>
        <w:t>p</w:t>
      </w:r>
      <w:r>
        <w:t>)</w:t>
      </w:r>
      <w:r>
        <w:tab/>
      </w:r>
      <w:r>
        <w:rPr>
          <w:smallCaps/>
        </w:rPr>
        <w:t>stat</w:t>
      </w:r>
      <w:r>
        <w:t>-night</w:t>
      </w:r>
      <w:r w:rsidR="00480F5A">
        <w:tab/>
        <w:t>You will die tonight.”</w:t>
      </w:r>
    </w:p>
    <w:p w14:paraId="556B7E23" w14:textId="77777777" w:rsidR="00800AD8" w:rsidRDefault="00DC1AE0" w:rsidP="008C3B63">
      <w:pPr>
        <w:pStyle w:val="InterlineText"/>
        <w:tabs>
          <w:tab w:val="left" w:pos="533"/>
          <w:tab w:val="left" w:pos="1022"/>
          <w:tab w:val="left" w:pos="1661"/>
          <w:tab w:val="left" w:pos="1925"/>
          <w:tab w:val="left" w:pos="2669"/>
          <w:tab w:val="right" w:pos="8789"/>
        </w:tabs>
      </w:pPr>
      <w:r w:rsidRPr="003A1D48">
        <w:rPr>
          <w:rStyle w:val="InterlineTextNumChar"/>
        </w:rPr>
        <w:t>008</w:t>
      </w:r>
      <w:r w:rsidR="00800AD8">
        <w:tab/>
        <w:t>sa</w:t>
      </w:r>
      <w:r w:rsidR="00800AD8">
        <w:tab/>
        <w:t>vaik</w:t>
      </w:r>
      <w:r w:rsidR="00800AD8">
        <w:tab/>
        <w:t>a</w:t>
      </w:r>
      <w:r w:rsidR="00800AD8">
        <w:tab/>
        <w:t>sema</w:t>
      </w:r>
      <w:r w:rsidR="00800AD8">
        <w:tab/>
        <w:t>umaq.</w:t>
      </w:r>
    </w:p>
    <w:p w14:paraId="17D2F243" w14:textId="77777777" w:rsidR="00800AD8" w:rsidRDefault="00800AD8" w:rsidP="008C3B63">
      <w:pPr>
        <w:pStyle w:val="InterlineGlossWithTrans"/>
        <w:tabs>
          <w:tab w:val="left" w:pos="533"/>
          <w:tab w:val="left" w:pos="1022"/>
          <w:tab w:val="left" w:pos="1661"/>
          <w:tab w:val="left" w:pos="1925"/>
          <w:tab w:val="left" w:pos="2669"/>
          <w:tab w:val="right" w:pos="8789"/>
        </w:tabs>
      </w:pPr>
      <w:r>
        <w:tab/>
        <w:t>sa</w:t>
      </w:r>
      <w:r>
        <w:tab/>
        <w:t>vaik</w:t>
      </w:r>
      <w:r>
        <w:tab/>
        <w:t>a</w:t>
      </w:r>
      <w:r>
        <w:tab/>
        <w:t>em=sa</w:t>
      </w:r>
      <w:r>
        <w:tab/>
        <w:t>umaq</w:t>
      </w:r>
    </w:p>
    <w:p w14:paraId="12A4BD40" w14:textId="77777777" w:rsidR="00800AD8" w:rsidRDefault="00800AD8" w:rsidP="008C3B63">
      <w:pPr>
        <w:pStyle w:val="InterlineTransNoFree"/>
        <w:tabs>
          <w:tab w:val="left" w:pos="1022"/>
          <w:tab w:val="left" w:pos="1661"/>
          <w:tab w:val="left" w:pos="1925"/>
          <w:tab w:val="left" w:pos="2669"/>
          <w:tab w:val="right" w:pos="8789"/>
        </w:tabs>
      </w:pPr>
      <w:r>
        <w:tab/>
        <w:t>and</w:t>
      </w:r>
      <w:r>
        <w:tab/>
        <w:t>leave</w:t>
      </w:r>
      <w:r>
        <w:rPr>
          <w:smallCaps/>
        </w:rPr>
        <w:tab/>
        <w:t>c</w:t>
      </w:r>
      <w:r>
        <w:rPr>
          <w:smallCaps/>
        </w:rPr>
        <w:tab/>
        <w:t>af</w:t>
      </w:r>
      <w:r>
        <w:t>=go</w:t>
      </w:r>
      <w:r>
        <w:tab/>
        <w:t>house</w:t>
      </w:r>
      <w:r w:rsidR="00480F5A">
        <w:tab/>
        <w:t>So they went home.</w:t>
      </w:r>
    </w:p>
    <w:p w14:paraId="54FCE99C" w14:textId="77777777" w:rsidR="00800AD8" w:rsidRDefault="00DC1AE0" w:rsidP="008C3B63">
      <w:pPr>
        <w:pStyle w:val="InterlineText"/>
        <w:tabs>
          <w:tab w:val="left" w:pos="533"/>
          <w:tab w:val="left" w:pos="1202"/>
          <w:tab w:val="left" w:pos="1856"/>
          <w:tab w:val="left" w:pos="2720"/>
          <w:tab w:val="left" w:pos="2984"/>
          <w:tab w:val="left" w:pos="4148"/>
          <w:tab w:val="left" w:pos="4802"/>
          <w:tab w:val="left" w:pos="5771"/>
          <w:tab w:val="left" w:pos="6035"/>
          <w:tab w:val="right" w:pos="8789"/>
        </w:tabs>
      </w:pPr>
      <w:r w:rsidRPr="003A1D48">
        <w:rPr>
          <w:rStyle w:val="InterlineTextNumChar"/>
        </w:rPr>
        <w:t>009</w:t>
      </w:r>
      <w:r w:rsidR="00800AD8">
        <w:tab/>
        <w:t>manu</w:t>
      </w:r>
      <w:r w:rsidR="00800AD8">
        <w:tab/>
        <w:t>maka</w:t>
      </w:r>
      <w:r w:rsidR="00800AD8">
        <w:tab/>
        <w:t>qezung</w:t>
      </w:r>
      <w:r w:rsidR="00800AD8">
        <w:tab/>
        <w:t>a</w:t>
      </w:r>
      <w:r w:rsidR="00800AD8">
        <w:tab/>
        <w:t>matsidiî,</w:t>
      </w:r>
      <w:r w:rsidR="00800AD8">
        <w:tab/>
        <w:t>maka</w:t>
      </w:r>
      <w:r w:rsidR="00800AD8">
        <w:tab/>
        <w:t>paîing</w:t>
      </w:r>
      <w:r w:rsidR="00800AD8">
        <w:tab/>
        <w:t>a</w:t>
      </w:r>
      <w:r w:rsidR="00800AD8">
        <w:tab/>
        <w:t>matsidiî.</w:t>
      </w:r>
    </w:p>
    <w:p w14:paraId="059AE9B4" w14:textId="77777777" w:rsidR="00800AD8" w:rsidRDefault="00800AD8" w:rsidP="008C3B63">
      <w:pPr>
        <w:pStyle w:val="InterlineGlossWithTrans"/>
        <w:tabs>
          <w:tab w:val="left" w:pos="533"/>
          <w:tab w:val="left" w:pos="1202"/>
          <w:tab w:val="left" w:pos="1856"/>
          <w:tab w:val="left" w:pos="2720"/>
          <w:tab w:val="left" w:pos="2984"/>
          <w:tab w:val="left" w:pos="4148"/>
          <w:tab w:val="left" w:pos="4802"/>
          <w:tab w:val="left" w:pos="5771"/>
          <w:tab w:val="left" w:pos="6035"/>
          <w:tab w:val="right" w:pos="8789"/>
        </w:tabs>
      </w:pPr>
      <w:r>
        <w:tab/>
        <w:t>manu</w:t>
      </w:r>
      <w:r>
        <w:tab/>
        <w:t>maka</w:t>
      </w:r>
      <w:r>
        <w:tab/>
        <w:t>qezung</w:t>
      </w:r>
      <w:r>
        <w:tab/>
        <w:t>a</w:t>
      </w:r>
      <w:r>
        <w:tab/>
        <w:t>ma-tsidiî</w:t>
      </w:r>
      <w:r>
        <w:tab/>
        <w:t>maka</w:t>
      </w:r>
      <w:r>
        <w:tab/>
        <w:t>paîing</w:t>
      </w:r>
      <w:r>
        <w:tab/>
        <w:t>a</w:t>
      </w:r>
      <w:r>
        <w:tab/>
        <w:t>ma-tsidiî</w:t>
      </w:r>
    </w:p>
    <w:p w14:paraId="230464AD" w14:textId="77777777" w:rsidR="00800AD8" w:rsidRDefault="00800AD8" w:rsidP="008C3B63">
      <w:pPr>
        <w:pStyle w:val="InterlineTrans"/>
        <w:tabs>
          <w:tab w:val="left" w:pos="533"/>
          <w:tab w:val="left" w:pos="1202"/>
          <w:tab w:val="left" w:pos="1856"/>
          <w:tab w:val="left" w:pos="2720"/>
          <w:tab w:val="left" w:pos="2984"/>
          <w:tab w:val="left" w:pos="4148"/>
          <w:tab w:val="left" w:pos="4802"/>
          <w:tab w:val="left" w:pos="5771"/>
          <w:tab w:val="left" w:pos="6035"/>
          <w:tab w:val="right" w:pos="8789"/>
        </w:tabs>
      </w:pPr>
      <w:r>
        <w:tab/>
        <w:t>then</w:t>
      </w:r>
      <w:r>
        <w:tab/>
        <w:t>via</w:t>
      </w:r>
      <w:r>
        <w:tab/>
        <w:t>window</w:t>
      </w:r>
      <w:r>
        <w:rPr>
          <w:smallCaps/>
        </w:rPr>
        <w:tab/>
        <w:t>c</w:t>
      </w:r>
      <w:r>
        <w:rPr>
          <w:smallCaps/>
        </w:rPr>
        <w:tab/>
        <w:t>num</w:t>
      </w:r>
      <w:r>
        <w:t>-alone</w:t>
      </w:r>
      <w:r>
        <w:tab/>
        <w:t>via</w:t>
      </w:r>
      <w:r>
        <w:tab/>
        <w:t>doorway</w:t>
      </w:r>
      <w:r>
        <w:rPr>
          <w:smallCaps/>
        </w:rPr>
        <w:tab/>
        <w:t>c</w:t>
      </w:r>
      <w:r>
        <w:rPr>
          <w:smallCaps/>
        </w:rPr>
        <w:tab/>
        <w:t>num</w:t>
      </w:r>
      <w:r>
        <w:t>-alone</w:t>
      </w:r>
    </w:p>
    <w:p w14:paraId="7A9702DB" w14:textId="77777777" w:rsidR="00800AD8" w:rsidRDefault="00800AD8" w:rsidP="008C3B63">
      <w:pPr>
        <w:pStyle w:val="InterlineFree"/>
        <w:tabs>
          <w:tab w:val="right" w:pos="8789"/>
        </w:tabs>
      </w:pPr>
      <w:r>
        <w:t>One went through the window and one through the doorway.</w:t>
      </w:r>
    </w:p>
    <w:p w14:paraId="0E558CBD" w14:textId="77777777" w:rsidR="00800AD8" w:rsidRDefault="00DC1AE0" w:rsidP="008C3B63">
      <w:pPr>
        <w:pStyle w:val="InterlineText"/>
        <w:tabs>
          <w:tab w:val="left" w:pos="533"/>
          <w:tab w:val="left" w:pos="2012"/>
          <w:tab w:val="left" w:pos="2516"/>
          <w:tab w:val="left" w:pos="3530"/>
          <w:tab w:val="right" w:pos="8789"/>
        </w:tabs>
      </w:pPr>
      <w:r w:rsidRPr="003A1D48">
        <w:rPr>
          <w:rStyle w:val="InterlineTextNumChar"/>
        </w:rPr>
        <w:t>010</w:t>
      </w:r>
      <w:r w:rsidR="00800AD8">
        <w:tab/>
        <w:t>maqaquîis</w:t>
      </w:r>
      <w:r w:rsidR="00800AD8">
        <w:tab/>
        <w:t>i</w:t>
      </w:r>
      <w:r w:rsidR="00800AD8">
        <w:tab/>
        <w:t>tala</w:t>
      </w:r>
      <w:r w:rsidR="00800AD8">
        <w:tab/>
        <w:t>namatsay.</w:t>
      </w:r>
    </w:p>
    <w:p w14:paraId="0304E7D6" w14:textId="77777777" w:rsidR="00800AD8" w:rsidRDefault="00800AD8" w:rsidP="008C3B63">
      <w:pPr>
        <w:pStyle w:val="InterlineGlossWithTrans"/>
        <w:tabs>
          <w:tab w:val="left" w:pos="533"/>
          <w:tab w:val="left" w:pos="2012"/>
          <w:tab w:val="left" w:pos="2516"/>
          <w:tab w:val="left" w:pos="3530"/>
          <w:tab w:val="right" w:pos="8789"/>
        </w:tabs>
      </w:pPr>
      <w:r>
        <w:tab/>
        <w:t>ma-qa-quîis</w:t>
      </w:r>
      <w:r>
        <w:tab/>
        <w:t>i</w:t>
      </w:r>
      <w:r>
        <w:tab/>
        <w:t>tala</w:t>
      </w:r>
      <w:r>
        <w:tab/>
        <w:t>na-m-patsay</w:t>
      </w:r>
    </w:p>
    <w:p w14:paraId="6E3EA08E" w14:textId="77777777" w:rsidR="00800AD8" w:rsidRDefault="00800AD8" w:rsidP="008C3B63">
      <w:pPr>
        <w:pStyle w:val="InterlineTrans"/>
        <w:tabs>
          <w:tab w:val="left" w:pos="533"/>
          <w:tab w:val="left" w:pos="2012"/>
          <w:tab w:val="left" w:pos="2516"/>
          <w:tab w:val="left" w:pos="3530"/>
          <w:tab w:val="right" w:pos="8789"/>
        </w:tabs>
      </w:pPr>
      <w:r>
        <w:tab/>
      </w:r>
      <w:r>
        <w:rPr>
          <w:smallCaps/>
        </w:rPr>
        <w:t>stat</w:t>
      </w:r>
      <w:r>
        <w:t>-</w:t>
      </w:r>
      <w:r>
        <w:rPr>
          <w:smallCaps/>
        </w:rPr>
        <w:t>red</w:t>
      </w:r>
      <w:r>
        <w:t>-turn</w:t>
      </w:r>
      <w:r>
        <w:tab/>
      </w:r>
      <w:r>
        <w:rPr>
          <w:smallCaps/>
        </w:rPr>
        <w:t>loc</w:t>
      </w:r>
      <w:r>
        <w:tab/>
        <w:t>bedspace</w:t>
      </w:r>
      <w:r>
        <w:tab/>
      </w:r>
      <w:r>
        <w:rPr>
          <w:smallCaps/>
        </w:rPr>
        <w:t>past</w:t>
      </w:r>
      <w:r>
        <w:t>-</w:t>
      </w:r>
      <w:r>
        <w:rPr>
          <w:smallCaps/>
        </w:rPr>
        <w:t>af</w:t>
      </w:r>
      <w:r>
        <w:t>-die</w:t>
      </w:r>
    </w:p>
    <w:p w14:paraId="73A2610B" w14:textId="77777777" w:rsidR="00800AD8" w:rsidRDefault="00800AD8" w:rsidP="008C3B63">
      <w:pPr>
        <w:pStyle w:val="InterlineFree"/>
        <w:tabs>
          <w:tab w:val="right" w:pos="8789"/>
        </w:tabs>
      </w:pPr>
      <w:r>
        <w:t>(They bumped their heads together. (OA)) They lay dead, head to foot, in the space between the bed platforms.</w:t>
      </w:r>
    </w:p>
    <w:p w14:paraId="3771E4B3" w14:textId="77777777" w:rsidR="00800AD8" w:rsidRDefault="00DC1AE0" w:rsidP="008C3B63">
      <w:pPr>
        <w:pStyle w:val="InterlineText"/>
        <w:tabs>
          <w:tab w:val="left" w:pos="533"/>
          <w:tab w:val="left" w:pos="1457"/>
          <w:tab w:val="left" w:pos="1721"/>
          <w:tab w:val="right" w:pos="8789"/>
        </w:tabs>
      </w:pPr>
      <w:r w:rsidRPr="003A1D48">
        <w:rPr>
          <w:rStyle w:val="InterlineTextNumChar"/>
        </w:rPr>
        <w:t>011</w:t>
      </w:r>
      <w:r w:rsidR="00800AD8">
        <w:tab/>
        <w:t>amin</w:t>
      </w:r>
      <w:r w:rsidR="00800AD8">
        <w:tab/>
        <w:t>a</w:t>
      </w:r>
      <w:r w:rsidR="00800AD8">
        <w:tab/>
        <w:t>kai.</w:t>
      </w:r>
    </w:p>
    <w:p w14:paraId="275F6AB0" w14:textId="77777777" w:rsidR="00800AD8" w:rsidRDefault="00800AD8" w:rsidP="008C3B63">
      <w:pPr>
        <w:pStyle w:val="InterlineGlossWithTrans"/>
        <w:tabs>
          <w:tab w:val="left" w:pos="533"/>
          <w:tab w:val="left" w:pos="1457"/>
          <w:tab w:val="left" w:pos="1721"/>
          <w:tab w:val="right" w:pos="8789"/>
        </w:tabs>
      </w:pPr>
      <w:r>
        <w:tab/>
        <w:t>amin</w:t>
      </w:r>
      <w:r>
        <w:tab/>
        <w:t>a</w:t>
      </w:r>
      <w:r>
        <w:tab/>
        <w:t>kai</w:t>
      </w:r>
    </w:p>
    <w:p w14:paraId="128CBC9B" w14:textId="77777777" w:rsidR="00800AD8" w:rsidRDefault="00800AD8" w:rsidP="008C3B63">
      <w:pPr>
        <w:pStyle w:val="InterlineTransNoFree"/>
        <w:tabs>
          <w:tab w:val="left" w:pos="1457"/>
          <w:tab w:val="left" w:pos="1721"/>
          <w:tab w:val="right" w:pos="8789"/>
        </w:tabs>
      </w:pPr>
      <w:r>
        <w:tab/>
        <w:t>no.more</w:t>
      </w:r>
      <w:r>
        <w:rPr>
          <w:smallCaps/>
        </w:rPr>
        <w:tab/>
        <w:t>c</w:t>
      </w:r>
      <w:r>
        <w:rPr>
          <w:smallCaps/>
        </w:rPr>
        <w:tab/>
      </w:r>
      <w:r>
        <w:t>speech</w:t>
      </w:r>
      <w:r w:rsidR="00480F5A">
        <w:tab/>
        <w:t>That’s the end.</w:t>
      </w:r>
    </w:p>
    <w:p w14:paraId="3C2C318B" w14:textId="77777777" w:rsidR="00800AD8" w:rsidRDefault="00800AD8" w:rsidP="008C3B63">
      <w:pPr>
        <w:pStyle w:val="FullTranslation"/>
        <w:tabs>
          <w:tab w:val="right" w:pos="8789"/>
        </w:tabs>
      </w:pPr>
      <w:r>
        <w:t>There were two people called Muakakai and Tjukutjuku. “Come on, let’s collect taro,” they said, and went to the fields. There was a monster with two heads. “</w:t>
      </w:r>
      <w:r w:rsidRPr="00256587">
        <w:rPr>
          <w:i/>
        </w:rPr>
        <w:t>ªaakasi ÷aakasi</w:t>
      </w:r>
      <w:r>
        <w:t xml:space="preserve">, work hard you </w:t>
      </w:r>
      <w:r>
        <w:lastRenderedPageBreak/>
        <w:t>two. You will die tonight. Collect the taro quickly. You will die tonight.</w:t>
      </w:r>
      <w:r w:rsidR="00480F5A">
        <w:t>”</w:t>
      </w:r>
      <w:r>
        <w:t xml:space="preserve"> So they went home. One went through the window and one through the doorway. (They bumped their heads together. (OA)) They lay dead, head to foot, in the space between the</w:t>
      </w:r>
      <w:r w:rsidR="00480F5A">
        <w:t xml:space="preserve"> bed platforms. That’s the end.</w:t>
      </w:r>
    </w:p>
    <w:p w14:paraId="067573EC" w14:textId="77777777" w:rsidR="00800AD8" w:rsidRDefault="00800AD8" w:rsidP="008C3B63">
      <w:pPr>
        <w:pStyle w:val="Heading4"/>
        <w:tabs>
          <w:tab w:val="right" w:pos="8789"/>
        </w:tabs>
      </w:pPr>
      <w:r w:rsidRPr="00996908">
        <w:rPr>
          <w:rStyle w:val="NumTextHeadingChar"/>
        </w:rPr>
        <w:t>049</w:t>
      </w:r>
      <w:r>
        <w:t xml:space="preserve"> ORIGIN OF THE FIVE YEAR FESTIVAL</w:t>
      </w:r>
      <w:r w:rsidR="00480F5A">
        <w:br/>
        <w:t>maîeveq</w:t>
      </w:r>
      <w:r w:rsidR="001208B6">
        <w:t xml:space="preserve"> (</w:t>
      </w:r>
      <w:r w:rsidR="00480F5A">
        <w:t>Kuîaîau village, p.234</w:t>
      </w:r>
      <w:r w:rsidR="001208B6">
        <w:t>)</w:t>
      </w:r>
    </w:p>
    <w:p w14:paraId="62ECD0B7" w14:textId="77777777" w:rsidR="00800AD8" w:rsidRDefault="00DC1AE0" w:rsidP="008C3B63">
      <w:pPr>
        <w:pStyle w:val="InterlineText"/>
        <w:tabs>
          <w:tab w:val="left" w:pos="393"/>
          <w:tab w:val="left" w:pos="1687"/>
          <w:tab w:val="left" w:pos="2091"/>
          <w:tab w:val="left" w:pos="2405"/>
          <w:tab w:val="left" w:pos="3579"/>
          <w:tab w:val="left" w:pos="3833"/>
          <w:tab w:val="right" w:pos="8789"/>
        </w:tabs>
      </w:pPr>
      <w:r w:rsidRPr="003A1D48">
        <w:rPr>
          <w:rStyle w:val="InterlineTextNumChar"/>
        </w:rPr>
        <w:t>001</w:t>
      </w:r>
      <w:r w:rsidR="00800AD8">
        <w:tab/>
        <w:t>naizua</w:t>
      </w:r>
      <w:r w:rsidR="00800AD8">
        <w:tab/>
        <w:t>ti</w:t>
      </w:r>
      <w:r w:rsidR="00800AD8">
        <w:tab/>
        <w:t>sa</w:t>
      </w:r>
      <w:r w:rsidR="00800AD8">
        <w:tab/>
        <w:t>Rungiîingan</w:t>
      </w:r>
      <w:r w:rsidR="00800AD8">
        <w:tab/>
        <w:t>a</w:t>
      </w:r>
      <w:r w:rsidR="00800AD8">
        <w:tab/>
        <w:t>natsemukatsukar.</w:t>
      </w:r>
    </w:p>
    <w:p w14:paraId="320FEE39" w14:textId="77777777" w:rsidR="00800AD8" w:rsidRDefault="00800AD8" w:rsidP="008C3B63">
      <w:pPr>
        <w:pStyle w:val="InterlineGlossWithTrans"/>
        <w:tabs>
          <w:tab w:val="left" w:pos="393"/>
          <w:tab w:val="left" w:pos="1687"/>
          <w:tab w:val="left" w:pos="2091"/>
          <w:tab w:val="left" w:pos="2405"/>
          <w:tab w:val="left" w:pos="3579"/>
          <w:tab w:val="left" w:pos="3833"/>
          <w:tab w:val="right" w:pos="8789"/>
        </w:tabs>
      </w:pPr>
      <w:r>
        <w:tab/>
        <w:t>na-i-zua</w:t>
      </w:r>
      <w:r>
        <w:tab/>
        <w:t>ti</w:t>
      </w:r>
      <w:r>
        <w:tab/>
        <w:t>sa</w:t>
      </w:r>
      <w:r>
        <w:tab/>
        <w:t>Rungiîingan</w:t>
      </w:r>
      <w:r>
        <w:tab/>
        <w:t>a</w:t>
      </w:r>
      <w:r>
        <w:tab/>
        <w:t>na-em=tsuka-tsukar</w:t>
      </w:r>
    </w:p>
    <w:p w14:paraId="2832D035" w14:textId="77777777" w:rsidR="00800AD8" w:rsidRDefault="00800AD8" w:rsidP="008C3B63">
      <w:pPr>
        <w:pStyle w:val="InterlineTrans"/>
        <w:tabs>
          <w:tab w:val="left" w:pos="393"/>
          <w:tab w:val="left" w:pos="1687"/>
          <w:tab w:val="left" w:pos="2091"/>
          <w:tab w:val="left" w:pos="2405"/>
          <w:tab w:val="left" w:pos="3579"/>
          <w:tab w:val="left" w:pos="3833"/>
          <w:tab w:val="right" w:pos="8789"/>
        </w:tabs>
      </w:pPr>
      <w:r>
        <w:tab/>
      </w:r>
      <w:r>
        <w:rPr>
          <w:smallCaps/>
        </w:rPr>
        <w:t>past</w:t>
      </w:r>
      <w:r>
        <w:t>-</w:t>
      </w:r>
      <w:r>
        <w:rPr>
          <w:smallCaps/>
        </w:rPr>
        <w:t>loc</w:t>
      </w:r>
      <w:r>
        <w:t>-that</w:t>
      </w:r>
      <w:r>
        <w:tab/>
      </w:r>
      <w:r>
        <w:rPr>
          <w:smallCaps/>
        </w:rPr>
        <w:t>f.h</w:t>
      </w:r>
      <w:r>
        <w:rPr>
          <w:smallCaps/>
        </w:rPr>
        <w:tab/>
        <w:t>h</w:t>
      </w:r>
      <w:r>
        <w:rPr>
          <w:smallCaps/>
        </w:rPr>
        <w:tab/>
      </w:r>
      <w:r>
        <w:t>(name)</w:t>
      </w:r>
      <w:r>
        <w:rPr>
          <w:smallCaps/>
        </w:rPr>
        <w:tab/>
        <w:t>c</w:t>
      </w:r>
      <w:r>
        <w:rPr>
          <w:smallCaps/>
        </w:rPr>
        <w:tab/>
        <w:t>past</w:t>
      </w:r>
      <w:r>
        <w:t>-</w:t>
      </w:r>
      <w:r>
        <w:rPr>
          <w:smallCaps/>
        </w:rPr>
        <w:t>af</w:t>
      </w:r>
      <w:r>
        <w:t>=</w:t>
      </w:r>
      <w:r>
        <w:rPr>
          <w:smallCaps/>
        </w:rPr>
        <w:t>red</w:t>
      </w:r>
      <w:r>
        <w:t>-dry.clothes</w:t>
      </w:r>
    </w:p>
    <w:p w14:paraId="406A5061" w14:textId="77777777" w:rsidR="00800AD8" w:rsidRDefault="00800AD8" w:rsidP="008C3B63">
      <w:pPr>
        <w:pStyle w:val="InterlineFree"/>
        <w:tabs>
          <w:tab w:val="right" w:pos="8789"/>
        </w:tabs>
      </w:pPr>
      <w:r>
        <w:t>There was (in heaven (OA)) a person called Rungiîingan who had been drying some clothes.</w:t>
      </w:r>
    </w:p>
    <w:p w14:paraId="499A6BE2" w14:textId="77777777" w:rsidR="00800AD8" w:rsidRDefault="00DC1AE0" w:rsidP="008C3B63">
      <w:pPr>
        <w:pStyle w:val="InterlineText"/>
        <w:tabs>
          <w:tab w:val="left" w:pos="533"/>
          <w:tab w:val="left" w:pos="1502"/>
          <w:tab w:val="left" w:pos="1766"/>
          <w:tab w:val="left" w:pos="2990"/>
          <w:tab w:val="left" w:pos="3254"/>
          <w:tab w:val="left" w:pos="3998"/>
          <w:tab w:val="right" w:pos="8789"/>
        </w:tabs>
      </w:pPr>
      <w:r w:rsidRPr="003A1D48">
        <w:rPr>
          <w:rStyle w:val="InterlineTextNumChar"/>
        </w:rPr>
        <w:t>002</w:t>
      </w:r>
      <w:r w:rsidR="00800AD8">
        <w:tab/>
        <w:t>matjani</w:t>
      </w:r>
      <w:r w:rsidR="00800AD8">
        <w:tab/>
        <w:t>a</w:t>
      </w:r>
      <w:r w:rsidR="00800AD8">
        <w:tab/>
        <w:t>îeteku</w:t>
      </w:r>
      <w:r w:rsidR="00800AD8">
        <w:tab/>
        <w:t>a</w:t>
      </w:r>
      <w:r w:rsidR="00800AD8">
        <w:tab/>
        <w:t>sema</w:t>
      </w:r>
      <w:r w:rsidR="00800AD8">
        <w:tab/>
        <w:t>Lingutjaî.</w:t>
      </w:r>
    </w:p>
    <w:p w14:paraId="4429A45A" w14:textId="77777777" w:rsidR="00800AD8" w:rsidRDefault="00800AD8" w:rsidP="008C3B63">
      <w:pPr>
        <w:pStyle w:val="InterlineGlossWithTrans"/>
        <w:tabs>
          <w:tab w:val="left" w:pos="533"/>
          <w:tab w:val="left" w:pos="1502"/>
          <w:tab w:val="left" w:pos="1766"/>
          <w:tab w:val="left" w:pos="2990"/>
          <w:tab w:val="left" w:pos="3254"/>
          <w:tab w:val="left" w:pos="3998"/>
          <w:tab w:val="right" w:pos="8789"/>
        </w:tabs>
      </w:pPr>
      <w:r>
        <w:tab/>
        <w:t>ma-tjani</w:t>
      </w:r>
      <w:r>
        <w:tab/>
        <w:t>a</w:t>
      </w:r>
      <w:r>
        <w:tab/>
        <w:t>îe-teku</w:t>
      </w:r>
      <w:r>
        <w:tab/>
        <w:t>a</w:t>
      </w:r>
      <w:r>
        <w:tab/>
        <w:t>em=sa</w:t>
      </w:r>
      <w:r>
        <w:tab/>
        <w:t>Lingutjaî</w:t>
      </w:r>
    </w:p>
    <w:p w14:paraId="0C92F614" w14:textId="77777777" w:rsidR="00800AD8" w:rsidRDefault="00800AD8" w:rsidP="008C3B63">
      <w:pPr>
        <w:pStyle w:val="InterlineTransNoFree"/>
        <w:tabs>
          <w:tab w:val="left" w:pos="1502"/>
          <w:tab w:val="left" w:pos="1766"/>
          <w:tab w:val="left" w:pos="2990"/>
          <w:tab w:val="left" w:pos="3254"/>
          <w:tab w:val="left" w:pos="3998"/>
          <w:tab w:val="right" w:pos="8789"/>
        </w:tabs>
      </w:pPr>
      <w:r>
        <w:tab/>
      </w:r>
      <w:r>
        <w:rPr>
          <w:smallCaps/>
        </w:rPr>
        <w:t>stat</w:t>
      </w:r>
      <w:r>
        <w:t>-fall</w:t>
      </w:r>
      <w:r>
        <w:rPr>
          <w:smallCaps/>
        </w:rPr>
        <w:tab/>
        <w:t>c</w:t>
      </w:r>
      <w:r>
        <w:rPr>
          <w:smallCaps/>
        </w:rPr>
        <w:tab/>
      </w:r>
      <w:r>
        <w:t>go.to-down</w:t>
      </w:r>
      <w:r>
        <w:rPr>
          <w:smallCaps/>
        </w:rPr>
        <w:tab/>
        <w:t>c</w:t>
      </w:r>
      <w:r>
        <w:rPr>
          <w:smallCaps/>
        </w:rPr>
        <w:tab/>
        <w:t>af</w:t>
      </w:r>
      <w:r>
        <w:t>=go</w:t>
      </w:r>
      <w:r>
        <w:tab/>
        <w:t>(place)</w:t>
      </w:r>
      <w:r w:rsidR="00480F5A">
        <w:tab/>
        <w:t>He fell down to the Lingutjaî house,</w:t>
      </w:r>
    </w:p>
    <w:p w14:paraId="7CF70786" w14:textId="77777777" w:rsidR="00800AD8" w:rsidRDefault="00DC1AE0" w:rsidP="008C3B63">
      <w:pPr>
        <w:pStyle w:val="InterlineText"/>
        <w:tabs>
          <w:tab w:val="left" w:pos="533"/>
          <w:tab w:val="left" w:pos="1022"/>
          <w:tab w:val="left" w:pos="2171"/>
          <w:tab w:val="left" w:pos="2555"/>
          <w:tab w:val="left" w:pos="2894"/>
          <w:tab w:val="right" w:pos="8789"/>
        </w:tabs>
      </w:pPr>
      <w:r w:rsidRPr="003A1D48">
        <w:rPr>
          <w:rStyle w:val="InterlineTextNumChar"/>
        </w:rPr>
        <w:t>003</w:t>
      </w:r>
      <w:r w:rsidR="00800AD8">
        <w:tab/>
        <w:t>sa</w:t>
      </w:r>
      <w:r w:rsidR="00800AD8">
        <w:tab/>
        <w:t>djumaken</w:t>
      </w:r>
      <w:r w:rsidR="00800AD8">
        <w:tab/>
        <w:t>ni</w:t>
      </w:r>
      <w:r w:rsidR="00800AD8">
        <w:tab/>
        <w:t>sa</w:t>
      </w:r>
      <w:r w:rsidR="00800AD8">
        <w:tab/>
        <w:t>ïemud.</w:t>
      </w:r>
    </w:p>
    <w:p w14:paraId="2BE88A9B" w14:textId="77777777" w:rsidR="00800AD8" w:rsidRDefault="00800AD8" w:rsidP="008C3B63">
      <w:pPr>
        <w:pStyle w:val="InterlineGlossWithTrans"/>
        <w:tabs>
          <w:tab w:val="left" w:pos="533"/>
          <w:tab w:val="left" w:pos="1022"/>
          <w:tab w:val="left" w:pos="2171"/>
          <w:tab w:val="left" w:pos="2555"/>
          <w:tab w:val="left" w:pos="2894"/>
          <w:tab w:val="right" w:pos="8789"/>
        </w:tabs>
      </w:pPr>
      <w:r>
        <w:tab/>
        <w:t>sa</w:t>
      </w:r>
      <w:r>
        <w:tab/>
        <w:t>djumak-en</w:t>
      </w:r>
      <w:r>
        <w:tab/>
        <w:t>ni</w:t>
      </w:r>
      <w:r>
        <w:tab/>
        <w:t>sa</w:t>
      </w:r>
      <w:r>
        <w:tab/>
        <w:t>ïemud</w:t>
      </w:r>
    </w:p>
    <w:p w14:paraId="131A1794" w14:textId="77777777" w:rsidR="00800AD8" w:rsidRDefault="00800AD8" w:rsidP="008C3B63">
      <w:pPr>
        <w:pStyle w:val="InterlineTransNoFree"/>
        <w:tabs>
          <w:tab w:val="left" w:pos="1022"/>
          <w:tab w:val="left" w:pos="2171"/>
          <w:tab w:val="left" w:pos="2555"/>
          <w:tab w:val="left" w:pos="2894"/>
          <w:tab w:val="right" w:pos="8789"/>
        </w:tabs>
      </w:pPr>
      <w:r>
        <w:tab/>
        <w:t>and</w:t>
      </w:r>
      <w:r>
        <w:tab/>
        <w:t>find-</w:t>
      </w:r>
      <w:r>
        <w:rPr>
          <w:smallCaps/>
        </w:rPr>
        <w:t>pf</w:t>
      </w:r>
      <w:r>
        <w:tab/>
        <w:t>by</w:t>
      </w:r>
      <w:r>
        <w:rPr>
          <w:smallCaps/>
        </w:rPr>
        <w:tab/>
        <w:t>h</w:t>
      </w:r>
      <w:r>
        <w:rPr>
          <w:smallCaps/>
        </w:rPr>
        <w:tab/>
      </w:r>
      <w:r>
        <w:t>(name)</w:t>
      </w:r>
      <w:r w:rsidR="001F025A">
        <w:tab/>
        <w:t>and was found by ïemud.</w:t>
      </w:r>
    </w:p>
    <w:p w14:paraId="6B07563D" w14:textId="77777777" w:rsidR="00800AD8" w:rsidRDefault="00DC1AE0" w:rsidP="008C3B63">
      <w:pPr>
        <w:pStyle w:val="InterlineText"/>
        <w:tabs>
          <w:tab w:val="left" w:pos="533"/>
          <w:tab w:val="left" w:pos="2117"/>
          <w:tab w:val="right" w:pos="8789"/>
        </w:tabs>
      </w:pPr>
      <w:r w:rsidRPr="003A1D48">
        <w:rPr>
          <w:rStyle w:val="InterlineTextNumChar"/>
        </w:rPr>
        <w:t>004</w:t>
      </w:r>
      <w:r w:rsidR="00800AD8">
        <w:tab/>
        <w:t>“kemasinu</w:t>
      </w:r>
      <w:r w:rsidR="00800AD8">
        <w:tab/>
        <w:t>sun?”</w:t>
      </w:r>
    </w:p>
    <w:p w14:paraId="13845B52" w14:textId="77777777" w:rsidR="00800AD8" w:rsidRDefault="00800AD8" w:rsidP="008C3B63">
      <w:pPr>
        <w:pStyle w:val="InterlineGlossWithTrans"/>
        <w:tabs>
          <w:tab w:val="left" w:pos="533"/>
          <w:tab w:val="left" w:pos="2117"/>
          <w:tab w:val="right" w:pos="8789"/>
        </w:tabs>
      </w:pPr>
      <w:r>
        <w:tab/>
        <w:t>em=kasi-inu</w:t>
      </w:r>
      <w:r>
        <w:tab/>
        <w:t>sun</w:t>
      </w:r>
    </w:p>
    <w:p w14:paraId="57B027B0" w14:textId="77777777" w:rsidR="00800AD8" w:rsidRDefault="00800AD8" w:rsidP="008C3B63">
      <w:pPr>
        <w:pStyle w:val="InterlineTransNoFree"/>
        <w:tabs>
          <w:tab w:val="left" w:pos="2117"/>
          <w:tab w:val="right" w:pos="8789"/>
        </w:tabs>
      </w:pPr>
      <w:r>
        <w:tab/>
      </w:r>
      <w:r>
        <w:rPr>
          <w:smallCaps/>
        </w:rPr>
        <w:t>af</w:t>
      </w:r>
      <w:r>
        <w:t>=from-where</w:t>
      </w:r>
      <w:r>
        <w:tab/>
      </w:r>
      <w:r>
        <w:rPr>
          <w:smallCaps/>
        </w:rPr>
        <w:t>f.</w:t>
      </w:r>
      <w:r>
        <w:t>you(</w:t>
      </w:r>
      <w:r>
        <w:rPr>
          <w:smallCaps/>
        </w:rPr>
        <w:t>s</w:t>
      </w:r>
      <w:r>
        <w:t>)</w:t>
      </w:r>
      <w:r w:rsidR="001F025A">
        <w:tab/>
        <w:t>“Where are you from?”</w:t>
      </w:r>
    </w:p>
    <w:p w14:paraId="1BEF6F0B" w14:textId="77777777" w:rsidR="00800AD8" w:rsidRDefault="00DC1AE0" w:rsidP="008C3B63">
      <w:pPr>
        <w:pStyle w:val="InterlineText"/>
        <w:tabs>
          <w:tab w:val="left" w:pos="533"/>
          <w:tab w:val="left" w:pos="1487"/>
          <w:tab w:val="left" w:pos="3341"/>
          <w:tab w:val="right" w:pos="8789"/>
        </w:tabs>
      </w:pPr>
      <w:r w:rsidRPr="003A1D48">
        <w:rPr>
          <w:rStyle w:val="InterlineTextNumChar"/>
        </w:rPr>
        <w:t>005</w:t>
      </w:r>
      <w:r w:rsidR="00800AD8">
        <w:tab/>
        <w:t>“kemasi</w:t>
      </w:r>
      <w:r w:rsidR="00800AD8">
        <w:tab/>
        <w:t>tjarivavaw</w:t>
      </w:r>
      <w:r w:rsidR="00800AD8">
        <w:tab/>
        <w:t>aken.</w:t>
      </w:r>
    </w:p>
    <w:p w14:paraId="4B83C63F" w14:textId="77777777" w:rsidR="00800AD8" w:rsidRDefault="00800AD8" w:rsidP="008C3B63">
      <w:pPr>
        <w:pStyle w:val="InterlineGlossWithTrans"/>
        <w:tabs>
          <w:tab w:val="left" w:pos="533"/>
          <w:tab w:val="left" w:pos="1487"/>
          <w:tab w:val="left" w:pos="3341"/>
          <w:tab w:val="right" w:pos="8789"/>
        </w:tabs>
      </w:pPr>
      <w:r>
        <w:tab/>
        <w:t>em=kasi</w:t>
      </w:r>
      <w:r>
        <w:tab/>
        <w:t>tjari-va-vaw</w:t>
      </w:r>
      <w:r>
        <w:tab/>
        <w:t>aken</w:t>
      </w:r>
    </w:p>
    <w:p w14:paraId="19594325" w14:textId="77777777" w:rsidR="00800AD8" w:rsidRDefault="00800AD8" w:rsidP="008C3B63">
      <w:pPr>
        <w:pStyle w:val="InterlineTransNoFree"/>
        <w:tabs>
          <w:tab w:val="left" w:pos="1487"/>
          <w:tab w:val="left" w:pos="3341"/>
          <w:tab w:val="right" w:pos="8789"/>
        </w:tabs>
      </w:pPr>
      <w:r>
        <w:tab/>
      </w:r>
      <w:r>
        <w:rPr>
          <w:smallCaps/>
        </w:rPr>
        <w:t>af</w:t>
      </w:r>
      <w:r>
        <w:t>=from</w:t>
      </w:r>
      <w:r>
        <w:tab/>
        <w:t>utmost-</w:t>
      </w:r>
      <w:r>
        <w:rPr>
          <w:smallCaps/>
        </w:rPr>
        <w:t>red</w:t>
      </w:r>
      <w:r>
        <w:t>-above</w:t>
      </w:r>
      <w:r>
        <w:tab/>
      </w:r>
      <w:r w:rsidR="000D5EFB" w:rsidRPr="000D5EFB">
        <w:rPr>
          <w:smallCaps/>
        </w:rPr>
        <w:t>f.I</w:t>
      </w:r>
      <w:r w:rsidR="001F025A">
        <w:rPr>
          <w:smallCaps/>
        </w:rPr>
        <w:tab/>
      </w:r>
      <w:r w:rsidR="001F025A">
        <w:t>“I’m from heaven.</w:t>
      </w:r>
    </w:p>
    <w:p w14:paraId="10719745" w14:textId="77777777" w:rsidR="00800AD8" w:rsidRDefault="00DC1AE0" w:rsidP="008C3B63">
      <w:pPr>
        <w:pStyle w:val="InterlineText"/>
        <w:tabs>
          <w:tab w:val="left" w:pos="533"/>
          <w:tab w:val="left" w:pos="1067"/>
          <w:tab w:val="left" w:pos="2381"/>
          <w:tab w:val="left" w:pos="3035"/>
          <w:tab w:val="left" w:pos="3794"/>
          <w:tab w:val="left" w:pos="4388"/>
          <w:tab w:val="left" w:pos="4652"/>
          <w:tab w:val="left" w:pos="6071"/>
          <w:tab w:val="left" w:pos="6575"/>
          <w:tab w:val="left" w:pos="7334"/>
          <w:tab w:val="left" w:pos="7598"/>
          <w:tab w:val="right" w:pos="8789"/>
        </w:tabs>
      </w:pPr>
      <w:r w:rsidRPr="003A1D48">
        <w:rPr>
          <w:rStyle w:val="InterlineTextNumChar"/>
        </w:rPr>
        <w:t>006</w:t>
      </w:r>
      <w:r w:rsidR="00800AD8">
        <w:tab/>
        <w:t>pai</w:t>
      </w:r>
      <w:r w:rsidR="00800AD8">
        <w:tab/>
        <w:t>petsunguan</w:t>
      </w:r>
      <w:r w:rsidR="00800AD8">
        <w:tab/>
        <w:t>aken,</w:t>
      </w:r>
      <w:r w:rsidR="00800AD8">
        <w:tab/>
        <w:t>uîa</w:t>
      </w:r>
      <w:r w:rsidR="00800AD8">
        <w:tab/>
        <w:t>ken</w:t>
      </w:r>
      <w:r w:rsidR="00800AD8">
        <w:tab/>
        <w:t>a</w:t>
      </w:r>
      <w:r w:rsidR="00800AD8">
        <w:tab/>
        <w:t>kiayan</w:t>
      </w:r>
      <w:r w:rsidR="00800AD8">
        <w:tab/>
        <w:t>tua</w:t>
      </w:r>
      <w:r w:rsidR="001F025A">
        <w:tab/>
        <w:t>tsevuî</w:t>
      </w:r>
      <w:r w:rsidR="001F025A">
        <w:tab/>
        <w:t>a</w:t>
      </w:r>
      <w:r w:rsidR="001F025A">
        <w:tab/>
        <w:t>sema</w:t>
      </w:r>
    </w:p>
    <w:p w14:paraId="70C4E7B6" w14:textId="77777777" w:rsidR="00800AD8" w:rsidRDefault="00800AD8" w:rsidP="008C3B63">
      <w:pPr>
        <w:pStyle w:val="InterlineGlossWithTrans"/>
        <w:tabs>
          <w:tab w:val="left" w:pos="533"/>
          <w:tab w:val="left" w:pos="1067"/>
          <w:tab w:val="left" w:pos="2381"/>
          <w:tab w:val="left" w:pos="3035"/>
          <w:tab w:val="left" w:pos="3794"/>
          <w:tab w:val="left" w:pos="4388"/>
          <w:tab w:val="left" w:pos="4652"/>
          <w:tab w:val="left" w:pos="6071"/>
          <w:tab w:val="left" w:pos="6575"/>
          <w:tab w:val="left" w:pos="7334"/>
          <w:tab w:val="left" w:pos="7598"/>
          <w:tab w:val="right" w:pos="8789"/>
        </w:tabs>
      </w:pPr>
      <w:r>
        <w:tab/>
        <w:t>pai</w:t>
      </w:r>
      <w:r>
        <w:tab/>
        <w:t>petsungu-an</w:t>
      </w:r>
      <w:r>
        <w:tab/>
        <w:t>aken</w:t>
      </w:r>
      <w:r>
        <w:tab/>
        <w:t>uîa</w:t>
      </w:r>
      <w:r>
        <w:tab/>
        <w:t>aken</w:t>
      </w:r>
      <w:r>
        <w:tab/>
        <w:t>a</w:t>
      </w:r>
      <w:r>
        <w:tab/>
        <w:t>ki-aya-an</w:t>
      </w:r>
      <w:r>
        <w:tab/>
        <w:t>tua</w:t>
      </w:r>
      <w:r w:rsidR="001F025A">
        <w:tab/>
        <w:t>tsevuî</w:t>
      </w:r>
      <w:r w:rsidR="001F025A">
        <w:tab/>
        <w:t>a</w:t>
      </w:r>
      <w:r w:rsidR="001F025A">
        <w:tab/>
        <w:t>em=sa</w:t>
      </w:r>
    </w:p>
    <w:p w14:paraId="4CFA336B" w14:textId="77777777" w:rsidR="00800AD8" w:rsidRDefault="00800AD8" w:rsidP="008C3B63">
      <w:pPr>
        <w:pStyle w:val="InterlineTransNoFree"/>
        <w:tabs>
          <w:tab w:val="left" w:pos="1067"/>
          <w:tab w:val="left" w:pos="2381"/>
          <w:tab w:val="left" w:pos="3035"/>
          <w:tab w:val="left" w:pos="3794"/>
          <w:tab w:val="left" w:pos="4388"/>
          <w:tab w:val="left" w:pos="4652"/>
          <w:tab w:val="left" w:pos="6071"/>
          <w:tab w:val="left" w:pos="6575"/>
          <w:tab w:val="left" w:pos="7334"/>
          <w:tab w:val="left" w:pos="7598"/>
          <w:tab w:val="right" w:pos="8789"/>
        </w:tabs>
      </w:pPr>
      <w:r>
        <w:tab/>
        <w:t>well</w:t>
      </w:r>
      <w:r>
        <w:tab/>
        <w:t>make.fire-</w:t>
      </w:r>
      <w:r>
        <w:rPr>
          <w:smallCaps/>
        </w:rPr>
        <w:t>lf</w:t>
      </w:r>
      <w:r>
        <w:tab/>
      </w:r>
      <w:r w:rsidR="000D5EFB" w:rsidRPr="000D5EFB">
        <w:rPr>
          <w:smallCaps/>
        </w:rPr>
        <w:t>f.I</w:t>
      </w:r>
      <w:r>
        <w:tab/>
        <w:t>so.that</w:t>
      </w:r>
      <w:r>
        <w:tab/>
      </w:r>
      <w:r w:rsidR="000D5EFB" w:rsidRPr="000D5EFB">
        <w:rPr>
          <w:smallCaps/>
        </w:rPr>
        <w:t>f.I</w:t>
      </w:r>
      <w:r>
        <w:rPr>
          <w:smallCaps/>
        </w:rPr>
        <w:tab/>
        <w:t>c</w:t>
      </w:r>
      <w:r>
        <w:rPr>
          <w:smallCaps/>
        </w:rPr>
        <w:tab/>
      </w:r>
      <w:r>
        <w:t>do-be.thus-</w:t>
      </w:r>
      <w:r>
        <w:rPr>
          <w:smallCaps/>
        </w:rPr>
        <w:t>lf</w:t>
      </w:r>
      <w:r>
        <w:tab/>
      </w:r>
      <w:r>
        <w:rPr>
          <w:smallCaps/>
        </w:rPr>
        <w:t>obl</w:t>
      </w:r>
      <w:r w:rsidR="001F025A">
        <w:tab/>
        <w:t>smoke</w:t>
      </w:r>
      <w:r w:rsidR="001F025A">
        <w:rPr>
          <w:smallCaps/>
        </w:rPr>
        <w:tab/>
        <w:t>c</w:t>
      </w:r>
      <w:r w:rsidR="001F025A">
        <w:rPr>
          <w:smallCaps/>
        </w:rPr>
        <w:tab/>
        <w:t>af</w:t>
      </w:r>
      <w:r w:rsidR="001F025A">
        <w:t>=go</w:t>
      </w:r>
    </w:p>
    <w:p w14:paraId="359364EA" w14:textId="77777777" w:rsidR="00800AD8" w:rsidRDefault="00800AD8" w:rsidP="008C3B63">
      <w:pPr>
        <w:pStyle w:val="InterlineText"/>
        <w:tabs>
          <w:tab w:val="left" w:pos="533"/>
          <w:tab w:val="right" w:pos="8789"/>
        </w:tabs>
      </w:pPr>
      <w:r>
        <w:tab/>
        <w:t>tjarivavaw.”</w:t>
      </w:r>
    </w:p>
    <w:p w14:paraId="72934510" w14:textId="77777777" w:rsidR="00800AD8" w:rsidRDefault="00800AD8" w:rsidP="008C3B63">
      <w:pPr>
        <w:pStyle w:val="InterlineGlossWithTrans"/>
        <w:tabs>
          <w:tab w:val="left" w:pos="533"/>
          <w:tab w:val="right" w:pos="8789"/>
        </w:tabs>
      </w:pPr>
      <w:r>
        <w:tab/>
        <w:t>tjari-va-vaw</w:t>
      </w:r>
    </w:p>
    <w:p w14:paraId="16CD71C6" w14:textId="77777777" w:rsidR="00800AD8" w:rsidRDefault="00800AD8" w:rsidP="008C3B63">
      <w:pPr>
        <w:pStyle w:val="InterlineTrans"/>
        <w:tabs>
          <w:tab w:val="left" w:pos="533"/>
          <w:tab w:val="right" w:pos="8789"/>
        </w:tabs>
      </w:pPr>
      <w:r>
        <w:tab/>
        <w:t>utmost-</w:t>
      </w:r>
      <w:r>
        <w:rPr>
          <w:smallCaps/>
        </w:rPr>
        <w:t>red</w:t>
      </w:r>
      <w:r>
        <w:t>-above</w:t>
      </w:r>
      <w:r w:rsidR="001F025A">
        <w:tab/>
        <w:t>Light a fire for me, so that I can go up to heaven with the smoke.”</w:t>
      </w:r>
    </w:p>
    <w:p w14:paraId="62926F40" w14:textId="77777777" w:rsidR="00800AD8" w:rsidRDefault="00A8416B" w:rsidP="008C3B63">
      <w:pPr>
        <w:pStyle w:val="CommentLastWithHalfSpace"/>
        <w:tabs>
          <w:tab w:val="right" w:pos="8789"/>
        </w:tabs>
      </w:pPr>
      <w:r>
        <w:t>[</w:t>
      </w:r>
      <w:r w:rsidR="00800AD8" w:rsidRPr="001F025A">
        <w:rPr>
          <w:rStyle w:val="VernacularText"/>
        </w:rPr>
        <w:t>kiayan</w:t>
      </w:r>
      <w:r w:rsidR="00800AD8">
        <w:t xml:space="preserve">: </w:t>
      </w:r>
      <w:r w:rsidR="001F025A">
        <w:t xml:space="preserve">whole form </w:t>
      </w:r>
      <w:r w:rsidR="00800AD8">
        <w:t>gloss</w:t>
      </w:r>
      <w:r w:rsidR="001F025A">
        <w:t>ed</w:t>
      </w:r>
      <w:r w:rsidR="00800AD8">
        <w:t xml:space="preserve"> </w:t>
      </w:r>
      <w:r w:rsidR="001F025A">
        <w:t xml:space="preserve">as </w:t>
      </w:r>
      <w:r w:rsidR="00800AD8">
        <w:t>‘follow after’ in F61</w:t>
      </w:r>
      <w:r>
        <w:t>]</w:t>
      </w:r>
    </w:p>
    <w:p w14:paraId="26C2DE8A" w14:textId="77777777" w:rsidR="00800AD8" w:rsidRDefault="00DC1AE0" w:rsidP="008C3B63">
      <w:pPr>
        <w:pStyle w:val="InterlineText"/>
        <w:tabs>
          <w:tab w:val="left" w:pos="533"/>
          <w:tab w:val="left" w:pos="1022"/>
          <w:tab w:val="left" w:pos="2051"/>
          <w:tab w:val="right" w:pos="8789"/>
        </w:tabs>
      </w:pPr>
      <w:r w:rsidRPr="003A1D48">
        <w:rPr>
          <w:rStyle w:val="InterlineTextNumChar"/>
        </w:rPr>
        <w:t>007</w:t>
      </w:r>
      <w:r w:rsidR="00800AD8">
        <w:tab/>
        <w:t>sa</w:t>
      </w:r>
      <w:r w:rsidR="00800AD8">
        <w:tab/>
        <w:t>petsungu</w:t>
      </w:r>
      <w:r w:rsidR="00800AD8">
        <w:tab/>
        <w:t>anga.</w:t>
      </w:r>
    </w:p>
    <w:p w14:paraId="1CE02A61" w14:textId="77777777" w:rsidR="00800AD8" w:rsidRDefault="00800AD8" w:rsidP="008C3B63">
      <w:pPr>
        <w:pStyle w:val="InterlineGlossWithTrans"/>
        <w:tabs>
          <w:tab w:val="left" w:pos="533"/>
          <w:tab w:val="left" w:pos="1022"/>
          <w:tab w:val="left" w:pos="2051"/>
          <w:tab w:val="right" w:pos="8789"/>
        </w:tabs>
      </w:pPr>
      <w:r>
        <w:tab/>
        <w:t>sa</w:t>
      </w:r>
      <w:r>
        <w:tab/>
        <w:t>petsungu</w:t>
      </w:r>
      <w:r>
        <w:tab/>
        <w:t>anga</w:t>
      </w:r>
    </w:p>
    <w:p w14:paraId="5EC68156" w14:textId="77777777" w:rsidR="00800AD8" w:rsidRDefault="00800AD8" w:rsidP="008C3B63">
      <w:pPr>
        <w:pStyle w:val="InterlineTransNoFree"/>
        <w:tabs>
          <w:tab w:val="left" w:pos="1022"/>
          <w:tab w:val="left" w:pos="2051"/>
          <w:tab w:val="right" w:pos="8789"/>
        </w:tabs>
      </w:pPr>
      <w:r>
        <w:tab/>
        <w:t>and</w:t>
      </w:r>
      <w:r>
        <w:tab/>
        <w:t>make.fire</w:t>
      </w:r>
      <w:r>
        <w:tab/>
        <w:t>indeed</w:t>
      </w:r>
      <w:r w:rsidR="001F025A">
        <w:tab/>
        <w:t>He lit a fire.</w:t>
      </w:r>
    </w:p>
    <w:p w14:paraId="005C9FA1" w14:textId="77777777" w:rsidR="00800AD8" w:rsidRDefault="00DC1AE0" w:rsidP="008C3B63">
      <w:pPr>
        <w:pStyle w:val="InterlineText"/>
        <w:tabs>
          <w:tab w:val="left" w:pos="533"/>
          <w:tab w:val="left" w:pos="1187"/>
          <w:tab w:val="left" w:pos="2051"/>
          <w:tab w:val="left" w:pos="2600"/>
          <w:tab w:val="left" w:pos="3089"/>
          <w:tab w:val="left" w:pos="4508"/>
          <w:tab w:val="left" w:pos="5282"/>
          <w:tab w:val="left" w:pos="5786"/>
          <w:tab w:val="left" w:pos="6590"/>
          <w:tab w:val="left" w:pos="7079"/>
          <w:tab w:val="right" w:pos="8789"/>
        </w:tabs>
      </w:pPr>
      <w:r w:rsidRPr="003A1D48">
        <w:rPr>
          <w:rStyle w:val="InterlineTextNumChar"/>
        </w:rPr>
        <w:t>008</w:t>
      </w:r>
      <w:r w:rsidR="00800AD8">
        <w:tab/>
        <w:t>“nu</w:t>
      </w:r>
      <w:r w:rsidR="00800AD8">
        <w:tab/>
        <w:t>sika</w:t>
      </w:r>
      <w:r w:rsidR="00800AD8">
        <w:tab/>
        <w:t>lima</w:t>
      </w:r>
      <w:r w:rsidR="00800AD8">
        <w:tab/>
        <w:t>sa</w:t>
      </w:r>
      <w:r w:rsidR="00800AD8">
        <w:tab/>
        <w:t>kiayan</w:t>
      </w:r>
      <w:r w:rsidR="00800AD8">
        <w:tab/>
        <w:t>anga</w:t>
      </w:r>
      <w:r w:rsidR="00800AD8">
        <w:tab/>
        <w:t>tua</w:t>
      </w:r>
      <w:r w:rsidR="00800AD8">
        <w:tab/>
        <w:t>tsevuî,</w:t>
      </w:r>
      <w:r w:rsidR="00800AD8">
        <w:tab/>
        <w:t>uri</w:t>
      </w:r>
      <w:r w:rsidR="001F025A">
        <w:tab/>
        <w:t>seman</w:t>
      </w:r>
    </w:p>
    <w:p w14:paraId="7C649FBA" w14:textId="77777777" w:rsidR="00800AD8" w:rsidRDefault="00800AD8" w:rsidP="008C3B63">
      <w:pPr>
        <w:pStyle w:val="InterlineGlossWithTrans"/>
        <w:tabs>
          <w:tab w:val="left" w:pos="533"/>
          <w:tab w:val="left" w:pos="1187"/>
          <w:tab w:val="left" w:pos="2051"/>
          <w:tab w:val="left" w:pos="2600"/>
          <w:tab w:val="left" w:pos="3089"/>
          <w:tab w:val="left" w:pos="4508"/>
          <w:tab w:val="left" w:pos="5282"/>
          <w:tab w:val="left" w:pos="5786"/>
          <w:tab w:val="left" w:pos="6590"/>
          <w:tab w:val="left" w:pos="7079"/>
          <w:tab w:val="right" w:pos="8789"/>
        </w:tabs>
      </w:pPr>
      <w:r>
        <w:tab/>
        <w:t>nu</w:t>
      </w:r>
      <w:r>
        <w:tab/>
        <w:t>sika</w:t>
      </w:r>
      <w:r>
        <w:tab/>
        <w:t>lima</w:t>
      </w:r>
      <w:r>
        <w:tab/>
        <w:t>sa</w:t>
      </w:r>
      <w:r>
        <w:tab/>
        <w:t>ki-aya-an</w:t>
      </w:r>
      <w:r>
        <w:tab/>
        <w:t>anga</w:t>
      </w:r>
      <w:r>
        <w:tab/>
        <w:t>tua</w:t>
      </w:r>
      <w:r>
        <w:tab/>
        <w:t>tsevuî</w:t>
      </w:r>
      <w:r>
        <w:tab/>
        <w:t>uri</w:t>
      </w:r>
      <w:r w:rsidR="001F025A">
        <w:tab/>
        <w:t>em=sane</w:t>
      </w:r>
    </w:p>
    <w:p w14:paraId="3B50A446" w14:textId="77777777" w:rsidR="00800AD8" w:rsidRDefault="00800AD8" w:rsidP="008C3B63">
      <w:pPr>
        <w:pStyle w:val="InterlineTransNoFree"/>
        <w:tabs>
          <w:tab w:val="left" w:pos="1187"/>
          <w:tab w:val="left" w:pos="2051"/>
          <w:tab w:val="left" w:pos="2600"/>
          <w:tab w:val="left" w:pos="3089"/>
          <w:tab w:val="left" w:pos="4508"/>
          <w:tab w:val="left" w:pos="5282"/>
          <w:tab w:val="left" w:pos="5786"/>
          <w:tab w:val="left" w:pos="6590"/>
          <w:tab w:val="left" w:pos="7079"/>
          <w:tab w:val="right" w:pos="8789"/>
        </w:tabs>
      </w:pPr>
      <w:r>
        <w:tab/>
        <w:t>when</w:t>
      </w:r>
      <w:r>
        <w:tab/>
        <w:t>number</w:t>
      </w:r>
      <w:r>
        <w:tab/>
        <w:t>five</w:t>
      </w:r>
      <w:r>
        <w:tab/>
        <w:t>and</w:t>
      </w:r>
      <w:r>
        <w:tab/>
        <w:t>do-be.thus-</w:t>
      </w:r>
      <w:r>
        <w:rPr>
          <w:smallCaps/>
        </w:rPr>
        <w:t>lf</w:t>
      </w:r>
      <w:r>
        <w:tab/>
        <w:t>indeed</w:t>
      </w:r>
      <w:r>
        <w:tab/>
      </w:r>
      <w:r>
        <w:rPr>
          <w:smallCaps/>
        </w:rPr>
        <w:t>obl</w:t>
      </w:r>
      <w:r>
        <w:tab/>
        <w:t>smoke</w:t>
      </w:r>
      <w:r>
        <w:tab/>
        <w:t>will</w:t>
      </w:r>
      <w:r w:rsidR="001F025A">
        <w:tab/>
      </w:r>
      <w:r w:rsidR="001F025A">
        <w:rPr>
          <w:smallCaps/>
        </w:rPr>
        <w:t>af</w:t>
      </w:r>
      <w:r w:rsidR="001F025A">
        <w:t>=make</w:t>
      </w:r>
    </w:p>
    <w:p w14:paraId="1FBAE37A" w14:textId="77777777" w:rsidR="00800AD8" w:rsidRDefault="001F025A" w:rsidP="008C3B63">
      <w:pPr>
        <w:pStyle w:val="InterlineText"/>
        <w:tabs>
          <w:tab w:val="left" w:pos="533"/>
          <w:tab w:val="left" w:pos="1727"/>
          <w:tab w:val="right" w:pos="8789"/>
        </w:tabs>
      </w:pPr>
      <w:r>
        <w:tab/>
        <w:t>pulingaw</w:t>
      </w:r>
      <w:r>
        <w:tab/>
        <w:t>amen.</w:t>
      </w:r>
    </w:p>
    <w:p w14:paraId="5FB59530" w14:textId="77777777" w:rsidR="00800AD8" w:rsidRDefault="001F025A" w:rsidP="008C3B63">
      <w:pPr>
        <w:pStyle w:val="InterlineGlossWithTrans"/>
        <w:tabs>
          <w:tab w:val="left" w:pos="533"/>
          <w:tab w:val="left" w:pos="1727"/>
          <w:tab w:val="right" w:pos="8789"/>
        </w:tabs>
      </w:pPr>
      <w:r>
        <w:tab/>
        <w:t>pu-lingaw</w:t>
      </w:r>
      <w:r>
        <w:tab/>
        <w:t>amen</w:t>
      </w:r>
    </w:p>
    <w:p w14:paraId="5429326B" w14:textId="77777777" w:rsidR="00800AD8" w:rsidRDefault="001F025A" w:rsidP="008C3B63">
      <w:pPr>
        <w:pStyle w:val="InterlineTrans"/>
        <w:tabs>
          <w:tab w:val="left" w:pos="533"/>
          <w:tab w:val="left" w:pos="1727"/>
          <w:tab w:val="right" w:pos="8789"/>
        </w:tabs>
      </w:pPr>
      <w:r>
        <w:tab/>
        <w:t>have-know</w:t>
      </w:r>
      <w:r>
        <w:tab/>
      </w:r>
      <w:r>
        <w:rPr>
          <w:smallCaps/>
        </w:rPr>
        <w:t>f.</w:t>
      </w:r>
      <w:r>
        <w:t>we(</w:t>
      </w:r>
      <w:r>
        <w:rPr>
          <w:smallCaps/>
        </w:rPr>
        <w:t>exc</w:t>
      </w:r>
      <w:r>
        <w:t>)</w:t>
      </w:r>
    </w:p>
    <w:p w14:paraId="4B8026DC" w14:textId="77777777" w:rsidR="00800AD8" w:rsidRDefault="00800AD8" w:rsidP="008C3B63">
      <w:pPr>
        <w:pStyle w:val="InterlineFree"/>
        <w:tabs>
          <w:tab w:val="right" w:pos="8789"/>
        </w:tabs>
      </w:pPr>
      <w:r>
        <w:t>“On the fifth day, come up with the smoke; we will make (you) a shaman.</w:t>
      </w:r>
    </w:p>
    <w:p w14:paraId="0E5FA6A8" w14:textId="77777777" w:rsidR="00800AD8" w:rsidRDefault="00DC1AE0" w:rsidP="008C3B63">
      <w:pPr>
        <w:pStyle w:val="InterlineText"/>
        <w:tabs>
          <w:tab w:val="left" w:pos="533"/>
          <w:tab w:val="left" w:pos="1187"/>
          <w:tab w:val="left" w:pos="2051"/>
          <w:tab w:val="left" w:pos="2600"/>
          <w:tab w:val="left" w:pos="3089"/>
          <w:tab w:val="left" w:pos="3743"/>
          <w:tab w:val="left" w:pos="5042"/>
          <w:tab w:val="left" w:pos="5966"/>
          <w:tab w:val="left" w:pos="6470"/>
          <w:tab w:val="right" w:pos="8789"/>
        </w:tabs>
      </w:pPr>
      <w:r w:rsidRPr="003A1D48">
        <w:rPr>
          <w:rStyle w:val="InterlineTextNumChar"/>
        </w:rPr>
        <w:t>009</w:t>
      </w:r>
      <w:r w:rsidR="00800AD8">
        <w:tab/>
        <w:t>nu</w:t>
      </w:r>
      <w:r w:rsidR="00800AD8">
        <w:tab/>
        <w:t>sika</w:t>
      </w:r>
      <w:r w:rsidR="00800AD8">
        <w:tab/>
        <w:t>lima</w:t>
      </w:r>
      <w:r w:rsidR="00800AD8">
        <w:tab/>
        <w:t>sa</w:t>
      </w:r>
      <w:r w:rsidR="00800AD8">
        <w:tab/>
        <w:t>nu</w:t>
      </w:r>
      <w:r w:rsidR="00800AD8">
        <w:tab/>
        <w:t>mangtjez</w:t>
      </w:r>
      <w:r w:rsidR="00800AD8">
        <w:tab/>
        <w:t>sun</w:t>
      </w:r>
      <w:r w:rsidR="00800AD8">
        <w:tab/>
        <w:t>i</w:t>
      </w:r>
      <w:r w:rsidR="001F025A">
        <w:tab/>
        <w:t>tjarivavaw,</w:t>
      </w:r>
    </w:p>
    <w:p w14:paraId="0689419E" w14:textId="77777777" w:rsidR="00800AD8" w:rsidRDefault="00800AD8" w:rsidP="008C3B63">
      <w:pPr>
        <w:pStyle w:val="InterlineGlossWithTrans"/>
        <w:tabs>
          <w:tab w:val="left" w:pos="533"/>
          <w:tab w:val="left" w:pos="1187"/>
          <w:tab w:val="left" w:pos="2051"/>
          <w:tab w:val="left" w:pos="2600"/>
          <w:tab w:val="left" w:pos="3089"/>
          <w:tab w:val="left" w:pos="3743"/>
          <w:tab w:val="left" w:pos="5042"/>
          <w:tab w:val="left" w:pos="5966"/>
          <w:tab w:val="left" w:pos="6470"/>
          <w:tab w:val="right" w:pos="8789"/>
        </w:tabs>
      </w:pPr>
      <w:r>
        <w:tab/>
        <w:t>nu</w:t>
      </w:r>
      <w:r>
        <w:tab/>
        <w:t>sika</w:t>
      </w:r>
      <w:r>
        <w:tab/>
        <w:t>lima</w:t>
      </w:r>
      <w:r>
        <w:tab/>
        <w:t>sa</w:t>
      </w:r>
      <w:r>
        <w:tab/>
        <w:t>nu</w:t>
      </w:r>
      <w:r>
        <w:tab/>
        <w:t>m-pangetjez</w:t>
      </w:r>
      <w:r>
        <w:tab/>
        <w:t>sun</w:t>
      </w:r>
      <w:r>
        <w:tab/>
        <w:t>i</w:t>
      </w:r>
      <w:r w:rsidR="001F025A">
        <w:tab/>
        <w:t>tjari-va-vaw</w:t>
      </w:r>
    </w:p>
    <w:p w14:paraId="5AA701EB" w14:textId="77777777" w:rsidR="00800AD8" w:rsidRDefault="00800AD8" w:rsidP="008C3B63">
      <w:pPr>
        <w:pStyle w:val="InterlineTransNoFree"/>
        <w:tabs>
          <w:tab w:val="left" w:pos="1187"/>
          <w:tab w:val="left" w:pos="2051"/>
          <w:tab w:val="left" w:pos="2600"/>
          <w:tab w:val="left" w:pos="3089"/>
          <w:tab w:val="left" w:pos="3743"/>
          <w:tab w:val="left" w:pos="5042"/>
          <w:tab w:val="left" w:pos="5966"/>
          <w:tab w:val="left" w:pos="6470"/>
          <w:tab w:val="right" w:pos="8789"/>
        </w:tabs>
      </w:pPr>
      <w:r>
        <w:tab/>
        <w:t>when</w:t>
      </w:r>
      <w:r>
        <w:tab/>
        <w:t>number</w:t>
      </w:r>
      <w:r>
        <w:tab/>
        <w:t>five</w:t>
      </w:r>
      <w:r>
        <w:tab/>
        <w:t>and</w:t>
      </w:r>
      <w:r>
        <w:tab/>
        <w:t>when</w:t>
      </w:r>
      <w:r>
        <w:tab/>
      </w:r>
      <w:r>
        <w:rPr>
          <w:smallCaps/>
        </w:rPr>
        <w:t>af</w:t>
      </w:r>
      <w:r>
        <w:t>-come</w:t>
      </w:r>
      <w:r>
        <w:tab/>
      </w:r>
      <w:r>
        <w:rPr>
          <w:smallCaps/>
        </w:rPr>
        <w:t>f.</w:t>
      </w:r>
      <w:r>
        <w:t>you(</w:t>
      </w:r>
      <w:r>
        <w:rPr>
          <w:smallCaps/>
        </w:rPr>
        <w:t>s</w:t>
      </w:r>
      <w:r>
        <w:t>)</w:t>
      </w:r>
      <w:r>
        <w:tab/>
      </w:r>
      <w:r>
        <w:rPr>
          <w:smallCaps/>
        </w:rPr>
        <w:t>loc</w:t>
      </w:r>
      <w:r w:rsidR="001F025A">
        <w:tab/>
        <w:t>utmost-</w:t>
      </w:r>
      <w:r w:rsidR="001F025A">
        <w:rPr>
          <w:smallCaps/>
        </w:rPr>
        <w:t>red</w:t>
      </w:r>
      <w:r w:rsidR="001F025A">
        <w:t>-above</w:t>
      </w:r>
    </w:p>
    <w:p w14:paraId="54018510" w14:textId="77777777" w:rsidR="00800AD8" w:rsidRDefault="00800AD8" w:rsidP="002671F0">
      <w:pPr>
        <w:pStyle w:val="InterlineText"/>
        <w:tabs>
          <w:tab w:val="left" w:pos="533"/>
          <w:tab w:val="left" w:pos="3402"/>
          <w:tab w:val="left" w:pos="4111"/>
          <w:tab w:val="left" w:pos="4678"/>
          <w:tab w:val="left" w:pos="6804"/>
          <w:tab w:val="left" w:pos="7513"/>
          <w:tab w:val="right" w:pos="8789"/>
        </w:tabs>
      </w:pPr>
      <w:r>
        <w:tab/>
        <w:t>tjukatsasavanu</w:t>
      </w:r>
      <w:r>
        <w:tab/>
        <w:t>anga;</w:t>
      </w:r>
      <w:r>
        <w:tab/>
        <w:t>sa</w:t>
      </w:r>
      <w:r>
        <w:tab/>
        <w:t>kilangdangda-i</w:t>
      </w:r>
      <w:r>
        <w:tab/>
        <w:t>anga</w:t>
      </w:r>
      <w:r w:rsidR="001F025A">
        <w:tab/>
        <w:t>nu</w:t>
      </w:r>
    </w:p>
    <w:p w14:paraId="595A97D8" w14:textId="77777777" w:rsidR="00800AD8" w:rsidRDefault="00800AD8" w:rsidP="002671F0">
      <w:pPr>
        <w:pStyle w:val="InterlineGlossWithTrans"/>
        <w:tabs>
          <w:tab w:val="left" w:pos="533"/>
          <w:tab w:val="left" w:pos="3402"/>
          <w:tab w:val="left" w:pos="4111"/>
          <w:tab w:val="left" w:pos="4678"/>
          <w:tab w:val="left" w:pos="6804"/>
          <w:tab w:val="left" w:pos="7513"/>
          <w:tab w:val="right" w:pos="8789"/>
        </w:tabs>
      </w:pPr>
      <w:r>
        <w:tab/>
        <w:t>tju-ka-tsasaw-an-u</w:t>
      </w:r>
      <w:r>
        <w:tab/>
        <w:t>anga</w:t>
      </w:r>
      <w:r>
        <w:tab/>
        <w:t>sa</w:t>
      </w:r>
      <w:r>
        <w:tab/>
        <w:t>ki-angeda=langeda-i</w:t>
      </w:r>
      <w:r>
        <w:tab/>
        <w:t>anga</w:t>
      </w:r>
      <w:r w:rsidR="001F025A">
        <w:tab/>
        <w:t>nu</w:t>
      </w:r>
    </w:p>
    <w:p w14:paraId="03801BEE" w14:textId="77777777" w:rsidR="00800AD8" w:rsidRDefault="00800AD8" w:rsidP="002671F0">
      <w:pPr>
        <w:pStyle w:val="InterlineTransNoFree"/>
        <w:tabs>
          <w:tab w:val="left" w:pos="3402"/>
          <w:tab w:val="left" w:pos="4111"/>
          <w:tab w:val="left" w:pos="4678"/>
          <w:tab w:val="left" w:pos="6804"/>
          <w:tab w:val="left" w:pos="7513"/>
          <w:tab w:val="right" w:pos="8789"/>
        </w:tabs>
      </w:pPr>
      <w:r>
        <w:tab/>
        <w:t>there-main-outside-</w:t>
      </w:r>
      <w:r>
        <w:rPr>
          <w:smallCaps/>
        </w:rPr>
        <w:t>nom</w:t>
      </w:r>
      <w:r>
        <w:t>-</w:t>
      </w:r>
      <w:r w:rsidR="002671F0">
        <w:rPr>
          <w:smallCaps/>
        </w:rPr>
        <w:t>imp</w:t>
      </w:r>
      <w:r>
        <w:tab/>
        <w:t>indeed</w:t>
      </w:r>
      <w:r>
        <w:tab/>
        <w:t>and</w:t>
      </w:r>
      <w:r>
        <w:tab/>
        <w:t>do-</w:t>
      </w:r>
      <w:r>
        <w:rPr>
          <w:smallCaps/>
        </w:rPr>
        <w:t>red</w:t>
      </w:r>
      <w:r>
        <w:t>=hear-</w:t>
      </w:r>
      <w:r>
        <w:rPr>
          <w:smallCaps/>
        </w:rPr>
        <w:t>pf</w:t>
      </w:r>
      <w:r>
        <w:tab/>
        <w:t>indeed</w:t>
      </w:r>
      <w:r w:rsidR="001F025A">
        <w:tab/>
        <w:t>when</w:t>
      </w:r>
    </w:p>
    <w:p w14:paraId="64BC207F" w14:textId="77777777" w:rsidR="00800AD8" w:rsidRDefault="00800AD8" w:rsidP="008C3B63">
      <w:pPr>
        <w:pStyle w:val="InterlineText"/>
        <w:tabs>
          <w:tab w:val="left" w:pos="533"/>
          <w:tab w:val="left" w:pos="1682"/>
          <w:tab w:val="right" w:pos="8789"/>
        </w:tabs>
      </w:pPr>
      <w:r>
        <w:tab/>
        <w:t>malada</w:t>
      </w:r>
      <w:r>
        <w:tab/>
        <w:t>men.</w:t>
      </w:r>
    </w:p>
    <w:p w14:paraId="20379A54" w14:textId="77777777" w:rsidR="00800AD8" w:rsidRDefault="00800AD8" w:rsidP="008C3B63">
      <w:pPr>
        <w:pStyle w:val="InterlineGlossWithTrans"/>
        <w:tabs>
          <w:tab w:val="left" w:pos="533"/>
          <w:tab w:val="left" w:pos="1682"/>
          <w:tab w:val="right" w:pos="8789"/>
        </w:tabs>
      </w:pPr>
      <w:r>
        <w:tab/>
        <w:t>ma-lada</w:t>
      </w:r>
      <w:r>
        <w:tab/>
        <w:t>amen</w:t>
      </w:r>
    </w:p>
    <w:p w14:paraId="10285B77" w14:textId="77777777" w:rsidR="00800AD8" w:rsidRDefault="00800AD8" w:rsidP="008C3B63">
      <w:pPr>
        <w:pStyle w:val="InterlineTrans"/>
        <w:tabs>
          <w:tab w:val="left" w:pos="533"/>
          <w:tab w:val="left" w:pos="1682"/>
          <w:tab w:val="right" w:pos="8789"/>
        </w:tabs>
      </w:pPr>
      <w:r>
        <w:tab/>
      </w:r>
      <w:r>
        <w:rPr>
          <w:smallCaps/>
        </w:rPr>
        <w:t>stat</w:t>
      </w:r>
      <w:r>
        <w:t>-ritual</w:t>
      </w:r>
      <w:r>
        <w:tab/>
      </w:r>
      <w:r>
        <w:rPr>
          <w:smallCaps/>
        </w:rPr>
        <w:t>f.</w:t>
      </w:r>
      <w:r>
        <w:t>we(</w:t>
      </w:r>
      <w:r>
        <w:rPr>
          <w:smallCaps/>
        </w:rPr>
        <w:t>exc</w:t>
      </w:r>
      <w:r>
        <w:t>)</w:t>
      </w:r>
    </w:p>
    <w:p w14:paraId="77499AA0" w14:textId="77777777" w:rsidR="00800AD8" w:rsidRDefault="00800AD8" w:rsidP="008C3B63">
      <w:pPr>
        <w:pStyle w:val="InterlineFree"/>
        <w:tabs>
          <w:tab w:val="right" w:pos="8789"/>
        </w:tabs>
      </w:pPr>
      <w:r>
        <w:t>On the fifth day when you come to heaven, stay in the courtyard, and listen while we perform the rite.</w:t>
      </w:r>
    </w:p>
    <w:p w14:paraId="5DBDE761" w14:textId="77777777" w:rsidR="00800AD8" w:rsidRDefault="00DC1AE0" w:rsidP="008C3B63">
      <w:pPr>
        <w:pStyle w:val="InterlineText"/>
        <w:tabs>
          <w:tab w:val="left" w:pos="533"/>
          <w:tab w:val="left" w:pos="1187"/>
          <w:tab w:val="left" w:pos="2906"/>
          <w:tab w:val="left" w:pos="3290"/>
          <w:tab w:val="left" w:pos="4514"/>
          <w:tab w:val="left" w:pos="5288"/>
          <w:tab w:val="left" w:pos="5942"/>
          <w:tab w:val="left" w:pos="6431"/>
          <w:tab w:val="left" w:pos="7655"/>
          <w:tab w:val="right" w:pos="8789"/>
        </w:tabs>
      </w:pPr>
      <w:r w:rsidRPr="003A1D48">
        <w:rPr>
          <w:rStyle w:val="InterlineTextNumChar"/>
        </w:rPr>
        <w:lastRenderedPageBreak/>
        <w:t>010</w:t>
      </w:r>
      <w:r w:rsidR="00800AD8">
        <w:tab/>
        <w:t>nu</w:t>
      </w:r>
      <w:r w:rsidR="00800AD8">
        <w:tab/>
        <w:t>talangtangtang,</w:t>
      </w:r>
      <w:r w:rsidR="00800AD8">
        <w:tab/>
        <w:t>sa</w:t>
      </w:r>
      <w:r w:rsidR="00800AD8">
        <w:tab/>
        <w:t>tjiîivaru</w:t>
      </w:r>
      <w:r w:rsidR="00800AD8">
        <w:tab/>
        <w:t>anga,</w:t>
      </w:r>
      <w:r w:rsidR="00800AD8">
        <w:tab/>
        <w:t>nu</w:t>
      </w:r>
      <w:r w:rsidR="00800AD8">
        <w:tab/>
        <w:t>uri</w:t>
      </w:r>
      <w:r w:rsidR="001F025A">
        <w:tab/>
        <w:t>nemingats</w:t>
      </w:r>
      <w:r w:rsidR="001F025A">
        <w:tab/>
        <w:t>anga</w:t>
      </w:r>
    </w:p>
    <w:p w14:paraId="59626CCC" w14:textId="77777777" w:rsidR="00800AD8" w:rsidRDefault="00800AD8" w:rsidP="008C3B63">
      <w:pPr>
        <w:pStyle w:val="InterlineGlossWithTrans"/>
        <w:tabs>
          <w:tab w:val="left" w:pos="533"/>
          <w:tab w:val="left" w:pos="1187"/>
          <w:tab w:val="left" w:pos="2906"/>
          <w:tab w:val="left" w:pos="3290"/>
          <w:tab w:val="left" w:pos="4514"/>
          <w:tab w:val="left" w:pos="5288"/>
          <w:tab w:val="left" w:pos="5942"/>
          <w:tab w:val="left" w:pos="6431"/>
          <w:tab w:val="left" w:pos="7655"/>
          <w:tab w:val="right" w:pos="8789"/>
        </w:tabs>
      </w:pPr>
      <w:r>
        <w:tab/>
        <w:t>nu</w:t>
      </w:r>
      <w:r>
        <w:tab/>
        <w:t>al=tang-tangtang</w:t>
      </w:r>
      <w:r>
        <w:tab/>
        <w:t>sa</w:t>
      </w:r>
      <w:r>
        <w:tab/>
        <w:t>tjiîivar-u</w:t>
      </w:r>
      <w:r>
        <w:tab/>
        <w:t>anga</w:t>
      </w:r>
      <w:r>
        <w:tab/>
        <w:t>nu</w:t>
      </w:r>
      <w:r>
        <w:tab/>
        <w:t>uri</w:t>
      </w:r>
      <w:r w:rsidR="001F025A">
        <w:tab/>
        <w:t>em=ningats</w:t>
      </w:r>
      <w:r w:rsidR="001F025A">
        <w:tab/>
        <w:t>anga</w:t>
      </w:r>
    </w:p>
    <w:p w14:paraId="2FF4B1EA" w14:textId="77777777" w:rsidR="00800AD8" w:rsidRDefault="00800AD8" w:rsidP="008C3B63">
      <w:pPr>
        <w:pStyle w:val="InterlineTransNoFree"/>
        <w:tabs>
          <w:tab w:val="left" w:pos="1187"/>
          <w:tab w:val="left" w:pos="2906"/>
          <w:tab w:val="left" w:pos="3290"/>
          <w:tab w:val="left" w:pos="4514"/>
          <w:tab w:val="left" w:pos="5288"/>
          <w:tab w:val="left" w:pos="5942"/>
          <w:tab w:val="left" w:pos="6431"/>
          <w:tab w:val="left" w:pos="7655"/>
          <w:tab w:val="right" w:pos="8789"/>
        </w:tabs>
      </w:pPr>
      <w:r>
        <w:tab/>
        <w:t>when</w:t>
      </w:r>
      <w:r>
        <w:tab/>
      </w:r>
      <w:r>
        <w:rPr>
          <w:smallCaps/>
        </w:rPr>
        <w:t>qal</w:t>
      </w:r>
      <w:r>
        <w:t>=</w:t>
      </w:r>
      <w:r>
        <w:rPr>
          <w:smallCaps/>
        </w:rPr>
        <w:t>red</w:t>
      </w:r>
      <w:r>
        <w:t>-dawn</w:t>
      </w:r>
      <w:r>
        <w:tab/>
        <w:t>go</w:t>
      </w:r>
      <w:r>
        <w:tab/>
        <w:t>granary-</w:t>
      </w:r>
      <w:r>
        <w:rPr>
          <w:smallCaps/>
        </w:rPr>
        <w:t>imp</w:t>
      </w:r>
      <w:r>
        <w:tab/>
        <w:t>indeed</w:t>
      </w:r>
      <w:r>
        <w:tab/>
        <w:t>when</w:t>
      </w:r>
      <w:r>
        <w:tab/>
        <w:t>will</w:t>
      </w:r>
      <w:r w:rsidR="001F025A">
        <w:tab/>
      </w:r>
      <w:r w:rsidR="001F025A">
        <w:rPr>
          <w:smallCaps/>
        </w:rPr>
        <w:t>af</w:t>
      </w:r>
      <w:r w:rsidR="001F025A">
        <w:t>=recite</w:t>
      </w:r>
      <w:r w:rsidR="001F025A">
        <w:tab/>
        <w:t>indeed</w:t>
      </w:r>
    </w:p>
    <w:p w14:paraId="595A35BF" w14:textId="77777777" w:rsidR="00800AD8" w:rsidRDefault="00800AD8" w:rsidP="008C3B63">
      <w:pPr>
        <w:pStyle w:val="InterlineText"/>
        <w:tabs>
          <w:tab w:val="left" w:pos="533"/>
          <w:tab w:val="right" w:pos="8789"/>
        </w:tabs>
      </w:pPr>
      <w:r>
        <w:tab/>
        <w:t>men.”</w:t>
      </w:r>
    </w:p>
    <w:p w14:paraId="74CCD51F" w14:textId="77777777" w:rsidR="00800AD8" w:rsidRDefault="00800AD8" w:rsidP="008C3B63">
      <w:pPr>
        <w:pStyle w:val="InterlineGlossWithTrans"/>
        <w:tabs>
          <w:tab w:val="left" w:pos="533"/>
          <w:tab w:val="right" w:pos="8789"/>
        </w:tabs>
      </w:pPr>
      <w:r>
        <w:tab/>
        <w:t>amen</w:t>
      </w:r>
    </w:p>
    <w:p w14:paraId="71190650" w14:textId="77777777" w:rsidR="00800AD8" w:rsidRDefault="00800AD8" w:rsidP="008C3B63">
      <w:pPr>
        <w:pStyle w:val="InterlineTrans"/>
        <w:tabs>
          <w:tab w:val="left" w:pos="533"/>
          <w:tab w:val="right" w:pos="8789"/>
        </w:tabs>
      </w:pPr>
      <w:r>
        <w:tab/>
      </w:r>
      <w:r>
        <w:rPr>
          <w:smallCaps/>
        </w:rPr>
        <w:t>f.</w:t>
      </w:r>
      <w:r>
        <w:t>we(</w:t>
      </w:r>
      <w:r>
        <w:rPr>
          <w:smallCaps/>
        </w:rPr>
        <w:t>exc</w:t>
      </w:r>
      <w:r>
        <w:t>)</w:t>
      </w:r>
    </w:p>
    <w:p w14:paraId="6814153C" w14:textId="77777777" w:rsidR="00800AD8" w:rsidRDefault="00800AD8" w:rsidP="008C3B63">
      <w:pPr>
        <w:pStyle w:val="InterlineFree"/>
        <w:tabs>
          <w:tab w:val="right" w:pos="8789"/>
        </w:tabs>
      </w:pPr>
      <w:r>
        <w:t>When it’s getting light, go in the indoor granary, when we are beginning to recite(?).</w:t>
      </w:r>
    </w:p>
    <w:p w14:paraId="657F8778" w14:textId="77777777" w:rsidR="00800AD8" w:rsidRDefault="00DC1AE0" w:rsidP="008C3B63">
      <w:pPr>
        <w:pStyle w:val="InterlineText"/>
        <w:tabs>
          <w:tab w:val="left" w:pos="533"/>
          <w:tab w:val="left" w:pos="1517"/>
          <w:tab w:val="left" w:pos="2021"/>
          <w:tab w:val="left" w:pos="2885"/>
          <w:tab w:val="left" w:pos="3659"/>
          <w:tab w:val="left" w:pos="4103"/>
          <w:tab w:val="left" w:pos="4442"/>
          <w:tab w:val="left" w:pos="5306"/>
          <w:tab w:val="left" w:pos="5570"/>
          <w:tab w:val="left" w:pos="7049"/>
          <w:tab w:val="left" w:pos="7553"/>
          <w:tab w:val="right" w:pos="8789"/>
        </w:tabs>
      </w:pPr>
      <w:r w:rsidRPr="003A1D48">
        <w:rPr>
          <w:rStyle w:val="InterlineTextNumChar"/>
        </w:rPr>
        <w:t>011</w:t>
      </w:r>
      <w:r w:rsidR="00800AD8">
        <w:tab/>
        <w:t>saka</w:t>
      </w:r>
      <w:r w:rsidR="00800AD8">
        <w:tab/>
        <w:t>i</w:t>
      </w:r>
      <w:r w:rsidR="00800AD8">
        <w:tab/>
        <w:t>tjiîivar</w:t>
      </w:r>
      <w:r w:rsidR="00800AD8">
        <w:tab/>
        <w:t>anga</w:t>
      </w:r>
      <w:r w:rsidR="00800AD8">
        <w:tab/>
        <w:t>ti</w:t>
      </w:r>
      <w:r w:rsidR="00800AD8">
        <w:tab/>
        <w:t>sa</w:t>
      </w:r>
      <w:r w:rsidR="00800AD8">
        <w:tab/>
        <w:t>ïemud,</w:t>
      </w:r>
      <w:r w:rsidR="00800AD8">
        <w:tab/>
        <w:t>a</w:t>
      </w:r>
      <w:r w:rsidR="00800AD8">
        <w:tab/>
        <w:t>patsutsun</w:t>
      </w:r>
      <w:r w:rsidR="001F025A">
        <w:tab/>
        <w:t>tua</w:t>
      </w:r>
      <w:r w:rsidR="001F025A">
        <w:tab/>
        <w:t>kisan</w:t>
      </w:r>
    </w:p>
    <w:p w14:paraId="687CFD47" w14:textId="77777777" w:rsidR="00800AD8" w:rsidRDefault="00800AD8" w:rsidP="008C3B63">
      <w:pPr>
        <w:pStyle w:val="InterlineGlossWithTrans"/>
        <w:tabs>
          <w:tab w:val="left" w:pos="533"/>
          <w:tab w:val="left" w:pos="1517"/>
          <w:tab w:val="left" w:pos="2021"/>
          <w:tab w:val="left" w:pos="2885"/>
          <w:tab w:val="left" w:pos="3659"/>
          <w:tab w:val="left" w:pos="4103"/>
          <w:tab w:val="left" w:pos="4442"/>
          <w:tab w:val="left" w:pos="5306"/>
          <w:tab w:val="left" w:pos="5570"/>
          <w:tab w:val="left" w:pos="7049"/>
          <w:tab w:val="left" w:pos="7553"/>
          <w:tab w:val="right" w:pos="8789"/>
        </w:tabs>
      </w:pPr>
      <w:r>
        <w:tab/>
        <w:t>sa-ka</w:t>
      </w:r>
      <w:r>
        <w:tab/>
        <w:t>i</w:t>
      </w:r>
      <w:r>
        <w:tab/>
        <w:t>tjiîivar</w:t>
      </w:r>
      <w:r>
        <w:tab/>
        <w:t>anga</w:t>
      </w:r>
      <w:r>
        <w:tab/>
        <w:t>ti</w:t>
      </w:r>
      <w:r>
        <w:tab/>
        <w:t>sa</w:t>
      </w:r>
      <w:r>
        <w:tab/>
        <w:t>ïemud</w:t>
      </w:r>
      <w:r>
        <w:tab/>
        <w:t>a</w:t>
      </w:r>
      <w:r>
        <w:tab/>
        <w:t>pa-tsu-tsun</w:t>
      </w:r>
      <w:r w:rsidR="001F025A">
        <w:tab/>
        <w:t>tua</w:t>
      </w:r>
      <w:r w:rsidR="001F025A">
        <w:tab/>
        <w:t>ki-sane</w:t>
      </w:r>
    </w:p>
    <w:p w14:paraId="1E0D8235" w14:textId="77777777" w:rsidR="00800AD8" w:rsidRDefault="00800AD8" w:rsidP="008C3B63">
      <w:pPr>
        <w:pStyle w:val="InterlineTransNoFree"/>
        <w:tabs>
          <w:tab w:val="left" w:pos="1517"/>
          <w:tab w:val="left" w:pos="2021"/>
          <w:tab w:val="left" w:pos="2885"/>
          <w:tab w:val="left" w:pos="3659"/>
          <w:tab w:val="left" w:pos="4103"/>
          <w:tab w:val="left" w:pos="4442"/>
          <w:tab w:val="left" w:pos="5306"/>
          <w:tab w:val="left" w:pos="5570"/>
          <w:tab w:val="left" w:pos="7049"/>
          <w:tab w:val="left" w:pos="7553"/>
          <w:tab w:val="right" w:pos="8789"/>
        </w:tabs>
      </w:pPr>
      <w:r>
        <w:tab/>
        <w:t>and-after</w:t>
      </w:r>
      <w:r>
        <w:tab/>
      </w:r>
      <w:r>
        <w:rPr>
          <w:smallCaps/>
        </w:rPr>
        <w:t>loc</w:t>
      </w:r>
      <w:r>
        <w:tab/>
        <w:t>granary</w:t>
      </w:r>
      <w:r>
        <w:tab/>
        <w:t>indeed</w:t>
      </w:r>
      <w:r>
        <w:tab/>
      </w:r>
      <w:r>
        <w:rPr>
          <w:smallCaps/>
        </w:rPr>
        <w:t>f.h</w:t>
      </w:r>
      <w:r>
        <w:rPr>
          <w:smallCaps/>
        </w:rPr>
        <w:tab/>
        <w:t>h</w:t>
      </w:r>
      <w:r>
        <w:rPr>
          <w:smallCaps/>
        </w:rPr>
        <w:tab/>
      </w:r>
      <w:r>
        <w:t>(name)</w:t>
      </w:r>
      <w:r>
        <w:rPr>
          <w:smallCaps/>
        </w:rPr>
        <w:tab/>
        <w:t>c</w:t>
      </w:r>
      <w:r>
        <w:rPr>
          <w:smallCaps/>
        </w:rPr>
        <w:tab/>
      </w:r>
      <w:r>
        <w:t>cause-</w:t>
      </w:r>
      <w:r>
        <w:rPr>
          <w:smallCaps/>
        </w:rPr>
        <w:t>red</w:t>
      </w:r>
      <w:r>
        <w:t>-see</w:t>
      </w:r>
      <w:r w:rsidR="001F025A">
        <w:tab/>
      </w:r>
      <w:r w:rsidR="001F025A">
        <w:rPr>
          <w:smallCaps/>
        </w:rPr>
        <w:t>obl</w:t>
      </w:r>
      <w:r w:rsidR="001F025A">
        <w:tab/>
        <w:t>do-make</w:t>
      </w:r>
    </w:p>
    <w:p w14:paraId="0748F6EF" w14:textId="77777777" w:rsidR="00800AD8" w:rsidRDefault="001F025A" w:rsidP="008C3B63">
      <w:pPr>
        <w:pStyle w:val="InterlineText"/>
        <w:tabs>
          <w:tab w:val="left" w:pos="533"/>
          <w:tab w:val="right" w:pos="8789"/>
        </w:tabs>
      </w:pPr>
      <w:r>
        <w:tab/>
        <w:t>pulingalingaw.</w:t>
      </w:r>
    </w:p>
    <w:p w14:paraId="1535F3D6" w14:textId="77777777" w:rsidR="00800AD8" w:rsidRDefault="001F025A" w:rsidP="008C3B63">
      <w:pPr>
        <w:pStyle w:val="InterlineGlossWithTrans"/>
        <w:tabs>
          <w:tab w:val="left" w:pos="533"/>
          <w:tab w:val="right" w:pos="8789"/>
        </w:tabs>
      </w:pPr>
      <w:r>
        <w:tab/>
        <w:t>pu-linga-lingaw</w:t>
      </w:r>
    </w:p>
    <w:p w14:paraId="51D81762" w14:textId="77777777" w:rsidR="00800AD8" w:rsidRDefault="001F025A" w:rsidP="008C3B63">
      <w:pPr>
        <w:pStyle w:val="InterlineTrans"/>
        <w:tabs>
          <w:tab w:val="left" w:pos="533"/>
          <w:tab w:val="right" w:pos="8789"/>
        </w:tabs>
      </w:pPr>
      <w:r>
        <w:tab/>
        <w:t>have-</w:t>
      </w:r>
      <w:r>
        <w:rPr>
          <w:smallCaps/>
        </w:rPr>
        <w:t>red</w:t>
      </w:r>
      <w:r>
        <w:t>-know</w:t>
      </w:r>
    </w:p>
    <w:p w14:paraId="6A05DEBE" w14:textId="77777777" w:rsidR="00800AD8" w:rsidRDefault="00800AD8" w:rsidP="008C3B63">
      <w:pPr>
        <w:pStyle w:val="InterlineFree"/>
        <w:tabs>
          <w:tab w:val="right" w:pos="8789"/>
        </w:tabs>
      </w:pPr>
      <w:r>
        <w:t>So ïemud was in the granary watching the rite of making a shaman.</w:t>
      </w:r>
    </w:p>
    <w:p w14:paraId="7E3F1E8C" w14:textId="77777777" w:rsidR="00800AD8" w:rsidRDefault="00DC1AE0" w:rsidP="008C3B63">
      <w:pPr>
        <w:pStyle w:val="InterlineText"/>
        <w:tabs>
          <w:tab w:val="left" w:pos="533"/>
          <w:tab w:val="left" w:pos="1097"/>
          <w:tab w:val="left" w:pos="2276"/>
          <w:tab w:val="left" w:pos="2765"/>
          <w:tab w:val="left" w:pos="3359"/>
          <w:tab w:val="left" w:pos="3623"/>
          <w:tab w:val="left" w:pos="4262"/>
          <w:tab w:val="left" w:pos="5021"/>
          <w:tab w:val="left" w:pos="5495"/>
          <w:tab w:val="left" w:pos="5939"/>
          <w:tab w:val="left" w:pos="6278"/>
          <w:tab w:val="right" w:pos="8789"/>
        </w:tabs>
      </w:pPr>
      <w:r w:rsidRPr="003A1D48">
        <w:rPr>
          <w:rStyle w:val="InterlineTextNumChar"/>
        </w:rPr>
        <w:t>012</w:t>
      </w:r>
      <w:r w:rsidR="00800AD8">
        <w:tab/>
        <w:t>ka</w:t>
      </w:r>
      <w:r w:rsidR="00800AD8">
        <w:tab/>
        <w:t>maîia,</w:t>
      </w:r>
      <w:r w:rsidR="00800AD8">
        <w:tab/>
        <w:t>“ki</w:t>
      </w:r>
      <w:r w:rsidR="00800AD8">
        <w:tab/>
        <w:t>ken</w:t>
      </w:r>
      <w:r w:rsidR="00800AD8">
        <w:tab/>
        <w:t>a</w:t>
      </w:r>
      <w:r w:rsidR="00800AD8">
        <w:tab/>
        <w:t>vaik</w:t>
      </w:r>
      <w:r w:rsidR="00800AD8">
        <w:tab/>
        <w:t>anan,”</w:t>
      </w:r>
      <w:r w:rsidR="00800AD8">
        <w:tab/>
        <w:t>aya</w:t>
      </w:r>
      <w:r w:rsidR="00800AD8">
        <w:tab/>
        <w:t>ti</w:t>
      </w:r>
      <w:r w:rsidR="00800AD8">
        <w:tab/>
        <w:t>sa</w:t>
      </w:r>
      <w:r w:rsidR="00800AD8">
        <w:tab/>
        <w:t>ïemud.</w:t>
      </w:r>
    </w:p>
    <w:p w14:paraId="5683E6E8" w14:textId="77777777" w:rsidR="00800AD8" w:rsidRDefault="00800AD8" w:rsidP="008C3B63">
      <w:pPr>
        <w:pStyle w:val="InterlineGlossWithTrans"/>
        <w:tabs>
          <w:tab w:val="left" w:pos="533"/>
          <w:tab w:val="left" w:pos="1097"/>
          <w:tab w:val="left" w:pos="2276"/>
          <w:tab w:val="left" w:pos="2765"/>
          <w:tab w:val="left" w:pos="3359"/>
          <w:tab w:val="left" w:pos="3623"/>
          <w:tab w:val="left" w:pos="4262"/>
          <w:tab w:val="left" w:pos="5021"/>
          <w:tab w:val="left" w:pos="5495"/>
          <w:tab w:val="left" w:pos="5939"/>
          <w:tab w:val="left" w:pos="6278"/>
          <w:tab w:val="right" w:pos="8789"/>
        </w:tabs>
      </w:pPr>
      <w:r>
        <w:tab/>
        <w:t>ka</w:t>
      </w:r>
      <w:r>
        <w:tab/>
        <w:t>ma-îia</w:t>
      </w:r>
      <w:r>
        <w:tab/>
        <w:t>ki</w:t>
      </w:r>
      <w:r>
        <w:tab/>
        <w:t>aken</w:t>
      </w:r>
      <w:r>
        <w:tab/>
        <w:t>a</w:t>
      </w:r>
      <w:r>
        <w:tab/>
        <w:t>vaik</w:t>
      </w:r>
      <w:r>
        <w:tab/>
        <w:t>anan</w:t>
      </w:r>
      <w:r>
        <w:tab/>
        <w:t>aya</w:t>
      </w:r>
      <w:r>
        <w:tab/>
        <w:t>ti</w:t>
      </w:r>
      <w:r>
        <w:tab/>
        <w:t>sa</w:t>
      </w:r>
      <w:r>
        <w:tab/>
        <w:t>ïemud</w:t>
      </w:r>
    </w:p>
    <w:p w14:paraId="1D3E2A79" w14:textId="77777777" w:rsidR="00800AD8" w:rsidRDefault="00800AD8" w:rsidP="008C3B63">
      <w:pPr>
        <w:pStyle w:val="InterlineTrans"/>
        <w:tabs>
          <w:tab w:val="left" w:pos="533"/>
          <w:tab w:val="left" w:pos="1097"/>
          <w:tab w:val="left" w:pos="2276"/>
          <w:tab w:val="left" w:pos="2765"/>
          <w:tab w:val="left" w:pos="3359"/>
          <w:tab w:val="left" w:pos="3623"/>
          <w:tab w:val="left" w:pos="4262"/>
          <w:tab w:val="left" w:pos="5021"/>
          <w:tab w:val="left" w:pos="5495"/>
          <w:tab w:val="left" w:pos="5939"/>
          <w:tab w:val="left" w:pos="6278"/>
          <w:tab w:val="right" w:pos="8789"/>
        </w:tabs>
      </w:pPr>
      <w:r>
        <w:tab/>
        <w:t>after</w:t>
      </w:r>
      <w:r>
        <w:tab/>
      </w:r>
      <w:r>
        <w:rPr>
          <w:smallCaps/>
        </w:rPr>
        <w:t>stat</w:t>
      </w:r>
      <w:r>
        <w:t>-dawn</w:t>
      </w:r>
      <w:r>
        <w:tab/>
        <w:t>will</w:t>
      </w:r>
      <w:r>
        <w:tab/>
      </w:r>
      <w:r w:rsidR="000D5EFB" w:rsidRPr="000D5EFB">
        <w:rPr>
          <w:smallCaps/>
        </w:rPr>
        <w:t>f.I</w:t>
      </w:r>
      <w:r>
        <w:rPr>
          <w:smallCaps/>
        </w:rPr>
        <w:tab/>
        <w:t>c</w:t>
      </w:r>
      <w:r>
        <w:rPr>
          <w:smallCaps/>
        </w:rPr>
        <w:tab/>
      </w:r>
      <w:r>
        <w:t>leave</w:t>
      </w:r>
      <w:r>
        <w:tab/>
        <w:t>still</w:t>
      </w:r>
      <w:r>
        <w:tab/>
        <w:t>say</w:t>
      </w:r>
      <w:r>
        <w:tab/>
      </w:r>
      <w:r>
        <w:rPr>
          <w:smallCaps/>
        </w:rPr>
        <w:t>f.h</w:t>
      </w:r>
      <w:r>
        <w:rPr>
          <w:smallCaps/>
        </w:rPr>
        <w:tab/>
        <w:t>h</w:t>
      </w:r>
      <w:r>
        <w:rPr>
          <w:smallCaps/>
        </w:rPr>
        <w:tab/>
      </w:r>
      <w:r>
        <w:t>(name)</w:t>
      </w:r>
    </w:p>
    <w:p w14:paraId="74F035C7" w14:textId="77777777" w:rsidR="00800AD8" w:rsidRDefault="00800AD8" w:rsidP="008C3B63">
      <w:pPr>
        <w:pStyle w:val="InterlineFree"/>
        <w:tabs>
          <w:tab w:val="right" w:pos="8789"/>
        </w:tabs>
      </w:pPr>
      <w:r>
        <w:t>Next day ïemud said: “I’ll be off now.”</w:t>
      </w:r>
    </w:p>
    <w:p w14:paraId="3E4BFA9F" w14:textId="77777777" w:rsidR="00800AD8" w:rsidRDefault="00DC1AE0" w:rsidP="008C3B63">
      <w:pPr>
        <w:pStyle w:val="InterlineText"/>
        <w:tabs>
          <w:tab w:val="left" w:pos="533"/>
          <w:tab w:val="left" w:pos="1397"/>
          <w:tab w:val="left" w:pos="1661"/>
          <w:tab w:val="left" w:pos="2495"/>
          <w:tab w:val="left" w:pos="3314"/>
          <w:tab w:val="left" w:pos="4148"/>
          <w:tab w:val="left" w:pos="4982"/>
          <w:tab w:val="right" w:pos="8789"/>
        </w:tabs>
      </w:pPr>
      <w:r w:rsidRPr="003A1D48">
        <w:rPr>
          <w:rStyle w:val="InterlineTextNumChar"/>
        </w:rPr>
        <w:t>013</w:t>
      </w:r>
      <w:r w:rsidR="00800AD8">
        <w:tab/>
        <w:t>“anema</w:t>
      </w:r>
      <w:r w:rsidR="00800AD8">
        <w:tab/>
        <w:t>a</w:t>
      </w:r>
      <w:r w:rsidR="00800AD8">
        <w:tab/>
        <w:t>nu</w:t>
      </w:r>
      <w:r w:rsidR="00800AD8">
        <w:tab/>
        <w:t>vusam,</w:t>
      </w:r>
      <w:r w:rsidR="00800AD8">
        <w:tab/>
        <w:t>anema</w:t>
      </w:r>
      <w:r w:rsidR="00800AD8">
        <w:tab/>
        <w:t>nu</w:t>
      </w:r>
      <w:r w:rsidR="00800AD8">
        <w:tab/>
        <w:t>tjaîayan?”</w:t>
      </w:r>
    </w:p>
    <w:p w14:paraId="03DA6BD3" w14:textId="77777777" w:rsidR="00800AD8" w:rsidRDefault="00800AD8" w:rsidP="008C3B63">
      <w:pPr>
        <w:pStyle w:val="InterlineGlossWithTrans"/>
        <w:tabs>
          <w:tab w:val="left" w:pos="533"/>
          <w:tab w:val="left" w:pos="1397"/>
          <w:tab w:val="left" w:pos="1661"/>
          <w:tab w:val="left" w:pos="2495"/>
          <w:tab w:val="left" w:pos="3314"/>
          <w:tab w:val="left" w:pos="4148"/>
          <w:tab w:val="left" w:pos="4982"/>
          <w:tab w:val="right" w:pos="8789"/>
        </w:tabs>
      </w:pPr>
      <w:r>
        <w:tab/>
        <w:t>a-nema</w:t>
      </w:r>
      <w:r>
        <w:tab/>
        <w:t>a</w:t>
      </w:r>
      <w:r>
        <w:tab/>
        <w:t>nu</w:t>
      </w:r>
      <w:r>
        <w:tab/>
        <w:t>vusam</w:t>
      </w:r>
      <w:r>
        <w:tab/>
        <w:t>a-nema</w:t>
      </w:r>
      <w:r>
        <w:tab/>
        <w:t>nu</w:t>
      </w:r>
      <w:r>
        <w:tab/>
        <w:t>tjaîayan</w:t>
      </w:r>
    </w:p>
    <w:p w14:paraId="6D672AC2" w14:textId="77777777" w:rsidR="00800AD8" w:rsidRDefault="00800AD8" w:rsidP="008C3B63">
      <w:pPr>
        <w:pStyle w:val="InterlineTrans"/>
        <w:tabs>
          <w:tab w:val="left" w:pos="533"/>
          <w:tab w:val="left" w:pos="1397"/>
          <w:tab w:val="left" w:pos="1661"/>
          <w:tab w:val="left" w:pos="2495"/>
          <w:tab w:val="left" w:pos="3314"/>
          <w:tab w:val="left" w:pos="4148"/>
          <w:tab w:val="left" w:pos="4982"/>
          <w:tab w:val="right" w:pos="8789"/>
        </w:tabs>
      </w:pPr>
      <w:r>
        <w:tab/>
        <w:t>?-what</w:t>
      </w:r>
      <w:r>
        <w:rPr>
          <w:smallCaps/>
        </w:rPr>
        <w:tab/>
        <w:t>c</w:t>
      </w:r>
      <w:r>
        <w:rPr>
          <w:smallCaps/>
        </w:rPr>
        <w:tab/>
      </w:r>
      <w:r>
        <w:t>your(</w:t>
      </w:r>
      <w:r>
        <w:rPr>
          <w:smallCaps/>
        </w:rPr>
        <w:t>p</w:t>
      </w:r>
      <w:r>
        <w:t>)</w:t>
      </w:r>
      <w:r>
        <w:tab/>
        <w:t>seed</w:t>
      </w:r>
      <w:r>
        <w:tab/>
        <w:t>?-what</w:t>
      </w:r>
      <w:r>
        <w:tab/>
        <w:t>your(</w:t>
      </w:r>
      <w:r>
        <w:rPr>
          <w:smallCaps/>
        </w:rPr>
        <w:t>p</w:t>
      </w:r>
      <w:r>
        <w:t>)</w:t>
      </w:r>
      <w:r>
        <w:tab/>
        <w:t>big.seeds</w:t>
      </w:r>
    </w:p>
    <w:p w14:paraId="29E03BA8" w14:textId="77777777" w:rsidR="00800AD8" w:rsidRDefault="00800AD8" w:rsidP="008C3B63">
      <w:pPr>
        <w:pStyle w:val="InterlineFree"/>
        <w:tabs>
          <w:tab w:val="right" w:pos="8789"/>
        </w:tabs>
      </w:pPr>
      <w:r>
        <w:t>“What small</w:t>
      </w:r>
      <w:r w:rsidR="00887CAA">
        <w:t xml:space="preserve"> and bigger seeds do you have?”</w:t>
      </w:r>
    </w:p>
    <w:p w14:paraId="1A5D5428" w14:textId="77777777" w:rsidR="00800AD8" w:rsidRDefault="00DC1AE0" w:rsidP="008C3B63">
      <w:pPr>
        <w:pStyle w:val="InterlineText"/>
        <w:tabs>
          <w:tab w:val="left" w:pos="533"/>
          <w:tab w:val="left" w:pos="1667"/>
          <w:tab w:val="right" w:pos="8789"/>
        </w:tabs>
      </w:pPr>
      <w:r w:rsidRPr="003A1D48">
        <w:rPr>
          <w:rStyle w:val="InterlineTextNumChar"/>
        </w:rPr>
        <w:t>014</w:t>
      </w:r>
      <w:r w:rsidR="00800AD8">
        <w:tab/>
        <w:t>“qali÷u÷u,</w:t>
      </w:r>
      <w:r w:rsidR="00800AD8">
        <w:tab/>
        <w:t>vala.”</w:t>
      </w:r>
    </w:p>
    <w:p w14:paraId="097237E2" w14:textId="77777777" w:rsidR="00800AD8" w:rsidRDefault="00800AD8" w:rsidP="008C3B63">
      <w:pPr>
        <w:pStyle w:val="InterlineGlossWithTrans"/>
        <w:tabs>
          <w:tab w:val="left" w:pos="533"/>
          <w:tab w:val="left" w:pos="1667"/>
          <w:tab w:val="right" w:pos="8789"/>
        </w:tabs>
      </w:pPr>
      <w:r>
        <w:tab/>
        <w:t>qali÷u÷u</w:t>
      </w:r>
      <w:r>
        <w:tab/>
        <w:t>vala</w:t>
      </w:r>
    </w:p>
    <w:p w14:paraId="7DD69929" w14:textId="77777777" w:rsidR="00800AD8" w:rsidRDefault="00800AD8" w:rsidP="008C3B63">
      <w:pPr>
        <w:pStyle w:val="InterlineTransNoFree"/>
        <w:tabs>
          <w:tab w:val="left" w:pos="1667"/>
          <w:tab w:val="right" w:pos="8789"/>
        </w:tabs>
      </w:pPr>
      <w:r>
        <w:tab/>
        <w:t>taro.sp</w:t>
      </w:r>
      <w:r>
        <w:tab/>
        <w:t>taro.sp</w:t>
      </w:r>
      <w:r w:rsidR="00887CAA">
        <w:tab/>
        <w:t xml:space="preserve">“We have </w:t>
      </w:r>
      <w:r w:rsidR="00887CAA" w:rsidRPr="00256587">
        <w:rPr>
          <w:i/>
        </w:rPr>
        <w:t>qali÷u÷u</w:t>
      </w:r>
      <w:r w:rsidR="00887CAA">
        <w:t xml:space="preserve"> and </w:t>
      </w:r>
      <w:r w:rsidR="00887CAA" w:rsidRPr="00256587">
        <w:rPr>
          <w:i/>
        </w:rPr>
        <w:t>vala</w:t>
      </w:r>
      <w:r w:rsidR="00887CAA">
        <w:t xml:space="preserve"> taro.”</w:t>
      </w:r>
    </w:p>
    <w:p w14:paraId="2CBEC5B6" w14:textId="77777777" w:rsidR="00800AD8" w:rsidRDefault="00DC1AE0" w:rsidP="008C3B63">
      <w:pPr>
        <w:pStyle w:val="InterlineText"/>
        <w:tabs>
          <w:tab w:val="left" w:pos="533"/>
          <w:tab w:val="left" w:pos="1277"/>
          <w:tab w:val="left" w:pos="2186"/>
          <w:tab w:val="left" w:pos="3005"/>
          <w:tab w:val="left" w:pos="3269"/>
          <w:tab w:val="left" w:pos="3878"/>
          <w:tab w:val="left" w:pos="4142"/>
          <w:tab w:val="left" w:pos="5216"/>
          <w:tab w:val="left" w:pos="5480"/>
          <w:tab w:val="left" w:pos="6854"/>
          <w:tab w:val="left" w:pos="7118"/>
          <w:tab w:val="left" w:pos="8177"/>
          <w:tab w:val="right" w:pos="8789"/>
        </w:tabs>
      </w:pPr>
      <w:r w:rsidRPr="003A1D48">
        <w:rPr>
          <w:rStyle w:val="InterlineTextNumChar"/>
        </w:rPr>
        <w:t>015</w:t>
      </w:r>
      <w:r w:rsidR="00800AD8">
        <w:tab/>
        <w:t>“katsu</w:t>
      </w:r>
      <w:r w:rsidR="00800AD8">
        <w:tab/>
        <w:t>tusa</w:t>
      </w:r>
      <w:r w:rsidR="00800AD8">
        <w:tab/>
        <w:t>vusam,</w:t>
      </w:r>
      <w:r w:rsidR="00800AD8">
        <w:tab/>
        <w:t>a</w:t>
      </w:r>
      <w:r w:rsidR="00800AD8">
        <w:tab/>
        <w:t>tjelu</w:t>
      </w:r>
      <w:r w:rsidR="00800AD8">
        <w:tab/>
        <w:t>a</w:t>
      </w:r>
      <w:r w:rsidR="00800AD8">
        <w:tab/>
        <w:t>vusaman,</w:t>
      </w:r>
      <w:r w:rsidR="00800AD8">
        <w:tab/>
        <w:t>a</w:t>
      </w:r>
      <w:r w:rsidR="00800AD8">
        <w:tab/>
        <w:t>vuluvulung,</w:t>
      </w:r>
      <w:r w:rsidR="00800AD8">
        <w:tab/>
        <w:t>a</w:t>
      </w:r>
      <w:r w:rsidR="00887CAA">
        <w:tab/>
        <w:t>tjamekuî,</w:t>
      </w:r>
      <w:r w:rsidR="00887CAA">
        <w:tab/>
        <w:t>a</w:t>
      </w:r>
    </w:p>
    <w:p w14:paraId="2DB3AEDC" w14:textId="77777777" w:rsidR="00800AD8" w:rsidRDefault="00800AD8" w:rsidP="008C3B63">
      <w:pPr>
        <w:pStyle w:val="InterlineGlossWithTrans"/>
        <w:tabs>
          <w:tab w:val="left" w:pos="533"/>
          <w:tab w:val="left" w:pos="1277"/>
          <w:tab w:val="left" w:pos="2186"/>
          <w:tab w:val="left" w:pos="3005"/>
          <w:tab w:val="left" w:pos="3269"/>
          <w:tab w:val="left" w:pos="3878"/>
          <w:tab w:val="left" w:pos="4142"/>
          <w:tab w:val="left" w:pos="5216"/>
          <w:tab w:val="left" w:pos="5480"/>
          <w:tab w:val="left" w:pos="6854"/>
          <w:tab w:val="left" w:pos="7118"/>
          <w:tab w:val="left" w:pos="8177"/>
          <w:tab w:val="right" w:pos="8789"/>
        </w:tabs>
      </w:pPr>
      <w:r>
        <w:tab/>
        <w:t>katsu</w:t>
      </w:r>
      <w:r>
        <w:tab/>
        <w:t>tu-tsa</w:t>
      </w:r>
      <w:r>
        <w:tab/>
        <w:t>vusam</w:t>
      </w:r>
      <w:r>
        <w:tab/>
        <w:t>a</w:t>
      </w:r>
      <w:r>
        <w:tab/>
        <w:t>tjelu</w:t>
      </w:r>
      <w:r>
        <w:tab/>
        <w:t>a</w:t>
      </w:r>
      <w:r>
        <w:tab/>
        <w:t>vusam-an</w:t>
      </w:r>
      <w:r>
        <w:tab/>
        <w:t>a</w:t>
      </w:r>
      <w:r>
        <w:tab/>
        <w:t>vulu-vulung</w:t>
      </w:r>
      <w:r>
        <w:tab/>
        <w:t>a</w:t>
      </w:r>
      <w:r w:rsidR="00887CAA">
        <w:tab/>
        <w:t>tjamekuî</w:t>
      </w:r>
      <w:r w:rsidR="00887CAA">
        <w:tab/>
        <w:t>a</w:t>
      </w:r>
    </w:p>
    <w:p w14:paraId="6147FC4C" w14:textId="77777777" w:rsidR="00800AD8" w:rsidRDefault="00800AD8" w:rsidP="008C3B63">
      <w:pPr>
        <w:pStyle w:val="InterlineTransNoFree"/>
        <w:tabs>
          <w:tab w:val="left" w:pos="1277"/>
          <w:tab w:val="left" w:pos="2186"/>
          <w:tab w:val="left" w:pos="3005"/>
          <w:tab w:val="left" w:pos="3269"/>
          <w:tab w:val="left" w:pos="3878"/>
          <w:tab w:val="left" w:pos="4142"/>
          <w:tab w:val="left" w:pos="5216"/>
          <w:tab w:val="left" w:pos="5480"/>
          <w:tab w:val="left" w:pos="6854"/>
          <w:tab w:val="left" w:pos="7118"/>
          <w:tab w:val="left" w:pos="8177"/>
          <w:tab w:val="right" w:pos="8789"/>
        </w:tabs>
        <w:rPr>
          <w:smallCaps/>
        </w:rPr>
      </w:pPr>
      <w:r>
        <w:tab/>
        <w:t>carry</w:t>
      </w:r>
      <w:r>
        <w:tab/>
      </w:r>
      <w:r>
        <w:rPr>
          <w:smallCaps/>
        </w:rPr>
        <w:t>obl</w:t>
      </w:r>
      <w:r>
        <w:t>-this</w:t>
      </w:r>
      <w:r>
        <w:tab/>
        <w:t>seed</w:t>
      </w:r>
      <w:r>
        <w:rPr>
          <w:smallCaps/>
        </w:rPr>
        <w:tab/>
        <w:t>c</w:t>
      </w:r>
      <w:r>
        <w:rPr>
          <w:smallCaps/>
        </w:rPr>
        <w:tab/>
      </w:r>
      <w:r>
        <w:t>three</w:t>
      </w:r>
      <w:r>
        <w:rPr>
          <w:smallCaps/>
        </w:rPr>
        <w:tab/>
        <w:t>c</w:t>
      </w:r>
      <w:r>
        <w:rPr>
          <w:smallCaps/>
        </w:rPr>
        <w:tab/>
      </w:r>
      <w:r>
        <w:t>seed-</w:t>
      </w:r>
      <w:r>
        <w:rPr>
          <w:smallCaps/>
        </w:rPr>
        <w:t>nom</w:t>
      </w:r>
      <w:r>
        <w:rPr>
          <w:smallCaps/>
        </w:rPr>
        <w:tab/>
        <w:t>c</w:t>
      </w:r>
      <w:r>
        <w:rPr>
          <w:smallCaps/>
        </w:rPr>
        <w:tab/>
        <w:t>red</w:t>
      </w:r>
      <w:r>
        <w:t>-millet.sp</w:t>
      </w:r>
      <w:r>
        <w:rPr>
          <w:smallCaps/>
        </w:rPr>
        <w:tab/>
        <w:t>c</w:t>
      </w:r>
      <w:r w:rsidR="00887CAA">
        <w:tab/>
        <w:t>millet.sp</w:t>
      </w:r>
      <w:r w:rsidR="00887CAA">
        <w:rPr>
          <w:smallCaps/>
        </w:rPr>
        <w:tab/>
        <w:t>c</w:t>
      </w:r>
    </w:p>
    <w:p w14:paraId="21A6C94D" w14:textId="77777777" w:rsidR="00800AD8" w:rsidRDefault="00800AD8" w:rsidP="008C3B63">
      <w:pPr>
        <w:pStyle w:val="InterlineText"/>
        <w:tabs>
          <w:tab w:val="left" w:pos="533"/>
          <w:tab w:val="right" w:pos="8789"/>
        </w:tabs>
      </w:pPr>
      <w:r>
        <w:tab/>
        <w:t>îailiman.</w:t>
      </w:r>
    </w:p>
    <w:p w14:paraId="168552B6" w14:textId="77777777" w:rsidR="00800AD8" w:rsidRDefault="00800AD8" w:rsidP="008C3B63">
      <w:pPr>
        <w:pStyle w:val="InterlineGlossWithTrans"/>
        <w:tabs>
          <w:tab w:val="left" w:pos="533"/>
          <w:tab w:val="right" w:pos="8789"/>
        </w:tabs>
      </w:pPr>
      <w:r>
        <w:tab/>
        <w:t>îailiman</w:t>
      </w:r>
    </w:p>
    <w:p w14:paraId="13C2CB63" w14:textId="77777777" w:rsidR="00800AD8" w:rsidRDefault="00800AD8" w:rsidP="008C3B63">
      <w:pPr>
        <w:pStyle w:val="InterlineTrans"/>
        <w:tabs>
          <w:tab w:val="left" w:pos="533"/>
          <w:tab w:val="right" w:pos="8789"/>
        </w:tabs>
      </w:pPr>
      <w:r>
        <w:rPr>
          <w:smallCaps/>
        </w:rPr>
        <w:tab/>
      </w:r>
      <w:r>
        <w:t>millet.sp</w:t>
      </w:r>
    </w:p>
    <w:p w14:paraId="33016271" w14:textId="77777777" w:rsidR="00800AD8" w:rsidRDefault="00800AD8" w:rsidP="008C3B63">
      <w:pPr>
        <w:pStyle w:val="InterlineFreeCommentFollows"/>
        <w:tabs>
          <w:tab w:val="right" w:pos="8789"/>
        </w:tabs>
      </w:pPr>
      <w:r>
        <w:t>“Take these small seeds of three kinds</w:t>
      </w:r>
      <w:r w:rsidR="002671F0">
        <w:t>:</w:t>
      </w:r>
      <w:r w:rsidR="00887CAA">
        <w:t xml:space="preserve"> </w:t>
      </w:r>
      <w:r w:rsidRPr="00256587">
        <w:rPr>
          <w:i/>
        </w:rPr>
        <w:t>vuluvulung</w:t>
      </w:r>
      <w:r>
        <w:t xml:space="preserve">, </w:t>
      </w:r>
      <w:r w:rsidRPr="00256587">
        <w:rPr>
          <w:i/>
        </w:rPr>
        <w:t>tjamekuî</w:t>
      </w:r>
      <w:r>
        <w:t xml:space="preserve"> and </w:t>
      </w:r>
      <w:r w:rsidRPr="00256587">
        <w:rPr>
          <w:i/>
        </w:rPr>
        <w:t>îailiman</w:t>
      </w:r>
      <w:r>
        <w:t xml:space="preserve"> millet.</w:t>
      </w:r>
    </w:p>
    <w:p w14:paraId="572A5BD8" w14:textId="77777777" w:rsidR="00800AD8" w:rsidRDefault="00A8416B" w:rsidP="008C3B63">
      <w:pPr>
        <w:pStyle w:val="CommentLastWithHalfSpace"/>
        <w:tabs>
          <w:tab w:val="right" w:pos="8789"/>
        </w:tabs>
      </w:pPr>
      <w:r>
        <w:t>[</w:t>
      </w:r>
      <w:r w:rsidR="00800AD8" w:rsidRPr="00887CAA">
        <w:rPr>
          <w:rStyle w:val="VernacularText"/>
        </w:rPr>
        <w:t>îailiman</w:t>
      </w:r>
      <w:r w:rsidR="00800AD8">
        <w:t xml:space="preserve">: </w:t>
      </w:r>
      <w:r w:rsidR="00800AD8" w:rsidRPr="00887CAA">
        <w:rPr>
          <w:rStyle w:val="VernacularText"/>
        </w:rPr>
        <w:t>lailiman</w:t>
      </w:r>
      <w:r w:rsidR="00887CAA">
        <w:t xml:space="preserve"> in F.</w:t>
      </w:r>
      <w:r>
        <w:t>]</w:t>
      </w:r>
    </w:p>
    <w:p w14:paraId="0F1262A9" w14:textId="77777777" w:rsidR="00800AD8" w:rsidRDefault="00DC1AE0" w:rsidP="008C3B63">
      <w:pPr>
        <w:pStyle w:val="InterlineText"/>
        <w:tabs>
          <w:tab w:val="left" w:pos="533"/>
          <w:tab w:val="left" w:pos="1217"/>
          <w:tab w:val="left" w:pos="2006"/>
          <w:tab w:val="left" w:pos="2615"/>
          <w:tab w:val="right" w:pos="8789"/>
        </w:tabs>
      </w:pPr>
      <w:r w:rsidRPr="003A1D48">
        <w:rPr>
          <w:rStyle w:val="InterlineTextNumChar"/>
        </w:rPr>
        <w:t>016</w:t>
      </w:r>
      <w:r w:rsidR="00800AD8">
        <w:tab/>
        <w:t>ari</w:t>
      </w:r>
      <w:r w:rsidR="00800AD8">
        <w:tab/>
        <w:t>sa-u</w:t>
      </w:r>
      <w:r w:rsidR="00800AD8">
        <w:tab/>
        <w:t>tjua</w:t>
      </w:r>
      <w:r w:rsidR="00800AD8">
        <w:tab/>
        <w:t>Qutsuîi.</w:t>
      </w:r>
    </w:p>
    <w:p w14:paraId="4F5FA42B" w14:textId="77777777" w:rsidR="00800AD8" w:rsidRDefault="00800AD8" w:rsidP="008C3B63">
      <w:pPr>
        <w:pStyle w:val="InterlineGlossWithTrans"/>
        <w:tabs>
          <w:tab w:val="left" w:pos="533"/>
          <w:tab w:val="left" w:pos="1217"/>
          <w:tab w:val="left" w:pos="2006"/>
          <w:tab w:val="left" w:pos="2615"/>
          <w:tab w:val="right" w:pos="8789"/>
        </w:tabs>
      </w:pPr>
      <w:r>
        <w:tab/>
        <w:t>ari</w:t>
      </w:r>
      <w:r>
        <w:tab/>
        <w:t>sa-u</w:t>
      </w:r>
      <w:r>
        <w:tab/>
        <w:t>tjua</w:t>
      </w:r>
      <w:r>
        <w:tab/>
        <w:t>Qutsuîi</w:t>
      </w:r>
    </w:p>
    <w:p w14:paraId="2329D6FF" w14:textId="77777777" w:rsidR="00800AD8" w:rsidRDefault="00800AD8" w:rsidP="008C3B63">
      <w:pPr>
        <w:pStyle w:val="InterlineTransNoFree"/>
        <w:tabs>
          <w:tab w:val="left" w:pos="1217"/>
          <w:tab w:val="left" w:pos="2006"/>
          <w:tab w:val="left" w:pos="2615"/>
          <w:tab w:val="right" w:pos="8789"/>
        </w:tabs>
      </w:pPr>
      <w:r>
        <w:tab/>
        <w:t>go.on</w:t>
      </w:r>
      <w:r>
        <w:tab/>
        <w:t>go-</w:t>
      </w:r>
      <w:r>
        <w:rPr>
          <w:smallCaps/>
        </w:rPr>
        <w:t>imp</w:t>
      </w:r>
      <w:r>
        <w:tab/>
        <w:t>there</w:t>
      </w:r>
      <w:r>
        <w:tab/>
        <w:t>(place)</w:t>
      </w:r>
      <w:r w:rsidR="00887CAA">
        <w:tab/>
        <w:t>Off you go to Qutsuîi.</w:t>
      </w:r>
    </w:p>
    <w:p w14:paraId="1729B228" w14:textId="77777777" w:rsidR="00800AD8" w:rsidRDefault="00DC1AE0" w:rsidP="008C3B63">
      <w:pPr>
        <w:pStyle w:val="InterlineText"/>
        <w:tabs>
          <w:tab w:val="left" w:pos="533"/>
          <w:tab w:val="left" w:pos="1172"/>
          <w:tab w:val="left" w:pos="1676"/>
          <w:tab w:val="left" w:pos="2180"/>
          <w:tab w:val="left" w:pos="2444"/>
          <w:tab w:val="right" w:pos="8789"/>
        </w:tabs>
      </w:pPr>
      <w:r w:rsidRPr="003A1D48">
        <w:rPr>
          <w:rStyle w:val="InterlineTextNumChar"/>
        </w:rPr>
        <w:t>017</w:t>
      </w:r>
      <w:r w:rsidR="00800AD8">
        <w:tab/>
        <w:t>katsu</w:t>
      </w:r>
      <w:r w:rsidR="00800AD8">
        <w:tab/>
        <w:t>tua</w:t>
      </w:r>
      <w:r w:rsidR="00800AD8">
        <w:tab/>
        <w:t>÷i÷i</w:t>
      </w:r>
      <w:r w:rsidR="00800AD8">
        <w:tab/>
        <w:t>a</w:t>
      </w:r>
      <w:r w:rsidR="00800AD8">
        <w:tab/>
        <w:t>vulivuliqan.”</w:t>
      </w:r>
    </w:p>
    <w:p w14:paraId="35A460E1" w14:textId="77777777" w:rsidR="00800AD8" w:rsidRDefault="00800AD8" w:rsidP="008C3B63">
      <w:pPr>
        <w:pStyle w:val="InterlineGlossWithTrans"/>
        <w:tabs>
          <w:tab w:val="left" w:pos="533"/>
          <w:tab w:val="left" w:pos="1172"/>
          <w:tab w:val="left" w:pos="1676"/>
          <w:tab w:val="left" w:pos="2180"/>
          <w:tab w:val="left" w:pos="2444"/>
          <w:tab w:val="right" w:pos="8789"/>
        </w:tabs>
      </w:pPr>
      <w:r>
        <w:tab/>
        <w:t>katsu</w:t>
      </w:r>
      <w:r>
        <w:tab/>
        <w:t>tua</w:t>
      </w:r>
      <w:r>
        <w:tab/>
        <w:t>÷i÷i</w:t>
      </w:r>
      <w:r>
        <w:tab/>
        <w:t>a</w:t>
      </w:r>
      <w:r>
        <w:tab/>
        <w:t>vuli-vuliq-an</w:t>
      </w:r>
    </w:p>
    <w:p w14:paraId="7E2561FD" w14:textId="77777777" w:rsidR="00800AD8" w:rsidRDefault="00800AD8" w:rsidP="008C3B63">
      <w:pPr>
        <w:pStyle w:val="InterlineTransNoFree"/>
        <w:tabs>
          <w:tab w:val="left" w:pos="1172"/>
          <w:tab w:val="left" w:pos="1676"/>
          <w:tab w:val="left" w:pos="2180"/>
          <w:tab w:val="left" w:pos="2444"/>
          <w:tab w:val="right" w:pos="8789"/>
        </w:tabs>
      </w:pPr>
      <w:r>
        <w:tab/>
        <w:t>carry</w:t>
      </w:r>
      <w:r>
        <w:tab/>
      </w:r>
      <w:r>
        <w:rPr>
          <w:smallCaps/>
        </w:rPr>
        <w:t>obl</w:t>
      </w:r>
      <w:r>
        <w:tab/>
        <w:t>pig</w:t>
      </w:r>
      <w:r>
        <w:rPr>
          <w:smallCaps/>
        </w:rPr>
        <w:tab/>
        <w:t>c</w:t>
      </w:r>
      <w:r>
        <w:rPr>
          <w:smallCaps/>
        </w:rPr>
        <w:tab/>
        <w:t>red</w:t>
      </w:r>
      <w:r>
        <w:t>-striped-</w:t>
      </w:r>
      <w:r>
        <w:rPr>
          <w:smallCaps/>
        </w:rPr>
        <w:t>nom</w:t>
      </w:r>
      <w:r w:rsidR="00887CAA">
        <w:rPr>
          <w:smallCaps/>
        </w:rPr>
        <w:tab/>
      </w:r>
      <w:r w:rsidR="00887CAA">
        <w:t>Take a dappled pig.”</w:t>
      </w:r>
    </w:p>
    <w:p w14:paraId="7B2D2755" w14:textId="77777777" w:rsidR="00800AD8" w:rsidRDefault="00DC1AE0" w:rsidP="008C3B63">
      <w:pPr>
        <w:pStyle w:val="InterlineText"/>
        <w:tabs>
          <w:tab w:val="left" w:pos="533"/>
          <w:tab w:val="left" w:pos="2777"/>
          <w:tab w:val="left" w:pos="3866"/>
          <w:tab w:val="left" w:pos="4640"/>
          <w:tab w:val="left" w:pos="5024"/>
          <w:tab w:val="left" w:pos="5363"/>
          <w:tab w:val="right" w:pos="8789"/>
        </w:tabs>
      </w:pPr>
      <w:r w:rsidRPr="003A1D48">
        <w:rPr>
          <w:rStyle w:val="InterlineTextNumChar"/>
        </w:rPr>
        <w:t>018</w:t>
      </w:r>
      <w:r w:rsidR="00800AD8">
        <w:tab/>
        <w:t>“maîevîeveq</w:t>
      </w:r>
      <w:r w:rsidR="00800AD8">
        <w:tab/>
        <w:t>amen,”</w:t>
      </w:r>
      <w:r w:rsidR="00800AD8">
        <w:tab/>
        <w:t>ayain</w:t>
      </w:r>
      <w:r w:rsidR="00800AD8">
        <w:tab/>
        <w:t>ni</w:t>
      </w:r>
      <w:r w:rsidR="00800AD8">
        <w:tab/>
        <w:t>sa</w:t>
      </w:r>
      <w:r w:rsidR="00800AD8">
        <w:tab/>
        <w:t>Rungiîingan.</w:t>
      </w:r>
    </w:p>
    <w:p w14:paraId="0E4AF4F9" w14:textId="77777777" w:rsidR="00800AD8" w:rsidRDefault="00800AD8" w:rsidP="008C3B63">
      <w:pPr>
        <w:pStyle w:val="InterlineGlossWithTrans"/>
        <w:tabs>
          <w:tab w:val="left" w:pos="533"/>
          <w:tab w:val="left" w:pos="2777"/>
          <w:tab w:val="left" w:pos="3866"/>
          <w:tab w:val="left" w:pos="4640"/>
          <w:tab w:val="left" w:pos="5024"/>
          <w:tab w:val="left" w:pos="5363"/>
          <w:tab w:val="right" w:pos="8789"/>
        </w:tabs>
      </w:pPr>
      <w:r>
        <w:tab/>
        <w:t>ma-îev-îeveq</w:t>
      </w:r>
      <w:r>
        <w:tab/>
        <w:t>amen</w:t>
      </w:r>
      <w:r>
        <w:tab/>
        <w:t>aya-en</w:t>
      </w:r>
      <w:r>
        <w:tab/>
        <w:t>ni</w:t>
      </w:r>
      <w:r>
        <w:tab/>
        <w:t>sa</w:t>
      </w:r>
      <w:r>
        <w:tab/>
        <w:t>Rungiîingan</w:t>
      </w:r>
    </w:p>
    <w:p w14:paraId="6CA4A921" w14:textId="77777777" w:rsidR="00800AD8" w:rsidRDefault="00800AD8" w:rsidP="008C3B63">
      <w:pPr>
        <w:pStyle w:val="InterlineTrans"/>
        <w:tabs>
          <w:tab w:val="left" w:pos="533"/>
          <w:tab w:val="left" w:pos="2777"/>
          <w:tab w:val="left" w:pos="3866"/>
          <w:tab w:val="left" w:pos="4640"/>
          <w:tab w:val="left" w:pos="5024"/>
          <w:tab w:val="left" w:pos="5363"/>
          <w:tab w:val="right" w:pos="8789"/>
        </w:tabs>
      </w:pPr>
      <w:r>
        <w:tab/>
      </w:r>
      <w:r>
        <w:rPr>
          <w:smallCaps/>
        </w:rPr>
        <w:t>stat</w:t>
      </w:r>
      <w:r>
        <w:t>-</w:t>
      </w:r>
      <w:r>
        <w:rPr>
          <w:smallCaps/>
        </w:rPr>
        <w:t>red</w:t>
      </w:r>
      <w:r>
        <w:t>-festival.type</w:t>
      </w:r>
      <w:r>
        <w:tab/>
      </w:r>
      <w:r>
        <w:rPr>
          <w:smallCaps/>
        </w:rPr>
        <w:t>f.</w:t>
      </w:r>
      <w:r>
        <w:t>we(</w:t>
      </w:r>
      <w:r>
        <w:rPr>
          <w:smallCaps/>
        </w:rPr>
        <w:t>exc</w:t>
      </w:r>
      <w:r>
        <w:t>)</w:t>
      </w:r>
      <w:r>
        <w:tab/>
        <w:t>say-</w:t>
      </w:r>
      <w:r>
        <w:rPr>
          <w:smallCaps/>
        </w:rPr>
        <w:t>pf</w:t>
      </w:r>
      <w:r>
        <w:tab/>
        <w:t>by</w:t>
      </w:r>
      <w:r>
        <w:rPr>
          <w:smallCaps/>
        </w:rPr>
        <w:tab/>
        <w:t>h</w:t>
      </w:r>
      <w:r>
        <w:rPr>
          <w:smallCaps/>
        </w:rPr>
        <w:tab/>
      </w:r>
      <w:r>
        <w:t>(name)</w:t>
      </w:r>
    </w:p>
    <w:p w14:paraId="03F94B6E" w14:textId="77777777" w:rsidR="00800AD8" w:rsidRDefault="00800AD8" w:rsidP="008C3B63">
      <w:pPr>
        <w:pStyle w:val="InterlineFree"/>
        <w:tabs>
          <w:tab w:val="right" w:pos="8789"/>
        </w:tabs>
      </w:pPr>
      <w:r>
        <w:t>“We are celebrating the five year festival,” added Rungiîingan;</w:t>
      </w:r>
    </w:p>
    <w:p w14:paraId="0DCF78EE" w14:textId="77777777" w:rsidR="00800AD8" w:rsidRDefault="00DC1AE0" w:rsidP="008C3B63">
      <w:pPr>
        <w:pStyle w:val="InterlineText"/>
        <w:tabs>
          <w:tab w:val="left" w:pos="533"/>
          <w:tab w:val="left" w:pos="1382"/>
          <w:tab w:val="left" w:pos="1916"/>
          <w:tab w:val="left" w:pos="4415"/>
          <w:tab w:val="left" w:pos="5189"/>
          <w:tab w:val="left" w:pos="5678"/>
          <w:tab w:val="left" w:pos="6767"/>
          <w:tab w:val="left" w:pos="7541"/>
          <w:tab w:val="left" w:pos="8045"/>
          <w:tab w:val="right" w:pos="8789"/>
        </w:tabs>
      </w:pPr>
      <w:r w:rsidRPr="003A1D48">
        <w:rPr>
          <w:rStyle w:val="InterlineTextNumChar"/>
        </w:rPr>
        <w:t>019</w:t>
      </w:r>
      <w:r w:rsidR="00800AD8">
        <w:tab/>
        <w:t>“alau</w:t>
      </w:r>
      <w:r w:rsidR="00800AD8">
        <w:tab/>
        <w:t>pai</w:t>
      </w:r>
      <w:r w:rsidR="00800AD8">
        <w:tab/>
        <w:t>kaîevequ</w:t>
      </w:r>
      <w:r w:rsidR="00800AD8">
        <w:tab/>
        <w:t>anga,</w:t>
      </w:r>
      <w:r w:rsidR="00800AD8">
        <w:tab/>
        <w:t>sa</w:t>
      </w:r>
      <w:r w:rsidR="00887CAA">
        <w:tab/>
        <w:t>tsektseku</w:t>
      </w:r>
      <w:r w:rsidR="00887CAA">
        <w:tab/>
        <w:t>anga</w:t>
      </w:r>
      <w:r w:rsidR="00887CAA">
        <w:tab/>
        <w:t>tua</w:t>
      </w:r>
      <w:r w:rsidR="00887CAA">
        <w:tab/>
        <w:t>kasiw.”</w:t>
      </w:r>
    </w:p>
    <w:p w14:paraId="6B5EFE40" w14:textId="77777777" w:rsidR="00800AD8" w:rsidRDefault="00800AD8" w:rsidP="008C3B63">
      <w:pPr>
        <w:pStyle w:val="InterlineGlossWithTrans"/>
        <w:tabs>
          <w:tab w:val="left" w:pos="533"/>
          <w:tab w:val="left" w:pos="1382"/>
          <w:tab w:val="left" w:pos="1916"/>
          <w:tab w:val="left" w:pos="4415"/>
          <w:tab w:val="left" w:pos="5189"/>
          <w:tab w:val="left" w:pos="5678"/>
          <w:tab w:val="left" w:pos="6767"/>
          <w:tab w:val="left" w:pos="7541"/>
          <w:tab w:val="left" w:pos="8045"/>
          <w:tab w:val="right" w:pos="8789"/>
        </w:tabs>
      </w:pPr>
      <w:r>
        <w:tab/>
        <w:t>ala-u</w:t>
      </w:r>
      <w:r>
        <w:tab/>
        <w:t>pai</w:t>
      </w:r>
      <w:r>
        <w:tab/>
        <w:t>ka-îeveq-u</w:t>
      </w:r>
      <w:r>
        <w:tab/>
        <w:t>anga</w:t>
      </w:r>
      <w:r>
        <w:tab/>
        <w:t>sa</w:t>
      </w:r>
      <w:r w:rsidR="00887CAA">
        <w:tab/>
        <w:t>tsektsek-u</w:t>
      </w:r>
      <w:r w:rsidR="00887CAA">
        <w:tab/>
        <w:t>anga</w:t>
      </w:r>
      <w:r w:rsidR="00887CAA">
        <w:tab/>
        <w:t>tua</w:t>
      </w:r>
      <w:r w:rsidR="00887CAA">
        <w:tab/>
        <w:t>kasiw</w:t>
      </w:r>
    </w:p>
    <w:p w14:paraId="364CDB81" w14:textId="77777777" w:rsidR="00800AD8" w:rsidRDefault="00800AD8" w:rsidP="008C3B63">
      <w:pPr>
        <w:pStyle w:val="InterlineTrans"/>
        <w:tabs>
          <w:tab w:val="left" w:pos="533"/>
          <w:tab w:val="left" w:pos="1382"/>
          <w:tab w:val="left" w:pos="1916"/>
          <w:tab w:val="left" w:pos="4415"/>
          <w:tab w:val="left" w:pos="5189"/>
          <w:tab w:val="left" w:pos="5678"/>
          <w:tab w:val="left" w:pos="6767"/>
          <w:tab w:val="left" w:pos="7541"/>
          <w:tab w:val="left" w:pos="8045"/>
          <w:tab w:val="right" w:pos="8789"/>
        </w:tabs>
      </w:pPr>
      <w:r>
        <w:tab/>
        <w:t>but-</w:t>
      </w:r>
      <w:r>
        <w:rPr>
          <w:smallCaps/>
        </w:rPr>
        <w:t>imp</w:t>
      </w:r>
      <w:r>
        <w:tab/>
        <w:t>well</w:t>
      </w:r>
      <w:r>
        <w:tab/>
        <w:t>become-festival.type-</w:t>
      </w:r>
      <w:r>
        <w:rPr>
          <w:smallCaps/>
        </w:rPr>
        <w:t>imp</w:t>
      </w:r>
      <w:r>
        <w:tab/>
        <w:t>indeed</w:t>
      </w:r>
      <w:r>
        <w:tab/>
        <w:t>and</w:t>
      </w:r>
      <w:r w:rsidR="00887CAA">
        <w:tab/>
        <w:t>stake-</w:t>
      </w:r>
      <w:r w:rsidR="00887CAA">
        <w:rPr>
          <w:smallCaps/>
        </w:rPr>
        <w:t>imp</w:t>
      </w:r>
      <w:r w:rsidR="00887CAA">
        <w:tab/>
        <w:t>indeed</w:t>
      </w:r>
      <w:r w:rsidR="00887CAA">
        <w:tab/>
      </w:r>
      <w:r w:rsidR="00887CAA">
        <w:rPr>
          <w:smallCaps/>
        </w:rPr>
        <w:t>obl</w:t>
      </w:r>
      <w:r w:rsidR="00887CAA">
        <w:tab/>
        <w:t>tree</w:t>
      </w:r>
    </w:p>
    <w:p w14:paraId="3D8DC040" w14:textId="77777777" w:rsidR="00800AD8" w:rsidRDefault="00800AD8" w:rsidP="008C3B63">
      <w:pPr>
        <w:pStyle w:val="InterlineFree"/>
        <w:tabs>
          <w:tab w:val="right" w:pos="8789"/>
        </w:tabs>
      </w:pPr>
      <w:r>
        <w:t>“so you too celebrate it, and stick wooden stakes in the ground.”</w:t>
      </w:r>
    </w:p>
    <w:p w14:paraId="02152FAB" w14:textId="77777777" w:rsidR="00800AD8" w:rsidRDefault="00DC1AE0" w:rsidP="008C3B63">
      <w:pPr>
        <w:pStyle w:val="InterlineText"/>
        <w:tabs>
          <w:tab w:val="left" w:pos="533"/>
          <w:tab w:val="left" w:pos="1022"/>
          <w:tab w:val="left" w:pos="1661"/>
          <w:tab w:val="left" w:pos="2435"/>
          <w:tab w:val="left" w:pos="2879"/>
          <w:tab w:val="left" w:pos="3218"/>
          <w:tab w:val="left" w:pos="4037"/>
          <w:tab w:val="left" w:pos="4301"/>
          <w:tab w:val="left" w:pos="5045"/>
          <w:tab w:val="right" w:pos="8789"/>
        </w:tabs>
      </w:pPr>
      <w:r w:rsidRPr="003A1D48">
        <w:rPr>
          <w:rStyle w:val="InterlineTextNumChar"/>
        </w:rPr>
        <w:t>020</w:t>
      </w:r>
      <w:r w:rsidR="00800AD8">
        <w:tab/>
        <w:t>sa</w:t>
      </w:r>
      <w:r w:rsidR="00800AD8">
        <w:tab/>
        <w:t>vaik</w:t>
      </w:r>
      <w:r w:rsidR="00800AD8">
        <w:tab/>
        <w:t>anga</w:t>
      </w:r>
      <w:r w:rsidR="00800AD8">
        <w:tab/>
        <w:t>ti</w:t>
      </w:r>
      <w:r w:rsidR="00800AD8">
        <w:tab/>
        <w:t>sa</w:t>
      </w:r>
      <w:r w:rsidR="00800AD8">
        <w:tab/>
        <w:t>ïemud</w:t>
      </w:r>
      <w:r w:rsidR="00800AD8">
        <w:tab/>
        <w:t>a</w:t>
      </w:r>
      <w:r w:rsidR="00800AD8">
        <w:tab/>
        <w:t>sema</w:t>
      </w:r>
      <w:r w:rsidR="00800AD8">
        <w:tab/>
        <w:t>tjariteku.</w:t>
      </w:r>
    </w:p>
    <w:p w14:paraId="01D2737D" w14:textId="77777777" w:rsidR="00800AD8" w:rsidRDefault="00800AD8" w:rsidP="008C3B63">
      <w:pPr>
        <w:pStyle w:val="InterlineGlossWithTrans"/>
        <w:tabs>
          <w:tab w:val="left" w:pos="533"/>
          <w:tab w:val="left" w:pos="1022"/>
          <w:tab w:val="left" w:pos="1661"/>
          <w:tab w:val="left" w:pos="2435"/>
          <w:tab w:val="left" w:pos="2879"/>
          <w:tab w:val="left" w:pos="3218"/>
          <w:tab w:val="left" w:pos="4037"/>
          <w:tab w:val="left" w:pos="4301"/>
          <w:tab w:val="left" w:pos="5045"/>
          <w:tab w:val="right" w:pos="8789"/>
        </w:tabs>
      </w:pPr>
      <w:r>
        <w:tab/>
        <w:t>sa</w:t>
      </w:r>
      <w:r>
        <w:tab/>
        <w:t>vaik</w:t>
      </w:r>
      <w:r>
        <w:tab/>
        <w:t>anga</w:t>
      </w:r>
      <w:r>
        <w:tab/>
        <w:t>ti</w:t>
      </w:r>
      <w:r>
        <w:tab/>
        <w:t>sa</w:t>
      </w:r>
      <w:r>
        <w:tab/>
        <w:t>ïemud</w:t>
      </w:r>
      <w:r>
        <w:tab/>
        <w:t>a</w:t>
      </w:r>
      <w:r>
        <w:tab/>
        <w:t>em=sa</w:t>
      </w:r>
      <w:r>
        <w:tab/>
        <w:t>tjari-teku</w:t>
      </w:r>
    </w:p>
    <w:p w14:paraId="01A53704" w14:textId="77777777" w:rsidR="00800AD8" w:rsidRDefault="00800AD8" w:rsidP="008C3B63">
      <w:pPr>
        <w:pStyle w:val="InterlineTrans"/>
        <w:tabs>
          <w:tab w:val="left" w:pos="533"/>
          <w:tab w:val="left" w:pos="1022"/>
          <w:tab w:val="left" w:pos="1661"/>
          <w:tab w:val="left" w:pos="2435"/>
          <w:tab w:val="left" w:pos="2879"/>
          <w:tab w:val="left" w:pos="3218"/>
          <w:tab w:val="left" w:pos="4037"/>
          <w:tab w:val="left" w:pos="4301"/>
          <w:tab w:val="left" w:pos="5045"/>
          <w:tab w:val="right" w:pos="8789"/>
        </w:tabs>
      </w:pPr>
      <w:r>
        <w:tab/>
        <w:t>and</w:t>
      </w:r>
      <w:r>
        <w:tab/>
        <w:t>leave</w:t>
      </w:r>
      <w:r>
        <w:tab/>
        <w:t>indeed</w:t>
      </w:r>
      <w:r>
        <w:tab/>
      </w:r>
      <w:r>
        <w:rPr>
          <w:smallCaps/>
        </w:rPr>
        <w:t>f.h</w:t>
      </w:r>
      <w:r>
        <w:rPr>
          <w:smallCaps/>
        </w:rPr>
        <w:tab/>
        <w:t>h</w:t>
      </w:r>
      <w:r>
        <w:rPr>
          <w:smallCaps/>
        </w:rPr>
        <w:tab/>
      </w:r>
      <w:r>
        <w:t>(name)</w:t>
      </w:r>
      <w:r>
        <w:rPr>
          <w:smallCaps/>
        </w:rPr>
        <w:tab/>
        <w:t>c</w:t>
      </w:r>
      <w:r>
        <w:rPr>
          <w:smallCaps/>
        </w:rPr>
        <w:tab/>
        <w:t>af</w:t>
      </w:r>
      <w:r>
        <w:t>=go</w:t>
      </w:r>
      <w:r>
        <w:tab/>
        <w:t>utmost-down</w:t>
      </w:r>
    </w:p>
    <w:p w14:paraId="3A3C4C32" w14:textId="77777777" w:rsidR="00800AD8" w:rsidRDefault="00800AD8" w:rsidP="008C3B63">
      <w:pPr>
        <w:pStyle w:val="InterlineFree"/>
        <w:tabs>
          <w:tab w:val="right" w:pos="8789"/>
        </w:tabs>
      </w:pPr>
      <w:r>
        <w:t>ïemud went back to the world below.</w:t>
      </w:r>
    </w:p>
    <w:p w14:paraId="3643F1C5" w14:textId="77777777" w:rsidR="00800AD8" w:rsidRDefault="00DC1AE0" w:rsidP="008C3B63">
      <w:pPr>
        <w:pStyle w:val="InterlineText"/>
        <w:tabs>
          <w:tab w:val="left" w:pos="533"/>
          <w:tab w:val="left" w:pos="1832"/>
          <w:tab w:val="left" w:pos="2276"/>
          <w:tab w:val="left" w:pos="2615"/>
          <w:tab w:val="right" w:pos="8789"/>
        </w:tabs>
      </w:pPr>
      <w:r w:rsidRPr="003A1D48">
        <w:rPr>
          <w:rStyle w:val="InterlineTextNumChar"/>
        </w:rPr>
        <w:lastRenderedPageBreak/>
        <w:t>021</w:t>
      </w:r>
      <w:r w:rsidR="00800AD8">
        <w:tab/>
        <w:t>mangtjez</w:t>
      </w:r>
      <w:r w:rsidR="00800AD8">
        <w:tab/>
        <w:t>ti</w:t>
      </w:r>
      <w:r w:rsidR="00800AD8">
        <w:tab/>
        <w:t>sa</w:t>
      </w:r>
      <w:r w:rsidR="00800AD8">
        <w:tab/>
        <w:t>ïemud.</w:t>
      </w:r>
    </w:p>
    <w:p w14:paraId="679EF565" w14:textId="77777777" w:rsidR="00800AD8" w:rsidRDefault="00800AD8" w:rsidP="008C3B63">
      <w:pPr>
        <w:pStyle w:val="InterlineGlossWithTrans"/>
        <w:tabs>
          <w:tab w:val="left" w:pos="533"/>
          <w:tab w:val="left" w:pos="1832"/>
          <w:tab w:val="left" w:pos="2276"/>
          <w:tab w:val="left" w:pos="2615"/>
          <w:tab w:val="right" w:pos="8789"/>
        </w:tabs>
      </w:pPr>
      <w:r>
        <w:tab/>
        <w:t>m-pangetjez</w:t>
      </w:r>
      <w:r>
        <w:tab/>
        <w:t>ti</w:t>
      </w:r>
      <w:r>
        <w:tab/>
        <w:t>sa</w:t>
      </w:r>
      <w:r>
        <w:tab/>
        <w:t>ïemud</w:t>
      </w:r>
    </w:p>
    <w:p w14:paraId="583913EF" w14:textId="77777777" w:rsidR="00800AD8" w:rsidRDefault="00800AD8" w:rsidP="008C3B63">
      <w:pPr>
        <w:pStyle w:val="InterlineTransNoFree"/>
        <w:tabs>
          <w:tab w:val="left" w:pos="1832"/>
          <w:tab w:val="left" w:pos="2276"/>
          <w:tab w:val="left" w:pos="2615"/>
          <w:tab w:val="right" w:pos="8789"/>
        </w:tabs>
      </w:pPr>
      <w:r>
        <w:tab/>
      </w:r>
      <w:r>
        <w:rPr>
          <w:smallCaps/>
        </w:rPr>
        <w:t>af</w:t>
      </w:r>
      <w:r>
        <w:t>-come</w:t>
      </w:r>
      <w:r>
        <w:tab/>
      </w:r>
      <w:r>
        <w:rPr>
          <w:smallCaps/>
        </w:rPr>
        <w:t>f.h</w:t>
      </w:r>
      <w:r>
        <w:rPr>
          <w:smallCaps/>
        </w:rPr>
        <w:tab/>
        <w:t>h</w:t>
      </w:r>
      <w:r>
        <w:rPr>
          <w:smallCaps/>
        </w:rPr>
        <w:tab/>
      </w:r>
      <w:r>
        <w:t>(name)</w:t>
      </w:r>
      <w:r w:rsidR="00887CAA">
        <w:tab/>
        <w:t>He arrived;</w:t>
      </w:r>
    </w:p>
    <w:p w14:paraId="20BE9569" w14:textId="77777777" w:rsidR="00800AD8" w:rsidRDefault="00DC1AE0" w:rsidP="008C3B63">
      <w:pPr>
        <w:pStyle w:val="InterlineText"/>
        <w:tabs>
          <w:tab w:val="left" w:pos="533"/>
          <w:tab w:val="left" w:pos="1832"/>
          <w:tab w:val="left" w:pos="2336"/>
          <w:tab w:val="left" w:pos="3080"/>
          <w:tab w:val="left" w:pos="4379"/>
          <w:tab w:val="left" w:pos="4883"/>
          <w:tab w:val="right" w:pos="8789"/>
        </w:tabs>
      </w:pPr>
      <w:r w:rsidRPr="003A1D48">
        <w:rPr>
          <w:rStyle w:val="InterlineTextNumChar"/>
        </w:rPr>
        <w:t>022</w:t>
      </w:r>
      <w:r w:rsidR="00800AD8">
        <w:tab/>
        <w:t>tsemektsek</w:t>
      </w:r>
      <w:r w:rsidR="00800AD8">
        <w:tab/>
        <w:t>tua</w:t>
      </w:r>
      <w:r w:rsidR="00800AD8">
        <w:tab/>
        <w:t>kasiw;</w:t>
      </w:r>
      <w:r w:rsidR="00800AD8">
        <w:tab/>
        <w:t>mangtjez</w:t>
      </w:r>
      <w:r w:rsidR="00800AD8">
        <w:tab/>
        <w:t>i</w:t>
      </w:r>
      <w:r w:rsidR="00800AD8">
        <w:tab/>
        <w:t>Livulivuan.</w:t>
      </w:r>
    </w:p>
    <w:p w14:paraId="4A76B1F7" w14:textId="77777777" w:rsidR="00800AD8" w:rsidRDefault="00800AD8" w:rsidP="008C3B63">
      <w:pPr>
        <w:pStyle w:val="InterlineGlossWithTrans"/>
        <w:tabs>
          <w:tab w:val="left" w:pos="533"/>
          <w:tab w:val="left" w:pos="1832"/>
          <w:tab w:val="left" w:pos="2336"/>
          <w:tab w:val="left" w:pos="3080"/>
          <w:tab w:val="left" w:pos="4379"/>
          <w:tab w:val="left" w:pos="4883"/>
          <w:tab w:val="right" w:pos="8789"/>
        </w:tabs>
      </w:pPr>
      <w:r>
        <w:tab/>
        <w:t>em=tsektsek</w:t>
      </w:r>
      <w:r>
        <w:tab/>
        <w:t>tua</w:t>
      </w:r>
      <w:r>
        <w:tab/>
        <w:t>kasiw</w:t>
      </w:r>
      <w:r>
        <w:tab/>
        <w:t>m-pangetjez</w:t>
      </w:r>
      <w:r>
        <w:tab/>
        <w:t>i</w:t>
      </w:r>
      <w:r>
        <w:tab/>
        <w:t>Livulivuan</w:t>
      </w:r>
    </w:p>
    <w:p w14:paraId="46961BE2" w14:textId="77777777" w:rsidR="00800AD8" w:rsidRDefault="00800AD8" w:rsidP="008C3B63">
      <w:pPr>
        <w:pStyle w:val="InterlineTrans"/>
        <w:tabs>
          <w:tab w:val="left" w:pos="533"/>
          <w:tab w:val="left" w:pos="1832"/>
          <w:tab w:val="left" w:pos="2336"/>
          <w:tab w:val="left" w:pos="3080"/>
          <w:tab w:val="left" w:pos="4379"/>
          <w:tab w:val="left" w:pos="4883"/>
          <w:tab w:val="right" w:pos="8789"/>
        </w:tabs>
      </w:pPr>
      <w:r>
        <w:tab/>
      </w:r>
      <w:r>
        <w:rPr>
          <w:smallCaps/>
        </w:rPr>
        <w:t>af</w:t>
      </w:r>
      <w:r>
        <w:t>=stake</w:t>
      </w:r>
      <w:r>
        <w:tab/>
      </w:r>
      <w:r>
        <w:rPr>
          <w:smallCaps/>
        </w:rPr>
        <w:t>obl</w:t>
      </w:r>
      <w:r>
        <w:tab/>
        <w:t>tree</w:t>
      </w:r>
      <w:r>
        <w:tab/>
      </w:r>
      <w:r>
        <w:rPr>
          <w:smallCaps/>
        </w:rPr>
        <w:t>af</w:t>
      </w:r>
      <w:r>
        <w:t>-come</w:t>
      </w:r>
      <w:r>
        <w:tab/>
      </w:r>
      <w:r>
        <w:rPr>
          <w:smallCaps/>
        </w:rPr>
        <w:t>loc</w:t>
      </w:r>
      <w:r>
        <w:tab/>
        <w:t>(place)</w:t>
      </w:r>
    </w:p>
    <w:p w14:paraId="07B88E10" w14:textId="77777777" w:rsidR="00800AD8" w:rsidRDefault="00800AD8" w:rsidP="008C3B63">
      <w:pPr>
        <w:pStyle w:val="InterlineFree"/>
        <w:tabs>
          <w:tab w:val="right" w:pos="8789"/>
        </w:tabs>
      </w:pPr>
      <w:r>
        <w:t>he stuck stakes in. He got to Livulivuan,</w:t>
      </w:r>
    </w:p>
    <w:p w14:paraId="4E2EB0F0" w14:textId="77777777" w:rsidR="00800AD8" w:rsidRDefault="00DC1AE0" w:rsidP="008C3B63">
      <w:pPr>
        <w:pStyle w:val="InterlineText"/>
        <w:tabs>
          <w:tab w:val="left" w:pos="533"/>
          <w:tab w:val="left" w:pos="1022"/>
          <w:tab w:val="left" w:pos="1661"/>
          <w:tab w:val="left" w:pos="1925"/>
          <w:tab w:val="left" w:pos="2669"/>
          <w:tab w:val="left" w:pos="3803"/>
          <w:tab w:val="left" w:pos="4307"/>
          <w:tab w:val="right" w:pos="8789"/>
        </w:tabs>
      </w:pPr>
      <w:r w:rsidRPr="003A1D48">
        <w:rPr>
          <w:rStyle w:val="InterlineTextNumChar"/>
        </w:rPr>
        <w:t>023</w:t>
      </w:r>
      <w:r w:rsidR="00800AD8">
        <w:tab/>
        <w:t>sa</w:t>
      </w:r>
      <w:r w:rsidR="00800AD8">
        <w:tab/>
        <w:t>vaik</w:t>
      </w:r>
      <w:r w:rsidR="00800AD8">
        <w:tab/>
        <w:t>a</w:t>
      </w:r>
      <w:r w:rsidR="00800AD8">
        <w:tab/>
        <w:t>sema</w:t>
      </w:r>
      <w:r w:rsidR="00800AD8">
        <w:tab/>
        <w:t>Rusivavan</w:t>
      </w:r>
      <w:r w:rsidR="00800AD8">
        <w:tab/>
        <w:t>uta</w:t>
      </w:r>
      <w:r w:rsidR="00800AD8">
        <w:tab/>
        <w:t>tsemektsek.</w:t>
      </w:r>
    </w:p>
    <w:p w14:paraId="7046B8B5" w14:textId="77777777" w:rsidR="00800AD8" w:rsidRDefault="00800AD8" w:rsidP="008C3B63">
      <w:pPr>
        <w:pStyle w:val="InterlineGlossWithTrans"/>
        <w:tabs>
          <w:tab w:val="left" w:pos="533"/>
          <w:tab w:val="left" w:pos="1022"/>
          <w:tab w:val="left" w:pos="1661"/>
          <w:tab w:val="left" w:pos="1925"/>
          <w:tab w:val="left" w:pos="2669"/>
          <w:tab w:val="left" w:pos="3803"/>
          <w:tab w:val="left" w:pos="4307"/>
          <w:tab w:val="right" w:pos="8789"/>
        </w:tabs>
      </w:pPr>
      <w:r>
        <w:tab/>
        <w:t>sa</w:t>
      </w:r>
      <w:r>
        <w:tab/>
        <w:t>vaik</w:t>
      </w:r>
      <w:r>
        <w:tab/>
        <w:t>a</w:t>
      </w:r>
      <w:r>
        <w:tab/>
        <w:t>em=sa</w:t>
      </w:r>
      <w:r>
        <w:tab/>
        <w:t>Rusivavan</w:t>
      </w:r>
      <w:r>
        <w:tab/>
        <w:t>uta</w:t>
      </w:r>
      <w:r>
        <w:tab/>
        <w:t>em=tsektsek</w:t>
      </w:r>
    </w:p>
    <w:p w14:paraId="6428E991" w14:textId="77777777" w:rsidR="00800AD8" w:rsidRDefault="00800AD8" w:rsidP="008C3B63">
      <w:pPr>
        <w:pStyle w:val="InterlineTrans"/>
        <w:tabs>
          <w:tab w:val="left" w:pos="533"/>
          <w:tab w:val="left" w:pos="1022"/>
          <w:tab w:val="left" w:pos="1661"/>
          <w:tab w:val="left" w:pos="1925"/>
          <w:tab w:val="left" w:pos="2669"/>
          <w:tab w:val="left" w:pos="3803"/>
          <w:tab w:val="left" w:pos="4307"/>
          <w:tab w:val="right" w:pos="8789"/>
        </w:tabs>
      </w:pPr>
      <w:r>
        <w:tab/>
        <w:t>and</w:t>
      </w:r>
      <w:r>
        <w:tab/>
        <w:t>leave</w:t>
      </w:r>
      <w:r>
        <w:rPr>
          <w:smallCaps/>
        </w:rPr>
        <w:tab/>
        <w:t>c</w:t>
      </w:r>
      <w:r>
        <w:rPr>
          <w:smallCaps/>
        </w:rPr>
        <w:tab/>
        <w:t>af</w:t>
      </w:r>
      <w:r>
        <w:t>=go</w:t>
      </w:r>
      <w:r>
        <w:tab/>
        <w:t>(place)</w:t>
      </w:r>
      <w:r>
        <w:tab/>
        <w:t>also</w:t>
      </w:r>
      <w:r>
        <w:tab/>
      </w:r>
      <w:r>
        <w:rPr>
          <w:smallCaps/>
        </w:rPr>
        <w:t>af</w:t>
      </w:r>
      <w:r>
        <w:t>=stake</w:t>
      </w:r>
    </w:p>
    <w:p w14:paraId="10955C96" w14:textId="77777777" w:rsidR="00800AD8" w:rsidRDefault="00800AD8" w:rsidP="008C3B63">
      <w:pPr>
        <w:pStyle w:val="InterlineFree"/>
        <w:tabs>
          <w:tab w:val="right" w:pos="8789"/>
        </w:tabs>
      </w:pPr>
      <w:r>
        <w:t>and went to Rusivavan sticking in stakes.</w:t>
      </w:r>
    </w:p>
    <w:p w14:paraId="4D0D921A" w14:textId="77777777" w:rsidR="00800AD8" w:rsidRDefault="00DC1AE0" w:rsidP="008C3B63">
      <w:pPr>
        <w:pStyle w:val="InterlineText"/>
        <w:tabs>
          <w:tab w:val="left" w:pos="533"/>
          <w:tab w:val="left" w:pos="1517"/>
          <w:tab w:val="left" w:pos="2531"/>
          <w:tab w:val="left" w:pos="3005"/>
          <w:tab w:val="left" w:pos="3269"/>
          <w:tab w:val="left" w:pos="3863"/>
          <w:tab w:val="left" w:pos="4247"/>
          <w:tab w:val="left" w:pos="5441"/>
          <w:tab w:val="right" w:pos="8789"/>
        </w:tabs>
      </w:pPr>
      <w:r w:rsidRPr="003A1D48">
        <w:rPr>
          <w:rStyle w:val="InterlineTextNumChar"/>
        </w:rPr>
        <w:t>024</w:t>
      </w:r>
      <w:r w:rsidR="00800AD8">
        <w:tab/>
        <w:t>saka</w:t>
      </w:r>
      <w:r w:rsidR="00800AD8">
        <w:tab/>
        <w:t>“nakuya</w:t>
      </w:r>
      <w:r w:rsidR="00800AD8">
        <w:tab/>
        <w:t>tsu</w:t>
      </w:r>
      <w:r w:rsidR="00800AD8">
        <w:tab/>
        <w:t>a</w:t>
      </w:r>
      <w:r w:rsidR="00800AD8">
        <w:tab/>
        <w:t>neka</w:t>
      </w:r>
      <w:r w:rsidR="00800AD8">
        <w:tab/>
        <w:t>nu</w:t>
      </w:r>
      <w:r w:rsidR="00800AD8">
        <w:tab/>
        <w:t>pulingaw,”</w:t>
      </w:r>
      <w:r w:rsidR="00800AD8">
        <w:tab/>
        <w:t>aya.</w:t>
      </w:r>
    </w:p>
    <w:p w14:paraId="1CAABE59" w14:textId="77777777" w:rsidR="00800AD8" w:rsidRDefault="00800AD8" w:rsidP="008C3B63">
      <w:pPr>
        <w:pStyle w:val="InterlineGlossWithTrans"/>
        <w:tabs>
          <w:tab w:val="left" w:pos="533"/>
          <w:tab w:val="left" w:pos="1517"/>
          <w:tab w:val="left" w:pos="2531"/>
          <w:tab w:val="left" w:pos="3005"/>
          <w:tab w:val="left" w:pos="3269"/>
          <w:tab w:val="left" w:pos="3863"/>
          <w:tab w:val="left" w:pos="4247"/>
          <w:tab w:val="left" w:pos="5441"/>
          <w:tab w:val="right" w:pos="8789"/>
        </w:tabs>
      </w:pPr>
      <w:r>
        <w:tab/>
        <w:t>sa-ka</w:t>
      </w:r>
      <w:r>
        <w:tab/>
        <w:t>na-kuya</w:t>
      </w:r>
      <w:r>
        <w:tab/>
        <w:t>tsu</w:t>
      </w:r>
      <w:r>
        <w:tab/>
        <w:t>a</w:t>
      </w:r>
      <w:r>
        <w:tab/>
        <w:t>neka</w:t>
      </w:r>
      <w:r>
        <w:tab/>
        <w:t>nu</w:t>
      </w:r>
      <w:r>
        <w:tab/>
        <w:t>pu-lingaw</w:t>
      </w:r>
      <w:r>
        <w:tab/>
        <w:t>aya</w:t>
      </w:r>
    </w:p>
    <w:p w14:paraId="5D551A12" w14:textId="77777777" w:rsidR="00800AD8" w:rsidRDefault="00800AD8" w:rsidP="008C3B63">
      <w:pPr>
        <w:pStyle w:val="InterlineTrans"/>
        <w:tabs>
          <w:tab w:val="left" w:pos="533"/>
          <w:tab w:val="left" w:pos="1517"/>
          <w:tab w:val="left" w:pos="2531"/>
          <w:tab w:val="left" w:pos="3005"/>
          <w:tab w:val="left" w:pos="3269"/>
          <w:tab w:val="left" w:pos="3863"/>
          <w:tab w:val="left" w:pos="4247"/>
          <w:tab w:val="left" w:pos="5441"/>
          <w:tab w:val="right" w:pos="8789"/>
        </w:tabs>
      </w:pPr>
      <w:r>
        <w:tab/>
        <w:t>and-after</w:t>
      </w:r>
      <w:r>
        <w:tab/>
      </w:r>
      <w:r>
        <w:rPr>
          <w:smallCaps/>
        </w:rPr>
        <w:t>stat</w:t>
      </w:r>
      <w:r>
        <w:t>-bad</w:t>
      </w:r>
      <w:r>
        <w:tab/>
        <w:t>this</w:t>
      </w:r>
      <w:r>
        <w:rPr>
          <w:smallCaps/>
        </w:rPr>
        <w:tab/>
        <w:t>c</w:t>
      </w:r>
      <w:r>
        <w:rPr>
          <w:smallCaps/>
        </w:rPr>
        <w:tab/>
      </w:r>
      <w:r>
        <w:t>no</w:t>
      </w:r>
      <w:r>
        <w:tab/>
        <w:t>of</w:t>
      </w:r>
      <w:r>
        <w:tab/>
        <w:t>have-know</w:t>
      </w:r>
      <w:r>
        <w:tab/>
        <w:t>say</w:t>
      </w:r>
    </w:p>
    <w:p w14:paraId="24D61828" w14:textId="77777777" w:rsidR="00800AD8" w:rsidRDefault="00800AD8" w:rsidP="008C3B63">
      <w:pPr>
        <w:pStyle w:val="InterlineFree"/>
        <w:tabs>
          <w:tab w:val="right" w:pos="8789"/>
        </w:tabs>
      </w:pPr>
      <w:r>
        <w:t>“It’s b</w:t>
      </w:r>
      <w:r w:rsidR="00887CAA">
        <w:t>ad there are no shamans,” he (</w:t>
      </w:r>
      <w:r w:rsidR="00887CAA" w:rsidRPr="00887CAA">
        <w:rPr>
          <w:i/>
        </w:rPr>
        <w:t>or</w:t>
      </w:r>
      <w:r>
        <w:t xml:space="preserve"> they) said;</w:t>
      </w:r>
    </w:p>
    <w:p w14:paraId="4469746C" w14:textId="77777777" w:rsidR="00800AD8" w:rsidRDefault="00DC1AE0" w:rsidP="008C3B63">
      <w:pPr>
        <w:pStyle w:val="InterlineText"/>
        <w:tabs>
          <w:tab w:val="left" w:pos="533"/>
          <w:tab w:val="left" w:pos="1022"/>
          <w:tab w:val="left" w:pos="1991"/>
          <w:tab w:val="left" w:pos="3185"/>
          <w:tab w:val="left" w:pos="3449"/>
          <w:tab w:val="left" w:pos="5093"/>
          <w:tab w:val="left" w:pos="5357"/>
          <w:tab w:val="left" w:pos="5996"/>
          <w:tab w:val="left" w:pos="6605"/>
          <w:tab w:val="left" w:pos="6869"/>
          <w:tab w:val="left" w:pos="8453"/>
          <w:tab w:val="right" w:pos="8789"/>
        </w:tabs>
      </w:pPr>
      <w:r w:rsidRPr="003A1D48">
        <w:rPr>
          <w:rStyle w:val="InterlineTextNumChar"/>
        </w:rPr>
        <w:t>025</w:t>
      </w:r>
      <w:r w:rsidR="00800AD8">
        <w:tab/>
        <w:t>sa</w:t>
      </w:r>
      <w:r w:rsidR="00800AD8">
        <w:tab/>
        <w:t>kisan</w:t>
      </w:r>
      <w:r w:rsidR="00800AD8">
        <w:tab/>
        <w:t>pulingaw</w:t>
      </w:r>
      <w:r w:rsidR="00800AD8">
        <w:tab/>
        <w:t>a</w:t>
      </w:r>
      <w:r w:rsidR="00800AD8">
        <w:tab/>
        <w:t>marekakakaka</w:t>
      </w:r>
      <w:r w:rsidR="00800AD8">
        <w:tab/>
        <w:t>a</w:t>
      </w:r>
      <w:r w:rsidR="00800AD8">
        <w:tab/>
        <w:t>maîe</w:t>
      </w:r>
      <w:r w:rsidR="00800AD8">
        <w:tab/>
        <w:t>lima,</w:t>
      </w:r>
      <w:r w:rsidR="00800AD8">
        <w:tab/>
        <w:t>a</w:t>
      </w:r>
      <w:r w:rsidR="00887CAA">
        <w:tab/>
        <w:t>siruvetjek</w:t>
      </w:r>
      <w:r w:rsidR="00887CAA">
        <w:tab/>
        <w:t>ni</w:t>
      </w:r>
    </w:p>
    <w:p w14:paraId="1CA42E6D" w14:textId="77777777" w:rsidR="00800AD8" w:rsidRDefault="00800AD8" w:rsidP="008C3B63">
      <w:pPr>
        <w:pStyle w:val="InterlineGlossWithTrans"/>
        <w:tabs>
          <w:tab w:val="left" w:pos="533"/>
          <w:tab w:val="left" w:pos="1022"/>
          <w:tab w:val="left" w:pos="1991"/>
          <w:tab w:val="left" w:pos="3185"/>
          <w:tab w:val="left" w:pos="3449"/>
          <w:tab w:val="left" w:pos="5093"/>
          <w:tab w:val="left" w:pos="5357"/>
          <w:tab w:val="left" w:pos="5996"/>
          <w:tab w:val="left" w:pos="6605"/>
          <w:tab w:val="left" w:pos="6869"/>
          <w:tab w:val="left" w:pos="8453"/>
          <w:tab w:val="right" w:pos="8789"/>
        </w:tabs>
      </w:pPr>
      <w:r>
        <w:tab/>
        <w:t>sa</w:t>
      </w:r>
      <w:r>
        <w:tab/>
        <w:t>ki-sane</w:t>
      </w:r>
      <w:r>
        <w:tab/>
        <w:t>pu-lingaw</w:t>
      </w:r>
      <w:r>
        <w:tab/>
        <w:t>a</w:t>
      </w:r>
      <w:r>
        <w:tab/>
        <w:t>mare-kaka-kaka</w:t>
      </w:r>
      <w:r>
        <w:tab/>
        <w:t>a</w:t>
      </w:r>
      <w:r>
        <w:tab/>
        <w:t>maîe</w:t>
      </w:r>
      <w:r>
        <w:tab/>
        <w:t>lima</w:t>
      </w:r>
      <w:r>
        <w:tab/>
        <w:t>a</w:t>
      </w:r>
      <w:r w:rsidR="00887CAA">
        <w:tab/>
        <w:t>si-ru-vetjek</w:t>
      </w:r>
      <w:r w:rsidR="00887CAA">
        <w:tab/>
        <w:t>ni</w:t>
      </w:r>
    </w:p>
    <w:p w14:paraId="6195C13F" w14:textId="77777777" w:rsidR="00800AD8" w:rsidRDefault="00800AD8" w:rsidP="008C3B63">
      <w:pPr>
        <w:pStyle w:val="InterlineTransNoFree"/>
        <w:tabs>
          <w:tab w:val="left" w:pos="1022"/>
          <w:tab w:val="left" w:pos="1991"/>
          <w:tab w:val="left" w:pos="3185"/>
          <w:tab w:val="left" w:pos="3449"/>
          <w:tab w:val="left" w:pos="5093"/>
          <w:tab w:val="left" w:pos="5357"/>
          <w:tab w:val="left" w:pos="5996"/>
          <w:tab w:val="left" w:pos="6605"/>
          <w:tab w:val="left" w:pos="6869"/>
          <w:tab w:val="left" w:pos="8453"/>
          <w:tab w:val="right" w:pos="8789"/>
        </w:tabs>
        <w:rPr>
          <w:smallCaps/>
        </w:rPr>
      </w:pPr>
      <w:r>
        <w:tab/>
        <w:t>and</w:t>
      </w:r>
      <w:r>
        <w:tab/>
        <w:t>do-make</w:t>
      </w:r>
      <w:r>
        <w:tab/>
        <w:t>have-know</w:t>
      </w:r>
      <w:r>
        <w:rPr>
          <w:smallCaps/>
        </w:rPr>
        <w:tab/>
        <w:t>c</w:t>
      </w:r>
      <w:r>
        <w:rPr>
          <w:smallCaps/>
        </w:rPr>
        <w:tab/>
      </w:r>
      <w:r>
        <w:t>pair-</w:t>
      </w:r>
      <w:r>
        <w:rPr>
          <w:smallCaps/>
        </w:rPr>
        <w:t>red</w:t>
      </w:r>
      <w:r>
        <w:t>-sibling</w:t>
      </w:r>
      <w:r>
        <w:rPr>
          <w:smallCaps/>
        </w:rPr>
        <w:tab/>
        <w:t>c</w:t>
      </w:r>
      <w:r>
        <w:rPr>
          <w:smallCaps/>
        </w:rPr>
        <w:tab/>
        <w:t>num</w:t>
      </w:r>
      <w:r>
        <w:tab/>
        <w:t>five</w:t>
      </w:r>
      <w:r>
        <w:rPr>
          <w:smallCaps/>
        </w:rPr>
        <w:tab/>
        <w:t>c</w:t>
      </w:r>
      <w:r w:rsidR="00887CAA">
        <w:tab/>
      </w:r>
      <w:r w:rsidR="00887CAA">
        <w:rPr>
          <w:smallCaps/>
        </w:rPr>
        <w:t>if</w:t>
      </w:r>
      <w:r w:rsidR="00887CAA">
        <w:t>-many-sibling</w:t>
      </w:r>
      <w:r w:rsidR="00887CAA">
        <w:tab/>
        <w:t>of</w:t>
      </w:r>
    </w:p>
    <w:p w14:paraId="492369D3" w14:textId="77777777" w:rsidR="00800AD8" w:rsidRDefault="00800AD8" w:rsidP="008C3B63">
      <w:pPr>
        <w:pStyle w:val="InterlineText"/>
        <w:tabs>
          <w:tab w:val="left" w:pos="533"/>
          <w:tab w:val="left" w:pos="872"/>
          <w:tab w:val="right" w:pos="8789"/>
        </w:tabs>
      </w:pPr>
      <w:r>
        <w:tab/>
        <w:t>sa</w:t>
      </w:r>
      <w:r>
        <w:tab/>
        <w:t>ïemud.</w:t>
      </w:r>
    </w:p>
    <w:p w14:paraId="6E9F989E" w14:textId="77777777" w:rsidR="00800AD8" w:rsidRDefault="00800AD8" w:rsidP="008C3B63">
      <w:pPr>
        <w:pStyle w:val="InterlineGlossWithTrans"/>
        <w:tabs>
          <w:tab w:val="left" w:pos="533"/>
          <w:tab w:val="left" w:pos="872"/>
          <w:tab w:val="right" w:pos="8789"/>
        </w:tabs>
      </w:pPr>
      <w:r>
        <w:tab/>
        <w:t>sa</w:t>
      </w:r>
      <w:r>
        <w:tab/>
        <w:t>ïemud</w:t>
      </w:r>
    </w:p>
    <w:p w14:paraId="7BAEE4D9" w14:textId="77777777" w:rsidR="00800AD8" w:rsidRDefault="00800AD8" w:rsidP="008C3B63">
      <w:pPr>
        <w:pStyle w:val="InterlineTransNoFree"/>
        <w:tabs>
          <w:tab w:val="left" w:pos="872"/>
          <w:tab w:val="right" w:pos="8789"/>
        </w:tabs>
      </w:pPr>
      <w:r>
        <w:rPr>
          <w:smallCaps/>
        </w:rPr>
        <w:tab/>
        <w:t>h</w:t>
      </w:r>
      <w:r>
        <w:rPr>
          <w:smallCaps/>
        </w:rPr>
        <w:tab/>
      </w:r>
      <w:r>
        <w:t>(name)</w:t>
      </w:r>
      <w:r w:rsidR="00887CAA">
        <w:tab/>
        <w:t>and five siblings, ïemud’s siblings, became shamans.</w:t>
      </w:r>
    </w:p>
    <w:p w14:paraId="7F8E57FB" w14:textId="77777777" w:rsidR="00800AD8" w:rsidRDefault="00DC1AE0" w:rsidP="008C3B63">
      <w:pPr>
        <w:pStyle w:val="InterlineText"/>
        <w:tabs>
          <w:tab w:val="left" w:pos="533"/>
          <w:tab w:val="left" w:pos="1022"/>
          <w:tab w:val="left" w:pos="1946"/>
          <w:tab w:val="left" w:pos="2870"/>
          <w:tab w:val="left" w:pos="4379"/>
          <w:tab w:val="left" w:pos="4643"/>
          <w:tab w:val="left" w:pos="5237"/>
          <w:tab w:val="left" w:pos="7091"/>
          <w:tab w:val="right" w:pos="8789"/>
        </w:tabs>
      </w:pPr>
      <w:r w:rsidRPr="003A1D48">
        <w:rPr>
          <w:rStyle w:val="InterlineTextNumChar"/>
        </w:rPr>
        <w:t>026</w:t>
      </w:r>
      <w:r w:rsidR="00800AD8">
        <w:tab/>
        <w:t>sa</w:t>
      </w:r>
      <w:r w:rsidR="00800AD8">
        <w:tab/>
        <w:t>tulu-i</w:t>
      </w:r>
      <w:r w:rsidR="00800AD8">
        <w:tab/>
        <w:t>tuazua</w:t>
      </w:r>
      <w:r w:rsidR="00800AD8">
        <w:tab/>
        <w:t>kinitulu</w:t>
      </w:r>
      <w:r w:rsidR="00800AD8">
        <w:tab/>
        <w:t>a</w:t>
      </w:r>
      <w:r w:rsidR="00800AD8">
        <w:tab/>
        <w:t>kasi</w:t>
      </w:r>
      <w:r w:rsidR="00800AD8">
        <w:tab/>
        <w:t>tjarivavaw;</w:t>
      </w:r>
      <w:r w:rsidR="00887CAA">
        <w:tab/>
        <w:t>sa</w:t>
      </w:r>
    </w:p>
    <w:p w14:paraId="12D241D4" w14:textId="77777777" w:rsidR="00800AD8" w:rsidRDefault="00800AD8" w:rsidP="008C3B63">
      <w:pPr>
        <w:pStyle w:val="InterlineGlossWithTrans"/>
        <w:tabs>
          <w:tab w:val="left" w:pos="533"/>
          <w:tab w:val="left" w:pos="1022"/>
          <w:tab w:val="left" w:pos="1946"/>
          <w:tab w:val="left" w:pos="2870"/>
          <w:tab w:val="left" w:pos="4379"/>
          <w:tab w:val="left" w:pos="4643"/>
          <w:tab w:val="left" w:pos="5237"/>
          <w:tab w:val="left" w:pos="7091"/>
          <w:tab w:val="right" w:pos="8789"/>
        </w:tabs>
      </w:pPr>
      <w:r>
        <w:tab/>
        <w:t>sa</w:t>
      </w:r>
      <w:r>
        <w:tab/>
        <w:t>tulu-i</w:t>
      </w:r>
      <w:r>
        <w:tab/>
        <w:t>tua-zua</w:t>
      </w:r>
      <w:r>
        <w:tab/>
        <w:t>in=ki-tulu</w:t>
      </w:r>
      <w:r>
        <w:tab/>
        <w:t>a</w:t>
      </w:r>
      <w:r>
        <w:tab/>
        <w:t>kasi</w:t>
      </w:r>
      <w:r>
        <w:tab/>
        <w:t>tjari-va-vaw</w:t>
      </w:r>
      <w:r w:rsidR="00887CAA">
        <w:tab/>
        <w:t>sa</w:t>
      </w:r>
    </w:p>
    <w:p w14:paraId="27342F6B" w14:textId="77777777" w:rsidR="00800AD8" w:rsidRDefault="00800AD8" w:rsidP="008C3B63">
      <w:pPr>
        <w:pStyle w:val="InterlineTransNoFree"/>
        <w:tabs>
          <w:tab w:val="left" w:pos="1022"/>
          <w:tab w:val="left" w:pos="1946"/>
          <w:tab w:val="left" w:pos="2870"/>
          <w:tab w:val="left" w:pos="4379"/>
          <w:tab w:val="left" w:pos="4643"/>
          <w:tab w:val="left" w:pos="5237"/>
          <w:tab w:val="left" w:pos="7091"/>
          <w:tab w:val="right" w:pos="8789"/>
        </w:tabs>
      </w:pPr>
      <w:r>
        <w:tab/>
        <w:t>and</w:t>
      </w:r>
      <w:r>
        <w:tab/>
        <w:t>teach-</w:t>
      </w:r>
      <w:r>
        <w:rPr>
          <w:smallCaps/>
        </w:rPr>
        <w:t>pf</w:t>
      </w:r>
      <w:r>
        <w:tab/>
      </w:r>
      <w:r>
        <w:rPr>
          <w:smallCaps/>
        </w:rPr>
        <w:t>obl</w:t>
      </w:r>
      <w:r>
        <w:t>-that</w:t>
      </w:r>
      <w:r>
        <w:tab/>
      </w:r>
      <w:r>
        <w:rPr>
          <w:smallCaps/>
        </w:rPr>
        <w:t>perf</w:t>
      </w:r>
      <w:r>
        <w:t>=do-teach</w:t>
      </w:r>
      <w:r>
        <w:rPr>
          <w:smallCaps/>
        </w:rPr>
        <w:tab/>
        <w:t>c</w:t>
      </w:r>
      <w:r>
        <w:rPr>
          <w:smallCaps/>
        </w:rPr>
        <w:tab/>
      </w:r>
      <w:r>
        <w:t>from</w:t>
      </w:r>
      <w:r>
        <w:tab/>
        <w:t>utmost-</w:t>
      </w:r>
      <w:r>
        <w:rPr>
          <w:smallCaps/>
        </w:rPr>
        <w:t>red</w:t>
      </w:r>
      <w:r>
        <w:t>-above</w:t>
      </w:r>
      <w:r w:rsidR="00887CAA">
        <w:tab/>
        <w:t>and</w:t>
      </w:r>
    </w:p>
    <w:p w14:paraId="180BE7B4" w14:textId="77777777" w:rsidR="00800AD8" w:rsidRDefault="00887CAA" w:rsidP="008C3B63">
      <w:pPr>
        <w:pStyle w:val="InterlineText"/>
        <w:tabs>
          <w:tab w:val="left" w:pos="533"/>
          <w:tab w:val="left" w:pos="2102"/>
          <w:tab w:val="left" w:pos="2876"/>
          <w:tab w:val="left" w:pos="3380"/>
          <w:tab w:val="left" w:pos="5189"/>
          <w:tab w:val="left" w:pos="5453"/>
          <w:tab w:val="left" w:pos="5957"/>
          <w:tab w:val="right" w:pos="8789"/>
        </w:tabs>
      </w:pPr>
      <w:r>
        <w:tab/>
        <w:t>patagiî</w:t>
      </w:r>
      <w:r w:rsidR="00800AD8">
        <w:tab/>
        <w:t>anga</w:t>
      </w:r>
      <w:r w:rsidR="00800AD8">
        <w:tab/>
        <w:t>uta</w:t>
      </w:r>
      <w:r w:rsidR="00800AD8">
        <w:tab/>
        <w:t>maîeveq</w:t>
      </w:r>
      <w:r w:rsidR="00800AD8">
        <w:tab/>
        <w:t>a</w:t>
      </w:r>
      <w:r w:rsidR="00800AD8">
        <w:tab/>
        <w:t>i</w:t>
      </w:r>
      <w:r>
        <w:tab/>
        <w:t>tjariteku.</w:t>
      </w:r>
    </w:p>
    <w:p w14:paraId="1BC490FA" w14:textId="77777777" w:rsidR="00800AD8" w:rsidRDefault="00887CAA" w:rsidP="008C3B63">
      <w:pPr>
        <w:pStyle w:val="InterlineGlossWithTrans"/>
        <w:tabs>
          <w:tab w:val="left" w:pos="533"/>
          <w:tab w:val="left" w:pos="2102"/>
          <w:tab w:val="left" w:pos="2876"/>
          <w:tab w:val="left" w:pos="3380"/>
          <w:tab w:val="left" w:pos="5189"/>
          <w:tab w:val="left" w:pos="5453"/>
          <w:tab w:val="left" w:pos="5957"/>
          <w:tab w:val="right" w:pos="8789"/>
        </w:tabs>
      </w:pPr>
      <w:r>
        <w:tab/>
        <w:t>pa-tagiî</w:t>
      </w:r>
      <w:r w:rsidR="00800AD8">
        <w:tab/>
        <w:t>anga</w:t>
      </w:r>
      <w:r w:rsidR="00800AD8">
        <w:tab/>
        <w:t>uta</w:t>
      </w:r>
      <w:r w:rsidR="00800AD8">
        <w:tab/>
        <w:t>ma-îeveq</w:t>
      </w:r>
      <w:r w:rsidR="00800AD8">
        <w:tab/>
        <w:t>a</w:t>
      </w:r>
      <w:r w:rsidR="00800AD8">
        <w:tab/>
        <w:t>i</w:t>
      </w:r>
      <w:r>
        <w:tab/>
        <w:t>tjari-teku</w:t>
      </w:r>
    </w:p>
    <w:p w14:paraId="5EFA7D37" w14:textId="77777777" w:rsidR="00800AD8" w:rsidRDefault="00887CAA" w:rsidP="008C3B63">
      <w:pPr>
        <w:pStyle w:val="InterlineTrans"/>
        <w:tabs>
          <w:tab w:val="left" w:pos="533"/>
          <w:tab w:val="left" w:pos="2102"/>
          <w:tab w:val="left" w:pos="2876"/>
          <w:tab w:val="left" w:pos="3380"/>
          <w:tab w:val="left" w:pos="5189"/>
          <w:tab w:val="left" w:pos="5453"/>
          <w:tab w:val="left" w:pos="5957"/>
          <w:tab w:val="right" w:pos="8789"/>
        </w:tabs>
      </w:pPr>
      <w:r>
        <w:tab/>
        <w:t>cause-originate</w:t>
      </w:r>
      <w:r w:rsidR="00800AD8">
        <w:tab/>
        <w:t>indeed</w:t>
      </w:r>
      <w:r w:rsidR="00800AD8">
        <w:tab/>
        <w:t>also</w:t>
      </w:r>
      <w:r w:rsidR="00800AD8">
        <w:tab/>
      </w:r>
      <w:r w:rsidR="00800AD8">
        <w:rPr>
          <w:smallCaps/>
        </w:rPr>
        <w:t>stat</w:t>
      </w:r>
      <w:r w:rsidR="00800AD8">
        <w:t>-festival.type</w:t>
      </w:r>
      <w:r w:rsidR="00800AD8">
        <w:rPr>
          <w:smallCaps/>
        </w:rPr>
        <w:tab/>
        <w:t>c</w:t>
      </w:r>
      <w:r w:rsidR="00800AD8">
        <w:rPr>
          <w:smallCaps/>
        </w:rPr>
        <w:tab/>
        <w:t>loc</w:t>
      </w:r>
      <w:r>
        <w:tab/>
        <w:t>utmost-down</w:t>
      </w:r>
    </w:p>
    <w:p w14:paraId="4AA2A23D" w14:textId="77777777" w:rsidR="00800AD8" w:rsidRDefault="00800AD8" w:rsidP="008C3B63">
      <w:pPr>
        <w:pStyle w:val="InterlineFree"/>
        <w:tabs>
          <w:tab w:val="right" w:pos="8789"/>
        </w:tabs>
      </w:pPr>
      <w:r>
        <w:t>And he taught them what he had learnt from heaven; and they began to celebrate the festival in the world below too.</w:t>
      </w:r>
    </w:p>
    <w:p w14:paraId="5C36D048" w14:textId="77777777" w:rsidR="00800AD8" w:rsidRDefault="00DC1AE0" w:rsidP="008C3B63">
      <w:pPr>
        <w:pStyle w:val="InterlineText"/>
        <w:tabs>
          <w:tab w:val="left" w:pos="533"/>
          <w:tab w:val="left" w:pos="1517"/>
          <w:tab w:val="right" w:pos="8789"/>
        </w:tabs>
      </w:pPr>
      <w:r w:rsidRPr="003A1D48">
        <w:rPr>
          <w:rStyle w:val="InterlineTextNumChar"/>
        </w:rPr>
        <w:t>027</w:t>
      </w:r>
      <w:r w:rsidR="00800AD8">
        <w:tab/>
        <w:t>saka</w:t>
      </w:r>
      <w:r w:rsidR="00800AD8">
        <w:tab/>
        <w:t>izua.</w:t>
      </w:r>
    </w:p>
    <w:p w14:paraId="3DE136FE" w14:textId="77777777" w:rsidR="00800AD8" w:rsidRDefault="00800AD8" w:rsidP="008C3B63">
      <w:pPr>
        <w:pStyle w:val="InterlineGlossWithTrans"/>
        <w:tabs>
          <w:tab w:val="left" w:pos="533"/>
          <w:tab w:val="left" w:pos="1517"/>
          <w:tab w:val="right" w:pos="8789"/>
        </w:tabs>
      </w:pPr>
      <w:r>
        <w:tab/>
        <w:t>sa-ka</w:t>
      </w:r>
      <w:r>
        <w:tab/>
        <w:t>i-zua</w:t>
      </w:r>
    </w:p>
    <w:p w14:paraId="04078A24" w14:textId="77777777" w:rsidR="00800AD8" w:rsidRDefault="00800AD8" w:rsidP="008C3B63">
      <w:pPr>
        <w:pStyle w:val="InterlineTransNoFree"/>
        <w:tabs>
          <w:tab w:val="left" w:pos="1517"/>
          <w:tab w:val="right" w:pos="8789"/>
        </w:tabs>
      </w:pPr>
      <w:r>
        <w:tab/>
        <w:t>and-after</w:t>
      </w:r>
      <w:r>
        <w:tab/>
      </w:r>
      <w:r>
        <w:rPr>
          <w:smallCaps/>
        </w:rPr>
        <w:t>loc</w:t>
      </w:r>
      <w:r>
        <w:t>-that</w:t>
      </w:r>
      <w:r w:rsidR="00D83FFA">
        <w:tab/>
        <w:t>And it goes on.</w:t>
      </w:r>
    </w:p>
    <w:p w14:paraId="304B2EB7" w14:textId="77777777" w:rsidR="00800AD8" w:rsidRDefault="00DC1AE0" w:rsidP="008C3B63">
      <w:pPr>
        <w:pStyle w:val="InterlineText"/>
        <w:tabs>
          <w:tab w:val="left" w:pos="533"/>
          <w:tab w:val="left" w:pos="1517"/>
          <w:tab w:val="right" w:pos="8789"/>
        </w:tabs>
      </w:pPr>
      <w:r w:rsidRPr="003A1D48">
        <w:rPr>
          <w:rStyle w:val="InterlineTextNumChar"/>
        </w:rPr>
        <w:t>028</w:t>
      </w:r>
      <w:r w:rsidR="00800AD8">
        <w:tab/>
        <w:t>saka</w:t>
      </w:r>
      <w:r w:rsidR="00800AD8">
        <w:tab/>
        <w:t>amin.</w:t>
      </w:r>
    </w:p>
    <w:p w14:paraId="4F4BFFB1" w14:textId="77777777" w:rsidR="00800AD8" w:rsidRDefault="00800AD8" w:rsidP="008C3B63">
      <w:pPr>
        <w:pStyle w:val="InterlineGlossWithTrans"/>
        <w:tabs>
          <w:tab w:val="left" w:pos="533"/>
          <w:tab w:val="left" w:pos="1517"/>
          <w:tab w:val="right" w:pos="8789"/>
        </w:tabs>
      </w:pPr>
      <w:r>
        <w:tab/>
        <w:t>sa-ka</w:t>
      </w:r>
      <w:r>
        <w:tab/>
        <w:t>amin</w:t>
      </w:r>
    </w:p>
    <w:p w14:paraId="319D01A4" w14:textId="77777777" w:rsidR="00800AD8" w:rsidRDefault="00800AD8" w:rsidP="008C3B63">
      <w:pPr>
        <w:pStyle w:val="InterlineTransNoFree"/>
        <w:tabs>
          <w:tab w:val="left" w:pos="1517"/>
          <w:tab w:val="right" w:pos="8789"/>
        </w:tabs>
      </w:pPr>
      <w:r>
        <w:tab/>
        <w:t>and-after</w:t>
      </w:r>
      <w:r>
        <w:tab/>
        <w:t>no.more</w:t>
      </w:r>
      <w:r w:rsidR="00D83FFA">
        <w:tab/>
        <w:t>The end.</w:t>
      </w:r>
    </w:p>
    <w:p w14:paraId="6F54D055" w14:textId="77777777" w:rsidR="00D83FFA" w:rsidRDefault="00800AD8" w:rsidP="008C3B63">
      <w:pPr>
        <w:pStyle w:val="FullTranslation"/>
        <w:tabs>
          <w:tab w:val="right" w:pos="8789"/>
        </w:tabs>
      </w:pPr>
      <w:r>
        <w:t xml:space="preserve">There was (in heaven (OA)) a person called Rungiîingan who had been drying some clothes. He fell down to the Lingutjaî house, and was found </w:t>
      </w:r>
      <w:r w:rsidR="002671F0">
        <w:t>by ïemud. “Where are you from?”</w:t>
      </w:r>
    </w:p>
    <w:p w14:paraId="23C95254" w14:textId="77777777" w:rsidR="00D83FFA" w:rsidRDefault="00800AD8" w:rsidP="008C3B63">
      <w:pPr>
        <w:pStyle w:val="FullTranslation"/>
        <w:tabs>
          <w:tab w:val="right" w:pos="8789"/>
        </w:tabs>
      </w:pPr>
      <w:r>
        <w:t>“I’m from heaven. Light a fire for me, so that I can go up to heaven with the smoke.</w:t>
      </w:r>
      <w:r w:rsidR="00D83FFA">
        <w:t>”</w:t>
      </w:r>
      <w:r>
        <w:t xml:space="preserve"> He lit a fire. “On the fifth day, come up with the smoke; we will make (you) a shaman. On the fifth day when you come to heaven, stay in the courtyard, and listen while we perform the rite. When it’s getting light, go in the indoor granary, when we are beginning to recite(?).”</w:t>
      </w:r>
    </w:p>
    <w:p w14:paraId="7D682752" w14:textId="77777777" w:rsidR="00D83FFA" w:rsidRDefault="00800AD8" w:rsidP="008C3B63">
      <w:pPr>
        <w:pStyle w:val="FullTranslation"/>
        <w:tabs>
          <w:tab w:val="right" w:pos="8789"/>
        </w:tabs>
      </w:pPr>
      <w:r>
        <w:t>So ïemud was in the granary watching the rite of making a shaman. Next day ïemud said: “I’ll be off now.</w:t>
      </w:r>
      <w:r w:rsidR="00D83FFA">
        <w:t>”</w:t>
      </w:r>
    </w:p>
    <w:p w14:paraId="1FB96795" w14:textId="77777777" w:rsidR="00D83FFA" w:rsidRDefault="00800AD8" w:rsidP="008C3B63">
      <w:pPr>
        <w:pStyle w:val="FullTranslation"/>
        <w:tabs>
          <w:tab w:val="right" w:pos="8789"/>
        </w:tabs>
      </w:pPr>
      <w:r>
        <w:t>“What small and bigger seeds do you have?”</w:t>
      </w:r>
    </w:p>
    <w:p w14:paraId="26C77D19" w14:textId="77777777" w:rsidR="00D83FFA" w:rsidRDefault="00800AD8" w:rsidP="008C3B63">
      <w:pPr>
        <w:pStyle w:val="FullTranslation"/>
        <w:tabs>
          <w:tab w:val="right" w:pos="8789"/>
        </w:tabs>
      </w:pPr>
      <w:r>
        <w:t xml:space="preserve">“We have </w:t>
      </w:r>
      <w:r w:rsidRPr="00256587">
        <w:rPr>
          <w:i/>
        </w:rPr>
        <w:t>qali÷u÷u</w:t>
      </w:r>
      <w:r>
        <w:t xml:space="preserve"> and </w:t>
      </w:r>
      <w:r w:rsidRPr="00256587">
        <w:rPr>
          <w:i/>
        </w:rPr>
        <w:t>vala</w:t>
      </w:r>
      <w:r>
        <w:t xml:space="preserve"> taro.</w:t>
      </w:r>
      <w:r w:rsidR="00D83FFA">
        <w:t>”</w:t>
      </w:r>
    </w:p>
    <w:p w14:paraId="4E16E3E0" w14:textId="77777777" w:rsidR="00D83FFA" w:rsidRDefault="00800AD8" w:rsidP="008C3B63">
      <w:pPr>
        <w:pStyle w:val="FullTranslation"/>
        <w:tabs>
          <w:tab w:val="right" w:pos="8789"/>
        </w:tabs>
      </w:pPr>
      <w:r>
        <w:t>“Take these small seeds of three kinds</w:t>
      </w:r>
      <w:r w:rsidR="002671F0">
        <w:t>:</w:t>
      </w:r>
      <w:r w:rsidR="00D83FFA">
        <w:t xml:space="preserve"> </w:t>
      </w:r>
      <w:r w:rsidRPr="00256587">
        <w:rPr>
          <w:i/>
        </w:rPr>
        <w:t>vuluvulung</w:t>
      </w:r>
      <w:r>
        <w:t xml:space="preserve">, </w:t>
      </w:r>
      <w:r w:rsidRPr="00256587">
        <w:rPr>
          <w:i/>
        </w:rPr>
        <w:t>tjamekuî</w:t>
      </w:r>
      <w:r>
        <w:t xml:space="preserve"> and </w:t>
      </w:r>
      <w:r w:rsidRPr="00256587">
        <w:rPr>
          <w:i/>
        </w:rPr>
        <w:t>îailiman</w:t>
      </w:r>
      <w:r>
        <w:t xml:space="preserve"> millet. Off you go to Qutsuîi. Take a dappled pig.</w:t>
      </w:r>
      <w:r w:rsidR="00D83FFA">
        <w:t>”</w:t>
      </w:r>
    </w:p>
    <w:p w14:paraId="5F30E044" w14:textId="77777777" w:rsidR="00800AD8" w:rsidRDefault="00800AD8" w:rsidP="008C3B63">
      <w:pPr>
        <w:pStyle w:val="FullTranslation"/>
        <w:tabs>
          <w:tab w:val="right" w:pos="8789"/>
        </w:tabs>
      </w:pPr>
      <w:r>
        <w:t>“We are celebrating the five year festival,” added Rungiîingan</w:t>
      </w:r>
      <w:r w:rsidR="00046316">
        <w:t>;</w:t>
      </w:r>
      <w:r>
        <w:t xml:space="preserve"> “so you too celebrate it, and stick wooden stakes in the ground.</w:t>
      </w:r>
      <w:r w:rsidR="00D83FFA">
        <w:t xml:space="preserve">” </w:t>
      </w:r>
      <w:r>
        <w:t>ïemud went back to the world below. He arrived; he stuck stakes in. He got to Livulivuan</w:t>
      </w:r>
      <w:r w:rsidR="00433A7E">
        <w:t>,</w:t>
      </w:r>
      <w:r>
        <w:t xml:space="preserve"> and went to Rusivavan sticking in stakes. “It’s bad there are no shamans,” he (</w:t>
      </w:r>
      <w:r w:rsidR="00D83FFA" w:rsidRPr="00D83FFA">
        <w:rPr>
          <w:i/>
        </w:rPr>
        <w:t>or</w:t>
      </w:r>
      <w:r>
        <w:t xml:space="preserve"> they) said; and five siblings, ïemud’s siblings, became shamans. And he taught them what he had learnt from heaven; and they began to celebrate the festival in the world below too. And it goes on. The end.</w:t>
      </w:r>
    </w:p>
    <w:p w14:paraId="71186D03" w14:textId="77777777" w:rsidR="00800AD8" w:rsidRDefault="00800AD8">
      <w:pPr>
        <w:pStyle w:val="Heading4"/>
      </w:pPr>
      <w:r w:rsidRPr="00996908">
        <w:rPr>
          <w:rStyle w:val="NumTextHeadingChar"/>
        </w:rPr>
        <w:lastRenderedPageBreak/>
        <w:t>050</w:t>
      </w:r>
      <w:r>
        <w:t xml:space="preserve"> THE PENIS WHI</w:t>
      </w:r>
      <w:r w:rsidR="00D83FFA">
        <w:t>CH</w:t>
      </w:r>
      <w:r>
        <w:rPr>
          <w:smallCaps/>
        </w:rPr>
        <w:t xml:space="preserve"> </w:t>
      </w:r>
      <w:r>
        <w:t>BECAME A MAN</w:t>
      </w:r>
      <w:r w:rsidR="00D83FFA">
        <w:br/>
      </w:r>
      <w:r>
        <w:t>qalitsi a met</w:t>
      </w:r>
      <w:r w:rsidR="00D83FFA">
        <w:t>sautsau</w:t>
      </w:r>
      <w:r w:rsidR="001208B6">
        <w:t xml:space="preserve"> (</w:t>
      </w:r>
      <w:r w:rsidR="00D83FFA">
        <w:t>Kuîaîau village, p.236</w:t>
      </w:r>
      <w:r w:rsidR="001208B6">
        <w:t>)</w:t>
      </w:r>
    </w:p>
    <w:p w14:paraId="511B03E6" w14:textId="77777777" w:rsidR="00800AD8" w:rsidRDefault="00DC1AE0" w:rsidP="00D83FFA">
      <w:pPr>
        <w:pStyle w:val="InterlineText"/>
        <w:tabs>
          <w:tab w:val="left" w:pos="533"/>
          <w:tab w:val="left" w:pos="1982"/>
          <w:tab w:val="left" w:pos="2711"/>
          <w:tab w:val="left" w:pos="4010"/>
          <w:tab w:val="left" w:pos="4934"/>
          <w:tab w:val="left" w:pos="5663"/>
          <w:tab w:val="left" w:pos="5927"/>
        </w:tabs>
      </w:pPr>
      <w:r w:rsidRPr="003A1D48">
        <w:rPr>
          <w:rStyle w:val="InterlineTextNumChar"/>
        </w:rPr>
        <w:t>001</w:t>
      </w:r>
      <w:r w:rsidR="00800AD8">
        <w:tab/>
        <w:t>naizua</w:t>
      </w:r>
      <w:r w:rsidR="00800AD8">
        <w:tab/>
        <w:t>tia</w:t>
      </w:r>
      <w:r w:rsidR="00800AD8">
        <w:tab/>
        <w:t>Kuîeîuîeîu</w:t>
      </w:r>
      <w:r w:rsidR="00800AD8">
        <w:tab/>
        <w:t>katua</w:t>
      </w:r>
      <w:r w:rsidR="00800AD8">
        <w:tab/>
        <w:t>sedjeî</w:t>
      </w:r>
      <w:r w:rsidR="00800AD8">
        <w:tab/>
        <w:t>a</w:t>
      </w:r>
      <w:r w:rsidR="00800AD8">
        <w:tab/>
        <w:t>qalitsi.</w:t>
      </w:r>
    </w:p>
    <w:p w14:paraId="1471797B" w14:textId="77777777" w:rsidR="00800AD8" w:rsidRDefault="00800AD8" w:rsidP="00D83FFA">
      <w:pPr>
        <w:pStyle w:val="InterlineGlossWithTrans"/>
        <w:tabs>
          <w:tab w:val="left" w:pos="533"/>
          <w:tab w:val="left" w:pos="1982"/>
          <w:tab w:val="left" w:pos="2711"/>
          <w:tab w:val="left" w:pos="4010"/>
          <w:tab w:val="left" w:pos="4934"/>
          <w:tab w:val="left" w:pos="5663"/>
          <w:tab w:val="left" w:pos="5927"/>
        </w:tabs>
      </w:pPr>
      <w:r>
        <w:tab/>
        <w:t>na-i-zua</w:t>
      </w:r>
      <w:r>
        <w:tab/>
        <w:t>ti-a</w:t>
      </w:r>
      <w:r>
        <w:tab/>
        <w:t>Kuîeîuîeîu</w:t>
      </w:r>
      <w:r>
        <w:tab/>
        <w:t>ka-tua</w:t>
      </w:r>
      <w:r>
        <w:tab/>
        <w:t>sedjeî</w:t>
      </w:r>
      <w:r>
        <w:tab/>
        <w:t>a</w:t>
      </w:r>
      <w:r>
        <w:tab/>
        <w:t>qalitsi</w:t>
      </w:r>
    </w:p>
    <w:p w14:paraId="604E1EE0" w14:textId="77777777" w:rsidR="00800AD8" w:rsidRDefault="00800AD8" w:rsidP="00D83FFA">
      <w:pPr>
        <w:pStyle w:val="InterlineTrans"/>
        <w:tabs>
          <w:tab w:val="left" w:pos="533"/>
          <w:tab w:val="left" w:pos="1982"/>
          <w:tab w:val="left" w:pos="2711"/>
          <w:tab w:val="left" w:pos="4010"/>
          <w:tab w:val="left" w:pos="4934"/>
          <w:tab w:val="left" w:pos="5663"/>
          <w:tab w:val="left" w:pos="5927"/>
        </w:tabs>
      </w:pPr>
      <w:r>
        <w:tab/>
      </w:r>
      <w:r>
        <w:rPr>
          <w:smallCaps/>
        </w:rPr>
        <w:t>past</w:t>
      </w:r>
      <w:r>
        <w:t>-</w:t>
      </w:r>
      <w:r>
        <w:rPr>
          <w:smallCaps/>
        </w:rPr>
        <w:t>loc</w:t>
      </w:r>
      <w:r>
        <w:t>-that</w:t>
      </w:r>
      <w:r>
        <w:tab/>
      </w:r>
      <w:r>
        <w:rPr>
          <w:smallCaps/>
        </w:rPr>
        <w:t>f.h</w:t>
      </w:r>
      <w:r>
        <w:t>-</w:t>
      </w:r>
      <w:r>
        <w:rPr>
          <w:smallCaps/>
        </w:rPr>
        <w:t>pl</w:t>
      </w:r>
      <w:r>
        <w:tab/>
        <w:t>(name)</w:t>
      </w:r>
      <w:r>
        <w:tab/>
        <w:t>and-</w:t>
      </w:r>
      <w:r>
        <w:rPr>
          <w:smallCaps/>
        </w:rPr>
        <w:t>obl</w:t>
      </w:r>
      <w:r>
        <w:tab/>
        <w:t>only</w:t>
      </w:r>
      <w:r>
        <w:rPr>
          <w:smallCaps/>
        </w:rPr>
        <w:tab/>
        <w:t>c</w:t>
      </w:r>
      <w:r>
        <w:rPr>
          <w:smallCaps/>
        </w:rPr>
        <w:tab/>
      </w:r>
      <w:r>
        <w:t>penis</w:t>
      </w:r>
    </w:p>
    <w:p w14:paraId="3003643F" w14:textId="77777777" w:rsidR="00800AD8" w:rsidRDefault="00800AD8">
      <w:pPr>
        <w:pStyle w:val="InterlineFree"/>
      </w:pPr>
      <w:r>
        <w:t>There were Kuîeîuîeîu and just a penis.</w:t>
      </w:r>
    </w:p>
    <w:p w14:paraId="0D299BCF" w14:textId="77777777" w:rsidR="00800AD8" w:rsidRDefault="00DC1AE0" w:rsidP="00D83FFA">
      <w:pPr>
        <w:pStyle w:val="InterlineText"/>
        <w:tabs>
          <w:tab w:val="left" w:pos="533"/>
          <w:tab w:val="left" w:pos="1877"/>
          <w:tab w:val="left" w:pos="2651"/>
          <w:tab w:val="left" w:pos="3140"/>
          <w:tab w:val="left" w:pos="3944"/>
          <w:tab w:val="left" w:pos="4868"/>
        </w:tabs>
      </w:pPr>
      <w:r w:rsidRPr="003A1D48">
        <w:rPr>
          <w:rStyle w:val="InterlineTextNumChar"/>
        </w:rPr>
        <w:t>002</w:t>
      </w:r>
      <w:r w:rsidR="00800AD8">
        <w:tab/>
        <w:t>pinatsayan</w:t>
      </w:r>
      <w:r w:rsidR="00800AD8">
        <w:tab/>
        <w:t>anga</w:t>
      </w:r>
      <w:r w:rsidR="00800AD8">
        <w:tab/>
        <w:t>nua</w:t>
      </w:r>
      <w:r w:rsidR="00800AD8">
        <w:tab/>
        <w:t>kina</w:t>
      </w:r>
      <w:r w:rsidR="00800AD8">
        <w:tab/>
        <w:t>katua</w:t>
      </w:r>
      <w:r w:rsidR="00800AD8">
        <w:tab/>
        <w:t>kama.</w:t>
      </w:r>
    </w:p>
    <w:p w14:paraId="104AFC4A" w14:textId="77777777" w:rsidR="00800AD8" w:rsidRDefault="00800AD8" w:rsidP="00D83FFA">
      <w:pPr>
        <w:pStyle w:val="InterlineGlossWithTrans"/>
        <w:tabs>
          <w:tab w:val="left" w:pos="533"/>
          <w:tab w:val="left" w:pos="1877"/>
          <w:tab w:val="left" w:pos="2651"/>
          <w:tab w:val="left" w:pos="3140"/>
          <w:tab w:val="left" w:pos="3944"/>
          <w:tab w:val="left" w:pos="4868"/>
        </w:tabs>
      </w:pPr>
      <w:r>
        <w:tab/>
        <w:t>in=patsay-an</w:t>
      </w:r>
      <w:r>
        <w:tab/>
        <w:t>anga</w:t>
      </w:r>
      <w:r>
        <w:tab/>
        <w:t>nua</w:t>
      </w:r>
      <w:r>
        <w:tab/>
        <w:t>kina</w:t>
      </w:r>
      <w:r>
        <w:tab/>
        <w:t>ka-tua</w:t>
      </w:r>
      <w:r>
        <w:tab/>
        <w:t>kama</w:t>
      </w:r>
    </w:p>
    <w:p w14:paraId="27BD5D2E" w14:textId="77777777" w:rsidR="00800AD8" w:rsidRDefault="00800AD8" w:rsidP="00D83FFA">
      <w:pPr>
        <w:pStyle w:val="InterlineTrans"/>
        <w:tabs>
          <w:tab w:val="left" w:pos="533"/>
          <w:tab w:val="left" w:pos="1877"/>
          <w:tab w:val="left" w:pos="2651"/>
          <w:tab w:val="left" w:pos="3140"/>
          <w:tab w:val="left" w:pos="3944"/>
          <w:tab w:val="left" w:pos="4868"/>
        </w:tabs>
      </w:pPr>
      <w:r>
        <w:tab/>
      </w:r>
      <w:r>
        <w:rPr>
          <w:smallCaps/>
        </w:rPr>
        <w:t>perf</w:t>
      </w:r>
      <w:r>
        <w:t>=die-</w:t>
      </w:r>
      <w:r>
        <w:rPr>
          <w:smallCaps/>
        </w:rPr>
        <w:t>lf</w:t>
      </w:r>
      <w:r>
        <w:tab/>
        <w:t>indeed</w:t>
      </w:r>
      <w:r>
        <w:tab/>
        <w:t>by</w:t>
      </w:r>
      <w:r>
        <w:tab/>
        <w:t>mother</w:t>
      </w:r>
      <w:r>
        <w:tab/>
        <w:t>and-</w:t>
      </w:r>
      <w:r>
        <w:rPr>
          <w:smallCaps/>
        </w:rPr>
        <w:t>obl</w:t>
      </w:r>
      <w:r>
        <w:tab/>
        <w:t>father</w:t>
      </w:r>
    </w:p>
    <w:p w14:paraId="26AC6D54" w14:textId="77777777" w:rsidR="00800AD8" w:rsidRDefault="00800AD8">
      <w:pPr>
        <w:pStyle w:val="InterlineFree"/>
      </w:pPr>
      <w:r>
        <w:t>They had been left orphans by their parents.</w:t>
      </w:r>
    </w:p>
    <w:p w14:paraId="3FEAEB29" w14:textId="77777777" w:rsidR="00800AD8" w:rsidRDefault="00DC1AE0" w:rsidP="00D83FFA">
      <w:pPr>
        <w:pStyle w:val="InterlineText"/>
        <w:tabs>
          <w:tab w:val="left" w:pos="533"/>
          <w:tab w:val="left" w:pos="1022"/>
          <w:tab w:val="left" w:pos="1661"/>
          <w:tab w:val="left" w:pos="1925"/>
          <w:tab w:val="left" w:pos="3374"/>
          <w:tab w:val="left" w:pos="3638"/>
          <w:tab w:val="left" w:pos="4382"/>
          <w:tab w:val="left" w:pos="5966"/>
          <w:tab w:val="left" w:pos="6410"/>
          <w:tab w:val="left" w:pos="7769"/>
        </w:tabs>
      </w:pPr>
      <w:r w:rsidRPr="003A1D48">
        <w:rPr>
          <w:rStyle w:val="InterlineTextNumChar"/>
        </w:rPr>
        <w:t>003</w:t>
      </w:r>
      <w:r w:rsidR="00800AD8">
        <w:tab/>
        <w:t>sa</w:t>
      </w:r>
      <w:r w:rsidR="00800AD8">
        <w:tab/>
        <w:t>vaik</w:t>
      </w:r>
      <w:r w:rsidR="00800AD8">
        <w:tab/>
        <w:t>a</w:t>
      </w:r>
      <w:r w:rsidR="00800AD8">
        <w:tab/>
        <w:t>kisudju</w:t>
      </w:r>
      <w:r w:rsidR="00800AD8">
        <w:tab/>
        <w:t>a</w:t>
      </w:r>
      <w:r w:rsidR="00800AD8">
        <w:tab/>
        <w:t>sema</w:t>
      </w:r>
      <w:r w:rsidR="00800AD8">
        <w:tab/>
        <w:t>Paku</w:t>
      </w:r>
      <w:r w:rsidR="00DB3220">
        <w:t>va</w:t>
      </w:r>
      <w:r w:rsidR="00800AD8">
        <w:t>davaday</w:t>
      </w:r>
      <w:r w:rsidR="00D83FFA">
        <w:tab/>
        <w:t>ti</w:t>
      </w:r>
      <w:r w:rsidR="00D83FFA">
        <w:tab/>
        <w:t>Kuîeîuîeîu,</w:t>
      </w:r>
      <w:r w:rsidR="00D83FFA">
        <w:tab/>
        <w:t>sa</w:t>
      </w:r>
    </w:p>
    <w:p w14:paraId="324C4DDA" w14:textId="77777777" w:rsidR="00800AD8" w:rsidRDefault="00800AD8" w:rsidP="00D83FFA">
      <w:pPr>
        <w:pStyle w:val="InterlineGlossWithTrans"/>
        <w:tabs>
          <w:tab w:val="left" w:pos="533"/>
          <w:tab w:val="left" w:pos="1022"/>
          <w:tab w:val="left" w:pos="1661"/>
          <w:tab w:val="left" w:pos="1925"/>
          <w:tab w:val="left" w:pos="3374"/>
          <w:tab w:val="left" w:pos="3638"/>
          <w:tab w:val="left" w:pos="4382"/>
          <w:tab w:val="left" w:pos="5966"/>
          <w:tab w:val="left" w:pos="6410"/>
          <w:tab w:val="left" w:pos="7769"/>
        </w:tabs>
      </w:pPr>
      <w:r>
        <w:tab/>
        <w:t>sa</w:t>
      </w:r>
      <w:r>
        <w:tab/>
        <w:t>vaik</w:t>
      </w:r>
      <w:r>
        <w:tab/>
        <w:t>a</w:t>
      </w:r>
      <w:r>
        <w:tab/>
        <w:t>ki-sudju</w:t>
      </w:r>
      <w:r>
        <w:tab/>
        <w:t>a</w:t>
      </w:r>
      <w:r>
        <w:tab/>
        <w:t>em=sa</w:t>
      </w:r>
      <w:r>
        <w:tab/>
        <w:t>Paku</w:t>
      </w:r>
      <w:r w:rsidR="00DB3220">
        <w:t>va</w:t>
      </w:r>
      <w:r>
        <w:t>davaday</w:t>
      </w:r>
      <w:r w:rsidR="00D83FFA">
        <w:tab/>
        <w:t>ti</w:t>
      </w:r>
      <w:r w:rsidR="00D83FFA">
        <w:tab/>
        <w:t>Kuîeîuîeîu</w:t>
      </w:r>
      <w:r w:rsidR="00D83FFA">
        <w:tab/>
        <w:t>sa</w:t>
      </w:r>
    </w:p>
    <w:p w14:paraId="34536263" w14:textId="77777777" w:rsidR="00800AD8" w:rsidRDefault="00800AD8" w:rsidP="00D83FFA">
      <w:pPr>
        <w:pStyle w:val="InterlineTransNoFree"/>
        <w:tabs>
          <w:tab w:val="left" w:pos="1022"/>
          <w:tab w:val="left" w:pos="1661"/>
          <w:tab w:val="left" w:pos="1925"/>
          <w:tab w:val="left" w:pos="3374"/>
          <w:tab w:val="left" w:pos="3638"/>
          <w:tab w:val="left" w:pos="4382"/>
          <w:tab w:val="left" w:pos="5966"/>
          <w:tab w:val="left" w:pos="6410"/>
          <w:tab w:val="left" w:pos="7769"/>
        </w:tabs>
      </w:pPr>
      <w:r>
        <w:tab/>
        <w:t>and</w:t>
      </w:r>
      <w:r>
        <w:tab/>
        <w:t>leave</w:t>
      </w:r>
      <w:r>
        <w:rPr>
          <w:smallCaps/>
        </w:rPr>
        <w:tab/>
        <w:t>c</w:t>
      </w:r>
      <w:r>
        <w:rPr>
          <w:smallCaps/>
        </w:rPr>
        <w:tab/>
      </w:r>
      <w:r>
        <w:t>do-sweetheart</w:t>
      </w:r>
      <w:r>
        <w:rPr>
          <w:smallCaps/>
        </w:rPr>
        <w:tab/>
        <w:t>c</w:t>
      </w:r>
      <w:r>
        <w:rPr>
          <w:smallCaps/>
        </w:rPr>
        <w:tab/>
        <w:t>af</w:t>
      </w:r>
      <w:r>
        <w:t>=go</w:t>
      </w:r>
      <w:r>
        <w:tab/>
        <w:t>(place)</w:t>
      </w:r>
      <w:r w:rsidR="00D83FFA">
        <w:tab/>
      </w:r>
      <w:r w:rsidR="00D83FFA">
        <w:rPr>
          <w:smallCaps/>
        </w:rPr>
        <w:t>f.h</w:t>
      </w:r>
      <w:r w:rsidR="00D83FFA">
        <w:tab/>
        <w:t>(name)</w:t>
      </w:r>
      <w:r w:rsidR="00D83FFA">
        <w:tab/>
        <w:t>and</w:t>
      </w:r>
    </w:p>
    <w:p w14:paraId="7DF240A9" w14:textId="77777777" w:rsidR="00800AD8" w:rsidRDefault="00800AD8" w:rsidP="00D83FFA">
      <w:pPr>
        <w:pStyle w:val="InterlineText"/>
        <w:tabs>
          <w:tab w:val="left" w:pos="533"/>
          <w:tab w:val="left" w:pos="1442"/>
          <w:tab w:val="left" w:pos="2126"/>
          <w:tab w:val="left" w:pos="2390"/>
          <w:tab w:val="left" w:pos="3839"/>
          <w:tab w:val="left" w:pos="4523"/>
          <w:tab w:val="left" w:pos="5222"/>
          <w:tab w:val="left" w:pos="5486"/>
        </w:tabs>
      </w:pPr>
      <w:r>
        <w:tab/>
        <w:t>katsu-i</w:t>
      </w:r>
      <w:r>
        <w:tab/>
        <w:t>azua</w:t>
      </w:r>
      <w:r>
        <w:tab/>
        <w:t>a</w:t>
      </w:r>
      <w:r>
        <w:tab/>
        <w:t>kisudju</w:t>
      </w:r>
      <w:r>
        <w:tab/>
        <w:t>azua</w:t>
      </w:r>
      <w:r w:rsidR="00D83FFA">
        <w:tab/>
        <w:t>qalitsi</w:t>
      </w:r>
      <w:r w:rsidR="00D83FFA">
        <w:tab/>
        <w:t>a</w:t>
      </w:r>
      <w:r w:rsidR="00D83FFA">
        <w:tab/>
        <w:t>pinituvung.</w:t>
      </w:r>
    </w:p>
    <w:p w14:paraId="51A78549" w14:textId="77777777" w:rsidR="00800AD8" w:rsidRDefault="00800AD8" w:rsidP="00D83FFA">
      <w:pPr>
        <w:pStyle w:val="InterlineGlossWithTrans"/>
        <w:tabs>
          <w:tab w:val="left" w:pos="533"/>
          <w:tab w:val="left" w:pos="1442"/>
          <w:tab w:val="left" w:pos="2126"/>
          <w:tab w:val="left" w:pos="2390"/>
          <w:tab w:val="left" w:pos="3839"/>
          <w:tab w:val="left" w:pos="4523"/>
          <w:tab w:val="left" w:pos="5222"/>
          <w:tab w:val="left" w:pos="5486"/>
        </w:tabs>
      </w:pPr>
      <w:r>
        <w:tab/>
        <w:t>katsu-i</w:t>
      </w:r>
      <w:r>
        <w:tab/>
        <w:t>a-zua</w:t>
      </w:r>
      <w:r>
        <w:tab/>
        <w:t>a</w:t>
      </w:r>
      <w:r>
        <w:tab/>
        <w:t>ki-sudju</w:t>
      </w:r>
      <w:r>
        <w:tab/>
        <w:t>a-zua</w:t>
      </w:r>
      <w:r w:rsidR="00D83FFA">
        <w:tab/>
        <w:t>qalitsi</w:t>
      </w:r>
      <w:r w:rsidR="00D83FFA">
        <w:tab/>
        <w:t>a</w:t>
      </w:r>
      <w:r w:rsidR="00D83FFA">
        <w:tab/>
        <w:t>in=pi-tuvung</w:t>
      </w:r>
    </w:p>
    <w:p w14:paraId="22B11EF5" w14:textId="77777777" w:rsidR="00800AD8" w:rsidRDefault="00800AD8" w:rsidP="00D83FFA">
      <w:pPr>
        <w:pStyle w:val="InterlineTrans"/>
        <w:tabs>
          <w:tab w:val="left" w:pos="533"/>
          <w:tab w:val="left" w:pos="1442"/>
          <w:tab w:val="left" w:pos="2126"/>
          <w:tab w:val="left" w:pos="2390"/>
          <w:tab w:val="left" w:pos="3839"/>
          <w:tab w:val="left" w:pos="4523"/>
          <w:tab w:val="left" w:pos="5222"/>
          <w:tab w:val="left" w:pos="5486"/>
        </w:tabs>
      </w:pPr>
      <w:r>
        <w:tab/>
        <w:t>carry-</w:t>
      </w:r>
      <w:r>
        <w:rPr>
          <w:smallCaps/>
        </w:rPr>
        <w:t>pf</w:t>
      </w:r>
      <w:r>
        <w:tab/>
      </w:r>
      <w:r>
        <w:rPr>
          <w:smallCaps/>
        </w:rPr>
        <w:t>c-</w:t>
      </w:r>
      <w:r>
        <w:t>that</w:t>
      </w:r>
      <w:r>
        <w:rPr>
          <w:smallCaps/>
        </w:rPr>
        <w:tab/>
        <w:t>c</w:t>
      </w:r>
      <w:r>
        <w:rPr>
          <w:smallCaps/>
        </w:rPr>
        <w:tab/>
      </w:r>
      <w:r>
        <w:t>do-sweetheart</w:t>
      </w:r>
      <w:r>
        <w:tab/>
      </w:r>
      <w:r>
        <w:rPr>
          <w:smallCaps/>
        </w:rPr>
        <w:t>c-</w:t>
      </w:r>
      <w:r>
        <w:t>that</w:t>
      </w:r>
      <w:r w:rsidR="00D83FFA">
        <w:tab/>
        <w:t>penis</w:t>
      </w:r>
      <w:r w:rsidR="00D83FFA">
        <w:rPr>
          <w:smallCaps/>
        </w:rPr>
        <w:tab/>
        <w:t>c</w:t>
      </w:r>
      <w:r w:rsidR="00D83FFA">
        <w:rPr>
          <w:smallCaps/>
        </w:rPr>
        <w:tab/>
        <w:t>perf</w:t>
      </w:r>
      <w:r w:rsidR="00D83FFA">
        <w:t>=put-container</w:t>
      </w:r>
    </w:p>
    <w:p w14:paraId="7FFD63E2" w14:textId="77777777" w:rsidR="00800AD8" w:rsidRDefault="00800AD8" w:rsidP="002671F0">
      <w:pPr>
        <w:pStyle w:val="InterlineFree"/>
      </w:pPr>
      <w:r>
        <w:t>Kuîeîuîeîu went courting to Pakuvadava</w:t>
      </w:r>
      <w:r w:rsidR="00DB3220">
        <w:t>da</w:t>
      </w:r>
      <w:r>
        <w:t>y, and took along the penis in a container to go courting.</w:t>
      </w:r>
    </w:p>
    <w:p w14:paraId="36EDCEDC" w14:textId="77777777" w:rsidR="00800AD8" w:rsidRDefault="00DC1AE0" w:rsidP="00D83FFA">
      <w:pPr>
        <w:pStyle w:val="InterlineText"/>
        <w:tabs>
          <w:tab w:val="left" w:pos="533"/>
          <w:tab w:val="left" w:pos="1517"/>
          <w:tab w:val="left" w:pos="2171"/>
          <w:tab w:val="left" w:pos="3260"/>
          <w:tab w:val="left" w:pos="3524"/>
          <w:tab w:val="left" w:pos="4568"/>
          <w:tab w:val="left" w:pos="5252"/>
        </w:tabs>
      </w:pPr>
      <w:r w:rsidRPr="003A1D48">
        <w:rPr>
          <w:rStyle w:val="InterlineTextNumChar"/>
        </w:rPr>
        <w:t>004</w:t>
      </w:r>
      <w:r w:rsidR="00800AD8">
        <w:tab/>
        <w:t>saka</w:t>
      </w:r>
      <w:r w:rsidR="00800AD8">
        <w:tab/>
        <w:t>nu</w:t>
      </w:r>
      <w:r w:rsidR="00800AD8">
        <w:tab/>
        <w:t>semenay,</w:t>
      </w:r>
      <w:r w:rsidR="00800AD8">
        <w:tab/>
        <w:t>a</w:t>
      </w:r>
      <w:r w:rsidR="00800AD8">
        <w:tab/>
        <w:t>kiseîang</w:t>
      </w:r>
      <w:r w:rsidR="00800AD8">
        <w:tab/>
        <w:t>azua</w:t>
      </w:r>
      <w:r w:rsidR="00800AD8">
        <w:tab/>
        <w:t>qalitsi.</w:t>
      </w:r>
    </w:p>
    <w:p w14:paraId="5C25AE34" w14:textId="77777777" w:rsidR="00800AD8" w:rsidRDefault="00800AD8" w:rsidP="00D83FFA">
      <w:pPr>
        <w:pStyle w:val="InterlineGlossWithTrans"/>
        <w:tabs>
          <w:tab w:val="left" w:pos="533"/>
          <w:tab w:val="left" w:pos="1517"/>
          <w:tab w:val="left" w:pos="2171"/>
          <w:tab w:val="left" w:pos="3260"/>
          <w:tab w:val="left" w:pos="3524"/>
          <w:tab w:val="left" w:pos="4568"/>
          <w:tab w:val="left" w:pos="5252"/>
        </w:tabs>
      </w:pPr>
      <w:r>
        <w:tab/>
        <w:t>sa-ka</w:t>
      </w:r>
      <w:r>
        <w:tab/>
        <w:t>nu</w:t>
      </w:r>
      <w:r>
        <w:tab/>
        <w:t>em=senay</w:t>
      </w:r>
      <w:r>
        <w:tab/>
        <w:t>a</w:t>
      </w:r>
      <w:r>
        <w:tab/>
        <w:t>ki-seîang</w:t>
      </w:r>
      <w:r>
        <w:tab/>
        <w:t>a-zua</w:t>
      </w:r>
      <w:r>
        <w:tab/>
        <w:t>qalitsi</w:t>
      </w:r>
    </w:p>
    <w:p w14:paraId="2C98EA64" w14:textId="77777777" w:rsidR="00800AD8" w:rsidRDefault="00800AD8" w:rsidP="00D83FFA">
      <w:pPr>
        <w:pStyle w:val="InterlineTrans"/>
        <w:tabs>
          <w:tab w:val="left" w:pos="533"/>
          <w:tab w:val="left" w:pos="1517"/>
          <w:tab w:val="left" w:pos="2171"/>
          <w:tab w:val="left" w:pos="3260"/>
          <w:tab w:val="left" w:pos="3524"/>
          <w:tab w:val="left" w:pos="4568"/>
          <w:tab w:val="left" w:pos="5252"/>
        </w:tabs>
      </w:pPr>
      <w:r>
        <w:tab/>
        <w:t>and-after</w:t>
      </w:r>
      <w:r>
        <w:tab/>
        <w:t>when</w:t>
      </w:r>
      <w:r>
        <w:tab/>
      </w:r>
      <w:r>
        <w:rPr>
          <w:smallCaps/>
        </w:rPr>
        <w:t>af</w:t>
      </w:r>
      <w:r>
        <w:t>=chant</w:t>
      </w:r>
      <w:r>
        <w:rPr>
          <w:smallCaps/>
        </w:rPr>
        <w:tab/>
        <w:t>c</w:t>
      </w:r>
      <w:r>
        <w:rPr>
          <w:smallCaps/>
        </w:rPr>
        <w:tab/>
      </w:r>
      <w:r>
        <w:t>do-equal</w:t>
      </w:r>
      <w:r>
        <w:tab/>
      </w:r>
      <w:r>
        <w:rPr>
          <w:smallCaps/>
        </w:rPr>
        <w:t>c-</w:t>
      </w:r>
      <w:r>
        <w:t>that</w:t>
      </w:r>
      <w:r>
        <w:tab/>
        <w:t>penis</w:t>
      </w:r>
    </w:p>
    <w:p w14:paraId="0164CE95" w14:textId="77777777" w:rsidR="00800AD8" w:rsidRDefault="00800AD8">
      <w:pPr>
        <w:pStyle w:val="InterlineFree"/>
      </w:pPr>
      <w:r>
        <w:t>When they sang, the penis sang along too.</w:t>
      </w:r>
    </w:p>
    <w:p w14:paraId="1355CBDA" w14:textId="77777777" w:rsidR="00800AD8" w:rsidRDefault="00DC1AE0" w:rsidP="00D83FFA">
      <w:pPr>
        <w:pStyle w:val="InterlineText"/>
        <w:tabs>
          <w:tab w:val="left" w:pos="533"/>
          <w:tab w:val="left" w:pos="1517"/>
          <w:tab w:val="left" w:pos="2696"/>
          <w:tab w:val="left" w:pos="3185"/>
          <w:tab w:val="left" w:pos="3824"/>
          <w:tab w:val="left" w:pos="4088"/>
          <w:tab w:val="left" w:pos="4832"/>
          <w:tab w:val="left" w:pos="5561"/>
          <w:tab w:val="left" w:pos="6245"/>
          <w:tab w:val="left" w:pos="8189"/>
        </w:tabs>
      </w:pPr>
      <w:r w:rsidRPr="003A1D48">
        <w:rPr>
          <w:rStyle w:val="InterlineTextNumChar"/>
        </w:rPr>
        <w:t>005</w:t>
      </w:r>
      <w:r w:rsidR="00800AD8">
        <w:tab/>
        <w:t>saka</w:t>
      </w:r>
      <w:r w:rsidR="00800AD8">
        <w:tab/>
        <w:t>maîia,</w:t>
      </w:r>
      <w:r w:rsidR="00800AD8">
        <w:tab/>
        <w:t>sa</w:t>
      </w:r>
      <w:r w:rsidR="00800AD8">
        <w:tab/>
        <w:t>vaik</w:t>
      </w:r>
      <w:r w:rsidR="00800AD8">
        <w:tab/>
        <w:t>a</w:t>
      </w:r>
      <w:r w:rsidR="00800AD8">
        <w:tab/>
        <w:t>sema</w:t>
      </w:r>
      <w:r w:rsidR="00800AD8">
        <w:tab/>
        <w:t>tjatjan</w:t>
      </w:r>
      <w:r w:rsidR="00800AD8">
        <w:tab/>
        <w:t>azua</w:t>
      </w:r>
      <w:r w:rsidR="00D83FFA">
        <w:tab/>
        <w:t>maresudjusudju</w:t>
      </w:r>
      <w:r w:rsidR="00D83FFA">
        <w:tab/>
        <w:t>a</w:t>
      </w:r>
    </w:p>
    <w:p w14:paraId="5D7A13A1" w14:textId="77777777" w:rsidR="00800AD8" w:rsidRDefault="00800AD8" w:rsidP="00D83FFA">
      <w:pPr>
        <w:pStyle w:val="InterlineGlossWithTrans"/>
        <w:tabs>
          <w:tab w:val="left" w:pos="533"/>
          <w:tab w:val="left" w:pos="1517"/>
          <w:tab w:val="left" w:pos="2696"/>
          <w:tab w:val="left" w:pos="3185"/>
          <w:tab w:val="left" w:pos="3824"/>
          <w:tab w:val="left" w:pos="4088"/>
          <w:tab w:val="left" w:pos="4832"/>
          <w:tab w:val="left" w:pos="5561"/>
          <w:tab w:val="left" w:pos="6245"/>
          <w:tab w:val="left" w:pos="8189"/>
        </w:tabs>
      </w:pPr>
      <w:r>
        <w:tab/>
        <w:t>sa-ka</w:t>
      </w:r>
      <w:r>
        <w:tab/>
        <w:t>ma-îia</w:t>
      </w:r>
      <w:r>
        <w:tab/>
        <w:t>sa</w:t>
      </w:r>
      <w:r>
        <w:tab/>
        <w:t>vaik</w:t>
      </w:r>
      <w:r>
        <w:tab/>
        <w:t>a</w:t>
      </w:r>
      <w:r>
        <w:tab/>
        <w:t>em=sa</w:t>
      </w:r>
      <w:r>
        <w:tab/>
        <w:t>tjatjan</w:t>
      </w:r>
      <w:r>
        <w:tab/>
        <w:t>a-zua</w:t>
      </w:r>
      <w:r w:rsidR="00D83FFA">
        <w:tab/>
        <w:t>mare-sudju-sudju</w:t>
      </w:r>
      <w:r w:rsidR="00D83FFA">
        <w:tab/>
        <w:t>a</w:t>
      </w:r>
    </w:p>
    <w:p w14:paraId="2F4FFDFD" w14:textId="77777777" w:rsidR="00800AD8" w:rsidRDefault="00800AD8" w:rsidP="00D83FFA">
      <w:pPr>
        <w:pStyle w:val="InterlineTransNoFree"/>
        <w:tabs>
          <w:tab w:val="left" w:pos="1517"/>
          <w:tab w:val="left" w:pos="2696"/>
          <w:tab w:val="left" w:pos="3185"/>
          <w:tab w:val="left" w:pos="3824"/>
          <w:tab w:val="left" w:pos="4088"/>
          <w:tab w:val="left" w:pos="4832"/>
          <w:tab w:val="left" w:pos="5561"/>
          <w:tab w:val="left" w:pos="6245"/>
          <w:tab w:val="left" w:pos="8189"/>
        </w:tabs>
      </w:pPr>
      <w:r>
        <w:tab/>
        <w:t>and-after</w:t>
      </w:r>
      <w:r>
        <w:tab/>
      </w:r>
      <w:r>
        <w:rPr>
          <w:smallCaps/>
        </w:rPr>
        <w:t>stat</w:t>
      </w:r>
      <w:r>
        <w:t>-dawn</w:t>
      </w:r>
      <w:r>
        <w:tab/>
        <w:t>and</w:t>
      </w:r>
      <w:r>
        <w:tab/>
        <w:t>leave</w:t>
      </w:r>
      <w:r>
        <w:rPr>
          <w:smallCaps/>
        </w:rPr>
        <w:tab/>
        <w:t>c</w:t>
      </w:r>
      <w:r>
        <w:rPr>
          <w:smallCaps/>
        </w:rPr>
        <w:tab/>
        <w:t>af</w:t>
      </w:r>
      <w:r>
        <w:t>=go</w:t>
      </w:r>
      <w:r>
        <w:tab/>
        <w:t>spring</w:t>
      </w:r>
      <w:r>
        <w:tab/>
      </w:r>
      <w:r>
        <w:rPr>
          <w:smallCaps/>
        </w:rPr>
        <w:t>c-</w:t>
      </w:r>
      <w:r>
        <w:t>that</w:t>
      </w:r>
      <w:r w:rsidR="00D83FFA">
        <w:tab/>
        <w:t>pair-</w:t>
      </w:r>
      <w:r w:rsidR="00D83FFA">
        <w:rPr>
          <w:smallCaps/>
        </w:rPr>
        <w:t>red</w:t>
      </w:r>
      <w:r w:rsidR="00D83FFA">
        <w:t>-sweetheart</w:t>
      </w:r>
      <w:r w:rsidR="00D83FFA">
        <w:rPr>
          <w:smallCaps/>
        </w:rPr>
        <w:tab/>
        <w:t>c</w:t>
      </w:r>
    </w:p>
    <w:p w14:paraId="2ACFA3AF" w14:textId="77777777" w:rsidR="00800AD8" w:rsidRDefault="00800AD8" w:rsidP="00D83FFA">
      <w:pPr>
        <w:pStyle w:val="InterlineText"/>
        <w:tabs>
          <w:tab w:val="left" w:pos="533"/>
          <w:tab w:val="left" w:pos="1262"/>
          <w:tab w:val="left" w:pos="2561"/>
          <w:tab w:val="left" w:pos="3710"/>
          <w:tab w:val="left" w:pos="4784"/>
          <w:tab w:val="left" w:pos="5933"/>
        </w:tabs>
      </w:pPr>
      <w:r>
        <w:tab/>
        <w:t>tia</w:t>
      </w:r>
      <w:r>
        <w:tab/>
        <w:t>Kuîeîuîeîu</w:t>
      </w:r>
      <w:r>
        <w:tab/>
        <w:t>katia</w:t>
      </w:r>
      <w:r w:rsidR="00D83FFA">
        <w:tab/>
        <w:t>Muakakai</w:t>
      </w:r>
      <w:r w:rsidR="00D83FFA">
        <w:tab/>
        <w:t>katia</w:t>
      </w:r>
      <w:r w:rsidR="00D83FFA">
        <w:tab/>
        <w:t>Tjukutjuku.</w:t>
      </w:r>
    </w:p>
    <w:p w14:paraId="7AC74311" w14:textId="77777777" w:rsidR="00800AD8" w:rsidRDefault="00800AD8" w:rsidP="00D83FFA">
      <w:pPr>
        <w:pStyle w:val="InterlineGlossWithTrans"/>
        <w:tabs>
          <w:tab w:val="left" w:pos="533"/>
          <w:tab w:val="left" w:pos="1262"/>
          <w:tab w:val="left" w:pos="2561"/>
          <w:tab w:val="left" w:pos="3710"/>
          <w:tab w:val="left" w:pos="4784"/>
          <w:tab w:val="left" w:pos="5933"/>
        </w:tabs>
      </w:pPr>
      <w:r>
        <w:tab/>
        <w:t>ti-a</w:t>
      </w:r>
      <w:r>
        <w:tab/>
        <w:t>Kuîeîuîeîu</w:t>
      </w:r>
      <w:r>
        <w:tab/>
        <w:t>ka-ti-a</w:t>
      </w:r>
      <w:r w:rsidR="00D83FFA">
        <w:tab/>
        <w:t>Muakakai</w:t>
      </w:r>
      <w:r w:rsidR="00D83FFA">
        <w:tab/>
        <w:t>ka-ti-a</w:t>
      </w:r>
      <w:r w:rsidR="00D83FFA">
        <w:tab/>
        <w:t>Tjukutjuku</w:t>
      </w:r>
    </w:p>
    <w:p w14:paraId="4964E2DA" w14:textId="77777777" w:rsidR="00800AD8" w:rsidRDefault="00800AD8" w:rsidP="00D83FFA">
      <w:pPr>
        <w:pStyle w:val="InterlineTrans"/>
        <w:tabs>
          <w:tab w:val="left" w:pos="533"/>
          <w:tab w:val="left" w:pos="1262"/>
          <w:tab w:val="left" w:pos="2561"/>
          <w:tab w:val="left" w:pos="3710"/>
          <w:tab w:val="left" w:pos="4784"/>
          <w:tab w:val="left" w:pos="5933"/>
        </w:tabs>
      </w:pPr>
      <w:r>
        <w:rPr>
          <w:smallCaps/>
        </w:rPr>
        <w:tab/>
        <w:t>f.h</w:t>
      </w:r>
      <w:r>
        <w:t>-</w:t>
      </w:r>
      <w:r>
        <w:rPr>
          <w:smallCaps/>
        </w:rPr>
        <w:t>pl</w:t>
      </w:r>
      <w:r>
        <w:tab/>
        <w:t>(name)</w:t>
      </w:r>
      <w:r>
        <w:tab/>
        <w:t>and-</w:t>
      </w:r>
      <w:r>
        <w:rPr>
          <w:smallCaps/>
        </w:rPr>
        <w:t>f.h</w:t>
      </w:r>
      <w:r>
        <w:t>-</w:t>
      </w:r>
      <w:r>
        <w:rPr>
          <w:smallCaps/>
        </w:rPr>
        <w:t>pl</w:t>
      </w:r>
      <w:r w:rsidR="00D83FFA">
        <w:tab/>
        <w:t>(name)</w:t>
      </w:r>
      <w:r w:rsidR="00D83FFA">
        <w:tab/>
        <w:t>and-</w:t>
      </w:r>
      <w:r w:rsidR="00D83FFA">
        <w:rPr>
          <w:smallCaps/>
        </w:rPr>
        <w:t>f.h</w:t>
      </w:r>
      <w:r w:rsidR="00D83FFA">
        <w:t>-</w:t>
      </w:r>
      <w:r w:rsidR="00D83FFA">
        <w:rPr>
          <w:smallCaps/>
        </w:rPr>
        <w:t>pl</w:t>
      </w:r>
      <w:r w:rsidR="00D83FFA">
        <w:tab/>
        <w:t>(name)</w:t>
      </w:r>
    </w:p>
    <w:p w14:paraId="3E5FB2D1" w14:textId="77777777" w:rsidR="00800AD8" w:rsidRDefault="00800AD8">
      <w:pPr>
        <w:pStyle w:val="InterlineFree"/>
      </w:pPr>
      <w:r>
        <w:t>Next day the boy-</w:t>
      </w:r>
      <w:r w:rsidR="00D83FFA">
        <w:t xml:space="preserve"> </w:t>
      </w:r>
      <w:r>
        <w:t>and girl-friends went to the spring-</w:t>
      </w:r>
      <w:r w:rsidR="00D83FFA">
        <w:t xml:space="preserve"> </w:t>
      </w:r>
      <w:r>
        <w:t>Kuîeîuîeîu and Muakakai and Tjukutjuku.</w:t>
      </w:r>
    </w:p>
    <w:p w14:paraId="785BCBCC" w14:textId="77777777" w:rsidR="00800AD8" w:rsidRDefault="00DC1AE0" w:rsidP="00D83FFA">
      <w:pPr>
        <w:pStyle w:val="InterlineText"/>
        <w:tabs>
          <w:tab w:val="left" w:pos="533"/>
          <w:tab w:val="left" w:pos="977"/>
          <w:tab w:val="left" w:pos="2051"/>
          <w:tab w:val="left" w:pos="2315"/>
          <w:tab w:val="left" w:pos="4004"/>
          <w:tab w:val="left" w:pos="4988"/>
          <w:tab w:val="left" w:pos="5432"/>
          <w:tab w:val="left" w:pos="6656"/>
          <w:tab w:val="left" w:pos="7640"/>
        </w:tabs>
      </w:pPr>
      <w:r w:rsidRPr="003A1D48">
        <w:rPr>
          <w:rStyle w:val="InterlineTextNumChar"/>
        </w:rPr>
        <w:t>006</w:t>
      </w:r>
      <w:r w:rsidR="00800AD8">
        <w:tab/>
        <w:t>ti</w:t>
      </w:r>
      <w:r w:rsidR="00800AD8">
        <w:tab/>
        <w:t>Muakakai</w:t>
      </w:r>
      <w:r w:rsidR="00800AD8">
        <w:tab/>
        <w:t>a</w:t>
      </w:r>
      <w:r w:rsidR="00800AD8">
        <w:tab/>
        <w:t>sangasangasan,</w:t>
      </w:r>
      <w:r w:rsidR="00800AD8">
        <w:tab/>
        <w:t>saka</w:t>
      </w:r>
      <w:r w:rsidR="00800AD8">
        <w:tab/>
        <w:t>ti</w:t>
      </w:r>
      <w:r w:rsidR="00800AD8">
        <w:tab/>
        <w:t>Tjukutjuku,</w:t>
      </w:r>
      <w:r w:rsidR="00D83FFA">
        <w:tab/>
        <w:t>saka</w:t>
      </w:r>
      <w:r w:rsidR="00D83FFA">
        <w:tab/>
        <w:t>ti</w:t>
      </w:r>
    </w:p>
    <w:p w14:paraId="74A64313" w14:textId="77777777" w:rsidR="00800AD8" w:rsidRDefault="00800AD8" w:rsidP="00D83FFA">
      <w:pPr>
        <w:pStyle w:val="InterlineGlossWithTrans"/>
        <w:tabs>
          <w:tab w:val="left" w:pos="533"/>
          <w:tab w:val="left" w:pos="977"/>
          <w:tab w:val="left" w:pos="2051"/>
          <w:tab w:val="left" w:pos="2315"/>
          <w:tab w:val="left" w:pos="4004"/>
          <w:tab w:val="left" w:pos="4988"/>
          <w:tab w:val="left" w:pos="5432"/>
          <w:tab w:val="left" w:pos="6656"/>
          <w:tab w:val="left" w:pos="7640"/>
        </w:tabs>
      </w:pPr>
      <w:r>
        <w:tab/>
        <w:t>ti</w:t>
      </w:r>
      <w:r>
        <w:tab/>
        <w:t>Muakakai</w:t>
      </w:r>
      <w:r>
        <w:tab/>
        <w:t>a</w:t>
      </w:r>
      <w:r>
        <w:tab/>
        <w:t>sanga-sangas-an</w:t>
      </w:r>
      <w:r>
        <w:tab/>
        <w:t>sa-ka</w:t>
      </w:r>
      <w:r>
        <w:tab/>
        <w:t>ti</w:t>
      </w:r>
      <w:r>
        <w:tab/>
        <w:t>Tjukutjuku</w:t>
      </w:r>
      <w:r w:rsidR="00D83FFA">
        <w:tab/>
        <w:t>sa-ka</w:t>
      </w:r>
      <w:r w:rsidR="00D83FFA">
        <w:tab/>
        <w:t>ti</w:t>
      </w:r>
    </w:p>
    <w:p w14:paraId="29681462" w14:textId="77777777" w:rsidR="00800AD8" w:rsidRDefault="00800AD8" w:rsidP="00D83FFA">
      <w:pPr>
        <w:pStyle w:val="InterlineTransNoFree"/>
        <w:tabs>
          <w:tab w:val="left" w:pos="977"/>
          <w:tab w:val="left" w:pos="2051"/>
          <w:tab w:val="left" w:pos="2315"/>
          <w:tab w:val="left" w:pos="4004"/>
          <w:tab w:val="left" w:pos="4988"/>
          <w:tab w:val="left" w:pos="5432"/>
          <w:tab w:val="left" w:pos="6656"/>
          <w:tab w:val="left" w:pos="7640"/>
        </w:tabs>
      </w:pPr>
      <w:r>
        <w:tab/>
      </w:r>
      <w:r>
        <w:rPr>
          <w:smallCaps/>
        </w:rPr>
        <w:t>f.h</w:t>
      </w:r>
      <w:r>
        <w:tab/>
        <w:t>(name)</w:t>
      </w:r>
      <w:r>
        <w:rPr>
          <w:smallCaps/>
        </w:rPr>
        <w:tab/>
        <w:t>c</w:t>
      </w:r>
      <w:r>
        <w:rPr>
          <w:smallCaps/>
        </w:rPr>
        <w:tab/>
        <w:t>red</w:t>
      </w:r>
      <w:r>
        <w:t>-first-</w:t>
      </w:r>
      <w:r>
        <w:rPr>
          <w:smallCaps/>
        </w:rPr>
        <w:t>nom</w:t>
      </w:r>
      <w:r>
        <w:tab/>
        <w:t>and-after</w:t>
      </w:r>
      <w:r>
        <w:tab/>
      </w:r>
      <w:r>
        <w:rPr>
          <w:smallCaps/>
        </w:rPr>
        <w:t>f.h</w:t>
      </w:r>
      <w:r>
        <w:tab/>
        <w:t>(name)</w:t>
      </w:r>
      <w:r w:rsidR="00D83FFA">
        <w:tab/>
        <w:t>and-after</w:t>
      </w:r>
      <w:r w:rsidR="00D83FFA">
        <w:tab/>
      </w:r>
      <w:r w:rsidR="00D83FFA">
        <w:rPr>
          <w:smallCaps/>
        </w:rPr>
        <w:t>f.h</w:t>
      </w:r>
    </w:p>
    <w:p w14:paraId="18E2BD69" w14:textId="77777777" w:rsidR="00800AD8" w:rsidRDefault="00800AD8" w:rsidP="00026A53">
      <w:pPr>
        <w:pStyle w:val="InterlineText"/>
        <w:tabs>
          <w:tab w:val="left" w:pos="533"/>
          <w:tab w:val="left" w:pos="1337"/>
          <w:tab w:val="left" w:pos="2321"/>
          <w:tab w:val="left" w:pos="2765"/>
          <w:tab w:val="left" w:pos="4064"/>
          <w:tab w:val="left" w:pos="4328"/>
        </w:tabs>
      </w:pPr>
      <w:r>
        <w:tab/>
        <w:t>Qalitsi,</w:t>
      </w:r>
      <w:r>
        <w:tab/>
        <w:t>saka</w:t>
      </w:r>
      <w:r>
        <w:tab/>
        <w:t>ti</w:t>
      </w:r>
      <w:r>
        <w:tab/>
        <w:t>Kuîeîuîeîu</w:t>
      </w:r>
      <w:r>
        <w:tab/>
        <w:t>a</w:t>
      </w:r>
      <w:r w:rsidR="00D83FFA">
        <w:tab/>
        <w:t>viliviliîan.</w:t>
      </w:r>
    </w:p>
    <w:p w14:paraId="4D891566" w14:textId="77777777" w:rsidR="00800AD8" w:rsidRDefault="00800AD8" w:rsidP="00026A53">
      <w:pPr>
        <w:pStyle w:val="InterlineGlossWithTrans"/>
        <w:tabs>
          <w:tab w:val="left" w:pos="533"/>
          <w:tab w:val="left" w:pos="1337"/>
          <w:tab w:val="left" w:pos="2321"/>
          <w:tab w:val="left" w:pos="2765"/>
          <w:tab w:val="left" w:pos="4064"/>
          <w:tab w:val="left" w:pos="4328"/>
        </w:tabs>
      </w:pPr>
      <w:r>
        <w:tab/>
        <w:t>Qalitsi</w:t>
      </w:r>
      <w:r>
        <w:tab/>
        <w:t>sa-ka</w:t>
      </w:r>
      <w:r>
        <w:tab/>
        <w:t>ti</w:t>
      </w:r>
      <w:r>
        <w:tab/>
        <w:t>Kuîeîuîeîu</w:t>
      </w:r>
      <w:r>
        <w:tab/>
        <w:t>a</w:t>
      </w:r>
      <w:r w:rsidR="00D83FFA">
        <w:tab/>
        <w:t>vili-viliî-an</w:t>
      </w:r>
    </w:p>
    <w:p w14:paraId="1F06C2FF" w14:textId="77777777" w:rsidR="00800AD8" w:rsidRDefault="00800AD8" w:rsidP="00026A53">
      <w:pPr>
        <w:pStyle w:val="InterlineTrans"/>
        <w:tabs>
          <w:tab w:val="left" w:pos="533"/>
          <w:tab w:val="left" w:pos="1337"/>
          <w:tab w:val="left" w:pos="2321"/>
          <w:tab w:val="left" w:pos="2765"/>
          <w:tab w:val="left" w:pos="4064"/>
          <w:tab w:val="left" w:pos="4328"/>
        </w:tabs>
        <w:rPr>
          <w:smallCaps/>
        </w:rPr>
      </w:pPr>
      <w:r>
        <w:tab/>
        <w:t>penis</w:t>
      </w:r>
      <w:r>
        <w:tab/>
        <w:t>and-after</w:t>
      </w:r>
      <w:r>
        <w:tab/>
      </w:r>
      <w:r>
        <w:rPr>
          <w:smallCaps/>
        </w:rPr>
        <w:t>f.h</w:t>
      </w:r>
      <w:r>
        <w:tab/>
        <w:t>(name)</w:t>
      </w:r>
      <w:r>
        <w:rPr>
          <w:smallCaps/>
        </w:rPr>
        <w:tab/>
        <w:t>c</w:t>
      </w:r>
      <w:r w:rsidR="00D83FFA">
        <w:tab/>
      </w:r>
      <w:r w:rsidR="00D83FFA">
        <w:rPr>
          <w:smallCaps/>
        </w:rPr>
        <w:t>red</w:t>
      </w:r>
      <w:r w:rsidR="00D83FFA">
        <w:t>-behind-</w:t>
      </w:r>
      <w:r w:rsidR="00D83FFA">
        <w:rPr>
          <w:smallCaps/>
        </w:rPr>
        <w:t>nom</w:t>
      </w:r>
    </w:p>
    <w:p w14:paraId="61737B6A" w14:textId="77777777" w:rsidR="00800AD8" w:rsidRDefault="00800AD8">
      <w:pPr>
        <w:pStyle w:val="InterlineFree"/>
      </w:pPr>
      <w:r>
        <w:t>Muakakai was first, then Tjukutjuku, then Penis, and Kuîeîuîeîu last.</w:t>
      </w:r>
    </w:p>
    <w:p w14:paraId="265275FD" w14:textId="77777777" w:rsidR="00800AD8" w:rsidRDefault="00DC1AE0" w:rsidP="00026A53">
      <w:pPr>
        <w:pStyle w:val="InterlineText"/>
        <w:tabs>
          <w:tab w:val="left" w:pos="533"/>
          <w:tab w:val="left" w:pos="1832"/>
          <w:tab w:val="left" w:pos="2336"/>
          <w:tab w:val="left" w:pos="3110"/>
          <w:tab w:val="left" w:pos="4634"/>
          <w:tab w:val="left" w:pos="4898"/>
        </w:tabs>
      </w:pPr>
      <w:r w:rsidRPr="003A1D48">
        <w:rPr>
          <w:rStyle w:val="InterlineTextNumChar"/>
        </w:rPr>
        <w:t>007</w:t>
      </w:r>
      <w:r w:rsidR="00800AD8">
        <w:tab/>
        <w:t>mangtjez</w:t>
      </w:r>
      <w:r w:rsidR="00800AD8">
        <w:tab/>
        <w:t>i</w:t>
      </w:r>
      <w:r w:rsidR="00800AD8">
        <w:tab/>
        <w:t>tjatjan;</w:t>
      </w:r>
      <w:r w:rsidR="00800AD8">
        <w:tab/>
        <w:t>temalaw</w:t>
      </w:r>
      <w:r w:rsidR="00800AD8">
        <w:tab/>
        <w:t>a</w:t>
      </w:r>
      <w:r w:rsidR="00800AD8">
        <w:tab/>
        <w:t>mapuîat.</w:t>
      </w:r>
    </w:p>
    <w:p w14:paraId="448534A4" w14:textId="77777777" w:rsidR="00800AD8" w:rsidRDefault="00800AD8" w:rsidP="00026A53">
      <w:pPr>
        <w:pStyle w:val="InterlineGlossWithTrans"/>
        <w:tabs>
          <w:tab w:val="left" w:pos="533"/>
          <w:tab w:val="left" w:pos="1832"/>
          <w:tab w:val="left" w:pos="2336"/>
          <w:tab w:val="left" w:pos="3110"/>
          <w:tab w:val="left" w:pos="4634"/>
          <w:tab w:val="left" w:pos="4898"/>
        </w:tabs>
      </w:pPr>
      <w:r>
        <w:tab/>
        <w:t>m-pangetjez</w:t>
      </w:r>
      <w:r>
        <w:tab/>
        <w:t>i</w:t>
      </w:r>
      <w:r>
        <w:tab/>
        <w:t>tjatjan</w:t>
      </w:r>
      <w:r>
        <w:tab/>
        <w:t>em=talaw</w:t>
      </w:r>
      <w:r>
        <w:tab/>
        <w:t>a</w:t>
      </w:r>
      <w:r>
        <w:tab/>
        <w:t>ma-puîat</w:t>
      </w:r>
    </w:p>
    <w:p w14:paraId="4541473A" w14:textId="77777777" w:rsidR="00800AD8" w:rsidRDefault="00800AD8" w:rsidP="00026A53">
      <w:pPr>
        <w:pStyle w:val="InterlineTrans"/>
        <w:tabs>
          <w:tab w:val="left" w:pos="533"/>
          <w:tab w:val="left" w:pos="1832"/>
          <w:tab w:val="left" w:pos="2336"/>
          <w:tab w:val="left" w:pos="3110"/>
          <w:tab w:val="left" w:pos="4634"/>
          <w:tab w:val="left" w:pos="4898"/>
        </w:tabs>
      </w:pPr>
      <w:r>
        <w:tab/>
      </w:r>
      <w:r>
        <w:rPr>
          <w:smallCaps/>
        </w:rPr>
        <w:t>af</w:t>
      </w:r>
      <w:r>
        <w:t>-come</w:t>
      </w:r>
      <w:r>
        <w:tab/>
      </w:r>
      <w:r>
        <w:rPr>
          <w:smallCaps/>
        </w:rPr>
        <w:t>loc</w:t>
      </w:r>
      <w:r>
        <w:tab/>
        <w:t>spring</w:t>
      </w:r>
      <w:r>
        <w:tab/>
      </w:r>
      <w:r>
        <w:rPr>
          <w:smallCaps/>
        </w:rPr>
        <w:t>af</w:t>
      </w:r>
      <w:r>
        <w:t>=hold.liquid</w:t>
      </w:r>
      <w:r>
        <w:rPr>
          <w:smallCaps/>
        </w:rPr>
        <w:tab/>
        <w:t>c</w:t>
      </w:r>
      <w:r>
        <w:rPr>
          <w:smallCaps/>
        </w:rPr>
        <w:tab/>
        <w:t>num</w:t>
      </w:r>
      <w:r>
        <w:t>-all</w:t>
      </w:r>
    </w:p>
    <w:p w14:paraId="74565921" w14:textId="77777777" w:rsidR="00800AD8" w:rsidRDefault="00800AD8">
      <w:pPr>
        <w:pStyle w:val="InterlineFree"/>
      </w:pPr>
      <w:r>
        <w:t>They got to the spring, and all dipped out water.</w:t>
      </w:r>
    </w:p>
    <w:p w14:paraId="2FA637C2" w14:textId="77777777" w:rsidR="00800AD8" w:rsidRDefault="00DC1AE0" w:rsidP="00026A53">
      <w:pPr>
        <w:pStyle w:val="InterlineText"/>
        <w:tabs>
          <w:tab w:val="left" w:pos="533"/>
          <w:tab w:val="left" w:pos="1097"/>
          <w:tab w:val="left" w:pos="2126"/>
          <w:tab w:val="left" w:pos="3335"/>
          <w:tab w:val="left" w:pos="4019"/>
          <w:tab w:val="left" w:pos="4778"/>
          <w:tab w:val="left" w:pos="5927"/>
          <w:tab w:val="left" w:pos="6191"/>
          <w:tab w:val="left" w:pos="7175"/>
        </w:tabs>
      </w:pPr>
      <w:r w:rsidRPr="003A1D48">
        <w:rPr>
          <w:rStyle w:val="InterlineTextNumChar"/>
        </w:rPr>
        <w:t>008</w:t>
      </w:r>
      <w:r w:rsidR="00800AD8">
        <w:tab/>
        <w:t>ka</w:t>
      </w:r>
      <w:r w:rsidR="00800AD8">
        <w:tab/>
        <w:t>kiramata,</w:t>
      </w:r>
      <w:r w:rsidR="00800AD8">
        <w:tab/>
        <w:t>patsual</w:t>
      </w:r>
      <w:r w:rsidR="00800AD8">
        <w:tab/>
        <w:t>azua</w:t>
      </w:r>
      <w:r w:rsidR="00800AD8">
        <w:tab/>
        <w:t>qalitsi,</w:t>
      </w:r>
      <w:r w:rsidR="00800AD8">
        <w:tab/>
        <w:t>tjaluktjuk</w:t>
      </w:r>
      <w:r w:rsidR="00800AD8">
        <w:tab/>
        <w:t>a</w:t>
      </w:r>
      <w:r w:rsidR="00026A53">
        <w:tab/>
        <w:t>pasa</w:t>
      </w:r>
      <w:r w:rsidR="00026A53">
        <w:tab/>
        <w:t>puzaîuman.</w:t>
      </w:r>
    </w:p>
    <w:p w14:paraId="16B5CF31" w14:textId="77777777" w:rsidR="00800AD8" w:rsidRDefault="00800AD8" w:rsidP="00026A53">
      <w:pPr>
        <w:pStyle w:val="InterlineGlossWithTrans"/>
        <w:tabs>
          <w:tab w:val="left" w:pos="533"/>
          <w:tab w:val="left" w:pos="1097"/>
          <w:tab w:val="left" w:pos="2126"/>
          <w:tab w:val="left" w:pos="3335"/>
          <w:tab w:val="left" w:pos="4019"/>
          <w:tab w:val="left" w:pos="4778"/>
          <w:tab w:val="left" w:pos="5927"/>
          <w:tab w:val="left" w:pos="6191"/>
          <w:tab w:val="left" w:pos="7175"/>
        </w:tabs>
      </w:pPr>
      <w:r>
        <w:tab/>
        <w:t>ka</w:t>
      </w:r>
      <w:r>
        <w:tab/>
        <w:t>ki-ramata</w:t>
      </w:r>
      <w:r>
        <w:tab/>
        <w:t>pa-tsual</w:t>
      </w:r>
      <w:r>
        <w:tab/>
        <w:t>a-zua</w:t>
      </w:r>
      <w:r>
        <w:tab/>
        <w:t>qalitsi</w:t>
      </w:r>
      <w:r>
        <w:tab/>
        <w:t>al=tjuktjuk</w:t>
      </w:r>
      <w:r>
        <w:tab/>
        <w:t>a</w:t>
      </w:r>
      <w:r w:rsidR="00026A53">
        <w:tab/>
        <w:t>pa-sa</w:t>
      </w:r>
      <w:r w:rsidR="00026A53">
        <w:tab/>
        <w:t>pu-zaîum-an</w:t>
      </w:r>
    </w:p>
    <w:p w14:paraId="57DA49BD" w14:textId="77777777" w:rsidR="00800AD8" w:rsidRDefault="00800AD8" w:rsidP="00026A53">
      <w:pPr>
        <w:pStyle w:val="InterlineTrans"/>
        <w:tabs>
          <w:tab w:val="left" w:pos="533"/>
          <w:tab w:val="left" w:pos="1097"/>
          <w:tab w:val="left" w:pos="2126"/>
          <w:tab w:val="left" w:pos="3335"/>
          <w:tab w:val="left" w:pos="4019"/>
          <w:tab w:val="left" w:pos="4778"/>
          <w:tab w:val="left" w:pos="5927"/>
          <w:tab w:val="left" w:pos="6191"/>
          <w:tab w:val="left" w:pos="7175"/>
        </w:tabs>
        <w:rPr>
          <w:smallCaps/>
        </w:rPr>
      </w:pPr>
      <w:r>
        <w:tab/>
        <w:t>after</w:t>
      </w:r>
      <w:r>
        <w:tab/>
        <w:t>self-wash</w:t>
      </w:r>
      <w:r>
        <w:tab/>
        <w:t>cause-copy</w:t>
      </w:r>
      <w:r>
        <w:tab/>
      </w:r>
      <w:r>
        <w:rPr>
          <w:smallCaps/>
        </w:rPr>
        <w:t>c-</w:t>
      </w:r>
      <w:r>
        <w:t>that</w:t>
      </w:r>
      <w:r>
        <w:tab/>
        <w:t>penis</w:t>
      </w:r>
      <w:r>
        <w:tab/>
      </w:r>
      <w:r>
        <w:rPr>
          <w:smallCaps/>
        </w:rPr>
        <w:t>qal</w:t>
      </w:r>
      <w:r>
        <w:t>=beak</w:t>
      </w:r>
      <w:r>
        <w:rPr>
          <w:smallCaps/>
        </w:rPr>
        <w:tab/>
        <w:t>c</w:t>
      </w:r>
      <w:r w:rsidR="00026A53">
        <w:tab/>
        <w:t>cause-go</w:t>
      </w:r>
      <w:r w:rsidR="00026A53">
        <w:tab/>
        <w:t>have-water-</w:t>
      </w:r>
      <w:r w:rsidR="00026A53">
        <w:rPr>
          <w:smallCaps/>
        </w:rPr>
        <w:t>nom</w:t>
      </w:r>
    </w:p>
    <w:p w14:paraId="6C4BC7AD" w14:textId="77777777" w:rsidR="00800AD8" w:rsidRDefault="00800AD8" w:rsidP="00A8416B">
      <w:pPr>
        <w:pStyle w:val="InterlineFreeCommentFollows"/>
      </w:pPr>
      <w:r>
        <w:t>When they washed themselves, the penis copied the others and made a dripping noise(?) into the water.</w:t>
      </w:r>
    </w:p>
    <w:p w14:paraId="323826E4" w14:textId="77777777" w:rsidR="00800AD8" w:rsidRDefault="00A8416B" w:rsidP="00A8416B">
      <w:pPr>
        <w:pStyle w:val="CommentLastWithHalfSpace"/>
      </w:pPr>
      <w:r>
        <w:t>[</w:t>
      </w:r>
      <w:r w:rsidR="00800AD8" w:rsidRPr="00026A53">
        <w:rPr>
          <w:rStyle w:val="VernacularText"/>
        </w:rPr>
        <w:t>puzaîuman</w:t>
      </w:r>
      <w:r w:rsidR="00800AD8">
        <w:t>: F358 ‘water-source, vessel’</w:t>
      </w:r>
      <w:r w:rsidR="00026A53">
        <w:t>.</w:t>
      </w:r>
      <w:r>
        <w:t>]</w:t>
      </w:r>
    </w:p>
    <w:p w14:paraId="2F38DA29" w14:textId="77777777" w:rsidR="00800AD8" w:rsidRDefault="00DC1AE0" w:rsidP="00026A53">
      <w:pPr>
        <w:pStyle w:val="InterlineText"/>
        <w:tabs>
          <w:tab w:val="left" w:pos="533"/>
          <w:tab w:val="left" w:pos="1742"/>
          <w:tab w:val="left" w:pos="2186"/>
          <w:tab w:val="left" w:pos="3410"/>
          <w:tab w:val="left" w:pos="4574"/>
          <w:tab w:val="left" w:pos="5078"/>
          <w:tab w:val="left" w:pos="5822"/>
          <w:tab w:val="left" w:pos="6311"/>
          <w:tab w:val="left" w:pos="7265"/>
        </w:tabs>
      </w:pPr>
      <w:r w:rsidRPr="003A1D48">
        <w:rPr>
          <w:rStyle w:val="InterlineTextNumChar"/>
        </w:rPr>
        <w:t>009</w:t>
      </w:r>
      <w:r w:rsidR="00800AD8">
        <w:tab/>
        <w:t>madudu</w:t>
      </w:r>
      <w:r w:rsidR="00800AD8">
        <w:tab/>
        <w:t>ti</w:t>
      </w:r>
      <w:r w:rsidR="00800AD8">
        <w:tab/>
        <w:t>Tjukutjuku;</w:t>
      </w:r>
      <w:r w:rsidR="00800AD8">
        <w:tab/>
        <w:t>veseqitjen</w:t>
      </w:r>
      <w:r w:rsidR="00800AD8">
        <w:tab/>
        <w:t>tua</w:t>
      </w:r>
      <w:r w:rsidR="00800AD8">
        <w:tab/>
        <w:t>kasiw,</w:t>
      </w:r>
      <w:r w:rsidR="00800AD8">
        <w:tab/>
        <w:t>sa</w:t>
      </w:r>
      <w:r w:rsidR="00800AD8">
        <w:tab/>
        <w:t>sivuîuq</w:t>
      </w:r>
      <w:r w:rsidR="00026A53">
        <w:tab/>
        <w:t>malipat</w:t>
      </w:r>
    </w:p>
    <w:p w14:paraId="33162EDD" w14:textId="77777777" w:rsidR="00800AD8" w:rsidRDefault="00800AD8" w:rsidP="00026A53">
      <w:pPr>
        <w:pStyle w:val="InterlineGlossWithTrans"/>
        <w:tabs>
          <w:tab w:val="left" w:pos="533"/>
          <w:tab w:val="left" w:pos="1742"/>
          <w:tab w:val="left" w:pos="2186"/>
          <w:tab w:val="left" w:pos="3410"/>
          <w:tab w:val="left" w:pos="4574"/>
          <w:tab w:val="left" w:pos="5078"/>
          <w:tab w:val="left" w:pos="5822"/>
          <w:tab w:val="left" w:pos="6311"/>
          <w:tab w:val="left" w:pos="7265"/>
        </w:tabs>
      </w:pPr>
      <w:r>
        <w:tab/>
        <w:t>ma-dudu</w:t>
      </w:r>
      <w:r>
        <w:tab/>
        <w:t>ti</w:t>
      </w:r>
      <w:r>
        <w:tab/>
        <w:t>Tjukutjuku</w:t>
      </w:r>
      <w:r>
        <w:tab/>
        <w:t>veseqitj-en</w:t>
      </w:r>
      <w:r>
        <w:tab/>
        <w:t>tua</w:t>
      </w:r>
      <w:r>
        <w:tab/>
        <w:t>kasiw</w:t>
      </w:r>
      <w:r>
        <w:tab/>
        <w:t>sa</w:t>
      </w:r>
      <w:r>
        <w:tab/>
        <w:t>si-vuîuq</w:t>
      </w:r>
      <w:r w:rsidR="00026A53">
        <w:tab/>
        <w:t>ma-lipat</w:t>
      </w:r>
    </w:p>
    <w:p w14:paraId="75109133" w14:textId="77777777" w:rsidR="00800AD8" w:rsidRDefault="00800AD8" w:rsidP="00026A53">
      <w:pPr>
        <w:pStyle w:val="InterlineTransNoFree"/>
        <w:tabs>
          <w:tab w:val="left" w:pos="1742"/>
          <w:tab w:val="left" w:pos="2186"/>
          <w:tab w:val="left" w:pos="3410"/>
          <w:tab w:val="left" w:pos="4574"/>
          <w:tab w:val="left" w:pos="5078"/>
          <w:tab w:val="left" w:pos="5822"/>
          <w:tab w:val="left" w:pos="6311"/>
          <w:tab w:val="left" w:pos="7265"/>
        </w:tabs>
      </w:pPr>
      <w:r>
        <w:tab/>
      </w:r>
      <w:r>
        <w:rPr>
          <w:smallCaps/>
        </w:rPr>
        <w:t>stat</w:t>
      </w:r>
      <w:r>
        <w:t>-angry</w:t>
      </w:r>
      <w:r>
        <w:tab/>
      </w:r>
      <w:r>
        <w:rPr>
          <w:smallCaps/>
        </w:rPr>
        <w:t>f.h</w:t>
      </w:r>
      <w:r>
        <w:tab/>
        <w:t>(name)</w:t>
      </w:r>
      <w:r>
        <w:tab/>
        <w:t>flog-</w:t>
      </w:r>
      <w:r>
        <w:rPr>
          <w:smallCaps/>
        </w:rPr>
        <w:t>pf</w:t>
      </w:r>
      <w:r>
        <w:tab/>
      </w:r>
      <w:r>
        <w:rPr>
          <w:smallCaps/>
        </w:rPr>
        <w:t>obl</w:t>
      </w:r>
      <w:r>
        <w:tab/>
        <w:t>tree</w:t>
      </w:r>
      <w:r>
        <w:tab/>
        <w:t>and</w:t>
      </w:r>
      <w:r>
        <w:tab/>
      </w:r>
      <w:r>
        <w:rPr>
          <w:smallCaps/>
        </w:rPr>
        <w:t>if</w:t>
      </w:r>
      <w:r>
        <w:t>-throw</w:t>
      </w:r>
      <w:r w:rsidR="00026A53">
        <w:tab/>
      </w:r>
      <w:r w:rsidR="00026A53">
        <w:rPr>
          <w:smallCaps/>
        </w:rPr>
        <w:t>stat</w:t>
      </w:r>
      <w:r w:rsidR="00026A53">
        <w:t>-disappear</w:t>
      </w:r>
    </w:p>
    <w:p w14:paraId="179F4538" w14:textId="77777777" w:rsidR="00800AD8" w:rsidRDefault="00800AD8" w:rsidP="00026A53">
      <w:pPr>
        <w:pStyle w:val="InterlineText"/>
        <w:tabs>
          <w:tab w:val="left" w:pos="533"/>
          <w:tab w:val="left" w:pos="1037"/>
        </w:tabs>
      </w:pPr>
      <w:r>
        <w:lastRenderedPageBreak/>
        <w:tab/>
        <w:t>i</w:t>
      </w:r>
      <w:r>
        <w:tab/>
        <w:t>lauz.</w:t>
      </w:r>
    </w:p>
    <w:p w14:paraId="542F3A34" w14:textId="77777777" w:rsidR="00800AD8" w:rsidRDefault="00800AD8" w:rsidP="00026A53">
      <w:pPr>
        <w:pStyle w:val="InterlineGlossWithTrans"/>
        <w:tabs>
          <w:tab w:val="left" w:pos="533"/>
          <w:tab w:val="left" w:pos="1037"/>
        </w:tabs>
      </w:pPr>
      <w:r>
        <w:tab/>
        <w:t>i</w:t>
      </w:r>
      <w:r>
        <w:tab/>
        <w:t>lauz</w:t>
      </w:r>
    </w:p>
    <w:p w14:paraId="32D8B3F5" w14:textId="77777777" w:rsidR="00800AD8" w:rsidRDefault="00800AD8" w:rsidP="00026A53">
      <w:pPr>
        <w:pStyle w:val="InterlineTrans"/>
        <w:tabs>
          <w:tab w:val="left" w:pos="533"/>
          <w:tab w:val="left" w:pos="1037"/>
        </w:tabs>
      </w:pPr>
      <w:r>
        <w:tab/>
      </w:r>
      <w:r>
        <w:rPr>
          <w:smallCaps/>
        </w:rPr>
        <w:t>loc</w:t>
      </w:r>
      <w:r>
        <w:tab/>
        <w:t>down</w:t>
      </w:r>
    </w:p>
    <w:p w14:paraId="3E7C9A64" w14:textId="77777777" w:rsidR="00800AD8" w:rsidRDefault="00800AD8">
      <w:pPr>
        <w:pStyle w:val="InterlineFree"/>
      </w:pPr>
      <w:r>
        <w:t>Tjukutjuku was angry and hit it with a piece of wood, and threw it out of sight downhill.</w:t>
      </w:r>
    </w:p>
    <w:p w14:paraId="4D3BC6BE" w14:textId="77777777" w:rsidR="00800AD8" w:rsidRDefault="00DC1AE0" w:rsidP="00026A53">
      <w:pPr>
        <w:pStyle w:val="InterlineText"/>
        <w:tabs>
          <w:tab w:val="left" w:pos="533"/>
          <w:tab w:val="left" w:pos="2402"/>
          <w:tab w:val="left" w:pos="2876"/>
          <w:tab w:val="left" w:pos="3320"/>
        </w:tabs>
      </w:pPr>
      <w:r w:rsidRPr="003A1D48">
        <w:rPr>
          <w:rStyle w:val="InterlineTextNumChar"/>
        </w:rPr>
        <w:t>010</w:t>
      </w:r>
      <w:r w:rsidR="00800AD8">
        <w:tab/>
        <w:t>“adadadadadada,”</w:t>
      </w:r>
      <w:r w:rsidR="00800AD8">
        <w:tab/>
        <w:t>aya</w:t>
      </w:r>
      <w:r w:rsidR="00800AD8">
        <w:tab/>
        <w:t>ti</w:t>
      </w:r>
      <w:r w:rsidR="00800AD8">
        <w:tab/>
        <w:t>Qalitsi.</w:t>
      </w:r>
    </w:p>
    <w:p w14:paraId="09444DC1" w14:textId="77777777" w:rsidR="00800AD8" w:rsidRDefault="00800AD8" w:rsidP="00026A53">
      <w:pPr>
        <w:pStyle w:val="InterlineGlossWithTrans"/>
        <w:tabs>
          <w:tab w:val="left" w:pos="533"/>
          <w:tab w:val="left" w:pos="2402"/>
          <w:tab w:val="left" w:pos="2876"/>
          <w:tab w:val="left" w:pos="3320"/>
        </w:tabs>
      </w:pPr>
      <w:r>
        <w:tab/>
        <w:t>adadadadadada</w:t>
      </w:r>
      <w:r>
        <w:tab/>
        <w:t>aya</w:t>
      </w:r>
      <w:r>
        <w:tab/>
        <w:t>ti</w:t>
      </w:r>
      <w:r>
        <w:tab/>
        <w:t>Qalitsi</w:t>
      </w:r>
    </w:p>
    <w:p w14:paraId="1C6799B7" w14:textId="77777777" w:rsidR="00800AD8" w:rsidRDefault="00800AD8" w:rsidP="008C3B63">
      <w:pPr>
        <w:pStyle w:val="InterlineTransNoFree"/>
        <w:tabs>
          <w:tab w:val="left" w:pos="2402"/>
          <w:tab w:val="left" w:pos="2876"/>
          <w:tab w:val="left" w:pos="3320"/>
          <w:tab w:val="right" w:pos="8789"/>
        </w:tabs>
      </w:pPr>
      <w:r>
        <w:tab/>
        <w:t>ow</w:t>
      </w:r>
      <w:r>
        <w:tab/>
        <w:t>say</w:t>
      </w:r>
      <w:r>
        <w:tab/>
      </w:r>
      <w:r>
        <w:rPr>
          <w:smallCaps/>
        </w:rPr>
        <w:t>f.h</w:t>
      </w:r>
      <w:r>
        <w:tab/>
        <w:t>penis</w:t>
      </w:r>
      <w:r w:rsidR="00026A53">
        <w:tab/>
        <w:t>“Ow ow ow,” said Penis.</w:t>
      </w:r>
    </w:p>
    <w:p w14:paraId="4D80C896" w14:textId="77777777" w:rsidR="00800AD8" w:rsidRDefault="00DC1AE0" w:rsidP="008C3B63">
      <w:pPr>
        <w:pStyle w:val="InterlineText"/>
        <w:tabs>
          <w:tab w:val="left" w:pos="533"/>
          <w:tab w:val="left" w:pos="1217"/>
          <w:tab w:val="left" w:pos="2801"/>
          <w:tab w:val="left" w:pos="3575"/>
          <w:tab w:val="right" w:pos="8789"/>
        </w:tabs>
      </w:pPr>
      <w:r w:rsidRPr="003A1D48">
        <w:rPr>
          <w:rStyle w:val="InterlineTextNumChar"/>
        </w:rPr>
        <w:t>011</w:t>
      </w:r>
      <w:r w:rsidR="00800AD8">
        <w:tab/>
        <w:t>“ari</w:t>
      </w:r>
      <w:r w:rsidR="00800AD8">
        <w:tab/>
        <w:t>saumaqi</w:t>
      </w:r>
      <w:r w:rsidR="00800AD8">
        <w:tab/>
        <w:t>anga,”</w:t>
      </w:r>
      <w:r w:rsidR="00800AD8">
        <w:tab/>
        <w:t>aya.</w:t>
      </w:r>
    </w:p>
    <w:p w14:paraId="609C0ACA" w14:textId="77777777" w:rsidR="00800AD8" w:rsidRDefault="00800AD8" w:rsidP="008C3B63">
      <w:pPr>
        <w:pStyle w:val="InterlineGlossWithTrans"/>
        <w:tabs>
          <w:tab w:val="left" w:pos="533"/>
          <w:tab w:val="left" w:pos="1217"/>
          <w:tab w:val="left" w:pos="2801"/>
          <w:tab w:val="left" w:pos="3575"/>
          <w:tab w:val="right" w:pos="8789"/>
        </w:tabs>
      </w:pPr>
      <w:r>
        <w:tab/>
        <w:t>ari</w:t>
      </w:r>
      <w:r>
        <w:tab/>
        <w:t>sa-umaq-i</w:t>
      </w:r>
      <w:r>
        <w:tab/>
        <w:t>anga</w:t>
      </w:r>
      <w:r>
        <w:tab/>
        <w:t>aya</w:t>
      </w:r>
    </w:p>
    <w:p w14:paraId="5D56E197" w14:textId="77777777" w:rsidR="00800AD8" w:rsidRDefault="00800AD8" w:rsidP="008C3B63">
      <w:pPr>
        <w:pStyle w:val="InterlineTransNoFree"/>
        <w:tabs>
          <w:tab w:val="left" w:pos="1217"/>
          <w:tab w:val="left" w:pos="2801"/>
          <w:tab w:val="left" w:pos="3575"/>
          <w:tab w:val="right" w:pos="8789"/>
        </w:tabs>
      </w:pPr>
      <w:r>
        <w:tab/>
        <w:t>go.on</w:t>
      </w:r>
      <w:r>
        <w:tab/>
        <w:t>go-house-</w:t>
      </w:r>
      <w:r>
        <w:rPr>
          <w:smallCaps/>
        </w:rPr>
        <w:t>hort</w:t>
      </w:r>
      <w:r>
        <w:tab/>
        <w:t>indeed</w:t>
      </w:r>
      <w:r>
        <w:tab/>
        <w:t>say</w:t>
      </w:r>
      <w:r w:rsidR="00026A53">
        <w:tab/>
        <w:t>“Come on, let’s go home,” they said.</w:t>
      </w:r>
    </w:p>
    <w:p w14:paraId="69194182" w14:textId="77777777" w:rsidR="00800AD8" w:rsidRDefault="00DC1AE0" w:rsidP="008C3B63">
      <w:pPr>
        <w:pStyle w:val="InterlineText"/>
        <w:tabs>
          <w:tab w:val="left" w:pos="533"/>
          <w:tab w:val="left" w:pos="977"/>
          <w:tab w:val="left" w:pos="2051"/>
          <w:tab w:val="left" w:pos="2315"/>
          <w:tab w:val="left" w:pos="4004"/>
          <w:tab w:val="left" w:pos="4988"/>
          <w:tab w:val="left" w:pos="5432"/>
          <w:tab w:val="left" w:pos="6656"/>
          <w:tab w:val="left" w:pos="7640"/>
          <w:tab w:val="right" w:pos="8789"/>
        </w:tabs>
      </w:pPr>
      <w:r w:rsidRPr="003A1D48">
        <w:rPr>
          <w:rStyle w:val="InterlineTextNumChar"/>
        </w:rPr>
        <w:t>012</w:t>
      </w:r>
      <w:r w:rsidR="00800AD8">
        <w:tab/>
        <w:t>ti</w:t>
      </w:r>
      <w:r w:rsidR="00800AD8">
        <w:tab/>
        <w:t>Muakakai</w:t>
      </w:r>
      <w:r w:rsidR="00800AD8">
        <w:tab/>
        <w:t>a</w:t>
      </w:r>
      <w:r w:rsidR="00800AD8">
        <w:tab/>
        <w:t>sangasangasan,</w:t>
      </w:r>
      <w:r w:rsidR="00800AD8">
        <w:tab/>
        <w:t>saka</w:t>
      </w:r>
      <w:r w:rsidR="00800AD8">
        <w:tab/>
        <w:t>ti</w:t>
      </w:r>
      <w:r w:rsidR="00800AD8">
        <w:tab/>
        <w:t>Tjukutjuku,</w:t>
      </w:r>
      <w:r w:rsidR="00026A53">
        <w:tab/>
        <w:t>saka</w:t>
      </w:r>
      <w:r w:rsidR="00026A53">
        <w:tab/>
        <w:t>ti</w:t>
      </w:r>
    </w:p>
    <w:p w14:paraId="08F30866" w14:textId="77777777" w:rsidR="00800AD8" w:rsidRDefault="00800AD8" w:rsidP="008C3B63">
      <w:pPr>
        <w:pStyle w:val="InterlineGlossWithTrans"/>
        <w:tabs>
          <w:tab w:val="left" w:pos="533"/>
          <w:tab w:val="left" w:pos="977"/>
          <w:tab w:val="left" w:pos="2051"/>
          <w:tab w:val="left" w:pos="2315"/>
          <w:tab w:val="left" w:pos="4004"/>
          <w:tab w:val="left" w:pos="4988"/>
          <w:tab w:val="left" w:pos="5432"/>
          <w:tab w:val="left" w:pos="6656"/>
          <w:tab w:val="left" w:pos="7640"/>
          <w:tab w:val="right" w:pos="8789"/>
        </w:tabs>
      </w:pPr>
      <w:r>
        <w:tab/>
        <w:t>ti</w:t>
      </w:r>
      <w:r>
        <w:tab/>
        <w:t>Muakakai</w:t>
      </w:r>
      <w:r>
        <w:tab/>
        <w:t>a</w:t>
      </w:r>
      <w:r>
        <w:tab/>
        <w:t>sanga-sangas-an</w:t>
      </w:r>
      <w:r>
        <w:tab/>
        <w:t>sa-ka</w:t>
      </w:r>
      <w:r>
        <w:tab/>
        <w:t>ti</w:t>
      </w:r>
      <w:r>
        <w:tab/>
        <w:t>Tjukutjuku</w:t>
      </w:r>
      <w:r w:rsidR="00026A53">
        <w:tab/>
        <w:t>sa-ka</w:t>
      </w:r>
      <w:r w:rsidR="00026A53">
        <w:tab/>
        <w:t>ti</w:t>
      </w:r>
    </w:p>
    <w:p w14:paraId="6E95E14E" w14:textId="77777777" w:rsidR="00800AD8" w:rsidRDefault="00800AD8" w:rsidP="008C3B63">
      <w:pPr>
        <w:pStyle w:val="InterlineTransNoFree"/>
        <w:tabs>
          <w:tab w:val="left" w:pos="977"/>
          <w:tab w:val="left" w:pos="2051"/>
          <w:tab w:val="left" w:pos="2315"/>
          <w:tab w:val="left" w:pos="4004"/>
          <w:tab w:val="left" w:pos="4988"/>
          <w:tab w:val="left" w:pos="5432"/>
          <w:tab w:val="left" w:pos="6656"/>
          <w:tab w:val="left" w:pos="7640"/>
          <w:tab w:val="right" w:pos="8789"/>
        </w:tabs>
      </w:pPr>
      <w:r>
        <w:tab/>
      </w:r>
      <w:r>
        <w:rPr>
          <w:smallCaps/>
        </w:rPr>
        <w:t>f.h</w:t>
      </w:r>
      <w:r>
        <w:tab/>
        <w:t>(name)</w:t>
      </w:r>
      <w:r>
        <w:rPr>
          <w:smallCaps/>
        </w:rPr>
        <w:tab/>
        <w:t>c</w:t>
      </w:r>
      <w:r>
        <w:rPr>
          <w:smallCaps/>
        </w:rPr>
        <w:tab/>
        <w:t>red</w:t>
      </w:r>
      <w:r>
        <w:t>-first-</w:t>
      </w:r>
      <w:r>
        <w:rPr>
          <w:smallCaps/>
        </w:rPr>
        <w:t>nom</w:t>
      </w:r>
      <w:r>
        <w:tab/>
        <w:t>and-after</w:t>
      </w:r>
      <w:r>
        <w:tab/>
      </w:r>
      <w:r>
        <w:rPr>
          <w:smallCaps/>
        </w:rPr>
        <w:t>f.h</w:t>
      </w:r>
      <w:r>
        <w:tab/>
        <w:t>(name)</w:t>
      </w:r>
      <w:r w:rsidR="00026A53">
        <w:tab/>
        <w:t>and-after</w:t>
      </w:r>
      <w:r w:rsidR="00026A53">
        <w:tab/>
      </w:r>
      <w:r w:rsidR="00026A53">
        <w:rPr>
          <w:smallCaps/>
        </w:rPr>
        <w:t>f.h</w:t>
      </w:r>
    </w:p>
    <w:p w14:paraId="06F16CA5" w14:textId="77777777" w:rsidR="00800AD8" w:rsidRDefault="00800AD8" w:rsidP="008C3B63">
      <w:pPr>
        <w:pStyle w:val="InterlineText"/>
        <w:tabs>
          <w:tab w:val="left" w:pos="533"/>
          <w:tab w:val="left" w:pos="1337"/>
          <w:tab w:val="left" w:pos="2321"/>
          <w:tab w:val="left" w:pos="2765"/>
          <w:tab w:val="left" w:pos="4064"/>
          <w:tab w:val="left" w:pos="4328"/>
          <w:tab w:val="left" w:pos="5372"/>
          <w:tab w:val="left" w:pos="5876"/>
          <w:tab w:val="right" w:pos="8789"/>
        </w:tabs>
      </w:pPr>
      <w:r>
        <w:tab/>
        <w:t>Qalitsi,</w:t>
      </w:r>
      <w:r>
        <w:tab/>
        <w:t>saka</w:t>
      </w:r>
      <w:r>
        <w:tab/>
        <w:t>ti</w:t>
      </w:r>
      <w:r>
        <w:tab/>
        <w:t>Kuîeîuîeîu</w:t>
      </w:r>
      <w:r>
        <w:tab/>
        <w:t>a</w:t>
      </w:r>
      <w:r>
        <w:tab/>
        <w:t>pangtjez</w:t>
      </w:r>
      <w:r w:rsidR="00026A53">
        <w:tab/>
        <w:t>i</w:t>
      </w:r>
      <w:r w:rsidR="00026A53">
        <w:tab/>
        <w:t>umaq.</w:t>
      </w:r>
    </w:p>
    <w:p w14:paraId="76E19A6E" w14:textId="77777777" w:rsidR="00800AD8" w:rsidRDefault="00800AD8" w:rsidP="008C3B63">
      <w:pPr>
        <w:pStyle w:val="InterlineGlossWithTrans"/>
        <w:tabs>
          <w:tab w:val="left" w:pos="533"/>
          <w:tab w:val="left" w:pos="1337"/>
          <w:tab w:val="left" w:pos="2321"/>
          <w:tab w:val="left" w:pos="2765"/>
          <w:tab w:val="left" w:pos="4064"/>
          <w:tab w:val="left" w:pos="4328"/>
          <w:tab w:val="left" w:pos="5372"/>
          <w:tab w:val="left" w:pos="5876"/>
          <w:tab w:val="right" w:pos="8789"/>
        </w:tabs>
      </w:pPr>
      <w:r>
        <w:tab/>
        <w:t>Qalitsi</w:t>
      </w:r>
      <w:r>
        <w:tab/>
        <w:t>sa-ka</w:t>
      </w:r>
      <w:r>
        <w:tab/>
        <w:t>ti</w:t>
      </w:r>
      <w:r>
        <w:tab/>
        <w:t>Kuîeîuîeîu</w:t>
      </w:r>
      <w:r>
        <w:tab/>
        <w:t>a</w:t>
      </w:r>
      <w:r>
        <w:tab/>
        <w:t>pangetjez</w:t>
      </w:r>
      <w:r w:rsidR="00026A53">
        <w:tab/>
        <w:t>i</w:t>
      </w:r>
      <w:r w:rsidR="00026A53">
        <w:tab/>
        <w:t>umaq</w:t>
      </w:r>
    </w:p>
    <w:p w14:paraId="47EE5968" w14:textId="77777777" w:rsidR="00800AD8" w:rsidRDefault="00800AD8" w:rsidP="008C3B63">
      <w:pPr>
        <w:pStyle w:val="InterlineTrans"/>
        <w:tabs>
          <w:tab w:val="left" w:pos="533"/>
          <w:tab w:val="left" w:pos="1337"/>
          <w:tab w:val="left" w:pos="2321"/>
          <w:tab w:val="left" w:pos="2765"/>
          <w:tab w:val="left" w:pos="4064"/>
          <w:tab w:val="left" w:pos="4328"/>
          <w:tab w:val="left" w:pos="5372"/>
          <w:tab w:val="left" w:pos="5876"/>
          <w:tab w:val="right" w:pos="8789"/>
        </w:tabs>
      </w:pPr>
      <w:r>
        <w:tab/>
        <w:t>penis</w:t>
      </w:r>
      <w:r>
        <w:tab/>
        <w:t>and-after</w:t>
      </w:r>
      <w:r>
        <w:tab/>
      </w:r>
      <w:r>
        <w:rPr>
          <w:smallCaps/>
        </w:rPr>
        <w:t>f.h</w:t>
      </w:r>
      <w:r>
        <w:tab/>
        <w:t>(name)</w:t>
      </w:r>
      <w:r>
        <w:rPr>
          <w:smallCaps/>
        </w:rPr>
        <w:tab/>
        <w:t>c</w:t>
      </w:r>
      <w:r>
        <w:rPr>
          <w:smallCaps/>
        </w:rPr>
        <w:tab/>
      </w:r>
      <w:r>
        <w:t>come</w:t>
      </w:r>
      <w:r w:rsidR="00026A53">
        <w:tab/>
      </w:r>
      <w:r w:rsidR="00026A53">
        <w:rPr>
          <w:smallCaps/>
        </w:rPr>
        <w:t>loc</w:t>
      </w:r>
      <w:r w:rsidR="00026A53">
        <w:tab/>
        <w:t>house</w:t>
      </w:r>
    </w:p>
    <w:p w14:paraId="1DE8D6E8" w14:textId="77777777" w:rsidR="00800AD8" w:rsidRDefault="00800AD8" w:rsidP="008C3B63">
      <w:pPr>
        <w:pStyle w:val="InterlineFree"/>
        <w:tabs>
          <w:tab w:val="right" w:pos="8789"/>
        </w:tabs>
      </w:pPr>
      <w:r>
        <w:t>Muakakai was first, then Tjukutjuku, then Penis, then Kuîeîuîeîu as they got home.</w:t>
      </w:r>
    </w:p>
    <w:p w14:paraId="088939E2" w14:textId="77777777" w:rsidR="00800AD8" w:rsidRDefault="00DC1AE0" w:rsidP="008C3B63">
      <w:pPr>
        <w:pStyle w:val="InterlineText"/>
        <w:tabs>
          <w:tab w:val="left" w:pos="533"/>
          <w:tab w:val="left" w:pos="1247"/>
          <w:tab w:val="left" w:pos="1901"/>
          <w:tab w:val="left" w:pos="3575"/>
          <w:tab w:val="left" w:pos="4349"/>
          <w:tab w:val="left" w:pos="5033"/>
          <w:tab w:val="left" w:pos="6542"/>
          <w:tab w:val="left" w:pos="7466"/>
          <w:tab w:val="right" w:pos="8789"/>
        </w:tabs>
      </w:pPr>
      <w:r w:rsidRPr="003A1D48">
        <w:rPr>
          <w:rStyle w:val="InterlineTextNumChar"/>
        </w:rPr>
        <w:t>013</w:t>
      </w:r>
      <w:r w:rsidR="00800AD8">
        <w:tab/>
        <w:t>tjara</w:t>
      </w:r>
      <w:r w:rsidR="00800AD8">
        <w:tab/>
        <w:t>maka</w:t>
      </w:r>
      <w:r w:rsidR="00800AD8">
        <w:tab/>
        <w:t>tjumatjumaq</w:t>
      </w:r>
      <w:r w:rsidR="00800AD8">
        <w:tab/>
        <w:t>anga</w:t>
      </w:r>
      <w:r w:rsidR="00800AD8">
        <w:tab/>
        <w:t>azua</w:t>
      </w:r>
      <w:r w:rsidR="00800AD8">
        <w:tab/>
        <w:t>vavayavayan</w:t>
      </w:r>
      <w:r w:rsidR="00026A53">
        <w:tab/>
        <w:t>katua</w:t>
      </w:r>
      <w:r w:rsidR="00026A53">
        <w:tab/>
        <w:t>tia</w:t>
      </w:r>
    </w:p>
    <w:p w14:paraId="137E3E0A" w14:textId="77777777" w:rsidR="00800AD8" w:rsidRDefault="00800AD8" w:rsidP="008C3B63">
      <w:pPr>
        <w:pStyle w:val="InterlineGlossWithTrans"/>
        <w:tabs>
          <w:tab w:val="left" w:pos="533"/>
          <w:tab w:val="left" w:pos="1247"/>
          <w:tab w:val="left" w:pos="1901"/>
          <w:tab w:val="left" w:pos="3575"/>
          <w:tab w:val="left" w:pos="4349"/>
          <w:tab w:val="left" w:pos="5033"/>
          <w:tab w:val="left" w:pos="6542"/>
          <w:tab w:val="left" w:pos="7466"/>
          <w:tab w:val="right" w:pos="8789"/>
        </w:tabs>
      </w:pPr>
      <w:r>
        <w:tab/>
        <w:t>tjara</w:t>
      </w:r>
      <w:r>
        <w:tab/>
        <w:t>maka</w:t>
      </w:r>
      <w:r>
        <w:tab/>
        <w:t>tjuma-tju-umaq</w:t>
      </w:r>
      <w:r>
        <w:tab/>
        <w:t>anga</w:t>
      </w:r>
      <w:r>
        <w:tab/>
        <w:t>a-zua</w:t>
      </w:r>
      <w:r w:rsidR="00522FB2">
        <w:tab/>
        <w:t>vaya=vavayan</w:t>
      </w:r>
      <w:r w:rsidR="00026A53">
        <w:tab/>
        <w:t>ka-tua</w:t>
      </w:r>
      <w:r w:rsidR="00026A53">
        <w:tab/>
        <w:t>ti-a</w:t>
      </w:r>
    </w:p>
    <w:p w14:paraId="6D1EBC2E" w14:textId="77777777" w:rsidR="00800AD8" w:rsidRDefault="00800AD8" w:rsidP="008C3B63">
      <w:pPr>
        <w:pStyle w:val="InterlineTransNoFree"/>
        <w:tabs>
          <w:tab w:val="left" w:pos="1247"/>
          <w:tab w:val="left" w:pos="1901"/>
          <w:tab w:val="left" w:pos="3575"/>
          <w:tab w:val="left" w:pos="4349"/>
          <w:tab w:val="left" w:pos="5033"/>
          <w:tab w:val="left" w:pos="6542"/>
          <w:tab w:val="left" w:pos="7466"/>
          <w:tab w:val="right" w:pos="8789"/>
        </w:tabs>
      </w:pPr>
      <w:r>
        <w:tab/>
        <w:t>surely</w:t>
      </w:r>
      <w:r>
        <w:tab/>
        <w:t>via</w:t>
      </w:r>
      <w:r>
        <w:tab/>
      </w:r>
      <w:r>
        <w:rPr>
          <w:smallCaps/>
        </w:rPr>
        <w:t>red</w:t>
      </w:r>
      <w:r>
        <w:t>-there-house</w:t>
      </w:r>
      <w:r>
        <w:tab/>
        <w:t>indeed</w:t>
      </w:r>
      <w:r>
        <w:tab/>
      </w:r>
      <w:r>
        <w:rPr>
          <w:smallCaps/>
        </w:rPr>
        <w:t>c-</w:t>
      </w:r>
      <w:r>
        <w:t>that</w:t>
      </w:r>
      <w:r>
        <w:tab/>
      </w:r>
      <w:r>
        <w:rPr>
          <w:smallCaps/>
        </w:rPr>
        <w:t>red</w:t>
      </w:r>
      <w:r>
        <w:t>=female</w:t>
      </w:r>
      <w:r w:rsidR="00026A53">
        <w:tab/>
        <w:t>and-</w:t>
      </w:r>
      <w:r w:rsidR="00026A53">
        <w:rPr>
          <w:smallCaps/>
        </w:rPr>
        <w:t>obl</w:t>
      </w:r>
      <w:r w:rsidR="00026A53">
        <w:tab/>
      </w:r>
      <w:r w:rsidR="00026A53">
        <w:rPr>
          <w:smallCaps/>
        </w:rPr>
        <w:t>f.h</w:t>
      </w:r>
      <w:r w:rsidR="00026A53">
        <w:t>-</w:t>
      </w:r>
      <w:r w:rsidR="00026A53">
        <w:rPr>
          <w:smallCaps/>
        </w:rPr>
        <w:t>pl</w:t>
      </w:r>
    </w:p>
    <w:p w14:paraId="4F26138A" w14:textId="77777777" w:rsidR="00800AD8" w:rsidRDefault="00026A53" w:rsidP="008C3B63">
      <w:pPr>
        <w:pStyle w:val="InterlineText"/>
        <w:tabs>
          <w:tab w:val="left" w:pos="533"/>
          <w:tab w:val="left" w:pos="1832"/>
          <w:tab w:val="left" w:pos="2981"/>
          <w:tab w:val="right" w:pos="8789"/>
        </w:tabs>
      </w:pPr>
      <w:r>
        <w:tab/>
        <w:t>Kuîeîuîeîu</w:t>
      </w:r>
      <w:r>
        <w:tab/>
        <w:t>katia</w:t>
      </w:r>
      <w:r>
        <w:tab/>
        <w:t>Qalitsi.</w:t>
      </w:r>
    </w:p>
    <w:p w14:paraId="02C88574" w14:textId="77777777" w:rsidR="00800AD8" w:rsidRDefault="00026A53" w:rsidP="008C3B63">
      <w:pPr>
        <w:pStyle w:val="InterlineGlossWithTrans"/>
        <w:tabs>
          <w:tab w:val="left" w:pos="533"/>
          <w:tab w:val="left" w:pos="1832"/>
          <w:tab w:val="left" w:pos="2981"/>
          <w:tab w:val="right" w:pos="8789"/>
        </w:tabs>
      </w:pPr>
      <w:r>
        <w:tab/>
        <w:t>Kuîeîuîeîu</w:t>
      </w:r>
      <w:r>
        <w:tab/>
        <w:t>ka-ti-a</w:t>
      </w:r>
      <w:r>
        <w:tab/>
        <w:t>Qalitsi</w:t>
      </w:r>
    </w:p>
    <w:p w14:paraId="61B47154" w14:textId="77777777" w:rsidR="00800AD8" w:rsidRDefault="00026A53" w:rsidP="008C3B63">
      <w:pPr>
        <w:pStyle w:val="InterlineTrans"/>
        <w:tabs>
          <w:tab w:val="left" w:pos="533"/>
          <w:tab w:val="left" w:pos="1832"/>
          <w:tab w:val="left" w:pos="2981"/>
          <w:tab w:val="right" w:pos="8789"/>
        </w:tabs>
      </w:pPr>
      <w:r>
        <w:tab/>
        <w:t>(name)</w:t>
      </w:r>
      <w:r>
        <w:tab/>
        <w:t>and-</w:t>
      </w:r>
      <w:r>
        <w:rPr>
          <w:smallCaps/>
        </w:rPr>
        <w:t>f.h</w:t>
      </w:r>
      <w:r>
        <w:t>-</w:t>
      </w:r>
      <w:r>
        <w:rPr>
          <w:smallCaps/>
        </w:rPr>
        <w:t>pl</w:t>
      </w:r>
      <w:r>
        <w:tab/>
        <w:t>penis</w:t>
      </w:r>
    </w:p>
    <w:p w14:paraId="626C9A94" w14:textId="77777777" w:rsidR="00800AD8" w:rsidRDefault="00800AD8" w:rsidP="008C3B63">
      <w:pPr>
        <w:pStyle w:val="InterlineFree"/>
        <w:tabs>
          <w:tab w:val="right" w:pos="8789"/>
        </w:tabs>
      </w:pPr>
      <w:r>
        <w:t>They went round by their homes, the girls and Kuîeîuîeîu and Penis.</w:t>
      </w:r>
    </w:p>
    <w:p w14:paraId="7B73024B" w14:textId="77777777" w:rsidR="00800AD8" w:rsidRDefault="00DC1AE0" w:rsidP="008C3B63">
      <w:pPr>
        <w:pStyle w:val="InterlineText"/>
        <w:tabs>
          <w:tab w:val="left" w:pos="533"/>
          <w:tab w:val="left" w:pos="1832"/>
          <w:tab w:val="left" w:pos="2336"/>
          <w:tab w:val="left" w:pos="3560"/>
          <w:tab w:val="left" w:pos="4289"/>
          <w:tab w:val="left" w:pos="5588"/>
          <w:tab w:val="left" w:pos="6737"/>
          <w:tab w:val="right" w:pos="8789"/>
        </w:tabs>
      </w:pPr>
      <w:r w:rsidRPr="003A1D48">
        <w:rPr>
          <w:rStyle w:val="InterlineTextNumChar"/>
        </w:rPr>
        <w:t>014</w:t>
      </w:r>
      <w:r w:rsidR="00800AD8">
        <w:tab/>
        <w:t>mangtjez</w:t>
      </w:r>
      <w:r w:rsidR="00800AD8">
        <w:tab/>
        <w:t>i</w:t>
      </w:r>
      <w:r w:rsidR="00800AD8">
        <w:tab/>
        <w:t>tjumaq</w:t>
      </w:r>
      <w:r w:rsidR="00800AD8">
        <w:tab/>
        <w:t>tia</w:t>
      </w:r>
      <w:r w:rsidR="00800AD8">
        <w:tab/>
        <w:t>Kuîeîuîeîu</w:t>
      </w:r>
      <w:r w:rsidR="00800AD8">
        <w:tab/>
        <w:t>katia</w:t>
      </w:r>
      <w:r w:rsidR="00026A53">
        <w:tab/>
        <w:t>Qalitsi.</w:t>
      </w:r>
    </w:p>
    <w:p w14:paraId="062BF1FC" w14:textId="77777777" w:rsidR="00800AD8" w:rsidRDefault="00800AD8" w:rsidP="008C3B63">
      <w:pPr>
        <w:pStyle w:val="InterlineGlossWithTrans"/>
        <w:tabs>
          <w:tab w:val="left" w:pos="533"/>
          <w:tab w:val="left" w:pos="1832"/>
          <w:tab w:val="left" w:pos="2336"/>
          <w:tab w:val="left" w:pos="3560"/>
          <w:tab w:val="left" w:pos="4289"/>
          <w:tab w:val="left" w:pos="5588"/>
          <w:tab w:val="left" w:pos="6737"/>
          <w:tab w:val="right" w:pos="8789"/>
        </w:tabs>
      </w:pPr>
      <w:r>
        <w:tab/>
        <w:t>m-pangetjez</w:t>
      </w:r>
      <w:r>
        <w:tab/>
        <w:t>i</w:t>
      </w:r>
      <w:r>
        <w:tab/>
        <w:t>tju-umaq</w:t>
      </w:r>
      <w:r>
        <w:tab/>
        <w:t>ti-a</w:t>
      </w:r>
      <w:r>
        <w:tab/>
        <w:t>Kuîeîuîeîu</w:t>
      </w:r>
      <w:r>
        <w:tab/>
        <w:t>ka-ti-a</w:t>
      </w:r>
      <w:r w:rsidR="00026A53">
        <w:tab/>
        <w:t>Qalitsi</w:t>
      </w:r>
    </w:p>
    <w:p w14:paraId="5EEEF20A" w14:textId="77777777" w:rsidR="00800AD8" w:rsidRDefault="00800AD8" w:rsidP="008C3B63">
      <w:pPr>
        <w:pStyle w:val="InterlineTrans"/>
        <w:tabs>
          <w:tab w:val="left" w:pos="533"/>
          <w:tab w:val="left" w:pos="1832"/>
          <w:tab w:val="left" w:pos="2336"/>
          <w:tab w:val="left" w:pos="3560"/>
          <w:tab w:val="left" w:pos="4289"/>
          <w:tab w:val="left" w:pos="5588"/>
          <w:tab w:val="left" w:pos="6737"/>
          <w:tab w:val="right" w:pos="8789"/>
        </w:tabs>
      </w:pPr>
      <w:r>
        <w:tab/>
      </w:r>
      <w:r>
        <w:rPr>
          <w:smallCaps/>
        </w:rPr>
        <w:t>af</w:t>
      </w:r>
      <w:r>
        <w:t>-come</w:t>
      </w:r>
      <w:r>
        <w:tab/>
      </w:r>
      <w:r>
        <w:rPr>
          <w:smallCaps/>
        </w:rPr>
        <w:t>loc</w:t>
      </w:r>
      <w:r>
        <w:tab/>
        <w:t>there-house</w:t>
      </w:r>
      <w:r>
        <w:tab/>
      </w:r>
      <w:r>
        <w:rPr>
          <w:smallCaps/>
        </w:rPr>
        <w:t>f.h</w:t>
      </w:r>
      <w:r>
        <w:t>-</w:t>
      </w:r>
      <w:r>
        <w:rPr>
          <w:smallCaps/>
        </w:rPr>
        <w:t>pl</w:t>
      </w:r>
      <w:r>
        <w:tab/>
        <w:t>(name)</w:t>
      </w:r>
      <w:r>
        <w:tab/>
        <w:t>and-</w:t>
      </w:r>
      <w:r>
        <w:rPr>
          <w:smallCaps/>
        </w:rPr>
        <w:t>f.h</w:t>
      </w:r>
      <w:r>
        <w:t>-</w:t>
      </w:r>
      <w:r>
        <w:rPr>
          <w:smallCaps/>
        </w:rPr>
        <w:t>pl</w:t>
      </w:r>
      <w:r w:rsidR="00026A53">
        <w:tab/>
        <w:t>penis</w:t>
      </w:r>
    </w:p>
    <w:p w14:paraId="0FC84AE5" w14:textId="77777777" w:rsidR="00800AD8" w:rsidRDefault="00800AD8" w:rsidP="008C3B63">
      <w:pPr>
        <w:pStyle w:val="InterlineFree"/>
        <w:tabs>
          <w:tab w:val="right" w:pos="8789"/>
        </w:tabs>
      </w:pPr>
      <w:r>
        <w:t>Kuîeîuîeîu and Penis got home.</w:t>
      </w:r>
    </w:p>
    <w:p w14:paraId="11EDDDD4" w14:textId="77777777" w:rsidR="00800AD8" w:rsidRDefault="00DC1AE0" w:rsidP="008C3B63">
      <w:pPr>
        <w:pStyle w:val="InterlineText"/>
        <w:tabs>
          <w:tab w:val="left" w:pos="533"/>
          <w:tab w:val="left" w:pos="1547"/>
          <w:tab w:val="left" w:pos="2471"/>
          <w:tab w:val="left" w:pos="3740"/>
          <w:tab w:val="right" w:pos="8789"/>
        </w:tabs>
      </w:pPr>
      <w:r w:rsidRPr="003A1D48">
        <w:rPr>
          <w:rStyle w:val="InterlineTextNumChar"/>
        </w:rPr>
        <w:t>015</w:t>
      </w:r>
      <w:r w:rsidR="00800AD8">
        <w:tab/>
        <w:t>“nakuya</w:t>
      </w:r>
      <w:r w:rsidR="00800AD8">
        <w:tab/>
        <w:t>sun;</w:t>
      </w:r>
      <w:r w:rsidR="00800AD8">
        <w:tab/>
        <w:t>masiaq</w:t>
      </w:r>
      <w:r w:rsidR="00800AD8">
        <w:tab/>
        <w:t>itjen.</w:t>
      </w:r>
    </w:p>
    <w:p w14:paraId="6D63CF0D" w14:textId="77777777" w:rsidR="00800AD8" w:rsidRDefault="00800AD8" w:rsidP="008C3B63">
      <w:pPr>
        <w:pStyle w:val="InterlineGlossWithTrans"/>
        <w:tabs>
          <w:tab w:val="left" w:pos="533"/>
          <w:tab w:val="left" w:pos="1547"/>
          <w:tab w:val="left" w:pos="2471"/>
          <w:tab w:val="left" w:pos="3740"/>
          <w:tab w:val="right" w:pos="8789"/>
        </w:tabs>
      </w:pPr>
      <w:r>
        <w:tab/>
        <w:t>na-kuya</w:t>
      </w:r>
      <w:r>
        <w:tab/>
        <w:t>sun</w:t>
      </w:r>
      <w:r>
        <w:tab/>
        <w:t>ma-siaq</w:t>
      </w:r>
      <w:r>
        <w:tab/>
        <w:t>itjen</w:t>
      </w:r>
    </w:p>
    <w:p w14:paraId="290B190A" w14:textId="77777777" w:rsidR="00800AD8" w:rsidRDefault="00800AD8" w:rsidP="008C3B63">
      <w:pPr>
        <w:pStyle w:val="InterlineTransNoFree"/>
        <w:tabs>
          <w:tab w:val="left" w:pos="1547"/>
          <w:tab w:val="left" w:pos="2471"/>
          <w:tab w:val="left" w:pos="3740"/>
          <w:tab w:val="right" w:pos="8789"/>
        </w:tabs>
      </w:pPr>
      <w:r>
        <w:tab/>
      </w:r>
      <w:r>
        <w:rPr>
          <w:smallCaps/>
        </w:rPr>
        <w:t>stat</w:t>
      </w:r>
      <w:r>
        <w:t>-bad</w:t>
      </w:r>
      <w:r>
        <w:tab/>
      </w:r>
      <w:r>
        <w:rPr>
          <w:smallCaps/>
        </w:rPr>
        <w:t>f.</w:t>
      </w:r>
      <w:r>
        <w:t>you(</w:t>
      </w:r>
      <w:r>
        <w:rPr>
          <w:smallCaps/>
        </w:rPr>
        <w:t>s</w:t>
      </w:r>
      <w:r>
        <w:t>)</w:t>
      </w:r>
      <w:r>
        <w:tab/>
      </w:r>
      <w:r>
        <w:rPr>
          <w:smallCaps/>
        </w:rPr>
        <w:t>stat</w:t>
      </w:r>
      <w:r>
        <w:t>-shame</w:t>
      </w:r>
      <w:r>
        <w:tab/>
      </w:r>
      <w:r>
        <w:rPr>
          <w:smallCaps/>
        </w:rPr>
        <w:t>f.</w:t>
      </w:r>
      <w:r>
        <w:t>we(</w:t>
      </w:r>
      <w:r>
        <w:rPr>
          <w:smallCaps/>
        </w:rPr>
        <w:t>inc</w:t>
      </w:r>
      <w:r>
        <w:t>)</w:t>
      </w:r>
      <w:r w:rsidR="00434998">
        <w:tab/>
        <w:t>“You’re bad. It was embarrassing for us.</w:t>
      </w:r>
    </w:p>
    <w:p w14:paraId="29CC5D17" w14:textId="77777777" w:rsidR="00800AD8" w:rsidRDefault="00DC1AE0" w:rsidP="008C3B63">
      <w:pPr>
        <w:pStyle w:val="InterlineText"/>
        <w:tabs>
          <w:tab w:val="left" w:pos="533"/>
          <w:tab w:val="left" w:pos="1292"/>
          <w:tab w:val="left" w:pos="2486"/>
          <w:tab w:val="left" w:pos="3560"/>
          <w:tab w:val="left" w:pos="4064"/>
          <w:tab w:val="left" w:pos="4988"/>
          <w:tab w:val="right" w:pos="8789"/>
        </w:tabs>
      </w:pPr>
      <w:r w:rsidRPr="003A1D48">
        <w:rPr>
          <w:rStyle w:val="InterlineTextNumChar"/>
        </w:rPr>
        <w:t>016</w:t>
      </w:r>
      <w:r w:rsidR="00800AD8">
        <w:tab/>
        <w:t>su</w:t>
      </w:r>
      <w:r w:rsidR="00800AD8">
        <w:tab/>
        <w:t>djungusen</w:t>
      </w:r>
      <w:r w:rsidR="00800AD8">
        <w:tab/>
        <w:t>sakamaya</w:t>
      </w:r>
      <w:r w:rsidR="00800AD8">
        <w:tab/>
        <w:t>tua</w:t>
      </w:r>
      <w:r w:rsidR="00800AD8">
        <w:tab/>
        <w:t>tja</w:t>
      </w:r>
      <w:r w:rsidR="00800AD8">
        <w:tab/>
        <w:t>sudju.</w:t>
      </w:r>
    </w:p>
    <w:p w14:paraId="201C07A2" w14:textId="77777777" w:rsidR="00800AD8" w:rsidRDefault="00800AD8" w:rsidP="008C3B63">
      <w:pPr>
        <w:pStyle w:val="InterlineGlossWithTrans"/>
        <w:tabs>
          <w:tab w:val="left" w:pos="533"/>
          <w:tab w:val="left" w:pos="1292"/>
          <w:tab w:val="left" w:pos="2486"/>
          <w:tab w:val="left" w:pos="3560"/>
          <w:tab w:val="left" w:pos="4064"/>
          <w:tab w:val="left" w:pos="4988"/>
          <w:tab w:val="right" w:pos="8789"/>
        </w:tabs>
      </w:pPr>
      <w:r>
        <w:tab/>
        <w:t>su</w:t>
      </w:r>
      <w:r>
        <w:tab/>
        <w:t>djungus-en</w:t>
      </w:r>
      <w:r>
        <w:tab/>
        <w:t>sakamaya</w:t>
      </w:r>
      <w:r>
        <w:tab/>
        <w:t>tua</w:t>
      </w:r>
      <w:r>
        <w:tab/>
        <w:t>tja</w:t>
      </w:r>
      <w:r>
        <w:tab/>
        <w:t>sudju</w:t>
      </w:r>
    </w:p>
    <w:p w14:paraId="6E5DA83E" w14:textId="77777777" w:rsidR="00800AD8" w:rsidRDefault="00800AD8" w:rsidP="008C3B63">
      <w:pPr>
        <w:pStyle w:val="InterlineTrans"/>
        <w:tabs>
          <w:tab w:val="left" w:pos="533"/>
          <w:tab w:val="left" w:pos="1292"/>
          <w:tab w:val="left" w:pos="2486"/>
          <w:tab w:val="left" w:pos="3560"/>
          <w:tab w:val="left" w:pos="4064"/>
          <w:tab w:val="left" w:pos="4988"/>
          <w:tab w:val="right" w:pos="8789"/>
        </w:tabs>
      </w:pPr>
      <w:r>
        <w:tab/>
        <w:t>you(</w:t>
      </w:r>
      <w:r>
        <w:rPr>
          <w:smallCaps/>
        </w:rPr>
        <w:t>s</w:t>
      </w:r>
      <w:r>
        <w:t>)</w:t>
      </w:r>
      <w:r>
        <w:tab/>
        <w:t>close.to-</w:t>
      </w:r>
      <w:r>
        <w:rPr>
          <w:smallCaps/>
        </w:rPr>
        <w:t>pf</w:t>
      </w:r>
      <w:r>
        <w:tab/>
        <w:t>only</w:t>
      </w:r>
      <w:r>
        <w:tab/>
      </w:r>
      <w:r>
        <w:rPr>
          <w:smallCaps/>
        </w:rPr>
        <w:t>obl</w:t>
      </w:r>
      <w:r>
        <w:tab/>
        <w:t>our(</w:t>
      </w:r>
      <w:r>
        <w:rPr>
          <w:smallCaps/>
        </w:rPr>
        <w:t>inc</w:t>
      </w:r>
      <w:r>
        <w:t>)</w:t>
      </w:r>
      <w:r>
        <w:tab/>
        <w:t>sweetheart</w:t>
      </w:r>
    </w:p>
    <w:p w14:paraId="1A0C3CED" w14:textId="77777777" w:rsidR="00800AD8" w:rsidRDefault="00800AD8" w:rsidP="008C3B63">
      <w:pPr>
        <w:pStyle w:val="InterlineFree"/>
        <w:tabs>
          <w:tab w:val="right" w:pos="8789"/>
        </w:tabs>
      </w:pPr>
      <w:r>
        <w:t>You were getting close to(?) our girl-friends.</w:t>
      </w:r>
    </w:p>
    <w:p w14:paraId="628A00E0" w14:textId="77777777" w:rsidR="00800AD8" w:rsidRDefault="00DC1AE0" w:rsidP="008C3B63">
      <w:pPr>
        <w:pStyle w:val="InterlineText"/>
        <w:tabs>
          <w:tab w:val="left" w:pos="533"/>
          <w:tab w:val="left" w:pos="3362"/>
          <w:tab w:val="left" w:pos="4016"/>
          <w:tab w:val="left" w:pos="4400"/>
          <w:tab w:val="left" w:pos="5159"/>
          <w:tab w:val="left" w:pos="5933"/>
          <w:tab w:val="left" w:pos="6872"/>
          <w:tab w:val="left" w:pos="7796"/>
          <w:tab w:val="right" w:pos="8789"/>
        </w:tabs>
      </w:pPr>
      <w:r w:rsidRPr="003A1D48">
        <w:rPr>
          <w:rStyle w:val="InterlineTextNumChar"/>
        </w:rPr>
        <w:t>017</w:t>
      </w:r>
      <w:r w:rsidR="00434998">
        <w:tab/>
        <w:t>‘</w:t>
      </w:r>
      <w:r w:rsidR="00800AD8">
        <w:t>kaituvutuvungu,</w:t>
      </w:r>
      <w:r w:rsidR="00434998">
        <w:t>’</w:t>
      </w:r>
      <w:r w:rsidR="00434998">
        <w:tab/>
      </w:r>
      <w:r w:rsidR="00800AD8">
        <w:t>nu</w:t>
      </w:r>
      <w:r w:rsidR="00800AD8">
        <w:tab/>
        <w:t>ku</w:t>
      </w:r>
      <w:r w:rsidR="00800AD8">
        <w:tab/>
        <w:t>su</w:t>
      </w:r>
      <w:r w:rsidR="00800AD8">
        <w:tab/>
        <w:t>ayain,</w:t>
      </w:r>
      <w:r w:rsidR="00800AD8">
        <w:tab/>
        <w:t>inika</w:t>
      </w:r>
      <w:r w:rsidR="00434998">
        <w:tab/>
        <w:t>sun</w:t>
      </w:r>
      <w:r w:rsidR="00434998">
        <w:tab/>
        <w:t>a</w:t>
      </w:r>
    </w:p>
    <w:p w14:paraId="635074BA" w14:textId="77777777" w:rsidR="00800AD8" w:rsidRDefault="00800AD8" w:rsidP="008C3B63">
      <w:pPr>
        <w:pStyle w:val="InterlineGlossWithTrans"/>
        <w:tabs>
          <w:tab w:val="left" w:pos="533"/>
          <w:tab w:val="left" w:pos="3362"/>
          <w:tab w:val="left" w:pos="4016"/>
          <w:tab w:val="left" w:pos="4400"/>
          <w:tab w:val="left" w:pos="5159"/>
          <w:tab w:val="left" w:pos="5933"/>
          <w:tab w:val="left" w:pos="6872"/>
          <w:tab w:val="left" w:pos="7796"/>
          <w:tab w:val="right" w:pos="8789"/>
        </w:tabs>
      </w:pPr>
      <w:r>
        <w:tab/>
        <w:t>ka-i-tuvu-tuvung-u</w:t>
      </w:r>
      <w:r>
        <w:tab/>
        <w:t>nu</w:t>
      </w:r>
      <w:r>
        <w:tab/>
        <w:t>ku</w:t>
      </w:r>
      <w:r>
        <w:tab/>
        <w:t>su</w:t>
      </w:r>
      <w:r>
        <w:tab/>
        <w:t>aya-en</w:t>
      </w:r>
      <w:r>
        <w:tab/>
        <w:t>ini-ka</w:t>
      </w:r>
      <w:r w:rsidR="00434998">
        <w:tab/>
        <w:t>sun</w:t>
      </w:r>
      <w:r w:rsidR="00434998">
        <w:tab/>
        <w:t>a</w:t>
      </w:r>
    </w:p>
    <w:p w14:paraId="209AFE3B" w14:textId="77777777" w:rsidR="00800AD8" w:rsidRDefault="00800AD8" w:rsidP="008C3B63">
      <w:pPr>
        <w:pStyle w:val="InterlineTransNoFree"/>
        <w:tabs>
          <w:tab w:val="left" w:pos="3362"/>
          <w:tab w:val="left" w:pos="4016"/>
          <w:tab w:val="left" w:pos="4400"/>
          <w:tab w:val="left" w:pos="5159"/>
          <w:tab w:val="left" w:pos="5933"/>
          <w:tab w:val="left" w:pos="6872"/>
          <w:tab w:val="left" w:pos="7796"/>
          <w:tab w:val="right" w:pos="8789"/>
        </w:tabs>
      </w:pPr>
      <w:r>
        <w:tab/>
        <w:t>main-</w:t>
      </w:r>
      <w:r>
        <w:rPr>
          <w:smallCaps/>
        </w:rPr>
        <w:t>loc</w:t>
      </w:r>
      <w:r>
        <w:t>-</w:t>
      </w:r>
      <w:r>
        <w:rPr>
          <w:smallCaps/>
        </w:rPr>
        <w:t>red</w:t>
      </w:r>
      <w:r>
        <w:t>-container-</w:t>
      </w:r>
      <w:r>
        <w:rPr>
          <w:smallCaps/>
        </w:rPr>
        <w:t>imp</w:t>
      </w:r>
      <w:r w:rsidR="00434998">
        <w:tab/>
      </w:r>
      <w:r>
        <w:t>when</w:t>
      </w:r>
      <w:r>
        <w:tab/>
        <w:t>I</w:t>
      </w:r>
      <w:r>
        <w:tab/>
        <w:t>you(</w:t>
      </w:r>
      <w:r>
        <w:rPr>
          <w:smallCaps/>
        </w:rPr>
        <w:t>s</w:t>
      </w:r>
      <w:r>
        <w:t>)</w:t>
      </w:r>
      <w:r>
        <w:tab/>
        <w:t>say-</w:t>
      </w:r>
      <w:r>
        <w:rPr>
          <w:smallCaps/>
        </w:rPr>
        <w:t>pf</w:t>
      </w:r>
      <w:r>
        <w:tab/>
        <w:t>not-after</w:t>
      </w:r>
      <w:r w:rsidR="00434998">
        <w:tab/>
      </w:r>
      <w:r w:rsidR="00434998">
        <w:rPr>
          <w:smallCaps/>
        </w:rPr>
        <w:t>f.</w:t>
      </w:r>
      <w:r w:rsidR="00434998">
        <w:t>you(</w:t>
      </w:r>
      <w:r w:rsidR="00434998">
        <w:rPr>
          <w:smallCaps/>
        </w:rPr>
        <w:t>s</w:t>
      </w:r>
      <w:r w:rsidR="00434998">
        <w:t>)</w:t>
      </w:r>
      <w:r w:rsidR="00434998">
        <w:rPr>
          <w:smallCaps/>
        </w:rPr>
        <w:tab/>
        <w:t>c</w:t>
      </w:r>
    </w:p>
    <w:p w14:paraId="7517DE2B" w14:textId="77777777" w:rsidR="00800AD8" w:rsidRDefault="00800AD8" w:rsidP="008C3B63">
      <w:pPr>
        <w:pStyle w:val="InterlineText"/>
        <w:tabs>
          <w:tab w:val="left" w:pos="533"/>
          <w:tab w:val="right" w:pos="8789"/>
        </w:tabs>
      </w:pPr>
      <w:r>
        <w:tab/>
        <w:t>kilangda.”</w:t>
      </w:r>
    </w:p>
    <w:p w14:paraId="2FB3156D" w14:textId="77777777" w:rsidR="00800AD8" w:rsidRDefault="00800AD8" w:rsidP="008C3B63">
      <w:pPr>
        <w:pStyle w:val="InterlineGlossWithTrans"/>
        <w:tabs>
          <w:tab w:val="left" w:pos="533"/>
          <w:tab w:val="right" w:pos="8789"/>
        </w:tabs>
      </w:pPr>
      <w:r>
        <w:tab/>
        <w:t>ki-langeda</w:t>
      </w:r>
    </w:p>
    <w:p w14:paraId="0449CF8B" w14:textId="77777777" w:rsidR="00800AD8" w:rsidRDefault="00800AD8" w:rsidP="008C3B63">
      <w:pPr>
        <w:pStyle w:val="InterlineTransNoFree"/>
        <w:tabs>
          <w:tab w:val="right" w:pos="8789"/>
        </w:tabs>
      </w:pPr>
      <w:r>
        <w:rPr>
          <w:smallCaps/>
        </w:rPr>
        <w:tab/>
      </w:r>
      <w:r>
        <w:t>do-hear</w:t>
      </w:r>
      <w:r w:rsidR="00434998">
        <w:tab/>
        <w:t>Although I said to you, ‘Stay in the container,’ you didn’t listen to me.”</w:t>
      </w:r>
    </w:p>
    <w:p w14:paraId="1EABABEA" w14:textId="77777777" w:rsidR="00800AD8" w:rsidRDefault="00DC1AE0" w:rsidP="008C3B63">
      <w:pPr>
        <w:pStyle w:val="InterlineText"/>
        <w:tabs>
          <w:tab w:val="left" w:pos="533"/>
          <w:tab w:val="left" w:pos="1217"/>
          <w:tab w:val="left" w:pos="1871"/>
          <w:tab w:val="left" w:pos="3215"/>
          <w:tab w:val="left" w:pos="4799"/>
          <w:tab w:val="left" w:pos="5273"/>
          <w:tab w:val="left" w:pos="5717"/>
          <w:tab w:val="left" w:pos="6461"/>
          <w:tab w:val="left" w:pos="7160"/>
          <w:tab w:val="right" w:pos="8789"/>
        </w:tabs>
      </w:pPr>
      <w:r w:rsidRPr="003A1D48">
        <w:rPr>
          <w:rStyle w:val="InterlineTextNumChar"/>
        </w:rPr>
        <w:t>018</w:t>
      </w:r>
      <w:r w:rsidR="00800AD8">
        <w:tab/>
        <w:t>“ari</w:t>
      </w:r>
      <w:r w:rsidR="00800AD8">
        <w:tab/>
        <w:t>nu</w:t>
      </w:r>
      <w:r w:rsidR="00800AD8">
        <w:tab/>
        <w:t>maya,</w:t>
      </w:r>
      <w:r w:rsidR="00800AD8">
        <w:tab/>
        <w:t>saîazuki,”</w:t>
      </w:r>
      <w:r w:rsidR="00800AD8">
        <w:tab/>
        <w:t>aya</w:t>
      </w:r>
      <w:r w:rsidR="00800AD8">
        <w:tab/>
        <w:t>ti</w:t>
      </w:r>
      <w:r w:rsidR="00800AD8">
        <w:tab/>
        <w:t>Qalitsi</w:t>
      </w:r>
      <w:r w:rsidR="00800AD8">
        <w:tab/>
        <w:t>tjai</w:t>
      </w:r>
      <w:r w:rsidR="00434998">
        <w:tab/>
        <w:t>Kuîeîuîeîu.</w:t>
      </w:r>
    </w:p>
    <w:p w14:paraId="3AEEEE20" w14:textId="77777777" w:rsidR="00800AD8" w:rsidRDefault="00800AD8" w:rsidP="008C3B63">
      <w:pPr>
        <w:pStyle w:val="InterlineGlossWithTrans"/>
        <w:tabs>
          <w:tab w:val="left" w:pos="533"/>
          <w:tab w:val="left" w:pos="1217"/>
          <w:tab w:val="left" w:pos="1871"/>
          <w:tab w:val="left" w:pos="3215"/>
          <w:tab w:val="left" w:pos="4799"/>
          <w:tab w:val="left" w:pos="5273"/>
          <w:tab w:val="left" w:pos="5717"/>
          <w:tab w:val="left" w:pos="6461"/>
          <w:tab w:val="left" w:pos="7160"/>
          <w:tab w:val="right" w:pos="8789"/>
        </w:tabs>
      </w:pPr>
      <w:r>
        <w:tab/>
        <w:t>ari</w:t>
      </w:r>
      <w:r>
        <w:tab/>
        <w:t>nu</w:t>
      </w:r>
      <w:r>
        <w:tab/>
        <w:t>ma-aya</w:t>
      </w:r>
      <w:r>
        <w:tab/>
        <w:t>sa-îazuk-i</w:t>
      </w:r>
      <w:r>
        <w:tab/>
        <w:t>aya</w:t>
      </w:r>
      <w:r>
        <w:tab/>
        <w:t>ti</w:t>
      </w:r>
      <w:r>
        <w:tab/>
        <w:t>Qalitsi</w:t>
      </w:r>
      <w:r>
        <w:tab/>
        <w:t>tjai</w:t>
      </w:r>
      <w:r w:rsidR="00434998">
        <w:tab/>
        <w:t>Kuîeîuîeîu</w:t>
      </w:r>
    </w:p>
    <w:p w14:paraId="7B320B5A" w14:textId="77777777" w:rsidR="00800AD8" w:rsidRDefault="00800AD8" w:rsidP="008C3B63">
      <w:pPr>
        <w:pStyle w:val="InterlineTrans"/>
        <w:tabs>
          <w:tab w:val="left" w:pos="533"/>
          <w:tab w:val="left" w:pos="1217"/>
          <w:tab w:val="left" w:pos="1871"/>
          <w:tab w:val="left" w:pos="3215"/>
          <w:tab w:val="left" w:pos="4799"/>
          <w:tab w:val="left" w:pos="5273"/>
          <w:tab w:val="left" w:pos="5717"/>
          <w:tab w:val="left" w:pos="6461"/>
          <w:tab w:val="left" w:pos="7160"/>
          <w:tab w:val="right" w:pos="8789"/>
        </w:tabs>
      </w:pPr>
      <w:r>
        <w:tab/>
        <w:t>go.on</w:t>
      </w:r>
      <w:r>
        <w:tab/>
        <w:t>when</w:t>
      </w:r>
      <w:r>
        <w:tab/>
      </w:r>
      <w:r>
        <w:rPr>
          <w:smallCaps/>
        </w:rPr>
        <w:t>stat</w:t>
      </w:r>
      <w:r>
        <w:t>-be.thus</w:t>
      </w:r>
      <w:r>
        <w:tab/>
        <w:t>go-plains-</w:t>
      </w:r>
      <w:r>
        <w:rPr>
          <w:smallCaps/>
        </w:rPr>
        <w:t>hort</w:t>
      </w:r>
      <w:r>
        <w:tab/>
        <w:t>say</w:t>
      </w:r>
      <w:r>
        <w:tab/>
      </w:r>
      <w:r>
        <w:rPr>
          <w:smallCaps/>
        </w:rPr>
        <w:t>f.h</w:t>
      </w:r>
      <w:r>
        <w:tab/>
        <w:t>penis</w:t>
      </w:r>
      <w:r>
        <w:tab/>
      </w:r>
      <w:r>
        <w:rPr>
          <w:smallCaps/>
        </w:rPr>
        <w:t>obl</w:t>
      </w:r>
      <w:r>
        <w:t>.</w:t>
      </w:r>
      <w:r w:rsidR="001E164C" w:rsidRPr="001E164C">
        <w:rPr>
          <w:smallCaps/>
        </w:rPr>
        <w:t>h</w:t>
      </w:r>
      <w:r w:rsidR="00434998">
        <w:tab/>
        <w:t>(name)</w:t>
      </w:r>
    </w:p>
    <w:p w14:paraId="49EA71B5" w14:textId="77777777" w:rsidR="00800AD8" w:rsidRDefault="00800AD8" w:rsidP="008C3B63">
      <w:pPr>
        <w:pStyle w:val="InterlineFreeCommentFollows"/>
        <w:tabs>
          <w:tab w:val="right" w:pos="8789"/>
        </w:tabs>
      </w:pPr>
      <w:r>
        <w:t>“Oh well, come on; let’s go to the plains,” said Penis to Kuîeîuîeîu.</w:t>
      </w:r>
    </w:p>
    <w:p w14:paraId="421909E4" w14:textId="77777777" w:rsidR="00800AD8" w:rsidRDefault="00A8416B" w:rsidP="008C3B63">
      <w:pPr>
        <w:pStyle w:val="CommentLastWithHalfSpace"/>
        <w:tabs>
          <w:tab w:val="right" w:pos="8789"/>
        </w:tabs>
      </w:pPr>
      <w:r>
        <w:t>[</w:t>
      </w:r>
      <w:r w:rsidR="00800AD8" w:rsidRPr="00434998">
        <w:rPr>
          <w:rStyle w:val="VernacularText"/>
        </w:rPr>
        <w:t>saîazuki</w:t>
      </w:r>
      <w:r w:rsidR="00800AD8">
        <w:t xml:space="preserve">: </w:t>
      </w:r>
      <w:r w:rsidR="00800AD8" w:rsidRPr="00434998">
        <w:rPr>
          <w:rStyle w:val="VernacularText"/>
        </w:rPr>
        <w:t>saîakuzi</w:t>
      </w:r>
      <w:r w:rsidR="00800AD8">
        <w:t xml:space="preserve"> </w:t>
      </w:r>
      <w:r w:rsidR="00434998">
        <w:t>in OA.</w:t>
      </w:r>
      <w:r>
        <w:t>]</w:t>
      </w:r>
    </w:p>
    <w:p w14:paraId="559D4133" w14:textId="77777777" w:rsidR="00800AD8" w:rsidRDefault="00DC1AE0" w:rsidP="008C3B63">
      <w:pPr>
        <w:pStyle w:val="InterlineText"/>
        <w:tabs>
          <w:tab w:val="left" w:pos="533"/>
          <w:tab w:val="left" w:pos="1217"/>
          <w:tab w:val="left" w:pos="1871"/>
          <w:tab w:val="left" w:pos="3215"/>
          <w:tab w:val="left" w:pos="3989"/>
          <w:tab w:val="left" w:pos="4478"/>
          <w:tab w:val="left" w:pos="5522"/>
          <w:tab w:val="left" w:pos="6026"/>
          <w:tab w:val="right" w:pos="8789"/>
        </w:tabs>
      </w:pPr>
      <w:r w:rsidRPr="003A1D48">
        <w:rPr>
          <w:rStyle w:val="InterlineTextNumChar"/>
        </w:rPr>
        <w:t>019</w:t>
      </w:r>
      <w:r w:rsidR="00800AD8">
        <w:tab/>
        <w:t>“ari</w:t>
      </w:r>
      <w:r w:rsidR="00800AD8">
        <w:tab/>
        <w:t>nu</w:t>
      </w:r>
      <w:r w:rsidR="00800AD8">
        <w:tab/>
        <w:t>maya,”</w:t>
      </w:r>
      <w:r w:rsidR="00800AD8">
        <w:tab/>
        <w:t>ayain;</w:t>
      </w:r>
      <w:r w:rsidR="00800AD8">
        <w:tab/>
        <w:t>sa</w:t>
      </w:r>
      <w:r w:rsidR="00800AD8">
        <w:tab/>
        <w:t>pangtjez</w:t>
      </w:r>
      <w:r w:rsidR="00800AD8">
        <w:tab/>
        <w:t>i</w:t>
      </w:r>
      <w:r w:rsidR="00800AD8">
        <w:tab/>
        <w:t>îazuk.</w:t>
      </w:r>
    </w:p>
    <w:p w14:paraId="0CDB2569" w14:textId="77777777" w:rsidR="00800AD8" w:rsidRDefault="00800AD8" w:rsidP="008C3B63">
      <w:pPr>
        <w:pStyle w:val="InterlineGlossWithTrans"/>
        <w:tabs>
          <w:tab w:val="left" w:pos="533"/>
          <w:tab w:val="left" w:pos="1217"/>
          <w:tab w:val="left" w:pos="1871"/>
          <w:tab w:val="left" w:pos="3215"/>
          <w:tab w:val="left" w:pos="3989"/>
          <w:tab w:val="left" w:pos="4478"/>
          <w:tab w:val="left" w:pos="5522"/>
          <w:tab w:val="left" w:pos="6026"/>
          <w:tab w:val="right" w:pos="8789"/>
        </w:tabs>
      </w:pPr>
      <w:r>
        <w:tab/>
        <w:t>ari</w:t>
      </w:r>
      <w:r>
        <w:tab/>
        <w:t>nu</w:t>
      </w:r>
      <w:r>
        <w:tab/>
        <w:t>ma-aya</w:t>
      </w:r>
      <w:r>
        <w:tab/>
        <w:t>aya-en</w:t>
      </w:r>
      <w:r>
        <w:tab/>
        <w:t>sa</w:t>
      </w:r>
      <w:r>
        <w:tab/>
        <w:t>pangetjez</w:t>
      </w:r>
      <w:r>
        <w:tab/>
        <w:t>i</w:t>
      </w:r>
      <w:r>
        <w:tab/>
        <w:t>îazuk</w:t>
      </w:r>
    </w:p>
    <w:p w14:paraId="4E36E57D" w14:textId="77777777" w:rsidR="00800AD8" w:rsidRDefault="00800AD8" w:rsidP="008C3B63">
      <w:pPr>
        <w:pStyle w:val="InterlineTrans"/>
        <w:tabs>
          <w:tab w:val="left" w:pos="533"/>
          <w:tab w:val="left" w:pos="1217"/>
          <w:tab w:val="left" w:pos="1871"/>
          <w:tab w:val="left" w:pos="3215"/>
          <w:tab w:val="left" w:pos="3989"/>
          <w:tab w:val="left" w:pos="4478"/>
          <w:tab w:val="left" w:pos="5522"/>
          <w:tab w:val="left" w:pos="6026"/>
          <w:tab w:val="right" w:pos="8789"/>
        </w:tabs>
      </w:pPr>
      <w:r>
        <w:tab/>
        <w:t>go.on</w:t>
      </w:r>
      <w:r>
        <w:tab/>
        <w:t>when</w:t>
      </w:r>
      <w:r>
        <w:tab/>
      </w:r>
      <w:r>
        <w:rPr>
          <w:smallCaps/>
        </w:rPr>
        <w:t>stat</w:t>
      </w:r>
      <w:r>
        <w:t>-be.thus</w:t>
      </w:r>
      <w:r>
        <w:tab/>
        <w:t>say-</w:t>
      </w:r>
      <w:r>
        <w:rPr>
          <w:smallCaps/>
        </w:rPr>
        <w:t>pf</w:t>
      </w:r>
      <w:r>
        <w:tab/>
        <w:t>and</w:t>
      </w:r>
      <w:r>
        <w:tab/>
        <w:t>come</w:t>
      </w:r>
      <w:r>
        <w:tab/>
      </w:r>
      <w:r>
        <w:rPr>
          <w:smallCaps/>
        </w:rPr>
        <w:t>loc</w:t>
      </w:r>
      <w:r>
        <w:tab/>
        <w:t>plains</w:t>
      </w:r>
    </w:p>
    <w:p w14:paraId="2B0EDD07" w14:textId="77777777" w:rsidR="00800AD8" w:rsidRDefault="00800AD8" w:rsidP="008C3B63">
      <w:pPr>
        <w:pStyle w:val="InterlineFree"/>
        <w:tabs>
          <w:tab w:val="right" w:pos="8789"/>
        </w:tabs>
      </w:pPr>
      <w:r>
        <w:t>“All right, let’s go,” he replied. So they reached the plains.</w:t>
      </w:r>
    </w:p>
    <w:p w14:paraId="74422F9B" w14:textId="77777777" w:rsidR="00800AD8" w:rsidRDefault="00DC1AE0" w:rsidP="008C3B63">
      <w:pPr>
        <w:pStyle w:val="InterlineText"/>
        <w:tabs>
          <w:tab w:val="left" w:pos="533"/>
          <w:tab w:val="left" w:pos="1022"/>
          <w:tab w:val="left" w:pos="1886"/>
          <w:tab w:val="left" w:pos="2645"/>
          <w:tab w:val="left" w:pos="4229"/>
          <w:tab w:val="left" w:pos="4988"/>
          <w:tab w:val="left" w:pos="6032"/>
          <w:tab w:val="left" w:pos="6296"/>
          <w:tab w:val="left" w:pos="7040"/>
          <w:tab w:val="right" w:pos="8789"/>
        </w:tabs>
      </w:pPr>
      <w:r w:rsidRPr="003A1D48">
        <w:rPr>
          <w:rStyle w:val="InterlineTextNumChar"/>
        </w:rPr>
        <w:lastRenderedPageBreak/>
        <w:t>020</w:t>
      </w:r>
      <w:r w:rsidR="00800AD8">
        <w:tab/>
        <w:t>sa</w:t>
      </w:r>
      <w:r w:rsidR="00800AD8">
        <w:tab/>
        <w:t>“anema</w:t>
      </w:r>
      <w:r w:rsidR="00800AD8">
        <w:tab/>
        <w:t>su</w:t>
      </w:r>
      <w:r w:rsidR="00800AD8">
        <w:tab/>
        <w:t>katjenglayan,</w:t>
      </w:r>
      <w:r w:rsidR="00800AD8">
        <w:tab/>
        <w:t>uîa</w:t>
      </w:r>
      <w:r w:rsidR="00434998">
        <w:tab/>
        <w:t>tjen</w:t>
      </w:r>
      <w:r w:rsidR="00434998">
        <w:tab/>
        <w:t>a</w:t>
      </w:r>
      <w:r w:rsidR="00434998">
        <w:tab/>
        <w:t>sema</w:t>
      </w:r>
      <w:r w:rsidR="00434998">
        <w:tab/>
        <w:t>tsiam?”</w:t>
      </w:r>
    </w:p>
    <w:p w14:paraId="2A2933E3" w14:textId="77777777" w:rsidR="00800AD8" w:rsidRDefault="00800AD8" w:rsidP="008C3B63">
      <w:pPr>
        <w:pStyle w:val="InterlineGlossWithTrans"/>
        <w:tabs>
          <w:tab w:val="left" w:pos="533"/>
          <w:tab w:val="left" w:pos="1022"/>
          <w:tab w:val="left" w:pos="1886"/>
          <w:tab w:val="left" w:pos="2645"/>
          <w:tab w:val="left" w:pos="4229"/>
          <w:tab w:val="left" w:pos="4988"/>
          <w:tab w:val="left" w:pos="6032"/>
          <w:tab w:val="left" w:pos="6296"/>
          <w:tab w:val="left" w:pos="7040"/>
          <w:tab w:val="right" w:pos="8789"/>
        </w:tabs>
      </w:pPr>
      <w:r>
        <w:tab/>
        <w:t>sa</w:t>
      </w:r>
      <w:r>
        <w:tab/>
        <w:t>a-nema</w:t>
      </w:r>
      <w:r>
        <w:tab/>
        <w:t>su</w:t>
      </w:r>
      <w:r>
        <w:tab/>
        <w:t>ka-tjenglay-an</w:t>
      </w:r>
      <w:r>
        <w:tab/>
        <w:t>uîa</w:t>
      </w:r>
      <w:r w:rsidR="00434998">
        <w:tab/>
        <w:t>tjen</w:t>
      </w:r>
      <w:r w:rsidR="00434998">
        <w:tab/>
        <w:t>a</w:t>
      </w:r>
      <w:r w:rsidR="00434998">
        <w:tab/>
        <w:t>em=sa</w:t>
      </w:r>
      <w:r w:rsidR="00434998">
        <w:tab/>
        <w:t>tsiam</w:t>
      </w:r>
    </w:p>
    <w:p w14:paraId="09B85892" w14:textId="77777777" w:rsidR="00800AD8" w:rsidRDefault="00800AD8" w:rsidP="008C3B63">
      <w:pPr>
        <w:pStyle w:val="InterlineTrans"/>
        <w:tabs>
          <w:tab w:val="left" w:pos="533"/>
          <w:tab w:val="left" w:pos="1022"/>
          <w:tab w:val="left" w:pos="1886"/>
          <w:tab w:val="left" w:pos="2645"/>
          <w:tab w:val="left" w:pos="4229"/>
          <w:tab w:val="left" w:pos="4988"/>
          <w:tab w:val="left" w:pos="6032"/>
          <w:tab w:val="left" w:pos="6296"/>
          <w:tab w:val="left" w:pos="7040"/>
          <w:tab w:val="right" w:pos="8789"/>
        </w:tabs>
      </w:pPr>
      <w:r>
        <w:tab/>
        <w:t>and</w:t>
      </w:r>
      <w:r>
        <w:tab/>
        <w:t>?-what</w:t>
      </w:r>
      <w:r>
        <w:tab/>
        <w:t>you(</w:t>
      </w:r>
      <w:r>
        <w:rPr>
          <w:smallCaps/>
        </w:rPr>
        <w:t>s</w:t>
      </w:r>
      <w:r>
        <w:t>)</w:t>
      </w:r>
      <w:r>
        <w:tab/>
        <w:t>become-like-</w:t>
      </w:r>
      <w:r>
        <w:rPr>
          <w:smallCaps/>
        </w:rPr>
        <w:t>lf</w:t>
      </w:r>
      <w:r>
        <w:tab/>
        <w:t>so.that</w:t>
      </w:r>
      <w:r w:rsidR="00434998">
        <w:tab/>
      </w:r>
      <w:r w:rsidR="00434998">
        <w:rPr>
          <w:smallCaps/>
        </w:rPr>
        <w:t>f.</w:t>
      </w:r>
      <w:r w:rsidR="00434998">
        <w:t>we(</w:t>
      </w:r>
      <w:r w:rsidR="00434998">
        <w:rPr>
          <w:smallCaps/>
        </w:rPr>
        <w:t>inc</w:t>
      </w:r>
      <w:r w:rsidR="00434998">
        <w:t>)</w:t>
      </w:r>
      <w:r w:rsidR="00434998">
        <w:rPr>
          <w:smallCaps/>
        </w:rPr>
        <w:tab/>
        <w:t>c</w:t>
      </w:r>
      <w:r w:rsidR="00434998">
        <w:rPr>
          <w:smallCaps/>
        </w:rPr>
        <w:tab/>
        <w:t>af</w:t>
      </w:r>
      <w:r w:rsidR="00434998">
        <w:t>=go</w:t>
      </w:r>
      <w:r w:rsidR="00434998">
        <w:tab/>
        <w:t>shop</w:t>
      </w:r>
    </w:p>
    <w:p w14:paraId="002A88FF" w14:textId="77777777" w:rsidR="00800AD8" w:rsidRDefault="00800AD8" w:rsidP="008C3B63">
      <w:pPr>
        <w:pStyle w:val="InterlineFree"/>
        <w:tabs>
          <w:tab w:val="right" w:pos="8789"/>
        </w:tabs>
      </w:pPr>
      <w:r>
        <w:t>“If we go t</w:t>
      </w:r>
      <w:r w:rsidR="002671F0">
        <w:t>o the shop, what do you fancy?”</w:t>
      </w:r>
    </w:p>
    <w:p w14:paraId="7AD65BB3" w14:textId="77777777" w:rsidR="00800AD8" w:rsidRDefault="00DC1AE0" w:rsidP="008C3B63">
      <w:pPr>
        <w:pStyle w:val="InterlineText"/>
        <w:tabs>
          <w:tab w:val="left" w:pos="533"/>
          <w:tab w:val="left" w:pos="1232"/>
          <w:tab w:val="left" w:pos="1496"/>
          <w:tab w:val="left" w:pos="2240"/>
          <w:tab w:val="left" w:pos="3164"/>
          <w:tab w:val="left" w:pos="3878"/>
          <w:tab w:val="left" w:pos="4142"/>
          <w:tab w:val="left" w:pos="4526"/>
          <w:tab w:val="right" w:pos="8789"/>
        </w:tabs>
      </w:pPr>
      <w:r w:rsidRPr="003A1D48">
        <w:rPr>
          <w:rStyle w:val="InterlineTextNumChar"/>
        </w:rPr>
        <w:t>021</w:t>
      </w:r>
      <w:r w:rsidR="00800AD8">
        <w:tab/>
        <w:t>“avan</w:t>
      </w:r>
      <w:r w:rsidR="00800AD8">
        <w:tab/>
        <w:t>a</w:t>
      </w:r>
      <w:r w:rsidR="00800AD8">
        <w:tab/>
        <w:t>tsiqaw</w:t>
      </w:r>
      <w:r w:rsidR="00800AD8">
        <w:tab/>
        <w:t>katua</w:t>
      </w:r>
      <w:r w:rsidR="00800AD8">
        <w:tab/>
        <w:t>ngiaw</w:t>
      </w:r>
      <w:r w:rsidR="00800AD8">
        <w:tab/>
        <w:t>a</w:t>
      </w:r>
      <w:r w:rsidR="00800AD8">
        <w:tab/>
        <w:t>ku</w:t>
      </w:r>
      <w:r w:rsidR="00800AD8">
        <w:tab/>
        <w:t>katjenglayan.”</w:t>
      </w:r>
    </w:p>
    <w:p w14:paraId="0C88E3A9" w14:textId="77777777" w:rsidR="00800AD8" w:rsidRDefault="00800AD8" w:rsidP="008C3B63">
      <w:pPr>
        <w:pStyle w:val="InterlineGlossWithTrans"/>
        <w:tabs>
          <w:tab w:val="left" w:pos="533"/>
          <w:tab w:val="left" w:pos="1232"/>
          <w:tab w:val="left" w:pos="1496"/>
          <w:tab w:val="left" w:pos="2240"/>
          <w:tab w:val="left" w:pos="3164"/>
          <w:tab w:val="left" w:pos="3878"/>
          <w:tab w:val="left" w:pos="4142"/>
          <w:tab w:val="left" w:pos="4526"/>
          <w:tab w:val="right" w:pos="8789"/>
        </w:tabs>
      </w:pPr>
      <w:r>
        <w:tab/>
        <w:t>avan</w:t>
      </w:r>
      <w:r>
        <w:tab/>
        <w:t>a</w:t>
      </w:r>
      <w:r>
        <w:tab/>
        <w:t>tsiqaw</w:t>
      </w:r>
      <w:r>
        <w:tab/>
        <w:t>ka-tua</w:t>
      </w:r>
      <w:r>
        <w:tab/>
        <w:t>ngiaw</w:t>
      </w:r>
      <w:r>
        <w:tab/>
        <w:t>a</w:t>
      </w:r>
      <w:r>
        <w:tab/>
        <w:t>ku</w:t>
      </w:r>
      <w:r>
        <w:tab/>
        <w:t>ka-tjenglay-an</w:t>
      </w:r>
    </w:p>
    <w:p w14:paraId="7A926F08" w14:textId="77777777" w:rsidR="00800AD8" w:rsidRDefault="00800AD8" w:rsidP="008C3B63">
      <w:pPr>
        <w:pStyle w:val="InterlineTrans"/>
        <w:tabs>
          <w:tab w:val="left" w:pos="533"/>
          <w:tab w:val="left" w:pos="1232"/>
          <w:tab w:val="left" w:pos="1496"/>
          <w:tab w:val="left" w:pos="2240"/>
          <w:tab w:val="left" w:pos="3164"/>
          <w:tab w:val="left" w:pos="3878"/>
          <w:tab w:val="left" w:pos="4142"/>
          <w:tab w:val="left" w:pos="4526"/>
          <w:tab w:val="right" w:pos="8789"/>
        </w:tabs>
      </w:pPr>
      <w:r>
        <w:tab/>
        <w:t>exact</w:t>
      </w:r>
      <w:r>
        <w:rPr>
          <w:smallCaps/>
        </w:rPr>
        <w:tab/>
        <w:t>c</w:t>
      </w:r>
      <w:r>
        <w:rPr>
          <w:smallCaps/>
        </w:rPr>
        <w:tab/>
      </w:r>
      <w:r>
        <w:t>fish</w:t>
      </w:r>
      <w:r>
        <w:tab/>
        <w:t>and-</w:t>
      </w:r>
      <w:r>
        <w:rPr>
          <w:smallCaps/>
        </w:rPr>
        <w:t>obl</w:t>
      </w:r>
      <w:r>
        <w:tab/>
        <w:t>cat</w:t>
      </w:r>
      <w:r>
        <w:rPr>
          <w:smallCaps/>
        </w:rPr>
        <w:tab/>
        <w:t>c</w:t>
      </w:r>
      <w:r>
        <w:rPr>
          <w:smallCaps/>
        </w:rPr>
        <w:tab/>
      </w:r>
      <w:r>
        <w:t>I</w:t>
      </w:r>
      <w:r>
        <w:tab/>
        <w:t>become-like-</w:t>
      </w:r>
      <w:r>
        <w:rPr>
          <w:smallCaps/>
        </w:rPr>
        <w:t>lf</w:t>
      </w:r>
    </w:p>
    <w:p w14:paraId="5EBA7F4A" w14:textId="77777777" w:rsidR="00800AD8" w:rsidRDefault="00800AD8" w:rsidP="008C3B63">
      <w:pPr>
        <w:pStyle w:val="InterlineFree"/>
        <w:tabs>
          <w:tab w:val="right" w:pos="8789"/>
        </w:tabs>
      </w:pPr>
      <w:r>
        <w:t>“I fancy a fish and a cat.”</w:t>
      </w:r>
    </w:p>
    <w:p w14:paraId="33B21D9D" w14:textId="77777777" w:rsidR="00800AD8" w:rsidRDefault="00DC1AE0" w:rsidP="008C3B63">
      <w:pPr>
        <w:pStyle w:val="InterlineText"/>
        <w:tabs>
          <w:tab w:val="left" w:pos="533"/>
          <w:tab w:val="left" w:pos="1517"/>
          <w:tab w:val="left" w:pos="2441"/>
          <w:tab w:val="left" w:pos="2825"/>
          <w:tab w:val="right" w:pos="8789"/>
        </w:tabs>
      </w:pPr>
      <w:r w:rsidRPr="003A1D48">
        <w:rPr>
          <w:rStyle w:val="InterlineTextNumChar"/>
        </w:rPr>
        <w:t>022</w:t>
      </w:r>
      <w:r w:rsidR="00800AD8">
        <w:tab/>
        <w:t>saka</w:t>
      </w:r>
      <w:r w:rsidR="00800AD8">
        <w:tab/>
        <w:t>amin</w:t>
      </w:r>
      <w:r w:rsidR="00800AD8">
        <w:tab/>
        <w:t>nu</w:t>
      </w:r>
      <w:r w:rsidR="00800AD8">
        <w:tab/>
        <w:t>velin.</w:t>
      </w:r>
    </w:p>
    <w:p w14:paraId="5326E0CF" w14:textId="77777777" w:rsidR="00800AD8" w:rsidRDefault="00800AD8" w:rsidP="008C3B63">
      <w:pPr>
        <w:pStyle w:val="InterlineGlossWithTrans"/>
        <w:tabs>
          <w:tab w:val="left" w:pos="533"/>
          <w:tab w:val="left" w:pos="1517"/>
          <w:tab w:val="left" w:pos="2441"/>
          <w:tab w:val="left" w:pos="2825"/>
          <w:tab w:val="right" w:pos="8789"/>
        </w:tabs>
      </w:pPr>
      <w:r>
        <w:tab/>
        <w:t>sa-ka</w:t>
      </w:r>
      <w:r>
        <w:tab/>
        <w:t>amin</w:t>
      </w:r>
      <w:r>
        <w:tab/>
        <w:t>nu</w:t>
      </w:r>
      <w:r>
        <w:tab/>
        <w:t>veli-en</w:t>
      </w:r>
    </w:p>
    <w:p w14:paraId="158B37B3" w14:textId="77777777" w:rsidR="00800AD8" w:rsidRDefault="00800AD8" w:rsidP="008C3B63">
      <w:pPr>
        <w:pStyle w:val="InterlineTransNoFree"/>
        <w:tabs>
          <w:tab w:val="left" w:pos="1517"/>
          <w:tab w:val="left" w:pos="2441"/>
          <w:tab w:val="left" w:pos="2825"/>
          <w:tab w:val="right" w:pos="8789"/>
        </w:tabs>
      </w:pPr>
      <w:r>
        <w:tab/>
        <w:t>and-after</w:t>
      </w:r>
      <w:r>
        <w:tab/>
        <w:t>no.more</w:t>
      </w:r>
      <w:r>
        <w:tab/>
        <w:t>of</w:t>
      </w:r>
      <w:r>
        <w:tab/>
        <w:t>buy-</w:t>
      </w:r>
      <w:r>
        <w:rPr>
          <w:smallCaps/>
        </w:rPr>
        <w:t>pf</w:t>
      </w:r>
      <w:r w:rsidR="00434998">
        <w:rPr>
          <w:smallCaps/>
        </w:rPr>
        <w:tab/>
      </w:r>
      <w:r w:rsidR="00434998">
        <w:t>So that’s all they bought.</w:t>
      </w:r>
    </w:p>
    <w:p w14:paraId="18E480FB" w14:textId="77777777" w:rsidR="00800AD8" w:rsidRDefault="00DC1AE0" w:rsidP="008C3B63">
      <w:pPr>
        <w:pStyle w:val="InterlineText"/>
        <w:tabs>
          <w:tab w:val="left" w:pos="533"/>
          <w:tab w:val="left" w:pos="1022"/>
          <w:tab w:val="left" w:pos="1661"/>
          <w:tab w:val="left" w:pos="2150"/>
          <w:tab w:val="left" w:pos="3194"/>
          <w:tab w:val="left" w:pos="3698"/>
          <w:tab w:val="right" w:pos="8789"/>
        </w:tabs>
      </w:pPr>
      <w:r w:rsidRPr="003A1D48">
        <w:rPr>
          <w:rStyle w:val="InterlineTextNumChar"/>
        </w:rPr>
        <w:t>023</w:t>
      </w:r>
      <w:r w:rsidR="00800AD8">
        <w:tab/>
        <w:t>sa</w:t>
      </w:r>
      <w:r w:rsidR="00800AD8">
        <w:tab/>
        <w:t>vaik,</w:t>
      </w:r>
      <w:r w:rsidR="00800AD8">
        <w:tab/>
        <w:t>sa</w:t>
      </w:r>
      <w:r w:rsidR="00800AD8">
        <w:tab/>
        <w:t>pangtjez</w:t>
      </w:r>
      <w:r w:rsidR="00800AD8">
        <w:tab/>
        <w:t>i</w:t>
      </w:r>
      <w:r w:rsidR="00800AD8">
        <w:tab/>
        <w:t>umaq.</w:t>
      </w:r>
    </w:p>
    <w:p w14:paraId="1134E472" w14:textId="77777777" w:rsidR="00800AD8" w:rsidRDefault="00800AD8" w:rsidP="008C3B63">
      <w:pPr>
        <w:pStyle w:val="InterlineGlossWithTrans"/>
        <w:tabs>
          <w:tab w:val="left" w:pos="533"/>
          <w:tab w:val="left" w:pos="1022"/>
          <w:tab w:val="left" w:pos="1661"/>
          <w:tab w:val="left" w:pos="2150"/>
          <w:tab w:val="left" w:pos="3194"/>
          <w:tab w:val="left" w:pos="3698"/>
          <w:tab w:val="right" w:pos="8789"/>
        </w:tabs>
      </w:pPr>
      <w:r>
        <w:tab/>
        <w:t>sa</w:t>
      </w:r>
      <w:r>
        <w:tab/>
        <w:t>vaik</w:t>
      </w:r>
      <w:r>
        <w:tab/>
        <w:t>sa</w:t>
      </w:r>
      <w:r>
        <w:tab/>
        <w:t>pangetjez</w:t>
      </w:r>
      <w:r>
        <w:tab/>
        <w:t>i</w:t>
      </w:r>
      <w:r>
        <w:tab/>
        <w:t>umaq</w:t>
      </w:r>
    </w:p>
    <w:p w14:paraId="352C92ED" w14:textId="77777777" w:rsidR="00800AD8" w:rsidRDefault="00800AD8" w:rsidP="008C3B63">
      <w:pPr>
        <w:pStyle w:val="InterlineTransNoFree"/>
        <w:tabs>
          <w:tab w:val="left" w:pos="1022"/>
          <w:tab w:val="left" w:pos="1661"/>
          <w:tab w:val="left" w:pos="2150"/>
          <w:tab w:val="left" w:pos="3194"/>
          <w:tab w:val="left" w:pos="3698"/>
          <w:tab w:val="right" w:pos="8789"/>
        </w:tabs>
      </w:pPr>
      <w:r>
        <w:tab/>
        <w:t>and</w:t>
      </w:r>
      <w:r>
        <w:tab/>
        <w:t>leave</w:t>
      </w:r>
      <w:r>
        <w:tab/>
        <w:t>and</w:t>
      </w:r>
      <w:r>
        <w:tab/>
        <w:t>come</w:t>
      </w:r>
      <w:r>
        <w:tab/>
      </w:r>
      <w:r>
        <w:rPr>
          <w:smallCaps/>
        </w:rPr>
        <w:t>loc</w:t>
      </w:r>
      <w:r>
        <w:tab/>
        <w:t>house</w:t>
      </w:r>
      <w:r w:rsidR="00434998">
        <w:tab/>
        <w:t>They left and got back home.</w:t>
      </w:r>
    </w:p>
    <w:p w14:paraId="0A0D59B4" w14:textId="77777777" w:rsidR="00800AD8" w:rsidRDefault="00DC1AE0" w:rsidP="008C3B63">
      <w:pPr>
        <w:pStyle w:val="InterlineText"/>
        <w:tabs>
          <w:tab w:val="left" w:pos="533"/>
          <w:tab w:val="left" w:pos="1517"/>
          <w:tab w:val="left" w:pos="3776"/>
          <w:tab w:val="left" w:pos="4370"/>
          <w:tab w:val="left" w:pos="4874"/>
          <w:tab w:val="left" w:pos="5468"/>
          <w:tab w:val="left" w:pos="5957"/>
          <w:tab w:val="left" w:pos="7901"/>
          <w:tab w:val="right" w:pos="8789"/>
        </w:tabs>
      </w:pPr>
      <w:r w:rsidRPr="003A1D48">
        <w:rPr>
          <w:rStyle w:val="InterlineTextNumChar"/>
        </w:rPr>
        <w:t>024</w:t>
      </w:r>
      <w:r w:rsidR="00800AD8">
        <w:tab/>
        <w:t>“pasa</w:t>
      </w:r>
      <w:r w:rsidR="00800AD8">
        <w:tab/>
        <w:t>puzayazayanu</w:t>
      </w:r>
      <w:r w:rsidR="00800AD8">
        <w:tab/>
        <w:t>aken</w:t>
      </w:r>
      <w:r w:rsidR="00800AD8">
        <w:tab/>
        <w:t>i</w:t>
      </w:r>
      <w:r w:rsidR="00800AD8">
        <w:tab/>
        <w:t>tavi,</w:t>
      </w:r>
      <w:r w:rsidR="00800AD8">
        <w:tab/>
        <w:t>sa</w:t>
      </w:r>
      <w:r w:rsidR="00434998">
        <w:tab/>
        <w:t>pasazua-i</w:t>
      </w:r>
      <w:r w:rsidR="00434998">
        <w:tab/>
        <w:t>uta</w:t>
      </w:r>
    </w:p>
    <w:p w14:paraId="3D370C6F" w14:textId="77777777" w:rsidR="00800AD8" w:rsidRDefault="00800AD8" w:rsidP="008C3B63">
      <w:pPr>
        <w:pStyle w:val="InterlineGlossWithTrans"/>
        <w:tabs>
          <w:tab w:val="left" w:pos="533"/>
          <w:tab w:val="left" w:pos="1517"/>
          <w:tab w:val="left" w:pos="3776"/>
          <w:tab w:val="left" w:pos="4370"/>
          <w:tab w:val="left" w:pos="4874"/>
          <w:tab w:val="left" w:pos="5468"/>
          <w:tab w:val="left" w:pos="5957"/>
          <w:tab w:val="left" w:pos="7901"/>
          <w:tab w:val="right" w:pos="8789"/>
        </w:tabs>
      </w:pPr>
      <w:r>
        <w:tab/>
        <w:t>pa-sa</w:t>
      </w:r>
      <w:r>
        <w:tab/>
        <w:t>pu-zaya-zaya-an-u</w:t>
      </w:r>
      <w:r>
        <w:tab/>
        <w:t>aken</w:t>
      </w:r>
      <w:r>
        <w:tab/>
        <w:t>i</w:t>
      </w:r>
      <w:r>
        <w:tab/>
        <w:t>tavi</w:t>
      </w:r>
      <w:r>
        <w:tab/>
        <w:t>sa</w:t>
      </w:r>
      <w:r w:rsidR="00434998">
        <w:tab/>
        <w:t>pa-sa-zua-i</w:t>
      </w:r>
      <w:r w:rsidR="00434998">
        <w:tab/>
        <w:t>uta</w:t>
      </w:r>
    </w:p>
    <w:p w14:paraId="03E4C117" w14:textId="77777777" w:rsidR="00800AD8" w:rsidRDefault="00800AD8" w:rsidP="008C3B63">
      <w:pPr>
        <w:pStyle w:val="InterlineTransNoFree"/>
        <w:tabs>
          <w:tab w:val="left" w:pos="1517"/>
          <w:tab w:val="left" w:pos="3776"/>
          <w:tab w:val="left" w:pos="4370"/>
          <w:tab w:val="left" w:pos="4874"/>
          <w:tab w:val="left" w:pos="5468"/>
          <w:tab w:val="left" w:pos="5957"/>
          <w:tab w:val="left" w:pos="7901"/>
          <w:tab w:val="right" w:pos="8789"/>
        </w:tabs>
      </w:pPr>
      <w:r>
        <w:tab/>
        <w:t>cause-go</w:t>
      </w:r>
      <w:r>
        <w:tab/>
        <w:t>have-</w:t>
      </w:r>
      <w:r>
        <w:rPr>
          <w:smallCaps/>
        </w:rPr>
        <w:t>red</w:t>
      </w:r>
      <w:r>
        <w:t>-up-</w:t>
      </w:r>
      <w:r>
        <w:rPr>
          <w:smallCaps/>
        </w:rPr>
        <w:t>nom</w:t>
      </w:r>
      <w:r>
        <w:t>-</w:t>
      </w:r>
      <w:r>
        <w:rPr>
          <w:smallCaps/>
        </w:rPr>
        <w:t>imp</w:t>
      </w:r>
      <w:r>
        <w:tab/>
      </w:r>
      <w:r w:rsidR="000D5EFB" w:rsidRPr="000D5EFB">
        <w:rPr>
          <w:smallCaps/>
        </w:rPr>
        <w:t>f.I</w:t>
      </w:r>
      <w:r>
        <w:tab/>
      </w:r>
      <w:r>
        <w:rPr>
          <w:smallCaps/>
        </w:rPr>
        <w:t>loc</w:t>
      </w:r>
      <w:r>
        <w:tab/>
        <w:t>shelf</w:t>
      </w:r>
      <w:r>
        <w:tab/>
        <w:t>and</w:t>
      </w:r>
      <w:r w:rsidR="00434998">
        <w:tab/>
        <w:t>cause-go-that-</w:t>
      </w:r>
      <w:r w:rsidR="00434998">
        <w:rPr>
          <w:smallCaps/>
        </w:rPr>
        <w:t>hort</w:t>
      </w:r>
      <w:r w:rsidR="00434998">
        <w:tab/>
        <w:t>also</w:t>
      </w:r>
    </w:p>
    <w:p w14:paraId="79D03CC2" w14:textId="77777777" w:rsidR="00800AD8" w:rsidRDefault="00800AD8" w:rsidP="008C3B63">
      <w:pPr>
        <w:pStyle w:val="InterlineText"/>
        <w:tabs>
          <w:tab w:val="left" w:pos="533"/>
          <w:tab w:val="left" w:pos="1217"/>
          <w:tab w:val="left" w:pos="1931"/>
          <w:tab w:val="left" w:pos="2855"/>
          <w:tab w:val="right" w:pos="8789"/>
        </w:tabs>
      </w:pPr>
      <w:r>
        <w:tab/>
        <w:t>azua</w:t>
      </w:r>
      <w:r>
        <w:tab/>
        <w:t>ngiaw</w:t>
      </w:r>
      <w:r>
        <w:tab/>
        <w:t>katua</w:t>
      </w:r>
      <w:r>
        <w:tab/>
        <w:t>tsiqaw.”</w:t>
      </w:r>
    </w:p>
    <w:p w14:paraId="44B7E187" w14:textId="77777777" w:rsidR="00800AD8" w:rsidRDefault="00800AD8" w:rsidP="008C3B63">
      <w:pPr>
        <w:pStyle w:val="InterlineGlossWithTrans"/>
        <w:tabs>
          <w:tab w:val="left" w:pos="533"/>
          <w:tab w:val="left" w:pos="1217"/>
          <w:tab w:val="left" w:pos="1931"/>
          <w:tab w:val="left" w:pos="2855"/>
          <w:tab w:val="right" w:pos="8789"/>
        </w:tabs>
      </w:pPr>
      <w:r>
        <w:tab/>
        <w:t>a-zua</w:t>
      </w:r>
      <w:r>
        <w:tab/>
        <w:t>ngiaw</w:t>
      </w:r>
      <w:r>
        <w:tab/>
        <w:t>ka-tua</w:t>
      </w:r>
      <w:r>
        <w:tab/>
        <w:t>tsiqaw</w:t>
      </w:r>
    </w:p>
    <w:p w14:paraId="5D53C60B" w14:textId="77777777" w:rsidR="00800AD8" w:rsidRDefault="00800AD8" w:rsidP="008C3B63">
      <w:pPr>
        <w:pStyle w:val="InterlineTrans"/>
        <w:tabs>
          <w:tab w:val="left" w:pos="533"/>
          <w:tab w:val="left" w:pos="1217"/>
          <w:tab w:val="left" w:pos="1931"/>
          <w:tab w:val="left" w:pos="2855"/>
          <w:tab w:val="right" w:pos="8789"/>
        </w:tabs>
      </w:pPr>
      <w:r>
        <w:tab/>
      </w:r>
      <w:r>
        <w:rPr>
          <w:smallCaps/>
        </w:rPr>
        <w:t>c-</w:t>
      </w:r>
      <w:r>
        <w:t>that</w:t>
      </w:r>
      <w:r>
        <w:tab/>
        <w:t>cat</w:t>
      </w:r>
      <w:r>
        <w:tab/>
        <w:t>and-</w:t>
      </w:r>
      <w:r>
        <w:rPr>
          <w:smallCaps/>
        </w:rPr>
        <w:t>obl</w:t>
      </w:r>
      <w:r>
        <w:tab/>
        <w:t>fish</w:t>
      </w:r>
    </w:p>
    <w:p w14:paraId="71E17134" w14:textId="77777777" w:rsidR="00800AD8" w:rsidRDefault="00225C62" w:rsidP="008C3B63">
      <w:pPr>
        <w:pStyle w:val="InterlineFree"/>
        <w:tabs>
          <w:tab w:val="right" w:pos="8789"/>
        </w:tabs>
      </w:pPr>
      <w:r>
        <w:t>“</w:t>
      </w:r>
      <w:r w:rsidR="00800AD8">
        <w:t>Put me in the inner part of the house on the shelf, and put the cat and the fish there too.”</w:t>
      </w:r>
    </w:p>
    <w:p w14:paraId="70C0D697" w14:textId="77777777" w:rsidR="00800AD8" w:rsidRDefault="00DC1AE0" w:rsidP="008C3B63">
      <w:pPr>
        <w:pStyle w:val="InterlineText"/>
        <w:tabs>
          <w:tab w:val="left" w:pos="533"/>
          <w:tab w:val="left" w:pos="1202"/>
          <w:tab w:val="left" w:pos="2066"/>
          <w:tab w:val="left" w:pos="2660"/>
          <w:tab w:val="left" w:pos="3149"/>
          <w:tab w:val="left" w:pos="3923"/>
          <w:tab w:val="left" w:pos="4412"/>
          <w:tab w:val="left" w:pos="5891"/>
          <w:tab w:val="left" w:pos="6155"/>
          <w:tab w:val="left" w:pos="6809"/>
          <w:tab w:val="left" w:pos="7313"/>
          <w:tab w:val="left" w:pos="7952"/>
          <w:tab w:val="right" w:pos="8789"/>
        </w:tabs>
      </w:pPr>
      <w:r w:rsidRPr="003A1D48">
        <w:rPr>
          <w:rStyle w:val="InterlineTextNumChar"/>
        </w:rPr>
        <w:t>025</w:t>
      </w:r>
      <w:r w:rsidR="00800AD8">
        <w:tab/>
        <w:t>manu</w:t>
      </w:r>
      <w:r w:rsidR="00800AD8">
        <w:tab/>
        <w:t>kikulat</w:t>
      </w:r>
      <w:r w:rsidR="00800AD8">
        <w:tab/>
        <w:t>anan</w:t>
      </w:r>
      <w:r w:rsidR="00800AD8">
        <w:tab/>
        <w:t>nua</w:t>
      </w:r>
      <w:r w:rsidR="00800AD8">
        <w:tab/>
        <w:t>ngiaw,</w:t>
      </w:r>
      <w:r w:rsidR="00800AD8">
        <w:tab/>
        <w:t>sa</w:t>
      </w:r>
      <w:r w:rsidR="00800AD8">
        <w:tab/>
        <w:t>kasalisalitj</w:t>
      </w:r>
      <w:r w:rsidR="00800AD8">
        <w:tab/>
        <w:t>a</w:t>
      </w:r>
      <w:r w:rsidR="00800AD8">
        <w:tab/>
        <w:t>maka</w:t>
      </w:r>
      <w:r w:rsidR="00800AD8">
        <w:tab/>
        <w:t>tua</w:t>
      </w:r>
      <w:r w:rsidR="00434998">
        <w:tab/>
        <w:t>djui</w:t>
      </w:r>
      <w:r w:rsidR="00434998">
        <w:tab/>
        <w:t>nua</w:t>
      </w:r>
    </w:p>
    <w:p w14:paraId="30F5650E" w14:textId="77777777" w:rsidR="00800AD8" w:rsidRDefault="00800AD8" w:rsidP="008C3B63">
      <w:pPr>
        <w:pStyle w:val="InterlineGlossWithTrans"/>
        <w:tabs>
          <w:tab w:val="left" w:pos="533"/>
          <w:tab w:val="left" w:pos="1202"/>
          <w:tab w:val="left" w:pos="2066"/>
          <w:tab w:val="left" w:pos="2660"/>
          <w:tab w:val="left" w:pos="3149"/>
          <w:tab w:val="left" w:pos="3923"/>
          <w:tab w:val="left" w:pos="4412"/>
          <w:tab w:val="left" w:pos="5891"/>
          <w:tab w:val="left" w:pos="6155"/>
          <w:tab w:val="left" w:pos="6809"/>
          <w:tab w:val="left" w:pos="7313"/>
          <w:tab w:val="left" w:pos="7952"/>
          <w:tab w:val="right" w:pos="8789"/>
        </w:tabs>
      </w:pPr>
      <w:r>
        <w:tab/>
        <w:t>manu</w:t>
      </w:r>
      <w:r>
        <w:tab/>
        <w:t>ki-kulat</w:t>
      </w:r>
      <w:r>
        <w:tab/>
        <w:t>anan</w:t>
      </w:r>
      <w:r>
        <w:tab/>
        <w:t>nua</w:t>
      </w:r>
      <w:r>
        <w:tab/>
        <w:t>ngiaw</w:t>
      </w:r>
      <w:r>
        <w:tab/>
        <w:t>sa</w:t>
      </w:r>
      <w:r>
        <w:tab/>
        <w:t>ka-sali-salitj</w:t>
      </w:r>
      <w:r>
        <w:tab/>
        <w:t>a</w:t>
      </w:r>
      <w:r>
        <w:tab/>
        <w:t>maka</w:t>
      </w:r>
      <w:r>
        <w:tab/>
        <w:t>tua</w:t>
      </w:r>
      <w:r w:rsidR="00434998">
        <w:tab/>
        <w:t>djui</w:t>
      </w:r>
      <w:r w:rsidR="00434998">
        <w:tab/>
        <w:t>nua</w:t>
      </w:r>
    </w:p>
    <w:p w14:paraId="513289D9" w14:textId="77777777" w:rsidR="00800AD8" w:rsidRDefault="00800AD8" w:rsidP="008C3B63">
      <w:pPr>
        <w:pStyle w:val="InterlineTransNoFree"/>
        <w:tabs>
          <w:tab w:val="left" w:pos="1202"/>
          <w:tab w:val="left" w:pos="2066"/>
          <w:tab w:val="left" w:pos="2660"/>
          <w:tab w:val="left" w:pos="3149"/>
          <w:tab w:val="left" w:pos="3923"/>
          <w:tab w:val="left" w:pos="4412"/>
          <w:tab w:val="left" w:pos="5891"/>
          <w:tab w:val="left" w:pos="6155"/>
          <w:tab w:val="left" w:pos="6809"/>
          <w:tab w:val="left" w:pos="7313"/>
          <w:tab w:val="left" w:pos="7952"/>
          <w:tab w:val="right" w:pos="8789"/>
        </w:tabs>
      </w:pPr>
      <w:r>
        <w:tab/>
        <w:t>then</w:t>
      </w:r>
      <w:r>
        <w:tab/>
        <w:t>do-frisk</w:t>
      </w:r>
      <w:r>
        <w:tab/>
        <w:t>still</w:t>
      </w:r>
      <w:r>
        <w:tab/>
        <w:t>by</w:t>
      </w:r>
      <w:r>
        <w:tab/>
        <w:t>cat</w:t>
      </w:r>
      <w:r>
        <w:tab/>
        <w:t>and</w:t>
      </w:r>
      <w:r>
        <w:tab/>
        <w:t>main-</w:t>
      </w:r>
      <w:r>
        <w:rPr>
          <w:smallCaps/>
        </w:rPr>
        <w:t>red</w:t>
      </w:r>
      <w:r>
        <w:t>-toss</w:t>
      </w:r>
      <w:r>
        <w:rPr>
          <w:smallCaps/>
        </w:rPr>
        <w:tab/>
        <w:t>c</w:t>
      </w:r>
      <w:r>
        <w:rPr>
          <w:smallCaps/>
        </w:rPr>
        <w:tab/>
      </w:r>
      <w:r>
        <w:t>via</w:t>
      </w:r>
      <w:r>
        <w:tab/>
      </w:r>
      <w:r>
        <w:rPr>
          <w:smallCaps/>
        </w:rPr>
        <w:t>obl</w:t>
      </w:r>
      <w:r w:rsidR="00434998">
        <w:tab/>
        <w:t>thorn</w:t>
      </w:r>
      <w:r w:rsidR="00434998">
        <w:tab/>
        <w:t>of</w:t>
      </w:r>
    </w:p>
    <w:p w14:paraId="1ADF39C7" w14:textId="77777777" w:rsidR="00800AD8" w:rsidRDefault="00800AD8" w:rsidP="008C3B63">
      <w:pPr>
        <w:pStyle w:val="InterlineText"/>
        <w:tabs>
          <w:tab w:val="left" w:pos="533"/>
          <w:tab w:val="left" w:pos="1277"/>
          <w:tab w:val="left" w:pos="1541"/>
          <w:tab w:val="right" w:pos="8789"/>
        </w:tabs>
      </w:pPr>
      <w:r>
        <w:tab/>
        <w:t>tsiqaw</w:t>
      </w:r>
      <w:r>
        <w:tab/>
        <w:t>a</w:t>
      </w:r>
      <w:r>
        <w:tab/>
        <w:t>qalitsi.</w:t>
      </w:r>
    </w:p>
    <w:p w14:paraId="00B84902" w14:textId="77777777" w:rsidR="00800AD8" w:rsidRDefault="00800AD8" w:rsidP="008C3B63">
      <w:pPr>
        <w:pStyle w:val="InterlineGlossWithTrans"/>
        <w:tabs>
          <w:tab w:val="left" w:pos="533"/>
          <w:tab w:val="left" w:pos="1277"/>
          <w:tab w:val="left" w:pos="1541"/>
          <w:tab w:val="right" w:pos="8789"/>
        </w:tabs>
      </w:pPr>
      <w:r>
        <w:tab/>
        <w:t>tsiqaw</w:t>
      </w:r>
      <w:r>
        <w:tab/>
        <w:t>a</w:t>
      </w:r>
      <w:r>
        <w:tab/>
        <w:t>qalitsi</w:t>
      </w:r>
    </w:p>
    <w:p w14:paraId="38D590AB" w14:textId="77777777" w:rsidR="00800AD8" w:rsidRDefault="00800AD8" w:rsidP="008C3B63">
      <w:pPr>
        <w:pStyle w:val="InterlineTrans"/>
        <w:tabs>
          <w:tab w:val="left" w:pos="533"/>
          <w:tab w:val="left" w:pos="1277"/>
          <w:tab w:val="left" w:pos="1541"/>
          <w:tab w:val="right" w:pos="8789"/>
        </w:tabs>
      </w:pPr>
      <w:r>
        <w:tab/>
        <w:t>fish</w:t>
      </w:r>
      <w:r>
        <w:rPr>
          <w:smallCaps/>
        </w:rPr>
        <w:tab/>
        <w:t>c</w:t>
      </w:r>
      <w:r>
        <w:rPr>
          <w:smallCaps/>
        </w:rPr>
        <w:tab/>
      </w:r>
      <w:r>
        <w:t>penis</w:t>
      </w:r>
    </w:p>
    <w:p w14:paraId="741BB9C6" w14:textId="77777777" w:rsidR="00800AD8" w:rsidRDefault="00800AD8" w:rsidP="008C3B63">
      <w:pPr>
        <w:pStyle w:val="InterlineFree"/>
        <w:tabs>
          <w:tab w:val="right" w:pos="8789"/>
        </w:tabs>
      </w:pPr>
      <w:r>
        <w:t>The cat kept frisking about(?), and the penis was tossed between the fins of the fish.</w:t>
      </w:r>
    </w:p>
    <w:p w14:paraId="66B2DB6F" w14:textId="77777777" w:rsidR="00800AD8" w:rsidRDefault="00DC1AE0" w:rsidP="008C3B63">
      <w:pPr>
        <w:pStyle w:val="InterlineText"/>
        <w:tabs>
          <w:tab w:val="left" w:pos="533"/>
          <w:tab w:val="left" w:pos="1202"/>
          <w:tab w:val="left" w:pos="2336"/>
          <w:tab w:val="left" w:pos="3005"/>
          <w:tab w:val="left" w:pos="4424"/>
          <w:tab w:val="left" w:pos="5408"/>
          <w:tab w:val="left" w:pos="5852"/>
          <w:tab w:val="left" w:pos="7436"/>
          <w:tab w:val="left" w:pos="7700"/>
          <w:tab w:val="right" w:pos="8789"/>
        </w:tabs>
      </w:pPr>
      <w:r w:rsidRPr="003A1D48">
        <w:rPr>
          <w:rStyle w:val="InterlineTextNumChar"/>
        </w:rPr>
        <w:t>026</w:t>
      </w:r>
      <w:r w:rsidR="00800AD8">
        <w:tab/>
        <w:t>manu</w:t>
      </w:r>
      <w:r w:rsidR="00800AD8">
        <w:tab/>
        <w:t>magutsal,</w:t>
      </w:r>
      <w:r w:rsidR="00800AD8">
        <w:tab/>
        <w:t>manu</w:t>
      </w:r>
      <w:r w:rsidR="00800AD8">
        <w:tab/>
        <w:t>metsautsau,</w:t>
      </w:r>
      <w:r w:rsidR="00800AD8">
        <w:tab/>
        <w:t>saka</w:t>
      </w:r>
      <w:r w:rsidR="00800AD8">
        <w:tab/>
        <w:t>ti</w:t>
      </w:r>
      <w:r w:rsidR="00434998">
        <w:tab/>
        <w:t>Puîaîuîaîuyan</w:t>
      </w:r>
      <w:r w:rsidR="00434998">
        <w:tab/>
        <w:t>a</w:t>
      </w:r>
      <w:r w:rsidR="00434998">
        <w:tab/>
        <w:t>ngadan.</w:t>
      </w:r>
    </w:p>
    <w:p w14:paraId="769930ED" w14:textId="77777777" w:rsidR="00800AD8" w:rsidRDefault="00800AD8" w:rsidP="008C3B63">
      <w:pPr>
        <w:pStyle w:val="InterlineGlossWithTrans"/>
        <w:tabs>
          <w:tab w:val="left" w:pos="533"/>
          <w:tab w:val="left" w:pos="1202"/>
          <w:tab w:val="left" w:pos="2336"/>
          <w:tab w:val="left" w:pos="3005"/>
          <w:tab w:val="left" w:pos="4424"/>
          <w:tab w:val="left" w:pos="5408"/>
          <w:tab w:val="left" w:pos="5852"/>
          <w:tab w:val="left" w:pos="7436"/>
          <w:tab w:val="left" w:pos="7700"/>
          <w:tab w:val="right" w:pos="8789"/>
        </w:tabs>
      </w:pPr>
      <w:r>
        <w:tab/>
        <w:t>manu</w:t>
      </w:r>
      <w:r>
        <w:tab/>
        <w:t>ma-gutsal</w:t>
      </w:r>
      <w:r>
        <w:tab/>
        <w:t>manu</w:t>
      </w:r>
      <w:r>
        <w:tab/>
        <w:t>me-tsau-tsau</w:t>
      </w:r>
      <w:r>
        <w:tab/>
        <w:t>sa-ka</w:t>
      </w:r>
      <w:r>
        <w:tab/>
        <w:t>ti</w:t>
      </w:r>
      <w:r w:rsidR="00434998">
        <w:tab/>
        <w:t>Puîaîuîaîuyan</w:t>
      </w:r>
      <w:r w:rsidR="00434998">
        <w:tab/>
        <w:t>a</w:t>
      </w:r>
      <w:r w:rsidR="00434998">
        <w:tab/>
        <w:t>ngadan</w:t>
      </w:r>
    </w:p>
    <w:p w14:paraId="6DF6DABF" w14:textId="77777777" w:rsidR="00800AD8" w:rsidRDefault="00800AD8" w:rsidP="008C3B63">
      <w:pPr>
        <w:pStyle w:val="InterlineTrans"/>
        <w:tabs>
          <w:tab w:val="left" w:pos="533"/>
          <w:tab w:val="left" w:pos="1202"/>
          <w:tab w:val="left" w:pos="2336"/>
          <w:tab w:val="left" w:pos="3005"/>
          <w:tab w:val="left" w:pos="4424"/>
          <w:tab w:val="left" w:pos="5408"/>
          <w:tab w:val="left" w:pos="5852"/>
          <w:tab w:val="left" w:pos="7436"/>
          <w:tab w:val="left" w:pos="7700"/>
          <w:tab w:val="right" w:pos="8789"/>
        </w:tabs>
      </w:pPr>
      <w:r>
        <w:tab/>
        <w:t>then</w:t>
      </w:r>
      <w:r>
        <w:tab/>
      </w:r>
      <w:r>
        <w:rPr>
          <w:smallCaps/>
        </w:rPr>
        <w:t>stat</w:t>
      </w:r>
      <w:r>
        <w:t>-burst</w:t>
      </w:r>
      <w:r>
        <w:tab/>
        <w:t>then</w:t>
      </w:r>
      <w:r>
        <w:tab/>
      </w:r>
      <w:r>
        <w:rPr>
          <w:smallCaps/>
        </w:rPr>
        <w:t>af</w:t>
      </w:r>
      <w:r>
        <w:t>-</w:t>
      </w:r>
      <w:r>
        <w:rPr>
          <w:smallCaps/>
        </w:rPr>
        <w:t>red</w:t>
      </w:r>
      <w:r>
        <w:t>-being</w:t>
      </w:r>
      <w:r>
        <w:tab/>
        <w:t>and-after</w:t>
      </w:r>
      <w:r>
        <w:tab/>
      </w:r>
      <w:r>
        <w:rPr>
          <w:smallCaps/>
        </w:rPr>
        <w:t>f.h</w:t>
      </w:r>
      <w:r w:rsidR="00434998">
        <w:tab/>
        <w:t>(name)</w:t>
      </w:r>
      <w:r w:rsidR="00434998">
        <w:rPr>
          <w:smallCaps/>
        </w:rPr>
        <w:tab/>
        <w:t>c</w:t>
      </w:r>
      <w:r w:rsidR="00434998">
        <w:rPr>
          <w:smallCaps/>
        </w:rPr>
        <w:tab/>
      </w:r>
      <w:r w:rsidR="00434998">
        <w:t>name</w:t>
      </w:r>
    </w:p>
    <w:p w14:paraId="3232CBE5" w14:textId="77777777" w:rsidR="00800AD8" w:rsidRDefault="00800AD8" w:rsidP="008C3B63">
      <w:pPr>
        <w:pStyle w:val="InterlineFree"/>
        <w:tabs>
          <w:tab w:val="right" w:pos="8789"/>
        </w:tabs>
      </w:pPr>
      <w:r>
        <w:t>And it burst open and turned into a person, whose name was Puîaîuîaîuyan.</w:t>
      </w:r>
    </w:p>
    <w:p w14:paraId="61C4E96E" w14:textId="77777777" w:rsidR="00800AD8" w:rsidRDefault="00DC1AE0" w:rsidP="008C3B63">
      <w:pPr>
        <w:pStyle w:val="InterlineText"/>
        <w:tabs>
          <w:tab w:val="left" w:pos="533"/>
          <w:tab w:val="left" w:pos="1592"/>
          <w:tab w:val="left" w:pos="2366"/>
          <w:tab w:val="right" w:pos="8789"/>
        </w:tabs>
      </w:pPr>
      <w:r w:rsidRPr="003A1D48">
        <w:rPr>
          <w:rStyle w:val="InterlineTextNumChar"/>
        </w:rPr>
        <w:t>027</w:t>
      </w:r>
      <w:r w:rsidR="00800AD8">
        <w:tab/>
        <w:t>“keîu</w:t>
      </w:r>
      <w:r w:rsidR="00800AD8">
        <w:tab/>
        <w:t>anga,</w:t>
      </w:r>
      <w:r w:rsidR="00800AD8">
        <w:tab/>
        <w:t>kaka.</w:t>
      </w:r>
    </w:p>
    <w:p w14:paraId="5A3C079D" w14:textId="77777777" w:rsidR="00800AD8" w:rsidRDefault="00800AD8" w:rsidP="008C3B63">
      <w:pPr>
        <w:pStyle w:val="InterlineGlossWithTrans"/>
        <w:tabs>
          <w:tab w:val="left" w:pos="533"/>
          <w:tab w:val="left" w:pos="1592"/>
          <w:tab w:val="left" w:pos="2366"/>
          <w:tab w:val="right" w:pos="8789"/>
        </w:tabs>
      </w:pPr>
      <w:r>
        <w:tab/>
        <w:t>keî-u</w:t>
      </w:r>
      <w:r>
        <w:tab/>
        <w:t>anga</w:t>
      </w:r>
      <w:r>
        <w:tab/>
        <w:t>kaka</w:t>
      </w:r>
    </w:p>
    <w:p w14:paraId="4BFCE608" w14:textId="77777777" w:rsidR="00800AD8" w:rsidRDefault="00800AD8" w:rsidP="008C3B63">
      <w:pPr>
        <w:pStyle w:val="InterlineTransNoFree"/>
        <w:tabs>
          <w:tab w:val="left" w:pos="1592"/>
          <w:tab w:val="left" w:pos="2366"/>
          <w:tab w:val="right" w:pos="8789"/>
        </w:tabs>
      </w:pPr>
      <w:r>
        <w:tab/>
        <w:t>come-</w:t>
      </w:r>
      <w:r>
        <w:rPr>
          <w:smallCaps/>
        </w:rPr>
        <w:t>imp</w:t>
      </w:r>
      <w:r>
        <w:tab/>
        <w:t>indeed</w:t>
      </w:r>
      <w:r>
        <w:tab/>
        <w:t>sibling</w:t>
      </w:r>
      <w:r w:rsidR="00660012">
        <w:tab/>
        <w:t>“Come on, brother,</w:t>
      </w:r>
    </w:p>
    <w:p w14:paraId="40118C22" w14:textId="77777777" w:rsidR="00800AD8" w:rsidRDefault="00DC1AE0" w:rsidP="008C3B63">
      <w:pPr>
        <w:pStyle w:val="InterlineText"/>
        <w:tabs>
          <w:tab w:val="left" w:pos="533"/>
          <w:tab w:val="left" w:pos="1472"/>
          <w:tab w:val="left" w:pos="1736"/>
          <w:tab w:val="left" w:pos="2180"/>
          <w:tab w:val="right" w:pos="8789"/>
        </w:tabs>
      </w:pPr>
      <w:r w:rsidRPr="003A1D48">
        <w:rPr>
          <w:rStyle w:val="InterlineTextNumChar"/>
        </w:rPr>
        <w:t>028</w:t>
      </w:r>
      <w:r w:rsidR="00800AD8">
        <w:tab/>
        <w:t>idan</w:t>
      </w:r>
      <w:r w:rsidR="00800AD8">
        <w:tab/>
        <w:t>a</w:t>
      </w:r>
      <w:r w:rsidR="00800AD8">
        <w:tab/>
        <w:t>ku</w:t>
      </w:r>
      <w:r w:rsidR="00800AD8">
        <w:tab/>
        <w:t>situngan.”</w:t>
      </w:r>
    </w:p>
    <w:p w14:paraId="7C39DC46" w14:textId="77777777" w:rsidR="00800AD8" w:rsidRDefault="00800AD8" w:rsidP="008C3B63">
      <w:pPr>
        <w:pStyle w:val="InterlineGlossWithTrans"/>
        <w:tabs>
          <w:tab w:val="left" w:pos="533"/>
          <w:tab w:val="left" w:pos="1472"/>
          <w:tab w:val="left" w:pos="1736"/>
          <w:tab w:val="left" w:pos="2180"/>
          <w:tab w:val="right" w:pos="8789"/>
        </w:tabs>
      </w:pPr>
      <w:r>
        <w:tab/>
        <w:t>id-an</w:t>
      </w:r>
      <w:r>
        <w:tab/>
        <w:t>a</w:t>
      </w:r>
      <w:r>
        <w:tab/>
        <w:t>ku</w:t>
      </w:r>
      <w:r>
        <w:tab/>
        <w:t>si-itung-an</w:t>
      </w:r>
    </w:p>
    <w:p w14:paraId="52C46729" w14:textId="77777777" w:rsidR="00800AD8" w:rsidRDefault="00800AD8" w:rsidP="008C3B63">
      <w:pPr>
        <w:pStyle w:val="InterlineTransNoFree"/>
        <w:tabs>
          <w:tab w:val="left" w:pos="1472"/>
          <w:tab w:val="left" w:pos="1736"/>
          <w:tab w:val="left" w:pos="2180"/>
          <w:tab w:val="right" w:pos="8789"/>
        </w:tabs>
      </w:pPr>
      <w:r>
        <w:tab/>
        <w:t>come-</w:t>
      </w:r>
      <w:r>
        <w:rPr>
          <w:smallCaps/>
        </w:rPr>
        <w:t>lf</w:t>
      </w:r>
      <w:r>
        <w:rPr>
          <w:smallCaps/>
        </w:rPr>
        <w:tab/>
        <w:t>c</w:t>
      </w:r>
      <w:r>
        <w:rPr>
          <w:smallCaps/>
        </w:rPr>
        <w:tab/>
      </w:r>
      <w:r>
        <w:t>my</w:t>
      </w:r>
      <w:r>
        <w:tab/>
      </w:r>
      <w:r>
        <w:rPr>
          <w:smallCaps/>
        </w:rPr>
        <w:t>if</w:t>
      </w:r>
      <w:r>
        <w:t>-cloth-</w:t>
      </w:r>
      <w:r>
        <w:rPr>
          <w:smallCaps/>
        </w:rPr>
        <w:t>nom</w:t>
      </w:r>
      <w:r w:rsidR="00660012">
        <w:rPr>
          <w:smallCaps/>
        </w:rPr>
        <w:tab/>
      </w:r>
      <w:r w:rsidR="00660012">
        <w:t>give me some clothes.”</w:t>
      </w:r>
    </w:p>
    <w:p w14:paraId="53B661F1" w14:textId="77777777" w:rsidR="00800AD8" w:rsidRDefault="00DC1AE0" w:rsidP="008C3B63">
      <w:pPr>
        <w:pStyle w:val="InterlineText"/>
        <w:tabs>
          <w:tab w:val="left" w:pos="533"/>
          <w:tab w:val="left" w:pos="1202"/>
          <w:tab w:val="left" w:pos="2351"/>
          <w:tab w:val="left" w:pos="2795"/>
          <w:tab w:val="right" w:pos="8789"/>
        </w:tabs>
      </w:pPr>
      <w:r w:rsidRPr="003A1D48">
        <w:rPr>
          <w:rStyle w:val="InterlineTextNumChar"/>
        </w:rPr>
        <w:t>029</w:t>
      </w:r>
      <w:r w:rsidR="00800AD8">
        <w:tab/>
        <w:t>manu</w:t>
      </w:r>
      <w:r w:rsidR="00800AD8">
        <w:tab/>
        <w:t>mingtjus</w:t>
      </w:r>
      <w:r w:rsidR="00800AD8">
        <w:tab/>
        <w:t>ti</w:t>
      </w:r>
      <w:r w:rsidR="00800AD8">
        <w:tab/>
        <w:t>Kuîeîuîeîu.</w:t>
      </w:r>
    </w:p>
    <w:p w14:paraId="16D8306C" w14:textId="77777777" w:rsidR="00800AD8" w:rsidRDefault="00800AD8" w:rsidP="008C3B63">
      <w:pPr>
        <w:pStyle w:val="InterlineGlossWithTrans"/>
        <w:tabs>
          <w:tab w:val="left" w:pos="533"/>
          <w:tab w:val="left" w:pos="1202"/>
          <w:tab w:val="left" w:pos="2351"/>
          <w:tab w:val="left" w:pos="2795"/>
          <w:tab w:val="right" w:pos="8789"/>
        </w:tabs>
      </w:pPr>
      <w:r>
        <w:tab/>
        <w:t>manu</w:t>
      </w:r>
      <w:r>
        <w:tab/>
        <w:t>m-pingtjus</w:t>
      </w:r>
      <w:r>
        <w:tab/>
        <w:t>ti</w:t>
      </w:r>
      <w:r>
        <w:tab/>
        <w:t>Kuîeîuîeîu</w:t>
      </w:r>
    </w:p>
    <w:p w14:paraId="7EC658DA" w14:textId="77777777" w:rsidR="00800AD8" w:rsidRDefault="00800AD8" w:rsidP="008C3B63">
      <w:pPr>
        <w:pStyle w:val="InterlineTransNoFree"/>
        <w:tabs>
          <w:tab w:val="left" w:pos="1202"/>
          <w:tab w:val="left" w:pos="2351"/>
          <w:tab w:val="left" w:pos="2795"/>
          <w:tab w:val="right" w:pos="8789"/>
        </w:tabs>
      </w:pPr>
      <w:r>
        <w:tab/>
        <w:t>then</w:t>
      </w:r>
      <w:r>
        <w:tab/>
      </w:r>
      <w:r>
        <w:rPr>
          <w:smallCaps/>
        </w:rPr>
        <w:t>af</w:t>
      </w:r>
      <w:r>
        <w:t>-startled</w:t>
      </w:r>
      <w:r>
        <w:tab/>
      </w:r>
      <w:r>
        <w:rPr>
          <w:smallCaps/>
        </w:rPr>
        <w:t>f.h</w:t>
      </w:r>
      <w:r>
        <w:tab/>
        <w:t>(name)</w:t>
      </w:r>
      <w:r w:rsidR="00660012">
        <w:tab/>
        <w:t>Kuîeîuîeîu was startled.</w:t>
      </w:r>
    </w:p>
    <w:p w14:paraId="1A4B9730" w14:textId="77777777" w:rsidR="00800AD8" w:rsidRDefault="00DC1AE0" w:rsidP="008C3B63">
      <w:pPr>
        <w:pStyle w:val="InterlineText"/>
        <w:tabs>
          <w:tab w:val="left" w:pos="533"/>
          <w:tab w:val="left" w:pos="1127"/>
          <w:tab w:val="left" w:pos="2711"/>
          <w:tab w:val="left" w:pos="3185"/>
          <w:tab w:val="left" w:pos="3629"/>
          <w:tab w:val="left" w:pos="4823"/>
          <w:tab w:val="right" w:pos="8789"/>
        </w:tabs>
      </w:pPr>
      <w:r w:rsidRPr="003A1D48">
        <w:rPr>
          <w:rStyle w:val="InterlineTextNumChar"/>
        </w:rPr>
        <w:t>030</w:t>
      </w:r>
      <w:r w:rsidR="00800AD8">
        <w:tab/>
        <w:t>“aku</w:t>
      </w:r>
      <w:r w:rsidR="00800AD8">
        <w:tab/>
        <w:t>izuanga</w:t>
      </w:r>
      <w:r w:rsidR="00800AD8">
        <w:tab/>
        <w:t>tsa</w:t>
      </w:r>
      <w:r w:rsidR="00800AD8">
        <w:tab/>
        <w:t>ku</w:t>
      </w:r>
      <w:r w:rsidR="00800AD8">
        <w:tab/>
        <w:t>saladj?”</w:t>
      </w:r>
      <w:r w:rsidR="00800AD8">
        <w:tab/>
        <w:t>aya.</w:t>
      </w:r>
    </w:p>
    <w:p w14:paraId="60F3C6CE" w14:textId="77777777" w:rsidR="00800AD8" w:rsidRDefault="00800AD8" w:rsidP="008C3B63">
      <w:pPr>
        <w:pStyle w:val="InterlineGlossWithTrans"/>
        <w:tabs>
          <w:tab w:val="left" w:pos="533"/>
          <w:tab w:val="left" w:pos="1127"/>
          <w:tab w:val="left" w:pos="2711"/>
          <w:tab w:val="left" w:pos="3185"/>
          <w:tab w:val="left" w:pos="3629"/>
          <w:tab w:val="left" w:pos="4823"/>
          <w:tab w:val="right" w:pos="8789"/>
        </w:tabs>
      </w:pPr>
      <w:r>
        <w:tab/>
        <w:t>aku</w:t>
      </w:r>
      <w:r>
        <w:tab/>
        <w:t>i-zua-anga</w:t>
      </w:r>
      <w:r>
        <w:tab/>
        <w:t>tsa</w:t>
      </w:r>
      <w:r>
        <w:tab/>
        <w:t>ku</w:t>
      </w:r>
      <w:r>
        <w:tab/>
        <w:t>saladj</w:t>
      </w:r>
      <w:r>
        <w:tab/>
        <w:t>aya</w:t>
      </w:r>
    </w:p>
    <w:p w14:paraId="031EB9C9" w14:textId="77777777" w:rsidR="00800AD8" w:rsidRDefault="00800AD8" w:rsidP="008C3B63">
      <w:pPr>
        <w:pStyle w:val="InterlineTrans"/>
        <w:tabs>
          <w:tab w:val="left" w:pos="533"/>
          <w:tab w:val="left" w:pos="1127"/>
          <w:tab w:val="left" w:pos="2711"/>
          <w:tab w:val="left" w:pos="3185"/>
          <w:tab w:val="left" w:pos="3629"/>
          <w:tab w:val="left" w:pos="4823"/>
          <w:tab w:val="right" w:pos="8789"/>
        </w:tabs>
      </w:pPr>
      <w:r>
        <w:tab/>
        <w:t>why</w:t>
      </w:r>
      <w:r>
        <w:tab/>
      </w:r>
      <w:r>
        <w:rPr>
          <w:smallCaps/>
        </w:rPr>
        <w:t>loc</w:t>
      </w:r>
      <w:r>
        <w:t>-that-indeed</w:t>
      </w:r>
      <w:r>
        <w:tab/>
        <w:t>this</w:t>
      </w:r>
      <w:r>
        <w:tab/>
        <w:t>my</w:t>
      </w:r>
      <w:r>
        <w:tab/>
        <w:t>companion</w:t>
      </w:r>
      <w:r>
        <w:tab/>
        <w:t>say</w:t>
      </w:r>
    </w:p>
    <w:p w14:paraId="4CCA0B8A" w14:textId="77777777" w:rsidR="00800AD8" w:rsidRDefault="00800AD8" w:rsidP="008C3B63">
      <w:pPr>
        <w:pStyle w:val="InterlineFree"/>
        <w:tabs>
          <w:tab w:val="right" w:pos="8789"/>
        </w:tabs>
      </w:pPr>
      <w:r>
        <w:t>“Why have I now got this companion?” he said.</w:t>
      </w:r>
    </w:p>
    <w:p w14:paraId="7E299DD3" w14:textId="77777777" w:rsidR="00800AD8" w:rsidRDefault="00DC1AE0" w:rsidP="008C3B63">
      <w:pPr>
        <w:pStyle w:val="InterlineText"/>
        <w:tabs>
          <w:tab w:val="left" w:pos="533"/>
          <w:tab w:val="left" w:pos="1202"/>
          <w:tab w:val="left" w:pos="2861"/>
          <w:tab w:val="left" w:pos="3635"/>
          <w:tab w:val="left" w:pos="4319"/>
          <w:tab w:val="left" w:pos="5078"/>
          <w:tab w:val="left" w:pos="5567"/>
          <w:tab w:val="left" w:pos="7646"/>
          <w:tab w:val="right" w:pos="8789"/>
        </w:tabs>
      </w:pPr>
      <w:r w:rsidRPr="003A1D48">
        <w:rPr>
          <w:rStyle w:val="InterlineTextNumChar"/>
        </w:rPr>
        <w:t>031</w:t>
      </w:r>
      <w:r w:rsidR="00800AD8">
        <w:tab/>
        <w:t>manu</w:t>
      </w:r>
      <w:r w:rsidR="00800AD8">
        <w:tab/>
        <w:t>namagutsal</w:t>
      </w:r>
      <w:r w:rsidR="00800AD8">
        <w:tab/>
        <w:t>anga</w:t>
      </w:r>
      <w:r w:rsidR="00800AD8">
        <w:tab/>
        <w:t>azua</w:t>
      </w:r>
      <w:r w:rsidR="00800AD8">
        <w:tab/>
        <w:t>qalitsi,</w:t>
      </w:r>
      <w:r w:rsidR="00800AD8">
        <w:tab/>
        <w:t>sa</w:t>
      </w:r>
      <w:r w:rsidR="00660012">
        <w:tab/>
        <w:t>kalevanga</w:t>
      </w:r>
      <w:r w:rsidR="00660012">
        <w:tab/>
        <w:t>ti</w:t>
      </w:r>
    </w:p>
    <w:p w14:paraId="1D989FB1" w14:textId="77777777" w:rsidR="00800AD8" w:rsidRDefault="00800AD8" w:rsidP="008C3B63">
      <w:pPr>
        <w:pStyle w:val="InterlineGlossWithTrans"/>
        <w:tabs>
          <w:tab w:val="left" w:pos="533"/>
          <w:tab w:val="left" w:pos="1202"/>
          <w:tab w:val="left" w:pos="2861"/>
          <w:tab w:val="left" w:pos="3635"/>
          <w:tab w:val="left" w:pos="4319"/>
          <w:tab w:val="left" w:pos="5078"/>
          <w:tab w:val="left" w:pos="5567"/>
          <w:tab w:val="left" w:pos="7646"/>
          <w:tab w:val="right" w:pos="8789"/>
        </w:tabs>
      </w:pPr>
      <w:r>
        <w:tab/>
        <w:t>manu</w:t>
      </w:r>
      <w:r>
        <w:tab/>
        <w:t>na-ma-gutsal</w:t>
      </w:r>
      <w:r>
        <w:tab/>
        <w:t>anga</w:t>
      </w:r>
      <w:r>
        <w:tab/>
        <w:t>a-zua</w:t>
      </w:r>
      <w:r>
        <w:tab/>
        <w:t>qalitsi</w:t>
      </w:r>
      <w:r>
        <w:tab/>
        <w:t>sa</w:t>
      </w:r>
      <w:r w:rsidR="00660012">
        <w:tab/>
        <w:t>ka-leva-anga</w:t>
      </w:r>
      <w:r w:rsidR="00660012">
        <w:tab/>
        <w:t>ti</w:t>
      </w:r>
    </w:p>
    <w:p w14:paraId="0332FC7B" w14:textId="77777777" w:rsidR="00800AD8" w:rsidRDefault="00800AD8" w:rsidP="008C3B63">
      <w:pPr>
        <w:pStyle w:val="InterlineTransNoFree"/>
        <w:tabs>
          <w:tab w:val="left" w:pos="1202"/>
          <w:tab w:val="left" w:pos="2861"/>
          <w:tab w:val="left" w:pos="3635"/>
          <w:tab w:val="left" w:pos="4319"/>
          <w:tab w:val="left" w:pos="5078"/>
          <w:tab w:val="left" w:pos="5567"/>
          <w:tab w:val="left" w:pos="7646"/>
          <w:tab w:val="right" w:pos="8789"/>
        </w:tabs>
      </w:pPr>
      <w:r>
        <w:tab/>
        <w:t>then</w:t>
      </w:r>
      <w:r>
        <w:tab/>
      </w:r>
      <w:r>
        <w:rPr>
          <w:smallCaps/>
        </w:rPr>
        <w:t>past</w:t>
      </w:r>
      <w:r>
        <w:t>-</w:t>
      </w:r>
      <w:r>
        <w:rPr>
          <w:smallCaps/>
        </w:rPr>
        <w:t>stat</w:t>
      </w:r>
      <w:r>
        <w:t>-burst</w:t>
      </w:r>
      <w:r>
        <w:tab/>
        <w:t>indeed</w:t>
      </w:r>
      <w:r>
        <w:tab/>
      </w:r>
      <w:r>
        <w:rPr>
          <w:smallCaps/>
        </w:rPr>
        <w:t>c-</w:t>
      </w:r>
      <w:r>
        <w:t>that</w:t>
      </w:r>
      <w:r>
        <w:tab/>
        <w:t>penis</w:t>
      </w:r>
      <w:r>
        <w:tab/>
        <w:t>and</w:t>
      </w:r>
      <w:r w:rsidR="00660012">
        <w:tab/>
      </w:r>
      <w:r w:rsidR="00660012">
        <w:rPr>
          <w:smallCaps/>
        </w:rPr>
        <w:t>stat</w:t>
      </w:r>
      <w:r w:rsidR="00660012">
        <w:t>-pleased-indeed</w:t>
      </w:r>
      <w:r w:rsidR="00660012">
        <w:tab/>
      </w:r>
      <w:r w:rsidR="00660012">
        <w:rPr>
          <w:smallCaps/>
        </w:rPr>
        <w:t>f.h</w:t>
      </w:r>
    </w:p>
    <w:p w14:paraId="560CB07B" w14:textId="77777777" w:rsidR="00800AD8" w:rsidRDefault="00800AD8" w:rsidP="008C3B63">
      <w:pPr>
        <w:pStyle w:val="InterlineText"/>
        <w:tabs>
          <w:tab w:val="left" w:pos="533"/>
          <w:tab w:val="left" w:pos="1832"/>
          <w:tab w:val="left" w:pos="2966"/>
          <w:tab w:val="left" w:pos="3455"/>
          <w:tab w:val="left" w:pos="4904"/>
          <w:tab w:val="left" w:pos="5678"/>
          <w:tab w:val="left" w:pos="6167"/>
          <w:tab w:val="left" w:pos="8021"/>
          <w:tab w:val="right" w:pos="8789"/>
        </w:tabs>
      </w:pPr>
      <w:r>
        <w:tab/>
        <w:t>Kuîeîuîeîu</w:t>
      </w:r>
      <w:r>
        <w:tab/>
        <w:t>sakamaya;</w:t>
      </w:r>
      <w:r>
        <w:tab/>
        <w:t>sa</w:t>
      </w:r>
      <w:r w:rsidR="00660012">
        <w:tab/>
        <w:t>paîungpavi</w:t>
      </w:r>
      <w:r w:rsidR="00660012">
        <w:tab/>
        <w:t>anga,</w:t>
      </w:r>
      <w:r w:rsidR="00660012">
        <w:tab/>
        <w:t>sa</w:t>
      </w:r>
      <w:r w:rsidR="00660012">
        <w:tab/>
        <w:t>pazangaqi</w:t>
      </w:r>
      <w:r w:rsidR="00660012">
        <w:tab/>
        <w:t>anga.</w:t>
      </w:r>
    </w:p>
    <w:p w14:paraId="3FDB488F" w14:textId="77777777" w:rsidR="00800AD8" w:rsidRDefault="00800AD8" w:rsidP="008C3B63">
      <w:pPr>
        <w:pStyle w:val="InterlineGlossWithTrans"/>
        <w:tabs>
          <w:tab w:val="left" w:pos="533"/>
          <w:tab w:val="left" w:pos="1832"/>
          <w:tab w:val="left" w:pos="2966"/>
          <w:tab w:val="left" w:pos="3455"/>
          <w:tab w:val="left" w:pos="4904"/>
          <w:tab w:val="left" w:pos="5678"/>
          <w:tab w:val="left" w:pos="6167"/>
          <w:tab w:val="left" w:pos="8021"/>
          <w:tab w:val="right" w:pos="8789"/>
        </w:tabs>
      </w:pPr>
      <w:r>
        <w:tab/>
        <w:t>Kuîeîuîeîu</w:t>
      </w:r>
      <w:r>
        <w:tab/>
        <w:t>sakamaya</w:t>
      </w:r>
      <w:r>
        <w:tab/>
        <w:t>sa</w:t>
      </w:r>
      <w:r w:rsidR="00660012">
        <w:tab/>
        <w:t>pa-îungpaw-i</w:t>
      </w:r>
      <w:r w:rsidR="00660012">
        <w:tab/>
        <w:t>anga</w:t>
      </w:r>
      <w:r w:rsidR="00660012">
        <w:tab/>
        <w:t>sa</w:t>
      </w:r>
      <w:r w:rsidR="00660012">
        <w:tab/>
        <w:t>pa-zangaq-i</w:t>
      </w:r>
      <w:r w:rsidR="00660012">
        <w:tab/>
        <w:t>anga</w:t>
      </w:r>
    </w:p>
    <w:p w14:paraId="5A7B79AD" w14:textId="77777777" w:rsidR="00800AD8" w:rsidRDefault="00800AD8" w:rsidP="008C3B63">
      <w:pPr>
        <w:pStyle w:val="InterlineTrans"/>
        <w:tabs>
          <w:tab w:val="left" w:pos="533"/>
          <w:tab w:val="left" w:pos="1832"/>
          <w:tab w:val="left" w:pos="2966"/>
          <w:tab w:val="left" w:pos="3455"/>
          <w:tab w:val="left" w:pos="4904"/>
          <w:tab w:val="left" w:pos="5678"/>
          <w:tab w:val="left" w:pos="6167"/>
          <w:tab w:val="left" w:pos="8021"/>
          <w:tab w:val="right" w:pos="8789"/>
        </w:tabs>
      </w:pPr>
      <w:r>
        <w:tab/>
        <w:t>(name)</w:t>
      </w:r>
      <w:r>
        <w:tab/>
        <w:t>only</w:t>
      </w:r>
      <w:r>
        <w:tab/>
        <w:t>and</w:t>
      </w:r>
      <w:r w:rsidR="00660012">
        <w:tab/>
        <w:t>cause-robe-</w:t>
      </w:r>
      <w:r w:rsidR="00660012">
        <w:rPr>
          <w:smallCaps/>
        </w:rPr>
        <w:t>pf</w:t>
      </w:r>
      <w:r w:rsidR="00660012">
        <w:tab/>
        <w:t>indeed</w:t>
      </w:r>
      <w:r w:rsidR="00660012">
        <w:tab/>
        <w:t>and</w:t>
      </w:r>
      <w:r w:rsidR="00660012">
        <w:tab/>
        <w:t>cause-necklace-</w:t>
      </w:r>
      <w:r w:rsidR="00660012">
        <w:rPr>
          <w:smallCaps/>
        </w:rPr>
        <w:t>pf</w:t>
      </w:r>
      <w:r w:rsidR="00660012">
        <w:tab/>
        <w:t>indeed</w:t>
      </w:r>
    </w:p>
    <w:p w14:paraId="4DF7D8FC" w14:textId="77777777" w:rsidR="00800AD8" w:rsidRDefault="00800AD8" w:rsidP="008C3B63">
      <w:pPr>
        <w:pStyle w:val="InterlineFree"/>
        <w:tabs>
          <w:tab w:val="right" w:pos="8789"/>
        </w:tabs>
      </w:pPr>
      <w:r>
        <w:lastRenderedPageBreak/>
        <w:t>Well the penis had burst open, and Kuîeîuîeîu was very pleased. And he put on him a robe and a necklace.</w:t>
      </w:r>
    </w:p>
    <w:p w14:paraId="384C0E0B" w14:textId="77777777" w:rsidR="00800AD8" w:rsidRDefault="00DC1AE0" w:rsidP="008C3B63">
      <w:pPr>
        <w:pStyle w:val="InterlineText"/>
        <w:tabs>
          <w:tab w:val="left" w:pos="533"/>
          <w:tab w:val="left" w:pos="1217"/>
          <w:tab w:val="left" w:pos="2606"/>
          <w:tab w:val="left" w:pos="3380"/>
          <w:tab w:val="left" w:pos="4124"/>
          <w:tab w:val="left" w:pos="5648"/>
          <w:tab w:val="left" w:pos="5912"/>
          <w:tab w:val="left" w:pos="6986"/>
          <w:tab w:val="left" w:pos="7250"/>
          <w:tab w:val="right" w:pos="8789"/>
        </w:tabs>
      </w:pPr>
      <w:r w:rsidRPr="003A1D48">
        <w:rPr>
          <w:rStyle w:val="InterlineTextNumChar"/>
        </w:rPr>
        <w:t>032</w:t>
      </w:r>
      <w:r w:rsidR="00800AD8">
        <w:tab/>
        <w:t>“ari</w:t>
      </w:r>
      <w:r w:rsidR="00800AD8">
        <w:tab/>
        <w:t>tsasavi</w:t>
      </w:r>
      <w:r w:rsidR="00800AD8">
        <w:tab/>
        <w:t>anga</w:t>
      </w:r>
      <w:r w:rsidR="00660012">
        <w:tab/>
        <w:t>sema</w:t>
      </w:r>
      <w:r w:rsidR="00660012">
        <w:tab/>
        <w:t>sauîauîay</w:t>
      </w:r>
      <w:r w:rsidR="00660012">
        <w:tab/>
        <w:t>a</w:t>
      </w:r>
      <w:r w:rsidR="00660012">
        <w:tab/>
        <w:t>qemiladj</w:t>
      </w:r>
      <w:r w:rsidR="00660012">
        <w:tab/>
        <w:t>a</w:t>
      </w:r>
      <w:r w:rsidR="00660012">
        <w:tab/>
        <w:t>mapapaw</w:t>
      </w:r>
    </w:p>
    <w:p w14:paraId="58C3954F" w14:textId="77777777" w:rsidR="00800AD8" w:rsidRDefault="00800AD8" w:rsidP="008C3B63">
      <w:pPr>
        <w:pStyle w:val="InterlineGlossWithTrans"/>
        <w:tabs>
          <w:tab w:val="left" w:pos="533"/>
          <w:tab w:val="left" w:pos="1217"/>
          <w:tab w:val="left" w:pos="2606"/>
          <w:tab w:val="left" w:pos="3380"/>
          <w:tab w:val="left" w:pos="4124"/>
          <w:tab w:val="left" w:pos="5648"/>
          <w:tab w:val="left" w:pos="5912"/>
          <w:tab w:val="left" w:pos="6986"/>
          <w:tab w:val="left" w:pos="7250"/>
          <w:tab w:val="right" w:pos="8789"/>
        </w:tabs>
      </w:pPr>
      <w:r>
        <w:tab/>
        <w:t>ari</w:t>
      </w:r>
      <w:r>
        <w:tab/>
        <w:t>tsasaw-i</w:t>
      </w:r>
      <w:r>
        <w:tab/>
        <w:t>anga</w:t>
      </w:r>
      <w:r w:rsidR="00660012">
        <w:tab/>
        <w:t>em=sa</w:t>
      </w:r>
      <w:r w:rsidR="00660012">
        <w:tab/>
        <w:t>sa-uîa-uîay</w:t>
      </w:r>
      <w:r w:rsidR="00660012">
        <w:tab/>
        <w:t>a</w:t>
      </w:r>
      <w:r w:rsidR="00660012">
        <w:tab/>
        <w:t>em=qiladj</w:t>
      </w:r>
      <w:r w:rsidR="00660012">
        <w:tab/>
        <w:t>a</w:t>
      </w:r>
      <w:r w:rsidR="00660012">
        <w:tab/>
        <w:t>ma-papaw</w:t>
      </w:r>
    </w:p>
    <w:p w14:paraId="6243E551" w14:textId="77777777" w:rsidR="00800AD8" w:rsidRDefault="00800AD8" w:rsidP="008C3B63">
      <w:pPr>
        <w:pStyle w:val="InterlineTransNoFree"/>
        <w:tabs>
          <w:tab w:val="left" w:pos="1217"/>
          <w:tab w:val="left" w:pos="2606"/>
          <w:tab w:val="left" w:pos="3380"/>
          <w:tab w:val="left" w:pos="4124"/>
          <w:tab w:val="left" w:pos="5648"/>
          <w:tab w:val="left" w:pos="5912"/>
          <w:tab w:val="left" w:pos="6986"/>
          <w:tab w:val="left" w:pos="7250"/>
          <w:tab w:val="right" w:pos="8789"/>
        </w:tabs>
      </w:pPr>
      <w:r>
        <w:tab/>
        <w:t>go.on</w:t>
      </w:r>
      <w:r>
        <w:tab/>
        <w:t>outside-</w:t>
      </w:r>
      <w:r>
        <w:rPr>
          <w:smallCaps/>
        </w:rPr>
        <w:t>hort</w:t>
      </w:r>
      <w:r>
        <w:tab/>
        <w:t>indeed</w:t>
      </w:r>
      <w:r w:rsidR="00660012">
        <w:tab/>
      </w:r>
      <w:r w:rsidR="00660012">
        <w:rPr>
          <w:smallCaps/>
        </w:rPr>
        <w:t>af</w:t>
      </w:r>
      <w:r w:rsidR="00660012">
        <w:t>=go</w:t>
      </w:r>
      <w:r w:rsidR="00660012">
        <w:tab/>
      </w:r>
      <w:r w:rsidR="00660012">
        <w:rPr>
          <w:smallCaps/>
        </w:rPr>
        <w:t>qal</w:t>
      </w:r>
      <w:r w:rsidR="00660012">
        <w:t>-</w:t>
      </w:r>
      <w:r w:rsidR="00660012">
        <w:rPr>
          <w:smallCaps/>
        </w:rPr>
        <w:t>red</w:t>
      </w:r>
      <w:r w:rsidR="00660012">
        <w:t>-piece</w:t>
      </w:r>
      <w:r w:rsidR="00660012">
        <w:rPr>
          <w:smallCaps/>
        </w:rPr>
        <w:tab/>
        <w:t>c</w:t>
      </w:r>
      <w:r w:rsidR="00660012">
        <w:rPr>
          <w:smallCaps/>
        </w:rPr>
        <w:tab/>
        <w:t>af</w:t>
      </w:r>
      <w:r w:rsidR="00660012">
        <w:t>=sit</w:t>
      </w:r>
      <w:r w:rsidR="00660012">
        <w:rPr>
          <w:smallCaps/>
        </w:rPr>
        <w:tab/>
        <w:t>c</w:t>
      </w:r>
      <w:r w:rsidR="00660012">
        <w:tab/>
      </w:r>
      <w:r w:rsidR="00660012">
        <w:rPr>
          <w:smallCaps/>
        </w:rPr>
        <w:t>stat</w:t>
      </w:r>
      <w:r w:rsidR="00660012">
        <w:t>-aside</w:t>
      </w:r>
    </w:p>
    <w:p w14:paraId="61C14AA9" w14:textId="77777777" w:rsidR="00800AD8" w:rsidRDefault="00800AD8" w:rsidP="008C3B63">
      <w:pPr>
        <w:pStyle w:val="InterlineText"/>
        <w:tabs>
          <w:tab w:val="left" w:pos="533"/>
          <w:tab w:val="left" w:pos="1172"/>
          <w:tab w:val="left" w:pos="1931"/>
          <w:tab w:val="left" w:pos="3515"/>
          <w:tab w:val="left" w:pos="4244"/>
          <w:tab w:val="left" w:pos="5318"/>
          <w:tab w:val="left" w:pos="6182"/>
          <w:tab w:val="right" w:pos="8789"/>
        </w:tabs>
      </w:pPr>
      <w:r>
        <w:tab/>
        <w:t>÷usa;</w:t>
      </w:r>
      <w:r>
        <w:tab/>
        <w:t>uîa</w:t>
      </w:r>
      <w:r>
        <w:tab/>
        <w:t>îemengîeng</w:t>
      </w:r>
      <w:r>
        <w:tab/>
        <w:t>tia</w:t>
      </w:r>
      <w:r>
        <w:tab/>
        <w:t>Muakakai</w:t>
      </w:r>
      <w:r w:rsidR="00660012">
        <w:tab/>
        <w:t>kati</w:t>
      </w:r>
      <w:r w:rsidR="00660012">
        <w:tab/>
        <w:t>Tjukutjuku.”</w:t>
      </w:r>
    </w:p>
    <w:p w14:paraId="4F5A275C" w14:textId="77777777" w:rsidR="00800AD8" w:rsidRDefault="00800AD8" w:rsidP="008C3B63">
      <w:pPr>
        <w:pStyle w:val="InterlineGlossWithTrans"/>
        <w:tabs>
          <w:tab w:val="left" w:pos="533"/>
          <w:tab w:val="left" w:pos="1172"/>
          <w:tab w:val="left" w:pos="1931"/>
          <w:tab w:val="left" w:pos="3515"/>
          <w:tab w:val="left" w:pos="4244"/>
          <w:tab w:val="left" w:pos="5318"/>
          <w:tab w:val="left" w:pos="6182"/>
          <w:tab w:val="right" w:pos="8789"/>
        </w:tabs>
      </w:pPr>
      <w:r>
        <w:tab/>
        <w:t>÷usa</w:t>
      </w:r>
      <w:r>
        <w:tab/>
        <w:t>uîa</w:t>
      </w:r>
      <w:r>
        <w:tab/>
        <w:t>em=îeng-îeng</w:t>
      </w:r>
      <w:r>
        <w:tab/>
        <w:t>ti-a</w:t>
      </w:r>
      <w:r>
        <w:tab/>
        <w:t>Muakakai</w:t>
      </w:r>
      <w:r w:rsidR="00660012">
        <w:tab/>
        <w:t>ka-ti</w:t>
      </w:r>
      <w:r w:rsidR="00660012">
        <w:tab/>
        <w:t>Tjukutjuku</w:t>
      </w:r>
    </w:p>
    <w:p w14:paraId="50A4D8D3" w14:textId="77777777" w:rsidR="00800AD8" w:rsidRDefault="00800AD8" w:rsidP="008C3B63">
      <w:pPr>
        <w:pStyle w:val="InterlineTrans"/>
        <w:tabs>
          <w:tab w:val="left" w:pos="533"/>
          <w:tab w:val="left" w:pos="1172"/>
          <w:tab w:val="left" w:pos="1931"/>
          <w:tab w:val="left" w:pos="3515"/>
          <w:tab w:val="left" w:pos="4244"/>
          <w:tab w:val="left" w:pos="5318"/>
          <w:tab w:val="left" w:pos="6182"/>
          <w:tab w:val="right" w:pos="8789"/>
        </w:tabs>
      </w:pPr>
      <w:r>
        <w:tab/>
        <w:t>two</w:t>
      </w:r>
      <w:r>
        <w:tab/>
        <w:t>so.that</w:t>
      </w:r>
      <w:r>
        <w:tab/>
      </w:r>
      <w:r>
        <w:rPr>
          <w:smallCaps/>
        </w:rPr>
        <w:t>af</w:t>
      </w:r>
      <w:r>
        <w:t>=</w:t>
      </w:r>
      <w:r>
        <w:rPr>
          <w:smallCaps/>
        </w:rPr>
        <w:t>red</w:t>
      </w:r>
      <w:r>
        <w:t>-look.at</w:t>
      </w:r>
      <w:r>
        <w:tab/>
      </w:r>
      <w:r>
        <w:rPr>
          <w:smallCaps/>
        </w:rPr>
        <w:t>f.h</w:t>
      </w:r>
      <w:r>
        <w:t>-</w:t>
      </w:r>
      <w:r>
        <w:rPr>
          <w:smallCaps/>
        </w:rPr>
        <w:t>pl</w:t>
      </w:r>
      <w:r>
        <w:tab/>
        <w:t>(name)</w:t>
      </w:r>
      <w:r w:rsidR="00660012">
        <w:tab/>
        <w:t>and-</w:t>
      </w:r>
      <w:r w:rsidR="00660012">
        <w:rPr>
          <w:smallCaps/>
        </w:rPr>
        <w:t>f.h</w:t>
      </w:r>
      <w:r w:rsidR="00660012">
        <w:tab/>
        <w:t>(name)</w:t>
      </w:r>
    </w:p>
    <w:p w14:paraId="5F1EFFC6" w14:textId="77777777" w:rsidR="00800AD8" w:rsidRDefault="00800AD8" w:rsidP="008C3B63">
      <w:pPr>
        <w:pStyle w:val="InterlineFree"/>
        <w:tabs>
          <w:tab w:val="right" w:pos="8789"/>
        </w:tabs>
      </w:pPr>
      <w:r>
        <w:t>“Come on, let’s go outside to the seats in the courtyard and sit there side by side; so that Muakakai and Tjukutjuku</w:t>
      </w:r>
      <w:r w:rsidR="00660012">
        <w:t xml:space="preserve"> can see us.”</w:t>
      </w:r>
    </w:p>
    <w:p w14:paraId="43474910" w14:textId="77777777" w:rsidR="00800AD8" w:rsidRDefault="00DC1AE0" w:rsidP="008C3B63">
      <w:pPr>
        <w:pStyle w:val="InterlineText"/>
        <w:tabs>
          <w:tab w:val="left" w:pos="533"/>
          <w:tab w:val="left" w:pos="1202"/>
          <w:tab w:val="left" w:pos="2711"/>
          <w:tab w:val="left" w:pos="3095"/>
          <w:tab w:val="right" w:pos="8789"/>
        </w:tabs>
      </w:pPr>
      <w:r w:rsidRPr="003A1D48">
        <w:rPr>
          <w:rStyle w:val="InterlineTextNumChar"/>
        </w:rPr>
        <w:t>033</w:t>
      </w:r>
      <w:r w:rsidR="00800AD8">
        <w:tab/>
        <w:t>manu</w:t>
      </w:r>
      <w:r w:rsidR="00800AD8">
        <w:tab/>
        <w:t>îengîengen</w:t>
      </w:r>
      <w:r w:rsidR="00800AD8">
        <w:tab/>
        <w:t>ni</w:t>
      </w:r>
      <w:r w:rsidR="00800AD8">
        <w:tab/>
        <w:t>Tjukutjuku.</w:t>
      </w:r>
    </w:p>
    <w:p w14:paraId="20CAC780" w14:textId="77777777" w:rsidR="00800AD8" w:rsidRDefault="00800AD8" w:rsidP="008C3B63">
      <w:pPr>
        <w:pStyle w:val="InterlineGlossWithTrans"/>
        <w:tabs>
          <w:tab w:val="left" w:pos="533"/>
          <w:tab w:val="left" w:pos="1202"/>
          <w:tab w:val="left" w:pos="2711"/>
          <w:tab w:val="left" w:pos="3095"/>
          <w:tab w:val="right" w:pos="8789"/>
        </w:tabs>
      </w:pPr>
      <w:r>
        <w:tab/>
        <w:t>manu</w:t>
      </w:r>
      <w:r>
        <w:tab/>
        <w:t>îeng-îeng-en</w:t>
      </w:r>
      <w:r>
        <w:tab/>
        <w:t>ni</w:t>
      </w:r>
      <w:r>
        <w:tab/>
        <w:t>Tjukutjuku</w:t>
      </w:r>
    </w:p>
    <w:p w14:paraId="1E54476E" w14:textId="77777777" w:rsidR="00800AD8" w:rsidRDefault="00800AD8" w:rsidP="008C3B63">
      <w:pPr>
        <w:pStyle w:val="InterlineTransNoFree"/>
        <w:tabs>
          <w:tab w:val="left" w:pos="1202"/>
          <w:tab w:val="left" w:pos="2711"/>
          <w:tab w:val="left" w:pos="3095"/>
          <w:tab w:val="right" w:pos="8789"/>
        </w:tabs>
      </w:pPr>
      <w:r>
        <w:tab/>
        <w:t>then</w:t>
      </w:r>
      <w:r>
        <w:tab/>
      </w:r>
      <w:r>
        <w:rPr>
          <w:smallCaps/>
        </w:rPr>
        <w:t>red</w:t>
      </w:r>
      <w:r>
        <w:t>-look.at-</w:t>
      </w:r>
      <w:r>
        <w:rPr>
          <w:smallCaps/>
        </w:rPr>
        <w:t>pf</w:t>
      </w:r>
      <w:r>
        <w:tab/>
        <w:t>by</w:t>
      </w:r>
      <w:r>
        <w:tab/>
        <w:t>(name)</w:t>
      </w:r>
      <w:r w:rsidR="00660012">
        <w:tab/>
        <w:t>So Tjukutjuku saw them.</w:t>
      </w:r>
    </w:p>
    <w:p w14:paraId="2244F6D8" w14:textId="77777777" w:rsidR="00800AD8" w:rsidRDefault="00DC1AE0" w:rsidP="008C3B63">
      <w:pPr>
        <w:pStyle w:val="InterlineText"/>
        <w:tabs>
          <w:tab w:val="left" w:pos="533"/>
          <w:tab w:val="left" w:pos="1757"/>
          <w:tab w:val="left" w:pos="2561"/>
          <w:tab w:val="right" w:pos="8789"/>
        </w:tabs>
      </w:pPr>
      <w:r w:rsidRPr="003A1D48">
        <w:rPr>
          <w:rStyle w:val="InterlineTextNumChar"/>
        </w:rPr>
        <w:t>034</w:t>
      </w:r>
      <w:r w:rsidR="00800AD8">
        <w:tab/>
        <w:t>“tsasavu,</w:t>
      </w:r>
      <w:r w:rsidR="00800AD8">
        <w:tab/>
        <w:t>kina,”</w:t>
      </w:r>
      <w:r w:rsidR="00800AD8">
        <w:tab/>
        <w:t>aya.</w:t>
      </w:r>
    </w:p>
    <w:p w14:paraId="4ABE7291" w14:textId="77777777" w:rsidR="00800AD8" w:rsidRDefault="00800AD8" w:rsidP="008C3B63">
      <w:pPr>
        <w:pStyle w:val="InterlineGlossWithTrans"/>
        <w:tabs>
          <w:tab w:val="left" w:pos="533"/>
          <w:tab w:val="left" w:pos="1757"/>
          <w:tab w:val="left" w:pos="2561"/>
          <w:tab w:val="right" w:pos="8789"/>
        </w:tabs>
      </w:pPr>
      <w:r>
        <w:tab/>
        <w:t>tsasaw-u</w:t>
      </w:r>
      <w:r>
        <w:tab/>
        <w:t>kina</w:t>
      </w:r>
      <w:r>
        <w:tab/>
        <w:t>aya</w:t>
      </w:r>
    </w:p>
    <w:p w14:paraId="073E0410" w14:textId="77777777" w:rsidR="00800AD8" w:rsidRDefault="00800AD8" w:rsidP="008C3B63">
      <w:pPr>
        <w:pStyle w:val="InterlineTransNoFree"/>
        <w:tabs>
          <w:tab w:val="left" w:pos="1757"/>
          <w:tab w:val="left" w:pos="2561"/>
          <w:tab w:val="right" w:pos="8789"/>
        </w:tabs>
      </w:pPr>
      <w:r>
        <w:tab/>
        <w:t>outside-</w:t>
      </w:r>
      <w:r>
        <w:rPr>
          <w:smallCaps/>
        </w:rPr>
        <w:t>imp</w:t>
      </w:r>
      <w:r>
        <w:tab/>
        <w:t>mother</w:t>
      </w:r>
      <w:r>
        <w:tab/>
        <w:t>say</w:t>
      </w:r>
      <w:r w:rsidR="00660012">
        <w:tab/>
        <w:t>“Go outside, mother,” she said.</w:t>
      </w:r>
    </w:p>
    <w:p w14:paraId="712E960D" w14:textId="77777777" w:rsidR="00800AD8" w:rsidRDefault="00DC1AE0" w:rsidP="008C3B63">
      <w:pPr>
        <w:pStyle w:val="InterlineText"/>
        <w:tabs>
          <w:tab w:val="left" w:pos="533"/>
          <w:tab w:val="left" w:pos="1022"/>
          <w:tab w:val="left" w:pos="1841"/>
          <w:tab w:val="left" w:pos="2105"/>
          <w:tab w:val="right" w:pos="8789"/>
        </w:tabs>
      </w:pPr>
      <w:r w:rsidRPr="003A1D48">
        <w:rPr>
          <w:rStyle w:val="InterlineTextNumChar"/>
        </w:rPr>
        <w:t>035</w:t>
      </w:r>
      <w:r w:rsidR="00800AD8">
        <w:tab/>
        <w:t>sa</w:t>
      </w:r>
      <w:r w:rsidR="00800AD8">
        <w:tab/>
        <w:t>tsasaw</w:t>
      </w:r>
      <w:r w:rsidR="00800AD8">
        <w:tab/>
        <w:t>a</w:t>
      </w:r>
      <w:r w:rsidR="00800AD8">
        <w:tab/>
        <w:t>kina.</w:t>
      </w:r>
    </w:p>
    <w:p w14:paraId="233F726D" w14:textId="77777777" w:rsidR="00800AD8" w:rsidRDefault="00800AD8" w:rsidP="008C3B63">
      <w:pPr>
        <w:pStyle w:val="InterlineGlossWithTrans"/>
        <w:tabs>
          <w:tab w:val="left" w:pos="533"/>
          <w:tab w:val="left" w:pos="1022"/>
          <w:tab w:val="left" w:pos="1841"/>
          <w:tab w:val="left" w:pos="2105"/>
          <w:tab w:val="right" w:pos="8789"/>
        </w:tabs>
      </w:pPr>
      <w:r>
        <w:tab/>
        <w:t>sa</w:t>
      </w:r>
      <w:r>
        <w:tab/>
        <w:t>tsasaw</w:t>
      </w:r>
      <w:r>
        <w:tab/>
        <w:t>a</w:t>
      </w:r>
      <w:r>
        <w:tab/>
        <w:t>kina</w:t>
      </w:r>
    </w:p>
    <w:p w14:paraId="54158342" w14:textId="77777777" w:rsidR="00800AD8" w:rsidRDefault="00800AD8" w:rsidP="008C3B63">
      <w:pPr>
        <w:pStyle w:val="InterlineTransNoFree"/>
        <w:tabs>
          <w:tab w:val="left" w:pos="1022"/>
          <w:tab w:val="left" w:pos="1841"/>
          <w:tab w:val="left" w:pos="2105"/>
          <w:tab w:val="right" w:pos="8789"/>
        </w:tabs>
      </w:pPr>
      <w:r>
        <w:tab/>
        <w:t>and</w:t>
      </w:r>
      <w:r>
        <w:tab/>
        <w:t>outside</w:t>
      </w:r>
      <w:r>
        <w:rPr>
          <w:smallCaps/>
        </w:rPr>
        <w:tab/>
        <w:t>c</w:t>
      </w:r>
      <w:r>
        <w:rPr>
          <w:smallCaps/>
        </w:rPr>
        <w:tab/>
      </w:r>
      <w:r>
        <w:t>mother</w:t>
      </w:r>
      <w:r w:rsidR="00660012">
        <w:tab/>
        <w:t>Mother went out.</w:t>
      </w:r>
    </w:p>
    <w:p w14:paraId="585955A3" w14:textId="77777777" w:rsidR="00800AD8" w:rsidRDefault="00DE0E5A" w:rsidP="008C3B63">
      <w:pPr>
        <w:pStyle w:val="InterlineText"/>
        <w:tabs>
          <w:tab w:val="left" w:pos="533"/>
          <w:tab w:val="left" w:pos="1322"/>
          <w:tab w:val="left" w:pos="2126"/>
          <w:tab w:val="left" w:pos="3830"/>
          <w:tab w:val="left" w:pos="4514"/>
          <w:tab w:val="left" w:pos="5018"/>
          <w:tab w:val="left" w:pos="6737"/>
          <w:tab w:val="left" w:pos="7286"/>
          <w:tab w:val="left" w:pos="8015"/>
          <w:tab w:val="right" w:pos="8789"/>
        </w:tabs>
      </w:pPr>
      <w:r w:rsidRPr="003A1D48">
        <w:rPr>
          <w:rStyle w:val="InterlineTextNumChar"/>
        </w:rPr>
        <w:t>036</w:t>
      </w:r>
      <w:r w:rsidR="00800AD8">
        <w:tab/>
        <w:t>“sa-u,</w:t>
      </w:r>
      <w:r w:rsidR="00800AD8">
        <w:tab/>
        <w:t>kina,</w:t>
      </w:r>
      <w:r w:rsidR="00800AD8">
        <w:tab/>
        <w:t>paîiîii</w:t>
      </w:r>
      <w:r w:rsidR="00800AD8">
        <w:tab/>
        <w:t>azua</w:t>
      </w:r>
      <w:r w:rsidR="00800AD8">
        <w:tab/>
        <w:t>i</w:t>
      </w:r>
      <w:r w:rsidR="00800AD8">
        <w:tab/>
        <w:t>Vavuluvulungan</w:t>
      </w:r>
      <w:r w:rsidR="00800AD8">
        <w:tab/>
        <w:t>ki</w:t>
      </w:r>
      <w:r w:rsidR="00660012">
        <w:tab/>
        <w:t>tima</w:t>
      </w:r>
      <w:r w:rsidR="00660012">
        <w:tab/>
        <w:t>zua</w:t>
      </w:r>
    </w:p>
    <w:p w14:paraId="7637462C" w14:textId="77777777" w:rsidR="00800AD8" w:rsidRDefault="00800AD8" w:rsidP="008C3B63">
      <w:pPr>
        <w:pStyle w:val="InterlineGlossWithTrans"/>
        <w:tabs>
          <w:tab w:val="left" w:pos="533"/>
          <w:tab w:val="left" w:pos="1322"/>
          <w:tab w:val="left" w:pos="2126"/>
          <w:tab w:val="left" w:pos="3830"/>
          <w:tab w:val="left" w:pos="4514"/>
          <w:tab w:val="left" w:pos="5018"/>
          <w:tab w:val="left" w:pos="6737"/>
          <w:tab w:val="left" w:pos="7286"/>
          <w:tab w:val="left" w:pos="8015"/>
          <w:tab w:val="right" w:pos="8789"/>
        </w:tabs>
      </w:pPr>
      <w:r>
        <w:tab/>
        <w:t>sa-u</w:t>
      </w:r>
      <w:r>
        <w:tab/>
        <w:t>kina</w:t>
      </w:r>
      <w:r>
        <w:tab/>
        <w:t>pa-îiîi-i</w:t>
      </w:r>
      <w:r>
        <w:tab/>
        <w:t>a-zua</w:t>
      </w:r>
      <w:r>
        <w:tab/>
        <w:t>i</w:t>
      </w:r>
      <w:r>
        <w:tab/>
        <w:t>Vavuluvulungan</w:t>
      </w:r>
      <w:r>
        <w:tab/>
        <w:t>ki</w:t>
      </w:r>
      <w:r w:rsidR="00660012">
        <w:tab/>
        <w:t>ti-ima</w:t>
      </w:r>
      <w:r w:rsidR="00660012">
        <w:tab/>
        <w:t>zua</w:t>
      </w:r>
    </w:p>
    <w:p w14:paraId="418BFEC5" w14:textId="77777777" w:rsidR="00800AD8" w:rsidRDefault="00800AD8" w:rsidP="008C3B63">
      <w:pPr>
        <w:pStyle w:val="InterlineTransNoFree"/>
        <w:tabs>
          <w:tab w:val="left" w:pos="1322"/>
          <w:tab w:val="left" w:pos="2126"/>
          <w:tab w:val="left" w:pos="3830"/>
          <w:tab w:val="left" w:pos="4514"/>
          <w:tab w:val="left" w:pos="5018"/>
          <w:tab w:val="left" w:pos="6737"/>
          <w:tab w:val="left" w:pos="7286"/>
          <w:tab w:val="left" w:pos="8015"/>
          <w:tab w:val="right" w:pos="8789"/>
        </w:tabs>
      </w:pPr>
      <w:r>
        <w:tab/>
        <w:t>go-</w:t>
      </w:r>
      <w:r>
        <w:rPr>
          <w:smallCaps/>
        </w:rPr>
        <w:t>imp</w:t>
      </w:r>
      <w:r>
        <w:tab/>
        <w:t>mother</w:t>
      </w:r>
      <w:r>
        <w:tab/>
        <w:t>cause-visit-</w:t>
      </w:r>
      <w:r>
        <w:rPr>
          <w:smallCaps/>
        </w:rPr>
        <w:t>hort</w:t>
      </w:r>
      <w:r>
        <w:tab/>
      </w:r>
      <w:r>
        <w:rPr>
          <w:smallCaps/>
        </w:rPr>
        <w:t>c-</w:t>
      </w:r>
      <w:r>
        <w:t>that</w:t>
      </w:r>
      <w:r>
        <w:tab/>
      </w:r>
      <w:r>
        <w:rPr>
          <w:smallCaps/>
        </w:rPr>
        <w:t>loc</w:t>
      </w:r>
      <w:r>
        <w:tab/>
        <w:t>(name)</w:t>
      </w:r>
      <w:r>
        <w:tab/>
        <w:t>how</w:t>
      </w:r>
      <w:r w:rsidR="00660012">
        <w:tab/>
      </w:r>
      <w:r w:rsidR="00660012">
        <w:rPr>
          <w:smallCaps/>
        </w:rPr>
        <w:t>f-</w:t>
      </w:r>
      <w:r w:rsidR="00660012">
        <w:t>who</w:t>
      </w:r>
      <w:r w:rsidR="00660012">
        <w:tab/>
        <w:t>that</w:t>
      </w:r>
    </w:p>
    <w:p w14:paraId="32B99DEA" w14:textId="77777777" w:rsidR="00800AD8" w:rsidRDefault="00660012" w:rsidP="008C3B63">
      <w:pPr>
        <w:pStyle w:val="InterlineText"/>
        <w:tabs>
          <w:tab w:val="left" w:pos="533"/>
          <w:tab w:val="right" w:pos="8789"/>
        </w:tabs>
      </w:pPr>
      <w:r>
        <w:tab/>
        <w:t>qaîaqaîa.”</w:t>
      </w:r>
    </w:p>
    <w:p w14:paraId="15EBE563" w14:textId="77777777" w:rsidR="00800AD8" w:rsidRDefault="00660012" w:rsidP="008C3B63">
      <w:pPr>
        <w:pStyle w:val="InterlineGlossWithTrans"/>
        <w:tabs>
          <w:tab w:val="left" w:pos="533"/>
          <w:tab w:val="right" w:pos="8789"/>
        </w:tabs>
      </w:pPr>
      <w:r>
        <w:tab/>
        <w:t>qaîa-qaîa</w:t>
      </w:r>
    </w:p>
    <w:p w14:paraId="15CBD677" w14:textId="77777777" w:rsidR="00800AD8" w:rsidRDefault="00660012" w:rsidP="008C3B63">
      <w:pPr>
        <w:pStyle w:val="InterlineTransNoFree"/>
        <w:tabs>
          <w:tab w:val="right" w:pos="8789"/>
        </w:tabs>
      </w:pPr>
      <w:r>
        <w:tab/>
      </w:r>
      <w:r>
        <w:rPr>
          <w:smallCaps/>
        </w:rPr>
        <w:t>red</w:t>
      </w:r>
      <w:r>
        <w:t>-outsider</w:t>
      </w:r>
      <w:r>
        <w:tab/>
        <w:t>“Mother, go and see who the visitor is at the Vavuluvulungan house.”</w:t>
      </w:r>
    </w:p>
    <w:p w14:paraId="47EF625B" w14:textId="77777777" w:rsidR="00800AD8" w:rsidRDefault="00DE0E5A" w:rsidP="008C3B63">
      <w:pPr>
        <w:pStyle w:val="InterlineText"/>
        <w:tabs>
          <w:tab w:val="left" w:pos="533"/>
          <w:tab w:val="left" w:pos="1202"/>
          <w:tab w:val="left" w:pos="1586"/>
          <w:tab w:val="left" w:pos="2330"/>
          <w:tab w:val="left" w:pos="3134"/>
          <w:tab w:val="left" w:pos="3623"/>
          <w:tab w:val="left" w:pos="4667"/>
          <w:tab w:val="left" w:pos="5171"/>
          <w:tab w:val="left" w:pos="6755"/>
          <w:tab w:val="left" w:pos="7439"/>
          <w:tab w:val="right" w:pos="8789"/>
        </w:tabs>
      </w:pPr>
      <w:r w:rsidRPr="003A1D48">
        <w:rPr>
          <w:rStyle w:val="InterlineTextNumChar"/>
        </w:rPr>
        <w:t>037</w:t>
      </w:r>
      <w:r w:rsidR="00800AD8">
        <w:tab/>
        <w:t>manu</w:t>
      </w:r>
      <w:r w:rsidR="00800AD8">
        <w:tab/>
        <w:t>sa</w:t>
      </w:r>
      <w:r w:rsidR="00800AD8">
        <w:tab/>
        <w:t>sazua</w:t>
      </w:r>
      <w:r w:rsidR="00800AD8">
        <w:tab/>
        <w:t>kina,</w:t>
      </w:r>
      <w:r w:rsidR="00800AD8">
        <w:tab/>
        <w:t>sa</w:t>
      </w:r>
      <w:r w:rsidR="00800AD8">
        <w:tab/>
        <w:t>pangtjez</w:t>
      </w:r>
      <w:r w:rsidR="00800AD8">
        <w:tab/>
        <w:t>i</w:t>
      </w:r>
      <w:r w:rsidR="00800AD8">
        <w:tab/>
        <w:t>Pakuvadavaday</w:t>
      </w:r>
      <w:r w:rsidR="00800AD8">
        <w:tab/>
        <w:t>azua</w:t>
      </w:r>
      <w:r w:rsidR="00660012">
        <w:tab/>
        <w:t>kina.</w:t>
      </w:r>
    </w:p>
    <w:p w14:paraId="459D0FB4" w14:textId="77777777" w:rsidR="00800AD8" w:rsidRDefault="00800AD8" w:rsidP="008C3B63">
      <w:pPr>
        <w:pStyle w:val="InterlineGlossWithTrans"/>
        <w:tabs>
          <w:tab w:val="left" w:pos="533"/>
          <w:tab w:val="left" w:pos="1202"/>
          <w:tab w:val="left" w:pos="1586"/>
          <w:tab w:val="left" w:pos="2330"/>
          <w:tab w:val="left" w:pos="3134"/>
          <w:tab w:val="left" w:pos="3623"/>
          <w:tab w:val="left" w:pos="4667"/>
          <w:tab w:val="left" w:pos="5171"/>
          <w:tab w:val="left" w:pos="6755"/>
          <w:tab w:val="left" w:pos="7439"/>
          <w:tab w:val="right" w:pos="8789"/>
        </w:tabs>
      </w:pPr>
      <w:r>
        <w:tab/>
        <w:t>manu</w:t>
      </w:r>
      <w:r>
        <w:tab/>
        <w:t>sa</w:t>
      </w:r>
      <w:r>
        <w:tab/>
        <w:t>sa-zua</w:t>
      </w:r>
      <w:r>
        <w:tab/>
        <w:t>kina</w:t>
      </w:r>
      <w:r>
        <w:tab/>
        <w:t>sa</w:t>
      </w:r>
      <w:r>
        <w:tab/>
        <w:t>pangetjez</w:t>
      </w:r>
      <w:r>
        <w:tab/>
        <w:t>i</w:t>
      </w:r>
      <w:r>
        <w:tab/>
        <w:t>Pakuvadavaday</w:t>
      </w:r>
      <w:r>
        <w:tab/>
        <w:t>a-zua</w:t>
      </w:r>
      <w:r w:rsidR="00660012">
        <w:tab/>
        <w:t>kina</w:t>
      </w:r>
    </w:p>
    <w:p w14:paraId="357053A5" w14:textId="77777777" w:rsidR="00800AD8" w:rsidRDefault="00800AD8" w:rsidP="008C3B63">
      <w:pPr>
        <w:pStyle w:val="InterlineTrans"/>
        <w:tabs>
          <w:tab w:val="left" w:pos="533"/>
          <w:tab w:val="left" w:pos="1202"/>
          <w:tab w:val="left" w:pos="1586"/>
          <w:tab w:val="left" w:pos="2330"/>
          <w:tab w:val="left" w:pos="3134"/>
          <w:tab w:val="left" w:pos="3623"/>
          <w:tab w:val="left" w:pos="4667"/>
          <w:tab w:val="left" w:pos="5171"/>
          <w:tab w:val="left" w:pos="6755"/>
          <w:tab w:val="left" w:pos="7439"/>
          <w:tab w:val="right" w:pos="8789"/>
        </w:tabs>
      </w:pPr>
      <w:r>
        <w:tab/>
        <w:t>then</w:t>
      </w:r>
      <w:r>
        <w:tab/>
        <w:t>go</w:t>
      </w:r>
      <w:r>
        <w:tab/>
      </w:r>
      <w:r w:rsidR="001E164C" w:rsidRPr="001E164C">
        <w:rPr>
          <w:smallCaps/>
        </w:rPr>
        <w:t>h</w:t>
      </w:r>
      <w:r>
        <w:t>-that</w:t>
      </w:r>
      <w:r>
        <w:tab/>
        <w:t>mother</w:t>
      </w:r>
      <w:r>
        <w:tab/>
        <w:t>and</w:t>
      </w:r>
      <w:r>
        <w:tab/>
        <w:t>come</w:t>
      </w:r>
      <w:r>
        <w:tab/>
      </w:r>
      <w:r>
        <w:rPr>
          <w:smallCaps/>
        </w:rPr>
        <w:t>loc</w:t>
      </w:r>
      <w:r>
        <w:tab/>
        <w:t>(place)</w:t>
      </w:r>
      <w:r>
        <w:tab/>
      </w:r>
      <w:r>
        <w:rPr>
          <w:smallCaps/>
        </w:rPr>
        <w:t>c-</w:t>
      </w:r>
      <w:r>
        <w:t>that</w:t>
      </w:r>
      <w:r w:rsidR="00660012">
        <w:tab/>
        <w:t>mother</w:t>
      </w:r>
    </w:p>
    <w:p w14:paraId="31459FF5" w14:textId="77777777" w:rsidR="00800AD8" w:rsidRDefault="00800AD8" w:rsidP="008C3B63">
      <w:pPr>
        <w:pStyle w:val="InterlineFree"/>
        <w:tabs>
          <w:tab w:val="right" w:pos="8789"/>
        </w:tabs>
      </w:pPr>
      <w:r>
        <w:t>So mother went there, and she came back to the Pakuvadavaday house.</w:t>
      </w:r>
    </w:p>
    <w:p w14:paraId="57164AA0" w14:textId="77777777" w:rsidR="00800AD8" w:rsidRDefault="00DE0E5A" w:rsidP="008C3B63">
      <w:pPr>
        <w:pStyle w:val="InterlineText"/>
        <w:tabs>
          <w:tab w:val="left" w:pos="533"/>
          <w:tab w:val="left" w:pos="1457"/>
          <w:tab w:val="left" w:pos="2006"/>
          <w:tab w:val="left" w:pos="2735"/>
          <w:tab w:val="left" w:pos="3179"/>
          <w:tab w:val="left" w:pos="3773"/>
          <w:tab w:val="left" w:pos="4037"/>
          <w:tab w:val="right" w:pos="8789"/>
        </w:tabs>
      </w:pPr>
      <w:r w:rsidRPr="003A1D48">
        <w:rPr>
          <w:rStyle w:val="InterlineTextNumChar"/>
        </w:rPr>
        <w:t>036</w:t>
      </w:r>
      <w:r w:rsidR="00800AD8">
        <w:tab/>
        <w:t>“qadjaw</w:t>
      </w:r>
      <w:r w:rsidR="00800AD8">
        <w:tab/>
        <w:t>ki</w:t>
      </w:r>
      <w:r w:rsidR="00800AD8">
        <w:tab/>
        <w:t>tima;</w:t>
      </w:r>
      <w:r w:rsidR="00800AD8">
        <w:tab/>
        <w:t>ika</w:t>
      </w:r>
      <w:r w:rsidR="00800AD8">
        <w:tab/>
        <w:t>ken</w:t>
      </w:r>
      <w:r w:rsidR="00800AD8">
        <w:tab/>
        <w:t>a</w:t>
      </w:r>
      <w:r w:rsidR="00800AD8">
        <w:tab/>
        <w:t>kemîang.”</w:t>
      </w:r>
    </w:p>
    <w:p w14:paraId="0D39C70D" w14:textId="77777777" w:rsidR="00800AD8" w:rsidRDefault="00800AD8" w:rsidP="008C3B63">
      <w:pPr>
        <w:pStyle w:val="InterlineGlossWithTrans"/>
        <w:tabs>
          <w:tab w:val="left" w:pos="533"/>
          <w:tab w:val="left" w:pos="1457"/>
          <w:tab w:val="left" w:pos="2006"/>
          <w:tab w:val="left" w:pos="2735"/>
          <w:tab w:val="left" w:pos="3179"/>
          <w:tab w:val="left" w:pos="3773"/>
          <w:tab w:val="left" w:pos="4037"/>
          <w:tab w:val="right" w:pos="8789"/>
        </w:tabs>
      </w:pPr>
      <w:r>
        <w:tab/>
        <w:t>qadjaw</w:t>
      </w:r>
      <w:r>
        <w:tab/>
        <w:t>ki</w:t>
      </w:r>
      <w:r>
        <w:tab/>
        <w:t>ti-ima</w:t>
      </w:r>
      <w:r>
        <w:tab/>
        <w:t>ika</w:t>
      </w:r>
      <w:r>
        <w:tab/>
        <w:t>aken</w:t>
      </w:r>
      <w:r>
        <w:tab/>
        <w:t>a</w:t>
      </w:r>
      <w:r>
        <w:tab/>
        <w:t>m=keîang</w:t>
      </w:r>
    </w:p>
    <w:p w14:paraId="7C95F8EA" w14:textId="77777777" w:rsidR="00800AD8" w:rsidRDefault="00800AD8" w:rsidP="008C3B63">
      <w:pPr>
        <w:pStyle w:val="InterlineTrans"/>
        <w:tabs>
          <w:tab w:val="left" w:pos="533"/>
          <w:tab w:val="left" w:pos="1457"/>
          <w:tab w:val="left" w:pos="2006"/>
          <w:tab w:val="left" w:pos="2735"/>
          <w:tab w:val="left" w:pos="3179"/>
          <w:tab w:val="left" w:pos="3773"/>
          <w:tab w:val="left" w:pos="4037"/>
          <w:tab w:val="right" w:pos="8789"/>
        </w:tabs>
      </w:pPr>
      <w:r>
        <w:tab/>
        <w:t>perhaps</w:t>
      </w:r>
      <w:r>
        <w:tab/>
        <w:t>how</w:t>
      </w:r>
      <w:r>
        <w:tab/>
      </w:r>
      <w:r>
        <w:rPr>
          <w:smallCaps/>
        </w:rPr>
        <w:t>f-</w:t>
      </w:r>
      <w:r>
        <w:t>who</w:t>
      </w:r>
      <w:r>
        <w:tab/>
        <w:t>not</w:t>
      </w:r>
      <w:r>
        <w:tab/>
      </w:r>
      <w:r w:rsidR="000D5EFB" w:rsidRPr="000D5EFB">
        <w:rPr>
          <w:smallCaps/>
        </w:rPr>
        <w:t>f.I</w:t>
      </w:r>
      <w:r>
        <w:rPr>
          <w:smallCaps/>
        </w:rPr>
        <w:tab/>
        <w:t>c</w:t>
      </w:r>
      <w:r>
        <w:rPr>
          <w:smallCaps/>
        </w:rPr>
        <w:tab/>
        <w:t>af</w:t>
      </w:r>
      <w:r>
        <w:t>=know</w:t>
      </w:r>
    </w:p>
    <w:p w14:paraId="207B15E2" w14:textId="77777777" w:rsidR="00800AD8" w:rsidRDefault="00800AD8" w:rsidP="008C3B63">
      <w:pPr>
        <w:pStyle w:val="InterlineFree"/>
        <w:tabs>
          <w:tab w:val="right" w:pos="8789"/>
        </w:tabs>
      </w:pPr>
      <w:r>
        <w:t>“I don’t know who it is. I don’t know him.”</w:t>
      </w:r>
    </w:p>
    <w:p w14:paraId="2D032FBB" w14:textId="77777777" w:rsidR="00800AD8" w:rsidRDefault="00DE0E5A" w:rsidP="008C3B63">
      <w:pPr>
        <w:pStyle w:val="InterlineText"/>
        <w:tabs>
          <w:tab w:val="left" w:pos="533"/>
          <w:tab w:val="left" w:pos="1322"/>
          <w:tab w:val="left" w:pos="2381"/>
          <w:tab w:val="left" w:pos="3245"/>
          <w:tab w:val="right" w:pos="8789"/>
        </w:tabs>
      </w:pPr>
      <w:r w:rsidRPr="003A1D48">
        <w:rPr>
          <w:rStyle w:val="InterlineTextNumChar"/>
        </w:rPr>
        <w:t>039</w:t>
      </w:r>
      <w:r w:rsidR="00800AD8">
        <w:tab/>
        <w:t>“sa-u;</w:t>
      </w:r>
      <w:r w:rsidR="00800AD8">
        <w:tab/>
        <w:t>‘idu,</w:t>
      </w:r>
      <w:r w:rsidR="00660012">
        <w:t>’</w:t>
      </w:r>
      <w:r w:rsidR="00800AD8">
        <w:tab/>
        <w:t>aya-u,</w:t>
      </w:r>
      <w:r w:rsidR="00800AD8">
        <w:tab/>
        <w:t>kina.”</w:t>
      </w:r>
    </w:p>
    <w:p w14:paraId="6E4AEE59" w14:textId="77777777" w:rsidR="00800AD8" w:rsidRDefault="00800AD8" w:rsidP="008C3B63">
      <w:pPr>
        <w:pStyle w:val="InterlineGlossWithTrans"/>
        <w:tabs>
          <w:tab w:val="left" w:pos="533"/>
          <w:tab w:val="left" w:pos="1322"/>
          <w:tab w:val="left" w:pos="2381"/>
          <w:tab w:val="left" w:pos="3245"/>
          <w:tab w:val="right" w:pos="8789"/>
        </w:tabs>
      </w:pPr>
      <w:r>
        <w:tab/>
        <w:t>sa-u</w:t>
      </w:r>
      <w:r>
        <w:tab/>
        <w:t>id-u</w:t>
      </w:r>
      <w:r>
        <w:tab/>
        <w:t>aya-u</w:t>
      </w:r>
      <w:r>
        <w:tab/>
        <w:t>kina</w:t>
      </w:r>
    </w:p>
    <w:p w14:paraId="4BA6CF3B" w14:textId="77777777" w:rsidR="00800AD8" w:rsidRDefault="00800AD8" w:rsidP="008C3B63">
      <w:pPr>
        <w:pStyle w:val="InterlineTransNoFree"/>
        <w:tabs>
          <w:tab w:val="left" w:pos="1322"/>
          <w:tab w:val="left" w:pos="2381"/>
          <w:tab w:val="left" w:pos="3245"/>
          <w:tab w:val="right" w:pos="8789"/>
        </w:tabs>
      </w:pPr>
      <w:r>
        <w:tab/>
        <w:t>go-</w:t>
      </w:r>
      <w:r>
        <w:rPr>
          <w:smallCaps/>
        </w:rPr>
        <w:t>imp</w:t>
      </w:r>
      <w:r>
        <w:tab/>
        <w:t>come-</w:t>
      </w:r>
      <w:r>
        <w:rPr>
          <w:smallCaps/>
        </w:rPr>
        <w:t>imp</w:t>
      </w:r>
      <w:r>
        <w:tab/>
        <w:t>say-</w:t>
      </w:r>
      <w:r>
        <w:rPr>
          <w:smallCaps/>
        </w:rPr>
        <w:t>imp</w:t>
      </w:r>
      <w:r>
        <w:tab/>
        <w:t>mother</w:t>
      </w:r>
      <w:r w:rsidR="00660012">
        <w:tab/>
        <w:t>“Go and tell him to come here, mother.”</w:t>
      </w:r>
    </w:p>
    <w:p w14:paraId="5968F0DC" w14:textId="77777777" w:rsidR="00800AD8" w:rsidRDefault="00DE0E5A" w:rsidP="008C3B63">
      <w:pPr>
        <w:pStyle w:val="InterlineText"/>
        <w:tabs>
          <w:tab w:val="left" w:pos="533"/>
          <w:tab w:val="left" w:pos="1172"/>
          <w:tab w:val="left" w:pos="1436"/>
          <w:tab w:val="left" w:pos="2240"/>
          <w:tab w:val="left" w:pos="3419"/>
          <w:tab w:val="left" w:pos="3923"/>
          <w:tab w:val="right" w:pos="8789"/>
        </w:tabs>
      </w:pPr>
      <w:r w:rsidRPr="003A1D48">
        <w:rPr>
          <w:rStyle w:val="InterlineTextNumChar"/>
        </w:rPr>
        <w:t>040</w:t>
      </w:r>
      <w:r w:rsidR="00800AD8">
        <w:tab/>
        <w:t>vaik</w:t>
      </w:r>
      <w:r w:rsidR="00800AD8">
        <w:tab/>
        <w:t>a</w:t>
      </w:r>
      <w:r w:rsidR="00800AD8">
        <w:tab/>
        <w:t>kina;</w:t>
      </w:r>
      <w:r w:rsidR="00800AD8">
        <w:tab/>
        <w:t>djemaîun</w:t>
      </w:r>
      <w:r w:rsidR="00800AD8">
        <w:tab/>
        <w:t>i</w:t>
      </w:r>
      <w:r w:rsidR="00800AD8">
        <w:tab/>
        <w:t>Vavuluvulungan.</w:t>
      </w:r>
    </w:p>
    <w:p w14:paraId="29ED0D60" w14:textId="77777777" w:rsidR="00800AD8" w:rsidRDefault="00800AD8" w:rsidP="008C3B63">
      <w:pPr>
        <w:pStyle w:val="InterlineGlossWithTrans"/>
        <w:tabs>
          <w:tab w:val="left" w:pos="533"/>
          <w:tab w:val="left" w:pos="1172"/>
          <w:tab w:val="left" w:pos="1436"/>
          <w:tab w:val="left" w:pos="2240"/>
          <w:tab w:val="left" w:pos="3419"/>
          <w:tab w:val="left" w:pos="3923"/>
          <w:tab w:val="right" w:pos="8789"/>
        </w:tabs>
      </w:pPr>
      <w:r>
        <w:tab/>
        <w:t>vaik</w:t>
      </w:r>
      <w:r>
        <w:tab/>
        <w:t>a</w:t>
      </w:r>
      <w:r>
        <w:tab/>
        <w:t>kina</w:t>
      </w:r>
      <w:r>
        <w:tab/>
        <w:t>em=djaîun</w:t>
      </w:r>
      <w:r>
        <w:tab/>
        <w:t>i</w:t>
      </w:r>
      <w:r>
        <w:tab/>
        <w:t>Vavuluvulungan</w:t>
      </w:r>
    </w:p>
    <w:p w14:paraId="0626F378" w14:textId="77777777" w:rsidR="00800AD8" w:rsidRDefault="00800AD8" w:rsidP="008C3B63">
      <w:pPr>
        <w:pStyle w:val="InterlineTrans"/>
        <w:tabs>
          <w:tab w:val="left" w:pos="533"/>
          <w:tab w:val="left" w:pos="1172"/>
          <w:tab w:val="left" w:pos="1436"/>
          <w:tab w:val="left" w:pos="2240"/>
          <w:tab w:val="left" w:pos="3419"/>
          <w:tab w:val="left" w:pos="3923"/>
          <w:tab w:val="right" w:pos="8789"/>
        </w:tabs>
      </w:pPr>
      <w:r>
        <w:tab/>
        <w:t>leave</w:t>
      </w:r>
      <w:r>
        <w:rPr>
          <w:smallCaps/>
        </w:rPr>
        <w:tab/>
        <w:t>c</w:t>
      </w:r>
      <w:r>
        <w:rPr>
          <w:smallCaps/>
        </w:rPr>
        <w:tab/>
      </w:r>
      <w:r>
        <w:t>mother</w:t>
      </w:r>
      <w:r>
        <w:tab/>
      </w:r>
      <w:r>
        <w:rPr>
          <w:smallCaps/>
        </w:rPr>
        <w:t>af</w:t>
      </w:r>
      <w:r>
        <w:t>=arrive</w:t>
      </w:r>
      <w:r>
        <w:tab/>
      </w:r>
      <w:r>
        <w:rPr>
          <w:smallCaps/>
        </w:rPr>
        <w:t>loc</w:t>
      </w:r>
      <w:r>
        <w:tab/>
        <w:t>(name)</w:t>
      </w:r>
    </w:p>
    <w:p w14:paraId="1F570309" w14:textId="77777777" w:rsidR="00800AD8" w:rsidRDefault="00800AD8" w:rsidP="008C3B63">
      <w:pPr>
        <w:pStyle w:val="InterlineFree"/>
        <w:tabs>
          <w:tab w:val="right" w:pos="8789"/>
        </w:tabs>
      </w:pPr>
      <w:r>
        <w:t>Mother went, and reached the Vavuluvulungan house.</w:t>
      </w:r>
    </w:p>
    <w:p w14:paraId="681C2BD6" w14:textId="77777777" w:rsidR="00800AD8" w:rsidRDefault="00DE0E5A" w:rsidP="008C3B63">
      <w:pPr>
        <w:pStyle w:val="InterlineText"/>
        <w:tabs>
          <w:tab w:val="left" w:pos="533"/>
          <w:tab w:val="left" w:pos="1217"/>
          <w:tab w:val="left" w:pos="1811"/>
          <w:tab w:val="left" w:pos="2810"/>
          <w:tab w:val="left" w:pos="4379"/>
          <w:tab w:val="left" w:pos="4643"/>
          <w:tab w:val="left" w:pos="5387"/>
          <w:tab w:val="left" w:pos="6746"/>
          <w:tab w:val="right" w:pos="8789"/>
        </w:tabs>
      </w:pPr>
      <w:r w:rsidRPr="003A1D48">
        <w:rPr>
          <w:rStyle w:val="InterlineTextNumChar"/>
        </w:rPr>
        <w:t>041</w:t>
      </w:r>
      <w:r w:rsidR="00800AD8">
        <w:tab/>
        <w:t>“ari,</w:t>
      </w:r>
      <w:r w:rsidR="00800AD8">
        <w:tab/>
        <w:t>îa</w:t>
      </w:r>
      <w:r w:rsidR="00800AD8">
        <w:tab/>
        <w:t>ma÷usa,</w:t>
      </w:r>
      <w:r w:rsidR="00800AD8">
        <w:tab/>
        <w:t>kivangavangi</w:t>
      </w:r>
      <w:r w:rsidR="00800AD8">
        <w:tab/>
        <w:t>a</w:t>
      </w:r>
      <w:r w:rsidR="00800AD8">
        <w:tab/>
        <w:t>sema</w:t>
      </w:r>
      <w:r w:rsidR="00020A66">
        <w:tab/>
        <w:t>tjanuamen,”</w:t>
      </w:r>
      <w:r w:rsidR="00020A66">
        <w:tab/>
        <w:t>ayain.</w:t>
      </w:r>
    </w:p>
    <w:p w14:paraId="1BCA9A18" w14:textId="77777777" w:rsidR="00800AD8" w:rsidRDefault="00800AD8" w:rsidP="008C3B63">
      <w:pPr>
        <w:pStyle w:val="InterlineGlossWithTrans"/>
        <w:tabs>
          <w:tab w:val="left" w:pos="533"/>
          <w:tab w:val="left" w:pos="1217"/>
          <w:tab w:val="left" w:pos="1811"/>
          <w:tab w:val="left" w:pos="2810"/>
          <w:tab w:val="left" w:pos="4379"/>
          <w:tab w:val="left" w:pos="4643"/>
          <w:tab w:val="left" w:pos="5387"/>
          <w:tab w:val="left" w:pos="6746"/>
          <w:tab w:val="right" w:pos="8789"/>
        </w:tabs>
      </w:pPr>
      <w:r>
        <w:tab/>
        <w:t>ari</w:t>
      </w:r>
      <w:r>
        <w:tab/>
        <w:t>îa</w:t>
      </w:r>
      <w:r>
        <w:tab/>
        <w:t>ma-÷usa</w:t>
      </w:r>
      <w:r>
        <w:tab/>
        <w:t>ki-vangavang-i</w:t>
      </w:r>
      <w:r>
        <w:tab/>
        <w:t>a</w:t>
      </w:r>
      <w:r>
        <w:tab/>
        <w:t>em=sa</w:t>
      </w:r>
      <w:r w:rsidR="00020A66">
        <w:tab/>
        <w:t>tjanu-amen</w:t>
      </w:r>
      <w:r w:rsidR="00020A66">
        <w:tab/>
        <w:t>aya-en</w:t>
      </w:r>
    </w:p>
    <w:p w14:paraId="46864D08" w14:textId="77777777" w:rsidR="00800AD8" w:rsidRDefault="00800AD8" w:rsidP="008C3B63">
      <w:pPr>
        <w:pStyle w:val="InterlineTrans"/>
        <w:tabs>
          <w:tab w:val="left" w:pos="533"/>
          <w:tab w:val="left" w:pos="1217"/>
          <w:tab w:val="left" w:pos="1811"/>
          <w:tab w:val="left" w:pos="2810"/>
          <w:tab w:val="left" w:pos="4379"/>
          <w:tab w:val="left" w:pos="4643"/>
          <w:tab w:val="left" w:pos="5387"/>
          <w:tab w:val="left" w:pos="6746"/>
          <w:tab w:val="right" w:pos="8789"/>
        </w:tabs>
      </w:pPr>
      <w:r>
        <w:tab/>
        <w:t>go.on</w:t>
      </w:r>
      <w:r>
        <w:tab/>
        <w:t>class</w:t>
      </w:r>
      <w:r>
        <w:tab/>
      </w:r>
      <w:r>
        <w:rPr>
          <w:smallCaps/>
        </w:rPr>
        <w:t>num</w:t>
      </w:r>
      <w:r>
        <w:t>-two</w:t>
      </w:r>
      <w:r>
        <w:tab/>
        <w:t>do-play-</w:t>
      </w:r>
      <w:r>
        <w:rPr>
          <w:smallCaps/>
        </w:rPr>
        <w:t>hort</w:t>
      </w:r>
      <w:r>
        <w:rPr>
          <w:smallCaps/>
        </w:rPr>
        <w:tab/>
        <w:t>c</w:t>
      </w:r>
      <w:r>
        <w:rPr>
          <w:smallCaps/>
        </w:rPr>
        <w:tab/>
        <w:t>af</w:t>
      </w:r>
      <w:r>
        <w:t>=go</w:t>
      </w:r>
      <w:r w:rsidR="00020A66">
        <w:tab/>
      </w:r>
      <w:r w:rsidR="00020A66">
        <w:rPr>
          <w:smallCaps/>
        </w:rPr>
        <w:t>obl</w:t>
      </w:r>
      <w:r w:rsidR="00020A66">
        <w:t>-we(</w:t>
      </w:r>
      <w:r w:rsidR="00020A66">
        <w:rPr>
          <w:smallCaps/>
        </w:rPr>
        <w:t>exc</w:t>
      </w:r>
      <w:r w:rsidR="00020A66">
        <w:t>)</w:t>
      </w:r>
      <w:r w:rsidR="00020A66">
        <w:tab/>
        <w:t>say-</w:t>
      </w:r>
      <w:r w:rsidR="00020A66">
        <w:rPr>
          <w:smallCaps/>
        </w:rPr>
        <w:t>pf</w:t>
      </w:r>
    </w:p>
    <w:p w14:paraId="2945FC3B" w14:textId="77777777" w:rsidR="00800AD8" w:rsidRDefault="00800AD8" w:rsidP="008C3B63">
      <w:pPr>
        <w:pStyle w:val="InterlineFree"/>
        <w:tabs>
          <w:tab w:val="right" w:pos="8789"/>
        </w:tabs>
      </w:pPr>
      <w:r>
        <w:t>“Come on, you two, come for a visit to our house,” she said to them.</w:t>
      </w:r>
    </w:p>
    <w:p w14:paraId="7CEA327B" w14:textId="77777777" w:rsidR="00800AD8" w:rsidRDefault="00DE0E5A" w:rsidP="008C3B63">
      <w:pPr>
        <w:pStyle w:val="InterlineText"/>
        <w:tabs>
          <w:tab w:val="left" w:pos="533"/>
          <w:tab w:val="left" w:pos="1202"/>
          <w:tab w:val="left" w:pos="1841"/>
          <w:tab w:val="left" w:pos="3110"/>
          <w:tab w:val="right" w:pos="8789"/>
        </w:tabs>
      </w:pPr>
      <w:r w:rsidRPr="003A1D48">
        <w:rPr>
          <w:rStyle w:val="InterlineTextNumChar"/>
        </w:rPr>
        <w:t>042</w:t>
      </w:r>
      <w:r w:rsidR="00800AD8">
        <w:tab/>
        <w:t>manu</w:t>
      </w:r>
      <w:r w:rsidR="00800AD8">
        <w:tab/>
        <w:t>“uaa,</w:t>
      </w:r>
      <w:r w:rsidR="00800AD8">
        <w:tab/>
        <w:t>masiaq</w:t>
      </w:r>
      <w:r w:rsidR="00800AD8">
        <w:tab/>
        <w:t>amen.</w:t>
      </w:r>
    </w:p>
    <w:p w14:paraId="3F9F8ABA" w14:textId="77777777" w:rsidR="00800AD8" w:rsidRDefault="00800AD8" w:rsidP="008C3B63">
      <w:pPr>
        <w:pStyle w:val="InterlineGlossWithTrans"/>
        <w:tabs>
          <w:tab w:val="left" w:pos="533"/>
          <w:tab w:val="left" w:pos="1202"/>
          <w:tab w:val="left" w:pos="1841"/>
          <w:tab w:val="left" w:pos="3110"/>
          <w:tab w:val="right" w:pos="8789"/>
        </w:tabs>
      </w:pPr>
      <w:r>
        <w:tab/>
        <w:t>manu</w:t>
      </w:r>
      <w:r>
        <w:tab/>
        <w:t>uaa</w:t>
      </w:r>
      <w:r>
        <w:tab/>
        <w:t>ma-siaq</w:t>
      </w:r>
      <w:r>
        <w:tab/>
        <w:t>amen</w:t>
      </w:r>
    </w:p>
    <w:p w14:paraId="6699C6BA" w14:textId="77777777" w:rsidR="00800AD8" w:rsidRDefault="00800AD8" w:rsidP="008C3B63">
      <w:pPr>
        <w:pStyle w:val="InterlineTransNoFree"/>
        <w:tabs>
          <w:tab w:val="left" w:pos="1202"/>
          <w:tab w:val="left" w:pos="1841"/>
          <w:tab w:val="left" w:pos="3110"/>
          <w:tab w:val="right" w:pos="8789"/>
        </w:tabs>
      </w:pPr>
      <w:r>
        <w:tab/>
        <w:t>then</w:t>
      </w:r>
      <w:r>
        <w:tab/>
        <w:t>well</w:t>
      </w:r>
      <w:r>
        <w:tab/>
      </w:r>
      <w:r>
        <w:rPr>
          <w:smallCaps/>
        </w:rPr>
        <w:t>stat</w:t>
      </w:r>
      <w:r>
        <w:t>-shame</w:t>
      </w:r>
      <w:r>
        <w:tab/>
      </w:r>
      <w:r>
        <w:rPr>
          <w:smallCaps/>
        </w:rPr>
        <w:t>f.</w:t>
      </w:r>
      <w:r>
        <w:t>we(</w:t>
      </w:r>
      <w:r>
        <w:rPr>
          <w:smallCaps/>
        </w:rPr>
        <w:t>exc</w:t>
      </w:r>
      <w:r>
        <w:t>)</w:t>
      </w:r>
      <w:r w:rsidR="00020A66">
        <w:tab/>
        <w:t>“Well, we’re ashamed to;</w:t>
      </w:r>
    </w:p>
    <w:p w14:paraId="3469C083" w14:textId="77777777" w:rsidR="00800AD8" w:rsidRDefault="00DE0E5A" w:rsidP="008C3B63">
      <w:pPr>
        <w:pStyle w:val="InterlineText"/>
        <w:tabs>
          <w:tab w:val="left" w:pos="533"/>
          <w:tab w:val="left" w:pos="1937"/>
          <w:tab w:val="left" w:pos="2861"/>
          <w:tab w:val="left" w:pos="3620"/>
          <w:tab w:val="left" w:pos="4274"/>
          <w:tab w:val="left" w:pos="5813"/>
          <w:tab w:val="left" w:pos="7172"/>
          <w:tab w:val="left" w:pos="7646"/>
          <w:tab w:val="right" w:pos="8789"/>
        </w:tabs>
      </w:pPr>
      <w:r w:rsidRPr="003A1D48">
        <w:rPr>
          <w:rStyle w:val="InterlineTextNumChar"/>
        </w:rPr>
        <w:t>043</w:t>
      </w:r>
      <w:r w:rsidR="00800AD8">
        <w:tab/>
        <w:t>singidan</w:t>
      </w:r>
      <w:r w:rsidR="00800AD8">
        <w:tab/>
        <w:t>tazua</w:t>
      </w:r>
      <w:r w:rsidR="00800AD8">
        <w:tab/>
        <w:t>nu</w:t>
      </w:r>
      <w:r w:rsidR="00800AD8">
        <w:tab/>
        <w:t>san</w:t>
      </w:r>
      <w:r w:rsidR="00800AD8">
        <w:tab/>
        <w:t>tjautsiketsikel</w:t>
      </w:r>
      <w:r w:rsidR="00800AD8">
        <w:tab/>
        <w:t>tjanuamen,”</w:t>
      </w:r>
      <w:r w:rsidR="00800AD8">
        <w:tab/>
        <w:t>aya</w:t>
      </w:r>
      <w:r w:rsidR="00020A66">
        <w:tab/>
        <w:t>ti</w:t>
      </w:r>
    </w:p>
    <w:p w14:paraId="580B2D7E" w14:textId="77777777" w:rsidR="00800AD8" w:rsidRDefault="00800AD8" w:rsidP="008C3B63">
      <w:pPr>
        <w:pStyle w:val="InterlineGlossWithTrans"/>
        <w:tabs>
          <w:tab w:val="left" w:pos="533"/>
          <w:tab w:val="left" w:pos="1937"/>
          <w:tab w:val="left" w:pos="2861"/>
          <w:tab w:val="left" w:pos="3620"/>
          <w:tab w:val="left" w:pos="4274"/>
          <w:tab w:val="left" w:pos="5813"/>
          <w:tab w:val="left" w:pos="7172"/>
          <w:tab w:val="left" w:pos="7646"/>
          <w:tab w:val="right" w:pos="8789"/>
        </w:tabs>
      </w:pPr>
      <w:r>
        <w:tab/>
        <w:t>si-ngida-an</w:t>
      </w:r>
      <w:r>
        <w:tab/>
        <w:t>ta-zua</w:t>
      </w:r>
      <w:r>
        <w:tab/>
        <w:t>nu</w:t>
      </w:r>
      <w:r>
        <w:tab/>
        <w:t>sane</w:t>
      </w:r>
      <w:r>
        <w:tab/>
        <w:t>tsike=tjautsikel</w:t>
      </w:r>
      <w:r>
        <w:tab/>
        <w:t>tjanu-amen</w:t>
      </w:r>
      <w:r>
        <w:tab/>
        <w:t>aya</w:t>
      </w:r>
      <w:r w:rsidR="00020A66">
        <w:tab/>
        <w:t>ti</w:t>
      </w:r>
    </w:p>
    <w:p w14:paraId="3FDD14B0" w14:textId="77777777" w:rsidR="00800AD8" w:rsidRDefault="00800AD8" w:rsidP="008C3B63">
      <w:pPr>
        <w:pStyle w:val="InterlineTransNoFree"/>
        <w:tabs>
          <w:tab w:val="left" w:pos="1937"/>
          <w:tab w:val="left" w:pos="2861"/>
          <w:tab w:val="left" w:pos="3620"/>
          <w:tab w:val="left" w:pos="4274"/>
          <w:tab w:val="left" w:pos="5813"/>
          <w:tab w:val="left" w:pos="7172"/>
          <w:tab w:val="left" w:pos="7646"/>
          <w:tab w:val="right" w:pos="8789"/>
        </w:tabs>
      </w:pPr>
      <w:r>
        <w:tab/>
      </w:r>
      <w:r>
        <w:rPr>
          <w:smallCaps/>
        </w:rPr>
        <w:t>if</w:t>
      </w:r>
      <w:r>
        <w:t>-when-</w:t>
      </w:r>
      <w:r>
        <w:rPr>
          <w:smallCaps/>
        </w:rPr>
        <w:t>nom</w:t>
      </w:r>
      <w:r>
        <w:tab/>
      </w:r>
      <w:r>
        <w:rPr>
          <w:smallCaps/>
        </w:rPr>
        <w:t>obl</w:t>
      </w:r>
      <w:r>
        <w:t>-that</w:t>
      </w:r>
      <w:r>
        <w:tab/>
        <w:t>you(</w:t>
      </w:r>
      <w:r>
        <w:rPr>
          <w:smallCaps/>
        </w:rPr>
        <w:t>p</w:t>
      </w:r>
      <w:r>
        <w:t>)</w:t>
      </w:r>
      <w:r>
        <w:tab/>
        <w:t>make</w:t>
      </w:r>
      <w:r>
        <w:tab/>
      </w:r>
      <w:r>
        <w:rPr>
          <w:smallCaps/>
        </w:rPr>
        <w:t>red</w:t>
      </w:r>
      <w:r>
        <w:t>=story</w:t>
      </w:r>
      <w:r>
        <w:tab/>
      </w:r>
      <w:r>
        <w:rPr>
          <w:smallCaps/>
        </w:rPr>
        <w:t>obl</w:t>
      </w:r>
      <w:r>
        <w:t>-we(</w:t>
      </w:r>
      <w:r>
        <w:rPr>
          <w:smallCaps/>
        </w:rPr>
        <w:t>exc</w:t>
      </w:r>
      <w:r>
        <w:t>)</w:t>
      </w:r>
      <w:r>
        <w:tab/>
        <w:t>say</w:t>
      </w:r>
      <w:r w:rsidR="00020A66">
        <w:tab/>
      </w:r>
      <w:r w:rsidR="00020A66">
        <w:rPr>
          <w:smallCaps/>
        </w:rPr>
        <w:t>f.h</w:t>
      </w:r>
    </w:p>
    <w:p w14:paraId="1F6F7C94" w14:textId="77777777" w:rsidR="00800AD8" w:rsidRDefault="00800AD8" w:rsidP="008C3B63">
      <w:pPr>
        <w:pStyle w:val="InterlineText"/>
        <w:tabs>
          <w:tab w:val="left" w:pos="533"/>
          <w:tab w:val="right" w:pos="8789"/>
        </w:tabs>
      </w:pPr>
      <w:r>
        <w:lastRenderedPageBreak/>
        <w:tab/>
        <w:t>Puîaîuîaîuyan.</w:t>
      </w:r>
    </w:p>
    <w:p w14:paraId="130B0F09" w14:textId="77777777" w:rsidR="00800AD8" w:rsidRDefault="00800AD8" w:rsidP="008C3B63">
      <w:pPr>
        <w:pStyle w:val="InterlineGlossWithTrans"/>
        <w:tabs>
          <w:tab w:val="left" w:pos="533"/>
          <w:tab w:val="right" w:pos="8789"/>
        </w:tabs>
      </w:pPr>
      <w:r>
        <w:tab/>
        <w:t>Puîaîuîaîuyan</w:t>
      </w:r>
    </w:p>
    <w:p w14:paraId="2A4C9ADF" w14:textId="77777777" w:rsidR="00800AD8" w:rsidRDefault="00800AD8" w:rsidP="008C3B63">
      <w:pPr>
        <w:pStyle w:val="InterlineTrans"/>
        <w:tabs>
          <w:tab w:val="left" w:pos="533"/>
          <w:tab w:val="right" w:pos="8789"/>
        </w:tabs>
      </w:pPr>
      <w:r>
        <w:tab/>
        <w:t>(name)</w:t>
      </w:r>
    </w:p>
    <w:p w14:paraId="57DE253E" w14:textId="77777777" w:rsidR="00800AD8" w:rsidRDefault="00020A66" w:rsidP="008C3B63">
      <w:pPr>
        <w:pStyle w:val="InterlineFreeCommentFollows"/>
        <w:tabs>
          <w:tab w:val="right" w:pos="8789"/>
        </w:tabs>
      </w:pPr>
      <w:r>
        <w:t>when was it that (</w:t>
      </w:r>
      <w:r w:rsidRPr="00020A66">
        <w:rPr>
          <w:i/>
        </w:rPr>
        <w:t>or</w:t>
      </w:r>
      <w:r w:rsidR="00800AD8">
        <w:t xml:space="preserve"> it’s not long since) you insulted(?) us?” said Puîaîuîaîuyan.</w:t>
      </w:r>
    </w:p>
    <w:p w14:paraId="00479943" w14:textId="77777777" w:rsidR="00800AD8" w:rsidRDefault="00A8416B" w:rsidP="008C3B63">
      <w:pPr>
        <w:pStyle w:val="CommentLastWithHalfSpace"/>
        <w:tabs>
          <w:tab w:val="right" w:pos="8789"/>
        </w:tabs>
      </w:pPr>
      <w:r>
        <w:t>[</w:t>
      </w:r>
      <w:r w:rsidR="00020A66" w:rsidRPr="00020A66">
        <w:rPr>
          <w:rStyle w:val="VernacularText"/>
        </w:rPr>
        <w:t>san tjautsiketsikel</w:t>
      </w:r>
      <w:r w:rsidR="00800AD8">
        <w:t>: ‘ma</w:t>
      </w:r>
      <w:r w:rsidR="00020A66">
        <w:t>k</w:t>
      </w:r>
      <w:r w:rsidR="00800AD8">
        <w:t>e us the subject of talk/gossip’</w:t>
      </w:r>
      <w:r w:rsidR="00020A66">
        <w:t>.</w:t>
      </w:r>
      <w:r>
        <w:t>]</w:t>
      </w:r>
    </w:p>
    <w:p w14:paraId="55CF5BBB" w14:textId="77777777" w:rsidR="00800AD8" w:rsidRDefault="00DE0E5A" w:rsidP="008C3B63">
      <w:pPr>
        <w:pStyle w:val="InterlineText"/>
        <w:tabs>
          <w:tab w:val="left" w:pos="533"/>
          <w:tab w:val="left" w:pos="1022"/>
          <w:tab w:val="left" w:pos="1661"/>
          <w:tab w:val="left" w:pos="2435"/>
          <w:tab w:val="left" w:pos="3119"/>
          <w:tab w:val="left" w:pos="3923"/>
          <w:tab w:val="left" w:pos="5222"/>
          <w:tab w:val="left" w:pos="5726"/>
          <w:tab w:val="right" w:pos="8789"/>
        </w:tabs>
      </w:pPr>
      <w:r w:rsidRPr="003A1D48">
        <w:rPr>
          <w:rStyle w:val="InterlineTextNumChar"/>
        </w:rPr>
        <w:t>044</w:t>
      </w:r>
      <w:r w:rsidR="00800AD8">
        <w:tab/>
        <w:t>sa</w:t>
      </w:r>
      <w:r w:rsidR="00800AD8">
        <w:tab/>
        <w:t>vaik</w:t>
      </w:r>
      <w:r w:rsidR="00800AD8">
        <w:tab/>
        <w:t>anga</w:t>
      </w:r>
      <w:r w:rsidR="00800AD8">
        <w:tab/>
        <w:t>azua</w:t>
      </w:r>
      <w:r w:rsidR="00800AD8">
        <w:tab/>
        <w:t>kina;</w:t>
      </w:r>
      <w:r w:rsidR="00800AD8">
        <w:tab/>
        <w:t>mangtjez</w:t>
      </w:r>
      <w:r w:rsidR="00800AD8">
        <w:tab/>
        <w:t>i</w:t>
      </w:r>
      <w:r w:rsidR="00800AD8">
        <w:tab/>
        <w:t>Pakuvadavaday.</w:t>
      </w:r>
    </w:p>
    <w:p w14:paraId="0EFEFE36" w14:textId="77777777" w:rsidR="00800AD8" w:rsidRDefault="00800AD8" w:rsidP="008C3B63">
      <w:pPr>
        <w:pStyle w:val="InterlineGlossWithTrans"/>
        <w:tabs>
          <w:tab w:val="left" w:pos="533"/>
          <w:tab w:val="left" w:pos="1022"/>
          <w:tab w:val="left" w:pos="1661"/>
          <w:tab w:val="left" w:pos="2435"/>
          <w:tab w:val="left" w:pos="3119"/>
          <w:tab w:val="left" w:pos="3923"/>
          <w:tab w:val="left" w:pos="5222"/>
          <w:tab w:val="left" w:pos="5726"/>
          <w:tab w:val="right" w:pos="8789"/>
        </w:tabs>
      </w:pPr>
      <w:r>
        <w:tab/>
        <w:t>sa</w:t>
      </w:r>
      <w:r>
        <w:tab/>
        <w:t>vaik</w:t>
      </w:r>
      <w:r>
        <w:tab/>
        <w:t>anga</w:t>
      </w:r>
      <w:r>
        <w:tab/>
        <w:t>a-zua</w:t>
      </w:r>
      <w:r>
        <w:tab/>
        <w:t>kina</w:t>
      </w:r>
      <w:r>
        <w:tab/>
        <w:t>m-pangetjez</w:t>
      </w:r>
      <w:r>
        <w:tab/>
        <w:t>i</w:t>
      </w:r>
      <w:r>
        <w:tab/>
        <w:t>Pakuvadavaday</w:t>
      </w:r>
    </w:p>
    <w:p w14:paraId="676B2758" w14:textId="77777777" w:rsidR="00800AD8" w:rsidRDefault="00800AD8" w:rsidP="008C3B63">
      <w:pPr>
        <w:pStyle w:val="InterlineTrans"/>
        <w:tabs>
          <w:tab w:val="left" w:pos="533"/>
          <w:tab w:val="left" w:pos="1022"/>
          <w:tab w:val="left" w:pos="1661"/>
          <w:tab w:val="left" w:pos="2435"/>
          <w:tab w:val="left" w:pos="3119"/>
          <w:tab w:val="left" w:pos="3923"/>
          <w:tab w:val="left" w:pos="5222"/>
          <w:tab w:val="left" w:pos="5726"/>
          <w:tab w:val="right" w:pos="8789"/>
        </w:tabs>
      </w:pPr>
      <w:r>
        <w:tab/>
        <w:t>and</w:t>
      </w:r>
      <w:r>
        <w:tab/>
        <w:t>leave</w:t>
      </w:r>
      <w:r>
        <w:tab/>
        <w:t>indeed</w:t>
      </w:r>
      <w:r>
        <w:tab/>
      </w:r>
      <w:r>
        <w:rPr>
          <w:smallCaps/>
        </w:rPr>
        <w:t>c-</w:t>
      </w:r>
      <w:r>
        <w:t>that</w:t>
      </w:r>
      <w:r>
        <w:tab/>
        <w:t>mother</w:t>
      </w:r>
      <w:r>
        <w:tab/>
      </w:r>
      <w:r>
        <w:rPr>
          <w:smallCaps/>
        </w:rPr>
        <w:t>af</w:t>
      </w:r>
      <w:r>
        <w:t>-come</w:t>
      </w:r>
      <w:r>
        <w:tab/>
      </w:r>
      <w:r>
        <w:rPr>
          <w:smallCaps/>
        </w:rPr>
        <w:t>loc</w:t>
      </w:r>
      <w:r>
        <w:tab/>
        <w:t>(place)</w:t>
      </w:r>
    </w:p>
    <w:p w14:paraId="14D150FC" w14:textId="77777777" w:rsidR="00800AD8" w:rsidRDefault="00800AD8" w:rsidP="008C3B63">
      <w:pPr>
        <w:pStyle w:val="InterlineFree"/>
        <w:tabs>
          <w:tab w:val="right" w:pos="8789"/>
        </w:tabs>
      </w:pPr>
      <w:r>
        <w:t>So mother left, and arrived at the Pakuvadavaday house.</w:t>
      </w:r>
    </w:p>
    <w:p w14:paraId="3D1C8A3F" w14:textId="77777777" w:rsidR="00800AD8" w:rsidRDefault="00DE0E5A" w:rsidP="008C3B63">
      <w:pPr>
        <w:pStyle w:val="InterlineText"/>
        <w:tabs>
          <w:tab w:val="left" w:pos="533"/>
          <w:tab w:val="left" w:pos="1472"/>
          <w:tab w:val="right" w:pos="8789"/>
        </w:tabs>
      </w:pPr>
      <w:r w:rsidRPr="003A1D48">
        <w:rPr>
          <w:rStyle w:val="InterlineTextNumChar"/>
        </w:rPr>
        <w:t>045</w:t>
      </w:r>
      <w:r w:rsidR="00800AD8">
        <w:tab/>
        <w:t>“inika</w:t>
      </w:r>
      <w:r w:rsidR="00800AD8">
        <w:tab/>
        <w:t>ui.</w:t>
      </w:r>
    </w:p>
    <w:p w14:paraId="0AF05D4B" w14:textId="77777777" w:rsidR="00800AD8" w:rsidRDefault="00800AD8" w:rsidP="008C3B63">
      <w:pPr>
        <w:pStyle w:val="InterlineGlossWithTrans"/>
        <w:tabs>
          <w:tab w:val="left" w:pos="533"/>
          <w:tab w:val="left" w:pos="1472"/>
          <w:tab w:val="right" w:pos="8789"/>
        </w:tabs>
      </w:pPr>
      <w:r>
        <w:tab/>
        <w:t>ini-ka</w:t>
      </w:r>
      <w:r>
        <w:tab/>
        <w:t>ui</w:t>
      </w:r>
    </w:p>
    <w:p w14:paraId="4237C7E2" w14:textId="77777777" w:rsidR="00800AD8" w:rsidRDefault="00800AD8" w:rsidP="008C3B63">
      <w:pPr>
        <w:pStyle w:val="InterlineTransNoFree"/>
        <w:tabs>
          <w:tab w:val="left" w:pos="1472"/>
          <w:tab w:val="right" w:pos="8789"/>
        </w:tabs>
      </w:pPr>
      <w:r>
        <w:tab/>
        <w:t>not-after</w:t>
      </w:r>
      <w:r>
        <w:tab/>
        <w:t>yes</w:t>
      </w:r>
      <w:r w:rsidR="00020A66">
        <w:tab/>
        <w:t>“They don’t agree.</w:t>
      </w:r>
    </w:p>
    <w:p w14:paraId="70FC076F" w14:textId="77777777" w:rsidR="00800AD8" w:rsidRDefault="00DE0E5A" w:rsidP="008C3B63">
      <w:pPr>
        <w:pStyle w:val="InterlineText"/>
        <w:tabs>
          <w:tab w:val="left" w:pos="533"/>
          <w:tab w:val="left" w:pos="1802"/>
          <w:tab w:val="right" w:pos="8789"/>
        </w:tabs>
      </w:pPr>
      <w:r w:rsidRPr="003A1D48">
        <w:rPr>
          <w:rStyle w:val="InterlineTextNumChar"/>
        </w:rPr>
        <w:t>046</w:t>
      </w:r>
      <w:r w:rsidR="00020A66">
        <w:tab/>
        <w:t>‘</w:t>
      </w:r>
      <w:r w:rsidR="00800AD8">
        <w:t>masiaq</w:t>
      </w:r>
      <w:r w:rsidR="00800AD8">
        <w:tab/>
        <w:t>amen.</w:t>
      </w:r>
    </w:p>
    <w:p w14:paraId="0FB62177" w14:textId="77777777" w:rsidR="00800AD8" w:rsidRDefault="00800AD8" w:rsidP="008C3B63">
      <w:pPr>
        <w:pStyle w:val="InterlineGlossWithTrans"/>
        <w:tabs>
          <w:tab w:val="left" w:pos="533"/>
          <w:tab w:val="left" w:pos="1802"/>
          <w:tab w:val="right" w:pos="8789"/>
        </w:tabs>
      </w:pPr>
      <w:r>
        <w:tab/>
        <w:t>ma-siaq</w:t>
      </w:r>
      <w:r>
        <w:tab/>
        <w:t>amen</w:t>
      </w:r>
    </w:p>
    <w:p w14:paraId="592E9AAF" w14:textId="77777777" w:rsidR="00800AD8" w:rsidRDefault="00800AD8" w:rsidP="008C3B63">
      <w:pPr>
        <w:pStyle w:val="InterlineTransNoFree"/>
        <w:tabs>
          <w:tab w:val="left" w:pos="1802"/>
          <w:tab w:val="right" w:pos="8789"/>
        </w:tabs>
      </w:pPr>
      <w:r>
        <w:tab/>
      </w:r>
      <w:r>
        <w:rPr>
          <w:smallCaps/>
        </w:rPr>
        <w:t>stat</w:t>
      </w:r>
      <w:r>
        <w:t>-shame</w:t>
      </w:r>
      <w:r>
        <w:tab/>
      </w:r>
      <w:r>
        <w:rPr>
          <w:smallCaps/>
        </w:rPr>
        <w:t>f.</w:t>
      </w:r>
      <w:r>
        <w:t>we(</w:t>
      </w:r>
      <w:r>
        <w:rPr>
          <w:smallCaps/>
        </w:rPr>
        <w:t>exc</w:t>
      </w:r>
      <w:r>
        <w:t>)</w:t>
      </w:r>
      <w:r w:rsidR="00020A66">
        <w:tab/>
        <w:t>They say: ‘We’re ashamed;</w:t>
      </w:r>
    </w:p>
    <w:p w14:paraId="6BF11E36" w14:textId="77777777" w:rsidR="00800AD8" w:rsidRDefault="00DE0E5A" w:rsidP="008C3B63">
      <w:pPr>
        <w:pStyle w:val="InterlineText"/>
        <w:tabs>
          <w:tab w:val="left" w:pos="533"/>
          <w:tab w:val="left" w:pos="977"/>
          <w:tab w:val="left" w:pos="2081"/>
          <w:tab w:val="left" w:pos="2345"/>
          <w:tab w:val="left" w:pos="3104"/>
          <w:tab w:val="left" w:pos="3758"/>
          <w:tab w:val="left" w:pos="5312"/>
          <w:tab w:val="left" w:pos="5846"/>
          <w:tab w:val="left" w:pos="6230"/>
          <w:tab w:val="left" w:pos="6674"/>
          <w:tab w:val="right" w:pos="8789"/>
        </w:tabs>
      </w:pPr>
      <w:r w:rsidRPr="003A1D48">
        <w:rPr>
          <w:rStyle w:val="InterlineTextNumChar"/>
        </w:rPr>
        <w:t>047</w:t>
      </w:r>
      <w:r w:rsidR="00800AD8">
        <w:tab/>
        <w:t>ika</w:t>
      </w:r>
      <w:r w:rsidR="00800AD8">
        <w:tab/>
        <w:t>magaîu</w:t>
      </w:r>
      <w:r w:rsidR="00800AD8">
        <w:tab/>
        <w:t>a</w:t>
      </w:r>
      <w:r w:rsidR="00800AD8">
        <w:tab/>
        <w:t>nu</w:t>
      </w:r>
      <w:r w:rsidR="00800AD8">
        <w:tab/>
        <w:t>san</w:t>
      </w:r>
      <w:r w:rsidR="00800AD8">
        <w:tab/>
        <w:t>tjautsiketsikel,</w:t>
      </w:r>
      <w:r w:rsidR="00020A66">
        <w:t>’</w:t>
      </w:r>
      <w:r w:rsidR="00800AD8">
        <w:tab/>
        <w:t>aya,</w:t>
      </w:r>
      <w:r w:rsidR="00800AD8">
        <w:tab/>
        <w:t>îa</w:t>
      </w:r>
      <w:r w:rsidR="00800AD8">
        <w:tab/>
        <w:t>ku</w:t>
      </w:r>
      <w:r w:rsidR="00020A66">
        <w:tab/>
        <w:t>aîak.”</w:t>
      </w:r>
    </w:p>
    <w:p w14:paraId="1C20FA60" w14:textId="77777777" w:rsidR="00800AD8" w:rsidRDefault="00800AD8" w:rsidP="008C3B63">
      <w:pPr>
        <w:pStyle w:val="InterlineGlossWithTrans"/>
        <w:tabs>
          <w:tab w:val="left" w:pos="533"/>
          <w:tab w:val="left" w:pos="977"/>
          <w:tab w:val="left" w:pos="2081"/>
          <w:tab w:val="left" w:pos="2345"/>
          <w:tab w:val="left" w:pos="3104"/>
          <w:tab w:val="left" w:pos="3758"/>
          <w:tab w:val="left" w:pos="5312"/>
          <w:tab w:val="left" w:pos="5846"/>
          <w:tab w:val="left" w:pos="6230"/>
          <w:tab w:val="left" w:pos="6674"/>
          <w:tab w:val="right" w:pos="8789"/>
        </w:tabs>
      </w:pPr>
      <w:r>
        <w:tab/>
        <w:t>ika</w:t>
      </w:r>
      <w:r>
        <w:tab/>
        <w:t>ma-gaîu</w:t>
      </w:r>
      <w:r>
        <w:tab/>
        <w:t>a</w:t>
      </w:r>
      <w:r>
        <w:tab/>
        <w:t>nu</w:t>
      </w:r>
      <w:r>
        <w:tab/>
        <w:t>sane</w:t>
      </w:r>
      <w:r>
        <w:tab/>
        <w:t>tsike=tjautsikel</w:t>
      </w:r>
      <w:r>
        <w:tab/>
        <w:t>aya</w:t>
      </w:r>
      <w:r>
        <w:tab/>
        <w:t>îa</w:t>
      </w:r>
      <w:r>
        <w:tab/>
        <w:t>ku</w:t>
      </w:r>
      <w:r w:rsidR="00020A66">
        <w:tab/>
        <w:t>aîak</w:t>
      </w:r>
    </w:p>
    <w:p w14:paraId="3831F8FC" w14:textId="77777777" w:rsidR="00800AD8" w:rsidRDefault="00800AD8" w:rsidP="008C3B63">
      <w:pPr>
        <w:pStyle w:val="InterlineTrans"/>
        <w:tabs>
          <w:tab w:val="left" w:pos="533"/>
          <w:tab w:val="left" w:pos="977"/>
          <w:tab w:val="left" w:pos="2081"/>
          <w:tab w:val="left" w:pos="2345"/>
          <w:tab w:val="left" w:pos="3104"/>
          <w:tab w:val="left" w:pos="3758"/>
          <w:tab w:val="left" w:pos="5312"/>
          <w:tab w:val="left" w:pos="5846"/>
          <w:tab w:val="left" w:pos="6230"/>
          <w:tab w:val="left" w:pos="6674"/>
          <w:tab w:val="right" w:pos="8789"/>
        </w:tabs>
      </w:pPr>
      <w:r>
        <w:tab/>
        <w:t>not</w:t>
      </w:r>
      <w:r>
        <w:tab/>
      </w:r>
      <w:r>
        <w:rPr>
          <w:smallCaps/>
        </w:rPr>
        <w:t>stat</w:t>
      </w:r>
      <w:r>
        <w:t>-slow</w:t>
      </w:r>
      <w:r>
        <w:rPr>
          <w:smallCaps/>
        </w:rPr>
        <w:tab/>
        <w:t>c</w:t>
      </w:r>
      <w:r>
        <w:rPr>
          <w:smallCaps/>
        </w:rPr>
        <w:tab/>
      </w:r>
      <w:r>
        <w:t>you(</w:t>
      </w:r>
      <w:r>
        <w:rPr>
          <w:smallCaps/>
        </w:rPr>
        <w:t>p</w:t>
      </w:r>
      <w:r>
        <w:t>)</w:t>
      </w:r>
      <w:r>
        <w:tab/>
        <w:t>make</w:t>
      </w:r>
      <w:r>
        <w:tab/>
      </w:r>
      <w:r>
        <w:rPr>
          <w:smallCaps/>
        </w:rPr>
        <w:t>red</w:t>
      </w:r>
      <w:r>
        <w:t>=story</w:t>
      </w:r>
      <w:r>
        <w:tab/>
        <w:t>say</w:t>
      </w:r>
      <w:r>
        <w:tab/>
        <w:t>oh</w:t>
      </w:r>
      <w:r>
        <w:tab/>
        <w:t>my</w:t>
      </w:r>
      <w:r w:rsidR="00020A66">
        <w:tab/>
        <w:t>child</w:t>
      </w:r>
    </w:p>
    <w:p w14:paraId="7029B9A7" w14:textId="77777777" w:rsidR="00800AD8" w:rsidRDefault="00800AD8" w:rsidP="008C3B63">
      <w:pPr>
        <w:pStyle w:val="InterlineFree"/>
        <w:tabs>
          <w:tab w:val="right" w:pos="8789"/>
        </w:tabs>
      </w:pPr>
      <w:r>
        <w:t>it wasn’t kind the way you insulted us,’ my child.”</w:t>
      </w:r>
    </w:p>
    <w:p w14:paraId="0BC44145" w14:textId="77777777" w:rsidR="00800AD8" w:rsidRDefault="00DE0E5A" w:rsidP="008C3B63">
      <w:pPr>
        <w:pStyle w:val="InterlineText"/>
        <w:tabs>
          <w:tab w:val="left" w:pos="533"/>
          <w:tab w:val="left" w:pos="962"/>
          <w:tab w:val="left" w:pos="2306"/>
          <w:tab w:val="left" w:pos="2945"/>
          <w:tab w:val="left" w:pos="3719"/>
          <w:tab w:val="left" w:pos="4403"/>
          <w:tab w:val="left" w:pos="5102"/>
          <w:tab w:val="left" w:pos="6326"/>
          <w:tab w:val="left" w:pos="6800"/>
          <w:tab w:val="left" w:pos="8009"/>
          <w:tab w:val="right" w:pos="8789"/>
        </w:tabs>
      </w:pPr>
      <w:r w:rsidRPr="003A1D48">
        <w:rPr>
          <w:rStyle w:val="InterlineTextNumChar"/>
        </w:rPr>
        <w:t>048</w:t>
      </w:r>
      <w:r w:rsidR="00800AD8">
        <w:tab/>
        <w:t>“ki</w:t>
      </w:r>
      <w:r w:rsidR="00800AD8">
        <w:tab/>
        <w:t>maya</w:t>
      </w:r>
      <w:r w:rsidR="00800AD8">
        <w:tab/>
        <w:t>avan</w:t>
      </w:r>
      <w:r w:rsidR="00800AD8">
        <w:tab/>
        <w:t>anga</w:t>
      </w:r>
      <w:r w:rsidR="00800AD8">
        <w:tab/>
        <w:t>azua</w:t>
      </w:r>
      <w:r w:rsidR="00800AD8">
        <w:tab/>
        <w:t>qalitsi</w:t>
      </w:r>
      <w:r w:rsidR="00800AD8">
        <w:tab/>
        <w:t>makeîang,”</w:t>
      </w:r>
      <w:r w:rsidR="00800AD8">
        <w:tab/>
        <w:t>aya</w:t>
      </w:r>
      <w:r w:rsidR="00020A66">
        <w:tab/>
        <w:t>maîavar</w:t>
      </w:r>
      <w:r w:rsidR="00020A66">
        <w:tab/>
        <w:t>azua</w:t>
      </w:r>
    </w:p>
    <w:p w14:paraId="0308A273" w14:textId="77777777" w:rsidR="00800AD8" w:rsidRDefault="00800AD8" w:rsidP="008C3B63">
      <w:pPr>
        <w:pStyle w:val="InterlineGlossWithTrans"/>
        <w:tabs>
          <w:tab w:val="left" w:pos="533"/>
          <w:tab w:val="left" w:pos="962"/>
          <w:tab w:val="left" w:pos="2306"/>
          <w:tab w:val="left" w:pos="2945"/>
          <w:tab w:val="left" w:pos="3719"/>
          <w:tab w:val="left" w:pos="4403"/>
          <w:tab w:val="left" w:pos="5102"/>
          <w:tab w:val="left" w:pos="6326"/>
          <w:tab w:val="left" w:pos="6800"/>
          <w:tab w:val="left" w:pos="8009"/>
          <w:tab w:val="right" w:pos="8789"/>
        </w:tabs>
      </w:pPr>
      <w:r>
        <w:tab/>
        <w:t>ki</w:t>
      </w:r>
      <w:r>
        <w:tab/>
        <w:t>ma-aya</w:t>
      </w:r>
      <w:r>
        <w:tab/>
        <w:t>avan</w:t>
      </w:r>
      <w:r>
        <w:tab/>
        <w:t>anga</w:t>
      </w:r>
      <w:r>
        <w:tab/>
        <w:t>a-zua</w:t>
      </w:r>
      <w:r>
        <w:tab/>
        <w:t>qalitsi</w:t>
      </w:r>
      <w:r>
        <w:tab/>
        <w:t>ma-keîang</w:t>
      </w:r>
      <w:r>
        <w:tab/>
        <w:t>aya</w:t>
      </w:r>
      <w:r w:rsidR="00020A66">
        <w:tab/>
        <w:t>ma-îavar</w:t>
      </w:r>
      <w:r w:rsidR="00020A66">
        <w:tab/>
        <w:t>a-zua</w:t>
      </w:r>
    </w:p>
    <w:p w14:paraId="7D4CD9F5" w14:textId="77777777" w:rsidR="00800AD8" w:rsidRDefault="00800AD8" w:rsidP="008C3B63">
      <w:pPr>
        <w:pStyle w:val="InterlineTransNoFree"/>
        <w:tabs>
          <w:tab w:val="left" w:pos="962"/>
          <w:tab w:val="left" w:pos="2306"/>
          <w:tab w:val="left" w:pos="2945"/>
          <w:tab w:val="left" w:pos="3719"/>
          <w:tab w:val="left" w:pos="4403"/>
          <w:tab w:val="left" w:pos="5102"/>
          <w:tab w:val="left" w:pos="6326"/>
          <w:tab w:val="left" w:pos="6800"/>
          <w:tab w:val="left" w:pos="8009"/>
          <w:tab w:val="right" w:pos="8789"/>
        </w:tabs>
      </w:pPr>
      <w:r>
        <w:tab/>
        <w:t>do</w:t>
      </w:r>
      <w:r>
        <w:tab/>
      </w:r>
      <w:r>
        <w:rPr>
          <w:smallCaps/>
        </w:rPr>
        <w:t>stat</w:t>
      </w:r>
      <w:r>
        <w:t>-be.thus</w:t>
      </w:r>
      <w:r>
        <w:tab/>
        <w:t>exact</w:t>
      </w:r>
      <w:r>
        <w:tab/>
        <w:t>indeed</w:t>
      </w:r>
      <w:r>
        <w:tab/>
      </w:r>
      <w:r>
        <w:rPr>
          <w:smallCaps/>
        </w:rPr>
        <w:t>c-</w:t>
      </w:r>
      <w:r>
        <w:t>that</w:t>
      </w:r>
      <w:r>
        <w:tab/>
        <w:t>penis</w:t>
      </w:r>
      <w:r>
        <w:tab/>
      </w:r>
      <w:r>
        <w:rPr>
          <w:smallCaps/>
        </w:rPr>
        <w:t>stat</w:t>
      </w:r>
      <w:r>
        <w:t>-know</w:t>
      </w:r>
      <w:r>
        <w:tab/>
        <w:t>say</w:t>
      </w:r>
      <w:r w:rsidR="00020A66">
        <w:tab/>
      </w:r>
      <w:r w:rsidR="00020A66">
        <w:rPr>
          <w:smallCaps/>
        </w:rPr>
        <w:t>stat</w:t>
      </w:r>
      <w:r w:rsidR="00020A66">
        <w:t>-speak</w:t>
      </w:r>
      <w:r w:rsidR="00020A66">
        <w:tab/>
      </w:r>
      <w:r w:rsidR="00020A66">
        <w:rPr>
          <w:smallCaps/>
        </w:rPr>
        <w:t>c-</w:t>
      </w:r>
      <w:r w:rsidR="00020A66">
        <w:t>that</w:t>
      </w:r>
    </w:p>
    <w:p w14:paraId="08529774" w14:textId="77777777" w:rsidR="00800AD8" w:rsidRDefault="00800AD8" w:rsidP="008C3B63">
      <w:pPr>
        <w:pStyle w:val="InterlineText"/>
        <w:tabs>
          <w:tab w:val="left" w:pos="533"/>
          <w:tab w:val="right" w:pos="8789"/>
        </w:tabs>
      </w:pPr>
      <w:r>
        <w:tab/>
        <w:t>mareaîaaîak.</w:t>
      </w:r>
    </w:p>
    <w:p w14:paraId="6388E287" w14:textId="77777777" w:rsidR="00800AD8" w:rsidRDefault="00800AD8" w:rsidP="008C3B63">
      <w:pPr>
        <w:pStyle w:val="InterlineGlossWithTrans"/>
        <w:tabs>
          <w:tab w:val="left" w:pos="533"/>
          <w:tab w:val="right" w:pos="8789"/>
        </w:tabs>
      </w:pPr>
      <w:r>
        <w:tab/>
        <w:t>mare-aîa-aîak</w:t>
      </w:r>
    </w:p>
    <w:p w14:paraId="15674763" w14:textId="77777777" w:rsidR="00800AD8" w:rsidRDefault="00800AD8" w:rsidP="008C3B63">
      <w:pPr>
        <w:pStyle w:val="InterlineTrans"/>
        <w:tabs>
          <w:tab w:val="left" w:pos="533"/>
          <w:tab w:val="right" w:pos="8789"/>
        </w:tabs>
      </w:pPr>
      <w:r>
        <w:tab/>
        <w:t>pair-</w:t>
      </w:r>
      <w:r>
        <w:rPr>
          <w:smallCaps/>
        </w:rPr>
        <w:t>red</w:t>
      </w:r>
      <w:r>
        <w:t>-child</w:t>
      </w:r>
    </w:p>
    <w:p w14:paraId="362A5B7C" w14:textId="77777777" w:rsidR="00800AD8" w:rsidRDefault="00800AD8" w:rsidP="008C3B63">
      <w:pPr>
        <w:pStyle w:val="InterlineFree"/>
        <w:tabs>
          <w:tab w:val="right" w:pos="8789"/>
        </w:tabs>
      </w:pPr>
      <w:r>
        <w:t>“I suppose it must be that penis,” said the mother and children to one another.</w:t>
      </w:r>
    </w:p>
    <w:p w14:paraId="12047892" w14:textId="77777777" w:rsidR="00800AD8" w:rsidRDefault="00DE0E5A" w:rsidP="00256587">
      <w:pPr>
        <w:pStyle w:val="InterlineText"/>
        <w:tabs>
          <w:tab w:val="left" w:pos="533"/>
          <w:tab w:val="left" w:pos="1322"/>
          <w:tab w:val="left" w:pos="2261"/>
          <w:tab w:val="left" w:pos="3740"/>
          <w:tab w:val="left" w:pos="4499"/>
          <w:tab w:val="left" w:pos="5093"/>
          <w:tab w:val="left" w:pos="5357"/>
        </w:tabs>
      </w:pPr>
      <w:r w:rsidRPr="003A1D48">
        <w:rPr>
          <w:rStyle w:val="InterlineTextNumChar"/>
        </w:rPr>
        <w:t>049</w:t>
      </w:r>
      <w:r w:rsidR="00800AD8">
        <w:tab/>
        <w:t>“sa-u,</w:t>
      </w:r>
      <w:r w:rsidR="00800AD8">
        <w:tab/>
        <w:t>îiîi-u,</w:t>
      </w:r>
      <w:r w:rsidR="00800AD8">
        <w:tab/>
        <w:t>Lavuîivuîian,</w:t>
      </w:r>
      <w:r w:rsidR="00800AD8">
        <w:tab/>
        <w:t>uîa</w:t>
      </w:r>
      <w:r w:rsidR="00800AD8">
        <w:tab/>
        <w:t>ken</w:t>
      </w:r>
      <w:r w:rsidR="00800AD8">
        <w:tab/>
        <w:t>a</w:t>
      </w:r>
      <w:r w:rsidR="00800AD8">
        <w:tab/>
        <w:t>puvavulungan.”</w:t>
      </w:r>
    </w:p>
    <w:p w14:paraId="50922851" w14:textId="77777777" w:rsidR="00800AD8" w:rsidRDefault="00800AD8" w:rsidP="00256587">
      <w:pPr>
        <w:pStyle w:val="InterlineGlossWithTrans"/>
        <w:tabs>
          <w:tab w:val="left" w:pos="533"/>
          <w:tab w:val="left" w:pos="1322"/>
          <w:tab w:val="left" w:pos="2261"/>
          <w:tab w:val="left" w:pos="3740"/>
          <w:tab w:val="left" w:pos="4499"/>
          <w:tab w:val="left" w:pos="5093"/>
          <w:tab w:val="left" w:pos="5357"/>
        </w:tabs>
      </w:pPr>
      <w:r>
        <w:tab/>
        <w:t>sa-u</w:t>
      </w:r>
      <w:r>
        <w:tab/>
        <w:t>îiîi-u</w:t>
      </w:r>
      <w:r>
        <w:tab/>
        <w:t>Lavuîivuîian</w:t>
      </w:r>
      <w:r>
        <w:tab/>
        <w:t>uîa</w:t>
      </w:r>
      <w:r>
        <w:tab/>
        <w:t>aken</w:t>
      </w:r>
      <w:r>
        <w:tab/>
        <w:t>a</w:t>
      </w:r>
      <w:r>
        <w:tab/>
        <w:t>pu-vavulung-an</w:t>
      </w:r>
    </w:p>
    <w:p w14:paraId="12219CDF" w14:textId="77777777" w:rsidR="00800AD8" w:rsidRDefault="00800AD8" w:rsidP="00256587">
      <w:pPr>
        <w:pStyle w:val="InterlineTrans"/>
        <w:tabs>
          <w:tab w:val="left" w:pos="533"/>
          <w:tab w:val="left" w:pos="1322"/>
          <w:tab w:val="left" w:pos="2261"/>
          <w:tab w:val="left" w:pos="3740"/>
          <w:tab w:val="left" w:pos="4499"/>
          <w:tab w:val="left" w:pos="5093"/>
          <w:tab w:val="left" w:pos="5357"/>
        </w:tabs>
      </w:pPr>
      <w:r>
        <w:tab/>
        <w:t>go-</w:t>
      </w:r>
      <w:r>
        <w:rPr>
          <w:smallCaps/>
        </w:rPr>
        <w:t>imp</w:t>
      </w:r>
      <w:r>
        <w:tab/>
        <w:t>visit-</w:t>
      </w:r>
      <w:r>
        <w:rPr>
          <w:smallCaps/>
        </w:rPr>
        <w:t>imp</w:t>
      </w:r>
      <w:r>
        <w:tab/>
        <w:t>(name)</w:t>
      </w:r>
      <w:r>
        <w:tab/>
        <w:t>so.that</w:t>
      </w:r>
      <w:r>
        <w:tab/>
      </w:r>
      <w:r w:rsidR="000D5EFB" w:rsidRPr="000D5EFB">
        <w:rPr>
          <w:smallCaps/>
        </w:rPr>
        <w:t>f.I</w:t>
      </w:r>
      <w:r>
        <w:rPr>
          <w:smallCaps/>
        </w:rPr>
        <w:tab/>
        <w:t>c</w:t>
      </w:r>
      <w:r>
        <w:rPr>
          <w:smallCaps/>
        </w:rPr>
        <w:tab/>
      </w:r>
      <w:r>
        <w:t>have-?-</w:t>
      </w:r>
      <w:r>
        <w:rPr>
          <w:smallCaps/>
        </w:rPr>
        <w:t>nom</w:t>
      </w:r>
    </w:p>
    <w:p w14:paraId="2E8BCAA4" w14:textId="77777777" w:rsidR="00800AD8" w:rsidRDefault="00800AD8" w:rsidP="008C3B63">
      <w:pPr>
        <w:pStyle w:val="InterlineFree"/>
        <w:tabs>
          <w:tab w:val="right" w:pos="8789"/>
        </w:tabs>
      </w:pPr>
      <w:r>
        <w:t>“Go and pay a visit, Lavuîivuîian</w:t>
      </w:r>
      <w:r w:rsidR="00020A66">
        <w:t xml:space="preserve"> (</w:t>
      </w:r>
      <w:r w:rsidR="00020A66" w:rsidRPr="00020A66">
        <w:rPr>
          <w:i/>
        </w:rPr>
        <w:t>or</w:t>
      </w:r>
      <w:r w:rsidR="00020A66">
        <w:t xml:space="preserve"> go-between OA)</w:t>
      </w:r>
      <w:r>
        <w:t>, so that I can marry without a betrothal present (</w:t>
      </w:r>
      <w:r w:rsidR="00020A66" w:rsidRPr="00020A66">
        <w:rPr>
          <w:i/>
        </w:rPr>
        <w:t>or</w:t>
      </w:r>
      <w:r>
        <w:t xml:space="preserve"> so that I can get</w:t>
      </w:r>
      <w:r w:rsidR="00020A66">
        <w:t xml:space="preserve"> </w:t>
      </w:r>
      <w:r>
        <w:t>into the Vavulungan household</w:t>
      </w:r>
      <w:r w:rsidR="00020A66">
        <w:t>?</w:t>
      </w:r>
      <w:r>
        <w:t>).”</w:t>
      </w:r>
    </w:p>
    <w:p w14:paraId="43E9AED3" w14:textId="77777777" w:rsidR="00800AD8" w:rsidRDefault="00DE0E5A" w:rsidP="008C3B63">
      <w:pPr>
        <w:pStyle w:val="InterlineText"/>
        <w:tabs>
          <w:tab w:val="left" w:pos="533"/>
          <w:tab w:val="left" w:pos="1172"/>
          <w:tab w:val="left" w:pos="1616"/>
          <w:tab w:val="left" w:pos="1955"/>
          <w:tab w:val="left" w:pos="3029"/>
          <w:tab w:val="left" w:pos="4328"/>
          <w:tab w:val="left" w:pos="4832"/>
          <w:tab w:val="right" w:pos="8789"/>
        </w:tabs>
      </w:pPr>
      <w:r w:rsidRPr="003A1D48">
        <w:rPr>
          <w:rStyle w:val="InterlineTextNumChar"/>
        </w:rPr>
        <w:t>050</w:t>
      </w:r>
      <w:r w:rsidR="00800AD8">
        <w:tab/>
        <w:t>vaik</w:t>
      </w:r>
      <w:r w:rsidR="00800AD8">
        <w:tab/>
        <w:t>ti</w:t>
      </w:r>
      <w:r w:rsidR="00800AD8">
        <w:tab/>
        <w:t>sa</w:t>
      </w:r>
      <w:r w:rsidR="00800AD8">
        <w:tab/>
        <w:t>Lavuîian;</w:t>
      </w:r>
      <w:r w:rsidR="00800AD8">
        <w:tab/>
        <w:t>mangtjez</w:t>
      </w:r>
      <w:r w:rsidR="00800AD8">
        <w:tab/>
        <w:t>i</w:t>
      </w:r>
      <w:r w:rsidR="00800AD8">
        <w:tab/>
        <w:t>Vavuluvulungan.</w:t>
      </w:r>
    </w:p>
    <w:p w14:paraId="76E4A5CC" w14:textId="77777777" w:rsidR="00800AD8" w:rsidRDefault="00800AD8" w:rsidP="008C3B63">
      <w:pPr>
        <w:pStyle w:val="InterlineGlossWithTrans"/>
        <w:tabs>
          <w:tab w:val="left" w:pos="533"/>
          <w:tab w:val="left" w:pos="1172"/>
          <w:tab w:val="left" w:pos="1616"/>
          <w:tab w:val="left" w:pos="1955"/>
          <w:tab w:val="left" w:pos="3029"/>
          <w:tab w:val="left" w:pos="4328"/>
          <w:tab w:val="left" w:pos="4832"/>
          <w:tab w:val="right" w:pos="8789"/>
        </w:tabs>
      </w:pPr>
      <w:r>
        <w:tab/>
        <w:t>vaik</w:t>
      </w:r>
      <w:r>
        <w:tab/>
        <w:t>ti</w:t>
      </w:r>
      <w:r>
        <w:tab/>
        <w:t>sa</w:t>
      </w:r>
      <w:r>
        <w:tab/>
        <w:t>Lavuîian</w:t>
      </w:r>
      <w:r>
        <w:tab/>
        <w:t>m-pangetjez</w:t>
      </w:r>
      <w:r>
        <w:tab/>
        <w:t>i</w:t>
      </w:r>
      <w:r>
        <w:tab/>
        <w:t>Vavuluvulungan</w:t>
      </w:r>
    </w:p>
    <w:p w14:paraId="3CB97873" w14:textId="77777777" w:rsidR="00800AD8" w:rsidRDefault="00800AD8" w:rsidP="008C3B63">
      <w:pPr>
        <w:pStyle w:val="InterlineTrans"/>
        <w:tabs>
          <w:tab w:val="left" w:pos="533"/>
          <w:tab w:val="left" w:pos="1172"/>
          <w:tab w:val="left" w:pos="1616"/>
          <w:tab w:val="left" w:pos="1955"/>
          <w:tab w:val="left" w:pos="3029"/>
          <w:tab w:val="left" w:pos="4328"/>
          <w:tab w:val="left" w:pos="4832"/>
          <w:tab w:val="right" w:pos="8789"/>
        </w:tabs>
      </w:pPr>
      <w:r>
        <w:tab/>
        <w:t>leave</w:t>
      </w:r>
      <w:r>
        <w:tab/>
      </w:r>
      <w:r>
        <w:rPr>
          <w:smallCaps/>
        </w:rPr>
        <w:t>f.h</w:t>
      </w:r>
      <w:r>
        <w:rPr>
          <w:smallCaps/>
        </w:rPr>
        <w:tab/>
        <w:t>h</w:t>
      </w:r>
      <w:r>
        <w:rPr>
          <w:smallCaps/>
        </w:rPr>
        <w:tab/>
      </w:r>
      <w:r>
        <w:t>(name)</w:t>
      </w:r>
      <w:r>
        <w:tab/>
      </w:r>
      <w:r>
        <w:rPr>
          <w:smallCaps/>
        </w:rPr>
        <w:t>af</w:t>
      </w:r>
      <w:r>
        <w:t>-come</w:t>
      </w:r>
      <w:r>
        <w:tab/>
      </w:r>
      <w:r>
        <w:rPr>
          <w:smallCaps/>
        </w:rPr>
        <w:t>loc</w:t>
      </w:r>
      <w:r>
        <w:tab/>
        <w:t>(name)</w:t>
      </w:r>
    </w:p>
    <w:p w14:paraId="324E98A3" w14:textId="77777777" w:rsidR="00800AD8" w:rsidRDefault="00800AD8" w:rsidP="008C3B63">
      <w:pPr>
        <w:pStyle w:val="InterlineFree"/>
        <w:tabs>
          <w:tab w:val="right" w:pos="8789"/>
        </w:tabs>
      </w:pPr>
      <w:r>
        <w:t>Lavuîian went and reached the Vavuluvulungan house.</w:t>
      </w:r>
    </w:p>
    <w:p w14:paraId="0C427C49" w14:textId="77777777" w:rsidR="00800AD8" w:rsidRDefault="00DE0E5A" w:rsidP="008C3B63">
      <w:pPr>
        <w:pStyle w:val="InterlineText"/>
        <w:tabs>
          <w:tab w:val="left" w:pos="533"/>
          <w:tab w:val="left" w:pos="1127"/>
          <w:tab w:val="left" w:pos="1391"/>
          <w:tab w:val="left" w:pos="2690"/>
          <w:tab w:val="left" w:pos="3614"/>
          <w:tab w:val="left" w:pos="4838"/>
          <w:tab w:val="left" w:pos="5312"/>
          <w:tab w:val="left" w:pos="5756"/>
          <w:tab w:val="right" w:pos="8789"/>
        </w:tabs>
      </w:pPr>
      <w:r w:rsidRPr="003A1D48">
        <w:rPr>
          <w:rStyle w:val="InterlineTextNumChar"/>
        </w:rPr>
        <w:t>051</w:t>
      </w:r>
      <w:r w:rsidR="00800AD8">
        <w:tab/>
        <w:t>“aku</w:t>
      </w:r>
      <w:r w:rsidR="00800AD8">
        <w:tab/>
        <w:t>a</w:t>
      </w:r>
      <w:r w:rsidR="00800AD8">
        <w:tab/>
        <w:t>mangtjez</w:t>
      </w:r>
      <w:r w:rsidR="00800AD8">
        <w:tab/>
        <w:t>sun,</w:t>
      </w:r>
      <w:r w:rsidR="00800AD8">
        <w:tab/>
        <w:t>vuvu?”</w:t>
      </w:r>
      <w:r w:rsidR="00800AD8">
        <w:tab/>
        <w:t>aya</w:t>
      </w:r>
      <w:r w:rsidR="00800AD8">
        <w:tab/>
        <w:t>ti</w:t>
      </w:r>
      <w:r w:rsidR="00800AD8">
        <w:tab/>
        <w:t>Puîaîuîaîuyan.</w:t>
      </w:r>
    </w:p>
    <w:p w14:paraId="6DA6B28A" w14:textId="77777777" w:rsidR="00800AD8" w:rsidRDefault="00800AD8" w:rsidP="008C3B63">
      <w:pPr>
        <w:pStyle w:val="InterlineGlossWithTrans"/>
        <w:tabs>
          <w:tab w:val="left" w:pos="533"/>
          <w:tab w:val="left" w:pos="1127"/>
          <w:tab w:val="left" w:pos="1391"/>
          <w:tab w:val="left" w:pos="2690"/>
          <w:tab w:val="left" w:pos="3614"/>
          <w:tab w:val="left" w:pos="4838"/>
          <w:tab w:val="left" w:pos="5312"/>
          <w:tab w:val="left" w:pos="5756"/>
          <w:tab w:val="right" w:pos="8789"/>
        </w:tabs>
      </w:pPr>
      <w:r>
        <w:tab/>
        <w:t>aku</w:t>
      </w:r>
      <w:r>
        <w:tab/>
        <w:t>a</w:t>
      </w:r>
      <w:r>
        <w:tab/>
        <w:t>m-pangetjez</w:t>
      </w:r>
      <w:r>
        <w:tab/>
        <w:t>sun</w:t>
      </w:r>
      <w:r>
        <w:tab/>
        <w:t>vuvu</w:t>
      </w:r>
      <w:r>
        <w:tab/>
        <w:t>aya</w:t>
      </w:r>
      <w:r>
        <w:tab/>
        <w:t>ti</w:t>
      </w:r>
      <w:r>
        <w:tab/>
        <w:t>Puîaîuîaîuyan</w:t>
      </w:r>
    </w:p>
    <w:p w14:paraId="2F1C56EA" w14:textId="77777777" w:rsidR="00800AD8" w:rsidRDefault="00800AD8" w:rsidP="008C3B63">
      <w:pPr>
        <w:pStyle w:val="InterlineTrans"/>
        <w:tabs>
          <w:tab w:val="left" w:pos="533"/>
          <w:tab w:val="left" w:pos="1127"/>
          <w:tab w:val="left" w:pos="1391"/>
          <w:tab w:val="left" w:pos="2690"/>
          <w:tab w:val="left" w:pos="3614"/>
          <w:tab w:val="left" w:pos="4838"/>
          <w:tab w:val="left" w:pos="5312"/>
          <w:tab w:val="left" w:pos="5756"/>
          <w:tab w:val="right" w:pos="8789"/>
        </w:tabs>
      </w:pPr>
      <w:r>
        <w:tab/>
        <w:t>why</w:t>
      </w:r>
      <w:r>
        <w:rPr>
          <w:smallCaps/>
        </w:rPr>
        <w:tab/>
        <w:t>c</w:t>
      </w:r>
      <w:r>
        <w:rPr>
          <w:smallCaps/>
        </w:rPr>
        <w:tab/>
        <w:t>af</w:t>
      </w:r>
      <w:r>
        <w:t>-come</w:t>
      </w:r>
      <w:r>
        <w:tab/>
      </w:r>
      <w:r>
        <w:rPr>
          <w:smallCaps/>
        </w:rPr>
        <w:t>f.</w:t>
      </w:r>
      <w:r>
        <w:t>you(</w:t>
      </w:r>
      <w:r>
        <w:rPr>
          <w:smallCaps/>
        </w:rPr>
        <w:t>s</w:t>
      </w:r>
      <w:r>
        <w:t>)</w:t>
      </w:r>
      <w:r>
        <w:tab/>
        <w:t>grandparent</w:t>
      </w:r>
      <w:r>
        <w:tab/>
        <w:t>say</w:t>
      </w:r>
      <w:r>
        <w:tab/>
      </w:r>
      <w:r>
        <w:rPr>
          <w:smallCaps/>
        </w:rPr>
        <w:t>f.h</w:t>
      </w:r>
      <w:r>
        <w:tab/>
        <w:t>(name)</w:t>
      </w:r>
    </w:p>
    <w:p w14:paraId="6D3F0F5E" w14:textId="77777777" w:rsidR="00800AD8" w:rsidRDefault="00800AD8" w:rsidP="008C3B63">
      <w:pPr>
        <w:pStyle w:val="InterlineFree"/>
        <w:tabs>
          <w:tab w:val="right" w:pos="8789"/>
        </w:tabs>
      </w:pPr>
      <w:r>
        <w:t>“Why have you come, granny?” said Puîaîuîaîuyan.</w:t>
      </w:r>
    </w:p>
    <w:p w14:paraId="273D8A7A" w14:textId="77777777" w:rsidR="00800AD8" w:rsidRDefault="00DE0E5A" w:rsidP="008C3B63">
      <w:pPr>
        <w:pStyle w:val="InterlineText"/>
        <w:tabs>
          <w:tab w:val="left" w:pos="533"/>
          <w:tab w:val="left" w:pos="1322"/>
          <w:tab w:val="left" w:pos="2261"/>
          <w:tab w:val="left" w:pos="2735"/>
          <w:tab w:val="left" w:pos="3179"/>
          <w:tab w:val="left" w:pos="4403"/>
          <w:tab w:val="left" w:pos="5162"/>
          <w:tab w:val="left" w:pos="5756"/>
          <w:tab w:val="left" w:pos="6020"/>
          <w:tab w:val="left" w:pos="7604"/>
          <w:tab w:val="right" w:pos="8789"/>
        </w:tabs>
      </w:pPr>
      <w:r w:rsidRPr="003A1D48">
        <w:rPr>
          <w:rStyle w:val="InterlineTextNumChar"/>
        </w:rPr>
        <w:t>052</w:t>
      </w:r>
      <w:r w:rsidR="00800AD8">
        <w:tab/>
        <w:t>“‘sa-u,</w:t>
      </w:r>
      <w:r w:rsidR="00800AD8">
        <w:tab/>
        <w:t>îiîi-u,</w:t>
      </w:r>
      <w:r w:rsidR="003B5E7B">
        <w:t>’</w:t>
      </w:r>
      <w:r w:rsidR="00800AD8">
        <w:tab/>
        <w:t>aya</w:t>
      </w:r>
      <w:r w:rsidR="00800AD8">
        <w:tab/>
        <w:t>ti</w:t>
      </w:r>
      <w:r w:rsidR="00800AD8">
        <w:tab/>
        <w:t>Tjukutjuku,</w:t>
      </w:r>
      <w:r w:rsidR="00800AD8">
        <w:tab/>
      </w:r>
      <w:r w:rsidR="003B5E7B">
        <w:t>‘</w:t>
      </w:r>
      <w:r w:rsidR="00800AD8">
        <w:t>uîa</w:t>
      </w:r>
      <w:r w:rsidR="00800AD8">
        <w:tab/>
        <w:t>ken</w:t>
      </w:r>
      <w:r w:rsidR="00800AD8">
        <w:tab/>
        <w:t>a</w:t>
      </w:r>
      <w:r w:rsidR="003B5E7B">
        <w:tab/>
        <w:t>puvavulungan,’</w:t>
      </w:r>
      <w:r w:rsidR="003B5E7B">
        <w:tab/>
        <w:t>aya;</w:t>
      </w:r>
    </w:p>
    <w:p w14:paraId="7EF63193" w14:textId="77777777" w:rsidR="00800AD8" w:rsidRDefault="00800AD8" w:rsidP="008C3B63">
      <w:pPr>
        <w:pStyle w:val="InterlineGlossWithTrans"/>
        <w:tabs>
          <w:tab w:val="left" w:pos="533"/>
          <w:tab w:val="left" w:pos="1322"/>
          <w:tab w:val="left" w:pos="2261"/>
          <w:tab w:val="left" w:pos="2735"/>
          <w:tab w:val="left" w:pos="3179"/>
          <w:tab w:val="left" w:pos="4403"/>
          <w:tab w:val="left" w:pos="5162"/>
          <w:tab w:val="left" w:pos="5756"/>
          <w:tab w:val="left" w:pos="6020"/>
          <w:tab w:val="left" w:pos="7604"/>
          <w:tab w:val="right" w:pos="8789"/>
        </w:tabs>
      </w:pPr>
      <w:r>
        <w:tab/>
        <w:t>sa-u</w:t>
      </w:r>
      <w:r>
        <w:tab/>
        <w:t>îiîi-u</w:t>
      </w:r>
      <w:r>
        <w:tab/>
        <w:t>aya</w:t>
      </w:r>
      <w:r>
        <w:tab/>
        <w:t>ti</w:t>
      </w:r>
      <w:r>
        <w:tab/>
        <w:t>Tjukutjuku</w:t>
      </w:r>
      <w:r>
        <w:tab/>
        <w:t>uîa</w:t>
      </w:r>
      <w:r>
        <w:tab/>
        <w:t>aken</w:t>
      </w:r>
      <w:r>
        <w:tab/>
        <w:t>a</w:t>
      </w:r>
      <w:r w:rsidR="003B5E7B">
        <w:tab/>
        <w:t>pu-vavulung-an</w:t>
      </w:r>
      <w:r w:rsidR="003B5E7B">
        <w:tab/>
        <w:t>aya</w:t>
      </w:r>
    </w:p>
    <w:p w14:paraId="45D8CAA4" w14:textId="77777777" w:rsidR="00800AD8" w:rsidRDefault="00800AD8" w:rsidP="008C3B63">
      <w:pPr>
        <w:pStyle w:val="InterlineTransNoFree"/>
        <w:tabs>
          <w:tab w:val="left" w:pos="1322"/>
          <w:tab w:val="left" w:pos="2261"/>
          <w:tab w:val="left" w:pos="2735"/>
          <w:tab w:val="left" w:pos="3179"/>
          <w:tab w:val="left" w:pos="4403"/>
          <w:tab w:val="left" w:pos="5162"/>
          <w:tab w:val="left" w:pos="5756"/>
          <w:tab w:val="left" w:pos="6020"/>
          <w:tab w:val="left" w:pos="7604"/>
          <w:tab w:val="right" w:pos="8789"/>
        </w:tabs>
        <w:rPr>
          <w:smallCaps/>
        </w:rPr>
      </w:pPr>
      <w:r>
        <w:tab/>
        <w:t>go-</w:t>
      </w:r>
      <w:r>
        <w:rPr>
          <w:smallCaps/>
        </w:rPr>
        <w:t>imp</w:t>
      </w:r>
      <w:r>
        <w:tab/>
        <w:t>visit-</w:t>
      </w:r>
      <w:r>
        <w:rPr>
          <w:smallCaps/>
        </w:rPr>
        <w:t>imp</w:t>
      </w:r>
      <w:r>
        <w:tab/>
        <w:t>say</w:t>
      </w:r>
      <w:r>
        <w:tab/>
      </w:r>
      <w:r>
        <w:rPr>
          <w:smallCaps/>
        </w:rPr>
        <w:t>f.h</w:t>
      </w:r>
      <w:r>
        <w:tab/>
        <w:t>(name)</w:t>
      </w:r>
      <w:r>
        <w:tab/>
        <w:t>so.that</w:t>
      </w:r>
      <w:r>
        <w:tab/>
      </w:r>
      <w:r w:rsidR="000D5EFB" w:rsidRPr="000D5EFB">
        <w:rPr>
          <w:smallCaps/>
        </w:rPr>
        <w:t>f.I</w:t>
      </w:r>
      <w:r>
        <w:rPr>
          <w:smallCaps/>
        </w:rPr>
        <w:tab/>
        <w:t>c</w:t>
      </w:r>
      <w:r w:rsidR="003B5E7B">
        <w:tab/>
        <w:t>have-?-</w:t>
      </w:r>
      <w:r w:rsidR="003B5E7B">
        <w:rPr>
          <w:smallCaps/>
        </w:rPr>
        <w:t>nom</w:t>
      </w:r>
      <w:r w:rsidR="003B5E7B">
        <w:tab/>
        <w:t>say</w:t>
      </w:r>
    </w:p>
    <w:p w14:paraId="28E2C155" w14:textId="77777777" w:rsidR="00800AD8" w:rsidRDefault="00800AD8" w:rsidP="008C3B63">
      <w:pPr>
        <w:pStyle w:val="InterlineText"/>
        <w:tabs>
          <w:tab w:val="left" w:pos="533"/>
          <w:tab w:val="left" w:pos="1577"/>
          <w:tab w:val="left" w:pos="1961"/>
          <w:tab w:val="right" w:pos="8789"/>
        </w:tabs>
      </w:pPr>
      <w:r>
        <w:tab/>
        <w:t>avanu</w:t>
      </w:r>
      <w:r>
        <w:tab/>
        <w:t>ku</w:t>
      </w:r>
      <w:r>
        <w:tab/>
        <w:t>sisamaza.”</w:t>
      </w:r>
    </w:p>
    <w:p w14:paraId="1E1FA5DC" w14:textId="77777777" w:rsidR="00800AD8" w:rsidRDefault="00800AD8" w:rsidP="008C3B63">
      <w:pPr>
        <w:pStyle w:val="InterlineGlossWithTrans"/>
        <w:tabs>
          <w:tab w:val="left" w:pos="533"/>
          <w:tab w:val="left" w:pos="1577"/>
          <w:tab w:val="left" w:pos="1961"/>
          <w:tab w:val="right" w:pos="8789"/>
        </w:tabs>
      </w:pPr>
      <w:r>
        <w:tab/>
        <w:t>avan</w:t>
      </w:r>
      <w:r w:rsidR="00620A5E">
        <w:t xml:space="preserve">  n</w:t>
      </w:r>
      <w:r>
        <w:t>u</w:t>
      </w:r>
      <w:r>
        <w:tab/>
        <w:t>ku</w:t>
      </w:r>
      <w:r>
        <w:tab/>
        <w:t>si-sa-maza</w:t>
      </w:r>
    </w:p>
    <w:p w14:paraId="3F2AA371" w14:textId="77777777" w:rsidR="00800AD8" w:rsidRDefault="00800AD8" w:rsidP="008C3B63">
      <w:pPr>
        <w:pStyle w:val="InterlineTrans"/>
        <w:tabs>
          <w:tab w:val="left" w:pos="533"/>
          <w:tab w:val="left" w:pos="1577"/>
          <w:tab w:val="left" w:pos="1961"/>
          <w:tab w:val="right" w:pos="8789"/>
        </w:tabs>
      </w:pPr>
      <w:r>
        <w:tab/>
        <w:t>exact</w:t>
      </w:r>
      <w:r w:rsidR="00620A5E">
        <w:t xml:space="preserve">  of</w:t>
      </w:r>
      <w:r>
        <w:tab/>
        <w:t>I</w:t>
      </w:r>
      <w:r>
        <w:tab/>
      </w:r>
      <w:r>
        <w:rPr>
          <w:smallCaps/>
        </w:rPr>
        <w:t>if</w:t>
      </w:r>
      <w:r>
        <w:t>-go-here</w:t>
      </w:r>
    </w:p>
    <w:p w14:paraId="61CCFA91" w14:textId="77777777" w:rsidR="00800AD8" w:rsidRDefault="00800AD8" w:rsidP="008C3B63">
      <w:pPr>
        <w:pStyle w:val="InterlineFree"/>
        <w:tabs>
          <w:tab w:val="right" w:pos="8789"/>
        </w:tabs>
      </w:pPr>
      <w:r>
        <w:t>“Tjukutjuku said: ‘Go and pay a visit, so that I can marry without a betrothal present.’ That’s why I’ve come.”</w:t>
      </w:r>
    </w:p>
    <w:p w14:paraId="0FB588AF" w14:textId="77777777" w:rsidR="00800AD8" w:rsidRDefault="00DE0E5A" w:rsidP="008C3B63">
      <w:pPr>
        <w:pStyle w:val="InterlineText"/>
        <w:tabs>
          <w:tab w:val="left" w:pos="533"/>
          <w:tab w:val="left" w:pos="1037"/>
          <w:tab w:val="left" w:pos="1886"/>
          <w:tab w:val="left" w:pos="2450"/>
          <w:tab w:val="left" w:pos="3044"/>
          <w:tab w:val="left" w:pos="3308"/>
          <w:tab w:val="right" w:pos="8789"/>
        </w:tabs>
      </w:pPr>
      <w:r w:rsidRPr="003A1D48">
        <w:rPr>
          <w:rStyle w:val="InterlineTextNumChar"/>
        </w:rPr>
        <w:t>053</w:t>
      </w:r>
      <w:r w:rsidR="00800AD8">
        <w:tab/>
        <w:t>“ala</w:t>
      </w:r>
      <w:r w:rsidR="00800AD8">
        <w:tab/>
        <w:t>iru</w:t>
      </w:r>
      <w:r w:rsidR="00800AD8">
        <w:tab/>
        <w:t>ka</w:t>
      </w:r>
      <w:r w:rsidR="00800AD8">
        <w:tab/>
        <w:t>ken</w:t>
      </w:r>
      <w:r w:rsidR="00800AD8">
        <w:tab/>
        <w:t>a</w:t>
      </w:r>
      <w:r w:rsidR="00800AD8">
        <w:tab/>
        <w:t>pukaui.</w:t>
      </w:r>
    </w:p>
    <w:p w14:paraId="42496CA7" w14:textId="77777777" w:rsidR="00800AD8" w:rsidRDefault="00800AD8" w:rsidP="008C3B63">
      <w:pPr>
        <w:pStyle w:val="InterlineGlossWithTrans"/>
        <w:tabs>
          <w:tab w:val="left" w:pos="533"/>
          <w:tab w:val="left" w:pos="1037"/>
          <w:tab w:val="left" w:pos="1886"/>
          <w:tab w:val="left" w:pos="2450"/>
          <w:tab w:val="left" w:pos="3044"/>
          <w:tab w:val="left" w:pos="3308"/>
          <w:tab w:val="right" w:pos="8789"/>
        </w:tabs>
      </w:pPr>
      <w:r>
        <w:tab/>
        <w:t>ala</w:t>
      </w:r>
      <w:r>
        <w:tab/>
        <w:t>iru</w:t>
      </w:r>
      <w:r>
        <w:tab/>
        <w:t>ka</w:t>
      </w:r>
      <w:r>
        <w:tab/>
        <w:t>aken</w:t>
      </w:r>
      <w:r>
        <w:tab/>
        <w:t>a</w:t>
      </w:r>
      <w:r>
        <w:tab/>
        <w:t>pu-ka-ui</w:t>
      </w:r>
    </w:p>
    <w:p w14:paraId="15DA1CA9" w14:textId="77777777" w:rsidR="00800AD8" w:rsidRDefault="00800AD8" w:rsidP="008C3B63">
      <w:pPr>
        <w:pStyle w:val="InterlineTransNoFree"/>
        <w:tabs>
          <w:tab w:val="left" w:pos="1037"/>
          <w:tab w:val="left" w:pos="1886"/>
          <w:tab w:val="left" w:pos="2450"/>
          <w:tab w:val="left" w:pos="3044"/>
          <w:tab w:val="left" w:pos="3308"/>
          <w:tab w:val="right" w:pos="8789"/>
        </w:tabs>
      </w:pPr>
      <w:r>
        <w:tab/>
        <w:t>but</w:t>
      </w:r>
      <w:r>
        <w:tab/>
        <w:t>will.not</w:t>
      </w:r>
      <w:r>
        <w:tab/>
        <w:t>after</w:t>
      </w:r>
      <w:r>
        <w:tab/>
      </w:r>
      <w:r w:rsidR="000D5EFB" w:rsidRPr="000D5EFB">
        <w:rPr>
          <w:smallCaps/>
        </w:rPr>
        <w:t>f.I</w:t>
      </w:r>
      <w:r>
        <w:rPr>
          <w:smallCaps/>
        </w:rPr>
        <w:tab/>
        <w:t>c</w:t>
      </w:r>
      <w:r>
        <w:rPr>
          <w:smallCaps/>
        </w:rPr>
        <w:tab/>
      </w:r>
      <w:r>
        <w:t>have-become-yes</w:t>
      </w:r>
      <w:r w:rsidR="003B5E7B">
        <w:tab/>
        <w:t>“But I certainly won’t agree.</w:t>
      </w:r>
    </w:p>
    <w:p w14:paraId="6B8A38A3" w14:textId="77777777" w:rsidR="00800AD8" w:rsidRDefault="00DE0E5A" w:rsidP="008C3B63">
      <w:pPr>
        <w:pStyle w:val="InterlineText"/>
        <w:tabs>
          <w:tab w:val="left" w:pos="533"/>
          <w:tab w:val="left" w:pos="977"/>
          <w:tab w:val="left" w:pos="2081"/>
          <w:tab w:val="left" w:pos="2345"/>
          <w:tab w:val="left" w:pos="3104"/>
          <w:tab w:val="left" w:pos="4688"/>
          <w:tab w:val="left" w:pos="5162"/>
          <w:tab w:val="left" w:pos="5606"/>
          <w:tab w:val="right" w:pos="8789"/>
        </w:tabs>
      </w:pPr>
      <w:r w:rsidRPr="003A1D48">
        <w:rPr>
          <w:rStyle w:val="InterlineTextNumChar"/>
        </w:rPr>
        <w:t>054</w:t>
      </w:r>
      <w:r w:rsidR="00800AD8">
        <w:tab/>
        <w:t>ika</w:t>
      </w:r>
      <w:r w:rsidR="00800AD8">
        <w:tab/>
        <w:t>magaîu</w:t>
      </w:r>
      <w:r w:rsidR="00800AD8">
        <w:tab/>
        <w:t>a</w:t>
      </w:r>
      <w:r w:rsidR="00800AD8">
        <w:tab/>
        <w:t>nu</w:t>
      </w:r>
      <w:r w:rsidR="00800AD8">
        <w:tab/>
        <w:t>tjautsiketsikel,”</w:t>
      </w:r>
      <w:r w:rsidR="00800AD8">
        <w:tab/>
        <w:t>aya</w:t>
      </w:r>
      <w:r w:rsidR="00800AD8">
        <w:tab/>
        <w:t>ti</w:t>
      </w:r>
      <w:r w:rsidR="003B5E7B">
        <w:tab/>
        <w:t>Puîaîuîaîuyan.</w:t>
      </w:r>
    </w:p>
    <w:p w14:paraId="30ABBCBA" w14:textId="77777777" w:rsidR="00800AD8" w:rsidRDefault="00800AD8" w:rsidP="008C3B63">
      <w:pPr>
        <w:pStyle w:val="InterlineGlossWithTrans"/>
        <w:tabs>
          <w:tab w:val="left" w:pos="533"/>
          <w:tab w:val="left" w:pos="977"/>
          <w:tab w:val="left" w:pos="2081"/>
          <w:tab w:val="left" w:pos="2345"/>
          <w:tab w:val="left" w:pos="3104"/>
          <w:tab w:val="left" w:pos="4688"/>
          <w:tab w:val="left" w:pos="5162"/>
          <w:tab w:val="left" w:pos="5606"/>
          <w:tab w:val="right" w:pos="8789"/>
        </w:tabs>
      </w:pPr>
      <w:r>
        <w:tab/>
        <w:t>ika</w:t>
      </w:r>
      <w:r>
        <w:tab/>
        <w:t>ma-gaîu</w:t>
      </w:r>
      <w:r>
        <w:tab/>
        <w:t>a</w:t>
      </w:r>
      <w:r>
        <w:tab/>
        <w:t>nu</w:t>
      </w:r>
      <w:r>
        <w:tab/>
        <w:t>tsike=tjautsikel</w:t>
      </w:r>
      <w:r>
        <w:tab/>
        <w:t>aya</w:t>
      </w:r>
      <w:r>
        <w:tab/>
        <w:t>ti</w:t>
      </w:r>
      <w:r w:rsidR="003B5E7B">
        <w:tab/>
        <w:t>Puîaîuîaîuyan</w:t>
      </w:r>
    </w:p>
    <w:p w14:paraId="4773FA9F" w14:textId="77777777" w:rsidR="00800AD8" w:rsidRDefault="00800AD8" w:rsidP="008C3B63">
      <w:pPr>
        <w:pStyle w:val="InterlineTrans"/>
        <w:tabs>
          <w:tab w:val="left" w:pos="533"/>
          <w:tab w:val="left" w:pos="977"/>
          <w:tab w:val="left" w:pos="2081"/>
          <w:tab w:val="left" w:pos="2345"/>
          <w:tab w:val="left" w:pos="3104"/>
          <w:tab w:val="left" w:pos="4688"/>
          <w:tab w:val="left" w:pos="5162"/>
          <w:tab w:val="left" w:pos="5606"/>
          <w:tab w:val="right" w:pos="8789"/>
        </w:tabs>
      </w:pPr>
      <w:r>
        <w:tab/>
        <w:t>not</w:t>
      </w:r>
      <w:r>
        <w:tab/>
      </w:r>
      <w:r>
        <w:rPr>
          <w:smallCaps/>
        </w:rPr>
        <w:t>stat</w:t>
      </w:r>
      <w:r>
        <w:t>-slow</w:t>
      </w:r>
      <w:r>
        <w:rPr>
          <w:smallCaps/>
        </w:rPr>
        <w:tab/>
        <w:t>c</w:t>
      </w:r>
      <w:r>
        <w:rPr>
          <w:smallCaps/>
        </w:rPr>
        <w:tab/>
      </w:r>
      <w:r>
        <w:t>you(</w:t>
      </w:r>
      <w:r>
        <w:rPr>
          <w:smallCaps/>
        </w:rPr>
        <w:t>p</w:t>
      </w:r>
      <w:r>
        <w:t>)</w:t>
      </w:r>
      <w:r>
        <w:tab/>
      </w:r>
      <w:r>
        <w:rPr>
          <w:smallCaps/>
        </w:rPr>
        <w:t>red</w:t>
      </w:r>
      <w:r>
        <w:t>=story</w:t>
      </w:r>
      <w:r>
        <w:tab/>
        <w:t>say</w:t>
      </w:r>
      <w:r>
        <w:tab/>
      </w:r>
      <w:r>
        <w:rPr>
          <w:smallCaps/>
        </w:rPr>
        <w:t>f.h</w:t>
      </w:r>
      <w:r w:rsidR="003B5E7B">
        <w:tab/>
        <w:t>(name)</w:t>
      </w:r>
    </w:p>
    <w:p w14:paraId="47627170" w14:textId="77777777" w:rsidR="00800AD8" w:rsidRDefault="00800AD8" w:rsidP="008C3B63">
      <w:pPr>
        <w:pStyle w:val="InterlineFree"/>
        <w:tabs>
          <w:tab w:val="right" w:pos="8789"/>
        </w:tabs>
      </w:pPr>
      <w:r>
        <w:lastRenderedPageBreak/>
        <w:t>Your insults were not kind,” said Puîaîuîaîuyan.</w:t>
      </w:r>
    </w:p>
    <w:p w14:paraId="26A6C110" w14:textId="77777777" w:rsidR="00800AD8" w:rsidRDefault="00DE0E5A" w:rsidP="008C3B63">
      <w:pPr>
        <w:pStyle w:val="InterlineText"/>
        <w:tabs>
          <w:tab w:val="left" w:pos="533"/>
          <w:tab w:val="left" w:pos="1022"/>
          <w:tab w:val="left" w:pos="1661"/>
          <w:tab w:val="left" w:pos="2105"/>
          <w:tab w:val="left" w:pos="2444"/>
          <w:tab w:val="right" w:pos="8789"/>
        </w:tabs>
      </w:pPr>
      <w:r w:rsidRPr="003A1D48">
        <w:rPr>
          <w:rStyle w:val="InterlineTextNumChar"/>
        </w:rPr>
        <w:t>055</w:t>
      </w:r>
      <w:r w:rsidR="00800AD8">
        <w:tab/>
        <w:t>sa</w:t>
      </w:r>
      <w:r w:rsidR="00800AD8">
        <w:tab/>
        <w:t>vaik</w:t>
      </w:r>
      <w:r w:rsidR="00800AD8">
        <w:tab/>
        <w:t>(ti</w:t>
      </w:r>
      <w:r w:rsidR="003B5E7B">
        <w:t>)</w:t>
      </w:r>
      <w:r w:rsidR="00800AD8">
        <w:tab/>
        <w:t>sa</w:t>
      </w:r>
      <w:r w:rsidR="00800AD8">
        <w:tab/>
        <w:t>Lavuîian.</w:t>
      </w:r>
    </w:p>
    <w:p w14:paraId="66494173" w14:textId="77777777" w:rsidR="00800AD8" w:rsidRDefault="00800AD8" w:rsidP="008C3B63">
      <w:pPr>
        <w:pStyle w:val="InterlineGlossWithTrans"/>
        <w:tabs>
          <w:tab w:val="left" w:pos="533"/>
          <w:tab w:val="left" w:pos="1022"/>
          <w:tab w:val="left" w:pos="1661"/>
          <w:tab w:val="left" w:pos="2105"/>
          <w:tab w:val="left" w:pos="2444"/>
          <w:tab w:val="right" w:pos="8789"/>
        </w:tabs>
      </w:pPr>
      <w:r>
        <w:tab/>
        <w:t>sa</w:t>
      </w:r>
      <w:r>
        <w:tab/>
        <w:t>vaik</w:t>
      </w:r>
      <w:r>
        <w:tab/>
        <w:t>ti</w:t>
      </w:r>
      <w:r>
        <w:tab/>
        <w:t>sa</w:t>
      </w:r>
      <w:r>
        <w:tab/>
        <w:t>Lavuîian</w:t>
      </w:r>
    </w:p>
    <w:p w14:paraId="2360D34A" w14:textId="77777777" w:rsidR="00800AD8" w:rsidRDefault="00800AD8" w:rsidP="008C3B63">
      <w:pPr>
        <w:pStyle w:val="InterlineTransNoFree"/>
        <w:tabs>
          <w:tab w:val="left" w:pos="1022"/>
          <w:tab w:val="left" w:pos="1661"/>
          <w:tab w:val="left" w:pos="2105"/>
          <w:tab w:val="left" w:pos="2444"/>
          <w:tab w:val="right" w:pos="8789"/>
        </w:tabs>
      </w:pPr>
      <w:r>
        <w:tab/>
        <w:t>and</w:t>
      </w:r>
      <w:r>
        <w:tab/>
        <w:t>leave</w:t>
      </w:r>
      <w:r>
        <w:tab/>
      </w:r>
      <w:r>
        <w:rPr>
          <w:smallCaps/>
        </w:rPr>
        <w:t>f.h</w:t>
      </w:r>
      <w:r>
        <w:rPr>
          <w:smallCaps/>
        </w:rPr>
        <w:tab/>
        <w:t>h</w:t>
      </w:r>
      <w:r>
        <w:rPr>
          <w:smallCaps/>
        </w:rPr>
        <w:tab/>
      </w:r>
      <w:r>
        <w:t>(name)</w:t>
      </w:r>
      <w:r w:rsidR="003B5E7B">
        <w:tab/>
        <w:t>So Lavuîian left,</w:t>
      </w:r>
    </w:p>
    <w:p w14:paraId="549670AF" w14:textId="77777777" w:rsidR="00800AD8" w:rsidRDefault="00DE0E5A" w:rsidP="008C3B63">
      <w:pPr>
        <w:pStyle w:val="InterlineText"/>
        <w:tabs>
          <w:tab w:val="left" w:pos="533"/>
          <w:tab w:val="left" w:pos="1832"/>
          <w:tab w:val="left" w:pos="2336"/>
          <w:tab w:val="right" w:pos="8789"/>
        </w:tabs>
      </w:pPr>
      <w:r w:rsidRPr="003A1D48">
        <w:rPr>
          <w:rStyle w:val="InterlineTextNumChar"/>
        </w:rPr>
        <w:t>056</w:t>
      </w:r>
      <w:r w:rsidR="00800AD8">
        <w:tab/>
        <w:t>mangtjez</w:t>
      </w:r>
      <w:r w:rsidR="00800AD8">
        <w:tab/>
        <w:t>i</w:t>
      </w:r>
      <w:r w:rsidR="00800AD8">
        <w:tab/>
        <w:t>Pakuvadavaday.</w:t>
      </w:r>
    </w:p>
    <w:p w14:paraId="2A6DC942" w14:textId="77777777" w:rsidR="00800AD8" w:rsidRDefault="00800AD8" w:rsidP="008C3B63">
      <w:pPr>
        <w:pStyle w:val="InterlineGlossWithTrans"/>
        <w:tabs>
          <w:tab w:val="left" w:pos="533"/>
          <w:tab w:val="left" w:pos="1832"/>
          <w:tab w:val="left" w:pos="2336"/>
          <w:tab w:val="right" w:pos="8789"/>
        </w:tabs>
      </w:pPr>
      <w:r>
        <w:tab/>
        <w:t>m-pangetjez</w:t>
      </w:r>
      <w:r>
        <w:tab/>
        <w:t>i</w:t>
      </w:r>
      <w:r>
        <w:tab/>
        <w:t>Pakuvadavaday</w:t>
      </w:r>
    </w:p>
    <w:p w14:paraId="50CEC117" w14:textId="77777777" w:rsidR="00800AD8" w:rsidRDefault="00800AD8" w:rsidP="008C3B63">
      <w:pPr>
        <w:pStyle w:val="InterlineTransNoFree"/>
        <w:tabs>
          <w:tab w:val="left" w:pos="1832"/>
          <w:tab w:val="left" w:pos="2336"/>
          <w:tab w:val="right" w:pos="8789"/>
        </w:tabs>
      </w:pPr>
      <w:r>
        <w:tab/>
      </w:r>
      <w:r>
        <w:rPr>
          <w:smallCaps/>
        </w:rPr>
        <w:t>af</w:t>
      </w:r>
      <w:r>
        <w:t>-come</w:t>
      </w:r>
      <w:r>
        <w:tab/>
      </w:r>
      <w:r>
        <w:rPr>
          <w:smallCaps/>
        </w:rPr>
        <w:t>loc</w:t>
      </w:r>
      <w:r>
        <w:tab/>
        <w:t>(place)</w:t>
      </w:r>
      <w:r w:rsidR="003B5E7B">
        <w:tab/>
        <w:t>and reached the Pakuvadavaday house.</w:t>
      </w:r>
    </w:p>
    <w:p w14:paraId="26D28093" w14:textId="77777777" w:rsidR="00800AD8" w:rsidRDefault="00DE0E5A" w:rsidP="008C3B63">
      <w:pPr>
        <w:pStyle w:val="InterlineText"/>
        <w:tabs>
          <w:tab w:val="left" w:pos="533"/>
          <w:tab w:val="left" w:pos="1067"/>
          <w:tab w:val="left" w:pos="2006"/>
          <w:tab w:val="left" w:pos="3800"/>
          <w:tab w:val="right" w:pos="8789"/>
        </w:tabs>
      </w:pPr>
      <w:r w:rsidRPr="003A1D48">
        <w:rPr>
          <w:rStyle w:val="InterlineTextNumChar"/>
        </w:rPr>
        <w:t>057</w:t>
      </w:r>
      <w:r w:rsidR="00800AD8">
        <w:tab/>
        <w:t>“ua,</w:t>
      </w:r>
      <w:r w:rsidR="00800AD8">
        <w:tab/>
        <w:t>inika</w:t>
      </w:r>
      <w:r w:rsidR="00800AD8">
        <w:tab/>
        <w:t>pukaui,</w:t>
      </w:r>
      <w:r w:rsidR="00800AD8">
        <w:tab/>
        <w:t>îaîak.”</w:t>
      </w:r>
    </w:p>
    <w:p w14:paraId="749B4C7C" w14:textId="77777777" w:rsidR="00800AD8" w:rsidRDefault="00800AD8" w:rsidP="008C3B63">
      <w:pPr>
        <w:pStyle w:val="InterlineGlossWithTrans"/>
        <w:tabs>
          <w:tab w:val="left" w:pos="533"/>
          <w:tab w:val="left" w:pos="1067"/>
          <w:tab w:val="left" w:pos="2006"/>
          <w:tab w:val="left" w:pos="3800"/>
          <w:tab w:val="right" w:pos="8789"/>
        </w:tabs>
      </w:pPr>
      <w:r>
        <w:tab/>
        <w:t>ua</w:t>
      </w:r>
      <w:r>
        <w:tab/>
        <w:t>ini-ka</w:t>
      </w:r>
      <w:r>
        <w:tab/>
        <w:t>pu-ka-ui</w:t>
      </w:r>
      <w:r>
        <w:tab/>
        <w:t>îaîak</w:t>
      </w:r>
    </w:p>
    <w:p w14:paraId="04D21D06" w14:textId="77777777" w:rsidR="00800AD8" w:rsidRDefault="00800AD8" w:rsidP="008C3B63">
      <w:pPr>
        <w:pStyle w:val="InterlineTransNoFree"/>
        <w:tabs>
          <w:tab w:val="left" w:pos="1067"/>
          <w:tab w:val="left" w:pos="2006"/>
          <w:tab w:val="left" w:pos="3800"/>
          <w:tab w:val="right" w:pos="8789"/>
        </w:tabs>
      </w:pPr>
      <w:r>
        <w:tab/>
        <w:t>hey</w:t>
      </w:r>
      <w:r>
        <w:tab/>
        <w:t>not-after</w:t>
      </w:r>
      <w:r>
        <w:tab/>
        <w:t>have-become-yes</w:t>
      </w:r>
      <w:r>
        <w:tab/>
        <w:t>child</w:t>
      </w:r>
      <w:r w:rsidR="003B5E7B">
        <w:tab/>
        <w:t>“Well, they don’t agree, child.”</w:t>
      </w:r>
    </w:p>
    <w:p w14:paraId="0BB018EB" w14:textId="77777777" w:rsidR="00800AD8" w:rsidRDefault="00DE0E5A" w:rsidP="008C3B63">
      <w:pPr>
        <w:pStyle w:val="InterlineText"/>
        <w:tabs>
          <w:tab w:val="left" w:pos="533"/>
          <w:tab w:val="left" w:pos="1322"/>
          <w:tab w:val="left" w:pos="2456"/>
          <w:tab w:val="right" w:pos="8789"/>
        </w:tabs>
      </w:pPr>
      <w:r w:rsidRPr="003A1D48">
        <w:rPr>
          <w:rStyle w:val="InterlineTextNumChar"/>
        </w:rPr>
        <w:t>058</w:t>
      </w:r>
      <w:r w:rsidR="00800AD8">
        <w:tab/>
        <w:t>“sa-u</w:t>
      </w:r>
      <w:r w:rsidR="00800AD8">
        <w:tab/>
        <w:t>sakamaya,</w:t>
      </w:r>
      <w:r w:rsidR="00800AD8">
        <w:tab/>
        <w:t>vuvu.</w:t>
      </w:r>
    </w:p>
    <w:p w14:paraId="7DB8A983" w14:textId="77777777" w:rsidR="00800AD8" w:rsidRDefault="00800AD8" w:rsidP="008C3B63">
      <w:pPr>
        <w:pStyle w:val="InterlineGlossWithTrans"/>
        <w:tabs>
          <w:tab w:val="left" w:pos="533"/>
          <w:tab w:val="left" w:pos="1322"/>
          <w:tab w:val="left" w:pos="2456"/>
          <w:tab w:val="right" w:pos="8789"/>
        </w:tabs>
      </w:pPr>
      <w:r>
        <w:tab/>
        <w:t>sa-u</w:t>
      </w:r>
      <w:r>
        <w:tab/>
        <w:t>sakamaya</w:t>
      </w:r>
      <w:r>
        <w:tab/>
        <w:t>vuvu</w:t>
      </w:r>
    </w:p>
    <w:p w14:paraId="304C04FF" w14:textId="77777777" w:rsidR="00800AD8" w:rsidRDefault="00800AD8" w:rsidP="008C3B63">
      <w:pPr>
        <w:pStyle w:val="InterlineTransNoFree"/>
        <w:tabs>
          <w:tab w:val="left" w:pos="1322"/>
          <w:tab w:val="left" w:pos="2456"/>
          <w:tab w:val="right" w:pos="8789"/>
        </w:tabs>
      </w:pPr>
      <w:r>
        <w:tab/>
        <w:t>go-</w:t>
      </w:r>
      <w:r>
        <w:rPr>
          <w:smallCaps/>
        </w:rPr>
        <w:t>imp</w:t>
      </w:r>
      <w:r>
        <w:tab/>
        <w:t>only</w:t>
      </w:r>
      <w:r>
        <w:tab/>
        <w:t>grandparent</w:t>
      </w:r>
      <w:r w:rsidR="003B5E7B">
        <w:tab/>
        <w:t>“Go anyway, granny.</w:t>
      </w:r>
    </w:p>
    <w:p w14:paraId="6F686E98" w14:textId="77777777" w:rsidR="00800AD8" w:rsidRDefault="00DE0E5A" w:rsidP="008C3B63">
      <w:pPr>
        <w:pStyle w:val="InterlineText"/>
        <w:tabs>
          <w:tab w:val="left" w:pos="533"/>
          <w:tab w:val="left" w:pos="917"/>
          <w:tab w:val="left" w:pos="2231"/>
          <w:tab w:val="left" w:pos="3005"/>
          <w:tab w:val="left" w:pos="3509"/>
          <w:tab w:val="left" w:pos="4523"/>
          <w:tab w:val="left" w:pos="4787"/>
          <w:tab w:val="left" w:pos="5291"/>
          <w:tab w:val="left" w:pos="5795"/>
          <w:tab w:val="right" w:pos="8789"/>
        </w:tabs>
      </w:pPr>
      <w:r w:rsidRPr="003A1D48">
        <w:rPr>
          <w:rStyle w:val="InterlineTextNumChar"/>
        </w:rPr>
        <w:t>059</w:t>
      </w:r>
      <w:r w:rsidR="00800AD8">
        <w:tab/>
        <w:t>ku</w:t>
      </w:r>
      <w:r w:rsidR="00800AD8">
        <w:tab/>
        <w:t>tjukuyavaw</w:t>
      </w:r>
      <w:r w:rsidR="00800AD8">
        <w:tab/>
        <w:t>anga</w:t>
      </w:r>
      <w:r w:rsidR="00800AD8">
        <w:tab/>
        <w:t>tua</w:t>
      </w:r>
      <w:r w:rsidR="00800AD8">
        <w:tab/>
        <w:t>levut</w:t>
      </w:r>
      <w:r w:rsidR="00800AD8">
        <w:tab/>
        <w:t>a</w:t>
      </w:r>
      <w:r w:rsidR="00800AD8">
        <w:tab/>
        <w:t>÷i÷i</w:t>
      </w:r>
      <w:r w:rsidR="00800AD8">
        <w:tab/>
        <w:t>tu</w:t>
      </w:r>
      <w:r w:rsidR="00800AD8">
        <w:tab/>
        <w:t>lima.”</w:t>
      </w:r>
    </w:p>
    <w:p w14:paraId="1467B3C2" w14:textId="77777777" w:rsidR="00800AD8" w:rsidRDefault="00800AD8" w:rsidP="008C3B63">
      <w:pPr>
        <w:pStyle w:val="InterlineGlossWithTrans"/>
        <w:tabs>
          <w:tab w:val="left" w:pos="533"/>
          <w:tab w:val="left" w:pos="917"/>
          <w:tab w:val="left" w:pos="2231"/>
          <w:tab w:val="left" w:pos="3005"/>
          <w:tab w:val="left" w:pos="3509"/>
          <w:tab w:val="left" w:pos="4523"/>
          <w:tab w:val="left" w:pos="4787"/>
          <w:tab w:val="left" w:pos="5291"/>
          <w:tab w:val="left" w:pos="5795"/>
          <w:tab w:val="right" w:pos="8789"/>
        </w:tabs>
      </w:pPr>
      <w:r>
        <w:tab/>
        <w:t>ku</w:t>
      </w:r>
      <w:r>
        <w:tab/>
        <w:t>tju-kuya-aw</w:t>
      </w:r>
      <w:r>
        <w:tab/>
        <w:t>anga</w:t>
      </w:r>
      <w:r>
        <w:tab/>
        <w:t>tua</w:t>
      </w:r>
      <w:r>
        <w:tab/>
        <w:t>levut</w:t>
      </w:r>
      <w:r>
        <w:tab/>
        <w:t>a</w:t>
      </w:r>
      <w:r>
        <w:tab/>
        <w:t>÷i÷i</w:t>
      </w:r>
      <w:r>
        <w:tab/>
        <w:t>tu</w:t>
      </w:r>
      <w:r>
        <w:tab/>
        <w:t>lima</w:t>
      </w:r>
    </w:p>
    <w:p w14:paraId="6967DABD" w14:textId="77777777" w:rsidR="00800AD8" w:rsidRDefault="00800AD8" w:rsidP="008C3B63">
      <w:pPr>
        <w:pStyle w:val="InterlineTrans"/>
        <w:tabs>
          <w:tab w:val="left" w:pos="533"/>
          <w:tab w:val="left" w:pos="917"/>
          <w:tab w:val="left" w:pos="2231"/>
          <w:tab w:val="left" w:pos="3005"/>
          <w:tab w:val="left" w:pos="3509"/>
          <w:tab w:val="left" w:pos="4523"/>
          <w:tab w:val="left" w:pos="4787"/>
          <w:tab w:val="left" w:pos="5291"/>
          <w:tab w:val="left" w:pos="5795"/>
          <w:tab w:val="right" w:pos="8789"/>
        </w:tabs>
      </w:pPr>
      <w:r>
        <w:tab/>
        <w:t>I</w:t>
      </w:r>
      <w:r>
        <w:tab/>
        <w:t>apart-bad-</w:t>
      </w:r>
      <w:r>
        <w:rPr>
          <w:smallCaps/>
        </w:rPr>
        <w:t>lf</w:t>
      </w:r>
      <w:r>
        <w:tab/>
        <w:t>indeed</w:t>
      </w:r>
      <w:r>
        <w:tab/>
      </w:r>
      <w:r>
        <w:rPr>
          <w:smallCaps/>
        </w:rPr>
        <w:t>obl</w:t>
      </w:r>
      <w:r>
        <w:tab/>
        <w:t>white.pig</w:t>
      </w:r>
      <w:r>
        <w:rPr>
          <w:smallCaps/>
        </w:rPr>
        <w:tab/>
        <w:t>c</w:t>
      </w:r>
      <w:r>
        <w:rPr>
          <w:smallCaps/>
        </w:rPr>
        <w:tab/>
      </w:r>
      <w:r>
        <w:t>pig</w:t>
      </w:r>
      <w:r>
        <w:tab/>
      </w:r>
      <w:r>
        <w:rPr>
          <w:smallCaps/>
        </w:rPr>
        <w:t>obl</w:t>
      </w:r>
      <w:r>
        <w:tab/>
        <w:t>five</w:t>
      </w:r>
    </w:p>
    <w:p w14:paraId="503F6684" w14:textId="77777777" w:rsidR="00800AD8" w:rsidRDefault="00800AD8" w:rsidP="008C3B63">
      <w:pPr>
        <w:pStyle w:val="InterlineFreeCommentFollows"/>
        <w:tabs>
          <w:tab w:val="right" w:pos="8789"/>
        </w:tabs>
      </w:pPr>
      <w:r>
        <w:t>I’ll give five white pigs in compensation.”</w:t>
      </w:r>
    </w:p>
    <w:p w14:paraId="2B4CB856" w14:textId="77777777" w:rsidR="00800AD8" w:rsidRDefault="00A8416B" w:rsidP="008C3B63">
      <w:pPr>
        <w:pStyle w:val="CommentLastWithHalfSpace"/>
        <w:tabs>
          <w:tab w:val="right" w:pos="8789"/>
        </w:tabs>
      </w:pPr>
      <w:r>
        <w:t>[</w:t>
      </w:r>
      <w:r w:rsidR="00800AD8" w:rsidRPr="003B5E7B">
        <w:rPr>
          <w:rStyle w:val="VernacularText"/>
        </w:rPr>
        <w:t>tjukuyavaw</w:t>
      </w:r>
      <w:r w:rsidR="00800AD8">
        <w:t xml:space="preserve">: epenthetic </w:t>
      </w:r>
      <w:r w:rsidR="00800AD8" w:rsidRPr="003B5E7B">
        <w:rPr>
          <w:rStyle w:val="VernacularText"/>
        </w:rPr>
        <w:t>v</w:t>
      </w:r>
      <w:r w:rsidR="003B5E7B">
        <w:t>.</w:t>
      </w:r>
      <w:r>
        <w:t>]</w:t>
      </w:r>
    </w:p>
    <w:p w14:paraId="394881AD" w14:textId="77777777" w:rsidR="00800AD8" w:rsidRDefault="00DE0E5A" w:rsidP="008C3B63">
      <w:pPr>
        <w:pStyle w:val="InterlineText"/>
        <w:tabs>
          <w:tab w:val="left" w:pos="533"/>
          <w:tab w:val="left" w:pos="1172"/>
          <w:tab w:val="left" w:pos="1616"/>
          <w:tab w:val="left" w:pos="1955"/>
          <w:tab w:val="left" w:pos="2969"/>
          <w:tab w:val="left" w:pos="3233"/>
          <w:tab w:val="left" w:pos="3977"/>
          <w:tab w:val="right" w:pos="8789"/>
        </w:tabs>
      </w:pPr>
      <w:r w:rsidRPr="003A1D48">
        <w:rPr>
          <w:rStyle w:val="InterlineTextNumChar"/>
        </w:rPr>
        <w:t>060</w:t>
      </w:r>
      <w:r w:rsidR="00800AD8">
        <w:tab/>
        <w:t>vaik</w:t>
      </w:r>
      <w:r w:rsidR="00800AD8">
        <w:tab/>
        <w:t>ti</w:t>
      </w:r>
      <w:r w:rsidR="00800AD8">
        <w:tab/>
        <w:t>sa</w:t>
      </w:r>
      <w:r w:rsidR="00800AD8">
        <w:tab/>
        <w:t>Lavuîian</w:t>
      </w:r>
      <w:r w:rsidR="00800AD8">
        <w:tab/>
        <w:t>a</w:t>
      </w:r>
      <w:r w:rsidR="00800AD8">
        <w:tab/>
        <w:t>sema</w:t>
      </w:r>
      <w:r w:rsidR="00800AD8">
        <w:tab/>
        <w:t>Vavuluvulungan.</w:t>
      </w:r>
    </w:p>
    <w:p w14:paraId="2DA399CC" w14:textId="77777777" w:rsidR="00800AD8" w:rsidRDefault="00800AD8" w:rsidP="008C3B63">
      <w:pPr>
        <w:pStyle w:val="InterlineGlossWithTrans"/>
        <w:tabs>
          <w:tab w:val="left" w:pos="533"/>
          <w:tab w:val="left" w:pos="1172"/>
          <w:tab w:val="left" w:pos="1616"/>
          <w:tab w:val="left" w:pos="1955"/>
          <w:tab w:val="left" w:pos="2969"/>
          <w:tab w:val="left" w:pos="3233"/>
          <w:tab w:val="left" w:pos="3977"/>
          <w:tab w:val="right" w:pos="8789"/>
        </w:tabs>
      </w:pPr>
      <w:r>
        <w:tab/>
        <w:t>vaik</w:t>
      </w:r>
      <w:r>
        <w:tab/>
        <w:t>ti</w:t>
      </w:r>
      <w:r>
        <w:tab/>
        <w:t>sa</w:t>
      </w:r>
      <w:r>
        <w:tab/>
        <w:t>Lavuîian</w:t>
      </w:r>
      <w:r>
        <w:tab/>
        <w:t>a</w:t>
      </w:r>
      <w:r>
        <w:tab/>
        <w:t>em=sa</w:t>
      </w:r>
      <w:r>
        <w:tab/>
        <w:t>Vavuluvulungan</w:t>
      </w:r>
    </w:p>
    <w:p w14:paraId="784FF9AD" w14:textId="77777777" w:rsidR="00800AD8" w:rsidRDefault="00800AD8" w:rsidP="008C3B63">
      <w:pPr>
        <w:pStyle w:val="InterlineTrans"/>
        <w:tabs>
          <w:tab w:val="left" w:pos="533"/>
          <w:tab w:val="left" w:pos="1172"/>
          <w:tab w:val="left" w:pos="1616"/>
          <w:tab w:val="left" w:pos="1955"/>
          <w:tab w:val="left" w:pos="2969"/>
          <w:tab w:val="left" w:pos="3233"/>
          <w:tab w:val="left" w:pos="3977"/>
          <w:tab w:val="right" w:pos="8789"/>
        </w:tabs>
      </w:pPr>
      <w:r>
        <w:tab/>
        <w:t>leave</w:t>
      </w:r>
      <w:r>
        <w:tab/>
      </w:r>
      <w:r>
        <w:rPr>
          <w:smallCaps/>
        </w:rPr>
        <w:t>f.h</w:t>
      </w:r>
      <w:r>
        <w:rPr>
          <w:smallCaps/>
        </w:rPr>
        <w:tab/>
        <w:t>h</w:t>
      </w:r>
      <w:r>
        <w:rPr>
          <w:smallCaps/>
        </w:rPr>
        <w:tab/>
      </w:r>
      <w:r>
        <w:t>(name)</w:t>
      </w:r>
      <w:r>
        <w:rPr>
          <w:smallCaps/>
        </w:rPr>
        <w:tab/>
        <w:t>c</w:t>
      </w:r>
      <w:r>
        <w:rPr>
          <w:smallCaps/>
        </w:rPr>
        <w:tab/>
        <w:t>af</w:t>
      </w:r>
      <w:r>
        <w:t>=go</w:t>
      </w:r>
      <w:r>
        <w:tab/>
        <w:t>(name)</w:t>
      </w:r>
    </w:p>
    <w:p w14:paraId="2F2A687F" w14:textId="77777777" w:rsidR="00800AD8" w:rsidRDefault="00800AD8" w:rsidP="008C3B63">
      <w:pPr>
        <w:pStyle w:val="InterlineFree"/>
        <w:tabs>
          <w:tab w:val="right" w:pos="8789"/>
        </w:tabs>
      </w:pPr>
      <w:r>
        <w:t>Lavuîian went to the Vavuluvulungan house.</w:t>
      </w:r>
    </w:p>
    <w:p w14:paraId="08F7935A" w14:textId="77777777" w:rsidR="00800AD8" w:rsidRDefault="00DE0E5A" w:rsidP="008C3B63">
      <w:pPr>
        <w:pStyle w:val="InterlineText"/>
        <w:tabs>
          <w:tab w:val="left" w:pos="533"/>
          <w:tab w:val="left" w:pos="1097"/>
          <w:tab w:val="left" w:pos="2411"/>
          <w:tab w:val="left" w:pos="3185"/>
          <w:tab w:val="left" w:pos="3689"/>
          <w:tab w:val="left" w:pos="4703"/>
          <w:tab w:val="left" w:pos="4967"/>
          <w:tab w:val="left" w:pos="5471"/>
          <w:tab w:val="left" w:pos="5975"/>
          <w:tab w:val="left" w:pos="6659"/>
          <w:tab w:val="left" w:pos="7193"/>
          <w:tab w:val="right" w:pos="8789"/>
        </w:tabs>
      </w:pPr>
      <w:r w:rsidRPr="003A1D48">
        <w:rPr>
          <w:rStyle w:val="InterlineTextNumChar"/>
        </w:rPr>
        <w:t>061</w:t>
      </w:r>
      <w:r w:rsidR="00800AD8">
        <w:tab/>
        <w:t>“‘ku</w:t>
      </w:r>
      <w:r w:rsidR="00800AD8">
        <w:tab/>
        <w:t>tjukuyavaw</w:t>
      </w:r>
      <w:r w:rsidR="00800AD8">
        <w:tab/>
        <w:t>anga</w:t>
      </w:r>
      <w:r w:rsidR="00800AD8">
        <w:tab/>
        <w:t>tua</w:t>
      </w:r>
      <w:r w:rsidR="00800AD8">
        <w:tab/>
        <w:t>levut</w:t>
      </w:r>
      <w:r w:rsidR="00800AD8">
        <w:tab/>
        <w:t>a</w:t>
      </w:r>
      <w:r w:rsidR="00800AD8">
        <w:tab/>
        <w:t>÷i÷i</w:t>
      </w:r>
      <w:r w:rsidR="00800AD8">
        <w:tab/>
        <w:t>tu</w:t>
      </w:r>
      <w:r w:rsidR="00800AD8">
        <w:tab/>
        <w:t>lima,</w:t>
      </w:r>
      <w:r w:rsidR="003B5E7B">
        <w:t>’</w:t>
      </w:r>
      <w:r w:rsidR="003B5E7B">
        <w:tab/>
        <w:t>aya,</w:t>
      </w:r>
      <w:r w:rsidR="003B5E7B">
        <w:tab/>
        <w:t>îaîak.”</w:t>
      </w:r>
    </w:p>
    <w:p w14:paraId="1CDC948D" w14:textId="77777777" w:rsidR="00800AD8" w:rsidRDefault="00800AD8" w:rsidP="008C3B63">
      <w:pPr>
        <w:pStyle w:val="InterlineGlossWithTrans"/>
        <w:tabs>
          <w:tab w:val="left" w:pos="533"/>
          <w:tab w:val="left" w:pos="1097"/>
          <w:tab w:val="left" w:pos="2411"/>
          <w:tab w:val="left" w:pos="3185"/>
          <w:tab w:val="left" w:pos="3689"/>
          <w:tab w:val="left" w:pos="4703"/>
          <w:tab w:val="left" w:pos="4967"/>
          <w:tab w:val="left" w:pos="5471"/>
          <w:tab w:val="left" w:pos="5975"/>
          <w:tab w:val="left" w:pos="6659"/>
          <w:tab w:val="left" w:pos="7193"/>
          <w:tab w:val="right" w:pos="8789"/>
        </w:tabs>
      </w:pPr>
      <w:r>
        <w:tab/>
        <w:t>ku</w:t>
      </w:r>
      <w:r>
        <w:tab/>
        <w:t>tju-kuya-aw</w:t>
      </w:r>
      <w:r>
        <w:tab/>
        <w:t>anga</w:t>
      </w:r>
      <w:r>
        <w:tab/>
        <w:t>tua</w:t>
      </w:r>
      <w:r>
        <w:tab/>
        <w:t>levut</w:t>
      </w:r>
      <w:r>
        <w:tab/>
        <w:t>a</w:t>
      </w:r>
      <w:r>
        <w:tab/>
        <w:t>÷i÷i</w:t>
      </w:r>
      <w:r>
        <w:tab/>
        <w:t>tu</w:t>
      </w:r>
      <w:r>
        <w:tab/>
        <w:t>lima</w:t>
      </w:r>
      <w:r w:rsidR="003B5E7B">
        <w:tab/>
        <w:t>aya</w:t>
      </w:r>
      <w:r w:rsidR="003B5E7B">
        <w:tab/>
        <w:t>îaîak</w:t>
      </w:r>
    </w:p>
    <w:p w14:paraId="553BA92F" w14:textId="77777777" w:rsidR="00800AD8" w:rsidRDefault="00800AD8" w:rsidP="008C3B63">
      <w:pPr>
        <w:pStyle w:val="InterlineTrans"/>
        <w:tabs>
          <w:tab w:val="left" w:pos="533"/>
          <w:tab w:val="left" w:pos="1097"/>
          <w:tab w:val="left" w:pos="2411"/>
          <w:tab w:val="left" w:pos="3185"/>
          <w:tab w:val="left" w:pos="3689"/>
          <w:tab w:val="left" w:pos="4703"/>
          <w:tab w:val="left" w:pos="4967"/>
          <w:tab w:val="left" w:pos="5471"/>
          <w:tab w:val="left" w:pos="5975"/>
          <w:tab w:val="left" w:pos="6659"/>
          <w:tab w:val="left" w:pos="7193"/>
          <w:tab w:val="right" w:pos="8789"/>
        </w:tabs>
      </w:pPr>
      <w:r>
        <w:tab/>
        <w:t>I</w:t>
      </w:r>
      <w:r>
        <w:tab/>
        <w:t>apart-bad-</w:t>
      </w:r>
      <w:r>
        <w:rPr>
          <w:smallCaps/>
        </w:rPr>
        <w:t>lf</w:t>
      </w:r>
      <w:r>
        <w:tab/>
        <w:t>indeed</w:t>
      </w:r>
      <w:r>
        <w:tab/>
      </w:r>
      <w:r>
        <w:rPr>
          <w:smallCaps/>
        </w:rPr>
        <w:t>obl</w:t>
      </w:r>
      <w:r>
        <w:tab/>
        <w:t>white.pig</w:t>
      </w:r>
      <w:r>
        <w:rPr>
          <w:smallCaps/>
        </w:rPr>
        <w:tab/>
        <w:t>c</w:t>
      </w:r>
      <w:r>
        <w:rPr>
          <w:smallCaps/>
        </w:rPr>
        <w:tab/>
      </w:r>
      <w:r>
        <w:t>pig</w:t>
      </w:r>
      <w:r>
        <w:tab/>
      </w:r>
      <w:r>
        <w:rPr>
          <w:smallCaps/>
        </w:rPr>
        <w:t>obl</w:t>
      </w:r>
      <w:r>
        <w:tab/>
        <w:t>five</w:t>
      </w:r>
      <w:r w:rsidR="003B5E7B">
        <w:tab/>
        <w:t>say</w:t>
      </w:r>
      <w:r w:rsidR="003B5E7B">
        <w:tab/>
        <w:t>child</w:t>
      </w:r>
    </w:p>
    <w:p w14:paraId="6CD6403F" w14:textId="77777777" w:rsidR="00800AD8" w:rsidRDefault="00800AD8" w:rsidP="008C3B63">
      <w:pPr>
        <w:pStyle w:val="InterlineFree"/>
        <w:tabs>
          <w:tab w:val="right" w:pos="8789"/>
        </w:tabs>
      </w:pPr>
      <w:r>
        <w:t>“‘I’ll give five white pigs as compensation,’ she says, child.”</w:t>
      </w:r>
    </w:p>
    <w:p w14:paraId="726B985C" w14:textId="77777777" w:rsidR="00800AD8" w:rsidRDefault="00C862D4" w:rsidP="008C3B63">
      <w:pPr>
        <w:pStyle w:val="InterlineText"/>
        <w:tabs>
          <w:tab w:val="left" w:pos="533"/>
          <w:tab w:val="left" w:pos="1382"/>
          <w:tab w:val="left" w:pos="1946"/>
          <w:tab w:val="left" w:pos="2540"/>
          <w:tab w:val="left" w:pos="2804"/>
          <w:tab w:val="left" w:pos="4598"/>
          <w:tab w:val="left" w:pos="5552"/>
          <w:tab w:val="left" w:pos="6026"/>
          <w:tab w:val="left" w:pos="6470"/>
          <w:tab w:val="right" w:pos="8789"/>
        </w:tabs>
      </w:pPr>
      <w:r w:rsidRPr="003A1D48">
        <w:rPr>
          <w:rStyle w:val="InterlineTextNumChar"/>
        </w:rPr>
        <w:t>062</w:t>
      </w:r>
      <w:r w:rsidR="00800AD8">
        <w:tab/>
        <w:t>“iru</w:t>
      </w:r>
      <w:r w:rsidR="00800AD8">
        <w:tab/>
        <w:t>ka</w:t>
      </w:r>
      <w:r w:rsidR="00800AD8">
        <w:tab/>
        <w:t>ken</w:t>
      </w:r>
      <w:r w:rsidR="00800AD8">
        <w:tab/>
        <w:t>a</w:t>
      </w:r>
      <w:r w:rsidR="00800AD8">
        <w:tab/>
        <w:t>pukaui</w:t>
      </w:r>
      <w:r w:rsidR="00800AD8">
        <w:tab/>
        <w:t>angata,”</w:t>
      </w:r>
      <w:r w:rsidR="00800AD8">
        <w:tab/>
        <w:t>aya</w:t>
      </w:r>
      <w:r w:rsidR="00800AD8">
        <w:tab/>
        <w:t>ti</w:t>
      </w:r>
      <w:r w:rsidR="003B5E7B">
        <w:tab/>
        <w:t>Puîaîuîaîuyan.</w:t>
      </w:r>
    </w:p>
    <w:p w14:paraId="24C0FBC8" w14:textId="77777777" w:rsidR="00800AD8" w:rsidRDefault="00800AD8" w:rsidP="008C3B63">
      <w:pPr>
        <w:pStyle w:val="InterlineGlossWithTrans"/>
        <w:tabs>
          <w:tab w:val="left" w:pos="533"/>
          <w:tab w:val="left" w:pos="1382"/>
          <w:tab w:val="left" w:pos="1946"/>
          <w:tab w:val="left" w:pos="2540"/>
          <w:tab w:val="left" w:pos="2804"/>
          <w:tab w:val="left" w:pos="4598"/>
          <w:tab w:val="left" w:pos="5552"/>
          <w:tab w:val="left" w:pos="6026"/>
          <w:tab w:val="left" w:pos="6470"/>
          <w:tab w:val="right" w:pos="8789"/>
        </w:tabs>
      </w:pPr>
      <w:r>
        <w:tab/>
        <w:t>iru</w:t>
      </w:r>
      <w:r>
        <w:tab/>
        <w:t>ka</w:t>
      </w:r>
      <w:r>
        <w:tab/>
        <w:t>aken</w:t>
      </w:r>
      <w:r>
        <w:tab/>
        <w:t>a</w:t>
      </w:r>
      <w:r>
        <w:tab/>
        <w:t>pu-ka-ui</w:t>
      </w:r>
      <w:r>
        <w:tab/>
        <w:t>anga-ta</w:t>
      </w:r>
      <w:r>
        <w:tab/>
        <w:t>aya</w:t>
      </w:r>
      <w:r>
        <w:tab/>
        <w:t>ti</w:t>
      </w:r>
      <w:r w:rsidR="003B5E7B">
        <w:tab/>
        <w:t>Puîaîuîaîuyan</w:t>
      </w:r>
    </w:p>
    <w:p w14:paraId="1A87F2F6" w14:textId="77777777" w:rsidR="00800AD8" w:rsidRDefault="00800AD8" w:rsidP="008C3B63">
      <w:pPr>
        <w:pStyle w:val="InterlineTrans"/>
        <w:tabs>
          <w:tab w:val="left" w:pos="533"/>
          <w:tab w:val="left" w:pos="1382"/>
          <w:tab w:val="left" w:pos="1946"/>
          <w:tab w:val="left" w:pos="2540"/>
          <w:tab w:val="left" w:pos="2804"/>
          <w:tab w:val="left" w:pos="4598"/>
          <w:tab w:val="left" w:pos="5552"/>
          <w:tab w:val="left" w:pos="6026"/>
          <w:tab w:val="left" w:pos="6470"/>
          <w:tab w:val="right" w:pos="8789"/>
        </w:tabs>
      </w:pPr>
      <w:r>
        <w:tab/>
        <w:t>will.not</w:t>
      </w:r>
      <w:r>
        <w:tab/>
        <w:t>after</w:t>
      </w:r>
      <w:r>
        <w:tab/>
      </w:r>
      <w:r w:rsidR="000D5EFB" w:rsidRPr="000D5EFB">
        <w:rPr>
          <w:smallCaps/>
        </w:rPr>
        <w:t>f.I</w:t>
      </w:r>
      <w:r>
        <w:rPr>
          <w:smallCaps/>
        </w:rPr>
        <w:tab/>
        <w:t>c</w:t>
      </w:r>
      <w:r>
        <w:rPr>
          <w:smallCaps/>
        </w:rPr>
        <w:tab/>
      </w:r>
      <w:r>
        <w:t>have-become-yes</w:t>
      </w:r>
      <w:r>
        <w:tab/>
        <w:t>indeed-?</w:t>
      </w:r>
      <w:r>
        <w:tab/>
        <w:t>say</w:t>
      </w:r>
      <w:r>
        <w:tab/>
      </w:r>
      <w:r>
        <w:rPr>
          <w:smallCaps/>
        </w:rPr>
        <w:t>f.h</w:t>
      </w:r>
      <w:r w:rsidR="003B5E7B">
        <w:tab/>
        <w:t>(name)</w:t>
      </w:r>
    </w:p>
    <w:p w14:paraId="6C808FE5" w14:textId="77777777" w:rsidR="00800AD8" w:rsidRDefault="00800AD8" w:rsidP="008C3B63">
      <w:pPr>
        <w:pStyle w:val="InterlineFree"/>
        <w:tabs>
          <w:tab w:val="right" w:pos="8789"/>
        </w:tabs>
      </w:pPr>
      <w:r>
        <w:t>“I most certainly won’t agree,” said Puîaîuîaîuyan.</w:t>
      </w:r>
    </w:p>
    <w:p w14:paraId="1B1D3DCD" w14:textId="77777777" w:rsidR="00800AD8" w:rsidRDefault="00C862D4" w:rsidP="008C3B63">
      <w:pPr>
        <w:pStyle w:val="InterlineText"/>
        <w:tabs>
          <w:tab w:val="left" w:pos="533"/>
          <w:tab w:val="left" w:pos="1172"/>
          <w:tab w:val="left" w:pos="1616"/>
          <w:tab w:val="left" w:pos="1955"/>
          <w:tab w:val="left" w:pos="2969"/>
          <w:tab w:val="left" w:pos="3233"/>
          <w:tab w:val="left" w:pos="3977"/>
          <w:tab w:val="right" w:pos="8789"/>
        </w:tabs>
      </w:pPr>
      <w:r w:rsidRPr="003A1D48">
        <w:rPr>
          <w:rStyle w:val="InterlineTextNumChar"/>
        </w:rPr>
        <w:t>063</w:t>
      </w:r>
      <w:r w:rsidR="00800AD8">
        <w:tab/>
        <w:t>vaik</w:t>
      </w:r>
      <w:r w:rsidR="00800AD8">
        <w:tab/>
        <w:t>ti</w:t>
      </w:r>
      <w:r w:rsidR="00800AD8">
        <w:tab/>
        <w:t>sa</w:t>
      </w:r>
      <w:r w:rsidR="00800AD8">
        <w:tab/>
        <w:t>Lavuîian</w:t>
      </w:r>
      <w:r w:rsidR="00800AD8">
        <w:tab/>
        <w:t>a</w:t>
      </w:r>
      <w:r w:rsidR="00800AD8">
        <w:tab/>
        <w:t>sema</w:t>
      </w:r>
      <w:r w:rsidR="00800AD8">
        <w:tab/>
        <w:t>Pakuvadavaday.</w:t>
      </w:r>
    </w:p>
    <w:p w14:paraId="4BD8B3D2" w14:textId="77777777" w:rsidR="00800AD8" w:rsidRDefault="00800AD8" w:rsidP="008C3B63">
      <w:pPr>
        <w:pStyle w:val="InterlineGlossWithTrans"/>
        <w:tabs>
          <w:tab w:val="left" w:pos="533"/>
          <w:tab w:val="left" w:pos="1172"/>
          <w:tab w:val="left" w:pos="1616"/>
          <w:tab w:val="left" w:pos="1955"/>
          <w:tab w:val="left" w:pos="2969"/>
          <w:tab w:val="left" w:pos="3233"/>
          <w:tab w:val="left" w:pos="3977"/>
          <w:tab w:val="right" w:pos="8789"/>
        </w:tabs>
      </w:pPr>
      <w:r>
        <w:tab/>
        <w:t>vaik</w:t>
      </w:r>
      <w:r>
        <w:tab/>
        <w:t>ti</w:t>
      </w:r>
      <w:r>
        <w:tab/>
        <w:t>sa</w:t>
      </w:r>
      <w:r>
        <w:tab/>
        <w:t>Lavuîian</w:t>
      </w:r>
      <w:r>
        <w:tab/>
        <w:t>a</w:t>
      </w:r>
      <w:r>
        <w:tab/>
        <w:t>em=sa</w:t>
      </w:r>
      <w:r>
        <w:tab/>
        <w:t>Pakuvadavaday</w:t>
      </w:r>
    </w:p>
    <w:p w14:paraId="53774AAB" w14:textId="77777777" w:rsidR="00800AD8" w:rsidRDefault="00800AD8" w:rsidP="008C3B63">
      <w:pPr>
        <w:pStyle w:val="InterlineTrans"/>
        <w:tabs>
          <w:tab w:val="left" w:pos="533"/>
          <w:tab w:val="left" w:pos="1172"/>
          <w:tab w:val="left" w:pos="1616"/>
          <w:tab w:val="left" w:pos="1955"/>
          <w:tab w:val="left" w:pos="2969"/>
          <w:tab w:val="left" w:pos="3233"/>
          <w:tab w:val="left" w:pos="3977"/>
          <w:tab w:val="right" w:pos="8789"/>
        </w:tabs>
      </w:pPr>
      <w:r>
        <w:tab/>
        <w:t>leave</w:t>
      </w:r>
      <w:r>
        <w:tab/>
      </w:r>
      <w:r>
        <w:rPr>
          <w:smallCaps/>
        </w:rPr>
        <w:t>f.h</w:t>
      </w:r>
      <w:r>
        <w:rPr>
          <w:smallCaps/>
        </w:rPr>
        <w:tab/>
        <w:t>h</w:t>
      </w:r>
      <w:r>
        <w:rPr>
          <w:smallCaps/>
        </w:rPr>
        <w:tab/>
      </w:r>
      <w:r>
        <w:t>(name)</w:t>
      </w:r>
      <w:r>
        <w:rPr>
          <w:smallCaps/>
        </w:rPr>
        <w:tab/>
        <w:t>c</w:t>
      </w:r>
      <w:r>
        <w:rPr>
          <w:smallCaps/>
        </w:rPr>
        <w:tab/>
        <w:t>af</w:t>
      </w:r>
      <w:r>
        <w:t>=go</w:t>
      </w:r>
      <w:r>
        <w:tab/>
        <w:t>(place)</w:t>
      </w:r>
    </w:p>
    <w:p w14:paraId="2278519F" w14:textId="77777777" w:rsidR="00800AD8" w:rsidRDefault="00800AD8" w:rsidP="008C3B63">
      <w:pPr>
        <w:pStyle w:val="InterlineFree"/>
        <w:tabs>
          <w:tab w:val="right" w:pos="8789"/>
        </w:tabs>
      </w:pPr>
      <w:r>
        <w:t>Lavuîian went back to the Pakuvadavaday house.</w:t>
      </w:r>
    </w:p>
    <w:p w14:paraId="7CE00FE2" w14:textId="77777777" w:rsidR="00800AD8" w:rsidRDefault="00C862D4" w:rsidP="008C3B63">
      <w:pPr>
        <w:pStyle w:val="InterlineText"/>
        <w:tabs>
          <w:tab w:val="left" w:pos="533"/>
          <w:tab w:val="left" w:pos="1472"/>
          <w:tab w:val="left" w:pos="3266"/>
          <w:tab w:val="left" w:pos="3530"/>
          <w:tab w:val="right" w:pos="8789"/>
        </w:tabs>
      </w:pPr>
      <w:r w:rsidRPr="003A1D48">
        <w:rPr>
          <w:rStyle w:val="InterlineTextNumChar"/>
        </w:rPr>
        <w:t>064</w:t>
      </w:r>
      <w:r w:rsidR="00800AD8">
        <w:tab/>
        <w:t>“inika</w:t>
      </w:r>
      <w:r w:rsidR="00800AD8">
        <w:tab/>
        <w:t>pukaui</w:t>
      </w:r>
      <w:r w:rsidR="00800AD8">
        <w:tab/>
        <w:t>a</w:t>
      </w:r>
      <w:r w:rsidR="00800AD8">
        <w:tab/>
        <w:t>paraketj.”</w:t>
      </w:r>
    </w:p>
    <w:p w14:paraId="3ACE4A1D" w14:textId="77777777" w:rsidR="00800AD8" w:rsidRDefault="00800AD8" w:rsidP="008C3B63">
      <w:pPr>
        <w:pStyle w:val="InterlineGlossWithTrans"/>
        <w:tabs>
          <w:tab w:val="left" w:pos="533"/>
          <w:tab w:val="left" w:pos="1472"/>
          <w:tab w:val="left" w:pos="3266"/>
          <w:tab w:val="left" w:pos="3530"/>
          <w:tab w:val="right" w:pos="8789"/>
        </w:tabs>
      </w:pPr>
      <w:r>
        <w:tab/>
        <w:t>ini-ka</w:t>
      </w:r>
      <w:r>
        <w:tab/>
        <w:t>pu-ka-ui</w:t>
      </w:r>
      <w:r>
        <w:tab/>
        <w:t>a</w:t>
      </w:r>
      <w:r>
        <w:tab/>
        <w:t>pa-raketj</w:t>
      </w:r>
    </w:p>
    <w:p w14:paraId="16FDFB80" w14:textId="77777777" w:rsidR="00800AD8" w:rsidRDefault="00800AD8" w:rsidP="008C3B63">
      <w:pPr>
        <w:pStyle w:val="InterlineTransNoFree"/>
        <w:tabs>
          <w:tab w:val="left" w:pos="1472"/>
          <w:tab w:val="left" w:pos="3266"/>
          <w:tab w:val="left" w:pos="3530"/>
          <w:tab w:val="right" w:pos="8789"/>
        </w:tabs>
      </w:pPr>
      <w:r>
        <w:tab/>
        <w:t>not-after</w:t>
      </w:r>
      <w:r>
        <w:tab/>
        <w:t>have-become-yes</w:t>
      </w:r>
      <w:r>
        <w:rPr>
          <w:smallCaps/>
        </w:rPr>
        <w:tab/>
        <w:t>c</w:t>
      </w:r>
      <w:r>
        <w:rPr>
          <w:smallCaps/>
        </w:rPr>
        <w:tab/>
      </w:r>
      <w:r>
        <w:t>cause-always</w:t>
      </w:r>
      <w:r w:rsidR="003B5E7B">
        <w:tab/>
        <w:t>“He continues not to agree.”</w:t>
      </w:r>
    </w:p>
    <w:p w14:paraId="28A6237C" w14:textId="77777777" w:rsidR="00800AD8" w:rsidRDefault="00C862D4" w:rsidP="008C3B63">
      <w:pPr>
        <w:pStyle w:val="InterlineText"/>
        <w:tabs>
          <w:tab w:val="left" w:pos="533"/>
          <w:tab w:val="left" w:pos="1322"/>
          <w:tab w:val="left" w:pos="1706"/>
          <w:tab w:val="left" w:pos="2795"/>
          <w:tab w:val="left" w:pos="3569"/>
          <w:tab w:val="left" w:pos="4793"/>
          <w:tab w:val="left" w:pos="5267"/>
          <w:tab w:val="left" w:pos="5711"/>
          <w:tab w:val="right" w:pos="8789"/>
        </w:tabs>
      </w:pPr>
      <w:r w:rsidRPr="003A1D48">
        <w:rPr>
          <w:rStyle w:val="InterlineTextNumChar"/>
        </w:rPr>
        <w:t>065</w:t>
      </w:r>
      <w:r w:rsidR="00800AD8">
        <w:tab/>
        <w:t>“tjuari,</w:t>
      </w:r>
      <w:r w:rsidR="00800AD8">
        <w:tab/>
        <w:t>ku</w:t>
      </w:r>
      <w:r w:rsidR="00800AD8">
        <w:tab/>
        <w:t>sazuaw</w:t>
      </w:r>
      <w:r w:rsidR="00800AD8">
        <w:tab/>
        <w:t>anga</w:t>
      </w:r>
      <w:r w:rsidR="00800AD8">
        <w:tab/>
        <w:t>sakamaya,”</w:t>
      </w:r>
      <w:r w:rsidR="00800AD8">
        <w:tab/>
        <w:t>aya</w:t>
      </w:r>
      <w:r w:rsidR="00800AD8">
        <w:tab/>
        <w:t>ti</w:t>
      </w:r>
      <w:r w:rsidR="00800AD8">
        <w:tab/>
        <w:t>Tjukutjuku.</w:t>
      </w:r>
    </w:p>
    <w:p w14:paraId="08AC188D" w14:textId="77777777" w:rsidR="00800AD8" w:rsidRDefault="00800AD8" w:rsidP="008C3B63">
      <w:pPr>
        <w:pStyle w:val="InterlineGlossWithTrans"/>
        <w:tabs>
          <w:tab w:val="left" w:pos="533"/>
          <w:tab w:val="left" w:pos="1322"/>
          <w:tab w:val="left" w:pos="1706"/>
          <w:tab w:val="left" w:pos="2795"/>
          <w:tab w:val="left" w:pos="3569"/>
          <w:tab w:val="left" w:pos="4793"/>
          <w:tab w:val="left" w:pos="5267"/>
          <w:tab w:val="left" w:pos="5711"/>
          <w:tab w:val="right" w:pos="8789"/>
        </w:tabs>
      </w:pPr>
      <w:r>
        <w:tab/>
        <w:t>tjuari</w:t>
      </w:r>
      <w:r>
        <w:tab/>
        <w:t>ku</w:t>
      </w:r>
      <w:r>
        <w:tab/>
        <w:t>sa-zua-aw</w:t>
      </w:r>
      <w:r>
        <w:tab/>
        <w:t>anga</w:t>
      </w:r>
      <w:r>
        <w:tab/>
        <w:t>sakamaya</w:t>
      </w:r>
      <w:r>
        <w:tab/>
        <w:t>aya</w:t>
      </w:r>
      <w:r>
        <w:tab/>
        <w:t>ti</w:t>
      </w:r>
      <w:r>
        <w:tab/>
        <w:t>Tjukutjuku</w:t>
      </w:r>
    </w:p>
    <w:p w14:paraId="4D369E28" w14:textId="77777777" w:rsidR="00800AD8" w:rsidRDefault="00800AD8" w:rsidP="008C3B63">
      <w:pPr>
        <w:pStyle w:val="InterlineTrans"/>
        <w:tabs>
          <w:tab w:val="left" w:pos="533"/>
          <w:tab w:val="left" w:pos="1322"/>
          <w:tab w:val="left" w:pos="1706"/>
          <w:tab w:val="left" w:pos="2795"/>
          <w:tab w:val="left" w:pos="3569"/>
          <w:tab w:val="left" w:pos="4793"/>
          <w:tab w:val="left" w:pos="5267"/>
          <w:tab w:val="left" w:pos="5711"/>
          <w:tab w:val="right" w:pos="8789"/>
        </w:tabs>
      </w:pPr>
      <w:r>
        <w:tab/>
        <w:t>?</w:t>
      </w:r>
      <w:r>
        <w:tab/>
        <w:t>I</w:t>
      </w:r>
      <w:r>
        <w:tab/>
        <w:t>go-that-</w:t>
      </w:r>
      <w:r>
        <w:rPr>
          <w:smallCaps/>
        </w:rPr>
        <w:t>lf</w:t>
      </w:r>
      <w:r>
        <w:tab/>
        <w:t>indeed</w:t>
      </w:r>
      <w:r>
        <w:tab/>
        <w:t>only</w:t>
      </w:r>
      <w:r>
        <w:tab/>
        <w:t>say</w:t>
      </w:r>
      <w:r>
        <w:tab/>
      </w:r>
      <w:r>
        <w:rPr>
          <w:smallCaps/>
        </w:rPr>
        <w:t>f.h</w:t>
      </w:r>
      <w:r>
        <w:tab/>
        <w:t>(name)</w:t>
      </w:r>
    </w:p>
    <w:p w14:paraId="435E4291" w14:textId="77777777" w:rsidR="00800AD8" w:rsidRDefault="00800AD8" w:rsidP="008C3B63">
      <w:pPr>
        <w:pStyle w:val="InterlineFree"/>
        <w:tabs>
          <w:tab w:val="right" w:pos="8789"/>
        </w:tabs>
      </w:pPr>
      <w:r>
        <w:t>“It can’t be helped(?); I’ll just go there myself,” said Tjukutjuku.</w:t>
      </w:r>
    </w:p>
    <w:p w14:paraId="122C8CF2" w14:textId="77777777" w:rsidR="00800AD8" w:rsidRDefault="00C862D4" w:rsidP="008C3B63">
      <w:pPr>
        <w:pStyle w:val="InterlineText"/>
        <w:tabs>
          <w:tab w:val="left" w:pos="533"/>
          <w:tab w:val="left" w:pos="1577"/>
          <w:tab w:val="left" w:pos="2081"/>
          <w:tab w:val="left" w:pos="2675"/>
          <w:tab w:val="left" w:pos="3584"/>
          <w:tab w:val="left" w:pos="4088"/>
          <w:tab w:val="left" w:pos="5417"/>
          <w:tab w:val="left" w:pos="6401"/>
          <w:tab w:val="left" w:pos="7040"/>
          <w:tab w:val="right" w:pos="8789"/>
        </w:tabs>
      </w:pPr>
      <w:r w:rsidRPr="003A1D48">
        <w:rPr>
          <w:rStyle w:val="InterlineTextNumChar"/>
        </w:rPr>
        <w:t>066</w:t>
      </w:r>
      <w:r w:rsidR="00800AD8">
        <w:tab/>
        <w:t>kematsu</w:t>
      </w:r>
      <w:r w:rsidR="00800AD8">
        <w:tab/>
        <w:t>tu</w:t>
      </w:r>
      <w:r w:rsidR="00800AD8">
        <w:tab/>
        <w:t>qata</w:t>
      </w:r>
      <w:r w:rsidR="00800AD8">
        <w:tab/>
        <w:t>tjanuita</w:t>
      </w:r>
      <w:r w:rsidR="00800AD8">
        <w:tab/>
        <w:t>i</w:t>
      </w:r>
      <w:r w:rsidR="00800AD8">
        <w:tab/>
        <w:t>kavatjes;</w:t>
      </w:r>
      <w:r w:rsidR="00800AD8">
        <w:tab/>
        <w:t>saka</w:t>
      </w:r>
      <w:r w:rsidR="00800AD8">
        <w:tab/>
        <w:t>avan</w:t>
      </w:r>
      <w:r w:rsidR="00800AD8">
        <w:tab/>
        <w:t>a</w:t>
      </w:r>
    </w:p>
    <w:p w14:paraId="5227D257" w14:textId="77777777" w:rsidR="00800AD8" w:rsidRDefault="00800AD8" w:rsidP="008C3B63">
      <w:pPr>
        <w:pStyle w:val="InterlineGlossWithTrans"/>
        <w:tabs>
          <w:tab w:val="left" w:pos="533"/>
          <w:tab w:val="left" w:pos="1577"/>
          <w:tab w:val="left" w:pos="2081"/>
          <w:tab w:val="left" w:pos="2675"/>
          <w:tab w:val="left" w:pos="3584"/>
          <w:tab w:val="left" w:pos="4088"/>
          <w:tab w:val="left" w:pos="5417"/>
          <w:tab w:val="left" w:pos="6401"/>
          <w:tab w:val="left" w:pos="7040"/>
          <w:tab w:val="right" w:pos="8789"/>
        </w:tabs>
      </w:pPr>
      <w:r>
        <w:tab/>
        <w:t>em=katsu</w:t>
      </w:r>
      <w:r>
        <w:tab/>
        <w:t>tu</w:t>
      </w:r>
      <w:r>
        <w:tab/>
        <w:t>qata</w:t>
      </w:r>
      <w:r>
        <w:tab/>
        <w:t>tjanu-ita</w:t>
      </w:r>
      <w:r>
        <w:tab/>
        <w:t>i</w:t>
      </w:r>
      <w:r>
        <w:tab/>
        <w:t>kavatjes</w:t>
      </w:r>
      <w:r>
        <w:tab/>
        <w:t>sa-ka</w:t>
      </w:r>
      <w:r>
        <w:tab/>
        <w:t>avan</w:t>
      </w:r>
      <w:r>
        <w:tab/>
        <w:t>a</w:t>
      </w:r>
    </w:p>
    <w:p w14:paraId="5CBD36CF" w14:textId="77777777" w:rsidR="00800AD8" w:rsidRDefault="00800AD8" w:rsidP="008C3B63">
      <w:pPr>
        <w:pStyle w:val="InterlineTransNoFree"/>
        <w:tabs>
          <w:tab w:val="left" w:pos="1577"/>
          <w:tab w:val="left" w:pos="2081"/>
          <w:tab w:val="left" w:pos="2675"/>
          <w:tab w:val="left" w:pos="3584"/>
          <w:tab w:val="left" w:pos="4088"/>
          <w:tab w:val="left" w:pos="5417"/>
          <w:tab w:val="left" w:pos="6401"/>
          <w:tab w:val="left" w:pos="7040"/>
          <w:tab w:val="right" w:pos="8789"/>
        </w:tabs>
        <w:rPr>
          <w:smallCaps/>
        </w:rPr>
      </w:pPr>
      <w:r>
        <w:tab/>
      </w:r>
      <w:r>
        <w:rPr>
          <w:smallCaps/>
        </w:rPr>
        <w:t>af</w:t>
      </w:r>
      <w:r>
        <w:t>=carry</w:t>
      </w:r>
      <w:r>
        <w:tab/>
      </w:r>
      <w:r>
        <w:rPr>
          <w:smallCaps/>
        </w:rPr>
        <w:t>obl</w:t>
      </w:r>
      <w:r>
        <w:tab/>
        <w:t>bead</w:t>
      </w:r>
      <w:r>
        <w:tab/>
        <w:t>full-one</w:t>
      </w:r>
      <w:r>
        <w:tab/>
      </w:r>
      <w:r>
        <w:rPr>
          <w:smallCaps/>
        </w:rPr>
        <w:t>loc</w:t>
      </w:r>
      <w:r>
        <w:tab/>
        <w:t>rattan.basket</w:t>
      </w:r>
      <w:r>
        <w:tab/>
        <w:t>and-after</w:t>
      </w:r>
      <w:r>
        <w:tab/>
        <w:t>exact</w:t>
      </w:r>
      <w:r>
        <w:rPr>
          <w:smallCaps/>
        </w:rPr>
        <w:tab/>
        <w:t>c</w:t>
      </w:r>
    </w:p>
    <w:p w14:paraId="61EC8FEB" w14:textId="77777777" w:rsidR="00800AD8" w:rsidRDefault="00225C62" w:rsidP="008C3B63">
      <w:pPr>
        <w:pStyle w:val="InterlineText"/>
        <w:tabs>
          <w:tab w:val="left" w:pos="533"/>
          <w:tab w:val="left" w:pos="2792"/>
          <w:tab w:val="left" w:pos="4196"/>
          <w:tab w:val="left" w:pos="6305"/>
          <w:tab w:val="left" w:pos="6794"/>
          <w:tab w:val="left" w:pos="7433"/>
          <w:tab w:val="left" w:pos="8207"/>
          <w:tab w:val="right" w:pos="8789"/>
        </w:tabs>
      </w:pPr>
      <w:r>
        <w:tab/>
        <w:t>nanemanemanga</w:t>
      </w:r>
      <w:r w:rsidR="00800AD8">
        <w:tab/>
        <w:t>sinu</w:t>
      </w:r>
      <w:r w:rsidR="00800AD8">
        <w:tab/>
        <w:t>tjaîavuluvulungan;</w:t>
      </w:r>
      <w:r w:rsidR="00800AD8">
        <w:tab/>
        <w:t>sa</w:t>
      </w:r>
      <w:r>
        <w:tab/>
        <w:t>vaik</w:t>
      </w:r>
      <w:r>
        <w:tab/>
        <w:t>anga</w:t>
      </w:r>
      <w:r>
        <w:tab/>
        <w:t>sema</w:t>
      </w:r>
    </w:p>
    <w:p w14:paraId="4B5A19B7" w14:textId="77777777" w:rsidR="00800AD8" w:rsidRDefault="00225C62" w:rsidP="008C3B63">
      <w:pPr>
        <w:pStyle w:val="InterlineGlossWithTrans"/>
        <w:tabs>
          <w:tab w:val="left" w:pos="533"/>
          <w:tab w:val="left" w:pos="2792"/>
          <w:tab w:val="left" w:pos="4196"/>
          <w:tab w:val="left" w:pos="6305"/>
          <w:tab w:val="left" w:pos="6794"/>
          <w:tab w:val="left" w:pos="7433"/>
          <w:tab w:val="left" w:pos="8207"/>
          <w:tab w:val="right" w:pos="8789"/>
        </w:tabs>
      </w:pPr>
      <w:r>
        <w:tab/>
        <w:t>na-nema-nema-anga</w:t>
      </w:r>
      <w:r w:rsidR="00800AD8">
        <w:tab/>
        <w:t>in=su</w:t>
      </w:r>
      <w:r w:rsidR="00800AD8">
        <w:tab/>
        <w:t>tjaîa-vulu-vulung-an</w:t>
      </w:r>
      <w:r w:rsidR="00800AD8">
        <w:tab/>
        <w:t>sa</w:t>
      </w:r>
      <w:r>
        <w:tab/>
        <w:t>vaik</w:t>
      </w:r>
      <w:r>
        <w:tab/>
        <w:t>anga</w:t>
      </w:r>
      <w:r>
        <w:tab/>
        <w:t>em=sa</w:t>
      </w:r>
    </w:p>
    <w:p w14:paraId="5A99582C" w14:textId="77777777" w:rsidR="00800AD8" w:rsidRDefault="00225C62" w:rsidP="008C3B63">
      <w:pPr>
        <w:pStyle w:val="InterlineTransNoFree"/>
        <w:tabs>
          <w:tab w:val="left" w:pos="2792"/>
          <w:tab w:val="left" w:pos="4196"/>
          <w:tab w:val="left" w:pos="6305"/>
          <w:tab w:val="left" w:pos="6794"/>
          <w:tab w:val="left" w:pos="7433"/>
          <w:tab w:val="left" w:pos="8207"/>
          <w:tab w:val="right" w:pos="8789"/>
        </w:tabs>
      </w:pPr>
      <w:r>
        <w:tab/>
      </w:r>
      <w:r>
        <w:rPr>
          <w:smallCaps/>
        </w:rPr>
        <w:t>past</w:t>
      </w:r>
      <w:r>
        <w:t>-</w:t>
      </w:r>
      <w:r>
        <w:rPr>
          <w:smallCaps/>
        </w:rPr>
        <w:t>red</w:t>
      </w:r>
      <w:r>
        <w:t>-what-indeed</w:t>
      </w:r>
      <w:r w:rsidR="00800AD8">
        <w:tab/>
      </w:r>
      <w:r w:rsidR="00800AD8">
        <w:rPr>
          <w:smallCaps/>
        </w:rPr>
        <w:t>perf</w:t>
      </w:r>
      <w:r w:rsidR="00800AD8">
        <w:t>=remove</w:t>
      </w:r>
      <w:r w:rsidR="00800AD8">
        <w:tab/>
        <w:t>most-</w:t>
      </w:r>
      <w:r w:rsidR="00800AD8">
        <w:rPr>
          <w:smallCaps/>
        </w:rPr>
        <w:t>red</w:t>
      </w:r>
      <w:r w:rsidR="00800AD8">
        <w:t>-old-</w:t>
      </w:r>
      <w:r w:rsidR="00800AD8">
        <w:rPr>
          <w:smallCaps/>
        </w:rPr>
        <w:t>nom</w:t>
      </w:r>
      <w:r w:rsidR="00800AD8">
        <w:tab/>
        <w:t>and</w:t>
      </w:r>
      <w:r>
        <w:tab/>
        <w:t>leave</w:t>
      </w:r>
      <w:r>
        <w:tab/>
        <w:t>indeed</w:t>
      </w:r>
      <w:r>
        <w:tab/>
      </w:r>
      <w:r>
        <w:rPr>
          <w:smallCaps/>
        </w:rPr>
        <w:t>af</w:t>
      </w:r>
      <w:r>
        <w:t>=go</w:t>
      </w:r>
    </w:p>
    <w:p w14:paraId="47D86FE4" w14:textId="77777777" w:rsidR="00800AD8" w:rsidRDefault="00225C62" w:rsidP="008C3B63">
      <w:pPr>
        <w:pStyle w:val="InterlineText"/>
        <w:tabs>
          <w:tab w:val="left" w:pos="533"/>
          <w:tab w:val="left" w:pos="2252"/>
          <w:tab w:val="left" w:pos="2696"/>
          <w:tab w:val="right" w:pos="8789"/>
        </w:tabs>
      </w:pPr>
      <w:r>
        <w:tab/>
        <w:t>Vavuluvulungan</w:t>
      </w:r>
      <w:r>
        <w:tab/>
        <w:t>ti</w:t>
      </w:r>
      <w:r>
        <w:tab/>
        <w:t>Tjukutjuku.</w:t>
      </w:r>
    </w:p>
    <w:p w14:paraId="55496AD9" w14:textId="77777777" w:rsidR="00800AD8" w:rsidRDefault="00225C62" w:rsidP="008C3B63">
      <w:pPr>
        <w:pStyle w:val="InterlineGlossWithTrans"/>
        <w:tabs>
          <w:tab w:val="left" w:pos="533"/>
          <w:tab w:val="left" w:pos="2252"/>
          <w:tab w:val="left" w:pos="2696"/>
          <w:tab w:val="right" w:pos="8789"/>
        </w:tabs>
      </w:pPr>
      <w:r>
        <w:tab/>
        <w:t>Vavuluvulungan</w:t>
      </w:r>
      <w:r>
        <w:tab/>
        <w:t>ti</w:t>
      </w:r>
      <w:r>
        <w:tab/>
        <w:t>Tjukutjuku</w:t>
      </w:r>
    </w:p>
    <w:p w14:paraId="7C94EBAF" w14:textId="77777777" w:rsidR="00800AD8" w:rsidRDefault="00225C62" w:rsidP="008C3B63">
      <w:pPr>
        <w:pStyle w:val="InterlineTrans"/>
        <w:tabs>
          <w:tab w:val="left" w:pos="533"/>
          <w:tab w:val="left" w:pos="2252"/>
          <w:tab w:val="left" w:pos="2696"/>
          <w:tab w:val="right" w:pos="8789"/>
        </w:tabs>
      </w:pPr>
      <w:r>
        <w:tab/>
        <w:t>(name)</w:t>
      </w:r>
      <w:r>
        <w:tab/>
      </w:r>
      <w:r>
        <w:rPr>
          <w:smallCaps/>
        </w:rPr>
        <w:t>f.h</w:t>
      </w:r>
      <w:r>
        <w:tab/>
        <w:t>(name)</w:t>
      </w:r>
    </w:p>
    <w:p w14:paraId="78228524" w14:textId="77777777" w:rsidR="00800AD8" w:rsidRDefault="00800AD8" w:rsidP="008C3B63">
      <w:pPr>
        <w:pStyle w:val="InterlineFree"/>
        <w:tabs>
          <w:tab w:val="right" w:pos="8789"/>
        </w:tabs>
      </w:pPr>
      <w:r>
        <w:t>She took a storage basket full of beads, and chose out all the oldest (most valuable) things. And so Tjukutjuku went to</w:t>
      </w:r>
      <w:r w:rsidR="00225C62">
        <w:t xml:space="preserve"> </w:t>
      </w:r>
      <w:r>
        <w:t>the Vavuluvulungan house.</w:t>
      </w:r>
    </w:p>
    <w:p w14:paraId="5F5ABDEC" w14:textId="77777777" w:rsidR="00800AD8" w:rsidRDefault="00C862D4" w:rsidP="008C3B63">
      <w:pPr>
        <w:pStyle w:val="InterlineText"/>
        <w:tabs>
          <w:tab w:val="left" w:pos="533"/>
          <w:tab w:val="left" w:pos="1022"/>
          <w:tab w:val="left" w:pos="1511"/>
          <w:tab w:val="left" w:pos="3260"/>
          <w:tab w:val="left" w:pos="4034"/>
          <w:tab w:val="right" w:pos="8789"/>
        </w:tabs>
      </w:pPr>
      <w:r w:rsidRPr="003A1D48">
        <w:rPr>
          <w:rStyle w:val="InterlineTextNumChar"/>
        </w:rPr>
        <w:lastRenderedPageBreak/>
        <w:t>067</w:t>
      </w:r>
      <w:r w:rsidR="00800AD8">
        <w:tab/>
        <w:t>qau</w:t>
      </w:r>
      <w:r w:rsidR="00800AD8">
        <w:tab/>
        <w:t>sa</w:t>
      </w:r>
      <w:r w:rsidR="00800AD8">
        <w:tab/>
        <w:t>pareputsekeî</w:t>
      </w:r>
      <w:r w:rsidR="00800AD8">
        <w:tab/>
        <w:t>anga</w:t>
      </w:r>
      <w:r w:rsidR="00800AD8">
        <w:tab/>
        <w:t>sakamaya.</w:t>
      </w:r>
    </w:p>
    <w:p w14:paraId="3734ECB6" w14:textId="77777777" w:rsidR="00800AD8" w:rsidRDefault="00800AD8" w:rsidP="008C3B63">
      <w:pPr>
        <w:pStyle w:val="InterlineGlossWithTrans"/>
        <w:tabs>
          <w:tab w:val="left" w:pos="533"/>
          <w:tab w:val="left" w:pos="1022"/>
          <w:tab w:val="left" w:pos="1511"/>
          <w:tab w:val="left" w:pos="3260"/>
          <w:tab w:val="left" w:pos="4034"/>
          <w:tab w:val="right" w:pos="8789"/>
        </w:tabs>
      </w:pPr>
      <w:r>
        <w:tab/>
        <w:t>qau</w:t>
      </w:r>
      <w:r>
        <w:tab/>
        <w:t>sa</w:t>
      </w:r>
      <w:r>
        <w:tab/>
        <w:t>pare-pu-tsekeî</w:t>
      </w:r>
      <w:r>
        <w:tab/>
        <w:t>anga</w:t>
      </w:r>
      <w:r>
        <w:tab/>
        <w:t>sakamaya</w:t>
      </w:r>
    </w:p>
    <w:p w14:paraId="0469E421" w14:textId="77777777" w:rsidR="00800AD8" w:rsidRDefault="00800AD8" w:rsidP="00620A5E">
      <w:pPr>
        <w:pStyle w:val="InterlineTransNoFree"/>
        <w:tabs>
          <w:tab w:val="left" w:pos="993"/>
          <w:tab w:val="left" w:pos="1560"/>
          <w:tab w:val="left" w:pos="3261"/>
          <w:tab w:val="left" w:pos="3969"/>
          <w:tab w:val="right" w:pos="8789"/>
        </w:tabs>
      </w:pPr>
      <w:r>
        <w:tab/>
        <w:t>so</w:t>
      </w:r>
      <w:r>
        <w:tab/>
        <w:t>and</w:t>
      </w:r>
      <w:r>
        <w:tab/>
        <w:t>pair-have-spouse</w:t>
      </w:r>
      <w:r>
        <w:tab/>
        <w:t>indeed</w:t>
      </w:r>
      <w:r>
        <w:tab/>
        <w:t>only</w:t>
      </w:r>
      <w:r w:rsidR="00225C62">
        <w:tab/>
        <w:t>And in the end they were married.</w:t>
      </w:r>
    </w:p>
    <w:p w14:paraId="6D616994" w14:textId="77777777" w:rsidR="00800AD8" w:rsidRDefault="00C862D4" w:rsidP="008C3B63">
      <w:pPr>
        <w:pStyle w:val="InterlineText"/>
        <w:tabs>
          <w:tab w:val="left" w:pos="533"/>
          <w:tab w:val="left" w:pos="1517"/>
          <w:tab w:val="left" w:pos="2441"/>
          <w:tab w:val="left" w:pos="3425"/>
          <w:tab w:val="right" w:pos="8789"/>
        </w:tabs>
      </w:pPr>
      <w:r w:rsidRPr="003A1D48">
        <w:rPr>
          <w:rStyle w:val="InterlineTextNumChar"/>
        </w:rPr>
        <w:t>068</w:t>
      </w:r>
      <w:r w:rsidR="00800AD8">
        <w:tab/>
        <w:t>saka</w:t>
      </w:r>
      <w:r w:rsidR="00800AD8">
        <w:tab/>
        <w:t>izua,</w:t>
      </w:r>
      <w:r w:rsidR="00800AD8">
        <w:tab/>
        <w:t>saka</w:t>
      </w:r>
      <w:r w:rsidR="00800AD8">
        <w:tab/>
        <w:t>amin.</w:t>
      </w:r>
    </w:p>
    <w:p w14:paraId="4D1C3752" w14:textId="77777777" w:rsidR="00800AD8" w:rsidRDefault="00800AD8" w:rsidP="008C3B63">
      <w:pPr>
        <w:pStyle w:val="InterlineGlossWithTrans"/>
        <w:tabs>
          <w:tab w:val="left" w:pos="533"/>
          <w:tab w:val="left" w:pos="1517"/>
          <w:tab w:val="left" w:pos="2441"/>
          <w:tab w:val="left" w:pos="3425"/>
          <w:tab w:val="right" w:pos="8789"/>
        </w:tabs>
      </w:pPr>
      <w:r>
        <w:tab/>
        <w:t>sa-ka</w:t>
      </w:r>
      <w:r>
        <w:tab/>
        <w:t>i-zua</w:t>
      </w:r>
      <w:r>
        <w:tab/>
        <w:t>sa-ka</w:t>
      </w:r>
      <w:r>
        <w:tab/>
        <w:t>amin</w:t>
      </w:r>
    </w:p>
    <w:p w14:paraId="4E8315A3" w14:textId="77777777" w:rsidR="00800AD8" w:rsidRDefault="00800AD8" w:rsidP="008C3B63">
      <w:pPr>
        <w:pStyle w:val="InterlineTransNoFree"/>
        <w:tabs>
          <w:tab w:val="left" w:pos="1517"/>
          <w:tab w:val="left" w:pos="2441"/>
          <w:tab w:val="left" w:pos="3425"/>
          <w:tab w:val="right" w:pos="8789"/>
        </w:tabs>
      </w:pPr>
      <w:r>
        <w:tab/>
        <w:t>and-after</w:t>
      </w:r>
      <w:r>
        <w:tab/>
      </w:r>
      <w:r>
        <w:rPr>
          <w:smallCaps/>
        </w:rPr>
        <w:t>loc</w:t>
      </w:r>
      <w:r>
        <w:t>-that</w:t>
      </w:r>
      <w:r>
        <w:tab/>
        <w:t>and-after</w:t>
      </w:r>
      <w:r>
        <w:tab/>
        <w:t>no.more</w:t>
      </w:r>
      <w:r w:rsidR="00225C62">
        <w:tab/>
        <w:t>And that’s the end.</w:t>
      </w:r>
    </w:p>
    <w:p w14:paraId="15E1E7AF" w14:textId="77777777" w:rsidR="00225C62" w:rsidRDefault="00800AD8" w:rsidP="008C3B63">
      <w:pPr>
        <w:pStyle w:val="FullTranslation"/>
        <w:tabs>
          <w:tab w:val="right" w:pos="8789"/>
        </w:tabs>
      </w:pPr>
      <w:r>
        <w:t>There were Kuîeîuîeîu and just a penis. They had been left orphans by their parents. Kuîeîuîeîu went courting to Paku</w:t>
      </w:r>
      <w:r w:rsidR="002671F0">
        <w:t>da</w:t>
      </w:r>
      <w:r>
        <w:t>vadavay, and took along the penis in a container to go courting. When they sang, the penis sang along too. Next day the boy-</w:t>
      </w:r>
      <w:r w:rsidR="00225C62">
        <w:t xml:space="preserve"> </w:t>
      </w:r>
      <w:r>
        <w:t>and girl-friends went to the spring-</w:t>
      </w:r>
      <w:r w:rsidR="00225C62">
        <w:t xml:space="preserve"> </w:t>
      </w:r>
      <w:r>
        <w:t>Kuîeîuîeîu and Muakakai and Tjukutjuku. Muakakai was first, then Tjukutjuku, then Penis, and Kuîeîuîeîu last. They got to the spring, and all dipped out water. When they washed themselves, the penis copied the others and made a ÷ipping noise(?) into the water. Tjukutjuku was angry and hit it with a piece of wood, and threw it out of sight downhill. “Ow ow ow,” said Penis.</w:t>
      </w:r>
    </w:p>
    <w:p w14:paraId="1681D368" w14:textId="77777777" w:rsidR="00225C62" w:rsidRDefault="00800AD8" w:rsidP="008C3B63">
      <w:pPr>
        <w:pStyle w:val="FullTranslation"/>
        <w:tabs>
          <w:tab w:val="right" w:pos="8789"/>
        </w:tabs>
      </w:pPr>
      <w:r>
        <w:t>“Come on, let’s go home,” they said. Muakakai was first, then Tjukutjuku, then Penis, then Kuîeîuîeîu as they got home. They went round by their homes, the girls and Kuîeîuîeîu and Penis. Kuîeîuîeîu and Penis got home. “You’re bad</w:t>
      </w:r>
      <w:r w:rsidR="00225C62">
        <w:t>.</w:t>
      </w:r>
      <w:r>
        <w:t xml:space="preserve"> It was embarrassing for us. You were getting close to our girl-friends. Although I said to you, ‘Stay in the container,’ you didn’t listen to me.</w:t>
      </w:r>
      <w:r w:rsidR="00225C62">
        <w:t>”</w:t>
      </w:r>
    </w:p>
    <w:p w14:paraId="0D98046B" w14:textId="77777777" w:rsidR="00225C62" w:rsidRDefault="00800AD8" w:rsidP="008C3B63">
      <w:pPr>
        <w:pStyle w:val="FullTranslation"/>
        <w:tabs>
          <w:tab w:val="right" w:pos="8789"/>
        </w:tabs>
      </w:pPr>
      <w:r>
        <w:t>“Oh well, come on; let’s go to the plains,” said Penis to Kuîeîuîeîu. “All right, let’s go,” he replied</w:t>
      </w:r>
      <w:r w:rsidR="00225C62">
        <w:t>.</w:t>
      </w:r>
      <w:r>
        <w:t xml:space="preserve"> So they reached the plains. “If we go to the shop, what do you fancy?”</w:t>
      </w:r>
    </w:p>
    <w:p w14:paraId="1BEE22DD" w14:textId="77777777" w:rsidR="00225C62" w:rsidRDefault="00800AD8" w:rsidP="008C3B63">
      <w:pPr>
        <w:pStyle w:val="FullTranslation"/>
        <w:tabs>
          <w:tab w:val="right" w:pos="8789"/>
        </w:tabs>
      </w:pPr>
      <w:r>
        <w:t>“I fancy a fish and a cat.</w:t>
      </w:r>
      <w:r w:rsidR="00225C62">
        <w:t xml:space="preserve">” </w:t>
      </w:r>
      <w:r>
        <w:t>So that’s all they bought. They left and got back home.</w:t>
      </w:r>
    </w:p>
    <w:p w14:paraId="19BC2F49" w14:textId="77777777" w:rsidR="00225C62" w:rsidRDefault="00225C62" w:rsidP="008C3B63">
      <w:pPr>
        <w:pStyle w:val="FullTranslation"/>
        <w:tabs>
          <w:tab w:val="right" w:pos="8789"/>
        </w:tabs>
      </w:pPr>
      <w:r>
        <w:t>“</w:t>
      </w:r>
      <w:r w:rsidR="00800AD8">
        <w:t>Put me in the inner part of the house on the shelf, and put the cat and the fish there too.</w:t>
      </w:r>
      <w:r>
        <w:t xml:space="preserve">” </w:t>
      </w:r>
      <w:r w:rsidR="00800AD8">
        <w:t>The cat kept frisking about(?), and the penis was tossed between the fins of the fish. And it burst open and turned into a person, whose name was Puîaîuîaîuyan. “Come on, brother, give me some clothes.</w:t>
      </w:r>
      <w:r>
        <w:t>”</w:t>
      </w:r>
      <w:r w:rsidR="00800AD8">
        <w:t xml:space="preserve"> Kuîeîuîeîu was startled. “Why have I now got this companion?” he said. Well the penis had burst open, and Kuîeîuîeîu was very pleased. And he put on him a robe and a necklace. “Come on, let’s go outside to the seats in the courtyard and sit there side by side</w:t>
      </w:r>
      <w:r w:rsidR="00046316">
        <w:t>;</w:t>
      </w:r>
      <w:r w:rsidR="00800AD8">
        <w:t xml:space="preserve"> so that Muakakai and Tjukutjuku can see us.</w:t>
      </w:r>
      <w:r>
        <w:t>”</w:t>
      </w:r>
    </w:p>
    <w:p w14:paraId="636EC36E" w14:textId="77777777" w:rsidR="00225C62" w:rsidRDefault="00800AD8" w:rsidP="008C3B63">
      <w:pPr>
        <w:pStyle w:val="FullTranslation"/>
        <w:tabs>
          <w:tab w:val="right" w:pos="8789"/>
        </w:tabs>
      </w:pPr>
      <w:r>
        <w:t>So Tjukutjuku saw them. “Go outside, mother,” she said. Mother went out. “Mother, go and see who the visitor is at the Vavuluvulungan house.</w:t>
      </w:r>
      <w:r w:rsidR="00225C62">
        <w:t xml:space="preserve">” </w:t>
      </w:r>
      <w:r>
        <w:t>So mother went there, and she came back to the Pakuvadavaday house. “I don’t know who it is. I don’t know him.</w:t>
      </w:r>
      <w:r w:rsidR="00225C62">
        <w:t>”</w:t>
      </w:r>
    </w:p>
    <w:p w14:paraId="2B4C50D8" w14:textId="77777777" w:rsidR="00225C62" w:rsidRDefault="00800AD8" w:rsidP="008C3B63">
      <w:pPr>
        <w:pStyle w:val="FullTranslation"/>
        <w:tabs>
          <w:tab w:val="right" w:pos="8789"/>
        </w:tabs>
      </w:pPr>
      <w:r>
        <w:t>“Go and tell him to come here, mother.</w:t>
      </w:r>
      <w:r w:rsidR="00225C62">
        <w:t xml:space="preserve">” </w:t>
      </w:r>
      <w:r>
        <w:t>Mother went, and reached the Vavuluvulungan house. “Come on, you two, come for a visit to our house,” she said to them. “Well, we’re ashamed to; when was it that (</w:t>
      </w:r>
      <w:r w:rsidR="00225C62" w:rsidRPr="00225C62">
        <w:rPr>
          <w:i/>
        </w:rPr>
        <w:t>or</w:t>
      </w:r>
      <w:r>
        <w:t xml:space="preserve"> it’s not long since) you insulted(?) us?” said Puîaîuîaîuyan. So mother left, and arrived at the Pakuvadavaday house. “They don’t agree. They say: ‘We’re ashamed; it wasn’t kind the way you insulted us,’ my child.</w:t>
      </w:r>
      <w:r w:rsidR="00225C62">
        <w:t>”</w:t>
      </w:r>
    </w:p>
    <w:p w14:paraId="29C627F1" w14:textId="77777777" w:rsidR="00225C62" w:rsidRDefault="00800AD8" w:rsidP="008C3B63">
      <w:pPr>
        <w:pStyle w:val="FullTranslation"/>
        <w:tabs>
          <w:tab w:val="right" w:pos="8789"/>
        </w:tabs>
      </w:pPr>
      <w:r>
        <w:t>“I suppose it must be that penis,” said the mother and children to one another. “Go and pay a visit, Lavuîivuîian, so that I can marry without a betrothal present (</w:t>
      </w:r>
      <w:r w:rsidR="00225C62" w:rsidRPr="00225C62">
        <w:rPr>
          <w:i/>
        </w:rPr>
        <w:t>or</w:t>
      </w:r>
      <w:r>
        <w:t xml:space="preserve"> so that I can get into the Vavulungan household</w:t>
      </w:r>
      <w:r w:rsidR="00225C62">
        <w:t>, OA</w:t>
      </w:r>
      <w:r>
        <w:t>). Lavuîian went and reached the Vavuluvulungan house. “Why have you come, granny?” said Puîaîuîaîuyan.</w:t>
      </w:r>
    </w:p>
    <w:p w14:paraId="31F7083E" w14:textId="77777777" w:rsidR="00225C62" w:rsidRDefault="00800AD8" w:rsidP="008C3B63">
      <w:pPr>
        <w:pStyle w:val="FullTranslation"/>
        <w:tabs>
          <w:tab w:val="right" w:pos="8789"/>
        </w:tabs>
      </w:pPr>
      <w:r>
        <w:t>“Tjukutjuku said: ‘Go and pay a visit, so that I can marry without a betrothal present.</w:t>
      </w:r>
      <w:r w:rsidR="00225C62">
        <w:t>’</w:t>
      </w:r>
      <w:r>
        <w:t xml:space="preserve"> That’s why I’ve come.”</w:t>
      </w:r>
    </w:p>
    <w:p w14:paraId="6D03F522" w14:textId="77777777" w:rsidR="00225C62" w:rsidRDefault="00800AD8" w:rsidP="008C3B63">
      <w:pPr>
        <w:pStyle w:val="FullTranslation"/>
        <w:tabs>
          <w:tab w:val="right" w:pos="8789"/>
        </w:tabs>
      </w:pPr>
      <w:r>
        <w:t>“But I certainly won’t agree. Your insults were not kind,” said Puîaîuîaîuyan. So Lavuîian left, and reached the Pakuvadavaday house. “Well, they don’t agree, child.”</w:t>
      </w:r>
    </w:p>
    <w:p w14:paraId="4BE0058C" w14:textId="77777777" w:rsidR="003F122F" w:rsidRDefault="00800AD8" w:rsidP="008C3B63">
      <w:pPr>
        <w:pStyle w:val="FullTranslation"/>
        <w:tabs>
          <w:tab w:val="right" w:pos="8789"/>
        </w:tabs>
      </w:pPr>
      <w:r>
        <w:t>“Go anyway, granny. I’ll give five white pigs in compensation.” Lavuîian went to the Vavuluvulungan house. “‘I’ll give five white pigs as compensation,’ she says, child.</w:t>
      </w:r>
      <w:r w:rsidR="003F122F">
        <w:t>”</w:t>
      </w:r>
    </w:p>
    <w:p w14:paraId="6C41B0C9" w14:textId="77777777" w:rsidR="003F122F" w:rsidRDefault="00800AD8" w:rsidP="008C3B63">
      <w:pPr>
        <w:pStyle w:val="FullTranslation"/>
        <w:tabs>
          <w:tab w:val="right" w:pos="8789"/>
        </w:tabs>
      </w:pPr>
      <w:r>
        <w:t>“I most certainly won’t agree,” said Puîaîuîaîuyan. Lavuîian went back to the Pakuvadavaday house. “He continues not to agree.”</w:t>
      </w:r>
    </w:p>
    <w:p w14:paraId="2F28028F" w14:textId="77777777" w:rsidR="00800AD8" w:rsidRDefault="00800AD8" w:rsidP="008C3B63">
      <w:pPr>
        <w:pStyle w:val="FullTranslation"/>
        <w:tabs>
          <w:tab w:val="right" w:pos="8789"/>
        </w:tabs>
      </w:pPr>
      <w:r>
        <w:t>“It can’t be helped(?); I’ll just go there myself,” said Tjukutjuku. She took a storage basket full of beads, and chose out all the oldest (most valuable) things. And so Tjukutjuku went to the Vavuluvulungan house. And in the end they were married. And that’s the end.</w:t>
      </w:r>
    </w:p>
    <w:p w14:paraId="2CF70563" w14:textId="77777777" w:rsidR="00800AD8" w:rsidRDefault="00800AD8">
      <w:pPr>
        <w:pStyle w:val="Heading4"/>
      </w:pPr>
      <w:r w:rsidRPr="00996908">
        <w:rPr>
          <w:rStyle w:val="NumTextHeadingChar"/>
        </w:rPr>
        <w:lastRenderedPageBreak/>
        <w:t>051</w:t>
      </w:r>
      <w:r>
        <w:t xml:space="preserve"> IDJUIDJUNG</w:t>
      </w:r>
      <w:r w:rsidR="003F122F">
        <w:br/>
      </w:r>
      <w:r>
        <w:t>ti sa Idj</w:t>
      </w:r>
      <w:r w:rsidR="003F122F">
        <w:t>uidjung</w:t>
      </w:r>
      <w:r w:rsidR="001208B6">
        <w:t xml:space="preserve"> (</w:t>
      </w:r>
      <w:r w:rsidR="003F122F">
        <w:t>Kuîaîau village, p.242</w:t>
      </w:r>
      <w:r w:rsidR="001208B6">
        <w:t>)</w:t>
      </w:r>
    </w:p>
    <w:p w14:paraId="1B966DD9" w14:textId="77777777" w:rsidR="00800AD8" w:rsidRDefault="00DC1AE0" w:rsidP="003F122F">
      <w:pPr>
        <w:pStyle w:val="InterlineText"/>
        <w:tabs>
          <w:tab w:val="left" w:pos="533"/>
          <w:tab w:val="left" w:pos="1457"/>
          <w:tab w:val="left" w:pos="1901"/>
          <w:tab w:val="left" w:pos="2240"/>
        </w:tabs>
      </w:pPr>
      <w:r w:rsidRPr="003A1D48">
        <w:rPr>
          <w:rStyle w:val="InterlineTextNumChar"/>
        </w:rPr>
        <w:t>001</w:t>
      </w:r>
      <w:r w:rsidR="00800AD8">
        <w:tab/>
        <w:t>izua</w:t>
      </w:r>
      <w:r w:rsidR="00800AD8">
        <w:tab/>
        <w:t>ti</w:t>
      </w:r>
      <w:r w:rsidR="00800AD8">
        <w:tab/>
        <w:t>sa</w:t>
      </w:r>
      <w:r w:rsidR="00800AD8">
        <w:tab/>
        <w:t>Idjuidjung.</w:t>
      </w:r>
    </w:p>
    <w:p w14:paraId="7500F139" w14:textId="77777777" w:rsidR="00800AD8" w:rsidRDefault="00800AD8" w:rsidP="003F122F">
      <w:pPr>
        <w:pStyle w:val="InterlineGlossWithTrans"/>
        <w:tabs>
          <w:tab w:val="left" w:pos="533"/>
          <w:tab w:val="left" w:pos="1457"/>
          <w:tab w:val="left" w:pos="1901"/>
          <w:tab w:val="left" w:pos="2240"/>
        </w:tabs>
      </w:pPr>
      <w:r>
        <w:tab/>
        <w:t>i-zua</w:t>
      </w:r>
      <w:r>
        <w:tab/>
        <w:t>ti</w:t>
      </w:r>
      <w:r>
        <w:tab/>
        <w:t>sa</w:t>
      </w:r>
      <w:r>
        <w:tab/>
        <w:t>Idjuidjung</w:t>
      </w:r>
    </w:p>
    <w:p w14:paraId="40331E47" w14:textId="77777777" w:rsidR="00800AD8" w:rsidRDefault="00800AD8" w:rsidP="008C3B63">
      <w:pPr>
        <w:pStyle w:val="InterlineTransNoFree"/>
        <w:tabs>
          <w:tab w:val="left" w:pos="1457"/>
          <w:tab w:val="left" w:pos="1901"/>
          <w:tab w:val="left" w:pos="2240"/>
          <w:tab w:val="right" w:pos="8789"/>
        </w:tabs>
      </w:pPr>
      <w:r>
        <w:tab/>
      </w:r>
      <w:r>
        <w:rPr>
          <w:smallCaps/>
        </w:rPr>
        <w:t>loc</w:t>
      </w:r>
      <w:r>
        <w:t>-that</w:t>
      </w:r>
      <w:r>
        <w:tab/>
      </w:r>
      <w:r>
        <w:rPr>
          <w:smallCaps/>
        </w:rPr>
        <w:t>f.h</w:t>
      </w:r>
      <w:r>
        <w:rPr>
          <w:smallCaps/>
        </w:rPr>
        <w:tab/>
        <w:t>h</w:t>
      </w:r>
      <w:r>
        <w:rPr>
          <w:smallCaps/>
        </w:rPr>
        <w:tab/>
      </w:r>
      <w:r>
        <w:t>(name)</w:t>
      </w:r>
      <w:r w:rsidR="003F122F">
        <w:tab/>
        <w:t>There was a person called Idjuidjung.</w:t>
      </w:r>
    </w:p>
    <w:p w14:paraId="041D6C54" w14:textId="77777777" w:rsidR="00800AD8" w:rsidRDefault="00DC1AE0" w:rsidP="008C3B63">
      <w:pPr>
        <w:pStyle w:val="InterlineText"/>
        <w:tabs>
          <w:tab w:val="left" w:pos="533"/>
          <w:tab w:val="left" w:pos="1202"/>
          <w:tab w:val="left" w:pos="1886"/>
          <w:tab w:val="left" w:pos="2750"/>
          <w:tab w:val="left" w:pos="5264"/>
          <w:tab w:val="left" w:pos="5738"/>
          <w:tab w:val="left" w:pos="6002"/>
          <w:tab w:val="left" w:pos="7031"/>
          <w:tab w:val="right" w:pos="8789"/>
        </w:tabs>
      </w:pPr>
      <w:r w:rsidRPr="003A1D48">
        <w:rPr>
          <w:rStyle w:val="InterlineTextNumChar"/>
        </w:rPr>
        <w:t>002</w:t>
      </w:r>
      <w:r w:rsidR="00800AD8">
        <w:tab/>
        <w:t>manu</w:t>
      </w:r>
      <w:r w:rsidR="00800AD8">
        <w:tab/>
        <w:t>“ari</w:t>
      </w:r>
      <w:r w:rsidR="00800AD8">
        <w:tab/>
        <w:t>tja</w:t>
      </w:r>
      <w:r w:rsidR="00800AD8">
        <w:tab/>
        <w:t>paqinatsapaw,”</w:t>
      </w:r>
      <w:r w:rsidR="00800AD8">
        <w:tab/>
        <w:t>aya</w:t>
      </w:r>
      <w:r w:rsidR="00800AD8">
        <w:tab/>
        <w:t>a</w:t>
      </w:r>
      <w:r w:rsidR="00800AD8">
        <w:tab/>
        <w:t>se</w:t>
      </w:r>
      <w:r w:rsidR="003F122F">
        <w:tab/>
        <w:t>ïinasalas.</w:t>
      </w:r>
    </w:p>
    <w:p w14:paraId="77D18085" w14:textId="77777777" w:rsidR="00800AD8" w:rsidRDefault="00800AD8" w:rsidP="008C3B63">
      <w:pPr>
        <w:pStyle w:val="InterlineGlossWithTrans"/>
        <w:tabs>
          <w:tab w:val="left" w:pos="533"/>
          <w:tab w:val="left" w:pos="1202"/>
          <w:tab w:val="left" w:pos="1886"/>
          <w:tab w:val="left" w:pos="2750"/>
          <w:tab w:val="left" w:pos="5264"/>
          <w:tab w:val="left" w:pos="5738"/>
          <w:tab w:val="left" w:pos="6002"/>
          <w:tab w:val="left" w:pos="7031"/>
          <w:tab w:val="right" w:pos="8789"/>
        </w:tabs>
      </w:pPr>
      <w:r>
        <w:tab/>
        <w:t>manu</w:t>
      </w:r>
      <w:r>
        <w:tab/>
        <w:t>ari</w:t>
      </w:r>
      <w:r>
        <w:tab/>
        <w:t>tja</w:t>
      </w:r>
      <w:r>
        <w:tab/>
        <w:t>pa-in=qatsap-aw</w:t>
      </w:r>
      <w:r>
        <w:tab/>
        <w:t>aya</w:t>
      </w:r>
      <w:r>
        <w:tab/>
        <w:t>a</w:t>
      </w:r>
      <w:r>
        <w:tab/>
        <w:t>se</w:t>
      </w:r>
      <w:r w:rsidR="003F122F">
        <w:tab/>
        <w:t>ïinasalas</w:t>
      </w:r>
    </w:p>
    <w:p w14:paraId="3B3C5C63" w14:textId="77777777" w:rsidR="00800AD8" w:rsidRDefault="00800AD8" w:rsidP="008C3B63">
      <w:pPr>
        <w:pStyle w:val="InterlineTrans"/>
        <w:tabs>
          <w:tab w:val="left" w:pos="533"/>
          <w:tab w:val="left" w:pos="1202"/>
          <w:tab w:val="left" w:pos="1886"/>
          <w:tab w:val="left" w:pos="2750"/>
          <w:tab w:val="left" w:pos="5264"/>
          <w:tab w:val="left" w:pos="5738"/>
          <w:tab w:val="left" w:pos="6002"/>
          <w:tab w:val="left" w:pos="7031"/>
          <w:tab w:val="right" w:pos="8789"/>
        </w:tabs>
      </w:pPr>
      <w:r>
        <w:tab/>
        <w:t>then</w:t>
      </w:r>
      <w:r>
        <w:tab/>
        <w:t>go.on</w:t>
      </w:r>
      <w:r>
        <w:tab/>
        <w:t>we(</w:t>
      </w:r>
      <w:r>
        <w:rPr>
          <w:smallCaps/>
        </w:rPr>
        <w:t>inc</w:t>
      </w:r>
      <w:r>
        <w:t>)</w:t>
      </w:r>
      <w:r>
        <w:tab/>
        <w:t>cause-</w:t>
      </w:r>
      <w:r>
        <w:rPr>
          <w:smallCaps/>
        </w:rPr>
        <w:t>perf</w:t>
      </w:r>
      <w:r>
        <w:t>=head.hunt-</w:t>
      </w:r>
      <w:r>
        <w:rPr>
          <w:smallCaps/>
        </w:rPr>
        <w:t>lf</w:t>
      </w:r>
      <w:r>
        <w:tab/>
        <w:t>say</w:t>
      </w:r>
      <w:r>
        <w:rPr>
          <w:smallCaps/>
        </w:rPr>
        <w:tab/>
        <w:t>c</w:t>
      </w:r>
      <w:r>
        <w:rPr>
          <w:smallCaps/>
        </w:rPr>
        <w:tab/>
      </w:r>
      <w:r>
        <w:t>person.of</w:t>
      </w:r>
      <w:r w:rsidR="003F122F">
        <w:tab/>
        <w:t>(place)</w:t>
      </w:r>
    </w:p>
    <w:p w14:paraId="15B1155D" w14:textId="77777777" w:rsidR="00800AD8" w:rsidRDefault="00800AD8" w:rsidP="008C3B63">
      <w:pPr>
        <w:pStyle w:val="InterlineFree"/>
        <w:tabs>
          <w:tab w:val="right" w:pos="8789"/>
        </w:tabs>
      </w:pPr>
      <w:r>
        <w:t>The people of Linasalas said: “Let’s go and hunt their heads.”</w:t>
      </w:r>
    </w:p>
    <w:p w14:paraId="458D4AA1" w14:textId="77777777" w:rsidR="00800AD8" w:rsidRDefault="00DC1AE0" w:rsidP="008C3B63">
      <w:pPr>
        <w:pStyle w:val="InterlineText"/>
        <w:tabs>
          <w:tab w:val="left" w:pos="533"/>
          <w:tab w:val="left" w:pos="1862"/>
          <w:tab w:val="left" w:pos="2246"/>
          <w:tab w:val="left" w:pos="2585"/>
          <w:tab w:val="right" w:pos="8789"/>
        </w:tabs>
      </w:pPr>
      <w:r w:rsidRPr="003A1D48">
        <w:rPr>
          <w:rStyle w:val="InterlineTextNumChar"/>
        </w:rPr>
        <w:t>003</w:t>
      </w:r>
      <w:r w:rsidR="00800AD8">
        <w:tab/>
        <w:t>patadaîan</w:t>
      </w:r>
      <w:r w:rsidR="00800AD8">
        <w:tab/>
        <w:t>ni</w:t>
      </w:r>
      <w:r w:rsidR="00800AD8">
        <w:tab/>
        <w:t>sa</w:t>
      </w:r>
      <w:r w:rsidR="00800AD8">
        <w:tab/>
        <w:t>Idjuidjung.</w:t>
      </w:r>
    </w:p>
    <w:p w14:paraId="5874E505" w14:textId="77777777" w:rsidR="00800AD8" w:rsidRDefault="00800AD8" w:rsidP="008C3B63">
      <w:pPr>
        <w:pStyle w:val="InterlineGlossWithTrans"/>
        <w:tabs>
          <w:tab w:val="left" w:pos="533"/>
          <w:tab w:val="left" w:pos="1862"/>
          <w:tab w:val="left" w:pos="2246"/>
          <w:tab w:val="left" w:pos="2585"/>
          <w:tab w:val="right" w:pos="8789"/>
        </w:tabs>
      </w:pPr>
      <w:r>
        <w:tab/>
        <w:t>pa-tadaî-an</w:t>
      </w:r>
      <w:r>
        <w:tab/>
        <w:t>ni</w:t>
      </w:r>
      <w:r>
        <w:tab/>
        <w:t>sa</w:t>
      </w:r>
      <w:r>
        <w:tab/>
        <w:t>Idjuidjung</w:t>
      </w:r>
    </w:p>
    <w:p w14:paraId="1782C530" w14:textId="77777777" w:rsidR="00800AD8" w:rsidRDefault="00800AD8" w:rsidP="008C3B63">
      <w:pPr>
        <w:pStyle w:val="InterlineTransNoFree"/>
        <w:tabs>
          <w:tab w:val="left" w:pos="1862"/>
          <w:tab w:val="left" w:pos="2246"/>
          <w:tab w:val="left" w:pos="2585"/>
          <w:tab w:val="right" w:pos="8789"/>
        </w:tabs>
      </w:pPr>
      <w:r>
        <w:tab/>
        <w:t>cause-see-</w:t>
      </w:r>
      <w:r>
        <w:rPr>
          <w:smallCaps/>
        </w:rPr>
        <w:t>lf</w:t>
      </w:r>
      <w:r>
        <w:tab/>
        <w:t>by</w:t>
      </w:r>
      <w:r>
        <w:rPr>
          <w:smallCaps/>
        </w:rPr>
        <w:tab/>
        <w:t>h</w:t>
      </w:r>
      <w:r>
        <w:rPr>
          <w:smallCaps/>
        </w:rPr>
        <w:tab/>
      </w:r>
      <w:r>
        <w:t>(name)</w:t>
      </w:r>
      <w:r w:rsidR="003F122F">
        <w:tab/>
        <w:t>Idjuidjung saw them.</w:t>
      </w:r>
    </w:p>
    <w:p w14:paraId="0ED38A26" w14:textId="77777777" w:rsidR="00800AD8" w:rsidRDefault="00DC1AE0" w:rsidP="008C3B63">
      <w:pPr>
        <w:pStyle w:val="InterlineText"/>
        <w:tabs>
          <w:tab w:val="left" w:pos="533"/>
          <w:tab w:val="left" w:pos="1022"/>
          <w:tab w:val="left" w:pos="1796"/>
          <w:tab w:val="left" w:pos="2270"/>
          <w:tab w:val="left" w:pos="2954"/>
          <w:tab w:val="left" w:pos="3428"/>
          <w:tab w:val="left" w:pos="4247"/>
          <w:tab w:val="left" w:pos="4511"/>
          <w:tab w:val="left" w:pos="5630"/>
          <w:tab w:val="right" w:pos="8789"/>
        </w:tabs>
      </w:pPr>
      <w:r w:rsidRPr="003A1D48">
        <w:rPr>
          <w:rStyle w:val="InterlineTextNumChar"/>
        </w:rPr>
        <w:t>004</w:t>
      </w:r>
      <w:r w:rsidR="00800AD8">
        <w:tab/>
        <w:t>“‘ai</w:t>
      </w:r>
      <w:r w:rsidR="00800AD8">
        <w:tab/>
        <w:t>anga</w:t>
      </w:r>
      <w:r w:rsidR="00800AD8">
        <w:tab/>
        <w:t>tsa</w:t>
      </w:r>
      <w:r w:rsidR="00800AD8">
        <w:tab/>
        <w:t>vuluq</w:t>
      </w:r>
      <w:r w:rsidR="00800AD8">
        <w:tab/>
        <w:t>sa</w:t>
      </w:r>
      <w:r w:rsidR="00800AD8">
        <w:tab/>
        <w:t>kuang,</w:t>
      </w:r>
      <w:r w:rsidR="00800AD8">
        <w:tab/>
        <w:t>a</w:t>
      </w:r>
      <w:r w:rsidR="00800AD8">
        <w:tab/>
        <w:t>matu</w:t>
      </w:r>
      <w:r w:rsidR="003F122F">
        <w:tab/>
        <w:t>kaîaîudjeîudjen,</w:t>
      </w:r>
    </w:p>
    <w:p w14:paraId="646780C3" w14:textId="77777777" w:rsidR="00800AD8" w:rsidRDefault="00800AD8" w:rsidP="008C3B63">
      <w:pPr>
        <w:pStyle w:val="InterlineGlossWithTrans"/>
        <w:tabs>
          <w:tab w:val="left" w:pos="533"/>
          <w:tab w:val="left" w:pos="1022"/>
          <w:tab w:val="left" w:pos="1796"/>
          <w:tab w:val="left" w:pos="2270"/>
          <w:tab w:val="left" w:pos="2954"/>
          <w:tab w:val="left" w:pos="3428"/>
          <w:tab w:val="left" w:pos="4247"/>
          <w:tab w:val="left" w:pos="4511"/>
          <w:tab w:val="left" w:pos="5630"/>
          <w:tab w:val="right" w:pos="8789"/>
        </w:tabs>
      </w:pPr>
      <w:r>
        <w:tab/>
        <w:t>ai</w:t>
      </w:r>
      <w:r>
        <w:tab/>
        <w:t>anga</w:t>
      </w:r>
      <w:r>
        <w:tab/>
        <w:t>tsa</w:t>
      </w:r>
      <w:r>
        <w:tab/>
        <w:t>vuluq</w:t>
      </w:r>
      <w:r>
        <w:tab/>
        <w:t>tsa</w:t>
      </w:r>
      <w:r>
        <w:tab/>
        <w:t>kuang</w:t>
      </w:r>
      <w:r>
        <w:tab/>
        <w:t>a</w:t>
      </w:r>
      <w:r>
        <w:tab/>
        <w:t>ma-tu</w:t>
      </w:r>
      <w:r w:rsidR="003F122F">
        <w:tab/>
        <w:t>ka-îa-îudjeîudje-an</w:t>
      </w:r>
    </w:p>
    <w:p w14:paraId="71C39214" w14:textId="77777777" w:rsidR="00800AD8" w:rsidRDefault="00800AD8" w:rsidP="008C3B63">
      <w:pPr>
        <w:pStyle w:val="InterlineTransNoFree"/>
        <w:tabs>
          <w:tab w:val="left" w:pos="1022"/>
          <w:tab w:val="left" w:pos="1796"/>
          <w:tab w:val="left" w:pos="2270"/>
          <w:tab w:val="left" w:pos="2954"/>
          <w:tab w:val="left" w:pos="3428"/>
          <w:tab w:val="left" w:pos="4247"/>
          <w:tab w:val="left" w:pos="4511"/>
          <w:tab w:val="left" w:pos="5630"/>
          <w:tab w:val="right" w:pos="8789"/>
        </w:tabs>
      </w:pPr>
      <w:r>
        <w:tab/>
        <w:t>oh</w:t>
      </w:r>
      <w:r>
        <w:tab/>
        <w:t>indeed</w:t>
      </w:r>
      <w:r>
        <w:tab/>
        <w:t>this</w:t>
      </w:r>
      <w:r>
        <w:tab/>
        <w:t>spear</w:t>
      </w:r>
      <w:r>
        <w:tab/>
        <w:t>this</w:t>
      </w:r>
      <w:r>
        <w:tab/>
        <w:t>firearm</w:t>
      </w:r>
      <w:r>
        <w:rPr>
          <w:smallCaps/>
        </w:rPr>
        <w:tab/>
        <w:t>c</w:t>
      </w:r>
      <w:r>
        <w:rPr>
          <w:smallCaps/>
        </w:rPr>
        <w:tab/>
        <w:t>stat</w:t>
      </w:r>
      <w:r>
        <w:t>-alike</w:t>
      </w:r>
      <w:r w:rsidR="003F122F">
        <w:tab/>
        <w:t>main-class-thorn.plant-</w:t>
      </w:r>
      <w:r w:rsidR="003F122F">
        <w:rPr>
          <w:smallCaps/>
        </w:rPr>
        <w:t>nom</w:t>
      </w:r>
    </w:p>
    <w:p w14:paraId="76C7EFEA" w14:textId="77777777" w:rsidR="00800AD8" w:rsidRDefault="00800AD8" w:rsidP="008C3B63">
      <w:pPr>
        <w:pStyle w:val="InterlineText"/>
        <w:tabs>
          <w:tab w:val="left" w:pos="533"/>
          <w:tab w:val="left" w:pos="797"/>
          <w:tab w:val="left" w:pos="1916"/>
          <w:tab w:val="right" w:pos="8789"/>
        </w:tabs>
      </w:pPr>
      <w:r>
        <w:tab/>
        <w:t>a</w:t>
      </w:r>
      <w:r>
        <w:tab/>
        <w:t>matu</w:t>
      </w:r>
      <w:r>
        <w:tab/>
        <w:t>ngudjungudjuîan.</w:t>
      </w:r>
    </w:p>
    <w:p w14:paraId="6F4BDE83" w14:textId="77777777" w:rsidR="00800AD8" w:rsidRDefault="00800AD8" w:rsidP="008C3B63">
      <w:pPr>
        <w:pStyle w:val="InterlineGlossWithTrans"/>
        <w:tabs>
          <w:tab w:val="left" w:pos="533"/>
          <w:tab w:val="left" w:pos="797"/>
          <w:tab w:val="left" w:pos="1916"/>
          <w:tab w:val="right" w:pos="8789"/>
        </w:tabs>
      </w:pPr>
      <w:r>
        <w:tab/>
        <w:t>a</w:t>
      </w:r>
      <w:r>
        <w:tab/>
        <w:t>ma-tu</w:t>
      </w:r>
      <w:r>
        <w:tab/>
        <w:t>ngudju-ngudjuî-an</w:t>
      </w:r>
    </w:p>
    <w:p w14:paraId="4CA44731" w14:textId="77777777" w:rsidR="00800AD8" w:rsidRDefault="00800AD8" w:rsidP="008C3B63">
      <w:pPr>
        <w:pStyle w:val="InterlineTrans"/>
        <w:tabs>
          <w:tab w:val="left" w:pos="533"/>
          <w:tab w:val="left" w:pos="797"/>
          <w:tab w:val="left" w:pos="1916"/>
          <w:tab w:val="right" w:pos="8789"/>
        </w:tabs>
      </w:pPr>
      <w:r>
        <w:rPr>
          <w:smallCaps/>
        </w:rPr>
        <w:tab/>
        <w:t>c</w:t>
      </w:r>
      <w:r>
        <w:rPr>
          <w:smallCaps/>
        </w:rPr>
        <w:tab/>
        <w:t>stat</w:t>
      </w:r>
      <w:r>
        <w:t>-alike</w:t>
      </w:r>
      <w:r>
        <w:tab/>
      </w:r>
      <w:r>
        <w:rPr>
          <w:smallCaps/>
        </w:rPr>
        <w:t>red</w:t>
      </w:r>
      <w:r>
        <w:t>-stump-</w:t>
      </w:r>
      <w:r>
        <w:rPr>
          <w:smallCaps/>
        </w:rPr>
        <w:t>nom</w:t>
      </w:r>
    </w:p>
    <w:p w14:paraId="554C0987" w14:textId="77777777" w:rsidR="00800AD8" w:rsidRDefault="00800AD8" w:rsidP="008C3B63">
      <w:pPr>
        <w:pStyle w:val="InterlineFreeCommentFollows"/>
        <w:tabs>
          <w:tab w:val="right" w:pos="8789"/>
        </w:tabs>
      </w:pPr>
      <w:r>
        <w:t>“Oh dear! Their spears and guns are like thorn-grass and high tree stumps.</w:t>
      </w:r>
    </w:p>
    <w:p w14:paraId="61165B01" w14:textId="77777777" w:rsidR="003F122F" w:rsidRDefault="003F122F" w:rsidP="008C3B63">
      <w:pPr>
        <w:pStyle w:val="CommentLastWithHalfSpace"/>
        <w:tabs>
          <w:tab w:val="right" w:pos="8789"/>
        </w:tabs>
      </w:pPr>
      <w:r>
        <w:t>[</w:t>
      </w:r>
      <w:r w:rsidRPr="003F122F">
        <w:rPr>
          <w:rStyle w:val="VernacularText"/>
        </w:rPr>
        <w:t>sa</w:t>
      </w:r>
      <w:r>
        <w:t xml:space="preserve">: not a conjunction between nouns, regarded here as variation of </w:t>
      </w:r>
      <w:r w:rsidRPr="003F122F">
        <w:rPr>
          <w:rStyle w:val="VernacularText"/>
        </w:rPr>
        <w:t>tsa</w:t>
      </w:r>
      <w:r>
        <w:t>.]</w:t>
      </w:r>
    </w:p>
    <w:p w14:paraId="31AE22D6" w14:textId="77777777" w:rsidR="00800AD8" w:rsidRDefault="00DC1AE0" w:rsidP="008C3B63">
      <w:pPr>
        <w:pStyle w:val="InterlineText"/>
        <w:tabs>
          <w:tab w:val="left" w:pos="533"/>
          <w:tab w:val="left" w:pos="1127"/>
          <w:tab w:val="left" w:pos="1781"/>
          <w:tab w:val="left" w:pos="2165"/>
          <w:tab w:val="left" w:pos="3269"/>
          <w:tab w:val="left" w:pos="3863"/>
          <w:tab w:val="left" w:pos="4367"/>
          <w:tab w:val="left" w:pos="5231"/>
          <w:tab w:val="left" w:pos="5720"/>
          <w:tab w:val="left" w:pos="6104"/>
          <w:tab w:val="right" w:pos="8789"/>
        </w:tabs>
      </w:pPr>
      <w:r w:rsidRPr="003A1D48">
        <w:rPr>
          <w:rStyle w:val="InterlineTextNumChar"/>
        </w:rPr>
        <w:t>005</w:t>
      </w:r>
      <w:r w:rsidR="00800AD8">
        <w:tab/>
        <w:t>gaîu</w:t>
      </w:r>
      <w:r w:rsidR="00800AD8">
        <w:tab/>
        <w:t>anan;</w:t>
      </w:r>
      <w:r w:rsidR="00800AD8">
        <w:tab/>
        <w:t>ku</w:t>
      </w:r>
      <w:r w:rsidR="00800AD8">
        <w:tab/>
        <w:t>sikesan</w:t>
      </w:r>
      <w:r w:rsidR="00800AD8">
        <w:tab/>
        <w:t>anan</w:t>
      </w:r>
      <w:r w:rsidR="00800AD8">
        <w:tab/>
        <w:t>tua</w:t>
      </w:r>
      <w:r w:rsidR="00800AD8">
        <w:tab/>
        <w:t>puk,</w:t>
      </w:r>
      <w:r w:rsidR="00800AD8">
        <w:tab/>
        <w:t>sa</w:t>
      </w:r>
      <w:r w:rsidR="00800AD8">
        <w:tab/>
        <w:t>ku</w:t>
      </w:r>
      <w:r w:rsidR="003F122F">
        <w:tab/>
        <w:t>qaîidjeladjelavi.”</w:t>
      </w:r>
    </w:p>
    <w:p w14:paraId="007B2DAF" w14:textId="77777777" w:rsidR="00800AD8" w:rsidRDefault="00800AD8" w:rsidP="008C3B63">
      <w:pPr>
        <w:pStyle w:val="InterlineGlossWithTrans"/>
        <w:tabs>
          <w:tab w:val="left" w:pos="533"/>
          <w:tab w:val="left" w:pos="1127"/>
          <w:tab w:val="left" w:pos="1781"/>
          <w:tab w:val="left" w:pos="2165"/>
          <w:tab w:val="left" w:pos="3269"/>
          <w:tab w:val="left" w:pos="3863"/>
          <w:tab w:val="left" w:pos="4367"/>
          <w:tab w:val="left" w:pos="5231"/>
          <w:tab w:val="left" w:pos="5720"/>
          <w:tab w:val="left" w:pos="6104"/>
          <w:tab w:val="right" w:pos="8789"/>
        </w:tabs>
      </w:pPr>
      <w:r>
        <w:tab/>
        <w:t>gaîu</w:t>
      </w:r>
      <w:r>
        <w:tab/>
        <w:t>anan</w:t>
      </w:r>
      <w:r>
        <w:tab/>
        <w:t>ku</w:t>
      </w:r>
      <w:r>
        <w:tab/>
        <w:t>si-kesa-an</w:t>
      </w:r>
      <w:r>
        <w:tab/>
        <w:t>anan</w:t>
      </w:r>
      <w:r>
        <w:tab/>
        <w:t>tua</w:t>
      </w:r>
      <w:r>
        <w:tab/>
        <w:t>puk</w:t>
      </w:r>
      <w:r>
        <w:tab/>
        <w:t>sa</w:t>
      </w:r>
      <w:r>
        <w:tab/>
        <w:t>ku</w:t>
      </w:r>
      <w:r w:rsidR="003F122F">
        <w:tab/>
        <w:t>djela=qaîidjelaw-i</w:t>
      </w:r>
    </w:p>
    <w:p w14:paraId="1094400F" w14:textId="77777777" w:rsidR="00800AD8" w:rsidRDefault="00800AD8" w:rsidP="008C3B63">
      <w:pPr>
        <w:pStyle w:val="InterlineTrans"/>
        <w:tabs>
          <w:tab w:val="left" w:pos="533"/>
          <w:tab w:val="left" w:pos="1127"/>
          <w:tab w:val="left" w:pos="1781"/>
          <w:tab w:val="left" w:pos="2165"/>
          <w:tab w:val="left" w:pos="3269"/>
          <w:tab w:val="left" w:pos="3863"/>
          <w:tab w:val="left" w:pos="4367"/>
          <w:tab w:val="left" w:pos="5231"/>
          <w:tab w:val="left" w:pos="5720"/>
          <w:tab w:val="left" w:pos="6104"/>
          <w:tab w:val="right" w:pos="8789"/>
        </w:tabs>
      </w:pPr>
      <w:r>
        <w:tab/>
        <w:t>slow</w:t>
      </w:r>
      <w:r>
        <w:tab/>
        <w:t>still</w:t>
      </w:r>
      <w:r>
        <w:tab/>
        <w:t>I</w:t>
      </w:r>
      <w:r>
        <w:tab/>
      </w:r>
      <w:r>
        <w:rPr>
          <w:smallCaps/>
        </w:rPr>
        <w:t>if</w:t>
      </w:r>
      <w:r>
        <w:t>-food-</w:t>
      </w:r>
      <w:r>
        <w:rPr>
          <w:smallCaps/>
        </w:rPr>
        <w:t>lf</w:t>
      </w:r>
      <w:r>
        <w:tab/>
        <w:t>still</w:t>
      </w:r>
      <w:r>
        <w:tab/>
      </w:r>
      <w:r>
        <w:rPr>
          <w:smallCaps/>
        </w:rPr>
        <w:t>obl</w:t>
      </w:r>
      <w:r>
        <w:tab/>
        <w:t>bean.sp</w:t>
      </w:r>
      <w:r>
        <w:tab/>
        <w:t>and</w:t>
      </w:r>
      <w:r>
        <w:tab/>
        <w:t>I</w:t>
      </w:r>
      <w:r w:rsidR="003F122F">
        <w:tab/>
      </w:r>
      <w:r w:rsidR="003F122F">
        <w:rPr>
          <w:smallCaps/>
        </w:rPr>
        <w:t>red</w:t>
      </w:r>
      <w:r w:rsidR="003F122F">
        <w:t>=undercooked-</w:t>
      </w:r>
      <w:r w:rsidR="003F122F">
        <w:rPr>
          <w:smallCaps/>
        </w:rPr>
        <w:t>pf</w:t>
      </w:r>
    </w:p>
    <w:p w14:paraId="226A3CBE" w14:textId="77777777" w:rsidR="00800AD8" w:rsidRDefault="00800AD8" w:rsidP="008C3B63">
      <w:pPr>
        <w:pStyle w:val="InterlineFree"/>
        <w:tabs>
          <w:tab w:val="right" w:pos="8789"/>
        </w:tabs>
      </w:pPr>
      <w:r>
        <w:t>Wait a bit. I’ll cook some tree-beans for them, and leave them undercooked.”</w:t>
      </w:r>
    </w:p>
    <w:p w14:paraId="60A91A54" w14:textId="77777777" w:rsidR="00800AD8" w:rsidRDefault="00DC1AE0" w:rsidP="008C3B63">
      <w:pPr>
        <w:pStyle w:val="InterlineText"/>
        <w:tabs>
          <w:tab w:val="left" w:pos="533"/>
          <w:tab w:val="left" w:pos="1937"/>
          <w:tab w:val="left" w:pos="2381"/>
          <w:tab w:val="left" w:pos="2720"/>
          <w:tab w:val="right" w:pos="8789"/>
        </w:tabs>
      </w:pPr>
      <w:r w:rsidRPr="003A1D48">
        <w:rPr>
          <w:rStyle w:val="InterlineTextNumChar"/>
        </w:rPr>
        <w:t>006</w:t>
      </w:r>
      <w:r w:rsidR="00800AD8">
        <w:tab/>
        <w:t>makakesa</w:t>
      </w:r>
      <w:r w:rsidR="00800AD8">
        <w:tab/>
        <w:t>ti</w:t>
      </w:r>
      <w:r w:rsidR="00800AD8">
        <w:tab/>
        <w:t>sa</w:t>
      </w:r>
      <w:r w:rsidR="00800AD8">
        <w:tab/>
        <w:t>Idjuidjung.</w:t>
      </w:r>
    </w:p>
    <w:p w14:paraId="5263EDC8" w14:textId="77777777" w:rsidR="00800AD8" w:rsidRDefault="00800AD8" w:rsidP="008C3B63">
      <w:pPr>
        <w:pStyle w:val="InterlineGlossWithTrans"/>
        <w:tabs>
          <w:tab w:val="left" w:pos="533"/>
          <w:tab w:val="left" w:pos="1937"/>
          <w:tab w:val="left" w:pos="2381"/>
          <w:tab w:val="left" w:pos="2720"/>
          <w:tab w:val="right" w:pos="8789"/>
        </w:tabs>
      </w:pPr>
      <w:r>
        <w:tab/>
        <w:t>maka-kesa</w:t>
      </w:r>
      <w:r>
        <w:tab/>
        <w:t>ti</w:t>
      </w:r>
      <w:r>
        <w:tab/>
        <w:t>sa</w:t>
      </w:r>
      <w:r>
        <w:tab/>
        <w:t>Idjuidjung</w:t>
      </w:r>
    </w:p>
    <w:p w14:paraId="5EA5EAF8" w14:textId="77777777" w:rsidR="00800AD8" w:rsidRDefault="00800AD8" w:rsidP="008C3B63">
      <w:pPr>
        <w:pStyle w:val="InterlineTransNoFree"/>
        <w:tabs>
          <w:tab w:val="left" w:pos="1937"/>
          <w:tab w:val="left" w:pos="2381"/>
          <w:tab w:val="left" w:pos="2720"/>
          <w:tab w:val="right" w:pos="8789"/>
        </w:tabs>
      </w:pPr>
      <w:r>
        <w:tab/>
        <w:t>finished-food</w:t>
      </w:r>
      <w:r>
        <w:tab/>
      </w:r>
      <w:r>
        <w:rPr>
          <w:smallCaps/>
        </w:rPr>
        <w:t>f.h</w:t>
      </w:r>
      <w:r>
        <w:rPr>
          <w:smallCaps/>
        </w:rPr>
        <w:tab/>
        <w:t>h</w:t>
      </w:r>
      <w:r>
        <w:rPr>
          <w:smallCaps/>
        </w:rPr>
        <w:tab/>
      </w:r>
      <w:r>
        <w:t>(name)</w:t>
      </w:r>
      <w:r w:rsidR="00B41884">
        <w:tab/>
        <w:t>Idjuidjung finished his cooking.</w:t>
      </w:r>
    </w:p>
    <w:p w14:paraId="1E3419B7" w14:textId="77777777" w:rsidR="00800AD8" w:rsidRDefault="00DC1AE0" w:rsidP="008C3B63">
      <w:pPr>
        <w:pStyle w:val="InterlineText"/>
        <w:tabs>
          <w:tab w:val="left" w:pos="533"/>
          <w:tab w:val="left" w:pos="1592"/>
          <w:tab w:val="left" w:pos="2366"/>
          <w:tab w:val="left" w:pos="2960"/>
          <w:tab w:val="right" w:pos="8789"/>
        </w:tabs>
      </w:pPr>
      <w:r w:rsidRPr="003A1D48">
        <w:rPr>
          <w:rStyle w:val="InterlineTextNumChar"/>
        </w:rPr>
        <w:t>007</w:t>
      </w:r>
      <w:r w:rsidR="00800AD8">
        <w:tab/>
        <w:t>“idu</w:t>
      </w:r>
      <w:r w:rsidR="00800AD8">
        <w:tab/>
        <w:t>anga,</w:t>
      </w:r>
      <w:r w:rsidR="00800AD8">
        <w:tab/>
        <w:t>îa</w:t>
      </w:r>
      <w:r w:rsidR="00800AD8">
        <w:tab/>
        <w:t>qaîa.</w:t>
      </w:r>
    </w:p>
    <w:p w14:paraId="4FCB515A" w14:textId="77777777" w:rsidR="00800AD8" w:rsidRDefault="00800AD8" w:rsidP="008C3B63">
      <w:pPr>
        <w:pStyle w:val="InterlineGlossWithTrans"/>
        <w:tabs>
          <w:tab w:val="left" w:pos="533"/>
          <w:tab w:val="left" w:pos="1592"/>
          <w:tab w:val="left" w:pos="2366"/>
          <w:tab w:val="left" w:pos="2960"/>
          <w:tab w:val="right" w:pos="8789"/>
        </w:tabs>
      </w:pPr>
      <w:r>
        <w:tab/>
        <w:t>id-u</w:t>
      </w:r>
      <w:r>
        <w:tab/>
        <w:t>anga</w:t>
      </w:r>
      <w:r>
        <w:tab/>
        <w:t>îa</w:t>
      </w:r>
      <w:r>
        <w:tab/>
        <w:t>qaîa</w:t>
      </w:r>
    </w:p>
    <w:p w14:paraId="45FCDBA9" w14:textId="77777777" w:rsidR="00800AD8" w:rsidRDefault="00800AD8" w:rsidP="008C3B63">
      <w:pPr>
        <w:pStyle w:val="InterlineTransNoFree"/>
        <w:tabs>
          <w:tab w:val="left" w:pos="1592"/>
          <w:tab w:val="left" w:pos="2366"/>
          <w:tab w:val="left" w:pos="2960"/>
          <w:tab w:val="right" w:pos="8789"/>
        </w:tabs>
      </w:pPr>
      <w:r>
        <w:tab/>
        <w:t>come-</w:t>
      </w:r>
      <w:r>
        <w:rPr>
          <w:smallCaps/>
        </w:rPr>
        <w:t>imp</w:t>
      </w:r>
      <w:r>
        <w:tab/>
        <w:t>indeed</w:t>
      </w:r>
      <w:r>
        <w:tab/>
        <w:t>class</w:t>
      </w:r>
      <w:r>
        <w:tab/>
        <w:t>outsider</w:t>
      </w:r>
      <w:r w:rsidR="00B41884">
        <w:tab/>
        <w:t>“Come on, enemies;</w:t>
      </w:r>
    </w:p>
    <w:p w14:paraId="1083C6CD" w14:textId="77777777" w:rsidR="00800AD8" w:rsidRDefault="00DC1AE0" w:rsidP="008C3B63">
      <w:pPr>
        <w:pStyle w:val="InterlineText"/>
        <w:tabs>
          <w:tab w:val="left" w:pos="533"/>
          <w:tab w:val="left" w:pos="2447"/>
          <w:tab w:val="left" w:pos="2711"/>
          <w:tab w:val="left" w:pos="4880"/>
          <w:tab w:val="left" w:pos="6779"/>
          <w:tab w:val="left" w:pos="8003"/>
          <w:tab w:val="right" w:pos="8789"/>
        </w:tabs>
      </w:pPr>
      <w:r w:rsidRPr="003A1D48">
        <w:rPr>
          <w:rStyle w:val="InterlineTextNumChar"/>
        </w:rPr>
        <w:t>008</w:t>
      </w:r>
      <w:r w:rsidR="00800AD8">
        <w:tab/>
        <w:t>tjupaîingu</w:t>
      </w:r>
      <w:r w:rsidR="00800AD8">
        <w:tab/>
        <w:t>a</w:t>
      </w:r>
      <w:r w:rsidR="00800AD8">
        <w:tab/>
        <w:t>mamazangiîan,</w:t>
      </w:r>
      <w:r w:rsidR="00800AD8">
        <w:tab/>
        <w:t>tjuvangavu</w:t>
      </w:r>
      <w:r w:rsidR="00D20CD0">
        <w:tab/>
        <w:t>kiîupetju</w:t>
      </w:r>
      <w:r w:rsidR="00D20CD0">
        <w:tab/>
        <w:t>a</w:t>
      </w:r>
    </w:p>
    <w:p w14:paraId="2A6E693C" w14:textId="77777777" w:rsidR="00800AD8" w:rsidRDefault="00800AD8" w:rsidP="008C3B63">
      <w:pPr>
        <w:pStyle w:val="InterlineGlossWithTrans"/>
        <w:tabs>
          <w:tab w:val="left" w:pos="533"/>
          <w:tab w:val="left" w:pos="2447"/>
          <w:tab w:val="left" w:pos="2711"/>
          <w:tab w:val="left" w:pos="4880"/>
          <w:tab w:val="left" w:pos="6779"/>
          <w:tab w:val="left" w:pos="8003"/>
          <w:tab w:val="right" w:pos="8789"/>
        </w:tabs>
      </w:pPr>
      <w:r>
        <w:tab/>
        <w:t>tju-paîing-u</w:t>
      </w:r>
      <w:r>
        <w:tab/>
        <w:t>a</w:t>
      </w:r>
      <w:r>
        <w:tab/>
        <w:t>ma-ma-zangiî-an</w:t>
      </w:r>
      <w:r>
        <w:tab/>
        <w:t>tju-vangaw-u</w:t>
      </w:r>
      <w:r w:rsidR="00D20CD0">
        <w:tab/>
        <w:t>ki-îupetj-u</w:t>
      </w:r>
      <w:r w:rsidR="00D20CD0">
        <w:tab/>
        <w:t>a</w:t>
      </w:r>
    </w:p>
    <w:p w14:paraId="68C7F691" w14:textId="77777777" w:rsidR="00800AD8" w:rsidRDefault="00800AD8" w:rsidP="008C3B63">
      <w:pPr>
        <w:pStyle w:val="InterlineTransNoFree"/>
        <w:tabs>
          <w:tab w:val="left" w:pos="2447"/>
          <w:tab w:val="left" w:pos="2711"/>
          <w:tab w:val="left" w:pos="4880"/>
          <w:tab w:val="left" w:pos="6779"/>
          <w:tab w:val="left" w:pos="8003"/>
          <w:tab w:val="right" w:pos="8789"/>
        </w:tabs>
      </w:pPr>
      <w:r>
        <w:tab/>
        <w:t>there-doorway-</w:t>
      </w:r>
      <w:r>
        <w:rPr>
          <w:smallCaps/>
        </w:rPr>
        <w:t>imp</w:t>
      </w:r>
      <w:r>
        <w:rPr>
          <w:smallCaps/>
        </w:rPr>
        <w:tab/>
        <w:t>c</w:t>
      </w:r>
      <w:r>
        <w:rPr>
          <w:smallCaps/>
        </w:rPr>
        <w:tab/>
        <w:t>stat</w:t>
      </w:r>
      <w:r>
        <w:t>-</w:t>
      </w:r>
      <w:r>
        <w:rPr>
          <w:smallCaps/>
        </w:rPr>
        <w:t>stat</w:t>
      </w:r>
      <w:r>
        <w:t>-chief-</w:t>
      </w:r>
      <w:r>
        <w:rPr>
          <w:smallCaps/>
        </w:rPr>
        <w:t>nom</w:t>
      </w:r>
      <w:r>
        <w:tab/>
        <w:t>there-sky.light-</w:t>
      </w:r>
      <w:r>
        <w:rPr>
          <w:smallCaps/>
        </w:rPr>
        <w:t>imp</w:t>
      </w:r>
      <w:r w:rsidR="00D20CD0">
        <w:tab/>
        <w:t>do-plug-</w:t>
      </w:r>
      <w:r w:rsidR="00D20CD0">
        <w:rPr>
          <w:smallCaps/>
        </w:rPr>
        <w:t>imp</w:t>
      </w:r>
      <w:r w:rsidR="00D20CD0">
        <w:rPr>
          <w:smallCaps/>
        </w:rPr>
        <w:tab/>
        <w:t>c</w:t>
      </w:r>
    </w:p>
    <w:p w14:paraId="5A4AF55C" w14:textId="77777777" w:rsidR="00800AD8" w:rsidRDefault="00800AD8" w:rsidP="008C3B63">
      <w:pPr>
        <w:pStyle w:val="InterlineText"/>
        <w:tabs>
          <w:tab w:val="left" w:pos="533"/>
          <w:tab w:val="right" w:pos="8789"/>
        </w:tabs>
      </w:pPr>
      <w:r>
        <w:tab/>
        <w:t>vavuluvulungan.”</w:t>
      </w:r>
    </w:p>
    <w:p w14:paraId="08B3BEB7" w14:textId="77777777" w:rsidR="00800AD8" w:rsidRDefault="00800AD8" w:rsidP="008C3B63">
      <w:pPr>
        <w:pStyle w:val="InterlineGlossWithTrans"/>
        <w:tabs>
          <w:tab w:val="left" w:pos="533"/>
          <w:tab w:val="right" w:pos="8789"/>
        </w:tabs>
      </w:pPr>
      <w:r>
        <w:tab/>
        <w:t>va-vulu-vulung-an</w:t>
      </w:r>
    </w:p>
    <w:p w14:paraId="72A8225B" w14:textId="77777777" w:rsidR="00800AD8" w:rsidRDefault="00800AD8" w:rsidP="008C3B63">
      <w:pPr>
        <w:pStyle w:val="InterlineTrans"/>
        <w:tabs>
          <w:tab w:val="left" w:pos="533"/>
          <w:tab w:val="right" w:pos="8789"/>
        </w:tabs>
      </w:pPr>
      <w:r>
        <w:rPr>
          <w:smallCaps/>
        </w:rPr>
        <w:tab/>
      </w:r>
      <w:r>
        <w:t>?-</w:t>
      </w:r>
      <w:r>
        <w:rPr>
          <w:smallCaps/>
        </w:rPr>
        <w:t>red</w:t>
      </w:r>
      <w:r>
        <w:t>-old-</w:t>
      </w:r>
      <w:r>
        <w:rPr>
          <w:smallCaps/>
        </w:rPr>
        <w:t>nom</w:t>
      </w:r>
    </w:p>
    <w:p w14:paraId="373AFFE2" w14:textId="77777777" w:rsidR="00800AD8" w:rsidRDefault="00800AD8" w:rsidP="008C3B63">
      <w:pPr>
        <w:pStyle w:val="InterlineFree"/>
        <w:tabs>
          <w:tab w:val="right" w:pos="8789"/>
        </w:tabs>
      </w:pPr>
      <w:r>
        <w:t>chiefs come to the doorway and old men to the skylight to block off our (</w:t>
      </w:r>
      <w:r w:rsidR="00D20CD0" w:rsidRPr="00D20CD0">
        <w:rPr>
          <w:i/>
        </w:rPr>
        <w:t>or</w:t>
      </w:r>
      <w:r w:rsidR="00D20CD0">
        <w:t xml:space="preserve"> their) retreat!”</w:t>
      </w:r>
    </w:p>
    <w:p w14:paraId="6D7760A2" w14:textId="77777777" w:rsidR="00800AD8" w:rsidRDefault="00DC1AE0" w:rsidP="008C3B63">
      <w:pPr>
        <w:pStyle w:val="InterlineText"/>
        <w:tabs>
          <w:tab w:val="left" w:pos="533"/>
          <w:tab w:val="left" w:pos="2327"/>
          <w:tab w:val="left" w:pos="2771"/>
          <w:tab w:val="left" w:pos="3110"/>
          <w:tab w:val="left" w:pos="4229"/>
          <w:tab w:val="left" w:pos="4733"/>
          <w:tab w:val="left" w:pos="5597"/>
          <w:tab w:val="left" w:pos="6086"/>
          <w:tab w:val="left" w:pos="7250"/>
          <w:tab w:val="left" w:pos="7514"/>
          <w:tab w:val="right" w:pos="8789"/>
        </w:tabs>
      </w:pPr>
      <w:r w:rsidRPr="003A1D48">
        <w:rPr>
          <w:rStyle w:val="InterlineTextNumChar"/>
        </w:rPr>
        <w:t>009</w:t>
      </w:r>
      <w:r w:rsidR="00800AD8">
        <w:tab/>
        <w:t>paqetjetj</w:t>
      </w:r>
      <w:r w:rsidR="00800AD8">
        <w:tab/>
        <w:t>ti</w:t>
      </w:r>
      <w:r w:rsidR="00800AD8">
        <w:tab/>
        <w:t>sa</w:t>
      </w:r>
      <w:r w:rsidR="00800AD8">
        <w:tab/>
        <w:t>Idjuidjung</w:t>
      </w:r>
      <w:r w:rsidR="00800AD8">
        <w:tab/>
        <w:t>tua</w:t>
      </w:r>
      <w:r w:rsidR="00800AD8">
        <w:tab/>
        <w:t>puk,</w:t>
      </w:r>
      <w:r w:rsidR="00800AD8">
        <w:tab/>
        <w:t>sa</w:t>
      </w:r>
      <w:r w:rsidR="00800AD8">
        <w:tab/>
        <w:t>kadjameq</w:t>
      </w:r>
      <w:r w:rsidR="00D20CD0">
        <w:tab/>
        <w:t>a</w:t>
      </w:r>
      <w:r w:rsidR="00D20CD0">
        <w:tab/>
        <w:t>qaîa;</w:t>
      </w:r>
    </w:p>
    <w:p w14:paraId="17C31766" w14:textId="77777777" w:rsidR="00800AD8" w:rsidRDefault="00800AD8" w:rsidP="008C3B63">
      <w:pPr>
        <w:pStyle w:val="InterlineGlossWithTrans"/>
        <w:tabs>
          <w:tab w:val="left" w:pos="533"/>
          <w:tab w:val="left" w:pos="2327"/>
          <w:tab w:val="left" w:pos="2771"/>
          <w:tab w:val="left" w:pos="3110"/>
          <w:tab w:val="left" w:pos="4229"/>
          <w:tab w:val="left" w:pos="4733"/>
          <w:tab w:val="left" w:pos="5597"/>
          <w:tab w:val="left" w:pos="6086"/>
          <w:tab w:val="left" w:pos="7250"/>
          <w:tab w:val="left" w:pos="7514"/>
          <w:tab w:val="right" w:pos="8789"/>
        </w:tabs>
      </w:pPr>
      <w:r>
        <w:tab/>
        <w:t>pa-qetjutj</w:t>
      </w:r>
      <w:r>
        <w:tab/>
        <w:t>ti</w:t>
      </w:r>
      <w:r>
        <w:tab/>
        <w:t>sa</w:t>
      </w:r>
      <w:r>
        <w:tab/>
        <w:t>Idjuidjung</w:t>
      </w:r>
      <w:r>
        <w:tab/>
        <w:t>tua</w:t>
      </w:r>
      <w:r>
        <w:tab/>
        <w:t>puk</w:t>
      </w:r>
      <w:r>
        <w:tab/>
        <w:t>sa</w:t>
      </w:r>
      <w:r>
        <w:tab/>
        <w:t>ka-djameq</w:t>
      </w:r>
      <w:r w:rsidR="00D20CD0">
        <w:tab/>
        <w:t>a</w:t>
      </w:r>
      <w:r w:rsidR="00D20CD0">
        <w:tab/>
        <w:t>qaîa</w:t>
      </w:r>
    </w:p>
    <w:p w14:paraId="326550F0" w14:textId="77777777" w:rsidR="00800AD8" w:rsidRDefault="00800AD8" w:rsidP="008C3B63">
      <w:pPr>
        <w:pStyle w:val="InterlineTransNoFree"/>
        <w:tabs>
          <w:tab w:val="left" w:pos="2327"/>
          <w:tab w:val="left" w:pos="2771"/>
          <w:tab w:val="left" w:pos="3110"/>
          <w:tab w:val="left" w:pos="4229"/>
          <w:tab w:val="left" w:pos="4733"/>
          <w:tab w:val="left" w:pos="5597"/>
          <w:tab w:val="left" w:pos="6086"/>
          <w:tab w:val="left" w:pos="7250"/>
          <w:tab w:val="left" w:pos="7514"/>
          <w:tab w:val="right" w:pos="8789"/>
        </w:tabs>
      </w:pPr>
      <w:r>
        <w:tab/>
        <w:t>cause-break.wind</w:t>
      </w:r>
      <w:r>
        <w:tab/>
      </w:r>
      <w:r>
        <w:rPr>
          <w:smallCaps/>
        </w:rPr>
        <w:t>f.h</w:t>
      </w:r>
      <w:r>
        <w:rPr>
          <w:smallCaps/>
        </w:rPr>
        <w:tab/>
        <w:t>h</w:t>
      </w:r>
      <w:r>
        <w:rPr>
          <w:smallCaps/>
        </w:rPr>
        <w:tab/>
      </w:r>
      <w:r>
        <w:t>(name)</w:t>
      </w:r>
      <w:r>
        <w:tab/>
      </w:r>
      <w:r>
        <w:rPr>
          <w:smallCaps/>
        </w:rPr>
        <w:t>obl</w:t>
      </w:r>
      <w:r>
        <w:tab/>
        <w:t>bean.sp</w:t>
      </w:r>
      <w:r>
        <w:tab/>
        <w:t>and</w:t>
      </w:r>
      <w:r>
        <w:tab/>
      </w:r>
      <w:r>
        <w:rPr>
          <w:smallCaps/>
        </w:rPr>
        <w:t>stat</w:t>
      </w:r>
      <w:r>
        <w:t>-catch</w:t>
      </w:r>
      <w:r w:rsidR="00D20CD0">
        <w:rPr>
          <w:smallCaps/>
        </w:rPr>
        <w:tab/>
        <w:t>c</w:t>
      </w:r>
      <w:r w:rsidR="00D20CD0">
        <w:rPr>
          <w:smallCaps/>
        </w:rPr>
        <w:tab/>
      </w:r>
      <w:r w:rsidR="00D20CD0">
        <w:t>outsider</w:t>
      </w:r>
    </w:p>
    <w:p w14:paraId="73DED975" w14:textId="77777777" w:rsidR="00800AD8" w:rsidRDefault="00800AD8" w:rsidP="008C3B63">
      <w:pPr>
        <w:pStyle w:val="InterlineText"/>
        <w:tabs>
          <w:tab w:val="left" w:pos="533"/>
          <w:tab w:val="left" w:pos="1532"/>
          <w:tab w:val="left" w:pos="1796"/>
          <w:tab w:val="right" w:pos="8789"/>
        </w:tabs>
      </w:pPr>
      <w:r>
        <w:tab/>
        <w:t>matsay</w:t>
      </w:r>
      <w:r>
        <w:tab/>
        <w:t>a</w:t>
      </w:r>
      <w:r>
        <w:tab/>
        <w:t>mapuîat.</w:t>
      </w:r>
    </w:p>
    <w:p w14:paraId="47494847" w14:textId="77777777" w:rsidR="00800AD8" w:rsidRDefault="00800AD8" w:rsidP="008C3B63">
      <w:pPr>
        <w:pStyle w:val="InterlineGlossWithTrans"/>
        <w:tabs>
          <w:tab w:val="left" w:pos="533"/>
          <w:tab w:val="left" w:pos="1532"/>
          <w:tab w:val="left" w:pos="1796"/>
          <w:tab w:val="right" w:pos="8789"/>
        </w:tabs>
      </w:pPr>
      <w:r>
        <w:tab/>
        <w:t>m-patsay</w:t>
      </w:r>
      <w:r>
        <w:tab/>
        <w:t>a</w:t>
      </w:r>
      <w:r>
        <w:tab/>
        <w:t>ma-puîat</w:t>
      </w:r>
    </w:p>
    <w:p w14:paraId="61669F7C" w14:textId="77777777" w:rsidR="00800AD8" w:rsidRDefault="00800AD8" w:rsidP="008C3B63">
      <w:pPr>
        <w:pStyle w:val="InterlineTrans"/>
        <w:tabs>
          <w:tab w:val="left" w:pos="533"/>
          <w:tab w:val="left" w:pos="1532"/>
          <w:tab w:val="left" w:pos="1796"/>
          <w:tab w:val="right" w:pos="8789"/>
        </w:tabs>
      </w:pPr>
      <w:r>
        <w:tab/>
      </w:r>
      <w:r>
        <w:rPr>
          <w:smallCaps/>
        </w:rPr>
        <w:t>af</w:t>
      </w:r>
      <w:r>
        <w:t>-die</w:t>
      </w:r>
      <w:r>
        <w:rPr>
          <w:smallCaps/>
        </w:rPr>
        <w:tab/>
        <w:t>c</w:t>
      </w:r>
      <w:r>
        <w:rPr>
          <w:smallCaps/>
        </w:rPr>
        <w:tab/>
        <w:t>num</w:t>
      </w:r>
      <w:r>
        <w:t>-all</w:t>
      </w:r>
    </w:p>
    <w:p w14:paraId="39015421" w14:textId="77777777" w:rsidR="00800AD8" w:rsidRDefault="00800AD8" w:rsidP="008C3B63">
      <w:pPr>
        <w:pStyle w:val="InterlineFree"/>
        <w:tabs>
          <w:tab w:val="right" w:pos="8789"/>
        </w:tabs>
      </w:pPr>
      <w:r>
        <w:t>Then Idjuidjung broke wind with the tree-beans, and blasted the enemy, and they all died.</w:t>
      </w:r>
    </w:p>
    <w:p w14:paraId="0305480A" w14:textId="77777777" w:rsidR="00800AD8" w:rsidRDefault="00DC1AE0" w:rsidP="008C3B63">
      <w:pPr>
        <w:pStyle w:val="InterlineText"/>
        <w:tabs>
          <w:tab w:val="left" w:pos="533"/>
          <w:tab w:val="left" w:pos="1712"/>
          <w:tab w:val="left" w:pos="2486"/>
          <w:tab w:val="left" w:pos="3140"/>
          <w:tab w:val="left" w:pos="3404"/>
          <w:tab w:val="left" w:pos="3848"/>
          <w:tab w:val="left" w:pos="4187"/>
          <w:tab w:val="left" w:pos="5366"/>
          <w:tab w:val="left" w:pos="6560"/>
          <w:tab w:val="left" w:pos="6824"/>
          <w:tab w:val="left" w:pos="7898"/>
          <w:tab w:val="left" w:pos="8537"/>
          <w:tab w:val="right" w:pos="8789"/>
        </w:tabs>
      </w:pPr>
      <w:r w:rsidRPr="003A1D48">
        <w:rPr>
          <w:rStyle w:val="InterlineTextNumChar"/>
        </w:rPr>
        <w:t>010</w:t>
      </w:r>
      <w:r w:rsidR="00800AD8">
        <w:tab/>
        <w:t>matsidiî</w:t>
      </w:r>
      <w:r w:rsidR="00800AD8">
        <w:tab/>
        <w:t>anga</w:t>
      </w:r>
      <w:r w:rsidR="00800AD8">
        <w:tab/>
        <w:t>vaîut</w:t>
      </w:r>
      <w:r w:rsidR="00800AD8">
        <w:tab/>
        <w:t>a</w:t>
      </w:r>
      <w:r w:rsidR="00800AD8">
        <w:tab/>
        <w:t>ti</w:t>
      </w:r>
      <w:r w:rsidR="00800AD8">
        <w:tab/>
        <w:t>sa</w:t>
      </w:r>
      <w:r w:rsidR="00800AD8">
        <w:tab/>
        <w:t>Vungavan,</w:t>
      </w:r>
      <w:r w:rsidR="00800AD8">
        <w:tab/>
        <w:t>djinameq</w:t>
      </w:r>
      <w:r w:rsidR="00800AD8">
        <w:tab/>
        <w:t>a</w:t>
      </w:r>
      <w:r w:rsidR="00D20CD0">
        <w:tab/>
        <w:t>pitsungal;</w:t>
      </w:r>
      <w:r w:rsidR="00D20CD0">
        <w:tab/>
        <w:t>vaik</w:t>
      </w:r>
      <w:r w:rsidR="00D20CD0">
        <w:tab/>
        <w:t>a</w:t>
      </w:r>
    </w:p>
    <w:p w14:paraId="7CA95722" w14:textId="77777777" w:rsidR="00800AD8" w:rsidRDefault="00800AD8" w:rsidP="008C3B63">
      <w:pPr>
        <w:pStyle w:val="InterlineGlossWithTrans"/>
        <w:tabs>
          <w:tab w:val="left" w:pos="533"/>
          <w:tab w:val="left" w:pos="1712"/>
          <w:tab w:val="left" w:pos="2486"/>
          <w:tab w:val="left" w:pos="3140"/>
          <w:tab w:val="left" w:pos="3404"/>
          <w:tab w:val="left" w:pos="3848"/>
          <w:tab w:val="left" w:pos="4187"/>
          <w:tab w:val="left" w:pos="5366"/>
          <w:tab w:val="left" w:pos="6560"/>
          <w:tab w:val="left" w:pos="6824"/>
          <w:tab w:val="left" w:pos="7898"/>
          <w:tab w:val="left" w:pos="8537"/>
          <w:tab w:val="right" w:pos="8789"/>
        </w:tabs>
      </w:pPr>
      <w:r>
        <w:tab/>
        <w:t>ma-tsidiî</w:t>
      </w:r>
      <w:r>
        <w:tab/>
        <w:t>anga</w:t>
      </w:r>
      <w:r>
        <w:tab/>
        <w:t>vaîut</w:t>
      </w:r>
      <w:r>
        <w:tab/>
        <w:t>a</w:t>
      </w:r>
      <w:r>
        <w:tab/>
        <w:t>ti</w:t>
      </w:r>
      <w:r>
        <w:tab/>
        <w:t>sa</w:t>
      </w:r>
      <w:r>
        <w:tab/>
        <w:t>Vungavan</w:t>
      </w:r>
      <w:r>
        <w:tab/>
        <w:t>in=djameq</w:t>
      </w:r>
      <w:r>
        <w:tab/>
        <w:t>a</w:t>
      </w:r>
      <w:r w:rsidR="00D20CD0">
        <w:tab/>
        <w:t>pi-tsungal</w:t>
      </w:r>
      <w:r w:rsidR="00D20CD0">
        <w:tab/>
        <w:t>vaik</w:t>
      </w:r>
      <w:r w:rsidR="00D20CD0">
        <w:tab/>
        <w:t>a</w:t>
      </w:r>
    </w:p>
    <w:p w14:paraId="0780B9B4" w14:textId="77777777" w:rsidR="00800AD8" w:rsidRDefault="00800AD8" w:rsidP="008C3B63">
      <w:pPr>
        <w:pStyle w:val="InterlineTransNoFree"/>
        <w:tabs>
          <w:tab w:val="left" w:pos="1712"/>
          <w:tab w:val="left" w:pos="2486"/>
          <w:tab w:val="left" w:pos="3140"/>
          <w:tab w:val="left" w:pos="3404"/>
          <w:tab w:val="left" w:pos="3848"/>
          <w:tab w:val="left" w:pos="4187"/>
          <w:tab w:val="left" w:pos="5366"/>
          <w:tab w:val="left" w:pos="6560"/>
          <w:tab w:val="left" w:pos="6824"/>
          <w:tab w:val="left" w:pos="7898"/>
          <w:tab w:val="left" w:pos="8537"/>
          <w:tab w:val="right" w:pos="8789"/>
        </w:tabs>
        <w:rPr>
          <w:smallCaps/>
        </w:rPr>
      </w:pPr>
      <w:r>
        <w:tab/>
      </w:r>
      <w:r>
        <w:rPr>
          <w:smallCaps/>
        </w:rPr>
        <w:t>stat</w:t>
      </w:r>
      <w:r>
        <w:t>-alone</w:t>
      </w:r>
      <w:r>
        <w:tab/>
        <w:t>indeed</w:t>
      </w:r>
      <w:r>
        <w:tab/>
        <w:t>alive</w:t>
      </w:r>
      <w:r>
        <w:rPr>
          <w:smallCaps/>
        </w:rPr>
        <w:tab/>
        <w:t>c</w:t>
      </w:r>
      <w:r>
        <w:rPr>
          <w:smallCaps/>
        </w:rPr>
        <w:tab/>
        <w:t>f.h</w:t>
      </w:r>
      <w:r>
        <w:rPr>
          <w:smallCaps/>
        </w:rPr>
        <w:tab/>
        <w:t>h</w:t>
      </w:r>
      <w:r>
        <w:rPr>
          <w:smallCaps/>
        </w:rPr>
        <w:tab/>
      </w:r>
      <w:r>
        <w:t>(name)</w:t>
      </w:r>
      <w:r>
        <w:tab/>
      </w:r>
      <w:r>
        <w:rPr>
          <w:smallCaps/>
        </w:rPr>
        <w:t>perf</w:t>
      </w:r>
      <w:r>
        <w:t>=catch</w:t>
      </w:r>
      <w:r>
        <w:rPr>
          <w:smallCaps/>
        </w:rPr>
        <w:tab/>
        <w:t>c</w:t>
      </w:r>
      <w:r w:rsidR="00D20CD0">
        <w:tab/>
        <w:t>put-knee</w:t>
      </w:r>
      <w:r w:rsidR="00D20CD0">
        <w:tab/>
        <w:t>leave</w:t>
      </w:r>
      <w:r w:rsidR="00D20CD0">
        <w:rPr>
          <w:smallCaps/>
        </w:rPr>
        <w:tab/>
        <w:t>c</w:t>
      </w:r>
    </w:p>
    <w:p w14:paraId="7060ECA7" w14:textId="77777777" w:rsidR="00800AD8" w:rsidRDefault="00800AD8" w:rsidP="008C3B63">
      <w:pPr>
        <w:pStyle w:val="InterlineText"/>
        <w:tabs>
          <w:tab w:val="left" w:pos="533"/>
          <w:tab w:val="left" w:pos="1277"/>
          <w:tab w:val="right" w:pos="8789"/>
        </w:tabs>
      </w:pPr>
      <w:r>
        <w:tab/>
        <w:t>sema</w:t>
      </w:r>
      <w:r>
        <w:tab/>
        <w:t>umaq.</w:t>
      </w:r>
    </w:p>
    <w:p w14:paraId="5163C0B2" w14:textId="77777777" w:rsidR="00800AD8" w:rsidRDefault="00800AD8" w:rsidP="008C3B63">
      <w:pPr>
        <w:pStyle w:val="InterlineGlossWithTrans"/>
        <w:tabs>
          <w:tab w:val="left" w:pos="533"/>
          <w:tab w:val="left" w:pos="1277"/>
          <w:tab w:val="right" w:pos="8789"/>
        </w:tabs>
      </w:pPr>
      <w:r>
        <w:tab/>
        <w:t>em=sa</w:t>
      </w:r>
      <w:r>
        <w:tab/>
        <w:t>umaq</w:t>
      </w:r>
    </w:p>
    <w:p w14:paraId="7AE45A95" w14:textId="77777777" w:rsidR="00800AD8" w:rsidRDefault="00800AD8" w:rsidP="008C3B63">
      <w:pPr>
        <w:pStyle w:val="InterlineTrans"/>
        <w:tabs>
          <w:tab w:val="left" w:pos="533"/>
          <w:tab w:val="left" w:pos="1277"/>
          <w:tab w:val="right" w:pos="8789"/>
        </w:tabs>
      </w:pPr>
      <w:r>
        <w:rPr>
          <w:smallCaps/>
        </w:rPr>
        <w:tab/>
        <w:t>af</w:t>
      </w:r>
      <w:r>
        <w:t>=go</w:t>
      </w:r>
      <w:r>
        <w:tab/>
        <w:t>house</w:t>
      </w:r>
    </w:p>
    <w:p w14:paraId="2573F1E1" w14:textId="77777777" w:rsidR="00800AD8" w:rsidRDefault="00800AD8" w:rsidP="008C3B63">
      <w:pPr>
        <w:pStyle w:val="InterlineFree"/>
        <w:tabs>
          <w:tab w:val="right" w:pos="8789"/>
        </w:tabs>
      </w:pPr>
      <w:r>
        <w:t>There was just one survivor, Vungavan, who was hit in the knee. He went off home.</w:t>
      </w:r>
    </w:p>
    <w:p w14:paraId="6C130001" w14:textId="77777777" w:rsidR="00800AD8" w:rsidRDefault="00DC1AE0" w:rsidP="008C3B63">
      <w:pPr>
        <w:pStyle w:val="InterlineText"/>
        <w:tabs>
          <w:tab w:val="left" w:pos="533"/>
          <w:tab w:val="left" w:pos="1097"/>
          <w:tab w:val="left" w:pos="2516"/>
          <w:tab w:val="left" w:pos="3815"/>
          <w:tab w:val="left" w:pos="4319"/>
          <w:tab w:val="right" w:pos="8789"/>
        </w:tabs>
      </w:pPr>
      <w:r w:rsidRPr="003A1D48">
        <w:rPr>
          <w:rStyle w:val="InterlineTextNumChar"/>
        </w:rPr>
        <w:lastRenderedPageBreak/>
        <w:t>011</w:t>
      </w:r>
      <w:r w:rsidR="00800AD8">
        <w:tab/>
        <w:t>ka</w:t>
      </w:r>
      <w:r w:rsidR="00800AD8">
        <w:tab/>
        <w:t>pakaqiaw</w:t>
      </w:r>
      <w:r w:rsidR="00800AD8">
        <w:tab/>
        <w:t>mangtjez</w:t>
      </w:r>
      <w:r w:rsidR="00800AD8">
        <w:tab/>
        <w:t>i</w:t>
      </w:r>
      <w:r w:rsidR="00800AD8">
        <w:tab/>
        <w:t>umaq.</w:t>
      </w:r>
    </w:p>
    <w:p w14:paraId="2FF41A34" w14:textId="77777777" w:rsidR="00800AD8" w:rsidRDefault="00800AD8" w:rsidP="008C3B63">
      <w:pPr>
        <w:pStyle w:val="InterlineGlossWithTrans"/>
        <w:tabs>
          <w:tab w:val="left" w:pos="533"/>
          <w:tab w:val="left" w:pos="1097"/>
          <w:tab w:val="left" w:pos="2516"/>
          <w:tab w:val="left" w:pos="3815"/>
          <w:tab w:val="left" w:pos="4319"/>
          <w:tab w:val="right" w:pos="8789"/>
        </w:tabs>
      </w:pPr>
      <w:r>
        <w:tab/>
        <w:t>ka</w:t>
      </w:r>
      <w:r>
        <w:tab/>
        <w:t>pa-ka-qiyaw</w:t>
      </w:r>
      <w:r>
        <w:tab/>
        <w:t>m-pangetjez</w:t>
      </w:r>
      <w:r>
        <w:tab/>
        <w:t>i</w:t>
      </w:r>
      <w:r>
        <w:tab/>
        <w:t>umaq</w:t>
      </w:r>
    </w:p>
    <w:p w14:paraId="429E0FD6" w14:textId="77777777" w:rsidR="00800AD8" w:rsidRDefault="00800AD8" w:rsidP="008C3B63">
      <w:pPr>
        <w:pStyle w:val="InterlineTransNoFree"/>
        <w:tabs>
          <w:tab w:val="left" w:pos="1097"/>
          <w:tab w:val="left" w:pos="2516"/>
          <w:tab w:val="left" w:pos="3815"/>
          <w:tab w:val="left" w:pos="4319"/>
          <w:tab w:val="right" w:pos="8789"/>
        </w:tabs>
      </w:pPr>
      <w:r>
        <w:tab/>
        <w:t>after</w:t>
      </w:r>
      <w:r>
        <w:tab/>
        <w:t>cause-?-assist</w:t>
      </w:r>
      <w:r>
        <w:tab/>
      </w:r>
      <w:r>
        <w:rPr>
          <w:smallCaps/>
        </w:rPr>
        <w:t>af</w:t>
      </w:r>
      <w:r>
        <w:t>-come</w:t>
      </w:r>
      <w:r>
        <w:tab/>
      </w:r>
      <w:r>
        <w:rPr>
          <w:smallCaps/>
        </w:rPr>
        <w:t>loc</w:t>
      </w:r>
      <w:r>
        <w:tab/>
        <w:t>house</w:t>
      </w:r>
      <w:r w:rsidR="00D20CD0">
        <w:tab/>
        <w:t>He arrived home shouting for help.</w:t>
      </w:r>
    </w:p>
    <w:p w14:paraId="44D26181" w14:textId="77777777" w:rsidR="00800AD8" w:rsidRDefault="00DC1AE0" w:rsidP="008C3B63">
      <w:pPr>
        <w:pStyle w:val="InterlineText"/>
        <w:tabs>
          <w:tab w:val="left" w:pos="533"/>
          <w:tab w:val="left" w:pos="1547"/>
          <w:tab w:val="right" w:pos="8789"/>
        </w:tabs>
      </w:pPr>
      <w:r w:rsidRPr="003A1D48">
        <w:rPr>
          <w:rStyle w:val="InterlineTextNumChar"/>
        </w:rPr>
        <w:t>012</w:t>
      </w:r>
      <w:r w:rsidR="00800AD8">
        <w:tab/>
        <w:t>“nakuya</w:t>
      </w:r>
      <w:r w:rsidR="00800AD8">
        <w:tab/>
        <w:t>tsu.</w:t>
      </w:r>
    </w:p>
    <w:p w14:paraId="55F366C2" w14:textId="77777777" w:rsidR="00800AD8" w:rsidRDefault="00800AD8" w:rsidP="008C3B63">
      <w:pPr>
        <w:pStyle w:val="InterlineGlossWithTrans"/>
        <w:tabs>
          <w:tab w:val="left" w:pos="533"/>
          <w:tab w:val="left" w:pos="1547"/>
          <w:tab w:val="right" w:pos="8789"/>
        </w:tabs>
      </w:pPr>
      <w:r>
        <w:tab/>
        <w:t>na-kuya</w:t>
      </w:r>
      <w:r>
        <w:tab/>
        <w:t>tsu</w:t>
      </w:r>
    </w:p>
    <w:p w14:paraId="75B9F298" w14:textId="77777777" w:rsidR="00800AD8" w:rsidRDefault="00800AD8" w:rsidP="008C3B63">
      <w:pPr>
        <w:pStyle w:val="InterlineTransNoFree"/>
        <w:tabs>
          <w:tab w:val="left" w:pos="1547"/>
          <w:tab w:val="right" w:pos="8789"/>
        </w:tabs>
      </w:pPr>
      <w:r>
        <w:tab/>
      </w:r>
      <w:r>
        <w:rPr>
          <w:smallCaps/>
        </w:rPr>
        <w:t>stat</w:t>
      </w:r>
      <w:r>
        <w:t>-bad</w:t>
      </w:r>
      <w:r>
        <w:tab/>
        <w:t>this</w:t>
      </w:r>
      <w:r w:rsidR="00D20CD0">
        <w:tab/>
        <w:t>(The people said:) “This is bad.</w:t>
      </w:r>
    </w:p>
    <w:p w14:paraId="799CB46A" w14:textId="77777777" w:rsidR="00800AD8" w:rsidRDefault="00DC1AE0" w:rsidP="008C3B63">
      <w:pPr>
        <w:pStyle w:val="InterlineText"/>
        <w:tabs>
          <w:tab w:val="left" w:pos="533"/>
          <w:tab w:val="left" w:pos="977"/>
          <w:tab w:val="left" w:pos="2021"/>
          <w:tab w:val="left" w:pos="2285"/>
          <w:tab w:val="left" w:pos="3149"/>
          <w:tab w:val="right" w:pos="8789"/>
        </w:tabs>
      </w:pPr>
      <w:r w:rsidRPr="003A1D48">
        <w:rPr>
          <w:rStyle w:val="InterlineTextNumChar"/>
        </w:rPr>
        <w:t>013</w:t>
      </w:r>
      <w:r w:rsidR="00800AD8">
        <w:tab/>
        <w:t>ika</w:t>
      </w:r>
      <w:r w:rsidR="00800AD8">
        <w:tab/>
        <w:t>tjen</w:t>
      </w:r>
      <w:r w:rsidR="00800AD8">
        <w:tab/>
        <w:t>a</w:t>
      </w:r>
      <w:r w:rsidR="00800AD8">
        <w:tab/>
        <w:t>nasa</w:t>
      </w:r>
      <w:r w:rsidR="00800AD8">
        <w:tab/>
        <w:t>venala.</w:t>
      </w:r>
    </w:p>
    <w:p w14:paraId="0BC248D0" w14:textId="77777777" w:rsidR="00800AD8" w:rsidRDefault="00800AD8" w:rsidP="008C3B63">
      <w:pPr>
        <w:pStyle w:val="InterlineGlossWithTrans"/>
        <w:tabs>
          <w:tab w:val="left" w:pos="533"/>
          <w:tab w:val="left" w:pos="977"/>
          <w:tab w:val="left" w:pos="2021"/>
          <w:tab w:val="left" w:pos="2285"/>
          <w:tab w:val="left" w:pos="3149"/>
          <w:tab w:val="right" w:pos="8789"/>
        </w:tabs>
      </w:pPr>
      <w:r>
        <w:tab/>
        <w:t>ika</w:t>
      </w:r>
      <w:r>
        <w:tab/>
        <w:t>tjen</w:t>
      </w:r>
      <w:r>
        <w:tab/>
        <w:t>a</w:t>
      </w:r>
      <w:r>
        <w:tab/>
        <w:t>nasa</w:t>
      </w:r>
      <w:r>
        <w:tab/>
        <w:t>en=vala</w:t>
      </w:r>
    </w:p>
    <w:p w14:paraId="3770023E" w14:textId="77777777" w:rsidR="00800AD8" w:rsidRDefault="00800AD8" w:rsidP="008C3B63">
      <w:pPr>
        <w:pStyle w:val="InterlineTransNoFree"/>
        <w:tabs>
          <w:tab w:val="left" w:pos="977"/>
          <w:tab w:val="left" w:pos="2021"/>
          <w:tab w:val="left" w:pos="2285"/>
          <w:tab w:val="left" w:pos="3149"/>
          <w:tab w:val="right" w:pos="8789"/>
        </w:tabs>
      </w:pPr>
      <w:r>
        <w:tab/>
        <w:t>not</w:t>
      </w:r>
      <w:r>
        <w:tab/>
      </w:r>
      <w:r>
        <w:rPr>
          <w:smallCaps/>
        </w:rPr>
        <w:t>f.</w:t>
      </w:r>
      <w:r>
        <w:t>we(</w:t>
      </w:r>
      <w:r>
        <w:rPr>
          <w:smallCaps/>
        </w:rPr>
        <w:t>inc</w:t>
      </w:r>
      <w:r>
        <w:t>)</w:t>
      </w:r>
      <w:r>
        <w:rPr>
          <w:smallCaps/>
        </w:rPr>
        <w:tab/>
        <w:t>c</w:t>
      </w:r>
      <w:r>
        <w:rPr>
          <w:smallCaps/>
        </w:rPr>
        <w:tab/>
      </w:r>
      <w:r>
        <w:t>perhaps</w:t>
      </w:r>
      <w:r>
        <w:tab/>
      </w:r>
      <w:r>
        <w:rPr>
          <w:smallCaps/>
        </w:rPr>
        <w:t>af</w:t>
      </w:r>
      <w:r>
        <w:t>=able</w:t>
      </w:r>
      <w:r w:rsidR="00D20CD0">
        <w:tab/>
        <w:t>We can’t win.</w:t>
      </w:r>
    </w:p>
    <w:p w14:paraId="5F12E494" w14:textId="77777777" w:rsidR="00800AD8" w:rsidRDefault="00DC1AE0" w:rsidP="008C3B63">
      <w:pPr>
        <w:pStyle w:val="InterlineText"/>
        <w:tabs>
          <w:tab w:val="left" w:pos="533"/>
          <w:tab w:val="left" w:pos="1397"/>
          <w:tab w:val="left" w:pos="3596"/>
          <w:tab w:val="left" w:pos="4325"/>
          <w:tab w:val="left" w:pos="5444"/>
          <w:tab w:val="left" w:pos="6308"/>
          <w:tab w:val="left" w:pos="7532"/>
          <w:tab w:val="right" w:pos="8789"/>
        </w:tabs>
      </w:pPr>
      <w:r w:rsidRPr="003A1D48">
        <w:rPr>
          <w:rStyle w:val="InterlineTextNumChar"/>
        </w:rPr>
        <w:t>014</w:t>
      </w:r>
      <w:r w:rsidR="00800AD8">
        <w:tab/>
        <w:t>tja</w:t>
      </w:r>
      <w:r w:rsidR="00800AD8">
        <w:tab/>
        <w:t>paputsekeîaw</w:t>
      </w:r>
      <w:r w:rsidR="00800AD8">
        <w:tab/>
        <w:t>tia</w:t>
      </w:r>
      <w:r w:rsidR="00800AD8">
        <w:tab/>
        <w:t>Idjuidjung</w:t>
      </w:r>
      <w:r w:rsidR="00800AD8">
        <w:tab/>
        <w:t>kati</w:t>
      </w:r>
      <w:r w:rsidR="00D20CD0">
        <w:tab/>
        <w:t>Tjukutjuku;</w:t>
      </w:r>
      <w:r w:rsidR="00D20CD0">
        <w:tab/>
        <w:t>sa</w:t>
      </w:r>
    </w:p>
    <w:p w14:paraId="72D7FCB8" w14:textId="77777777" w:rsidR="00800AD8" w:rsidRDefault="00800AD8" w:rsidP="008C3B63">
      <w:pPr>
        <w:pStyle w:val="InterlineGlossWithTrans"/>
        <w:tabs>
          <w:tab w:val="left" w:pos="533"/>
          <w:tab w:val="left" w:pos="1397"/>
          <w:tab w:val="left" w:pos="3596"/>
          <w:tab w:val="left" w:pos="4325"/>
          <w:tab w:val="left" w:pos="5444"/>
          <w:tab w:val="left" w:pos="6308"/>
          <w:tab w:val="left" w:pos="7532"/>
          <w:tab w:val="right" w:pos="8789"/>
        </w:tabs>
      </w:pPr>
      <w:r>
        <w:tab/>
        <w:t>tja</w:t>
      </w:r>
      <w:r>
        <w:tab/>
        <w:t>pa-pu-tsekeî-aw</w:t>
      </w:r>
      <w:r>
        <w:tab/>
        <w:t>ti-a</w:t>
      </w:r>
      <w:r>
        <w:tab/>
        <w:t>Idjuidjung</w:t>
      </w:r>
      <w:r>
        <w:tab/>
        <w:t>ka-ti</w:t>
      </w:r>
      <w:r w:rsidR="00D20CD0">
        <w:tab/>
        <w:t>Tjukutjuku</w:t>
      </w:r>
      <w:r w:rsidR="00D20CD0">
        <w:tab/>
        <w:t>sa</w:t>
      </w:r>
    </w:p>
    <w:p w14:paraId="630721D1" w14:textId="77777777" w:rsidR="00800AD8" w:rsidRDefault="00800AD8" w:rsidP="008C3B63">
      <w:pPr>
        <w:pStyle w:val="InterlineTransNoFree"/>
        <w:tabs>
          <w:tab w:val="left" w:pos="1397"/>
          <w:tab w:val="left" w:pos="3596"/>
          <w:tab w:val="left" w:pos="4325"/>
          <w:tab w:val="left" w:pos="5444"/>
          <w:tab w:val="left" w:pos="6308"/>
          <w:tab w:val="left" w:pos="7532"/>
          <w:tab w:val="right" w:pos="8789"/>
        </w:tabs>
      </w:pPr>
      <w:r>
        <w:tab/>
        <w:t>we(</w:t>
      </w:r>
      <w:r>
        <w:rPr>
          <w:smallCaps/>
        </w:rPr>
        <w:t>inc</w:t>
      </w:r>
      <w:r>
        <w:t>)</w:t>
      </w:r>
      <w:r>
        <w:tab/>
        <w:t>cause-have-spouse-</w:t>
      </w:r>
      <w:r>
        <w:rPr>
          <w:smallCaps/>
        </w:rPr>
        <w:t>lf</w:t>
      </w:r>
      <w:r>
        <w:tab/>
      </w:r>
      <w:r>
        <w:rPr>
          <w:smallCaps/>
        </w:rPr>
        <w:t>f.h</w:t>
      </w:r>
      <w:r>
        <w:t>-</w:t>
      </w:r>
      <w:r>
        <w:rPr>
          <w:smallCaps/>
        </w:rPr>
        <w:t>pl</w:t>
      </w:r>
      <w:r>
        <w:tab/>
        <w:t>(name)</w:t>
      </w:r>
      <w:r>
        <w:tab/>
        <w:t>and-</w:t>
      </w:r>
      <w:r>
        <w:rPr>
          <w:smallCaps/>
        </w:rPr>
        <w:t>f.h</w:t>
      </w:r>
      <w:r w:rsidR="00D20CD0">
        <w:tab/>
        <w:t>(name)</w:t>
      </w:r>
      <w:r w:rsidR="00D20CD0">
        <w:tab/>
        <w:t>and</w:t>
      </w:r>
    </w:p>
    <w:p w14:paraId="23A93C40" w14:textId="77777777" w:rsidR="00800AD8" w:rsidRDefault="00800AD8" w:rsidP="008C3B63">
      <w:pPr>
        <w:pStyle w:val="InterlineText"/>
        <w:tabs>
          <w:tab w:val="left" w:pos="533"/>
          <w:tab w:val="left" w:pos="2657"/>
          <w:tab w:val="left" w:pos="2921"/>
          <w:tab w:val="left" w:pos="3680"/>
          <w:tab w:val="left" w:pos="4814"/>
          <w:tab w:val="left" w:pos="5078"/>
          <w:tab w:val="left" w:pos="5567"/>
          <w:tab w:val="left" w:pos="6206"/>
          <w:tab w:val="left" w:pos="7550"/>
          <w:tab w:val="right" w:pos="8789"/>
        </w:tabs>
      </w:pPr>
      <w:r>
        <w:tab/>
        <w:t>‘papuvaîutu</w:t>
      </w:r>
      <w:r>
        <w:tab/>
        <w:t>a</w:t>
      </w:r>
      <w:r>
        <w:tab/>
        <w:t>su</w:t>
      </w:r>
      <w:r>
        <w:tab/>
        <w:t>qintsi</w:t>
      </w:r>
      <w:r>
        <w:tab/>
        <w:t>a</w:t>
      </w:r>
      <w:r>
        <w:tab/>
        <w:t>zua</w:t>
      </w:r>
      <w:r w:rsidR="00D20CD0">
        <w:tab/>
        <w:t>maîe</w:t>
      </w:r>
      <w:r w:rsidR="00D20CD0">
        <w:tab/>
        <w:t>taiday,’</w:t>
      </w:r>
      <w:r w:rsidR="00D20CD0">
        <w:tab/>
        <w:t>tja</w:t>
      </w:r>
    </w:p>
    <w:p w14:paraId="2E791740" w14:textId="77777777" w:rsidR="00800AD8" w:rsidRDefault="00D20CD0" w:rsidP="008C3B63">
      <w:pPr>
        <w:pStyle w:val="InterlineGlossWithTrans"/>
        <w:tabs>
          <w:tab w:val="left" w:pos="533"/>
          <w:tab w:val="left" w:pos="2657"/>
          <w:tab w:val="left" w:pos="2921"/>
          <w:tab w:val="left" w:pos="3680"/>
          <w:tab w:val="left" w:pos="4814"/>
          <w:tab w:val="left" w:pos="5078"/>
          <w:tab w:val="left" w:pos="5567"/>
          <w:tab w:val="left" w:pos="6206"/>
          <w:tab w:val="left" w:pos="7550"/>
          <w:tab w:val="right" w:pos="8789"/>
        </w:tabs>
      </w:pPr>
      <w:r>
        <w:tab/>
      </w:r>
      <w:r w:rsidR="00800AD8">
        <w:t>pa-pu-vaîut-u</w:t>
      </w:r>
      <w:r w:rsidR="00800AD8">
        <w:tab/>
        <w:t>a</w:t>
      </w:r>
      <w:r w:rsidR="00800AD8">
        <w:tab/>
        <w:t>su</w:t>
      </w:r>
      <w:r w:rsidR="00800AD8">
        <w:tab/>
        <w:t>in=qetsi</w:t>
      </w:r>
      <w:r w:rsidR="00800AD8">
        <w:tab/>
        <w:t>a</w:t>
      </w:r>
      <w:r w:rsidR="00800AD8">
        <w:tab/>
        <w:t>zua</w:t>
      </w:r>
      <w:r>
        <w:tab/>
        <w:t>maîe</w:t>
      </w:r>
      <w:r>
        <w:tab/>
        <w:t>ta-iday</w:t>
      </w:r>
      <w:r>
        <w:tab/>
        <w:t>tja</w:t>
      </w:r>
    </w:p>
    <w:p w14:paraId="767DCE55" w14:textId="77777777" w:rsidR="00800AD8" w:rsidRDefault="00800AD8" w:rsidP="008C3B63">
      <w:pPr>
        <w:pStyle w:val="InterlineTransNoFree"/>
        <w:tabs>
          <w:tab w:val="left" w:pos="2657"/>
          <w:tab w:val="left" w:pos="2921"/>
          <w:tab w:val="left" w:pos="3680"/>
          <w:tab w:val="left" w:pos="4814"/>
          <w:tab w:val="left" w:pos="5078"/>
          <w:tab w:val="left" w:pos="5567"/>
          <w:tab w:val="left" w:pos="6206"/>
          <w:tab w:val="left" w:pos="7550"/>
          <w:tab w:val="right" w:pos="8789"/>
        </w:tabs>
      </w:pPr>
      <w:r>
        <w:tab/>
        <w:t>cause-have-alive-</w:t>
      </w:r>
      <w:r>
        <w:rPr>
          <w:smallCaps/>
        </w:rPr>
        <w:t>imp</w:t>
      </w:r>
      <w:r>
        <w:rPr>
          <w:smallCaps/>
        </w:rPr>
        <w:tab/>
        <w:t>c</w:t>
      </w:r>
      <w:r>
        <w:rPr>
          <w:smallCaps/>
        </w:rPr>
        <w:tab/>
      </w:r>
      <w:r>
        <w:t>you(</w:t>
      </w:r>
      <w:r>
        <w:rPr>
          <w:smallCaps/>
        </w:rPr>
        <w:t>s</w:t>
      </w:r>
      <w:r>
        <w:t>)</w:t>
      </w:r>
      <w:r>
        <w:tab/>
      </w:r>
      <w:r>
        <w:rPr>
          <w:smallCaps/>
        </w:rPr>
        <w:t>perf</w:t>
      </w:r>
      <w:r>
        <w:t>=fight</w:t>
      </w:r>
      <w:r>
        <w:rPr>
          <w:smallCaps/>
        </w:rPr>
        <w:tab/>
        <w:t>c</w:t>
      </w:r>
      <w:r>
        <w:rPr>
          <w:smallCaps/>
        </w:rPr>
        <w:tab/>
      </w:r>
      <w:r>
        <w:t>that</w:t>
      </w:r>
      <w:r w:rsidR="00D20CD0">
        <w:tab/>
      </w:r>
      <w:r w:rsidR="00D20CD0">
        <w:rPr>
          <w:smallCaps/>
        </w:rPr>
        <w:t>num</w:t>
      </w:r>
      <w:r w:rsidR="00D20CD0">
        <w:tab/>
        <w:t>one-hundred</w:t>
      </w:r>
      <w:r w:rsidR="00D20CD0">
        <w:tab/>
        <w:t>we(</w:t>
      </w:r>
      <w:r w:rsidR="00D20CD0">
        <w:rPr>
          <w:smallCaps/>
        </w:rPr>
        <w:t>inc</w:t>
      </w:r>
      <w:r w:rsidR="00D20CD0">
        <w:t>)</w:t>
      </w:r>
    </w:p>
    <w:p w14:paraId="53619C26" w14:textId="77777777" w:rsidR="00800AD8" w:rsidRDefault="00800AD8" w:rsidP="008C3B63">
      <w:pPr>
        <w:pStyle w:val="InterlineText"/>
        <w:tabs>
          <w:tab w:val="left" w:pos="533"/>
          <w:tab w:val="left" w:pos="1397"/>
          <w:tab w:val="left" w:pos="1841"/>
          <w:tab w:val="left" w:pos="2180"/>
          <w:tab w:val="right" w:pos="8789"/>
        </w:tabs>
      </w:pPr>
      <w:r>
        <w:tab/>
        <w:t>ayavaw</w:t>
      </w:r>
      <w:r>
        <w:tab/>
        <w:t>ti</w:t>
      </w:r>
      <w:r>
        <w:tab/>
        <w:t>sa</w:t>
      </w:r>
      <w:r>
        <w:tab/>
        <w:t>Idjuidjung.”</w:t>
      </w:r>
    </w:p>
    <w:p w14:paraId="62B02EA7" w14:textId="77777777" w:rsidR="00800AD8" w:rsidRDefault="00800AD8" w:rsidP="008C3B63">
      <w:pPr>
        <w:pStyle w:val="InterlineGlossWithTrans"/>
        <w:tabs>
          <w:tab w:val="left" w:pos="533"/>
          <w:tab w:val="left" w:pos="1397"/>
          <w:tab w:val="left" w:pos="1841"/>
          <w:tab w:val="left" w:pos="2180"/>
          <w:tab w:val="right" w:pos="8789"/>
        </w:tabs>
      </w:pPr>
      <w:r>
        <w:tab/>
        <w:t>aya-aw</w:t>
      </w:r>
      <w:r>
        <w:tab/>
        <w:t>ti</w:t>
      </w:r>
      <w:r>
        <w:tab/>
        <w:t>sa</w:t>
      </w:r>
      <w:r>
        <w:tab/>
        <w:t>Idjuidjung</w:t>
      </w:r>
    </w:p>
    <w:p w14:paraId="1BFA9623" w14:textId="77777777" w:rsidR="00800AD8" w:rsidRDefault="00D20CD0" w:rsidP="008C3B63">
      <w:pPr>
        <w:pStyle w:val="InterlineTrans"/>
        <w:tabs>
          <w:tab w:val="left" w:pos="533"/>
          <w:tab w:val="left" w:pos="1397"/>
          <w:tab w:val="left" w:pos="1841"/>
          <w:tab w:val="left" w:pos="2180"/>
          <w:tab w:val="right" w:pos="8789"/>
        </w:tabs>
      </w:pPr>
      <w:r>
        <w:tab/>
      </w:r>
      <w:r w:rsidR="00800AD8">
        <w:t>say-</w:t>
      </w:r>
      <w:r w:rsidR="00800AD8">
        <w:rPr>
          <w:smallCaps/>
        </w:rPr>
        <w:t>lf</w:t>
      </w:r>
      <w:r w:rsidR="00800AD8">
        <w:tab/>
      </w:r>
      <w:r w:rsidR="00800AD8">
        <w:rPr>
          <w:smallCaps/>
        </w:rPr>
        <w:t>f.h</w:t>
      </w:r>
      <w:r w:rsidR="00800AD8">
        <w:rPr>
          <w:smallCaps/>
        </w:rPr>
        <w:tab/>
        <w:t>h</w:t>
      </w:r>
      <w:r w:rsidR="00800AD8">
        <w:rPr>
          <w:smallCaps/>
        </w:rPr>
        <w:tab/>
      </w:r>
      <w:r w:rsidR="00800AD8">
        <w:t>(name)</w:t>
      </w:r>
    </w:p>
    <w:p w14:paraId="775E6B8B" w14:textId="77777777" w:rsidR="00800AD8" w:rsidRDefault="00800AD8" w:rsidP="008C3B63">
      <w:pPr>
        <w:pStyle w:val="InterlineFreeCommentFollows"/>
        <w:tabs>
          <w:tab w:val="right" w:pos="8789"/>
        </w:tabs>
      </w:pPr>
      <w:r>
        <w:t>Let’s arrange a marriage between Idjuidjung and Tjukutjuku. And let’s say to Idjuidjung: ‘Bring back to life the hundred</w:t>
      </w:r>
      <w:r w:rsidR="00D20CD0">
        <w:t xml:space="preserve"> </w:t>
      </w:r>
      <w:r>
        <w:t>people you killed’.”</w:t>
      </w:r>
    </w:p>
    <w:p w14:paraId="7C50A17D" w14:textId="77777777" w:rsidR="00800AD8" w:rsidRDefault="00A8416B" w:rsidP="0057338A">
      <w:pPr>
        <w:pStyle w:val="Commentparaanother"/>
      </w:pPr>
      <w:r>
        <w:t>[</w:t>
      </w:r>
      <w:r w:rsidR="00800AD8" w:rsidRPr="00D20CD0">
        <w:rPr>
          <w:rStyle w:val="VernacularText"/>
        </w:rPr>
        <w:t>zua</w:t>
      </w:r>
      <w:r w:rsidR="00800AD8">
        <w:t xml:space="preserve">: </w:t>
      </w:r>
      <w:r w:rsidR="00800AD8" w:rsidRPr="00D20CD0">
        <w:rPr>
          <w:rStyle w:val="VernacularText"/>
        </w:rPr>
        <w:t>ua</w:t>
      </w:r>
      <w:r w:rsidR="00800AD8">
        <w:t xml:space="preserve"> in OA.</w:t>
      </w:r>
      <w:r>
        <w:t>]</w:t>
      </w:r>
    </w:p>
    <w:p w14:paraId="3C502B20" w14:textId="77777777" w:rsidR="00800AD8" w:rsidRDefault="00A8416B" w:rsidP="008C3B63">
      <w:pPr>
        <w:pStyle w:val="CommentLastWithHalfSpace"/>
        <w:tabs>
          <w:tab w:val="right" w:pos="8789"/>
        </w:tabs>
      </w:pPr>
      <w:r>
        <w:t>[</w:t>
      </w:r>
      <w:r w:rsidR="00800AD8" w:rsidRPr="00D20CD0">
        <w:rPr>
          <w:rStyle w:val="VernacularText"/>
        </w:rPr>
        <w:t>tja ayavaw</w:t>
      </w:r>
      <w:r w:rsidR="00D20CD0">
        <w:t xml:space="preserve">: </w:t>
      </w:r>
      <w:r w:rsidR="00800AD8" w:rsidRPr="00D20CD0">
        <w:rPr>
          <w:rStyle w:val="VernacularText"/>
        </w:rPr>
        <w:t>tjayavaw</w:t>
      </w:r>
      <w:r w:rsidR="00D20CD0">
        <w:t xml:space="preserve"> in OA.</w:t>
      </w:r>
      <w:r>
        <w:t>]</w:t>
      </w:r>
    </w:p>
    <w:p w14:paraId="6A93480F" w14:textId="77777777" w:rsidR="00800AD8" w:rsidRDefault="00DC1AE0" w:rsidP="008C3B63">
      <w:pPr>
        <w:pStyle w:val="InterlineText"/>
        <w:tabs>
          <w:tab w:val="left" w:pos="533"/>
          <w:tab w:val="left" w:pos="1022"/>
          <w:tab w:val="left" w:pos="1661"/>
          <w:tab w:val="left" w:pos="1925"/>
          <w:tab w:val="left" w:pos="3104"/>
          <w:tab w:val="left" w:pos="3893"/>
          <w:tab w:val="left" w:pos="4337"/>
          <w:tab w:val="left" w:pos="4676"/>
          <w:tab w:val="right" w:pos="8789"/>
        </w:tabs>
      </w:pPr>
      <w:r w:rsidRPr="003A1D48">
        <w:rPr>
          <w:rStyle w:val="InterlineTextNumChar"/>
        </w:rPr>
        <w:t>015</w:t>
      </w:r>
      <w:r w:rsidR="00800AD8">
        <w:tab/>
        <w:t>sa</w:t>
      </w:r>
      <w:r w:rsidR="00800AD8">
        <w:tab/>
        <w:t>vaik</w:t>
      </w:r>
      <w:r w:rsidR="00800AD8">
        <w:tab/>
        <w:t>a</w:t>
      </w:r>
      <w:r w:rsidR="00800AD8">
        <w:tab/>
        <w:t>masan</w:t>
      </w:r>
      <w:r w:rsidR="00800AD8">
        <w:tab/>
        <w:t>kai</w:t>
      </w:r>
      <w:r w:rsidR="00800AD8">
        <w:tab/>
        <w:t>ti</w:t>
      </w:r>
      <w:r w:rsidR="00800AD8">
        <w:tab/>
        <w:t>sa</w:t>
      </w:r>
      <w:r w:rsidR="00800AD8">
        <w:tab/>
        <w:t>Vungavan.</w:t>
      </w:r>
    </w:p>
    <w:p w14:paraId="2F4054B2" w14:textId="77777777" w:rsidR="00800AD8" w:rsidRDefault="00800AD8" w:rsidP="008C3B63">
      <w:pPr>
        <w:pStyle w:val="InterlineGlossWithTrans"/>
        <w:tabs>
          <w:tab w:val="left" w:pos="533"/>
          <w:tab w:val="left" w:pos="1022"/>
          <w:tab w:val="left" w:pos="1661"/>
          <w:tab w:val="left" w:pos="1925"/>
          <w:tab w:val="left" w:pos="3104"/>
          <w:tab w:val="left" w:pos="3893"/>
          <w:tab w:val="left" w:pos="4337"/>
          <w:tab w:val="left" w:pos="4676"/>
          <w:tab w:val="right" w:pos="8789"/>
        </w:tabs>
      </w:pPr>
      <w:r>
        <w:tab/>
        <w:t>sa</w:t>
      </w:r>
      <w:r>
        <w:tab/>
        <w:t>vaik</w:t>
      </w:r>
      <w:r>
        <w:tab/>
        <w:t>a</w:t>
      </w:r>
      <w:r>
        <w:tab/>
        <w:t>ma-sane</w:t>
      </w:r>
      <w:r>
        <w:tab/>
        <w:t>kai</w:t>
      </w:r>
      <w:r>
        <w:tab/>
        <w:t>ti</w:t>
      </w:r>
      <w:r>
        <w:tab/>
        <w:t>sa</w:t>
      </w:r>
      <w:r>
        <w:tab/>
        <w:t>Vungavan</w:t>
      </w:r>
    </w:p>
    <w:p w14:paraId="51FE040F" w14:textId="77777777" w:rsidR="00800AD8" w:rsidRDefault="00800AD8" w:rsidP="008C3B63">
      <w:pPr>
        <w:pStyle w:val="InterlineTrans"/>
        <w:tabs>
          <w:tab w:val="left" w:pos="533"/>
          <w:tab w:val="left" w:pos="1022"/>
          <w:tab w:val="left" w:pos="1661"/>
          <w:tab w:val="left" w:pos="1925"/>
          <w:tab w:val="left" w:pos="3104"/>
          <w:tab w:val="left" w:pos="3893"/>
          <w:tab w:val="left" w:pos="4337"/>
          <w:tab w:val="left" w:pos="4676"/>
          <w:tab w:val="right" w:pos="8789"/>
        </w:tabs>
      </w:pPr>
      <w:r>
        <w:tab/>
        <w:t>and</w:t>
      </w:r>
      <w:r>
        <w:tab/>
        <w:t>leave</w:t>
      </w:r>
      <w:r>
        <w:rPr>
          <w:smallCaps/>
        </w:rPr>
        <w:tab/>
        <w:t>c</w:t>
      </w:r>
      <w:r>
        <w:rPr>
          <w:smallCaps/>
        </w:rPr>
        <w:tab/>
        <w:t>stat</w:t>
      </w:r>
      <w:r>
        <w:t>-make</w:t>
      </w:r>
      <w:r>
        <w:tab/>
        <w:t>speech</w:t>
      </w:r>
      <w:r>
        <w:tab/>
      </w:r>
      <w:r>
        <w:rPr>
          <w:smallCaps/>
        </w:rPr>
        <w:t>f.h</w:t>
      </w:r>
      <w:r>
        <w:rPr>
          <w:smallCaps/>
        </w:rPr>
        <w:tab/>
        <w:t>h</w:t>
      </w:r>
      <w:r>
        <w:rPr>
          <w:smallCaps/>
        </w:rPr>
        <w:tab/>
      </w:r>
      <w:r>
        <w:t>(name)</w:t>
      </w:r>
    </w:p>
    <w:p w14:paraId="18EE93A9" w14:textId="77777777" w:rsidR="00800AD8" w:rsidRDefault="00800AD8" w:rsidP="008C3B63">
      <w:pPr>
        <w:pStyle w:val="InterlineFree"/>
        <w:tabs>
          <w:tab w:val="right" w:pos="8789"/>
        </w:tabs>
      </w:pPr>
      <w:r>
        <w:t>Vungavan went as their mouthpiece;</w:t>
      </w:r>
    </w:p>
    <w:p w14:paraId="13A37691" w14:textId="77777777" w:rsidR="00800AD8" w:rsidRDefault="00DC1AE0" w:rsidP="008C3B63">
      <w:pPr>
        <w:pStyle w:val="InterlineText"/>
        <w:tabs>
          <w:tab w:val="left" w:pos="533"/>
          <w:tab w:val="left" w:pos="1832"/>
          <w:tab w:val="left" w:pos="2336"/>
          <w:tab w:val="left" w:pos="3035"/>
          <w:tab w:val="left" w:pos="3374"/>
          <w:tab w:val="right" w:pos="8789"/>
        </w:tabs>
      </w:pPr>
      <w:r w:rsidRPr="003A1D48">
        <w:rPr>
          <w:rStyle w:val="InterlineTextNumChar"/>
        </w:rPr>
        <w:t>016</w:t>
      </w:r>
      <w:r w:rsidR="00800AD8">
        <w:tab/>
        <w:t>mangtjez</w:t>
      </w:r>
      <w:r w:rsidR="00800AD8">
        <w:tab/>
        <w:t>i</w:t>
      </w:r>
      <w:r w:rsidR="00800AD8">
        <w:tab/>
        <w:t>tjai</w:t>
      </w:r>
      <w:r w:rsidR="00800AD8">
        <w:tab/>
        <w:t>sa</w:t>
      </w:r>
      <w:r w:rsidR="00800AD8">
        <w:tab/>
        <w:t>Idjuidjung.</w:t>
      </w:r>
    </w:p>
    <w:p w14:paraId="010846B0" w14:textId="77777777" w:rsidR="00800AD8" w:rsidRDefault="00800AD8" w:rsidP="008C3B63">
      <w:pPr>
        <w:pStyle w:val="InterlineGlossWithTrans"/>
        <w:tabs>
          <w:tab w:val="left" w:pos="533"/>
          <w:tab w:val="left" w:pos="1832"/>
          <w:tab w:val="left" w:pos="2336"/>
          <w:tab w:val="left" w:pos="3035"/>
          <w:tab w:val="left" w:pos="3374"/>
          <w:tab w:val="right" w:pos="8789"/>
        </w:tabs>
      </w:pPr>
      <w:r>
        <w:tab/>
        <w:t>m-pangetjez</w:t>
      </w:r>
      <w:r>
        <w:tab/>
        <w:t>i</w:t>
      </w:r>
      <w:r>
        <w:tab/>
        <w:t>tjai</w:t>
      </w:r>
      <w:r>
        <w:tab/>
        <w:t>sa</w:t>
      </w:r>
      <w:r>
        <w:tab/>
        <w:t>Idjuidjung</w:t>
      </w:r>
    </w:p>
    <w:p w14:paraId="358C6F48" w14:textId="77777777" w:rsidR="00800AD8" w:rsidRDefault="00800AD8" w:rsidP="008C3B63">
      <w:pPr>
        <w:pStyle w:val="InterlineTransNoFree"/>
        <w:tabs>
          <w:tab w:val="left" w:pos="1832"/>
          <w:tab w:val="left" w:pos="2336"/>
          <w:tab w:val="left" w:pos="3035"/>
          <w:tab w:val="left" w:pos="3374"/>
          <w:tab w:val="right" w:pos="8789"/>
        </w:tabs>
      </w:pPr>
      <w:r>
        <w:tab/>
      </w:r>
      <w:r>
        <w:rPr>
          <w:smallCaps/>
        </w:rPr>
        <w:t>af</w:t>
      </w:r>
      <w:r>
        <w:t>-come</w:t>
      </w:r>
      <w:r>
        <w:tab/>
      </w:r>
      <w:r>
        <w:rPr>
          <w:smallCaps/>
        </w:rPr>
        <w:t>loc</w:t>
      </w:r>
      <w:r>
        <w:tab/>
      </w:r>
      <w:r>
        <w:rPr>
          <w:smallCaps/>
        </w:rPr>
        <w:t>obl</w:t>
      </w:r>
      <w:r>
        <w:t>.</w:t>
      </w:r>
      <w:r>
        <w:rPr>
          <w:smallCaps/>
        </w:rPr>
        <w:t>h</w:t>
      </w:r>
      <w:r>
        <w:rPr>
          <w:smallCaps/>
        </w:rPr>
        <w:tab/>
        <w:t>h</w:t>
      </w:r>
      <w:r>
        <w:rPr>
          <w:smallCaps/>
        </w:rPr>
        <w:tab/>
      </w:r>
      <w:r>
        <w:t>(name)</w:t>
      </w:r>
      <w:r w:rsidR="00D20CD0">
        <w:tab/>
        <w:t>and he reached Idjuidjung’s place.</w:t>
      </w:r>
    </w:p>
    <w:p w14:paraId="6795F07A" w14:textId="77777777" w:rsidR="00800AD8" w:rsidRDefault="00DC1AE0" w:rsidP="008C3B63">
      <w:pPr>
        <w:pStyle w:val="InterlineText"/>
        <w:tabs>
          <w:tab w:val="left" w:pos="533"/>
          <w:tab w:val="left" w:pos="2657"/>
          <w:tab w:val="left" w:pos="2921"/>
          <w:tab w:val="left" w:pos="3680"/>
          <w:tab w:val="left" w:pos="4814"/>
          <w:tab w:val="left" w:pos="5798"/>
          <w:tab w:val="left" w:pos="7142"/>
          <w:tab w:val="left" w:pos="7406"/>
          <w:tab w:val="left" w:pos="7910"/>
          <w:tab w:val="left" w:pos="8174"/>
          <w:tab w:val="right" w:pos="8789"/>
        </w:tabs>
      </w:pPr>
      <w:r w:rsidRPr="003A1D48">
        <w:rPr>
          <w:rStyle w:val="InterlineTextNumChar"/>
        </w:rPr>
        <w:t>017</w:t>
      </w:r>
      <w:r w:rsidR="00800AD8">
        <w:tab/>
        <w:t>“papuvaîutu</w:t>
      </w:r>
      <w:r w:rsidR="00800AD8">
        <w:tab/>
        <w:t>a</w:t>
      </w:r>
      <w:r w:rsidR="00800AD8">
        <w:tab/>
        <w:t>su</w:t>
      </w:r>
      <w:r w:rsidR="00800AD8">
        <w:tab/>
        <w:t>qintsi;</w:t>
      </w:r>
      <w:r w:rsidR="00800AD8">
        <w:tab/>
        <w:t>saka</w:t>
      </w:r>
      <w:r w:rsidR="00D20CD0">
        <w:tab/>
        <w:t>taiday</w:t>
      </w:r>
      <w:r w:rsidR="00D20CD0">
        <w:tab/>
        <w:t>a</w:t>
      </w:r>
      <w:r w:rsidR="00D20CD0">
        <w:tab/>
        <w:t>÷i÷i</w:t>
      </w:r>
      <w:r w:rsidR="00D20CD0">
        <w:tab/>
        <w:t>a</w:t>
      </w:r>
      <w:r w:rsidR="00D20CD0">
        <w:tab/>
        <w:t>gung</w:t>
      </w:r>
    </w:p>
    <w:p w14:paraId="7E375D05" w14:textId="77777777" w:rsidR="00800AD8" w:rsidRDefault="00800AD8" w:rsidP="008C3B63">
      <w:pPr>
        <w:pStyle w:val="InterlineGlossWithTrans"/>
        <w:tabs>
          <w:tab w:val="left" w:pos="533"/>
          <w:tab w:val="left" w:pos="2657"/>
          <w:tab w:val="left" w:pos="2921"/>
          <w:tab w:val="left" w:pos="3680"/>
          <w:tab w:val="left" w:pos="4814"/>
          <w:tab w:val="left" w:pos="5798"/>
          <w:tab w:val="left" w:pos="7142"/>
          <w:tab w:val="left" w:pos="7406"/>
          <w:tab w:val="left" w:pos="7910"/>
          <w:tab w:val="left" w:pos="8174"/>
          <w:tab w:val="right" w:pos="8789"/>
        </w:tabs>
      </w:pPr>
      <w:r>
        <w:tab/>
        <w:t>pa-pu-vaîut-u</w:t>
      </w:r>
      <w:r>
        <w:tab/>
        <w:t>a</w:t>
      </w:r>
      <w:r>
        <w:tab/>
        <w:t>su</w:t>
      </w:r>
      <w:r>
        <w:tab/>
        <w:t>in=qetsi</w:t>
      </w:r>
      <w:r>
        <w:tab/>
        <w:t>sa-ka</w:t>
      </w:r>
      <w:r w:rsidR="00D20CD0">
        <w:tab/>
        <w:t>ta-iday</w:t>
      </w:r>
      <w:r w:rsidR="00D20CD0">
        <w:tab/>
        <w:t>a</w:t>
      </w:r>
      <w:r w:rsidR="00D20CD0">
        <w:tab/>
        <w:t>÷i÷i</w:t>
      </w:r>
      <w:r w:rsidR="00D20CD0">
        <w:tab/>
        <w:t>a</w:t>
      </w:r>
      <w:r w:rsidR="00D20CD0">
        <w:tab/>
        <w:t>gung</w:t>
      </w:r>
    </w:p>
    <w:p w14:paraId="2CF88DD1" w14:textId="77777777" w:rsidR="00800AD8" w:rsidRDefault="00800AD8" w:rsidP="008C3B63">
      <w:pPr>
        <w:pStyle w:val="InterlineTransNoFree"/>
        <w:tabs>
          <w:tab w:val="left" w:pos="2657"/>
          <w:tab w:val="left" w:pos="2921"/>
          <w:tab w:val="left" w:pos="3680"/>
          <w:tab w:val="left" w:pos="4814"/>
          <w:tab w:val="left" w:pos="5798"/>
          <w:tab w:val="left" w:pos="7142"/>
          <w:tab w:val="left" w:pos="7406"/>
          <w:tab w:val="left" w:pos="7910"/>
          <w:tab w:val="left" w:pos="8174"/>
          <w:tab w:val="right" w:pos="8789"/>
        </w:tabs>
      </w:pPr>
      <w:r>
        <w:tab/>
        <w:t>cause-have-alive-</w:t>
      </w:r>
      <w:r>
        <w:rPr>
          <w:smallCaps/>
        </w:rPr>
        <w:t>imp</w:t>
      </w:r>
      <w:r>
        <w:rPr>
          <w:smallCaps/>
        </w:rPr>
        <w:tab/>
        <w:t>c</w:t>
      </w:r>
      <w:r>
        <w:rPr>
          <w:smallCaps/>
        </w:rPr>
        <w:tab/>
      </w:r>
      <w:r>
        <w:t>you(</w:t>
      </w:r>
      <w:r>
        <w:rPr>
          <w:smallCaps/>
        </w:rPr>
        <w:t>s</w:t>
      </w:r>
      <w:r>
        <w:t>)</w:t>
      </w:r>
      <w:r>
        <w:tab/>
      </w:r>
      <w:r>
        <w:rPr>
          <w:smallCaps/>
        </w:rPr>
        <w:t>perf</w:t>
      </w:r>
      <w:r>
        <w:t>=fight</w:t>
      </w:r>
      <w:r>
        <w:tab/>
        <w:t>and-after</w:t>
      </w:r>
      <w:r w:rsidR="00D20CD0">
        <w:tab/>
        <w:t>one-hundred</w:t>
      </w:r>
      <w:r w:rsidR="00D20CD0">
        <w:rPr>
          <w:smallCaps/>
        </w:rPr>
        <w:tab/>
        <w:t>c</w:t>
      </w:r>
      <w:r w:rsidR="00D20CD0">
        <w:tab/>
        <w:t>pig</w:t>
      </w:r>
      <w:r w:rsidR="00D20CD0">
        <w:rPr>
          <w:smallCaps/>
        </w:rPr>
        <w:tab/>
        <w:t>c</w:t>
      </w:r>
      <w:r w:rsidR="00D20CD0">
        <w:rPr>
          <w:smallCaps/>
        </w:rPr>
        <w:tab/>
      </w:r>
      <w:r w:rsidR="00D20CD0">
        <w:t>cow</w:t>
      </w:r>
    </w:p>
    <w:p w14:paraId="56654E49" w14:textId="77777777" w:rsidR="00800AD8" w:rsidRDefault="00D20CD0" w:rsidP="008C3B63">
      <w:pPr>
        <w:pStyle w:val="InterlineText"/>
        <w:tabs>
          <w:tab w:val="left" w:pos="533"/>
          <w:tab w:val="left" w:pos="1037"/>
          <w:tab w:val="left" w:pos="1871"/>
          <w:tab w:val="left" w:pos="3260"/>
          <w:tab w:val="left" w:pos="3959"/>
          <w:tab w:val="right" w:pos="8789"/>
        </w:tabs>
      </w:pPr>
      <w:r>
        <w:tab/>
        <w:t>tu</w:t>
      </w:r>
      <w:r>
        <w:tab/>
        <w:t>su</w:t>
      </w:r>
      <w:r>
        <w:tab/>
        <w:t>silisi</w:t>
      </w:r>
      <w:r>
        <w:tab/>
        <w:t>tjai</w:t>
      </w:r>
      <w:r>
        <w:tab/>
        <w:t>Tjukutjuku.”</w:t>
      </w:r>
    </w:p>
    <w:p w14:paraId="07792BAD" w14:textId="77777777" w:rsidR="00800AD8" w:rsidRDefault="00D20CD0" w:rsidP="008C3B63">
      <w:pPr>
        <w:pStyle w:val="InterlineGlossWithTrans"/>
        <w:tabs>
          <w:tab w:val="left" w:pos="533"/>
          <w:tab w:val="left" w:pos="1037"/>
          <w:tab w:val="left" w:pos="1871"/>
          <w:tab w:val="left" w:pos="3260"/>
          <w:tab w:val="left" w:pos="3959"/>
          <w:tab w:val="right" w:pos="8789"/>
        </w:tabs>
      </w:pPr>
      <w:r>
        <w:tab/>
        <w:t>tu</w:t>
      </w:r>
      <w:r>
        <w:tab/>
        <w:t>su</w:t>
      </w:r>
      <w:r>
        <w:tab/>
        <w:t>si-lisi</w:t>
      </w:r>
      <w:r>
        <w:tab/>
        <w:t>tjai</w:t>
      </w:r>
      <w:r>
        <w:tab/>
        <w:t>Tjukutjuku</w:t>
      </w:r>
    </w:p>
    <w:p w14:paraId="4E8D4791" w14:textId="77777777" w:rsidR="00800AD8" w:rsidRDefault="00D20CD0" w:rsidP="008C3B63">
      <w:pPr>
        <w:pStyle w:val="InterlineTrans"/>
        <w:tabs>
          <w:tab w:val="left" w:pos="533"/>
          <w:tab w:val="left" w:pos="1037"/>
          <w:tab w:val="left" w:pos="1871"/>
          <w:tab w:val="left" w:pos="3260"/>
          <w:tab w:val="left" w:pos="3959"/>
          <w:tab w:val="right" w:pos="8789"/>
        </w:tabs>
        <w:rPr>
          <w:smallCaps/>
        </w:rPr>
      </w:pPr>
      <w:r>
        <w:tab/>
      </w:r>
      <w:r>
        <w:rPr>
          <w:smallCaps/>
        </w:rPr>
        <w:t>obl</w:t>
      </w:r>
      <w:r>
        <w:tab/>
        <w:t>your(</w:t>
      </w:r>
      <w:r>
        <w:rPr>
          <w:smallCaps/>
        </w:rPr>
        <w:t>s</w:t>
      </w:r>
      <w:r>
        <w:t>)</w:t>
      </w:r>
      <w:r>
        <w:tab/>
      </w:r>
      <w:r>
        <w:rPr>
          <w:smallCaps/>
        </w:rPr>
        <w:t>if</w:t>
      </w:r>
      <w:r>
        <w:t>-bride.price</w:t>
      </w:r>
      <w:r>
        <w:tab/>
      </w:r>
      <w:r>
        <w:rPr>
          <w:smallCaps/>
        </w:rPr>
        <w:t>obl</w:t>
      </w:r>
      <w:r>
        <w:t>.</w:t>
      </w:r>
      <w:r>
        <w:rPr>
          <w:smallCaps/>
        </w:rPr>
        <w:t>h</w:t>
      </w:r>
      <w:r>
        <w:rPr>
          <w:smallCaps/>
        </w:rPr>
        <w:tab/>
      </w:r>
      <w:r>
        <w:t>(name)</w:t>
      </w:r>
    </w:p>
    <w:p w14:paraId="1CFF569A" w14:textId="77777777" w:rsidR="00800AD8" w:rsidRDefault="00800AD8" w:rsidP="008C3B63">
      <w:pPr>
        <w:pStyle w:val="InterlineFree"/>
        <w:tabs>
          <w:tab w:val="right" w:pos="8789"/>
        </w:tabs>
      </w:pPr>
      <w:r>
        <w:t>“Bring back to life the people you killed; and with a bride-price of a hundred pigs and cows you can marry Tjukutjuku.”</w:t>
      </w:r>
    </w:p>
    <w:p w14:paraId="0AAA0C05" w14:textId="77777777" w:rsidR="00800AD8" w:rsidRDefault="00DC1AE0" w:rsidP="008C3B63">
      <w:pPr>
        <w:pStyle w:val="InterlineText"/>
        <w:tabs>
          <w:tab w:val="left" w:pos="533"/>
          <w:tab w:val="left" w:pos="1022"/>
          <w:tab w:val="left" w:pos="2966"/>
          <w:tab w:val="left" w:pos="3230"/>
          <w:tab w:val="left" w:pos="4364"/>
          <w:tab w:val="left" w:pos="4853"/>
          <w:tab w:val="left" w:pos="5492"/>
          <w:tab w:val="left" w:pos="6266"/>
          <w:tab w:val="left" w:pos="6530"/>
          <w:tab w:val="left" w:pos="7844"/>
          <w:tab w:val="right" w:pos="8789"/>
        </w:tabs>
      </w:pPr>
      <w:r w:rsidRPr="003A1D48">
        <w:rPr>
          <w:rStyle w:val="InterlineTextNumChar"/>
        </w:rPr>
        <w:t>018</w:t>
      </w:r>
      <w:r w:rsidR="00800AD8">
        <w:tab/>
        <w:t>sa</w:t>
      </w:r>
      <w:r w:rsidR="00800AD8">
        <w:tab/>
        <w:t>papuvaîuti</w:t>
      </w:r>
      <w:r w:rsidR="00800AD8">
        <w:tab/>
        <w:t>a</w:t>
      </w:r>
      <w:r w:rsidR="00800AD8">
        <w:tab/>
        <w:t>qintsi,</w:t>
      </w:r>
      <w:r w:rsidR="00800AD8">
        <w:tab/>
        <w:t>sa</w:t>
      </w:r>
      <w:r w:rsidR="00800AD8">
        <w:tab/>
        <w:t>vaik</w:t>
      </w:r>
      <w:r w:rsidR="00800AD8">
        <w:tab/>
        <w:t>anga</w:t>
      </w:r>
      <w:r w:rsidR="00800AD8">
        <w:tab/>
        <w:t>a</w:t>
      </w:r>
      <w:r w:rsidR="00D20CD0">
        <w:tab/>
        <w:t>putsekeî,</w:t>
      </w:r>
      <w:r w:rsidR="00D63673">
        <w:tab/>
        <w:t>sa</w:t>
      </w:r>
    </w:p>
    <w:p w14:paraId="389BC687" w14:textId="77777777" w:rsidR="00800AD8" w:rsidRDefault="00800AD8" w:rsidP="008C3B63">
      <w:pPr>
        <w:pStyle w:val="InterlineGlossWithTrans"/>
        <w:tabs>
          <w:tab w:val="left" w:pos="533"/>
          <w:tab w:val="left" w:pos="1022"/>
          <w:tab w:val="left" w:pos="2966"/>
          <w:tab w:val="left" w:pos="3230"/>
          <w:tab w:val="left" w:pos="4364"/>
          <w:tab w:val="left" w:pos="4853"/>
          <w:tab w:val="left" w:pos="5492"/>
          <w:tab w:val="left" w:pos="6266"/>
          <w:tab w:val="left" w:pos="6530"/>
          <w:tab w:val="left" w:pos="7844"/>
          <w:tab w:val="right" w:pos="8789"/>
        </w:tabs>
      </w:pPr>
      <w:r>
        <w:tab/>
        <w:t>sa</w:t>
      </w:r>
      <w:r>
        <w:tab/>
        <w:t>pa-pu-vaîut-i</w:t>
      </w:r>
      <w:r>
        <w:tab/>
        <w:t>a</w:t>
      </w:r>
      <w:r>
        <w:tab/>
        <w:t>in=qetsi</w:t>
      </w:r>
      <w:r>
        <w:tab/>
        <w:t>sa</w:t>
      </w:r>
      <w:r>
        <w:tab/>
        <w:t>vaik</w:t>
      </w:r>
      <w:r>
        <w:tab/>
        <w:t>anga</w:t>
      </w:r>
      <w:r>
        <w:tab/>
        <w:t>a</w:t>
      </w:r>
      <w:r w:rsidR="00D20CD0">
        <w:tab/>
        <w:t>pu-tsekeî</w:t>
      </w:r>
      <w:r w:rsidR="00D63673">
        <w:tab/>
        <w:t>sa</w:t>
      </w:r>
    </w:p>
    <w:p w14:paraId="4B1BF10C" w14:textId="77777777" w:rsidR="00800AD8" w:rsidRDefault="00800AD8" w:rsidP="008C3B63">
      <w:pPr>
        <w:pStyle w:val="InterlineTransNoFree"/>
        <w:tabs>
          <w:tab w:val="left" w:pos="1022"/>
          <w:tab w:val="left" w:pos="2966"/>
          <w:tab w:val="left" w:pos="3230"/>
          <w:tab w:val="left" w:pos="4364"/>
          <w:tab w:val="left" w:pos="4853"/>
          <w:tab w:val="left" w:pos="5492"/>
          <w:tab w:val="left" w:pos="6266"/>
          <w:tab w:val="left" w:pos="6530"/>
          <w:tab w:val="left" w:pos="7844"/>
          <w:tab w:val="right" w:pos="8789"/>
        </w:tabs>
        <w:rPr>
          <w:smallCaps/>
        </w:rPr>
      </w:pPr>
      <w:r>
        <w:tab/>
        <w:t>and</w:t>
      </w:r>
      <w:r>
        <w:tab/>
        <w:t>cause-have-alive-</w:t>
      </w:r>
      <w:r>
        <w:rPr>
          <w:smallCaps/>
        </w:rPr>
        <w:t>pf</w:t>
      </w:r>
      <w:r>
        <w:rPr>
          <w:smallCaps/>
        </w:rPr>
        <w:tab/>
        <w:t>c</w:t>
      </w:r>
      <w:r>
        <w:rPr>
          <w:smallCaps/>
        </w:rPr>
        <w:tab/>
        <w:t>perf</w:t>
      </w:r>
      <w:r>
        <w:t>=fight</w:t>
      </w:r>
      <w:r>
        <w:tab/>
        <w:t>and</w:t>
      </w:r>
      <w:r>
        <w:tab/>
        <w:t>leave</w:t>
      </w:r>
      <w:r>
        <w:tab/>
        <w:t>indeed</w:t>
      </w:r>
      <w:r>
        <w:rPr>
          <w:smallCaps/>
        </w:rPr>
        <w:tab/>
        <w:t>c</w:t>
      </w:r>
      <w:r w:rsidR="00D20CD0">
        <w:tab/>
        <w:t>have-spouse</w:t>
      </w:r>
      <w:r w:rsidR="00D63673">
        <w:tab/>
        <w:t>and</w:t>
      </w:r>
    </w:p>
    <w:p w14:paraId="09FB488E" w14:textId="77777777" w:rsidR="00800AD8" w:rsidRDefault="00800AD8" w:rsidP="008C3B63">
      <w:pPr>
        <w:pStyle w:val="InterlineText"/>
        <w:tabs>
          <w:tab w:val="left" w:pos="533"/>
          <w:tab w:val="left" w:pos="1577"/>
          <w:tab w:val="left" w:pos="2081"/>
          <w:tab w:val="right" w:pos="8789"/>
        </w:tabs>
      </w:pPr>
      <w:r>
        <w:tab/>
        <w:t>pangtjez</w:t>
      </w:r>
      <w:r>
        <w:tab/>
        <w:t>i</w:t>
      </w:r>
      <w:r>
        <w:tab/>
        <w:t>ïinasalas.</w:t>
      </w:r>
    </w:p>
    <w:p w14:paraId="081B3858" w14:textId="77777777" w:rsidR="00800AD8" w:rsidRDefault="00800AD8" w:rsidP="008C3B63">
      <w:pPr>
        <w:pStyle w:val="InterlineGlossWithTrans"/>
        <w:tabs>
          <w:tab w:val="left" w:pos="533"/>
          <w:tab w:val="left" w:pos="1577"/>
          <w:tab w:val="left" w:pos="2081"/>
          <w:tab w:val="right" w:pos="8789"/>
        </w:tabs>
      </w:pPr>
      <w:r>
        <w:tab/>
        <w:t>pangetjez</w:t>
      </w:r>
      <w:r>
        <w:tab/>
        <w:t>i</w:t>
      </w:r>
      <w:r>
        <w:tab/>
        <w:t>ïinasalas</w:t>
      </w:r>
    </w:p>
    <w:p w14:paraId="174D49C2" w14:textId="77777777" w:rsidR="00800AD8" w:rsidRDefault="00800AD8" w:rsidP="008C3B63">
      <w:pPr>
        <w:pStyle w:val="InterlineTrans"/>
        <w:tabs>
          <w:tab w:val="left" w:pos="533"/>
          <w:tab w:val="left" w:pos="1577"/>
          <w:tab w:val="left" w:pos="2081"/>
          <w:tab w:val="right" w:pos="8789"/>
        </w:tabs>
      </w:pPr>
      <w:r>
        <w:tab/>
        <w:t>come</w:t>
      </w:r>
      <w:r>
        <w:tab/>
      </w:r>
      <w:r>
        <w:rPr>
          <w:smallCaps/>
        </w:rPr>
        <w:t>loc</w:t>
      </w:r>
      <w:r>
        <w:tab/>
        <w:t>(place)</w:t>
      </w:r>
    </w:p>
    <w:p w14:paraId="0B135D63" w14:textId="77777777" w:rsidR="00800AD8" w:rsidRDefault="00800AD8" w:rsidP="008C3B63">
      <w:pPr>
        <w:pStyle w:val="InterlineFree"/>
        <w:tabs>
          <w:tab w:val="right" w:pos="8789"/>
        </w:tabs>
      </w:pPr>
      <w:r>
        <w:t>So he brought those killed back to life, and went off to get married, and reached ïinasalas.</w:t>
      </w:r>
    </w:p>
    <w:p w14:paraId="00F26481" w14:textId="77777777" w:rsidR="00800AD8" w:rsidRDefault="00DC1AE0" w:rsidP="008C3B63">
      <w:pPr>
        <w:pStyle w:val="InterlineText"/>
        <w:tabs>
          <w:tab w:val="left" w:pos="533"/>
          <w:tab w:val="left" w:pos="1022"/>
          <w:tab w:val="left" w:pos="1586"/>
          <w:tab w:val="left" w:pos="2270"/>
          <w:tab w:val="left" w:pos="2759"/>
          <w:tab w:val="left" w:pos="3713"/>
          <w:tab w:val="left" w:pos="4442"/>
          <w:tab w:val="left" w:pos="5561"/>
          <w:tab w:val="left" w:pos="6425"/>
          <w:tab w:val="left" w:pos="7649"/>
          <w:tab w:val="right" w:pos="8789"/>
        </w:tabs>
      </w:pPr>
      <w:r w:rsidRPr="003A1D48">
        <w:rPr>
          <w:rStyle w:val="InterlineTextNumChar"/>
        </w:rPr>
        <w:t>019</w:t>
      </w:r>
      <w:r w:rsidR="00800AD8">
        <w:tab/>
        <w:t>sa</w:t>
      </w:r>
      <w:r w:rsidR="00800AD8">
        <w:tab/>
        <w:t>ka</w:t>
      </w:r>
      <w:r w:rsidR="00800AD8">
        <w:tab/>
        <w:t>selem</w:t>
      </w:r>
      <w:r w:rsidR="00800AD8">
        <w:tab/>
        <w:t>sa</w:t>
      </w:r>
      <w:r w:rsidR="00800AD8">
        <w:tab/>
        <w:t>qereng</w:t>
      </w:r>
      <w:r w:rsidR="00800AD8">
        <w:tab/>
        <w:t>tia</w:t>
      </w:r>
      <w:r w:rsidR="00800AD8">
        <w:tab/>
        <w:t>Idjuidjung</w:t>
      </w:r>
      <w:r w:rsidR="00800AD8">
        <w:tab/>
        <w:t>kati</w:t>
      </w:r>
      <w:r w:rsidR="00D63673">
        <w:tab/>
        <w:t>Tjukutjuku;</w:t>
      </w:r>
      <w:r w:rsidR="00D63673">
        <w:tab/>
        <w:t>manu</w:t>
      </w:r>
    </w:p>
    <w:p w14:paraId="6E064B8D" w14:textId="77777777" w:rsidR="00800AD8" w:rsidRDefault="00800AD8" w:rsidP="008C3B63">
      <w:pPr>
        <w:pStyle w:val="InterlineGlossWithTrans"/>
        <w:tabs>
          <w:tab w:val="left" w:pos="533"/>
          <w:tab w:val="left" w:pos="1022"/>
          <w:tab w:val="left" w:pos="1586"/>
          <w:tab w:val="left" w:pos="2270"/>
          <w:tab w:val="left" w:pos="2759"/>
          <w:tab w:val="left" w:pos="3713"/>
          <w:tab w:val="left" w:pos="4442"/>
          <w:tab w:val="left" w:pos="5561"/>
          <w:tab w:val="left" w:pos="6425"/>
          <w:tab w:val="left" w:pos="7649"/>
          <w:tab w:val="right" w:pos="8789"/>
        </w:tabs>
      </w:pPr>
      <w:r>
        <w:tab/>
        <w:t>sa</w:t>
      </w:r>
      <w:r>
        <w:tab/>
        <w:t>ka</w:t>
      </w:r>
      <w:r>
        <w:tab/>
        <w:t>selem</w:t>
      </w:r>
      <w:r>
        <w:tab/>
        <w:t>sa</w:t>
      </w:r>
      <w:r>
        <w:tab/>
        <w:t>qereng</w:t>
      </w:r>
      <w:r>
        <w:tab/>
        <w:t>ti-a</w:t>
      </w:r>
      <w:r>
        <w:tab/>
        <w:t>Idjuidjung</w:t>
      </w:r>
      <w:r>
        <w:tab/>
        <w:t>ka-ti</w:t>
      </w:r>
      <w:r w:rsidR="00D63673">
        <w:tab/>
        <w:t>Tjukutjuku</w:t>
      </w:r>
      <w:r w:rsidR="00D63673">
        <w:tab/>
        <w:t>manu</w:t>
      </w:r>
    </w:p>
    <w:p w14:paraId="028D6440" w14:textId="77777777" w:rsidR="00800AD8" w:rsidRDefault="00800AD8" w:rsidP="008C3B63">
      <w:pPr>
        <w:pStyle w:val="InterlineTransNoFree"/>
        <w:tabs>
          <w:tab w:val="left" w:pos="1022"/>
          <w:tab w:val="left" w:pos="1586"/>
          <w:tab w:val="left" w:pos="2270"/>
          <w:tab w:val="left" w:pos="2759"/>
          <w:tab w:val="left" w:pos="3713"/>
          <w:tab w:val="left" w:pos="4442"/>
          <w:tab w:val="left" w:pos="5561"/>
          <w:tab w:val="left" w:pos="6425"/>
          <w:tab w:val="left" w:pos="7649"/>
          <w:tab w:val="right" w:pos="8789"/>
        </w:tabs>
      </w:pPr>
      <w:r>
        <w:tab/>
        <w:t>and</w:t>
      </w:r>
      <w:r>
        <w:tab/>
        <w:t>after</w:t>
      </w:r>
      <w:r>
        <w:tab/>
        <w:t>dark</w:t>
      </w:r>
      <w:r>
        <w:tab/>
        <w:t>and</w:t>
      </w:r>
      <w:r>
        <w:tab/>
        <w:t>lie.down</w:t>
      </w:r>
      <w:r>
        <w:tab/>
      </w:r>
      <w:r>
        <w:rPr>
          <w:smallCaps/>
        </w:rPr>
        <w:t>f.h</w:t>
      </w:r>
      <w:r>
        <w:t>-</w:t>
      </w:r>
      <w:r>
        <w:rPr>
          <w:smallCaps/>
        </w:rPr>
        <w:t>pl</w:t>
      </w:r>
      <w:r>
        <w:tab/>
        <w:t>(name)</w:t>
      </w:r>
      <w:r>
        <w:tab/>
        <w:t>and-</w:t>
      </w:r>
      <w:r>
        <w:rPr>
          <w:smallCaps/>
        </w:rPr>
        <w:t>f.h</w:t>
      </w:r>
      <w:r w:rsidR="00D63673">
        <w:tab/>
        <w:t>(name)</w:t>
      </w:r>
      <w:r w:rsidR="00D63673">
        <w:tab/>
        <w:t>then</w:t>
      </w:r>
    </w:p>
    <w:p w14:paraId="054BAC37" w14:textId="77777777" w:rsidR="00800AD8" w:rsidRDefault="00800AD8" w:rsidP="008C3B63">
      <w:pPr>
        <w:pStyle w:val="InterlineText"/>
        <w:tabs>
          <w:tab w:val="left" w:pos="533"/>
          <w:tab w:val="left" w:pos="1607"/>
          <w:tab w:val="left" w:pos="2051"/>
          <w:tab w:val="left" w:pos="2390"/>
          <w:tab w:val="left" w:pos="3569"/>
          <w:tab w:val="left" w:pos="4238"/>
          <w:tab w:val="left" w:pos="4802"/>
          <w:tab w:val="left" w:pos="5951"/>
          <w:tab w:val="left" w:pos="6215"/>
          <w:tab w:val="left" w:pos="6989"/>
          <w:tab w:val="left" w:pos="8183"/>
          <w:tab w:val="right" w:pos="8789"/>
        </w:tabs>
      </w:pPr>
      <w:r>
        <w:tab/>
        <w:t>demadip</w:t>
      </w:r>
      <w:r>
        <w:tab/>
        <w:t>ti</w:t>
      </w:r>
      <w:r>
        <w:tab/>
        <w:t>sa</w:t>
      </w:r>
      <w:r>
        <w:tab/>
        <w:t>Idjuidjung;</w:t>
      </w:r>
      <w:r>
        <w:tab/>
        <w:t>manu</w:t>
      </w:r>
      <w:r>
        <w:tab/>
        <w:t>ka</w:t>
      </w:r>
      <w:r w:rsidR="00D63673">
        <w:tab/>
        <w:t>djumaken</w:t>
      </w:r>
      <w:r w:rsidR="00D63673">
        <w:tab/>
        <w:t>a</w:t>
      </w:r>
      <w:r w:rsidR="00D63673">
        <w:tab/>
        <w:t>kutji,</w:t>
      </w:r>
      <w:r w:rsidR="00D63673">
        <w:tab/>
        <w:t>“tjuqtjuqan</w:t>
      </w:r>
      <w:r w:rsidR="00D63673">
        <w:tab/>
        <w:t>tua</w:t>
      </w:r>
    </w:p>
    <w:p w14:paraId="431A7FF7" w14:textId="77777777" w:rsidR="00800AD8" w:rsidRDefault="00800AD8" w:rsidP="008C3B63">
      <w:pPr>
        <w:pStyle w:val="InterlineGlossWithTrans"/>
        <w:tabs>
          <w:tab w:val="left" w:pos="533"/>
          <w:tab w:val="left" w:pos="1607"/>
          <w:tab w:val="left" w:pos="2051"/>
          <w:tab w:val="left" w:pos="2390"/>
          <w:tab w:val="left" w:pos="3569"/>
          <w:tab w:val="left" w:pos="4238"/>
          <w:tab w:val="left" w:pos="4802"/>
          <w:tab w:val="left" w:pos="5951"/>
          <w:tab w:val="left" w:pos="6215"/>
          <w:tab w:val="left" w:pos="6989"/>
          <w:tab w:val="left" w:pos="8183"/>
          <w:tab w:val="right" w:pos="8789"/>
        </w:tabs>
      </w:pPr>
      <w:r>
        <w:tab/>
        <w:t>em=dadip</w:t>
      </w:r>
      <w:r>
        <w:tab/>
        <w:t>ti</w:t>
      </w:r>
      <w:r>
        <w:tab/>
        <w:t>sa</w:t>
      </w:r>
      <w:r>
        <w:tab/>
        <w:t>Idjuidjung</w:t>
      </w:r>
      <w:r>
        <w:tab/>
        <w:t>manu</w:t>
      </w:r>
      <w:r>
        <w:tab/>
        <w:t>ka</w:t>
      </w:r>
      <w:r w:rsidR="00D63673">
        <w:tab/>
        <w:t>djumak-en</w:t>
      </w:r>
      <w:r w:rsidR="00D63673">
        <w:tab/>
        <w:t>a</w:t>
      </w:r>
      <w:r w:rsidR="00D63673">
        <w:tab/>
        <w:t>kutji</w:t>
      </w:r>
      <w:r w:rsidR="00D63673">
        <w:tab/>
        <w:t>tjuqtjuq-an</w:t>
      </w:r>
      <w:r w:rsidR="00D63673">
        <w:tab/>
        <w:t>tua</w:t>
      </w:r>
    </w:p>
    <w:p w14:paraId="6AAC0A39" w14:textId="77777777" w:rsidR="00800AD8" w:rsidRDefault="00800AD8" w:rsidP="008C3B63">
      <w:pPr>
        <w:pStyle w:val="InterlineTransNoFree"/>
        <w:tabs>
          <w:tab w:val="left" w:pos="1607"/>
          <w:tab w:val="left" w:pos="2051"/>
          <w:tab w:val="left" w:pos="2390"/>
          <w:tab w:val="left" w:pos="3569"/>
          <w:tab w:val="left" w:pos="4238"/>
          <w:tab w:val="left" w:pos="4802"/>
          <w:tab w:val="left" w:pos="5951"/>
          <w:tab w:val="left" w:pos="6215"/>
          <w:tab w:val="left" w:pos="6989"/>
          <w:tab w:val="left" w:pos="8183"/>
          <w:tab w:val="right" w:pos="8789"/>
        </w:tabs>
      </w:pPr>
      <w:r>
        <w:tab/>
      </w:r>
      <w:r>
        <w:rPr>
          <w:smallCaps/>
        </w:rPr>
        <w:t>af</w:t>
      </w:r>
      <w:r>
        <w:t>=grope</w:t>
      </w:r>
      <w:r>
        <w:tab/>
      </w:r>
      <w:r>
        <w:rPr>
          <w:smallCaps/>
        </w:rPr>
        <w:t>f.h</w:t>
      </w:r>
      <w:r>
        <w:rPr>
          <w:smallCaps/>
        </w:rPr>
        <w:tab/>
        <w:t>h</w:t>
      </w:r>
      <w:r>
        <w:rPr>
          <w:smallCaps/>
        </w:rPr>
        <w:tab/>
      </w:r>
      <w:r>
        <w:t>(name)</w:t>
      </w:r>
      <w:r>
        <w:tab/>
        <w:t>then</w:t>
      </w:r>
      <w:r>
        <w:tab/>
        <w:t>after</w:t>
      </w:r>
      <w:r w:rsidR="00D63673">
        <w:tab/>
        <w:t>find-</w:t>
      </w:r>
      <w:r w:rsidR="00D63673">
        <w:rPr>
          <w:smallCaps/>
        </w:rPr>
        <w:t>pf</w:t>
      </w:r>
      <w:r w:rsidR="00D63673">
        <w:rPr>
          <w:smallCaps/>
        </w:rPr>
        <w:tab/>
        <w:t>c</w:t>
      </w:r>
      <w:r w:rsidR="00D63673">
        <w:rPr>
          <w:smallCaps/>
        </w:rPr>
        <w:tab/>
      </w:r>
      <w:r w:rsidR="00D63673">
        <w:t>vagina</w:t>
      </w:r>
      <w:r w:rsidR="00D63673">
        <w:tab/>
        <w:t>pound-</w:t>
      </w:r>
      <w:r w:rsidR="00D63673">
        <w:rPr>
          <w:smallCaps/>
        </w:rPr>
        <w:t>lf</w:t>
      </w:r>
      <w:r w:rsidR="00D63673">
        <w:tab/>
      </w:r>
      <w:r w:rsidR="00D63673">
        <w:rPr>
          <w:smallCaps/>
        </w:rPr>
        <w:t>obl</w:t>
      </w:r>
    </w:p>
    <w:p w14:paraId="65112604" w14:textId="77777777" w:rsidR="00800AD8" w:rsidRDefault="00800AD8" w:rsidP="008C3B63">
      <w:pPr>
        <w:pStyle w:val="InterlineText"/>
        <w:tabs>
          <w:tab w:val="left" w:pos="533"/>
          <w:tab w:val="left" w:pos="1517"/>
          <w:tab w:val="left" w:pos="2006"/>
          <w:tab w:val="left" w:pos="3365"/>
          <w:tab w:val="left" w:pos="4289"/>
          <w:tab w:val="left" w:pos="4778"/>
          <w:tab w:val="right" w:pos="8789"/>
        </w:tabs>
      </w:pPr>
      <w:r>
        <w:lastRenderedPageBreak/>
        <w:tab/>
        <w:t>îamîam,</w:t>
      </w:r>
      <w:r>
        <w:tab/>
        <w:t>sa</w:t>
      </w:r>
      <w:r>
        <w:tab/>
        <w:t>putsemeli</w:t>
      </w:r>
      <w:r w:rsidR="00D63673">
        <w:tab/>
        <w:t>izua</w:t>
      </w:r>
      <w:r w:rsidR="00D63673">
        <w:tab/>
        <w:t>zua</w:t>
      </w:r>
      <w:r w:rsidR="00D63673">
        <w:tab/>
        <w:t>piqay.”</w:t>
      </w:r>
    </w:p>
    <w:p w14:paraId="5DEC4436" w14:textId="77777777" w:rsidR="00800AD8" w:rsidRDefault="00800AD8" w:rsidP="008C3B63">
      <w:pPr>
        <w:pStyle w:val="InterlineGlossWithTrans"/>
        <w:tabs>
          <w:tab w:val="left" w:pos="533"/>
          <w:tab w:val="left" w:pos="1517"/>
          <w:tab w:val="left" w:pos="2006"/>
          <w:tab w:val="left" w:pos="3365"/>
          <w:tab w:val="left" w:pos="4289"/>
          <w:tab w:val="left" w:pos="4778"/>
          <w:tab w:val="right" w:pos="8789"/>
        </w:tabs>
      </w:pPr>
      <w:r>
        <w:tab/>
        <w:t>îamîam</w:t>
      </w:r>
      <w:r>
        <w:tab/>
        <w:t>sa</w:t>
      </w:r>
      <w:r>
        <w:tab/>
        <w:t>pu-tsemel-i</w:t>
      </w:r>
      <w:r w:rsidR="00D63673">
        <w:tab/>
        <w:t>i-zua</w:t>
      </w:r>
      <w:r w:rsidR="00D63673">
        <w:tab/>
        <w:t>zua</w:t>
      </w:r>
      <w:r w:rsidR="00D63673">
        <w:tab/>
        <w:t>piqay</w:t>
      </w:r>
    </w:p>
    <w:p w14:paraId="4C01C6E0" w14:textId="77777777" w:rsidR="00800AD8" w:rsidRDefault="00800AD8" w:rsidP="008C3B63">
      <w:pPr>
        <w:pStyle w:val="InterlineTrans"/>
        <w:tabs>
          <w:tab w:val="left" w:pos="533"/>
          <w:tab w:val="left" w:pos="1517"/>
          <w:tab w:val="left" w:pos="2006"/>
          <w:tab w:val="left" w:pos="3365"/>
          <w:tab w:val="left" w:pos="4289"/>
          <w:tab w:val="left" w:pos="4778"/>
          <w:tab w:val="right" w:pos="8789"/>
        </w:tabs>
      </w:pPr>
      <w:r>
        <w:tab/>
        <w:t>ginger</w:t>
      </w:r>
      <w:r>
        <w:tab/>
        <w:t>and</w:t>
      </w:r>
      <w:r>
        <w:tab/>
        <w:t>have-treat-</w:t>
      </w:r>
      <w:r>
        <w:rPr>
          <w:smallCaps/>
        </w:rPr>
        <w:t>pf</w:t>
      </w:r>
      <w:r w:rsidR="00D63673">
        <w:tab/>
      </w:r>
      <w:r w:rsidR="00D63673">
        <w:rPr>
          <w:smallCaps/>
        </w:rPr>
        <w:t>loc</w:t>
      </w:r>
      <w:r w:rsidR="00D63673">
        <w:t>-that</w:t>
      </w:r>
      <w:r w:rsidR="00D63673">
        <w:tab/>
        <w:t>that</w:t>
      </w:r>
      <w:r w:rsidR="00D63673">
        <w:tab/>
        <w:t>wound</w:t>
      </w:r>
    </w:p>
    <w:p w14:paraId="7B37517E" w14:textId="77777777" w:rsidR="00800AD8" w:rsidRDefault="00800AD8" w:rsidP="008C3B63">
      <w:pPr>
        <w:pStyle w:val="InterlineFree"/>
        <w:tabs>
          <w:tab w:val="right" w:pos="8789"/>
        </w:tabs>
      </w:pPr>
      <w:r>
        <w:t>After dark Idjuidjung and Tjukutjuku lay down. Idjuidjung fondled her, and came across her vagina, and said: “Pound</w:t>
      </w:r>
      <w:r w:rsidR="00D63673">
        <w:t xml:space="preserve"> </w:t>
      </w:r>
      <w:r>
        <w:t>some ginger and put it on that wound there.”</w:t>
      </w:r>
    </w:p>
    <w:p w14:paraId="143E51FA" w14:textId="77777777" w:rsidR="00800AD8" w:rsidRDefault="00DC1AE0" w:rsidP="008C3B63">
      <w:pPr>
        <w:pStyle w:val="InterlineText"/>
        <w:tabs>
          <w:tab w:val="left" w:pos="533"/>
          <w:tab w:val="left" w:pos="1472"/>
          <w:tab w:val="left" w:pos="2261"/>
          <w:tab w:val="left" w:pos="2945"/>
          <w:tab w:val="left" w:pos="3584"/>
          <w:tab w:val="left" w:pos="4268"/>
          <w:tab w:val="left" w:pos="5042"/>
          <w:tab w:val="left" w:pos="5306"/>
          <w:tab w:val="left" w:pos="6170"/>
          <w:tab w:val="right" w:pos="8789"/>
        </w:tabs>
      </w:pPr>
      <w:r w:rsidRPr="003A1D48">
        <w:rPr>
          <w:rStyle w:val="InterlineTextNumChar"/>
        </w:rPr>
        <w:t>020</w:t>
      </w:r>
      <w:r w:rsidR="00800AD8">
        <w:tab/>
        <w:t>“inika</w:t>
      </w:r>
      <w:r w:rsidR="00800AD8">
        <w:tab/>
        <w:t>piqay</w:t>
      </w:r>
      <w:r w:rsidR="00800AD8">
        <w:tab/>
        <w:t>azua;</w:t>
      </w:r>
      <w:r w:rsidR="00800AD8">
        <w:tab/>
        <w:t>avan</w:t>
      </w:r>
      <w:r w:rsidR="00800AD8">
        <w:tab/>
        <w:t>azua</w:t>
      </w:r>
      <w:r w:rsidR="00800AD8">
        <w:tab/>
        <w:t>kutji</w:t>
      </w:r>
      <w:r w:rsidR="00800AD8">
        <w:tab/>
        <w:t>a</w:t>
      </w:r>
      <w:r w:rsidR="00800AD8">
        <w:tab/>
        <w:t>tja</w:t>
      </w:r>
      <w:r w:rsidR="00D63673">
        <w:tab/>
        <w:t>siputseketsekeî.”</w:t>
      </w:r>
    </w:p>
    <w:p w14:paraId="35DB9965" w14:textId="77777777" w:rsidR="00800AD8" w:rsidRDefault="00800AD8" w:rsidP="008C3B63">
      <w:pPr>
        <w:pStyle w:val="InterlineGlossWithTrans"/>
        <w:tabs>
          <w:tab w:val="left" w:pos="533"/>
          <w:tab w:val="left" w:pos="1472"/>
          <w:tab w:val="left" w:pos="2261"/>
          <w:tab w:val="left" w:pos="2945"/>
          <w:tab w:val="left" w:pos="3584"/>
          <w:tab w:val="left" w:pos="4268"/>
          <w:tab w:val="left" w:pos="5042"/>
          <w:tab w:val="left" w:pos="5306"/>
          <w:tab w:val="left" w:pos="6170"/>
          <w:tab w:val="right" w:pos="8789"/>
        </w:tabs>
      </w:pPr>
      <w:r>
        <w:tab/>
        <w:t>ini-ka</w:t>
      </w:r>
      <w:r>
        <w:tab/>
        <w:t>piqay</w:t>
      </w:r>
      <w:r>
        <w:tab/>
        <w:t>a-zua</w:t>
      </w:r>
      <w:r>
        <w:tab/>
        <w:t>avan</w:t>
      </w:r>
      <w:r>
        <w:tab/>
        <w:t>a-zua</w:t>
      </w:r>
      <w:r>
        <w:tab/>
        <w:t>kutji</w:t>
      </w:r>
      <w:r>
        <w:tab/>
        <w:t>a</w:t>
      </w:r>
      <w:r>
        <w:tab/>
        <w:t>tja</w:t>
      </w:r>
      <w:r w:rsidR="00D63673">
        <w:tab/>
        <w:t>si-pu-tseke-tsekeî</w:t>
      </w:r>
    </w:p>
    <w:p w14:paraId="44988CA9" w14:textId="77777777" w:rsidR="00800AD8" w:rsidRDefault="00800AD8" w:rsidP="008C3B63">
      <w:pPr>
        <w:pStyle w:val="InterlineTrans"/>
        <w:tabs>
          <w:tab w:val="left" w:pos="533"/>
          <w:tab w:val="left" w:pos="1472"/>
          <w:tab w:val="left" w:pos="2261"/>
          <w:tab w:val="left" w:pos="2945"/>
          <w:tab w:val="left" w:pos="3584"/>
          <w:tab w:val="left" w:pos="4268"/>
          <w:tab w:val="left" w:pos="5042"/>
          <w:tab w:val="left" w:pos="5306"/>
          <w:tab w:val="left" w:pos="6170"/>
          <w:tab w:val="right" w:pos="8789"/>
        </w:tabs>
      </w:pPr>
      <w:r>
        <w:tab/>
        <w:t>not-after</w:t>
      </w:r>
      <w:r>
        <w:tab/>
        <w:t>wound</w:t>
      </w:r>
      <w:r>
        <w:tab/>
      </w:r>
      <w:r>
        <w:rPr>
          <w:smallCaps/>
        </w:rPr>
        <w:t>c-</w:t>
      </w:r>
      <w:r>
        <w:t>that</w:t>
      </w:r>
      <w:r>
        <w:tab/>
        <w:t>exact</w:t>
      </w:r>
      <w:r>
        <w:tab/>
      </w:r>
      <w:r>
        <w:rPr>
          <w:smallCaps/>
        </w:rPr>
        <w:t>c-</w:t>
      </w:r>
      <w:r>
        <w:t>that</w:t>
      </w:r>
      <w:r>
        <w:tab/>
        <w:t>vagina</w:t>
      </w:r>
      <w:r>
        <w:rPr>
          <w:smallCaps/>
        </w:rPr>
        <w:tab/>
        <w:t>c</w:t>
      </w:r>
      <w:r>
        <w:rPr>
          <w:smallCaps/>
        </w:rPr>
        <w:tab/>
      </w:r>
      <w:r>
        <w:t>we(</w:t>
      </w:r>
      <w:r>
        <w:rPr>
          <w:smallCaps/>
        </w:rPr>
        <w:t>inc</w:t>
      </w:r>
      <w:r>
        <w:t>)</w:t>
      </w:r>
      <w:r w:rsidR="00D63673">
        <w:tab/>
      </w:r>
      <w:r w:rsidR="00D63673">
        <w:rPr>
          <w:smallCaps/>
        </w:rPr>
        <w:t>if</w:t>
      </w:r>
      <w:r w:rsidR="00D63673">
        <w:t>-have-</w:t>
      </w:r>
      <w:r w:rsidR="00D63673">
        <w:rPr>
          <w:smallCaps/>
        </w:rPr>
        <w:t>red</w:t>
      </w:r>
      <w:r w:rsidR="00D63673">
        <w:t>-spouse</w:t>
      </w:r>
    </w:p>
    <w:p w14:paraId="2B59087C" w14:textId="77777777" w:rsidR="00800AD8" w:rsidRDefault="00800AD8" w:rsidP="008C3B63">
      <w:pPr>
        <w:pStyle w:val="InterlineFree"/>
        <w:tabs>
          <w:tab w:val="right" w:pos="8789"/>
        </w:tabs>
      </w:pPr>
      <w:r>
        <w:t>“That’s not a wound; that’s a vagina for consummating our marriage.”</w:t>
      </w:r>
    </w:p>
    <w:p w14:paraId="11A755C4" w14:textId="77777777" w:rsidR="00800AD8" w:rsidRDefault="00DC1AE0" w:rsidP="008C3B63">
      <w:pPr>
        <w:pStyle w:val="InterlineText"/>
        <w:tabs>
          <w:tab w:val="left" w:pos="533"/>
          <w:tab w:val="left" w:pos="1172"/>
          <w:tab w:val="left" w:pos="2111"/>
          <w:tab w:val="left" w:pos="2705"/>
          <w:tab w:val="left" w:pos="2969"/>
          <w:tab w:val="left" w:pos="3833"/>
          <w:tab w:val="left" w:pos="4097"/>
          <w:tab w:val="left" w:pos="4886"/>
          <w:tab w:val="right" w:pos="8789"/>
        </w:tabs>
      </w:pPr>
      <w:r w:rsidRPr="003A1D48">
        <w:rPr>
          <w:rStyle w:val="InterlineTextNumChar"/>
        </w:rPr>
        <w:t>021</w:t>
      </w:r>
      <w:r w:rsidR="00800AD8">
        <w:tab/>
        <w:t>“uaa,</w:t>
      </w:r>
      <w:r w:rsidR="00800AD8">
        <w:tab/>
        <w:t>inika</w:t>
      </w:r>
      <w:r w:rsidR="00800AD8">
        <w:tab/>
        <w:t>ken</w:t>
      </w:r>
      <w:r w:rsidR="00800AD8">
        <w:tab/>
        <w:t>a</w:t>
      </w:r>
      <w:r w:rsidR="00800AD8">
        <w:tab/>
        <w:t>tjenglay</w:t>
      </w:r>
      <w:r w:rsidR="00800AD8">
        <w:tab/>
        <w:t>a</w:t>
      </w:r>
      <w:r w:rsidR="00800AD8">
        <w:tab/>
        <w:t>piqay</w:t>
      </w:r>
      <w:r w:rsidR="00800AD8">
        <w:tab/>
        <w:t>izua.”</w:t>
      </w:r>
    </w:p>
    <w:p w14:paraId="5B91F613" w14:textId="77777777" w:rsidR="00800AD8" w:rsidRDefault="00800AD8" w:rsidP="008C3B63">
      <w:pPr>
        <w:pStyle w:val="InterlineGlossWithTrans"/>
        <w:tabs>
          <w:tab w:val="left" w:pos="533"/>
          <w:tab w:val="left" w:pos="1172"/>
          <w:tab w:val="left" w:pos="2111"/>
          <w:tab w:val="left" w:pos="2705"/>
          <w:tab w:val="left" w:pos="2969"/>
          <w:tab w:val="left" w:pos="3833"/>
          <w:tab w:val="left" w:pos="4097"/>
          <w:tab w:val="left" w:pos="4886"/>
          <w:tab w:val="right" w:pos="8789"/>
        </w:tabs>
      </w:pPr>
      <w:r>
        <w:tab/>
        <w:t>uaa</w:t>
      </w:r>
      <w:r>
        <w:tab/>
        <w:t>ini-ka</w:t>
      </w:r>
      <w:r>
        <w:tab/>
        <w:t>aken</w:t>
      </w:r>
      <w:r>
        <w:tab/>
        <w:t>a</w:t>
      </w:r>
      <w:r>
        <w:tab/>
        <w:t>tjenglay</w:t>
      </w:r>
      <w:r>
        <w:tab/>
        <w:t>a</w:t>
      </w:r>
      <w:r>
        <w:tab/>
        <w:t>piqay</w:t>
      </w:r>
      <w:r>
        <w:tab/>
        <w:t>i-zua</w:t>
      </w:r>
    </w:p>
    <w:p w14:paraId="099A27BF" w14:textId="77777777" w:rsidR="00800AD8" w:rsidRDefault="00800AD8" w:rsidP="008C3B63">
      <w:pPr>
        <w:pStyle w:val="InterlineTrans"/>
        <w:tabs>
          <w:tab w:val="left" w:pos="533"/>
          <w:tab w:val="left" w:pos="1172"/>
          <w:tab w:val="left" w:pos="2111"/>
          <w:tab w:val="left" w:pos="2705"/>
          <w:tab w:val="left" w:pos="2969"/>
          <w:tab w:val="left" w:pos="3833"/>
          <w:tab w:val="left" w:pos="4097"/>
          <w:tab w:val="left" w:pos="4886"/>
          <w:tab w:val="right" w:pos="8789"/>
        </w:tabs>
      </w:pPr>
      <w:r>
        <w:tab/>
        <w:t>well</w:t>
      </w:r>
      <w:r>
        <w:tab/>
        <w:t>not-after</w:t>
      </w:r>
      <w:r>
        <w:tab/>
      </w:r>
      <w:r w:rsidR="000D5EFB" w:rsidRPr="000D5EFB">
        <w:rPr>
          <w:smallCaps/>
        </w:rPr>
        <w:t>f.I</w:t>
      </w:r>
      <w:r>
        <w:rPr>
          <w:smallCaps/>
        </w:rPr>
        <w:tab/>
        <w:t>c</w:t>
      </w:r>
      <w:r>
        <w:rPr>
          <w:smallCaps/>
        </w:rPr>
        <w:tab/>
      </w:r>
      <w:r>
        <w:t>like</w:t>
      </w:r>
      <w:r>
        <w:rPr>
          <w:smallCaps/>
        </w:rPr>
        <w:tab/>
        <w:t>c</w:t>
      </w:r>
      <w:r>
        <w:rPr>
          <w:smallCaps/>
        </w:rPr>
        <w:tab/>
      </w:r>
      <w:r>
        <w:t>wound</w:t>
      </w:r>
      <w:r>
        <w:tab/>
      </w:r>
      <w:r>
        <w:rPr>
          <w:smallCaps/>
        </w:rPr>
        <w:t>loc</w:t>
      </w:r>
      <w:r>
        <w:t>-that</w:t>
      </w:r>
    </w:p>
    <w:p w14:paraId="79F392FD" w14:textId="77777777" w:rsidR="00800AD8" w:rsidRDefault="00800AD8" w:rsidP="008C3B63">
      <w:pPr>
        <w:pStyle w:val="InterlineFree"/>
        <w:tabs>
          <w:tab w:val="right" w:pos="8789"/>
        </w:tabs>
      </w:pPr>
      <w:r>
        <w:t>“Oh! I don’t like there being a wound there.”</w:t>
      </w:r>
    </w:p>
    <w:p w14:paraId="105AF47E" w14:textId="77777777" w:rsidR="00800AD8" w:rsidRDefault="00DC1AE0" w:rsidP="008C3B63">
      <w:pPr>
        <w:pStyle w:val="InterlineText"/>
        <w:tabs>
          <w:tab w:val="left" w:pos="533"/>
          <w:tab w:val="left" w:pos="1022"/>
          <w:tab w:val="left" w:pos="1661"/>
          <w:tab w:val="left" w:pos="1925"/>
          <w:tab w:val="right" w:pos="8789"/>
        </w:tabs>
      </w:pPr>
      <w:r w:rsidRPr="003A1D48">
        <w:rPr>
          <w:rStyle w:val="InterlineTextNumChar"/>
        </w:rPr>
        <w:t>022</w:t>
      </w:r>
      <w:r w:rsidR="00800AD8">
        <w:tab/>
        <w:t>sa</w:t>
      </w:r>
      <w:r w:rsidR="00800AD8">
        <w:tab/>
        <w:t>vaik</w:t>
      </w:r>
      <w:r w:rsidR="00800AD8">
        <w:tab/>
        <w:t>a</w:t>
      </w:r>
      <w:r w:rsidR="00800AD8">
        <w:tab/>
        <w:t>tjumaq.</w:t>
      </w:r>
    </w:p>
    <w:p w14:paraId="0C622D90" w14:textId="77777777" w:rsidR="00800AD8" w:rsidRDefault="00800AD8" w:rsidP="008C3B63">
      <w:pPr>
        <w:pStyle w:val="InterlineGlossWithTrans"/>
        <w:tabs>
          <w:tab w:val="left" w:pos="533"/>
          <w:tab w:val="left" w:pos="1022"/>
          <w:tab w:val="left" w:pos="1661"/>
          <w:tab w:val="left" w:pos="1925"/>
          <w:tab w:val="right" w:pos="8789"/>
        </w:tabs>
      </w:pPr>
      <w:r>
        <w:tab/>
        <w:t>sa</w:t>
      </w:r>
      <w:r>
        <w:tab/>
        <w:t>vaik</w:t>
      </w:r>
      <w:r>
        <w:tab/>
        <w:t>a</w:t>
      </w:r>
      <w:r>
        <w:tab/>
        <w:t>tju-umaq</w:t>
      </w:r>
    </w:p>
    <w:p w14:paraId="2D7AB219" w14:textId="77777777" w:rsidR="00800AD8" w:rsidRDefault="00800AD8" w:rsidP="008C3B63">
      <w:pPr>
        <w:pStyle w:val="InterlineTransNoFree"/>
        <w:tabs>
          <w:tab w:val="left" w:pos="1022"/>
          <w:tab w:val="left" w:pos="1661"/>
          <w:tab w:val="left" w:pos="1925"/>
          <w:tab w:val="right" w:pos="8789"/>
        </w:tabs>
      </w:pPr>
      <w:r>
        <w:tab/>
        <w:t>and</w:t>
      </w:r>
      <w:r>
        <w:tab/>
        <w:t>leave</w:t>
      </w:r>
      <w:r>
        <w:rPr>
          <w:smallCaps/>
        </w:rPr>
        <w:tab/>
        <w:t>c</w:t>
      </w:r>
      <w:r>
        <w:rPr>
          <w:smallCaps/>
        </w:rPr>
        <w:tab/>
      </w:r>
      <w:r>
        <w:t>there-house</w:t>
      </w:r>
      <w:r w:rsidR="00D63673">
        <w:tab/>
        <w:t>And he went off home,</w:t>
      </w:r>
    </w:p>
    <w:p w14:paraId="570F392E" w14:textId="77777777" w:rsidR="00800AD8" w:rsidRDefault="00DC1AE0" w:rsidP="008C3B63">
      <w:pPr>
        <w:pStyle w:val="InterlineText"/>
        <w:tabs>
          <w:tab w:val="left" w:pos="533"/>
          <w:tab w:val="left" w:pos="2402"/>
          <w:tab w:val="left" w:pos="3176"/>
          <w:tab w:val="left" w:pos="4250"/>
          <w:tab w:val="left" w:pos="4754"/>
          <w:tab w:val="left" w:pos="5528"/>
          <w:tab w:val="left" w:pos="5792"/>
          <w:tab w:val="right" w:pos="8789"/>
        </w:tabs>
      </w:pPr>
      <w:r w:rsidRPr="003A1D48">
        <w:rPr>
          <w:rStyle w:val="InterlineTextNumChar"/>
        </w:rPr>
        <w:t>023</w:t>
      </w:r>
      <w:r w:rsidR="00800AD8">
        <w:tab/>
        <w:t>masu÷am</w:t>
      </w:r>
      <w:r w:rsidR="00800AD8">
        <w:tab/>
        <w:t>anga</w:t>
      </w:r>
      <w:r w:rsidR="00800AD8">
        <w:tab/>
        <w:t>sakamaya</w:t>
      </w:r>
      <w:r w:rsidR="00800AD8">
        <w:tab/>
        <w:t>tua</w:t>
      </w:r>
      <w:r w:rsidR="00800AD8">
        <w:tab/>
        <w:t>kutji</w:t>
      </w:r>
      <w:r w:rsidR="00800AD8">
        <w:tab/>
        <w:t>a</w:t>
      </w:r>
      <w:r w:rsidR="00800AD8">
        <w:tab/>
        <w:t>piqapiqay.</w:t>
      </w:r>
    </w:p>
    <w:p w14:paraId="7E117A37" w14:textId="77777777" w:rsidR="00800AD8" w:rsidRDefault="00800AD8" w:rsidP="008C3B63">
      <w:pPr>
        <w:pStyle w:val="InterlineGlossWithTrans"/>
        <w:tabs>
          <w:tab w:val="left" w:pos="533"/>
          <w:tab w:val="left" w:pos="2402"/>
          <w:tab w:val="left" w:pos="3176"/>
          <w:tab w:val="left" w:pos="4250"/>
          <w:tab w:val="left" w:pos="4754"/>
          <w:tab w:val="left" w:pos="5528"/>
          <w:tab w:val="left" w:pos="5792"/>
          <w:tab w:val="right" w:pos="8789"/>
        </w:tabs>
      </w:pPr>
      <w:r>
        <w:tab/>
        <w:t>ma-su÷am</w:t>
      </w:r>
      <w:r>
        <w:tab/>
        <w:t>anga</w:t>
      </w:r>
      <w:r>
        <w:tab/>
        <w:t>sakamaya</w:t>
      </w:r>
      <w:r>
        <w:tab/>
        <w:t>tua</w:t>
      </w:r>
      <w:r>
        <w:tab/>
        <w:t>kutji</w:t>
      </w:r>
      <w:r>
        <w:tab/>
        <w:t>a</w:t>
      </w:r>
      <w:r>
        <w:tab/>
        <w:t>piqa-piqay</w:t>
      </w:r>
    </w:p>
    <w:p w14:paraId="7F8A8E62" w14:textId="77777777" w:rsidR="00800AD8" w:rsidRDefault="00800AD8" w:rsidP="008C3B63">
      <w:pPr>
        <w:pStyle w:val="InterlineTrans"/>
        <w:tabs>
          <w:tab w:val="left" w:pos="533"/>
          <w:tab w:val="left" w:pos="2402"/>
          <w:tab w:val="left" w:pos="3176"/>
          <w:tab w:val="left" w:pos="4250"/>
          <w:tab w:val="left" w:pos="4754"/>
          <w:tab w:val="left" w:pos="5528"/>
          <w:tab w:val="left" w:pos="5792"/>
          <w:tab w:val="right" w:pos="8789"/>
        </w:tabs>
      </w:pPr>
      <w:r>
        <w:tab/>
      </w:r>
      <w:r>
        <w:rPr>
          <w:smallCaps/>
        </w:rPr>
        <w:t>stat</w:t>
      </w:r>
      <w:r>
        <w:t>-disappointed</w:t>
      </w:r>
      <w:r>
        <w:tab/>
        <w:t>indeed</w:t>
      </w:r>
      <w:r>
        <w:tab/>
        <w:t>only</w:t>
      </w:r>
      <w:r>
        <w:tab/>
      </w:r>
      <w:r>
        <w:rPr>
          <w:smallCaps/>
        </w:rPr>
        <w:t>obl</w:t>
      </w:r>
      <w:r>
        <w:tab/>
        <w:t>vagina</w:t>
      </w:r>
      <w:r>
        <w:rPr>
          <w:smallCaps/>
        </w:rPr>
        <w:tab/>
        <w:t>c</w:t>
      </w:r>
      <w:r>
        <w:rPr>
          <w:smallCaps/>
        </w:rPr>
        <w:tab/>
        <w:t>red</w:t>
      </w:r>
      <w:r>
        <w:t>-wound</w:t>
      </w:r>
    </w:p>
    <w:p w14:paraId="01852FEE" w14:textId="77777777" w:rsidR="00800AD8" w:rsidRDefault="00800AD8" w:rsidP="008C3B63">
      <w:pPr>
        <w:pStyle w:val="InterlineFree"/>
        <w:tabs>
          <w:tab w:val="right" w:pos="8789"/>
        </w:tabs>
      </w:pPr>
      <w:r>
        <w:t>disappointed about the vagina ‘wound’.</w:t>
      </w:r>
    </w:p>
    <w:p w14:paraId="6D8C6758" w14:textId="77777777" w:rsidR="00800AD8" w:rsidRDefault="00DC1AE0" w:rsidP="008C3B63">
      <w:pPr>
        <w:pStyle w:val="InterlineText"/>
        <w:tabs>
          <w:tab w:val="left" w:pos="533"/>
          <w:tab w:val="left" w:pos="2237"/>
          <w:tab w:val="left" w:pos="3011"/>
          <w:tab w:val="left" w:pos="3275"/>
          <w:tab w:val="left" w:pos="3659"/>
          <w:tab w:val="left" w:pos="5603"/>
          <w:tab w:val="left" w:pos="5867"/>
          <w:tab w:val="left" w:pos="6491"/>
          <w:tab w:val="left" w:pos="7415"/>
          <w:tab w:val="right" w:pos="8789"/>
        </w:tabs>
      </w:pPr>
      <w:r w:rsidRPr="003A1D48">
        <w:rPr>
          <w:rStyle w:val="InterlineTextNumChar"/>
        </w:rPr>
        <w:t>024</w:t>
      </w:r>
      <w:r w:rsidR="00800AD8">
        <w:tab/>
        <w:t>“patsikelu</w:t>
      </w:r>
      <w:r w:rsidR="00800AD8">
        <w:tab/>
        <w:t>anga</w:t>
      </w:r>
      <w:r w:rsidR="00800AD8">
        <w:tab/>
        <w:t>a</w:t>
      </w:r>
      <w:r w:rsidR="00800AD8">
        <w:tab/>
        <w:t>ku</w:t>
      </w:r>
      <w:r w:rsidR="00800AD8">
        <w:tab/>
        <w:t>sinilisi</w:t>
      </w:r>
      <w:r w:rsidR="00800AD8">
        <w:tab/>
        <w:t>a</w:t>
      </w:r>
      <w:r w:rsidR="00800AD8">
        <w:tab/>
        <w:t>gung</w:t>
      </w:r>
      <w:r w:rsidR="00D63673">
        <w:tab/>
        <w:t>katua</w:t>
      </w:r>
      <w:r w:rsidR="00D63673">
        <w:tab/>
        <w:t>÷i÷i.”</w:t>
      </w:r>
    </w:p>
    <w:p w14:paraId="3E65896A" w14:textId="77777777" w:rsidR="00800AD8" w:rsidRDefault="00800AD8" w:rsidP="008C3B63">
      <w:pPr>
        <w:pStyle w:val="InterlineGlossWithTrans"/>
        <w:tabs>
          <w:tab w:val="left" w:pos="533"/>
          <w:tab w:val="left" w:pos="2237"/>
          <w:tab w:val="left" w:pos="3011"/>
          <w:tab w:val="left" w:pos="3275"/>
          <w:tab w:val="left" w:pos="3659"/>
          <w:tab w:val="left" w:pos="5603"/>
          <w:tab w:val="left" w:pos="5867"/>
          <w:tab w:val="left" w:pos="6491"/>
          <w:tab w:val="left" w:pos="7415"/>
          <w:tab w:val="right" w:pos="8789"/>
        </w:tabs>
      </w:pPr>
      <w:r>
        <w:tab/>
        <w:t>pa-tsikel-u</w:t>
      </w:r>
      <w:r>
        <w:tab/>
        <w:t>anga</w:t>
      </w:r>
      <w:r>
        <w:tab/>
        <w:t>a</w:t>
      </w:r>
      <w:r>
        <w:tab/>
        <w:t>ku</w:t>
      </w:r>
      <w:r>
        <w:tab/>
        <w:t>in=si-lisi</w:t>
      </w:r>
      <w:r>
        <w:tab/>
        <w:t>a</w:t>
      </w:r>
      <w:r>
        <w:tab/>
        <w:t>gung</w:t>
      </w:r>
      <w:r w:rsidR="00D63673">
        <w:tab/>
        <w:t>ka-tua</w:t>
      </w:r>
      <w:r w:rsidR="00D63673">
        <w:tab/>
        <w:t>÷i÷i</w:t>
      </w:r>
    </w:p>
    <w:p w14:paraId="585582D8" w14:textId="77777777" w:rsidR="00800AD8" w:rsidRDefault="00800AD8" w:rsidP="008C3B63">
      <w:pPr>
        <w:pStyle w:val="InterlineTrans"/>
        <w:tabs>
          <w:tab w:val="left" w:pos="533"/>
          <w:tab w:val="left" w:pos="2237"/>
          <w:tab w:val="left" w:pos="3011"/>
          <w:tab w:val="left" w:pos="3275"/>
          <w:tab w:val="left" w:pos="3659"/>
          <w:tab w:val="left" w:pos="5603"/>
          <w:tab w:val="left" w:pos="5867"/>
          <w:tab w:val="left" w:pos="6491"/>
          <w:tab w:val="left" w:pos="7415"/>
          <w:tab w:val="right" w:pos="8789"/>
        </w:tabs>
      </w:pPr>
      <w:r>
        <w:tab/>
        <w:t>cause-return-</w:t>
      </w:r>
      <w:r>
        <w:rPr>
          <w:smallCaps/>
        </w:rPr>
        <w:t>imp</w:t>
      </w:r>
      <w:r>
        <w:tab/>
        <w:t>indeed</w:t>
      </w:r>
      <w:r>
        <w:rPr>
          <w:smallCaps/>
        </w:rPr>
        <w:tab/>
        <w:t>c</w:t>
      </w:r>
      <w:r>
        <w:rPr>
          <w:smallCaps/>
        </w:rPr>
        <w:tab/>
      </w:r>
      <w:r>
        <w:t>I</w:t>
      </w:r>
      <w:r>
        <w:tab/>
      </w:r>
      <w:r>
        <w:rPr>
          <w:smallCaps/>
        </w:rPr>
        <w:t>perf</w:t>
      </w:r>
      <w:r>
        <w:t>=</w:t>
      </w:r>
      <w:r>
        <w:rPr>
          <w:smallCaps/>
        </w:rPr>
        <w:t>if</w:t>
      </w:r>
      <w:r>
        <w:t>-bride.price</w:t>
      </w:r>
      <w:r>
        <w:rPr>
          <w:smallCaps/>
        </w:rPr>
        <w:tab/>
        <w:t>c</w:t>
      </w:r>
      <w:r>
        <w:rPr>
          <w:smallCaps/>
        </w:rPr>
        <w:tab/>
      </w:r>
      <w:r>
        <w:t>cow</w:t>
      </w:r>
      <w:r w:rsidR="00D63673">
        <w:tab/>
        <w:t>and-</w:t>
      </w:r>
      <w:r w:rsidR="00D63673">
        <w:rPr>
          <w:smallCaps/>
        </w:rPr>
        <w:t>obl</w:t>
      </w:r>
      <w:r w:rsidR="00D63673">
        <w:tab/>
        <w:t>pig</w:t>
      </w:r>
    </w:p>
    <w:p w14:paraId="6389826A" w14:textId="77777777" w:rsidR="00800AD8" w:rsidRDefault="00800AD8" w:rsidP="008C3B63">
      <w:pPr>
        <w:pStyle w:val="InterlineFree"/>
        <w:tabs>
          <w:tab w:val="right" w:pos="8789"/>
        </w:tabs>
      </w:pPr>
      <w:r>
        <w:t>“Give me back the bride-price of cows and pigs.”</w:t>
      </w:r>
    </w:p>
    <w:p w14:paraId="2D5D1691" w14:textId="77777777" w:rsidR="00800AD8" w:rsidRDefault="00DC1AE0" w:rsidP="008C3B63">
      <w:pPr>
        <w:pStyle w:val="InterlineText"/>
        <w:tabs>
          <w:tab w:val="left" w:pos="533"/>
          <w:tab w:val="left" w:pos="1022"/>
          <w:tab w:val="left" w:pos="2456"/>
          <w:tab w:val="left" w:pos="3440"/>
          <w:tab w:val="left" w:pos="3929"/>
          <w:tab w:val="left" w:pos="4568"/>
          <w:tab w:val="left" w:pos="5342"/>
          <w:tab w:val="right" w:pos="8789"/>
        </w:tabs>
      </w:pPr>
      <w:r w:rsidRPr="003A1D48">
        <w:rPr>
          <w:rStyle w:val="InterlineTextNumChar"/>
        </w:rPr>
        <w:t>025</w:t>
      </w:r>
      <w:r w:rsidR="00800AD8">
        <w:tab/>
        <w:t>sa</w:t>
      </w:r>
      <w:r w:rsidR="00800AD8">
        <w:tab/>
        <w:t>pavayan,</w:t>
      </w:r>
      <w:r w:rsidR="00800AD8">
        <w:tab/>
        <w:t>saka</w:t>
      </w:r>
      <w:r w:rsidR="00800AD8">
        <w:tab/>
        <w:t>sa</w:t>
      </w:r>
      <w:r w:rsidR="00800AD8">
        <w:tab/>
        <w:t>vaik</w:t>
      </w:r>
      <w:r w:rsidR="00800AD8">
        <w:tab/>
        <w:t>anga</w:t>
      </w:r>
      <w:r w:rsidR="00800AD8">
        <w:tab/>
        <w:t>sakamaya.</w:t>
      </w:r>
    </w:p>
    <w:p w14:paraId="67378E64" w14:textId="77777777" w:rsidR="00800AD8" w:rsidRDefault="00800AD8" w:rsidP="008C3B63">
      <w:pPr>
        <w:pStyle w:val="InterlineGlossWithTrans"/>
        <w:tabs>
          <w:tab w:val="left" w:pos="533"/>
          <w:tab w:val="left" w:pos="1022"/>
          <w:tab w:val="left" w:pos="2456"/>
          <w:tab w:val="left" w:pos="3440"/>
          <w:tab w:val="left" w:pos="3929"/>
          <w:tab w:val="left" w:pos="4568"/>
          <w:tab w:val="left" w:pos="5342"/>
          <w:tab w:val="right" w:pos="8789"/>
        </w:tabs>
      </w:pPr>
      <w:r>
        <w:tab/>
        <w:t>sa</w:t>
      </w:r>
      <w:r>
        <w:tab/>
        <w:t>pa-vay-an</w:t>
      </w:r>
      <w:r>
        <w:tab/>
        <w:t>sa-ka</w:t>
      </w:r>
      <w:r>
        <w:tab/>
        <w:t>sa</w:t>
      </w:r>
      <w:r>
        <w:tab/>
        <w:t>vaik</w:t>
      </w:r>
      <w:r>
        <w:tab/>
        <w:t>anga</w:t>
      </w:r>
      <w:r>
        <w:tab/>
        <w:t>sakamaya</w:t>
      </w:r>
    </w:p>
    <w:p w14:paraId="595E8ABD" w14:textId="77777777" w:rsidR="00800AD8" w:rsidRDefault="00800AD8" w:rsidP="008C3B63">
      <w:pPr>
        <w:pStyle w:val="InterlineTrans"/>
        <w:tabs>
          <w:tab w:val="left" w:pos="533"/>
          <w:tab w:val="left" w:pos="1022"/>
          <w:tab w:val="left" w:pos="2456"/>
          <w:tab w:val="left" w:pos="3440"/>
          <w:tab w:val="left" w:pos="3929"/>
          <w:tab w:val="left" w:pos="4568"/>
          <w:tab w:val="left" w:pos="5342"/>
          <w:tab w:val="right" w:pos="8789"/>
        </w:tabs>
      </w:pPr>
      <w:r>
        <w:tab/>
        <w:t>and</w:t>
      </w:r>
      <w:r>
        <w:tab/>
        <w:t>cause-give-</w:t>
      </w:r>
      <w:r>
        <w:rPr>
          <w:smallCaps/>
        </w:rPr>
        <w:t>lf</w:t>
      </w:r>
      <w:r>
        <w:tab/>
        <w:t>and-after</w:t>
      </w:r>
      <w:r>
        <w:tab/>
        <w:t>and</w:t>
      </w:r>
      <w:r>
        <w:tab/>
        <w:t>leave</w:t>
      </w:r>
      <w:r>
        <w:tab/>
        <w:t>indeed</w:t>
      </w:r>
      <w:r>
        <w:tab/>
        <w:t>only</w:t>
      </w:r>
    </w:p>
    <w:p w14:paraId="1AFD4A88" w14:textId="77777777" w:rsidR="00800AD8" w:rsidRDefault="00800AD8" w:rsidP="008C3B63">
      <w:pPr>
        <w:pStyle w:val="InterlineFree"/>
        <w:tabs>
          <w:tab w:val="right" w:pos="8789"/>
        </w:tabs>
      </w:pPr>
      <w:r>
        <w:t>They gave them back, and he just went off.</w:t>
      </w:r>
    </w:p>
    <w:p w14:paraId="0220FD08" w14:textId="77777777" w:rsidR="00800AD8" w:rsidRDefault="00DC1AE0" w:rsidP="008C3B63">
      <w:pPr>
        <w:pStyle w:val="InterlineText"/>
        <w:tabs>
          <w:tab w:val="left" w:pos="533"/>
          <w:tab w:val="left" w:pos="1517"/>
          <w:tab w:val="left" w:pos="2441"/>
          <w:tab w:val="left" w:pos="3425"/>
          <w:tab w:val="right" w:pos="8789"/>
        </w:tabs>
      </w:pPr>
      <w:r w:rsidRPr="003A1D48">
        <w:rPr>
          <w:rStyle w:val="InterlineTextNumChar"/>
        </w:rPr>
        <w:t>026</w:t>
      </w:r>
      <w:r w:rsidR="00800AD8">
        <w:tab/>
        <w:t>saka</w:t>
      </w:r>
      <w:r w:rsidR="00800AD8">
        <w:tab/>
        <w:t>izua</w:t>
      </w:r>
      <w:r w:rsidR="00800AD8">
        <w:tab/>
        <w:t>saka</w:t>
      </w:r>
      <w:r w:rsidR="00800AD8">
        <w:tab/>
        <w:t>amin.</w:t>
      </w:r>
    </w:p>
    <w:p w14:paraId="4697C32B" w14:textId="77777777" w:rsidR="00800AD8" w:rsidRDefault="00800AD8" w:rsidP="008C3B63">
      <w:pPr>
        <w:pStyle w:val="InterlineGlossWithTrans"/>
        <w:tabs>
          <w:tab w:val="left" w:pos="533"/>
          <w:tab w:val="left" w:pos="1517"/>
          <w:tab w:val="left" w:pos="2441"/>
          <w:tab w:val="left" w:pos="3425"/>
          <w:tab w:val="right" w:pos="8789"/>
        </w:tabs>
      </w:pPr>
      <w:r>
        <w:tab/>
        <w:t>sa-ka</w:t>
      </w:r>
      <w:r>
        <w:tab/>
        <w:t>i-zua</w:t>
      </w:r>
      <w:r>
        <w:tab/>
        <w:t>sa-ka</w:t>
      </w:r>
      <w:r>
        <w:tab/>
        <w:t>amin</w:t>
      </w:r>
    </w:p>
    <w:p w14:paraId="4727295B" w14:textId="77777777" w:rsidR="00800AD8" w:rsidRDefault="00800AD8" w:rsidP="008C3B63">
      <w:pPr>
        <w:pStyle w:val="InterlineTransNoFree"/>
        <w:tabs>
          <w:tab w:val="left" w:pos="1517"/>
          <w:tab w:val="left" w:pos="2441"/>
          <w:tab w:val="left" w:pos="3425"/>
          <w:tab w:val="right" w:pos="8789"/>
        </w:tabs>
      </w:pPr>
      <w:r>
        <w:tab/>
        <w:t>and-after</w:t>
      </w:r>
      <w:r>
        <w:tab/>
      </w:r>
      <w:r>
        <w:rPr>
          <w:smallCaps/>
        </w:rPr>
        <w:t>loc</w:t>
      </w:r>
      <w:r>
        <w:t>-that</w:t>
      </w:r>
      <w:r>
        <w:tab/>
        <w:t>and-after</w:t>
      </w:r>
      <w:r>
        <w:tab/>
        <w:t>no.more</w:t>
      </w:r>
      <w:r w:rsidR="00D63673">
        <w:tab/>
        <w:t>And that’s the end.</w:t>
      </w:r>
    </w:p>
    <w:p w14:paraId="446A65A5" w14:textId="77777777" w:rsidR="00D63673" w:rsidRDefault="00800AD8" w:rsidP="008C3B63">
      <w:pPr>
        <w:pStyle w:val="FullTranslation"/>
        <w:tabs>
          <w:tab w:val="right" w:pos="8789"/>
        </w:tabs>
      </w:pPr>
      <w:r>
        <w:t>There was a person called Idjuidjung. The people of Linasalas said: “Let’s go and hunt their heads.</w:t>
      </w:r>
      <w:r w:rsidR="00D63673">
        <w:t>”</w:t>
      </w:r>
      <w:r>
        <w:t xml:space="preserve"> Idjuidjung saw them. “Oh dear! Their spears and guns are like thorn-grass and high tree stumps. Wait a bit. I’ll cook some tree-beans for them, and leave them undercooked.</w:t>
      </w:r>
      <w:r w:rsidR="00D63673">
        <w:t>”</w:t>
      </w:r>
      <w:r>
        <w:t xml:space="preserve"> Idjuidjung finished his cooking. “Come on, enemies; chiefs come to the doorway and old men to the skylight to block off our (</w:t>
      </w:r>
      <w:r w:rsidR="00D63673" w:rsidRPr="00D63673">
        <w:rPr>
          <w:i/>
        </w:rPr>
        <w:t>or</w:t>
      </w:r>
      <w:r>
        <w:t xml:space="preserve"> their) retreat!”</w:t>
      </w:r>
    </w:p>
    <w:p w14:paraId="40CA3FC3" w14:textId="77777777" w:rsidR="00D63673" w:rsidRDefault="00800AD8" w:rsidP="008C3B63">
      <w:pPr>
        <w:pStyle w:val="FullTranslation"/>
        <w:tabs>
          <w:tab w:val="right" w:pos="8789"/>
        </w:tabs>
      </w:pPr>
      <w:r>
        <w:t>Then Idjuidjung broke wind with the tree-beans, and blasted the enemy, and they all died. There was just one survivor, Vungavan, who was hit in the knee. He went off home. He arrived home shouting for help. (The people said:) “This is bad. We can’t win. Let’s arrange a marriage between Idjuidjung and Tjukutjuku</w:t>
      </w:r>
      <w:r w:rsidR="00D63673">
        <w:t>.</w:t>
      </w:r>
      <w:r>
        <w:t xml:space="preserve"> And let’s say to Idjuidjung: ‘Bring back to life the hundred people you killed.</w:t>
      </w:r>
      <w:r w:rsidR="00D63673">
        <w:t>’”</w:t>
      </w:r>
    </w:p>
    <w:p w14:paraId="29FCE6FF" w14:textId="77777777" w:rsidR="00D63673" w:rsidRDefault="00800AD8" w:rsidP="008C3B63">
      <w:pPr>
        <w:pStyle w:val="FullTranslation"/>
        <w:tabs>
          <w:tab w:val="right" w:pos="8789"/>
        </w:tabs>
      </w:pPr>
      <w:r>
        <w:t>Vungavan went as their mouthpiece; and he reached Idjuidjung’s place. “Bring back to life the people you killed; and with a bride-price of a hundred pigs and cows you can marry Tjukutjuku.</w:t>
      </w:r>
      <w:r w:rsidR="00D63673">
        <w:t>”</w:t>
      </w:r>
      <w:r>
        <w:t xml:space="preserve"> So he brought those killed back to life, and went off to get married, and reached ïinasalas. After dark Idjuidjung and Tjukutjuku lay down, Idjuidjung fondled her, and came across her vagina, and said: “Pound some ginger and put it on that wound there.”</w:t>
      </w:r>
    </w:p>
    <w:p w14:paraId="66367F3B" w14:textId="77777777" w:rsidR="00D63673" w:rsidRDefault="00800AD8" w:rsidP="008C3B63">
      <w:pPr>
        <w:pStyle w:val="FullTranslation"/>
        <w:tabs>
          <w:tab w:val="right" w:pos="8789"/>
        </w:tabs>
      </w:pPr>
      <w:r>
        <w:t>“That’s not a wound; that’s a vagina for consummating our marriage.”</w:t>
      </w:r>
    </w:p>
    <w:p w14:paraId="53BBD5EC" w14:textId="77777777" w:rsidR="00D63673" w:rsidRDefault="00800AD8" w:rsidP="008C3B63">
      <w:pPr>
        <w:pStyle w:val="FullTranslation"/>
        <w:tabs>
          <w:tab w:val="right" w:pos="8789"/>
        </w:tabs>
      </w:pPr>
      <w:r>
        <w:t>“Oh! I don’t like there being a wound there.” And he went off home, disappointed about the vagina ‘wound’. “Give me back the bride-price of cows and pigs.”</w:t>
      </w:r>
    </w:p>
    <w:p w14:paraId="680A9041" w14:textId="77777777" w:rsidR="00800AD8" w:rsidRDefault="00800AD8" w:rsidP="008C3B63">
      <w:pPr>
        <w:pStyle w:val="FullTranslation"/>
        <w:tabs>
          <w:tab w:val="right" w:pos="8789"/>
        </w:tabs>
      </w:pPr>
      <w:r>
        <w:t>They gave them back, and he just went off. And that’s the end.</w:t>
      </w:r>
    </w:p>
    <w:p w14:paraId="784CFF6D" w14:textId="77777777" w:rsidR="00800AD8" w:rsidRDefault="00800AD8" w:rsidP="008C3B63">
      <w:pPr>
        <w:pStyle w:val="Heading4"/>
        <w:tabs>
          <w:tab w:val="right" w:pos="8789"/>
        </w:tabs>
      </w:pPr>
      <w:r w:rsidRPr="00996908">
        <w:rPr>
          <w:rStyle w:val="NumTextHeadingChar"/>
        </w:rPr>
        <w:lastRenderedPageBreak/>
        <w:t>052</w:t>
      </w:r>
      <w:r>
        <w:t xml:space="preserve"> VATJUïAYAN (MR. IRON)</w:t>
      </w:r>
      <w:r w:rsidR="00D63673">
        <w:br/>
      </w:r>
      <w:r>
        <w:t>ti sa Vatj</w:t>
      </w:r>
      <w:r w:rsidR="00D63673">
        <w:t>uîayan</w:t>
      </w:r>
      <w:r w:rsidR="001208B6">
        <w:t xml:space="preserve"> (</w:t>
      </w:r>
      <w:r w:rsidR="00D63673">
        <w:t>Patjavaî village, p.244</w:t>
      </w:r>
      <w:r w:rsidR="001208B6">
        <w:t>)</w:t>
      </w:r>
    </w:p>
    <w:p w14:paraId="3CEFF56E" w14:textId="77777777" w:rsidR="00800AD8" w:rsidRDefault="00DC1AE0" w:rsidP="008C3B63">
      <w:pPr>
        <w:pStyle w:val="InterlineText"/>
        <w:tabs>
          <w:tab w:val="left" w:pos="533"/>
          <w:tab w:val="left" w:pos="1637"/>
          <w:tab w:val="left" w:pos="1901"/>
          <w:tab w:val="left" w:pos="2930"/>
          <w:tab w:val="left" w:pos="3764"/>
          <w:tab w:val="left" w:pos="5348"/>
          <w:tab w:val="left" w:pos="5612"/>
          <w:tab w:val="left" w:pos="6371"/>
          <w:tab w:val="left" w:pos="6635"/>
          <w:tab w:val="left" w:pos="7319"/>
          <w:tab w:val="left" w:pos="7583"/>
          <w:tab w:val="left" w:pos="8402"/>
          <w:tab w:val="right" w:pos="8789"/>
        </w:tabs>
      </w:pPr>
      <w:r w:rsidRPr="003A1D48">
        <w:rPr>
          <w:rStyle w:val="InterlineTextNumChar"/>
        </w:rPr>
        <w:t>001</w:t>
      </w:r>
      <w:r w:rsidR="00800AD8">
        <w:tab/>
        <w:t>tiamen</w:t>
      </w:r>
      <w:r w:rsidR="00800AD8">
        <w:tab/>
        <w:t>a</w:t>
      </w:r>
      <w:r w:rsidR="00800AD8">
        <w:tab/>
        <w:t>se</w:t>
      </w:r>
      <w:r w:rsidR="00800AD8">
        <w:tab/>
        <w:t>Payuan</w:t>
      </w:r>
      <w:r w:rsidR="00800AD8">
        <w:tab/>
        <w:t>tangidangida</w:t>
      </w:r>
      <w:r w:rsidR="00800AD8">
        <w:tab/>
        <w:t>a</w:t>
      </w:r>
      <w:r w:rsidR="00800AD8">
        <w:tab/>
        <w:t>vakela</w:t>
      </w:r>
      <w:r w:rsidR="00800AD8">
        <w:tab/>
        <w:t>a</w:t>
      </w:r>
      <w:r w:rsidR="00800AD8">
        <w:tab/>
        <w:t>vuluq</w:t>
      </w:r>
      <w:r w:rsidR="00FE6042">
        <w:tab/>
        <w:t>a</w:t>
      </w:r>
      <w:r w:rsidR="00FE6042">
        <w:tab/>
        <w:t>kuang</w:t>
      </w:r>
      <w:r w:rsidR="00FE6042">
        <w:tab/>
        <w:t>na</w:t>
      </w:r>
    </w:p>
    <w:p w14:paraId="5CA7481D" w14:textId="77777777" w:rsidR="00800AD8" w:rsidRDefault="00800AD8" w:rsidP="008C3B63">
      <w:pPr>
        <w:pStyle w:val="InterlineGlossWithTrans"/>
        <w:tabs>
          <w:tab w:val="left" w:pos="533"/>
          <w:tab w:val="left" w:pos="1637"/>
          <w:tab w:val="left" w:pos="1901"/>
          <w:tab w:val="left" w:pos="2930"/>
          <w:tab w:val="left" w:pos="3764"/>
          <w:tab w:val="left" w:pos="5348"/>
          <w:tab w:val="left" w:pos="5612"/>
          <w:tab w:val="left" w:pos="6371"/>
          <w:tab w:val="left" w:pos="6635"/>
          <w:tab w:val="left" w:pos="7319"/>
          <w:tab w:val="left" w:pos="7583"/>
          <w:tab w:val="left" w:pos="8402"/>
          <w:tab w:val="right" w:pos="8789"/>
        </w:tabs>
      </w:pPr>
      <w:r>
        <w:tab/>
        <w:t>ti-amen</w:t>
      </w:r>
      <w:r>
        <w:tab/>
        <w:t>a</w:t>
      </w:r>
      <w:r>
        <w:tab/>
        <w:t>se</w:t>
      </w:r>
      <w:r>
        <w:tab/>
        <w:t>Payuan</w:t>
      </w:r>
      <w:r>
        <w:tab/>
        <w:t>ta-ngida-ngida</w:t>
      </w:r>
      <w:r>
        <w:tab/>
        <w:t>a</w:t>
      </w:r>
      <w:r>
        <w:tab/>
        <w:t>vakela</w:t>
      </w:r>
      <w:r>
        <w:tab/>
        <w:t>a</w:t>
      </w:r>
      <w:r>
        <w:tab/>
        <w:t>vuluq</w:t>
      </w:r>
      <w:r w:rsidR="00FE6042">
        <w:tab/>
        <w:t>a</w:t>
      </w:r>
      <w:r w:rsidR="00FE6042">
        <w:tab/>
        <w:t>kuang</w:t>
      </w:r>
      <w:r w:rsidR="00FE6042">
        <w:tab/>
        <w:t>nua</w:t>
      </w:r>
    </w:p>
    <w:p w14:paraId="1886617F" w14:textId="77777777" w:rsidR="00800AD8" w:rsidRDefault="00800AD8" w:rsidP="008C3B63">
      <w:pPr>
        <w:pStyle w:val="InterlineTransNoFree"/>
        <w:tabs>
          <w:tab w:val="left" w:pos="1637"/>
          <w:tab w:val="left" w:pos="1901"/>
          <w:tab w:val="left" w:pos="2930"/>
          <w:tab w:val="left" w:pos="3764"/>
          <w:tab w:val="left" w:pos="5348"/>
          <w:tab w:val="left" w:pos="5612"/>
          <w:tab w:val="left" w:pos="6371"/>
          <w:tab w:val="left" w:pos="6635"/>
          <w:tab w:val="left" w:pos="7319"/>
          <w:tab w:val="left" w:pos="7583"/>
          <w:tab w:val="left" w:pos="8402"/>
          <w:tab w:val="right" w:pos="8789"/>
        </w:tabs>
      </w:pPr>
      <w:r>
        <w:tab/>
      </w:r>
      <w:r>
        <w:rPr>
          <w:smallCaps/>
        </w:rPr>
        <w:t>f-</w:t>
      </w:r>
      <w:r>
        <w:t>we(</w:t>
      </w:r>
      <w:r>
        <w:rPr>
          <w:smallCaps/>
        </w:rPr>
        <w:t>exc</w:t>
      </w:r>
      <w:r>
        <w:t>)</w:t>
      </w:r>
      <w:r>
        <w:rPr>
          <w:smallCaps/>
        </w:rPr>
        <w:tab/>
        <w:t>c</w:t>
      </w:r>
      <w:r>
        <w:rPr>
          <w:smallCaps/>
        </w:rPr>
        <w:tab/>
      </w:r>
      <w:r>
        <w:t>person.of</w:t>
      </w:r>
      <w:r>
        <w:tab/>
        <w:t>Paiwan</w:t>
      </w:r>
      <w:r>
        <w:tab/>
      </w:r>
      <w:r>
        <w:rPr>
          <w:smallCaps/>
        </w:rPr>
        <w:t>past</w:t>
      </w:r>
      <w:r>
        <w:t>-</w:t>
      </w:r>
      <w:r>
        <w:rPr>
          <w:smallCaps/>
        </w:rPr>
        <w:t>red</w:t>
      </w:r>
      <w:r>
        <w:t>-when</w:t>
      </w:r>
      <w:r>
        <w:rPr>
          <w:smallCaps/>
        </w:rPr>
        <w:tab/>
        <w:t>c</w:t>
      </w:r>
      <w:r>
        <w:rPr>
          <w:smallCaps/>
        </w:rPr>
        <w:tab/>
      </w:r>
      <w:r>
        <w:t>arrow</w:t>
      </w:r>
      <w:r>
        <w:rPr>
          <w:smallCaps/>
        </w:rPr>
        <w:tab/>
        <w:t>c</w:t>
      </w:r>
      <w:r>
        <w:rPr>
          <w:smallCaps/>
        </w:rPr>
        <w:tab/>
      </w:r>
      <w:r>
        <w:t>spear</w:t>
      </w:r>
      <w:r w:rsidR="00FE6042">
        <w:rPr>
          <w:smallCaps/>
        </w:rPr>
        <w:tab/>
        <w:t>c</w:t>
      </w:r>
      <w:r w:rsidR="00FE6042">
        <w:rPr>
          <w:smallCaps/>
        </w:rPr>
        <w:tab/>
      </w:r>
      <w:r w:rsidR="00FE6042">
        <w:t>firearm</w:t>
      </w:r>
      <w:r w:rsidR="00FE6042">
        <w:tab/>
        <w:t>of</w:t>
      </w:r>
    </w:p>
    <w:p w14:paraId="7656FA42" w14:textId="77777777" w:rsidR="00800AD8" w:rsidRDefault="00800AD8" w:rsidP="008C3B63">
      <w:pPr>
        <w:pStyle w:val="InterlineText"/>
        <w:tabs>
          <w:tab w:val="left" w:pos="533"/>
          <w:tab w:val="left" w:pos="1877"/>
          <w:tab w:val="left" w:pos="2141"/>
          <w:tab w:val="right" w:pos="8789"/>
        </w:tabs>
      </w:pPr>
      <w:r>
        <w:tab/>
        <w:t>navunavuq</w:t>
      </w:r>
      <w:r>
        <w:tab/>
        <w:t>a</w:t>
      </w:r>
      <w:r>
        <w:tab/>
        <w:t>inalang.</w:t>
      </w:r>
    </w:p>
    <w:p w14:paraId="01CBADDE" w14:textId="77777777" w:rsidR="00800AD8" w:rsidRDefault="00800AD8" w:rsidP="008C3B63">
      <w:pPr>
        <w:pStyle w:val="InterlineGlossWithTrans"/>
        <w:tabs>
          <w:tab w:val="left" w:pos="533"/>
          <w:tab w:val="left" w:pos="1877"/>
          <w:tab w:val="left" w:pos="2141"/>
          <w:tab w:val="right" w:pos="8789"/>
        </w:tabs>
      </w:pPr>
      <w:r>
        <w:tab/>
        <w:t>navu-navuq</w:t>
      </w:r>
      <w:r>
        <w:tab/>
        <w:t>a</w:t>
      </w:r>
      <w:r>
        <w:tab/>
        <w:t>in-alang</w:t>
      </w:r>
    </w:p>
    <w:p w14:paraId="7DD9C2BC" w14:textId="77777777" w:rsidR="00800AD8" w:rsidRDefault="00800AD8" w:rsidP="008C3B63">
      <w:pPr>
        <w:pStyle w:val="InterlineTrans"/>
        <w:tabs>
          <w:tab w:val="left" w:pos="533"/>
          <w:tab w:val="left" w:pos="1877"/>
          <w:tab w:val="left" w:pos="2141"/>
          <w:tab w:val="right" w:pos="8789"/>
        </w:tabs>
      </w:pPr>
      <w:r>
        <w:tab/>
      </w:r>
      <w:r>
        <w:rPr>
          <w:smallCaps/>
        </w:rPr>
        <w:t>red</w:t>
      </w:r>
      <w:r>
        <w:t>-bamboo</w:t>
      </w:r>
      <w:r>
        <w:rPr>
          <w:smallCaps/>
        </w:rPr>
        <w:tab/>
        <w:t>c</w:t>
      </w:r>
      <w:r>
        <w:rPr>
          <w:smallCaps/>
        </w:rPr>
        <w:tab/>
        <w:t>perf-</w:t>
      </w:r>
      <w:r>
        <w:t>make</w:t>
      </w:r>
    </w:p>
    <w:p w14:paraId="2610A322" w14:textId="77777777" w:rsidR="00800AD8" w:rsidRDefault="00800AD8" w:rsidP="008C3B63">
      <w:pPr>
        <w:pStyle w:val="InterlineFree"/>
        <w:tabs>
          <w:tab w:val="right" w:pos="8789"/>
        </w:tabs>
      </w:pPr>
      <w:r>
        <w:t>Long ago we Paiwans had arrows, spears and guns made of bamboo.</w:t>
      </w:r>
    </w:p>
    <w:p w14:paraId="674F0B11" w14:textId="77777777" w:rsidR="00800AD8" w:rsidRDefault="00DC1AE0" w:rsidP="008C3B63">
      <w:pPr>
        <w:pStyle w:val="InterlineText"/>
        <w:tabs>
          <w:tab w:val="left" w:pos="533"/>
          <w:tab w:val="left" w:pos="1022"/>
          <w:tab w:val="left" w:pos="1676"/>
          <w:tab w:val="left" w:pos="3830"/>
          <w:tab w:val="left" w:pos="4334"/>
          <w:tab w:val="left" w:pos="5258"/>
          <w:tab w:val="left" w:pos="6797"/>
          <w:tab w:val="right" w:pos="8789"/>
        </w:tabs>
      </w:pPr>
      <w:r w:rsidRPr="003A1D48">
        <w:rPr>
          <w:rStyle w:val="InterlineTextNumChar"/>
        </w:rPr>
        <w:t>002</w:t>
      </w:r>
      <w:r w:rsidR="00800AD8">
        <w:tab/>
        <w:t>qau</w:t>
      </w:r>
      <w:r w:rsidR="00800AD8">
        <w:tab/>
        <w:t>nu</w:t>
      </w:r>
      <w:r w:rsidR="00800AD8">
        <w:tab/>
        <w:t>maqinatsap</w:t>
      </w:r>
      <w:r w:rsidR="00800AD8">
        <w:tab/>
        <w:t>i</w:t>
      </w:r>
      <w:r w:rsidR="00800AD8">
        <w:tab/>
        <w:t>tuazua,</w:t>
      </w:r>
      <w:r w:rsidR="00800AD8">
        <w:tab/>
        <w:t>maqaqetsi</w:t>
      </w:r>
      <w:r w:rsidR="00E16D6A">
        <w:tab/>
        <w:t>tuazua</w:t>
      </w:r>
    </w:p>
    <w:p w14:paraId="5E688276" w14:textId="77777777" w:rsidR="00800AD8" w:rsidRDefault="00800AD8" w:rsidP="008C3B63">
      <w:pPr>
        <w:pStyle w:val="InterlineGlossWithTrans"/>
        <w:tabs>
          <w:tab w:val="left" w:pos="533"/>
          <w:tab w:val="left" w:pos="1022"/>
          <w:tab w:val="left" w:pos="1676"/>
          <w:tab w:val="left" w:pos="3830"/>
          <w:tab w:val="left" w:pos="4334"/>
          <w:tab w:val="left" w:pos="5258"/>
          <w:tab w:val="left" w:pos="6797"/>
          <w:tab w:val="right" w:pos="8789"/>
        </w:tabs>
      </w:pPr>
      <w:r>
        <w:tab/>
        <w:t>qau</w:t>
      </w:r>
      <w:r>
        <w:tab/>
        <w:t>nu</w:t>
      </w:r>
      <w:r>
        <w:tab/>
        <w:t>ma-in=qatsap</w:t>
      </w:r>
      <w:r>
        <w:tab/>
        <w:t>i</w:t>
      </w:r>
      <w:r>
        <w:tab/>
        <w:t>tua-zua</w:t>
      </w:r>
      <w:r>
        <w:tab/>
        <w:t>ma-qa-qetsi</w:t>
      </w:r>
      <w:r w:rsidR="00E16D6A">
        <w:tab/>
        <w:t>tua-zua</w:t>
      </w:r>
    </w:p>
    <w:p w14:paraId="6A61C94C" w14:textId="77777777" w:rsidR="00800AD8" w:rsidRDefault="00800AD8" w:rsidP="008C3B63">
      <w:pPr>
        <w:pStyle w:val="InterlineTransNoFree"/>
        <w:tabs>
          <w:tab w:val="left" w:pos="1022"/>
          <w:tab w:val="left" w:pos="1676"/>
          <w:tab w:val="left" w:pos="3830"/>
          <w:tab w:val="left" w:pos="4334"/>
          <w:tab w:val="left" w:pos="5258"/>
          <w:tab w:val="left" w:pos="6797"/>
          <w:tab w:val="right" w:pos="8789"/>
        </w:tabs>
      </w:pPr>
      <w:r>
        <w:tab/>
        <w:t>so</w:t>
      </w:r>
      <w:r>
        <w:tab/>
        <w:t>when</w:t>
      </w:r>
      <w:r>
        <w:tab/>
      </w:r>
      <w:r>
        <w:rPr>
          <w:smallCaps/>
        </w:rPr>
        <w:t>stat</w:t>
      </w:r>
      <w:r>
        <w:t>-</w:t>
      </w:r>
      <w:r>
        <w:rPr>
          <w:smallCaps/>
        </w:rPr>
        <w:t>perf</w:t>
      </w:r>
      <w:r>
        <w:t>=head.hunt</w:t>
      </w:r>
      <w:r>
        <w:tab/>
      </w:r>
      <w:r>
        <w:rPr>
          <w:smallCaps/>
        </w:rPr>
        <w:t>loc</w:t>
      </w:r>
      <w:r>
        <w:tab/>
      </w:r>
      <w:r>
        <w:rPr>
          <w:smallCaps/>
        </w:rPr>
        <w:t>obl</w:t>
      </w:r>
      <w:r>
        <w:t>-that</w:t>
      </w:r>
      <w:r>
        <w:tab/>
      </w:r>
      <w:r>
        <w:rPr>
          <w:smallCaps/>
        </w:rPr>
        <w:t>stat</w:t>
      </w:r>
      <w:r>
        <w:t>-</w:t>
      </w:r>
      <w:r>
        <w:rPr>
          <w:smallCaps/>
        </w:rPr>
        <w:t>red</w:t>
      </w:r>
      <w:r>
        <w:t>-fight</w:t>
      </w:r>
      <w:r w:rsidR="00E16D6A">
        <w:tab/>
      </w:r>
      <w:r w:rsidR="00E16D6A">
        <w:rPr>
          <w:smallCaps/>
        </w:rPr>
        <w:t>obl</w:t>
      </w:r>
      <w:r w:rsidR="00E16D6A">
        <w:t>-that</w:t>
      </w:r>
    </w:p>
    <w:p w14:paraId="4474600C" w14:textId="77777777" w:rsidR="00800AD8" w:rsidRDefault="00E16D6A" w:rsidP="008C3B63">
      <w:pPr>
        <w:pStyle w:val="InterlineText"/>
        <w:tabs>
          <w:tab w:val="left" w:pos="533"/>
          <w:tab w:val="left" w:pos="1697"/>
          <w:tab w:val="left" w:pos="2186"/>
          <w:tab w:val="right" w:pos="8789"/>
        </w:tabs>
      </w:pPr>
      <w:r>
        <w:tab/>
        <w:t>inalang</w:t>
      </w:r>
      <w:r>
        <w:tab/>
        <w:t>na</w:t>
      </w:r>
      <w:r>
        <w:tab/>
        <w:t>vunavuq.</w:t>
      </w:r>
    </w:p>
    <w:p w14:paraId="3F95745E" w14:textId="77777777" w:rsidR="00800AD8" w:rsidRDefault="00E16D6A" w:rsidP="008C3B63">
      <w:pPr>
        <w:pStyle w:val="InterlineGlossWithTrans"/>
        <w:tabs>
          <w:tab w:val="left" w:pos="533"/>
          <w:tab w:val="left" w:pos="1697"/>
          <w:tab w:val="left" w:pos="2186"/>
          <w:tab w:val="right" w:pos="8789"/>
        </w:tabs>
      </w:pPr>
      <w:r>
        <w:tab/>
        <w:t>in-alang</w:t>
      </w:r>
      <w:r>
        <w:tab/>
        <w:t>nua</w:t>
      </w:r>
      <w:r>
        <w:tab/>
        <w:t>vunavuq</w:t>
      </w:r>
    </w:p>
    <w:p w14:paraId="639E02FA" w14:textId="77777777" w:rsidR="00800AD8" w:rsidRDefault="00E16D6A" w:rsidP="008C3B63">
      <w:pPr>
        <w:pStyle w:val="InterlineTrans"/>
        <w:tabs>
          <w:tab w:val="left" w:pos="533"/>
          <w:tab w:val="left" w:pos="1697"/>
          <w:tab w:val="left" w:pos="2186"/>
          <w:tab w:val="right" w:pos="8789"/>
        </w:tabs>
      </w:pPr>
      <w:r>
        <w:tab/>
      </w:r>
      <w:r>
        <w:rPr>
          <w:smallCaps/>
        </w:rPr>
        <w:t>perf-</w:t>
      </w:r>
      <w:r>
        <w:t>make</w:t>
      </w:r>
      <w:r>
        <w:tab/>
        <w:t>of</w:t>
      </w:r>
      <w:r>
        <w:tab/>
        <w:t>bamboo.sp</w:t>
      </w:r>
    </w:p>
    <w:p w14:paraId="3FE51FF0" w14:textId="77777777" w:rsidR="00800AD8" w:rsidRDefault="00800AD8" w:rsidP="008C3B63">
      <w:pPr>
        <w:pStyle w:val="InterlineFree"/>
        <w:tabs>
          <w:tab w:val="right" w:pos="8789"/>
        </w:tabs>
      </w:pPr>
      <w:r>
        <w:t>When we went head-hunting at that time, we fought with weapons made of bamboo.</w:t>
      </w:r>
    </w:p>
    <w:p w14:paraId="54072256" w14:textId="77777777" w:rsidR="00800AD8" w:rsidRDefault="00DC1AE0" w:rsidP="008C3B63">
      <w:pPr>
        <w:pStyle w:val="InterlineText"/>
        <w:tabs>
          <w:tab w:val="left" w:pos="533"/>
          <w:tab w:val="left" w:pos="797"/>
          <w:tab w:val="left" w:pos="1346"/>
          <w:tab w:val="left" w:pos="2765"/>
          <w:tab w:val="left" w:pos="3029"/>
          <w:tab w:val="right" w:pos="8789"/>
        </w:tabs>
      </w:pPr>
      <w:r w:rsidRPr="003A1D48">
        <w:rPr>
          <w:rStyle w:val="InterlineTextNumChar"/>
        </w:rPr>
        <w:t>003</w:t>
      </w:r>
      <w:r w:rsidR="00800AD8">
        <w:tab/>
        <w:t>a</w:t>
      </w:r>
      <w:r w:rsidR="00800AD8">
        <w:tab/>
        <w:t>vatu</w:t>
      </w:r>
      <w:r w:rsidR="00800AD8">
        <w:tab/>
        <w:t>kiayan</w:t>
      </w:r>
      <w:r w:rsidR="00800AD8">
        <w:tab/>
        <w:t>a</w:t>
      </w:r>
      <w:r w:rsidR="00800AD8">
        <w:tab/>
        <w:t>pusaladj.</w:t>
      </w:r>
    </w:p>
    <w:p w14:paraId="30BD2984" w14:textId="77777777" w:rsidR="00800AD8" w:rsidRDefault="00800AD8" w:rsidP="008C3B63">
      <w:pPr>
        <w:pStyle w:val="InterlineGlossWithTrans"/>
        <w:tabs>
          <w:tab w:val="left" w:pos="533"/>
          <w:tab w:val="left" w:pos="797"/>
          <w:tab w:val="left" w:pos="1346"/>
          <w:tab w:val="left" w:pos="2765"/>
          <w:tab w:val="left" w:pos="3029"/>
          <w:tab w:val="right" w:pos="8789"/>
        </w:tabs>
      </w:pPr>
      <w:r>
        <w:tab/>
        <w:t>a</w:t>
      </w:r>
      <w:r>
        <w:tab/>
        <w:t>vatu</w:t>
      </w:r>
      <w:r>
        <w:tab/>
        <w:t>ki-aya-an</w:t>
      </w:r>
      <w:r>
        <w:tab/>
        <w:t>a</w:t>
      </w:r>
      <w:r>
        <w:tab/>
        <w:t>pu-saladj</w:t>
      </w:r>
    </w:p>
    <w:p w14:paraId="63EE727C" w14:textId="77777777" w:rsidR="00800AD8" w:rsidRDefault="00800AD8" w:rsidP="008C3B63">
      <w:pPr>
        <w:pStyle w:val="InterlineTransNoFree"/>
        <w:tabs>
          <w:tab w:val="left" w:pos="797"/>
          <w:tab w:val="left" w:pos="1346"/>
          <w:tab w:val="left" w:pos="2765"/>
          <w:tab w:val="left" w:pos="3029"/>
          <w:tab w:val="right" w:pos="8789"/>
        </w:tabs>
      </w:pPr>
      <w:r>
        <w:rPr>
          <w:smallCaps/>
        </w:rPr>
        <w:tab/>
        <w:t>c</w:t>
      </w:r>
      <w:r>
        <w:rPr>
          <w:smallCaps/>
        </w:rPr>
        <w:tab/>
      </w:r>
      <w:r>
        <w:t>dog</w:t>
      </w:r>
      <w:r>
        <w:tab/>
        <w:t>do-be.thus-</w:t>
      </w:r>
      <w:r>
        <w:rPr>
          <w:smallCaps/>
        </w:rPr>
        <w:t>lf</w:t>
      </w:r>
      <w:r>
        <w:rPr>
          <w:smallCaps/>
        </w:rPr>
        <w:tab/>
        <w:t>c</w:t>
      </w:r>
      <w:r>
        <w:rPr>
          <w:smallCaps/>
        </w:rPr>
        <w:tab/>
      </w:r>
      <w:r>
        <w:t>have-companion</w:t>
      </w:r>
      <w:r w:rsidR="00E16D6A">
        <w:tab/>
        <w:t>Dogs went along to help.</w:t>
      </w:r>
    </w:p>
    <w:p w14:paraId="4DAAEE77" w14:textId="77777777" w:rsidR="00800AD8" w:rsidRDefault="00DC1AE0" w:rsidP="008C3B63">
      <w:pPr>
        <w:pStyle w:val="InterlineText"/>
        <w:tabs>
          <w:tab w:val="left" w:pos="533"/>
          <w:tab w:val="left" w:pos="1217"/>
          <w:tab w:val="left" w:pos="2321"/>
          <w:tab w:val="left" w:pos="2585"/>
          <w:tab w:val="left" w:pos="3419"/>
          <w:tab w:val="left" w:pos="3803"/>
          <w:tab w:val="left" w:pos="4502"/>
          <w:tab w:val="left" w:pos="5576"/>
          <w:tab w:val="left" w:pos="6410"/>
          <w:tab w:val="left" w:pos="6794"/>
          <w:tab w:val="right" w:pos="8789"/>
        </w:tabs>
      </w:pPr>
      <w:r w:rsidRPr="003A1D48">
        <w:rPr>
          <w:rStyle w:val="InterlineTextNumChar"/>
        </w:rPr>
        <w:t>004</w:t>
      </w:r>
      <w:r w:rsidR="00800AD8">
        <w:tab/>
        <w:t>azua</w:t>
      </w:r>
      <w:r w:rsidR="00800AD8">
        <w:tab/>
        <w:t>tsautsau</w:t>
      </w:r>
      <w:r w:rsidR="00800AD8">
        <w:tab/>
        <w:t>a</w:t>
      </w:r>
      <w:r w:rsidR="00800AD8">
        <w:tab/>
        <w:t>ngadan</w:t>
      </w:r>
      <w:r w:rsidR="00800AD8">
        <w:tab/>
        <w:t>nu</w:t>
      </w:r>
      <w:r w:rsidR="00800AD8">
        <w:tab/>
        <w:t>tapaw</w:t>
      </w:r>
      <w:r w:rsidR="00800AD8">
        <w:tab/>
        <w:t>Paitudjan,</w:t>
      </w:r>
      <w:r w:rsidR="00800AD8">
        <w:tab/>
        <w:t>ngadan</w:t>
      </w:r>
      <w:r w:rsidR="00800AD8">
        <w:tab/>
        <w:t>nu</w:t>
      </w:r>
      <w:r w:rsidR="00E16D6A">
        <w:tab/>
        <w:t>tsautsau</w:t>
      </w:r>
    </w:p>
    <w:p w14:paraId="318B28E4" w14:textId="77777777" w:rsidR="00800AD8" w:rsidRDefault="00800AD8" w:rsidP="008C3B63">
      <w:pPr>
        <w:pStyle w:val="InterlineGlossWithTrans"/>
        <w:tabs>
          <w:tab w:val="left" w:pos="533"/>
          <w:tab w:val="left" w:pos="1217"/>
          <w:tab w:val="left" w:pos="2321"/>
          <w:tab w:val="left" w:pos="2585"/>
          <w:tab w:val="left" w:pos="3419"/>
          <w:tab w:val="left" w:pos="3803"/>
          <w:tab w:val="left" w:pos="4502"/>
          <w:tab w:val="left" w:pos="5576"/>
          <w:tab w:val="left" w:pos="6410"/>
          <w:tab w:val="left" w:pos="6794"/>
          <w:tab w:val="right" w:pos="8789"/>
        </w:tabs>
      </w:pPr>
      <w:r>
        <w:tab/>
        <w:t>a-zua</w:t>
      </w:r>
      <w:r>
        <w:tab/>
        <w:t>tsau-tsau</w:t>
      </w:r>
      <w:r>
        <w:tab/>
        <w:t>a</w:t>
      </w:r>
      <w:r>
        <w:tab/>
        <w:t>ngadan</w:t>
      </w:r>
      <w:r>
        <w:tab/>
        <w:t>nu</w:t>
      </w:r>
      <w:r>
        <w:tab/>
        <w:t>tapaw</w:t>
      </w:r>
      <w:r>
        <w:tab/>
        <w:t>Paitudjan</w:t>
      </w:r>
      <w:r>
        <w:tab/>
        <w:t>ngadan</w:t>
      </w:r>
      <w:r>
        <w:tab/>
        <w:t>nu</w:t>
      </w:r>
      <w:r w:rsidR="00E16D6A">
        <w:tab/>
        <w:t>tsau-tsau</w:t>
      </w:r>
    </w:p>
    <w:p w14:paraId="42AC8E9E" w14:textId="77777777" w:rsidR="00800AD8" w:rsidRDefault="00800AD8" w:rsidP="008C3B63">
      <w:pPr>
        <w:pStyle w:val="InterlineTransNoFree"/>
        <w:tabs>
          <w:tab w:val="left" w:pos="1217"/>
          <w:tab w:val="left" w:pos="2321"/>
          <w:tab w:val="left" w:pos="2585"/>
          <w:tab w:val="left" w:pos="3419"/>
          <w:tab w:val="left" w:pos="3803"/>
          <w:tab w:val="left" w:pos="4502"/>
          <w:tab w:val="left" w:pos="5576"/>
          <w:tab w:val="left" w:pos="6410"/>
          <w:tab w:val="left" w:pos="6794"/>
          <w:tab w:val="right" w:pos="8789"/>
        </w:tabs>
      </w:pPr>
      <w:r>
        <w:tab/>
      </w:r>
      <w:r>
        <w:rPr>
          <w:smallCaps/>
        </w:rPr>
        <w:t>c-</w:t>
      </w:r>
      <w:r>
        <w:t>that</w:t>
      </w:r>
      <w:r>
        <w:tab/>
      </w:r>
      <w:r>
        <w:rPr>
          <w:smallCaps/>
        </w:rPr>
        <w:t>red</w:t>
      </w:r>
      <w:r>
        <w:t>-being</w:t>
      </w:r>
      <w:r>
        <w:rPr>
          <w:smallCaps/>
        </w:rPr>
        <w:tab/>
        <w:t>c</w:t>
      </w:r>
      <w:r>
        <w:rPr>
          <w:smallCaps/>
        </w:rPr>
        <w:tab/>
      </w:r>
      <w:r>
        <w:t>name</w:t>
      </w:r>
      <w:r>
        <w:tab/>
        <w:t>of</w:t>
      </w:r>
      <w:r>
        <w:tab/>
        <w:t>hut</w:t>
      </w:r>
      <w:r>
        <w:tab/>
        <w:t>(name)</w:t>
      </w:r>
      <w:r>
        <w:tab/>
        <w:t>name</w:t>
      </w:r>
      <w:r>
        <w:tab/>
        <w:t>of</w:t>
      </w:r>
      <w:r w:rsidR="00E16D6A">
        <w:tab/>
      </w:r>
      <w:r w:rsidR="00E16D6A">
        <w:rPr>
          <w:smallCaps/>
        </w:rPr>
        <w:t>red</w:t>
      </w:r>
      <w:r w:rsidR="00E16D6A">
        <w:t>-being</w:t>
      </w:r>
    </w:p>
    <w:p w14:paraId="70E80A6E" w14:textId="77777777" w:rsidR="00800AD8" w:rsidRDefault="00800AD8" w:rsidP="008C3B63">
      <w:pPr>
        <w:pStyle w:val="InterlineText"/>
        <w:tabs>
          <w:tab w:val="left" w:pos="533"/>
          <w:tab w:val="left" w:pos="1757"/>
          <w:tab w:val="left" w:pos="2231"/>
          <w:tab w:val="right" w:pos="8789"/>
        </w:tabs>
      </w:pPr>
      <w:r>
        <w:tab/>
        <w:t>Vatjuîayan,</w:t>
      </w:r>
      <w:r>
        <w:tab/>
        <w:t>aya</w:t>
      </w:r>
      <w:r>
        <w:tab/>
        <w:t>tangidangida.</w:t>
      </w:r>
    </w:p>
    <w:p w14:paraId="10E4FF4C" w14:textId="77777777" w:rsidR="00800AD8" w:rsidRDefault="00800AD8" w:rsidP="008C3B63">
      <w:pPr>
        <w:pStyle w:val="InterlineGlossWithTrans"/>
        <w:tabs>
          <w:tab w:val="left" w:pos="533"/>
          <w:tab w:val="left" w:pos="1757"/>
          <w:tab w:val="left" w:pos="2231"/>
          <w:tab w:val="right" w:pos="8789"/>
        </w:tabs>
      </w:pPr>
      <w:r>
        <w:tab/>
        <w:t>Vatjuîayan</w:t>
      </w:r>
      <w:r>
        <w:tab/>
        <w:t>aya</w:t>
      </w:r>
      <w:r>
        <w:tab/>
        <w:t>ta-ngida-ngida</w:t>
      </w:r>
    </w:p>
    <w:p w14:paraId="3C22B84A" w14:textId="77777777" w:rsidR="00800AD8" w:rsidRDefault="00800AD8" w:rsidP="008C3B63">
      <w:pPr>
        <w:pStyle w:val="InterlineTrans"/>
        <w:tabs>
          <w:tab w:val="left" w:pos="533"/>
          <w:tab w:val="left" w:pos="1757"/>
          <w:tab w:val="left" w:pos="2231"/>
          <w:tab w:val="right" w:pos="8789"/>
        </w:tabs>
      </w:pPr>
      <w:r>
        <w:tab/>
        <w:t>(name)</w:t>
      </w:r>
      <w:r>
        <w:tab/>
        <w:t>say</w:t>
      </w:r>
      <w:r>
        <w:tab/>
      </w:r>
      <w:r>
        <w:rPr>
          <w:smallCaps/>
        </w:rPr>
        <w:t>past</w:t>
      </w:r>
      <w:r>
        <w:t>-</w:t>
      </w:r>
      <w:r>
        <w:rPr>
          <w:smallCaps/>
        </w:rPr>
        <w:t>red</w:t>
      </w:r>
      <w:r>
        <w:t>-when</w:t>
      </w:r>
    </w:p>
    <w:p w14:paraId="1B04B2C5" w14:textId="77777777" w:rsidR="00800AD8" w:rsidRDefault="00800AD8" w:rsidP="008C3B63">
      <w:pPr>
        <w:pStyle w:val="InterlineFree"/>
        <w:tabs>
          <w:tab w:val="right" w:pos="8789"/>
        </w:tabs>
      </w:pPr>
      <w:r>
        <w:t>They say that long ago there was a man from the Paitudjan family whose name was Vatjuîayan.</w:t>
      </w:r>
    </w:p>
    <w:p w14:paraId="1E4AF8C6" w14:textId="77777777" w:rsidR="00800AD8" w:rsidRDefault="00DC1AE0" w:rsidP="008C3B63">
      <w:pPr>
        <w:pStyle w:val="InterlineText"/>
        <w:tabs>
          <w:tab w:val="left" w:pos="533"/>
          <w:tab w:val="left" w:pos="2597"/>
          <w:tab w:val="left" w:pos="3101"/>
          <w:tab w:val="left" w:pos="4025"/>
          <w:tab w:val="left" w:pos="5219"/>
          <w:tab w:val="left" w:pos="6143"/>
          <w:tab w:val="left" w:pos="6407"/>
          <w:tab w:val="right" w:pos="8789"/>
        </w:tabs>
      </w:pPr>
      <w:r w:rsidRPr="003A1D48">
        <w:rPr>
          <w:rStyle w:val="InterlineTextNumChar"/>
        </w:rPr>
        <w:t>005</w:t>
      </w:r>
      <w:r w:rsidR="00800AD8">
        <w:tab/>
        <w:t>namaqaqetsi</w:t>
      </w:r>
      <w:r w:rsidR="00800AD8">
        <w:tab/>
        <w:t>tua</w:t>
      </w:r>
      <w:r w:rsidR="00800AD8">
        <w:tab/>
        <w:t>îapiîapi</w:t>
      </w:r>
      <w:r w:rsidR="00800AD8">
        <w:tab/>
        <w:t>timadju;</w:t>
      </w:r>
      <w:r w:rsidR="00800AD8">
        <w:tab/>
        <w:t>tapuluq</w:t>
      </w:r>
      <w:r w:rsidR="00800AD8">
        <w:tab/>
        <w:t>a</w:t>
      </w:r>
      <w:r w:rsidR="00800AD8">
        <w:tab/>
        <w:t>vatu.</w:t>
      </w:r>
    </w:p>
    <w:p w14:paraId="3D36892A" w14:textId="77777777" w:rsidR="00800AD8" w:rsidRDefault="00800AD8" w:rsidP="008C3B63">
      <w:pPr>
        <w:pStyle w:val="InterlineGlossWithTrans"/>
        <w:tabs>
          <w:tab w:val="left" w:pos="533"/>
          <w:tab w:val="left" w:pos="2597"/>
          <w:tab w:val="left" w:pos="3101"/>
          <w:tab w:val="left" w:pos="4025"/>
          <w:tab w:val="left" w:pos="5219"/>
          <w:tab w:val="left" w:pos="6143"/>
          <w:tab w:val="left" w:pos="6407"/>
          <w:tab w:val="right" w:pos="8789"/>
        </w:tabs>
      </w:pPr>
      <w:r>
        <w:tab/>
        <w:t>na-ma-qa-qetsi</w:t>
      </w:r>
      <w:r>
        <w:tab/>
        <w:t>tua</w:t>
      </w:r>
      <w:r>
        <w:tab/>
        <w:t>îapiîapi</w:t>
      </w:r>
      <w:r>
        <w:tab/>
        <w:t>ti-madju</w:t>
      </w:r>
      <w:r>
        <w:tab/>
        <w:t>ta-puluq</w:t>
      </w:r>
      <w:r>
        <w:tab/>
        <w:t>a</w:t>
      </w:r>
      <w:r>
        <w:tab/>
        <w:t>vatu</w:t>
      </w:r>
    </w:p>
    <w:p w14:paraId="7038E3CD" w14:textId="77777777" w:rsidR="00800AD8" w:rsidRDefault="00800AD8" w:rsidP="008C3B63">
      <w:pPr>
        <w:pStyle w:val="InterlineTrans"/>
        <w:tabs>
          <w:tab w:val="left" w:pos="533"/>
          <w:tab w:val="left" w:pos="2597"/>
          <w:tab w:val="left" w:pos="3101"/>
          <w:tab w:val="left" w:pos="4025"/>
          <w:tab w:val="left" w:pos="5219"/>
          <w:tab w:val="left" w:pos="6143"/>
          <w:tab w:val="left" w:pos="6407"/>
          <w:tab w:val="right" w:pos="8789"/>
        </w:tabs>
      </w:pPr>
      <w:r>
        <w:tab/>
      </w:r>
      <w:r>
        <w:rPr>
          <w:smallCaps/>
        </w:rPr>
        <w:t>past</w:t>
      </w:r>
      <w:r>
        <w:t>-</w:t>
      </w:r>
      <w:r>
        <w:rPr>
          <w:smallCaps/>
        </w:rPr>
        <w:t>stat</w:t>
      </w:r>
      <w:r>
        <w:t>-</w:t>
      </w:r>
      <w:r>
        <w:rPr>
          <w:smallCaps/>
        </w:rPr>
        <w:t>red</w:t>
      </w:r>
      <w:r>
        <w:t>-fight</w:t>
      </w:r>
      <w:r>
        <w:tab/>
      </w:r>
      <w:r>
        <w:rPr>
          <w:smallCaps/>
        </w:rPr>
        <w:t>obl</w:t>
      </w:r>
      <w:r>
        <w:tab/>
        <w:t>nearby</w:t>
      </w:r>
      <w:r>
        <w:tab/>
      </w:r>
      <w:r>
        <w:rPr>
          <w:smallCaps/>
        </w:rPr>
        <w:t>f-3rd.pers</w:t>
      </w:r>
      <w:r>
        <w:tab/>
        <w:t>one-ten</w:t>
      </w:r>
      <w:r>
        <w:rPr>
          <w:smallCaps/>
        </w:rPr>
        <w:tab/>
        <w:t>c</w:t>
      </w:r>
      <w:r>
        <w:rPr>
          <w:smallCaps/>
        </w:rPr>
        <w:tab/>
      </w:r>
      <w:r>
        <w:t>dog</w:t>
      </w:r>
    </w:p>
    <w:p w14:paraId="51881D9E" w14:textId="77777777" w:rsidR="00800AD8" w:rsidRDefault="00800AD8" w:rsidP="008C3B63">
      <w:pPr>
        <w:pStyle w:val="InterlineFree"/>
        <w:tabs>
          <w:tab w:val="right" w:pos="8789"/>
        </w:tabs>
      </w:pPr>
      <w:r>
        <w:t>He fought people of nearby villages, and had ten dogs.</w:t>
      </w:r>
    </w:p>
    <w:p w14:paraId="6DE510D6" w14:textId="77777777" w:rsidR="00800AD8" w:rsidRDefault="00DC1AE0" w:rsidP="008C3B63">
      <w:pPr>
        <w:pStyle w:val="InterlineText"/>
        <w:tabs>
          <w:tab w:val="left" w:pos="533"/>
          <w:tab w:val="left" w:pos="1217"/>
          <w:tab w:val="left" w:pos="2141"/>
          <w:tab w:val="left" w:pos="2690"/>
          <w:tab w:val="left" w:pos="3374"/>
          <w:tab w:val="left" w:pos="3638"/>
          <w:tab w:val="right" w:pos="8789"/>
        </w:tabs>
      </w:pPr>
      <w:r w:rsidRPr="003A1D48">
        <w:rPr>
          <w:rStyle w:val="InterlineTextNumChar"/>
        </w:rPr>
        <w:t>006</w:t>
      </w:r>
      <w:r w:rsidR="00800AD8">
        <w:tab/>
        <w:t>azua</w:t>
      </w:r>
      <w:r w:rsidR="00800AD8">
        <w:tab/>
        <w:t>îapiîapi</w:t>
      </w:r>
      <w:r w:rsidR="00800AD8">
        <w:tab/>
        <w:t>lima</w:t>
      </w:r>
      <w:r w:rsidR="00800AD8">
        <w:tab/>
        <w:t>puluq</w:t>
      </w:r>
      <w:r w:rsidR="00800AD8">
        <w:tab/>
        <w:t>a</w:t>
      </w:r>
      <w:r w:rsidR="00800AD8">
        <w:tab/>
        <w:t>tsautsau.</w:t>
      </w:r>
    </w:p>
    <w:p w14:paraId="07C3C4CD" w14:textId="77777777" w:rsidR="00800AD8" w:rsidRDefault="00800AD8" w:rsidP="008C3B63">
      <w:pPr>
        <w:pStyle w:val="InterlineGlossWithTrans"/>
        <w:tabs>
          <w:tab w:val="left" w:pos="533"/>
          <w:tab w:val="left" w:pos="1217"/>
          <w:tab w:val="left" w:pos="2141"/>
          <w:tab w:val="left" w:pos="2690"/>
          <w:tab w:val="left" w:pos="3374"/>
          <w:tab w:val="left" w:pos="3638"/>
          <w:tab w:val="right" w:pos="8789"/>
        </w:tabs>
      </w:pPr>
      <w:r>
        <w:tab/>
        <w:t>a-zua</w:t>
      </w:r>
      <w:r>
        <w:tab/>
        <w:t>îapiîapi</w:t>
      </w:r>
      <w:r>
        <w:tab/>
        <w:t>lima</w:t>
      </w:r>
      <w:r>
        <w:tab/>
        <w:t>puluq</w:t>
      </w:r>
      <w:r>
        <w:tab/>
        <w:t>a</w:t>
      </w:r>
      <w:r>
        <w:tab/>
        <w:t>tsau-tsau</w:t>
      </w:r>
    </w:p>
    <w:p w14:paraId="7C61A50A" w14:textId="77777777" w:rsidR="00800AD8" w:rsidRDefault="00800AD8" w:rsidP="008C3B63">
      <w:pPr>
        <w:pStyle w:val="InterlineTrans"/>
        <w:tabs>
          <w:tab w:val="left" w:pos="533"/>
          <w:tab w:val="left" w:pos="1217"/>
          <w:tab w:val="left" w:pos="2141"/>
          <w:tab w:val="left" w:pos="2690"/>
          <w:tab w:val="left" w:pos="3374"/>
          <w:tab w:val="left" w:pos="3638"/>
          <w:tab w:val="right" w:pos="8789"/>
        </w:tabs>
      </w:pPr>
      <w:r>
        <w:tab/>
      </w:r>
      <w:r>
        <w:rPr>
          <w:smallCaps/>
        </w:rPr>
        <w:t>c-</w:t>
      </w:r>
      <w:r>
        <w:t>that</w:t>
      </w:r>
      <w:r>
        <w:tab/>
        <w:t>nearby</w:t>
      </w:r>
      <w:r>
        <w:tab/>
        <w:t>five</w:t>
      </w:r>
      <w:r>
        <w:tab/>
        <w:t>ten</w:t>
      </w:r>
      <w:r>
        <w:rPr>
          <w:smallCaps/>
        </w:rPr>
        <w:tab/>
        <w:t>c</w:t>
      </w:r>
      <w:r>
        <w:rPr>
          <w:smallCaps/>
        </w:rPr>
        <w:tab/>
        <w:t>red</w:t>
      </w:r>
      <w:r>
        <w:t>-being</w:t>
      </w:r>
    </w:p>
    <w:p w14:paraId="49057628" w14:textId="77777777" w:rsidR="00800AD8" w:rsidRDefault="00800AD8" w:rsidP="008C3B63">
      <w:pPr>
        <w:pStyle w:val="InterlineFree"/>
        <w:tabs>
          <w:tab w:val="right" w:pos="8789"/>
        </w:tabs>
      </w:pPr>
      <w:r>
        <w:t>There were 50 people from the other villages;</w:t>
      </w:r>
    </w:p>
    <w:p w14:paraId="7192AA61" w14:textId="77777777" w:rsidR="00800AD8" w:rsidRDefault="00DC1AE0" w:rsidP="008C3B63">
      <w:pPr>
        <w:pStyle w:val="InterlineText"/>
        <w:tabs>
          <w:tab w:val="left" w:pos="533"/>
          <w:tab w:val="left" w:pos="1352"/>
          <w:tab w:val="left" w:pos="1616"/>
          <w:tab w:val="left" w:pos="2615"/>
          <w:tab w:val="left" w:pos="4319"/>
          <w:tab w:val="left" w:pos="5333"/>
          <w:tab w:val="left" w:pos="5807"/>
          <w:tab w:val="left" w:pos="6071"/>
          <w:tab w:val="left" w:pos="7055"/>
          <w:tab w:val="left" w:pos="7319"/>
          <w:tab w:val="right" w:pos="8789"/>
        </w:tabs>
      </w:pPr>
      <w:r w:rsidRPr="003A1D48">
        <w:rPr>
          <w:rStyle w:val="InterlineTextNumChar"/>
        </w:rPr>
        <w:t>007</w:t>
      </w:r>
      <w:r w:rsidR="00800AD8">
        <w:tab/>
        <w:t>tjuruvu</w:t>
      </w:r>
      <w:r w:rsidR="00800AD8">
        <w:tab/>
        <w:t>a</w:t>
      </w:r>
      <w:r w:rsidR="00800AD8">
        <w:tab/>
        <w:t>matsay;</w:t>
      </w:r>
      <w:r w:rsidR="00800AD8">
        <w:tab/>
        <w:t>ma÷usanga</w:t>
      </w:r>
      <w:r w:rsidR="00800AD8">
        <w:tab/>
        <w:t>mevaîut,</w:t>
      </w:r>
      <w:r w:rsidR="00800AD8">
        <w:tab/>
        <w:t>aya</w:t>
      </w:r>
      <w:r w:rsidR="00800AD8">
        <w:tab/>
        <w:t>a</w:t>
      </w:r>
      <w:r w:rsidR="00E16D6A">
        <w:tab/>
        <w:t>tjautsikel</w:t>
      </w:r>
      <w:r w:rsidR="00E16D6A">
        <w:tab/>
        <w:t>a</w:t>
      </w:r>
      <w:r w:rsidR="00E16D6A">
        <w:tab/>
        <w:t>kemasi</w:t>
      </w:r>
    </w:p>
    <w:p w14:paraId="229F40E1" w14:textId="77777777" w:rsidR="00800AD8" w:rsidRDefault="00800AD8" w:rsidP="008C3B63">
      <w:pPr>
        <w:pStyle w:val="InterlineGlossWithTrans"/>
        <w:tabs>
          <w:tab w:val="left" w:pos="533"/>
          <w:tab w:val="left" w:pos="1352"/>
          <w:tab w:val="left" w:pos="1616"/>
          <w:tab w:val="left" w:pos="2615"/>
          <w:tab w:val="left" w:pos="4319"/>
          <w:tab w:val="left" w:pos="5333"/>
          <w:tab w:val="left" w:pos="5807"/>
          <w:tab w:val="left" w:pos="6071"/>
          <w:tab w:val="left" w:pos="7055"/>
          <w:tab w:val="left" w:pos="7319"/>
          <w:tab w:val="right" w:pos="8789"/>
        </w:tabs>
      </w:pPr>
      <w:r>
        <w:tab/>
        <w:t>tjuruvu</w:t>
      </w:r>
      <w:r>
        <w:tab/>
        <w:t>a</w:t>
      </w:r>
      <w:r>
        <w:tab/>
        <w:t>m-patsay</w:t>
      </w:r>
      <w:r>
        <w:tab/>
        <w:t>ma-÷usa-anga</w:t>
      </w:r>
      <w:r>
        <w:tab/>
        <w:t>me-vaîut</w:t>
      </w:r>
      <w:r>
        <w:tab/>
        <w:t>aya</w:t>
      </w:r>
      <w:r>
        <w:tab/>
        <w:t>a</w:t>
      </w:r>
      <w:r w:rsidR="00E16D6A">
        <w:tab/>
        <w:t>tjautsikel</w:t>
      </w:r>
      <w:r w:rsidR="00E16D6A">
        <w:tab/>
        <w:t>a</w:t>
      </w:r>
      <w:r w:rsidR="00E16D6A">
        <w:tab/>
        <w:t>em=kasi</w:t>
      </w:r>
    </w:p>
    <w:p w14:paraId="5288B21B" w14:textId="77777777" w:rsidR="00800AD8" w:rsidRDefault="00800AD8" w:rsidP="008C3B63">
      <w:pPr>
        <w:pStyle w:val="InterlineTransNoFree"/>
        <w:tabs>
          <w:tab w:val="left" w:pos="1352"/>
          <w:tab w:val="left" w:pos="1616"/>
          <w:tab w:val="left" w:pos="2615"/>
          <w:tab w:val="left" w:pos="4319"/>
          <w:tab w:val="left" w:pos="5333"/>
          <w:tab w:val="left" w:pos="5807"/>
          <w:tab w:val="left" w:pos="6071"/>
          <w:tab w:val="left" w:pos="7055"/>
          <w:tab w:val="left" w:pos="7319"/>
          <w:tab w:val="right" w:pos="8789"/>
        </w:tabs>
        <w:rPr>
          <w:smallCaps/>
        </w:rPr>
      </w:pPr>
      <w:r>
        <w:tab/>
        <w:t>many</w:t>
      </w:r>
      <w:r>
        <w:rPr>
          <w:smallCaps/>
        </w:rPr>
        <w:tab/>
        <w:t>c</w:t>
      </w:r>
      <w:r>
        <w:rPr>
          <w:smallCaps/>
        </w:rPr>
        <w:tab/>
        <w:t>af</w:t>
      </w:r>
      <w:r>
        <w:t>-die</w:t>
      </w:r>
      <w:r>
        <w:tab/>
      </w:r>
      <w:r>
        <w:rPr>
          <w:smallCaps/>
        </w:rPr>
        <w:t>num</w:t>
      </w:r>
      <w:r>
        <w:t>-two-indeed</w:t>
      </w:r>
      <w:r>
        <w:tab/>
      </w:r>
      <w:r>
        <w:rPr>
          <w:smallCaps/>
        </w:rPr>
        <w:t>af</w:t>
      </w:r>
      <w:r>
        <w:t>-alive</w:t>
      </w:r>
      <w:r>
        <w:tab/>
        <w:t>say</w:t>
      </w:r>
      <w:r>
        <w:rPr>
          <w:smallCaps/>
        </w:rPr>
        <w:tab/>
        <w:t>c</w:t>
      </w:r>
      <w:r w:rsidR="00E16D6A">
        <w:tab/>
        <w:t>story</w:t>
      </w:r>
      <w:r w:rsidR="00E16D6A">
        <w:rPr>
          <w:smallCaps/>
        </w:rPr>
        <w:tab/>
        <w:t>c</w:t>
      </w:r>
      <w:r w:rsidR="00E16D6A">
        <w:rPr>
          <w:smallCaps/>
        </w:rPr>
        <w:tab/>
        <w:t>af</w:t>
      </w:r>
      <w:r w:rsidR="00E16D6A">
        <w:t>=from</w:t>
      </w:r>
    </w:p>
    <w:p w14:paraId="6125A2C1" w14:textId="77777777" w:rsidR="00800AD8" w:rsidRDefault="00800AD8" w:rsidP="008C3B63">
      <w:pPr>
        <w:pStyle w:val="InterlineText"/>
        <w:tabs>
          <w:tab w:val="left" w:pos="533"/>
          <w:tab w:val="right" w:pos="8789"/>
        </w:tabs>
      </w:pPr>
      <w:r>
        <w:tab/>
        <w:t>tsuayan.</w:t>
      </w:r>
    </w:p>
    <w:p w14:paraId="7BE1A3FF" w14:textId="77777777" w:rsidR="00800AD8" w:rsidRDefault="00800AD8" w:rsidP="008C3B63">
      <w:pPr>
        <w:pStyle w:val="InterlineGlossWithTrans"/>
        <w:tabs>
          <w:tab w:val="left" w:pos="533"/>
          <w:tab w:val="right" w:pos="8789"/>
        </w:tabs>
      </w:pPr>
      <w:r>
        <w:tab/>
        <w:t>tsuay-an</w:t>
      </w:r>
    </w:p>
    <w:p w14:paraId="1A5D5E55" w14:textId="77777777" w:rsidR="00800AD8" w:rsidRDefault="00800AD8" w:rsidP="008C3B63">
      <w:pPr>
        <w:pStyle w:val="InterlineTransNoFree"/>
        <w:tabs>
          <w:tab w:val="right" w:pos="8789"/>
        </w:tabs>
      </w:pPr>
      <w:r>
        <w:tab/>
        <w:t>long.time-</w:t>
      </w:r>
      <w:r>
        <w:rPr>
          <w:smallCaps/>
        </w:rPr>
        <w:t>nom</w:t>
      </w:r>
      <w:r w:rsidR="00E16D6A">
        <w:rPr>
          <w:smallCaps/>
        </w:rPr>
        <w:tab/>
      </w:r>
      <w:r w:rsidR="00E16D6A">
        <w:t>many died and only two survived, according to the old story.</w:t>
      </w:r>
    </w:p>
    <w:p w14:paraId="0AF89D8D" w14:textId="77777777" w:rsidR="00800AD8" w:rsidRDefault="00DC1AE0" w:rsidP="008C3B63">
      <w:pPr>
        <w:pStyle w:val="InterlineText"/>
        <w:tabs>
          <w:tab w:val="left" w:pos="533"/>
          <w:tab w:val="left" w:pos="1217"/>
          <w:tab w:val="left" w:pos="1661"/>
          <w:tab w:val="left" w:pos="2000"/>
          <w:tab w:val="left" w:pos="3209"/>
          <w:tab w:val="left" w:pos="3983"/>
          <w:tab w:val="left" w:pos="4637"/>
          <w:tab w:val="left" w:pos="5426"/>
          <w:tab w:val="left" w:pos="5690"/>
          <w:tab w:val="left" w:pos="6239"/>
          <w:tab w:val="left" w:pos="6503"/>
          <w:tab w:val="right" w:pos="8789"/>
        </w:tabs>
      </w:pPr>
      <w:r w:rsidRPr="003A1D48">
        <w:rPr>
          <w:rStyle w:val="InterlineTextNumChar"/>
        </w:rPr>
        <w:t>008</w:t>
      </w:r>
      <w:r w:rsidR="00800AD8">
        <w:tab/>
        <w:t>azua</w:t>
      </w:r>
      <w:r w:rsidR="00800AD8">
        <w:tab/>
        <w:t>ti</w:t>
      </w:r>
      <w:r w:rsidR="00800AD8">
        <w:tab/>
        <w:t>sa</w:t>
      </w:r>
      <w:r w:rsidR="00800AD8">
        <w:tab/>
        <w:t>Vatjuîayan</w:t>
      </w:r>
      <w:r w:rsidR="00800AD8">
        <w:tab/>
        <w:t>anga</w:t>
      </w:r>
      <w:r w:rsidR="00800AD8">
        <w:tab/>
        <w:t>nu</w:t>
      </w:r>
      <w:r w:rsidR="00800AD8">
        <w:tab/>
        <w:t>u÷ain</w:t>
      </w:r>
      <w:r w:rsidR="00800AD8">
        <w:tab/>
        <w:t>a</w:t>
      </w:r>
      <w:r w:rsidR="00800AD8">
        <w:tab/>
        <w:t>vatu</w:t>
      </w:r>
      <w:r w:rsidR="00800AD8">
        <w:tab/>
        <w:t>a</w:t>
      </w:r>
      <w:r w:rsidR="00E16D6A">
        <w:tab/>
        <w:t>mapaqaqepu;</w:t>
      </w:r>
    </w:p>
    <w:p w14:paraId="7EC0E650" w14:textId="77777777" w:rsidR="00800AD8" w:rsidRDefault="00800AD8" w:rsidP="008C3B63">
      <w:pPr>
        <w:pStyle w:val="InterlineGlossWithTrans"/>
        <w:tabs>
          <w:tab w:val="left" w:pos="533"/>
          <w:tab w:val="left" w:pos="1217"/>
          <w:tab w:val="left" w:pos="1661"/>
          <w:tab w:val="left" w:pos="2000"/>
          <w:tab w:val="left" w:pos="3209"/>
          <w:tab w:val="left" w:pos="3983"/>
          <w:tab w:val="left" w:pos="4637"/>
          <w:tab w:val="left" w:pos="5426"/>
          <w:tab w:val="left" w:pos="5690"/>
          <w:tab w:val="left" w:pos="6239"/>
          <w:tab w:val="left" w:pos="6503"/>
          <w:tab w:val="right" w:pos="8789"/>
        </w:tabs>
      </w:pPr>
      <w:r>
        <w:tab/>
        <w:t>a-zua</w:t>
      </w:r>
      <w:r>
        <w:tab/>
        <w:t>ti</w:t>
      </w:r>
      <w:r>
        <w:tab/>
        <w:t>sa</w:t>
      </w:r>
      <w:r>
        <w:tab/>
        <w:t>Vatjuîayan</w:t>
      </w:r>
      <w:r>
        <w:tab/>
        <w:t>anga</w:t>
      </w:r>
      <w:r>
        <w:tab/>
        <w:t>nu</w:t>
      </w:r>
      <w:r>
        <w:tab/>
        <w:t>u÷a-en</w:t>
      </w:r>
      <w:r>
        <w:tab/>
        <w:t>a</w:t>
      </w:r>
      <w:r>
        <w:tab/>
        <w:t>vatu</w:t>
      </w:r>
      <w:r>
        <w:tab/>
        <w:t>a</w:t>
      </w:r>
      <w:r w:rsidR="00E16D6A">
        <w:tab/>
        <w:t>ma-pa-qa-qepu</w:t>
      </w:r>
    </w:p>
    <w:p w14:paraId="49507ED4" w14:textId="77777777" w:rsidR="00800AD8" w:rsidRDefault="00800AD8" w:rsidP="008C3B63">
      <w:pPr>
        <w:pStyle w:val="InterlineTransNoFree"/>
        <w:tabs>
          <w:tab w:val="left" w:pos="1217"/>
          <w:tab w:val="left" w:pos="1661"/>
          <w:tab w:val="left" w:pos="2000"/>
          <w:tab w:val="left" w:pos="3209"/>
          <w:tab w:val="left" w:pos="3983"/>
          <w:tab w:val="left" w:pos="4637"/>
          <w:tab w:val="left" w:pos="5426"/>
          <w:tab w:val="left" w:pos="5690"/>
          <w:tab w:val="left" w:pos="6239"/>
          <w:tab w:val="left" w:pos="6503"/>
          <w:tab w:val="right" w:pos="8789"/>
        </w:tabs>
        <w:rPr>
          <w:smallCaps/>
        </w:rPr>
      </w:pPr>
      <w:r>
        <w:tab/>
      </w:r>
      <w:r>
        <w:rPr>
          <w:smallCaps/>
        </w:rPr>
        <w:t>c-</w:t>
      </w:r>
      <w:r>
        <w:t>that</w:t>
      </w:r>
      <w:r>
        <w:tab/>
      </w:r>
      <w:r>
        <w:rPr>
          <w:smallCaps/>
        </w:rPr>
        <w:t>f.h</w:t>
      </w:r>
      <w:r>
        <w:rPr>
          <w:smallCaps/>
        </w:rPr>
        <w:tab/>
        <w:t>h</w:t>
      </w:r>
      <w:r>
        <w:rPr>
          <w:smallCaps/>
        </w:rPr>
        <w:tab/>
      </w:r>
      <w:r>
        <w:t>(name)</w:t>
      </w:r>
      <w:r>
        <w:tab/>
        <w:t>indeed</w:t>
      </w:r>
      <w:r>
        <w:tab/>
        <w:t>when</w:t>
      </w:r>
      <w:r>
        <w:tab/>
        <w:t>call-</w:t>
      </w:r>
      <w:r>
        <w:rPr>
          <w:smallCaps/>
        </w:rPr>
        <w:t>pf</w:t>
      </w:r>
      <w:r>
        <w:rPr>
          <w:smallCaps/>
        </w:rPr>
        <w:tab/>
        <w:t>c</w:t>
      </w:r>
      <w:r>
        <w:rPr>
          <w:smallCaps/>
        </w:rPr>
        <w:tab/>
      </w:r>
      <w:r>
        <w:t>dog</w:t>
      </w:r>
      <w:r>
        <w:rPr>
          <w:smallCaps/>
        </w:rPr>
        <w:tab/>
        <w:t>c</w:t>
      </w:r>
      <w:r w:rsidR="00E16D6A">
        <w:tab/>
      </w:r>
      <w:r w:rsidR="00E16D6A">
        <w:rPr>
          <w:smallCaps/>
        </w:rPr>
        <w:t>stat</w:t>
      </w:r>
      <w:r w:rsidR="00E16D6A">
        <w:t>-cause-</w:t>
      </w:r>
      <w:r w:rsidR="00E16D6A">
        <w:rPr>
          <w:smallCaps/>
        </w:rPr>
        <w:t>red</w:t>
      </w:r>
      <w:r w:rsidR="00E16D6A">
        <w:t>-associate</w:t>
      </w:r>
    </w:p>
    <w:p w14:paraId="301E56EB" w14:textId="77777777" w:rsidR="00800AD8" w:rsidRDefault="00800AD8" w:rsidP="008C3B63">
      <w:pPr>
        <w:pStyle w:val="InterlineText"/>
        <w:tabs>
          <w:tab w:val="left" w:pos="533"/>
          <w:tab w:val="left" w:pos="1187"/>
          <w:tab w:val="left" w:pos="2231"/>
          <w:tab w:val="left" w:pos="3425"/>
          <w:tab w:val="left" w:pos="4364"/>
          <w:tab w:val="left" w:pos="4628"/>
          <w:tab w:val="right" w:pos="8789"/>
        </w:tabs>
      </w:pPr>
      <w:r>
        <w:tab/>
        <w:t>nu</w:t>
      </w:r>
      <w:r>
        <w:tab/>
        <w:t>migatsaî</w:t>
      </w:r>
      <w:r>
        <w:tab/>
        <w:t>timadju,</w:t>
      </w:r>
      <w:r w:rsidR="00E16D6A">
        <w:tab/>
        <w:t>isangas</w:t>
      </w:r>
      <w:r w:rsidR="00E16D6A">
        <w:tab/>
        <w:t>a</w:t>
      </w:r>
      <w:r w:rsidR="00E16D6A">
        <w:tab/>
        <w:t>vatu.</w:t>
      </w:r>
    </w:p>
    <w:p w14:paraId="16F94F4A" w14:textId="77777777" w:rsidR="00800AD8" w:rsidRDefault="00800AD8" w:rsidP="008C3B63">
      <w:pPr>
        <w:pStyle w:val="InterlineGlossWithTrans"/>
        <w:tabs>
          <w:tab w:val="left" w:pos="533"/>
          <w:tab w:val="left" w:pos="1187"/>
          <w:tab w:val="left" w:pos="2231"/>
          <w:tab w:val="left" w:pos="3425"/>
          <w:tab w:val="left" w:pos="4364"/>
          <w:tab w:val="left" w:pos="4628"/>
          <w:tab w:val="right" w:pos="8789"/>
        </w:tabs>
      </w:pPr>
      <w:r>
        <w:tab/>
        <w:t>nu</w:t>
      </w:r>
      <w:r>
        <w:tab/>
        <w:t>mi-gatsaî</w:t>
      </w:r>
      <w:r>
        <w:tab/>
        <w:t>ti-madju</w:t>
      </w:r>
      <w:r w:rsidR="00E16D6A">
        <w:tab/>
        <w:t>i-sangas</w:t>
      </w:r>
      <w:r w:rsidR="00E16D6A">
        <w:tab/>
        <w:t>a</w:t>
      </w:r>
      <w:r w:rsidR="00E16D6A">
        <w:tab/>
        <w:t>vatu</w:t>
      </w:r>
    </w:p>
    <w:p w14:paraId="75637C28" w14:textId="77777777" w:rsidR="00800AD8" w:rsidRDefault="00800AD8" w:rsidP="008C3B63">
      <w:pPr>
        <w:pStyle w:val="InterlineTrans"/>
        <w:tabs>
          <w:tab w:val="left" w:pos="533"/>
          <w:tab w:val="left" w:pos="1187"/>
          <w:tab w:val="left" w:pos="2231"/>
          <w:tab w:val="left" w:pos="3425"/>
          <w:tab w:val="left" w:pos="4364"/>
          <w:tab w:val="left" w:pos="4628"/>
          <w:tab w:val="right" w:pos="8789"/>
        </w:tabs>
      </w:pPr>
      <w:r>
        <w:tab/>
        <w:t>when</w:t>
      </w:r>
      <w:r>
        <w:tab/>
      </w:r>
      <w:r>
        <w:rPr>
          <w:smallCaps/>
        </w:rPr>
        <w:t>af</w:t>
      </w:r>
      <w:r>
        <w:t>-stand</w:t>
      </w:r>
      <w:r>
        <w:tab/>
      </w:r>
      <w:r>
        <w:rPr>
          <w:smallCaps/>
        </w:rPr>
        <w:t>f-3rd.pers</w:t>
      </w:r>
      <w:r w:rsidR="00E16D6A">
        <w:tab/>
      </w:r>
      <w:r w:rsidR="00E16D6A">
        <w:rPr>
          <w:smallCaps/>
        </w:rPr>
        <w:t>loc</w:t>
      </w:r>
      <w:r w:rsidR="00E16D6A">
        <w:t>-first</w:t>
      </w:r>
      <w:r w:rsidR="00E16D6A">
        <w:rPr>
          <w:smallCaps/>
        </w:rPr>
        <w:tab/>
        <w:t>c</w:t>
      </w:r>
      <w:r w:rsidR="00E16D6A">
        <w:rPr>
          <w:smallCaps/>
        </w:rPr>
        <w:tab/>
      </w:r>
      <w:r w:rsidR="00E16D6A">
        <w:t>dog</w:t>
      </w:r>
    </w:p>
    <w:p w14:paraId="049F062B" w14:textId="77777777" w:rsidR="00800AD8" w:rsidRDefault="00800AD8" w:rsidP="008C3B63">
      <w:pPr>
        <w:pStyle w:val="InterlineFree"/>
        <w:tabs>
          <w:tab w:val="right" w:pos="8789"/>
        </w:tabs>
      </w:pPr>
      <w:r>
        <w:t>When Vatjuîayan called, his dogs gathered; and when he got up to go, the dogs went first.</w:t>
      </w:r>
    </w:p>
    <w:p w14:paraId="63BC4801" w14:textId="77777777" w:rsidR="00800AD8" w:rsidRDefault="00DC1AE0" w:rsidP="008C3B63">
      <w:pPr>
        <w:pStyle w:val="InterlineText"/>
        <w:tabs>
          <w:tab w:val="left" w:pos="533"/>
          <w:tab w:val="left" w:pos="1187"/>
          <w:tab w:val="left" w:pos="2201"/>
          <w:tab w:val="left" w:pos="2465"/>
          <w:tab w:val="left" w:pos="3329"/>
          <w:tab w:val="left" w:pos="3968"/>
          <w:tab w:val="left" w:pos="4232"/>
          <w:tab w:val="left" w:pos="4781"/>
          <w:tab w:val="left" w:pos="5045"/>
          <w:tab w:val="right" w:pos="8789"/>
        </w:tabs>
      </w:pPr>
      <w:r w:rsidRPr="003A1D48">
        <w:rPr>
          <w:rStyle w:val="InterlineTextNumChar"/>
        </w:rPr>
        <w:t>009</w:t>
      </w:r>
      <w:r w:rsidR="00800AD8">
        <w:tab/>
        <w:t>nu</w:t>
      </w:r>
      <w:r w:rsidR="00800AD8">
        <w:tab/>
        <w:t>mavilad</w:t>
      </w:r>
      <w:r w:rsidR="00800AD8">
        <w:tab/>
        <w:t>a</w:t>
      </w:r>
      <w:r w:rsidR="00800AD8">
        <w:tab/>
        <w:t>qaîa,</w:t>
      </w:r>
      <w:r w:rsidR="00800AD8">
        <w:tab/>
        <w:t>avan</w:t>
      </w:r>
      <w:r w:rsidR="00800AD8">
        <w:tab/>
        <w:t>a</w:t>
      </w:r>
      <w:r w:rsidR="00800AD8">
        <w:tab/>
        <w:t>vatu</w:t>
      </w:r>
      <w:r w:rsidR="00800AD8">
        <w:tab/>
        <w:t>a</w:t>
      </w:r>
      <w:r w:rsidR="00800AD8">
        <w:tab/>
        <w:t>lemaing.</w:t>
      </w:r>
    </w:p>
    <w:p w14:paraId="49234AE5" w14:textId="77777777" w:rsidR="00800AD8" w:rsidRDefault="00800AD8" w:rsidP="008C3B63">
      <w:pPr>
        <w:pStyle w:val="InterlineGlossWithTrans"/>
        <w:tabs>
          <w:tab w:val="left" w:pos="533"/>
          <w:tab w:val="left" w:pos="1187"/>
          <w:tab w:val="left" w:pos="2201"/>
          <w:tab w:val="left" w:pos="2465"/>
          <w:tab w:val="left" w:pos="3329"/>
          <w:tab w:val="left" w:pos="3968"/>
          <w:tab w:val="left" w:pos="4232"/>
          <w:tab w:val="left" w:pos="4781"/>
          <w:tab w:val="left" w:pos="5045"/>
          <w:tab w:val="right" w:pos="8789"/>
        </w:tabs>
      </w:pPr>
      <w:r>
        <w:tab/>
        <w:t>nu</w:t>
      </w:r>
      <w:r>
        <w:tab/>
        <w:t>ma-vilad</w:t>
      </w:r>
      <w:r>
        <w:tab/>
        <w:t>a</w:t>
      </w:r>
      <w:r>
        <w:tab/>
        <w:t>qaîa</w:t>
      </w:r>
      <w:r>
        <w:tab/>
        <w:t>avan</w:t>
      </w:r>
      <w:r>
        <w:tab/>
        <w:t>a</w:t>
      </w:r>
      <w:r>
        <w:tab/>
        <w:t>vatu</w:t>
      </w:r>
      <w:r>
        <w:tab/>
        <w:t>a</w:t>
      </w:r>
      <w:r>
        <w:tab/>
        <w:t>em=laing</w:t>
      </w:r>
    </w:p>
    <w:p w14:paraId="69FD08AF" w14:textId="77777777" w:rsidR="00800AD8" w:rsidRDefault="00800AD8" w:rsidP="008C3B63">
      <w:pPr>
        <w:pStyle w:val="InterlineTrans"/>
        <w:tabs>
          <w:tab w:val="left" w:pos="533"/>
          <w:tab w:val="left" w:pos="1187"/>
          <w:tab w:val="left" w:pos="2201"/>
          <w:tab w:val="left" w:pos="2465"/>
          <w:tab w:val="left" w:pos="3329"/>
          <w:tab w:val="left" w:pos="3968"/>
          <w:tab w:val="left" w:pos="4232"/>
          <w:tab w:val="left" w:pos="4781"/>
          <w:tab w:val="left" w:pos="5045"/>
          <w:tab w:val="right" w:pos="8789"/>
        </w:tabs>
      </w:pPr>
      <w:r>
        <w:tab/>
        <w:t>when</w:t>
      </w:r>
      <w:r>
        <w:tab/>
      </w:r>
      <w:r>
        <w:rPr>
          <w:smallCaps/>
        </w:rPr>
        <w:t>stat</w:t>
      </w:r>
      <w:r>
        <w:t>-flee</w:t>
      </w:r>
      <w:r>
        <w:rPr>
          <w:smallCaps/>
        </w:rPr>
        <w:tab/>
        <w:t>c</w:t>
      </w:r>
      <w:r>
        <w:rPr>
          <w:smallCaps/>
        </w:rPr>
        <w:tab/>
      </w:r>
      <w:r>
        <w:t>outsider</w:t>
      </w:r>
      <w:r>
        <w:tab/>
        <w:t>exact</w:t>
      </w:r>
      <w:r>
        <w:rPr>
          <w:smallCaps/>
        </w:rPr>
        <w:tab/>
        <w:t>c</w:t>
      </w:r>
      <w:r>
        <w:rPr>
          <w:smallCaps/>
        </w:rPr>
        <w:tab/>
      </w:r>
      <w:r>
        <w:t>dog</w:t>
      </w:r>
      <w:r>
        <w:rPr>
          <w:smallCaps/>
        </w:rPr>
        <w:tab/>
        <w:t>c</w:t>
      </w:r>
      <w:r>
        <w:rPr>
          <w:smallCaps/>
        </w:rPr>
        <w:tab/>
        <w:t>af</w:t>
      </w:r>
      <w:r>
        <w:t>=follow</w:t>
      </w:r>
    </w:p>
    <w:p w14:paraId="2B430515" w14:textId="77777777" w:rsidR="00800AD8" w:rsidRDefault="00800AD8" w:rsidP="008C3B63">
      <w:pPr>
        <w:pStyle w:val="InterlineFree"/>
        <w:tabs>
          <w:tab w:val="right" w:pos="8789"/>
        </w:tabs>
      </w:pPr>
      <w:r>
        <w:t>If the enemy ran away, it was the dogs which pursued them.</w:t>
      </w:r>
    </w:p>
    <w:p w14:paraId="4526B27F" w14:textId="77777777" w:rsidR="00800AD8" w:rsidRDefault="00DC1AE0" w:rsidP="008C3B63">
      <w:pPr>
        <w:pStyle w:val="InterlineText"/>
        <w:tabs>
          <w:tab w:val="left" w:pos="533"/>
          <w:tab w:val="left" w:pos="1022"/>
          <w:tab w:val="left" w:pos="1466"/>
          <w:tab w:val="left" w:pos="1805"/>
          <w:tab w:val="left" w:pos="3014"/>
          <w:tab w:val="left" w:pos="3653"/>
          <w:tab w:val="left" w:pos="3917"/>
          <w:tab w:val="left" w:pos="5141"/>
          <w:tab w:val="left" w:pos="5645"/>
          <w:tab w:val="left" w:pos="7109"/>
          <w:tab w:val="left" w:pos="7883"/>
          <w:tab w:val="right" w:pos="8789"/>
        </w:tabs>
      </w:pPr>
      <w:r w:rsidRPr="003A1D48">
        <w:rPr>
          <w:rStyle w:val="InterlineTextNumChar"/>
        </w:rPr>
        <w:lastRenderedPageBreak/>
        <w:t>010</w:t>
      </w:r>
      <w:r w:rsidR="00800AD8">
        <w:tab/>
        <w:t>qau</w:t>
      </w:r>
      <w:r w:rsidR="00800AD8">
        <w:tab/>
        <w:t>ti</w:t>
      </w:r>
      <w:r w:rsidR="00800AD8">
        <w:tab/>
        <w:t>sa</w:t>
      </w:r>
      <w:r w:rsidR="00800AD8">
        <w:tab/>
        <w:t>Vatjuîayan</w:t>
      </w:r>
      <w:r w:rsidR="00800AD8">
        <w:tab/>
        <w:t>vaik</w:t>
      </w:r>
      <w:r w:rsidR="00800AD8">
        <w:tab/>
        <w:t>a</w:t>
      </w:r>
      <w:r w:rsidR="00800AD8">
        <w:tab/>
        <w:t>beniîung</w:t>
      </w:r>
      <w:r w:rsidR="00800AD8">
        <w:tab/>
        <w:t>ta</w:t>
      </w:r>
      <w:r w:rsidR="00800AD8">
        <w:tab/>
        <w:t>lailaingen</w:t>
      </w:r>
      <w:r w:rsidR="00E16D6A">
        <w:tab/>
        <w:t>anga</w:t>
      </w:r>
      <w:r w:rsidR="00E16D6A">
        <w:tab/>
        <w:t>nua</w:t>
      </w:r>
    </w:p>
    <w:p w14:paraId="789A90FE" w14:textId="77777777" w:rsidR="00800AD8" w:rsidRDefault="00800AD8" w:rsidP="008C3B63">
      <w:pPr>
        <w:pStyle w:val="InterlineGlossWithTrans"/>
        <w:tabs>
          <w:tab w:val="left" w:pos="533"/>
          <w:tab w:val="left" w:pos="1022"/>
          <w:tab w:val="left" w:pos="1466"/>
          <w:tab w:val="left" w:pos="1805"/>
          <w:tab w:val="left" w:pos="3014"/>
          <w:tab w:val="left" w:pos="3653"/>
          <w:tab w:val="left" w:pos="3917"/>
          <w:tab w:val="left" w:pos="5141"/>
          <w:tab w:val="left" w:pos="5645"/>
          <w:tab w:val="left" w:pos="7109"/>
          <w:tab w:val="left" w:pos="7883"/>
          <w:tab w:val="right" w:pos="8789"/>
        </w:tabs>
      </w:pPr>
      <w:r>
        <w:tab/>
        <w:t>qau</w:t>
      </w:r>
      <w:r>
        <w:tab/>
        <w:t>ti</w:t>
      </w:r>
      <w:r>
        <w:tab/>
        <w:t>sa</w:t>
      </w:r>
      <w:r>
        <w:tab/>
        <w:t>Vatjuîayan</w:t>
      </w:r>
      <w:r>
        <w:tab/>
        <w:t>vaik</w:t>
      </w:r>
      <w:r>
        <w:tab/>
        <w:t>a</w:t>
      </w:r>
      <w:r>
        <w:tab/>
        <w:t>en=biîung</w:t>
      </w:r>
      <w:r>
        <w:tab/>
        <w:t>ta</w:t>
      </w:r>
      <w:r>
        <w:tab/>
        <w:t>lai-laing-en</w:t>
      </w:r>
      <w:r w:rsidR="00E16D6A">
        <w:tab/>
        <w:t>anga</w:t>
      </w:r>
      <w:r w:rsidR="00E16D6A">
        <w:tab/>
        <w:t>nua</w:t>
      </w:r>
    </w:p>
    <w:p w14:paraId="5CB95ED3" w14:textId="77777777" w:rsidR="00800AD8" w:rsidRDefault="00800AD8" w:rsidP="008C3B63">
      <w:pPr>
        <w:pStyle w:val="InterlineTransNoFree"/>
        <w:tabs>
          <w:tab w:val="left" w:pos="1022"/>
          <w:tab w:val="left" w:pos="1466"/>
          <w:tab w:val="left" w:pos="1805"/>
          <w:tab w:val="left" w:pos="3014"/>
          <w:tab w:val="left" w:pos="3653"/>
          <w:tab w:val="left" w:pos="3917"/>
          <w:tab w:val="left" w:pos="5141"/>
          <w:tab w:val="left" w:pos="5645"/>
          <w:tab w:val="left" w:pos="7109"/>
          <w:tab w:val="left" w:pos="7883"/>
          <w:tab w:val="right" w:pos="8789"/>
        </w:tabs>
      </w:pPr>
      <w:r>
        <w:tab/>
        <w:t>so</w:t>
      </w:r>
      <w:r>
        <w:tab/>
      </w:r>
      <w:r>
        <w:rPr>
          <w:smallCaps/>
        </w:rPr>
        <w:t>f.h</w:t>
      </w:r>
      <w:r>
        <w:rPr>
          <w:smallCaps/>
        </w:rPr>
        <w:tab/>
        <w:t>h</w:t>
      </w:r>
      <w:r>
        <w:rPr>
          <w:smallCaps/>
        </w:rPr>
        <w:tab/>
      </w:r>
      <w:r>
        <w:t>(name)</w:t>
      </w:r>
      <w:r>
        <w:tab/>
        <w:t>leave</w:t>
      </w:r>
      <w:r>
        <w:rPr>
          <w:smallCaps/>
        </w:rPr>
        <w:tab/>
        <w:t>c</w:t>
      </w:r>
      <w:r>
        <w:rPr>
          <w:smallCaps/>
        </w:rPr>
        <w:tab/>
        <w:t>af</w:t>
      </w:r>
      <w:r>
        <w:t>=ambush</w:t>
      </w:r>
      <w:r>
        <w:tab/>
      </w:r>
      <w:r>
        <w:rPr>
          <w:smallCaps/>
        </w:rPr>
        <w:t>obl</w:t>
      </w:r>
      <w:r>
        <w:tab/>
      </w:r>
      <w:r>
        <w:rPr>
          <w:smallCaps/>
        </w:rPr>
        <w:t>red</w:t>
      </w:r>
      <w:r>
        <w:t>-follow-</w:t>
      </w:r>
      <w:r>
        <w:rPr>
          <w:smallCaps/>
        </w:rPr>
        <w:t>pf</w:t>
      </w:r>
      <w:r w:rsidR="00E16D6A">
        <w:tab/>
        <w:t>indeed</w:t>
      </w:r>
      <w:r w:rsidR="00E16D6A">
        <w:tab/>
        <w:t>by</w:t>
      </w:r>
    </w:p>
    <w:p w14:paraId="4E77BCE9" w14:textId="77777777" w:rsidR="00800AD8" w:rsidRDefault="00800AD8" w:rsidP="008C3B63">
      <w:pPr>
        <w:pStyle w:val="InterlineText"/>
        <w:tabs>
          <w:tab w:val="left" w:pos="533"/>
          <w:tab w:val="left" w:pos="1082"/>
          <w:tab w:val="right" w:pos="8789"/>
        </w:tabs>
      </w:pPr>
      <w:r>
        <w:tab/>
        <w:t>vatu</w:t>
      </w:r>
      <w:r>
        <w:tab/>
        <w:t>nimadju.</w:t>
      </w:r>
    </w:p>
    <w:p w14:paraId="629724F0" w14:textId="77777777" w:rsidR="00800AD8" w:rsidRDefault="00800AD8" w:rsidP="008C3B63">
      <w:pPr>
        <w:pStyle w:val="InterlineGlossWithTrans"/>
        <w:tabs>
          <w:tab w:val="left" w:pos="533"/>
          <w:tab w:val="left" w:pos="1082"/>
          <w:tab w:val="right" w:pos="8789"/>
        </w:tabs>
      </w:pPr>
      <w:r>
        <w:tab/>
        <w:t>vatu</w:t>
      </w:r>
      <w:r>
        <w:tab/>
        <w:t>ni-madju</w:t>
      </w:r>
    </w:p>
    <w:p w14:paraId="5B70F369" w14:textId="77777777" w:rsidR="00800AD8" w:rsidRDefault="00800AD8" w:rsidP="008C3B63">
      <w:pPr>
        <w:pStyle w:val="InterlineTrans"/>
        <w:tabs>
          <w:tab w:val="left" w:pos="533"/>
          <w:tab w:val="left" w:pos="1082"/>
          <w:tab w:val="right" w:pos="8789"/>
        </w:tabs>
      </w:pPr>
      <w:r>
        <w:tab/>
        <w:t>dog</w:t>
      </w:r>
      <w:r>
        <w:tab/>
        <w:t>of-</w:t>
      </w:r>
      <w:r>
        <w:rPr>
          <w:smallCaps/>
        </w:rPr>
        <w:t>3rd.pers</w:t>
      </w:r>
    </w:p>
    <w:p w14:paraId="1736F663" w14:textId="77777777" w:rsidR="00800AD8" w:rsidRDefault="00800AD8" w:rsidP="008C3B63">
      <w:pPr>
        <w:pStyle w:val="InterlineFreeCommentFollows"/>
        <w:tabs>
          <w:tab w:val="right" w:pos="8789"/>
        </w:tabs>
      </w:pPr>
      <w:r>
        <w:t>And Vatjuîayan went and ambushed(?) those who were being pursued by his dogs.</w:t>
      </w:r>
    </w:p>
    <w:p w14:paraId="3296F561" w14:textId="77777777" w:rsidR="00800AD8" w:rsidRDefault="00A8416B" w:rsidP="008D08C8">
      <w:pPr>
        <w:pStyle w:val="Commentparaanother"/>
      </w:pPr>
      <w:r>
        <w:t>[</w:t>
      </w:r>
      <w:r w:rsidR="00800AD8" w:rsidRPr="00E16D6A">
        <w:rPr>
          <w:rStyle w:val="VernacularText"/>
        </w:rPr>
        <w:t>ta</w:t>
      </w:r>
      <w:r w:rsidR="00800AD8">
        <w:t xml:space="preserve">: </w:t>
      </w:r>
      <w:r w:rsidR="008D08C8">
        <w:t xml:space="preserve">was </w:t>
      </w:r>
      <w:r w:rsidR="00800AD8" w:rsidRPr="00E16D6A">
        <w:rPr>
          <w:rStyle w:val="VernacularText"/>
        </w:rPr>
        <w:t>a</w:t>
      </w:r>
      <w:r>
        <w:t>]</w:t>
      </w:r>
    </w:p>
    <w:p w14:paraId="645053AB" w14:textId="77777777" w:rsidR="00800AD8" w:rsidRDefault="00A8416B" w:rsidP="008C3B63">
      <w:pPr>
        <w:pStyle w:val="CommentLastWithHalfSpace"/>
        <w:tabs>
          <w:tab w:val="right" w:pos="8789"/>
        </w:tabs>
      </w:pPr>
      <w:r>
        <w:t>[</w:t>
      </w:r>
      <w:r w:rsidR="00800AD8" w:rsidRPr="00E16D6A">
        <w:rPr>
          <w:rStyle w:val="VernacularText"/>
        </w:rPr>
        <w:t>nimadju</w:t>
      </w:r>
      <w:r w:rsidR="00800AD8">
        <w:t xml:space="preserve">: </w:t>
      </w:r>
      <w:r w:rsidR="008D08C8">
        <w:t xml:space="preserve">was </w:t>
      </w:r>
      <w:r w:rsidR="00800AD8" w:rsidRPr="00E16D6A">
        <w:rPr>
          <w:rStyle w:val="VernacularText"/>
        </w:rPr>
        <w:t>timadju</w:t>
      </w:r>
      <w:r w:rsidR="00E16D6A">
        <w:t>]</w:t>
      </w:r>
    </w:p>
    <w:p w14:paraId="78A6A142" w14:textId="77777777" w:rsidR="00800AD8" w:rsidRDefault="00DC1AE0" w:rsidP="008C3B63">
      <w:pPr>
        <w:pStyle w:val="InterlineText"/>
        <w:tabs>
          <w:tab w:val="left" w:pos="533"/>
          <w:tab w:val="left" w:pos="1022"/>
          <w:tab w:val="left" w:pos="1706"/>
          <w:tab w:val="left" w:pos="2570"/>
          <w:tab w:val="left" w:pos="3014"/>
          <w:tab w:val="left" w:pos="3788"/>
          <w:tab w:val="left" w:pos="4352"/>
          <w:tab w:val="right" w:pos="8789"/>
        </w:tabs>
      </w:pPr>
      <w:r w:rsidRPr="003A1D48">
        <w:rPr>
          <w:rStyle w:val="InterlineTextNumChar"/>
        </w:rPr>
        <w:t>011</w:t>
      </w:r>
      <w:r w:rsidR="00800AD8">
        <w:tab/>
        <w:t>qau</w:t>
      </w:r>
      <w:r w:rsidR="00800AD8">
        <w:tab/>
        <w:t>azua</w:t>
      </w:r>
      <w:r w:rsidR="00800AD8">
        <w:tab/>
        <w:t>qaîa</w:t>
      </w:r>
      <w:r w:rsidR="00800AD8">
        <w:tab/>
        <w:t>ini</w:t>
      </w:r>
      <w:r w:rsidR="00800AD8">
        <w:tab/>
        <w:t>anga</w:t>
      </w:r>
      <w:r w:rsidR="00800AD8">
        <w:tab/>
        <w:t>ka</w:t>
      </w:r>
      <w:r w:rsidR="00800AD8">
        <w:tab/>
        <w:t>djemalim.</w:t>
      </w:r>
    </w:p>
    <w:p w14:paraId="2B854E86" w14:textId="77777777" w:rsidR="00800AD8" w:rsidRDefault="00800AD8" w:rsidP="008C3B63">
      <w:pPr>
        <w:pStyle w:val="InterlineGlossWithTrans"/>
        <w:tabs>
          <w:tab w:val="left" w:pos="533"/>
          <w:tab w:val="left" w:pos="1022"/>
          <w:tab w:val="left" w:pos="1706"/>
          <w:tab w:val="left" w:pos="2570"/>
          <w:tab w:val="left" w:pos="3014"/>
          <w:tab w:val="left" w:pos="3788"/>
          <w:tab w:val="left" w:pos="4352"/>
          <w:tab w:val="right" w:pos="8789"/>
        </w:tabs>
      </w:pPr>
      <w:r>
        <w:tab/>
        <w:t>qau</w:t>
      </w:r>
      <w:r>
        <w:tab/>
        <w:t>a-zua</w:t>
      </w:r>
      <w:r>
        <w:tab/>
        <w:t>qaîa</w:t>
      </w:r>
      <w:r>
        <w:tab/>
        <w:t>ini</w:t>
      </w:r>
      <w:r>
        <w:tab/>
        <w:t>anga</w:t>
      </w:r>
      <w:r>
        <w:tab/>
        <w:t>ka</w:t>
      </w:r>
      <w:r>
        <w:tab/>
        <w:t>em=djalim</w:t>
      </w:r>
    </w:p>
    <w:p w14:paraId="342233BC" w14:textId="77777777" w:rsidR="00800AD8" w:rsidRDefault="00800AD8" w:rsidP="008C3B63">
      <w:pPr>
        <w:pStyle w:val="InterlineTransNoFree"/>
        <w:tabs>
          <w:tab w:val="left" w:pos="1022"/>
          <w:tab w:val="left" w:pos="1706"/>
          <w:tab w:val="left" w:pos="2570"/>
          <w:tab w:val="left" w:pos="3014"/>
          <w:tab w:val="left" w:pos="3788"/>
          <w:tab w:val="left" w:pos="4352"/>
          <w:tab w:val="right" w:pos="8789"/>
        </w:tabs>
      </w:pPr>
      <w:r>
        <w:tab/>
        <w:t>so</w:t>
      </w:r>
      <w:r>
        <w:tab/>
      </w:r>
      <w:r>
        <w:rPr>
          <w:smallCaps/>
        </w:rPr>
        <w:t>c-</w:t>
      </w:r>
      <w:r>
        <w:t>that</w:t>
      </w:r>
      <w:r>
        <w:tab/>
        <w:t>outsider</w:t>
      </w:r>
      <w:r>
        <w:tab/>
        <w:t>not</w:t>
      </w:r>
      <w:r>
        <w:tab/>
        <w:t>indeed</w:t>
      </w:r>
      <w:r>
        <w:tab/>
        <w:t>after</w:t>
      </w:r>
      <w:r>
        <w:tab/>
      </w:r>
      <w:r>
        <w:rPr>
          <w:smallCaps/>
        </w:rPr>
        <w:t>af</w:t>
      </w:r>
      <w:r>
        <w:t>=win</w:t>
      </w:r>
      <w:r w:rsidR="00E16D6A">
        <w:tab/>
        <w:t>So the enemies could not win.</w:t>
      </w:r>
    </w:p>
    <w:p w14:paraId="1F2790F6" w14:textId="77777777" w:rsidR="00800AD8" w:rsidRDefault="00DC1AE0" w:rsidP="008C3B63">
      <w:pPr>
        <w:pStyle w:val="InterlineText"/>
        <w:tabs>
          <w:tab w:val="left" w:pos="533"/>
          <w:tab w:val="left" w:pos="2237"/>
          <w:tab w:val="left" w:pos="2741"/>
          <w:tab w:val="right" w:pos="8789"/>
        </w:tabs>
      </w:pPr>
      <w:r w:rsidRPr="003A1D48">
        <w:rPr>
          <w:rStyle w:val="InterlineTextNumChar"/>
        </w:rPr>
        <w:t>012</w:t>
      </w:r>
      <w:r w:rsidR="00800AD8">
        <w:tab/>
        <w:t>îevavaw</w:t>
      </w:r>
      <w:r w:rsidR="00800AD8">
        <w:tab/>
        <w:t>tua</w:t>
      </w:r>
      <w:r w:rsidR="00800AD8">
        <w:tab/>
        <w:t>kasiw.</w:t>
      </w:r>
    </w:p>
    <w:p w14:paraId="4BF0E2CA" w14:textId="77777777" w:rsidR="00800AD8" w:rsidRDefault="00800AD8" w:rsidP="008C3B63">
      <w:pPr>
        <w:pStyle w:val="InterlineGlossWithTrans"/>
        <w:tabs>
          <w:tab w:val="left" w:pos="533"/>
          <w:tab w:val="left" w:pos="2237"/>
          <w:tab w:val="left" w:pos="2741"/>
          <w:tab w:val="right" w:pos="8789"/>
        </w:tabs>
      </w:pPr>
      <w:r>
        <w:tab/>
        <w:t>îe-va-vaw</w:t>
      </w:r>
      <w:r>
        <w:tab/>
        <w:t>tua</w:t>
      </w:r>
      <w:r>
        <w:tab/>
        <w:t>kasiw</w:t>
      </w:r>
    </w:p>
    <w:p w14:paraId="73394CC6" w14:textId="77777777" w:rsidR="00800AD8" w:rsidRDefault="00800AD8" w:rsidP="008C3B63">
      <w:pPr>
        <w:pStyle w:val="InterlineTransNoFree"/>
        <w:tabs>
          <w:tab w:val="left" w:pos="2237"/>
          <w:tab w:val="left" w:pos="2741"/>
          <w:tab w:val="right" w:pos="8789"/>
        </w:tabs>
      </w:pPr>
      <w:r>
        <w:tab/>
        <w:t>go.to-</w:t>
      </w:r>
      <w:r>
        <w:rPr>
          <w:smallCaps/>
        </w:rPr>
        <w:t>red</w:t>
      </w:r>
      <w:r>
        <w:t>-above</w:t>
      </w:r>
      <w:r>
        <w:tab/>
      </w:r>
      <w:r>
        <w:rPr>
          <w:smallCaps/>
        </w:rPr>
        <w:t>obl</w:t>
      </w:r>
      <w:r>
        <w:tab/>
        <w:t>tree</w:t>
      </w:r>
      <w:r w:rsidR="00E16D6A">
        <w:tab/>
        <w:t>They climbed up trees.</w:t>
      </w:r>
    </w:p>
    <w:p w14:paraId="78434F9F" w14:textId="77777777" w:rsidR="00800AD8" w:rsidRDefault="00DC1AE0" w:rsidP="008C3B63">
      <w:pPr>
        <w:pStyle w:val="InterlineText"/>
        <w:tabs>
          <w:tab w:val="left" w:pos="533"/>
          <w:tab w:val="left" w:pos="1022"/>
          <w:tab w:val="left" w:pos="1841"/>
          <w:tab w:val="left" w:pos="2105"/>
          <w:tab w:val="left" w:pos="2759"/>
          <w:tab w:val="left" w:pos="3443"/>
          <w:tab w:val="right" w:pos="8789"/>
        </w:tabs>
      </w:pPr>
      <w:r w:rsidRPr="003A1D48">
        <w:rPr>
          <w:rStyle w:val="InterlineTextNumChar"/>
        </w:rPr>
        <w:t>013</w:t>
      </w:r>
      <w:r w:rsidR="00800AD8">
        <w:tab/>
        <w:t>qau</w:t>
      </w:r>
      <w:r w:rsidR="00800AD8">
        <w:tab/>
        <w:t>katsen</w:t>
      </w:r>
      <w:r w:rsidR="00800AD8">
        <w:tab/>
        <w:t>a</w:t>
      </w:r>
      <w:r w:rsidR="00800AD8">
        <w:tab/>
        <w:t>zuma</w:t>
      </w:r>
      <w:r w:rsidR="00800AD8">
        <w:tab/>
        <w:t>azua</w:t>
      </w:r>
      <w:r w:rsidR="00800AD8">
        <w:tab/>
        <w:t>qaîa.</w:t>
      </w:r>
    </w:p>
    <w:p w14:paraId="4952852A" w14:textId="77777777" w:rsidR="00800AD8" w:rsidRDefault="00800AD8" w:rsidP="008C3B63">
      <w:pPr>
        <w:pStyle w:val="InterlineGlossWithTrans"/>
        <w:tabs>
          <w:tab w:val="left" w:pos="533"/>
          <w:tab w:val="left" w:pos="1022"/>
          <w:tab w:val="left" w:pos="1841"/>
          <w:tab w:val="left" w:pos="2105"/>
          <w:tab w:val="left" w:pos="2759"/>
          <w:tab w:val="left" w:pos="3443"/>
          <w:tab w:val="right" w:pos="8789"/>
        </w:tabs>
      </w:pPr>
      <w:r>
        <w:tab/>
        <w:t>qau</w:t>
      </w:r>
      <w:r>
        <w:tab/>
        <w:t>kats-en</w:t>
      </w:r>
      <w:r>
        <w:tab/>
        <w:t>a</w:t>
      </w:r>
      <w:r>
        <w:tab/>
        <w:t>zuma</w:t>
      </w:r>
      <w:r>
        <w:tab/>
        <w:t>a-zua</w:t>
      </w:r>
      <w:r>
        <w:tab/>
        <w:t>qaîa</w:t>
      </w:r>
    </w:p>
    <w:p w14:paraId="7DCB8694" w14:textId="77777777" w:rsidR="00800AD8" w:rsidRDefault="00800AD8" w:rsidP="008C3B63">
      <w:pPr>
        <w:pStyle w:val="InterlineTransNoFree"/>
        <w:tabs>
          <w:tab w:val="left" w:pos="1022"/>
          <w:tab w:val="left" w:pos="1841"/>
          <w:tab w:val="left" w:pos="2105"/>
          <w:tab w:val="left" w:pos="2759"/>
          <w:tab w:val="left" w:pos="3443"/>
          <w:tab w:val="right" w:pos="8789"/>
        </w:tabs>
      </w:pPr>
      <w:r>
        <w:tab/>
        <w:t>so</w:t>
      </w:r>
      <w:r>
        <w:tab/>
        <w:t>bite-</w:t>
      </w:r>
      <w:r>
        <w:rPr>
          <w:smallCaps/>
        </w:rPr>
        <w:t>pf</w:t>
      </w:r>
      <w:r>
        <w:rPr>
          <w:smallCaps/>
        </w:rPr>
        <w:tab/>
        <w:t>c</w:t>
      </w:r>
      <w:r>
        <w:rPr>
          <w:smallCaps/>
        </w:rPr>
        <w:tab/>
      </w:r>
      <w:r>
        <w:t>other</w:t>
      </w:r>
      <w:r>
        <w:tab/>
      </w:r>
      <w:r>
        <w:rPr>
          <w:smallCaps/>
        </w:rPr>
        <w:t>c-</w:t>
      </w:r>
      <w:r>
        <w:t>that</w:t>
      </w:r>
      <w:r>
        <w:tab/>
        <w:t>outsider</w:t>
      </w:r>
      <w:r w:rsidR="00E16D6A">
        <w:tab/>
        <w:t>But some of the enemies were bitten.</w:t>
      </w:r>
    </w:p>
    <w:p w14:paraId="03F6D24E" w14:textId="77777777" w:rsidR="00800AD8" w:rsidRDefault="00DC1AE0" w:rsidP="008C3B63">
      <w:pPr>
        <w:pStyle w:val="InterlineText"/>
        <w:tabs>
          <w:tab w:val="left" w:pos="533"/>
          <w:tab w:val="left" w:pos="1187"/>
          <w:tab w:val="left" w:pos="2891"/>
          <w:tab w:val="left" w:pos="3395"/>
          <w:tab w:val="left" w:pos="4139"/>
          <w:tab w:val="left" w:pos="4958"/>
          <w:tab w:val="left" w:pos="5447"/>
          <w:tab w:val="left" w:pos="5996"/>
          <w:tab w:val="left" w:pos="6260"/>
          <w:tab w:val="left" w:pos="7334"/>
          <w:tab w:val="left" w:pos="7823"/>
          <w:tab w:val="right" w:pos="8789"/>
        </w:tabs>
      </w:pPr>
      <w:r w:rsidRPr="003A1D48">
        <w:rPr>
          <w:rStyle w:val="InterlineTextNumChar"/>
        </w:rPr>
        <w:t>014</w:t>
      </w:r>
      <w:r w:rsidR="00800AD8">
        <w:tab/>
        <w:t>nu</w:t>
      </w:r>
      <w:r w:rsidR="00800AD8">
        <w:tab/>
        <w:t>îevavaw</w:t>
      </w:r>
      <w:r w:rsidR="00800AD8">
        <w:tab/>
        <w:t>tua</w:t>
      </w:r>
      <w:r w:rsidR="00800AD8">
        <w:tab/>
        <w:t>kasiw,</w:t>
      </w:r>
      <w:r w:rsidR="00800AD8">
        <w:tab/>
        <w:t>katsen</w:t>
      </w:r>
      <w:r w:rsidR="00800AD8">
        <w:tab/>
        <w:t>nua</w:t>
      </w:r>
      <w:r w:rsidR="00800AD8">
        <w:tab/>
        <w:t>vatu</w:t>
      </w:r>
      <w:r w:rsidR="00800AD8">
        <w:tab/>
        <w:t>a</w:t>
      </w:r>
      <w:r w:rsidR="00800AD8">
        <w:tab/>
        <w:t>qapulu</w:t>
      </w:r>
      <w:r w:rsidR="00E16D6A">
        <w:tab/>
        <w:t>nua</w:t>
      </w:r>
      <w:r w:rsidR="00E16D6A">
        <w:tab/>
        <w:t>kasiw.</w:t>
      </w:r>
    </w:p>
    <w:p w14:paraId="2EEEBB9A" w14:textId="77777777" w:rsidR="00800AD8" w:rsidRDefault="00800AD8" w:rsidP="008C3B63">
      <w:pPr>
        <w:pStyle w:val="InterlineGlossWithTrans"/>
        <w:tabs>
          <w:tab w:val="left" w:pos="533"/>
          <w:tab w:val="left" w:pos="1187"/>
          <w:tab w:val="left" w:pos="2891"/>
          <w:tab w:val="left" w:pos="3395"/>
          <w:tab w:val="left" w:pos="4139"/>
          <w:tab w:val="left" w:pos="4958"/>
          <w:tab w:val="left" w:pos="5447"/>
          <w:tab w:val="left" w:pos="5996"/>
          <w:tab w:val="left" w:pos="6260"/>
          <w:tab w:val="left" w:pos="7334"/>
          <w:tab w:val="left" w:pos="7823"/>
          <w:tab w:val="right" w:pos="8789"/>
        </w:tabs>
      </w:pPr>
      <w:r>
        <w:tab/>
        <w:t>nu</w:t>
      </w:r>
      <w:r>
        <w:tab/>
        <w:t>îe-va-vaw</w:t>
      </w:r>
      <w:r>
        <w:tab/>
        <w:t>tua</w:t>
      </w:r>
      <w:r>
        <w:tab/>
        <w:t>kasiw</w:t>
      </w:r>
      <w:r>
        <w:tab/>
        <w:t>kats-en</w:t>
      </w:r>
      <w:r>
        <w:tab/>
        <w:t>nua</w:t>
      </w:r>
      <w:r>
        <w:tab/>
        <w:t>vatu</w:t>
      </w:r>
      <w:r>
        <w:tab/>
        <w:t>a</w:t>
      </w:r>
      <w:r>
        <w:tab/>
        <w:t>qa-pulu</w:t>
      </w:r>
      <w:r w:rsidR="00E16D6A">
        <w:tab/>
        <w:t>nua</w:t>
      </w:r>
      <w:r w:rsidR="00E16D6A">
        <w:tab/>
        <w:t>kasiw</w:t>
      </w:r>
    </w:p>
    <w:p w14:paraId="179FBE71" w14:textId="77777777" w:rsidR="00800AD8" w:rsidRDefault="00800AD8" w:rsidP="008C3B63">
      <w:pPr>
        <w:pStyle w:val="InterlineTrans"/>
        <w:tabs>
          <w:tab w:val="left" w:pos="533"/>
          <w:tab w:val="left" w:pos="1187"/>
          <w:tab w:val="left" w:pos="2891"/>
          <w:tab w:val="left" w:pos="3395"/>
          <w:tab w:val="left" w:pos="4139"/>
          <w:tab w:val="left" w:pos="4958"/>
          <w:tab w:val="left" w:pos="5447"/>
          <w:tab w:val="left" w:pos="5996"/>
          <w:tab w:val="left" w:pos="6260"/>
          <w:tab w:val="left" w:pos="7334"/>
          <w:tab w:val="left" w:pos="7823"/>
          <w:tab w:val="right" w:pos="8789"/>
        </w:tabs>
      </w:pPr>
      <w:r>
        <w:tab/>
        <w:t>when</w:t>
      </w:r>
      <w:r>
        <w:tab/>
        <w:t>go.to-</w:t>
      </w:r>
      <w:r>
        <w:rPr>
          <w:smallCaps/>
        </w:rPr>
        <w:t>red</w:t>
      </w:r>
      <w:r>
        <w:t>-above</w:t>
      </w:r>
      <w:r>
        <w:tab/>
      </w:r>
      <w:r>
        <w:rPr>
          <w:smallCaps/>
        </w:rPr>
        <w:t>obl</w:t>
      </w:r>
      <w:r>
        <w:tab/>
        <w:t>tree</w:t>
      </w:r>
      <w:r>
        <w:tab/>
        <w:t>bite-</w:t>
      </w:r>
      <w:r>
        <w:rPr>
          <w:smallCaps/>
        </w:rPr>
        <w:t>pf</w:t>
      </w:r>
      <w:r>
        <w:tab/>
        <w:t>by</w:t>
      </w:r>
      <w:r>
        <w:tab/>
        <w:t>dog</w:t>
      </w:r>
      <w:r>
        <w:rPr>
          <w:smallCaps/>
        </w:rPr>
        <w:tab/>
        <w:t>c</w:t>
      </w:r>
      <w:r>
        <w:rPr>
          <w:smallCaps/>
        </w:rPr>
        <w:tab/>
        <w:t>red</w:t>
      </w:r>
      <w:r>
        <w:t>-trunk</w:t>
      </w:r>
      <w:r w:rsidR="00E16D6A">
        <w:tab/>
        <w:t>of</w:t>
      </w:r>
      <w:r w:rsidR="00E16D6A">
        <w:tab/>
        <w:t>tree</w:t>
      </w:r>
    </w:p>
    <w:p w14:paraId="6659B111" w14:textId="77777777" w:rsidR="00800AD8" w:rsidRDefault="00800AD8" w:rsidP="008C3B63">
      <w:pPr>
        <w:pStyle w:val="InterlineFree"/>
        <w:tabs>
          <w:tab w:val="right" w:pos="8789"/>
        </w:tabs>
      </w:pPr>
      <w:r>
        <w:t>When they climbed trees, the dogs bit the trunks of the trees.</w:t>
      </w:r>
    </w:p>
    <w:p w14:paraId="19EAC5F9" w14:textId="77777777" w:rsidR="00800AD8" w:rsidRDefault="00DC1AE0" w:rsidP="008C3B63">
      <w:pPr>
        <w:pStyle w:val="InterlineText"/>
        <w:tabs>
          <w:tab w:val="left" w:pos="533"/>
          <w:tab w:val="left" w:pos="1022"/>
          <w:tab w:val="left" w:pos="1961"/>
          <w:tab w:val="left" w:pos="3095"/>
          <w:tab w:val="left" w:pos="3359"/>
          <w:tab w:val="right" w:pos="8789"/>
        </w:tabs>
      </w:pPr>
      <w:r w:rsidRPr="003A1D48">
        <w:rPr>
          <w:rStyle w:val="InterlineTextNumChar"/>
        </w:rPr>
        <w:t>015</w:t>
      </w:r>
      <w:r w:rsidR="00800AD8">
        <w:tab/>
        <w:t>qau</w:t>
      </w:r>
      <w:r w:rsidR="00800AD8">
        <w:tab/>
        <w:t>inika</w:t>
      </w:r>
      <w:r w:rsidR="00800AD8">
        <w:tab/>
        <w:t>djemalim</w:t>
      </w:r>
      <w:r w:rsidR="00800AD8">
        <w:tab/>
        <w:t>a</w:t>
      </w:r>
      <w:r w:rsidR="00800AD8">
        <w:tab/>
        <w:t>tsautsau.</w:t>
      </w:r>
    </w:p>
    <w:p w14:paraId="5EB9B167" w14:textId="77777777" w:rsidR="00800AD8" w:rsidRDefault="00800AD8" w:rsidP="008C3B63">
      <w:pPr>
        <w:pStyle w:val="InterlineGlossWithTrans"/>
        <w:tabs>
          <w:tab w:val="left" w:pos="533"/>
          <w:tab w:val="left" w:pos="1022"/>
          <w:tab w:val="left" w:pos="1961"/>
          <w:tab w:val="left" w:pos="3095"/>
          <w:tab w:val="left" w:pos="3359"/>
          <w:tab w:val="right" w:pos="8789"/>
        </w:tabs>
      </w:pPr>
      <w:r>
        <w:tab/>
        <w:t>qau</w:t>
      </w:r>
      <w:r>
        <w:tab/>
        <w:t>ini-ka</w:t>
      </w:r>
      <w:r>
        <w:tab/>
        <w:t>em=djalim</w:t>
      </w:r>
      <w:r>
        <w:tab/>
        <w:t>a</w:t>
      </w:r>
      <w:r>
        <w:tab/>
        <w:t>tsau-tsau</w:t>
      </w:r>
    </w:p>
    <w:p w14:paraId="14D7B55B" w14:textId="77777777" w:rsidR="00800AD8" w:rsidRDefault="00800AD8" w:rsidP="008C3B63">
      <w:pPr>
        <w:pStyle w:val="InterlineTransNoFree"/>
        <w:tabs>
          <w:tab w:val="left" w:pos="1022"/>
          <w:tab w:val="left" w:pos="1961"/>
          <w:tab w:val="left" w:pos="3095"/>
          <w:tab w:val="left" w:pos="3359"/>
          <w:tab w:val="right" w:pos="8789"/>
        </w:tabs>
      </w:pPr>
      <w:r>
        <w:tab/>
        <w:t>so</w:t>
      </w:r>
      <w:r>
        <w:tab/>
        <w:t>not-after</w:t>
      </w:r>
      <w:r>
        <w:tab/>
      </w:r>
      <w:r>
        <w:rPr>
          <w:smallCaps/>
        </w:rPr>
        <w:t>af</w:t>
      </w:r>
      <w:r>
        <w:t>=win</w:t>
      </w:r>
      <w:r>
        <w:rPr>
          <w:smallCaps/>
        </w:rPr>
        <w:tab/>
        <w:t>c</w:t>
      </w:r>
      <w:r>
        <w:rPr>
          <w:smallCaps/>
        </w:rPr>
        <w:tab/>
        <w:t>red</w:t>
      </w:r>
      <w:r>
        <w:t>-being</w:t>
      </w:r>
      <w:r w:rsidR="00E16D6A">
        <w:tab/>
        <w:t>The men couldn’t win.</w:t>
      </w:r>
    </w:p>
    <w:p w14:paraId="32551DFB" w14:textId="77777777" w:rsidR="00800AD8" w:rsidRDefault="00DC1AE0" w:rsidP="008C3B63">
      <w:pPr>
        <w:pStyle w:val="InterlineText"/>
        <w:tabs>
          <w:tab w:val="left" w:pos="533"/>
          <w:tab w:val="left" w:pos="1517"/>
          <w:tab w:val="left" w:pos="2456"/>
          <w:tab w:val="left" w:pos="2900"/>
          <w:tab w:val="left" w:pos="3239"/>
          <w:tab w:val="left" w:pos="4448"/>
          <w:tab w:val="left" w:pos="4712"/>
          <w:tab w:val="right" w:pos="8789"/>
        </w:tabs>
      </w:pPr>
      <w:r w:rsidRPr="003A1D48">
        <w:rPr>
          <w:rStyle w:val="InterlineTextNumChar"/>
        </w:rPr>
        <w:t>016</w:t>
      </w:r>
      <w:r w:rsidR="00800AD8">
        <w:tab/>
        <w:t>saka</w:t>
      </w:r>
      <w:r w:rsidR="00800AD8">
        <w:tab/>
        <w:t>maîi</w:t>
      </w:r>
      <w:r w:rsidR="00800AD8">
        <w:tab/>
        <w:t>ti</w:t>
      </w:r>
      <w:r w:rsidR="00800AD8">
        <w:tab/>
        <w:t>sa</w:t>
      </w:r>
      <w:r w:rsidR="00800AD8">
        <w:tab/>
        <w:t>Vatjuîayan</w:t>
      </w:r>
      <w:r w:rsidR="00800AD8">
        <w:tab/>
        <w:t>a</w:t>
      </w:r>
      <w:r w:rsidR="00800AD8">
        <w:tab/>
        <w:t>penanapanaq.</w:t>
      </w:r>
    </w:p>
    <w:p w14:paraId="066BE953" w14:textId="77777777" w:rsidR="00800AD8" w:rsidRDefault="00800AD8" w:rsidP="008C3B63">
      <w:pPr>
        <w:pStyle w:val="InterlineGlossWithTrans"/>
        <w:tabs>
          <w:tab w:val="left" w:pos="533"/>
          <w:tab w:val="left" w:pos="1517"/>
          <w:tab w:val="left" w:pos="2456"/>
          <w:tab w:val="left" w:pos="2900"/>
          <w:tab w:val="left" w:pos="3239"/>
          <w:tab w:val="left" w:pos="4448"/>
          <w:tab w:val="left" w:pos="4712"/>
          <w:tab w:val="right" w:pos="8789"/>
        </w:tabs>
      </w:pPr>
      <w:r>
        <w:tab/>
        <w:t>sa-ka</w:t>
      </w:r>
      <w:r>
        <w:tab/>
        <w:t>maîi</w:t>
      </w:r>
      <w:r>
        <w:tab/>
        <w:t>ti</w:t>
      </w:r>
      <w:r>
        <w:tab/>
        <w:t>sa</w:t>
      </w:r>
      <w:r>
        <w:tab/>
        <w:t>Vatjuîayan</w:t>
      </w:r>
      <w:r>
        <w:tab/>
        <w:t>a</w:t>
      </w:r>
      <w:r>
        <w:tab/>
        <w:t>en=pana-panaq</w:t>
      </w:r>
    </w:p>
    <w:p w14:paraId="74E2BF09" w14:textId="77777777" w:rsidR="00800AD8" w:rsidRDefault="00800AD8" w:rsidP="008C3B63">
      <w:pPr>
        <w:pStyle w:val="InterlineTrans"/>
        <w:tabs>
          <w:tab w:val="left" w:pos="533"/>
          <w:tab w:val="left" w:pos="1517"/>
          <w:tab w:val="left" w:pos="2456"/>
          <w:tab w:val="left" w:pos="2900"/>
          <w:tab w:val="left" w:pos="3239"/>
          <w:tab w:val="left" w:pos="4448"/>
          <w:tab w:val="left" w:pos="4712"/>
          <w:tab w:val="right" w:pos="8789"/>
        </w:tabs>
      </w:pPr>
      <w:r>
        <w:tab/>
        <w:t>and-after</w:t>
      </w:r>
      <w:r>
        <w:tab/>
        <w:t>different</w:t>
      </w:r>
      <w:r>
        <w:tab/>
      </w:r>
      <w:r>
        <w:rPr>
          <w:smallCaps/>
        </w:rPr>
        <w:t>f.h</w:t>
      </w:r>
      <w:r>
        <w:rPr>
          <w:smallCaps/>
        </w:rPr>
        <w:tab/>
        <w:t>h</w:t>
      </w:r>
      <w:r>
        <w:rPr>
          <w:smallCaps/>
        </w:rPr>
        <w:tab/>
      </w:r>
      <w:r>
        <w:t>(name)</w:t>
      </w:r>
      <w:r>
        <w:rPr>
          <w:smallCaps/>
        </w:rPr>
        <w:tab/>
        <w:t>c</w:t>
      </w:r>
      <w:r>
        <w:rPr>
          <w:smallCaps/>
        </w:rPr>
        <w:tab/>
        <w:t>af</w:t>
      </w:r>
      <w:r>
        <w:t>=</w:t>
      </w:r>
      <w:r>
        <w:rPr>
          <w:smallCaps/>
        </w:rPr>
        <w:t>red</w:t>
      </w:r>
      <w:r>
        <w:t>-arrow</w:t>
      </w:r>
    </w:p>
    <w:p w14:paraId="39C7AAB7" w14:textId="77777777" w:rsidR="00800AD8" w:rsidRDefault="00800AD8" w:rsidP="008C3B63">
      <w:pPr>
        <w:pStyle w:val="InterlineFree"/>
        <w:tabs>
          <w:tab w:val="right" w:pos="8789"/>
        </w:tabs>
      </w:pPr>
      <w:r>
        <w:t>And Vatjuîayan was an expert archer.</w:t>
      </w:r>
    </w:p>
    <w:p w14:paraId="3BECFE6E" w14:textId="77777777" w:rsidR="00800AD8" w:rsidRDefault="00DC1AE0" w:rsidP="008C3B63">
      <w:pPr>
        <w:pStyle w:val="InterlineText"/>
        <w:tabs>
          <w:tab w:val="left" w:pos="533"/>
          <w:tab w:val="left" w:pos="1577"/>
          <w:tab w:val="left" w:pos="2336"/>
          <w:tab w:val="left" w:pos="3905"/>
          <w:tab w:val="left" w:pos="4169"/>
          <w:tab w:val="left" w:pos="5168"/>
          <w:tab w:val="left" w:pos="6032"/>
          <w:tab w:val="left" w:pos="6896"/>
          <w:tab w:val="left" w:pos="8240"/>
          <w:tab w:val="right" w:pos="8789"/>
        </w:tabs>
      </w:pPr>
      <w:r w:rsidRPr="003A1D48">
        <w:rPr>
          <w:rStyle w:val="InterlineTextNumChar"/>
        </w:rPr>
        <w:t>017</w:t>
      </w:r>
      <w:r w:rsidR="00800AD8">
        <w:tab/>
        <w:t>avanu</w:t>
      </w:r>
      <w:r w:rsidR="00800AD8">
        <w:tab/>
        <w:t>sika</w:t>
      </w:r>
      <w:r w:rsidR="00800AD8">
        <w:tab/>
        <w:t>padjavay</w:t>
      </w:r>
      <w:r w:rsidR="00800AD8">
        <w:tab/>
        <w:t>a</w:t>
      </w:r>
      <w:r w:rsidR="00800AD8">
        <w:tab/>
        <w:t>matsay</w:t>
      </w:r>
      <w:r w:rsidR="00800AD8">
        <w:tab/>
        <w:t>nuazua</w:t>
      </w:r>
      <w:r w:rsidR="00800AD8">
        <w:tab/>
        <w:t>qaîa,</w:t>
      </w:r>
      <w:r w:rsidR="00F47B1A">
        <w:tab/>
        <w:t>maya</w:t>
      </w:r>
      <w:r w:rsidR="00F47B1A">
        <w:tab/>
        <w:t>a</w:t>
      </w:r>
    </w:p>
    <w:p w14:paraId="0DE99489" w14:textId="77777777" w:rsidR="00800AD8" w:rsidRDefault="00800AD8" w:rsidP="008C3B63">
      <w:pPr>
        <w:pStyle w:val="InterlineGlossWithTrans"/>
        <w:tabs>
          <w:tab w:val="left" w:pos="533"/>
          <w:tab w:val="left" w:pos="1577"/>
          <w:tab w:val="left" w:pos="2336"/>
          <w:tab w:val="left" w:pos="3905"/>
          <w:tab w:val="left" w:pos="4169"/>
          <w:tab w:val="left" w:pos="5168"/>
          <w:tab w:val="left" w:pos="6032"/>
          <w:tab w:val="left" w:pos="6896"/>
          <w:tab w:val="left" w:pos="8240"/>
          <w:tab w:val="right" w:pos="8789"/>
        </w:tabs>
      </w:pPr>
      <w:r>
        <w:tab/>
        <w:t>avan</w:t>
      </w:r>
      <w:r w:rsidR="00620A5E">
        <w:t xml:space="preserve">  n</w:t>
      </w:r>
      <w:r>
        <w:t>u</w:t>
      </w:r>
      <w:r>
        <w:tab/>
        <w:t>sika</w:t>
      </w:r>
      <w:r>
        <w:tab/>
        <w:t>pa-djavay</w:t>
      </w:r>
      <w:r>
        <w:tab/>
        <w:t>a</w:t>
      </w:r>
      <w:r>
        <w:tab/>
        <w:t>m-patsay</w:t>
      </w:r>
      <w:r>
        <w:tab/>
        <w:t>nua-zua</w:t>
      </w:r>
      <w:r>
        <w:tab/>
        <w:t>qaîa</w:t>
      </w:r>
      <w:r w:rsidR="00F47B1A">
        <w:tab/>
        <w:t>ma-aya</w:t>
      </w:r>
      <w:r w:rsidR="00F47B1A">
        <w:tab/>
        <w:t>a</w:t>
      </w:r>
    </w:p>
    <w:p w14:paraId="54F405B0" w14:textId="77777777" w:rsidR="00800AD8" w:rsidRDefault="00800AD8" w:rsidP="008C3B63">
      <w:pPr>
        <w:pStyle w:val="InterlineTransNoFree"/>
        <w:tabs>
          <w:tab w:val="left" w:pos="1577"/>
          <w:tab w:val="left" w:pos="2336"/>
          <w:tab w:val="left" w:pos="3905"/>
          <w:tab w:val="left" w:pos="4169"/>
          <w:tab w:val="left" w:pos="5168"/>
          <w:tab w:val="left" w:pos="6032"/>
          <w:tab w:val="left" w:pos="6896"/>
          <w:tab w:val="left" w:pos="8240"/>
          <w:tab w:val="right" w:pos="8789"/>
        </w:tabs>
      </w:pPr>
      <w:r>
        <w:tab/>
        <w:t>exact</w:t>
      </w:r>
      <w:r w:rsidR="00620A5E">
        <w:t xml:space="preserve">  of</w:t>
      </w:r>
      <w:r>
        <w:tab/>
        <w:t>reason</w:t>
      </w:r>
      <w:r>
        <w:tab/>
        <w:t>cause-do.much</w:t>
      </w:r>
      <w:r>
        <w:rPr>
          <w:smallCaps/>
        </w:rPr>
        <w:tab/>
        <w:t>c</w:t>
      </w:r>
      <w:r>
        <w:rPr>
          <w:smallCaps/>
        </w:rPr>
        <w:tab/>
        <w:t>af</w:t>
      </w:r>
      <w:r>
        <w:t>-die</w:t>
      </w:r>
      <w:r>
        <w:tab/>
        <w:t>of-that</w:t>
      </w:r>
      <w:r>
        <w:tab/>
        <w:t>outsider</w:t>
      </w:r>
      <w:r w:rsidR="00F47B1A">
        <w:tab/>
      </w:r>
      <w:r w:rsidR="00F47B1A">
        <w:rPr>
          <w:smallCaps/>
        </w:rPr>
        <w:t>stat</w:t>
      </w:r>
      <w:r w:rsidR="00F47B1A">
        <w:t>-be.thus</w:t>
      </w:r>
      <w:r w:rsidR="00F47B1A">
        <w:rPr>
          <w:smallCaps/>
        </w:rPr>
        <w:tab/>
        <w:t>c</w:t>
      </w:r>
    </w:p>
    <w:p w14:paraId="308B1A70" w14:textId="77777777" w:rsidR="00800AD8" w:rsidRDefault="00800AD8" w:rsidP="008C3B63">
      <w:pPr>
        <w:pStyle w:val="InterlineText"/>
        <w:tabs>
          <w:tab w:val="left" w:pos="533"/>
          <w:tab w:val="left" w:pos="1322"/>
          <w:tab w:val="left" w:pos="1586"/>
          <w:tab w:val="left" w:pos="2540"/>
          <w:tab w:val="left" w:pos="4079"/>
          <w:tab w:val="right" w:pos="8789"/>
        </w:tabs>
      </w:pPr>
      <w:r>
        <w:tab/>
        <w:t>kai</w:t>
      </w:r>
      <w:r>
        <w:tab/>
        <w:t>a</w:t>
      </w:r>
      <w:r>
        <w:tab/>
        <w:t>kemasi</w:t>
      </w:r>
      <w:r>
        <w:tab/>
        <w:t>tsuayan</w:t>
      </w:r>
      <w:r w:rsidR="00F47B1A">
        <w:tab/>
        <w:t>tangidangida.</w:t>
      </w:r>
    </w:p>
    <w:p w14:paraId="63820AEF" w14:textId="77777777" w:rsidR="00800AD8" w:rsidRDefault="00800AD8" w:rsidP="008C3B63">
      <w:pPr>
        <w:pStyle w:val="InterlineGlossWithTrans"/>
        <w:tabs>
          <w:tab w:val="left" w:pos="533"/>
          <w:tab w:val="left" w:pos="1322"/>
          <w:tab w:val="left" w:pos="1586"/>
          <w:tab w:val="left" w:pos="2540"/>
          <w:tab w:val="left" w:pos="4079"/>
          <w:tab w:val="right" w:pos="8789"/>
        </w:tabs>
      </w:pPr>
      <w:r>
        <w:tab/>
        <w:t>kai</w:t>
      </w:r>
      <w:r>
        <w:tab/>
        <w:t>a</w:t>
      </w:r>
      <w:r>
        <w:tab/>
        <w:t>em=kasi</w:t>
      </w:r>
      <w:r>
        <w:tab/>
        <w:t>tsuay-an</w:t>
      </w:r>
      <w:r w:rsidR="00F47B1A">
        <w:tab/>
        <w:t>ta-ngida-ngida</w:t>
      </w:r>
    </w:p>
    <w:p w14:paraId="0EEA6146" w14:textId="77777777" w:rsidR="00800AD8" w:rsidRDefault="00800AD8" w:rsidP="008C3B63">
      <w:pPr>
        <w:pStyle w:val="InterlineTrans"/>
        <w:tabs>
          <w:tab w:val="left" w:pos="533"/>
          <w:tab w:val="left" w:pos="1322"/>
          <w:tab w:val="left" w:pos="1586"/>
          <w:tab w:val="left" w:pos="2540"/>
          <w:tab w:val="left" w:pos="4079"/>
          <w:tab w:val="right" w:pos="8789"/>
        </w:tabs>
      </w:pPr>
      <w:r>
        <w:rPr>
          <w:smallCaps/>
        </w:rPr>
        <w:tab/>
      </w:r>
      <w:r>
        <w:t>speech</w:t>
      </w:r>
      <w:r>
        <w:rPr>
          <w:smallCaps/>
        </w:rPr>
        <w:tab/>
        <w:t>c</w:t>
      </w:r>
      <w:r>
        <w:rPr>
          <w:smallCaps/>
        </w:rPr>
        <w:tab/>
        <w:t>af</w:t>
      </w:r>
      <w:r>
        <w:t>=from</w:t>
      </w:r>
      <w:r>
        <w:tab/>
        <w:t>long.time-</w:t>
      </w:r>
      <w:r>
        <w:rPr>
          <w:smallCaps/>
        </w:rPr>
        <w:t>nom</w:t>
      </w:r>
      <w:r w:rsidR="00F47B1A">
        <w:tab/>
      </w:r>
      <w:r w:rsidR="00F47B1A">
        <w:rPr>
          <w:smallCaps/>
        </w:rPr>
        <w:t>past</w:t>
      </w:r>
      <w:r w:rsidR="00F47B1A">
        <w:t>-</w:t>
      </w:r>
      <w:r w:rsidR="00F47B1A">
        <w:rPr>
          <w:smallCaps/>
        </w:rPr>
        <w:t>red</w:t>
      </w:r>
      <w:r w:rsidR="00F47B1A">
        <w:t>-when</w:t>
      </w:r>
    </w:p>
    <w:p w14:paraId="50A263DD" w14:textId="77777777" w:rsidR="00800AD8" w:rsidRDefault="00800AD8" w:rsidP="008C3B63">
      <w:pPr>
        <w:pStyle w:val="InterlineFree"/>
        <w:tabs>
          <w:tab w:val="right" w:pos="8789"/>
        </w:tabs>
      </w:pPr>
      <w:r>
        <w:t>That’s why so many of the enemies died, according to the story from long ago in the past.</w:t>
      </w:r>
    </w:p>
    <w:p w14:paraId="00DE0049" w14:textId="77777777" w:rsidR="00F47B1A" w:rsidRDefault="00800AD8" w:rsidP="008C3B63">
      <w:pPr>
        <w:pStyle w:val="FullTranslation"/>
        <w:tabs>
          <w:tab w:val="right" w:pos="8789"/>
        </w:tabs>
      </w:pPr>
      <w:r>
        <w:t>Long ago we Paiwans had arrows, spears and guns made of bamboo. When we went head-hunting at that time, we fought with weapons made of b</w:t>
      </w:r>
      <w:r w:rsidR="00F47B1A">
        <w:t>amboo. Dogs went along to help.</w:t>
      </w:r>
    </w:p>
    <w:p w14:paraId="5FBDB2AE" w14:textId="77777777" w:rsidR="00800AD8" w:rsidRDefault="00F47B1A" w:rsidP="008C3B63">
      <w:pPr>
        <w:pStyle w:val="FullTranslation"/>
        <w:tabs>
          <w:tab w:val="right" w:pos="8789"/>
        </w:tabs>
      </w:pPr>
      <w:r>
        <w:t>T</w:t>
      </w:r>
      <w:r w:rsidR="00800AD8">
        <w:t>hey say that long ago there was a man from the Paitudjan family whose name was Vatjuîayan. He fought people of nearby villages, and had ten dogs. There were 50 people from the other villages; many died and only two survived, according to the old story. When Vatjuîayan called, his dogs gathered; and when he got up to go, the dogs went first. If the enemy ran away, it was the dogs which pursued them. And Vatjuîayan went and ambushed(?) those who were being pursued by his dogs. So the enemies could not win. They climbed up trees. But some of the enemies were bitten. When they climbed trees, the dogs bit the trunks of the trees. The men couldn’t win. And Vatjuîayan was an expert archer. That’s why so many of the enemies died, according to the s</w:t>
      </w:r>
      <w:r>
        <w:t>tory from long ago in the past.</w:t>
      </w:r>
    </w:p>
    <w:p w14:paraId="0B7CA5F7" w14:textId="77777777" w:rsidR="00800AD8" w:rsidRDefault="00800AD8" w:rsidP="008C3B63">
      <w:pPr>
        <w:pStyle w:val="Heading4"/>
        <w:tabs>
          <w:tab w:val="right" w:pos="8789"/>
        </w:tabs>
      </w:pPr>
      <w:r w:rsidRPr="00996908">
        <w:rPr>
          <w:rStyle w:val="NumTextHeadingChar"/>
        </w:rPr>
        <w:lastRenderedPageBreak/>
        <w:t>053</w:t>
      </w:r>
      <w:r>
        <w:t xml:space="preserve"> THE FLOOD</w:t>
      </w:r>
      <w:r w:rsidR="00F47B1A">
        <w:br/>
      </w:r>
      <w:r>
        <w:t>qatsa a</w:t>
      </w:r>
      <w:r w:rsidR="00F47B1A">
        <w:t xml:space="preserve"> zaîum</w:t>
      </w:r>
      <w:r w:rsidR="001208B6">
        <w:t xml:space="preserve"> (</w:t>
      </w:r>
      <w:r w:rsidR="00F47B1A">
        <w:t>Patjavaî village, p.245</w:t>
      </w:r>
      <w:r w:rsidR="001208B6">
        <w:t>)</w:t>
      </w:r>
    </w:p>
    <w:p w14:paraId="47F7B11F" w14:textId="77777777" w:rsidR="00800AD8" w:rsidRDefault="00DC1AE0" w:rsidP="008C3B63">
      <w:pPr>
        <w:pStyle w:val="InterlineText"/>
        <w:tabs>
          <w:tab w:val="left" w:pos="533"/>
          <w:tab w:val="left" w:pos="2117"/>
          <w:tab w:val="left" w:pos="2381"/>
          <w:tab w:val="left" w:pos="3665"/>
          <w:tab w:val="left" w:pos="3929"/>
          <w:tab w:val="left" w:pos="4553"/>
          <w:tab w:val="left" w:pos="4817"/>
          <w:tab w:val="right" w:pos="8789"/>
        </w:tabs>
      </w:pPr>
      <w:r w:rsidRPr="003A1D48">
        <w:rPr>
          <w:rStyle w:val="InterlineTextNumChar"/>
        </w:rPr>
        <w:t>001</w:t>
      </w:r>
      <w:r w:rsidR="00800AD8">
        <w:tab/>
        <w:t>tangidangida</w:t>
      </w:r>
      <w:r w:rsidR="00800AD8">
        <w:tab/>
        <w:t>a</w:t>
      </w:r>
      <w:r w:rsidR="00800AD8">
        <w:tab/>
        <w:t>natjautsikel</w:t>
      </w:r>
      <w:r w:rsidR="00800AD8">
        <w:tab/>
        <w:t>a</w:t>
      </w:r>
      <w:r w:rsidR="00800AD8">
        <w:tab/>
        <w:t>qatsa</w:t>
      </w:r>
      <w:r w:rsidR="00800AD8">
        <w:tab/>
        <w:t>a</w:t>
      </w:r>
      <w:r w:rsidR="00800AD8">
        <w:tab/>
        <w:t>zaîum.</w:t>
      </w:r>
    </w:p>
    <w:p w14:paraId="0452DB8A" w14:textId="77777777" w:rsidR="00800AD8" w:rsidRDefault="00800AD8" w:rsidP="008C3B63">
      <w:pPr>
        <w:pStyle w:val="InterlineGlossWithTrans"/>
        <w:tabs>
          <w:tab w:val="left" w:pos="533"/>
          <w:tab w:val="left" w:pos="2117"/>
          <w:tab w:val="left" w:pos="2381"/>
          <w:tab w:val="left" w:pos="3665"/>
          <w:tab w:val="left" w:pos="3929"/>
          <w:tab w:val="left" w:pos="4553"/>
          <w:tab w:val="left" w:pos="4817"/>
          <w:tab w:val="right" w:pos="8789"/>
        </w:tabs>
      </w:pPr>
      <w:r>
        <w:tab/>
        <w:t>ta-ngida-ngida</w:t>
      </w:r>
      <w:r>
        <w:tab/>
        <w:t>a</w:t>
      </w:r>
      <w:r>
        <w:tab/>
        <w:t>na-tjautsikel</w:t>
      </w:r>
      <w:r>
        <w:tab/>
        <w:t>a</w:t>
      </w:r>
      <w:r>
        <w:tab/>
        <w:t>qatsa</w:t>
      </w:r>
      <w:r>
        <w:tab/>
        <w:t>a</w:t>
      </w:r>
      <w:r>
        <w:tab/>
        <w:t>zaîum</w:t>
      </w:r>
    </w:p>
    <w:p w14:paraId="79BCF879" w14:textId="77777777" w:rsidR="00800AD8" w:rsidRDefault="00800AD8" w:rsidP="008C3B63">
      <w:pPr>
        <w:pStyle w:val="InterlineTrans"/>
        <w:tabs>
          <w:tab w:val="left" w:pos="533"/>
          <w:tab w:val="left" w:pos="2117"/>
          <w:tab w:val="left" w:pos="2381"/>
          <w:tab w:val="left" w:pos="3665"/>
          <w:tab w:val="left" w:pos="3929"/>
          <w:tab w:val="left" w:pos="4553"/>
          <w:tab w:val="left" w:pos="4817"/>
          <w:tab w:val="right" w:pos="8789"/>
        </w:tabs>
      </w:pPr>
      <w:r>
        <w:tab/>
      </w:r>
      <w:r>
        <w:rPr>
          <w:smallCaps/>
        </w:rPr>
        <w:t>past</w:t>
      </w:r>
      <w:r>
        <w:t>-</w:t>
      </w:r>
      <w:r>
        <w:rPr>
          <w:smallCaps/>
        </w:rPr>
        <w:t>red</w:t>
      </w:r>
      <w:r>
        <w:t>-when</w:t>
      </w:r>
      <w:r>
        <w:rPr>
          <w:smallCaps/>
        </w:rPr>
        <w:tab/>
        <w:t>c</w:t>
      </w:r>
      <w:r>
        <w:rPr>
          <w:smallCaps/>
        </w:rPr>
        <w:tab/>
        <w:t>past</w:t>
      </w:r>
      <w:r>
        <w:t>-story</w:t>
      </w:r>
      <w:r>
        <w:rPr>
          <w:smallCaps/>
        </w:rPr>
        <w:tab/>
        <w:t>c</w:t>
      </w:r>
      <w:r>
        <w:rPr>
          <w:smallCaps/>
        </w:rPr>
        <w:tab/>
      </w:r>
      <w:r>
        <w:t>big</w:t>
      </w:r>
      <w:r>
        <w:rPr>
          <w:smallCaps/>
        </w:rPr>
        <w:tab/>
        <w:t>c</w:t>
      </w:r>
      <w:r>
        <w:rPr>
          <w:smallCaps/>
        </w:rPr>
        <w:tab/>
      </w:r>
      <w:r>
        <w:t>water</w:t>
      </w:r>
    </w:p>
    <w:p w14:paraId="619534C3" w14:textId="77777777" w:rsidR="00800AD8" w:rsidRDefault="00800AD8" w:rsidP="008C3B63">
      <w:pPr>
        <w:pStyle w:val="InterlineFree"/>
        <w:tabs>
          <w:tab w:val="right" w:pos="8789"/>
        </w:tabs>
      </w:pPr>
      <w:r>
        <w:t>There is a story of a flood long ago.</w:t>
      </w:r>
    </w:p>
    <w:p w14:paraId="341611F4" w14:textId="77777777" w:rsidR="00800AD8" w:rsidRDefault="00DC1AE0" w:rsidP="008C3B63">
      <w:pPr>
        <w:pStyle w:val="InterlineText"/>
        <w:tabs>
          <w:tab w:val="left" w:pos="533"/>
          <w:tab w:val="left" w:pos="2042"/>
          <w:tab w:val="left" w:pos="2306"/>
          <w:tab w:val="left" w:pos="3965"/>
          <w:tab w:val="left" w:pos="4229"/>
          <w:tab w:val="left" w:pos="5153"/>
          <w:tab w:val="left" w:pos="5657"/>
          <w:tab w:val="right" w:pos="8789"/>
        </w:tabs>
      </w:pPr>
      <w:r w:rsidRPr="003A1D48">
        <w:rPr>
          <w:rStyle w:val="InterlineTextNumChar"/>
        </w:rPr>
        <w:t>002</w:t>
      </w:r>
      <w:r w:rsidR="00800AD8">
        <w:tab/>
        <w:t>matjiîev</w:t>
      </w:r>
      <w:r w:rsidR="00800AD8">
        <w:tab/>
        <w:t>a</w:t>
      </w:r>
      <w:r w:rsidR="00800AD8">
        <w:tab/>
        <w:t>kadjunangan</w:t>
      </w:r>
      <w:r w:rsidR="00800AD8">
        <w:tab/>
        <w:t>a</w:t>
      </w:r>
      <w:r w:rsidR="00800AD8">
        <w:tab/>
        <w:t>izua</w:t>
      </w:r>
      <w:r w:rsidR="00800AD8">
        <w:tab/>
        <w:t>tu</w:t>
      </w:r>
      <w:r w:rsidR="00800AD8">
        <w:tab/>
        <w:t>nazuanga.</w:t>
      </w:r>
    </w:p>
    <w:p w14:paraId="4DBB93CF" w14:textId="77777777" w:rsidR="00800AD8" w:rsidRDefault="00800AD8" w:rsidP="008C3B63">
      <w:pPr>
        <w:pStyle w:val="InterlineGlossWithTrans"/>
        <w:tabs>
          <w:tab w:val="left" w:pos="533"/>
          <w:tab w:val="left" w:pos="2042"/>
          <w:tab w:val="left" w:pos="2306"/>
          <w:tab w:val="left" w:pos="3965"/>
          <w:tab w:val="left" w:pos="4229"/>
          <w:tab w:val="left" w:pos="5153"/>
          <w:tab w:val="left" w:pos="5657"/>
          <w:tab w:val="right" w:pos="8789"/>
        </w:tabs>
      </w:pPr>
      <w:r>
        <w:tab/>
        <w:t>ma-tjiîev</w:t>
      </w:r>
      <w:r>
        <w:tab/>
        <w:t>a</w:t>
      </w:r>
      <w:r>
        <w:tab/>
        <w:t>ka-djunang-an</w:t>
      </w:r>
      <w:r>
        <w:tab/>
        <w:t>a</w:t>
      </w:r>
      <w:r>
        <w:tab/>
        <w:t>i-zua</w:t>
      </w:r>
      <w:r>
        <w:tab/>
        <w:t>tu</w:t>
      </w:r>
      <w:r>
        <w:tab/>
        <w:t>na-zua-anga</w:t>
      </w:r>
    </w:p>
    <w:p w14:paraId="302241B2" w14:textId="77777777" w:rsidR="00800AD8" w:rsidRDefault="00800AD8" w:rsidP="008C3B63">
      <w:pPr>
        <w:pStyle w:val="InterlineTrans"/>
        <w:tabs>
          <w:tab w:val="left" w:pos="533"/>
          <w:tab w:val="left" w:pos="2042"/>
          <w:tab w:val="left" w:pos="2306"/>
          <w:tab w:val="left" w:pos="3965"/>
          <w:tab w:val="left" w:pos="4229"/>
          <w:tab w:val="left" w:pos="5153"/>
          <w:tab w:val="left" w:pos="5657"/>
          <w:tab w:val="right" w:pos="8789"/>
        </w:tabs>
      </w:pPr>
      <w:r>
        <w:tab/>
      </w:r>
      <w:r>
        <w:rPr>
          <w:smallCaps/>
        </w:rPr>
        <w:t>stat</w:t>
      </w:r>
      <w:r>
        <w:t>-landslide</w:t>
      </w:r>
      <w:r>
        <w:rPr>
          <w:smallCaps/>
        </w:rPr>
        <w:tab/>
        <w:t>c</w:t>
      </w:r>
      <w:r>
        <w:rPr>
          <w:smallCaps/>
        </w:rPr>
        <w:tab/>
      </w:r>
      <w:r>
        <w:t>main-earth-</w:t>
      </w:r>
      <w:r>
        <w:rPr>
          <w:smallCaps/>
        </w:rPr>
        <w:t>nom</w:t>
      </w:r>
      <w:r>
        <w:rPr>
          <w:smallCaps/>
        </w:rPr>
        <w:tab/>
        <w:t>c</w:t>
      </w:r>
      <w:r>
        <w:rPr>
          <w:smallCaps/>
        </w:rPr>
        <w:tab/>
        <w:t>loc</w:t>
      </w:r>
      <w:r>
        <w:t>-that</w:t>
      </w:r>
      <w:r>
        <w:tab/>
      </w:r>
      <w:r>
        <w:rPr>
          <w:smallCaps/>
        </w:rPr>
        <w:t>obl</w:t>
      </w:r>
      <w:r>
        <w:tab/>
      </w:r>
      <w:r>
        <w:rPr>
          <w:smallCaps/>
        </w:rPr>
        <w:t>past</w:t>
      </w:r>
      <w:r>
        <w:t>-that-indeed</w:t>
      </w:r>
    </w:p>
    <w:p w14:paraId="2D3F06CF" w14:textId="77777777" w:rsidR="00800AD8" w:rsidRDefault="00800AD8" w:rsidP="008C3B63">
      <w:pPr>
        <w:pStyle w:val="InterlineFree"/>
        <w:tabs>
          <w:tab w:val="right" w:pos="8789"/>
        </w:tabs>
      </w:pPr>
      <w:r>
        <w:t>There were landslides everywhere.</w:t>
      </w:r>
    </w:p>
    <w:p w14:paraId="65F4EF11" w14:textId="77777777" w:rsidR="00800AD8" w:rsidRDefault="00DC1AE0" w:rsidP="008C3B63">
      <w:pPr>
        <w:pStyle w:val="InterlineText"/>
        <w:tabs>
          <w:tab w:val="left" w:pos="533"/>
          <w:tab w:val="left" w:pos="1652"/>
          <w:tab w:val="left" w:pos="2036"/>
          <w:tab w:val="left" w:pos="3695"/>
          <w:tab w:val="left" w:pos="4469"/>
          <w:tab w:val="left" w:pos="5243"/>
          <w:tab w:val="right" w:pos="8789"/>
        </w:tabs>
      </w:pPr>
      <w:r w:rsidRPr="003A1D48">
        <w:rPr>
          <w:rStyle w:val="InterlineTextNumChar"/>
        </w:rPr>
        <w:t>003</w:t>
      </w:r>
      <w:r w:rsidR="00800AD8">
        <w:tab/>
        <w:t>nekanga</w:t>
      </w:r>
      <w:r w:rsidR="00800AD8">
        <w:tab/>
        <w:t>nu</w:t>
      </w:r>
      <w:r w:rsidR="00800AD8">
        <w:tab/>
        <w:t>kadjunangan,</w:t>
      </w:r>
      <w:r w:rsidR="00800AD8">
        <w:tab/>
        <w:t>tsunuq</w:t>
      </w:r>
      <w:r w:rsidR="00800AD8">
        <w:tab/>
        <w:t>anga</w:t>
      </w:r>
      <w:r w:rsidR="00800AD8">
        <w:tab/>
        <w:t>sakamaya.</w:t>
      </w:r>
    </w:p>
    <w:p w14:paraId="00843E0A" w14:textId="77777777" w:rsidR="00800AD8" w:rsidRDefault="00800AD8" w:rsidP="008C3B63">
      <w:pPr>
        <w:pStyle w:val="InterlineGlossWithTrans"/>
        <w:tabs>
          <w:tab w:val="left" w:pos="533"/>
          <w:tab w:val="left" w:pos="1652"/>
          <w:tab w:val="left" w:pos="2036"/>
          <w:tab w:val="left" w:pos="3695"/>
          <w:tab w:val="left" w:pos="4469"/>
          <w:tab w:val="left" w:pos="5243"/>
          <w:tab w:val="right" w:pos="8789"/>
        </w:tabs>
      </w:pPr>
      <w:r>
        <w:tab/>
        <w:t>neka-anga</w:t>
      </w:r>
      <w:r>
        <w:tab/>
        <w:t>nu</w:t>
      </w:r>
      <w:r>
        <w:tab/>
        <w:t>ka-djunang-an</w:t>
      </w:r>
      <w:r>
        <w:tab/>
        <w:t>tsunuq</w:t>
      </w:r>
      <w:r>
        <w:tab/>
        <w:t>anga</w:t>
      </w:r>
      <w:r>
        <w:tab/>
        <w:t>sakamaya</w:t>
      </w:r>
    </w:p>
    <w:p w14:paraId="6C4CB775" w14:textId="77777777" w:rsidR="00800AD8" w:rsidRDefault="00800AD8" w:rsidP="008C3B63">
      <w:pPr>
        <w:pStyle w:val="InterlineTrans"/>
        <w:tabs>
          <w:tab w:val="left" w:pos="533"/>
          <w:tab w:val="left" w:pos="1652"/>
          <w:tab w:val="left" w:pos="2036"/>
          <w:tab w:val="left" w:pos="3695"/>
          <w:tab w:val="left" w:pos="4469"/>
          <w:tab w:val="left" w:pos="5243"/>
          <w:tab w:val="right" w:pos="8789"/>
        </w:tabs>
      </w:pPr>
      <w:r>
        <w:tab/>
        <w:t>no-indeed</w:t>
      </w:r>
      <w:r>
        <w:tab/>
        <w:t>of</w:t>
      </w:r>
      <w:r>
        <w:tab/>
        <w:t>main-earth-</w:t>
      </w:r>
      <w:r>
        <w:rPr>
          <w:smallCaps/>
        </w:rPr>
        <w:t>nom</w:t>
      </w:r>
      <w:r>
        <w:tab/>
        <w:t>scree</w:t>
      </w:r>
      <w:r>
        <w:tab/>
        <w:t>indeed</w:t>
      </w:r>
      <w:r>
        <w:tab/>
        <w:t>only</w:t>
      </w:r>
    </w:p>
    <w:p w14:paraId="5626FBB0" w14:textId="77777777" w:rsidR="00800AD8" w:rsidRDefault="00800AD8" w:rsidP="008C3B63">
      <w:pPr>
        <w:pStyle w:val="InterlineFree"/>
        <w:tabs>
          <w:tab w:val="right" w:pos="8789"/>
        </w:tabs>
      </w:pPr>
      <w:r>
        <w:t>There was no solid ground left, only scree.</w:t>
      </w:r>
    </w:p>
    <w:p w14:paraId="309281CE" w14:textId="77777777" w:rsidR="00800AD8" w:rsidRDefault="00DC1AE0" w:rsidP="008C3B63">
      <w:pPr>
        <w:pStyle w:val="InterlineText"/>
        <w:tabs>
          <w:tab w:val="left" w:pos="533"/>
          <w:tab w:val="left" w:pos="1457"/>
          <w:tab w:val="left" w:pos="2456"/>
          <w:tab w:val="left" w:pos="3665"/>
          <w:tab w:val="left" w:pos="5069"/>
          <w:tab w:val="left" w:pos="5573"/>
          <w:tab w:val="right" w:pos="8789"/>
        </w:tabs>
      </w:pPr>
      <w:r w:rsidRPr="003A1D48">
        <w:rPr>
          <w:rStyle w:val="InterlineTextNumChar"/>
        </w:rPr>
        <w:t>004</w:t>
      </w:r>
      <w:r w:rsidR="00800AD8">
        <w:tab/>
        <w:t>izua</w:t>
      </w:r>
      <w:r w:rsidR="00800AD8">
        <w:tab/>
        <w:t>ma÷usa</w:t>
      </w:r>
      <w:r w:rsidR="00800AD8">
        <w:tab/>
        <w:t>marekaka</w:t>
      </w:r>
      <w:r w:rsidR="00800AD8">
        <w:tab/>
        <w:t>nakidjadjas</w:t>
      </w:r>
      <w:r w:rsidR="00800AD8">
        <w:tab/>
        <w:t>tua</w:t>
      </w:r>
      <w:r w:rsidR="00800AD8">
        <w:tab/>
        <w:t>îagagaz.</w:t>
      </w:r>
    </w:p>
    <w:p w14:paraId="7F8A80C4" w14:textId="77777777" w:rsidR="00800AD8" w:rsidRDefault="00800AD8" w:rsidP="008C3B63">
      <w:pPr>
        <w:pStyle w:val="InterlineGlossWithTrans"/>
        <w:tabs>
          <w:tab w:val="left" w:pos="533"/>
          <w:tab w:val="left" w:pos="1457"/>
          <w:tab w:val="left" w:pos="2456"/>
          <w:tab w:val="left" w:pos="3665"/>
          <w:tab w:val="left" w:pos="5069"/>
          <w:tab w:val="left" w:pos="5573"/>
          <w:tab w:val="right" w:pos="8789"/>
        </w:tabs>
      </w:pPr>
      <w:r>
        <w:tab/>
        <w:t>i-zua</w:t>
      </w:r>
      <w:r>
        <w:tab/>
        <w:t>ma-÷usa</w:t>
      </w:r>
      <w:r>
        <w:tab/>
        <w:t>mare-kaka</w:t>
      </w:r>
      <w:r>
        <w:tab/>
        <w:t>na-ki-djadjas</w:t>
      </w:r>
      <w:r>
        <w:tab/>
        <w:t>tua</w:t>
      </w:r>
      <w:r>
        <w:tab/>
        <w:t>îa-gagaz</w:t>
      </w:r>
    </w:p>
    <w:p w14:paraId="7F7AE399" w14:textId="77777777" w:rsidR="00800AD8" w:rsidRDefault="00800AD8" w:rsidP="008C3B63">
      <w:pPr>
        <w:pStyle w:val="InterlineTrans"/>
        <w:tabs>
          <w:tab w:val="left" w:pos="533"/>
          <w:tab w:val="left" w:pos="1457"/>
          <w:tab w:val="left" w:pos="2456"/>
          <w:tab w:val="left" w:pos="3665"/>
          <w:tab w:val="left" w:pos="5069"/>
          <w:tab w:val="left" w:pos="5573"/>
          <w:tab w:val="right" w:pos="8789"/>
        </w:tabs>
      </w:pPr>
      <w:r>
        <w:tab/>
      </w:r>
      <w:r>
        <w:rPr>
          <w:smallCaps/>
        </w:rPr>
        <w:t>loc</w:t>
      </w:r>
      <w:r>
        <w:t>-that</w:t>
      </w:r>
      <w:r>
        <w:tab/>
      </w:r>
      <w:r>
        <w:rPr>
          <w:smallCaps/>
        </w:rPr>
        <w:t>num</w:t>
      </w:r>
      <w:r>
        <w:t>-two</w:t>
      </w:r>
      <w:r>
        <w:tab/>
        <w:t>pair-sibling</w:t>
      </w:r>
      <w:r>
        <w:tab/>
      </w:r>
      <w:r>
        <w:rPr>
          <w:smallCaps/>
        </w:rPr>
        <w:t>past</w:t>
      </w:r>
      <w:r>
        <w:t>-do-grab</w:t>
      </w:r>
      <w:r>
        <w:tab/>
      </w:r>
      <w:r>
        <w:rPr>
          <w:smallCaps/>
        </w:rPr>
        <w:t>obl</w:t>
      </w:r>
      <w:r>
        <w:tab/>
        <w:t>class-grass.sp</w:t>
      </w:r>
    </w:p>
    <w:p w14:paraId="287A634A" w14:textId="77777777" w:rsidR="00800AD8" w:rsidRDefault="00800AD8" w:rsidP="008C3B63">
      <w:pPr>
        <w:pStyle w:val="InterlineFree"/>
        <w:tabs>
          <w:tab w:val="right" w:pos="8789"/>
        </w:tabs>
      </w:pPr>
      <w:r>
        <w:t>There were two siblings who held on to some îagagaz grass.</w:t>
      </w:r>
    </w:p>
    <w:p w14:paraId="7A3FC759" w14:textId="77777777" w:rsidR="00800AD8" w:rsidRDefault="00DC1AE0" w:rsidP="008C3B63">
      <w:pPr>
        <w:pStyle w:val="InterlineText"/>
        <w:tabs>
          <w:tab w:val="left" w:pos="533"/>
          <w:tab w:val="left" w:pos="1022"/>
          <w:tab w:val="left" w:pos="1706"/>
          <w:tab w:val="left" w:pos="2705"/>
          <w:tab w:val="left" w:pos="3824"/>
          <w:tab w:val="left" w:pos="4208"/>
          <w:tab w:val="left" w:pos="5867"/>
          <w:tab w:val="left" w:pos="6986"/>
          <w:tab w:val="left" w:pos="7370"/>
          <w:tab w:val="right" w:pos="8789"/>
        </w:tabs>
      </w:pPr>
      <w:r w:rsidRPr="003A1D48">
        <w:rPr>
          <w:rStyle w:val="InterlineTextNumChar"/>
        </w:rPr>
        <w:t>005</w:t>
      </w:r>
      <w:r w:rsidR="00800AD8">
        <w:tab/>
        <w:t>qau</w:t>
      </w:r>
      <w:r w:rsidR="00800AD8">
        <w:tab/>
        <w:t>azua</w:t>
      </w:r>
      <w:r w:rsidR="00800AD8">
        <w:tab/>
        <w:t>ma÷usa</w:t>
      </w:r>
      <w:r w:rsidR="00800AD8">
        <w:tab/>
        <w:t>nekanga</w:t>
      </w:r>
      <w:r w:rsidR="00800AD8">
        <w:tab/>
        <w:t>nu</w:t>
      </w:r>
      <w:r w:rsidR="00800AD8">
        <w:tab/>
        <w:t>kadjunangan,</w:t>
      </w:r>
      <w:r w:rsidR="00F47B1A">
        <w:tab/>
        <w:t>nekanga</w:t>
      </w:r>
      <w:r w:rsidR="00F47B1A">
        <w:tab/>
        <w:t>nu</w:t>
      </w:r>
      <w:r w:rsidR="00F47B1A">
        <w:tab/>
        <w:t>tapaw;</w:t>
      </w:r>
    </w:p>
    <w:p w14:paraId="7BCFADBF" w14:textId="77777777" w:rsidR="00800AD8" w:rsidRDefault="00800AD8" w:rsidP="008C3B63">
      <w:pPr>
        <w:pStyle w:val="InterlineGlossWithTrans"/>
        <w:tabs>
          <w:tab w:val="left" w:pos="533"/>
          <w:tab w:val="left" w:pos="1022"/>
          <w:tab w:val="left" w:pos="1706"/>
          <w:tab w:val="left" w:pos="2705"/>
          <w:tab w:val="left" w:pos="3824"/>
          <w:tab w:val="left" w:pos="4208"/>
          <w:tab w:val="left" w:pos="5867"/>
          <w:tab w:val="left" w:pos="6986"/>
          <w:tab w:val="left" w:pos="7370"/>
          <w:tab w:val="right" w:pos="8789"/>
        </w:tabs>
      </w:pPr>
      <w:r>
        <w:tab/>
        <w:t>qau</w:t>
      </w:r>
      <w:r>
        <w:tab/>
        <w:t>a-zua</w:t>
      </w:r>
      <w:r>
        <w:tab/>
        <w:t>ma-÷usa</w:t>
      </w:r>
      <w:r>
        <w:tab/>
        <w:t>neka-anga</w:t>
      </w:r>
      <w:r>
        <w:tab/>
        <w:t>nu</w:t>
      </w:r>
      <w:r>
        <w:tab/>
        <w:t>ka-djunang-an</w:t>
      </w:r>
      <w:r w:rsidR="00F47B1A">
        <w:tab/>
        <w:t>neka-anga</w:t>
      </w:r>
      <w:r w:rsidR="00F47B1A">
        <w:tab/>
        <w:t>nu</w:t>
      </w:r>
      <w:r w:rsidR="00F47B1A">
        <w:tab/>
        <w:t>tapaw</w:t>
      </w:r>
    </w:p>
    <w:p w14:paraId="69496182" w14:textId="77777777" w:rsidR="00800AD8" w:rsidRDefault="00800AD8" w:rsidP="008C3B63">
      <w:pPr>
        <w:pStyle w:val="InterlineTransNoFree"/>
        <w:tabs>
          <w:tab w:val="left" w:pos="1022"/>
          <w:tab w:val="left" w:pos="1706"/>
          <w:tab w:val="left" w:pos="2705"/>
          <w:tab w:val="left" w:pos="3824"/>
          <w:tab w:val="left" w:pos="4208"/>
          <w:tab w:val="left" w:pos="5867"/>
          <w:tab w:val="left" w:pos="6986"/>
          <w:tab w:val="left" w:pos="7370"/>
          <w:tab w:val="right" w:pos="8789"/>
        </w:tabs>
      </w:pPr>
      <w:r>
        <w:tab/>
        <w:t>so</w:t>
      </w:r>
      <w:r>
        <w:tab/>
      </w:r>
      <w:r>
        <w:rPr>
          <w:smallCaps/>
        </w:rPr>
        <w:t>c-</w:t>
      </w:r>
      <w:r>
        <w:t>that</w:t>
      </w:r>
      <w:r>
        <w:tab/>
      </w:r>
      <w:r>
        <w:rPr>
          <w:smallCaps/>
        </w:rPr>
        <w:t>num</w:t>
      </w:r>
      <w:r>
        <w:t>-two</w:t>
      </w:r>
      <w:r>
        <w:tab/>
        <w:t>no-indeed</w:t>
      </w:r>
      <w:r>
        <w:tab/>
        <w:t>of</w:t>
      </w:r>
      <w:r>
        <w:tab/>
        <w:t>main-earth-</w:t>
      </w:r>
      <w:r>
        <w:rPr>
          <w:smallCaps/>
        </w:rPr>
        <w:t>nom</w:t>
      </w:r>
      <w:r w:rsidR="00F47B1A">
        <w:tab/>
        <w:t>no-indeed</w:t>
      </w:r>
      <w:r w:rsidR="00F47B1A">
        <w:tab/>
        <w:t>of</w:t>
      </w:r>
      <w:r w:rsidR="00F47B1A">
        <w:tab/>
        <w:t>hut</w:t>
      </w:r>
    </w:p>
    <w:p w14:paraId="3F2EB26F" w14:textId="77777777" w:rsidR="00800AD8" w:rsidRDefault="00800AD8" w:rsidP="008C3B63">
      <w:pPr>
        <w:pStyle w:val="InterlineText"/>
        <w:tabs>
          <w:tab w:val="left" w:pos="533"/>
          <w:tab w:val="left" w:pos="2387"/>
          <w:tab w:val="left" w:pos="3161"/>
          <w:tab w:val="right" w:pos="8789"/>
        </w:tabs>
      </w:pPr>
      <w:r>
        <w:tab/>
        <w:t>naqemauqaung</w:t>
      </w:r>
      <w:r>
        <w:tab/>
        <w:t>anga</w:t>
      </w:r>
      <w:r>
        <w:tab/>
        <w:t>sakamaya.</w:t>
      </w:r>
    </w:p>
    <w:p w14:paraId="7D802FFA" w14:textId="77777777" w:rsidR="00800AD8" w:rsidRDefault="00800AD8" w:rsidP="008C3B63">
      <w:pPr>
        <w:pStyle w:val="InterlineGlossWithTrans"/>
        <w:tabs>
          <w:tab w:val="left" w:pos="533"/>
          <w:tab w:val="left" w:pos="2387"/>
          <w:tab w:val="left" w:pos="3161"/>
          <w:tab w:val="right" w:pos="8789"/>
        </w:tabs>
      </w:pPr>
      <w:r>
        <w:tab/>
        <w:t>na-em=qau-qaung</w:t>
      </w:r>
      <w:r>
        <w:tab/>
        <w:t>anga</w:t>
      </w:r>
      <w:r>
        <w:tab/>
        <w:t>sakamaya</w:t>
      </w:r>
    </w:p>
    <w:p w14:paraId="39BD79FD" w14:textId="77777777" w:rsidR="00800AD8" w:rsidRDefault="00800AD8" w:rsidP="008C3B63">
      <w:pPr>
        <w:pStyle w:val="InterlineTrans"/>
        <w:tabs>
          <w:tab w:val="left" w:pos="533"/>
          <w:tab w:val="left" w:pos="2387"/>
          <w:tab w:val="left" w:pos="3161"/>
          <w:tab w:val="right" w:pos="8789"/>
        </w:tabs>
      </w:pPr>
      <w:r>
        <w:tab/>
      </w:r>
      <w:r>
        <w:rPr>
          <w:smallCaps/>
        </w:rPr>
        <w:t>past</w:t>
      </w:r>
      <w:r>
        <w:t>-</w:t>
      </w:r>
      <w:r>
        <w:rPr>
          <w:smallCaps/>
        </w:rPr>
        <w:t>af</w:t>
      </w:r>
      <w:r>
        <w:t>=</w:t>
      </w:r>
      <w:r>
        <w:rPr>
          <w:smallCaps/>
        </w:rPr>
        <w:t>red</w:t>
      </w:r>
      <w:r>
        <w:t>-cry</w:t>
      </w:r>
      <w:r>
        <w:tab/>
        <w:t>indeed</w:t>
      </w:r>
      <w:r>
        <w:tab/>
        <w:t>only</w:t>
      </w:r>
    </w:p>
    <w:p w14:paraId="34FDB59A" w14:textId="77777777" w:rsidR="00800AD8" w:rsidRDefault="00800AD8" w:rsidP="008C3B63">
      <w:pPr>
        <w:pStyle w:val="InterlineFree"/>
        <w:tabs>
          <w:tab w:val="right" w:pos="8789"/>
        </w:tabs>
      </w:pPr>
      <w:r>
        <w:t>These two had no land any more and no house; they just cried.</w:t>
      </w:r>
    </w:p>
    <w:p w14:paraId="042CB4DC" w14:textId="77777777" w:rsidR="00800AD8" w:rsidRDefault="00DC1AE0" w:rsidP="008C3B63">
      <w:pPr>
        <w:pStyle w:val="InterlineText"/>
        <w:tabs>
          <w:tab w:val="left" w:pos="533"/>
          <w:tab w:val="left" w:pos="1757"/>
          <w:tab w:val="left" w:pos="2021"/>
          <w:tab w:val="left" w:pos="2945"/>
          <w:tab w:val="left" w:pos="3809"/>
          <w:tab w:val="left" w:pos="4073"/>
          <w:tab w:val="right" w:pos="8789"/>
        </w:tabs>
      </w:pPr>
      <w:r w:rsidRPr="003A1D48">
        <w:rPr>
          <w:rStyle w:val="InterlineTextNumChar"/>
        </w:rPr>
        <w:t>006</w:t>
      </w:r>
      <w:r w:rsidR="00800AD8">
        <w:tab/>
        <w:t>palemek</w:t>
      </w:r>
      <w:r w:rsidR="00800AD8">
        <w:tab/>
        <w:t>a</w:t>
      </w:r>
      <w:r w:rsidR="00800AD8">
        <w:tab/>
        <w:t>izua</w:t>
      </w:r>
      <w:r w:rsidR="00800AD8">
        <w:tab/>
        <w:t>qatjulay</w:t>
      </w:r>
      <w:r w:rsidR="00800AD8">
        <w:tab/>
        <w:t>a</w:t>
      </w:r>
      <w:r w:rsidR="00800AD8">
        <w:tab/>
        <w:t>nge÷unge÷uq.</w:t>
      </w:r>
    </w:p>
    <w:p w14:paraId="4222FC37" w14:textId="77777777" w:rsidR="00800AD8" w:rsidRDefault="00800AD8" w:rsidP="008C3B63">
      <w:pPr>
        <w:pStyle w:val="InterlineGlossWithTrans"/>
        <w:tabs>
          <w:tab w:val="left" w:pos="533"/>
          <w:tab w:val="left" w:pos="1757"/>
          <w:tab w:val="left" w:pos="2021"/>
          <w:tab w:val="left" w:pos="2945"/>
          <w:tab w:val="left" w:pos="3809"/>
          <w:tab w:val="left" w:pos="4073"/>
          <w:tab w:val="right" w:pos="8789"/>
        </w:tabs>
      </w:pPr>
      <w:r>
        <w:tab/>
        <w:t>pa-lemek</w:t>
      </w:r>
      <w:r>
        <w:tab/>
        <w:t>a</w:t>
      </w:r>
      <w:r>
        <w:tab/>
        <w:t>i-zua</w:t>
      </w:r>
      <w:r>
        <w:tab/>
        <w:t>qatjulay</w:t>
      </w:r>
      <w:r>
        <w:tab/>
        <w:t>a</w:t>
      </w:r>
      <w:r>
        <w:tab/>
        <w:t>nge÷u-nge÷uq</w:t>
      </w:r>
    </w:p>
    <w:p w14:paraId="5332AED5" w14:textId="77777777" w:rsidR="00800AD8" w:rsidRDefault="00800AD8" w:rsidP="008C3B63">
      <w:pPr>
        <w:pStyle w:val="InterlineTrans"/>
        <w:tabs>
          <w:tab w:val="left" w:pos="533"/>
          <w:tab w:val="left" w:pos="1757"/>
          <w:tab w:val="left" w:pos="2021"/>
          <w:tab w:val="left" w:pos="2945"/>
          <w:tab w:val="left" w:pos="3809"/>
          <w:tab w:val="left" w:pos="4073"/>
          <w:tab w:val="right" w:pos="8789"/>
        </w:tabs>
      </w:pPr>
      <w:r>
        <w:tab/>
        <w:t>cause-might</w:t>
      </w:r>
      <w:r>
        <w:rPr>
          <w:smallCaps/>
        </w:rPr>
        <w:tab/>
        <w:t>c</w:t>
      </w:r>
      <w:r>
        <w:rPr>
          <w:smallCaps/>
        </w:rPr>
        <w:tab/>
        <w:t>loc</w:t>
      </w:r>
      <w:r>
        <w:t>-that</w:t>
      </w:r>
      <w:r>
        <w:tab/>
        <w:t>worm</w:t>
      </w:r>
      <w:r>
        <w:rPr>
          <w:smallCaps/>
        </w:rPr>
        <w:tab/>
        <w:t>c</w:t>
      </w:r>
      <w:r>
        <w:rPr>
          <w:smallCaps/>
        </w:rPr>
        <w:tab/>
        <w:t>red</w:t>
      </w:r>
      <w:r>
        <w:t>-sever</w:t>
      </w:r>
    </w:p>
    <w:p w14:paraId="5A6A0DF3" w14:textId="77777777" w:rsidR="00800AD8" w:rsidRDefault="00800AD8" w:rsidP="008C3B63">
      <w:pPr>
        <w:pStyle w:val="InterlineFree"/>
        <w:tabs>
          <w:tab w:val="right" w:pos="8789"/>
        </w:tabs>
      </w:pPr>
      <w:r>
        <w:t>It happened that there was half a worm.</w:t>
      </w:r>
    </w:p>
    <w:p w14:paraId="31A604AF" w14:textId="77777777" w:rsidR="00800AD8" w:rsidRDefault="00DC1AE0" w:rsidP="008C3B63">
      <w:pPr>
        <w:pStyle w:val="InterlineText"/>
        <w:tabs>
          <w:tab w:val="left" w:pos="533"/>
          <w:tab w:val="left" w:pos="1022"/>
          <w:tab w:val="left" w:pos="1676"/>
          <w:tab w:val="left" w:pos="2825"/>
          <w:tab w:val="left" w:pos="3089"/>
          <w:tab w:val="left" w:pos="4103"/>
          <w:tab w:val="left" w:pos="4592"/>
          <w:tab w:val="left" w:pos="6131"/>
          <w:tab w:val="left" w:pos="6395"/>
          <w:tab w:val="right" w:pos="8789"/>
        </w:tabs>
      </w:pPr>
      <w:r w:rsidRPr="003A1D48">
        <w:rPr>
          <w:rStyle w:val="InterlineTextNumChar"/>
        </w:rPr>
        <w:t>007</w:t>
      </w:r>
      <w:r w:rsidR="00800AD8">
        <w:tab/>
        <w:t>qau</w:t>
      </w:r>
      <w:r w:rsidR="00800AD8">
        <w:tab/>
        <w:t>nu</w:t>
      </w:r>
      <w:r w:rsidR="00800AD8">
        <w:tab/>
        <w:t>putsaqi</w:t>
      </w:r>
      <w:r w:rsidR="00800AD8">
        <w:tab/>
        <w:t>a</w:t>
      </w:r>
      <w:r w:rsidR="00800AD8">
        <w:tab/>
        <w:t>puita,</w:t>
      </w:r>
      <w:r w:rsidR="00F47B1A">
        <w:tab/>
        <w:t>ita</w:t>
      </w:r>
      <w:r w:rsidR="00F47B1A">
        <w:tab/>
        <w:t>vuledan</w:t>
      </w:r>
      <w:r w:rsidR="00F47B1A">
        <w:tab/>
        <w:t>a</w:t>
      </w:r>
      <w:r w:rsidR="00F47B1A">
        <w:tab/>
        <w:t>kadjunangan.</w:t>
      </w:r>
    </w:p>
    <w:p w14:paraId="490E8C82" w14:textId="77777777" w:rsidR="00800AD8" w:rsidRDefault="00800AD8" w:rsidP="008C3B63">
      <w:pPr>
        <w:pStyle w:val="InterlineGlossWithTrans"/>
        <w:tabs>
          <w:tab w:val="left" w:pos="533"/>
          <w:tab w:val="left" w:pos="1022"/>
          <w:tab w:val="left" w:pos="1676"/>
          <w:tab w:val="left" w:pos="2825"/>
          <w:tab w:val="left" w:pos="3089"/>
          <w:tab w:val="left" w:pos="4103"/>
          <w:tab w:val="left" w:pos="4592"/>
          <w:tab w:val="left" w:pos="6131"/>
          <w:tab w:val="left" w:pos="6395"/>
          <w:tab w:val="right" w:pos="8789"/>
        </w:tabs>
      </w:pPr>
      <w:r>
        <w:tab/>
        <w:t>qau</w:t>
      </w:r>
      <w:r>
        <w:tab/>
        <w:t>nu</w:t>
      </w:r>
      <w:r>
        <w:tab/>
        <w:t>pu-tsaqi</w:t>
      </w:r>
      <w:r>
        <w:tab/>
        <w:t>a</w:t>
      </w:r>
      <w:r>
        <w:tab/>
        <w:t>pu-ita</w:t>
      </w:r>
      <w:r w:rsidR="00F47B1A">
        <w:tab/>
        <w:t>ita</w:t>
      </w:r>
      <w:r w:rsidR="00F47B1A">
        <w:tab/>
        <w:t>vuled-an</w:t>
      </w:r>
      <w:r w:rsidR="00F47B1A">
        <w:tab/>
        <w:t>a</w:t>
      </w:r>
      <w:r w:rsidR="00F47B1A">
        <w:tab/>
        <w:t>ka-djunang-an</w:t>
      </w:r>
    </w:p>
    <w:p w14:paraId="4E313663" w14:textId="77777777" w:rsidR="00800AD8" w:rsidRDefault="00800AD8" w:rsidP="008C3B63">
      <w:pPr>
        <w:pStyle w:val="InterlineTrans"/>
        <w:tabs>
          <w:tab w:val="left" w:pos="533"/>
          <w:tab w:val="left" w:pos="1022"/>
          <w:tab w:val="left" w:pos="1676"/>
          <w:tab w:val="left" w:pos="2825"/>
          <w:tab w:val="left" w:pos="3089"/>
          <w:tab w:val="left" w:pos="4103"/>
          <w:tab w:val="left" w:pos="4592"/>
          <w:tab w:val="left" w:pos="6131"/>
          <w:tab w:val="left" w:pos="6395"/>
          <w:tab w:val="right" w:pos="8789"/>
        </w:tabs>
      </w:pPr>
      <w:r>
        <w:tab/>
        <w:t>so</w:t>
      </w:r>
      <w:r>
        <w:tab/>
        <w:t>when</w:t>
      </w:r>
      <w:r>
        <w:tab/>
        <w:t>have-dung</w:t>
      </w:r>
      <w:r>
        <w:rPr>
          <w:smallCaps/>
        </w:rPr>
        <w:tab/>
        <w:t>c</w:t>
      </w:r>
      <w:r>
        <w:rPr>
          <w:smallCaps/>
        </w:rPr>
        <w:tab/>
      </w:r>
      <w:r>
        <w:t>have-one</w:t>
      </w:r>
      <w:r w:rsidR="00F47B1A">
        <w:tab/>
        <w:t>one</w:t>
      </w:r>
      <w:r w:rsidR="00F47B1A">
        <w:tab/>
        <w:t>mountain-</w:t>
      </w:r>
      <w:r w:rsidR="00F47B1A">
        <w:rPr>
          <w:smallCaps/>
        </w:rPr>
        <w:t>nom</w:t>
      </w:r>
      <w:r w:rsidR="00F47B1A">
        <w:rPr>
          <w:smallCaps/>
        </w:rPr>
        <w:tab/>
        <w:t>c</w:t>
      </w:r>
      <w:r w:rsidR="00F47B1A">
        <w:rPr>
          <w:smallCaps/>
        </w:rPr>
        <w:tab/>
      </w:r>
      <w:r w:rsidR="00F47B1A">
        <w:t>main-earth-</w:t>
      </w:r>
      <w:r w:rsidR="00F47B1A">
        <w:rPr>
          <w:smallCaps/>
        </w:rPr>
        <w:t>nom</w:t>
      </w:r>
    </w:p>
    <w:p w14:paraId="510041AA" w14:textId="77777777" w:rsidR="00800AD8" w:rsidRDefault="00800AD8" w:rsidP="008C3B63">
      <w:pPr>
        <w:pStyle w:val="InterlineFree"/>
        <w:tabs>
          <w:tab w:val="right" w:pos="8789"/>
        </w:tabs>
      </w:pPr>
      <w:r>
        <w:t>Each time it defecated it formed a bit of hill land.</w:t>
      </w:r>
    </w:p>
    <w:p w14:paraId="11E3FE76" w14:textId="77777777" w:rsidR="00800AD8" w:rsidRDefault="00DC1AE0" w:rsidP="008C3B63">
      <w:pPr>
        <w:pStyle w:val="InterlineText"/>
        <w:tabs>
          <w:tab w:val="left" w:pos="533"/>
          <w:tab w:val="left" w:pos="1022"/>
          <w:tab w:val="left" w:pos="2246"/>
          <w:tab w:val="left" w:pos="2750"/>
          <w:tab w:val="left" w:pos="3494"/>
          <w:tab w:val="left" w:pos="3758"/>
          <w:tab w:val="left" w:pos="5117"/>
          <w:tab w:val="right" w:pos="8789"/>
        </w:tabs>
      </w:pPr>
      <w:r w:rsidRPr="003A1D48">
        <w:rPr>
          <w:rStyle w:val="InterlineTextNumChar"/>
        </w:rPr>
        <w:t>008</w:t>
      </w:r>
      <w:r w:rsidR="00800AD8">
        <w:tab/>
        <w:t>qau</w:t>
      </w:r>
      <w:r w:rsidR="00800AD8">
        <w:tab/>
        <w:t>djemumak</w:t>
      </w:r>
      <w:r w:rsidR="00800AD8">
        <w:tab/>
        <w:t>tua</w:t>
      </w:r>
      <w:r w:rsidR="00800AD8">
        <w:tab/>
        <w:t>pariuk</w:t>
      </w:r>
      <w:r w:rsidR="00800AD8">
        <w:tab/>
        <w:t>a</w:t>
      </w:r>
      <w:r w:rsidR="00800AD8">
        <w:tab/>
        <w:t>tsevitseviq</w:t>
      </w:r>
      <w:r w:rsidR="00800AD8">
        <w:tab/>
        <w:t>anga.</w:t>
      </w:r>
    </w:p>
    <w:p w14:paraId="72A5B753" w14:textId="77777777" w:rsidR="00800AD8" w:rsidRDefault="00800AD8" w:rsidP="008C3B63">
      <w:pPr>
        <w:pStyle w:val="InterlineGlossWithTrans"/>
        <w:tabs>
          <w:tab w:val="left" w:pos="533"/>
          <w:tab w:val="left" w:pos="1022"/>
          <w:tab w:val="left" w:pos="2246"/>
          <w:tab w:val="left" w:pos="2750"/>
          <w:tab w:val="left" w:pos="3494"/>
          <w:tab w:val="left" w:pos="3758"/>
          <w:tab w:val="left" w:pos="5117"/>
          <w:tab w:val="right" w:pos="8789"/>
        </w:tabs>
      </w:pPr>
      <w:r>
        <w:tab/>
        <w:t>qau</w:t>
      </w:r>
      <w:r>
        <w:tab/>
        <w:t>em=djumak</w:t>
      </w:r>
      <w:r>
        <w:tab/>
        <w:t>tua</w:t>
      </w:r>
      <w:r>
        <w:tab/>
        <w:t>pariuk</w:t>
      </w:r>
      <w:r>
        <w:tab/>
        <w:t>a</w:t>
      </w:r>
      <w:r>
        <w:tab/>
        <w:t>tsevi-tseviq</w:t>
      </w:r>
      <w:r>
        <w:tab/>
        <w:t>anga</w:t>
      </w:r>
    </w:p>
    <w:p w14:paraId="5A76EFC6" w14:textId="77777777" w:rsidR="00800AD8" w:rsidRDefault="00800AD8" w:rsidP="008C3B63">
      <w:pPr>
        <w:pStyle w:val="InterlineTrans"/>
        <w:tabs>
          <w:tab w:val="left" w:pos="533"/>
          <w:tab w:val="left" w:pos="1022"/>
          <w:tab w:val="left" w:pos="2246"/>
          <w:tab w:val="left" w:pos="2750"/>
          <w:tab w:val="left" w:pos="3494"/>
          <w:tab w:val="left" w:pos="3758"/>
          <w:tab w:val="left" w:pos="5117"/>
          <w:tab w:val="right" w:pos="8789"/>
        </w:tabs>
      </w:pPr>
      <w:r>
        <w:tab/>
        <w:t>so</w:t>
      </w:r>
      <w:r>
        <w:tab/>
      </w:r>
      <w:r>
        <w:rPr>
          <w:smallCaps/>
        </w:rPr>
        <w:t>af</w:t>
      </w:r>
      <w:r>
        <w:t>=find</w:t>
      </w:r>
      <w:r>
        <w:tab/>
      </w:r>
      <w:r>
        <w:rPr>
          <w:smallCaps/>
        </w:rPr>
        <w:t>obl</w:t>
      </w:r>
      <w:r>
        <w:tab/>
        <w:t>wok</w:t>
      </w:r>
      <w:r>
        <w:rPr>
          <w:smallCaps/>
        </w:rPr>
        <w:tab/>
        <w:t>c</w:t>
      </w:r>
      <w:r>
        <w:rPr>
          <w:smallCaps/>
        </w:rPr>
        <w:tab/>
        <w:t>red</w:t>
      </w:r>
      <w:r>
        <w:t>-segment</w:t>
      </w:r>
      <w:r>
        <w:tab/>
        <w:t>indeed</w:t>
      </w:r>
    </w:p>
    <w:p w14:paraId="1FD96C41" w14:textId="77777777" w:rsidR="00800AD8" w:rsidRDefault="00800AD8" w:rsidP="00620A5E">
      <w:pPr>
        <w:pStyle w:val="InterlineFree"/>
        <w:tabs>
          <w:tab w:val="right" w:pos="8789"/>
        </w:tabs>
      </w:pPr>
      <w:r>
        <w:t>They also found part of a wok.</w:t>
      </w:r>
    </w:p>
    <w:p w14:paraId="731AAD9C" w14:textId="77777777" w:rsidR="00800AD8" w:rsidRDefault="00DC1AE0" w:rsidP="008C3B63">
      <w:pPr>
        <w:pStyle w:val="InterlineText"/>
        <w:tabs>
          <w:tab w:val="left" w:pos="533"/>
          <w:tab w:val="left" w:pos="1022"/>
          <w:tab w:val="left" w:pos="1991"/>
          <w:tab w:val="right" w:pos="8789"/>
        </w:tabs>
      </w:pPr>
      <w:r w:rsidRPr="003A1D48">
        <w:rPr>
          <w:rStyle w:val="InterlineTextNumChar"/>
        </w:rPr>
        <w:t>009</w:t>
      </w:r>
      <w:r w:rsidR="00800AD8">
        <w:tab/>
        <w:t>qau</w:t>
      </w:r>
      <w:r w:rsidR="00800AD8">
        <w:tab/>
        <w:t>zangen</w:t>
      </w:r>
      <w:r w:rsidR="00800AD8">
        <w:tab/>
        <w:t>niamadju.</w:t>
      </w:r>
    </w:p>
    <w:p w14:paraId="61833C1F" w14:textId="77777777" w:rsidR="00800AD8" w:rsidRDefault="00800AD8" w:rsidP="008C3B63">
      <w:pPr>
        <w:pStyle w:val="InterlineGlossWithTrans"/>
        <w:tabs>
          <w:tab w:val="left" w:pos="533"/>
          <w:tab w:val="left" w:pos="1022"/>
          <w:tab w:val="left" w:pos="1991"/>
          <w:tab w:val="right" w:pos="8789"/>
        </w:tabs>
      </w:pPr>
      <w:r>
        <w:tab/>
        <w:t>qau</w:t>
      </w:r>
      <w:r>
        <w:tab/>
        <w:t>zang-en</w:t>
      </w:r>
      <w:r>
        <w:tab/>
        <w:t>ni-a-madju</w:t>
      </w:r>
    </w:p>
    <w:p w14:paraId="02A6543F" w14:textId="77777777" w:rsidR="00800AD8" w:rsidRDefault="00800AD8" w:rsidP="008C3B63">
      <w:pPr>
        <w:pStyle w:val="InterlineTransNoFree"/>
        <w:tabs>
          <w:tab w:val="left" w:pos="1022"/>
          <w:tab w:val="left" w:pos="1991"/>
          <w:tab w:val="right" w:pos="8789"/>
        </w:tabs>
      </w:pPr>
      <w:r>
        <w:tab/>
        <w:t>so</w:t>
      </w:r>
      <w:r>
        <w:tab/>
        <w:t>guard-</w:t>
      </w:r>
      <w:r>
        <w:rPr>
          <w:smallCaps/>
        </w:rPr>
        <w:t>pf</w:t>
      </w:r>
      <w:r>
        <w:tab/>
        <w:t>by-</w:t>
      </w:r>
      <w:r>
        <w:rPr>
          <w:smallCaps/>
        </w:rPr>
        <w:t>pl</w:t>
      </w:r>
      <w:r>
        <w:t>-</w:t>
      </w:r>
      <w:r>
        <w:rPr>
          <w:smallCaps/>
        </w:rPr>
        <w:t>3rd.pers</w:t>
      </w:r>
      <w:r w:rsidR="00F47B1A">
        <w:rPr>
          <w:smallCaps/>
        </w:rPr>
        <w:tab/>
      </w:r>
      <w:r w:rsidR="00F47B1A">
        <w:t>They kept this.</w:t>
      </w:r>
    </w:p>
    <w:p w14:paraId="41FAA657" w14:textId="77777777" w:rsidR="00800AD8" w:rsidRDefault="00DC1AE0" w:rsidP="008C3B63">
      <w:pPr>
        <w:pStyle w:val="InterlineText"/>
        <w:tabs>
          <w:tab w:val="left" w:pos="533"/>
          <w:tab w:val="left" w:pos="1232"/>
          <w:tab w:val="left" w:pos="1826"/>
          <w:tab w:val="left" w:pos="2210"/>
          <w:tab w:val="right" w:pos="8789"/>
        </w:tabs>
      </w:pPr>
      <w:r w:rsidRPr="003A1D48">
        <w:rPr>
          <w:rStyle w:val="InterlineTextNumChar"/>
        </w:rPr>
        <w:t>010</w:t>
      </w:r>
      <w:r w:rsidR="00800AD8">
        <w:tab/>
        <w:t>îakua</w:t>
      </w:r>
      <w:r w:rsidR="00800AD8">
        <w:tab/>
        <w:t>neka</w:t>
      </w:r>
      <w:r w:rsidR="00800AD8">
        <w:tab/>
        <w:t>nu</w:t>
      </w:r>
      <w:r w:rsidR="00800AD8">
        <w:tab/>
        <w:t>sapuy.</w:t>
      </w:r>
    </w:p>
    <w:p w14:paraId="47CC2CF3" w14:textId="77777777" w:rsidR="00800AD8" w:rsidRDefault="00800AD8" w:rsidP="008C3B63">
      <w:pPr>
        <w:pStyle w:val="InterlineGlossWithTrans"/>
        <w:tabs>
          <w:tab w:val="left" w:pos="533"/>
          <w:tab w:val="left" w:pos="1232"/>
          <w:tab w:val="left" w:pos="1826"/>
          <w:tab w:val="left" w:pos="2210"/>
          <w:tab w:val="right" w:pos="8789"/>
        </w:tabs>
      </w:pPr>
      <w:r>
        <w:tab/>
        <w:t>îakua</w:t>
      </w:r>
      <w:r>
        <w:tab/>
        <w:t>neka</w:t>
      </w:r>
      <w:r>
        <w:tab/>
        <w:t>nu</w:t>
      </w:r>
      <w:r>
        <w:tab/>
        <w:t>sapuy</w:t>
      </w:r>
    </w:p>
    <w:p w14:paraId="7EE552D8" w14:textId="77777777" w:rsidR="00800AD8" w:rsidRDefault="00800AD8" w:rsidP="008C3B63">
      <w:pPr>
        <w:pStyle w:val="InterlineTransNoFree"/>
        <w:tabs>
          <w:tab w:val="left" w:pos="1232"/>
          <w:tab w:val="left" w:pos="1826"/>
          <w:tab w:val="left" w:pos="2210"/>
          <w:tab w:val="right" w:pos="8789"/>
        </w:tabs>
      </w:pPr>
      <w:r>
        <w:tab/>
        <w:t>but</w:t>
      </w:r>
      <w:r>
        <w:tab/>
        <w:t>no</w:t>
      </w:r>
      <w:r>
        <w:tab/>
        <w:t>of</w:t>
      </w:r>
      <w:r>
        <w:tab/>
        <w:t>fire</w:t>
      </w:r>
      <w:r w:rsidR="00F47B1A">
        <w:tab/>
        <w:t>But they had no fire.</w:t>
      </w:r>
    </w:p>
    <w:p w14:paraId="3EA8303D" w14:textId="77777777" w:rsidR="00800AD8" w:rsidRDefault="00DC1AE0" w:rsidP="008C3B63">
      <w:pPr>
        <w:pStyle w:val="InterlineText"/>
        <w:tabs>
          <w:tab w:val="left" w:pos="533"/>
          <w:tab w:val="left" w:pos="962"/>
          <w:tab w:val="left" w:pos="1736"/>
          <w:tab w:val="right" w:pos="8789"/>
        </w:tabs>
      </w:pPr>
      <w:r w:rsidRPr="003A1D48">
        <w:rPr>
          <w:rStyle w:val="InterlineTextNumChar"/>
        </w:rPr>
        <w:t>011</w:t>
      </w:r>
      <w:r w:rsidR="00800AD8">
        <w:tab/>
        <w:t>qai</w:t>
      </w:r>
      <w:r w:rsidR="00800AD8">
        <w:tab/>
        <w:t>anga</w:t>
      </w:r>
      <w:r w:rsidR="00800AD8">
        <w:tab/>
        <w:t>tiamadju.</w:t>
      </w:r>
    </w:p>
    <w:p w14:paraId="554F7318" w14:textId="77777777" w:rsidR="00800AD8" w:rsidRDefault="00800AD8" w:rsidP="008C3B63">
      <w:pPr>
        <w:pStyle w:val="InterlineGlossWithTrans"/>
        <w:tabs>
          <w:tab w:val="left" w:pos="533"/>
          <w:tab w:val="left" w:pos="962"/>
          <w:tab w:val="left" w:pos="1736"/>
          <w:tab w:val="right" w:pos="8789"/>
        </w:tabs>
      </w:pPr>
      <w:r>
        <w:tab/>
        <w:t>qai</w:t>
      </w:r>
      <w:r>
        <w:tab/>
        <w:t>anga</w:t>
      </w:r>
      <w:r>
        <w:tab/>
        <w:t>ti-a-madju</w:t>
      </w:r>
    </w:p>
    <w:p w14:paraId="63FF3EE0" w14:textId="77777777" w:rsidR="00800AD8" w:rsidRDefault="00800AD8" w:rsidP="008C3B63">
      <w:pPr>
        <w:pStyle w:val="InterlineTransNoFree"/>
        <w:tabs>
          <w:tab w:val="left" w:pos="962"/>
          <w:tab w:val="left" w:pos="1736"/>
          <w:tab w:val="right" w:pos="8789"/>
        </w:tabs>
      </w:pPr>
      <w:r>
        <w:tab/>
        <w:t>oh</w:t>
      </w:r>
      <w:r>
        <w:tab/>
        <w:t>indeed</w:t>
      </w:r>
      <w:r>
        <w:tab/>
      </w:r>
      <w:r>
        <w:rPr>
          <w:smallCaps/>
        </w:rPr>
        <w:t>f-pl</w:t>
      </w:r>
      <w:r>
        <w:t>-</w:t>
      </w:r>
      <w:r>
        <w:rPr>
          <w:smallCaps/>
        </w:rPr>
        <w:t>3rd.pers</w:t>
      </w:r>
      <w:r w:rsidR="00DD13AB">
        <w:rPr>
          <w:smallCaps/>
        </w:rPr>
        <w:tab/>
      </w:r>
      <w:r w:rsidR="00DD13AB">
        <w:t>They were in a bad way.</w:t>
      </w:r>
    </w:p>
    <w:p w14:paraId="521C0B70" w14:textId="77777777" w:rsidR="00800AD8" w:rsidRDefault="00DC1AE0" w:rsidP="008C3B63">
      <w:pPr>
        <w:pStyle w:val="InterlineText"/>
        <w:tabs>
          <w:tab w:val="left" w:pos="533"/>
          <w:tab w:val="left" w:pos="1397"/>
          <w:tab w:val="left" w:pos="2321"/>
          <w:tab w:val="left" w:pos="3185"/>
          <w:tab w:val="right" w:pos="8789"/>
        </w:tabs>
      </w:pPr>
      <w:r w:rsidRPr="003A1D48">
        <w:rPr>
          <w:rStyle w:val="InterlineTextNumChar"/>
        </w:rPr>
        <w:t>012</w:t>
      </w:r>
      <w:r w:rsidR="00800AD8">
        <w:tab/>
        <w:t>“anema</w:t>
      </w:r>
      <w:r w:rsidR="00800AD8">
        <w:tab/>
        <w:t>tja</w:t>
      </w:r>
      <w:r w:rsidR="00800AD8">
        <w:tab/>
        <w:t>sapuy?”</w:t>
      </w:r>
      <w:r w:rsidR="00800AD8">
        <w:tab/>
        <w:t>aya.</w:t>
      </w:r>
    </w:p>
    <w:p w14:paraId="18EFAF64" w14:textId="77777777" w:rsidR="00800AD8" w:rsidRDefault="00800AD8" w:rsidP="008C3B63">
      <w:pPr>
        <w:pStyle w:val="InterlineGlossWithTrans"/>
        <w:tabs>
          <w:tab w:val="left" w:pos="533"/>
          <w:tab w:val="left" w:pos="1397"/>
          <w:tab w:val="left" w:pos="2321"/>
          <w:tab w:val="left" w:pos="3185"/>
          <w:tab w:val="right" w:pos="8789"/>
        </w:tabs>
      </w:pPr>
      <w:r>
        <w:tab/>
        <w:t>a-nema</w:t>
      </w:r>
      <w:r>
        <w:tab/>
        <w:t>tja</w:t>
      </w:r>
      <w:r>
        <w:tab/>
        <w:t>sapuy</w:t>
      </w:r>
      <w:r>
        <w:tab/>
        <w:t>aya</w:t>
      </w:r>
    </w:p>
    <w:p w14:paraId="3E2851CA" w14:textId="77777777" w:rsidR="00800AD8" w:rsidRDefault="00800AD8" w:rsidP="008C3B63">
      <w:pPr>
        <w:pStyle w:val="InterlineTransNoFree"/>
        <w:tabs>
          <w:tab w:val="left" w:pos="1397"/>
          <w:tab w:val="left" w:pos="2321"/>
          <w:tab w:val="left" w:pos="3185"/>
          <w:tab w:val="right" w:pos="8789"/>
        </w:tabs>
      </w:pPr>
      <w:r>
        <w:tab/>
        <w:t>?-what</w:t>
      </w:r>
      <w:r>
        <w:tab/>
        <w:t>our(</w:t>
      </w:r>
      <w:r>
        <w:rPr>
          <w:smallCaps/>
        </w:rPr>
        <w:t>inc</w:t>
      </w:r>
      <w:r>
        <w:t>)</w:t>
      </w:r>
      <w:r>
        <w:tab/>
        <w:t>fire</w:t>
      </w:r>
      <w:r>
        <w:tab/>
        <w:t>say</w:t>
      </w:r>
      <w:r w:rsidR="00DD13AB">
        <w:tab/>
        <w:t>“What are we to do for fire?” they said.</w:t>
      </w:r>
    </w:p>
    <w:p w14:paraId="2BD690A5" w14:textId="77777777" w:rsidR="00800AD8" w:rsidRDefault="00DC1AE0" w:rsidP="008C3B63">
      <w:pPr>
        <w:pStyle w:val="InterlineText"/>
        <w:tabs>
          <w:tab w:val="left" w:pos="533"/>
          <w:tab w:val="left" w:pos="1757"/>
          <w:tab w:val="left" w:pos="2021"/>
          <w:tab w:val="left" w:pos="3320"/>
          <w:tab w:val="left" w:pos="3584"/>
          <w:tab w:val="left" w:pos="4808"/>
          <w:tab w:val="left" w:pos="6392"/>
          <w:tab w:val="left" w:pos="6896"/>
          <w:tab w:val="left" w:pos="7595"/>
          <w:tab w:val="right" w:pos="8789"/>
        </w:tabs>
      </w:pPr>
      <w:r w:rsidRPr="003A1D48">
        <w:rPr>
          <w:rStyle w:val="InterlineTextNumChar"/>
        </w:rPr>
        <w:t>013</w:t>
      </w:r>
      <w:r w:rsidR="00800AD8">
        <w:tab/>
        <w:t>palemek</w:t>
      </w:r>
      <w:r w:rsidR="00800AD8">
        <w:tab/>
        <w:t>a</w:t>
      </w:r>
      <w:r w:rsidR="00800AD8">
        <w:tab/>
        <w:t>mangtjez</w:t>
      </w:r>
      <w:r w:rsidR="00DD13AB">
        <w:tab/>
        <w:t>a</w:t>
      </w:r>
      <w:r w:rsidR="00DD13AB">
        <w:tab/>
        <w:t>valalangan,</w:t>
      </w:r>
      <w:r w:rsidR="00DD13AB">
        <w:tab/>
        <w:t>kematsukatsu</w:t>
      </w:r>
      <w:r w:rsidR="00DD13AB">
        <w:tab/>
        <w:t>tua</w:t>
      </w:r>
      <w:r w:rsidR="00DD13AB">
        <w:tab/>
        <w:t>sapui,</w:t>
      </w:r>
      <w:r w:rsidR="00DD13AB">
        <w:tab/>
        <w:t>a</w:t>
      </w:r>
    </w:p>
    <w:p w14:paraId="6177D0BF" w14:textId="77777777" w:rsidR="00800AD8" w:rsidRDefault="00800AD8" w:rsidP="008C3B63">
      <w:pPr>
        <w:pStyle w:val="InterlineGlossWithTrans"/>
        <w:tabs>
          <w:tab w:val="left" w:pos="533"/>
          <w:tab w:val="left" w:pos="1757"/>
          <w:tab w:val="left" w:pos="2021"/>
          <w:tab w:val="left" w:pos="3320"/>
          <w:tab w:val="left" w:pos="3584"/>
          <w:tab w:val="left" w:pos="4808"/>
          <w:tab w:val="left" w:pos="6392"/>
          <w:tab w:val="left" w:pos="6896"/>
          <w:tab w:val="left" w:pos="7595"/>
          <w:tab w:val="right" w:pos="8789"/>
        </w:tabs>
      </w:pPr>
      <w:r>
        <w:tab/>
        <w:t>pa-lemek</w:t>
      </w:r>
      <w:r>
        <w:tab/>
        <w:t>a</w:t>
      </w:r>
      <w:r>
        <w:tab/>
        <w:t>m-pangetjez</w:t>
      </w:r>
      <w:r w:rsidR="00DD13AB">
        <w:tab/>
        <w:t>a</w:t>
      </w:r>
      <w:r w:rsidR="00DD13AB">
        <w:tab/>
        <w:t>valalangan</w:t>
      </w:r>
      <w:r w:rsidR="00DD13AB">
        <w:tab/>
        <w:t>em=katsu-katsu</w:t>
      </w:r>
      <w:r w:rsidR="00DD13AB">
        <w:tab/>
        <w:t>tua</w:t>
      </w:r>
      <w:r w:rsidR="00DD13AB">
        <w:tab/>
        <w:t>sapu</w:t>
      </w:r>
      <w:r w:rsidR="005756D6">
        <w:t>y</w:t>
      </w:r>
      <w:r w:rsidR="00DD13AB">
        <w:tab/>
        <w:t>a</w:t>
      </w:r>
    </w:p>
    <w:p w14:paraId="4C90222D" w14:textId="77777777" w:rsidR="00800AD8" w:rsidRDefault="00800AD8" w:rsidP="008C3B63">
      <w:pPr>
        <w:pStyle w:val="InterlineTransNoFree"/>
        <w:tabs>
          <w:tab w:val="left" w:pos="1757"/>
          <w:tab w:val="left" w:pos="2021"/>
          <w:tab w:val="left" w:pos="3320"/>
          <w:tab w:val="left" w:pos="3584"/>
          <w:tab w:val="left" w:pos="4808"/>
          <w:tab w:val="left" w:pos="6392"/>
          <w:tab w:val="left" w:pos="6896"/>
          <w:tab w:val="left" w:pos="7595"/>
          <w:tab w:val="right" w:pos="8789"/>
        </w:tabs>
      </w:pPr>
      <w:r>
        <w:tab/>
        <w:t>cause-might</w:t>
      </w:r>
      <w:r>
        <w:rPr>
          <w:smallCaps/>
        </w:rPr>
        <w:tab/>
        <w:t>c</w:t>
      </w:r>
      <w:r>
        <w:rPr>
          <w:smallCaps/>
        </w:rPr>
        <w:tab/>
        <w:t>af</w:t>
      </w:r>
      <w:r>
        <w:t>-come</w:t>
      </w:r>
      <w:r w:rsidR="00DD13AB">
        <w:rPr>
          <w:smallCaps/>
        </w:rPr>
        <w:tab/>
        <w:t>c</w:t>
      </w:r>
      <w:r w:rsidR="00DD13AB">
        <w:rPr>
          <w:smallCaps/>
        </w:rPr>
        <w:tab/>
      </w:r>
      <w:r w:rsidR="00DD13AB">
        <w:t>lizard</w:t>
      </w:r>
      <w:r w:rsidR="00DD13AB">
        <w:tab/>
      </w:r>
      <w:r w:rsidR="00DD13AB">
        <w:rPr>
          <w:smallCaps/>
        </w:rPr>
        <w:t>af</w:t>
      </w:r>
      <w:r w:rsidR="00DD13AB">
        <w:t>=</w:t>
      </w:r>
      <w:r w:rsidR="00DD13AB">
        <w:rPr>
          <w:smallCaps/>
        </w:rPr>
        <w:t>red</w:t>
      </w:r>
      <w:r w:rsidR="00DD13AB">
        <w:t>-carry</w:t>
      </w:r>
      <w:r w:rsidR="00DD13AB">
        <w:tab/>
      </w:r>
      <w:r w:rsidR="00DD13AB">
        <w:rPr>
          <w:smallCaps/>
        </w:rPr>
        <w:t>obl</w:t>
      </w:r>
      <w:r w:rsidR="00DD13AB">
        <w:tab/>
        <w:t>fire</w:t>
      </w:r>
      <w:r w:rsidR="00DD13AB">
        <w:rPr>
          <w:smallCaps/>
        </w:rPr>
        <w:tab/>
        <w:t>c</w:t>
      </w:r>
    </w:p>
    <w:p w14:paraId="507BFCAD" w14:textId="77777777" w:rsidR="00800AD8" w:rsidRDefault="00DD13AB" w:rsidP="008C3B63">
      <w:pPr>
        <w:pStyle w:val="InterlineText"/>
        <w:tabs>
          <w:tab w:val="left" w:pos="533"/>
          <w:tab w:val="left" w:pos="1577"/>
          <w:tab w:val="left" w:pos="1841"/>
          <w:tab w:val="left" w:pos="3665"/>
          <w:tab w:val="left" w:pos="3929"/>
          <w:tab w:val="left" w:pos="4913"/>
          <w:tab w:val="right" w:pos="8789"/>
        </w:tabs>
      </w:pPr>
      <w:r>
        <w:lastRenderedPageBreak/>
        <w:tab/>
        <w:t>kinats</w:t>
      </w:r>
      <w:r>
        <w:tab/>
        <w:t>a</w:t>
      </w:r>
      <w:r>
        <w:tab/>
        <w:t>pinadjekets</w:t>
      </w:r>
      <w:r>
        <w:tab/>
        <w:t>a</w:t>
      </w:r>
      <w:r>
        <w:tab/>
        <w:t>pitjua</w:t>
      </w:r>
      <w:r>
        <w:tab/>
        <w:t>djaîiq.</w:t>
      </w:r>
    </w:p>
    <w:p w14:paraId="3F995B01" w14:textId="77777777" w:rsidR="00800AD8" w:rsidRDefault="00DD13AB" w:rsidP="008C3B63">
      <w:pPr>
        <w:pStyle w:val="InterlineGlossWithTrans"/>
        <w:tabs>
          <w:tab w:val="left" w:pos="533"/>
          <w:tab w:val="left" w:pos="1577"/>
          <w:tab w:val="left" w:pos="1841"/>
          <w:tab w:val="left" w:pos="3665"/>
          <w:tab w:val="left" w:pos="3929"/>
          <w:tab w:val="left" w:pos="4913"/>
          <w:tab w:val="right" w:pos="8789"/>
        </w:tabs>
      </w:pPr>
      <w:r>
        <w:tab/>
        <w:t>in=kats</w:t>
      </w:r>
      <w:r>
        <w:tab/>
        <w:t>a</w:t>
      </w:r>
      <w:r>
        <w:tab/>
        <w:t>in=pa-djekets</w:t>
      </w:r>
      <w:r>
        <w:tab/>
        <w:t>a</w:t>
      </w:r>
      <w:r>
        <w:tab/>
        <w:t>pi-tjua</w:t>
      </w:r>
      <w:r>
        <w:tab/>
        <w:t>djaîiq</w:t>
      </w:r>
    </w:p>
    <w:p w14:paraId="79450D40" w14:textId="77777777" w:rsidR="00800AD8" w:rsidRDefault="00DD13AB" w:rsidP="008C3B63">
      <w:pPr>
        <w:pStyle w:val="InterlineTrans"/>
        <w:tabs>
          <w:tab w:val="left" w:pos="533"/>
          <w:tab w:val="left" w:pos="1577"/>
          <w:tab w:val="left" w:pos="1841"/>
          <w:tab w:val="left" w:pos="3665"/>
          <w:tab w:val="left" w:pos="3929"/>
          <w:tab w:val="left" w:pos="4913"/>
          <w:tab w:val="right" w:pos="8789"/>
        </w:tabs>
      </w:pPr>
      <w:r>
        <w:rPr>
          <w:smallCaps/>
        </w:rPr>
        <w:tab/>
        <w:t>perf</w:t>
      </w:r>
      <w:r>
        <w:t>=bite</w:t>
      </w:r>
      <w:r>
        <w:rPr>
          <w:smallCaps/>
        </w:rPr>
        <w:tab/>
        <w:t>c</w:t>
      </w:r>
      <w:r>
        <w:rPr>
          <w:smallCaps/>
        </w:rPr>
        <w:tab/>
        <w:t>perf</w:t>
      </w:r>
      <w:r>
        <w:t>=cause-alight</w:t>
      </w:r>
      <w:r>
        <w:rPr>
          <w:smallCaps/>
        </w:rPr>
        <w:tab/>
        <w:t>c</w:t>
      </w:r>
      <w:r>
        <w:rPr>
          <w:smallCaps/>
        </w:rPr>
        <w:tab/>
      </w:r>
      <w:r>
        <w:t>put-there</w:t>
      </w:r>
      <w:r>
        <w:tab/>
        <w:t>torch</w:t>
      </w:r>
    </w:p>
    <w:p w14:paraId="691A52EC" w14:textId="77777777" w:rsidR="00800AD8" w:rsidRDefault="00800AD8" w:rsidP="008C3B63">
      <w:pPr>
        <w:pStyle w:val="InterlineFree"/>
        <w:tabs>
          <w:tab w:val="right" w:pos="8789"/>
        </w:tabs>
      </w:pPr>
      <w:r>
        <w:t>It happened that a lizard(?) came along carrying fire on a lighted torch held in its mouth.</w:t>
      </w:r>
    </w:p>
    <w:p w14:paraId="31EC1F8C" w14:textId="77777777" w:rsidR="00800AD8" w:rsidRDefault="00DC1AE0" w:rsidP="008C3B63">
      <w:pPr>
        <w:pStyle w:val="InterlineText"/>
        <w:tabs>
          <w:tab w:val="left" w:pos="533"/>
          <w:tab w:val="left" w:pos="1022"/>
          <w:tab w:val="left" w:pos="1706"/>
          <w:tab w:val="left" w:pos="2705"/>
          <w:tab w:val="left" w:pos="2969"/>
          <w:tab w:val="left" w:pos="4553"/>
          <w:tab w:val="right" w:pos="8789"/>
        </w:tabs>
      </w:pPr>
      <w:r w:rsidRPr="003A1D48">
        <w:rPr>
          <w:rStyle w:val="InterlineTextNumChar"/>
        </w:rPr>
        <w:t>014</w:t>
      </w:r>
      <w:r w:rsidR="00800AD8">
        <w:tab/>
        <w:t>qau</w:t>
      </w:r>
      <w:r w:rsidR="00800AD8">
        <w:tab/>
        <w:t>azua</w:t>
      </w:r>
      <w:r w:rsidR="00800AD8">
        <w:tab/>
        <w:t>ma÷usa</w:t>
      </w:r>
      <w:r w:rsidR="00800AD8">
        <w:tab/>
        <w:t>a</w:t>
      </w:r>
      <w:r w:rsidR="00800AD8">
        <w:tab/>
        <w:t>kake÷ian</w:t>
      </w:r>
      <w:r w:rsidR="00800AD8">
        <w:tab/>
        <w:t>patsunan.</w:t>
      </w:r>
    </w:p>
    <w:p w14:paraId="4A830258" w14:textId="77777777" w:rsidR="00800AD8" w:rsidRDefault="00800AD8" w:rsidP="008C3B63">
      <w:pPr>
        <w:pStyle w:val="InterlineGlossWithTrans"/>
        <w:tabs>
          <w:tab w:val="left" w:pos="533"/>
          <w:tab w:val="left" w:pos="1022"/>
          <w:tab w:val="left" w:pos="1706"/>
          <w:tab w:val="left" w:pos="2705"/>
          <w:tab w:val="left" w:pos="2969"/>
          <w:tab w:val="left" w:pos="4553"/>
          <w:tab w:val="right" w:pos="8789"/>
        </w:tabs>
      </w:pPr>
      <w:r>
        <w:tab/>
        <w:t>qau</w:t>
      </w:r>
      <w:r>
        <w:tab/>
        <w:t>a-zua</w:t>
      </w:r>
      <w:r>
        <w:tab/>
        <w:t>ma-÷usa</w:t>
      </w:r>
      <w:r>
        <w:tab/>
        <w:t>a</w:t>
      </w:r>
      <w:r>
        <w:tab/>
        <w:t>ka-ke÷i-an</w:t>
      </w:r>
      <w:r>
        <w:tab/>
        <w:t>pa-tsun-an</w:t>
      </w:r>
    </w:p>
    <w:p w14:paraId="1EFDC48F" w14:textId="77777777" w:rsidR="00800AD8" w:rsidRDefault="00800AD8" w:rsidP="008C3B63">
      <w:pPr>
        <w:pStyle w:val="InterlineTransNoFree"/>
        <w:tabs>
          <w:tab w:val="left" w:pos="1022"/>
          <w:tab w:val="left" w:pos="1706"/>
          <w:tab w:val="left" w:pos="2705"/>
          <w:tab w:val="left" w:pos="2969"/>
          <w:tab w:val="left" w:pos="4553"/>
          <w:tab w:val="right" w:pos="8789"/>
        </w:tabs>
      </w:pPr>
      <w:r>
        <w:tab/>
        <w:t>so</w:t>
      </w:r>
      <w:r>
        <w:tab/>
      </w:r>
      <w:r>
        <w:rPr>
          <w:smallCaps/>
        </w:rPr>
        <w:t>c-</w:t>
      </w:r>
      <w:r>
        <w:t>that</w:t>
      </w:r>
      <w:r>
        <w:tab/>
      </w:r>
      <w:r>
        <w:rPr>
          <w:smallCaps/>
        </w:rPr>
        <w:t>num</w:t>
      </w:r>
      <w:r>
        <w:t>-two</w:t>
      </w:r>
      <w:r>
        <w:rPr>
          <w:smallCaps/>
        </w:rPr>
        <w:tab/>
        <w:t>c</w:t>
      </w:r>
      <w:r>
        <w:rPr>
          <w:smallCaps/>
        </w:rPr>
        <w:tab/>
        <w:t>red</w:t>
      </w:r>
      <w:r>
        <w:t>-small-</w:t>
      </w:r>
      <w:r>
        <w:rPr>
          <w:smallCaps/>
        </w:rPr>
        <w:t>nom</w:t>
      </w:r>
      <w:r>
        <w:tab/>
        <w:t>cause-see-</w:t>
      </w:r>
      <w:r>
        <w:rPr>
          <w:smallCaps/>
        </w:rPr>
        <w:t>lf</w:t>
      </w:r>
      <w:r w:rsidR="00DD13AB">
        <w:rPr>
          <w:smallCaps/>
        </w:rPr>
        <w:tab/>
      </w:r>
      <w:r w:rsidR="00DD13AB">
        <w:t>The two children saw it.</w:t>
      </w:r>
    </w:p>
    <w:p w14:paraId="086A6C95" w14:textId="77777777" w:rsidR="00800AD8" w:rsidRDefault="00DC1AE0" w:rsidP="008C3B63">
      <w:pPr>
        <w:pStyle w:val="InterlineText"/>
        <w:tabs>
          <w:tab w:val="left" w:pos="533"/>
          <w:tab w:val="left" w:pos="1397"/>
          <w:tab w:val="left" w:pos="2081"/>
          <w:tab w:val="right" w:pos="8789"/>
        </w:tabs>
      </w:pPr>
      <w:r w:rsidRPr="003A1D48">
        <w:rPr>
          <w:rStyle w:val="InterlineTextNumChar"/>
        </w:rPr>
        <w:t>015</w:t>
      </w:r>
      <w:r w:rsidR="00800AD8">
        <w:tab/>
        <w:t>“anema</w:t>
      </w:r>
      <w:r w:rsidR="00800AD8">
        <w:tab/>
        <w:t>zua?”</w:t>
      </w:r>
      <w:r w:rsidR="00800AD8">
        <w:tab/>
        <w:t>aya.</w:t>
      </w:r>
    </w:p>
    <w:p w14:paraId="75D4404E" w14:textId="77777777" w:rsidR="00800AD8" w:rsidRDefault="00800AD8" w:rsidP="008C3B63">
      <w:pPr>
        <w:pStyle w:val="InterlineGlossWithTrans"/>
        <w:tabs>
          <w:tab w:val="left" w:pos="533"/>
          <w:tab w:val="left" w:pos="1397"/>
          <w:tab w:val="left" w:pos="2081"/>
          <w:tab w:val="right" w:pos="8789"/>
        </w:tabs>
      </w:pPr>
      <w:r>
        <w:tab/>
        <w:t>a-nema</w:t>
      </w:r>
      <w:r>
        <w:tab/>
        <w:t>zua</w:t>
      </w:r>
      <w:r>
        <w:tab/>
        <w:t>aya</w:t>
      </w:r>
    </w:p>
    <w:p w14:paraId="6AB3E8AB" w14:textId="77777777" w:rsidR="00800AD8" w:rsidRDefault="00800AD8" w:rsidP="008C3B63">
      <w:pPr>
        <w:pStyle w:val="InterlineTransNoFree"/>
        <w:tabs>
          <w:tab w:val="left" w:pos="1397"/>
          <w:tab w:val="left" w:pos="2081"/>
          <w:tab w:val="right" w:pos="8789"/>
        </w:tabs>
      </w:pPr>
      <w:r>
        <w:tab/>
        <w:t>?-what</w:t>
      </w:r>
      <w:r>
        <w:tab/>
        <w:t>that</w:t>
      </w:r>
      <w:r>
        <w:tab/>
        <w:t>say</w:t>
      </w:r>
      <w:r w:rsidR="00DD13AB">
        <w:tab/>
        <w:t>“What’s that?” they said.</w:t>
      </w:r>
    </w:p>
    <w:p w14:paraId="12F1DD89" w14:textId="77777777" w:rsidR="00800AD8" w:rsidRDefault="00DC1AE0" w:rsidP="008C3B63">
      <w:pPr>
        <w:pStyle w:val="InterlineText"/>
        <w:tabs>
          <w:tab w:val="left" w:pos="533"/>
          <w:tab w:val="left" w:pos="1097"/>
          <w:tab w:val="left" w:pos="2276"/>
          <w:tab w:val="left" w:pos="2780"/>
          <w:tab w:val="left" w:pos="4514"/>
          <w:tab w:val="left" w:pos="5438"/>
          <w:tab w:val="right" w:pos="8789"/>
        </w:tabs>
      </w:pPr>
      <w:r w:rsidRPr="003A1D48">
        <w:rPr>
          <w:rStyle w:val="InterlineTextNumChar"/>
        </w:rPr>
        <w:t>016</w:t>
      </w:r>
      <w:r w:rsidR="00800AD8">
        <w:tab/>
        <w:t>ka</w:t>
      </w:r>
      <w:r w:rsidR="00800AD8">
        <w:tab/>
        <w:t>djemaîun</w:t>
      </w:r>
      <w:r w:rsidR="00800AD8">
        <w:tab/>
        <w:t>i</w:t>
      </w:r>
      <w:r w:rsidR="00800AD8">
        <w:tab/>
        <w:t>tjayamadju,</w:t>
      </w:r>
      <w:r w:rsidR="00800AD8">
        <w:tab/>
        <w:t>izua</w:t>
      </w:r>
      <w:r w:rsidR="00800AD8">
        <w:tab/>
        <w:t>sapuy.</w:t>
      </w:r>
    </w:p>
    <w:p w14:paraId="63CC9C72" w14:textId="77777777" w:rsidR="00800AD8" w:rsidRDefault="00800AD8" w:rsidP="008C3B63">
      <w:pPr>
        <w:pStyle w:val="InterlineGlossWithTrans"/>
        <w:tabs>
          <w:tab w:val="left" w:pos="533"/>
          <w:tab w:val="left" w:pos="1097"/>
          <w:tab w:val="left" w:pos="2276"/>
          <w:tab w:val="left" w:pos="2780"/>
          <w:tab w:val="left" w:pos="4514"/>
          <w:tab w:val="left" w:pos="5438"/>
          <w:tab w:val="right" w:pos="8789"/>
        </w:tabs>
      </w:pPr>
      <w:r>
        <w:tab/>
        <w:t>ka</w:t>
      </w:r>
      <w:r>
        <w:tab/>
        <w:t>em=djaîun</w:t>
      </w:r>
      <w:r>
        <w:tab/>
        <w:t>i</w:t>
      </w:r>
      <w:r>
        <w:tab/>
        <w:t>tjai-a-madju</w:t>
      </w:r>
      <w:r>
        <w:tab/>
        <w:t>i-zua</w:t>
      </w:r>
      <w:r>
        <w:tab/>
        <w:t>sapuy</w:t>
      </w:r>
    </w:p>
    <w:p w14:paraId="3B9AACC9" w14:textId="77777777" w:rsidR="00800AD8" w:rsidRDefault="00800AD8" w:rsidP="008C3B63">
      <w:pPr>
        <w:pStyle w:val="InterlineTrans"/>
        <w:tabs>
          <w:tab w:val="left" w:pos="533"/>
          <w:tab w:val="left" w:pos="1097"/>
          <w:tab w:val="left" w:pos="2276"/>
          <w:tab w:val="left" w:pos="2780"/>
          <w:tab w:val="left" w:pos="4514"/>
          <w:tab w:val="left" w:pos="5438"/>
          <w:tab w:val="right" w:pos="8789"/>
        </w:tabs>
      </w:pPr>
      <w:r>
        <w:tab/>
        <w:t>after</w:t>
      </w:r>
      <w:r>
        <w:tab/>
      </w:r>
      <w:r>
        <w:rPr>
          <w:smallCaps/>
        </w:rPr>
        <w:t>af</w:t>
      </w:r>
      <w:r>
        <w:t>=arrive</w:t>
      </w:r>
      <w:r>
        <w:tab/>
      </w:r>
      <w:r>
        <w:rPr>
          <w:smallCaps/>
        </w:rPr>
        <w:t>loc</w:t>
      </w:r>
      <w:r>
        <w:tab/>
      </w:r>
      <w:r>
        <w:rPr>
          <w:smallCaps/>
        </w:rPr>
        <w:t>obl</w:t>
      </w:r>
      <w:r>
        <w:t>-</w:t>
      </w:r>
      <w:r>
        <w:rPr>
          <w:smallCaps/>
        </w:rPr>
        <w:t>pl</w:t>
      </w:r>
      <w:r>
        <w:t>-</w:t>
      </w:r>
      <w:r>
        <w:rPr>
          <w:smallCaps/>
        </w:rPr>
        <w:t>3rd.pers</w:t>
      </w:r>
      <w:r>
        <w:tab/>
      </w:r>
      <w:r>
        <w:rPr>
          <w:smallCaps/>
        </w:rPr>
        <w:t>loc</w:t>
      </w:r>
      <w:r>
        <w:t>-that</w:t>
      </w:r>
      <w:r>
        <w:tab/>
        <w:t>fire</w:t>
      </w:r>
    </w:p>
    <w:p w14:paraId="37E38006" w14:textId="77777777" w:rsidR="00800AD8" w:rsidRDefault="00800AD8" w:rsidP="008C3B63">
      <w:pPr>
        <w:pStyle w:val="InterlineFree"/>
        <w:tabs>
          <w:tab w:val="right" w:pos="8789"/>
        </w:tabs>
      </w:pPr>
      <w:r>
        <w:t>When it reached them, it was fire.</w:t>
      </w:r>
    </w:p>
    <w:p w14:paraId="2DB33A53" w14:textId="77777777" w:rsidR="00800AD8" w:rsidRDefault="00DC1AE0" w:rsidP="008C3B63">
      <w:pPr>
        <w:pStyle w:val="InterlineText"/>
        <w:tabs>
          <w:tab w:val="left" w:pos="533"/>
          <w:tab w:val="left" w:pos="1022"/>
          <w:tab w:val="left" w:pos="1856"/>
          <w:tab w:val="left" w:pos="2345"/>
          <w:tab w:val="left" w:pos="3344"/>
          <w:tab w:val="left" w:pos="3608"/>
          <w:tab w:val="left" w:pos="4787"/>
          <w:tab w:val="left" w:pos="5276"/>
          <w:tab w:val="right" w:pos="8789"/>
        </w:tabs>
      </w:pPr>
      <w:r w:rsidRPr="003A1D48">
        <w:rPr>
          <w:rStyle w:val="InterlineTextNumChar"/>
        </w:rPr>
        <w:t>017</w:t>
      </w:r>
      <w:r w:rsidR="00800AD8">
        <w:tab/>
        <w:t>qau</w:t>
      </w:r>
      <w:r w:rsidR="00800AD8">
        <w:tab/>
        <w:t>alapen</w:t>
      </w:r>
      <w:r w:rsidR="00800AD8">
        <w:tab/>
        <w:t>nua</w:t>
      </w:r>
      <w:r w:rsidR="00800AD8">
        <w:tab/>
        <w:t>ma÷usa</w:t>
      </w:r>
      <w:r w:rsidR="00800AD8">
        <w:tab/>
        <w:t>a</w:t>
      </w:r>
      <w:r w:rsidR="00800AD8">
        <w:tab/>
        <w:t>kinatsu</w:t>
      </w:r>
      <w:r w:rsidR="00800AD8">
        <w:tab/>
        <w:t>nua</w:t>
      </w:r>
      <w:r w:rsidR="00800AD8">
        <w:tab/>
        <w:t>valalangan.</w:t>
      </w:r>
    </w:p>
    <w:p w14:paraId="4FD15B51" w14:textId="77777777" w:rsidR="00800AD8" w:rsidRDefault="00800AD8" w:rsidP="008C3B63">
      <w:pPr>
        <w:pStyle w:val="InterlineGlossWithTrans"/>
        <w:tabs>
          <w:tab w:val="left" w:pos="533"/>
          <w:tab w:val="left" w:pos="1022"/>
          <w:tab w:val="left" w:pos="1856"/>
          <w:tab w:val="left" w:pos="2345"/>
          <w:tab w:val="left" w:pos="3344"/>
          <w:tab w:val="left" w:pos="3608"/>
          <w:tab w:val="left" w:pos="4787"/>
          <w:tab w:val="left" w:pos="5276"/>
          <w:tab w:val="right" w:pos="8789"/>
        </w:tabs>
      </w:pPr>
      <w:r>
        <w:tab/>
        <w:t>qau</w:t>
      </w:r>
      <w:r>
        <w:tab/>
        <w:t>alap-en</w:t>
      </w:r>
      <w:r>
        <w:tab/>
        <w:t>nua</w:t>
      </w:r>
      <w:r>
        <w:tab/>
        <w:t>ma-÷usa</w:t>
      </w:r>
      <w:r>
        <w:tab/>
        <w:t>a</w:t>
      </w:r>
      <w:r>
        <w:tab/>
        <w:t>in=katsu</w:t>
      </w:r>
      <w:r>
        <w:tab/>
        <w:t>nua</w:t>
      </w:r>
      <w:r>
        <w:tab/>
        <w:t>valalangan</w:t>
      </w:r>
    </w:p>
    <w:p w14:paraId="2DA9121C" w14:textId="77777777" w:rsidR="00800AD8" w:rsidRDefault="00800AD8" w:rsidP="008C3B63">
      <w:pPr>
        <w:pStyle w:val="InterlineTrans"/>
        <w:tabs>
          <w:tab w:val="left" w:pos="533"/>
          <w:tab w:val="left" w:pos="1022"/>
          <w:tab w:val="left" w:pos="1856"/>
          <w:tab w:val="left" w:pos="2345"/>
          <w:tab w:val="left" w:pos="3344"/>
          <w:tab w:val="left" w:pos="3608"/>
          <w:tab w:val="left" w:pos="4787"/>
          <w:tab w:val="left" w:pos="5276"/>
          <w:tab w:val="right" w:pos="8789"/>
        </w:tabs>
      </w:pPr>
      <w:r>
        <w:tab/>
        <w:t>so</w:t>
      </w:r>
      <w:r>
        <w:tab/>
        <w:t>take-</w:t>
      </w:r>
      <w:r>
        <w:rPr>
          <w:smallCaps/>
        </w:rPr>
        <w:t>pf</w:t>
      </w:r>
      <w:r>
        <w:tab/>
        <w:t>by</w:t>
      </w:r>
      <w:r>
        <w:tab/>
      </w:r>
      <w:r>
        <w:rPr>
          <w:smallCaps/>
        </w:rPr>
        <w:t>num</w:t>
      </w:r>
      <w:r>
        <w:t>-two</w:t>
      </w:r>
      <w:r>
        <w:rPr>
          <w:smallCaps/>
        </w:rPr>
        <w:tab/>
        <w:t>c</w:t>
      </w:r>
      <w:r>
        <w:rPr>
          <w:smallCaps/>
        </w:rPr>
        <w:tab/>
        <w:t>perf</w:t>
      </w:r>
      <w:r>
        <w:t>=carry</w:t>
      </w:r>
      <w:r>
        <w:tab/>
        <w:t>by</w:t>
      </w:r>
      <w:r>
        <w:tab/>
        <w:t>lizard</w:t>
      </w:r>
    </w:p>
    <w:p w14:paraId="4A28944A" w14:textId="77777777" w:rsidR="00800AD8" w:rsidRDefault="00800AD8" w:rsidP="008C3B63">
      <w:pPr>
        <w:pStyle w:val="InterlineFree"/>
        <w:tabs>
          <w:tab w:val="right" w:pos="8789"/>
        </w:tabs>
      </w:pPr>
      <w:r>
        <w:t>So the two took the torch carried by the lizard.</w:t>
      </w:r>
    </w:p>
    <w:p w14:paraId="11CDA5BD" w14:textId="77777777" w:rsidR="00800AD8" w:rsidRDefault="00DC1AE0" w:rsidP="008C3B63">
      <w:pPr>
        <w:pStyle w:val="InterlineText"/>
        <w:tabs>
          <w:tab w:val="left" w:pos="533"/>
          <w:tab w:val="left" w:pos="1097"/>
          <w:tab w:val="left" w:pos="1931"/>
          <w:tab w:val="left" w:pos="2705"/>
          <w:tab w:val="left" w:pos="3569"/>
          <w:tab w:val="left" w:pos="4568"/>
          <w:tab w:val="left" w:pos="4832"/>
          <w:tab w:val="left" w:pos="5591"/>
          <w:tab w:val="left" w:pos="6515"/>
          <w:tab w:val="left" w:pos="6779"/>
          <w:tab w:val="left" w:pos="7943"/>
          <w:tab w:val="right" w:pos="8789"/>
        </w:tabs>
      </w:pPr>
      <w:r w:rsidRPr="003A1D48">
        <w:rPr>
          <w:rStyle w:val="InterlineTextNumChar"/>
        </w:rPr>
        <w:t>018</w:t>
      </w:r>
      <w:r w:rsidR="00800AD8">
        <w:tab/>
        <w:t>ka</w:t>
      </w:r>
      <w:r w:rsidR="00800AD8">
        <w:tab/>
        <w:t>alapen</w:t>
      </w:r>
      <w:r w:rsidR="00800AD8">
        <w:tab/>
        <w:t>anga</w:t>
      </w:r>
      <w:r w:rsidR="00800AD8">
        <w:tab/>
        <w:t>nazua</w:t>
      </w:r>
      <w:r w:rsidR="00800AD8">
        <w:tab/>
        <w:t>ma÷usa</w:t>
      </w:r>
      <w:r w:rsidR="00800AD8">
        <w:tab/>
        <w:t>a</w:t>
      </w:r>
      <w:r w:rsidR="00800AD8">
        <w:tab/>
        <w:t>sapuy,</w:t>
      </w:r>
      <w:r w:rsidR="00800AD8">
        <w:tab/>
        <w:t>zazua</w:t>
      </w:r>
      <w:r w:rsidR="00800AD8">
        <w:tab/>
        <w:t>a</w:t>
      </w:r>
      <w:r w:rsidR="00DD13AB">
        <w:tab/>
        <w:t>valalangan</w:t>
      </w:r>
      <w:r w:rsidR="00DD13AB">
        <w:tab/>
        <w:t>“veng,”</w:t>
      </w:r>
    </w:p>
    <w:p w14:paraId="195C08BF" w14:textId="77777777" w:rsidR="00800AD8" w:rsidRDefault="00800AD8" w:rsidP="008C3B63">
      <w:pPr>
        <w:pStyle w:val="InterlineGlossWithTrans"/>
        <w:tabs>
          <w:tab w:val="left" w:pos="533"/>
          <w:tab w:val="left" w:pos="1097"/>
          <w:tab w:val="left" w:pos="1931"/>
          <w:tab w:val="left" w:pos="2705"/>
          <w:tab w:val="left" w:pos="3569"/>
          <w:tab w:val="left" w:pos="4568"/>
          <w:tab w:val="left" w:pos="4832"/>
          <w:tab w:val="left" w:pos="5591"/>
          <w:tab w:val="left" w:pos="6515"/>
          <w:tab w:val="left" w:pos="6779"/>
          <w:tab w:val="left" w:pos="7943"/>
          <w:tab w:val="right" w:pos="8789"/>
        </w:tabs>
      </w:pPr>
      <w:r>
        <w:tab/>
        <w:t>ka</w:t>
      </w:r>
      <w:r>
        <w:tab/>
        <w:t>alap-en</w:t>
      </w:r>
      <w:r>
        <w:tab/>
        <w:t>anga</w:t>
      </w:r>
      <w:r>
        <w:tab/>
        <w:t>nua-zua</w:t>
      </w:r>
      <w:r>
        <w:tab/>
        <w:t>ma-÷usa</w:t>
      </w:r>
      <w:r>
        <w:tab/>
        <w:t>a</w:t>
      </w:r>
      <w:r>
        <w:tab/>
        <w:t>sapuy</w:t>
      </w:r>
      <w:r>
        <w:tab/>
        <w:t>zua-zua</w:t>
      </w:r>
      <w:r>
        <w:tab/>
        <w:t>a</w:t>
      </w:r>
      <w:r w:rsidR="00DD13AB">
        <w:tab/>
        <w:t>valalangan</w:t>
      </w:r>
      <w:r w:rsidR="00DD13AB">
        <w:tab/>
        <w:t>veng</w:t>
      </w:r>
    </w:p>
    <w:p w14:paraId="7AC84CFE" w14:textId="77777777" w:rsidR="00800AD8" w:rsidRDefault="00800AD8" w:rsidP="008C3B63">
      <w:pPr>
        <w:pStyle w:val="InterlineTransNoFree"/>
        <w:tabs>
          <w:tab w:val="left" w:pos="1097"/>
          <w:tab w:val="left" w:pos="1931"/>
          <w:tab w:val="left" w:pos="2705"/>
          <w:tab w:val="left" w:pos="3569"/>
          <w:tab w:val="left" w:pos="4568"/>
          <w:tab w:val="left" w:pos="4832"/>
          <w:tab w:val="left" w:pos="5591"/>
          <w:tab w:val="left" w:pos="6515"/>
          <w:tab w:val="left" w:pos="6779"/>
          <w:tab w:val="left" w:pos="7943"/>
          <w:tab w:val="right" w:pos="8789"/>
        </w:tabs>
        <w:rPr>
          <w:smallCaps/>
        </w:rPr>
      </w:pPr>
      <w:r>
        <w:tab/>
        <w:t>after</w:t>
      </w:r>
      <w:r>
        <w:tab/>
        <w:t>take-</w:t>
      </w:r>
      <w:r>
        <w:rPr>
          <w:smallCaps/>
        </w:rPr>
        <w:t>pf</w:t>
      </w:r>
      <w:r>
        <w:tab/>
        <w:t>indeed</w:t>
      </w:r>
      <w:r>
        <w:tab/>
        <w:t>by-that</w:t>
      </w:r>
      <w:r>
        <w:tab/>
      </w:r>
      <w:r>
        <w:rPr>
          <w:smallCaps/>
        </w:rPr>
        <w:t>num</w:t>
      </w:r>
      <w:r>
        <w:t>-two</w:t>
      </w:r>
      <w:r>
        <w:rPr>
          <w:smallCaps/>
        </w:rPr>
        <w:tab/>
        <w:t>c</w:t>
      </w:r>
      <w:r>
        <w:rPr>
          <w:smallCaps/>
        </w:rPr>
        <w:tab/>
      </w:r>
      <w:r>
        <w:t>fire</w:t>
      </w:r>
      <w:r>
        <w:tab/>
      </w:r>
      <w:r>
        <w:rPr>
          <w:smallCaps/>
        </w:rPr>
        <w:t>red</w:t>
      </w:r>
      <w:r>
        <w:t>-that</w:t>
      </w:r>
      <w:r>
        <w:rPr>
          <w:smallCaps/>
        </w:rPr>
        <w:tab/>
        <w:t>c</w:t>
      </w:r>
      <w:r w:rsidR="00DD13AB">
        <w:tab/>
        <w:t>lizard</w:t>
      </w:r>
      <w:r w:rsidR="00DD13AB">
        <w:tab/>
      </w:r>
      <w:r w:rsidR="00DD13AB" w:rsidRPr="00D54E67">
        <w:rPr>
          <w:smallCaps/>
        </w:rPr>
        <w:t>excl</w:t>
      </w:r>
    </w:p>
    <w:p w14:paraId="713EA2A8" w14:textId="77777777" w:rsidR="00800AD8" w:rsidRDefault="00D21C3A" w:rsidP="008C3B63">
      <w:pPr>
        <w:pStyle w:val="InterlineText"/>
        <w:tabs>
          <w:tab w:val="left" w:pos="533"/>
          <w:tab w:val="left" w:pos="1007"/>
          <w:tab w:val="right" w:pos="8789"/>
        </w:tabs>
      </w:pPr>
      <w:r>
        <w:tab/>
      </w:r>
      <w:r w:rsidR="00800AD8">
        <w:t>aya</w:t>
      </w:r>
      <w:r w:rsidR="00800AD8">
        <w:tab/>
        <w:t>tsemikel.</w:t>
      </w:r>
    </w:p>
    <w:p w14:paraId="0AF306F0" w14:textId="77777777" w:rsidR="00800AD8" w:rsidRDefault="00800AD8" w:rsidP="008C3B63">
      <w:pPr>
        <w:pStyle w:val="InterlineGlossWithTrans"/>
        <w:tabs>
          <w:tab w:val="left" w:pos="533"/>
          <w:tab w:val="left" w:pos="1007"/>
          <w:tab w:val="right" w:pos="8789"/>
        </w:tabs>
      </w:pPr>
      <w:r>
        <w:tab/>
        <w:t>aya</w:t>
      </w:r>
      <w:r>
        <w:tab/>
        <w:t>em=tsikel</w:t>
      </w:r>
    </w:p>
    <w:p w14:paraId="285DDB10" w14:textId="77777777" w:rsidR="00800AD8" w:rsidRDefault="00800AD8" w:rsidP="008C3B63">
      <w:pPr>
        <w:pStyle w:val="InterlineTrans"/>
        <w:tabs>
          <w:tab w:val="left" w:pos="533"/>
          <w:tab w:val="left" w:pos="1007"/>
          <w:tab w:val="right" w:pos="8789"/>
        </w:tabs>
      </w:pPr>
      <w:r>
        <w:tab/>
        <w:t>say</w:t>
      </w:r>
      <w:r>
        <w:tab/>
      </w:r>
      <w:r>
        <w:rPr>
          <w:smallCaps/>
        </w:rPr>
        <w:t>af</w:t>
      </w:r>
      <w:r>
        <w:t>=return</w:t>
      </w:r>
    </w:p>
    <w:p w14:paraId="33A9BF4B" w14:textId="77777777" w:rsidR="00800AD8" w:rsidRDefault="00800AD8" w:rsidP="008C3B63">
      <w:pPr>
        <w:pStyle w:val="InterlineFree"/>
        <w:tabs>
          <w:tab w:val="right" w:pos="8789"/>
        </w:tabs>
      </w:pPr>
      <w:r>
        <w:t>When the two took the fire, the lizard said, “</w:t>
      </w:r>
      <w:r w:rsidRPr="00561E33">
        <w:rPr>
          <w:i/>
        </w:rPr>
        <w:t>Veng</w:t>
      </w:r>
      <w:r>
        <w:t>,” and went back again.</w:t>
      </w:r>
    </w:p>
    <w:p w14:paraId="121C68DB" w14:textId="77777777" w:rsidR="00800AD8" w:rsidRDefault="00DC1AE0" w:rsidP="008C3B63">
      <w:pPr>
        <w:pStyle w:val="InterlineText"/>
        <w:tabs>
          <w:tab w:val="left" w:pos="533"/>
          <w:tab w:val="left" w:pos="1487"/>
          <w:tab w:val="left" w:pos="2411"/>
          <w:tab w:val="left" w:pos="3335"/>
          <w:tab w:val="left" w:pos="3779"/>
          <w:tab w:val="left" w:pos="4553"/>
          <w:tab w:val="left" w:pos="5117"/>
          <w:tab w:val="left" w:pos="6701"/>
          <w:tab w:val="left" w:pos="6965"/>
          <w:tab w:val="right" w:pos="8789"/>
        </w:tabs>
      </w:pPr>
      <w:r w:rsidRPr="003A1D48">
        <w:rPr>
          <w:rStyle w:val="InterlineTextNumChar"/>
        </w:rPr>
        <w:t>019</w:t>
      </w:r>
      <w:r w:rsidR="00800AD8">
        <w:tab/>
        <w:t>kemasi</w:t>
      </w:r>
      <w:r w:rsidR="00800AD8">
        <w:tab/>
        <w:t>izua</w:t>
      </w:r>
      <w:r w:rsidR="00800AD8">
        <w:tab/>
        <w:t>tuazua</w:t>
      </w:r>
      <w:r w:rsidR="00800AD8">
        <w:tab/>
        <w:t>ini</w:t>
      </w:r>
      <w:r w:rsidR="00800AD8">
        <w:tab/>
        <w:t>anga</w:t>
      </w:r>
      <w:r w:rsidR="00800AD8">
        <w:tab/>
        <w:t>ka</w:t>
      </w:r>
      <w:r w:rsidR="00800AD8">
        <w:tab/>
        <w:t>maqevutj</w:t>
      </w:r>
      <w:r w:rsidR="00800AD8">
        <w:tab/>
        <w:t>a</w:t>
      </w:r>
      <w:r w:rsidR="00DD13AB">
        <w:tab/>
        <w:t>sapuy.</w:t>
      </w:r>
    </w:p>
    <w:p w14:paraId="66EF4D68" w14:textId="77777777" w:rsidR="00800AD8" w:rsidRDefault="00800AD8" w:rsidP="008C3B63">
      <w:pPr>
        <w:pStyle w:val="InterlineGlossWithTrans"/>
        <w:tabs>
          <w:tab w:val="left" w:pos="533"/>
          <w:tab w:val="left" w:pos="1487"/>
          <w:tab w:val="left" w:pos="2411"/>
          <w:tab w:val="left" w:pos="3335"/>
          <w:tab w:val="left" w:pos="3779"/>
          <w:tab w:val="left" w:pos="4553"/>
          <w:tab w:val="left" w:pos="5117"/>
          <w:tab w:val="left" w:pos="6701"/>
          <w:tab w:val="left" w:pos="6965"/>
          <w:tab w:val="right" w:pos="8789"/>
        </w:tabs>
      </w:pPr>
      <w:r>
        <w:tab/>
        <w:t>em=kasi</w:t>
      </w:r>
      <w:r>
        <w:tab/>
        <w:t>i-zua</w:t>
      </w:r>
      <w:r>
        <w:tab/>
        <w:t>tua-zua</w:t>
      </w:r>
      <w:r>
        <w:tab/>
        <w:t>ini</w:t>
      </w:r>
      <w:r>
        <w:tab/>
        <w:t>anga</w:t>
      </w:r>
      <w:r>
        <w:tab/>
        <w:t>ka</w:t>
      </w:r>
      <w:r>
        <w:tab/>
        <w:t>ma-qevutj</w:t>
      </w:r>
      <w:r>
        <w:tab/>
        <w:t>a</w:t>
      </w:r>
      <w:r w:rsidR="00DD13AB">
        <w:tab/>
        <w:t>sapuy</w:t>
      </w:r>
    </w:p>
    <w:p w14:paraId="0579834C" w14:textId="77777777" w:rsidR="00800AD8" w:rsidRDefault="00800AD8" w:rsidP="008C3B63">
      <w:pPr>
        <w:pStyle w:val="InterlineTrans"/>
        <w:tabs>
          <w:tab w:val="left" w:pos="533"/>
          <w:tab w:val="left" w:pos="1487"/>
          <w:tab w:val="left" w:pos="2411"/>
          <w:tab w:val="left" w:pos="3335"/>
          <w:tab w:val="left" w:pos="3779"/>
          <w:tab w:val="left" w:pos="4553"/>
          <w:tab w:val="left" w:pos="5117"/>
          <w:tab w:val="left" w:pos="6701"/>
          <w:tab w:val="left" w:pos="6965"/>
          <w:tab w:val="right" w:pos="8789"/>
        </w:tabs>
        <w:rPr>
          <w:smallCaps/>
        </w:rPr>
      </w:pPr>
      <w:r>
        <w:tab/>
      </w:r>
      <w:r>
        <w:rPr>
          <w:smallCaps/>
        </w:rPr>
        <w:t>af</w:t>
      </w:r>
      <w:r>
        <w:t>=from</w:t>
      </w:r>
      <w:r>
        <w:tab/>
      </w:r>
      <w:r>
        <w:rPr>
          <w:smallCaps/>
        </w:rPr>
        <w:t>loc</w:t>
      </w:r>
      <w:r>
        <w:t>-that</w:t>
      </w:r>
      <w:r>
        <w:tab/>
      </w:r>
      <w:r>
        <w:rPr>
          <w:smallCaps/>
        </w:rPr>
        <w:t>obl</w:t>
      </w:r>
      <w:r>
        <w:t>-that</w:t>
      </w:r>
      <w:r>
        <w:tab/>
        <w:t>not</w:t>
      </w:r>
      <w:r>
        <w:tab/>
        <w:t>indeed</w:t>
      </w:r>
      <w:r>
        <w:tab/>
        <w:t>after</w:t>
      </w:r>
      <w:r>
        <w:tab/>
      </w:r>
      <w:r>
        <w:rPr>
          <w:smallCaps/>
        </w:rPr>
        <w:t>stat</w:t>
      </w:r>
      <w:r>
        <w:t>-extinguish</w:t>
      </w:r>
      <w:r>
        <w:rPr>
          <w:smallCaps/>
        </w:rPr>
        <w:tab/>
        <w:t>c</w:t>
      </w:r>
      <w:r w:rsidR="00DD13AB">
        <w:tab/>
        <w:t>fire</w:t>
      </w:r>
    </w:p>
    <w:p w14:paraId="21AEBF65" w14:textId="77777777" w:rsidR="00800AD8" w:rsidRDefault="00800AD8" w:rsidP="008C3B63">
      <w:pPr>
        <w:pStyle w:val="InterlineFree"/>
        <w:tabs>
          <w:tab w:val="right" w:pos="8789"/>
        </w:tabs>
      </w:pPr>
      <w:r>
        <w:t>From then on the fire did not go out.</w:t>
      </w:r>
    </w:p>
    <w:p w14:paraId="47F155CA" w14:textId="77777777" w:rsidR="00800AD8" w:rsidRDefault="00DC1AE0" w:rsidP="008C3B63">
      <w:pPr>
        <w:pStyle w:val="InterlineText"/>
        <w:tabs>
          <w:tab w:val="left" w:pos="533"/>
          <w:tab w:val="left" w:pos="1457"/>
          <w:tab w:val="left" w:pos="2456"/>
          <w:tab w:val="left" w:pos="3440"/>
          <w:tab w:val="right" w:pos="8789"/>
        </w:tabs>
      </w:pPr>
      <w:r w:rsidRPr="003A1D48">
        <w:rPr>
          <w:rStyle w:val="InterlineTextNumChar"/>
        </w:rPr>
        <w:t>020</w:t>
      </w:r>
      <w:r w:rsidR="00800AD8">
        <w:tab/>
        <w:t>zazua</w:t>
      </w:r>
      <w:r w:rsidR="00800AD8">
        <w:tab/>
        <w:t>ma÷usa</w:t>
      </w:r>
      <w:r w:rsidR="00800AD8">
        <w:tab/>
        <w:t>meqatsa</w:t>
      </w:r>
      <w:r w:rsidR="00800AD8">
        <w:tab/>
        <w:t>tiamadju.</w:t>
      </w:r>
    </w:p>
    <w:p w14:paraId="107506E5" w14:textId="77777777" w:rsidR="00800AD8" w:rsidRDefault="00800AD8" w:rsidP="008C3B63">
      <w:pPr>
        <w:pStyle w:val="InterlineGlossWithTrans"/>
        <w:tabs>
          <w:tab w:val="left" w:pos="533"/>
          <w:tab w:val="left" w:pos="1457"/>
          <w:tab w:val="left" w:pos="2456"/>
          <w:tab w:val="left" w:pos="3440"/>
          <w:tab w:val="right" w:pos="8789"/>
        </w:tabs>
      </w:pPr>
      <w:r>
        <w:tab/>
        <w:t>zua-zua</w:t>
      </w:r>
      <w:r>
        <w:tab/>
        <w:t>ma-÷usa</w:t>
      </w:r>
      <w:r>
        <w:tab/>
        <w:t>me-qatsa</w:t>
      </w:r>
      <w:r>
        <w:tab/>
        <w:t>ti-a-madju</w:t>
      </w:r>
    </w:p>
    <w:p w14:paraId="749630DE" w14:textId="77777777" w:rsidR="00800AD8" w:rsidRDefault="00800AD8" w:rsidP="008C3B63">
      <w:pPr>
        <w:pStyle w:val="InterlineTransNoFree"/>
        <w:tabs>
          <w:tab w:val="left" w:pos="1457"/>
          <w:tab w:val="left" w:pos="2456"/>
          <w:tab w:val="left" w:pos="3440"/>
          <w:tab w:val="right" w:pos="8789"/>
        </w:tabs>
      </w:pPr>
      <w:r>
        <w:tab/>
      </w:r>
      <w:r w:rsidRPr="00DD13AB">
        <w:rPr>
          <w:smallCaps/>
        </w:rPr>
        <w:t>red</w:t>
      </w:r>
      <w:r>
        <w:t>-that</w:t>
      </w:r>
      <w:r>
        <w:tab/>
      </w:r>
      <w:r w:rsidRPr="00DD13AB">
        <w:rPr>
          <w:smallCaps/>
        </w:rPr>
        <w:t>num</w:t>
      </w:r>
      <w:r>
        <w:t>-two</w:t>
      </w:r>
      <w:r>
        <w:tab/>
      </w:r>
      <w:r w:rsidRPr="00DD13AB">
        <w:rPr>
          <w:smallCaps/>
        </w:rPr>
        <w:t>af</w:t>
      </w:r>
      <w:r>
        <w:t>-big</w:t>
      </w:r>
      <w:r>
        <w:tab/>
      </w:r>
      <w:r w:rsidRPr="00DD13AB">
        <w:rPr>
          <w:smallCaps/>
        </w:rPr>
        <w:t>f-pl-3rd.pers</w:t>
      </w:r>
      <w:r w:rsidR="00DD13AB">
        <w:rPr>
          <w:smallCaps/>
        </w:rPr>
        <w:tab/>
      </w:r>
      <w:r w:rsidR="00DD13AB">
        <w:t>These two grew up.</w:t>
      </w:r>
    </w:p>
    <w:p w14:paraId="40DD9EE6" w14:textId="77777777" w:rsidR="00800AD8" w:rsidRDefault="00DC1AE0" w:rsidP="008C3B63">
      <w:pPr>
        <w:pStyle w:val="InterlineText"/>
        <w:tabs>
          <w:tab w:val="left" w:pos="533"/>
          <w:tab w:val="left" w:pos="1022"/>
          <w:tab w:val="left" w:pos="1706"/>
          <w:tab w:val="left" w:pos="2570"/>
          <w:tab w:val="left" w:pos="3209"/>
          <w:tab w:val="left" w:pos="3893"/>
          <w:tab w:val="left" w:pos="5927"/>
          <w:tab w:val="left" w:pos="6431"/>
          <w:tab w:val="right" w:pos="8789"/>
        </w:tabs>
      </w:pPr>
      <w:r w:rsidRPr="003A1D48">
        <w:rPr>
          <w:rStyle w:val="InterlineTextNumChar"/>
        </w:rPr>
        <w:t>021</w:t>
      </w:r>
      <w:r w:rsidR="00800AD8">
        <w:tab/>
        <w:t>qau</w:t>
      </w:r>
      <w:r w:rsidR="00800AD8">
        <w:tab/>
        <w:t>azua</w:t>
      </w:r>
      <w:r w:rsidR="00800AD8">
        <w:tab/>
        <w:t>qatjulay</w:t>
      </w:r>
      <w:r w:rsidR="00800AD8">
        <w:tab/>
        <w:t>avan</w:t>
      </w:r>
      <w:r w:rsidR="00800AD8">
        <w:tab/>
        <w:t>azua</w:t>
      </w:r>
      <w:r w:rsidR="00800AD8">
        <w:tab/>
        <w:t>palidaw</w:t>
      </w:r>
      <w:r w:rsidR="00800AD8">
        <w:tab/>
        <w:t>tua</w:t>
      </w:r>
      <w:r w:rsidR="00800AD8">
        <w:tab/>
        <w:t>qipu.</w:t>
      </w:r>
    </w:p>
    <w:p w14:paraId="1125A6EA" w14:textId="77777777" w:rsidR="00800AD8" w:rsidRDefault="00800AD8" w:rsidP="008C3B63">
      <w:pPr>
        <w:pStyle w:val="InterlineGlossWithTrans"/>
        <w:tabs>
          <w:tab w:val="left" w:pos="533"/>
          <w:tab w:val="left" w:pos="1022"/>
          <w:tab w:val="left" w:pos="1706"/>
          <w:tab w:val="left" w:pos="2570"/>
          <w:tab w:val="left" w:pos="3209"/>
          <w:tab w:val="left" w:pos="3893"/>
          <w:tab w:val="left" w:pos="5927"/>
          <w:tab w:val="left" w:pos="6431"/>
          <w:tab w:val="right" w:pos="8789"/>
        </w:tabs>
      </w:pPr>
      <w:r>
        <w:tab/>
        <w:t>qau</w:t>
      </w:r>
      <w:r>
        <w:tab/>
        <w:t>a-zua</w:t>
      </w:r>
      <w:r>
        <w:tab/>
        <w:t>qatjulay</w:t>
      </w:r>
      <w:r>
        <w:tab/>
        <w:t>avan</w:t>
      </w:r>
      <w:r>
        <w:tab/>
        <w:t>a-zua</w:t>
      </w:r>
      <w:r>
        <w:tab/>
        <w:t>al=pa-id-aw</w:t>
      </w:r>
      <w:r>
        <w:tab/>
        <w:t>tua</w:t>
      </w:r>
      <w:r>
        <w:tab/>
        <w:t>qipu</w:t>
      </w:r>
    </w:p>
    <w:p w14:paraId="6C810BD0" w14:textId="77777777" w:rsidR="00800AD8" w:rsidRDefault="00800AD8" w:rsidP="008C3B63">
      <w:pPr>
        <w:pStyle w:val="InterlineTrans"/>
        <w:tabs>
          <w:tab w:val="left" w:pos="533"/>
          <w:tab w:val="left" w:pos="1022"/>
          <w:tab w:val="left" w:pos="1706"/>
          <w:tab w:val="left" w:pos="2570"/>
          <w:tab w:val="left" w:pos="3209"/>
          <w:tab w:val="left" w:pos="3893"/>
          <w:tab w:val="left" w:pos="5927"/>
          <w:tab w:val="left" w:pos="6431"/>
          <w:tab w:val="right" w:pos="8789"/>
        </w:tabs>
      </w:pPr>
      <w:r>
        <w:tab/>
        <w:t>so</w:t>
      </w:r>
      <w:r>
        <w:tab/>
      </w:r>
      <w:r>
        <w:rPr>
          <w:smallCaps/>
        </w:rPr>
        <w:t>c-</w:t>
      </w:r>
      <w:r>
        <w:t>that</w:t>
      </w:r>
      <w:r>
        <w:tab/>
        <w:t>worm</w:t>
      </w:r>
      <w:r>
        <w:tab/>
        <w:t>exact</w:t>
      </w:r>
      <w:r>
        <w:tab/>
      </w:r>
      <w:r>
        <w:rPr>
          <w:smallCaps/>
        </w:rPr>
        <w:t>c-</w:t>
      </w:r>
      <w:r>
        <w:t>that</w:t>
      </w:r>
      <w:r>
        <w:tab/>
      </w:r>
      <w:r>
        <w:rPr>
          <w:smallCaps/>
        </w:rPr>
        <w:t>qal</w:t>
      </w:r>
      <w:r>
        <w:t>=cause-come-</w:t>
      </w:r>
      <w:r>
        <w:rPr>
          <w:smallCaps/>
        </w:rPr>
        <w:t>lf</w:t>
      </w:r>
      <w:r>
        <w:tab/>
      </w:r>
      <w:r>
        <w:rPr>
          <w:smallCaps/>
        </w:rPr>
        <w:t>obl</w:t>
      </w:r>
      <w:r>
        <w:tab/>
        <w:t>soil</w:t>
      </w:r>
    </w:p>
    <w:p w14:paraId="2DAF1C3B" w14:textId="77777777" w:rsidR="00800AD8" w:rsidRDefault="00800AD8" w:rsidP="008C3B63">
      <w:pPr>
        <w:pStyle w:val="InterlineFree"/>
        <w:tabs>
          <w:tab w:val="right" w:pos="8789"/>
        </w:tabs>
      </w:pPr>
      <w:r>
        <w:t>It was the worm which excreted soil.</w:t>
      </w:r>
    </w:p>
    <w:p w14:paraId="31DACC0A" w14:textId="77777777" w:rsidR="00800AD8" w:rsidRDefault="00DC1AE0" w:rsidP="008C3B63">
      <w:pPr>
        <w:pStyle w:val="InterlineText"/>
        <w:tabs>
          <w:tab w:val="left" w:pos="533"/>
          <w:tab w:val="left" w:pos="1217"/>
          <w:tab w:val="left" w:pos="2216"/>
          <w:tab w:val="left" w:pos="3260"/>
          <w:tab w:val="left" w:pos="3764"/>
          <w:tab w:val="right" w:pos="8789"/>
        </w:tabs>
      </w:pPr>
      <w:r w:rsidRPr="003A1D48">
        <w:rPr>
          <w:rStyle w:val="InterlineTextNumChar"/>
        </w:rPr>
        <w:t>022</w:t>
      </w:r>
      <w:r w:rsidR="00800AD8">
        <w:tab/>
        <w:t>azua</w:t>
      </w:r>
      <w:r w:rsidR="00800AD8">
        <w:tab/>
        <w:t>ma÷usa</w:t>
      </w:r>
      <w:r w:rsidR="00800AD8">
        <w:tab/>
        <w:t>patsun</w:t>
      </w:r>
      <w:r w:rsidR="00800AD8">
        <w:tab/>
        <w:t>tua</w:t>
      </w:r>
      <w:r w:rsidR="00800AD8">
        <w:tab/>
        <w:t>quma.</w:t>
      </w:r>
    </w:p>
    <w:p w14:paraId="31D275D9" w14:textId="77777777" w:rsidR="00800AD8" w:rsidRDefault="00800AD8" w:rsidP="008C3B63">
      <w:pPr>
        <w:pStyle w:val="InterlineGlossWithTrans"/>
        <w:tabs>
          <w:tab w:val="left" w:pos="533"/>
          <w:tab w:val="left" w:pos="1217"/>
          <w:tab w:val="left" w:pos="2216"/>
          <w:tab w:val="left" w:pos="3260"/>
          <w:tab w:val="left" w:pos="3764"/>
          <w:tab w:val="right" w:pos="8789"/>
        </w:tabs>
      </w:pPr>
      <w:r>
        <w:tab/>
        <w:t>a-zua</w:t>
      </w:r>
      <w:r>
        <w:tab/>
        <w:t>ma-÷usa</w:t>
      </w:r>
      <w:r>
        <w:tab/>
        <w:t>pa-tsun</w:t>
      </w:r>
      <w:r>
        <w:tab/>
        <w:t>tua</w:t>
      </w:r>
      <w:r>
        <w:tab/>
        <w:t>quma</w:t>
      </w:r>
    </w:p>
    <w:p w14:paraId="71FFD3FB" w14:textId="77777777" w:rsidR="00800AD8" w:rsidRDefault="00800AD8" w:rsidP="008C3B63">
      <w:pPr>
        <w:pStyle w:val="InterlineTransNoFree"/>
        <w:tabs>
          <w:tab w:val="left" w:pos="1217"/>
          <w:tab w:val="left" w:pos="2216"/>
          <w:tab w:val="left" w:pos="3260"/>
          <w:tab w:val="left" w:pos="3764"/>
          <w:tab w:val="right" w:pos="8789"/>
        </w:tabs>
      </w:pPr>
      <w:r>
        <w:tab/>
      </w:r>
      <w:r>
        <w:rPr>
          <w:smallCaps/>
        </w:rPr>
        <w:t>c-</w:t>
      </w:r>
      <w:r>
        <w:t>that</w:t>
      </w:r>
      <w:r>
        <w:tab/>
      </w:r>
      <w:r>
        <w:rPr>
          <w:smallCaps/>
        </w:rPr>
        <w:t>num</w:t>
      </w:r>
      <w:r>
        <w:t>-two</w:t>
      </w:r>
      <w:r>
        <w:tab/>
        <w:t>cause-see</w:t>
      </w:r>
      <w:r>
        <w:tab/>
      </w:r>
      <w:r>
        <w:rPr>
          <w:smallCaps/>
        </w:rPr>
        <w:t>obl</w:t>
      </w:r>
      <w:r>
        <w:tab/>
        <w:t>field</w:t>
      </w:r>
      <w:r w:rsidR="00DD13AB">
        <w:tab/>
        <w:t>The two looked at the fields.</w:t>
      </w:r>
    </w:p>
    <w:p w14:paraId="7E742F54" w14:textId="77777777" w:rsidR="00800AD8" w:rsidRDefault="00DC1AE0" w:rsidP="008C3B63">
      <w:pPr>
        <w:pStyle w:val="InterlineText"/>
        <w:tabs>
          <w:tab w:val="left" w:pos="533"/>
          <w:tab w:val="left" w:pos="1127"/>
          <w:tab w:val="left" w:pos="1511"/>
          <w:tab w:val="left" w:pos="2825"/>
          <w:tab w:val="left" w:pos="3419"/>
          <w:tab w:val="left" w:pos="3803"/>
          <w:tab w:val="left" w:pos="4427"/>
          <w:tab w:val="left" w:pos="5021"/>
          <w:tab w:val="left" w:pos="5405"/>
          <w:tab w:val="right" w:pos="8789"/>
        </w:tabs>
      </w:pPr>
      <w:r w:rsidRPr="003A1D48">
        <w:rPr>
          <w:rStyle w:val="InterlineTextNumChar"/>
        </w:rPr>
        <w:t>023</w:t>
      </w:r>
      <w:r w:rsidR="00800AD8">
        <w:tab/>
        <w:t>neka</w:t>
      </w:r>
      <w:r w:rsidR="00800AD8">
        <w:tab/>
        <w:t>nu</w:t>
      </w:r>
      <w:r w:rsidR="00800AD8">
        <w:tab/>
        <w:t>vurasi,</w:t>
      </w:r>
      <w:r w:rsidR="00800AD8">
        <w:tab/>
        <w:t>neka</w:t>
      </w:r>
      <w:r w:rsidR="00800AD8">
        <w:tab/>
        <w:t>nu</w:t>
      </w:r>
      <w:r w:rsidR="00800AD8">
        <w:tab/>
        <w:t>vasa,</w:t>
      </w:r>
      <w:r w:rsidR="00800AD8">
        <w:tab/>
        <w:t>neka</w:t>
      </w:r>
      <w:r w:rsidR="00800AD8">
        <w:tab/>
        <w:t>nu</w:t>
      </w:r>
      <w:r w:rsidR="00800AD8">
        <w:tab/>
        <w:t>vaqu.</w:t>
      </w:r>
    </w:p>
    <w:p w14:paraId="4A48A020" w14:textId="77777777" w:rsidR="00800AD8" w:rsidRDefault="00800AD8" w:rsidP="008C3B63">
      <w:pPr>
        <w:pStyle w:val="InterlineGlossWithTrans"/>
        <w:tabs>
          <w:tab w:val="left" w:pos="533"/>
          <w:tab w:val="left" w:pos="1127"/>
          <w:tab w:val="left" w:pos="1511"/>
          <w:tab w:val="left" w:pos="2825"/>
          <w:tab w:val="left" w:pos="3419"/>
          <w:tab w:val="left" w:pos="3803"/>
          <w:tab w:val="left" w:pos="4427"/>
          <w:tab w:val="left" w:pos="5021"/>
          <w:tab w:val="left" w:pos="5405"/>
          <w:tab w:val="right" w:pos="8789"/>
        </w:tabs>
      </w:pPr>
      <w:r>
        <w:tab/>
        <w:t>neka</w:t>
      </w:r>
      <w:r>
        <w:tab/>
        <w:t>nu</w:t>
      </w:r>
      <w:r>
        <w:tab/>
        <w:t>vurasi</w:t>
      </w:r>
      <w:r>
        <w:tab/>
        <w:t>neka</w:t>
      </w:r>
      <w:r>
        <w:tab/>
        <w:t>nu</w:t>
      </w:r>
      <w:r>
        <w:tab/>
        <w:t>vasa</w:t>
      </w:r>
      <w:r>
        <w:tab/>
        <w:t>neka</w:t>
      </w:r>
      <w:r>
        <w:tab/>
        <w:t>nu</w:t>
      </w:r>
      <w:r>
        <w:tab/>
        <w:t>vaqu</w:t>
      </w:r>
    </w:p>
    <w:p w14:paraId="5F33DA25" w14:textId="77777777" w:rsidR="00800AD8" w:rsidRDefault="00800AD8" w:rsidP="008C3B63">
      <w:pPr>
        <w:pStyle w:val="InterlineTrans"/>
        <w:tabs>
          <w:tab w:val="left" w:pos="533"/>
          <w:tab w:val="left" w:pos="1127"/>
          <w:tab w:val="left" w:pos="1511"/>
          <w:tab w:val="left" w:pos="2825"/>
          <w:tab w:val="left" w:pos="3419"/>
          <w:tab w:val="left" w:pos="3803"/>
          <w:tab w:val="left" w:pos="4427"/>
          <w:tab w:val="left" w:pos="5021"/>
          <w:tab w:val="left" w:pos="5405"/>
          <w:tab w:val="right" w:pos="8789"/>
        </w:tabs>
      </w:pPr>
      <w:r>
        <w:tab/>
        <w:t>no</w:t>
      </w:r>
      <w:r>
        <w:tab/>
        <w:t>of</w:t>
      </w:r>
      <w:r>
        <w:tab/>
        <w:t>sweet.potato</w:t>
      </w:r>
      <w:r>
        <w:tab/>
        <w:t>no</w:t>
      </w:r>
      <w:r>
        <w:tab/>
        <w:t>of</w:t>
      </w:r>
      <w:r>
        <w:tab/>
        <w:t>taro</w:t>
      </w:r>
      <w:r>
        <w:tab/>
        <w:t>no</w:t>
      </w:r>
      <w:r>
        <w:tab/>
        <w:t>of</w:t>
      </w:r>
      <w:r>
        <w:tab/>
        <w:t>millet</w:t>
      </w:r>
    </w:p>
    <w:p w14:paraId="63449435" w14:textId="77777777" w:rsidR="00800AD8" w:rsidRDefault="00800AD8" w:rsidP="008C3B63">
      <w:pPr>
        <w:pStyle w:val="InterlineFree"/>
        <w:tabs>
          <w:tab w:val="right" w:pos="8789"/>
        </w:tabs>
      </w:pPr>
      <w:r>
        <w:t>There was no sweet potato, taro or millet.</w:t>
      </w:r>
    </w:p>
    <w:p w14:paraId="58F69C21" w14:textId="77777777" w:rsidR="00800AD8" w:rsidRDefault="00DC1AE0" w:rsidP="008C3B63">
      <w:pPr>
        <w:pStyle w:val="InterlineText"/>
        <w:tabs>
          <w:tab w:val="left" w:pos="533"/>
          <w:tab w:val="left" w:pos="1607"/>
          <w:tab w:val="left" w:pos="2381"/>
          <w:tab w:val="left" w:pos="2645"/>
          <w:tab w:val="right" w:pos="8789"/>
        </w:tabs>
      </w:pPr>
      <w:r w:rsidRPr="003A1D48">
        <w:rPr>
          <w:rStyle w:val="InterlineTextNumChar"/>
        </w:rPr>
        <w:t>024</w:t>
      </w:r>
      <w:r w:rsidR="00800AD8">
        <w:tab/>
        <w:t>vaivaik</w:t>
      </w:r>
      <w:r w:rsidR="00800AD8">
        <w:tab/>
        <w:t>anga</w:t>
      </w:r>
      <w:r w:rsidR="00800AD8">
        <w:tab/>
        <w:t>a</w:t>
      </w:r>
      <w:r w:rsidR="00800AD8">
        <w:tab/>
        <w:t>pikivangavang.</w:t>
      </w:r>
    </w:p>
    <w:p w14:paraId="07D086E4" w14:textId="77777777" w:rsidR="00800AD8" w:rsidRDefault="00800AD8" w:rsidP="008C3B63">
      <w:pPr>
        <w:pStyle w:val="InterlineGlossWithTrans"/>
        <w:tabs>
          <w:tab w:val="left" w:pos="533"/>
          <w:tab w:val="left" w:pos="1607"/>
          <w:tab w:val="left" w:pos="2381"/>
          <w:tab w:val="left" w:pos="2645"/>
          <w:tab w:val="right" w:pos="8789"/>
        </w:tabs>
      </w:pPr>
      <w:r>
        <w:tab/>
        <w:t>vai-vaik</w:t>
      </w:r>
      <w:r>
        <w:tab/>
        <w:t>anga</w:t>
      </w:r>
      <w:r>
        <w:tab/>
        <w:t>a</w:t>
      </w:r>
      <w:r>
        <w:tab/>
        <w:t>pi-ki-vangavang</w:t>
      </w:r>
    </w:p>
    <w:p w14:paraId="65D397B1" w14:textId="77777777" w:rsidR="00800AD8" w:rsidRDefault="00800AD8" w:rsidP="008C3B63">
      <w:pPr>
        <w:pStyle w:val="InterlineTransNoFree"/>
        <w:tabs>
          <w:tab w:val="left" w:pos="1607"/>
          <w:tab w:val="left" w:pos="2381"/>
          <w:tab w:val="left" w:pos="2645"/>
          <w:tab w:val="right" w:pos="8789"/>
        </w:tabs>
      </w:pPr>
      <w:r>
        <w:tab/>
      </w:r>
      <w:r>
        <w:rPr>
          <w:smallCaps/>
        </w:rPr>
        <w:t>red</w:t>
      </w:r>
      <w:r>
        <w:t>-leave</w:t>
      </w:r>
      <w:r>
        <w:tab/>
        <w:t>indeed</w:t>
      </w:r>
      <w:r>
        <w:rPr>
          <w:smallCaps/>
        </w:rPr>
        <w:tab/>
        <w:t>c</w:t>
      </w:r>
      <w:r>
        <w:rPr>
          <w:smallCaps/>
        </w:rPr>
        <w:tab/>
      </w:r>
      <w:r>
        <w:t>put-self-play</w:t>
      </w:r>
      <w:r w:rsidR="00DD13AB">
        <w:tab/>
        <w:t>They went off for a stroll.</w:t>
      </w:r>
    </w:p>
    <w:p w14:paraId="016F4A5B" w14:textId="77777777" w:rsidR="00800AD8" w:rsidRDefault="00DC1AE0" w:rsidP="008C3B63">
      <w:pPr>
        <w:pStyle w:val="InterlineText"/>
        <w:tabs>
          <w:tab w:val="left" w:pos="533"/>
          <w:tab w:val="left" w:pos="1022"/>
          <w:tab w:val="left" w:pos="2246"/>
          <w:tab w:val="left" w:pos="2750"/>
          <w:tab w:val="left" w:pos="3524"/>
          <w:tab w:val="left" w:pos="4013"/>
          <w:tab w:val="left" w:pos="5327"/>
          <w:tab w:val="left" w:pos="6251"/>
          <w:tab w:val="left" w:pos="6815"/>
          <w:tab w:val="left" w:pos="7739"/>
          <w:tab w:val="right" w:pos="8789"/>
        </w:tabs>
      </w:pPr>
      <w:r w:rsidRPr="003A1D48">
        <w:rPr>
          <w:rStyle w:val="InterlineTextNumChar"/>
        </w:rPr>
        <w:t>025</w:t>
      </w:r>
      <w:r w:rsidR="00800AD8">
        <w:tab/>
        <w:t>qau</w:t>
      </w:r>
      <w:r w:rsidR="00800AD8">
        <w:tab/>
        <w:t>djemumak</w:t>
      </w:r>
      <w:r w:rsidR="00800AD8">
        <w:tab/>
        <w:t>tu</w:t>
      </w:r>
      <w:r w:rsidR="00800AD8">
        <w:tab/>
        <w:t>tsuvuq</w:t>
      </w:r>
      <w:r w:rsidR="00800AD8">
        <w:tab/>
        <w:t>nua</w:t>
      </w:r>
      <w:r w:rsidR="00800AD8">
        <w:tab/>
        <w:t>vurasi</w:t>
      </w:r>
      <w:r w:rsidR="00800AD8">
        <w:tab/>
        <w:t>katua</w:t>
      </w:r>
      <w:r w:rsidR="00800AD8">
        <w:tab/>
        <w:t>vasa</w:t>
      </w:r>
      <w:r w:rsidR="00800AD8">
        <w:tab/>
        <w:t>katua</w:t>
      </w:r>
      <w:r w:rsidR="00234D3D">
        <w:tab/>
        <w:t>vaqu.</w:t>
      </w:r>
    </w:p>
    <w:p w14:paraId="25842B80" w14:textId="77777777" w:rsidR="00800AD8" w:rsidRDefault="00800AD8" w:rsidP="008C3B63">
      <w:pPr>
        <w:pStyle w:val="InterlineGlossWithTrans"/>
        <w:tabs>
          <w:tab w:val="left" w:pos="533"/>
          <w:tab w:val="left" w:pos="1022"/>
          <w:tab w:val="left" w:pos="2246"/>
          <w:tab w:val="left" w:pos="2750"/>
          <w:tab w:val="left" w:pos="3524"/>
          <w:tab w:val="left" w:pos="4013"/>
          <w:tab w:val="left" w:pos="5327"/>
          <w:tab w:val="left" w:pos="6251"/>
          <w:tab w:val="left" w:pos="6815"/>
          <w:tab w:val="left" w:pos="7739"/>
          <w:tab w:val="right" w:pos="8789"/>
        </w:tabs>
      </w:pPr>
      <w:r>
        <w:tab/>
        <w:t>qau</w:t>
      </w:r>
      <w:r>
        <w:tab/>
        <w:t>em=djumak</w:t>
      </w:r>
      <w:r>
        <w:tab/>
        <w:t>tu</w:t>
      </w:r>
      <w:r>
        <w:tab/>
        <w:t>tsuvuq</w:t>
      </w:r>
      <w:r>
        <w:tab/>
        <w:t>nua</w:t>
      </w:r>
      <w:r>
        <w:tab/>
        <w:t>vurasi</w:t>
      </w:r>
      <w:r>
        <w:tab/>
        <w:t>ka-tua</w:t>
      </w:r>
      <w:r>
        <w:tab/>
        <w:t>vasa</w:t>
      </w:r>
      <w:r>
        <w:tab/>
        <w:t>ka-tua</w:t>
      </w:r>
      <w:r w:rsidR="00234D3D">
        <w:tab/>
        <w:t>vaqu</w:t>
      </w:r>
    </w:p>
    <w:p w14:paraId="5A8587F2" w14:textId="77777777" w:rsidR="00800AD8" w:rsidRDefault="00800AD8" w:rsidP="008C3B63">
      <w:pPr>
        <w:pStyle w:val="InterlineTrans"/>
        <w:tabs>
          <w:tab w:val="left" w:pos="533"/>
          <w:tab w:val="left" w:pos="1022"/>
          <w:tab w:val="left" w:pos="2246"/>
          <w:tab w:val="left" w:pos="2750"/>
          <w:tab w:val="left" w:pos="3524"/>
          <w:tab w:val="left" w:pos="4013"/>
          <w:tab w:val="left" w:pos="5327"/>
          <w:tab w:val="left" w:pos="6251"/>
          <w:tab w:val="left" w:pos="6815"/>
          <w:tab w:val="left" w:pos="7739"/>
          <w:tab w:val="right" w:pos="8789"/>
        </w:tabs>
      </w:pPr>
      <w:r>
        <w:tab/>
        <w:t>so</w:t>
      </w:r>
      <w:r>
        <w:tab/>
      </w:r>
      <w:r>
        <w:rPr>
          <w:smallCaps/>
        </w:rPr>
        <w:t>af</w:t>
      </w:r>
      <w:r>
        <w:t>=find</w:t>
      </w:r>
      <w:r>
        <w:tab/>
      </w:r>
      <w:r>
        <w:rPr>
          <w:smallCaps/>
        </w:rPr>
        <w:t>obl</w:t>
      </w:r>
      <w:r>
        <w:tab/>
        <w:t>sprout</w:t>
      </w:r>
      <w:r>
        <w:tab/>
        <w:t>of</w:t>
      </w:r>
      <w:r>
        <w:tab/>
        <w:t>sweet.potato</w:t>
      </w:r>
      <w:r>
        <w:tab/>
        <w:t>and-</w:t>
      </w:r>
      <w:r>
        <w:rPr>
          <w:smallCaps/>
        </w:rPr>
        <w:t>obl</w:t>
      </w:r>
      <w:r>
        <w:tab/>
        <w:t>taro</w:t>
      </w:r>
      <w:r>
        <w:tab/>
        <w:t>and-</w:t>
      </w:r>
      <w:r>
        <w:rPr>
          <w:smallCaps/>
        </w:rPr>
        <w:t>obl</w:t>
      </w:r>
      <w:r w:rsidR="00234D3D">
        <w:tab/>
        <w:t>millet</w:t>
      </w:r>
    </w:p>
    <w:p w14:paraId="4FBD27F7" w14:textId="77777777" w:rsidR="00800AD8" w:rsidRDefault="00800AD8" w:rsidP="008C3B63">
      <w:pPr>
        <w:pStyle w:val="InterlineFreeCommentFollows"/>
        <w:tabs>
          <w:tab w:val="right" w:pos="8789"/>
        </w:tabs>
      </w:pPr>
      <w:r>
        <w:t>They found shoots of sweet potato, taro and millet</w:t>
      </w:r>
      <w:r w:rsidR="00046316">
        <w:t>;</w:t>
      </w:r>
    </w:p>
    <w:p w14:paraId="26B3172F" w14:textId="77777777" w:rsidR="00800AD8" w:rsidRDefault="00A8416B" w:rsidP="008C3B63">
      <w:pPr>
        <w:pStyle w:val="CommentLastWithHalfSpace"/>
        <w:tabs>
          <w:tab w:val="right" w:pos="8789"/>
        </w:tabs>
      </w:pPr>
      <w:r>
        <w:t>[</w:t>
      </w:r>
      <w:r w:rsidR="00800AD8" w:rsidRPr="00234D3D">
        <w:rPr>
          <w:rStyle w:val="VernacularText"/>
        </w:rPr>
        <w:t>nua</w:t>
      </w:r>
      <w:r w:rsidR="00800AD8">
        <w:t xml:space="preserve">: </w:t>
      </w:r>
      <w:r w:rsidR="00800AD8" w:rsidRPr="00234D3D">
        <w:rPr>
          <w:rStyle w:val="VernacularText"/>
        </w:rPr>
        <w:t>n</w:t>
      </w:r>
      <w:r w:rsidR="00800AD8" w:rsidRPr="00256587">
        <w:rPr>
          <w:rStyle w:val="VernacularText"/>
          <w:spacing w:val="20"/>
        </w:rPr>
        <w:t>u</w:t>
      </w:r>
      <w:r w:rsidR="000D0059">
        <w:rPr>
          <w:spacing w:val="20"/>
        </w:rPr>
        <w:t xml:space="preserve"> in OA.</w:t>
      </w:r>
      <w:r>
        <w:t>]</w:t>
      </w:r>
    </w:p>
    <w:p w14:paraId="3F8D217E" w14:textId="77777777" w:rsidR="00800AD8" w:rsidRDefault="00DC1AE0" w:rsidP="008C3B63">
      <w:pPr>
        <w:pStyle w:val="InterlineText"/>
        <w:tabs>
          <w:tab w:val="left" w:pos="533"/>
          <w:tab w:val="left" w:pos="1022"/>
          <w:tab w:val="left" w:pos="1661"/>
          <w:tab w:val="left" w:pos="2435"/>
          <w:tab w:val="left" w:pos="3359"/>
          <w:tab w:val="left" w:pos="3623"/>
          <w:tab w:val="right" w:pos="8789"/>
        </w:tabs>
      </w:pPr>
      <w:r w:rsidRPr="003A1D48">
        <w:rPr>
          <w:rStyle w:val="InterlineTextNumChar"/>
        </w:rPr>
        <w:lastRenderedPageBreak/>
        <w:t>026</w:t>
      </w:r>
      <w:r w:rsidR="00800AD8">
        <w:tab/>
        <w:t>qau</w:t>
      </w:r>
      <w:r w:rsidR="00800AD8">
        <w:tab/>
        <w:t>avan</w:t>
      </w:r>
      <w:r w:rsidR="00800AD8">
        <w:tab/>
        <w:t>anga</w:t>
      </w:r>
      <w:r w:rsidR="00800AD8">
        <w:tab/>
        <w:t>zazua</w:t>
      </w:r>
      <w:r w:rsidR="00800AD8">
        <w:tab/>
        <w:t>a</w:t>
      </w:r>
      <w:r w:rsidR="00800AD8">
        <w:tab/>
        <w:t>kiudaîen.</w:t>
      </w:r>
    </w:p>
    <w:p w14:paraId="244ABA30" w14:textId="77777777" w:rsidR="00800AD8" w:rsidRDefault="00800AD8" w:rsidP="008C3B63">
      <w:pPr>
        <w:pStyle w:val="InterlineGlossWithTrans"/>
        <w:tabs>
          <w:tab w:val="left" w:pos="533"/>
          <w:tab w:val="left" w:pos="1022"/>
          <w:tab w:val="left" w:pos="1661"/>
          <w:tab w:val="left" w:pos="2435"/>
          <w:tab w:val="left" w:pos="3359"/>
          <w:tab w:val="left" w:pos="3623"/>
          <w:tab w:val="right" w:pos="8789"/>
        </w:tabs>
      </w:pPr>
      <w:r>
        <w:tab/>
        <w:t>qau</w:t>
      </w:r>
      <w:r>
        <w:tab/>
        <w:t>avan</w:t>
      </w:r>
      <w:r>
        <w:tab/>
        <w:t>anga</w:t>
      </w:r>
      <w:r>
        <w:tab/>
        <w:t>zua-zua</w:t>
      </w:r>
      <w:r>
        <w:tab/>
        <w:t>a</w:t>
      </w:r>
      <w:r>
        <w:tab/>
        <w:t>ki-udaî-en</w:t>
      </w:r>
    </w:p>
    <w:p w14:paraId="61D58DFD" w14:textId="77777777" w:rsidR="00800AD8" w:rsidRDefault="00800AD8" w:rsidP="008C3B63">
      <w:pPr>
        <w:pStyle w:val="InterlineTrans"/>
        <w:tabs>
          <w:tab w:val="left" w:pos="533"/>
          <w:tab w:val="left" w:pos="1022"/>
          <w:tab w:val="left" w:pos="1661"/>
          <w:tab w:val="left" w:pos="2435"/>
          <w:tab w:val="left" w:pos="3359"/>
          <w:tab w:val="left" w:pos="3623"/>
          <w:tab w:val="right" w:pos="8789"/>
        </w:tabs>
      </w:pPr>
      <w:r>
        <w:tab/>
        <w:t>so</w:t>
      </w:r>
      <w:r>
        <w:tab/>
        <w:t>exact</w:t>
      </w:r>
      <w:r>
        <w:tab/>
        <w:t>indeed</w:t>
      </w:r>
      <w:r>
        <w:tab/>
      </w:r>
      <w:r>
        <w:rPr>
          <w:smallCaps/>
        </w:rPr>
        <w:t>red</w:t>
      </w:r>
      <w:r>
        <w:t>-that</w:t>
      </w:r>
      <w:r>
        <w:rPr>
          <w:smallCaps/>
        </w:rPr>
        <w:tab/>
        <w:t>c</w:t>
      </w:r>
      <w:r>
        <w:rPr>
          <w:smallCaps/>
        </w:rPr>
        <w:tab/>
      </w:r>
      <w:r>
        <w:t>do</w:t>
      </w:r>
      <w:r w:rsidRPr="00234D3D">
        <w:t>-</w:t>
      </w:r>
      <w:r>
        <w:t>increase-</w:t>
      </w:r>
      <w:r>
        <w:rPr>
          <w:smallCaps/>
        </w:rPr>
        <w:t>pf</w:t>
      </w:r>
    </w:p>
    <w:p w14:paraId="58B518D9" w14:textId="77777777" w:rsidR="00800AD8" w:rsidRDefault="00800AD8" w:rsidP="008C3B63">
      <w:pPr>
        <w:pStyle w:val="InterlineFree"/>
        <w:tabs>
          <w:tab w:val="right" w:pos="8789"/>
        </w:tabs>
      </w:pPr>
      <w:r>
        <w:t>and that’s how they got things to grow.</w:t>
      </w:r>
    </w:p>
    <w:p w14:paraId="368712ED" w14:textId="77777777" w:rsidR="00800AD8" w:rsidRDefault="00DC1AE0" w:rsidP="008C3B63">
      <w:pPr>
        <w:pStyle w:val="InterlineText"/>
        <w:tabs>
          <w:tab w:val="left" w:pos="533"/>
          <w:tab w:val="left" w:pos="1457"/>
          <w:tab w:val="left" w:pos="2456"/>
          <w:tab w:val="left" w:pos="3020"/>
          <w:tab w:val="left" w:pos="4004"/>
          <w:tab w:val="left" w:pos="5483"/>
          <w:tab w:val="left" w:pos="6707"/>
          <w:tab w:val="left" w:pos="7751"/>
          <w:tab w:val="right" w:pos="8789"/>
        </w:tabs>
      </w:pPr>
      <w:r w:rsidRPr="003A1D48">
        <w:rPr>
          <w:rStyle w:val="InterlineTextNumChar"/>
        </w:rPr>
        <w:t>027</w:t>
      </w:r>
      <w:r w:rsidR="00800AD8">
        <w:tab/>
        <w:t>zazua</w:t>
      </w:r>
      <w:r w:rsidR="00800AD8">
        <w:tab/>
        <w:t>ma÷usa</w:t>
      </w:r>
      <w:r w:rsidR="00800AD8">
        <w:tab/>
        <w:t>ka</w:t>
      </w:r>
      <w:r w:rsidR="00800AD8">
        <w:tab/>
        <w:t>meqatsa</w:t>
      </w:r>
      <w:r w:rsidR="00800AD8">
        <w:tab/>
        <w:t>tiamadju,</w:t>
      </w:r>
      <w:r w:rsidR="00800AD8">
        <w:tab/>
        <w:t>“kemuda</w:t>
      </w:r>
      <w:r w:rsidR="00234D3D">
        <w:tab/>
        <w:t>itjen?”</w:t>
      </w:r>
      <w:r w:rsidR="00234D3D">
        <w:tab/>
        <w:t>aya</w:t>
      </w:r>
    </w:p>
    <w:p w14:paraId="76EDDC9F" w14:textId="77777777" w:rsidR="00800AD8" w:rsidRDefault="00800AD8" w:rsidP="008C3B63">
      <w:pPr>
        <w:pStyle w:val="InterlineGlossWithTrans"/>
        <w:tabs>
          <w:tab w:val="left" w:pos="533"/>
          <w:tab w:val="left" w:pos="1457"/>
          <w:tab w:val="left" w:pos="2456"/>
          <w:tab w:val="left" w:pos="3020"/>
          <w:tab w:val="left" w:pos="4004"/>
          <w:tab w:val="left" w:pos="5483"/>
          <w:tab w:val="left" w:pos="6707"/>
          <w:tab w:val="left" w:pos="7751"/>
          <w:tab w:val="right" w:pos="8789"/>
        </w:tabs>
      </w:pPr>
      <w:r>
        <w:tab/>
        <w:t>zua-zua</w:t>
      </w:r>
      <w:r>
        <w:tab/>
        <w:t>ma-÷usa</w:t>
      </w:r>
      <w:r>
        <w:tab/>
        <w:t>ka</w:t>
      </w:r>
      <w:r>
        <w:tab/>
        <w:t>me-qatsa</w:t>
      </w:r>
      <w:r>
        <w:tab/>
        <w:t>ti-a-madju</w:t>
      </w:r>
      <w:r>
        <w:tab/>
        <w:t>em=kuda</w:t>
      </w:r>
      <w:r w:rsidR="00234D3D">
        <w:tab/>
        <w:t>itjen</w:t>
      </w:r>
      <w:r w:rsidR="00234D3D">
        <w:tab/>
        <w:t>aya</w:t>
      </w:r>
    </w:p>
    <w:p w14:paraId="1E35A764" w14:textId="77777777" w:rsidR="00800AD8" w:rsidRDefault="00800AD8" w:rsidP="008C3B63">
      <w:pPr>
        <w:pStyle w:val="InterlineTransNoFree"/>
        <w:tabs>
          <w:tab w:val="left" w:pos="1457"/>
          <w:tab w:val="left" w:pos="2456"/>
          <w:tab w:val="left" w:pos="3020"/>
          <w:tab w:val="left" w:pos="4004"/>
          <w:tab w:val="left" w:pos="5483"/>
          <w:tab w:val="left" w:pos="6707"/>
          <w:tab w:val="left" w:pos="7751"/>
          <w:tab w:val="right" w:pos="8789"/>
        </w:tabs>
      </w:pPr>
      <w:r>
        <w:tab/>
      </w:r>
      <w:r>
        <w:rPr>
          <w:smallCaps/>
        </w:rPr>
        <w:t>red</w:t>
      </w:r>
      <w:r>
        <w:t>-that</w:t>
      </w:r>
      <w:r>
        <w:tab/>
      </w:r>
      <w:r>
        <w:rPr>
          <w:smallCaps/>
        </w:rPr>
        <w:t>num</w:t>
      </w:r>
      <w:r>
        <w:t>-two</w:t>
      </w:r>
      <w:r>
        <w:tab/>
        <w:t>after</w:t>
      </w:r>
      <w:r>
        <w:tab/>
      </w:r>
      <w:r>
        <w:rPr>
          <w:smallCaps/>
        </w:rPr>
        <w:t>af</w:t>
      </w:r>
      <w:r>
        <w:t>-big</w:t>
      </w:r>
      <w:r>
        <w:tab/>
      </w:r>
      <w:r>
        <w:rPr>
          <w:smallCaps/>
        </w:rPr>
        <w:t>f-pl</w:t>
      </w:r>
      <w:r>
        <w:t>-</w:t>
      </w:r>
      <w:r>
        <w:rPr>
          <w:smallCaps/>
        </w:rPr>
        <w:t>3rd.pers</w:t>
      </w:r>
      <w:r>
        <w:tab/>
      </w:r>
      <w:r>
        <w:rPr>
          <w:smallCaps/>
        </w:rPr>
        <w:t>af</w:t>
      </w:r>
      <w:r>
        <w:t>=do.what</w:t>
      </w:r>
      <w:r w:rsidR="00234D3D">
        <w:tab/>
      </w:r>
      <w:r w:rsidR="00234D3D">
        <w:rPr>
          <w:smallCaps/>
        </w:rPr>
        <w:t>f.</w:t>
      </w:r>
      <w:r w:rsidR="00234D3D">
        <w:t>we(</w:t>
      </w:r>
      <w:r w:rsidR="00234D3D">
        <w:rPr>
          <w:smallCaps/>
        </w:rPr>
        <w:t>inc</w:t>
      </w:r>
      <w:r w:rsidR="00234D3D">
        <w:t>)</w:t>
      </w:r>
      <w:r w:rsidR="00234D3D">
        <w:tab/>
        <w:t>say</w:t>
      </w:r>
    </w:p>
    <w:p w14:paraId="0B6362E6" w14:textId="77777777" w:rsidR="00800AD8" w:rsidRDefault="00234D3D" w:rsidP="008C3B63">
      <w:pPr>
        <w:pStyle w:val="InterlineText"/>
        <w:tabs>
          <w:tab w:val="left" w:pos="533"/>
          <w:tab w:val="left" w:pos="1637"/>
          <w:tab w:val="left" w:pos="2141"/>
          <w:tab w:val="right" w:pos="8789"/>
        </w:tabs>
      </w:pPr>
      <w:r>
        <w:tab/>
        <w:t>kemim</w:t>
      </w:r>
      <w:r>
        <w:tab/>
        <w:t>tua</w:t>
      </w:r>
      <w:r>
        <w:tab/>
        <w:t>salasaladj.</w:t>
      </w:r>
    </w:p>
    <w:p w14:paraId="7ED5D489" w14:textId="77777777" w:rsidR="00800AD8" w:rsidRDefault="00234D3D" w:rsidP="008C3B63">
      <w:pPr>
        <w:pStyle w:val="InterlineGlossWithTrans"/>
        <w:tabs>
          <w:tab w:val="left" w:pos="533"/>
          <w:tab w:val="left" w:pos="1637"/>
          <w:tab w:val="left" w:pos="2141"/>
          <w:tab w:val="right" w:pos="8789"/>
        </w:tabs>
      </w:pPr>
      <w:r>
        <w:tab/>
        <w:t>em=kim</w:t>
      </w:r>
      <w:r>
        <w:tab/>
        <w:t>tua</w:t>
      </w:r>
      <w:r>
        <w:tab/>
        <w:t>sala-saladj</w:t>
      </w:r>
    </w:p>
    <w:p w14:paraId="6C479ACE" w14:textId="77777777" w:rsidR="00800AD8" w:rsidRDefault="00234D3D" w:rsidP="008C3B63">
      <w:pPr>
        <w:pStyle w:val="InterlineTrans"/>
        <w:tabs>
          <w:tab w:val="left" w:pos="533"/>
          <w:tab w:val="left" w:pos="1637"/>
          <w:tab w:val="left" w:pos="2141"/>
          <w:tab w:val="right" w:pos="8789"/>
        </w:tabs>
      </w:pPr>
      <w:r>
        <w:tab/>
      </w:r>
      <w:r>
        <w:rPr>
          <w:smallCaps/>
        </w:rPr>
        <w:t>af</w:t>
      </w:r>
      <w:r>
        <w:t>=search</w:t>
      </w:r>
      <w:r>
        <w:tab/>
      </w:r>
      <w:r>
        <w:rPr>
          <w:smallCaps/>
        </w:rPr>
        <w:t>obl</w:t>
      </w:r>
      <w:r>
        <w:tab/>
      </w:r>
      <w:r>
        <w:rPr>
          <w:smallCaps/>
        </w:rPr>
        <w:t>red</w:t>
      </w:r>
      <w:r>
        <w:t>-companion</w:t>
      </w:r>
    </w:p>
    <w:p w14:paraId="120AC79A" w14:textId="77777777" w:rsidR="00800AD8" w:rsidRDefault="00800AD8" w:rsidP="008C3B63">
      <w:pPr>
        <w:pStyle w:val="InterlineFree"/>
        <w:tabs>
          <w:tab w:val="right" w:pos="8789"/>
        </w:tabs>
      </w:pPr>
      <w:r>
        <w:t>When these two grew up, they said “What are we to do?” and looked for mates.</w:t>
      </w:r>
    </w:p>
    <w:p w14:paraId="42980EAD" w14:textId="77777777" w:rsidR="00800AD8" w:rsidRDefault="00DC1AE0" w:rsidP="008C3B63">
      <w:pPr>
        <w:pStyle w:val="InterlineText"/>
        <w:tabs>
          <w:tab w:val="left" w:pos="533"/>
          <w:tab w:val="left" w:pos="1127"/>
          <w:tab w:val="left" w:pos="1511"/>
          <w:tab w:val="left" w:pos="2840"/>
          <w:tab w:val="left" w:pos="3104"/>
          <w:tab w:val="right" w:pos="8789"/>
        </w:tabs>
      </w:pPr>
      <w:r w:rsidRPr="003A1D48">
        <w:rPr>
          <w:rStyle w:val="InterlineTextNumChar"/>
        </w:rPr>
        <w:t>028</w:t>
      </w:r>
      <w:r w:rsidR="00800AD8">
        <w:tab/>
        <w:t>neka</w:t>
      </w:r>
      <w:r w:rsidR="00800AD8">
        <w:tab/>
        <w:t>nu</w:t>
      </w:r>
      <w:r w:rsidR="00800AD8">
        <w:tab/>
        <w:t>patsunan</w:t>
      </w:r>
      <w:r w:rsidR="00800AD8">
        <w:tab/>
        <w:t>a</w:t>
      </w:r>
      <w:r w:rsidR="00800AD8">
        <w:tab/>
        <w:t>tsautsau.</w:t>
      </w:r>
    </w:p>
    <w:p w14:paraId="5E77D15F" w14:textId="77777777" w:rsidR="00800AD8" w:rsidRDefault="00800AD8" w:rsidP="008C3B63">
      <w:pPr>
        <w:pStyle w:val="InterlineGlossWithTrans"/>
        <w:tabs>
          <w:tab w:val="left" w:pos="533"/>
          <w:tab w:val="left" w:pos="1127"/>
          <w:tab w:val="left" w:pos="1511"/>
          <w:tab w:val="left" w:pos="2840"/>
          <w:tab w:val="left" w:pos="3104"/>
          <w:tab w:val="right" w:pos="8789"/>
        </w:tabs>
      </w:pPr>
      <w:r>
        <w:tab/>
        <w:t>neka</w:t>
      </w:r>
      <w:r>
        <w:tab/>
        <w:t>nu</w:t>
      </w:r>
      <w:r>
        <w:tab/>
        <w:t>pa-tsun-an</w:t>
      </w:r>
      <w:r>
        <w:tab/>
        <w:t>a</w:t>
      </w:r>
      <w:r>
        <w:tab/>
        <w:t>tsau-tsau</w:t>
      </w:r>
    </w:p>
    <w:p w14:paraId="35A81123" w14:textId="77777777" w:rsidR="00800AD8" w:rsidRDefault="00800AD8" w:rsidP="008C3B63">
      <w:pPr>
        <w:pStyle w:val="InterlineTransNoFree"/>
        <w:tabs>
          <w:tab w:val="left" w:pos="1127"/>
          <w:tab w:val="left" w:pos="1511"/>
          <w:tab w:val="left" w:pos="2840"/>
          <w:tab w:val="left" w:pos="3104"/>
          <w:tab w:val="right" w:pos="8789"/>
        </w:tabs>
      </w:pPr>
      <w:r>
        <w:tab/>
        <w:t>no</w:t>
      </w:r>
      <w:r>
        <w:tab/>
        <w:t>of</w:t>
      </w:r>
      <w:r>
        <w:tab/>
        <w:t>cause-see-</w:t>
      </w:r>
      <w:r>
        <w:rPr>
          <w:smallCaps/>
        </w:rPr>
        <w:t>lf</w:t>
      </w:r>
      <w:r>
        <w:rPr>
          <w:smallCaps/>
        </w:rPr>
        <w:tab/>
        <w:t>c</w:t>
      </w:r>
      <w:r>
        <w:rPr>
          <w:smallCaps/>
        </w:rPr>
        <w:tab/>
        <w:t>red</w:t>
      </w:r>
      <w:r>
        <w:t>-being</w:t>
      </w:r>
      <w:r w:rsidR="00234D3D">
        <w:tab/>
        <w:t>They couldn’t see any people.</w:t>
      </w:r>
    </w:p>
    <w:p w14:paraId="0BA64D93" w14:textId="77777777" w:rsidR="00800AD8" w:rsidRDefault="00DC1AE0" w:rsidP="008C3B63">
      <w:pPr>
        <w:pStyle w:val="InterlineText"/>
        <w:tabs>
          <w:tab w:val="left" w:pos="533"/>
          <w:tab w:val="left" w:pos="2012"/>
          <w:tab w:val="left" w:pos="2786"/>
          <w:tab w:val="left" w:pos="4625"/>
          <w:tab w:val="left" w:pos="4889"/>
          <w:tab w:val="right" w:pos="8789"/>
        </w:tabs>
      </w:pPr>
      <w:r w:rsidRPr="003A1D48">
        <w:rPr>
          <w:rStyle w:val="InterlineTextNumChar"/>
        </w:rPr>
        <w:t>029</w:t>
      </w:r>
      <w:r w:rsidR="00800AD8">
        <w:tab/>
        <w:t>tiamadju</w:t>
      </w:r>
      <w:r w:rsidR="00800AD8">
        <w:tab/>
        <w:t>anga</w:t>
      </w:r>
      <w:r w:rsidR="00800AD8">
        <w:tab/>
        <w:t>mapuvaîaw</w:t>
      </w:r>
      <w:r w:rsidR="00800AD8">
        <w:tab/>
        <w:t>a</w:t>
      </w:r>
      <w:r w:rsidR="00800AD8">
        <w:tab/>
        <w:t>marekaka.</w:t>
      </w:r>
    </w:p>
    <w:p w14:paraId="05FABC6C" w14:textId="77777777" w:rsidR="00800AD8" w:rsidRDefault="00800AD8" w:rsidP="008C3B63">
      <w:pPr>
        <w:pStyle w:val="InterlineGlossWithTrans"/>
        <w:tabs>
          <w:tab w:val="left" w:pos="533"/>
          <w:tab w:val="left" w:pos="2012"/>
          <w:tab w:val="left" w:pos="2786"/>
          <w:tab w:val="left" w:pos="4625"/>
          <w:tab w:val="left" w:pos="4889"/>
          <w:tab w:val="right" w:pos="8789"/>
        </w:tabs>
      </w:pPr>
      <w:r>
        <w:tab/>
        <w:t>ti-a-madju</w:t>
      </w:r>
      <w:r>
        <w:tab/>
        <w:t>anga</w:t>
      </w:r>
      <w:r>
        <w:tab/>
        <w:t>ma-pu-vaîaw</w:t>
      </w:r>
      <w:r>
        <w:tab/>
        <w:t>a</w:t>
      </w:r>
      <w:r>
        <w:tab/>
        <w:t>mare-kaka</w:t>
      </w:r>
    </w:p>
    <w:p w14:paraId="7F1B41AA" w14:textId="77777777" w:rsidR="00800AD8" w:rsidRDefault="00800AD8" w:rsidP="008C3B63">
      <w:pPr>
        <w:pStyle w:val="InterlineTrans"/>
        <w:tabs>
          <w:tab w:val="left" w:pos="533"/>
          <w:tab w:val="left" w:pos="2012"/>
          <w:tab w:val="left" w:pos="2786"/>
          <w:tab w:val="left" w:pos="4625"/>
          <w:tab w:val="left" w:pos="4889"/>
          <w:tab w:val="right" w:pos="8789"/>
        </w:tabs>
      </w:pPr>
      <w:r>
        <w:tab/>
      </w:r>
      <w:r>
        <w:rPr>
          <w:smallCaps/>
        </w:rPr>
        <w:t>f-pl</w:t>
      </w:r>
      <w:r>
        <w:t>-</w:t>
      </w:r>
      <w:r>
        <w:rPr>
          <w:smallCaps/>
        </w:rPr>
        <w:t>3rd.pers</w:t>
      </w:r>
      <w:r>
        <w:tab/>
        <w:t>indeed</w:t>
      </w:r>
      <w:r>
        <w:tab/>
      </w:r>
      <w:r>
        <w:rPr>
          <w:smallCaps/>
        </w:rPr>
        <w:t>stat</w:t>
      </w:r>
      <w:r>
        <w:t>-have-spouse</w:t>
      </w:r>
      <w:r>
        <w:rPr>
          <w:smallCaps/>
        </w:rPr>
        <w:tab/>
        <w:t>c</w:t>
      </w:r>
      <w:r>
        <w:rPr>
          <w:smallCaps/>
        </w:rPr>
        <w:tab/>
      </w:r>
      <w:r>
        <w:t>pair-sibling</w:t>
      </w:r>
    </w:p>
    <w:p w14:paraId="53B30D12" w14:textId="77777777" w:rsidR="00800AD8" w:rsidRDefault="00800AD8" w:rsidP="008C3B63">
      <w:pPr>
        <w:pStyle w:val="InterlineFree"/>
        <w:tabs>
          <w:tab w:val="right" w:pos="8789"/>
        </w:tabs>
      </w:pPr>
      <w:r>
        <w:t>So those siblings married one another.</w:t>
      </w:r>
    </w:p>
    <w:p w14:paraId="17093E30" w14:textId="77777777" w:rsidR="00800AD8" w:rsidRDefault="00DC1AE0" w:rsidP="008C3B63">
      <w:pPr>
        <w:pStyle w:val="InterlineText"/>
        <w:tabs>
          <w:tab w:val="left" w:pos="533"/>
          <w:tab w:val="left" w:pos="1607"/>
          <w:tab w:val="left" w:pos="1871"/>
          <w:tab w:val="left" w:pos="3005"/>
          <w:tab w:val="left" w:pos="4454"/>
          <w:tab w:val="left" w:pos="5603"/>
          <w:tab w:val="right" w:pos="8789"/>
        </w:tabs>
      </w:pPr>
      <w:r w:rsidRPr="003A1D48">
        <w:rPr>
          <w:rStyle w:val="InterlineTextNumChar"/>
        </w:rPr>
        <w:t>030</w:t>
      </w:r>
      <w:r w:rsidR="00800AD8">
        <w:tab/>
        <w:t>sangasan</w:t>
      </w:r>
      <w:r w:rsidR="00800AD8">
        <w:tab/>
        <w:t>a</w:t>
      </w:r>
      <w:r w:rsidR="00800AD8">
        <w:tab/>
        <w:t>puaîak</w:t>
      </w:r>
      <w:r w:rsidR="00800AD8">
        <w:tab/>
        <w:t>matseviq,</w:t>
      </w:r>
      <w:r w:rsidR="00800AD8">
        <w:tab/>
        <w:t>mavutsa,</w:t>
      </w:r>
      <w:r w:rsidR="00800AD8">
        <w:tab/>
        <w:t>mataiî.</w:t>
      </w:r>
    </w:p>
    <w:p w14:paraId="58A37853" w14:textId="77777777" w:rsidR="00800AD8" w:rsidRDefault="00800AD8" w:rsidP="008C3B63">
      <w:pPr>
        <w:pStyle w:val="InterlineGlossWithTrans"/>
        <w:tabs>
          <w:tab w:val="left" w:pos="533"/>
          <w:tab w:val="left" w:pos="1607"/>
          <w:tab w:val="left" w:pos="1871"/>
          <w:tab w:val="left" w:pos="3005"/>
          <w:tab w:val="left" w:pos="4454"/>
          <w:tab w:val="left" w:pos="5603"/>
          <w:tab w:val="right" w:pos="8789"/>
        </w:tabs>
      </w:pPr>
      <w:r>
        <w:tab/>
        <w:t>sangas-an</w:t>
      </w:r>
      <w:r>
        <w:tab/>
        <w:t>a</w:t>
      </w:r>
      <w:r>
        <w:tab/>
        <w:t>pu-aîak</w:t>
      </w:r>
      <w:r>
        <w:tab/>
        <w:t>ma-tseviq</w:t>
      </w:r>
      <w:r>
        <w:tab/>
        <w:t>ma-vutsa</w:t>
      </w:r>
      <w:r>
        <w:tab/>
        <w:t>ma-taiî</w:t>
      </w:r>
    </w:p>
    <w:p w14:paraId="124BED89" w14:textId="77777777" w:rsidR="00800AD8" w:rsidRDefault="00800AD8" w:rsidP="008C3B63">
      <w:pPr>
        <w:pStyle w:val="InterlineTrans"/>
        <w:tabs>
          <w:tab w:val="left" w:pos="533"/>
          <w:tab w:val="left" w:pos="1607"/>
          <w:tab w:val="left" w:pos="1871"/>
          <w:tab w:val="left" w:pos="3005"/>
          <w:tab w:val="left" w:pos="4454"/>
          <w:tab w:val="left" w:pos="5603"/>
          <w:tab w:val="right" w:pos="8789"/>
        </w:tabs>
      </w:pPr>
      <w:r>
        <w:tab/>
        <w:t>first-</w:t>
      </w:r>
      <w:r>
        <w:rPr>
          <w:smallCaps/>
        </w:rPr>
        <w:t>nom</w:t>
      </w:r>
      <w:r>
        <w:rPr>
          <w:smallCaps/>
        </w:rPr>
        <w:tab/>
        <w:t>c</w:t>
      </w:r>
      <w:r>
        <w:rPr>
          <w:smallCaps/>
        </w:rPr>
        <w:tab/>
      </w:r>
      <w:r>
        <w:t>have-child</w:t>
      </w:r>
      <w:r>
        <w:tab/>
      </w:r>
      <w:r>
        <w:rPr>
          <w:smallCaps/>
        </w:rPr>
        <w:t>stat</w:t>
      </w:r>
      <w:r>
        <w:t>-segment</w:t>
      </w:r>
      <w:r>
        <w:tab/>
      </w:r>
      <w:r>
        <w:rPr>
          <w:smallCaps/>
        </w:rPr>
        <w:t>stat</w:t>
      </w:r>
      <w:r>
        <w:t>-blind</w:t>
      </w:r>
      <w:r>
        <w:tab/>
      </w:r>
      <w:r>
        <w:rPr>
          <w:smallCaps/>
        </w:rPr>
        <w:t>stat</w:t>
      </w:r>
      <w:r>
        <w:t>-one.of.pair</w:t>
      </w:r>
    </w:p>
    <w:p w14:paraId="05E44B08" w14:textId="77777777" w:rsidR="00800AD8" w:rsidRDefault="00800AD8" w:rsidP="008C3B63">
      <w:pPr>
        <w:pStyle w:val="InterlineFree"/>
        <w:tabs>
          <w:tab w:val="right" w:pos="8789"/>
        </w:tabs>
      </w:pPr>
      <w:r>
        <w:t>Their first child was disabled, blind and missing limbs and organs.</w:t>
      </w:r>
    </w:p>
    <w:p w14:paraId="221F3678" w14:textId="77777777" w:rsidR="00800AD8" w:rsidRDefault="00DC1AE0" w:rsidP="008C3B63">
      <w:pPr>
        <w:pStyle w:val="InterlineText"/>
        <w:tabs>
          <w:tab w:val="left" w:pos="533"/>
          <w:tab w:val="left" w:pos="1097"/>
          <w:tab w:val="left" w:pos="1961"/>
          <w:tab w:val="left" w:pos="3140"/>
          <w:tab w:val="left" w:pos="4709"/>
          <w:tab w:val="left" w:pos="5858"/>
          <w:tab w:val="left" w:pos="6632"/>
          <w:tab w:val="left" w:pos="6896"/>
          <w:tab w:val="left" w:pos="8075"/>
          <w:tab w:val="right" w:pos="8789"/>
        </w:tabs>
      </w:pPr>
      <w:r w:rsidRPr="003A1D48">
        <w:rPr>
          <w:rStyle w:val="InterlineTextNumChar"/>
        </w:rPr>
        <w:t>031</w:t>
      </w:r>
      <w:r w:rsidR="00800AD8">
        <w:tab/>
        <w:t>ka</w:t>
      </w:r>
      <w:r w:rsidR="00800AD8">
        <w:tab/>
        <w:t>sika</w:t>
      </w:r>
      <w:r w:rsidR="00800AD8">
        <w:tab/>
        <w:t>masan</w:t>
      </w:r>
      <w:r w:rsidR="00800AD8">
        <w:tab/>
        <w:t>musaî</w:t>
      </w:r>
      <w:r w:rsidR="00800AD8">
        <w:tab/>
        <w:t>nanguaq</w:t>
      </w:r>
      <w:r w:rsidR="00800AD8">
        <w:tab/>
        <w:t>anga</w:t>
      </w:r>
      <w:r w:rsidR="00800AD8">
        <w:tab/>
        <w:t>a</w:t>
      </w:r>
      <w:r w:rsidR="00234D3D">
        <w:tab/>
        <w:t>pagaîu</w:t>
      </w:r>
      <w:r w:rsidR="00234D3D">
        <w:tab/>
        <w:t>nu</w:t>
      </w:r>
    </w:p>
    <w:p w14:paraId="227954CA" w14:textId="77777777" w:rsidR="00800AD8" w:rsidRDefault="00800AD8" w:rsidP="008C3B63">
      <w:pPr>
        <w:pStyle w:val="InterlineGlossWithTrans"/>
        <w:tabs>
          <w:tab w:val="left" w:pos="533"/>
          <w:tab w:val="left" w:pos="1097"/>
          <w:tab w:val="left" w:pos="1961"/>
          <w:tab w:val="left" w:pos="3140"/>
          <w:tab w:val="left" w:pos="4709"/>
          <w:tab w:val="left" w:pos="5858"/>
          <w:tab w:val="left" w:pos="6632"/>
          <w:tab w:val="left" w:pos="6896"/>
          <w:tab w:val="left" w:pos="8075"/>
          <w:tab w:val="right" w:pos="8789"/>
        </w:tabs>
      </w:pPr>
      <w:r>
        <w:tab/>
        <w:t>ka</w:t>
      </w:r>
      <w:r>
        <w:tab/>
        <w:t>sika</w:t>
      </w:r>
      <w:r>
        <w:tab/>
        <w:t>ma-sane</w:t>
      </w:r>
      <w:r>
        <w:tab/>
        <w:t>ma-usa-î</w:t>
      </w:r>
      <w:r>
        <w:tab/>
        <w:t>na-nguaq</w:t>
      </w:r>
      <w:r>
        <w:tab/>
        <w:t>anga</w:t>
      </w:r>
      <w:r>
        <w:tab/>
        <w:t>a</w:t>
      </w:r>
      <w:r w:rsidR="00234D3D">
        <w:tab/>
        <w:t>pa-gaîu</w:t>
      </w:r>
      <w:r w:rsidR="00234D3D">
        <w:tab/>
        <w:t>nu</w:t>
      </w:r>
    </w:p>
    <w:p w14:paraId="23B68FE4" w14:textId="77777777" w:rsidR="00800AD8" w:rsidRDefault="00800AD8" w:rsidP="008C3B63">
      <w:pPr>
        <w:pStyle w:val="InterlineTransNoFree"/>
        <w:tabs>
          <w:tab w:val="left" w:pos="1097"/>
          <w:tab w:val="left" w:pos="1961"/>
          <w:tab w:val="left" w:pos="3140"/>
          <w:tab w:val="left" w:pos="4709"/>
          <w:tab w:val="left" w:pos="5858"/>
          <w:tab w:val="left" w:pos="6632"/>
          <w:tab w:val="left" w:pos="6896"/>
          <w:tab w:val="left" w:pos="8075"/>
          <w:tab w:val="right" w:pos="8789"/>
        </w:tabs>
        <w:rPr>
          <w:smallCaps/>
        </w:rPr>
      </w:pPr>
      <w:r>
        <w:tab/>
        <w:t>after</w:t>
      </w:r>
      <w:r>
        <w:tab/>
        <w:t>number</w:t>
      </w:r>
      <w:r>
        <w:tab/>
      </w:r>
      <w:r>
        <w:rPr>
          <w:smallCaps/>
        </w:rPr>
        <w:t>stat</w:t>
      </w:r>
      <w:r>
        <w:t>-make</w:t>
      </w:r>
      <w:r>
        <w:tab/>
      </w:r>
      <w:r>
        <w:rPr>
          <w:smallCaps/>
        </w:rPr>
        <w:t>num</w:t>
      </w:r>
      <w:r>
        <w:t>-two-times</w:t>
      </w:r>
      <w:r>
        <w:tab/>
      </w:r>
      <w:r>
        <w:rPr>
          <w:smallCaps/>
        </w:rPr>
        <w:t>stat</w:t>
      </w:r>
      <w:r>
        <w:t>-good</w:t>
      </w:r>
      <w:r>
        <w:tab/>
        <w:t>indeed</w:t>
      </w:r>
      <w:r>
        <w:rPr>
          <w:smallCaps/>
        </w:rPr>
        <w:tab/>
        <w:t>c</w:t>
      </w:r>
      <w:r w:rsidR="00234D3D">
        <w:tab/>
        <w:t>cause-slow</w:t>
      </w:r>
      <w:r w:rsidR="00234D3D">
        <w:tab/>
        <w:t>when</w:t>
      </w:r>
    </w:p>
    <w:p w14:paraId="2DBAF4BF" w14:textId="77777777" w:rsidR="00800AD8" w:rsidRDefault="00800AD8" w:rsidP="008C3B63">
      <w:pPr>
        <w:pStyle w:val="InterlineText"/>
        <w:tabs>
          <w:tab w:val="left" w:pos="533"/>
          <w:tab w:val="right" w:pos="8789"/>
        </w:tabs>
      </w:pPr>
      <w:r>
        <w:tab/>
        <w:t>puaîak.</w:t>
      </w:r>
    </w:p>
    <w:p w14:paraId="784C11D5" w14:textId="77777777" w:rsidR="00800AD8" w:rsidRDefault="00800AD8" w:rsidP="008C3B63">
      <w:pPr>
        <w:pStyle w:val="InterlineGlossWithTrans"/>
        <w:tabs>
          <w:tab w:val="left" w:pos="533"/>
          <w:tab w:val="right" w:pos="8789"/>
        </w:tabs>
      </w:pPr>
      <w:r>
        <w:tab/>
        <w:t>pu-aîak</w:t>
      </w:r>
    </w:p>
    <w:p w14:paraId="19551F67" w14:textId="77777777" w:rsidR="00800AD8" w:rsidRDefault="00800AD8" w:rsidP="008C3B63">
      <w:pPr>
        <w:pStyle w:val="InterlineTransNoFree"/>
        <w:tabs>
          <w:tab w:val="right" w:pos="8789"/>
        </w:tabs>
      </w:pPr>
      <w:r>
        <w:tab/>
        <w:t>have-child</w:t>
      </w:r>
      <w:r w:rsidR="00234D3D">
        <w:tab/>
        <w:t>The second child w</w:t>
      </w:r>
      <w:r w:rsidR="000D0059">
        <w:t>as rather better</w:t>
      </w:r>
      <w:r w:rsidR="00234D3D">
        <w:t>.</w:t>
      </w:r>
    </w:p>
    <w:p w14:paraId="71A2722E" w14:textId="77777777" w:rsidR="00800AD8" w:rsidRDefault="00DC1AE0" w:rsidP="008C3B63">
      <w:pPr>
        <w:pStyle w:val="InterlineText"/>
        <w:tabs>
          <w:tab w:val="left" w:pos="533"/>
          <w:tab w:val="left" w:pos="1097"/>
          <w:tab w:val="left" w:pos="1961"/>
          <w:tab w:val="left" w:pos="3140"/>
          <w:tab w:val="left" w:pos="4319"/>
          <w:tab w:val="left" w:pos="5468"/>
          <w:tab w:val="left" w:pos="6242"/>
          <w:tab w:val="left" w:pos="6506"/>
          <w:tab w:val="left" w:pos="7640"/>
          <w:tab w:val="left" w:pos="8084"/>
          <w:tab w:val="right" w:pos="8789"/>
        </w:tabs>
      </w:pPr>
      <w:r w:rsidRPr="003A1D48">
        <w:rPr>
          <w:rStyle w:val="InterlineTextNumChar"/>
        </w:rPr>
        <w:t>032</w:t>
      </w:r>
      <w:r w:rsidR="00800AD8">
        <w:tab/>
        <w:t>ka</w:t>
      </w:r>
      <w:r w:rsidR="00800AD8">
        <w:tab/>
        <w:t>sika</w:t>
      </w:r>
      <w:r w:rsidR="00800AD8">
        <w:tab/>
        <w:t>masan</w:t>
      </w:r>
      <w:r w:rsidR="00800AD8">
        <w:tab/>
        <w:t>tjeluî</w:t>
      </w:r>
      <w:r w:rsidR="00800AD8">
        <w:tab/>
        <w:t>nanguaq</w:t>
      </w:r>
      <w:r w:rsidR="00800AD8">
        <w:tab/>
        <w:t>anga;</w:t>
      </w:r>
      <w:r w:rsidR="00800AD8">
        <w:tab/>
        <w:t>a</w:t>
      </w:r>
      <w:r w:rsidR="00234D3D">
        <w:tab/>
        <w:t>puaîak</w:t>
      </w:r>
      <w:r w:rsidR="00234D3D">
        <w:tab/>
        <w:t>ini</w:t>
      </w:r>
      <w:r w:rsidR="00234D3D">
        <w:tab/>
        <w:t>anga</w:t>
      </w:r>
    </w:p>
    <w:p w14:paraId="00033EA8" w14:textId="77777777" w:rsidR="00800AD8" w:rsidRDefault="00800AD8" w:rsidP="008C3B63">
      <w:pPr>
        <w:pStyle w:val="InterlineGlossWithTrans"/>
        <w:tabs>
          <w:tab w:val="left" w:pos="533"/>
          <w:tab w:val="left" w:pos="1097"/>
          <w:tab w:val="left" w:pos="1961"/>
          <w:tab w:val="left" w:pos="3140"/>
          <w:tab w:val="left" w:pos="4319"/>
          <w:tab w:val="left" w:pos="5468"/>
          <w:tab w:val="left" w:pos="6242"/>
          <w:tab w:val="left" w:pos="6506"/>
          <w:tab w:val="left" w:pos="7640"/>
          <w:tab w:val="left" w:pos="8084"/>
          <w:tab w:val="right" w:pos="8789"/>
        </w:tabs>
      </w:pPr>
      <w:r>
        <w:tab/>
        <w:t>ka</w:t>
      </w:r>
      <w:r>
        <w:tab/>
        <w:t>sika</w:t>
      </w:r>
      <w:r>
        <w:tab/>
        <w:t>ma-sane</w:t>
      </w:r>
      <w:r>
        <w:tab/>
        <w:t>tjelu-î</w:t>
      </w:r>
      <w:r>
        <w:tab/>
        <w:t>na-nguaq</w:t>
      </w:r>
      <w:r>
        <w:tab/>
        <w:t>anga</w:t>
      </w:r>
      <w:r>
        <w:tab/>
        <w:t>a</w:t>
      </w:r>
      <w:r w:rsidR="00234D3D">
        <w:tab/>
        <w:t>pu-aîak</w:t>
      </w:r>
      <w:r w:rsidR="00234D3D">
        <w:tab/>
        <w:t>ini</w:t>
      </w:r>
      <w:r w:rsidR="00234D3D">
        <w:tab/>
        <w:t>anga</w:t>
      </w:r>
    </w:p>
    <w:p w14:paraId="178774E5" w14:textId="77777777" w:rsidR="00800AD8" w:rsidRDefault="00800AD8" w:rsidP="008C3B63">
      <w:pPr>
        <w:pStyle w:val="InterlineTransNoFree"/>
        <w:tabs>
          <w:tab w:val="left" w:pos="1097"/>
          <w:tab w:val="left" w:pos="1961"/>
          <w:tab w:val="left" w:pos="3140"/>
          <w:tab w:val="left" w:pos="4319"/>
          <w:tab w:val="left" w:pos="5468"/>
          <w:tab w:val="left" w:pos="6242"/>
          <w:tab w:val="left" w:pos="6506"/>
          <w:tab w:val="left" w:pos="7640"/>
          <w:tab w:val="left" w:pos="8084"/>
          <w:tab w:val="right" w:pos="8789"/>
        </w:tabs>
        <w:rPr>
          <w:smallCaps/>
        </w:rPr>
      </w:pPr>
      <w:r>
        <w:tab/>
        <w:t>after</w:t>
      </w:r>
      <w:r>
        <w:tab/>
        <w:t>number</w:t>
      </w:r>
      <w:r>
        <w:tab/>
      </w:r>
      <w:r>
        <w:rPr>
          <w:smallCaps/>
        </w:rPr>
        <w:t>stat</w:t>
      </w:r>
      <w:r>
        <w:t>-make</w:t>
      </w:r>
      <w:r>
        <w:tab/>
        <w:t>three-times</w:t>
      </w:r>
      <w:r>
        <w:tab/>
      </w:r>
      <w:r>
        <w:rPr>
          <w:smallCaps/>
        </w:rPr>
        <w:t>stat</w:t>
      </w:r>
      <w:r>
        <w:t>-good</w:t>
      </w:r>
      <w:r>
        <w:tab/>
        <w:t>indeed</w:t>
      </w:r>
      <w:r>
        <w:rPr>
          <w:smallCaps/>
        </w:rPr>
        <w:tab/>
        <w:t>c</w:t>
      </w:r>
      <w:r w:rsidR="00234D3D">
        <w:tab/>
        <w:t>have-child</w:t>
      </w:r>
      <w:r w:rsidR="00234D3D">
        <w:tab/>
        <w:t>not</w:t>
      </w:r>
      <w:r w:rsidR="00234D3D">
        <w:tab/>
        <w:t>indeed</w:t>
      </w:r>
    </w:p>
    <w:p w14:paraId="429C4212" w14:textId="77777777" w:rsidR="00800AD8" w:rsidRDefault="00234D3D" w:rsidP="008C3B63">
      <w:pPr>
        <w:pStyle w:val="InterlineText"/>
        <w:tabs>
          <w:tab w:val="left" w:pos="533"/>
          <w:tab w:val="left" w:pos="1097"/>
          <w:tab w:val="left" w:pos="2246"/>
          <w:tab w:val="left" w:pos="2690"/>
          <w:tab w:val="left" w:pos="3464"/>
          <w:tab w:val="left" w:pos="4028"/>
          <w:tab w:val="right" w:pos="8789"/>
        </w:tabs>
      </w:pPr>
      <w:r>
        <w:tab/>
        <w:t>ka</w:t>
      </w:r>
      <w:r>
        <w:tab/>
        <w:t>mavutsa,</w:t>
      </w:r>
      <w:r>
        <w:tab/>
        <w:t>ini</w:t>
      </w:r>
      <w:r>
        <w:tab/>
        <w:t>anga</w:t>
      </w:r>
      <w:r>
        <w:tab/>
        <w:t>ka</w:t>
      </w:r>
      <w:r>
        <w:tab/>
        <w:t>mataiî.</w:t>
      </w:r>
    </w:p>
    <w:p w14:paraId="7F9F7BC6" w14:textId="77777777" w:rsidR="00800AD8" w:rsidRDefault="00234D3D" w:rsidP="008C3B63">
      <w:pPr>
        <w:pStyle w:val="InterlineGlossWithTrans"/>
        <w:tabs>
          <w:tab w:val="left" w:pos="533"/>
          <w:tab w:val="left" w:pos="1097"/>
          <w:tab w:val="left" w:pos="2246"/>
          <w:tab w:val="left" w:pos="2690"/>
          <w:tab w:val="left" w:pos="3464"/>
          <w:tab w:val="left" w:pos="4028"/>
          <w:tab w:val="right" w:pos="8789"/>
        </w:tabs>
      </w:pPr>
      <w:r>
        <w:tab/>
        <w:t>ka</w:t>
      </w:r>
      <w:r>
        <w:tab/>
        <w:t>ma-vutsa</w:t>
      </w:r>
      <w:r>
        <w:tab/>
        <w:t>ini</w:t>
      </w:r>
      <w:r>
        <w:tab/>
        <w:t>anga</w:t>
      </w:r>
      <w:r>
        <w:tab/>
        <w:t>ka</w:t>
      </w:r>
      <w:r>
        <w:tab/>
        <w:t>ma-taiî</w:t>
      </w:r>
    </w:p>
    <w:p w14:paraId="245C4B2D" w14:textId="77777777" w:rsidR="00800AD8" w:rsidRDefault="00234D3D" w:rsidP="008C3B63">
      <w:pPr>
        <w:pStyle w:val="InterlineTrans"/>
        <w:tabs>
          <w:tab w:val="left" w:pos="533"/>
          <w:tab w:val="left" w:pos="1097"/>
          <w:tab w:val="left" w:pos="2246"/>
          <w:tab w:val="left" w:pos="2690"/>
          <w:tab w:val="left" w:pos="3464"/>
          <w:tab w:val="left" w:pos="4028"/>
          <w:tab w:val="right" w:pos="8789"/>
        </w:tabs>
      </w:pPr>
      <w:r>
        <w:tab/>
        <w:t>after</w:t>
      </w:r>
      <w:r>
        <w:tab/>
      </w:r>
      <w:r>
        <w:rPr>
          <w:smallCaps/>
        </w:rPr>
        <w:t>stat</w:t>
      </w:r>
      <w:r>
        <w:t>-blind</w:t>
      </w:r>
      <w:r>
        <w:tab/>
        <w:t>not</w:t>
      </w:r>
      <w:r>
        <w:tab/>
        <w:t>indeed</w:t>
      </w:r>
      <w:r>
        <w:tab/>
        <w:t>after</w:t>
      </w:r>
      <w:r>
        <w:tab/>
      </w:r>
      <w:r>
        <w:rPr>
          <w:smallCaps/>
        </w:rPr>
        <w:t>stat</w:t>
      </w:r>
      <w:r>
        <w:t>-one.of.pair</w:t>
      </w:r>
    </w:p>
    <w:p w14:paraId="03BCB4B9" w14:textId="77777777" w:rsidR="00800AD8" w:rsidRDefault="00800AD8" w:rsidP="008C3B63">
      <w:pPr>
        <w:pStyle w:val="InterlineFree"/>
        <w:tabs>
          <w:tab w:val="right" w:pos="8789"/>
        </w:tabs>
      </w:pPr>
      <w:r>
        <w:t>The third was all right, not blind and not missing any limbs.</w:t>
      </w:r>
    </w:p>
    <w:p w14:paraId="796DD999" w14:textId="77777777" w:rsidR="00800AD8" w:rsidRDefault="00DC1AE0" w:rsidP="008C3B63">
      <w:pPr>
        <w:pStyle w:val="InterlineText"/>
        <w:tabs>
          <w:tab w:val="left" w:pos="533"/>
          <w:tab w:val="left" w:pos="1022"/>
          <w:tab w:val="left" w:pos="1661"/>
          <w:tab w:val="left" w:pos="2435"/>
          <w:tab w:val="left" w:pos="3359"/>
          <w:tab w:val="left" w:pos="4778"/>
          <w:tab w:val="left" w:pos="5282"/>
          <w:tab w:val="left" w:pos="6221"/>
          <w:tab w:val="left" w:pos="7535"/>
          <w:tab w:val="right" w:pos="8789"/>
        </w:tabs>
      </w:pPr>
      <w:r w:rsidRPr="003A1D48">
        <w:rPr>
          <w:rStyle w:val="InterlineTextNumChar"/>
        </w:rPr>
        <w:t>033</w:t>
      </w:r>
      <w:r w:rsidR="00800AD8">
        <w:tab/>
        <w:t>qau</w:t>
      </w:r>
      <w:r w:rsidR="00800AD8">
        <w:tab/>
        <w:t>avan</w:t>
      </w:r>
      <w:r w:rsidR="00800AD8">
        <w:tab/>
        <w:t>anga</w:t>
      </w:r>
      <w:r w:rsidR="00800AD8">
        <w:tab/>
        <w:t>zazua</w:t>
      </w:r>
      <w:r w:rsidR="00800AD8">
        <w:tab/>
        <w:t>kakeîangan</w:t>
      </w:r>
      <w:r w:rsidR="00800AD8">
        <w:tab/>
        <w:t>tu</w:t>
      </w:r>
      <w:r w:rsidR="00800AD8">
        <w:tab/>
        <w:t>inika</w:t>
      </w:r>
      <w:r w:rsidR="00234D3D">
        <w:tab/>
        <w:t>puvaîaw</w:t>
      </w:r>
      <w:r w:rsidR="00234D3D">
        <w:tab/>
        <w:t>tua</w:t>
      </w:r>
    </w:p>
    <w:p w14:paraId="0641ABDC" w14:textId="77777777" w:rsidR="00800AD8" w:rsidRDefault="00800AD8" w:rsidP="008C3B63">
      <w:pPr>
        <w:pStyle w:val="InterlineGlossWithTrans"/>
        <w:tabs>
          <w:tab w:val="left" w:pos="533"/>
          <w:tab w:val="left" w:pos="1022"/>
          <w:tab w:val="left" w:pos="1661"/>
          <w:tab w:val="left" w:pos="2435"/>
          <w:tab w:val="left" w:pos="3359"/>
          <w:tab w:val="left" w:pos="4778"/>
          <w:tab w:val="left" w:pos="5282"/>
          <w:tab w:val="left" w:pos="6221"/>
          <w:tab w:val="left" w:pos="7535"/>
          <w:tab w:val="right" w:pos="8789"/>
        </w:tabs>
      </w:pPr>
      <w:r>
        <w:tab/>
        <w:t>qau</w:t>
      </w:r>
      <w:r>
        <w:tab/>
        <w:t>avan</w:t>
      </w:r>
      <w:r>
        <w:tab/>
        <w:t>anga</w:t>
      </w:r>
      <w:r>
        <w:tab/>
        <w:t>zua-zua</w:t>
      </w:r>
      <w:r>
        <w:tab/>
        <w:t>ka-keîang-an</w:t>
      </w:r>
      <w:r>
        <w:tab/>
        <w:t>tu</w:t>
      </w:r>
      <w:r>
        <w:tab/>
        <w:t>ini-ka</w:t>
      </w:r>
      <w:r w:rsidR="00234D3D">
        <w:tab/>
        <w:t>pu-vaîaw</w:t>
      </w:r>
      <w:r w:rsidR="00234D3D">
        <w:tab/>
        <w:t>tua</w:t>
      </w:r>
    </w:p>
    <w:p w14:paraId="206AD258" w14:textId="77777777" w:rsidR="00800AD8" w:rsidRDefault="00800AD8" w:rsidP="008C3B63">
      <w:pPr>
        <w:pStyle w:val="InterlineTransNoFree"/>
        <w:tabs>
          <w:tab w:val="left" w:pos="1022"/>
          <w:tab w:val="left" w:pos="1661"/>
          <w:tab w:val="left" w:pos="2435"/>
          <w:tab w:val="left" w:pos="3359"/>
          <w:tab w:val="left" w:pos="4778"/>
          <w:tab w:val="left" w:pos="5282"/>
          <w:tab w:val="left" w:pos="6221"/>
          <w:tab w:val="left" w:pos="7535"/>
          <w:tab w:val="right" w:pos="8789"/>
        </w:tabs>
      </w:pPr>
      <w:r>
        <w:tab/>
        <w:t>so</w:t>
      </w:r>
      <w:r>
        <w:tab/>
        <w:t>exact</w:t>
      </w:r>
      <w:r>
        <w:tab/>
        <w:t>indeed</w:t>
      </w:r>
      <w:r>
        <w:tab/>
      </w:r>
      <w:r>
        <w:rPr>
          <w:smallCaps/>
        </w:rPr>
        <w:t>red</w:t>
      </w:r>
      <w:r>
        <w:t>-that</w:t>
      </w:r>
      <w:r>
        <w:tab/>
      </w:r>
      <w:r>
        <w:rPr>
          <w:smallCaps/>
        </w:rPr>
        <w:t>red</w:t>
      </w:r>
      <w:r>
        <w:t>-know-</w:t>
      </w:r>
      <w:r>
        <w:rPr>
          <w:smallCaps/>
        </w:rPr>
        <w:t>lf</w:t>
      </w:r>
      <w:r>
        <w:tab/>
      </w:r>
      <w:r>
        <w:rPr>
          <w:smallCaps/>
        </w:rPr>
        <w:t>obl</w:t>
      </w:r>
      <w:r>
        <w:tab/>
        <w:t>not-after</w:t>
      </w:r>
      <w:r w:rsidR="00234D3D">
        <w:tab/>
        <w:t>have-spouse</w:t>
      </w:r>
      <w:r w:rsidR="00234D3D">
        <w:tab/>
      </w:r>
      <w:r w:rsidR="00234D3D">
        <w:rPr>
          <w:smallCaps/>
        </w:rPr>
        <w:t>obl</w:t>
      </w:r>
    </w:p>
    <w:p w14:paraId="3D142F05" w14:textId="77777777" w:rsidR="00800AD8" w:rsidRDefault="00234D3D" w:rsidP="008C3B63">
      <w:pPr>
        <w:pStyle w:val="InterlineText"/>
        <w:tabs>
          <w:tab w:val="left" w:pos="533"/>
          <w:tab w:val="left" w:pos="1307"/>
          <w:tab w:val="left" w:pos="2606"/>
          <w:tab w:val="left" w:pos="3305"/>
          <w:tab w:val="left" w:pos="4469"/>
          <w:tab w:val="left" w:pos="4733"/>
          <w:tab w:val="right" w:pos="8789"/>
        </w:tabs>
      </w:pPr>
      <w:r>
        <w:tab/>
        <w:t>kaka;</w:t>
      </w:r>
      <w:r>
        <w:tab/>
        <w:t>masa</w:t>
      </w:r>
      <w:r>
        <w:tab/>
        <w:t>palisi,</w:t>
      </w:r>
      <w:r>
        <w:tab/>
        <w:t>ayanga</w:t>
      </w:r>
      <w:r>
        <w:tab/>
        <w:t>a</w:t>
      </w:r>
      <w:r>
        <w:tab/>
        <w:t>tjautsikel.</w:t>
      </w:r>
    </w:p>
    <w:p w14:paraId="4A5C9D5F" w14:textId="77777777" w:rsidR="00800AD8" w:rsidRDefault="00234D3D" w:rsidP="008C3B63">
      <w:pPr>
        <w:pStyle w:val="InterlineGlossWithTrans"/>
        <w:tabs>
          <w:tab w:val="left" w:pos="533"/>
          <w:tab w:val="left" w:pos="1307"/>
          <w:tab w:val="left" w:pos="2606"/>
          <w:tab w:val="left" w:pos="3305"/>
          <w:tab w:val="left" w:pos="4469"/>
          <w:tab w:val="left" w:pos="4733"/>
          <w:tab w:val="right" w:pos="8789"/>
        </w:tabs>
      </w:pPr>
      <w:r>
        <w:tab/>
        <w:t>kaka</w:t>
      </w:r>
      <w:r>
        <w:tab/>
        <w:t>ma-sa</w:t>
      </w:r>
      <w:r>
        <w:tab/>
        <w:t>palisi</w:t>
      </w:r>
      <w:r>
        <w:tab/>
        <w:t>aya-anga</w:t>
      </w:r>
      <w:r>
        <w:tab/>
        <w:t>a</w:t>
      </w:r>
      <w:r>
        <w:tab/>
        <w:t>tjautsikel</w:t>
      </w:r>
    </w:p>
    <w:p w14:paraId="5E0E1516" w14:textId="77777777" w:rsidR="00800AD8" w:rsidRDefault="00234D3D" w:rsidP="008C3B63">
      <w:pPr>
        <w:pStyle w:val="InterlineTrans"/>
        <w:tabs>
          <w:tab w:val="left" w:pos="533"/>
          <w:tab w:val="left" w:pos="1307"/>
          <w:tab w:val="left" w:pos="2606"/>
          <w:tab w:val="left" w:pos="3305"/>
          <w:tab w:val="left" w:pos="4469"/>
          <w:tab w:val="left" w:pos="4733"/>
          <w:tab w:val="right" w:pos="8789"/>
        </w:tabs>
      </w:pPr>
      <w:r>
        <w:tab/>
        <w:t>sibling</w:t>
      </w:r>
      <w:r>
        <w:tab/>
      </w:r>
      <w:r>
        <w:rPr>
          <w:smallCaps/>
        </w:rPr>
        <w:t>stat</w:t>
      </w:r>
      <w:r>
        <w:t>-maybe</w:t>
      </w:r>
      <w:r>
        <w:tab/>
        <w:t>taboo</w:t>
      </w:r>
      <w:r>
        <w:tab/>
        <w:t>say-indeed</w:t>
      </w:r>
      <w:r>
        <w:rPr>
          <w:smallCaps/>
        </w:rPr>
        <w:tab/>
        <w:t>c</w:t>
      </w:r>
      <w:r>
        <w:rPr>
          <w:smallCaps/>
        </w:rPr>
        <w:tab/>
      </w:r>
      <w:r>
        <w:t>story</w:t>
      </w:r>
    </w:p>
    <w:p w14:paraId="5D4BC315" w14:textId="77777777" w:rsidR="00800AD8" w:rsidRDefault="00800AD8" w:rsidP="008C3B63">
      <w:pPr>
        <w:pStyle w:val="InterlineFree"/>
        <w:tabs>
          <w:tab w:val="right" w:pos="8789"/>
        </w:tabs>
      </w:pPr>
      <w:r>
        <w:t>So that’s how they knew not to marry siblings, perhaps (because) it’s taboo, according to the story.</w:t>
      </w:r>
    </w:p>
    <w:p w14:paraId="3E87F184" w14:textId="77777777" w:rsidR="00234D3D" w:rsidRDefault="00800AD8" w:rsidP="008C3B63">
      <w:pPr>
        <w:pStyle w:val="FullTranslation"/>
        <w:tabs>
          <w:tab w:val="right" w:pos="8789"/>
        </w:tabs>
      </w:pPr>
      <w:r>
        <w:t>There is a story of a flood long ago. There were landslides everywhere. There was no solid ground left, only scree. There were two siblings who held on to some îagagaz grass. These two had no land any more and no house; they just cried. It happened that there was half a worm. Each time it defecated it formed a bit of hill land. They also found part of a wok. They kept this. But they had no fire. They were in a bad way. “What are we to do for fire?” they said. It happened that a lizard(?) came along carrying fire on a lighted torch held in its mouth. The two children saw it. “What’s that?” they said. When it reached them, it was fire. So the two took the torch carried by the lizard. When the two took the fire, the lizard said, “</w:t>
      </w:r>
      <w:r w:rsidRPr="00561E33">
        <w:rPr>
          <w:i/>
        </w:rPr>
        <w:t>Veng</w:t>
      </w:r>
      <w:r>
        <w:t>,” and went back again. From then on the fire did not go out.</w:t>
      </w:r>
    </w:p>
    <w:p w14:paraId="00493C95" w14:textId="77777777" w:rsidR="00234D3D" w:rsidRDefault="00800AD8" w:rsidP="008C3B63">
      <w:pPr>
        <w:pStyle w:val="FullTranslation"/>
        <w:tabs>
          <w:tab w:val="right" w:pos="8789"/>
        </w:tabs>
      </w:pPr>
      <w:r>
        <w:t xml:space="preserve">These two grew up. It was the worm which excreted soil. The two looked at the fields. There was no sweet potato, taro or millet. They went off for a stroll. They found shoots of sweet potato, taro </w:t>
      </w:r>
      <w:r>
        <w:lastRenderedPageBreak/>
        <w:t>and millet; and that’s how they got things to grow. When these two grew up, they said “What are we to do?” and looked for mates. They couldn’t see any people. So those siblings married one another.</w:t>
      </w:r>
    </w:p>
    <w:p w14:paraId="14A5DBA0" w14:textId="77777777" w:rsidR="00800AD8" w:rsidRDefault="00800AD8" w:rsidP="008C3B63">
      <w:pPr>
        <w:pStyle w:val="FullTranslation"/>
        <w:tabs>
          <w:tab w:val="right" w:pos="8789"/>
        </w:tabs>
      </w:pPr>
      <w:r>
        <w:t>Their first child was disabled, blind and missing limbs and organs. The second child was rather better. The third was all right, not blind and not missing any limbs. So that’s how they knew not to marry siblings, perhaps (because) it’s taboo, according to the story.</w:t>
      </w:r>
    </w:p>
    <w:p w14:paraId="39E74525" w14:textId="77777777" w:rsidR="00800AD8" w:rsidRDefault="00800AD8" w:rsidP="008C3B63">
      <w:pPr>
        <w:pStyle w:val="Heading4"/>
        <w:tabs>
          <w:tab w:val="right" w:pos="8789"/>
        </w:tabs>
      </w:pPr>
      <w:r w:rsidRPr="00ED7138">
        <w:rPr>
          <w:rStyle w:val="NumTextHeadingChar"/>
        </w:rPr>
        <w:t>054</w:t>
      </w:r>
      <w:r>
        <w:t xml:space="preserve"> </w:t>
      </w:r>
      <w:r w:rsidR="003C19B5">
        <w:t xml:space="preserve">THE </w:t>
      </w:r>
      <w:r>
        <w:t>FIVE YEAR FESTIVAL</w:t>
      </w:r>
      <w:r w:rsidR="00234D3D">
        <w:br/>
      </w:r>
      <w:r>
        <w:t>m</w:t>
      </w:r>
      <w:r w:rsidR="00234D3D">
        <w:t>aîevuq</w:t>
      </w:r>
      <w:r w:rsidR="001208B6">
        <w:t xml:space="preserve"> (</w:t>
      </w:r>
      <w:r w:rsidR="00234D3D">
        <w:t>Patjavaî village, p.248</w:t>
      </w:r>
      <w:r w:rsidR="001208B6">
        <w:t>)</w:t>
      </w:r>
    </w:p>
    <w:p w14:paraId="7854713D" w14:textId="77777777" w:rsidR="00800AD8" w:rsidRDefault="00DC1AE0" w:rsidP="008C3B63">
      <w:pPr>
        <w:pStyle w:val="InterlineText"/>
        <w:tabs>
          <w:tab w:val="left" w:pos="533"/>
          <w:tab w:val="left" w:pos="1637"/>
          <w:tab w:val="left" w:pos="1901"/>
          <w:tab w:val="left" w:pos="2930"/>
          <w:tab w:val="left" w:pos="3764"/>
          <w:tab w:val="left" w:pos="4418"/>
          <w:tab w:val="left" w:pos="4967"/>
          <w:tab w:val="left" w:pos="5651"/>
          <w:tab w:val="left" w:pos="5915"/>
          <w:tab w:val="right" w:pos="8789"/>
        </w:tabs>
      </w:pPr>
      <w:r w:rsidRPr="003A1D48">
        <w:rPr>
          <w:rStyle w:val="InterlineTextNumChar"/>
        </w:rPr>
        <w:t>001</w:t>
      </w:r>
      <w:r w:rsidR="00800AD8">
        <w:tab/>
        <w:t>tiamen</w:t>
      </w:r>
      <w:r w:rsidR="00800AD8">
        <w:tab/>
        <w:t>a</w:t>
      </w:r>
      <w:r w:rsidR="00800AD8">
        <w:tab/>
        <w:t>se</w:t>
      </w:r>
      <w:r w:rsidR="00800AD8">
        <w:tab/>
        <w:t>Payuan</w:t>
      </w:r>
      <w:r w:rsidR="00800AD8">
        <w:tab/>
        <w:t>nu</w:t>
      </w:r>
      <w:r w:rsidR="00800AD8">
        <w:tab/>
        <w:t>lima</w:t>
      </w:r>
      <w:r w:rsidR="00800AD8">
        <w:tab/>
        <w:t>tsaviî</w:t>
      </w:r>
      <w:r w:rsidR="00800AD8">
        <w:tab/>
        <w:t>a</w:t>
      </w:r>
      <w:r w:rsidR="00234D3D">
        <w:tab/>
        <w:t>maîevuq.</w:t>
      </w:r>
    </w:p>
    <w:p w14:paraId="5A892A8B" w14:textId="77777777" w:rsidR="00800AD8" w:rsidRDefault="00800AD8" w:rsidP="008C3B63">
      <w:pPr>
        <w:pStyle w:val="InterlineGlossWithTrans"/>
        <w:tabs>
          <w:tab w:val="left" w:pos="533"/>
          <w:tab w:val="left" w:pos="1637"/>
          <w:tab w:val="left" w:pos="1901"/>
          <w:tab w:val="left" w:pos="2930"/>
          <w:tab w:val="left" w:pos="3764"/>
          <w:tab w:val="left" w:pos="4418"/>
          <w:tab w:val="left" w:pos="4967"/>
          <w:tab w:val="left" w:pos="5651"/>
          <w:tab w:val="left" w:pos="5915"/>
          <w:tab w:val="right" w:pos="8789"/>
        </w:tabs>
      </w:pPr>
      <w:r>
        <w:tab/>
        <w:t>ti-amen</w:t>
      </w:r>
      <w:r>
        <w:tab/>
        <w:t>a</w:t>
      </w:r>
      <w:r>
        <w:tab/>
        <w:t>se</w:t>
      </w:r>
      <w:r>
        <w:tab/>
        <w:t>Payuan</w:t>
      </w:r>
      <w:r>
        <w:tab/>
        <w:t>nu</w:t>
      </w:r>
      <w:r>
        <w:tab/>
        <w:t>lima</w:t>
      </w:r>
      <w:r>
        <w:tab/>
        <w:t>tsaviî</w:t>
      </w:r>
      <w:r>
        <w:tab/>
        <w:t>a</w:t>
      </w:r>
      <w:r w:rsidR="00234D3D">
        <w:tab/>
        <w:t>ma-îeveq</w:t>
      </w:r>
    </w:p>
    <w:p w14:paraId="5B31FA39" w14:textId="77777777" w:rsidR="00800AD8" w:rsidRDefault="00800AD8" w:rsidP="008C3B63">
      <w:pPr>
        <w:pStyle w:val="InterlineTrans"/>
        <w:tabs>
          <w:tab w:val="left" w:pos="533"/>
          <w:tab w:val="left" w:pos="1637"/>
          <w:tab w:val="left" w:pos="1901"/>
          <w:tab w:val="left" w:pos="2930"/>
          <w:tab w:val="left" w:pos="3764"/>
          <w:tab w:val="left" w:pos="4418"/>
          <w:tab w:val="left" w:pos="4967"/>
          <w:tab w:val="left" w:pos="5651"/>
          <w:tab w:val="left" w:pos="5915"/>
          <w:tab w:val="right" w:pos="8789"/>
        </w:tabs>
        <w:rPr>
          <w:smallCaps/>
        </w:rPr>
      </w:pPr>
      <w:r>
        <w:tab/>
      </w:r>
      <w:r>
        <w:rPr>
          <w:smallCaps/>
        </w:rPr>
        <w:t>f-</w:t>
      </w:r>
      <w:r>
        <w:t>we(</w:t>
      </w:r>
      <w:r>
        <w:rPr>
          <w:smallCaps/>
        </w:rPr>
        <w:t>exc</w:t>
      </w:r>
      <w:r>
        <w:t>)</w:t>
      </w:r>
      <w:r>
        <w:rPr>
          <w:smallCaps/>
        </w:rPr>
        <w:tab/>
        <w:t>c</w:t>
      </w:r>
      <w:r>
        <w:rPr>
          <w:smallCaps/>
        </w:rPr>
        <w:tab/>
      </w:r>
      <w:r>
        <w:t>person.of</w:t>
      </w:r>
      <w:r>
        <w:tab/>
        <w:t>Paiwan</w:t>
      </w:r>
      <w:r>
        <w:tab/>
        <w:t>when</w:t>
      </w:r>
      <w:r>
        <w:tab/>
        <w:t>five</w:t>
      </w:r>
      <w:r>
        <w:tab/>
        <w:t>year</w:t>
      </w:r>
      <w:r>
        <w:rPr>
          <w:smallCaps/>
        </w:rPr>
        <w:tab/>
        <w:t>c</w:t>
      </w:r>
      <w:r w:rsidR="00234D3D">
        <w:tab/>
      </w:r>
      <w:r w:rsidR="00234D3D">
        <w:rPr>
          <w:smallCaps/>
        </w:rPr>
        <w:t>stat</w:t>
      </w:r>
      <w:r w:rsidR="00234D3D">
        <w:t>-festival.type</w:t>
      </w:r>
    </w:p>
    <w:p w14:paraId="275953D8" w14:textId="77777777" w:rsidR="00800AD8" w:rsidRDefault="00800AD8" w:rsidP="008C3B63">
      <w:pPr>
        <w:pStyle w:val="InterlineFree"/>
        <w:tabs>
          <w:tab w:val="right" w:pos="8789"/>
        </w:tabs>
      </w:pPr>
      <w:r>
        <w:t>We Paiwans hold a festival every five years.</w:t>
      </w:r>
    </w:p>
    <w:p w14:paraId="28F257F7" w14:textId="77777777" w:rsidR="00800AD8" w:rsidRDefault="00DC1AE0" w:rsidP="008C3B63">
      <w:pPr>
        <w:pStyle w:val="InterlineText"/>
        <w:tabs>
          <w:tab w:val="left" w:pos="533"/>
          <w:tab w:val="left" w:pos="797"/>
          <w:tab w:val="left" w:pos="2366"/>
          <w:tab w:val="left" w:pos="3545"/>
          <w:tab w:val="left" w:pos="4049"/>
          <w:tab w:val="left" w:pos="5348"/>
          <w:tab w:val="left" w:pos="6272"/>
          <w:tab w:val="right" w:pos="8789"/>
        </w:tabs>
      </w:pPr>
      <w:r w:rsidRPr="003A1D48">
        <w:rPr>
          <w:rStyle w:val="InterlineTextNumChar"/>
        </w:rPr>
        <w:t>002</w:t>
      </w:r>
      <w:r w:rsidR="00800AD8">
        <w:tab/>
        <w:t>a</w:t>
      </w:r>
      <w:r w:rsidR="00800AD8">
        <w:tab/>
        <w:t>patagiî</w:t>
      </w:r>
      <w:r w:rsidR="00800AD8">
        <w:tab/>
        <w:t>malang</w:t>
      </w:r>
      <w:r w:rsidR="00800AD8">
        <w:tab/>
        <w:t>tua</w:t>
      </w:r>
      <w:r w:rsidR="00800AD8">
        <w:tab/>
        <w:t>qapu÷ung</w:t>
      </w:r>
      <w:r w:rsidR="00800AD8">
        <w:tab/>
        <w:t>katua</w:t>
      </w:r>
      <w:r w:rsidR="00800AD8">
        <w:tab/>
        <w:t>vuluq.</w:t>
      </w:r>
    </w:p>
    <w:p w14:paraId="7425780B" w14:textId="77777777" w:rsidR="00800AD8" w:rsidRDefault="00800AD8" w:rsidP="008C3B63">
      <w:pPr>
        <w:pStyle w:val="InterlineGlossWithTrans"/>
        <w:tabs>
          <w:tab w:val="left" w:pos="533"/>
          <w:tab w:val="left" w:pos="797"/>
          <w:tab w:val="left" w:pos="2366"/>
          <w:tab w:val="left" w:pos="3545"/>
          <w:tab w:val="left" w:pos="4049"/>
          <w:tab w:val="left" w:pos="5348"/>
          <w:tab w:val="left" w:pos="6272"/>
          <w:tab w:val="right" w:pos="8789"/>
        </w:tabs>
      </w:pPr>
      <w:r>
        <w:tab/>
        <w:t>a</w:t>
      </w:r>
      <w:r>
        <w:tab/>
        <w:t>pa-tagiî</w:t>
      </w:r>
      <w:r>
        <w:tab/>
        <w:t>ma-alang</w:t>
      </w:r>
      <w:r>
        <w:tab/>
        <w:t>tua</w:t>
      </w:r>
      <w:r>
        <w:tab/>
        <w:t>qa-pu÷ung</w:t>
      </w:r>
      <w:r>
        <w:tab/>
        <w:t>ka-tua</w:t>
      </w:r>
      <w:r>
        <w:tab/>
        <w:t>vuluq</w:t>
      </w:r>
    </w:p>
    <w:p w14:paraId="5C7B2B9D" w14:textId="77777777" w:rsidR="00800AD8" w:rsidRDefault="00800AD8" w:rsidP="008C3B63">
      <w:pPr>
        <w:pStyle w:val="InterlineTrans"/>
        <w:tabs>
          <w:tab w:val="left" w:pos="533"/>
          <w:tab w:val="left" w:pos="797"/>
          <w:tab w:val="left" w:pos="2366"/>
          <w:tab w:val="left" w:pos="3545"/>
          <w:tab w:val="left" w:pos="4049"/>
          <w:tab w:val="left" w:pos="5348"/>
          <w:tab w:val="left" w:pos="6272"/>
          <w:tab w:val="right" w:pos="8789"/>
        </w:tabs>
      </w:pPr>
      <w:r>
        <w:rPr>
          <w:smallCaps/>
        </w:rPr>
        <w:tab/>
        <w:t>c</w:t>
      </w:r>
      <w:r>
        <w:rPr>
          <w:smallCaps/>
        </w:rPr>
        <w:tab/>
      </w:r>
      <w:r>
        <w:t>cause-originate</w:t>
      </w:r>
      <w:r>
        <w:tab/>
      </w:r>
      <w:r>
        <w:rPr>
          <w:smallCaps/>
        </w:rPr>
        <w:t>stat</w:t>
      </w:r>
      <w:r>
        <w:t>-make</w:t>
      </w:r>
      <w:r>
        <w:tab/>
      </w:r>
      <w:r>
        <w:rPr>
          <w:smallCaps/>
        </w:rPr>
        <w:t>obl</w:t>
      </w:r>
      <w:r>
        <w:tab/>
        <w:t>?-twist.grass</w:t>
      </w:r>
      <w:r>
        <w:tab/>
        <w:t>and-</w:t>
      </w:r>
      <w:r>
        <w:rPr>
          <w:smallCaps/>
        </w:rPr>
        <w:t>obl</w:t>
      </w:r>
      <w:r>
        <w:tab/>
        <w:t>spear</w:t>
      </w:r>
    </w:p>
    <w:p w14:paraId="7C451C58" w14:textId="77777777" w:rsidR="00800AD8" w:rsidRDefault="00800AD8" w:rsidP="008C3B63">
      <w:pPr>
        <w:pStyle w:val="InterlineFree"/>
        <w:tabs>
          <w:tab w:val="right" w:pos="8789"/>
        </w:tabs>
      </w:pPr>
      <w:r>
        <w:t>We begin by making a ball and spears.</w:t>
      </w:r>
    </w:p>
    <w:p w14:paraId="025D54E8" w14:textId="77777777" w:rsidR="00800AD8" w:rsidRDefault="00DC1AE0" w:rsidP="008C3B63">
      <w:pPr>
        <w:pStyle w:val="InterlineText"/>
        <w:tabs>
          <w:tab w:val="left" w:pos="533"/>
          <w:tab w:val="left" w:pos="1022"/>
          <w:tab w:val="left" w:pos="1511"/>
          <w:tab w:val="left" w:pos="2195"/>
          <w:tab w:val="left" w:pos="2459"/>
          <w:tab w:val="right" w:pos="8789"/>
        </w:tabs>
      </w:pPr>
      <w:r w:rsidRPr="003A1D48">
        <w:rPr>
          <w:rStyle w:val="InterlineTextNumChar"/>
        </w:rPr>
        <w:t>003</w:t>
      </w:r>
      <w:r w:rsidR="00800AD8">
        <w:tab/>
        <w:t>qau</w:t>
      </w:r>
      <w:r w:rsidR="00800AD8">
        <w:tab/>
        <w:t>ita</w:t>
      </w:r>
      <w:r w:rsidR="00800AD8">
        <w:tab/>
        <w:t>qiîas</w:t>
      </w:r>
      <w:r w:rsidR="00800AD8">
        <w:tab/>
        <w:t>a</w:t>
      </w:r>
      <w:r w:rsidR="00800AD8">
        <w:tab/>
        <w:t>kipalak.</w:t>
      </w:r>
    </w:p>
    <w:p w14:paraId="518F025A" w14:textId="77777777" w:rsidR="00800AD8" w:rsidRDefault="00800AD8" w:rsidP="008C3B63">
      <w:pPr>
        <w:pStyle w:val="InterlineGlossWithTrans"/>
        <w:tabs>
          <w:tab w:val="left" w:pos="533"/>
          <w:tab w:val="left" w:pos="1022"/>
          <w:tab w:val="left" w:pos="1511"/>
          <w:tab w:val="left" w:pos="2195"/>
          <w:tab w:val="left" w:pos="2459"/>
          <w:tab w:val="right" w:pos="8789"/>
        </w:tabs>
      </w:pPr>
      <w:r>
        <w:tab/>
        <w:t>qau</w:t>
      </w:r>
      <w:r>
        <w:tab/>
        <w:t>ita</w:t>
      </w:r>
      <w:r>
        <w:tab/>
        <w:t>qiîas</w:t>
      </w:r>
      <w:r>
        <w:tab/>
        <w:t>a</w:t>
      </w:r>
      <w:r>
        <w:tab/>
        <w:t>ki-palak</w:t>
      </w:r>
    </w:p>
    <w:p w14:paraId="765A07C4" w14:textId="77777777" w:rsidR="00800AD8" w:rsidRDefault="00800AD8" w:rsidP="008C3B63">
      <w:pPr>
        <w:pStyle w:val="InterlineTrans"/>
        <w:tabs>
          <w:tab w:val="left" w:pos="533"/>
          <w:tab w:val="left" w:pos="1022"/>
          <w:tab w:val="left" w:pos="1511"/>
          <w:tab w:val="left" w:pos="2195"/>
          <w:tab w:val="left" w:pos="2459"/>
          <w:tab w:val="right" w:pos="8789"/>
        </w:tabs>
      </w:pPr>
      <w:r>
        <w:tab/>
        <w:t>so</w:t>
      </w:r>
      <w:r>
        <w:tab/>
        <w:t>one</w:t>
      </w:r>
      <w:r>
        <w:tab/>
        <w:t>moon</w:t>
      </w:r>
      <w:r>
        <w:rPr>
          <w:smallCaps/>
        </w:rPr>
        <w:tab/>
        <w:t>c</w:t>
      </w:r>
      <w:r>
        <w:rPr>
          <w:smallCaps/>
        </w:rPr>
        <w:tab/>
      </w:r>
      <w:r>
        <w:t>do-sorcery</w:t>
      </w:r>
      <w:r w:rsidR="005C7A80">
        <w:tab/>
        <w:t>We practise for one month.</w:t>
      </w:r>
    </w:p>
    <w:p w14:paraId="76E8EF93" w14:textId="77777777" w:rsidR="00800AD8" w:rsidRDefault="00A8416B" w:rsidP="008C3B63">
      <w:pPr>
        <w:pStyle w:val="CommentLastWithHalfSpace"/>
        <w:tabs>
          <w:tab w:val="right" w:pos="8789"/>
        </w:tabs>
      </w:pPr>
      <w:r>
        <w:t>[</w:t>
      </w:r>
      <w:r w:rsidR="005C7A80" w:rsidRPr="005C7A80">
        <w:rPr>
          <w:rStyle w:val="VernacularText"/>
        </w:rPr>
        <w:t>kipalak</w:t>
      </w:r>
      <w:r w:rsidR="005C7A80">
        <w:t xml:space="preserve">: </w:t>
      </w:r>
      <w:r w:rsidR="00800AD8">
        <w:t>OA gloss as ‘practise’, but no</w:t>
      </w:r>
      <w:r w:rsidR="005C7A80">
        <w:t xml:space="preserve">thing like this meaning in </w:t>
      </w:r>
      <w:r w:rsidR="00800AD8">
        <w:t>F</w:t>
      </w:r>
      <w:r w:rsidR="005C7A80">
        <w:t>192 or F</w:t>
      </w:r>
      <w:r w:rsidR="00800AD8">
        <w:t>454.</w:t>
      </w:r>
      <w:r w:rsidR="005C7A80">
        <w:t>]</w:t>
      </w:r>
    </w:p>
    <w:p w14:paraId="613BC087" w14:textId="77777777" w:rsidR="00800AD8" w:rsidRDefault="00DC1AE0" w:rsidP="008C3B63">
      <w:pPr>
        <w:pStyle w:val="InterlineText"/>
        <w:tabs>
          <w:tab w:val="left" w:pos="533"/>
          <w:tab w:val="left" w:pos="1187"/>
          <w:tab w:val="left" w:pos="2381"/>
          <w:tab w:val="left" w:pos="2645"/>
          <w:tab w:val="left" w:pos="3329"/>
          <w:tab w:val="left" w:pos="4073"/>
          <w:tab w:val="left" w:pos="4682"/>
          <w:tab w:val="left" w:pos="6851"/>
          <w:tab w:val="left" w:pos="7115"/>
          <w:tab w:val="right" w:pos="8789"/>
        </w:tabs>
      </w:pPr>
      <w:r w:rsidRPr="003A1D48">
        <w:rPr>
          <w:rStyle w:val="InterlineTextNumChar"/>
        </w:rPr>
        <w:t>004</w:t>
      </w:r>
      <w:r w:rsidR="00800AD8">
        <w:tab/>
        <w:t>nu</w:t>
      </w:r>
      <w:r w:rsidR="00800AD8">
        <w:tab/>
        <w:t>itanga</w:t>
      </w:r>
      <w:r w:rsidR="00800AD8">
        <w:tab/>
        <w:t>a</w:t>
      </w:r>
      <w:r w:rsidR="00800AD8">
        <w:tab/>
        <w:t>qiîas,</w:t>
      </w:r>
      <w:r w:rsidR="00800AD8">
        <w:tab/>
        <w:t>sema</w:t>
      </w:r>
      <w:r w:rsidR="00800AD8">
        <w:tab/>
        <w:t>tjua</w:t>
      </w:r>
      <w:r w:rsidR="00800AD8">
        <w:tab/>
        <w:t>mamazangiîan</w:t>
      </w:r>
      <w:r w:rsidR="005C7A80">
        <w:tab/>
        <w:t>a</w:t>
      </w:r>
      <w:r w:rsidR="005C7A80">
        <w:tab/>
        <w:t>maîevuq.</w:t>
      </w:r>
    </w:p>
    <w:p w14:paraId="4C55EB0F" w14:textId="77777777" w:rsidR="00800AD8" w:rsidRDefault="00800AD8" w:rsidP="008C3B63">
      <w:pPr>
        <w:pStyle w:val="InterlineGlossWithTrans"/>
        <w:tabs>
          <w:tab w:val="left" w:pos="533"/>
          <w:tab w:val="left" w:pos="1187"/>
          <w:tab w:val="left" w:pos="2381"/>
          <w:tab w:val="left" w:pos="2645"/>
          <w:tab w:val="left" w:pos="3329"/>
          <w:tab w:val="left" w:pos="4073"/>
          <w:tab w:val="left" w:pos="4682"/>
          <w:tab w:val="left" w:pos="6851"/>
          <w:tab w:val="left" w:pos="7115"/>
          <w:tab w:val="right" w:pos="8789"/>
        </w:tabs>
      </w:pPr>
      <w:r>
        <w:tab/>
        <w:t>nu</w:t>
      </w:r>
      <w:r>
        <w:tab/>
        <w:t>ita-anga</w:t>
      </w:r>
      <w:r>
        <w:tab/>
        <w:t>a</w:t>
      </w:r>
      <w:r>
        <w:tab/>
        <w:t>qiîas</w:t>
      </w:r>
      <w:r>
        <w:tab/>
        <w:t>em=sa</w:t>
      </w:r>
      <w:r>
        <w:tab/>
        <w:t>tjua</w:t>
      </w:r>
      <w:r>
        <w:tab/>
        <w:t>ma-ma-zangiî-an</w:t>
      </w:r>
      <w:r w:rsidR="005C7A80">
        <w:tab/>
        <w:t>a</w:t>
      </w:r>
      <w:r w:rsidR="005C7A80">
        <w:tab/>
        <w:t>ma-îeveq</w:t>
      </w:r>
    </w:p>
    <w:p w14:paraId="17278D7F" w14:textId="77777777" w:rsidR="00800AD8" w:rsidRDefault="00800AD8" w:rsidP="008C3B63">
      <w:pPr>
        <w:pStyle w:val="InterlineTrans"/>
        <w:tabs>
          <w:tab w:val="left" w:pos="533"/>
          <w:tab w:val="left" w:pos="1187"/>
          <w:tab w:val="left" w:pos="2381"/>
          <w:tab w:val="left" w:pos="2645"/>
          <w:tab w:val="left" w:pos="3329"/>
          <w:tab w:val="left" w:pos="4073"/>
          <w:tab w:val="left" w:pos="4682"/>
          <w:tab w:val="left" w:pos="6851"/>
          <w:tab w:val="left" w:pos="7115"/>
          <w:tab w:val="right" w:pos="8789"/>
        </w:tabs>
      </w:pPr>
      <w:r>
        <w:tab/>
        <w:t>when</w:t>
      </w:r>
      <w:r>
        <w:tab/>
        <w:t>one-indeed</w:t>
      </w:r>
      <w:r>
        <w:rPr>
          <w:smallCaps/>
        </w:rPr>
        <w:tab/>
        <w:t>c</w:t>
      </w:r>
      <w:r>
        <w:rPr>
          <w:smallCaps/>
        </w:rPr>
        <w:tab/>
      </w:r>
      <w:r>
        <w:t>moon</w:t>
      </w:r>
      <w:r>
        <w:tab/>
      </w:r>
      <w:r>
        <w:rPr>
          <w:smallCaps/>
        </w:rPr>
        <w:t>af</w:t>
      </w:r>
      <w:r>
        <w:t>=go</w:t>
      </w:r>
      <w:r>
        <w:tab/>
        <w:t>there</w:t>
      </w:r>
      <w:r>
        <w:tab/>
      </w:r>
      <w:r>
        <w:rPr>
          <w:smallCaps/>
        </w:rPr>
        <w:t>stat</w:t>
      </w:r>
      <w:r>
        <w:t>-</w:t>
      </w:r>
      <w:r>
        <w:rPr>
          <w:smallCaps/>
        </w:rPr>
        <w:t>stat</w:t>
      </w:r>
      <w:r>
        <w:t>-chief-</w:t>
      </w:r>
      <w:r>
        <w:rPr>
          <w:smallCaps/>
        </w:rPr>
        <w:t>nom</w:t>
      </w:r>
      <w:r w:rsidR="005C7A80">
        <w:tab/>
      </w:r>
      <w:r w:rsidR="005C7A80">
        <w:rPr>
          <w:smallCaps/>
        </w:rPr>
        <w:t>c</w:t>
      </w:r>
      <w:r w:rsidR="005C7A80">
        <w:tab/>
      </w:r>
      <w:r w:rsidR="005C7A80">
        <w:rPr>
          <w:smallCaps/>
        </w:rPr>
        <w:t>stat</w:t>
      </w:r>
      <w:r w:rsidR="005C7A80">
        <w:t>-festival.type</w:t>
      </w:r>
    </w:p>
    <w:p w14:paraId="636BFBF4" w14:textId="77777777" w:rsidR="00800AD8" w:rsidRDefault="00800AD8" w:rsidP="008C3B63">
      <w:pPr>
        <w:pStyle w:val="InterlineFree"/>
        <w:tabs>
          <w:tab w:val="right" w:pos="8789"/>
        </w:tabs>
      </w:pPr>
      <w:r>
        <w:t>After the month we go to the chief to hold the festival,</w:t>
      </w:r>
    </w:p>
    <w:p w14:paraId="40ADB009" w14:textId="77777777" w:rsidR="00800AD8" w:rsidRDefault="00DC1AE0" w:rsidP="008C3B63">
      <w:pPr>
        <w:pStyle w:val="InterlineText"/>
        <w:tabs>
          <w:tab w:val="left" w:pos="533"/>
          <w:tab w:val="left" w:pos="1472"/>
          <w:tab w:val="left" w:pos="1736"/>
          <w:tab w:val="left" w:pos="2420"/>
          <w:tab w:val="left" w:pos="3344"/>
          <w:tab w:val="right" w:pos="8789"/>
        </w:tabs>
      </w:pPr>
      <w:r w:rsidRPr="003A1D48">
        <w:rPr>
          <w:rStyle w:val="InterlineTextNumChar"/>
        </w:rPr>
        <w:t>005</w:t>
      </w:r>
      <w:r w:rsidR="00800AD8">
        <w:tab/>
        <w:t>katsuin</w:t>
      </w:r>
      <w:r w:rsidR="00800AD8">
        <w:tab/>
        <w:t>a</w:t>
      </w:r>
      <w:r w:rsidR="00800AD8">
        <w:tab/>
        <w:t>vuluq</w:t>
      </w:r>
      <w:r w:rsidR="00800AD8">
        <w:tab/>
        <w:t>katua</w:t>
      </w:r>
      <w:r w:rsidR="00800AD8">
        <w:tab/>
        <w:t>qapu÷ung.</w:t>
      </w:r>
    </w:p>
    <w:p w14:paraId="62470E6D" w14:textId="77777777" w:rsidR="00800AD8" w:rsidRDefault="00800AD8" w:rsidP="008C3B63">
      <w:pPr>
        <w:pStyle w:val="InterlineGlossWithTrans"/>
        <w:tabs>
          <w:tab w:val="left" w:pos="533"/>
          <w:tab w:val="left" w:pos="1472"/>
          <w:tab w:val="left" w:pos="1736"/>
          <w:tab w:val="left" w:pos="2420"/>
          <w:tab w:val="left" w:pos="3344"/>
          <w:tab w:val="right" w:pos="8789"/>
        </w:tabs>
      </w:pPr>
      <w:r>
        <w:tab/>
        <w:t>katsu-en</w:t>
      </w:r>
      <w:r>
        <w:tab/>
        <w:t>a</w:t>
      </w:r>
      <w:r>
        <w:tab/>
        <w:t>vuluq</w:t>
      </w:r>
      <w:r>
        <w:tab/>
        <w:t>ka-tua</w:t>
      </w:r>
      <w:r>
        <w:tab/>
        <w:t>qa-pu÷ung</w:t>
      </w:r>
    </w:p>
    <w:p w14:paraId="5B015E89" w14:textId="77777777" w:rsidR="00800AD8" w:rsidRDefault="00800AD8" w:rsidP="008C3B63">
      <w:pPr>
        <w:pStyle w:val="InterlineTransNoFree"/>
        <w:tabs>
          <w:tab w:val="left" w:pos="1472"/>
          <w:tab w:val="left" w:pos="1736"/>
          <w:tab w:val="left" w:pos="2420"/>
          <w:tab w:val="left" w:pos="3344"/>
          <w:tab w:val="right" w:pos="8789"/>
        </w:tabs>
      </w:pPr>
      <w:r>
        <w:tab/>
        <w:t>carry-</w:t>
      </w:r>
      <w:r>
        <w:rPr>
          <w:smallCaps/>
        </w:rPr>
        <w:t>pf</w:t>
      </w:r>
      <w:r>
        <w:rPr>
          <w:smallCaps/>
        </w:rPr>
        <w:tab/>
        <w:t>c</w:t>
      </w:r>
      <w:r>
        <w:rPr>
          <w:smallCaps/>
        </w:rPr>
        <w:tab/>
      </w:r>
      <w:r>
        <w:t>spear</w:t>
      </w:r>
      <w:r>
        <w:tab/>
        <w:t>and-</w:t>
      </w:r>
      <w:r>
        <w:rPr>
          <w:smallCaps/>
        </w:rPr>
        <w:t>obl</w:t>
      </w:r>
      <w:r>
        <w:tab/>
        <w:t>?-twist.grass</w:t>
      </w:r>
      <w:r w:rsidR="005C7A80">
        <w:tab/>
        <w:t>taking the spears and the ball.</w:t>
      </w:r>
    </w:p>
    <w:p w14:paraId="5E94A009" w14:textId="77777777" w:rsidR="00800AD8" w:rsidRDefault="00DC1AE0" w:rsidP="008C3B63">
      <w:pPr>
        <w:pStyle w:val="InterlineText"/>
        <w:tabs>
          <w:tab w:val="left" w:pos="533"/>
          <w:tab w:val="left" w:pos="1022"/>
          <w:tab w:val="left" w:pos="2036"/>
          <w:tab w:val="left" w:pos="2975"/>
          <w:tab w:val="left" w:pos="3479"/>
          <w:tab w:val="left" w:pos="4088"/>
          <w:tab w:val="left" w:pos="4592"/>
          <w:tab w:val="right" w:pos="8789"/>
        </w:tabs>
      </w:pPr>
      <w:r w:rsidRPr="003A1D48">
        <w:rPr>
          <w:rStyle w:val="InterlineTextNumChar"/>
        </w:rPr>
        <w:t>006</w:t>
      </w:r>
      <w:r w:rsidR="00800AD8">
        <w:tab/>
        <w:t>qau</w:t>
      </w:r>
      <w:r w:rsidR="00800AD8">
        <w:tab/>
        <w:t>seman</w:t>
      </w:r>
      <w:r w:rsidR="00800AD8">
        <w:tab/>
        <w:t>tsakar</w:t>
      </w:r>
      <w:r w:rsidR="00800AD8">
        <w:tab/>
        <w:t>i</w:t>
      </w:r>
      <w:r w:rsidR="00800AD8">
        <w:tab/>
        <w:t>likuz</w:t>
      </w:r>
      <w:r w:rsidR="00800AD8">
        <w:tab/>
        <w:t>tua</w:t>
      </w:r>
      <w:r w:rsidR="00800AD8">
        <w:tab/>
        <w:t>tsatsavaî.</w:t>
      </w:r>
    </w:p>
    <w:p w14:paraId="06CC5330" w14:textId="77777777" w:rsidR="00800AD8" w:rsidRDefault="00800AD8" w:rsidP="008C3B63">
      <w:pPr>
        <w:pStyle w:val="InterlineGlossWithTrans"/>
        <w:tabs>
          <w:tab w:val="left" w:pos="533"/>
          <w:tab w:val="left" w:pos="1022"/>
          <w:tab w:val="left" w:pos="2036"/>
          <w:tab w:val="left" w:pos="2975"/>
          <w:tab w:val="left" w:pos="3479"/>
          <w:tab w:val="left" w:pos="4088"/>
          <w:tab w:val="left" w:pos="4592"/>
          <w:tab w:val="right" w:pos="8789"/>
        </w:tabs>
      </w:pPr>
      <w:r>
        <w:tab/>
        <w:t>qau</w:t>
      </w:r>
      <w:r>
        <w:tab/>
        <w:t>em=sane</w:t>
      </w:r>
      <w:r>
        <w:tab/>
        <w:t>tsakar</w:t>
      </w:r>
      <w:r>
        <w:tab/>
        <w:t>i</w:t>
      </w:r>
      <w:r>
        <w:tab/>
        <w:t>likuz</w:t>
      </w:r>
      <w:r>
        <w:tab/>
        <w:t>tua</w:t>
      </w:r>
      <w:r>
        <w:tab/>
        <w:t>tsa-tsavaî</w:t>
      </w:r>
    </w:p>
    <w:p w14:paraId="67A00AB6" w14:textId="77777777" w:rsidR="00800AD8" w:rsidRDefault="00800AD8" w:rsidP="008C3B63">
      <w:pPr>
        <w:pStyle w:val="InterlineTrans"/>
        <w:tabs>
          <w:tab w:val="left" w:pos="533"/>
          <w:tab w:val="left" w:pos="1022"/>
          <w:tab w:val="left" w:pos="2036"/>
          <w:tab w:val="left" w:pos="2975"/>
          <w:tab w:val="left" w:pos="3479"/>
          <w:tab w:val="left" w:pos="4088"/>
          <w:tab w:val="left" w:pos="4592"/>
          <w:tab w:val="right" w:pos="8789"/>
        </w:tabs>
      </w:pPr>
      <w:r>
        <w:tab/>
        <w:t>so</w:t>
      </w:r>
      <w:r>
        <w:tab/>
      </w:r>
      <w:r>
        <w:rPr>
          <w:smallCaps/>
        </w:rPr>
        <w:t>af</w:t>
      </w:r>
      <w:r>
        <w:t>=make</w:t>
      </w:r>
      <w:r>
        <w:tab/>
        <w:t>platform</w:t>
      </w:r>
      <w:r>
        <w:tab/>
      </w:r>
      <w:r>
        <w:rPr>
          <w:smallCaps/>
        </w:rPr>
        <w:t>loc</w:t>
      </w:r>
      <w:r>
        <w:tab/>
        <w:t>back</w:t>
      </w:r>
      <w:r>
        <w:tab/>
      </w:r>
      <w:r>
        <w:rPr>
          <w:smallCaps/>
        </w:rPr>
        <w:t>obl</w:t>
      </w:r>
      <w:r>
        <w:tab/>
      </w:r>
      <w:r>
        <w:rPr>
          <w:smallCaps/>
        </w:rPr>
        <w:t>red</w:t>
      </w:r>
      <w:r>
        <w:t>-outskirts</w:t>
      </w:r>
    </w:p>
    <w:p w14:paraId="01C7E3C1" w14:textId="77777777" w:rsidR="00800AD8" w:rsidRDefault="00800AD8" w:rsidP="008C3B63">
      <w:pPr>
        <w:pStyle w:val="InterlineFree"/>
        <w:tabs>
          <w:tab w:val="right" w:pos="8789"/>
        </w:tabs>
      </w:pPr>
      <w:r>
        <w:t>We make a ceremonial platform behind the village gate.</w:t>
      </w:r>
    </w:p>
    <w:p w14:paraId="6C790B59" w14:textId="77777777" w:rsidR="00800AD8" w:rsidRDefault="00DC1AE0" w:rsidP="008C3B63">
      <w:pPr>
        <w:pStyle w:val="InterlineText"/>
        <w:tabs>
          <w:tab w:val="left" w:pos="533"/>
          <w:tab w:val="left" w:pos="1217"/>
          <w:tab w:val="left" w:pos="1481"/>
          <w:tab w:val="left" w:pos="2240"/>
          <w:tab w:val="left" w:pos="2744"/>
          <w:tab w:val="left" w:pos="3353"/>
          <w:tab w:val="left" w:pos="3857"/>
          <w:tab w:val="right" w:pos="8789"/>
        </w:tabs>
      </w:pPr>
      <w:r w:rsidRPr="003A1D48">
        <w:rPr>
          <w:rStyle w:val="InterlineTextNumChar"/>
        </w:rPr>
        <w:t>007</w:t>
      </w:r>
      <w:r w:rsidR="00800AD8">
        <w:tab/>
        <w:t>pitju</w:t>
      </w:r>
      <w:r w:rsidR="00800AD8">
        <w:tab/>
        <w:t>a</w:t>
      </w:r>
      <w:r w:rsidR="00800AD8">
        <w:tab/>
        <w:t>qadaw</w:t>
      </w:r>
      <w:r w:rsidR="00800AD8">
        <w:tab/>
        <w:t>i</w:t>
      </w:r>
      <w:r w:rsidR="00800AD8">
        <w:tab/>
        <w:t>likuz</w:t>
      </w:r>
      <w:r w:rsidR="00800AD8">
        <w:tab/>
        <w:t>tua</w:t>
      </w:r>
      <w:r w:rsidR="00800AD8">
        <w:tab/>
        <w:t>tsatsavaî.</w:t>
      </w:r>
    </w:p>
    <w:p w14:paraId="7AB543ED" w14:textId="77777777" w:rsidR="00800AD8" w:rsidRDefault="00800AD8" w:rsidP="008C3B63">
      <w:pPr>
        <w:pStyle w:val="InterlineGlossWithTrans"/>
        <w:tabs>
          <w:tab w:val="left" w:pos="533"/>
          <w:tab w:val="left" w:pos="1217"/>
          <w:tab w:val="left" w:pos="1481"/>
          <w:tab w:val="left" w:pos="2240"/>
          <w:tab w:val="left" w:pos="2744"/>
          <w:tab w:val="left" w:pos="3353"/>
          <w:tab w:val="left" w:pos="3857"/>
          <w:tab w:val="right" w:pos="8789"/>
        </w:tabs>
      </w:pPr>
      <w:r>
        <w:tab/>
        <w:t>pitju</w:t>
      </w:r>
      <w:r>
        <w:tab/>
        <w:t>a</w:t>
      </w:r>
      <w:r>
        <w:tab/>
        <w:t>qadaw</w:t>
      </w:r>
      <w:r>
        <w:tab/>
        <w:t>i</w:t>
      </w:r>
      <w:r>
        <w:tab/>
        <w:t>likuz</w:t>
      </w:r>
      <w:r>
        <w:tab/>
        <w:t>tua</w:t>
      </w:r>
      <w:r>
        <w:tab/>
        <w:t>tsa-tsavaî</w:t>
      </w:r>
    </w:p>
    <w:p w14:paraId="16FBCFEA" w14:textId="77777777" w:rsidR="00800AD8" w:rsidRDefault="00800AD8" w:rsidP="008C3B63">
      <w:pPr>
        <w:pStyle w:val="InterlineTransNoFree"/>
        <w:tabs>
          <w:tab w:val="left" w:pos="1217"/>
          <w:tab w:val="left" w:pos="1481"/>
          <w:tab w:val="left" w:pos="2240"/>
          <w:tab w:val="left" w:pos="2744"/>
          <w:tab w:val="left" w:pos="3353"/>
          <w:tab w:val="left" w:pos="3857"/>
          <w:tab w:val="right" w:pos="8789"/>
        </w:tabs>
      </w:pPr>
      <w:r>
        <w:tab/>
        <w:t>seven</w:t>
      </w:r>
      <w:r>
        <w:rPr>
          <w:smallCaps/>
        </w:rPr>
        <w:tab/>
        <w:t>c</w:t>
      </w:r>
      <w:r>
        <w:rPr>
          <w:smallCaps/>
        </w:rPr>
        <w:tab/>
      </w:r>
      <w:r>
        <w:t>sun</w:t>
      </w:r>
      <w:r>
        <w:tab/>
      </w:r>
      <w:r>
        <w:rPr>
          <w:smallCaps/>
        </w:rPr>
        <w:t>loc</w:t>
      </w:r>
      <w:r>
        <w:tab/>
        <w:t>back</w:t>
      </w:r>
      <w:r>
        <w:tab/>
      </w:r>
      <w:r>
        <w:rPr>
          <w:smallCaps/>
        </w:rPr>
        <w:t>obl</w:t>
      </w:r>
      <w:r>
        <w:tab/>
      </w:r>
      <w:r>
        <w:rPr>
          <w:smallCaps/>
        </w:rPr>
        <w:t>red</w:t>
      </w:r>
      <w:r>
        <w:t>-outskirts</w:t>
      </w:r>
      <w:r w:rsidR="005C7A80">
        <w:tab/>
        <w:t>It is seven days behind the gate.</w:t>
      </w:r>
    </w:p>
    <w:p w14:paraId="5563FE60" w14:textId="77777777" w:rsidR="00800AD8" w:rsidRDefault="00DC1AE0" w:rsidP="008C3B63">
      <w:pPr>
        <w:pStyle w:val="InterlineText"/>
        <w:tabs>
          <w:tab w:val="left" w:pos="533"/>
          <w:tab w:val="left" w:pos="1022"/>
          <w:tab w:val="left" w:pos="1766"/>
          <w:tab w:val="left" w:pos="2825"/>
          <w:tab w:val="left" w:pos="3584"/>
          <w:tab w:val="left" w:pos="4358"/>
          <w:tab w:val="left" w:pos="4862"/>
          <w:tab w:val="left" w:pos="6236"/>
          <w:tab w:val="left" w:pos="7415"/>
          <w:tab w:val="left" w:pos="8354"/>
          <w:tab w:val="right" w:pos="8789"/>
        </w:tabs>
      </w:pPr>
      <w:r w:rsidRPr="003A1D48">
        <w:rPr>
          <w:rStyle w:val="InterlineTextNumChar"/>
        </w:rPr>
        <w:t>008</w:t>
      </w:r>
      <w:r w:rsidR="00800AD8">
        <w:tab/>
        <w:t>qau</w:t>
      </w:r>
      <w:r w:rsidR="00800AD8">
        <w:tab/>
        <w:t>sema</w:t>
      </w:r>
      <w:r w:rsidR="00800AD8">
        <w:tab/>
        <w:t>tjai</w:t>
      </w:r>
      <w:r w:rsidR="00800AD8">
        <w:tab/>
        <w:t>qayaw</w:t>
      </w:r>
      <w:r w:rsidR="00800AD8">
        <w:tab/>
        <w:t>anga</w:t>
      </w:r>
      <w:r w:rsidR="00800AD8">
        <w:tab/>
        <w:t>tua</w:t>
      </w:r>
      <w:r w:rsidR="00800AD8">
        <w:tab/>
        <w:t>tsatsavaî,</w:t>
      </w:r>
      <w:r w:rsidR="00800AD8">
        <w:tab/>
        <w:t>malang</w:t>
      </w:r>
      <w:r w:rsidR="005C7A80">
        <w:tab/>
        <w:t>tauta</w:t>
      </w:r>
      <w:r w:rsidR="005C7A80">
        <w:tab/>
        <w:t>tua</w:t>
      </w:r>
    </w:p>
    <w:p w14:paraId="782295D1" w14:textId="77777777" w:rsidR="00800AD8" w:rsidRDefault="00800AD8" w:rsidP="008C3B63">
      <w:pPr>
        <w:pStyle w:val="InterlineGlossWithTrans"/>
        <w:tabs>
          <w:tab w:val="left" w:pos="533"/>
          <w:tab w:val="left" w:pos="1022"/>
          <w:tab w:val="left" w:pos="1766"/>
          <w:tab w:val="left" w:pos="2825"/>
          <w:tab w:val="left" w:pos="3584"/>
          <w:tab w:val="left" w:pos="4358"/>
          <w:tab w:val="left" w:pos="4862"/>
          <w:tab w:val="left" w:pos="6236"/>
          <w:tab w:val="left" w:pos="7415"/>
          <w:tab w:val="left" w:pos="8354"/>
          <w:tab w:val="right" w:pos="8789"/>
        </w:tabs>
      </w:pPr>
      <w:r>
        <w:tab/>
        <w:t>qau</w:t>
      </w:r>
      <w:r>
        <w:tab/>
        <w:t>em=sa</w:t>
      </w:r>
      <w:r>
        <w:tab/>
        <w:t>tja-i</w:t>
      </w:r>
      <w:r>
        <w:tab/>
        <w:t>qayaw</w:t>
      </w:r>
      <w:r>
        <w:tab/>
        <w:t>anga</w:t>
      </w:r>
      <w:r>
        <w:tab/>
        <w:t>tua</w:t>
      </w:r>
      <w:r>
        <w:tab/>
        <w:t>tsa-tsavaî</w:t>
      </w:r>
      <w:r>
        <w:tab/>
        <w:t>ma-alang</w:t>
      </w:r>
      <w:r w:rsidR="005C7A80">
        <w:tab/>
        <w:t>ta-uta</w:t>
      </w:r>
      <w:r w:rsidR="005C7A80">
        <w:tab/>
        <w:t>tua</w:t>
      </w:r>
    </w:p>
    <w:p w14:paraId="61DA772C" w14:textId="77777777" w:rsidR="00800AD8" w:rsidRDefault="00800AD8" w:rsidP="008C3B63">
      <w:pPr>
        <w:pStyle w:val="InterlineTransNoFree"/>
        <w:tabs>
          <w:tab w:val="left" w:pos="1022"/>
          <w:tab w:val="left" w:pos="1766"/>
          <w:tab w:val="left" w:pos="2825"/>
          <w:tab w:val="left" w:pos="3584"/>
          <w:tab w:val="left" w:pos="4358"/>
          <w:tab w:val="left" w:pos="4862"/>
          <w:tab w:val="left" w:pos="6236"/>
          <w:tab w:val="left" w:pos="7415"/>
          <w:tab w:val="left" w:pos="8354"/>
          <w:tab w:val="right" w:pos="8789"/>
        </w:tabs>
      </w:pPr>
      <w:r>
        <w:tab/>
        <w:t>so</w:t>
      </w:r>
      <w:r>
        <w:tab/>
      </w:r>
      <w:r>
        <w:rPr>
          <w:smallCaps/>
        </w:rPr>
        <w:t>af</w:t>
      </w:r>
      <w:r>
        <w:t>=go</w:t>
      </w:r>
      <w:r>
        <w:tab/>
        <w:t>more-</w:t>
      </w:r>
      <w:r>
        <w:rPr>
          <w:smallCaps/>
        </w:rPr>
        <w:t>loc</w:t>
      </w:r>
      <w:r>
        <w:tab/>
        <w:t>front</w:t>
      </w:r>
      <w:r>
        <w:tab/>
        <w:t>indeed</w:t>
      </w:r>
      <w:r>
        <w:tab/>
      </w:r>
      <w:r>
        <w:rPr>
          <w:smallCaps/>
        </w:rPr>
        <w:t>obl</w:t>
      </w:r>
      <w:r>
        <w:tab/>
      </w:r>
      <w:r>
        <w:rPr>
          <w:smallCaps/>
        </w:rPr>
        <w:t>red</w:t>
      </w:r>
      <w:r>
        <w:t>-outskirts</w:t>
      </w:r>
      <w:r>
        <w:tab/>
      </w:r>
      <w:r>
        <w:rPr>
          <w:smallCaps/>
        </w:rPr>
        <w:t>stat</w:t>
      </w:r>
      <w:r>
        <w:t>-make</w:t>
      </w:r>
      <w:r w:rsidR="005C7A80">
        <w:tab/>
        <w:t>one-also</w:t>
      </w:r>
      <w:r w:rsidR="005C7A80">
        <w:tab/>
      </w:r>
      <w:r w:rsidR="005C7A80">
        <w:rPr>
          <w:smallCaps/>
        </w:rPr>
        <w:t>obl</w:t>
      </w:r>
    </w:p>
    <w:p w14:paraId="151AC3C1" w14:textId="77777777" w:rsidR="00800AD8" w:rsidRDefault="00800AD8" w:rsidP="008C3B63">
      <w:pPr>
        <w:pStyle w:val="InterlineText"/>
        <w:tabs>
          <w:tab w:val="left" w:pos="533"/>
          <w:tab w:val="right" w:pos="8789"/>
        </w:tabs>
      </w:pPr>
      <w:r>
        <w:tab/>
        <w:t>tsakar.</w:t>
      </w:r>
    </w:p>
    <w:p w14:paraId="3ED484C0" w14:textId="77777777" w:rsidR="00800AD8" w:rsidRDefault="00800AD8" w:rsidP="008C3B63">
      <w:pPr>
        <w:pStyle w:val="InterlineGlossWithTrans"/>
        <w:tabs>
          <w:tab w:val="left" w:pos="533"/>
          <w:tab w:val="right" w:pos="8789"/>
        </w:tabs>
      </w:pPr>
      <w:r>
        <w:tab/>
        <w:t>tsakar</w:t>
      </w:r>
    </w:p>
    <w:p w14:paraId="79F59815" w14:textId="77777777" w:rsidR="00800AD8" w:rsidRDefault="00800AD8" w:rsidP="008C3B63">
      <w:pPr>
        <w:pStyle w:val="InterlineTransNoFree"/>
        <w:tabs>
          <w:tab w:val="right" w:pos="8789"/>
        </w:tabs>
      </w:pPr>
      <w:r>
        <w:tab/>
        <w:t>platform</w:t>
      </w:r>
      <w:r w:rsidR="005C7A80">
        <w:tab/>
        <w:t>Then we come in front of the gate and make another platform.</w:t>
      </w:r>
    </w:p>
    <w:p w14:paraId="5DD851C4" w14:textId="77777777" w:rsidR="00800AD8" w:rsidRDefault="00DC1AE0" w:rsidP="008C3B63">
      <w:pPr>
        <w:pStyle w:val="InterlineText"/>
        <w:tabs>
          <w:tab w:val="left" w:pos="533"/>
          <w:tab w:val="left" w:pos="1457"/>
          <w:tab w:val="left" w:pos="2216"/>
          <w:tab w:val="left" w:pos="2480"/>
          <w:tab w:val="left" w:pos="3419"/>
          <w:tab w:val="left" w:pos="4433"/>
          <w:tab w:val="left" w:pos="5477"/>
          <w:tab w:val="left" w:pos="6491"/>
          <w:tab w:val="right" w:pos="8789"/>
        </w:tabs>
      </w:pPr>
      <w:r w:rsidRPr="003A1D48">
        <w:rPr>
          <w:rStyle w:val="InterlineTextNumChar"/>
        </w:rPr>
        <w:t>009</w:t>
      </w:r>
      <w:r w:rsidR="00800AD8">
        <w:tab/>
        <w:t>tuazua</w:t>
      </w:r>
      <w:r w:rsidR="00800AD8">
        <w:tab/>
        <w:t>qadaw</w:t>
      </w:r>
      <w:r w:rsidR="00800AD8">
        <w:tab/>
        <w:t>a</w:t>
      </w:r>
      <w:r w:rsidR="00800AD8">
        <w:tab/>
        <w:t>vavayan</w:t>
      </w:r>
      <w:r w:rsidR="00800AD8">
        <w:tab/>
        <w:t>seman</w:t>
      </w:r>
      <w:r w:rsidR="00800AD8">
        <w:tab/>
        <w:t>qavay</w:t>
      </w:r>
      <w:r w:rsidR="00800AD8">
        <w:tab/>
        <w:t>seman</w:t>
      </w:r>
      <w:r w:rsidR="00800AD8">
        <w:tab/>
        <w:t>vava.</w:t>
      </w:r>
    </w:p>
    <w:p w14:paraId="4EC5BB06" w14:textId="77777777" w:rsidR="00800AD8" w:rsidRDefault="00800AD8" w:rsidP="008C3B63">
      <w:pPr>
        <w:pStyle w:val="InterlineGlossWithTrans"/>
        <w:tabs>
          <w:tab w:val="left" w:pos="533"/>
          <w:tab w:val="left" w:pos="1457"/>
          <w:tab w:val="left" w:pos="2216"/>
          <w:tab w:val="left" w:pos="2480"/>
          <w:tab w:val="left" w:pos="3419"/>
          <w:tab w:val="left" w:pos="4433"/>
          <w:tab w:val="left" w:pos="5477"/>
          <w:tab w:val="left" w:pos="6491"/>
          <w:tab w:val="right" w:pos="8789"/>
        </w:tabs>
      </w:pPr>
      <w:r>
        <w:tab/>
        <w:t>tua-zua</w:t>
      </w:r>
      <w:r>
        <w:tab/>
        <w:t>qadaw</w:t>
      </w:r>
      <w:r>
        <w:tab/>
        <w:t>a</w:t>
      </w:r>
      <w:r>
        <w:tab/>
        <w:t>vavayan</w:t>
      </w:r>
      <w:r>
        <w:tab/>
        <w:t>em=sane</w:t>
      </w:r>
      <w:r>
        <w:tab/>
        <w:t>qavay</w:t>
      </w:r>
      <w:r>
        <w:tab/>
        <w:t>em=sane</w:t>
      </w:r>
      <w:r>
        <w:tab/>
        <w:t>vava</w:t>
      </w:r>
    </w:p>
    <w:p w14:paraId="12A4A176" w14:textId="77777777" w:rsidR="00800AD8" w:rsidRDefault="00800AD8" w:rsidP="008C3B63">
      <w:pPr>
        <w:pStyle w:val="InterlineTrans"/>
        <w:tabs>
          <w:tab w:val="left" w:pos="533"/>
          <w:tab w:val="left" w:pos="1457"/>
          <w:tab w:val="left" w:pos="2216"/>
          <w:tab w:val="left" w:pos="2480"/>
          <w:tab w:val="left" w:pos="3419"/>
          <w:tab w:val="left" w:pos="4433"/>
          <w:tab w:val="left" w:pos="5477"/>
          <w:tab w:val="left" w:pos="6491"/>
          <w:tab w:val="right" w:pos="8789"/>
        </w:tabs>
      </w:pPr>
      <w:r>
        <w:tab/>
      </w:r>
      <w:r>
        <w:rPr>
          <w:smallCaps/>
        </w:rPr>
        <w:t>obl</w:t>
      </w:r>
      <w:r>
        <w:t>-that</w:t>
      </w:r>
      <w:r>
        <w:tab/>
        <w:t>sun</w:t>
      </w:r>
      <w:r>
        <w:rPr>
          <w:smallCaps/>
        </w:rPr>
        <w:tab/>
        <w:t>c</w:t>
      </w:r>
      <w:r>
        <w:rPr>
          <w:smallCaps/>
        </w:rPr>
        <w:tab/>
      </w:r>
      <w:r>
        <w:t>female</w:t>
      </w:r>
      <w:r>
        <w:tab/>
      </w:r>
      <w:r>
        <w:rPr>
          <w:smallCaps/>
        </w:rPr>
        <w:t>af</w:t>
      </w:r>
      <w:r>
        <w:t>=make</w:t>
      </w:r>
      <w:r>
        <w:tab/>
        <w:t>dumpling</w:t>
      </w:r>
      <w:r>
        <w:tab/>
      </w:r>
      <w:r>
        <w:rPr>
          <w:smallCaps/>
        </w:rPr>
        <w:t>af</w:t>
      </w:r>
      <w:r>
        <w:t>=make</w:t>
      </w:r>
      <w:r>
        <w:tab/>
        <w:t>alcohol</w:t>
      </w:r>
    </w:p>
    <w:p w14:paraId="50D2DBE5" w14:textId="77777777" w:rsidR="00800AD8" w:rsidRDefault="00800AD8" w:rsidP="008C3B63">
      <w:pPr>
        <w:pStyle w:val="InterlineFree"/>
        <w:tabs>
          <w:tab w:val="right" w:pos="8789"/>
        </w:tabs>
      </w:pPr>
      <w:r>
        <w:t>That day the women make dumplings and beer.</w:t>
      </w:r>
    </w:p>
    <w:p w14:paraId="444ACA97" w14:textId="77777777" w:rsidR="00800AD8" w:rsidRDefault="00DC1AE0" w:rsidP="008C3B63">
      <w:pPr>
        <w:pStyle w:val="InterlineText"/>
        <w:tabs>
          <w:tab w:val="left" w:pos="533"/>
          <w:tab w:val="left" w:pos="1187"/>
          <w:tab w:val="left" w:pos="1796"/>
          <w:tab w:val="left" w:pos="2570"/>
          <w:tab w:val="left" w:pos="2834"/>
          <w:tab w:val="left" w:pos="3593"/>
          <w:tab w:val="left" w:pos="5087"/>
          <w:tab w:val="left" w:pos="5351"/>
          <w:tab w:val="left" w:pos="5930"/>
          <w:tab w:val="left" w:pos="6194"/>
          <w:tab w:val="right" w:pos="8789"/>
        </w:tabs>
      </w:pPr>
      <w:r w:rsidRPr="003A1D48">
        <w:rPr>
          <w:rStyle w:val="InterlineTextNumChar"/>
        </w:rPr>
        <w:t>010</w:t>
      </w:r>
      <w:r w:rsidR="00800AD8">
        <w:tab/>
        <w:t>nu</w:t>
      </w:r>
      <w:r w:rsidR="00800AD8">
        <w:tab/>
        <w:t>tjelu</w:t>
      </w:r>
      <w:r w:rsidR="00800AD8">
        <w:tab/>
        <w:t>anga</w:t>
      </w:r>
      <w:r w:rsidR="00800AD8">
        <w:tab/>
        <w:t>a</w:t>
      </w:r>
      <w:r w:rsidR="00800AD8">
        <w:tab/>
        <w:t>qadaw</w:t>
      </w:r>
      <w:r w:rsidR="00800AD8">
        <w:tab/>
        <w:t>zemiazian</w:t>
      </w:r>
      <w:r w:rsidR="00800AD8">
        <w:tab/>
        <w:t>a</w:t>
      </w:r>
      <w:r w:rsidR="00800AD8">
        <w:tab/>
        <w:t>÷usa</w:t>
      </w:r>
      <w:r w:rsidR="00800AD8">
        <w:tab/>
        <w:t>a</w:t>
      </w:r>
      <w:r w:rsidR="00800AD8">
        <w:tab/>
        <w:t>qadaw.</w:t>
      </w:r>
    </w:p>
    <w:p w14:paraId="044ADA00" w14:textId="77777777" w:rsidR="00800AD8" w:rsidRDefault="00800AD8" w:rsidP="008C3B63">
      <w:pPr>
        <w:pStyle w:val="InterlineGlossWithTrans"/>
        <w:tabs>
          <w:tab w:val="left" w:pos="533"/>
          <w:tab w:val="left" w:pos="1187"/>
          <w:tab w:val="left" w:pos="1796"/>
          <w:tab w:val="left" w:pos="2570"/>
          <w:tab w:val="left" w:pos="2834"/>
          <w:tab w:val="left" w:pos="3593"/>
          <w:tab w:val="left" w:pos="5087"/>
          <w:tab w:val="left" w:pos="5351"/>
          <w:tab w:val="left" w:pos="5930"/>
          <w:tab w:val="left" w:pos="6194"/>
          <w:tab w:val="right" w:pos="8789"/>
        </w:tabs>
      </w:pPr>
      <w:r>
        <w:tab/>
        <w:t>nu</w:t>
      </w:r>
      <w:r>
        <w:tab/>
        <w:t>tjelu</w:t>
      </w:r>
      <w:r>
        <w:tab/>
        <w:t>anga</w:t>
      </w:r>
      <w:r>
        <w:tab/>
        <w:t>a</w:t>
      </w:r>
      <w:r>
        <w:tab/>
        <w:t>qadaw</w:t>
      </w:r>
      <w:r>
        <w:tab/>
        <w:t>em=zia-zian</w:t>
      </w:r>
      <w:r>
        <w:tab/>
        <w:t>a</w:t>
      </w:r>
      <w:r>
        <w:tab/>
        <w:t>÷usa</w:t>
      </w:r>
      <w:r>
        <w:tab/>
        <w:t>a</w:t>
      </w:r>
      <w:r>
        <w:tab/>
        <w:t>qadaw</w:t>
      </w:r>
    </w:p>
    <w:p w14:paraId="4699EEFE" w14:textId="77777777" w:rsidR="00800AD8" w:rsidRDefault="00800AD8" w:rsidP="008C3B63">
      <w:pPr>
        <w:pStyle w:val="InterlineTrans"/>
        <w:tabs>
          <w:tab w:val="left" w:pos="533"/>
          <w:tab w:val="left" w:pos="1187"/>
          <w:tab w:val="left" w:pos="1796"/>
          <w:tab w:val="left" w:pos="2570"/>
          <w:tab w:val="left" w:pos="2834"/>
          <w:tab w:val="left" w:pos="3593"/>
          <w:tab w:val="left" w:pos="5087"/>
          <w:tab w:val="left" w:pos="5351"/>
          <w:tab w:val="left" w:pos="5930"/>
          <w:tab w:val="left" w:pos="6194"/>
          <w:tab w:val="right" w:pos="8789"/>
        </w:tabs>
      </w:pPr>
      <w:r>
        <w:tab/>
        <w:t>when</w:t>
      </w:r>
      <w:r>
        <w:tab/>
        <w:t>three</w:t>
      </w:r>
      <w:r>
        <w:tab/>
        <w:t>indeed</w:t>
      </w:r>
      <w:r>
        <w:rPr>
          <w:smallCaps/>
        </w:rPr>
        <w:tab/>
        <w:t>c</w:t>
      </w:r>
      <w:r>
        <w:rPr>
          <w:smallCaps/>
        </w:rPr>
        <w:tab/>
      </w:r>
      <w:r>
        <w:t>sun</w:t>
      </w:r>
      <w:r>
        <w:tab/>
      </w:r>
      <w:r>
        <w:rPr>
          <w:smallCaps/>
        </w:rPr>
        <w:t>af</w:t>
      </w:r>
      <w:r>
        <w:t>=</w:t>
      </w:r>
      <w:r>
        <w:rPr>
          <w:smallCaps/>
        </w:rPr>
        <w:t>red</w:t>
      </w:r>
      <w:r>
        <w:t>-dance</w:t>
      </w:r>
      <w:r>
        <w:rPr>
          <w:smallCaps/>
        </w:rPr>
        <w:tab/>
        <w:t>c</w:t>
      </w:r>
      <w:r>
        <w:rPr>
          <w:smallCaps/>
        </w:rPr>
        <w:tab/>
      </w:r>
      <w:r>
        <w:t>two</w:t>
      </w:r>
      <w:r>
        <w:rPr>
          <w:smallCaps/>
        </w:rPr>
        <w:tab/>
        <w:t>c</w:t>
      </w:r>
      <w:r>
        <w:rPr>
          <w:smallCaps/>
        </w:rPr>
        <w:tab/>
      </w:r>
      <w:r>
        <w:t>sun</w:t>
      </w:r>
    </w:p>
    <w:p w14:paraId="1A725A92" w14:textId="77777777" w:rsidR="00800AD8" w:rsidRDefault="00800AD8" w:rsidP="008C3B63">
      <w:pPr>
        <w:pStyle w:val="InterlineFree"/>
        <w:tabs>
          <w:tab w:val="right" w:pos="8789"/>
        </w:tabs>
      </w:pPr>
      <w:r>
        <w:t>Every three days we dance for two days (</w:t>
      </w:r>
      <w:r w:rsidR="005C7A80" w:rsidRPr="005C7A80">
        <w:rPr>
          <w:i/>
        </w:rPr>
        <w:t>or</w:t>
      </w:r>
      <w:r>
        <w:t xml:space="preserve"> After three days we dance for two days</w:t>
      </w:r>
      <w:r w:rsidR="005C7A80">
        <w:t>).</w:t>
      </w:r>
    </w:p>
    <w:p w14:paraId="300953C7" w14:textId="77777777" w:rsidR="00800AD8" w:rsidRDefault="00DC1AE0" w:rsidP="008C3B63">
      <w:pPr>
        <w:pStyle w:val="InterlineText"/>
        <w:tabs>
          <w:tab w:val="left" w:pos="533"/>
          <w:tab w:val="left" w:pos="2282"/>
          <w:tab w:val="left" w:pos="4406"/>
          <w:tab w:val="left" w:pos="5180"/>
          <w:tab w:val="left" w:pos="5684"/>
          <w:tab w:val="left" w:pos="6743"/>
          <w:tab w:val="left" w:pos="7502"/>
          <w:tab w:val="right" w:pos="8789"/>
        </w:tabs>
      </w:pPr>
      <w:r w:rsidRPr="003A1D48">
        <w:rPr>
          <w:rStyle w:val="InterlineTextNumChar"/>
        </w:rPr>
        <w:t>011</w:t>
      </w:r>
      <w:r w:rsidR="00800AD8">
        <w:tab/>
        <w:t>kenvava,</w:t>
      </w:r>
      <w:r w:rsidR="00800AD8">
        <w:tab/>
        <w:t>qemapu÷upu÷ung</w:t>
      </w:r>
      <w:r w:rsidR="00800AD8">
        <w:tab/>
        <w:t>anga</w:t>
      </w:r>
      <w:r w:rsidR="00800AD8">
        <w:tab/>
        <w:t>i</w:t>
      </w:r>
      <w:r w:rsidR="00800AD8">
        <w:tab/>
        <w:t>tjai</w:t>
      </w:r>
      <w:r w:rsidR="00800AD8">
        <w:tab/>
        <w:t>qayaw</w:t>
      </w:r>
      <w:r w:rsidR="005C7A80">
        <w:tab/>
        <w:t>i</w:t>
      </w:r>
    </w:p>
    <w:p w14:paraId="70DFD0BB" w14:textId="77777777" w:rsidR="00800AD8" w:rsidRDefault="00800AD8" w:rsidP="008C3B63">
      <w:pPr>
        <w:pStyle w:val="InterlineGlossWithTrans"/>
        <w:tabs>
          <w:tab w:val="left" w:pos="533"/>
          <w:tab w:val="left" w:pos="2282"/>
          <w:tab w:val="left" w:pos="4406"/>
          <w:tab w:val="left" w:pos="5180"/>
          <w:tab w:val="left" w:pos="5684"/>
          <w:tab w:val="left" w:pos="6743"/>
          <w:tab w:val="left" w:pos="7502"/>
          <w:tab w:val="right" w:pos="8789"/>
        </w:tabs>
      </w:pPr>
      <w:r>
        <w:tab/>
        <w:t>ken-vava</w:t>
      </w:r>
      <w:r>
        <w:tab/>
        <w:t>em=qa-pu÷u-pu÷ung</w:t>
      </w:r>
      <w:r>
        <w:tab/>
        <w:t>anga</w:t>
      </w:r>
      <w:r>
        <w:tab/>
        <w:t>i</w:t>
      </w:r>
      <w:r>
        <w:tab/>
        <w:t>tja-i</w:t>
      </w:r>
      <w:r>
        <w:tab/>
        <w:t>qayaw</w:t>
      </w:r>
      <w:r w:rsidR="005C7A80">
        <w:tab/>
        <w:t>i</w:t>
      </w:r>
    </w:p>
    <w:p w14:paraId="55579529" w14:textId="77777777" w:rsidR="00800AD8" w:rsidRDefault="00800AD8" w:rsidP="008C3B63">
      <w:pPr>
        <w:pStyle w:val="InterlineTransNoFree"/>
        <w:tabs>
          <w:tab w:val="left" w:pos="2282"/>
          <w:tab w:val="left" w:pos="4406"/>
          <w:tab w:val="left" w:pos="5180"/>
          <w:tab w:val="left" w:pos="5684"/>
          <w:tab w:val="left" w:pos="6743"/>
          <w:tab w:val="left" w:pos="7502"/>
          <w:tab w:val="right" w:pos="8789"/>
        </w:tabs>
      </w:pPr>
      <w:r>
        <w:tab/>
        <w:t>consume-alcohol</w:t>
      </w:r>
      <w:r>
        <w:tab/>
      </w:r>
      <w:r>
        <w:rPr>
          <w:smallCaps/>
        </w:rPr>
        <w:t>af</w:t>
      </w:r>
      <w:r>
        <w:t>=?-</w:t>
      </w:r>
      <w:r>
        <w:rPr>
          <w:smallCaps/>
        </w:rPr>
        <w:t>red</w:t>
      </w:r>
      <w:r>
        <w:t>-twist.grass</w:t>
      </w:r>
      <w:r>
        <w:tab/>
        <w:t>indeed</w:t>
      </w:r>
      <w:r>
        <w:tab/>
      </w:r>
      <w:r>
        <w:rPr>
          <w:smallCaps/>
        </w:rPr>
        <w:t>loc</w:t>
      </w:r>
      <w:r>
        <w:tab/>
        <w:t>more-</w:t>
      </w:r>
      <w:r>
        <w:rPr>
          <w:smallCaps/>
        </w:rPr>
        <w:t>loc</w:t>
      </w:r>
      <w:r>
        <w:tab/>
        <w:t>front</w:t>
      </w:r>
      <w:r w:rsidR="005C7A80">
        <w:tab/>
      </w:r>
      <w:r w:rsidR="005C7A80">
        <w:rPr>
          <w:smallCaps/>
        </w:rPr>
        <w:t>loc</w:t>
      </w:r>
    </w:p>
    <w:p w14:paraId="1C023038" w14:textId="77777777" w:rsidR="00800AD8" w:rsidRDefault="00800AD8" w:rsidP="008C3B63">
      <w:pPr>
        <w:pStyle w:val="InterlineText"/>
        <w:tabs>
          <w:tab w:val="left" w:pos="533"/>
          <w:tab w:val="right" w:pos="8789"/>
        </w:tabs>
      </w:pPr>
      <w:r>
        <w:lastRenderedPageBreak/>
        <w:tab/>
        <w:t>tsatsavaî.</w:t>
      </w:r>
    </w:p>
    <w:p w14:paraId="1B00A485" w14:textId="77777777" w:rsidR="00800AD8" w:rsidRDefault="00800AD8" w:rsidP="008C3B63">
      <w:pPr>
        <w:pStyle w:val="InterlineGlossWithTrans"/>
        <w:tabs>
          <w:tab w:val="left" w:pos="533"/>
          <w:tab w:val="right" w:pos="8789"/>
        </w:tabs>
      </w:pPr>
      <w:r>
        <w:tab/>
        <w:t>tsa-tsavaî</w:t>
      </w:r>
    </w:p>
    <w:p w14:paraId="02B4436F" w14:textId="77777777" w:rsidR="00800AD8" w:rsidRDefault="00800AD8" w:rsidP="008C3B63">
      <w:pPr>
        <w:pStyle w:val="InterlineTransNoFree"/>
        <w:tabs>
          <w:tab w:val="right" w:pos="8789"/>
        </w:tabs>
      </w:pPr>
      <w:r>
        <w:tab/>
      </w:r>
      <w:r>
        <w:rPr>
          <w:smallCaps/>
        </w:rPr>
        <w:t>red</w:t>
      </w:r>
      <w:r>
        <w:t>-outskirts</w:t>
      </w:r>
      <w:r w:rsidR="00864EEF">
        <w:tab/>
        <w:t>We drink and play the ball game in front of the gate.</w:t>
      </w:r>
    </w:p>
    <w:p w14:paraId="588BA6E1" w14:textId="77777777" w:rsidR="00800AD8" w:rsidRDefault="00DC1AE0" w:rsidP="008C3B63">
      <w:pPr>
        <w:pStyle w:val="InterlineText"/>
        <w:tabs>
          <w:tab w:val="left" w:pos="533"/>
          <w:tab w:val="left" w:pos="1172"/>
          <w:tab w:val="left" w:pos="1946"/>
          <w:tab w:val="left" w:pos="2870"/>
          <w:tab w:val="left" w:pos="4349"/>
          <w:tab w:val="left" w:pos="4853"/>
          <w:tab w:val="right" w:pos="8789"/>
        </w:tabs>
      </w:pPr>
      <w:r w:rsidRPr="003A1D48">
        <w:rPr>
          <w:rStyle w:val="InterlineTextNumChar"/>
        </w:rPr>
        <w:t>012</w:t>
      </w:r>
      <w:r w:rsidR="00800AD8">
        <w:tab/>
        <w:t>avan</w:t>
      </w:r>
      <w:r w:rsidR="00800AD8">
        <w:tab/>
        <w:t>anga</w:t>
      </w:r>
      <w:r w:rsidR="00800AD8">
        <w:tab/>
        <w:t>tuazua</w:t>
      </w:r>
      <w:r w:rsidR="00800AD8">
        <w:tab/>
        <w:t>qemaqivu</w:t>
      </w:r>
      <w:r w:rsidR="00800AD8">
        <w:tab/>
        <w:t>tua</w:t>
      </w:r>
      <w:r w:rsidR="00800AD8">
        <w:tab/>
        <w:t>vuvu.</w:t>
      </w:r>
    </w:p>
    <w:p w14:paraId="008DF05E" w14:textId="77777777" w:rsidR="00800AD8" w:rsidRDefault="00800AD8" w:rsidP="008C3B63">
      <w:pPr>
        <w:pStyle w:val="InterlineGlossWithTrans"/>
        <w:tabs>
          <w:tab w:val="left" w:pos="533"/>
          <w:tab w:val="left" w:pos="1172"/>
          <w:tab w:val="left" w:pos="1946"/>
          <w:tab w:val="left" w:pos="2870"/>
          <w:tab w:val="left" w:pos="4349"/>
          <w:tab w:val="left" w:pos="4853"/>
          <w:tab w:val="right" w:pos="8789"/>
        </w:tabs>
      </w:pPr>
      <w:r>
        <w:tab/>
        <w:t>avan</w:t>
      </w:r>
      <w:r>
        <w:tab/>
        <w:t>anga</w:t>
      </w:r>
      <w:r>
        <w:tab/>
        <w:t>tua-zua</w:t>
      </w:r>
      <w:r>
        <w:tab/>
        <w:t>em=qa-qivu</w:t>
      </w:r>
      <w:r>
        <w:tab/>
        <w:t>tua</w:t>
      </w:r>
      <w:r>
        <w:tab/>
        <w:t>vuvu</w:t>
      </w:r>
    </w:p>
    <w:p w14:paraId="604AFC78" w14:textId="77777777" w:rsidR="00800AD8" w:rsidRDefault="00800AD8" w:rsidP="008C3B63">
      <w:pPr>
        <w:pStyle w:val="InterlineTrans"/>
        <w:tabs>
          <w:tab w:val="left" w:pos="533"/>
          <w:tab w:val="left" w:pos="1172"/>
          <w:tab w:val="left" w:pos="1946"/>
          <w:tab w:val="left" w:pos="2870"/>
          <w:tab w:val="left" w:pos="4349"/>
          <w:tab w:val="left" w:pos="4853"/>
          <w:tab w:val="right" w:pos="8789"/>
        </w:tabs>
      </w:pPr>
      <w:r>
        <w:tab/>
        <w:t>exact</w:t>
      </w:r>
      <w:r>
        <w:tab/>
        <w:t>indeed</w:t>
      </w:r>
      <w:r>
        <w:tab/>
      </w:r>
      <w:r>
        <w:rPr>
          <w:smallCaps/>
        </w:rPr>
        <w:t>obl</w:t>
      </w:r>
      <w:r>
        <w:t>-that</w:t>
      </w:r>
      <w:r>
        <w:tab/>
      </w:r>
      <w:r>
        <w:rPr>
          <w:smallCaps/>
        </w:rPr>
        <w:t>af</w:t>
      </w:r>
      <w:r>
        <w:t>=</w:t>
      </w:r>
      <w:r>
        <w:rPr>
          <w:smallCaps/>
        </w:rPr>
        <w:t>red</w:t>
      </w:r>
      <w:r>
        <w:t>-speak</w:t>
      </w:r>
      <w:r>
        <w:tab/>
      </w:r>
      <w:r>
        <w:rPr>
          <w:smallCaps/>
        </w:rPr>
        <w:t>obl</w:t>
      </w:r>
      <w:r>
        <w:tab/>
        <w:t>grandparent</w:t>
      </w:r>
    </w:p>
    <w:p w14:paraId="37C47BE2" w14:textId="77777777" w:rsidR="00800AD8" w:rsidRDefault="00800AD8" w:rsidP="008C3B63">
      <w:pPr>
        <w:pStyle w:val="InterlineFree"/>
        <w:tabs>
          <w:tab w:val="right" w:pos="8789"/>
        </w:tabs>
      </w:pPr>
      <w:r>
        <w:t>And that’s when we summon our grandparents,</w:t>
      </w:r>
    </w:p>
    <w:p w14:paraId="07D16ED0" w14:textId="77777777" w:rsidR="00800AD8" w:rsidRDefault="00DC1AE0" w:rsidP="008C3B63">
      <w:pPr>
        <w:pStyle w:val="InterlineText"/>
        <w:tabs>
          <w:tab w:val="left" w:pos="533"/>
          <w:tab w:val="left" w:pos="1022"/>
          <w:tab w:val="left" w:pos="2036"/>
          <w:tab w:val="left" w:pos="2810"/>
          <w:tab w:val="left" w:pos="3314"/>
          <w:tab w:val="left" w:pos="4358"/>
          <w:tab w:val="left" w:pos="4862"/>
          <w:tab w:val="right" w:pos="8789"/>
        </w:tabs>
      </w:pPr>
      <w:r w:rsidRPr="003A1D48">
        <w:rPr>
          <w:rStyle w:val="InterlineTextNumChar"/>
        </w:rPr>
        <w:t>013</w:t>
      </w:r>
      <w:r w:rsidR="00800AD8">
        <w:tab/>
        <w:t>qau</w:t>
      </w:r>
      <w:r w:rsidR="00800AD8">
        <w:tab/>
        <w:t>pakan</w:t>
      </w:r>
      <w:r w:rsidR="00800AD8">
        <w:tab/>
        <w:t>anga</w:t>
      </w:r>
      <w:r w:rsidR="00800AD8">
        <w:tab/>
        <w:t>tua</w:t>
      </w:r>
      <w:r w:rsidR="00800AD8">
        <w:tab/>
        <w:t>qavay</w:t>
      </w:r>
      <w:r w:rsidR="00800AD8">
        <w:tab/>
        <w:t>tua</w:t>
      </w:r>
      <w:r w:rsidR="00800AD8">
        <w:tab/>
        <w:t>vava.</w:t>
      </w:r>
    </w:p>
    <w:p w14:paraId="0894CFA6" w14:textId="77777777" w:rsidR="00800AD8" w:rsidRDefault="00800AD8" w:rsidP="008C3B63">
      <w:pPr>
        <w:pStyle w:val="InterlineGlossWithTrans"/>
        <w:tabs>
          <w:tab w:val="left" w:pos="533"/>
          <w:tab w:val="left" w:pos="1022"/>
          <w:tab w:val="left" w:pos="2036"/>
          <w:tab w:val="left" w:pos="2810"/>
          <w:tab w:val="left" w:pos="3314"/>
          <w:tab w:val="left" w:pos="4358"/>
          <w:tab w:val="left" w:pos="4862"/>
          <w:tab w:val="right" w:pos="8789"/>
        </w:tabs>
      </w:pPr>
      <w:r>
        <w:tab/>
        <w:t>qau</w:t>
      </w:r>
      <w:r>
        <w:tab/>
        <w:t>pa-kan</w:t>
      </w:r>
      <w:r>
        <w:tab/>
        <w:t>anga</w:t>
      </w:r>
      <w:r>
        <w:tab/>
        <w:t>tua</w:t>
      </w:r>
      <w:r>
        <w:tab/>
        <w:t>qavay</w:t>
      </w:r>
      <w:r>
        <w:tab/>
        <w:t>tua</w:t>
      </w:r>
      <w:r>
        <w:tab/>
        <w:t>vava</w:t>
      </w:r>
    </w:p>
    <w:p w14:paraId="4FEEBB9E" w14:textId="77777777" w:rsidR="00800AD8" w:rsidRDefault="00800AD8" w:rsidP="008C3B63">
      <w:pPr>
        <w:pStyle w:val="InterlineTrans"/>
        <w:tabs>
          <w:tab w:val="left" w:pos="533"/>
          <w:tab w:val="left" w:pos="1022"/>
          <w:tab w:val="left" w:pos="2036"/>
          <w:tab w:val="left" w:pos="2810"/>
          <w:tab w:val="left" w:pos="3314"/>
          <w:tab w:val="left" w:pos="4358"/>
          <w:tab w:val="left" w:pos="4862"/>
          <w:tab w:val="right" w:pos="8789"/>
        </w:tabs>
      </w:pPr>
      <w:r>
        <w:tab/>
        <w:t>so</w:t>
      </w:r>
      <w:r>
        <w:tab/>
        <w:t>cause-eat</w:t>
      </w:r>
      <w:r>
        <w:tab/>
        <w:t>indeed</w:t>
      </w:r>
      <w:r>
        <w:tab/>
      </w:r>
      <w:r>
        <w:rPr>
          <w:smallCaps/>
        </w:rPr>
        <w:t>obl</w:t>
      </w:r>
      <w:r>
        <w:tab/>
        <w:t>dumpling</w:t>
      </w:r>
      <w:r>
        <w:tab/>
      </w:r>
      <w:r>
        <w:rPr>
          <w:smallCaps/>
        </w:rPr>
        <w:t>obl</w:t>
      </w:r>
      <w:r>
        <w:tab/>
        <w:t>alcohol</w:t>
      </w:r>
    </w:p>
    <w:p w14:paraId="14A06B9A" w14:textId="77777777" w:rsidR="00800AD8" w:rsidRDefault="00800AD8" w:rsidP="008C3B63">
      <w:pPr>
        <w:pStyle w:val="InterlineFree"/>
        <w:tabs>
          <w:tab w:val="right" w:pos="8789"/>
        </w:tabs>
      </w:pPr>
      <w:r>
        <w:t>and give them dumplings and beer.</w:t>
      </w:r>
    </w:p>
    <w:p w14:paraId="694CA632" w14:textId="77777777" w:rsidR="00800AD8" w:rsidRDefault="00DC1AE0" w:rsidP="008C3B63">
      <w:pPr>
        <w:pStyle w:val="InterlineText"/>
        <w:tabs>
          <w:tab w:val="left" w:pos="533"/>
          <w:tab w:val="left" w:pos="1622"/>
          <w:tab w:val="left" w:pos="2396"/>
          <w:tab w:val="right" w:pos="8789"/>
        </w:tabs>
      </w:pPr>
      <w:r w:rsidRPr="003A1D48">
        <w:rPr>
          <w:rStyle w:val="InterlineTextNumChar"/>
        </w:rPr>
        <w:t>014</w:t>
      </w:r>
      <w:r w:rsidR="00800AD8">
        <w:tab/>
        <w:t>semenay</w:t>
      </w:r>
      <w:r w:rsidR="00800AD8">
        <w:tab/>
        <w:t>anga</w:t>
      </w:r>
      <w:r w:rsidR="00800AD8">
        <w:tab/>
        <w:t>mapuîat.</w:t>
      </w:r>
    </w:p>
    <w:p w14:paraId="3C90AF4B" w14:textId="77777777" w:rsidR="00800AD8" w:rsidRDefault="00800AD8" w:rsidP="008C3B63">
      <w:pPr>
        <w:pStyle w:val="InterlineGlossWithTrans"/>
        <w:tabs>
          <w:tab w:val="left" w:pos="533"/>
          <w:tab w:val="left" w:pos="1622"/>
          <w:tab w:val="left" w:pos="2396"/>
          <w:tab w:val="right" w:pos="8789"/>
        </w:tabs>
      </w:pPr>
      <w:r>
        <w:tab/>
        <w:t>em=senay</w:t>
      </w:r>
      <w:r>
        <w:tab/>
        <w:t>anga</w:t>
      </w:r>
      <w:r>
        <w:tab/>
        <w:t>ma-puîat</w:t>
      </w:r>
    </w:p>
    <w:p w14:paraId="15A1B600" w14:textId="77777777" w:rsidR="00800AD8" w:rsidRDefault="00800AD8" w:rsidP="008C3B63">
      <w:pPr>
        <w:pStyle w:val="InterlineTransNoFree"/>
        <w:tabs>
          <w:tab w:val="left" w:pos="1622"/>
          <w:tab w:val="left" w:pos="2396"/>
          <w:tab w:val="right" w:pos="8789"/>
        </w:tabs>
      </w:pPr>
      <w:r>
        <w:tab/>
      </w:r>
      <w:r>
        <w:rPr>
          <w:smallCaps/>
        </w:rPr>
        <w:t>af</w:t>
      </w:r>
      <w:r>
        <w:t>=chant</w:t>
      </w:r>
      <w:r>
        <w:tab/>
        <w:t>indeed</w:t>
      </w:r>
      <w:r>
        <w:tab/>
      </w:r>
      <w:r>
        <w:rPr>
          <w:smallCaps/>
        </w:rPr>
        <w:t>num</w:t>
      </w:r>
      <w:r>
        <w:t>-all</w:t>
      </w:r>
      <w:r w:rsidR="00864EEF">
        <w:tab/>
        <w:t>We all sing.</w:t>
      </w:r>
    </w:p>
    <w:p w14:paraId="77CFEB19" w14:textId="77777777" w:rsidR="00800AD8" w:rsidRDefault="00DC1AE0" w:rsidP="008C3B63">
      <w:pPr>
        <w:pStyle w:val="InterlineText"/>
        <w:tabs>
          <w:tab w:val="left" w:pos="533"/>
          <w:tab w:val="left" w:pos="1172"/>
          <w:tab w:val="left" w:pos="1436"/>
          <w:tab w:val="left" w:pos="2360"/>
          <w:tab w:val="left" w:pos="4304"/>
          <w:tab w:val="left" w:pos="4568"/>
          <w:tab w:val="left" w:pos="6737"/>
          <w:tab w:val="right" w:pos="8789"/>
        </w:tabs>
      </w:pPr>
      <w:r w:rsidRPr="003A1D48">
        <w:rPr>
          <w:rStyle w:val="InterlineTextNumChar"/>
        </w:rPr>
        <w:t>015</w:t>
      </w:r>
      <w:r w:rsidR="00800AD8">
        <w:tab/>
        <w:t>avan</w:t>
      </w:r>
      <w:r w:rsidR="00800AD8">
        <w:tab/>
        <w:t>a</w:t>
      </w:r>
      <w:r w:rsidR="00800AD8">
        <w:tab/>
        <w:t>îapiîapi</w:t>
      </w:r>
      <w:r w:rsidR="00800AD8">
        <w:tab/>
        <w:t>qinaîan</w:t>
      </w:r>
      <w:r w:rsidR="00800AD8">
        <w:tab/>
        <w:t>a</w:t>
      </w:r>
      <w:r w:rsidR="00864EEF">
        <w:tab/>
        <w:t>mamazangiîan</w:t>
      </w:r>
      <w:r w:rsidR="00864EEF">
        <w:tab/>
        <w:t>katua</w:t>
      </w:r>
    </w:p>
    <w:p w14:paraId="7E7B1AC2" w14:textId="77777777" w:rsidR="00800AD8" w:rsidRDefault="00800AD8" w:rsidP="008C3B63">
      <w:pPr>
        <w:pStyle w:val="InterlineGlossWithTrans"/>
        <w:tabs>
          <w:tab w:val="left" w:pos="533"/>
          <w:tab w:val="left" w:pos="1172"/>
          <w:tab w:val="left" w:pos="1436"/>
          <w:tab w:val="left" w:pos="2360"/>
          <w:tab w:val="left" w:pos="4304"/>
          <w:tab w:val="left" w:pos="4568"/>
          <w:tab w:val="left" w:pos="6737"/>
          <w:tab w:val="right" w:pos="8789"/>
        </w:tabs>
      </w:pPr>
      <w:r>
        <w:tab/>
        <w:t>avan</w:t>
      </w:r>
      <w:r>
        <w:tab/>
        <w:t>a</w:t>
      </w:r>
      <w:r>
        <w:tab/>
        <w:t>îapiîapi</w:t>
      </w:r>
      <w:r>
        <w:tab/>
        <w:t>in=qaîa-an</w:t>
      </w:r>
      <w:r>
        <w:tab/>
        <w:t>a</w:t>
      </w:r>
      <w:r w:rsidR="00864EEF">
        <w:tab/>
        <w:t>ma-ma-zangiî-an</w:t>
      </w:r>
      <w:r w:rsidR="00864EEF">
        <w:tab/>
        <w:t>ka-tua</w:t>
      </w:r>
    </w:p>
    <w:p w14:paraId="53BE8E45" w14:textId="77777777" w:rsidR="00800AD8" w:rsidRDefault="00800AD8" w:rsidP="008C3B63">
      <w:pPr>
        <w:pStyle w:val="InterlineTransNoFree"/>
        <w:tabs>
          <w:tab w:val="left" w:pos="1172"/>
          <w:tab w:val="left" w:pos="1436"/>
          <w:tab w:val="left" w:pos="2360"/>
          <w:tab w:val="left" w:pos="4304"/>
          <w:tab w:val="left" w:pos="4568"/>
          <w:tab w:val="left" w:pos="6737"/>
          <w:tab w:val="right" w:pos="8789"/>
        </w:tabs>
        <w:rPr>
          <w:smallCaps/>
        </w:rPr>
      </w:pPr>
      <w:r>
        <w:tab/>
        <w:t>exact</w:t>
      </w:r>
      <w:r>
        <w:rPr>
          <w:smallCaps/>
        </w:rPr>
        <w:tab/>
        <w:t>c</w:t>
      </w:r>
      <w:r>
        <w:rPr>
          <w:smallCaps/>
        </w:rPr>
        <w:tab/>
      </w:r>
      <w:r>
        <w:t>nearby</w:t>
      </w:r>
      <w:r>
        <w:tab/>
      </w:r>
      <w:r>
        <w:rPr>
          <w:smallCaps/>
        </w:rPr>
        <w:t>perf</w:t>
      </w:r>
      <w:r>
        <w:t>=outsider-</w:t>
      </w:r>
      <w:r>
        <w:rPr>
          <w:smallCaps/>
        </w:rPr>
        <w:t>nom</w:t>
      </w:r>
      <w:r>
        <w:rPr>
          <w:smallCaps/>
        </w:rPr>
        <w:tab/>
        <w:t>c</w:t>
      </w:r>
      <w:r w:rsidR="00864EEF">
        <w:tab/>
      </w:r>
      <w:r w:rsidR="00864EEF">
        <w:rPr>
          <w:smallCaps/>
        </w:rPr>
        <w:t>stat</w:t>
      </w:r>
      <w:r w:rsidR="00864EEF">
        <w:t>-</w:t>
      </w:r>
      <w:r w:rsidR="00864EEF">
        <w:rPr>
          <w:smallCaps/>
        </w:rPr>
        <w:t>stat</w:t>
      </w:r>
      <w:r w:rsidR="00864EEF">
        <w:t>-chief-</w:t>
      </w:r>
      <w:r w:rsidR="00864EEF">
        <w:rPr>
          <w:smallCaps/>
        </w:rPr>
        <w:t>nom</w:t>
      </w:r>
      <w:r w:rsidR="00864EEF">
        <w:tab/>
        <w:t>and-</w:t>
      </w:r>
      <w:r w:rsidR="00864EEF">
        <w:rPr>
          <w:smallCaps/>
        </w:rPr>
        <w:t>obl</w:t>
      </w:r>
    </w:p>
    <w:p w14:paraId="5064C867" w14:textId="77777777" w:rsidR="00800AD8" w:rsidRDefault="00800AD8" w:rsidP="008C3B63">
      <w:pPr>
        <w:pStyle w:val="InterlineText"/>
        <w:tabs>
          <w:tab w:val="left" w:pos="533"/>
          <w:tab w:val="left" w:pos="1562"/>
          <w:tab w:val="left" w:pos="1826"/>
          <w:tab w:val="left" w:pos="2930"/>
          <w:tab w:val="left" w:pos="3194"/>
          <w:tab w:val="left" w:pos="5138"/>
          <w:tab w:val="left" w:pos="5402"/>
          <w:tab w:val="left" w:pos="6236"/>
          <w:tab w:val="left" w:pos="6890"/>
          <w:tab w:val="right" w:pos="8789"/>
        </w:tabs>
      </w:pPr>
      <w:r>
        <w:tab/>
        <w:t>puqenetj</w:t>
      </w:r>
      <w:r>
        <w:tab/>
        <w:t>a</w:t>
      </w:r>
      <w:r>
        <w:tab/>
        <w:t>tsautsau</w:t>
      </w:r>
      <w:r>
        <w:tab/>
        <w:t>a</w:t>
      </w:r>
      <w:r w:rsidR="00864EEF">
        <w:tab/>
        <w:t>sipatjanema</w:t>
      </w:r>
      <w:r w:rsidR="00864EEF">
        <w:tab/>
        <w:t>a</w:t>
      </w:r>
      <w:r w:rsidR="00864EEF">
        <w:tab/>
        <w:t>ngadan</w:t>
      </w:r>
      <w:r w:rsidR="00864EEF">
        <w:tab/>
        <w:t>nu</w:t>
      </w:r>
      <w:r w:rsidR="00864EEF">
        <w:tab/>
        <w:t>semenay.</w:t>
      </w:r>
    </w:p>
    <w:p w14:paraId="4569015E" w14:textId="77777777" w:rsidR="00800AD8" w:rsidRDefault="00800AD8" w:rsidP="008C3B63">
      <w:pPr>
        <w:pStyle w:val="InterlineGlossWithTrans"/>
        <w:tabs>
          <w:tab w:val="left" w:pos="533"/>
          <w:tab w:val="left" w:pos="1562"/>
          <w:tab w:val="left" w:pos="1826"/>
          <w:tab w:val="left" w:pos="2930"/>
          <w:tab w:val="left" w:pos="3194"/>
          <w:tab w:val="left" w:pos="5138"/>
          <w:tab w:val="left" w:pos="5402"/>
          <w:tab w:val="left" w:pos="6236"/>
          <w:tab w:val="left" w:pos="6890"/>
          <w:tab w:val="right" w:pos="8789"/>
        </w:tabs>
      </w:pPr>
      <w:r>
        <w:tab/>
        <w:t>pu-qenetj</w:t>
      </w:r>
      <w:r>
        <w:tab/>
        <w:t>a</w:t>
      </w:r>
      <w:r>
        <w:tab/>
        <w:t>tsau-tsau</w:t>
      </w:r>
      <w:r>
        <w:tab/>
        <w:t>a</w:t>
      </w:r>
      <w:r w:rsidR="00864EEF">
        <w:tab/>
        <w:t>si-pa-tja-nema</w:t>
      </w:r>
      <w:r w:rsidR="00864EEF">
        <w:tab/>
        <w:t>a</w:t>
      </w:r>
      <w:r w:rsidR="00864EEF">
        <w:tab/>
        <w:t>ngadan</w:t>
      </w:r>
      <w:r w:rsidR="00864EEF">
        <w:tab/>
        <w:t>nu</w:t>
      </w:r>
      <w:r w:rsidR="00864EEF">
        <w:tab/>
        <w:t>em=senay</w:t>
      </w:r>
    </w:p>
    <w:p w14:paraId="686646D7" w14:textId="77777777" w:rsidR="00800AD8" w:rsidRDefault="00800AD8" w:rsidP="008C3B63">
      <w:pPr>
        <w:pStyle w:val="InterlineTrans"/>
        <w:tabs>
          <w:tab w:val="left" w:pos="533"/>
          <w:tab w:val="left" w:pos="1562"/>
          <w:tab w:val="left" w:pos="1826"/>
          <w:tab w:val="left" w:pos="2930"/>
          <w:tab w:val="left" w:pos="3194"/>
          <w:tab w:val="left" w:pos="5138"/>
          <w:tab w:val="left" w:pos="5402"/>
          <w:tab w:val="left" w:pos="6236"/>
          <w:tab w:val="left" w:pos="6890"/>
          <w:tab w:val="right" w:pos="8789"/>
        </w:tabs>
        <w:rPr>
          <w:smallCaps/>
        </w:rPr>
      </w:pPr>
      <w:r>
        <w:tab/>
        <w:t>have-see</w:t>
      </w:r>
      <w:r>
        <w:rPr>
          <w:smallCaps/>
        </w:rPr>
        <w:tab/>
        <w:t>c</w:t>
      </w:r>
      <w:r>
        <w:rPr>
          <w:smallCaps/>
        </w:rPr>
        <w:tab/>
        <w:t>red</w:t>
      </w:r>
      <w:r>
        <w:t>-being</w:t>
      </w:r>
      <w:r>
        <w:rPr>
          <w:smallCaps/>
        </w:rPr>
        <w:tab/>
        <w:t>c</w:t>
      </w:r>
      <w:r w:rsidR="00864EEF">
        <w:tab/>
      </w:r>
      <w:r w:rsidR="00864EEF">
        <w:rPr>
          <w:smallCaps/>
        </w:rPr>
        <w:t>if</w:t>
      </w:r>
      <w:r w:rsidR="00864EEF">
        <w:t>-cause-more-what</w:t>
      </w:r>
      <w:r w:rsidR="00864EEF">
        <w:rPr>
          <w:smallCaps/>
        </w:rPr>
        <w:tab/>
        <w:t>c</w:t>
      </w:r>
      <w:r w:rsidR="00864EEF">
        <w:tab/>
        <w:t>name</w:t>
      </w:r>
      <w:r w:rsidR="00864EEF">
        <w:tab/>
        <w:t>when</w:t>
      </w:r>
      <w:r w:rsidR="00864EEF">
        <w:tab/>
      </w:r>
      <w:r w:rsidR="00864EEF">
        <w:rPr>
          <w:smallCaps/>
        </w:rPr>
        <w:t>af</w:t>
      </w:r>
      <w:r w:rsidR="00864EEF">
        <w:t>=chant</w:t>
      </w:r>
    </w:p>
    <w:p w14:paraId="36B8A230" w14:textId="77777777" w:rsidR="00800AD8" w:rsidRDefault="00800AD8" w:rsidP="008C3B63">
      <w:pPr>
        <w:pStyle w:val="InterlineFreeCommentFollows"/>
        <w:tabs>
          <w:tab w:val="right" w:pos="8789"/>
        </w:tabs>
      </w:pPr>
      <w:r>
        <w:t>When we sing, it’s the chiefs of neighbouring villages and the famous people whose names we mention.</w:t>
      </w:r>
    </w:p>
    <w:p w14:paraId="6432DD7B" w14:textId="77777777" w:rsidR="00800AD8" w:rsidRDefault="00A8416B" w:rsidP="008C3B63">
      <w:pPr>
        <w:pStyle w:val="CommentLastWithHalfSpace"/>
        <w:tabs>
          <w:tab w:val="right" w:pos="8789"/>
        </w:tabs>
      </w:pPr>
      <w:r>
        <w:t>[</w:t>
      </w:r>
      <w:r w:rsidR="00800AD8" w:rsidRPr="00864EEF">
        <w:rPr>
          <w:rStyle w:val="VernacularText"/>
        </w:rPr>
        <w:t>sipatjanema</w:t>
      </w:r>
      <w:r w:rsidR="00800AD8">
        <w:t xml:space="preserve">: </w:t>
      </w:r>
      <w:r w:rsidR="00864EEF">
        <w:t xml:space="preserve">meaning </w:t>
      </w:r>
      <w:r w:rsidR="00800AD8">
        <w:t>un</w:t>
      </w:r>
      <w:r w:rsidR="00864EEF">
        <w:t>clear</w:t>
      </w:r>
      <w:r w:rsidR="00800AD8">
        <w:t>.</w:t>
      </w:r>
      <w:r>
        <w:t>]</w:t>
      </w:r>
    </w:p>
    <w:p w14:paraId="0E67B3EB" w14:textId="77777777" w:rsidR="00800AD8" w:rsidRDefault="00DC1AE0" w:rsidP="008C3B63">
      <w:pPr>
        <w:pStyle w:val="InterlineText"/>
        <w:tabs>
          <w:tab w:val="left" w:pos="533"/>
          <w:tab w:val="left" w:pos="1487"/>
          <w:tab w:val="left" w:pos="2516"/>
          <w:tab w:val="left" w:pos="3200"/>
          <w:tab w:val="left" w:pos="3464"/>
          <w:tab w:val="right" w:pos="8789"/>
        </w:tabs>
      </w:pPr>
      <w:r w:rsidRPr="003A1D48">
        <w:rPr>
          <w:rStyle w:val="InterlineTextNumChar"/>
        </w:rPr>
        <w:t>016</w:t>
      </w:r>
      <w:r w:rsidR="00800AD8">
        <w:tab/>
        <w:t>kemasi</w:t>
      </w:r>
      <w:r w:rsidR="00800AD8">
        <w:tab/>
        <w:t>tsuay</w:t>
      </w:r>
      <w:r w:rsidR="00800AD8">
        <w:tab/>
        <w:t>azua</w:t>
      </w:r>
      <w:r w:rsidR="00800AD8">
        <w:tab/>
        <w:t>a</w:t>
      </w:r>
      <w:r w:rsidR="00800AD8">
        <w:tab/>
        <w:t>pinatagiî.</w:t>
      </w:r>
    </w:p>
    <w:p w14:paraId="3B6DF7FE" w14:textId="77777777" w:rsidR="00800AD8" w:rsidRDefault="00800AD8" w:rsidP="008C3B63">
      <w:pPr>
        <w:pStyle w:val="InterlineGlossWithTrans"/>
        <w:tabs>
          <w:tab w:val="left" w:pos="533"/>
          <w:tab w:val="left" w:pos="1487"/>
          <w:tab w:val="left" w:pos="2516"/>
          <w:tab w:val="left" w:pos="3200"/>
          <w:tab w:val="left" w:pos="3464"/>
          <w:tab w:val="right" w:pos="8789"/>
        </w:tabs>
      </w:pPr>
      <w:r>
        <w:tab/>
        <w:t>em=kasi</w:t>
      </w:r>
      <w:r>
        <w:tab/>
        <w:t>tsuay</w:t>
      </w:r>
      <w:r>
        <w:tab/>
        <w:t>a-zua</w:t>
      </w:r>
      <w:r>
        <w:tab/>
        <w:t>a</w:t>
      </w:r>
      <w:r>
        <w:tab/>
        <w:t>in=pa-tagiî</w:t>
      </w:r>
    </w:p>
    <w:p w14:paraId="04CF98E7" w14:textId="77777777" w:rsidR="00800AD8" w:rsidRDefault="00800AD8" w:rsidP="008C3B63">
      <w:pPr>
        <w:pStyle w:val="InterlineTransNoFree"/>
        <w:tabs>
          <w:tab w:val="left" w:pos="1487"/>
          <w:tab w:val="left" w:pos="2516"/>
          <w:tab w:val="left" w:pos="3200"/>
          <w:tab w:val="left" w:pos="3464"/>
          <w:tab w:val="right" w:pos="8789"/>
        </w:tabs>
      </w:pPr>
      <w:r>
        <w:tab/>
      </w:r>
      <w:r>
        <w:rPr>
          <w:smallCaps/>
        </w:rPr>
        <w:t>af</w:t>
      </w:r>
      <w:r>
        <w:t>=from</w:t>
      </w:r>
      <w:r>
        <w:tab/>
        <w:t>long.time</w:t>
      </w:r>
      <w:r>
        <w:tab/>
      </w:r>
      <w:r>
        <w:rPr>
          <w:smallCaps/>
        </w:rPr>
        <w:t>c-</w:t>
      </w:r>
      <w:r>
        <w:t>that</w:t>
      </w:r>
      <w:r>
        <w:rPr>
          <w:smallCaps/>
        </w:rPr>
        <w:tab/>
        <w:t>c</w:t>
      </w:r>
      <w:r>
        <w:rPr>
          <w:smallCaps/>
        </w:rPr>
        <w:tab/>
        <w:t>perf</w:t>
      </w:r>
      <w:r>
        <w:t>=cause-originate</w:t>
      </w:r>
      <w:r w:rsidR="00864EEF">
        <w:tab/>
        <w:t>This began long ago.</w:t>
      </w:r>
    </w:p>
    <w:p w14:paraId="2B29904A" w14:textId="77777777" w:rsidR="00800AD8" w:rsidRDefault="00DC1AE0" w:rsidP="008C3B63">
      <w:pPr>
        <w:pStyle w:val="InterlineText"/>
        <w:tabs>
          <w:tab w:val="left" w:pos="533"/>
          <w:tab w:val="left" w:pos="1187"/>
          <w:tab w:val="left" w:pos="1736"/>
          <w:tab w:val="left" w:pos="2000"/>
          <w:tab w:val="left" w:pos="2759"/>
          <w:tab w:val="left" w:pos="4343"/>
          <w:tab w:val="left" w:pos="4982"/>
          <w:tab w:val="left" w:pos="5246"/>
          <w:tab w:val="right" w:pos="8789"/>
        </w:tabs>
      </w:pPr>
      <w:r w:rsidRPr="003A1D48">
        <w:rPr>
          <w:rStyle w:val="InterlineTextNumChar"/>
        </w:rPr>
        <w:t>017</w:t>
      </w:r>
      <w:r w:rsidR="00800AD8">
        <w:tab/>
        <w:t>nu</w:t>
      </w:r>
      <w:r w:rsidR="00800AD8">
        <w:tab/>
        <w:t>lima</w:t>
      </w:r>
      <w:r w:rsidR="00800AD8">
        <w:tab/>
        <w:t>a</w:t>
      </w:r>
      <w:r w:rsidR="00800AD8">
        <w:tab/>
        <w:t>qadaw</w:t>
      </w:r>
      <w:r w:rsidR="00800AD8">
        <w:tab/>
        <w:t>qematsuvung;</w:t>
      </w:r>
      <w:r w:rsidR="00800AD8">
        <w:tab/>
        <w:t>vaik</w:t>
      </w:r>
      <w:r w:rsidR="00800AD8">
        <w:tab/>
        <w:t>a</w:t>
      </w:r>
      <w:r w:rsidR="00800AD8">
        <w:tab/>
        <w:t>qemaîup.</w:t>
      </w:r>
    </w:p>
    <w:p w14:paraId="74912D76" w14:textId="77777777" w:rsidR="00800AD8" w:rsidRDefault="00800AD8" w:rsidP="008C3B63">
      <w:pPr>
        <w:pStyle w:val="InterlineGlossWithTrans"/>
        <w:tabs>
          <w:tab w:val="left" w:pos="533"/>
          <w:tab w:val="left" w:pos="1187"/>
          <w:tab w:val="left" w:pos="1736"/>
          <w:tab w:val="left" w:pos="2000"/>
          <w:tab w:val="left" w:pos="2759"/>
          <w:tab w:val="left" w:pos="4343"/>
          <w:tab w:val="left" w:pos="4982"/>
          <w:tab w:val="left" w:pos="5246"/>
          <w:tab w:val="right" w:pos="8789"/>
        </w:tabs>
      </w:pPr>
      <w:r>
        <w:tab/>
        <w:t>nu</w:t>
      </w:r>
      <w:r>
        <w:tab/>
        <w:t>lima</w:t>
      </w:r>
      <w:r>
        <w:tab/>
        <w:t>a</w:t>
      </w:r>
      <w:r>
        <w:tab/>
        <w:t>qadaw</w:t>
      </w:r>
      <w:r>
        <w:tab/>
        <w:t>em=qa-tsuvung</w:t>
      </w:r>
      <w:r>
        <w:tab/>
        <w:t>vaik</w:t>
      </w:r>
      <w:r>
        <w:tab/>
        <w:t>a</w:t>
      </w:r>
      <w:r>
        <w:tab/>
        <w:t>em=qaîup</w:t>
      </w:r>
    </w:p>
    <w:p w14:paraId="008A0C1F" w14:textId="77777777" w:rsidR="00800AD8" w:rsidRDefault="00800AD8" w:rsidP="008C3B63">
      <w:pPr>
        <w:pStyle w:val="InterlineTrans"/>
        <w:tabs>
          <w:tab w:val="left" w:pos="533"/>
          <w:tab w:val="left" w:pos="1187"/>
          <w:tab w:val="left" w:pos="1736"/>
          <w:tab w:val="left" w:pos="2000"/>
          <w:tab w:val="left" w:pos="2759"/>
          <w:tab w:val="left" w:pos="4343"/>
          <w:tab w:val="left" w:pos="4982"/>
          <w:tab w:val="left" w:pos="5246"/>
          <w:tab w:val="right" w:pos="8789"/>
        </w:tabs>
      </w:pPr>
      <w:r>
        <w:tab/>
        <w:t>when</w:t>
      </w:r>
      <w:r>
        <w:tab/>
        <w:t>five</w:t>
      </w:r>
      <w:r>
        <w:rPr>
          <w:smallCaps/>
        </w:rPr>
        <w:tab/>
        <w:t>c</w:t>
      </w:r>
      <w:r>
        <w:rPr>
          <w:smallCaps/>
        </w:rPr>
        <w:tab/>
      </w:r>
      <w:r>
        <w:t>sun</w:t>
      </w:r>
      <w:r>
        <w:tab/>
      </w:r>
      <w:r>
        <w:rPr>
          <w:smallCaps/>
        </w:rPr>
        <w:t>af</w:t>
      </w:r>
      <w:r>
        <w:t>=?-complete</w:t>
      </w:r>
      <w:r>
        <w:tab/>
        <w:t>leave</w:t>
      </w:r>
      <w:r>
        <w:rPr>
          <w:smallCaps/>
        </w:rPr>
        <w:tab/>
        <w:t>c</w:t>
      </w:r>
      <w:r>
        <w:rPr>
          <w:smallCaps/>
        </w:rPr>
        <w:tab/>
        <w:t>af</w:t>
      </w:r>
      <w:r>
        <w:t>=hunt</w:t>
      </w:r>
    </w:p>
    <w:p w14:paraId="4AFFA54D" w14:textId="77777777" w:rsidR="00800AD8" w:rsidRDefault="00800AD8" w:rsidP="008C3B63">
      <w:pPr>
        <w:pStyle w:val="InterlineFree"/>
        <w:tabs>
          <w:tab w:val="right" w:pos="8789"/>
        </w:tabs>
      </w:pPr>
      <w:r>
        <w:t>We finish after five days, and go and hunt.</w:t>
      </w:r>
    </w:p>
    <w:p w14:paraId="4C7562F9" w14:textId="77777777" w:rsidR="00800AD8" w:rsidRDefault="00DC1AE0" w:rsidP="008C3B63">
      <w:pPr>
        <w:pStyle w:val="InterlineText"/>
        <w:tabs>
          <w:tab w:val="left" w:pos="533"/>
          <w:tab w:val="left" w:pos="1187"/>
          <w:tab w:val="left" w:pos="2486"/>
          <w:tab w:val="left" w:pos="2750"/>
          <w:tab w:val="left" w:pos="4199"/>
          <w:tab w:val="left" w:pos="4463"/>
          <w:tab w:val="left" w:pos="5072"/>
          <w:tab w:val="left" w:pos="5561"/>
          <w:tab w:val="left" w:pos="6245"/>
          <w:tab w:val="right" w:pos="8789"/>
        </w:tabs>
      </w:pPr>
      <w:r w:rsidRPr="003A1D48">
        <w:rPr>
          <w:rStyle w:val="InterlineTextNumChar"/>
        </w:rPr>
        <w:t>018</w:t>
      </w:r>
      <w:r w:rsidR="00800AD8">
        <w:tab/>
        <w:t>nu</w:t>
      </w:r>
      <w:r w:rsidR="00800AD8">
        <w:tab/>
        <w:t>mangtjez</w:t>
      </w:r>
      <w:r w:rsidR="00800AD8">
        <w:tab/>
        <w:t>a</w:t>
      </w:r>
      <w:r w:rsidR="00800AD8">
        <w:tab/>
        <w:t>naqemaîup,</w:t>
      </w:r>
      <w:r w:rsidR="00800AD8">
        <w:tab/>
        <w:t>a</w:t>
      </w:r>
      <w:r w:rsidR="00800AD8">
        <w:tab/>
        <w:t>tsuru</w:t>
      </w:r>
      <w:r w:rsidR="00800AD8">
        <w:tab/>
        <w:t>nua</w:t>
      </w:r>
      <w:r w:rsidR="00800AD8">
        <w:tab/>
        <w:t>vuluq</w:t>
      </w:r>
      <w:r w:rsidR="00800AD8">
        <w:tab/>
        <w:t>alangen.</w:t>
      </w:r>
    </w:p>
    <w:p w14:paraId="4E62D441" w14:textId="77777777" w:rsidR="00800AD8" w:rsidRDefault="00800AD8" w:rsidP="008C3B63">
      <w:pPr>
        <w:pStyle w:val="InterlineGlossWithTrans"/>
        <w:tabs>
          <w:tab w:val="left" w:pos="533"/>
          <w:tab w:val="left" w:pos="1187"/>
          <w:tab w:val="left" w:pos="2486"/>
          <w:tab w:val="left" w:pos="2750"/>
          <w:tab w:val="left" w:pos="4199"/>
          <w:tab w:val="left" w:pos="4463"/>
          <w:tab w:val="left" w:pos="5072"/>
          <w:tab w:val="left" w:pos="5561"/>
          <w:tab w:val="left" w:pos="6245"/>
          <w:tab w:val="right" w:pos="8789"/>
        </w:tabs>
      </w:pPr>
      <w:r>
        <w:tab/>
        <w:t>nu</w:t>
      </w:r>
      <w:r>
        <w:tab/>
        <w:t>m-pangetjez</w:t>
      </w:r>
      <w:r>
        <w:tab/>
        <w:t>a</w:t>
      </w:r>
      <w:r>
        <w:tab/>
        <w:t>na-em=qaîup</w:t>
      </w:r>
      <w:r>
        <w:tab/>
        <w:t>a</w:t>
      </w:r>
      <w:r>
        <w:tab/>
        <w:t>tsuru</w:t>
      </w:r>
      <w:r>
        <w:tab/>
        <w:t>nua</w:t>
      </w:r>
      <w:r>
        <w:tab/>
        <w:t>vuluq</w:t>
      </w:r>
      <w:r>
        <w:tab/>
        <w:t>alang-en</w:t>
      </w:r>
    </w:p>
    <w:p w14:paraId="4075ADBC" w14:textId="77777777" w:rsidR="00800AD8" w:rsidRDefault="00800AD8" w:rsidP="008C3B63">
      <w:pPr>
        <w:pStyle w:val="InterlineTrans"/>
        <w:tabs>
          <w:tab w:val="left" w:pos="533"/>
          <w:tab w:val="left" w:pos="1187"/>
          <w:tab w:val="left" w:pos="2486"/>
          <w:tab w:val="left" w:pos="2750"/>
          <w:tab w:val="left" w:pos="4199"/>
          <w:tab w:val="left" w:pos="4463"/>
          <w:tab w:val="left" w:pos="5072"/>
          <w:tab w:val="left" w:pos="5561"/>
          <w:tab w:val="left" w:pos="6245"/>
          <w:tab w:val="right" w:pos="8789"/>
        </w:tabs>
      </w:pPr>
      <w:r>
        <w:tab/>
        <w:t>when</w:t>
      </w:r>
      <w:r>
        <w:tab/>
      </w:r>
      <w:r>
        <w:rPr>
          <w:smallCaps/>
        </w:rPr>
        <w:t>af</w:t>
      </w:r>
      <w:r>
        <w:t>-come</w:t>
      </w:r>
      <w:r>
        <w:rPr>
          <w:smallCaps/>
        </w:rPr>
        <w:tab/>
        <w:t>c</w:t>
      </w:r>
      <w:r>
        <w:rPr>
          <w:smallCaps/>
        </w:rPr>
        <w:tab/>
        <w:t>past</w:t>
      </w:r>
      <w:r>
        <w:t>-</w:t>
      </w:r>
      <w:r>
        <w:rPr>
          <w:smallCaps/>
        </w:rPr>
        <w:t>af</w:t>
      </w:r>
      <w:r>
        <w:t>=hunt</w:t>
      </w:r>
      <w:r>
        <w:rPr>
          <w:smallCaps/>
        </w:rPr>
        <w:tab/>
        <w:t>c</w:t>
      </w:r>
      <w:r>
        <w:rPr>
          <w:smallCaps/>
        </w:rPr>
        <w:tab/>
      </w:r>
      <w:r>
        <w:t>tip</w:t>
      </w:r>
      <w:r>
        <w:tab/>
        <w:t>of</w:t>
      </w:r>
      <w:r>
        <w:tab/>
        <w:t>spear</w:t>
      </w:r>
      <w:r>
        <w:tab/>
        <w:t>make-</w:t>
      </w:r>
      <w:r>
        <w:rPr>
          <w:smallCaps/>
        </w:rPr>
        <w:t>pf</w:t>
      </w:r>
    </w:p>
    <w:p w14:paraId="7D96E341" w14:textId="77777777" w:rsidR="00800AD8" w:rsidRDefault="00800AD8" w:rsidP="008C3B63">
      <w:pPr>
        <w:pStyle w:val="InterlineFree"/>
        <w:tabs>
          <w:tab w:val="right" w:pos="8789"/>
        </w:tabs>
      </w:pPr>
      <w:r>
        <w:t>When we come back from hunting, we make tips for our spears.</w:t>
      </w:r>
    </w:p>
    <w:p w14:paraId="20992C47" w14:textId="77777777" w:rsidR="00800AD8" w:rsidRDefault="00DC1AE0" w:rsidP="008C3B63">
      <w:pPr>
        <w:pStyle w:val="InterlineText"/>
        <w:tabs>
          <w:tab w:val="left" w:pos="533"/>
          <w:tab w:val="left" w:pos="1022"/>
          <w:tab w:val="left" w:pos="1661"/>
          <w:tab w:val="left" w:pos="1925"/>
          <w:tab w:val="left" w:pos="2669"/>
          <w:tab w:val="left" w:pos="3713"/>
          <w:tab w:val="left" w:pos="4487"/>
          <w:tab w:val="left" w:pos="4751"/>
          <w:tab w:val="right" w:pos="8789"/>
        </w:tabs>
      </w:pPr>
      <w:r w:rsidRPr="003A1D48">
        <w:rPr>
          <w:rStyle w:val="InterlineTextNumChar"/>
        </w:rPr>
        <w:t>019</w:t>
      </w:r>
      <w:r w:rsidR="00800AD8">
        <w:tab/>
        <w:t>qau</w:t>
      </w:r>
      <w:r w:rsidR="00800AD8">
        <w:tab/>
        <w:t>vaik</w:t>
      </w:r>
      <w:r w:rsidR="00800AD8">
        <w:tab/>
        <w:t>a</w:t>
      </w:r>
      <w:r w:rsidR="00800AD8">
        <w:tab/>
        <w:t>sema</w:t>
      </w:r>
      <w:r w:rsidR="00800AD8">
        <w:tab/>
        <w:t>itjua</w:t>
      </w:r>
      <w:r w:rsidR="00800AD8">
        <w:tab/>
        <w:t>vutu</w:t>
      </w:r>
      <w:r w:rsidR="00800AD8">
        <w:tab/>
        <w:t>a</w:t>
      </w:r>
      <w:r w:rsidR="00800AD8">
        <w:tab/>
        <w:t>maqinatsap.</w:t>
      </w:r>
    </w:p>
    <w:p w14:paraId="2F44566B" w14:textId="77777777" w:rsidR="00800AD8" w:rsidRDefault="00800AD8" w:rsidP="008C3B63">
      <w:pPr>
        <w:pStyle w:val="InterlineGlossWithTrans"/>
        <w:tabs>
          <w:tab w:val="left" w:pos="533"/>
          <w:tab w:val="left" w:pos="1022"/>
          <w:tab w:val="left" w:pos="1661"/>
          <w:tab w:val="left" w:pos="1925"/>
          <w:tab w:val="left" w:pos="2669"/>
          <w:tab w:val="left" w:pos="3713"/>
          <w:tab w:val="left" w:pos="4487"/>
          <w:tab w:val="left" w:pos="4751"/>
          <w:tab w:val="right" w:pos="8789"/>
        </w:tabs>
      </w:pPr>
      <w:r>
        <w:tab/>
        <w:t>qau</w:t>
      </w:r>
      <w:r>
        <w:tab/>
        <w:t>vaik</w:t>
      </w:r>
      <w:r>
        <w:tab/>
        <w:t>a</w:t>
      </w:r>
      <w:r>
        <w:tab/>
        <w:t>em=sa</w:t>
      </w:r>
      <w:r>
        <w:tab/>
        <w:t>i-tjua</w:t>
      </w:r>
      <w:r>
        <w:tab/>
        <w:t>vutu</w:t>
      </w:r>
      <w:r>
        <w:tab/>
        <w:t>a</w:t>
      </w:r>
      <w:r>
        <w:tab/>
        <w:t>ma-in=qatsap</w:t>
      </w:r>
    </w:p>
    <w:p w14:paraId="6BB40A4E" w14:textId="77777777" w:rsidR="00800AD8" w:rsidRDefault="00800AD8" w:rsidP="008C3B63">
      <w:pPr>
        <w:pStyle w:val="InterlineTrans"/>
        <w:tabs>
          <w:tab w:val="left" w:pos="533"/>
          <w:tab w:val="left" w:pos="1022"/>
          <w:tab w:val="left" w:pos="1661"/>
          <w:tab w:val="left" w:pos="1925"/>
          <w:tab w:val="left" w:pos="2669"/>
          <w:tab w:val="left" w:pos="3713"/>
          <w:tab w:val="left" w:pos="4487"/>
          <w:tab w:val="left" w:pos="4751"/>
          <w:tab w:val="right" w:pos="8789"/>
        </w:tabs>
      </w:pPr>
      <w:r>
        <w:tab/>
        <w:t>so</w:t>
      </w:r>
      <w:r>
        <w:tab/>
        <w:t>leave</w:t>
      </w:r>
      <w:r>
        <w:rPr>
          <w:smallCaps/>
        </w:rPr>
        <w:tab/>
        <w:t>c</w:t>
      </w:r>
      <w:r>
        <w:rPr>
          <w:smallCaps/>
        </w:rPr>
        <w:tab/>
        <w:t>af</w:t>
      </w:r>
      <w:r>
        <w:t>=go</w:t>
      </w:r>
      <w:r>
        <w:tab/>
      </w:r>
      <w:r>
        <w:rPr>
          <w:smallCaps/>
        </w:rPr>
        <w:t>loc</w:t>
      </w:r>
      <w:r>
        <w:t>-there</w:t>
      </w:r>
      <w:r>
        <w:tab/>
        <w:t>enemy</w:t>
      </w:r>
      <w:r>
        <w:rPr>
          <w:smallCaps/>
        </w:rPr>
        <w:tab/>
        <w:t>c</w:t>
      </w:r>
      <w:r>
        <w:rPr>
          <w:smallCaps/>
        </w:rPr>
        <w:tab/>
        <w:t>stat</w:t>
      </w:r>
      <w:r>
        <w:t>-</w:t>
      </w:r>
      <w:r>
        <w:rPr>
          <w:smallCaps/>
        </w:rPr>
        <w:t>perf</w:t>
      </w:r>
      <w:r>
        <w:t>=head.hunt</w:t>
      </w:r>
    </w:p>
    <w:p w14:paraId="74FC3E74" w14:textId="77777777" w:rsidR="00800AD8" w:rsidRDefault="00800AD8" w:rsidP="008C3B63">
      <w:pPr>
        <w:pStyle w:val="InterlineFree"/>
        <w:tabs>
          <w:tab w:val="right" w:pos="8789"/>
        </w:tabs>
      </w:pPr>
      <w:r>
        <w:t>And we go to enemy areas to hunt heads.</w:t>
      </w:r>
    </w:p>
    <w:p w14:paraId="0BF4EC8B" w14:textId="77777777" w:rsidR="00800AD8" w:rsidRDefault="00DC1AE0" w:rsidP="008C3B63">
      <w:pPr>
        <w:pStyle w:val="InterlineText"/>
        <w:tabs>
          <w:tab w:val="left" w:pos="533"/>
          <w:tab w:val="left" w:pos="1187"/>
          <w:tab w:val="left" w:pos="2126"/>
          <w:tab w:val="left" w:pos="3065"/>
          <w:tab w:val="left" w:pos="3329"/>
          <w:tab w:val="left" w:pos="3953"/>
          <w:tab w:val="left" w:pos="4442"/>
          <w:tab w:val="right" w:pos="8789"/>
        </w:tabs>
      </w:pPr>
      <w:r w:rsidRPr="003A1D48">
        <w:rPr>
          <w:rStyle w:val="InterlineTextNumChar"/>
        </w:rPr>
        <w:t>020</w:t>
      </w:r>
      <w:r w:rsidR="00800AD8">
        <w:tab/>
        <w:t>nu</w:t>
      </w:r>
      <w:r w:rsidR="00800AD8">
        <w:tab/>
        <w:t>qemtsi,</w:t>
      </w:r>
      <w:r w:rsidR="00800AD8">
        <w:tab/>
        <w:t>katsuin</w:t>
      </w:r>
      <w:r w:rsidR="00800AD8">
        <w:tab/>
        <w:t>a</w:t>
      </w:r>
      <w:r w:rsidR="00800AD8">
        <w:tab/>
        <w:t>qulu;</w:t>
      </w:r>
      <w:r w:rsidR="00800AD8">
        <w:tab/>
        <w:t>qau</w:t>
      </w:r>
      <w:r w:rsidR="00800AD8">
        <w:tab/>
        <w:t>maleva.</w:t>
      </w:r>
    </w:p>
    <w:p w14:paraId="4E234279" w14:textId="77777777" w:rsidR="00800AD8" w:rsidRDefault="00800AD8" w:rsidP="008C3B63">
      <w:pPr>
        <w:pStyle w:val="InterlineGlossWithTrans"/>
        <w:tabs>
          <w:tab w:val="left" w:pos="533"/>
          <w:tab w:val="left" w:pos="1187"/>
          <w:tab w:val="left" w:pos="2126"/>
          <w:tab w:val="left" w:pos="3065"/>
          <w:tab w:val="left" w:pos="3329"/>
          <w:tab w:val="left" w:pos="3953"/>
          <w:tab w:val="left" w:pos="4442"/>
          <w:tab w:val="right" w:pos="8789"/>
        </w:tabs>
      </w:pPr>
      <w:r>
        <w:tab/>
        <w:t>nu</w:t>
      </w:r>
      <w:r>
        <w:tab/>
        <w:t>m=qetsi</w:t>
      </w:r>
      <w:r>
        <w:tab/>
        <w:t>katsu-en</w:t>
      </w:r>
      <w:r>
        <w:tab/>
        <w:t>a</w:t>
      </w:r>
      <w:r>
        <w:tab/>
        <w:t>qulu</w:t>
      </w:r>
      <w:r>
        <w:tab/>
        <w:t>qau</w:t>
      </w:r>
      <w:r>
        <w:tab/>
        <w:t>ma-leva</w:t>
      </w:r>
    </w:p>
    <w:p w14:paraId="39B9FBB7" w14:textId="77777777" w:rsidR="00800AD8" w:rsidRDefault="00800AD8" w:rsidP="008C3B63">
      <w:pPr>
        <w:pStyle w:val="InterlineTrans"/>
        <w:tabs>
          <w:tab w:val="left" w:pos="533"/>
          <w:tab w:val="left" w:pos="1187"/>
          <w:tab w:val="left" w:pos="2126"/>
          <w:tab w:val="left" w:pos="3065"/>
          <w:tab w:val="left" w:pos="3329"/>
          <w:tab w:val="left" w:pos="3953"/>
          <w:tab w:val="left" w:pos="4442"/>
          <w:tab w:val="right" w:pos="8789"/>
        </w:tabs>
      </w:pPr>
      <w:r>
        <w:tab/>
        <w:t>when</w:t>
      </w:r>
      <w:r>
        <w:tab/>
      </w:r>
      <w:r>
        <w:rPr>
          <w:smallCaps/>
        </w:rPr>
        <w:t>af</w:t>
      </w:r>
      <w:r>
        <w:t>=fight</w:t>
      </w:r>
      <w:r>
        <w:tab/>
        <w:t>carry-</w:t>
      </w:r>
      <w:r>
        <w:rPr>
          <w:smallCaps/>
        </w:rPr>
        <w:t>pf</w:t>
      </w:r>
      <w:r>
        <w:rPr>
          <w:smallCaps/>
        </w:rPr>
        <w:tab/>
        <w:t>c</w:t>
      </w:r>
      <w:r>
        <w:rPr>
          <w:smallCaps/>
        </w:rPr>
        <w:tab/>
      </w:r>
      <w:r>
        <w:t>head</w:t>
      </w:r>
      <w:r>
        <w:tab/>
        <w:t>so</w:t>
      </w:r>
      <w:r>
        <w:tab/>
      </w:r>
      <w:r>
        <w:rPr>
          <w:smallCaps/>
        </w:rPr>
        <w:t>stat</w:t>
      </w:r>
      <w:r>
        <w:t>-pleased</w:t>
      </w:r>
    </w:p>
    <w:p w14:paraId="2EFA7A91" w14:textId="77777777" w:rsidR="00800AD8" w:rsidRDefault="00800AD8" w:rsidP="008C3B63">
      <w:pPr>
        <w:pStyle w:val="InterlineFree"/>
        <w:tabs>
          <w:tab w:val="right" w:pos="8789"/>
        </w:tabs>
      </w:pPr>
      <w:r>
        <w:t>When we kill someone, we bring the head back and celebrate.</w:t>
      </w:r>
    </w:p>
    <w:p w14:paraId="5A3CD368" w14:textId="77777777" w:rsidR="00800AD8" w:rsidRDefault="00DC1AE0" w:rsidP="008C3B63">
      <w:pPr>
        <w:pStyle w:val="InterlineText"/>
        <w:tabs>
          <w:tab w:val="left" w:pos="533"/>
          <w:tab w:val="left" w:pos="1187"/>
          <w:tab w:val="left" w:pos="2486"/>
          <w:tab w:val="left" w:pos="2990"/>
          <w:tab w:val="left" w:pos="4214"/>
          <w:tab w:val="left" w:pos="5723"/>
          <w:tab w:val="left" w:pos="6212"/>
          <w:tab w:val="left" w:pos="7226"/>
          <w:tab w:val="left" w:pos="8090"/>
          <w:tab w:val="right" w:pos="8789"/>
        </w:tabs>
      </w:pPr>
      <w:r w:rsidRPr="003A1D48">
        <w:rPr>
          <w:rStyle w:val="InterlineTextNumChar"/>
        </w:rPr>
        <w:t>021</w:t>
      </w:r>
      <w:r w:rsidR="00800AD8">
        <w:tab/>
        <w:t>nu</w:t>
      </w:r>
      <w:r w:rsidR="00800AD8">
        <w:tab/>
        <w:t>mangtjez</w:t>
      </w:r>
      <w:r w:rsidR="00800AD8">
        <w:tab/>
        <w:t>i</w:t>
      </w:r>
      <w:r w:rsidR="00800AD8">
        <w:tab/>
        <w:t>tjumaq,</w:t>
      </w:r>
      <w:r w:rsidR="00800AD8">
        <w:tab/>
        <w:t>maqepu;</w:t>
      </w:r>
      <w:r w:rsidR="00800AD8">
        <w:tab/>
        <w:t>qau</w:t>
      </w:r>
      <w:r w:rsidR="00800AD8">
        <w:tab/>
        <w:t>seman</w:t>
      </w:r>
      <w:r w:rsidR="00864EEF">
        <w:tab/>
        <w:t>qaîa</w:t>
      </w:r>
      <w:r w:rsidR="00864EEF">
        <w:tab/>
        <w:t>sema</w:t>
      </w:r>
    </w:p>
    <w:p w14:paraId="6A87289A" w14:textId="77777777" w:rsidR="00800AD8" w:rsidRDefault="00800AD8" w:rsidP="008C3B63">
      <w:pPr>
        <w:pStyle w:val="InterlineGlossWithTrans"/>
        <w:tabs>
          <w:tab w:val="left" w:pos="533"/>
          <w:tab w:val="left" w:pos="1187"/>
          <w:tab w:val="left" w:pos="2486"/>
          <w:tab w:val="left" w:pos="2990"/>
          <w:tab w:val="left" w:pos="4214"/>
          <w:tab w:val="left" w:pos="5723"/>
          <w:tab w:val="left" w:pos="6212"/>
          <w:tab w:val="left" w:pos="7226"/>
          <w:tab w:val="left" w:pos="8090"/>
          <w:tab w:val="right" w:pos="8789"/>
        </w:tabs>
      </w:pPr>
      <w:r>
        <w:tab/>
        <w:t>nu</w:t>
      </w:r>
      <w:r>
        <w:tab/>
        <w:t>m-pangetjez</w:t>
      </w:r>
      <w:r>
        <w:tab/>
        <w:t>i</w:t>
      </w:r>
      <w:r>
        <w:tab/>
        <w:t>tju-umaq</w:t>
      </w:r>
      <w:r>
        <w:tab/>
        <w:t>ma-qepu</w:t>
      </w:r>
      <w:r>
        <w:tab/>
        <w:t>qau</w:t>
      </w:r>
      <w:r>
        <w:tab/>
        <w:t>em=sane</w:t>
      </w:r>
      <w:r w:rsidR="00864EEF">
        <w:tab/>
        <w:t>qaîa</w:t>
      </w:r>
      <w:r w:rsidR="00864EEF">
        <w:tab/>
        <w:t>em=sa</w:t>
      </w:r>
    </w:p>
    <w:p w14:paraId="5E2D8465" w14:textId="77777777" w:rsidR="00800AD8" w:rsidRDefault="00800AD8" w:rsidP="008C3B63">
      <w:pPr>
        <w:pStyle w:val="InterlineTransNoFree"/>
        <w:tabs>
          <w:tab w:val="left" w:pos="1187"/>
          <w:tab w:val="left" w:pos="2486"/>
          <w:tab w:val="left" w:pos="2990"/>
          <w:tab w:val="left" w:pos="4214"/>
          <w:tab w:val="left" w:pos="5723"/>
          <w:tab w:val="left" w:pos="6212"/>
          <w:tab w:val="left" w:pos="7226"/>
          <w:tab w:val="left" w:pos="8090"/>
          <w:tab w:val="right" w:pos="8789"/>
        </w:tabs>
      </w:pPr>
      <w:r>
        <w:tab/>
        <w:t>when</w:t>
      </w:r>
      <w:r>
        <w:tab/>
      </w:r>
      <w:r>
        <w:rPr>
          <w:smallCaps/>
        </w:rPr>
        <w:t>af</w:t>
      </w:r>
      <w:r>
        <w:t>-come</w:t>
      </w:r>
      <w:r>
        <w:tab/>
      </w:r>
      <w:r>
        <w:rPr>
          <w:smallCaps/>
        </w:rPr>
        <w:t>loc</w:t>
      </w:r>
      <w:r>
        <w:tab/>
        <w:t>there-house</w:t>
      </w:r>
      <w:r>
        <w:tab/>
      </w:r>
      <w:r>
        <w:rPr>
          <w:smallCaps/>
        </w:rPr>
        <w:t>stat</w:t>
      </w:r>
      <w:r>
        <w:t>-associate</w:t>
      </w:r>
      <w:r>
        <w:tab/>
        <w:t>so</w:t>
      </w:r>
      <w:r>
        <w:tab/>
      </w:r>
      <w:r>
        <w:rPr>
          <w:smallCaps/>
        </w:rPr>
        <w:t>af</w:t>
      </w:r>
      <w:r>
        <w:t>=make</w:t>
      </w:r>
      <w:r w:rsidR="00864EEF">
        <w:tab/>
        <w:t>outsider</w:t>
      </w:r>
      <w:r w:rsidR="00864EEF">
        <w:tab/>
      </w:r>
      <w:r w:rsidR="00864EEF">
        <w:rPr>
          <w:smallCaps/>
        </w:rPr>
        <w:t>af</w:t>
      </w:r>
      <w:r w:rsidR="00864EEF">
        <w:t>=go</w:t>
      </w:r>
    </w:p>
    <w:p w14:paraId="133CF87A" w14:textId="77777777" w:rsidR="00800AD8" w:rsidRDefault="00800AD8" w:rsidP="008C3B63">
      <w:pPr>
        <w:pStyle w:val="InterlineText"/>
        <w:tabs>
          <w:tab w:val="left" w:pos="533"/>
          <w:tab w:val="left" w:pos="1142"/>
          <w:tab w:val="right" w:pos="8789"/>
        </w:tabs>
      </w:pPr>
      <w:r>
        <w:tab/>
        <w:t>tjua</w:t>
      </w:r>
      <w:r>
        <w:tab/>
        <w:t>mamazangiîan.</w:t>
      </w:r>
    </w:p>
    <w:p w14:paraId="2515155F" w14:textId="77777777" w:rsidR="00800AD8" w:rsidRDefault="00800AD8" w:rsidP="008C3B63">
      <w:pPr>
        <w:pStyle w:val="InterlineGlossWithTrans"/>
        <w:tabs>
          <w:tab w:val="left" w:pos="533"/>
          <w:tab w:val="left" w:pos="1142"/>
          <w:tab w:val="right" w:pos="8789"/>
        </w:tabs>
      </w:pPr>
      <w:r>
        <w:tab/>
        <w:t>tjua</w:t>
      </w:r>
      <w:r>
        <w:tab/>
        <w:t>ma-ma-zangiî-an</w:t>
      </w:r>
    </w:p>
    <w:p w14:paraId="34E1A811" w14:textId="77777777" w:rsidR="00800AD8" w:rsidRDefault="00800AD8" w:rsidP="008C3B63">
      <w:pPr>
        <w:pStyle w:val="InterlineTrans"/>
        <w:tabs>
          <w:tab w:val="left" w:pos="533"/>
          <w:tab w:val="left" w:pos="1142"/>
          <w:tab w:val="right" w:pos="8789"/>
        </w:tabs>
      </w:pPr>
      <w:r>
        <w:tab/>
        <w:t>there</w:t>
      </w:r>
      <w:r>
        <w:tab/>
      </w:r>
      <w:r>
        <w:rPr>
          <w:smallCaps/>
        </w:rPr>
        <w:t>stat</w:t>
      </w:r>
      <w:r>
        <w:t>-</w:t>
      </w:r>
      <w:r>
        <w:rPr>
          <w:smallCaps/>
        </w:rPr>
        <w:t>stat</w:t>
      </w:r>
      <w:r>
        <w:t>-chief-</w:t>
      </w:r>
      <w:r>
        <w:rPr>
          <w:smallCaps/>
        </w:rPr>
        <w:t>nom</w:t>
      </w:r>
    </w:p>
    <w:p w14:paraId="4FF963C0" w14:textId="77777777" w:rsidR="00800AD8" w:rsidRDefault="00800AD8" w:rsidP="008C3B63">
      <w:pPr>
        <w:pStyle w:val="InterlineFree"/>
        <w:tabs>
          <w:tab w:val="right" w:pos="8789"/>
        </w:tabs>
      </w:pPr>
      <w:r>
        <w:t>When we get home, people gather, and we celebrate victory over the enemy at the chief’s place.</w:t>
      </w:r>
    </w:p>
    <w:p w14:paraId="2D7492D8" w14:textId="77777777" w:rsidR="00800AD8" w:rsidRDefault="00DC1AE0" w:rsidP="008C3B63">
      <w:pPr>
        <w:pStyle w:val="InterlineText"/>
        <w:tabs>
          <w:tab w:val="left" w:pos="533"/>
          <w:tab w:val="left" w:pos="1022"/>
          <w:tab w:val="left" w:pos="2081"/>
          <w:tab w:val="left" w:pos="3230"/>
          <w:tab w:val="left" w:pos="3494"/>
          <w:tab w:val="left" w:pos="4418"/>
          <w:tab w:val="right" w:pos="8789"/>
        </w:tabs>
      </w:pPr>
      <w:r w:rsidRPr="003A1D48">
        <w:rPr>
          <w:rStyle w:val="InterlineTextNumChar"/>
        </w:rPr>
        <w:t>022</w:t>
      </w:r>
      <w:r w:rsidR="00800AD8">
        <w:tab/>
        <w:t>qau</w:t>
      </w:r>
      <w:r w:rsidR="00800AD8">
        <w:tab/>
        <w:t>zemian:</w:t>
      </w:r>
      <w:r w:rsidR="00800AD8">
        <w:tab/>
        <w:t>“nanguaq</w:t>
      </w:r>
      <w:r w:rsidR="00800AD8">
        <w:tab/>
        <w:t>a</w:t>
      </w:r>
      <w:r w:rsidR="00800AD8">
        <w:tab/>
        <w:t>tja</w:t>
      </w:r>
      <w:r w:rsidR="00800AD8">
        <w:tab/>
        <w:t>tsaviî.”</w:t>
      </w:r>
    </w:p>
    <w:p w14:paraId="6C3236FE" w14:textId="77777777" w:rsidR="00800AD8" w:rsidRDefault="00800AD8" w:rsidP="008C3B63">
      <w:pPr>
        <w:pStyle w:val="InterlineGlossWithTrans"/>
        <w:tabs>
          <w:tab w:val="left" w:pos="533"/>
          <w:tab w:val="left" w:pos="1022"/>
          <w:tab w:val="left" w:pos="2081"/>
          <w:tab w:val="left" w:pos="3230"/>
          <w:tab w:val="left" w:pos="3494"/>
          <w:tab w:val="left" w:pos="4418"/>
          <w:tab w:val="right" w:pos="8789"/>
        </w:tabs>
      </w:pPr>
      <w:r>
        <w:tab/>
        <w:t>qau</w:t>
      </w:r>
      <w:r>
        <w:tab/>
        <w:t>em=zian</w:t>
      </w:r>
      <w:r>
        <w:tab/>
        <w:t>na-nguaq</w:t>
      </w:r>
      <w:r>
        <w:tab/>
        <w:t>a</w:t>
      </w:r>
      <w:r>
        <w:tab/>
        <w:t>tja</w:t>
      </w:r>
      <w:r>
        <w:tab/>
        <w:t>tsaviî</w:t>
      </w:r>
    </w:p>
    <w:p w14:paraId="5D7495E6" w14:textId="77777777" w:rsidR="00800AD8" w:rsidRDefault="00800AD8" w:rsidP="008C3B63">
      <w:pPr>
        <w:pStyle w:val="InterlineTrans"/>
        <w:tabs>
          <w:tab w:val="left" w:pos="533"/>
          <w:tab w:val="left" w:pos="1022"/>
          <w:tab w:val="left" w:pos="2081"/>
          <w:tab w:val="left" w:pos="3230"/>
          <w:tab w:val="left" w:pos="3494"/>
          <w:tab w:val="left" w:pos="4418"/>
          <w:tab w:val="right" w:pos="8789"/>
        </w:tabs>
      </w:pPr>
      <w:r>
        <w:tab/>
        <w:t>so</w:t>
      </w:r>
      <w:r>
        <w:tab/>
      </w:r>
      <w:r>
        <w:rPr>
          <w:smallCaps/>
        </w:rPr>
        <w:t>af</w:t>
      </w:r>
      <w:r>
        <w:t>=dance</w:t>
      </w:r>
      <w:r>
        <w:tab/>
      </w:r>
      <w:r>
        <w:rPr>
          <w:smallCaps/>
        </w:rPr>
        <w:t>stat</w:t>
      </w:r>
      <w:r>
        <w:t>-good</w:t>
      </w:r>
      <w:r>
        <w:rPr>
          <w:smallCaps/>
        </w:rPr>
        <w:tab/>
        <w:t>c</w:t>
      </w:r>
      <w:r>
        <w:rPr>
          <w:smallCaps/>
        </w:rPr>
        <w:tab/>
      </w:r>
      <w:r>
        <w:t>our(</w:t>
      </w:r>
      <w:r>
        <w:rPr>
          <w:smallCaps/>
        </w:rPr>
        <w:t>inc</w:t>
      </w:r>
      <w:r>
        <w:t>)</w:t>
      </w:r>
      <w:r>
        <w:tab/>
        <w:t>year</w:t>
      </w:r>
    </w:p>
    <w:p w14:paraId="5CA77A7C" w14:textId="77777777" w:rsidR="00800AD8" w:rsidRDefault="00800AD8" w:rsidP="008C3B63">
      <w:pPr>
        <w:pStyle w:val="InterlineFree"/>
        <w:tabs>
          <w:tab w:val="right" w:pos="8789"/>
        </w:tabs>
      </w:pPr>
      <w:r>
        <w:t>We dance to celebrate: “It’s a good year for us.”</w:t>
      </w:r>
    </w:p>
    <w:p w14:paraId="2012D066" w14:textId="77777777" w:rsidR="00800AD8" w:rsidRDefault="00DC1AE0" w:rsidP="008C3B63">
      <w:pPr>
        <w:pStyle w:val="InterlineText"/>
        <w:tabs>
          <w:tab w:val="left" w:pos="533"/>
          <w:tab w:val="left" w:pos="797"/>
          <w:tab w:val="left" w:pos="1616"/>
          <w:tab w:val="left" w:pos="2555"/>
          <w:tab w:val="left" w:pos="4139"/>
          <w:tab w:val="left" w:pos="5153"/>
          <w:tab w:val="left" w:pos="6662"/>
          <w:tab w:val="left" w:pos="7406"/>
          <w:tab w:val="right" w:pos="8789"/>
        </w:tabs>
      </w:pPr>
      <w:r w:rsidRPr="003A1D48">
        <w:rPr>
          <w:rStyle w:val="InterlineTextNumChar"/>
        </w:rPr>
        <w:lastRenderedPageBreak/>
        <w:t>023</w:t>
      </w:r>
      <w:r w:rsidR="00800AD8">
        <w:tab/>
        <w:t>a</w:t>
      </w:r>
      <w:r w:rsidR="00800AD8">
        <w:tab/>
        <w:t>uqaîay</w:t>
      </w:r>
      <w:r w:rsidR="00800AD8">
        <w:tab/>
        <w:t>vavayan</w:t>
      </w:r>
      <w:r w:rsidR="00800AD8">
        <w:tab/>
        <w:t>kake÷ian</w:t>
      </w:r>
      <w:r w:rsidR="00800AD8">
        <w:tab/>
        <w:t>mapuîat</w:t>
      </w:r>
      <w:r w:rsidR="00800AD8">
        <w:tab/>
        <w:t>maqepu</w:t>
      </w:r>
      <w:r w:rsidR="00864EEF">
        <w:tab/>
        <w:t>sema</w:t>
      </w:r>
      <w:r w:rsidR="00864EEF">
        <w:tab/>
        <w:t>tjua</w:t>
      </w:r>
    </w:p>
    <w:p w14:paraId="0CD19B5F" w14:textId="77777777" w:rsidR="00800AD8" w:rsidRDefault="00800AD8" w:rsidP="008C3B63">
      <w:pPr>
        <w:pStyle w:val="InterlineGlossWithTrans"/>
        <w:tabs>
          <w:tab w:val="left" w:pos="533"/>
          <w:tab w:val="left" w:pos="797"/>
          <w:tab w:val="left" w:pos="1616"/>
          <w:tab w:val="left" w:pos="2555"/>
          <w:tab w:val="left" w:pos="4139"/>
          <w:tab w:val="left" w:pos="5153"/>
          <w:tab w:val="left" w:pos="6662"/>
          <w:tab w:val="left" w:pos="7406"/>
          <w:tab w:val="right" w:pos="8789"/>
        </w:tabs>
      </w:pPr>
      <w:r>
        <w:tab/>
        <w:t>a</w:t>
      </w:r>
      <w:r>
        <w:tab/>
        <w:t>uqaîay</w:t>
      </w:r>
      <w:r>
        <w:tab/>
        <w:t>vavayan</w:t>
      </w:r>
      <w:r>
        <w:tab/>
        <w:t>ka-ke÷i-an</w:t>
      </w:r>
      <w:r>
        <w:tab/>
        <w:t>ma-puîat</w:t>
      </w:r>
      <w:r>
        <w:tab/>
        <w:t>ma-qepu</w:t>
      </w:r>
      <w:r w:rsidR="00864EEF">
        <w:tab/>
        <w:t>em=sa</w:t>
      </w:r>
      <w:r w:rsidR="00864EEF">
        <w:tab/>
        <w:t>tjua</w:t>
      </w:r>
    </w:p>
    <w:p w14:paraId="60423578" w14:textId="77777777" w:rsidR="00800AD8" w:rsidRDefault="00800AD8" w:rsidP="008C3B63">
      <w:pPr>
        <w:pStyle w:val="InterlineTransNoFree"/>
        <w:tabs>
          <w:tab w:val="left" w:pos="797"/>
          <w:tab w:val="left" w:pos="1616"/>
          <w:tab w:val="left" w:pos="2555"/>
          <w:tab w:val="left" w:pos="4139"/>
          <w:tab w:val="left" w:pos="5153"/>
          <w:tab w:val="left" w:pos="6662"/>
          <w:tab w:val="left" w:pos="7406"/>
          <w:tab w:val="right" w:pos="8789"/>
        </w:tabs>
      </w:pPr>
      <w:r>
        <w:rPr>
          <w:smallCaps/>
        </w:rPr>
        <w:tab/>
        <w:t>c</w:t>
      </w:r>
      <w:r>
        <w:rPr>
          <w:smallCaps/>
        </w:rPr>
        <w:tab/>
      </w:r>
      <w:r>
        <w:t>male</w:t>
      </w:r>
      <w:r>
        <w:tab/>
        <w:t>female</w:t>
      </w:r>
      <w:r>
        <w:tab/>
      </w:r>
      <w:r>
        <w:rPr>
          <w:smallCaps/>
        </w:rPr>
        <w:t>red</w:t>
      </w:r>
      <w:r>
        <w:t>-small-</w:t>
      </w:r>
      <w:r>
        <w:rPr>
          <w:smallCaps/>
        </w:rPr>
        <w:t>nom</w:t>
      </w:r>
      <w:r>
        <w:tab/>
      </w:r>
      <w:r>
        <w:rPr>
          <w:smallCaps/>
        </w:rPr>
        <w:t>num</w:t>
      </w:r>
      <w:r>
        <w:t>-all</w:t>
      </w:r>
      <w:r>
        <w:tab/>
      </w:r>
      <w:r>
        <w:rPr>
          <w:smallCaps/>
        </w:rPr>
        <w:t>stat</w:t>
      </w:r>
      <w:r>
        <w:t>-associate</w:t>
      </w:r>
      <w:r w:rsidR="00864EEF">
        <w:tab/>
      </w:r>
      <w:r w:rsidR="00864EEF">
        <w:rPr>
          <w:smallCaps/>
        </w:rPr>
        <w:t>af</w:t>
      </w:r>
      <w:r w:rsidR="00864EEF">
        <w:t>=go</w:t>
      </w:r>
      <w:r w:rsidR="00864EEF">
        <w:tab/>
        <w:t>there</w:t>
      </w:r>
    </w:p>
    <w:p w14:paraId="670A3201" w14:textId="77777777" w:rsidR="00800AD8" w:rsidRDefault="00864EEF" w:rsidP="008C3B63">
      <w:pPr>
        <w:pStyle w:val="InterlineText"/>
        <w:tabs>
          <w:tab w:val="left" w:pos="533"/>
          <w:tab w:val="right" w:pos="8789"/>
        </w:tabs>
      </w:pPr>
      <w:r>
        <w:tab/>
        <w:t>mamazangiîan.</w:t>
      </w:r>
    </w:p>
    <w:p w14:paraId="0D2D4268" w14:textId="77777777" w:rsidR="00800AD8" w:rsidRDefault="00864EEF" w:rsidP="008C3B63">
      <w:pPr>
        <w:pStyle w:val="InterlineGlossWithTrans"/>
        <w:tabs>
          <w:tab w:val="left" w:pos="533"/>
          <w:tab w:val="right" w:pos="8789"/>
        </w:tabs>
      </w:pPr>
      <w:r>
        <w:tab/>
        <w:t>ma-ma-zangiî-an</w:t>
      </w:r>
    </w:p>
    <w:p w14:paraId="1C5954CB" w14:textId="77777777" w:rsidR="00800AD8" w:rsidRDefault="00864EEF" w:rsidP="008C3B63">
      <w:pPr>
        <w:pStyle w:val="InterlineTransNoFree"/>
        <w:tabs>
          <w:tab w:val="right" w:pos="8789"/>
        </w:tabs>
      </w:pPr>
      <w:r>
        <w:tab/>
      </w:r>
      <w:r w:rsidRPr="00864EEF">
        <w:rPr>
          <w:smallCaps/>
        </w:rPr>
        <w:t>stat</w:t>
      </w:r>
      <w:r>
        <w:t>-</w:t>
      </w:r>
      <w:r w:rsidRPr="00864EEF">
        <w:rPr>
          <w:smallCaps/>
        </w:rPr>
        <w:t>stat</w:t>
      </w:r>
      <w:r>
        <w:t>-chief-</w:t>
      </w:r>
      <w:r w:rsidRPr="00864EEF">
        <w:rPr>
          <w:smallCaps/>
        </w:rPr>
        <w:t>nom</w:t>
      </w:r>
      <w:r>
        <w:rPr>
          <w:smallCaps/>
        </w:rPr>
        <w:tab/>
      </w:r>
      <w:r>
        <w:t>Men, women and children all gather at the chief’s place.</w:t>
      </w:r>
    </w:p>
    <w:p w14:paraId="2A16AE63" w14:textId="77777777" w:rsidR="00800AD8" w:rsidRDefault="00DC1AE0" w:rsidP="008C3B63">
      <w:pPr>
        <w:pStyle w:val="InterlineText"/>
        <w:tabs>
          <w:tab w:val="left" w:pos="533"/>
          <w:tab w:val="left" w:pos="797"/>
          <w:tab w:val="left" w:pos="2261"/>
          <w:tab w:val="left" w:pos="2525"/>
          <w:tab w:val="left" w:pos="3629"/>
          <w:tab w:val="left" w:pos="4673"/>
          <w:tab w:val="left" w:pos="5177"/>
          <w:tab w:val="left" w:pos="5741"/>
          <w:tab w:val="left" w:pos="6245"/>
          <w:tab w:val="left" w:pos="7469"/>
          <w:tab w:val="right" w:pos="8789"/>
        </w:tabs>
      </w:pPr>
      <w:r w:rsidRPr="003A1D48">
        <w:rPr>
          <w:rStyle w:val="InterlineTextNumChar"/>
        </w:rPr>
        <w:t>024</w:t>
      </w:r>
      <w:r w:rsidR="00800AD8">
        <w:tab/>
        <w:t>a</w:t>
      </w:r>
      <w:r w:rsidR="00800AD8">
        <w:tab/>
        <w:t>naqemtsi</w:t>
      </w:r>
      <w:r w:rsidR="00800AD8">
        <w:tab/>
        <w:t>a</w:t>
      </w:r>
      <w:r w:rsidR="00800AD8">
        <w:tab/>
        <w:t>tsautsau</w:t>
      </w:r>
      <w:r w:rsidR="00800AD8">
        <w:tab/>
        <w:t>kematsu</w:t>
      </w:r>
      <w:r w:rsidR="00800AD8">
        <w:tab/>
        <w:t>tua</w:t>
      </w:r>
      <w:r w:rsidR="00800AD8">
        <w:tab/>
        <w:t>÷i÷i,</w:t>
      </w:r>
      <w:r w:rsidR="00800AD8">
        <w:tab/>
        <w:t>tu</w:t>
      </w:r>
      <w:r w:rsidR="00800AD8">
        <w:tab/>
        <w:t>sipakan</w:t>
      </w:r>
      <w:r w:rsidR="00800AD8">
        <w:tab/>
        <w:t>tua</w:t>
      </w:r>
    </w:p>
    <w:p w14:paraId="432CE01C" w14:textId="77777777" w:rsidR="00800AD8" w:rsidRDefault="00800AD8" w:rsidP="008C3B63">
      <w:pPr>
        <w:pStyle w:val="InterlineGlossWithTrans"/>
        <w:tabs>
          <w:tab w:val="left" w:pos="533"/>
          <w:tab w:val="left" w:pos="797"/>
          <w:tab w:val="left" w:pos="2261"/>
          <w:tab w:val="left" w:pos="2525"/>
          <w:tab w:val="left" w:pos="3629"/>
          <w:tab w:val="left" w:pos="4673"/>
          <w:tab w:val="left" w:pos="5177"/>
          <w:tab w:val="left" w:pos="5741"/>
          <w:tab w:val="left" w:pos="6245"/>
          <w:tab w:val="left" w:pos="7469"/>
          <w:tab w:val="right" w:pos="8789"/>
        </w:tabs>
      </w:pPr>
      <w:r>
        <w:tab/>
        <w:t>a</w:t>
      </w:r>
      <w:r>
        <w:tab/>
        <w:t>na-m=qetsi</w:t>
      </w:r>
      <w:r>
        <w:tab/>
        <w:t>a</w:t>
      </w:r>
      <w:r>
        <w:tab/>
        <w:t>tsau-tsau</w:t>
      </w:r>
      <w:r>
        <w:tab/>
        <w:t>em=katsu</w:t>
      </w:r>
      <w:r>
        <w:tab/>
        <w:t>tua</w:t>
      </w:r>
      <w:r>
        <w:tab/>
        <w:t>÷i÷i</w:t>
      </w:r>
      <w:r>
        <w:tab/>
        <w:t>tu</w:t>
      </w:r>
      <w:r>
        <w:tab/>
        <w:t>si-pa-kan</w:t>
      </w:r>
      <w:r>
        <w:tab/>
        <w:t>tua</w:t>
      </w:r>
    </w:p>
    <w:p w14:paraId="2B9E6B57" w14:textId="77777777" w:rsidR="00800AD8" w:rsidRDefault="00800AD8" w:rsidP="008C3B63">
      <w:pPr>
        <w:pStyle w:val="InterlineTransNoFree"/>
        <w:tabs>
          <w:tab w:val="left" w:pos="797"/>
          <w:tab w:val="left" w:pos="2261"/>
          <w:tab w:val="left" w:pos="2525"/>
          <w:tab w:val="left" w:pos="3629"/>
          <w:tab w:val="left" w:pos="4673"/>
          <w:tab w:val="left" w:pos="5177"/>
          <w:tab w:val="left" w:pos="5741"/>
          <w:tab w:val="left" w:pos="6245"/>
          <w:tab w:val="left" w:pos="7469"/>
          <w:tab w:val="right" w:pos="8789"/>
        </w:tabs>
      </w:pPr>
      <w:r>
        <w:rPr>
          <w:smallCaps/>
        </w:rPr>
        <w:tab/>
        <w:t>c</w:t>
      </w:r>
      <w:r>
        <w:rPr>
          <w:smallCaps/>
        </w:rPr>
        <w:tab/>
        <w:t>past</w:t>
      </w:r>
      <w:r>
        <w:t>-</w:t>
      </w:r>
      <w:r>
        <w:rPr>
          <w:smallCaps/>
        </w:rPr>
        <w:t>af</w:t>
      </w:r>
      <w:r>
        <w:t>=fight</w:t>
      </w:r>
      <w:r>
        <w:rPr>
          <w:smallCaps/>
        </w:rPr>
        <w:tab/>
        <w:t>c</w:t>
      </w:r>
      <w:r>
        <w:rPr>
          <w:smallCaps/>
        </w:rPr>
        <w:tab/>
        <w:t>red</w:t>
      </w:r>
      <w:r>
        <w:t>-being</w:t>
      </w:r>
      <w:r>
        <w:tab/>
      </w:r>
      <w:r>
        <w:rPr>
          <w:smallCaps/>
        </w:rPr>
        <w:t>af</w:t>
      </w:r>
      <w:r>
        <w:t>=carry</w:t>
      </w:r>
      <w:r>
        <w:tab/>
      </w:r>
      <w:r>
        <w:rPr>
          <w:smallCaps/>
        </w:rPr>
        <w:t>obl</w:t>
      </w:r>
      <w:r>
        <w:tab/>
        <w:t>pig</w:t>
      </w:r>
      <w:r>
        <w:tab/>
      </w:r>
      <w:r>
        <w:rPr>
          <w:smallCaps/>
        </w:rPr>
        <w:t>obl</w:t>
      </w:r>
      <w:r>
        <w:tab/>
      </w:r>
      <w:r>
        <w:rPr>
          <w:smallCaps/>
        </w:rPr>
        <w:t>if</w:t>
      </w:r>
      <w:r>
        <w:t>-cause-eat</w:t>
      </w:r>
      <w:r>
        <w:tab/>
      </w:r>
      <w:r>
        <w:rPr>
          <w:smallCaps/>
        </w:rPr>
        <w:t>obl</w:t>
      </w:r>
    </w:p>
    <w:p w14:paraId="7788A1EC" w14:textId="77777777" w:rsidR="00800AD8" w:rsidRDefault="00800AD8" w:rsidP="008C3B63">
      <w:pPr>
        <w:pStyle w:val="InterlineText"/>
        <w:tabs>
          <w:tab w:val="left" w:pos="533"/>
          <w:tab w:val="right" w:pos="8789"/>
        </w:tabs>
      </w:pPr>
      <w:r>
        <w:tab/>
        <w:t>qintsi.</w:t>
      </w:r>
    </w:p>
    <w:p w14:paraId="4FB8D936" w14:textId="77777777" w:rsidR="00800AD8" w:rsidRDefault="00800AD8" w:rsidP="008C3B63">
      <w:pPr>
        <w:pStyle w:val="InterlineGlossWithTrans"/>
        <w:tabs>
          <w:tab w:val="left" w:pos="533"/>
          <w:tab w:val="right" w:pos="8789"/>
        </w:tabs>
      </w:pPr>
      <w:r>
        <w:tab/>
        <w:t>in=qetsi</w:t>
      </w:r>
    </w:p>
    <w:p w14:paraId="0171DDD7" w14:textId="77777777" w:rsidR="00800AD8" w:rsidRDefault="00800AD8" w:rsidP="008C3B63">
      <w:pPr>
        <w:pStyle w:val="InterlineTransNoFree"/>
        <w:tabs>
          <w:tab w:val="right" w:pos="8789"/>
        </w:tabs>
      </w:pPr>
      <w:r>
        <w:tab/>
      </w:r>
      <w:r>
        <w:rPr>
          <w:smallCaps/>
        </w:rPr>
        <w:t>perf</w:t>
      </w:r>
      <w:r>
        <w:t>=fight</w:t>
      </w:r>
      <w:r w:rsidR="00864EEF">
        <w:tab/>
        <w:t>The person who made the kill brings a pig, to feed the person killed.</w:t>
      </w:r>
    </w:p>
    <w:p w14:paraId="08581FD4" w14:textId="77777777" w:rsidR="00800AD8" w:rsidRDefault="00DC1AE0" w:rsidP="008C3B63">
      <w:pPr>
        <w:pStyle w:val="InterlineText"/>
        <w:tabs>
          <w:tab w:val="left" w:pos="533"/>
          <w:tab w:val="left" w:pos="1022"/>
          <w:tab w:val="left" w:pos="2516"/>
          <w:tab w:val="left" w:pos="3500"/>
          <w:tab w:val="left" w:pos="5294"/>
          <w:tab w:val="left" w:pos="5558"/>
          <w:tab w:val="left" w:pos="7367"/>
          <w:tab w:val="right" w:pos="8789"/>
        </w:tabs>
      </w:pPr>
      <w:r w:rsidRPr="003A1D48">
        <w:rPr>
          <w:rStyle w:val="InterlineTextNumChar"/>
        </w:rPr>
        <w:t>025</w:t>
      </w:r>
      <w:r w:rsidR="00800AD8">
        <w:tab/>
        <w:t>qau</w:t>
      </w:r>
      <w:r w:rsidR="00800AD8">
        <w:tab/>
        <w:t>zemiazian,</w:t>
      </w:r>
      <w:r w:rsidR="00864EEF">
        <w:tab/>
        <w:t>saka</w:t>
      </w:r>
      <w:r w:rsidR="00864EEF">
        <w:tab/>
        <w:t>qemauqauqaw</w:t>
      </w:r>
      <w:r w:rsidR="00864EEF">
        <w:tab/>
        <w:t>a</w:t>
      </w:r>
      <w:r w:rsidR="00864EEF">
        <w:tab/>
        <w:t>malevaleva</w:t>
      </w:r>
      <w:r w:rsidR="00864EEF">
        <w:tab/>
        <w:t>tua</w:t>
      </w:r>
    </w:p>
    <w:p w14:paraId="37C9CDA0" w14:textId="77777777" w:rsidR="00800AD8" w:rsidRDefault="00800AD8" w:rsidP="008C3B63">
      <w:pPr>
        <w:pStyle w:val="InterlineGlossWithTrans"/>
        <w:tabs>
          <w:tab w:val="left" w:pos="533"/>
          <w:tab w:val="left" w:pos="1022"/>
          <w:tab w:val="left" w:pos="2516"/>
          <w:tab w:val="left" w:pos="3500"/>
          <w:tab w:val="left" w:pos="5294"/>
          <w:tab w:val="left" w:pos="5558"/>
          <w:tab w:val="left" w:pos="7367"/>
          <w:tab w:val="right" w:pos="8789"/>
        </w:tabs>
      </w:pPr>
      <w:r>
        <w:tab/>
        <w:t>qau</w:t>
      </w:r>
      <w:r>
        <w:tab/>
        <w:t>em=zia-zian</w:t>
      </w:r>
      <w:r w:rsidR="00864EEF">
        <w:tab/>
        <w:t>sa-ka</w:t>
      </w:r>
      <w:r w:rsidR="00864EEF">
        <w:tab/>
        <w:t>em=qaw-qawqaw</w:t>
      </w:r>
      <w:r w:rsidR="00864EEF">
        <w:tab/>
        <w:t>a</w:t>
      </w:r>
      <w:r w:rsidR="00864EEF">
        <w:tab/>
        <w:t>ma-leva-leva</w:t>
      </w:r>
      <w:r w:rsidR="00864EEF">
        <w:tab/>
        <w:t>tua</w:t>
      </w:r>
    </w:p>
    <w:p w14:paraId="53E24EA6" w14:textId="77777777" w:rsidR="00800AD8" w:rsidRDefault="00800AD8" w:rsidP="008C3B63">
      <w:pPr>
        <w:pStyle w:val="InterlineTransNoFree"/>
        <w:tabs>
          <w:tab w:val="left" w:pos="1022"/>
          <w:tab w:val="left" w:pos="2516"/>
          <w:tab w:val="left" w:pos="3500"/>
          <w:tab w:val="left" w:pos="5294"/>
          <w:tab w:val="left" w:pos="5558"/>
          <w:tab w:val="left" w:pos="7367"/>
          <w:tab w:val="right" w:pos="8789"/>
        </w:tabs>
      </w:pPr>
      <w:r>
        <w:tab/>
        <w:t>so</w:t>
      </w:r>
      <w:r>
        <w:tab/>
      </w:r>
      <w:r>
        <w:rPr>
          <w:smallCaps/>
        </w:rPr>
        <w:t>af</w:t>
      </w:r>
      <w:r>
        <w:t>=</w:t>
      </w:r>
      <w:r>
        <w:rPr>
          <w:smallCaps/>
        </w:rPr>
        <w:t>red</w:t>
      </w:r>
      <w:r>
        <w:t>-dance</w:t>
      </w:r>
      <w:r w:rsidR="00864EEF">
        <w:tab/>
        <w:t>and-after</w:t>
      </w:r>
      <w:r w:rsidR="00864EEF">
        <w:tab/>
      </w:r>
      <w:r w:rsidR="00864EEF">
        <w:rPr>
          <w:smallCaps/>
        </w:rPr>
        <w:t>af</w:t>
      </w:r>
      <w:r w:rsidR="00864EEF">
        <w:t>=</w:t>
      </w:r>
      <w:r w:rsidR="00864EEF">
        <w:rPr>
          <w:smallCaps/>
        </w:rPr>
        <w:t>red</w:t>
      </w:r>
      <w:r w:rsidR="00864EEF">
        <w:t>-shout</w:t>
      </w:r>
      <w:r w:rsidR="00864EEF">
        <w:rPr>
          <w:smallCaps/>
        </w:rPr>
        <w:tab/>
        <w:t>c</w:t>
      </w:r>
      <w:r w:rsidR="00864EEF">
        <w:rPr>
          <w:smallCaps/>
        </w:rPr>
        <w:tab/>
        <w:t>stat</w:t>
      </w:r>
      <w:r w:rsidR="00864EEF">
        <w:t>-</w:t>
      </w:r>
      <w:r w:rsidR="00864EEF">
        <w:rPr>
          <w:smallCaps/>
        </w:rPr>
        <w:t>red</w:t>
      </w:r>
      <w:r w:rsidR="00864EEF">
        <w:t>-pleased</w:t>
      </w:r>
      <w:r w:rsidR="00864EEF">
        <w:tab/>
      </w:r>
      <w:r w:rsidR="00864EEF">
        <w:rPr>
          <w:smallCaps/>
        </w:rPr>
        <w:t>obl</w:t>
      </w:r>
    </w:p>
    <w:p w14:paraId="2BF01E75" w14:textId="77777777" w:rsidR="00800AD8" w:rsidRDefault="00800AD8" w:rsidP="008C3B63">
      <w:pPr>
        <w:pStyle w:val="InterlineText"/>
        <w:tabs>
          <w:tab w:val="left" w:pos="533"/>
          <w:tab w:val="right" w:pos="8789"/>
        </w:tabs>
      </w:pPr>
      <w:r>
        <w:tab/>
        <w:t>qintsian.</w:t>
      </w:r>
    </w:p>
    <w:p w14:paraId="35CD346A" w14:textId="77777777" w:rsidR="00800AD8" w:rsidRDefault="00800AD8" w:rsidP="008C3B63">
      <w:pPr>
        <w:pStyle w:val="InterlineGlossWithTrans"/>
        <w:tabs>
          <w:tab w:val="left" w:pos="533"/>
          <w:tab w:val="right" w:pos="8789"/>
        </w:tabs>
      </w:pPr>
      <w:r>
        <w:tab/>
        <w:t>in=qetsi-an</w:t>
      </w:r>
    </w:p>
    <w:p w14:paraId="1C608C0B" w14:textId="77777777" w:rsidR="00800AD8" w:rsidRDefault="00800AD8" w:rsidP="008C3B63">
      <w:pPr>
        <w:pStyle w:val="InterlineTransNoFree"/>
        <w:tabs>
          <w:tab w:val="right" w:pos="8789"/>
        </w:tabs>
      </w:pPr>
      <w:r>
        <w:tab/>
      </w:r>
      <w:r>
        <w:rPr>
          <w:smallCaps/>
        </w:rPr>
        <w:t>perf</w:t>
      </w:r>
      <w:r>
        <w:t>=fight-</w:t>
      </w:r>
      <w:r>
        <w:rPr>
          <w:smallCaps/>
        </w:rPr>
        <w:t>nom</w:t>
      </w:r>
      <w:r w:rsidR="00864EEF">
        <w:rPr>
          <w:smallCaps/>
        </w:rPr>
        <w:tab/>
      </w:r>
      <w:r w:rsidR="00864EEF">
        <w:t>And we dance, and shout to celebrate the killing.</w:t>
      </w:r>
    </w:p>
    <w:p w14:paraId="3EE94B0D" w14:textId="77777777" w:rsidR="00800AD8" w:rsidRDefault="00DC1AE0" w:rsidP="008C3B63">
      <w:pPr>
        <w:pStyle w:val="InterlineText"/>
        <w:tabs>
          <w:tab w:val="left" w:pos="533"/>
          <w:tab w:val="left" w:pos="797"/>
          <w:tab w:val="left" w:pos="1391"/>
          <w:tab w:val="left" w:pos="1880"/>
          <w:tab w:val="left" w:pos="3014"/>
          <w:tab w:val="left" w:pos="5198"/>
          <w:tab w:val="left" w:pos="5702"/>
          <w:tab w:val="left" w:pos="7571"/>
          <w:tab w:val="right" w:pos="8789"/>
        </w:tabs>
      </w:pPr>
      <w:r w:rsidRPr="003A1D48">
        <w:rPr>
          <w:rStyle w:val="InterlineTextNumChar"/>
        </w:rPr>
        <w:t>026</w:t>
      </w:r>
      <w:r w:rsidR="00800AD8">
        <w:tab/>
        <w:t>a</w:t>
      </w:r>
      <w:r w:rsidR="00800AD8">
        <w:tab/>
        <w:t>qulu</w:t>
      </w:r>
      <w:r w:rsidR="00800AD8">
        <w:tab/>
        <w:t>nua</w:t>
      </w:r>
      <w:r w:rsidR="00800AD8">
        <w:tab/>
        <w:t>qintsi</w:t>
      </w:r>
      <w:r w:rsidR="00800AD8">
        <w:tab/>
        <w:t>pinivetsekadan</w:t>
      </w:r>
      <w:r w:rsidR="00800AD8">
        <w:tab/>
        <w:t>tua</w:t>
      </w:r>
      <w:r w:rsidR="00800AD8">
        <w:tab/>
        <w:t>katsasavan</w:t>
      </w:r>
      <w:r w:rsidR="00800AD8">
        <w:tab/>
        <w:t>a</w:t>
      </w:r>
    </w:p>
    <w:p w14:paraId="16F10F63" w14:textId="77777777" w:rsidR="00800AD8" w:rsidRDefault="00800AD8" w:rsidP="008C3B63">
      <w:pPr>
        <w:pStyle w:val="InterlineGlossWithTrans"/>
        <w:tabs>
          <w:tab w:val="left" w:pos="533"/>
          <w:tab w:val="left" w:pos="797"/>
          <w:tab w:val="left" w:pos="1391"/>
          <w:tab w:val="left" w:pos="1880"/>
          <w:tab w:val="left" w:pos="3014"/>
          <w:tab w:val="left" w:pos="5198"/>
          <w:tab w:val="left" w:pos="5702"/>
          <w:tab w:val="left" w:pos="7571"/>
          <w:tab w:val="right" w:pos="8789"/>
        </w:tabs>
      </w:pPr>
      <w:r>
        <w:tab/>
        <w:t>a</w:t>
      </w:r>
      <w:r>
        <w:tab/>
        <w:t>qulu</w:t>
      </w:r>
      <w:r>
        <w:tab/>
        <w:t>nua</w:t>
      </w:r>
      <w:r>
        <w:tab/>
        <w:t>in=qetsi</w:t>
      </w:r>
      <w:r>
        <w:tab/>
        <w:t>in=pi-ve-tsekad-an</w:t>
      </w:r>
      <w:r>
        <w:tab/>
        <w:t>tua</w:t>
      </w:r>
      <w:r>
        <w:tab/>
        <w:t>ka-tsasaw-an</w:t>
      </w:r>
      <w:r>
        <w:tab/>
        <w:t>a</w:t>
      </w:r>
    </w:p>
    <w:p w14:paraId="38E7FE64" w14:textId="77777777" w:rsidR="00800AD8" w:rsidRDefault="00800AD8" w:rsidP="008C3B63">
      <w:pPr>
        <w:pStyle w:val="InterlineTransNoFree"/>
        <w:tabs>
          <w:tab w:val="left" w:pos="797"/>
          <w:tab w:val="left" w:pos="1391"/>
          <w:tab w:val="left" w:pos="1880"/>
          <w:tab w:val="left" w:pos="3014"/>
          <w:tab w:val="left" w:pos="5198"/>
          <w:tab w:val="left" w:pos="5702"/>
          <w:tab w:val="left" w:pos="7571"/>
          <w:tab w:val="right" w:pos="8789"/>
        </w:tabs>
        <w:rPr>
          <w:smallCaps/>
        </w:rPr>
      </w:pPr>
      <w:r>
        <w:rPr>
          <w:smallCaps/>
        </w:rPr>
        <w:tab/>
        <w:t>c</w:t>
      </w:r>
      <w:r>
        <w:rPr>
          <w:smallCaps/>
        </w:rPr>
        <w:tab/>
      </w:r>
      <w:r>
        <w:t>head</w:t>
      </w:r>
      <w:r>
        <w:tab/>
        <w:t>of</w:t>
      </w:r>
      <w:r>
        <w:tab/>
      </w:r>
      <w:r>
        <w:rPr>
          <w:smallCaps/>
        </w:rPr>
        <w:t>perf</w:t>
      </w:r>
      <w:r>
        <w:t>=fight</w:t>
      </w:r>
      <w:r>
        <w:tab/>
      </w:r>
      <w:r>
        <w:rPr>
          <w:smallCaps/>
        </w:rPr>
        <w:t>perf</w:t>
      </w:r>
      <w:r>
        <w:t>=put-?-middle-</w:t>
      </w:r>
      <w:r>
        <w:rPr>
          <w:smallCaps/>
        </w:rPr>
        <w:t>lf</w:t>
      </w:r>
      <w:r>
        <w:tab/>
      </w:r>
      <w:r>
        <w:rPr>
          <w:smallCaps/>
        </w:rPr>
        <w:t>obl</w:t>
      </w:r>
      <w:r>
        <w:tab/>
        <w:t>main-outside-</w:t>
      </w:r>
      <w:r>
        <w:rPr>
          <w:smallCaps/>
        </w:rPr>
        <w:t>nom</w:t>
      </w:r>
      <w:r>
        <w:rPr>
          <w:smallCaps/>
        </w:rPr>
        <w:tab/>
        <w:t>c</w:t>
      </w:r>
    </w:p>
    <w:p w14:paraId="3717095C" w14:textId="77777777" w:rsidR="00800AD8" w:rsidRDefault="00864EEF" w:rsidP="008C3B63">
      <w:pPr>
        <w:pStyle w:val="InterlineText"/>
        <w:tabs>
          <w:tab w:val="left" w:pos="533"/>
          <w:tab w:val="left" w:pos="2612"/>
          <w:tab w:val="left" w:pos="3116"/>
          <w:tab w:val="right" w:pos="8789"/>
        </w:tabs>
      </w:pPr>
      <w:r>
        <w:tab/>
        <w:t>pinivavaw</w:t>
      </w:r>
      <w:r w:rsidR="00800AD8">
        <w:tab/>
        <w:t>tua</w:t>
      </w:r>
      <w:r w:rsidR="00800AD8">
        <w:tab/>
        <w:t>valanga.</w:t>
      </w:r>
    </w:p>
    <w:p w14:paraId="09CEEFC2" w14:textId="77777777" w:rsidR="00800AD8" w:rsidRDefault="00864EEF" w:rsidP="008C3B63">
      <w:pPr>
        <w:pStyle w:val="InterlineGlossWithTrans"/>
        <w:tabs>
          <w:tab w:val="left" w:pos="533"/>
          <w:tab w:val="left" w:pos="2612"/>
          <w:tab w:val="left" w:pos="3116"/>
          <w:tab w:val="right" w:pos="8789"/>
        </w:tabs>
      </w:pPr>
      <w:r>
        <w:tab/>
        <w:t>in=pi-va-vaw</w:t>
      </w:r>
      <w:r w:rsidR="00800AD8">
        <w:tab/>
        <w:t>tua</w:t>
      </w:r>
      <w:r w:rsidR="00800AD8">
        <w:tab/>
        <w:t>valanga</w:t>
      </w:r>
    </w:p>
    <w:p w14:paraId="62D09714" w14:textId="77777777" w:rsidR="00800AD8" w:rsidRDefault="00864EEF" w:rsidP="008C3B63">
      <w:pPr>
        <w:pStyle w:val="InterlineTrans"/>
        <w:tabs>
          <w:tab w:val="left" w:pos="533"/>
          <w:tab w:val="left" w:pos="2612"/>
          <w:tab w:val="left" w:pos="3116"/>
          <w:tab w:val="right" w:pos="8789"/>
        </w:tabs>
      </w:pPr>
      <w:r>
        <w:tab/>
      </w:r>
      <w:r>
        <w:rPr>
          <w:smallCaps/>
        </w:rPr>
        <w:t>perf</w:t>
      </w:r>
      <w:r>
        <w:t>=put-</w:t>
      </w:r>
      <w:r>
        <w:rPr>
          <w:smallCaps/>
        </w:rPr>
        <w:t>red</w:t>
      </w:r>
      <w:r>
        <w:t>-above</w:t>
      </w:r>
      <w:r w:rsidR="00800AD8">
        <w:tab/>
      </w:r>
      <w:r w:rsidR="00800AD8">
        <w:rPr>
          <w:smallCaps/>
        </w:rPr>
        <w:t>obl</w:t>
      </w:r>
      <w:r w:rsidR="00800AD8">
        <w:tab/>
        <w:t>mortar</w:t>
      </w:r>
    </w:p>
    <w:p w14:paraId="7740BD8B" w14:textId="77777777" w:rsidR="00800AD8" w:rsidRDefault="00800AD8" w:rsidP="008C3B63">
      <w:pPr>
        <w:pStyle w:val="InterlineFree"/>
        <w:tabs>
          <w:tab w:val="right" w:pos="8789"/>
        </w:tabs>
      </w:pPr>
      <w:r>
        <w:t xml:space="preserve">The head of the person killed is put in the middle </w:t>
      </w:r>
      <w:r w:rsidR="000D0059">
        <w:t xml:space="preserve">of the courtyard </w:t>
      </w:r>
      <w:r>
        <w:t>on a mortar,</w:t>
      </w:r>
    </w:p>
    <w:p w14:paraId="09B47130" w14:textId="77777777" w:rsidR="00800AD8" w:rsidRDefault="00DC1AE0" w:rsidP="008C3B63">
      <w:pPr>
        <w:pStyle w:val="InterlineText"/>
        <w:tabs>
          <w:tab w:val="left" w:pos="533"/>
          <w:tab w:val="left" w:pos="1022"/>
          <w:tab w:val="left" w:pos="1841"/>
          <w:tab w:val="left" w:pos="2780"/>
          <w:tab w:val="left" w:pos="4364"/>
          <w:tab w:val="left" w:pos="6518"/>
          <w:tab w:val="left" w:pos="6782"/>
          <w:tab w:val="right" w:pos="8789"/>
        </w:tabs>
      </w:pPr>
      <w:r w:rsidRPr="003A1D48">
        <w:rPr>
          <w:rStyle w:val="InterlineTextNumChar"/>
        </w:rPr>
        <w:t>027</w:t>
      </w:r>
      <w:r w:rsidR="00800AD8">
        <w:tab/>
        <w:t>qau</w:t>
      </w:r>
      <w:r w:rsidR="00800AD8">
        <w:tab/>
        <w:t>uqaîay</w:t>
      </w:r>
      <w:r w:rsidR="00800AD8">
        <w:tab/>
        <w:t>vavayan</w:t>
      </w:r>
      <w:r w:rsidR="00800AD8">
        <w:tab/>
        <w:t>kake÷ian</w:t>
      </w:r>
      <w:r w:rsidR="00800AD8">
        <w:tab/>
        <w:t>kipalingulinguî</w:t>
      </w:r>
      <w:r w:rsidR="00800AD8">
        <w:tab/>
        <w:t>a</w:t>
      </w:r>
      <w:r w:rsidR="00864EEF">
        <w:tab/>
        <w:t>zemian.</w:t>
      </w:r>
    </w:p>
    <w:p w14:paraId="6A67034B" w14:textId="77777777" w:rsidR="00800AD8" w:rsidRDefault="00800AD8" w:rsidP="008C3B63">
      <w:pPr>
        <w:pStyle w:val="InterlineGlossWithTrans"/>
        <w:tabs>
          <w:tab w:val="left" w:pos="533"/>
          <w:tab w:val="left" w:pos="1022"/>
          <w:tab w:val="left" w:pos="1841"/>
          <w:tab w:val="left" w:pos="2780"/>
          <w:tab w:val="left" w:pos="4364"/>
          <w:tab w:val="left" w:pos="6518"/>
          <w:tab w:val="left" w:pos="6782"/>
          <w:tab w:val="right" w:pos="8789"/>
        </w:tabs>
      </w:pPr>
      <w:r>
        <w:tab/>
        <w:t>qau</w:t>
      </w:r>
      <w:r>
        <w:tab/>
        <w:t>uqaîay</w:t>
      </w:r>
      <w:r>
        <w:tab/>
        <w:t>vavayan</w:t>
      </w:r>
      <w:r>
        <w:tab/>
        <w:t>ka-ke÷i-an</w:t>
      </w:r>
      <w:r>
        <w:tab/>
        <w:t>ki-pa-lingu-linguî</w:t>
      </w:r>
      <w:r>
        <w:tab/>
        <w:t>a</w:t>
      </w:r>
      <w:r w:rsidR="00864EEF">
        <w:tab/>
        <w:t>em=zian</w:t>
      </w:r>
    </w:p>
    <w:p w14:paraId="0CF651AE" w14:textId="77777777" w:rsidR="00800AD8" w:rsidRDefault="00800AD8" w:rsidP="008C3B63">
      <w:pPr>
        <w:pStyle w:val="InterlineTrans"/>
        <w:tabs>
          <w:tab w:val="left" w:pos="533"/>
          <w:tab w:val="left" w:pos="1022"/>
          <w:tab w:val="left" w:pos="1841"/>
          <w:tab w:val="left" w:pos="2780"/>
          <w:tab w:val="left" w:pos="4364"/>
          <w:tab w:val="left" w:pos="6518"/>
          <w:tab w:val="left" w:pos="6782"/>
          <w:tab w:val="right" w:pos="8789"/>
        </w:tabs>
        <w:rPr>
          <w:smallCaps/>
        </w:rPr>
      </w:pPr>
      <w:r>
        <w:tab/>
        <w:t>so</w:t>
      </w:r>
      <w:r>
        <w:tab/>
        <w:t>male</w:t>
      </w:r>
      <w:r>
        <w:tab/>
        <w:t>female</w:t>
      </w:r>
      <w:r>
        <w:tab/>
      </w:r>
      <w:r>
        <w:rPr>
          <w:smallCaps/>
        </w:rPr>
        <w:t>red</w:t>
      </w:r>
      <w:r>
        <w:t>-small-</w:t>
      </w:r>
      <w:r>
        <w:rPr>
          <w:smallCaps/>
        </w:rPr>
        <w:t>nom</w:t>
      </w:r>
      <w:r>
        <w:tab/>
        <w:t>do-cause-</w:t>
      </w:r>
      <w:r>
        <w:rPr>
          <w:smallCaps/>
        </w:rPr>
        <w:t>red</w:t>
      </w:r>
      <w:r>
        <w:t>-around</w:t>
      </w:r>
      <w:r>
        <w:rPr>
          <w:smallCaps/>
        </w:rPr>
        <w:tab/>
        <w:t>c</w:t>
      </w:r>
      <w:r w:rsidR="00864EEF">
        <w:tab/>
      </w:r>
      <w:r w:rsidR="00864EEF">
        <w:rPr>
          <w:smallCaps/>
        </w:rPr>
        <w:t>af</w:t>
      </w:r>
      <w:r w:rsidR="00864EEF">
        <w:t>=dance</w:t>
      </w:r>
    </w:p>
    <w:p w14:paraId="60A8363C" w14:textId="77777777" w:rsidR="00800AD8" w:rsidRDefault="00800AD8" w:rsidP="008C3B63">
      <w:pPr>
        <w:pStyle w:val="InterlineFree"/>
        <w:tabs>
          <w:tab w:val="right" w:pos="8789"/>
        </w:tabs>
      </w:pPr>
      <w:r>
        <w:t>and men, women and children dance round it.</w:t>
      </w:r>
    </w:p>
    <w:p w14:paraId="30357437" w14:textId="77777777" w:rsidR="00800AD8" w:rsidRDefault="00DC1AE0" w:rsidP="008C3B63">
      <w:pPr>
        <w:pStyle w:val="InterlineText"/>
        <w:tabs>
          <w:tab w:val="left" w:pos="533"/>
          <w:tab w:val="left" w:pos="1187"/>
          <w:tab w:val="left" w:pos="1736"/>
          <w:tab w:val="left" w:pos="2000"/>
          <w:tab w:val="left" w:pos="2759"/>
          <w:tab w:val="left" w:pos="4208"/>
          <w:tab w:val="left" w:pos="4982"/>
          <w:tab w:val="left" w:pos="5846"/>
          <w:tab w:val="right" w:pos="8789"/>
        </w:tabs>
      </w:pPr>
      <w:r w:rsidRPr="003A1D48">
        <w:rPr>
          <w:rStyle w:val="InterlineTextNumChar"/>
        </w:rPr>
        <w:t>028</w:t>
      </w:r>
      <w:r w:rsidR="00800AD8">
        <w:tab/>
        <w:t>nu</w:t>
      </w:r>
      <w:r w:rsidR="00800AD8">
        <w:tab/>
        <w:t>lima</w:t>
      </w:r>
      <w:r w:rsidR="00800AD8">
        <w:tab/>
        <w:t>a</w:t>
      </w:r>
      <w:r w:rsidR="00800AD8">
        <w:tab/>
        <w:t>qadaw</w:t>
      </w:r>
      <w:r w:rsidR="00800AD8">
        <w:tab/>
        <w:t>puamin</w:t>
      </w:r>
      <w:r w:rsidR="00800AD8">
        <w:tab/>
        <w:t>anga;</w:t>
      </w:r>
      <w:r w:rsidR="00800AD8">
        <w:tab/>
        <w:t>sitjanga</w:t>
      </w:r>
      <w:r w:rsidR="00800AD8">
        <w:tab/>
        <w:t>qaîaqaîa.</w:t>
      </w:r>
    </w:p>
    <w:p w14:paraId="0DB82259" w14:textId="77777777" w:rsidR="00800AD8" w:rsidRDefault="00800AD8" w:rsidP="008C3B63">
      <w:pPr>
        <w:pStyle w:val="InterlineGlossWithTrans"/>
        <w:tabs>
          <w:tab w:val="left" w:pos="533"/>
          <w:tab w:val="left" w:pos="1187"/>
          <w:tab w:val="left" w:pos="1736"/>
          <w:tab w:val="left" w:pos="2000"/>
          <w:tab w:val="left" w:pos="2759"/>
          <w:tab w:val="left" w:pos="4208"/>
          <w:tab w:val="left" w:pos="4982"/>
          <w:tab w:val="left" w:pos="5846"/>
          <w:tab w:val="right" w:pos="8789"/>
        </w:tabs>
      </w:pPr>
      <w:r>
        <w:tab/>
        <w:t>nu</w:t>
      </w:r>
      <w:r>
        <w:tab/>
        <w:t>lima</w:t>
      </w:r>
      <w:r>
        <w:tab/>
        <w:t>a</w:t>
      </w:r>
      <w:r>
        <w:tab/>
        <w:t>qadaw</w:t>
      </w:r>
      <w:r>
        <w:tab/>
        <w:t>pu-amin</w:t>
      </w:r>
      <w:r>
        <w:tab/>
        <w:t>anga</w:t>
      </w:r>
      <w:r>
        <w:tab/>
        <w:t>sitjanga</w:t>
      </w:r>
      <w:r>
        <w:tab/>
        <w:t>qaîa-qaîa</w:t>
      </w:r>
    </w:p>
    <w:p w14:paraId="6C0A64EE" w14:textId="77777777" w:rsidR="00800AD8" w:rsidRDefault="00800AD8" w:rsidP="008C3B63">
      <w:pPr>
        <w:pStyle w:val="InterlineTrans"/>
        <w:tabs>
          <w:tab w:val="left" w:pos="533"/>
          <w:tab w:val="left" w:pos="1187"/>
          <w:tab w:val="left" w:pos="1736"/>
          <w:tab w:val="left" w:pos="2000"/>
          <w:tab w:val="left" w:pos="2759"/>
          <w:tab w:val="left" w:pos="4208"/>
          <w:tab w:val="left" w:pos="4982"/>
          <w:tab w:val="left" w:pos="5846"/>
          <w:tab w:val="right" w:pos="8789"/>
        </w:tabs>
      </w:pPr>
      <w:r>
        <w:tab/>
        <w:t>when</w:t>
      </w:r>
      <w:r>
        <w:tab/>
        <w:t>five</w:t>
      </w:r>
      <w:r>
        <w:rPr>
          <w:smallCaps/>
        </w:rPr>
        <w:tab/>
        <w:t>c</w:t>
      </w:r>
      <w:r>
        <w:rPr>
          <w:smallCaps/>
        </w:rPr>
        <w:tab/>
      </w:r>
      <w:r>
        <w:t>sun</w:t>
      </w:r>
      <w:r>
        <w:tab/>
        <w:t>have-no.more</w:t>
      </w:r>
      <w:r>
        <w:tab/>
        <w:t>indeed</w:t>
      </w:r>
      <w:r>
        <w:tab/>
        <w:t>?</w:t>
      </w:r>
      <w:r>
        <w:tab/>
      </w:r>
      <w:r>
        <w:rPr>
          <w:smallCaps/>
        </w:rPr>
        <w:t>red</w:t>
      </w:r>
      <w:r>
        <w:t>-outsider</w:t>
      </w:r>
    </w:p>
    <w:p w14:paraId="65CEEBEE" w14:textId="77777777" w:rsidR="00800AD8" w:rsidRDefault="00800AD8" w:rsidP="008C3B63">
      <w:pPr>
        <w:pStyle w:val="InterlineFreeCommentFollows"/>
        <w:tabs>
          <w:tab w:val="right" w:pos="8789"/>
        </w:tabs>
      </w:pPr>
      <w:r>
        <w:t>We finish after five days. We have treated the dead like a guest (?).</w:t>
      </w:r>
    </w:p>
    <w:p w14:paraId="4E3DF1D6" w14:textId="77777777" w:rsidR="00800AD8" w:rsidRDefault="00A8416B" w:rsidP="008C3B63">
      <w:pPr>
        <w:pStyle w:val="CommentLastWithHalfSpace"/>
        <w:tabs>
          <w:tab w:val="right" w:pos="8789"/>
        </w:tabs>
      </w:pPr>
      <w:r>
        <w:t>[</w:t>
      </w:r>
      <w:r w:rsidR="00800AD8" w:rsidRPr="00864EEF">
        <w:rPr>
          <w:rStyle w:val="VernacularText"/>
        </w:rPr>
        <w:t>sitjanga</w:t>
      </w:r>
      <w:r w:rsidR="00800AD8">
        <w:t>: O</w:t>
      </w:r>
      <w:r w:rsidR="00864EEF">
        <w:t xml:space="preserve">A’s </w:t>
      </w:r>
      <w:r w:rsidR="00800AD8">
        <w:t>Japanese gloss</w:t>
      </w:r>
      <w:r w:rsidR="00864EEF">
        <w:t xml:space="preserve"> unclear</w:t>
      </w:r>
      <w:r w:rsidR="00800AD8">
        <w:t>.</w:t>
      </w:r>
      <w:r>
        <w:t>]</w:t>
      </w:r>
    </w:p>
    <w:p w14:paraId="3973798E" w14:textId="77777777" w:rsidR="00800AD8" w:rsidRDefault="00DC1AE0" w:rsidP="008C3B63">
      <w:pPr>
        <w:pStyle w:val="InterlineText"/>
        <w:tabs>
          <w:tab w:val="left" w:pos="533"/>
          <w:tab w:val="left" w:pos="1022"/>
          <w:tab w:val="left" w:pos="2471"/>
          <w:tab w:val="right" w:pos="8789"/>
        </w:tabs>
      </w:pPr>
      <w:r w:rsidRPr="003A1D48">
        <w:rPr>
          <w:rStyle w:val="InterlineTextNumChar"/>
        </w:rPr>
        <w:t>029</w:t>
      </w:r>
      <w:r w:rsidR="00800AD8">
        <w:tab/>
        <w:t>qau</w:t>
      </w:r>
      <w:r w:rsidR="00800AD8">
        <w:tab/>
        <w:t>puamin</w:t>
      </w:r>
      <w:r w:rsidR="00800AD8">
        <w:tab/>
        <w:t>anga.</w:t>
      </w:r>
    </w:p>
    <w:p w14:paraId="1E0B1C1F" w14:textId="77777777" w:rsidR="00800AD8" w:rsidRDefault="00800AD8" w:rsidP="008C3B63">
      <w:pPr>
        <w:pStyle w:val="InterlineGlossWithTrans"/>
        <w:tabs>
          <w:tab w:val="left" w:pos="533"/>
          <w:tab w:val="left" w:pos="1022"/>
          <w:tab w:val="left" w:pos="2471"/>
          <w:tab w:val="right" w:pos="8789"/>
        </w:tabs>
      </w:pPr>
      <w:r>
        <w:tab/>
        <w:t>qau</w:t>
      </w:r>
      <w:r>
        <w:tab/>
        <w:t>pu-amin</w:t>
      </w:r>
      <w:r>
        <w:tab/>
        <w:t>anga</w:t>
      </w:r>
    </w:p>
    <w:p w14:paraId="2B429B71" w14:textId="77777777" w:rsidR="00800AD8" w:rsidRDefault="00800AD8" w:rsidP="008C3B63">
      <w:pPr>
        <w:pStyle w:val="InterlineTransNoFree"/>
        <w:tabs>
          <w:tab w:val="left" w:pos="1022"/>
          <w:tab w:val="left" w:pos="2471"/>
          <w:tab w:val="right" w:pos="8789"/>
        </w:tabs>
      </w:pPr>
      <w:r>
        <w:tab/>
        <w:t>so</w:t>
      </w:r>
      <w:r>
        <w:tab/>
        <w:t>have-no.more</w:t>
      </w:r>
      <w:r>
        <w:tab/>
        <w:t>indeed</w:t>
      </w:r>
      <w:r w:rsidR="003643C2">
        <w:tab/>
        <w:t>That’s the end.</w:t>
      </w:r>
    </w:p>
    <w:p w14:paraId="35521126" w14:textId="77777777" w:rsidR="003643C2" w:rsidRDefault="00800AD8" w:rsidP="008C3B63">
      <w:pPr>
        <w:pStyle w:val="FullTranslation"/>
        <w:tabs>
          <w:tab w:val="right" w:pos="8789"/>
        </w:tabs>
      </w:pPr>
      <w:r>
        <w:t>We Paiwans hold a festival every five years. We begin by making a ball and spears. We practise for one month. After the month we go to the chief to hold the festival, taking the spears and the ball. We make a ceremonial platform behind the village gate. It is seven days behind the gate. Then we come in front of the gate and make another platform. That day the women make dumplings and beer. Every three days we dance for two days (</w:t>
      </w:r>
      <w:r w:rsidR="003643C2" w:rsidRPr="003643C2">
        <w:rPr>
          <w:i/>
        </w:rPr>
        <w:t>or</w:t>
      </w:r>
      <w:r>
        <w:t xml:space="preserve"> After three days we dance for two days)</w:t>
      </w:r>
      <w:r w:rsidR="003643C2">
        <w:t>.</w:t>
      </w:r>
      <w:r>
        <w:t xml:space="preserve"> We drink and play the ball game in front of the gate. And that’s when we summon our grandparents, and give them dumplings and beer. We all sing. When we sing, it’s the chiefs of neighbouring villages and the famous people whose names we mention. This began long ago.</w:t>
      </w:r>
    </w:p>
    <w:p w14:paraId="2868A324" w14:textId="77777777" w:rsidR="003643C2" w:rsidRDefault="00800AD8" w:rsidP="008C3B63">
      <w:pPr>
        <w:pStyle w:val="FullTranslation"/>
        <w:tabs>
          <w:tab w:val="right" w:pos="8789"/>
        </w:tabs>
      </w:pPr>
      <w:r>
        <w:t>We finish after five days, and go and hunt. When we come back from hunting, we make tips for our spears. And we go to enemy areas to hunt heads. When we kill someone, we bring the head back and celebrate. When we get home, people gather, and we celebrate victory over the enemy at the chief’s place. We dance to celebrate: “It’s a good year for us.”</w:t>
      </w:r>
    </w:p>
    <w:p w14:paraId="514768BB" w14:textId="77777777" w:rsidR="00800AD8" w:rsidRDefault="00800AD8" w:rsidP="008C3B63">
      <w:pPr>
        <w:pStyle w:val="FullTranslation"/>
        <w:tabs>
          <w:tab w:val="right" w:pos="8789"/>
        </w:tabs>
      </w:pPr>
      <w:r>
        <w:t xml:space="preserve">Men, women and children all gather at the chief’s place. The person who made the kill brings a pig, to feed the person killed. And we dance, and shout to celebrate the killing. The head of the person killed is put in the middle </w:t>
      </w:r>
      <w:r w:rsidR="000D0059">
        <w:t xml:space="preserve">of the courtyard </w:t>
      </w:r>
      <w:r>
        <w:t>on a mortar, and men, women and children dance round it. We finish after five days. We have treated the dead like a guest (?). That’s the end.</w:t>
      </w:r>
    </w:p>
    <w:p w14:paraId="3B89A0CE" w14:textId="77777777" w:rsidR="00800AD8" w:rsidRDefault="00800AD8">
      <w:pPr>
        <w:pStyle w:val="Heading4"/>
      </w:pPr>
      <w:r w:rsidRPr="00DC1AE0">
        <w:rPr>
          <w:rStyle w:val="NumTextHeadingChar"/>
        </w:rPr>
        <w:lastRenderedPageBreak/>
        <w:t>055</w:t>
      </w:r>
      <w:r>
        <w:t xml:space="preserve"> THE BLACK DRONGO BIRD</w:t>
      </w:r>
      <w:r w:rsidR="003643C2">
        <w:br/>
      </w:r>
      <w:r>
        <w:t>tjatjiw</w:t>
      </w:r>
      <w:r w:rsidR="001208B6">
        <w:t xml:space="preserve"> (</w:t>
      </w:r>
      <w:r>
        <w:t xml:space="preserve">Tjauvaîi </w:t>
      </w:r>
      <w:r w:rsidR="001208B6">
        <w:t xml:space="preserve">[or </w:t>
      </w:r>
      <w:r w:rsidR="003643C2">
        <w:t>Tjavuaîi</w:t>
      </w:r>
      <w:r w:rsidR="001208B6">
        <w:t>]</w:t>
      </w:r>
      <w:r w:rsidR="003643C2">
        <w:t xml:space="preserve"> village, p.250</w:t>
      </w:r>
      <w:r w:rsidR="001208B6">
        <w:t>)</w:t>
      </w:r>
    </w:p>
    <w:p w14:paraId="29EAD4A1" w14:textId="77777777" w:rsidR="00800AD8" w:rsidRDefault="00DC1AE0" w:rsidP="003643C2">
      <w:pPr>
        <w:pStyle w:val="InterlineText"/>
        <w:tabs>
          <w:tab w:val="left" w:pos="533"/>
          <w:tab w:val="left" w:pos="1457"/>
          <w:tab w:val="left" w:pos="2051"/>
          <w:tab w:val="left" w:pos="3050"/>
        </w:tabs>
      </w:pPr>
      <w:r w:rsidRPr="003A1D48">
        <w:rPr>
          <w:rStyle w:val="InterlineTextNumChar"/>
        </w:rPr>
        <w:t>001</w:t>
      </w:r>
      <w:r w:rsidR="00800AD8">
        <w:tab/>
        <w:t>izua</w:t>
      </w:r>
      <w:r w:rsidR="00800AD8">
        <w:tab/>
        <w:t>îa</w:t>
      </w:r>
      <w:r w:rsidR="00800AD8">
        <w:tab/>
        <w:t>ma÷usa</w:t>
      </w:r>
      <w:r w:rsidR="00800AD8">
        <w:tab/>
        <w:t>marekaka.</w:t>
      </w:r>
    </w:p>
    <w:p w14:paraId="30EBFD81" w14:textId="77777777" w:rsidR="00800AD8" w:rsidRDefault="00800AD8" w:rsidP="003643C2">
      <w:pPr>
        <w:pStyle w:val="InterlineGlossWithTrans"/>
        <w:tabs>
          <w:tab w:val="left" w:pos="533"/>
          <w:tab w:val="left" w:pos="1457"/>
          <w:tab w:val="left" w:pos="2051"/>
          <w:tab w:val="left" w:pos="3050"/>
        </w:tabs>
      </w:pPr>
      <w:r>
        <w:tab/>
        <w:t>i-zua</w:t>
      </w:r>
      <w:r>
        <w:tab/>
        <w:t>îa</w:t>
      </w:r>
      <w:r>
        <w:tab/>
        <w:t>ma-÷usa</w:t>
      </w:r>
      <w:r>
        <w:tab/>
        <w:t>mare-kaka</w:t>
      </w:r>
    </w:p>
    <w:p w14:paraId="68690F9C" w14:textId="77777777" w:rsidR="00800AD8" w:rsidRDefault="00800AD8" w:rsidP="008C3B63">
      <w:pPr>
        <w:pStyle w:val="InterlineTransNoFree"/>
        <w:tabs>
          <w:tab w:val="left" w:pos="1457"/>
          <w:tab w:val="left" w:pos="2051"/>
          <w:tab w:val="left" w:pos="3050"/>
          <w:tab w:val="right" w:pos="8789"/>
        </w:tabs>
      </w:pPr>
      <w:r>
        <w:tab/>
      </w:r>
      <w:r>
        <w:rPr>
          <w:smallCaps/>
        </w:rPr>
        <w:t>loc</w:t>
      </w:r>
      <w:r>
        <w:t>-that</w:t>
      </w:r>
      <w:r>
        <w:tab/>
        <w:t>class</w:t>
      </w:r>
      <w:r>
        <w:tab/>
      </w:r>
      <w:r>
        <w:rPr>
          <w:smallCaps/>
        </w:rPr>
        <w:t>num</w:t>
      </w:r>
      <w:r>
        <w:t>-two</w:t>
      </w:r>
      <w:r>
        <w:tab/>
        <w:t>pair-sibling</w:t>
      </w:r>
      <w:r w:rsidR="003643C2">
        <w:tab/>
        <w:t>There were two siblings.</w:t>
      </w:r>
    </w:p>
    <w:p w14:paraId="2188B408" w14:textId="77777777" w:rsidR="00800AD8" w:rsidRDefault="00DC1AE0" w:rsidP="008C3B63">
      <w:pPr>
        <w:pStyle w:val="InterlineText"/>
        <w:tabs>
          <w:tab w:val="left" w:pos="533"/>
          <w:tab w:val="left" w:pos="1022"/>
          <w:tab w:val="left" w:pos="1661"/>
          <w:tab w:val="left" w:pos="1925"/>
          <w:tab w:val="left" w:pos="3029"/>
          <w:tab w:val="left" w:pos="3293"/>
          <w:tab w:val="left" w:pos="4037"/>
          <w:tab w:val="right" w:pos="8789"/>
        </w:tabs>
      </w:pPr>
      <w:r w:rsidRPr="003A1D48">
        <w:rPr>
          <w:rStyle w:val="InterlineTextNumChar"/>
        </w:rPr>
        <w:t>002</w:t>
      </w:r>
      <w:r w:rsidR="00800AD8">
        <w:tab/>
        <w:t>qau</w:t>
      </w:r>
      <w:r w:rsidR="00800AD8">
        <w:tab/>
        <w:t>vaik</w:t>
      </w:r>
      <w:r w:rsidR="00800AD8">
        <w:tab/>
        <w:t>a</w:t>
      </w:r>
      <w:r w:rsidR="00800AD8">
        <w:tab/>
        <w:t>tjavulung</w:t>
      </w:r>
      <w:r w:rsidR="00800AD8">
        <w:tab/>
        <w:t>a</w:t>
      </w:r>
      <w:r w:rsidR="00800AD8">
        <w:tab/>
        <w:t>sema</w:t>
      </w:r>
      <w:r w:rsidR="00800AD8">
        <w:tab/>
        <w:t>tjatjan.</w:t>
      </w:r>
    </w:p>
    <w:p w14:paraId="146F6103" w14:textId="77777777" w:rsidR="00800AD8" w:rsidRDefault="00800AD8" w:rsidP="008C3B63">
      <w:pPr>
        <w:pStyle w:val="InterlineGlossWithTrans"/>
        <w:tabs>
          <w:tab w:val="left" w:pos="533"/>
          <w:tab w:val="left" w:pos="1022"/>
          <w:tab w:val="left" w:pos="1661"/>
          <w:tab w:val="left" w:pos="1925"/>
          <w:tab w:val="left" w:pos="3029"/>
          <w:tab w:val="left" w:pos="3293"/>
          <w:tab w:val="left" w:pos="4037"/>
          <w:tab w:val="right" w:pos="8789"/>
        </w:tabs>
      </w:pPr>
      <w:r>
        <w:tab/>
        <w:t>qau</w:t>
      </w:r>
      <w:r>
        <w:tab/>
        <w:t>vaik</w:t>
      </w:r>
      <w:r>
        <w:tab/>
        <w:t>a</w:t>
      </w:r>
      <w:r>
        <w:tab/>
        <w:t>tja-vulung</w:t>
      </w:r>
      <w:r>
        <w:tab/>
        <w:t>a</w:t>
      </w:r>
      <w:r>
        <w:tab/>
        <w:t>em=sa</w:t>
      </w:r>
      <w:r>
        <w:tab/>
        <w:t>tjatjan</w:t>
      </w:r>
    </w:p>
    <w:p w14:paraId="0FE97C38" w14:textId="77777777" w:rsidR="00800AD8" w:rsidRDefault="00800AD8" w:rsidP="008C3B63">
      <w:pPr>
        <w:pStyle w:val="InterlineTransNoFree"/>
        <w:tabs>
          <w:tab w:val="left" w:pos="1022"/>
          <w:tab w:val="left" w:pos="1661"/>
          <w:tab w:val="left" w:pos="1925"/>
          <w:tab w:val="left" w:pos="3029"/>
          <w:tab w:val="left" w:pos="3293"/>
          <w:tab w:val="left" w:pos="4037"/>
          <w:tab w:val="right" w:pos="8789"/>
        </w:tabs>
      </w:pPr>
      <w:r>
        <w:tab/>
        <w:t>so</w:t>
      </w:r>
      <w:r>
        <w:tab/>
        <w:t>leave</w:t>
      </w:r>
      <w:r>
        <w:rPr>
          <w:smallCaps/>
        </w:rPr>
        <w:tab/>
        <w:t>c</w:t>
      </w:r>
      <w:r>
        <w:rPr>
          <w:smallCaps/>
        </w:rPr>
        <w:tab/>
      </w:r>
      <w:r>
        <w:t>more-old</w:t>
      </w:r>
      <w:r>
        <w:rPr>
          <w:smallCaps/>
        </w:rPr>
        <w:tab/>
        <w:t>c</w:t>
      </w:r>
      <w:r>
        <w:rPr>
          <w:smallCaps/>
        </w:rPr>
        <w:tab/>
        <w:t>af</w:t>
      </w:r>
      <w:r>
        <w:t>=go</w:t>
      </w:r>
      <w:r>
        <w:tab/>
        <w:t>spring</w:t>
      </w:r>
      <w:r w:rsidR="003643C2">
        <w:tab/>
        <w:t>The older one went to the spring,</w:t>
      </w:r>
    </w:p>
    <w:p w14:paraId="0B4F38CE" w14:textId="77777777" w:rsidR="00800AD8" w:rsidRDefault="00DC1AE0" w:rsidP="008C3B63">
      <w:pPr>
        <w:pStyle w:val="InterlineText"/>
        <w:tabs>
          <w:tab w:val="left" w:pos="533"/>
          <w:tab w:val="left" w:pos="1022"/>
          <w:tab w:val="left" w:pos="1991"/>
          <w:tab w:val="left" w:pos="2495"/>
          <w:tab w:val="left" w:pos="3194"/>
          <w:tab w:val="left" w:pos="3458"/>
          <w:tab w:val="left" w:pos="4622"/>
          <w:tab w:val="left" w:pos="4886"/>
          <w:tab w:val="right" w:pos="8789"/>
        </w:tabs>
      </w:pPr>
      <w:r w:rsidRPr="003A1D48">
        <w:rPr>
          <w:rStyle w:val="InterlineTextNumChar"/>
        </w:rPr>
        <w:t>003</w:t>
      </w:r>
      <w:r w:rsidR="00800AD8">
        <w:tab/>
        <w:t>qau</w:t>
      </w:r>
      <w:r w:rsidR="00800AD8">
        <w:tab/>
        <w:t>adjuqen</w:t>
      </w:r>
      <w:r w:rsidR="00800AD8">
        <w:tab/>
        <w:t>i</w:t>
      </w:r>
      <w:r w:rsidR="00800AD8">
        <w:tab/>
        <w:t>umaq</w:t>
      </w:r>
      <w:r w:rsidR="00800AD8">
        <w:tab/>
        <w:t>a</w:t>
      </w:r>
      <w:r w:rsidR="00800AD8">
        <w:tab/>
        <w:t>tjaîaîak</w:t>
      </w:r>
      <w:r w:rsidR="00800AD8">
        <w:tab/>
        <w:t>a</w:t>
      </w:r>
      <w:r w:rsidR="00800AD8">
        <w:tab/>
        <w:t>uqaîay.</w:t>
      </w:r>
    </w:p>
    <w:p w14:paraId="7942DCBF" w14:textId="77777777" w:rsidR="00800AD8" w:rsidRDefault="00800AD8" w:rsidP="008C3B63">
      <w:pPr>
        <w:pStyle w:val="InterlineGlossWithTrans"/>
        <w:tabs>
          <w:tab w:val="left" w:pos="533"/>
          <w:tab w:val="left" w:pos="1022"/>
          <w:tab w:val="left" w:pos="1991"/>
          <w:tab w:val="left" w:pos="2495"/>
          <w:tab w:val="left" w:pos="3194"/>
          <w:tab w:val="left" w:pos="3458"/>
          <w:tab w:val="left" w:pos="4622"/>
          <w:tab w:val="left" w:pos="4886"/>
          <w:tab w:val="right" w:pos="8789"/>
        </w:tabs>
      </w:pPr>
      <w:r>
        <w:tab/>
        <w:t>qau</w:t>
      </w:r>
      <w:r>
        <w:tab/>
        <w:t>adjuq-en</w:t>
      </w:r>
      <w:r>
        <w:tab/>
        <w:t>i</w:t>
      </w:r>
      <w:r>
        <w:tab/>
        <w:t>umaq</w:t>
      </w:r>
      <w:r>
        <w:tab/>
        <w:t>a</w:t>
      </w:r>
      <w:r>
        <w:tab/>
        <w:t>tja-îaîak</w:t>
      </w:r>
      <w:r>
        <w:tab/>
        <w:t>a</w:t>
      </w:r>
      <w:r>
        <w:tab/>
        <w:t>uqaîay</w:t>
      </w:r>
    </w:p>
    <w:p w14:paraId="151B8825" w14:textId="77777777" w:rsidR="00800AD8" w:rsidRDefault="00800AD8" w:rsidP="008C3B63">
      <w:pPr>
        <w:pStyle w:val="InterlineTrans"/>
        <w:tabs>
          <w:tab w:val="left" w:pos="533"/>
          <w:tab w:val="left" w:pos="1022"/>
          <w:tab w:val="left" w:pos="1991"/>
          <w:tab w:val="left" w:pos="2495"/>
          <w:tab w:val="left" w:pos="3194"/>
          <w:tab w:val="left" w:pos="3458"/>
          <w:tab w:val="left" w:pos="4622"/>
          <w:tab w:val="left" w:pos="4886"/>
          <w:tab w:val="right" w:pos="8789"/>
        </w:tabs>
      </w:pPr>
      <w:r>
        <w:tab/>
        <w:t>so</w:t>
      </w:r>
      <w:r>
        <w:tab/>
        <w:t>leave-</w:t>
      </w:r>
      <w:r>
        <w:rPr>
          <w:smallCaps/>
        </w:rPr>
        <w:t>pf</w:t>
      </w:r>
      <w:r>
        <w:tab/>
      </w:r>
      <w:r>
        <w:rPr>
          <w:smallCaps/>
        </w:rPr>
        <w:t>loc</w:t>
      </w:r>
      <w:r>
        <w:tab/>
        <w:t>house</w:t>
      </w:r>
      <w:r>
        <w:rPr>
          <w:smallCaps/>
        </w:rPr>
        <w:tab/>
        <w:t>c</w:t>
      </w:r>
      <w:r>
        <w:rPr>
          <w:smallCaps/>
        </w:rPr>
        <w:tab/>
      </w:r>
      <w:r>
        <w:t>more-child</w:t>
      </w:r>
      <w:r>
        <w:rPr>
          <w:smallCaps/>
        </w:rPr>
        <w:tab/>
        <w:t>c</w:t>
      </w:r>
      <w:r>
        <w:rPr>
          <w:smallCaps/>
        </w:rPr>
        <w:tab/>
      </w:r>
      <w:r>
        <w:t>male</w:t>
      </w:r>
    </w:p>
    <w:p w14:paraId="5C42B78D" w14:textId="77777777" w:rsidR="00800AD8" w:rsidRDefault="00800AD8" w:rsidP="008C3B63">
      <w:pPr>
        <w:pStyle w:val="InterlineFree"/>
        <w:tabs>
          <w:tab w:val="right" w:pos="8789"/>
        </w:tabs>
      </w:pPr>
      <w:r>
        <w:t>and left the younger brother at home.</w:t>
      </w:r>
    </w:p>
    <w:p w14:paraId="06887A56" w14:textId="77777777" w:rsidR="00800AD8" w:rsidRDefault="00DC1AE0" w:rsidP="008C3B63">
      <w:pPr>
        <w:pStyle w:val="InterlineText"/>
        <w:tabs>
          <w:tab w:val="left" w:pos="533"/>
          <w:tab w:val="left" w:pos="1022"/>
          <w:tab w:val="left" w:pos="2321"/>
          <w:tab w:val="left" w:pos="2585"/>
          <w:tab w:val="left" w:pos="3689"/>
          <w:tab w:val="left" w:pos="4283"/>
          <w:tab w:val="right" w:pos="8789"/>
        </w:tabs>
      </w:pPr>
      <w:r w:rsidRPr="003A1D48">
        <w:rPr>
          <w:rStyle w:val="InterlineTextNumChar"/>
        </w:rPr>
        <w:t>004</w:t>
      </w:r>
      <w:r w:rsidR="00800AD8">
        <w:tab/>
        <w:t>qau</w:t>
      </w:r>
      <w:r w:rsidR="00800AD8">
        <w:tab/>
        <w:t>mangtjez</w:t>
      </w:r>
      <w:r w:rsidR="00800AD8">
        <w:tab/>
        <w:t>a</w:t>
      </w:r>
      <w:r w:rsidR="00800AD8">
        <w:tab/>
        <w:t>tjavulung</w:t>
      </w:r>
      <w:r w:rsidR="00800AD8">
        <w:tab/>
        <w:t>kasi</w:t>
      </w:r>
      <w:r w:rsidR="00800AD8">
        <w:tab/>
        <w:t>tjatjan.</w:t>
      </w:r>
    </w:p>
    <w:p w14:paraId="3CC9EE1D" w14:textId="77777777" w:rsidR="00800AD8" w:rsidRDefault="00800AD8" w:rsidP="008C3B63">
      <w:pPr>
        <w:pStyle w:val="InterlineGlossWithTrans"/>
        <w:tabs>
          <w:tab w:val="left" w:pos="533"/>
          <w:tab w:val="left" w:pos="1022"/>
          <w:tab w:val="left" w:pos="2321"/>
          <w:tab w:val="left" w:pos="2585"/>
          <w:tab w:val="left" w:pos="3689"/>
          <w:tab w:val="left" w:pos="4283"/>
          <w:tab w:val="right" w:pos="8789"/>
        </w:tabs>
      </w:pPr>
      <w:r>
        <w:tab/>
        <w:t>qau</w:t>
      </w:r>
      <w:r>
        <w:tab/>
        <w:t>m-pangetjez</w:t>
      </w:r>
      <w:r>
        <w:tab/>
        <w:t>a</w:t>
      </w:r>
      <w:r>
        <w:tab/>
        <w:t>tja-vulung</w:t>
      </w:r>
      <w:r>
        <w:tab/>
        <w:t>kasi</w:t>
      </w:r>
      <w:r>
        <w:tab/>
        <w:t>tjatjan</w:t>
      </w:r>
    </w:p>
    <w:p w14:paraId="29C0A335" w14:textId="77777777" w:rsidR="00800AD8" w:rsidRDefault="00800AD8" w:rsidP="008C3B63">
      <w:pPr>
        <w:pStyle w:val="InterlineTrans"/>
        <w:tabs>
          <w:tab w:val="left" w:pos="533"/>
          <w:tab w:val="left" w:pos="1022"/>
          <w:tab w:val="left" w:pos="2321"/>
          <w:tab w:val="left" w:pos="2585"/>
          <w:tab w:val="left" w:pos="3689"/>
          <w:tab w:val="left" w:pos="4283"/>
          <w:tab w:val="right" w:pos="8789"/>
        </w:tabs>
      </w:pPr>
      <w:r>
        <w:tab/>
        <w:t>so</w:t>
      </w:r>
      <w:r>
        <w:tab/>
      </w:r>
      <w:r>
        <w:rPr>
          <w:smallCaps/>
        </w:rPr>
        <w:t>af</w:t>
      </w:r>
      <w:r>
        <w:t>-come</w:t>
      </w:r>
      <w:r>
        <w:rPr>
          <w:smallCaps/>
        </w:rPr>
        <w:tab/>
        <w:t>c</w:t>
      </w:r>
      <w:r>
        <w:rPr>
          <w:smallCaps/>
        </w:rPr>
        <w:tab/>
      </w:r>
      <w:r>
        <w:t>more-old</w:t>
      </w:r>
      <w:r>
        <w:tab/>
        <w:t>from</w:t>
      </w:r>
      <w:r>
        <w:tab/>
        <w:t>spring</w:t>
      </w:r>
    </w:p>
    <w:p w14:paraId="5E41E578" w14:textId="77777777" w:rsidR="00800AD8" w:rsidRDefault="00800AD8" w:rsidP="008C3B63">
      <w:pPr>
        <w:pStyle w:val="InterlineFree"/>
        <w:tabs>
          <w:tab w:val="right" w:pos="8789"/>
        </w:tabs>
      </w:pPr>
      <w:r>
        <w:t>When the older one came back from the spring,</w:t>
      </w:r>
    </w:p>
    <w:p w14:paraId="210D15CC" w14:textId="77777777" w:rsidR="00800AD8" w:rsidRDefault="00DC1AE0" w:rsidP="008C3B63">
      <w:pPr>
        <w:pStyle w:val="InterlineText"/>
        <w:tabs>
          <w:tab w:val="left" w:pos="533"/>
          <w:tab w:val="left" w:pos="1127"/>
          <w:tab w:val="left" w:pos="1901"/>
          <w:tab w:val="left" w:pos="2945"/>
          <w:tab w:val="left" w:pos="3434"/>
          <w:tab w:val="left" w:pos="4298"/>
          <w:tab w:val="right" w:pos="8789"/>
        </w:tabs>
      </w:pPr>
      <w:r w:rsidRPr="003A1D48">
        <w:rPr>
          <w:rStyle w:val="InterlineTextNumChar"/>
        </w:rPr>
        <w:t>005</w:t>
      </w:r>
      <w:r w:rsidR="00800AD8">
        <w:tab/>
        <w:t>neka</w:t>
      </w:r>
      <w:r w:rsidR="00800AD8">
        <w:tab/>
        <w:t>kaka;</w:t>
      </w:r>
      <w:r w:rsidR="00800AD8">
        <w:tab/>
        <w:t>inalap</w:t>
      </w:r>
      <w:r w:rsidR="00800AD8">
        <w:tab/>
        <w:t>na</w:t>
      </w:r>
      <w:r w:rsidR="00800AD8">
        <w:tab/>
        <w:t>qaîa,</w:t>
      </w:r>
      <w:r w:rsidR="00800AD8">
        <w:tab/>
        <w:t>maulaw.</w:t>
      </w:r>
    </w:p>
    <w:p w14:paraId="0E09E77D" w14:textId="77777777" w:rsidR="00800AD8" w:rsidRDefault="00800AD8" w:rsidP="008C3B63">
      <w:pPr>
        <w:pStyle w:val="InterlineGlossWithTrans"/>
        <w:tabs>
          <w:tab w:val="left" w:pos="533"/>
          <w:tab w:val="left" w:pos="1127"/>
          <w:tab w:val="left" w:pos="1901"/>
          <w:tab w:val="left" w:pos="2945"/>
          <w:tab w:val="left" w:pos="3434"/>
          <w:tab w:val="left" w:pos="4298"/>
          <w:tab w:val="right" w:pos="8789"/>
        </w:tabs>
      </w:pPr>
      <w:r>
        <w:tab/>
        <w:t>neka</w:t>
      </w:r>
      <w:r>
        <w:tab/>
        <w:t>kaka</w:t>
      </w:r>
      <w:r>
        <w:tab/>
        <w:t>in-alap</w:t>
      </w:r>
      <w:r>
        <w:tab/>
        <w:t>nua</w:t>
      </w:r>
      <w:r>
        <w:tab/>
        <w:t>qaîa</w:t>
      </w:r>
      <w:r>
        <w:tab/>
        <w:t>ma-ulaw</w:t>
      </w:r>
    </w:p>
    <w:p w14:paraId="2D02589D" w14:textId="77777777" w:rsidR="00800AD8" w:rsidRDefault="00800AD8" w:rsidP="008C3B63">
      <w:pPr>
        <w:pStyle w:val="InterlineTrans"/>
        <w:tabs>
          <w:tab w:val="left" w:pos="533"/>
          <w:tab w:val="left" w:pos="1127"/>
          <w:tab w:val="left" w:pos="1901"/>
          <w:tab w:val="left" w:pos="2945"/>
          <w:tab w:val="left" w:pos="3434"/>
          <w:tab w:val="left" w:pos="4298"/>
          <w:tab w:val="right" w:pos="8789"/>
        </w:tabs>
      </w:pPr>
      <w:r>
        <w:tab/>
        <w:t>no</w:t>
      </w:r>
      <w:r>
        <w:tab/>
        <w:t>sibling</w:t>
      </w:r>
      <w:r>
        <w:tab/>
      </w:r>
      <w:r>
        <w:rPr>
          <w:smallCaps/>
        </w:rPr>
        <w:t>perf-</w:t>
      </w:r>
      <w:r>
        <w:t>take</w:t>
      </w:r>
      <w:r>
        <w:tab/>
        <w:t>by</w:t>
      </w:r>
      <w:r>
        <w:tab/>
        <w:t>outsider</w:t>
      </w:r>
      <w:r>
        <w:tab/>
      </w:r>
      <w:r>
        <w:rPr>
          <w:smallCaps/>
        </w:rPr>
        <w:t>stat</w:t>
      </w:r>
      <w:r>
        <w:t>-lost</w:t>
      </w:r>
    </w:p>
    <w:p w14:paraId="4E0E4D56" w14:textId="77777777" w:rsidR="00800AD8" w:rsidRDefault="00800AD8" w:rsidP="008C3B63">
      <w:pPr>
        <w:pStyle w:val="InterlineFree"/>
        <w:tabs>
          <w:tab w:val="right" w:pos="8789"/>
        </w:tabs>
      </w:pPr>
      <w:r>
        <w:t>the brother wasn’t there; he had been taken by enemies and was gone.</w:t>
      </w:r>
    </w:p>
    <w:p w14:paraId="15B9AEF7" w14:textId="77777777" w:rsidR="00800AD8" w:rsidRDefault="00DC1AE0" w:rsidP="008C3B63">
      <w:pPr>
        <w:pStyle w:val="InterlineText"/>
        <w:tabs>
          <w:tab w:val="left" w:pos="533"/>
          <w:tab w:val="left" w:pos="1022"/>
          <w:tab w:val="left" w:pos="2156"/>
          <w:tab w:val="left" w:pos="2420"/>
          <w:tab w:val="left" w:pos="3524"/>
          <w:tab w:val="left" w:pos="4553"/>
          <w:tab w:val="left" w:pos="4817"/>
          <w:tab w:val="left" w:pos="6206"/>
          <w:tab w:val="left" w:pos="6470"/>
          <w:tab w:val="right" w:pos="8789"/>
        </w:tabs>
      </w:pPr>
      <w:r w:rsidRPr="003A1D48">
        <w:rPr>
          <w:rStyle w:val="InterlineTextNumChar"/>
        </w:rPr>
        <w:t>006</w:t>
      </w:r>
      <w:r w:rsidR="00800AD8">
        <w:tab/>
        <w:t>qau</w:t>
      </w:r>
      <w:r w:rsidR="00800AD8">
        <w:tab/>
        <w:t>qemaung</w:t>
      </w:r>
      <w:r w:rsidR="00800AD8">
        <w:tab/>
        <w:t>a</w:t>
      </w:r>
      <w:r w:rsidR="00800AD8">
        <w:tab/>
        <w:t>tjavulung:</w:t>
      </w:r>
      <w:r w:rsidR="00800AD8">
        <w:tab/>
        <w:t>“paramur</w:t>
      </w:r>
      <w:r w:rsidR="00800AD8">
        <w:tab/>
        <w:t>a</w:t>
      </w:r>
      <w:r w:rsidR="00800AD8">
        <w:tab/>
        <w:t>semainu</w:t>
      </w:r>
      <w:r w:rsidR="00800AD8">
        <w:tab/>
        <w:t>a</w:t>
      </w:r>
      <w:r w:rsidR="00800AD8">
        <w:tab/>
        <w:t>kaka?”</w:t>
      </w:r>
    </w:p>
    <w:p w14:paraId="0F7A0197" w14:textId="77777777" w:rsidR="00800AD8" w:rsidRDefault="00800AD8" w:rsidP="008C3B63">
      <w:pPr>
        <w:pStyle w:val="InterlineGlossWithTrans"/>
        <w:tabs>
          <w:tab w:val="left" w:pos="533"/>
          <w:tab w:val="left" w:pos="1022"/>
          <w:tab w:val="left" w:pos="2156"/>
          <w:tab w:val="left" w:pos="2420"/>
          <w:tab w:val="left" w:pos="3524"/>
          <w:tab w:val="left" w:pos="4553"/>
          <w:tab w:val="left" w:pos="4817"/>
          <w:tab w:val="left" w:pos="6206"/>
          <w:tab w:val="left" w:pos="6470"/>
          <w:tab w:val="right" w:pos="8789"/>
        </w:tabs>
      </w:pPr>
      <w:r>
        <w:tab/>
        <w:t>qau</w:t>
      </w:r>
      <w:r>
        <w:tab/>
        <w:t>em=qaung</w:t>
      </w:r>
      <w:r>
        <w:tab/>
        <w:t>a</w:t>
      </w:r>
      <w:r>
        <w:tab/>
        <w:t>tja-vulung</w:t>
      </w:r>
      <w:r>
        <w:tab/>
        <w:t>paramur</w:t>
      </w:r>
      <w:r>
        <w:tab/>
        <w:t>a</w:t>
      </w:r>
      <w:r>
        <w:tab/>
        <w:t>em=sa-inu</w:t>
      </w:r>
      <w:r>
        <w:tab/>
        <w:t>a</w:t>
      </w:r>
      <w:r>
        <w:tab/>
        <w:t>kaka</w:t>
      </w:r>
    </w:p>
    <w:p w14:paraId="569BB8C0" w14:textId="77777777" w:rsidR="00800AD8" w:rsidRDefault="00800AD8" w:rsidP="008C3B63">
      <w:pPr>
        <w:pStyle w:val="InterlineTrans"/>
        <w:tabs>
          <w:tab w:val="left" w:pos="533"/>
          <w:tab w:val="left" w:pos="1022"/>
          <w:tab w:val="left" w:pos="2156"/>
          <w:tab w:val="left" w:pos="2420"/>
          <w:tab w:val="left" w:pos="3524"/>
          <w:tab w:val="left" w:pos="4553"/>
          <w:tab w:val="left" w:pos="4817"/>
          <w:tab w:val="left" w:pos="6206"/>
          <w:tab w:val="left" w:pos="6470"/>
          <w:tab w:val="right" w:pos="8789"/>
        </w:tabs>
      </w:pPr>
      <w:r>
        <w:tab/>
        <w:t>so</w:t>
      </w:r>
      <w:r>
        <w:tab/>
      </w:r>
      <w:r>
        <w:rPr>
          <w:smallCaps/>
        </w:rPr>
        <w:t>af</w:t>
      </w:r>
      <w:r>
        <w:t>=cry</w:t>
      </w:r>
      <w:r>
        <w:rPr>
          <w:smallCaps/>
        </w:rPr>
        <w:tab/>
        <w:t>c</w:t>
      </w:r>
      <w:r>
        <w:rPr>
          <w:smallCaps/>
        </w:rPr>
        <w:tab/>
      </w:r>
      <w:r>
        <w:t>more-old</w:t>
      </w:r>
      <w:r>
        <w:tab/>
        <w:t>terrible</w:t>
      </w:r>
      <w:r>
        <w:rPr>
          <w:smallCaps/>
        </w:rPr>
        <w:tab/>
        <w:t>c</w:t>
      </w:r>
      <w:r>
        <w:rPr>
          <w:smallCaps/>
        </w:rPr>
        <w:tab/>
        <w:t>af</w:t>
      </w:r>
      <w:r>
        <w:t>=go-where</w:t>
      </w:r>
      <w:r>
        <w:rPr>
          <w:smallCaps/>
        </w:rPr>
        <w:tab/>
        <w:t>c</w:t>
      </w:r>
      <w:r>
        <w:rPr>
          <w:smallCaps/>
        </w:rPr>
        <w:tab/>
      </w:r>
      <w:r>
        <w:t>sibling</w:t>
      </w:r>
    </w:p>
    <w:p w14:paraId="2F0B6EC0" w14:textId="77777777" w:rsidR="00800AD8" w:rsidRDefault="00800AD8" w:rsidP="008C3B63">
      <w:pPr>
        <w:pStyle w:val="InterlineFreeCommentFollows"/>
        <w:tabs>
          <w:tab w:val="right" w:pos="8789"/>
        </w:tabs>
      </w:pPr>
      <w:r>
        <w:t>The older one cried: “This is awful(?). Where has brother gone?”</w:t>
      </w:r>
    </w:p>
    <w:p w14:paraId="64A47CC9" w14:textId="77777777" w:rsidR="00800AD8" w:rsidRDefault="00A8416B" w:rsidP="008C3B63">
      <w:pPr>
        <w:pStyle w:val="CommentLastWithHalfSpace"/>
        <w:tabs>
          <w:tab w:val="right" w:pos="8789"/>
        </w:tabs>
      </w:pPr>
      <w:r>
        <w:t>[</w:t>
      </w:r>
      <w:r w:rsidR="00800AD8" w:rsidRPr="003643C2">
        <w:rPr>
          <w:rStyle w:val="VernacularText"/>
        </w:rPr>
        <w:t>paramur</w:t>
      </w:r>
      <w:r w:rsidR="003643C2">
        <w:t>:</w:t>
      </w:r>
      <w:r w:rsidR="00800AD8">
        <w:t xml:space="preserve"> </w:t>
      </w:r>
      <w:r w:rsidR="00800AD8" w:rsidRPr="003643C2">
        <w:rPr>
          <w:rStyle w:val="VernacularText"/>
        </w:rPr>
        <w:t>palamuî</w:t>
      </w:r>
      <w:r w:rsidR="00800AD8">
        <w:t xml:space="preserve"> in OA</w:t>
      </w:r>
      <w:r w:rsidR="003643C2">
        <w:t>.</w:t>
      </w:r>
      <w:r>
        <w:t>]</w:t>
      </w:r>
    </w:p>
    <w:p w14:paraId="15541E56" w14:textId="77777777" w:rsidR="00800AD8" w:rsidRDefault="00DC1AE0" w:rsidP="008C3B63">
      <w:pPr>
        <w:pStyle w:val="InterlineText"/>
        <w:tabs>
          <w:tab w:val="left" w:pos="533"/>
          <w:tab w:val="left" w:pos="1172"/>
          <w:tab w:val="left" w:pos="1436"/>
          <w:tab w:val="left" w:pos="2540"/>
          <w:tab w:val="left" w:pos="3029"/>
          <w:tab w:val="right" w:pos="8789"/>
        </w:tabs>
      </w:pPr>
      <w:r w:rsidRPr="003A1D48">
        <w:rPr>
          <w:rStyle w:val="InterlineTextNumChar"/>
        </w:rPr>
        <w:t>007</w:t>
      </w:r>
      <w:r w:rsidR="00800AD8">
        <w:tab/>
        <w:t>vaik</w:t>
      </w:r>
      <w:r w:rsidR="00800AD8">
        <w:tab/>
        <w:t>a</w:t>
      </w:r>
      <w:r w:rsidR="00800AD8">
        <w:tab/>
        <w:t>kemim</w:t>
      </w:r>
      <w:r w:rsidR="00800AD8">
        <w:tab/>
        <w:t>sa</w:t>
      </w:r>
      <w:r w:rsidR="00800AD8">
        <w:tab/>
        <w:t>qauqaung.</w:t>
      </w:r>
    </w:p>
    <w:p w14:paraId="571C919F" w14:textId="77777777" w:rsidR="00800AD8" w:rsidRDefault="00800AD8" w:rsidP="008C3B63">
      <w:pPr>
        <w:pStyle w:val="InterlineGlossWithTrans"/>
        <w:tabs>
          <w:tab w:val="left" w:pos="533"/>
          <w:tab w:val="left" w:pos="1172"/>
          <w:tab w:val="left" w:pos="1436"/>
          <w:tab w:val="left" w:pos="2540"/>
          <w:tab w:val="left" w:pos="3029"/>
          <w:tab w:val="right" w:pos="8789"/>
        </w:tabs>
      </w:pPr>
      <w:r>
        <w:tab/>
        <w:t>vaik</w:t>
      </w:r>
      <w:r>
        <w:tab/>
        <w:t>a</w:t>
      </w:r>
      <w:r>
        <w:tab/>
        <w:t>em=kim</w:t>
      </w:r>
      <w:r>
        <w:tab/>
        <w:t>sa</w:t>
      </w:r>
      <w:r>
        <w:tab/>
        <w:t>qau-qaung</w:t>
      </w:r>
    </w:p>
    <w:p w14:paraId="7E0B6C6E" w14:textId="77777777" w:rsidR="00800AD8" w:rsidRDefault="00800AD8" w:rsidP="008C3B63">
      <w:pPr>
        <w:pStyle w:val="InterlineTransNoFree"/>
        <w:tabs>
          <w:tab w:val="left" w:pos="1172"/>
          <w:tab w:val="left" w:pos="1436"/>
          <w:tab w:val="left" w:pos="2540"/>
          <w:tab w:val="left" w:pos="3029"/>
          <w:tab w:val="right" w:pos="8789"/>
        </w:tabs>
      </w:pPr>
      <w:r>
        <w:tab/>
        <w:t>leave</w:t>
      </w:r>
      <w:r>
        <w:rPr>
          <w:smallCaps/>
        </w:rPr>
        <w:tab/>
        <w:t>c</w:t>
      </w:r>
      <w:r>
        <w:rPr>
          <w:smallCaps/>
        </w:rPr>
        <w:tab/>
        <w:t>af</w:t>
      </w:r>
      <w:r>
        <w:t>=search</w:t>
      </w:r>
      <w:r>
        <w:tab/>
        <w:t>and</w:t>
      </w:r>
      <w:r>
        <w:tab/>
      </w:r>
      <w:r>
        <w:rPr>
          <w:smallCaps/>
        </w:rPr>
        <w:t>red</w:t>
      </w:r>
      <w:r>
        <w:t>-cry</w:t>
      </w:r>
      <w:r w:rsidR="003643C2">
        <w:tab/>
        <w:t>She cried and went to look for him.</w:t>
      </w:r>
    </w:p>
    <w:p w14:paraId="174BB8D7" w14:textId="77777777" w:rsidR="00800AD8" w:rsidRDefault="00DC1AE0" w:rsidP="008C3B63">
      <w:pPr>
        <w:pStyle w:val="InterlineText"/>
        <w:tabs>
          <w:tab w:val="left" w:pos="533"/>
          <w:tab w:val="left" w:pos="1022"/>
          <w:tab w:val="left" w:pos="2111"/>
          <w:tab w:val="left" w:pos="2375"/>
          <w:tab w:val="left" w:pos="3194"/>
          <w:tab w:val="left" w:pos="4358"/>
          <w:tab w:val="left" w:pos="4862"/>
          <w:tab w:val="right" w:pos="8789"/>
        </w:tabs>
      </w:pPr>
      <w:r w:rsidRPr="003A1D48">
        <w:rPr>
          <w:rStyle w:val="InterlineTextNumChar"/>
        </w:rPr>
        <w:t>008</w:t>
      </w:r>
      <w:r w:rsidR="00800AD8">
        <w:tab/>
        <w:t>qau</w:t>
      </w:r>
      <w:r w:rsidR="00800AD8">
        <w:tab/>
        <w:t>tevuta</w:t>
      </w:r>
      <w:r w:rsidR="00800AD8">
        <w:tab/>
        <w:t>a</w:t>
      </w:r>
      <w:r w:rsidR="00800AD8">
        <w:tab/>
        <w:t>tjatjiw</w:t>
      </w:r>
      <w:r w:rsidR="00800AD8">
        <w:tab/>
        <w:t>kidjekets</w:t>
      </w:r>
      <w:r w:rsidR="00800AD8">
        <w:tab/>
        <w:t>ta</w:t>
      </w:r>
      <w:r w:rsidR="00800AD8">
        <w:tab/>
        <w:t>kasiw.</w:t>
      </w:r>
    </w:p>
    <w:p w14:paraId="4EFED3C4" w14:textId="77777777" w:rsidR="00800AD8" w:rsidRDefault="00800AD8" w:rsidP="008C3B63">
      <w:pPr>
        <w:pStyle w:val="InterlineGlossWithTrans"/>
        <w:tabs>
          <w:tab w:val="left" w:pos="533"/>
          <w:tab w:val="left" w:pos="1022"/>
          <w:tab w:val="left" w:pos="2111"/>
          <w:tab w:val="left" w:pos="2375"/>
          <w:tab w:val="left" w:pos="3194"/>
          <w:tab w:val="left" w:pos="4358"/>
          <w:tab w:val="left" w:pos="4862"/>
          <w:tab w:val="right" w:pos="8789"/>
        </w:tabs>
      </w:pPr>
      <w:r>
        <w:tab/>
        <w:t>qau</w:t>
      </w:r>
      <w:r>
        <w:tab/>
        <w:t>te-vuta</w:t>
      </w:r>
      <w:r>
        <w:tab/>
        <w:t>a</w:t>
      </w:r>
      <w:r>
        <w:tab/>
        <w:t>tjatjiw</w:t>
      </w:r>
      <w:r>
        <w:tab/>
        <w:t>ki-djekets</w:t>
      </w:r>
      <w:r>
        <w:tab/>
        <w:t>ta</w:t>
      </w:r>
      <w:r>
        <w:tab/>
        <w:t>kasiw</w:t>
      </w:r>
    </w:p>
    <w:p w14:paraId="210EE0DE" w14:textId="77777777" w:rsidR="00800AD8" w:rsidRDefault="00800AD8" w:rsidP="008C3B63">
      <w:pPr>
        <w:pStyle w:val="InterlineTrans"/>
        <w:tabs>
          <w:tab w:val="left" w:pos="533"/>
          <w:tab w:val="left" w:pos="1022"/>
          <w:tab w:val="left" w:pos="2111"/>
          <w:tab w:val="left" w:pos="2375"/>
          <w:tab w:val="left" w:pos="3194"/>
          <w:tab w:val="left" w:pos="4358"/>
          <w:tab w:val="left" w:pos="4862"/>
          <w:tab w:val="right" w:pos="8789"/>
        </w:tabs>
      </w:pPr>
      <w:r>
        <w:tab/>
        <w:t>so</w:t>
      </w:r>
      <w:r>
        <w:tab/>
        <w:t>do-appear</w:t>
      </w:r>
      <w:r>
        <w:rPr>
          <w:smallCaps/>
        </w:rPr>
        <w:tab/>
        <w:t>c</w:t>
      </w:r>
      <w:r>
        <w:rPr>
          <w:smallCaps/>
        </w:rPr>
        <w:tab/>
      </w:r>
      <w:r>
        <w:t>drongo</w:t>
      </w:r>
      <w:r>
        <w:tab/>
        <w:t>do-land.on</w:t>
      </w:r>
      <w:r>
        <w:tab/>
      </w:r>
      <w:r>
        <w:rPr>
          <w:smallCaps/>
        </w:rPr>
        <w:t>obl</w:t>
      </w:r>
      <w:r>
        <w:tab/>
        <w:t>tree</w:t>
      </w:r>
    </w:p>
    <w:p w14:paraId="52D5763F" w14:textId="77777777" w:rsidR="00800AD8" w:rsidRDefault="00800AD8" w:rsidP="008C3B63">
      <w:pPr>
        <w:pStyle w:val="InterlineFree"/>
        <w:tabs>
          <w:tab w:val="right" w:pos="8789"/>
        </w:tabs>
      </w:pPr>
      <w:r>
        <w:t>Then a black drongo bird appeared and alighted on a tree.</w:t>
      </w:r>
    </w:p>
    <w:p w14:paraId="6226214E" w14:textId="77777777" w:rsidR="00800AD8" w:rsidRDefault="00DC1AE0" w:rsidP="008C3B63">
      <w:pPr>
        <w:pStyle w:val="InterlineText"/>
        <w:tabs>
          <w:tab w:val="left" w:pos="533"/>
          <w:tab w:val="left" w:pos="1022"/>
          <w:tab w:val="left" w:pos="1841"/>
          <w:tab w:val="left" w:pos="2660"/>
          <w:tab w:val="left" w:pos="4244"/>
          <w:tab w:val="left" w:pos="4508"/>
          <w:tab w:val="right" w:pos="8789"/>
        </w:tabs>
      </w:pPr>
      <w:r w:rsidRPr="003A1D48">
        <w:rPr>
          <w:rStyle w:val="InterlineTextNumChar"/>
        </w:rPr>
        <w:t>009</w:t>
      </w:r>
      <w:r w:rsidR="00800AD8">
        <w:tab/>
        <w:t>qau</w:t>
      </w:r>
      <w:r w:rsidR="00800AD8">
        <w:tab/>
        <w:t>“tjatjiw</w:t>
      </w:r>
      <w:r w:rsidR="00800AD8">
        <w:tab/>
        <w:t>tjatjiw,</w:t>
      </w:r>
      <w:r w:rsidR="00800AD8">
        <w:tab/>
        <w:t>pagaîugaîu</w:t>
      </w:r>
      <w:r w:rsidR="00800AD8">
        <w:tab/>
        <w:t>a</w:t>
      </w:r>
      <w:r w:rsidR="00800AD8">
        <w:tab/>
        <w:t>qemaung.</w:t>
      </w:r>
    </w:p>
    <w:p w14:paraId="6BD8A60B" w14:textId="77777777" w:rsidR="00800AD8" w:rsidRDefault="00800AD8" w:rsidP="008C3B63">
      <w:pPr>
        <w:pStyle w:val="InterlineGlossWithTrans"/>
        <w:tabs>
          <w:tab w:val="left" w:pos="533"/>
          <w:tab w:val="left" w:pos="1022"/>
          <w:tab w:val="left" w:pos="1841"/>
          <w:tab w:val="left" w:pos="2660"/>
          <w:tab w:val="left" w:pos="4244"/>
          <w:tab w:val="left" w:pos="4508"/>
          <w:tab w:val="right" w:pos="8789"/>
        </w:tabs>
      </w:pPr>
      <w:r>
        <w:tab/>
        <w:t>qau</w:t>
      </w:r>
      <w:r>
        <w:tab/>
        <w:t>tjatjiw</w:t>
      </w:r>
      <w:r>
        <w:tab/>
        <w:t>tjatjiw</w:t>
      </w:r>
      <w:r>
        <w:tab/>
        <w:t>pa-gaîu-gaîu</w:t>
      </w:r>
      <w:r>
        <w:tab/>
        <w:t>a</w:t>
      </w:r>
      <w:r>
        <w:tab/>
        <w:t>em=qaung</w:t>
      </w:r>
    </w:p>
    <w:p w14:paraId="7166E5BC" w14:textId="77777777" w:rsidR="00800AD8" w:rsidRDefault="00800AD8" w:rsidP="008C3B63">
      <w:pPr>
        <w:pStyle w:val="InterlineTrans"/>
        <w:tabs>
          <w:tab w:val="left" w:pos="533"/>
          <w:tab w:val="left" w:pos="1022"/>
          <w:tab w:val="left" w:pos="1841"/>
          <w:tab w:val="left" w:pos="2660"/>
          <w:tab w:val="left" w:pos="4244"/>
          <w:tab w:val="left" w:pos="4508"/>
          <w:tab w:val="right" w:pos="8789"/>
        </w:tabs>
      </w:pPr>
      <w:r>
        <w:tab/>
        <w:t>so</w:t>
      </w:r>
      <w:r>
        <w:tab/>
        <w:t>drongo</w:t>
      </w:r>
      <w:r>
        <w:tab/>
        <w:t>drongo</w:t>
      </w:r>
      <w:r>
        <w:tab/>
        <w:t>cause-</w:t>
      </w:r>
      <w:r>
        <w:rPr>
          <w:smallCaps/>
        </w:rPr>
        <w:t>red</w:t>
      </w:r>
      <w:r>
        <w:t>-slow</w:t>
      </w:r>
      <w:r>
        <w:rPr>
          <w:smallCaps/>
        </w:rPr>
        <w:tab/>
        <w:t>c</w:t>
      </w:r>
      <w:r>
        <w:rPr>
          <w:smallCaps/>
        </w:rPr>
        <w:tab/>
        <w:t>af</w:t>
      </w:r>
      <w:r>
        <w:t>=cry</w:t>
      </w:r>
    </w:p>
    <w:p w14:paraId="13885350" w14:textId="77777777" w:rsidR="00800AD8" w:rsidRDefault="00800AD8" w:rsidP="008C3B63">
      <w:pPr>
        <w:pStyle w:val="InterlineFreeCommentFollows"/>
        <w:tabs>
          <w:tab w:val="right" w:pos="8789"/>
        </w:tabs>
      </w:pPr>
      <w:r>
        <w:t>“</w:t>
      </w:r>
      <w:r w:rsidRPr="009D4BEC">
        <w:rPr>
          <w:i/>
        </w:rPr>
        <w:t>Tjatjiw tjatjiw</w:t>
      </w:r>
      <w:r>
        <w:t>, don’t cry so much.</w:t>
      </w:r>
    </w:p>
    <w:p w14:paraId="6FF0DAD5" w14:textId="77777777" w:rsidR="00800AD8" w:rsidRDefault="00A8416B" w:rsidP="008C3B63">
      <w:pPr>
        <w:pStyle w:val="CommentLastWithHalfSpace"/>
        <w:tabs>
          <w:tab w:val="right" w:pos="8789"/>
        </w:tabs>
      </w:pPr>
      <w:r>
        <w:t>[</w:t>
      </w:r>
      <w:r w:rsidR="00800AD8" w:rsidRPr="003643C2">
        <w:rPr>
          <w:rStyle w:val="VernacularText"/>
        </w:rPr>
        <w:t>tjatjiw</w:t>
      </w:r>
      <w:r w:rsidR="00800AD8">
        <w:t>: onomatapoeic for cry of bird here</w:t>
      </w:r>
      <w:r w:rsidR="003643C2">
        <w:t>.</w:t>
      </w:r>
      <w:r>
        <w:t>]</w:t>
      </w:r>
    </w:p>
    <w:p w14:paraId="0608151E" w14:textId="77777777" w:rsidR="00800AD8" w:rsidRDefault="00DC1AE0" w:rsidP="008C3B63">
      <w:pPr>
        <w:pStyle w:val="InterlineText"/>
        <w:tabs>
          <w:tab w:val="left" w:pos="533"/>
          <w:tab w:val="left" w:pos="2327"/>
          <w:tab w:val="left" w:pos="2921"/>
          <w:tab w:val="left" w:pos="3425"/>
          <w:tab w:val="right" w:pos="8789"/>
        </w:tabs>
      </w:pPr>
      <w:r w:rsidRPr="003A1D48">
        <w:rPr>
          <w:rStyle w:val="InterlineTextNumChar"/>
        </w:rPr>
        <w:t>010</w:t>
      </w:r>
      <w:r w:rsidR="00800AD8">
        <w:tab/>
        <w:t>pazeliuîi</w:t>
      </w:r>
      <w:r w:rsidR="00800AD8">
        <w:tab/>
        <w:t>aken</w:t>
      </w:r>
      <w:r w:rsidR="00800AD8">
        <w:tab/>
        <w:t>ta</w:t>
      </w:r>
      <w:r w:rsidR="00800AD8">
        <w:tab/>
        <w:t>kaîauîavan.</w:t>
      </w:r>
    </w:p>
    <w:p w14:paraId="7F1EDD90" w14:textId="77777777" w:rsidR="00800AD8" w:rsidRDefault="00800AD8" w:rsidP="008C3B63">
      <w:pPr>
        <w:pStyle w:val="InterlineGlossWithTrans"/>
        <w:tabs>
          <w:tab w:val="left" w:pos="533"/>
          <w:tab w:val="left" w:pos="2327"/>
          <w:tab w:val="left" w:pos="2921"/>
          <w:tab w:val="left" w:pos="3425"/>
          <w:tab w:val="right" w:pos="8789"/>
        </w:tabs>
      </w:pPr>
      <w:r>
        <w:tab/>
        <w:t>pa-zeliuî-i</w:t>
      </w:r>
      <w:r>
        <w:tab/>
        <w:t>aken</w:t>
      </w:r>
      <w:r>
        <w:tab/>
        <w:t>ta</w:t>
      </w:r>
      <w:r>
        <w:tab/>
        <w:t>ka-îawîaw-an</w:t>
      </w:r>
    </w:p>
    <w:p w14:paraId="5E26C9F5" w14:textId="77777777" w:rsidR="00800AD8" w:rsidRDefault="00800AD8" w:rsidP="008C3B63">
      <w:pPr>
        <w:pStyle w:val="InterlineTransNoFree"/>
        <w:tabs>
          <w:tab w:val="left" w:pos="2327"/>
          <w:tab w:val="left" w:pos="2921"/>
          <w:tab w:val="left" w:pos="3425"/>
          <w:tab w:val="right" w:pos="8789"/>
        </w:tabs>
      </w:pPr>
      <w:r>
        <w:tab/>
        <w:t>cause-work-</w:t>
      </w:r>
      <w:r>
        <w:rPr>
          <w:smallCaps/>
        </w:rPr>
        <w:t>hort</w:t>
      </w:r>
      <w:r>
        <w:tab/>
      </w:r>
      <w:r w:rsidR="000D5EFB" w:rsidRPr="000D5EFB">
        <w:rPr>
          <w:smallCaps/>
        </w:rPr>
        <w:t>f.I</w:t>
      </w:r>
      <w:r>
        <w:tab/>
      </w:r>
      <w:r>
        <w:rPr>
          <w:smallCaps/>
        </w:rPr>
        <w:t>obl</w:t>
      </w:r>
      <w:r>
        <w:tab/>
        <w:t>main-oil-</w:t>
      </w:r>
      <w:r>
        <w:rPr>
          <w:smallCaps/>
        </w:rPr>
        <w:t>nom</w:t>
      </w:r>
      <w:r w:rsidR="003643C2">
        <w:rPr>
          <w:smallCaps/>
        </w:rPr>
        <w:tab/>
      </w:r>
      <w:r w:rsidR="003643C2">
        <w:t>Pay me some real oil,</w:t>
      </w:r>
    </w:p>
    <w:p w14:paraId="111EA488" w14:textId="77777777" w:rsidR="00800AD8" w:rsidRDefault="00DC1AE0" w:rsidP="008C3B63">
      <w:pPr>
        <w:pStyle w:val="InterlineText"/>
        <w:tabs>
          <w:tab w:val="left" w:pos="533"/>
          <w:tab w:val="left" w:pos="917"/>
          <w:tab w:val="left" w:pos="2336"/>
          <w:tab w:val="left" w:pos="2600"/>
          <w:tab w:val="left" w:pos="3434"/>
          <w:tab w:val="left" w:pos="5978"/>
          <w:tab w:val="left" w:pos="6482"/>
          <w:tab w:val="right" w:pos="8789"/>
        </w:tabs>
      </w:pPr>
      <w:r w:rsidRPr="003A1D48">
        <w:rPr>
          <w:rStyle w:val="InterlineTextNumChar"/>
        </w:rPr>
        <w:t>011</w:t>
      </w:r>
      <w:r w:rsidR="00800AD8">
        <w:tab/>
        <w:t>ku</w:t>
      </w:r>
      <w:r w:rsidR="00800AD8">
        <w:tab/>
        <w:t>sikiliîkauîaw</w:t>
      </w:r>
      <w:r w:rsidR="00800AD8">
        <w:tab/>
        <w:t>a</w:t>
      </w:r>
      <w:r w:rsidR="00800AD8">
        <w:tab/>
        <w:t>su</w:t>
      </w:r>
      <w:r w:rsidR="00800AD8">
        <w:tab/>
        <w:t>paîekakain</w:t>
      </w:r>
      <w:r w:rsidR="00800AD8">
        <w:tab/>
        <w:t>i</w:t>
      </w:r>
      <w:r w:rsidR="00800AD8">
        <w:tab/>
        <w:t>tjuruzaquzaquin.”</w:t>
      </w:r>
    </w:p>
    <w:p w14:paraId="5F9AB7CB" w14:textId="77777777" w:rsidR="00800AD8" w:rsidRDefault="00800AD8" w:rsidP="008C3B63">
      <w:pPr>
        <w:pStyle w:val="InterlineGlossWithTrans"/>
        <w:tabs>
          <w:tab w:val="left" w:pos="533"/>
          <w:tab w:val="left" w:pos="917"/>
          <w:tab w:val="left" w:pos="2336"/>
          <w:tab w:val="left" w:pos="2600"/>
          <w:tab w:val="left" w:pos="3434"/>
          <w:tab w:val="left" w:pos="5978"/>
          <w:tab w:val="left" w:pos="6482"/>
          <w:tab w:val="right" w:pos="8789"/>
        </w:tabs>
      </w:pPr>
      <w:r>
        <w:tab/>
        <w:t>ku</w:t>
      </w:r>
      <w:r>
        <w:tab/>
        <w:t>sikiliîkauîaw</w:t>
      </w:r>
      <w:r>
        <w:tab/>
        <w:t>a</w:t>
      </w:r>
      <w:r>
        <w:tab/>
        <w:t>su</w:t>
      </w:r>
      <w:r>
        <w:tab/>
        <w:t>aî=pe-kaka-in</w:t>
      </w:r>
      <w:r>
        <w:tab/>
        <w:t>i</w:t>
      </w:r>
      <w:r>
        <w:tab/>
        <w:t>tjuru-zaqu-zaqu-en</w:t>
      </w:r>
    </w:p>
    <w:p w14:paraId="4D89BE09" w14:textId="77777777" w:rsidR="00800AD8" w:rsidRDefault="00800AD8" w:rsidP="008C3B63">
      <w:pPr>
        <w:pStyle w:val="InterlineTrans"/>
        <w:tabs>
          <w:tab w:val="left" w:pos="533"/>
          <w:tab w:val="left" w:pos="917"/>
          <w:tab w:val="left" w:pos="2336"/>
          <w:tab w:val="left" w:pos="2600"/>
          <w:tab w:val="left" w:pos="3434"/>
          <w:tab w:val="left" w:pos="5978"/>
          <w:tab w:val="left" w:pos="6482"/>
          <w:tab w:val="right" w:pos="8789"/>
        </w:tabs>
      </w:pPr>
      <w:r>
        <w:tab/>
        <w:t>I</w:t>
      </w:r>
      <w:r>
        <w:tab/>
        <w:t>bring.back</w:t>
      </w:r>
      <w:r>
        <w:rPr>
          <w:smallCaps/>
        </w:rPr>
        <w:tab/>
        <w:t>c</w:t>
      </w:r>
      <w:r>
        <w:rPr>
          <w:smallCaps/>
        </w:rPr>
        <w:tab/>
      </w:r>
      <w:r>
        <w:t>your(</w:t>
      </w:r>
      <w:r>
        <w:rPr>
          <w:smallCaps/>
        </w:rPr>
        <w:t>s</w:t>
      </w:r>
      <w:r>
        <w:t>)</w:t>
      </w:r>
      <w:r>
        <w:tab/>
      </w:r>
      <w:r>
        <w:rPr>
          <w:smallCaps/>
        </w:rPr>
        <w:t>qal</w:t>
      </w:r>
      <w:r>
        <w:t>=emerge-sibling-</w:t>
      </w:r>
      <w:r>
        <w:rPr>
          <w:smallCaps/>
        </w:rPr>
        <w:t>nom</w:t>
      </w:r>
      <w:r>
        <w:tab/>
      </w:r>
      <w:r>
        <w:rPr>
          <w:smallCaps/>
        </w:rPr>
        <w:t>loc</w:t>
      </w:r>
      <w:r>
        <w:tab/>
        <w:t>many-</w:t>
      </w:r>
      <w:r>
        <w:rPr>
          <w:smallCaps/>
        </w:rPr>
        <w:t>red</w:t>
      </w:r>
      <w:r>
        <w:t>-tree.sp-</w:t>
      </w:r>
      <w:r>
        <w:rPr>
          <w:smallCaps/>
        </w:rPr>
        <w:t>pf</w:t>
      </w:r>
    </w:p>
    <w:p w14:paraId="384C5090" w14:textId="77777777" w:rsidR="00800AD8" w:rsidRDefault="00800AD8" w:rsidP="008C3B63">
      <w:pPr>
        <w:pStyle w:val="InterlineFree"/>
        <w:tabs>
          <w:tab w:val="right" w:pos="8789"/>
        </w:tabs>
      </w:pPr>
      <w:r>
        <w:t>and I’ll bring back (?) your brother from the sapindus wood.”</w:t>
      </w:r>
    </w:p>
    <w:p w14:paraId="62BB705D" w14:textId="77777777" w:rsidR="00800AD8" w:rsidRDefault="00DC1AE0" w:rsidP="008C3B63">
      <w:pPr>
        <w:pStyle w:val="InterlineText"/>
        <w:tabs>
          <w:tab w:val="left" w:pos="533"/>
          <w:tab w:val="left" w:pos="1022"/>
          <w:tab w:val="left" w:pos="2456"/>
          <w:tab w:val="left" w:pos="2960"/>
          <w:tab w:val="right" w:pos="8789"/>
        </w:tabs>
      </w:pPr>
      <w:r w:rsidRPr="003A1D48">
        <w:rPr>
          <w:rStyle w:val="InterlineTextNumChar"/>
        </w:rPr>
        <w:t>012</w:t>
      </w:r>
      <w:r w:rsidR="00800AD8">
        <w:tab/>
        <w:t>qau</w:t>
      </w:r>
      <w:r w:rsidR="00800AD8">
        <w:tab/>
        <w:t>pavayin</w:t>
      </w:r>
      <w:r w:rsidR="00800AD8">
        <w:tab/>
        <w:t>ta</w:t>
      </w:r>
      <w:r w:rsidR="00800AD8">
        <w:tab/>
        <w:t>qalev.</w:t>
      </w:r>
    </w:p>
    <w:p w14:paraId="4BD287A3" w14:textId="77777777" w:rsidR="00800AD8" w:rsidRDefault="00800AD8" w:rsidP="008C3B63">
      <w:pPr>
        <w:pStyle w:val="InterlineGlossWithTrans"/>
        <w:tabs>
          <w:tab w:val="left" w:pos="533"/>
          <w:tab w:val="left" w:pos="1022"/>
          <w:tab w:val="left" w:pos="2456"/>
          <w:tab w:val="left" w:pos="2960"/>
          <w:tab w:val="right" w:pos="8789"/>
        </w:tabs>
      </w:pPr>
      <w:r>
        <w:tab/>
        <w:t>qau</w:t>
      </w:r>
      <w:r>
        <w:tab/>
        <w:t>pa-vay-en</w:t>
      </w:r>
      <w:r>
        <w:tab/>
        <w:t>ta</w:t>
      </w:r>
      <w:r>
        <w:tab/>
        <w:t>qalev</w:t>
      </w:r>
    </w:p>
    <w:p w14:paraId="66AA489C" w14:textId="77777777" w:rsidR="00800AD8" w:rsidRDefault="00800AD8" w:rsidP="008C3B63">
      <w:pPr>
        <w:pStyle w:val="InterlineTransNoFree"/>
        <w:tabs>
          <w:tab w:val="left" w:pos="1022"/>
          <w:tab w:val="left" w:pos="2456"/>
          <w:tab w:val="left" w:pos="2960"/>
          <w:tab w:val="right" w:pos="8789"/>
        </w:tabs>
      </w:pPr>
      <w:r>
        <w:tab/>
        <w:t>so</w:t>
      </w:r>
      <w:r>
        <w:tab/>
        <w:t>cause-give-</w:t>
      </w:r>
      <w:r>
        <w:rPr>
          <w:smallCaps/>
        </w:rPr>
        <w:t>pf</w:t>
      </w:r>
      <w:r>
        <w:tab/>
      </w:r>
      <w:r>
        <w:rPr>
          <w:smallCaps/>
        </w:rPr>
        <w:t>obl</w:t>
      </w:r>
      <w:r>
        <w:tab/>
        <w:t>oil</w:t>
      </w:r>
      <w:r w:rsidR="003643C2">
        <w:tab/>
        <w:t>She gave the bird some oil.</w:t>
      </w:r>
    </w:p>
    <w:p w14:paraId="2DB0850E" w14:textId="77777777" w:rsidR="00800AD8" w:rsidRDefault="00DC1AE0" w:rsidP="008C3B63">
      <w:pPr>
        <w:pStyle w:val="InterlineText"/>
        <w:tabs>
          <w:tab w:val="left" w:pos="533"/>
          <w:tab w:val="left" w:pos="1022"/>
          <w:tab w:val="left" w:pos="1586"/>
          <w:tab w:val="left" w:pos="2450"/>
          <w:tab w:val="left" w:pos="3164"/>
          <w:tab w:val="left" w:pos="3653"/>
          <w:tab w:val="left" w:pos="4397"/>
          <w:tab w:val="left" w:pos="5216"/>
          <w:tab w:val="left" w:pos="6035"/>
          <w:tab w:val="right" w:pos="8789"/>
        </w:tabs>
      </w:pPr>
      <w:r w:rsidRPr="003A1D48">
        <w:rPr>
          <w:rStyle w:val="InterlineTextNumChar"/>
        </w:rPr>
        <w:t>013</w:t>
      </w:r>
      <w:r w:rsidR="00800AD8">
        <w:tab/>
        <w:t>qau</w:t>
      </w:r>
      <w:r w:rsidR="00800AD8">
        <w:tab/>
        <w:t>ka</w:t>
      </w:r>
      <w:r w:rsidR="00800AD8">
        <w:tab/>
        <w:t>maka</w:t>
      </w:r>
      <w:r w:rsidR="00800AD8">
        <w:tab/>
        <w:t>qalev,</w:t>
      </w:r>
      <w:r w:rsidR="00800AD8">
        <w:tab/>
        <w:t>qau</w:t>
      </w:r>
      <w:r w:rsidR="00800AD8">
        <w:tab/>
        <w:t>senay:</w:t>
      </w:r>
      <w:r w:rsidR="00800AD8">
        <w:tab/>
        <w:t>“tjatjiw</w:t>
      </w:r>
      <w:r w:rsidR="00800AD8">
        <w:tab/>
        <w:t>tjatjiw,</w:t>
      </w:r>
      <w:r w:rsidR="003643C2">
        <w:tab/>
        <w:t>imazamaza-u.</w:t>
      </w:r>
    </w:p>
    <w:p w14:paraId="67ED31A4" w14:textId="77777777" w:rsidR="00800AD8" w:rsidRDefault="00800AD8" w:rsidP="008C3B63">
      <w:pPr>
        <w:pStyle w:val="InterlineGlossWithTrans"/>
        <w:tabs>
          <w:tab w:val="left" w:pos="533"/>
          <w:tab w:val="left" w:pos="1022"/>
          <w:tab w:val="left" w:pos="1586"/>
          <w:tab w:val="left" w:pos="2450"/>
          <w:tab w:val="left" w:pos="3164"/>
          <w:tab w:val="left" w:pos="3653"/>
          <w:tab w:val="left" w:pos="4397"/>
          <w:tab w:val="left" w:pos="5216"/>
          <w:tab w:val="left" w:pos="6035"/>
          <w:tab w:val="right" w:pos="8789"/>
        </w:tabs>
      </w:pPr>
      <w:r>
        <w:tab/>
        <w:t>qau</w:t>
      </w:r>
      <w:r>
        <w:tab/>
        <w:t>ka</w:t>
      </w:r>
      <w:r>
        <w:tab/>
        <w:t>maka</w:t>
      </w:r>
      <w:r>
        <w:tab/>
        <w:t>qalev</w:t>
      </w:r>
      <w:r>
        <w:tab/>
        <w:t>qau</w:t>
      </w:r>
      <w:r>
        <w:tab/>
        <w:t>senay</w:t>
      </w:r>
      <w:r>
        <w:tab/>
        <w:t>tjatjiw</w:t>
      </w:r>
      <w:r>
        <w:tab/>
        <w:t>tjatjiw</w:t>
      </w:r>
      <w:r w:rsidR="003643C2">
        <w:tab/>
        <w:t>i-maza-maza-u</w:t>
      </w:r>
    </w:p>
    <w:p w14:paraId="11964C54" w14:textId="77777777" w:rsidR="00800AD8" w:rsidRDefault="00800AD8" w:rsidP="008C3B63">
      <w:pPr>
        <w:pStyle w:val="InterlineTrans"/>
        <w:tabs>
          <w:tab w:val="left" w:pos="533"/>
          <w:tab w:val="left" w:pos="1022"/>
          <w:tab w:val="left" w:pos="1586"/>
          <w:tab w:val="left" w:pos="2450"/>
          <w:tab w:val="left" w:pos="3164"/>
          <w:tab w:val="left" w:pos="3653"/>
          <w:tab w:val="left" w:pos="4397"/>
          <w:tab w:val="left" w:pos="5216"/>
          <w:tab w:val="left" w:pos="6035"/>
          <w:tab w:val="right" w:pos="8789"/>
        </w:tabs>
      </w:pPr>
      <w:r>
        <w:tab/>
        <w:t>so</w:t>
      </w:r>
      <w:r>
        <w:tab/>
        <w:t>after</w:t>
      </w:r>
      <w:r>
        <w:tab/>
        <w:t>finished</w:t>
      </w:r>
      <w:r>
        <w:tab/>
        <w:t>oil</w:t>
      </w:r>
      <w:r>
        <w:tab/>
        <w:t>so</w:t>
      </w:r>
      <w:r>
        <w:tab/>
        <w:t>chant</w:t>
      </w:r>
      <w:r>
        <w:tab/>
        <w:t>drongo</w:t>
      </w:r>
      <w:r>
        <w:tab/>
        <w:t>drongo</w:t>
      </w:r>
      <w:r w:rsidR="003643C2">
        <w:tab/>
      </w:r>
      <w:r w:rsidR="003643C2">
        <w:rPr>
          <w:smallCaps/>
        </w:rPr>
        <w:t>loc</w:t>
      </w:r>
      <w:r w:rsidR="003643C2">
        <w:t>-</w:t>
      </w:r>
      <w:r w:rsidR="003643C2">
        <w:rPr>
          <w:smallCaps/>
        </w:rPr>
        <w:t>red</w:t>
      </w:r>
      <w:r w:rsidR="003643C2">
        <w:t>-here-</w:t>
      </w:r>
      <w:r w:rsidR="003643C2">
        <w:rPr>
          <w:smallCaps/>
        </w:rPr>
        <w:t>imp</w:t>
      </w:r>
    </w:p>
    <w:p w14:paraId="4DFAEDA2" w14:textId="77777777" w:rsidR="00800AD8" w:rsidRDefault="00800AD8" w:rsidP="008C3B63">
      <w:pPr>
        <w:pStyle w:val="InterlineFree"/>
        <w:tabs>
          <w:tab w:val="right" w:pos="8789"/>
        </w:tabs>
      </w:pPr>
      <w:r>
        <w:t>When it had finished oiling itself, it sang: “</w:t>
      </w:r>
      <w:r w:rsidRPr="009D4BEC">
        <w:rPr>
          <w:i/>
        </w:rPr>
        <w:t>Tjatjiw</w:t>
      </w:r>
      <w:r>
        <w:t xml:space="preserve"> </w:t>
      </w:r>
      <w:r w:rsidRPr="009D4BEC">
        <w:rPr>
          <w:i/>
        </w:rPr>
        <w:t>tjatjiw</w:t>
      </w:r>
      <w:r>
        <w:t>, stay here.</w:t>
      </w:r>
    </w:p>
    <w:p w14:paraId="2E7B45C1" w14:textId="77777777" w:rsidR="00800AD8" w:rsidRDefault="00DC1AE0" w:rsidP="008C3B63">
      <w:pPr>
        <w:pStyle w:val="InterlineText"/>
        <w:tabs>
          <w:tab w:val="left" w:pos="533"/>
          <w:tab w:val="left" w:pos="917"/>
          <w:tab w:val="left" w:pos="2336"/>
          <w:tab w:val="left" w:pos="2600"/>
          <w:tab w:val="left" w:pos="3434"/>
          <w:tab w:val="left" w:pos="5978"/>
          <w:tab w:val="left" w:pos="6482"/>
          <w:tab w:val="right" w:pos="8789"/>
        </w:tabs>
      </w:pPr>
      <w:r w:rsidRPr="003A1D48">
        <w:rPr>
          <w:rStyle w:val="InterlineTextNumChar"/>
        </w:rPr>
        <w:lastRenderedPageBreak/>
        <w:t>014</w:t>
      </w:r>
      <w:r w:rsidR="00800AD8">
        <w:tab/>
        <w:t>ku</w:t>
      </w:r>
      <w:r w:rsidR="00800AD8">
        <w:tab/>
        <w:t>sikiliîkauîaw</w:t>
      </w:r>
      <w:r w:rsidR="00800AD8">
        <w:tab/>
        <w:t>a</w:t>
      </w:r>
      <w:r w:rsidR="00800AD8">
        <w:tab/>
        <w:t>su</w:t>
      </w:r>
      <w:r w:rsidR="00800AD8">
        <w:tab/>
        <w:t>paîekakain</w:t>
      </w:r>
      <w:r w:rsidR="00800AD8">
        <w:tab/>
        <w:t>i</w:t>
      </w:r>
      <w:r w:rsidR="00093336">
        <w:tab/>
        <w:t>tjuruzaquzaquin.”</w:t>
      </w:r>
    </w:p>
    <w:p w14:paraId="4A2FD827" w14:textId="77777777" w:rsidR="00800AD8" w:rsidRDefault="00800AD8" w:rsidP="008C3B63">
      <w:pPr>
        <w:pStyle w:val="InterlineGlossWithTrans"/>
        <w:tabs>
          <w:tab w:val="left" w:pos="533"/>
          <w:tab w:val="left" w:pos="917"/>
          <w:tab w:val="left" w:pos="2336"/>
          <w:tab w:val="left" w:pos="2600"/>
          <w:tab w:val="left" w:pos="3434"/>
          <w:tab w:val="left" w:pos="5978"/>
          <w:tab w:val="left" w:pos="6482"/>
          <w:tab w:val="right" w:pos="8789"/>
        </w:tabs>
      </w:pPr>
      <w:r>
        <w:tab/>
        <w:t>ku</w:t>
      </w:r>
      <w:r>
        <w:tab/>
        <w:t>sikiliîkauîaw</w:t>
      </w:r>
      <w:r>
        <w:tab/>
        <w:t>a</w:t>
      </w:r>
      <w:r>
        <w:tab/>
        <w:t>su</w:t>
      </w:r>
      <w:r>
        <w:tab/>
        <w:t>aî=pe-kaka-in</w:t>
      </w:r>
      <w:r>
        <w:tab/>
        <w:t>i</w:t>
      </w:r>
      <w:r w:rsidR="00093336">
        <w:tab/>
        <w:t>tjuru-zaqu-zaqu-en</w:t>
      </w:r>
    </w:p>
    <w:p w14:paraId="28841E3F" w14:textId="77777777" w:rsidR="00800AD8" w:rsidRDefault="00800AD8" w:rsidP="008C3B63">
      <w:pPr>
        <w:pStyle w:val="InterlineTrans"/>
        <w:tabs>
          <w:tab w:val="left" w:pos="533"/>
          <w:tab w:val="left" w:pos="917"/>
          <w:tab w:val="left" w:pos="2336"/>
          <w:tab w:val="left" w:pos="2600"/>
          <w:tab w:val="left" w:pos="3434"/>
          <w:tab w:val="left" w:pos="5978"/>
          <w:tab w:val="left" w:pos="6482"/>
          <w:tab w:val="right" w:pos="8789"/>
        </w:tabs>
      </w:pPr>
      <w:r>
        <w:tab/>
        <w:t>I</w:t>
      </w:r>
      <w:r>
        <w:tab/>
        <w:t>bring.back</w:t>
      </w:r>
      <w:r>
        <w:rPr>
          <w:smallCaps/>
        </w:rPr>
        <w:tab/>
        <w:t>c</w:t>
      </w:r>
      <w:r>
        <w:rPr>
          <w:smallCaps/>
        </w:rPr>
        <w:tab/>
      </w:r>
      <w:r>
        <w:t>your(</w:t>
      </w:r>
      <w:r>
        <w:rPr>
          <w:smallCaps/>
        </w:rPr>
        <w:t>s</w:t>
      </w:r>
      <w:r>
        <w:t>)</w:t>
      </w:r>
      <w:r>
        <w:tab/>
      </w:r>
      <w:r>
        <w:rPr>
          <w:smallCaps/>
        </w:rPr>
        <w:t>qal</w:t>
      </w:r>
      <w:r>
        <w:t>=emerge-sibling-</w:t>
      </w:r>
      <w:r>
        <w:rPr>
          <w:smallCaps/>
        </w:rPr>
        <w:t>nom</w:t>
      </w:r>
      <w:r>
        <w:tab/>
      </w:r>
      <w:r>
        <w:rPr>
          <w:smallCaps/>
        </w:rPr>
        <w:t>loc</w:t>
      </w:r>
      <w:r w:rsidR="00093336">
        <w:tab/>
        <w:t>many-</w:t>
      </w:r>
      <w:r w:rsidR="00093336">
        <w:rPr>
          <w:smallCaps/>
        </w:rPr>
        <w:t>red</w:t>
      </w:r>
      <w:r w:rsidR="00093336">
        <w:t>-tree.sp-</w:t>
      </w:r>
      <w:r w:rsidR="00093336">
        <w:rPr>
          <w:smallCaps/>
        </w:rPr>
        <w:t>pf</w:t>
      </w:r>
    </w:p>
    <w:p w14:paraId="6F8914B3" w14:textId="77777777" w:rsidR="00800AD8" w:rsidRDefault="00800AD8" w:rsidP="008C3B63">
      <w:pPr>
        <w:pStyle w:val="InterlineFree"/>
        <w:tabs>
          <w:tab w:val="right" w:pos="8789"/>
        </w:tabs>
      </w:pPr>
      <w:r>
        <w:t>I’ll bring back your brother from the sapindus wood.”</w:t>
      </w:r>
    </w:p>
    <w:p w14:paraId="78EC119B" w14:textId="77777777" w:rsidR="00800AD8" w:rsidRDefault="00DC1AE0" w:rsidP="008C3B63">
      <w:pPr>
        <w:pStyle w:val="InterlineText"/>
        <w:tabs>
          <w:tab w:val="left" w:pos="533"/>
          <w:tab w:val="left" w:pos="1022"/>
          <w:tab w:val="left" w:pos="1661"/>
          <w:tab w:val="left" w:pos="1925"/>
          <w:tab w:val="left" w:pos="2774"/>
          <w:tab w:val="left" w:pos="3278"/>
          <w:tab w:val="left" w:pos="4052"/>
          <w:tab w:val="left" w:pos="4736"/>
          <w:tab w:val="right" w:pos="8789"/>
        </w:tabs>
      </w:pPr>
      <w:r w:rsidRPr="003A1D48">
        <w:rPr>
          <w:rStyle w:val="InterlineTextNumChar"/>
        </w:rPr>
        <w:t>015</w:t>
      </w:r>
      <w:r w:rsidR="00800AD8">
        <w:tab/>
        <w:t>qau</w:t>
      </w:r>
      <w:r w:rsidR="00800AD8">
        <w:tab/>
        <w:t>vaik</w:t>
      </w:r>
      <w:r w:rsidR="00800AD8">
        <w:tab/>
        <w:t>a</w:t>
      </w:r>
      <w:r w:rsidR="00800AD8">
        <w:tab/>
        <w:t>malap</w:t>
      </w:r>
      <w:r w:rsidR="00800AD8">
        <w:tab/>
        <w:t>ta</w:t>
      </w:r>
      <w:r w:rsidR="00800AD8">
        <w:tab/>
        <w:t>kaka</w:t>
      </w:r>
      <w:r w:rsidR="00800AD8">
        <w:tab/>
        <w:t>aza</w:t>
      </w:r>
      <w:r w:rsidR="00800AD8">
        <w:tab/>
        <w:t>tjatjiw.</w:t>
      </w:r>
    </w:p>
    <w:p w14:paraId="136C6DCF" w14:textId="77777777" w:rsidR="00800AD8" w:rsidRDefault="00800AD8" w:rsidP="008C3B63">
      <w:pPr>
        <w:pStyle w:val="InterlineGlossWithTrans"/>
        <w:tabs>
          <w:tab w:val="left" w:pos="533"/>
          <w:tab w:val="left" w:pos="1022"/>
          <w:tab w:val="left" w:pos="1661"/>
          <w:tab w:val="left" w:pos="1925"/>
          <w:tab w:val="left" w:pos="2774"/>
          <w:tab w:val="left" w:pos="3278"/>
          <w:tab w:val="left" w:pos="4052"/>
          <w:tab w:val="left" w:pos="4736"/>
          <w:tab w:val="right" w:pos="8789"/>
        </w:tabs>
      </w:pPr>
      <w:r>
        <w:tab/>
        <w:t>qau</w:t>
      </w:r>
      <w:r>
        <w:tab/>
        <w:t>vaik</w:t>
      </w:r>
      <w:r>
        <w:tab/>
        <w:t>a</w:t>
      </w:r>
      <w:r>
        <w:tab/>
        <w:t>m-alap</w:t>
      </w:r>
      <w:r>
        <w:tab/>
        <w:t>ta</w:t>
      </w:r>
      <w:r>
        <w:tab/>
        <w:t>kaka</w:t>
      </w:r>
      <w:r>
        <w:tab/>
        <w:t>a-zua</w:t>
      </w:r>
      <w:r>
        <w:tab/>
        <w:t>tjatjiw</w:t>
      </w:r>
    </w:p>
    <w:p w14:paraId="41BD5379" w14:textId="77777777" w:rsidR="00800AD8" w:rsidRDefault="00800AD8" w:rsidP="008C3B63">
      <w:pPr>
        <w:pStyle w:val="InterlineTrans"/>
        <w:tabs>
          <w:tab w:val="left" w:pos="533"/>
          <w:tab w:val="left" w:pos="1022"/>
          <w:tab w:val="left" w:pos="1661"/>
          <w:tab w:val="left" w:pos="1925"/>
          <w:tab w:val="left" w:pos="2774"/>
          <w:tab w:val="left" w:pos="3278"/>
          <w:tab w:val="left" w:pos="4052"/>
          <w:tab w:val="left" w:pos="4736"/>
          <w:tab w:val="right" w:pos="8789"/>
        </w:tabs>
      </w:pPr>
      <w:r>
        <w:tab/>
        <w:t>so</w:t>
      </w:r>
      <w:r>
        <w:tab/>
        <w:t>leave</w:t>
      </w:r>
      <w:r>
        <w:rPr>
          <w:smallCaps/>
        </w:rPr>
        <w:tab/>
        <w:t>c</w:t>
      </w:r>
      <w:r>
        <w:rPr>
          <w:smallCaps/>
        </w:rPr>
        <w:tab/>
        <w:t>af</w:t>
      </w:r>
      <w:r>
        <w:t>-take</w:t>
      </w:r>
      <w:r>
        <w:tab/>
      </w:r>
      <w:r>
        <w:rPr>
          <w:smallCaps/>
        </w:rPr>
        <w:t>obl</w:t>
      </w:r>
      <w:r>
        <w:tab/>
        <w:t>sibling</w:t>
      </w:r>
      <w:r>
        <w:tab/>
      </w:r>
      <w:r>
        <w:rPr>
          <w:smallCaps/>
        </w:rPr>
        <w:t>c-</w:t>
      </w:r>
      <w:r>
        <w:t>that</w:t>
      </w:r>
      <w:r>
        <w:tab/>
        <w:t>drongo</w:t>
      </w:r>
    </w:p>
    <w:p w14:paraId="1738286B" w14:textId="77777777" w:rsidR="00800AD8" w:rsidRDefault="00800AD8" w:rsidP="008C3B63">
      <w:pPr>
        <w:pStyle w:val="InterlineFree"/>
        <w:tabs>
          <w:tab w:val="right" w:pos="8789"/>
        </w:tabs>
      </w:pPr>
      <w:r>
        <w:t>So the bird went to get the brother.</w:t>
      </w:r>
    </w:p>
    <w:p w14:paraId="60735415" w14:textId="77777777" w:rsidR="00800AD8" w:rsidRDefault="00DC1AE0" w:rsidP="008C3B63">
      <w:pPr>
        <w:pStyle w:val="InterlineText"/>
        <w:tabs>
          <w:tab w:val="left" w:pos="533"/>
          <w:tab w:val="left" w:pos="1622"/>
          <w:tab w:val="left" w:pos="1886"/>
          <w:tab w:val="left" w:pos="2660"/>
          <w:tab w:val="left" w:pos="4244"/>
          <w:tab w:val="left" w:pos="4733"/>
          <w:tab w:val="right" w:pos="8789"/>
        </w:tabs>
      </w:pPr>
      <w:r w:rsidRPr="003A1D48">
        <w:rPr>
          <w:rStyle w:val="InterlineTextNumChar"/>
        </w:rPr>
        <w:t>016</w:t>
      </w:r>
      <w:r w:rsidR="00800AD8">
        <w:tab/>
        <w:t>tevuta</w:t>
      </w:r>
      <w:r w:rsidR="00800AD8">
        <w:tab/>
        <w:t>a</w:t>
      </w:r>
      <w:r w:rsidR="00800AD8">
        <w:tab/>
        <w:t>kaka</w:t>
      </w:r>
      <w:r w:rsidR="00800AD8">
        <w:tab/>
        <w:t>kinatsukatsu</w:t>
      </w:r>
      <w:r w:rsidR="00800AD8">
        <w:tab/>
        <w:t>na</w:t>
      </w:r>
      <w:r w:rsidR="00800AD8">
        <w:tab/>
        <w:t>tjatjiw.</w:t>
      </w:r>
    </w:p>
    <w:p w14:paraId="436D80D8" w14:textId="77777777" w:rsidR="00800AD8" w:rsidRDefault="00800AD8" w:rsidP="008C3B63">
      <w:pPr>
        <w:pStyle w:val="InterlineGlossWithTrans"/>
        <w:tabs>
          <w:tab w:val="left" w:pos="533"/>
          <w:tab w:val="left" w:pos="1622"/>
          <w:tab w:val="left" w:pos="1886"/>
          <w:tab w:val="left" w:pos="2660"/>
          <w:tab w:val="left" w:pos="4244"/>
          <w:tab w:val="left" w:pos="4733"/>
          <w:tab w:val="right" w:pos="8789"/>
        </w:tabs>
      </w:pPr>
      <w:r>
        <w:tab/>
        <w:t>te-vuta</w:t>
      </w:r>
      <w:r>
        <w:tab/>
        <w:t>a</w:t>
      </w:r>
      <w:r>
        <w:tab/>
        <w:t>kaka</w:t>
      </w:r>
      <w:r>
        <w:tab/>
        <w:t>in=katsu-katsu</w:t>
      </w:r>
      <w:r>
        <w:tab/>
        <w:t>nua</w:t>
      </w:r>
      <w:r>
        <w:tab/>
        <w:t>tjatjiw</w:t>
      </w:r>
    </w:p>
    <w:p w14:paraId="5AF4C8CA" w14:textId="77777777" w:rsidR="00800AD8" w:rsidRDefault="00800AD8" w:rsidP="008C3B63">
      <w:pPr>
        <w:pStyle w:val="InterlineTrans"/>
        <w:tabs>
          <w:tab w:val="left" w:pos="533"/>
          <w:tab w:val="left" w:pos="1622"/>
          <w:tab w:val="left" w:pos="1886"/>
          <w:tab w:val="left" w:pos="2660"/>
          <w:tab w:val="left" w:pos="4244"/>
          <w:tab w:val="left" w:pos="4733"/>
          <w:tab w:val="right" w:pos="8789"/>
        </w:tabs>
      </w:pPr>
      <w:r>
        <w:tab/>
        <w:t>do-appear</w:t>
      </w:r>
      <w:r>
        <w:rPr>
          <w:smallCaps/>
        </w:rPr>
        <w:tab/>
        <w:t>c</w:t>
      </w:r>
      <w:r>
        <w:rPr>
          <w:smallCaps/>
        </w:rPr>
        <w:tab/>
      </w:r>
      <w:r>
        <w:t>sibling</w:t>
      </w:r>
      <w:r>
        <w:tab/>
      </w:r>
      <w:r>
        <w:rPr>
          <w:smallCaps/>
        </w:rPr>
        <w:t>perf</w:t>
      </w:r>
      <w:r>
        <w:t>=</w:t>
      </w:r>
      <w:r>
        <w:rPr>
          <w:smallCaps/>
        </w:rPr>
        <w:t>red</w:t>
      </w:r>
      <w:r>
        <w:t>-carry</w:t>
      </w:r>
      <w:r>
        <w:tab/>
        <w:t>by</w:t>
      </w:r>
      <w:r>
        <w:tab/>
        <w:t>drongo</w:t>
      </w:r>
    </w:p>
    <w:p w14:paraId="7BC7E3EB" w14:textId="77777777" w:rsidR="00800AD8" w:rsidRDefault="00800AD8" w:rsidP="008C3B63">
      <w:pPr>
        <w:pStyle w:val="InterlineFree"/>
        <w:tabs>
          <w:tab w:val="right" w:pos="8789"/>
        </w:tabs>
      </w:pPr>
      <w:r>
        <w:t>The brother appeared, carried by the bird.</w:t>
      </w:r>
    </w:p>
    <w:p w14:paraId="3E7F95D9" w14:textId="77777777" w:rsidR="00800AD8" w:rsidRDefault="00DC1AE0" w:rsidP="008C3B63">
      <w:pPr>
        <w:pStyle w:val="InterlineText"/>
        <w:tabs>
          <w:tab w:val="left" w:pos="533"/>
          <w:tab w:val="left" w:pos="1022"/>
          <w:tab w:val="left" w:pos="1661"/>
          <w:tab w:val="left" w:pos="1925"/>
          <w:tab w:val="left" w:pos="2684"/>
          <w:tab w:val="left" w:pos="3728"/>
          <w:tab w:val="left" w:pos="4232"/>
          <w:tab w:val="left" w:pos="5051"/>
          <w:tab w:val="left" w:pos="5825"/>
          <w:tab w:val="right" w:pos="8789"/>
        </w:tabs>
      </w:pPr>
      <w:r w:rsidRPr="003A1D48">
        <w:rPr>
          <w:rStyle w:val="InterlineTextNumChar"/>
        </w:rPr>
        <w:t>017</w:t>
      </w:r>
      <w:r w:rsidR="00800AD8">
        <w:tab/>
        <w:t>qau</w:t>
      </w:r>
      <w:r w:rsidR="00800AD8">
        <w:tab/>
        <w:t>avan</w:t>
      </w:r>
      <w:r w:rsidR="00800AD8">
        <w:tab/>
        <w:t>a</w:t>
      </w:r>
      <w:r w:rsidR="00800AD8">
        <w:tab/>
        <w:t>nu</w:t>
      </w:r>
      <w:r w:rsidR="00800AD8">
        <w:tab/>
        <w:t>sikeîang</w:t>
      </w:r>
      <w:r w:rsidR="00800AD8">
        <w:tab/>
        <w:t>ta</w:t>
      </w:r>
      <w:r w:rsidR="00800AD8">
        <w:tab/>
        <w:t>tjatjiw</w:t>
      </w:r>
      <w:r w:rsidR="00800AD8">
        <w:tab/>
        <w:t>tu</w:t>
      </w:r>
      <w:r w:rsidR="00093336">
        <w:tab/>
        <w:t>mamazangiîan.</w:t>
      </w:r>
    </w:p>
    <w:p w14:paraId="3FA479D4" w14:textId="77777777" w:rsidR="00800AD8" w:rsidRDefault="00800AD8" w:rsidP="008C3B63">
      <w:pPr>
        <w:pStyle w:val="InterlineGlossWithTrans"/>
        <w:tabs>
          <w:tab w:val="left" w:pos="533"/>
          <w:tab w:val="left" w:pos="1022"/>
          <w:tab w:val="left" w:pos="1661"/>
          <w:tab w:val="left" w:pos="1925"/>
          <w:tab w:val="left" w:pos="2684"/>
          <w:tab w:val="left" w:pos="3728"/>
          <w:tab w:val="left" w:pos="4232"/>
          <w:tab w:val="left" w:pos="5051"/>
          <w:tab w:val="left" w:pos="5825"/>
          <w:tab w:val="right" w:pos="8789"/>
        </w:tabs>
      </w:pPr>
      <w:r>
        <w:tab/>
        <w:t>qau</w:t>
      </w:r>
      <w:r>
        <w:tab/>
        <w:t>avan</w:t>
      </w:r>
      <w:r>
        <w:tab/>
        <w:t>a</w:t>
      </w:r>
      <w:r>
        <w:tab/>
        <w:t>nu</w:t>
      </w:r>
      <w:r>
        <w:tab/>
        <w:t>si-keîang</w:t>
      </w:r>
      <w:r>
        <w:tab/>
        <w:t>ta</w:t>
      </w:r>
      <w:r>
        <w:tab/>
        <w:t>tjatjiw</w:t>
      </w:r>
      <w:r>
        <w:tab/>
        <w:t>tu</w:t>
      </w:r>
      <w:r w:rsidR="00093336">
        <w:tab/>
        <w:t>ma-ma-zangiî-an</w:t>
      </w:r>
    </w:p>
    <w:p w14:paraId="23E2853F" w14:textId="77777777" w:rsidR="00800AD8" w:rsidRDefault="00800AD8" w:rsidP="008C3B63">
      <w:pPr>
        <w:pStyle w:val="InterlineTrans"/>
        <w:tabs>
          <w:tab w:val="left" w:pos="533"/>
          <w:tab w:val="left" w:pos="1022"/>
          <w:tab w:val="left" w:pos="1661"/>
          <w:tab w:val="left" w:pos="1925"/>
          <w:tab w:val="left" w:pos="2684"/>
          <w:tab w:val="left" w:pos="3728"/>
          <w:tab w:val="left" w:pos="4232"/>
          <w:tab w:val="left" w:pos="5051"/>
          <w:tab w:val="left" w:pos="5825"/>
          <w:tab w:val="right" w:pos="8789"/>
        </w:tabs>
      </w:pPr>
      <w:r>
        <w:tab/>
        <w:t>so</w:t>
      </w:r>
      <w:r>
        <w:tab/>
        <w:t>exact</w:t>
      </w:r>
      <w:r>
        <w:rPr>
          <w:smallCaps/>
        </w:rPr>
        <w:tab/>
        <w:t>c</w:t>
      </w:r>
      <w:r>
        <w:rPr>
          <w:smallCaps/>
        </w:rPr>
        <w:tab/>
      </w:r>
      <w:r>
        <w:t>o</w:t>
      </w:r>
      <w:r w:rsidR="009D4BEC">
        <w:t>f</w:t>
      </w:r>
      <w:r>
        <w:tab/>
      </w:r>
      <w:r>
        <w:rPr>
          <w:smallCaps/>
        </w:rPr>
        <w:t>if</w:t>
      </w:r>
      <w:r>
        <w:t>-know</w:t>
      </w:r>
      <w:r>
        <w:tab/>
      </w:r>
      <w:r>
        <w:rPr>
          <w:smallCaps/>
        </w:rPr>
        <w:t>obl</w:t>
      </w:r>
      <w:r>
        <w:tab/>
        <w:t>drongo</w:t>
      </w:r>
      <w:r>
        <w:tab/>
      </w:r>
      <w:r>
        <w:rPr>
          <w:smallCaps/>
        </w:rPr>
        <w:t>compl</w:t>
      </w:r>
      <w:r w:rsidR="00093336">
        <w:tab/>
      </w:r>
      <w:r w:rsidR="00093336">
        <w:rPr>
          <w:smallCaps/>
        </w:rPr>
        <w:t>stat</w:t>
      </w:r>
      <w:r w:rsidR="00093336">
        <w:t>-</w:t>
      </w:r>
      <w:r w:rsidR="00093336">
        <w:rPr>
          <w:smallCaps/>
        </w:rPr>
        <w:t>stat</w:t>
      </w:r>
      <w:r w:rsidR="00093336">
        <w:t>-chief-</w:t>
      </w:r>
      <w:r w:rsidR="00093336">
        <w:rPr>
          <w:smallCaps/>
        </w:rPr>
        <w:t>nom</w:t>
      </w:r>
    </w:p>
    <w:p w14:paraId="441E8373" w14:textId="77777777" w:rsidR="00800AD8" w:rsidRDefault="00800AD8" w:rsidP="009D4BEC">
      <w:pPr>
        <w:pStyle w:val="InterlineFree"/>
        <w:tabs>
          <w:tab w:val="right" w:pos="8789"/>
        </w:tabs>
        <w:spacing w:after="0"/>
      </w:pPr>
      <w:r>
        <w:t>And that’s how we know that the black drongo bird is of chiefly rank.</w:t>
      </w:r>
    </w:p>
    <w:p w14:paraId="61A5AA24" w14:textId="77777777" w:rsidR="009D4BEC" w:rsidRDefault="009D4BEC" w:rsidP="009D4BEC">
      <w:pPr>
        <w:pStyle w:val="CommentLastWithHalfSpace"/>
        <w:tabs>
          <w:tab w:val="right" w:pos="8789"/>
        </w:tabs>
      </w:pPr>
      <w:r>
        <w:t>[</w:t>
      </w:r>
      <w:r>
        <w:rPr>
          <w:rStyle w:val="VernacularText"/>
        </w:rPr>
        <w:t>avan a nu</w:t>
      </w:r>
      <w:r>
        <w:t xml:space="preserve">: OA has </w:t>
      </w:r>
      <w:r w:rsidRPr="009D4BEC">
        <w:rPr>
          <w:i/>
        </w:rPr>
        <w:t>avanan-u</w:t>
      </w:r>
      <w:r>
        <w:t>.]</w:t>
      </w:r>
    </w:p>
    <w:p w14:paraId="2B7D1F57" w14:textId="77777777" w:rsidR="00800AD8" w:rsidRDefault="00DC1AE0" w:rsidP="008C3B63">
      <w:pPr>
        <w:pStyle w:val="InterlineText"/>
        <w:tabs>
          <w:tab w:val="left" w:pos="533"/>
          <w:tab w:val="left" w:pos="1022"/>
          <w:tab w:val="left" w:pos="1961"/>
          <w:tab w:val="left" w:pos="3350"/>
          <w:tab w:val="left" w:pos="3839"/>
          <w:tab w:val="left" w:pos="4673"/>
          <w:tab w:val="left" w:pos="4937"/>
          <w:tab w:val="right" w:pos="8789"/>
        </w:tabs>
      </w:pPr>
      <w:r w:rsidRPr="003A1D48">
        <w:rPr>
          <w:rStyle w:val="InterlineTextNumChar"/>
        </w:rPr>
        <w:t>018</w:t>
      </w:r>
      <w:r w:rsidR="00800AD8">
        <w:tab/>
        <w:t>qau</w:t>
      </w:r>
      <w:r w:rsidR="00800AD8">
        <w:tab/>
        <w:t>inika</w:t>
      </w:r>
      <w:r w:rsidR="00800AD8">
        <w:tab/>
        <w:t>qetsiqetsiin</w:t>
      </w:r>
      <w:r w:rsidR="00800AD8">
        <w:tab/>
        <w:t>na</w:t>
      </w:r>
      <w:r w:rsidR="00800AD8">
        <w:tab/>
        <w:t>Payuan</w:t>
      </w:r>
      <w:r w:rsidR="00800AD8">
        <w:tab/>
        <w:t>a</w:t>
      </w:r>
      <w:r w:rsidR="00800AD8">
        <w:tab/>
        <w:t>tjatjiw.</w:t>
      </w:r>
    </w:p>
    <w:p w14:paraId="7A281489" w14:textId="77777777" w:rsidR="00800AD8" w:rsidRDefault="00800AD8" w:rsidP="008C3B63">
      <w:pPr>
        <w:pStyle w:val="InterlineGlossWithTrans"/>
        <w:tabs>
          <w:tab w:val="left" w:pos="533"/>
          <w:tab w:val="left" w:pos="1022"/>
          <w:tab w:val="left" w:pos="1961"/>
          <w:tab w:val="left" w:pos="3350"/>
          <w:tab w:val="left" w:pos="3839"/>
          <w:tab w:val="left" w:pos="4673"/>
          <w:tab w:val="left" w:pos="4937"/>
          <w:tab w:val="right" w:pos="8789"/>
        </w:tabs>
      </w:pPr>
      <w:r>
        <w:tab/>
        <w:t>qau</w:t>
      </w:r>
      <w:r>
        <w:tab/>
        <w:t>ini-ka</w:t>
      </w:r>
      <w:r>
        <w:tab/>
        <w:t>qetsi-qetsi-en</w:t>
      </w:r>
      <w:r>
        <w:tab/>
        <w:t>nua</w:t>
      </w:r>
      <w:r>
        <w:tab/>
        <w:t>Payuan</w:t>
      </w:r>
      <w:r>
        <w:tab/>
        <w:t>a</w:t>
      </w:r>
      <w:r>
        <w:tab/>
        <w:t>tjatjiw</w:t>
      </w:r>
    </w:p>
    <w:p w14:paraId="6EA8B3FE" w14:textId="77777777" w:rsidR="00800AD8" w:rsidRDefault="00800AD8" w:rsidP="008C3B63">
      <w:pPr>
        <w:pStyle w:val="InterlineTrans"/>
        <w:tabs>
          <w:tab w:val="left" w:pos="533"/>
          <w:tab w:val="left" w:pos="1022"/>
          <w:tab w:val="left" w:pos="1961"/>
          <w:tab w:val="left" w:pos="3350"/>
          <w:tab w:val="left" w:pos="3839"/>
          <w:tab w:val="left" w:pos="4673"/>
          <w:tab w:val="left" w:pos="4937"/>
          <w:tab w:val="right" w:pos="8789"/>
        </w:tabs>
      </w:pPr>
      <w:r>
        <w:tab/>
        <w:t>so</w:t>
      </w:r>
      <w:r>
        <w:tab/>
        <w:t>not-after</w:t>
      </w:r>
      <w:r>
        <w:tab/>
      </w:r>
      <w:r>
        <w:rPr>
          <w:smallCaps/>
        </w:rPr>
        <w:t>red</w:t>
      </w:r>
      <w:r>
        <w:t>-fight-</w:t>
      </w:r>
      <w:r>
        <w:rPr>
          <w:smallCaps/>
        </w:rPr>
        <w:t>pf</w:t>
      </w:r>
      <w:r>
        <w:tab/>
        <w:t>by</w:t>
      </w:r>
      <w:r>
        <w:tab/>
        <w:t>Paiwan</w:t>
      </w:r>
      <w:r>
        <w:rPr>
          <w:smallCaps/>
        </w:rPr>
        <w:tab/>
        <w:t>c</w:t>
      </w:r>
      <w:r>
        <w:rPr>
          <w:smallCaps/>
        </w:rPr>
        <w:tab/>
      </w:r>
      <w:r>
        <w:t>drongo</w:t>
      </w:r>
    </w:p>
    <w:p w14:paraId="590E0A96" w14:textId="77777777" w:rsidR="00800AD8" w:rsidRDefault="00800AD8" w:rsidP="008C3B63">
      <w:pPr>
        <w:pStyle w:val="InterlineFree"/>
        <w:tabs>
          <w:tab w:val="right" w:pos="8789"/>
        </w:tabs>
      </w:pPr>
      <w:r>
        <w:t>And Paiwan people don’t kill a black drongo bird.</w:t>
      </w:r>
    </w:p>
    <w:p w14:paraId="0AB90B51" w14:textId="77777777" w:rsidR="00093336" w:rsidRDefault="00800AD8" w:rsidP="008C3B63">
      <w:pPr>
        <w:pStyle w:val="FullTranslation"/>
        <w:tabs>
          <w:tab w:val="right" w:pos="8789"/>
        </w:tabs>
      </w:pPr>
      <w:r>
        <w:t>There were two siblings. The older one went to the spring</w:t>
      </w:r>
      <w:r w:rsidR="00433A7E">
        <w:t>,</w:t>
      </w:r>
      <w:r>
        <w:t xml:space="preserve"> and left the younger brother at home. When the older one came back from the spring, the brother wasn’t there; he had been taken by enemies and was gone. The older one cried: “This is awful(?). Where has brother gone?” She cried and went to look for him.</w:t>
      </w:r>
    </w:p>
    <w:p w14:paraId="77F3C856" w14:textId="77777777" w:rsidR="00093336" w:rsidRDefault="00800AD8" w:rsidP="008C3B63">
      <w:pPr>
        <w:pStyle w:val="FullTranslation"/>
        <w:tabs>
          <w:tab w:val="right" w:pos="8789"/>
        </w:tabs>
      </w:pPr>
      <w:r>
        <w:t>Then a black drongo bird appeared and alighted on a tree. “</w:t>
      </w:r>
      <w:r w:rsidRPr="009D4BEC">
        <w:rPr>
          <w:i/>
        </w:rPr>
        <w:t>Tjatjiw tjatjiw</w:t>
      </w:r>
      <w:r>
        <w:t>, don’t cry so much. Pay me some real oil, and I’ll bring back (?) your brother from the sapindus wood.</w:t>
      </w:r>
      <w:r w:rsidR="00093336">
        <w:t xml:space="preserve">” </w:t>
      </w:r>
      <w:r>
        <w:t>She gave the bird some oil. When it had finished oiling itself, it sang: “</w:t>
      </w:r>
      <w:r w:rsidRPr="009D4BEC">
        <w:rPr>
          <w:i/>
        </w:rPr>
        <w:t>Tjatjiw tjatjiw</w:t>
      </w:r>
      <w:r>
        <w:t>, stay here. I’ll bring back your brother from the sapindus wood.</w:t>
      </w:r>
      <w:r w:rsidR="00093336">
        <w:t>”</w:t>
      </w:r>
    </w:p>
    <w:p w14:paraId="5E5987FF" w14:textId="77777777" w:rsidR="00800AD8" w:rsidRDefault="00800AD8" w:rsidP="008C3B63">
      <w:pPr>
        <w:pStyle w:val="FullTranslation"/>
        <w:tabs>
          <w:tab w:val="right" w:pos="8789"/>
        </w:tabs>
      </w:pPr>
      <w:r>
        <w:t>So the bird went to get the brother. The brother appeared, carried by the bird. And that’s how we know that the black drongo bird is of chiefly rank. And Paiwan people don’t kill a black drongo bird.</w:t>
      </w:r>
    </w:p>
    <w:p w14:paraId="2BC32C1D" w14:textId="77777777" w:rsidR="00800AD8" w:rsidRDefault="00800AD8" w:rsidP="008C3B63">
      <w:pPr>
        <w:pStyle w:val="Heading4"/>
        <w:tabs>
          <w:tab w:val="right" w:pos="8789"/>
        </w:tabs>
      </w:pPr>
      <w:r w:rsidRPr="00DC1AE0">
        <w:rPr>
          <w:rStyle w:val="NumTextHeadingChar"/>
        </w:rPr>
        <w:t>056</w:t>
      </w:r>
      <w:r>
        <w:t xml:space="preserve"> THE ANT-EATER AND THE MONKEY</w:t>
      </w:r>
      <w:r w:rsidR="00093336">
        <w:br/>
      </w:r>
      <w:r>
        <w:t>qaruqaruman kata ÷ail</w:t>
      </w:r>
      <w:r w:rsidR="001208B6">
        <w:t xml:space="preserve"> (</w:t>
      </w:r>
      <w:r>
        <w:t xml:space="preserve">Tjauvaîi </w:t>
      </w:r>
      <w:r w:rsidR="001208B6">
        <w:t xml:space="preserve">[or </w:t>
      </w:r>
      <w:r w:rsidR="00093336">
        <w:t>Tjavuaîi</w:t>
      </w:r>
      <w:r w:rsidR="001208B6">
        <w:t>]</w:t>
      </w:r>
      <w:r w:rsidR="00093336">
        <w:t xml:space="preserve"> village, p.251</w:t>
      </w:r>
      <w:r w:rsidR="001208B6">
        <w:t>)</w:t>
      </w:r>
    </w:p>
    <w:p w14:paraId="79800C47" w14:textId="77777777" w:rsidR="00800AD8" w:rsidRDefault="00DC1AE0" w:rsidP="008C3B63">
      <w:pPr>
        <w:pStyle w:val="InterlineText"/>
        <w:tabs>
          <w:tab w:val="left" w:pos="533"/>
          <w:tab w:val="left" w:pos="1457"/>
          <w:tab w:val="left" w:pos="2846"/>
          <w:tab w:val="left" w:pos="3770"/>
          <w:tab w:val="left" w:pos="4634"/>
          <w:tab w:val="left" w:pos="4898"/>
          <w:tab w:val="right" w:pos="8789"/>
        </w:tabs>
      </w:pPr>
      <w:r w:rsidRPr="003A1D48">
        <w:rPr>
          <w:rStyle w:val="InterlineTextNumChar"/>
        </w:rPr>
        <w:t>001</w:t>
      </w:r>
      <w:r w:rsidR="00800AD8">
        <w:tab/>
        <w:t>izua</w:t>
      </w:r>
      <w:r w:rsidR="00800AD8">
        <w:tab/>
        <w:t>qaruqaruman</w:t>
      </w:r>
      <w:r w:rsidR="00800AD8">
        <w:tab/>
        <w:t>kata</w:t>
      </w:r>
      <w:r w:rsidR="00800AD8">
        <w:tab/>
        <w:t>÷ail</w:t>
      </w:r>
      <w:r w:rsidR="00800AD8">
        <w:tab/>
        <w:t>a</w:t>
      </w:r>
      <w:r w:rsidR="00800AD8">
        <w:tab/>
        <w:t>mareqali.</w:t>
      </w:r>
    </w:p>
    <w:p w14:paraId="40640564" w14:textId="77777777" w:rsidR="00800AD8" w:rsidRDefault="00800AD8" w:rsidP="008C3B63">
      <w:pPr>
        <w:pStyle w:val="InterlineGlossWithTrans"/>
        <w:tabs>
          <w:tab w:val="left" w:pos="533"/>
          <w:tab w:val="left" w:pos="1457"/>
          <w:tab w:val="left" w:pos="2846"/>
          <w:tab w:val="left" w:pos="3770"/>
          <w:tab w:val="left" w:pos="4634"/>
          <w:tab w:val="left" w:pos="4898"/>
          <w:tab w:val="right" w:pos="8789"/>
        </w:tabs>
      </w:pPr>
      <w:r>
        <w:tab/>
        <w:t>i-zua</w:t>
      </w:r>
      <w:r>
        <w:tab/>
        <w:t>qaruqaruman</w:t>
      </w:r>
      <w:r>
        <w:tab/>
        <w:t>ka-ta</w:t>
      </w:r>
      <w:r>
        <w:tab/>
        <w:t>÷ail</w:t>
      </w:r>
      <w:r>
        <w:tab/>
        <w:t>a</w:t>
      </w:r>
      <w:r>
        <w:tab/>
        <w:t>mare-qali</w:t>
      </w:r>
    </w:p>
    <w:p w14:paraId="582FA212" w14:textId="77777777" w:rsidR="00800AD8" w:rsidRDefault="00800AD8" w:rsidP="008C3B63">
      <w:pPr>
        <w:pStyle w:val="InterlineTrans"/>
        <w:tabs>
          <w:tab w:val="left" w:pos="533"/>
          <w:tab w:val="left" w:pos="1457"/>
          <w:tab w:val="left" w:pos="2846"/>
          <w:tab w:val="left" w:pos="3770"/>
          <w:tab w:val="left" w:pos="4634"/>
          <w:tab w:val="left" w:pos="4898"/>
          <w:tab w:val="right" w:pos="8789"/>
        </w:tabs>
      </w:pPr>
      <w:r>
        <w:tab/>
      </w:r>
      <w:r>
        <w:rPr>
          <w:smallCaps/>
        </w:rPr>
        <w:t>loc</w:t>
      </w:r>
      <w:r>
        <w:t>-that</w:t>
      </w:r>
      <w:r>
        <w:tab/>
        <w:t>ant.eater</w:t>
      </w:r>
      <w:r>
        <w:tab/>
        <w:t>and-</w:t>
      </w:r>
      <w:r>
        <w:rPr>
          <w:smallCaps/>
        </w:rPr>
        <w:t>obl</w:t>
      </w:r>
      <w:r>
        <w:tab/>
        <w:t>monkey</w:t>
      </w:r>
      <w:r>
        <w:rPr>
          <w:smallCaps/>
        </w:rPr>
        <w:tab/>
        <w:t>c</w:t>
      </w:r>
      <w:r>
        <w:rPr>
          <w:smallCaps/>
        </w:rPr>
        <w:tab/>
      </w:r>
      <w:r>
        <w:t>pair-friend</w:t>
      </w:r>
    </w:p>
    <w:p w14:paraId="36697717" w14:textId="77777777" w:rsidR="00800AD8" w:rsidRDefault="00800AD8" w:rsidP="008C3B63">
      <w:pPr>
        <w:pStyle w:val="InterlineFree"/>
        <w:tabs>
          <w:tab w:val="right" w:pos="8789"/>
        </w:tabs>
      </w:pPr>
      <w:r>
        <w:t>There were two friends, the ant-eater and the monkey.</w:t>
      </w:r>
    </w:p>
    <w:p w14:paraId="070A6C13" w14:textId="77777777" w:rsidR="00800AD8" w:rsidRDefault="00DC1AE0" w:rsidP="008C3B63">
      <w:pPr>
        <w:pStyle w:val="InterlineText"/>
        <w:tabs>
          <w:tab w:val="left" w:pos="533"/>
          <w:tab w:val="left" w:pos="1217"/>
          <w:tab w:val="left" w:pos="2081"/>
          <w:tab w:val="left" w:pos="2765"/>
          <w:tab w:val="left" w:pos="4139"/>
          <w:tab w:val="left" w:pos="5348"/>
          <w:tab w:val="left" w:pos="6122"/>
          <w:tab w:val="left" w:pos="6386"/>
          <w:tab w:val="right" w:pos="8789"/>
        </w:tabs>
      </w:pPr>
      <w:r w:rsidRPr="003A1D48">
        <w:rPr>
          <w:rStyle w:val="InterlineTextNumChar"/>
        </w:rPr>
        <w:t>002</w:t>
      </w:r>
      <w:r w:rsidR="00800AD8">
        <w:tab/>
        <w:t>aza</w:t>
      </w:r>
      <w:r w:rsidR="00800AD8">
        <w:tab/>
        <w:t>÷ail:</w:t>
      </w:r>
      <w:r w:rsidR="00800AD8">
        <w:tab/>
        <w:t>“ari</w:t>
      </w:r>
      <w:r w:rsidR="00800AD8">
        <w:tab/>
        <w:t>kikasivi,</w:t>
      </w:r>
      <w:r w:rsidR="00800AD8">
        <w:tab/>
        <w:t>qalian,”</w:t>
      </w:r>
      <w:r w:rsidR="00800AD8">
        <w:tab/>
        <w:t>ayain</w:t>
      </w:r>
      <w:r w:rsidR="00800AD8">
        <w:tab/>
        <w:t>a</w:t>
      </w:r>
      <w:r w:rsidR="00800AD8">
        <w:tab/>
        <w:t>qaruqaruman.</w:t>
      </w:r>
    </w:p>
    <w:p w14:paraId="35E0C9A7" w14:textId="77777777" w:rsidR="00800AD8" w:rsidRDefault="00800AD8" w:rsidP="008C3B63">
      <w:pPr>
        <w:pStyle w:val="InterlineGlossWithTrans"/>
        <w:tabs>
          <w:tab w:val="left" w:pos="533"/>
          <w:tab w:val="left" w:pos="1217"/>
          <w:tab w:val="left" w:pos="2081"/>
          <w:tab w:val="left" w:pos="2765"/>
          <w:tab w:val="left" w:pos="4139"/>
          <w:tab w:val="left" w:pos="5348"/>
          <w:tab w:val="left" w:pos="6122"/>
          <w:tab w:val="left" w:pos="6386"/>
          <w:tab w:val="right" w:pos="8789"/>
        </w:tabs>
      </w:pPr>
      <w:r>
        <w:tab/>
        <w:t>a-zua</w:t>
      </w:r>
      <w:r>
        <w:tab/>
        <w:t>÷ail</w:t>
      </w:r>
      <w:r>
        <w:tab/>
        <w:t>ari</w:t>
      </w:r>
      <w:r>
        <w:tab/>
        <w:t>ki-kasiw-i</w:t>
      </w:r>
      <w:r>
        <w:tab/>
        <w:t>qali-an</w:t>
      </w:r>
      <w:r>
        <w:tab/>
        <w:t>aya-en</w:t>
      </w:r>
      <w:r>
        <w:tab/>
        <w:t>a</w:t>
      </w:r>
      <w:r>
        <w:tab/>
        <w:t>qaruqaruman</w:t>
      </w:r>
    </w:p>
    <w:p w14:paraId="0BA4E0B7" w14:textId="77777777" w:rsidR="00800AD8" w:rsidRDefault="00800AD8" w:rsidP="008C3B63">
      <w:pPr>
        <w:pStyle w:val="InterlineTrans"/>
        <w:tabs>
          <w:tab w:val="left" w:pos="533"/>
          <w:tab w:val="left" w:pos="1217"/>
          <w:tab w:val="left" w:pos="2081"/>
          <w:tab w:val="left" w:pos="2765"/>
          <w:tab w:val="left" w:pos="4139"/>
          <w:tab w:val="left" w:pos="5348"/>
          <w:tab w:val="left" w:pos="6122"/>
          <w:tab w:val="left" w:pos="6386"/>
          <w:tab w:val="right" w:pos="8789"/>
        </w:tabs>
      </w:pPr>
      <w:r>
        <w:tab/>
      </w:r>
      <w:r>
        <w:rPr>
          <w:smallCaps/>
        </w:rPr>
        <w:t>c-</w:t>
      </w:r>
      <w:r>
        <w:t>that</w:t>
      </w:r>
      <w:r>
        <w:tab/>
        <w:t>monkey</w:t>
      </w:r>
      <w:r>
        <w:tab/>
        <w:t>go.on</w:t>
      </w:r>
      <w:r>
        <w:tab/>
        <w:t>do-tree-</w:t>
      </w:r>
      <w:r>
        <w:rPr>
          <w:smallCaps/>
        </w:rPr>
        <w:t>hort</w:t>
      </w:r>
      <w:r>
        <w:tab/>
        <w:t>friend-</w:t>
      </w:r>
      <w:r>
        <w:rPr>
          <w:smallCaps/>
        </w:rPr>
        <w:t>nom</w:t>
      </w:r>
      <w:r>
        <w:tab/>
        <w:t>say-</w:t>
      </w:r>
      <w:r>
        <w:rPr>
          <w:smallCaps/>
        </w:rPr>
        <w:t>pf</w:t>
      </w:r>
      <w:r>
        <w:rPr>
          <w:smallCaps/>
        </w:rPr>
        <w:tab/>
        <w:t>c</w:t>
      </w:r>
      <w:r>
        <w:rPr>
          <w:smallCaps/>
        </w:rPr>
        <w:tab/>
      </w:r>
      <w:r>
        <w:t>ant.eater</w:t>
      </w:r>
    </w:p>
    <w:p w14:paraId="4F4D862D" w14:textId="77777777" w:rsidR="00800AD8" w:rsidRDefault="00800AD8" w:rsidP="008C3B63">
      <w:pPr>
        <w:pStyle w:val="InterlineFree"/>
        <w:tabs>
          <w:tab w:val="right" w:pos="8789"/>
        </w:tabs>
      </w:pPr>
      <w:r>
        <w:t>The monkey said to the ant-eater: “Come on, friend, let’s go and collect wood.”</w:t>
      </w:r>
    </w:p>
    <w:p w14:paraId="6C2140F0" w14:textId="77777777" w:rsidR="00800AD8" w:rsidRDefault="00DC1AE0" w:rsidP="008C3B63">
      <w:pPr>
        <w:pStyle w:val="InterlineText"/>
        <w:tabs>
          <w:tab w:val="left" w:pos="533"/>
          <w:tab w:val="left" w:pos="1022"/>
          <w:tab w:val="left" w:pos="1661"/>
          <w:tab w:val="left" w:pos="1925"/>
          <w:tab w:val="right" w:pos="8789"/>
        </w:tabs>
      </w:pPr>
      <w:r w:rsidRPr="003A1D48">
        <w:rPr>
          <w:rStyle w:val="InterlineTextNumChar"/>
        </w:rPr>
        <w:t>003</w:t>
      </w:r>
      <w:r w:rsidR="00800AD8">
        <w:tab/>
        <w:t>qau</w:t>
      </w:r>
      <w:r w:rsidR="00800AD8">
        <w:tab/>
        <w:t>vaik</w:t>
      </w:r>
      <w:r w:rsidR="00800AD8">
        <w:tab/>
        <w:t>a</w:t>
      </w:r>
      <w:r w:rsidR="00800AD8">
        <w:tab/>
        <w:t>kikasiw.</w:t>
      </w:r>
    </w:p>
    <w:p w14:paraId="52C53A29" w14:textId="77777777" w:rsidR="00800AD8" w:rsidRDefault="00800AD8" w:rsidP="008C3B63">
      <w:pPr>
        <w:pStyle w:val="InterlineGlossWithTrans"/>
        <w:tabs>
          <w:tab w:val="left" w:pos="533"/>
          <w:tab w:val="left" w:pos="1022"/>
          <w:tab w:val="left" w:pos="1661"/>
          <w:tab w:val="left" w:pos="1925"/>
          <w:tab w:val="right" w:pos="8789"/>
        </w:tabs>
      </w:pPr>
      <w:r>
        <w:tab/>
        <w:t>qau</w:t>
      </w:r>
      <w:r>
        <w:tab/>
        <w:t>vaik</w:t>
      </w:r>
      <w:r>
        <w:tab/>
        <w:t>a</w:t>
      </w:r>
      <w:r>
        <w:tab/>
        <w:t>ki-kasiw</w:t>
      </w:r>
    </w:p>
    <w:p w14:paraId="73552436" w14:textId="77777777" w:rsidR="00800AD8" w:rsidRDefault="00800AD8" w:rsidP="008C3B63">
      <w:pPr>
        <w:pStyle w:val="InterlineTransNoFree"/>
        <w:tabs>
          <w:tab w:val="left" w:pos="1022"/>
          <w:tab w:val="left" w:pos="1661"/>
          <w:tab w:val="left" w:pos="1925"/>
          <w:tab w:val="right" w:pos="8789"/>
        </w:tabs>
      </w:pPr>
      <w:r>
        <w:tab/>
        <w:t>so</w:t>
      </w:r>
      <w:r>
        <w:tab/>
        <w:t>leave</w:t>
      </w:r>
      <w:r>
        <w:rPr>
          <w:smallCaps/>
        </w:rPr>
        <w:tab/>
        <w:t>c</w:t>
      </w:r>
      <w:r>
        <w:rPr>
          <w:smallCaps/>
        </w:rPr>
        <w:tab/>
      </w:r>
      <w:r>
        <w:t>do-tree</w:t>
      </w:r>
      <w:r w:rsidR="00093336">
        <w:tab/>
        <w:t>They went to collect wood.</w:t>
      </w:r>
    </w:p>
    <w:p w14:paraId="245B2C59" w14:textId="77777777" w:rsidR="00800AD8" w:rsidRDefault="00DC1AE0" w:rsidP="008C3B63">
      <w:pPr>
        <w:pStyle w:val="InterlineText"/>
        <w:tabs>
          <w:tab w:val="left" w:pos="533"/>
          <w:tab w:val="left" w:pos="1022"/>
          <w:tab w:val="left" w:pos="2081"/>
          <w:tab w:val="left" w:pos="2945"/>
          <w:tab w:val="left" w:pos="3209"/>
          <w:tab w:val="left" w:pos="4073"/>
          <w:tab w:val="left" w:pos="4337"/>
          <w:tab w:val="right" w:pos="8789"/>
        </w:tabs>
      </w:pPr>
      <w:r w:rsidRPr="003A1D48">
        <w:rPr>
          <w:rStyle w:val="InterlineTextNumChar"/>
        </w:rPr>
        <w:t>004</w:t>
      </w:r>
      <w:r w:rsidR="00800AD8">
        <w:tab/>
        <w:t>qau</w:t>
      </w:r>
      <w:r w:rsidR="00800AD8">
        <w:tab/>
        <w:t>matsaqu</w:t>
      </w:r>
      <w:r w:rsidR="00800AD8">
        <w:tab/>
        <w:t>aravats</w:t>
      </w:r>
      <w:r w:rsidR="00800AD8">
        <w:tab/>
        <w:t>a</w:t>
      </w:r>
      <w:r w:rsidR="00800AD8">
        <w:tab/>
        <w:t>÷ail</w:t>
      </w:r>
      <w:r w:rsidR="00800AD8">
        <w:tab/>
        <w:t>a</w:t>
      </w:r>
      <w:r w:rsidR="00800AD8">
        <w:tab/>
        <w:t>kikasiw.</w:t>
      </w:r>
    </w:p>
    <w:p w14:paraId="58C10834" w14:textId="77777777" w:rsidR="00800AD8" w:rsidRDefault="00800AD8" w:rsidP="008C3B63">
      <w:pPr>
        <w:pStyle w:val="InterlineGlossWithTrans"/>
        <w:tabs>
          <w:tab w:val="left" w:pos="533"/>
          <w:tab w:val="left" w:pos="1022"/>
          <w:tab w:val="left" w:pos="2081"/>
          <w:tab w:val="left" w:pos="2945"/>
          <w:tab w:val="left" w:pos="3209"/>
          <w:tab w:val="left" w:pos="4073"/>
          <w:tab w:val="left" w:pos="4337"/>
          <w:tab w:val="right" w:pos="8789"/>
        </w:tabs>
      </w:pPr>
      <w:r>
        <w:tab/>
        <w:t>qau</w:t>
      </w:r>
      <w:r>
        <w:tab/>
        <w:t>ma-tsaqu</w:t>
      </w:r>
      <w:r>
        <w:tab/>
        <w:t>a-ravats</w:t>
      </w:r>
      <w:r>
        <w:tab/>
        <w:t>a</w:t>
      </w:r>
      <w:r>
        <w:tab/>
        <w:t>÷ail</w:t>
      </w:r>
      <w:r>
        <w:tab/>
        <w:t>a</w:t>
      </w:r>
      <w:r>
        <w:tab/>
        <w:t>ki-kasiw</w:t>
      </w:r>
    </w:p>
    <w:p w14:paraId="0064A3BD" w14:textId="77777777" w:rsidR="00800AD8" w:rsidRDefault="00800AD8" w:rsidP="008C3B63">
      <w:pPr>
        <w:pStyle w:val="InterlineTrans"/>
        <w:tabs>
          <w:tab w:val="left" w:pos="533"/>
          <w:tab w:val="left" w:pos="1022"/>
          <w:tab w:val="left" w:pos="2081"/>
          <w:tab w:val="left" w:pos="2945"/>
          <w:tab w:val="left" w:pos="3209"/>
          <w:tab w:val="left" w:pos="4073"/>
          <w:tab w:val="left" w:pos="4337"/>
          <w:tab w:val="right" w:pos="8789"/>
        </w:tabs>
      </w:pPr>
      <w:r>
        <w:tab/>
        <w:t>so</w:t>
      </w:r>
      <w:r>
        <w:tab/>
      </w:r>
      <w:r>
        <w:rPr>
          <w:smallCaps/>
        </w:rPr>
        <w:t>stat</w:t>
      </w:r>
      <w:r>
        <w:t>-able</w:t>
      </w:r>
      <w:r>
        <w:tab/>
      </w:r>
      <w:r>
        <w:rPr>
          <w:smallCaps/>
        </w:rPr>
        <w:t>c-</w:t>
      </w:r>
      <w:r>
        <w:t>true</w:t>
      </w:r>
      <w:r>
        <w:rPr>
          <w:smallCaps/>
        </w:rPr>
        <w:tab/>
        <w:t>c</w:t>
      </w:r>
      <w:r>
        <w:rPr>
          <w:smallCaps/>
        </w:rPr>
        <w:tab/>
      </w:r>
      <w:r>
        <w:t>monkey</w:t>
      </w:r>
      <w:r>
        <w:rPr>
          <w:smallCaps/>
        </w:rPr>
        <w:tab/>
        <w:t>c</w:t>
      </w:r>
      <w:r>
        <w:rPr>
          <w:smallCaps/>
        </w:rPr>
        <w:tab/>
      </w:r>
      <w:r>
        <w:t>do-tree</w:t>
      </w:r>
    </w:p>
    <w:p w14:paraId="2FEA2BE7" w14:textId="77777777" w:rsidR="00800AD8" w:rsidRDefault="00800AD8" w:rsidP="008C3B63">
      <w:pPr>
        <w:pStyle w:val="InterlineFree"/>
        <w:tabs>
          <w:tab w:val="right" w:pos="8789"/>
        </w:tabs>
      </w:pPr>
      <w:r>
        <w:t>The monkey was very good at collecting wood;</w:t>
      </w:r>
    </w:p>
    <w:p w14:paraId="45A31722" w14:textId="77777777" w:rsidR="00800AD8" w:rsidRDefault="00DC1AE0" w:rsidP="008C3B63">
      <w:pPr>
        <w:pStyle w:val="InterlineText"/>
        <w:tabs>
          <w:tab w:val="left" w:pos="533"/>
          <w:tab w:val="left" w:pos="1217"/>
          <w:tab w:val="left" w:pos="2606"/>
          <w:tab w:val="left" w:pos="3545"/>
          <w:tab w:val="left" w:pos="4604"/>
          <w:tab w:val="left" w:pos="4868"/>
          <w:tab w:val="right" w:pos="8789"/>
        </w:tabs>
      </w:pPr>
      <w:r w:rsidRPr="003A1D48">
        <w:rPr>
          <w:rStyle w:val="InterlineTextNumChar"/>
        </w:rPr>
        <w:t>005</w:t>
      </w:r>
      <w:r w:rsidR="00800AD8">
        <w:tab/>
        <w:t>aza</w:t>
      </w:r>
      <w:r w:rsidR="00800AD8">
        <w:tab/>
        <w:t>qaruqaruman</w:t>
      </w:r>
      <w:r w:rsidR="00800AD8">
        <w:tab/>
        <w:t>inika</w:t>
      </w:r>
      <w:r w:rsidR="00800AD8">
        <w:tab/>
        <w:t>matsaqu</w:t>
      </w:r>
      <w:r w:rsidR="00800AD8">
        <w:tab/>
        <w:t>a</w:t>
      </w:r>
      <w:r w:rsidR="00800AD8">
        <w:tab/>
        <w:t>kikasiw.</w:t>
      </w:r>
    </w:p>
    <w:p w14:paraId="1CBB4FE4" w14:textId="77777777" w:rsidR="00800AD8" w:rsidRDefault="00800AD8" w:rsidP="008C3B63">
      <w:pPr>
        <w:pStyle w:val="InterlineGlossWithTrans"/>
        <w:tabs>
          <w:tab w:val="left" w:pos="533"/>
          <w:tab w:val="left" w:pos="1217"/>
          <w:tab w:val="left" w:pos="2606"/>
          <w:tab w:val="left" w:pos="3545"/>
          <w:tab w:val="left" w:pos="4604"/>
          <w:tab w:val="left" w:pos="4868"/>
          <w:tab w:val="right" w:pos="8789"/>
        </w:tabs>
      </w:pPr>
      <w:r>
        <w:tab/>
        <w:t>a-zua</w:t>
      </w:r>
      <w:r>
        <w:tab/>
        <w:t>qaruqaruman</w:t>
      </w:r>
      <w:r>
        <w:tab/>
        <w:t>ini-ka</w:t>
      </w:r>
      <w:r>
        <w:tab/>
        <w:t>ma-tsaqu</w:t>
      </w:r>
      <w:r>
        <w:tab/>
        <w:t>a</w:t>
      </w:r>
      <w:r>
        <w:tab/>
        <w:t>ki-kasiw</w:t>
      </w:r>
    </w:p>
    <w:p w14:paraId="58F49DD1" w14:textId="77777777" w:rsidR="00800AD8" w:rsidRDefault="00800AD8" w:rsidP="008C3B63">
      <w:pPr>
        <w:pStyle w:val="InterlineTransNoFree"/>
        <w:tabs>
          <w:tab w:val="left" w:pos="1217"/>
          <w:tab w:val="left" w:pos="2606"/>
          <w:tab w:val="left" w:pos="3545"/>
          <w:tab w:val="left" w:pos="4604"/>
          <w:tab w:val="left" w:pos="4868"/>
          <w:tab w:val="right" w:pos="8789"/>
        </w:tabs>
      </w:pPr>
      <w:r>
        <w:tab/>
      </w:r>
      <w:r>
        <w:rPr>
          <w:smallCaps/>
        </w:rPr>
        <w:t>c-</w:t>
      </w:r>
      <w:r>
        <w:t>that</w:t>
      </w:r>
      <w:r>
        <w:tab/>
        <w:t>ant.eater</w:t>
      </w:r>
      <w:r>
        <w:tab/>
        <w:t>not-after</w:t>
      </w:r>
      <w:r>
        <w:tab/>
      </w:r>
      <w:r>
        <w:rPr>
          <w:smallCaps/>
        </w:rPr>
        <w:t>stat</w:t>
      </w:r>
      <w:r>
        <w:t>-able</w:t>
      </w:r>
      <w:r>
        <w:rPr>
          <w:smallCaps/>
        </w:rPr>
        <w:tab/>
        <w:t>c</w:t>
      </w:r>
      <w:r>
        <w:rPr>
          <w:smallCaps/>
        </w:rPr>
        <w:tab/>
      </w:r>
      <w:r>
        <w:t>do-tree</w:t>
      </w:r>
      <w:r w:rsidR="00093336">
        <w:tab/>
        <w:t>but the ant-eater wasn’t.</w:t>
      </w:r>
    </w:p>
    <w:p w14:paraId="3B573969" w14:textId="77777777" w:rsidR="00800AD8" w:rsidRDefault="00DC1AE0" w:rsidP="008C3B63">
      <w:pPr>
        <w:pStyle w:val="InterlineText"/>
        <w:tabs>
          <w:tab w:val="left" w:pos="533"/>
          <w:tab w:val="left" w:pos="1397"/>
          <w:tab w:val="left" w:pos="2576"/>
          <w:tab w:val="left" w:pos="3230"/>
          <w:tab w:val="left" w:pos="4169"/>
          <w:tab w:val="left" w:pos="5213"/>
          <w:tab w:val="left" w:pos="5687"/>
          <w:tab w:val="left" w:pos="5951"/>
          <w:tab w:val="left" w:pos="7340"/>
          <w:tab w:val="left" w:pos="7844"/>
          <w:tab w:val="right" w:pos="8789"/>
        </w:tabs>
      </w:pPr>
      <w:r w:rsidRPr="003A1D48">
        <w:rPr>
          <w:rStyle w:val="InterlineTextNumChar"/>
        </w:rPr>
        <w:lastRenderedPageBreak/>
        <w:t>006</w:t>
      </w:r>
      <w:r w:rsidR="00800AD8">
        <w:tab/>
        <w:t>“tja</w:t>
      </w:r>
      <w:r w:rsidR="00800AD8">
        <w:tab/>
        <w:t>kudain</w:t>
      </w:r>
      <w:r w:rsidR="00800AD8">
        <w:tab/>
        <w:t>nu</w:t>
      </w:r>
      <w:r w:rsidR="00800AD8">
        <w:tab/>
        <w:t>kikasiw</w:t>
      </w:r>
      <w:r w:rsidR="00800AD8">
        <w:tab/>
        <w:t>itjen?”</w:t>
      </w:r>
      <w:r w:rsidR="00800AD8">
        <w:tab/>
        <w:t>aya</w:t>
      </w:r>
      <w:r w:rsidR="00800AD8">
        <w:tab/>
        <w:t>a</w:t>
      </w:r>
      <w:r w:rsidR="00800AD8">
        <w:tab/>
        <w:t>qaruqaruman</w:t>
      </w:r>
      <w:r w:rsidR="00800AD8">
        <w:tab/>
        <w:t>tua</w:t>
      </w:r>
      <w:r w:rsidR="00093336">
        <w:tab/>
        <w:t>÷ail</w:t>
      </w:r>
    </w:p>
    <w:p w14:paraId="1C424CDC" w14:textId="77777777" w:rsidR="00800AD8" w:rsidRDefault="00800AD8" w:rsidP="008C3B63">
      <w:pPr>
        <w:pStyle w:val="InterlineGlossWithTrans"/>
        <w:tabs>
          <w:tab w:val="left" w:pos="533"/>
          <w:tab w:val="left" w:pos="1397"/>
          <w:tab w:val="left" w:pos="2576"/>
          <w:tab w:val="left" w:pos="3230"/>
          <w:tab w:val="left" w:pos="4169"/>
          <w:tab w:val="left" w:pos="5213"/>
          <w:tab w:val="left" w:pos="5687"/>
          <w:tab w:val="left" w:pos="5951"/>
          <w:tab w:val="left" w:pos="7340"/>
          <w:tab w:val="left" w:pos="7844"/>
          <w:tab w:val="right" w:pos="8789"/>
        </w:tabs>
      </w:pPr>
      <w:r>
        <w:tab/>
        <w:t>tja</w:t>
      </w:r>
      <w:r>
        <w:tab/>
        <w:t>kuda-en</w:t>
      </w:r>
      <w:r>
        <w:tab/>
        <w:t>nu</w:t>
      </w:r>
      <w:r>
        <w:tab/>
        <w:t>ki-kasiw</w:t>
      </w:r>
      <w:r>
        <w:tab/>
        <w:t>itjen</w:t>
      </w:r>
      <w:r>
        <w:tab/>
        <w:t>aya</w:t>
      </w:r>
      <w:r>
        <w:tab/>
        <w:t>a</w:t>
      </w:r>
      <w:r>
        <w:tab/>
        <w:t>qaruqaruman</w:t>
      </w:r>
      <w:r>
        <w:tab/>
        <w:t>tua</w:t>
      </w:r>
      <w:r w:rsidR="00093336">
        <w:tab/>
        <w:t>÷ail</w:t>
      </w:r>
    </w:p>
    <w:p w14:paraId="368B53FD" w14:textId="77777777" w:rsidR="00800AD8" w:rsidRDefault="00800AD8" w:rsidP="008C3B63">
      <w:pPr>
        <w:pStyle w:val="InterlineTransNoFree"/>
        <w:tabs>
          <w:tab w:val="left" w:pos="1397"/>
          <w:tab w:val="left" w:pos="2576"/>
          <w:tab w:val="left" w:pos="3230"/>
          <w:tab w:val="left" w:pos="4169"/>
          <w:tab w:val="left" w:pos="5213"/>
          <w:tab w:val="left" w:pos="5687"/>
          <w:tab w:val="left" w:pos="5951"/>
          <w:tab w:val="left" w:pos="7340"/>
          <w:tab w:val="left" w:pos="7844"/>
          <w:tab w:val="right" w:pos="8789"/>
        </w:tabs>
      </w:pPr>
      <w:r>
        <w:tab/>
        <w:t>we(</w:t>
      </w:r>
      <w:r>
        <w:rPr>
          <w:smallCaps/>
        </w:rPr>
        <w:t>inc</w:t>
      </w:r>
      <w:r>
        <w:t>)</w:t>
      </w:r>
      <w:r>
        <w:tab/>
        <w:t>do.what-</w:t>
      </w:r>
      <w:r>
        <w:rPr>
          <w:smallCaps/>
        </w:rPr>
        <w:t>pf</w:t>
      </w:r>
      <w:r>
        <w:tab/>
        <w:t>when</w:t>
      </w:r>
      <w:r>
        <w:tab/>
        <w:t>do-tree</w:t>
      </w:r>
      <w:r>
        <w:tab/>
      </w:r>
      <w:r>
        <w:rPr>
          <w:smallCaps/>
        </w:rPr>
        <w:t>f.</w:t>
      </w:r>
      <w:r>
        <w:t>we(</w:t>
      </w:r>
      <w:r>
        <w:rPr>
          <w:smallCaps/>
        </w:rPr>
        <w:t>inc</w:t>
      </w:r>
      <w:r>
        <w:t>)</w:t>
      </w:r>
      <w:r>
        <w:tab/>
        <w:t>say</w:t>
      </w:r>
      <w:r>
        <w:rPr>
          <w:smallCaps/>
        </w:rPr>
        <w:tab/>
        <w:t>c</w:t>
      </w:r>
      <w:r>
        <w:rPr>
          <w:smallCaps/>
        </w:rPr>
        <w:tab/>
      </w:r>
      <w:r>
        <w:t>ant.eater</w:t>
      </w:r>
      <w:r>
        <w:tab/>
      </w:r>
      <w:r>
        <w:rPr>
          <w:smallCaps/>
        </w:rPr>
        <w:t>obl</w:t>
      </w:r>
      <w:r w:rsidR="00093336">
        <w:tab/>
        <w:t>monkey</w:t>
      </w:r>
    </w:p>
    <w:p w14:paraId="1A21D001" w14:textId="77777777" w:rsidR="00800AD8" w:rsidRDefault="00800AD8" w:rsidP="008C3B63">
      <w:pPr>
        <w:pStyle w:val="InterlineText"/>
        <w:tabs>
          <w:tab w:val="left" w:pos="533"/>
          <w:tab w:val="left" w:pos="797"/>
          <w:tab w:val="right" w:pos="8789"/>
        </w:tabs>
      </w:pPr>
      <w:r>
        <w:tab/>
        <w:t>a</w:t>
      </w:r>
      <w:r>
        <w:tab/>
        <w:t>kivadaq.</w:t>
      </w:r>
    </w:p>
    <w:p w14:paraId="1E356798" w14:textId="77777777" w:rsidR="00800AD8" w:rsidRDefault="00800AD8" w:rsidP="008C3B63">
      <w:pPr>
        <w:pStyle w:val="InterlineGlossWithTrans"/>
        <w:tabs>
          <w:tab w:val="left" w:pos="533"/>
          <w:tab w:val="left" w:pos="797"/>
          <w:tab w:val="right" w:pos="8789"/>
        </w:tabs>
      </w:pPr>
      <w:r>
        <w:tab/>
        <w:t>a</w:t>
      </w:r>
      <w:r>
        <w:tab/>
        <w:t>ki-vadaq</w:t>
      </w:r>
    </w:p>
    <w:p w14:paraId="01D3F2A9" w14:textId="77777777" w:rsidR="00800AD8" w:rsidRDefault="00800AD8" w:rsidP="008C3B63">
      <w:pPr>
        <w:pStyle w:val="InterlineTransNoFree"/>
        <w:tabs>
          <w:tab w:val="left" w:pos="797"/>
          <w:tab w:val="right" w:pos="8789"/>
        </w:tabs>
      </w:pPr>
      <w:r>
        <w:rPr>
          <w:smallCaps/>
        </w:rPr>
        <w:tab/>
        <w:t>c</w:t>
      </w:r>
      <w:r>
        <w:rPr>
          <w:smallCaps/>
        </w:rPr>
        <w:tab/>
      </w:r>
      <w:r>
        <w:t>do-ask</w:t>
      </w:r>
      <w:r w:rsidR="00093336">
        <w:tab/>
        <w:t>“How do we collect wood?” the ant-eater asked the monkey.</w:t>
      </w:r>
    </w:p>
    <w:p w14:paraId="3B10F8F7" w14:textId="77777777" w:rsidR="00800AD8" w:rsidRDefault="00DC1AE0" w:rsidP="008C3B63">
      <w:pPr>
        <w:pStyle w:val="InterlineText"/>
        <w:tabs>
          <w:tab w:val="left" w:pos="533"/>
          <w:tab w:val="left" w:pos="1397"/>
          <w:tab w:val="left" w:pos="2621"/>
          <w:tab w:val="left" w:pos="3110"/>
          <w:tab w:val="left" w:pos="4169"/>
          <w:tab w:val="left" w:pos="5213"/>
          <w:tab w:val="left" w:pos="5477"/>
          <w:tab w:val="left" w:pos="6506"/>
          <w:tab w:val="left" w:pos="7280"/>
          <w:tab w:val="left" w:pos="7769"/>
          <w:tab w:val="right" w:pos="8789"/>
        </w:tabs>
      </w:pPr>
      <w:r w:rsidRPr="003A1D48">
        <w:rPr>
          <w:rStyle w:val="InterlineTextNumChar"/>
        </w:rPr>
        <w:t>007</w:t>
      </w:r>
      <w:r w:rsidR="00800AD8">
        <w:tab/>
        <w:t>“tja</w:t>
      </w:r>
      <w:r w:rsidR="00800AD8">
        <w:tab/>
        <w:t>kilu÷ayan,</w:t>
      </w:r>
      <w:r w:rsidR="00800AD8">
        <w:tab/>
        <w:t>qau</w:t>
      </w:r>
      <w:r w:rsidR="00800AD8">
        <w:tab/>
        <w:t>matsaqu</w:t>
      </w:r>
      <w:r w:rsidR="00800AD8">
        <w:tab/>
        <w:t>itjen</w:t>
      </w:r>
      <w:r w:rsidR="00800AD8">
        <w:tab/>
        <w:t>a</w:t>
      </w:r>
      <w:r w:rsidR="00800AD8">
        <w:tab/>
        <w:t>kikasiw,”</w:t>
      </w:r>
      <w:r w:rsidR="00800AD8">
        <w:tab/>
        <w:t>ayain</w:t>
      </w:r>
      <w:r w:rsidR="00093336">
        <w:tab/>
        <w:t>nua</w:t>
      </w:r>
      <w:r w:rsidR="00093336">
        <w:tab/>
        <w:t>÷ail.</w:t>
      </w:r>
    </w:p>
    <w:p w14:paraId="152BDEB9" w14:textId="77777777" w:rsidR="00800AD8" w:rsidRDefault="00800AD8" w:rsidP="008C3B63">
      <w:pPr>
        <w:pStyle w:val="InterlineGlossWithTrans"/>
        <w:tabs>
          <w:tab w:val="left" w:pos="533"/>
          <w:tab w:val="left" w:pos="1397"/>
          <w:tab w:val="left" w:pos="2621"/>
          <w:tab w:val="left" w:pos="3110"/>
          <w:tab w:val="left" w:pos="4169"/>
          <w:tab w:val="left" w:pos="5213"/>
          <w:tab w:val="left" w:pos="5477"/>
          <w:tab w:val="left" w:pos="6506"/>
          <w:tab w:val="left" w:pos="7280"/>
          <w:tab w:val="left" w:pos="7769"/>
          <w:tab w:val="right" w:pos="8789"/>
        </w:tabs>
      </w:pPr>
      <w:r>
        <w:tab/>
        <w:t>tja</w:t>
      </w:r>
      <w:r>
        <w:tab/>
        <w:t>ki-lu÷ay-an</w:t>
      </w:r>
      <w:r>
        <w:tab/>
        <w:t>qau</w:t>
      </w:r>
      <w:r>
        <w:tab/>
        <w:t>ma-tsaqu</w:t>
      </w:r>
      <w:r>
        <w:tab/>
        <w:t>itjen</w:t>
      </w:r>
      <w:r>
        <w:tab/>
        <w:t>a</w:t>
      </w:r>
      <w:r>
        <w:tab/>
        <w:t>ki-kasiw</w:t>
      </w:r>
      <w:r>
        <w:tab/>
        <w:t>aya-en</w:t>
      </w:r>
      <w:r w:rsidR="00093336">
        <w:tab/>
        <w:t>nua</w:t>
      </w:r>
      <w:r w:rsidR="00093336">
        <w:tab/>
        <w:t>÷ail</w:t>
      </w:r>
    </w:p>
    <w:p w14:paraId="4F0C1228" w14:textId="77777777" w:rsidR="00800AD8" w:rsidRDefault="00800AD8" w:rsidP="008C3B63">
      <w:pPr>
        <w:pStyle w:val="InterlineTrans"/>
        <w:tabs>
          <w:tab w:val="left" w:pos="533"/>
          <w:tab w:val="left" w:pos="1397"/>
          <w:tab w:val="left" w:pos="2621"/>
          <w:tab w:val="left" w:pos="3110"/>
          <w:tab w:val="left" w:pos="4169"/>
          <w:tab w:val="left" w:pos="5213"/>
          <w:tab w:val="left" w:pos="5477"/>
          <w:tab w:val="left" w:pos="6506"/>
          <w:tab w:val="left" w:pos="7280"/>
          <w:tab w:val="left" w:pos="7769"/>
          <w:tab w:val="right" w:pos="8789"/>
        </w:tabs>
      </w:pPr>
      <w:r>
        <w:tab/>
        <w:t>we(</w:t>
      </w:r>
      <w:r>
        <w:rPr>
          <w:smallCaps/>
        </w:rPr>
        <w:t>inc</w:t>
      </w:r>
      <w:r>
        <w:t>)</w:t>
      </w:r>
      <w:r>
        <w:tab/>
        <w:t>do-roll-</w:t>
      </w:r>
      <w:r>
        <w:rPr>
          <w:smallCaps/>
        </w:rPr>
        <w:t>lf</w:t>
      </w:r>
      <w:r>
        <w:tab/>
        <w:t>so</w:t>
      </w:r>
      <w:r>
        <w:tab/>
      </w:r>
      <w:r>
        <w:rPr>
          <w:smallCaps/>
        </w:rPr>
        <w:t>stat</w:t>
      </w:r>
      <w:r>
        <w:t>-able</w:t>
      </w:r>
      <w:r>
        <w:tab/>
      </w:r>
      <w:r>
        <w:rPr>
          <w:smallCaps/>
        </w:rPr>
        <w:t>f.</w:t>
      </w:r>
      <w:r>
        <w:t>we(</w:t>
      </w:r>
      <w:r>
        <w:rPr>
          <w:smallCaps/>
        </w:rPr>
        <w:t>inc</w:t>
      </w:r>
      <w:r>
        <w:t>)</w:t>
      </w:r>
      <w:r>
        <w:rPr>
          <w:smallCaps/>
        </w:rPr>
        <w:tab/>
        <w:t>c</w:t>
      </w:r>
      <w:r>
        <w:rPr>
          <w:smallCaps/>
        </w:rPr>
        <w:tab/>
      </w:r>
      <w:r>
        <w:t>do-tree</w:t>
      </w:r>
      <w:r>
        <w:tab/>
        <w:t>say-</w:t>
      </w:r>
      <w:r>
        <w:rPr>
          <w:smallCaps/>
        </w:rPr>
        <w:t>pf</w:t>
      </w:r>
      <w:r w:rsidR="00093336">
        <w:tab/>
        <w:t>by</w:t>
      </w:r>
      <w:r w:rsidR="00093336">
        <w:tab/>
        <w:t>monkey</w:t>
      </w:r>
    </w:p>
    <w:p w14:paraId="1D217627" w14:textId="77777777" w:rsidR="00800AD8" w:rsidRDefault="00800AD8" w:rsidP="008C3B63">
      <w:pPr>
        <w:pStyle w:val="InterlineFree"/>
        <w:tabs>
          <w:tab w:val="right" w:pos="8789"/>
        </w:tabs>
      </w:pPr>
      <w:r>
        <w:t>“We roll around on it(?). Then we are good at collecting wood,” said the monkey.</w:t>
      </w:r>
    </w:p>
    <w:p w14:paraId="27BE860B" w14:textId="77777777" w:rsidR="00800AD8" w:rsidRDefault="00DC1AE0" w:rsidP="008C3B63">
      <w:pPr>
        <w:pStyle w:val="InterlineText"/>
        <w:tabs>
          <w:tab w:val="left" w:pos="533"/>
          <w:tab w:val="left" w:pos="1022"/>
          <w:tab w:val="left" w:pos="2246"/>
          <w:tab w:val="left" w:pos="2735"/>
          <w:tab w:val="left" w:pos="4124"/>
          <w:tab w:val="left" w:pos="4388"/>
          <w:tab w:val="left" w:pos="5042"/>
          <w:tab w:val="left" w:pos="6791"/>
          <w:tab w:val="left" w:pos="7055"/>
          <w:tab w:val="right" w:pos="8789"/>
        </w:tabs>
      </w:pPr>
      <w:r w:rsidRPr="003A1D48">
        <w:rPr>
          <w:rStyle w:val="InterlineTextNumChar"/>
        </w:rPr>
        <w:t>008</w:t>
      </w:r>
      <w:r w:rsidR="00800AD8">
        <w:tab/>
        <w:t>qau</w:t>
      </w:r>
      <w:r w:rsidR="00800AD8">
        <w:tab/>
        <w:t>kilu÷ayan</w:t>
      </w:r>
      <w:r w:rsidR="00800AD8">
        <w:tab/>
        <w:t>nua</w:t>
      </w:r>
      <w:r w:rsidR="00800AD8">
        <w:tab/>
        <w:t>qaruqaruman</w:t>
      </w:r>
      <w:r w:rsidR="00800AD8">
        <w:tab/>
        <w:t>a</w:t>
      </w:r>
      <w:r w:rsidR="00800AD8">
        <w:tab/>
        <w:t>maka</w:t>
      </w:r>
      <w:r w:rsidR="00800AD8">
        <w:tab/>
        <w:t>pavavaw</w:t>
      </w:r>
      <w:r w:rsidR="00800AD8">
        <w:tab/>
        <w:t>a</w:t>
      </w:r>
      <w:r w:rsidR="00093336">
        <w:tab/>
        <w:t>îaviavia.</w:t>
      </w:r>
    </w:p>
    <w:p w14:paraId="53291F99" w14:textId="77777777" w:rsidR="00800AD8" w:rsidRDefault="00800AD8" w:rsidP="008C3B63">
      <w:pPr>
        <w:pStyle w:val="InterlineGlossWithTrans"/>
        <w:tabs>
          <w:tab w:val="left" w:pos="533"/>
          <w:tab w:val="left" w:pos="1022"/>
          <w:tab w:val="left" w:pos="2246"/>
          <w:tab w:val="left" w:pos="2735"/>
          <w:tab w:val="left" w:pos="4124"/>
          <w:tab w:val="left" w:pos="4388"/>
          <w:tab w:val="left" w:pos="5042"/>
          <w:tab w:val="left" w:pos="6791"/>
          <w:tab w:val="left" w:pos="7055"/>
          <w:tab w:val="right" w:pos="8789"/>
        </w:tabs>
      </w:pPr>
      <w:r>
        <w:tab/>
        <w:t>qau</w:t>
      </w:r>
      <w:r>
        <w:tab/>
        <w:t>ki-lu÷ay-an</w:t>
      </w:r>
      <w:r>
        <w:tab/>
        <w:t>nua</w:t>
      </w:r>
      <w:r>
        <w:tab/>
        <w:t>qaruqaruman</w:t>
      </w:r>
      <w:r>
        <w:tab/>
        <w:t>a</w:t>
      </w:r>
      <w:r>
        <w:tab/>
        <w:t>maka</w:t>
      </w:r>
      <w:r>
        <w:tab/>
        <w:t>pa-va-vaw</w:t>
      </w:r>
      <w:r>
        <w:tab/>
        <w:t>a</w:t>
      </w:r>
      <w:r w:rsidR="00093336">
        <w:tab/>
        <w:t>îa-via-via</w:t>
      </w:r>
    </w:p>
    <w:p w14:paraId="6BAE14FC" w14:textId="77777777" w:rsidR="00800AD8" w:rsidRDefault="00800AD8" w:rsidP="008C3B63">
      <w:pPr>
        <w:pStyle w:val="InterlineTrans"/>
        <w:tabs>
          <w:tab w:val="left" w:pos="533"/>
          <w:tab w:val="left" w:pos="1022"/>
          <w:tab w:val="left" w:pos="2246"/>
          <w:tab w:val="left" w:pos="2735"/>
          <w:tab w:val="left" w:pos="4124"/>
          <w:tab w:val="left" w:pos="4388"/>
          <w:tab w:val="left" w:pos="5042"/>
          <w:tab w:val="left" w:pos="6791"/>
          <w:tab w:val="left" w:pos="7055"/>
          <w:tab w:val="right" w:pos="8789"/>
        </w:tabs>
        <w:rPr>
          <w:smallCaps/>
        </w:rPr>
      </w:pPr>
      <w:r>
        <w:tab/>
        <w:t>so</w:t>
      </w:r>
      <w:r>
        <w:tab/>
        <w:t>do-roll-</w:t>
      </w:r>
      <w:r>
        <w:rPr>
          <w:smallCaps/>
        </w:rPr>
        <w:t>lf</w:t>
      </w:r>
      <w:r>
        <w:tab/>
        <w:t>by</w:t>
      </w:r>
      <w:r>
        <w:tab/>
        <w:t>ant.eater</w:t>
      </w:r>
      <w:r>
        <w:rPr>
          <w:smallCaps/>
        </w:rPr>
        <w:tab/>
        <w:t>c</w:t>
      </w:r>
      <w:r>
        <w:rPr>
          <w:smallCaps/>
        </w:rPr>
        <w:tab/>
      </w:r>
      <w:r>
        <w:t>via</w:t>
      </w:r>
      <w:r>
        <w:tab/>
        <w:t>cause-</w:t>
      </w:r>
      <w:r>
        <w:rPr>
          <w:smallCaps/>
        </w:rPr>
        <w:t>red</w:t>
      </w:r>
      <w:r>
        <w:t>-above</w:t>
      </w:r>
      <w:r>
        <w:rPr>
          <w:smallCaps/>
        </w:rPr>
        <w:tab/>
        <w:t>c</w:t>
      </w:r>
      <w:r w:rsidR="00093336">
        <w:tab/>
        <w:t>class-</w:t>
      </w:r>
      <w:r w:rsidR="00093336">
        <w:rPr>
          <w:smallCaps/>
        </w:rPr>
        <w:t>red</w:t>
      </w:r>
      <w:r w:rsidR="00093336">
        <w:t>-grass</w:t>
      </w:r>
    </w:p>
    <w:p w14:paraId="1067F0AD" w14:textId="77777777" w:rsidR="00800AD8" w:rsidRDefault="00800AD8" w:rsidP="008C3B63">
      <w:pPr>
        <w:pStyle w:val="InterlineFreeCommentFollows"/>
        <w:tabs>
          <w:tab w:val="right" w:pos="8789"/>
        </w:tabs>
      </w:pPr>
      <w:r>
        <w:t>So the ant-eater rolled around (on the wood (?)) on the grass.</w:t>
      </w:r>
    </w:p>
    <w:p w14:paraId="7E88CA53" w14:textId="77777777" w:rsidR="00800AD8" w:rsidRDefault="00A8416B" w:rsidP="008C3B63">
      <w:pPr>
        <w:pStyle w:val="CommentLastWithHalfSpace"/>
        <w:tabs>
          <w:tab w:val="right" w:pos="8789"/>
        </w:tabs>
      </w:pPr>
      <w:r>
        <w:t>[</w:t>
      </w:r>
      <w:r w:rsidR="00800AD8" w:rsidRPr="00CE59C6">
        <w:rPr>
          <w:rStyle w:val="VernacularText"/>
        </w:rPr>
        <w:t>kilu÷ayan</w:t>
      </w:r>
      <w:r w:rsidR="00800AD8">
        <w:t xml:space="preserve">: </w:t>
      </w:r>
      <w:r w:rsidR="00800AD8" w:rsidRPr="00CE59C6">
        <w:rPr>
          <w:rStyle w:val="VernacularText"/>
        </w:rPr>
        <w:t>kiludayan</w:t>
      </w:r>
      <w:r w:rsidR="00093336">
        <w:t xml:space="preserve"> in OA.</w:t>
      </w:r>
      <w:r>
        <w:t>]</w:t>
      </w:r>
    </w:p>
    <w:p w14:paraId="60C6DC2B" w14:textId="77777777" w:rsidR="00800AD8" w:rsidRDefault="00DC1AE0" w:rsidP="008C3B63">
      <w:pPr>
        <w:pStyle w:val="InterlineText"/>
        <w:tabs>
          <w:tab w:val="left" w:pos="533"/>
          <w:tab w:val="left" w:pos="1472"/>
          <w:tab w:val="right" w:pos="8789"/>
        </w:tabs>
      </w:pPr>
      <w:r w:rsidRPr="003A1D48">
        <w:rPr>
          <w:rStyle w:val="InterlineTextNumChar"/>
        </w:rPr>
        <w:t>009</w:t>
      </w:r>
      <w:r w:rsidR="00800AD8">
        <w:tab/>
        <w:t>inika</w:t>
      </w:r>
      <w:r w:rsidR="00800AD8">
        <w:tab/>
        <w:t>putjaumaî.</w:t>
      </w:r>
    </w:p>
    <w:p w14:paraId="47F94DF0" w14:textId="77777777" w:rsidR="00800AD8" w:rsidRDefault="00800AD8" w:rsidP="008C3B63">
      <w:pPr>
        <w:pStyle w:val="InterlineGlossWithTrans"/>
        <w:tabs>
          <w:tab w:val="left" w:pos="533"/>
          <w:tab w:val="left" w:pos="1472"/>
          <w:tab w:val="right" w:pos="8789"/>
        </w:tabs>
      </w:pPr>
      <w:r>
        <w:tab/>
        <w:t>ini-ka</w:t>
      </w:r>
      <w:r>
        <w:tab/>
        <w:t>pu-tja-uma-î</w:t>
      </w:r>
    </w:p>
    <w:p w14:paraId="422FD4BE" w14:textId="77777777" w:rsidR="00800AD8" w:rsidRDefault="00800AD8" w:rsidP="008C3B63">
      <w:pPr>
        <w:pStyle w:val="InterlineTrans"/>
        <w:tabs>
          <w:tab w:val="left" w:pos="533"/>
          <w:tab w:val="left" w:pos="1472"/>
          <w:tab w:val="right" w:pos="8789"/>
        </w:tabs>
      </w:pPr>
      <w:r>
        <w:tab/>
        <w:t>not-after</w:t>
      </w:r>
      <w:r>
        <w:tab/>
        <w:t>have-more-other-times</w:t>
      </w:r>
      <w:r w:rsidR="00CE59C6">
        <w:tab/>
        <w:t>He didn’t follow instructions.</w:t>
      </w:r>
    </w:p>
    <w:p w14:paraId="40014DB9" w14:textId="77777777" w:rsidR="00800AD8" w:rsidRDefault="00A8416B" w:rsidP="008C3B63">
      <w:pPr>
        <w:pStyle w:val="CommentLastWithHalfSpace"/>
        <w:tabs>
          <w:tab w:val="right" w:pos="8789"/>
        </w:tabs>
      </w:pPr>
      <w:r>
        <w:t>[</w:t>
      </w:r>
      <w:r w:rsidR="00800AD8" w:rsidRPr="00CE59C6">
        <w:rPr>
          <w:rStyle w:val="VernacularText"/>
        </w:rPr>
        <w:t>putjaumaî</w:t>
      </w:r>
      <w:r w:rsidR="00800AD8">
        <w:t xml:space="preserve">: </w:t>
      </w:r>
      <w:r w:rsidR="00CE59C6">
        <w:t>unclear, t</w:t>
      </w:r>
      <w:r w:rsidR="00800AD8">
        <w:t>ranslation follow</w:t>
      </w:r>
      <w:r w:rsidR="00CE59C6">
        <w:t>s Japanese.]</w:t>
      </w:r>
    </w:p>
    <w:p w14:paraId="0D0F7DBD" w14:textId="77777777" w:rsidR="00800AD8" w:rsidRDefault="00DC1AE0" w:rsidP="008C3B63">
      <w:pPr>
        <w:pStyle w:val="InterlineText"/>
        <w:tabs>
          <w:tab w:val="left" w:pos="533"/>
          <w:tab w:val="left" w:pos="1022"/>
          <w:tab w:val="left" w:pos="1661"/>
          <w:tab w:val="left" w:pos="2165"/>
          <w:tab w:val="left" w:pos="2864"/>
          <w:tab w:val="right" w:pos="8789"/>
        </w:tabs>
      </w:pPr>
      <w:r w:rsidRPr="003A1D48">
        <w:rPr>
          <w:rStyle w:val="InterlineTextNumChar"/>
        </w:rPr>
        <w:t>010</w:t>
      </w:r>
      <w:r w:rsidR="00800AD8">
        <w:tab/>
        <w:t>qau</w:t>
      </w:r>
      <w:r w:rsidR="00800AD8">
        <w:tab/>
        <w:t>vaik</w:t>
      </w:r>
      <w:r w:rsidR="00800AD8">
        <w:tab/>
        <w:t>i</w:t>
      </w:r>
      <w:r w:rsidR="00800AD8">
        <w:tab/>
        <w:t>umaq</w:t>
      </w:r>
      <w:r w:rsidR="00800AD8">
        <w:tab/>
        <w:t>tiamadju.</w:t>
      </w:r>
    </w:p>
    <w:p w14:paraId="265772BC" w14:textId="77777777" w:rsidR="00800AD8" w:rsidRDefault="00800AD8" w:rsidP="008C3B63">
      <w:pPr>
        <w:pStyle w:val="InterlineGlossWithTrans"/>
        <w:tabs>
          <w:tab w:val="left" w:pos="533"/>
          <w:tab w:val="left" w:pos="1022"/>
          <w:tab w:val="left" w:pos="1661"/>
          <w:tab w:val="left" w:pos="2165"/>
          <w:tab w:val="left" w:pos="2864"/>
          <w:tab w:val="right" w:pos="8789"/>
        </w:tabs>
      </w:pPr>
      <w:r>
        <w:tab/>
        <w:t>qau</w:t>
      </w:r>
      <w:r>
        <w:tab/>
        <w:t>vaik</w:t>
      </w:r>
      <w:r>
        <w:tab/>
        <w:t>i</w:t>
      </w:r>
      <w:r>
        <w:tab/>
        <w:t>umaq</w:t>
      </w:r>
      <w:r>
        <w:tab/>
        <w:t>ti-a-madju</w:t>
      </w:r>
    </w:p>
    <w:p w14:paraId="03D95D2F" w14:textId="77777777" w:rsidR="00800AD8" w:rsidRDefault="00800AD8" w:rsidP="008C3B63">
      <w:pPr>
        <w:pStyle w:val="InterlineTrans"/>
        <w:tabs>
          <w:tab w:val="left" w:pos="533"/>
          <w:tab w:val="left" w:pos="1022"/>
          <w:tab w:val="left" w:pos="1661"/>
          <w:tab w:val="left" w:pos="2165"/>
          <w:tab w:val="left" w:pos="2864"/>
          <w:tab w:val="right" w:pos="8789"/>
        </w:tabs>
      </w:pPr>
      <w:r>
        <w:tab/>
        <w:t>so</w:t>
      </w:r>
      <w:r>
        <w:tab/>
        <w:t>leave</w:t>
      </w:r>
      <w:r>
        <w:tab/>
      </w:r>
      <w:r>
        <w:rPr>
          <w:smallCaps/>
        </w:rPr>
        <w:t>loc</w:t>
      </w:r>
      <w:r>
        <w:tab/>
        <w:t>house</w:t>
      </w:r>
      <w:r>
        <w:tab/>
      </w:r>
      <w:r>
        <w:rPr>
          <w:smallCaps/>
        </w:rPr>
        <w:t>f-pl</w:t>
      </w:r>
      <w:r>
        <w:t>-</w:t>
      </w:r>
      <w:r>
        <w:rPr>
          <w:smallCaps/>
        </w:rPr>
        <w:t>3rd.pers</w:t>
      </w:r>
      <w:r w:rsidR="00CE59C6">
        <w:rPr>
          <w:smallCaps/>
        </w:rPr>
        <w:tab/>
      </w:r>
      <w:r w:rsidR="00CE59C6">
        <w:t>And they went home.</w:t>
      </w:r>
    </w:p>
    <w:p w14:paraId="44D8811B" w14:textId="77777777" w:rsidR="00800AD8" w:rsidRDefault="00A8416B" w:rsidP="008C3B63">
      <w:pPr>
        <w:pStyle w:val="CommentLastWithHalfSpace"/>
        <w:tabs>
          <w:tab w:val="right" w:pos="8789"/>
        </w:tabs>
      </w:pPr>
      <w:r>
        <w:t>[</w:t>
      </w:r>
      <w:r w:rsidR="00CA4FC4">
        <w:t>or, And they left</w:t>
      </w:r>
      <w:r w:rsidR="009D4BEC">
        <w:t xml:space="preserve"> home; </w:t>
      </w:r>
      <w:r w:rsidR="00CE59C6">
        <w:t>t</w:t>
      </w:r>
      <w:r w:rsidR="00800AD8">
        <w:t>ranslation follows Japanese.</w:t>
      </w:r>
      <w:r w:rsidR="00CE59C6">
        <w:t>]</w:t>
      </w:r>
    </w:p>
    <w:p w14:paraId="40DDC904" w14:textId="77777777" w:rsidR="00800AD8" w:rsidRDefault="00DC1AE0" w:rsidP="008C3B63">
      <w:pPr>
        <w:pStyle w:val="InterlineText"/>
        <w:tabs>
          <w:tab w:val="left" w:pos="533"/>
          <w:tab w:val="left" w:pos="1097"/>
          <w:tab w:val="left" w:pos="2276"/>
          <w:tab w:val="left" w:pos="2960"/>
          <w:tab w:val="left" w:pos="3824"/>
          <w:tab w:val="left" w:pos="4868"/>
          <w:tab w:val="left" w:pos="5342"/>
          <w:tab w:val="left" w:pos="5606"/>
          <w:tab w:val="left" w:pos="6995"/>
          <w:tab w:val="left" w:pos="7499"/>
          <w:tab w:val="right" w:pos="8789"/>
        </w:tabs>
      </w:pPr>
      <w:r w:rsidRPr="003A1D48">
        <w:rPr>
          <w:rStyle w:val="InterlineTextNumChar"/>
        </w:rPr>
        <w:t>011</w:t>
      </w:r>
      <w:r w:rsidR="00800AD8">
        <w:tab/>
        <w:t>ka</w:t>
      </w:r>
      <w:r w:rsidR="00800AD8">
        <w:tab/>
        <w:t>maîia,</w:t>
      </w:r>
      <w:r w:rsidR="00800AD8">
        <w:tab/>
        <w:t>“ari</w:t>
      </w:r>
      <w:r w:rsidR="00800AD8">
        <w:tab/>
        <w:t>kigang</w:t>
      </w:r>
      <w:r w:rsidR="00800AD8">
        <w:tab/>
        <w:t>itjen,”</w:t>
      </w:r>
      <w:r w:rsidR="00800AD8">
        <w:tab/>
        <w:t>aya</w:t>
      </w:r>
      <w:r w:rsidR="00800AD8">
        <w:tab/>
        <w:t>a</w:t>
      </w:r>
      <w:r w:rsidR="00800AD8">
        <w:tab/>
        <w:t>qaruqaruman</w:t>
      </w:r>
      <w:r w:rsidR="00800AD8">
        <w:tab/>
        <w:t>tua</w:t>
      </w:r>
      <w:r w:rsidR="00CE59C6">
        <w:tab/>
        <w:t>÷ail.</w:t>
      </w:r>
    </w:p>
    <w:p w14:paraId="177580FD" w14:textId="77777777" w:rsidR="00800AD8" w:rsidRDefault="00800AD8" w:rsidP="008C3B63">
      <w:pPr>
        <w:pStyle w:val="InterlineGlossWithTrans"/>
        <w:tabs>
          <w:tab w:val="left" w:pos="533"/>
          <w:tab w:val="left" w:pos="1097"/>
          <w:tab w:val="left" w:pos="2276"/>
          <w:tab w:val="left" w:pos="2960"/>
          <w:tab w:val="left" w:pos="3824"/>
          <w:tab w:val="left" w:pos="4868"/>
          <w:tab w:val="left" w:pos="5342"/>
          <w:tab w:val="left" w:pos="5606"/>
          <w:tab w:val="left" w:pos="6995"/>
          <w:tab w:val="left" w:pos="7499"/>
          <w:tab w:val="right" w:pos="8789"/>
        </w:tabs>
      </w:pPr>
      <w:r>
        <w:tab/>
        <w:t>ka</w:t>
      </w:r>
      <w:r>
        <w:tab/>
        <w:t>ma-îia</w:t>
      </w:r>
      <w:r>
        <w:tab/>
        <w:t>ari</w:t>
      </w:r>
      <w:r>
        <w:tab/>
        <w:t>ki-gang</w:t>
      </w:r>
      <w:r>
        <w:tab/>
        <w:t>itjen</w:t>
      </w:r>
      <w:r>
        <w:tab/>
        <w:t>aya</w:t>
      </w:r>
      <w:r>
        <w:tab/>
        <w:t>a</w:t>
      </w:r>
      <w:r>
        <w:tab/>
        <w:t>qaruqaruman</w:t>
      </w:r>
      <w:r>
        <w:tab/>
        <w:t>tua</w:t>
      </w:r>
      <w:r w:rsidR="00CE59C6">
        <w:tab/>
        <w:t>÷ail</w:t>
      </w:r>
    </w:p>
    <w:p w14:paraId="11E217EB" w14:textId="77777777" w:rsidR="00800AD8" w:rsidRDefault="00800AD8" w:rsidP="008C3B63">
      <w:pPr>
        <w:pStyle w:val="InterlineTrans"/>
        <w:tabs>
          <w:tab w:val="left" w:pos="533"/>
          <w:tab w:val="left" w:pos="1097"/>
          <w:tab w:val="left" w:pos="2276"/>
          <w:tab w:val="left" w:pos="2960"/>
          <w:tab w:val="left" w:pos="3824"/>
          <w:tab w:val="left" w:pos="4868"/>
          <w:tab w:val="left" w:pos="5342"/>
          <w:tab w:val="left" w:pos="5606"/>
          <w:tab w:val="left" w:pos="6995"/>
          <w:tab w:val="left" w:pos="7499"/>
          <w:tab w:val="right" w:pos="8789"/>
        </w:tabs>
      </w:pPr>
      <w:r>
        <w:tab/>
        <w:t>after</w:t>
      </w:r>
      <w:r>
        <w:tab/>
      </w:r>
      <w:r>
        <w:rPr>
          <w:smallCaps/>
        </w:rPr>
        <w:t>stat</w:t>
      </w:r>
      <w:r>
        <w:t>-dawn</w:t>
      </w:r>
      <w:r>
        <w:tab/>
        <w:t>go.on</w:t>
      </w:r>
      <w:r>
        <w:tab/>
        <w:t>do-crab</w:t>
      </w:r>
      <w:r>
        <w:tab/>
      </w:r>
      <w:r>
        <w:rPr>
          <w:smallCaps/>
        </w:rPr>
        <w:t>f.</w:t>
      </w:r>
      <w:r>
        <w:t>we(</w:t>
      </w:r>
      <w:r>
        <w:rPr>
          <w:smallCaps/>
        </w:rPr>
        <w:t>inc</w:t>
      </w:r>
      <w:r>
        <w:t>)</w:t>
      </w:r>
      <w:r>
        <w:tab/>
        <w:t>say</w:t>
      </w:r>
      <w:r>
        <w:rPr>
          <w:smallCaps/>
        </w:rPr>
        <w:tab/>
        <w:t>c</w:t>
      </w:r>
      <w:r>
        <w:rPr>
          <w:smallCaps/>
        </w:rPr>
        <w:tab/>
      </w:r>
      <w:r>
        <w:t>ant.eater</w:t>
      </w:r>
      <w:r>
        <w:tab/>
      </w:r>
      <w:r>
        <w:rPr>
          <w:smallCaps/>
        </w:rPr>
        <w:t>obl</w:t>
      </w:r>
      <w:r w:rsidR="00CE59C6">
        <w:tab/>
        <w:t>monkey</w:t>
      </w:r>
    </w:p>
    <w:p w14:paraId="29BC5A14" w14:textId="77777777" w:rsidR="00800AD8" w:rsidRDefault="00800AD8" w:rsidP="008C3B63">
      <w:pPr>
        <w:pStyle w:val="InterlineFree"/>
        <w:tabs>
          <w:tab w:val="right" w:pos="8789"/>
        </w:tabs>
      </w:pPr>
      <w:r>
        <w:t>Next day, “Come on, we’re going to collect crabs,” said the ant-eater to the monkey.</w:t>
      </w:r>
    </w:p>
    <w:p w14:paraId="39D88496" w14:textId="77777777" w:rsidR="00800AD8" w:rsidRDefault="00DC1AE0" w:rsidP="008C3B63">
      <w:pPr>
        <w:pStyle w:val="InterlineText"/>
        <w:tabs>
          <w:tab w:val="left" w:pos="533"/>
          <w:tab w:val="left" w:pos="1022"/>
          <w:tab w:val="left" w:pos="1661"/>
          <w:tab w:val="left" w:pos="1925"/>
          <w:tab w:val="right" w:pos="8789"/>
        </w:tabs>
      </w:pPr>
      <w:r w:rsidRPr="003A1D48">
        <w:rPr>
          <w:rStyle w:val="InterlineTextNumChar"/>
        </w:rPr>
        <w:t>012</w:t>
      </w:r>
      <w:r w:rsidR="00800AD8">
        <w:tab/>
        <w:t>qau</w:t>
      </w:r>
      <w:r w:rsidR="00800AD8">
        <w:tab/>
        <w:t>vaik</w:t>
      </w:r>
      <w:r w:rsidR="00800AD8">
        <w:tab/>
        <w:t>a</w:t>
      </w:r>
      <w:r w:rsidR="00800AD8">
        <w:tab/>
        <w:t>kigang.</w:t>
      </w:r>
    </w:p>
    <w:p w14:paraId="426347BB" w14:textId="77777777" w:rsidR="00800AD8" w:rsidRDefault="00800AD8" w:rsidP="008C3B63">
      <w:pPr>
        <w:pStyle w:val="InterlineGlossWithTrans"/>
        <w:tabs>
          <w:tab w:val="left" w:pos="533"/>
          <w:tab w:val="left" w:pos="1022"/>
          <w:tab w:val="left" w:pos="1661"/>
          <w:tab w:val="left" w:pos="1925"/>
          <w:tab w:val="right" w:pos="8789"/>
        </w:tabs>
      </w:pPr>
      <w:r>
        <w:tab/>
        <w:t>qau</w:t>
      </w:r>
      <w:r>
        <w:tab/>
        <w:t>vaik</w:t>
      </w:r>
      <w:r>
        <w:tab/>
        <w:t>a</w:t>
      </w:r>
      <w:r>
        <w:tab/>
        <w:t>ki-gang</w:t>
      </w:r>
    </w:p>
    <w:p w14:paraId="75C3B795" w14:textId="77777777" w:rsidR="00800AD8" w:rsidRDefault="00800AD8" w:rsidP="008C3B63">
      <w:pPr>
        <w:pStyle w:val="InterlineTransNoFree"/>
        <w:tabs>
          <w:tab w:val="left" w:pos="1022"/>
          <w:tab w:val="left" w:pos="1661"/>
          <w:tab w:val="left" w:pos="1925"/>
          <w:tab w:val="right" w:pos="8789"/>
        </w:tabs>
      </w:pPr>
      <w:r>
        <w:tab/>
        <w:t>so</w:t>
      </w:r>
      <w:r>
        <w:tab/>
        <w:t>leave</w:t>
      </w:r>
      <w:r>
        <w:rPr>
          <w:smallCaps/>
        </w:rPr>
        <w:tab/>
        <w:t>c</w:t>
      </w:r>
      <w:r>
        <w:rPr>
          <w:smallCaps/>
        </w:rPr>
        <w:tab/>
      </w:r>
      <w:r>
        <w:t>do-crab</w:t>
      </w:r>
      <w:r w:rsidR="00CE59C6">
        <w:tab/>
        <w:t>So they went to get crabs.</w:t>
      </w:r>
    </w:p>
    <w:p w14:paraId="7066C97C" w14:textId="77777777" w:rsidR="00800AD8" w:rsidRDefault="00DC1AE0" w:rsidP="008C3B63">
      <w:pPr>
        <w:pStyle w:val="InterlineText"/>
        <w:tabs>
          <w:tab w:val="left" w:pos="533"/>
          <w:tab w:val="left" w:pos="1022"/>
          <w:tab w:val="left" w:pos="1961"/>
          <w:tab w:val="left" w:pos="3020"/>
          <w:tab w:val="left" w:pos="3284"/>
          <w:tab w:val="left" w:pos="4148"/>
          <w:tab w:val="left" w:pos="4412"/>
          <w:tab w:val="right" w:pos="8789"/>
        </w:tabs>
      </w:pPr>
      <w:r w:rsidRPr="003A1D48">
        <w:rPr>
          <w:rStyle w:val="InterlineTextNumChar"/>
        </w:rPr>
        <w:t>013</w:t>
      </w:r>
      <w:r w:rsidR="00800AD8">
        <w:tab/>
        <w:t>qau</w:t>
      </w:r>
      <w:r w:rsidR="00800AD8">
        <w:tab/>
        <w:t>inika</w:t>
      </w:r>
      <w:r w:rsidR="00800AD8">
        <w:tab/>
        <w:t>matsaqu</w:t>
      </w:r>
      <w:r w:rsidR="00800AD8">
        <w:tab/>
        <w:t>a</w:t>
      </w:r>
      <w:r w:rsidR="00800AD8">
        <w:tab/>
        <w:t>kigang</w:t>
      </w:r>
      <w:r w:rsidR="00800AD8">
        <w:tab/>
        <w:t>a</w:t>
      </w:r>
      <w:r w:rsidR="00800AD8">
        <w:tab/>
        <w:t>÷ail.</w:t>
      </w:r>
    </w:p>
    <w:p w14:paraId="324C8BB7" w14:textId="77777777" w:rsidR="00800AD8" w:rsidRDefault="00800AD8" w:rsidP="008C3B63">
      <w:pPr>
        <w:pStyle w:val="InterlineGlossWithTrans"/>
        <w:tabs>
          <w:tab w:val="left" w:pos="533"/>
          <w:tab w:val="left" w:pos="1022"/>
          <w:tab w:val="left" w:pos="1961"/>
          <w:tab w:val="left" w:pos="3020"/>
          <w:tab w:val="left" w:pos="3284"/>
          <w:tab w:val="left" w:pos="4148"/>
          <w:tab w:val="left" w:pos="4412"/>
          <w:tab w:val="right" w:pos="8789"/>
        </w:tabs>
      </w:pPr>
      <w:r>
        <w:tab/>
        <w:t>qau</w:t>
      </w:r>
      <w:r>
        <w:tab/>
        <w:t>ini-ka</w:t>
      </w:r>
      <w:r>
        <w:tab/>
        <w:t>ma-tsaqu</w:t>
      </w:r>
      <w:r>
        <w:tab/>
        <w:t>a</w:t>
      </w:r>
      <w:r>
        <w:tab/>
        <w:t>ki-gang</w:t>
      </w:r>
      <w:r>
        <w:tab/>
        <w:t>a</w:t>
      </w:r>
      <w:r>
        <w:tab/>
        <w:t>÷ail</w:t>
      </w:r>
    </w:p>
    <w:p w14:paraId="3D98B416" w14:textId="77777777" w:rsidR="00800AD8" w:rsidRDefault="00800AD8" w:rsidP="008C3B63">
      <w:pPr>
        <w:pStyle w:val="InterlineTrans"/>
        <w:tabs>
          <w:tab w:val="left" w:pos="533"/>
          <w:tab w:val="left" w:pos="1022"/>
          <w:tab w:val="left" w:pos="1961"/>
          <w:tab w:val="left" w:pos="3020"/>
          <w:tab w:val="left" w:pos="3284"/>
          <w:tab w:val="left" w:pos="4148"/>
          <w:tab w:val="left" w:pos="4412"/>
          <w:tab w:val="right" w:pos="8789"/>
        </w:tabs>
      </w:pPr>
      <w:r>
        <w:tab/>
        <w:t>so</w:t>
      </w:r>
      <w:r>
        <w:tab/>
        <w:t>not-after</w:t>
      </w:r>
      <w:r>
        <w:tab/>
      </w:r>
      <w:r>
        <w:rPr>
          <w:smallCaps/>
        </w:rPr>
        <w:t>stat</w:t>
      </w:r>
      <w:r>
        <w:t>-able</w:t>
      </w:r>
      <w:r>
        <w:rPr>
          <w:smallCaps/>
        </w:rPr>
        <w:tab/>
        <w:t>c</w:t>
      </w:r>
      <w:r>
        <w:rPr>
          <w:smallCaps/>
        </w:rPr>
        <w:tab/>
      </w:r>
      <w:r>
        <w:t>do-crab</w:t>
      </w:r>
      <w:r>
        <w:rPr>
          <w:smallCaps/>
        </w:rPr>
        <w:tab/>
        <w:t>c</w:t>
      </w:r>
      <w:r>
        <w:rPr>
          <w:smallCaps/>
        </w:rPr>
        <w:tab/>
      </w:r>
      <w:r>
        <w:t>monkey</w:t>
      </w:r>
    </w:p>
    <w:p w14:paraId="26418A35" w14:textId="77777777" w:rsidR="00800AD8" w:rsidRDefault="00800AD8" w:rsidP="008C3B63">
      <w:pPr>
        <w:pStyle w:val="InterlineFree"/>
        <w:tabs>
          <w:tab w:val="right" w:pos="8789"/>
        </w:tabs>
      </w:pPr>
      <w:r>
        <w:t>The monkey wasn’t good at collecting crabs.</w:t>
      </w:r>
    </w:p>
    <w:p w14:paraId="3B5FE168" w14:textId="77777777" w:rsidR="00800AD8" w:rsidRDefault="00DC1AE0" w:rsidP="008C3B63">
      <w:pPr>
        <w:pStyle w:val="InterlineText"/>
        <w:tabs>
          <w:tab w:val="left" w:pos="533"/>
          <w:tab w:val="left" w:pos="1397"/>
          <w:tab w:val="left" w:pos="2576"/>
          <w:tab w:val="left" w:pos="3230"/>
          <w:tab w:val="left" w:pos="4094"/>
          <w:tab w:val="left" w:pos="5138"/>
          <w:tab w:val="left" w:pos="5612"/>
          <w:tab w:val="left" w:pos="5876"/>
          <w:tab w:val="left" w:pos="6740"/>
          <w:tab w:val="left" w:pos="7004"/>
          <w:tab w:val="left" w:pos="7973"/>
          <w:tab w:val="right" w:pos="8789"/>
        </w:tabs>
      </w:pPr>
      <w:r w:rsidRPr="003A1D48">
        <w:rPr>
          <w:rStyle w:val="InterlineTextNumChar"/>
        </w:rPr>
        <w:t>014</w:t>
      </w:r>
      <w:r w:rsidR="00800AD8">
        <w:tab/>
        <w:t>“tja</w:t>
      </w:r>
      <w:r w:rsidR="00800AD8">
        <w:tab/>
        <w:t>kudain</w:t>
      </w:r>
      <w:r w:rsidR="00800AD8">
        <w:tab/>
        <w:t>nu</w:t>
      </w:r>
      <w:r w:rsidR="00800AD8">
        <w:tab/>
        <w:t>kigang</w:t>
      </w:r>
      <w:r w:rsidR="00800AD8">
        <w:tab/>
        <w:t>itjen?”</w:t>
      </w:r>
      <w:r w:rsidR="00800AD8">
        <w:tab/>
        <w:t>aya</w:t>
      </w:r>
      <w:r w:rsidR="00800AD8">
        <w:tab/>
        <w:t>a</w:t>
      </w:r>
      <w:r w:rsidR="00800AD8">
        <w:tab/>
        <w:t>÷ail</w:t>
      </w:r>
      <w:r w:rsidR="00800AD8">
        <w:tab/>
        <w:t>a</w:t>
      </w:r>
      <w:r w:rsidR="00CE59C6">
        <w:tab/>
        <w:t>kivadaq</w:t>
      </w:r>
      <w:r w:rsidR="00CE59C6">
        <w:tab/>
        <w:t>tua</w:t>
      </w:r>
    </w:p>
    <w:p w14:paraId="68571790" w14:textId="77777777" w:rsidR="00800AD8" w:rsidRDefault="00800AD8" w:rsidP="008C3B63">
      <w:pPr>
        <w:pStyle w:val="InterlineGlossWithTrans"/>
        <w:tabs>
          <w:tab w:val="left" w:pos="533"/>
          <w:tab w:val="left" w:pos="1397"/>
          <w:tab w:val="left" w:pos="2576"/>
          <w:tab w:val="left" w:pos="3230"/>
          <w:tab w:val="left" w:pos="4094"/>
          <w:tab w:val="left" w:pos="5138"/>
          <w:tab w:val="left" w:pos="5612"/>
          <w:tab w:val="left" w:pos="5876"/>
          <w:tab w:val="left" w:pos="6740"/>
          <w:tab w:val="left" w:pos="7004"/>
          <w:tab w:val="left" w:pos="7973"/>
          <w:tab w:val="right" w:pos="8789"/>
        </w:tabs>
      </w:pPr>
      <w:r>
        <w:tab/>
        <w:t>tja</w:t>
      </w:r>
      <w:r>
        <w:tab/>
        <w:t>kuda-en</w:t>
      </w:r>
      <w:r>
        <w:tab/>
        <w:t>nu</w:t>
      </w:r>
      <w:r>
        <w:tab/>
        <w:t>ki-gang</w:t>
      </w:r>
      <w:r>
        <w:tab/>
        <w:t>itjen</w:t>
      </w:r>
      <w:r>
        <w:tab/>
        <w:t>aya</w:t>
      </w:r>
      <w:r>
        <w:tab/>
        <w:t>a</w:t>
      </w:r>
      <w:r>
        <w:tab/>
        <w:t>÷ail</w:t>
      </w:r>
      <w:r>
        <w:tab/>
        <w:t>a</w:t>
      </w:r>
      <w:r w:rsidR="00CE59C6">
        <w:tab/>
        <w:t>ki-vadaq</w:t>
      </w:r>
      <w:r w:rsidR="00CE59C6">
        <w:tab/>
        <w:t>tua</w:t>
      </w:r>
    </w:p>
    <w:p w14:paraId="702FE5C6" w14:textId="77777777" w:rsidR="00800AD8" w:rsidRDefault="00800AD8" w:rsidP="008C3B63">
      <w:pPr>
        <w:pStyle w:val="InterlineTransNoFree"/>
        <w:tabs>
          <w:tab w:val="left" w:pos="1397"/>
          <w:tab w:val="left" w:pos="2576"/>
          <w:tab w:val="left" w:pos="3230"/>
          <w:tab w:val="left" w:pos="4094"/>
          <w:tab w:val="left" w:pos="5138"/>
          <w:tab w:val="left" w:pos="5612"/>
          <w:tab w:val="left" w:pos="5876"/>
          <w:tab w:val="left" w:pos="6740"/>
          <w:tab w:val="left" w:pos="7004"/>
          <w:tab w:val="left" w:pos="7973"/>
          <w:tab w:val="right" w:pos="8789"/>
        </w:tabs>
        <w:rPr>
          <w:smallCaps/>
        </w:rPr>
      </w:pPr>
      <w:r>
        <w:tab/>
        <w:t>we(</w:t>
      </w:r>
      <w:r>
        <w:rPr>
          <w:smallCaps/>
        </w:rPr>
        <w:t>inc</w:t>
      </w:r>
      <w:r>
        <w:t>)</w:t>
      </w:r>
      <w:r>
        <w:tab/>
        <w:t>do.what-</w:t>
      </w:r>
      <w:r>
        <w:rPr>
          <w:smallCaps/>
        </w:rPr>
        <w:t>pf</w:t>
      </w:r>
      <w:r>
        <w:tab/>
        <w:t>when</w:t>
      </w:r>
      <w:r>
        <w:tab/>
        <w:t>do-crab</w:t>
      </w:r>
      <w:r>
        <w:tab/>
      </w:r>
      <w:r>
        <w:rPr>
          <w:smallCaps/>
        </w:rPr>
        <w:t>f.</w:t>
      </w:r>
      <w:r>
        <w:t>we(</w:t>
      </w:r>
      <w:r>
        <w:rPr>
          <w:smallCaps/>
        </w:rPr>
        <w:t>inc</w:t>
      </w:r>
      <w:r>
        <w:t>)</w:t>
      </w:r>
      <w:r>
        <w:tab/>
        <w:t>say</w:t>
      </w:r>
      <w:r>
        <w:rPr>
          <w:smallCaps/>
        </w:rPr>
        <w:tab/>
        <w:t>c</w:t>
      </w:r>
      <w:r>
        <w:rPr>
          <w:smallCaps/>
        </w:rPr>
        <w:tab/>
      </w:r>
      <w:r>
        <w:t>monkey</w:t>
      </w:r>
      <w:r>
        <w:rPr>
          <w:smallCaps/>
        </w:rPr>
        <w:tab/>
        <w:t>c</w:t>
      </w:r>
      <w:r w:rsidR="00CE59C6">
        <w:tab/>
        <w:t>do-ask</w:t>
      </w:r>
      <w:r w:rsidR="00CE59C6">
        <w:tab/>
      </w:r>
      <w:r w:rsidR="00CE59C6">
        <w:rPr>
          <w:smallCaps/>
        </w:rPr>
        <w:t>obl</w:t>
      </w:r>
    </w:p>
    <w:p w14:paraId="788EBD6F" w14:textId="77777777" w:rsidR="00800AD8" w:rsidRDefault="00800AD8" w:rsidP="008C3B63">
      <w:pPr>
        <w:pStyle w:val="InterlineText"/>
        <w:tabs>
          <w:tab w:val="left" w:pos="533"/>
          <w:tab w:val="right" w:pos="8789"/>
        </w:tabs>
      </w:pPr>
      <w:r>
        <w:tab/>
        <w:t>qaruqaruman.</w:t>
      </w:r>
    </w:p>
    <w:p w14:paraId="170649BB" w14:textId="77777777" w:rsidR="00800AD8" w:rsidRDefault="00800AD8" w:rsidP="008C3B63">
      <w:pPr>
        <w:pStyle w:val="InterlineGlossWithTrans"/>
        <w:tabs>
          <w:tab w:val="left" w:pos="533"/>
          <w:tab w:val="right" w:pos="8789"/>
        </w:tabs>
      </w:pPr>
      <w:r>
        <w:tab/>
        <w:t>qaruqaruman</w:t>
      </w:r>
    </w:p>
    <w:p w14:paraId="67474EE4" w14:textId="77777777" w:rsidR="00800AD8" w:rsidRDefault="00800AD8" w:rsidP="008C3B63">
      <w:pPr>
        <w:pStyle w:val="InterlineTransNoFree"/>
        <w:tabs>
          <w:tab w:val="right" w:pos="8789"/>
        </w:tabs>
      </w:pPr>
      <w:r>
        <w:tab/>
        <w:t>ant.eater</w:t>
      </w:r>
      <w:r w:rsidR="00CE59C6">
        <w:tab/>
        <w:t>“How do we collect crabs?” the monkey asked the ant-eater.</w:t>
      </w:r>
    </w:p>
    <w:p w14:paraId="35AA775E" w14:textId="77777777" w:rsidR="00800AD8" w:rsidRDefault="00DC1AE0" w:rsidP="008C3B63">
      <w:pPr>
        <w:pStyle w:val="InterlineText"/>
        <w:tabs>
          <w:tab w:val="left" w:pos="533"/>
          <w:tab w:val="left" w:pos="1022"/>
          <w:tab w:val="left" w:pos="1886"/>
          <w:tab w:val="left" w:pos="3050"/>
          <w:tab w:val="left" w:pos="3314"/>
          <w:tab w:val="left" w:pos="4238"/>
          <w:tab w:val="left" w:pos="4952"/>
          <w:tab w:val="left" w:pos="5726"/>
          <w:tab w:val="left" w:pos="6215"/>
          <w:tab w:val="left" w:pos="7604"/>
          <w:tab w:val="right" w:pos="8789"/>
        </w:tabs>
      </w:pPr>
      <w:r w:rsidRPr="003A1D48">
        <w:rPr>
          <w:rStyle w:val="InterlineTextNumChar"/>
        </w:rPr>
        <w:t>015</w:t>
      </w:r>
      <w:r w:rsidR="00800AD8">
        <w:tab/>
        <w:t>qau</w:t>
      </w:r>
      <w:r w:rsidR="00800AD8">
        <w:tab/>
        <w:t>“tja</w:t>
      </w:r>
      <w:r w:rsidR="00800AD8">
        <w:tab/>
        <w:t>tjuqtjuqen</w:t>
      </w:r>
      <w:r w:rsidR="00800AD8">
        <w:tab/>
        <w:t>a</w:t>
      </w:r>
      <w:r w:rsidR="00800AD8">
        <w:tab/>
        <w:t>tja</w:t>
      </w:r>
      <w:r w:rsidR="00800AD8">
        <w:tab/>
        <w:t>lima,”</w:t>
      </w:r>
      <w:r w:rsidR="00800AD8">
        <w:tab/>
        <w:t>ayain</w:t>
      </w:r>
      <w:r w:rsidR="00800AD8">
        <w:tab/>
        <w:t>nua</w:t>
      </w:r>
      <w:r w:rsidR="00800AD8">
        <w:tab/>
        <w:t>qaruqaruman</w:t>
      </w:r>
      <w:r w:rsidR="00CE59C6">
        <w:tab/>
        <w:t>a</w:t>
      </w:r>
    </w:p>
    <w:p w14:paraId="67B21242" w14:textId="77777777" w:rsidR="00800AD8" w:rsidRDefault="00800AD8" w:rsidP="008C3B63">
      <w:pPr>
        <w:pStyle w:val="InterlineGlossWithTrans"/>
        <w:tabs>
          <w:tab w:val="left" w:pos="533"/>
          <w:tab w:val="left" w:pos="1022"/>
          <w:tab w:val="left" w:pos="1886"/>
          <w:tab w:val="left" w:pos="3050"/>
          <w:tab w:val="left" w:pos="3314"/>
          <w:tab w:val="left" w:pos="4238"/>
          <w:tab w:val="left" w:pos="4952"/>
          <w:tab w:val="left" w:pos="5726"/>
          <w:tab w:val="left" w:pos="6215"/>
          <w:tab w:val="left" w:pos="7604"/>
          <w:tab w:val="right" w:pos="8789"/>
        </w:tabs>
      </w:pPr>
      <w:r>
        <w:tab/>
        <w:t>qau</w:t>
      </w:r>
      <w:r>
        <w:tab/>
        <w:t>tja</w:t>
      </w:r>
      <w:r>
        <w:tab/>
        <w:t>tjuqtjuq-en</w:t>
      </w:r>
      <w:r>
        <w:tab/>
        <w:t>a</w:t>
      </w:r>
      <w:r>
        <w:tab/>
        <w:t>tja</w:t>
      </w:r>
      <w:r>
        <w:tab/>
        <w:t>lima</w:t>
      </w:r>
      <w:r>
        <w:tab/>
        <w:t>aya-en</w:t>
      </w:r>
      <w:r>
        <w:tab/>
        <w:t>nua</w:t>
      </w:r>
      <w:r>
        <w:tab/>
        <w:t>qaruqaruman</w:t>
      </w:r>
      <w:r w:rsidR="00CE59C6">
        <w:tab/>
        <w:t>a</w:t>
      </w:r>
    </w:p>
    <w:p w14:paraId="35736843" w14:textId="77777777" w:rsidR="00800AD8" w:rsidRDefault="00800AD8" w:rsidP="008C3B63">
      <w:pPr>
        <w:pStyle w:val="InterlineTransNoFree"/>
        <w:tabs>
          <w:tab w:val="left" w:pos="1022"/>
          <w:tab w:val="left" w:pos="1886"/>
          <w:tab w:val="left" w:pos="3050"/>
          <w:tab w:val="left" w:pos="3314"/>
          <w:tab w:val="left" w:pos="4238"/>
          <w:tab w:val="left" w:pos="4952"/>
          <w:tab w:val="left" w:pos="5726"/>
          <w:tab w:val="left" w:pos="6215"/>
          <w:tab w:val="left" w:pos="7604"/>
          <w:tab w:val="right" w:pos="8789"/>
        </w:tabs>
      </w:pPr>
      <w:r>
        <w:tab/>
        <w:t>so</w:t>
      </w:r>
      <w:r>
        <w:tab/>
        <w:t>we(</w:t>
      </w:r>
      <w:r>
        <w:rPr>
          <w:smallCaps/>
        </w:rPr>
        <w:t>inc</w:t>
      </w:r>
      <w:r>
        <w:t>)</w:t>
      </w:r>
      <w:r>
        <w:tab/>
        <w:t>pound-</w:t>
      </w:r>
      <w:r>
        <w:rPr>
          <w:smallCaps/>
        </w:rPr>
        <w:t>pf</w:t>
      </w:r>
      <w:r>
        <w:rPr>
          <w:smallCaps/>
        </w:rPr>
        <w:tab/>
        <w:t>c</w:t>
      </w:r>
      <w:r>
        <w:rPr>
          <w:smallCaps/>
        </w:rPr>
        <w:tab/>
      </w:r>
      <w:r>
        <w:t>our(</w:t>
      </w:r>
      <w:r>
        <w:rPr>
          <w:smallCaps/>
        </w:rPr>
        <w:t>inc</w:t>
      </w:r>
      <w:r>
        <w:t>)</w:t>
      </w:r>
      <w:r>
        <w:tab/>
        <w:t>hand</w:t>
      </w:r>
      <w:r>
        <w:tab/>
        <w:t>say-</w:t>
      </w:r>
      <w:r>
        <w:rPr>
          <w:smallCaps/>
        </w:rPr>
        <w:t>pf</w:t>
      </w:r>
      <w:r>
        <w:tab/>
        <w:t>by</w:t>
      </w:r>
      <w:r>
        <w:tab/>
        <w:t>ant.eater</w:t>
      </w:r>
      <w:r w:rsidR="00CE59C6">
        <w:rPr>
          <w:smallCaps/>
        </w:rPr>
        <w:tab/>
        <w:t>c</w:t>
      </w:r>
    </w:p>
    <w:p w14:paraId="2773969A" w14:textId="77777777" w:rsidR="00800AD8" w:rsidRDefault="00CE59C6" w:rsidP="008C3B63">
      <w:pPr>
        <w:pStyle w:val="InterlineText"/>
        <w:tabs>
          <w:tab w:val="left" w:pos="533"/>
          <w:tab w:val="right" w:pos="8789"/>
        </w:tabs>
      </w:pPr>
      <w:r>
        <w:tab/>
        <w:t>tjemumaî.</w:t>
      </w:r>
    </w:p>
    <w:p w14:paraId="186557A2" w14:textId="77777777" w:rsidR="00800AD8" w:rsidRDefault="00CE59C6" w:rsidP="008C3B63">
      <w:pPr>
        <w:pStyle w:val="InterlineGlossWithTrans"/>
        <w:tabs>
          <w:tab w:val="left" w:pos="533"/>
          <w:tab w:val="right" w:pos="8789"/>
        </w:tabs>
      </w:pPr>
      <w:r>
        <w:tab/>
        <w:t>em=tjumaî</w:t>
      </w:r>
    </w:p>
    <w:p w14:paraId="02DF927C" w14:textId="77777777" w:rsidR="00800AD8" w:rsidRDefault="00CE59C6" w:rsidP="008C3B63">
      <w:pPr>
        <w:pStyle w:val="InterlineTransNoFree"/>
        <w:tabs>
          <w:tab w:val="right" w:pos="8789"/>
        </w:tabs>
      </w:pPr>
      <w:r>
        <w:rPr>
          <w:smallCaps/>
        </w:rPr>
        <w:tab/>
        <w:t>af</w:t>
      </w:r>
      <w:r>
        <w:t>=discuss</w:t>
      </w:r>
      <w:r>
        <w:tab/>
        <w:t>“We hit our arms,” the ant-eater told the monkey.</w:t>
      </w:r>
    </w:p>
    <w:p w14:paraId="56034E1A" w14:textId="77777777" w:rsidR="00800AD8" w:rsidRDefault="00DC1AE0" w:rsidP="008C3B63">
      <w:pPr>
        <w:pStyle w:val="InterlineText"/>
        <w:tabs>
          <w:tab w:val="left" w:pos="533"/>
          <w:tab w:val="left" w:pos="1022"/>
          <w:tab w:val="left" w:pos="2186"/>
          <w:tab w:val="left" w:pos="2450"/>
          <w:tab w:val="left" w:pos="3059"/>
          <w:tab w:val="left" w:pos="3548"/>
          <w:tab w:val="right" w:pos="8789"/>
        </w:tabs>
      </w:pPr>
      <w:r w:rsidRPr="003A1D48">
        <w:rPr>
          <w:rStyle w:val="InterlineTextNumChar"/>
        </w:rPr>
        <w:t>016</w:t>
      </w:r>
      <w:r w:rsidR="00800AD8">
        <w:tab/>
        <w:t>qau</w:t>
      </w:r>
      <w:r w:rsidR="00800AD8">
        <w:tab/>
        <w:t>tjuqtjuqen</w:t>
      </w:r>
      <w:r w:rsidR="00800AD8">
        <w:tab/>
        <w:t>a</w:t>
      </w:r>
      <w:r w:rsidR="00800AD8">
        <w:tab/>
        <w:t>lima</w:t>
      </w:r>
      <w:r w:rsidR="00800AD8">
        <w:tab/>
        <w:t>nua</w:t>
      </w:r>
      <w:r w:rsidR="00800AD8">
        <w:tab/>
        <w:t>÷ail.</w:t>
      </w:r>
    </w:p>
    <w:p w14:paraId="57D817FC" w14:textId="77777777" w:rsidR="00800AD8" w:rsidRDefault="00800AD8" w:rsidP="008C3B63">
      <w:pPr>
        <w:pStyle w:val="InterlineGlossWithTrans"/>
        <w:tabs>
          <w:tab w:val="left" w:pos="533"/>
          <w:tab w:val="left" w:pos="1022"/>
          <w:tab w:val="left" w:pos="2186"/>
          <w:tab w:val="left" w:pos="2450"/>
          <w:tab w:val="left" w:pos="3059"/>
          <w:tab w:val="left" w:pos="3548"/>
          <w:tab w:val="right" w:pos="8789"/>
        </w:tabs>
      </w:pPr>
      <w:r>
        <w:tab/>
        <w:t>qau</w:t>
      </w:r>
      <w:r>
        <w:tab/>
        <w:t>tjuqtjuq-en</w:t>
      </w:r>
      <w:r>
        <w:tab/>
        <w:t>a</w:t>
      </w:r>
      <w:r>
        <w:tab/>
        <w:t>lima</w:t>
      </w:r>
      <w:r>
        <w:tab/>
        <w:t>nua</w:t>
      </w:r>
      <w:r>
        <w:tab/>
        <w:t>÷ail</w:t>
      </w:r>
    </w:p>
    <w:p w14:paraId="181CF58B" w14:textId="77777777" w:rsidR="00800AD8" w:rsidRDefault="00800AD8" w:rsidP="008C3B63">
      <w:pPr>
        <w:pStyle w:val="InterlineTransNoFree"/>
        <w:tabs>
          <w:tab w:val="left" w:pos="1022"/>
          <w:tab w:val="left" w:pos="2186"/>
          <w:tab w:val="left" w:pos="2450"/>
          <w:tab w:val="left" w:pos="3059"/>
          <w:tab w:val="left" w:pos="3548"/>
          <w:tab w:val="right" w:pos="8789"/>
        </w:tabs>
      </w:pPr>
      <w:r>
        <w:tab/>
        <w:t>so</w:t>
      </w:r>
      <w:r>
        <w:tab/>
        <w:t>pound-</w:t>
      </w:r>
      <w:r>
        <w:rPr>
          <w:smallCaps/>
        </w:rPr>
        <w:t>pf</w:t>
      </w:r>
      <w:r>
        <w:rPr>
          <w:smallCaps/>
        </w:rPr>
        <w:tab/>
        <w:t>c</w:t>
      </w:r>
      <w:r>
        <w:rPr>
          <w:smallCaps/>
        </w:rPr>
        <w:tab/>
      </w:r>
      <w:r>
        <w:t>hand</w:t>
      </w:r>
      <w:r>
        <w:tab/>
        <w:t>by</w:t>
      </w:r>
      <w:r>
        <w:tab/>
        <w:t>monkey</w:t>
      </w:r>
      <w:r w:rsidR="00CE59C6">
        <w:tab/>
        <w:t>The monkey hit his arms;</w:t>
      </w:r>
    </w:p>
    <w:p w14:paraId="2A04848D" w14:textId="77777777" w:rsidR="00800AD8" w:rsidRDefault="00DC1AE0" w:rsidP="008C3B63">
      <w:pPr>
        <w:pStyle w:val="InterlineText"/>
        <w:tabs>
          <w:tab w:val="left" w:pos="533"/>
          <w:tab w:val="left" w:pos="1232"/>
          <w:tab w:val="left" w:pos="2036"/>
          <w:tab w:val="right" w:pos="8789"/>
        </w:tabs>
      </w:pPr>
      <w:r w:rsidRPr="003A1D48">
        <w:rPr>
          <w:rStyle w:val="InterlineTextNumChar"/>
        </w:rPr>
        <w:t>017</w:t>
      </w:r>
      <w:r w:rsidR="00800AD8">
        <w:tab/>
        <w:t>îakua</w:t>
      </w:r>
      <w:r w:rsidR="00800AD8">
        <w:tab/>
        <w:t>saqetju</w:t>
      </w:r>
      <w:r w:rsidR="00800AD8">
        <w:tab/>
        <w:t>sakamaya.</w:t>
      </w:r>
    </w:p>
    <w:p w14:paraId="0A5DF1C3" w14:textId="77777777" w:rsidR="00800AD8" w:rsidRDefault="00800AD8" w:rsidP="008C3B63">
      <w:pPr>
        <w:pStyle w:val="InterlineGlossWithTrans"/>
        <w:tabs>
          <w:tab w:val="left" w:pos="533"/>
          <w:tab w:val="left" w:pos="1232"/>
          <w:tab w:val="left" w:pos="2036"/>
          <w:tab w:val="right" w:pos="8789"/>
        </w:tabs>
      </w:pPr>
      <w:r>
        <w:tab/>
        <w:t>îakua</w:t>
      </w:r>
      <w:r>
        <w:tab/>
        <w:t>saqetju</w:t>
      </w:r>
      <w:r>
        <w:tab/>
        <w:t>sakamaya</w:t>
      </w:r>
    </w:p>
    <w:p w14:paraId="511085D4" w14:textId="77777777" w:rsidR="00800AD8" w:rsidRDefault="00800AD8" w:rsidP="008C3B63">
      <w:pPr>
        <w:pStyle w:val="InterlineTransNoFree"/>
        <w:tabs>
          <w:tab w:val="left" w:pos="1232"/>
          <w:tab w:val="left" w:pos="2036"/>
          <w:tab w:val="right" w:pos="8789"/>
        </w:tabs>
      </w:pPr>
      <w:r>
        <w:tab/>
        <w:t>but</w:t>
      </w:r>
      <w:r>
        <w:tab/>
        <w:t>pa</w:t>
      </w:r>
      <w:r w:rsidRPr="00CE59C6">
        <w:t>i</w:t>
      </w:r>
      <w:r>
        <w:t>nful</w:t>
      </w:r>
      <w:r>
        <w:tab/>
        <w:t>only</w:t>
      </w:r>
      <w:r w:rsidR="00CE59C6">
        <w:tab/>
        <w:t>but it only hurt.</w:t>
      </w:r>
    </w:p>
    <w:p w14:paraId="01EAF481" w14:textId="77777777" w:rsidR="00800AD8" w:rsidRDefault="00DC1AE0" w:rsidP="008C3B63">
      <w:pPr>
        <w:pStyle w:val="InterlineText"/>
        <w:tabs>
          <w:tab w:val="left" w:pos="533"/>
          <w:tab w:val="left" w:pos="1472"/>
          <w:tab w:val="left" w:pos="2531"/>
          <w:tab w:val="left" w:pos="2795"/>
          <w:tab w:val="left" w:pos="3659"/>
          <w:tab w:val="left" w:pos="3923"/>
          <w:tab w:val="right" w:pos="8789"/>
        </w:tabs>
      </w:pPr>
      <w:r w:rsidRPr="003A1D48">
        <w:rPr>
          <w:rStyle w:val="InterlineTextNumChar"/>
        </w:rPr>
        <w:lastRenderedPageBreak/>
        <w:t>018</w:t>
      </w:r>
      <w:r w:rsidR="00800AD8">
        <w:tab/>
        <w:t>inika</w:t>
      </w:r>
      <w:r w:rsidR="00800AD8">
        <w:tab/>
        <w:t>matsaqu</w:t>
      </w:r>
      <w:r w:rsidR="00800AD8">
        <w:tab/>
        <w:t>a</w:t>
      </w:r>
      <w:r w:rsidR="00800AD8">
        <w:tab/>
        <w:t>kigang</w:t>
      </w:r>
      <w:r w:rsidR="00800AD8">
        <w:tab/>
        <w:t>a</w:t>
      </w:r>
      <w:r w:rsidR="00800AD8">
        <w:tab/>
        <w:t>÷ail.</w:t>
      </w:r>
    </w:p>
    <w:p w14:paraId="2DB2AE37" w14:textId="77777777" w:rsidR="00800AD8" w:rsidRDefault="00800AD8" w:rsidP="008C3B63">
      <w:pPr>
        <w:pStyle w:val="InterlineGlossWithTrans"/>
        <w:tabs>
          <w:tab w:val="left" w:pos="533"/>
          <w:tab w:val="left" w:pos="1472"/>
          <w:tab w:val="left" w:pos="2531"/>
          <w:tab w:val="left" w:pos="2795"/>
          <w:tab w:val="left" w:pos="3659"/>
          <w:tab w:val="left" w:pos="3923"/>
          <w:tab w:val="right" w:pos="8789"/>
        </w:tabs>
      </w:pPr>
      <w:r>
        <w:tab/>
        <w:t>ini-ka</w:t>
      </w:r>
      <w:r>
        <w:tab/>
        <w:t>ma-tsaqu</w:t>
      </w:r>
      <w:r>
        <w:tab/>
        <w:t>a</w:t>
      </w:r>
      <w:r>
        <w:tab/>
        <w:t>ki-gang</w:t>
      </w:r>
      <w:r>
        <w:tab/>
        <w:t>a</w:t>
      </w:r>
      <w:r>
        <w:tab/>
        <w:t>÷ail</w:t>
      </w:r>
    </w:p>
    <w:p w14:paraId="3AD2340C" w14:textId="77777777" w:rsidR="00800AD8" w:rsidRDefault="00800AD8" w:rsidP="008C3B63">
      <w:pPr>
        <w:pStyle w:val="InterlineTrans"/>
        <w:tabs>
          <w:tab w:val="left" w:pos="533"/>
          <w:tab w:val="left" w:pos="1472"/>
          <w:tab w:val="left" w:pos="2531"/>
          <w:tab w:val="left" w:pos="2795"/>
          <w:tab w:val="left" w:pos="3659"/>
          <w:tab w:val="left" w:pos="3923"/>
          <w:tab w:val="right" w:pos="8789"/>
        </w:tabs>
      </w:pPr>
      <w:r>
        <w:tab/>
        <w:t>not-after</w:t>
      </w:r>
      <w:r>
        <w:tab/>
      </w:r>
      <w:r>
        <w:rPr>
          <w:smallCaps/>
        </w:rPr>
        <w:t>stat</w:t>
      </w:r>
      <w:r>
        <w:t>-able</w:t>
      </w:r>
      <w:r>
        <w:rPr>
          <w:smallCaps/>
        </w:rPr>
        <w:tab/>
        <w:t>c</w:t>
      </w:r>
      <w:r>
        <w:rPr>
          <w:smallCaps/>
        </w:rPr>
        <w:tab/>
      </w:r>
      <w:r>
        <w:t>do-crab</w:t>
      </w:r>
      <w:r>
        <w:rPr>
          <w:smallCaps/>
        </w:rPr>
        <w:tab/>
        <w:t>c</w:t>
      </w:r>
      <w:r>
        <w:rPr>
          <w:smallCaps/>
        </w:rPr>
        <w:tab/>
      </w:r>
      <w:r>
        <w:t>monkey</w:t>
      </w:r>
    </w:p>
    <w:p w14:paraId="2D238674" w14:textId="77777777" w:rsidR="00800AD8" w:rsidRDefault="00800AD8" w:rsidP="008C3B63">
      <w:pPr>
        <w:pStyle w:val="InterlineFree"/>
        <w:tabs>
          <w:tab w:val="right" w:pos="8789"/>
        </w:tabs>
      </w:pPr>
      <w:r>
        <w:t>The monkey wasn’t any good at collecting crabs.</w:t>
      </w:r>
    </w:p>
    <w:p w14:paraId="46E9DEAA" w14:textId="77777777" w:rsidR="00800AD8" w:rsidRDefault="00DC1AE0" w:rsidP="008C3B63">
      <w:pPr>
        <w:pStyle w:val="InterlineText"/>
        <w:tabs>
          <w:tab w:val="left" w:pos="533"/>
          <w:tab w:val="left" w:pos="1022"/>
          <w:tab w:val="left" w:pos="1976"/>
          <w:tab w:val="left" w:pos="3020"/>
          <w:tab w:val="left" w:pos="3524"/>
          <w:tab w:val="left" w:pos="4253"/>
          <w:tab w:val="left" w:pos="4727"/>
          <w:tab w:val="right" w:pos="8789"/>
        </w:tabs>
      </w:pPr>
      <w:r w:rsidRPr="003A1D48">
        <w:rPr>
          <w:rStyle w:val="InterlineTextNumChar"/>
        </w:rPr>
        <w:t>019</w:t>
      </w:r>
      <w:r w:rsidR="00800AD8">
        <w:tab/>
        <w:t>qau</w:t>
      </w:r>
      <w:r w:rsidR="00800AD8">
        <w:tab/>
        <w:t>“temapi</w:t>
      </w:r>
      <w:r w:rsidR="00800AD8">
        <w:tab/>
        <w:t>itjen</w:t>
      </w:r>
      <w:r w:rsidR="00800AD8">
        <w:tab/>
        <w:t>tua</w:t>
      </w:r>
      <w:r w:rsidR="00800AD8">
        <w:tab/>
        <w:t>vasa,”</w:t>
      </w:r>
      <w:r w:rsidR="00800AD8">
        <w:tab/>
        <w:t>aya</w:t>
      </w:r>
      <w:r w:rsidR="00800AD8">
        <w:tab/>
        <w:t>tiamadju.</w:t>
      </w:r>
    </w:p>
    <w:p w14:paraId="15100763" w14:textId="77777777" w:rsidR="00800AD8" w:rsidRDefault="00800AD8" w:rsidP="008C3B63">
      <w:pPr>
        <w:pStyle w:val="InterlineGlossWithTrans"/>
        <w:tabs>
          <w:tab w:val="left" w:pos="533"/>
          <w:tab w:val="left" w:pos="1022"/>
          <w:tab w:val="left" w:pos="1976"/>
          <w:tab w:val="left" w:pos="3020"/>
          <w:tab w:val="left" w:pos="3524"/>
          <w:tab w:val="left" w:pos="4253"/>
          <w:tab w:val="left" w:pos="4727"/>
          <w:tab w:val="right" w:pos="8789"/>
        </w:tabs>
      </w:pPr>
      <w:r>
        <w:tab/>
        <w:t>qau</w:t>
      </w:r>
      <w:r>
        <w:tab/>
        <w:t>em=tapi</w:t>
      </w:r>
      <w:r>
        <w:tab/>
        <w:t>itjen</w:t>
      </w:r>
      <w:r>
        <w:tab/>
        <w:t>tua</w:t>
      </w:r>
      <w:r>
        <w:tab/>
        <w:t>vasa</w:t>
      </w:r>
      <w:r>
        <w:tab/>
        <w:t>aya</w:t>
      </w:r>
      <w:r>
        <w:tab/>
        <w:t>ti-a-madju</w:t>
      </w:r>
    </w:p>
    <w:p w14:paraId="22F81C76" w14:textId="77777777" w:rsidR="00800AD8" w:rsidRDefault="00800AD8" w:rsidP="008C3B63">
      <w:pPr>
        <w:pStyle w:val="InterlineTrans"/>
        <w:tabs>
          <w:tab w:val="left" w:pos="533"/>
          <w:tab w:val="left" w:pos="1022"/>
          <w:tab w:val="left" w:pos="1976"/>
          <w:tab w:val="left" w:pos="3020"/>
          <w:tab w:val="left" w:pos="3524"/>
          <w:tab w:val="left" w:pos="4253"/>
          <w:tab w:val="left" w:pos="4727"/>
          <w:tab w:val="right" w:pos="8789"/>
        </w:tabs>
      </w:pPr>
      <w:r>
        <w:tab/>
        <w:t>so</w:t>
      </w:r>
      <w:r>
        <w:tab/>
      </w:r>
      <w:r>
        <w:rPr>
          <w:smallCaps/>
        </w:rPr>
        <w:t>af</w:t>
      </w:r>
      <w:r>
        <w:t>=bake</w:t>
      </w:r>
      <w:r>
        <w:tab/>
      </w:r>
      <w:r>
        <w:rPr>
          <w:smallCaps/>
        </w:rPr>
        <w:t>f.</w:t>
      </w:r>
      <w:r>
        <w:t>we(</w:t>
      </w:r>
      <w:r>
        <w:rPr>
          <w:smallCaps/>
        </w:rPr>
        <w:t>inc</w:t>
      </w:r>
      <w:r>
        <w:t>)</w:t>
      </w:r>
      <w:r>
        <w:tab/>
      </w:r>
      <w:r>
        <w:rPr>
          <w:smallCaps/>
        </w:rPr>
        <w:t>obl</w:t>
      </w:r>
      <w:r>
        <w:tab/>
        <w:t>taro</w:t>
      </w:r>
      <w:r>
        <w:tab/>
        <w:t>say</w:t>
      </w:r>
      <w:r>
        <w:tab/>
      </w:r>
      <w:r>
        <w:rPr>
          <w:smallCaps/>
        </w:rPr>
        <w:t>f-pl</w:t>
      </w:r>
      <w:r>
        <w:t>-</w:t>
      </w:r>
      <w:r>
        <w:rPr>
          <w:smallCaps/>
        </w:rPr>
        <w:t>3rd.pers</w:t>
      </w:r>
    </w:p>
    <w:p w14:paraId="236896E3" w14:textId="77777777" w:rsidR="00800AD8" w:rsidRDefault="00800AD8" w:rsidP="008C3B63">
      <w:pPr>
        <w:pStyle w:val="InterlineFree"/>
        <w:tabs>
          <w:tab w:val="right" w:pos="8789"/>
        </w:tabs>
      </w:pPr>
      <w:r>
        <w:t>“We’ll cook some taro in an earth oven,” they said.</w:t>
      </w:r>
    </w:p>
    <w:p w14:paraId="7E7148E5" w14:textId="77777777" w:rsidR="00800AD8" w:rsidRDefault="00DC1AE0" w:rsidP="008C3B63">
      <w:pPr>
        <w:pStyle w:val="InterlineText"/>
        <w:tabs>
          <w:tab w:val="left" w:pos="533"/>
          <w:tab w:val="left" w:pos="1022"/>
          <w:tab w:val="left" w:pos="1976"/>
          <w:tab w:val="left" w:pos="2975"/>
          <w:tab w:val="left" w:pos="3239"/>
          <w:tab w:val="right" w:pos="8789"/>
        </w:tabs>
      </w:pPr>
      <w:r w:rsidRPr="003A1D48">
        <w:rPr>
          <w:rStyle w:val="InterlineTextNumChar"/>
        </w:rPr>
        <w:t>020</w:t>
      </w:r>
      <w:r w:rsidR="00800AD8">
        <w:tab/>
        <w:t>qau</w:t>
      </w:r>
      <w:r w:rsidR="00800AD8">
        <w:tab/>
        <w:t>temapi;</w:t>
      </w:r>
      <w:r w:rsidR="00800AD8">
        <w:tab/>
        <w:t>penuîat</w:t>
      </w:r>
      <w:r w:rsidR="00800AD8">
        <w:tab/>
        <w:t>a</w:t>
      </w:r>
      <w:r w:rsidR="00800AD8">
        <w:tab/>
        <w:t>tinapi.</w:t>
      </w:r>
    </w:p>
    <w:p w14:paraId="5B066F80" w14:textId="77777777" w:rsidR="00800AD8" w:rsidRDefault="00800AD8" w:rsidP="008C3B63">
      <w:pPr>
        <w:pStyle w:val="InterlineGlossWithTrans"/>
        <w:tabs>
          <w:tab w:val="left" w:pos="533"/>
          <w:tab w:val="left" w:pos="1022"/>
          <w:tab w:val="left" w:pos="1976"/>
          <w:tab w:val="left" w:pos="2975"/>
          <w:tab w:val="left" w:pos="3239"/>
          <w:tab w:val="right" w:pos="8789"/>
        </w:tabs>
      </w:pPr>
      <w:r>
        <w:tab/>
        <w:t>qau</w:t>
      </w:r>
      <w:r>
        <w:tab/>
        <w:t>em=tapi</w:t>
      </w:r>
      <w:r>
        <w:tab/>
        <w:t>en=puîat</w:t>
      </w:r>
      <w:r>
        <w:tab/>
        <w:t>a</w:t>
      </w:r>
      <w:r>
        <w:tab/>
        <w:t>in=tapi</w:t>
      </w:r>
    </w:p>
    <w:p w14:paraId="20F07A83" w14:textId="77777777" w:rsidR="00800AD8" w:rsidRDefault="00800AD8" w:rsidP="008C3B63">
      <w:pPr>
        <w:pStyle w:val="InterlineTrans"/>
        <w:tabs>
          <w:tab w:val="left" w:pos="533"/>
          <w:tab w:val="left" w:pos="1022"/>
          <w:tab w:val="left" w:pos="1976"/>
          <w:tab w:val="left" w:pos="2975"/>
          <w:tab w:val="left" w:pos="3239"/>
          <w:tab w:val="right" w:pos="8789"/>
        </w:tabs>
      </w:pPr>
      <w:r>
        <w:tab/>
        <w:t>so</w:t>
      </w:r>
      <w:r>
        <w:tab/>
      </w:r>
      <w:r>
        <w:rPr>
          <w:smallCaps/>
        </w:rPr>
        <w:t>af</w:t>
      </w:r>
      <w:r>
        <w:t>=bake</w:t>
      </w:r>
      <w:r>
        <w:tab/>
      </w:r>
      <w:r>
        <w:rPr>
          <w:smallCaps/>
        </w:rPr>
        <w:t>af</w:t>
      </w:r>
      <w:r>
        <w:t>=all</w:t>
      </w:r>
      <w:r>
        <w:rPr>
          <w:smallCaps/>
        </w:rPr>
        <w:tab/>
        <w:t>c</w:t>
      </w:r>
      <w:r>
        <w:rPr>
          <w:smallCaps/>
        </w:rPr>
        <w:tab/>
        <w:t>perf</w:t>
      </w:r>
      <w:r>
        <w:t>=bake</w:t>
      </w:r>
    </w:p>
    <w:p w14:paraId="4498B47A" w14:textId="77777777" w:rsidR="00800AD8" w:rsidRDefault="00800AD8" w:rsidP="008C3B63">
      <w:pPr>
        <w:pStyle w:val="InterlineFree"/>
        <w:tabs>
          <w:tab w:val="right" w:pos="8789"/>
        </w:tabs>
      </w:pPr>
      <w:r>
        <w:t>So they made an earth-oven; all their taro was cooked (?).</w:t>
      </w:r>
    </w:p>
    <w:p w14:paraId="315091B3" w14:textId="77777777" w:rsidR="00800AD8" w:rsidRDefault="00DC1AE0" w:rsidP="008C3B63">
      <w:pPr>
        <w:pStyle w:val="InterlineText"/>
        <w:tabs>
          <w:tab w:val="left" w:pos="533"/>
          <w:tab w:val="left" w:pos="1217"/>
          <w:tab w:val="left" w:pos="2396"/>
          <w:tab w:val="left" w:pos="3440"/>
          <w:tab w:val="left" w:pos="3704"/>
          <w:tab w:val="left" w:pos="4448"/>
          <w:tab w:val="left" w:pos="5432"/>
          <w:tab w:val="right" w:pos="8789"/>
        </w:tabs>
      </w:pPr>
      <w:r w:rsidRPr="003A1D48">
        <w:rPr>
          <w:rStyle w:val="InterlineTextNumChar"/>
        </w:rPr>
        <w:t>021</w:t>
      </w:r>
      <w:r w:rsidR="00800AD8">
        <w:tab/>
        <w:t>“ari,</w:t>
      </w:r>
      <w:r w:rsidR="00800AD8">
        <w:tab/>
        <w:t>mavanaw</w:t>
      </w:r>
      <w:r w:rsidR="00800AD8">
        <w:tab/>
        <w:t>itjen</w:t>
      </w:r>
      <w:r w:rsidR="00800AD8">
        <w:tab/>
        <w:t>a</w:t>
      </w:r>
      <w:r w:rsidR="00800AD8">
        <w:tab/>
        <w:t>sema</w:t>
      </w:r>
      <w:r w:rsidR="00800AD8">
        <w:tab/>
        <w:t>djanaw,”</w:t>
      </w:r>
      <w:r w:rsidR="00800AD8">
        <w:tab/>
        <w:t>aya.</w:t>
      </w:r>
    </w:p>
    <w:p w14:paraId="7AF250A6" w14:textId="77777777" w:rsidR="00800AD8" w:rsidRDefault="00800AD8" w:rsidP="008C3B63">
      <w:pPr>
        <w:pStyle w:val="InterlineGlossWithTrans"/>
        <w:tabs>
          <w:tab w:val="left" w:pos="533"/>
          <w:tab w:val="left" w:pos="1217"/>
          <w:tab w:val="left" w:pos="2396"/>
          <w:tab w:val="left" w:pos="3440"/>
          <w:tab w:val="left" w:pos="3704"/>
          <w:tab w:val="left" w:pos="4448"/>
          <w:tab w:val="left" w:pos="5432"/>
          <w:tab w:val="right" w:pos="8789"/>
        </w:tabs>
      </w:pPr>
      <w:r>
        <w:tab/>
        <w:t>ari</w:t>
      </w:r>
      <w:r>
        <w:tab/>
        <w:t>ma-vanaw</w:t>
      </w:r>
      <w:r>
        <w:tab/>
        <w:t>itjen</w:t>
      </w:r>
      <w:r>
        <w:tab/>
        <w:t>a</w:t>
      </w:r>
      <w:r>
        <w:tab/>
        <w:t>em=sa</w:t>
      </w:r>
      <w:r>
        <w:tab/>
        <w:t>djanaw</w:t>
      </w:r>
      <w:r>
        <w:tab/>
        <w:t>aya</w:t>
      </w:r>
    </w:p>
    <w:p w14:paraId="3D0CDB3A" w14:textId="77777777" w:rsidR="00800AD8" w:rsidRDefault="00800AD8" w:rsidP="008C3B63">
      <w:pPr>
        <w:pStyle w:val="InterlineTrans"/>
        <w:tabs>
          <w:tab w:val="left" w:pos="533"/>
          <w:tab w:val="left" w:pos="1217"/>
          <w:tab w:val="left" w:pos="2396"/>
          <w:tab w:val="left" w:pos="3440"/>
          <w:tab w:val="left" w:pos="3704"/>
          <w:tab w:val="left" w:pos="4448"/>
          <w:tab w:val="left" w:pos="5432"/>
          <w:tab w:val="right" w:pos="8789"/>
        </w:tabs>
      </w:pPr>
      <w:r>
        <w:tab/>
        <w:t>go.on</w:t>
      </w:r>
      <w:r>
        <w:tab/>
      </w:r>
      <w:r>
        <w:rPr>
          <w:smallCaps/>
        </w:rPr>
        <w:t>stat</w:t>
      </w:r>
      <w:r>
        <w:t>-bathe</w:t>
      </w:r>
      <w:r>
        <w:tab/>
      </w:r>
      <w:r>
        <w:rPr>
          <w:smallCaps/>
        </w:rPr>
        <w:t>f.</w:t>
      </w:r>
      <w:r>
        <w:t>we(</w:t>
      </w:r>
      <w:r>
        <w:rPr>
          <w:smallCaps/>
        </w:rPr>
        <w:t>inc</w:t>
      </w:r>
      <w:r>
        <w:t>)</w:t>
      </w:r>
      <w:r>
        <w:rPr>
          <w:smallCaps/>
        </w:rPr>
        <w:tab/>
        <w:t>c</w:t>
      </w:r>
      <w:r>
        <w:rPr>
          <w:smallCaps/>
        </w:rPr>
        <w:tab/>
        <w:t>af</w:t>
      </w:r>
      <w:r>
        <w:t>=go</w:t>
      </w:r>
      <w:r>
        <w:tab/>
        <w:t>lake</w:t>
      </w:r>
      <w:r>
        <w:tab/>
        <w:t>say</w:t>
      </w:r>
    </w:p>
    <w:p w14:paraId="314321B4" w14:textId="77777777" w:rsidR="00800AD8" w:rsidRDefault="00800AD8" w:rsidP="008C3B63">
      <w:pPr>
        <w:pStyle w:val="InterlineFree"/>
        <w:tabs>
          <w:tab w:val="right" w:pos="8789"/>
        </w:tabs>
      </w:pPr>
      <w:r>
        <w:t>“Come on, we’ll bathe in the pool,” they said.</w:t>
      </w:r>
    </w:p>
    <w:p w14:paraId="7770C3DD" w14:textId="77777777" w:rsidR="00800AD8" w:rsidRDefault="00DC1AE0" w:rsidP="008C3B63">
      <w:pPr>
        <w:pStyle w:val="InterlineText"/>
        <w:tabs>
          <w:tab w:val="left" w:pos="533"/>
          <w:tab w:val="left" w:pos="1172"/>
          <w:tab w:val="left" w:pos="1436"/>
          <w:tab w:val="right" w:pos="8789"/>
        </w:tabs>
      </w:pPr>
      <w:r w:rsidRPr="003A1D48">
        <w:rPr>
          <w:rStyle w:val="InterlineTextNumChar"/>
        </w:rPr>
        <w:t>022</w:t>
      </w:r>
      <w:r w:rsidR="00800AD8">
        <w:tab/>
        <w:t>vaik</w:t>
      </w:r>
      <w:r w:rsidR="00800AD8">
        <w:tab/>
        <w:t>a</w:t>
      </w:r>
      <w:r w:rsidR="00800AD8">
        <w:tab/>
        <w:t>mavanaw.</w:t>
      </w:r>
    </w:p>
    <w:p w14:paraId="3C16EE72" w14:textId="77777777" w:rsidR="00800AD8" w:rsidRDefault="00800AD8" w:rsidP="008C3B63">
      <w:pPr>
        <w:pStyle w:val="InterlineGlossWithTrans"/>
        <w:tabs>
          <w:tab w:val="left" w:pos="533"/>
          <w:tab w:val="left" w:pos="1172"/>
          <w:tab w:val="left" w:pos="1436"/>
          <w:tab w:val="right" w:pos="8789"/>
        </w:tabs>
      </w:pPr>
      <w:r>
        <w:tab/>
        <w:t>vaik</w:t>
      </w:r>
      <w:r>
        <w:tab/>
        <w:t>a</w:t>
      </w:r>
      <w:r>
        <w:tab/>
        <w:t>ma-vanaw</w:t>
      </w:r>
    </w:p>
    <w:p w14:paraId="56C65A50" w14:textId="77777777" w:rsidR="00800AD8" w:rsidRDefault="00800AD8" w:rsidP="008C3B63">
      <w:pPr>
        <w:pStyle w:val="InterlineTransNoFree"/>
        <w:tabs>
          <w:tab w:val="left" w:pos="1172"/>
          <w:tab w:val="left" w:pos="1436"/>
          <w:tab w:val="right" w:pos="8789"/>
        </w:tabs>
      </w:pPr>
      <w:r>
        <w:tab/>
        <w:t>leave</w:t>
      </w:r>
      <w:r>
        <w:rPr>
          <w:smallCaps/>
        </w:rPr>
        <w:tab/>
        <w:t>c</w:t>
      </w:r>
      <w:r>
        <w:rPr>
          <w:smallCaps/>
        </w:rPr>
        <w:tab/>
        <w:t>stat</w:t>
      </w:r>
      <w:r>
        <w:t>-bathe</w:t>
      </w:r>
      <w:r w:rsidR="00CE59C6">
        <w:tab/>
        <w:t>They went to bathe.</w:t>
      </w:r>
    </w:p>
    <w:p w14:paraId="1283932B" w14:textId="77777777" w:rsidR="00800AD8" w:rsidRDefault="00DC1AE0" w:rsidP="008C3B63">
      <w:pPr>
        <w:pStyle w:val="InterlineText"/>
        <w:tabs>
          <w:tab w:val="left" w:pos="533"/>
          <w:tab w:val="left" w:pos="1022"/>
          <w:tab w:val="left" w:pos="1676"/>
          <w:tab w:val="left" w:pos="3590"/>
          <w:tab w:val="left" w:pos="4319"/>
          <w:tab w:val="left" w:pos="4583"/>
          <w:tab w:val="left" w:pos="6047"/>
          <w:tab w:val="left" w:pos="6521"/>
          <w:tab w:val="right" w:pos="8789"/>
        </w:tabs>
      </w:pPr>
      <w:r w:rsidRPr="003A1D48">
        <w:rPr>
          <w:rStyle w:val="InterlineTextNumChar"/>
        </w:rPr>
        <w:t>023</w:t>
      </w:r>
      <w:r w:rsidR="00800AD8">
        <w:tab/>
        <w:t>qau</w:t>
      </w:r>
      <w:r w:rsidR="00800AD8">
        <w:tab/>
        <w:t>“pare</w:t>
      </w:r>
      <w:r w:rsidR="00800AD8">
        <w:tab/>
        <w:t>ledeledepi;</w:t>
      </w:r>
      <w:r w:rsidR="00800AD8">
        <w:tab/>
        <w:t>tima</w:t>
      </w:r>
      <w:r w:rsidR="00800AD8">
        <w:tab/>
        <w:t>a</w:t>
      </w:r>
      <w:r w:rsidR="00800AD8">
        <w:tab/>
        <w:t>tsuatsuay?”</w:t>
      </w:r>
      <w:r w:rsidR="00800AD8">
        <w:tab/>
        <w:t>aya</w:t>
      </w:r>
      <w:r w:rsidR="00CE59C6">
        <w:tab/>
        <w:t>tiamadju.</w:t>
      </w:r>
    </w:p>
    <w:p w14:paraId="5CB1A5DF" w14:textId="77777777" w:rsidR="00800AD8" w:rsidRDefault="00800AD8" w:rsidP="008C3B63">
      <w:pPr>
        <w:pStyle w:val="InterlineGlossWithTrans"/>
        <w:tabs>
          <w:tab w:val="left" w:pos="533"/>
          <w:tab w:val="left" w:pos="1022"/>
          <w:tab w:val="left" w:pos="1676"/>
          <w:tab w:val="left" w:pos="3590"/>
          <w:tab w:val="left" w:pos="4319"/>
          <w:tab w:val="left" w:pos="4583"/>
          <w:tab w:val="left" w:pos="6047"/>
          <w:tab w:val="left" w:pos="6521"/>
          <w:tab w:val="right" w:pos="8789"/>
        </w:tabs>
      </w:pPr>
      <w:r>
        <w:tab/>
        <w:t>qau</w:t>
      </w:r>
      <w:r>
        <w:tab/>
        <w:t>pare</w:t>
      </w:r>
      <w:r>
        <w:tab/>
        <w:t>lede-ledep-i</w:t>
      </w:r>
      <w:r>
        <w:tab/>
        <w:t>ti-ima</w:t>
      </w:r>
      <w:r>
        <w:tab/>
        <w:t>a</w:t>
      </w:r>
      <w:r>
        <w:tab/>
        <w:t>tsua-tsuay</w:t>
      </w:r>
      <w:r>
        <w:tab/>
        <w:t>aya</w:t>
      </w:r>
      <w:r w:rsidR="00CE59C6">
        <w:tab/>
        <w:t>ti-a-madju</w:t>
      </w:r>
    </w:p>
    <w:p w14:paraId="26354045" w14:textId="77777777" w:rsidR="00800AD8" w:rsidRDefault="00800AD8" w:rsidP="008C3B63">
      <w:pPr>
        <w:pStyle w:val="InterlineTrans"/>
        <w:tabs>
          <w:tab w:val="left" w:pos="533"/>
          <w:tab w:val="left" w:pos="1022"/>
          <w:tab w:val="left" w:pos="1676"/>
          <w:tab w:val="left" w:pos="3590"/>
          <w:tab w:val="left" w:pos="4319"/>
          <w:tab w:val="left" w:pos="4583"/>
          <w:tab w:val="left" w:pos="6047"/>
          <w:tab w:val="left" w:pos="6521"/>
          <w:tab w:val="right" w:pos="8789"/>
        </w:tabs>
      </w:pPr>
      <w:r>
        <w:tab/>
        <w:t>so</w:t>
      </w:r>
      <w:r>
        <w:tab/>
        <w:t>pair</w:t>
      </w:r>
      <w:r>
        <w:tab/>
      </w:r>
      <w:r>
        <w:rPr>
          <w:smallCaps/>
        </w:rPr>
        <w:t>red</w:t>
      </w:r>
      <w:r>
        <w:t>-descend-</w:t>
      </w:r>
      <w:r>
        <w:rPr>
          <w:smallCaps/>
        </w:rPr>
        <w:t>hort</w:t>
      </w:r>
      <w:r>
        <w:tab/>
      </w:r>
      <w:r>
        <w:rPr>
          <w:smallCaps/>
        </w:rPr>
        <w:t>f-</w:t>
      </w:r>
      <w:r>
        <w:t>who</w:t>
      </w:r>
      <w:r>
        <w:rPr>
          <w:smallCaps/>
        </w:rPr>
        <w:tab/>
        <w:t>c</w:t>
      </w:r>
      <w:r>
        <w:rPr>
          <w:smallCaps/>
        </w:rPr>
        <w:tab/>
        <w:t>red</w:t>
      </w:r>
      <w:r>
        <w:t>-long.time</w:t>
      </w:r>
      <w:r>
        <w:tab/>
        <w:t>say</w:t>
      </w:r>
      <w:r w:rsidR="00CE59C6">
        <w:tab/>
      </w:r>
      <w:r w:rsidR="00CE59C6">
        <w:rPr>
          <w:smallCaps/>
        </w:rPr>
        <w:t>f</w:t>
      </w:r>
      <w:r w:rsidR="00CE59C6">
        <w:t>-</w:t>
      </w:r>
      <w:r w:rsidR="00CE59C6">
        <w:rPr>
          <w:smallCaps/>
        </w:rPr>
        <w:t>pl</w:t>
      </w:r>
      <w:r w:rsidR="00CE59C6">
        <w:t>-</w:t>
      </w:r>
      <w:r w:rsidR="00CE59C6">
        <w:rPr>
          <w:smallCaps/>
        </w:rPr>
        <w:t>3rd</w:t>
      </w:r>
      <w:r w:rsidR="00CE59C6">
        <w:t>.</w:t>
      </w:r>
      <w:r w:rsidR="00CE59C6">
        <w:rPr>
          <w:smallCaps/>
        </w:rPr>
        <w:t>pers</w:t>
      </w:r>
    </w:p>
    <w:p w14:paraId="63EF4BE4" w14:textId="77777777" w:rsidR="00800AD8" w:rsidRDefault="00800AD8" w:rsidP="008C3B63">
      <w:pPr>
        <w:pStyle w:val="InterlineFree"/>
        <w:tabs>
          <w:tab w:val="right" w:pos="8789"/>
        </w:tabs>
      </w:pPr>
      <w:r>
        <w:t>“Let’s both dive in, and see who can stay under longest,” they said.</w:t>
      </w:r>
    </w:p>
    <w:p w14:paraId="6E3F45D6" w14:textId="77777777" w:rsidR="00800AD8" w:rsidRDefault="00DC1AE0" w:rsidP="008C3B63">
      <w:pPr>
        <w:pStyle w:val="InterlineText"/>
        <w:tabs>
          <w:tab w:val="left" w:pos="533"/>
          <w:tab w:val="left" w:pos="1187"/>
          <w:tab w:val="left" w:pos="3131"/>
          <w:tab w:val="left" w:pos="4220"/>
          <w:tab w:val="left" w:pos="4979"/>
          <w:tab w:val="left" w:pos="5453"/>
          <w:tab w:val="left" w:pos="5717"/>
          <w:tab w:val="right" w:pos="8789"/>
        </w:tabs>
      </w:pPr>
      <w:r w:rsidRPr="003A1D48">
        <w:rPr>
          <w:rStyle w:val="InterlineTextNumChar"/>
        </w:rPr>
        <w:t>024</w:t>
      </w:r>
      <w:r w:rsidR="00800AD8">
        <w:tab/>
        <w:t>“nu</w:t>
      </w:r>
      <w:r w:rsidR="00800AD8">
        <w:tab/>
        <w:t>maitazua,</w:t>
      </w:r>
      <w:r w:rsidR="00800AD8">
        <w:tab/>
        <w:t>tiakenay</w:t>
      </w:r>
      <w:r w:rsidR="00800AD8">
        <w:tab/>
        <w:t>anan,”</w:t>
      </w:r>
      <w:r w:rsidR="00800AD8">
        <w:tab/>
        <w:t>aya</w:t>
      </w:r>
      <w:r w:rsidR="00800AD8">
        <w:tab/>
        <w:t>a</w:t>
      </w:r>
      <w:r w:rsidR="00800AD8">
        <w:tab/>
        <w:t>÷ail.</w:t>
      </w:r>
    </w:p>
    <w:p w14:paraId="0C67250C" w14:textId="77777777" w:rsidR="00800AD8" w:rsidRDefault="00800AD8" w:rsidP="008C3B63">
      <w:pPr>
        <w:pStyle w:val="InterlineGlossWithTrans"/>
        <w:tabs>
          <w:tab w:val="left" w:pos="533"/>
          <w:tab w:val="left" w:pos="1187"/>
          <w:tab w:val="left" w:pos="3131"/>
          <w:tab w:val="left" w:pos="4220"/>
          <w:tab w:val="left" w:pos="4979"/>
          <w:tab w:val="left" w:pos="5453"/>
          <w:tab w:val="left" w:pos="5717"/>
          <w:tab w:val="right" w:pos="8789"/>
        </w:tabs>
      </w:pPr>
      <w:r>
        <w:tab/>
        <w:t>nu</w:t>
      </w:r>
      <w:r>
        <w:tab/>
        <w:t>ma-aya-ta-zua</w:t>
      </w:r>
      <w:r>
        <w:tab/>
        <w:t>ti-aken-ay</w:t>
      </w:r>
      <w:r>
        <w:tab/>
        <w:t>anan</w:t>
      </w:r>
      <w:r>
        <w:tab/>
        <w:t>aya</w:t>
      </w:r>
      <w:r>
        <w:tab/>
        <w:t>a</w:t>
      </w:r>
      <w:r>
        <w:tab/>
        <w:t>÷ail</w:t>
      </w:r>
    </w:p>
    <w:p w14:paraId="6C04EC0A" w14:textId="77777777" w:rsidR="00800AD8" w:rsidRDefault="00800AD8" w:rsidP="008C3B63">
      <w:pPr>
        <w:pStyle w:val="InterlineTrans"/>
        <w:tabs>
          <w:tab w:val="left" w:pos="533"/>
          <w:tab w:val="left" w:pos="1187"/>
          <w:tab w:val="left" w:pos="3131"/>
          <w:tab w:val="left" w:pos="4220"/>
          <w:tab w:val="left" w:pos="4979"/>
          <w:tab w:val="left" w:pos="5453"/>
          <w:tab w:val="left" w:pos="5717"/>
          <w:tab w:val="right" w:pos="8789"/>
        </w:tabs>
      </w:pPr>
      <w:r>
        <w:tab/>
        <w:t>when</w:t>
      </w:r>
      <w:r>
        <w:tab/>
      </w:r>
      <w:r>
        <w:rPr>
          <w:smallCaps/>
        </w:rPr>
        <w:t>stat</w:t>
      </w:r>
      <w:r>
        <w:t>-be.thus-?-that</w:t>
      </w:r>
      <w:r>
        <w:tab/>
      </w:r>
      <w:r>
        <w:rPr>
          <w:smallCaps/>
        </w:rPr>
        <w:t>f-</w:t>
      </w:r>
      <w:r>
        <w:t>I-will</w:t>
      </w:r>
      <w:r>
        <w:tab/>
        <w:t>still</w:t>
      </w:r>
      <w:r>
        <w:tab/>
        <w:t>say</w:t>
      </w:r>
      <w:r>
        <w:rPr>
          <w:smallCaps/>
        </w:rPr>
        <w:tab/>
        <w:t>c</w:t>
      </w:r>
      <w:r>
        <w:rPr>
          <w:smallCaps/>
        </w:rPr>
        <w:tab/>
      </w:r>
      <w:r>
        <w:t>monkey</w:t>
      </w:r>
    </w:p>
    <w:p w14:paraId="13E01BB2" w14:textId="77777777" w:rsidR="00800AD8" w:rsidRDefault="00800AD8" w:rsidP="008C3B63">
      <w:pPr>
        <w:pStyle w:val="InterlineFree"/>
        <w:tabs>
          <w:tab w:val="right" w:pos="8789"/>
        </w:tabs>
      </w:pPr>
      <w:r>
        <w:t>“All right; I’ll go first,” said the monkey.</w:t>
      </w:r>
    </w:p>
    <w:p w14:paraId="17932A0C" w14:textId="77777777" w:rsidR="00800AD8" w:rsidRDefault="00DC1AE0" w:rsidP="008C3B63">
      <w:pPr>
        <w:pStyle w:val="InterlineText"/>
        <w:tabs>
          <w:tab w:val="left" w:pos="533"/>
          <w:tab w:val="left" w:pos="1022"/>
          <w:tab w:val="left" w:pos="2246"/>
          <w:tab w:val="left" w:pos="2510"/>
          <w:tab w:val="right" w:pos="8789"/>
        </w:tabs>
      </w:pPr>
      <w:r w:rsidRPr="003A1D48">
        <w:rPr>
          <w:rStyle w:val="InterlineTextNumChar"/>
        </w:rPr>
        <w:t>025</w:t>
      </w:r>
      <w:r w:rsidR="00800AD8">
        <w:tab/>
        <w:t>qau</w:t>
      </w:r>
      <w:r w:rsidR="00800AD8">
        <w:tab/>
        <w:t>lemdep</w:t>
      </w:r>
      <w:r w:rsidR="00800AD8">
        <w:tab/>
        <w:t>a</w:t>
      </w:r>
      <w:r w:rsidR="00800AD8">
        <w:tab/>
        <w:t>÷ail.</w:t>
      </w:r>
    </w:p>
    <w:p w14:paraId="03C0D28C" w14:textId="77777777" w:rsidR="00800AD8" w:rsidRDefault="00800AD8" w:rsidP="008C3B63">
      <w:pPr>
        <w:pStyle w:val="InterlineGlossWithTrans"/>
        <w:tabs>
          <w:tab w:val="left" w:pos="533"/>
          <w:tab w:val="left" w:pos="1022"/>
          <w:tab w:val="left" w:pos="2246"/>
          <w:tab w:val="left" w:pos="2510"/>
          <w:tab w:val="right" w:pos="8789"/>
        </w:tabs>
      </w:pPr>
      <w:r>
        <w:tab/>
        <w:t>qau</w:t>
      </w:r>
      <w:r>
        <w:tab/>
        <w:t>m=ledep</w:t>
      </w:r>
      <w:r>
        <w:tab/>
        <w:t>a</w:t>
      </w:r>
      <w:r>
        <w:tab/>
        <w:t>÷ail</w:t>
      </w:r>
    </w:p>
    <w:p w14:paraId="175A0394" w14:textId="77777777" w:rsidR="00800AD8" w:rsidRDefault="00800AD8" w:rsidP="008C3B63">
      <w:pPr>
        <w:pStyle w:val="InterlineTransNoFree"/>
        <w:tabs>
          <w:tab w:val="left" w:pos="1022"/>
          <w:tab w:val="left" w:pos="2246"/>
          <w:tab w:val="left" w:pos="2510"/>
          <w:tab w:val="right" w:pos="8789"/>
        </w:tabs>
      </w:pPr>
      <w:r>
        <w:tab/>
        <w:t>so</w:t>
      </w:r>
      <w:r>
        <w:tab/>
      </w:r>
      <w:r>
        <w:rPr>
          <w:smallCaps/>
        </w:rPr>
        <w:t>af</w:t>
      </w:r>
      <w:r>
        <w:t>=descend</w:t>
      </w:r>
      <w:r>
        <w:rPr>
          <w:smallCaps/>
        </w:rPr>
        <w:tab/>
        <w:t>c</w:t>
      </w:r>
      <w:r>
        <w:rPr>
          <w:smallCaps/>
        </w:rPr>
        <w:tab/>
      </w:r>
      <w:r>
        <w:t>monkey</w:t>
      </w:r>
      <w:r w:rsidR="00CE59C6">
        <w:tab/>
        <w:t>The monkey dived in;</w:t>
      </w:r>
    </w:p>
    <w:p w14:paraId="7347F983" w14:textId="77777777" w:rsidR="00800AD8" w:rsidRDefault="00DC1AE0" w:rsidP="008C3B63">
      <w:pPr>
        <w:pStyle w:val="InterlineText"/>
        <w:tabs>
          <w:tab w:val="left" w:pos="533"/>
          <w:tab w:val="left" w:pos="1472"/>
          <w:tab w:val="left" w:pos="2936"/>
          <w:tab w:val="right" w:pos="8789"/>
        </w:tabs>
      </w:pPr>
      <w:r w:rsidRPr="003A1D48">
        <w:rPr>
          <w:rStyle w:val="InterlineTextNumChar"/>
        </w:rPr>
        <w:t>026</w:t>
      </w:r>
      <w:r w:rsidR="00800AD8">
        <w:tab/>
        <w:t>inika</w:t>
      </w:r>
      <w:r w:rsidR="00800AD8">
        <w:tab/>
        <w:t>tsuatsuay</w:t>
      </w:r>
      <w:r w:rsidR="00800AD8">
        <w:tab/>
        <w:t>tjekatsauan.</w:t>
      </w:r>
    </w:p>
    <w:p w14:paraId="2B3C1200" w14:textId="77777777" w:rsidR="00800AD8" w:rsidRDefault="00800AD8" w:rsidP="008C3B63">
      <w:pPr>
        <w:pStyle w:val="InterlineGlossWithTrans"/>
        <w:tabs>
          <w:tab w:val="left" w:pos="533"/>
          <w:tab w:val="left" w:pos="1472"/>
          <w:tab w:val="left" w:pos="2936"/>
          <w:tab w:val="right" w:pos="8789"/>
        </w:tabs>
      </w:pPr>
      <w:r>
        <w:tab/>
        <w:t>ini-ka</w:t>
      </w:r>
      <w:r>
        <w:tab/>
        <w:t>tsua-tsuay</w:t>
      </w:r>
      <w:r>
        <w:tab/>
        <w:t>tje-ka-tsau-an</w:t>
      </w:r>
    </w:p>
    <w:p w14:paraId="3A8B43C5" w14:textId="77777777" w:rsidR="00800AD8" w:rsidRDefault="00800AD8" w:rsidP="008C3B63">
      <w:pPr>
        <w:pStyle w:val="InterlineTransNoFree"/>
        <w:tabs>
          <w:tab w:val="left" w:pos="1472"/>
          <w:tab w:val="left" w:pos="2936"/>
          <w:tab w:val="right" w:pos="8789"/>
        </w:tabs>
      </w:pPr>
      <w:r>
        <w:tab/>
        <w:t>not-after</w:t>
      </w:r>
      <w:r>
        <w:tab/>
      </w:r>
      <w:r>
        <w:rPr>
          <w:smallCaps/>
        </w:rPr>
        <w:t>red</w:t>
      </w:r>
      <w:r>
        <w:t>-long.time</w:t>
      </w:r>
      <w:r>
        <w:tab/>
        <w:t>do.at-main-being-</w:t>
      </w:r>
      <w:r>
        <w:rPr>
          <w:smallCaps/>
        </w:rPr>
        <w:t>lf</w:t>
      </w:r>
      <w:r w:rsidR="00CE59C6">
        <w:rPr>
          <w:smallCaps/>
        </w:rPr>
        <w:tab/>
      </w:r>
      <w:r w:rsidR="00CE59C6">
        <w:t>and quite soon came out again.</w:t>
      </w:r>
    </w:p>
    <w:p w14:paraId="0BB3B822" w14:textId="77777777" w:rsidR="00800AD8" w:rsidRDefault="00DC1AE0" w:rsidP="008C3B63">
      <w:pPr>
        <w:pStyle w:val="InterlineText"/>
        <w:tabs>
          <w:tab w:val="left" w:pos="533"/>
          <w:tab w:val="left" w:pos="1622"/>
          <w:tab w:val="left" w:pos="2396"/>
          <w:tab w:val="left" w:pos="2870"/>
          <w:tab w:val="right" w:pos="8789"/>
        </w:tabs>
      </w:pPr>
      <w:r w:rsidRPr="003A1D48">
        <w:rPr>
          <w:rStyle w:val="InterlineTextNumChar"/>
        </w:rPr>
        <w:t>027</w:t>
      </w:r>
      <w:r w:rsidR="00800AD8">
        <w:tab/>
        <w:t>“tiakenay</w:t>
      </w:r>
      <w:r w:rsidR="00800AD8">
        <w:tab/>
        <w:t>anga,”</w:t>
      </w:r>
      <w:r w:rsidR="00800AD8">
        <w:tab/>
        <w:t>aya</w:t>
      </w:r>
      <w:r w:rsidR="00800AD8">
        <w:tab/>
        <w:t>qaruqaruman.</w:t>
      </w:r>
    </w:p>
    <w:p w14:paraId="08ABA27B" w14:textId="77777777" w:rsidR="00800AD8" w:rsidRDefault="00800AD8" w:rsidP="008C3B63">
      <w:pPr>
        <w:pStyle w:val="InterlineGlossWithTrans"/>
        <w:tabs>
          <w:tab w:val="left" w:pos="533"/>
          <w:tab w:val="left" w:pos="1622"/>
          <w:tab w:val="left" w:pos="2396"/>
          <w:tab w:val="left" w:pos="2870"/>
          <w:tab w:val="right" w:pos="8789"/>
        </w:tabs>
      </w:pPr>
      <w:r>
        <w:tab/>
        <w:t>ti-aken-ay</w:t>
      </w:r>
      <w:r>
        <w:tab/>
        <w:t>anga</w:t>
      </w:r>
      <w:r>
        <w:tab/>
        <w:t>aya</w:t>
      </w:r>
      <w:r>
        <w:tab/>
        <w:t>qaruqaruman</w:t>
      </w:r>
    </w:p>
    <w:p w14:paraId="3B851004" w14:textId="77777777" w:rsidR="00800AD8" w:rsidRDefault="00800AD8" w:rsidP="008C3B63">
      <w:pPr>
        <w:pStyle w:val="InterlineTransNoFree"/>
        <w:tabs>
          <w:tab w:val="left" w:pos="1622"/>
          <w:tab w:val="left" w:pos="2396"/>
          <w:tab w:val="left" w:pos="2870"/>
          <w:tab w:val="right" w:pos="8789"/>
        </w:tabs>
      </w:pPr>
      <w:r>
        <w:tab/>
      </w:r>
      <w:r>
        <w:rPr>
          <w:smallCaps/>
        </w:rPr>
        <w:t>f-</w:t>
      </w:r>
      <w:r>
        <w:t>I-will</w:t>
      </w:r>
      <w:r>
        <w:tab/>
        <w:t>indeed</w:t>
      </w:r>
      <w:r>
        <w:tab/>
        <w:t>say</w:t>
      </w:r>
      <w:r>
        <w:tab/>
        <w:t>ant.eater</w:t>
      </w:r>
      <w:r w:rsidR="005A0990">
        <w:tab/>
        <w:t>“Now me,” said the ant-eater.</w:t>
      </w:r>
    </w:p>
    <w:p w14:paraId="7AC4404B" w14:textId="77777777" w:rsidR="00800AD8" w:rsidRDefault="00DC1AE0" w:rsidP="008C3B63">
      <w:pPr>
        <w:pStyle w:val="InterlineText"/>
        <w:tabs>
          <w:tab w:val="left" w:pos="533"/>
          <w:tab w:val="left" w:pos="1022"/>
          <w:tab w:val="left" w:pos="2246"/>
          <w:tab w:val="left" w:pos="2510"/>
          <w:tab w:val="right" w:pos="8789"/>
        </w:tabs>
      </w:pPr>
      <w:r w:rsidRPr="003A1D48">
        <w:rPr>
          <w:rStyle w:val="InterlineTextNumChar"/>
        </w:rPr>
        <w:t>028</w:t>
      </w:r>
      <w:r w:rsidR="00800AD8">
        <w:tab/>
        <w:t>qau</w:t>
      </w:r>
      <w:r w:rsidR="00800AD8">
        <w:tab/>
        <w:t>lemdep</w:t>
      </w:r>
      <w:r w:rsidR="00800AD8">
        <w:tab/>
        <w:t>a</w:t>
      </w:r>
      <w:r w:rsidR="00800AD8">
        <w:tab/>
        <w:t>qaruqaruman.</w:t>
      </w:r>
    </w:p>
    <w:p w14:paraId="55E36B17" w14:textId="77777777" w:rsidR="00800AD8" w:rsidRDefault="00800AD8" w:rsidP="008C3B63">
      <w:pPr>
        <w:pStyle w:val="InterlineGlossWithTrans"/>
        <w:tabs>
          <w:tab w:val="left" w:pos="533"/>
          <w:tab w:val="left" w:pos="1022"/>
          <w:tab w:val="left" w:pos="2246"/>
          <w:tab w:val="left" w:pos="2510"/>
          <w:tab w:val="right" w:pos="8789"/>
        </w:tabs>
      </w:pPr>
      <w:r>
        <w:tab/>
        <w:t>qau</w:t>
      </w:r>
      <w:r>
        <w:tab/>
        <w:t>m=ledep</w:t>
      </w:r>
      <w:r>
        <w:tab/>
        <w:t>a</w:t>
      </w:r>
      <w:r>
        <w:tab/>
        <w:t>qaruqaruman</w:t>
      </w:r>
    </w:p>
    <w:p w14:paraId="10903649" w14:textId="77777777" w:rsidR="00800AD8" w:rsidRDefault="00800AD8" w:rsidP="008C3B63">
      <w:pPr>
        <w:pStyle w:val="InterlineTransNoFree"/>
        <w:tabs>
          <w:tab w:val="left" w:pos="1022"/>
          <w:tab w:val="left" w:pos="2246"/>
          <w:tab w:val="left" w:pos="2510"/>
          <w:tab w:val="right" w:pos="8789"/>
        </w:tabs>
      </w:pPr>
      <w:r>
        <w:tab/>
        <w:t>so</w:t>
      </w:r>
      <w:r>
        <w:tab/>
      </w:r>
      <w:r>
        <w:rPr>
          <w:smallCaps/>
        </w:rPr>
        <w:t>af</w:t>
      </w:r>
      <w:r>
        <w:t>=descend</w:t>
      </w:r>
      <w:r>
        <w:rPr>
          <w:smallCaps/>
        </w:rPr>
        <w:tab/>
        <w:t>c</w:t>
      </w:r>
      <w:r>
        <w:rPr>
          <w:smallCaps/>
        </w:rPr>
        <w:tab/>
      </w:r>
      <w:r>
        <w:t>ant.eater</w:t>
      </w:r>
      <w:r w:rsidR="005A0990">
        <w:tab/>
        <w:t>The ant-eater dived in;</w:t>
      </w:r>
    </w:p>
    <w:p w14:paraId="077F5BB3" w14:textId="77777777" w:rsidR="005A0990" w:rsidRDefault="00DC1AE0" w:rsidP="008C3B63">
      <w:pPr>
        <w:pStyle w:val="InterlineText"/>
        <w:tabs>
          <w:tab w:val="left" w:pos="533"/>
          <w:tab w:val="left" w:pos="1022"/>
          <w:tab w:val="left" w:pos="1916"/>
          <w:tab w:val="left" w:pos="2180"/>
          <w:tab w:val="left" w:pos="3404"/>
          <w:tab w:val="left" w:pos="3908"/>
          <w:tab w:val="left" w:pos="4532"/>
          <w:tab w:val="left" w:pos="5756"/>
          <w:tab w:val="left" w:pos="6260"/>
          <w:tab w:val="left" w:pos="7409"/>
          <w:tab w:val="right" w:pos="8789"/>
        </w:tabs>
      </w:pPr>
      <w:r w:rsidRPr="003A1D48">
        <w:rPr>
          <w:rStyle w:val="InterlineTextNumChar"/>
        </w:rPr>
        <w:t>029</w:t>
      </w:r>
      <w:r w:rsidR="00800AD8">
        <w:tab/>
        <w:t>sa</w:t>
      </w:r>
      <w:r w:rsidR="00800AD8">
        <w:tab/>
        <w:t>kemali</w:t>
      </w:r>
      <w:r w:rsidR="00800AD8">
        <w:tab/>
        <w:t>a</w:t>
      </w:r>
      <w:r w:rsidR="00800AD8">
        <w:tab/>
        <w:t>îetaladj</w:t>
      </w:r>
      <w:r w:rsidR="00800AD8">
        <w:tab/>
        <w:t>tua</w:t>
      </w:r>
      <w:r w:rsidR="00800AD8">
        <w:tab/>
        <w:t>qipu;</w:t>
      </w:r>
      <w:r w:rsidR="00800AD8">
        <w:tab/>
        <w:t>padjaîun</w:t>
      </w:r>
      <w:r w:rsidR="00800AD8">
        <w:tab/>
        <w:t>tua</w:t>
      </w:r>
      <w:r w:rsidR="005A0990">
        <w:tab/>
        <w:t>tinapi</w:t>
      </w:r>
      <w:r w:rsidR="005A0990">
        <w:tab/>
        <w:t>niamadju.</w:t>
      </w:r>
    </w:p>
    <w:p w14:paraId="3BED98F3" w14:textId="77777777" w:rsidR="00800AD8" w:rsidRDefault="00800AD8" w:rsidP="008C3B63">
      <w:pPr>
        <w:pStyle w:val="InterlineGlossWithTrans"/>
        <w:tabs>
          <w:tab w:val="left" w:pos="533"/>
          <w:tab w:val="left" w:pos="1022"/>
          <w:tab w:val="left" w:pos="1916"/>
          <w:tab w:val="left" w:pos="2180"/>
          <w:tab w:val="left" w:pos="3404"/>
          <w:tab w:val="left" w:pos="3908"/>
          <w:tab w:val="left" w:pos="4532"/>
          <w:tab w:val="left" w:pos="5756"/>
          <w:tab w:val="left" w:pos="6260"/>
          <w:tab w:val="left" w:pos="7409"/>
          <w:tab w:val="right" w:pos="8789"/>
        </w:tabs>
      </w:pPr>
      <w:r>
        <w:tab/>
        <w:t>sa</w:t>
      </w:r>
      <w:r>
        <w:tab/>
        <w:t>em=kali</w:t>
      </w:r>
      <w:r>
        <w:tab/>
        <w:t>a</w:t>
      </w:r>
      <w:r>
        <w:tab/>
        <w:t>îe-taladj</w:t>
      </w:r>
      <w:r>
        <w:tab/>
        <w:t>tua</w:t>
      </w:r>
      <w:r>
        <w:tab/>
        <w:t>qipu</w:t>
      </w:r>
      <w:r>
        <w:tab/>
        <w:t>pa-djaîun</w:t>
      </w:r>
      <w:r>
        <w:tab/>
        <w:t>tua</w:t>
      </w:r>
      <w:r w:rsidR="005A0990">
        <w:tab/>
        <w:t>in=tapi</w:t>
      </w:r>
      <w:r w:rsidR="005A0990">
        <w:tab/>
        <w:t>ni-a-madju</w:t>
      </w:r>
    </w:p>
    <w:p w14:paraId="25118197" w14:textId="77777777" w:rsidR="00800AD8" w:rsidRDefault="00800AD8" w:rsidP="008C3B63">
      <w:pPr>
        <w:pStyle w:val="InterlineTrans"/>
        <w:tabs>
          <w:tab w:val="left" w:pos="533"/>
          <w:tab w:val="left" w:pos="1022"/>
          <w:tab w:val="left" w:pos="1916"/>
          <w:tab w:val="left" w:pos="2180"/>
          <w:tab w:val="left" w:pos="3404"/>
          <w:tab w:val="left" w:pos="3908"/>
          <w:tab w:val="left" w:pos="4532"/>
          <w:tab w:val="left" w:pos="5756"/>
          <w:tab w:val="left" w:pos="6260"/>
          <w:tab w:val="left" w:pos="7409"/>
          <w:tab w:val="right" w:pos="8789"/>
        </w:tabs>
      </w:pPr>
      <w:r>
        <w:tab/>
        <w:t>and</w:t>
      </w:r>
      <w:r>
        <w:tab/>
      </w:r>
      <w:r>
        <w:rPr>
          <w:smallCaps/>
        </w:rPr>
        <w:t>af</w:t>
      </w:r>
      <w:r>
        <w:t>=dig</w:t>
      </w:r>
      <w:r>
        <w:rPr>
          <w:smallCaps/>
        </w:rPr>
        <w:tab/>
        <w:t>c</w:t>
      </w:r>
      <w:r>
        <w:rPr>
          <w:smallCaps/>
        </w:rPr>
        <w:tab/>
      </w:r>
      <w:r>
        <w:t>go.to-inside</w:t>
      </w:r>
      <w:r>
        <w:tab/>
      </w:r>
      <w:r>
        <w:rPr>
          <w:smallCaps/>
        </w:rPr>
        <w:t>obl</w:t>
      </w:r>
      <w:r>
        <w:tab/>
        <w:t>soil</w:t>
      </w:r>
      <w:r>
        <w:tab/>
        <w:t>cause-arrive</w:t>
      </w:r>
      <w:r>
        <w:tab/>
      </w:r>
      <w:r>
        <w:rPr>
          <w:smallCaps/>
        </w:rPr>
        <w:t>obl</w:t>
      </w:r>
      <w:r w:rsidR="005A0990">
        <w:tab/>
      </w:r>
      <w:r w:rsidR="005A0990">
        <w:rPr>
          <w:smallCaps/>
        </w:rPr>
        <w:t>perf</w:t>
      </w:r>
      <w:r w:rsidR="005A0990">
        <w:t>=bake</w:t>
      </w:r>
      <w:r w:rsidR="005A0990">
        <w:tab/>
        <w:t>of-</w:t>
      </w:r>
      <w:r w:rsidR="005A0990">
        <w:rPr>
          <w:smallCaps/>
        </w:rPr>
        <w:t>pl</w:t>
      </w:r>
      <w:r w:rsidR="005A0990">
        <w:t>-</w:t>
      </w:r>
      <w:r w:rsidR="005A0990">
        <w:rPr>
          <w:smallCaps/>
        </w:rPr>
        <w:t>3rd</w:t>
      </w:r>
      <w:r w:rsidR="005A0990">
        <w:t>.</w:t>
      </w:r>
      <w:r w:rsidR="005A0990">
        <w:rPr>
          <w:smallCaps/>
        </w:rPr>
        <w:t>pers</w:t>
      </w:r>
    </w:p>
    <w:p w14:paraId="2BA53322" w14:textId="77777777" w:rsidR="00800AD8" w:rsidRDefault="00800AD8" w:rsidP="008C3B63">
      <w:pPr>
        <w:pStyle w:val="InterlineFree"/>
        <w:tabs>
          <w:tab w:val="right" w:pos="8789"/>
        </w:tabs>
      </w:pPr>
      <w:r>
        <w:t>and dug into the ground, and reached the taros they had cooked.</w:t>
      </w:r>
    </w:p>
    <w:p w14:paraId="7BA75872" w14:textId="77777777" w:rsidR="00800AD8" w:rsidRDefault="00DC1AE0" w:rsidP="008C3B63">
      <w:pPr>
        <w:pStyle w:val="InterlineText"/>
        <w:tabs>
          <w:tab w:val="left" w:pos="533"/>
          <w:tab w:val="left" w:pos="1022"/>
          <w:tab w:val="left" w:pos="1811"/>
          <w:tab w:val="left" w:pos="2075"/>
          <w:tab w:val="left" w:pos="3584"/>
          <w:tab w:val="left" w:pos="3848"/>
          <w:tab w:val="right" w:pos="8789"/>
        </w:tabs>
      </w:pPr>
      <w:r w:rsidRPr="003A1D48">
        <w:rPr>
          <w:rStyle w:val="InterlineTextNumChar"/>
        </w:rPr>
        <w:t>030</w:t>
      </w:r>
      <w:r w:rsidR="00800AD8">
        <w:tab/>
        <w:t>qau</w:t>
      </w:r>
      <w:r w:rsidR="00800AD8">
        <w:tab/>
        <w:t>kanen</w:t>
      </w:r>
      <w:r w:rsidR="00800AD8">
        <w:tab/>
        <w:t>a</w:t>
      </w:r>
      <w:r w:rsidR="00800AD8">
        <w:tab/>
        <w:t>ku÷aku÷alan</w:t>
      </w:r>
      <w:r w:rsidR="00800AD8">
        <w:tab/>
        <w:t>a</w:t>
      </w:r>
      <w:r w:rsidR="00800AD8">
        <w:tab/>
        <w:t>tinapi.</w:t>
      </w:r>
    </w:p>
    <w:p w14:paraId="5DF8F6FD" w14:textId="77777777" w:rsidR="00800AD8" w:rsidRDefault="00800AD8" w:rsidP="008C3B63">
      <w:pPr>
        <w:pStyle w:val="InterlineGlossWithTrans"/>
        <w:tabs>
          <w:tab w:val="left" w:pos="533"/>
          <w:tab w:val="left" w:pos="1022"/>
          <w:tab w:val="left" w:pos="1811"/>
          <w:tab w:val="left" w:pos="2075"/>
          <w:tab w:val="left" w:pos="3584"/>
          <w:tab w:val="left" w:pos="3848"/>
          <w:tab w:val="right" w:pos="8789"/>
        </w:tabs>
      </w:pPr>
      <w:r>
        <w:tab/>
        <w:t>qau</w:t>
      </w:r>
      <w:r>
        <w:tab/>
        <w:t>kan-en</w:t>
      </w:r>
      <w:r>
        <w:tab/>
        <w:t>a</w:t>
      </w:r>
      <w:r>
        <w:tab/>
        <w:t>ku÷a-ku÷al-an</w:t>
      </w:r>
      <w:r>
        <w:tab/>
        <w:t>a</w:t>
      </w:r>
      <w:r>
        <w:tab/>
        <w:t>in=tapi</w:t>
      </w:r>
    </w:p>
    <w:p w14:paraId="33281F34" w14:textId="77777777" w:rsidR="00800AD8" w:rsidRDefault="00800AD8" w:rsidP="008C3B63">
      <w:pPr>
        <w:pStyle w:val="InterlineTransNoFree"/>
        <w:tabs>
          <w:tab w:val="left" w:pos="1022"/>
          <w:tab w:val="left" w:pos="1811"/>
          <w:tab w:val="left" w:pos="2075"/>
          <w:tab w:val="left" w:pos="3584"/>
          <w:tab w:val="left" w:pos="3848"/>
          <w:tab w:val="right" w:pos="8789"/>
        </w:tabs>
      </w:pPr>
      <w:r>
        <w:tab/>
        <w:t>so</w:t>
      </w:r>
      <w:r>
        <w:tab/>
        <w:t>eat-</w:t>
      </w:r>
      <w:r>
        <w:rPr>
          <w:smallCaps/>
        </w:rPr>
        <w:t>pf</w:t>
      </w:r>
      <w:r>
        <w:rPr>
          <w:smallCaps/>
        </w:rPr>
        <w:tab/>
        <w:t>c</w:t>
      </w:r>
      <w:r>
        <w:rPr>
          <w:smallCaps/>
        </w:rPr>
        <w:tab/>
        <w:t>red</w:t>
      </w:r>
      <w:r>
        <w:t>-fat-</w:t>
      </w:r>
      <w:r>
        <w:rPr>
          <w:smallCaps/>
        </w:rPr>
        <w:t>nom</w:t>
      </w:r>
      <w:r>
        <w:rPr>
          <w:smallCaps/>
        </w:rPr>
        <w:tab/>
        <w:t>c</w:t>
      </w:r>
      <w:r>
        <w:rPr>
          <w:smallCaps/>
        </w:rPr>
        <w:tab/>
        <w:t>perf</w:t>
      </w:r>
      <w:r>
        <w:t>=bake</w:t>
      </w:r>
      <w:r w:rsidR="005A0990">
        <w:tab/>
        <w:t>He ate the big taros;</w:t>
      </w:r>
    </w:p>
    <w:p w14:paraId="2541D8D2" w14:textId="77777777" w:rsidR="00800AD8" w:rsidRDefault="00DC1AE0" w:rsidP="008C3B63">
      <w:pPr>
        <w:pStyle w:val="InterlineText"/>
        <w:tabs>
          <w:tab w:val="left" w:pos="533"/>
          <w:tab w:val="left" w:pos="1022"/>
          <w:tab w:val="left" w:pos="3281"/>
          <w:tab w:val="left" w:pos="3545"/>
          <w:tab w:val="right" w:pos="8789"/>
        </w:tabs>
      </w:pPr>
      <w:r w:rsidRPr="003A1D48">
        <w:rPr>
          <w:rStyle w:val="InterlineTextNumChar"/>
        </w:rPr>
        <w:t>031</w:t>
      </w:r>
      <w:r w:rsidR="00800AD8">
        <w:tab/>
        <w:t>qau</w:t>
      </w:r>
      <w:r w:rsidR="00800AD8">
        <w:tab/>
        <w:t>tjekatsauan</w:t>
      </w:r>
      <w:r w:rsidR="00800AD8">
        <w:tab/>
        <w:t>a</w:t>
      </w:r>
      <w:r w:rsidR="00800AD8">
        <w:tab/>
        <w:t>qaruqaruman.</w:t>
      </w:r>
    </w:p>
    <w:p w14:paraId="6A27BC57" w14:textId="77777777" w:rsidR="00800AD8" w:rsidRDefault="00800AD8" w:rsidP="008C3B63">
      <w:pPr>
        <w:pStyle w:val="InterlineGlossWithTrans"/>
        <w:tabs>
          <w:tab w:val="left" w:pos="533"/>
          <w:tab w:val="left" w:pos="1022"/>
          <w:tab w:val="left" w:pos="3281"/>
          <w:tab w:val="left" w:pos="3545"/>
          <w:tab w:val="right" w:pos="8789"/>
        </w:tabs>
      </w:pPr>
      <w:r>
        <w:tab/>
        <w:t>qau</w:t>
      </w:r>
      <w:r>
        <w:tab/>
        <w:t>tje-ka-tsau-an</w:t>
      </w:r>
      <w:r>
        <w:tab/>
        <w:t>a</w:t>
      </w:r>
      <w:r>
        <w:tab/>
        <w:t>qaruqaruman</w:t>
      </w:r>
    </w:p>
    <w:p w14:paraId="11713D76" w14:textId="77777777" w:rsidR="00800AD8" w:rsidRDefault="00800AD8" w:rsidP="008C3B63">
      <w:pPr>
        <w:pStyle w:val="InterlineTrans"/>
        <w:tabs>
          <w:tab w:val="left" w:pos="533"/>
          <w:tab w:val="left" w:pos="1022"/>
          <w:tab w:val="left" w:pos="3281"/>
          <w:tab w:val="left" w:pos="3545"/>
          <w:tab w:val="right" w:pos="8789"/>
        </w:tabs>
      </w:pPr>
      <w:r>
        <w:tab/>
        <w:t>so</w:t>
      </w:r>
      <w:r>
        <w:tab/>
        <w:t>do.at-main-being-</w:t>
      </w:r>
      <w:r>
        <w:rPr>
          <w:smallCaps/>
        </w:rPr>
        <w:t>nom</w:t>
      </w:r>
      <w:r>
        <w:rPr>
          <w:smallCaps/>
        </w:rPr>
        <w:tab/>
        <w:t>c</w:t>
      </w:r>
      <w:r>
        <w:rPr>
          <w:smallCaps/>
        </w:rPr>
        <w:tab/>
      </w:r>
      <w:r>
        <w:t>ant.eater</w:t>
      </w:r>
    </w:p>
    <w:p w14:paraId="404F81E7" w14:textId="77777777" w:rsidR="00800AD8" w:rsidRDefault="00800AD8" w:rsidP="008C3B63">
      <w:pPr>
        <w:pStyle w:val="InterlineFree"/>
        <w:tabs>
          <w:tab w:val="right" w:pos="8789"/>
        </w:tabs>
      </w:pPr>
      <w:r>
        <w:t>and then the ant-eater came out of the water.</w:t>
      </w:r>
    </w:p>
    <w:p w14:paraId="453750F0" w14:textId="77777777" w:rsidR="00800AD8" w:rsidRDefault="00DC1AE0" w:rsidP="008C3B63">
      <w:pPr>
        <w:pStyle w:val="InterlineText"/>
        <w:tabs>
          <w:tab w:val="left" w:pos="533"/>
          <w:tab w:val="left" w:pos="1022"/>
          <w:tab w:val="left" w:pos="1886"/>
          <w:tab w:val="left" w:pos="2720"/>
          <w:tab w:val="left" w:pos="2984"/>
          <w:tab w:val="left" w:pos="3848"/>
          <w:tab w:val="left" w:pos="4997"/>
          <w:tab w:val="right" w:pos="8789"/>
        </w:tabs>
      </w:pPr>
      <w:r w:rsidRPr="003A1D48">
        <w:rPr>
          <w:rStyle w:val="InterlineTextNumChar"/>
        </w:rPr>
        <w:lastRenderedPageBreak/>
        <w:t>032</w:t>
      </w:r>
      <w:r w:rsidR="00800AD8">
        <w:tab/>
        <w:t>qau</w:t>
      </w:r>
      <w:r w:rsidR="00800AD8">
        <w:tab/>
        <w:t>“tja</w:t>
      </w:r>
      <w:r w:rsidR="00800AD8">
        <w:tab/>
        <w:t>kanaw</w:t>
      </w:r>
      <w:r w:rsidR="00800AD8">
        <w:tab/>
        <w:t>a</w:t>
      </w:r>
      <w:r w:rsidR="00800AD8">
        <w:tab/>
        <w:t>tja</w:t>
      </w:r>
      <w:r w:rsidR="00800AD8">
        <w:tab/>
        <w:t>tinapi,”</w:t>
      </w:r>
      <w:r w:rsidR="00800AD8">
        <w:tab/>
        <w:t>aya.</w:t>
      </w:r>
    </w:p>
    <w:p w14:paraId="7628CEBE" w14:textId="77777777" w:rsidR="00800AD8" w:rsidRDefault="00800AD8" w:rsidP="008C3B63">
      <w:pPr>
        <w:pStyle w:val="InterlineGlossWithTrans"/>
        <w:tabs>
          <w:tab w:val="left" w:pos="533"/>
          <w:tab w:val="left" w:pos="1022"/>
          <w:tab w:val="left" w:pos="1886"/>
          <w:tab w:val="left" w:pos="2720"/>
          <w:tab w:val="left" w:pos="2984"/>
          <w:tab w:val="left" w:pos="3848"/>
          <w:tab w:val="left" w:pos="4997"/>
          <w:tab w:val="right" w:pos="8789"/>
        </w:tabs>
      </w:pPr>
      <w:r>
        <w:tab/>
        <w:t>qau</w:t>
      </w:r>
      <w:r>
        <w:tab/>
        <w:t>tja</w:t>
      </w:r>
      <w:r>
        <w:tab/>
        <w:t>kan-aw</w:t>
      </w:r>
      <w:r>
        <w:tab/>
        <w:t>a</w:t>
      </w:r>
      <w:r>
        <w:tab/>
        <w:t>tja</w:t>
      </w:r>
      <w:r>
        <w:tab/>
        <w:t>in=tapi</w:t>
      </w:r>
      <w:r>
        <w:tab/>
        <w:t>aya</w:t>
      </w:r>
    </w:p>
    <w:p w14:paraId="16903AC6" w14:textId="77777777" w:rsidR="00800AD8" w:rsidRDefault="00800AD8" w:rsidP="008C3B63">
      <w:pPr>
        <w:pStyle w:val="InterlineTrans"/>
        <w:tabs>
          <w:tab w:val="left" w:pos="533"/>
          <w:tab w:val="left" w:pos="1022"/>
          <w:tab w:val="left" w:pos="1886"/>
          <w:tab w:val="left" w:pos="2720"/>
          <w:tab w:val="left" w:pos="2984"/>
          <w:tab w:val="left" w:pos="3848"/>
          <w:tab w:val="left" w:pos="4997"/>
          <w:tab w:val="right" w:pos="8789"/>
        </w:tabs>
      </w:pPr>
      <w:r>
        <w:tab/>
        <w:t>so</w:t>
      </w:r>
      <w:r>
        <w:tab/>
        <w:t>we(</w:t>
      </w:r>
      <w:r>
        <w:rPr>
          <w:smallCaps/>
        </w:rPr>
        <w:t>inc</w:t>
      </w:r>
      <w:r>
        <w:t>)</w:t>
      </w:r>
      <w:r>
        <w:tab/>
        <w:t>eat-</w:t>
      </w:r>
      <w:r>
        <w:rPr>
          <w:smallCaps/>
        </w:rPr>
        <w:t>lf</w:t>
      </w:r>
      <w:r>
        <w:rPr>
          <w:smallCaps/>
        </w:rPr>
        <w:tab/>
        <w:t>c</w:t>
      </w:r>
      <w:r>
        <w:rPr>
          <w:smallCaps/>
        </w:rPr>
        <w:tab/>
      </w:r>
      <w:r>
        <w:t>we(</w:t>
      </w:r>
      <w:r>
        <w:rPr>
          <w:smallCaps/>
        </w:rPr>
        <w:t>inc</w:t>
      </w:r>
      <w:r>
        <w:t>)</w:t>
      </w:r>
      <w:r>
        <w:tab/>
      </w:r>
      <w:r>
        <w:rPr>
          <w:smallCaps/>
        </w:rPr>
        <w:t>perf</w:t>
      </w:r>
      <w:r>
        <w:t>=bake</w:t>
      </w:r>
      <w:r>
        <w:tab/>
        <w:t>say</w:t>
      </w:r>
    </w:p>
    <w:p w14:paraId="362B7933" w14:textId="77777777" w:rsidR="00800AD8" w:rsidRDefault="00800AD8" w:rsidP="008C3B63">
      <w:pPr>
        <w:pStyle w:val="InterlineFree"/>
        <w:tabs>
          <w:tab w:val="right" w:pos="8789"/>
        </w:tabs>
      </w:pPr>
      <w:r>
        <w:t>“We’ll eat what we’ve cooked,” they said;</w:t>
      </w:r>
    </w:p>
    <w:p w14:paraId="3CD56701" w14:textId="77777777" w:rsidR="00800AD8" w:rsidRDefault="00DC1AE0" w:rsidP="008C3B63">
      <w:pPr>
        <w:pStyle w:val="InterlineText"/>
        <w:tabs>
          <w:tab w:val="left" w:pos="533"/>
          <w:tab w:val="left" w:pos="2117"/>
          <w:tab w:val="left" w:pos="2606"/>
          <w:tab w:val="left" w:pos="3725"/>
          <w:tab w:val="left" w:pos="3989"/>
          <w:tab w:val="right" w:pos="8789"/>
        </w:tabs>
      </w:pPr>
      <w:r w:rsidRPr="003A1D48">
        <w:rPr>
          <w:rStyle w:val="InterlineTextNumChar"/>
        </w:rPr>
        <w:t>033</w:t>
      </w:r>
      <w:r w:rsidR="00800AD8">
        <w:tab/>
        <w:t>sutapian;</w:t>
      </w:r>
      <w:r w:rsidR="00800AD8">
        <w:tab/>
        <w:t>qau</w:t>
      </w:r>
      <w:r w:rsidR="00800AD8">
        <w:tab/>
        <w:t>nekanga</w:t>
      </w:r>
      <w:r w:rsidR="00800AD8">
        <w:tab/>
        <w:t>a</w:t>
      </w:r>
      <w:r w:rsidR="00800AD8">
        <w:tab/>
        <w:t>ku÷aku÷alan.</w:t>
      </w:r>
    </w:p>
    <w:p w14:paraId="61DD6428" w14:textId="77777777" w:rsidR="00800AD8" w:rsidRDefault="00800AD8" w:rsidP="008C3B63">
      <w:pPr>
        <w:pStyle w:val="InterlineGlossWithTrans"/>
        <w:tabs>
          <w:tab w:val="left" w:pos="533"/>
          <w:tab w:val="left" w:pos="2117"/>
          <w:tab w:val="left" w:pos="2606"/>
          <w:tab w:val="left" w:pos="3725"/>
          <w:tab w:val="left" w:pos="3989"/>
          <w:tab w:val="right" w:pos="8789"/>
        </w:tabs>
      </w:pPr>
      <w:r>
        <w:tab/>
        <w:t>su-tapi-an</w:t>
      </w:r>
      <w:r>
        <w:tab/>
        <w:t>qau</w:t>
      </w:r>
      <w:r>
        <w:tab/>
        <w:t>neka-anga</w:t>
      </w:r>
      <w:r>
        <w:tab/>
        <w:t>a</w:t>
      </w:r>
      <w:r>
        <w:tab/>
        <w:t>ku÷a-ku÷al-an</w:t>
      </w:r>
    </w:p>
    <w:p w14:paraId="055847B9" w14:textId="77777777" w:rsidR="00800AD8" w:rsidRDefault="00800AD8" w:rsidP="008C3B63">
      <w:pPr>
        <w:pStyle w:val="InterlineTrans"/>
        <w:tabs>
          <w:tab w:val="left" w:pos="533"/>
          <w:tab w:val="left" w:pos="2117"/>
          <w:tab w:val="left" w:pos="2606"/>
          <w:tab w:val="left" w:pos="3725"/>
          <w:tab w:val="left" w:pos="3989"/>
          <w:tab w:val="right" w:pos="8789"/>
        </w:tabs>
      </w:pPr>
      <w:r>
        <w:tab/>
        <w:t>remove-bake-</w:t>
      </w:r>
      <w:r>
        <w:rPr>
          <w:smallCaps/>
        </w:rPr>
        <w:t>lf</w:t>
      </w:r>
      <w:r>
        <w:tab/>
        <w:t>so</w:t>
      </w:r>
      <w:r>
        <w:tab/>
        <w:t>no-indeed</w:t>
      </w:r>
      <w:r>
        <w:rPr>
          <w:smallCaps/>
        </w:rPr>
        <w:tab/>
        <w:t>c</w:t>
      </w:r>
      <w:r>
        <w:rPr>
          <w:smallCaps/>
        </w:rPr>
        <w:tab/>
        <w:t>red</w:t>
      </w:r>
      <w:r>
        <w:t>-fat-</w:t>
      </w:r>
      <w:r>
        <w:rPr>
          <w:smallCaps/>
        </w:rPr>
        <w:t>nom</w:t>
      </w:r>
    </w:p>
    <w:p w14:paraId="26C43AFB" w14:textId="77777777" w:rsidR="00800AD8" w:rsidRDefault="00800AD8" w:rsidP="008C3B63">
      <w:pPr>
        <w:pStyle w:val="InterlineFree"/>
        <w:tabs>
          <w:tab w:val="right" w:pos="8789"/>
        </w:tabs>
      </w:pPr>
      <w:r>
        <w:t>and uncovered the earth-oven. There were no big taros.</w:t>
      </w:r>
    </w:p>
    <w:p w14:paraId="5117808E" w14:textId="77777777" w:rsidR="00800AD8" w:rsidRDefault="00DC1AE0" w:rsidP="008C3B63">
      <w:pPr>
        <w:pStyle w:val="InterlineText"/>
        <w:tabs>
          <w:tab w:val="left" w:pos="533"/>
          <w:tab w:val="left" w:pos="1022"/>
          <w:tab w:val="left" w:pos="1811"/>
          <w:tab w:val="left" w:pos="2585"/>
          <w:tab w:val="left" w:pos="3269"/>
          <w:tab w:val="right" w:pos="8789"/>
        </w:tabs>
      </w:pPr>
      <w:r w:rsidRPr="003A1D48">
        <w:rPr>
          <w:rStyle w:val="InterlineTextNumChar"/>
        </w:rPr>
        <w:t>034</w:t>
      </w:r>
      <w:r w:rsidR="00800AD8">
        <w:tab/>
        <w:t>qau</w:t>
      </w:r>
      <w:r w:rsidR="00800AD8">
        <w:tab/>
        <w:t>kanen</w:t>
      </w:r>
      <w:r w:rsidR="00800AD8">
        <w:tab/>
        <w:t>anga</w:t>
      </w:r>
      <w:r w:rsidR="00800AD8">
        <w:tab/>
        <w:t>azua</w:t>
      </w:r>
      <w:r w:rsidR="00800AD8">
        <w:tab/>
        <w:t>ke÷ike÷ian.</w:t>
      </w:r>
    </w:p>
    <w:p w14:paraId="0DABAB78" w14:textId="77777777" w:rsidR="00800AD8" w:rsidRDefault="00800AD8" w:rsidP="008C3B63">
      <w:pPr>
        <w:pStyle w:val="InterlineGlossWithTrans"/>
        <w:tabs>
          <w:tab w:val="left" w:pos="533"/>
          <w:tab w:val="left" w:pos="1022"/>
          <w:tab w:val="left" w:pos="1811"/>
          <w:tab w:val="left" w:pos="2585"/>
          <w:tab w:val="left" w:pos="3269"/>
          <w:tab w:val="right" w:pos="8789"/>
        </w:tabs>
      </w:pPr>
      <w:r>
        <w:tab/>
        <w:t>qau</w:t>
      </w:r>
      <w:r>
        <w:tab/>
        <w:t>kan-en</w:t>
      </w:r>
      <w:r>
        <w:tab/>
        <w:t>anga</w:t>
      </w:r>
      <w:r>
        <w:tab/>
        <w:t>a-zua</w:t>
      </w:r>
      <w:r>
        <w:tab/>
        <w:t>ke÷i-ke÷i-an</w:t>
      </w:r>
    </w:p>
    <w:p w14:paraId="0DDDD2F1" w14:textId="77777777" w:rsidR="00800AD8" w:rsidRDefault="00800AD8" w:rsidP="008C3B63">
      <w:pPr>
        <w:pStyle w:val="InterlineTransNoFree"/>
        <w:tabs>
          <w:tab w:val="left" w:pos="1022"/>
          <w:tab w:val="left" w:pos="1811"/>
          <w:tab w:val="left" w:pos="2585"/>
          <w:tab w:val="left" w:pos="3269"/>
          <w:tab w:val="right" w:pos="8789"/>
        </w:tabs>
      </w:pPr>
      <w:r>
        <w:tab/>
        <w:t>so</w:t>
      </w:r>
      <w:r>
        <w:tab/>
        <w:t>eat-</w:t>
      </w:r>
      <w:r>
        <w:rPr>
          <w:smallCaps/>
        </w:rPr>
        <w:t>pf</w:t>
      </w:r>
      <w:r>
        <w:tab/>
        <w:t>indeed</w:t>
      </w:r>
      <w:r>
        <w:tab/>
      </w:r>
      <w:r>
        <w:rPr>
          <w:smallCaps/>
        </w:rPr>
        <w:t>c-</w:t>
      </w:r>
      <w:r>
        <w:t>that</w:t>
      </w:r>
      <w:r>
        <w:tab/>
      </w:r>
      <w:r>
        <w:rPr>
          <w:smallCaps/>
        </w:rPr>
        <w:t>red</w:t>
      </w:r>
      <w:r>
        <w:t>-small-</w:t>
      </w:r>
      <w:r>
        <w:rPr>
          <w:smallCaps/>
        </w:rPr>
        <w:t>nom</w:t>
      </w:r>
      <w:r w:rsidR="005A0990">
        <w:rPr>
          <w:smallCaps/>
        </w:rPr>
        <w:tab/>
      </w:r>
      <w:r w:rsidR="005A0990">
        <w:t>So they just ate the small ones.</w:t>
      </w:r>
    </w:p>
    <w:p w14:paraId="11F231CF" w14:textId="77777777" w:rsidR="00800AD8" w:rsidRDefault="00DC1AE0" w:rsidP="008C3B63">
      <w:pPr>
        <w:pStyle w:val="InterlineText"/>
        <w:tabs>
          <w:tab w:val="left" w:pos="533"/>
          <w:tab w:val="left" w:pos="1097"/>
          <w:tab w:val="left" w:pos="2321"/>
          <w:tab w:val="left" w:pos="3470"/>
          <w:tab w:val="left" w:pos="4514"/>
          <w:tab w:val="left" w:pos="5738"/>
          <w:tab w:val="left" w:pos="6467"/>
          <w:tab w:val="left" w:pos="7676"/>
          <w:tab w:val="left" w:pos="7940"/>
          <w:tab w:val="right" w:pos="8789"/>
        </w:tabs>
      </w:pPr>
      <w:r w:rsidRPr="003A1D48">
        <w:rPr>
          <w:rStyle w:val="InterlineTextNumChar"/>
        </w:rPr>
        <w:t>035</w:t>
      </w:r>
      <w:r w:rsidR="00800AD8">
        <w:tab/>
        <w:t>ka</w:t>
      </w:r>
      <w:r w:rsidR="00800AD8">
        <w:tab/>
        <w:t>makakan,</w:t>
      </w:r>
      <w:r w:rsidR="00800AD8">
        <w:tab/>
        <w:t>“putsaqi</w:t>
      </w:r>
      <w:r w:rsidR="00800AD8">
        <w:tab/>
        <w:t>itjen,</w:t>
      </w:r>
      <w:r w:rsidR="00800AD8">
        <w:tab/>
        <w:t>tuki</w:t>
      </w:r>
      <w:r w:rsidR="00800AD8">
        <w:tab/>
        <w:t>tima</w:t>
      </w:r>
      <w:r w:rsidR="005A0990">
        <w:tab/>
        <w:t>ku÷aku÷al</w:t>
      </w:r>
      <w:r w:rsidR="005A0990">
        <w:tab/>
        <w:t>a</w:t>
      </w:r>
      <w:r w:rsidR="005A0990">
        <w:tab/>
        <w:t>tsaqi.</w:t>
      </w:r>
    </w:p>
    <w:p w14:paraId="136D85E7" w14:textId="77777777" w:rsidR="00800AD8" w:rsidRDefault="00800AD8" w:rsidP="008C3B63">
      <w:pPr>
        <w:pStyle w:val="InterlineGlossWithTrans"/>
        <w:tabs>
          <w:tab w:val="left" w:pos="533"/>
          <w:tab w:val="left" w:pos="1097"/>
          <w:tab w:val="left" w:pos="2321"/>
          <w:tab w:val="left" w:pos="3470"/>
          <w:tab w:val="left" w:pos="4514"/>
          <w:tab w:val="left" w:pos="5738"/>
          <w:tab w:val="left" w:pos="6467"/>
          <w:tab w:val="left" w:pos="7676"/>
          <w:tab w:val="left" w:pos="7940"/>
          <w:tab w:val="right" w:pos="8789"/>
        </w:tabs>
      </w:pPr>
      <w:r>
        <w:tab/>
        <w:t>ka</w:t>
      </w:r>
      <w:r>
        <w:tab/>
        <w:t>maka-kan</w:t>
      </w:r>
      <w:r>
        <w:tab/>
        <w:t>pu-tsaqi</w:t>
      </w:r>
      <w:r>
        <w:tab/>
        <w:t>itjen</w:t>
      </w:r>
      <w:r>
        <w:tab/>
        <w:t>tu-ki</w:t>
      </w:r>
      <w:r>
        <w:tab/>
        <w:t>ti-ima</w:t>
      </w:r>
      <w:r w:rsidR="005A0990">
        <w:tab/>
        <w:t>ku÷a-ku÷al</w:t>
      </w:r>
      <w:r w:rsidR="005A0990">
        <w:tab/>
        <w:t>a</w:t>
      </w:r>
      <w:r w:rsidR="005A0990">
        <w:tab/>
        <w:t>tsaqi</w:t>
      </w:r>
    </w:p>
    <w:p w14:paraId="6BB6AF21" w14:textId="77777777" w:rsidR="00800AD8" w:rsidRDefault="00800AD8" w:rsidP="008C3B63">
      <w:pPr>
        <w:pStyle w:val="InterlineTrans"/>
        <w:tabs>
          <w:tab w:val="left" w:pos="533"/>
          <w:tab w:val="left" w:pos="1097"/>
          <w:tab w:val="left" w:pos="2321"/>
          <w:tab w:val="left" w:pos="3470"/>
          <w:tab w:val="left" w:pos="4514"/>
          <w:tab w:val="left" w:pos="5738"/>
          <w:tab w:val="left" w:pos="6467"/>
          <w:tab w:val="left" w:pos="7676"/>
          <w:tab w:val="left" w:pos="7940"/>
          <w:tab w:val="right" w:pos="8789"/>
        </w:tabs>
      </w:pPr>
      <w:r>
        <w:tab/>
        <w:t>after</w:t>
      </w:r>
      <w:r>
        <w:tab/>
        <w:t>finished-eat</w:t>
      </w:r>
      <w:r>
        <w:tab/>
        <w:t>have-dung</w:t>
      </w:r>
      <w:r>
        <w:tab/>
      </w:r>
      <w:r>
        <w:rPr>
          <w:smallCaps/>
        </w:rPr>
        <w:t>f.</w:t>
      </w:r>
      <w:r>
        <w:t>we(</w:t>
      </w:r>
      <w:r>
        <w:rPr>
          <w:smallCaps/>
        </w:rPr>
        <w:t>inc</w:t>
      </w:r>
      <w:r>
        <w:t>)</w:t>
      </w:r>
      <w:r>
        <w:tab/>
      </w:r>
      <w:r>
        <w:rPr>
          <w:smallCaps/>
        </w:rPr>
        <w:t>compl</w:t>
      </w:r>
      <w:r>
        <w:t>-how</w:t>
      </w:r>
      <w:r>
        <w:tab/>
      </w:r>
      <w:r>
        <w:rPr>
          <w:smallCaps/>
        </w:rPr>
        <w:t>f-</w:t>
      </w:r>
      <w:r>
        <w:t>who</w:t>
      </w:r>
      <w:r w:rsidR="005A0990">
        <w:tab/>
      </w:r>
      <w:r w:rsidR="005A0990">
        <w:rPr>
          <w:smallCaps/>
        </w:rPr>
        <w:t>red</w:t>
      </w:r>
      <w:r w:rsidR="005A0990">
        <w:t>-fat</w:t>
      </w:r>
      <w:r w:rsidR="005A0990">
        <w:rPr>
          <w:smallCaps/>
        </w:rPr>
        <w:tab/>
        <w:t>c</w:t>
      </w:r>
      <w:r w:rsidR="005A0990">
        <w:tab/>
        <w:t>dung</w:t>
      </w:r>
    </w:p>
    <w:p w14:paraId="5A697860" w14:textId="77777777" w:rsidR="00800AD8" w:rsidRDefault="00800AD8" w:rsidP="008C3B63">
      <w:pPr>
        <w:pStyle w:val="InterlineFree"/>
        <w:tabs>
          <w:tab w:val="right" w:pos="8789"/>
        </w:tabs>
      </w:pPr>
      <w:r>
        <w:t>When they had finished eating the two of them said: “We’ll defecate, and see who has the bigger faeces.</w:t>
      </w:r>
    </w:p>
    <w:p w14:paraId="1B3BF097" w14:textId="77777777" w:rsidR="00800AD8" w:rsidRDefault="00DE0E5A" w:rsidP="008C3B63">
      <w:pPr>
        <w:pStyle w:val="InterlineText"/>
        <w:tabs>
          <w:tab w:val="left" w:pos="533"/>
          <w:tab w:val="left" w:pos="1217"/>
          <w:tab w:val="left" w:pos="2186"/>
          <w:tab w:val="left" w:pos="2450"/>
          <w:tab w:val="left" w:pos="3089"/>
          <w:tab w:val="left" w:pos="3728"/>
          <w:tab w:val="left" w:pos="4112"/>
          <w:tab w:val="left" w:pos="5411"/>
          <w:tab w:val="left" w:pos="5915"/>
          <w:tab w:val="left" w:pos="7064"/>
          <w:tab w:val="right" w:pos="8789"/>
        </w:tabs>
      </w:pPr>
      <w:r w:rsidRPr="003A1D48">
        <w:rPr>
          <w:rStyle w:val="InterlineTextNumChar"/>
        </w:rPr>
        <w:t>036</w:t>
      </w:r>
      <w:r w:rsidR="00800AD8">
        <w:tab/>
        <w:t>azua</w:t>
      </w:r>
      <w:r w:rsidR="00800AD8">
        <w:tab/>
        <w:t>tjaku÷al</w:t>
      </w:r>
      <w:r w:rsidR="00800AD8">
        <w:tab/>
        <w:t>a</w:t>
      </w:r>
      <w:r w:rsidR="00800AD8">
        <w:tab/>
        <w:t>tsaqi,</w:t>
      </w:r>
      <w:r w:rsidR="00800AD8">
        <w:tab/>
        <w:t>avan</w:t>
      </w:r>
      <w:r w:rsidR="00800AD8">
        <w:tab/>
        <w:t>nu</w:t>
      </w:r>
      <w:r w:rsidR="00800AD8">
        <w:tab/>
        <w:t>nakeman</w:t>
      </w:r>
      <w:r w:rsidR="00800AD8">
        <w:tab/>
        <w:t>tua</w:t>
      </w:r>
      <w:r w:rsidR="00800AD8">
        <w:tab/>
        <w:t>tinapi</w:t>
      </w:r>
      <w:r w:rsidR="005A0990">
        <w:tab/>
        <w:t>a</w:t>
      </w:r>
    </w:p>
    <w:p w14:paraId="6589920B" w14:textId="77777777" w:rsidR="00800AD8" w:rsidRDefault="00800AD8" w:rsidP="008C3B63">
      <w:pPr>
        <w:pStyle w:val="InterlineGlossWithTrans"/>
        <w:tabs>
          <w:tab w:val="left" w:pos="533"/>
          <w:tab w:val="left" w:pos="1217"/>
          <w:tab w:val="left" w:pos="2186"/>
          <w:tab w:val="left" w:pos="2450"/>
          <w:tab w:val="left" w:pos="3089"/>
          <w:tab w:val="left" w:pos="3728"/>
          <w:tab w:val="left" w:pos="4112"/>
          <w:tab w:val="left" w:pos="5411"/>
          <w:tab w:val="left" w:pos="5915"/>
          <w:tab w:val="left" w:pos="7064"/>
          <w:tab w:val="right" w:pos="8789"/>
        </w:tabs>
      </w:pPr>
      <w:r>
        <w:tab/>
        <w:t>a-zua</w:t>
      </w:r>
      <w:r>
        <w:tab/>
        <w:t>tja-ku÷al</w:t>
      </w:r>
      <w:r>
        <w:tab/>
        <w:t>a</w:t>
      </w:r>
      <w:r>
        <w:tab/>
        <w:t>tsaqi</w:t>
      </w:r>
      <w:r>
        <w:tab/>
        <w:t>avan</w:t>
      </w:r>
      <w:r>
        <w:tab/>
        <w:t>nu</w:t>
      </w:r>
      <w:r>
        <w:tab/>
        <w:t>na-em=kan</w:t>
      </w:r>
      <w:r>
        <w:tab/>
        <w:t>tua</w:t>
      </w:r>
      <w:r>
        <w:tab/>
        <w:t>in=tapi</w:t>
      </w:r>
      <w:r w:rsidR="005A0990">
        <w:tab/>
        <w:t>a</w:t>
      </w:r>
    </w:p>
    <w:p w14:paraId="69B48AE2" w14:textId="77777777" w:rsidR="00800AD8" w:rsidRDefault="00800AD8" w:rsidP="008C3B63">
      <w:pPr>
        <w:pStyle w:val="InterlineTransNoFree"/>
        <w:tabs>
          <w:tab w:val="left" w:pos="1217"/>
          <w:tab w:val="left" w:pos="2186"/>
          <w:tab w:val="left" w:pos="2450"/>
          <w:tab w:val="left" w:pos="3089"/>
          <w:tab w:val="left" w:pos="3728"/>
          <w:tab w:val="left" w:pos="4112"/>
          <w:tab w:val="left" w:pos="5411"/>
          <w:tab w:val="left" w:pos="5915"/>
          <w:tab w:val="left" w:pos="7064"/>
          <w:tab w:val="right" w:pos="8789"/>
        </w:tabs>
      </w:pPr>
      <w:r>
        <w:tab/>
      </w:r>
      <w:r>
        <w:rPr>
          <w:smallCaps/>
        </w:rPr>
        <w:t>c-</w:t>
      </w:r>
      <w:r>
        <w:t>that</w:t>
      </w:r>
      <w:r>
        <w:tab/>
        <w:t>more-fat</w:t>
      </w:r>
      <w:r>
        <w:rPr>
          <w:smallCaps/>
        </w:rPr>
        <w:tab/>
        <w:t>c</w:t>
      </w:r>
      <w:r>
        <w:rPr>
          <w:smallCaps/>
        </w:rPr>
        <w:tab/>
      </w:r>
      <w:r>
        <w:t>dung</w:t>
      </w:r>
      <w:r>
        <w:tab/>
        <w:t>exact</w:t>
      </w:r>
      <w:r>
        <w:tab/>
        <w:t>of</w:t>
      </w:r>
      <w:r>
        <w:tab/>
      </w:r>
      <w:r>
        <w:rPr>
          <w:smallCaps/>
        </w:rPr>
        <w:t>past</w:t>
      </w:r>
      <w:r>
        <w:t>-</w:t>
      </w:r>
      <w:r>
        <w:rPr>
          <w:smallCaps/>
        </w:rPr>
        <w:t>af</w:t>
      </w:r>
      <w:r>
        <w:t>=eat</w:t>
      </w:r>
      <w:r>
        <w:tab/>
      </w:r>
      <w:r>
        <w:rPr>
          <w:smallCaps/>
        </w:rPr>
        <w:t>obl</w:t>
      </w:r>
      <w:r>
        <w:tab/>
      </w:r>
      <w:r>
        <w:rPr>
          <w:smallCaps/>
        </w:rPr>
        <w:t>perf</w:t>
      </w:r>
      <w:r>
        <w:t>=bake</w:t>
      </w:r>
      <w:r w:rsidR="005A0990">
        <w:tab/>
      </w:r>
      <w:r w:rsidR="005A0990">
        <w:rPr>
          <w:smallCaps/>
        </w:rPr>
        <w:t>c</w:t>
      </w:r>
    </w:p>
    <w:p w14:paraId="4E40E69A" w14:textId="77777777" w:rsidR="00800AD8" w:rsidRDefault="005A0990" w:rsidP="008C3B63">
      <w:pPr>
        <w:pStyle w:val="InterlineText"/>
        <w:tabs>
          <w:tab w:val="left" w:pos="533"/>
          <w:tab w:val="left" w:pos="2057"/>
          <w:tab w:val="left" w:pos="2531"/>
          <w:tab w:val="left" w:pos="4010"/>
          <w:tab w:val="left" w:pos="4274"/>
          <w:tab w:val="right" w:pos="8789"/>
        </w:tabs>
      </w:pPr>
      <w:r>
        <w:tab/>
        <w:t>ku÷aku÷alan,”</w:t>
      </w:r>
      <w:r>
        <w:tab/>
        <w:t>aya</w:t>
      </w:r>
      <w:r>
        <w:tab/>
        <w:t>tiamadju</w:t>
      </w:r>
      <w:r>
        <w:tab/>
        <w:t>a</w:t>
      </w:r>
      <w:r>
        <w:tab/>
        <w:t>ma÷usa.</w:t>
      </w:r>
    </w:p>
    <w:p w14:paraId="2ADB8E5E" w14:textId="77777777" w:rsidR="00800AD8" w:rsidRDefault="005A0990" w:rsidP="008C3B63">
      <w:pPr>
        <w:pStyle w:val="InterlineGlossWithTrans"/>
        <w:tabs>
          <w:tab w:val="left" w:pos="533"/>
          <w:tab w:val="left" w:pos="2057"/>
          <w:tab w:val="left" w:pos="2531"/>
          <w:tab w:val="left" w:pos="4010"/>
          <w:tab w:val="left" w:pos="4274"/>
          <w:tab w:val="right" w:pos="8789"/>
        </w:tabs>
      </w:pPr>
      <w:r>
        <w:tab/>
        <w:t>ku÷a-ku÷al-an</w:t>
      </w:r>
      <w:r>
        <w:tab/>
        <w:t>aya</w:t>
      </w:r>
      <w:r>
        <w:tab/>
        <w:t>ti-a-madju</w:t>
      </w:r>
      <w:r>
        <w:tab/>
        <w:t>a</w:t>
      </w:r>
      <w:r>
        <w:tab/>
        <w:t>ma-÷usa</w:t>
      </w:r>
    </w:p>
    <w:p w14:paraId="43F17F9E" w14:textId="77777777" w:rsidR="00800AD8" w:rsidRDefault="005A0990" w:rsidP="008C3B63">
      <w:pPr>
        <w:pStyle w:val="InterlineTrans"/>
        <w:tabs>
          <w:tab w:val="left" w:pos="533"/>
          <w:tab w:val="left" w:pos="2057"/>
          <w:tab w:val="left" w:pos="2531"/>
          <w:tab w:val="left" w:pos="4010"/>
          <w:tab w:val="left" w:pos="4274"/>
          <w:tab w:val="right" w:pos="8789"/>
        </w:tabs>
      </w:pPr>
      <w:r>
        <w:tab/>
      </w:r>
      <w:r w:rsidRPr="00D54E67">
        <w:rPr>
          <w:smallCaps/>
        </w:rPr>
        <w:t>red</w:t>
      </w:r>
      <w:r>
        <w:t>-fat-</w:t>
      </w:r>
      <w:r w:rsidRPr="00D64271">
        <w:rPr>
          <w:smallCaps/>
        </w:rPr>
        <w:t>nom</w:t>
      </w:r>
      <w:r>
        <w:tab/>
        <w:t>say</w:t>
      </w:r>
      <w:r>
        <w:tab/>
      </w:r>
      <w:r>
        <w:rPr>
          <w:smallCaps/>
        </w:rPr>
        <w:t>f</w:t>
      </w:r>
      <w:r>
        <w:t>-</w:t>
      </w:r>
      <w:r>
        <w:rPr>
          <w:smallCaps/>
        </w:rPr>
        <w:t>pl</w:t>
      </w:r>
      <w:r>
        <w:t>-</w:t>
      </w:r>
      <w:r>
        <w:rPr>
          <w:smallCaps/>
        </w:rPr>
        <w:t>3rd</w:t>
      </w:r>
      <w:r>
        <w:t>.</w:t>
      </w:r>
      <w:r>
        <w:rPr>
          <w:smallCaps/>
        </w:rPr>
        <w:t>pers</w:t>
      </w:r>
      <w:r>
        <w:tab/>
      </w:r>
      <w:r>
        <w:rPr>
          <w:smallCaps/>
        </w:rPr>
        <w:t>c</w:t>
      </w:r>
      <w:r>
        <w:tab/>
        <w:t>num-two</w:t>
      </w:r>
    </w:p>
    <w:p w14:paraId="22B9B794" w14:textId="77777777" w:rsidR="00800AD8" w:rsidRDefault="00800AD8" w:rsidP="008C3B63">
      <w:pPr>
        <w:pStyle w:val="InterlineFree"/>
        <w:tabs>
          <w:tab w:val="right" w:pos="8789"/>
        </w:tabs>
      </w:pPr>
      <w:r>
        <w:t>The one with the bigger faeces will be the one who has eaten the big cooked taros.”</w:t>
      </w:r>
    </w:p>
    <w:p w14:paraId="49C460D0" w14:textId="77777777" w:rsidR="00800AD8" w:rsidRDefault="00DE0E5A" w:rsidP="008C3B63">
      <w:pPr>
        <w:pStyle w:val="InterlineText"/>
        <w:tabs>
          <w:tab w:val="left" w:pos="533"/>
          <w:tab w:val="left" w:pos="1022"/>
          <w:tab w:val="left" w:pos="2171"/>
          <w:tab w:val="right" w:pos="8789"/>
        </w:tabs>
      </w:pPr>
      <w:r w:rsidRPr="003A1D48">
        <w:rPr>
          <w:rStyle w:val="InterlineTextNumChar"/>
        </w:rPr>
        <w:t>037</w:t>
      </w:r>
      <w:r w:rsidR="00800AD8">
        <w:tab/>
        <w:t>qau</w:t>
      </w:r>
      <w:r w:rsidR="00800AD8">
        <w:tab/>
        <w:t>putsaqi</w:t>
      </w:r>
      <w:r w:rsidR="00800AD8">
        <w:tab/>
        <w:t>tiamadju.</w:t>
      </w:r>
    </w:p>
    <w:p w14:paraId="0DC2E04F" w14:textId="77777777" w:rsidR="00800AD8" w:rsidRDefault="00800AD8" w:rsidP="008C3B63">
      <w:pPr>
        <w:pStyle w:val="InterlineGlossWithTrans"/>
        <w:tabs>
          <w:tab w:val="left" w:pos="533"/>
          <w:tab w:val="left" w:pos="1022"/>
          <w:tab w:val="left" w:pos="2171"/>
          <w:tab w:val="right" w:pos="8789"/>
        </w:tabs>
      </w:pPr>
      <w:r>
        <w:tab/>
        <w:t>qau</w:t>
      </w:r>
      <w:r>
        <w:tab/>
        <w:t>pu-tsaqi</w:t>
      </w:r>
      <w:r>
        <w:tab/>
        <w:t>ti-a-madju</w:t>
      </w:r>
    </w:p>
    <w:p w14:paraId="0823FAE3" w14:textId="77777777" w:rsidR="00800AD8" w:rsidRDefault="00800AD8" w:rsidP="008C3B63">
      <w:pPr>
        <w:pStyle w:val="InterlineTransNoFree"/>
        <w:tabs>
          <w:tab w:val="left" w:pos="1022"/>
          <w:tab w:val="left" w:pos="2171"/>
          <w:tab w:val="right" w:pos="8789"/>
        </w:tabs>
      </w:pPr>
      <w:r>
        <w:tab/>
        <w:t>so</w:t>
      </w:r>
      <w:r>
        <w:tab/>
        <w:t>have-dung</w:t>
      </w:r>
      <w:r>
        <w:tab/>
      </w:r>
      <w:r>
        <w:rPr>
          <w:smallCaps/>
        </w:rPr>
        <w:t>f-pl</w:t>
      </w:r>
      <w:r>
        <w:t>-</w:t>
      </w:r>
      <w:r>
        <w:rPr>
          <w:smallCaps/>
        </w:rPr>
        <w:t>3rd.pers</w:t>
      </w:r>
      <w:r w:rsidR="005A0990">
        <w:rPr>
          <w:smallCaps/>
        </w:rPr>
        <w:tab/>
      </w:r>
      <w:r w:rsidR="005A0990">
        <w:t>They defecated,</w:t>
      </w:r>
    </w:p>
    <w:p w14:paraId="675C952E" w14:textId="77777777" w:rsidR="00800AD8" w:rsidRDefault="00DE0E5A" w:rsidP="008C3B63">
      <w:pPr>
        <w:pStyle w:val="InterlineText"/>
        <w:tabs>
          <w:tab w:val="left" w:pos="533"/>
          <w:tab w:val="left" w:pos="1502"/>
          <w:tab w:val="left" w:pos="1766"/>
          <w:tab w:val="left" w:pos="2390"/>
          <w:tab w:val="left" w:pos="2879"/>
          <w:tab w:val="right" w:pos="8789"/>
        </w:tabs>
      </w:pPr>
      <w:r w:rsidRPr="003A1D48">
        <w:rPr>
          <w:rStyle w:val="InterlineTextNumChar"/>
        </w:rPr>
        <w:t>038</w:t>
      </w:r>
      <w:r w:rsidR="00800AD8">
        <w:tab/>
        <w:t>tjaku÷al</w:t>
      </w:r>
      <w:r w:rsidR="00800AD8">
        <w:tab/>
        <w:t>a</w:t>
      </w:r>
      <w:r w:rsidR="00800AD8">
        <w:tab/>
        <w:t>tsaqi</w:t>
      </w:r>
      <w:r w:rsidR="00800AD8">
        <w:tab/>
        <w:t>nua</w:t>
      </w:r>
      <w:r w:rsidR="00800AD8">
        <w:tab/>
        <w:t>qaruqaruman.</w:t>
      </w:r>
    </w:p>
    <w:p w14:paraId="65D3E0D2" w14:textId="77777777" w:rsidR="00800AD8" w:rsidRDefault="00800AD8" w:rsidP="008C3B63">
      <w:pPr>
        <w:pStyle w:val="InterlineGlossWithTrans"/>
        <w:tabs>
          <w:tab w:val="left" w:pos="533"/>
          <w:tab w:val="left" w:pos="1502"/>
          <w:tab w:val="left" w:pos="1766"/>
          <w:tab w:val="left" w:pos="2390"/>
          <w:tab w:val="left" w:pos="2879"/>
          <w:tab w:val="right" w:pos="8789"/>
        </w:tabs>
      </w:pPr>
      <w:r>
        <w:tab/>
        <w:t>tja-ku÷al</w:t>
      </w:r>
      <w:r>
        <w:tab/>
        <w:t>a</w:t>
      </w:r>
      <w:r>
        <w:tab/>
        <w:t>tsaqi</w:t>
      </w:r>
      <w:r>
        <w:tab/>
        <w:t>nua</w:t>
      </w:r>
      <w:r>
        <w:tab/>
        <w:t>qaruqaruman</w:t>
      </w:r>
    </w:p>
    <w:p w14:paraId="0C64D3B3" w14:textId="77777777" w:rsidR="00800AD8" w:rsidRDefault="00800AD8" w:rsidP="008C3B63">
      <w:pPr>
        <w:pStyle w:val="InterlineTransNoFree"/>
        <w:tabs>
          <w:tab w:val="left" w:pos="1502"/>
          <w:tab w:val="left" w:pos="1766"/>
          <w:tab w:val="left" w:pos="2390"/>
          <w:tab w:val="left" w:pos="2879"/>
          <w:tab w:val="right" w:pos="8789"/>
        </w:tabs>
      </w:pPr>
      <w:r>
        <w:tab/>
        <w:t>more-fat</w:t>
      </w:r>
      <w:r>
        <w:rPr>
          <w:smallCaps/>
        </w:rPr>
        <w:tab/>
        <w:t>c</w:t>
      </w:r>
      <w:r>
        <w:rPr>
          <w:smallCaps/>
        </w:rPr>
        <w:tab/>
      </w:r>
      <w:r>
        <w:t>dung</w:t>
      </w:r>
      <w:r>
        <w:tab/>
        <w:t>of</w:t>
      </w:r>
      <w:r>
        <w:tab/>
        <w:t>ant.eater</w:t>
      </w:r>
      <w:r w:rsidR="005A0990">
        <w:tab/>
        <w:t>and the ant-eater’s faeces was bigger.</w:t>
      </w:r>
    </w:p>
    <w:p w14:paraId="131A33BA" w14:textId="77777777" w:rsidR="00800AD8" w:rsidRDefault="00DE0E5A" w:rsidP="008C3B63">
      <w:pPr>
        <w:pStyle w:val="InterlineText"/>
        <w:tabs>
          <w:tab w:val="left" w:pos="533"/>
          <w:tab w:val="left" w:pos="1022"/>
          <w:tab w:val="left" w:pos="2231"/>
          <w:tab w:val="left" w:pos="2495"/>
          <w:tab w:val="left" w:pos="3884"/>
          <w:tab w:val="left" w:pos="4373"/>
          <w:tab w:val="right" w:pos="8789"/>
        </w:tabs>
      </w:pPr>
      <w:r w:rsidRPr="003A1D48">
        <w:rPr>
          <w:rStyle w:val="InterlineTextNumChar"/>
        </w:rPr>
        <w:t>039</w:t>
      </w:r>
      <w:r w:rsidR="00800AD8">
        <w:tab/>
        <w:t>qau</w:t>
      </w:r>
      <w:r w:rsidR="00800AD8">
        <w:tab/>
        <w:t>vetseqelen</w:t>
      </w:r>
      <w:r w:rsidR="00800AD8">
        <w:tab/>
        <w:t>a</w:t>
      </w:r>
      <w:r w:rsidR="00800AD8">
        <w:tab/>
        <w:t>qaruqaruman</w:t>
      </w:r>
      <w:r w:rsidR="00800AD8">
        <w:tab/>
        <w:t>nua</w:t>
      </w:r>
      <w:r w:rsidR="00800AD8">
        <w:tab/>
        <w:t>÷ail.</w:t>
      </w:r>
    </w:p>
    <w:p w14:paraId="6F3F14CC" w14:textId="77777777" w:rsidR="00800AD8" w:rsidRDefault="00800AD8" w:rsidP="008C3B63">
      <w:pPr>
        <w:pStyle w:val="InterlineGlossWithTrans"/>
        <w:tabs>
          <w:tab w:val="left" w:pos="533"/>
          <w:tab w:val="left" w:pos="1022"/>
          <w:tab w:val="left" w:pos="2231"/>
          <w:tab w:val="left" w:pos="2495"/>
          <w:tab w:val="left" w:pos="3884"/>
          <w:tab w:val="left" w:pos="4373"/>
          <w:tab w:val="right" w:pos="8789"/>
        </w:tabs>
      </w:pPr>
      <w:r>
        <w:tab/>
        <w:t>qau</w:t>
      </w:r>
      <w:r>
        <w:tab/>
        <w:t>vetseqel-en</w:t>
      </w:r>
      <w:r>
        <w:tab/>
        <w:t>a</w:t>
      </w:r>
      <w:r>
        <w:tab/>
        <w:t>qaruqaruman</w:t>
      </w:r>
      <w:r>
        <w:tab/>
        <w:t>nua</w:t>
      </w:r>
      <w:r>
        <w:tab/>
        <w:t>÷ail</w:t>
      </w:r>
    </w:p>
    <w:p w14:paraId="620DD915" w14:textId="77777777" w:rsidR="00800AD8" w:rsidRDefault="00800AD8" w:rsidP="008C3B63">
      <w:pPr>
        <w:pStyle w:val="InterlineTrans"/>
        <w:tabs>
          <w:tab w:val="left" w:pos="533"/>
          <w:tab w:val="left" w:pos="1022"/>
          <w:tab w:val="left" w:pos="2231"/>
          <w:tab w:val="left" w:pos="2495"/>
          <w:tab w:val="left" w:pos="3884"/>
          <w:tab w:val="left" w:pos="4373"/>
          <w:tab w:val="right" w:pos="8789"/>
        </w:tabs>
      </w:pPr>
      <w:r>
        <w:tab/>
        <w:t>so</w:t>
      </w:r>
      <w:r>
        <w:tab/>
        <w:t>grasp-</w:t>
      </w:r>
      <w:r>
        <w:rPr>
          <w:smallCaps/>
        </w:rPr>
        <w:t>pf</w:t>
      </w:r>
      <w:r>
        <w:rPr>
          <w:smallCaps/>
        </w:rPr>
        <w:tab/>
        <w:t>c</w:t>
      </w:r>
      <w:r>
        <w:rPr>
          <w:smallCaps/>
        </w:rPr>
        <w:tab/>
      </w:r>
      <w:r>
        <w:t>ant.eater</w:t>
      </w:r>
      <w:r>
        <w:tab/>
        <w:t>by</w:t>
      </w:r>
      <w:r>
        <w:tab/>
        <w:t>monkey</w:t>
      </w:r>
    </w:p>
    <w:p w14:paraId="484DE7F3" w14:textId="77777777" w:rsidR="00800AD8" w:rsidRDefault="00800AD8" w:rsidP="008C3B63">
      <w:pPr>
        <w:pStyle w:val="InterlineFree"/>
        <w:tabs>
          <w:tab w:val="right" w:pos="8789"/>
        </w:tabs>
      </w:pPr>
      <w:r>
        <w:t>And the monkey strangled the ant-eater.</w:t>
      </w:r>
    </w:p>
    <w:p w14:paraId="6FC82FA3" w14:textId="77777777" w:rsidR="00800AD8" w:rsidRDefault="00DE0E5A" w:rsidP="008C3B63">
      <w:pPr>
        <w:pStyle w:val="InterlineText"/>
        <w:tabs>
          <w:tab w:val="left" w:pos="533"/>
          <w:tab w:val="left" w:pos="1022"/>
          <w:tab w:val="left" w:pos="3206"/>
          <w:tab w:val="left" w:pos="3680"/>
          <w:tab w:val="left" w:pos="5159"/>
          <w:tab w:val="left" w:pos="5423"/>
          <w:tab w:val="right" w:pos="8789"/>
        </w:tabs>
      </w:pPr>
      <w:r w:rsidRPr="003A1D48">
        <w:rPr>
          <w:rStyle w:val="InterlineTextNumChar"/>
        </w:rPr>
        <w:t>040</w:t>
      </w:r>
      <w:r w:rsidR="00800AD8">
        <w:tab/>
        <w:t>qau</w:t>
      </w:r>
      <w:r w:rsidR="00800AD8">
        <w:tab/>
        <w:t>“paîaîama-i,”</w:t>
      </w:r>
      <w:r w:rsidR="00800AD8">
        <w:tab/>
        <w:t>aya</w:t>
      </w:r>
      <w:r w:rsidR="00800AD8">
        <w:tab/>
        <w:t>tiamadju</w:t>
      </w:r>
      <w:r w:rsidR="00800AD8">
        <w:tab/>
        <w:t>a</w:t>
      </w:r>
      <w:r w:rsidR="00800AD8">
        <w:tab/>
        <w:t>maîavar.</w:t>
      </w:r>
    </w:p>
    <w:p w14:paraId="6DD882AA" w14:textId="77777777" w:rsidR="00800AD8" w:rsidRDefault="00800AD8" w:rsidP="008C3B63">
      <w:pPr>
        <w:pStyle w:val="InterlineGlossWithTrans"/>
        <w:tabs>
          <w:tab w:val="left" w:pos="533"/>
          <w:tab w:val="left" w:pos="1022"/>
          <w:tab w:val="left" w:pos="3206"/>
          <w:tab w:val="left" w:pos="3680"/>
          <w:tab w:val="left" w:pos="5159"/>
          <w:tab w:val="left" w:pos="5423"/>
          <w:tab w:val="right" w:pos="8789"/>
        </w:tabs>
      </w:pPr>
      <w:r>
        <w:tab/>
        <w:t>qau</w:t>
      </w:r>
      <w:r>
        <w:tab/>
        <w:t>pa-îa-îama-i</w:t>
      </w:r>
      <w:r>
        <w:tab/>
        <w:t>aya</w:t>
      </w:r>
      <w:r>
        <w:tab/>
        <w:t>ti-a-madju</w:t>
      </w:r>
      <w:r>
        <w:tab/>
        <w:t>a</w:t>
      </w:r>
      <w:r>
        <w:tab/>
        <w:t>ma-îavar</w:t>
      </w:r>
    </w:p>
    <w:p w14:paraId="261996BD" w14:textId="77777777" w:rsidR="00800AD8" w:rsidRDefault="00800AD8" w:rsidP="008C3B63">
      <w:pPr>
        <w:pStyle w:val="InterlineTrans"/>
        <w:tabs>
          <w:tab w:val="left" w:pos="533"/>
          <w:tab w:val="left" w:pos="1022"/>
          <w:tab w:val="left" w:pos="3206"/>
          <w:tab w:val="left" w:pos="3680"/>
          <w:tab w:val="left" w:pos="5159"/>
          <w:tab w:val="left" w:pos="5423"/>
          <w:tab w:val="right" w:pos="8789"/>
        </w:tabs>
      </w:pPr>
      <w:r>
        <w:tab/>
        <w:t>so</w:t>
      </w:r>
      <w:r>
        <w:tab/>
        <w:t>cause-</w:t>
      </w:r>
      <w:r>
        <w:rPr>
          <w:smallCaps/>
        </w:rPr>
        <w:t>red</w:t>
      </w:r>
      <w:r>
        <w:t>-burn-</w:t>
      </w:r>
      <w:r>
        <w:rPr>
          <w:smallCaps/>
        </w:rPr>
        <w:t>hort</w:t>
      </w:r>
      <w:r>
        <w:tab/>
        <w:t>say</w:t>
      </w:r>
      <w:r>
        <w:tab/>
      </w:r>
      <w:r>
        <w:rPr>
          <w:smallCaps/>
        </w:rPr>
        <w:t>f-pl</w:t>
      </w:r>
      <w:r>
        <w:t>-</w:t>
      </w:r>
      <w:r>
        <w:rPr>
          <w:smallCaps/>
        </w:rPr>
        <w:t>3rd.pers</w:t>
      </w:r>
      <w:r>
        <w:rPr>
          <w:smallCaps/>
        </w:rPr>
        <w:tab/>
        <w:t>c</w:t>
      </w:r>
      <w:r>
        <w:rPr>
          <w:smallCaps/>
        </w:rPr>
        <w:tab/>
        <w:t>stat</w:t>
      </w:r>
      <w:r>
        <w:t>-speak</w:t>
      </w:r>
    </w:p>
    <w:p w14:paraId="3EB8A88D" w14:textId="77777777" w:rsidR="00800AD8" w:rsidRDefault="00800AD8" w:rsidP="008C3B63">
      <w:pPr>
        <w:pStyle w:val="InterlineFree"/>
        <w:tabs>
          <w:tab w:val="right" w:pos="8789"/>
        </w:tabs>
      </w:pPr>
      <w:r>
        <w:t>“Let’s set fire to one another,” they decided.</w:t>
      </w:r>
    </w:p>
    <w:p w14:paraId="4D270589" w14:textId="77777777" w:rsidR="00800AD8" w:rsidRDefault="00DE0E5A" w:rsidP="008C3B63">
      <w:pPr>
        <w:pStyle w:val="InterlineText"/>
        <w:tabs>
          <w:tab w:val="left" w:pos="533"/>
          <w:tab w:val="left" w:pos="1022"/>
          <w:tab w:val="left" w:pos="2111"/>
          <w:tab w:val="left" w:pos="3110"/>
          <w:tab w:val="left" w:pos="3584"/>
          <w:tab w:val="left" w:pos="4028"/>
          <w:tab w:val="right" w:pos="8789"/>
        </w:tabs>
      </w:pPr>
      <w:r w:rsidRPr="003A1D48">
        <w:rPr>
          <w:rStyle w:val="InterlineTextNumChar"/>
        </w:rPr>
        <w:t>041</w:t>
      </w:r>
      <w:r w:rsidR="00800AD8">
        <w:tab/>
        <w:t>qau</w:t>
      </w:r>
      <w:r w:rsidR="00800AD8">
        <w:tab/>
        <w:t>“tiakenay</w:t>
      </w:r>
      <w:r w:rsidR="00800AD8">
        <w:tab/>
        <w:t>isangas,”</w:t>
      </w:r>
      <w:r w:rsidR="00800AD8">
        <w:tab/>
        <w:t>aya</w:t>
      </w:r>
      <w:r w:rsidR="00800AD8">
        <w:tab/>
        <w:t>ti</w:t>
      </w:r>
      <w:r w:rsidR="00800AD8">
        <w:tab/>
        <w:t>qaruqaruman.</w:t>
      </w:r>
    </w:p>
    <w:p w14:paraId="6D0C2A37" w14:textId="77777777" w:rsidR="00800AD8" w:rsidRDefault="00800AD8" w:rsidP="008C3B63">
      <w:pPr>
        <w:pStyle w:val="InterlineGlossWithTrans"/>
        <w:tabs>
          <w:tab w:val="left" w:pos="533"/>
          <w:tab w:val="left" w:pos="1022"/>
          <w:tab w:val="left" w:pos="2111"/>
          <w:tab w:val="left" w:pos="3110"/>
          <w:tab w:val="left" w:pos="3584"/>
          <w:tab w:val="left" w:pos="4028"/>
          <w:tab w:val="right" w:pos="8789"/>
        </w:tabs>
      </w:pPr>
      <w:r>
        <w:tab/>
        <w:t>qau</w:t>
      </w:r>
      <w:r>
        <w:tab/>
        <w:t>ti-aken-ay</w:t>
      </w:r>
      <w:r>
        <w:tab/>
        <w:t>i-sangas</w:t>
      </w:r>
      <w:r>
        <w:tab/>
        <w:t>aya</w:t>
      </w:r>
      <w:r>
        <w:tab/>
        <w:t>ti</w:t>
      </w:r>
      <w:r>
        <w:tab/>
        <w:t>qaruqaruman</w:t>
      </w:r>
    </w:p>
    <w:p w14:paraId="06BC6AD5" w14:textId="77777777" w:rsidR="00800AD8" w:rsidRDefault="00800AD8" w:rsidP="008C3B63">
      <w:pPr>
        <w:pStyle w:val="InterlineTransNoFree"/>
        <w:tabs>
          <w:tab w:val="left" w:pos="1022"/>
          <w:tab w:val="left" w:pos="2111"/>
          <w:tab w:val="left" w:pos="3110"/>
          <w:tab w:val="left" w:pos="3584"/>
          <w:tab w:val="left" w:pos="4028"/>
          <w:tab w:val="right" w:pos="8789"/>
        </w:tabs>
      </w:pPr>
      <w:r>
        <w:tab/>
        <w:t>so</w:t>
      </w:r>
      <w:r>
        <w:tab/>
      </w:r>
      <w:r>
        <w:rPr>
          <w:smallCaps/>
        </w:rPr>
        <w:t>f-</w:t>
      </w:r>
      <w:r>
        <w:t>I-will</w:t>
      </w:r>
      <w:r>
        <w:tab/>
      </w:r>
      <w:r>
        <w:rPr>
          <w:smallCaps/>
        </w:rPr>
        <w:t>loc</w:t>
      </w:r>
      <w:r>
        <w:t>-first</w:t>
      </w:r>
      <w:r>
        <w:tab/>
        <w:t>say</w:t>
      </w:r>
      <w:r>
        <w:tab/>
      </w:r>
      <w:r>
        <w:rPr>
          <w:smallCaps/>
        </w:rPr>
        <w:t>f.h</w:t>
      </w:r>
      <w:r>
        <w:tab/>
        <w:t>ant.eater</w:t>
      </w:r>
      <w:r w:rsidR="005A0990">
        <w:tab/>
        <w:t>“Me first,” said the ant-eater.</w:t>
      </w:r>
    </w:p>
    <w:p w14:paraId="055B21C2" w14:textId="77777777" w:rsidR="00800AD8" w:rsidRDefault="00DE0E5A" w:rsidP="008C3B63">
      <w:pPr>
        <w:pStyle w:val="InterlineText"/>
        <w:tabs>
          <w:tab w:val="left" w:pos="533"/>
          <w:tab w:val="left" w:pos="1022"/>
          <w:tab w:val="left" w:pos="1961"/>
          <w:tab w:val="left" w:pos="2405"/>
          <w:tab w:val="left" w:pos="3854"/>
          <w:tab w:val="left" w:pos="4793"/>
          <w:tab w:val="right" w:pos="8789"/>
        </w:tabs>
      </w:pPr>
      <w:r w:rsidRPr="003A1D48">
        <w:rPr>
          <w:rStyle w:val="InterlineTextNumChar"/>
        </w:rPr>
        <w:t>042</w:t>
      </w:r>
      <w:r w:rsidR="00800AD8">
        <w:tab/>
        <w:t>qau</w:t>
      </w:r>
      <w:r w:rsidR="00800AD8">
        <w:tab/>
        <w:t>îamain</w:t>
      </w:r>
      <w:r w:rsidR="00800AD8">
        <w:tab/>
        <w:t>ti</w:t>
      </w:r>
      <w:r w:rsidR="00800AD8">
        <w:tab/>
        <w:t>qaruqaruman;</w:t>
      </w:r>
      <w:r w:rsidR="00800AD8">
        <w:tab/>
        <w:t>inika</w:t>
      </w:r>
      <w:r w:rsidR="00800AD8">
        <w:tab/>
        <w:t>matsay.</w:t>
      </w:r>
    </w:p>
    <w:p w14:paraId="142AC1AE" w14:textId="77777777" w:rsidR="00800AD8" w:rsidRDefault="00800AD8" w:rsidP="008C3B63">
      <w:pPr>
        <w:pStyle w:val="InterlineGlossWithTrans"/>
        <w:tabs>
          <w:tab w:val="left" w:pos="533"/>
          <w:tab w:val="left" w:pos="1022"/>
          <w:tab w:val="left" w:pos="1961"/>
          <w:tab w:val="left" w:pos="2405"/>
          <w:tab w:val="left" w:pos="3854"/>
          <w:tab w:val="left" w:pos="4793"/>
          <w:tab w:val="right" w:pos="8789"/>
        </w:tabs>
      </w:pPr>
      <w:r>
        <w:tab/>
        <w:t>qau</w:t>
      </w:r>
      <w:r>
        <w:tab/>
        <w:t>îama-en</w:t>
      </w:r>
      <w:r>
        <w:tab/>
        <w:t>ti</w:t>
      </w:r>
      <w:r>
        <w:tab/>
        <w:t>qaruqaruman</w:t>
      </w:r>
      <w:r>
        <w:tab/>
        <w:t>ini-ka</w:t>
      </w:r>
      <w:r>
        <w:tab/>
        <w:t>m-patsay</w:t>
      </w:r>
    </w:p>
    <w:p w14:paraId="4754FE83" w14:textId="77777777" w:rsidR="00800AD8" w:rsidRDefault="00800AD8" w:rsidP="008C3B63">
      <w:pPr>
        <w:pStyle w:val="InterlineTrans"/>
        <w:tabs>
          <w:tab w:val="left" w:pos="533"/>
          <w:tab w:val="left" w:pos="1022"/>
          <w:tab w:val="left" w:pos="1961"/>
          <w:tab w:val="left" w:pos="2405"/>
          <w:tab w:val="left" w:pos="3854"/>
          <w:tab w:val="left" w:pos="4793"/>
          <w:tab w:val="right" w:pos="8789"/>
        </w:tabs>
      </w:pPr>
      <w:r>
        <w:tab/>
        <w:t>so</w:t>
      </w:r>
      <w:r>
        <w:tab/>
        <w:t>burn-</w:t>
      </w:r>
      <w:r>
        <w:rPr>
          <w:smallCaps/>
        </w:rPr>
        <w:t>pf</w:t>
      </w:r>
      <w:r>
        <w:tab/>
      </w:r>
      <w:r>
        <w:rPr>
          <w:smallCaps/>
        </w:rPr>
        <w:t>f.h</w:t>
      </w:r>
      <w:r>
        <w:tab/>
        <w:t>ant.eater</w:t>
      </w:r>
      <w:r>
        <w:tab/>
        <w:t>not-after</w:t>
      </w:r>
      <w:r>
        <w:tab/>
      </w:r>
      <w:r>
        <w:rPr>
          <w:smallCaps/>
        </w:rPr>
        <w:t>af</w:t>
      </w:r>
      <w:r>
        <w:t>-die</w:t>
      </w:r>
    </w:p>
    <w:p w14:paraId="22B4BA50" w14:textId="77777777" w:rsidR="00800AD8" w:rsidRDefault="00800AD8" w:rsidP="008C3B63">
      <w:pPr>
        <w:pStyle w:val="InterlineFree"/>
        <w:tabs>
          <w:tab w:val="right" w:pos="8789"/>
        </w:tabs>
      </w:pPr>
      <w:r>
        <w:t>The (grass round the (OA)) ant-eater was set on fire; but he didn’t die.</w:t>
      </w:r>
    </w:p>
    <w:p w14:paraId="0A5C56EC" w14:textId="77777777" w:rsidR="00800AD8" w:rsidRDefault="00DE0E5A" w:rsidP="008C3B63">
      <w:pPr>
        <w:pStyle w:val="InterlineText"/>
        <w:tabs>
          <w:tab w:val="left" w:pos="533"/>
          <w:tab w:val="left" w:pos="1352"/>
          <w:tab w:val="left" w:pos="2126"/>
          <w:tab w:val="left" w:pos="2600"/>
          <w:tab w:val="left" w:pos="2864"/>
          <w:tab w:val="right" w:pos="8789"/>
        </w:tabs>
      </w:pPr>
      <w:r w:rsidRPr="003A1D48">
        <w:rPr>
          <w:rStyle w:val="InterlineTextNumChar"/>
        </w:rPr>
        <w:t>043</w:t>
      </w:r>
      <w:r w:rsidR="00800AD8">
        <w:tab/>
        <w:t>“tiaken</w:t>
      </w:r>
      <w:r w:rsidR="00800AD8">
        <w:tab/>
        <w:t>anga,”</w:t>
      </w:r>
      <w:r w:rsidR="00800AD8">
        <w:tab/>
        <w:t>aya</w:t>
      </w:r>
      <w:r w:rsidR="00800AD8">
        <w:tab/>
        <w:t>a</w:t>
      </w:r>
      <w:r w:rsidR="00800AD8">
        <w:tab/>
        <w:t>÷ail.</w:t>
      </w:r>
    </w:p>
    <w:p w14:paraId="137F56A2" w14:textId="77777777" w:rsidR="00800AD8" w:rsidRDefault="00800AD8" w:rsidP="008C3B63">
      <w:pPr>
        <w:pStyle w:val="InterlineGlossWithTrans"/>
        <w:tabs>
          <w:tab w:val="left" w:pos="533"/>
          <w:tab w:val="left" w:pos="1352"/>
          <w:tab w:val="left" w:pos="2126"/>
          <w:tab w:val="left" w:pos="2600"/>
          <w:tab w:val="left" w:pos="2864"/>
          <w:tab w:val="right" w:pos="8789"/>
        </w:tabs>
      </w:pPr>
      <w:r>
        <w:tab/>
        <w:t>ti-aken</w:t>
      </w:r>
      <w:r>
        <w:tab/>
        <w:t>anga</w:t>
      </w:r>
      <w:r>
        <w:tab/>
        <w:t>aya</w:t>
      </w:r>
      <w:r>
        <w:tab/>
        <w:t>a</w:t>
      </w:r>
      <w:r>
        <w:tab/>
        <w:t>÷ail</w:t>
      </w:r>
    </w:p>
    <w:p w14:paraId="172B2F7D" w14:textId="77777777" w:rsidR="00800AD8" w:rsidRDefault="00800AD8" w:rsidP="008C3B63">
      <w:pPr>
        <w:pStyle w:val="InterlineTransNoFree"/>
        <w:tabs>
          <w:tab w:val="left" w:pos="1352"/>
          <w:tab w:val="left" w:pos="2126"/>
          <w:tab w:val="left" w:pos="2600"/>
          <w:tab w:val="left" w:pos="2864"/>
          <w:tab w:val="right" w:pos="8789"/>
        </w:tabs>
      </w:pPr>
      <w:r>
        <w:tab/>
      </w:r>
      <w:r>
        <w:rPr>
          <w:smallCaps/>
        </w:rPr>
        <w:t>f-</w:t>
      </w:r>
      <w:r>
        <w:t>I</w:t>
      </w:r>
      <w:r>
        <w:tab/>
        <w:t>indeed</w:t>
      </w:r>
      <w:r>
        <w:tab/>
        <w:t>say</w:t>
      </w:r>
      <w:r>
        <w:rPr>
          <w:smallCaps/>
        </w:rPr>
        <w:tab/>
        <w:t>c</w:t>
      </w:r>
      <w:r>
        <w:rPr>
          <w:smallCaps/>
        </w:rPr>
        <w:tab/>
      </w:r>
      <w:r>
        <w:t>monkey</w:t>
      </w:r>
      <w:r w:rsidR="005A0990">
        <w:tab/>
        <w:t>“Now me,” said the monkey.</w:t>
      </w:r>
    </w:p>
    <w:p w14:paraId="6EC98F72" w14:textId="77777777" w:rsidR="00800AD8" w:rsidRDefault="00DE0E5A" w:rsidP="008C3B63">
      <w:pPr>
        <w:pStyle w:val="InterlineText"/>
        <w:tabs>
          <w:tab w:val="left" w:pos="533"/>
          <w:tab w:val="left" w:pos="1022"/>
          <w:tab w:val="left" w:pos="2726"/>
          <w:tab w:val="left" w:pos="3230"/>
          <w:tab w:val="right" w:pos="8789"/>
        </w:tabs>
      </w:pPr>
      <w:r w:rsidRPr="003A1D48">
        <w:rPr>
          <w:rStyle w:val="InterlineTextNumChar"/>
        </w:rPr>
        <w:t>044</w:t>
      </w:r>
      <w:r w:rsidR="00800AD8">
        <w:tab/>
        <w:t>qau</w:t>
      </w:r>
      <w:r w:rsidR="00800AD8">
        <w:tab/>
        <w:t>îevavaw</w:t>
      </w:r>
      <w:r w:rsidR="00800AD8">
        <w:tab/>
        <w:t>ta</w:t>
      </w:r>
      <w:r w:rsidR="00800AD8">
        <w:tab/>
        <w:t>kasiw.</w:t>
      </w:r>
    </w:p>
    <w:p w14:paraId="4590FBBB" w14:textId="77777777" w:rsidR="00800AD8" w:rsidRDefault="00800AD8" w:rsidP="008C3B63">
      <w:pPr>
        <w:pStyle w:val="InterlineGlossWithTrans"/>
        <w:tabs>
          <w:tab w:val="left" w:pos="533"/>
          <w:tab w:val="left" w:pos="1022"/>
          <w:tab w:val="left" w:pos="2726"/>
          <w:tab w:val="left" w:pos="3230"/>
          <w:tab w:val="right" w:pos="8789"/>
        </w:tabs>
      </w:pPr>
      <w:r>
        <w:tab/>
        <w:t>qau</w:t>
      </w:r>
      <w:r>
        <w:tab/>
        <w:t>îe-va-vaw</w:t>
      </w:r>
      <w:r>
        <w:tab/>
        <w:t>ta</w:t>
      </w:r>
      <w:r>
        <w:tab/>
        <w:t>kasiw</w:t>
      </w:r>
    </w:p>
    <w:p w14:paraId="6615FD63" w14:textId="77777777" w:rsidR="00800AD8" w:rsidRDefault="00800AD8" w:rsidP="008C3B63">
      <w:pPr>
        <w:pStyle w:val="InterlineTransNoFree"/>
        <w:tabs>
          <w:tab w:val="left" w:pos="1022"/>
          <w:tab w:val="left" w:pos="2726"/>
          <w:tab w:val="left" w:pos="3230"/>
          <w:tab w:val="right" w:pos="8789"/>
        </w:tabs>
      </w:pPr>
      <w:r>
        <w:tab/>
        <w:t>so</w:t>
      </w:r>
      <w:r>
        <w:tab/>
        <w:t>go.to-</w:t>
      </w:r>
      <w:r>
        <w:rPr>
          <w:smallCaps/>
        </w:rPr>
        <w:t>red</w:t>
      </w:r>
      <w:r>
        <w:t>-above</w:t>
      </w:r>
      <w:r>
        <w:tab/>
      </w:r>
      <w:r>
        <w:rPr>
          <w:smallCaps/>
        </w:rPr>
        <w:t>obl</w:t>
      </w:r>
      <w:r>
        <w:tab/>
        <w:t>tree</w:t>
      </w:r>
      <w:r w:rsidR="005A0990">
        <w:tab/>
        <w:t>He went up a tree.</w:t>
      </w:r>
    </w:p>
    <w:p w14:paraId="74A6B19A" w14:textId="77777777" w:rsidR="00800AD8" w:rsidRDefault="00DE0E5A" w:rsidP="008C3B63">
      <w:pPr>
        <w:pStyle w:val="InterlineText"/>
        <w:tabs>
          <w:tab w:val="left" w:pos="533"/>
          <w:tab w:val="left" w:pos="1097"/>
          <w:tab w:val="left" w:pos="2036"/>
          <w:tab w:val="left" w:pos="3035"/>
          <w:tab w:val="left" w:pos="3299"/>
          <w:tab w:val="right" w:pos="8789"/>
        </w:tabs>
      </w:pPr>
      <w:r w:rsidRPr="003A1D48">
        <w:rPr>
          <w:rStyle w:val="InterlineTextNumChar"/>
        </w:rPr>
        <w:lastRenderedPageBreak/>
        <w:t>045</w:t>
      </w:r>
      <w:r w:rsidR="00800AD8">
        <w:tab/>
        <w:t>ka</w:t>
      </w:r>
      <w:r w:rsidR="00800AD8">
        <w:tab/>
        <w:t>îamain,</w:t>
      </w:r>
      <w:r w:rsidR="00800AD8">
        <w:tab/>
        <w:t>matsay</w:t>
      </w:r>
      <w:r w:rsidR="00800AD8">
        <w:tab/>
        <w:t>a</w:t>
      </w:r>
      <w:r w:rsidR="00800AD8">
        <w:tab/>
        <w:t>÷ail.</w:t>
      </w:r>
    </w:p>
    <w:p w14:paraId="39F85DB4" w14:textId="77777777" w:rsidR="00800AD8" w:rsidRDefault="00800AD8" w:rsidP="008C3B63">
      <w:pPr>
        <w:pStyle w:val="InterlineGlossWithTrans"/>
        <w:tabs>
          <w:tab w:val="left" w:pos="533"/>
          <w:tab w:val="left" w:pos="1097"/>
          <w:tab w:val="left" w:pos="2036"/>
          <w:tab w:val="left" w:pos="3035"/>
          <w:tab w:val="left" w:pos="3299"/>
          <w:tab w:val="right" w:pos="8789"/>
        </w:tabs>
      </w:pPr>
      <w:r>
        <w:tab/>
        <w:t>ka</w:t>
      </w:r>
      <w:r>
        <w:tab/>
        <w:t>îama-en</w:t>
      </w:r>
      <w:r>
        <w:tab/>
        <w:t>m-patsay</w:t>
      </w:r>
      <w:r>
        <w:tab/>
        <w:t>a</w:t>
      </w:r>
      <w:r>
        <w:tab/>
        <w:t>÷ail</w:t>
      </w:r>
    </w:p>
    <w:p w14:paraId="082F8681" w14:textId="77777777" w:rsidR="00800AD8" w:rsidRDefault="00800AD8" w:rsidP="008C3B63">
      <w:pPr>
        <w:pStyle w:val="InterlineTransNoFree"/>
        <w:tabs>
          <w:tab w:val="left" w:pos="1097"/>
          <w:tab w:val="left" w:pos="2036"/>
          <w:tab w:val="left" w:pos="3035"/>
          <w:tab w:val="left" w:pos="3299"/>
          <w:tab w:val="right" w:pos="8789"/>
        </w:tabs>
      </w:pPr>
      <w:r>
        <w:tab/>
        <w:t>after</w:t>
      </w:r>
      <w:r>
        <w:tab/>
        <w:t>burn-</w:t>
      </w:r>
      <w:r>
        <w:rPr>
          <w:smallCaps/>
        </w:rPr>
        <w:t>pf</w:t>
      </w:r>
      <w:r>
        <w:tab/>
      </w:r>
      <w:r>
        <w:rPr>
          <w:smallCaps/>
        </w:rPr>
        <w:t>af</w:t>
      </w:r>
      <w:r>
        <w:t>-die</w:t>
      </w:r>
      <w:r>
        <w:rPr>
          <w:smallCaps/>
        </w:rPr>
        <w:tab/>
        <w:t>c</w:t>
      </w:r>
      <w:r>
        <w:rPr>
          <w:smallCaps/>
        </w:rPr>
        <w:tab/>
      </w:r>
      <w:r>
        <w:t>monkey</w:t>
      </w:r>
      <w:r w:rsidR="005A0990">
        <w:tab/>
        <w:t>When he/it was set on fire, the monkey died.</w:t>
      </w:r>
    </w:p>
    <w:p w14:paraId="2247BA9D" w14:textId="77777777" w:rsidR="00800AD8" w:rsidRDefault="00DE0E5A" w:rsidP="008C3B63">
      <w:pPr>
        <w:pStyle w:val="InterlineText"/>
        <w:tabs>
          <w:tab w:val="left" w:pos="533"/>
          <w:tab w:val="left" w:pos="1097"/>
          <w:tab w:val="left" w:pos="2096"/>
          <w:tab w:val="left" w:pos="2360"/>
          <w:tab w:val="left" w:pos="3224"/>
          <w:tab w:val="left" w:pos="4073"/>
          <w:tab w:val="left" w:pos="4337"/>
          <w:tab w:val="left" w:pos="5036"/>
          <w:tab w:val="left" w:pos="5525"/>
          <w:tab w:val="left" w:pos="6389"/>
          <w:tab w:val="left" w:pos="7373"/>
          <w:tab w:val="right" w:pos="8789"/>
        </w:tabs>
      </w:pPr>
      <w:r w:rsidRPr="003A1D48">
        <w:rPr>
          <w:rStyle w:val="InterlineTextNumChar"/>
        </w:rPr>
        <w:t>046</w:t>
      </w:r>
      <w:r w:rsidR="00800AD8">
        <w:tab/>
        <w:t>ka</w:t>
      </w:r>
      <w:r w:rsidR="00800AD8">
        <w:tab/>
        <w:t>matsay</w:t>
      </w:r>
      <w:r w:rsidR="00800AD8">
        <w:tab/>
        <w:t>a</w:t>
      </w:r>
      <w:r w:rsidR="00800AD8">
        <w:tab/>
        <w:t>÷ail,</w:t>
      </w:r>
      <w:r w:rsidR="00800AD8">
        <w:tab/>
        <w:t>kitjen</w:t>
      </w:r>
      <w:r w:rsidR="00800AD8">
        <w:tab/>
        <w:t>a</w:t>
      </w:r>
      <w:r w:rsidR="00800AD8">
        <w:tab/>
        <w:t>qalitsi</w:t>
      </w:r>
      <w:r w:rsidR="00800AD8">
        <w:tab/>
        <w:t>nua</w:t>
      </w:r>
      <w:r w:rsidR="00800AD8">
        <w:tab/>
        <w:t>÷ail;</w:t>
      </w:r>
      <w:r w:rsidR="00800AD8">
        <w:tab/>
        <w:t>saka</w:t>
      </w:r>
      <w:r w:rsidR="005A0990">
        <w:tab/>
        <w:t>mevaîut</w:t>
      </w:r>
    </w:p>
    <w:p w14:paraId="34CED1E8" w14:textId="77777777" w:rsidR="00800AD8" w:rsidRDefault="00800AD8" w:rsidP="008C3B63">
      <w:pPr>
        <w:pStyle w:val="InterlineGlossWithTrans"/>
        <w:tabs>
          <w:tab w:val="left" w:pos="533"/>
          <w:tab w:val="left" w:pos="1097"/>
          <w:tab w:val="left" w:pos="2096"/>
          <w:tab w:val="left" w:pos="2360"/>
          <w:tab w:val="left" w:pos="3224"/>
          <w:tab w:val="left" w:pos="4073"/>
          <w:tab w:val="left" w:pos="4337"/>
          <w:tab w:val="left" w:pos="5036"/>
          <w:tab w:val="left" w:pos="5525"/>
          <w:tab w:val="left" w:pos="6389"/>
          <w:tab w:val="left" w:pos="7373"/>
          <w:tab w:val="right" w:pos="8789"/>
        </w:tabs>
      </w:pPr>
      <w:r>
        <w:tab/>
        <w:t>ka</w:t>
      </w:r>
      <w:r>
        <w:tab/>
        <w:t>m-patsay</w:t>
      </w:r>
      <w:r>
        <w:tab/>
        <w:t>a</w:t>
      </w:r>
      <w:r>
        <w:tab/>
        <w:t>÷ail</w:t>
      </w:r>
      <w:r>
        <w:tab/>
        <w:t>kitj-en</w:t>
      </w:r>
      <w:r>
        <w:tab/>
        <w:t>a</w:t>
      </w:r>
      <w:r>
        <w:tab/>
        <w:t>qalitsi</w:t>
      </w:r>
      <w:r>
        <w:tab/>
        <w:t>nua</w:t>
      </w:r>
      <w:r>
        <w:tab/>
        <w:t>÷ail</w:t>
      </w:r>
      <w:r>
        <w:tab/>
        <w:t>sa-ka</w:t>
      </w:r>
      <w:r w:rsidR="005A0990">
        <w:tab/>
        <w:t>me-vaîut</w:t>
      </w:r>
    </w:p>
    <w:p w14:paraId="7D5785F2" w14:textId="77777777" w:rsidR="00800AD8" w:rsidRDefault="00800AD8" w:rsidP="008C3B63">
      <w:pPr>
        <w:pStyle w:val="InterlineTransNoFree"/>
        <w:tabs>
          <w:tab w:val="left" w:pos="1097"/>
          <w:tab w:val="left" w:pos="2096"/>
          <w:tab w:val="left" w:pos="2360"/>
          <w:tab w:val="left" w:pos="3224"/>
          <w:tab w:val="left" w:pos="4073"/>
          <w:tab w:val="left" w:pos="4337"/>
          <w:tab w:val="left" w:pos="5036"/>
          <w:tab w:val="left" w:pos="5525"/>
          <w:tab w:val="left" w:pos="6389"/>
          <w:tab w:val="left" w:pos="7373"/>
          <w:tab w:val="right" w:pos="8789"/>
        </w:tabs>
      </w:pPr>
      <w:r>
        <w:tab/>
        <w:t>after</w:t>
      </w:r>
      <w:r>
        <w:tab/>
      </w:r>
      <w:r>
        <w:rPr>
          <w:smallCaps/>
        </w:rPr>
        <w:t>af</w:t>
      </w:r>
      <w:r>
        <w:t>-die</w:t>
      </w:r>
      <w:r>
        <w:rPr>
          <w:smallCaps/>
        </w:rPr>
        <w:tab/>
        <w:t>c</w:t>
      </w:r>
      <w:r>
        <w:rPr>
          <w:smallCaps/>
        </w:rPr>
        <w:tab/>
      </w:r>
      <w:r>
        <w:t>monkey</w:t>
      </w:r>
      <w:r>
        <w:tab/>
        <w:t>slice-</w:t>
      </w:r>
      <w:r>
        <w:rPr>
          <w:smallCaps/>
        </w:rPr>
        <w:t>pf</w:t>
      </w:r>
      <w:r>
        <w:rPr>
          <w:smallCaps/>
        </w:rPr>
        <w:tab/>
        <w:t>c</w:t>
      </w:r>
      <w:r>
        <w:rPr>
          <w:smallCaps/>
        </w:rPr>
        <w:tab/>
      </w:r>
      <w:r>
        <w:t>penis</w:t>
      </w:r>
      <w:r>
        <w:tab/>
        <w:t>of</w:t>
      </w:r>
      <w:r>
        <w:tab/>
        <w:t>monkey</w:t>
      </w:r>
      <w:r>
        <w:tab/>
        <w:t>and-after</w:t>
      </w:r>
      <w:r w:rsidR="005A0990">
        <w:tab/>
      </w:r>
      <w:r w:rsidR="005A0990">
        <w:rPr>
          <w:smallCaps/>
        </w:rPr>
        <w:t>af</w:t>
      </w:r>
      <w:r w:rsidR="005A0990">
        <w:t>-alive</w:t>
      </w:r>
    </w:p>
    <w:p w14:paraId="21BA9EDC" w14:textId="77777777" w:rsidR="00800AD8" w:rsidRDefault="00800AD8" w:rsidP="008C3B63">
      <w:pPr>
        <w:pStyle w:val="InterlineText"/>
        <w:tabs>
          <w:tab w:val="left" w:pos="533"/>
          <w:tab w:val="left" w:pos="797"/>
          <w:tab w:val="right" w:pos="8789"/>
        </w:tabs>
      </w:pPr>
      <w:r>
        <w:tab/>
        <w:t>a</w:t>
      </w:r>
      <w:r>
        <w:tab/>
        <w:t>÷ail.</w:t>
      </w:r>
    </w:p>
    <w:p w14:paraId="0F6D20D6" w14:textId="77777777" w:rsidR="00800AD8" w:rsidRDefault="00800AD8" w:rsidP="008C3B63">
      <w:pPr>
        <w:pStyle w:val="InterlineGlossWithTrans"/>
        <w:tabs>
          <w:tab w:val="left" w:pos="533"/>
          <w:tab w:val="left" w:pos="797"/>
          <w:tab w:val="right" w:pos="8789"/>
        </w:tabs>
      </w:pPr>
      <w:r>
        <w:tab/>
        <w:t>a</w:t>
      </w:r>
      <w:r>
        <w:tab/>
        <w:t>÷ail</w:t>
      </w:r>
    </w:p>
    <w:p w14:paraId="68916D15" w14:textId="77777777" w:rsidR="00800AD8" w:rsidRDefault="00800AD8" w:rsidP="008C3B63">
      <w:pPr>
        <w:pStyle w:val="InterlineTrans"/>
        <w:tabs>
          <w:tab w:val="left" w:pos="533"/>
          <w:tab w:val="left" w:pos="797"/>
          <w:tab w:val="right" w:pos="8789"/>
        </w:tabs>
      </w:pPr>
      <w:r>
        <w:rPr>
          <w:smallCaps/>
        </w:rPr>
        <w:tab/>
        <w:t>c</w:t>
      </w:r>
      <w:r>
        <w:rPr>
          <w:smallCaps/>
        </w:rPr>
        <w:tab/>
      </w:r>
      <w:r>
        <w:t>monkey</w:t>
      </w:r>
    </w:p>
    <w:p w14:paraId="2E12B970" w14:textId="77777777" w:rsidR="00800AD8" w:rsidRDefault="00800AD8" w:rsidP="008C3B63">
      <w:pPr>
        <w:pStyle w:val="InterlineFree"/>
        <w:tabs>
          <w:tab w:val="right" w:pos="8789"/>
        </w:tabs>
      </w:pPr>
      <w:r>
        <w:t>When the monkey had died, [the ant-eater] cut off the monkey’s penis. And the monkey came back to life.</w:t>
      </w:r>
    </w:p>
    <w:p w14:paraId="1F60CC5D" w14:textId="77777777" w:rsidR="00800AD8" w:rsidRDefault="00DE0E5A" w:rsidP="008C3B63">
      <w:pPr>
        <w:pStyle w:val="InterlineText"/>
        <w:tabs>
          <w:tab w:val="left" w:pos="533"/>
          <w:tab w:val="left" w:pos="1757"/>
          <w:tab w:val="left" w:pos="2141"/>
          <w:tab w:val="left" w:pos="3530"/>
          <w:tab w:val="left" w:pos="4034"/>
          <w:tab w:val="left" w:pos="4898"/>
          <w:tab w:val="left" w:pos="5582"/>
          <w:tab w:val="right" w:pos="8789"/>
        </w:tabs>
      </w:pPr>
      <w:r w:rsidRPr="003A1D48">
        <w:rPr>
          <w:rStyle w:val="InterlineTextNumChar"/>
        </w:rPr>
        <w:t>047</w:t>
      </w:r>
      <w:r w:rsidR="00800AD8">
        <w:tab/>
        <w:t>sipakan</w:t>
      </w:r>
      <w:r w:rsidR="00800AD8">
        <w:tab/>
        <w:t>ni</w:t>
      </w:r>
      <w:r w:rsidR="00800AD8">
        <w:tab/>
        <w:t>qaruqaruman</w:t>
      </w:r>
      <w:r w:rsidR="00800AD8">
        <w:tab/>
        <w:t>tua</w:t>
      </w:r>
      <w:r w:rsidR="00800AD8">
        <w:tab/>
        <w:t>÷ail</w:t>
      </w:r>
      <w:r w:rsidR="00800AD8">
        <w:tab/>
        <w:t>azua</w:t>
      </w:r>
      <w:r w:rsidR="00800AD8">
        <w:tab/>
        <w:t>qalitsi.</w:t>
      </w:r>
    </w:p>
    <w:p w14:paraId="5F8CDAFC" w14:textId="77777777" w:rsidR="00800AD8" w:rsidRDefault="00800AD8" w:rsidP="008C3B63">
      <w:pPr>
        <w:pStyle w:val="InterlineGlossWithTrans"/>
        <w:tabs>
          <w:tab w:val="left" w:pos="533"/>
          <w:tab w:val="left" w:pos="1757"/>
          <w:tab w:val="left" w:pos="2141"/>
          <w:tab w:val="left" w:pos="3530"/>
          <w:tab w:val="left" w:pos="4034"/>
          <w:tab w:val="left" w:pos="4898"/>
          <w:tab w:val="left" w:pos="5582"/>
          <w:tab w:val="right" w:pos="8789"/>
        </w:tabs>
      </w:pPr>
      <w:r>
        <w:tab/>
        <w:t>si-pa-kan</w:t>
      </w:r>
      <w:r>
        <w:tab/>
        <w:t>ni</w:t>
      </w:r>
      <w:r>
        <w:tab/>
        <w:t>qaruqaruman</w:t>
      </w:r>
      <w:r>
        <w:tab/>
        <w:t>tua</w:t>
      </w:r>
      <w:r>
        <w:tab/>
        <w:t>÷ail</w:t>
      </w:r>
      <w:r>
        <w:tab/>
        <w:t>a-zua</w:t>
      </w:r>
      <w:r>
        <w:tab/>
        <w:t>qalitsi</w:t>
      </w:r>
    </w:p>
    <w:p w14:paraId="39B9CF29" w14:textId="77777777" w:rsidR="00800AD8" w:rsidRDefault="00800AD8" w:rsidP="008C3B63">
      <w:pPr>
        <w:pStyle w:val="InterlineTrans"/>
        <w:tabs>
          <w:tab w:val="left" w:pos="533"/>
          <w:tab w:val="left" w:pos="1757"/>
          <w:tab w:val="left" w:pos="2141"/>
          <w:tab w:val="left" w:pos="3530"/>
          <w:tab w:val="left" w:pos="4034"/>
          <w:tab w:val="left" w:pos="4898"/>
          <w:tab w:val="left" w:pos="5582"/>
          <w:tab w:val="right" w:pos="8789"/>
        </w:tabs>
      </w:pPr>
      <w:r>
        <w:tab/>
      </w:r>
      <w:r>
        <w:rPr>
          <w:smallCaps/>
        </w:rPr>
        <w:t>if</w:t>
      </w:r>
      <w:r>
        <w:t>-cause-eat</w:t>
      </w:r>
      <w:r>
        <w:tab/>
        <w:t>by</w:t>
      </w:r>
      <w:r>
        <w:tab/>
        <w:t>ant.eater</w:t>
      </w:r>
      <w:r>
        <w:tab/>
      </w:r>
      <w:r>
        <w:rPr>
          <w:smallCaps/>
        </w:rPr>
        <w:t>obl</w:t>
      </w:r>
      <w:r>
        <w:tab/>
        <w:t>monkey</w:t>
      </w:r>
      <w:r>
        <w:tab/>
      </w:r>
      <w:r>
        <w:rPr>
          <w:smallCaps/>
        </w:rPr>
        <w:t>c-</w:t>
      </w:r>
      <w:r>
        <w:t>that</w:t>
      </w:r>
      <w:r>
        <w:tab/>
        <w:t>penis</w:t>
      </w:r>
    </w:p>
    <w:p w14:paraId="284D3B07" w14:textId="77777777" w:rsidR="00800AD8" w:rsidRDefault="00800AD8" w:rsidP="008C3B63">
      <w:pPr>
        <w:pStyle w:val="InterlineFree"/>
        <w:tabs>
          <w:tab w:val="right" w:pos="8789"/>
        </w:tabs>
      </w:pPr>
      <w:r>
        <w:t>The ant-eater fed the penis to the monkey.</w:t>
      </w:r>
    </w:p>
    <w:p w14:paraId="35DE3AEF" w14:textId="77777777" w:rsidR="00800AD8" w:rsidRDefault="00DE0E5A" w:rsidP="008C3B63">
      <w:pPr>
        <w:pStyle w:val="InterlineText"/>
        <w:tabs>
          <w:tab w:val="left" w:pos="533"/>
          <w:tab w:val="left" w:pos="1022"/>
          <w:tab w:val="left" w:pos="2231"/>
          <w:tab w:val="left" w:pos="2675"/>
          <w:tab w:val="left" w:pos="3539"/>
          <w:tab w:val="left" w:pos="4043"/>
          <w:tab w:val="left" w:pos="4742"/>
          <w:tab w:val="left" w:pos="6026"/>
          <w:tab w:val="left" w:pos="7610"/>
          <w:tab w:val="right" w:pos="8789"/>
        </w:tabs>
      </w:pPr>
      <w:r w:rsidRPr="003A1D48">
        <w:rPr>
          <w:rStyle w:val="InterlineTextNumChar"/>
        </w:rPr>
        <w:t>048</w:t>
      </w:r>
      <w:r w:rsidR="00800AD8">
        <w:tab/>
        <w:t>qau</w:t>
      </w:r>
      <w:r w:rsidR="00800AD8">
        <w:tab/>
        <w:t>“kemakan</w:t>
      </w:r>
      <w:r w:rsidR="00800AD8">
        <w:tab/>
        <w:t>ti</w:t>
      </w:r>
      <w:r w:rsidR="00800AD8">
        <w:tab/>
        <w:t>÷ail</w:t>
      </w:r>
      <w:r w:rsidR="00800AD8">
        <w:tab/>
        <w:t>tua</w:t>
      </w:r>
      <w:r w:rsidR="00800AD8">
        <w:tab/>
        <w:t>qalitsi</w:t>
      </w:r>
      <w:r w:rsidR="00800AD8">
        <w:tab/>
        <w:t>nimadju,”</w:t>
      </w:r>
      <w:r w:rsidR="005A0990">
        <w:tab/>
        <w:t>semenasenay</w:t>
      </w:r>
      <w:r w:rsidR="005A0990">
        <w:tab/>
        <w:t>ti</w:t>
      </w:r>
    </w:p>
    <w:p w14:paraId="2987AFED" w14:textId="77777777" w:rsidR="00800AD8" w:rsidRDefault="00800AD8" w:rsidP="008C3B63">
      <w:pPr>
        <w:pStyle w:val="InterlineGlossWithTrans"/>
        <w:tabs>
          <w:tab w:val="left" w:pos="533"/>
          <w:tab w:val="left" w:pos="1022"/>
          <w:tab w:val="left" w:pos="2231"/>
          <w:tab w:val="left" w:pos="2675"/>
          <w:tab w:val="left" w:pos="3539"/>
          <w:tab w:val="left" w:pos="4043"/>
          <w:tab w:val="left" w:pos="4742"/>
          <w:tab w:val="left" w:pos="6026"/>
          <w:tab w:val="left" w:pos="7610"/>
          <w:tab w:val="right" w:pos="8789"/>
        </w:tabs>
      </w:pPr>
      <w:r>
        <w:tab/>
        <w:t>qau</w:t>
      </w:r>
      <w:r>
        <w:tab/>
        <w:t>em=ka-kan</w:t>
      </w:r>
      <w:r>
        <w:tab/>
        <w:t>ti</w:t>
      </w:r>
      <w:r>
        <w:tab/>
        <w:t>÷ail</w:t>
      </w:r>
      <w:r>
        <w:tab/>
        <w:t>tua</w:t>
      </w:r>
      <w:r>
        <w:tab/>
        <w:t>qalitsi</w:t>
      </w:r>
      <w:r>
        <w:tab/>
        <w:t>ni-madju</w:t>
      </w:r>
      <w:r w:rsidR="005A0990">
        <w:tab/>
        <w:t>em=sena-senay</w:t>
      </w:r>
      <w:r w:rsidR="005A0990">
        <w:tab/>
        <w:t>ti</w:t>
      </w:r>
    </w:p>
    <w:p w14:paraId="5574ED6A" w14:textId="77777777" w:rsidR="00800AD8" w:rsidRDefault="00800AD8" w:rsidP="008C3B63">
      <w:pPr>
        <w:pStyle w:val="InterlineTransNoFree"/>
        <w:tabs>
          <w:tab w:val="left" w:pos="1022"/>
          <w:tab w:val="left" w:pos="2231"/>
          <w:tab w:val="left" w:pos="2675"/>
          <w:tab w:val="left" w:pos="3539"/>
          <w:tab w:val="left" w:pos="4043"/>
          <w:tab w:val="left" w:pos="4742"/>
          <w:tab w:val="left" w:pos="6026"/>
          <w:tab w:val="left" w:pos="7610"/>
          <w:tab w:val="right" w:pos="8789"/>
        </w:tabs>
      </w:pPr>
      <w:r>
        <w:tab/>
        <w:t>so</w:t>
      </w:r>
      <w:r>
        <w:tab/>
      </w:r>
      <w:r>
        <w:rPr>
          <w:smallCaps/>
        </w:rPr>
        <w:t>af</w:t>
      </w:r>
      <w:r>
        <w:t>=</w:t>
      </w:r>
      <w:r>
        <w:rPr>
          <w:smallCaps/>
        </w:rPr>
        <w:t>red</w:t>
      </w:r>
      <w:r>
        <w:t>-eat</w:t>
      </w:r>
      <w:r>
        <w:tab/>
      </w:r>
      <w:r>
        <w:rPr>
          <w:smallCaps/>
        </w:rPr>
        <w:t>f.h</w:t>
      </w:r>
      <w:r>
        <w:tab/>
        <w:t>monkey</w:t>
      </w:r>
      <w:r>
        <w:tab/>
      </w:r>
      <w:r>
        <w:rPr>
          <w:smallCaps/>
        </w:rPr>
        <w:t>obl</w:t>
      </w:r>
      <w:r>
        <w:tab/>
        <w:t>penis</w:t>
      </w:r>
      <w:r>
        <w:tab/>
        <w:t>of-</w:t>
      </w:r>
      <w:r>
        <w:rPr>
          <w:smallCaps/>
        </w:rPr>
        <w:t>3rd.pers</w:t>
      </w:r>
      <w:r w:rsidR="005A0990">
        <w:tab/>
      </w:r>
      <w:r w:rsidR="005A0990">
        <w:rPr>
          <w:smallCaps/>
        </w:rPr>
        <w:t>af</w:t>
      </w:r>
      <w:r w:rsidR="005A0990">
        <w:t>=</w:t>
      </w:r>
      <w:r w:rsidR="005A0990">
        <w:rPr>
          <w:smallCaps/>
        </w:rPr>
        <w:t>red</w:t>
      </w:r>
      <w:r w:rsidR="005A0990">
        <w:t>-chant</w:t>
      </w:r>
      <w:r w:rsidR="005A0990">
        <w:tab/>
      </w:r>
      <w:r w:rsidR="005A0990">
        <w:rPr>
          <w:smallCaps/>
        </w:rPr>
        <w:t>f.h</w:t>
      </w:r>
    </w:p>
    <w:p w14:paraId="01C4DEF1" w14:textId="77777777" w:rsidR="00800AD8" w:rsidRDefault="005A0990" w:rsidP="008C3B63">
      <w:pPr>
        <w:pStyle w:val="InterlineText"/>
        <w:tabs>
          <w:tab w:val="left" w:pos="533"/>
          <w:tab w:val="right" w:pos="8789"/>
        </w:tabs>
      </w:pPr>
      <w:r>
        <w:tab/>
        <w:t>qaruqaruman.</w:t>
      </w:r>
    </w:p>
    <w:p w14:paraId="78A97872" w14:textId="77777777" w:rsidR="00800AD8" w:rsidRDefault="005A0990" w:rsidP="008C3B63">
      <w:pPr>
        <w:pStyle w:val="InterlineGlossWithTrans"/>
        <w:tabs>
          <w:tab w:val="left" w:pos="533"/>
          <w:tab w:val="right" w:pos="8789"/>
        </w:tabs>
      </w:pPr>
      <w:r>
        <w:tab/>
        <w:t>qaruqaruman</w:t>
      </w:r>
    </w:p>
    <w:p w14:paraId="187EB6C3" w14:textId="77777777" w:rsidR="00800AD8" w:rsidRDefault="005A0990" w:rsidP="008C3B63">
      <w:pPr>
        <w:pStyle w:val="InterlineTransNoFree"/>
        <w:tabs>
          <w:tab w:val="right" w:pos="8789"/>
        </w:tabs>
      </w:pPr>
      <w:r>
        <w:tab/>
        <w:t>ant.eater</w:t>
      </w:r>
      <w:r>
        <w:tab/>
        <w:t>And the ant-eater sang: “The monkey is eating his penis.”</w:t>
      </w:r>
    </w:p>
    <w:p w14:paraId="50361F4B" w14:textId="77777777" w:rsidR="00800AD8" w:rsidRDefault="00DE0E5A" w:rsidP="008C3B63">
      <w:pPr>
        <w:pStyle w:val="InterlineText"/>
        <w:tabs>
          <w:tab w:val="left" w:pos="533"/>
          <w:tab w:val="left" w:pos="1952"/>
          <w:tab w:val="left" w:pos="2426"/>
          <w:tab w:val="left" w:pos="3350"/>
          <w:tab w:val="left" w:pos="3824"/>
          <w:tab w:val="left" w:pos="4088"/>
          <w:tab w:val="right" w:pos="8789"/>
        </w:tabs>
      </w:pPr>
      <w:r w:rsidRPr="003A1D48">
        <w:rPr>
          <w:rStyle w:val="InterlineTextNumChar"/>
        </w:rPr>
        <w:t>049</w:t>
      </w:r>
      <w:r w:rsidR="00800AD8">
        <w:tab/>
        <w:t>“anemanema</w:t>
      </w:r>
      <w:r w:rsidR="00800AD8">
        <w:tab/>
        <w:t>aya</w:t>
      </w:r>
      <w:r w:rsidR="00800AD8">
        <w:tab/>
        <w:t>sun?”</w:t>
      </w:r>
      <w:r w:rsidR="00800AD8">
        <w:tab/>
        <w:t>aya</w:t>
      </w:r>
      <w:r w:rsidR="00800AD8">
        <w:tab/>
        <w:t>a</w:t>
      </w:r>
      <w:r w:rsidR="00800AD8">
        <w:tab/>
        <w:t>÷ail.</w:t>
      </w:r>
    </w:p>
    <w:p w14:paraId="475B72E3" w14:textId="77777777" w:rsidR="00800AD8" w:rsidRDefault="00800AD8" w:rsidP="008C3B63">
      <w:pPr>
        <w:pStyle w:val="InterlineGlossWithTrans"/>
        <w:tabs>
          <w:tab w:val="left" w:pos="533"/>
          <w:tab w:val="left" w:pos="1952"/>
          <w:tab w:val="left" w:pos="2426"/>
          <w:tab w:val="left" w:pos="3350"/>
          <w:tab w:val="left" w:pos="3824"/>
          <w:tab w:val="left" w:pos="4088"/>
          <w:tab w:val="right" w:pos="8789"/>
        </w:tabs>
      </w:pPr>
      <w:r>
        <w:tab/>
        <w:t>a-nema-nema</w:t>
      </w:r>
      <w:r>
        <w:tab/>
        <w:t>aya</w:t>
      </w:r>
      <w:r>
        <w:tab/>
        <w:t>sun</w:t>
      </w:r>
      <w:r>
        <w:tab/>
        <w:t>aya</w:t>
      </w:r>
      <w:r>
        <w:tab/>
        <w:t>a</w:t>
      </w:r>
      <w:r>
        <w:tab/>
        <w:t>÷ail</w:t>
      </w:r>
    </w:p>
    <w:p w14:paraId="1A5344DC" w14:textId="77777777" w:rsidR="00800AD8" w:rsidRDefault="00800AD8" w:rsidP="008C3B63">
      <w:pPr>
        <w:pStyle w:val="InterlineTrans"/>
        <w:tabs>
          <w:tab w:val="left" w:pos="533"/>
          <w:tab w:val="left" w:pos="1952"/>
          <w:tab w:val="left" w:pos="2426"/>
          <w:tab w:val="left" w:pos="3350"/>
          <w:tab w:val="left" w:pos="3824"/>
          <w:tab w:val="left" w:pos="4088"/>
          <w:tab w:val="right" w:pos="8789"/>
        </w:tabs>
      </w:pPr>
      <w:r>
        <w:tab/>
        <w:t>?-</w:t>
      </w:r>
      <w:r>
        <w:rPr>
          <w:smallCaps/>
        </w:rPr>
        <w:t>red</w:t>
      </w:r>
      <w:r>
        <w:t>-what</w:t>
      </w:r>
      <w:r>
        <w:tab/>
        <w:t>say</w:t>
      </w:r>
      <w:r>
        <w:tab/>
      </w:r>
      <w:r>
        <w:rPr>
          <w:smallCaps/>
        </w:rPr>
        <w:t>f.</w:t>
      </w:r>
      <w:r>
        <w:t>you(</w:t>
      </w:r>
      <w:r>
        <w:rPr>
          <w:smallCaps/>
        </w:rPr>
        <w:t>s</w:t>
      </w:r>
      <w:r>
        <w:t>)</w:t>
      </w:r>
      <w:r>
        <w:tab/>
        <w:t>say</w:t>
      </w:r>
      <w:r>
        <w:rPr>
          <w:smallCaps/>
        </w:rPr>
        <w:tab/>
        <w:t>c</w:t>
      </w:r>
      <w:r>
        <w:rPr>
          <w:smallCaps/>
        </w:rPr>
        <w:tab/>
      </w:r>
      <w:r>
        <w:t>monkey</w:t>
      </w:r>
    </w:p>
    <w:p w14:paraId="07856FF6" w14:textId="77777777" w:rsidR="00800AD8" w:rsidRDefault="00800AD8" w:rsidP="008C3B63">
      <w:pPr>
        <w:pStyle w:val="InterlineFreeCommentFollows"/>
        <w:tabs>
          <w:tab w:val="right" w:pos="8789"/>
        </w:tabs>
      </w:pPr>
      <w:r>
        <w:t>“What are you saying?” said the monkey.</w:t>
      </w:r>
    </w:p>
    <w:p w14:paraId="2524E126" w14:textId="77777777" w:rsidR="00800AD8" w:rsidRDefault="00A8416B" w:rsidP="008C3B63">
      <w:pPr>
        <w:pStyle w:val="CommentLastWithHalfSpace"/>
        <w:tabs>
          <w:tab w:val="right" w:pos="8789"/>
        </w:tabs>
      </w:pPr>
      <w:r>
        <w:t>[</w:t>
      </w:r>
      <w:r w:rsidR="00800AD8" w:rsidRPr="006760C7">
        <w:rPr>
          <w:rStyle w:val="VernacularText"/>
        </w:rPr>
        <w:t>anemanema aya</w:t>
      </w:r>
      <w:r w:rsidR="006760C7">
        <w:t>:</w:t>
      </w:r>
      <w:r w:rsidR="00800AD8">
        <w:t xml:space="preserve"> </w:t>
      </w:r>
      <w:r w:rsidR="00800AD8" w:rsidRPr="006760C7">
        <w:rPr>
          <w:rStyle w:val="VernacularText"/>
        </w:rPr>
        <w:t>anemanemaya</w:t>
      </w:r>
      <w:r w:rsidR="006760C7">
        <w:t xml:space="preserve"> in OA.</w:t>
      </w:r>
      <w:r>
        <w:t>]</w:t>
      </w:r>
    </w:p>
    <w:p w14:paraId="12DE2BCD" w14:textId="77777777" w:rsidR="00800AD8" w:rsidRDefault="00DE0E5A" w:rsidP="008C3B63">
      <w:pPr>
        <w:pStyle w:val="InterlineText"/>
        <w:tabs>
          <w:tab w:val="left" w:pos="533"/>
          <w:tab w:val="left" w:pos="2252"/>
          <w:tab w:val="left" w:pos="2846"/>
          <w:tab w:val="left" w:pos="3350"/>
          <w:tab w:val="left" w:pos="4379"/>
          <w:tab w:val="left" w:pos="5513"/>
          <w:tab w:val="left" w:pos="6017"/>
          <w:tab w:val="left" w:pos="6461"/>
          <w:tab w:val="right" w:pos="8789"/>
        </w:tabs>
      </w:pPr>
      <w:r w:rsidRPr="003A1D48">
        <w:rPr>
          <w:rStyle w:val="InterlineTextNumChar"/>
        </w:rPr>
        <w:t>050</w:t>
      </w:r>
      <w:r w:rsidR="00800AD8">
        <w:tab/>
        <w:t>“kidjavadjavay</w:t>
      </w:r>
      <w:r w:rsidR="00800AD8">
        <w:tab/>
        <w:t>aken</w:t>
      </w:r>
      <w:r w:rsidR="00800AD8">
        <w:tab/>
        <w:t>tua</w:t>
      </w:r>
      <w:r w:rsidR="00800AD8">
        <w:tab/>
        <w:t>se</w:t>
      </w:r>
      <w:r w:rsidR="00800AD8">
        <w:tab/>
        <w:t>Tjavaliîuk</w:t>
      </w:r>
      <w:r w:rsidR="00800AD8">
        <w:tab/>
        <w:t>tua</w:t>
      </w:r>
      <w:r w:rsidR="00800AD8">
        <w:tab/>
        <w:t>ku</w:t>
      </w:r>
      <w:r w:rsidR="006760C7">
        <w:tab/>
        <w:t>kinipangaîan,”</w:t>
      </w:r>
    </w:p>
    <w:p w14:paraId="70430567" w14:textId="77777777" w:rsidR="00800AD8" w:rsidRDefault="00800AD8" w:rsidP="008C3B63">
      <w:pPr>
        <w:pStyle w:val="InterlineGlossWithTrans"/>
        <w:tabs>
          <w:tab w:val="left" w:pos="533"/>
          <w:tab w:val="left" w:pos="2252"/>
          <w:tab w:val="left" w:pos="2846"/>
          <w:tab w:val="left" w:pos="3350"/>
          <w:tab w:val="left" w:pos="4379"/>
          <w:tab w:val="left" w:pos="5513"/>
          <w:tab w:val="left" w:pos="6017"/>
          <w:tab w:val="left" w:pos="6461"/>
          <w:tab w:val="right" w:pos="8789"/>
        </w:tabs>
      </w:pPr>
      <w:r>
        <w:tab/>
        <w:t>ki-djava-djavay</w:t>
      </w:r>
      <w:r>
        <w:tab/>
        <w:t>aken</w:t>
      </w:r>
      <w:r>
        <w:tab/>
        <w:t>tua</w:t>
      </w:r>
      <w:r>
        <w:tab/>
        <w:t>se</w:t>
      </w:r>
      <w:r>
        <w:tab/>
        <w:t>Tjavaliîuk</w:t>
      </w:r>
      <w:r>
        <w:tab/>
        <w:t>tua</w:t>
      </w:r>
      <w:r>
        <w:tab/>
        <w:t>ku</w:t>
      </w:r>
      <w:r w:rsidR="006760C7">
        <w:tab/>
        <w:t>in=ki-pangaî-an</w:t>
      </w:r>
    </w:p>
    <w:p w14:paraId="56332785" w14:textId="77777777" w:rsidR="00800AD8" w:rsidRDefault="00800AD8" w:rsidP="008C3B63">
      <w:pPr>
        <w:pStyle w:val="InterlineTransNoFree"/>
        <w:tabs>
          <w:tab w:val="left" w:pos="2252"/>
          <w:tab w:val="left" w:pos="2846"/>
          <w:tab w:val="left" w:pos="3350"/>
          <w:tab w:val="left" w:pos="4379"/>
          <w:tab w:val="left" w:pos="5513"/>
          <w:tab w:val="left" w:pos="6017"/>
          <w:tab w:val="left" w:pos="6461"/>
          <w:tab w:val="right" w:pos="8789"/>
        </w:tabs>
      </w:pPr>
      <w:r>
        <w:tab/>
        <w:t>do-</w:t>
      </w:r>
      <w:r>
        <w:rPr>
          <w:smallCaps/>
        </w:rPr>
        <w:t>red</w:t>
      </w:r>
      <w:r>
        <w:t>-do.much</w:t>
      </w:r>
      <w:r>
        <w:tab/>
      </w:r>
      <w:r w:rsidR="000D5EFB" w:rsidRPr="000D5EFB">
        <w:rPr>
          <w:smallCaps/>
        </w:rPr>
        <w:t>f.I</w:t>
      </w:r>
      <w:r>
        <w:tab/>
      </w:r>
      <w:r>
        <w:rPr>
          <w:smallCaps/>
        </w:rPr>
        <w:t>obl</w:t>
      </w:r>
      <w:r>
        <w:tab/>
        <w:t>person.of</w:t>
      </w:r>
      <w:r>
        <w:tab/>
        <w:t>(place)</w:t>
      </w:r>
      <w:r>
        <w:tab/>
      </w:r>
      <w:r>
        <w:rPr>
          <w:smallCaps/>
        </w:rPr>
        <w:t>obl</w:t>
      </w:r>
      <w:r>
        <w:tab/>
        <w:t>my</w:t>
      </w:r>
      <w:r w:rsidR="006760C7">
        <w:tab/>
      </w:r>
      <w:r w:rsidR="006760C7">
        <w:rPr>
          <w:smallCaps/>
        </w:rPr>
        <w:t>perf</w:t>
      </w:r>
      <w:r w:rsidR="006760C7">
        <w:t>=do-portion-</w:t>
      </w:r>
      <w:r w:rsidR="006760C7">
        <w:rPr>
          <w:smallCaps/>
        </w:rPr>
        <w:t>nom</w:t>
      </w:r>
    </w:p>
    <w:p w14:paraId="037FF0C3" w14:textId="77777777" w:rsidR="00800AD8" w:rsidRDefault="006760C7" w:rsidP="008C3B63">
      <w:pPr>
        <w:pStyle w:val="InterlineText"/>
        <w:tabs>
          <w:tab w:val="left" w:pos="533"/>
          <w:tab w:val="left" w:pos="1007"/>
          <w:tab w:val="left" w:pos="1451"/>
          <w:tab w:val="right" w:pos="8789"/>
        </w:tabs>
      </w:pPr>
      <w:r>
        <w:tab/>
        <w:t>aya</w:t>
      </w:r>
      <w:r w:rsidR="00800AD8">
        <w:tab/>
        <w:t>ti</w:t>
      </w:r>
      <w:r w:rsidR="00800AD8">
        <w:tab/>
        <w:t>qaruqaruman.</w:t>
      </w:r>
    </w:p>
    <w:p w14:paraId="5E441B57" w14:textId="77777777" w:rsidR="00800AD8" w:rsidRDefault="006760C7" w:rsidP="008C3B63">
      <w:pPr>
        <w:pStyle w:val="InterlineGlossWithTrans"/>
        <w:tabs>
          <w:tab w:val="left" w:pos="533"/>
          <w:tab w:val="left" w:pos="1007"/>
          <w:tab w:val="left" w:pos="1451"/>
          <w:tab w:val="right" w:pos="8789"/>
        </w:tabs>
      </w:pPr>
      <w:r>
        <w:tab/>
        <w:t>aya</w:t>
      </w:r>
      <w:r w:rsidR="00800AD8">
        <w:tab/>
        <w:t>ti</w:t>
      </w:r>
      <w:r w:rsidR="00800AD8">
        <w:tab/>
        <w:t>qaruqaruman</w:t>
      </w:r>
    </w:p>
    <w:p w14:paraId="75D9C2C7" w14:textId="77777777" w:rsidR="00800AD8" w:rsidRDefault="006760C7" w:rsidP="008C3B63">
      <w:pPr>
        <w:pStyle w:val="InterlineTrans"/>
        <w:tabs>
          <w:tab w:val="left" w:pos="533"/>
          <w:tab w:val="left" w:pos="1007"/>
          <w:tab w:val="left" w:pos="1451"/>
          <w:tab w:val="right" w:pos="8789"/>
        </w:tabs>
      </w:pPr>
      <w:r>
        <w:tab/>
        <w:t>say</w:t>
      </w:r>
      <w:r w:rsidR="00800AD8">
        <w:tab/>
      </w:r>
      <w:r w:rsidR="00800AD8">
        <w:rPr>
          <w:smallCaps/>
        </w:rPr>
        <w:t>f.h</w:t>
      </w:r>
      <w:r w:rsidR="00800AD8">
        <w:tab/>
        <w:t>ant.eater</w:t>
      </w:r>
    </w:p>
    <w:p w14:paraId="3E1234E5" w14:textId="77777777" w:rsidR="00800AD8" w:rsidRDefault="00800AD8" w:rsidP="008C3B63">
      <w:pPr>
        <w:pStyle w:val="InterlineFreeCommentFollows"/>
        <w:tabs>
          <w:tab w:val="right" w:pos="8789"/>
        </w:tabs>
      </w:pPr>
      <w:r>
        <w:t>“I’m thanking the Tjavaliîuk people for the share (of meat) they have given me,” said the ant-eater.</w:t>
      </w:r>
    </w:p>
    <w:p w14:paraId="5B83FE8B" w14:textId="77777777" w:rsidR="00800AD8" w:rsidRDefault="00A8416B" w:rsidP="008C3B63">
      <w:pPr>
        <w:pStyle w:val="CommentLastWithHalfSpace"/>
        <w:tabs>
          <w:tab w:val="right" w:pos="8789"/>
        </w:tabs>
      </w:pPr>
      <w:r>
        <w:t>[</w:t>
      </w:r>
      <w:r w:rsidR="00800AD8" w:rsidRPr="006760C7">
        <w:rPr>
          <w:rStyle w:val="VernacularText"/>
        </w:rPr>
        <w:t>kidjavadjavay</w:t>
      </w:r>
      <w:r w:rsidR="00800AD8">
        <w:t xml:space="preserve">: F74 under </w:t>
      </w:r>
      <w:r w:rsidR="00800AD8" w:rsidRPr="006760C7">
        <w:rPr>
          <w:rStyle w:val="VernacularText"/>
        </w:rPr>
        <w:t>djavay</w:t>
      </w:r>
      <w:r w:rsidR="00800AD8">
        <w:t xml:space="preserve"> ‘work much’ has </w:t>
      </w:r>
      <w:r w:rsidR="00800AD8" w:rsidRPr="006760C7">
        <w:rPr>
          <w:rStyle w:val="VernacularText"/>
        </w:rPr>
        <w:t>djava-djavay</w:t>
      </w:r>
      <w:r w:rsidR="00800AD8">
        <w:t xml:space="preserve"> as a common greeting</w:t>
      </w:r>
      <w:r w:rsidR="006760C7">
        <w:t>.</w:t>
      </w:r>
      <w:r>
        <w:t>]</w:t>
      </w:r>
    </w:p>
    <w:p w14:paraId="71C91407" w14:textId="77777777" w:rsidR="00800AD8" w:rsidRDefault="00DE0E5A" w:rsidP="00CA4FC4">
      <w:pPr>
        <w:pStyle w:val="InterlineText"/>
        <w:tabs>
          <w:tab w:val="left" w:pos="533"/>
          <w:tab w:val="left" w:pos="1022"/>
          <w:tab w:val="left" w:pos="1843"/>
          <w:tab w:val="left" w:pos="2360"/>
          <w:tab w:val="left" w:pos="2894"/>
          <w:tab w:val="left" w:pos="4478"/>
          <w:tab w:val="left" w:pos="4742"/>
          <w:tab w:val="left" w:pos="5771"/>
          <w:tab w:val="left" w:pos="6545"/>
          <w:tab w:val="left" w:pos="6809"/>
          <w:tab w:val="left" w:pos="7673"/>
          <w:tab w:val="right" w:pos="8789"/>
        </w:tabs>
      </w:pPr>
      <w:r w:rsidRPr="003A1D48">
        <w:rPr>
          <w:rStyle w:val="InterlineTextNumChar"/>
        </w:rPr>
        <w:t>051</w:t>
      </w:r>
      <w:r w:rsidR="00800AD8">
        <w:tab/>
        <w:t>sauniuni</w:t>
      </w:r>
      <w:r w:rsidR="00800AD8">
        <w:tab/>
        <w:t>“qau</w:t>
      </w:r>
      <w:r w:rsidR="00800AD8">
        <w:tab/>
        <w:t>pai</w:t>
      </w:r>
      <w:r w:rsidR="00800AD8">
        <w:tab/>
        <w:t>patsuni</w:t>
      </w:r>
      <w:r w:rsidR="00800AD8">
        <w:tab/>
        <w:t>a</w:t>
      </w:r>
      <w:r w:rsidR="00800AD8">
        <w:tab/>
        <w:t>nisun,”</w:t>
      </w:r>
      <w:r w:rsidR="00800AD8">
        <w:tab/>
        <w:t>ayain</w:t>
      </w:r>
      <w:r w:rsidR="00800AD8">
        <w:tab/>
        <w:t>a</w:t>
      </w:r>
      <w:r w:rsidR="00800AD8">
        <w:tab/>
        <w:t>÷ail</w:t>
      </w:r>
      <w:r w:rsidR="006760C7">
        <w:tab/>
        <w:t>nua</w:t>
      </w:r>
    </w:p>
    <w:p w14:paraId="4A124235" w14:textId="77777777" w:rsidR="00800AD8" w:rsidRDefault="00800AD8" w:rsidP="00CA4FC4">
      <w:pPr>
        <w:pStyle w:val="InterlineGlossWithTrans"/>
        <w:tabs>
          <w:tab w:val="left" w:pos="533"/>
          <w:tab w:val="left" w:pos="1022"/>
          <w:tab w:val="left" w:pos="1843"/>
          <w:tab w:val="left" w:pos="2360"/>
          <w:tab w:val="left" w:pos="2894"/>
          <w:tab w:val="left" w:pos="4478"/>
          <w:tab w:val="left" w:pos="4742"/>
          <w:tab w:val="left" w:pos="5771"/>
          <w:tab w:val="left" w:pos="6545"/>
          <w:tab w:val="left" w:pos="6809"/>
          <w:tab w:val="left" w:pos="7673"/>
          <w:tab w:val="right" w:pos="8789"/>
        </w:tabs>
      </w:pPr>
      <w:r>
        <w:tab/>
        <w:t>sa</w:t>
      </w:r>
      <w:r w:rsidR="00CA4FC4">
        <w:t>-</w:t>
      </w:r>
      <w:r>
        <w:t>uni</w:t>
      </w:r>
      <w:r w:rsidR="00CA4FC4">
        <w:t>-</w:t>
      </w:r>
      <w:r>
        <w:t>uni</w:t>
      </w:r>
      <w:r>
        <w:tab/>
        <w:t>qau</w:t>
      </w:r>
      <w:r>
        <w:tab/>
        <w:t>pai</w:t>
      </w:r>
      <w:r>
        <w:tab/>
        <w:t>pa-tsun-i</w:t>
      </w:r>
      <w:r>
        <w:tab/>
        <w:t>a</w:t>
      </w:r>
      <w:r>
        <w:tab/>
        <w:t>ni-sun</w:t>
      </w:r>
      <w:r>
        <w:tab/>
        <w:t>aya-en</w:t>
      </w:r>
      <w:r>
        <w:tab/>
        <w:t>a</w:t>
      </w:r>
      <w:r>
        <w:tab/>
        <w:t>÷ail</w:t>
      </w:r>
      <w:r w:rsidR="006760C7">
        <w:tab/>
        <w:t>nua</w:t>
      </w:r>
    </w:p>
    <w:p w14:paraId="3982DA39" w14:textId="77777777" w:rsidR="00800AD8" w:rsidRDefault="00800AD8" w:rsidP="00CA4FC4">
      <w:pPr>
        <w:pStyle w:val="InterlineTransNoFree"/>
        <w:tabs>
          <w:tab w:val="left" w:pos="1022"/>
          <w:tab w:val="left" w:pos="1843"/>
          <w:tab w:val="left" w:pos="2360"/>
          <w:tab w:val="left" w:pos="2894"/>
          <w:tab w:val="left" w:pos="4478"/>
          <w:tab w:val="left" w:pos="4742"/>
          <w:tab w:val="left" w:pos="5771"/>
          <w:tab w:val="left" w:pos="6545"/>
          <w:tab w:val="left" w:pos="6809"/>
          <w:tab w:val="left" w:pos="7673"/>
          <w:tab w:val="right" w:pos="8789"/>
        </w:tabs>
      </w:pPr>
      <w:r>
        <w:tab/>
        <w:t>and</w:t>
      </w:r>
      <w:r w:rsidR="00CA4FC4">
        <w:t>-</w:t>
      </w:r>
      <w:r w:rsidR="00CA4FC4" w:rsidRPr="00CA4FC4">
        <w:rPr>
          <w:smallCaps/>
          <w:szCs w:val="22"/>
        </w:rPr>
        <w:t>red</w:t>
      </w:r>
      <w:r w:rsidR="00CA4FC4">
        <w:t>-soon</w:t>
      </w:r>
      <w:r>
        <w:tab/>
        <w:t>so</w:t>
      </w:r>
      <w:r>
        <w:tab/>
        <w:t>well</w:t>
      </w:r>
      <w:r>
        <w:tab/>
        <w:t>cause-see-</w:t>
      </w:r>
      <w:r>
        <w:rPr>
          <w:smallCaps/>
        </w:rPr>
        <w:t>hort</w:t>
      </w:r>
      <w:r>
        <w:rPr>
          <w:smallCaps/>
        </w:rPr>
        <w:tab/>
        <w:t>c</w:t>
      </w:r>
      <w:r>
        <w:rPr>
          <w:smallCaps/>
        </w:rPr>
        <w:tab/>
      </w:r>
      <w:r>
        <w:t>of-you(</w:t>
      </w:r>
      <w:r>
        <w:rPr>
          <w:smallCaps/>
        </w:rPr>
        <w:t>s</w:t>
      </w:r>
      <w:r>
        <w:t>)</w:t>
      </w:r>
      <w:r>
        <w:tab/>
        <w:t>say-</w:t>
      </w:r>
      <w:r>
        <w:rPr>
          <w:smallCaps/>
        </w:rPr>
        <w:t>pf</w:t>
      </w:r>
      <w:r>
        <w:rPr>
          <w:smallCaps/>
        </w:rPr>
        <w:tab/>
        <w:t>c</w:t>
      </w:r>
      <w:r>
        <w:rPr>
          <w:smallCaps/>
        </w:rPr>
        <w:tab/>
      </w:r>
      <w:r>
        <w:t>monkey</w:t>
      </w:r>
      <w:r w:rsidR="006760C7">
        <w:tab/>
        <w:t>by</w:t>
      </w:r>
    </w:p>
    <w:p w14:paraId="6BFA96EB" w14:textId="77777777" w:rsidR="00800AD8" w:rsidRDefault="00800AD8" w:rsidP="008C3B63">
      <w:pPr>
        <w:pStyle w:val="InterlineText"/>
        <w:tabs>
          <w:tab w:val="left" w:pos="533"/>
          <w:tab w:val="right" w:pos="8789"/>
        </w:tabs>
      </w:pPr>
      <w:r>
        <w:tab/>
        <w:t>qaruqaruman.</w:t>
      </w:r>
    </w:p>
    <w:p w14:paraId="077CA9E3" w14:textId="77777777" w:rsidR="00800AD8" w:rsidRDefault="00800AD8" w:rsidP="008C3B63">
      <w:pPr>
        <w:pStyle w:val="InterlineGlossWithTrans"/>
        <w:tabs>
          <w:tab w:val="left" w:pos="533"/>
          <w:tab w:val="right" w:pos="8789"/>
        </w:tabs>
      </w:pPr>
      <w:r>
        <w:tab/>
        <w:t>qaruqaruman</w:t>
      </w:r>
    </w:p>
    <w:p w14:paraId="548E2E53" w14:textId="77777777" w:rsidR="00800AD8" w:rsidRDefault="00800AD8" w:rsidP="00CA4FC4">
      <w:pPr>
        <w:pStyle w:val="InterlineTrans"/>
        <w:tabs>
          <w:tab w:val="left" w:pos="533"/>
          <w:tab w:val="right" w:pos="8789"/>
        </w:tabs>
        <w:spacing w:after="120"/>
      </w:pPr>
      <w:r>
        <w:tab/>
        <w:t>ant.eater</w:t>
      </w:r>
      <w:r w:rsidR="006760C7">
        <w:tab/>
        <w:t>Later the ant-eater said to the monkey: “Let’s look at your private parts.”</w:t>
      </w:r>
    </w:p>
    <w:p w14:paraId="6D93FD37" w14:textId="77777777" w:rsidR="00800AD8" w:rsidRDefault="00DE0E5A" w:rsidP="008C3B63">
      <w:pPr>
        <w:pStyle w:val="InterlineText"/>
        <w:tabs>
          <w:tab w:val="left" w:pos="533"/>
          <w:tab w:val="left" w:pos="1022"/>
          <w:tab w:val="left" w:pos="2111"/>
          <w:tab w:val="left" w:pos="2375"/>
          <w:tab w:val="left" w:pos="3659"/>
          <w:tab w:val="left" w:pos="4148"/>
          <w:tab w:val="left" w:pos="5012"/>
          <w:tab w:val="left" w:pos="6131"/>
          <w:tab w:val="left" w:pos="6395"/>
          <w:tab w:val="left" w:pos="7154"/>
          <w:tab w:val="left" w:pos="8123"/>
          <w:tab w:val="right" w:pos="8789"/>
        </w:tabs>
      </w:pPr>
      <w:r w:rsidRPr="003A1D48">
        <w:rPr>
          <w:rStyle w:val="InterlineTextNumChar"/>
        </w:rPr>
        <w:t>052</w:t>
      </w:r>
      <w:r w:rsidR="00800AD8">
        <w:tab/>
        <w:t>qau</w:t>
      </w:r>
      <w:r w:rsidR="00800AD8">
        <w:tab/>
        <w:t>qayamen</w:t>
      </w:r>
      <w:r w:rsidR="00800AD8">
        <w:tab/>
        <w:t>a</w:t>
      </w:r>
      <w:r w:rsidR="00800AD8">
        <w:tab/>
        <w:t>nimadju</w:t>
      </w:r>
      <w:r w:rsidR="00800AD8">
        <w:tab/>
        <w:t>na</w:t>
      </w:r>
      <w:r w:rsidR="00800AD8">
        <w:tab/>
        <w:t>÷ail;</w:t>
      </w:r>
      <w:r w:rsidR="00800AD8">
        <w:tab/>
        <w:t>nekanga</w:t>
      </w:r>
      <w:r w:rsidR="00800AD8">
        <w:tab/>
        <w:t>a</w:t>
      </w:r>
      <w:r w:rsidR="00800AD8">
        <w:tab/>
        <w:t>qalitsi;</w:t>
      </w:r>
      <w:r w:rsidR="006760C7">
        <w:tab/>
        <w:t>kinan</w:t>
      </w:r>
      <w:r w:rsidR="006760C7">
        <w:tab/>
        <w:t>anga</w:t>
      </w:r>
    </w:p>
    <w:p w14:paraId="616629BB" w14:textId="77777777" w:rsidR="00800AD8" w:rsidRDefault="00800AD8" w:rsidP="008C3B63">
      <w:pPr>
        <w:pStyle w:val="InterlineGlossWithTrans"/>
        <w:tabs>
          <w:tab w:val="left" w:pos="533"/>
          <w:tab w:val="left" w:pos="1022"/>
          <w:tab w:val="left" w:pos="2111"/>
          <w:tab w:val="left" w:pos="2375"/>
          <w:tab w:val="left" w:pos="3659"/>
          <w:tab w:val="left" w:pos="4148"/>
          <w:tab w:val="left" w:pos="5012"/>
          <w:tab w:val="left" w:pos="6131"/>
          <w:tab w:val="left" w:pos="6395"/>
          <w:tab w:val="left" w:pos="7154"/>
          <w:tab w:val="left" w:pos="8123"/>
          <w:tab w:val="right" w:pos="8789"/>
        </w:tabs>
      </w:pPr>
      <w:r>
        <w:tab/>
        <w:t>qau</w:t>
      </w:r>
      <w:r>
        <w:tab/>
        <w:t>qayam-en</w:t>
      </w:r>
      <w:r>
        <w:tab/>
        <w:t>a</w:t>
      </w:r>
      <w:r>
        <w:tab/>
        <w:t>ni-madju</w:t>
      </w:r>
      <w:r>
        <w:tab/>
        <w:t>nua</w:t>
      </w:r>
      <w:r>
        <w:tab/>
        <w:t>÷ail</w:t>
      </w:r>
      <w:r>
        <w:tab/>
        <w:t>neka-anga</w:t>
      </w:r>
      <w:r>
        <w:tab/>
        <w:t>a</w:t>
      </w:r>
      <w:r>
        <w:tab/>
        <w:t>qalitsi</w:t>
      </w:r>
      <w:r w:rsidR="006760C7">
        <w:tab/>
        <w:t>in=kan</w:t>
      </w:r>
      <w:r w:rsidR="006760C7">
        <w:tab/>
        <w:t>anga</w:t>
      </w:r>
    </w:p>
    <w:p w14:paraId="275BC36D" w14:textId="77777777" w:rsidR="00800AD8" w:rsidRDefault="00800AD8" w:rsidP="008C3B63">
      <w:pPr>
        <w:pStyle w:val="InterlineTransNoFree"/>
        <w:tabs>
          <w:tab w:val="left" w:pos="1022"/>
          <w:tab w:val="left" w:pos="2111"/>
          <w:tab w:val="left" w:pos="2375"/>
          <w:tab w:val="left" w:pos="3659"/>
          <w:tab w:val="left" w:pos="4148"/>
          <w:tab w:val="left" w:pos="5012"/>
          <w:tab w:val="left" w:pos="6131"/>
          <w:tab w:val="left" w:pos="6395"/>
          <w:tab w:val="left" w:pos="7154"/>
          <w:tab w:val="left" w:pos="8123"/>
          <w:tab w:val="right" w:pos="8789"/>
        </w:tabs>
      </w:pPr>
      <w:r>
        <w:tab/>
        <w:t>so</w:t>
      </w:r>
      <w:r>
        <w:tab/>
        <w:t>inspect-</w:t>
      </w:r>
      <w:r>
        <w:rPr>
          <w:smallCaps/>
        </w:rPr>
        <w:t>pf</w:t>
      </w:r>
      <w:r>
        <w:rPr>
          <w:smallCaps/>
        </w:rPr>
        <w:tab/>
        <w:t>c</w:t>
      </w:r>
      <w:r>
        <w:rPr>
          <w:smallCaps/>
        </w:rPr>
        <w:tab/>
      </w:r>
      <w:r>
        <w:t>of-</w:t>
      </w:r>
      <w:r>
        <w:rPr>
          <w:smallCaps/>
        </w:rPr>
        <w:t>3rd.pers</w:t>
      </w:r>
      <w:r>
        <w:tab/>
        <w:t>by</w:t>
      </w:r>
      <w:r>
        <w:tab/>
        <w:t>monkey</w:t>
      </w:r>
      <w:r>
        <w:tab/>
        <w:t>no-indeed</w:t>
      </w:r>
      <w:r>
        <w:rPr>
          <w:smallCaps/>
        </w:rPr>
        <w:tab/>
        <w:t>c</w:t>
      </w:r>
      <w:r>
        <w:rPr>
          <w:smallCaps/>
        </w:rPr>
        <w:tab/>
      </w:r>
      <w:r>
        <w:t>penis</w:t>
      </w:r>
      <w:r w:rsidR="006760C7">
        <w:tab/>
      </w:r>
      <w:r w:rsidR="006760C7">
        <w:rPr>
          <w:smallCaps/>
        </w:rPr>
        <w:t>perf</w:t>
      </w:r>
      <w:r w:rsidR="006760C7">
        <w:t>=eat</w:t>
      </w:r>
      <w:r w:rsidR="006760C7">
        <w:tab/>
        <w:t>indeed</w:t>
      </w:r>
    </w:p>
    <w:p w14:paraId="0664F3EF" w14:textId="77777777" w:rsidR="00800AD8" w:rsidRDefault="00800AD8" w:rsidP="008C3B63">
      <w:pPr>
        <w:pStyle w:val="InterlineText"/>
        <w:tabs>
          <w:tab w:val="left" w:pos="533"/>
          <w:tab w:val="left" w:pos="782"/>
          <w:tab w:val="right" w:pos="8789"/>
        </w:tabs>
      </w:pPr>
      <w:r>
        <w:tab/>
        <w:t>a</w:t>
      </w:r>
      <w:r>
        <w:tab/>
        <w:t>nimadju.</w:t>
      </w:r>
    </w:p>
    <w:p w14:paraId="69EEC84D" w14:textId="77777777" w:rsidR="00800AD8" w:rsidRDefault="00800AD8" w:rsidP="008C3B63">
      <w:pPr>
        <w:pStyle w:val="InterlineGlossWithTrans"/>
        <w:tabs>
          <w:tab w:val="left" w:pos="533"/>
          <w:tab w:val="left" w:pos="782"/>
          <w:tab w:val="right" w:pos="8789"/>
        </w:tabs>
      </w:pPr>
      <w:r>
        <w:tab/>
        <w:t>a</w:t>
      </w:r>
      <w:r>
        <w:tab/>
        <w:t>ni-madju</w:t>
      </w:r>
    </w:p>
    <w:p w14:paraId="08871FD2" w14:textId="77777777" w:rsidR="00800AD8" w:rsidRDefault="00800AD8" w:rsidP="008C3B63">
      <w:pPr>
        <w:pStyle w:val="InterlineTransNoFree"/>
        <w:tabs>
          <w:tab w:val="left" w:pos="782"/>
          <w:tab w:val="right" w:pos="8789"/>
        </w:tabs>
      </w:pPr>
      <w:r>
        <w:tab/>
      </w:r>
      <w:r w:rsidRPr="006760C7">
        <w:rPr>
          <w:smallCaps/>
        </w:rPr>
        <w:t>c</w:t>
      </w:r>
      <w:r>
        <w:tab/>
        <w:t>of-</w:t>
      </w:r>
      <w:r w:rsidRPr="006760C7">
        <w:rPr>
          <w:smallCaps/>
        </w:rPr>
        <w:t>3rd.pers</w:t>
      </w:r>
      <w:r w:rsidR="006760C7">
        <w:rPr>
          <w:smallCaps/>
        </w:rPr>
        <w:tab/>
      </w:r>
      <w:r w:rsidR="006760C7">
        <w:t>The monkey had a look, and he had no penis; it had been eaten.</w:t>
      </w:r>
    </w:p>
    <w:p w14:paraId="42DC79B4" w14:textId="77777777" w:rsidR="006760C7" w:rsidRDefault="00800AD8" w:rsidP="008C3B63">
      <w:pPr>
        <w:pStyle w:val="FullTranslation"/>
        <w:tabs>
          <w:tab w:val="right" w:pos="8789"/>
        </w:tabs>
      </w:pPr>
      <w:r>
        <w:t>There were two friends, the ant-eater and the monkey. The monkey said to the ant-eater: “Come on, friend, let’s go and collect wood.</w:t>
      </w:r>
      <w:r w:rsidR="006760C7">
        <w:t>”</w:t>
      </w:r>
      <w:r>
        <w:t xml:space="preserve"> They went to collect wood. The monkey was very good at collecting wood; but the ant-eater wasn’t. “How do we collect wood?” the ant-eater asked the monkey. “We roll around on it (?)</w:t>
      </w:r>
      <w:r w:rsidR="006760C7">
        <w:t>.</w:t>
      </w:r>
      <w:r>
        <w:t xml:space="preserve"> Then we are good at collecting wood,” said the monkey. So the ant-eater </w:t>
      </w:r>
      <w:r>
        <w:lastRenderedPageBreak/>
        <w:t>rolled around (on the wood (?)) on the grass. He didn’t follow instructions (?)</w:t>
      </w:r>
      <w:r w:rsidR="006760C7">
        <w:t>.</w:t>
      </w:r>
      <w:r>
        <w:t xml:space="preserve"> And they went home (OA</w:t>
      </w:r>
      <w:r w:rsidR="006760C7">
        <w:t xml:space="preserve">, </w:t>
      </w:r>
      <w:r w:rsidR="006760C7" w:rsidRPr="006760C7">
        <w:rPr>
          <w:i/>
        </w:rPr>
        <w:t>or</w:t>
      </w:r>
      <w:r>
        <w:t xml:space="preserve"> And they left home).</w:t>
      </w:r>
    </w:p>
    <w:p w14:paraId="1F35D3FF" w14:textId="77777777" w:rsidR="006760C7" w:rsidRDefault="00800AD8" w:rsidP="008C3B63">
      <w:pPr>
        <w:pStyle w:val="FullTranslation"/>
        <w:tabs>
          <w:tab w:val="right" w:pos="8789"/>
        </w:tabs>
      </w:pPr>
      <w:r>
        <w:t>Next day, “Come on, we’re going to collect crabs,” said the ant-eater to the monkey. So they went to get crabs. The monkey wasn’t good at collecting crabs. “How do we collect crabs?” the monkey asked the ant-eater. “We hit our arms,” the ant-eater told the monkey. The monkey hit his arms; but it only hurt. The monkey wasn’t any good at collecting crabs.</w:t>
      </w:r>
    </w:p>
    <w:p w14:paraId="6F129CCC" w14:textId="77777777" w:rsidR="006760C7" w:rsidRDefault="00800AD8" w:rsidP="008C3B63">
      <w:pPr>
        <w:pStyle w:val="FullTranslation"/>
        <w:tabs>
          <w:tab w:val="right" w:pos="8789"/>
        </w:tabs>
      </w:pPr>
      <w:r>
        <w:t>“We’ll cook some taro in an earth oven,” they said. So they made an earth-oven; all their taro was cooked(?) “Come on, we’ll bathe in the pool,” they said. They went to bathe. “Let’s both dive in, and see who can stay under longest,” they said. “All right; I’ll go first,” said the monkey. The monkey dived in; and quite soon came out again. “Now me,” said the ant-eater. The ant-eater dived in; and dug into the ground, and reached the taros they had cooked. He ate the big taros; and then the ant-eater came out of the water. “We’ll eat what we’ve cooked,” they said; and uncovered the earth-oven. There were no big taros. So they just ate the small ones. When they had finished eating the two of them said: “We’ll defecate, and see who has the bigger faeces. The one with the bigger faeces will be the one who has eaten the big cooked taros.</w:t>
      </w:r>
      <w:r w:rsidR="006760C7">
        <w:t>”</w:t>
      </w:r>
      <w:r>
        <w:t xml:space="preserve"> They defecated, and the ant-eater’s faeces was bigger. And the monkey strangled the ant-eater.</w:t>
      </w:r>
    </w:p>
    <w:p w14:paraId="38164308" w14:textId="77777777" w:rsidR="006760C7" w:rsidRDefault="00800AD8" w:rsidP="008C3B63">
      <w:pPr>
        <w:pStyle w:val="FullTranslation"/>
        <w:tabs>
          <w:tab w:val="right" w:pos="8789"/>
        </w:tabs>
      </w:pPr>
      <w:r>
        <w:t>“Let’s set fire to one another,” they decided. “Me first,” said the ant-eater. The (grass round the (OA)) ant-eater was set on fire; but he didn’t die. “Now me,” said the monkey. He went up a tree. When he/it was set on fire, the monkey died. When the monkey had died, [the ant-eater] cut off the monkey’s penis. And the monkey came back to life. The ant-eater fed the penis to the monkey. And the ant-eater sang: “The monkey is eating his penis.”</w:t>
      </w:r>
    </w:p>
    <w:p w14:paraId="49166CBD" w14:textId="77777777" w:rsidR="00800AD8" w:rsidRDefault="00800AD8" w:rsidP="008C3B63">
      <w:pPr>
        <w:pStyle w:val="FullTranslation"/>
        <w:tabs>
          <w:tab w:val="right" w:pos="8789"/>
        </w:tabs>
      </w:pPr>
      <w:r>
        <w:t>“What are you saying?” said the monkey. “I’m thanking the Tjavaliîuk people for the share (of meat) they have given me,” said the ant-eater. Later the ant-eater said to the monkey: “Let’s look at your private parts.”</w:t>
      </w:r>
      <w:r w:rsidR="006760C7">
        <w:t xml:space="preserve"> </w:t>
      </w:r>
      <w:r>
        <w:t>The monkey had a look, and he had no penis; it had been eaten.</w:t>
      </w:r>
    </w:p>
    <w:p w14:paraId="7C565889" w14:textId="77777777" w:rsidR="00800AD8" w:rsidRDefault="00800AD8" w:rsidP="008C3B63">
      <w:pPr>
        <w:pStyle w:val="Heading4"/>
        <w:tabs>
          <w:tab w:val="right" w:pos="8789"/>
        </w:tabs>
      </w:pPr>
      <w:r w:rsidRPr="00DC1AE0">
        <w:rPr>
          <w:rStyle w:val="NumTextHeadingChar"/>
        </w:rPr>
        <w:t>057</w:t>
      </w:r>
      <w:r>
        <w:t xml:space="preserve"> VALULIAW</w:t>
      </w:r>
      <w:r w:rsidR="006760C7">
        <w:br/>
      </w:r>
      <w:r>
        <w:t>ti Valuliaw</w:t>
      </w:r>
      <w:r w:rsidR="001208B6">
        <w:t xml:space="preserve"> (</w:t>
      </w:r>
      <w:r>
        <w:t>Tjauvaîi (</w:t>
      </w:r>
      <w:r w:rsidR="001208B6">
        <w:t xml:space="preserve">[or </w:t>
      </w:r>
      <w:r w:rsidR="006760C7">
        <w:t>Tjavuaîi</w:t>
      </w:r>
      <w:r w:rsidR="001208B6">
        <w:t>]</w:t>
      </w:r>
      <w:r w:rsidR="006760C7">
        <w:t xml:space="preserve"> village, p.254</w:t>
      </w:r>
      <w:r w:rsidR="001208B6">
        <w:t>)</w:t>
      </w:r>
    </w:p>
    <w:p w14:paraId="178F83B9" w14:textId="77777777" w:rsidR="00800AD8" w:rsidRDefault="00DC1AE0" w:rsidP="008C3B63">
      <w:pPr>
        <w:pStyle w:val="InterlineText"/>
        <w:tabs>
          <w:tab w:val="left" w:pos="533"/>
          <w:tab w:val="left" w:pos="1457"/>
          <w:tab w:val="left" w:pos="1901"/>
          <w:tab w:val="left" w:pos="2945"/>
          <w:tab w:val="left" w:pos="3539"/>
          <w:tab w:val="left" w:pos="3923"/>
          <w:tab w:val="left" w:pos="4727"/>
          <w:tab w:val="left" w:pos="5321"/>
          <w:tab w:val="left" w:pos="5705"/>
          <w:tab w:val="left" w:pos="6419"/>
          <w:tab w:val="left" w:pos="7013"/>
          <w:tab w:val="left" w:pos="7397"/>
          <w:tab w:val="right" w:pos="8789"/>
        </w:tabs>
      </w:pPr>
      <w:r w:rsidRPr="003A1D48">
        <w:rPr>
          <w:rStyle w:val="InterlineTextNumChar"/>
        </w:rPr>
        <w:t>001</w:t>
      </w:r>
      <w:r w:rsidR="00800AD8">
        <w:tab/>
        <w:t>izua</w:t>
      </w:r>
      <w:r w:rsidR="00800AD8">
        <w:tab/>
        <w:t>ti</w:t>
      </w:r>
      <w:r w:rsidR="00800AD8">
        <w:tab/>
        <w:t>Valuliaw,</w:t>
      </w:r>
      <w:r w:rsidR="00800AD8">
        <w:tab/>
        <w:t>neka</w:t>
      </w:r>
      <w:r w:rsidR="00800AD8">
        <w:tab/>
        <w:t>nu</w:t>
      </w:r>
      <w:r w:rsidR="00800AD8">
        <w:tab/>
        <w:t>kina,</w:t>
      </w:r>
      <w:r w:rsidR="00800AD8">
        <w:tab/>
        <w:t>neka</w:t>
      </w:r>
      <w:r w:rsidR="00800AD8">
        <w:tab/>
        <w:t>nu</w:t>
      </w:r>
      <w:r w:rsidR="00800AD8">
        <w:tab/>
        <w:t>kama,</w:t>
      </w:r>
      <w:r w:rsidR="00800AD8">
        <w:tab/>
        <w:t>neka</w:t>
      </w:r>
      <w:r w:rsidR="00800AD8">
        <w:tab/>
        <w:t>nu</w:t>
      </w:r>
      <w:r w:rsidR="00DF73AC">
        <w:tab/>
        <w:t>kaka.</w:t>
      </w:r>
    </w:p>
    <w:p w14:paraId="77BCFEBC" w14:textId="77777777" w:rsidR="00800AD8" w:rsidRDefault="00800AD8" w:rsidP="008C3B63">
      <w:pPr>
        <w:pStyle w:val="InterlineGlossWithTrans"/>
        <w:tabs>
          <w:tab w:val="left" w:pos="533"/>
          <w:tab w:val="left" w:pos="1457"/>
          <w:tab w:val="left" w:pos="1901"/>
          <w:tab w:val="left" w:pos="2945"/>
          <w:tab w:val="left" w:pos="3539"/>
          <w:tab w:val="left" w:pos="3923"/>
          <w:tab w:val="left" w:pos="4727"/>
          <w:tab w:val="left" w:pos="5321"/>
          <w:tab w:val="left" w:pos="5705"/>
          <w:tab w:val="left" w:pos="6419"/>
          <w:tab w:val="left" w:pos="7013"/>
          <w:tab w:val="left" w:pos="7397"/>
          <w:tab w:val="right" w:pos="8789"/>
        </w:tabs>
      </w:pPr>
      <w:r>
        <w:tab/>
        <w:t>i-zua</w:t>
      </w:r>
      <w:r>
        <w:tab/>
        <w:t>ti</w:t>
      </w:r>
      <w:r>
        <w:tab/>
        <w:t>Valuliaw</w:t>
      </w:r>
      <w:r>
        <w:tab/>
        <w:t>neka</w:t>
      </w:r>
      <w:r>
        <w:tab/>
        <w:t>nu</w:t>
      </w:r>
      <w:r>
        <w:tab/>
        <w:t>kina</w:t>
      </w:r>
      <w:r>
        <w:tab/>
        <w:t>neka</w:t>
      </w:r>
      <w:r>
        <w:tab/>
        <w:t>nu</w:t>
      </w:r>
      <w:r>
        <w:tab/>
        <w:t>kama</w:t>
      </w:r>
      <w:r>
        <w:tab/>
        <w:t>neka</w:t>
      </w:r>
      <w:r>
        <w:tab/>
        <w:t>nu</w:t>
      </w:r>
      <w:r w:rsidR="00DF73AC">
        <w:tab/>
        <w:t>kaka</w:t>
      </w:r>
    </w:p>
    <w:p w14:paraId="28856AC9" w14:textId="77777777" w:rsidR="00800AD8" w:rsidRDefault="00800AD8" w:rsidP="008C3B63">
      <w:pPr>
        <w:pStyle w:val="InterlineTrans"/>
        <w:tabs>
          <w:tab w:val="left" w:pos="533"/>
          <w:tab w:val="left" w:pos="1457"/>
          <w:tab w:val="left" w:pos="1901"/>
          <w:tab w:val="left" w:pos="2945"/>
          <w:tab w:val="left" w:pos="3539"/>
          <w:tab w:val="left" w:pos="3923"/>
          <w:tab w:val="left" w:pos="4727"/>
          <w:tab w:val="left" w:pos="5321"/>
          <w:tab w:val="left" w:pos="5705"/>
          <w:tab w:val="left" w:pos="6419"/>
          <w:tab w:val="left" w:pos="7013"/>
          <w:tab w:val="left" w:pos="7397"/>
          <w:tab w:val="right" w:pos="8789"/>
        </w:tabs>
      </w:pPr>
      <w:r>
        <w:tab/>
      </w:r>
      <w:r>
        <w:rPr>
          <w:smallCaps/>
        </w:rPr>
        <w:t>loc</w:t>
      </w:r>
      <w:r>
        <w:t>-that</w:t>
      </w:r>
      <w:r>
        <w:tab/>
      </w:r>
      <w:r>
        <w:rPr>
          <w:smallCaps/>
        </w:rPr>
        <w:t>f.h</w:t>
      </w:r>
      <w:r>
        <w:tab/>
        <w:t>(name)</w:t>
      </w:r>
      <w:r>
        <w:tab/>
        <w:t>no</w:t>
      </w:r>
      <w:r>
        <w:tab/>
        <w:t>of</w:t>
      </w:r>
      <w:r>
        <w:tab/>
        <w:t>mother</w:t>
      </w:r>
      <w:r>
        <w:tab/>
        <w:t>no</w:t>
      </w:r>
      <w:r>
        <w:tab/>
        <w:t>of</w:t>
      </w:r>
      <w:r>
        <w:tab/>
        <w:t>father</w:t>
      </w:r>
      <w:r>
        <w:tab/>
        <w:t>no</w:t>
      </w:r>
      <w:r>
        <w:tab/>
        <w:t>of</w:t>
      </w:r>
      <w:r w:rsidR="00DF73AC">
        <w:tab/>
        <w:t>sibling</w:t>
      </w:r>
    </w:p>
    <w:p w14:paraId="215E577F" w14:textId="77777777" w:rsidR="00800AD8" w:rsidRDefault="00800AD8" w:rsidP="008C3B63">
      <w:pPr>
        <w:pStyle w:val="InterlineFree"/>
        <w:tabs>
          <w:tab w:val="right" w:pos="8789"/>
        </w:tabs>
      </w:pPr>
      <w:r>
        <w:t>There was a person called Valuliaw, with no mother, father or siblings.</w:t>
      </w:r>
    </w:p>
    <w:p w14:paraId="3B4F58A3" w14:textId="77777777" w:rsidR="00800AD8" w:rsidRDefault="00DC1AE0" w:rsidP="008C3B63">
      <w:pPr>
        <w:pStyle w:val="InterlineText"/>
        <w:tabs>
          <w:tab w:val="left" w:pos="533"/>
          <w:tab w:val="left" w:pos="1457"/>
          <w:tab w:val="left" w:pos="1946"/>
          <w:tab w:val="left" w:pos="3005"/>
          <w:tab w:val="left" w:pos="3269"/>
          <w:tab w:val="left" w:pos="4208"/>
          <w:tab w:val="left" w:pos="5042"/>
          <w:tab w:val="left" w:pos="5486"/>
          <w:tab w:val="left" w:pos="6470"/>
          <w:tab w:val="left" w:pos="7244"/>
          <w:tab w:val="right" w:pos="8789"/>
        </w:tabs>
      </w:pPr>
      <w:r w:rsidRPr="003A1D48">
        <w:rPr>
          <w:rStyle w:val="InterlineTextNumChar"/>
        </w:rPr>
        <w:t>002</w:t>
      </w:r>
      <w:r w:rsidR="00800AD8">
        <w:tab/>
        <w:t>izua</w:t>
      </w:r>
      <w:r w:rsidR="00800AD8">
        <w:tab/>
        <w:t>za</w:t>
      </w:r>
      <w:r w:rsidR="00800AD8">
        <w:tab/>
        <w:t>ramaîeng</w:t>
      </w:r>
      <w:r w:rsidR="00800AD8">
        <w:tab/>
        <w:t>a</w:t>
      </w:r>
      <w:r w:rsidR="00800AD8">
        <w:tab/>
        <w:t>vavayan</w:t>
      </w:r>
      <w:r w:rsidR="00800AD8">
        <w:tab/>
        <w:t>alapen</w:t>
      </w:r>
      <w:r w:rsidR="00800AD8">
        <w:tab/>
        <w:t>ti</w:t>
      </w:r>
      <w:r w:rsidR="00800AD8">
        <w:tab/>
        <w:t>Valuliaw</w:t>
      </w:r>
      <w:r w:rsidR="00800AD8">
        <w:tab/>
        <w:t>tu</w:t>
      </w:r>
      <w:r w:rsidR="00DF73AC">
        <w:tab/>
        <w:t>vuvu.</w:t>
      </w:r>
    </w:p>
    <w:p w14:paraId="6E083336" w14:textId="77777777" w:rsidR="00800AD8" w:rsidRDefault="00800AD8" w:rsidP="008C3B63">
      <w:pPr>
        <w:pStyle w:val="InterlineGlossWithTrans"/>
        <w:tabs>
          <w:tab w:val="left" w:pos="533"/>
          <w:tab w:val="left" w:pos="1457"/>
          <w:tab w:val="left" w:pos="1946"/>
          <w:tab w:val="left" w:pos="3005"/>
          <w:tab w:val="left" w:pos="3269"/>
          <w:tab w:val="left" w:pos="4208"/>
          <w:tab w:val="left" w:pos="5042"/>
          <w:tab w:val="left" w:pos="5486"/>
          <w:tab w:val="left" w:pos="6470"/>
          <w:tab w:val="left" w:pos="7244"/>
          <w:tab w:val="right" w:pos="8789"/>
        </w:tabs>
      </w:pPr>
      <w:r>
        <w:tab/>
        <w:t>i-zua</w:t>
      </w:r>
      <w:r>
        <w:tab/>
        <w:t>zua</w:t>
      </w:r>
      <w:r>
        <w:tab/>
        <w:t>ramaîeng</w:t>
      </w:r>
      <w:r>
        <w:tab/>
        <w:t>a</w:t>
      </w:r>
      <w:r>
        <w:tab/>
        <w:t>vavayan</w:t>
      </w:r>
      <w:r>
        <w:tab/>
        <w:t>alap-en</w:t>
      </w:r>
      <w:r>
        <w:tab/>
        <w:t>ti</w:t>
      </w:r>
      <w:r>
        <w:tab/>
        <w:t>Valuliaw</w:t>
      </w:r>
      <w:r>
        <w:tab/>
        <w:t>tu</w:t>
      </w:r>
      <w:r w:rsidR="00DF73AC">
        <w:tab/>
        <w:t>vuvu</w:t>
      </w:r>
    </w:p>
    <w:p w14:paraId="4BA1A231" w14:textId="77777777" w:rsidR="00800AD8" w:rsidRDefault="00800AD8" w:rsidP="008C3B63">
      <w:pPr>
        <w:pStyle w:val="InterlineTrans"/>
        <w:tabs>
          <w:tab w:val="left" w:pos="533"/>
          <w:tab w:val="left" w:pos="1457"/>
          <w:tab w:val="left" w:pos="1946"/>
          <w:tab w:val="left" w:pos="3005"/>
          <w:tab w:val="left" w:pos="3269"/>
          <w:tab w:val="left" w:pos="4208"/>
          <w:tab w:val="left" w:pos="5042"/>
          <w:tab w:val="left" w:pos="5486"/>
          <w:tab w:val="left" w:pos="6470"/>
          <w:tab w:val="left" w:pos="7244"/>
          <w:tab w:val="right" w:pos="8789"/>
        </w:tabs>
      </w:pPr>
      <w:r>
        <w:tab/>
      </w:r>
      <w:r>
        <w:rPr>
          <w:smallCaps/>
        </w:rPr>
        <w:t>loc</w:t>
      </w:r>
      <w:r>
        <w:t>-that</w:t>
      </w:r>
      <w:r>
        <w:tab/>
        <w:t>that</w:t>
      </w:r>
      <w:r>
        <w:tab/>
        <w:t>adult</w:t>
      </w:r>
      <w:r>
        <w:rPr>
          <w:smallCaps/>
        </w:rPr>
        <w:tab/>
        <w:t>c</w:t>
      </w:r>
      <w:r>
        <w:rPr>
          <w:smallCaps/>
        </w:rPr>
        <w:tab/>
      </w:r>
      <w:r>
        <w:t>female</w:t>
      </w:r>
      <w:r>
        <w:tab/>
        <w:t>take-</w:t>
      </w:r>
      <w:r>
        <w:rPr>
          <w:smallCaps/>
        </w:rPr>
        <w:t>pf</w:t>
      </w:r>
      <w:r>
        <w:tab/>
      </w:r>
      <w:r>
        <w:rPr>
          <w:smallCaps/>
        </w:rPr>
        <w:t>f.h</w:t>
      </w:r>
      <w:r>
        <w:tab/>
        <w:t>(name)</w:t>
      </w:r>
      <w:r>
        <w:tab/>
      </w:r>
      <w:r>
        <w:rPr>
          <w:smallCaps/>
        </w:rPr>
        <w:t>compl</w:t>
      </w:r>
      <w:r w:rsidR="00DF73AC">
        <w:tab/>
        <w:t>grandchild</w:t>
      </w:r>
    </w:p>
    <w:p w14:paraId="12D80A25" w14:textId="77777777" w:rsidR="00800AD8" w:rsidRDefault="00800AD8" w:rsidP="008C3B63">
      <w:pPr>
        <w:pStyle w:val="InterlineFree"/>
        <w:tabs>
          <w:tab w:val="right" w:pos="8789"/>
        </w:tabs>
      </w:pPr>
      <w:r>
        <w:t>An old woman took Valuliaw as her grandchild.</w:t>
      </w:r>
    </w:p>
    <w:p w14:paraId="0509E6D7" w14:textId="77777777" w:rsidR="00800AD8" w:rsidRDefault="00DC1AE0" w:rsidP="008C3B63">
      <w:pPr>
        <w:pStyle w:val="InterlineText"/>
        <w:tabs>
          <w:tab w:val="left" w:pos="533"/>
          <w:tab w:val="left" w:pos="1187"/>
          <w:tab w:val="left" w:pos="1826"/>
          <w:tab w:val="left" w:pos="2330"/>
          <w:tab w:val="left" w:pos="3329"/>
          <w:tab w:val="left" w:pos="4313"/>
          <w:tab w:val="left" w:pos="4817"/>
          <w:tab w:val="left" w:pos="6266"/>
          <w:tab w:val="left" w:pos="6755"/>
          <w:tab w:val="right" w:pos="8789"/>
        </w:tabs>
      </w:pPr>
      <w:r w:rsidRPr="003A1D48">
        <w:rPr>
          <w:rStyle w:val="InterlineTextNumChar"/>
        </w:rPr>
        <w:t>003</w:t>
      </w:r>
      <w:r w:rsidR="00800AD8">
        <w:tab/>
        <w:t>nu</w:t>
      </w:r>
      <w:r w:rsidR="00800AD8">
        <w:tab/>
        <w:t>vaik</w:t>
      </w:r>
      <w:r w:rsidR="00800AD8">
        <w:tab/>
        <w:t>i</w:t>
      </w:r>
      <w:r w:rsidR="00800AD8">
        <w:tab/>
        <w:t>vavua,</w:t>
      </w:r>
      <w:r w:rsidR="00800AD8">
        <w:tab/>
        <w:t>sikim</w:t>
      </w:r>
      <w:r w:rsidR="00800AD8">
        <w:tab/>
        <w:t>tua</w:t>
      </w:r>
      <w:r w:rsidR="00800AD8">
        <w:tab/>
        <w:t>nakuyakuya</w:t>
      </w:r>
      <w:r w:rsidR="00800AD8">
        <w:tab/>
        <w:t>nua</w:t>
      </w:r>
      <w:r w:rsidR="00800AD8">
        <w:tab/>
        <w:t>qaliqali.</w:t>
      </w:r>
    </w:p>
    <w:p w14:paraId="67E97ED3" w14:textId="77777777" w:rsidR="00800AD8" w:rsidRDefault="00800AD8" w:rsidP="008C3B63">
      <w:pPr>
        <w:pStyle w:val="InterlineGlossWithTrans"/>
        <w:tabs>
          <w:tab w:val="left" w:pos="533"/>
          <w:tab w:val="left" w:pos="1187"/>
          <w:tab w:val="left" w:pos="1826"/>
          <w:tab w:val="left" w:pos="2330"/>
          <w:tab w:val="left" w:pos="3329"/>
          <w:tab w:val="left" w:pos="4313"/>
          <w:tab w:val="left" w:pos="4817"/>
          <w:tab w:val="left" w:pos="6266"/>
          <w:tab w:val="left" w:pos="6755"/>
          <w:tab w:val="right" w:pos="8789"/>
        </w:tabs>
      </w:pPr>
      <w:r>
        <w:tab/>
        <w:t>nu</w:t>
      </w:r>
      <w:r>
        <w:tab/>
        <w:t>vaik</w:t>
      </w:r>
      <w:r>
        <w:tab/>
        <w:t>i</w:t>
      </w:r>
      <w:r>
        <w:tab/>
        <w:t>va-vua</w:t>
      </w:r>
      <w:r>
        <w:tab/>
        <w:t>si-kim</w:t>
      </w:r>
      <w:r>
        <w:tab/>
        <w:t>tua</w:t>
      </w:r>
      <w:r>
        <w:tab/>
        <w:t>na-kuya-kuya</w:t>
      </w:r>
      <w:r>
        <w:tab/>
        <w:t>nua</w:t>
      </w:r>
      <w:r>
        <w:tab/>
        <w:t>qali-qali</w:t>
      </w:r>
    </w:p>
    <w:p w14:paraId="03B351C0" w14:textId="77777777" w:rsidR="00800AD8" w:rsidRDefault="00800AD8" w:rsidP="008C3B63">
      <w:pPr>
        <w:pStyle w:val="InterlineTrans"/>
        <w:tabs>
          <w:tab w:val="left" w:pos="533"/>
          <w:tab w:val="left" w:pos="1187"/>
          <w:tab w:val="left" w:pos="1826"/>
          <w:tab w:val="left" w:pos="2330"/>
          <w:tab w:val="left" w:pos="3329"/>
          <w:tab w:val="left" w:pos="4313"/>
          <w:tab w:val="left" w:pos="4817"/>
          <w:tab w:val="left" w:pos="6266"/>
          <w:tab w:val="left" w:pos="6755"/>
          <w:tab w:val="right" w:pos="8789"/>
        </w:tabs>
      </w:pPr>
      <w:r>
        <w:tab/>
        <w:t>when</w:t>
      </w:r>
      <w:r>
        <w:tab/>
        <w:t>leave</w:t>
      </w:r>
      <w:r>
        <w:tab/>
      </w:r>
      <w:r>
        <w:rPr>
          <w:smallCaps/>
        </w:rPr>
        <w:t>loc</w:t>
      </w:r>
      <w:r>
        <w:tab/>
      </w:r>
      <w:r>
        <w:rPr>
          <w:smallCaps/>
        </w:rPr>
        <w:t>red</w:t>
      </w:r>
      <w:r>
        <w:t>-field</w:t>
      </w:r>
      <w:r>
        <w:tab/>
      </w:r>
      <w:r>
        <w:rPr>
          <w:smallCaps/>
        </w:rPr>
        <w:t>if</w:t>
      </w:r>
      <w:r>
        <w:t>-search</w:t>
      </w:r>
      <w:r>
        <w:tab/>
      </w:r>
      <w:r>
        <w:rPr>
          <w:smallCaps/>
        </w:rPr>
        <w:t>obl</w:t>
      </w:r>
      <w:r>
        <w:tab/>
      </w:r>
      <w:r>
        <w:rPr>
          <w:smallCaps/>
        </w:rPr>
        <w:t>stat</w:t>
      </w:r>
      <w:r>
        <w:t>-</w:t>
      </w:r>
      <w:r>
        <w:rPr>
          <w:smallCaps/>
        </w:rPr>
        <w:t>red</w:t>
      </w:r>
      <w:r>
        <w:t>-bad</w:t>
      </w:r>
      <w:r>
        <w:tab/>
        <w:t>by</w:t>
      </w:r>
      <w:r>
        <w:tab/>
      </w:r>
      <w:r>
        <w:rPr>
          <w:smallCaps/>
        </w:rPr>
        <w:t>red</w:t>
      </w:r>
      <w:r>
        <w:t>-friend</w:t>
      </w:r>
    </w:p>
    <w:p w14:paraId="1153F836" w14:textId="77777777" w:rsidR="00800AD8" w:rsidRDefault="00800AD8" w:rsidP="008C3B63">
      <w:pPr>
        <w:pStyle w:val="InterlineFree"/>
        <w:tabs>
          <w:tab w:val="right" w:pos="8789"/>
        </w:tabs>
      </w:pPr>
      <w:r>
        <w:t>When they went to the fields, others chose for them the bad land (</w:t>
      </w:r>
      <w:r w:rsidR="00067C77" w:rsidRPr="00067C77">
        <w:rPr>
          <w:i/>
        </w:rPr>
        <w:t>or</w:t>
      </w:r>
      <w:r>
        <w:t xml:space="preserve"> others searched out the bad (?unused and</w:t>
      </w:r>
      <w:r w:rsidR="00DF73AC">
        <w:t xml:space="preserve"> therefore fertile) land.</w:t>
      </w:r>
    </w:p>
    <w:p w14:paraId="5D65F1B4" w14:textId="77777777" w:rsidR="00800AD8" w:rsidRDefault="00DC1AE0" w:rsidP="008C3B63">
      <w:pPr>
        <w:pStyle w:val="InterlineText"/>
        <w:tabs>
          <w:tab w:val="left" w:pos="533"/>
          <w:tab w:val="left" w:pos="1187"/>
          <w:tab w:val="left" w:pos="1931"/>
          <w:tab w:val="left" w:pos="2930"/>
          <w:tab w:val="left" w:pos="3854"/>
          <w:tab w:val="right" w:pos="8789"/>
        </w:tabs>
      </w:pPr>
      <w:r w:rsidRPr="003A1D48">
        <w:rPr>
          <w:rStyle w:val="InterlineTextNumChar"/>
        </w:rPr>
        <w:t>004</w:t>
      </w:r>
      <w:r w:rsidR="00800AD8">
        <w:tab/>
        <w:t>nu</w:t>
      </w:r>
      <w:r w:rsidR="00800AD8">
        <w:tab/>
        <w:t>sema</w:t>
      </w:r>
      <w:r w:rsidR="00800AD8">
        <w:tab/>
        <w:t>vavua,</w:t>
      </w:r>
      <w:r w:rsidR="00800AD8">
        <w:tab/>
        <w:t>itaita</w:t>
      </w:r>
      <w:r w:rsidR="00800AD8">
        <w:tab/>
        <w:t>qadaw.</w:t>
      </w:r>
    </w:p>
    <w:p w14:paraId="2AF6682C" w14:textId="77777777" w:rsidR="00800AD8" w:rsidRDefault="00800AD8" w:rsidP="008C3B63">
      <w:pPr>
        <w:pStyle w:val="InterlineGlossWithTrans"/>
        <w:tabs>
          <w:tab w:val="left" w:pos="533"/>
          <w:tab w:val="left" w:pos="1187"/>
          <w:tab w:val="left" w:pos="1931"/>
          <w:tab w:val="left" w:pos="2930"/>
          <w:tab w:val="left" w:pos="3854"/>
          <w:tab w:val="right" w:pos="8789"/>
        </w:tabs>
      </w:pPr>
      <w:r>
        <w:tab/>
        <w:t>nu</w:t>
      </w:r>
      <w:r>
        <w:tab/>
        <w:t>em=sa</w:t>
      </w:r>
      <w:r>
        <w:tab/>
        <w:t>va-vua</w:t>
      </w:r>
      <w:r>
        <w:tab/>
        <w:t>ita-ita</w:t>
      </w:r>
      <w:r>
        <w:tab/>
        <w:t>qadaw</w:t>
      </w:r>
    </w:p>
    <w:p w14:paraId="4A073B66" w14:textId="77777777" w:rsidR="00800AD8" w:rsidRDefault="00800AD8" w:rsidP="008C3B63">
      <w:pPr>
        <w:pStyle w:val="InterlineTrans"/>
        <w:tabs>
          <w:tab w:val="left" w:pos="533"/>
          <w:tab w:val="left" w:pos="1187"/>
          <w:tab w:val="left" w:pos="1931"/>
          <w:tab w:val="left" w:pos="2930"/>
          <w:tab w:val="left" w:pos="3854"/>
          <w:tab w:val="right" w:pos="8789"/>
        </w:tabs>
      </w:pPr>
      <w:r>
        <w:tab/>
        <w:t>when</w:t>
      </w:r>
      <w:r>
        <w:tab/>
      </w:r>
      <w:r>
        <w:rPr>
          <w:smallCaps/>
        </w:rPr>
        <w:t>af</w:t>
      </w:r>
      <w:r>
        <w:t>=go</w:t>
      </w:r>
      <w:r>
        <w:tab/>
      </w:r>
      <w:r>
        <w:rPr>
          <w:smallCaps/>
        </w:rPr>
        <w:t>red</w:t>
      </w:r>
      <w:r>
        <w:t>-field</w:t>
      </w:r>
      <w:r>
        <w:tab/>
      </w:r>
      <w:r>
        <w:rPr>
          <w:smallCaps/>
        </w:rPr>
        <w:t>red</w:t>
      </w:r>
      <w:r>
        <w:t>-one</w:t>
      </w:r>
      <w:r>
        <w:tab/>
        <w:t>sun</w:t>
      </w:r>
    </w:p>
    <w:p w14:paraId="127E829D" w14:textId="77777777" w:rsidR="00800AD8" w:rsidRDefault="00800AD8" w:rsidP="008C3B63">
      <w:pPr>
        <w:pStyle w:val="InterlineFree"/>
        <w:tabs>
          <w:tab w:val="right" w:pos="8789"/>
        </w:tabs>
      </w:pPr>
      <w:r>
        <w:t>When they went to the fields, they went only for one day at a time.</w:t>
      </w:r>
    </w:p>
    <w:p w14:paraId="1A656A40" w14:textId="77777777" w:rsidR="00800AD8" w:rsidRDefault="00DC1AE0" w:rsidP="008C3B63">
      <w:pPr>
        <w:pStyle w:val="InterlineText"/>
        <w:tabs>
          <w:tab w:val="left" w:pos="533"/>
          <w:tab w:val="left" w:pos="1232"/>
          <w:tab w:val="left" w:pos="1886"/>
          <w:tab w:val="left" w:pos="3200"/>
          <w:tab w:val="left" w:pos="4184"/>
          <w:tab w:val="left" w:pos="4958"/>
          <w:tab w:val="left" w:pos="7097"/>
          <w:tab w:val="left" w:pos="7361"/>
          <w:tab w:val="left" w:pos="8030"/>
          <w:tab w:val="right" w:pos="8789"/>
        </w:tabs>
      </w:pPr>
      <w:r w:rsidRPr="003A1D48">
        <w:rPr>
          <w:rStyle w:val="InterlineTextNumChar"/>
        </w:rPr>
        <w:t>005</w:t>
      </w:r>
      <w:r w:rsidR="00800AD8">
        <w:tab/>
        <w:t>îakua</w:t>
      </w:r>
      <w:r w:rsidR="00800AD8">
        <w:tab/>
        <w:t>nu</w:t>
      </w:r>
      <w:r w:rsidR="00800AD8">
        <w:tab/>
        <w:t>patjara</w:t>
      </w:r>
      <w:r w:rsidR="00800AD8">
        <w:tab/>
        <w:t>kivaqu</w:t>
      </w:r>
      <w:r w:rsidR="00800AD8">
        <w:tab/>
        <w:t>anga,</w:t>
      </w:r>
      <w:r w:rsidR="00800AD8">
        <w:tab/>
        <w:t>tjaîalialiavan</w:t>
      </w:r>
      <w:r w:rsidR="00800AD8">
        <w:tab/>
        <w:t>a</w:t>
      </w:r>
      <w:r w:rsidR="00B700D4">
        <w:tab/>
        <w:t>vaqu</w:t>
      </w:r>
      <w:r w:rsidR="00067C77">
        <w:tab/>
        <w:t>nuaza</w:t>
      </w:r>
    </w:p>
    <w:p w14:paraId="3FA9C8FB" w14:textId="77777777" w:rsidR="00800AD8" w:rsidRDefault="00800AD8" w:rsidP="008C3B63">
      <w:pPr>
        <w:pStyle w:val="InterlineGlossWithTrans"/>
        <w:tabs>
          <w:tab w:val="left" w:pos="533"/>
          <w:tab w:val="left" w:pos="1232"/>
          <w:tab w:val="left" w:pos="1886"/>
          <w:tab w:val="left" w:pos="3200"/>
          <w:tab w:val="left" w:pos="4184"/>
          <w:tab w:val="left" w:pos="4958"/>
          <w:tab w:val="left" w:pos="7097"/>
          <w:tab w:val="left" w:pos="7361"/>
          <w:tab w:val="left" w:pos="8030"/>
          <w:tab w:val="right" w:pos="8789"/>
        </w:tabs>
      </w:pPr>
      <w:r>
        <w:tab/>
        <w:t>îakua</w:t>
      </w:r>
      <w:r>
        <w:tab/>
        <w:t>nu</w:t>
      </w:r>
      <w:r>
        <w:tab/>
        <w:t>pa-tjara</w:t>
      </w:r>
      <w:r>
        <w:tab/>
        <w:t>ki-vaqu</w:t>
      </w:r>
      <w:r>
        <w:tab/>
        <w:t>anga</w:t>
      </w:r>
      <w:r>
        <w:tab/>
        <w:t>tjaîa-lia-liaw-an</w:t>
      </w:r>
      <w:r>
        <w:tab/>
        <w:t>a</w:t>
      </w:r>
      <w:r w:rsidR="00B700D4">
        <w:tab/>
        <w:t>vaqu</w:t>
      </w:r>
      <w:r w:rsidR="00067C77">
        <w:tab/>
        <w:t>nua-zua</w:t>
      </w:r>
    </w:p>
    <w:p w14:paraId="6F9013B5" w14:textId="77777777" w:rsidR="00800AD8" w:rsidRDefault="00800AD8" w:rsidP="008C3B63">
      <w:pPr>
        <w:pStyle w:val="InterlineTransNoFree"/>
        <w:tabs>
          <w:tab w:val="left" w:pos="1232"/>
          <w:tab w:val="left" w:pos="1886"/>
          <w:tab w:val="left" w:pos="3200"/>
          <w:tab w:val="left" w:pos="4184"/>
          <w:tab w:val="left" w:pos="4958"/>
          <w:tab w:val="left" w:pos="7097"/>
          <w:tab w:val="left" w:pos="7361"/>
          <w:tab w:val="left" w:pos="8030"/>
          <w:tab w:val="right" w:pos="8789"/>
        </w:tabs>
        <w:rPr>
          <w:smallCaps/>
        </w:rPr>
      </w:pPr>
      <w:r>
        <w:tab/>
        <w:t>but</w:t>
      </w:r>
      <w:r>
        <w:tab/>
        <w:t>when</w:t>
      </w:r>
      <w:r>
        <w:tab/>
        <w:t>cause-surely</w:t>
      </w:r>
      <w:r>
        <w:tab/>
        <w:t>do-millet</w:t>
      </w:r>
      <w:r>
        <w:tab/>
        <w:t>indeed</w:t>
      </w:r>
      <w:r>
        <w:tab/>
        <w:t>most-</w:t>
      </w:r>
      <w:r>
        <w:rPr>
          <w:smallCaps/>
        </w:rPr>
        <w:t>red</w:t>
      </w:r>
      <w:r>
        <w:t>-many-</w:t>
      </w:r>
      <w:r>
        <w:rPr>
          <w:smallCaps/>
        </w:rPr>
        <w:t>nom</w:t>
      </w:r>
      <w:r>
        <w:rPr>
          <w:smallCaps/>
        </w:rPr>
        <w:tab/>
        <w:t>c</w:t>
      </w:r>
      <w:r w:rsidR="00B700D4">
        <w:tab/>
        <w:t>millet</w:t>
      </w:r>
      <w:r w:rsidR="00067C77">
        <w:tab/>
        <w:t>of-that</w:t>
      </w:r>
    </w:p>
    <w:p w14:paraId="0550EE62" w14:textId="77777777" w:rsidR="00800AD8" w:rsidRDefault="00DF73AC" w:rsidP="008C3B63">
      <w:pPr>
        <w:pStyle w:val="InterlineText"/>
        <w:tabs>
          <w:tab w:val="left" w:pos="533"/>
          <w:tab w:val="right" w:pos="8789"/>
        </w:tabs>
      </w:pPr>
      <w:r>
        <w:tab/>
        <w:t>marevuvu.</w:t>
      </w:r>
    </w:p>
    <w:p w14:paraId="0CD5E12C" w14:textId="77777777" w:rsidR="00800AD8" w:rsidRDefault="00DF73AC" w:rsidP="008C3B63">
      <w:pPr>
        <w:pStyle w:val="InterlineGlossWithTrans"/>
        <w:tabs>
          <w:tab w:val="left" w:pos="533"/>
          <w:tab w:val="right" w:pos="8789"/>
        </w:tabs>
      </w:pPr>
      <w:r>
        <w:tab/>
        <w:t>mare-vuvu</w:t>
      </w:r>
    </w:p>
    <w:p w14:paraId="042C17F9" w14:textId="77777777" w:rsidR="00800AD8" w:rsidRDefault="00DF73AC" w:rsidP="008C3B63">
      <w:pPr>
        <w:pStyle w:val="InterlineTrans"/>
        <w:tabs>
          <w:tab w:val="left" w:pos="533"/>
          <w:tab w:val="right" w:pos="8789"/>
        </w:tabs>
      </w:pPr>
      <w:r>
        <w:tab/>
        <w:t>pair-grandparent</w:t>
      </w:r>
    </w:p>
    <w:p w14:paraId="2AA06DC5" w14:textId="77777777" w:rsidR="00800AD8" w:rsidRDefault="00800AD8" w:rsidP="008C3B63">
      <w:pPr>
        <w:pStyle w:val="InterlineFree"/>
        <w:tabs>
          <w:tab w:val="right" w:pos="8789"/>
        </w:tabs>
      </w:pPr>
      <w:r>
        <w:t>But when it came to millet harvest time, this grandmother and grandchild pair had the most millet.</w:t>
      </w:r>
    </w:p>
    <w:p w14:paraId="679FEEE3" w14:textId="77777777" w:rsidR="00800AD8" w:rsidRDefault="00DC1AE0" w:rsidP="008C3B63">
      <w:pPr>
        <w:pStyle w:val="InterlineText"/>
        <w:tabs>
          <w:tab w:val="left" w:pos="533"/>
          <w:tab w:val="left" w:pos="1187"/>
          <w:tab w:val="left" w:pos="2306"/>
          <w:tab w:val="left" w:pos="3290"/>
          <w:tab w:val="left" w:pos="3794"/>
          <w:tab w:val="left" w:pos="4523"/>
          <w:tab w:val="left" w:pos="5027"/>
          <w:tab w:val="left" w:pos="5576"/>
          <w:tab w:val="left" w:pos="6065"/>
          <w:tab w:val="left" w:pos="6854"/>
          <w:tab w:val="left" w:pos="7343"/>
          <w:tab w:val="right" w:pos="8789"/>
        </w:tabs>
      </w:pPr>
      <w:r w:rsidRPr="003A1D48">
        <w:rPr>
          <w:rStyle w:val="InterlineTextNumChar"/>
        </w:rPr>
        <w:lastRenderedPageBreak/>
        <w:t>006</w:t>
      </w:r>
      <w:r w:rsidR="00800AD8">
        <w:tab/>
        <w:t>nu</w:t>
      </w:r>
      <w:r w:rsidR="00800AD8">
        <w:tab/>
        <w:t>qemaîup,</w:t>
      </w:r>
      <w:r w:rsidR="00800AD8">
        <w:tab/>
        <w:t>sikim</w:t>
      </w:r>
      <w:r w:rsidR="00800AD8">
        <w:tab/>
        <w:t>tua</w:t>
      </w:r>
      <w:r w:rsidR="00800AD8">
        <w:tab/>
        <w:t>tseva</w:t>
      </w:r>
      <w:r w:rsidR="00067C77">
        <w:tab/>
        <w:t>tua</w:t>
      </w:r>
      <w:r w:rsidR="00067C77">
        <w:tab/>
        <w:t>qiîu</w:t>
      </w:r>
      <w:r w:rsidR="00067C77">
        <w:tab/>
        <w:t>na</w:t>
      </w:r>
      <w:r w:rsidR="00067C77">
        <w:tab/>
        <w:t>karang</w:t>
      </w:r>
      <w:r w:rsidR="00067C77">
        <w:tab/>
        <w:t>nua</w:t>
      </w:r>
      <w:r w:rsidR="00067C77">
        <w:tab/>
        <w:t>qaliqali.</w:t>
      </w:r>
    </w:p>
    <w:p w14:paraId="7D9C6FE0" w14:textId="77777777" w:rsidR="00800AD8" w:rsidRDefault="00800AD8" w:rsidP="008C3B63">
      <w:pPr>
        <w:pStyle w:val="InterlineGlossWithTrans"/>
        <w:tabs>
          <w:tab w:val="left" w:pos="533"/>
          <w:tab w:val="left" w:pos="1187"/>
          <w:tab w:val="left" w:pos="2306"/>
          <w:tab w:val="left" w:pos="3290"/>
          <w:tab w:val="left" w:pos="3794"/>
          <w:tab w:val="left" w:pos="4523"/>
          <w:tab w:val="left" w:pos="5027"/>
          <w:tab w:val="left" w:pos="5576"/>
          <w:tab w:val="left" w:pos="6065"/>
          <w:tab w:val="left" w:pos="6854"/>
          <w:tab w:val="left" w:pos="7343"/>
          <w:tab w:val="right" w:pos="8789"/>
        </w:tabs>
      </w:pPr>
      <w:r>
        <w:tab/>
        <w:t>nu</w:t>
      </w:r>
      <w:r>
        <w:tab/>
        <w:t>em=qaîup</w:t>
      </w:r>
      <w:r>
        <w:tab/>
        <w:t>si-kim</w:t>
      </w:r>
      <w:r>
        <w:tab/>
        <w:t>tua</w:t>
      </w:r>
      <w:r>
        <w:tab/>
        <w:t>tseva</w:t>
      </w:r>
      <w:r w:rsidR="00067C77">
        <w:tab/>
        <w:t>tua</w:t>
      </w:r>
      <w:r w:rsidR="00067C77">
        <w:tab/>
        <w:t>qiîu</w:t>
      </w:r>
      <w:r w:rsidR="00067C77">
        <w:tab/>
        <w:t>nua</w:t>
      </w:r>
      <w:r w:rsidR="00067C77">
        <w:tab/>
        <w:t>karang</w:t>
      </w:r>
      <w:r w:rsidR="00067C77">
        <w:tab/>
        <w:t>nua</w:t>
      </w:r>
      <w:r w:rsidR="00067C77">
        <w:tab/>
        <w:t>qali-qali</w:t>
      </w:r>
    </w:p>
    <w:p w14:paraId="757CD66A" w14:textId="77777777" w:rsidR="00800AD8" w:rsidRDefault="00800AD8" w:rsidP="008C3B63">
      <w:pPr>
        <w:pStyle w:val="InterlineTrans"/>
        <w:tabs>
          <w:tab w:val="left" w:pos="533"/>
          <w:tab w:val="left" w:pos="1187"/>
          <w:tab w:val="left" w:pos="2306"/>
          <w:tab w:val="left" w:pos="3290"/>
          <w:tab w:val="left" w:pos="3794"/>
          <w:tab w:val="left" w:pos="4523"/>
          <w:tab w:val="left" w:pos="5027"/>
          <w:tab w:val="left" w:pos="5576"/>
          <w:tab w:val="left" w:pos="6065"/>
          <w:tab w:val="left" w:pos="6854"/>
          <w:tab w:val="left" w:pos="7343"/>
          <w:tab w:val="right" w:pos="8789"/>
        </w:tabs>
      </w:pPr>
      <w:r>
        <w:tab/>
        <w:t>when</w:t>
      </w:r>
      <w:r>
        <w:tab/>
      </w:r>
      <w:r>
        <w:rPr>
          <w:smallCaps/>
        </w:rPr>
        <w:t>af</w:t>
      </w:r>
      <w:r>
        <w:t>=hunt</w:t>
      </w:r>
      <w:r>
        <w:tab/>
      </w:r>
      <w:r>
        <w:rPr>
          <w:smallCaps/>
        </w:rPr>
        <w:t>if</w:t>
      </w:r>
      <w:r>
        <w:t>-search</w:t>
      </w:r>
      <w:r>
        <w:tab/>
      </w:r>
      <w:r>
        <w:rPr>
          <w:smallCaps/>
        </w:rPr>
        <w:t>obl</w:t>
      </w:r>
      <w:r>
        <w:tab/>
        <w:t>ravine</w:t>
      </w:r>
      <w:r w:rsidR="00067C77">
        <w:tab/>
      </w:r>
      <w:r w:rsidR="00067C77">
        <w:rPr>
          <w:smallCaps/>
        </w:rPr>
        <w:t>obl</w:t>
      </w:r>
      <w:r w:rsidR="00067C77">
        <w:tab/>
        <w:t>trail</w:t>
      </w:r>
      <w:r w:rsidR="00067C77">
        <w:tab/>
        <w:t>of</w:t>
      </w:r>
      <w:r w:rsidR="00067C77">
        <w:tab/>
        <w:t>lynx</w:t>
      </w:r>
      <w:r w:rsidR="00067C77">
        <w:tab/>
        <w:t>by</w:t>
      </w:r>
      <w:r w:rsidR="00067C77">
        <w:tab/>
      </w:r>
      <w:r w:rsidR="00067C77">
        <w:rPr>
          <w:smallCaps/>
        </w:rPr>
        <w:t>red</w:t>
      </w:r>
      <w:r w:rsidR="00067C77">
        <w:t>-friend</w:t>
      </w:r>
    </w:p>
    <w:p w14:paraId="513A8C07" w14:textId="77777777" w:rsidR="00800AD8" w:rsidRDefault="00800AD8" w:rsidP="008C3B63">
      <w:pPr>
        <w:pStyle w:val="InterlineFree"/>
        <w:tabs>
          <w:tab w:val="right" w:pos="8789"/>
        </w:tabs>
      </w:pPr>
      <w:r>
        <w:t>When they went hunting, others chose for him</w:t>
      </w:r>
      <w:r w:rsidR="00067C77">
        <w:t xml:space="preserve"> the ravines and lynx trails (</w:t>
      </w:r>
      <w:r w:rsidR="00067C77" w:rsidRPr="00067C77">
        <w:rPr>
          <w:i/>
        </w:rPr>
        <w:t>or</w:t>
      </w:r>
      <w:r>
        <w:t xml:space="preserve"> others searched the ravines and lynx</w:t>
      </w:r>
      <w:r w:rsidR="00067C77">
        <w:t xml:space="preserve"> trails).</w:t>
      </w:r>
    </w:p>
    <w:p w14:paraId="4E1ADB8F" w14:textId="77777777" w:rsidR="00800AD8" w:rsidRDefault="00DC1AE0" w:rsidP="008C3B63">
      <w:pPr>
        <w:pStyle w:val="InterlineText"/>
        <w:tabs>
          <w:tab w:val="left" w:pos="533"/>
          <w:tab w:val="left" w:pos="1232"/>
          <w:tab w:val="left" w:pos="1886"/>
          <w:tab w:val="left" w:pos="2975"/>
          <w:tab w:val="left" w:pos="3959"/>
          <w:tab w:val="left" w:pos="4448"/>
          <w:tab w:val="left" w:pos="5192"/>
          <w:tab w:val="left" w:pos="5891"/>
          <w:tab w:val="left" w:pos="6665"/>
          <w:tab w:val="left" w:pos="7109"/>
          <w:tab w:val="left" w:pos="8093"/>
          <w:tab w:val="right" w:pos="8789"/>
        </w:tabs>
      </w:pPr>
      <w:r w:rsidRPr="003A1D48">
        <w:rPr>
          <w:rStyle w:val="InterlineTextNumChar"/>
        </w:rPr>
        <w:t>007</w:t>
      </w:r>
      <w:r w:rsidR="00800AD8">
        <w:tab/>
        <w:t>îakua</w:t>
      </w:r>
      <w:r w:rsidR="00800AD8">
        <w:tab/>
        <w:t>nu</w:t>
      </w:r>
      <w:r w:rsidR="00800AD8">
        <w:tab/>
        <w:t>maselem</w:t>
      </w:r>
      <w:r w:rsidR="00800AD8">
        <w:tab/>
        <w:t>saka</w:t>
      </w:r>
      <w:r w:rsidR="00800AD8">
        <w:tab/>
        <w:t>uri</w:t>
      </w:r>
      <w:r w:rsidR="00800AD8">
        <w:tab/>
        <w:t>sema</w:t>
      </w:r>
      <w:r w:rsidR="00800AD8">
        <w:tab/>
        <w:t>umaq</w:t>
      </w:r>
      <w:r w:rsidR="00800AD8">
        <w:tab/>
        <w:t>anga,</w:t>
      </w:r>
      <w:r w:rsidR="00800AD8">
        <w:tab/>
        <w:t>ti</w:t>
      </w:r>
      <w:r w:rsidR="00067C77">
        <w:tab/>
        <w:t>Valuliaw</w:t>
      </w:r>
      <w:r w:rsidR="00067C77">
        <w:tab/>
        <w:t>a</w:t>
      </w:r>
    </w:p>
    <w:p w14:paraId="7765CFD1" w14:textId="77777777" w:rsidR="00800AD8" w:rsidRDefault="00800AD8" w:rsidP="008C3B63">
      <w:pPr>
        <w:pStyle w:val="InterlineGlossWithTrans"/>
        <w:tabs>
          <w:tab w:val="left" w:pos="533"/>
          <w:tab w:val="left" w:pos="1232"/>
          <w:tab w:val="left" w:pos="1886"/>
          <w:tab w:val="left" w:pos="2975"/>
          <w:tab w:val="left" w:pos="3959"/>
          <w:tab w:val="left" w:pos="4448"/>
          <w:tab w:val="left" w:pos="5192"/>
          <w:tab w:val="left" w:pos="5891"/>
          <w:tab w:val="left" w:pos="6665"/>
          <w:tab w:val="left" w:pos="7109"/>
          <w:tab w:val="left" w:pos="8093"/>
          <w:tab w:val="right" w:pos="8789"/>
        </w:tabs>
      </w:pPr>
      <w:r>
        <w:tab/>
        <w:t>îakua</w:t>
      </w:r>
      <w:r>
        <w:tab/>
        <w:t>nu</w:t>
      </w:r>
      <w:r>
        <w:tab/>
        <w:t>ma-selem</w:t>
      </w:r>
      <w:r>
        <w:tab/>
        <w:t>sa-ka</w:t>
      </w:r>
      <w:r>
        <w:tab/>
        <w:t>uri</w:t>
      </w:r>
      <w:r>
        <w:tab/>
        <w:t>em=sa</w:t>
      </w:r>
      <w:r>
        <w:tab/>
        <w:t>umaq</w:t>
      </w:r>
      <w:r>
        <w:tab/>
        <w:t>anga</w:t>
      </w:r>
      <w:r>
        <w:tab/>
        <w:t>ti</w:t>
      </w:r>
      <w:r w:rsidR="00067C77">
        <w:tab/>
        <w:t>Valuliaw</w:t>
      </w:r>
      <w:r w:rsidR="00067C77">
        <w:tab/>
        <w:t>a</w:t>
      </w:r>
    </w:p>
    <w:p w14:paraId="17E28116" w14:textId="77777777" w:rsidR="00800AD8" w:rsidRDefault="00800AD8" w:rsidP="008C3B63">
      <w:pPr>
        <w:pStyle w:val="InterlineTransNoFree"/>
        <w:tabs>
          <w:tab w:val="left" w:pos="1232"/>
          <w:tab w:val="left" w:pos="1886"/>
          <w:tab w:val="left" w:pos="2975"/>
          <w:tab w:val="left" w:pos="3959"/>
          <w:tab w:val="left" w:pos="4448"/>
          <w:tab w:val="left" w:pos="5192"/>
          <w:tab w:val="left" w:pos="5891"/>
          <w:tab w:val="left" w:pos="6665"/>
          <w:tab w:val="left" w:pos="7109"/>
          <w:tab w:val="left" w:pos="8093"/>
          <w:tab w:val="right" w:pos="8789"/>
        </w:tabs>
      </w:pPr>
      <w:r>
        <w:tab/>
        <w:t>but</w:t>
      </w:r>
      <w:r>
        <w:tab/>
        <w:t>when</w:t>
      </w:r>
      <w:r>
        <w:tab/>
      </w:r>
      <w:r>
        <w:rPr>
          <w:smallCaps/>
        </w:rPr>
        <w:t>stat</w:t>
      </w:r>
      <w:r>
        <w:t>-dark</w:t>
      </w:r>
      <w:r>
        <w:tab/>
        <w:t>and-after</w:t>
      </w:r>
      <w:r>
        <w:tab/>
        <w:t>will</w:t>
      </w:r>
      <w:r>
        <w:tab/>
      </w:r>
      <w:r>
        <w:rPr>
          <w:smallCaps/>
        </w:rPr>
        <w:t>af</w:t>
      </w:r>
      <w:r>
        <w:t>=go</w:t>
      </w:r>
      <w:r>
        <w:tab/>
        <w:t>house</w:t>
      </w:r>
      <w:r>
        <w:tab/>
        <w:t>indeed</w:t>
      </w:r>
      <w:r>
        <w:tab/>
      </w:r>
      <w:r>
        <w:rPr>
          <w:smallCaps/>
        </w:rPr>
        <w:t>f.h</w:t>
      </w:r>
      <w:r w:rsidR="00067C77">
        <w:tab/>
        <w:t>(name)</w:t>
      </w:r>
      <w:r w:rsidR="00067C77">
        <w:rPr>
          <w:smallCaps/>
        </w:rPr>
        <w:tab/>
        <w:t>c</w:t>
      </w:r>
    </w:p>
    <w:p w14:paraId="677EDBB7" w14:textId="77777777" w:rsidR="00800AD8" w:rsidRDefault="00800AD8" w:rsidP="008C3B63">
      <w:pPr>
        <w:pStyle w:val="InterlineText"/>
        <w:tabs>
          <w:tab w:val="left" w:pos="533"/>
          <w:tab w:val="left" w:pos="1202"/>
          <w:tab w:val="left" w:pos="1466"/>
          <w:tab w:val="right" w:pos="8789"/>
        </w:tabs>
      </w:pPr>
      <w:r>
        <w:tab/>
        <w:t>liaw</w:t>
      </w:r>
      <w:r>
        <w:tab/>
        <w:t>a</w:t>
      </w:r>
      <w:r>
        <w:tab/>
        <w:t>inalap.</w:t>
      </w:r>
    </w:p>
    <w:p w14:paraId="08BFFA90" w14:textId="77777777" w:rsidR="00800AD8" w:rsidRDefault="00800AD8" w:rsidP="008C3B63">
      <w:pPr>
        <w:pStyle w:val="InterlineGlossWithTrans"/>
        <w:tabs>
          <w:tab w:val="left" w:pos="533"/>
          <w:tab w:val="left" w:pos="1202"/>
          <w:tab w:val="left" w:pos="1466"/>
          <w:tab w:val="right" w:pos="8789"/>
        </w:tabs>
      </w:pPr>
      <w:r>
        <w:tab/>
        <w:t>liaw</w:t>
      </w:r>
      <w:r>
        <w:tab/>
        <w:t>a</w:t>
      </w:r>
      <w:r>
        <w:tab/>
        <w:t>in-alap</w:t>
      </w:r>
    </w:p>
    <w:p w14:paraId="47FC1C30" w14:textId="77777777" w:rsidR="00800AD8" w:rsidRDefault="00800AD8" w:rsidP="008C3B63">
      <w:pPr>
        <w:pStyle w:val="InterlineTrans"/>
        <w:tabs>
          <w:tab w:val="left" w:pos="533"/>
          <w:tab w:val="left" w:pos="1202"/>
          <w:tab w:val="left" w:pos="1466"/>
          <w:tab w:val="right" w:pos="8789"/>
        </w:tabs>
      </w:pPr>
      <w:r>
        <w:rPr>
          <w:smallCaps/>
        </w:rPr>
        <w:tab/>
      </w:r>
      <w:r>
        <w:t>many</w:t>
      </w:r>
      <w:r>
        <w:rPr>
          <w:smallCaps/>
        </w:rPr>
        <w:tab/>
        <w:t>c</w:t>
      </w:r>
      <w:r>
        <w:rPr>
          <w:smallCaps/>
        </w:rPr>
        <w:tab/>
        <w:t>perf-</w:t>
      </w:r>
      <w:r>
        <w:t>take</w:t>
      </w:r>
    </w:p>
    <w:p w14:paraId="2DD227EB" w14:textId="77777777" w:rsidR="00800AD8" w:rsidRDefault="00800AD8" w:rsidP="008C3B63">
      <w:pPr>
        <w:pStyle w:val="InterlineFree"/>
        <w:tabs>
          <w:tab w:val="right" w:pos="8789"/>
        </w:tabs>
      </w:pPr>
      <w:r>
        <w:t>But when it was dark and they were going back home, Valuliaw had caught the most.</w:t>
      </w:r>
    </w:p>
    <w:p w14:paraId="72522AF9" w14:textId="77777777" w:rsidR="00800AD8" w:rsidRDefault="00DC1AE0" w:rsidP="008C3B63">
      <w:pPr>
        <w:pStyle w:val="InterlineText"/>
        <w:tabs>
          <w:tab w:val="left" w:pos="533"/>
          <w:tab w:val="left" w:pos="2192"/>
          <w:tab w:val="left" w:pos="2456"/>
          <w:tab w:val="left" w:pos="2900"/>
          <w:tab w:val="left" w:pos="3884"/>
          <w:tab w:val="left" w:pos="4523"/>
          <w:tab w:val="left" w:pos="5297"/>
          <w:tab w:val="left" w:pos="5681"/>
          <w:tab w:val="right" w:pos="8789"/>
        </w:tabs>
      </w:pPr>
      <w:r w:rsidRPr="003A1D48">
        <w:rPr>
          <w:rStyle w:val="InterlineTextNumChar"/>
        </w:rPr>
        <w:t>008</w:t>
      </w:r>
      <w:r w:rsidR="00800AD8">
        <w:tab/>
        <w:t>aitsu</w:t>
      </w:r>
      <w:r w:rsidR="00800AD8">
        <w:tab/>
        <w:t>a</w:t>
      </w:r>
      <w:r w:rsidR="00800AD8">
        <w:tab/>
        <w:t>ti</w:t>
      </w:r>
      <w:r w:rsidR="00800AD8">
        <w:tab/>
        <w:t>Valuliaw</w:t>
      </w:r>
      <w:r w:rsidR="00800AD8">
        <w:tab/>
        <w:t>avan</w:t>
      </w:r>
      <w:r w:rsidR="00800AD8">
        <w:tab/>
        <w:t>anga</w:t>
      </w:r>
      <w:r w:rsidR="00800AD8">
        <w:tab/>
        <w:t>nu</w:t>
      </w:r>
      <w:r w:rsidR="00067C77">
        <w:tab/>
        <w:t>kakiîuanan</w:t>
      </w:r>
    </w:p>
    <w:p w14:paraId="55479308" w14:textId="77777777" w:rsidR="00800AD8" w:rsidRDefault="00800AD8" w:rsidP="008C3B63">
      <w:pPr>
        <w:pStyle w:val="InterlineGlossWithTrans"/>
        <w:tabs>
          <w:tab w:val="left" w:pos="533"/>
          <w:tab w:val="left" w:pos="2192"/>
          <w:tab w:val="left" w:pos="2456"/>
          <w:tab w:val="left" w:pos="2900"/>
          <w:tab w:val="left" w:pos="3884"/>
          <w:tab w:val="left" w:pos="4523"/>
          <w:tab w:val="left" w:pos="5297"/>
          <w:tab w:val="left" w:pos="5681"/>
          <w:tab w:val="right" w:pos="8789"/>
        </w:tabs>
      </w:pPr>
      <w:r>
        <w:tab/>
        <w:t>aya-i-tsu</w:t>
      </w:r>
      <w:r>
        <w:tab/>
        <w:t>a</w:t>
      </w:r>
      <w:r>
        <w:tab/>
        <w:t>ti</w:t>
      </w:r>
      <w:r>
        <w:tab/>
        <w:t>Valuliaw</w:t>
      </w:r>
      <w:r>
        <w:tab/>
        <w:t>avan</w:t>
      </w:r>
      <w:r>
        <w:tab/>
        <w:t>anga</w:t>
      </w:r>
      <w:r>
        <w:tab/>
        <w:t>nu</w:t>
      </w:r>
      <w:r w:rsidR="00067C77">
        <w:tab/>
        <w:t>ka-ki-îuan-an</w:t>
      </w:r>
    </w:p>
    <w:p w14:paraId="35E08E6C" w14:textId="77777777" w:rsidR="00800AD8" w:rsidRDefault="00800AD8" w:rsidP="008C3B63">
      <w:pPr>
        <w:pStyle w:val="InterlineTransNoFree"/>
        <w:tabs>
          <w:tab w:val="left" w:pos="2192"/>
          <w:tab w:val="left" w:pos="2456"/>
          <w:tab w:val="left" w:pos="2900"/>
          <w:tab w:val="left" w:pos="3884"/>
          <w:tab w:val="left" w:pos="4523"/>
          <w:tab w:val="left" w:pos="5297"/>
          <w:tab w:val="left" w:pos="5681"/>
          <w:tab w:val="right" w:pos="8789"/>
        </w:tabs>
      </w:pPr>
      <w:r>
        <w:tab/>
        <w:t>be.thus-</w:t>
      </w:r>
      <w:r>
        <w:rPr>
          <w:smallCaps/>
        </w:rPr>
        <w:t>loc</w:t>
      </w:r>
      <w:r>
        <w:t>-this</w:t>
      </w:r>
      <w:r>
        <w:rPr>
          <w:smallCaps/>
        </w:rPr>
        <w:tab/>
        <w:t>c</w:t>
      </w:r>
      <w:r>
        <w:rPr>
          <w:smallCaps/>
        </w:rPr>
        <w:tab/>
        <w:t>f.h</w:t>
      </w:r>
      <w:r>
        <w:tab/>
        <w:t>(name)</w:t>
      </w:r>
      <w:r>
        <w:tab/>
        <w:t>exact</w:t>
      </w:r>
      <w:r>
        <w:tab/>
        <w:t>indeed</w:t>
      </w:r>
      <w:r>
        <w:tab/>
        <w:t>of</w:t>
      </w:r>
      <w:r w:rsidR="00067C77">
        <w:tab/>
        <w:t>become-self-example-</w:t>
      </w:r>
      <w:r w:rsidR="00067C77">
        <w:rPr>
          <w:smallCaps/>
        </w:rPr>
        <w:t>nom</w:t>
      </w:r>
    </w:p>
    <w:p w14:paraId="02C48A06" w14:textId="77777777" w:rsidR="00800AD8" w:rsidRDefault="00800AD8" w:rsidP="008C3B63">
      <w:pPr>
        <w:pStyle w:val="InterlineText"/>
        <w:tabs>
          <w:tab w:val="left" w:pos="533"/>
          <w:tab w:val="left" w:pos="1022"/>
          <w:tab w:val="left" w:pos="1856"/>
          <w:tab w:val="left" w:pos="2510"/>
          <w:tab w:val="left" w:pos="3509"/>
          <w:tab w:val="left" w:pos="4013"/>
          <w:tab w:val="right" w:pos="8789"/>
        </w:tabs>
      </w:pPr>
      <w:r>
        <w:tab/>
        <w:t>nua</w:t>
      </w:r>
      <w:r>
        <w:tab/>
        <w:t>Payuan</w:t>
      </w:r>
      <w:r>
        <w:tab/>
        <w:t>nu</w:t>
      </w:r>
      <w:r>
        <w:tab/>
        <w:t>temulu</w:t>
      </w:r>
      <w:r>
        <w:tab/>
        <w:t>tua</w:t>
      </w:r>
      <w:r>
        <w:tab/>
        <w:t>aîak.</w:t>
      </w:r>
    </w:p>
    <w:p w14:paraId="48EFB1EA" w14:textId="77777777" w:rsidR="00800AD8" w:rsidRDefault="00800AD8" w:rsidP="008C3B63">
      <w:pPr>
        <w:pStyle w:val="InterlineGlossWithTrans"/>
        <w:tabs>
          <w:tab w:val="left" w:pos="533"/>
          <w:tab w:val="left" w:pos="1022"/>
          <w:tab w:val="left" w:pos="1856"/>
          <w:tab w:val="left" w:pos="2510"/>
          <w:tab w:val="left" w:pos="3509"/>
          <w:tab w:val="left" w:pos="4013"/>
          <w:tab w:val="right" w:pos="8789"/>
        </w:tabs>
      </w:pPr>
      <w:r>
        <w:tab/>
        <w:t>nua</w:t>
      </w:r>
      <w:r>
        <w:tab/>
        <w:t>Payuan</w:t>
      </w:r>
      <w:r>
        <w:tab/>
        <w:t>nu</w:t>
      </w:r>
      <w:r>
        <w:tab/>
        <w:t>em=tulu</w:t>
      </w:r>
      <w:r>
        <w:tab/>
        <w:t>tua</w:t>
      </w:r>
      <w:r>
        <w:tab/>
        <w:t>aîak</w:t>
      </w:r>
    </w:p>
    <w:p w14:paraId="2E893E85" w14:textId="77777777" w:rsidR="00800AD8" w:rsidRDefault="00800AD8" w:rsidP="008C3B63">
      <w:pPr>
        <w:pStyle w:val="InterlineTrans"/>
        <w:tabs>
          <w:tab w:val="left" w:pos="533"/>
          <w:tab w:val="left" w:pos="1022"/>
          <w:tab w:val="left" w:pos="1856"/>
          <w:tab w:val="left" w:pos="2510"/>
          <w:tab w:val="left" w:pos="3509"/>
          <w:tab w:val="left" w:pos="4013"/>
          <w:tab w:val="right" w:pos="8789"/>
        </w:tabs>
      </w:pPr>
      <w:r>
        <w:tab/>
        <w:t>by</w:t>
      </w:r>
      <w:r>
        <w:tab/>
        <w:t>Paiwan</w:t>
      </w:r>
      <w:r>
        <w:tab/>
        <w:t>when</w:t>
      </w:r>
      <w:r>
        <w:tab/>
      </w:r>
      <w:r>
        <w:rPr>
          <w:smallCaps/>
        </w:rPr>
        <w:t>af</w:t>
      </w:r>
      <w:r>
        <w:t>=teach</w:t>
      </w:r>
      <w:r>
        <w:tab/>
      </w:r>
      <w:r>
        <w:rPr>
          <w:smallCaps/>
        </w:rPr>
        <w:t>obl</w:t>
      </w:r>
      <w:r>
        <w:tab/>
        <w:t>child</w:t>
      </w:r>
    </w:p>
    <w:p w14:paraId="62303CFF" w14:textId="77777777" w:rsidR="00800AD8" w:rsidRDefault="00800AD8" w:rsidP="008C3B63">
      <w:pPr>
        <w:pStyle w:val="InterlineFree"/>
        <w:tabs>
          <w:tab w:val="right" w:pos="8789"/>
        </w:tabs>
      </w:pPr>
      <w:r>
        <w:t>When Paiwan people teach their children, it is this Valuliaw who is held out as a model.</w:t>
      </w:r>
    </w:p>
    <w:p w14:paraId="6FA0E3D1" w14:textId="77777777" w:rsidR="00800AD8" w:rsidRDefault="00800AD8" w:rsidP="008C3B63">
      <w:pPr>
        <w:pStyle w:val="FullTranslation"/>
        <w:tabs>
          <w:tab w:val="right" w:pos="8789"/>
        </w:tabs>
      </w:pPr>
      <w:r>
        <w:t>There was a person called Valuliaw, with no mother, father or siblings. An old woman took Valuliaw as her grandchild. When they went to the fields, others chose for them the bad land (</w:t>
      </w:r>
      <w:r w:rsidR="00067C77" w:rsidRPr="00067C77">
        <w:rPr>
          <w:i/>
        </w:rPr>
        <w:t>or</w:t>
      </w:r>
      <w:r>
        <w:t xml:space="preserve"> others searched out the bad (?unused and therefore fertile) land.) When they went to the fields, they went only for one day at a time. But when it came to millet harvest time, this grandmother and grandchild pair had the most millet. When they went hunting, others chose for him the ravines and lynx trails (</w:t>
      </w:r>
      <w:r w:rsidR="00067C77" w:rsidRPr="00067C77">
        <w:rPr>
          <w:i/>
        </w:rPr>
        <w:t>or</w:t>
      </w:r>
      <w:r>
        <w:t xml:space="preserve"> others searched the ravines and lynx trails.) But when it was dark and they were going back home, Valuliaw had caught the most. When Paiwan people teach their children, it is this Valul</w:t>
      </w:r>
      <w:r w:rsidR="00067C77">
        <w:t>iaw who is held out as a model.</w:t>
      </w:r>
    </w:p>
    <w:p w14:paraId="0A50B952" w14:textId="77777777" w:rsidR="00800AD8" w:rsidRDefault="00800AD8" w:rsidP="00067C77">
      <w:pPr>
        <w:pStyle w:val="Heading4"/>
      </w:pPr>
      <w:r w:rsidRPr="00DC1AE0">
        <w:rPr>
          <w:rStyle w:val="NumTextHeadingChar"/>
        </w:rPr>
        <w:t>058</w:t>
      </w:r>
      <w:r>
        <w:t xml:space="preserve"> PUïAïUïAïUYAN AND TJUKUTJUKU</w:t>
      </w:r>
      <w:r w:rsidR="00067C77">
        <w:br/>
      </w:r>
      <w:r>
        <w:t>Puîaîuîaîuyan kati Tjukutj</w:t>
      </w:r>
      <w:r w:rsidR="00067C77">
        <w:t>uku</w:t>
      </w:r>
      <w:r w:rsidR="001208B6">
        <w:t xml:space="preserve"> (</w:t>
      </w:r>
      <w:r w:rsidR="00067C77">
        <w:t>Tjaîakavus village, p.255</w:t>
      </w:r>
      <w:r w:rsidR="001208B6">
        <w:t>)</w:t>
      </w:r>
    </w:p>
    <w:p w14:paraId="55E243F2" w14:textId="77777777" w:rsidR="00800AD8" w:rsidRDefault="00A8416B" w:rsidP="00A8416B">
      <w:pPr>
        <w:pStyle w:val="CommentLastWithHalfSpace"/>
      </w:pPr>
      <w:r>
        <w:t>[</w:t>
      </w:r>
      <w:r w:rsidR="009B43F3">
        <w:t>Much of the meaning of this text is obscure.</w:t>
      </w:r>
      <w:r>
        <w:t>]</w:t>
      </w:r>
    </w:p>
    <w:p w14:paraId="64558DDA" w14:textId="77777777" w:rsidR="00800AD8" w:rsidRDefault="00DC1AE0" w:rsidP="009B43F3">
      <w:pPr>
        <w:pStyle w:val="InterlineText"/>
        <w:tabs>
          <w:tab w:val="left" w:pos="533"/>
          <w:tab w:val="left" w:pos="1457"/>
          <w:tab w:val="left" w:pos="1961"/>
          <w:tab w:val="left" w:pos="3500"/>
          <w:tab w:val="left" w:pos="4184"/>
          <w:tab w:val="left" w:pos="4628"/>
          <w:tab w:val="left" w:pos="5807"/>
          <w:tab w:val="left" w:pos="7121"/>
        </w:tabs>
      </w:pPr>
      <w:r w:rsidRPr="003A1D48">
        <w:rPr>
          <w:rStyle w:val="InterlineTextNumChar"/>
        </w:rPr>
        <w:t>001</w:t>
      </w:r>
      <w:r w:rsidR="00800AD8">
        <w:tab/>
        <w:t>izua</w:t>
      </w:r>
      <w:r w:rsidR="00800AD8">
        <w:tab/>
        <w:t>i</w:t>
      </w:r>
      <w:r w:rsidR="00800AD8">
        <w:tab/>
        <w:t>Makazayazaya</w:t>
      </w:r>
      <w:r w:rsidR="00800AD8">
        <w:tab/>
        <w:t>aza</w:t>
      </w:r>
      <w:r w:rsidR="00800AD8">
        <w:tab/>
        <w:t>ti</w:t>
      </w:r>
      <w:r w:rsidR="00800AD8">
        <w:tab/>
        <w:t>Tjukutjuku</w:t>
      </w:r>
      <w:r w:rsidR="00800AD8">
        <w:tab/>
        <w:t>putsekeî</w:t>
      </w:r>
      <w:r w:rsidR="009B43F3">
        <w:tab/>
        <w:t>tjai</w:t>
      </w:r>
    </w:p>
    <w:p w14:paraId="412FD676" w14:textId="77777777" w:rsidR="00800AD8" w:rsidRDefault="00800AD8" w:rsidP="009B43F3">
      <w:pPr>
        <w:pStyle w:val="InterlineGlossWithTrans"/>
        <w:tabs>
          <w:tab w:val="left" w:pos="533"/>
          <w:tab w:val="left" w:pos="1457"/>
          <w:tab w:val="left" w:pos="1961"/>
          <w:tab w:val="left" w:pos="3500"/>
          <w:tab w:val="left" w:pos="4184"/>
          <w:tab w:val="left" w:pos="4628"/>
          <w:tab w:val="left" w:pos="5807"/>
          <w:tab w:val="left" w:pos="7121"/>
        </w:tabs>
      </w:pPr>
      <w:r>
        <w:tab/>
        <w:t>i-zua</w:t>
      </w:r>
      <w:r>
        <w:tab/>
        <w:t>i</w:t>
      </w:r>
      <w:r>
        <w:tab/>
        <w:t>Makazayazaya</w:t>
      </w:r>
      <w:r>
        <w:tab/>
        <w:t>a-zua</w:t>
      </w:r>
      <w:r>
        <w:tab/>
        <w:t>ti</w:t>
      </w:r>
      <w:r>
        <w:tab/>
        <w:t>Tjukutjuku</w:t>
      </w:r>
      <w:r>
        <w:tab/>
        <w:t>pu-tsekeî</w:t>
      </w:r>
      <w:r w:rsidR="009B43F3">
        <w:tab/>
        <w:t>tjai</w:t>
      </w:r>
    </w:p>
    <w:p w14:paraId="634346C8" w14:textId="77777777" w:rsidR="00800AD8" w:rsidRDefault="00800AD8" w:rsidP="009B43F3">
      <w:pPr>
        <w:pStyle w:val="InterlineTransNoFree"/>
        <w:tabs>
          <w:tab w:val="left" w:pos="1457"/>
          <w:tab w:val="left" w:pos="1961"/>
          <w:tab w:val="left" w:pos="3500"/>
          <w:tab w:val="left" w:pos="4184"/>
          <w:tab w:val="left" w:pos="4628"/>
          <w:tab w:val="left" w:pos="5807"/>
          <w:tab w:val="left" w:pos="7121"/>
        </w:tabs>
      </w:pPr>
      <w:r>
        <w:tab/>
      </w:r>
      <w:r>
        <w:rPr>
          <w:smallCaps/>
        </w:rPr>
        <w:t>loc</w:t>
      </w:r>
      <w:r>
        <w:t>-that</w:t>
      </w:r>
      <w:r>
        <w:tab/>
      </w:r>
      <w:r>
        <w:rPr>
          <w:smallCaps/>
        </w:rPr>
        <w:t>loc</w:t>
      </w:r>
      <w:r>
        <w:tab/>
        <w:t>(place)</w:t>
      </w:r>
      <w:r>
        <w:tab/>
      </w:r>
      <w:r>
        <w:rPr>
          <w:smallCaps/>
        </w:rPr>
        <w:t>c-</w:t>
      </w:r>
      <w:r>
        <w:t>that</w:t>
      </w:r>
      <w:r>
        <w:tab/>
      </w:r>
      <w:r>
        <w:rPr>
          <w:smallCaps/>
        </w:rPr>
        <w:t>f.h</w:t>
      </w:r>
      <w:r>
        <w:tab/>
        <w:t>(name)</w:t>
      </w:r>
      <w:r>
        <w:tab/>
        <w:t>have-spouse</w:t>
      </w:r>
      <w:r w:rsidR="009B43F3">
        <w:tab/>
      </w:r>
      <w:r w:rsidR="009B43F3">
        <w:rPr>
          <w:smallCaps/>
        </w:rPr>
        <w:t>obl</w:t>
      </w:r>
      <w:r w:rsidR="009B43F3">
        <w:t>.</w:t>
      </w:r>
      <w:r w:rsidR="009B43F3">
        <w:rPr>
          <w:smallCaps/>
        </w:rPr>
        <w:t>h</w:t>
      </w:r>
    </w:p>
    <w:p w14:paraId="26FF3F4C" w14:textId="77777777" w:rsidR="00800AD8" w:rsidRDefault="00800AD8" w:rsidP="009B43F3">
      <w:pPr>
        <w:pStyle w:val="InterlineText"/>
        <w:tabs>
          <w:tab w:val="left" w:pos="533"/>
          <w:tab w:val="left" w:pos="1892"/>
          <w:tab w:val="left" w:pos="3026"/>
          <w:tab w:val="left" w:pos="3725"/>
        </w:tabs>
      </w:pPr>
      <w:r>
        <w:tab/>
        <w:t>Kuîeîuîeîu,</w:t>
      </w:r>
      <w:r>
        <w:tab/>
        <w:t>puaîak</w:t>
      </w:r>
      <w:r>
        <w:tab/>
        <w:t>tjai</w:t>
      </w:r>
      <w:r>
        <w:tab/>
        <w:t>Puîaîuîaîuyan.</w:t>
      </w:r>
    </w:p>
    <w:p w14:paraId="292C1BE1" w14:textId="77777777" w:rsidR="00800AD8" w:rsidRDefault="00800AD8" w:rsidP="009B43F3">
      <w:pPr>
        <w:pStyle w:val="InterlineGlossWithTrans"/>
        <w:tabs>
          <w:tab w:val="left" w:pos="533"/>
          <w:tab w:val="left" w:pos="1892"/>
          <w:tab w:val="left" w:pos="3026"/>
          <w:tab w:val="left" w:pos="3725"/>
        </w:tabs>
      </w:pPr>
      <w:r>
        <w:tab/>
        <w:t>Kuîeîuîeîu</w:t>
      </w:r>
      <w:r>
        <w:tab/>
        <w:t>pu-aîak</w:t>
      </w:r>
      <w:r>
        <w:tab/>
        <w:t>tjai</w:t>
      </w:r>
      <w:r>
        <w:tab/>
        <w:t>Puîaîuîaîuyan</w:t>
      </w:r>
    </w:p>
    <w:p w14:paraId="1C365557" w14:textId="77777777" w:rsidR="00800AD8" w:rsidRDefault="00800AD8" w:rsidP="009B43F3">
      <w:pPr>
        <w:pStyle w:val="InterlineTrans"/>
        <w:tabs>
          <w:tab w:val="left" w:pos="533"/>
          <w:tab w:val="left" w:pos="1892"/>
          <w:tab w:val="left" w:pos="3026"/>
          <w:tab w:val="left" w:pos="3725"/>
        </w:tabs>
      </w:pPr>
      <w:r>
        <w:rPr>
          <w:smallCaps/>
        </w:rPr>
        <w:tab/>
      </w:r>
      <w:r>
        <w:t>(name)</w:t>
      </w:r>
      <w:r>
        <w:tab/>
        <w:t>have-child</w:t>
      </w:r>
      <w:r>
        <w:tab/>
      </w:r>
      <w:r>
        <w:rPr>
          <w:smallCaps/>
        </w:rPr>
        <w:t>obl</w:t>
      </w:r>
      <w:r>
        <w:t>.</w:t>
      </w:r>
      <w:r>
        <w:rPr>
          <w:smallCaps/>
        </w:rPr>
        <w:t>h</w:t>
      </w:r>
      <w:r>
        <w:rPr>
          <w:smallCaps/>
        </w:rPr>
        <w:tab/>
      </w:r>
      <w:r>
        <w:t>(name)</w:t>
      </w:r>
    </w:p>
    <w:p w14:paraId="6B74B2D6" w14:textId="77777777" w:rsidR="00800AD8" w:rsidRDefault="00800AD8">
      <w:pPr>
        <w:pStyle w:val="InterlineFree"/>
      </w:pPr>
      <w:r>
        <w:t>In Makazayazaya there was a person called Tjukutjuku who married Kuîeîuîeîu, and they had a child called</w:t>
      </w:r>
      <w:r w:rsidR="009B43F3">
        <w:t xml:space="preserve"> Puîaîuîaîuyan.</w:t>
      </w:r>
    </w:p>
    <w:p w14:paraId="76FD9979" w14:textId="77777777" w:rsidR="00800AD8" w:rsidRDefault="00DC1AE0" w:rsidP="009B43F3">
      <w:pPr>
        <w:pStyle w:val="InterlineText"/>
        <w:tabs>
          <w:tab w:val="left" w:pos="533"/>
          <w:tab w:val="left" w:pos="1037"/>
          <w:tab w:val="left" w:pos="2381"/>
          <w:tab w:val="left" w:pos="2825"/>
          <w:tab w:val="left" w:pos="3899"/>
          <w:tab w:val="left" w:pos="5213"/>
          <w:tab w:val="left" w:pos="5912"/>
          <w:tab w:val="left" w:pos="7496"/>
        </w:tabs>
      </w:pPr>
      <w:r w:rsidRPr="003A1D48">
        <w:rPr>
          <w:rStyle w:val="InterlineTextNumChar"/>
        </w:rPr>
        <w:t>002</w:t>
      </w:r>
      <w:r w:rsidR="00800AD8">
        <w:tab/>
        <w:t>i</w:t>
      </w:r>
      <w:r w:rsidR="00800AD8">
        <w:tab/>
        <w:t>Makalaulauz</w:t>
      </w:r>
      <w:r w:rsidR="00800AD8">
        <w:tab/>
        <w:t>ti</w:t>
      </w:r>
      <w:r w:rsidR="00800AD8">
        <w:tab/>
        <w:t>Muakakai</w:t>
      </w:r>
      <w:r w:rsidR="00800AD8">
        <w:tab/>
        <w:t>putsekeî</w:t>
      </w:r>
      <w:r w:rsidR="00800AD8">
        <w:tab/>
        <w:t>tjai</w:t>
      </w:r>
      <w:r w:rsidR="00800AD8">
        <w:tab/>
        <w:t>Puîaîuîaîuyan,</w:t>
      </w:r>
      <w:r w:rsidR="009B43F3">
        <w:tab/>
        <w:t>puaîak</w:t>
      </w:r>
    </w:p>
    <w:p w14:paraId="79F5C026" w14:textId="77777777" w:rsidR="00800AD8" w:rsidRDefault="00800AD8" w:rsidP="009B43F3">
      <w:pPr>
        <w:pStyle w:val="InterlineGlossWithTrans"/>
        <w:tabs>
          <w:tab w:val="left" w:pos="533"/>
          <w:tab w:val="left" w:pos="1037"/>
          <w:tab w:val="left" w:pos="2381"/>
          <w:tab w:val="left" w:pos="2825"/>
          <w:tab w:val="left" w:pos="3899"/>
          <w:tab w:val="left" w:pos="5213"/>
          <w:tab w:val="left" w:pos="5912"/>
          <w:tab w:val="left" w:pos="7496"/>
        </w:tabs>
      </w:pPr>
      <w:r>
        <w:tab/>
        <w:t>i</w:t>
      </w:r>
      <w:r>
        <w:tab/>
        <w:t>Makalaulauz</w:t>
      </w:r>
      <w:r>
        <w:tab/>
        <w:t>ti</w:t>
      </w:r>
      <w:r>
        <w:tab/>
        <w:t>Muakakai</w:t>
      </w:r>
      <w:r>
        <w:tab/>
        <w:t>pu-tsekeî</w:t>
      </w:r>
      <w:r>
        <w:tab/>
        <w:t>tjai</w:t>
      </w:r>
      <w:r>
        <w:tab/>
        <w:t>Puîaîuîaîuyan</w:t>
      </w:r>
      <w:r w:rsidR="009B43F3">
        <w:tab/>
        <w:t>pu-aîak</w:t>
      </w:r>
    </w:p>
    <w:p w14:paraId="63D9621F" w14:textId="77777777" w:rsidR="00800AD8" w:rsidRDefault="00800AD8" w:rsidP="009B43F3">
      <w:pPr>
        <w:pStyle w:val="InterlineTransNoFree"/>
        <w:tabs>
          <w:tab w:val="left" w:pos="1037"/>
          <w:tab w:val="left" w:pos="2381"/>
          <w:tab w:val="left" w:pos="2825"/>
          <w:tab w:val="left" w:pos="3899"/>
          <w:tab w:val="left" w:pos="5213"/>
          <w:tab w:val="left" w:pos="5912"/>
          <w:tab w:val="left" w:pos="7496"/>
        </w:tabs>
      </w:pPr>
      <w:r>
        <w:tab/>
      </w:r>
      <w:r>
        <w:rPr>
          <w:smallCaps/>
        </w:rPr>
        <w:t>loc</w:t>
      </w:r>
      <w:r>
        <w:tab/>
        <w:t>(place)</w:t>
      </w:r>
      <w:r>
        <w:tab/>
      </w:r>
      <w:r>
        <w:rPr>
          <w:smallCaps/>
        </w:rPr>
        <w:t>f.h</w:t>
      </w:r>
      <w:r>
        <w:tab/>
        <w:t>(name)</w:t>
      </w:r>
      <w:r>
        <w:tab/>
        <w:t>have-spouse</w:t>
      </w:r>
      <w:r>
        <w:tab/>
      </w:r>
      <w:r>
        <w:rPr>
          <w:smallCaps/>
        </w:rPr>
        <w:t>obl</w:t>
      </w:r>
      <w:r>
        <w:t>.</w:t>
      </w:r>
      <w:r>
        <w:rPr>
          <w:smallCaps/>
        </w:rPr>
        <w:t>h</w:t>
      </w:r>
      <w:r>
        <w:rPr>
          <w:smallCaps/>
        </w:rPr>
        <w:tab/>
      </w:r>
      <w:r>
        <w:t>(name)</w:t>
      </w:r>
      <w:r w:rsidR="009B43F3">
        <w:tab/>
        <w:t>have-child</w:t>
      </w:r>
    </w:p>
    <w:p w14:paraId="259623E4" w14:textId="77777777" w:rsidR="00800AD8" w:rsidRDefault="00800AD8" w:rsidP="009B43F3">
      <w:pPr>
        <w:pStyle w:val="InterlineText"/>
        <w:tabs>
          <w:tab w:val="left" w:pos="533"/>
          <w:tab w:val="left" w:pos="1232"/>
        </w:tabs>
      </w:pPr>
      <w:r>
        <w:tab/>
        <w:t>tjai</w:t>
      </w:r>
      <w:r>
        <w:tab/>
        <w:t>Tjukutjuku.</w:t>
      </w:r>
    </w:p>
    <w:p w14:paraId="0BEBB97F" w14:textId="77777777" w:rsidR="00800AD8" w:rsidRDefault="00800AD8" w:rsidP="009B43F3">
      <w:pPr>
        <w:pStyle w:val="InterlineGlossWithTrans"/>
        <w:tabs>
          <w:tab w:val="left" w:pos="533"/>
          <w:tab w:val="left" w:pos="1232"/>
        </w:tabs>
      </w:pPr>
      <w:r>
        <w:tab/>
        <w:t>tjai</w:t>
      </w:r>
      <w:r>
        <w:tab/>
        <w:t>Tjukutjuku</w:t>
      </w:r>
    </w:p>
    <w:p w14:paraId="6D38048A" w14:textId="77777777" w:rsidR="00800AD8" w:rsidRDefault="00800AD8" w:rsidP="009B43F3">
      <w:pPr>
        <w:pStyle w:val="InterlineTrans"/>
        <w:tabs>
          <w:tab w:val="left" w:pos="533"/>
          <w:tab w:val="left" w:pos="1232"/>
        </w:tabs>
      </w:pPr>
      <w:r>
        <w:tab/>
      </w:r>
      <w:r>
        <w:rPr>
          <w:smallCaps/>
        </w:rPr>
        <w:t>obl</w:t>
      </w:r>
      <w:r>
        <w:t>.</w:t>
      </w:r>
      <w:r>
        <w:rPr>
          <w:smallCaps/>
        </w:rPr>
        <w:t>h</w:t>
      </w:r>
      <w:r>
        <w:rPr>
          <w:smallCaps/>
        </w:rPr>
        <w:tab/>
      </w:r>
      <w:r>
        <w:t>(name)</w:t>
      </w:r>
    </w:p>
    <w:p w14:paraId="1913264F" w14:textId="77777777" w:rsidR="00800AD8" w:rsidRDefault="00800AD8">
      <w:pPr>
        <w:pStyle w:val="InterlineFree"/>
      </w:pPr>
      <w:r>
        <w:t>In Makalaulauz Muakakai married Puîaîuîaîuyan, and their child was Tjukutjuku.</w:t>
      </w:r>
    </w:p>
    <w:p w14:paraId="0EB16810" w14:textId="77777777" w:rsidR="00800AD8" w:rsidRDefault="00DC1AE0" w:rsidP="009B43F3">
      <w:pPr>
        <w:pStyle w:val="InterlineText"/>
        <w:tabs>
          <w:tab w:val="left" w:pos="533"/>
          <w:tab w:val="left" w:pos="1172"/>
          <w:tab w:val="left" w:pos="1616"/>
          <w:tab w:val="left" w:pos="3200"/>
          <w:tab w:val="left" w:pos="3464"/>
          <w:tab w:val="left" w:pos="4913"/>
          <w:tab w:val="left" w:pos="5612"/>
        </w:tabs>
      </w:pPr>
      <w:r w:rsidRPr="003A1D48">
        <w:rPr>
          <w:rStyle w:val="InterlineTextNumChar"/>
        </w:rPr>
        <w:t>003</w:t>
      </w:r>
      <w:r w:rsidR="00800AD8">
        <w:tab/>
        <w:t>vaik</w:t>
      </w:r>
      <w:r w:rsidR="00800AD8">
        <w:tab/>
        <w:t>ti</w:t>
      </w:r>
      <w:r w:rsidR="00800AD8">
        <w:tab/>
        <w:t>Puîaîuîaîuyan</w:t>
      </w:r>
      <w:r w:rsidR="00800AD8">
        <w:tab/>
        <w:t>a</w:t>
      </w:r>
      <w:r w:rsidR="00800AD8">
        <w:tab/>
        <w:t>kisudju</w:t>
      </w:r>
      <w:r w:rsidR="00800AD8">
        <w:tab/>
        <w:t>tjai</w:t>
      </w:r>
      <w:r w:rsidR="00800AD8">
        <w:tab/>
        <w:t>Tjukutjuku.</w:t>
      </w:r>
    </w:p>
    <w:p w14:paraId="46F1EC9A" w14:textId="77777777" w:rsidR="00800AD8" w:rsidRDefault="00800AD8" w:rsidP="009B43F3">
      <w:pPr>
        <w:pStyle w:val="InterlineGlossWithTrans"/>
        <w:tabs>
          <w:tab w:val="left" w:pos="533"/>
          <w:tab w:val="left" w:pos="1172"/>
          <w:tab w:val="left" w:pos="1616"/>
          <w:tab w:val="left" w:pos="3200"/>
          <w:tab w:val="left" w:pos="3464"/>
          <w:tab w:val="left" w:pos="4913"/>
          <w:tab w:val="left" w:pos="5612"/>
        </w:tabs>
      </w:pPr>
      <w:r>
        <w:tab/>
        <w:t>vaik</w:t>
      </w:r>
      <w:r>
        <w:tab/>
        <w:t>ti</w:t>
      </w:r>
      <w:r>
        <w:tab/>
        <w:t>Puîaîuîaîuyan</w:t>
      </w:r>
      <w:r>
        <w:tab/>
        <w:t>a</w:t>
      </w:r>
      <w:r>
        <w:tab/>
        <w:t>ki-sudju</w:t>
      </w:r>
      <w:r>
        <w:tab/>
        <w:t>tjai</w:t>
      </w:r>
      <w:r>
        <w:tab/>
        <w:t>Tjukutjuku</w:t>
      </w:r>
    </w:p>
    <w:p w14:paraId="4A0EB207" w14:textId="77777777" w:rsidR="00800AD8" w:rsidRDefault="00800AD8" w:rsidP="009B43F3">
      <w:pPr>
        <w:pStyle w:val="InterlineTrans"/>
        <w:tabs>
          <w:tab w:val="left" w:pos="533"/>
          <w:tab w:val="left" w:pos="1172"/>
          <w:tab w:val="left" w:pos="1616"/>
          <w:tab w:val="left" w:pos="3200"/>
          <w:tab w:val="left" w:pos="3464"/>
          <w:tab w:val="left" w:pos="4913"/>
          <w:tab w:val="left" w:pos="5612"/>
        </w:tabs>
      </w:pPr>
      <w:r>
        <w:tab/>
        <w:t>leave</w:t>
      </w:r>
      <w:r>
        <w:tab/>
      </w:r>
      <w:r>
        <w:rPr>
          <w:smallCaps/>
        </w:rPr>
        <w:t>f.h</w:t>
      </w:r>
      <w:r>
        <w:tab/>
        <w:t>(name)</w:t>
      </w:r>
      <w:r>
        <w:rPr>
          <w:smallCaps/>
        </w:rPr>
        <w:tab/>
        <w:t>c</w:t>
      </w:r>
      <w:r>
        <w:rPr>
          <w:smallCaps/>
        </w:rPr>
        <w:tab/>
      </w:r>
      <w:r>
        <w:t>do-sweetheart</w:t>
      </w:r>
      <w:r>
        <w:tab/>
      </w:r>
      <w:r>
        <w:rPr>
          <w:smallCaps/>
        </w:rPr>
        <w:t>obl</w:t>
      </w:r>
      <w:r>
        <w:t>.</w:t>
      </w:r>
      <w:r>
        <w:rPr>
          <w:smallCaps/>
        </w:rPr>
        <w:t>h</w:t>
      </w:r>
      <w:r>
        <w:rPr>
          <w:smallCaps/>
        </w:rPr>
        <w:tab/>
      </w:r>
      <w:r>
        <w:t>(name)</w:t>
      </w:r>
    </w:p>
    <w:p w14:paraId="30D08777" w14:textId="77777777" w:rsidR="00800AD8" w:rsidRDefault="00800AD8">
      <w:pPr>
        <w:pStyle w:val="InterlineFree"/>
      </w:pPr>
      <w:r>
        <w:t>Puîaîuîaîuyan went to court Tjukutjuku.</w:t>
      </w:r>
    </w:p>
    <w:p w14:paraId="4AE9C0AA" w14:textId="77777777" w:rsidR="00800AD8" w:rsidRDefault="00DC1AE0" w:rsidP="009B43F3">
      <w:pPr>
        <w:pStyle w:val="InterlineText"/>
        <w:tabs>
          <w:tab w:val="left" w:pos="533"/>
          <w:tab w:val="left" w:pos="2837"/>
          <w:tab w:val="left" w:pos="3476"/>
          <w:tab w:val="left" w:pos="3740"/>
          <w:tab w:val="left" w:pos="4799"/>
          <w:tab w:val="left" w:pos="5543"/>
        </w:tabs>
      </w:pPr>
      <w:r w:rsidRPr="003A1D48">
        <w:rPr>
          <w:rStyle w:val="InterlineTextNumChar"/>
        </w:rPr>
        <w:lastRenderedPageBreak/>
        <w:t>004</w:t>
      </w:r>
      <w:r w:rsidR="00800AD8">
        <w:tab/>
        <w:t>sipakatjeluî</w:t>
      </w:r>
      <w:r w:rsidR="00800AD8">
        <w:tab/>
        <w:t>vaik</w:t>
      </w:r>
      <w:r w:rsidR="00800AD8">
        <w:tab/>
        <w:t>a</w:t>
      </w:r>
      <w:r w:rsidR="00800AD8">
        <w:tab/>
        <w:t>tsemikel</w:t>
      </w:r>
      <w:r w:rsidR="00800AD8">
        <w:tab/>
        <w:t>sema</w:t>
      </w:r>
      <w:r w:rsidR="00800AD8">
        <w:tab/>
        <w:t>Makazayazaya.</w:t>
      </w:r>
    </w:p>
    <w:p w14:paraId="04910AD6" w14:textId="77777777" w:rsidR="00800AD8" w:rsidRDefault="00800AD8" w:rsidP="009B43F3">
      <w:pPr>
        <w:pStyle w:val="InterlineGlossWithTrans"/>
        <w:tabs>
          <w:tab w:val="left" w:pos="533"/>
          <w:tab w:val="left" w:pos="2837"/>
          <w:tab w:val="left" w:pos="3476"/>
          <w:tab w:val="left" w:pos="3740"/>
          <w:tab w:val="left" w:pos="4799"/>
          <w:tab w:val="left" w:pos="5543"/>
        </w:tabs>
      </w:pPr>
      <w:r>
        <w:tab/>
        <w:t>sipaka-tjelu-î</w:t>
      </w:r>
      <w:r>
        <w:tab/>
        <w:t>vaik</w:t>
      </w:r>
      <w:r>
        <w:tab/>
        <w:t>a</w:t>
      </w:r>
      <w:r>
        <w:tab/>
        <w:t>em=tsikel</w:t>
      </w:r>
      <w:r>
        <w:tab/>
        <w:t>em=sa</w:t>
      </w:r>
      <w:r>
        <w:tab/>
        <w:t>Makazayazaya</w:t>
      </w:r>
    </w:p>
    <w:p w14:paraId="4B595562" w14:textId="77777777" w:rsidR="00800AD8" w:rsidRDefault="00800AD8" w:rsidP="009B43F3">
      <w:pPr>
        <w:pStyle w:val="InterlineTrans"/>
        <w:tabs>
          <w:tab w:val="left" w:pos="533"/>
          <w:tab w:val="left" w:pos="2837"/>
          <w:tab w:val="left" w:pos="3476"/>
          <w:tab w:val="left" w:pos="3740"/>
          <w:tab w:val="left" w:pos="4799"/>
          <w:tab w:val="left" w:pos="5543"/>
        </w:tabs>
      </w:pPr>
      <w:r>
        <w:tab/>
        <w:t>num.of.day-three-times</w:t>
      </w:r>
      <w:r>
        <w:tab/>
        <w:t>leave</w:t>
      </w:r>
      <w:r>
        <w:rPr>
          <w:smallCaps/>
        </w:rPr>
        <w:tab/>
        <w:t>c</w:t>
      </w:r>
      <w:r>
        <w:rPr>
          <w:smallCaps/>
        </w:rPr>
        <w:tab/>
        <w:t>af</w:t>
      </w:r>
      <w:r>
        <w:t>=return</w:t>
      </w:r>
      <w:r>
        <w:tab/>
      </w:r>
      <w:r>
        <w:rPr>
          <w:smallCaps/>
        </w:rPr>
        <w:t>af</w:t>
      </w:r>
      <w:r>
        <w:t>=go</w:t>
      </w:r>
      <w:r>
        <w:tab/>
        <w:t>(place)</w:t>
      </w:r>
    </w:p>
    <w:p w14:paraId="3D2D7FCC" w14:textId="77777777" w:rsidR="00800AD8" w:rsidRDefault="00800AD8">
      <w:pPr>
        <w:pStyle w:val="InterlineFree"/>
      </w:pPr>
      <w:r>
        <w:t>On the third day he went back to Makazayazaya.</w:t>
      </w:r>
    </w:p>
    <w:p w14:paraId="158C7DDE" w14:textId="77777777" w:rsidR="00800AD8" w:rsidRDefault="00DC1AE0" w:rsidP="009B43F3">
      <w:pPr>
        <w:pStyle w:val="InterlineText"/>
        <w:tabs>
          <w:tab w:val="left" w:pos="533"/>
          <w:tab w:val="left" w:pos="1322"/>
          <w:tab w:val="left" w:pos="2501"/>
          <w:tab w:val="left" w:pos="3845"/>
          <w:tab w:val="left" w:pos="4619"/>
          <w:tab w:val="left" w:pos="6308"/>
          <w:tab w:val="left" w:pos="6572"/>
        </w:tabs>
      </w:pPr>
      <w:r w:rsidRPr="003A1D48">
        <w:rPr>
          <w:rStyle w:val="InterlineTextNumChar"/>
        </w:rPr>
        <w:t>005</w:t>
      </w:r>
      <w:r w:rsidR="00800AD8">
        <w:tab/>
        <w:t>“sa-u,</w:t>
      </w:r>
      <w:r w:rsidR="00800AD8">
        <w:tab/>
        <w:t>Vungavan,</w:t>
      </w:r>
      <w:r w:rsidR="00800AD8">
        <w:tab/>
        <w:t>kivadaqi</w:t>
      </w:r>
      <w:r w:rsidR="00800AD8">
        <w:tab/>
        <w:t>tu</w:t>
      </w:r>
      <w:r w:rsidR="00800AD8">
        <w:tab/>
        <w:t>kemudakuda</w:t>
      </w:r>
      <w:r w:rsidR="00800AD8">
        <w:tab/>
        <w:t>a</w:t>
      </w:r>
      <w:r w:rsidR="00800AD8">
        <w:tab/>
        <w:t>silisi.”</w:t>
      </w:r>
    </w:p>
    <w:p w14:paraId="49C56F6F" w14:textId="77777777" w:rsidR="00800AD8" w:rsidRDefault="00800AD8" w:rsidP="009B43F3">
      <w:pPr>
        <w:pStyle w:val="InterlineGlossWithTrans"/>
        <w:tabs>
          <w:tab w:val="left" w:pos="533"/>
          <w:tab w:val="left" w:pos="1322"/>
          <w:tab w:val="left" w:pos="2501"/>
          <w:tab w:val="left" w:pos="3845"/>
          <w:tab w:val="left" w:pos="4619"/>
          <w:tab w:val="left" w:pos="6308"/>
          <w:tab w:val="left" w:pos="6572"/>
        </w:tabs>
      </w:pPr>
      <w:r>
        <w:tab/>
        <w:t>sa-u</w:t>
      </w:r>
      <w:r>
        <w:tab/>
        <w:t>Vungavan</w:t>
      </w:r>
      <w:r>
        <w:tab/>
        <w:t>ki-vadaq-i</w:t>
      </w:r>
      <w:r>
        <w:tab/>
        <w:t>tu</w:t>
      </w:r>
      <w:r>
        <w:tab/>
        <w:t>em=kuda-kuda</w:t>
      </w:r>
      <w:r>
        <w:tab/>
        <w:t>a</w:t>
      </w:r>
      <w:r>
        <w:tab/>
        <w:t>si-lisi</w:t>
      </w:r>
    </w:p>
    <w:p w14:paraId="3650E199" w14:textId="77777777" w:rsidR="00800AD8" w:rsidRDefault="00800AD8" w:rsidP="009B43F3">
      <w:pPr>
        <w:pStyle w:val="InterlineTrans"/>
        <w:tabs>
          <w:tab w:val="left" w:pos="533"/>
          <w:tab w:val="left" w:pos="1322"/>
          <w:tab w:val="left" w:pos="2501"/>
          <w:tab w:val="left" w:pos="3845"/>
          <w:tab w:val="left" w:pos="4619"/>
          <w:tab w:val="left" w:pos="6308"/>
          <w:tab w:val="left" w:pos="6572"/>
        </w:tabs>
      </w:pPr>
      <w:r>
        <w:tab/>
        <w:t>go-</w:t>
      </w:r>
      <w:r>
        <w:rPr>
          <w:smallCaps/>
        </w:rPr>
        <w:t>imp</w:t>
      </w:r>
      <w:r>
        <w:tab/>
        <w:t>(name)</w:t>
      </w:r>
      <w:r>
        <w:tab/>
        <w:t>do-ask-</w:t>
      </w:r>
      <w:r>
        <w:rPr>
          <w:smallCaps/>
        </w:rPr>
        <w:t>hort</w:t>
      </w:r>
      <w:r>
        <w:tab/>
      </w:r>
      <w:r>
        <w:rPr>
          <w:smallCaps/>
        </w:rPr>
        <w:t>compl</w:t>
      </w:r>
      <w:r>
        <w:tab/>
      </w:r>
      <w:r>
        <w:rPr>
          <w:smallCaps/>
        </w:rPr>
        <w:t>af</w:t>
      </w:r>
      <w:r>
        <w:t>=</w:t>
      </w:r>
      <w:r>
        <w:rPr>
          <w:smallCaps/>
        </w:rPr>
        <w:t>red</w:t>
      </w:r>
      <w:r>
        <w:t>-do.what</w:t>
      </w:r>
      <w:r>
        <w:rPr>
          <w:smallCaps/>
        </w:rPr>
        <w:tab/>
        <w:t>c</w:t>
      </w:r>
      <w:r>
        <w:rPr>
          <w:smallCaps/>
        </w:rPr>
        <w:tab/>
        <w:t>if</w:t>
      </w:r>
      <w:r>
        <w:t>-bride.price</w:t>
      </w:r>
    </w:p>
    <w:p w14:paraId="57EB701D" w14:textId="77777777" w:rsidR="00800AD8" w:rsidRDefault="00800AD8">
      <w:pPr>
        <w:pStyle w:val="InterlineFree"/>
      </w:pPr>
      <w:r>
        <w:t>“Vungavan, go and ask about the bride-price.”</w:t>
      </w:r>
    </w:p>
    <w:p w14:paraId="7E38F7F3" w14:textId="77777777" w:rsidR="00800AD8" w:rsidRDefault="00DC1AE0" w:rsidP="009B43F3">
      <w:pPr>
        <w:pStyle w:val="InterlineText"/>
        <w:tabs>
          <w:tab w:val="left" w:pos="533"/>
          <w:tab w:val="left" w:pos="1127"/>
          <w:tab w:val="left" w:pos="1391"/>
          <w:tab w:val="left" w:pos="2315"/>
          <w:tab w:val="left" w:pos="2804"/>
          <w:tab w:val="left" w:pos="5468"/>
          <w:tab w:val="left" w:pos="6152"/>
          <w:tab w:val="left" w:pos="7811"/>
        </w:tabs>
      </w:pPr>
      <w:r w:rsidRPr="003A1D48">
        <w:rPr>
          <w:rStyle w:val="InterlineTextNumChar"/>
        </w:rPr>
        <w:t>006</w:t>
      </w:r>
      <w:r w:rsidR="00800AD8">
        <w:tab/>
        <w:t>“aku</w:t>
      </w:r>
      <w:r w:rsidR="00800AD8">
        <w:tab/>
        <w:t>a</w:t>
      </w:r>
      <w:r w:rsidR="00800AD8">
        <w:tab/>
        <w:t>izua</w:t>
      </w:r>
      <w:r w:rsidR="00800AD8">
        <w:tab/>
        <w:t>za</w:t>
      </w:r>
      <w:r w:rsidR="00800AD8">
        <w:tab/>
        <w:t>putjaumaumaî</w:t>
      </w:r>
      <w:r w:rsidR="00800AD8">
        <w:tab/>
        <w:t>aza</w:t>
      </w:r>
      <w:r w:rsidR="009B43F3">
        <w:tab/>
        <w:t>lisian</w:t>
      </w:r>
      <w:r w:rsidR="009B43F3">
        <w:tab/>
        <w:t>tu</w:t>
      </w:r>
    </w:p>
    <w:p w14:paraId="6A8D294C" w14:textId="77777777" w:rsidR="00800AD8" w:rsidRDefault="00800AD8" w:rsidP="009B43F3">
      <w:pPr>
        <w:pStyle w:val="InterlineGlossWithTrans"/>
        <w:tabs>
          <w:tab w:val="left" w:pos="533"/>
          <w:tab w:val="left" w:pos="1127"/>
          <w:tab w:val="left" w:pos="1391"/>
          <w:tab w:val="left" w:pos="2315"/>
          <w:tab w:val="left" w:pos="2804"/>
          <w:tab w:val="left" w:pos="5468"/>
          <w:tab w:val="left" w:pos="6152"/>
          <w:tab w:val="left" w:pos="7811"/>
        </w:tabs>
      </w:pPr>
      <w:r>
        <w:tab/>
        <w:t>aku</w:t>
      </w:r>
      <w:r>
        <w:tab/>
        <w:t>a</w:t>
      </w:r>
      <w:r>
        <w:tab/>
        <w:t>i-zua</w:t>
      </w:r>
      <w:r>
        <w:tab/>
        <w:t>zua</w:t>
      </w:r>
      <w:r>
        <w:tab/>
        <w:t>pu-tja-uma-uma-î</w:t>
      </w:r>
      <w:r>
        <w:tab/>
        <w:t>a-zua</w:t>
      </w:r>
      <w:r w:rsidR="009B43F3">
        <w:tab/>
        <w:t>lisi-an</w:t>
      </w:r>
      <w:r w:rsidR="009B43F3">
        <w:tab/>
        <w:t>tu</w:t>
      </w:r>
    </w:p>
    <w:p w14:paraId="44764AE9" w14:textId="77777777" w:rsidR="00800AD8" w:rsidRDefault="00800AD8" w:rsidP="009B43F3">
      <w:pPr>
        <w:pStyle w:val="InterlineTransNoFree"/>
        <w:tabs>
          <w:tab w:val="left" w:pos="1127"/>
          <w:tab w:val="left" w:pos="1391"/>
          <w:tab w:val="left" w:pos="2315"/>
          <w:tab w:val="left" w:pos="2804"/>
          <w:tab w:val="left" w:pos="5468"/>
          <w:tab w:val="left" w:pos="6152"/>
          <w:tab w:val="left" w:pos="7811"/>
        </w:tabs>
      </w:pPr>
      <w:r>
        <w:tab/>
        <w:t>why</w:t>
      </w:r>
      <w:r>
        <w:rPr>
          <w:smallCaps/>
        </w:rPr>
        <w:tab/>
        <w:t>c</w:t>
      </w:r>
      <w:r>
        <w:rPr>
          <w:smallCaps/>
        </w:rPr>
        <w:tab/>
        <w:t>loc</w:t>
      </w:r>
      <w:r>
        <w:t>-that</w:t>
      </w:r>
      <w:r>
        <w:tab/>
        <w:t>that</w:t>
      </w:r>
      <w:r>
        <w:tab/>
        <w:t>have-more-</w:t>
      </w:r>
      <w:r>
        <w:rPr>
          <w:smallCaps/>
        </w:rPr>
        <w:t>red</w:t>
      </w:r>
      <w:r>
        <w:t>-other-times</w:t>
      </w:r>
      <w:r>
        <w:tab/>
      </w:r>
      <w:r>
        <w:rPr>
          <w:smallCaps/>
        </w:rPr>
        <w:t>c-</w:t>
      </w:r>
      <w:r>
        <w:t>that</w:t>
      </w:r>
      <w:r w:rsidR="009B43F3">
        <w:tab/>
        <w:t>bride.price-</w:t>
      </w:r>
      <w:r w:rsidR="009B43F3">
        <w:rPr>
          <w:smallCaps/>
        </w:rPr>
        <w:t>nom</w:t>
      </w:r>
      <w:r w:rsidR="009B43F3">
        <w:tab/>
      </w:r>
      <w:r w:rsidR="009B43F3">
        <w:rPr>
          <w:smallCaps/>
        </w:rPr>
        <w:t>obl</w:t>
      </w:r>
    </w:p>
    <w:p w14:paraId="0924A19E" w14:textId="77777777" w:rsidR="00800AD8" w:rsidRDefault="00800AD8" w:rsidP="009B43F3">
      <w:pPr>
        <w:pStyle w:val="InterlineText"/>
        <w:tabs>
          <w:tab w:val="left" w:pos="533"/>
        </w:tabs>
      </w:pPr>
      <w:r>
        <w:tab/>
        <w:t>mamazangiîan?</w:t>
      </w:r>
    </w:p>
    <w:p w14:paraId="5D58DD20" w14:textId="77777777" w:rsidR="00800AD8" w:rsidRDefault="00800AD8" w:rsidP="009B43F3">
      <w:pPr>
        <w:pStyle w:val="InterlineGlossWithTrans"/>
        <w:tabs>
          <w:tab w:val="left" w:pos="533"/>
        </w:tabs>
      </w:pPr>
      <w:r>
        <w:tab/>
        <w:t>ma-ma-zangiî-an</w:t>
      </w:r>
    </w:p>
    <w:p w14:paraId="3527ED57" w14:textId="77777777" w:rsidR="00800AD8" w:rsidRDefault="00800AD8" w:rsidP="009B43F3">
      <w:pPr>
        <w:pStyle w:val="InterlineTrans"/>
        <w:tabs>
          <w:tab w:val="left" w:pos="533"/>
        </w:tabs>
      </w:pPr>
      <w:r>
        <w:tab/>
      </w:r>
      <w:r>
        <w:rPr>
          <w:smallCaps/>
        </w:rPr>
        <w:t>stat</w:t>
      </w:r>
      <w:r>
        <w:t>-</w:t>
      </w:r>
      <w:r>
        <w:rPr>
          <w:smallCaps/>
        </w:rPr>
        <w:t>stat</w:t>
      </w:r>
      <w:r>
        <w:t>-chief-</w:t>
      </w:r>
      <w:r>
        <w:rPr>
          <w:smallCaps/>
        </w:rPr>
        <w:t>nom</w:t>
      </w:r>
    </w:p>
    <w:p w14:paraId="57C8FED7" w14:textId="77777777" w:rsidR="00800AD8" w:rsidRDefault="00800AD8">
      <w:pPr>
        <w:pStyle w:val="InterlineFree"/>
      </w:pPr>
      <w:r>
        <w:t>“Why should there be any change in the bride-price for chiefs?</w:t>
      </w:r>
    </w:p>
    <w:p w14:paraId="54E56EF2" w14:textId="77777777" w:rsidR="00800AD8" w:rsidRDefault="00DC1AE0" w:rsidP="009B43F3">
      <w:pPr>
        <w:pStyle w:val="InterlineText"/>
        <w:tabs>
          <w:tab w:val="left" w:pos="533"/>
          <w:tab w:val="left" w:pos="1877"/>
          <w:tab w:val="left" w:pos="2366"/>
          <w:tab w:val="left" w:pos="3710"/>
          <w:tab w:val="left" w:pos="4484"/>
          <w:tab w:val="left" w:pos="6953"/>
          <w:tab w:val="left" w:pos="7457"/>
        </w:tabs>
      </w:pPr>
      <w:r w:rsidRPr="003A1D48">
        <w:rPr>
          <w:rStyle w:val="InterlineTextNumChar"/>
        </w:rPr>
        <w:t>007</w:t>
      </w:r>
      <w:r w:rsidR="00800AD8">
        <w:tab/>
        <w:t>taiday</w:t>
      </w:r>
      <w:r w:rsidR="00800AD8">
        <w:tab/>
        <w:t>za</w:t>
      </w:r>
      <w:r w:rsidR="00800AD8">
        <w:tab/>
        <w:t>taiday</w:t>
      </w:r>
      <w:r w:rsidR="00800AD8">
        <w:tab/>
        <w:t>anga;</w:t>
      </w:r>
      <w:r w:rsidR="00800AD8">
        <w:tab/>
        <w:t>pusiîevavaw</w:t>
      </w:r>
      <w:r w:rsidR="00800AD8">
        <w:tab/>
        <w:t>tu</w:t>
      </w:r>
      <w:r w:rsidR="009B43F3">
        <w:tab/>
        <w:t>tapuluq.”</w:t>
      </w:r>
    </w:p>
    <w:p w14:paraId="00DE28E3" w14:textId="77777777" w:rsidR="00800AD8" w:rsidRDefault="00800AD8" w:rsidP="009B43F3">
      <w:pPr>
        <w:pStyle w:val="InterlineGlossWithTrans"/>
        <w:tabs>
          <w:tab w:val="left" w:pos="533"/>
          <w:tab w:val="left" w:pos="1877"/>
          <w:tab w:val="left" w:pos="2366"/>
          <w:tab w:val="left" w:pos="3710"/>
          <w:tab w:val="left" w:pos="4484"/>
          <w:tab w:val="left" w:pos="6953"/>
          <w:tab w:val="left" w:pos="7457"/>
        </w:tabs>
      </w:pPr>
      <w:r>
        <w:tab/>
        <w:t>ta-iday</w:t>
      </w:r>
      <w:r>
        <w:tab/>
        <w:t>zua</w:t>
      </w:r>
      <w:r>
        <w:tab/>
        <w:t>ta-iday</w:t>
      </w:r>
      <w:r>
        <w:tab/>
        <w:t>anga</w:t>
      </w:r>
      <w:r>
        <w:tab/>
        <w:t>pu-si-îe-va-vaw</w:t>
      </w:r>
      <w:r>
        <w:tab/>
        <w:t>tu</w:t>
      </w:r>
      <w:r w:rsidR="009B43F3">
        <w:tab/>
        <w:t>ta-puluq</w:t>
      </w:r>
    </w:p>
    <w:p w14:paraId="65D34050" w14:textId="77777777" w:rsidR="00800AD8" w:rsidRDefault="00800AD8" w:rsidP="009B43F3">
      <w:pPr>
        <w:pStyle w:val="InterlineTrans"/>
        <w:tabs>
          <w:tab w:val="left" w:pos="533"/>
          <w:tab w:val="left" w:pos="1877"/>
          <w:tab w:val="left" w:pos="2366"/>
          <w:tab w:val="left" w:pos="3710"/>
          <w:tab w:val="left" w:pos="4484"/>
          <w:tab w:val="left" w:pos="6953"/>
          <w:tab w:val="left" w:pos="7457"/>
        </w:tabs>
      </w:pPr>
      <w:r>
        <w:tab/>
        <w:t>one-hundred</w:t>
      </w:r>
      <w:r>
        <w:tab/>
        <w:t>that</w:t>
      </w:r>
      <w:r>
        <w:tab/>
        <w:t>one-hundred</w:t>
      </w:r>
      <w:r>
        <w:tab/>
        <w:t>indeed</w:t>
      </w:r>
      <w:r>
        <w:tab/>
        <w:t>have-</w:t>
      </w:r>
      <w:r>
        <w:rPr>
          <w:smallCaps/>
        </w:rPr>
        <w:t>if</w:t>
      </w:r>
      <w:r>
        <w:t>-go.to-</w:t>
      </w:r>
      <w:r>
        <w:rPr>
          <w:smallCaps/>
        </w:rPr>
        <w:t>red</w:t>
      </w:r>
      <w:r>
        <w:t>-above</w:t>
      </w:r>
      <w:r>
        <w:tab/>
      </w:r>
      <w:r>
        <w:rPr>
          <w:smallCaps/>
        </w:rPr>
        <w:t>obl</w:t>
      </w:r>
      <w:r w:rsidR="009B43F3">
        <w:tab/>
        <w:t>one-ten</w:t>
      </w:r>
    </w:p>
    <w:p w14:paraId="74573193" w14:textId="77777777" w:rsidR="00800AD8" w:rsidRDefault="00800AD8">
      <w:pPr>
        <w:pStyle w:val="InterlineFree"/>
      </w:pPr>
      <w:r>
        <w:t>A hundred is a hundred, and add ten.”</w:t>
      </w:r>
    </w:p>
    <w:p w14:paraId="5015CB03" w14:textId="77777777" w:rsidR="00800AD8" w:rsidRDefault="00DC1AE0" w:rsidP="009B43F3">
      <w:pPr>
        <w:pStyle w:val="InterlineText"/>
        <w:tabs>
          <w:tab w:val="left" w:pos="533"/>
          <w:tab w:val="left" w:pos="1397"/>
          <w:tab w:val="left" w:pos="1931"/>
          <w:tab w:val="left" w:pos="3155"/>
          <w:tab w:val="left" w:pos="3659"/>
        </w:tabs>
      </w:pPr>
      <w:r w:rsidRPr="003A1D48">
        <w:rPr>
          <w:rStyle w:val="InterlineTextNumChar"/>
        </w:rPr>
        <w:t>008</w:t>
      </w:r>
      <w:r w:rsidR="00800AD8">
        <w:tab/>
        <w:t>“anema</w:t>
      </w:r>
      <w:r w:rsidR="00800AD8">
        <w:tab/>
        <w:t>aya,</w:t>
      </w:r>
      <w:r w:rsidR="00800AD8">
        <w:tab/>
        <w:t>vuvu</w:t>
      </w:r>
      <w:r w:rsidR="00800AD8">
        <w:tab/>
        <w:t>i</w:t>
      </w:r>
      <w:r w:rsidR="00800AD8">
        <w:tab/>
        <w:t>Vungavan?”</w:t>
      </w:r>
    </w:p>
    <w:p w14:paraId="6F1A209B" w14:textId="77777777" w:rsidR="00800AD8" w:rsidRDefault="00800AD8" w:rsidP="009B43F3">
      <w:pPr>
        <w:pStyle w:val="InterlineGlossWithTrans"/>
        <w:tabs>
          <w:tab w:val="left" w:pos="533"/>
          <w:tab w:val="left" w:pos="1397"/>
          <w:tab w:val="left" w:pos="1931"/>
          <w:tab w:val="left" w:pos="3155"/>
          <w:tab w:val="left" w:pos="3659"/>
        </w:tabs>
      </w:pPr>
      <w:r>
        <w:tab/>
        <w:t>a-nema</w:t>
      </w:r>
      <w:r>
        <w:tab/>
        <w:t>aya</w:t>
      </w:r>
      <w:r>
        <w:tab/>
        <w:t>vuvu</w:t>
      </w:r>
      <w:r>
        <w:tab/>
        <w:t>i</w:t>
      </w:r>
      <w:r>
        <w:tab/>
        <w:t>Vungavan</w:t>
      </w:r>
    </w:p>
    <w:p w14:paraId="5861D770" w14:textId="77777777" w:rsidR="00800AD8" w:rsidRDefault="00800AD8" w:rsidP="009B43F3">
      <w:pPr>
        <w:pStyle w:val="InterlineTrans"/>
        <w:tabs>
          <w:tab w:val="left" w:pos="533"/>
          <w:tab w:val="left" w:pos="1397"/>
          <w:tab w:val="left" w:pos="1931"/>
          <w:tab w:val="left" w:pos="3155"/>
          <w:tab w:val="left" w:pos="3659"/>
        </w:tabs>
      </w:pPr>
      <w:r>
        <w:tab/>
        <w:t>?-what</w:t>
      </w:r>
      <w:r>
        <w:tab/>
        <w:t>say</w:t>
      </w:r>
      <w:r>
        <w:tab/>
        <w:t>grandparent</w:t>
      </w:r>
      <w:r>
        <w:tab/>
      </w:r>
      <w:r>
        <w:rPr>
          <w:smallCaps/>
        </w:rPr>
        <w:t>loc</w:t>
      </w:r>
      <w:r>
        <w:tab/>
        <w:t>(name)</w:t>
      </w:r>
    </w:p>
    <w:p w14:paraId="3C92CAB7" w14:textId="77777777" w:rsidR="00800AD8" w:rsidRDefault="00800AD8" w:rsidP="00A8416B">
      <w:pPr>
        <w:pStyle w:val="InterlineFreeCommentFollows"/>
      </w:pPr>
      <w:r>
        <w:t>“What do they say, Granny Vungavan?”</w:t>
      </w:r>
    </w:p>
    <w:p w14:paraId="66779EF4" w14:textId="77777777" w:rsidR="00800AD8" w:rsidRDefault="00A8416B" w:rsidP="00A8416B">
      <w:pPr>
        <w:pStyle w:val="CommentLastWithHalfSpace"/>
      </w:pPr>
      <w:r>
        <w:t>[</w:t>
      </w:r>
      <w:r w:rsidR="00800AD8" w:rsidRPr="009B43F3">
        <w:rPr>
          <w:i/>
        </w:rPr>
        <w:t>anema aya</w:t>
      </w:r>
      <w:r w:rsidR="00800AD8">
        <w:t xml:space="preserve"> was </w:t>
      </w:r>
      <w:r w:rsidR="00800AD8" w:rsidRPr="009B43F3">
        <w:rPr>
          <w:i/>
        </w:rPr>
        <w:t>anemaya</w:t>
      </w:r>
      <w:r>
        <w:t>]</w:t>
      </w:r>
    </w:p>
    <w:p w14:paraId="1619D3A1" w14:textId="77777777" w:rsidR="00800AD8" w:rsidRDefault="00DC1AE0" w:rsidP="009B43F3">
      <w:pPr>
        <w:pStyle w:val="InterlineText"/>
        <w:tabs>
          <w:tab w:val="left" w:pos="533"/>
          <w:tab w:val="left" w:pos="1202"/>
          <w:tab w:val="left" w:pos="1466"/>
          <w:tab w:val="left" w:pos="2390"/>
          <w:tab w:val="left" w:pos="2879"/>
          <w:tab w:val="left" w:pos="5543"/>
          <w:tab w:val="left" w:pos="6227"/>
          <w:tab w:val="left" w:pos="7886"/>
        </w:tabs>
      </w:pPr>
      <w:r w:rsidRPr="003A1D48">
        <w:rPr>
          <w:rStyle w:val="InterlineTextNumChar"/>
        </w:rPr>
        <w:t>009</w:t>
      </w:r>
      <w:r w:rsidR="00800AD8">
        <w:tab/>
        <w:t>“‘aku</w:t>
      </w:r>
      <w:r w:rsidR="00800AD8">
        <w:tab/>
        <w:t>a</w:t>
      </w:r>
      <w:r w:rsidR="00800AD8">
        <w:tab/>
        <w:t>izua</w:t>
      </w:r>
      <w:r w:rsidR="00800AD8">
        <w:tab/>
        <w:t>za</w:t>
      </w:r>
      <w:r w:rsidR="00800AD8">
        <w:tab/>
        <w:t>putjaumaumaî</w:t>
      </w:r>
      <w:r w:rsidR="00800AD8">
        <w:tab/>
        <w:t>aza</w:t>
      </w:r>
      <w:r w:rsidR="009B43F3">
        <w:tab/>
        <w:t>lisian</w:t>
      </w:r>
      <w:r w:rsidR="009B43F3">
        <w:tab/>
        <w:t>tu</w:t>
      </w:r>
    </w:p>
    <w:p w14:paraId="77D88AEC" w14:textId="77777777" w:rsidR="00800AD8" w:rsidRDefault="00800AD8" w:rsidP="009B43F3">
      <w:pPr>
        <w:pStyle w:val="InterlineGlossWithTrans"/>
        <w:tabs>
          <w:tab w:val="left" w:pos="533"/>
          <w:tab w:val="left" w:pos="1202"/>
          <w:tab w:val="left" w:pos="1466"/>
          <w:tab w:val="left" w:pos="2390"/>
          <w:tab w:val="left" w:pos="2879"/>
          <w:tab w:val="left" w:pos="5543"/>
          <w:tab w:val="left" w:pos="6227"/>
          <w:tab w:val="left" w:pos="7886"/>
        </w:tabs>
      </w:pPr>
      <w:r>
        <w:tab/>
        <w:t>aku</w:t>
      </w:r>
      <w:r>
        <w:tab/>
        <w:t>a</w:t>
      </w:r>
      <w:r>
        <w:tab/>
        <w:t>i-zua</w:t>
      </w:r>
      <w:r>
        <w:tab/>
        <w:t>zua</w:t>
      </w:r>
      <w:r>
        <w:tab/>
        <w:t>pu-tja-uma-uma-î</w:t>
      </w:r>
      <w:r>
        <w:tab/>
        <w:t>a-zua</w:t>
      </w:r>
      <w:r w:rsidR="009B43F3">
        <w:tab/>
        <w:t>lisi-an</w:t>
      </w:r>
      <w:r w:rsidR="009B43F3">
        <w:tab/>
        <w:t>tu</w:t>
      </w:r>
    </w:p>
    <w:p w14:paraId="49566BDB" w14:textId="77777777" w:rsidR="00800AD8" w:rsidRDefault="009B43F3" w:rsidP="009B43F3">
      <w:pPr>
        <w:pStyle w:val="InterlineTransNoFree"/>
        <w:tabs>
          <w:tab w:val="left" w:pos="1202"/>
          <w:tab w:val="left" w:pos="1466"/>
          <w:tab w:val="left" w:pos="2390"/>
          <w:tab w:val="left" w:pos="2879"/>
          <w:tab w:val="left" w:pos="5543"/>
          <w:tab w:val="left" w:pos="6227"/>
          <w:tab w:val="left" w:pos="7886"/>
        </w:tabs>
      </w:pPr>
      <w:r>
        <w:tab/>
      </w:r>
      <w:r w:rsidR="00800AD8">
        <w:t>why</w:t>
      </w:r>
      <w:r w:rsidR="00800AD8">
        <w:rPr>
          <w:smallCaps/>
        </w:rPr>
        <w:tab/>
        <w:t>c</w:t>
      </w:r>
      <w:r w:rsidR="00800AD8">
        <w:rPr>
          <w:smallCaps/>
        </w:rPr>
        <w:tab/>
        <w:t>loc</w:t>
      </w:r>
      <w:r w:rsidR="00800AD8">
        <w:t>-that</w:t>
      </w:r>
      <w:r w:rsidR="00800AD8">
        <w:tab/>
        <w:t>that</w:t>
      </w:r>
      <w:r w:rsidR="00800AD8">
        <w:tab/>
        <w:t>have-more-</w:t>
      </w:r>
      <w:r w:rsidR="00800AD8">
        <w:rPr>
          <w:smallCaps/>
        </w:rPr>
        <w:t>red</w:t>
      </w:r>
      <w:r w:rsidR="00800AD8">
        <w:t>-other-times</w:t>
      </w:r>
      <w:r w:rsidR="00800AD8">
        <w:tab/>
      </w:r>
      <w:r w:rsidR="00800AD8">
        <w:rPr>
          <w:smallCaps/>
        </w:rPr>
        <w:t>c-</w:t>
      </w:r>
      <w:r w:rsidR="00800AD8">
        <w:t>that</w:t>
      </w:r>
      <w:r>
        <w:tab/>
        <w:t>bride.price-</w:t>
      </w:r>
      <w:r>
        <w:rPr>
          <w:smallCaps/>
        </w:rPr>
        <w:t>nom</w:t>
      </w:r>
      <w:r>
        <w:tab/>
      </w:r>
      <w:r>
        <w:rPr>
          <w:smallCaps/>
        </w:rPr>
        <w:t>obl</w:t>
      </w:r>
    </w:p>
    <w:p w14:paraId="13748E99" w14:textId="77777777" w:rsidR="00800AD8" w:rsidRDefault="00800AD8" w:rsidP="009B43F3">
      <w:pPr>
        <w:pStyle w:val="InterlineText"/>
        <w:tabs>
          <w:tab w:val="left" w:pos="533"/>
        </w:tabs>
      </w:pPr>
      <w:r>
        <w:tab/>
        <w:t>mamazangiîan?</w:t>
      </w:r>
    </w:p>
    <w:p w14:paraId="798F357B" w14:textId="77777777" w:rsidR="00800AD8" w:rsidRDefault="00800AD8" w:rsidP="009B43F3">
      <w:pPr>
        <w:pStyle w:val="InterlineGlossWithTrans"/>
        <w:tabs>
          <w:tab w:val="left" w:pos="533"/>
        </w:tabs>
      </w:pPr>
      <w:r>
        <w:tab/>
        <w:t>ma-ma-zangiî-an</w:t>
      </w:r>
    </w:p>
    <w:p w14:paraId="0603AED7" w14:textId="77777777" w:rsidR="00800AD8" w:rsidRDefault="00800AD8" w:rsidP="009B43F3">
      <w:pPr>
        <w:pStyle w:val="InterlineTrans"/>
        <w:tabs>
          <w:tab w:val="left" w:pos="533"/>
        </w:tabs>
      </w:pPr>
      <w:r>
        <w:tab/>
      </w:r>
      <w:r>
        <w:rPr>
          <w:smallCaps/>
        </w:rPr>
        <w:t>stat</w:t>
      </w:r>
      <w:r>
        <w:t>-</w:t>
      </w:r>
      <w:r>
        <w:rPr>
          <w:smallCaps/>
        </w:rPr>
        <w:t>stat</w:t>
      </w:r>
      <w:r>
        <w:t>-chief-</w:t>
      </w:r>
      <w:r>
        <w:rPr>
          <w:smallCaps/>
        </w:rPr>
        <w:t>nom</w:t>
      </w:r>
    </w:p>
    <w:p w14:paraId="56572B05" w14:textId="77777777" w:rsidR="00800AD8" w:rsidRDefault="00800AD8">
      <w:pPr>
        <w:pStyle w:val="InterlineFree"/>
      </w:pPr>
      <w:r>
        <w:t>“They just say: ‘Why should there be any change in bride-price for chiefs?</w:t>
      </w:r>
    </w:p>
    <w:p w14:paraId="691A5281" w14:textId="77777777" w:rsidR="00800AD8" w:rsidRDefault="00DC1AE0" w:rsidP="00E84863">
      <w:pPr>
        <w:pStyle w:val="InterlineText"/>
        <w:tabs>
          <w:tab w:val="left" w:pos="533"/>
          <w:tab w:val="left" w:pos="1877"/>
          <w:tab w:val="left" w:pos="2366"/>
          <w:tab w:val="left" w:pos="3710"/>
          <w:tab w:val="left" w:pos="4484"/>
          <w:tab w:val="left" w:pos="6953"/>
          <w:tab w:val="left" w:pos="7457"/>
        </w:tabs>
      </w:pPr>
      <w:r w:rsidRPr="003A1D48">
        <w:rPr>
          <w:rStyle w:val="InterlineTextNumChar"/>
        </w:rPr>
        <w:t>010</w:t>
      </w:r>
      <w:r w:rsidR="00800AD8">
        <w:tab/>
        <w:t>taiday</w:t>
      </w:r>
      <w:r w:rsidR="00800AD8">
        <w:tab/>
        <w:t>za</w:t>
      </w:r>
      <w:r w:rsidR="00800AD8">
        <w:tab/>
        <w:t>taiday</w:t>
      </w:r>
      <w:r w:rsidR="00800AD8">
        <w:tab/>
        <w:t>anga;</w:t>
      </w:r>
      <w:r w:rsidR="00800AD8">
        <w:tab/>
        <w:t>pusiîevavaw</w:t>
      </w:r>
      <w:r w:rsidR="00E84863">
        <w:tab/>
        <w:t>tu</w:t>
      </w:r>
      <w:r w:rsidR="00E84863">
        <w:tab/>
        <w:t>tapuluq’,</w:t>
      </w:r>
    </w:p>
    <w:p w14:paraId="31DC0A16" w14:textId="77777777" w:rsidR="00800AD8" w:rsidRDefault="00800AD8" w:rsidP="00E84863">
      <w:pPr>
        <w:pStyle w:val="InterlineGlossWithTrans"/>
        <w:tabs>
          <w:tab w:val="left" w:pos="533"/>
          <w:tab w:val="left" w:pos="1877"/>
          <w:tab w:val="left" w:pos="2366"/>
          <w:tab w:val="left" w:pos="3710"/>
          <w:tab w:val="left" w:pos="4484"/>
          <w:tab w:val="left" w:pos="6953"/>
          <w:tab w:val="left" w:pos="7457"/>
        </w:tabs>
      </w:pPr>
      <w:r>
        <w:tab/>
        <w:t>ta-iday</w:t>
      </w:r>
      <w:r>
        <w:tab/>
        <w:t>zua</w:t>
      </w:r>
      <w:r>
        <w:tab/>
        <w:t>ta-iday</w:t>
      </w:r>
      <w:r>
        <w:tab/>
        <w:t>anga</w:t>
      </w:r>
      <w:r>
        <w:tab/>
        <w:t>pu-si-îe-va-vaw</w:t>
      </w:r>
      <w:r w:rsidR="00E84863">
        <w:tab/>
        <w:t>tu</w:t>
      </w:r>
      <w:r w:rsidR="00E84863">
        <w:tab/>
        <w:t>ta-puluq</w:t>
      </w:r>
    </w:p>
    <w:p w14:paraId="617BC50F" w14:textId="77777777" w:rsidR="00800AD8" w:rsidRDefault="00800AD8" w:rsidP="00E84863">
      <w:pPr>
        <w:pStyle w:val="InterlineTransNoFree"/>
        <w:tabs>
          <w:tab w:val="left" w:pos="1877"/>
          <w:tab w:val="left" w:pos="2366"/>
          <w:tab w:val="left" w:pos="3710"/>
          <w:tab w:val="left" w:pos="4484"/>
          <w:tab w:val="left" w:pos="6953"/>
          <w:tab w:val="left" w:pos="7457"/>
        </w:tabs>
      </w:pPr>
      <w:r>
        <w:tab/>
        <w:t>one-hundred</w:t>
      </w:r>
      <w:r>
        <w:tab/>
        <w:t>that</w:t>
      </w:r>
      <w:r>
        <w:tab/>
        <w:t>one-hundred</w:t>
      </w:r>
      <w:r>
        <w:tab/>
        <w:t>indeed</w:t>
      </w:r>
      <w:r>
        <w:tab/>
        <w:t>have-</w:t>
      </w:r>
      <w:r>
        <w:rPr>
          <w:smallCaps/>
        </w:rPr>
        <w:t>if</w:t>
      </w:r>
      <w:r>
        <w:t>-go.to-</w:t>
      </w:r>
      <w:r>
        <w:rPr>
          <w:smallCaps/>
        </w:rPr>
        <w:t>red</w:t>
      </w:r>
      <w:r>
        <w:t>-above</w:t>
      </w:r>
      <w:r w:rsidR="00E84863">
        <w:tab/>
      </w:r>
      <w:r w:rsidR="00E84863">
        <w:rPr>
          <w:smallCaps/>
        </w:rPr>
        <w:t>obl</w:t>
      </w:r>
      <w:r w:rsidR="00E84863">
        <w:tab/>
        <w:t>one-ten</w:t>
      </w:r>
    </w:p>
    <w:p w14:paraId="6443ACD5" w14:textId="77777777" w:rsidR="009B43F3" w:rsidRDefault="009B43F3" w:rsidP="00E84863">
      <w:pPr>
        <w:pStyle w:val="InterlineText"/>
        <w:tabs>
          <w:tab w:val="left" w:pos="533"/>
          <w:tab w:val="left" w:pos="1007"/>
        </w:tabs>
      </w:pPr>
      <w:r>
        <w:tab/>
        <w:t>aya</w:t>
      </w:r>
      <w:r>
        <w:tab/>
        <w:t>sakamaya.”</w:t>
      </w:r>
    </w:p>
    <w:p w14:paraId="134A6629" w14:textId="77777777" w:rsidR="00800AD8" w:rsidRDefault="009B43F3" w:rsidP="00E84863">
      <w:pPr>
        <w:pStyle w:val="InterlineGlossWithTrans"/>
        <w:tabs>
          <w:tab w:val="left" w:pos="533"/>
          <w:tab w:val="left" w:pos="1007"/>
        </w:tabs>
      </w:pPr>
      <w:r>
        <w:tab/>
        <w:t>aya</w:t>
      </w:r>
      <w:r>
        <w:tab/>
        <w:t>sakamaya</w:t>
      </w:r>
    </w:p>
    <w:p w14:paraId="283DF342" w14:textId="77777777" w:rsidR="00E84863" w:rsidRDefault="009B43F3" w:rsidP="00E84863">
      <w:pPr>
        <w:pStyle w:val="InterlineTransNoFree"/>
        <w:tabs>
          <w:tab w:val="left" w:pos="1007"/>
          <w:tab w:val="right" w:pos="8789"/>
        </w:tabs>
      </w:pPr>
      <w:r>
        <w:tab/>
        <w:t>say</w:t>
      </w:r>
      <w:r>
        <w:tab/>
        <w:t>only</w:t>
      </w:r>
      <w:r w:rsidR="00E84863">
        <w:tab/>
        <w:t>A hundred is a hundred, and add ten.’”</w:t>
      </w:r>
    </w:p>
    <w:p w14:paraId="6BAA05F0" w14:textId="77777777" w:rsidR="00800AD8" w:rsidRDefault="00DC1AE0" w:rsidP="00E84863">
      <w:pPr>
        <w:pStyle w:val="InterlineText"/>
        <w:tabs>
          <w:tab w:val="left" w:pos="533"/>
          <w:tab w:val="left" w:pos="1022"/>
          <w:tab w:val="left" w:pos="2066"/>
          <w:tab w:val="left" w:pos="2330"/>
          <w:tab w:val="left" w:pos="3449"/>
          <w:tab w:val="left" w:pos="4928"/>
          <w:tab w:val="left" w:pos="5522"/>
          <w:tab w:val="left" w:pos="6731"/>
          <w:tab w:val="left" w:pos="6995"/>
        </w:tabs>
      </w:pPr>
      <w:r w:rsidRPr="003A1D48">
        <w:rPr>
          <w:rStyle w:val="InterlineTextNumChar"/>
        </w:rPr>
        <w:t>011</w:t>
      </w:r>
      <w:r w:rsidR="00800AD8">
        <w:tab/>
        <w:t>“ki</w:t>
      </w:r>
      <w:r w:rsidR="00800AD8">
        <w:tab/>
        <w:t>tjen</w:t>
      </w:r>
      <w:r w:rsidR="00800AD8">
        <w:tab/>
        <w:t>a</w:t>
      </w:r>
      <w:r w:rsidR="00800AD8">
        <w:tab/>
        <w:t>qemaîup</w:t>
      </w:r>
      <w:r w:rsidR="00800AD8">
        <w:tab/>
        <w:t>nutiaw,</w:t>
      </w:r>
      <w:r w:rsidR="00800AD8">
        <w:tab/>
        <w:t>îa</w:t>
      </w:r>
      <w:r w:rsidR="00800AD8">
        <w:tab/>
        <w:t>qalian,</w:t>
      </w:r>
      <w:r w:rsidR="00800AD8">
        <w:tab/>
        <w:t>a</w:t>
      </w:r>
      <w:r w:rsidR="00800AD8">
        <w:tab/>
        <w:t>kiveîangaw</w:t>
      </w:r>
    </w:p>
    <w:p w14:paraId="74B2B5A8" w14:textId="77777777" w:rsidR="00800AD8" w:rsidRDefault="00800AD8" w:rsidP="00E84863">
      <w:pPr>
        <w:pStyle w:val="InterlineGlossWithTrans"/>
        <w:tabs>
          <w:tab w:val="left" w:pos="533"/>
          <w:tab w:val="left" w:pos="1022"/>
          <w:tab w:val="left" w:pos="2066"/>
          <w:tab w:val="left" w:pos="2330"/>
          <w:tab w:val="left" w:pos="3449"/>
          <w:tab w:val="left" w:pos="4928"/>
          <w:tab w:val="left" w:pos="5522"/>
          <w:tab w:val="left" w:pos="6731"/>
          <w:tab w:val="left" w:pos="6995"/>
        </w:tabs>
      </w:pPr>
      <w:r>
        <w:tab/>
        <w:t>ki</w:t>
      </w:r>
      <w:r>
        <w:tab/>
        <w:t>tjen</w:t>
      </w:r>
      <w:r>
        <w:tab/>
        <w:t>a</w:t>
      </w:r>
      <w:r>
        <w:tab/>
        <w:t>em=qaîup</w:t>
      </w:r>
      <w:r>
        <w:tab/>
        <w:t>nu-tiaw</w:t>
      </w:r>
      <w:r>
        <w:tab/>
        <w:t>îa</w:t>
      </w:r>
      <w:r>
        <w:tab/>
        <w:t>qali-an</w:t>
      </w:r>
      <w:r>
        <w:tab/>
        <w:t>a</w:t>
      </w:r>
      <w:r>
        <w:tab/>
        <w:t>ki-ve-îangaw</w:t>
      </w:r>
    </w:p>
    <w:p w14:paraId="06EFD669" w14:textId="77777777" w:rsidR="00800AD8" w:rsidRDefault="00800AD8" w:rsidP="00E84863">
      <w:pPr>
        <w:pStyle w:val="InterlineTransNoFree"/>
        <w:tabs>
          <w:tab w:val="left" w:pos="1022"/>
          <w:tab w:val="left" w:pos="2066"/>
          <w:tab w:val="left" w:pos="2330"/>
          <w:tab w:val="left" w:pos="3449"/>
          <w:tab w:val="left" w:pos="4928"/>
          <w:tab w:val="left" w:pos="5522"/>
          <w:tab w:val="left" w:pos="6731"/>
          <w:tab w:val="left" w:pos="6995"/>
        </w:tabs>
      </w:pPr>
      <w:r>
        <w:tab/>
        <w:t>will</w:t>
      </w:r>
      <w:r>
        <w:tab/>
      </w:r>
      <w:r>
        <w:rPr>
          <w:smallCaps/>
        </w:rPr>
        <w:t>f.</w:t>
      </w:r>
      <w:r>
        <w:t>we(</w:t>
      </w:r>
      <w:r>
        <w:rPr>
          <w:smallCaps/>
        </w:rPr>
        <w:t>inc</w:t>
      </w:r>
      <w:r>
        <w:t>)</w:t>
      </w:r>
      <w:r>
        <w:rPr>
          <w:smallCaps/>
        </w:rPr>
        <w:tab/>
        <w:t>c</w:t>
      </w:r>
      <w:r>
        <w:rPr>
          <w:smallCaps/>
        </w:rPr>
        <w:tab/>
        <w:t>af</w:t>
      </w:r>
      <w:r>
        <w:t>=hunt</w:t>
      </w:r>
      <w:r>
        <w:tab/>
        <w:t>when-one.day</w:t>
      </w:r>
      <w:r>
        <w:tab/>
        <w:t>class</w:t>
      </w:r>
      <w:r>
        <w:tab/>
        <w:t>friend-</w:t>
      </w:r>
      <w:r>
        <w:rPr>
          <w:smallCaps/>
        </w:rPr>
        <w:t>nom</w:t>
      </w:r>
      <w:r>
        <w:rPr>
          <w:smallCaps/>
        </w:rPr>
        <w:tab/>
        <w:t>c</w:t>
      </w:r>
      <w:r>
        <w:rPr>
          <w:smallCaps/>
        </w:rPr>
        <w:tab/>
      </w:r>
      <w:r>
        <w:t>do-?-plant.sp</w:t>
      </w:r>
    </w:p>
    <w:p w14:paraId="3A012EAC" w14:textId="77777777" w:rsidR="00800AD8" w:rsidRDefault="00E84863" w:rsidP="00E84863">
      <w:pPr>
        <w:pStyle w:val="InterlineText"/>
        <w:tabs>
          <w:tab w:val="left" w:pos="533"/>
          <w:tab w:val="left" w:pos="1397"/>
        </w:tabs>
      </w:pPr>
      <w:r>
        <w:tab/>
        <w:t>tja</w:t>
      </w:r>
      <w:r w:rsidR="00800AD8">
        <w:tab/>
        <w:t>sipaputsekeî.</w:t>
      </w:r>
    </w:p>
    <w:p w14:paraId="5A683C9F" w14:textId="77777777" w:rsidR="00800AD8" w:rsidRDefault="00E84863" w:rsidP="00E84863">
      <w:pPr>
        <w:pStyle w:val="InterlineGlossWithTrans"/>
        <w:tabs>
          <w:tab w:val="left" w:pos="533"/>
          <w:tab w:val="left" w:pos="1397"/>
        </w:tabs>
      </w:pPr>
      <w:r>
        <w:tab/>
        <w:t>tja</w:t>
      </w:r>
      <w:r w:rsidR="00800AD8">
        <w:tab/>
        <w:t>si-pa-pu-tsekeî</w:t>
      </w:r>
    </w:p>
    <w:p w14:paraId="6BEA8C2E" w14:textId="77777777" w:rsidR="00800AD8" w:rsidRDefault="00E84863" w:rsidP="00E84863">
      <w:pPr>
        <w:pStyle w:val="InterlineTrans"/>
        <w:tabs>
          <w:tab w:val="left" w:pos="533"/>
          <w:tab w:val="left" w:pos="1397"/>
        </w:tabs>
      </w:pPr>
      <w:r>
        <w:tab/>
        <w:t>we(</w:t>
      </w:r>
      <w:r>
        <w:rPr>
          <w:smallCaps/>
        </w:rPr>
        <w:t>inc</w:t>
      </w:r>
      <w:r>
        <w:t>)</w:t>
      </w:r>
      <w:r w:rsidR="00800AD8">
        <w:tab/>
      </w:r>
      <w:r w:rsidR="00800AD8">
        <w:rPr>
          <w:smallCaps/>
        </w:rPr>
        <w:t>if</w:t>
      </w:r>
      <w:r w:rsidR="00800AD8">
        <w:t>-cause-have-spouse</w:t>
      </w:r>
    </w:p>
    <w:p w14:paraId="2010BA8C" w14:textId="77777777" w:rsidR="00800AD8" w:rsidRDefault="00800AD8">
      <w:pPr>
        <w:pStyle w:val="InterlineFree"/>
      </w:pPr>
      <w:r>
        <w:t>“We’ll go hunting tomorrow, friends, and get head-wreaths for the wedding.</w:t>
      </w:r>
    </w:p>
    <w:p w14:paraId="3CD14DD3" w14:textId="77777777" w:rsidR="00800AD8" w:rsidRDefault="00DC1AE0" w:rsidP="00E84863">
      <w:pPr>
        <w:pStyle w:val="InterlineText"/>
        <w:tabs>
          <w:tab w:val="left" w:pos="533"/>
          <w:tab w:val="left" w:pos="1217"/>
        </w:tabs>
      </w:pPr>
      <w:r w:rsidRPr="003A1D48">
        <w:rPr>
          <w:rStyle w:val="InterlineTextNumChar"/>
        </w:rPr>
        <w:t>012</w:t>
      </w:r>
      <w:r w:rsidR="00800AD8">
        <w:tab/>
        <w:t>ari</w:t>
      </w:r>
      <w:r w:rsidR="00800AD8">
        <w:tab/>
        <w:t>qaîupi.</w:t>
      </w:r>
    </w:p>
    <w:p w14:paraId="44A35DA3" w14:textId="77777777" w:rsidR="00800AD8" w:rsidRDefault="00800AD8" w:rsidP="00E84863">
      <w:pPr>
        <w:pStyle w:val="InterlineGlossWithTrans"/>
        <w:tabs>
          <w:tab w:val="left" w:pos="533"/>
          <w:tab w:val="left" w:pos="1217"/>
        </w:tabs>
      </w:pPr>
      <w:r>
        <w:tab/>
        <w:t>ari</w:t>
      </w:r>
      <w:r>
        <w:tab/>
        <w:t>qaîup-i</w:t>
      </w:r>
    </w:p>
    <w:p w14:paraId="4A4C02B7" w14:textId="77777777" w:rsidR="00800AD8" w:rsidRDefault="00800AD8" w:rsidP="00E84863">
      <w:pPr>
        <w:pStyle w:val="InterlineTransNoFree"/>
        <w:tabs>
          <w:tab w:val="left" w:pos="1217"/>
          <w:tab w:val="right" w:pos="8789"/>
        </w:tabs>
      </w:pPr>
      <w:r>
        <w:tab/>
        <w:t>go.on</w:t>
      </w:r>
      <w:r>
        <w:tab/>
        <w:t>hunt-</w:t>
      </w:r>
      <w:r>
        <w:rPr>
          <w:smallCaps/>
        </w:rPr>
        <w:t>hort</w:t>
      </w:r>
      <w:r w:rsidR="00E84863">
        <w:rPr>
          <w:smallCaps/>
        </w:rPr>
        <w:tab/>
      </w:r>
      <w:r w:rsidR="00E84863">
        <w:t>Come on, let’s go hunting.</w:t>
      </w:r>
    </w:p>
    <w:p w14:paraId="611111C7" w14:textId="77777777" w:rsidR="00800AD8" w:rsidRDefault="00DC1AE0" w:rsidP="00E84863">
      <w:pPr>
        <w:pStyle w:val="InterlineText"/>
        <w:tabs>
          <w:tab w:val="left" w:pos="533"/>
          <w:tab w:val="left" w:pos="2777"/>
          <w:tab w:val="left" w:pos="3041"/>
        </w:tabs>
      </w:pPr>
      <w:r w:rsidRPr="003A1D48">
        <w:rPr>
          <w:rStyle w:val="InterlineTextNumChar"/>
        </w:rPr>
        <w:t>013</w:t>
      </w:r>
      <w:r w:rsidR="00800AD8">
        <w:tab/>
        <w:t>kiveîangaîangavu</w:t>
      </w:r>
      <w:r w:rsidR="00800AD8">
        <w:tab/>
        <w:t>a</w:t>
      </w:r>
      <w:r w:rsidR="00800AD8">
        <w:tab/>
        <w:t>maqatsuvutsuvung.</w:t>
      </w:r>
    </w:p>
    <w:p w14:paraId="66E3DD53" w14:textId="77777777" w:rsidR="00800AD8" w:rsidRDefault="00800AD8" w:rsidP="00E84863">
      <w:pPr>
        <w:pStyle w:val="InterlineGlossWithTrans"/>
        <w:tabs>
          <w:tab w:val="left" w:pos="533"/>
          <w:tab w:val="left" w:pos="2777"/>
          <w:tab w:val="left" w:pos="3041"/>
        </w:tabs>
      </w:pPr>
      <w:r>
        <w:tab/>
        <w:t>ki-ve-îanga-îangaw-u</w:t>
      </w:r>
      <w:r>
        <w:tab/>
        <w:t>a</w:t>
      </w:r>
      <w:r>
        <w:tab/>
        <w:t>ma-qa-tsuvu-tsuvung</w:t>
      </w:r>
    </w:p>
    <w:p w14:paraId="4EAEB7C8" w14:textId="77777777" w:rsidR="00800AD8" w:rsidRDefault="00800AD8" w:rsidP="00E84863">
      <w:pPr>
        <w:pStyle w:val="InterlineTrans"/>
        <w:tabs>
          <w:tab w:val="left" w:pos="533"/>
          <w:tab w:val="left" w:pos="2777"/>
          <w:tab w:val="left" w:pos="3041"/>
        </w:tabs>
      </w:pPr>
      <w:r>
        <w:tab/>
        <w:t>do-?-</w:t>
      </w:r>
      <w:r>
        <w:rPr>
          <w:smallCaps/>
        </w:rPr>
        <w:t>red</w:t>
      </w:r>
      <w:r>
        <w:t>-plant.sp-</w:t>
      </w:r>
      <w:r>
        <w:rPr>
          <w:smallCaps/>
        </w:rPr>
        <w:t>imp</w:t>
      </w:r>
      <w:r>
        <w:rPr>
          <w:smallCaps/>
        </w:rPr>
        <w:tab/>
        <w:t>c</w:t>
      </w:r>
      <w:r>
        <w:rPr>
          <w:smallCaps/>
        </w:rPr>
        <w:tab/>
        <w:t>stat</w:t>
      </w:r>
      <w:r>
        <w:t>-?-</w:t>
      </w:r>
      <w:r>
        <w:rPr>
          <w:smallCaps/>
        </w:rPr>
        <w:t>red</w:t>
      </w:r>
      <w:r>
        <w:t>-complete</w:t>
      </w:r>
    </w:p>
    <w:p w14:paraId="1FCD4C73" w14:textId="77777777" w:rsidR="00800AD8" w:rsidRDefault="00800AD8" w:rsidP="00A8416B">
      <w:pPr>
        <w:pStyle w:val="InterlineFreeCommentFollows"/>
      </w:pPr>
      <w:r>
        <w:t>Young people, collect the head-wreaths;</w:t>
      </w:r>
    </w:p>
    <w:p w14:paraId="21FA949F" w14:textId="77777777" w:rsidR="00800AD8" w:rsidRDefault="00A8416B" w:rsidP="00A8416B">
      <w:pPr>
        <w:pStyle w:val="CommentLastWithHalfSpace"/>
      </w:pPr>
      <w:r>
        <w:t>[</w:t>
      </w:r>
      <w:r w:rsidR="00800AD8" w:rsidRPr="00E84863">
        <w:rPr>
          <w:i/>
        </w:rPr>
        <w:t>tsuvung</w:t>
      </w:r>
      <w:r w:rsidR="00E84863">
        <w:t xml:space="preserve"> has</w:t>
      </w:r>
      <w:r w:rsidR="00800AD8">
        <w:t xml:space="preserve"> sense </w:t>
      </w:r>
      <w:r w:rsidR="00E84863">
        <w:t>‘</w:t>
      </w:r>
      <w:r w:rsidR="00800AD8">
        <w:t>adult</w:t>
      </w:r>
      <w:r w:rsidR="00E84863">
        <w:t>’</w:t>
      </w:r>
      <w:r w:rsidR="00800AD8">
        <w:t xml:space="preserve"> here, so whole word mean</w:t>
      </w:r>
      <w:r w:rsidR="00E84863">
        <w:t>s</w:t>
      </w:r>
      <w:r w:rsidR="00800AD8">
        <w:t xml:space="preserve"> </w:t>
      </w:r>
      <w:r w:rsidR="00E84863">
        <w:t>‘</w:t>
      </w:r>
      <w:r w:rsidR="00800AD8">
        <w:t>young adults</w:t>
      </w:r>
      <w:r w:rsidR="00E84863">
        <w:t>’.</w:t>
      </w:r>
      <w:r>
        <w:t>]</w:t>
      </w:r>
    </w:p>
    <w:p w14:paraId="25245E1F" w14:textId="77777777" w:rsidR="00800AD8" w:rsidRDefault="00DC1AE0" w:rsidP="00E84863">
      <w:pPr>
        <w:pStyle w:val="InterlineText"/>
        <w:tabs>
          <w:tab w:val="left" w:pos="533"/>
          <w:tab w:val="left" w:pos="1562"/>
          <w:tab w:val="left" w:pos="1826"/>
        </w:tabs>
      </w:pPr>
      <w:r w:rsidRPr="003A1D48">
        <w:rPr>
          <w:rStyle w:val="InterlineTextNumChar"/>
        </w:rPr>
        <w:lastRenderedPageBreak/>
        <w:t>014</w:t>
      </w:r>
      <w:r w:rsidR="00800AD8">
        <w:tab/>
        <w:t>vetsiku</w:t>
      </w:r>
      <w:r w:rsidR="00800AD8">
        <w:tab/>
        <w:t>a</w:t>
      </w:r>
      <w:r w:rsidR="00800AD8">
        <w:tab/>
        <w:t>ramaîemaîeng.</w:t>
      </w:r>
    </w:p>
    <w:p w14:paraId="7F3B943D" w14:textId="77777777" w:rsidR="00800AD8" w:rsidRDefault="00800AD8" w:rsidP="00E84863">
      <w:pPr>
        <w:pStyle w:val="InterlineGlossWithTrans"/>
        <w:tabs>
          <w:tab w:val="left" w:pos="533"/>
          <w:tab w:val="left" w:pos="1562"/>
          <w:tab w:val="left" w:pos="1826"/>
        </w:tabs>
      </w:pPr>
      <w:r>
        <w:tab/>
        <w:t>vetsik-u</w:t>
      </w:r>
      <w:r>
        <w:tab/>
        <w:t>a</w:t>
      </w:r>
      <w:r w:rsidR="00C45180">
        <w:tab/>
      </w:r>
      <w:r>
        <w:t>maîe</w:t>
      </w:r>
      <w:r w:rsidR="00C45180">
        <w:t>=</w:t>
      </w:r>
      <w:r>
        <w:t>ramaîeng</w:t>
      </w:r>
    </w:p>
    <w:p w14:paraId="2BB2E538" w14:textId="77777777" w:rsidR="00800AD8" w:rsidRDefault="00800AD8" w:rsidP="00E84863">
      <w:pPr>
        <w:pStyle w:val="InterlineTrans"/>
        <w:tabs>
          <w:tab w:val="left" w:pos="533"/>
          <w:tab w:val="left" w:pos="1562"/>
          <w:tab w:val="left" w:pos="1826"/>
          <w:tab w:val="right" w:pos="8789"/>
        </w:tabs>
      </w:pPr>
      <w:r>
        <w:tab/>
        <w:t>mark-</w:t>
      </w:r>
      <w:r>
        <w:rPr>
          <w:smallCaps/>
        </w:rPr>
        <w:t>imp</w:t>
      </w:r>
      <w:r>
        <w:rPr>
          <w:smallCaps/>
        </w:rPr>
        <w:tab/>
        <w:t>c</w:t>
      </w:r>
      <w:r>
        <w:rPr>
          <w:smallCaps/>
        </w:rPr>
        <w:tab/>
        <w:t>red</w:t>
      </w:r>
      <w:r>
        <w:t>=adult</w:t>
      </w:r>
      <w:r w:rsidR="00E84863">
        <w:tab/>
        <w:t>old people carve the meat.</w:t>
      </w:r>
    </w:p>
    <w:p w14:paraId="09104EF8" w14:textId="77777777" w:rsidR="00800AD8" w:rsidRDefault="00A8416B" w:rsidP="00A8416B">
      <w:pPr>
        <w:pStyle w:val="CommentLastWithHalfSpace"/>
      </w:pPr>
      <w:r>
        <w:t>[</w:t>
      </w:r>
      <w:r w:rsidR="00800AD8" w:rsidRPr="00E84863">
        <w:rPr>
          <w:i/>
        </w:rPr>
        <w:t>vetsiku</w:t>
      </w:r>
      <w:r w:rsidR="00800AD8">
        <w:t xml:space="preserve">: </w:t>
      </w:r>
      <w:r w:rsidR="00E84863">
        <w:t xml:space="preserve"> = </w:t>
      </w:r>
      <w:r w:rsidR="00800AD8" w:rsidRPr="00E84863">
        <w:rPr>
          <w:i/>
        </w:rPr>
        <w:t>vutsiqu</w:t>
      </w:r>
      <w:r w:rsidR="00800AD8">
        <w:t xml:space="preserve"> </w:t>
      </w:r>
      <w:r w:rsidR="00E84863">
        <w:t>‘cut’?</w:t>
      </w:r>
      <w:r>
        <w:t>]</w:t>
      </w:r>
    </w:p>
    <w:p w14:paraId="51B2275B" w14:textId="77777777" w:rsidR="00800AD8" w:rsidRDefault="00DC1AE0" w:rsidP="00E84863">
      <w:pPr>
        <w:pStyle w:val="InterlineText"/>
        <w:tabs>
          <w:tab w:val="left" w:pos="533"/>
          <w:tab w:val="left" w:pos="1397"/>
          <w:tab w:val="left" w:pos="2246"/>
          <w:tab w:val="left" w:pos="3140"/>
          <w:tab w:val="left" w:pos="3734"/>
          <w:tab w:val="left" w:pos="3998"/>
        </w:tabs>
      </w:pPr>
      <w:r w:rsidRPr="003A1D48">
        <w:rPr>
          <w:rStyle w:val="InterlineTextNumChar"/>
        </w:rPr>
        <w:t>015</w:t>
      </w:r>
      <w:r w:rsidR="00800AD8">
        <w:tab/>
        <w:t>tja</w:t>
      </w:r>
      <w:r w:rsidR="00800AD8">
        <w:tab/>
        <w:t>su</w:t>
      </w:r>
      <w:r w:rsidR="00800AD8">
        <w:tab/>
        <w:t>tjatjainu</w:t>
      </w:r>
      <w:r w:rsidR="00800AD8">
        <w:tab/>
        <w:t>anan</w:t>
      </w:r>
      <w:r w:rsidR="00800AD8">
        <w:tab/>
        <w:t>a</w:t>
      </w:r>
      <w:r w:rsidR="00800AD8">
        <w:tab/>
        <w:t>îavalian?”</w:t>
      </w:r>
    </w:p>
    <w:p w14:paraId="3A9CAECB" w14:textId="77777777" w:rsidR="00800AD8" w:rsidRDefault="00800AD8" w:rsidP="00E84863">
      <w:pPr>
        <w:pStyle w:val="InterlineGlossWithTrans"/>
        <w:tabs>
          <w:tab w:val="left" w:pos="533"/>
          <w:tab w:val="left" w:pos="1397"/>
          <w:tab w:val="left" w:pos="2246"/>
          <w:tab w:val="left" w:pos="3140"/>
          <w:tab w:val="left" w:pos="3734"/>
          <w:tab w:val="left" w:pos="3998"/>
        </w:tabs>
      </w:pPr>
      <w:r>
        <w:tab/>
        <w:t>tja</w:t>
      </w:r>
      <w:r>
        <w:tab/>
        <w:t>su</w:t>
      </w:r>
      <w:r>
        <w:tab/>
        <w:t>tjatjainu</w:t>
      </w:r>
      <w:r>
        <w:tab/>
        <w:t>anan</w:t>
      </w:r>
      <w:r>
        <w:tab/>
        <w:t>a</w:t>
      </w:r>
      <w:r>
        <w:tab/>
        <w:t>îa-vali-an</w:t>
      </w:r>
    </w:p>
    <w:p w14:paraId="27EA6855" w14:textId="77777777" w:rsidR="00800AD8" w:rsidRDefault="00800AD8" w:rsidP="00E84863">
      <w:pPr>
        <w:pStyle w:val="InterlineTrans"/>
        <w:tabs>
          <w:tab w:val="left" w:pos="533"/>
          <w:tab w:val="left" w:pos="1397"/>
          <w:tab w:val="left" w:pos="2246"/>
          <w:tab w:val="left" w:pos="3140"/>
          <w:tab w:val="left" w:pos="3734"/>
          <w:tab w:val="left" w:pos="3998"/>
        </w:tabs>
      </w:pPr>
      <w:r>
        <w:tab/>
        <w:t>we(</w:t>
      </w:r>
      <w:r>
        <w:rPr>
          <w:smallCaps/>
        </w:rPr>
        <w:t>inc</w:t>
      </w:r>
      <w:r>
        <w:t>)</w:t>
      </w:r>
      <w:r>
        <w:tab/>
        <w:t>remove</w:t>
      </w:r>
      <w:r>
        <w:tab/>
        <w:t>?</w:t>
      </w:r>
      <w:r>
        <w:tab/>
        <w:t>still</w:t>
      </w:r>
      <w:r>
        <w:rPr>
          <w:smallCaps/>
        </w:rPr>
        <w:tab/>
        <w:t>c</w:t>
      </w:r>
      <w:r>
        <w:rPr>
          <w:smallCaps/>
        </w:rPr>
        <w:tab/>
      </w:r>
      <w:r>
        <w:t>class-grass.sp-</w:t>
      </w:r>
      <w:r>
        <w:rPr>
          <w:smallCaps/>
        </w:rPr>
        <w:t>nom</w:t>
      </w:r>
    </w:p>
    <w:p w14:paraId="66B13C66" w14:textId="77777777" w:rsidR="00800AD8" w:rsidRDefault="00800AD8">
      <w:pPr>
        <w:pStyle w:val="InterlineFree"/>
      </w:pPr>
      <w:r>
        <w:t>How sh</w:t>
      </w:r>
      <w:r w:rsidR="00E158CB">
        <w:t>ould the grass decorations be?”</w:t>
      </w:r>
    </w:p>
    <w:p w14:paraId="386705BF" w14:textId="77777777" w:rsidR="00800AD8" w:rsidRDefault="00DC1AE0" w:rsidP="00E84863">
      <w:pPr>
        <w:pStyle w:val="InterlineText"/>
        <w:tabs>
          <w:tab w:val="left" w:pos="533"/>
          <w:tab w:val="left" w:pos="1157"/>
          <w:tab w:val="left" w:pos="2006"/>
          <w:tab w:val="left" w:pos="3380"/>
        </w:tabs>
      </w:pPr>
      <w:r w:rsidRPr="003A1D48">
        <w:rPr>
          <w:rStyle w:val="InterlineTextNumChar"/>
        </w:rPr>
        <w:t>016</w:t>
      </w:r>
      <w:r w:rsidR="00800AD8">
        <w:tab/>
        <w:t>“tja</w:t>
      </w:r>
      <w:r w:rsidR="00800AD8">
        <w:tab/>
        <w:t>su</w:t>
      </w:r>
      <w:r w:rsidR="00800AD8">
        <w:tab/>
        <w:t>tjakake÷i</w:t>
      </w:r>
      <w:r w:rsidR="00800AD8">
        <w:tab/>
        <w:t>anan.”</w:t>
      </w:r>
    </w:p>
    <w:p w14:paraId="6354516B" w14:textId="77777777" w:rsidR="00800AD8" w:rsidRDefault="00800AD8" w:rsidP="00E84863">
      <w:pPr>
        <w:pStyle w:val="InterlineGlossWithTrans"/>
        <w:tabs>
          <w:tab w:val="left" w:pos="533"/>
          <w:tab w:val="left" w:pos="1157"/>
          <w:tab w:val="left" w:pos="2006"/>
          <w:tab w:val="left" w:pos="3380"/>
        </w:tabs>
      </w:pPr>
      <w:r>
        <w:tab/>
        <w:t>tja</w:t>
      </w:r>
      <w:r>
        <w:tab/>
        <w:t>su</w:t>
      </w:r>
      <w:r>
        <w:tab/>
        <w:t>tja-ka-ke÷i</w:t>
      </w:r>
      <w:r>
        <w:tab/>
        <w:t>anan</w:t>
      </w:r>
    </w:p>
    <w:p w14:paraId="34C45854" w14:textId="77777777" w:rsidR="00800AD8" w:rsidRDefault="00800AD8" w:rsidP="00E84863">
      <w:pPr>
        <w:pStyle w:val="InterlineTransNoFree"/>
        <w:tabs>
          <w:tab w:val="left" w:pos="1157"/>
          <w:tab w:val="left" w:pos="2006"/>
          <w:tab w:val="left" w:pos="3380"/>
          <w:tab w:val="right" w:pos="8789"/>
        </w:tabs>
      </w:pPr>
      <w:r>
        <w:tab/>
        <w:t>more</w:t>
      </w:r>
      <w:r>
        <w:tab/>
        <w:t>remove</w:t>
      </w:r>
      <w:r>
        <w:tab/>
        <w:t>more-?-small</w:t>
      </w:r>
      <w:r>
        <w:tab/>
        <w:t>still</w:t>
      </w:r>
      <w:r w:rsidR="00E84863">
        <w:tab/>
        <w:t>“The smaller the better.”</w:t>
      </w:r>
    </w:p>
    <w:p w14:paraId="6B7D5BEA" w14:textId="77777777" w:rsidR="00800AD8" w:rsidRDefault="00DC1AE0" w:rsidP="00E84863">
      <w:pPr>
        <w:pStyle w:val="InterlineText"/>
        <w:tabs>
          <w:tab w:val="left" w:pos="533"/>
          <w:tab w:val="left" w:pos="1217"/>
          <w:tab w:val="left" w:pos="2801"/>
        </w:tabs>
      </w:pPr>
      <w:r w:rsidRPr="003A1D48">
        <w:rPr>
          <w:rStyle w:val="InterlineTextNumChar"/>
        </w:rPr>
        <w:t>017</w:t>
      </w:r>
      <w:r w:rsidR="00800AD8">
        <w:tab/>
        <w:t>“ari</w:t>
      </w:r>
      <w:r w:rsidR="00800AD8">
        <w:tab/>
        <w:t>saumaqi</w:t>
      </w:r>
      <w:r w:rsidR="00800AD8">
        <w:tab/>
        <w:t>anga.”</w:t>
      </w:r>
    </w:p>
    <w:p w14:paraId="433C1233" w14:textId="77777777" w:rsidR="00800AD8" w:rsidRDefault="00800AD8" w:rsidP="00E84863">
      <w:pPr>
        <w:pStyle w:val="InterlineGlossWithTrans"/>
        <w:tabs>
          <w:tab w:val="left" w:pos="533"/>
          <w:tab w:val="left" w:pos="1217"/>
          <w:tab w:val="left" w:pos="2801"/>
        </w:tabs>
      </w:pPr>
      <w:r>
        <w:tab/>
        <w:t>ari</w:t>
      </w:r>
      <w:r>
        <w:tab/>
        <w:t>sa-umaq-i</w:t>
      </w:r>
      <w:r>
        <w:tab/>
        <w:t>anga</w:t>
      </w:r>
    </w:p>
    <w:p w14:paraId="72930178" w14:textId="77777777" w:rsidR="00800AD8" w:rsidRDefault="00800AD8" w:rsidP="00E84863">
      <w:pPr>
        <w:pStyle w:val="InterlineTransNoFree"/>
        <w:tabs>
          <w:tab w:val="left" w:pos="1217"/>
          <w:tab w:val="left" w:pos="2801"/>
          <w:tab w:val="right" w:pos="8789"/>
        </w:tabs>
      </w:pPr>
      <w:r>
        <w:tab/>
        <w:t>go.on</w:t>
      </w:r>
      <w:r>
        <w:tab/>
        <w:t>go-house-</w:t>
      </w:r>
      <w:r>
        <w:rPr>
          <w:smallCaps/>
        </w:rPr>
        <w:t>hort</w:t>
      </w:r>
      <w:r>
        <w:tab/>
        <w:t>indeed</w:t>
      </w:r>
      <w:r w:rsidR="00E84863">
        <w:tab/>
        <w:t>“Come on, let’s go home.”</w:t>
      </w:r>
    </w:p>
    <w:p w14:paraId="0CAC5BB9" w14:textId="77777777" w:rsidR="00800AD8" w:rsidRDefault="00DC1AE0" w:rsidP="00E84863">
      <w:pPr>
        <w:pStyle w:val="InterlineText"/>
        <w:tabs>
          <w:tab w:val="left" w:pos="533"/>
          <w:tab w:val="left" w:pos="2117"/>
          <w:tab w:val="left" w:pos="2711"/>
          <w:tab w:val="left" w:pos="2975"/>
        </w:tabs>
      </w:pPr>
      <w:r w:rsidRPr="003A1D48">
        <w:rPr>
          <w:rStyle w:val="InterlineTextNumChar"/>
        </w:rPr>
        <w:t>018</w:t>
      </w:r>
      <w:r w:rsidR="00800AD8">
        <w:tab/>
        <w:t>“tjumaqu</w:t>
      </w:r>
      <w:r w:rsidR="00800AD8">
        <w:tab/>
        <w:t>anan</w:t>
      </w:r>
      <w:r w:rsidR="00800AD8">
        <w:tab/>
        <w:t>a</w:t>
      </w:r>
      <w:r w:rsidR="00800AD8">
        <w:tab/>
        <w:t>kaiv.”</w:t>
      </w:r>
    </w:p>
    <w:p w14:paraId="4B4776E3" w14:textId="77777777" w:rsidR="00800AD8" w:rsidRDefault="00800AD8" w:rsidP="00E84863">
      <w:pPr>
        <w:pStyle w:val="InterlineGlossWithTrans"/>
        <w:tabs>
          <w:tab w:val="left" w:pos="533"/>
          <w:tab w:val="left" w:pos="2117"/>
          <w:tab w:val="left" w:pos="2711"/>
          <w:tab w:val="left" w:pos="2975"/>
        </w:tabs>
      </w:pPr>
      <w:r>
        <w:tab/>
        <w:t>tju-umaq-u</w:t>
      </w:r>
      <w:r>
        <w:tab/>
        <w:t>anan</w:t>
      </w:r>
      <w:r>
        <w:tab/>
        <w:t>a</w:t>
      </w:r>
      <w:r>
        <w:tab/>
        <w:t>kaiv</w:t>
      </w:r>
    </w:p>
    <w:p w14:paraId="0FA8C287" w14:textId="77777777" w:rsidR="00800AD8" w:rsidRDefault="00800AD8" w:rsidP="00E84863">
      <w:pPr>
        <w:pStyle w:val="InterlineTransNoFree"/>
        <w:tabs>
          <w:tab w:val="left" w:pos="2117"/>
          <w:tab w:val="left" w:pos="2711"/>
          <w:tab w:val="left" w:pos="2975"/>
          <w:tab w:val="right" w:pos="8789"/>
        </w:tabs>
      </w:pPr>
      <w:r>
        <w:tab/>
        <w:t>there-house-</w:t>
      </w:r>
      <w:r>
        <w:rPr>
          <w:smallCaps/>
        </w:rPr>
        <w:t>imp</w:t>
      </w:r>
      <w:r>
        <w:tab/>
        <w:t>still</w:t>
      </w:r>
      <w:r>
        <w:rPr>
          <w:smallCaps/>
        </w:rPr>
        <w:tab/>
        <w:t>c</w:t>
      </w:r>
      <w:r>
        <w:rPr>
          <w:smallCaps/>
        </w:rPr>
        <w:tab/>
      </w:r>
      <w:r>
        <w:t>meal</w:t>
      </w:r>
      <w:r w:rsidR="00E84863">
        <w:tab/>
        <w:t>“Go home and have supper.”</w:t>
      </w:r>
    </w:p>
    <w:p w14:paraId="583B6346" w14:textId="77777777" w:rsidR="00800AD8" w:rsidRDefault="00DC1AE0" w:rsidP="001B1EB4">
      <w:pPr>
        <w:pStyle w:val="InterlineText"/>
        <w:tabs>
          <w:tab w:val="left" w:pos="533"/>
          <w:tab w:val="left" w:pos="1232"/>
          <w:tab w:val="left" w:pos="2006"/>
          <w:tab w:val="left" w:pos="2270"/>
          <w:tab w:val="left" w:pos="4409"/>
          <w:tab w:val="left" w:pos="4673"/>
          <w:tab w:val="left" w:pos="6347"/>
          <w:tab w:val="left" w:pos="6836"/>
        </w:tabs>
      </w:pPr>
      <w:r w:rsidRPr="003A1D48">
        <w:rPr>
          <w:rStyle w:val="InterlineTextNumChar"/>
        </w:rPr>
        <w:t>019</w:t>
      </w:r>
      <w:r w:rsidR="00800AD8">
        <w:tab/>
        <w:t>tsikel</w:t>
      </w:r>
      <w:r w:rsidR="00800AD8">
        <w:tab/>
        <w:t>anga</w:t>
      </w:r>
      <w:r w:rsidR="00800AD8">
        <w:tab/>
        <w:t>a</w:t>
      </w:r>
      <w:r w:rsidR="00800AD8">
        <w:tab/>
        <w:t>maqatsuvutsuvung</w:t>
      </w:r>
      <w:r w:rsidR="00800AD8">
        <w:tab/>
        <w:t>a</w:t>
      </w:r>
      <w:r w:rsidR="00800AD8">
        <w:tab/>
        <w:t>ramaîemaîeng,</w:t>
      </w:r>
      <w:r w:rsidR="00800AD8">
        <w:tab/>
        <w:t>sa</w:t>
      </w:r>
      <w:r w:rsidR="001B1EB4">
        <w:tab/>
        <w:t>seman</w:t>
      </w:r>
    </w:p>
    <w:p w14:paraId="795C510A" w14:textId="77777777" w:rsidR="00800AD8" w:rsidRDefault="00800AD8" w:rsidP="001B1EB4">
      <w:pPr>
        <w:pStyle w:val="InterlineGlossWithTrans"/>
        <w:tabs>
          <w:tab w:val="left" w:pos="533"/>
          <w:tab w:val="left" w:pos="1232"/>
          <w:tab w:val="left" w:pos="2006"/>
          <w:tab w:val="left" w:pos="2270"/>
          <w:tab w:val="left" w:pos="4409"/>
          <w:tab w:val="left" w:pos="4673"/>
          <w:tab w:val="left" w:pos="6347"/>
          <w:tab w:val="left" w:pos="6836"/>
        </w:tabs>
      </w:pPr>
      <w:r>
        <w:tab/>
        <w:t>tsikel</w:t>
      </w:r>
      <w:r>
        <w:tab/>
        <w:t>anga</w:t>
      </w:r>
      <w:r>
        <w:tab/>
        <w:t>a</w:t>
      </w:r>
      <w:r>
        <w:tab/>
        <w:t>ma-qa-tsuvu-tsuvung</w:t>
      </w:r>
      <w:r>
        <w:tab/>
        <w:t>a</w:t>
      </w:r>
      <w:r w:rsidR="00C45180">
        <w:tab/>
      </w:r>
      <w:r>
        <w:t>maîe</w:t>
      </w:r>
      <w:r w:rsidR="00C45180">
        <w:t>=</w:t>
      </w:r>
      <w:r>
        <w:t>ramaîeng</w:t>
      </w:r>
      <w:r>
        <w:tab/>
        <w:t>sa</w:t>
      </w:r>
      <w:r w:rsidR="001B1EB4">
        <w:tab/>
        <w:t>em=sane</w:t>
      </w:r>
    </w:p>
    <w:p w14:paraId="659DD9F4" w14:textId="77777777" w:rsidR="00800AD8" w:rsidRDefault="00800AD8" w:rsidP="001B1EB4">
      <w:pPr>
        <w:pStyle w:val="InterlineTransNoFree"/>
        <w:tabs>
          <w:tab w:val="left" w:pos="1232"/>
          <w:tab w:val="left" w:pos="2006"/>
          <w:tab w:val="left" w:pos="2270"/>
          <w:tab w:val="left" w:pos="4409"/>
          <w:tab w:val="left" w:pos="4673"/>
          <w:tab w:val="left" w:pos="6347"/>
          <w:tab w:val="left" w:pos="6836"/>
        </w:tabs>
      </w:pPr>
      <w:r>
        <w:tab/>
        <w:t>return</w:t>
      </w:r>
      <w:r>
        <w:tab/>
        <w:t>indeed</w:t>
      </w:r>
      <w:r>
        <w:rPr>
          <w:smallCaps/>
        </w:rPr>
        <w:tab/>
        <w:t>c</w:t>
      </w:r>
      <w:r>
        <w:rPr>
          <w:smallCaps/>
        </w:rPr>
        <w:tab/>
        <w:t>stat</w:t>
      </w:r>
      <w:r>
        <w:t>-?-</w:t>
      </w:r>
      <w:r>
        <w:rPr>
          <w:smallCaps/>
        </w:rPr>
        <w:t>red</w:t>
      </w:r>
      <w:r>
        <w:t>-complete</w:t>
      </w:r>
      <w:r>
        <w:rPr>
          <w:smallCaps/>
        </w:rPr>
        <w:tab/>
        <w:t>c</w:t>
      </w:r>
      <w:r>
        <w:rPr>
          <w:smallCaps/>
        </w:rPr>
        <w:tab/>
        <w:t>red</w:t>
      </w:r>
      <w:r>
        <w:t>=adult</w:t>
      </w:r>
      <w:r>
        <w:tab/>
        <w:t>and</w:t>
      </w:r>
      <w:r w:rsidR="001B1EB4">
        <w:tab/>
      </w:r>
      <w:r w:rsidR="001B1EB4">
        <w:rPr>
          <w:smallCaps/>
        </w:rPr>
        <w:t>af</w:t>
      </w:r>
      <w:r w:rsidR="001B1EB4">
        <w:t>=make</w:t>
      </w:r>
    </w:p>
    <w:p w14:paraId="73BF4014" w14:textId="77777777" w:rsidR="00800AD8" w:rsidRDefault="00800AD8" w:rsidP="001B1EB4">
      <w:pPr>
        <w:pStyle w:val="InterlineText"/>
        <w:tabs>
          <w:tab w:val="left" w:pos="533"/>
          <w:tab w:val="left" w:pos="2327"/>
          <w:tab w:val="left" w:pos="2591"/>
          <w:tab w:val="left" w:pos="4730"/>
          <w:tab w:val="left" w:pos="5744"/>
          <w:tab w:val="left" w:pos="6968"/>
          <w:tab w:val="left" w:pos="7232"/>
        </w:tabs>
      </w:pPr>
      <w:r>
        <w:tab/>
        <w:t>veîangaîangaw</w:t>
      </w:r>
      <w:r>
        <w:tab/>
        <w:t>a</w:t>
      </w:r>
      <w:r>
        <w:tab/>
        <w:t>maqatsuvutsuvung,</w:t>
      </w:r>
      <w:r>
        <w:tab/>
        <w:t>seman</w:t>
      </w:r>
      <w:r w:rsidR="001B1EB4">
        <w:tab/>
        <w:t>vutjuvutjuî</w:t>
      </w:r>
      <w:r w:rsidR="001B1EB4">
        <w:tab/>
        <w:t>a</w:t>
      </w:r>
      <w:r w:rsidR="001B1EB4">
        <w:tab/>
        <w:t>ramaîemaîeng.</w:t>
      </w:r>
    </w:p>
    <w:p w14:paraId="0B0A2253" w14:textId="77777777" w:rsidR="00800AD8" w:rsidRDefault="00800AD8" w:rsidP="001B1EB4">
      <w:pPr>
        <w:pStyle w:val="InterlineGlossWithTrans"/>
        <w:tabs>
          <w:tab w:val="left" w:pos="533"/>
          <w:tab w:val="left" w:pos="2327"/>
          <w:tab w:val="left" w:pos="2591"/>
          <w:tab w:val="left" w:pos="4730"/>
          <w:tab w:val="left" w:pos="5744"/>
          <w:tab w:val="left" w:pos="6968"/>
          <w:tab w:val="left" w:pos="7232"/>
        </w:tabs>
      </w:pPr>
      <w:r>
        <w:tab/>
        <w:t>ve-îanga-îangaw</w:t>
      </w:r>
      <w:r>
        <w:tab/>
        <w:t>a</w:t>
      </w:r>
      <w:r>
        <w:tab/>
        <w:t>ma-qa-tsuvu-tsuvung</w:t>
      </w:r>
      <w:r>
        <w:tab/>
        <w:t>em=sane</w:t>
      </w:r>
      <w:r w:rsidR="001B1EB4">
        <w:tab/>
        <w:t>vutju-vutjuî</w:t>
      </w:r>
      <w:r w:rsidR="001B1EB4">
        <w:tab/>
        <w:t>a</w:t>
      </w:r>
      <w:r w:rsidR="001B1EB4">
        <w:tab/>
        <w:t>maîe=ramaîeng</w:t>
      </w:r>
    </w:p>
    <w:p w14:paraId="1ED382BA" w14:textId="77777777" w:rsidR="00800AD8" w:rsidRDefault="00800AD8" w:rsidP="001B1EB4">
      <w:pPr>
        <w:pStyle w:val="InterlineTrans"/>
        <w:tabs>
          <w:tab w:val="left" w:pos="533"/>
          <w:tab w:val="left" w:pos="2327"/>
          <w:tab w:val="left" w:pos="2591"/>
          <w:tab w:val="left" w:pos="4730"/>
          <w:tab w:val="left" w:pos="5744"/>
          <w:tab w:val="left" w:pos="6968"/>
          <w:tab w:val="left" w:pos="7232"/>
        </w:tabs>
      </w:pPr>
      <w:r>
        <w:tab/>
        <w:t>?-</w:t>
      </w:r>
      <w:r>
        <w:rPr>
          <w:smallCaps/>
        </w:rPr>
        <w:t>red</w:t>
      </w:r>
      <w:r>
        <w:t>-plant.sp</w:t>
      </w:r>
      <w:r>
        <w:rPr>
          <w:smallCaps/>
        </w:rPr>
        <w:tab/>
        <w:t>c</w:t>
      </w:r>
      <w:r>
        <w:rPr>
          <w:smallCaps/>
        </w:rPr>
        <w:tab/>
        <w:t>stat</w:t>
      </w:r>
      <w:r>
        <w:t>-?-</w:t>
      </w:r>
      <w:r>
        <w:rPr>
          <w:smallCaps/>
        </w:rPr>
        <w:t>red</w:t>
      </w:r>
      <w:r>
        <w:t>-complete</w:t>
      </w:r>
      <w:r>
        <w:tab/>
      </w:r>
      <w:r>
        <w:rPr>
          <w:smallCaps/>
        </w:rPr>
        <w:t>af</w:t>
      </w:r>
      <w:r>
        <w:t>=make</w:t>
      </w:r>
      <w:r w:rsidR="001B1EB4">
        <w:tab/>
      </w:r>
      <w:r w:rsidR="001B1EB4">
        <w:rPr>
          <w:smallCaps/>
        </w:rPr>
        <w:t>red</w:t>
      </w:r>
      <w:r w:rsidR="001B1EB4">
        <w:t>-meat</w:t>
      </w:r>
      <w:r w:rsidR="001B1EB4">
        <w:rPr>
          <w:smallCaps/>
        </w:rPr>
        <w:tab/>
        <w:t>c</w:t>
      </w:r>
      <w:r w:rsidR="001B1EB4">
        <w:rPr>
          <w:smallCaps/>
        </w:rPr>
        <w:tab/>
        <w:t>red</w:t>
      </w:r>
      <w:r w:rsidR="001B1EB4">
        <w:t>=adult</w:t>
      </w:r>
    </w:p>
    <w:p w14:paraId="334AD25E" w14:textId="77777777" w:rsidR="00800AD8" w:rsidRDefault="00800AD8" w:rsidP="00A8416B">
      <w:pPr>
        <w:pStyle w:val="InterlineFreeCommentFollows"/>
      </w:pPr>
      <w:r>
        <w:t>The young and old go back, and the young make head-wreaths, and the old deal with the meat.</w:t>
      </w:r>
    </w:p>
    <w:p w14:paraId="58752DD9" w14:textId="77777777" w:rsidR="00800AD8" w:rsidRDefault="00A8416B" w:rsidP="00A8416B">
      <w:pPr>
        <w:pStyle w:val="CommentLastWithHalfSpace"/>
      </w:pPr>
      <w:r>
        <w:t>[</w:t>
      </w:r>
      <w:r w:rsidR="00800AD8" w:rsidRPr="001B1EB4">
        <w:rPr>
          <w:i/>
        </w:rPr>
        <w:t>tsikel</w:t>
      </w:r>
      <w:r w:rsidR="00800AD8">
        <w:t xml:space="preserve">: should be </w:t>
      </w:r>
      <w:r w:rsidR="001B1EB4" w:rsidRPr="001B1EB4">
        <w:rPr>
          <w:i/>
        </w:rPr>
        <w:t>em=</w:t>
      </w:r>
      <w:r w:rsidR="00800AD8" w:rsidRPr="001B1EB4">
        <w:rPr>
          <w:i/>
        </w:rPr>
        <w:t>tsike</w:t>
      </w:r>
      <w:r w:rsidR="00800AD8" w:rsidRPr="006C5727">
        <w:rPr>
          <w:i/>
          <w:spacing w:val="20"/>
        </w:rPr>
        <w:t>l</w:t>
      </w:r>
      <w:r w:rsidR="001B1EB4" w:rsidRPr="006C5727">
        <w:rPr>
          <w:spacing w:val="20"/>
        </w:rPr>
        <w:t>?</w:t>
      </w:r>
      <w:r>
        <w:t>]</w:t>
      </w:r>
    </w:p>
    <w:p w14:paraId="226CC589" w14:textId="77777777" w:rsidR="00800AD8" w:rsidRDefault="00DC1AE0" w:rsidP="001B1EB4">
      <w:pPr>
        <w:pStyle w:val="InterlineText"/>
        <w:tabs>
          <w:tab w:val="left" w:pos="533"/>
          <w:tab w:val="left" w:pos="1217"/>
          <w:tab w:val="left" w:pos="1991"/>
          <w:tab w:val="left" w:pos="2255"/>
          <w:tab w:val="left" w:pos="4169"/>
          <w:tab w:val="left" w:pos="4433"/>
          <w:tab w:val="left" w:pos="5177"/>
        </w:tabs>
      </w:pPr>
      <w:r w:rsidRPr="003A1D48">
        <w:rPr>
          <w:rStyle w:val="InterlineTextNumChar"/>
        </w:rPr>
        <w:t>020</w:t>
      </w:r>
      <w:r w:rsidR="00800AD8">
        <w:tab/>
        <w:t>“ari</w:t>
      </w:r>
      <w:r w:rsidR="00800AD8">
        <w:tab/>
        <w:t>anga</w:t>
      </w:r>
      <w:r w:rsidR="00800AD8">
        <w:tab/>
        <w:t>a</w:t>
      </w:r>
      <w:r w:rsidR="00800AD8">
        <w:tab/>
        <w:t>paputsekeî</w:t>
      </w:r>
      <w:r w:rsidR="00800AD8">
        <w:tab/>
        <w:t>a</w:t>
      </w:r>
      <w:r w:rsidR="00800AD8">
        <w:tab/>
        <w:t>sema</w:t>
      </w:r>
      <w:r w:rsidR="00800AD8">
        <w:tab/>
        <w:t>Makalaulauz.”</w:t>
      </w:r>
    </w:p>
    <w:p w14:paraId="41E2DB3B" w14:textId="77777777" w:rsidR="00800AD8" w:rsidRDefault="00800AD8" w:rsidP="001B1EB4">
      <w:pPr>
        <w:pStyle w:val="InterlineGlossWithTrans"/>
        <w:tabs>
          <w:tab w:val="left" w:pos="533"/>
          <w:tab w:val="left" w:pos="1217"/>
          <w:tab w:val="left" w:pos="1991"/>
          <w:tab w:val="left" w:pos="2255"/>
          <w:tab w:val="left" w:pos="4169"/>
          <w:tab w:val="left" w:pos="4433"/>
          <w:tab w:val="left" w:pos="5177"/>
        </w:tabs>
      </w:pPr>
      <w:r>
        <w:tab/>
        <w:t>ari</w:t>
      </w:r>
      <w:r>
        <w:tab/>
        <w:t>anga</w:t>
      </w:r>
      <w:r>
        <w:tab/>
        <w:t>a</w:t>
      </w:r>
      <w:r>
        <w:tab/>
        <w:t>pa-pu-tsekeî</w:t>
      </w:r>
      <w:r>
        <w:tab/>
        <w:t>a</w:t>
      </w:r>
      <w:r>
        <w:tab/>
        <w:t>em=sa</w:t>
      </w:r>
      <w:r>
        <w:tab/>
        <w:t>Makalaulauz</w:t>
      </w:r>
    </w:p>
    <w:p w14:paraId="370144B2" w14:textId="77777777" w:rsidR="00800AD8" w:rsidRDefault="00800AD8" w:rsidP="001B1EB4">
      <w:pPr>
        <w:pStyle w:val="InterlineTrans"/>
        <w:tabs>
          <w:tab w:val="left" w:pos="533"/>
          <w:tab w:val="left" w:pos="1217"/>
          <w:tab w:val="left" w:pos="1991"/>
          <w:tab w:val="left" w:pos="2255"/>
          <w:tab w:val="left" w:pos="4169"/>
          <w:tab w:val="left" w:pos="4433"/>
          <w:tab w:val="left" w:pos="5177"/>
        </w:tabs>
      </w:pPr>
      <w:r>
        <w:tab/>
        <w:t>go.on</w:t>
      </w:r>
      <w:r>
        <w:tab/>
        <w:t>indeed</w:t>
      </w:r>
      <w:r>
        <w:rPr>
          <w:smallCaps/>
        </w:rPr>
        <w:tab/>
        <w:t>c</w:t>
      </w:r>
      <w:r>
        <w:rPr>
          <w:smallCaps/>
        </w:rPr>
        <w:tab/>
      </w:r>
      <w:r>
        <w:t>cause-have-spouse</w:t>
      </w:r>
      <w:r>
        <w:rPr>
          <w:smallCaps/>
        </w:rPr>
        <w:tab/>
        <w:t>c</w:t>
      </w:r>
      <w:r>
        <w:rPr>
          <w:smallCaps/>
        </w:rPr>
        <w:tab/>
        <w:t>af</w:t>
      </w:r>
      <w:r>
        <w:t>=go</w:t>
      </w:r>
      <w:r>
        <w:tab/>
        <w:t>(place)</w:t>
      </w:r>
    </w:p>
    <w:p w14:paraId="46B52779" w14:textId="77777777" w:rsidR="00800AD8" w:rsidRDefault="00800AD8">
      <w:pPr>
        <w:pStyle w:val="InterlineFree"/>
      </w:pPr>
      <w:r>
        <w:t>“Let’s go to Makalaulauz for the wedding.”</w:t>
      </w:r>
    </w:p>
    <w:p w14:paraId="2EB81963" w14:textId="77777777" w:rsidR="00800AD8" w:rsidRDefault="00DC1AE0" w:rsidP="001B1EB4">
      <w:pPr>
        <w:pStyle w:val="InterlineText"/>
        <w:tabs>
          <w:tab w:val="left" w:pos="533"/>
          <w:tab w:val="left" w:pos="1022"/>
          <w:tab w:val="left" w:pos="1661"/>
          <w:tab w:val="left" w:pos="1925"/>
          <w:tab w:val="left" w:pos="4034"/>
          <w:tab w:val="left" w:pos="4688"/>
        </w:tabs>
      </w:pPr>
      <w:r w:rsidRPr="003A1D48">
        <w:rPr>
          <w:rStyle w:val="InterlineTextNumChar"/>
        </w:rPr>
        <w:t>021</w:t>
      </w:r>
      <w:r w:rsidR="00800AD8">
        <w:tab/>
        <w:t>sa</w:t>
      </w:r>
      <w:r w:rsidR="00800AD8">
        <w:tab/>
        <w:t>vaik</w:t>
      </w:r>
      <w:r w:rsidR="00800AD8">
        <w:tab/>
        <w:t>a</w:t>
      </w:r>
      <w:r w:rsidR="00800AD8">
        <w:tab/>
        <w:t>tamaqaîan</w:t>
      </w:r>
      <w:r w:rsidR="00800AD8">
        <w:tab/>
        <w:t>tjaîu</w:t>
      </w:r>
      <w:r w:rsidR="00800AD8">
        <w:tab/>
        <w:t>sasukuzan.</w:t>
      </w:r>
    </w:p>
    <w:p w14:paraId="67B2A8EE" w14:textId="77777777" w:rsidR="00800AD8" w:rsidRDefault="00800AD8" w:rsidP="001B1EB4">
      <w:pPr>
        <w:pStyle w:val="InterlineGlossWithTrans"/>
        <w:tabs>
          <w:tab w:val="left" w:pos="533"/>
          <w:tab w:val="left" w:pos="1022"/>
          <w:tab w:val="left" w:pos="1661"/>
          <w:tab w:val="left" w:pos="1925"/>
          <w:tab w:val="left" w:pos="4034"/>
          <w:tab w:val="left" w:pos="4688"/>
        </w:tabs>
      </w:pPr>
      <w:r>
        <w:tab/>
        <w:t>sa</w:t>
      </w:r>
      <w:r>
        <w:tab/>
        <w:t>vaik</w:t>
      </w:r>
      <w:r>
        <w:tab/>
        <w:t>a</w:t>
      </w:r>
      <w:r>
        <w:tab/>
        <w:t>ta-ma-qaîa-an</w:t>
      </w:r>
      <w:r>
        <w:tab/>
        <w:t>tjaîu</w:t>
      </w:r>
      <w:r>
        <w:tab/>
        <w:t>sa-sukuz-an</w:t>
      </w:r>
    </w:p>
    <w:p w14:paraId="4C07949E" w14:textId="77777777" w:rsidR="00800AD8" w:rsidRDefault="00800AD8" w:rsidP="001B1EB4">
      <w:pPr>
        <w:pStyle w:val="InterlineTrans"/>
        <w:tabs>
          <w:tab w:val="left" w:pos="533"/>
          <w:tab w:val="left" w:pos="1022"/>
          <w:tab w:val="left" w:pos="1661"/>
          <w:tab w:val="left" w:pos="1925"/>
          <w:tab w:val="left" w:pos="4034"/>
          <w:tab w:val="left" w:pos="4688"/>
        </w:tabs>
      </w:pPr>
      <w:r>
        <w:tab/>
        <w:t>and</w:t>
      </w:r>
      <w:r>
        <w:tab/>
        <w:t>leave</w:t>
      </w:r>
      <w:r>
        <w:rPr>
          <w:smallCaps/>
        </w:rPr>
        <w:tab/>
        <w:t>c</w:t>
      </w:r>
      <w:r>
        <w:rPr>
          <w:smallCaps/>
        </w:rPr>
        <w:tab/>
      </w:r>
      <w:r>
        <w:t>?-</w:t>
      </w:r>
      <w:r>
        <w:rPr>
          <w:smallCaps/>
        </w:rPr>
        <w:t>stat</w:t>
      </w:r>
      <w:r>
        <w:t>-outsider-</w:t>
      </w:r>
      <w:r>
        <w:rPr>
          <w:smallCaps/>
        </w:rPr>
        <w:t>nom</w:t>
      </w:r>
      <w:r>
        <w:tab/>
        <w:t>reach</w:t>
      </w:r>
      <w:r>
        <w:tab/>
      </w:r>
      <w:r>
        <w:rPr>
          <w:smallCaps/>
        </w:rPr>
        <w:t>red</w:t>
      </w:r>
      <w:r>
        <w:t>-stop-</w:t>
      </w:r>
      <w:r>
        <w:rPr>
          <w:smallCaps/>
        </w:rPr>
        <w:t>nom</w:t>
      </w:r>
    </w:p>
    <w:p w14:paraId="59DD494A" w14:textId="77777777" w:rsidR="00800AD8" w:rsidRDefault="00800AD8">
      <w:pPr>
        <w:pStyle w:val="InterlineFree"/>
      </w:pPr>
      <w:r>
        <w:t>So the whole village went to the resting place.</w:t>
      </w:r>
    </w:p>
    <w:p w14:paraId="19517832" w14:textId="77777777" w:rsidR="00800AD8" w:rsidRDefault="00DC1AE0" w:rsidP="001B1EB4">
      <w:pPr>
        <w:pStyle w:val="InterlineText"/>
        <w:tabs>
          <w:tab w:val="left" w:pos="533"/>
          <w:tab w:val="left" w:pos="1652"/>
          <w:tab w:val="left" w:pos="3596"/>
        </w:tabs>
      </w:pPr>
      <w:r w:rsidRPr="003A1D48">
        <w:rPr>
          <w:rStyle w:val="InterlineTextNumChar"/>
        </w:rPr>
        <w:t>022</w:t>
      </w:r>
      <w:r w:rsidR="00800AD8">
        <w:tab/>
        <w:t>matu</w:t>
      </w:r>
      <w:r w:rsidR="00800AD8">
        <w:tab/>
        <w:t>matateztez</w:t>
      </w:r>
      <w:r w:rsidR="00800AD8">
        <w:tab/>
        <w:t>sinikuang.</w:t>
      </w:r>
    </w:p>
    <w:p w14:paraId="657CE79C" w14:textId="77777777" w:rsidR="00800AD8" w:rsidRDefault="00800AD8" w:rsidP="001B1EB4">
      <w:pPr>
        <w:pStyle w:val="InterlineGlossWithTrans"/>
        <w:tabs>
          <w:tab w:val="left" w:pos="533"/>
          <w:tab w:val="left" w:pos="1652"/>
          <w:tab w:val="left" w:pos="3596"/>
        </w:tabs>
      </w:pPr>
      <w:r>
        <w:tab/>
        <w:t>ma-tu</w:t>
      </w:r>
      <w:r>
        <w:tab/>
        <w:t>ma-ta-teztez</w:t>
      </w:r>
      <w:r>
        <w:tab/>
        <w:t>in=si-kuang</w:t>
      </w:r>
    </w:p>
    <w:p w14:paraId="03CE3686" w14:textId="77777777" w:rsidR="00800AD8" w:rsidRDefault="00800AD8" w:rsidP="001B1EB4">
      <w:pPr>
        <w:pStyle w:val="InterlineTransNoFree"/>
        <w:tabs>
          <w:tab w:val="left" w:pos="1652"/>
          <w:tab w:val="left" w:pos="3596"/>
          <w:tab w:val="right" w:pos="8789"/>
        </w:tabs>
      </w:pPr>
      <w:r>
        <w:tab/>
      </w:r>
      <w:r>
        <w:rPr>
          <w:smallCaps/>
        </w:rPr>
        <w:t>stat</w:t>
      </w:r>
      <w:r>
        <w:t>-alike</w:t>
      </w:r>
      <w:r>
        <w:tab/>
      </w:r>
      <w:r>
        <w:rPr>
          <w:smallCaps/>
        </w:rPr>
        <w:t>stat</w:t>
      </w:r>
      <w:r>
        <w:t>-?-noise.of.gun</w:t>
      </w:r>
      <w:r>
        <w:tab/>
      </w:r>
      <w:r>
        <w:rPr>
          <w:smallCaps/>
        </w:rPr>
        <w:t>perf</w:t>
      </w:r>
      <w:r>
        <w:t>=</w:t>
      </w:r>
      <w:r>
        <w:rPr>
          <w:smallCaps/>
        </w:rPr>
        <w:t>if</w:t>
      </w:r>
      <w:r>
        <w:t>-firearm</w:t>
      </w:r>
      <w:r w:rsidR="001B1EB4">
        <w:tab/>
        <w:t>Shots echoed round. (?)</w:t>
      </w:r>
    </w:p>
    <w:p w14:paraId="190E66E8" w14:textId="77777777" w:rsidR="00800AD8" w:rsidRDefault="00DC1AE0" w:rsidP="001B1EB4">
      <w:pPr>
        <w:pStyle w:val="InterlineText"/>
        <w:tabs>
          <w:tab w:val="left" w:pos="533"/>
          <w:tab w:val="left" w:pos="1757"/>
          <w:tab w:val="left" w:pos="2351"/>
        </w:tabs>
      </w:pPr>
      <w:r w:rsidRPr="003A1D48">
        <w:rPr>
          <w:rStyle w:val="InterlineTextNumChar"/>
        </w:rPr>
        <w:t>023</w:t>
      </w:r>
      <w:r w:rsidR="00800AD8">
        <w:tab/>
        <w:t>“tsasavu,</w:t>
      </w:r>
      <w:r w:rsidR="00800AD8">
        <w:tab/>
        <w:t>îa</w:t>
      </w:r>
      <w:r w:rsidR="00800AD8">
        <w:tab/>
        <w:t>Tjukutjuku.</w:t>
      </w:r>
    </w:p>
    <w:p w14:paraId="588E9CE9" w14:textId="77777777" w:rsidR="00800AD8" w:rsidRDefault="00800AD8" w:rsidP="001B1EB4">
      <w:pPr>
        <w:pStyle w:val="InterlineGlossWithTrans"/>
        <w:tabs>
          <w:tab w:val="left" w:pos="533"/>
          <w:tab w:val="left" w:pos="1757"/>
          <w:tab w:val="left" w:pos="2351"/>
        </w:tabs>
      </w:pPr>
      <w:r>
        <w:tab/>
        <w:t>tsasaw-u</w:t>
      </w:r>
      <w:r>
        <w:tab/>
        <w:t>îa</w:t>
      </w:r>
      <w:r>
        <w:tab/>
        <w:t>Tjukutjuku</w:t>
      </w:r>
    </w:p>
    <w:p w14:paraId="72266D2F" w14:textId="77777777" w:rsidR="00800AD8" w:rsidRDefault="00800AD8" w:rsidP="001B1EB4">
      <w:pPr>
        <w:pStyle w:val="InterlineTransNoFree"/>
        <w:tabs>
          <w:tab w:val="left" w:pos="1757"/>
          <w:tab w:val="left" w:pos="2351"/>
          <w:tab w:val="right" w:pos="8789"/>
        </w:tabs>
      </w:pPr>
      <w:r>
        <w:tab/>
        <w:t>outside-</w:t>
      </w:r>
      <w:r>
        <w:rPr>
          <w:smallCaps/>
        </w:rPr>
        <w:t>imp</w:t>
      </w:r>
      <w:r>
        <w:tab/>
        <w:t>class</w:t>
      </w:r>
      <w:r>
        <w:tab/>
        <w:t>(name)</w:t>
      </w:r>
      <w:r w:rsidR="001B1EB4">
        <w:tab/>
        <w:t>“Come out, Tjukutjuku clan.</w:t>
      </w:r>
    </w:p>
    <w:p w14:paraId="47379C69" w14:textId="77777777" w:rsidR="00800AD8" w:rsidRDefault="00DC1AE0" w:rsidP="001B1EB4">
      <w:pPr>
        <w:pStyle w:val="InterlineText"/>
        <w:tabs>
          <w:tab w:val="left" w:pos="533"/>
          <w:tab w:val="left" w:pos="1142"/>
          <w:tab w:val="left" w:pos="1916"/>
          <w:tab w:val="left" w:pos="2180"/>
          <w:tab w:val="left" w:pos="3209"/>
        </w:tabs>
      </w:pPr>
      <w:r w:rsidRPr="003A1D48">
        <w:rPr>
          <w:rStyle w:val="InterlineTextNumChar"/>
        </w:rPr>
        <w:t>024</w:t>
      </w:r>
      <w:r w:rsidR="00800AD8">
        <w:tab/>
        <w:t>uzay</w:t>
      </w:r>
      <w:r w:rsidR="00800AD8">
        <w:tab/>
        <w:t>anga</w:t>
      </w:r>
      <w:r w:rsidR="00800AD8">
        <w:tab/>
        <w:t>a</w:t>
      </w:r>
      <w:r w:rsidR="00800AD8">
        <w:tab/>
        <w:t>se</w:t>
      </w:r>
      <w:r w:rsidR="00800AD8">
        <w:tab/>
        <w:t>Makazayazaya.”</w:t>
      </w:r>
    </w:p>
    <w:p w14:paraId="3B783732" w14:textId="77777777" w:rsidR="00800AD8" w:rsidRDefault="00800AD8" w:rsidP="001B1EB4">
      <w:pPr>
        <w:pStyle w:val="InterlineGlossWithTrans"/>
        <w:tabs>
          <w:tab w:val="left" w:pos="533"/>
          <w:tab w:val="left" w:pos="1142"/>
          <w:tab w:val="left" w:pos="1916"/>
          <w:tab w:val="left" w:pos="2180"/>
          <w:tab w:val="left" w:pos="3209"/>
        </w:tabs>
      </w:pPr>
      <w:r>
        <w:tab/>
        <w:t>uzay</w:t>
      </w:r>
      <w:r>
        <w:tab/>
        <w:t>anga</w:t>
      </w:r>
      <w:r>
        <w:tab/>
        <w:t>a</w:t>
      </w:r>
      <w:r>
        <w:tab/>
        <w:t>se</w:t>
      </w:r>
      <w:r>
        <w:tab/>
        <w:t>Makazayazaya</w:t>
      </w:r>
    </w:p>
    <w:p w14:paraId="0DEA44D8" w14:textId="77777777" w:rsidR="00800AD8" w:rsidRDefault="00800AD8" w:rsidP="001B1EB4">
      <w:pPr>
        <w:pStyle w:val="InterlineTransNoFree"/>
        <w:tabs>
          <w:tab w:val="left" w:pos="1142"/>
          <w:tab w:val="left" w:pos="1916"/>
          <w:tab w:val="left" w:pos="2180"/>
          <w:tab w:val="left" w:pos="3209"/>
          <w:tab w:val="right" w:pos="8789"/>
        </w:tabs>
      </w:pPr>
      <w:r>
        <w:tab/>
        <w:t>there</w:t>
      </w:r>
      <w:r>
        <w:tab/>
        <w:t>indeed</w:t>
      </w:r>
      <w:r>
        <w:rPr>
          <w:smallCaps/>
        </w:rPr>
        <w:tab/>
        <w:t>c</w:t>
      </w:r>
      <w:r>
        <w:rPr>
          <w:smallCaps/>
        </w:rPr>
        <w:tab/>
      </w:r>
      <w:r>
        <w:t>person.of</w:t>
      </w:r>
      <w:r>
        <w:tab/>
        <w:t>(place)</w:t>
      </w:r>
      <w:r w:rsidR="001B1EB4">
        <w:tab/>
        <w:t>Makazayazaya people are here.”</w:t>
      </w:r>
    </w:p>
    <w:p w14:paraId="6F5FD77A" w14:textId="77777777" w:rsidR="00800AD8" w:rsidRDefault="00DC1AE0" w:rsidP="001B1EB4">
      <w:pPr>
        <w:pStyle w:val="InterlineText"/>
        <w:tabs>
          <w:tab w:val="left" w:pos="533"/>
          <w:tab w:val="left" w:pos="1232"/>
          <w:tab w:val="left" w:pos="2006"/>
          <w:tab w:val="left" w:pos="2975"/>
        </w:tabs>
      </w:pPr>
      <w:r w:rsidRPr="003A1D48">
        <w:rPr>
          <w:rStyle w:val="InterlineTextNumChar"/>
        </w:rPr>
        <w:t>025</w:t>
      </w:r>
      <w:r w:rsidR="00800AD8">
        <w:tab/>
        <w:t>“uzay</w:t>
      </w:r>
      <w:r w:rsidR="00800AD8">
        <w:tab/>
        <w:t>anga</w:t>
      </w:r>
      <w:r w:rsidR="00800AD8">
        <w:tab/>
        <w:t>nia</w:t>
      </w:r>
      <w:r w:rsidR="00800AD8">
        <w:tab/>
        <w:t>apu.</w:t>
      </w:r>
    </w:p>
    <w:p w14:paraId="4ADA4853" w14:textId="77777777" w:rsidR="00800AD8" w:rsidRDefault="00800AD8" w:rsidP="001B1EB4">
      <w:pPr>
        <w:pStyle w:val="InterlineGlossWithTrans"/>
        <w:tabs>
          <w:tab w:val="left" w:pos="533"/>
          <w:tab w:val="left" w:pos="1232"/>
          <w:tab w:val="left" w:pos="2006"/>
          <w:tab w:val="left" w:pos="2975"/>
        </w:tabs>
      </w:pPr>
      <w:r>
        <w:tab/>
        <w:t>uzay</w:t>
      </w:r>
      <w:r>
        <w:tab/>
        <w:t>anga</w:t>
      </w:r>
      <w:r>
        <w:tab/>
        <w:t>nia</w:t>
      </w:r>
      <w:r>
        <w:tab/>
        <w:t>apu</w:t>
      </w:r>
    </w:p>
    <w:p w14:paraId="33156C4C" w14:textId="77777777" w:rsidR="00800AD8" w:rsidRDefault="00800AD8" w:rsidP="001B1EB4">
      <w:pPr>
        <w:pStyle w:val="InterlineTransNoFree"/>
        <w:tabs>
          <w:tab w:val="left" w:pos="1232"/>
          <w:tab w:val="left" w:pos="2006"/>
          <w:tab w:val="left" w:pos="2975"/>
          <w:tab w:val="right" w:pos="8789"/>
        </w:tabs>
      </w:pPr>
      <w:r>
        <w:tab/>
        <w:t>there</w:t>
      </w:r>
      <w:r>
        <w:tab/>
        <w:t>indeed</w:t>
      </w:r>
      <w:r>
        <w:tab/>
        <w:t>our(</w:t>
      </w:r>
      <w:r>
        <w:rPr>
          <w:smallCaps/>
        </w:rPr>
        <w:t>exc</w:t>
      </w:r>
      <w:r>
        <w:t>)</w:t>
      </w:r>
      <w:r>
        <w:tab/>
        <w:t>betel</w:t>
      </w:r>
      <w:r w:rsidR="001B1EB4">
        <w:tab/>
        <w:t>“Here’s our betel-nut.</w:t>
      </w:r>
    </w:p>
    <w:p w14:paraId="57E878C6" w14:textId="77777777" w:rsidR="00800AD8" w:rsidRDefault="00DC1AE0" w:rsidP="00A03C01">
      <w:pPr>
        <w:pStyle w:val="InterlineText"/>
        <w:tabs>
          <w:tab w:val="left" w:pos="533"/>
          <w:tab w:val="left" w:pos="1022"/>
          <w:tab w:val="left" w:pos="1946"/>
          <w:tab w:val="left" w:pos="2210"/>
          <w:tab w:val="left" w:pos="3869"/>
          <w:tab w:val="left" w:pos="4643"/>
          <w:tab w:val="left" w:pos="5132"/>
          <w:tab w:val="left" w:pos="6056"/>
          <w:tab w:val="left" w:pos="6320"/>
        </w:tabs>
      </w:pPr>
      <w:r w:rsidRPr="003A1D48">
        <w:rPr>
          <w:rStyle w:val="InterlineTextNumChar"/>
        </w:rPr>
        <w:t>026</w:t>
      </w:r>
      <w:r w:rsidR="00800AD8">
        <w:tab/>
        <w:t>ki</w:t>
      </w:r>
      <w:r w:rsidR="00800AD8">
        <w:tab/>
        <w:t>mun</w:t>
      </w:r>
      <w:r w:rsidR="00800AD8">
        <w:tab/>
        <w:t>a</w:t>
      </w:r>
      <w:r w:rsidR="00800AD8">
        <w:tab/>
        <w:t>namaqusaw</w:t>
      </w:r>
      <w:r w:rsidR="00800AD8">
        <w:tab/>
        <w:t>anga,</w:t>
      </w:r>
      <w:r w:rsidR="00800AD8">
        <w:tab/>
        <w:t>ki</w:t>
      </w:r>
      <w:r w:rsidR="00800AD8">
        <w:tab/>
        <w:t>mun</w:t>
      </w:r>
      <w:r w:rsidR="00800AD8">
        <w:tab/>
        <w:t>a</w:t>
      </w:r>
      <w:r w:rsidR="00800AD8">
        <w:tab/>
        <w:t>namavali</w:t>
      </w:r>
    </w:p>
    <w:p w14:paraId="0C6E239E" w14:textId="77777777" w:rsidR="00800AD8" w:rsidRDefault="00800AD8" w:rsidP="00A03C01">
      <w:pPr>
        <w:pStyle w:val="InterlineGlossWithTrans"/>
        <w:tabs>
          <w:tab w:val="left" w:pos="533"/>
          <w:tab w:val="left" w:pos="1022"/>
          <w:tab w:val="left" w:pos="1946"/>
          <w:tab w:val="left" w:pos="2210"/>
          <w:tab w:val="left" w:pos="3869"/>
          <w:tab w:val="left" w:pos="4643"/>
          <w:tab w:val="left" w:pos="5132"/>
          <w:tab w:val="left" w:pos="6056"/>
          <w:tab w:val="left" w:pos="6320"/>
        </w:tabs>
      </w:pPr>
      <w:r>
        <w:tab/>
        <w:t>ki</w:t>
      </w:r>
      <w:r>
        <w:tab/>
        <w:t>mun</w:t>
      </w:r>
      <w:r>
        <w:tab/>
        <w:t>a</w:t>
      </w:r>
      <w:r>
        <w:tab/>
        <w:t>na-ma-qusaw</w:t>
      </w:r>
      <w:r>
        <w:tab/>
        <w:t>anga</w:t>
      </w:r>
      <w:r>
        <w:tab/>
        <w:t>ki</w:t>
      </w:r>
      <w:r>
        <w:tab/>
        <w:t>mun</w:t>
      </w:r>
      <w:r>
        <w:tab/>
        <w:t>a</w:t>
      </w:r>
      <w:r>
        <w:tab/>
        <w:t>na-ma-vali</w:t>
      </w:r>
    </w:p>
    <w:p w14:paraId="78591626" w14:textId="77777777" w:rsidR="00800AD8" w:rsidRDefault="00800AD8" w:rsidP="00A03C01">
      <w:pPr>
        <w:pStyle w:val="InterlineTransNoFree"/>
        <w:tabs>
          <w:tab w:val="left" w:pos="1022"/>
          <w:tab w:val="left" w:pos="1946"/>
          <w:tab w:val="left" w:pos="2210"/>
          <w:tab w:val="left" w:pos="3869"/>
          <w:tab w:val="left" w:pos="4643"/>
          <w:tab w:val="left" w:pos="5132"/>
          <w:tab w:val="left" w:pos="6056"/>
          <w:tab w:val="left" w:pos="6320"/>
        </w:tabs>
      </w:pPr>
      <w:r>
        <w:tab/>
        <w:t>will</w:t>
      </w:r>
      <w:r>
        <w:tab/>
      </w:r>
      <w:r>
        <w:rPr>
          <w:smallCaps/>
        </w:rPr>
        <w:t>f.</w:t>
      </w:r>
      <w:r>
        <w:t>you(</w:t>
      </w:r>
      <w:r>
        <w:rPr>
          <w:smallCaps/>
        </w:rPr>
        <w:t>p</w:t>
      </w:r>
      <w:r>
        <w:t>)</w:t>
      </w:r>
      <w:r>
        <w:rPr>
          <w:smallCaps/>
        </w:rPr>
        <w:tab/>
        <w:t>c</w:t>
      </w:r>
      <w:r>
        <w:rPr>
          <w:smallCaps/>
        </w:rPr>
        <w:tab/>
        <w:t>past</w:t>
      </w:r>
      <w:r>
        <w:t>-</w:t>
      </w:r>
      <w:r>
        <w:rPr>
          <w:smallCaps/>
        </w:rPr>
        <w:t>stat</w:t>
      </w:r>
      <w:r>
        <w:t>-thirst</w:t>
      </w:r>
      <w:r>
        <w:tab/>
        <w:t>indeed</w:t>
      </w:r>
      <w:r>
        <w:tab/>
        <w:t>will</w:t>
      </w:r>
      <w:r>
        <w:tab/>
      </w:r>
      <w:r>
        <w:rPr>
          <w:smallCaps/>
        </w:rPr>
        <w:t>f.</w:t>
      </w:r>
      <w:r>
        <w:t>you(</w:t>
      </w:r>
      <w:r>
        <w:rPr>
          <w:smallCaps/>
        </w:rPr>
        <w:t>p</w:t>
      </w:r>
      <w:r>
        <w:t>)</w:t>
      </w:r>
      <w:r>
        <w:rPr>
          <w:smallCaps/>
        </w:rPr>
        <w:tab/>
        <w:t>c</w:t>
      </w:r>
      <w:r>
        <w:rPr>
          <w:smallCaps/>
        </w:rPr>
        <w:tab/>
        <w:t>past</w:t>
      </w:r>
      <w:r>
        <w:t>-</w:t>
      </w:r>
      <w:r>
        <w:rPr>
          <w:smallCaps/>
        </w:rPr>
        <w:t>stat</w:t>
      </w:r>
      <w:r>
        <w:t>-wind</w:t>
      </w:r>
    </w:p>
    <w:p w14:paraId="0CB3A106" w14:textId="77777777" w:rsidR="00800AD8" w:rsidRDefault="00A03C01" w:rsidP="00A03C01">
      <w:pPr>
        <w:pStyle w:val="InterlineText"/>
        <w:tabs>
          <w:tab w:val="left" w:pos="533"/>
          <w:tab w:val="left" w:pos="1307"/>
          <w:tab w:val="left" w:pos="1691"/>
          <w:tab w:val="left" w:pos="2450"/>
          <w:tab w:val="left" w:pos="2954"/>
          <w:tab w:val="left" w:pos="3668"/>
        </w:tabs>
      </w:pPr>
      <w:r>
        <w:tab/>
        <w:t>anga</w:t>
      </w:r>
      <w:r w:rsidR="00800AD8">
        <w:t>,</w:t>
      </w:r>
      <w:r w:rsidR="00800AD8">
        <w:tab/>
        <w:t>nu</w:t>
      </w:r>
      <w:r w:rsidR="00800AD8">
        <w:tab/>
        <w:t>sika</w:t>
      </w:r>
      <w:r w:rsidR="00800AD8">
        <w:tab/>
        <w:t>i</w:t>
      </w:r>
      <w:r w:rsidR="00800AD8">
        <w:tab/>
        <w:t>djalan</w:t>
      </w:r>
      <w:r w:rsidR="00800AD8">
        <w:tab/>
        <w:t>anga.”</w:t>
      </w:r>
    </w:p>
    <w:p w14:paraId="62352856" w14:textId="77777777" w:rsidR="00800AD8" w:rsidRDefault="00A03C01" w:rsidP="00A03C01">
      <w:pPr>
        <w:pStyle w:val="InterlineGlossWithTrans"/>
        <w:tabs>
          <w:tab w:val="left" w:pos="533"/>
          <w:tab w:val="left" w:pos="1307"/>
          <w:tab w:val="left" w:pos="1691"/>
          <w:tab w:val="left" w:pos="2450"/>
          <w:tab w:val="left" w:pos="2954"/>
          <w:tab w:val="left" w:pos="3668"/>
        </w:tabs>
      </w:pPr>
      <w:r>
        <w:tab/>
        <w:t>anga</w:t>
      </w:r>
      <w:r w:rsidR="00800AD8">
        <w:tab/>
        <w:t>nu</w:t>
      </w:r>
      <w:r w:rsidR="00800AD8">
        <w:tab/>
        <w:t>sika</w:t>
      </w:r>
      <w:r w:rsidR="00800AD8">
        <w:tab/>
        <w:t>i</w:t>
      </w:r>
      <w:r w:rsidR="00800AD8">
        <w:tab/>
        <w:t>djalan</w:t>
      </w:r>
      <w:r w:rsidR="00800AD8">
        <w:tab/>
        <w:t>anga</w:t>
      </w:r>
    </w:p>
    <w:p w14:paraId="2C595E2F" w14:textId="77777777" w:rsidR="00800AD8" w:rsidRDefault="00A03C01" w:rsidP="00A03C01">
      <w:pPr>
        <w:pStyle w:val="InterlineTrans"/>
        <w:tabs>
          <w:tab w:val="left" w:pos="533"/>
          <w:tab w:val="left" w:pos="1307"/>
          <w:tab w:val="left" w:pos="1691"/>
          <w:tab w:val="left" w:pos="2450"/>
          <w:tab w:val="left" w:pos="2954"/>
          <w:tab w:val="left" w:pos="3668"/>
        </w:tabs>
      </w:pPr>
      <w:r>
        <w:tab/>
        <w:t>indeed</w:t>
      </w:r>
      <w:r w:rsidR="00800AD8">
        <w:tab/>
        <w:t>of</w:t>
      </w:r>
      <w:r w:rsidR="00800AD8">
        <w:tab/>
        <w:t>reason</w:t>
      </w:r>
      <w:r w:rsidR="00800AD8">
        <w:tab/>
      </w:r>
      <w:r w:rsidR="00800AD8">
        <w:rPr>
          <w:smallCaps/>
        </w:rPr>
        <w:t>loc</w:t>
      </w:r>
      <w:r w:rsidR="00800AD8">
        <w:tab/>
        <w:t>road</w:t>
      </w:r>
      <w:r w:rsidR="00800AD8">
        <w:tab/>
        <w:t>indeed</w:t>
      </w:r>
    </w:p>
    <w:p w14:paraId="7B7EFCF9" w14:textId="77777777" w:rsidR="00800AD8" w:rsidRDefault="00800AD8">
      <w:pPr>
        <w:pStyle w:val="InterlineFree"/>
      </w:pPr>
      <w:r>
        <w:t>You will be thirsty and wind-blown from the journey.”</w:t>
      </w:r>
    </w:p>
    <w:p w14:paraId="51BBDCBC" w14:textId="77777777" w:rsidR="00800AD8" w:rsidRDefault="00DC1AE0" w:rsidP="00A03C01">
      <w:pPr>
        <w:pStyle w:val="InterlineText"/>
        <w:tabs>
          <w:tab w:val="left" w:pos="533"/>
          <w:tab w:val="left" w:pos="992"/>
        </w:tabs>
      </w:pPr>
      <w:r w:rsidRPr="003A1D48">
        <w:rPr>
          <w:rStyle w:val="InterlineTextNumChar"/>
        </w:rPr>
        <w:lastRenderedPageBreak/>
        <w:t>027</w:t>
      </w:r>
      <w:r w:rsidR="00800AD8">
        <w:tab/>
        <w:t>“ui</w:t>
      </w:r>
      <w:r w:rsidR="00800AD8">
        <w:tab/>
        <w:t>anga.</w:t>
      </w:r>
    </w:p>
    <w:p w14:paraId="2F0FF0F0" w14:textId="77777777" w:rsidR="00800AD8" w:rsidRDefault="00800AD8" w:rsidP="00A03C01">
      <w:pPr>
        <w:pStyle w:val="InterlineGlossWithTrans"/>
        <w:tabs>
          <w:tab w:val="left" w:pos="533"/>
          <w:tab w:val="left" w:pos="992"/>
        </w:tabs>
      </w:pPr>
      <w:r>
        <w:tab/>
        <w:t>ui</w:t>
      </w:r>
      <w:r>
        <w:tab/>
        <w:t>anga</w:t>
      </w:r>
    </w:p>
    <w:p w14:paraId="119AFC76" w14:textId="77777777" w:rsidR="00800AD8" w:rsidRDefault="00800AD8" w:rsidP="00A03C01">
      <w:pPr>
        <w:pStyle w:val="InterlineTransNoFree"/>
        <w:tabs>
          <w:tab w:val="left" w:pos="992"/>
          <w:tab w:val="right" w:pos="8789"/>
        </w:tabs>
      </w:pPr>
      <w:r>
        <w:tab/>
        <w:t>yes</w:t>
      </w:r>
      <w:r>
        <w:tab/>
        <w:t>indeed</w:t>
      </w:r>
      <w:r w:rsidR="00A03C01">
        <w:tab/>
        <w:t>“Yes indeed,</w:t>
      </w:r>
    </w:p>
    <w:p w14:paraId="01D3E31C" w14:textId="77777777" w:rsidR="00800AD8" w:rsidRDefault="00DC1AE0" w:rsidP="00A03C01">
      <w:pPr>
        <w:pStyle w:val="InterlineText"/>
        <w:tabs>
          <w:tab w:val="left" w:pos="533"/>
          <w:tab w:val="left" w:pos="2192"/>
          <w:tab w:val="left" w:pos="2966"/>
          <w:tab w:val="left" w:pos="4055"/>
          <w:tab w:val="left" w:pos="5714"/>
          <w:tab w:val="left" w:pos="6488"/>
          <w:tab w:val="left" w:pos="7577"/>
        </w:tabs>
      </w:pPr>
      <w:r w:rsidRPr="003A1D48">
        <w:rPr>
          <w:rStyle w:val="InterlineTextNumChar"/>
        </w:rPr>
        <w:t>028</w:t>
      </w:r>
      <w:r w:rsidR="00800AD8">
        <w:tab/>
        <w:t>namaqusaw</w:t>
      </w:r>
      <w:r w:rsidR="00800AD8">
        <w:tab/>
        <w:t>anga</w:t>
      </w:r>
      <w:r w:rsidR="00800AD8">
        <w:tab/>
        <w:t>men,</w:t>
      </w:r>
      <w:r w:rsidR="00800AD8">
        <w:tab/>
        <w:t>namavali</w:t>
      </w:r>
      <w:r w:rsidR="00800AD8">
        <w:tab/>
        <w:t>anga</w:t>
      </w:r>
      <w:r w:rsidR="00A03C01">
        <w:tab/>
        <w:t>men,</w:t>
      </w:r>
      <w:r w:rsidR="00A03C01">
        <w:tab/>
        <w:t>nia</w:t>
      </w:r>
    </w:p>
    <w:p w14:paraId="38BC4B0A" w14:textId="77777777" w:rsidR="00800AD8" w:rsidRDefault="00800AD8" w:rsidP="00A03C01">
      <w:pPr>
        <w:pStyle w:val="InterlineGlossWithTrans"/>
        <w:tabs>
          <w:tab w:val="left" w:pos="533"/>
          <w:tab w:val="left" w:pos="2192"/>
          <w:tab w:val="left" w:pos="2966"/>
          <w:tab w:val="left" w:pos="4055"/>
          <w:tab w:val="left" w:pos="5714"/>
          <w:tab w:val="left" w:pos="6488"/>
          <w:tab w:val="left" w:pos="7577"/>
        </w:tabs>
      </w:pPr>
      <w:r>
        <w:tab/>
        <w:t>na-ma-qusaw</w:t>
      </w:r>
      <w:r>
        <w:tab/>
        <w:t>anga</w:t>
      </w:r>
      <w:r>
        <w:tab/>
        <w:t>amen</w:t>
      </w:r>
      <w:r>
        <w:tab/>
        <w:t>na-ma-vali</w:t>
      </w:r>
      <w:r>
        <w:tab/>
        <w:t>anga</w:t>
      </w:r>
      <w:r w:rsidR="00A03C01">
        <w:tab/>
        <w:t>amen</w:t>
      </w:r>
      <w:r w:rsidR="00A03C01">
        <w:tab/>
        <w:t>nia</w:t>
      </w:r>
    </w:p>
    <w:p w14:paraId="2A979C5F" w14:textId="77777777" w:rsidR="00800AD8" w:rsidRDefault="00800AD8" w:rsidP="00A03C01">
      <w:pPr>
        <w:pStyle w:val="InterlineTransNoFree"/>
        <w:tabs>
          <w:tab w:val="left" w:pos="2192"/>
          <w:tab w:val="left" w:pos="2966"/>
          <w:tab w:val="left" w:pos="4055"/>
          <w:tab w:val="left" w:pos="5714"/>
          <w:tab w:val="left" w:pos="6488"/>
          <w:tab w:val="left" w:pos="7577"/>
        </w:tabs>
      </w:pPr>
      <w:r>
        <w:tab/>
      </w:r>
      <w:r>
        <w:rPr>
          <w:smallCaps/>
        </w:rPr>
        <w:t>past</w:t>
      </w:r>
      <w:r>
        <w:t>-</w:t>
      </w:r>
      <w:r>
        <w:rPr>
          <w:smallCaps/>
        </w:rPr>
        <w:t>stat</w:t>
      </w:r>
      <w:r>
        <w:t>-thirst</w:t>
      </w:r>
      <w:r>
        <w:tab/>
        <w:t>indeed</w:t>
      </w:r>
      <w:r>
        <w:tab/>
      </w:r>
      <w:r>
        <w:rPr>
          <w:smallCaps/>
        </w:rPr>
        <w:t>f.</w:t>
      </w:r>
      <w:r>
        <w:t>we(</w:t>
      </w:r>
      <w:r>
        <w:rPr>
          <w:smallCaps/>
        </w:rPr>
        <w:t>exc</w:t>
      </w:r>
      <w:r>
        <w:t>)</w:t>
      </w:r>
      <w:r>
        <w:tab/>
      </w:r>
      <w:r>
        <w:rPr>
          <w:smallCaps/>
        </w:rPr>
        <w:t>past</w:t>
      </w:r>
      <w:r>
        <w:t>-</w:t>
      </w:r>
      <w:r>
        <w:rPr>
          <w:smallCaps/>
        </w:rPr>
        <w:t>stat</w:t>
      </w:r>
      <w:r>
        <w:t>-wind</w:t>
      </w:r>
      <w:r>
        <w:tab/>
        <w:t>indeed</w:t>
      </w:r>
      <w:r w:rsidR="00A03C01">
        <w:tab/>
      </w:r>
      <w:r w:rsidR="00A03C01">
        <w:rPr>
          <w:smallCaps/>
        </w:rPr>
        <w:t>f.</w:t>
      </w:r>
      <w:r w:rsidR="00A03C01">
        <w:t>we(</w:t>
      </w:r>
      <w:r w:rsidR="00A03C01">
        <w:rPr>
          <w:smallCaps/>
        </w:rPr>
        <w:t>exc</w:t>
      </w:r>
      <w:r w:rsidR="00A03C01">
        <w:t>)</w:t>
      </w:r>
      <w:r w:rsidR="00A03C01">
        <w:tab/>
        <w:t>our(</w:t>
      </w:r>
      <w:r w:rsidR="00A03C01">
        <w:rPr>
          <w:smallCaps/>
        </w:rPr>
        <w:t>exc</w:t>
      </w:r>
      <w:r w:rsidR="00A03C01">
        <w:t>)</w:t>
      </w:r>
    </w:p>
    <w:p w14:paraId="1556BBE9" w14:textId="77777777" w:rsidR="00800AD8" w:rsidRDefault="00800AD8" w:rsidP="00A03C01">
      <w:pPr>
        <w:pStyle w:val="InterlineText"/>
        <w:tabs>
          <w:tab w:val="left" w:pos="533"/>
          <w:tab w:val="left" w:pos="1292"/>
          <w:tab w:val="left" w:pos="1796"/>
          <w:tab w:val="left" w:pos="2510"/>
        </w:tabs>
      </w:pPr>
      <w:r>
        <w:tab/>
        <w:t>sika</w:t>
      </w:r>
      <w:r>
        <w:tab/>
        <w:t>i</w:t>
      </w:r>
      <w:r>
        <w:tab/>
        <w:t>djalan</w:t>
      </w:r>
      <w:r>
        <w:tab/>
        <w:t>anga.”</w:t>
      </w:r>
    </w:p>
    <w:p w14:paraId="3B73937D" w14:textId="77777777" w:rsidR="00800AD8" w:rsidRDefault="00800AD8" w:rsidP="00A03C01">
      <w:pPr>
        <w:pStyle w:val="InterlineGlossWithTrans"/>
        <w:tabs>
          <w:tab w:val="left" w:pos="533"/>
          <w:tab w:val="left" w:pos="1292"/>
          <w:tab w:val="left" w:pos="1796"/>
          <w:tab w:val="left" w:pos="2510"/>
        </w:tabs>
      </w:pPr>
      <w:r>
        <w:tab/>
        <w:t>sika</w:t>
      </w:r>
      <w:r>
        <w:tab/>
        <w:t>i</w:t>
      </w:r>
      <w:r>
        <w:tab/>
        <w:t>djalan</w:t>
      </w:r>
      <w:r>
        <w:tab/>
        <w:t>anga</w:t>
      </w:r>
    </w:p>
    <w:p w14:paraId="5BEE04F1" w14:textId="77777777" w:rsidR="00800AD8" w:rsidRDefault="00800AD8" w:rsidP="00A03C01">
      <w:pPr>
        <w:pStyle w:val="InterlineTrans"/>
        <w:tabs>
          <w:tab w:val="left" w:pos="533"/>
          <w:tab w:val="left" w:pos="1292"/>
          <w:tab w:val="left" w:pos="1796"/>
          <w:tab w:val="left" w:pos="2510"/>
        </w:tabs>
      </w:pPr>
      <w:r>
        <w:tab/>
        <w:t>reason</w:t>
      </w:r>
      <w:r>
        <w:tab/>
      </w:r>
      <w:r>
        <w:rPr>
          <w:smallCaps/>
        </w:rPr>
        <w:t>loc</w:t>
      </w:r>
      <w:r>
        <w:tab/>
        <w:t>road</w:t>
      </w:r>
      <w:r>
        <w:tab/>
        <w:t>indeed</w:t>
      </w:r>
    </w:p>
    <w:p w14:paraId="554065EB" w14:textId="77777777" w:rsidR="00800AD8" w:rsidRDefault="00800AD8">
      <w:pPr>
        <w:pStyle w:val="InterlineFree"/>
      </w:pPr>
      <w:r>
        <w:t>we are thirsty and wind-blown from our journey.</w:t>
      </w:r>
    </w:p>
    <w:p w14:paraId="2292D671" w14:textId="77777777" w:rsidR="00800AD8" w:rsidRDefault="00DC1AE0" w:rsidP="00A03C01">
      <w:pPr>
        <w:pStyle w:val="InterlineText"/>
        <w:tabs>
          <w:tab w:val="left" w:pos="533"/>
          <w:tab w:val="left" w:pos="2837"/>
          <w:tab w:val="left" w:pos="3521"/>
        </w:tabs>
      </w:pPr>
      <w:r w:rsidRPr="003A1D48">
        <w:rPr>
          <w:rStyle w:val="InterlineTextNumChar"/>
        </w:rPr>
        <w:t>029</w:t>
      </w:r>
      <w:r w:rsidR="00800AD8">
        <w:tab/>
        <w:t>sipakatjeluî</w:t>
      </w:r>
      <w:r w:rsidR="00800AD8">
        <w:tab/>
        <w:t>“ari</w:t>
      </w:r>
      <w:r w:rsidR="00800AD8">
        <w:tab/>
        <w:t>anga.</w:t>
      </w:r>
    </w:p>
    <w:p w14:paraId="7639805E" w14:textId="77777777" w:rsidR="00800AD8" w:rsidRDefault="00800AD8" w:rsidP="00A03C01">
      <w:pPr>
        <w:pStyle w:val="InterlineGlossWithTrans"/>
        <w:tabs>
          <w:tab w:val="left" w:pos="533"/>
          <w:tab w:val="left" w:pos="2837"/>
          <w:tab w:val="left" w:pos="3521"/>
        </w:tabs>
      </w:pPr>
      <w:r>
        <w:tab/>
        <w:t>sipaka-tjelu-î</w:t>
      </w:r>
      <w:r>
        <w:tab/>
        <w:t>ari</w:t>
      </w:r>
      <w:r>
        <w:tab/>
        <w:t>anga</w:t>
      </w:r>
    </w:p>
    <w:p w14:paraId="16FE95C1" w14:textId="77777777" w:rsidR="00800AD8" w:rsidRDefault="00800AD8" w:rsidP="00A03C01">
      <w:pPr>
        <w:pStyle w:val="InterlineTransNoFree"/>
        <w:tabs>
          <w:tab w:val="left" w:pos="2837"/>
          <w:tab w:val="left" w:pos="3521"/>
          <w:tab w:val="right" w:pos="8789"/>
        </w:tabs>
      </w:pPr>
      <w:r>
        <w:tab/>
        <w:t>num.of.day-three-times</w:t>
      </w:r>
      <w:r>
        <w:tab/>
        <w:t>go.on</w:t>
      </w:r>
      <w:r>
        <w:tab/>
        <w:t>indeed</w:t>
      </w:r>
      <w:r w:rsidR="00A03C01">
        <w:tab/>
        <w:t>On the third day they said: “Let’s go now.</w:t>
      </w:r>
    </w:p>
    <w:p w14:paraId="3FC3CD7A" w14:textId="77777777" w:rsidR="00800AD8" w:rsidRDefault="00DC1AE0" w:rsidP="00A03C01">
      <w:pPr>
        <w:pStyle w:val="InterlineText"/>
        <w:tabs>
          <w:tab w:val="left" w:pos="533"/>
          <w:tab w:val="left" w:pos="1757"/>
          <w:tab w:val="left" w:pos="2531"/>
          <w:tab w:val="left" w:pos="3125"/>
          <w:tab w:val="left" w:pos="4049"/>
          <w:tab w:val="left" w:pos="5633"/>
          <w:tab w:val="left" w:pos="6227"/>
          <w:tab w:val="left" w:pos="7151"/>
        </w:tabs>
      </w:pPr>
      <w:r w:rsidRPr="003A1D48">
        <w:rPr>
          <w:rStyle w:val="InterlineTextNumChar"/>
        </w:rPr>
        <w:t>030</w:t>
      </w:r>
      <w:r w:rsidR="00800AD8">
        <w:tab/>
        <w:t>mavurvur</w:t>
      </w:r>
      <w:r w:rsidR="00800AD8">
        <w:tab/>
        <w:t>anga</w:t>
      </w:r>
      <w:r w:rsidR="00800AD8">
        <w:tab/>
        <w:t>îa</w:t>
      </w:r>
      <w:r w:rsidR="00800AD8">
        <w:tab/>
        <w:t>tja</w:t>
      </w:r>
      <w:r w:rsidR="00800AD8">
        <w:tab/>
        <w:t>kake÷ian</w:t>
      </w:r>
      <w:r w:rsidR="00800AD8">
        <w:tab/>
        <w:t>îa</w:t>
      </w:r>
      <w:r w:rsidR="00800AD8">
        <w:tab/>
        <w:t>tja</w:t>
      </w:r>
      <w:r w:rsidR="00A03C01">
        <w:tab/>
        <w:t>ramaîemaîeng.”</w:t>
      </w:r>
    </w:p>
    <w:p w14:paraId="55AE9C48" w14:textId="77777777" w:rsidR="00800AD8" w:rsidRDefault="00800AD8" w:rsidP="00A03C01">
      <w:pPr>
        <w:pStyle w:val="InterlineGlossWithTrans"/>
        <w:tabs>
          <w:tab w:val="left" w:pos="533"/>
          <w:tab w:val="left" w:pos="1757"/>
          <w:tab w:val="left" w:pos="2531"/>
          <w:tab w:val="left" w:pos="3125"/>
          <w:tab w:val="left" w:pos="4049"/>
          <w:tab w:val="left" w:pos="5633"/>
          <w:tab w:val="left" w:pos="6227"/>
          <w:tab w:val="left" w:pos="7151"/>
        </w:tabs>
      </w:pPr>
      <w:r>
        <w:tab/>
        <w:t>ma-vurvur</w:t>
      </w:r>
      <w:r>
        <w:tab/>
        <w:t>anga</w:t>
      </w:r>
      <w:r>
        <w:tab/>
        <w:t>îa</w:t>
      </w:r>
      <w:r>
        <w:tab/>
        <w:t>tja</w:t>
      </w:r>
      <w:r>
        <w:tab/>
        <w:t>ka-ke÷i-an</w:t>
      </w:r>
      <w:r>
        <w:tab/>
        <w:t>îa</w:t>
      </w:r>
      <w:r>
        <w:tab/>
        <w:t>tja</w:t>
      </w:r>
      <w:r w:rsidR="00A03C01">
        <w:tab/>
        <w:t>maîe=ramaîeng</w:t>
      </w:r>
    </w:p>
    <w:p w14:paraId="26AE63A1" w14:textId="77777777" w:rsidR="00800AD8" w:rsidRDefault="00800AD8" w:rsidP="00A03C01">
      <w:pPr>
        <w:pStyle w:val="InterlineTrans"/>
        <w:tabs>
          <w:tab w:val="left" w:pos="533"/>
          <w:tab w:val="left" w:pos="1757"/>
          <w:tab w:val="left" w:pos="2531"/>
          <w:tab w:val="left" w:pos="3125"/>
          <w:tab w:val="left" w:pos="4049"/>
          <w:tab w:val="left" w:pos="5633"/>
          <w:tab w:val="left" w:pos="6227"/>
          <w:tab w:val="left" w:pos="7151"/>
        </w:tabs>
      </w:pPr>
      <w:r>
        <w:tab/>
      </w:r>
      <w:r>
        <w:rPr>
          <w:smallCaps/>
        </w:rPr>
        <w:t>stat</w:t>
      </w:r>
      <w:r>
        <w:t>-worry</w:t>
      </w:r>
      <w:r>
        <w:tab/>
        <w:t>indeed</w:t>
      </w:r>
      <w:r>
        <w:tab/>
        <w:t>class</w:t>
      </w:r>
      <w:r>
        <w:tab/>
        <w:t>our(</w:t>
      </w:r>
      <w:r>
        <w:rPr>
          <w:smallCaps/>
        </w:rPr>
        <w:t>inc</w:t>
      </w:r>
      <w:r>
        <w:t>)</w:t>
      </w:r>
      <w:r>
        <w:tab/>
      </w:r>
      <w:r>
        <w:rPr>
          <w:smallCaps/>
        </w:rPr>
        <w:t>red</w:t>
      </w:r>
      <w:r>
        <w:t>-small-</w:t>
      </w:r>
      <w:r>
        <w:rPr>
          <w:smallCaps/>
        </w:rPr>
        <w:t>nom</w:t>
      </w:r>
      <w:r>
        <w:tab/>
        <w:t>class</w:t>
      </w:r>
      <w:r>
        <w:tab/>
        <w:t>our(</w:t>
      </w:r>
      <w:r>
        <w:rPr>
          <w:smallCaps/>
        </w:rPr>
        <w:t>inc</w:t>
      </w:r>
      <w:r>
        <w:t>)</w:t>
      </w:r>
      <w:r w:rsidR="00A03C01">
        <w:tab/>
      </w:r>
      <w:r w:rsidR="00A03C01">
        <w:rPr>
          <w:smallCaps/>
        </w:rPr>
        <w:t>red</w:t>
      </w:r>
      <w:r w:rsidR="00A03C01">
        <w:t>=adult</w:t>
      </w:r>
    </w:p>
    <w:p w14:paraId="0B30D96E" w14:textId="77777777" w:rsidR="00800AD8" w:rsidRDefault="00800AD8" w:rsidP="00A8416B">
      <w:pPr>
        <w:pStyle w:val="InterlineFreeCommentFollows"/>
      </w:pPr>
      <w:r>
        <w:t>Our children and old people will be anxious.”</w:t>
      </w:r>
    </w:p>
    <w:p w14:paraId="6C11FE71" w14:textId="77777777" w:rsidR="00800AD8" w:rsidRDefault="00A8416B" w:rsidP="00A8416B">
      <w:pPr>
        <w:pStyle w:val="CommentLastWithHalfSpace"/>
      </w:pPr>
      <w:r>
        <w:t>[</w:t>
      </w:r>
      <w:r w:rsidR="00800AD8" w:rsidRPr="00A03C01">
        <w:rPr>
          <w:rStyle w:val="VernacularText"/>
        </w:rPr>
        <w:t>mavurvur</w:t>
      </w:r>
      <w:r w:rsidR="00800AD8">
        <w:t xml:space="preserve">: F355 has </w:t>
      </w:r>
      <w:r w:rsidR="00800AD8" w:rsidRPr="00A03C01">
        <w:rPr>
          <w:rStyle w:val="VernacularText"/>
        </w:rPr>
        <w:t>vuruvur</w:t>
      </w:r>
      <w:r>
        <w:t>]</w:t>
      </w:r>
    </w:p>
    <w:p w14:paraId="095B18B6" w14:textId="77777777" w:rsidR="00800AD8" w:rsidRDefault="00DC1AE0" w:rsidP="00A03C01">
      <w:pPr>
        <w:pStyle w:val="InterlineText"/>
        <w:tabs>
          <w:tab w:val="left" w:pos="533"/>
          <w:tab w:val="left" w:pos="1022"/>
          <w:tab w:val="left" w:pos="1706"/>
          <w:tab w:val="left" w:pos="2480"/>
          <w:tab w:val="left" w:pos="2924"/>
          <w:tab w:val="left" w:pos="4508"/>
          <w:tab w:val="left" w:pos="5012"/>
          <w:tab w:val="left" w:pos="6416"/>
          <w:tab w:val="left" w:pos="6905"/>
          <w:tab w:val="left" w:pos="7394"/>
        </w:tabs>
      </w:pPr>
      <w:r w:rsidRPr="003A1D48">
        <w:rPr>
          <w:rStyle w:val="InterlineTextNumChar"/>
        </w:rPr>
        <w:t>031</w:t>
      </w:r>
      <w:r w:rsidR="00800AD8">
        <w:tab/>
        <w:t>ta</w:t>
      </w:r>
      <w:r w:rsidR="00800AD8">
        <w:tab/>
        <w:t>tsaviî</w:t>
      </w:r>
      <w:r w:rsidR="00800AD8">
        <w:tab/>
        <w:t>anga</w:t>
      </w:r>
      <w:r w:rsidR="00800AD8">
        <w:tab/>
        <w:t>ti</w:t>
      </w:r>
      <w:r w:rsidR="00800AD8">
        <w:tab/>
        <w:t>Puîaîuîaîuyan</w:t>
      </w:r>
      <w:r w:rsidR="00800AD8">
        <w:tab/>
        <w:t>i</w:t>
      </w:r>
      <w:r w:rsidR="00800AD8">
        <w:tab/>
        <w:t>Makalaulauz;</w:t>
      </w:r>
      <w:r w:rsidR="00800AD8">
        <w:tab/>
        <w:t>qau</w:t>
      </w:r>
      <w:r w:rsidR="00800AD8">
        <w:tab/>
        <w:t>sa</w:t>
      </w:r>
      <w:r w:rsidR="00A03C01">
        <w:tab/>
        <w:t>ika</w:t>
      </w:r>
    </w:p>
    <w:p w14:paraId="06CFA1B6" w14:textId="77777777" w:rsidR="00800AD8" w:rsidRDefault="00800AD8" w:rsidP="00A03C01">
      <w:pPr>
        <w:pStyle w:val="InterlineGlossWithTrans"/>
        <w:tabs>
          <w:tab w:val="left" w:pos="533"/>
          <w:tab w:val="left" w:pos="1022"/>
          <w:tab w:val="left" w:pos="1706"/>
          <w:tab w:val="left" w:pos="2480"/>
          <w:tab w:val="left" w:pos="2924"/>
          <w:tab w:val="left" w:pos="4508"/>
          <w:tab w:val="left" w:pos="5012"/>
          <w:tab w:val="left" w:pos="6416"/>
          <w:tab w:val="left" w:pos="6905"/>
          <w:tab w:val="left" w:pos="7394"/>
        </w:tabs>
      </w:pPr>
      <w:r>
        <w:tab/>
        <w:t>ta</w:t>
      </w:r>
      <w:r>
        <w:tab/>
        <w:t>tsaviî</w:t>
      </w:r>
      <w:r>
        <w:tab/>
        <w:t>anga</w:t>
      </w:r>
      <w:r>
        <w:tab/>
        <w:t>ti</w:t>
      </w:r>
      <w:r>
        <w:tab/>
        <w:t>Puîaîuîaîuyan</w:t>
      </w:r>
      <w:r>
        <w:tab/>
        <w:t>i</w:t>
      </w:r>
      <w:r>
        <w:tab/>
        <w:t>Makalaulauz</w:t>
      </w:r>
      <w:r>
        <w:tab/>
        <w:t>qau</w:t>
      </w:r>
      <w:r>
        <w:tab/>
        <w:t>sa</w:t>
      </w:r>
      <w:r w:rsidR="00A03C01">
        <w:tab/>
        <w:t>ika</w:t>
      </w:r>
    </w:p>
    <w:p w14:paraId="667B814E" w14:textId="77777777" w:rsidR="00800AD8" w:rsidRDefault="00800AD8" w:rsidP="00A03C01">
      <w:pPr>
        <w:pStyle w:val="InterlineTransNoFree"/>
        <w:tabs>
          <w:tab w:val="left" w:pos="1022"/>
          <w:tab w:val="left" w:pos="1706"/>
          <w:tab w:val="left" w:pos="2480"/>
          <w:tab w:val="left" w:pos="2924"/>
          <w:tab w:val="left" w:pos="4508"/>
          <w:tab w:val="left" w:pos="5012"/>
          <w:tab w:val="left" w:pos="6416"/>
          <w:tab w:val="left" w:pos="6905"/>
          <w:tab w:val="left" w:pos="7394"/>
        </w:tabs>
      </w:pPr>
      <w:r>
        <w:tab/>
        <w:t>one</w:t>
      </w:r>
      <w:r>
        <w:tab/>
        <w:t>year</w:t>
      </w:r>
      <w:r>
        <w:tab/>
        <w:t>indeed</w:t>
      </w:r>
      <w:r>
        <w:tab/>
      </w:r>
      <w:r>
        <w:rPr>
          <w:smallCaps/>
        </w:rPr>
        <w:t>f.h</w:t>
      </w:r>
      <w:r>
        <w:tab/>
        <w:t>(name)</w:t>
      </w:r>
      <w:r>
        <w:tab/>
      </w:r>
      <w:r>
        <w:rPr>
          <w:smallCaps/>
        </w:rPr>
        <w:t>loc</w:t>
      </w:r>
      <w:r>
        <w:tab/>
        <w:t>(place)</w:t>
      </w:r>
      <w:r>
        <w:tab/>
        <w:t>so</w:t>
      </w:r>
      <w:r>
        <w:tab/>
        <w:t>and</w:t>
      </w:r>
      <w:r w:rsidR="00A03C01">
        <w:tab/>
        <w:t>not</w:t>
      </w:r>
    </w:p>
    <w:p w14:paraId="2B1C8466" w14:textId="77777777" w:rsidR="00800AD8" w:rsidRDefault="00800AD8" w:rsidP="00A03C01">
      <w:pPr>
        <w:pStyle w:val="InterlineText"/>
        <w:tabs>
          <w:tab w:val="left" w:pos="533"/>
        </w:tabs>
      </w:pPr>
      <w:r>
        <w:tab/>
        <w:t>puaîak.</w:t>
      </w:r>
    </w:p>
    <w:p w14:paraId="00100896" w14:textId="77777777" w:rsidR="00800AD8" w:rsidRDefault="00800AD8" w:rsidP="00A03C01">
      <w:pPr>
        <w:pStyle w:val="InterlineGlossWithTrans"/>
        <w:tabs>
          <w:tab w:val="left" w:pos="533"/>
        </w:tabs>
      </w:pPr>
      <w:r>
        <w:tab/>
        <w:t>pu-aîak</w:t>
      </w:r>
    </w:p>
    <w:p w14:paraId="02261992" w14:textId="77777777" w:rsidR="00800AD8" w:rsidRDefault="00800AD8" w:rsidP="00A03C01">
      <w:pPr>
        <w:pStyle w:val="InterlineTransNoFree"/>
        <w:tabs>
          <w:tab w:val="right" w:pos="8789"/>
        </w:tabs>
      </w:pPr>
      <w:r>
        <w:tab/>
        <w:t>have-child</w:t>
      </w:r>
      <w:r w:rsidR="00A03C01">
        <w:tab/>
        <w:t>Puîaîuîaîuyan was a year in Makalaulauz; but no child was born.</w:t>
      </w:r>
    </w:p>
    <w:p w14:paraId="0AAF9690" w14:textId="77777777" w:rsidR="00800AD8" w:rsidRDefault="00DC1AE0" w:rsidP="00A03C01">
      <w:pPr>
        <w:pStyle w:val="InterlineText"/>
        <w:tabs>
          <w:tab w:val="left" w:pos="533"/>
          <w:tab w:val="left" w:pos="1322"/>
        </w:tabs>
      </w:pPr>
      <w:r w:rsidRPr="003A1D48">
        <w:rPr>
          <w:rStyle w:val="InterlineTextNumChar"/>
        </w:rPr>
        <w:t>032</w:t>
      </w:r>
      <w:r w:rsidR="00800AD8">
        <w:tab/>
        <w:t>“sa-u,</w:t>
      </w:r>
      <w:r w:rsidR="00800AD8">
        <w:tab/>
        <w:t>Vungavan.</w:t>
      </w:r>
    </w:p>
    <w:p w14:paraId="0D2FCD01" w14:textId="77777777" w:rsidR="00800AD8" w:rsidRDefault="00800AD8" w:rsidP="00A03C01">
      <w:pPr>
        <w:pStyle w:val="InterlineGlossWithTrans"/>
        <w:tabs>
          <w:tab w:val="left" w:pos="533"/>
          <w:tab w:val="left" w:pos="1322"/>
        </w:tabs>
      </w:pPr>
      <w:r>
        <w:tab/>
        <w:t>sa-u</w:t>
      </w:r>
      <w:r>
        <w:tab/>
        <w:t>Vungavan</w:t>
      </w:r>
    </w:p>
    <w:p w14:paraId="7DD8539B" w14:textId="77777777" w:rsidR="00800AD8" w:rsidRDefault="00800AD8" w:rsidP="00A03C01">
      <w:pPr>
        <w:pStyle w:val="InterlineTransNoFree"/>
        <w:tabs>
          <w:tab w:val="left" w:pos="1322"/>
          <w:tab w:val="right" w:pos="8789"/>
        </w:tabs>
      </w:pPr>
      <w:r>
        <w:tab/>
        <w:t>go-</w:t>
      </w:r>
      <w:r>
        <w:rPr>
          <w:smallCaps/>
        </w:rPr>
        <w:t>imp</w:t>
      </w:r>
      <w:r>
        <w:tab/>
        <w:t>(name)</w:t>
      </w:r>
      <w:r w:rsidR="00A03C01">
        <w:tab/>
        <w:t>“Go, Vungavan,</w:t>
      </w:r>
    </w:p>
    <w:p w14:paraId="6F0C4A73" w14:textId="77777777" w:rsidR="00800AD8" w:rsidRDefault="00DC1AE0" w:rsidP="00A03C01">
      <w:pPr>
        <w:pStyle w:val="InterlineText"/>
        <w:tabs>
          <w:tab w:val="left" w:pos="533"/>
          <w:tab w:val="left" w:pos="1592"/>
          <w:tab w:val="left" w:pos="2426"/>
          <w:tab w:val="left" w:pos="3515"/>
          <w:tab w:val="left" w:pos="4019"/>
          <w:tab w:val="left" w:pos="4688"/>
          <w:tab w:val="left" w:pos="5192"/>
          <w:tab w:val="left" w:pos="6326"/>
          <w:tab w:val="left" w:pos="7190"/>
        </w:tabs>
      </w:pPr>
      <w:r w:rsidRPr="003A1D48">
        <w:rPr>
          <w:rStyle w:val="InterlineTextNumChar"/>
        </w:rPr>
        <w:t>033</w:t>
      </w:r>
      <w:r w:rsidR="00800AD8">
        <w:tab/>
        <w:t>‘idu</w:t>
      </w:r>
      <w:r w:rsidR="00800AD8">
        <w:tab/>
        <w:t>alapan</w:t>
      </w:r>
      <w:r w:rsidR="00800AD8">
        <w:tab/>
        <w:t>amen</w:t>
      </w:r>
      <w:r w:rsidR="00800AD8">
        <w:tab/>
        <w:t>ta</w:t>
      </w:r>
      <w:r w:rsidR="00800AD8">
        <w:tab/>
        <w:t>vaqu</w:t>
      </w:r>
      <w:r w:rsidR="00800AD8">
        <w:tab/>
        <w:t>i</w:t>
      </w:r>
      <w:r w:rsidR="00800AD8">
        <w:tab/>
        <w:t>salang,</w:t>
      </w:r>
      <w:r w:rsidR="00A03C01">
        <w:t>’</w:t>
      </w:r>
      <w:r w:rsidR="00800AD8">
        <w:tab/>
        <w:t>aya-u</w:t>
      </w:r>
      <w:r w:rsidR="00800AD8">
        <w:tab/>
        <w:t>ti</w:t>
      </w:r>
    </w:p>
    <w:p w14:paraId="45911031" w14:textId="77777777" w:rsidR="00800AD8" w:rsidRDefault="00800AD8" w:rsidP="00A03C01">
      <w:pPr>
        <w:pStyle w:val="InterlineGlossWithTrans"/>
        <w:tabs>
          <w:tab w:val="left" w:pos="533"/>
          <w:tab w:val="left" w:pos="1592"/>
          <w:tab w:val="left" w:pos="2426"/>
          <w:tab w:val="left" w:pos="3515"/>
          <w:tab w:val="left" w:pos="4019"/>
          <w:tab w:val="left" w:pos="4688"/>
          <w:tab w:val="left" w:pos="5192"/>
          <w:tab w:val="left" w:pos="6326"/>
          <w:tab w:val="left" w:pos="7190"/>
        </w:tabs>
      </w:pPr>
      <w:r>
        <w:tab/>
        <w:t>id-u</w:t>
      </w:r>
      <w:r>
        <w:tab/>
        <w:t>alap-an</w:t>
      </w:r>
      <w:r>
        <w:tab/>
        <w:t>amen</w:t>
      </w:r>
      <w:r>
        <w:tab/>
        <w:t>ta</w:t>
      </w:r>
      <w:r>
        <w:tab/>
        <w:t>vaqu</w:t>
      </w:r>
      <w:r>
        <w:tab/>
        <w:t>i</w:t>
      </w:r>
      <w:r>
        <w:tab/>
        <w:t>salang</w:t>
      </w:r>
      <w:r>
        <w:tab/>
        <w:t>aya-u</w:t>
      </w:r>
      <w:r>
        <w:tab/>
        <w:t>ti</w:t>
      </w:r>
    </w:p>
    <w:p w14:paraId="69270FB9" w14:textId="77777777" w:rsidR="00800AD8" w:rsidRDefault="00800AD8" w:rsidP="00A03C01">
      <w:pPr>
        <w:pStyle w:val="InterlineTransNoFree"/>
        <w:tabs>
          <w:tab w:val="left" w:pos="1592"/>
          <w:tab w:val="left" w:pos="2426"/>
          <w:tab w:val="left" w:pos="3515"/>
          <w:tab w:val="left" w:pos="4019"/>
          <w:tab w:val="left" w:pos="4688"/>
          <w:tab w:val="left" w:pos="5192"/>
          <w:tab w:val="left" w:pos="6326"/>
          <w:tab w:val="left" w:pos="7190"/>
        </w:tabs>
      </w:pPr>
      <w:r>
        <w:tab/>
        <w:t>come-</w:t>
      </w:r>
      <w:r>
        <w:rPr>
          <w:smallCaps/>
        </w:rPr>
        <w:t>imp</w:t>
      </w:r>
      <w:r>
        <w:tab/>
        <w:t>take-</w:t>
      </w:r>
      <w:r>
        <w:rPr>
          <w:smallCaps/>
        </w:rPr>
        <w:t>lf</w:t>
      </w:r>
      <w:r>
        <w:tab/>
      </w:r>
      <w:r>
        <w:rPr>
          <w:smallCaps/>
        </w:rPr>
        <w:t>f.</w:t>
      </w:r>
      <w:r>
        <w:t>we(</w:t>
      </w:r>
      <w:r>
        <w:rPr>
          <w:smallCaps/>
        </w:rPr>
        <w:t>exc</w:t>
      </w:r>
      <w:r>
        <w:t>)</w:t>
      </w:r>
      <w:r>
        <w:tab/>
      </w:r>
      <w:r>
        <w:rPr>
          <w:smallCaps/>
        </w:rPr>
        <w:t>obl</w:t>
      </w:r>
      <w:r>
        <w:tab/>
        <w:t>millet</w:t>
      </w:r>
      <w:r>
        <w:tab/>
      </w:r>
      <w:r>
        <w:rPr>
          <w:smallCaps/>
        </w:rPr>
        <w:t>loc</w:t>
      </w:r>
      <w:r w:rsidR="00A03C01">
        <w:tab/>
        <w:t>grain.store</w:t>
      </w:r>
      <w:r>
        <w:tab/>
        <w:t>say-</w:t>
      </w:r>
      <w:r>
        <w:rPr>
          <w:smallCaps/>
        </w:rPr>
        <w:t>imp</w:t>
      </w:r>
      <w:r>
        <w:tab/>
      </w:r>
      <w:r>
        <w:rPr>
          <w:smallCaps/>
        </w:rPr>
        <w:t>f.h</w:t>
      </w:r>
    </w:p>
    <w:p w14:paraId="1A9329F0" w14:textId="77777777" w:rsidR="00800AD8" w:rsidRDefault="00800AD8" w:rsidP="00A03C01">
      <w:pPr>
        <w:pStyle w:val="InterlineText"/>
        <w:tabs>
          <w:tab w:val="left" w:pos="533"/>
        </w:tabs>
      </w:pPr>
      <w:r>
        <w:tab/>
        <w:t>Puîaîuîaîuyan.”</w:t>
      </w:r>
    </w:p>
    <w:p w14:paraId="1ABCAE16" w14:textId="77777777" w:rsidR="00800AD8" w:rsidRDefault="00800AD8" w:rsidP="00A03C01">
      <w:pPr>
        <w:pStyle w:val="InterlineGlossWithTrans"/>
        <w:tabs>
          <w:tab w:val="left" w:pos="533"/>
        </w:tabs>
      </w:pPr>
      <w:r>
        <w:tab/>
        <w:t>Puîaîuîaîuyan</w:t>
      </w:r>
    </w:p>
    <w:p w14:paraId="536F49EC" w14:textId="77777777" w:rsidR="00800AD8" w:rsidRDefault="00800AD8" w:rsidP="00A03C01">
      <w:pPr>
        <w:pStyle w:val="InterlineTransNoFree"/>
        <w:tabs>
          <w:tab w:val="right" w:pos="8789"/>
        </w:tabs>
      </w:pPr>
      <w:r>
        <w:tab/>
        <w:t>(name)</w:t>
      </w:r>
      <w:r w:rsidR="00A03C01">
        <w:tab/>
        <w:t>tell Puîaîuîaîuyan: ‘Get us some millet from the granary.’”</w:t>
      </w:r>
    </w:p>
    <w:p w14:paraId="6F73CAF5" w14:textId="77777777" w:rsidR="00800AD8" w:rsidRDefault="00DC1AE0" w:rsidP="00A03C01">
      <w:pPr>
        <w:pStyle w:val="InterlineText"/>
        <w:tabs>
          <w:tab w:val="left" w:pos="533"/>
          <w:tab w:val="left" w:pos="1127"/>
          <w:tab w:val="left" w:pos="1391"/>
          <w:tab w:val="left" w:pos="2690"/>
          <w:tab w:val="left" w:pos="3614"/>
          <w:tab w:val="left" w:pos="4838"/>
          <w:tab w:val="left" w:pos="5342"/>
        </w:tabs>
      </w:pPr>
      <w:r w:rsidRPr="003A1D48">
        <w:rPr>
          <w:rStyle w:val="InterlineTextNumChar"/>
        </w:rPr>
        <w:t>034</w:t>
      </w:r>
      <w:r w:rsidR="00800AD8">
        <w:tab/>
        <w:t>“aku</w:t>
      </w:r>
      <w:r w:rsidR="00800AD8">
        <w:tab/>
        <w:t>a</w:t>
      </w:r>
      <w:r w:rsidR="00800AD8">
        <w:tab/>
        <w:t>mangtjez</w:t>
      </w:r>
      <w:r w:rsidR="00800AD8">
        <w:tab/>
        <w:t>sun,</w:t>
      </w:r>
      <w:r w:rsidR="00800AD8">
        <w:tab/>
        <w:t>vuvu</w:t>
      </w:r>
      <w:r w:rsidR="00800AD8">
        <w:tab/>
        <w:t>i</w:t>
      </w:r>
      <w:r w:rsidR="00800AD8">
        <w:tab/>
        <w:t>Vungavan?”</w:t>
      </w:r>
    </w:p>
    <w:p w14:paraId="483E0C3E" w14:textId="77777777" w:rsidR="00800AD8" w:rsidRDefault="00800AD8" w:rsidP="00A03C01">
      <w:pPr>
        <w:pStyle w:val="InterlineGlossWithTrans"/>
        <w:tabs>
          <w:tab w:val="left" w:pos="533"/>
          <w:tab w:val="left" w:pos="1127"/>
          <w:tab w:val="left" w:pos="1391"/>
          <w:tab w:val="left" w:pos="2690"/>
          <w:tab w:val="left" w:pos="3614"/>
          <w:tab w:val="left" w:pos="4838"/>
          <w:tab w:val="left" w:pos="5342"/>
        </w:tabs>
      </w:pPr>
      <w:r>
        <w:tab/>
        <w:t>aku</w:t>
      </w:r>
      <w:r>
        <w:tab/>
        <w:t>a</w:t>
      </w:r>
      <w:r>
        <w:tab/>
        <w:t>m-pangetjez</w:t>
      </w:r>
      <w:r>
        <w:tab/>
        <w:t>sun</w:t>
      </w:r>
      <w:r>
        <w:tab/>
        <w:t>vuvu</w:t>
      </w:r>
      <w:r>
        <w:tab/>
        <w:t>i</w:t>
      </w:r>
      <w:r>
        <w:tab/>
        <w:t>Vungavan</w:t>
      </w:r>
    </w:p>
    <w:p w14:paraId="0F688E74" w14:textId="77777777" w:rsidR="00800AD8" w:rsidRDefault="00800AD8" w:rsidP="00A03C01">
      <w:pPr>
        <w:pStyle w:val="InterlineTrans"/>
        <w:tabs>
          <w:tab w:val="left" w:pos="533"/>
          <w:tab w:val="left" w:pos="1127"/>
          <w:tab w:val="left" w:pos="1391"/>
          <w:tab w:val="left" w:pos="2690"/>
          <w:tab w:val="left" w:pos="3614"/>
          <w:tab w:val="left" w:pos="4838"/>
          <w:tab w:val="left" w:pos="5342"/>
        </w:tabs>
      </w:pPr>
      <w:r>
        <w:tab/>
        <w:t>why</w:t>
      </w:r>
      <w:r>
        <w:rPr>
          <w:smallCaps/>
        </w:rPr>
        <w:tab/>
        <w:t>c</w:t>
      </w:r>
      <w:r>
        <w:rPr>
          <w:smallCaps/>
        </w:rPr>
        <w:tab/>
        <w:t>af</w:t>
      </w:r>
      <w:r>
        <w:t>-come</w:t>
      </w:r>
      <w:r>
        <w:tab/>
      </w:r>
      <w:r>
        <w:rPr>
          <w:smallCaps/>
        </w:rPr>
        <w:t>f.</w:t>
      </w:r>
      <w:r>
        <w:t>you(</w:t>
      </w:r>
      <w:r>
        <w:rPr>
          <w:smallCaps/>
        </w:rPr>
        <w:t>s</w:t>
      </w:r>
      <w:r>
        <w:t>)</w:t>
      </w:r>
      <w:r>
        <w:tab/>
        <w:t>grandparent</w:t>
      </w:r>
      <w:r>
        <w:tab/>
      </w:r>
      <w:r>
        <w:rPr>
          <w:smallCaps/>
        </w:rPr>
        <w:t>loc</w:t>
      </w:r>
      <w:r>
        <w:tab/>
        <w:t>(name)</w:t>
      </w:r>
    </w:p>
    <w:p w14:paraId="392DA925" w14:textId="77777777" w:rsidR="00800AD8" w:rsidRDefault="00800AD8">
      <w:pPr>
        <w:pStyle w:val="InterlineFree"/>
      </w:pPr>
      <w:r>
        <w:t>“Why have you come, Granny Vungavan?”</w:t>
      </w:r>
    </w:p>
    <w:p w14:paraId="27BEC257" w14:textId="77777777" w:rsidR="00800AD8" w:rsidRDefault="00DC1AE0" w:rsidP="00A03C01">
      <w:pPr>
        <w:pStyle w:val="InterlineText"/>
        <w:tabs>
          <w:tab w:val="left" w:pos="533"/>
          <w:tab w:val="left" w:pos="1457"/>
          <w:tab w:val="left" w:pos="2051"/>
        </w:tabs>
      </w:pPr>
      <w:r w:rsidRPr="003A1D48">
        <w:rPr>
          <w:rStyle w:val="InterlineTextNumChar"/>
        </w:rPr>
        <w:t>035</w:t>
      </w:r>
      <w:r w:rsidR="00800AD8">
        <w:tab/>
        <w:t>“singelit</w:t>
      </w:r>
      <w:r w:rsidR="00800AD8">
        <w:tab/>
        <w:t>aken</w:t>
      </w:r>
      <w:r w:rsidR="00800AD8">
        <w:tab/>
        <w:t>tjanumun.”</w:t>
      </w:r>
    </w:p>
    <w:p w14:paraId="5C324B89" w14:textId="77777777" w:rsidR="00800AD8" w:rsidRDefault="00800AD8" w:rsidP="00A03C01">
      <w:pPr>
        <w:pStyle w:val="InterlineGlossWithTrans"/>
        <w:tabs>
          <w:tab w:val="left" w:pos="533"/>
          <w:tab w:val="left" w:pos="1457"/>
          <w:tab w:val="left" w:pos="2051"/>
        </w:tabs>
      </w:pPr>
      <w:r>
        <w:tab/>
        <w:t>singelit</w:t>
      </w:r>
      <w:r>
        <w:tab/>
        <w:t>aken</w:t>
      </w:r>
      <w:r>
        <w:tab/>
        <w:t>tjanu-mun</w:t>
      </w:r>
    </w:p>
    <w:p w14:paraId="1088AEFF" w14:textId="77777777" w:rsidR="00800AD8" w:rsidRDefault="00800AD8" w:rsidP="00A03C01">
      <w:pPr>
        <w:pStyle w:val="InterlineTransNoFree"/>
        <w:tabs>
          <w:tab w:val="left" w:pos="1457"/>
          <w:tab w:val="left" w:pos="2051"/>
          <w:tab w:val="right" w:pos="8789"/>
        </w:tabs>
      </w:pPr>
      <w:r>
        <w:tab/>
        <w:t>miss</w:t>
      </w:r>
      <w:r>
        <w:tab/>
      </w:r>
      <w:r w:rsidR="000D5EFB" w:rsidRPr="000D5EFB">
        <w:rPr>
          <w:smallCaps/>
        </w:rPr>
        <w:t>f.I</w:t>
      </w:r>
      <w:r>
        <w:tab/>
      </w:r>
      <w:r>
        <w:rPr>
          <w:smallCaps/>
        </w:rPr>
        <w:t>obl</w:t>
      </w:r>
      <w:r>
        <w:t>-you(</w:t>
      </w:r>
      <w:r>
        <w:rPr>
          <w:smallCaps/>
        </w:rPr>
        <w:t>p</w:t>
      </w:r>
      <w:r>
        <w:t>)</w:t>
      </w:r>
      <w:r w:rsidR="00A03C01">
        <w:tab/>
        <w:t>“I missed you.”</w:t>
      </w:r>
    </w:p>
    <w:p w14:paraId="66AE3983" w14:textId="77777777" w:rsidR="00800AD8" w:rsidRDefault="00DE0E5A" w:rsidP="00A03C01">
      <w:pPr>
        <w:pStyle w:val="InterlineText"/>
        <w:tabs>
          <w:tab w:val="left" w:pos="533"/>
          <w:tab w:val="left" w:pos="1397"/>
          <w:tab w:val="left" w:pos="1871"/>
          <w:tab w:val="left" w:pos="2315"/>
        </w:tabs>
      </w:pPr>
      <w:r w:rsidRPr="003A1D48">
        <w:rPr>
          <w:rStyle w:val="InterlineTextNumChar"/>
        </w:rPr>
        <w:t>036</w:t>
      </w:r>
      <w:r w:rsidR="00800AD8">
        <w:tab/>
        <w:t>“anema</w:t>
      </w:r>
      <w:r w:rsidR="00800AD8">
        <w:tab/>
        <w:t>aya</w:t>
      </w:r>
      <w:r w:rsidR="00800AD8">
        <w:tab/>
        <w:t>ti</w:t>
      </w:r>
      <w:r w:rsidR="00800AD8">
        <w:tab/>
        <w:t>Puîaîuîaîuyan?”</w:t>
      </w:r>
    </w:p>
    <w:p w14:paraId="44E13E5E" w14:textId="77777777" w:rsidR="00800AD8" w:rsidRDefault="00800AD8" w:rsidP="00A03C01">
      <w:pPr>
        <w:pStyle w:val="InterlineGlossWithTrans"/>
        <w:tabs>
          <w:tab w:val="left" w:pos="533"/>
          <w:tab w:val="left" w:pos="1397"/>
          <w:tab w:val="left" w:pos="1871"/>
          <w:tab w:val="left" w:pos="2315"/>
        </w:tabs>
      </w:pPr>
      <w:r>
        <w:tab/>
        <w:t>a-nema</w:t>
      </w:r>
      <w:r>
        <w:tab/>
        <w:t>aya</w:t>
      </w:r>
      <w:r>
        <w:tab/>
        <w:t>ti</w:t>
      </w:r>
      <w:r>
        <w:tab/>
        <w:t>Puîaîuîaîuyan</w:t>
      </w:r>
    </w:p>
    <w:p w14:paraId="10226595" w14:textId="77777777" w:rsidR="00800AD8" w:rsidRDefault="00800AD8" w:rsidP="00A03C01">
      <w:pPr>
        <w:pStyle w:val="InterlineTrans"/>
        <w:tabs>
          <w:tab w:val="left" w:pos="533"/>
          <w:tab w:val="left" w:pos="1397"/>
          <w:tab w:val="left" w:pos="1871"/>
          <w:tab w:val="left" w:pos="2315"/>
          <w:tab w:val="right" w:pos="8789"/>
        </w:tabs>
      </w:pPr>
      <w:r>
        <w:tab/>
        <w:t>?-what</w:t>
      </w:r>
      <w:r>
        <w:tab/>
        <w:t>say</w:t>
      </w:r>
      <w:r>
        <w:tab/>
      </w:r>
      <w:r>
        <w:rPr>
          <w:smallCaps/>
        </w:rPr>
        <w:t>f.h</w:t>
      </w:r>
      <w:r>
        <w:tab/>
        <w:t>(name)</w:t>
      </w:r>
      <w:r w:rsidR="00A03C01">
        <w:tab/>
        <w:t>“What does Puîaîuîaîuyan say?”</w:t>
      </w:r>
    </w:p>
    <w:p w14:paraId="129FB8E8" w14:textId="77777777" w:rsidR="00800AD8" w:rsidRDefault="00A8416B" w:rsidP="00A8416B">
      <w:pPr>
        <w:pStyle w:val="CommentLastWithHalfSpace"/>
      </w:pPr>
      <w:r>
        <w:t>[</w:t>
      </w:r>
      <w:r w:rsidR="00800AD8" w:rsidRPr="00A03C01">
        <w:rPr>
          <w:rStyle w:val="VernacularText"/>
        </w:rPr>
        <w:t>anema aya</w:t>
      </w:r>
      <w:r w:rsidR="00800AD8">
        <w:t xml:space="preserve"> was </w:t>
      </w:r>
      <w:r w:rsidR="00800AD8" w:rsidRPr="00A03C01">
        <w:rPr>
          <w:rStyle w:val="VernacularText"/>
        </w:rPr>
        <w:t>anemaya</w:t>
      </w:r>
      <w:r>
        <w:t>]</w:t>
      </w:r>
    </w:p>
    <w:p w14:paraId="14856377" w14:textId="77777777" w:rsidR="00800AD8" w:rsidRDefault="00DE0E5A" w:rsidP="00A03C01">
      <w:pPr>
        <w:pStyle w:val="InterlineText"/>
        <w:tabs>
          <w:tab w:val="left" w:pos="533"/>
          <w:tab w:val="left" w:pos="1607"/>
          <w:tab w:val="left" w:pos="2201"/>
          <w:tab w:val="left" w:pos="2465"/>
        </w:tabs>
      </w:pPr>
      <w:r w:rsidRPr="003A1D48">
        <w:rPr>
          <w:rStyle w:val="InterlineTextNumChar"/>
        </w:rPr>
        <w:t>037</w:t>
      </w:r>
      <w:r w:rsidR="00800AD8">
        <w:tab/>
        <w:t>“marekutj</w:t>
      </w:r>
      <w:r w:rsidR="00800AD8">
        <w:tab/>
        <w:t>aken</w:t>
      </w:r>
      <w:r w:rsidR="00800AD8">
        <w:tab/>
        <w:t>a</w:t>
      </w:r>
      <w:r w:rsidR="00800AD8">
        <w:tab/>
        <w:t>patjanema.</w:t>
      </w:r>
    </w:p>
    <w:p w14:paraId="5C459522" w14:textId="77777777" w:rsidR="00800AD8" w:rsidRDefault="00800AD8" w:rsidP="00A03C01">
      <w:pPr>
        <w:pStyle w:val="InterlineGlossWithTrans"/>
        <w:tabs>
          <w:tab w:val="left" w:pos="533"/>
          <w:tab w:val="left" w:pos="1607"/>
          <w:tab w:val="left" w:pos="2201"/>
          <w:tab w:val="left" w:pos="2465"/>
        </w:tabs>
      </w:pPr>
      <w:r>
        <w:tab/>
        <w:t>ma-rekutj</w:t>
      </w:r>
      <w:r>
        <w:tab/>
        <w:t>aken</w:t>
      </w:r>
      <w:r>
        <w:tab/>
        <w:t>a</w:t>
      </w:r>
      <w:r>
        <w:tab/>
        <w:t>pa-tja-nema</w:t>
      </w:r>
    </w:p>
    <w:p w14:paraId="74772F70" w14:textId="77777777" w:rsidR="00800AD8" w:rsidRDefault="00800AD8" w:rsidP="000532AB">
      <w:pPr>
        <w:pStyle w:val="InterlineTransNoFree"/>
        <w:tabs>
          <w:tab w:val="left" w:pos="1607"/>
          <w:tab w:val="left" w:pos="2201"/>
          <w:tab w:val="left" w:pos="2465"/>
          <w:tab w:val="right" w:pos="8789"/>
        </w:tabs>
      </w:pPr>
      <w:r>
        <w:tab/>
      </w:r>
      <w:r>
        <w:rPr>
          <w:smallCaps/>
        </w:rPr>
        <w:t>stat</w:t>
      </w:r>
      <w:r>
        <w:t>-fear</w:t>
      </w:r>
      <w:r>
        <w:tab/>
      </w:r>
      <w:r w:rsidR="000D5EFB" w:rsidRPr="000D5EFB">
        <w:rPr>
          <w:smallCaps/>
        </w:rPr>
        <w:t>f.I</w:t>
      </w:r>
      <w:r>
        <w:rPr>
          <w:smallCaps/>
        </w:rPr>
        <w:tab/>
        <w:t>c</w:t>
      </w:r>
      <w:r>
        <w:rPr>
          <w:smallCaps/>
        </w:rPr>
        <w:tab/>
      </w:r>
      <w:r>
        <w:t>cause-more-what</w:t>
      </w:r>
      <w:r w:rsidR="000532AB">
        <w:tab/>
        <w:t>“I was afraid to say anything</w:t>
      </w:r>
    </w:p>
    <w:p w14:paraId="1B63BFB8" w14:textId="77777777" w:rsidR="00800AD8" w:rsidRDefault="00DE0E5A" w:rsidP="000532AB">
      <w:pPr>
        <w:pStyle w:val="InterlineText"/>
        <w:tabs>
          <w:tab w:val="left" w:pos="533"/>
          <w:tab w:val="left" w:pos="1187"/>
          <w:tab w:val="left" w:pos="1571"/>
          <w:tab w:val="left" w:pos="2900"/>
          <w:tab w:val="left" w:pos="3164"/>
          <w:tab w:val="left" w:pos="3998"/>
        </w:tabs>
      </w:pPr>
      <w:r w:rsidRPr="003A1D48">
        <w:rPr>
          <w:rStyle w:val="InterlineTextNumChar"/>
        </w:rPr>
        <w:t>038</w:t>
      </w:r>
      <w:r w:rsidR="00800AD8">
        <w:tab/>
        <w:t>nu</w:t>
      </w:r>
      <w:r w:rsidR="00800AD8">
        <w:tab/>
        <w:t>ku</w:t>
      </w:r>
      <w:r w:rsidR="00800AD8">
        <w:tab/>
        <w:t>patsunan</w:t>
      </w:r>
      <w:r w:rsidR="00800AD8">
        <w:tab/>
        <w:t>a</w:t>
      </w:r>
      <w:r w:rsidR="00800AD8">
        <w:tab/>
        <w:t>namare</w:t>
      </w:r>
      <w:r w:rsidR="00800AD8">
        <w:tab/>
        <w:t>kikavetsengel.”</w:t>
      </w:r>
    </w:p>
    <w:p w14:paraId="5CBEBC33" w14:textId="77777777" w:rsidR="00800AD8" w:rsidRDefault="00800AD8" w:rsidP="000532AB">
      <w:pPr>
        <w:pStyle w:val="InterlineGlossWithTrans"/>
        <w:tabs>
          <w:tab w:val="left" w:pos="533"/>
          <w:tab w:val="left" w:pos="1187"/>
          <w:tab w:val="left" w:pos="1571"/>
          <w:tab w:val="left" w:pos="2900"/>
          <w:tab w:val="left" w:pos="3164"/>
          <w:tab w:val="left" w:pos="3998"/>
        </w:tabs>
      </w:pPr>
      <w:r>
        <w:tab/>
        <w:t>nu</w:t>
      </w:r>
      <w:r>
        <w:tab/>
        <w:t>ku</w:t>
      </w:r>
      <w:r>
        <w:tab/>
        <w:t>pa-tsun-an</w:t>
      </w:r>
      <w:r>
        <w:tab/>
        <w:t>a</w:t>
      </w:r>
      <w:r>
        <w:tab/>
        <w:t>namare</w:t>
      </w:r>
      <w:r>
        <w:tab/>
        <w:t>ki-ka-vetsengel</w:t>
      </w:r>
    </w:p>
    <w:p w14:paraId="1C46DFE0" w14:textId="77777777" w:rsidR="00800AD8" w:rsidRDefault="00800AD8" w:rsidP="000532AB">
      <w:pPr>
        <w:pStyle w:val="InterlineTransNoFree"/>
        <w:tabs>
          <w:tab w:val="left" w:pos="1187"/>
          <w:tab w:val="left" w:pos="1571"/>
          <w:tab w:val="left" w:pos="2900"/>
          <w:tab w:val="left" w:pos="3164"/>
          <w:tab w:val="left" w:pos="3998"/>
          <w:tab w:val="right" w:pos="8789"/>
        </w:tabs>
      </w:pPr>
      <w:r>
        <w:tab/>
        <w:t>when</w:t>
      </w:r>
      <w:r>
        <w:tab/>
        <w:t>I</w:t>
      </w:r>
      <w:r>
        <w:tab/>
        <w:t>cause-see-</w:t>
      </w:r>
      <w:r>
        <w:rPr>
          <w:smallCaps/>
        </w:rPr>
        <w:t>lf</w:t>
      </w:r>
      <w:r>
        <w:rPr>
          <w:smallCaps/>
        </w:rPr>
        <w:tab/>
        <w:t>c</w:t>
      </w:r>
      <w:r>
        <w:rPr>
          <w:smallCaps/>
        </w:rPr>
        <w:tab/>
      </w:r>
      <w:r>
        <w:t>?</w:t>
      </w:r>
      <w:r>
        <w:tab/>
        <w:t>do-main-crop</w:t>
      </w:r>
      <w:r w:rsidR="000532AB">
        <w:tab/>
        <w:t>when I saw all the crops.” (?)</w:t>
      </w:r>
    </w:p>
    <w:p w14:paraId="660744B4" w14:textId="77777777" w:rsidR="00800AD8" w:rsidRDefault="00DE0E5A" w:rsidP="000532AB">
      <w:pPr>
        <w:pStyle w:val="InterlineText"/>
        <w:tabs>
          <w:tab w:val="left" w:pos="533"/>
          <w:tab w:val="left" w:pos="1322"/>
        </w:tabs>
      </w:pPr>
      <w:r w:rsidRPr="003A1D48">
        <w:rPr>
          <w:rStyle w:val="InterlineTextNumChar"/>
        </w:rPr>
        <w:lastRenderedPageBreak/>
        <w:t>039</w:t>
      </w:r>
      <w:r w:rsidR="00800AD8">
        <w:tab/>
        <w:t>“sa-u,</w:t>
      </w:r>
      <w:r w:rsidR="00800AD8">
        <w:tab/>
        <w:t>Vurivuri.</w:t>
      </w:r>
    </w:p>
    <w:p w14:paraId="3FE38D4D" w14:textId="77777777" w:rsidR="00800AD8" w:rsidRDefault="00800AD8" w:rsidP="000532AB">
      <w:pPr>
        <w:pStyle w:val="InterlineGlossWithTrans"/>
        <w:tabs>
          <w:tab w:val="left" w:pos="533"/>
          <w:tab w:val="left" w:pos="1322"/>
        </w:tabs>
      </w:pPr>
      <w:r>
        <w:tab/>
        <w:t>sa-u</w:t>
      </w:r>
      <w:r>
        <w:tab/>
        <w:t>Vurivuri</w:t>
      </w:r>
    </w:p>
    <w:p w14:paraId="17B089A2" w14:textId="77777777" w:rsidR="00800AD8" w:rsidRDefault="00800AD8" w:rsidP="000532AB">
      <w:pPr>
        <w:pStyle w:val="InterlineTransNoFree"/>
        <w:tabs>
          <w:tab w:val="left" w:pos="1322"/>
          <w:tab w:val="right" w:pos="8789"/>
        </w:tabs>
      </w:pPr>
      <w:r>
        <w:tab/>
        <w:t>go-</w:t>
      </w:r>
      <w:r>
        <w:rPr>
          <w:smallCaps/>
        </w:rPr>
        <w:t>imp</w:t>
      </w:r>
      <w:r>
        <w:tab/>
        <w:t>(name)</w:t>
      </w:r>
      <w:r w:rsidR="000532AB">
        <w:tab/>
        <w:t>“Go, Vurivuri,</w:t>
      </w:r>
    </w:p>
    <w:p w14:paraId="6A9CCA57" w14:textId="77777777" w:rsidR="00800AD8" w:rsidRDefault="00DE0E5A" w:rsidP="000532AB">
      <w:pPr>
        <w:pStyle w:val="InterlineText"/>
        <w:tabs>
          <w:tab w:val="left" w:pos="533"/>
          <w:tab w:val="left" w:pos="1652"/>
          <w:tab w:val="left" w:pos="2096"/>
        </w:tabs>
      </w:pPr>
      <w:r w:rsidRPr="003A1D48">
        <w:rPr>
          <w:rStyle w:val="InterlineTextNumChar"/>
        </w:rPr>
        <w:t>040</w:t>
      </w:r>
      <w:r w:rsidR="00800AD8">
        <w:tab/>
        <w:t>qaqivu</w:t>
      </w:r>
      <w:r w:rsidR="00800AD8">
        <w:tab/>
        <w:t>ti</w:t>
      </w:r>
      <w:r w:rsidR="00800AD8">
        <w:tab/>
        <w:t>Puîaîuîaîuyan.”</w:t>
      </w:r>
    </w:p>
    <w:p w14:paraId="1C0B582E" w14:textId="77777777" w:rsidR="00800AD8" w:rsidRDefault="00800AD8" w:rsidP="000532AB">
      <w:pPr>
        <w:pStyle w:val="InterlineGlossWithTrans"/>
        <w:tabs>
          <w:tab w:val="left" w:pos="533"/>
          <w:tab w:val="left" w:pos="1652"/>
          <w:tab w:val="left" w:pos="2096"/>
        </w:tabs>
      </w:pPr>
      <w:r>
        <w:tab/>
        <w:t>qa-qivu</w:t>
      </w:r>
      <w:r>
        <w:tab/>
        <w:t>ti</w:t>
      </w:r>
      <w:r>
        <w:tab/>
        <w:t>Puîaîuîaîuyan</w:t>
      </w:r>
    </w:p>
    <w:p w14:paraId="7A4297C0" w14:textId="77777777" w:rsidR="00800AD8" w:rsidRDefault="00800AD8" w:rsidP="000532AB">
      <w:pPr>
        <w:pStyle w:val="InterlineTransNoFree"/>
        <w:tabs>
          <w:tab w:val="left" w:pos="1652"/>
          <w:tab w:val="left" w:pos="2096"/>
          <w:tab w:val="right" w:pos="8787"/>
        </w:tabs>
      </w:pPr>
      <w:r>
        <w:tab/>
      </w:r>
      <w:r>
        <w:rPr>
          <w:smallCaps/>
        </w:rPr>
        <w:t>red</w:t>
      </w:r>
      <w:r>
        <w:t>-speak</w:t>
      </w:r>
      <w:r>
        <w:tab/>
      </w:r>
      <w:r>
        <w:rPr>
          <w:smallCaps/>
        </w:rPr>
        <w:t>f.h</w:t>
      </w:r>
      <w:r>
        <w:tab/>
        <w:t>(name)</w:t>
      </w:r>
      <w:r w:rsidR="000532AB">
        <w:tab/>
        <w:t>speak to Puîaîuîaîuyan.”</w:t>
      </w:r>
    </w:p>
    <w:p w14:paraId="67C4A60C" w14:textId="77777777" w:rsidR="00800AD8" w:rsidRDefault="00DE0E5A" w:rsidP="000532AB">
      <w:pPr>
        <w:pStyle w:val="InterlineText"/>
        <w:tabs>
          <w:tab w:val="left" w:pos="533"/>
          <w:tab w:val="left" w:pos="1127"/>
          <w:tab w:val="left" w:pos="1391"/>
          <w:tab w:val="left" w:pos="3140"/>
          <w:tab w:val="left" w:pos="4064"/>
          <w:tab w:val="left" w:pos="5288"/>
          <w:tab w:val="left" w:pos="5792"/>
        </w:tabs>
      </w:pPr>
      <w:r w:rsidRPr="003A1D48">
        <w:rPr>
          <w:rStyle w:val="InterlineTextNumChar"/>
        </w:rPr>
        <w:t>041</w:t>
      </w:r>
      <w:r w:rsidR="00800AD8">
        <w:tab/>
        <w:t>“aku</w:t>
      </w:r>
      <w:r w:rsidR="00800AD8">
        <w:tab/>
        <w:t>a</w:t>
      </w:r>
      <w:r w:rsidR="00800AD8">
        <w:tab/>
        <w:t>mangtjeztjez</w:t>
      </w:r>
      <w:r w:rsidR="00800AD8">
        <w:tab/>
        <w:t>sun,</w:t>
      </w:r>
      <w:r w:rsidR="00800AD8">
        <w:tab/>
        <w:t>vuvu</w:t>
      </w:r>
      <w:r w:rsidR="00800AD8">
        <w:tab/>
        <w:t>i</w:t>
      </w:r>
      <w:r w:rsidR="00800AD8">
        <w:tab/>
        <w:t>Vurivuri.”</w:t>
      </w:r>
    </w:p>
    <w:p w14:paraId="7E22F997" w14:textId="77777777" w:rsidR="00800AD8" w:rsidRDefault="00800AD8" w:rsidP="000532AB">
      <w:pPr>
        <w:pStyle w:val="InterlineGlossWithTrans"/>
        <w:tabs>
          <w:tab w:val="left" w:pos="533"/>
          <w:tab w:val="left" w:pos="1127"/>
          <w:tab w:val="left" w:pos="1391"/>
          <w:tab w:val="left" w:pos="3140"/>
          <w:tab w:val="left" w:pos="4064"/>
          <w:tab w:val="left" w:pos="5288"/>
          <w:tab w:val="left" w:pos="5792"/>
        </w:tabs>
      </w:pPr>
      <w:r>
        <w:tab/>
        <w:t>aku</w:t>
      </w:r>
      <w:r>
        <w:tab/>
        <w:t>a</w:t>
      </w:r>
      <w:r>
        <w:tab/>
        <w:t>m-tjez=pangetjez</w:t>
      </w:r>
      <w:r>
        <w:tab/>
        <w:t>sun</w:t>
      </w:r>
      <w:r>
        <w:tab/>
        <w:t>vuvu</w:t>
      </w:r>
      <w:r>
        <w:tab/>
        <w:t>i</w:t>
      </w:r>
      <w:r>
        <w:tab/>
        <w:t>Vurivuri</w:t>
      </w:r>
    </w:p>
    <w:p w14:paraId="1ECE10E4" w14:textId="77777777" w:rsidR="00800AD8" w:rsidRDefault="00800AD8" w:rsidP="000532AB">
      <w:pPr>
        <w:pStyle w:val="InterlineTrans"/>
        <w:tabs>
          <w:tab w:val="left" w:pos="533"/>
          <w:tab w:val="left" w:pos="1127"/>
          <w:tab w:val="left" w:pos="1391"/>
          <w:tab w:val="left" w:pos="3140"/>
          <w:tab w:val="left" w:pos="4064"/>
          <w:tab w:val="left" w:pos="5288"/>
          <w:tab w:val="left" w:pos="5792"/>
        </w:tabs>
      </w:pPr>
      <w:r>
        <w:tab/>
        <w:t>why</w:t>
      </w:r>
      <w:r>
        <w:rPr>
          <w:smallCaps/>
        </w:rPr>
        <w:tab/>
        <w:t>c</w:t>
      </w:r>
      <w:r>
        <w:rPr>
          <w:smallCaps/>
        </w:rPr>
        <w:tab/>
        <w:t>af</w:t>
      </w:r>
      <w:r>
        <w:t>-</w:t>
      </w:r>
      <w:r>
        <w:rPr>
          <w:smallCaps/>
        </w:rPr>
        <w:t>red</w:t>
      </w:r>
      <w:r>
        <w:t>=come</w:t>
      </w:r>
      <w:r>
        <w:tab/>
      </w:r>
      <w:r>
        <w:rPr>
          <w:smallCaps/>
        </w:rPr>
        <w:t>f.</w:t>
      </w:r>
      <w:r>
        <w:t>you(</w:t>
      </w:r>
      <w:r>
        <w:rPr>
          <w:smallCaps/>
        </w:rPr>
        <w:t>s</w:t>
      </w:r>
      <w:r>
        <w:t>)</w:t>
      </w:r>
      <w:r>
        <w:tab/>
        <w:t>grandparent</w:t>
      </w:r>
      <w:r>
        <w:tab/>
      </w:r>
      <w:r>
        <w:rPr>
          <w:smallCaps/>
        </w:rPr>
        <w:t>loc</w:t>
      </w:r>
      <w:r>
        <w:tab/>
        <w:t>(name)</w:t>
      </w:r>
    </w:p>
    <w:p w14:paraId="626AB831" w14:textId="77777777" w:rsidR="00800AD8" w:rsidRDefault="00800AD8">
      <w:pPr>
        <w:pStyle w:val="InterlineFree"/>
      </w:pPr>
      <w:r>
        <w:t>“Why have you come, Granny Vurivuri?”</w:t>
      </w:r>
    </w:p>
    <w:p w14:paraId="332926F0" w14:textId="77777777" w:rsidR="00800AD8" w:rsidRDefault="00DE0E5A" w:rsidP="000532AB">
      <w:pPr>
        <w:pStyle w:val="InterlineText"/>
        <w:tabs>
          <w:tab w:val="left" w:pos="533"/>
          <w:tab w:val="left" w:pos="1592"/>
          <w:tab w:val="left" w:pos="2066"/>
          <w:tab w:val="left" w:pos="2795"/>
          <w:tab w:val="left" w:pos="3794"/>
          <w:tab w:val="left" w:pos="4628"/>
          <w:tab w:val="left" w:pos="5717"/>
          <w:tab w:val="left" w:pos="6221"/>
          <w:tab w:val="left" w:pos="6890"/>
          <w:tab w:val="left" w:pos="7154"/>
        </w:tabs>
      </w:pPr>
      <w:r w:rsidRPr="003A1D48">
        <w:rPr>
          <w:rStyle w:val="InterlineTextNumChar"/>
        </w:rPr>
        <w:t>042</w:t>
      </w:r>
      <w:r w:rsidR="00800AD8">
        <w:tab/>
        <w:t>“‘idu,</w:t>
      </w:r>
      <w:r w:rsidR="000532AB">
        <w:t>’</w:t>
      </w:r>
      <w:r w:rsidR="00800AD8">
        <w:tab/>
        <w:t>aya</w:t>
      </w:r>
      <w:r w:rsidR="00800AD8">
        <w:tab/>
        <w:t>tia</w:t>
      </w:r>
      <w:r w:rsidR="00800AD8">
        <w:tab/>
        <w:t>tjaina,</w:t>
      </w:r>
      <w:r w:rsidR="00800AD8">
        <w:tab/>
        <w:t>‘alapan</w:t>
      </w:r>
      <w:r w:rsidR="00800AD8">
        <w:tab/>
        <w:t>amen</w:t>
      </w:r>
      <w:r w:rsidR="00800AD8">
        <w:tab/>
        <w:t>ta</w:t>
      </w:r>
      <w:r w:rsidR="00800AD8">
        <w:tab/>
        <w:t>vaqu</w:t>
      </w:r>
      <w:r w:rsidR="00800AD8">
        <w:tab/>
        <w:t>a</w:t>
      </w:r>
      <w:r w:rsidR="00800AD8">
        <w:tab/>
        <w:t>sema</w:t>
      </w:r>
    </w:p>
    <w:p w14:paraId="4CC797AF" w14:textId="77777777" w:rsidR="00800AD8" w:rsidRDefault="00800AD8" w:rsidP="000532AB">
      <w:pPr>
        <w:pStyle w:val="InterlineGlossWithTrans"/>
        <w:tabs>
          <w:tab w:val="left" w:pos="533"/>
          <w:tab w:val="left" w:pos="1592"/>
          <w:tab w:val="left" w:pos="2066"/>
          <w:tab w:val="left" w:pos="2795"/>
          <w:tab w:val="left" w:pos="3794"/>
          <w:tab w:val="left" w:pos="4628"/>
          <w:tab w:val="left" w:pos="5717"/>
          <w:tab w:val="left" w:pos="6221"/>
          <w:tab w:val="left" w:pos="6890"/>
          <w:tab w:val="left" w:pos="7154"/>
        </w:tabs>
      </w:pPr>
      <w:r>
        <w:tab/>
        <w:t>id-u</w:t>
      </w:r>
      <w:r>
        <w:tab/>
        <w:t>aya</w:t>
      </w:r>
      <w:r>
        <w:tab/>
        <w:t>ti-a</w:t>
      </w:r>
      <w:r>
        <w:tab/>
        <w:t>tjaina</w:t>
      </w:r>
      <w:r>
        <w:tab/>
        <w:t>alap-an</w:t>
      </w:r>
      <w:r>
        <w:tab/>
        <w:t>amen</w:t>
      </w:r>
      <w:r>
        <w:tab/>
        <w:t>ta</w:t>
      </w:r>
      <w:r>
        <w:tab/>
        <w:t>vaqu</w:t>
      </w:r>
      <w:r>
        <w:tab/>
        <w:t>a</w:t>
      </w:r>
      <w:r>
        <w:tab/>
        <w:t>em=sa</w:t>
      </w:r>
    </w:p>
    <w:p w14:paraId="2012EDE4" w14:textId="77777777" w:rsidR="00800AD8" w:rsidRDefault="00800AD8" w:rsidP="000532AB">
      <w:pPr>
        <w:pStyle w:val="InterlineTransNoFree"/>
        <w:tabs>
          <w:tab w:val="left" w:pos="1592"/>
          <w:tab w:val="left" w:pos="2066"/>
          <w:tab w:val="left" w:pos="2795"/>
          <w:tab w:val="left" w:pos="3794"/>
          <w:tab w:val="left" w:pos="4628"/>
          <w:tab w:val="left" w:pos="5717"/>
          <w:tab w:val="left" w:pos="6221"/>
          <w:tab w:val="left" w:pos="6890"/>
          <w:tab w:val="left" w:pos="7154"/>
        </w:tabs>
      </w:pPr>
      <w:r>
        <w:tab/>
        <w:t>come-</w:t>
      </w:r>
      <w:r>
        <w:rPr>
          <w:smallCaps/>
        </w:rPr>
        <w:t>imp</w:t>
      </w:r>
      <w:r>
        <w:tab/>
        <w:t>say</w:t>
      </w:r>
      <w:r>
        <w:tab/>
      </w:r>
      <w:r>
        <w:rPr>
          <w:smallCaps/>
        </w:rPr>
        <w:t>f.h</w:t>
      </w:r>
      <w:r>
        <w:t>-</w:t>
      </w:r>
      <w:r>
        <w:rPr>
          <w:smallCaps/>
        </w:rPr>
        <w:t>pl</w:t>
      </w:r>
      <w:r>
        <w:tab/>
        <w:t>mother.</w:t>
      </w:r>
      <w:r>
        <w:rPr>
          <w:smallCaps/>
        </w:rPr>
        <w:t>h</w:t>
      </w:r>
      <w:r>
        <w:rPr>
          <w:smallCaps/>
        </w:rPr>
        <w:tab/>
      </w:r>
      <w:r>
        <w:t>take-</w:t>
      </w:r>
      <w:r>
        <w:rPr>
          <w:smallCaps/>
        </w:rPr>
        <w:t>lf</w:t>
      </w:r>
      <w:r>
        <w:tab/>
      </w:r>
      <w:r>
        <w:rPr>
          <w:smallCaps/>
        </w:rPr>
        <w:t>f.</w:t>
      </w:r>
      <w:r>
        <w:t>we(</w:t>
      </w:r>
      <w:r>
        <w:rPr>
          <w:smallCaps/>
        </w:rPr>
        <w:t>exc</w:t>
      </w:r>
      <w:r>
        <w:t>)</w:t>
      </w:r>
      <w:r>
        <w:tab/>
      </w:r>
      <w:r>
        <w:rPr>
          <w:smallCaps/>
        </w:rPr>
        <w:t>obl</w:t>
      </w:r>
      <w:r>
        <w:tab/>
        <w:t>millet</w:t>
      </w:r>
      <w:r>
        <w:rPr>
          <w:smallCaps/>
        </w:rPr>
        <w:tab/>
        <w:t>c</w:t>
      </w:r>
      <w:r>
        <w:rPr>
          <w:smallCaps/>
        </w:rPr>
        <w:tab/>
        <w:t>af</w:t>
      </w:r>
      <w:r>
        <w:t>=go</w:t>
      </w:r>
    </w:p>
    <w:p w14:paraId="113D0B17" w14:textId="77777777" w:rsidR="00800AD8" w:rsidRDefault="00800AD8" w:rsidP="000532AB">
      <w:pPr>
        <w:pStyle w:val="InterlineText"/>
        <w:tabs>
          <w:tab w:val="left" w:pos="533"/>
        </w:tabs>
      </w:pPr>
      <w:r>
        <w:tab/>
        <w:t>salang</w:t>
      </w:r>
      <w:r w:rsidR="000532AB">
        <w:t>’</w:t>
      </w:r>
      <w:r>
        <w:t>.”</w:t>
      </w:r>
    </w:p>
    <w:p w14:paraId="6DDF1ADD" w14:textId="77777777" w:rsidR="00800AD8" w:rsidRDefault="00800AD8" w:rsidP="000532AB">
      <w:pPr>
        <w:pStyle w:val="InterlineGlossWithTrans"/>
        <w:tabs>
          <w:tab w:val="left" w:pos="533"/>
        </w:tabs>
      </w:pPr>
      <w:r>
        <w:tab/>
        <w:t>salang</w:t>
      </w:r>
    </w:p>
    <w:p w14:paraId="23168241" w14:textId="77777777" w:rsidR="00800AD8" w:rsidRDefault="00800AD8" w:rsidP="000532AB">
      <w:pPr>
        <w:pStyle w:val="InterlineTransNoFree"/>
        <w:tabs>
          <w:tab w:val="right" w:pos="8789"/>
        </w:tabs>
      </w:pPr>
      <w:r>
        <w:tab/>
        <w:t>grain.store</w:t>
      </w:r>
      <w:r w:rsidR="000532AB">
        <w:tab/>
        <w:t>“Your mother’s family say: ‘Get some millet for us from the granary.’”</w:t>
      </w:r>
    </w:p>
    <w:p w14:paraId="318FB5BB" w14:textId="77777777" w:rsidR="00800AD8" w:rsidRDefault="00DE0E5A" w:rsidP="000532AB">
      <w:pPr>
        <w:pStyle w:val="InterlineText"/>
        <w:tabs>
          <w:tab w:val="left" w:pos="533"/>
          <w:tab w:val="left" w:pos="1127"/>
          <w:tab w:val="left" w:pos="1391"/>
          <w:tab w:val="left" w:pos="3140"/>
        </w:tabs>
      </w:pPr>
      <w:r w:rsidRPr="003A1D48">
        <w:rPr>
          <w:rStyle w:val="InterlineTextNumChar"/>
        </w:rPr>
        <w:t>043</w:t>
      </w:r>
      <w:r w:rsidR="00800AD8">
        <w:tab/>
        <w:t>“aku</w:t>
      </w:r>
      <w:r w:rsidR="00800AD8">
        <w:tab/>
        <w:t>a</w:t>
      </w:r>
      <w:r w:rsidR="00800AD8">
        <w:tab/>
        <w:t>sikaîaîava</w:t>
      </w:r>
      <w:r w:rsidR="00800AD8">
        <w:tab/>
        <w:t>tjanuaken?”</w:t>
      </w:r>
    </w:p>
    <w:p w14:paraId="713B90A9" w14:textId="77777777" w:rsidR="00800AD8" w:rsidRDefault="00800AD8" w:rsidP="000532AB">
      <w:pPr>
        <w:pStyle w:val="InterlineGlossWithTrans"/>
        <w:tabs>
          <w:tab w:val="left" w:pos="533"/>
          <w:tab w:val="left" w:pos="1127"/>
          <w:tab w:val="left" w:pos="1391"/>
          <w:tab w:val="left" w:pos="3140"/>
        </w:tabs>
      </w:pPr>
      <w:r>
        <w:tab/>
        <w:t>aku</w:t>
      </w:r>
      <w:r>
        <w:tab/>
        <w:t>a</w:t>
      </w:r>
      <w:r>
        <w:tab/>
        <w:t>si-ka-îa-îava</w:t>
      </w:r>
      <w:r>
        <w:tab/>
        <w:t>tjanu-aken</w:t>
      </w:r>
    </w:p>
    <w:p w14:paraId="15299969" w14:textId="77777777" w:rsidR="00800AD8" w:rsidRDefault="00800AD8" w:rsidP="000532AB">
      <w:pPr>
        <w:pStyle w:val="InterlineTransNoFree"/>
        <w:tabs>
          <w:tab w:val="left" w:pos="1127"/>
          <w:tab w:val="left" w:pos="1391"/>
          <w:tab w:val="left" w:pos="3140"/>
          <w:tab w:val="right" w:pos="8787"/>
        </w:tabs>
      </w:pPr>
      <w:r>
        <w:tab/>
        <w:t>why</w:t>
      </w:r>
      <w:r>
        <w:rPr>
          <w:smallCaps/>
        </w:rPr>
        <w:tab/>
        <w:t>c</w:t>
      </w:r>
      <w:r>
        <w:rPr>
          <w:smallCaps/>
        </w:rPr>
        <w:tab/>
        <w:t>if</w:t>
      </w:r>
      <w:r>
        <w:t>-main-</w:t>
      </w:r>
      <w:r>
        <w:rPr>
          <w:smallCaps/>
        </w:rPr>
        <w:t>red</w:t>
      </w:r>
      <w:r>
        <w:t>-wait</w:t>
      </w:r>
      <w:r>
        <w:tab/>
      </w:r>
      <w:r>
        <w:rPr>
          <w:smallCaps/>
        </w:rPr>
        <w:t>obl</w:t>
      </w:r>
      <w:r>
        <w:t>-I</w:t>
      </w:r>
      <w:r w:rsidR="000532AB">
        <w:tab/>
        <w:t>“Why are you waiting for me?”</w:t>
      </w:r>
    </w:p>
    <w:p w14:paraId="77EF07EA" w14:textId="77777777" w:rsidR="00800AD8" w:rsidRDefault="00DE0E5A" w:rsidP="000532AB">
      <w:pPr>
        <w:pStyle w:val="InterlineText"/>
        <w:tabs>
          <w:tab w:val="left" w:pos="533"/>
          <w:tab w:val="left" w:pos="1022"/>
          <w:tab w:val="left" w:pos="1706"/>
          <w:tab w:val="left" w:pos="2540"/>
        </w:tabs>
      </w:pPr>
      <w:r w:rsidRPr="003A1D48">
        <w:rPr>
          <w:rStyle w:val="InterlineTextNumChar"/>
        </w:rPr>
        <w:t>044</w:t>
      </w:r>
      <w:r w:rsidR="00800AD8">
        <w:tab/>
        <w:t>“ui,</w:t>
      </w:r>
      <w:r w:rsidR="00800AD8">
        <w:tab/>
        <w:t>ari,</w:t>
      </w:r>
      <w:r w:rsidR="00800AD8">
        <w:tab/>
        <w:t>anema</w:t>
      </w:r>
      <w:r w:rsidR="00800AD8">
        <w:tab/>
        <w:t>aya?</w:t>
      </w:r>
    </w:p>
    <w:p w14:paraId="280F93BF" w14:textId="77777777" w:rsidR="00800AD8" w:rsidRDefault="00800AD8" w:rsidP="000532AB">
      <w:pPr>
        <w:pStyle w:val="InterlineGlossWithTrans"/>
        <w:tabs>
          <w:tab w:val="left" w:pos="533"/>
          <w:tab w:val="left" w:pos="1022"/>
          <w:tab w:val="left" w:pos="1706"/>
          <w:tab w:val="left" w:pos="2540"/>
        </w:tabs>
      </w:pPr>
      <w:r>
        <w:tab/>
        <w:t>ui</w:t>
      </w:r>
      <w:r>
        <w:tab/>
        <w:t>ari</w:t>
      </w:r>
      <w:r>
        <w:tab/>
        <w:t>a-nema</w:t>
      </w:r>
      <w:r>
        <w:tab/>
        <w:t>aya</w:t>
      </w:r>
    </w:p>
    <w:p w14:paraId="78A3C40D" w14:textId="77777777" w:rsidR="000532AB" w:rsidRDefault="00800AD8" w:rsidP="000532AB">
      <w:pPr>
        <w:pStyle w:val="InterlineTrans"/>
        <w:tabs>
          <w:tab w:val="left" w:pos="533"/>
          <w:tab w:val="left" w:pos="1022"/>
          <w:tab w:val="left" w:pos="1706"/>
          <w:tab w:val="left" w:pos="2540"/>
          <w:tab w:val="right" w:pos="8789"/>
        </w:tabs>
      </w:pPr>
      <w:r>
        <w:tab/>
        <w:t>yes</w:t>
      </w:r>
      <w:r>
        <w:tab/>
        <w:t>go.on</w:t>
      </w:r>
      <w:r>
        <w:tab/>
        <w:t>?-what</w:t>
      </w:r>
      <w:r>
        <w:tab/>
        <w:t>say</w:t>
      </w:r>
      <w:r w:rsidR="000532AB">
        <w:tab/>
        <w:t>“Yes, come on. What does he say?</w:t>
      </w:r>
    </w:p>
    <w:p w14:paraId="3DA5135F" w14:textId="77777777" w:rsidR="00800AD8" w:rsidRDefault="00A8416B" w:rsidP="00A8416B">
      <w:pPr>
        <w:pStyle w:val="CommentLastWithHalfSpace"/>
      </w:pPr>
      <w:r>
        <w:t>[</w:t>
      </w:r>
      <w:r w:rsidR="00800AD8" w:rsidRPr="000532AB">
        <w:rPr>
          <w:rStyle w:val="VernacularText"/>
        </w:rPr>
        <w:t>anema aya</w:t>
      </w:r>
      <w:r w:rsidR="00800AD8">
        <w:t xml:space="preserve"> was </w:t>
      </w:r>
      <w:r w:rsidR="00800AD8" w:rsidRPr="000532AB">
        <w:rPr>
          <w:rStyle w:val="VernacularText"/>
        </w:rPr>
        <w:t>anemaya</w:t>
      </w:r>
      <w:r>
        <w:t>]</w:t>
      </w:r>
    </w:p>
    <w:p w14:paraId="00E4E5AD" w14:textId="77777777" w:rsidR="00800AD8" w:rsidRDefault="00DE0E5A" w:rsidP="000532AB">
      <w:pPr>
        <w:pStyle w:val="InterlineText"/>
        <w:tabs>
          <w:tab w:val="left" w:pos="533"/>
          <w:tab w:val="left" w:pos="1547"/>
          <w:tab w:val="left" w:pos="2021"/>
          <w:tab w:val="left" w:pos="2465"/>
          <w:tab w:val="left" w:pos="3389"/>
          <w:tab w:val="left" w:pos="3653"/>
        </w:tabs>
      </w:pPr>
      <w:r w:rsidRPr="003A1D48">
        <w:rPr>
          <w:rStyle w:val="InterlineTextNumChar"/>
        </w:rPr>
        <w:t>045</w:t>
      </w:r>
      <w:r w:rsidR="00800AD8">
        <w:tab/>
        <w:t>nakuya</w:t>
      </w:r>
      <w:r w:rsidR="00800AD8">
        <w:tab/>
        <w:t>tsu</w:t>
      </w:r>
      <w:r w:rsidR="00800AD8">
        <w:tab/>
        <w:t>ika</w:t>
      </w:r>
      <w:r w:rsidR="00800AD8">
        <w:tab/>
        <w:t>mun</w:t>
      </w:r>
      <w:r w:rsidR="00800AD8">
        <w:tab/>
        <w:t>a</w:t>
      </w:r>
      <w:r w:rsidR="00800AD8">
        <w:tab/>
        <w:t>puaîak.</w:t>
      </w:r>
    </w:p>
    <w:p w14:paraId="684BE03B" w14:textId="77777777" w:rsidR="00800AD8" w:rsidRDefault="00800AD8" w:rsidP="000532AB">
      <w:pPr>
        <w:pStyle w:val="InterlineGlossWithTrans"/>
        <w:tabs>
          <w:tab w:val="left" w:pos="533"/>
          <w:tab w:val="left" w:pos="1547"/>
          <w:tab w:val="left" w:pos="2021"/>
          <w:tab w:val="left" w:pos="2465"/>
          <w:tab w:val="left" w:pos="3389"/>
          <w:tab w:val="left" w:pos="3653"/>
        </w:tabs>
      </w:pPr>
      <w:r>
        <w:tab/>
        <w:t>na-kuya</w:t>
      </w:r>
      <w:r>
        <w:tab/>
        <w:t>tsu</w:t>
      </w:r>
      <w:r>
        <w:tab/>
        <w:t>ika</w:t>
      </w:r>
      <w:r>
        <w:tab/>
        <w:t>mun</w:t>
      </w:r>
      <w:r>
        <w:tab/>
        <w:t>a</w:t>
      </w:r>
      <w:r>
        <w:tab/>
        <w:t>pu-aîak</w:t>
      </w:r>
    </w:p>
    <w:p w14:paraId="41E63517" w14:textId="77777777" w:rsidR="00800AD8" w:rsidRDefault="00800AD8" w:rsidP="000532AB">
      <w:pPr>
        <w:pStyle w:val="InterlineTransNoFree"/>
        <w:tabs>
          <w:tab w:val="left" w:pos="1547"/>
          <w:tab w:val="left" w:pos="2021"/>
          <w:tab w:val="left" w:pos="2465"/>
          <w:tab w:val="left" w:pos="3389"/>
          <w:tab w:val="left" w:pos="3653"/>
          <w:tab w:val="right" w:pos="8787"/>
        </w:tabs>
      </w:pPr>
      <w:r>
        <w:tab/>
      </w:r>
      <w:r>
        <w:rPr>
          <w:smallCaps/>
        </w:rPr>
        <w:t>stat</w:t>
      </w:r>
      <w:r>
        <w:t>-bad</w:t>
      </w:r>
      <w:r>
        <w:tab/>
        <w:t>this</w:t>
      </w:r>
      <w:r>
        <w:tab/>
        <w:t>not</w:t>
      </w:r>
      <w:r>
        <w:tab/>
      </w:r>
      <w:r>
        <w:rPr>
          <w:smallCaps/>
        </w:rPr>
        <w:t>f.</w:t>
      </w:r>
      <w:r>
        <w:t>you(</w:t>
      </w:r>
      <w:r>
        <w:rPr>
          <w:smallCaps/>
        </w:rPr>
        <w:t>p</w:t>
      </w:r>
      <w:r>
        <w:t>)</w:t>
      </w:r>
      <w:r>
        <w:rPr>
          <w:smallCaps/>
        </w:rPr>
        <w:tab/>
        <w:t>c</w:t>
      </w:r>
      <w:r>
        <w:rPr>
          <w:smallCaps/>
        </w:rPr>
        <w:tab/>
      </w:r>
      <w:r>
        <w:t>have-child</w:t>
      </w:r>
      <w:r w:rsidR="000532AB">
        <w:tab/>
        <w:t>It’s bad that you have no child.</w:t>
      </w:r>
    </w:p>
    <w:p w14:paraId="378F89C0" w14:textId="77777777" w:rsidR="00800AD8" w:rsidRDefault="00DE0E5A" w:rsidP="000532AB">
      <w:pPr>
        <w:pStyle w:val="InterlineText"/>
        <w:tabs>
          <w:tab w:val="left" w:pos="533"/>
          <w:tab w:val="left" w:pos="2702"/>
        </w:tabs>
      </w:pPr>
      <w:r w:rsidRPr="003A1D48">
        <w:rPr>
          <w:rStyle w:val="InterlineTextNumChar"/>
        </w:rPr>
        <w:t>046</w:t>
      </w:r>
      <w:r w:rsidR="00800AD8">
        <w:tab/>
        <w:t>kitjuvadayu</w:t>
      </w:r>
      <w:r w:rsidR="00800AD8">
        <w:tab/>
        <w:t>sakamaya.”</w:t>
      </w:r>
    </w:p>
    <w:p w14:paraId="18A44ECA" w14:textId="77777777" w:rsidR="00800AD8" w:rsidRDefault="00800AD8" w:rsidP="000532AB">
      <w:pPr>
        <w:pStyle w:val="InterlineGlossWithTrans"/>
        <w:tabs>
          <w:tab w:val="left" w:pos="533"/>
          <w:tab w:val="left" w:pos="2702"/>
        </w:tabs>
      </w:pPr>
      <w:r>
        <w:tab/>
        <w:t>ki-tju-vaday-u</w:t>
      </w:r>
      <w:r>
        <w:tab/>
        <w:t>sakamaya</w:t>
      </w:r>
    </w:p>
    <w:p w14:paraId="726F4C29" w14:textId="77777777" w:rsidR="00800AD8" w:rsidRDefault="00800AD8" w:rsidP="000532AB">
      <w:pPr>
        <w:pStyle w:val="InterlineTransNoFree"/>
        <w:tabs>
          <w:tab w:val="left" w:pos="2702"/>
          <w:tab w:val="right" w:pos="8787"/>
        </w:tabs>
      </w:pPr>
      <w:r>
        <w:tab/>
        <w:t>do-apart-separate-</w:t>
      </w:r>
      <w:r>
        <w:rPr>
          <w:smallCaps/>
        </w:rPr>
        <w:t>imp</w:t>
      </w:r>
      <w:r>
        <w:tab/>
        <w:t>only</w:t>
      </w:r>
      <w:r w:rsidR="000532AB">
        <w:tab/>
        <w:t>Get on and separate.”</w:t>
      </w:r>
    </w:p>
    <w:p w14:paraId="32C9A440" w14:textId="77777777" w:rsidR="00800AD8" w:rsidRDefault="00DE0E5A" w:rsidP="000532AB">
      <w:pPr>
        <w:pStyle w:val="InterlineText"/>
        <w:tabs>
          <w:tab w:val="left" w:pos="533"/>
          <w:tab w:val="left" w:pos="1127"/>
          <w:tab w:val="left" w:pos="1796"/>
          <w:tab w:val="left" w:pos="2630"/>
          <w:tab w:val="left" w:pos="3389"/>
        </w:tabs>
      </w:pPr>
      <w:r w:rsidRPr="003A1D48">
        <w:rPr>
          <w:rStyle w:val="InterlineTextNumChar"/>
        </w:rPr>
        <w:t>047</w:t>
      </w:r>
      <w:r w:rsidR="00800AD8">
        <w:tab/>
        <w:t>“iya,</w:t>
      </w:r>
      <w:r w:rsidR="00800AD8">
        <w:tab/>
        <w:t>manu</w:t>
      </w:r>
      <w:r w:rsidR="00800AD8">
        <w:tab/>
        <w:t>anema</w:t>
      </w:r>
      <w:r w:rsidR="00800AD8">
        <w:tab/>
        <w:t>nu</w:t>
      </w:r>
      <w:r w:rsidR="00800AD8">
        <w:tab/>
        <w:t>siaya?</w:t>
      </w:r>
    </w:p>
    <w:p w14:paraId="7CAEFFB1" w14:textId="77777777" w:rsidR="00800AD8" w:rsidRDefault="00800AD8" w:rsidP="000532AB">
      <w:pPr>
        <w:pStyle w:val="InterlineGlossWithTrans"/>
        <w:tabs>
          <w:tab w:val="left" w:pos="533"/>
          <w:tab w:val="left" w:pos="1127"/>
          <w:tab w:val="left" w:pos="1796"/>
          <w:tab w:val="left" w:pos="2630"/>
          <w:tab w:val="left" w:pos="3389"/>
        </w:tabs>
      </w:pPr>
      <w:r>
        <w:tab/>
        <w:t>iya</w:t>
      </w:r>
      <w:r>
        <w:tab/>
        <w:t>manu</w:t>
      </w:r>
      <w:r>
        <w:tab/>
        <w:t>a-nema</w:t>
      </w:r>
      <w:r>
        <w:tab/>
        <w:t>nu</w:t>
      </w:r>
      <w:r>
        <w:tab/>
        <w:t>si-aya</w:t>
      </w:r>
    </w:p>
    <w:p w14:paraId="60941E56" w14:textId="77777777" w:rsidR="00800AD8" w:rsidRDefault="00800AD8" w:rsidP="000532AB">
      <w:pPr>
        <w:pStyle w:val="InterlineTransNoFree"/>
        <w:tabs>
          <w:tab w:val="left" w:pos="1127"/>
          <w:tab w:val="left" w:pos="1796"/>
          <w:tab w:val="left" w:pos="2630"/>
          <w:tab w:val="left" w:pos="3389"/>
          <w:tab w:val="right" w:pos="8787"/>
        </w:tabs>
      </w:pPr>
      <w:r>
        <w:tab/>
        <w:t>ah</w:t>
      </w:r>
      <w:r>
        <w:tab/>
        <w:t>then</w:t>
      </w:r>
      <w:r>
        <w:tab/>
        <w:t>?-what</w:t>
      </w:r>
      <w:r>
        <w:tab/>
        <w:t>you(</w:t>
      </w:r>
      <w:r>
        <w:rPr>
          <w:smallCaps/>
        </w:rPr>
        <w:t>p</w:t>
      </w:r>
      <w:r>
        <w:t>)</w:t>
      </w:r>
      <w:r>
        <w:tab/>
      </w:r>
      <w:r>
        <w:rPr>
          <w:smallCaps/>
        </w:rPr>
        <w:t>if</w:t>
      </w:r>
      <w:r>
        <w:t>-say</w:t>
      </w:r>
      <w:r w:rsidR="000532AB">
        <w:tab/>
        <w:t>“Oh, so what are you saying?</w:t>
      </w:r>
    </w:p>
    <w:p w14:paraId="2D5CBEF5" w14:textId="77777777" w:rsidR="00800AD8" w:rsidRDefault="00DE0E5A" w:rsidP="00DA7B0F">
      <w:pPr>
        <w:pStyle w:val="InterlineText"/>
        <w:tabs>
          <w:tab w:val="left" w:pos="533"/>
          <w:tab w:val="left" w:pos="1382"/>
          <w:tab w:val="left" w:pos="1976"/>
          <w:tab w:val="left" w:pos="2240"/>
          <w:tab w:val="left" w:pos="4034"/>
          <w:tab w:val="left" w:pos="4298"/>
        </w:tabs>
      </w:pPr>
      <w:r w:rsidRPr="003A1D48">
        <w:rPr>
          <w:rStyle w:val="InterlineTextNumChar"/>
        </w:rPr>
        <w:t>048</w:t>
      </w:r>
      <w:r w:rsidR="00800AD8">
        <w:tab/>
        <w:t>iru</w:t>
      </w:r>
      <w:r w:rsidR="00800AD8">
        <w:tab/>
        <w:t>aken</w:t>
      </w:r>
      <w:r w:rsidR="00800AD8">
        <w:tab/>
        <w:t>a</w:t>
      </w:r>
      <w:r w:rsidR="00800AD8">
        <w:tab/>
        <w:t>pukaui</w:t>
      </w:r>
      <w:r w:rsidR="00800AD8">
        <w:tab/>
        <w:t>a</w:t>
      </w:r>
      <w:r w:rsidR="00800AD8">
        <w:tab/>
        <w:t>kitjuvaday.”</w:t>
      </w:r>
    </w:p>
    <w:p w14:paraId="5A167E31" w14:textId="77777777" w:rsidR="00800AD8" w:rsidRDefault="00800AD8" w:rsidP="00DA7B0F">
      <w:pPr>
        <w:pStyle w:val="InterlineGlossWithTrans"/>
        <w:tabs>
          <w:tab w:val="left" w:pos="533"/>
          <w:tab w:val="left" w:pos="1382"/>
          <w:tab w:val="left" w:pos="1976"/>
          <w:tab w:val="left" w:pos="2240"/>
          <w:tab w:val="left" w:pos="4034"/>
          <w:tab w:val="left" w:pos="4298"/>
        </w:tabs>
      </w:pPr>
      <w:r>
        <w:tab/>
        <w:t>iru</w:t>
      </w:r>
      <w:r>
        <w:tab/>
        <w:t>aken</w:t>
      </w:r>
      <w:r>
        <w:tab/>
        <w:t>a</w:t>
      </w:r>
      <w:r>
        <w:tab/>
        <w:t>pu-ka-ui</w:t>
      </w:r>
      <w:r>
        <w:tab/>
        <w:t>a</w:t>
      </w:r>
      <w:r>
        <w:tab/>
        <w:t>ki-tju-vaday</w:t>
      </w:r>
    </w:p>
    <w:p w14:paraId="2BF3F8B1" w14:textId="77777777" w:rsidR="00800AD8" w:rsidRDefault="00800AD8" w:rsidP="00DA7B0F">
      <w:pPr>
        <w:pStyle w:val="InterlineTransNoFree"/>
        <w:tabs>
          <w:tab w:val="left" w:pos="1382"/>
          <w:tab w:val="left" w:pos="1976"/>
          <w:tab w:val="left" w:pos="2240"/>
          <w:tab w:val="left" w:pos="4034"/>
          <w:tab w:val="left" w:pos="4298"/>
          <w:tab w:val="right" w:pos="8787"/>
        </w:tabs>
      </w:pPr>
      <w:r>
        <w:tab/>
        <w:t>will.not</w:t>
      </w:r>
      <w:r>
        <w:tab/>
      </w:r>
      <w:r w:rsidR="000D5EFB" w:rsidRPr="000D5EFB">
        <w:rPr>
          <w:smallCaps/>
        </w:rPr>
        <w:t>f.I</w:t>
      </w:r>
      <w:r>
        <w:rPr>
          <w:smallCaps/>
        </w:rPr>
        <w:tab/>
        <w:t>c</w:t>
      </w:r>
      <w:r>
        <w:rPr>
          <w:smallCaps/>
        </w:rPr>
        <w:tab/>
      </w:r>
      <w:r>
        <w:t>have-become-yes</w:t>
      </w:r>
      <w:r>
        <w:rPr>
          <w:smallCaps/>
        </w:rPr>
        <w:tab/>
        <w:t>c</w:t>
      </w:r>
      <w:r>
        <w:rPr>
          <w:smallCaps/>
        </w:rPr>
        <w:tab/>
      </w:r>
      <w:r>
        <w:t>do-apart-separate</w:t>
      </w:r>
      <w:r w:rsidR="00DA7B0F">
        <w:tab/>
        <w:t>I won’t agree to separate.”</w:t>
      </w:r>
    </w:p>
    <w:p w14:paraId="49985E70" w14:textId="77777777" w:rsidR="00800AD8" w:rsidRDefault="00DE0E5A" w:rsidP="00DA7B0F">
      <w:pPr>
        <w:pStyle w:val="InterlineText"/>
        <w:tabs>
          <w:tab w:val="left" w:pos="533"/>
          <w:tab w:val="left" w:pos="1397"/>
          <w:tab w:val="left" w:pos="1871"/>
          <w:tab w:val="left" w:pos="2600"/>
          <w:tab w:val="left" w:pos="3284"/>
          <w:tab w:val="left" w:pos="4013"/>
          <w:tab w:val="left" w:pos="4817"/>
        </w:tabs>
      </w:pPr>
      <w:r w:rsidRPr="003A1D48">
        <w:rPr>
          <w:rStyle w:val="InterlineTextNumChar"/>
        </w:rPr>
        <w:t>049</w:t>
      </w:r>
      <w:r w:rsidR="00800AD8">
        <w:tab/>
        <w:t>“anema</w:t>
      </w:r>
      <w:r w:rsidR="00800AD8">
        <w:tab/>
        <w:t>aya</w:t>
      </w:r>
      <w:r w:rsidR="00800AD8">
        <w:tab/>
        <w:t>tia</w:t>
      </w:r>
      <w:r w:rsidR="00800AD8">
        <w:tab/>
        <w:t>kama</w:t>
      </w:r>
      <w:r w:rsidR="00800AD8">
        <w:tab/>
        <w:t>tia</w:t>
      </w:r>
      <w:r w:rsidR="00800AD8">
        <w:tab/>
        <w:t>kina</w:t>
      </w:r>
      <w:r w:rsidR="00800AD8">
        <w:tab/>
        <w:t>tjanusun?”</w:t>
      </w:r>
    </w:p>
    <w:p w14:paraId="756BDB1B" w14:textId="77777777" w:rsidR="00800AD8" w:rsidRDefault="00800AD8" w:rsidP="00DA7B0F">
      <w:pPr>
        <w:pStyle w:val="InterlineGlossWithTrans"/>
        <w:tabs>
          <w:tab w:val="left" w:pos="533"/>
          <w:tab w:val="left" w:pos="1397"/>
          <w:tab w:val="left" w:pos="1871"/>
          <w:tab w:val="left" w:pos="2600"/>
          <w:tab w:val="left" w:pos="3284"/>
          <w:tab w:val="left" w:pos="4013"/>
          <w:tab w:val="left" w:pos="4817"/>
        </w:tabs>
      </w:pPr>
      <w:r>
        <w:tab/>
        <w:t>a-nema</w:t>
      </w:r>
      <w:r>
        <w:tab/>
        <w:t>aya</w:t>
      </w:r>
      <w:r>
        <w:tab/>
        <w:t>ti-a</w:t>
      </w:r>
      <w:r>
        <w:tab/>
        <w:t>kama</w:t>
      </w:r>
      <w:r>
        <w:tab/>
        <w:t>ti-a</w:t>
      </w:r>
      <w:r>
        <w:tab/>
        <w:t>kina</w:t>
      </w:r>
      <w:r>
        <w:tab/>
        <w:t>tjanu-sun</w:t>
      </w:r>
    </w:p>
    <w:p w14:paraId="45C194A4" w14:textId="77777777" w:rsidR="00800AD8" w:rsidRDefault="00800AD8" w:rsidP="00DA7B0F">
      <w:pPr>
        <w:pStyle w:val="InterlineTrans"/>
        <w:tabs>
          <w:tab w:val="left" w:pos="533"/>
          <w:tab w:val="left" w:pos="1397"/>
          <w:tab w:val="left" w:pos="1871"/>
          <w:tab w:val="left" w:pos="2600"/>
          <w:tab w:val="left" w:pos="3284"/>
          <w:tab w:val="left" w:pos="4013"/>
          <w:tab w:val="left" w:pos="4817"/>
        </w:tabs>
      </w:pPr>
      <w:r>
        <w:tab/>
        <w:t>?-what</w:t>
      </w:r>
      <w:r>
        <w:tab/>
        <w:t>say</w:t>
      </w:r>
      <w:r>
        <w:tab/>
      </w:r>
      <w:r>
        <w:rPr>
          <w:smallCaps/>
        </w:rPr>
        <w:t>f.h</w:t>
      </w:r>
      <w:r>
        <w:t>-</w:t>
      </w:r>
      <w:r>
        <w:rPr>
          <w:smallCaps/>
        </w:rPr>
        <w:t>pl</w:t>
      </w:r>
      <w:r>
        <w:tab/>
        <w:t>father</w:t>
      </w:r>
      <w:r>
        <w:tab/>
      </w:r>
      <w:r>
        <w:rPr>
          <w:smallCaps/>
        </w:rPr>
        <w:t>f.h</w:t>
      </w:r>
      <w:r>
        <w:t>-</w:t>
      </w:r>
      <w:r>
        <w:rPr>
          <w:smallCaps/>
        </w:rPr>
        <w:t>pl</w:t>
      </w:r>
      <w:r>
        <w:tab/>
        <w:t>mother</w:t>
      </w:r>
      <w:r>
        <w:tab/>
      </w:r>
      <w:r>
        <w:rPr>
          <w:smallCaps/>
        </w:rPr>
        <w:t>obl</w:t>
      </w:r>
      <w:r>
        <w:t>-you(</w:t>
      </w:r>
      <w:r>
        <w:rPr>
          <w:smallCaps/>
        </w:rPr>
        <w:t>s</w:t>
      </w:r>
      <w:r>
        <w:t>)</w:t>
      </w:r>
    </w:p>
    <w:p w14:paraId="2E703EE8" w14:textId="77777777" w:rsidR="00800AD8" w:rsidRDefault="00800AD8" w:rsidP="00A8416B">
      <w:pPr>
        <w:pStyle w:val="InterlineFreeCommentFollows"/>
      </w:pPr>
      <w:r>
        <w:t>“What do your father and mother say to you?”</w:t>
      </w:r>
    </w:p>
    <w:p w14:paraId="232A1044" w14:textId="77777777" w:rsidR="00800AD8" w:rsidRDefault="00A8416B" w:rsidP="00A8416B">
      <w:pPr>
        <w:pStyle w:val="CommentLastWithHalfSpace"/>
      </w:pPr>
      <w:r>
        <w:t>[</w:t>
      </w:r>
      <w:r w:rsidR="00800AD8" w:rsidRPr="00DA7B0F">
        <w:rPr>
          <w:rStyle w:val="VernacularText"/>
        </w:rPr>
        <w:t>anema aya</w:t>
      </w:r>
      <w:r w:rsidR="00800AD8">
        <w:t xml:space="preserve"> was </w:t>
      </w:r>
      <w:r w:rsidR="00800AD8" w:rsidRPr="00DA7B0F">
        <w:rPr>
          <w:rStyle w:val="VernacularText"/>
        </w:rPr>
        <w:t>anemaya</w:t>
      </w:r>
      <w:r>
        <w:t>]</w:t>
      </w:r>
    </w:p>
    <w:p w14:paraId="1FBECD35" w14:textId="77777777" w:rsidR="00800AD8" w:rsidRDefault="00DE0E5A" w:rsidP="00DA7B0F">
      <w:pPr>
        <w:pStyle w:val="InterlineText"/>
        <w:tabs>
          <w:tab w:val="left" w:pos="533"/>
          <w:tab w:val="left" w:pos="1472"/>
          <w:tab w:val="left" w:pos="2306"/>
        </w:tabs>
      </w:pPr>
      <w:r w:rsidRPr="003A1D48">
        <w:rPr>
          <w:rStyle w:val="InterlineTextNumChar"/>
        </w:rPr>
        <w:t>050</w:t>
      </w:r>
      <w:r w:rsidR="00800AD8">
        <w:tab/>
        <w:t>“inika</w:t>
      </w:r>
      <w:r w:rsidR="00800AD8">
        <w:tab/>
        <w:t>anema</w:t>
      </w:r>
      <w:r w:rsidR="00800AD8">
        <w:tab/>
        <w:t>aya.”</w:t>
      </w:r>
    </w:p>
    <w:p w14:paraId="75D32F2F" w14:textId="77777777" w:rsidR="00800AD8" w:rsidRDefault="00800AD8" w:rsidP="00DA7B0F">
      <w:pPr>
        <w:pStyle w:val="InterlineGlossWithTrans"/>
        <w:tabs>
          <w:tab w:val="left" w:pos="533"/>
          <w:tab w:val="left" w:pos="1472"/>
          <w:tab w:val="left" w:pos="2306"/>
        </w:tabs>
      </w:pPr>
      <w:r>
        <w:tab/>
        <w:t>ini-ka</w:t>
      </w:r>
      <w:r>
        <w:tab/>
        <w:t>a-nema</w:t>
      </w:r>
      <w:r>
        <w:tab/>
        <w:t>aya</w:t>
      </w:r>
    </w:p>
    <w:p w14:paraId="41C62279" w14:textId="77777777" w:rsidR="00800AD8" w:rsidRDefault="00800AD8" w:rsidP="00DA7B0F">
      <w:pPr>
        <w:pStyle w:val="InterlineTrans"/>
        <w:tabs>
          <w:tab w:val="left" w:pos="533"/>
          <w:tab w:val="left" w:pos="1472"/>
          <w:tab w:val="left" w:pos="2306"/>
          <w:tab w:val="right" w:pos="8789"/>
        </w:tabs>
      </w:pPr>
      <w:r>
        <w:tab/>
        <w:t>not-after</w:t>
      </w:r>
      <w:r>
        <w:tab/>
        <w:t>?-what</w:t>
      </w:r>
      <w:r>
        <w:tab/>
        <w:t>say</w:t>
      </w:r>
      <w:r w:rsidR="00DA7B0F">
        <w:tab/>
        <w:t>“Nothing.”</w:t>
      </w:r>
    </w:p>
    <w:p w14:paraId="6925544C" w14:textId="77777777" w:rsidR="00800AD8" w:rsidRDefault="00A8416B" w:rsidP="00A8416B">
      <w:pPr>
        <w:pStyle w:val="CommentLastWithHalfSpace"/>
      </w:pPr>
      <w:r>
        <w:t>[</w:t>
      </w:r>
      <w:r w:rsidR="00800AD8" w:rsidRPr="00DA7B0F">
        <w:rPr>
          <w:rStyle w:val="VernacularText"/>
        </w:rPr>
        <w:t>anema aya</w:t>
      </w:r>
      <w:r w:rsidR="00800AD8">
        <w:t xml:space="preserve"> was </w:t>
      </w:r>
      <w:r w:rsidR="00800AD8" w:rsidRPr="00DA7B0F">
        <w:rPr>
          <w:rStyle w:val="VernacularText"/>
        </w:rPr>
        <w:t>anemaya</w:t>
      </w:r>
      <w:r>
        <w:t>]</w:t>
      </w:r>
    </w:p>
    <w:p w14:paraId="581FC75E" w14:textId="77777777" w:rsidR="00800AD8" w:rsidRDefault="00DE0E5A" w:rsidP="00DA7B0F">
      <w:pPr>
        <w:pStyle w:val="InterlineText"/>
        <w:tabs>
          <w:tab w:val="left" w:pos="533"/>
          <w:tab w:val="left" w:pos="1022"/>
          <w:tab w:val="left" w:pos="2576"/>
          <w:tab w:val="left" w:pos="3305"/>
          <w:tab w:val="left" w:pos="4484"/>
          <w:tab w:val="left" w:pos="5348"/>
        </w:tabs>
      </w:pPr>
      <w:r w:rsidRPr="003A1D48">
        <w:rPr>
          <w:rStyle w:val="InterlineTextNumChar"/>
        </w:rPr>
        <w:t>051</w:t>
      </w:r>
      <w:r w:rsidR="00800AD8">
        <w:tab/>
        <w:t>sa</w:t>
      </w:r>
      <w:r w:rsidR="00800AD8">
        <w:tab/>
        <w:t>qemauqaung</w:t>
      </w:r>
      <w:r w:rsidR="00800AD8">
        <w:tab/>
        <w:t>tia</w:t>
      </w:r>
      <w:r w:rsidR="00800AD8">
        <w:tab/>
        <w:t>Tjukutjuku</w:t>
      </w:r>
      <w:r w:rsidR="00800AD8">
        <w:tab/>
        <w:t>kati</w:t>
      </w:r>
      <w:r w:rsidR="00800AD8">
        <w:tab/>
        <w:t>Puîaîuîaîuyan.</w:t>
      </w:r>
    </w:p>
    <w:p w14:paraId="5630403B" w14:textId="77777777" w:rsidR="00800AD8" w:rsidRDefault="00800AD8" w:rsidP="00DA7B0F">
      <w:pPr>
        <w:pStyle w:val="InterlineGlossWithTrans"/>
        <w:tabs>
          <w:tab w:val="left" w:pos="533"/>
          <w:tab w:val="left" w:pos="1022"/>
          <w:tab w:val="left" w:pos="2576"/>
          <w:tab w:val="left" w:pos="3305"/>
          <w:tab w:val="left" w:pos="4484"/>
          <w:tab w:val="left" w:pos="5348"/>
        </w:tabs>
      </w:pPr>
      <w:r>
        <w:tab/>
        <w:t>sa</w:t>
      </w:r>
      <w:r>
        <w:tab/>
        <w:t>em=qau-qaung</w:t>
      </w:r>
      <w:r>
        <w:tab/>
        <w:t>ti-a</w:t>
      </w:r>
      <w:r>
        <w:tab/>
        <w:t>Tjukutjuku</w:t>
      </w:r>
      <w:r>
        <w:tab/>
        <w:t>ka-ti</w:t>
      </w:r>
      <w:r>
        <w:tab/>
        <w:t>Puîaîuîaîuyan</w:t>
      </w:r>
    </w:p>
    <w:p w14:paraId="141D0488" w14:textId="77777777" w:rsidR="00800AD8" w:rsidRDefault="00800AD8" w:rsidP="00DA7B0F">
      <w:pPr>
        <w:pStyle w:val="InterlineTrans"/>
        <w:tabs>
          <w:tab w:val="left" w:pos="533"/>
          <w:tab w:val="left" w:pos="1022"/>
          <w:tab w:val="left" w:pos="2576"/>
          <w:tab w:val="left" w:pos="3305"/>
          <w:tab w:val="left" w:pos="4484"/>
          <w:tab w:val="left" w:pos="5348"/>
        </w:tabs>
      </w:pPr>
      <w:r>
        <w:tab/>
        <w:t>and</w:t>
      </w:r>
      <w:r>
        <w:tab/>
      </w:r>
      <w:r>
        <w:rPr>
          <w:smallCaps/>
        </w:rPr>
        <w:t>af</w:t>
      </w:r>
      <w:r>
        <w:t>=</w:t>
      </w:r>
      <w:r>
        <w:rPr>
          <w:smallCaps/>
        </w:rPr>
        <w:t>red</w:t>
      </w:r>
      <w:r>
        <w:t>-cry</w:t>
      </w:r>
      <w:r>
        <w:tab/>
      </w:r>
      <w:r>
        <w:rPr>
          <w:smallCaps/>
        </w:rPr>
        <w:t>f.h</w:t>
      </w:r>
      <w:r>
        <w:t>-</w:t>
      </w:r>
      <w:r>
        <w:rPr>
          <w:smallCaps/>
        </w:rPr>
        <w:t>pl</w:t>
      </w:r>
      <w:r>
        <w:tab/>
        <w:t>(name)</w:t>
      </w:r>
      <w:r>
        <w:tab/>
        <w:t>and-</w:t>
      </w:r>
      <w:r>
        <w:rPr>
          <w:smallCaps/>
        </w:rPr>
        <w:t>f.h</w:t>
      </w:r>
      <w:r>
        <w:tab/>
        <w:t>(name)</w:t>
      </w:r>
    </w:p>
    <w:p w14:paraId="38439ADE" w14:textId="77777777" w:rsidR="00800AD8" w:rsidRDefault="00800AD8">
      <w:pPr>
        <w:pStyle w:val="InterlineFree"/>
      </w:pPr>
      <w:r>
        <w:t>And Tjukutjuku and Puîaîuîaîuyan cried.</w:t>
      </w:r>
    </w:p>
    <w:p w14:paraId="1498F8BD" w14:textId="77777777" w:rsidR="00800AD8" w:rsidRDefault="00DE0E5A" w:rsidP="00DA7B0F">
      <w:pPr>
        <w:pStyle w:val="InterlineText"/>
        <w:tabs>
          <w:tab w:val="left" w:pos="533"/>
          <w:tab w:val="left" w:pos="1742"/>
          <w:tab w:val="left" w:pos="2006"/>
          <w:tab w:val="left" w:pos="3035"/>
          <w:tab w:val="left" w:pos="4454"/>
          <w:tab w:val="left" w:pos="5228"/>
          <w:tab w:val="left" w:pos="6887"/>
          <w:tab w:val="left" w:pos="7616"/>
        </w:tabs>
      </w:pPr>
      <w:r w:rsidRPr="003A1D48">
        <w:rPr>
          <w:rStyle w:val="InterlineTextNumChar"/>
        </w:rPr>
        <w:t>052</w:t>
      </w:r>
      <w:r w:rsidR="00800AD8">
        <w:tab/>
        <w:t>lemigu</w:t>
      </w:r>
      <w:r w:rsidR="00800AD8">
        <w:tab/>
        <w:t>a</w:t>
      </w:r>
      <w:r w:rsidR="00800AD8">
        <w:tab/>
        <w:t>se</w:t>
      </w:r>
      <w:r w:rsidR="00800AD8">
        <w:tab/>
        <w:t>Kanavanavaî</w:t>
      </w:r>
      <w:r w:rsidR="00800AD8">
        <w:tab/>
        <w:t>tu</w:t>
      </w:r>
      <w:r w:rsidR="00800AD8">
        <w:tab/>
        <w:t>mavurvurvur</w:t>
      </w:r>
      <w:r w:rsidR="00800AD8">
        <w:tab/>
        <w:t>tia</w:t>
      </w:r>
      <w:r w:rsidR="00DA7B0F">
        <w:tab/>
        <w:t>Tjukutjuku.</w:t>
      </w:r>
    </w:p>
    <w:p w14:paraId="4B8B2614" w14:textId="77777777" w:rsidR="00800AD8" w:rsidRDefault="00800AD8" w:rsidP="00DA7B0F">
      <w:pPr>
        <w:pStyle w:val="InterlineGlossWithTrans"/>
        <w:tabs>
          <w:tab w:val="left" w:pos="533"/>
          <w:tab w:val="left" w:pos="1742"/>
          <w:tab w:val="left" w:pos="2006"/>
          <w:tab w:val="left" w:pos="3035"/>
          <w:tab w:val="left" w:pos="4454"/>
          <w:tab w:val="left" w:pos="5228"/>
          <w:tab w:val="left" w:pos="6887"/>
          <w:tab w:val="left" w:pos="7616"/>
        </w:tabs>
      </w:pPr>
      <w:r>
        <w:tab/>
        <w:t>em=ligu</w:t>
      </w:r>
      <w:r>
        <w:tab/>
        <w:t>a</w:t>
      </w:r>
      <w:r>
        <w:tab/>
        <w:t>se</w:t>
      </w:r>
      <w:r>
        <w:tab/>
        <w:t>Kanavanavaî</w:t>
      </w:r>
      <w:r>
        <w:tab/>
        <w:t>tu</w:t>
      </w:r>
      <w:r>
        <w:tab/>
        <w:t>ma-vur-vurvur</w:t>
      </w:r>
      <w:r>
        <w:tab/>
        <w:t>ti-a</w:t>
      </w:r>
      <w:r w:rsidR="00DA7B0F">
        <w:tab/>
        <w:t>Tjukutjuku</w:t>
      </w:r>
    </w:p>
    <w:p w14:paraId="3440A8AE" w14:textId="77777777" w:rsidR="00800AD8" w:rsidRDefault="00800AD8" w:rsidP="00DA7B0F">
      <w:pPr>
        <w:pStyle w:val="InterlineTrans"/>
        <w:tabs>
          <w:tab w:val="left" w:pos="533"/>
          <w:tab w:val="left" w:pos="1742"/>
          <w:tab w:val="left" w:pos="2006"/>
          <w:tab w:val="left" w:pos="3035"/>
          <w:tab w:val="left" w:pos="4454"/>
          <w:tab w:val="left" w:pos="5228"/>
          <w:tab w:val="left" w:pos="6887"/>
          <w:tab w:val="left" w:pos="7616"/>
        </w:tabs>
      </w:pPr>
      <w:r>
        <w:tab/>
      </w:r>
      <w:r>
        <w:rPr>
          <w:smallCaps/>
        </w:rPr>
        <w:t>af</w:t>
      </w:r>
      <w:r>
        <w:t>=reputed</w:t>
      </w:r>
      <w:r>
        <w:rPr>
          <w:smallCaps/>
        </w:rPr>
        <w:tab/>
        <w:t>c</w:t>
      </w:r>
      <w:r>
        <w:rPr>
          <w:smallCaps/>
        </w:rPr>
        <w:tab/>
      </w:r>
      <w:r>
        <w:t>person.of</w:t>
      </w:r>
      <w:r>
        <w:tab/>
        <w:t>(place)</w:t>
      </w:r>
      <w:r>
        <w:tab/>
      </w:r>
      <w:r>
        <w:rPr>
          <w:smallCaps/>
        </w:rPr>
        <w:t>compl</w:t>
      </w:r>
      <w:r>
        <w:tab/>
      </w:r>
      <w:r>
        <w:rPr>
          <w:smallCaps/>
        </w:rPr>
        <w:t>stat</w:t>
      </w:r>
      <w:r>
        <w:t>-</w:t>
      </w:r>
      <w:r>
        <w:rPr>
          <w:smallCaps/>
        </w:rPr>
        <w:t>red</w:t>
      </w:r>
      <w:r>
        <w:t>-worry</w:t>
      </w:r>
      <w:r>
        <w:tab/>
      </w:r>
      <w:r>
        <w:rPr>
          <w:smallCaps/>
        </w:rPr>
        <w:t>f.h</w:t>
      </w:r>
      <w:r>
        <w:t>-</w:t>
      </w:r>
      <w:r>
        <w:rPr>
          <w:smallCaps/>
        </w:rPr>
        <w:t>pl</w:t>
      </w:r>
      <w:r w:rsidR="00DA7B0F">
        <w:tab/>
        <w:t>(name)</w:t>
      </w:r>
    </w:p>
    <w:p w14:paraId="2F93E5C4" w14:textId="77777777" w:rsidR="00800AD8" w:rsidRDefault="00800AD8" w:rsidP="00DA7B0F">
      <w:pPr>
        <w:pStyle w:val="InterlineFree"/>
      </w:pPr>
      <w:r>
        <w:t>The Kanavanavaî people heard that the Tjukutjuku family were anxious.</w:t>
      </w:r>
    </w:p>
    <w:p w14:paraId="57E25FC7" w14:textId="77777777" w:rsidR="00800AD8" w:rsidRDefault="00DE0E5A" w:rsidP="00DA7B0F">
      <w:pPr>
        <w:pStyle w:val="InterlineText"/>
        <w:tabs>
          <w:tab w:val="left" w:pos="533"/>
          <w:tab w:val="left" w:pos="1217"/>
          <w:tab w:val="left" w:pos="3161"/>
          <w:tab w:val="left" w:pos="3425"/>
          <w:tab w:val="left" w:pos="4169"/>
          <w:tab w:val="left" w:pos="5678"/>
        </w:tabs>
      </w:pPr>
      <w:r w:rsidRPr="003A1D48">
        <w:rPr>
          <w:rStyle w:val="InterlineTextNumChar"/>
        </w:rPr>
        <w:lastRenderedPageBreak/>
        <w:t>053</w:t>
      </w:r>
      <w:r w:rsidR="00800AD8">
        <w:tab/>
        <w:t>“ari,</w:t>
      </w:r>
      <w:r w:rsidR="00800AD8">
        <w:tab/>
        <w:t>kisudju-i</w:t>
      </w:r>
      <w:r w:rsidR="00800AD8">
        <w:tab/>
        <w:t>a</w:t>
      </w:r>
      <w:r w:rsidR="00800AD8">
        <w:tab/>
        <w:t>sema</w:t>
      </w:r>
      <w:r w:rsidR="00800AD8">
        <w:tab/>
        <w:t>Makalaulauz,”</w:t>
      </w:r>
      <w:r w:rsidR="00800AD8">
        <w:tab/>
        <w:t>aya.</w:t>
      </w:r>
    </w:p>
    <w:p w14:paraId="22812B63" w14:textId="77777777" w:rsidR="00800AD8" w:rsidRDefault="00800AD8" w:rsidP="00DA7B0F">
      <w:pPr>
        <w:pStyle w:val="InterlineGlossWithTrans"/>
        <w:tabs>
          <w:tab w:val="left" w:pos="533"/>
          <w:tab w:val="left" w:pos="1217"/>
          <w:tab w:val="left" w:pos="3161"/>
          <w:tab w:val="left" w:pos="3425"/>
          <w:tab w:val="left" w:pos="4169"/>
          <w:tab w:val="left" w:pos="5678"/>
        </w:tabs>
      </w:pPr>
      <w:r>
        <w:tab/>
        <w:t>ari</w:t>
      </w:r>
      <w:r>
        <w:tab/>
        <w:t>ki-sudju-i</w:t>
      </w:r>
      <w:r>
        <w:tab/>
        <w:t>a</w:t>
      </w:r>
      <w:r>
        <w:tab/>
        <w:t>em=sa</w:t>
      </w:r>
      <w:r>
        <w:tab/>
        <w:t>Makalaulauz</w:t>
      </w:r>
      <w:r>
        <w:tab/>
        <w:t>aya</w:t>
      </w:r>
    </w:p>
    <w:p w14:paraId="506A437D" w14:textId="77777777" w:rsidR="00800AD8" w:rsidRDefault="00800AD8" w:rsidP="00DA7B0F">
      <w:pPr>
        <w:pStyle w:val="InterlineTrans"/>
        <w:tabs>
          <w:tab w:val="left" w:pos="533"/>
          <w:tab w:val="left" w:pos="1217"/>
          <w:tab w:val="left" w:pos="3161"/>
          <w:tab w:val="left" w:pos="3425"/>
          <w:tab w:val="left" w:pos="4169"/>
          <w:tab w:val="left" w:pos="5678"/>
        </w:tabs>
      </w:pPr>
      <w:r>
        <w:tab/>
        <w:t>go.on</w:t>
      </w:r>
      <w:r>
        <w:tab/>
        <w:t>do-sweetheart-</w:t>
      </w:r>
      <w:r>
        <w:rPr>
          <w:smallCaps/>
        </w:rPr>
        <w:t>hort</w:t>
      </w:r>
      <w:r>
        <w:rPr>
          <w:smallCaps/>
        </w:rPr>
        <w:tab/>
        <w:t>c</w:t>
      </w:r>
      <w:r>
        <w:rPr>
          <w:smallCaps/>
        </w:rPr>
        <w:tab/>
        <w:t>af</w:t>
      </w:r>
      <w:r>
        <w:t>=go</w:t>
      </w:r>
      <w:r>
        <w:tab/>
        <w:t>(place)</w:t>
      </w:r>
      <w:r>
        <w:tab/>
        <w:t>say</w:t>
      </w:r>
    </w:p>
    <w:p w14:paraId="17ABFA0A" w14:textId="77777777" w:rsidR="00800AD8" w:rsidRDefault="00800AD8">
      <w:pPr>
        <w:pStyle w:val="InterlineFree"/>
      </w:pPr>
      <w:r>
        <w:t>“Come on, let’s go courting to Makalaulauz,” they said.</w:t>
      </w:r>
    </w:p>
    <w:p w14:paraId="3BA40D20" w14:textId="77777777" w:rsidR="00800AD8" w:rsidRDefault="00DE0E5A" w:rsidP="00DA7B0F">
      <w:pPr>
        <w:pStyle w:val="InterlineText"/>
        <w:tabs>
          <w:tab w:val="left" w:pos="533"/>
          <w:tab w:val="left" w:pos="1517"/>
          <w:tab w:val="left" w:pos="2846"/>
          <w:tab w:val="left" w:pos="3290"/>
        </w:tabs>
      </w:pPr>
      <w:r w:rsidRPr="003A1D48">
        <w:rPr>
          <w:rStyle w:val="InterlineTextNumChar"/>
        </w:rPr>
        <w:t>054</w:t>
      </w:r>
      <w:r w:rsidR="00800AD8">
        <w:tab/>
        <w:t>saka</w:t>
      </w:r>
      <w:r w:rsidR="00800AD8">
        <w:tab/>
        <w:t>izuanan</w:t>
      </w:r>
      <w:r w:rsidR="00800AD8">
        <w:tab/>
        <w:t>ti</w:t>
      </w:r>
      <w:r w:rsidR="00800AD8">
        <w:tab/>
        <w:t>Puîaîuîaîuyan.</w:t>
      </w:r>
    </w:p>
    <w:p w14:paraId="1F986702" w14:textId="77777777" w:rsidR="00800AD8" w:rsidRDefault="00800AD8" w:rsidP="00DA7B0F">
      <w:pPr>
        <w:pStyle w:val="InterlineGlossWithTrans"/>
        <w:tabs>
          <w:tab w:val="left" w:pos="533"/>
          <w:tab w:val="left" w:pos="1517"/>
          <w:tab w:val="left" w:pos="2846"/>
          <w:tab w:val="left" w:pos="3290"/>
        </w:tabs>
      </w:pPr>
      <w:r>
        <w:tab/>
        <w:t>sa-ka</w:t>
      </w:r>
      <w:r>
        <w:tab/>
        <w:t>i-zua-anan</w:t>
      </w:r>
      <w:r>
        <w:tab/>
        <w:t>ti</w:t>
      </w:r>
      <w:r>
        <w:tab/>
        <w:t>Puîaîuîaîuyan</w:t>
      </w:r>
    </w:p>
    <w:p w14:paraId="34B47E29" w14:textId="77777777" w:rsidR="00800AD8" w:rsidRDefault="00800AD8" w:rsidP="00DA7B0F">
      <w:pPr>
        <w:pStyle w:val="InterlineTransNoFree"/>
        <w:tabs>
          <w:tab w:val="left" w:pos="1517"/>
          <w:tab w:val="left" w:pos="2846"/>
          <w:tab w:val="left" w:pos="3290"/>
          <w:tab w:val="right" w:pos="8787"/>
        </w:tabs>
      </w:pPr>
      <w:r>
        <w:tab/>
        <w:t>and-after</w:t>
      </w:r>
      <w:r>
        <w:tab/>
      </w:r>
      <w:r>
        <w:rPr>
          <w:smallCaps/>
        </w:rPr>
        <w:t>loc</w:t>
      </w:r>
      <w:r>
        <w:t>-that-still</w:t>
      </w:r>
      <w:r>
        <w:tab/>
      </w:r>
      <w:r>
        <w:rPr>
          <w:smallCaps/>
        </w:rPr>
        <w:t>f.h</w:t>
      </w:r>
      <w:r>
        <w:tab/>
        <w:t>(name)</w:t>
      </w:r>
      <w:r w:rsidR="00DA7B0F">
        <w:tab/>
        <w:t>Now Puîaîuîaîuyan was still there.</w:t>
      </w:r>
    </w:p>
    <w:p w14:paraId="0B58BAD9" w14:textId="77777777" w:rsidR="00800AD8" w:rsidRDefault="00DE0E5A" w:rsidP="00DA7B0F">
      <w:pPr>
        <w:pStyle w:val="InterlineText"/>
        <w:tabs>
          <w:tab w:val="left" w:pos="533"/>
          <w:tab w:val="left" w:pos="1232"/>
          <w:tab w:val="left" w:pos="2006"/>
          <w:tab w:val="left" w:pos="2270"/>
          <w:tab w:val="left" w:pos="3299"/>
          <w:tab w:val="left" w:pos="4718"/>
          <w:tab w:val="left" w:pos="4982"/>
          <w:tab w:val="left" w:pos="5996"/>
          <w:tab w:val="left" w:pos="7445"/>
        </w:tabs>
      </w:pPr>
      <w:r w:rsidRPr="003A1D48">
        <w:rPr>
          <w:rStyle w:val="InterlineTextNumChar"/>
        </w:rPr>
        <w:t>055</w:t>
      </w:r>
      <w:r w:rsidR="00800AD8">
        <w:tab/>
        <w:t>“uzay</w:t>
      </w:r>
      <w:r w:rsidR="00800AD8">
        <w:tab/>
        <w:t>anga</w:t>
      </w:r>
      <w:r w:rsidR="00800AD8">
        <w:tab/>
        <w:t>a</w:t>
      </w:r>
      <w:r w:rsidR="00800AD8">
        <w:tab/>
        <w:t>se</w:t>
      </w:r>
      <w:r w:rsidR="00800AD8">
        <w:tab/>
        <w:t>Kanavanavaî</w:t>
      </w:r>
      <w:r w:rsidR="00800AD8">
        <w:tab/>
        <w:t>a</w:t>
      </w:r>
      <w:r w:rsidR="00800AD8">
        <w:tab/>
        <w:t>muri</w:t>
      </w:r>
      <w:r w:rsidR="00800AD8">
        <w:tab/>
        <w:t>kisudju</w:t>
      </w:r>
      <w:r w:rsidR="00DA7B0F">
        <w:tab/>
        <w:t>tjanusun.</w:t>
      </w:r>
    </w:p>
    <w:p w14:paraId="6604C30A" w14:textId="77777777" w:rsidR="00800AD8" w:rsidRDefault="00800AD8" w:rsidP="00DA7B0F">
      <w:pPr>
        <w:pStyle w:val="InterlineGlossWithTrans"/>
        <w:tabs>
          <w:tab w:val="left" w:pos="533"/>
          <w:tab w:val="left" w:pos="1232"/>
          <w:tab w:val="left" w:pos="2006"/>
          <w:tab w:val="left" w:pos="2270"/>
          <w:tab w:val="left" w:pos="3299"/>
          <w:tab w:val="left" w:pos="4718"/>
          <w:tab w:val="left" w:pos="4982"/>
          <w:tab w:val="left" w:pos="5996"/>
          <w:tab w:val="left" w:pos="7445"/>
        </w:tabs>
      </w:pPr>
      <w:r>
        <w:tab/>
        <w:t>uzay</w:t>
      </w:r>
      <w:r>
        <w:tab/>
        <w:t>anga</w:t>
      </w:r>
      <w:r>
        <w:tab/>
        <w:t>a</w:t>
      </w:r>
      <w:r>
        <w:tab/>
        <w:t>se</w:t>
      </w:r>
      <w:r>
        <w:tab/>
        <w:t>Kanavanavaî</w:t>
      </w:r>
      <w:r>
        <w:tab/>
        <w:t>a</w:t>
      </w:r>
      <w:r>
        <w:tab/>
        <w:t>ma-uri</w:t>
      </w:r>
      <w:r>
        <w:tab/>
        <w:t>ki-sudju</w:t>
      </w:r>
      <w:r w:rsidR="00DA7B0F">
        <w:tab/>
        <w:t>tjanu-sun</w:t>
      </w:r>
    </w:p>
    <w:p w14:paraId="5FBB36EA" w14:textId="77777777" w:rsidR="00800AD8" w:rsidRDefault="00800AD8" w:rsidP="00DA7B0F">
      <w:pPr>
        <w:pStyle w:val="InterlineTrans"/>
        <w:tabs>
          <w:tab w:val="left" w:pos="533"/>
          <w:tab w:val="left" w:pos="1232"/>
          <w:tab w:val="left" w:pos="2006"/>
          <w:tab w:val="left" w:pos="2270"/>
          <w:tab w:val="left" w:pos="3299"/>
          <w:tab w:val="left" w:pos="4718"/>
          <w:tab w:val="left" w:pos="4982"/>
          <w:tab w:val="left" w:pos="5996"/>
          <w:tab w:val="left" w:pos="7445"/>
        </w:tabs>
      </w:pPr>
      <w:r>
        <w:tab/>
        <w:t>there</w:t>
      </w:r>
      <w:r>
        <w:tab/>
        <w:t>indeed</w:t>
      </w:r>
      <w:r>
        <w:rPr>
          <w:smallCaps/>
        </w:rPr>
        <w:tab/>
        <w:t>c</w:t>
      </w:r>
      <w:r>
        <w:rPr>
          <w:smallCaps/>
        </w:rPr>
        <w:tab/>
      </w:r>
      <w:r>
        <w:t>person.of</w:t>
      </w:r>
      <w:r>
        <w:tab/>
        <w:t>(place)</w:t>
      </w:r>
      <w:r>
        <w:rPr>
          <w:smallCaps/>
        </w:rPr>
        <w:tab/>
        <w:t>c</w:t>
      </w:r>
      <w:r>
        <w:rPr>
          <w:smallCaps/>
        </w:rPr>
        <w:tab/>
        <w:t>stat</w:t>
      </w:r>
      <w:r>
        <w:t>-will</w:t>
      </w:r>
      <w:r>
        <w:tab/>
        <w:t>do-sweetheart</w:t>
      </w:r>
      <w:r w:rsidR="00DA7B0F">
        <w:tab/>
      </w:r>
      <w:r w:rsidR="00DA7B0F">
        <w:rPr>
          <w:smallCaps/>
        </w:rPr>
        <w:t>obl</w:t>
      </w:r>
      <w:r w:rsidR="00DA7B0F">
        <w:t>-you(</w:t>
      </w:r>
      <w:r w:rsidR="00DA7B0F">
        <w:rPr>
          <w:smallCaps/>
        </w:rPr>
        <w:t>s</w:t>
      </w:r>
      <w:r w:rsidR="00DA7B0F">
        <w:t>)</w:t>
      </w:r>
    </w:p>
    <w:p w14:paraId="2C369882" w14:textId="77777777" w:rsidR="00800AD8" w:rsidRDefault="00800AD8">
      <w:pPr>
        <w:pStyle w:val="InterlineFree"/>
      </w:pPr>
      <w:r>
        <w:t>“There are Kanavanavaî people here who want to court you.</w:t>
      </w:r>
    </w:p>
    <w:p w14:paraId="4585837A" w14:textId="77777777" w:rsidR="00800AD8" w:rsidRDefault="00DE0E5A" w:rsidP="00DA7B0F">
      <w:pPr>
        <w:pStyle w:val="InterlineText"/>
        <w:tabs>
          <w:tab w:val="left" w:pos="533"/>
          <w:tab w:val="left" w:pos="1232"/>
          <w:tab w:val="left" w:pos="2081"/>
          <w:tab w:val="left" w:pos="2345"/>
          <w:tab w:val="left" w:pos="3104"/>
          <w:tab w:val="left" w:pos="4448"/>
        </w:tabs>
      </w:pPr>
      <w:r w:rsidRPr="003A1D48">
        <w:rPr>
          <w:rStyle w:val="InterlineTextNumChar"/>
        </w:rPr>
        <w:t>056</w:t>
      </w:r>
      <w:r w:rsidR="00800AD8">
        <w:tab/>
        <w:t>îakua</w:t>
      </w:r>
      <w:r w:rsidR="00800AD8">
        <w:tab/>
        <w:t>iru</w:t>
      </w:r>
      <w:r w:rsidR="00800AD8">
        <w:tab/>
        <w:t>a</w:t>
      </w:r>
      <w:r w:rsidR="00800AD8">
        <w:tab/>
        <w:t>sika</w:t>
      </w:r>
      <w:r w:rsidR="00800AD8">
        <w:tab/>
        <w:t>su÷am</w:t>
      </w:r>
      <w:r w:rsidR="00800AD8">
        <w:tab/>
        <w:t>uta.</w:t>
      </w:r>
    </w:p>
    <w:p w14:paraId="2E11A767" w14:textId="77777777" w:rsidR="00800AD8" w:rsidRDefault="00800AD8" w:rsidP="00DA7B0F">
      <w:pPr>
        <w:pStyle w:val="InterlineGlossWithTrans"/>
        <w:tabs>
          <w:tab w:val="left" w:pos="533"/>
          <w:tab w:val="left" w:pos="1232"/>
          <w:tab w:val="left" w:pos="2081"/>
          <w:tab w:val="left" w:pos="2345"/>
          <w:tab w:val="left" w:pos="3104"/>
          <w:tab w:val="left" w:pos="4448"/>
        </w:tabs>
      </w:pPr>
      <w:r>
        <w:tab/>
        <w:t>îakua</w:t>
      </w:r>
      <w:r>
        <w:tab/>
        <w:t>iru</w:t>
      </w:r>
      <w:r>
        <w:tab/>
        <w:t>a</w:t>
      </w:r>
      <w:r>
        <w:tab/>
        <w:t>sika</w:t>
      </w:r>
      <w:r>
        <w:tab/>
        <w:t>su÷am</w:t>
      </w:r>
      <w:r>
        <w:tab/>
        <w:t>uta</w:t>
      </w:r>
    </w:p>
    <w:p w14:paraId="764FEA37" w14:textId="77777777" w:rsidR="00800AD8" w:rsidRDefault="00800AD8" w:rsidP="00DA7B0F">
      <w:pPr>
        <w:pStyle w:val="InterlineTransNoFree"/>
        <w:tabs>
          <w:tab w:val="left" w:pos="1232"/>
          <w:tab w:val="left" w:pos="2081"/>
          <w:tab w:val="left" w:pos="2345"/>
          <w:tab w:val="left" w:pos="3104"/>
          <w:tab w:val="left" w:pos="4448"/>
          <w:tab w:val="right" w:pos="8787"/>
        </w:tabs>
      </w:pPr>
      <w:r>
        <w:tab/>
        <w:t>but</w:t>
      </w:r>
      <w:r>
        <w:tab/>
        <w:t>will.not</w:t>
      </w:r>
      <w:r>
        <w:rPr>
          <w:smallCaps/>
        </w:rPr>
        <w:tab/>
        <w:t>c</w:t>
      </w:r>
      <w:r>
        <w:rPr>
          <w:smallCaps/>
        </w:rPr>
        <w:tab/>
      </w:r>
      <w:r>
        <w:t>reason</w:t>
      </w:r>
      <w:r>
        <w:tab/>
        <w:t>disappointed</w:t>
      </w:r>
      <w:r>
        <w:tab/>
        <w:t>also</w:t>
      </w:r>
      <w:r w:rsidR="00DA7B0F">
        <w:tab/>
        <w:t>But it’s not to be resented.</w:t>
      </w:r>
    </w:p>
    <w:p w14:paraId="72D92AFA" w14:textId="77777777" w:rsidR="00800AD8" w:rsidRDefault="00DE0E5A" w:rsidP="00DA7B0F">
      <w:pPr>
        <w:pStyle w:val="InterlineText"/>
        <w:tabs>
          <w:tab w:val="left" w:pos="533"/>
          <w:tab w:val="left" w:pos="2402"/>
        </w:tabs>
      </w:pPr>
      <w:r w:rsidRPr="003A1D48">
        <w:rPr>
          <w:rStyle w:val="InterlineTextNumChar"/>
        </w:rPr>
        <w:t>057</w:t>
      </w:r>
      <w:r w:rsidR="00800AD8">
        <w:tab/>
        <w:t>imazamazanan</w:t>
      </w:r>
      <w:r w:rsidR="00800AD8">
        <w:tab/>
        <w:t>aken.</w:t>
      </w:r>
    </w:p>
    <w:p w14:paraId="1052A159" w14:textId="77777777" w:rsidR="00800AD8" w:rsidRDefault="00800AD8" w:rsidP="00DA7B0F">
      <w:pPr>
        <w:pStyle w:val="InterlineGlossWithTrans"/>
        <w:tabs>
          <w:tab w:val="left" w:pos="533"/>
          <w:tab w:val="left" w:pos="2402"/>
        </w:tabs>
      </w:pPr>
      <w:r>
        <w:tab/>
        <w:t>i-maza-maza-anan</w:t>
      </w:r>
      <w:r>
        <w:tab/>
        <w:t>aken</w:t>
      </w:r>
    </w:p>
    <w:p w14:paraId="4D0495CB" w14:textId="77777777" w:rsidR="00800AD8" w:rsidRDefault="00800AD8" w:rsidP="00DA7B0F">
      <w:pPr>
        <w:pStyle w:val="InterlineTransNoFree"/>
        <w:tabs>
          <w:tab w:val="left" w:pos="2402"/>
          <w:tab w:val="right" w:pos="8787"/>
        </w:tabs>
      </w:pPr>
      <w:r>
        <w:tab/>
      </w:r>
      <w:r>
        <w:rPr>
          <w:smallCaps/>
        </w:rPr>
        <w:t>loc</w:t>
      </w:r>
      <w:r>
        <w:t>-</w:t>
      </w:r>
      <w:r>
        <w:rPr>
          <w:smallCaps/>
        </w:rPr>
        <w:t>red</w:t>
      </w:r>
      <w:r>
        <w:t>-here-still</w:t>
      </w:r>
      <w:r>
        <w:tab/>
      </w:r>
      <w:r w:rsidR="000D5EFB" w:rsidRPr="000D5EFB">
        <w:rPr>
          <w:smallCaps/>
        </w:rPr>
        <w:t>f.I</w:t>
      </w:r>
      <w:r w:rsidR="00DA7B0F">
        <w:rPr>
          <w:smallCaps/>
        </w:rPr>
        <w:tab/>
      </w:r>
      <w:r w:rsidR="00DA7B0F">
        <w:t>I’m still here.</w:t>
      </w:r>
    </w:p>
    <w:p w14:paraId="43F36B02" w14:textId="77777777" w:rsidR="00800AD8" w:rsidRDefault="00DE0E5A" w:rsidP="00DA7B0F">
      <w:pPr>
        <w:pStyle w:val="InterlineText"/>
        <w:tabs>
          <w:tab w:val="left" w:pos="533"/>
          <w:tab w:val="left" w:pos="1022"/>
          <w:tab w:val="left" w:pos="1286"/>
          <w:tab w:val="left" w:pos="2930"/>
          <w:tab w:val="left" w:pos="3974"/>
          <w:tab w:val="left" w:pos="4238"/>
        </w:tabs>
      </w:pPr>
      <w:r w:rsidRPr="003A1D48">
        <w:rPr>
          <w:rStyle w:val="InterlineTextNumChar"/>
        </w:rPr>
        <w:t>058</w:t>
      </w:r>
      <w:r w:rsidR="00800AD8">
        <w:tab/>
        <w:t>qau</w:t>
      </w:r>
      <w:r w:rsidR="00800AD8">
        <w:tab/>
        <w:t>a</w:t>
      </w:r>
      <w:r w:rsidR="00800AD8">
        <w:tab/>
        <w:t>marekakakaka</w:t>
      </w:r>
      <w:r w:rsidR="00800AD8">
        <w:tab/>
        <w:t>itjen</w:t>
      </w:r>
      <w:r w:rsidR="00800AD8">
        <w:tab/>
        <w:t>a</w:t>
      </w:r>
      <w:r w:rsidR="00800AD8">
        <w:tab/>
        <w:t>puraketj.</w:t>
      </w:r>
    </w:p>
    <w:p w14:paraId="6C5CF288" w14:textId="77777777" w:rsidR="00800AD8" w:rsidRDefault="00800AD8" w:rsidP="00DA7B0F">
      <w:pPr>
        <w:pStyle w:val="InterlineGlossWithTrans"/>
        <w:tabs>
          <w:tab w:val="left" w:pos="533"/>
          <w:tab w:val="left" w:pos="1022"/>
          <w:tab w:val="left" w:pos="1286"/>
          <w:tab w:val="left" w:pos="2930"/>
          <w:tab w:val="left" w:pos="3974"/>
          <w:tab w:val="left" w:pos="4238"/>
        </w:tabs>
      </w:pPr>
      <w:r>
        <w:tab/>
        <w:t>qau</w:t>
      </w:r>
      <w:r>
        <w:tab/>
        <w:t>a</w:t>
      </w:r>
      <w:r>
        <w:tab/>
        <w:t>mare-kaka-kaka</w:t>
      </w:r>
      <w:r>
        <w:tab/>
        <w:t>itjen</w:t>
      </w:r>
      <w:r>
        <w:tab/>
        <w:t>a</w:t>
      </w:r>
      <w:r>
        <w:tab/>
        <w:t>pu-raketj</w:t>
      </w:r>
    </w:p>
    <w:p w14:paraId="44D13E32" w14:textId="77777777" w:rsidR="00800AD8" w:rsidRDefault="00800AD8" w:rsidP="00DA7B0F">
      <w:pPr>
        <w:pStyle w:val="InterlineTransNoFree"/>
        <w:tabs>
          <w:tab w:val="left" w:pos="1022"/>
          <w:tab w:val="left" w:pos="1286"/>
          <w:tab w:val="left" w:pos="2930"/>
          <w:tab w:val="left" w:pos="3974"/>
          <w:tab w:val="left" w:pos="4238"/>
          <w:tab w:val="right" w:pos="8787"/>
        </w:tabs>
      </w:pPr>
      <w:r>
        <w:tab/>
        <w:t>so</w:t>
      </w:r>
      <w:r>
        <w:rPr>
          <w:smallCaps/>
        </w:rPr>
        <w:tab/>
        <w:t>c</w:t>
      </w:r>
      <w:r>
        <w:rPr>
          <w:smallCaps/>
        </w:rPr>
        <w:tab/>
      </w:r>
      <w:r>
        <w:t>pair-</w:t>
      </w:r>
      <w:r>
        <w:rPr>
          <w:smallCaps/>
        </w:rPr>
        <w:t>red</w:t>
      </w:r>
      <w:r>
        <w:t>-sibling</w:t>
      </w:r>
      <w:r>
        <w:tab/>
      </w:r>
      <w:r>
        <w:rPr>
          <w:smallCaps/>
        </w:rPr>
        <w:t>f.</w:t>
      </w:r>
      <w:r>
        <w:t>we(</w:t>
      </w:r>
      <w:r>
        <w:rPr>
          <w:smallCaps/>
        </w:rPr>
        <w:t>inc</w:t>
      </w:r>
      <w:r>
        <w:t>)</w:t>
      </w:r>
      <w:r>
        <w:rPr>
          <w:smallCaps/>
        </w:rPr>
        <w:tab/>
        <w:t>c</w:t>
      </w:r>
      <w:r>
        <w:rPr>
          <w:smallCaps/>
        </w:rPr>
        <w:tab/>
      </w:r>
      <w:r>
        <w:t>have-always</w:t>
      </w:r>
      <w:r w:rsidR="00DA7B0F">
        <w:tab/>
        <w:t>We are siblings for ever.</w:t>
      </w:r>
    </w:p>
    <w:p w14:paraId="2A4BE87F" w14:textId="77777777" w:rsidR="00800AD8" w:rsidRDefault="00DE0E5A" w:rsidP="00DA7B0F">
      <w:pPr>
        <w:pStyle w:val="InterlineText"/>
        <w:tabs>
          <w:tab w:val="left" w:pos="533"/>
          <w:tab w:val="left" w:pos="1757"/>
          <w:tab w:val="left" w:pos="2351"/>
          <w:tab w:val="left" w:pos="3695"/>
          <w:tab w:val="left" w:pos="4169"/>
          <w:tab w:val="left" w:pos="4613"/>
        </w:tabs>
      </w:pPr>
      <w:r w:rsidRPr="003A1D48">
        <w:rPr>
          <w:rStyle w:val="InterlineTextNumChar"/>
        </w:rPr>
        <w:t>059</w:t>
      </w:r>
      <w:r w:rsidR="00800AD8">
        <w:tab/>
        <w:t>tsasavu,</w:t>
      </w:r>
      <w:r w:rsidR="00800AD8">
        <w:tab/>
        <w:t>îa</w:t>
      </w:r>
      <w:r w:rsidR="00800AD8">
        <w:tab/>
        <w:t>Tjukutjuku,”</w:t>
      </w:r>
      <w:r w:rsidR="00800AD8">
        <w:tab/>
        <w:t>aya</w:t>
      </w:r>
      <w:r w:rsidR="00800AD8">
        <w:tab/>
        <w:t>ti</w:t>
      </w:r>
      <w:r w:rsidR="00800AD8">
        <w:tab/>
        <w:t>Puîaîuîaîuyan.</w:t>
      </w:r>
    </w:p>
    <w:p w14:paraId="3D230BEE" w14:textId="77777777" w:rsidR="00800AD8" w:rsidRDefault="00800AD8" w:rsidP="00DA7B0F">
      <w:pPr>
        <w:pStyle w:val="InterlineGlossWithTrans"/>
        <w:tabs>
          <w:tab w:val="left" w:pos="533"/>
          <w:tab w:val="left" w:pos="1757"/>
          <w:tab w:val="left" w:pos="2351"/>
          <w:tab w:val="left" w:pos="3695"/>
          <w:tab w:val="left" w:pos="4169"/>
          <w:tab w:val="left" w:pos="4613"/>
        </w:tabs>
      </w:pPr>
      <w:r>
        <w:tab/>
        <w:t>tsasaw-u</w:t>
      </w:r>
      <w:r>
        <w:tab/>
        <w:t>îa</w:t>
      </w:r>
      <w:r>
        <w:tab/>
        <w:t>Tjukutjuku</w:t>
      </w:r>
      <w:r>
        <w:tab/>
        <w:t>aya</w:t>
      </w:r>
      <w:r>
        <w:tab/>
        <w:t>ti</w:t>
      </w:r>
      <w:r>
        <w:tab/>
        <w:t>Puîaîuîaîuyan</w:t>
      </w:r>
    </w:p>
    <w:p w14:paraId="048D815B" w14:textId="77777777" w:rsidR="00800AD8" w:rsidRDefault="00800AD8" w:rsidP="00DA7B0F">
      <w:pPr>
        <w:pStyle w:val="InterlineTrans"/>
        <w:tabs>
          <w:tab w:val="left" w:pos="533"/>
          <w:tab w:val="left" w:pos="1757"/>
          <w:tab w:val="left" w:pos="2351"/>
          <w:tab w:val="left" w:pos="3695"/>
          <w:tab w:val="left" w:pos="4169"/>
          <w:tab w:val="left" w:pos="4613"/>
        </w:tabs>
      </w:pPr>
      <w:r>
        <w:tab/>
        <w:t>outside-</w:t>
      </w:r>
      <w:r>
        <w:rPr>
          <w:smallCaps/>
        </w:rPr>
        <w:t>imp</w:t>
      </w:r>
      <w:r>
        <w:tab/>
        <w:t>class</w:t>
      </w:r>
      <w:r>
        <w:tab/>
        <w:t>(name)</w:t>
      </w:r>
      <w:r>
        <w:tab/>
        <w:t>say</w:t>
      </w:r>
      <w:r>
        <w:tab/>
      </w:r>
      <w:r>
        <w:rPr>
          <w:smallCaps/>
        </w:rPr>
        <w:t>f.h</w:t>
      </w:r>
      <w:r>
        <w:tab/>
        <w:t>(name)</w:t>
      </w:r>
    </w:p>
    <w:p w14:paraId="43A83602" w14:textId="77777777" w:rsidR="00800AD8" w:rsidRDefault="00800AD8">
      <w:pPr>
        <w:pStyle w:val="InterlineFree"/>
      </w:pPr>
      <w:r>
        <w:t>Come out, Tjukutjuku clan,” said Puîaîuîaîuyan.</w:t>
      </w:r>
    </w:p>
    <w:p w14:paraId="272CBC2D" w14:textId="77777777" w:rsidR="00800AD8" w:rsidRDefault="00DE0E5A" w:rsidP="00DA7B0F">
      <w:pPr>
        <w:pStyle w:val="InterlineText"/>
        <w:tabs>
          <w:tab w:val="left" w:pos="533"/>
          <w:tab w:val="left" w:pos="1382"/>
          <w:tab w:val="left" w:pos="1976"/>
          <w:tab w:val="left" w:pos="2240"/>
        </w:tabs>
      </w:pPr>
      <w:r w:rsidRPr="003A1D48">
        <w:rPr>
          <w:rStyle w:val="InterlineTextNumChar"/>
        </w:rPr>
        <w:t>060</w:t>
      </w:r>
      <w:r w:rsidR="00800AD8">
        <w:tab/>
        <w:t>“iru</w:t>
      </w:r>
      <w:r w:rsidR="00800AD8">
        <w:tab/>
        <w:t>aken</w:t>
      </w:r>
      <w:r w:rsidR="00800AD8">
        <w:tab/>
        <w:t>a</w:t>
      </w:r>
      <w:r w:rsidR="00800AD8">
        <w:tab/>
        <w:t>pukaui.”</w:t>
      </w:r>
    </w:p>
    <w:p w14:paraId="7A3BCED4" w14:textId="77777777" w:rsidR="00800AD8" w:rsidRDefault="00800AD8" w:rsidP="00DA7B0F">
      <w:pPr>
        <w:pStyle w:val="InterlineGlossWithTrans"/>
        <w:tabs>
          <w:tab w:val="left" w:pos="533"/>
          <w:tab w:val="left" w:pos="1382"/>
          <w:tab w:val="left" w:pos="1976"/>
          <w:tab w:val="left" w:pos="2240"/>
        </w:tabs>
      </w:pPr>
      <w:r>
        <w:tab/>
        <w:t>iru</w:t>
      </w:r>
      <w:r>
        <w:tab/>
        <w:t>aken</w:t>
      </w:r>
      <w:r>
        <w:tab/>
        <w:t>a</w:t>
      </w:r>
      <w:r>
        <w:tab/>
        <w:t>pu-ka-ui</w:t>
      </w:r>
    </w:p>
    <w:p w14:paraId="637A9BF7" w14:textId="77777777" w:rsidR="00800AD8" w:rsidRDefault="00800AD8" w:rsidP="00DA7B0F">
      <w:pPr>
        <w:pStyle w:val="InterlineTransNoFree"/>
        <w:tabs>
          <w:tab w:val="left" w:pos="1382"/>
          <w:tab w:val="left" w:pos="1976"/>
          <w:tab w:val="left" w:pos="2240"/>
          <w:tab w:val="right" w:pos="8787"/>
        </w:tabs>
      </w:pPr>
      <w:r>
        <w:tab/>
        <w:t>will.not</w:t>
      </w:r>
      <w:r>
        <w:tab/>
      </w:r>
      <w:r w:rsidR="000D5EFB" w:rsidRPr="000D5EFB">
        <w:rPr>
          <w:smallCaps/>
        </w:rPr>
        <w:t>f.I</w:t>
      </w:r>
      <w:r>
        <w:rPr>
          <w:smallCaps/>
        </w:rPr>
        <w:tab/>
        <w:t>c</w:t>
      </w:r>
      <w:r>
        <w:rPr>
          <w:smallCaps/>
        </w:rPr>
        <w:tab/>
      </w:r>
      <w:r>
        <w:t>have-become-yes</w:t>
      </w:r>
      <w:r w:rsidR="00DA7B0F">
        <w:tab/>
        <w:t>“I won’t agree.”</w:t>
      </w:r>
    </w:p>
    <w:p w14:paraId="71BE43CB" w14:textId="77777777" w:rsidR="00800AD8" w:rsidRDefault="00DE0E5A" w:rsidP="00DA7B0F">
      <w:pPr>
        <w:pStyle w:val="InterlineText"/>
        <w:tabs>
          <w:tab w:val="left" w:pos="533"/>
          <w:tab w:val="left" w:pos="1577"/>
          <w:tab w:val="left" w:pos="2021"/>
          <w:tab w:val="left" w:pos="2945"/>
          <w:tab w:val="left" w:pos="3209"/>
          <w:tab w:val="left" w:pos="5003"/>
          <w:tab w:val="left" w:pos="5492"/>
          <w:tab w:val="left" w:pos="6656"/>
          <w:tab w:val="left" w:pos="7250"/>
          <w:tab w:val="left" w:pos="7514"/>
        </w:tabs>
      </w:pPr>
      <w:r w:rsidRPr="003A1D48">
        <w:rPr>
          <w:rStyle w:val="InterlineTextNumChar"/>
        </w:rPr>
        <w:t>061</w:t>
      </w:r>
      <w:r w:rsidR="00800AD8">
        <w:tab/>
        <w:t>“kana</w:t>
      </w:r>
      <w:r w:rsidR="00800AD8">
        <w:tab/>
        <w:t>ika</w:t>
      </w:r>
      <w:r w:rsidR="00800AD8">
        <w:tab/>
        <w:t>sun</w:t>
      </w:r>
      <w:r w:rsidR="00800AD8">
        <w:tab/>
        <w:t>a</w:t>
      </w:r>
      <w:r w:rsidR="00800AD8">
        <w:tab/>
        <w:t>pukaui,</w:t>
      </w:r>
      <w:r w:rsidR="00800AD8">
        <w:tab/>
        <w:t>ki</w:t>
      </w:r>
      <w:r w:rsidR="00800AD8">
        <w:tab/>
        <w:t>navaik</w:t>
      </w:r>
      <w:r w:rsidR="00DA7B0F">
        <w:tab/>
        <w:t>aken</w:t>
      </w:r>
      <w:r w:rsidR="00DA7B0F">
        <w:tab/>
        <w:t>a</w:t>
      </w:r>
      <w:r w:rsidR="00DA7B0F">
        <w:tab/>
        <w:t>sema</w:t>
      </w:r>
    </w:p>
    <w:p w14:paraId="2B3BC69F" w14:textId="77777777" w:rsidR="00800AD8" w:rsidRDefault="00800AD8" w:rsidP="00DA7B0F">
      <w:pPr>
        <w:pStyle w:val="InterlineGlossWithTrans"/>
        <w:tabs>
          <w:tab w:val="left" w:pos="533"/>
          <w:tab w:val="left" w:pos="1577"/>
          <w:tab w:val="left" w:pos="2021"/>
          <w:tab w:val="left" w:pos="2945"/>
          <w:tab w:val="left" w:pos="3209"/>
          <w:tab w:val="left" w:pos="5003"/>
          <w:tab w:val="left" w:pos="5492"/>
          <w:tab w:val="left" w:pos="6656"/>
          <w:tab w:val="left" w:pos="7250"/>
          <w:tab w:val="left" w:pos="7514"/>
        </w:tabs>
      </w:pPr>
      <w:r>
        <w:tab/>
        <w:t>ka-na</w:t>
      </w:r>
      <w:r>
        <w:tab/>
        <w:t>ika</w:t>
      </w:r>
      <w:r>
        <w:tab/>
        <w:t>sun</w:t>
      </w:r>
      <w:r>
        <w:tab/>
        <w:t>a</w:t>
      </w:r>
      <w:r>
        <w:tab/>
        <w:t>pu-ka-ui</w:t>
      </w:r>
      <w:r>
        <w:tab/>
        <w:t>ki</w:t>
      </w:r>
      <w:r>
        <w:tab/>
        <w:t>na-vaik</w:t>
      </w:r>
      <w:r w:rsidR="00DA7B0F">
        <w:tab/>
        <w:t>aken</w:t>
      </w:r>
      <w:r w:rsidR="00DA7B0F">
        <w:tab/>
        <w:t>a</w:t>
      </w:r>
      <w:r w:rsidR="00DA7B0F">
        <w:tab/>
        <w:t>em=sa</w:t>
      </w:r>
    </w:p>
    <w:p w14:paraId="2F3F8F9D" w14:textId="77777777" w:rsidR="00800AD8" w:rsidRDefault="00800AD8" w:rsidP="00DA7B0F">
      <w:pPr>
        <w:pStyle w:val="InterlineTransNoFree"/>
        <w:tabs>
          <w:tab w:val="left" w:pos="1577"/>
          <w:tab w:val="left" w:pos="2021"/>
          <w:tab w:val="left" w:pos="2945"/>
          <w:tab w:val="left" w:pos="3209"/>
          <w:tab w:val="left" w:pos="5003"/>
          <w:tab w:val="left" w:pos="5492"/>
          <w:tab w:val="left" w:pos="6656"/>
          <w:tab w:val="left" w:pos="7250"/>
          <w:tab w:val="left" w:pos="7514"/>
        </w:tabs>
      </w:pPr>
      <w:r>
        <w:tab/>
        <w:t>after-then</w:t>
      </w:r>
      <w:r>
        <w:tab/>
        <w:t>not</w:t>
      </w:r>
      <w:r>
        <w:tab/>
      </w:r>
      <w:r>
        <w:rPr>
          <w:smallCaps/>
        </w:rPr>
        <w:t>f.</w:t>
      </w:r>
      <w:r>
        <w:t>you(</w:t>
      </w:r>
      <w:r>
        <w:rPr>
          <w:smallCaps/>
        </w:rPr>
        <w:t>s</w:t>
      </w:r>
      <w:r>
        <w:t>)</w:t>
      </w:r>
      <w:r>
        <w:rPr>
          <w:smallCaps/>
        </w:rPr>
        <w:tab/>
        <w:t>c</w:t>
      </w:r>
      <w:r>
        <w:rPr>
          <w:smallCaps/>
        </w:rPr>
        <w:tab/>
      </w:r>
      <w:r>
        <w:t>have-become-yes</w:t>
      </w:r>
      <w:r>
        <w:tab/>
        <w:t>will</w:t>
      </w:r>
      <w:r>
        <w:tab/>
      </w:r>
      <w:r>
        <w:rPr>
          <w:smallCaps/>
        </w:rPr>
        <w:t>past</w:t>
      </w:r>
      <w:r>
        <w:t>-leave</w:t>
      </w:r>
      <w:r w:rsidR="00DA7B0F">
        <w:tab/>
      </w:r>
      <w:r w:rsidR="00DA7B0F">
        <w:rPr>
          <w:smallCaps/>
        </w:rPr>
        <w:t>f.I</w:t>
      </w:r>
      <w:r w:rsidR="00DA7B0F">
        <w:tab/>
      </w:r>
      <w:r w:rsidR="00DA7B0F">
        <w:rPr>
          <w:smallCaps/>
        </w:rPr>
        <w:t>c</w:t>
      </w:r>
      <w:r w:rsidR="00DA7B0F">
        <w:tab/>
      </w:r>
      <w:r w:rsidR="00DA7B0F" w:rsidRPr="00AD62A7">
        <w:rPr>
          <w:smallCaps/>
        </w:rPr>
        <w:t>af</w:t>
      </w:r>
      <w:r w:rsidR="00DA7B0F">
        <w:t>=go</w:t>
      </w:r>
    </w:p>
    <w:p w14:paraId="3475494F" w14:textId="77777777" w:rsidR="00800AD8" w:rsidRDefault="00DA7B0F" w:rsidP="00DA7B0F">
      <w:pPr>
        <w:pStyle w:val="InterlineText"/>
        <w:tabs>
          <w:tab w:val="left" w:pos="533"/>
        </w:tabs>
      </w:pPr>
      <w:r>
        <w:tab/>
        <w:t>Makazayazaya.”</w:t>
      </w:r>
    </w:p>
    <w:p w14:paraId="128A3C49" w14:textId="77777777" w:rsidR="00800AD8" w:rsidRDefault="00DA7B0F" w:rsidP="00DA7B0F">
      <w:pPr>
        <w:pStyle w:val="InterlineGlossWithTrans"/>
        <w:tabs>
          <w:tab w:val="left" w:pos="533"/>
        </w:tabs>
      </w:pPr>
      <w:r>
        <w:tab/>
        <w:t>Makazayazaya</w:t>
      </w:r>
    </w:p>
    <w:p w14:paraId="5C37752A" w14:textId="77777777" w:rsidR="00800AD8" w:rsidRDefault="00DA7B0F" w:rsidP="00DA7B0F">
      <w:pPr>
        <w:pStyle w:val="InterlineTrans"/>
        <w:tabs>
          <w:tab w:val="left" w:pos="533"/>
          <w:tab w:val="right" w:pos="8789"/>
        </w:tabs>
      </w:pPr>
      <w:r>
        <w:tab/>
        <w:t>(place)</w:t>
      </w:r>
      <w:r>
        <w:tab/>
        <w:t>“If you don’t agree, I’ll go off to Makazayazaya.”</w:t>
      </w:r>
    </w:p>
    <w:p w14:paraId="5696B262" w14:textId="77777777" w:rsidR="00800AD8" w:rsidRDefault="00A8416B" w:rsidP="00A8416B">
      <w:pPr>
        <w:pStyle w:val="CommentLastWithHalfSpace"/>
      </w:pPr>
      <w:r>
        <w:t>[</w:t>
      </w:r>
      <w:r w:rsidR="00800AD8" w:rsidRPr="00DA7B0F">
        <w:rPr>
          <w:rStyle w:val="VernacularText"/>
        </w:rPr>
        <w:t>navaik</w:t>
      </w:r>
      <w:r w:rsidR="00800AD8">
        <w:t xml:space="preserve">: function of </w:t>
      </w:r>
      <w:r w:rsidR="00800AD8" w:rsidRPr="00DA7B0F">
        <w:rPr>
          <w:rStyle w:val="VernacularText"/>
        </w:rPr>
        <w:t>na</w:t>
      </w:r>
      <w:r w:rsidR="00DA7B0F" w:rsidRPr="00DA7B0F">
        <w:rPr>
          <w:rStyle w:val="VernacularText"/>
        </w:rPr>
        <w:t>-</w:t>
      </w:r>
      <w:r w:rsidR="00DA7B0F">
        <w:t xml:space="preserve"> ‘</w:t>
      </w:r>
      <w:r w:rsidR="00800AD8">
        <w:rPr>
          <w:smallCaps/>
        </w:rPr>
        <w:t>past</w:t>
      </w:r>
      <w:r w:rsidR="00DA7B0F">
        <w:rPr>
          <w:smallCaps/>
        </w:rPr>
        <w:t>’</w:t>
      </w:r>
      <w:r w:rsidR="00DA7B0F">
        <w:t xml:space="preserve"> unclear.</w:t>
      </w:r>
      <w:r>
        <w:t>]</w:t>
      </w:r>
    </w:p>
    <w:p w14:paraId="6E46498B" w14:textId="77777777" w:rsidR="00800AD8" w:rsidRDefault="00C862D4" w:rsidP="00DA7B0F">
      <w:pPr>
        <w:pStyle w:val="InterlineText"/>
        <w:tabs>
          <w:tab w:val="left" w:pos="533"/>
          <w:tab w:val="left" w:pos="1022"/>
          <w:tab w:val="left" w:pos="1661"/>
          <w:tab w:val="left" w:pos="2435"/>
          <w:tab w:val="left" w:pos="2879"/>
          <w:tab w:val="left" w:pos="4058"/>
          <w:tab w:val="left" w:pos="4322"/>
          <w:tab w:val="left" w:pos="5066"/>
        </w:tabs>
      </w:pPr>
      <w:r w:rsidRPr="003A1D48">
        <w:rPr>
          <w:rStyle w:val="InterlineTextNumChar"/>
        </w:rPr>
        <w:t>062</w:t>
      </w:r>
      <w:r w:rsidR="00800AD8">
        <w:tab/>
        <w:t>sa</w:t>
      </w:r>
      <w:r w:rsidR="00800AD8">
        <w:tab/>
        <w:t>vaik</w:t>
      </w:r>
      <w:r w:rsidR="00800AD8">
        <w:tab/>
        <w:t>anga</w:t>
      </w:r>
      <w:r w:rsidR="00800AD8">
        <w:tab/>
        <w:t>ti</w:t>
      </w:r>
      <w:r w:rsidR="00800AD8">
        <w:tab/>
        <w:t>Tjukutjuku</w:t>
      </w:r>
      <w:r w:rsidR="00800AD8">
        <w:tab/>
        <w:t>a</w:t>
      </w:r>
      <w:r w:rsidR="00800AD8">
        <w:tab/>
        <w:t>sema</w:t>
      </w:r>
      <w:r w:rsidR="00800AD8">
        <w:tab/>
        <w:t>tsasaw.</w:t>
      </w:r>
    </w:p>
    <w:p w14:paraId="19804193" w14:textId="77777777" w:rsidR="00800AD8" w:rsidRDefault="00800AD8" w:rsidP="00DA7B0F">
      <w:pPr>
        <w:pStyle w:val="InterlineGlossWithTrans"/>
        <w:tabs>
          <w:tab w:val="left" w:pos="533"/>
          <w:tab w:val="left" w:pos="1022"/>
          <w:tab w:val="left" w:pos="1661"/>
          <w:tab w:val="left" w:pos="2435"/>
          <w:tab w:val="left" w:pos="2879"/>
          <w:tab w:val="left" w:pos="4058"/>
          <w:tab w:val="left" w:pos="4322"/>
          <w:tab w:val="left" w:pos="5066"/>
        </w:tabs>
      </w:pPr>
      <w:r>
        <w:tab/>
        <w:t>sa</w:t>
      </w:r>
      <w:r>
        <w:tab/>
        <w:t>vaik</w:t>
      </w:r>
      <w:r>
        <w:tab/>
        <w:t>anga</w:t>
      </w:r>
      <w:r>
        <w:tab/>
        <w:t>ti</w:t>
      </w:r>
      <w:r>
        <w:tab/>
        <w:t>Tjukutjuku</w:t>
      </w:r>
      <w:r>
        <w:tab/>
        <w:t>a</w:t>
      </w:r>
      <w:r>
        <w:tab/>
        <w:t>em=sa</w:t>
      </w:r>
      <w:r>
        <w:tab/>
        <w:t>tsasaw</w:t>
      </w:r>
    </w:p>
    <w:p w14:paraId="6860636A" w14:textId="77777777" w:rsidR="00800AD8" w:rsidRDefault="00800AD8" w:rsidP="00DA7B0F">
      <w:pPr>
        <w:pStyle w:val="InterlineTransNoFree"/>
        <w:tabs>
          <w:tab w:val="left" w:pos="1022"/>
          <w:tab w:val="left" w:pos="1661"/>
          <w:tab w:val="left" w:pos="2435"/>
          <w:tab w:val="left" w:pos="2879"/>
          <w:tab w:val="left" w:pos="4058"/>
          <w:tab w:val="left" w:pos="4322"/>
          <w:tab w:val="left" w:pos="5066"/>
          <w:tab w:val="right" w:pos="8787"/>
        </w:tabs>
      </w:pPr>
      <w:r>
        <w:tab/>
        <w:t>and</w:t>
      </w:r>
      <w:r>
        <w:tab/>
        <w:t>leave</w:t>
      </w:r>
      <w:r>
        <w:tab/>
        <w:t>indeed</w:t>
      </w:r>
      <w:r>
        <w:tab/>
      </w:r>
      <w:r>
        <w:rPr>
          <w:smallCaps/>
        </w:rPr>
        <w:t>f.h</w:t>
      </w:r>
      <w:r>
        <w:tab/>
        <w:t>(name)</w:t>
      </w:r>
      <w:r>
        <w:rPr>
          <w:smallCaps/>
        </w:rPr>
        <w:tab/>
        <w:t>c</w:t>
      </w:r>
      <w:r>
        <w:rPr>
          <w:smallCaps/>
        </w:rPr>
        <w:tab/>
        <w:t>af</w:t>
      </w:r>
      <w:r>
        <w:t>=go</w:t>
      </w:r>
      <w:r>
        <w:tab/>
        <w:t>outside</w:t>
      </w:r>
      <w:r w:rsidR="00DA7B0F">
        <w:tab/>
        <w:t>So Tjukutjuku went outside.</w:t>
      </w:r>
    </w:p>
    <w:p w14:paraId="54D2D07E" w14:textId="77777777" w:rsidR="00800AD8" w:rsidRDefault="00C862D4" w:rsidP="00DA7B0F">
      <w:pPr>
        <w:pStyle w:val="InterlineText"/>
        <w:tabs>
          <w:tab w:val="left" w:pos="533"/>
          <w:tab w:val="left" w:pos="1232"/>
          <w:tab w:val="left" w:pos="2006"/>
          <w:tab w:val="left" w:pos="2975"/>
          <w:tab w:val="left" w:pos="3569"/>
        </w:tabs>
      </w:pPr>
      <w:r w:rsidRPr="003A1D48">
        <w:rPr>
          <w:rStyle w:val="InterlineTextNumChar"/>
        </w:rPr>
        <w:t>063</w:t>
      </w:r>
      <w:r w:rsidR="00800AD8">
        <w:tab/>
        <w:t>“uzay</w:t>
      </w:r>
      <w:r w:rsidR="00800AD8">
        <w:tab/>
        <w:t>anga</w:t>
      </w:r>
      <w:r w:rsidR="00800AD8">
        <w:tab/>
        <w:t>nia</w:t>
      </w:r>
      <w:r w:rsidR="00800AD8">
        <w:tab/>
        <w:t>apu</w:t>
      </w:r>
      <w:r w:rsidR="00800AD8">
        <w:tab/>
        <w:t>kinarasingan.</w:t>
      </w:r>
    </w:p>
    <w:p w14:paraId="36955CB2" w14:textId="77777777" w:rsidR="00800AD8" w:rsidRDefault="00800AD8" w:rsidP="00DA7B0F">
      <w:pPr>
        <w:pStyle w:val="InterlineGlossWithTrans"/>
        <w:tabs>
          <w:tab w:val="left" w:pos="533"/>
          <w:tab w:val="left" w:pos="1232"/>
          <w:tab w:val="left" w:pos="2006"/>
          <w:tab w:val="left" w:pos="2975"/>
          <w:tab w:val="left" w:pos="3569"/>
        </w:tabs>
      </w:pPr>
      <w:r>
        <w:tab/>
        <w:t>uzay</w:t>
      </w:r>
      <w:r>
        <w:tab/>
        <w:t>anga</w:t>
      </w:r>
      <w:r>
        <w:tab/>
        <w:t>nia</w:t>
      </w:r>
      <w:r>
        <w:tab/>
        <w:t>apu</w:t>
      </w:r>
      <w:r>
        <w:tab/>
        <w:t>kinarasingan</w:t>
      </w:r>
    </w:p>
    <w:p w14:paraId="1B11FA39" w14:textId="77777777" w:rsidR="00800AD8" w:rsidRDefault="00800AD8" w:rsidP="00DA7B0F">
      <w:pPr>
        <w:pStyle w:val="InterlineTransNoFree"/>
        <w:tabs>
          <w:tab w:val="left" w:pos="1232"/>
          <w:tab w:val="left" w:pos="2006"/>
          <w:tab w:val="left" w:pos="2975"/>
          <w:tab w:val="left" w:pos="3569"/>
          <w:tab w:val="right" w:pos="8787"/>
        </w:tabs>
      </w:pPr>
      <w:r>
        <w:tab/>
        <w:t>there</w:t>
      </w:r>
      <w:r>
        <w:tab/>
        <w:t>indeed</w:t>
      </w:r>
      <w:r>
        <w:tab/>
        <w:t>our(</w:t>
      </w:r>
      <w:r>
        <w:rPr>
          <w:smallCaps/>
        </w:rPr>
        <w:t>exc</w:t>
      </w:r>
      <w:r>
        <w:t>)</w:t>
      </w:r>
      <w:r>
        <w:tab/>
        <w:t>betel</w:t>
      </w:r>
      <w:r>
        <w:tab/>
        <w:t>?</w:t>
      </w:r>
      <w:r w:rsidR="00DA7B0F">
        <w:tab/>
        <w:t>“Here’s our betel-nut and beer.</w:t>
      </w:r>
    </w:p>
    <w:p w14:paraId="1BB92338" w14:textId="77777777" w:rsidR="00800AD8" w:rsidRDefault="00C862D4" w:rsidP="00DA7B0F">
      <w:pPr>
        <w:pStyle w:val="InterlineText"/>
        <w:tabs>
          <w:tab w:val="left" w:pos="533"/>
          <w:tab w:val="left" w:pos="1577"/>
        </w:tabs>
      </w:pPr>
      <w:r w:rsidRPr="003A1D48">
        <w:rPr>
          <w:rStyle w:val="InterlineTextNumChar"/>
        </w:rPr>
        <w:t>064</w:t>
      </w:r>
      <w:r w:rsidR="00800AD8">
        <w:tab/>
        <w:t>tekelu</w:t>
      </w:r>
      <w:r w:rsidR="00800AD8">
        <w:tab/>
        <w:t>anga.</w:t>
      </w:r>
    </w:p>
    <w:p w14:paraId="2888CBE6" w14:textId="77777777" w:rsidR="00800AD8" w:rsidRDefault="00800AD8" w:rsidP="00DA7B0F">
      <w:pPr>
        <w:pStyle w:val="InterlineGlossWithTrans"/>
        <w:tabs>
          <w:tab w:val="left" w:pos="533"/>
          <w:tab w:val="left" w:pos="1577"/>
        </w:tabs>
      </w:pPr>
      <w:r>
        <w:tab/>
        <w:t>tekel-u</w:t>
      </w:r>
      <w:r>
        <w:tab/>
        <w:t>anga</w:t>
      </w:r>
    </w:p>
    <w:p w14:paraId="23030502" w14:textId="77777777" w:rsidR="00800AD8" w:rsidRDefault="00800AD8" w:rsidP="00DA7B0F">
      <w:pPr>
        <w:pStyle w:val="InterlineTransNoFree"/>
        <w:tabs>
          <w:tab w:val="left" w:pos="1577"/>
          <w:tab w:val="right" w:pos="8787"/>
        </w:tabs>
      </w:pPr>
      <w:r>
        <w:tab/>
        <w:t>drink-</w:t>
      </w:r>
      <w:r>
        <w:rPr>
          <w:smallCaps/>
        </w:rPr>
        <w:t>imp</w:t>
      </w:r>
      <w:r>
        <w:tab/>
        <w:t>indeed</w:t>
      </w:r>
      <w:r w:rsidR="00DA7B0F">
        <w:tab/>
        <w:t>Have a drink.</w:t>
      </w:r>
    </w:p>
    <w:p w14:paraId="45E3D805" w14:textId="77777777" w:rsidR="00800AD8" w:rsidRDefault="00C862D4" w:rsidP="00DA7B0F">
      <w:pPr>
        <w:pStyle w:val="InterlineText"/>
        <w:tabs>
          <w:tab w:val="left" w:pos="533"/>
          <w:tab w:val="left" w:pos="1307"/>
          <w:tab w:val="left" w:pos="2231"/>
          <w:tab w:val="left" w:pos="2495"/>
          <w:tab w:val="left" w:pos="4154"/>
          <w:tab w:val="left" w:pos="4928"/>
          <w:tab w:val="left" w:pos="5417"/>
          <w:tab w:val="left" w:pos="6341"/>
          <w:tab w:val="left" w:pos="6605"/>
          <w:tab w:val="left" w:pos="8264"/>
        </w:tabs>
      </w:pPr>
      <w:r w:rsidRPr="003A1D48">
        <w:rPr>
          <w:rStyle w:val="InterlineTextNumChar"/>
        </w:rPr>
        <w:t>065</w:t>
      </w:r>
      <w:r w:rsidR="00800AD8">
        <w:tab/>
        <w:t>ki</w:t>
      </w:r>
      <w:r w:rsidR="00800AD8">
        <w:tab/>
        <w:t>mun</w:t>
      </w:r>
      <w:r w:rsidR="00800AD8">
        <w:tab/>
        <w:t>a</w:t>
      </w:r>
      <w:r w:rsidR="00800AD8">
        <w:tab/>
        <w:t>namaqusaw</w:t>
      </w:r>
      <w:r w:rsidR="00800AD8">
        <w:tab/>
        <w:t>anga;</w:t>
      </w:r>
      <w:r w:rsidR="00800AD8">
        <w:tab/>
        <w:t>ki</w:t>
      </w:r>
      <w:r w:rsidR="00800AD8">
        <w:tab/>
        <w:t>mun</w:t>
      </w:r>
      <w:r w:rsidR="00800AD8">
        <w:tab/>
        <w:t>a</w:t>
      </w:r>
      <w:r w:rsidR="00DA7B0F">
        <w:tab/>
        <w:t>namavali</w:t>
      </w:r>
    </w:p>
    <w:p w14:paraId="50E31DCB" w14:textId="77777777" w:rsidR="00800AD8" w:rsidRDefault="00800AD8" w:rsidP="00DA7B0F">
      <w:pPr>
        <w:pStyle w:val="InterlineGlossWithTrans"/>
        <w:tabs>
          <w:tab w:val="left" w:pos="533"/>
          <w:tab w:val="left" w:pos="1307"/>
          <w:tab w:val="left" w:pos="2231"/>
          <w:tab w:val="left" w:pos="2495"/>
          <w:tab w:val="left" w:pos="4154"/>
          <w:tab w:val="left" w:pos="4928"/>
          <w:tab w:val="left" w:pos="5417"/>
          <w:tab w:val="left" w:pos="6341"/>
          <w:tab w:val="left" w:pos="6605"/>
          <w:tab w:val="left" w:pos="8264"/>
        </w:tabs>
      </w:pPr>
      <w:r>
        <w:tab/>
        <w:t>ki</w:t>
      </w:r>
      <w:r>
        <w:tab/>
        <w:t>mun</w:t>
      </w:r>
      <w:r>
        <w:tab/>
        <w:t>a</w:t>
      </w:r>
      <w:r>
        <w:tab/>
        <w:t>na-ma-qusaw</w:t>
      </w:r>
      <w:r>
        <w:tab/>
        <w:t>anga</w:t>
      </w:r>
      <w:r>
        <w:tab/>
        <w:t>ki</w:t>
      </w:r>
      <w:r>
        <w:tab/>
        <w:t>mun</w:t>
      </w:r>
      <w:r>
        <w:tab/>
        <w:t>a</w:t>
      </w:r>
      <w:r w:rsidR="00DA7B0F">
        <w:tab/>
        <w:t>na-ma-vali</w:t>
      </w:r>
    </w:p>
    <w:p w14:paraId="33FAD6C1" w14:textId="77777777" w:rsidR="00800AD8" w:rsidRDefault="00800AD8" w:rsidP="00DA7B0F">
      <w:pPr>
        <w:pStyle w:val="InterlineTransNoFree"/>
        <w:tabs>
          <w:tab w:val="left" w:pos="1307"/>
          <w:tab w:val="left" w:pos="2231"/>
          <w:tab w:val="left" w:pos="2495"/>
          <w:tab w:val="left" w:pos="4154"/>
          <w:tab w:val="left" w:pos="4928"/>
          <w:tab w:val="left" w:pos="5417"/>
          <w:tab w:val="left" w:pos="6341"/>
          <w:tab w:val="left" w:pos="6605"/>
          <w:tab w:val="left" w:pos="8264"/>
        </w:tabs>
        <w:rPr>
          <w:smallCaps/>
        </w:rPr>
      </w:pPr>
      <w:r>
        <w:tab/>
        <w:t>will</w:t>
      </w:r>
      <w:r>
        <w:tab/>
      </w:r>
      <w:r>
        <w:rPr>
          <w:smallCaps/>
        </w:rPr>
        <w:t>f.</w:t>
      </w:r>
      <w:r>
        <w:t>you(</w:t>
      </w:r>
      <w:r>
        <w:rPr>
          <w:smallCaps/>
        </w:rPr>
        <w:t>p</w:t>
      </w:r>
      <w:r>
        <w:t>)</w:t>
      </w:r>
      <w:r>
        <w:rPr>
          <w:smallCaps/>
        </w:rPr>
        <w:tab/>
        <w:t>c</w:t>
      </w:r>
      <w:r>
        <w:rPr>
          <w:smallCaps/>
        </w:rPr>
        <w:tab/>
        <w:t>past</w:t>
      </w:r>
      <w:r>
        <w:t>-</w:t>
      </w:r>
      <w:r>
        <w:rPr>
          <w:smallCaps/>
        </w:rPr>
        <w:t>stat</w:t>
      </w:r>
      <w:r>
        <w:t>-thirst</w:t>
      </w:r>
      <w:r>
        <w:tab/>
        <w:t>indeed</w:t>
      </w:r>
      <w:r>
        <w:tab/>
        <w:t>will</w:t>
      </w:r>
      <w:r>
        <w:tab/>
      </w:r>
      <w:r>
        <w:rPr>
          <w:smallCaps/>
        </w:rPr>
        <w:t>f.</w:t>
      </w:r>
      <w:r>
        <w:t>you(</w:t>
      </w:r>
      <w:r>
        <w:rPr>
          <w:smallCaps/>
        </w:rPr>
        <w:t>p</w:t>
      </w:r>
      <w:r>
        <w:t>)</w:t>
      </w:r>
      <w:r>
        <w:rPr>
          <w:smallCaps/>
        </w:rPr>
        <w:tab/>
        <w:t>c</w:t>
      </w:r>
      <w:r w:rsidR="00DA7B0F">
        <w:tab/>
      </w:r>
      <w:r w:rsidR="00DA7B0F">
        <w:rPr>
          <w:smallCaps/>
        </w:rPr>
        <w:t>past</w:t>
      </w:r>
      <w:r w:rsidR="00DA7B0F">
        <w:t>-</w:t>
      </w:r>
      <w:r w:rsidR="00DA7B0F">
        <w:rPr>
          <w:smallCaps/>
        </w:rPr>
        <w:t>stat</w:t>
      </w:r>
      <w:r w:rsidR="00DA7B0F">
        <w:t>-wind</w:t>
      </w:r>
    </w:p>
    <w:p w14:paraId="390D7411" w14:textId="77777777" w:rsidR="00DA7B0F" w:rsidRDefault="00DA7B0F" w:rsidP="00DA7B0F">
      <w:pPr>
        <w:pStyle w:val="InterlineText"/>
        <w:tabs>
          <w:tab w:val="left" w:pos="533"/>
          <w:tab w:val="left" w:pos="1307"/>
          <w:tab w:val="left" w:pos="1691"/>
          <w:tab w:val="left" w:pos="2450"/>
          <w:tab w:val="left" w:pos="2954"/>
          <w:tab w:val="left" w:pos="3668"/>
          <w:tab w:val="left" w:pos="4442"/>
          <w:tab w:val="left" w:pos="4826"/>
          <w:tab w:val="left" w:pos="5585"/>
          <w:tab w:val="left" w:pos="6089"/>
          <w:tab w:val="left" w:pos="7568"/>
        </w:tabs>
      </w:pPr>
      <w:r>
        <w:tab/>
        <w:t>anga;</w:t>
      </w:r>
      <w:r w:rsidR="00800AD8">
        <w:tab/>
        <w:t>nu</w:t>
      </w:r>
      <w:r w:rsidR="00800AD8">
        <w:tab/>
        <w:t>sika</w:t>
      </w:r>
      <w:r w:rsidR="00800AD8">
        <w:tab/>
        <w:t>i</w:t>
      </w:r>
      <w:r w:rsidR="00800AD8">
        <w:tab/>
        <w:t>djalan</w:t>
      </w:r>
      <w:r w:rsidR="00800AD8">
        <w:tab/>
        <w:t>anga,</w:t>
      </w:r>
      <w:r w:rsidR="00800AD8">
        <w:tab/>
        <w:t>nu</w:t>
      </w:r>
      <w:r w:rsidR="00800AD8">
        <w:tab/>
        <w:t>sika</w:t>
      </w:r>
      <w:r w:rsidR="00800AD8">
        <w:tab/>
        <w:t>i</w:t>
      </w:r>
      <w:r w:rsidR="00800AD8">
        <w:tab/>
        <w:t>sasukuzan</w:t>
      </w:r>
      <w:r>
        <w:tab/>
        <w:t>anga.”</w:t>
      </w:r>
    </w:p>
    <w:p w14:paraId="542A94BB" w14:textId="77777777" w:rsidR="00800AD8" w:rsidRDefault="00DA7B0F" w:rsidP="00DA7B0F">
      <w:pPr>
        <w:pStyle w:val="InterlineGlossWithTrans"/>
        <w:tabs>
          <w:tab w:val="left" w:pos="533"/>
          <w:tab w:val="left" w:pos="1307"/>
          <w:tab w:val="left" w:pos="1691"/>
          <w:tab w:val="left" w:pos="2450"/>
          <w:tab w:val="left" w:pos="2954"/>
          <w:tab w:val="left" w:pos="3668"/>
          <w:tab w:val="left" w:pos="4442"/>
          <w:tab w:val="left" w:pos="4826"/>
          <w:tab w:val="left" w:pos="5585"/>
          <w:tab w:val="left" w:pos="6089"/>
          <w:tab w:val="left" w:pos="7568"/>
        </w:tabs>
      </w:pPr>
      <w:r>
        <w:tab/>
        <w:t>anga</w:t>
      </w:r>
      <w:r w:rsidR="00800AD8">
        <w:tab/>
        <w:t>nu</w:t>
      </w:r>
      <w:r w:rsidR="00800AD8">
        <w:tab/>
        <w:t>sika</w:t>
      </w:r>
      <w:r w:rsidR="00800AD8">
        <w:tab/>
        <w:t>i</w:t>
      </w:r>
      <w:r w:rsidR="00800AD8">
        <w:tab/>
        <w:t>djalan</w:t>
      </w:r>
      <w:r w:rsidR="00800AD8">
        <w:tab/>
        <w:t>anga</w:t>
      </w:r>
      <w:r w:rsidR="00800AD8">
        <w:tab/>
        <w:t>nu</w:t>
      </w:r>
      <w:r w:rsidR="00800AD8">
        <w:tab/>
        <w:t>sika</w:t>
      </w:r>
      <w:r w:rsidR="00800AD8">
        <w:tab/>
        <w:t>i</w:t>
      </w:r>
      <w:r w:rsidR="00800AD8">
        <w:tab/>
        <w:t>sa-sukuz-an</w:t>
      </w:r>
      <w:r>
        <w:tab/>
        <w:t>anga</w:t>
      </w:r>
    </w:p>
    <w:p w14:paraId="00989AA3" w14:textId="77777777" w:rsidR="00800AD8" w:rsidRDefault="00DA7B0F" w:rsidP="00DA7B0F">
      <w:pPr>
        <w:pStyle w:val="InterlineTrans"/>
        <w:tabs>
          <w:tab w:val="left" w:pos="533"/>
          <w:tab w:val="left" w:pos="1307"/>
          <w:tab w:val="left" w:pos="1691"/>
          <w:tab w:val="left" w:pos="2450"/>
          <w:tab w:val="left" w:pos="2954"/>
          <w:tab w:val="left" w:pos="3668"/>
          <w:tab w:val="left" w:pos="4442"/>
          <w:tab w:val="left" w:pos="4826"/>
          <w:tab w:val="left" w:pos="5585"/>
          <w:tab w:val="left" w:pos="6089"/>
          <w:tab w:val="left" w:pos="7568"/>
        </w:tabs>
      </w:pPr>
      <w:r>
        <w:tab/>
        <w:t>indeed</w:t>
      </w:r>
      <w:r w:rsidR="00800AD8">
        <w:tab/>
        <w:t>of</w:t>
      </w:r>
      <w:r w:rsidR="00800AD8">
        <w:tab/>
        <w:t>reason</w:t>
      </w:r>
      <w:r w:rsidR="00800AD8">
        <w:tab/>
      </w:r>
      <w:r w:rsidR="00800AD8">
        <w:rPr>
          <w:smallCaps/>
        </w:rPr>
        <w:t>loc</w:t>
      </w:r>
      <w:r w:rsidR="00800AD8">
        <w:tab/>
        <w:t>road</w:t>
      </w:r>
      <w:r w:rsidR="00800AD8">
        <w:tab/>
        <w:t>indeed</w:t>
      </w:r>
      <w:r w:rsidR="00800AD8">
        <w:tab/>
        <w:t>of</w:t>
      </w:r>
      <w:r w:rsidR="00800AD8">
        <w:tab/>
        <w:t>reason</w:t>
      </w:r>
      <w:r w:rsidR="00800AD8">
        <w:tab/>
      </w:r>
      <w:r w:rsidR="00800AD8">
        <w:rPr>
          <w:smallCaps/>
        </w:rPr>
        <w:t>loc</w:t>
      </w:r>
      <w:r w:rsidR="00800AD8">
        <w:tab/>
      </w:r>
      <w:r w:rsidR="00800AD8">
        <w:rPr>
          <w:smallCaps/>
        </w:rPr>
        <w:t>red</w:t>
      </w:r>
      <w:r w:rsidR="00800AD8">
        <w:t>-stop-</w:t>
      </w:r>
      <w:r w:rsidR="00800AD8">
        <w:rPr>
          <w:smallCaps/>
        </w:rPr>
        <w:t>nom</w:t>
      </w:r>
      <w:r>
        <w:tab/>
        <w:t>indeed</w:t>
      </w:r>
    </w:p>
    <w:p w14:paraId="79710460" w14:textId="77777777" w:rsidR="00800AD8" w:rsidRDefault="00800AD8">
      <w:pPr>
        <w:pStyle w:val="InterlineFree"/>
      </w:pPr>
      <w:r>
        <w:t>You’ll be thirsty and wind-blown from your journey and from being at the resting place.”</w:t>
      </w:r>
    </w:p>
    <w:p w14:paraId="7FC1DAAC" w14:textId="77777777" w:rsidR="00800AD8" w:rsidRDefault="00C862D4" w:rsidP="00653D55">
      <w:pPr>
        <w:pStyle w:val="InterlineText"/>
        <w:tabs>
          <w:tab w:val="left" w:pos="533"/>
          <w:tab w:val="left" w:pos="1022"/>
          <w:tab w:val="left" w:pos="1946"/>
          <w:tab w:val="left" w:pos="3260"/>
          <w:tab w:val="left" w:pos="3749"/>
          <w:tab w:val="left" w:pos="4673"/>
          <w:tab w:val="left" w:pos="5837"/>
          <w:tab w:val="left" w:pos="6326"/>
          <w:tab w:val="left" w:pos="7250"/>
        </w:tabs>
      </w:pPr>
      <w:r w:rsidRPr="003A1D48">
        <w:rPr>
          <w:rStyle w:val="InterlineTextNumChar"/>
        </w:rPr>
        <w:lastRenderedPageBreak/>
        <w:t>066</w:t>
      </w:r>
      <w:r w:rsidR="00800AD8">
        <w:tab/>
        <w:t>“ui,</w:t>
      </w:r>
      <w:r w:rsidR="00800AD8">
        <w:tab/>
        <w:t>nia</w:t>
      </w:r>
      <w:r w:rsidR="00800AD8">
        <w:tab/>
        <w:t>gaugavi,</w:t>
      </w:r>
      <w:r w:rsidR="00800AD8">
        <w:tab/>
        <w:t>sa</w:t>
      </w:r>
      <w:r w:rsidR="00800AD8">
        <w:tab/>
        <w:t>nia</w:t>
      </w:r>
      <w:r w:rsidR="00800AD8">
        <w:tab/>
        <w:t>apu-i,</w:t>
      </w:r>
      <w:r w:rsidR="00800AD8">
        <w:tab/>
        <w:t>sa</w:t>
      </w:r>
      <w:r w:rsidR="00800AD8">
        <w:tab/>
        <w:t>nia</w:t>
      </w:r>
      <w:r w:rsidR="00653D55">
        <w:tab/>
        <w:t>tekeli.</w:t>
      </w:r>
    </w:p>
    <w:p w14:paraId="4AEEF158" w14:textId="77777777" w:rsidR="00800AD8" w:rsidRDefault="00800AD8" w:rsidP="00653D55">
      <w:pPr>
        <w:pStyle w:val="InterlineGlossWithTrans"/>
        <w:tabs>
          <w:tab w:val="left" w:pos="533"/>
          <w:tab w:val="left" w:pos="1022"/>
          <w:tab w:val="left" w:pos="1946"/>
          <w:tab w:val="left" w:pos="3260"/>
          <w:tab w:val="left" w:pos="3749"/>
          <w:tab w:val="left" w:pos="4673"/>
          <w:tab w:val="left" w:pos="5837"/>
          <w:tab w:val="left" w:pos="6326"/>
          <w:tab w:val="left" w:pos="7250"/>
        </w:tabs>
      </w:pPr>
      <w:r>
        <w:tab/>
        <w:t>ui</w:t>
      </w:r>
      <w:r>
        <w:tab/>
        <w:t>nia</w:t>
      </w:r>
      <w:r>
        <w:tab/>
        <w:t>gawgaw-i</w:t>
      </w:r>
      <w:r>
        <w:tab/>
        <w:t>sa</w:t>
      </w:r>
      <w:r>
        <w:tab/>
        <w:t>nia</w:t>
      </w:r>
      <w:r>
        <w:tab/>
        <w:t>apu-i</w:t>
      </w:r>
      <w:r>
        <w:tab/>
        <w:t>sa</w:t>
      </w:r>
      <w:r>
        <w:tab/>
        <w:t>nia</w:t>
      </w:r>
      <w:r w:rsidR="00653D55">
        <w:tab/>
        <w:t>tekel-i</w:t>
      </w:r>
    </w:p>
    <w:p w14:paraId="4BAD965C" w14:textId="77777777" w:rsidR="00800AD8" w:rsidRDefault="00800AD8" w:rsidP="00653D55">
      <w:pPr>
        <w:pStyle w:val="InterlineTrans"/>
        <w:tabs>
          <w:tab w:val="left" w:pos="533"/>
          <w:tab w:val="left" w:pos="1022"/>
          <w:tab w:val="left" w:pos="1946"/>
          <w:tab w:val="left" w:pos="3260"/>
          <w:tab w:val="left" w:pos="3749"/>
          <w:tab w:val="left" w:pos="4673"/>
          <w:tab w:val="left" w:pos="5837"/>
          <w:tab w:val="left" w:pos="6326"/>
          <w:tab w:val="left" w:pos="7250"/>
        </w:tabs>
      </w:pPr>
      <w:r>
        <w:tab/>
        <w:t>yes</w:t>
      </w:r>
      <w:r>
        <w:tab/>
        <w:t>we(</w:t>
      </w:r>
      <w:r>
        <w:rPr>
          <w:smallCaps/>
        </w:rPr>
        <w:t>exc</w:t>
      </w:r>
      <w:r>
        <w:t>)</w:t>
      </w:r>
      <w:r>
        <w:tab/>
        <w:t>accept-</w:t>
      </w:r>
      <w:r>
        <w:rPr>
          <w:smallCaps/>
        </w:rPr>
        <w:t>hort</w:t>
      </w:r>
      <w:r>
        <w:tab/>
        <w:t>and</w:t>
      </w:r>
      <w:r>
        <w:tab/>
        <w:t>we(</w:t>
      </w:r>
      <w:r>
        <w:rPr>
          <w:smallCaps/>
        </w:rPr>
        <w:t>exc</w:t>
      </w:r>
      <w:r>
        <w:t>)</w:t>
      </w:r>
      <w:r>
        <w:tab/>
        <w:t>betel-</w:t>
      </w:r>
      <w:r>
        <w:rPr>
          <w:smallCaps/>
        </w:rPr>
        <w:t>hort</w:t>
      </w:r>
      <w:r>
        <w:tab/>
        <w:t>and</w:t>
      </w:r>
      <w:r>
        <w:tab/>
        <w:t>we(</w:t>
      </w:r>
      <w:r>
        <w:rPr>
          <w:smallCaps/>
        </w:rPr>
        <w:t>exc</w:t>
      </w:r>
      <w:r>
        <w:t>)</w:t>
      </w:r>
      <w:r w:rsidR="00653D55">
        <w:tab/>
        <w:t>drink-</w:t>
      </w:r>
      <w:r w:rsidR="00653D55">
        <w:rPr>
          <w:smallCaps/>
        </w:rPr>
        <w:t>hort</w:t>
      </w:r>
    </w:p>
    <w:p w14:paraId="5D6E15A5" w14:textId="77777777" w:rsidR="00800AD8" w:rsidRDefault="00800AD8">
      <w:pPr>
        <w:pStyle w:val="InterlineFree"/>
      </w:pPr>
      <w:r>
        <w:t>“Yes, we accept; we’ll chew betel and drink.</w:t>
      </w:r>
    </w:p>
    <w:p w14:paraId="63414D0E" w14:textId="77777777" w:rsidR="00800AD8" w:rsidRDefault="00C862D4" w:rsidP="00653D55">
      <w:pPr>
        <w:pStyle w:val="InterlineText"/>
        <w:tabs>
          <w:tab w:val="left" w:pos="533"/>
          <w:tab w:val="left" w:pos="2192"/>
          <w:tab w:val="left" w:pos="2966"/>
          <w:tab w:val="left" w:pos="4055"/>
          <w:tab w:val="left" w:pos="5714"/>
          <w:tab w:val="left" w:pos="6488"/>
          <w:tab w:val="left" w:pos="7577"/>
        </w:tabs>
      </w:pPr>
      <w:r w:rsidRPr="003A1D48">
        <w:rPr>
          <w:rStyle w:val="InterlineTextNumChar"/>
        </w:rPr>
        <w:t>067</w:t>
      </w:r>
      <w:r w:rsidR="00800AD8">
        <w:tab/>
        <w:t>namaqusaw</w:t>
      </w:r>
      <w:r w:rsidR="00800AD8">
        <w:tab/>
        <w:t>anga</w:t>
      </w:r>
      <w:r w:rsidR="00800AD8">
        <w:tab/>
        <w:t>men,</w:t>
      </w:r>
      <w:r w:rsidR="00800AD8">
        <w:tab/>
        <w:t>namavali</w:t>
      </w:r>
      <w:r w:rsidR="00800AD8">
        <w:tab/>
        <w:t>anga</w:t>
      </w:r>
      <w:r w:rsidR="00653D55">
        <w:tab/>
        <w:t>men</w:t>
      </w:r>
      <w:r w:rsidR="00653D55">
        <w:tab/>
        <w:t>a</w:t>
      </w:r>
    </w:p>
    <w:p w14:paraId="5B36046D" w14:textId="77777777" w:rsidR="00800AD8" w:rsidRDefault="00800AD8" w:rsidP="00653D55">
      <w:pPr>
        <w:pStyle w:val="InterlineGlossWithTrans"/>
        <w:tabs>
          <w:tab w:val="left" w:pos="533"/>
          <w:tab w:val="left" w:pos="2192"/>
          <w:tab w:val="left" w:pos="2966"/>
          <w:tab w:val="left" w:pos="4055"/>
          <w:tab w:val="left" w:pos="5714"/>
          <w:tab w:val="left" w:pos="6488"/>
          <w:tab w:val="left" w:pos="7577"/>
        </w:tabs>
      </w:pPr>
      <w:r>
        <w:tab/>
        <w:t>na-ma-qusaw</w:t>
      </w:r>
      <w:r>
        <w:tab/>
        <w:t>anga</w:t>
      </w:r>
      <w:r>
        <w:tab/>
        <w:t>amen</w:t>
      </w:r>
      <w:r>
        <w:tab/>
        <w:t>na-ma-vali</w:t>
      </w:r>
      <w:r>
        <w:tab/>
        <w:t>anga</w:t>
      </w:r>
      <w:r w:rsidR="00653D55">
        <w:tab/>
        <w:t>amen</w:t>
      </w:r>
      <w:r w:rsidR="00653D55">
        <w:tab/>
        <w:t>a</w:t>
      </w:r>
    </w:p>
    <w:p w14:paraId="4254AA7B" w14:textId="77777777" w:rsidR="00800AD8" w:rsidRDefault="00800AD8" w:rsidP="00653D55">
      <w:pPr>
        <w:pStyle w:val="InterlineTransNoFree"/>
        <w:tabs>
          <w:tab w:val="left" w:pos="2192"/>
          <w:tab w:val="left" w:pos="2966"/>
          <w:tab w:val="left" w:pos="4055"/>
          <w:tab w:val="left" w:pos="5714"/>
          <w:tab w:val="left" w:pos="6488"/>
          <w:tab w:val="left" w:pos="7577"/>
        </w:tabs>
      </w:pPr>
      <w:r>
        <w:tab/>
      </w:r>
      <w:r>
        <w:rPr>
          <w:smallCaps/>
        </w:rPr>
        <w:t>past</w:t>
      </w:r>
      <w:r>
        <w:t>-</w:t>
      </w:r>
      <w:r>
        <w:rPr>
          <w:smallCaps/>
        </w:rPr>
        <w:t>stat</w:t>
      </w:r>
      <w:r>
        <w:t>-thirst</w:t>
      </w:r>
      <w:r>
        <w:tab/>
        <w:t>indeed</w:t>
      </w:r>
      <w:r>
        <w:tab/>
      </w:r>
      <w:r>
        <w:rPr>
          <w:smallCaps/>
        </w:rPr>
        <w:t>f.</w:t>
      </w:r>
      <w:r>
        <w:t>we(</w:t>
      </w:r>
      <w:r>
        <w:rPr>
          <w:smallCaps/>
        </w:rPr>
        <w:t>exc</w:t>
      </w:r>
      <w:r>
        <w:t>)</w:t>
      </w:r>
      <w:r>
        <w:tab/>
      </w:r>
      <w:r>
        <w:rPr>
          <w:smallCaps/>
        </w:rPr>
        <w:t>past</w:t>
      </w:r>
      <w:r>
        <w:t>-</w:t>
      </w:r>
      <w:r>
        <w:rPr>
          <w:smallCaps/>
        </w:rPr>
        <w:t>stat</w:t>
      </w:r>
      <w:r>
        <w:t>-wind</w:t>
      </w:r>
      <w:r>
        <w:tab/>
        <w:t>indeed</w:t>
      </w:r>
      <w:r w:rsidR="00653D55">
        <w:tab/>
      </w:r>
      <w:r w:rsidR="00653D55">
        <w:rPr>
          <w:smallCaps/>
        </w:rPr>
        <w:t>f.</w:t>
      </w:r>
      <w:r w:rsidR="00653D55">
        <w:t>we(</w:t>
      </w:r>
      <w:r w:rsidR="00653D55">
        <w:rPr>
          <w:smallCaps/>
        </w:rPr>
        <w:t>exc</w:t>
      </w:r>
      <w:r w:rsidR="00653D55">
        <w:t>)</w:t>
      </w:r>
      <w:r w:rsidR="00653D55">
        <w:rPr>
          <w:smallCaps/>
        </w:rPr>
        <w:tab/>
        <w:t>c</w:t>
      </w:r>
    </w:p>
    <w:p w14:paraId="451D0534" w14:textId="77777777" w:rsidR="00800AD8" w:rsidRDefault="00800AD8" w:rsidP="00653D55">
      <w:pPr>
        <w:pStyle w:val="InterlineText"/>
        <w:tabs>
          <w:tab w:val="left" w:pos="533"/>
        </w:tabs>
      </w:pPr>
      <w:r>
        <w:tab/>
        <w:t>paquliqulid.”</w:t>
      </w:r>
    </w:p>
    <w:p w14:paraId="055D718A" w14:textId="77777777" w:rsidR="00800AD8" w:rsidRDefault="00800AD8" w:rsidP="00653D55">
      <w:pPr>
        <w:pStyle w:val="InterlineGlossWithTrans"/>
        <w:tabs>
          <w:tab w:val="left" w:pos="533"/>
        </w:tabs>
      </w:pPr>
      <w:r>
        <w:tab/>
        <w:t>pa-quli-qulid</w:t>
      </w:r>
    </w:p>
    <w:p w14:paraId="6CD95FD8" w14:textId="77777777" w:rsidR="00800AD8" w:rsidRDefault="00800AD8" w:rsidP="00653D55">
      <w:pPr>
        <w:pStyle w:val="InterlineTransNoFree"/>
        <w:tabs>
          <w:tab w:val="right" w:pos="8789"/>
        </w:tabs>
      </w:pPr>
      <w:r>
        <w:tab/>
        <w:t>cause-</w:t>
      </w:r>
      <w:r>
        <w:rPr>
          <w:smallCaps/>
        </w:rPr>
        <w:t>red</w:t>
      </w:r>
      <w:r>
        <w:t>-real</w:t>
      </w:r>
      <w:r w:rsidR="00653D55">
        <w:tab/>
        <w:t>We certainly are thirsty and wind-blown.”</w:t>
      </w:r>
    </w:p>
    <w:p w14:paraId="6A3EE1D2" w14:textId="77777777" w:rsidR="00800AD8" w:rsidRDefault="00C862D4" w:rsidP="00653D55">
      <w:pPr>
        <w:pStyle w:val="InterlineText"/>
        <w:tabs>
          <w:tab w:val="left" w:pos="533"/>
          <w:tab w:val="left" w:pos="2837"/>
          <w:tab w:val="left" w:pos="3521"/>
        </w:tabs>
      </w:pPr>
      <w:r w:rsidRPr="003A1D48">
        <w:rPr>
          <w:rStyle w:val="InterlineTextNumChar"/>
        </w:rPr>
        <w:t>068</w:t>
      </w:r>
      <w:r w:rsidR="00800AD8">
        <w:tab/>
        <w:t>sipakatjeluî</w:t>
      </w:r>
      <w:r w:rsidR="00800AD8">
        <w:tab/>
        <w:t>“ari</w:t>
      </w:r>
      <w:r w:rsidR="00800AD8">
        <w:tab/>
        <w:t>anga.”</w:t>
      </w:r>
    </w:p>
    <w:p w14:paraId="096A14FA" w14:textId="77777777" w:rsidR="00800AD8" w:rsidRDefault="00800AD8" w:rsidP="00653D55">
      <w:pPr>
        <w:pStyle w:val="InterlineGlossWithTrans"/>
        <w:tabs>
          <w:tab w:val="left" w:pos="533"/>
          <w:tab w:val="left" w:pos="2837"/>
          <w:tab w:val="left" w:pos="3521"/>
        </w:tabs>
      </w:pPr>
      <w:r>
        <w:tab/>
        <w:t>sipaka-tjelu-î</w:t>
      </w:r>
      <w:r>
        <w:tab/>
        <w:t>ari</w:t>
      </w:r>
      <w:r>
        <w:tab/>
        <w:t>anga</w:t>
      </w:r>
    </w:p>
    <w:p w14:paraId="45B36C93" w14:textId="77777777" w:rsidR="00800AD8" w:rsidRDefault="00800AD8" w:rsidP="00653D55">
      <w:pPr>
        <w:pStyle w:val="InterlineTrans"/>
        <w:tabs>
          <w:tab w:val="left" w:pos="533"/>
          <w:tab w:val="left" w:pos="2837"/>
          <w:tab w:val="left" w:pos="3521"/>
        </w:tabs>
      </w:pPr>
      <w:r>
        <w:tab/>
        <w:t>num.of.day-three-times</w:t>
      </w:r>
      <w:r>
        <w:tab/>
        <w:t>go.on</w:t>
      </w:r>
      <w:r>
        <w:tab/>
        <w:t>indeed</w:t>
      </w:r>
    </w:p>
    <w:p w14:paraId="0F590E42" w14:textId="77777777" w:rsidR="00800AD8" w:rsidRDefault="00800AD8">
      <w:pPr>
        <w:pStyle w:val="InterlineFree"/>
      </w:pPr>
      <w:r>
        <w:t>On the third day they said: “Now let’s go.”</w:t>
      </w:r>
    </w:p>
    <w:p w14:paraId="6684BF0F" w14:textId="77777777" w:rsidR="00800AD8" w:rsidRDefault="00C862D4" w:rsidP="00653D55">
      <w:pPr>
        <w:pStyle w:val="InterlineText"/>
        <w:tabs>
          <w:tab w:val="left" w:pos="533"/>
          <w:tab w:val="left" w:pos="1022"/>
          <w:tab w:val="left" w:pos="1766"/>
          <w:tab w:val="left" w:pos="3185"/>
          <w:tab w:val="left" w:pos="3959"/>
          <w:tab w:val="left" w:pos="4613"/>
        </w:tabs>
      </w:pPr>
      <w:r w:rsidRPr="003A1D48">
        <w:rPr>
          <w:rStyle w:val="InterlineTextNumChar"/>
        </w:rPr>
        <w:t>069</w:t>
      </w:r>
      <w:r w:rsidR="00800AD8">
        <w:tab/>
        <w:t>sa</w:t>
      </w:r>
      <w:r w:rsidR="00800AD8">
        <w:tab/>
        <w:t>sema</w:t>
      </w:r>
      <w:r w:rsidR="00800AD8">
        <w:tab/>
        <w:t>Kanavanavaî</w:t>
      </w:r>
      <w:r w:rsidR="00800AD8">
        <w:tab/>
        <w:t>anga</w:t>
      </w:r>
      <w:r w:rsidR="00800AD8">
        <w:tab/>
        <w:t>tjaîu</w:t>
      </w:r>
      <w:r w:rsidR="00800AD8">
        <w:tab/>
        <w:t>sasukuzan.</w:t>
      </w:r>
    </w:p>
    <w:p w14:paraId="0DA28E6D" w14:textId="77777777" w:rsidR="00800AD8" w:rsidRDefault="00800AD8" w:rsidP="00653D55">
      <w:pPr>
        <w:pStyle w:val="InterlineGlossWithTrans"/>
        <w:tabs>
          <w:tab w:val="left" w:pos="533"/>
          <w:tab w:val="left" w:pos="1022"/>
          <w:tab w:val="left" w:pos="1766"/>
          <w:tab w:val="left" w:pos="3185"/>
          <w:tab w:val="left" w:pos="3959"/>
          <w:tab w:val="left" w:pos="4613"/>
        </w:tabs>
      </w:pPr>
      <w:r>
        <w:tab/>
        <w:t>sa</w:t>
      </w:r>
      <w:r>
        <w:tab/>
        <w:t>em=sa</w:t>
      </w:r>
      <w:r>
        <w:tab/>
        <w:t>Kanavanavaî</w:t>
      </w:r>
      <w:r>
        <w:tab/>
        <w:t>anga</w:t>
      </w:r>
      <w:r>
        <w:tab/>
        <w:t>tjaîu</w:t>
      </w:r>
      <w:r>
        <w:tab/>
        <w:t>sa-sukuz-an</w:t>
      </w:r>
    </w:p>
    <w:p w14:paraId="303E9542" w14:textId="77777777" w:rsidR="00800AD8" w:rsidRDefault="00800AD8" w:rsidP="00653D55">
      <w:pPr>
        <w:pStyle w:val="InterlineTrans"/>
        <w:tabs>
          <w:tab w:val="left" w:pos="533"/>
          <w:tab w:val="left" w:pos="1022"/>
          <w:tab w:val="left" w:pos="1766"/>
          <w:tab w:val="left" w:pos="3185"/>
          <w:tab w:val="left" w:pos="3959"/>
          <w:tab w:val="left" w:pos="4613"/>
        </w:tabs>
      </w:pPr>
      <w:r>
        <w:tab/>
        <w:t>and</w:t>
      </w:r>
      <w:r>
        <w:tab/>
      </w:r>
      <w:r>
        <w:rPr>
          <w:smallCaps/>
        </w:rPr>
        <w:t>af</w:t>
      </w:r>
      <w:r>
        <w:t>=go</w:t>
      </w:r>
      <w:r>
        <w:tab/>
        <w:t>(place)</w:t>
      </w:r>
      <w:r>
        <w:tab/>
        <w:t>indeed</w:t>
      </w:r>
      <w:r>
        <w:tab/>
        <w:t>reach</w:t>
      </w:r>
      <w:r>
        <w:tab/>
      </w:r>
      <w:r>
        <w:rPr>
          <w:smallCaps/>
        </w:rPr>
        <w:t>red</w:t>
      </w:r>
      <w:r>
        <w:t>-stop-</w:t>
      </w:r>
      <w:r>
        <w:rPr>
          <w:smallCaps/>
        </w:rPr>
        <w:t>nom</w:t>
      </w:r>
    </w:p>
    <w:p w14:paraId="6BF0DE83" w14:textId="77777777" w:rsidR="00800AD8" w:rsidRDefault="00800AD8">
      <w:pPr>
        <w:pStyle w:val="InterlineFree"/>
      </w:pPr>
      <w:r>
        <w:t>And they went to Kanavanavaî to the resting place.</w:t>
      </w:r>
    </w:p>
    <w:p w14:paraId="12954A1E" w14:textId="77777777" w:rsidR="00800AD8" w:rsidRDefault="00C862D4" w:rsidP="00653D55">
      <w:pPr>
        <w:pStyle w:val="InterlineText"/>
        <w:tabs>
          <w:tab w:val="left" w:pos="533"/>
          <w:tab w:val="left" w:pos="1322"/>
          <w:tab w:val="left" w:pos="2546"/>
          <w:tab w:val="left" w:pos="3050"/>
          <w:tab w:val="left" w:pos="4229"/>
          <w:tab w:val="left" w:pos="5333"/>
          <w:tab w:val="left" w:pos="5822"/>
          <w:tab w:val="left" w:pos="7166"/>
        </w:tabs>
      </w:pPr>
      <w:r w:rsidRPr="003A1D48">
        <w:rPr>
          <w:rStyle w:val="InterlineTextNumChar"/>
        </w:rPr>
        <w:t>070</w:t>
      </w:r>
      <w:r w:rsidR="00800AD8">
        <w:tab/>
        <w:t>“sa-u,</w:t>
      </w:r>
      <w:r w:rsidR="00800AD8">
        <w:tab/>
        <w:t>vuvu</w:t>
      </w:r>
      <w:r w:rsidR="00800AD8">
        <w:tab/>
        <w:t>i</w:t>
      </w:r>
      <w:r w:rsidR="00800AD8">
        <w:tab/>
        <w:t>Vungavan,</w:t>
      </w:r>
      <w:r w:rsidR="00800AD8">
        <w:tab/>
        <w:t>tsikelu</w:t>
      </w:r>
      <w:r w:rsidR="00800AD8">
        <w:tab/>
        <w:t>sa</w:t>
      </w:r>
      <w:r w:rsidR="00653D55">
        <w:tab/>
        <w:t>kivadaqi</w:t>
      </w:r>
      <w:r w:rsidR="00653D55">
        <w:tab/>
        <w:t>tu</w:t>
      </w:r>
    </w:p>
    <w:p w14:paraId="04492490" w14:textId="77777777" w:rsidR="00800AD8" w:rsidRDefault="00800AD8" w:rsidP="00653D55">
      <w:pPr>
        <w:pStyle w:val="InterlineGlossWithTrans"/>
        <w:tabs>
          <w:tab w:val="left" w:pos="533"/>
          <w:tab w:val="left" w:pos="1322"/>
          <w:tab w:val="left" w:pos="2546"/>
          <w:tab w:val="left" w:pos="3050"/>
          <w:tab w:val="left" w:pos="4229"/>
          <w:tab w:val="left" w:pos="5333"/>
          <w:tab w:val="left" w:pos="5822"/>
          <w:tab w:val="left" w:pos="7166"/>
        </w:tabs>
      </w:pPr>
      <w:r>
        <w:tab/>
        <w:t>sa-u</w:t>
      </w:r>
      <w:r>
        <w:tab/>
        <w:t>vuvu</w:t>
      </w:r>
      <w:r>
        <w:tab/>
        <w:t>i</w:t>
      </w:r>
      <w:r>
        <w:tab/>
        <w:t>Vungavan</w:t>
      </w:r>
      <w:r>
        <w:tab/>
        <w:t>tsikel-u</w:t>
      </w:r>
      <w:r>
        <w:tab/>
        <w:t>sa</w:t>
      </w:r>
      <w:r w:rsidR="00653D55">
        <w:tab/>
        <w:t>ki-vadaq-i</w:t>
      </w:r>
      <w:r w:rsidR="00653D55">
        <w:tab/>
        <w:t>tu</w:t>
      </w:r>
    </w:p>
    <w:p w14:paraId="050C5C9E" w14:textId="77777777" w:rsidR="00800AD8" w:rsidRDefault="00800AD8" w:rsidP="00653D55">
      <w:pPr>
        <w:pStyle w:val="InterlineTransNoFree"/>
        <w:tabs>
          <w:tab w:val="left" w:pos="1322"/>
          <w:tab w:val="left" w:pos="2546"/>
          <w:tab w:val="left" w:pos="3050"/>
          <w:tab w:val="left" w:pos="4229"/>
          <w:tab w:val="left" w:pos="5333"/>
          <w:tab w:val="left" w:pos="5822"/>
          <w:tab w:val="left" w:pos="7166"/>
        </w:tabs>
      </w:pPr>
      <w:r>
        <w:tab/>
        <w:t>go-</w:t>
      </w:r>
      <w:r>
        <w:rPr>
          <w:smallCaps/>
        </w:rPr>
        <w:t>imp</w:t>
      </w:r>
      <w:r>
        <w:tab/>
        <w:t>grandparent</w:t>
      </w:r>
      <w:r>
        <w:tab/>
      </w:r>
      <w:r>
        <w:rPr>
          <w:smallCaps/>
        </w:rPr>
        <w:t>loc</w:t>
      </w:r>
      <w:r>
        <w:tab/>
        <w:t>(name)</w:t>
      </w:r>
      <w:r>
        <w:tab/>
        <w:t>return-</w:t>
      </w:r>
      <w:r>
        <w:rPr>
          <w:smallCaps/>
        </w:rPr>
        <w:t>imp</w:t>
      </w:r>
      <w:r>
        <w:tab/>
        <w:t>and</w:t>
      </w:r>
      <w:r w:rsidR="00653D55">
        <w:tab/>
        <w:t>do-ask-</w:t>
      </w:r>
      <w:r w:rsidR="00653D55">
        <w:rPr>
          <w:smallCaps/>
        </w:rPr>
        <w:t>hort</w:t>
      </w:r>
      <w:r w:rsidR="00653D55">
        <w:tab/>
      </w:r>
      <w:r w:rsidR="00653D55">
        <w:rPr>
          <w:smallCaps/>
        </w:rPr>
        <w:t>compl</w:t>
      </w:r>
    </w:p>
    <w:p w14:paraId="4649C4A2" w14:textId="77777777" w:rsidR="00800AD8" w:rsidRDefault="00653D55" w:rsidP="00653D55">
      <w:pPr>
        <w:pStyle w:val="InterlineText"/>
        <w:tabs>
          <w:tab w:val="left" w:pos="533"/>
          <w:tab w:val="left" w:pos="2222"/>
          <w:tab w:val="left" w:pos="2486"/>
        </w:tabs>
      </w:pPr>
      <w:r>
        <w:tab/>
        <w:t>kemudakuda</w:t>
      </w:r>
      <w:r>
        <w:tab/>
        <w:t>a</w:t>
      </w:r>
      <w:r>
        <w:tab/>
        <w:t>silisi.”</w:t>
      </w:r>
    </w:p>
    <w:p w14:paraId="17094D47" w14:textId="77777777" w:rsidR="00800AD8" w:rsidRDefault="00653D55" w:rsidP="00653D55">
      <w:pPr>
        <w:pStyle w:val="InterlineGlossWithTrans"/>
        <w:tabs>
          <w:tab w:val="left" w:pos="533"/>
          <w:tab w:val="left" w:pos="2222"/>
          <w:tab w:val="left" w:pos="2486"/>
        </w:tabs>
      </w:pPr>
      <w:r>
        <w:tab/>
        <w:t>em=kuda-kuda</w:t>
      </w:r>
      <w:r>
        <w:tab/>
        <w:t>a</w:t>
      </w:r>
      <w:r>
        <w:tab/>
        <w:t>si-lisi</w:t>
      </w:r>
    </w:p>
    <w:p w14:paraId="5AE648C6" w14:textId="77777777" w:rsidR="00800AD8" w:rsidRDefault="00653D55" w:rsidP="00653D55">
      <w:pPr>
        <w:pStyle w:val="InterlineTrans"/>
        <w:tabs>
          <w:tab w:val="left" w:pos="533"/>
          <w:tab w:val="left" w:pos="2222"/>
          <w:tab w:val="left" w:pos="2486"/>
        </w:tabs>
      </w:pPr>
      <w:r>
        <w:tab/>
      </w:r>
      <w:r>
        <w:rPr>
          <w:smallCaps/>
        </w:rPr>
        <w:t>af</w:t>
      </w:r>
      <w:r>
        <w:t>=</w:t>
      </w:r>
      <w:r>
        <w:rPr>
          <w:smallCaps/>
        </w:rPr>
        <w:t>red</w:t>
      </w:r>
      <w:r>
        <w:t>-do.what</w:t>
      </w:r>
      <w:r>
        <w:rPr>
          <w:smallCaps/>
        </w:rPr>
        <w:tab/>
        <w:t>c</w:t>
      </w:r>
      <w:r>
        <w:rPr>
          <w:smallCaps/>
        </w:rPr>
        <w:tab/>
        <w:t>if</w:t>
      </w:r>
      <w:r>
        <w:t>-bride.price</w:t>
      </w:r>
    </w:p>
    <w:p w14:paraId="4F82C5AC" w14:textId="77777777" w:rsidR="00800AD8" w:rsidRDefault="00800AD8">
      <w:pPr>
        <w:pStyle w:val="InterlineFree"/>
      </w:pPr>
      <w:r>
        <w:t>“Go, Granny Vungavan; go back and ask the bride-price.”</w:t>
      </w:r>
    </w:p>
    <w:p w14:paraId="66E626FB" w14:textId="77777777" w:rsidR="00800AD8" w:rsidRDefault="00C862D4" w:rsidP="00653D55">
      <w:pPr>
        <w:pStyle w:val="InterlineText"/>
        <w:tabs>
          <w:tab w:val="left" w:pos="533"/>
          <w:tab w:val="left" w:pos="1127"/>
          <w:tab w:val="left" w:pos="1391"/>
          <w:tab w:val="left" w:pos="2315"/>
          <w:tab w:val="left" w:pos="4979"/>
          <w:tab w:val="left" w:pos="5663"/>
          <w:tab w:val="left" w:pos="7322"/>
        </w:tabs>
      </w:pPr>
      <w:r w:rsidRPr="003A1D48">
        <w:rPr>
          <w:rStyle w:val="InterlineTextNumChar"/>
        </w:rPr>
        <w:t>071</w:t>
      </w:r>
      <w:r w:rsidR="00800AD8">
        <w:tab/>
        <w:t>“aku</w:t>
      </w:r>
      <w:r w:rsidR="00800AD8">
        <w:tab/>
        <w:t>a</w:t>
      </w:r>
      <w:r w:rsidR="00800AD8">
        <w:tab/>
        <w:t>izua</w:t>
      </w:r>
      <w:r w:rsidR="00800AD8">
        <w:tab/>
        <w:t>putjaumaumaî</w:t>
      </w:r>
      <w:r w:rsidR="00800AD8">
        <w:tab/>
        <w:t>aza</w:t>
      </w:r>
      <w:r w:rsidR="00653D55">
        <w:tab/>
        <w:t>lisian</w:t>
      </w:r>
      <w:r w:rsidR="00653D55">
        <w:tab/>
        <w:t>tu</w:t>
      </w:r>
    </w:p>
    <w:p w14:paraId="267260AC" w14:textId="77777777" w:rsidR="00800AD8" w:rsidRDefault="00800AD8" w:rsidP="00653D55">
      <w:pPr>
        <w:pStyle w:val="InterlineGlossWithTrans"/>
        <w:tabs>
          <w:tab w:val="left" w:pos="533"/>
          <w:tab w:val="left" w:pos="1127"/>
          <w:tab w:val="left" w:pos="1391"/>
          <w:tab w:val="left" w:pos="2315"/>
          <w:tab w:val="left" w:pos="4979"/>
          <w:tab w:val="left" w:pos="5663"/>
          <w:tab w:val="left" w:pos="7322"/>
        </w:tabs>
      </w:pPr>
      <w:r>
        <w:tab/>
        <w:t>aku</w:t>
      </w:r>
      <w:r>
        <w:tab/>
        <w:t>a</w:t>
      </w:r>
      <w:r>
        <w:tab/>
        <w:t>i-zua</w:t>
      </w:r>
      <w:r>
        <w:tab/>
        <w:t>pu-tja-uma-uma-î</w:t>
      </w:r>
      <w:r>
        <w:tab/>
        <w:t>a-zua</w:t>
      </w:r>
      <w:r w:rsidR="00653D55">
        <w:tab/>
        <w:t>lisi-an</w:t>
      </w:r>
      <w:r w:rsidR="00653D55">
        <w:tab/>
        <w:t>tu</w:t>
      </w:r>
    </w:p>
    <w:p w14:paraId="0CF37922" w14:textId="77777777" w:rsidR="00800AD8" w:rsidRDefault="00800AD8" w:rsidP="00653D55">
      <w:pPr>
        <w:pStyle w:val="InterlineTrans"/>
        <w:tabs>
          <w:tab w:val="left" w:pos="533"/>
          <w:tab w:val="left" w:pos="1127"/>
          <w:tab w:val="left" w:pos="1391"/>
          <w:tab w:val="left" w:pos="2315"/>
          <w:tab w:val="left" w:pos="4979"/>
          <w:tab w:val="left" w:pos="5663"/>
          <w:tab w:val="left" w:pos="7322"/>
        </w:tabs>
      </w:pPr>
      <w:r>
        <w:tab/>
        <w:t>why</w:t>
      </w:r>
      <w:r>
        <w:rPr>
          <w:smallCaps/>
        </w:rPr>
        <w:tab/>
        <w:t>c</w:t>
      </w:r>
      <w:r>
        <w:rPr>
          <w:smallCaps/>
        </w:rPr>
        <w:tab/>
        <w:t>loc</w:t>
      </w:r>
      <w:r>
        <w:t>-that</w:t>
      </w:r>
      <w:r>
        <w:tab/>
        <w:t>have-more-</w:t>
      </w:r>
      <w:r>
        <w:rPr>
          <w:smallCaps/>
        </w:rPr>
        <w:t>red</w:t>
      </w:r>
      <w:r>
        <w:t>-other-times</w:t>
      </w:r>
      <w:r>
        <w:tab/>
      </w:r>
      <w:r>
        <w:rPr>
          <w:smallCaps/>
        </w:rPr>
        <w:t>c-</w:t>
      </w:r>
      <w:r>
        <w:t>that</w:t>
      </w:r>
      <w:r w:rsidR="00653D55">
        <w:tab/>
        <w:t>bride.price-</w:t>
      </w:r>
      <w:r w:rsidR="00653D55">
        <w:rPr>
          <w:smallCaps/>
        </w:rPr>
        <w:t>nom</w:t>
      </w:r>
      <w:r w:rsidR="00653D55">
        <w:tab/>
      </w:r>
      <w:r w:rsidR="00653D55">
        <w:rPr>
          <w:smallCaps/>
        </w:rPr>
        <w:t>obl</w:t>
      </w:r>
    </w:p>
    <w:p w14:paraId="737ACE3D" w14:textId="77777777" w:rsidR="00800AD8" w:rsidRDefault="00800AD8" w:rsidP="00653D55">
      <w:pPr>
        <w:pStyle w:val="InterlineText"/>
        <w:tabs>
          <w:tab w:val="left" w:pos="533"/>
        </w:tabs>
      </w:pPr>
      <w:r>
        <w:tab/>
        <w:t>mamazangiîan?</w:t>
      </w:r>
    </w:p>
    <w:p w14:paraId="4946DF8A" w14:textId="77777777" w:rsidR="00800AD8" w:rsidRDefault="00800AD8" w:rsidP="00653D55">
      <w:pPr>
        <w:pStyle w:val="InterlineGlossWithTrans"/>
        <w:tabs>
          <w:tab w:val="left" w:pos="533"/>
        </w:tabs>
      </w:pPr>
      <w:r>
        <w:tab/>
        <w:t>ma-ma-zangiî-an</w:t>
      </w:r>
    </w:p>
    <w:p w14:paraId="3EFA81D5" w14:textId="77777777" w:rsidR="00800AD8" w:rsidRDefault="00800AD8" w:rsidP="00653D55">
      <w:pPr>
        <w:pStyle w:val="InterlineTrans"/>
        <w:tabs>
          <w:tab w:val="left" w:pos="533"/>
        </w:tabs>
      </w:pPr>
      <w:r>
        <w:tab/>
      </w:r>
      <w:r>
        <w:rPr>
          <w:smallCaps/>
        </w:rPr>
        <w:t>stat</w:t>
      </w:r>
      <w:r>
        <w:t>-</w:t>
      </w:r>
      <w:r>
        <w:rPr>
          <w:smallCaps/>
        </w:rPr>
        <w:t>stat</w:t>
      </w:r>
      <w:r>
        <w:t>-chief-</w:t>
      </w:r>
      <w:r>
        <w:rPr>
          <w:smallCaps/>
        </w:rPr>
        <w:t>nom</w:t>
      </w:r>
    </w:p>
    <w:p w14:paraId="2B5393E9" w14:textId="77777777" w:rsidR="00800AD8" w:rsidRDefault="00800AD8">
      <w:pPr>
        <w:pStyle w:val="InterlineFree"/>
      </w:pPr>
      <w:r>
        <w:t>“Why should there be any change in the bride-price for chiefs?</w:t>
      </w:r>
    </w:p>
    <w:p w14:paraId="405E08B8" w14:textId="77777777" w:rsidR="00653D55" w:rsidRDefault="00C862D4" w:rsidP="00653D55">
      <w:pPr>
        <w:pStyle w:val="InterlineText"/>
        <w:tabs>
          <w:tab w:val="left" w:pos="533"/>
          <w:tab w:val="left" w:pos="1877"/>
          <w:tab w:val="left" w:pos="2366"/>
          <w:tab w:val="left" w:pos="3710"/>
          <w:tab w:val="left" w:pos="4484"/>
          <w:tab w:val="left" w:pos="6953"/>
          <w:tab w:val="left" w:pos="7457"/>
        </w:tabs>
      </w:pPr>
      <w:r w:rsidRPr="003A1D48">
        <w:rPr>
          <w:rStyle w:val="InterlineTextNumChar"/>
        </w:rPr>
        <w:t>072</w:t>
      </w:r>
      <w:r w:rsidR="00800AD8">
        <w:tab/>
        <w:t>taiday</w:t>
      </w:r>
      <w:r w:rsidR="00800AD8">
        <w:tab/>
        <w:t>za</w:t>
      </w:r>
      <w:r w:rsidR="00800AD8">
        <w:tab/>
        <w:t>taiday</w:t>
      </w:r>
      <w:r w:rsidR="00800AD8">
        <w:tab/>
        <w:t>anga;</w:t>
      </w:r>
      <w:r w:rsidR="00800AD8">
        <w:tab/>
        <w:t>pusiîevavaw</w:t>
      </w:r>
      <w:r w:rsidR="00653D55">
        <w:tab/>
        <w:t>tu</w:t>
      </w:r>
      <w:r w:rsidR="00653D55">
        <w:tab/>
        <w:t>tapuluq.”</w:t>
      </w:r>
    </w:p>
    <w:p w14:paraId="728141B9" w14:textId="77777777" w:rsidR="00800AD8" w:rsidRDefault="00800AD8" w:rsidP="00653D55">
      <w:pPr>
        <w:pStyle w:val="InterlineGlossWithTrans"/>
        <w:tabs>
          <w:tab w:val="left" w:pos="533"/>
          <w:tab w:val="left" w:pos="1877"/>
          <w:tab w:val="left" w:pos="2366"/>
          <w:tab w:val="left" w:pos="3710"/>
          <w:tab w:val="left" w:pos="4484"/>
          <w:tab w:val="left" w:pos="6953"/>
          <w:tab w:val="left" w:pos="7457"/>
        </w:tabs>
      </w:pPr>
      <w:r>
        <w:tab/>
        <w:t>ta-iday</w:t>
      </w:r>
      <w:r>
        <w:tab/>
        <w:t>zua</w:t>
      </w:r>
      <w:r>
        <w:tab/>
        <w:t>ta-iday</w:t>
      </w:r>
      <w:r>
        <w:tab/>
        <w:t>anga</w:t>
      </w:r>
      <w:r>
        <w:tab/>
        <w:t>pu-si-îe-va-vaw</w:t>
      </w:r>
      <w:r w:rsidR="00653D55">
        <w:tab/>
        <w:t>tu</w:t>
      </w:r>
      <w:r w:rsidR="00653D55">
        <w:tab/>
        <w:t>ta-puluq</w:t>
      </w:r>
    </w:p>
    <w:p w14:paraId="63C34FF7" w14:textId="77777777" w:rsidR="00800AD8" w:rsidRDefault="00800AD8" w:rsidP="00653D55">
      <w:pPr>
        <w:pStyle w:val="InterlineTrans"/>
        <w:tabs>
          <w:tab w:val="left" w:pos="533"/>
          <w:tab w:val="left" w:pos="1877"/>
          <w:tab w:val="left" w:pos="2366"/>
          <w:tab w:val="left" w:pos="3710"/>
          <w:tab w:val="left" w:pos="4484"/>
          <w:tab w:val="left" w:pos="6953"/>
          <w:tab w:val="left" w:pos="7457"/>
        </w:tabs>
      </w:pPr>
      <w:r>
        <w:tab/>
        <w:t>one-hundred</w:t>
      </w:r>
      <w:r>
        <w:tab/>
        <w:t>that</w:t>
      </w:r>
      <w:r>
        <w:tab/>
        <w:t>one-hundred</w:t>
      </w:r>
      <w:r>
        <w:tab/>
        <w:t>indeed</w:t>
      </w:r>
      <w:r>
        <w:tab/>
        <w:t>have-</w:t>
      </w:r>
      <w:r>
        <w:rPr>
          <w:smallCaps/>
        </w:rPr>
        <w:t>if</w:t>
      </w:r>
      <w:r>
        <w:t>-go.to-</w:t>
      </w:r>
      <w:r>
        <w:rPr>
          <w:smallCaps/>
        </w:rPr>
        <w:t>red</w:t>
      </w:r>
      <w:r>
        <w:t>-above</w:t>
      </w:r>
      <w:r w:rsidR="00653D55">
        <w:tab/>
      </w:r>
      <w:r w:rsidR="00653D55">
        <w:rPr>
          <w:smallCaps/>
        </w:rPr>
        <w:t>obl</w:t>
      </w:r>
      <w:r w:rsidR="00653D55">
        <w:tab/>
        <w:t>one-ten</w:t>
      </w:r>
    </w:p>
    <w:p w14:paraId="56DF9703" w14:textId="77777777" w:rsidR="00800AD8" w:rsidRDefault="00800AD8">
      <w:pPr>
        <w:pStyle w:val="InterlineFree"/>
      </w:pPr>
      <w:r>
        <w:t>A hundred is a hundred; and add ten.”</w:t>
      </w:r>
    </w:p>
    <w:p w14:paraId="5AB13796" w14:textId="77777777" w:rsidR="00800AD8" w:rsidRDefault="005E1ADF" w:rsidP="00653D55">
      <w:pPr>
        <w:pStyle w:val="InterlineText"/>
        <w:tabs>
          <w:tab w:val="left" w:pos="533"/>
          <w:tab w:val="left" w:pos="1397"/>
        </w:tabs>
      </w:pPr>
      <w:r w:rsidRPr="003A1D48">
        <w:rPr>
          <w:rStyle w:val="InterlineTextNumChar"/>
        </w:rPr>
        <w:t>073</w:t>
      </w:r>
      <w:r w:rsidR="00800AD8">
        <w:tab/>
        <w:t>“anema</w:t>
      </w:r>
      <w:r w:rsidR="00800AD8">
        <w:tab/>
        <w:t>aya?”</w:t>
      </w:r>
    </w:p>
    <w:p w14:paraId="5BAE6C1A" w14:textId="77777777" w:rsidR="00800AD8" w:rsidRDefault="00800AD8" w:rsidP="00653D55">
      <w:pPr>
        <w:pStyle w:val="InterlineGlossWithTrans"/>
        <w:tabs>
          <w:tab w:val="left" w:pos="533"/>
          <w:tab w:val="left" w:pos="1397"/>
        </w:tabs>
      </w:pPr>
      <w:r>
        <w:tab/>
        <w:t>a-nema</w:t>
      </w:r>
      <w:r>
        <w:tab/>
        <w:t>aya</w:t>
      </w:r>
    </w:p>
    <w:p w14:paraId="4D760FE4" w14:textId="77777777" w:rsidR="00800AD8" w:rsidRDefault="00800AD8" w:rsidP="00653D55">
      <w:pPr>
        <w:pStyle w:val="InterlineTrans"/>
        <w:tabs>
          <w:tab w:val="left" w:pos="533"/>
          <w:tab w:val="left" w:pos="1397"/>
          <w:tab w:val="right" w:pos="8789"/>
        </w:tabs>
      </w:pPr>
      <w:r>
        <w:tab/>
        <w:t>?-what</w:t>
      </w:r>
      <w:r>
        <w:tab/>
        <w:t>say</w:t>
      </w:r>
      <w:r w:rsidR="00653D55">
        <w:tab/>
        <w:t>“What do they say?”</w:t>
      </w:r>
    </w:p>
    <w:p w14:paraId="454C6DA0" w14:textId="77777777" w:rsidR="00800AD8" w:rsidRDefault="00A8416B" w:rsidP="00A8416B">
      <w:pPr>
        <w:pStyle w:val="CommentLastWithHalfSpace"/>
      </w:pPr>
      <w:r>
        <w:t>[</w:t>
      </w:r>
      <w:r w:rsidR="00800AD8" w:rsidRPr="00653D55">
        <w:rPr>
          <w:rStyle w:val="VernacularText"/>
        </w:rPr>
        <w:t>anema aya</w:t>
      </w:r>
      <w:r w:rsidR="00800AD8">
        <w:t xml:space="preserve"> was </w:t>
      </w:r>
      <w:r w:rsidR="00800AD8" w:rsidRPr="00653D55">
        <w:rPr>
          <w:rStyle w:val="VernacularText"/>
        </w:rPr>
        <w:t>anemaya</w:t>
      </w:r>
      <w:r>
        <w:t>]</w:t>
      </w:r>
    </w:p>
    <w:p w14:paraId="20167E20" w14:textId="77777777" w:rsidR="00800AD8" w:rsidRDefault="008F6BB9" w:rsidP="00653D55">
      <w:pPr>
        <w:pStyle w:val="InterlineText"/>
        <w:tabs>
          <w:tab w:val="left" w:pos="533"/>
          <w:tab w:val="left" w:pos="1202"/>
          <w:tab w:val="left" w:pos="1466"/>
          <w:tab w:val="left" w:pos="2390"/>
          <w:tab w:val="left" w:pos="2879"/>
          <w:tab w:val="left" w:pos="5543"/>
          <w:tab w:val="left" w:pos="6227"/>
          <w:tab w:val="left" w:pos="7886"/>
        </w:tabs>
      </w:pPr>
      <w:r w:rsidRPr="003A1D48">
        <w:rPr>
          <w:rStyle w:val="InterlineTextNumChar"/>
        </w:rPr>
        <w:t>074</w:t>
      </w:r>
      <w:r w:rsidR="00653D55">
        <w:tab/>
        <w:t>“‘</w:t>
      </w:r>
      <w:r w:rsidR="00800AD8">
        <w:t>aku</w:t>
      </w:r>
      <w:r w:rsidR="00800AD8">
        <w:tab/>
        <w:t>a</w:t>
      </w:r>
      <w:r w:rsidR="00800AD8">
        <w:tab/>
        <w:t>izua</w:t>
      </w:r>
      <w:r w:rsidR="00800AD8">
        <w:tab/>
        <w:t>za</w:t>
      </w:r>
      <w:r w:rsidR="00800AD8">
        <w:tab/>
        <w:t>putjaumaumaî</w:t>
      </w:r>
      <w:r w:rsidR="00800AD8">
        <w:tab/>
        <w:t>aza</w:t>
      </w:r>
      <w:r w:rsidR="00653D55">
        <w:tab/>
        <w:t>lisian</w:t>
      </w:r>
      <w:r w:rsidR="00653D55">
        <w:tab/>
        <w:t>tu</w:t>
      </w:r>
    </w:p>
    <w:p w14:paraId="19F153CA" w14:textId="77777777" w:rsidR="00800AD8" w:rsidRDefault="00800AD8" w:rsidP="00653D55">
      <w:pPr>
        <w:pStyle w:val="InterlineGlossWithTrans"/>
        <w:tabs>
          <w:tab w:val="left" w:pos="533"/>
          <w:tab w:val="left" w:pos="1202"/>
          <w:tab w:val="left" w:pos="1466"/>
          <w:tab w:val="left" w:pos="2390"/>
          <w:tab w:val="left" w:pos="2879"/>
          <w:tab w:val="left" w:pos="5543"/>
          <w:tab w:val="left" w:pos="6227"/>
          <w:tab w:val="left" w:pos="7886"/>
        </w:tabs>
      </w:pPr>
      <w:r>
        <w:tab/>
        <w:t>aku</w:t>
      </w:r>
      <w:r>
        <w:tab/>
        <w:t>a</w:t>
      </w:r>
      <w:r>
        <w:tab/>
        <w:t>i-zua</w:t>
      </w:r>
      <w:r>
        <w:tab/>
        <w:t>zua</w:t>
      </w:r>
      <w:r>
        <w:tab/>
        <w:t>pu-tja-uma-uma-î</w:t>
      </w:r>
      <w:r>
        <w:tab/>
        <w:t>a-zua</w:t>
      </w:r>
      <w:r w:rsidR="00653D55">
        <w:tab/>
        <w:t>lisi-an</w:t>
      </w:r>
      <w:r w:rsidR="00653D55">
        <w:tab/>
        <w:t>tu</w:t>
      </w:r>
    </w:p>
    <w:p w14:paraId="5A282EC5" w14:textId="77777777" w:rsidR="00800AD8" w:rsidRDefault="00800AD8" w:rsidP="00653D55">
      <w:pPr>
        <w:pStyle w:val="InterlineTransNoFree"/>
        <w:tabs>
          <w:tab w:val="left" w:pos="1202"/>
          <w:tab w:val="left" w:pos="1466"/>
          <w:tab w:val="left" w:pos="2390"/>
          <w:tab w:val="left" w:pos="2879"/>
          <w:tab w:val="left" w:pos="5543"/>
          <w:tab w:val="left" w:pos="6227"/>
          <w:tab w:val="left" w:pos="7886"/>
        </w:tabs>
      </w:pPr>
      <w:r>
        <w:tab/>
        <w:t>why</w:t>
      </w:r>
      <w:r>
        <w:rPr>
          <w:smallCaps/>
        </w:rPr>
        <w:tab/>
        <w:t>c</w:t>
      </w:r>
      <w:r>
        <w:rPr>
          <w:smallCaps/>
        </w:rPr>
        <w:tab/>
        <w:t>loc</w:t>
      </w:r>
      <w:r>
        <w:t>-that</w:t>
      </w:r>
      <w:r>
        <w:tab/>
        <w:t>that</w:t>
      </w:r>
      <w:r>
        <w:tab/>
        <w:t>have-more-</w:t>
      </w:r>
      <w:r>
        <w:rPr>
          <w:smallCaps/>
        </w:rPr>
        <w:t>red</w:t>
      </w:r>
      <w:r>
        <w:t>-other-times</w:t>
      </w:r>
      <w:r>
        <w:tab/>
      </w:r>
      <w:r>
        <w:rPr>
          <w:smallCaps/>
        </w:rPr>
        <w:t>c-</w:t>
      </w:r>
      <w:r>
        <w:t>that</w:t>
      </w:r>
      <w:r w:rsidR="00653D55">
        <w:tab/>
        <w:t>bride.price-</w:t>
      </w:r>
      <w:r w:rsidR="00653D55">
        <w:rPr>
          <w:smallCaps/>
        </w:rPr>
        <w:t>nom</w:t>
      </w:r>
      <w:r w:rsidR="00653D55">
        <w:tab/>
      </w:r>
      <w:r w:rsidR="00653D55">
        <w:rPr>
          <w:smallCaps/>
        </w:rPr>
        <w:t>obl</w:t>
      </w:r>
    </w:p>
    <w:p w14:paraId="529712DB" w14:textId="77777777" w:rsidR="00800AD8" w:rsidRDefault="00800AD8" w:rsidP="00653D55">
      <w:pPr>
        <w:pStyle w:val="InterlineText"/>
        <w:tabs>
          <w:tab w:val="left" w:pos="533"/>
        </w:tabs>
      </w:pPr>
      <w:r>
        <w:tab/>
        <w:t>mamazangiîan?</w:t>
      </w:r>
    </w:p>
    <w:p w14:paraId="08BB4CDB" w14:textId="77777777" w:rsidR="00800AD8" w:rsidRDefault="00800AD8" w:rsidP="00653D55">
      <w:pPr>
        <w:pStyle w:val="InterlineGlossWithTrans"/>
        <w:tabs>
          <w:tab w:val="left" w:pos="533"/>
        </w:tabs>
      </w:pPr>
      <w:r>
        <w:tab/>
        <w:t>ma-ma-zangiî-an</w:t>
      </w:r>
    </w:p>
    <w:p w14:paraId="14801340" w14:textId="77777777" w:rsidR="00800AD8" w:rsidRDefault="00800AD8" w:rsidP="00653D55">
      <w:pPr>
        <w:pStyle w:val="InterlineTrans"/>
        <w:tabs>
          <w:tab w:val="left" w:pos="533"/>
        </w:tabs>
      </w:pPr>
      <w:r>
        <w:tab/>
      </w:r>
      <w:r>
        <w:rPr>
          <w:smallCaps/>
        </w:rPr>
        <w:t>stat</w:t>
      </w:r>
      <w:r>
        <w:t>-</w:t>
      </w:r>
      <w:r>
        <w:rPr>
          <w:smallCaps/>
        </w:rPr>
        <w:t>stat</w:t>
      </w:r>
      <w:r>
        <w:t>-chief-</w:t>
      </w:r>
      <w:r>
        <w:rPr>
          <w:smallCaps/>
        </w:rPr>
        <w:t>nom</w:t>
      </w:r>
    </w:p>
    <w:p w14:paraId="106F3FBE" w14:textId="77777777" w:rsidR="00800AD8" w:rsidRDefault="00800AD8">
      <w:pPr>
        <w:pStyle w:val="InterlineFree"/>
      </w:pPr>
      <w:r>
        <w:t>“They just say: ‘Why should there be any change in the bride-price for chiefs?</w:t>
      </w:r>
    </w:p>
    <w:p w14:paraId="16ED0610" w14:textId="77777777" w:rsidR="00800AD8" w:rsidRDefault="008F6BB9" w:rsidP="00653D55">
      <w:pPr>
        <w:pStyle w:val="InterlineText"/>
        <w:tabs>
          <w:tab w:val="left" w:pos="533"/>
          <w:tab w:val="left" w:pos="1877"/>
          <w:tab w:val="left" w:pos="2366"/>
          <w:tab w:val="left" w:pos="3710"/>
          <w:tab w:val="left" w:pos="4484"/>
          <w:tab w:val="left" w:pos="6953"/>
          <w:tab w:val="left" w:pos="7457"/>
        </w:tabs>
      </w:pPr>
      <w:r w:rsidRPr="003A1D48">
        <w:rPr>
          <w:rStyle w:val="InterlineTextNumChar"/>
        </w:rPr>
        <w:t>075</w:t>
      </w:r>
      <w:r w:rsidR="00800AD8">
        <w:tab/>
        <w:t>taiday</w:t>
      </w:r>
      <w:r w:rsidR="00800AD8">
        <w:tab/>
        <w:t>za</w:t>
      </w:r>
      <w:r w:rsidR="00800AD8">
        <w:tab/>
        <w:t>taiday</w:t>
      </w:r>
      <w:r w:rsidR="00800AD8">
        <w:tab/>
        <w:t>anga;</w:t>
      </w:r>
      <w:r w:rsidR="00800AD8">
        <w:tab/>
        <w:t>pusiîevavaw</w:t>
      </w:r>
      <w:r w:rsidR="00800AD8">
        <w:tab/>
        <w:t>tu</w:t>
      </w:r>
      <w:r w:rsidR="00653D55">
        <w:tab/>
        <w:t>tapuluq,’</w:t>
      </w:r>
    </w:p>
    <w:p w14:paraId="1E0E4378" w14:textId="77777777" w:rsidR="00800AD8" w:rsidRDefault="00800AD8" w:rsidP="00653D55">
      <w:pPr>
        <w:pStyle w:val="InterlineGlossWithTrans"/>
        <w:tabs>
          <w:tab w:val="left" w:pos="533"/>
          <w:tab w:val="left" w:pos="1877"/>
          <w:tab w:val="left" w:pos="2366"/>
          <w:tab w:val="left" w:pos="3710"/>
          <w:tab w:val="left" w:pos="4484"/>
          <w:tab w:val="left" w:pos="6953"/>
          <w:tab w:val="left" w:pos="7457"/>
        </w:tabs>
      </w:pPr>
      <w:r>
        <w:tab/>
        <w:t>ta-iday</w:t>
      </w:r>
      <w:r>
        <w:tab/>
        <w:t>zua</w:t>
      </w:r>
      <w:r>
        <w:tab/>
        <w:t>ta-iday</w:t>
      </w:r>
      <w:r>
        <w:tab/>
        <w:t>anga</w:t>
      </w:r>
      <w:r>
        <w:tab/>
        <w:t>pu-si-îe-va-vaw</w:t>
      </w:r>
      <w:r>
        <w:tab/>
        <w:t>tu</w:t>
      </w:r>
      <w:r w:rsidR="00653D55">
        <w:tab/>
        <w:t>ta-puluq</w:t>
      </w:r>
    </w:p>
    <w:p w14:paraId="243F1A27" w14:textId="77777777" w:rsidR="00800AD8" w:rsidRDefault="00800AD8" w:rsidP="00653D55">
      <w:pPr>
        <w:pStyle w:val="InterlineTransNoFree"/>
        <w:tabs>
          <w:tab w:val="left" w:pos="1877"/>
          <w:tab w:val="left" w:pos="2366"/>
          <w:tab w:val="left" w:pos="3710"/>
          <w:tab w:val="left" w:pos="4484"/>
          <w:tab w:val="left" w:pos="6953"/>
          <w:tab w:val="left" w:pos="7457"/>
        </w:tabs>
      </w:pPr>
      <w:r>
        <w:tab/>
        <w:t>one-hundred</w:t>
      </w:r>
      <w:r>
        <w:tab/>
        <w:t>that</w:t>
      </w:r>
      <w:r>
        <w:tab/>
        <w:t>one-hundred</w:t>
      </w:r>
      <w:r>
        <w:tab/>
        <w:t>indeed</w:t>
      </w:r>
      <w:r>
        <w:tab/>
        <w:t>have-</w:t>
      </w:r>
      <w:r>
        <w:rPr>
          <w:smallCaps/>
        </w:rPr>
        <w:t>if</w:t>
      </w:r>
      <w:r>
        <w:t>-go.to-</w:t>
      </w:r>
      <w:r>
        <w:rPr>
          <w:smallCaps/>
        </w:rPr>
        <w:t>red</w:t>
      </w:r>
      <w:r>
        <w:t>-above</w:t>
      </w:r>
      <w:r>
        <w:tab/>
      </w:r>
      <w:r>
        <w:rPr>
          <w:smallCaps/>
        </w:rPr>
        <w:t>obl</w:t>
      </w:r>
      <w:r w:rsidR="00653D55">
        <w:tab/>
        <w:t>one-ten</w:t>
      </w:r>
    </w:p>
    <w:p w14:paraId="23DB0F8E" w14:textId="77777777" w:rsidR="00800AD8" w:rsidRDefault="00800AD8" w:rsidP="00653D55">
      <w:pPr>
        <w:pStyle w:val="InterlineText"/>
        <w:tabs>
          <w:tab w:val="left" w:pos="533"/>
          <w:tab w:val="left" w:pos="1007"/>
        </w:tabs>
      </w:pPr>
      <w:r>
        <w:tab/>
        <w:t>aya</w:t>
      </w:r>
      <w:r>
        <w:tab/>
        <w:t>sakamaya.”</w:t>
      </w:r>
    </w:p>
    <w:p w14:paraId="25F075B5" w14:textId="77777777" w:rsidR="00800AD8" w:rsidRDefault="00800AD8" w:rsidP="00653D55">
      <w:pPr>
        <w:pStyle w:val="InterlineGlossWithTrans"/>
        <w:tabs>
          <w:tab w:val="left" w:pos="533"/>
          <w:tab w:val="left" w:pos="1007"/>
        </w:tabs>
      </w:pPr>
      <w:r>
        <w:tab/>
        <w:t>aya</w:t>
      </w:r>
      <w:r>
        <w:tab/>
        <w:t>sakamaya</w:t>
      </w:r>
    </w:p>
    <w:p w14:paraId="14E0604C" w14:textId="77777777" w:rsidR="00800AD8" w:rsidRDefault="00800AD8" w:rsidP="00653D55">
      <w:pPr>
        <w:pStyle w:val="InterlineTrans"/>
        <w:tabs>
          <w:tab w:val="left" w:pos="533"/>
          <w:tab w:val="left" w:pos="1007"/>
        </w:tabs>
      </w:pPr>
      <w:r>
        <w:tab/>
        <w:t>say</w:t>
      </w:r>
      <w:r>
        <w:tab/>
        <w:t>only</w:t>
      </w:r>
    </w:p>
    <w:p w14:paraId="7EDAF848" w14:textId="77777777" w:rsidR="00800AD8" w:rsidRDefault="00800AD8">
      <w:pPr>
        <w:pStyle w:val="InterlineFree"/>
      </w:pPr>
      <w:r>
        <w:lastRenderedPageBreak/>
        <w:t>A hundred is a hundred; and add ten.’”</w:t>
      </w:r>
    </w:p>
    <w:p w14:paraId="3173D699" w14:textId="77777777" w:rsidR="00800AD8" w:rsidRDefault="008F6BB9" w:rsidP="00653D55">
      <w:pPr>
        <w:pStyle w:val="InterlineText"/>
        <w:tabs>
          <w:tab w:val="left" w:pos="533"/>
          <w:tab w:val="left" w:pos="1217"/>
          <w:tab w:val="left" w:pos="2051"/>
        </w:tabs>
      </w:pPr>
      <w:r w:rsidRPr="003A1D48">
        <w:rPr>
          <w:rStyle w:val="InterlineTextNumChar"/>
        </w:rPr>
        <w:t>076</w:t>
      </w:r>
      <w:r w:rsidR="00800AD8">
        <w:tab/>
        <w:t>“ari,</w:t>
      </w:r>
      <w:r w:rsidR="00800AD8">
        <w:tab/>
        <w:t>anema</w:t>
      </w:r>
      <w:r w:rsidR="00800AD8">
        <w:tab/>
        <w:t>aya?</w:t>
      </w:r>
    </w:p>
    <w:p w14:paraId="43FC698C" w14:textId="77777777" w:rsidR="00800AD8" w:rsidRDefault="00800AD8" w:rsidP="00653D55">
      <w:pPr>
        <w:pStyle w:val="InterlineGlossWithTrans"/>
        <w:tabs>
          <w:tab w:val="left" w:pos="533"/>
          <w:tab w:val="left" w:pos="1217"/>
          <w:tab w:val="left" w:pos="2051"/>
        </w:tabs>
      </w:pPr>
      <w:r>
        <w:tab/>
        <w:t>ari</w:t>
      </w:r>
      <w:r>
        <w:tab/>
        <w:t>a-nema</w:t>
      </w:r>
      <w:r>
        <w:tab/>
        <w:t>aya</w:t>
      </w:r>
    </w:p>
    <w:p w14:paraId="456A0204" w14:textId="77777777" w:rsidR="00800AD8" w:rsidRDefault="00800AD8" w:rsidP="00653D55">
      <w:pPr>
        <w:pStyle w:val="InterlineTrans"/>
        <w:tabs>
          <w:tab w:val="left" w:pos="533"/>
          <w:tab w:val="left" w:pos="1217"/>
          <w:tab w:val="left" w:pos="2051"/>
          <w:tab w:val="right" w:pos="8789"/>
        </w:tabs>
      </w:pPr>
      <w:r>
        <w:tab/>
        <w:t>go.on</w:t>
      </w:r>
      <w:r>
        <w:tab/>
        <w:t>?-what</w:t>
      </w:r>
      <w:r>
        <w:tab/>
        <w:t>say</w:t>
      </w:r>
      <w:r w:rsidR="00653D55">
        <w:tab/>
        <w:t>“Come on, what do they say?</w:t>
      </w:r>
    </w:p>
    <w:p w14:paraId="0EDC2B59" w14:textId="77777777" w:rsidR="00800AD8" w:rsidRDefault="00A8416B" w:rsidP="00A8416B">
      <w:pPr>
        <w:pStyle w:val="CommentLastWithHalfSpace"/>
      </w:pPr>
      <w:r>
        <w:t>[</w:t>
      </w:r>
      <w:r w:rsidR="00800AD8" w:rsidRPr="00653D55">
        <w:rPr>
          <w:rStyle w:val="VernacularText"/>
        </w:rPr>
        <w:t>anema</w:t>
      </w:r>
      <w:r w:rsidR="00800AD8">
        <w:t xml:space="preserve"> </w:t>
      </w:r>
      <w:r w:rsidR="00800AD8" w:rsidRPr="00653D55">
        <w:rPr>
          <w:rStyle w:val="VernacularText"/>
        </w:rPr>
        <w:t>aya</w:t>
      </w:r>
      <w:r w:rsidR="00800AD8">
        <w:t xml:space="preserve"> was </w:t>
      </w:r>
      <w:r w:rsidR="00800AD8" w:rsidRPr="00653D55">
        <w:rPr>
          <w:rStyle w:val="VernacularText"/>
        </w:rPr>
        <w:t>anemaya</w:t>
      </w:r>
      <w:r>
        <w:t>]</w:t>
      </w:r>
    </w:p>
    <w:p w14:paraId="2F77AB48" w14:textId="77777777" w:rsidR="00800AD8" w:rsidRDefault="008F6BB9" w:rsidP="00653D55">
      <w:pPr>
        <w:pStyle w:val="InterlineText"/>
        <w:tabs>
          <w:tab w:val="left" w:pos="533"/>
          <w:tab w:val="left" w:pos="1667"/>
          <w:tab w:val="left" w:pos="2156"/>
          <w:tab w:val="left" w:pos="3020"/>
        </w:tabs>
      </w:pPr>
      <w:r w:rsidRPr="003A1D48">
        <w:rPr>
          <w:rStyle w:val="InterlineTextNumChar"/>
        </w:rPr>
        <w:t>077</w:t>
      </w:r>
      <w:r w:rsidR="00800AD8">
        <w:tab/>
        <w:t>qaîupi,</w:t>
      </w:r>
      <w:r w:rsidR="00800AD8">
        <w:tab/>
        <w:t>sa</w:t>
      </w:r>
      <w:r w:rsidR="00800AD8">
        <w:tab/>
        <w:t>tja</w:t>
      </w:r>
      <w:r w:rsidR="00800AD8">
        <w:tab/>
        <w:t>kiveîangavi.”</w:t>
      </w:r>
    </w:p>
    <w:p w14:paraId="1CF2BA9B" w14:textId="77777777" w:rsidR="00800AD8" w:rsidRDefault="00800AD8" w:rsidP="00653D55">
      <w:pPr>
        <w:pStyle w:val="InterlineGlossWithTrans"/>
        <w:tabs>
          <w:tab w:val="left" w:pos="533"/>
          <w:tab w:val="left" w:pos="1667"/>
          <w:tab w:val="left" w:pos="2156"/>
          <w:tab w:val="left" w:pos="3020"/>
        </w:tabs>
      </w:pPr>
      <w:r>
        <w:tab/>
        <w:t>qaîup-i</w:t>
      </w:r>
      <w:r>
        <w:tab/>
        <w:t>sa</w:t>
      </w:r>
      <w:r>
        <w:tab/>
        <w:t>tja</w:t>
      </w:r>
      <w:r>
        <w:tab/>
        <w:t>ki-ve-îangaw-i</w:t>
      </w:r>
    </w:p>
    <w:p w14:paraId="26ED90CB" w14:textId="77777777" w:rsidR="00653D55" w:rsidRPr="00653D55" w:rsidRDefault="00800AD8" w:rsidP="00653D55">
      <w:pPr>
        <w:pStyle w:val="InterlineTrans"/>
        <w:tabs>
          <w:tab w:val="left" w:pos="533"/>
          <w:tab w:val="left" w:pos="1667"/>
          <w:tab w:val="left" w:pos="2156"/>
          <w:tab w:val="left" w:pos="3020"/>
        </w:tabs>
      </w:pPr>
      <w:r>
        <w:tab/>
        <w:t>hunt-</w:t>
      </w:r>
      <w:r w:rsidRPr="00653D55">
        <w:rPr>
          <w:smallCaps/>
        </w:rPr>
        <w:t>hort</w:t>
      </w:r>
      <w:r>
        <w:tab/>
        <w:t>and</w:t>
      </w:r>
      <w:r>
        <w:tab/>
        <w:t>we(</w:t>
      </w:r>
      <w:r w:rsidRPr="00653D55">
        <w:rPr>
          <w:smallCaps/>
        </w:rPr>
        <w:t>inc</w:t>
      </w:r>
      <w:r>
        <w:t>)</w:t>
      </w:r>
      <w:r>
        <w:tab/>
        <w:t>do-?-plant.sp-</w:t>
      </w:r>
      <w:r w:rsidRPr="00653D55">
        <w:rPr>
          <w:smallCaps/>
        </w:rPr>
        <w:t>hort</w:t>
      </w:r>
    </w:p>
    <w:p w14:paraId="02D89657" w14:textId="77777777" w:rsidR="00800AD8" w:rsidRDefault="00653D55" w:rsidP="00653D55">
      <w:pPr>
        <w:pStyle w:val="InterlineFree"/>
      </w:pPr>
      <w:r>
        <w:t>Let’s go hunting, and collect head-wreaths.”</w:t>
      </w:r>
    </w:p>
    <w:p w14:paraId="4A0C2BDF" w14:textId="77777777" w:rsidR="00800AD8" w:rsidRDefault="008F6BB9" w:rsidP="00891E06">
      <w:pPr>
        <w:pStyle w:val="InterlineText"/>
        <w:tabs>
          <w:tab w:val="left" w:pos="533"/>
          <w:tab w:val="left" w:pos="3402"/>
          <w:tab w:val="left" w:pos="3686"/>
        </w:tabs>
      </w:pPr>
      <w:r w:rsidRPr="003A1D48">
        <w:rPr>
          <w:rStyle w:val="InterlineTextNumChar"/>
        </w:rPr>
        <w:t>078</w:t>
      </w:r>
      <w:r w:rsidR="00800AD8">
        <w:tab/>
        <w:t>sipakapusaî</w:t>
      </w:r>
      <w:r w:rsidR="00800AD8">
        <w:tab/>
        <w:t>a</w:t>
      </w:r>
      <w:r w:rsidR="00800AD8">
        <w:tab/>
        <w:t>qemaîuqaîup.</w:t>
      </w:r>
    </w:p>
    <w:p w14:paraId="4FFBE08E" w14:textId="77777777" w:rsidR="00800AD8" w:rsidRDefault="00800AD8" w:rsidP="00891E06">
      <w:pPr>
        <w:pStyle w:val="InterlineGlossWithTrans"/>
        <w:tabs>
          <w:tab w:val="left" w:pos="533"/>
          <w:tab w:val="left" w:pos="3402"/>
          <w:tab w:val="left" w:pos="3686"/>
        </w:tabs>
      </w:pPr>
      <w:r>
        <w:tab/>
        <w:t>sipaka-pa-usa-î</w:t>
      </w:r>
      <w:r>
        <w:tab/>
        <w:t>a</w:t>
      </w:r>
      <w:r>
        <w:tab/>
        <w:t>em=qaîu-qaîup</w:t>
      </w:r>
    </w:p>
    <w:p w14:paraId="0CE29090" w14:textId="77777777" w:rsidR="00800AD8" w:rsidRDefault="00800AD8" w:rsidP="00891E06">
      <w:pPr>
        <w:pStyle w:val="InterlineTrans"/>
        <w:tabs>
          <w:tab w:val="left" w:pos="533"/>
          <w:tab w:val="left" w:pos="3402"/>
          <w:tab w:val="left" w:pos="3686"/>
          <w:tab w:val="right" w:pos="8789"/>
        </w:tabs>
      </w:pPr>
      <w:r>
        <w:tab/>
        <w:t>num.of.day-cause-two-times</w:t>
      </w:r>
      <w:r>
        <w:rPr>
          <w:smallCaps/>
        </w:rPr>
        <w:tab/>
        <w:t>c</w:t>
      </w:r>
      <w:r>
        <w:rPr>
          <w:smallCaps/>
        </w:rPr>
        <w:tab/>
        <w:t>af</w:t>
      </w:r>
      <w:r>
        <w:t>=</w:t>
      </w:r>
      <w:r>
        <w:rPr>
          <w:smallCaps/>
        </w:rPr>
        <w:t>red</w:t>
      </w:r>
      <w:r>
        <w:t>-hunt</w:t>
      </w:r>
      <w:r w:rsidR="00891E06">
        <w:tab/>
        <w:t>They hunted for two days.</w:t>
      </w:r>
    </w:p>
    <w:p w14:paraId="6AD0AA25" w14:textId="77777777" w:rsidR="00800AD8" w:rsidRDefault="00A8416B" w:rsidP="00A8416B">
      <w:pPr>
        <w:pStyle w:val="CommentLastWithHalfSpace"/>
      </w:pPr>
      <w:r>
        <w:t>[</w:t>
      </w:r>
      <w:r w:rsidR="00800AD8" w:rsidRPr="00891E06">
        <w:rPr>
          <w:i/>
        </w:rPr>
        <w:t>sipakapusaî</w:t>
      </w:r>
      <w:r w:rsidR="00800AD8">
        <w:t xml:space="preserve">: </w:t>
      </w:r>
      <w:r w:rsidR="00800AD8" w:rsidRPr="00891E06">
        <w:rPr>
          <w:i/>
        </w:rPr>
        <w:t>pusaî</w:t>
      </w:r>
      <w:r w:rsidR="00800AD8">
        <w:t xml:space="preserve"> is irregular form for </w:t>
      </w:r>
      <w:r w:rsidR="00800AD8" w:rsidRPr="00891E06">
        <w:rPr>
          <w:i/>
        </w:rPr>
        <w:t>÷usa</w:t>
      </w:r>
      <w:r>
        <w:t>]</w:t>
      </w:r>
    </w:p>
    <w:p w14:paraId="621C325E" w14:textId="77777777" w:rsidR="00800AD8" w:rsidRDefault="008F6BB9" w:rsidP="00891E06">
      <w:pPr>
        <w:pStyle w:val="InterlineText"/>
        <w:tabs>
          <w:tab w:val="left" w:pos="533"/>
          <w:tab w:val="left" w:pos="2312"/>
          <w:tab w:val="left" w:pos="2576"/>
          <w:tab w:val="left" w:pos="4715"/>
          <w:tab w:val="left" w:pos="5624"/>
          <w:tab w:val="left" w:pos="5888"/>
        </w:tabs>
      </w:pPr>
      <w:r w:rsidRPr="003A1D48">
        <w:rPr>
          <w:rStyle w:val="InterlineTextNumChar"/>
        </w:rPr>
        <w:t>079</w:t>
      </w:r>
      <w:r w:rsidR="00800AD8">
        <w:tab/>
        <w:t>“kiveîangavu</w:t>
      </w:r>
      <w:r w:rsidR="00800AD8">
        <w:tab/>
        <w:t>a</w:t>
      </w:r>
      <w:r w:rsidR="00800AD8">
        <w:tab/>
        <w:t>maqatsuvutsuvung,</w:t>
      </w:r>
      <w:r w:rsidR="00800AD8">
        <w:tab/>
        <w:t>vutsiqu</w:t>
      </w:r>
      <w:r w:rsidR="00800AD8">
        <w:tab/>
        <w:t>a</w:t>
      </w:r>
      <w:r w:rsidR="00891E06">
        <w:tab/>
        <w:t>ramaîemaîeng.</w:t>
      </w:r>
    </w:p>
    <w:p w14:paraId="6EC533C3" w14:textId="77777777" w:rsidR="00800AD8" w:rsidRDefault="00800AD8" w:rsidP="00891E06">
      <w:pPr>
        <w:pStyle w:val="InterlineGlossWithTrans"/>
        <w:tabs>
          <w:tab w:val="left" w:pos="533"/>
          <w:tab w:val="left" w:pos="2312"/>
          <w:tab w:val="left" w:pos="2576"/>
          <w:tab w:val="left" w:pos="4715"/>
          <w:tab w:val="left" w:pos="5624"/>
          <w:tab w:val="left" w:pos="5888"/>
        </w:tabs>
      </w:pPr>
      <w:r>
        <w:tab/>
        <w:t>ki-ve-îangaw-u</w:t>
      </w:r>
      <w:r>
        <w:tab/>
        <w:t>a</w:t>
      </w:r>
      <w:r>
        <w:tab/>
        <w:t>ma-qa-tsuvu-tsuvung</w:t>
      </w:r>
      <w:r>
        <w:tab/>
        <w:t>vutsiq-u</w:t>
      </w:r>
      <w:r>
        <w:tab/>
        <w:t>a</w:t>
      </w:r>
      <w:r w:rsidR="00891E06">
        <w:tab/>
        <w:t>maîe=ramaîeng</w:t>
      </w:r>
    </w:p>
    <w:p w14:paraId="1E5FA419" w14:textId="77777777" w:rsidR="00800AD8" w:rsidRDefault="00800AD8" w:rsidP="00891E06">
      <w:pPr>
        <w:pStyle w:val="InterlineTrans"/>
        <w:tabs>
          <w:tab w:val="left" w:pos="533"/>
          <w:tab w:val="left" w:pos="2312"/>
          <w:tab w:val="left" w:pos="2576"/>
          <w:tab w:val="left" w:pos="4715"/>
          <w:tab w:val="left" w:pos="5624"/>
          <w:tab w:val="left" w:pos="5888"/>
        </w:tabs>
        <w:rPr>
          <w:smallCaps/>
        </w:rPr>
      </w:pPr>
      <w:r>
        <w:tab/>
        <w:t>do-?-plant.sp-</w:t>
      </w:r>
      <w:r>
        <w:rPr>
          <w:smallCaps/>
        </w:rPr>
        <w:t>imp</w:t>
      </w:r>
      <w:r>
        <w:rPr>
          <w:smallCaps/>
        </w:rPr>
        <w:tab/>
        <w:t>c</w:t>
      </w:r>
      <w:r>
        <w:rPr>
          <w:smallCaps/>
        </w:rPr>
        <w:tab/>
        <w:t>stat</w:t>
      </w:r>
      <w:r>
        <w:t>-?-</w:t>
      </w:r>
      <w:r>
        <w:rPr>
          <w:smallCaps/>
        </w:rPr>
        <w:t>red</w:t>
      </w:r>
      <w:r>
        <w:t>-complete</w:t>
      </w:r>
      <w:r>
        <w:tab/>
        <w:t>cut-</w:t>
      </w:r>
      <w:r>
        <w:rPr>
          <w:smallCaps/>
        </w:rPr>
        <w:t>imp</w:t>
      </w:r>
      <w:r>
        <w:rPr>
          <w:smallCaps/>
        </w:rPr>
        <w:tab/>
        <w:t>c</w:t>
      </w:r>
      <w:r w:rsidR="00891E06">
        <w:tab/>
      </w:r>
      <w:r w:rsidR="00891E06">
        <w:rPr>
          <w:smallCaps/>
        </w:rPr>
        <w:t>red</w:t>
      </w:r>
      <w:r w:rsidR="00891E06">
        <w:t>=adult</w:t>
      </w:r>
    </w:p>
    <w:p w14:paraId="5627080E" w14:textId="77777777" w:rsidR="00800AD8" w:rsidRDefault="00800AD8" w:rsidP="00A8416B">
      <w:pPr>
        <w:pStyle w:val="InterlineFreeCommentFollows"/>
      </w:pPr>
      <w:r>
        <w:t>“Young people, collect the head-wreaths; old people carve the meat.</w:t>
      </w:r>
    </w:p>
    <w:p w14:paraId="326CEB09" w14:textId="77777777" w:rsidR="00800AD8" w:rsidRDefault="00A8416B" w:rsidP="00A8416B">
      <w:pPr>
        <w:pStyle w:val="CommentLastWithHalfSpace"/>
      </w:pPr>
      <w:r>
        <w:t>[</w:t>
      </w:r>
      <w:r w:rsidR="00800AD8" w:rsidRPr="00891E06">
        <w:rPr>
          <w:rStyle w:val="VernacularText"/>
        </w:rPr>
        <w:t>vutsiqu</w:t>
      </w:r>
      <w:r w:rsidR="00800AD8">
        <w:t xml:space="preserve"> ‘cut, carve meat’ replaces OA </w:t>
      </w:r>
      <w:r w:rsidR="00800AD8" w:rsidRPr="00891E06">
        <w:rPr>
          <w:rStyle w:val="VernacularText"/>
        </w:rPr>
        <w:t>vetsiku</w:t>
      </w:r>
      <w:r w:rsidR="00800AD8">
        <w:t xml:space="preserve"> ‘marked, spotted’.</w:t>
      </w:r>
      <w:r>
        <w:t>]</w:t>
      </w:r>
    </w:p>
    <w:p w14:paraId="17818BF8" w14:textId="77777777" w:rsidR="00800AD8" w:rsidRDefault="008F6BB9" w:rsidP="00891E06">
      <w:pPr>
        <w:pStyle w:val="InterlineText"/>
        <w:tabs>
          <w:tab w:val="left" w:pos="533"/>
          <w:tab w:val="left" w:pos="1397"/>
          <w:tab w:val="left" w:pos="2246"/>
          <w:tab w:val="left" w:pos="3140"/>
          <w:tab w:val="left" w:pos="3734"/>
          <w:tab w:val="left" w:pos="3998"/>
        </w:tabs>
      </w:pPr>
      <w:r w:rsidRPr="003A1D48">
        <w:rPr>
          <w:rStyle w:val="InterlineTextNumChar"/>
        </w:rPr>
        <w:t>080</w:t>
      </w:r>
      <w:r w:rsidR="00800AD8">
        <w:tab/>
        <w:t>tja</w:t>
      </w:r>
      <w:r w:rsidR="00800AD8">
        <w:tab/>
        <w:t>su</w:t>
      </w:r>
      <w:r w:rsidR="00800AD8">
        <w:tab/>
        <w:t>tjatjainu</w:t>
      </w:r>
      <w:r w:rsidR="00800AD8">
        <w:tab/>
        <w:t>anan</w:t>
      </w:r>
      <w:r w:rsidR="00800AD8">
        <w:tab/>
        <w:t>a</w:t>
      </w:r>
      <w:r w:rsidR="00800AD8">
        <w:tab/>
        <w:t>îavalian?”</w:t>
      </w:r>
    </w:p>
    <w:p w14:paraId="5FE35872" w14:textId="77777777" w:rsidR="00800AD8" w:rsidRDefault="00800AD8" w:rsidP="00891E06">
      <w:pPr>
        <w:pStyle w:val="InterlineGlossWithTrans"/>
        <w:tabs>
          <w:tab w:val="left" w:pos="533"/>
          <w:tab w:val="left" w:pos="1397"/>
          <w:tab w:val="left" w:pos="2246"/>
          <w:tab w:val="left" w:pos="3140"/>
          <w:tab w:val="left" w:pos="3734"/>
          <w:tab w:val="left" w:pos="3998"/>
        </w:tabs>
      </w:pPr>
      <w:r>
        <w:tab/>
        <w:t>tja</w:t>
      </w:r>
      <w:r>
        <w:tab/>
        <w:t>su</w:t>
      </w:r>
      <w:r>
        <w:tab/>
        <w:t>tjatjainu</w:t>
      </w:r>
      <w:r>
        <w:tab/>
        <w:t>anan</w:t>
      </w:r>
      <w:r>
        <w:tab/>
        <w:t>a</w:t>
      </w:r>
      <w:r>
        <w:tab/>
        <w:t>îa-vali-an</w:t>
      </w:r>
    </w:p>
    <w:p w14:paraId="2FC505D3" w14:textId="77777777" w:rsidR="00891E06" w:rsidRDefault="00800AD8" w:rsidP="00891E06">
      <w:pPr>
        <w:pStyle w:val="InterlineTrans"/>
        <w:tabs>
          <w:tab w:val="left" w:pos="533"/>
          <w:tab w:val="left" w:pos="1397"/>
          <w:tab w:val="left" w:pos="2246"/>
          <w:tab w:val="left" w:pos="3140"/>
          <w:tab w:val="left" w:pos="3734"/>
          <w:tab w:val="left" w:pos="3998"/>
        </w:tabs>
        <w:rPr>
          <w:smallCaps/>
        </w:rPr>
      </w:pPr>
      <w:r>
        <w:tab/>
        <w:t>we(</w:t>
      </w:r>
      <w:r>
        <w:rPr>
          <w:smallCaps/>
        </w:rPr>
        <w:t>inc</w:t>
      </w:r>
      <w:r>
        <w:t>)</w:t>
      </w:r>
      <w:r>
        <w:tab/>
        <w:t>remove</w:t>
      </w:r>
      <w:r>
        <w:tab/>
        <w:t>?</w:t>
      </w:r>
      <w:r>
        <w:tab/>
        <w:t>still</w:t>
      </w:r>
      <w:r>
        <w:rPr>
          <w:smallCaps/>
        </w:rPr>
        <w:tab/>
        <w:t>c</w:t>
      </w:r>
      <w:r>
        <w:rPr>
          <w:smallCaps/>
        </w:rPr>
        <w:tab/>
      </w:r>
      <w:r>
        <w:t>class-grass.sp-</w:t>
      </w:r>
      <w:r>
        <w:rPr>
          <w:smallCaps/>
        </w:rPr>
        <w:t>nom</w:t>
      </w:r>
    </w:p>
    <w:p w14:paraId="347D4585" w14:textId="77777777" w:rsidR="00800AD8" w:rsidRDefault="00891E06" w:rsidP="00891E06">
      <w:pPr>
        <w:pStyle w:val="InterlineFree"/>
      </w:pPr>
      <w:r>
        <w:t>How should the grass decorations be?”</w:t>
      </w:r>
    </w:p>
    <w:p w14:paraId="44E0DF4D" w14:textId="77777777" w:rsidR="00800AD8" w:rsidRDefault="008F6BB9" w:rsidP="00891E06">
      <w:pPr>
        <w:pStyle w:val="InterlineText"/>
        <w:tabs>
          <w:tab w:val="left" w:pos="533"/>
          <w:tab w:val="left" w:pos="1397"/>
          <w:tab w:val="left" w:pos="2246"/>
          <w:tab w:val="left" w:pos="3830"/>
        </w:tabs>
      </w:pPr>
      <w:r w:rsidRPr="003A1D48">
        <w:rPr>
          <w:rStyle w:val="InterlineTextNumChar"/>
        </w:rPr>
        <w:t>081</w:t>
      </w:r>
      <w:r w:rsidR="00800AD8">
        <w:tab/>
        <w:t>“tja</w:t>
      </w:r>
      <w:r w:rsidR="00800AD8">
        <w:tab/>
        <w:t>su</w:t>
      </w:r>
      <w:r w:rsidR="00800AD8">
        <w:tab/>
        <w:t>tjakake÷i</w:t>
      </w:r>
      <w:r w:rsidR="00800AD8">
        <w:tab/>
        <w:t>anan.</w:t>
      </w:r>
    </w:p>
    <w:p w14:paraId="01E35A9A" w14:textId="77777777" w:rsidR="00800AD8" w:rsidRDefault="00800AD8" w:rsidP="00891E06">
      <w:pPr>
        <w:pStyle w:val="InterlineGlossWithTrans"/>
        <w:tabs>
          <w:tab w:val="left" w:pos="533"/>
          <w:tab w:val="left" w:pos="1397"/>
          <w:tab w:val="left" w:pos="2246"/>
          <w:tab w:val="left" w:pos="3830"/>
        </w:tabs>
      </w:pPr>
      <w:r>
        <w:tab/>
        <w:t>tja</w:t>
      </w:r>
      <w:r>
        <w:tab/>
        <w:t>su</w:t>
      </w:r>
      <w:r>
        <w:tab/>
        <w:t>tja-ka-ke÷i</w:t>
      </w:r>
      <w:r>
        <w:tab/>
        <w:t>anan</w:t>
      </w:r>
    </w:p>
    <w:p w14:paraId="0A178051" w14:textId="77777777" w:rsidR="00800AD8" w:rsidRDefault="00800AD8" w:rsidP="00891E06">
      <w:pPr>
        <w:pStyle w:val="InterlineTrans"/>
        <w:tabs>
          <w:tab w:val="left" w:pos="533"/>
          <w:tab w:val="left" w:pos="1397"/>
          <w:tab w:val="left" w:pos="2246"/>
          <w:tab w:val="left" w:pos="3830"/>
          <w:tab w:val="right" w:pos="8789"/>
        </w:tabs>
      </w:pPr>
      <w:r>
        <w:tab/>
        <w:t>we(</w:t>
      </w:r>
      <w:r>
        <w:rPr>
          <w:smallCaps/>
        </w:rPr>
        <w:t>inc</w:t>
      </w:r>
      <w:r>
        <w:t>)</w:t>
      </w:r>
      <w:r>
        <w:tab/>
        <w:t>remove</w:t>
      </w:r>
      <w:r>
        <w:tab/>
        <w:t>more-</w:t>
      </w:r>
      <w:r>
        <w:rPr>
          <w:smallCaps/>
        </w:rPr>
        <w:t>red</w:t>
      </w:r>
      <w:r>
        <w:t>-small</w:t>
      </w:r>
      <w:r>
        <w:tab/>
        <w:t>still</w:t>
      </w:r>
      <w:r w:rsidR="00891E06">
        <w:tab/>
        <w:t>“The smaller the better.”</w:t>
      </w:r>
    </w:p>
    <w:p w14:paraId="42A26A03" w14:textId="77777777" w:rsidR="00800AD8" w:rsidRDefault="00A8416B" w:rsidP="00A8416B">
      <w:pPr>
        <w:pStyle w:val="CommentLastWithHalfSpace"/>
      </w:pPr>
      <w:r>
        <w:t>[</w:t>
      </w:r>
      <w:r w:rsidR="00800AD8" w:rsidRPr="00891E06">
        <w:rPr>
          <w:rStyle w:val="VernacularText"/>
        </w:rPr>
        <w:t>tjakake÷i</w:t>
      </w:r>
      <w:r w:rsidR="00800AD8">
        <w:t xml:space="preserve">: originally </w:t>
      </w:r>
      <w:r w:rsidR="00800AD8" w:rsidRPr="00891E06">
        <w:rPr>
          <w:rStyle w:val="VernacularText"/>
        </w:rPr>
        <w:t>tja kake÷i</w:t>
      </w:r>
      <w:r w:rsidR="00800AD8">
        <w:t>, but joined here</w:t>
      </w:r>
      <w:r w:rsidR="00891E06">
        <w:t xml:space="preserve"> as </w:t>
      </w:r>
      <w:r w:rsidR="00E51DBC">
        <w:t>in 016</w:t>
      </w:r>
      <w:r w:rsidR="00891E06">
        <w:t xml:space="preserve"> above</w:t>
      </w:r>
      <w:r>
        <w:t>]</w:t>
      </w:r>
    </w:p>
    <w:p w14:paraId="6BC9C39A" w14:textId="77777777" w:rsidR="00800AD8" w:rsidRDefault="008F6BB9" w:rsidP="00891E06">
      <w:pPr>
        <w:pStyle w:val="InterlineText"/>
        <w:tabs>
          <w:tab w:val="left" w:pos="533"/>
          <w:tab w:val="left" w:pos="1562"/>
        </w:tabs>
      </w:pPr>
      <w:r w:rsidRPr="003A1D48">
        <w:rPr>
          <w:rStyle w:val="InterlineTextNumChar"/>
        </w:rPr>
        <w:t>082</w:t>
      </w:r>
      <w:r w:rsidR="00800AD8">
        <w:tab/>
        <w:t>tjezua</w:t>
      </w:r>
      <w:r w:rsidR="00800AD8">
        <w:tab/>
        <w:t>aza.</w:t>
      </w:r>
    </w:p>
    <w:p w14:paraId="3661E9A6" w14:textId="77777777" w:rsidR="00800AD8" w:rsidRDefault="00800AD8" w:rsidP="00891E06">
      <w:pPr>
        <w:pStyle w:val="InterlineGlossWithTrans"/>
        <w:tabs>
          <w:tab w:val="left" w:pos="533"/>
          <w:tab w:val="left" w:pos="1562"/>
        </w:tabs>
      </w:pPr>
      <w:r>
        <w:tab/>
        <w:t>tje-zua</w:t>
      </w:r>
      <w:r>
        <w:tab/>
        <w:t>a-zua</w:t>
      </w:r>
    </w:p>
    <w:p w14:paraId="654D6523" w14:textId="77777777" w:rsidR="00800AD8" w:rsidRDefault="00800AD8" w:rsidP="00891E06">
      <w:pPr>
        <w:pStyle w:val="InterlineTrans"/>
        <w:tabs>
          <w:tab w:val="left" w:pos="533"/>
          <w:tab w:val="left" w:pos="1562"/>
          <w:tab w:val="right" w:pos="8789"/>
        </w:tabs>
      </w:pPr>
      <w:r>
        <w:tab/>
        <w:t>do.at-that</w:t>
      </w:r>
      <w:r>
        <w:tab/>
      </w:r>
      <w:r>
        <w:rPr>
          <w:smallCaps/>
        </w:rPr>
        <w:t>c-</w:t>
      </w:r>
      <w:r>
        <w:t>that</w:t>
      </w:r>
      <w:r w:rsidR="00891E06">
        <w:tab/>
        <w:t>“That’s enough.</w:t>
      </w:r>
    </w:p>
    <w:p w14:paraId="652DD5C4" w14:textId="77777777" w:rsidR="00800AD8" w:rsidRDefault="00A8416B" w:rsidP="00A8416B">
      <w:pPr>
        <w:pStyle w:val="CommentLastWithHalfSpace"/>
      </w:pPr>
      <w:r>
        <w:t>[</w:t>
      </w:r>
      <w:r w:rsidR="00800AD8" w:rsidRPr="00891E06">
        <w:rPr>
          <w:rStyle w:val="VernacularText"/>
        </w:rPr>
        <w:t>tjezua</w:t>
      </w:r>
      <w:r w:rsidR="00800AD8">
        <w:t>: replaces</w:t>
      </w:r>
      <w:r w:rsidR="00891E06">
        <w:t xml:space="preserve"> unknown</w:t>
      </w:r>
      <w:r w:rsidR="00800AD8">
        <w:t xml:space="preserve"> </w:t>
      </w:r>
      <w:r w:rsidR="00800AD8" w:rsidRPr="00891E06">
        <w:rPr>
          <w:rStyle w:val="VernacularText"/>
        </w:rPr>
        <w:t>tsizu</w:t>
      </w:r>
      <w:r>
        <w:t>]</w:t>
      </w:r>
    </w:p>
    <w:p w14:paraId="2A6EA92E" w14:textId="77777777" w:rsidR="00800AD8" w:rsidRDefault="008F6BB9" w:rsidP="00891E06">
      <w:pPr>
        <w:pStyle w:val="InterlineText"/>
        <w:tabs>
          <w:tab w:val="left" w:pos="533"/>
          <w:tab w:val="left" w:pos="1217"/>
        </w:tabs>
      </w:pPr>
      <w:r w:rsidRPr="003A1D48">
        <w:rPr>
          <w:rStyle w:val="InterlineTextNumChar"/>
        </w:rPr>
        <w:t>083</w:t>
      </w:r>
      <w:r w:rsidR="00800AD8">
        <w:tab/>
        <w:t>ari</w:t>
      </w:r>
      <w:r w:rsidR="00800AD8">
        <w:tab/>
        <w:t>saumaqi.</w:t>
      </w:r>
    </w:p>
    <w:p w14:paraId="725D0F8B" w14:textId="77777777" w:rsidR="00800AD8" w:rsidRDefault="00800AD8" w:rsidP="00891E06">
      <w:pPr>
        <w:pStyle w:val="InterlineGlossWithTrans"/>
        <w:tabs>
          <w:tab w:val="left" w:pos="533"/>
          <w:tab w:val="left" w:pos="1217"/>
        </w:tabs>
      </w:pPr>
      <w:r>
        <w:tab/>
        <w:t>ari</w:t>
      </w:r>
      <w:r>
        <w:tab/>
        <w:t>sa-umaq-i</w:t>
      </w:r>
    </w:p>
    <w:p w14:paraId="772A2C6C" w14:textId="77777777" w:rsidR="00800AD8" w:rsidRDefault="00800AD8" w:rsidP="00891E06">
      <w:pPr>
        <w:pStyle w:val="InterlineTransNoFree"/>
        <w:tabs>
          <w:tab w:val="left" w:pos="1217"/>
          <w:tab w:val="right" w:pos="8787"/>
        </w:tabs>
      </w:pPr>
      <w:r>
        <w:tab/>
        <w:t>go.on</w:t>
      </w:r>
      <w:r>
        <w:tab/>
        <w:t>go-house-</w:t>
      </w:r>
      <w:r>
        <w:rPr>
          <w:smallCaps/>
        </w:rPr>
        <w:t>hort</w:t>
      </w:r>
      <w:r w:rsidR="00891E06">
        <w:rPr>
          <w:smallCaps/>
        </w:rPr>
        <w:tab/>
      </w:r>
      <w:r w:rsidR="00891E06">
        <w:t>Come on, let’s go home.</w:t>
      </w:r>
    </w:p>
    <w:p w14:paraId="27F71EDA" w14:textId="77777777" w:rsidR="00800AD8" w:rsidRDefault="008F6BB9" w:rsidP="00891E06">
      <w:pPr>
        <w:pStyle w:val="InterlineText"/>
        <w:tabs>
          <w:tab w:val="left" w:pos="533"/>
          <w:tab w:val="left" w:pos="1622"/>
          <w:tab w:val="left" w:pos="1886"/>
        </w:tabs>
      </w:pPr>
      <w:r w:rsidRPr="003A1D48">
        <w:rPr>
          <w:rStyle w:val="InterlineTextNumChar"/>
        </w:rPr>
        <w:t>084</w:t>
      </w:r>
      <w:r w:rsidR="00800AD8">
        <w:tab/>
        <w:t>maselem</w:t>
      </w:r>
      <w:r w:rsidR="00800AD8">
        <w:tab/>
        <w:t>a</w:t>
      </w:r>
      <w:r w:rsidR="00800AD8">
        <w:tab/>
        <w:t>qadaw.</w:t>
      </w:r>
    </w:p>
    <w:p w14:paraId="4E674F29" w14:textId="77777777" w:rsidR="00800AD8" w:rsidRDefault="00800AD8" w:rsidP="00891E06">
      <w:pPr>
        <w:pStyle w:val="InterlineGlossWithTrans"/>
        <w:tabs>
          <w:tab w:val="left" w:pos="533"/>
          <w:tab w:val="left" w:pos="1622"/>
          <w:tab w:val="left" w:pos="1886"/>
        </w:tabs>
      </w:pPr>
      <w:r>
        <w:tab/>
        <w:t>ma-selem</w:t>
      </w:r>
      <w:r>
        <w:tab/>
        <w:t>a</w:t>
      </w:r>
      <w:r>
        <w:tab/>
        <w:t>qadaw</w:t>
      </w:r>
    </w:p>
    <w:p w14:paraId="6C54BA0C" w14:textId="77777777" w:rsidR="00800AD8" w:rsidRDefault="00800AD8" w:rsidP="00891E06">
      <w:pPr>
        <w:pStyle w:val="InterlineTransNoFree"/>
        <w:tabs>
          <w:tab w:val="left" w:pos="1622"/>
          <w:tab w:val="left" w:pos="1886"/>
          <w:tab w:val="right" w:pos="8787"/>
        </w:tabs>
      </w:pPr>
      <w:r>
        <w:tab/>
      </w:r>
      <w:r>
        <w:rPr>
          <w:smallCaps/>
        </w:rPr>
        <w:t>stat</w:t>
      </w:r>
      <w:r>
        <w:t>-dark</w:t>
      </w:r>
      <w:r>
        <w:rPr>
          <w:smallCaps/>
        </w:rPr>
        <w:tab/>
        <w:t>c</w:t>
      </w:r>
      <w:r>
        <w:rPr>
          <w:smallCaps/>
        </w:rPr>
        <w:tab/>
      </w:r>
      <w:r>
        <w:t>sun</w:t>
      </w:r>
      <w:r w:rsidR="00891E06">
        <w:tab/>
        <w:t>Daylight is going.</w:t>
      </w:r>
    </w:p>
    <w:p w14:paraId="09725C9E" w14:textId="77777777" w:rsidR="00800AD8" w:rsidRDefault="008F6BB9" w:rsidP="00891E06">
      <w:pPr>
        <w:pStyle w:val="InterlineText"/>
        <w:tabs>
          <w:tab w:val="left" w:pos="533"/>
          <w:tab w:val="left" w:pos="2732"/>
          <w:tab w:val="left" w:pos="2996"/>
          <w:tab w:val="left" w:pos="3860"/>
          <w:tab w:val="left" w:pos="5789"/>
          <w:tab w:val="left" w:pos="6053"/>
          <w:tab w:val="left" w:pos="6917"/>
        </w:tabs>
      </w:pPr>
      <w:r w:rsidRPr="003A1D48">
        <w:rPr>
          <w:rStyle w:val="InterlineTextNumChar"/>
        </w:rPr>
        <w:t>085</w:t>
      </w:r>
      <w:r w:rsidR="00800AD8">
        <w:tab/>
        <w:t>surava-i</w:t>
      </w:r>
      <w:r w:rsidR="00800AD8">
        <w:tab/>
        <w:t>a</w:t>
      </w:r>
      <w:r w:rsidR="00800AD8">
        <w:tab/>
        <w:t>tja</w:t>
      </w:r>
      <w:r w:rsidR="00800AD8">
        <w:tab/>
        <w:t>kiniveîangaw</w:t>
      </w:r>
      <w:r w:rsidR="00800AD8">
        <w:tab/>
        <w:t>a</w:t>
      </w:r>
      <w:r w:rsidR="00800AD8">
        <w:tab/>
        <w:t>tja</w:t>
      </w:r>
      <w:r w:rsidR="00891E06">
        <w:tab/>
        <w:t>inalap.</w:t>
      </w:r>
    </w:p>
    <w:p w14:paraId="0357CF6D" w14:textId="77777777" w:rsidR="00800AD8" w:rsidRDefault="00800AD8" w:rsidP="00891E06">
      <w:pPr>
        <w:pStyle w:val="InterlineGlossWithTrans"/>
        <w:tabs>
          <w:tab w:val="left" w:pos="533"/>
          <w:tab w:val="left" w:pos="2732"/>
          <w:tab w:val="left" w:pos="2996"/>
          <w:tab w:val="left" w:pos="3860"/>
          <w:tab w:val="left" w:pos="5789"/>
          <w:tab w:val="left" w:pos="6053"/>
          <w:tab w:val="left" w:pos="6917"/>
        </w:tabs>
      </w:pPr>
      <w:r>
        <w:tab/>
        <w:t>su-rava-i</w:t>
      </w:r>
      <w:r>
        <w:tab/>
        <w:t>a</w:t>
      </w:r>
      <w:r>
        <w:tab/>
        <w:t>tja</w:t>
      </w:r>
      <w:r>
        <w:tab/>
        <w:t>in=ki-ve-îangaw</w:t>
      </w:r>
      <w:r>
        <w:tab/>
        <w:t>a</w:t>
      </w:r>
      <w:r>
        <w:tab/>
        <w:t>tja</w:t>
      </w:r>
      <w:r w:rsidR="00891E06">
        <w:tab/>
        <w:t>in-alap</w:t>
      </w:r>
    </w:p>
    <w:p w14:paraId="5ABD3AA6" w14:textId="77777777" w:rsidR="00800AD8" w:rsidRDefault="00800AD8" w:rsidP="00891E06">
      <w:pPr>
        <w:pStyle w:val="InterlineTrans"/>
        <w:tabs>
          <w:tab w:val="left" w:pos="533"/>
          <w:tab w:val="left" w:pos="2732"/>
          <w:tab w:val="left" w:pos="2996"/>
          <w:tab w:val="left" w:pos="3860"/>
          <w:tab w:val="left" w:pos="5789"/>
          <w:tab w:val="left" w:pos="6053"/>
          <w:tab w:val="left" w:pos="6917"/>
        </w:tabs>
      </w:pPr>
      <w:r>
        <w:tab/>
        <w:t>remove-prepare-</w:t>
      </w:r>
      <w:r>
        <w:rPr>
          <w:smallCaps/>
        </w:rPr>
        <w:t>hort</w:t>
      </w:r>
      <w:r>
        <w:rPr>
          <w:smallCaps/>
        </w:rPr>
        <w:tab/>
        <w:t>c</w:t>
      </w:r>
      <w:r>
        <w:rPr>
          <w:smallCaps/>
        </w:rPr>
        <w:tab/>
      </w:r>
      <w:r>
        <w:t>we(</w:t>
      </w:r>
      <w:r>
        <w:rPr>
          <w:smallCaps/>
        </w:rPr>
        <w:t>inc</w:t>
      </w:r>
      <w:r>
        <w:t>)</w:t>
      </w:r>
      <w:r>
        <w:tab/>
      </w:r>
      <w:r>
        <w:rPr>
          <w:smallCaps/>
        </w:rPr>
        <w:t>perf</w:t>
      </w:r>
      <w:r>
        <w:t>=do-?-plant.sp</w:t>
      </w:r>
      <w:r>
        <w:rPr>
          <w:smallCaps/>
        </w:rPr>
        <w:tab/>
        <w:t>c</w:t>
      </w:r>
      <w:r>
        <w:rPr>
          <w:smallCaps/>
        </w:rPr>
        <w:tab/>
      </w:r>
      <w:r>
        <w:t>we(</w:t>
      </w:r>
      <w:r>
        <w:rPr>
          <w:smallCaps/>
        </w:rPr>
        <w:t>inc</w:t>
      </w:r>
      <w:r>
        <w:t>)</w:t>
      </w:r>
      <w:r w:rsidR="00891E06">
        <w:tab/>
      </w:r>
      <w:r w:rsidR="00891E06">
        <w:rPr>
          <w:smallCaps/>
        </w:rPr>
        <w:t>perf-</w:t>
      </w:r>
      <w:r w:rsidR="00891E06">
        <w:t>take</w:t>
      </w:r>
    </w:p>
    <w:p w14:paraId="287FD908" w14:textId="77777777" w:rsidR="00800AD8" w:rsidRDefault="00800AD8">
      <w:pPr>
        <w:pStyle w:val="InterlineFree"/>
      </w:pPr>
      <w:r>
        <w:t>Let’s unload the head-wreaths we’ve collected.</w:t>
      </w:r>
    </w:p>
    <w:p w14:paraId="4BB5E2DE" w14:textId="77777777" w:rsidR="00800AD8" w:rsidRDefault="008F6BB9" w:rsidP="00891E06">
      <w:pPr>
        <w:pStyle w:val="InterlineText"/>
        <w:tabs>
          <w:tab w:val="left" w:pos="533"/>
          <w:tab w:val="left" w:pos="1322"/>
          <w:tab w:val="left" w:pos="2321"/>
        </w:tabs>
      </w:pPr>
      <w:r w:rsidRPr="003A1D48">
        <w:rPr>
          <w:rStyle w:val="InterlineTextNumChar"/>
        </w:rPr>
        <w:t>086</w:t>
      </w:r>
      <w:r w:rsidR="00800AD8">
        <w:tab/>
        <w:t>sa-u</w:t>
      </w:r>
      <w:r w:rsidR="00800AD8">
        <w:tab/>
        <w:t>kaivu</w:t>
      </w:r>
      <w:r w:rsidR="00800AD8">
        <w:tab/>
        <w:t>anan.”</w:t>
      </w:r>
    </w:p>
    <w:p w14:paraId="1BCD4C1F" w14:textId="77777777" w:rsidR="00800AD8" w:rsidRDefault="00800AD8" w:rsidP="00891E06">
      <w:pPr>
        <w:pStyle w:val="InterlineGlossWithTrans"/>
        <w:tabs>
          <w:tab w:val="left" w:pos="533"/>
          <w:tab w:val="left" w:pos="1322"/>
          <w:tab w:val="left" w:pos="2321"/>
        </w:tabs>
      </w:pPr>
      <w:r>
        <w:tab/>
        <w:t>sa-u</w:t>
      </w:r>
      <w:r>
        <w:tab/>
        <w:t>kaiv-u</w:t>
      </w:r>
      <w:r>
        <w:tab/>
        <w:t>anan</w:t>
      </w:r>
    </w:p>
    <w:p w14:paraId="2DEE0333" w14:textId="77777777" w:rsidR="00800AD8" w:rsidRDefault="00800AD8" w:rsidP="00891E06">
      <w:pPr>
        <w:pStyle w:val="InterlineTransNoFree"/>
        <w:tabs>
          <w:tab w:val="left" w:pos="1322"/>
          <w:tab w:val="left" w:pos="2321"/>
          <w:tab w:val="right" w:pos="8787"/>
        </w:tabs>
      </w:pPr>
      <w:r>
        <w:tab/>
        <w:t>go-</w:t>
      </w:r>
      <w:r>
        <w:rPr>
          <w:smallCaps/>
        </w:rPr>
        <w:t>imp</w:t>
      </w:r>
      <w:r>
        <w:tab/>
        <w:t>meal-</w:t>
      </w:r>
      <w:r>
        <w:rPr>
          <w:smallCaps/>
        </w:rPr>
        <w:t>imp</w:t>
      </w:r>
      <w:r>
        <w:tab/>
        <w:t>still</w:t>
      </w:r>
      <w:r w:rsidR="00891E06">
        <w:tab/>
        <w:t>Go and get supper.”</w:t>
      </w:r>
    </w:p>
    <w:p w14:paraId="1EFD8F60" w14:textId="77777777" w:rsidR="00800AD8" w:rsidRDefault="008F6BB9" w:rsidP="00891E06">
      <w:pPr>
        <w:pStyle w:val="InterlineText"/>
        <w:tabs>
          <w:tab w:val="left" w:pos="533"/>
          <w:tab w:val="left" w:pos="1592"/>
          <w:tab w:val="left" w:pos="2366"/>
          <w:tab w:val="left" w:pos="2630"/>
          <w:tab w:val="left" w:pos="4769"/>
          <w:tab w:val="left" w:pos="5033"/>
        </w:tabs>
      </w:pPr>
      <w:r w:rsidRPr="003A1D48">
        <w:rPr>
          <w:rStyle w:val="InterlineTextNumChar"/>
        </w:rPr>
        <w:t>087</w:t>
      </w:r>
      <w:r w:rsidR="00800AD8">
        <w:tab/>
        <w:t>tsemikel</w:t>
      </w:r>
      <w:r w:rsidR="00800AD8">
        <w:tab/>
        <w:t>anga</w:t>
      </w:r>
      <w:r w:rsidR="00800AD8">
        <w:tab/>
        <w:t>a</w:t>
      </w:r>
      <w:r w:rsidR="00800AD8">
        <w:tab/>
        <w:t>maqatsuvutsuvung</w:t>
      </w:r>
      <w:r w:rsidR="00800AD8">
        <w:tab/>
        <w:t>a</w:t>
      </w:r>
      <w:r w:rsidR="00800AD8">
        <w:tab/>
        <w:t>ramaîemaîeng.</w:t>
      </w:r>
    </w:p>
    <w:p w14:paraId="0072132C" w14:textId="77777777" w:rsidR="00800AD8" w:rsidRDefault="00800AD8" w:rsidP="00891E06">
      <w:pPr>
        <w:pStyle w:val="InterlineGlossWithTrans"/>
        <w:tabs>
          <w:tab w:val="left" w:pos="533"/>
          <w:tab w:val="left" w:pos="1592"/>
          <w:tab w:val="left" w:pos="2366"/>
          <w:tab w:val="left" w:pos="2630"/>
          <w:tab w:val="left" w:pos="4769"/>
          <w:tab w:val="left" w:pos="5033"/>
        </w:tabs>
      </w:pPr>
      <w:r>
        <w:tab/>
        <w:t>em=tsikel</w:t>
      </w:r>
      <w:r>
        <w:tab/>
        <w:t>anga</w:t>
      </w:r>
      <w:r>
        <w:tab/>
        <w:t>a</w:t>
      </w:r>
      <w:r>
        <w:tab/>
        <w:t>ma-qa-tsuvu-tsuvung</w:t>
      </w:r>
      <w:r>
        <w:tab/>
        <w:t>a</w:t>
      </w:r>
      <w:r w:rsidR="00C45180">
        <w:tab/>
        <w:t>maîe=</w:t>
      </w:r>
      <w:r>
        <w:t>ramaîeng</w:t>
      </w:r>
    </w:p>
    <w:p w14:paraId="3356226D" w14:textId="77777777" w:rsidR="00800AD8" w:rsidRDefault="00800AD8" w:rsidP="00891E06">
      <w:pPr>
        <w:pStyle w:val="InterlineTrans"/>
        <w:tabs>
          <w:tab w:val="left" w:pos="533"/>
          <w:tab w:val="left" w:pos="1592"/>
          <w:tab w:val="left" w:pos="2366"/>
          <w:tab w:val="left" w:pos="2630"/>
          <w:tab w:val="left" w:pos="4769"/>
          <w:tab w:val="left" w:pos="5033"/>
        </w:tabs>
      </w:pPr>
      <w:r>
        <w:tab/>
      </w:r>
      <w:r>
        <w:rPr>
          <w:smallCaps/>
        </w:rPr>
        <w:t>af</w:t>
      </w:r>
      <w:r>
        <w:t>=return</w:t>
      </w:r>
      <w:r>
        <w:tab/>
        <w:t>indeed</w:t>
      </w:r>
      <w:r>
        <w:rPr>
          <w:smallCaps/>
        </w:rPr>
        <w:tab/>
        <w:t>c</w:t>
      </w:r>
      <w:r>
        <w:rPr>
          <w:smallCaps/>
        </w:rPr>
        <w:tab/>
        <w:t>stat</w:t>
      </w:r>
      <w:r>
        <w:t>-?-</w:t>
      </w:r>
      <w:r>
        <w:rPr>
          <w:smallCaps/>
        </w:rPr>
        <w:t>red</w:t>
      </w:r>
      <w:r>
        <w:t>-complete</w:t>
      </w:r>
      <w:r>
        <w:rPr>
          <w:smallCaps/>
        </w:rPr>
        <w:tab/>
        <w:t>c</w:t>
      </w:r>
      <w:r>
        <w:rPr>
          <w:smallCaps/>
        </w:rPr>
        <w:tab/>
        <w:t>red</w:t>
      </w:r>
      <w:r>
        <w:t>=adult</w:t>
      </w:r>
    </w:p>
    <w:p w14:paraId="0A738638" w14:textId="77777777" w:rsidR="00800AD8" w:rsidRDefault="00800AD8">
      <w:pPr>
        <w:pStyle w:val="InterlineFree"/>
      </w:pPr>
      <w:r>
        <w:t>The young and old come back.</w:t>
      </w:r>
    </w:p>
    <w:p w14:paraId="0CF0D06D" w14:textId="77777777" w:rsidR="00800AD8" w:rsidRDefault="008F6BB9" w:rsidP="00891E06">
      <w:pPr>
        <w:pStyle w:val="InterlineText"/>
        <w:tabs>
          <w:tab w:val="left" w:pos="533"/>
          <w:tab w:val="left" w:pos="1592"/>
          <w:tab w:val="left" w:pos="3536"/>
          <w:tab w:val="left" w:pos="3800"/>
          <w:tab w:val="left" w:pos="5939"/>
          <w:tab w:val="left" w:pos="6998"/>
          <w:tab w:val="left" w:pos="7997"/>
        </w:tabs>
      </w:pPr>
      <w:r w:rsidRPr="003A1D48">
        <w:rPr>
          <w:rStyle w:val="InterlineTextNumChar"/>
        </w:rPr>
        <w:t>088</w:t>
      </w:r>
      <w:r w:rsidR="00800AD8">
        <w:tab/>
        <w:t>“sanu</w:t>
      </w:r>
      <w:r w:rsidR="00800AD8">
        <w:tab/>
        <w:t>veîangaîangavu</w:t>
      </w:r>
      <w:r w:rsidR="00800AD8">
        <w:tab/>
        <w:t>a</w:t>
      </w:r>
      <w:r w:rsidR="00800AD8">
        <w:tab/>
        <w:t>maqatsuvutsuvung,</w:t>
      </w:r>
      <w:r w:rsidR="00891E06">
        <w:tab/>
        <w:t>sanu</w:t>
      </w:r>
      <w:r w:rsidR="00891E06">
        <w:tab/>
        <w:t>vutjuîu</w:t>
      </w:r>
      <w:r w:rsidR="00891E06">
        <w:tab/>
        <w:t>a</w:t>
      </w:r>
    </w:p>
    <w:p w14:paraId="0D7898AA" w14:textId="77777777" w:rsidR="00800AD8" w:rsidRDefault="00800AD8" w:rsidP="00891E06">
      <w:pPr>
        <w:pStyle w:val="InterlineGlossWithTrans"/>
        <w:tabs>
          <w:tab w:val="left" w:pos="533"/>
          <w:tab w:val="left" w:pos="1592"/>
          <w:tab w:val="left" w:pos="3536"/>
          <w:tab w:val="left" w:pos="3800"/>
          <w:tab w:val="left" w:pos="5939"/>
          <w:tab w:val="left" w:pos="6998"/>
          <w:tab w:val="left" w:pos="7997"/>
        </w:tabs>
      </w:pPr>
      <w:r>
        <w:tab/>
        <w:t>sane-u</w:t>
      </w:r>
      <w:r>
        <w:tab/>
        <w:t>ve-îanga-îangaw-u</w:t>
      </w:r>
      <w:r>
        <w:tab/>
        <w:t>a</w:t>
      </w:r>
      <w:r>
        <w:tab/>
        <w:t>ma-qa-tsuvu-tsuvung</w:t>
      </w:r>
      <w:r w:rsidR="00891E06">
        <w:tab/>
        <w:t>sane-u</w:t>
      </w:r>
      <w:r w:rsidR="00891E06">
        <w:tab/>
        <w:t>vutjuî-u</w:t>
      </w:r>
      <w:r w:rsidR="00891E06">
        <w:tab/>
        <w:t>a</w:t>
      </w:r>
    </w:p>
    <w:p w14:paraId="66857049" w14:textId="77777777" w:rsidR="00800AD8" w:rsidRDefault="00800AD8" w:rsidP="00891E06">
      <w:pPr>
        <w:pStyle w:val="InterlineTransNoFree"/>
        <w:tabs>
          <w:tab w:val="left" w:pos="1592"/>
          <w:tab w:val="left" w:pos="3536"/>
          <w:tab w:val="left" w:pos="3800"/>
          <w:tab w:val="left" w:pos="5939"/>
          <w:tab w:val="left" w:pos="6998"/>
          <w:tab w:val="left" w:pos="7997"/>
        </w:tabs>
      </w:pPr>
      <w:r>
        <w:tab/>
        <w:t>make-</w:t>
      </w:r>
      <w:r>
        <w:rPr>
          <w:smallCaps/>
        </w:rPr>
        <w:t>imp</w:t>
      </w:r>
      <w:r>
        <w:tab/>
        <w:t>?-</w:t>
      </w:r>
      <w:r>
        <w:rPr>
          <w:smallCaps/>
        </w:rPr>
        <w:t>red</w:t>
      </w:r>
      <w:r>
        <w:t>-plant.sp-</w:t>
      </w:r>
      <w:r>
        <w:rPr>
          <w:smallCaps/>
        </w:rPr>
        <w:t>imp</w:t>
      </w:r>
      <w:r>
        <w:rPr>
          <w:smallCaps/>
        </w:rPr>
        <w:tab/>
        <w:t>c</w:t>
      </w:r>
      <w:r>
        <w:rPr>
          <w:smallCaps/>
        </w:rPr>
        <w:tab/>
        <w:t>stat</w:t>
      </w:r>
      <w:r>
        <w:t>-?-</w:t>
      </w:r>
      <w:r>
        <w:rPr>
          <w:smallCaps/>
        </w:rPr>
        <w:t>red</w:t>
      </w:r>
      <w:r>
        <w:t>-complete</w:t>
      </w:r>
      <w:r w:rsidR="00891E06">
        <w:tab/>
        <w:t>make-</w:t>
      </w:r>
      <w:r w:rsidR="00891E06">
        <w:rPr>
          <w:smallCaps/>
        </w:rPr>
        <w:t>imp</w:t>
      </w:r>
      <w:r w:rsidR="00891E06">
        <w:tab/>
        <w:t>meat-</w:t>
      </w:r>
      <w:r w:rsidR="00891E06">
        <w:rPr>
          <w:smallCaps/>
        </w:rPr>
        <w:t>imp</w:t>
      </w:r>
      <w:r w:rsidR="00891E06">
        <w:rPr>
          <w:smallCaps/>
        </w:rPr>
        <w:tab/>
        <w:t>c</w:t>
      </w:r>
    </w:p>
    <w:p w14:paraId="28317D65" w14:textId="77777777" w:rsidR="00800AD8" w:rsidRDefault="00800AD8" w:rsidP="00891E06">
      <w:pPr>
        <w:pStyle w:val="InterlineText"/>
        <w:tabs>
          <w:tab w:val="left" w:pos="533"/>
        </w:tabs>
      </w:pPr>
      <w:r>
        <w:lastRenderedPageBreak/>
        <w:tab/>
        <w:t>ramaîemaîeng.</w:t>
      </w:r>
    </w:p>
    <w:p w14:paraId="0DA457D2" w14:textId="77777777" w:rsidR="00800AD8" w:rsidRDefault="00C45180" w:rsidP="00891E06">
      <w:pPr>
        <w:pStyle w:val="InterlineGlossWithTrans"/>
        <w:tabs>
          <w:tab w:val="left" w:pos="533"/>
        </w:tabs>
      </w:pPr>
      <w:r>
        <w:tab/>
        <w:t>maîe=</w:t>
      </w:r>
      <w:r w:rsidR="00800AD8">
        <w:t>ramaîeng</w:t>
      </w:r>
    </w:p>
    <w:p w14:paraId="74C9DBBE" w14:textId="77777777" w:rsidR="00800AD8" w:rsidRDefault="00800AD8" w:rsidP="00891E06">
      <w:pPr>
        <w:pStyle w:val="InterlineTransNoFree"/>
        <w:tabs>
          <w:tab w:val="right" w:pos="8789"/>
        </w:tabs>
      </w:pPr>
      <w:r>
        <w:rPr>
          <w:smallCaps/>
        </w:rPr>
        <w:tab/>
        <w:t>red</w:t>
      </w:r>
      <w:r>
        <w:t>=adult</w:t>
      </w:r>
      <w:r w:rsidR="00891E06">
        <w:tab/>
        <w:t>“Young people, make wreaths; old people, deal with the meat.</w:t>
      </w:r>
    </w:p>
    <w:p w14:paraId="7EFFFAA9" w14:textId="77777777" w:rsidR="00800AD8" w:rsidRDefault="008F6BB9" w:rsidP="00891E06">
      <w:pPr>
        <w:pStyle w:val="InterlineText"/>
        <w:tabs>
          <w:tab w:val="left" w:pos="533"/>
          <w:tab w:val="left" w:pos="1022"/>
          <w:tab w:val="left" w:pos="2066"/>
          <w:tab w:val="left" w:pos="2330"/>
          <w:tab w:val="left" w:pos="2969"/>
          <w:tab w:val="left" w:pos="3233"/>
          <w:tab w:val="left" w:pos="4712"/>
          <w:tab w:val="left" w:pos="4976"/>
          <w:tab w:val="left" w:pos="5720"/>
          <w:tab w:val="left" w:pos="7064"/>
          <w:tab w:val="left" w:pos="7328"/>
        </w:tabs>
      </w:pPr>
      <w:r w:rsidRPr="003A1D48">
        <w:rPr>
          <w:rStyle w:val="InterlineTextNumChar"/>
        </w:rPr>
        <w:t>089</w:t>
      </w:r>
      <w:r w:rsidR="00800AD8">
        <w:tab/>
        <w:t>ki</w:t>
      </w:r>
      <w:r w:rsidR="00800AD8">
        <w:tab/>
        <w:t>tjen</w:t>
      </w:r>
      <w:r w:rsidR="00800AD8">
        <w:tab/>
        <w:t>a</w:t>
      </w:r>
      <w:r w:rsidR="00800AD8">
        <w:tab/>
        <w:t>vaik</w:t>
      </w:r>
      <w:r w:rsidR="00800AD8">
        <w:tab/>
        <w:t>a</w:t>
      </w:r>
      <w:r w:rsidR="00800AD8">
        <w:tab/>
        <w:t>nutiaw</w:t>
      </w:r>
      <w:r w:rsidR="00800AD8">
        <w:tab/>
        <w:t>a</w:t>
      </w:r>
      <w:r w:rsidR="00800AD8">
        <w:tab/>
        <w:t>sema</w:t>
      </w:r>
      <w:r w:rsidR="00800AD8">
        <w:tab/>
        <w:t>Makalaulauz</w:t>
      </w:r>
      <w:r w:rsidR="00800AD8">
        <w:tab/>
        <w:t>a</w:t>
      </w:r>
      <w:r w:rsidR="00891E06">
        <w:tab/>
        <w:t>putsekeî.</w:t>
      </w:r>
    </w:p>
    <w:p w14:paraId="3D40224D" w14:textId="77777777" w:rsidR="00800AD8" w:rsidRDefault="00800AD8" w:rsidP="00891E06">
      <w:pPr>
        <w:pStyle w:val="InterlineGlossWithTrans"/>
        <w:tabs>
          <w:tab w:val="left" w:pos="533"/>
          <w:tab w:val="left" w:pos="1022"/>
          <w:tab w:val="left" w:pos="2066"/>
          <w:tab w:val="left" w:pos="2330"/>
          <w:tab w:val="left" w:pos="2969"/>
          <w:tab w:val="left" w:pos="3233"/>
          <w:tab w:val="left" w:pos="4712"/>
          <w:tab w:val="left" w:pos="4976"/>
          <w:tab w:val="left" w:pos="5720"/>
          <w:tab w:val="left" w:pos="7064"/>
          <w:tab w:val="left" w:pos="7328"/>
        </w:tabs>
      </w:pPr>
      <w:r>
        <w:tab/>
        <w:t>ki</w:t>
      </w:r>
      <w:r>
        <w:tab/>
        <w:t>tjen</w:t>
      </w:r>
      <w:r>
        <w:tab/>
        <w:t>a</w:t>
      </w:r>
      <w:r>
        <w:tab/>
        <w:t>vaik</w:t>
      </w:r>
      <w:r>
        <w:tab/>
        <w:t>a</w:t>
      </w:r>
      <w:r>
        <w:tab/>
        <w:t>nu-tiaw</w:t>
      </w:r>
      <w:r>
        <w:tab/>
        <w:t>a</w:t>
      </w:r>
      <w:r>
        <w:tab/>
        <w:t>em=sa</w:t>
      </w:r>
      <w:r>
        <w:tab/>
        <w:t>Makalaulauz</w:t>
      </w:r>
      <w:r>
        <w:tab/>
        <w:t>a</w:t>
      </w:r>
      <w:r w:rsidR="00891E06">
        <w:tab/>
        <w:t>pu-tsekeî</w:t>
      </w:r>
    </w:p>
    <w:p w14:paraId="6070B604" w14:textId="77777777" w:rsidR="00800AD8" w:rsidRDefault="00800AD8" w:rsidP="00891E06">
      <w:pPr>
        <w:pStyle w:val="InterlineTrans"/>
        <w:tabs>
          <w:tab w:val="left" w:pos="533"/>
          <w:tab w:val="left" w:pos="1022"/>
          <w:tab w:val="left" w:pos="2066"/>
          <w:tab w:val="left" w:pos="2330"/>
          <w:tab w:val="left" w:pos="2969"/>
          <w:tab w:val="left" w:pos="3233"/>
          <w:tab w:val="left" w:pos="4712"/>
          <w:tab w:val="left" w:pos="4976"/>
          <w:tab w:val="left" w:pos="5720"/>
          <w:tab w:val="left" w:pos="7064"/>
          <w:tab w:val="left" w:pos="7328"/>
        </w:tabs>
        <w:rPr>
          <w:smallCaps/>
        </w:rPr>
      </w:pPr>
      <w:r>
        <w:tab/>
        <w:t>will</w:t>
      </w:r>
      <w:r>
        <w:tab/>
      </w:r>
      <w:r>
        <w:rPr>
          <w:smallCaps/>
        </w:rPr>
        <w:t>f.</w:t>
      </w:r>
      <w:r>
        <w:t>we(</w:t>
      </w:r>
      <w:r>
        <w:rPr>
          <w:smallCaps/>
        </w:rPr>
        <w:t>inc</w:t>
      </w:r>
      <w:r>
        <w:t>)</w:t>
      </w:r>
      <w:r>
        <w:rPr>
          <w:smallCaps/>
        </w:rPr>
        <w:tab/>
        <w:t>c</w:t>
      </w:r>
      <w:r>
        <w:rPr>
          <w:smallCaps/>
        </w:rPr>
        <w:tab/>
      </w:r>
      <w:r>
        <w:t>leave</w:t>
      </w:r>
      <w:r>
        <w:rPr>
          <w:smallCaps/>
        </w:rPr>
        <w:tab/>
        <w:t>c</w:t>
      </w:r>
      <w:r>
        <w:rPr>
          <w:smallCaps/>
        </w:rPr>
        <w:tab/>
      </w:r>
      <w:r>
        <w:t>when-one.day</w:t>
      </w:r>
      <w:r>
        <w:rPr>
          <w:smallCaps/>
        </w:rPr>
        <w:tab/>
        <w:t>c</w:t>
      </w:r>
      <w:r>
        <w:rPr>
          <w:smallCaps/>
        </w:rPr>
        <w:tab/>
        <w:t>af</w:t>
      </w:r>
      <w:r>
        <w:t>=go</w:t>
      </w:r>
      <w:r>
        <w:tab/>
        <w:t>(place)</w:t>
      </w:r>
      <w:r>
        <w:rPr>
          <w:smallCaps/>
        </w:rPr>
        <w:tab/>
        <w:t>c</w:t>
      </w:r>
      <w:r w:rsidR="00891E06">
        <w:tab/>
        <w:t>have-spouse</w:t>
      </w:r>
    </w:p>
    <w:p w14:paraId="5F03B3AF" w14:textId="77777777" w:rsidR="00800AD8" w:rsidRDefault="00800AD8">
      <w:pPr>
        <w:pStyle w:val="InterlineFree"/>
      </w:pPr>
      <w:r>
        <w:t>Tomorrow we’ll go to Makalaulauz for the wedding.</w:t>
      </w:r>
    </w:p>
    <w:p w14:paraId="2C11208F" w14:textId="77777777" w:rsidR="00800AD8" w:rsidRDefault="008F6BB9" w:rsidP="00891E06">
      <w:pPr>
        <w:pStyle w:val="InterlineText"/>
        <w:tabs>
          <w:tab w:val="left" w:pos="533"/>
          <w:tab w:val="left" w:pos="1217"/>
          <w:tab w:val="left" w:pos="1481"/>
        </w:tabs>
      </w:pPr>
      <w:r w:rsidRPr="003A1D48">
        <w:rPr>
          <w:rStyle w:val="InterlineTextNumChar"/>
        </w:rPr>
        <w:t>090</w:t>
      </w:r>
      <w:r w:rsidR="00800AD8">
        <w:tab/>
        <w:t>ari</w:t>
      </w:r>
      <w:r w:rsidR="00800AD8">
        <w:tab/>
        <w:t>a</w:t>
      </w:r>
      <w:r w:rsidR="00800AD8">
        <w:tab/>
        <w:t>tamaqaîan.”</w:t>
      </w:r>
    </w:p>
    <w:p w14:paraId="281ADB94" w14:textId="77777777" w:rsidR="00800AD8" w:rsidRDefault="00800AD8" w:rsidP="00891E06">
      <w:pPr>
        <w:pStyle w:val="InterlineGlossWithTrans"/>
        <w:tabs>
          <w:tab w:val="left" w:pos="533"/>
          <w:tab w:val="left" w:pos="1217"/>
          <w:tab w:val="left" w:pos="1481"/>
        </w:tabs>
      </w:pPr>
      <w:r>
        <w:tab/>
        <w:t>ari</w:t>
      </w:r>
      <w:r>
        <w:tab/>
        <w:t>a</w:t>
      </w:r>
      <w:r>
        <w:tab/>
        <w:t>ta-ma-qaîa-an</w:t>
      </w:r>
    </w:p>
    <w:p w14:paraId="29667723" w14:textId="77777777" w:rsidR="00800AD8" w:rsidRDefault="00800AD8" w:rsidP="00891E06">
      <w:pPr>
        <w:pStyle w:val="InterlineTransNoFree"/>
        <w:tabs>
          <w:tab w:val="left" w:pos="1217"/>
          <w:tab w:val="left" w:pos="1481"/>
          <w:tab w:val="right" w:pos="8787"/>
        </w:tabs>
      </w:pPr>
      <w:r>
        <w:tab/>
        <w:t>go.on</w:t>
      </w:r>
      <w:r>
        <w:rPr>
          <w:smallCaps/>
        </w:rPr>
        <w:tab/>
        <w:t>c</w:t>
      </w:r>
      <w:r>
        <w:rPr>
          <w:smallCaps/>
        </w:rPr>
        <w:tab/>
      </w:r>
      <w:r>
        <w:t>?-</w:t>
      </w:r>
      <w:r>
        <w:rPr>
          <w:smallCaps/>
        </w:rPr>
        <w:t>stat</w:t>
      </w:r>
      <w:r>
        <w:t>-outsider-</w:t>
      </w:r>
      <w:r>
        <w:rPr>
          <w:smallCaps/>
        </w:rPr>
        <w:t>nom</w:t>
      </w:r>
      <w:r w:rsidR="00891E06">
        <w:rPr>
          <w:smallCaps/>
        </w:rPr>
        <w:tab/>
      </w:r>
      <w:r w:rsidR="00891E06">
        <w:t>Let the whole village go.”</w:t>
      </w:r>
    </w:p>
    <w:p w14:paraId="5AF5404C" w14:textId="77777777" w:rsidR="00800AD8" w:rsidRDefault="008F6BB9" w:rsidP="00891E06">
      <w:pPr>
        <w:pStyle w:val="InterlineText"/>
        <w:tabs>
          <w:tab w:val="left" w:pos="533"/>
          <w:tab w:val="left" w:pos="1142"/>
          <w:tab w:val="left" w:pos="1916"/>
          <w:tab w:val="left" w:pos="2180"/>
          <w:tab w:val="left" w:pos="3209"/>
          <w:tab w:val="left" w:pos="4628"/>
          <w:tab w:val="left" w:pos="5132"/>
          <w:tab w:val="left" w:pos="6611"/>
        </w:tabs>
      </w:pPr>
      <w:r w:rsidRPr="003A1D48">
        <w:rPr>
          <w:rStyle w:val="InterlineTextNumChar"/>
        </w:rPr>
        <w:t>091</w:t>
      </w:r>
      <w:r w:rsidR="00800AD8">
        <w:tab/>
        <w:t>uzay</w:t>
      </w:r>
      <w:r w:rsidR="00800AD8">
        <w:tab/>
        <w:t>anga</w:t>
      </w:r>
      <w:r w:rsidR="00800AD8">
        <w:tab/>
        <w:t>a</w:t>
      </w:r>
      <w:r w:rsidR="00800AD8">
        <w:tab/>
        <w:t>se</w:t>
      </w:r>
      <w:r w:rsidR="00800AD8">
        <w:tab/>
        <w:t>Kanavanavaî</w:t>
      </w:r>
      <w:r w:rsidR="00800AD8">
        <w:tab/>
        <w:t>i</w:t>
      </w:r>
      <w:r w:rsidR="00800AD8">
        <w:tab/>
        <w:t>sasukuzan</w:t>
      </w:r>
      <w:r w:rsidR="00800AD8">
        <w:tab/>
        <w:t>anga.</w:t>
      </w:r>
    </w:p>
    <w:p w14:paraId="0DB0817F" w14:textId="77777777" w:rsidR="00800AD8" w:rsidRDefault="00800AD8" w:rsidP="00891E06">
      <w:pPr>
        <w:pStyle w:val="InterlineGlossWithTrans"/>
        <w:tabs>
          <w:tab w:val="left" w:pos="533"/>
          <w:tab w:val="left" w:pos="1142"/>
          <w:tab w:val="left" w:pos="1916"/>
          <w:tab w:val="left" w:pos="2180"/>
          <w:tab w:val="left" w:pos="3209"/>
          <w:tab w:val="left" w:pos="4628"/>
          <w:tab w:val="left" w:pos="5132"/>
          <w:tab w:val="left" w:pos="6611"/>
        </w:tabs>
      </w:pPr>
      <w:r>
        <w:tab/>
        <w:t>uzay</w:t>
      </w:r>
      <w:r>
        <w:tab/>
        <w:t>anga</w:t>
      </w:r>
      <w:r>
        <w:tab/>
        <w:t>a</w:t>
      </w:r>
      <w:r>
        <w:tab/>
        <w:t>se</w:t>
      </w:r>
      <w:r>
        <w:tab/>
        <w:t>Kanavanavaî</w:t>
      </w:r>
      <w:r>
        <w:tab/>
        <w:t>i</w:t>
      </w:r>
      <w:r>
        <w:tab/>
        <w:t>sa-sukuz-an</w:t>
      </w:r>
      <w:r>
        <w:tab/>
        <w:t>anga</w:t>
      </w:r>
    </w:p>
    <w:p w14:paraId="4764AF77" w14:textId="77777777" w:rsidR="00800AD8" w:rsidRDefault="00800AD8" w:rsidP="00891E06">
      <w:pPr>
        <w:pStyle w:val="InterlineTrans"/>
        <w:tabs>
          <w:tab w:val="left" w:pos="533"/>
          <w:tab w:val="left" w:pos="1142"/>
          <w:tab w:val="left" w:pos="1916"/>
          <w:tab w:val="left" w:pos="2180"/>
          <w:tab w:val="left" w:pos="3209"/>
          <w:tab w:val="left" w:pos="4628"/>
          <w:tab w:val="left" w:pos="5132"/>
          <w:tab w:val="left" w:pos="6611"/>
        </w:tabs>
      </w:pPr>
      <w:r>
        <w:tab/>
        <w:t>there</w:t>
      </w:r>
      <w:r>
        <w:tab/>
        <w:t>indeed</w:t>
      </w:r>
      <w:r>
        <w:rPr>
          <w:smallCaps/>
        </w:rPr>
        <w:tab/>
        <w:t>c</w:t>
      </w:r>
      <w:r>
        <w:rPr>
          <w:smallCaps/>
        </w:rPr>
        <w:tab/>
      </w:r>
      <w:r>
        <w:t>person.of</w:t>
      </w:r>
      <w:r>
        <w:tab/>
        <w:t>(place)</w:t>
      </w:r>
      <w:r>
        <w:tab/>
      </w:r>
      <w:r>
        <w:rPr>
          <w:smallCaps/>
        </w:rPr>
        <w:t>loc</w:t>
      </w:r>
      <w:r>
        <w:tab/>
      </w:r>
      <w:r>
        <w:rPr>
          <w:smallCaps/>
        </w:rPr>
        <w:t>red</w:t>
      </w:r>
      <w:r>
        <w:t>-stop-</w:t>
      </w:r>
      <w:r>
        <w:rPr>
          <w:smallCaps/>
        </w:rPr>
        <w:t>nom</w:t>
      </w:r>
      <w:r>
        <w:tab/>
        <w:t>indeed</w:t>
      </w:r>
    </w:p>
    <w:p w14:paraId="7CAC4942" w14:textId="77777777" w:rsidR="00800AD8" w:rsidRDefault="00800AD8">
      <w:pPr>
        <w:pStyle w:val="InterlineFree"/>
      </w:pPr>
      <w:r>
        <w:t>The Kanavanavaî people were there at the resting place.</w:t>
      </w:r>
    </w:p>
    <w:p w14:paraId="788371CB" w14:textId="77777777" w:rsidR="00800AD8" w:rsidRDefault="008F6BB9" w:rsidP="00891E06">
      <w:pPr>
        <w:pStyle w:val="InterlineText"/>
        <w:tabs>
          <w:tab w:val="left" w:pos="533"/>
          <w:tab w:val="left" w:pos="1652"/>
          <w:tab w:val="left" w:pos="3491"/>
          <w:tab w:val="left" w:pos="3755"/>
        </w:tabs>
      </w:pPr>
      <w:r w:rsidRPr="003A1D48">
        <w:rPr>
          <w:rStyle w:val="InterlineTextNumChar"/>
        </w:rPr>
        <w:t>092</w:t>
      </w:r>
      <w:r w:rsidR="00800AD8">
        <w:tab/>
        <w:t>matu</w:t>
      </w:r>
      <w:r w:rsidR="00800AD8">
        <w:tab/>
        <w:t>mateztez</w:t>
      </w:r>
      <w:r w:rsidR="00800AD8">
        <w:tab/>
        <w:t>a</w:t>
      </w:r>
      <w:r w:rsidR="00800AD8">
        <w:tab/>
        <w:t>sinikuang.</w:t>
      </w:r>
    </w:p>
    <w:p w14:paraId="65B16CA8" w14:textId="77777777" w:rsidR="00800AD8" w:rsidRDefault="00800AD8" w:rsidP="00891E06">
      <w:pPr>
        <w:pStyle w:val="InterlineGlossWithTrans"/>
        <w:tabs>
          <w:tab w:val="left" w:pos="533"/>
          <w:tab w:val="left" w:pos="1652"/>
          <w:tab w:val="left" w:pos="3491"/>
          <w:tab w:val="left" w:pos="3755"/>
        </w:tabs>
      </w:pPr>
      <w:r>
        <w:tab/>
        <w:t>ma-tu</w:t>
      </w:r>
      <w:r>
        <w:tab/>
        <w:t>ma-teztez</w:t>
      </w:r>
      <w:r>
        <w:tab/>
        <w:t>a</w:t>
      </w:r>
      <w:r>
        <w:tab/>
        <w:t>in=si-kuang</w:t>
      </w:r>
    </w:p>
    <w:p w14:paraId="62A2693B" w14:textId="77777777" w:rsidR="00800AD8" w:rsidRDefault="00800AD8" w:rsidP="00891E06">
      <w:pPr>
        <w:pStyle w:val="InterlineTransNoFree"/>
        <w:tabs>
          <w:tab w:val="left" w:pos="1652"/>
          <w:tab w:val="left" w:pos="3491"/>
          <w:tab w:val="left" w:pos="3755"/>
          <w:tab w:val="right" w:pos="8787"/>
        </w:tabs>
      </w:pPr>
      <w:r>
        <w:tab/>
      </w:r>
      <w:r>
        <w:rPr>
          <w:smallCaps/>
        </w:rPr>
        <w:t>stat</w:t>
      </w:r>
      <w:r>
        <w:t>-alike</w:t>
      </w:r>
      <w:r>
        <w:tab/>
      </w:r>
      <w:r>
        <w:rPr>
          <w:smallCaps/>
        </w:rPr>
        <w:t>stat</w:t>
      </w:r>
      <w:r>
        <w:t>-noise.of.gun</w:t>
      </w:r>
      <w:r>
        <w:rPr>
          <w:smallCaps/>
        </w:rPr>
        <w:tab/>
        <w:t>c</w:t>
      </w:r>
      <w:r>
        <w:rPr>
          <w:smallCaps/>
        </w:rPr>
        <w:tab/>
        <w:t>perf</w:t>
      </w:r>
      <w:r>
        <w:t>=</w:t>
      </w:r>
      <w:r>
        <w:rPr>
          <w:smallCaps/>
        </w:rPr>
        <w:t>if</w:t>
      </w:r>
      <w:r>
        <w:t>-firearm</w:t>
      </w:r>
      <w:r w:rsidR="00891E06">
        <w:tab/>
        <w:t>Shots echoed round.</w:t>
      </w:r>
    </w:p>
    <w:p w14:paraId="0BABF479" w14:textId="77777777" w:rsidR="00800AD8" w:rsidRDefault="008F6BB9" w:rsidP="00891E06">
      <w:pPr>
        <w:pStyle w:val="InterlineText"/>
        <w:tabs>
          <w:tab w:val="left" w:pos="533"/>
          <w:tab w:val="left" w:pos="2402"/>
          <w:tab w:val="left" w:pos="2906"/>
          <w:tab w:val="left" w:pos="4250"/>
          <w:tab w:val="left" w:pos="4514"/>
          <w:tab w:val="left" w:pos="5018"/>
          <w:tab w:val="left" w:pos="5507"/>
          <w:tab w:val="left" w:pos="6551"/>
          <w:tab w:val="left" w:pos="7055"/>
        </w:tabs>
      </w:pPr>
      <w:r w:rsidRPr="003A1D48">
        <w:rPr>
          <w:rStyle w:val="InterlineTextNumChar"/>
        </w:rPr>
        <w:t>093</w:t>
      </w:r>
      <w:r w:rsidR="00800AD8">
        <w:tab/>
        <w:t>namaya</w:t>
      </w:r>
      <w:r w:rsidR="00800AD8">
        <w:tab/>
        <w:t>i</w:t>
      </w:r>
      <w:r w:rsidR="00800AD8">
        <w:tab/>
        <w:t>Makalaulauz</w:t>
      </w:r>
      <w:r w:rsidR="00800AD8">
        <w:tab/>
        <w:t>a</w:t>
      </w:r>
      <w:r w:rsidR="00800AD8">
        <w:tab/>
        <w:t>uta;</w:t>
      </w:r>
      <w:r w:rsidR="00800AD8">
        <w:tab/>
        <w:t>sa</w:t>
      </w:r>
      <w:r w:rsidR="00800AD8">
        <w:tab/>
        <w:t>pangtjez</w:t>
      </w:r>
      <w:r w:rsidR="00800AD8">
        <w:tab/>
        <w:t>i</w:t>
      </w:r>
      <w:r w:rsidR="00891E06">
        <w:tab/>
        <w:t>katsasavan.</w:t>
      </w:r>
    </w:p>
    <w:p w14:paraId="5ECE78FB" w14:textId="77777777" w:rsidR="00800AD8" w:rsidRDefault="00800AD8" w:rsidP="00891E06">
      <w:pPr>
        <w:pStyle w:val="InterlineGlossWithTrans"/>
        <w:tabs>
          <w:tab w:val="left" w:pos="533"/>
          <w:tab w:val="left" w:pos="2402"/>
          <w:tab w:val="left" w:pos="2906"/>
          <w:tab w:val="left" w:pos="4250"/>
          <w:tab w:val="left" w:pos="4514"/>
          <w:tab w:val="left" w:pos="5018"/>
          <w:tab w:val="left" w:pos="5507"/>
          <w:tab w:val="left" w:pos="6551"/>
          <w:tab w:val="left" w:pos="7055"/>
        </w:tabs>
      </w:pPr>
      <w:r>
        <w:tab/>
        <w:t>na-ma-aya</w:t>
      </w:r>
      <w:r>
        <w:tab/>
        <w:t>i</w:t>
      </w:r>
      <w:r>
        <w:tab/>
        <w:t>Makalaulauz</w:t>
      </w:r>
      <w:r>
        <w:tab/>
        <w:t>a</w:t>
      </w:r>
      <w:r>
        <w:tab/>
        <w:t>uta</w:t>
      </w:r>
      <w:r>
        <w:tab/>
        <w:t>sa</w:t>
      </w:r>
      <w:r>
        <w:tab/>
        <w:t>pangetjez</w:t>
      </w:r>
      <w:r>
        <w:tab/>
        <w:t>i</w:t>
      </w:r>
      <w:r w:rsidR="00891E06">
        <w:tab/>
        <w:t>ka-tsasaw-an</w:t>
      </w:r>
    </w:p>
    <w:p w14:paraId="320429C6" w14:textId="77777777" w:rsidR="00800AD8" w:rsidRDefault="00800AD8" w:rsidP="00891E06">
      <w:pPr>
        <w:pStyle w:val="InterlineTrans"/>
        <w:tabs>
          <w:tab w:val="left" w:pos="533"/>
          <w:tab w:val="left" w:pos="2402"/>
          <w:tab w:val="left" w:pos="2906"/>
          <w:tab w:val="left" w:pos="4250"/>
          <w:tab w:val="left" w:pos="4514"/>
          <w:tab w:val="left" w:pos="5018"/>
          <w:tab w:val="left" w:pos="5507"/>
          <w:tab w:val="left" w:pos="6551"/>
          <w:tab w:val="left" w:pos="7055"/>
        </w:tabs>
      </w:pPr>
      <w:r>
        <w:tab/>
      </w:r>
      <w:r>
        <w:rPr>
          <w:smallCaps/>
        </w:rPr>
        <w:t>past</w:t>
      </w:r>
      <w:r>
        <w:t>-</w:t>
      </w:r>
      <w:r>
        <w:rPr>
          <w:smallCaps/>
        </w:rPr>
        <w:t>stat</w:t>
      </w:r>
      <w:r>
        <w:t>-be.thus</w:t>
      </w:r>
      <w:r>
        <w:tab/>
      </w:r>
      <w:r>
        <w:rPr>
          <w:smallCaps/>
        </w:rPr>
        <w:t>loc</w:t>
      </w:r>
      <w:r>
        <w:tab/>
        <w:t>(place)</w:t>
      </w:r>
      <w:r>
        <w:rPr>
          <w:smallCaps/>
        </w:rPr>
        <w:tab/>
        <w:t>c</w:t>
      </w:r>
      <w:r>
        <w:rPr>
          <w:smallCaps/>
        </w:rPr>
        <w:tab/>
      </w:r>
      <w:r>
        <w:t>also</w:t>
      </w:r>
      <w:r>
        <w:tab/>
        <w:t>and</w:t>
      </w:r>
      <w:r>
        <w:tab/>
        <w:t>come</w:t>
      </w:r>
      <w:r>
        <w:tab/>
      </w:r>
      <w:r>
        <w:rPr>
          <w:smallCaps/>
        </w:rPr>
        <w:t>loc</w:t>
      </w:r>
      <w:r w:rsidR="00891E06">
        <w:tab/>
        <w:t>main-outside-</w:t>
      </w:r>
      <w:r w:rsidR="00891E06">
        <w:rPr>
          <w:smallCaps/>
        </w:rPr>
        <w:t>nom</w:t>
      </w:r>
    </w:p>
    <w:p w14:paraId="64C35CAE" w14:textId="77777777" w:rsidR="00800AD8" w:rsidRDefault="00800AD8">
      <w:pPr>
        <w:pStyle w:val="InterlineFree"/>
      </w:pPr>
      <w:r>
        <w:t>The same in Makalaulauz too. So they reached the courtyard.</w:t>
      </w:r>
    </w:p>
    <w:p w14:paraId="35C7718D" w14:textId="77777777" w:rsidR="00800AD8" w:rsidRDefault="008F6BB9" w:rsidP="00C63549">
      <w:pPr>
        <w:pStyle w:val="InterlineText"/>
        <w:tabs>
          <w:tab w:val="left" w:pos="533"/>
          <w:tab w:val="left" w:pos="1757"/>
          <w:tab w:val="left" w:pos="2351"/>
        </w:tabs>
      </w:pPr>
      <w:r w:rsidRPr="003A1D48">
        <w:rPr>
          <w:rStyle w:val="InterlineTextNumChar"/>
        </w:rPr>
        <w:t>094</w:t>
      </w:r>
      <w:r w:rsidR="00800AD8">
        <w:tab/>
        <w:t>“tsasavu,</w:t>
      </w:r>
      <w:r w:rsidR="00800AD8">
        <w:tab/>
        <w:t>îa</w:t>
      </w:r>
      <w:r w:rsidR="00800AD8">
        <w:tab/>
        <w:t>Tjukutjuku.”</w:t>
      </w:r>
    </w:p>
    <w:p w14:paraId="3F5C0F1B" w14:textId="77777777" w:rsidR="00800AD8" w:rsidRDefault="00800AD8" w:rsidP="00C63549">
      <w:pPr>
        <w:pStyle w:val="InterlineGlossWithTrans"/>
        <w:tabs>
          <w:tab w:val="left" w:pos="533"/>
          <w:tab w:val="left" w:pos="1757"/>
          <w:tab w:val="left" w:pos="2351"/>
        </w:tabs>
      </w:pPr>
      <w:r>
        <w:tab/>
        <w:t>tsasaw-u</w:t>
      </w:r>
      <w:r>
        <w:tab/>
        <w:t>îa</w:t>
      </w:r>
      <w:r>
        <w:tab/>
        <w:t>Tjukutjuku</w:t>
      </w:r>
    </w:p>
    <w:p w14:paraId="49BC5354" w14:textId="77777777" w:rsidR="00800AD8" w:rsidRDefault="00800AD8" w:rsidP="00C63549">
      <w:pPr>
        <w:pStyle w:val="InterlineTransNoFree"/>
        <w:tabs>
          <w:tab w:val="left" w:pos="1757"/>
          <w:tab w:val="left" w:pos="2351"/>
          <w:tab w:val="right" w:pos="8787"/>
        </w:tabs>
      </w:pPr>
      <w:r>
        <w:tab/>
        <w:t>outside-</w:t>
      </w:r>
      <w:r>
        <w:rPr>
          <w:smallCaps/>
        </w:rPr>
        <w:t>imp</w:t>
      </w:r>
      <w:r>
        <w:tab/>
        <w:t>class</w:t>
      </w:r>
      <w:r>
        <w:tab/>
        <w:t>(name)</w:t>
      </w:r>
      <w:r w:rsidR="00C63549">
        <w:tab/>
        <w:t>“Come out, Tjukutjuku clan.”</w:t>
      </w:r>
    </w:p>
    <w:p w14:paraId="58D59328" w14:textId="77777777" w:rsidR="00800AD8" w:rsidRDefault="008F6BB9" w:rsidP="00C63549">
      <w:pPr>
        <w:pStyle w:val="InterlineText"/>
        <w:tabs>
          <w:tab w:val="left" w:pos="533"/>
          <w:tab w:val="left" w:pos="1382"/>
          <w:tab w:val="left" w:pos="1976"/>
          <w:tab w:val="left" w:pos="2240"/>
        </w:tabs>
      </w:pPr>
      <w:r w:rsidRPr="003A1D48">
        <w:rPr>
          <w:rStyle w:val="InterlineTextNumChar"/>
        </w:rPr>
        <w:t>095</w:t>
      </w:r>
      <w:r w:rsidR="00800AD8">
        <w:tab/>
        <w:t>“iru</w:t>
      </w:r>
      <w:r w:rsidR="00800AD8">
        <w:tab/>
        <w:t>aken</w:t>
      </w:r>
      <w:r w:rsidR="00800AD8">
        <w:tab/>
        <w:t>a</w:t>
      </w:r>
      <w:r w:rsidR="00800AD8">
        <w:tab/>
        <w:t>pukaui.”</w:t>
      </w:r>
    </w:p>
    <w:p w14:paraId="147B56FA" w14:textId="77777777" w:rsidR="00800AD8" w:rsidRDefault="00800AD8" w:rsidP="00C63549">
      <w:pPr>
        <w:pStyle w:val="InterlineGlossWithTrans"/>
        <w:tabs>
          <w:tab w:val="left" w:pos="533"/>
          <w:tab w:val="left" w:pos="1382"/>
          <w:tab w:val="left" w:pos="1976"/>
          <w:tab w:val="left" w:pos="2240"/>
        </w:tabs>
      </w:pPr>
      <w:r>
        <w:tab/>
        <w:t>iru</w:t>
      </w:r>
      <w:r>
        <w:tab/>
        <w:t>aken</w:t>
      </w:r>
      <w:r>
        <w:tab/>
        <w:t>a</w:t>
      </w:r>
      <w:r>
        <w:tab/>
        <w:t>pu-ka-ui</w:t>
      </w:r>
    </w:p>
    <w:p w14:paraId="5AC46872" w14:textId="77777777" w:rsidR="00800AD8" w:rsidRDefault="00800AD8" w:rsidP="00C63549">
      <w:pPr>
        <w:pStyle w:val="InterlineTransNoFree"/>
        <w:tabs>
          <w:tab w:val="left" w:pos="1382"/>
          <w:tab w:val="left" w:pos="1976"/>
          <w:tab w:val="left" w:pos="2240"/>
          <w:tab w:val="right" w:pos="8787"/>
        </w:tabs>
      </w:pPr>
      <w:r>
        <w:tab/>
        <w:t>will.not</w:t>
      </w:r>
      <w:r>
        <w:tab/>
      </w:r>
      <w:r w:rsidR="000D5EFB" w:rsidRPr="000D5EFB">
        <w:rPr>
          <w:smallCaps/>
        </w:rPr>
        <w:t>f.I</w:t>
      </w:r>
      <w:r>
        <w:rPr>
          <w:smallCaps/>
        </w:rPr>
        <w:tab/>
        <w:t>c</w:t>
      </w:r>
      <w:r>
        <w:rPr>
          <w:smallCaps/>
        </w:rPr>
        <w:tab/>
      </w:r>
      <w:r>
        <w:t>have-become-yes</w:t>
      </w:r>
      <w:r w:rsidR="00C63549">
        <w:tab/>
        <w:t>“I won’t agree.”</w:t>
      </w:r>
    </w:p>
    <w:p w14:paraId="3BE7BD06" w14:textId="77777777" w:rsidR="00800AD8" w:rsidRDefault="008F6BB9" w:rsidP="00C63549">
      <w:pPr>
        <w:pStyle w:val="InterlineText"/>
        <w:tabs>
          <w:tab w:val="left" w:pos="533"/>
          <w:tab w:val="left" w:pos="1667"/>
          <w:tab w:val="left" w:pos="2741"/>
          <w:tab w:val="left" w:pos="3185"/>
          <w:tab w:val="left" w:pos="4409"/>
          <w:tab w:val="left" w:pos="6278"/>
          <w:tab w:val="left" w:pos="6722"/>
        </w:tabs>
      </w:pPr>
      <w:r w:rsidRPr="003A1D48">
        <w:rPr>
          <w:rStyle w:val="InterlineTextNumChar"/>
        </w:rPr>
        <w:t>096</w:t>
      </w:r>
      <w:r w:rsidR="00800AD8">
        <w:tab/>
        <w:t>qemaung</w:t>
      </w:r>
      <w:r w:rsidR="00800AD8">
        <w:tab/>
        <w:t>sakamaya</w:t>
      </w:r>
      <w:r w:rsidR="00800AD8">
        <w:tab/>
        <w:t>ti</w:t>
      </w:r>
      <w:r w:rsidR="00800AD8">
        <w:tab/>
        <w:t>Tjukutjuku;</w:t>
      </w:r>
      <w:r w:rsidR="00800AD8">
        <w:tab/>
        <w:t>namaya</w:t>
      </w:r>
      <w:r w:rsidR="00800AD8">
        <w:tab/>
        <w:t>ti</w:t>
      </w:r>
      <w:r w:rsidR="00C63549">
        <w:tab/>
        <w:t>Puîaîuîaîuyan.</w:t>
      </w:r>
    </w:p>
    <w:p w14:paraId="444B6054" w14:textId="77777777" w:rsidR="00800AD8" w:rsidRDefault="00800AD8" w:rsidP="00C63549">
      <w:pPr>
        <w:pStyle w:val="InterlineGlossWithTrans"/>
        <w:tabs>
          <w:tab w:val="left" w:pos="533"/>
          <w:tab w:val="left" w:pos="1667"/>
          <w:tab w:val="left" w:pos="2741"/>
          <w:tab w:val="left" w:pos="3185"/>
          <w:tab w:val="left" w:pos="4409"/>
          <w:tab w:val="left" w:pos="6278"/>
          <w:tab w:val="left" w:pos="6722"/>
        </w:tabs>
      </w:pPr>
      <w:r>
        <w:tab/>
        <w:t>em=qaung</w:t>
      </w:r>
      <w:r>
        <w:tab/>
        <w:t>sakamaya</w:t>
      </w:r>
      <w:r>
        <w:tab/>
        <w:t>ti</w:t>
      </w:r>
      <w:r>
        <w:tab/>
        <w:t>Tjukutjuku</w:t>
      </w:r>
      <w:r>
        <w:tab/>
        <w:t>na-ma-aya</w:t>
      </w:r>
      <w:r>
        <w:tab/>
        <w:t>ti</w:t>
      </w:r>
      <w:r w:rsidR="00C63549">
        <w:tab/>
        <w:t>Puîaîuîaîuyan</w:t>
      </w:r>
    </w:p>
    <w:p w14:paraId="1ABB457E" w14:textId="77777777" w:rsidR="00800AD8" w:rsidRDefault="00800AD8" w:rsidP="00C63549">
      <w:pPr>
        <w:pStyle w:val="InterlineTrans"/>
        <w:tabs>
          <w:tab w:val="left" w:pos="533"/>
          <w:tab w:val="left" w:pos="1667"/>
          <w:tab w:val="left" w:pos="2741"/>
          <w:tab w:val="left" w:pos="3185"/>
          <w:tab w:val="left" w:pos="4409"/>
          <w:tab w:val="left" w:pos="6278"/>
          <w:tab w:val="left" w:pos="6722"/>
        </w:tabs>
      </w:pPr>
      <w:r>
        <w:tab/>
      </w:r>
      <w:r>
        <w:rPr>
          <w:smallCaps/>
        </w:rPr>
        <w:t>af</w:t>
      </w:r>
      <w:r>
        <w:t>=cry</w:t>
      </w:r>
      <w:r>
        <w:tab/>
        <w:t>only</w:t>
      </w:r>
      <w:r>
        <w:tab/>
      </w:r>
      <w:r>
        <w:rPr>
          <w:smallCaps/>
        </w:rPr>
        <w:t>f.h</w:t>
      </w:r>
      <w:r>
        <w:tab/>
        <w:t>(name)</w:t>
      </w:r>
      <w:r>
        <w:tab/>
      </w:r>
      <w:r>
        <w:rPr>
          <w:smallCaps/>
        </w:rPr>
        <w:t>past</w:t>
      </w:r>
      <w:r>
        <w:t>-</w:t>
      </w:r>
      <w:r>
        <w:rPr>
          <w:smallCaps/>
        </w:rPr>
        <w:t>stat</w:t>
      </w:r>
      <w:r>
        <w:t>-be.thus</w:t>
      </w:r>
      <w:r>
        <w:tab/>
      </w:r>
      <w:r>
        <w:rPr>
          <w:smallCaps/>
        </w:rPr>
        <w:t>f.h</w:t>
      </w:r>
      <w:r w:rsidR="00C63549">
        <w:tab/>
        <w:t>(name)</w:t>
      </w:r>
    </w:p>
    <w:p w14:paraId="1D65B77C" w14:textId="77777777" w:rsidR="00800AD8" w:rsidRDefault="00800AD8">
      <w:pPr>
        <w:pStyle w:val="InterlineFree"/>
      </w:pPr>
      <w:r>
        <w:t>Tjukutjuku just cries. So does Puîaîuîaîuyan.</w:t>
      </w:r>
    </w:p>
    <w:p w14:paraId="623CD92D" w14:textId="77777777" w:rsidR="00800AD8" w:rsidRDefault="008F6BB9" w:rsidP="00C63549">
      <w:pPr>
        <w:pStyle w:val="InterlineText"/>
        <w:tabs>
          <w:tab w:val="left" w:pos="533"/>
          <w:tab w:val="left" w:pos="1757"/>
        </w:tabs>
      </w:pPr>
      <w:r w:rsidRPr="003A1D48">
        <w:rPr>
          <w:rStyle w:val="InterlineTextNumChar"/>
        </w:rPr>
        <w:t>097</w:t>
      </w:r>
      <w:r w:rsidR="00800AD8">
        <w:tab/>
        <w:t>“tsasavu</w:t>
      </w:r>
      <w:r w:rsidR="00800AD8">
        <w:tab/>
        <w:t>sakamaya.</w:t>
      </w:r>
    </w:p>
    <w:p w14:paraId="536477FA" w14:textId="77777777" w:rsidR="00800AD8" w:rsidRDefault="00800AD8" w:rsidP="00C63549">
      <w:pPr>
        <w:pStyle w:val="InterlineGlossWithTrans"/>
        <w:tabs>
          <w:tab w:val="left" w:pos="533"/>
          <w:tab w:val="left" w:pos="1757"/>
        </w:tabs>
      </w:pPr>
      <w:r>
        <w:tab/>
        <w:t>tsasaw-u</w:t>
      </w:r>
      <w:r>
        <w:tab/>
        <w:t>sakamaya</w:t>
      </w:r>
    </w:p>
    <w:p w14:paraId="505B897C" w14:textId="77777777" w:rsidR="00800AD8" w:rsidRDefault="00800AD8" w:rsidP="00C63549">
      <w:pPr>
        <w:pStyle w:val="InterlineTransNoFree"/>
        <w:tabs>
          <w:tab w:val="left" w:pos="1757"/>
          <w:tab w:val="right" w:pos="8787"/>
        </w:tabs>
      </w:pPr>
      <w:r>
        <w:tab/>
        <w:t>outside-</w:t>
      </w:r>
      <w:r>
        <w:rPr>
          <w:smallCaps/>
        </w:rPr>
        <w:t>imp</w:t>
      </w:r>
      <w:r>
        <w:tab/>
        <w:t>only</w:t>
      </w:r>
      <w:r w:rsidR="00C63549">
        <w:tab/>
        <w:t>“Just come out.</w:t>
      </w:r>
    </w:p>
    <w:p w14:paraId="62B647D1" w14:textId="77777777" w:rsidR="00800AD8" w:rsidRDefault="008F6BB9" w:rsidP="00C63549">
      <w:pPr>
        <w:pStyle w:val="InterlineText"/>
        <w:tabs>
          <w:tab w:val="left" w:pos="533"/>
          <w:tab w:val="left" w:pos="1577"/>
          <w:tab w:val="left" w:pos="2021"/>
          <w:tab w:val="left" w:pos="2945"/>
          <w:tab w:val="left" w:pos="3209"/>
          <w:tab w:val="left" w:pos="5003"/>
          <w:tab w:val="left" w:pos="5492"/>
          <w:tab w:val="left" w:pos="6656"/>
          <w:tab w:val="left" w:pos="7250"/>
          <w:tab w:val="left" w:pos="7514"/>
        </w:tabs>
      </w:pPr>
      <w:r w:rsidRPr="003A1D48">
        <w:rPr>
          <w:rStyle w:val="InterlineTextNumChar"/>
        </w:rPr>
        <w:t>098</w:t>
      </w:r>
      <w:r w:rsidR="00800AD8">
        <w:tab/>
        <w:t>kana</w:t>
      </w:r>
      <w:r w:rsidR="00800AD8">
        <w:tab/>
        <w:t>ika</w:t>
      </w:r>
      <w:r w:rsidR="00800AD8">
        <w:tab/>
        <w:t>sun</w:t>
      </w:r>
      <w:r w:rsidR="00800AD8">
        <w:tab/>
        <w:t>a</w:t>
      </w:r>
      <w:r w:rsidR="00800AD8">
        <w:tab/>
        <w:t>pukaui,</w:t>
      </w:r>
      <w:r w:rsidR="00800AD8">
        <w:tab/>
        <w:t>ki</w:t>
      </w:r>
      <w:r w:rsidR="00800AD8">
        <w:tab/>
        <w:t>navaik</w:t>
      </w:r>
      <w:r w:rsidR="00C63549">
        <w:tab/>
        <w:t>aken</w:t>
      </w:r>
      <w:r w:rsidR="00C63549">
        <w:tab/>
        <w:t>a</w:t>
      </w:r>
      <w:r w:rsidR="00C63549">
        <w:tab/>
        <w:t>sema</w:t>
      </w:r>
    </w:p>
    <w:p w14:paraId="05EDFABD" w14:textId="77777777" w:rsidR="00800AD8" w:rsidRDefault="00800AD8" w:rsidP="00C63549">
      <w:pPr>
        <w:pStyle w:val="InterlineGlossWithTrans"/>
        <w:tabs>
          <w:tab w:val="left" w:pos="533"/>
          <w:tab w:val="left" w:pos="1577"/>
          <w:tab w:val="left" w:pos="2021"/>
          <w:tab w:val="left" w:pos="2945"/>
          <w:tab w:val="left" w:pos="3209"/>
          <w:tab w:val="left" w:pos="5003"/>
          <w:tab w:val="left" w:pos="5492"/>
          <w:tab w:val="left" w:pos="6656"/>
          <w:tab w:val="left" w:pos="7250"/>
          <w:tab w:val="left" w:pos="7514"/>
        </w:tabs>
      </w:pPr>
      <w:r>
        <w:tab/>
        <w:t>ka-na</w:t>
      </w:r>
      <w:r>
        <w:tab/>
        <w:t>ika</w:t>
      </w:r>
      <w:r>
        <w:tab/>
        <w:t>sun</w:t>
      </w:r>
      <w:r>
        <w:tab/>
        <w:t>a</w:t>
      </w:r>
      <w:r>
        <w:tab/>
        <w:t>pu-ka-ui</w:t>
      </w:r>
      <w:r>
        <w:tab/>
        <w:t>ki</w:t>
      </w:r>
      <w:r>
        <w:tab/>
        <w:t>na-vaik</w:t>
      </w:r>
      <w:r w:rsidR="00C63549">
        <w:tab/>
        <w:t>aken</w:t>
      </w:r>
      <w:r w:rsidR="00C63549">
        <w:tab/>
        <w:t>a</w:t>
      </w:r>
      <w:r w:rsidR="00C63549">
        <w:tab/>
        <w:t>em=sa</w:t>
      </w:r>
    </w:p>
    <w:p w14:paraId="15B8E806" w14:textId="77777777" w:rsidR="00800AD8" w:rsidRDefault="00800AD8" w:rsidP="00C63549">
      <w:pPr>
        <w:pStyle w:val="InterlineTransNoFree"/>
        <w:tabs>
          <w:tab w:val="left" w:pos="1577"/>
          <w:tab w:val="left" w:pos="2021"/>
          <w:tab w:val="left" w:pos="2945"/>
          <w:tab w:val="left" w:pos="3209"/>
          <w:tab w:val="left" w:pos="5003"/>
          <w:tab w:val="left" w:pos="5492"/>
          <w:tab w:val="left" w:pos="6656"/>
          <w:tab w:val="left" w:pos="7250"/>
          <w:tab w:val="left" w:pos="7514"/>
        </w:tabs>
      </w:pPr>
      <w:r>
        <w:tab/>
        <w:t>after-then</w:t>
      </w:r>
      <w:r>
        <w:tab/>
        <w:t>not</w:t>
      </w:r>
      <w:r>
        <w:tab/>
      </w:r>
      <w:r>
        <w:rPr>
          <w:smallCaps/>
        </w:rPr>
        <w:t>f.</w:t>
      </w:r>
      <w:r>
        <w:t>you(</w:t>
      </w:r>
      <w:r>
        <w:rPr>
          <w:smallCaps/>
        </w:rPr>
        <w:t>s</w:t>
      </w:r>
      <w:r>
        <w:t>)</w:t>
      </w:r>
      <w:r>
        <w:rPr>
          <w:smallCaps/>
        </w:rPr>
        <w:tab/>
        <w:t>c</w:t>
      </w:r>
      <w:r>
        <w:rPr>
          <w:smallCaps/>
        </w:rPr>
        <w:tab/>
      </w:r>
      <w:r>
        <w:t>have-become-yes</w:t>
      </w:r>
      <w:r>
        <w:tab/>
        <w:t>will</w:t>
      </w:r>
      <w:r>
        <w:tab/>
      </w:r>
      <w:r>
        <w:rPr>
          <w:smallCaps/>
        </w:rPr>
        <w:t>past</w:t>
      </w:r>
      <w:r>
        <w:t>-leave</w:t>
      </w:r>
      <w:r w:rsidR="00C63549">
        <w:tab/>
      </w:r>
      <w:r w:rsidR="00C63549">
        <w:rPr>
          <w:smallCaps/>
        </w:rPr>
        <w:t>f</w:t>
      </w:r>
      <w:r w:rsidR="00C63549">
        <w:t>.I</w:t>
      </w:r>
      <w:r w:rsidR="00C63549">
        <w:tab/>
      </w:r>
      <w:r w:rsidR="00C63549">
        <w:rPr>
          <w:smallCaps/>
        </w:rPr>
        <w:t>c</w:t>
      </w:r>
      <w:r w:rsidR="00C63549">
        <w:tab/>
      </w:r>
      <w:r w:rsidR="00C63549" w:rsidRPr="00AD62A7">
        <w:rPr>
          <w:smallCaps/>
        </w:rPr>
        <w:t>af</w:t>
      </w:r>
      <w:r w:rsidR="00C63549">
        <w:t>=go</w:t>
      </w:r>
    </w:p>
    <w:p w14:paraId="71A9ECF8" w14:textId="77777777" w:rsidR="00800AD8" w:rsidRDefault="00C63549" w:rsidP="00C63549">
      <w:pPr>
        <w:pStyle w:val="InterlineText"/>
        <w:tabs>
          <w:tab w:val="left" w:pos="533"/>
        </w:tabs>
      </w:pPr>
      <w:r>
        <w:tab/>
        <w:t>Makazayazaya.”</w:t>
      </w:r>
    </w:p>
    <w:p w14:paraId="1EF4C82D" w14:textId="77777777" w:rsidR="00800AD8" w:rsidRDefault="00C63549" w:rsidP="00C63549">
      <w:pPr>
        <w:pStyle w:val="InterlineGlossWithTrans"/>
        <w:tabs>
          <w:tab w:val="left" w:pos="533"/>
        </w:tabs>
      </w:pPr>
      <w:r>
        <w:tab/>
        <w:t>Makazayazaya</w:t>
      </w:r>
    </w:p>
    <w:p w14:paraId="2FB03759" w14:textId="77777777" w:rsidR="00800AD8" w:rsidRDefault="00C63549" w:rsidP="00C63549">
      <w:pPr>
        <w:pStyle w:val="InterlineTransNoFree"/>
        <w:tabs>
          <w:tab w:val="right" w:pos="8789"/>
        </w:tabs>
      </w:pPr>
      <w:r>
        <w:tab/>
        <w:t>(place)</w:t>
      </w:r>
      <w:r>
        <w:tab/>
        <w:t>If you don’t agree, I’ll go to Makazayazaya.”</w:t>
      </w:r>
    </w:p>
    <w:p w14:paraId="1648125F" w14:textId="77777777" w:rsidR="00800AD8" w:rsidRDefault="008F6BB9" w:rsidP="00C63549">
      <w:pPr>
        <w:pStyle w:val="InterlineText"/>
        <w:tabs>
          <w:tab w:val="left" w:pos="533"/>
          <w:tab w:val="left" w:pos="1022"/>
          <w:tab w:val="left" w:pos="1841"/>
          <w:tab w:val="left" w:pos="2615"/>
          <w:tab w:val="left" w:pos="3059"/>
          <w:tab w:val="left" w:pos="4238"/>
        </w:tabs>
      </w:pPr>
      <w:r w:rsidRPr="003A1D48">
        <w:rPr>
          <w:rStyle w:val="InterlineTextNumChar"/>
        </w:rPr>
        <w:t>099</w:t>
      </w:r>
      <w:r w:rsidR="00800AD8">
        <w:tab/>
        <w:t>sa</w:t>
      </w:r>
      <w:r w:rsidR="00800AD8">
        <w:tab/>
        <w:t>tsasaw</w:t>
      </w:r>
      <w:r w:rsidR="00800AD8">
        <w:tab/>
        <w:t>anga</w:t>
      </w:r>
      <w:r w:rsidR="00800AD8">
        <w:tab/>
        <w:t>ti</w:t>
      </w:r>
      <w:r w:rsidR="00800AD8">
        <w:tab/>
        <w:t>Tjukutjuku</w:t>
      </w:r>
      <w:r w:rsidR="00800AD8">
        <w:tab/>
        <w:t>sipakatjeluî.</w:t>
      </w:r>
    </w:p>
    <w:p w14:paraId="65F59376" w14:textId="77777777" w:rsidR="00800AD8" w:rsidRDefault="00800AD8" w:rsidP="00C63549">
      <w:pPr>
        <w:pStyle w:val="InterlineGlossWithTrans"/>
        <w:tabs>
          <w:tab w:val="left" w:pos="533"/>
          <w:tab w:val="left" w:pos="1022"/>
          <w:tab w:val="left" w:pos="1841"/>
          <w:tab w:val="left" w:pos="2615"/>
          <w:tab w:val="left" w:pos="3059"/>
          <w:tab w:val="left" w:pos="4238"/>
        </w:tabs>
      </w:pPr>
      <w:r>
        <w:tab/>
        <w:t>sa</w:t>
      </w:r>
      <w:r>
        <w:tab/>
        <w:t>tsasaw</w:t>
      </w:r>
      <w:r>
        <w:tab/>
        <w:t>anga</w:t>
      </w:r>
      <w:r>
        <w:tab/>
        <w:t>ti</w:t>
      </w:r>
      <w:r>
        <w:tab/>
        <w:t>Tjukutjuku</w:t>
      </w:r>
      <w:r>
        <w:tab/>
        <w:t>sipaka-tjelu-î</w:t>
      </w:r>
    </w:p>
    <w:p w14:paraId="1927049D" w14:textId="77777777" w:rsidR="00800AD8" w:rsidRDefault="00800AD8" w:rsidP="00C63549">
      <w:pPr>
        <w:pStyle w:val="InterlineTrans"/>
        <w:tabs>
          <w:tab w:val="left" w:pos="533"/>
          <w:tab w:val="left" w:pos="1022"/>
          <w:tab w:val="left" w:pos="1841"/>
          <w:tab w:val="left" w:pos="2615"/>
          <w:tab w:val="left" w:pos="3059"/>
          <w:tab w:val="left" w:pos="4238"/>
        </w:tabs>
      </w:pPr>
      <w:r>
        <w:tab/>
        <w:t>and</w:t>
      </w:r>
      <w:r>
        <w:tab/>
        <w:t>outside</w:t>
      </w:r>
      <w:r>
        <w:tab/>
        <w:t>indeed</w:t>
      </w:r>
      <w:r>
        <w:tab/>
      </w:r>
      <w:r>
        <w:rPr>
          <w:smallCaps/>
        </w:rPr>
        <w:t>f.h</w:t>
      </w:r>
      <w:r>
        <w:tab/>
        <w:t>(name)</w:t>
      </w:r>
      <w:r>
        <w:tab/>
        <w:t>num.of.day-three-times</w:t>
      </w:r>
    </w:p>
    <w:p w14:paraId="08E8C059" w14:textId="77777777" w:rsidR="00800AD8" w:rsidRDefault="00800AD8">
      <w:pPr>
        <w:pStyle w:val="InterlineFree"/>
      </w:pPr>
      <w:r>
        <w:t>So Tjukutjuku came out on the third day.</w:t>
      </w:r>
    </w:p>
    <w:p w14:paraId="6427CA7B" w14:textId="77777777" w:rsidR="00800AD8" w:rsidRDefault="008F6BB9" w:rsidP="00C63549">
      <w:pPr>
        <w:pStyle w:val="InterlineText"/>
        <w:tabs>
          <w:tab w:val="left" w:pos="533"/>
          <w:tab w:val="left" w:pos="1022"/>
          <w:tab w:val="left" w:pos="1661"/>
          <w:tab w:val="left" w:pos="2105"/>
          <w:tab w:val="left" w:pos="3689"/>
          <w:tab w:val="left" w:pos="3953"/>
          <w:tab w:val="left" w:pos="4697"/>
        </w:tabs>
      </w:pPr>
      <w:r w:rsidRPr="003A1D48">
        <w:rPr>
          <w:rStyle w:val="InterlineTextNumChar"/>
        </w:rPr>
        <w:t>100</w:t>
      </w:r>
      <w:r w:rsidR="00800AD8">
        <w:tab/>
        <w:t>sa</w:t>
      </w:r>
      <w:r w:rsidR="00800AD8">
        <w:tab/>
        <w:t>vaik</w:t>
      </w:r>
      <w:r w:rsidR="00800AD8">
        <w:tab/>
        <w:t>ti</w:t>
      </w:r>
      <w:r w:rsidR="00800AD8">
        <w:tab/>
        <w:t>Puîaîuîaîuyan</w:t>
      </w:r>
      <w:r w:rsidR="00800AD8">
        <w:tab/>
        <w:t>a</w:t>
      </w:r>
      <w:r w:rsidR="00800AD8">
        <w:tab/>
        <w:t>sema</w:t>
      </w:r>
      <w:r w:rsidR="00800AD8">
        <w:tab/>
        <w:t>Makazayazaya.</w:t>
      </w:r>
    </w:p>
    <w:p w14:paraId="658FBAB5" w14:textId="77777777" w:rsidR="00800AD8" w:rsidRDefault="00800AD8" w:rsidP="00C63549">
      <w:pPr>
        <w:pStyle w:val="InterlineGlossWithTrans"/>
        <w:tabs>
          <w:tab w:val="left" w:pos="533"/>
          <w:tab w:val="left" w:pos="1022"/>
          <w:tab w:val="left" w:pos="1661"/>
          <w:tab w:val="left" w:pos="2105"/>
          <w:tab w:val="left" w:pos="3689"/>
          <w:tab w:val="left" w:pos="3953"/>
          <w:tab w:val="left" w:pos="4697"/>
        </w:tabs>
      </w:pPr>
      <w:r>
        <w:tab/>
        <w:t>sa</w:t>
      </w:r>
      <w:r>
        <w:tab/>
        <w:t>vaik</w:t>
      </w:r>
      <w:r>
        <w:tab/>
        <w:t>ti</w:t>
      </w:r>
      <w:r>
        <w:tab/>
        <w:t>Puîaîuîaîuyan</w:t>
      </w:r>
      <w:r>
        <w:tab/>
        <w:t>a</w:t>
      </w:r>
      <w:r>
        <w:tab/>
        <w:t>em=sa</w:t>
      </w:r>
      <w:r>
        <w:tab/>
        <w:t>Makazayazaya</w:t>
      </w:r>
    </w:p>
    <w:p w14:paraId="55FA8C6B" w14:textId="77777777" w:rsidR="00800AD8" w:rsidRDefault="00800AD8" w:rsidP="00C63549">
      <w:pPr>
        <w:pStyle w:val="InterlineTrans"/>
        <w:tabs>
          <w:tab w:val="left" w:pos="533"/>
          <w:tab w:val="left" w:pos="1022"/>
          <w:tab w:val="left" w:pos="1661"/>
          <w:tab w:val="left" w:pos="2105"/>
          <w:tab w:val="left" w:pos="3689"/>
          <w:tab w:val="left" w:pos="3953"/>
          <w:tab w:val="left" w:pos="4697"/>
        </w:tabs>
      </w:pPr>
      <w:r>
        <w:tab/>
        <w:t>and</w:t>
      </w:r>
      <w:r>
        <w:tab/>
        <w:t>leave</w:t>
      </w:r>
      <w:r>
        <w:tab/>
      </w:r>
      <w:r>
        <w:rPr>
          <w:smallCaps/>
        </w:rPr>
        <w:t>f.h</w:t>
      </w:r>
      <w:r>
        <w:tab/>
        <w:t>(name)</w:t>
      </w:r>
      <w:r>
        <w:rPr>
          <w:smallCaps/>
        </w:rPr>
        <w:tab/>
        <w:t>c</w:t>
      </w:r>
      <w:r>
        <w:rPr>
          <w:smallCaps/>
        </w:rPr>
        <w:tab/>
        <w:t>af</w:t>
      </w:r>
      <w:r>
        <w:t>=go</w:t>
      </w:r>
      <w:r>
        <w:tab/>
        <w:t>(place)</w:t>
      </w:r>
    </w:p>
    <w:p w14:paraId="07E9B679" w14:textId="77777777" w:rsidR="00800AD8" w:rsidRDefault="00800AD8">
      <w:pPr>
        <w:pStyle w:val="InterlineFree"/>
      </w:pPr>
      <w:r>
        <w:t>And Puîaîuîaîuyan went to Makazayazaya.</w:t>
      </w:r>
    </w:p>
    <w:p w14:paraId="2C09EC04" w14:textId="77777777" w:rsidR="00800AD8" w:rsidRDefault="008F6BB9" w:rsidP="00C63549">
      <w:pPr>
        <w:pStyle w:val="InterlineText"/>
        <w:tabs>
          <w:tab w:val="left" w:pos="533"/>
          <w:tab w:val="left" w:pos="2672"/>
          <w:tab w:val="left" w:pos="3671"/>
          <w:tab w:val="left" w:pos="4115"/>
        </w:tabs>
      </w:pPr>
      <w:r w:rsidRPr="003A1D48">
        <w:rPr>
          <w:rStyle w:val="InterlineTextNumChar"/>
        </w:rPr>
        <w:t>101</w:t>
      </w:r>
      <w:r w:rsidR="00800AD8">
        <w:tab/>
        <w:t>sipakasimuluq</w:t>
      </w:r>
      <w:r w:rsidR="00800AD8">
        <w:tab/>
        <w:t>matsay</w:t>
      </w:r>
      <w:r w:rsidR="00800AD8">
        <w:tab/>
        <w:t>ti</w:t>
      </w:r>
      <w:r w:rsidR="00800AD8">
        <w:tab/>
        <w:t>Puîaîuîaîuyan.</w:t>
      </w:r>
    </w:p>
    <w:p w14:paraId="13B027CD" w14:textId="77777777" w:rsidR="00800AD8" w:rsidRDefault="00800AD8" w:rsidP="00C63549">
      <w:pPr>
        <w:pStyle w:val="InterlineGlossWithTrans"/>
        <w:tabs>
          <w:tab w:val="left" w:pos="533"/>
          <w:tab w:val="left" w:pos="2672"/>
          <w:tab w:val="left" w:pos="3671"/>
          <w:tab w:val="left" w:pos="4115"/>
        </w:tabs>
      </w:pPr>
      <w:r>
        <w:tab/>
        <w:t>sipaka-si-m-puluq</w:t>
      </w:r>
      <w:r>
        <w:tab/>
        <w:t>m-patsay</w:t>
      </w:r>
      <w:r>
        <w:tab/>
        <w:t>ti</w:t>
      </w:r>
      <w:r>
        <w:tab/>
        <w:t>Puîaîuîaîuyan</w:t>
      </w:r>
    </w:p>
    <w:p w14:paraId="67F3AED9" w14:textId="77777777" w:rsidR="00800AD8" w:rsidRDefault="00800AD8" w:rsidP="00C63549">
      <w:pPr>
        <w:pStyle w:val="InterlineTrans"/>
        <w:tabs>
          <w:tab w:val="left" w:pos="533"/>
          <w:tab w:val="left" w:pos="2672"/>
          <w:tab w:val="left" w:pos="3671"/>
          <w:tab w:val="left" w:pos="4115"/>
        </w:tabs>
      </w:pPr>
      <w:r>
        <w:tab/>
        <w:t>num.of.day-</w:t>
      </w:r>
      <w:r>
        <w:rPr>
          <w:smallCaps/>
        </w:rPr>
        <w:t>if</w:t>
      </w:r>
      <w:r>
        <w:t>-</w:t>
      </w:r>
      <w:r>
        <w:rPr>
          <w:smallCaps/>
        </w:rPr>
        <w:t>af</w:t>
      </w:r>
      <w:r>
        <w:t>-ten</w:t>
      </w:r>
      <w:r>
        <w:tab/>
      </w:r>
      <w:r>
        <w:rPr>
          <w:smallCaps/>
        </w:rPr>
        <w:t>af</w:t>
      </w:r>
      <w:r>
        <w:t>-die</w:t>
      </w:r>
      <w:r>
        <w:tab/>
      </w:r>
      <w:r>
        <w:rPr>
          <w:smallCaps/>
        </w:rPr>
        <w:t>f.h</w:t>
      </w:r>
      <w:r>
        <w:tab/>
        <w:t>(name)</w:t>
      </w:r>
    </w:p>
    <w:p w14:paraId="0A87B0B3" w14:textId="77777777" w:rsidR="00800AD8" w:rsidRDefault="00800AD8" w:rsidP="00A8416B">
      <w:pPr>
        <w:pStyle w:val="InterlineFreeCommentFollows"/>
      </w:pPr>
      <w:r>
        <w:t>On the tenth day Puîaîuîaîuyan died.</w:t>
      </w:r>
    </w:p>
    <w:p w14:paraId="12926BCB" w14:textId="77777777" w:rsidR="00800AD8" w:rsidRDefault="00A8416B" w:rsidP="00A8416B">
      <w:pPr>
        <w:pStyle w:val="CommentLastWithHalfSpace"/>
      </w:pPr>
      <w:r>
        <w:lastRenderedPageBreak/>
        <w:t>[</w:t>
      </w:r>
      <w:r w:rsidR="00800AD8" w:rsidRPr="00C63549">
        <w:rPr>
          <w:rStyle w:val="VernacularText"/>
        </w:rPr>
        <w:t>sipakasimuluq</w:t>
      </w:r>
      <w:r w:rsidR="00800AD8">
        <w:t xml:space="preserve">: may not be </w:t>
      </w:r>
      <w:r w:rsidR="00800AD8" w:rsidRPr="00C63549">
        <w:rPr>
          <w:rStyle w:val="VernacularText"/>
        </w:rPr>
        <w:t>m</w:t>
      </w:r>
      <w:r w:rsidR="00800AD8">
        <w:t>-</w:t>
      </w:r>
      <w:r w:rsidR="006C5727">
        <w:t xml:space="preserve"> </w:t>
      </w:r>
      <w:r w:rsidR="00800AD8">
        <w:rPr>
          <w:smallCaps/>
        </w:rPr>
        <w:t>af</w:t>
      </w:r>
      <w:r w:rsidR="00800AD8">
        <w:t xml:space="preserve"> but </w:t>
      </w:r>
      <w:r w:rsidR="00800AD8" w:rsidRPr="00C63549">
        <w:rPr>
          <w:rStyle w:val="VernacularText"/>
        </w:rPr>
        <w:t>simuluq</w:t>
      </w:r>
      <w:r w:rsidR="00800AD8">
        <w:t xml:space="preserve"> </w:t>
      </w:r>
      <w:r w:rsidR="00C63549">
        <w:t>in place of</w:t>
      </w:r>
      <w:r w:rsidR="00800AD8">
        <w:t xml:space="preserve"> </w:t>
      </w:r>
      <w:r w:rsidR="00800AD8" w:rsidRPr="00C63549">
        <w:rPr>
          <w:rStyle w:val="VernacularText"/>
        </w:rPr>
        <w:t>puluq</w:t>
      </w:r>
      <w:r>
        <w:t>]</w:t>
      </w:r>
    </w:p>
    <w:p w14:paraId="163DF708" w14:textId="77777777" w:rsidR="00800AD8" w:rsidRDefault="008F6BB9" w:rsidP="00C63549">
      <w:pPr>
        <w:pStyle w:val="InterlineText"/>
        <w:tabs>
          <w:tab w:val="left" w:pos="533"/>
          <w:tab w:val="left" w:pos="2117"/>
          <w:tab w:val="left" w:pos="2891"/>
          <w:tab w:val="left" w:pos="4475"/>
          <w:tab w:val="left" w:pos="4739"/>
        </w:tabs>
      </w:pPr>
      <w:r w:rsidRPr="003A1D48">
        <w:rPr>
          <w:rStyle w:val="InterlineTextNumChar"/>
        </w:rPr>
        <w:t>102</w:t>
      </w:r>
      <w:r w:rsidR="00800AD8">
        <w:tab/>
        <w:t>sipakivadaq</w:t>
      </w:r>
      <w:r w:rsidR="00800AD8">
        <w:tab/>
        <w:t>tu</w:t>
      </w:r>
      <w:r w:rsidR="00800AD8">
        <w:tab/>
        <w:t>pasainu</w:t>
      </w:r>
      <w:r w:rsidR="00800AD8">
        <w:tab/>
        <w:t>a</w:t>
      </w:r>
      <w:r w:rsidR="00800AD8">
        <w:tab/>
        <w:t>tsemveî.</w:t>
      </w:r>
    </w:p>
    <w:p w14:paraId="623AAECB" w14:textId="77777777" w:rsidR="00800AD8" w:rsidRDefault="00800AD8" w:rsidP="00C63549">
      <w:pPr>
        <w:pStyle w:val="InterlineGlossWithTrans"/>
        <w:tabs>
          <w:tab w:val="left" w:pos="533"/>
          <w:tab w:val="left" w:pos="2117"/>
          <w:tab w:val="left" w:pos="2891"/>
          <w:tab w:val="left" w:pos="4475"/>
          <w:tab w:val="left" w:pos="4739"/>
        </w:tabs>
      </w:pPr>
      <w:r>
        <w:tab/>
        <w:t>si-pa-ki-vadaq</w:t>
      </w:r>
      <w:r>
        <w:tab/>
        <w:t>tu</w:t>
      </w:r>
      <w:r>
        <w:tab/>
        <w:t>pa-sa-inu</w:t>
      </w:r>
      <w:r>
        <w:tab/>
        <w:t>a</w:t>
      </w:r>
      <w:r>
        <w:tab/>
        <w:t>m=tseveî</w:t>
      </w:r>
    </w:p>
    <w:p w14:paraId="00508721" w14:textId="77777777" w:rsidR="00800AD8" w:rsidRDefault="00800AD8" w:rsidP="00C63549">
      <w:pPr>
        <w:pStyle w:val="InterlineTrans"/>
        <w:tabs>
          <w:tab w:val="left" w:pos="533"/>
          <w:tab w:val="left" w:pos="2117"/>
          <w:tab w:val="left" w:pos="2891"/>
          <w:tab w:val="left" w:pos="4475"/>
          <w:tab w:val="left" w:pos="4739"/>
        </w:tabs>
      </w:pPr>
      <w:r>
        <w:tab/>
      </w:r>
      <w:r>
        <w:rPr>
          <w:smallCaps/>
        </w:rPr>
        <w:t>if</w:t>
      </w:r>
      <w:r>
        <w:t>-cause-do-ask</w:t>
      </w:r>
      <w:r>
        <w:tab/>
      </w:r>
      <w:r>
        <w:rPr>
          <w:smallCaps/>
        </w:rPr>
        <w:t>compl</w:t>
      </w:r>
      <w:r>
        <w:tab/>
        <w:t>cause-go-where</w:t>
      </w:r>
      <w:r>
        <w:rPr>
          <w:smallCaps/>
        </w:rPr>
        <w:tab/>
        <w:t>c</w:t>
      </w:r>
      <w:r>
        <w:rPr>
          <w:smallCaps/>
        </w:rPr>
        <w:tab/>
        <w:t>af</w:t>
      </w:r>
      <w:r>
        <w:t>=bury</w:t>
      </w:r>
    </w:p>
    <w:p w14:paraId="2C5CA740" w14:textId="77777777" w:rsidR="00800AD8" w:rsidRDefault="00800AD8">
      <w:pPr>
        <w:pStyle w:val="InterlineFree"/>
      </w:pPr>
      <w:r>
        <w:t>They asked where he should be buried.</w:t>
      </w:r>
    </w:p>
    <w:p w14:paraId="798906CF" w14:textId="77777777" w:rsidR="00800AD8" w:rsidRDefault="008F6BB9" w:rsidP="00C63549">
      <w:pPr>
        <w:pStyle w:val="InterlineText"/>
        <w:tabs>
          <w:tab w:val="left" w:pos="533"/>
          <w:tab w:val="left" w:pos="2342"/>
          <w:tab w:val="left" w:pos="2936"/>
          <w:tab w:val="left" w:pos="3440"/>
          <w:tab w:val="left" w:pos="4214"/>
          <w:tab w:val="left" w:pos="4703"/>
          <w:tab w:val="left" w:pos="6362"/>
          <w:tab w:val="left" w:pos="6626"/>
        </w:tabs>
      </w:pPr>
      <w:r w:rsidRPr="003A1D48">
        <w:rPr>
          <w:rStyle w:val="InterlineTextNumChar"/>
        </w:rPr>
        <w:t>103</w:t>
      </w:r>
      <w:r w:rsidR="00800AD8">
        <w:tab/>
        <w:t>“pasazua-u</w:t>
      </w:r>
      <w:r w:rsidR="00800AD8">
        <w:tab/>
        <w:t>aken</w:t>
      </w:r>
      <w:r w:rsidR="00800AD8">
        <w:tab/>
        <w:t>ta</w:t>
      </w:r>
      <w:r w:rsidR="00800AD8">
        <w:tab/>
        <w:t>pautez</w:t>
      </w:r>
      <w:r w:rsidR="00800AD8">
        <w:tab/>
        <w:t>na</w:t>
      </w:r>
      <w:r w:rsidR="00800AD8">
        <w:tab/>
        <w:t>kadjunangan</w:t>
      </w:r>
      <w:r w:rsidR="00800AD8">
        <w:tab/>
        <w:t>a</w:t>
      </w:r>
      <w:r w:rsidR="00C63549">
        <w:tab/>
        <w:t>pasa</w:t>
      </w:r>
    </w:p>
    <w:p w14:paraId="18D72325" w14:textId="77777777" w:rsidR="00800AD8" w:rsidRDefault="00800AD8" w:rsidP="00C63549">
      <w:pPr>
        <w:pStyle w:val="InterlineGlossWithTrans"/>
        <w:tabs>
          <w:tab w:val="left" w:pos="533"/>
          <w:tab w:val="left" w:pos="2342"/>
          <w:tab w:val="left" w:pos="2936"/>
          <w:tab w:val="left" w:pos="3440"/>
          <w:tab w:val="left" w:pos="4214"/>
          <w:tab w:val="left" w:pos="4703"/>
          <w:tab w:val="left" w:pos="6362"/>
          <w:tab w:val="left" w:pos="6626"/>
        </w:tabs>
      </w:pPr>
      <w:r>
        <w:tab/>
        <w:t>pa-sa-zua-u</w:t>
      </w:r>
      <w:r>
        <w:tab/>
        <w:t>aken</w:t>
      </w:r>
      <w:r>
        <w:tab/>
        <w:t>ta</w:t>
      </w:r>
      <w:r>
        <w:tab/>
        <w:t>pautez</w:t>
      </w:r>
      <w:r>
        <w:tab/>
        <w:t>nua</w:t>
      </w:r>
      <w:r>
        <w:tab/>
        <w:t>ka-djunang-an</w:t>
      </w:r>
      <w:r>
        <w:tab/>
        <w:t>a</w:t>
      </w:r>
      <w:r w:rsidR="00C63549">
        <w:tab/>
        <w:t>pa-sa</w:t>
      </w:r>
    </w:p>
    <w:p w14:paraId="106C044E" w14:textId="77777777" w:rsidR="00800AD8" w:rsidRDefault="00800AD8" w:rsidP="00C63549">
      <w:pPr>
        <w:pStyle w:val="InterlineTransNoFree"/>
        <w:tabs>
          <w:tab w:val="left" w:pos="2342"/>
          <w:tab w:val="left" w:pos="2936"/>
          <w:tab w:val="left" w:pos="3440"/>
          <w:tab w:val="left" w:pos="4214"/>
          <w:tab w:val="left" w:pos="4703"/>
          <w:tab w:val="left" w:pos="6362"/>
          <w:tab w:val="left" w:pos="6626"/>
        </w:tabs>
        <w:rPr>
          <w:smallCaps/>
        </w:rPr>
      </w:pPr>
      <w:r>
        <w:tab/>
        <w:t>cause-go-that-</w:t>
      </w:r>
      <w:r>
        <w:rPr>
          <w:smallCaps/>
        </w:rPr>
        <w:t>imp</w:t>
      </w:r>
      <w:r>
        <w:tab/>
      </w:r>
      <w:r w:rsidR="000D5EFB" w:rsidRPr="000D5EFB">
        <w:rPr>
          <w:smallCaps/>
        </w:rPr>
        <w:t>f.I</w:t>
      </w:r>
      <w:r>
        <w:tab/>
      </w:r>
      <w:r>
        <w:rPr>
          <w:smallCaps/>
        </w:rPr>
        <w:t>obl</w:t>
      </w:r>
      <w:r>
        <w:tab/>
        <w:t>utmost</w:t>
      </w:r>
      <w:r>
        <w:tab/>
        <w:t>of</w:t>
      </w:r>
      <w:r>
        <w:tab/>
        <w:t>main-earth-</w:t>
      </w:r>
      <w:r>
        <w:rPr>
          <w:smallCaps/>
        </w:rPr>
        <w:t>nom</w:t>
      </w:r>
      <w:r>
        <w:rPr>
          <w:smallCaps/>
        </w:rPr>
        <w:tab/>
        <w:t>c</w:t>
      </w:r>
      <w:r w:rsidR="00C63549">
        <w:tab/>
        <w:t>cause-go</w:t>
      </w:r>
    </w:p>
    <w:p w14:paraId="1AEDF137" w14:textId="77777777" w:rsidR="00800AD8" w:rsidRDefault="00800AD8" w:rsidP="00C63549">
      <w:pPr>
        <w:pStyle w:val="InterlineText"/>
        <w:tabs>
          <w:tab w:val="left" w:pos="533"/>
        </w:tabs>
      </w:pPr>
      <w:r>
        <w:tab/>
        <w:t>kanavanavaî.”</w:t>
      </w:r>
    </w:p>
    <w:p w14:paraId="354B8C65" w14:textId="77777777" w:rsidR="00800AD8" w:rsidRDefault="00800AD8" w:rsidP="00C63549">
      <w:pPr>
        <w:pStyle w:val="InterlineGlossWithTrans"/>
        <w:tabs>
          <w:tab w:val="left" w:pos="533"/>
        </w:tabs>
      </w:pPr>
      <w:r>
        <w:tab/>
        <w:t>ka-nava-navaî</w:t>
      </w:r>
    </w:p>
    <w:p w14:paraId="2E55C81F" w14:textId="77777777" w:rsidR="00800AD8" w:rsidRDefault="00800AD8" w:rsidP="00C63549">
      <w:pPr>
        <w:pStyle w:val="InterlineTrans"/>
        <w:tabs>
          <w:tab w:val="left" w:pos="533"/>
        </w:tabs>
      </w:pPr>
      <w:r>
        <w:tab/>
        <w:t>main-</w:t>
      </w:r>
      <w:r>
        <w:rPr>
          <w:smallCaps/>
        </w:rPr>
        <w:t>red</w:t>
      </w:r>
      <w:r>
        <w:t>-south</w:t>
      </w:r>
    </w:p>
    <w:p w14:paraId="2BEB2767" w14:textId="77777777" w:rsidR="00800AD8" w:rsidRDefault="00800AD8" w:rsidP="00C63549">
      <w:pPr>
        <w:pStyle w:val="InterlineFree-Com"/>
      </w:pPr>
      <w:r>
        <w:t>“Put me at the edge of the land towards the south(-east) (</w:t>
      </w:r>
      <w:r w:rsidR="00C63549" w:rsidRPr="00C63549">
        <w:rPr>
          <w:i/>
        </w:rPr>
        <w:t>or</w:t>
      </w:r>
      <w:r>
        <w:t xml:space="preserve"> Kanavanavaî).”</w:t>
      </w:r>
    </w:p>
    <w:p w14:paraId="77536199" w14:textId="77777777" w:rsidR="00800AD8" w:rsidRDefault="00A8416B" w:rsidP="00C63549">
      <w:pPr>
        <w:pStyle w:val="CommentLastWithHalfSpace"/>
      </w:pPr>
      <w:r>
        <w:t>[</w:t>
      </w:r>
      <w:r w:rsidR="00800AD8" w:rsidRPr="00C63549">
        <w:rPr>
          <w:rStyle w:val="VernacularText"/>
        </w:rPr>
        <w:t>Kanavanavaî</w:t>
      </w:r>
      <w:r w:rsidR="00800AD8">
        <w:t xml:space="preserve"> had a</w:t>
      </w:r>
      <w:r w:rsidR="00C63549">
        <w:t xml:space="preserve"> capital letter as a place name, but</w:t>
      </w:r>
      <w:r w:rsidR="00800AD8">
        <w:t xml:space="preserve"> here it is in lower case</w:t>
      </w:r>
      <w:r w:rsidR="00C63549">
        <w:t>,</w:t>
      </w:r>
      <w:r w:rsidR="00800AD8">
        <w:t xml:space="preserve"> </w:t>
      </w:r>
      <w:r w:rsidR="00C63549">
        <w:t>so is</w:t>
      </w:r>
      <w:r w:rsidR="00800AD8">
        <w:t xml:space="preserve"> glossed</w:t>
      </w:r>
      <w:r w:rsidR="00C63549">
        <w:t>,</w:t>
      </w:r>
      <w:r w:rsidR="00800AD8">
        <w:t xml:space="preserve"> but with note that</w:t>
      </w:r>
      <w:r w:rsidR="00C63549">
        <w:t xml:space="preserve"> possibly it also refers to the proper name of the place]</w:t>
      </w:r>
    </w:p>
    <w:p w14:paraId="54D419D9" w14:textId="77777777" w:rsidR="00800AD8" w:rsidRDefault="008F6BB9" w:rsidP="00B91DDF">
      <w:pPr>
        <w:pStyle w:val="InterlineText"/>
        <w:tabs>
          <w:tab w:val="left" w:pos="533"/>
          <w:tab w:val="left" w:pos="1532"/>
          <w:tab w:val="left" w:pos="2306"/>
          <w:tab w:val="left" w:pos="3500"/>
          <w:tab w:val="left" w:pos="3944"/>
        </w:tabs>
      </w:pPr>
      <w:r w:rsidRPr="003A1D48">
        <w:rPr>
          <w:rStyle w:val="InterlineTextNumChar"/>
        </w:rPr>
        <w:t>104</w:t>
      </w:r>
      <w:r w:rsidR="00800AD8">
        <w:tab/>
        <w:t>matsay</w:t>
      </w:r>
      <w:r w:rsidR="00800AD8">
        <w:tab/>
        <w:t>anga</w:t>
      </w:r>
      <w:r w:rsidR="00800AD8">
        <w:tab/>
        <w:t>makeîang</w:t>
      </w:r>
      <w:r w:rsidR="00800AD8">
        <w:tab/>
        <w:t>ti</w:t>
      </w:r>
      <w:r w:rsidR="00800AD8">
        <w:tab/>
        <w:t>Puîaîuîaîuyan.</w:t>
      </w:r>
    </w:p>
    <w:p w14:paraId="67F08FFE" w14:textId="77777777" w:rsidR="00800AD8" w:rsidRDefault="00800AD8" w:rsidP="00B91DDF">
      <w:pPr>
        <w:pStyle w:val="InterlineGlossWithTrans"/>
        <w:tabs>
          <w:tab w:val="left" w:pos="533"/>
          <w:tab w:val="left" w:pos="1532"/>
          <w:tab w:val="left" w:pos="2306"/>
          <w:tab w:val="left" w:pos="3500"/>
          <w:tab w:val="left" w:pos="3944"/>
        </w:tabs>
      </w:pPr>
      <w:r>
        <w:tab/>
        <w:t>m-patsay</w:t>
      </w:r>
      <w:r>
        <w:tab/>
        <w:t>anga</w:t>
      </w:r>
      <w:r>
        <w:tab/>
        <w:t>ma-keîang</w:t>
      </w:r>
      <w:r>
        <w:tab/>
        <w:t>ti</w:t>
      </w:r>
      <w:r>
        <w:tab/>
        <w:t>Puîaîuîaîuyan</w:t>
      </w:r>
    </w:p>
    <w:p w14:paraId="12D0EE46" w14:textId="77777777" w:rsidR="00800AD8" w:rsidRDefault="00800AD8" w:rsidP="00B91DDF">
      <w:pPr>
        <w:pStyle w:val="InterlineTransNoFree"/>
        <w:tabs>
          <w:tab w:val="left" w:pos="1532"/>
          <w:tab w:val="left" w:pos="2306"/>
          <w:tab w:val="left" w:pos="3500"/>
          <w:tab w:val="left" w:pos="3944"/>
          <w:tab w:val="right" w:pos="8787"/>
        </w:tabs>
      </w:pPr>
      <w:r>
        <w:tab/>
      </w:r>
      <w:r>
        <w:rPr>
          <w:smallCaps/>
        </w:rPr>
        <w:t>af</w:t>
      </w:r>
      <w:r>
        <w:t>-die</w:t>
      </w:r>
      <w:r>
        <w:tab/>
        <w:t>indeed</w:t>
      </w:r>
      <w:r>
        <w:tab/>
      </w:r>
      <w:r>
        <w:rPr>
          <w:smallCaps/>
        </w:rPr>
        <w:t>stat</w:t>
      </w:r>
      <w:r>
        <w:t>-know</w:t>
      </w:r>
      <w:r>
        <w:tab/>
      </w:r>
      <w:r>
        <w:rPr>
          <w:smallCaps/>
        </w:rPr>
        <w:t>f.h</w:t>
      </w:r>
      <w:r>
        <w:tab/>
        <w:t>(name)</w:t>
      </w:r>
      <w:r w:rsidR="00B91DDF">
        <w:tab/>
        <w:t>Puîaîuîaîuyan was known to be dead.</w:t>
      </w:r>
    </w:p>
    <w:p w14:paraId="7451B597" w14:textId="77777777" w:rsidR="00800AD8" w:rsidRDefault="008F6BB9" w:rsidP="00B91DDF">
      <w:pPr>
        <w:pStyle w:val="InterlineText"/>
        <w:tabs>
          <w:tab w:val="left" w:pos="533"/>
          <w:tab w:val="left" w:pos="1217"/>
          <w:tab w:val="left" w:pos="2786"/>
          <w:tab w:val="left" w:pos="3050"/>
          <w:tab w:val="left" w:pos="3794"/>
          <w:tab w:val="left" w:pos="5378"/>
          <w:tab w:val="left" w:pos="5852"/>
          <w:tab w:val="left" w:pos="6296"/>
        </w:tabs>
      </w:pPr>
      <w:r w:rsidRPr="003A1D48">
        <w:rPr>
          <w:rStyle w:val="InterlineTextNumChar"/>
        </w:rPr>
        <w:t>105</w:t>
      </w:r>
      <w:r w:rsidR="00800AD8">
        <w:tab/>
        <w:t>“ari</w:t>
      </w:r>
      <w:r w:rsidR="00800AD8">
        <w:tab/>
        <w:t>kivangavangi</w:t>
      </w:r>
      <w:r w:rsidR="00800AD8">
        <w:tab/>
        <w:t>a</w:t>
      </w:r>
      <w:r w:rsidR="00800AD8">
        <w:tab/>
        <w:t>sema</w:t>
      </w:r>
      <w:r w:rsidR="00800AD8">
        <w:tab/>
        <w:t>Kanavanavaî,”</w:t>
      </w:r>
      <w:r w:rsidR="00800AD8">
        <w:tab/>
        <w:t>aya</w:t>
      </w:r>
      <w:r w:rsidR="00800AD8">
        <w:tab/>
        <w:t>ti</w:t>
      </w:r>
      <w:r w:rsidR="00B91DDF">
        <w:tab/>
        <w:t>Tjukutjuku.</w:t>
      </w:r>
    </w:p>
    <w:p w14:paraId="7DB04A9A" w14:textId="77777777" w:rsidR="00800AD8" w:rsidRDefault="00800AD8" w:rsidP="00B91DDF">
      <w:pPr>
        <w:pStyle w:val="InterlineGlossWithTrans"/>
        <w:tabs>
          <w:tab w:val="left" w:pos="533"/>
          <w:tab w:val="left" w:pos="1217"/>
          <w:tab w:val="left" w:pos="2786"/>
          <w:tab w:val="left" w:pos="3050"/>
          <w:tab w:val="left" w:pos="3794"/>
          <w:tab w:val="left" w:pos="5378"/>
          <w:tab w:val="left" w:pos="5852"/>
          <w:tab w:val="left" w:pos="6296"/>
        </w:tabs>
      </w:pPr>
      <w:r>
        <w:tab/>
        <w:t>ari</w:t>
      </w:r>
      <w:r>
        <w:tab/>
        <w:t>ki-vangavang-i</w:t>
      </w:r>
      <w:r>
        <w:tab/>
        <w:t>a</w:t>
      </w:r>
      <w:r>
        <w:tab/>
        <w:t>em=sa</w:t>
      </w:r>
      <w:r>
        <w:tab/>
        <w:t>Kanavanavaî</w:t>
      </w:r>
      <w:r>
        <w:tab/>
        <w:t>aya</w:t>
      </w:r>
      <w:r>
        <w:tab/>
        <w:t>ti</w:t>
      </w:r>
      <w:r w:rsidR="00B91DDF">
        <w:tab/>
        <w:t>Tjukutjuku</w:t>
      </w:r>
    </w:p>
    <w:p w14:paraId="6F2AF3BF" w14:textId="77777777" w:rsidR="00800AD8" w:rsidRDefault="00800AD8" w:rsidP="00B91DDF">
      <w:pPr>
        <w:pStyle w:val="InterlineTrans"/>
        <w:tabs>
          <w:tab w:val="left" w:pos="533"/>
          <w:tab w:val="left" w:pos="1217"/>
          <w:tab w:val="left" w:pos="2786"/>
          <w:tab w:val="left" w:pos="3050"/>
          <w:tab w:val="left" w:pos="3794"/>
          <w:tab w:val="left" w:pos="5378"/>
          <w:tab w:val="left" w:pos="5852"/>
          <w:tab w:val="left" w:pos="6296"/>
        </w:tabs>
      </w:pPr>
      <w:r>
        <w:tab/>
        <w:t>go.on</w:t>
      </w:r>
      <w:r>
        <w:tab/>
        <w:t>self-play-</w:t>
      </w:r>
      <w:r>
        <w:rPr>
          <w:smallCaps/>
        </w:rPr>
        <w:t>hort</w:t>
      </w:r>
      <w:r>
        <w:rPr>
          <w:smallCaps/>
        </w:rPr>
        <w:tab/>
        <w:t>c</w:t>
      </w:r>
      <w:r>
        <w:rPr>
          <w:smallCaps/>
        </w:rPr>
        <w:tab/>
        <w:t>af</w:t>
      </w:r>
      <w:r>
        <w:t>=go</w:t>
      </w:r>
      <w:r>
        <w:tab/>
        <w:t>(place)</w:t>
      </w:r>
      <w:r>
        <w:tab/>
        <w:t>say</w:t>
      </w:r>
      <w:r>
        <w:tab/>
      </w:r>
      <w:r>
        <w:rPr>
          <w:smallCaps/>
        </w:rPr>
        <w:t>f.h</w:t>
      </w:r>
      <w:r w:rsidR="00B91DDF">
        <w:tab/>
        <w:t>(name)</w:t>
      </w:r>
    </w:p>
    <w:p w14:paraId="5DD5E5B0" w14:textId="77777777" w:rsidR="00800AD8" w:rsidRDefault="00800AD8">
      <w:pPr>
        <w:pStyle w:val="InterlineFree"/>
      </w:pPr>
      <w:r>
        <w:t>“Let’s go to Kanavanavaî,” said Tjukutjuku.</w:t>
      </w:r>
    </w:p>
    <w:p w14:paraId="71D98227" w14:textId="77777777" w:rsidR="00800AD8" w:rsidRDefault="008F6BB9" w:rsidP="00B91DDF">
      <w:pPr>
        <w:pStyle w:val="InterlineText"/>
        <w:tabs>
          <w:tab w:val="left" w:pos="533"/>
          <w:tab w:val="left" w:pos="1187"/>
          <w:tab w:val="left" w:pos="1676"/>
          <w:tab w:val="left" w:pos="2180"/>
          <w:tab w:val="left" w:pos="3824"/>
          <w:tab w:val="left" w:pos="4523"/>
        </w:tabs>
      </w:pPr>
      <w:r w:rsidRPr="003A1D48">
        <w:rPr>
          <w:rStyle w:val="InterlineTextNumChar"/>
        </w:rPr>
        <w:t>106</w:t>
      </w:r>
      <w:r w:rsidR="00800AD8">
        <w:tab/>
        <w:t>tjaîu</w:t>
      </w:r>
      <w:r w:rsidR="00800AD8">
        <w:tab/>
        <w:t>zua</w:t>
      </w:r>
      <w:r w:rsidR="00800AD8">
        <w:tab/>
        <w:t>ta</w:t>
      </w:r>
      <w:r w:rsidR="00800AD8">
        <w:tab/>
        <w:t>tsineveîan</w:t>
      </w:r>
      <w:r w:rsidR="00800AD8">
        <w:tab/>
        <w:t>tjai</w:t>
      </w:r>
      <w:r w:rsidR="00800AD8">
        <w:tab/>
        <w:t>Puîaîuîaîuyan.</w:t>
      </w:r>
    </w:p>
    <w:p w14:paraId="4062FD9E" w14:textId="77777777" w:rsidR="00800AD8" w:rsidRDefault="00800AD8" w:rsidP="00B91DDF">
      <w:pPr>
        <w:pStyle w:val="InterlineGlossWithTrans"/>
        <w:tabs>
          <w:tab w:val="left" w:pos="533"/>
          <w:tab w:val="left" w:pos="1187"/>
          <w:tab w:val="left" w:pos="1676"/>
          <w:tab w:val="left" w:pos="2180"/>
          <w:tab w:val="left" w:pos="3824"/>
          <w:tab w:val="left" w:pos="4523"/>
        </w:tabs>
      </w:pPr>
      <w:r>
        <w:tab/>
        <w:t>tjaîu</w:t>
      </w:r>
      <w:r>
        <w:tab/>
        <w:t>zua</w:t>
      </w:r>
      <w:r>
        <w:tab/>
        <w:t>ta</w:t>
      </w:r>
      <w:r>
        <w:tab/>
        <w:t>in=tseveî-an</w:t>
      </w:r>
      <w:r>
        <w:tab/>
        <w:t>tjai</w:t>
      </w:r>
      <w:r>
        <w:tab/>
        <w:t>Puîaîuîaîuyan</w:t>
      </w:r>
    </w:p>
    <w:p w14:paraId="30A85C28" w14:textId="77777777" w:rsidR="00800AD8" w:rsidRDefault="00800AD8" w:rsidP="00B91DDF">
      <w:pPr>
        <w:pStyle w:val="InterlineTrans"/>
        <w:tabs>
          <w:tab w:val="left" w:pos="533"/>
          <w:tab w:val="left" w:pos="1187"/>
          <w:tab w:val="left" w:pos="1676"/>
          <w:tab w:val="left" w:pos="2180"/>
          <w:tab w:val="left" w:pos="3824"/>
          <w:tab w:val="left" w:pos="4523"/>
        </w:tabs>
      </w:pPr>
      <w:r>
        <w:tab/>
        <w:t>reach</w:t>
      </w:r>
      <w:r>
        <w:tab/>
        <w:t>that</w:t>
      </w:r>
      <w:r>
        <w:tab/>
      </w:r>
      <w:r>
        <w:rPr>
          <w:smallCaps/>
        </w:rPr>
        <w:t>obl</w:t>
      </w:r>
      <w:r>
        <w:tab/>
      </w:r>
      <w:r>
        <w:rPr>
          <w:smallCaps/>
        </w:rPr>
        <w:t>perf</w:t>
      </w:r>
      <w:r>
        <w:t>=bury-</w:t>
      </w:r>
      <w:r>
        <w:rPr>
          <w:smallCaps/>
        </w:rPr>
        <w:t>nom</w:t>
      </w:r>
      <w:r>
        <w:tab/>
      </w:r>
      <w:r>
        <w:rPr>
          <w:smallCaps/>
        </w:rPr>
        <w:t>obl</w:t>
      </w:r>
      <w:r>
        <w:t>.</w:t>
      </w:r>
      <w:r>
        <w:rPr>
          <w:smallCaps/>
        </w:rPr>
        <w:t>h</w:t>
      </w:r>
      <w:r>
        <w:rPr>
          <w:smallCaps/>
        </w:rPr>
        <w:tab/>
      </w:r>
      <w:r>
        <w:t>(name)</w:t>
      </w:r>
    </w:p>
    <w:p w14:paraId="45E4487E" w14:textId="77777777" w:rsidR="00800AD8" w:rsidRDefault="00800AD8">
      <w:pPr>
        <w:pStyle w:val="InterlineFree"/>
      </w:pPr>
      <w:r>
        <w:t>They went to where Puîaîuîaîuyan was buried.</w:t>
      </w:r>
    </w:p>
    <w:p w14:paraId="61BDDB12" w14:textId="77777777" w:rsidR="00800AD8" w:rsidRDefault="008F6BB9" w:rsidP="00B91DDF">
      <w:pPr>
        <w:pStyle w:val="InterlineText"/>
        <w:tabs>
          <w:tab w:val="left" w:pos="533"/>
          <w:tab w:val="left" w:pos="2192"/>
        </w:tabs>
      </w:pPr>
      <w:r w:rsidRPr="003A1D48">
        <w:rPr>
          <w:rStyle w:val="InterlineTextNumChar"/>
        </w:rPr>
        <w:t>107</w:t>
      </w:r>
      <w:r w:rsidR="00800AD8">
        <w:tab/>
        <w:t>“tjaula-i</w:t>
      </w:r>
      <w:r w:rsidR="00800AD8">
        <w:tab/>
        <w:t>aken.</w:t>
      </w:r>
    </w:p>
    <w:p w14:paraId="4B8A1E73" w14:textId="77777777" w:rsidR="00800AD8" w:rsidRDefault="00800AD8" w:rsidP="00B91DDF">
      <w:pPr>
        <w:pStyle w:val="InterlineGlossWithTrans"/>
        <w:tabs>
          <w:tab w:val="left" w:pos="533"/>
          <w:tab w:val="left" w:pos="2192"/>
        </w:tabs>
      </w:pPr>
      <w:r>
        <w:tab/>
        <w:t>tja-ula-i</w:t>
      </w:r>
      <w:r>
        <w:tab/>
        <w:t>aken</w:t>
      </w:r>
    </w:p>
    <w:p w14:paraId="0CBF049C" w14:textId="77777777" w:rsidR="00800AD8" w:rsidRDefault="00800AD8" w:rsidP="00B91DDF">
      <w:pPr>
        <w:pStyle w:val="InterlineTransNoFree"/>
        <w:tabs>
          <w:tab w:val="left" w:pos="2192"/>
          <w:tab w:val="right" w:pos="8787"/>
        </w:tabs>
      </w:pPr>
      <w:r>
        <w:tab/>
        <w:t>more-lack-</w:t>
      </w:r>
      <w:r>
        <w:rPr>
          <w:smallCaps/>
        </w:rPr>
        <w:t>hort</w:t>
      </w:r>
      <w:r>
        <w:tab/>
      </w:r>
      <w:r w:rsidR="000D5EFB" w:rsidRPr="000D5EFB">
        <w:rPr>
          <w:smallCaps/>
        </w:rPr>
        <w:t>f.I</w:t>
      </w:r>
      <w:r w:rsidR="00B91DDF">
        <w:rPr>
          <w:smallCaps/>
        </w:rPr>
        <w:tab/>
      </w:r>
      <w:r w:rsidR="00B91DDF">
        <w:t>“Leave me here.</w:t>
      </w:r>
    </w:p>
    <w:p w14:paraId="17209E8E" w14:textId="77777777" w:rsidR="00800AD8" w:rsidRDefault="008F6BB9" w:rsidP="00B91DDF">
      <w:pPr>
        <w:pStyle w:val="InterlineText"/>
        <w:tabs>
          <w:tab w:val="left" w:pos="533"/>
          <w:tab w:val="left" w:pos="1607"/>
          <w:tab w:val="left" w:pos="2201"/>
          <w:tab w:val="left" w:pos="2960"/>
          <w:tab w:val="left" w:pos="3494"/>
          <w:tab w:val="left" w:pos="3983"/>
          <w:tab w:val="left" w:pos="4952"/>
          <w:tab w:val="left" w:pos="6161"/>
          <w:tab w:val="left" w:pos="6650"/>
          <w:tab w:val="left" w:pos="7289"/>
          <w:tab w:val="left" w:pos="7553"/>
        </w:tabs>
      </w:pPr>
      <w:r w:rsidRPr="003A1D48">
        <w:rPr>
          <w:rStyle w:val="InterlineTextNumChar"/>
        </w:rPr>
        <w:t>108</w:t>
      </w:r>
      <w:r w:rsidR="00800AD8">
        <w:tab/>
        <w:t>kitsungal</w:t>
      </w:r>
      <w:r w:rsidR="00800AD8">
        <w:tab/>
        <w:t>anan</w:t>
      </w:r>
      <w:r w:rsidR="00800AD8">
        <w:tab/>
        <w:t>aken,”</w:t>
      </w:r>
      <w:r w:rsidR="00800AD8">
        <w:tab/>
        <w:t>aya,</w:t>
      </w:r>
      <w:r w:rsidR="00800AD8">
        <w:tab/>
        <w:t>sa</w:t>
      </w:r>
      <w:r w:rsidR="00800AD8">
        <w:tab/>
        <w:t>kisan</w:t>
      </w:r>
      <w:r w:rsidR="00800AD8">
        <w:tab/>
        <w:t>ka÷ia÷i,</w:t>
      </w:r>
      <w:r w:rsidR="00800AD8">
        <w:tab/>
        <w:t>sa</w:t>
      </w:r>
      <w:r w:rsidR="00800AD8">
        <w:tab/>
        <w:t>vaik</w:t>
      </w:r>
      <w:r w:rsidR="00800AD8">
        <w:tab/>
        <w:t>a</w:t>
      </w:r>
      <w:r w:rsidR="00B91DDF">
        <w:tab/>
        <w:t>minlayap</w:t>
      </w:r>
    </w:p>
    <w:p w14:paraId="596F64CF" w14:textId="77777777" w:rsidR="00800AD8" w:rsidRDefault="00800AD8" w:rsidP="00B91DDF">
      <w:pPr>
        <w:pStyle w:val="InterlineGlossWithTrans"/>
        <w:tabs>
          <w:tab w:val="left" w:pos="533"/>
          <w:tab w:val="left" w:pos="1607"/>
          <w:tab w:val="left" w:pos="2201"/>
          <w:tab w:val="left" w:pos="2960"/>
          <w:tab w:val="left" w:pos="3494"/>
          <w:tab w:val="left" w:pos="3983"/>
          <w:tab w:val="left" w:pos="4952"/>
          <w:tab w:val="left" w:pos="6161"/>
          <w:tab w:val="left" w:pos="6650"/>
          <w:tab w:val="left" w:pos="7289"/>
          <w:tab w:val="left" w:pos="7553"/>
        </w:tabs>
      </w:pPr>
      <w:r>
        <w:tab/>
        <w:t>ki-tsungal</w:t>
      </w:r>
      <w:r>
        <w:tab/>
        <w:t>anan</w:t>
      </w:r>
      <w:r>
        <w:tab/>
        <w:t>aken</w:t>
      </w:r>
      <w:r>
        <w:tab/>
        <w:t>aya</w:t>
      </w:r>
      <w:r>
        <w:tab/>
        <w:t>sa</w:t>
      </w:r>
      <w:r>
        <w:tab/>
        <w:t>ki-sane</w:t>
      </w:r>
      <w:r>
        <w:tab/>
        <w:t>ka÷ia÷i</w:t>
      </w:r>
      <w:r>
        <w:tab/>
        <w:t>sa</w:t>
      </w:r>
      <w:r>
        <w:tab/>
        <w:t>vaik</w:t>
      </w:r>
      <w:r>
        <w:tab/>
        <w:t>a</w:t>
      </w:r>
      <w:r w:rsidR="00B91DDF">
        <w:tab/>
        <w:t>min-layap</w:t>
      </w:r>
    </w:p>
    <w:p w14:paraId="217B2E05" w14:textId="77777777" w:rsidR="00800AD8" w:rsidRDefault="00800AD8" w:rsidP="00B91DDF">
      <w:pPr>
        <w:pStyle w:val="InterlineTransNoFree"/>
        <w:tabs>
          <w:tab w:val="left" w:pos="1607"/>
          <w:tab w:val="left" w:pos="2201"/>
          <w:tab w:val="left" w:pos="2960"/>
          <w:tab w:val="left" w:pos="3494"/>
          <w:tab w:val="left" w:pos="3983"/>
          <w:tab w:val="left" w:pos="4952"/>
          <w:tab w:val="left" w:pos="6161"/>
          <w:tab w:val="left" w:pos="6650"/>
          <w:tab w:val="left" w:pos="7289"/>
          <w:tab w:val="left" w:pos="7553"/>
        </w:tabs>
        <w:rPr>
          <w:smallCaps/>
        </w:rPr>
      </w:pPr>
      <w:r>
        <w:tab/>
        <w:t>do-knee</w:t>
      </w:r>
      <w:r>
        <w:tab/>
        <w:t>still</w:t>
      </w:r>
      <w:r>
        <w:tab/>
      </w:r>
      <w:r w:rsidR="000D5EFB" w:rsidRPr="000D5EFB">
        <w:rPr>
          <w:smallCaps/>
        </w:rPr>
        <w:t>f.I</w:t>
      </w:r>
      <w:r>
        <w:tab/>
        <w:t>say</w:t>
      </w:r>
      <w:r>
        <w:tab/>
        <w:t>and</w:t>
      </w:r>
      <w:r>
        <w:tab/>
        <w:t>do-make</w:t>
      </w:r>
      <w:r>
        <w:tab/>
        <w:t>butterfly.sp</w:t>
      </w:r>
      <w:r>
        <w:tab/>
        <w:t>and</w:t>
      </w:r>
      <w:r>
        <w:tab/>
        <w:t>leave</w:t>
      </w:r>
      <w:r>
        <w:rPr>
          <w:smallCaps/>
        </w:rPr>
        <w:tab/>
        <w:t>c</w:t>
      </w:r>
      <w:r w:rsidR="00B91DDF">
        <w:tab/>
      </w:r>
      <w:r w:rsidR="00B91DDF">
        <w:rPr>
          <w:smallCaps/>
        </w:rPr>
        <w:t>af</w:t>
      </w:r>
      <w:r w:rsidR="00B91DDF">
        <w:t>-fly</w:t>
      </w:r>
    </w:p>
    <w:p w14:paraId="0DA140F9" w14:textId="77777777" w:rsidR="00800AD8" w:rsidRDefault="00B91DDF" w:rsidP="00B91DDF">
      <w:pPr>
        <w:pStyle w:val="InterlineText"/>
        <w:tabs>
          <w:tab w:val="left" w:pos="533"/>
          <w:tab w:val="left" w:pos="1262"/>
          <w:tab w:val="left" w:pos="2441"/>
          <w:tab w:val="left" w:pos="3305"/>
        </w:tabs>
      </w:pPr>
      <w:r>
        <w:tab/>
        <w:t>tia</w:t>
      </w:r>
      <w:r>
        <w:tab/>
      </w:r>
      <w:r w:rsidR="00800AD8">
        <w:t>Tjukutjuku</w:t>
      </w:r>
      <w:r w:rsidR="00800AD8">
        <w:tab/>
        <w:t>kati</w:t>
      </w:r>
      <w:r w:rsidR="00800AD8">
        <w:tab/>
        <w:t>Puîaîuîaîuyan.</w:t>
      </w:r>
    </w:p>
    <w:p w14:paraId="7E464B0C" w14:textId="77777777" w:rsidR="00800AD8" w:rsidRDefault="00B91DDF" w:rsidP="00B91DDF">
      <w:pPr>
        <w:pStyle w:val="InterlineGlossWithTrans"/>
        <w:tabs>
          <w:tab w:val="left" w:pos="533"/>
          <w:tab w:val="left" w:pos="1262"/>
          <w:tab w:val="left" w:pos="2441"/>
          <w:tab w:val="left" w:pos="3305"/>
        </w:tabs>
      </w:pPr>
      <w:r>
        <w:tab/>
        <w:t>ti-a</w:t>
      </w:r>
      <w:r>
        <w:tab/>
      </w:r>
      <w:r w:rsidR="00800AD8">
        <w:t>Tjukutjuku</w:t>
      </w:r>
      <w:r w:rsidR="00800AD8">
        <w:tab/>
        <w:t>ka-ti</w:t>
      </w:r>
      <w:r w:rsidR="00800AD8">
        <w:tab/>
        <w:t>Puîaîuîaîuyan</w:t>
      </w:r>
    </w:p>
    <w:p w14:paraId="69BA0D35" w14:textId="77777777" w:rsidR="00800AD8" w:rsidRDefault="00B91DDF" w:rsidP="00B91DDF">
      <w:pPr>
        <w:pStyle w:val="InterlineTrans"/>
        <w:tabs>
          <w:tab w:val="left" w:pos="533"/>
          <w:tab w:val="left" w:pos="1262"/>
          <w:tab w:val="left" w:pos="2441"/>
          <w:tab w:val="left" w:pos="3305"/>
        </w:tabs>
      </w:pPr>
      <w:r>
        <w:tab/>
      </w:r>
      <w:r>
        <w:rPr>
          <w:smallCaps/>
        </w:rPr>
        <w:t>f.h</w:t>
      </w:r>
      <w:r>
        <w:t>-</w:t>
      </w:r>
      <w:r>
        <w:rPr>
          <w:smallCaps/>
        </w:rPr>
        <w:t>pl</w:t>
      </w:r>
      <w:r>
        <w:tab/>
      </w:r>
      <w:r w:rsidR="00800AD8">
        <w:t>(name)</w:t>
      </w:r>
      <w:r w:rsidR="00800AD8">
        <w:tab/>
        <w:t>and-</w:t>
      </w:r>
      <w:r w:rsidR="00800AD8">
        <w:rPr>
          <w:smallCaps/>
        </w:rPr>
        <w:t>f.h</w:t>
      </w:r>
      <w:r w:rsidR="00800AD8">
        <w:tab/>
        <w:t>(name)</w:t>
      </w:r>
    </w:p>
    <w:p w14:paraId="2199A237" w14:textId="77777777" w:rsidR="00800AD8" w:rsidRDefault="00800AD8">
      <w:pPr>
        <w:pStyle w:val="InterlineFree"/>
      </w:pPr>
      <w:r>
        <w:t>I’m going to pay my respects,” she said, and turned into a butterfly. So Tjukutjuku and Puîaîuîaîuyan flew away.</w:t>
      </w:r>
    </w:p>
    <w:p w14:paraId="1DF0EA67" w14:textId="77777777" w:rsidR="00800AD8" w:rsidRDefault="008F6BB9" w:rsidP="00B91DDF">
      <w:pPr>
        <w:pStyle w:val="InterlineText"/>
        <w:tabs>
          <w:tab w:val="left" w:pos="533"/>
          <w:tab w:val="left" w:pos="1022"/>
          <w:tab w:val="left" w:pos="1691"/>
          <w:tab w:val="left" w:pos="2330"/>
          <w:tab w:val="left" w:pos="3104"/>
          <w:tab w:val="left" w:pos="4073"/>
          <w:tab w:val="left" w:pos="4577"/>
          <w:tab w:val="left" w:pos="5396"/>
          <w:tab w:val="left" w:pos="6620"/>
          <w:tab w:val="left" w:pos="7664"/>
        </w:tabs>
      </w:pPr>
      <w:r w:rsidRPr="003A1D48">
        <w:rPr>
          <w:rStyle w:val="InterlineTextNumChar"/>
        </w:rPr>
        <w:t>109</w:t>
      </w:r>
      <w:r w:rsidR="00800AD8">
        <w:tab/>
        <w:t>sa</w:t>
      </w:r>
      <w:r w:rsidR="00800AD8">
        <w:tab/>
        <w:t>manu</w:t>
      </w:r>
      <w:r w:rsidR="00800AD8">
        <w:tab/>
        <w:t>vaik</w:t>
      </w:r>
      <w:r w:rsidR="00800AD8">
        <w:tab/>
        <w:t>anga</w:t>
      </w:r>
      <w:r w:rsidR="00800AD8">
        <w:tab/>
        <w:t>kivadaq</w:t>
      </w:r>
      <w:r w:rsidR="00800AD8">
        <w:tab/>
        <w:t>ta</w:t>
      </w:r>
      <w:r w:rsidR="00800AD8">
        <w:tab/>
        <w:t>qadaw:</w:t>
      </w:r>
      <w:r w:rsidR="00800AD8">
        <w:tab/>
        <w:t>“kemuda</w:t>
      </w:r>
      <w:r w:rsidR="00800AD8">
        <w:tab/>
        <w:t>kana</w:t>
      </w:r>
      <w:r w:rsidR="00B91DDF">
        <w:tab/>
        <w:t>ika</w:t>
      </w:r>
    </w:p>
    <w:p w14:paraId="3E5D43C4" w14:textId="77777777" w:rsidR="00800AD8" w:rsidRDefault="00800AD8" w:rsidP="00B91DDF">
      <w:pPr>
        <w:pStyle w:val="InterlineGlossWithTrans"/>
        <w:tabs>
          <w:tab w:val="left" w:pos="533"/>
          <w:tab w:val="left" w:pos="1022"/>
          <w:tab w:val="left" w:pos="1691"/>
          <w:tab w:val="left" w:pos="2330"/>
          <w:tab w:val="left" w:pos="3104"/>
          <w:tab w:val="left" w:pos="4073"/>
          <w:tab w:val="left" w:pos="4577"/>
          <w:tab w:val="left" w:pos="5396"/>
          <w:tab w:val="left" w:pos="6620"/>
          <w:tab w:val="left" w:pos="7664"/>
        </w:tabs>
      </w:pPr>
      <w:r>
        <w:tab/>
        <w:t>sa</w:t>
      </w:r>
      <w:r>
        <w:tab/>
        <w:t>manu</w:t>
      </w:r>
      <w:r>
        <w:tab/>
        <w:t>vaik</w:t>
      </w:r>
      <w:r>
        <w:tab/>
        <w:t>anga</w:t>
      </w:r>
      <w:r>
        <w:tab/>
        <w:t>ki-vadaq</w:t>
      </w:r>
      <w:r>
        <w:tab/>
        <w:t>ta</w:t>
      </w:r>
      <w:r>
        <w:tab/>
        <w:t>qadaw</w:t>
      </w:r>
      <w:r>
        <w:tab/>
        <w:t>em=kuda</w:t>
      </w:r>
      <w:r>
        <w:tab/>
        <w:t>ka-na</w:t>
      </w:r>
      <w:r w:rsidR="00B91DDF">
        <w:tab/>
        <w:t>ika</w:t>
      </w:r>
    </w:p>
    <w:p w14:paraId="1AFD8195" w14:textId="77777777" w:rsidR="00800AD8" w:rsidRDefault="00800AD8" w:rsidP="00B91DDF">
      <w:pPr>
        <w:pStyle w:val="InterlineTransNoFree"/>
        <w:tabs>
          <w:tab w:val="left" w:pos="1022"/>
          <w:tab w:val="left" w:pos="1691"/>
          <w:tab w:val="left" w:pos="2330"/>
          <w:tab w:val="left" w:pos="3104"/>
          <w:tab w:val="left" w:pos="4073"/>
          <w:tab w:val="left" w:pos="4577"/>
          <w:tab w:val="left" w:pos="5396"/>
          <w:tab w:val="left" w:pos="6620"/>
          <w:tab w:val="left" w:pos="7664"/>
        </w:tabs>
      </w:pPr>
      <w:r>
        <w:tab/>
        <w:t>and</w:t>
      </w:r>
      <w:r>
        <w:tab/>
        <w:t>then</w:t>
      </w:r>
      <w:r>
        <w:tab/>
        <w:t>leave</w:t>
      </w:r>
      <w:r>
        <w:tab/>
        <w:t>indeed</w:t>
      </w:r>
      <w:r>
        <w:tab/>
        <w:t>do-ask</w:t>
      </w:r>
      <w:r>
        <w:tab/>
      </w:r>
      <w:r>
        <w:rPr>
          <w:smallCaps/>
        </w:rPr>
        <w:t>obl</w:t>
      </w:r>
      <w:r>
        <w:tab/>
        <w:t>sun</w:t>
      </w:r>
      <w:r>
        <w:tab/>
      </w:r>
      <w:r>
        <w:rPr>
          <w:smallCaps/>
        </w:rPr>
        <w:t>af</w:t>
      </w:r>
      <w:r>
        <w:t>=do.what</w:t>
      </w:r>
      <w:r>
        <w:tab/>
        <w:t>after-then</w:t>
      </w:r>
      <w:r w:rsidR="00B91DDF">
        <w:tab/>
        <w:t>not</w:t>
      </w:r>
    </w:p>
    <w:p w14:paraId="0A6100A2" w14:textId="77777777" w:rsidR="00800AD8" w:rsidRDefault="00800AD8" w:rsidP="00B91DDF">
      <w:pPr>
        <w:pStyle w:val="InterlineText"/>
        <w:tabs>
          <w:tab w:val="left" w:pos="533"/>
          <w:tab w:val="left" w:pos="1622"/>
          <w:tab w:val="left" w:pos="1886"/>
        </w:tabs>
      </w:pPr>
      <w:r>
        <w:tab/>
        <w:t>men</w:t>
      </w:r>
      <w:r>
        <w:tab/>
        <w:t>a</w:t>
      </w:r>
      <w:r>
        <w:tab/>
        <w:t>puaîak?”</w:t>
      </w:r>
    </w:p>
    <w:p w14:paraId="4661EF9D" w14:textId="77777777" w:rsidR="00800AD8" w:rsidRDefault="00800AD8" w:rsidP="00B91DDF">
      <w:pPr>
        <w:pStyle w:val="InterlineGlossWithTrans"/>
        <w:tabs>
          <w:tab w:val="left" w:pos="533"/>
          <w:tab w:val="left" w:pos="1622"/>
          <w:tab w:val="left" w:pos="1886"/>
        </w:tabs>
      </w:pPr>
      <w:r>
        <w:tab/>
        <w:t>amen</w:t>
      </w:r>
      <w:r>
        <w:tab/>
        <w:t>a</w:t>
      </w:r>
      <w:r>
        <w:tab/>
        <w:t>pu-aîak</w:t>
      </w:r>
    </w:p>
    <w:p w14:paraId="36322CAF" w14:textId="77777777" w:rsidR="00800AD8" w:rsidRDefault="00800AD8" w:rsidP="00B91DDF">
      <w:pPr>
        <w:pStyle w:val="InterlineTrans"/>
        <w:tabs>
          <w:tab w:val="left" w:pos="533"/>
          <w:tab w:val="left" w:pos="1622"/>
          <w:tab w:val="left" w:pos="1886"/>
        </w:tabs>
      </w:pPr>
      <w:r>
        <w:tab/>
      </w:r>
      <w:r>
        <w:rPr>
          <w:smallCaps/>
        </w:rPr>
        <w:t>f.</w:t>
      </w:r>
      <w:r>
        <w:t>we(</w:t>
      </w:r>
      <w:r>
        <w:rPr>
          <w:smallCaps/>
        </w:rPr>
        <w:t>exc</w:t>
      </w:r>
      <w:r>
        <w:t>)</w:t>
      </w:r>
      <w:r>
        <w:rPr>
          <w:smallCaps/>
        </w:rPr>
        <w:tab/>
        <w:t>c</w:t>
      </w:r>
      <w:r>
        <w:rPr>
          <w:smallCaps/>
        </w:rPr>
        <w:tab/>
      </w:r>
      <w:r>
        <w:t>have-child</w:t>
      </w:r>
    </w:p>
    <w:p w14:paraId="3DE8F676" w14:textId="77777777" w:rsidR="00800AD8" w:rsidRDefault="00800AD8">
      <w:pPr>
        <w:pStyle w:val="InterlineFree"/>
      </w:pPr>
      <w:r>
        <w:t>And so they went to ask the sun: “Why can’t we have children?”</w:t>
      </w:r>
    </w:p>
    <w:p w14:paraId="2D43F23F" w14:textId="77777777" w:rsidR="00800AD8" w:rsidRDefault="008F6BB9" w:rsidP="00B91DDF">
      <w:pPr>
        <w:pStyle w:val="InterlineText"/>
        <w:tabs>
          <w:tab w:val="left" w:pos="533"/>
          <w:tab w:val="left" w:pos="1682"/>
          <w:tab w:val="left" w:pos="2186"/>
          <w:tab w:val="left" w:pos="2900"/>
          <w:tab w:val="left" w:pos="3479"/>
          <w:tab w:val="left" w:pos="3968"/>
          <w:tab w:val="left" w:pos="4592"/>
          <w:tab w:val="left" w:pos="5996"/>
          <w:tab w:val="left" w:pos="6770"/>
          <w:tab w:val="left" w:pos="7034"/>
          <w:tab w:val="left" w:pos="7853"/>
        </w:tabs>
      </w:pPr>
      <w:r w:rsidRPr="003A1D48">
        <w:rPr>
          <w:rStyle w:val="InterlineTextNumChar"/>
        </w:rPr>
        <w:t>110</w:t>
      </w:r>
      <w:r w:rsidR="00800AD8">
        <w:tab/>
        <w:t>pavay</w:t>
      </w:r>
      <w:r w:rsidR="00800AD8">
        <w:tab/>
        <w:t>tu</w:t>
      </w:r>
      <w:r w:rsidR="00B91DDF">
        <w:tab/>
        <w:t>tjara</w:t>
      </w:r>
      <w:r w:rsidR="00B91DDF">
        <w:tab/>
        <w:t>mau</w:t>
      </w:r>
      <w:r w:rsidR="00B91DDF">
        <w:tab/>
        <w:t>ita</w:t>
      </w:r>
      <w:r w:rsidR="00B91DDF">
        <w:tab/>
        <w:t>nia</w:t>
      </w:r>
      <w:r w:rsidR="00B91DDF">
        <w:tab/>
        <w:t>sialangan</w:t>
      </w:r>
      <w:r w:rsidR="00B91DDF">
        <w:tab/>
        <w:t>anga</w:t>
      </w:r>
      <w:r w:rsidR="00B91DDF">
        <w:tab/>
        <w:t>a</w:t>
      </w:r>
      <w:r w:rsidR="00B91DDF">
        <w:tab/>
        <w:t>qadaw,</w:t>
      </w:r>
      <w:r w:rsidR="00B91DDF">
        <w:tab/>
        <w:t>sa</w:t>
      </w:r>
    </w:p>
    <w:p w14:paraId="22B12B83" w14:textId="77777777" w:rsidR="00800AD8" w:rsidRDefault="00800AD8" w:rsidP="00B91DDF">
      <w:pPr>
        <w:pStyle w:val="InterlineGlossWithTrans"/>
        <w:tabs>
          <w:tab w:val="left" w:pos="533"/>
          <w:tab w:val="left" w:pos="1682"/>
          <w:tab w:val="left" w:pos="2186"/>
          <w:tab w:val="left" w:pos="2900"/>
          <w:tab w:val="left" w:pos="3479"/>
          <w:tab w:val="left" w:pos="3968"/>
          <w:tab w:val="left" w:pos="4592"/>
          <w:tab w:val="left" w:pos="5996"/>
          <w:tab w:val="left" w:pos="6770"/>
          <w:tab w:val="left" w:pos="7034"/>
          <w:tab w:val="left" w:pos="7853"/>
        </w:tabs>
      </w:pPr>
      <w:r>
        <w:tab/>
        <w:t>pa-vay</w:t>
      </w:r>
      <w:r>
        <w:tab/>
        <w:t>tu</w:t>
      </w:r>
      <w:r w:rsidR="00B91DDF">
        <w:tab/>
        <w:t>tjara</w:t>
      </w:r>
      <w:r w:rsidR="00B91DDF">
        <w:tab/>
        <w:t>mau</w:t>
      </w:r>
      <w:r w:rsidR="00B91DDF">
        <w:tab/>
        <w:t>ita</w:t>
      </w:r>
      <w:r w:rsidR="00B91DDF">
        <w:tab/>
        <w:t>ni-a</w:t>
      </w:r>
      <w:r w:rsidR="00B91DDF">
        <w:tab/>
        <w:t>si-alang-an</w:t>
      </w:r>
      <w:r w:rsidR="00B91DDF">
        <w:tab/>
        <w:t>anga</w:t>
      </w:r>
      <w:r w:rsidR="00B91DDF">
        <w:tab/>
        <w:t>a</w:t>
      </w:r>
      <w:r w:rsidR="00B91DDF">
        <w:tab/>
        <w:t>qadaw</w:t>
      </w:r>
      <w:r w:rsidR="00B91DDF">
        <w:tab/>
        <w:t>sa</w:t>
      </w:r>
    </w:p>
    <w:p w14:paraId="01DF0527" w14:textId="77777777" w:rsidR="00800AD8" w:rsidRDefault="00800AD8" w:rsidP="00B91DDF">
      <w:pPr>
        <w:pStyle w:val="InterlineTransNoFree"/>
        <w:tabs>
          <w:tab w:val="left" w:pos="1682"/>
          <w:tab w:val="left" w:pos="2186"/>
          <w:tab w:val="left" w:pos="2900"/>
          <w:tab w:val="left" w:pos="3479"/>
          <w:tab w:val="left" w:pos="3968"/>
          <w:tab w:val="left" w:pos="4592"/>
          <w:tab w:val="left" w:pos="5996"/>
          <w:tab w:val="left" w:pos="6770"/>
          <w:tab w:val="left" w:pos="7034"/>
          <w:tab w:val="left" w:pos="7853"/>
        </w:tabs>
      </w:pPr>
      <w:r>
        <w:tab/>
        <w:t>cause-give</w:t>
      </w:r>
      <w:r>
        <w:tab/>
      </w:r>
      <w:r>
        <w:rPr>
          <w:smallCaps/>
        </w:rPr>
        <w:t>obl</w:t>
      </w:r>
      <w:r w:rsidR="00B91DDF">
        <w:tab/>
        <w:t>surely</w:t>
      </w:r>
      <w:r w:rsidR="00B91DDF">
        <w:tab/>
      </w:r>
      <w:r w:rsidR="00B91DDF">
        <w:rPr>
          <w:smallCaps/>
        </w:rPr>
        <w:t>num</w:t>
      </w:r>
      <w:r w:rsidR="00B91DDF">
        <w:tab/>
        <w:t>one</w:t>
      </w:r>
      <w:r w:rsidR="00B91DDF">
        <w:tab/>
        <w:t>of-</w:t>
      </w:r>
      <w:r w:rsidR="00B91DDF">
        <w:rPr>
          <w:smallCaps/>
        </w:rPr>
        <w:t>pl</w:t>
      </w:r>
      <w:r w:rsidR="00B91DDF">
        <w:tab/>
      </w:r>
      <w:r w:rsidR="00B91DDF">
        <w:rPr>
          <w:smallCaps/>
        </w:rPr>
        <w:t>if</w:t>
      </w:r>
      <w:r w:rsidR="00B91DDF">
        <w:t>-make-</w:t>
      </w:r>
      <w:r w:rsidR="00B91DDF">
        <w:rPr>
          <w:smallCaps/>
        </w:rPr>
        <w:t>nom</w:t>
      </w:r>
      <w:r w:rsidR="00B91DDF">
        <w:tab/>
        <w:t>indeed</w:t>
      </w:r>
      <w:r w:rsidR="00B91DDF">
        <w:rPr>
          <w:smallCaps/>
        </w:rPr>
        <w:tab/>
        <w:t>c</w:t>
      </w:r>
      <w:r w:rsidR="00B91DDF">
        <w:rPr>
          <w:smallCaps/>
        </w:rPr>
        <w:tab/>
      </w:r>
      <w:r w:rsidR="00B91DDF">
        <w:t>sun</w:t>
      </w:r>
      <w:r w:rsidR="00B91DDF">
        <w:tab/>
        <w:t>and</w:t>
      </w:r>
    </w:p>
    <w:p w14:paraId="63D5645C" w14:textId="77777777" w:rsidR="00800AD8" w:rsidRDefault="00800AD8" w:rsidP="00B91DDF">
      <w:pPr>
        <w:pStyle w:val="InterlineText"/>
        <w:tabs>
          <w:tab w:val="left" w:pos="533"/>
          <w:tab w:val="left" w:pos="1667"/>
          <w:tab w:val="left" w:pos="2366"/>
        </w:tabs>
      </w:pPr>
      <w:r>
        <w:tab/>
        <w:t>puaîak</w:t>
      </w:r>
      <w:r>
        <w:tab/>
        <w:t>tjai</w:t>
      </w:r>
      <w:r>
        <w:tab/>
        <w:t>Kuîeîuîeîu.</w:t>
      </w:r>
    </w:p>
    <w:p w14:paraId="0C780A4C" w14:textId="77777777" w:rsidR="00800AD8" w:rsidRDefault="00800AD8" w:rsidP="00B91DDF">
      <w:pPr>
        <w:pStyle w:val="InterlineGlossWithTrans"/>
        <w:tabs>
          <w:tab w:val="left" w:pos="533"/>
          <w:tab w:val="left" w:pos="1667"/>
          <w:tab w:val="left" w:pos="2366"/>
        </w:tabs>
      </w:pPr>
      <w:r>
        <w:tab/>
        <w:t>pu-aîak</w:t>
      </w:r>
      <w:r>
        <w:tab/>
        <w:t>tjai</w:t>
      </w:r>
      <w:r>
        <w:tab/>
        <w:t>Kuîeîuîeîu</w:t>
      </w:r>
    </w:p>
    <w:p w14:paraId="742FCD2A" w14:textId="77777777" w:rsidR="00800AD8" w:rsidRDefault="00800AD8" w:rsidP="00B91DDF">
      <w:pPr>
        <w:pStyle w:val="InterlineTrans"/>
        <w:tabs>
          <w:tab w:val="left" w:pos="533"/>
          <w:tab w:val="left" w:pos="1667"/>
          <w:tab w:val="left" w:pos="2366"/>
        </w:tabs>
      </w:pPr>
      <w:r>
        <w:tab/>
        <w:t>have-child</w:t>
      </w:r>
      <w:r>
        <w:tab/>
      </w:r>
      <w:r>
        <w:rPr>
          <w:smallCaps/>
        </w:rPr>
        <w:t>obl</w:t>
      </w:r>
      <w:r>
        <w:t>.</w:t>
      </w:r>
      <w:r>
        <w:rPr>
          <w:smallCaps/>
        </w:rPr>
        <w:t>h</w:t>
      </w:r>
      <w:r>
        <w:rPr>
          <w:smallCaps/>
        </w:rPr>
        <w:tab/>
      </w:r>
      <w:r>
        <w:t>(name)</w:t>
      </w:r>
    </w:p>
    <w:p w14:paraId="68DEB001" w14:textId="77777777" w:rsidR="00800AD8" w:rsidRDefault="00800AD8" w:rsidP="00B91DDF">
      <w:pPr>
        <w:pStyle w:val="InterlineFree"/>
      </w:pPr>
      <w:r>
        <w:t>The sun gave each of them one source of life, and they had a child called Kuîeîuîeîu.</w:t>
      </w:r>
    </w:p>
    <w:p w14:paraId="4212F7FF" w14:textId="77777777" w:rsidR="00800AD8" w:rsidRDefault="008F6BB9" w:rsidP="00B91DDF">
      <w:pPr>
        <w:pStyle w:val="InterlineText"/>
        <w:tabs>
          <w:tab w:val="left" w:pos="533"/>
          <w:tab w:val="left" w:pos="1277"/>
          <w:tab w:val="left" w:pos="2996"/>
          <w:tab w:val="left" w:pos="3680"/>
          <w:tab w:val="left" w:pos="4124"/>
          <w:tab w:val="left" w:pos="5483"/>
          <w:tab w:val="left" w:pos="6122"/>
          <w:tab w:val="left" w:pos="6386"/>
          <w:tab w:val="left" w:pos="7130"/>
        </w:tabs>
      </w:pPr>
      <w:r w:rsidRPr="003A1D48">
        <w:rPr>
          <w:rStyle w:val="InterlineTextNumChar"/>
        </w:rPr>
        <w:lastRenderedPageBreak/>
        <w:t>111</w:t>
      </w:r>
      <w:r w:rsidR="00800AD8">
        <w:tab/>
        <w:t>sema</w:t>
      </w:r>
      <w:r w:rsidR="00800AD8">
        <w:tab/>
        <w:t>katsauan</w:t>
      </w:r>
      <w:r w:rsidR="00800AD8">
        <w:tab/>
        <w:t>aza</w:t>
      </w:r>
      <w:r w:rsidR="00800AD8">
        <w:tab/>
        <w:t>ti</w:t>
      </w:r>
      <w:r w:rsidR="00800AD8">
        <w:tab/>
        <w:t>Kuîeîuîeîu;</w:t>
      </w:r>
      <w:r w:rsidR="00800AD8">
        <w:tab/>
        <w:t>vaik</w:t>
      </w:r>
      <w:r w:rsidR="00800AD8">
        <w:tab/>
        <w:t>a</w:t>
      </w:r>
      <w:r w:rsidR="00800AD8">
        <w:tab/>
        <w:t>sema</w:t>
      </w:r>
      <w:r w:rsidR="00B91DDF">
        <w:tab/>
        <w:t>Makazayazaya</w:t>
      </w:r>
      <w:r w:rsidR="00B91DDF" w:rsidRPr="00B91DDF">
        <w:t>,</w:t>
      </w:r>
    </w:p>
    <w:p w14:paraId="6CC0BF1C" w14:textId="77777777" w:rsidR="00800AD8" w:rsidRDefault="00800AD8" w:rsidP="00B91DDF">
      <w:pPr>
        <w:pStyle w:val="InterlineGlossWithTrans"/>
        <w:tabs>
          <w:tab w:val="left" w:pos="533"/>
          <w:tab w:val="left" w:pos="1277"/>
          <w:tab w:val="left" w:pos="2996"/>
          <w:tab w:val="left" w:pos="3680"/>
          <w:tab w:val="left" w:pos="4124"/>
          <w:tab w:val="left" w:pos="5483"/>
          <w:tab w:val="left" w:pos="6122"/>
          <w:tab w:val="left" w:pos="6386"/>
          <w:tab w:val="left" w:pos="7130"/>
        </w:tabs>
      </w:pPr>
      <w:r>
        <w:tab/>
        <w:t>em=sa</w:t>
      </w:r>
      <w:r>
        <w:tab/>
        <w:t>ka-tsau-an</w:t>
      </w:r>
      <w:r>
        <w:tab/>
        <w:t>a-zua</w:t>
      </w:r>
      <w:r>
        <w:tab/>
        <w:t>ti</w:t>
      </w:r>
      <w:r>
        <w:tab/>
        <w:t>Kuîeîuîeîu</w:t>
      </w:r>
      <w:r>
        <w:tab/>
        <w:t>vaik</w:t>
      </w:r>
      <w:r>
        <w:tab/>
        <w:t>a</w:t>
      </w:r>
      <w:r>
        <w:tab/>
        <w:t>em=sa</w:t>
      </w:r>
      <w:r w:rsidR="00B91DDF">
        <w:tab/>
        <w:t>Makazayazaya</w:t>
      </w:r>
    </w:p>
    <w:p w14:paraId="39708E55" w14:textId="77777777" w:rsidR="00800AD8" w:rsidRDefault="00800AD8" w:rsidP="00B91DDF">
      <w:pPr>
        <w:pStyle w:val="InterlineTransNoFree"/>
        <w:tabs>
          <w:tab w:val="left" w:pos="1277"/>
          <w:tab w:val="left" w:pos="2996"/>
          <w:tab w:val="left" w:pos="3680"/>
          <w:tab w:val="left" w:pos="4124"/>
          <w:tab w:val="left" w:pos="5483"/>
          <w:tab w:val="left" w:pos="6122"/>
          <w:tab w:val="left" w:pos="6386"/>
          <w:tab w:val="left" w:pos="7130"/>
        </w:tabs>
      </w:pPr>
      <w:r>
        <w:tab/>
      </w:r>
      <w:r>
        <w:rPr>
          <w:smallCaps/>
        </w:rPr>
        <w:t>af</w:t>
      </w:r>
      <w:r>
        <w:t>=go</w:t>
      </w:r>
      <w:r>
        <w:tab/>
        <w:t>main-being-</w:t>
      </w:r>
      <w:r>
        <w:rPr>
          <w:smallCaps/>
        </w:rPr>
        <w:t>nom</w:t>
      </w:r>
      <w:r>
        <w:tab/>
      </w:r>
      <w:r>
        <w:rPr>
          <w:smallCaps/>
        </w:rPr>
        <w:t>c-</w:t>
      </w:r>
      <w:r>
        <w:t>that</w:t>
      </w:r>
      <w:r>
        <w:tab/>
      </w:r>
      <w:r>
        <w:rPr>
          <w:smallCaps/>
        </w:rPr>
        <w:t>f.h</w:t>
      </w:r>
      <w:r>
        <w:tab/>
        <w:t>(name)</w:t>
      </w:r>
      <w:r>
        <w:tab/>
        <w:t>leave</w:t>
      </w:r>
      <w:r>
        <w:rPr>
          <w:smallCaps/>
        </w:rPr>
        <w:tab/>
        <w:t>c</w:t>
      </w:r>
      <w:r>
        <w:rPr>
          <w:smallCaps/>
        </w:rPr>
        <w:tab/>
        <w:t>af</w:t>
      </w:r>
      <w:r>
        <w:t>=go</w:t>
      </w:r>
      <w:r w:rsidR="00B91DDF">
        <w:tab/>
        <w:t>(place)</w:t>
      </w:r>
    </w:p>
    <w:p w14:paraId="2E1121C8" w14:textId="77777777" w:rsidR="00800AD8" w:rsidRDefault="00800AD8" w:rsidP="00E158CB">
      <w:pPr>
        <w:pStyle w:val="InterlineText"/>
        <w:tabs>
          <w:tab w:val="left" w:pos="533"/>
          <w:tab w:val="left" w:pos="1022"/>
          <w:tab w:val="left" w:pos="2531"/>
          <w:tab w:val="left" w:pos="2795"/>
          <w:tab w:val="left" w:pos="5804"/>
          <w:tab w:val="left" w:pos="6308"/>
          <w:tab w:val="left" w:pos="8027"/>
        </w:tabs>
      </w:pPr>
      <w:r>
        <w:tab/>
        <w:t>sa</w:t>
      </w:r>
      <w:r>
        <w:tab/>
        <w:t>penaîipaîi</w:t>
      </w:r>
      <w:r>
        <w:tab/>
        <w:t>a</w:t>
      </w:r>
      <w:r>
        <w:tab/>
        <w:t>sinipapipuîuan</w:t>
      </w:r>
      <w:r>
        <w:tab/>
        <w:t>ta</w:t>
      </w:r>
      <w:r w:rsidR="00B91DDF">
        <w:tab/>
        <w:t>anemaneman</w:t>
      </w:r>
      <w:r w:rsidR="00E158CB">
        <w:tab/>
        <w:t>anga.</w:t>
      </w:r>
    </w:p>
    <w:p w14:paraId="6249B365" w14:textId="77777777" w:rsidR="00800AD8" w:rsidRDefault="00800AD8" w:rsidP="00E158CB">
      <w:pPr>
        <w:pStyle w:val="InterlineGlossWithTrans"/>
        <w:tabs>
          <w:tab w:val="left" w:pos="533"/>
          <w:tab w:val="left" w:pos="1022"/>
          <w:tab w:val="left" w:pos="2531"/>
          <w:tab w:val="left" w:pos="2795"/>
          <w:tab w:val="left" w:pos="5804"/>
          <w:tab w:val="left" w:pos="6308"/>
          <w:tab w:val="left" w:pos="8027"/>
        </w:tabs>
      </w:pPr>
      <w:r>
        <w:tab/>
        <w:t>sa</w:t>
      </w:r>
      <w:r>
        <w:tab/>
        <w:t>en=paîi-paîi</w:t>
      </w:r>
      <w:r>
        <w:tab/>
        <w:t>a</w:t>
      </w:r>
      <w:r>
        <w:tab/>
        <w:t>in=si-pa-pi-puîu-an</w:t>
      </w:r>
      <w:r>
        <w:tab/>
        <w:t>ta</w:t>
      </w:r>
      <w:r w:rsidR="00B91DDF">
        <w:tab/>
        <w:t>a-nema-nema-an</w:t>
      </w:r>
      <w:r w:rsidR="00E158CB">
        <w:tab/>
        <w:t>anga</w:t>
      </w:r>
    </w:p>
    <w:p w14:paraId="40741D4E" w14:textId="77777777" w:rsidR="00800AD8" w:rsidRDefault="00800AD8" w:rsidP="00E158CB">
      <w:pPr>
        <w:pStyle w:val="InterlineTrans"/>
        <w:tabs>
          <w:tab w:val="left" w:pos="533"/>
          <w:tab w:val="left" w:pos="1022"/>
          <w:tab w:val="left" w:pos="2531"/>
          <w:tab w:val="left" w:pos="2795"/>
          <w:tab w:val="left" w:pos="5804"/>
          <w:tab w:val="left" w:pos="6308"/>
          <w:tab w:val="left" w:pos="8027"/>
        </w:tabs>
      </w:pPr>
      <w:r>
        <w:tab/>
        <w:t>and</w:t>
      </w:r>
      <w:r>
        <w:tab/>
      </w:r>
      <w:r>
        <w:rPr>
          <w:smallCaps/>
        </w:rPr>
        <w:t>af</w:t>
      </w:r>
      <w:r>
        <w:t>=</w:t>
      </w:r>
      <w:r>
        <w:rPr>
          <w:smallCaps/>
        </w:rPr>
        <w:t>red</w:t>
      </w:r>
      <w:r>
        <w:t>-magic</w:t>
      </w:r>
      <w:r>
        <w:rPr>
          <w:smallCaps/>
        </w:rPr>
        <w:tab/>
        <w:t>c</w:t>
      </w:r>
      <w:r>
        <w:rPr>
          <w:smallCaps/>
        </w:rPr>
        <w:tab/>
        <w:t>perf</w:t>
      </w:r>
      <w:r>
        <w:t>=</w:t>
      </w:r>
      <w:r>
        <w:rPr>
          <w:smallCaps/>
        </w:rPr>
        <w:t>if</w:t>
      </w:r>
      <w:r>
        <w:t>-cause-put-deficit-</w:t>
      </w:r>
      <w:r>
        <w:rPr>
          <w:smallCaps/>
        </w:rPr>
        <w:t>nom</w:t>
      </w:r>
      <w:r>
        <w:tab/>
      </w:r>
      <w:r>
        <w:rPr>
          <w:smallCaps/>
        </w:rPr>
        <w:t>obl</w:t>
      </w:r>
      <w:r w:rsidR="00B91DDF">
        <w:tab/>
        <w:t>?-</w:t>
      </w:r>
      <w:r w:rsidR="00B91DDF">
        <w:rPr>
          <w:smallCaps/>
        </w:rPr>
        <w:t>red</w:t>
      </w:r>
      <w:r w:rsidR="00B91DDF">
        <w:t>-what-</w:t>
      </w:r>
      <w:r w:rsidR="00B91DDF">
        <w:rPr>
          <w:smallCaps/>
        </w:rPr>
        <w:t>nom</w:t>
      </w:r>
      <w:r w:rsidR="00E158CB">
        <w:tab/>
        <w:t>indeed</w:t>
      </w:r>
    </w:p>
    <w:p w14:paraId="41951D97" w14:textId="77777777" w:rsidR="00800AD8" w:rsidRDefault="00800AD8">
      <w:pPr>
        <w:pStyle w:val="InterlineFree"/>
      </w:pPr>
      <w:r>
        <w:t>This Kuîeîuîeîu came into the world, and went to Makazayazaya, and (magically) destroyed all the signs of mourning.</w:t>
      </w:r>
    </w:p>
    <w:p w14:paraId="109D050C" w14:textId="77777777" w:rsidR="00800AD8" w:rsidRDefault="008F6BB9" w:rsidP="00E158CB">
      <w:pPr>
        <w:pStyle w:val="InterlineText"/>
        <w:tabs>
          <w:tab w:val="left" w:pos="533"/>
          <w:tab w:val="left" w:pos="1262"/>
        </w:tabs>
      </w:pPr>
      <w:r w:rsidRPr="003A1D48">
        <w:rPr>
          <w:rStyle w:val="InterlineTextNumChar"/>
        </w:rPr>
        <w:t>112</w:t>
      </w:r>
      <w:r w:rsidR="00800AD8">
        <w:tab/>
        <w:t>“tima</w:t>
      </w:r>
      <w:r w:rsidR="00800AD8">
        <w:tab/>
        <w:t>tsu?</w:t>
      </w:r>
    </w:p>
    <w:p w14:paraId="72D75301" w14:textId="77777777" w:rsidR="00800AD8" w:rsidRDefault="00800AD8" w:rsidP="00E158CB">
      <w:pPr>
        <w:pStyle w:val="InterlineGlossWithTrans"/>
        <w:tabs>
          <w:tab w:val="left" w:pos="533"/>
          <w:tab w:val="left" w:pos="1262"/>
        </w:tabs>
      </w:pPr>
      <w:r>
        <w:tab/>
        <w:t>ti-ima</w:t>
      </w:r>
      <w:r>
        <w:tab/>
        <w:t>tsu</w:t>
      </w:r>
    </w:p>
    <w:p w14:paraId="49984FAA" w14:textId="77777777" w:rsidR="00800AD8" w:rsidRDefault="00800AD8" w:rsidP="00E158CB">
      <w:pPr>
        <w:pStyle w:val="InterlineTransNoFree"/>
        <w:tabs>
          <w:tab w:val="left" w:pos="1262"/>
          <w:tab w:val="right" w:pos="8787"/>
        </w:tabs>
      </w:pPr>
      <w:r>
        <w:tab/>
      </w:r>
      <w:r>
        <w:rPr>
          <w:smallCaps/>
        </w:rPr>
        <w:t>f-</w:t>
      </w:r>
      <w:r>
        <w:t>who</w:t>
      </w:r>
      <w:r>
        <w:tab/>
        <w:t>this</w:t>
      </w:r>
      <w:r w:rsidR="00E158CB">
        <w:tab/>
        <w:t>“Who is this?</w:t>
      </w:r>
    </w:p>
    <w:p w14:paraId="733501CC" w14:textId="77777777" w:rsidR="00800AD8" w:rsidRDefault="008F6BB9" w:rsidP="00E158CB">
      <w:pPr>
        <w:pStyle w:val="InterlineText"/>
        <w:tabs>
          <w:tab w:val="left" w:pos="533"/>
          <w:tab w:val="left" w:pos="2117"/>
          <w:tab w:val="left" w:pos="2591"/>
          <w:tab w:val="left" w:pos="2975"/>
        </w:tabs>
      </w:pPr>
      <w:r w:rsidRPr="003A1D48">
        <w:rPr>
          <w:rStyle w:val="InterlineTextNumChar"/>
        </w:rPr>
        <w:t>113</w:t>
      </w:r>
      <w:r w:rsidR="00800AD8">
        <w:tab/>
        <w:t>kemasinu</w:t>
      </w:r>
      <w:r w:rsidR="00800AD8">
        <w:tab/>
        <w:t>tsu</w:t>
      </w:r>
      <w:r w:rsidR="00800AD8">
        <w:tab/>
        <w:t>nu</w:t>
      </w:r>
      <w:r w:rsidR="00800AD8">
        <w:tab/>
        <w:t>qaîan?</w:t>
      </w:r>
    </w:p>
    <w:p w14:paraId="5392F588" w14:textId="77777777" w:rsidR="00800AD8" w:rsidRDefault="00800AD8" w:rsidP="00E158CB">
      <w:pPr>
        <w:pStyle w:val="InterlineGlossWithTrans"/>
        <w:tabs>
          <w:tab w:val="left" w:pos="533"/>
          <w:tab w:val="left" w:pos="2117"/>
          <w:tab w:val="left" w:pos="2591"/>
          <w:tab w:val="left" w:pos="2975"/>
        </w:tabs>
      </w:pPr>
      <w:r>
        <w:tab/>
        <w:t>em=kasi-inu</w:t>
      </w:r>
      <w:r>
        <w:tab/>
        <w:t>tsu</w:t>
      </w:r>
      <w:r>
        <w:tab/>
        <w:t>nu</w:t>
      </w:r>
      <w:r>
        <w:tab/>
        <w:t>qaîa-an</w:t>
      </w:r>
    </w:p>
    <w:p w14:paraId="47E23726" w14:textId="77777777" w:rsidR="00800AD8" w:rsidRDefault="00800AD8" w:rsidP="00E158CB">
      <w:pPr>
        <w:pStyle w:val="InterlineTransNoFree"/>
        <w:tabs>
          <w:tab w:val="left" w:pos="2117"/>
          <w:tab w:val="left" w:pos="2591"/>
          <w:tab w:val="left" w:pos="2975"/>
          <w:tab w:val="right" w:pos="8787"/>
        </w:tabs>
      </w:pPr>
      <w:r>
        <w:tab/>
      </w:r>
      <w:r>
        <w:rPr>
          <w:smallCaps/>
        </w:rPr>
        <w:t>af</w:t>
      </w:r>
      <w:r>
        <w:t>=from-where</w:t>
      </w:r>
      <w:r>
        <w:tab/>
        <w:t>this</w:t>
      </w:r>
      <w:r>
        <w:tab/>
        <w:t>of</w:t>
      </w:r>
      <w:r>
        <w:tab/>
        <w:t>outsider-</w:t>
      </w:r>
      <w:r>
        <w:rPr>
          <w:smallCaps/>
        </w:rPr>
        <w:t>nom</w:t>
      </w:r>
      <w:r w:rsidR="00E158CB">
        <w:rPr>
          <w:smallCaps/>
        </w:rPr>
        <w:tab/>
      </w:r>
      <w:r w:rsidR="00E158CB">
        <w:t>What village does he come from?</w:t>
      </w:r>
    </w:p>
    <w:p w14:paraId="4C6A975A" w14:textId="77777777" w:rsidR="00800AD8" w:rsidRDefault="008F6BB9" w:rsidP="00E158CB">
      <w:pPr>
        <w:pStyle w:val="InterlineText"/>
        <w:tabs>
          <w:tab w:val="left" w:pos="533"/>
          <w:tab w:val="left" w:pos="1397"/>
          <w:tab w:val="left" w:pos="2576"/>
        </w:tabs>
      </w:pPr>
      <w:r w:rsidRPr="003A1D48">
        <w:rPr>
          <w:rStyle w:val="InterlineTextNumChar"/>
        </w:rPr>
        <w:t>114</w:t>
      </w:r>
      <w:r w:rsidR="00800AD8">
        <w:tab/>
        <w:t>tja</w:t>
      </w:r>
      <w:r w:rsidR="00800AD8">
        <w:tab/>
        <w:t>djameqaw</w:t>
      </w:r>
      <w:r w:rsidR="00800AD8">
        <w:tab/>
        <w:t>sakamaya.”</w:t>
      </w:r>
    </w:p>
    <w:p w14:paraId="303D3CC6" w14:textId="77777777" w:rsidR="00800AD8" w:rsidRDefault="00800AD8" w:rsidP="00E158CB">
      <w:pPr>
        <w:pStyle w:val="InterlineGlossWithTrans"/>
        <w:tabs>
          <w:tab w:val="left" w:pos="533"/>
          <w:tab w:val="left" w:pos="1397"/>
          <w:tab w:val="left" w:pos="2576"/>
        </w:tabs>
      </w:pPr>
      <w:r>
        <w:tab/>
        <w:t>tja</w:t>
      </w:r>
      <w:r>
        <w:tab/>
        <w:t>djameq-aw</w:t>
      </w:r>
      <w:r>
        <w:tab/>
        <w:t>sakamaya</w:t>
      </w:r>
    </w:p>
    <w:p w14:paraId="3851530B" w14:textId="77777777" w:rsidR="00800AD8" w:rsidRDefault="00800AD8" w:rsidP="00E158CB">
      <w:pPr>
        <w:pStyle w:val="InterlineTransNoFree"/>
        <w:tabs>
          <w:tab w:val="left" w:pos="1397"/>
          <w:tab w:val="left" w:pos="2576"/>
          <w:tab w:val="right" w:pos="8787"/>
        </w:tabs>
      </w:pPr>
      <w:r>
        <w:tab/>
        <w:t>we(</w:t>
      </w:r>
      <w:r>
        <w:rPr>
          <w:smallCaps/>
        </w:rPr>
        <w:t>inc</w:t>
      </w:r>
      <w:r>
        <w:t>)</w:t>
      </w:r>
      <w:r>
        <w:tab/>
        <w:t>catch-</w:t>
      </w:r>
      <w:r>
        <w:rPr>
          <w:smallCaps/>
        </w:rPr>
        <w:t>lf</w:t>
      </w:r>
      <w:r>
        <w:tab/>
        <w:t>only</w:t>
      </w:r>
      <w:r w:rsidR="00E158CB">
        <w:tab/>
        <w:t>We’ll just kill him.”</w:t>
      </w:r>
    </w:p>
    <w:p w14:paraId="22EBA20B" w14:textId="77777777" w:rsidR="00800AD8" w:rsidRDefault="008F6BB9" w:rsidP="00E158CB">
      <w:pPr>
        <w:pStyle w:val="InterlineText"/>
        <w:tabs>
          <w:tab w:val="left" w:pos="533"/>
          <w:tab w:val="left" w:pos="1457"/>
        </w:tabs>
      </w:pPr>
      <w:r w:rsidRPr="003A1D48">
        <w:rPr>
          <w:rStyle w:val="InterlineTextNumChar"/>
        </w:rPr>
        <w:t>115</w:t>
      </w:r>
      <w:r w:rsidR="00800AD8">
        <w:tab/>
        <w:t>“qadjaw</w:t>
      </w:r>
      <w:r w:rsidR="00800AD8">
        <w:tab/>
        <w:t>nimun.</w:t>
      </w:r>
    </w:p>
    <w:p w14:paraId="44B439B1" w14:textId="77777777" w:rsidR="00800AD8" w:rsidRDefault="00800AD8" w:rsidP="00E158CB">
      <w:pPr>
        <w:pStyle w:val="InterlineGlossWithTrans"/>
        <w:tabs>
          <w:tab w:val="left" w:pos="533"/>
          <w:tab w:val="left" w:pos="1457"/>
        </w:tabs>
      </w:pPr>
      <w:r>
        <w:tab/>
        <w:t>qadjaw</w:t>
      </w:r>
      <w:r>
        <w:tab/>
        <w:t>ni-mun</w:t>
      </w:r>
    </w:p>
    <w:p w14:paraId="51160FE5" w14:textId="77777777" w:rsidR="00800AD8" w:rsidRDefault="00800AD8" w:rsidP="00E158CB">
      <w:pPr>
        <w:pStyle w:val="InterlineTransNoFree"/>
        <w:tabs>
          <w:tab w:val="left" w:pos="1457"/>
          <w:tab w:val="right" w:pos="8787"/>
        </w:tabs>
      </w:pPr>
      <w:r>
        <w:tab/>
        <w:t>perhaps</w:t>
      </w:r>
      <w:r>
        <w:tab/>
        <w:t>of-you(</w:t>
      </w:r>
      <w:r>
        <w:rPr>
          <w:smallCaps/>
        </w:rPr>
        <w:t>p</w:t>
      </w:r>
      <w:r>
        <w:t>)</w:t>
      </w:r>
      <w:r w:rsidR="00E158CB">
        <w:tab/>
        <w:t>“It’s up to you.</w:t>
      </w:r>
    </w:p>
    <w:p w14:paraId="566CA0CD" w14:textId="77777777" w:rsidR="00800AD8" w:rsidRDefault="008F6BB9" w:rsidP="00E158CB">
      <w:pPr>
        <w:pStyle w:val="InterlineText"/>
        <w:tabs>
          <w:tab w:val="left" w:pos="533"/>
          <w:tab w:val="left" w:pos="917"/>
          <w:tab w:val="left" w:pos="2141"/>
          <w:tab w:val="left" w:pos="2645"/>
          <w:tab w:val="left" w:pos="3869"/>
          <w:tab w:val="left" w:pos="4253"/>
          <w:tab w:val="left" w:pos="5477"/>
          <w:tab w:val="left" w:pos="5981"/>
        </w:tabs>
      </w:pPr>
      <w:r w:rsidRPr="003A1D48">
        <w:rPr>
          <w:rStyle w:val="InterlineTextNumChar"/>
        </w:rPr>
        <w:t>116</w:t>
      </w:r>
      <w:r w:rsidR="00800AD8">
        <w:tab/>
        <w:t>îa</w:t>
      </w:r>
      <w:r w:rsidR="00800AD8">
        <w:tab/>
        <w:t>vuvu</w:t>
      </w:r>
      <w:r w:rsidR="00800AD8">
        <w:tab/>
        <w:t>i</w:t>
      </w:r>
      <w:r w:rsidR="00800AD8">
        <w:tab/>
        <w:t>Tjukutjuku,</w:t>
      </w:r>
      <w:r w:rsidR="00800AD8">
        <w:tab/>
        <w:t>îa</w:t>
      </w:r>
      <w:r w:rsidR="00800AD8">
        <w:tab/>
        <w:t>vuvu</w:t>
      </w:r>
      <w:r w:rsidR="00800AD8">
        <w:tab/>
        <w:t>i</w:t>
      </w:r>
      <w:r w:rsidR="00E158CB">
        <w:tab/>
        <w:t>Kuîeîuîeîu.</w:t>
      </w:r>
    </w:p>
    <w:p w14:paraId="2061C5CC" w14:textId="77777777" w:rsidR="00800AD8" w:rsidRDefault="00800AD8" w:rsidP="00E158CB">
      <w:pPr>
        <w:pStyle w:val="InterlineGlossWithTrans"/>
        <w:tabs>
          <w:tab w:val="left" w:pos="533"/>
          <w:tab w:val="left" w:pos="917"/>
          <w:tab w:val="left" w:pos="2141"/>
          <w:tab w:val="left" w:pos="2645"/>
          <w:tab w:val="left" w:pos="3869"/>
          <w:tab w:val="left" w:pos="4253"/>
          <w:tab w:val="left" w:pos="5477"/>
          <w:tab w:val="left" w:pos="5981"/>
        </w:tabs>
      </w:pPr>
      <w:r>
        <w:tab/>
        <w:t>îa</w:t>
      </w:r>
      <w:r>
        <w:tab/>
        <w:t>vuvu</w:t>
      </w:r>
      <w:r>
        <w:tab/>
        <w:t>i</w:t>
      </w:r>
      <w:r>
        <w:tab/>
        <w:t>Tjukutjuku</w:t>
      </w:r>
      <w:r>
        <w:tab/>
        <w:t>îa</w:t>
      </w:r>
      <w:r>
        <w:tab/>
        <w:t>vuvu</w:t>
      </w:r>
      <w:r>
        <w:tab/>
        <w:t>i</w:t>
      </w:r>
      <w:r w:rsidR="00E158CB">
        <w:tab/>
        <w:t>Kuîeîuîeîu</w:t>
      </w:r>
    </w:p>
    <w:p w14:paraId="61EDD71C" w14:textId="77777777" w:rsidR="00800AD8" w:rsidRDefault="00800AD8" w:rsidP="00E158CB">
      <w:pPr>
        <w:pStyle w:val="InterlineTrans"/>
        <w:tabs>
          <w:tab w:val="left" w:pos="533"/>
          <w:tab w:val="left" w:pos="917"/>
          <w:tab w:val="left" w:pos="2141"/>
          <w:tab w:val="left" w:pos="2645"/>
          <w:tab w:val="left" w:pos="3869"/>
          <w:tab w:val="left" w:pos="4253"/>
          <w:tab w:val="left" w:pos="5477"/>
          <w:tab w:val="left" w:pos="5981"/>
        </w:tabs>
      </w:pPr>
      <w:r>
        <w:tab/>
        <w:t>oh</w:t>
      </w:r>
      <w:r>
        <w:tab/>
        <w:t>grandparent</w:t>
      </w:r>
      <w:r>
        <w:tab/>
      </w:r>
      <w:r>
        <w:rPr>
          <w:smallCaps/>
        </w:rPr>
        <w:t>loc</w:t>
      </w:r>
      <w:r>
        <w:tab/>
        <w:t>(name)</w:t>
      </w:r>
      <w:r>
        <w:tab/>
        <w:t>oh</w:t>
      </w:r>
      <w:r>
        <w:tab/>
        <w:t>grandparent</w:t>
      </w:r>
      <w:r>
        <w:tab/>
      </w:r>
      <w:r>
        <w:rPr>
          <w:smallCaps/>
        </w:rPr>
        <w:t>loc</w:t>
      </w:r>
      <w:r w:rsidR="00E158CB">
        <w:tab/>
        <w:t>(name)</w:t>
      </w:r>
    </w:p>
    <w:p w14:paraId="7C622941" w14:textId="77777777" w:rsidR="00800AD8" w:rsidRDefault="00800AD8">
      <w:pPr>
        <w:pStyle w:val="InterlineFree"/>
      </w:pPr>
      <w:r>
        <w:t>Granny Tjukutjuku, Grandpa Kuîeîuîeîu,</w:t>
      </w:r>
    </w:p>
    <w:p w14:paraId="5CD5ABE1" w14:textId="77777777" w:rsidR="00800AD8" w:rsidRDefault="008F6BB9" w:rsidP="00E158CB">
      <w:pPr>
        <w:pStyle w:val="InterlineText"/>
        <w:tabs>
          <w:tab w:val="left" w:pos="533"/>
          <w:tab w:val="left" w:pos="1892"/>
          <w:tab w:val="left" w:pos="2156"/>
          <w:tab w:val="left" w:pos="3845"/>
          <w:tab w:val="left" w:pos="4109"/>
          <w:tab w:val="left" w:pos="5333"/>
        </w:tabs>
      </w:pPr>
      <w:r w:rsidRPr="003A1D48">
        <w:rPr>
          <w:rStyle w:val="InterlineTextNumChar"/>
        </w:rPr>
        <w:t>117</w:t>
      </w:r>
      <w:r w:rsidR="00800AD8">
        <w:tab/>
        <w:t>timunay</w:t>
      </w:r>
      <w:r w:rsidR="00800AD8">
        <w:tab/>
        <w:t>a</w:t>
      </w:r>
      <w:r w:rsidR="00800AD8">
        <w:tab/>
        <w:t>sangasangasan</w:t>
      </w:r>
      <w:r w:rsidR="00800AD8">
        <w:tab/>
        <w:t>a</w:t>
      </w:r>
      <w:r w:rsidR="00800AD8">
        <w:tab/>
        <w:t>djemameq</w:t>
      </w:r>
      <w:r w:rsidR="00800AD8">
        <w:tab/>
        <w:t>tjanuaken.</w:t>
      </w:r>
    </w:p>
    <w:p w14:paraId="0C2FCDF4" w14:textId="77777777" w:rsidR="00800AD8" w:rsidRDefault="00800AD8" w:rsidP="00E158CB">
      <w:pPr>
        <w:pStyle w:val="InterlineGlossWithTrans"/>
        <w:tabs>
          <w:tab w:val="left" w:pos="533"/>
          <w:tab w:val="left" w:pos="1892"/>
          <w:tab w:val="left" w:pos="2156"/>
          <w:tab w:val="left" w:pos="3845"/>
          <w:tab w:val="left" w:pos="4109"/>
          <w:tab w:val="left" w:pos="5333"/>
        </w:tabs>
      </w:pPr>
      <w:r>
        <w:tab/>
        <w:t>ti-mun-ay</w:t>
      </w:r>
      <w:r>
        <w:tab/>
        <w:t>a</w:t>
      </w:r>
      <w:r>
        <w:tab/>
        <w:t>sanga-sangas-an</w:t>
      </w:r>
      <w:r>
        <w:tab/>
        <w:t>a</w:t>
      </w:r>
      <w:r>
        <w:tab/>
        <w:t>em=djameq</w:t>
      </w:r>
      <w:r>
        <w:tab/>
        <w:t>tjanu-aken</w:t>
      </w:r>
    </w:p>
    <w:p w14:paraId="20FCBCBE" w14:textId="77777777" w:rsidR="00800AD8" w:rsidRDefault="00800AD8" w:rsidP="00E158CB">
      <w:pPr>
        <w:pStyle w:val="InterlineTrans"/>
        <w:tabs>
          <w:tab w:val="left" w:pos="533"/>
          <w:tab w:val="left" w:pos="1892"/>
          <w:tab w:val="left" w:pos="2156"/>
          <w:tab w:val="left" w:pos="3845"/>
          <w:tab w:val="left" w:pos="4109"/>
          <w:tab w:val="left" w:pos="5333"/>
        </w:tabs>
      </w:pPr>
      <w:r>
        <w:tab/>
      </w:r>
      <w:r>
        <w:rPr>
          <w:smallCaps/>
        </w:rPr>
        <w:t>f-</w:t>
      </w:r>
      <w:r>
        <w:t>you(</w:t>
      </w:r>
      <w:r>
        <w:rPr>
          <w:smallCaps/>
        </w:rPr>
        <w:t>p</w:t>
      </w:r>
      <w:r>
        <w:t>)-will</w:t>
      </w:r>
      <w:r>
        <w:rPr>
          <w:smallCaps/>
        </w:rPr>
        <w:tab/>
        <w:t>c</w:t>
      </w:r>
      <w:r>
        <w:rPr>
          <w:smallCaps/>
        </w:rPr>
        <w:tab/>
        <w:t>red</w:t>
      </w:r>
      <w:r>
        <w:t>-first-</w:t>
      </w:r>
      <w:r>
        <w:rPr>
          <w:smallCaps/>
        </w:rPr>
        <w:t>nom</w:t>
      </w:r>
      <w:r>
        <w:rPr>
          <w:smallCaps/>
        </w:rPr>
        <w:tab/>
        <w:t>c</w:t>
      </w:r>
      <w:r>
        <w:rPr>
          <w:smallCaps/>
        </w:rPr>
        <w:tab/>
        <w:t>af</w:t>
      </w:r>
      <w:r>
        <w:t>=catch</w:t>
      </w:r>
      <w:r>
        <w:tab/>
      </w:r>
      <w:r>
        <w:rPr>
          <w:smallCaps/>
        </w:rPr>
        <w:t>obl</w:t>
      </w:r>
      <w:r>
        <w:t>-I</w:t>
      </w:r>
    </w:p>
    <w:p w14:paraId="1AE19A38" w14:textId="77777777" w:rsidR="00800AD8" w:rsidRDefault="00800AD8">
      <w:pPr>
        <w:pStyle w:val="InterlineFree"/>
      </w:pPr>
      <w:r>
        <w:t>you should be the first to kill me.</w:t>
      </w:r>
    </w:p>
    <w:p w14:paraId="5BE61DF9" w14:textId="77777777" w:rsidR="00800AD8" w:rsidRDefault="008F6BB9" w:rsidP="00E158CB">
      <w:pPr>
        <w:pStyle w:val="InterlineText"/>
        <w:tabs>
          <w:tab w:val="left" w:pos="533"/>
          <w:tab w:val="left" w:pos="1142"/>
          <w:tab w:val="left" w:pos="1736"/>
          <w:tab w:val="left" w:pos="2360"/>
          <w:tab w:val="left" w:pos="3164"/>
          <w:tab w:val="left" w:pos="3668"/>
          <w:tab w:val="left" w:pos="4892"/>
          <w:tab w:val="left" w:pos="5516"/>
          <w:tab w:val="left" w:pos="6200"/>
          <w:tab w:val="left" w:pos="6704"/>
        </w:tabs>
      </w:pPr>
      <w:r w:rsidRPr="003A1D48">
        <w:rPr>
          <w:rStyle w:val="InterlineTextNumChar"/>
        </w:rPr>
        <w:t>118</w:t>
      </w:r>
      <w:r w:rsidR="00800AD8">
        <w:tab/>
        <w:t>aîak</w:t>
      </w:r>
      <w:r w:rsidR="00800AD8">
        <w:tab/>
        <w:t>aken</w:t>
      </w:r>
      <w:r w:rsidR="00800AD8">
        <w:tab/>
        <w:t>nia</w:t>
      </w:r>
      <w:r w:rsidR="00800AD8">
        <w:tab/>
        <w:t>kina</w:t>
      </w:r>
      <w:r w:rsidR="00800AD8">
        <w:tab/>
        <w:t>i</w:t>
      </w:r>
      <w:r w:rsidR="00800AD8">
        <w:tab/>
        <w:t>Tjukutjuku,</w:t>
      </w:r>
      <w:r w:rsidR="00800AD8">
        <w:tab/>
        <w:t>nia</w:t>
      </w:r>
      <w:r w:rsidR="00800AD8">
        <w:tab/>
        <w:t>kama</w:t>
      </w:r>
      <w:r w:rsidR="00E158CB">
        <w:tab/>
        <w:t>i</w:t>
      </w:r>
      <w:r w:rsidR="00E158CB">
        <w:tab/>
        <w:t>Puîaîuîaîuyan.”</w:t>
      </w:r>
    </w:p>
    <w:p w14:paraId="2618CC2D" w14:textId="77777777" w:rsidR="00800AD8" w:rsidRDefault="00800AD8" w:rsidP="00E158CB">
      <w:pPr>
        <w:pStyle w:val="InterlineGlossWithTrans"/>
        <w:tabs>
          <w:tab w:val="left" w:pos="533"/>
          <w:tab w:val="left" w:pos="1142"/>
          <w:tab w:val="left" w:pos="1736"/>
          <w:tab w:val="left" w:pos="2360"/>
          <w:tab w:val="left" w:pos="3164"/>
          <w:tab w:val="left" w:pos="3668"/>
          <w:tab w:val="left" w:pos="4892"/>
          <w:tab w:val="left" w:pos="5516"/>
          <w:tab w:val="left" w:pos="6200"/>
          <w:tab w:val="left" w:pos="6704"/>
        </w:tabs>
      </w:pPr>
      <w:r>
        <w:tab/>
        <w:t>aîak</w:t>
      </w:r>
      <w:r>
        <w:tab/>
        <w:t>aken</w:t>
      </w:r>
      <w:r>
        <w:tab/>
        <w:t>ni-a</w:t>
      </w:r>
      <w:r>
        <w:tab/>
        <w:t>kina</w:t>
      </w:r>
      <w:r>
        <w:tab/>
        <w:t>i</w:t>
      </w:r>
      <w:r>
        <w:tab/>
        <w:t>Tjukutjuku</w:t>
      </w:r>
      <w:r>
        <w:tab/>
        <w:t>ni-a</w:t>
      </w:r>
      <w:r>
        <w:tab/>
        <w:t>kama</w:t>
      </w:r>
      <w:r w:rsidR="00E158CB">
        <w:tab/>
        <w:t>i</w:t>
      </w:r>
      <w:r w:rsidR="00E158CB">
        <w:tab/>
        <w:t>Puîaîuîaîuyan</w:t>
      </w:r>
    </w:p>
    <w:p w14:paraId="205D9159" w14:textId="77777777" w:rsidR="00800AD8" w:rsidRDefault="00800AD8" w:rsidP="00E158CB">
      <w:pPr>
        <w:pStyle w:val="InterlineTrans"/>
        <w:tabs>
          <w:tab w:val="left" w:pos="533"/>
          <w:tab w:val="left" w:pos="1142"/>
          <w:tab w:val="left" w:pos="1736"/>
          <w:tab w:val="left" w:pos="2360"/>
          <w:tab w:val="left" w:pos="3164"/>
          <w:tab w:val="left" w:pos="3668"/>
          <w:tab w:val="left" w:pos="4892"/>
          <w:tab w:val="left" w:pos="5516"/>
          <w:tab w:val="left" w:pos="6200"/>
          <w:tab w:val="left" w:pos="6704"/>
        </w:tabs>
      </w:pPr>
      <w:r>
        <w:tab/>
        <w:t>child</w:t>
      </w:r>
      <w:r>
        <w:tab/>
      </w:r>
      <w:r w:rsidR="000D5EFB" w:rsidRPr="000D5EFB">
        <w:rPr>
          <w:smallCaps/>
        </w:rPr>
        <w:t>f.I</w:t>
      </w:r>
      <w:r>
        <w:tab/>
        <w:t>of-</w:t>
      </w:r>
      <w:r>
        <w:rPr>
          <w:smallCaps/>
        </w:rPr>
        <w:t>pl</w:t>
      </w:r>
      <w:r>
        <w:tab/>
        <w:t>mother</w:t>
      </w:r>
      <w:r>
        <w:tab/>
      </w:r>
      <w:r>
        <w:rPr>
          <w:smallCaps/>
        </w:rPr>
        <w:t>loc</w:t>
      </w:r>
      <w:r>
        <w:tab/>
        <w:t>(name)</w:t>
      </w:r>
      <w:r>
        <w:tab/>
        <w:t>of-</w:t>
      </w:r>
      <w:r>
        <w:rPr>
          <w:smallCaps/>
        </w:rPr>
        <w:t>pl</w:t>
      </w:r>
      <w:r>
        <w:tab/>
        <w:t>father</w:t>
      </w:r>
      <w:r w:rsidR="00E158CB">
        <w:tab/>
      </w:r>
      <w:r w:rsidR="00E158CB">
        <w:rPr>
          <w:smallCaps/>
        </w:rPr>
        <w:t>loc</w:t>
      </w:r>
      <w:r w:rsidR="00E158CB">
        <w:tab/>
        <w:t>(name)</w:t>
      </w:r>
    </w:p>
    <w:p w14:paraId="409DC33F" w14:textId="77777777" w:rsidR="00800AD8" w:rsidRDefault="00800AD8">
      <w:pPr>
        <w:pStyle w:val="InterlineFree"/>
      </w:pPr>
      <w:r>
        <w:t>Tjukutjuku was my mother; Puîaîuîaîuyan was my father.”</w:t>
      </w:r>
    </w:p>
    <w:p w14:paraId="7F581F66" w14:textId="77777777" w:rsidR="00800AD8" w:rsidRDefault="008F6BB9" w:rsidP="00E158CB">
      <w:pPr>
        <w:pStyle w:val="InterlineText"/>
        <w:tabs>
          <w:tab w:val="left" w:pos="533"/>
          <w:tab w:val="left" w:pos="1022"/>
          <w:tab w:val="left" w:pos="2606"/>
        </w:tabs>
      </w:pPr>
      <w:r w:rsidRPr="003A1D48">
        <w:rPr>
          <w:rStyle w:val="InterlineTextNumChar"/>
        </w:rPr>
        <w:t>119</w:t>
      </w:r>
      <w:r w:rsidR="00800AD8">
        <w:tab/>
        <w:t>sa</w:t>
      </w:r>
      <w:r w:rsidR="00800AD8">
        <w:tab/>
        <w:t>izuanga</w:t>
      </w:r>
      <w:r w:rsidR="00800AD8">
        <w:tab/>
        <w:t>sakamaya.</w:t>
      </w:r>
    </w:p>
    <w:p w14:paraId="72B99240" w14:textId="77777777" w:rsidR="00800AD8" w:rsidRDefault="00800AD8" w:rsidP="00E158CB">
      <w:pPr>
        <w:pStyle w:val="InterlineGlossWithTrans"/>
        <w:tabs>
          <w:tab w:val="left" w:pos="533"/>
          <w:tab w:val="left" w:pos="1022"/>
          <w:tab w:val="left" w:pos="2606"/>
        </w:tabs>
      </w:pPr>
      <w:r>
        <w:tab/>
        <w:t>sa</w:t>
      </w:r>
      <w:r>
        <w:tab/>
        <w:t>i-zua-anga</w:t>
      </w:r>
      <w:r>
        <w:tab/>
        <w:t>sakamaya</w:t>
      </w:r>
    </w:p>
    <w:p w14:paraId="542C8760" w14:textId="77777777" w:rsidR="00800AD8" w:rsidRDefault="00800AD8" w:rsidP="00E158CB">
      <w:pPr>
        <w:pStyle w:val="InterlineTransNoFree"/>
        <w:tabs>
          <w:tab w:val="left" w:pos="1022"/>
          <w:tab w:val="left" w:pos="2606"/>
          <w:tab w:val="right" w:pos="8787"/>
        </w:tabs>
      </w:pPr>
      <w:r>
        <w:tab/>
        <w:t>and</w:t>
      </w:r>
      <w:r>
        <w:tab/>
      </w:r>
      <w:r>
        <w:rPr>
          <w:smallCaps/>
        </w:rPr>
        <w:t>loc</w:t>
      </w:r>
      <w:r>
        <w:t>-that-indeed</w:t>
      </w:r>
      <w:r>
        <w:tab/>
        <w:t>only</w:t>
      </w:r>
      <w:r w:rsidR="00E158CB">
        <w:tab/>
        <w:t>So he stayed on there.</w:t>
      </w:r>
    </w:p>
    <w:p w14:paraId="4B525DE4" w14:textId="77777777" w:rsidR="00E158CB" w:rsidRDefault="00800AD8" w:rsidP="00E158CB">
      <w:pPr>
        <w:pStyle w:val="FullTranslation"/>
      </w:pPr>
      <w:r>
        <w:t>In Makazayazaya there was a person called Tjukutjuku who married Kuîeîuîeîu, and they had a child called Puîaîuîaîuyan. In Makalaulauz Muakakai married Puîaîuîaîuyan, and their child was Tjukutjuku.</w:t>
      </w:r>
      <w:r w:rsidR="00E158CB">
        <w:t xml:space="preserve"> </w:t>
      </w:r>
      <w:r>
        <w:t>Puîaîuîaîuyan went to court Tjukutjuku. On the third day he went back to Makazayazaya. “Vungavan, go and ask about the bride-price.</w:t>
      </w:r>
      <w:r w:rsidR="00E158CB">
        <w:t>”</w:t>
      </w:r>
    </w:p>
    <w:p w14:paraId="31E8E2DF" w14:textId="77777777" w:rsidR="00E158CB" w:rsidRDefault="00800AD8" w:rsidP="00E158CB">
      <w:pPr>
        <w:pStyle w:val="FullTranslation"/>
      </w:pPr>
      <w:r>
        <w:t>“Why should there be any change in the bride-price for chiefs? A hundred is a hundred, and add ten.” “What do they say, Granny Vungavan?”. “They j</w:t>
      </w:r>
      <w:r w:rsidR="00E158CB">
        <w:t>ust say: ‘Why should there be an</w:t>
      </w:r>
      <w:r>
        <w:t>y change in bride-price for chiefs? A hundred is a hundred, and add ten.’” “We’ll go hunting tomorrow, friends, and get head-wreaths for the wedding. Come on, let’s go hunting. Young people, collect the head-wreaths; old people carve the meat.</w:t>
      </w:r>
      <w:r w:rsidR="00E158CB">
        <w:t>(?)</w:t>
      </w:r>
      <w:r>
        <w:t xml:space="preserve"> How should the grass decorations be?” “The smaller the better.</w:t>
      </w:r>
      <w:r w:rsidR="00E158CB">
        <w:t>”</w:t>
      </w:r>
      <w:r>
        <w:t xml:space="preserve"> “Come on, let’s go home.” </w:t>
      </w:r>
      <w:r w:rsidR="00E158CB">
        <w:t>“</w:t>
      </w:r>
      <w:r>
        <w:t>Go home and have supper.</w:t>
      </w:r>
      <w:r w:rsidR="00E158CB">
        <w:t>”</w:t>
      </w:r>
      <w:r>
        <w:t xml:space="preserve"> The young and old go back, and the young make head-wreaths, and the old deal with the meat. “Let’s go to Makalaulauz for the wedding.</w:t>
      </w:r>
      <w:r w:rsidR="00E158CB">
        <w:t>”</w:t>
      </w:r>
    </w:p>
    <w:p w14:paraId="4E546631" w14:textId="77777777" w:rsidR="00E158CB" w:rsidRDefault="00800AD8" w:rsidP="00E158CB">
      <w:pPr>
        <w:pStyle w:val="FullTranslation"/>
      </w:pPr>
      <w:r>
        <w:t>So the whole village went to the resting place. Shots echoed round. “Come out, Tjukutjuku clan. Makazayazaya people are here.” “Here’s our betel-nut. You will be thirsty and wind-blown from the journey.” “Yes indeed, we are thirsty and wind-blown from our journey.”On the third day they said: “Let’s go now. Our children and old people will be anxious.</w:t>
      </w:r>
      <w:r w:rsidR="00E158CB">
        <w:t>”</w:t>
      </w:r>
    </w:p>
    <w:p w14:paraId="16E15632" w14:textId="77777777" w:rsidR="00E158CB" w:rsidRDefault="00800AD8" w:rsidP="00E158CB">
      <w:pPr>
        <w:pStyle w:val="FullTranslation"/>
      </w:pPr>
      <w:r>
        <w:t>Puîaîuîaîuyan was a year in Makalaulauz; but no child was born. “Go, Vungavan, tell Puîaîuîaîuyan: ‘Get us some millet from the granary.</w:t>
      </w:r>
      <w:r w:rsidR="00E158CB">
        <w:t>’”</w:t>
      </w:r>
      <w:r>
        <w:t xml:space="preserve"> “Why have you come, Granny Vungavan?”. “I missed you.</w:t>
      </w:r>
      <w:r w:rsidR="00E158CB">
        <w:t>”</w:t>
      </w:r>
      <w:r>
        <w:t xml:space="preserve"> “What does Puîaîuîaîuyan say?”. “I was afraid to say anything when I saw all the </w:t>
      </w:r>
      <w:r>
        <w:lastRenderedPageBreak/>
        <w:t>crops.</w:t>
      </w:r>
      <w:r w:rsidR="00E158CB">
        <w:t>”</w:t>
      </w:r>
      <w:r>
        <w:t xml:space="preserve"> “Go, Vurivuri, speak to Puîaîuîaîuyan.</w:t>
      </w:r>
      <w:r w:rsidR="00E158CB">
        <w:t>”</w:t>
      </w:r>
      <w:r>
        <w:t xml:space="preserve"> “Why have you come, Granny Vurivuri?”.“Your mother’s family say: ‘Get some millet for us from the granary.</w:t>
      </w:r>
      <w:r w:rsidR="00E158CB">
        <w:t>’”</w:t>
      </w:r>
      <w:r>
        <w:t xml:space="preserve"> “Why are you waiting for me?”.</w:t>
      </w:r>
      <w:r w:rsidR="00E158CB">
        <w:t xml:space="preserve"> </w:t>
      </w:r>
      <w:r>
        <w:t>“Yes, come on. What does he say? It’s bad that you have no child. Get on and separate.</w:t>
      </w:r>
      <w:r w:rsidR="00E158CB">
        <w:t>”</w:t>
      </w:r>
    </w:p>
    <w:p w14:paraId="5DB48152" w14:textId="77777777" w:rsidR="00E158CB" w:rsidRDefault="00800AD8" w:rsidP="00E158CB">
      <w:pPr>
        <w:pStyle w:val="FullTranslation"/>
      </w:pPr>
      <w:r>
        <w:t>“Oh, so what are you saying? I won’t agree to separate.</w:t>
      </w:r>
      <w:r w:rsidR="00E158CB">
        <w:t>”</w:t>
      </w:r>
      <w:r>
        <w:t xml:space="preserve"> “What do your father and mother say to you?” “Nothing.</w:t>
      </w:r>
      <w:r w:rsidR="00E158CB">
        <w:t>”</w:t>
      </w:r>
      <w:r>
        <w:t xml:space="preserve"> And Tjukutjuku and Puîaîuîaîuyan cried. The Kanavanavaî people heard that the Tjukutjuku family were anxious. “Come on, let’s go courting to Makalaulauz,” they said. Now Puîaîuîaîuyan was still there. “There are Kanavanavaî people here who want to court y</w:t>
      </w:r>
      <w:r w:rsidR="00E158CB">
        <w:t>ou. But it’s not to be resented</w:t>
      </w:r>
      <w:r>
        <w:t>.</w:t>
      </w:r>
      <w:r w:rsidR="00E158CB">
        <w:t xml:space="preserve"> </w:t>
      </w:r>
      <w:r>
        <w:t>I’m still here. We are siblings for ever. Come out, Tjukutjuku clan,” said Puîaîuîaîuyan. “I won’t agree.</w:t>
      </w:r>
      <w:r w:rsidR="00E158CB">
        <w:t>”</w:t>
      </w:r>
      <w:r>
        <w:t xml:space="preserve"> “If you don’t agree, I’ll go off to Makazayazaya.</w:t>
      </w:r>
      <w:r w:rsidR="00E158CB">
        <w:t>”</w:t>
      </w:r>
    </w:p>
    <w:p w14:paraId="70D219BA" w14:textId="77777777" w:rsidR="00E158CB" w:rsidRDefault="00800AD8" w:rsidP="00E158CB">
      <w:pPr>
        <w:pStyle w:val="FullTranslation"/>
      </w:pPr>
      <w:r>
        <w:t>So Tjukutjuku went outside. “Here’s our betel-nut and beer. Have a drink. You’ll be thirsty and wind-blown from your journey and from being at the resting place.</w:t>
      </w:r>
      <w:r w:rsidR="00E158CB">
        <w:t>”</w:t>
      </w:r>
      <w:r>
        <w:t xml:space="preserve"> “Yes, we accept; we’ll chew betel and drink. We certainly are thirsty and wind-blown.</w:t>
      </w:r>
      <w:r w:rsidR="00E158CB">
        <w:t>”</w:t>
      </w:r>
      <w:r>
        <w:t xml:space="preserve"> On the third day they said: “Now let’s go.</w:t>
      </w:r>
      <w:r w:rsidR="00E158CB">
        <w:t>”</w:t>
      </w:r>
      <w:r>
        <w:t xml:space="preserve"> And they went to Kanavanavaî to the resting place. “Go, Granny Vungavan; go back and ask the bride-price.</w:t>
      </w:r>
      <w:r w:rsidR="00E158CB">
        <w:t>”</w:t>
      </w:r>
      <w:r>
        <w:t xml:space="preserve"> “Why should there be any change in the bride-price for chiefs? A hundred is a hundred; and add ten.</w:t>
      </w:r>
      <w:r w:rsidR="00E158CB">
        <w:t>”</w:t>
      </w:r>
      <w:r>
        <w:t xml:space="preserve"> “What do they say?” “They just say: ‘Why should there be any change in the bride-price for chiefs? A hundred is a hundred; and add ten.</w:t>
      </w:r>
      <w:r w:rsidR="00E158CB">
        <w:t>”</w:t>
      </w:r>
      <w:r>
        <w:t xml:space="preserve"> “Come on, what do they say? Let’s go hunting, and collect head-wreaths.</w:t>
      </w:r>
      <w:r w:rsidR="00E158CB">
        <w:t xml:space="preserve">” </w:t>
      </w:r>
      <w:r>
        <w:t>They hunted for two days. “Young people, collect the head-wreaths; old people carve the meat. How should the grass decorations be?” “The smaller the better. That’s enough. Come on, let’s go home. Daylight is going. Let’s unload the head-wreaths we’ve collected. Go and get supper.</w:t>
      </w:r>
      <w:r w:rsidR="00E158CB">
        <w:t>”</w:t>
      </w:r>
      <w:r>
        <w:t xml:space="preserve"> The young and old come back. “Young people, make wreaths; old people, deal with the meat. Tomorrow we’ll go to Makalaulauz for the wedding. Let the whole village go.</w:t>
      </w:r>
      <w:r w:rsidR="00E158CB">
        <w:t>”</w:t>
      </w:r>
    </w:p>
    <w:p w14:paraId="4731E6D6" w14:textId="77777777" w:rsidR="00800AD8" w:rsidRDefault="00800AD8" w:rsidP="00E158CB">
      <w:pPr>
        <w:pStyle w:val="FullTranslation"/>
      </w:pPr>
      <w:r>
        <w:t>The Kanavanavaî people were there at the resting place. Shots echoed round. The same in Makalaulauz too</w:t>
      </w:r>
      <w:r w:rsidR="00E158CB">
        <w:t>.</w:t>
      </w:r>
      <w:r>
        <w:t xml:space="preserve"> So they reached the courtyard. “Come out, Tjukutjuku clan.</w:t>
      </w:r>
      <w:r w:rsidR="00E158CB">
        <w:t>”</w:t>
      </w:r>
      <w:r>
        <w:t xml:space="preserve"> “I won’t agree.</w:t>
      </w:r>
      <w:r w:rsidR="00E158CB">
        <w:t>”</w:t>
      </w:r>
      <w:r>
        <w:t xml:space="preserve"> Tjukutjuku just cries</w:t>
      </w:r>
      <w:r w:rsidR="00E158CB">
        <w:t>.</w:t>
      </w:r>
      <w:r>
        <w:t xml:space="preserve"> So does Puîaîuîaîuyan. “Just come out. If you don’t agree, I’ll go to Makazayazaya. “So Tjukutjuku came out on the third day. And Puîaîuîaîuyan went to Makazayazaya. On the tenth day Puîaîuîaîuyan died. They asked where he should be buried. “Put me at the edge of the land towards the south(-east) (</w:t>
      </w:r>
      <w:r w:rsidR="00E158CB" w:rsidRPr="00E158CB">
        <w:rPr>
          <w:i/>
        </w:rPr>
        <w:t>or</w:t>
      </w:r>
      <w:r>
        <w:t xml:space="preserve"> Kanavanavaî).</w:t>
      </w:r>
      <w:r w:rsidR="00E158CB">
        <w:t>”</w:t>
      </w:r>
      <w:r>
        <w:t xml:space="preserve"> Puîaîuîaîuyan was known to be dead. “Let’s go to Kanavanavaî,” said Tjukutjuku. They went to where Puîaîuîaîuyan was buried. “Leave me here. I’m going to pay my respects,” she said, and turned into a butterfly. So Tjukutjuku and Puîaîuîaîuyan flew away. And so they went to ask the sun: “Why can’t we have children? The sun gave each of them one source of life, and they had a child called Kuîeîuîeîu. This Kuîeîuîeîu came into the world, and went to Makazayazaya, and (magically) destroyed all the signs of mourning. “Who is this</w:t>
      </w:r>
      <w:r w:rsidR="00E6570A">
        <w:t>?</w:t>
      </w:r>
      <w:r>
        <w:t xml:space="preserve"> What village does he come from</w:t>
      </w:r>
      <w:r w:rsidR="00E6570A">
        <w:t>?</w:t>
      </w:r>
      <w:r>
        <w:t xml:space="preserve"> We’ll just kill him.</w:t>
      </w:r>
      <w:r w:rsidR="00E158CB">
        <w:t xml:space="preserve">” </w:t>
      </w:r>
      <w:r>
        <w:t>“It’s up to you. Granny Tjukutjuku, Grandpa Kuîeîuîeîu, you should be the first to kill me. Tjukutjuku was my mother; Puîaîuîaîuyan was my father.</w:t>
      </w:r>
      <w:r w:rsidR="00E158CB">
        <w:t>”</w:t>
      </w:r>
      <w:r>
        <w:t xml:space="preserve"> So he stayed on there.</w:t>
      </w:r>
    </w:p>
    <w:p w14:paraId="607179BB" w14:textId="77777777" w:rsidR="00800AD8" w:rsidRDefault="00800AD8">
      <w:pPr>
        <w:pStyle w:val="Heading4"/>
      </w:pPr>
      <w:r w:rsidRPr="00DC1AE0">
        <w:rPr>
          <w:rStyle w:val="NumTextHeadingChar"/>
        </w:rPr>
        <w:t>059</w:t>
      </w:r>
      <w:r>
        <w:t xml:space="preserve"> WHITE OWL AND BROWN OWL(?)</w:t>
      </w:r>
      <w:r w:rsidR="00193857">
        <w:br/>
      </w:r>
      <w:r>
        <w:t>ngangay katua tjug</w:t>
      </w:r>
      <w:r w:rsidR="00193857">
        <w:t>eluy</w:t>
      </w:r>
      <w:r w:rsidR="001208B6">
        <w:t xml:space="preserve"> (</w:t>
      </w:r>
      <w:r w:rsidR="00193857">
        <w:t>Tjaîakavus village, p.265</w:t>
      </w:r>
      <w:r w:rsidR="001208B6">
        <w:t>)</w:t>
      </w:r>
    </w:p>
    <w:p w14:paraId="7C57DA8A" w14:textId="77777777" w:rsidR="00800AD8" w:rsidRDefault="00DC1AE0" w:rsidP="00193857">
      <w:pPr>
        <w:pStyle w:val="InterlineText"/>
        <w:tabs>
          <w:tab w:val="left" w:pos="533"/>
          <w:tab w:val="left" w:pos="1217"/>
          <w:tab w:val="left" w:pos="2606"/>
          <w:tab w:val="left" w:pos="2990"/>
        </w:tabs>
      </w:pPr>
      <w:r w:rsidRPr="003A1D48">
        <w:rPr>
          <w:rStyle w:val="InterlineTextNumChar"/>
        </w:rPr>
        <w:t>001</w:t>
      </w:r>
      <w:r w:rsidR="00800AD8">
        <w:tab/>
        <w:t>“ari,</w:t>
      </w:r>
      <w:r w:rsidR="00800AD8">
        <w:tab/>
        <w:t>kivasa-i,</w:t>
      </w:r>
      <w:r w:rsidR="00800AD8">
        <w:tab/>
        <w:t>îa</w:t>
      </w:r>
      <w:r w:rsidR="00800AD8">
        <w:tab/>
        <w:t>Ngangay.</w:t>
      </w:r>
    </w:p>
    <w:p w14:paraId="5167D7A5" w14:textId="77777777" w:rsidR="00800AD8" w:rsidRDefault="00800AD8" w:rsidP="00193857">
      <w:pPr>
        <w:pStyle w:val="InterlineGlossWithTrans"/>
        <w:tabs>
          <w:tab w:val="left" w:pos="533"/>
          <w:tab w:val="left" w:pos="1217"/>
          <w:tab w:val="left" w:pos="2606"/>
          <w:tab w:val="left" w:pos="2990"/>
        </w:tabs>
      </w:pPr>
      <w:r>
        <w:tab/>
        <w:t>ari</w:t>
      </w:r>
      <w:r>
        <w:tab/>
        <w:t>ki-vasa-i</w:t>
      </w:r>
      <w:r>
        <w:tab/>
        <w:t>îa</w:t>
      </w:r>
      <w:r>
        <w:tab/>
        <w:t>Ngangay</w:t>
      </w:r>
    </w:p>
    <w:p w14:paraId="17C8A3FE" w14:textId="77777777" w:rsidR="00800AD8" w:rsidRDefault="00800AD8" w:rsidP="00193857">
      <w:pPr>
        <w:pStyle w:val="InterlineTransNoFree"/>
        <w:tabs>
          <w:tab w:val="left" w:pos="1217"/>
          <w:tab w:val="left" w:pos="2606"/>
          <w:tab w:val="left" w:pos="2990"/>
          <w:tab w:val="right" w:pos="8787"/>
        </w:tabs>
      </w:pPr>
      <w:r>
        <w:tab/>
        <w:t>go.on</w:t>
      </w:r>
      <w:r>
        <w:tab/>
        <w:t>do-taro-</w:t>
      </w:r>
      <w:r>
        <w:rPr>
          <w:smallCaps/>
        </w:rPr>
        <w:t>hort</w:t>
      </w:r>
      <w:r>
        <w:tab/>
        <w:t>oh</w:t>
      </w:r>
      <w:r>
        <w:tab/>
        <w:t>(name)</w:t>
      </w:r>
      <w:r w:rsidR="00193857">
        <w:tab/>
        <w:t>“Come on, Ngangay, let’s collect some taro.</w:t>
      </w:r>
    </w:p>
    <w:p w14:paraId="074812F4" w14:textId="77777777" w:rsidR="00800AD8" w:rsidRDefault="00DC1AE0" w:rsidP="00193857">
      <w:pPr>
        <w:pStyle w:val="InterlineText"/>
        <w:tabs>
          <w:tab w:val="left" w:pos="533"/>
          <w:tab w:val="left" w:pos="2372"/>
          <w:tab w:val="left" w:pos="2816"/>
        </w:tabs>
      </w:pPr>
      <w:r w:rsidRPr="003A1D48">
        <w:rPr>
          <w:rStyle w:val="InterlineTextNumChar"/>
        </w:rPr>
        <w:t>002</w:t>
      </w:r>
      <w:r w:rsidR="00800AD8">
        <w:tab/>
        <w:t>sevaîu</w:t>
      </w:r>
      <w:r w:rsidR="00800AD8">
        <w:tab/>
        <w:t>ti</w:t>
      </w:r>
      <w:r w:rsidR="00800AD8">
        <w:tab/>
        <w:t>Tjugeluy.”</w:t>
      </w:r>
    </w:p>
    <w:p w14:paraId="730BDFA6" w14:textId="77777777" w:rsidR="00800AD8" w:rsidRDefault="00800AD8" w:rsidP="00193857">
      <w:pPr>
        <w:pStyle w:val="InterlineGlossWithTrans"/>
        <w:tabs>
          <w:tab w:val="left" w:pos="533"/>
          <w:tab w:val="left" w:pos="2372"/>
          <w:tab w:val="left" w:pos="2816"/>
        </w:tabs>
      </w:pPr>
      <w:r>
        <w:tab/>
        <w:t>sevaî-u</w:t>
      </w:r>
      <w:r>
        <w:tab/>
        <w:t>ti</w:t>
      </w:r>
      <w:r>
        <w:tab/>
        <w:t>Tjugeluy</w:t>
      </w:r>
    </w:p>
    <w:p w14:paraId="298FC84F" w14:textId="77777777" w:rsidR="00800AD8" w:rsidRDefault="00800AD8" w:rsidP="00193857">
      <w:pPr>
        <w:pStyle w:val="InterlineTransNoFree"/>
        <w:tabs>
          <w:tab w:val="left" w:pos="2372"/>
          <w:tab w:val="left" w:pos="2816"/>
          <w:tab w:val="right" w:pos="8787"/>
        </w:tabs>
      </w:pPr>
      <w:r>
        <w:tab/>
        <w:t>carry.on.back-</w:t>
      </w:r>
      <w:r>
        <w:rPr>
          <w:smallCaps/>
        </w:rPr>
        <w:t>imp</w:t>
      </w:r>
      <w:r>
        <w:tab/>
      </w:r>
      <w:r>
        <w:rPr>
          <w:smallCaps/>
        </w:rPr>
        <w:t>f.h</w:t>
      </w:r>
      <w:r>
        <w:tab/>
        <w:t>(name)</w:t>
      </w:r>
      <w:r w:rsidR="00193857">
        <w:tab/>
        <w:t>Carry Tjugeluy on your back.”</w:t>
      </w:r>
    </w:p>
    <w:p w14:paraId="0C0452D9" w14:textId="77777777" w:rsidR="00800AD8" w:rsidRDefault="00DC1AE0" w:rsidP="00193857">
      <w:pPr>
        <w:pStyle w:val="InterlineText"/>
        <w:tabs>
          <w:tab w:val="left" w:pos="533"/>
          <w:tab w:val="left" w:pos="1172"/>
          <w:tab w:val="left" w:pos="1976"/>
          <w:tab w:val="left" w:pos="3065"/>
        </w:tabs>
      </w:pPr>
      <w:r w:rsidRPr="003A1D48">
        <w:rPr>
          <w:rStyle w:val="InterlineTextNumChar"/>
        </w:rPr>
        <w:t>003</w:t>
      </w:r>
      <w:r w:rsidR="00800AD8">
        <w:tab/>
        <w:t>“uza,</w:t>
      </w:r>
      <w:r w:rsidR="00800AD8">
        <w:tab/>
        <w:t>kina,</w:t>
      </w:r>
      <w:r w:rsidR="00800AD8">
        <w:tab/>
        <w:t>mapiq</w:t>
      </w:r>
      <w:r w:rsidR="00800AD8">
        <w:tab/>
        <w:t>aken.”</w:t>
      </w:r>
    </w:p>
    <w:p w14:paraId="1CEB01A3" w14:textId="77777777" w:rsidR="00800AD8" w:rsidRDefault="00800AD8" w:rsidP="00193857">
      <w:pPr>
        <w:pStyle w:val="InterlineGlossWithTrans"/>
        <w:tabs>
          <w:tab w:val="left" w:pos="533"/>
          <w:tab w:val="left" w:pos="1172"/>
          <w:tab w:val="left" w:pos="1976"/>
          <w:tab w:val="left" w:pos="3065"/>
        </w:tabs>
      </w:pPr>
      <w:r>
        <w:tab/>
        <w:t>uza</w:t>
      </w:r>
      <w:r>
        <w:tab/>
        <w:t>kina</w:t>
      </w:r>
      <w:r>
        <w:tab/>
        <w:t>ma-piq</w:t>
      </w:r>
      <w:r>
        <w:tab/>
        <w:t>aken</w:t>
      </w:r>
    </w:p>
    <w:p w14:paraId="7EAA8388" w14:textId="77777777" w:rsidR="00800AD8" w:rsidRDefault="00800AD8" w:rsidP="00193857">
      <w:pPr>
        <w:pStyle w:val="InterlineTransNoFree"/>
        <w:tabs>
          <w:tab w:val="left" w:pos="1172"/>
          <w:tab w:val="left" w:pos="1976"/>
          <w:tab w:val="left" w:pos="3065"/>
          <w:tab w:val="right" w:pos="8787"/>
        </w:tabs>
      </w:pPr>
      <w:r>
        <w:tab/>
        <w:t>here</w:t>
      </w:r>
      <w:r>
        <w:tab/>
        <w:t>mother</w:t>
      </w:r>
      <w:r>
        <w:tab/>
      </w:r>
      <w:r>
        <w:rPr>
          <w:smallCaps/>
        </w:rPr>
        <w:t>stat</w:t>
      </w:r>
      <w:r>
        <w:t>-tired</w:t>
      </w:r>
      <w:r>
        <w:tab/>
      </w:r>
      <w:r w:rsidR="000D5EFB" w:rsidRPr="000D5EFB">
        <w:rPr>
          <w:smallCaps/>
        </w:rPr>
        <w:t>f.I</w:t>
      </w:r>
      <w:r w:rsidR="00193857">
        <w:rPr>
          <w:smallCaps/>
        </w:rPr>
        <w:tab/>
      </w:r>
      <w:r w:rsidR="00193857">
        <w:t>“Here, mother, I’m tired.”</w:t>
      </w:r>
    </w:p>
    <w:p w14:paraId="6E84F6E2" w14:textId="77777777" w:rsidR="00800AD8" w:rsidRDefault="00DC1AE0" w:rsidP="00193857">
      <w:pPr>
        <w:pStyle w:val="InterlineText"/>
        <w:tabs>
          <w:tab w:val="left" w:pos="533"/>
          <w:tab w:val="left" w:pos="1022"/>
          <w:tab w:val="left" w:pos="1886"/>
          <w:tab w:val="left" w:pos="2660"/>
          <w:tab w:val="left" w:pos="3164"/>
          <w:tab w:val="left" w:pos="4028"/>
          <w:tab w:val="left" w:pos="4532"/>
        </w:tabs>
      </w:pPr>
      <w:r w:rsidRPr="003A1D48">
        <w:rPr>
          <w:rStyle w:val="InterlineTextNumChar"/>
        </w:rPr>
        <w:t>004</w:t>
      </w:r>
      <w:r w:rsidR="00800AD8">
        <w:tab/>
        <w:t>“ku</w:t>
      </w:r>
      <w:r w:rsidR="00800AD8">
        <w:tab/>
        <w:t>alapaw</w:t>
      </w:r>
      <w:r w:rsidR="00800AD8">
        <w:tab/>
        <w:t>anga</w:t>
      </w:r>
      <w:r w:rsidR="00800AD8">
        <w:tab/>
        <w:t>i</w:t>
      </w:r>
      <w:r w:rsidR="00800AD8">
        <w:tab/>
        <w:t>tja</w:t>
      </w:r>
      <w:r w:rsidR="00800AD8">
        <w:tab/>
        <w:t>i</w:t>
      </w:r>
      <w:r w:rsidR="00800AD8">
        <w:tab/>
        <w:t>navanavaî.”</w:t>
      </w:r>
    </w:p>
    <w:p w14:paraId="7E002D51" w14:textId="77777777" w:rsidR="00800AD8" w:rsidRDefault="00800AD8" w:rsidP="00193857">
      <w:pPr>
        <w:pStyle w:val="InterlineGlossWithTrans"/>
        <w:tabs>
          <w:tab w:val="left" w:pos="533"/>
          <w:tab w:val="left" w:pos="1022"/>
          <w:tab w:val="left" w:pos="1886"/>
          <w:tab w:val="left" w:pos="2660"/>
          <w:tab w:val="left" w:pos="3164"/>
          <w:tab w:val="left" w:pos="4028"/>
          <w:tab w:val="left" w:pos="4532"/>
        </w:tabs>
      </w:pPr>
      <w:r>
        <w:tab/>
        <w:t>ku</w:t>
      </w:r>
      <w:r>
        <w:tab/>
        <w:t>alap-aw</w:t>
      </w:r>
      <w:r>
        <w:tab/>
        <w:t>anga</w:t>
      </w:r>
      <w:r>
        <w:tab/>
        <w:t>i</w:t>
      </w:r>
      <w:r>
        <w:tab/>
        <w:t>tja</w:t>
      </w:r>
      <w:r>
        <w:tab/>
        <w:t>i</w:t>
      </w:r>
      <w:r>
        <w:tab/>
        <w:t>nava-navaî</w:t>
      </w:r>
    </w:p>
    <w:p w14:paraId="67D767F2" w14:textId="77777777" w:rsidR="00800AD8" w:rsidRDefault="00800AD8" w:rsidP="00193857">
      <w:pPr>
        <w:pStyle w:val="InterlineTrans"/>
        <w:tabs>
          <w:tab w:val="left" w:pos="533"/>
          <w:tab w:val="left" w:pos="1022"/>
          <w:tab w:val="left" w:pos="1886"/>
          <w:tab w:val="left" w:pos="2660"/>
          <w:tab w:val="left" w:pos="3164"/>
          <w:tab w:val="left" w:pos="4028"/>
          <w:tab w:val="left" w:pos="4532"/>
        </w:tabs>
      </w:pPr>
      <w:r>
        <w:tab/>
        <w:t>I</w:t>
      </w:r>
      <w:r>
        <w:tab/>
        <w:t>take-</w:t>
      </w:r>
      <w:r>
        <w:rPr>
          <w:smallCaps/>
        </w:rPr>
        <w:t>lf</w:t>
      </w:r>
      <w:r>
        <w:tab/>
        <w:t>indeed</w:t>
      </w:r>
      <w:r>
        <w:tab/>
      </w:r>
      <w:r>
        <w:rPr>
          <w:smallCaps/>
        </w:rPr>
        <w:t>loc</w:t>
      </w:r>
      <w:r>
        <w:tab/>
      </w:r>
      <w:r w:rsidR="004E4CD4">
        <w:t>more</w:t>
      </w:r>
      <w:r>
        <w:tab/>
      </w:r>
      <w:r>
        <w:rPr>
          <w:smallCaps/>
        </w:rPr>
        <w:t>loc</w:t>
      </w:r>
      <w:r>
        <w:tab/>
      </w:r>
      <w:r>
        <w:rPr>
          <w:smallCaps/>
        </w:rPr>
        <w:t>red</w:t>
      </w:r>
      <w:r>
        <w:t>-south</w:t>
      </w:r>
    </w:p>
    <w:p w14:paraId="4DBBA1EE" w14:textId="77777777" w:rsidR="00800AD8" w:rsidRDefault="00800AD8" w:rsidP="00A8416B">
      <w:pPr>
        <w:pStyle w:val="InterlineFreeCommentFollows"/>
      </w:pPr>
      <w:r>
        <w:t xml:space="preserve">“I’ll take him down when we get </w:t>
      </w:r>
      <w:r w:rsidR="004E4CD4">
        <w:t xml:space="preserve">fyrther </w:t>
      </w:r>
      <w:r>
        <w:t xml:space="preserve">down south (? </w:t>
      </w:r>
      <w:r w:rsidR="00193857" w:rsidRPr="00193857">
        <w:rPr>
          <w:i/>
        </w:rPr>
        <w:t>or</w:t>
      </w:r>
      <w:r>
        <w:t xml:space="preserve"> to the right hand end).</w:t>
      </w:r>
    </w:p>
    <w:p w14:paraId="323FFA55" w14:textId="77777777" w:rsidR="00800AD8" w:rsidRDefault="00A8416B" w:rsidP="00A8416B">
      <w:pPr>
        <w:pStyle w:val="CommentLastWithHalfSpace"/>
      </w:pPr>
      <w:r>
        <w:t>[</w:t>
      </w:r>
      <w:r w:rsidR="00800AD8" w:rsidRPr="00193857">
        <w:rPr>
          <w:rStyle w:val="VernacularText"/>
        </w:rPr>
        <w:t>tja i</w:t>
      </w:r>
      <w:r w:rsidR="00800AD8">
        <w:t xml:space="preserve"> was </w:t>
      </w:r>
      <w:r w:rsidR="00800AD8" w:rsidRPr="00193857">
        <w:rPr>
          <w:rStyle w:val="VernacularText"/>
        </w:rPr>
        <w:t>tjai</w:t>
      </w:r>
      <w:r w:rsidR="00800AD8">
        <w:t xml:space="preserve"> in OA</w:t>
      </w:r>
      <w:r>
        <w:t>]</w:t>
      </w:r>
    </w:p>
    <w:p w14:paraId="5B7364AC" w14:textId="77777777" w:rsidR="00800AD8" w:rsidRDefault="00DC1AE0" w:rsidP="00193857">
      <w:pPr>
        <w:pStyle w:val="InterlineText"/>
        <w:tabs>
          <w:tab w:val="left" w:pos="533"/>
          <w:tab w:val="left" w:pos="1172"/>
          <w:tab w:val="left" w:pos="1976"/>
          <w:tab w:val="left" w:pos="3065"/>
        </w:tabs>
      </w:pPr>
      <w:r w:rsidRPr="003A1D48">
        <w:rPr>
          <w:rStyle w:val="InterlineTextNumChar"/>
        </w:rPr>
        <w:lastRenderedPageBreak/>
        <w:t>005</w:t>
      </w:r>
      <w:r w:rsidR="00800AD8">
        <w:tab/>
        <w:t>“uza,</w:t>
      </w:r>
      <w:r w:rsidR="00800AD8">
        <w:tab/>
        <w:t>kina,</w:t>
      </w:r>
      <w:r w:rsidR="00800AD8">
        <w:tab/>
        <w:t>mapiq</w:t>
      </w:r>
      <w:r w:rsidR="00800AD8">
        <w:tab/>
        <w:t>aken.”</w:t>
      </w:r>
    </w:p>
    <w:p w14:paraId="74E9F37F" w14:textId="77777777" w:rsidR="00800AD8" w:rsidRDefault="00800AD8" w:rsidP="00193857">
      <w:pPr>
        <w:pStyle w:val="InterlineGlossWithTrans"/>
        <w:tabs>
          <w:tab w:val="left" w:pos="533"/>
          <w:tab w:val="left" w:pos="1172"/>
          <w:tab w:val="left" w:pos="1976"/>
          <w:tab w:val="left" w:pos="3065"/>
        </w:tabs>
      </w:pPr>
      <w:r>
        <w:tab/>
        <w:t>uza</w:t>
      </w:r>
      <w:r>
        <w:tab/>
        <w:t>kina</w:t>
      </w:r>
      <w:r>
        <w:tab/>
        <w:t>ma-piq</w:t>
      </w:r>
      <w:r>
        <w:tab/>
        <w:t>aken</w:t>
      </w:r>
    </w:p>
    <w:p w14:paraId="4E2F473F" w14:textId="77777777" w:rsidR="00800AD8" w:rsidRDefault="00800AD8" w:rsidP="00193857">
      <w:pPr>
        <w:pStyle w:val="InterlineTransNoFree"/>
        <w:tabs>
          <w:tab w:val="left" w:pos="1172"/>
          <w:tab w:val="left" w:pos="1976"/>
          <w:tab w:val="left" w:pos="3065"/>
          <w:tab w:val="right" w:pos="8787"/>
        </w:tabs>
      </w:pPr>
      <w:r>
        <w:tab/>
        <w:t>here</w:t>
      </w:r>
      <w:r>
        <w:tab/>
        <w:t>mother</w:t>
      </w:r>
      <w:r>
        <w:tab/>
      </w:r>
      <w:r>
        <w:rPr>
          <w:smallCaps/>
        </w:rPr>
        <w:t>stat</w:t>
      </w:r>
      <w:r>
        <w:t>-tired</w:t>
      </w:r>
      <w:r>
        <w:tab/>
      </w:r>
      <w:r w:rsidR="000D5EFB" w:rsidRPr="000D5EFB">
        <w:rPr>
          <w:smallCaps/>
        </w:rPr>
        <w:t>f.I</w:t>
      </w:r>
      <w:r w:rsidR="00193857">
        <w:rPr>
          <w:smallCaps/>
        </w:rPr>
        <w:tab/>
      </w:r>
      <w:r w:rsidR="00193857">
        <w:t>“Here, mother, I’m tired.”</w:t>
      </w:r>
    </w:p>
    <w:p w14:paraId="06CD1C53" w14:textId="77777777" w:rsidR="00800AD8" w:rsidRDefault="00DC1AE0" w:rsidP="00193857">
      <w:pPr>
        <w:pStyle w:val="InterlineText"/>
        <w:tabs>
          <w:tab w:val="left" w:pos="533"/>
          <w:tab w:val="left" w:pos="1022"/>
          <w:tab w:val="left" w:pos="1886"/>
          <w:tab w:val="left" w:pos="2660"/>
          <w:tab w:val="left" w:pos="3164"/>
        </w:tabs>
      </w:pPr>
      <w:r w:rsidRPr="003A1D48">
        <w:rPr>
          <w:rStyle w:val="InterlineTextNumChar"/>
        </w:rPr>
        <w:t>006</w:t>
      </w:r>
      <w:r w:rsidR="00800AD8">
        <w:tab/>
        <w:t>“ku</w:t>
      </w:r>
      <w:r w:rsidR="00800AD8">
        <w:tab/>
        <w:t>alapaw</w:t>
      </w:r>
      <w:r w:rsidR="00800AD8">
        <w:tab/>
        <w:t>anga</w:t>
      </w:r>
      <w:r w:rsidR="00800AD8">
        <w:tab/>
        <w:t>i</w:t>
      </w:r>
      <w:r w:rsidR="00800AD8">
        <w:tab/>
        <w:t>siîeveîevetj.”</w:t>
      </w:r>
    </w:p>
    <w:p w14:paraId="05C446DE" w14:textId="77777777" w:rsidR="00800AD8" w:rsidRDefault="00800AD8" w:rsidP="00193857">
      <w:pPr>
        <w:pStyle w:val="InterlineGlossWithTrans"/>
        <w:tabs>
          <w:tab w:val="left" w:pos="533"/>
          <w:tab w:val="left" w:pos="1022"/>
          <w:tab w:val="left" w:pos="1886"/>
          <w:tab w:val="left" w:pos="2660"/>
          <w:tab w:val="left" w:pos="3164"/>
        </w:tabs>
      </w:pPr>
      <w:r>
        <w:tab/>
        <w:t>ku</w:t>
      </w:r>
      <w:r>
        <w:tab/>
        <w:t>alap-aw</w:t>
      </w:r>
      <w:r>
        <w:tab/>
        <w:t>anga</w:t>
      </w:r>
      <w:r>
        <w:tab/>
        <w:t>i</w:t>
      </w:r>
      <w:r>
        <w:tab/>
        <w:t>si-îeve-îevetj</w:t>
      </w:r>
    </w:p>
    <w:p w14:paraId="55DF544A" w14:textId="77777777" w:rsidR="00800AD8" w:rsidRDefault="00800AD8" w:rsidP="00193857">
      <w:pPr>
        <w:pStyle w:val="InterlineTrans"/>
        <w:tabs>
          <w:tab w:val="left" w:pos="533"/>
          <w:tab w:val="left" w:pos="1022"/>
          <w:tab w:val="left" w:pos="1886"/>
          <w:tab w:val="left" w:pos="2660"/>
          <w:tab w:val="left" w:pos="3164"/>
        </w:tabs>
      </w:pPr>
      <w:r>
        <w:tab/>
        <w:t>I</w:t>
      </w:r>
      <w:r>
        <w:tab/>
        <w:t>take-</w:t>
      </w:r>
      <w:r>
        <w:rPr>
          <w:smallCaps/>
        </w:rPr>
        <w:t>lf</w:t>
      </w:r>
      <w:r>
        <w:tab/>
        <w:t>indeed</w:t>
      </w:r>
      <w:r>
        <w:tab/>
      </w:r>
      <w:r>
        <w:rPr>
          <w:smallCaps/>
        </w:rPr>
        <w:t>loc</w:t>
      </w:r>
      <w:r>
        <w:tab/>
      </w:r>
      <w:r>
        <w:rPr>
          <w:smallCaps/>
        </w:rPr>
        <w:t>if</w:t>
      </w:r>
      <w:r>
        <w:t>-</w:t>
      </w:r>
      <w:r>
        <w:rPr>
          <w:smallCaps/>
        </w:rPr>
        <w:t>red</w:t>
      </w:r>
      <w:r>
        <w:t>-level</w:t>
      </w:r>
    </w:p>
    <w:p w14:paraId="73B18A13" w14:textId="77777777" w:rsidR="00800AD8" w:rsidRDefault="00800AD8" w:rsidP="00193857">
      <w:pPr>
        <w:pStyle w:val="InterlineFree"/>
      </w:pPr>
      <w:r>
        <w:t>“I’ll take him when we get to the end of the row.”</w:t>
      </w:r>
      <w:r w:rsidR="00193857">
        <w:t xml:space="preserve"> (?)</w:t>
      </w:r>
    </w:p>
    <w:p w14:paraId="7D0AEA05" w14:textId="77777777" w:rsidR="00800AD8" w:rsidRDefault="00DC1AE0" w:rsidP="00193857">
      <w:pPr>
        <w:pStyle w:val="InterlineText"/>
        <w:tabs>
          <w:tab w:val="left" w:pos="533"/>
          <w:tab w:val="left" w:pos="1172"/>
          <w:tab w:val="left" w:pos="1976"/>
          <w:tab w:val="left" w:pos="3065"/>
        </w:tabs>
      </w:pPr>
      <w:r w:rsidRPr="003A1D48">
        <w:rPr>
          <w:rStyle w:val="InterlineTextNumChar"/>
        </w:rPr>
        <w:t>007</w:t>
      </w:r>
      <w:r w:rsidR="00800AD8">
        <w:tab/>
        <w:t>“uza,</w:t>
      </w:r>
      <w:r w:rsidR="00800AD8">
        <w:tab/>
        <w:t>kina,</w:t>
      </w:r>
      <w:r w:rsidR="00800AD8">
        <w:tab/>
        <w:t>mapiq</w:t>
      </w:r>
      <w:r w:rsidR="00800AD8">
        <w:tab/>
        <w:t>aken.”</w:t>
      </w:r>
    </w:p>
    <w:p w14:paraId="26C0AA0B" w14:textId="77777777" w:rsidR="00800AD8" w:rsidRDefault="00800AD8" w:rsidP="00193857">
      <w:pPr>
        <w:pStyle w:val="InterlineGlossWithTrans"/>
        <w:tabs>
          <w:tab w:val="left" w:pos="533"/>
          <w:tab w:val="left" w:pos="1172"/>
          <w:tab w:val="left" w:pos="1976"/>
          <w:tab w:val="left" w:pos="3065"/>
        </w:tabs>
      </w:pPr>
      <w:r>
        <w:tab/>
        <w:t>uza</w:t>
      </w:r>
      <w:r>
        <w:tab/>
        <w:t>kina</w:t>
      </w:r>
      <w:r>
        <w:tab/>
        <w:t>ma-piq</w:t>
      </w:r>
      <w:r>
        <w:tab/>
        <w:t>aken</w:t>
      </w:r>
    </w:p>
    <w:p w14:paraId="484834F3" w14:textId="77777777" w:rsidR="00800AD8" w:rsidRDefault="00800AD8" w:rsidP="00193857">
      <w:pPr>
        <w:pStyle w:val="InterlineTransNoFree"/>
        <w:tabs>
          <w:tab w:val="left" w:pos="1172"/>
          <w:tab w:val="left" w:pos="1976"/>
          <w:tab w:val="left" w:pos="3065"/>
          <w:tab w:val="right" w:pos="8787"/>
        </w:tabs>
      </w:pPr>
      <w:r>
        <w:tab/>
        <w:t>here</w:t>
      </w:r>
      <w:r>
        <w:tab/>
        <w:t>mother</w:t>
      </w:r>
      <w:r>
        <w:tab/>
      </w:r>
      <w:r>
        <w:rPr>
          <w:smallCaps/>
        </w:rPr>
        <w:t>stat</w:t>
      </w:r>
      <w:r>
        <w:t>-tired</w:t>
      </w:r>
      <w:r>
        <w:tab/>
        <w:t>I</w:t>
      </w:r>
      <w:r w:rsidR="00193857">
        <w:tab/>
        <w:t>“Here, mother, I’m tired.”</w:t>
      </w:r>
    </w:p>
    <w:p w14:paraId="152416A9" w14:textId="77777777" w:rsidR="00800AD8" w:rsidRDefault="00DC1AE0" w:rsidP="00193857">
      <w:pPr>
        <w:pStyle w:val="InterlineText"/>
        <w:tabs>
          <w:tab w:val="left" w:pos="533"/>
          <w:tab w:val="left" w:pos="1232"/>
        </w:tabs>
      </w:pPr>
      <w:r w:rsidRPr="003A1D48">
        <w:rPr>
          <w:rStyle w:val="InterlineTextNumChar"/>
        </w:rPr>
        <w:t>008</w:t>
      </w:r>
      <w:r w:rsidR="00800AD8">
        <w:tab/>
        <w:t>“gaîu</w:t>
      </w:r>
      <w:r w:rsidR="00800AD8">
        <w:tab/>
        <w:t>anan.</w:t>
      </w:r>
    </w:p>
    <w:p w14:paraId="248616B5" w14:textId="77777777" w:rsidR="00800AD8" w:rsidRDefault="00800AD8" w:rsidP="00193857">
      <w:pPr>
        <w:pStyle w:val="InterlineGlossWithTrans"/>
        <w:tabs>
          <w:tab w:val="left" w:pos="533"/>
          <w:tab w:val="left" w:pos="1232"/>
        </w:tabs>
      </w:pPr>
      <w:r>
        <w:tab/>
        <w:t>gaîu</w:t>
      </w:r>
      <w:r>
        <w:tab/>
        <w:t>anan</w:t>
      </w:r>
    </w:p>
    <w:p w14:paraId="4721D1E7" w14:textId="77777777" w:rsidR="00800AD8" w:rsidRDefault="00800AD8" w:rsidP="00193857">
      <w:pPr>
        <w:pStyle w:val="InterlineTransNoFree"/>
        <w:tabs>
          <w:tab w:val="left" w:pos="1232"/>
          <w:tab w:val="right" w:pos="8787"/>
        </w:tabs>
      </w:pPr>
      <w:r>
        <w:tab/>
        <w:t>slow</w:t>
      </w:r>
      <w:r>
        <w:tab/>
        <w:t>still</w:t>
      </w:r>
      <w:r w:rsidR="00193857">
        <w:tab/>
        <w:t>“Wait a bit.</w:t>
      </w:r>
    </w:p>
    <w:p w14:paraId="777E74F0" w14:textId="77777777" w:rsidR="00800AD8" w:rsidRDefault="00DC1AE0" w:rsidP="00193857">
      <w:pPr>
        <w:pStyle w:val="InterlineText"/>
        <w:tabs>
          <w:tab w:val="left" w:pos="533"/>
          <w:tab w:val="left" w:pos="1022"/>
          <w:tab w:val="left" w:pos="2366"/>
        </w:tabs>
      </w:pPr>
      <w:r w:rsidRPr="003A1D48">
        <w:rPr>
          <w:rStyle w:val="InterlineTextNumChar"/>
        </w:rPr>
        <w:t>009</w:t>
      </w:r>
      <w:r w:rsidR="00800AD8">
        <w:tab/>
        <w:t>uri</w:t>
      </w:r>
      <w:r w:rsidR="00800AD8">
        <w:tab/>
        <w:t>kivasanan</w:t>
      </w:r>
      <w:r w:rsidR="00800AD8">
        <w:tab/>
        <w:t>aken.</w:t>
      </w:r>
    </w:p>
    <w:p w14:paraId="49591C37" w14:textId="77777777" w:rsidR="00800AD8" w:rsidRDefault="00800AD8" w:rsidP="00193857">
      <w:pPr>
        <w:pStyle w:val="InterlineGlossWithTrans"/>
        <w:tabs>
          <w:tab w:val="left" w:pos="533"/>
          <w:tab w:val="left" w:pos="1022"/>
          <w:tab w:val="left" w:pos="2366"/>
        </w:tabs>
      </w:pPr>
      <w:r>
        <w:tab/>
        <w:t>uri</w:t>
      </w:r>
      <w:r>
        <w:tab/>
        <w:t>ki-vasa-anan</w:t>
      </w:r>
      <w:r>
        <w:tab/>
        <w:t>aken</w:t>
      </w:r>
    </w:p>
    <w:p w14:paraId="7A9C3BB9" w14:textId="77777777" w:rsidR="00800AD8" w:rsidRDefault="00800AD8" w:rsidP="00193857">
      <w:pPr>
        <w:pStyle w:val="InterlineTransNoFree"/>
        <w:tabs>
          <w:tab w:val="left" w:pos="1022"/>
          <w:tab w:val="left" w:pos="2366"/>
          <w:tab w:val="right" w:pos="8787"/>
        </w:tabs>
      </w:pPr>
      <w:r>
        <w:tab/>
        <w:t>will</w:t>
      </w:r>
      <w:r>
        <w:tab/>
        <w:t>do-taro-still</w:t>
      </w:r>
      <w:r>
        <w:tab/>
      </w:r>
      <w:r w:rsidR="000D5EFB" w:rsidRPr="000D5EFB">
        <w:rPr>
          <w:smallCaps/>
        </w:rPr>
        <w:t>f.I</w:t>
      </w:r>
      <w:r w:rsidR="00193857">
        <w:rPr>
          <w:smallCaps/>
        </w:rPr>
        <w:tab/>
      </w:r>
      <w:r w:rsidR="00193857">
        <w:t>I’m going to get some more taro.</w:t>
      </w:r>
    </w:p>
    <w:p w14:paraId="56AC2EED" w14:textId="77777777" w:rsidR="00800AD8" w:rsidRDefault="00DC1AE0" w:rsidP="00193857">
      <w:pPr>
        <w:pStyle w:val="InterlineText"/>
        <w:tabs>
          <w:tab w:val="left" w:pos="533"/>
          <w:tab w:val="left" w:pos="917"/>
          <w:tab w:val="left" w:pos="2501"/>
          <w:tab w:val="left" w:pos="3275"/>
          <w:tab w:val="left" w:pos="4454"/>
          <w:tab w:val="left" w:pos="5063"/>
          <w:tab w:val="left" w:pos="6797"/>
        </w:tabs>
      </w:pPr>
      <w:r w:rsidRPr="003A1D48">
        <w:rPr>
          <w:rStyle w:val="InterlineTextNumChar"/>
        </w:rPr>
        <w:t>010</w:t>
      </w:r>
      <w:r w:rsidR="00800AD8">
        <w:tab/>
        <w:t>ku</w:t>
      </w:r>
      <w:r w:rsidR="00800AD8">
        <w:tab/>
        <w:t>patutuaw</w:t>
      </w:r>
      <w:r w:rsidR="00800AD8">
        <w:tab/>
        <w:t>anga</w:t>
      </w:r>
      <w:r w:rsidR="00800AD8">
        <w:tab/>
        <w:t>nusauni,</w:t>
      </w:r>
      <w:r w:rsidR="00800AD8">
        <w:tab/>
        <w:t>nuka</w:t>
      </w:r>
      <w:r w:rsidR="00193857">
        <w:tab/>
        <w:t>djemaqudjaqut</w:t>
      </w:r>
      <w:r w:rsidR="00193857">
        <w:tab/>
        <w:t>aken.”</w:t>
      </w:r>
    </w:p>
    <w:p w14:paraId="26912AB7" w14:textId="77777777" w:rsidR="00800AD8" w:rsidRDefault="00800AD8" w:rsidP="00193857">
      <w:pPr>
        <w:pStyle w:val="InterlineGlossWithTrans"/>
        <w:tabs>
          <w:tab w:val="left" w:pos="533"/>
          <w:tab w:val="left" w:pos="917"/>
          <w:tab w:val="left" w:pos="2501"/>
          <w:tab w:val="left" w:pos="3275"/>
          <w:tab w:val="left" w:pos="4454"/>
          <w:tab w:val="left" w:pos="5063"/>
          <w:tab w:val="left" w:pos="6797"/>
        </w:tabs>
      </w:pPr>
      <w:r>
        <w:tab/>
        <w:t>ku</w:t>
      </w:r>
      <w:r>
        <w:tab/>
        <w:t>pa-tutu-aw</w:t>
      </w:r>
      <w:r>
        <w:tab/>
        <w:t>anga</w:t>
      </w:r>
      <w:r>
        <w:tab/>
        <w:t>nu-sauni</w:t>
      </w:r>
      <w:r>
        <w:tab/>
        <w:t>nuka</w:t>
      </w:r>
      <w:r w:rsidR="00193857">
        <w:tab/>
        <w:t>em=djaqu-djaqut</w:t>
      </w:r>
      <w:r w:rsidR="00193857">
        <w:tab/>
        <w:t>aken</w:t>
      </w:r>
    </w:p>
    <w:p w14:paraId="2A20888C" w14:textId="77777777" w:rsidR="00800AD8" w:rsidRDefault="00800AD8" w:rsidP="00193857">
      <w:pPr>
        <w:pStyle w:val="InterlineTrans"/>
        <w:tabs>
          <w:tab w:val="left" w:pos="533"/>
          <w:tab w:val="left" w:pos="917"/>
          <w:tab w:val="left" w:pos="2501"/>
          <w:tab w:val="left" w:pos="3275"/>
          <w:tab w:val="left" w:pos="4454"/>
          <w:tab w:val="left" w:pos="5063"/>
          <w:tab w:val="left" w:pos="6797"/>
        </w:tabs>
      </w:pPr>
      <w:r>
        <w:tab/>
        <w:t>I</w:t>
      </w:r>
      <w:r>
        <w:tab/>
        <w:t>cause-breast-</w:t>
      </w:r>
      <w:r>
        <w:rPr>
          <w:smallCaps/>
        </w:rPr>
        <w:t>lf</w:t>
      </w:r>
      <w:r>
        <w:tab/>
        <w:t>indeed</w:t>
      </w:r>
      <w:r>
        <w:tab/>
        <w:t>when-soon</w:t>
      </w:r>
      <w:r>
        <w:tab/>
        <w:t>even</w:t>
      </w:r>
      <w:r w:rsidR="00193857">
        <w:tab/>
      </w:r>
      <w:r w:rsidR="00193857">
        <w:rPr>
          <w:smallCaps/>
        </w:rPr>
        <w:t>af</w:t>
      </w:r>
      <w:r w:rsidR="00193857">
        <w:t>=</w:t>
      </w:r>
      <w:r w:rsidR="00193857">
        <w:rPr>
          <w:smallCaps/>
        </w:rPr>
        <w:t>red</w:t>
      </w:r>
      <w:r w:rsidR="00193857">
        <w:t>-cut.off</w:t>
      </w:r>
      <w:r w:rsidR="00193857">
        <w:tab/>
      </w:r>
      <w:r w:rsidR="00193857" w:rsidRPr="000D5EFB">
        <w:rPr>
          <w:smallCaps/>
        </w:rPr>
        <w:t>f.I</w:t>
      </w:r>
    </w:p>
    <w:p w14:paraId="3D232313" w14:textId="77777777" w:rsidR="00800AD8" w:rsidRDefault="00800AD8">
      <w:pPr>
        <w:pStyle w:val="InterlineFree"/>
      </w:pPr>
      <w:r>
        <w:t>I’ll suckle him later, while I cut the taro ends off.”</w:t>
      </w:r>
    </w:p>
    <w:p w14:paraId="08055CEF" w14:textId="77777777" w:rsidR="00800AD8" w:rsidRDefault="00DC1AE0" w:rsidP="00193857">
      <w:pPr>
        <w:pStyle w:val="InterlineText"/>
        <w:tabs>
          <w:tab w:val="left" w:pos="533"/>
          <w:tab w:val="left" w:pos="1172"/>
          <w:tab w:val="left" w:pos="1976"/>
          <w:tab w:val="left" w:pos="3020"/>
          <w:tab w:val="left" w:pos="3464"/>
        </w:tabs>
      </w:pPr>
      <w:r w:rsidRPr="003A1D48">
        <w:rPr>
          <w:rStyle w:val="InterlineTextNumChar"/>
        </w:rPr>
        <w:t>011</w:t>
      </w:r>
      <w:r w:rsidR="00800AD8">
        <w:tab/>
        <w:t>“uza,</w:t>
      </w:r>
      <w:r w:rsidR="00800AD8">
        <w:tab/>
        <w:t>kina,</w:t>
      </w:r>
      <w:r w:rsidR="00800AD8">
        <w:tab/>
        <w:t>sadjelung</w:t>
      </w:r>
      <w:r w:rsidR="00800AD8">
        <w:tab/>
        <w:t>ti</w:t>
      </w:r>
      <w:r w:rsidR="00800AD8">
        <w:tab/>
        <w:t>Tjugeluy.”</w:t>
      </w:r>
    </w:p>
    <w:p w14:paraId="50CAE5CF" w14:textId="77777777" w:rsidR="00800AD8" w:rsidRDefault="00800AD8" w:rsidP="00193857">
      <w:pPr>
        <w:pStyle w:val="InterlineGlossWithTrans"/>
        <w:tabs>
          <w:tab w:val="left" w:pos="533"/>
          <w:tab w:val="left" w:pos="1172"/>
          <w:tab w:val="left" w:pos="1976"/>
          <w:tab w:val="left" w:pos="3020"/>
          <w:tab w:val="left" w:pos="3464"/>
        </w:tabs>
      </w:pPr>
      <w:r>
        <w:tab/>
        <w:t>uza</w:t>
      </w:r>
      <w:r>
        <w:tab/>
        <w:t>kina</w:t>
      </w:r>
      <w:r>
        <w:tab/>
        <w:t>sadjelung</w:t>
      </w:r>
      <w:r>
        <w:tab/>
        <w:t>ti</w:t>
      </w:r>
      <w:r>
        <w:tab/>
        <w:t>Tjugeluy</w:t>
      </w:r>
    </w:p>
    <w:p w14:paraId="12DF1DC1" w14:textId="77777777" w:rsidR="00800AD8" w:rsidRDefault="00800AD8" w:rsidP="00193857">
      <w:pPr>
        <w:pStyle w:val="InterlineTransNoFree"/>
        <w:tabs>
          <w:tab w:val="left" w:pos="1172"/>
          <w:tab w:val="left" w:pos="1976"/>
          <w:tab w:val="left" w:pos="3020"/>
          <w:tab w:val="left" w:pos="3464"/>
          <w:tab w:val="right" w:pos="8787"/>
        </w:tabs>
      </w:pPr>
      <w:r>
        <w:tab/>
        <w:t>here</w:t>
      </w:r>
      <w:r>
        <w:tab/>
        <w:t>mother</w:t>
      </w:r>
      <w:r>
        <w:tab/>
        <w:t>heavy</w:t>
      </w:r>
      <w:r>
        <w:tab/>
      </w:r>
      <w:r>
        <w:rPr>
          <w:smallCaps/>
        </w:rPr>
        <w:t>f.h</w:t>
      </w:r>
      <w:r>
        <w:tab/>
        <w:t>(name)</w:t>
      </w:r>
      <w:r w:rsidR="00193857">
        <w:tab/>
        <w:t>“Here, mother, Tjugeluy is heavy.”</w:t>
      </w:r>
    </w:p>
    <w:p w14:paraId="148529A4" w14:textId="77777777" w:rsidR="00800AD8" w:rsidRDefault="00DC1AE0" w:rsidP="00193857">
      <w:pPr>
        <w:pStyle w:val="InterlineText"/>
        <w:tabs>
          <w:tab w:val="left" w:pos="533"/>
          <w:tab w:val="left" w:pos="1232"/>
        </w:tabs>
      </w:pPr>
      <w:r w:rsidRPr="003A1D48">
        <w:rPr>
          <w:rStyle w:val="InterlineTextNumChar"/>
        </w:rPr>
        <w:t>012</w:t>
      </w:r>
      <w:r w:rsidR="00800AD8">
        <w:tab/>
        <w:t>“gaîu</w:t>
      </w:r>
      <w:r w:rsidR="00800AD8">
        <w:tab/>
        <w:t>anan.</w:t>
      </w:r>
    </w:p>
    <w:p w14:paraId="539B38B7" w14:textId="77777777" w:rsidR="00800AD8" w:rsidRDefault="00800AD8" w:rsidP="00193857">
      <w:pPr>
        <w:pStyle w:val="InterlineGlossWithTrans"/>
        <w:tabs>
          <w:tab w:val="left" w:pos="533"/>
          <w:tab w:val="left" w:pos="1232"/>
        </w:tabs>
      </w:pPr>
      <w:r>
        <w:tab/>
        <w:t>gaîu</w:t>
      </w:r>
      <w:r>
        <w:tab/>
        <w:t>anan</w:t>
      </w:r>
    </w:p>
    <w:p w14:paraId="04DBB0E8" w14:textId="77777777" w:rsidR="00800AD8" w:rsidRDefault="00800AD8" w:rsidP="00193857">
      <w:pPr>
        <w:pStyle w:val="InterlineTransNoFree"/>
        <w:tabs>
          <w:tab w:val="left" w:pos="1232"/>
          <w:tab w:val="right" w:pos="8787"/>
        </w:tabs>
      </w:pPr>
      <w:r>
        <w:tab/>
        <w:t>slow</w:t>
      </w:r>
      <w:r>
        <w:tab/>
        <w:t>still</w:t>
      </w:r>
      <w:r w:rsidR="00193857">
        <w:tab/>
        <w:t>“Wait a bit.</w:t>
      </w:r>
    </w:p>
    <w:p w14:paraId="7B1E6163" w14:textId="77777777" w:rsidR="00800AD8" w:rsidRDefault="00DC1AE0" w:rsidP="00193857">
      <w:pPr>
        <w:pStyle w:val="InterlineText"/>
        <w:tabs>
          <w:tab w:val="left" w:pos="533"/>
          <w:tab w:val="left" w:pos="1922"/>
        </w:tabs>
      </w:pPr>
      <w:r w:rsidRPr="003A1D48">
        <w:rPr>
          <w:rStyle w:val="InterlineTextNumChar"/>
        </w:rPr>
        <w:t>013</w:t>
      </w:r>
      <w:r w:rsidR="00800AD8">
        <w:tab/>
        <w:t>kemsanan</w:t>
      </w:r>
      <w:r w:rsidR="00800AD8">
        <w:tab/>
        <w:t>aken.”</w:t>
      </w:r>
    </w:p>
    <w:p w14:paraId="578AFA24" w14:textId="77777777" w:rsidR="00800AD8" w:rsidRDefault="00800AD8" w:rsidP="00193857">
      <w:pPr>
        <w:pStyle w:val="InterlineGlossWithTrans"/>
        <w:tabs>
          <w:tab w:val="left" w:pos="533"/>
          <w:tab w:val="left" w:pos="1922"/>
        </w:tabs>
      </w:pPr>
      <w:r>
        <w:tab/>
        <w:t>m=kesa-anan</w:t>
      </w:r>
      <w:r>
        <w:tab/>
        <w:t>aken</w:t>
      </w:r>
    </w:p>
    <w:p w14:paraId="09AB1591" w14:textId="77777777" w:rsidR="00800AD8" w:rsidRDefault="00800AD8" w:rsidP="00193857">
      <w:pPr>
        <w:pStyle w:val="InterlineTransNoFree"/>
        <w:tabs>
          <w:tab w:val="left" w:pos="1922"/>
          <w:tab w:val="right" w:pos="8787"/>
        </w:tabs>
      </w:pPr>
      <w:r>
        <w:tab/>
      </w:r>
      <w:r>
        <w:rPr>
          <w:smallCaps/>
        </w:rPr>
        <w:t>af</w:t>
      </w:r>
      <w:r>
        <w:t>=food-still</w:t>
      </w:r>
      <w:r>
        <w:tab/>
      </w:r>
      <w:r w:rsidR="000D5EFB" w:rsidRPr="000D5EFB">
        <w:rPr>
          <w:smallCaps/>
        </w:rPr>
        <w:t>f.I</w:t>
      </w:r>
      <w:r w:rsidR="00193857">
        <w:rPr>
          <w:smallCaps/>
        </w:rPr>
        <w:tab/>
      </w:r>
      <w:r w:rsidR="00193857">
        <w:t>I’ll cook first.”</w:t>
      </w:r>
    </w:p>
    <w:p w14:paraId="03671107" w14:textId="77777777" w:rsidR="00800AD8" w:rsidRDefault="00DC1AE0" w:rsidP="00193857">
      <w:pPr>
        <w:pStyle w:val="InterlineText"/>
        <w:tabs>
          <w:tab w:val="left" w:pos="533"/>
          <w:tab w:val="left" w:pos="1022"/>
          <w:tab w:val="left" w:pos="1721"/>
          <w:tab w:val="left" w:pos="2810"/>
        </w:tabs>
      </w:pPr>
      <w:r w:rsidRPr="003A1D48">
        <w:rPr>
          <w:rStyle w:val="InterlineTextNumChar"/>
        </w:rPr>
        <w:t>014</w:t>
      </w:r>
      <w:r w:rsidR="00800AD8">
        <w:tab/>
        <w:t>“ui,</w:t>
      </w:r>
      <w:r w:rsidR="00800AD8">
        <w:tab/>
        <w:t>îakua</w:t>
      </w:r>
      <w:r w:rsidR="00800AD8">
        <w:tab/>
        <w:t>mapiq</w:t>
      </w:r>
      <w:r w:rsidR="00800AD8">
        <w:tab/>
        <w:t>aken.”</w:t>
      </w:r>
    </w:p>
    <w:p w14:paraId="2404F99C" w14:textId="77777777" w:rsidR="00800AD8" w:rsidRDefault="00800AD8" w:rsidP="00193857">
      <w:pPr>
        <w:pStyle w:val="InterlineGlossWithTrans"/>
        <w:tabs>
          <w:tab w:val="left" w:pos="533"/>
          <w:tab w:val="left" w:pos="1022"/>
          <w:tab w:val="left" w:pos="1721"/>
          <w:tab w:val="left" w:pos="2810"/>
        </w:tabs>
      </w:pPr>
      <w:r>
        <w:tab/>
        <w:t>ui</w:t>
      </w:r>
      <w:r>
        <w:tab/>
        <w:t>îakua</w:t>
      </w:r>
      <w:r>
        <w:tab/>
        <w:t>ma-piq</w:t>
      </w:r>
      <w:r>
        <w:tab/>
        <w:t>aken</w:t>
      </w:r>
    </w:p>
    <w:p w14:paraId="6DE894C2" w14:textId="77777777" w:rsidR="00800AD8" w:rsidRDefault="00800AD8" w:rsidP="00193857">
      <w:pPr>
        <w:pStyle w:val="InterlineTransNoFree"/>
        <w:tabs>
          <w:tab w:val="left" w:pos="1022"/>
          <w:tab w:val="left" w:pos="1721"/>
          <w:tab w:val="left" w:pos="2810"/>
          <w:tab w:val="right" w:pos="8787"/>
        </w:tabs>
      </w:pPr>
      <w:r>
        <w:tab/>
        <w:t>yes</w:t>
      </w:r>
      <w:r>
        <w:tab/>
        <w:t>but</w:t>
      </w:r>
      <w:r>
        <w:tab/>
      </w:r>
      <w:r>
        <w:rPr>
          <w:smallCaps/>
        </w:rPr>
        <w:t>stat</w:t>
      </w:r>
      <w:r>
        <w:t>-tired</w:t>
      </w:r>
      <w:r>
        <w:tab/>
      </w:r>
      <w:r w:rsidR="000D5EFB" w:rsidRPr="000D5EFB">
        <w:rPr>
          <w:smallCaps/>
        </w:rPr>
        <w:t>f.I</w:t>
      </w:r>
      <w:r w:rsidR="00193857">
        <w:rPr>
          <w:smallCaps/>
        </w:rPr>
        <w:tab/>
      </w:r>
      <w:r w:rsidR="00193857">
        <w:t>“Yes, but I’m tired.”</w:t>
      </w:r>
    </w:p>
    <w:p w14:paraId="0E9FD46F" w14:textId="77777777" w:rsidR="00800AD8" w:rsidRDefault="00DC1AE0" w:rsidP="00193857">
      <w:pPr>
        <w:pStyle w:val="InterlineText"/>
        <w:tabs>
          <w:tab w:val="left" w:pos="533"/>
          <w:tab w:val="left" w:pos="1232"/>
        </w:tabs>
      </w:pPr>
      <w:r w:rsidRPr="003A1D48">
        <w:rPr>
          <w:rStyle w:val="InterlineTextNumChar"/>
        </w:rPr>
        <w:t>015</w:t>
      </w:r>
      <w:r w:rsidR="00800AD8">
        <w:tab/>
        <w:t>“gaîu</w:t>
      </w:r>
      <w:r w:rsidR="00800AD8">
        <w:tab/>
        <w:t>anan.</w:t>
      </w:r>
    </w:p>
    <w:p w14:paraId="24A566D7" w14:textId="77777777" w:rsidR="00800AD8" w:rsidRDefault="00800AD8" w:rsidP="00193857">
      <w:pPr>
        <w:pStyle w:val="InterlineGlossWithTrans"/>
        <w:tabs>
          <w:tab w:val="left" w:pos="533"/>
          <w:tab w:val="left" w:pos="1232"/>
        </w:tabs>
      </w:pPr>
      <w:r>
        <w:tab/>
        <w:t>gaîu</w:t>
      </w:r>
      <w:r>
        <w:tab/>
        <w:t>anan</w:t>
      </w:r>
    </w:p>
    <w:p w14:paraId="786708A4" w14:textId="77777777" w:rsidR="00800AD8" w:rsidRDefault="00800AD8" w:rsidP="00193857">
      <w:pPr>
        <w:pStyle w:val="InterlineTransNoFree"/>
        <w:tabs>
          <w:tab w:val="left" w:pos="1232"/>
          <w:tab w:val="right" w:pos="8787"/>
        </w:tabs>
      </w:pPr>
      <w:r>
        <w:tab/>
        <w:t>slow</w:t>
      </w:r>
      <w:r>
        <w:tab/>
        <w:t>still</w:t>
      </w:r>
      <w:r w:rsidR="00193857">
        <w:tab/>
        <w:t>“Wait a bit.</w:t>
      </w:r>
    </w:p>
    <w:p w14:paraId="23C360CF" w14:textId="77777777" w:rsidR="00800AD8" w:rsidRDefault="00DC1AE0" w:rsidP="00193857">
      <w:pPr>
        <w:pStyle w:val="InterlineText"/>
        <w:tabs>
          <w:tab w:val="left" w:pos="533"/>
          <w:tab w:val="left" w:pos="917"/>
          <w:tab w:val="left" w:pos="2141"/>
          <w:tab w:val="left" w:pos="2735"/>
          <w:tab w:val="left" w:pos="2999"/>
          <w:tab w:val="left" w:pos="3923"/>
          <w:tab w:val="left" w:pos="5057"/>
          <w:tab w:val="left" w:pos="5321"/>
          <w:tab w:val="left" w:pos="6305"/>
        </w:tabs>
      </w:pPr>
      <w:r w:rsidRPr="003A1D48">
        <w:rPr>
          <w:rStyle w:val="InterlineTextNumChar"/>
        </w:rPr>
        <w:t>016</w:t>
      </w:r>
      <w:r w:rsidR="00800AD8">
        <w:tab/>
        <w:t>ku</w:t>
      </w:r>
      <w:r w:rsidR="00800AD8">
        <w:tab/>
        <w:t>vutsilaw</w:t>
      </w:r>
      <w:r w:rsidR="00800AD8">
        <w:tab/>
        <w:t>anan</w:t>
      </w:r>
      <w:r w:rsidR="00800AD8">
        <w:tab/>
        <w:t>a</w:t>
      </w:r>
      <w:r w:rsidR="00800AD8">
        <w:tab/>
        <w:t>tja</w:t>
      </w:r>
      <w:r w:rsidR="00800AD8">
        <w:tab/>
        <w:t>kinsa</w:t>
      </w:r>
      <w:r w:rsidR="00800AD8">
        <w:tab/>
        <w:t>a</w:t>
      </w:r>
      <w:r w:rsidR="00800AD8">
        <w:tab/>
        <w:t>pasa</w:t>
      </w:r>
      <w:r w:rsidR="00193857">
        <w:tab/>
        <w:t>qelutseqets.”</w:t>
      </w:r>
    </w:p>
    <w:p w14:paraId="1965A7F7" w14:textId="77777777" w:rsidR="00800AD8" w:rsidRDefault="00800AD8" w:rsidP="00193857">
      <w:pPr>
        <w:pStyle w:val="InterlineGlossWithTrans"/>
        <w:tabs>
          <w:tab w:val="left" w:pos="533"/>
          <w:tab w:val="left" w:pos="917"/>
          <w:tab w:val="left" w:pos="2141"/>
          <w:tab w:val="left" w:pos="2735"/>
          <w:tab w:val="left" w:pos="2999"/>
          <w:tab w:val="left" w:pos="3923"/>
          <w:tab w:val="left" w:pos="5057"/>
          <w:tab w:val="left" w:pos="5321"/>
          <w:tab w:val="left" w:pos="6305"/>
        </w:tabs>
      </w:pPr>
      <w:r>
        <w:tab/>
        <w:t>ku</w:t>
      </w:r>
      <w:r>
        <w:tab/>
        <w:t>vutsil-aw</w:t>
      </w:r>
      <w:r>
        <w:tab/>
        <w:t>anan</w:t>
      </w:r>
      <w:r>
        <w:tab/>
        <w:t>a</w:t>
      </w:r>
      <w:r>
        <w:tab/>
        <w:t>tja</w:t>
      </w:r>
      <w:r>
        <w:tab/>
        <w:t>in=kesa</w:t>
      </w:r>
      <w:r>
        <w:tab/>
        <w:t>a</w:t>
      </w:r>
      <w:r>
        <w:tab/>
        <w:t>pa-sa</w:t>
      </w:r>
      <w:r w:rsidR="00193857">
        <w:tab/>
        <w:t>qelutseqets</w:t>
      </w:r>
    </w:p>
    <w:p w14:paraId="6BE95C22" w14:textId="77777777" w:rsidR="00800AD8" w:rsidRDefault="00800AD8" w:rsidP="00193857">
      <w:pPr>
        <w:pStyle w:val="InterlineTrans"/>
        <w:tabs>
          <w:tab w:val="left" w:pos="533"/>
          <w:tab w:val="left" w:pos="917"/>
          <w:tab w:val="left" w:pos="2141"/>
          <w:tab w:val="left" w:pos="2735"/>
          <w:tab w:val="left" w:pos="2999"/>
          <w:tab w:val="left" w:pos="3923"/>
          <w:tab w:val="left" w:pos="5057"/>
          <w:tab w:val="left" w:pos="5321"/>
          <w:tab w:val="left" w:pos="6305"/>
        </w:tabs>
      </w:pPr>
      <w:r>
        <w:tab/>
        <w:t>I</w:t>
      </w:r>
      <w:r>
        <w:tab/>
        <w:t>set.down-</w:t>
      </w:r>
      <w:r>
        <w:rPr>
          <w:smallCaps/>
        </w:rPr>
        <w:t>lf</w:t>
      </w:r>
      <w:r>
        <w:tab/>
        <w:t>still</w:t>
      </w:r>
      <w:r>
        <w:rPr>
          <w:smallCaps/>
        </w:rPr>
        <w:tab/>
        <w:t>c</w:t>
      </w:r>
      <w:r>
        <w:rPr>
          <w:smallCaps/>
        </w:rPr>
        <w:tab/>
      </w:r>
      <w:r>
        <w:t>our(</w:t>
      </w:r>
      <w:r>
        <w:rPr>
          <w:smallCaps/>
        </w:rPr>
        <w:t>inc</w:t>
      </w:r>
      <w:r>
        <w:t>)</w:t>
      </w:r>
      <w:r>
        <w:tab/>
      </w:r>
      <w:r>
        <w:rPr>
          <w:smallCaps/>
        </w:rPr>
        <w:t>perf</w:t>
      </w:r>
      <w:r>
        <w:t>=food</w:t>
      </w:r>
      <w:r>
        <w:rPr>
          <w:smallCaps/>
        </w:rPr>
        <w:tab/>
        <w:t>c</w:t>
      </w:r>
      <w:r>
        <w:rPr>
          <w:smallCaps/>
        </w:rPr>
        <w:tab/>
      </w:r>
      <w:r>
        <w:t>cause-go</w:t>
      </w:r>
      <w:r w:rsidR="00193857">
        <w:tab/>
        <w:t>tree.sp</w:t>
      </w:r>
    </w:p>
    <w:p w14:paraId="72808766" w14:textId="77777777" w:rsidR="00800AD8" w:rsidRDefault="00800AD8" w:rsidP="00193857">
      <w:pPr>
        <w:pStyle w:val="InterlineFree"/>
      </w:pPr>
      <w:r>
        <w:t>I’ll set our food down on a tree.”</w:t>
      </w:r>
      <w:r w:rsidR="00193857">
        <w:t xml:space="preserve"> (?)</w:t>
      </w:r>
    </w:p>
    <w:p w14:paraId="47D7486B" w14:textId="77777777" w:rsidR="00800AD8" w:rsidRDefault="00DC1AE0" w:rsidP="00193857">
      <w:pPr>
        <w:pStyle w:val="InterlineText"/>
        <w:tabs>
          <w:tab w:val="left" w:pos="533"/>
          <w:tab w:val="left" w:pos="1067"/>
          <w:tab w:val="left" w:pos="2291"/>
          <w:tab w:val="left" w:pos="3095"/>
          <w:tab w:val="left" w:pos="4394"/>
          <w:tab w:val="left" w:pos="4838"/>
        </w:tabs>
      </w:pPr>
      <w:r w:rsidRPr="003A1D48">
        <w:rPr>
          <w:rStyle w:val="InterlineTextNumChar"/>
        </w:rPr>
        <w:t>017</w:t>
      </w:r>
      <w:r w:rsidR="00800AD8">
        <w:tab/>
        <w:t>“pai</w:t>
      </w:r>
      <w:r w:rsidR="00800AD8">
        <w:tab/>
        <w:t>uzanga,</w:t>
      </w:r>
      <w:r w:rsidR="00800AD8">
        <w:tab/>
        <w:t>kina,</w:t>
      </w:r>
      <w:r w:rsidR="00800AD8">
        <w:tab/>
        <w:t>pakani</w:t>
      </w:r>
      <w:r w:rsidR="00800AD8">
        <w:tab/>
        <w:t>ti</w:t>
      </w:r>
      <w:r w:rsidR="00800AD8">
        <w:tab/>
        <w:t>Tjugeluy.”</w:t>
      </w:r>
    </w:p>
    <w:p w14:paraId="29020E29" w14:textId="77777777" w:rsidR="00800AD8" w:rsidRDefault="00800AD8" w:rsidP="00193857">
      <w:pPr>
        <w:pStyle w:val="InterlineGlossWithTrans"/>
        <w:tabs>
          <w:tab w:val="left" w:pos="533"/>
          <w:tab w:val="left" w:pos="1067"/>
          <w:tab w:val="left" w:pos="2291"/>
          <w:tab w:val="left" w:pos="3095"/>
          <w:tab w:val="left" w:pos="4394"/>
          <w:tab w:val="left" w:pos="4838"/>
        </w:tabs>
      </w:pPr>
      <w:r>
        <w:tab/>
        <w:t>pai</w:t>
      </w:r>
      <w:r>
        <w:tab/>
        <w:t>uza-anga</w:t>
      </w:r>
      <w:r>
        <w:tab/>
        <w:t>kina</w:t>
      </w:r>
      <w:r>
        <w:tab/>
        <w:t>pa-kan-i</w:t>
      </w:r>
      <w:r>
        <w:tab/>
        <w:t>ti</w:t>
      </w:r>
      <w:r>
        <w:tab/>
        <w:t>Tjugeluy</w:t>
      </w:r>
    </w:p>
    <w:p w14:paraId="4EE5F3D7" w14:textId="77777777" w:rsidR="00800AD8" w:rsidRDefault="00800AD8" w:rsidP="00193857">
      <w:pPr>
        <w:pStyle w:val="InterlineTrans"/>
        <w:tabs>
          <w:tab w:val="left" w:pos="533"/>
          <w:tab w:val="left" w:pos="1067"/>
          <w:tab w:val="left" w:pos="2291"/>
          <w:tab w:val="left" w:pos="3095"/>
          <w:tab w:val="left" w:pos="4394"/>
          <w:tab w:val="left" w:pos="4838"/>
        </w:tabs>
      </w:pPr>
      <w:r>
        <w:tab/>
        <w:t>well</w:t>
      </w:r>
      <w:r>
        <w:tab/>
        <w:t>here-indeed</w:t>
      </w:r>
      <w:r>
        <w:tab/>
        <w:t>mother</w:t>
      </w:r>
      <w:r>
        <w:tab/>
        <w:t>cause-eat-</w:t>
      </w:r>
      <w:r>
        <w:rPr>
          <w:smallCaps/>
        </w:rPr>
        <w:t>pf</w:t>
      </w:r>
      <w:r>
        <w:tab/>
      </w:r>
      <w:r>
        <w:rPr>
          <w:smallCaps/>
        </w:rPr>
        <w:t>f.h</w:t>
      </w:r>
      <w:r>
        <w:tab/>
        <w:t>(name)</w:t>
      </w:r>
    </w:p>
    <w:p w14:paraId="66C85ABE" w14:textId="77777777" w:rsidR="00800AD8" w:rsidRDefault="00800AD8">
      <w:pPr>
        <w:pStyle w:val="InterlineFree"/>
      </w:pPr>
      <w:r>
        <w:t>“Well, come on, mother, feed Tjugeluy.”</w:t>
      </w:r>
    </w:p>
    <w:p w14:paraId="2F4E0A7C" w14:textId="77777777" w:rsidR="00800AD8" w:rsidRDefault="00DC1AE0" w:rsidP="00193857">
      <w:pPr>
        <w:pStyle w:val="InterlineText"/>
        <w:tabs>
          <w:tab w:val="left" w:pos="533"/>
          <w:tab w:val="left" w:pos="1562"/>
          <w:tab w:val="left" w:pos="2066"/>
        </w:tabs>
      </w:pPr>
      <w:r w:rsidRPr="003A1D48">
        <w:rPr>
          <w:rStyle w:val="InterlineTextNumChar"/>
        </w:rPr>
        <w:t>018</w:t>
      </w:r>
      <w:r w:rsidR="00800AD8">
        <w:tab/>
        <w:t>vuîuqan</w:t>
      </w:r>
      <w:r w:rsidR="00800AD8">
        <w:tab/>
        <w:t>ta</w:t>
      </w:r>
      <w:r w:rsidR="00800AD8">
        <w:tab/>
        <w:t>ngitsu.</w:t>
      </w:r>
    </w:p>
    <w:p w14:paraId="5FF4FA42" w14:textId="77777777" w:rsidR="00800AD8" w:rsidRDefault="00800AD8" w:rsidP="00193857">
      <w:pPr>
        <w:pStyle w:val="InterlineGlossWithTrans"/>
        <w:tabs>
          <w:tab w:val="left" w:pos="533"/>
          <w:tab w:val="left" w:pos="1562"/>
          <w:tab w:val="left" w:pos="2066"/>
        </w:tabs>
      </w:pPr>
      <w:r>
        <w:tab/>
        <w:t>vuîuq-an</w:t>
      </w:r>
      <w:r>
        <w:tab/>
        <w:t>ta</w:t>
      </w:r>
      <w:r>
        <w:tab/>
        <w:t>ngitsu</w:t>
      </w:r>
    </w:p>
    <w:p w14:paraId="54318D31" w14:textId="77777777" w:rsidR="00800AD8" w:rsidRDefault="00800AD8" w:rsidP="00193857">
      <w:pPr>
        <w:pStyle w:val="InterlineTransNoFree"/>
        <w:tabs>
          <w:tab w:val="left" w:pos="1562"/>
          <w:tab w:val="left" w:pos="2066"/>
          <w:tab w:val="right" w:pos="8787"/>
        </w:tabs>
      </w:pPr>
      <w:r>
        <w:tab/>
        <w:t>throw-</w:t>
      </w:r>
      <w:r>
        <w:rPr>
          <w:smallCaps/>
        </w:rPr>
        <w:t>lf</w:t>
      </w:r>
      <w:r>
        <w:tab/>
      </w:r>
      <w:r>
        <w:rPr>
          <w:smallCaps/>
        </w:rPr>
        <w:t>obl</w:t>
      </w:r>
      <w:r>
        <w:tab/>
        <w:t>skin</w:t>
      </w:r>
      <w:r w:rsidR="00193857">
        <w:tab/>
        <w:t>She threw over some taro peel.</w:t>
      </w:r>
    </w:p>
    <w:p w14:paraId="0C027B21" w14:textId="77777777" w:rsidR="00800AD8" w:rsidRDefault="00DC1AE0" w:rsidP="00193857">
      <w:pPr>
        <w:pStyle w:val="InterlineText"/>
        <w:tabs>
          <w:tab w:val="left" w:pos="533"/>
          <w:tab w:val="left" w:pos="1832"/>
          <w:tab w:val="left" w:pos="2216"/>
          <w:tab w:val="left" w:pos="3275"/>
          <w:tab w:val="left" w:pos="3764"/>
        </w:tabs>
      </w:pPr>
      <w:r w:rsidRPr="003A1D48">
        <w:rPr>
          <w:rStyle w:val="InterlineTextNumChar"/>
        </w:rPr>
        <w:t>019</w:t>
      </w:r>
      <w:r w:rsidR="00800AD8">
        <w:tab/>
        <w:t>sikilunung</w:t>
      </w:r>
      <w:r w:rsidR="00800AD8">
        <w:tab/>
        <w:t>ni</w:t>
      </w:r>
      <w:r w:rsidR="00800AD8">
        <w:tab/>
        <w:t>Ngangay,</w:t>
      </w:r>
      <w:r w:rsidR="00800AD8">
        <w:tab/>
        <w:t>sa</w:t>
      </w:r>
      <w:r w:rsidR="00800AD8">
        <w:tab/>
        <w:t>patumu-i.</w:t>
      </w:r>
    </w:p>
    <w:p w14:paraId="563A4ACC" w14:textId="77777777" w:rsidR="00800AD8" w:rsidRDefault="00800AD8" w:rsidP="00193857">
      <w:pPr>
        <w:pStyle w:val="InterlineGlossWithTrans"/>
        <w:tabs>
          <w:tab w:val="left" w:pos="533"/>
          <w:tab w:val="left" w:pos="1832"/>
          <w:tab w:val="left" w:pos="2216"/>
          <w:tab w:val="left" w:pos="3275"/>
          <w:tab w:val="left" w:pos="3764"/>
        </w:tabs>
      </w:pPr>
      <w:r>
        <w:tab/>
        <w:t>si-ki-lunung</w:t>
      </w:r>
      <w:r>
        <w:tab/>
        <w:t>ni</w:t>
      </w:r>
      <w:r>
        <w:tab/>
        <w:t>Ngangay</w:t>
      </w:r>
      <w:r>
        <w:tab/>
        <w:t>sa</w:t>
      </w:r>
      <w:r>
        <w:tab/>
        <w:t>patumu-i</w:t>
      </w:r>
    </w:p>
    <w:p w14:paraId="15545B97" w14:textId="77777777" w:rsidR="00800AD8" w:rsidRDefault="00800AD8" w:rsidP="00193857">
      <w:pPr>
        <w:pStyle w:val="InterlineTrans"/>
        <w:tabs>
          <w:tab w:val="left" w:pos="533"/>
          <w:tab w:val="left" w:pos="1832"/>
          <w:tab w:val="left" w:pos="2216"/>
          <w:tab w:val="left" w:pos="3275"/>
          <w:tab w:val="left" w:pos="3764"/>
        </w:tabs>
      </w:pPr>
      <w:r>
        <w:tab/>
      </w:r>
      <w:r>
        <w:rPr>
          <w:smallCaps/>
        </w:rPr>
        <w:t>if</w:t>
      </w:r>
      <w:r>
        <w:t>-do-crumb</w:t>
      </w:r>
      <w:r>
        <w:tab/>
        <w:t>by</w:t>
      </w:r>
      <w:r>
        <w:tab/>
        <w:t>(name)</w:t>
      </w:r>
      <w:r>
        <w:tab/>
        <w:t>and</w:t>
      </w:r>
      <w:r>
        <w:tab/>
        <w:t>hand.over-</w:t>
      </w:r>
      <w:r>
        <w:rPr>
          <w:smallCaps/>
        </w:rPr>
        <w:t>pf</w:t>
      </w:r>
    </w:p>
    <w:p w14:paraId="604A5D69" w14:textId="77777777" w:rsidR="00800AD8" w:rsidRDefault="00800AD8">
      <w:pPr>
        <w:pStyle w:val="InterlineFree"/>
      </w:pPr>
      <w:r>
        <w:t>Ngangay crumbled it up and handed it over to him.</w:t>
      </w:r>
    </w:p>
    <w:p w14:paraId="1FEE6FC5" w14:textId="77777777" w:rsidR="00800AD8" w:rsidRDefault="00DC1AE0" w:rsidP="00670B1E">
      <w:pPr>
        <w:pStyle w:val="InterlineText"/>
        <w:tabs>
          <w:tab w:val="left" w:pos="533"/>
          <w:tab w:val="left" w:pos="1067"/>
          <w:tab w:val="left" w:pos="2291"/>
          <w:tab w:val="left" w:pos="2795"/>
          <w:tab w:val="left" w:pos="3284"/>
          <w:tab w:val="left" w:pos="3548"/>
          <w:tab w:val="left" w:pos="3992"/>
        </w:tabs>
      </w:pPr>
      <w:r w:rsidRPr="003A1D48">
        <w:rPr>
          <w:rStyle w:val="InterlineTextNumChar"/>
        </w:rPr>
        <w:lastRenderedPageBreak/>
        <w:t>020</w:t>
      </w:r>
      <w:r w:rsidR="00800AD8">
        <w:tab/>
        <w:t>“pai</w:t>
      </w:r>
      <w:r w:rsidR="00800AD8">
        <w:tab/>
        <w:t>vuîuqi</w:t>
      </w:r>
      <w:r w:rsidR="00800AD8">
        <w:tab/>
        <w:t>tu</w:t>
      </w:r>
      <w:r w:rsidR="00800AD8">
        <w:tab/>
        <w:t>ita</w:t>
      </w:r>
      <w:r w:rsidR="00800AD8">
        <w:tab/>
        <w:t>a</w:t>
      </w:r>
      <w:r w:rsidR="00800AD8">
        <w:tab/>
        <w:t>ku</w:t>
      </w:r>
      <w:r w:rsidR="00800AD8">
        <w:tab/>
        <w:t>kaka.”</w:t>
      </w:r>
    </w:p>
    <w:p w14:paraId="19429E41" w14:textId="77777777" w:rsidR="00800AD8" w:rsidRDefault="00800AD8" w:rsidP="00670B1E">
      <w:pPr>
        <w:pStyle w:val="InterlineGlossWithTrans"/>
        <w:tabs>
          <w:tab w:val="left" w:pos="533"/>
          <w:tab w:val="left" w:pos="1067"/>
          <w:tab w:val="left" w:pos="2291"/>
          <w:tab w:val="left" w:pos="2795"/>
          <w:tab w:val="left" w:pos="3284"/>
          <w:tab w:val="left" w:pos="3548"/>
          <w:tab w:val="left" w:pos="3992"/>
        </w:tabs>
      </w:pPr>
      <w:r>
        <w:tab/>
        <w:t>pai</w:t>
      </w:r>
      <w:r>
        <w:tab/>
        <w:t>vuîuq-i</w:t>
      </w:r>
      <w:r>
        <w:tab/>
        <w:t>tu</w:t>
      </w:r>
      <w:r>
        <w:tab/>
        <w:t>ita</w:t>
      </w:r>
      <w:r>
        <w:tab/>
        <w:t>a</w:t>
      </w:r>
      <w:r>
        <w:tab/>
        <w:t>ku</w:t>
      </w:r>
      <w:r>
        <w:tab/>
        <w:t>kaka</w:t>
      </w:r>
    </w:p>
    <w:p w14:paraId="2BBDD43E" w14:textId="77777777" w:rsidR="00800AD8" w:rsidRDefault="00800AD8" w:rsidP="00670B1E">
      <w:pPr>
        <w:pStyle w:val="InterlineTransNoFree"/>
        <w:tabs>
          <w:tab w:val="left" w:pos="1067"/>
          <w:tab w:val="left" w:pos="2291"/>
          <w:tab w:val="left" w:pos="2795"/>
          <w:tab w:val="left" w:pos="3284"/>
          <w:tab w:val="left" w:pos="3548"/>
          <w:tab w:val="left" w:pos="3992"/>
          <w:tab w:val="right" w:pos="8787"/>
        </w:tabs>
      </w:pPr>
      <w:r>
        <w:tab/>
        <w:t>well</w:t>
      </w:r>
      <w:r>
        <w:tab/>
        <w:t>throw-</w:t>
      </w:r>
      <w:r>
        <w:rPr>
          <w:smallCaps/>
        </w:rPr>
        <w:t>hort</w:t>
      </w:r>
      <w:r>
        <w:tab/>
      </w:r>
      <w:r>
        <w:rPr>
          <w:smallCaps/>
        </w:rPr>
        <w:t>obl</w:t>
      </w:r>
      <w:r>
        <w:tab/>
        <w:t>one</w:t>
      </w:r>
      <w:r>
        <w:rPr>
          <w:smallCaps/>
        </w:rPr>
        <w:tab/>
        <w:t>c</w:t>
      </w:r>
      <w:r>
        <w:rPr>
          <w:smallCaps/>
        </w:rPr>
        <w:tab/>
      </w:r>
      <w:r>
        <w:t>my</w:t>
      </w:r>
      <w:r>
        <w:tab/>
        <w:t>sibling</w:t>
      </w:r>
      <w:r w:rsidR="00670B1E">
        <w:tab/>
        <w:t>“Throw one over for my brother.”</w:t>
      </w:r>
    </w:p>
    <w:p w14:paraId="2C8423F1" w14:textId="77777777" w:rsidR="00800AD8" w:rsidRDefault="00DC1AE0" w:rsidP="00670B1E">
      <w:pPr>
        <w:pStyle w:val="InterlineText"/>
        <w:tabs>
          <w:tab w:val="left" w:pos="533"/>
          <w:tab w:val="left" w:pos="1247"/>
          <w:tab w:val="left" w:pos="2321"/>
          <w:tab w:val="left" w:pos="3275"/>
          <w:tab w:val="left" w:pos="3764"/>
          <w:tab w:val="left" w:pos="4778"/>
          <w:tab w:val="left" w:pos="5282"/>
          <w:tab w:val="left" w:pos="6581"/>
          <w:tab w:val="left" w:pos="6965"/>
        </w:tabs>
      </w:pPr>
      <w:r w:rsidRPr="003A1D48">
        <w:rPr>
          <w:rStyle w:val="InterlineTextNumChar"/>
        </w:rPr>
        <w:t>021</w:t>
      </w:r>
      <w:r w:rsidR="00800AD8">
        <w:tab/>
        <w:t>ngitsu</w:t>
      </w:r>
      <w:r w:rsidR="00800AD8">
        <w:tab/>
        <w:t>sakamaya</w:t>
      </w:r>
      <w:r w:rsidR="00800AD8">
        <w:tab/>
        <w:t>sivuîuq,</w:t>
      </w:r>
      <w:r w:rsidR="00800AD8">
        <w:tab/>
        <w:t>sa</w:t>
      </w:r>
      <w:r w:rsidR="00800AD8">
        <w:tab/>
        <w:t>îuîu-i</w:t>
      </w:r>
      <w:r w:rsidR="00800AD8">
        <w:tab/>
        <w:t>tu</w:t>
      </w:r>
      <w:r w:rsidR="00800AD8">
        <w:tab/>
        <w:t>sikilunung</w:t>
      </w:r>
      <w:r w:rsidR="00670B1E">
        <w:tab/>
        <w:t>ni</w:t>
      </w:r>
      <w:r w:rsidR="00670B1E">
        <w:tab/>
        <w:t>Ngangay.</w:t>
      </w:r>
    </w:p>
    <w:p w14:paraId="6463B116" w14:textId="77777777" w:rsidR="00800AD8" w:rsidRDefault="00800AD8" w:rsidP="00670B1E">
      <w:pPr>
        <w:pStyle w:val="InterlineGlossWithTrans"/>
        <w:tabs>
          <w:tab w:val="left" w:pos="533"/>
          <w:tab w:val="left" w:pos="1247"/>
          <w:tab w:val="left" w:pos="2321"/>
          <w:tab w:val="left" w:pos="3275"/>
          <w:tab w:val="left" w:pos="3764"/>
          <w:tab w:val="left" w:pos="4778"/>
          <w:tab w:val="left" w:pos="5282"/>
          <w:tab w:val="left" w:pos="6581"/>
          <w:tab w:val="left" w:pos="6965"/>
        </w:tabs>
      </w:pPr>
      <w:r>
        <w:tab/>
        <w:t>ngitsu</w:t>
      </w:r>
      <w:r>
        <w:tab/>
        <w:t>sakamaya</w:t>
      </w:r>
      <w:r>
        <w:tab/>
        <w:t>si-vuîuq</w:t>
      </w:r>
      <w:r>
        <w:tab/>
        <w:t>sa</w:t>
      </w:r>
      <w:r>
        <w:tab/>
        <w:t>îuîu-i</w:t>
      </w:r>
      <w:r>
        <w:tab/>
        <w:t>tu</w:t>
      </w:r>
      <w:r>
        <w:tab/>
        <w:t>si-ki-lunung</w:t>
      </w:r>
      <w:r w:rsidR="00670B1E">
        <w:tab/>
        <w:t>ni</w:t>
      </w:r>
      <w:r w:rsidR="00670B1E">
        <w:tab/>
        <w:t>Ngangay</w:t>
      </w:r>
    </w:p>
    <w:p w14:paraId="5F8D7F58" w14:textId="77777777" w:rsidR="00800AD8" w:rsidRDefault="00800AD8" w:rsidP="00670B1E">
      <w:pPr>
        <w:pStyle w:val="InterlineTrans"/>
        <w:tabs>
          <w:tab w:val="left" w:pos="533"/>
          <w:tab w:val="left" w:pos="1247"/>
          <w:tab w:val="left" w:pos="2321"/>
          <w:tab w:val="left" w:pos="3275"/>
          <w:tab w:val="left" w:pos="3764"/>
          <w:tab w:val="left" w:pos="4778"/>
          <w:tab w:val="left" w:pos="5282"/>
          <w:tab w:val="left" w:pos="6581"/>
          <w:tab w:val="left" w:pos="6965"/>
        </w:tabs>
      </w:pPr>
      <w:r>
        <w:tab/>
        <w:t>skin</w:t>
      </w:r>
      <w:r>
        <w:tab/>
        <w:t>only</w:t>
      </w:r>
      <w:r>
        <w:tab/>
      </w:r>
      <w:r>
        <w:rPr>
          <w:smallCaps/>
        </w:rPr>
        <w:t>if</w:t>
      </w:r>
      <w:r>
        <w:t>-throw</w:t>
      </w:r>
      <w:r>
        <w:tab/>
        <w:t>and</w:t>
      </w:r>
      <w:r>
        <w:tab/>
        <w:t>gather-</w:t>
      </w:r>
      <w:r>
        <w:rPr>
          <w:smallCaps/>
        </w:rPr>
        <w:t>pf</w:t>
      </w:r>
      <w:r>
        <w:tab/>
      </w:r>
      <w:r>
        <w:rPr>
          <w:smallCaps/>
        </w:rPr>
        <w:t>obl</w:t>
      </w:r>
      <w:r>
        <w:tab/>
      </w:r>
      <w:r>
        <w:rPr>
          <w:smallCaps/>
        </w:rPr>
        <w:t>if</w:t>
      </w:r>
      <w:r>
        <w:t>-do-crumb</w:t>
      </w:r>
      <w:r w:rsidR="00670B1E">
        <w:tab/>
        <w:t>by</w:t>
      </w:r>
      <w:r w:rsidR="00670B1E">
        <w:tab/>
        <w:t>(name)</w:t>
      </w:r>
    </w:p>
    <w:p w14:paraId="525B3174" w14:textId="77777777" w:rsidR="00800AD8" w:rsidRDefault="00800AD8">
      <w:pPr>
        <w:pStyle w:val="InterlineFree"/>
      </w:pPr>
      <w:r>
        <w:t>It was just peel she threw over; and Ngangay picked it up and crumbled it up.</w:t>
      </w:r>
    </w:p>
    <w:p w14:paraId="0F850ADB" w14:textId="77777777" w:rsidR="00800AD8" w:rsidRDefault="00DC1AE0" w:rsidP="00670B1E">
      <w:pPr>
        <w:pStyle w:val="InterlineText"/>
        <w:tabs>
          <w:tab w:val="left" w:pos="533"/>
          <w:tab w:val="left" w:pos="1757"/>
          <w:tab w:val="left" w:pos="2531"/>
          <w:tab w:val="left" w:pos="3755"/>
          <w:tab w:val="left" w:pos="4199"/>
        </w:tabs>
      </w:pPr>
      <w:r w:rsidRPr="003A1D48">
        <w:rPr>
          <w:rStyle w:val="InterlineTextNumChar"/>
        </w:rPr>
        <w:t>022</w:t>
      </w:r>
      <w:r w:rsidR="00800AD8">
        <w:tab/>
        <w:t>makakan</w:t>
      </w:r>
      <w:r w:rsidR="00800AD8">
        <w:tab/>
        <w:t>anga;</w:t>
      </w:r>
      <w:r w:rsidR="00800AD8">
        <w:tab/>
        <w:t>îeteku</w:t>
      </w:r>
      <w:r w:rsidR="00800AD8">
        <w:tab/>
        <w:t>ti</w:t>
      </w:r>
      <w:r w:rsidR="00800AD8">
        <w:tab/>
        <w:t>kina.</w:t>
      </w:r>
    </w:p>
    <w:p w14:paraId="7DFE339E" w14:textId="77777777" w:rsidR="00800AD8" w:rsidRDefault="00800AD8" w:rsidP="00670B1E">
      <w:pPr>
        <w:pStyle w:val="InterlineGlossWithTrans"/>
        <w:tabs>
          <w:tab w:val="left" w:pos="533"/>
          <w:tab w:val="left" w:pos="1757"/>
          <w:tab w:val="left" w:pos="2531"/>
          <w:tab w:val="left" w:pos="3755"/>
          <w:tab w:val="left" w:pos="4199"/>
        </w:tabs>
      </w:pPr>
      <w:r>
        <w:tab/>
        <w:t>maka-kan</w:t>
      </w:r>
      <w:r>
        <w:tab/>
        <w:t>anga</w:t>
      </w:r>
      <w:r>
        <w:tab/>
        <w:t>îe-teku</w:t>
      </w:r>
      <w:r>
        <w:tab/>
        <w:t>ti</w:t>
      </w:r>
      <w:r>
        <w:tab/>
        <w:t>kina</w:t>
      </w:r>
    </w:p>
    <w:p w14:paraId="1C0F4038" w14:textId="77777777" w:rsidR="00800AD8" w:rsidRDefault="00800AD8" w:rsidP="00670B1E">
      <w:pPr>
        <w:pStyle w:val="InterlineTrans"/>
        <w:tabs>
          <w:tab w:val="left" w:pos="533"/>
          <w:tab w:val="left" w:pos="1757"/>
          <w:tab w:val="left" w:pos="2531"/>
          <w:tab w:val="left" w:pos="3755"/>
          <w:tab w:val="left" w:pos="4199"/>
        </w:tabs>
      </w:pPr>
      <w:r>
        <w:tab/>
        <w:t>finished-eat</w:t>
      </w:r>
      <w:r>
        <w:tab/>
        <w:t>indeed</w:t>
      </w:r>
      <w:r>
        <w:tab/>
        <w:t>go.to-down</w:t>
      </w:r>
      <w:r>
        <w:tab/>
      </w:r>
      <w:r>
        <w:rPr>
          <w:smallCaps/>
        </w:rPr>
        <w:t>f.h</w:t>
      </w:r>
      <w:r>
        <w:tab/>
        <w:t>mother</w:t>
      </w:r>
    </w:p>
    <w:p w14:paraId="101F55BA" w14:textId="77777777" w:rsidR="00800AD8" w:rsidRDefault="00800AD8">
      <w:pPr>
        <w:pStyle w:val="InterlineFree"/>
      </w:pPr>
      <w:r>
        <w:t>Her mother finished eating and got down (from the tree (OA)).</w:t>
      </w:r>
    </w:p>
    <w:p w14:paraId="1D286896" w14:textId="77777777" w:rsidR="00800AD8" w:rsidRDefault="00DC1AE0" w:rsidP="00670B1E">
      <w:pPr>
        <w:pStyle w:val="InterlineText"/>
        <w:tabs>
          <w:tab w:val="left" w:pos="533"/>
          <w:tab w:val="left" w:pos="1172"/>
          <w:tab w:val="left" w:pos="1976"/>
          <w:tab w:val="left" w:pos="3065"/>
          <w:tab w:val="left" w:pos="3839"/>
        </w:tabs>
      </w:pPr>
      <w:r w:rsidRPr="003A1D48">
        <w:rPr>
          <w:rStyle w:val="InterlineTextNumChar"/>
        </w:rPr>
        <w:t>023</w:t>
      </w:r>
      <w:r w:rsidR="00800AD8">
        <w:tab/>
        <w:t>“uza,</w:t>
      </w:r>
      <w:r w:rsidR="00800AD8">
        <w:tab/>
        <w:t>kina,</w:t>
      </w:r>
      <w:r w:rsidR="00800AD8">
        <w:tab/>
        <w:t>mapiq</w:t>
      </w:r>
      <w:r w:rsidR="00800AD8">
        <w:tab/>
        <w:t>anga</w:t>
      </w:r>
      <w:r w:rsidR="00800AD8">
        <w:tab/>
        <w:t>ken.”</w:t>
      </w:r>
    </w:p>
    <w:p w14:paraId="3240F5D2" w14:textId="77777777" w:rsidR="00800AD8" w:rsidRDefault="00800AD8" w:rsidP="00670B1E">
      <w:pPr>
        <w:pStyle w:val="InterlineGlossWithTrans"/>
        <w:tabs>
          <w:tab w:val="left" w:pos="533"/>
          <w:tab w:val="left" w:pos="1172"/>
          <w:tab w:val="left" w:pos="1976"/>
          <w:tab w:val="left" w:pos="3065"/>
          <w:tab w:val="left" w:pos="3839"/>
        </w:tabs>
      </w:pPr>
      <w:r>
        <w:tab/>
        <w:t>uza</w:t>
      </w:r>
      <w:r>
        <w:tab/>
        <w:t>kina</w:t>
      </w:r>
      <w:r>
        <w:tab/>
        <w:t>ma-piq</w:t>
      </w:r>
      <w:r>
        <w:tab/>
        <w:t>anga</w:t>
      </w:r>
      <w:r>
        <w:tab/>
        <w:t>aken</w:t>
      </w:r>
    </w:p>
    <w:p w14:paraId="01233D07" w14:textId="77777777" w:rsidR="00800AD8" w:rsidRDefault="00800AD8" w:rsidP="00670B1E">
      <w:pPr>
        <w:pStyle w:val="InterlineTransNoFree"/>
        <w:tabs>
          <w:tab w:val="left" w:pos="1172"/>
          <w:tab w:val="left" w:pos="1976"/>
          <w:tab w:val="left" w:pos="3065"/>
          <w:tab w:val="left" w:pos="3839"/>
          <w:tab w:val="right" w:pos="8787"/>
        </w:tabs>
      </w:pPr>
      <w:r>
        <w:tab/>
        <w:t>here</w:t>
      </w:r>
      <w:r>
        <w:tab/>
        <w:t>mother</w:t>
      </w:r>
      <w:r>
        <w:tab/>
      </w:r>
      <w:r>
        <w:rPr>
          <w:smallCaps/>
        </w:rPr>
        <w:t>stat</w:t>
      </w:r>
      <w:r>
        <w:t>-tired</w:t>
      </w:r>
      <w:r>
        <w:tab/>
        <w:t>indeed</w:t>
      </w:r>
      <w:r>
        <w:tab/>
      </w:r>
      <w:r w:rsidR="000D5EFB" w:rsidRPr="000D5EFB">
        <w:rPr>
          <w:smallCaps/>
        </w:rPr>
        <w:t>f.I</w:t>
      </w:r>
      <w:r w:rsidR="00670B1E">
        <w:rPr>
          <w:smallCaps/>
        </w:rPr>
        <w:tab/>
      </w:r>
      <w:r w:rsidR="00670B1E">
        <w:t>“Here, mother, I’m tired.”</w:t>
      </w:r>
    </w:p>
    <w:p w14:paraId="3FE8F0D0" w14:textId="77777777" w:rsidR="00800AD8" w:rsidRDefault="00DC1AE0" w:rsidP="00670B1E">
      <w:pPr>
        <w:pStyle w:val="InterlineText"/>
        <w:tabs>
          <w:tab w:val="left" w:pos="533"/>
          <w:tab w:val="left" w:pos="1232"/>
        </w:tabs>
      </w:pPr>
      <w:r w:rsidRPr="003A1D48">
        <w:rPr>
          <w:rStyle w:val="InterlineTextNumChar"/>
        </w:rPr>
        <w:t>024</w:t>
      </w:r>
      <w:r w:rsidR="00800AD8">
        <w:tab/>
        <w:t>“gaîu</w:t>
      </w:r>
      <w:r w:rsidR="00800AD8">
        <w:tab/>
        <w:t>anan.</w:t>
      </w:r>
    </w:p>
    <w:p w14:paraId="666B290A" w14:textId="77777777" w:rsidR="00800AD8" w:rsidRDefault="00800AD8" w:rsidP="00670B1E">
      <w:pPr>
        <w:pStyle w:val="InterlineGlossWithTrans"/>
        <w:tabs>
          <w:tab w:val="left" w:pos="533"/>
          <w:tab w:val="left" w:pos="1232"/>
        </w:tabs>
      </w:pPr>
      <w:r>
        <w:tab/>
        <w:t>gaîu</w:t>
      </w:r>
      <w:r>
        <w:tab/>
        <w:t>anan</w:t>
      </w:r>
    </w:p>
    <w:p w14:paraId="381242E5" w14:textId="77777777" w:rsidR="00800AD8" w:rsidRDefault="00800AD8" w:rsidP="00670B1E">
      <w:pPr>
        <w:pStyle w:val="InterlineTransNoFree"/>
        <w:tabs>
          <w:tab w:val="left" w:pos="1232"/>
          <w:tab w:val="right" w:pos="8787"/>
        </w:tabs>
      </w:pPr>
      <w:r>
        <w:tab/>
        <w:t>slow</w:t>
      </w:r>
      <w:r>
        <w:tab/>
        <w:t>still</w:t>
      </w:r>
      <w:r w:rsidR="00670B1E">
        <w:tab/>
        <w:t>“Wait a bit.</w:t>
      </w:r>
    </w:p>
    <w:p w14:paraId="2F9D1200" w14:textId="77777777" w:rsidR="00800AD8" w:rsidRDefault="00DC1AE0" w:rsidP="00670B1E">
      <w:pPr>
        <w:pStyle w:val="InterlineText"/>
        <w:tabs>
          <w:tab w:val="left" w:pos="533"/>
          <w:tab w:val="left" w:pos="1667"/>
          <w:tab w:val="left" w:pos="2261"/>
          <w:tab w:val="left" w:pos="2855"/>
          <w:tab w:val="left" w:pos="3359"/>
          <w:tab w:val="left" w:pos="3743"/>
          <w:tab w:val="left" w:pos="4922"/>
          <w:tab w:val="left" w:pos="5186"/>
          <w:tab w:val="left" w:pos="5930"/>
        </w:tabs>
      </w:pPr>
      <w:r w:rsidRPr="003A1D48">
        <w:rPr>
          <w:rStyle w:val="InterlineTextNumChar"/>
        </w:rPr>
        <w:t>025</w:t>
      </w:r>
      <w:r w:rsidR="00800AD8">
        <w:tab/>
        <w:t>djemaqut</w:t>
      </w:r>
      <w:r w:rsidR="00800AD8">
        <w:tab/>
        <w:t>anan</w:t>
      </w:r>
      <w:r w:rsidR="00800AD8">
        <w:tab/>
        <w:t>aken</w:t>
      </w:r>
      <w:r w:rsidR="00800AD8">
        <w:tab/>
        <w:t>tu</w:t>
      </w:r>
      <w:r w:rsidR="00800AD8">
        <w:tab/>
        <w:t>ku</w:t>
      </w:r>
      <w:r w:rsidR="00800AD8">
        <w:tab/>
        <w:t>kinatsu</w:t>
      </w:r>
      <w:r w:rsidR="00800AD8">
        <w:tab/>
        <w:t>a</w:t>
      </w:r>
      <w:r w:rsidR="00800AD8">
        <w:tab/>
        <w:t>sema</w:t>
      </w:r>
      <w:r w:rsidR="00800AD8">
        <w:tab/>
        <w:t>umaq.”</w:t>
      </w:r>
    </w:p>
    <w:p w14:paraId="37C8566D" w14:textId="77777777" w:rsidR="00800AD8" w:rsidRDefault="00800AD8" w:rsidP="00670B1E">
      <w:pPr>
        <w:pStyle w:val="InterlineGlossWithTrans"/>
        <w:tabs>
          <w:tab w:val="left" w:pos="533"/>
          <w:tab w:val="left" w:pos="1667"/>
          <w:tab w:val="left" w:pos="2261"/>
          <w:tab w:val="left" w:pos="2855"/>
          <w:tab w:val="left" w:pos="3359"/>
          <w:tab w:val="left" w:pos="3743"/>
          <w:tab w:val="left" w:pos="4922"/>
          <w:tab w:val="left" w:pos="5186"/>
          <w:tab w:val="left" w:pos="5930"/>
        </w:tabs>
      </w:pPr>
      <w:r>
        <w:tab/>
        <w:t>em=djaqut</w:t>
      </w:r>
      <w:r>
        <w:tab/>
        <w:t>anan</w:t>
      </w:r>
      <w:r>
        <w:tab/>
        <w:t>aken</w:t>
      </w:r>
      <w:r>
        <w:tab/>
        <w:t>tu</w:t>
      </w:r>
      <w:r>
        <w:tab/>
        <w:t>ku</w:t>
      </w:r>
      <w:r>
        <w:tab/>
        <w:t>in=katsu</w:t>
      </w:r>
      <w:r>
        <w:tab/>
        <w:t>a</w:t>
      </w:r>
      <w:r>
        <w:tab/>
        <w:t>em=sa</w:t>
      </w:r>
      <w:r>
        <w:tab/>
        <w:t>umaq</w:t>
      </w:r>
    </w:p>
    <w:p w14:paraId="1BA877EE" w14:textId="77777777" w:rsidR="00800AD8" w:rsidRDefault="00800AD8" w:rsidP="00670B1E">
      <w:pPr>
        <w:pStyle w:val="InterlineTrans"/>
        <w:tabs>
          <w:tab w:val="left" w:pos="533"/>
          <w:tab w:val="left" w:pos="1667"/>
          <w:tab w:val="left" w:pos="2261"/>
          <w:tab w:val="left" w:pos="2855"/>
          <w:tab w:val="left" w:pos="3359"/>
          <w:tab w:val="left" w:pos="3743"/>
          <w:tab w:val="left" w:pos="4922"/>
          <w:tab w:val="left" w:pos="5186"/>
          <w:tab w:val="left" w:pos="5930"/>
        </w:tabs>
      </w:pPr>
      <w:r>
        <w:tab/>
      </w:r>
      <w:r>
        <w:rPr>
          <w:smallCaps/>
        </w:rPr>
        <w:t>af</w:t>
      </w:r>
      <w:r>
        <w:t>=cut.off</w:t>
      </w:r>
      <w:r>
        <w:tab/>
        <w:t>still</w:t>
      </w:r>
      <w:r>
        <w:tab/>
      </w:r>
      <w:r w:rsidR="000D5EFB" w:rsidRPr="000D5EFB">
        <w:rPr>
          <w:smallCaps/>
        </w:rPr>
        <w:t>f.I</w:t>
      </w:r>
      <w:r>
        <w:tab/>
      </w:r>
      <w:r>
        <w:rPr>
          <w:smallCaps/>
        </w:rPr>
        <w:t>obl</w:t>
      </w:r>
      <w:r>
        <w:tab/>
        <w:t>I</w:t>
      </w:r>
      <w:r>
        <w:tab/>
      </w:r>
      <w:r>
        <w:rPr>
          <w:smallCaps/>
        </w:rPr>
        <w:t>perf</w:t>
      </w:r>
      <w:r>
        <w:t>=carry</w:t>
      </w:r>
      <w:r>
        <w:rPr>
          <w:smallCaps/>
        </w:rPr>
        <w:tab/>
        <w:t>c</w:t>
      </w:r>
      <w:r>
        <w:rPr>
          <w:smallCaps/>
        </w:rPr>
        <w:tab/>
        <w:t>af</w:t>
      </w:r>
      <w:r>
        <w:t>=go</w:t>
      </w:r>
      <w:r>
        <w:tab/>
        <w:t>house</w:t>
      </w:r>
    </w:p>
    <w:p w14:paraId="290DA141" w14:textId="77777777" w:rsidR="00800AD8" w:rsidRDefault="00800AD8">
      <w:pPr>
        <w:pStyle w:val="InterlineFree"/>
      </w:pPr>
      <w:r>
        <w:t>I’ll first take the taro home and cut the ends off.”</w:t>
      </w:r>
    </w:p>
    <w:p w14:paraId="0AF01282" w14:textId="77777777" w:rsidR="00800AD8" w:rsidRDefault="00DC1AE0" w:rsidP="00670B1E">
      <w:pPr>
        <w:pStyle w:val="InterlineText"/>
        <w:tabs>
          <w:tab w:val="left" w:pos="533"/>
          <w:tab w:val="left" w:pos="1067"/>
          <w:tab w:val="left" w:pos="1766"/>
          <w:tab w:val="left" w:pos="2540"/>
          <w:tab w:val="left" w:pos="3344"/>
          <w:tab w:val="left" w:pos="5573"/>
          <w:tab w:val="left" w:pos="6017"/>
        </w:tabs>
      </w:pPr>
      <w:r w:rsidRPr="003A1D48">
        <w:rPr>
          <w:rStyle w:val="InterlineTextNumChar"/>
        </w:rPr>
        <w:t>026</w:t>
      </w:r>
      <w:r w:rsidR="00800AD8">
        <w:tab/>
        <w:t>“pai</w:t>
      </w:r>
      <w:r w:rsidR="00800AD8">
        <w:tab/>
        <w:t>tutu</w:t>
      </w:r>
      <w:r w:rsidR="00800AD8">
        <w:tab/>
        <w:t>anga,</w:t>
      </w:r>
      <w:r w:rsidR="00800AD8">
        <w:tab/>
        <w:t>kina;</w:t>
      </w:r>
      <w:r w:rsidR="00800AD8">
        <w:tab/>
        <w:t>matsuîangata</w:t>
      </w:r>
      <w:r w:rsidR="00800AD8">
        <w:tab/>
        <w:t>ti</w:t>
      </w:r>
      <w:r w:rsidR="00800AD8">
        <w:tab/>
        <w:t>Tjugeluy.”</w:t>
      </w:r>
    </w:p>
    <w:p w14:paraId="3702BB2D" w14:textId="77777777" w:rsidR="00800AD8" w:rsidRDefault="00800AD8" w:rsidP="00670B1E">
      <w:pPr>
        <w:pStyle w:val="InterlineGlossWithTrans"/>
        <w:tabs>
          <w:tab w:val="left" w:pos="533"/>
          <w:tab w:val="left" w:pos="1067"/>
          <w:tab w:val="left" w:pos="1766"/>
          <w:tab w:val="left" w:pos="2540"/>
          <w:tab w:val="left" w:pos="3344"/>
          <w:tab w:val="left" w:pos="5573"/>
          <w:tab w:val="left" w:pos="6017"/>
        </w:tabs>
      </w:pPr>
      <w:r>
        <w:tab/>
        <w:t>pai</w:t>
      </w:r>
      <w:r>
        <w:tab/>
        <w:t>tutu</w:t>
      </w:r>
      <w:r>
        <w:tab/>
        <w:t>anga</w:t>
      </w:r>
      <w:r>
        <w:tab/>
        <w:t>kina</w:t>
      </w:r>
      <w:r>
        <w:tab/>
        <w:t>ma-tsuîa-anga-ta</w:t>
      </w:r>
      <w:r>
        <w:tab/>
        <w:t>ti</w:t>
      </w:r>
      <w:r>
        <w:tab/>
        <w:t>Tjugeluy</w:t>
      </w:r>
    </w:p>
    <w:p w14:paraId="7ED37ECB" w14:textId="77777777" w:rsidR="00800AD8" w:rsidRDefault="00800AD8" w:rsidP="00670B1E">
      <w:pPr>
        <w:pStyle w:val="InterlineTrans"/>
        <w:tabs>
          <w:tab w:val="left" w:pos="533"/>
          <w:tab w:val="left" w:pos="1067"/>
          <w:tab w:val="left" w:pos="1766"/>
          <w:tab w:val="left" w:pos="2540"/>
          <w:tab w:val="left" w:pos="3344"/>
          <w:tab w:val="left" w:pos="5573"/>
          <w:tab w:val="left" w:pos="6017"/>
        </w:tabs>
      </w:pPr>
      <w:r>
        <w:tab/>
        <w:t>well</w:t>
      </w:r>
      <w:r>
        <w:tab/>
        <w:t>breast</w:t>
      </w:r>
      <w:r>
        <w:tab/>
        <w:t>indeed</w:t>
      </w:r>
      <w:r>
        <w:tab/>
        <w:t>mother</w:t>
      </w:r>
      <w:r>
        <w:tab/>
      </w:r>
      <w:r>
        <w:rPr>
          <w:smallCaps/>
        </w:rPr>
        <w:t>stat</w:t>
      </w:r>
      <w:r>
        <w:t>-hungry-indeed-?</w:t>
      </w:r>
      <w:r>
        <w:tab/>
      </w:r>
      <w:r>
        <w:rPr>
          <w:smallCaps/>
        </w:rPr>
        <w:t>f.h</w:t>
      </w:r>
      <w:r>
        <w:tab/>
        <w:t>(name)</w:t>
      </w:r>
    </w:p>
    <w:p w14:paraId="12B41C99" w14:textId="77777777" w:rsidR="00800AD8" w:rsidRDefault="00800AD8">
      <w:pPr>
        <w:pStyle w:val="InterlineFree"/>
      </w:pPr>
      <w:r>
        <w:t>“Do suckle him, mother; Tjugeluy is really hungry.”</w:t>
      </w:r>
    </w:p>
    <w:p w14:paraId="22B9CDF6" w14:textId="77777777" w:rsidR="00800AD8" w:rsidRDefault="00DC1AE0" w:rsidP="00670B1E">
      <w:pPr>
        <w:pStyle w:val="InterlineText"/>
        <w:tabs>
          <w:tab w:val="left" w:pos="533"/>
          <w:tab w:val="left" w:pos="1232"/>
        </w:tabs>
      </w:pPr>
      <w:r w:rsidRPr="003A1D48">
        <w:rPr>
          <w:rStyle w:val="InterlineTextNumChar"/>
        </w:rPr>
        <w:t>027</w:t>
      </w:r>
      <w:r w:rsidR="00800AD8">
        <w:tab/>
        <w:t>“gaîu</w:t>
      </w:r>
      <w:r w:rsidR="00800AD8">
        <w:tab/>
        <w:t>anan.</w:t>
      </w:r>
    </w:p>
    <w:p w14:paraId="4D1F0892" w14:textId="77777777" w:rsidR="00800AD8" w:rsidRDefault="00800AD8" w:rsidP="00670B1E">
      <w:pPr>
        <w:pStyle w:val="InterlineGlossWithTrans"/>
        <w:tabs>
          <w:tab w:val="left" w:pos="533"/>
          <w:tab w:val="left" w:pos="1232"/>
        </w:tabs>
      </w:pPr>
      <w:r>
        <w:tab/>
        <w:t>gaîu</w:t>
      </w:r>
      <w:r>
        <w:tab/>
        <w:t>anan</w:t>
      </w:r>
    </w:p>
    <w:p w14:paraId="3A989757" w14:textId="77777777" w:rsidR="00800AD8" w:rsidRDefault="00800AD8" w:rsidP="00670B1E">
      <w:pPr>
        <w:pStyle w:val="InterlineTransNoFree"/>
        <w:tabs>
          <w:tab w:val="left" w:pos="1232"/>
          <w:tab w:val="right" w:pos="8787"/>
        </w:tabs>
      </w:pPr>
      <w:r>
        <w:tab/>
        <w:t>slow</w:t>
      </w:r>
      <w:r>
        <w:tab/>
        <w:t>still</w:t>
      </w:r>
      <w:r w:rsidR="00670B1E">
        <w:tab/>
        <w:t>“Wait a bit.</w:t>
      </w:r>
    </w:p>
    <w:p w14:paraId="0AF2B754" w14:textId="77777777" w:rsidR="00800AD8" w:rsidRDefault="00DC1AE0" w:rsidP="00670B1E">
      <w:pPr>
        <w:pStyle w:val="InterlineText"/>
        <w:tabs>
          <w:tab w:val="left" w:pos="533"/>
          <w:tab w:val="left" w:pos="2102"/>
        </w:tabs>
      </w:pPr>
      <w:r w:rsidRPr="003A1D48">
        <w:rPr>
          <w:rStyle w:val="InterlineTextNumChar"/>
        </w:rPr>
        <w:t>028</w:t>
      </w:r>
      <w:r w:rsidR="00800AD8">
        <w:tab/>
        <w:t>miravanan</w:t>
      </w:r>
      <w:r w:rsidR="00800AD8">
        <w:tab/>
        <w:t>aken.</w:t>
      </w:r>
    </w:p>
    <w:p w14:paraId="1C6FD960" w14:textId="77777777" w:rsidR="00800AD8" w:rsidRDefault="00800AD8" w:rsidP="00670B1E">
      <w:pPr>
        <w:pStyle w:val="InterlineGlossWithTrans"/>
        <w:tabs>
          <w:tab w:val="left" w:pos="533"/>
          <w:tab w:val="left" w:pos="2102"/>
        </w:tabs>
      </w:pPr>
      <w:r>
        <w:tab/>
        <w:t>mi-rava-anan</w:t>
      </w:r>
      <w:r>
        <w:tab/>
        <w:t>aken</w:t>
      </w:r>
    </w:p>
    <w:p w14:paraId="09F2F2C6" w14:textId="77777777" w:rsidR="00800AD8" w:rsidRDefault="00800AD8" w:rsidP="00670B1E">
      <w:pPr>
        <w:pStyle w:val="InterlineTransNoFree"/>
        <w:tabs>
          <w:tab w:val="left" w:pos="2102"/>
          <w:tab w:val="right" w:pos="8787"/>
        </w:tabs>
      </w:pPr>
      <w:r>
        <w:tab/>
      </w:r>
      <w:r>
        <w:rPr>
          <w:smallCaps/>
        </w:rPr>
        <w:t>af</w:t>
      </w:r>
      <w:r>
        <w:t>-prepare-still</w:t>
      </w:r>
      <w:r>
        <w:tab/>
      </w:r>
      <w:r w:rsidR="000D5EFB" w:rsidRPr="000D5EFB">
        <w:rPr>
          <w:smallCaps/>
        </w:rPr>
        <w:t>f.I</w:t>
      </w:r>
      <w:r w:rsidR="00670B1E">
        <w:rPr>
          <w:smallCaps/>
        </w:rPr>
        <w:tab/>
      </w:r>
      <w:r w:rsidR="00670B1E">
        <w:t>I’ll load up.</w:t>
      </w:r>
    </w:p>
    <w:p w14:paraId="48584090" w14:textId="77777777" w:rsidR="00800AD8" w:rsidRDefault="00DC1AE0" w:rsidP="00670B1E">
      <w:pPr>
        <w:pStyle w:val="InterlineText"/>
        <w:tabs>
          <w:tab w:val="left" w:pos="533"/>
        </w:tabs>
      </w:pPr>
      <w:r w:rsidRPr="003A1D48">
        <w:rPr>
          <w:rStyle w:val="InterlineTextNumChar"/>
        </w:rPr>
        <w:t>029</w:t>
      </w:r>
      <w:r w:rsidR="00800AD8">
        <w:tab/>
        <w:t>tjumazamaza-u.</w:t>
      </w:r>
    </w:p>
    <w:p w14:paraId="7CB1BBB6" w14:textId="77777777" w:rsidR="00800AD8" w:rsidRDefault="00800AD8" w:rsidP="00670B1E">
      <w:pPr>
        <w:pStyle w:val="InterlineGlossWithTrans"/>
        <w:tabs>
          <w:tab w:val="left" w:pos="533"/>
        </w:tabs>
      </w:pPr>
      <w:r>
        <w:tab/>
        <w:t>tju-maza-maza-u</w:t>
      </w:r>
    </w:p>
    <w:p w14:paraId="497B286E" w14:textId="77777777" w:rsidR="00800AD8" w:rsidRDefault="00800AD8" w:rsidP="00670B1E">
      <w:pPr>
        <w:pStyle w:val="InterlineTransNoFree"/>
        <w:tabs>
          <w:tab w:val="right" w:pos="8787"/>
        </w:tabs>
      </w:pPr>
      <w:r>
        <w:tab/>
        <w:t>there-</w:t>
      </w:r>
      <w:r>
        <w:rPr>
          <w:smallCaps/>
        </w:rPr>
        <w:t>red</w:t>
      </w:r>
      <w:r>
        <w:t>-here-</w:t>
      </w:r>
      <w:r>
        <w:rPr>
          <w:smallCaps/>
        </w:rPr>
        <w:t>imp</w:t>
      </w:r>
      <w:r w:rsidR="00670B1E">
        <w:rPr>
          <w:smallCaps/>
        </w:rPr>
        <w:tab/>
      </w:r>
      <w:r w:rsidR="00670B1E">
        <w:t>Stay here.</w:t>
      </w:r>
    </w:p>
    <w:p w14:paraId="14CAF2C8" w14:textId="77777777" w:rsidR="00800AD8" w:rsidRDefault="00DC1AE0" w:rsidP="00670B1E">
      <w:pPr>
        <w:pStyle w:val="InterlineText"/>
        <w:tabs>
          <w:tab w:val="left" w:pos="533"/>
          <w:tab w:val="left" w:pos="917"/>
          <w:tab w:val="left" w:pos="1901"/>
        </w:tabs>
      </w:pPr>
      <w:r w:rsidRPr="003A1D48">
        <w:rPr>
          <w:rStyle w:val="InterlineTextNumChar"/>
        </w:rPr>
        <w:t>030</w:t>
      </w:r>
      <w:r w:rsidR="00800AD8">
        <w:tab/>
        <w:t>ku</w:t>
      </w:r>
      <w:r w:rsidR="00800AD8">
        <w:tab/>
        <w:t>tsikelaw</w:t>
      </w:r>
      <w:r w:rsidR="00800AD8">
        <w:tab/>
        <w:t>anga.</w:t>
      </w:r>
    </w:p>
    <w:p w14:paraId="48D0AEEF" w14:textId="77777777" w:rsidR="00800AD8" w:rsidRDefault="00800AD8" w:rsidP="00670B1E">
      <w:pPr>
        <w:pStyle w:val="InterlineGlossWithTrans"/>
        <w:tabs>
          <w:tab w:val="left" w:pos="533"/>
          <w:tab w:val="left" w:pos="917"/>
          <w:tab w:val="left" w:pos="1901"/>
        </w:tabs>
      </w:pPr>
      <w:r>
        <w:tab/>
        <w:t>ku</w:t>
      </w:r>
      <w:r>
        <w:tab/>
        <w:t>tsikel-aw</w:t>
      </w:r>
      <w:r>
        <w:tab/>
        <w:t>anga</w:t>
      </w:r>
    </w:p>
    <w:p w14:paraId="08D3DD38" w14:textId="77777777" w:rsidR="00800AD8" w:rsidRDefault="00800AD8" w:rsidP="00670B1E">
      <w:pPr>
        <w:pStyle w:val="InterlineTransNoFree"/>
        <w:tabs>
          <w:tab w:val="left" w:pos="917"/>
          <w:tab w:val="left" w:pos="1901"/>
          <w:tab w:val="right" w:pos="8787"/>
        </w:tabs>
      </w:pPr>
      <w:r>
        <w:tab/>
        <w:t>I</w:t>
      </w:r>
      <w:r>
        <w:tab/>
        <w:t>return-</w:t>
      </w:r>
      <w:r>
        <w:rPr>
          <w:smallCaps/>
        </w:rPr>
        <w:t>lf</w:t>
      </w:r>
      <w:r>
        <w:tab/>
        <w:t>indeed</w:t>
      </w:r>
      <w:r w:rsidR="00670B1E">
        <w:tab/>
        <w:t>I’ll be back.</w:t>
      </w:r>
    </w:p>
    <w:p w14:paraId="42DA7161" w14:textId="77777777" w:rsidR="00800AD8" w:rsidRDefault="00DC1AE0" w:rsidP="00670B1E">
      <w:pPr>
        <w:pStyle w:val="InterlineText"/>
        <w:tabs>
          <w:tab w:val="left" w:pos="533"/>
          <w:tab w:val="left" w:pos="917"/>
          <w:tab w:val="left" w:pos="2336"/>
          <w:tab w:val="left" w:pos="2930"/>
          <w:tab w:val="left" w:pos="3839"/>
          <w:tab w:val="left" w:pos="4103"/>
        </w:tabs>
      </w:pPr>
      <w:r w:rsidRPr="003A1D48">
        <w:rPr>
          <w:rStyle w:val="InterlineTextNumChar"/>
        </w:rPr>
        <w:t>031</w:t>
      </w:r>
      <w:r w:rsidR="00800AD8">
        <w:tab/>
        <w:t>ku</w:t>
      </w:r>
      <w:r w:rsidR="00800AD8">
        <w:tab/>
        <w:t>palautaw</w:t>
      </w:r>
      <w:r w:rsidR="00800AD8">
        <w:tab/>
        <w:t>anan</w:t>
      </w:r>
      <w:r w:rsidR="00800AD8">
        <w:tab/>
        <w:t>tutsu</w:t>
      </w:r>
      <w:r w:rsidR="00800AD8">
        <w:tab/>
        <w:t>a</w:t>
      </w:r>
      <w:r w:rsidR="00800AD8">
        <w:tab/>
        <w:t>tsevatseva.”</w:t>
      </w:r>
    </w:p>
    <w:p w14:paraId="513C6D61" w14:textId="77777777" w:rsidR="00800AD8" w:rsidRDefault="00800AD8" w:rsidP="00670B1E">
      <w:pPr>
        <w:pStyle w:val="InterlineGlossWithTrans"/>
        <w:tabs>
          <w:tab w:val="left" w:pos="533"/>
          <w:tab w:val="left" w:pos="917"/>
          <w:tab w:val="left" w:pos="2336"/>
          <w:tab w:val="left" w:pos="2930"/>
          <w:tab w:val="left" w:pos="3839"/>
          <w:tab w:val="left" w:pos="4103"/>
        </w:tabs>
      </w:pPr>
      <w:r>
        <w:tab/>
        <w:t>ku</w:t>
      </w:r>
      <w:r>
        <w:tab/>
        <w:t>pa-laut-aw</w:t>
      </w:r>
      <w:r>
        <w:tab/>
        <w:t>anan</w:t>
      </w:r>
      <w:r>
        <w:tab/>
        <w:t>tu-tsu</w:t>
      </w:r>
      <w:r>
        <w:tab/>
        <w:t>a</w:t>
      </w:r>
      <w:r>
        <w:tab/>
        <w:t>tseva-tseva</w:t>
      </w:r>
    </w:p>
    <w:p w14:paraId="163D0599" w14:textId="77777777" w:rsidR="00800AD8" w:rsidRDefault="00800AD8" w:rsidP="00670B1E">
      <w:pPr>
        <w:pStyle w:val="InterlineTrans"/>
        <w:tabs>
          <w:tab w:val="left" w:pos="533"/>
          <w:tab w:val="left" w:pos="917"/>
          <w:tab w:val="left" w:pos="2336"/>
          <w:tab w:val="left" w:pos="2930"/>
          <w:tab w:val="left" w:pos="3839"/>
          <w:tab w:val="left" w:pos="4103"/>
        </w:tabs>
      </w:pPr>
      <w:r>
        <w:tab/>
        <w:t>I</w:t>
      </w:r>
      <w:r>
        <w:tab/>
        <w:t>cause-able-</w:t>
      </w:r>
      <w:r>
        <w:rPr>
          <w:smallCaps/>
        </w:rPr>
        <w:t>lf</w:t>
      </w:r>
      <w:r>
        <w:tab/>
        <w:t>still</w:t>
      </w:r>
      <w:r>
        <w:tab/>
      </w:r>
      <w:r>
        <w:rPr>
          <w:smallCaps/>
        </w:rPr>
        <w:t>obl</w:t>
      </w:r>
      <w:r>
        <w:t>-this</w:t>
      </w:r>
      <w:r>
        <w:rPr>
          <w:smallCaps/>
        </w:rPr>
        <w:tab/>
        <w:t>c</w:t>
      </w:r>
      <w:r>
        <w:rPr>
          <w:smallCaps/>
        </w:rPr>
        <w:tab/>
        <w:t>red</w:t>
      </w:r>
      <w:r>
        <w:t>-ravine</w:t>
      </w:r>
    </w:p>
    <w:p w14:paraId="3E0C6C83" w14:textId="77777777" w:rsidR="00800AD8" w:rsidRDefault="00800AD8">
      <w:pPr>
        <w:pStyle w:val="InterlineFree"/>
      </w:pPr>
      <w:r>
        <w:t>I’ll just get them across this ravine.”</w:t>
      </w:r>
    </w:p>
    <w:p w14:paraId="7DABC4B0" w14:textId="77777777" w:rsidR="00800AD8" w:rsidRDefault="00DC1AE0" w:rsidP="00670B1E">
      <w:pPr>
        <w:pStyle w:val="InterlineText"/>
        <w:tabs>
          <w:tab w:val="left" w:pos="533"/>
          <w:tab w:val="left" w:pos="1397"/>
          <w:tab w:val="left" w:pos="2171"/>
          <w:tab w:val="left" w:pos="2885"/>
          <w:tab w:val="left" w:pos="3689"/>
          <w:tab w:val="left" w:pos="4163"/>
          <w:tab w:val="left" w:pos="4607"/>
        </w:tabs>
      </w:pPr>
      <w:r w:rsidRPr="003A1D48">
        <w:rPr>
          <w:rStyle w:val="InterlineTextNumChar"/>
        </w:rPr>
        <w:t>032</w:t>
      </w:r>
      <w:r w:rsidR="00800AD8">
        <w:tab/>
        <w:t>“ainu</w:t>
      </w:r>
      <w:r w:rsidR="00800AD8">
        <w:tab/>
        <w:t>anga</w:t>
      </w:r>
      <w:r w:rsidR="00800AD8">
        <w:tab/>
        <w:t>i</w:t>
      </w:r>
      <w:r w:rsidR="00800AD8">
        <w:tab/>
        <w:t>kina?”</w:t>
      </w:r>
      <w:r w:rsidR="00800AD8">
        <w:tab/>
        <w:t>aya</w:t>
      </w:r>
      <w:r w:rsidR="00800AD8">
        <w:tab/>
        <w:t>ti</w:t>
      </w:r>
      <w:r w:rsidR="00800AD8">
        <w:tab/>
        <w:t>Ngangay.</w:t>
      </w:r>
    </w:p>
    <w:p w14:paraId="41A591BE" w14:textId="77777777" w:rsidR="00800AD8" w:rsidRDefault="00800AD8" w:rsidP="00670B1E">
      <w:pPr>
        <w:pStyle w:val="InterlineGlossWithTrans"/>
        <w:tabs>
          <w:tab w:val="left" w:pos="533"/>
          <w:tab w:val="left" w:pos="1397"/>
          <w:tab w:val="left" w:pos="2171"/>
          <w:tab w:val="left" w:pos="2885"/>
          <w:tab w:val="left" w:pos="3689"/>
          <w:tab w:val="left" w:pos="4163"/>
          <w:tab w:val="left" w:pos="4607"/>
        </w:tabs>
      </w:pPr>
      <w:r>
        <w:tab/>
        <w:t>a-inu</w:t>
      </w:r>
      <w:r>
        <w:tab/>
        <w:t>anga</w:t>
      </w:r>
      <w:r>
        <w:tab/>
        <w:t>i</w:t>
      </w:r>
      <w:r>
        <w:tab/>
        <w:t>kina</w:t>
      </w:r>
      <w:r>
        <w:tab/>
        <w:t>aya</w:t>
      </w:r>
      <w:r>
        <w:tab/>
        <w:t>ti</w:t>
      </w:r>
      <w:r>
        <w:tab/>
        <w:t>Ngangay</w:t>
      </w:r>
    </w:p>
    <w:p w14:paraId="07D4FEF8" w14:textId="77777777" w:rsidR="00800AD8" w:rsidRDefault="00800AD8" w:rsidP="00670B1E">
      <w:pPr>
        <w:pStyle w:val="InterlineTrans"/>
        <w:tabs>
          <w:tab w:val="left" w:pos="533"/>
          <w:tab w:val="left" w:pos="1397"/>
          <w:tab w:val="left" w:pos="2171"/>
          <w:tab w:val="left" w:pos="2885"/>
          <w:tab w:val="left" w:pos="3689"/>
          <w:tab w:val="left" w:pos="4163"/>
          <w:tab w:val="left" w:pos="4607"/>
        </w:tabs>
      </w:pPr>
      <w:r>
        <w:tab/>
        <w:t>?-where</w:t>
      </w:r>
      <w:r>
        <w:tab/>
        <w:t>indeed</w:t>
      </w:r>
      <w:r>
        <w:tab/>
        <w:t>which</w:t>
      </w:r>
      <w:r>
        <w:tab/>
        <w:t>mother</w:t>
      </w:r>
      <w:r>
        <w:tab/>
        <w:t>say</w:t>
      </w:r>
      <w:r>
        <w:tab/>
      </w:r>
      <w:r>
        <w:rPr>
          <w:smallCaps/>
        </w:rPr>
        <w:t>f.h</w:t>
      </w:r>
      <w:r>
        <w:tab/>
        <w:t>(name)</w:t>
      </w:r>
    </w:p>
    <w:p w14:paraId="11461483" w14:textId="77777777" w:rsidR="00800AD8" w:rsidRDefault="00800AD8">
      <w:pPr>
        <w:pStyle w:val="InterlineFree"/>
      </w:pPr>
      <w:r>
        <w:t>“Where has mother got to?” said Ngangay.</w:t>
      </w:r>
    </w:p>
    <w:p w14:paraId="488DA3B5" w14:textId="77777777" w:rsidR="00800AD8" w:rsidRDefault="00DC1AE0" w:rsidP="00670B1E">
      <w:pPr>
        <w:pStyle w:val="InterlineText"/>
        <w:tabs>
          <w:tab w:val="left" w:pos="533"/>
          <w:tab w:val="left" w:pos="1187"/>
          <w:tab w:val="left" w:pos="2231"/>
          <w:tab w:val="left" w:pos="2735"/>
          <w:tab w:val="left" w:pos="4124"/>
          <w:tab w:val="left" w:pos="4823"/>
          <w:tab w:val="left" w:pos="5597"/>
          <w:tab w:val="left" w:pos="6041"/>
          <w:tab w:val="left" w:pos="6845"/>
          <w:tab w:val="left" w:pos="7109"/>
        </w:tabs>
      </w:pPr>
      <w:r w:rsidRPr="003A1D48">
        <w:rPr>
          <w:rStyle w:val="InterlineTextNumChar"/>
        </w:rPr>
        <w:t>033</w:t>
      </w:r>
      <w:r w:rsidR="00800AD8">
        <w:tab/>
        <w:t>nu</w:t>
      </w:r>
      <w:r w:rsidR="00800AD8">
        <w:tab/>
        <w:t>patsun</w:t>
      </w:r>
      <w:r w:rsidR="00800AD8">
        <w:tab/>
        <w:t>ta</w:t>
      </w:r>
      <w:r w:rsidR="00800AD8">
        <w:tab/>
        <w:t>qutsivauvaw,</w:t>
      </w:r>
      <w:r w:rsidR="00800AD8">
        <w:tab/>
        <w:t>“uzay</w:t>
      </w:r>
      <w:r w:rsidR="00800AD8">
        <w:tab/>
        <w:t>anga</w:t>
      </w:r>
      <w:r w:rsidR="00800AD8">
        <w:tab/>
        <w:t>ti</w:t>
      </w:r>
      <w:r w:rsidR="00800AD8">
        <w:tab/>
        <w:t>kina</w:t>
      </w:r>
      <w:r w:rsidR="00800AD8">
        <w:tab/>
        <w:t>a</w:t>
      </w:r>
      <w:r w:rsidR="00800AD8">
        <w:tab/>
        <w:t>malap</w:t>
      </w:r>
    </w:p>
    <w:p w14:paraId="7CCE207B" w14:textId="77777777" w:rsidR="00800AD8" w:rsidRDefault="00800AD8" w:rsidP="00670B1E">
      <w:pPr>
        <w:pStyle w:val="InterlineGlossWithTrans"/>
        <w:tabs>
          <w:tab w:val="left" w:pos="533"/>
          <w:tab w:val="left" w:pos="1187"/>
          <w:tab w:val="left" w:pos="2231"/>
          <w:tab w:val="left" w:pos="2735"/>
          <w:tab w:val="left" w:pos="4124"/>
          <w:tab w:val="left" w:pos="4823"/>
          <w:tab w:val="left" w:pos="5597"/>
          <w:tab w:val="left" w:pos="6041"/>
          <w:tab w:val="left" w:pos="6845"/>
          <w:tab w:val="left" w:pos="7109"/>
        </w:tabs>
      </w:pPr>
      <w:r>
        <w:tab/>
        <w:t>nu</w:t>
      </w:r>
      <w:r>
        <w:tab/>
        <w:t>pa-tsun</w:t>
      </w:r>
      <w:r>
        <w:tab/>
        <w:t>ta</w:t>
      </w:r>
      <w:r>
        <w:tab/>
        <w:t>qutsivauvaw</w:t>
      </w:r>
      <w:r>
        <w:tab/>
        <w:t>uzay</w:t>
      </w:r>
      <w:r>
        <w:tab/>
        <w:t>anga</w:t>
      </w:r>
      <w:r>
        <w:tab/>
        <w:t>ti</w:t>
      </w:r>
      <w:r>
        <w:tab/>
        <w:t>kina</w:t>
      </w:r>
      <w:r>
        <w:tab/>
        <w:t>a</w:t>
      </w:r>
      <w:r>
        <w:tab/>
        <w:t>m-alap</w:t>
      </w:r>
    </w:p>
    <w:p w14:paraId="0AC104B3" w14:textId="77777777" w:rsidR="00800AD8" w:rsidRDefault="00800AD8" w:rsidP="00670B1E">
      <w:pPr>
        <w:pStyle w:val="InterlineTransNoFree"/>
        <w:tabs>
          <w:tab w:val="left" w:pos="1187"/>
          <w:tab w:val="left" w:pos="2231"/>
          <w:tab w:val="left" w:pos="2735"/>
          <w:tab w:val="left" w:pos="4124"/>
          <w:tab w:val="left" w:pos="4823"/>
          <w:tab w:val="left" w:pos="5597"/>
          <w:tab w:val="left" w:pos="6041"/>
          <w:tab w:val="left" w:pos="6845"/>
          <w:tab w:val="left" w:pos="7109"/>
        </w:tabs>
      </w:pPr>
      <w:r>
        <w:tab/>
        <w:t>when</w:t>
      </w:r>
      <w:r>
        <w:tab/>
        <w:t>cause-see</w:t>
      </w:r>
      <w:r>
        <w:tab/>
      </w:r>
      <w:r>
        <w:rPr>
          <w:smallCaps/>
        </w:rPr>
        <w:t>obl</w:t>
      </w:r>
      <w:r>
        <w:tab/>
        <w:t>firefly</w:t>
      </w:r>
      <w:r>
        <w:tab/>
        <w:t>there</w:t>
      </w:r>
      <w:r>
        <w:tab/>
        <w:t>indeed</w:t>
      </w:r>
      <w:r>
        <w:tab/>
      </w:r>
      <w:r>
        <w:rPr>
          <w:smallCaps/>
        </w:rPr>
        <w:t>f.h</w:t>
      </w:r>
      <w:r>
        <w:tab/>
        <w:t>mother</w:t>
      </w:r>
      <w:r>
        <w:rPr>
          <w:smallCaps/>
        </w:rPr>
        <w:tab/>
        <w:t>c</w:t>
      </w:r>
      <w:r>
        <w:rPr>
          <w:smallCaps/>
        </w:rPr>
        <w:tab/>
        <w:t>af</w:t>
      </w:r>
      <w:r>
        <w:t>-take</w:t>
      </w:r>
    </w:p>
    <w:p w14:paraId="29DDFDCD" w14:textId="77777777" w:rsidR="00800AD8" w:rsidRDefault="00670B1E" w:rsidP="00670B1E">
      <w:pPr>
        <w:pStyle w:val="InterlineText"/>
        <w:tabs>
          <w:tab w:val="left" w:pos="533"/>
        </w:tabs>
      </w:pPr>
      <w:r>
        <w:tab/>
        <w:t>tjanuitjen</w:t>
      </w:r>
      <w:r w:rsidR="00800AD8">
        <w:t>.”</w:t>
      </w:r>
    </w:p>
    <w:p w14:paraId="445E72D8" w14:textId="77777777" w:rsidR="00800AD8" w:rsidRDefault="00670B1E" w:rsidP="00670B1E">
      <w:pPr>
        <w:pStyle w:val="InterlineGlossWithTrans"/>
        <w:tabs>
          <w:tab w:val="left" w:pos="533"/>
        </w:tabs>
      </w:pPr>
      <w:r>
        <w:tab/>
        <w:t>tjanu</w:t>
      </w:r>
      <w:r w:rsidR="00800AD8">
        <w:t>-itjen</w:t>
      </w:r>
    </w:p>
    <w:p w14:paraId="7668AC58" w14:textId="77777777" w:rsidR="00800AD8" w:rsidRDefault="00670B1E" w:rsidP="00670B1E">
      <w:pPr>
        <w:pStyle w:val="InterlineTrans"/>
        <w:tabs>
          <w:tab w:val="left" w:pos="533"/>
        </w:tabs>
      </w:pPr>
      <w:r>
        <w:tab/>
      </w:r>
      <w:r>
        <w:rPr>
          <w:smallCaps/>
        </w:rPr>
        <w:t>obl</w:t>
      </w:r>
      <w:r w:rsidR="00800AD8">
        <w:t>-</w:t>
      </w:r>
      <w:r w:rsidR="00800AD8">
        <w:rPr>
          <w:smallCaps/>
        </w:rPr>
        <w:t>f.</w:t>
      </w:r>
      <w:r w:rsidR="00800AD8">
        <w:t>we(</w:t>
      </w:r>
      <w:r w:rsidR="00800AD8">
        <w:rPr>
          <w:smallCaps/>
        </w:rPr>
        <w:t>inc</w:t>
      </w:r>
      <w:r w:rsidR="00800AD8">
        <w:t>)</w:t>
      </w:r>
    </w:p>
    <w:p w14:paraId="28A8B10B" w14:textId="77777777" w:rsidR="00800AD8" w:rsidRDefault="00800AD8">
      <w:pPr>
        <w:pStyle w:val="InterlineFree"/>
      </w:pPr>
      <w:r>
        <w:t>When she saw a fire-fly, she thought: “Now mother has come to collect us.”</w:t>
      </w:r>
    </w:p>
    <w:p w14:paraId="6A9CBD3F" w14:textId="77777777" w:rsidR="00800AD8" w:rsidRDefault="00DC1AE0" w:rsidP="00670B1E">
      <w:pPr>
        <w:pStyle w:val="InterlineText"/>
        <w:tabs>
          <w:tab w:val="left" w:pos="533"/>
          <w:tab w:val="left" w:pos="1187"/>
          <w:tab w:val="left" w:pos="2366"/>
          <w:tab w:val="left" w:pos="2630"/>
          <w:tab w:val="left" w:pos="4019"/>
          <w:tab w:val="left" w:pos="4703"/>
          <w:tab w:val="left" w:pos="6512"/>
        </w:tabs>
      </w:pPr>
      <w:r w:rsidRPr="003A1D48">
        <w:rPr>
          <w:rStyle w:val="InterlineTextNumChar"/>
        </w:rPr>
        <w:lastRenderedPageBreak/>
        <w:t>034</w:t>
      </w:r>
      <w:r w:rsidR="00800AD8">
        <w:tab/>
        <w:t>nu</w:t>
      </w:r>
      <w:r w:rsidR="00800AD8">
        <w:tab/>
        <w:t>djemaîun</w:t>
      </w:r>
      <w:r w:rsidR="00800AD8">
        <w:tab/>
        <w:t>a</w:t>
      </w:r>
      <w:r w:rsidR="00800AD8">
        <w:tab/>
        <w:t>qutsivauvaw,</w:t>
      </w:r>
      <w:r w:rsidR="00800AD8">
        <w:tab/>
        <w:t>“ari</w:t>
      </w:r>
      <w:r w:rsidR="00800AD8">
        <w:tab/>
        <w:t>kitjaula-u,</w:t>
      </w:r>
      <w:r w:rsidR="00800AD8">
        <w:tab/>
        <w:t>Tjugeluy.</w:t>
      </w:r>
    </w:p>
    <w:p w14:paraId="1A151A51" w14:textId="77777777" w:rsidR="00800AD8" w:rsidRDefault="00800AD8" w:rsidP="00670B1E">
      <w:pPr>
        <w:pStyle w:val="InterlineGlossWithTrans"/>
        <w:tabs>
          <w:tab w:val="left" w:pos="533"/>
          <w:tab w:val="left" w:pos="1187"/>
          <w:tab w:val="left" w:pos="2366"/>
          <w:tab w:val="left" w:pos="2630"/>
          <w:tab w:val="left" w:pos="4019"/>
          <w:tab w:val="left" w:pos="4703"/>
          <w:tab w:val="left" w:pos="6512"/>
        </w:tabs>
      </w:pPr>
      <w:r>
        <w:tab/>
        <w:t>nu</w:t>
      </w:r>
      <w:r>
        <w:tab/>
        <w:t>em=djaîun</w:t>
      </w:r>
      <w:r>
        <w:tab/>
        <w:t>a</w:t>
      </w:r>
      <w:r>
        <w:tab/>
        <w:t>qutsivauvaw</w:t>
      </w:r>
      <w:r>
        <w:tab/>
        <w:t>ari</w:t>
      </w:r>
      <w:r>
        <w:tab/>
        <w:t>ki-tja-ula-u</w:t>
      </w:r>
      <w:r>
        <w:tab/>
        <w:t>Tjugeluy</w:t>
      </w:r>
    </w:p>
    <w:p w14:paraId="369F55A4" w14:textId="77777777" w:rsidR="00800AD8" w:rsidRDefault="00800AD8" w:rsidP="00670B1E">
      <w:pPr>
        <w:pStyle w:val="InterlineTrans"/>
        <w:tabs>
          <w:tab w:val="left" w:pos="533"/>
          <w:tab w:val="left" w:pos="1187"/>
          <w:tab w:val="left" w:pos="2366"/>
          <w:tab w:val="left" w:pos="2630"/>
          <w:tab w:val="left" w:pos="4019"/>
          <w:tab w:val="left" w:pos="4703"/>
          <w:tab w:val="left" w:pos="6512"/>
        </w:tabs>
      </w:pPr>
      <w:r>
        <w:tab/>
        <w:t>when</w:t>
      </w:r>
      <w:r>
        <w:tab/>
      </w:r>
      <w:r>
        <w:rPr>
          <w:smallCaps/>
        </w:rPr>
        <w:t>af</w:t>
      </w:r>
      <w:r>
        <w:t>=arrive</w:t>
      </w:r>
      <w:r>
        <w:rPr>
          <w:smallCaps/>
        </w:rPr>
        <w:tab/>
        <w:t>c</w:t>
      </w:r>
      <w:r>
        <w:rPr>
          <w:smallCaps/>
        </w:rPr>
        <w:tab/>
      </w:r>
      <w:r>
        <w:t>firefly</w:t>
      </w:r>
      <w:r>
        <w:tab/>
        <w:t>go.on</w:t>
      </w:r>
      <w:r>
        <w:tab/>
        <w:t>do-more-lack-</w:t>
      </w:r>
      <w:r>
        <w:rPr>
          <w:smallCaps/>
        </w:rPr>
        <w:t>imp</w:t>
      </w:r>
      <w:r>
        <w:tab/>
        <w:t>(name)</w:t>
      </w:r>
    </w:p>
    <w:p w14:paraId="19A5419B" w14:textId="77777777" w:rsidR="00800AD8" w:rsidRDefault="00800AD8">
      <w:pPr>
        <w:pStyle w:val="InterlineFree"/>
      </w:pPr>
      <w:r>
        <w:t>When the fire-fly came, she said: “Come on, Tjugeluy, let’s stop this.</w:t>
      </w:r>
    </w:p>
    <w:p w14:paraId="73D2A6A8" w14:textId="77777777" w:rsidR="00800AD8" w:rsidRDefault="00DC1AE0" w:rsidP="00670B1E">
      <w:pPr>
        <w:pStyle w:val="InterlineText"/>
        <w:tabs>
          <w:tab w:val="left" w:pos="533"/>
          <w:tab w:val="left" w:pos="1502"/>
          <w:tab w:val="left" w:pos="2336"/>
          <w:tab w:val="left" w:pos="3380"/>
        </w:tabs>
      </w:pPr>
      <w:r w:rsidRPr="003A1D48">
        <w:rPr>
          <w:rStyle w:val="InterlineTextNumChar"/>
        </w:rPr>
        <w:t>035</w:t>
      </w:r>
      <w:r w:rsidR="00800AD8">
        <w:tab/>
        <w:t>kisan</w:t>
      </w:r>
      <w:r w:rsidR="00800AD8">
        <w:tab/>
        <w:t>anema</w:t>
      </w:r>
      <w:r w:rsidR="00800AD8">
        <w:tab/>
        <w:t>itjen,</w:t>
      </w:r>
      <w:r w:rsidR="00800AD8">
        <w:tab/>
        <w:t>qalian?</w:t>
      </w:r>
    </w:p>
    <w:p w14:paraId="73506294" w14:textId="77777777" w:rsidR="00800AD8" w:rsidRDefault="00800AD8" w:rsidP="00670B1E">
      <w:pPr>
        <w:pStyle w:val="InterlineGlossWithTrans"/>
        <w:tabs>
          <w:tab w:val="left" w:pos="533"/>
          <w:tab w:val="left" w:pos="1502"/>
          <w:tab w:val="left" w:pos="2336"/>
          <w:tab w:val="left" w:pos="3380"/>
        </w:tabs>
      </w:pPr>
      <w:r>
        <w:tab/>
        <w:t>ki-sane</w:t>
      </w:r>
      <w:r>
        <w:tab/>
        <w:t>a-nema</w:t>
      </w:r>
      <w:r>
        <w:tab/>
        <w:t>itjen</w:t>
      </w:r>
      <w:r>
        <w:tab/>
        <w:t>qali-an</w:t>
      </w:r>
    </w:p>
    <w:p w14:paraId="6DE2C92A" w14:textId="77777777" w:rsidR="00800AD8" w:rsidRDefault="00800AD8" w:rsidP="00670B1E">
      <w:pPr>
        <w:pStyle w:val="InterlineTransNoFree"/>
        <w:tabs>
          <w:tab w:val="left" w:pos="1502"/>
          <w:tab w:val="left" w:pos="2336"/>
          <w:tab w:val="left" w:pos="3380"/>
          <w:tab w:val="right" w:pos="8787"/>
        </w:tabs>
      </w:pPr>
      <w:r>
        <w:tab/>
        <w:t>do-make</w:t>
      </w:r>
      <w:r>
        <w:tab/>
        <w:t>?-what</w:t>
      </w:r>
      <w:r>
        <w:tab/>
      </w:r>
      <w:r>
        <w:rPr>
          <w:smallCaps/>
        </w:rPr>
        <w:t>f.</w:t>
      </w:r>
      <w:r>
        <w:t>we(</w:t>
      </w:r>
      <w:r>
        <w:rPr>
          <w:smallCaps/>
        </w:rPr>
        <w:t>inc</w:t>
      </w:r>
      <w:r>
        <w:t>)</w:t>
      </w:r>
      <w:r>
        <w:tab/>
        <w:t>friend-</w:t>
      </w:r>
      <w:r>
        <w:rPr>
          <w:smallCaps/>
        </w:rPr>
        <w:t>nom</w:t>
      </w:r>
      <w:r w:rsidR="00670B1E">
        <w:rPr>
          <w:smallCaps/>
        </w:rPr>
        <w:tab/>
      </w:r>
      <w:r w:rsidR="00670B1E">
        <w:t>What shall we become, friend?</w:t>
      </w:r>
    </w:p>
    <w:p w14:paraId="304C44C6" w14:textId="77777777" w:rsidR="00800AD8" w:rsidRDefault="00DE0E5A" w:rsidP="00670B1E">
      <w:pPr>
        <w:pStyle w:val="InterlineText"/>
        <w:tabs>
          <w:tab w:val="left" w:pos="533"/>
          <w:tab w:val="left" w:pos="1502"/>
        </w:tabs>
      </w:pPr>
      <w:r w:rsidRPr="003A1D48">
        <w:rPr>
          <w:rStyle w:val="InterlineTextNumChar"/>
        </w:rPr>
        <w:t>036</w:t>
      </w:r>
      <w:r w:rsidR="00800AD8">
        <w:tab/>
        <w:t>kisan</w:t>
      </w:r>
      <w:r w:rsidR="00800AD8">
        <w:tab/>
        <w:t>qayaqayami.”</w:t>
      </w:r>
    </w:p>
    <w:p w14:paraId="78F724C9" w14:textId="77777777" w:rsidR="00800AD8" w:rsidRDefault="00800AD8" w:rsidP="00670B1E">
      <w:pPr>
        <w:pStyle w:val="InterlineGlossWithTrans"/>
        <w:tabs>
          <w:tab w:val="left" w:pos="533"/>
          <w:tab w:val="left" w:pos="1502"/>
        </w:tabs>
      </w:pPr>
      <w:r>
        <w:tab/>
        <w:t>ki-sane</w:t>
      </w:r>
      <w:r>
        <w:tab/>
        <w:t>qaya-qayam-i</w:t>
      </w:r>
    </w:p>
    <w:p w14:paraId="3C4B3073" w14:textId="77777777" w:rsidR="00800AD8" w:rsidRDefault="00800AD8" w:rsidP="00670B1E">
      <w:pPr>
        <w:pStyle w:val="InterlineTransNoFree"/>
        <w:tabs>
          <w:tab w:val="left" w:pos="1502"/>
          <w:tab w:val="right" w:pos="8787"/>
        </w:tabs>
      </w:pPr>
      <w:r>
        <w:tab/>
        <w:t>do-make</w:t>
      </w:r>
      <w:r>
        <w:tab/>
      </w:r>
      <w:r>
        <w:rPr>
          <w:smallCaps/>
        </w:rPr>
        <w:t>red</w:t>
      </w:r>
      <w:r>
        <w:t>-bird-</w:t>
      </w:r>
      <w:r>
        <w:rPr>
          <w:smallCaps/>
        </w:rPr>
        <w:t>hort</w:t>
      </w:r>
      <w:r w:rsidR="00670B1E">
        <w:rPr>
          <w:smallCaps/>
        </w:rPr>
        <w:tab/>
      </w:r>
      <w:r w:rsidR="00670B1E">
        <w:t>Let’s become birds.”</w:t>
      </w:r>
    </w:p>
    <w:p w14:paraId="2B8E8851" w14:textId="77777777" w:rsidR="00800AD8" w:rsidRDefault="00DE0E5A" w:rsidP="00670B1E">
      <w:pPr>
        <w:pStyle w:val="InterlineText"/>
        <w:tabs>
          <w:tab w:val="left" w:pos="533"/>
          <w:tab w:val="left" w:pos="2297"/>
          <w:tab w:val="left" w:pos="2801"/>
          <w:tab w:val="left" w:pos="4190"/>
          <w:tab w:val="left" w:pos="4964"/>
        </w:tabs>
      </w:pPr>
      <w:r w:rsidRPr="003A1D48">
        <w:rPr>
          <w:rStyle w:val="InterlineTextNumChar"/>
        </w:rPr>
        <w:t>037</w:t>
      </w:r>
      <w:r w:rsidR="00800AD8">
        <w:tab/>
        <w:t>penenge÷uq</w:t>
      </w:r>
      <w:r w:rsidR="00800AD8">
        <w:tab/>
        <w:t>ta</w:t>
      </w:r>
      <w:r w:rsidR="00800AD8">
        <w:tab/>
        <w:t>siaîa</w:t>
      </w:r>
      <w:r w:rsidR="00800AD8">
        <w:tab/>
        <w:t>tu</w:t>
      </w:r>
      <w:r w:rsidR="00800AD8">
        <w:tab/>
        <w:t>sikipuiku.</w:t>
      </w:r>
    </w:p>
    <w:p w14:paraId="16104B6B" w14:textId="77777777" w:rsidR="00800AD8" w:rsidRDefault="00800AD8" w:rsidP="00670B1E">
      <w:pPr>
        <w:pStyle w:val="InterlineGlossWithTrans"/>
        <w:tabs>
          <w:tab w:val="left" w:pos="533"/>
          <w:tab w:val="left" w:pos="2297"/>
          <w:tab w:val="left" w:pos="2801"/>
          <w:tab w:val="left" w:pos="4190"/>
          <w:tab w:val="left" w:pos="4964"/>
        </w:tabs>
      </w:pPr>
      <w:r>
        <w:tab/>
        <w:t>en=pe-nge÷uq</w:t>
      </w:r>
      <w:r>
        <w:tab/>
        <w:t>ta</w:t>
      </w:r>
      <w:r>
        <w:tab/>
        <w:t>si-aîa</w:t>
      </w:r>
      <w:r>
        <w:tab/>
        <w:t>tu</w:t>
      </w:r>
      <w:r>
        <w:tab/>
        <w:t>si-ki-pu-iku</w:t>
      </w:r>
    </w:p>
    <w:p w14:paraId="0A29FFFF" w14:textId="77777777" w:rsidR="00800AD8" w:rsidRDefault="00800AD8" w:rsidP="00670B1E">
      <w:pPr>
        <w:pStyle w:val="InterlineTrans"/>
        <w:tabs>
          <w:tab w:val="left" w:pos="533"/>
          <w:tab w:val="left" w:pos="2297"/>
          <w:tab w:val="left" w:pos="2801"/>
          <w:tab w:val="left" w:pos="4190"/>
          <w:tab w:val="left" w:pos="4964"/>
        </w:tabs>
      </w:pPr>
      <w:r>
        <w:tab/>
      </w:r>
      <w:r>
        <w:rPr>
          <w:smallCaps/>
        </w:rPr>
        <w:t>af</w:t>
      </w:r>
      <w:r>
        <w:t>=emerge-sever</w:t>
      </w:r>
      <w:r>
        <w:tab/>
      </w:r>
      <w:r>
        <w:rPr>
          <w:smallCaps/>
        </w:rPr>
        <w:t>obl</w:t>
      </w:r>
      <w:r>
        <w:tab/>
      </w:r>
      <w:r>
        <w:rPr>
          <w:smallCaps/>
        </w:rPr>
        <w:t>if</w:t>
      </w:r>
      <w:r>
        <w:t>-carry.cloth</w:t>
      </w:r>
      <w:r>
        <w:tab/>
      </w:r>
      <w:r>
        <w:rPr>
          <w:smallCaps/>
        </w:rPr>
        <w:t>compl</w:t>
      </w:r>
      <w:r>
        <w:tab/>
      </w:r>
      <w:r>
        <w:rPr>
          <w:smallCaps/>
        </w:rPr>
        <w:t>if</w:t>
      </w:r>
      <w:r>
        <w:t>-do-have-tail</w:t>
      </w:r>
    </w:p>
    <w:p w14:paraId="084E8EFD" w14:textId="77777777" w:rsidR="00800AD8" w:rsidRDefault="00800AD8">
      <w:pPr>
        <w:pStyle w:val="InterlineFree"/>
      </w:pPr>
      <w:r>
        <w:t>She tore the coverlet to make tails,</w:t>
      </w:r>
    </w:p>
    <w:p w14:paraId="48D03FF9" w14:textId="77777777" w:rsidR="00800AD8" w:rsidRDefault="00DE0E5A" w:rsidP="00670B1E">
      <w:pPr>
        <w:pStyle w:val="InterlineText"/>
        <w:tabs>
          <w:tab w:val="left" w:pos="533"/>
          <w:tab w:val="left" w:pos="1907"/>
          <w:tab w:val="left" w:pos="2171"/>
          <w:tab w:val="left" w:pos="2840"/>
          <w:tab w:val="left" w:pos="3614"/>
        </w:tabs>
      </w:pPr>
      <w:r w:rsidRPr="003A1D48">
        <w:rPr>
          <w:rStyle w:val="InterlineTextNumChar"/>
        </w:rPr>
        <w:t>038</w:t>
      </w:r>
      <w:r w:rsidR="00800AD8">
        <w:tab/>
        <w:t>putsu÷eqen</w:t>
      </w:r>
      <w:r w:rsidR="00800AD8">
        <w:tab/>
        <w:t>a</w:t>
      </w:r>
      <w:r w:rsidR="00800AD8">
        <w:tab/>
        <w:t>vayar</w:t>
      </w:r>
      <w:r w:rsidR="00800AD8">
        <w:tab/>
        <w:t>tu</w:t>
      </w:r>
      <w:r w:rsidR="00800AD8">
        <w:tab/>
        <w:t>sikipupalaî.</w:t>
      </w:r>
    </w:p>
    <w:p w14:paraId="783318E8" w14:textId="77777777" w:rsidR="00800AD8" w:rsidRDefault="00800AD8" w:rsidP="00670B1E">
      <w:pPr>
        <w:pStyle w:val="InterlineGlossWithTrans"/>
        <w:tabs>
          <w:tab w:val="left" w:pos="533"/>
          <w:tab w:val="left" w:pos="1907"/>
          <w:tab w:val="left" w:pos="2171"/>
          <w:tab w:val="left" w:pos="2840"/>
          <w:tab w:val="left" w:pos="3614"/>
        </w:tabs>
      </w:pPr>
      <w:r>
        <w:tab/>
        <w:t>pu-tsu÷eq-en</w:t>
      </w:r>
      <w:r>
        <w:tab/>
        <w:t>a</w:t>
      </w:r>
      <w:r>
        <w:tab/>
        <w:t>vayar</w:t>
      </w:r>
      <w:r>
        <w:tab/>
        <w:t>tu</w:t>
      </w:r>
      <w:r>
        <w:tab/>
        <w:t>si-ki-pu-palaî</w:t>
      </w:r>
    </w:p>
    <w:p w14:paraId="5B4F7A3C" w14:textId="77777777" w:rsidR="00800AD8" w:rsidRDefault="00800AD8" w:rsidP="00670B1E">
      <w:pPr>
        <w:pStyle w:val="InterlineTrans"/>
        <w:tabs>
          <w:tab w:val="left" w:pos="533"/>
          <w:tab w:val="left" w:pos="1907"/>
          <w:tab w:val="left" w:pos="2171"/>
          <w:tab w:val="left" w:pos="2840"/>
          <w:tab w:val="left" w:pos="3614"/>
        </w:tabs>
      </w:pPr>
      <w:r>
        <w:tab/>
        <w:t>have-split-</w:t>
      </w:r>
      <w:r>
        <w:rPr>
          <w:smallCaps/>
        </w:rPr>
        <w:t>pf</w:t>
      </w:r>
      <w:r>
        <w:rPr>
          <w:smallCaps/>
        </w:rPr>
        <w:tab/>
        <w:t>c</w:t>
      </w:r>
      <w:r>
        <w:rPr>
          <w:smallCaps/>
        </w:rPr>
        <w:tab/>
      </w:r>
      <w:r>
        <w:t>cape</w:t>
      </w:r>
      <w:r>
        <w:tab/>
      </w:r>
      <w:r>
        <w:rPr>
          <w:smallCaps/>
        </w:rPr>
        <w:t>compl</w:t>
      </w:r>
      <w:r>
        <w:tab/>
      </w:r>
      <w:r>
        <w:rPr>
          <w:smallCaps/>
        </w:rPr>
        <w:t>if</w:t>
      </w:r>
      <w:r>
        <w:t>-do-have-wing</w:t>
      </w:r>
    </w:p>
    <w:p w14:paraId="131136AD" w14:textId="77777777" w:rsidR="00800AD8" w:rsidRDefault="00800AD8" w:rsidP="00670B1E">
      <w:pPr>
        <w:pStyle w:val="InterlineFree"/>
      </w:pPr>
      <w:r>
        <w:t>and split (?) the cape to make wings.</w:t>
      </w:r>
    </w:p>
    <w:p w14:paraId="166B4D63" w14:textId="77777777" w:rsidR="00800AD8" w:rsidRDefault="00DE0E5A" w:rsidP="00670B1E">
      <w:pPr>
        <w:pStyle w:val="InterlineText"/>
        <w:tabs>
          <w:tab w:val="left" w:pos="533"/>
          <w:tab w:val="left" w:pos="1217"/>
          <w:tab w:val="left" w:pos="3491"/>
          <w:tab w:val="left" w:pos="3995"/>
          <w:tab w:val="left" w:pos="4739"/>
          <w:tab w:val="left" w:pos="5228"/>
          <w:tab w:val="left" w:pos="6092"/>
          <w:tab w:val="left" w:pos="7676"/>
          <w:tab w:val="left" w:pos="8120"/>
        </w:tabs>
      </w:pPr>
      <w:r w:rsidRPr="003A1D48">
        <w:rPr>
          <w:rStyle w:val="InterlineTextNumChar"/>
        </w:rPr>
        <w:t>039</w:t>
      </w:r>
      <w:r w:rsidR="00800AD8">
        <w:tab/>
        <w:t>“ari,</w:t>
      </w:r>
      <w:r w:rsidR="00800AD8">
        <w:tab/>
        <w:t>îevavavi</w:t>
      </w:r>
      <w:r w:rsidR="00800AD8">
        <w:tab/>
        <w:t>ta</w:t>
      </w:r>
      <w:r w:rsidR="00800AD8">
        <w:tab/>
        <w:t>kasiw,</w:t>
      </w:r>
      <w:r w:rsidR="00800AD8">
        <w:tab/>
        <w:t>sa</w:t>
      </w:r>
      <w:r w:rsidR="00800AD8">
        <w:tab/>
        <w:t>tja</w:t>
      </w:r>
      <w:r w:rsidR="00800AD8">
        <w:tab/>
        <w:t>patsuni</w:t>
      </w:r>
      <w:r w:rsidR="00670B1E">
        <w:tab/>
        <w:t>ti</w:t>
      </w:r>
      <w:r w:rsidR="00670B1E">
        <w:tab/>
        <w:t>kama.”</w:t>
      </w:r>
    </w:p>
    <w:p w14:paraId="2D848DD5" w14:textId="77777777" w:rsidR="00800AD8" w:rsidRDefault="00800AD8" w:rsidP="00670B1E">
      <w:pPr>
        <w:pStyle w:val="InterlineGlossWithTrans"/>
        <w:tabs>
          <w:tab w:val="left" w:pos="533"/>
          <w:tab w:val="left" w:pos="1217"/>
          <w:tab w:val="left" w:pos="3491"/>
          <w:tab w:val="left" w:pos="3995"/>
          <w:tab w:val="left" w:pos="4739"/>
          <w:tab w:val="left" w:pos="5228"/>
          <w:tab w:val="left" w:pos="6092"/>
          <w:tab w:val="left" w:pos="7676"/>
          <w:tab w:val="left" w:pos="8120"/>
        </w:tabs>
      </w:pPr>
      <w:r>
        <w:tab/>
        <w:t>ari</w:t>
      </w:r>
      <w:r>
        <w:tab/>
        <w:t>îe-va-vaw-i</w:t>
      </w:r>
      <w:r>
        <w:tab/>
        <w:t>ta</w:t>
      </w:r>
      <w:r>
        <w:tab/>
        <w:t>kasiw</w:t>
      </w:r>
      <w:r>
        <w:tab/>
        <w:t>sa</w:t>
      </w:r>
      <w:r>
        <w:tab/>
        <w:t>tja</w:t>
      </w:r>
      <w:r>
        <w:tab/>
        <w:t>pa-tsun-i</w:t>
      </w:r>
      <w:r w:rsidR="00670B1E">
        <w:tab/>
        <w:t>ti</w:t>
      </w:r>
      <w:r w:rsidR="00670B1E">
        <w:tab/>
        <w:t>kama</w:t>
      </w:r>
    </w:p>
    <w:p w14:paraId="5141E710" w14:textId="77777777" w:rsidR="00800AD8" w:rsidRDefault="00800AD8" w:rsidP="00670B1E">
      <w:pPr>
        <w:pStyle w:val="InterlineTrans"/>
        <w:tabs>
          <w:tab w:val="left" w:pos="533"/>
          <w:tab w:val="left" w:pos="1217"/>
          <w:tab w:val="left" w:pos="3491"/>
          <w:tab w:val="left" w:pos="3995"/>
          <w:tab w:val="left" w:pos="4739"/>
          <w:tab w:val="left" w:pos="5228"/>
          <w:tab w:val="left" w:pos="6092"/>
          <w:tab w:val="left" w:pos="7676"/>
          <w:tab w:val="left" w:pos="8120"/>
        </w:tabs>
      </w:pPr>
      <w:r>
        <w:tab/>
        <w:t>go.on</w:t>
      </w:r>
      <w:r>
        <w:tab/>
        <w:t>go.to-</w:t>
      </w:r>
      <w:r>
        <w:rPr>
          <w:smallCaps/>
        </w:rPr>
        <w:t>red</w:t>
      </w:r>
      <w:r>
        <w:t>-above-</w:t>
      </w:r>
      <w:r>
        <w:rPr>
          <w:smallCaps/>
        </w:rPr>
        <w:t>hort</w:t>
      </w:r>
      <w:r>
        <w:tab/>
      </w:r>
      <w:r>
        <w:rPr>
          <w:smallCaps/>
        </w:rPr>
        <w:t>obl</w:t>
      </w:r>
      <w:r>
        <w:tab/>
        <w:t>tree</w:t>
      </w:r>
      <w:r>
        <w:tab/>
        <w:t>and</w:t>
      </w:r>
      <w:r>
        <w:tab/>
        <w:t>we(</w:t>
      </w:r>
      <w:r>
        <w:rPr>
          <w:smallCaps/>
        </w:rPr>
        <w:t>inc</w:t>
      </w:r>
      <w:r>
        <w:t>)</w:t>
      </w:r>
      <w:r>
        <w:tab/>
        <w:t>cause-see-</w:t>
      </w:r>
      <w:r>
        <w:rPr>
          <w:smallCaps/>
        </w:rPr>
        <w:t>hort</w:t>
      </w:r>
      <w:r w:rsidR="00670B1E">
        <w:tab/>
      </w:r>
      <w:r w:rsidR="00670B1E">
        <w:rPr>
          <w:smallCaps/>
        </w:rPr>
        <w:t>f.h</w:t>
      </w:r>
      <w:r w:rsidR="00670B1E">
        <w:tab/>
        <w:t>father</w:t>
      </w:r>
    </w:p>
    <w:p w14:paraId="684A43FA" w14:textId="77777777" w:rsidR="00800AD8" w:rsidRDefault="00670B1E" w:rsidP="00670B1E">
      <w:pPr>
        <w:pStyle w:val="InterlineFree"/>
      </w:pPr>
      <w:r>
        <w:t>“Come on, let’s go up a tree and watch father.”</w:t>
      </w:r>
    </w:p>
    <w:p w14:paraId="041EAEA2" w14:textId="77777777" w:rsidR="00800AD8" w:rsidRDefault="00DE0E5A" w:rsidP="00670B1E">
      <w:pPr>
        <w:pStyle w:val="InterlineText"/>
        <w:tabs>
          <w:tab w:val="left" w:pos="533"/>
          <w:tab w:val="left" w:pos="1397"/>
          <w:tab w:val="left" w:pos="2171"/>
          <w:tab w:val="left" w:pos="3095"/>
          <w:tab w:val="left" w:pos="3734"/>
        </w:tabs>
      </w:pPr>
      <w:r w:rsidRPr="003A1D48">
        <w:rPr>
          <w:rStyle w:val="InterlineTextNumChar"/>
        </w:rPr>
        <w:t>040</w:t>
      </w:r>
      <w:r w:rsidR="00800AD8">
        <w:tab/>
        <w:t>“ainu</w:t>
      </w:r>
      <w:r w:rsidR="00800AD8">
        <w:tab/>
        <w:t>anga</w:t>
      </w:r>
      <w:r w:rsidR="00800AD8">
        <w:tab/>
        <w:t>tja</w:t>
      </w:r>
      <w:r w:rsidR="00800AD8">
        <w:tab/>
        <w:t>aîak,</w:t>
      </w:r>
      <w:r w:rsidR="00800AD8">
        <w:tab/>
        <w:t>Tjukutjuku?”</w:t>
      </w:r>
    </w:p>
    <w:p w14:paraId="281E240A" w14:textId="77777777" w:rsidR="00800AD8" w:rsidRDefault="00800AD8" w:rsidP="00670B1E">
      <w:pPr>
        <w:pStyle w:val="InterlineGlossWithTrans"/>
        <w:tabs>
          <w:tab w:val="left" w:pos="533"/>
          <w:tab w:val="left" w:pos="1397"/>
          <w:tab w:val="left" w:pos="2171"/>
          <w:tab w:val="left" w:pos="3095"/>
          <w:tab w:val="left" w:pos="3734"/>
        </w:tabs>
      </w:pPr>
      <w:r>
        <w:tab/>
        <w:t>a-inu</w:t>
      </w:r>
      <w:r>
        <w:tab/>
        <w:t>anga</w:t>
      </w:r>
      <w:r>
        <w:tab/>
        <w:t>tja</w:t>
      </w:r>
      <w:r>
        <w:tab/>
        <w:t>aîak</w:t>
      </w:r>
      <w:r>
        <w:tab/>
        <w:t>Tjukutjuku</w:t>
      </w:r>
    </w:p>
    <w:p w14:paraId="27596D66" w14:textId="77777777" w:rsidR="00800AD8" w:rsidRDefault="00800AD8" w:rsidP="00670B1E">
      <w:pPr>
        <w:pStyle w:val="InterlineTrans"/>
        <w:tabs>
          <w:tab w:val="left" w:pos="533"/>
          <w:tab w:val="left" w:pos="1397"/>
          <w:tab w:val="left" w:pos="2171"/>
          <w:tab w:val="left" w:pos="3095"/>
          <w:tab w:val="left" w:pos="3734"/>
        </w:tabs>
      </w:pPr>
      <w:r>
        <w:tab/>
        <w:t>?-where</w:t>
      </w:r>
      <w:r>
        <w:tab/>
        <w:t>indeed</w:t>
      </w:r>
      <w:r>
        <w:tab/>
        <w:t>our(</w:t>
      </w:r>
      <w:r>
        <w:rPr>
          <w:smallCaps/>
        </w:rPr>
        <w:t>inc</w:t>
      </w:r>
      <w:r>
        <w:t>)</w:t>
      </w:r>
      <w:r>
        <w:tab/>
        <w:t>child</w:t>
      </w:r>
      <w:r>
        <w:tab/>
        <w:t>(name)</w:t>
      </w:r>
    </w:p>
    <w:p w14:paraId="2CC6ACC2" w14:textId="77777777" w:rsidR="00800AD8" w:rsidRDefault="00800AD8">
      <w:pPr>
        <w:pStyle w:val="InterlineFree"/>
      </w:pPr>
      <w:r>
        <w:t>“Where are our children, Tjukutjuku?”</w:t>
      </w:r>
    </w:p>
    <w:p w14:paraId="5CDE6BFC" w14:textId="77777777" w:rsidR="00800AD8" w:rsidRDefault="00DE0E5A" w:rsidP="00670B1E">
      <w:pPr>
        <w:pStyle w:val="InterlineText"/>
        <w:tabs>
          <w:tab w:val="left" w:pos="533"/>
          <w:tab w:val="left" w:pos="1232"/>
          <w:tab w:val="left" w:pos="2006"/>
          <w:tab w:val="left" w:pos="2510"/>
        </w:tabs>
      </w:pPr>
      <w:r w:rsidRPr="003A1D48">
        <w:rPr>
          <w:rStyle w:val="InterlineTextNumChar"/>
        </w:rPr>
        <w:t>041</w:t>
      </w:r>
      <w:r w:rsidR="00800AD8">
        <w:tab/>
        <w:t>“uzay</w:t>
      </w:r>
      <w:r w:rsidR="00800AD8">
        <w:tab/>
        <w:t>anga</w:t>
      </w:r>
      <w:r w:rsidR="00800AD8">
        <w:tab/>
        <w:t>i</w:t>
      </w:r>
      <w:r w:rsidR="00800AD8">
        <w:tab/>
        <w:t>viliî.</w:t>
      </w:r>
    </w:p>
    <w:p w14:paraId="5BE196C2" w14:textId="77777777" w:rsidR="00800AD8" w:rsidRDefault="00800AD8" w:rsidP="00670B1E">
      <w:pPr>
        <w:pStyle w:val="InterlineGlossWithTrans"/>
        <w:tabs>
          <w:tab w:val="left" w:pos="533"/>
          <w:tab w:val="left" w:pos="1232"/>
          <w:tab w:val="left" w:pos="2006"/>
          <w:tab w:val="left" w:pos="2510"/>
        </w:tabs>
      </w:pPr>
      <w:r>
        <w:tab/>
        <w:t>uzay</w:t>
      </w:r>
      <w:r>
        <w:tab/>
        <w:t>anga</w:t>
      </w:r>
      <w:r>
        <w:tab/>
        <w:t>i</w:t>
      </w:r>
      <w:r>
        <w:tab/>
        <w:t>viliî</w:t>
      </w:r>
    </w:p>
    <w:p w14:paraId="7861861C" w14:textId="77777777" w:rsidR="00800AD8" w:rsidRDefault="00800AD8" w:rsidP="00670B1E">
      <w:pPr>
        <w:pStyle w:val="InterlineTransNoFree"/>
        <w:tabs>
          <w:tab w:val="left" w:pos="1232"/>
          <w:tab w:val="left" w:pos="2006"/>
          <w:tab w:val="left" w:pos="2510"/>
          <w:tab w:val="right" w:pos="8787"/>
        </w:tabs>
      </w:pPr>
      <w:r>
        <w:tab/>
        <w:t>there</w:t>
      </w:r>
      <w:r>
        <w:tab/>
        <w:t>indeed</w:t>
      </w:r>
      <w:r>
        <w:tab/>
      </w:r>
      <w:r>
        <w:rPr>
          <w:smallCaps/>
        </w:rPr>
        <w:t>loc</w:t>
      </w:r>
      <w:r>
        <w:tab/>
        <w:t>behind</w:t>
      </w:r>
      <w:r w:rsidR="00670B1E">
        <w:tab/>
        <w:t>“They’re behind.</w:t>
      </w:r>
    </w:p>
    <w:p w14:paraId="5062E71E" w14:textId="77777777" w:rsidR="00800AD8" w:rsidRDefault="00DE0E5A" w:rsidP="00670B1E">
      <w:pPr>
        <w:pStyle w:val="InterlineText"/>
        <w:tabs>
          <w:tab w:val="left" w:pos="533"/>
          <w:tab w:val="left" w:pos="1022"/>
          <w:tab w:val="left" w:pos="2321"/>
          <w:tab w:val="left" w:pos="3500"/>
        </w:tabs>
      </w:pPr>
      <w:r w:rsidRPr="003A1D48">
        <w:rPr>
          <w:rStyle w:val="InterlineTextNumChar"/>
        </w:rPr>
        <w:t>042</w:t>
      </w:r>
      <w:r w:rsidR="00800AD8">
        <w:tab/>
        <w:t>ki</w:t>
      </w:r>
      <w:r w:rsidR="00800AD8">
        <w:tab/>
        <w:t>mangtjez</w:t>
      </w:r>
      <w:r w:rsidR="00800AD8">
        <w:tab/>
        <w:t>nusauni</w:t>
      </w:r>
      <w:r w:rsidR="00800AD8">
        <w:tab/>
        <w:t>angata.</w:t>
      </w:r>
    </w:p>
    <w:p w14:paraId="7D4948FB" w14:textId="77777777" w:rsidR="00800AD8" w:rsidRDefault="00800AD8" w:rsidP="00670B1E">
      <w:pPr>
        <w:pStyle w:val="InterlineGlossWithTrans"/>
        <w:tabs>
          <w:tab w:val="left" w:pos="533"/>
          <w:tab w:val="left" w:pos="1022"/>
          <w:tab w:val="left" w:pos="2321"/>
          <w:tab w:val="left" w:pos="3500"/>
        </w:tabs>
      </w:pPr>
      <w:r>
        <w:tab/>
        <w:t>ki</w:t>
      </w:r>
      <w:r>
        <w:tab/>
        <w:t>m-pangetjez</w:t>
      </w:r>
      <w:r>
        <w:tab/>
        <w:t>nu-sauni</w:t>
      </w:r>
      <w:r>
        <w:tab/>
        <w:t>anga-ta</w:t>
      </w:r>
    </w:p>
    <w:p w14:paraId="7F81B247" w14:textId="77777777" w:rsidR="00800AD8" w:rsidRDefault="00800AD8" w:rsidP="00670B1E">
      <w:pPr>
        <w:pStyle w:val="InterlineTransNoFree"/>
        <w:tabs>
          <w:tab w:val="left" w:pos="1022"/>
          <w:tab w:val="left" w:pos="2321"/>
          <w:tab w:val="left" w:pos="3500"/>
          <w:tab w:val="right" w:pos="8787"/>
        </w:tabs>
      </w:pPr>
      <w:r>
        <w:tab/>
        <w:t>will</w:t>
      </w:r>
      <w:r>
        <w:tab/>
      </w:r>
      <w:r>
        <w:rPr>
          <w:smallCaps/>
        </w:rPr>
        <w:t>af</w:t>
      </w:r>
      <w:r>
        <w:t>-come</w:t>
      </w:r>
      <w:r>
        <w:tab/>
        <w:t>when-soon</w:t>
      </w:r>
      <w:r>
        <w:tab/>
        <w:t>indeed-?</w:t>
      </w:r>
      <w:r w:rsidR="00670B1E">
        <w:tab/>
        <w:t>They’re sure to come soon.</w:t>
      </w:r>
    </w:p>
    <w:p w14:paraId="2DA1399E" w14:textId="77777777" w:rsidR="00800AD8" w:rsidRDefault="00DE0E5A" w:rsidP="00670B1E">
      <w:pPr>
        <w:pStyle w:val="InterlineText"/>
        <w:tabs>
          <w:tab w:val="left" w:pos="533"/>
          <w:tab w:val="left" w:pos="1232"/>
          <w:tab w:val="left" w:pos="2096"/>
          <w:tab w:val="left" w:pos="3320"/>
          <w:tab w:val="left" w:pos="4739"/>
          <w:tab w:val="left" w:pos="6053"/>
          <w:tab w:val="left" w:pos="6557"/>
        </w:tabs>
      </w:pPr>
      <w:r w:rsidRPr="003A1D48">
        <w:rPr>
          <w:rStyle w:val="InterlineTextNumChar"/>
        </w:rPr>
        <w:t>043</w:t>
      </w:r>
      <w:r w:rsidR="00800AD8">
        <w:tab/>
        <w:t>îakua</w:t>
      </w:r>
      <w:r w:rsidR="00800AD8">
        <w:tab/>
        <w:t>qadjaw</w:t>
      </w:r>
      <w:r w:rsidR="00800AD8">
        <w:tab/>
        <w:t>tuki</w:t>
      </w:r>
      <w:r w:rsidR="00800AD8">
        <w:tab/>
        <w:t>anemanema</w:t>
      </w:r>
      <w:r w:rsidR="00800AD8">
        <w:tab/>
        <w:t>sengsengan</w:t>
      </w:r>
      <w:r w:rsidR="00800AD8">
        <w:tab/>
        <w:t>i</w:t>
      </w:r>
      <w:r w:rsidR="00800AD8">
        <w:tab/>
        <w:t>djalan.”</w:t>
      </w:r>
    </w:p>
    <w:p w14:paraId="1D2C2490" w14:textId="77777777" w:rsidR="00800AD8" w:rsidRDefault="00800AD8" w:rsidP="00670B1E">
      <w:pPr>
        <w:pStyle w:val="InterlineGlossWithTrans"/>
        <w:tabs>
          <w:tab w:val="left" w:pos="533"/>
          <w:tab w:val="left" w:pos="1232"/>
          <w:tab w:val="left" w:pos="2096"/>
          <w:tab w:val="left" w:pos="3320"/>
          <w:tab w:val="left" w:pos="4739"/>
          <w:tab w:val="left" w:pos="6053"/>
          <w:tab w:val="left" w:pos="6557"/>
        </w:tabs>
      </w:pPr>
      <w:r>
        <w:tab/>
        <w:t>îakua</w:t>
      </w:r>
      <w:r>
        <w:tab/>
        <w:t>qadjaw</w:t>
      </w:r>
      <w:r>
        <w:tab/>
        <w:t>tu-ki</w:t>
      </w:r>
      <w:r>
        <w:tab/>
        <w:t>a-nema-nema</w:t>
      </w:r>
      <w:r>
        <w:tab/>
        <w:t>sengseng-an</w:t>
      </w:r>
      <w:r>
        <w:tab/>
        <w:t>i</w:t>
      </w:r>
      <w:r>
        <w:tab/>
        <w:t>djalan</w:t>
      </w:r>
    </w:p>
    <w:p w14:paraId="41836AB3" w14:textId="77777777" w:rsidR="00800AD8" w:rsidRDefault="00800AD8" w:rsidP="00670B1E">
      <w:pPr>
        <w:pStyle w:val="InterlineTrans"/>
        <w:tabs>
          <w:tab w:val="left" w:pos="533"/>
          <w:tab w:val="left" w:pos="1232"/>
          <w:tab w:val="left" w:pos="2096"/>
          <w:tab w:val="left" w:pos="3320"/>
          <w:tab w:val="left" w:pos="4739"/>
          <w:tab w:val="left" w:pos="6053"/>
          <w:tab w:val="left" w:pos="6557"/>
        </w:tabs>
      </w:pPr>
      <w:r>
        <w:tab/>
        <w:t>but</w:t>
      </w:r>
      <w:r>
        <w:tab/>
        <w:t>perhaps</w:t>
      </w:r>
      <w:r>
        <w:tab/>
      </w:r>
      <w:r>
        <w:rPr>
          <w:smallCaps/>
        </w:rPr>
        <w:t>compl</w:t>
      </w:r>
      <w:r>
        <w:t>-how</w:t>
      </w:r>
      <w:r>
        <w:tab/>
        <w:t>?-</w:t>
      </w:r>
      <w:r>
        <w:rPr>
          <w:smallCaps/>
        </w:rPr>
        <w:t>red</w:t>
      </w:r>
      <w:r>
        <w:t>-what</w:t>
      </w:r>
      <w:r>
        <w:tab/>
        <w:t>work-</w:t>
      </w:r>
      <w:r>
        <w:rPr>
          <w:smallCaps/>
        </w:rPr>
        <w:t>nom</w:t>
      </w:r>
      <w:r>
        <w:tab/>
      </w:r>
      <w:r>
        <w:rPr>
          <w:smallCaps/>
        </w:rPr>
        <w:t>loc</w:t>
      </w:r>
      <w:r>
        <w:tab/>
        <w:t>road</w:t>
      </w:r>
    </w:p>
    <w:p w14:paraId="69A12C51" w14:textId="77777777" w:rsidR="00800AD8" w:rsidRDefault="00800AD8">
      <w:pPr>
        <w:pStyle w:val="InterlineFree"/>
      </w:pPr>
      <w:r>
        <w:t>But I don’t know what they are doing on the way.”</w:t>
      </w:r>
    </w:p>
    <w:p w14:paraId="672E10B7" w14:textId="77777777" w:rsidR="00800AD8" w:rsidRDefault="00DE0E5A" w:rsidP="00670B1E">
      <w:pPr>
        <w:pStyle w:val="InterlineText"/>
        <w:tabs>
          <w:tab w:val="left" w:pos="533"/>
          <w:tab w:val="left" w:pos="1022"/>
          <w:tab w:val="left" w:pos="1946"/>
          <w:tab w:val="left" w:pos="2540"/>
          <w:tab w:val="left" w:pos="3029"/>
        </w:tabs>
      </w:pPr>
      <w:r w:rsidRPr="003A1D48">
        <w:rPr>
          <w:rStyle w:val="InterlineTextNumChar"/>
        </w:rPr>
        <w:t>044</w:t>
      </w:r>
      <w:r w:rsidR="00800AD8">
        <w:tab/>
        <w:t>“ku</w:t>
      </w:r>
      <w:r w:rsidR="00800AD8">
        <w:tab/>
        <w:t>vaikaw</w:t>
      </w:r>
      <w:r w:rsidR="00800AD8">
        <w:tab/>
        <w:t>anan</w:t>
      </w:r>
      <w:r w:rsidR="00800AD8">
        <w:tab/>
        <w:t>sa</w:t>
      </w:r>
      <w:r w:rsidR="00800AD8">
        <w:tab/>
        <w:t>kitsatsevung.”</w:t>
      </w:r>
    </w:p>
    <w:p w14:paraId="6D442EE5" w14:textId="77777777" w:rsidR="00800AD8" w:rsidRDefault="00800AD8" w:rsidP="00670B1E">
      <w:pPr>
        <w:pStyle w:val="InterlineGlossWithTrans"/>
        <w:tabs>
          <w:tab w:val="left" w:pos="533"/>
          <w:tab w:val="left" w:pos="1022"/>
          <w:tab w:val="left" w:pos="1946"/>
          <w:tab w:val="left" w:pos="2540"/>
          <w:tab w:val="left" w:pos="3029"/>
        </w:tabs>
      </w:pPr>
      <w:r>
        <w:tab/>
        <w:t>ku</w:t>
      </w:r>
      <w:r>
        <w:tab/>
        <w:t>vaik-aw</w:t>
      </w:r>
      <w:r>
        <w:tab/>
        <w:t>anan</w:t>
      </w:r>
      <w:r>
        <w:tab/>
        <w:t>sa</w:t>
      </w:r>
      <w:r>
        <w:tab/>
        <w:t>ki-tsa-tsevung</w:t>
      </w:r>
    </w:p>
    <w:p w14:paraId="6BC7EF0A" w14:textId="77777777" w:rsidR="00800AD8" w:rsidRDefault="00800AD8" w:rsidP="00670B1E">
      <w:pPr>
        <w:pStyle w:val="InterlineTransNoFree"/>
        <w:tabs>
          <w:tab w:val="left" w:pos="1022"/>
          <w:tab w:val="left" w:pos="1946"/>
          <w:tab w:val="left" w:pos="2540"/>
          <w:tab w:val="left" w:pos="3029"/>
          <w:tab w:val="right" w:pos="8787"/>
        </w:tabs>
      </w:pPr>
      <w:r>
        <w:tab/>
        <w:t>I</w:t>
      </w:r>
      <w:r>
        <w:tab/>
        <w:t>leave-</w:t>
      </w:r>
      <w:r>
        <w:rPr>
          <w:smallCaps/>
        </w:rPr>
        <w:t>lf</w:t>
      </w:r>
      <w:r>
        <w:tab/>
        <w:t>still</w:t>
      </w:r>
      <w:r>
        <w:tab/>
        <w:t>and</w:t>
      </w:r>
      <w:r>
        <w:tab/>
        <w:t>self-</w:t>
      </w:r>
      <w:r>
        <w:rPr>
          <w:smallCaps/>
        </w:rPr>
        <w:t>red</w:t>
      </w:r>
      <w:r>
        <w:t>-meet</w:t>
      </w:r>
      <w:r w:rsidR="00670B1E">
        <w:tab/>
        <w:t>“I’ll go to meet them.”</w:t>
      </w:r>
    </w:p>
    <w:p w14:paraId="702A498B" w14:textId="77777777" w:rsidR="00800AD8" w:rsidRDefault="00DE0E5A" w:rsidP="00670B1E">
      <w:pPr>
        <w:pStyle w:val="InterlineText"/>
        <w:tabs>
          <w:tab w:val="left" w:pos="533"/>
          <w:tab w:val="left" w:pos="1397"/>
          <w:tab w:val="left" w:pos="2171"/>
          <w:tab w:val="left" w:pos="2900"/>
          <w:tab w:val="left" w:pos="3344"/>
        </w:tabs>
      </w:pPr>
      <w:r w:rsidRPr="003A1D48">
        <w:rPr>
          <w:rStyle w:val="InterlineTextNumChar"/>
        </w:rPr>
        <w:t>045</w:t>
      </w:r>
      <w:r w:rsidR="00800AD8">
        <w:tab/>
        <w:t>“ainu</w:t>
      </w:r>
      <w:r w:rsidR="00800AD8">
        <w:tab/>
        <w:t>anga</w:t>
      </w:r>
      <w:r w:rsidR="00800AD8">
        <w:tab/>
        <w:t>marka</w:t>
      </w:r>
      <w:r w:rsidR="00800AD8">
        <w:tab/>
        <w:t>ku</w:t>
      </w:r>
      <w:r w:rsidR="00800AD8">
        <w:tab/>
        <w:t>aîak?</w:t>
      </w:r>
    </w:p>
    <w:p w14:paraId="21543D87" w14:textId="77777777" w:rsidR="00800AD8" w:rsidRDefault="00800AD8" w:rsidP="00670B1E">
      <w:pPr>
        <w:pStyle w:val="InterlineGlossWithTrans"/>
        <w:tabs>
          <w:tab w:val="left" w:pos="533"/>
          <w:tab w:val="left" w:pos="1397"/>
          <w:tab w:val="left" w:pos="2171"/>
          <w:tab w:val="left" w:pos="2900"/>
          <w:tab w:val="left" w:pos="3344"/>
        </w:tabs>
      </w:pPr>
      <w:r>
        <w:tab/>
        <w:t>a-inu</w:t>
      </w:r>
      <w:r>
        <w:tab/>
        <w:t>anga</w:t>
      </w:r>
      <w:r>
        <w:tab/>
        <w:t>marka</w:t>
      </w:r>
      <w:r>
        <w:tab/>
        <w:t>ku</w:t>
      </w:r>
      <w:r>
        <w:tab/>
        <w:t>aîak</w:t>
      </w:r>
    </w:p>
    <w:p w14:paraId="37C92A67" w14:textId="77777777" w:rsidR="00800AD8" w:rsidRDefault="00800AD8" w:rsidP="00670B1E">
      <w:pPr>
        <w:pStyle w:val="InterlineTransNoFree"/>
        <w:tabs>
          <w:tab w:val="left" w:pos="1397"/>
          <w:tab w:val="left" w:pos="2171"/>
          <w:tab w:val="left" w:pos="2900"/>
          <w:tab w:val="left" w:pos="3344"/>
          <w:tab w:val="right" w:pos="8787"/>
        </w:tabs>
      </w:pPr>
      <w:r>
        <w:tab/>
        <w:t>?-where</w:t>
      </w:r>
      <w:r>
        <w:tab/>
        <w:t>indeed</w:t>
      </w:r>
      <w:r>
        <w:tab/>
      </w:r>
      <w:r>
        <w:rPr>
          <w:smallCaps/>
        </w:rPr>
        <w:t>pl</w:t>
      </w:r>
      <w:r>
        <w:tab/>
        <w:t>my</w:t>
      </w:r>
      <w:r>
        <w:tab/>
        <w:t>child</w:t>
      </w:r>
      <w:r w:rsidR="00670B1E">
        <w:tab/>
        <w:t>“Where are my children?</w:t>
      </w:r>
    </w:p>
    <w:p w14:paraId="3B6C7A66" w14:textId="77777777" w:rsidR="00800AD8" w:rsidRDefault="00DE0E5A" w:rsidP="00670B1E">
      <w:pPr>
        <w:pStyle w:val="InterlineText"/>
        <w:tabs>
          <w:tab w:val="left" w:pos="533"/>
          <w:tab w:val="left" w:pos="1082"/>
          <w:tab w:val="left" w:pos="1346"/>
          <w:tab w:val="left" w:pos="1790"/>
          <w:tab w:val="left" w:pos="2384"/>
          <w:tab w:val="left" w:pos="2648"/>
        </w:tabs>
      </w:pPr>
      <w:r w:rsidRPr="003A1D48">
        <w:rPr>
          <w:rStyle w:val="InterlineTextNumChar"/>
        </w:rPr>
        <w:t>046</w:t>
      </w:r>
      <w:r w:rsidR="00800AD8">
        <w:tab/>
        <w:t>aku</w:t>
      </w:r>
      <w:r w:rsidR="00800AD8">
        <w:tab/>
        <w:t>a</w:t>
      </w:r>
      <w:r w:rsidR="00800AD8">
        <w:tab/>
        <w:t>ika</w:t>
      </w:r>
      <w:r w:rsidR="00800AD8">
        <w:tab/>
        <w:t>ken</w:t>
      </w:r>
      <w:r w:rsidR="00800AD8">
        <w:tab/>
        <w:t>a</w:t>
      </w:r>
      <w:r w:rsidR="00800AD8">
        <w:tab/>
        <w:t>tsatsevutsevung?”</w:t>
      </w:r>
    </w:p>
    <w:p w14:paraId="4BA071BF" w14:textId="77777777" w:rsidR="00800AD8" w:rsidRDefault="00800AD8" w:rsidP="00670B1E">
      <w:pPr>
        <w:pStyle w:val="InterlineGlossWithTrans"/>
        <w:tabs>
          <w:tab w:val="left" w:pos="533"/>
          <w:tab w:val="left" w:pos="1082"/>
          <w:tab w:val="left" w:pos="1346"/>
          <w:tab w:val="left" w:pos="1790"/>
          <w:tab w:val="left" w:pos="2384"/>
          <w:tab w:val="left" w:pos="2648"/>
        </w:tabs>
      </w:pPr>
      <w:r>
        <w:tab/>
        <w:t>aku</w:t>
      </w:r>
      <w:r>
        <w:tab/>
        <w:t>a</w:t>
      </w:r>
      <w:r>
        <w:tab/>
        <w:t>ika</w:t>
      </w:r>
      <w:r>
        <w:tab/>
        <w:t>aken</w:t>
      </w:r>
      <w:r>
        <w:tab/>
        <w:t>a</w:t>
      </w:r>
      <w:r>
        <w:tab/>
        <w:t>tsa-tsevu-tsevung</w:t>
      </w:r>
    </w:p>
    <w:p w14:paraId="65388C4B" w14:textId="77777777" w:rsidR="00800AD8" w:rsidRDefault="00800AD8" w:rsidP="00670B1E">
      <w:pPr>
        <w:pStyle w:val="InterlineTransNoFree"/>
        <w:tabs>
          <w:tab w:val="left" w:pos="1082"/>
          <w:tab w:val="left" w:pos="1346"/>
          <w:tab w:val="left" w:pos="1790"/>
          <w:tab w:val="left" w:pos="2384"/>
          <w:tab w:val="left" w:pos="2648"/>
          <w:tab w:val="right" w:pos="8787"/>
        </w:tabs>
      </w:pPr>
      <w:r>
        <w:tab/>
        <w:t>why</w:t>
      </w:r>
      <w:r>
        <w:rPr>
          <w:smallCaps/>
        </w:rPr>
        <w:tab/>
        <w:t>c</w:t>
      </w:r>
      <w:r>
        <w:rPr>
          <w:smallCaps/>
        </w:rPr>
        <w:tab/>
      </w:r>
      <w:r>
        <w:t>not</w:t>
      </w:r>
      <w:r>
        <w:tab/>
      </w:r>
      <w:r w:rsidR="000D5EFB" w:rsidRPr="000D5EFB">
        <w:rPr>
          <w:smallCaps/>
        </w:rPr>
        <w:t>f.I</w:t>
      </w:r>
      <w:r>
        <w:rPr>
          <w:smallCaps/>
        </w:rPr>
        <w:tab/>
        <w:t>c</w:t>
      </w:r>
      <w:r>
        <w:rPr>
          <w:smallCaps/>
        </w:rPr>
        <w:tab/>
      </w:r>
      <w:r>
        <w:t>?-</w:t>
      </w:r>
      <w:r>
        <w:rPr>
          <w:smallCaps/>
        </w:rPr>
        <w:t>red</w:t>
      </w:r>
      <w:r>
        <w:t>-meet</w:t>
      </w:r>
      <w:r w:rsidR="00670B1E">
        <w:tab/>
        <w:t>Why don’t I meet up with them?”</w:t>
      </w:r>
    </w:p>
    <w:p w14:paraId="456B0644" w14:textId="77777777" w:rsidR="00800AD8" w:rsidRDefault="00DE0E5A" w:rsidP="00670B1E">
      <w:pPr>
        <w:pStyle w:val="InterlineText"/>
        <w:tabs>
          <w:tab w:val="left" w:pos="533"/>
          <w:tab w:val="left" w:pos="1112"/>
          <w:tab w:val="left" w:pos="1586"/>
          <w:tab w:val="left" w:pos="2675"/>
        </w:tabs>
      </w:pPr>
      <w:r w:rsidRPr="003A1D48">
        <w:rPr>
          <w:rStyle w:val="InterlineTextNumChar"/>
        </w:rPr>
        <w:t>047</w:t>
      </w:r>
      <w:r w:rsidR="00800AD8">
        <w:tab/>
        <w:t>“uza</w:t>
      </w:r>
      <w:r w:rsidR="00800AD8">
        <w:tab/>
        <w:t>tsu</w:t>
      </w:r>
      <w:r w:rsidR="00800AD8">
        <w:tab/>
        <w:t>amen,</w:t>
      </w:r>
      <w:r w:rsidR="00800AD8">
        <w:tab/>
        <w:t>kama.</w:t>
      </w:r>
    </w:p>
    <w:p w14:paraId="35DC438F" w14:textId="77777777" w:rsidR="00800AD8" w:rsidRDefault="00800AD8" w:rsidP="00670B1E">
      <w:pPr>
        <w:pStyle w:val="InterlineGlossWithTrans"/>
        <w:tabs>
          <w:tab w:val="left" w:pos="533"/>
          <w:tab w:val="left" w:pos="1112"/>
          <w:tab w:val="left" w:pos="1586"/>
          <w:tab w:val="left" w:pos="2675"/>
        </w:tabs>
      </w:pPr>
      <w:r>
        <w:tab/>
        <w:t>uza</w:t>
      </w:r>
      <w:r>
        <w:tab/>
        <w:t>tsu</w:t>
      </w:r>
      <w:r>
        <w:tab/>
        <w:t>amen</w:t>
      </w:r>
      <w:r>
        <w:tab/>
        <w:t>kama</w:t>
      </w:r>
    </w:p>
    <w:p w14:paraId="5E188B28" w14:textId="77777777" w:rsidR="00800AD8" w:rsidRDefault="00800AD8" w:rsidP="00670B1E">
      <w:pPr>
        <w:pStyle w:val="InterlineTransNoFree"/>
        <w:tabs>
          <w:tab w:val="left" w:pos="1112"/>
          <w:tab w:val="left" w:pos="1586"/>
          <w:tab w:val="left" w:pos="2675"/>
          <w:tab w:val="right" w:pos="8787"/>
        </w:tabs>
      </w:pPr>
      <w:r>
        <w:tab/>
        <w:t>here</w:t>
      </w:r>
      <w:r>
        <w:tab/>
        <w:t>this</w:t>
      </w:r>
      <w:r>
        <w:tab/>
      </w:r>
      <w:r>
        <w:rPr>
          <w:smallCaps/>
        </w:rPr>
        <w:t>f.</w:t>
      </w:r>
      <w:r>
        <w:t>we(</w:t>
      </w:r>
      <w:r>
        <w:rPr>
          <w:smallCaps/>
        </w:rPr>
        <w:t>exc</w:t>
      </w:r>
      <w:r>
        <w:t>)</w:t>
      </w:r>
      <w:r>
        <w:tab/>
        <w:t>father</w:t>
      </w:r>
      <w:r w:rsidR="00670B1E">
        <w:tab/>
        <w:t>“Here we are, father.</w:t>
      </w:r>
    </w:p>
    <w:p w14:paraId="6E9F5EEF" w14:textId="77777777" w:rsidR="00800AD8" w:rsidRDefault="00DE0E5A" w:rsidP="00670B1E">
      <w:pPr>
        <w:pStyle w:val="InterlineText"/>
        <w:tabs>
          <w:tab w:val="left" w:pos="533"/>
          <w:tab w:val="left" w:pos="1232"/>
          <w:tab w:val="left" w:pos="2516"/>
          <w:tab w:val="left" w:pos="3605"/>
          <w:tab w:val="left" w:pos="3989"/>
        </w:tabs>
      </w:pPr>
      <w:r w:rsidRPr="003A1D48">
        <w:rPr>
          <w:rStyle w:val="InterlineTextNumChar"/>
        </w:rPr>
        <w:t>048</w:t>
      </w:r>
      <w:r w:rsidR="00800AD8">
        <w:tab/>
        <w:t>îakua</w:t>
      </w:r>
      <w:r w:rsidR="00800AD8">
        <w:tab/>
        <w:t>rinanaw</w:t>
      </w:r>
      <w:r w:rsidR="00800AD8">
        <w:tab/>
        <w:t>amen</w:t>
      </w:r>
      <w:r w:rsidR="00800AD8">
        <w:tab/>
        <w:t>ni</w:t>
      </w:r>
      <w:r w:rsidR="00800AD8">
        <w:tab/>
        <w:t>kina.</w:t>
      </w:r>
    </w:p>
    <w:p w14:paraId="7309FC1E" w14:textId="77777777" w:rsidR="00800AD8" w:rsidRDefault="00800AD8" w:rsidP="00670B1E">
      <w:pPr>
        <w:pStyle w:val="InterlineGlossWithTrans"/>
        <w:tabs>
          <w:tab w:val="left" w:pos="533"/>
          <w:tab w:val="left" w:pos="1232"/>
          <w:tab w:val="left" w:pos="2516"/>
          <w:tab w:val="left" w:pos="3605"/>
          <w:tab w:val="left" w:pos="3989"/>
        </w:tabs>
      </w:pPr>
      <w:r>
        <w:tab/>
        <w:t>îakua</w:t>
      </w:r>
      <w:r>
        <w:tab/>
        <w:t>in=ranaw</w:t>
      </w:r>
      <w:r>
        <w:tab/>
        <w:t>amen</w:t>
      </w:r>
      <w:r>
        <w:tab/>
        <w:t>ni</w:t>
      </w:r>
      <w:r>
        <w:tab/>
        <w:t>kina</w:t>
      </w:r>
    </w:p>
    <w:p w14:paraId="611A107E" w14:textId="77777777" w:rsidR="00800AD8" w:rsidRDefault="00800AD8" w:rsidP="00670B1E">
      <w:pPr>
        <w:pStyle w:val="InterlineTransNoFree"/>
        <w:tabs>
          <w:tab w:val="left" w:pos="1232"/>
          <w:tab w:val="left" w:pos="2516"/>
          <w:tab w:val="left" w:pos="3605"/>
          <w:tab w:val="left" w:pos="3989"/>
          <w:tab w:val="right" w:pos="8787"/>
        </w:tabs>
      </w:pPr>
      <w:r>
        <w:tab/>
        <w:t>but</w:t>
      </w:r>
      <w:r>
        <w:tab/>
      </w:r>
      <w:r>
        <w:rPr>
          <w:smallCaps/>
        </w:rPr>
        <w:t>perf</w:t>
      </w:r>
      <w:r>
        <w:t>=intend</w:t>
      </w:r>
      <w:r>
        <w:tab/>
      </w:r>
      <w:r>
        <w:rPr>
          <w:smallCaps/>
        </w:rPr>
        <w:t>f.</w:t>
      </w:r>
      <w:r>
        <w:t>we(</w:t>
      </w:r>
      <w:r>
        <w:rPr>
          <w:smallCaps/>
        </w:rPr>
        <w:t>exc</w:t>
      </w:r>
      <w:r>
        <w:t>)</w:t>
      </w:r>
      <w:r>
        <w:tab/>
        <w:t>by</w:t>
      </w:r>
      <w:r>
        <w:tab/>
        <w:t>mother</w:t>
      </w:r>
      <w:r w:rsidR="00670B1E">
        <w:tab/>
        <w:t>But mother forced us into this</w:t>
      </w:r>
    </w:p>
    <w:p w14:paraId="3FF7ACE2" w14:textId="77777777" w:rsidR="00800AD8" w:rsidRDefault="00DE0E5A" w:rsidP="00670B1E">
      <w:pPr>
        <w:pStyle w:val="InterlineText"/>
        <w:tabs>
          <w:tab w:val="left" w:pos="533"/>
          <w:tab w:val="left" w:pos="1502"/>
        </w:tabs>
      </w:pPr>
      <w:r w:rsidRPr="003A1D48">
        <w:rPr>
          <w:rStyle w:val="InterlineTextNumChar"/>
        </w:rPr>
        <w:lastRenderedPageBreak/>
        <w:t>049</w:t>
      </w:r>
      <w:r w:rsidR="00800AD8">
        <w:tab/>
        <w:t>kisan</w:t>
      </w:r>
      <w:r w:rsidR="00800AD8">
        <w:tab/>
        <w:t>qayaqayam.”</w:t>
      </w:r>
    </w:p>
    <w:p w14:paraId="1BB01E4A" w14:textId="77777777" w:rsidR="00800AD8" w:rsidRDefault="00800AD8" w:rsidP="00670B1E">
      <w:pPr>
        <w:pStyle w:val="InterlineGlossWithTrans"/>
        <w:tabs>
          <w:tab w:val="left" w:pos="533"/>
          <w:tab w:val="left" w:pos="1502"/>
        </w:tabs>
      </w:pPr>
      <w:r>
        <w:tab/>
        <w:t>ki-sane</w:t>
      </w:r>
      <w:r>
        <w:tab/>
        <w:t>qaya-qayam</w:t>
      </w:r>
    </w:p>
    <w:p w14:paraId="4E86BB99" w14:textId="77777777" w:rsidR="00800AD8" w:rsidRDefault="00800AD8" w:rsidP="00670B1E">
      <w:pPr>
        <w:pStyle w:val="InterlineTransNoFree"/>
        <w:tabs>
          <w:tab w:val="left" w:pos="1502"/>
          <w:tab w:val="right" w:pos="8787"/>
        </w:tabs>
      </w:pPr>
      <w:r>
        <w:tab/>
        <w:t>do-make</w:t>
      </w:r>
      <w:r>
        <w:tab/>
      </w:r>
      <w:r>
        <w:rPr>
          <w:smallCaps/>
        </w:rPr>
        <w:t>red</w:t>
      </w:r>
      <w:r>
        <w:t>-bird</w:t>
      </w:r>
      <w:r w:rsidR="00670B1E">
        <w:tab/>
        <w:t>becoming birds.</w:t>
      </w:r>
      <w:r w:rsidR="00B81A3B">
        <w:t>”</w:t>
      </w:r>
    </w:p>
    <w:p w14:paraId="21D7B7B2" w14:textId="77777777" w:rsidR="00800AD8" w:rsidRDefault="00DE0E5A" w:rsidP="00670B1E">
      <w:pPr>
        <w:pStyle w:val="InterlineText"/>
        <w:tabs>
          <w:tab w:val="left" w:pos="533"/>
          <w:tab w:val="left" w:pos="947"/>
          <w:tab w:val="left" w:pos="1616"/>
        </w:tabs>
      </w:pPr>
      <w:r w:rsidRPr="003A1D48">
        <w:rPr>
          <w:rStyle w:val="InterlineTextNumChar"/>
        </w:rPr>
        <w:t>050</w:t>
      </w:r>
      <w:r w:rsidR="00800AD8">
        <w:tab/>
        <w:t>“ia</w:t>
      </w:r>
      <w:r w:rsidR="00800AD8">
        <w:tab/>
        <w:t>manu</w:t>
      </w:r>
      <w:r w:rsidR="00800AD8">
        <w:tab/>
        <w:t>maya.”</w:t>
      </w:r>
    </w:p>
    <w:p w14:paraId="6BAEFCB5" w14:textId="77777777" w:rsidR="00800AD8" w:rsidRDefault="00800AD8" w:rsidP="00670B1E">
      <w:pPr>
        <w:pStyle w:val="InterlineGlossWithTrans"/>
        <w:tabs>
          <w:tab w:val="left" w:pos="533"/>
          <w:tab w:val="left" w:pos="947"/>
          <w:tab w:val="left" w:pos="1616"/>
        </w:tabs>
      </w:pPr>
      <w:r>
        <w:tab/>
        <w:t>ia</w:t>
      </w:r>
      <w:r>
        <w:tab/>
        <w:t>manu</w:t>
      </w:r>
      <w:r>
        <w:tab/>
        <w:t>ma-aya</w:t>
      </w:r>
    </w:p>
    <w:p w14:paraId="33218BD0" w14:textId="77777777" w:rsidR="00800AD8" w:rsidRDefault="00800AD8" w:rsidP="00670B1E">
      <w:pPr>
        <w:pStyle w:val="InterlineTransNoFree"/>
        <w:tabs>
          <w:tab w:val="left" w:pos="947"/>
          <w:tab w:val="left" w:pos="1616"/>
          <w:tab w:val="right" w:pos="8787"/>
        </w:tabs>
      </w:pPr>
      <w:r>
        <w:tab/>
        <w:t>oh</w:t>
      </w:r>
      <w:r>
        <w:tab/>
        <w:t>then</w:t>
      </w:r>
      <w:r>
        <w:tab/>
      </w:r>
      <w:r>
        <w:rPr>
          <w:smallCaps/>
        </w:rPr>
        <w:t>stat</w:t>
      </w:r>
      <w:r>
        <w:t>-be.thus</w:t>
      </w:r>
      <w:r w:rsidR="00670B1E">
        <w:tab/>
        <w:t>“So that’s it.”</w:t>
      </w:r>
    </w:p>
    <w:p w14:paraId="28FD7F4F" w14:textId="77777777" w:rsidR="00800AD8" w:rsidRPr="00B81A3B" w:rsidRDefault="00DE0E5A" w:rsidP="00B81A3B">
      <w:pPr>
        <w:pStyle w:val="InterlineText"/>
        <w:tabs>
          <w:tab w:val="left" w:pos="533"/>
          <w:tab w:val="left" w:pos="1292"/>
          <w:tab w:val="left" w:pos="1736"/>
        </w:tabs>
        <w:rPr>
          <w:i w:val="0"/>
        </w:rPr>
      </w:pPr>
      <w:r w:rsidRPr="003A1D48">
        <w:rPr>
          <w:rStyle w:val="InterlineTextNumChar"/>
        </w:rPr>
        <w:t>051</w:t>
      </w:r>
      <w:r w:rsidR="00800AD8" w:rsidRPr="00B81A3B">
        <w:rPr>
          <w:i w:val="0"/>
        </w:rPr>
        <w:tab/>
      </w:r>
      <w:r w:rsidR="00800AD8" w:rsidRPr="00B81A3B">
        <w:t>“gaîu,</w:t>
      </w:r>
      <w:r w:rsidR="00800AD8" w:rsidRPr="00B81A3B">
        <w:tab/>
        <w:t>ti</w:t>
      </w:r>
      <w:r w:rsidR="00800AD8" w:rsidRPr="00B81A3B">
        <w:tab/>
        <w:t>Tjukutjuku.”</w:t>
      </w:r>
    </w:p>
    <w:p w14:paraId="2009BDE3" w14:textId="77777777" w:rsidR="00800AD8" w:rsidRDefault="00800AD8" w:rsidP="00B81A3B">
      <w:pPr>
        <w:pStyle w:val="InterlineGlossWithTrans"/>
        <w:tabs>
          <w:tab w:val="left" w:pos="533"/>
          <w:tab w:val="left" w:pos="1292"/>
          <w:tab w:val="left" w:pos="1736"/>
        </w:tabs>
      </w:pPr>
      <w:r>
        <w:tab/>
        <w:t>gaîu</w:t>
      </w:r>
      <w:r>
        <w:tab/>
        <w:t>ti</w:t>
      </w:r>
      <w:r>
        <w:tab/>
        <w:t>Tjukutjuku</w:t>
      </w:r>
    </w:p>
    <w:p w14:paraId="30C66C2E" w14:textId="77777777" w:rsidR="00B81A3B" w:rsidRDefault="00800AD8" w:rsidP="00B81A3B">
      <w:pPr>
        <w:pStyle w:val="InterlineTransNoFree"/>
        <w:tabs>
          <w:tab w:val="left" w:pos="1292"/>
          <w:tab w:val="left" w:pos="1736"/>
          <w:tab w:val="right" w:pos="8787"/>
        </w:tabs>
      </w:pPr>
      <w:r>
        <w:tab/>
        <w:t>slow</w:t>
      </w:r>
      <w:r>
        <w:tab/>
      </w:r>
      <w:r>
        <w:rPr>
          <w:smallCaps/>
        </w:rPr>
        <w:t>f.h</w:t>
      </w:r>
      <w:r>
        <w:tab/>
        <w:t>(name)</w:t>
      </w:r>
      <w:r w:rsidR="00B81A3B">
        <w:tab/>
        <w:t>“Wait, Tjukutjuku.”</w:t>
      </w:r>
    </w:p>
    <w:p w14:paraId="4730FBD3" w14:textId="77777777" w:rsidR="00800AD8" w:rsidRDefault="00DE0E5A" w:rsidP="00B81A3B">
      <w:pPr>
        <w:pStyle w:val="InterlineText"/>
        <w:tabs>
          <w:tab w:val="left" w:pos="533"/>
          <w:tab w:val="left" w:pos="1442"/>
          <w:tab w:val="left" w:pos="1946"/>
          <w:tab w:val="left" w:pos="2810"/>
          <w:tab w:val="left" w:pos="3299"/>
          <w:tab w:val="left" w:pos="4298"/>
          <w:tab w:val="left" w:pos="4742"/>
        </w:tabs>
      </w:pPr>
      <w:r w:rsidRPr="003A1D48">
        <w:rPr>
          <w:rStyle w:val="InterlineTextNumChar"/>
        </w:rPr>
        <w:t>052</w:t>
      </w:r>
      <w:r w:rsidR="00800AD8">
        <w:tab/>
        <w:t>“siseqas</w:t>
      </w:r>
      <w:r w:rsidR="00800AD8">
        <w:tab/>
        <w:t>ta</w:t>
      </w:r>
      <w:r w:rsidR="00800AD8">
        <w:tab/>
        <w:t>vaîvaî,</w:t>
      </w:r>
      <w:r w:rsidR="00800AD8">
        <w:tab/>
        <w:t>sa</w:t>
      </w:r>
      <w:r w:rsidR="00800AD8">
        <w:tab/>
        <w:t>veseqitji</w:t>
      </w:r>
      <w:r w:rsidR="00800AD8">
        <w:tab/>
        <w:t>ti</w:t>
      </w:r>
      <w:r w:rsidR="00800AD8">
        <w:tab/>
        <w:t>Tjukutjuku.</w:t>
      </w:r>
    </w:p>
    <w:p w14:paraId="3D39A2B2" w14:textId="77777777" w:rsidR="00800AD8" w:rsidRDefault="00800AD8" w:rsidP="00B81A3B">
      <w:pPr>
        <w:pStyle w:val="InterlineGlossWithTrans"/>
        <w:tabs>
          <w:tab w:val="left" w:pos="533"/>
          <w:tab w:val="left" w:pos="1442"/>
          <w:tab w:val="left" w:pos="1946"/>
          <w:tab w:val="left" w:pos="2810"/>
          <w:tab w:val="left" w:pos="3299"/>
          <w:tab w:val="left" w:pos="4298"/>
          <w:tab w:val="left" w:pos="4742"/>
        </w:tabs>
      </w:pPr>
      <w:r>
        <w:tab/>
        <w:t>si-seqas</w:t>
      </w:r>
      <w:r>
        <w:tab/>
        <w:t>ta</w:t>
      </w:r>
      <w:r>
        <w:tab/>
        <w:t>vaîvaî</w:t>
      </w:r>
      <w:r>
        <w:tab/>
        <w:t>sa</w:t>
      </w:r>
      <w:r>
        <w:tab/>
        <w:t>veseqitj-i</w:t>
      </w:r>
      <w:r>
        <w:tab/>
        <w:t>ti</w:t>
      </w:r>
      <w:r>
        <w:tab/>
        <w:t>Tjukutjuku</w:t>
      </w:r>
    </w:p>
    <w:p w14:paraId="672366B8" w14:textId="77777777" w:rsidR="00800AD8" w:rsidRDefault="00800AD8" w:rsidP="00B81A3B">
      <w:pPr>
        <w:pStyle w:val="InterlineTrans"/>
        <w:tabs>
          <w:tab w:val="left" w:pos="533"/>
          <w:tab w:val="left" w:pos="1442"/>
          <w:tab w:val="left" w:pos="1946"/>
          <w:tab w:val="left" w:pos="2810"/>
          <w:tab w:val="left" w:pos="3299"/>
          <w:tab w:val="left" w:pos="4298"/>
          <w:tab w:val="left" w:pos="4742"/>
        </w:tabs>
      </w:pPr>
      <w:r>
        <w:tab/>
      </w:r>
      <w:r>
        <w:rPr>
          <w:smallCaps/>
        </w:rPr>
        <w:t>if</w:t>
      </w:r>
      <w:r>
        <w:t>-chop</w:t>
      </w:r>
      <w:r>
        <w:tab/>
      </w:r>
      <w:r>
        <w:rPr>
          <w:smallCaps/>
        </w:rPr>
        <w:t>obl</w:t>
      </w:r>
      <w:r>
        <w:tab/>
        <w:t>palm.sp</w:t>
      </w:r>
      <w:r>
        <w:tab/>
        <w:t>and</w:t>
      </w:r>
      <w:r>
        <w:tab/>
        <w:t>flog-</w:t>
      </w:r>
      <w:r>
        <w:rPr>
          <w:smallCaps/>
        </w:rPr>
        <w:t>pf</w:t>
      </w:r>
      <w:r>
        <w:tab/>
      </w:r>
      <w:r>
        <w:rPr>
          <w:smallCaps/>
        </w:rPr>
        <w:t>f.h</w:t>
      </w:r>
      <w:r>
        <w:tab/>
        <w:t>(name)</w:t>
      </w:r>
    </w:p>
    <w:p w14:paraId="54289BCD" w14:textId="77777777" w:rsidR="00800AD8" w:rsidRDefault="00800AD8" w:rsidP="00A8416B">
      <w:pPr>
        <w:pStyle w:val="InterlineFreeCommentFollows"/>
      </w:pPr>
      <w:r>
        <w:t>He cut a palm, and beat Tjuktjuku (She became a mouse (OA)).</w:t>
      </w:r>
    </w:p>
    <w:p w14:paraId="34EDE416" w14:textId="77777777" w:rsidR="00800AD8" w:rsidRDefault="00A8416B" w:rsidP="00A8416B">
      <w:pPr>
        <w:pStyle w:val="CommentLastWithHalfSpace"/>
      </w:pPr>
      <w:r>
        <w:t>[</w:t>
      </w:r>
      <w:r w:rsidR="00800AD8" w:rsidRPr="00B81A3B">
        <w:rPr>
          <w:rStyle w:val="VernacularText"/>
        </w:rPr>
        <w:t>veseqitji</w:t>
      </w:r>
      <w:r w:rsidR="00800AD8">
        <w:t xml:space="preserve">: </w:t>
      </w:r>
      <w:r w:rsidR="00B81A3B">
        <w:t>was</w:t>
      </w:r>
      <w:r w:rsidR="00800AD8">
        <w:t xml:space="preserve"> </w:t>
      </w:r>
      <w:r w:rsidR="00800AD8" w:rsidRPr="00B81A3B">
        <w:rPr>
          <w:rStyle w:val="VernacularText"/>
        </w:rPr>
        <w:t>vusaqitji</w:t>
      </w:r>
      <w:r w:rsidR="00800AD8">
        <w:t>.</w:t>
      </w:r>
      <w:r>
        <w:t>]</w:t>
      </w:r>
    </w:p>
    <w:p w14:paraId="2553E6F4" w14:textId="77777777" w:rsidR="00800AD8" w:rsidRDefault="00DE0E5A" w:rsidP="00B81A3B">
      <w:pPr>
        <w:pStyle w:val="InterlineText"/>
        <w:tabs>
          <w:tab w:val="left" w:pos="533"/>
          <w:tab w:val="left" w:pos="1022"/>
          <w:tab w:val="left" w:pos="1451"/>
        </w:tabs>
      </w:pPr>
      <w:r w:rsidRPr="003A1D48">
        <w:rPr>
          <w:rStyle w:val="InterlineTextNumChar"/>
        </w:rPr>
        <w:t>053</w:t>
      </w:r>
      <w:r w:rsidR="00800AD8">
        <w:tab/>
        <w:t>“kii</w:t>
      </w:r>
      <w:r w:rsidR="00800AD8">
        <w:tab/>
        <w:t>kii</w:t>
      </w:r>
      <w:r w:rsidR="00800AD8">
        <w:tab/>
        <w:t>kii.</w:t>
      </w:r>
    </w:p>
    <w:p w14:paraId="1ECFD2A5" w14:textId="77777777" w:rsidR="00800AD8" w:rsidRDefault="00800AD8" w:rsidP="00B81A3B">
      <w:pPr>
        <w:pStyle w:val="InterlineGlossWithTrans"/>
        <w:tabs>
          <w:tab w:val="left" w:pos="533"/>
          <w:tab w:val="left" w:pos="1022"/>
          <w:tab w:val="left" w:pos="1451"/>
        </w:tabs>
      </w:pPr>
      <w:r>
        <w:tab/>
        <w:t>kii</w:t>
      </w:r>
      <w:r>
        <w:tab/>
        <w:t>kii</w:t>
      </w:r>
      <w:r>
        <w:tab/>
        <w:t>kii</w:t>
      </w:r>
    </w:p>
    <w:p w14:paraId="25D0B9AB" w14:textId="77777777" w:rsidR="00800AD8" w:rsidRDefault="00800AD8" w:rsidP="00B81A3B">
      <w:pPr>
        <w:pStyle w:val="InterlineTransNoFree"/>
        <w:tabs>
          <w:tab w:val="left" w:pos="1022"/>
          <w:tab w:val="left" w:pos="1451"/>
          <w:tab w:val="right" w:pos="8787"/>
        </w:tabs>
      </w:pPr>
      <w:r>
        <w:tab/>
        <w:t>ow</w:t>
      </w:r>
      <w:r>
        <w:tab/>
        <w:t>ow</w:t>
      </w:r>
      <w:r>
        <w:tab/>
        <w:t>ow</w:t>
      </w:r>
      <w:r w:rsidR="00B81A3B">
        <w:tab/>
        <w:t>“</w:t>
      </w:r>
      <w:r w:rsidR="00B81A3B" w:rsidRPr="004E4CD4">
        <w:rPr>
          <w:i/>
        </w:rPr>
        <w:t>Kii kii kii</w:t>
      </w:r>
      <w:r w:rsidR="00B81A3B">
        <w:t>.</w:t>
      </w:r>
    </w:p>
    <w:p w14:paraId="536F91AA" w14:textId="77777777" w:rsidR="00800AD8" w:rsidRDefault="00DE0E5A" w:rsidP="00B81A3B">
      <w:pPr>
        <w:pStyle w:val="InterlineText"/>
        <w:tabs>
          <w:tab w:val="left" w:pos="533"/>
          <w:tab w:val="left" w:pos="1937"/>
          <w:tab w:val="left" w:pos="2711"/>
          <w:tab w:val="left" w:pos="2975"/>
          <w:tab w:val="left" w:pos="3809"/>
        </w:tabs>
      </w:pPr>
      <w:r w:rsidRPr="003A1D48">
        <w:rPr>
          <w:rStyle w:val="InterlineTextNumChar"/>
        </w:rPr>
        <w:t>054</w:t>
      </w:r>
      <w:r w:rsidR="00800AD8">
        <w:tab/>
        <w:t>ngu÷ngu÷ay</w:t>
      </w:r>
      <w:r w:rsidR="00800AD8">
        <w:tab/>
        <w:t>anga</w:t>
      </w:r>
      <w:r w:rsidR="00800AD8">
        <w:tab/>
        <w:t>a</w:t>
      </w:r>
      <w:r w:rsidR="00800AD8">
        <w:tab/>
        <w:t>su</w:t>
      </w:r>
      <w:r w:rsidR="00800AD8">
        <w:tab/>
        <w:t>qaîutsuv.”</w:t>
      </w:r>
    </w:p>
    <w:p w14:paraId="7A33F79A" w14:textId="77777777" w:rsidR="00800AD8" w:rsidRDefault="00800AD8" w:rsidP="00B81A3B">
      <w:pPr>
        <w:pStyle w:val="InterlineGlossWithTrans"/>
        <w:tabs>
          <w:tab w:val="left" w:pos="533"/>
          <w:tab w:val="left" w:pos="1937"/>
          <w:tab w:val="left" w:pos="2711"/>
          <w:tab w:val="left" w:pos="2975"/>
          <w:tab w:val="left" w:pos="3809"/>
        </w:tabs>
      </w:pPr>
      <w:r>
        <w:tab/>
        <w:t>ngu÷-ngu÷ay</w:t>
      </w:r>
      <w:r>
        <w:tab/>
        <w:t>anga</w:t>
      </w:r>
      <w:r>
        <w:tab/>
        <w:t>a</w:t>
      </w:r>
      <w:r>
        <w:tab/>
        <w:t>su</w:t>
      </w:r>
      <w:r>
        <w:tab/>
        <w:t>qaîutsuv</w:t>
      </w:r>
    </w:p>
    <w:p w14:paraId="36AECEC6" w14:textId="77777777" w:rsidR="00800AD8" w:rsidRDefault="00800AD8" w:rsidP="00B81A3B">
      <w:pPr>
        <w:pStyle w:val="InterlineTransNoFree"/>
        <w:tabs>
          <w:tab w:val="left" w:pos="1937"/>
          <w:tab w:val="left" w:pos="2711"/>
          <w:tab w:val="left" w:pos="2975"/>
          <w:tab w:val="left" w:pos="3809"/>
          <w:tab w:val="right" w:pos="8787"/>
        </w:tabs>
      </w:pPr>
      <w:r>
        <w:tab/>
      </w:r>
      <w:r>
        <w:rPr>
          <w:smallCaps/>
        </w:rPr>
        <w:t>red</w:t>
      </w:r>
      <w:r>
        <w:t>-chew</w:t>
      </w:r>
      <w:r>
        <w:tab/>
        <w:t>indeed</w:t>
      </w:r>
      <w:r>
        <w:rPr>
          <w:smallCaps/>
        </w:rPr>
        <w:tab/>
        <w:t>c</w:t>
      </w:r>
      <w:r>
        <w:rPr>
          <w:smallCaps/>
        </w:rPr>
        <w:tab/>
      </w:r>
      <w:r>
        <w:t>your(</w:t>
      </w:r>
      <w:r>
        <w:rPr>
          <w:smallCaps/>
        </w:rPr>
        <w:t>s</w:t>
      </w:r>
      <w:r>
        <w:t>)</w:t>
      </w:r>
      <w:r>
        <w:tab/>
        <w:t>storage.box</w:t>
      </w:r>
      <w:r w:rsidR="00B81A3B">
        <w:tab/>
        <w:t>There’s a hole in your storage box.”</w:t>
      </w:r>
    </w:p>
    <w:p w14:paraId="6B3F5745" w14:textId="77777777" w:rsidR="00800AD8" w:rsidRDefault="00DE0E5A" w:rsidP="00B81A3B">
      <w:pPr>
        <w:pStyle w:val="InterlineText"/>
        <w:tabs>
          <w:tab w:val="left" w:pos="533"/>
        </w:tabs>
      </w:pPr>
      <w:r w:rsidRPr="003A1D48">
        <w:rPr>
          <w:rStyle w:val="InterlineTextNumChar"/>
        </w:rPr>
        <w:t>055</w:t>
      </w:r>
      <w:r w:rsidR="00800AD8">
        <w:tab/>
        <w:t>“ari.</w:t>
      </w:r>
    </w:p>
    <w:p w14:paraId="7803EDFF" w14:textId="77777777" w:rsidR="00800AD8" w:rsidRDefault="00800AD8" w:rsidP="00B81A3B">
      <w:pPr>
        <w:pStyle w:val="InterlineGlossWithTrans"/>
        <w:tabs>
          <w:tab w:val="left" w:pos="533"/>
        </w:tabs>
      </w:pPr>
      <w:r>
        <w:tab/>
        <w:t>ari</w:t>
      </w:r>
    </w:p>
    <w:p w14:paraId="49CE3A42" w14:textId="77777777" w:rsidR="00800AD8" w:rsidRDefault="00800AD8" w:rsidP="00B81A3B">
      <w:pPr>
        <w:pStyle w:val="InterlineTransNoFree"/>
        <w:tabs>
          <w:tab w:val="right" w:pos="8787"/>
        </w:tabs>
      </w:pPr>
      <w:r>
        <w:tab/>
        <w:t>go.on</w:t>
      </w:r>
      <w:r w:rsidR="00B81A3B">
        <w:tab/>
        <w:t>“Come on,</w:t>
      </w:r>
    </w:p>
    <w:p w14:paraId="079DE21A" w14:textId="77777777" w:rsidR="00800AD8" w:rsidRDefault="00DE0E5A" w:rsidP="00B81A3B">
      <w:pPr>
        <w:pStyle w:val="InterlineText"/>
        <w:tabs>
          <w:tab w:val="left" w:pos="533"/>
          <w:tab w:val="left" w:pos="1742"/>
          <w:tab w:val="left" w:pos="3221"/>
          <w:tab w:val="left" w:pos="3725"/>
          <w:tab w:val="left" w:pos="4634"/>
        </w:tabs>
      </w:pPr>
      <w:r w:rsidRPr="003A1D48">
        <w:rPr>
          <w:rStyle w:val="InterlineTextNumChar"/>
        </w:rPr>
        <w:t>056</w:t>
      </w:r>
      <w:r w:rsidR="00800AD8">
        <w:tab/>
        <w:t>qalian,</w:t>
      </w:r>
      <w:r w:rsidR="00800AD8">
        <w:tab/>
        <w:t>inlayapi</w:t>
      </w:r>
      <w:r w:rsidR="00800AD8">
        <w:tab/>
        <w:t>ta</w:t>
      </w:r>
      <w:r w:rsidR="00800AD8">
        <w:tab/>
        <w:t>vaday</w:t>
      </w:r>
      <w:r w:rsidR="00800AD8">
        <w:tab/>
        <w:t>imaza.</w:t>
      </w:r>
    </w:p>
    <w:p w14:paraId="4EF7B70B" w14:textId="77777777" w:rsidR="00800AD8" w:rsidRDefault="00800AD8" w:rsidP="00B81A3B">
      <w:pPr>
        <w:pStyle w:val="InterlineGlossWithTrans"/>
        <w:tabs>
          <w:tab w:val="left" w:pos="533"/>
          <w:tab w:val="left" w:pos="1742"/>
          <w:tab w:val="left" w:pos="3221"/>
          <w:tab w:val="left" w:pos="3725"/>
          <w:tab w:val="left" w:pos="4634"/>
        </w:tabs>
      </w:pPr>
      <w:r>
        <w:tab/>
        <w:t>qali-an</w:t>
      </w:r>
      <w:r>
        <w:tab/>
        <w:t>in-layap-i</w:t>
      </w:r>
      <w:r>
        <w:tab/>
        <w:t>ta</w:t>
      </w:r>
      <w:r>
        <w:tab/>
        <w:t>vaday</w:t>
      </w:r>
      <w:r>
        <w:tab/>
        <w:t>i-maza</w:t>
      </w:r>
    </w:p>
    <w:p w14:paraId="1035F24C" w14:textId="77777777" w:rsidR="00800AD8" w:rsidRDefault="00800AD8" w:rsidP="00B81A3B">
      <w:pPr>
        <w:pStyle w:val="InterlineTransNoFree"/>
        <w:tabs>
          <w:tab w:val="left" w:pos="1742"/>
          <w:tab w:val="left" w:pos="3221"/>
          <w:tab w:val="left" w:pos="3725"/>
          <w:tab w:val="left" w:pos="4634"/>
          <w:tab w:val="right" w:pos="8787"/>
        </w:tabs>
      </w:pPr>
      <w:r>
        <w:tab/>
        <w:t>friend-</w:t>
      </w:r>
      <w:r>
        <w:rPr>
          <w:smallCaps/>
        </w:rPr>
        <w:t>nom</w:t>
      </w:r>
      <w:r>
        <w:tab/>
      </w:r>
      <w:r>
        <w:rPr>
          <w:smallCaps/>
        </w:rPr>
        <w:t>perf-</w:t>
      </w:r>
      <w:r>
        <w:t>fly-</w:t>
      </w:r>
      <w:r>
        <w:rPr>
          <w:smallCaps/>
        </w:rPr>
        <w:t>hort</w:t>
      </w:r>
      <w:r>
        <w:tab/>
      </w:r>
      <w:r>
        <w:rPr>
          <w:smallCaps/>
        </w:rPr>
        <w:t>obl</w:t>
      </w:r>
      <w:r>
        <w:tab/>
        <w:t>separate</w:t>
      </w:r>
      <w:r>
        <w:tab/>
      </w:r>
      <w:r>
        <w:rPr>
          <w:smallCaps/>
        </w:rPr>
        <w:t>loc</w:t>
      </w:r>
      <w:r>
        <w:t>-here</w:t>
      </w:r>
      <w:r w:rsidR="00B81A3B">
        <w:tab/>
        <w:t>friend, let’s fly away from here.</w:t>
      </w:r>
    </w:p>
    <w:p w14:paraId="009D0429" w14:textId="77777777" w:rsidR="00800AD8" w:rsidRDefault="00DE0E5A" w:rsidP="00B81A3B">
      <w:pPr>
        <w:pStyle w:val="InterlineText"/>
        <w:tabs>
          <w:tab w:val="left" w:pos="533"/>
          <w:tab w:val="left" w:pos="1697"/>
          <w:tab w:val="left" w:pos="2471"/>
          <w:tab w:val="left" w:pos="2975"/>
        </w:tabs>
      </w:pPr>
      <w:r w:rsidRPr="003A1D48">
        <w:rPr>
          <w:rStyle w:val="InterlineTextNumChar"/>
        </w:rPr>
        <w:t>057</w:t>
      </w:r>
      <w:r w:rsidR="00800AD8">
        <w:tab/>
        <w:t>tsevungi</w:t>
      </w:r>
      <w:r w:rsidR="00800AD8">
        <w:tab/>
        <w:t>anga</w:t>
      </w:r>
      <w:r w:rsidR="00800AD8">
        <w:tab/>
        <w:t>i</w:t>
      </w:r>
      <w:r w:rsidR="00800AD8">
        <w:tab/>
        <w:t>Kavulungan.”</w:t>
      </w:r>
    </w:p>
    <w:p w14:paraId="22B5555D" w14:textId="77777777" w:rsidR="00800AD8" w:rsidRDefault="00800AD8" w:rsidP="00B81A3B">
      <w:pPr>
        <w:pStyle w:val="InterlineGlossWithTrans"/>
        <w:tabs>
          <w:tab w:val="left" w:pos="533"/>
          <w:tab w:val="left" w:pos="1697"/>
          <w:tab w:val="left" w:pos="2471"/>
          <w:tab w:val="left" w:pos="2975"/>
        </w:tabs>
      </w:pPr>
      <w:r>
        <w:tab/>
        <w:t>tsevung-i</w:t>
      </w:r>
      <w:r>
        <w:tab/>
        <w:t>anga</w:t>
      </w:r>
      <w:r>
        <w:tab/>
        <w:t>i</w:t>
      </w:r>
      <w:r>
        <w:tab/>
        <w:t>Kavulungan</w:t>
      </w:r>
    </w:p>
    <w:p w14:paraId="21989AAB" w14:textId="77777777" w:rsidR="00800AD8" w:rsidRDefault="00800AD8" w:rsidP="00B81A3B">
      <w:pPr>
        <w:pStyle w:val="InterlineTransNoFree"/>
        <w:tabs>
          <w:tab w:val="left" w:pos="1697"/>
          <w:tab w:val="left" w:pos="2471"/>
          <w:tab w:val="left" w:pos="2975"/>
          <w:tab w:val="right" w:pos="8787"/>
        </w:tabs>
      </w:pPr>
      <w:r>
        <w:tab/>
        <w:t>meet-</w:t>
      </w:r>
      <w:r>
        <w:rPr>
          <w:smallCaps/>
        </w:rPr>
        <w:t>hort</w:t>
      </w:r>
      <w:r>
        <w:tab/>
        <w:t>indeed</w:t>
      </w:r>
      <w:r>
        <w:tab/>
      </w:r>
      <w:r>
        <w:rPr>
          <w:smallCaps/>
        </w:rPr>
        <w:t>loc</w:t>
      </w:r>
      <w:r>
        <w:tab/>
        <w:t>(place)</w:t>
      </w:r>
      <w:r w:rsidR="00B81A3B">
        <w:tab/>
        <w:t>Let’s meet on Kavulungan mountain.”</w:t>
      </w:r>
    </w:p>
    <w:p w14:paraId="767254D7" w14:textId="77777777" w:rsidR="00B81A3B" w:rsidRDefault="00800AD8" w:rsidP="00B81A3B">
      <w:pPr>
        <w:pStyle w:val="FullTranslation"/>
      </w:pPr>
      <w:r>
        <w:t>“Come on, Ngangay, let’s collect some taro. Carry Tjugeluy on your back.</w:t>
      </w:r>
      <w:r w:rsidR="00B81A3B">
        <w:t>”</w:t>
      </w:r>
    </w:p>
    <w:p w14:paraId="1B2DC5F0" w14:textId="77777777" w:rsidR="00B6115D" w:rsidRDefault="00800AD8" w:rsidP="00B81A3B">
      <w:pPr>
        <w:pStyle w:val="FullTranslation"/>
      </w:pPr>
      <w:r>
        <w:t>“Here, mother, I’m tired.</w:t>
      </w:r>
      <w:r w:rsidR="00B81A3B">
        <w:t>”</w:t>
      </w:r>
      <w:r>
        <w:t xml:space="preserve"> “I’ll take him down when we get down south (? </w:t>
      </w:r>
      <w:r w:rsidR="00B81A3B" w:rsidRPr="00B81A3B">
        <w:rPr>
          <w:i/>
        </w:rPr>
        <w:t>or</w:t>
      </w:r>
      <w:r>
        <w:t xml:space="preserve"> to the right hand end). “Here, mother, I’m tired.</w:t>
      </w:r>
      <w:r w:rsidR="00B81A3B">
        <w:t>”</w:t>
      </w:r>
      <w:r>
        <w:t xml:space="preserve"> “I’ll take him when we get to the end of the row(?).” “Here, mother, I’m tired.</w:t>
      </w:r>
      <w:r w:rsidR="00B81A3B">
        <w:t>”</w:t>
      </w:r>
      <w:r>
        <w:t xml:space="preserve"> “Wait a bit. I’m going to get some more taro. I’ll suckle him later, while I cut the taro ends off.</w:t>
      </w:r>
      <w:r w:rsidR="00B81A3B">
        <w:t>”</w:t>
      </w:r>
      <w:r>
        <w:t xml:space="preserve"> “Here, mother, Tjugeluy is heavy.</w:t>
      </w:r>
      <w:r w:rsidR="00B6115D">
        <w:t>”</w:t>
      </w:r>
      <w:r>
        <w:t xml:space="preserve"> “Wait a bit. I’ll cook first.” “Yes, but I’m tired.” “Wait a bit. I’ll set our food down on a tree(? OA).” “Well, come on, mother, feed Tjugeluy.”</w:t>
      </w:r>
    </w:p>
    <w:p w14:paraId="460F53CA" w14:textId="77777777" w:rsidR="00B6115D" w:rsidRDefault="00800AD8" w:rsidP="00B81A3B">
      <w:pPr>
        <w:pStyle w:val="FullTranslation"/>
      </w:pPr>
      <w:r>
        <w:t>She threw over some taro peel. Ngangay crumbled it up and handed it over to him. (?) “Throw one over for my brother.</w:t>
      </w:r>
      <w:r w:rsidR="00B6115D">
        <w:t>”</w:t>
      </w:r>
      <w:r>
        <w:t xml:space="preserve"> It was just peel she threw over; and Ngangay picked it up and crumbled it up. Her mother finished eating and got down (from the tree (OA)). “Here, mother, I’m tired.” “Wait a bit. I’ll first take the taro home and cut the ends off.” “Do suckle him, mother; Tjugeluy is really hungry.</w:t>
      </w:r>
      <w:r w:rsidR="00B6115D">
        <w:t>”</w:t>
      </w:r>
      <w:r>
        <w:t xml:space="preserve"> “Wait a bit. I’ll load up. Stay here. I’ll be back. I’ll just get them across this ravine.</w:t>
      </w:r>
      <w:r w:rsidR="00B6115D">
        <w:t>”</w:t>
      </w:r>
      <w:r>
        <w:t xml:space="preserve"> “Where has mother got to?” said Ngangay. When she saw a fire-fly, she thought: “Now mother has come to collect us.</w:t>
      </w:r>
      <w:r w:rsidR="00B6115D">
        <w:t>”</w:t>
      </w:r>
      <w:r>
        <w:t xml:space="preserve"> When the fire-fly came, she said: “Come on, Tjugeluy, let’s stop this. What shall we become, friend? Let’s become birds.</w:t>
      </w:r>
      <w:r w:rsidR="00B6115D">
        <w:t>”</w:t>
      </w:r>
      <w:r>
        <w:t xml:space="preserve"> She tore the coverlet to make tails</w:t>
      </w:r>
      <w:r w:rsidR="00433A7E">
        <w:t>,</w:t>
      </w:r>
      <w:r>
        <w:t xml:space="preserve"> and split (?) the cape to make wings. “Come on, let’s go up a tree and watch father.”</w:t>
      </w:r>
    </w:p>
    <w:p w14:paraId="550E50C9" w14:textId="77777777" w:rsidR="00800AD8" w:rsidRDefault="00800AD8" w:rsidP="00B81A3B">
      <w:pPr>
        <w:pStyle w:val="FullTranslation"/>
      </w:pPr>
      <w:r>
        <w:t>“Where are our children, Tjukutjuku?” “They’re behind. They’re sure to come soon. But I don’t know what they are doing on the way.</w:t>
      </w:r>
      <w:r w:rsidR="00B6115D">
        <w:t>”</w:t>
      </w:r>
      <w:r>
        <w:t xml:space="preserve"> “I’ll go to meet them.” “Where are my children? Why don’t I meet up with them?”. “Here we are, father. But mother forced us into this</w:t>
      </w:r>
      <w:r w:rsidR="00B6115D">
        <w:t>,</w:t>
      </w:r>
      <w:r>
        <w:t xml:space="preserve"> becoming birds.</w:t>
      </w:r>
      <w:r w:rsidR="00B6115D">
        <w:t>”</w:t>
      </w:r>
      <w:r>
        <w:t xml:space="preserve"> “So that’s it.” “Wait, Tjukutjuku.”</w:t>
      </w:r>
      <w:r w:rsidR="00B6115D">
        <w:t xml:space="preserve"> </w:t>
      </w:r>
      <w:r>
        <w:t>He cut a palm, and beat Tjuktjuku (She became a mouse (OA)). “</w:t>
      </w:r>
      <w:r w:rsidRPr="004E4CD4">
        <w:rPr>
          <w:i/>
        </w:rPr>
        <w:t>Kii kii kii</w:t>
      </w:r>
      <w:r>
        <w:t>. There’s a hole in your storage box.</w:t>
      </w:r>
      <w:r w:rsidR="00B6115D">
        <w:t>”</w:t>
      </w:r>
      <w:r>
        <w:t xml:space="preserve"> “Come on, friend, let’s fly away from here. Let’s meet on Kavulungan mountain.”</w:t>
      </w:r>
    </w:p>
    <w:p w14:paraId="213E1825" w14:textId="77777777" w:rsidR="00800AD8" w:rsidRDefault="00800AD8">
      <w:pPr>
        <w:pStyle w:val="Heading4"/>
      </w:pPr>
      <w:r w:rsidRPr="00DC1AE0">
        <w:rPr>
          <w:rStyle w:val="NumTextHeadingChar"/>
        </w:rPr>
        <w:lastRenderedPageBreak/>
        <w:t>060</w:t>
      </w:r>
      <w:r>
        <w:t xml:space="preserve"> SHRIMP AND TREE-LIZARD</w:t>
      </w:r>
      <w:r w:rsidR="00B6115D">
        <w:br/>
      </w:r>
      <w:r>
        <w:t>Quzang kati Tjinganga÷uy</w:t>
      </w:r>
      <w:r w:rsidR="001208B6">
        <w:t xml:space="preserve"> (</w:t>
      </w:r>
      <w:r>
        <w:t>Kaviangan village, p.268</w:t>
      </w:r>
      <w:r w:rsidR="001208B6">
        <w:t>)</w:t>
      </w:r>
    </w:p>
    <w:p w14:paraId="66311736" w14:textId="77777777" w:rsidR="00800AD8" w:rsidRDefault="00DC1AE0" w:rsidP="00B6115D">
      <w:pPr>
        <w:pStyle w:val="InterlineText"/>
        <w:tabs>
          <w:tab w:val="left" w:pos="533"/>
          <w:tab w:val="left" w:pos="1457"/>
          <w:tab w:val="left" w:pos="1931"/>
          <w:tab w:val="left" w:pos="2375"/>
          <w:tab w:val="left" w:pos="3239"/>
          <w:tab w:val="left" w:pos="4103"/>
        </w:tabs>
      </w:pPr>
      <w:r w:rsidRPr="003A1D48">
        <w:rPr>
          <w:rStyle w:val="InterlineTextNumChar"/>
        </w:rPr>
        <w:t>001</w:t>
      </w:r>
      <w:r w:rsidR="00800AD8">
        <w:tab/>
        <w:t>izua</w:t>
      </w:r>
      <w:r w:rsidR="00800AD8">
        <w:tab/>
        <w:t>aya</w:t>
      </w:r>
      <w:r w:rsidR="00800AD8">
        <w:tab/>
        <w:t>ti</w:t>
      </w:r>
      <w:r w:rsidR="00800AD8">
        <w:tab/>
        <w:t>Quzang</w:t>
      </w:r>
      <w:r w:rsidR="00800AD8">
        <w:tab/>
        <w:t>kati</w:t>
      </w:r>
      <w:r w:rsidR="00800AD8">
        <w:tab/>
        <w:t>Tjinganga÷uy.</w:t>
      </w:r>
    </w:p>
    <w:p w14:paraId="04544F4F" w14:textId="77777777" w:rsidR="00800AD8" w:rsidRDefault="00800AD8" w:rsidP="00B6115D">
      <w:pPr>
        <w:pStyle w:val="InterlineGlossWithTrans"/>
        <w:tabs>
          <w:tab w:val="left" w:pos="533"/>
          <w:tab w:val="left" w:pos="1457"/>
          <w:tab w:val="left" w:pos="1931"/>
          <w:tab w:val="left" w:pos="2375"/>
          <w:tab w:val="left" w:pos="3239"/>
          <w:tab w:val="left" w:pos="4103"/>
        </w:tabs>
      </w:pPr>
      <w:r>
        <w:tab/>
        <w:t>i-zua</w:t>
      </w:r>
      <w:r>
        <w:tab/>
        <w:t>aya</w:t>
      </w:r>
      <w:r>
        <w:tab/>
        <w:t>ti</w:t>
      </w:r>
      <w:r>
        <w:tab/>
        <w:t>Quzang</w:t>
      </w:r>
      <w:r>
        <w:tab/>
        <w:t>ka-ti</w:t>
      </w:r>
      <w:r>
        <w:tab/>
        <w:t>Tji-nga-nga÷uy</w:t>
      </w:r>
    </w:p>
    <w:p w14:paraId="31733143" w14:textId="77777777" w:rsidR="00800AD8" w:rsidRDefault="00800AD8" w:rsidP="00B6115D">
      <w:pPr>
        <w:pStyle w:val="InterlineTrans"/>
        <w:tabs>
          <w:tab w:val="left" w:pos="533"/>
          <w:tab w:val="left" w:pos="1457"/>
          <w:tab w:val="left" w:pos="1931"/>
          <w:tab w:val="left" w:pos="2375"/>
          <w:tab w:val="left" w:pos="3239"/>
          <w:tab w:val="left" w:pos="4103"/>
        </w:tabs>
      </w:pPr>
      <w:r>
        <w:tab/>
      </w:r>
      <w:r>
        <w:rPr>
          <w:smallCaps/>
        </w:rPr>
        <w:t>loc</w:t>
      </w:r>
      <w:r>
        <w:t>-that</w:t>
      </w:r>
      <w:r>
        <w:tab/>
        <w:t>say</w:t>
      </w:r>
      <w:r>
        <w:tab/>
      </w:r>
      <w:r>
        <w:rPr>
          <w:smallCaps/>
        </w:rPr>
        <w:t>f.h</w:t>
      </w:r>
      <w:r>
        <w:tab/>
        <w:t>shrimp</w:t>
      </w:r>
      <w:r>
        <w:tab/>
        <w:t>and-</w:t>
      </w:r>
      <w:r>
        <w:rPr>
          <w:smallCaps/>
        </w:rPr>
        <w:t>f.h</w:t>
      </w:r>
      <w:r>
        <w:tab/>
        <w:t>kind-</w:t>
      </w:r>
      <w:r>
        <w:rPr>
          <w:smallCaps/>
        </w:rPr>
        <w:t>red</w:t>
      </w:r>
      <w:r>
        <w:t>-lizard.sp</w:t>
      </w:r>
    </w:p>
    <w:p w14:paraId="2B35AD95" w14:textId="77777777" w:rsidR="00800AD8" w:rsidRDefault="00800AD8" w:rsidP="00B6115D">
      <w:pPr>
        <w:pStyle w:val="InterlineFree"/>
      </w:pPr>
      <w:r>
        <w:t>They say there was Shrimp and Tree-lizard.</w:t>
      </w:r>
    </w:p>
    <w:p w14:paraId="45510997" w14:textId="77777777" w:rsidR="00800AD8" w:rsidRDefault="00DC1AE0" w:rsidP="00B6115D">
      <w:pPr>
        <w:pStyle w:val="InterlineText"/>
        <w:tabs>
          <w:tab w:val="left" w:pos="533"/>
          <w:tab w:val="left" w:pos="1067"/>
          <w:tab w:val="left" w:pos="2981"/>
          <w:tab w:val="left" w:pos="3455"/>
          <w:tab w:val="left" w:pos="3899"/>
        </w:tabs>
      </w:pPr>
      <w:r w:rsidRPr="003A1D48">
        <w:rPr>
          <w:rStyle w:val="InterlineTextNumChar"/>
        </w:rPr>
        <w:t>002</w:t>
      </w:r>
      <w:r w:rsidR="00800AD8">
        <w:tab/>
        <w:t>“pai</w:t>
      </w:r>
      <w:r w:rsidR="00800AD8">
        <w:tab/>
        <w:t>karivui,”</w:t>
      </w:r>
      <w:r w:rsidR="00800AD8">
        <w:tab/>
        <w:t>aya</w:t>
      </w:r>
      <w:r w:rsidR="00800AD8">
        <w:tab/>
        <w:t>ti</w:t>
      </w:r>
      <w:r w:rsidR="00800AD8">
        <w:tab/>
        <w:t>Tjinganga÷uy.</w:t>
      </w:r>
    </w:p>
    <w:p w14:paraId="50E9C53D" w14:textId="77777777" w:rsidR="00800AD8" w:rsidRDefault="00800AD8" w:rsidP="00B6115D">
      <w:pPr>
        <w:pStyle w:val="InterlineGlossWithTrans"/>
        <w:tabs>
          <w:tab w:val="left" w:pos="533"/>
          <w:tab w:val="left" w:pos="1067"/>
          <w:tab w:val="left" w:pos="2981"/>
          <w:tab w:val="left" w:pos="3455"/>
          <w:tab w:val="left" w:pos="3899"/>
        </w:tabs>
      </w:pPr>
      <w:r>
        <w:tab/>
        <w:t>pai</w:t>
      </w:r>
      <w:r>
        <w:tab/>
        <w:t>ka-rivu-i</w:t>
      </w:r>
      <w:r>
        <w:tab/>
        <w:t>aya</w:t>
      </w:r>
      <w:r>
        <w:tab/>
        <w:t>ti</w:t>
      </w:r>
      <w:r>
        <w:tab/>
        <w:t>Tji-nga-nga÷uy</w:t>
      </w:r>
    </w:p>
    <w:p w14:paraId="334097C4" w14:textId="77777777" w:rsidR="00800AD8" w:rsidRDefault="00800AD8" w:rsidP="00B6115D">
      <w:pPr>
        <w:pStyle w:val="InterlineTrans"/>
        <w:tabs>
          <w:tab w:val="left" w:pos="533"/>
          <w:tab w:val="left" w:pos="1067"/>
          <w:tab w:val="left" w:pos="2981"/>
          <w:tab w:val="left" w:pos="3455"/>
          <w:tab w:val="left" w:pos="3899"/>
        </w:tabs>
      </w:pPr>
      <w:r>
        <w:tab/>
        <w:t>well</w:t>
      </w:r>
      <w:r>
        <w:tab/>
        <w:t>main-quarrel-</w:t>
      </w:r>
      <w:r>
        <w:rPr>
          <w:smallCaps/>
        </w:rPr>
        <w:t>hort</w:t>
      </w:r>
      <w:r>
        <w:tab/>
        <w:t>say</w:t>
      </w:r>
      <w:r>
        <w:tab/>
      </w:r>
      <w:r>
        <w:rPr>
          <w:smallCaps/>
        </w:rPr>
        <w:t>f.h</w:t>
      </w:r>
      <w:r>
        <w:tab/>
        <w:t>kind-</w:t>
      </w:r>
      <w:r>
        <w:rPr>
          <w:smallCaps/>
        </w:rPr>
        <w:t>red</w:t>
      </w:r>
      <w:r>
        <w:t>-lizard.sp</w:t>
      </w:r>
    </w:p>
    <w:p w14:paraId="500B158A" w14:textId="77777777" w:rsidR="00800AD8" w:rsidRDefault="00800AD8" w:rsidP="00E81C29">
      <w:pPr>
        <w:pStyle w:val="InterlineFree"/>
      </w:pPr>
      <w:r>
        <w:t>“Let’s have a fight,” said Tree-lizard.</w:t>
      </w:r>
    </w:p>
    <w:p w14:paraId="54463915" w14:textId="77777777" w:rsidR="00800AD8" w:rsidRDefault="00DC1AE0" w:rsidP="00E81C29">
      <w:pPr>
        <w:pStyle w:val="InterlineText"/>
        <w:tabs>
          <w:tab w:val="left" w:pos="533"/>
          <w:tab w:val="left" w:pos="1022"/>
          <w:tab w:val="left" w:pos="2891"/>
          <w:tab w:val="left" w:pos="3365"/>
          <w:tab w:val="left" w:pos="3809"/>
        </w:tabs>
      </w:pPr>
      <w:r w:rsidRPr="003A1D48">
        <w:rPr>
          <w:rStyle w:val="InterlineTextNumChar"/>
        </w:rPr>
        <w:t>003</w:t>
      </w:r>
      <w:r w:rsidR="00800AD8">
        <w:tab/>
        <w:t>“ui,</w:t>
      </w:r>
      <w:r w:rsidR="00800AD8">
        <w:tab/>
        <w:t>pumaya,”</w:t>
      </w:r>
      <w:r w:rsidR="00800AD8">
        <w:tab/>
        <w:t>aya</w:t>
      </w:r>
      <w:r w:rsidR="00800AD8">
        <w:tab/>
        <w:t>ti</w:t>
      </w:r>
      <w:r w:rsidR="00800AD8">
        <w:tab/>
        <w:t>Quzang.</w:t>
      </w:r>
    </w:p>
    <w:p w14:paraId="2508AE53" w14:textId="77777777" w:rsidR="00800AD8" w:rsidRDefault="00800AD8" w:rsidP="00E81C29">
      <w:pPr>
        <w:pStyle w:val="InterlineGlossWithTrans"/>
        <w:tabs>
          <w:tab w:val="left" w:pos="533"/>
          <w:tab w:val="left" w:pos="1022"/>
          <w:tab w:val="left" w:pos="2891"/>
          <w:tab w:val="left" w:pos="3365"/>
          <w:tab w:val="left" w:pos="3809"/>
        </w:tabs>
      </w:pPr>
      <w:r>
        <w:tab/>
        <w:t>ui</w:t>
      </w:r>
      <w:r>
        <w:tab/>
        <w:t>pu-ma-aya</w:t>
      </w:r>
      <w:r>
        <w:tab/>
        <w:t>aya</w:t>
      </w:r>
      <w:r>
        <w:tab/>
        <w:t>ti</w:t>
      </w:r>
      <w:r>
        <w:tab/>
        <w:t>Quzang</w:t>
      </w:r>
    </w:p>
    <w:p w14:paraId="59147BDE" w14:textId="77777777" w:rsidR="00800AD8" w:rsidRDefault="00800AD8" w:rsidP="00E81C29">
      <w:pPr>
        <w:pStyle w:val="InterlineTransNoFree"/>
        <w:tabs>
          <w:tab w:val="left" w:pos="1022"/>
          <w:tab w:val="left" w:pos="2891"/>
          <w:tab w:val="left" w:pos="3365"/>
          <w:tab w:val="left" w:pos="3809"/>
          <w:tab w:val="right" w:pos="8787"/>
        </w:tabs>
      </w:pPr>
      <w:r>
        <w:tab/>
        <w:t>yes</w:t>
      </w:r>
      <w:r>
        <w:tab/>
        <w:t>have-</w:t>
      </w:r>
      <w:r>
        <w:rPr>
          <w:smallCaps/>
        </w:rPr>
        <w:t>stat</w:t>
      </w:r>
      <w:r>
        <w:t>-be.thus</w:t>
      </w:r>
      <w:r>
        <w:tab/>
        <w:t>say</w:t>
      </w:r>
      <w:r>
        <w:tab/>
      </w:r>
      <w:r>
        <w:rPr>
          <w:smallCaps/>
        </w:rPr>
        <w:t>f.h</w:t>
      </w:r>
      <w:r>
        <w:tab/>
        <w:t>shrimp</w:t>
      </w:r>
      <w:r w:rsidR="00E81C29">
        <w:tab/>
        <w:t>“Yes, all right,” said Shrimp.</w:t>
      </w:r>
    </w:p>
    <w:p w14:paraId="01E0EC10" w14:textId="77777777" w:rsidR="00800AD8" w:rsidRDefault="00DC1AE0" w:rsidP="00E81C29">
      <w:pPr>
        <w:pStyle w:val="InterlineText"/>
        <w:tabs>
          <w:tab w:val="left" w:pos="533"/>
          <w:tab w:val="left" w:pos="1517"/>
          <w:tab w:val="left" w:pos="2576"/>
          <w:tab w:val="left" w:pos="3320"/>
          <w:tab w:val="left" w:pos="4259"/>
          <w:tab w:val="left" w:pos="4733"/>
          <w:tab w:val="left" w:pos="5177"/>
        </w:tabs>
      </w:pPr>
      <w:r w:rsidRPr="003A1D48">
        <w:rPr>
          <w:rStyle w:val="InterlineTextNumChar"/>
        </w:rPr>
        <w:t>004</w:t>
      </w:r>
      <w:r w:rsidR="00800AD8">
        <w:tab/>
        <w:t>saka</w:t>
      </w:r>
      <w:r w:rsidR="00800AD8">
        <w:tab/>
        <w:t>“keîu</w:t>
      </w:r>
      <w:r w:rsidR="00800AD8">
        <w:tab/>
        <w:t>sema</w:t>
      </w:r>
      <w:r w:rsidR="00800AD8">
        <w:tab/>
        <w:t>kuvuî,”</w:t>
      </w:r>
      <w:r w:rsidR="00800AD8">
        <w:tab/>
        <w:t>aya</w:t>
      </w:r>
      <w:r w:rsidR="00800AD8">
        <w:tab/>
        <w:t>ti</w:t>
      </w:r>
      <w:r w:rsidR="00800AD8">
        <w:tab/>
        <w:t>Tjinganga÷uy.</w:t>
      </w:r>
    </w:p>
    <w:p w14:paraId="2CCCD152" w14:textId="77777777" w:rsidR="00800AD8" w:rsidRDefault="00800AD8" w:rsidP="00E81C29">
      <w:pPr>
        <w:pStyle w:val="InterlineGlossWithTrans"/>
        <w:tabs>
          <w:tab w:val="left" w:pos="533"/>
          <w:tab w:val="left" w:pos="1517"/>
          <w:tab w:val="left" w:pos="2576"/>
          <w:tab w:val="left" w:pos="3320"/>
          <w:tab w:val="left" w:pos="4259"/>
          <w:tab w:val="left" w:pos="4733"/>
          <w:tab w:val="left" w:pos="5177"/>
        </w:tabs>
      </w:pPr>
      <w:r>
        <w:tab/>
        <w:t>sa-ka</w:t>
      </w:r>
      <w:r>
        <w:tab/>
        <w:t>keî-u</w:t>
      </w:r>
      <w:r>
        <w:tab/>
        <w:t>em=sa</w:t>
      </w:r>
      <w:r>
        <w:tab/>
        <w:t>kuvuî</w:t>
      </w:r>
      <w:r>
        <w:tab/>
        <w:t>aya</w:t>
      </w:r>
      <w:r>
        <w:tab/>
        <w:t>ti</w:t>
      </w:r>
      <w:r>
        <w:tab/>
        <w:t>Tji-nga-nga÷uy</w:t>
      </w:r>
    </w:p>
    <w:p w14:paraId="4886F069" w14:textId="77777777" w:rsidR="00800AD8" w:rsidRDefault="00800AD8" w:rsidP="00E81C29">
      <w:pPr>
        <w:pStyle w:val="InterlineTrans"/>
        <w:tabs>
          <w:tab w:val="left" w:pos="533"/>
          <w:tab w:val="left" w:pos="1517"/>
          <w:tab w:val="left" w:pos="2576"/>
          <w:tab w:val="left" w:pos="3320"/>
          <w:tab w:val="left" w:pos="4259"/>
          <w:tab w:val="left" w:pos="4733"/>
          <w:tab w:val="left" w:pos="5177"/>
        </w:tabs>
      </w:pPr>
      <w:r>
        <w:tab/>
        <w:t>and-after</w:t>
      </w:r>
      <w:r>
        <w:tab/>
        <w:t>come-</w:t>
      </w:r>
      <w:r>
        <w:rPr>
          <w:smallCaps/>
        </w:rPr>
        <w:t>imp</w:t>
      </w:r>
      <w:r>
        <w:tab/>
      </w:r>
      <w:r>
        <w:rPr>
          <w:smallCaps/>
        </w:rPr>
        <w:t>af</w:t>
      </w:r>
      <w:r>
        <w:t>=go</w:t>
      </w:r>
      <w:r>
        <w:tab/>
        <w:t>meadow</w:t>
      </w:r>
      <w:r>
        <w:tab/>
        <w:t>say</w:t>
      </w:r>
      <w:r>
        <w:tab/>
      </w:r>
      <w:r>
        <w:rPr>
          <w:smallCaps/>
        </w:rPr>
        <w:t>f.h</w:t>
      </w:r>
      <w:r>
        <w:tab/>
        <w:t>kind-</w:t>
      </w:r>
      <w:r>
        <w:rPr>
          <w:smallCaps/>
        </w:rPr>
        <w:t>red</w:t>
      </w:r>
      <w:r>
        <w:t>-lizard.sp</w:t>
      </w:r>
    </w:p>
    <w:p w14:paraId="7BC1D0C5" w14:textId="77777777" w:rsidR="00800AD8" w:rsidRDefault="00800AD8">
      <w:pPr>
        <w:pStyle w:val="InterlineFree"/>
      </w:pPr>
      <w:r>
        <w:t>“Come to the meadow,” said Tree-lizard.</w:t>
      </w:r>
    </w:p>
    <w:p w14:paraId="55731398" w14:textId="77777777" w:rsidR="00800AD8" w:rsidRDefault="00DC1AE0" w:rsidP="00E81C29">
      <w:pPr>
        <w:pStyle w:val="InterlineText"/>
        <w:tabs>
          <w:tab w:val="left" w:pos="533"/>
          <w:tab w:val="left" w:pos="1832"/>
          <w:tab w:val="left" w:pos="2276"/>
          <w:tab w:val="left" w:pos="3215"/>
          <w:tab w:val="left" w:pos="4199"/>
          <w:tab w:val="left" w:pos="5243"/>
          <w:tab w:val="left" w:pos="5747"/>
          <w:tab w:val="left" w:pos="6686"/>
          <w:tab w:val="left" w:pos="7130"/>
        </w:tabs>
      </w:pPr>
      <w:r w:rsidRPr="003A1D48">
        <w:rPr>
          <w:rStyle w:val="InterlineTextNumChar"/>
        </w:rPr>
        <w:t>005</w:t>
      </w:r>
      <w:r w:rsidR="00800AD8">
        <w:tab/>
        <w:t>mangtjez</w:t>
      </w:r>
      <w:r w:rsidR="00800AD8">
        <w:tab/>
        <w:t>ti</w:t>
      </w:r>
      <w:r w:rsidR="00800AD8">
        <w:tab/>
        <w:t>Quzang,</w:t>
      </w:r>
      <w:r w:rsidR="00800AD8">
        <w:tab/>
        <w:t>saka</w:t>
      </w:r>
      <w:r w:rsidR="00800AD8">
        <w:tab/>
        <w:t>îemama</w:t>
      </w:r>
      <w:r w:rsidR="00800AD8">
        <w:tab/>
        <w:t>ta</w:t>
      </w:r>
      <w:r w:rsidR="00800AD8">
        <w:tab/>
        <w:t>kuvuî</w:t>
      </w:r>
      <w:r w:rsidR="00800AD8">
        <w:tab/>
        <w:t>ti</w:t>
      </w:r>
      <w:r w:rsidR="00E81C29">
        <w:tab/>
        <w:t>Tjinganga÷uy;</w:t>
      </w:r>
    </w:p>
    <w:p w14:paraId="3AC39C24" w14:textId="77777777" w:rsidR="00800AD8" w:rsidRDefault="00800AD8" w:rsidP="00E81C29">
      <w:pPr>
        <w:pStyle w:val="InterlineGlossWithTrans"/>
        <w:tabs>
          <w:tab w:val="left" w:pos="533"/>
          <w:tab w:val="left" w:pos="1832"/>
          <w:tab w:val="left" w:pos="2276"/>
          <w:tab w:val="left" w:pos="3215"/>
          <w:tab w:val="left" w:pos="4199"/>
          <w:tab w:val="left" w:pos="5243"/>
          <w:tab w:val="left" w:pos="5747"/>
          <w:tab w:val="left" w:pos="6686"/>
          <w:tab w:val="left" w:pos="7130"/>
        </w:tabs>
      </w:pPr>
      <w:r>
        <w:tab/>
        <w:t>m-pangetjez</w:t>
      </w:r>
      <w:r>
        <w:tab/>
        <w:t>ti</w:t>
      </w:r>
      <w:r>
        <w:tab/>
        <w:t>Quzang</w:t>
      </w:r>
      <w:r>
        <w:tab/>
        <w:t>sa-ka</w:t>
      </w:r>
      <w:r>
        <w:tab/>
        <w:t>em=îama</w:t>
      </w:r>
      <w:r>
        <w:tab/>
        <w:t>ta</w:t>
      </w:r>
      <w:r>
        <w:tab/>
        <w:t>kuvuî</w:t>
      </w:r>
      <w:r>
        <w:tab/>
        <w:t>ti</w:t>
      </w:r>
      <w:r w:rsidR="00E81C29">
        <w:tab/>
        <w:t>Tji-nga-nga÷uy</w:t>
      </w:r>
    </w:p>
    <w:p w14:paraId="7D49D675" w14:textId="77777777" w:rsidR="00800AD8" w:rsidRDefault="00800AD8" w:rsidP="00E81C29">
      <w:pPr>
        <w:pStyle w:val="InterlineTransNoFree"/>
        <w:tabs>
          <w:tab w:val="left" w:pos="1832"/>
          <w:tab w:val="left" w:pos="2276"/>
          <w:tab w:val="left" w:pos="3215"/>
          <w:tab w:val="left" w:pos="4199"/>
          <w:tab w:val="left" w:pos="5243"/>
          <w:tab w:val="left" w:pos="5747"/>
          <w:tab w:val="left" w:pos="6686"/>
          <w:tab w:val="left" w:pos="7130"/>
        </w:tabs>
      </w:pPr>
      <w:r>
        <w:tab/>
      </w:r>
      <w:r>
        <w:rPr>
          <w:smallCaps/>
        </w:rPr>
        <w:t>af</w:t>
      </w:r>
      <w:r>
        <w:t>-come</w:t>
      </w:r>
      <w:r>
        <w:tab/>
      </w:r>
      <w:r>
        <w:rPr>
          <w:smallCaps/>
        </w:rPr>
        <w:t>f.h</w:t>
      </w:r>
      <w:r>
        <w:tab/>
        <w:t>shrimp</w:t>
      </w:r>
      <w:r>
        <w:tab/>
        <w:t>and-after</w:t>
      </w:r>
      <w:r>
        <w:tab/>
      </w:r>
      <w:r>
        <w:rPr>
          <w:smallCaps/>
        </w:rPr>
        <w:t>af</w:t>
      </w:r>
      <w:r>
        <w:t>=burn</w:t>
      </w:r>
      <w:r>
        <w:tab/>
      </w:r>
      <w:r>
        <w:rPr>
          <w:smallCaps/>
        </w:rPr>
        <w:t>obl</w:t>
      </w:r>
      <w:r>
        <w:tab/>
        <w:t>meadow</w:t>
      </w:r>
      <w:r>
        <w:tab/>
      </w:r>
      <w:r>
        <w:rPr>
          <w:smallCaps/>
        </w:rPr>
        <w:t>f.h</w:t>
      </w:r>
      <w:r w:rsidR="00E81C29">
        <w:tab/>
        <w:t>kind-</w:t>
      </w:r>
      <w:r w:rsidR="00E81C29">
        <w:rPr>
          <w:smallCaps/>
        </w:rPr>
        <w:t>red</w:t>
      </w:r>
      <w:r w:rsidR="00E81C29">
        <w:t>-lizard.sp</w:t>
      </w:r>
    </w:p>
    <w:p w14:paraId="14B54E5A" w14:textId="77777777" w:rsidR="00800AD8" w:rsidRDefault="00800AD8" w:rsidP="00E81C29">
      <w:pPr>
        <w:pStyle w:val="InterlineText"/>
        <w:tabs>
          <w:tab w:val="left" w:pos="533"/>
          <w:tab w:val="left" w:pos="1517"/>
          <w:tab w:val="left" w:pos="2516"/>
          <w:tab w:val="left" w:pos="2780"/>
          <w:tab w:val="left" w:pos="3614"/>
        </w:tabs>
      </w:pPr>
      <w:r>
        <w:tab/>
        <w:t>saka</w:t>
      </w:r>
      <w:r>
        <w:tab/>
        <w:t>matsay</w:t>
      </w:r>
      <w:r>
        <w:tab/>
        <w:t>a</w:t>
      </w:r>
      <w:r>
        <w:tab/>
        <w:t>quzang</w:t>
      </w:r>
      <w:r>
        <w:tab/>
        <w:t>penuîat.</w:t>
      </w:r>
    </w:p>
    <w:p w14:paraId="0A8B9250" w14:textId="77777777" w:rsidR="00800AD8" w:rsidRDefault="00800AD8" w:rsidP="00E81C29">
      <w:pPr>
        <w:pStyle w:val="InterlineGlossWithTrans"/>
        <w:tabs>
          <w:tab w:val="left" w:pos="533"/>
          <w:tab w:val="left" w:pos="1517"/>
          <w:tab w:val="left" w:pos="2516"/>
          <w:tab w:val="left" w:pos="2780"/>
          <w:tab w:val="left" w:pos="3614"/>
        </w:tabs>
      </w:pPr>
      <w:r>
        <w:tab/>
        <w:t>sa-ka</w:t>
      </w:r>
      <w:r>
        <w:tab/>
        <w:t>m-patsay</w:t>
      </w:r>
      <w:r>
        <w:tab/>
        <w:t>a</w:t>
      </w:r>
      <w:r>
        <w:tab/>
        <w:t>quzang</w:t>
      </w:r>
      <w:r>
        <w:tab/>
        <w:t>en=puîat</w:t>
      </w:r>
    </w:p>
    <w:p w14:paraId="2778C2B5" w14:textId="77777777" w:rsidR="00800AD8" w:rsidRDefault="00800AD8" w:rsidP="00E81C29">
      <w:pPr>
        <w:pStyle w:val="InterlineTrans"/>
        <w:tabs>
          <w:tab w:val="left" w:pos="533"/>
          <w:tab w:val="left" w:pos="1517"/>
          <w:tab w:val="left" w:pos="2516"/>
          <w:tab w:val="left" w:pos="2780"/>
          <w:tab w:val="left" w:pos="3614"/>
        </w:tabs>
      </w:pPr>
      <w:r>
        <w:tab/>
        <w:t>and-after</w:t>
      </w:r>
      <w:r>
        <w:tab/>
      </w:r>
      <w:r>
        <w:rPr>
          <w:smallCaps/>
        </w:rPr>
        <w:t>af</w:t>
      </w:r>
      <w:r>
        <w:t>-die</w:t>
      </w:r>
      <w:r>
        <w:rPr>
          <w:smallCaps/>
        </w:rPr>
        <w:tab/>
        <w:t>c</w:t>
      </w:r>
      <w:r>
        <w:rPr>
          <w:smallCaps/>
        </w:rPr>
        <w:tab/>
      </w:r>
      <w:r>
        <w:t>shrimp</w:t>
      </w:r>
      <w:r>
        <w:tab/>
      </w:r>
      <w:r>
        <w:rPr>
          <w:smallCaps/>
        </w:rPr>
        <w:t>af</w:t>
      </w:r>
      <w:r>
        <w:t>=all</w:t>
      </w:r>
    </w:p>
    <w:p w14:paraId="5ED263B5" w14:textId="77777777" w:rsidR="00800AD8" w:rsidRDefault="00800AD8">
      <w:pPr>
        <w:pStyle w:val="InterlineFree"/>
      </w:pPr>
      <w:r>
        <w:t>Shrimp came, and Tree-lizard set fire to the meadow; and all the shrimps died.</w:t>
      </w:r>
    </w:p>
    <w:p w14:paraId="4847FB4F" w14:textId="77777777" w:rsidR="00800AD8" w:rsidRDefault="00DC1AE0" w:rsidP="00E81C29">
      <w:pPr>
        <w:pStyle w:val="InterlineText"/>
        <w:tabs>
          <w:tab w:val="left" w:pos="533"/>
          <w:tab w:val="left" w:pos="1727"/>
          <w:tab w:val="left" w:pos="1991"/>
          <w:tab w:val="left" w:pos="2780"/>
          <w:tab w:val="left" w:pos="3884"/>
          <w:tab w:val="left" w:pos="4148"/>
        </w:tabs>
      </w:pPr>
      <w:r w:rsidRPr="003A1D48">
        <w:rPr>
          <w:rStyle w:val="InterlineTextNumChar"/>
        </w:rPr>
        <w:t>006</w:t>
      </w:r>
      <w:r w:rsidR="00800AD8">
        <w:tab/>
        <w:t>itanga</w:t>
      </w:r>
      <w:r w:rsidR="00800AD8">
        <w:tab/>
        <w:t>a</w:t>
      </w:r>
      <w:r w:rsidR="00800AD8">
        <w:tab/>
        <w:t>tjeza</w:t>
      </w:r>
      <w:r w:rsidR="00800AD8">
        <w:tab/>
        <w:t>maîama</w:t>
      </w:r>
      <w:r w:rsidR="00800AD8">
        <w:tab/>
        <w:t>a</w:t>
      </w:r>
      <w:r w:rsidR="00800AD8">
        <w:tab/>
        <w:t>quzang.</w:t>
      </w:r>
    </w:p>
    <w:p w14:paraId="0C80D667" w14:textId="77777777" w:rsidR="00800AD8" w:rsidRDefault="00800AD8" w:rsidP="00E81C29">
      <w:pPr>
        <w:pStyle w:val="InterlineGlossWithTrans"/>
        <w:tabs>
          <w:tab w:val="left" w:pos="533"/>
          <w:tab w:val="left" w:pos="1727"/>
          <w:tab w:val="left" w:pos="1991"/>
          <w:tab w:val="left" w:pos="2780"/>
          <w:tab w:val="left" w:pos="3884"/>
          <w:tab w:val="left" w:pos="4148"/>
        </w:tabs>
      </w:pPr>
      <w:r>
        <w:tab/>
        <w:t>ita-anga</w:t>
      </w:r>
      <w:r>
        <w:tab/>
        <w:t>a</w:t>
      </w:r>
      <w:r>
        <w:tab/>
        <w:t>tjeza</w:t>
      </w:r>
      <w:r>
        <w:tab/>
        <w:t>ma-îama</w:t>
      </w:r>
      <w:r>
        <w:tab/>
        <w:t>a</w:t>
      </w:r>
      <w:r>
        <w:tab/>
        <w:t>quzang</w:t>
      </w:r>
    </w:p>
    <w:p w14:paraId="45ADD295" w14:textId="77777777" w:rsidR="00800AD8" w:rsidRDefault="00800AD8" w:rsidP="00E81C29">
      <w:pPr>
        <w:pStyle w:val="InterlineTrans"/>
        <w:tabs>
          <w:tab w:val="left" w:pos="533"/>
          <w:tab w:val="left" w:pos="1727"/>
          <w:tab w:val="left" w:pos="1991"/>
          <w:tab w:val="left" w:pos="2780"/>
          <w:tab w:val="left" w:pos="3884"/>
          <w:tab w:val="left" w:pos="4148"/>
        </w:tabs>
      </w:pPr>
      <w:r>
        <w:tab/>
        <w:t>one-indeed</w:t>
      </w:r>
      <w:r>
        <w:rPr>
          <w:smallCaps/>
        </w:rPr>
        <w:tab/>
        <w:t>c</w:t>
      </w:r>
      <w:r>
        <w:rPr>
          <w:smallCaps/>
        </w:rPr>
        <w:tab/>
      </w:r>
      <w:r>
        <w:t>remain</w:t>
      </w:r>
      <w:r>
        <w:tab/>
      </w:r>
      <w:r>
        <w:rPr>
          <w:smallCaps/>
        </w:rPr>
        <w:t>stat</w:t>
      </w:r>
      <w:r>
        <w:t>-burn</w:t>
      </w:r>
      <w:r>
        <w:rPr>
          <w:smallCaps/>
        </w:rPr>
        <w:tab/>
        <w:t>c</w:t>
      </w:r>
      <w:r>
        <w:rPr>
          <w:smallCaps/>
        </w:rPr>
        <w:tab/>
      </w:r>
      <w:r>
        <w:t>shrimp</w:t>
      </w:r>
    </w:p>
    <w:p w14:paraId="38747B91" w14:textId="77777777" w:rsidR="00800AD8" w:rsidRDefault="00800AD8">
      <w:pPr>
        <w:pStyle w:val="InterlineFree"/>
      </w:pPr>
      <w:r>
        <w:t>There was only one shrimp left that wasn’t burnt.</w:t>
      </w:r>
    </w:p>
    <w:p w14:paraId="67B5308E" w14:textId="77777777" w:rsidR="00800AD8" w:rsidRDefault="00DC1AE0" w:rsidP="00E81C29">
      <w:pPr>
        <w:pStyle w:val="InterlineText"/>
        <w:tabs>
          <w:tab w:val="left" w:pos="533"/>
          <w:tab w:val="left" w:pos="1517"/>
          <w:tab w:val="left" w:pos="2651"/>
          <w:tab w:val="left" w:pos="2915"/>
          <w:tab w:val="left" w:pos="3779"/>
          <w:tab w:val="left" w:pos="4268"/>
          <w:tab w:val="left" w:pos="5327"/>
          <w:tab w:val="left" w:pos="5831"/>
        </w:tabs>
      </w:pPr>
      <w:r w:rsidRPr="003A1D48">
        <w:rPr>
          <w:rStyle w:val="InterlineTextNumChar"/>
        </w:rPr>
        <w:t>007</w:t>
      </w:r>
      <w:r w:rsidR="00800AD8">
        <w:tab/>
        <w:t>saka</w:t>
      </w:r>
      <w:r w:rsidR="00800AD8">
        <w:tab/>
        <w:t>limutseng</w:t>
      </w:r>
      <w:r w:rsidR="00800AD8">
        <w:tab/>
        <w:t>a</w:t>
      </w:r>
      <w:r w:rsidR="00800AD8">
        <w:tab/>
        <w:t>quzang,</w:t>
      </w:r>
      <w:r w:rsidR="00800AD8">
        <w:tab/>
        <w:t>sa</w:t>
      </w:r>
      <w:r w:rsidR="00800AD8">
        <w:tab/>
        <w:t>venîeng</w:t>
      </w:r>
      <w:r w:rsidR="00800AD8">
        <w:tab/>
        <w:t>ta</w:t>
      </w:r>
      <w:r w:rsidR="00800AD8">
        <w:tab/>
        <w:t>pana.</w:t>
      </w:r>
    </w:p>
    <w:p w14:paraId="2D14B159" w14:textId="77777777" w:rsidR="00800AD8" w:rsidRDefault="00800AD8" w:rsidP="00E81C29">
      <w:pPr>
        <w:pStyle w:val="InterlineGlossWithTrans"/>
        <w:tabs>
          <w:tab w:val="left" w:pos="533"/>
          <w:tab w:val="left" w:pos="1517"/>
          <w:tab w:val="left" w:pos="2651"/>
          <w:tab w:val="left" w:pos="2915"/>
          <w:tab w:val="left" w:pos="3779"/>
          <w:tab w:val="left" w:pos="4268"/>
          <w:tab w:val="left" w:pos="5327"/>
          <w:tab w:val="left" w:pos="5831"/>
        </w:tabs>
      </w:pPr>
      <w:r>
        <w:tab/>
        <w:t>sa-ka</w:t>
      </w:r>
      <w:r>
        <w:tab/>
        <w:t>li-mutseng</w:t>
      </w:r>
      <w:r>
        <w:tab/>
        <w:t>a</w:t>
      </w:r>
      <w:r>
        <w:tab/>
        <w:t>quzang</w:t>
      </w:r>
      <w:r>
        <w:tab/>
        <w:t>sa</w:t>
      </w:r>
      <w:r>
        <w:tab/>
        <w:t>n=veîeng</w:t>
      </w:r>
      <w:r>
        <w:tab/>
        <w:t>ta</w:t>
      </w:r>
      <w:r>
        <w:tab/>
        <w:t>pana</w:t>
      </w:r>
    </w:p>
    <w:p w14:paraId="0DE45D2E" w14:textId="77777777" w:rsidR="00800AD8" w:rsidRDefault="00800AD8" w:rsidP="00E81C29">
      <w:pPr>
        <w:pStyle w:val="InterlineTrans"/>
        <w:tabs>
          <w:tab w:val="left" w:pos="533"/>
          <w:tab w:val="left" w:pos="1517"/>
          <w:tab w:val="left" w:pos="2651"/>
          <w:tab w:val="left" w:pos="2915"/>
          <w:tab w:val="left" w:pos="3779"/>
          <w:tab w:val="left" w:pos="4268"/>
          <w:tab w:val="left" w:pos="5327"/>
          <w:tab w:val="left" w:pos="5831"/>
        </w:tabs>
      </w:pPr>
      <w:r>
        <w:tab/>
        <w:t>and-after</w:t>
      </w:r>
      <w:r>
        <w:tab/>
      </w:r>
      <w:r>
        <w:rPr>
          <w:smallCaps/>
        </w:rPr>
        <w:t>qal</w:t>
      </w:r>
      <w:r>
        <w:t>-angry</w:t>
      </w:r>
      <w:r>
        <w:rPr>
          <w:smallCaps/>
        </w:rPr>
        <w:tab/>
        <w:t>c</w:t>
      </w:r>
      <w:r>
        <w:rPr>
          <w:smallCaps/>
        </w:rPr>
        <w:tab/>
      </w:r>
      <w:r>
        <w:t>shrimp</w:t>
      </w:r>
      <w:r>
        <w:tab/>
        <w:t>and</w:t>
      </w:r>
      <w:r>
        <w:tab/>
      </w:r>
      <w:r>
        <w:rPr>
          <w:smallCaps/>
        </w:rPr>
        <w:t>af</w:t>
      </w:r>
      <w:r>
        <w:t>=dam</w:t>
      </w:r>
      <w:r>
        <w:tab/>
      </w:r>
      <w:r>
        <w:rPr>
          <w:smallCaps/>
        </w:rPr>
        <w:t>obl</w:t>
      </w:r>
      <w:r>
        <w:tab/>
        <w:t>river</w:t>
      </w:r>
    </w:p>
    <w:p w14:paraId="0CD769E2" w14:textId="77777777" w:rsidR="00800AD8" w:rsidRDefault="00800AD8">
      <w:pPr>
        <w:pStyle w:val="InterlineFree"/>
      </w:pPr>
      <w:r>
        <w:t>The shrimp was angry, and dammed the river.</w:t>
      </w:r>
    </w:p>
    <w:p w14:paraId="3F05B11C" w14:textId="77777777" w:rsidR="00800AD8" w:rsidRDefault="00DC1AE0" w:rsidP="00E81C29">
      <w:pPr>
        <w:pStyle w:val="InterlineText"/>
        <w:tabs>
          <w:tab w:val="left" w:pos="533"/>
          <w:tab w:val="left" w:pos="1517"/>
          <w:tab w:val="left" w:pos="2576"/>
          <w:tab w:val="left" w:pos="3050"/>
          <w:tab w:val="left" w:pos="3494"/>
        </w:tabs>
      </w:pPr>
      <w:r w:rsidRPr="003A1D48">
        <w:rPr>
          <w:rStyle w:val="InterlineTextNumChar"/>
        </w:rPr>
        <w:t>008</w:t>
      </w:r>
      <w:r w:rsidR="00800AD8">
        <w:tab/>
        <w:t>saka</w:t>
      </w:r>
      <w:r w:rsidR="00800AD8">
        <w:tab/>
        <w:t>“keîu,”</w:t>
      </w:r>
      <w:r w:rsidR="00800AD8">
        <w:tab/>
        <w:t>aya</w:t>
      </w:r>
      <w:r w:rsidR="00800AD8">
        <w:tab/>
        <w:t>ti</w:t>
      </w:r>
      <w:r w:rsidR="00800AD8">
        <w:tab/>
        <w:t>Quzang.</w:t>
      </w:r>
    </w:p>
    <w:p w14:paraId="586846E1" w14:textId="77777777" w:rsidR="00800AD8" w:rsidRDefault="00800AD8" w:rsidP="00E81C29">
      <w:pPr>
        <w:pStyle w:val="InterlineGlossWithTrans"/>
        <w:tabs>
          <w:tab w:val="left" w:pos="533"/>
          <w:tab w:val="left" w:pos="1517"/>
          <w:tab w:val="left" w:pos="2576"/>
          <w:tab w:val="left" w:pos="3050"/>
          <w:tab w:val="left" w:pos="3494"/>
        </w:tabs>
      </w:pPr>
      <w:r>
        <w:tab/>
        <w:t>sa-ka</w:t>
      </w:r>
      <w:r>
        <w:tab/>
        <w:t>keî-u</w:t>
      </w:r>
      <w:r>
        <w:tab/>
        <w:t>aya</w:t>
      </w:r>
      <w:r>
        <w:tab/>
        <w:t>ti</w:t>
      </w:r>
      <w:r>
        <w:tab/>
        <w:t>Quzang</w:t>
      </w:r>
    </w:p>
    <w:p w14:paraId="3373F90F" w14:textId="77777777" w:rsidR="00800AD8" w:rsidRDefault="00800AD8" w:rsidP="00E81C29">
      <w:pPr>
        <w:pStyle w:val="InterlineTransNoFree"/>
        <w:tabs>
          <w:tab w:val="left" w:pos="1517"/>
          <w:tab w:val="left" w:pos="2576"/>
          <w:tab w:val="left" w:pos="3050"/>
          <w:tab w:val="left" w:pos="3494"/>
          <w:tab w:val="right" w:pos="8787"/>
        </w:tabs>
      </w:pPr>
      <w:r>
        <w:tab/>
        <w:t>and-after</w:t>
      </w:r>
      <w:r>
        <w:tab/>
        <w:t>come-</w:t>
      </w:r>
      <w:r>
        <w:rPr>
          <w:smallCaps/>
        </w:rPr>
        <w:t>imp</w:t>
      </w:r>
      <w:r>
        <w:tab/>
        <w:t>say</w:t>
      </w:r>
      <w:r>
        <w:tab/>
      </w:r>
      <w:r>
        <w:rPr>
          <w:smallCaps/>
        </w:rPr>
        <w:t>f.h</w:t>
      </w:r>
      <w:r>
        <w:tab/>
        <w:t>shrimp</w:t>
      </w:r>
      <w:r w:rsidR="00E81C29">
        <w:tab/>
        <w:t>“Now come,” said Shrimp.</w:t>
      </w:r>
    </w:p>
    <w:p w14:paraId="03268DB1" w14:textId="77777777" w:rsidR="00800AD8" w:rsidRDefault="00DC1AE0" w:rsidP="00E81C29">
      <w:pPr>
        <w:pStyle w:val="InterlineText"/>
        <w:tabs>
          <w:tab w:val="left" w:pos="533"/>
          <w:tab w:val="left" w:pos="1517"/>
          <w:tab w:val="left" w:pos="2816"/>
          <w:tab w:val="left" w:pos="3260"/>
          <w:tab w:val="left" w:pos="5129"/>
          <w:tab w:val="left" w:pos="5633"/>
        </w:tabs>
      </w:pPr>
      <w:r w:rsidRPr="003A1D48">
        <w:rPr>
          <w:rStyle w:val="InterlineTextNumChar"/>
        </w:rPr>
        <w:t>009</w:t>
      </w:r>
      <w:r w:rsidR="00800AD8">
        <w:tab/>
        <w:t>saka</w:t>
      </w:r>
      <w:r w:rsidR="00800AD8">
        <w:tab/>
        <w:t>mangtjez</w:t>
      </w:r>
      <w:r w:rsidR="00800AD8">
        <w:tab/>
        <w:t>ti</w:t>
      </w:r>
      <w:r w:rsidR="00800AD8">
        <w:tab/>
        <w:t>Tjinganga÷uy</w:t>
      </w:r>
      <w:r w:rsidR="00800AD8">
        <w:tab/>
        <w:t>i</w:t>
      </w:r>
      <w:r w:rsidR="00800AD8">
        <w:tab/>
        <w:t>pana.</w:t>
      </w:r>
    </w:p>
    <w:p w14:paraId="79167F96" w14:textId="77777777" w:rsidR="00800AD8" w:rsidRDefault="00800AD8" w:rsidP="00E81C29">
      <w:pPr>
        <w:pStyle w:val="InterlineGlossWithTrans"/>
        <w:tabs>
          <w:tab w:val="left" w:pos="533"/>
          <w:tab w:val="left" w:pos="1517"/>
          <w:tab w:val="left" w:pos="2816"/>
          <w:tab w:val="left" w:pos="3260"/>
          <w:tab w:val="left" w:pos="5129"/>
          <w:tab w:val="left" w:pos="5633"/>
        </w:tabs>
      </w:pPr>
      <w:r>
        <w:tab/>
        <w:t>sa-ka</w:t>
      </w:r>
      <w:r>
        <w:tab/>
        <w:t>m-pangetjez</w:t>
      </w:r>
      <w:r>
        <w:tab/>
        <w:t>ti</w:t>
      </w:r>
      <w:r>
        <w:tab/>
        <w:t>Tji-nga-nga÷uy</w:t>
      </w:r>
      <w:r>
        <w:tab/>
        <w:t>i</w:t>
      </w:r>
      <w:r>
        <w:tab/>
        <w:t>pana</w:t>
      </w:r>
    </w:p>
    <w:p w14:paraId="6F2997DA" w14:textId="77777777" w:rsidR="00800AD8" w:rsidRDefault="00800AD8" w:rsidP="00E81C29">
      <w:pPr>
        <w:pStyle w:val="InterlineTrans"/>
        <w:tabs>
          <w:tab w:val="left" w:pos="533"/>
          <w:tab w:val="left" w:pos="1517"/>
          <w:tab w:val="left" w:pos="2816"/>
          <w:tab w:val="left" w:pos="3260"/>
          <w:tab w:val="left" w:pos="5129"/>
          <w:tab w:val="left" w:pos="5633"/>
        </w:tabs>
      </w:pPr>
      <w:r>
        <w:tab/>
        <w:t>and-after</w:t>
      </w:r>
      <w:r>
        <w:tab/>
      </w:r>
      <w:r>
        <w:rPr>
          <w:smallCaps/>
        </w:rPr>
        <w:t>af</w:t>
      </w:r>
      <w:r>
        <w:t>-come</w:t>
      </w:r>
      <w:r>
        <w:tab/>
      </w:r>
      <w:r>
        <w:rPr>
          <w:smallCaps/>
        </w:rPr>
        <w:t>f.h</w:t>
      </w:r>
      <w:r>
        <w:tab/>
        <w:t>kind-</w:t>
      </w:r>
      <w:r>
        <w:rPr>
          <w:smallCaps/>
        </w:rPr>
        <w:t>red</w:t>
      </w:r>
      <w:r>
        <w:t>-lizard.sp</w:t>
      </w:r>
      <w:r>
        <w:tab/>
      </w:r>
      <w:r>
        <w:rPr>
          <w:smallCaps/>
        </w:rPr>
        <w:t>loc</w:t>
      </w:r>
      <w:r>
        <w:tab/>
        <w:t>river</w:t>
      </w:r>
    </w:p>
    <w:p w14:paraId="29B3686E" w14:textId="77777777" w:rsidR="00800AD8" w:rsidRDefault="00800AD8">
      <w:pPr>
        <w:pStyle w:val="InterlineFree"/>
      </w:pPr>
      <w:r>
        <w:t>And Tree-lizard came to the river.</w:t>
      </w:r>
    </w:p>
    <w:p w14:paraId="62B9FC88" w14:textId="77777777" w:rsidR="00800AD8" w:rsidRDefault="00DC1AE0" w:rsidP="00E81C29">
      <w:pPr>
        <w:pStyle w:val="InterlineText"/>
        <w:tabs>
          <w:tab w:val="left" w:pos="533"/>
          <w:tab w:val="left" w:pos="1517"/>
          <w:tab w:val="left" w:pos="3206"/>
          <w:tab w:val="left" w:pos="3980"/>
          <w:tab w:val="left" w:pos="4244"/>
          <w:tab w:val="left" w:pos="5078"/>
          <w:tab w:val="left" w:pos="5582"/>
        </w:tabs>
      </w:pPr>
      <w:r w:rsidRPr="003A1D48">
        <w:rPr>
          <w:rStyle w:val="InterlineTextNumChar"/>
        </w:rPr>
        <w:t>010</w:t>
      </w:r>
      <w:r w:rsidR="00800AD8">
        <w:tab/>
        <w:t>saka</w:t>
      </w:r>
      <w:r w:rsidR="00800AD8">
        <w:tab/>
        <w:t>semuveîeng</w:t>
      </w:r>
      <w:r w:rsidR="00800AD8">
        <w:tab/>
        <w:t>anga</w:t>
      </w:r>
      <w:r w:rsidR="00800AD8">
        <w:tab/>
        <w:t>a</w:t>
      </w:r>
      <w:r w:rsidR="00800AD8">
        <w:tab/>
        <w:t>quzang</w:t>
      </w:r>
      <w:r w:rsidR="00800AD8">
        <w:tab/>
        <w:t>ta</w:t>
      </w:r>
      <w:r w:rsidR="00800AD8">
        <w:tab/>
        <w:t>pana.</w:t>
      </w:r>
    </w:p>
    <w:p w14:paraId="1419CC91" w14:textId="77777777" w:rsidR="00800AD8" w:rsidRDefault="00800AD8" w:rsidP="00E81C29">
      <w:pPr>
        <w:pStyle w:val="InterlineGlossWithTrans"/>
        <w:tabs>
          <w:tab w:val="left" w:pos="533"/>
          <w:tab w:val="left" w:pos="1517"/>
          <w:tab w:val="left" w:pos="3206"/>
          <w:tab w:val="left" w:pos="3980"/>
          <w:tab w:val="left" w:pos="4244"/>
          <w:tab w:val="left" w:pos="5078"/>
          <w:tab w:val="left" w:pos="5582"/>
        </w:tabs>
      </w:pPr>
      <w:r>
        <w:tab/>
        <w:t>sa-ka</w:t>
      </w:r>
      <w:r>
        <w:tab/>
        <w:t>em=su-veîeng</w:t>
      </w:r>
      <w:r>
        <w:tab/>
        <w:t>anga</w:t>
      </w:r>
      <w:r>
        <w:tab/>
        <w:t>a</w:t>
      </w:r>
      <w:r>
        <w:tab/>
        <w:t>quzang</w:t>
      </w:r>
      <w:r>
        <w:tab/>
        <w:t>ta</w:t>
      </w:r>
      <w:r>
        <w:tab/>
        <w:t>pana</w:t>
      </w:r>
    </w:p>
    <w:p w14:paraId="3CC9A460" w14:textId="77777777" w:rsidR="00800AD8" w:rsidRDefault="00800AD8" w:rsidP="00E81C29">
      <w:pPr>
        <w:pStyle w:val="InterlineTrans"/>
        <w:tabs>
          <w:tab w:val="left" w:pos="533"/>
          <w:tab w:val="left" w:pos="1517"/>
          <w:tab w:val="left" w:pos="3206"/>
          <w:tab w:val="left" w:pos="3980"/>
          <w:tab w:val="left" w:pos="4244"/>
          <w:tab w:val="left" w:pos="5078"/>
          <w:tab w:val="left" w:pos="5582"/>
        </w:tabs>
      </w:pPr>
      <w:r>
        <w:tab/>
        <w:t>and-after</w:t>
      </w:r>
      <w:r>
        <w:tab/>
      </w:r>
      <w:r>
        <w:rPr>
          <w:smallCaps/>
        </w:rPr>
        <w:t>af</w:t>
      </w:r>
      <w:r>
        <w:t>=remove-dam</w:t>
      </w:r>
      <w:r>
        <w:tab/>
        <w:t>indeed</w:t>
      </w:r>
      <w:r>
        <w:rPr>
          <w:smallCaps/>
        </w:rPr>
        <w:tab/>
        <w:t>c</w:t>
      </w:r>
      <w:r>
        <w:rPr>
          <w:smallCaps/>
        </w:rPr>
        <w:tab/>
      </w:r>
      <w:r>
        <w:t>shrimp</w:t>
      </w:r>
      <w:r>
        <w:tab/>
      </w:r>
      <w:r>
        <w:rPr>
          <w:smallCaps/>
        </w:rPr>
        <w:t>obl</w:t>
      </w:r>
      <w:r>
        <w:tab/>
        <w:t>river</w:t>
      </w:r>
    </w:p>
    <w:p w14:paraId="1EB3DE94" w14:textId="77777777" w:rsidR="00800AD8" w:rsidRDefault="00800AD8">
      <w:pPr>
        <w:pStyle w:val="InterlineFree"/>
      </w:pPr>
      <w:r>
        <w:t>The shrimp removed the dam from the river;</w:t>
      </w:r>
    </w:p>
    <w:p w14:paraId="756E9639" w14:textId="77777777" w:rsidR="00800AD8" w:rsidRDefault="00DC1AE0" w:rsidP="00E81C29">
      <w:pPr>
        <w:pStyle w:val="InterlineText"/>
        <w:tabs>
          <w:tab w:val="left" w:pos="533"/>
          <w:tab w:val="left" w:pos="1022"/>
          <w:tab w:val="left" w:pos="2096"/>
          <w:tab w:val="left" w:pos="2360"/>
          <w:tab w:val="left" w:pos="4229"/>
          <w:tab w:val="left" w:pos="4718"/>
          <w:tab w:val="left" w:pos="5477"/>
        </w:tabs>
      </w:pPr>
      <w:r w:rsidRPr="003A1D48">
        <w:rPr>
          <w:rStyle w:val="InterlineTextNumChar"/>
        </w:rPr>
        <w:t>011</w:t>
      </w:r>
      <w:r w:rsidR="00800AD8">
        <w:tab/>
        <w:t>sa</w:t>
      </w:r>
      <w:r w:rsidR="00800AD8">
        <w:tab/>
        <w:t>qaîudjan</w:t>
      </w:r>
      <w:r w:rsidR="00800AD8">
        <w:tab/>
        <w:t>a</w:t>
      </w:r>
      <w:r w:rsidR="00800AD8">
        <w:tab/>
        <w:t>tjinganga÷uy</w:t>
      </w:r>
      <w:r w:rsidR="00800AD8">
        <w:tab/>
        <w:t>na</w:t>
      </w:r>
      <w:r w:rsidR="00800AD8">
        <w:tab/>
        <w:t>zaîum</w:t>
      </w:r>
      <w:r w:rsidR="00800AD8">
        <w:tab/>
        <w:t>penuîat.</w:t>
      </w:r>
    </w:p>
    <w:p w14:paraId="2E860D55" w14:textId="77777777" w:rsidR="00800AD8" w:rsidRDefault="00800AD8" w:rsidP="00E81C29">
      <w:pPr>
        <w:pStyle w:val="InterlineGlossWithTrans"/>
        <w:tabs>
          <w:tab w:val="left" w:pos="533"/>
          <w:tab w:val="left" w:pos="1022"/>
          <w:tab w:val="left" w:pos="2096"/>
          <w:tab w:val="left" w:pos="2360"/>
          <w:tab w:val="left" w:pos="4229"/>
          <w:tab w:val="left" w:pos="4718"/>
          <w:tab w:val="left" w:pos="5477"/>
        </w:tabs>
      </w:pPr>
      <w:r>
        <w:tab/>
        <w:t>sa</w:t>
      </w:r>
      <w:r>
        <w:tab/>
        <w:t>qaîudj-an</w:t>
      </w:r>
      <w:r>
        <w:tab/>
        <w:t>a</w:t>
      </w:r>
      <w:r>
        <w:tab/>
        <w:t>tji-nga-nga÷uy</w:t>
      </w:r>
      <w:r>
        <w:tab/>
        <w:t>nua</w:t>
      </w:r>
      <w:r>
        <w:tab/>
        <w:t>zaîum</w:t>
      </w:r>
      <w:r>
        <w:tab/>
        <w:t>en=puîat</w:t>
      </w:r>
    </w:p>
    <w:p w14:paraId="67BA3CD5" w14:textId="77777777" w:rsidR="00800AD8" w:rsidRDefault="00800AD8" w:rsidP="00E81C29">
      <w:pPr>
        <w:pStyle w:val="InterlineTrans"/>
        <w:tabs>
          <w:tab w:val="left" w:pos="533"/>
          <w:tab w:val="left" w:pos="1022"/>
          <w:tab w:val="left" w:pos="2096"/>
          <w:tab w:val="left" w:pos="2360"/>
          <w:tab w:val="left" w:pos="4229"/>
          <w:tab w:val="left" w:pos="4718"/>
          <w:tab w:val="left" w:pos="5477"/>
        </w:tabs>
      </w:pPr>
      <w:r>
        <w:tab/>
        <w:t>and</w:t>
      </w:r>
      <w:r>
        <w:tab/>
        <w:t>lose-</w:t>
      </w:r>
      <w:r>
        <w:rPr>
          <w:smallCaps/>
        </w:rPr>
        <w:t>lf</w:t>
      </w:r>
      <w:r>
        <w:rPr>
          <w:smallCaps/>
        </w:rPr>
        <w:tab/>
        <w:t>c</w:t>
      </w:r>
      <w:r>
        <w:rPr>
          <w:smallCaps/>
        </w:rPr>
        <w:tab/>
      </w:r>
      <w:r>
        <w:t>kind-</w:t>
      </w:r>
      <w:r>
        <w:rPr>
          <w:smallCaps/>
        </w:rPr>
        <w:t>red</w:t>
      </w:r>
      <w:r>
        <w:t>-lizard.sp</w:t>
      </w:r>
      <w:r>
        <w:tab/>
        <w:t>by</w:t>
      </w:r>
      <w:r>
        <w:tab/>
        <w:t>water</w:t>
      </w:r>
      <w:r>
        <w:tab/>
      </w:r>
      <w:r>
        <w:rPr>
          <w:smallCaps/>
        </w:rPr>
        <w:t>af</w:t>
      </w:r>
      <w:r>
        <w:t>=all</w:t>
      </w:r>
    </w:p>
    <w:p w14:paraId="6EBCB81A" w14:textId="77777777" w:rsidR="00800AD8" w:rsidRDefault="00800AD8">
      <w:pPr>
        <w:pStyle w:val="InterlineFree"/>
      </w:pPr>
      <w:r>
        <w:t>and all the tree-lizards were washed away by the water.</w:t>
      </w:r>
    </w:p>
    <w:p w14:paraId="58EFBFE5" w14:textId="77777777" w:rsidR="00800AD8" w:rsidRDefault="00DC1AE0" w:rsidP="00E81C29">
      <w:pPr>
        <w:pStyle w:val="InterlineText"/>
        <w:tabs>
          <w:tab w:val="left" w:pos="533"/>
          <w:tab w:val="left" w:pos="1727"/>
          <w:tab w:val="left" w:pos="1991"/>
        </w:tabs>
      </w:pPr>
      <w:r w:rsidRPr="003A1D48">
        <w:rPr>
          <w:rStyle w:val="InterlineTextNumChar"/>
        </w:rPr>
        <w:t>012</w:t>
      </w:r>
      <w:r w:rsidR="00800AD8">
        <w:tab/>
        <w:t>itanga</w:t>
      </w:r>
      <w:r w:rsidR="00800AD8">
        <w:tab/>
        <w:t>a</w:t>
      </w:r>
      <w:r w:rsidR="00800AD8">
        <w:tab/>
        <w:t>tjeza.</w:t>
      </w:r>
    </w:p>
    <w:p w14:paraId="00A1972D" w14:textId="77777777" w:rsidR="00800AD8" w:rsidRDefault="00800AD8" w:rsidP="00E81C29">
      <w:pPr>
        <w:pStyle w:val="InterlineGlossWithTrans"/>
        <w:tabs>
          <w:tab w:val="left" w:pos="533"/>
          <w:tab w:val="left" w:pos="1727"/>
          <w:tab w:val="left" w:pos="1991"/>
        </w:tabs>
      </w:pPr>
      <w:r>
        <w:tab/>
        <w:t>ita-anga</w:t>
      </w:r>
      <w:r>
        <w:tab/>
        <w:t>a</w:t>
      </w:r>
      <w:r>
        <w:tab/>
        <w:t>tjeza</w:t>
      </w:r>
    </w:p>
    <w:p w14:paraId="52314ACD" w14:textId="77777777" w:rsidR="00800AD8" w:rsidRDefault="00800AD8" w:rsidP="00E81C29">
      <w:pPr>
        <w:pStyle w:val="InterlineTransNoFree"/>
        <w:tabs>
          <w:tab w:val="left" w:pos="1727"/>
          <w:tab w:val="left" w:pos="1991"/>
          <w:tab w:val="right" w:pos="8787"/>
        </w:tabs>
      </w:pPr>
      <w:r>
        <w:tab/>
        <w:t>one-indeed</w:t>
      </w:r>
      <w:r>
        <w:rPr>
          <w:smallCaps/>
        </w:rPr>
        <w:tab/>
        <w:t>c</w:t>
      </w:r>
      <w:r>
        <w:rPr>
          <w:smallCaps/>
        </w:rPr>
        <w:tab/>
      </w:r>
      <w:r>
        <w:t>remain</w:t>
      </w:r>
      <w:r w:rsidR="00E81C29">
        <w:tab/>
        <w:t>There was only one left.</w:t>
      </w:r>
    </w:p>
    <w:p w14:paraId="480F6FD1" w14:textId="77777777" w:rsidR="00E81C29" w:rsidRDefault="00800AD8" w:rsidP="00E81C29">
      <w:pPr>
        <w:pStyle w:val="FullTranslation"/>
      </w:pPr>
      <w:r>
        <w:lastRenderedPageBreak/>
        <w:t>They say there was Shrimp and Tree-lizard. “Let’s have a fight,” said Tree-lizard. “Yes, all right,” said Shrimp. “Come to the meadow,” said Tree-lizard. Shrimp came, and Tree-lizard set fire to the meadow; and all the shrimps died.</w:t>
      </w:r>
    </w:p>
    <w:p w14:paraId="134185F6" w14:textId="77777777" w:rsidR="00800AD8" w:rsidRDefault="00800AD8" w:rsidP="00E81C29">
      <w:pPr>
        <w:pStyle w:val="FullTranslation"/>
      </w:pPr>
      <w:r>
        <w:t xml:space="preserve">There was only one shrimp left that wasn’t burnt. The shrimp was angry, and dammed the river. “Now come,” said Shrimp. And Tree-lizard came to the river. The shrimp removed the dam from the river; and all the tree-lizards were washed away by the </w:t>
      </w:r>
      <w:r w:rsidR="00E81C29">
        <w:t>water. There was only one left.</w:t>
      </w:r>
    </w:p>
    <w:p w14:paraId="53BCEA75" w14:textId="77777777" w:rsidR="00800AD8" w:rsidRDefault="00800AD8">
      <w:pPr>
        <w:pStyle w:val="Heading4"/>
      </w:pPr>
      <w:r w:rsidRPr="00DC1AE0">
        <w:rPr>
          <w:rStyle w:val="NumTextHeadingChar"/>
        </w:rPr>
        <w:t>061</w:t>
      </w:r>
      <w:r>
        <w:t xml:space="preserve"> MUAKAKAI</w:t>
      </w:r>
      <w:r w:rsidR="00E81C29">
        <w:br/>
      </w:r>
      <w:r>
        <w:t>Muakakai</w:t>
      </w:r>
      <w:r w:rsidR="001208B6">
        <w:t xml:space="preserve"> (</w:t>
      </w:r>
      <w:r>
        <w:t>Kaviangan village, p.269</w:t>
      </w:r>
      <w:r w:rsidR="001208B6">
        <w:t>)</w:t>
      </w:r>
    </w:p>
    <w:p w14:paraId="117B7E45" w14:textId="77777777" w:rsidR="00800AD8" w:rsidRDefault="00DC1AE0" w:rsidP="00E81C29">
      <w:pPr>
        <w:pStyle w:val="InterlineText"/>
        <w:tabs>
          <w:tab w:val="left" w:pos="533"/>
          <w:tab w:val="left" w:pos="1457"/>
          <w:tab w:val="left" w:pos="1931"/>
          <w:tab w:val="left" w:pos="2435"/>
          <w:tab w:val="left" w:pos="3659"/>
          <w:tab w:val="left" w:pos="4103"/>
          <w:tab w:val="left" w:pos="5282"/>
          <w:tab w:val="left" w:pos="6146"/>
          <w:tab w:val="left" w:pos="7730"/>
        </w:tabs>
      </w:pPr>
      <w:r w:rsidRPr="003A1D48">
        <w:rPr>
          <w:rStyle w:val="InterlineTextNumChar"/>
        </w:rPr>
        <w:t>001</w:t>
      </w:r>
      <w:r w:rsidR="00800AD8">
        <w:tab/>
        <w:t>izua</w:t>
      </w:r>
      <w:r w:rsidR="00800AD8">
        <w:tab/>
        <w:t>aya</w:t>
      </w:r>
      <w:r w:rsidR="00800AD8">
        <w:tab/>
        <w:t>ta</w:t>
      </w:r>
      <w:r w:rsidR="00800AD8">
        <w:tab/>
        <w:t>maretsekeî</w:t>
      </w:r>
      <w:r w:rsidR="00800AD8">
        <w:tab/>
        <w:t>ti</w:t>
      </w:r>
      <w:r w:rsidR="00800AD8">
        <w:tab/>
        <w:t>Tjukutjuku</w:t>
      </w:r>
      <w:r w:rsidR="00800AD8">
        <w:tab/>
        <w:t>kati</w:t>
      </w:r>
      <w:r w:rsidR="00E81C29">
        <w:tab/>
        <w:t>Puîaîuîaîuyan;</w:t>
      </w:r>
      <w:r w:rsidR="00E81C29">
        <w:tab/>
        <w:t>sa</w:t>
      </w:r>
    </w:p>
    <w:p w14:paraId="49A7E8E5" w14:textId="77777777" w:rsidR="00800AD8" w:rsidRDefault="00800AD8" w:rsidP="00E81C29">
      <w:pPr>
        <w:pStyle w:val="InterlineGlossWithTrans"/>
        <w:tabs>
          <w:tab w:val="left" w:pos="533"/>
          <w:tab w:val="left" w:pos="1457"/>
          <w:tab w:val="left" w:pos="1931"/>
          <w:tab w:val="left" w:pos="2435"/>
          <w:tab w:val="left" w:pos="3659"/>
          <w:tab w:val="left" w:pos="4103"/>
          <w:tab w:val="left" w:pos="5282"/>
          <w:tab w:val="left" w:pos="6146"/>
          <w:tab w:val="left" w:pos="7730"/>
        </w:tabs>
      </w:pPr>
      <w:r>
        <w:tab/>
        <w:t>i-zua</w:t>
      </w:r>
      <w:r>
        <w:tab/>
        <w:t>aya</w:t>
      </w:r>
      <w:r>
        <w:tab/>
        <w:t>ta</w:t>
      </w:r>
      <w:r>
        <w:tab/>
        <w:t>mare-tsekeî</w:t>
      </w:r>
      <w:r>
        <w:tab/>
        <w:t>ti</w:t>
      </w:r>
      <w:r>
        <w:tab/>
        <w:t>Tjukutjuku</w:t>
      </w:r>
      <w:r>
        <w:tab/>
        <w:t>ka-ti</w:t>
      </w:r>
      <w:r w:rsidR="00E81C29">
        <w:tab/>
        <w:t>Puîaîuîaîuyan</w:t>
      </w:r>
      <w:r w:rsidR="00E81C29">
        <w:tab/>
        <w:t>sa</w:t>
      </w:r>
    </w:p>
    <w:p w14:paraId="499E6C23" w14:textId="77777777" w:rsidR="00800AD8" w:rsidRDefault="00800AD8" w:rsidP="00E81C29">
      <w:pPr>
        <w:pStyle w:val="InterlineTransNoFree"/>
        <w:tabs>
          <w:tab w:val="left" w:pos="1457"/>
          <w:tab w:val="left" w:pos="1931"/>
          <w:tab w:val="left" w:pos="2435"/>
          <w:tab w:val="left" w:pos="3659"/>
          <w:tab w:val="left" w:pos="4103"/>
          <w:tab w:val="left" w:pos="5282"/>
          <w:tab w:val="left" w:pos="6146"/>
          <w:tab w:val="left" w:pos="7730"/>
        </w:tabs>
      </w:pPr>
      <w:r>
        <w:tab/>
      </w:r>
      <w:r>
        <w:rPr>
          <w:smallCaps/>
        </w:rPr>
        <w:t>loc</w:t>
      </w:r>
      <w:r>
        <w:t>-that</w:t>
      </w:r>
      <w:r>
        <w:tab/>
        <w:t>say</w:t>
      </w:r>
      <w:r>
        <w:tab/>
      </w:r>
      <w:r>
        <w:rPr>
          <w:smallCaps/>
        </w:rPr>
        <w:t>obl</w:t>
      </w:r>
      <w:r>
        <w:tab/>
        <w:t>pair-spouse</w:t>
      </w:r>
      <w:r>
        <w:tab/>
      </w:r>
      <w:r>
        <w:rPr>
          <w:smallCaps/>
        </w:rPr>
        <w:t>f.h</w:t>
      </w:r>
      <w:r>
        <w:tab/>
        <w:t>(name)</w:t>
      </w:r>
      <w:r>
        <w:tab/>
        <w:t>and-</w:t>
      </w:r>
      <w:r>
        <w:rPr>
          <w:smallCaps/>
        </w:rPr>
        <w:t>f.h</w:t>
      </w:r>
      <w:r w:rsidR="00E81C29">
        <w:tab/>
        <w:t>(name)</w:t>
      </w:r>
      <w:r w:rsidR="00E81C29">
        <w:tab/>
        <w:t>and</w:t>
      </w:r>
    </w:p>
    <w:p w14:paraId="5DA75779" w14:textId="77777777" w:rsidR="00800AD8" w:rsidRDefault="00E81C29" w:rsidP="006C5727">
      <w:pPr>
        <w:pStyle w:val="InterlineText"/>
        <w:tabs>
          <w:tab w:val="left" w:pos="533"/>
          <w:tab w:val="left" w:pos="1667"/>
          <w:tab w:val="left" w:pos="2366"/>
          <w:tab w:val="left" w:pos="3440"/>
          <w:tab w:val="left" w:pos="4214"/>
          <w:tab w:val="left" w:pos="5438"/>
        </w:tabs>
      </w:pPr>
      <w:r>
        <w:tab/>
        <w:t>puaîak</w:t>
      </w:r>
      <w:r w:rsidR="006C5727">
        <w:tab/>
      </w:r>
      <w:r w:rsidR="00800AD8">
        <w:t>tjai</w:t>
      </w:r>
      <w:r w:rsidR="00800AD8">
        <w:tab/>
        <w:t>Muakakai</w:t>
      </w:r>
      <w:r w:rsidR="00800AD8">
        <w:tab/>
        <w:t>tu</w:t>
      </w:r>
      <w:r w:rsidR="00800AD8">
        <w:tab/>
        <w:t>nguanguaq</w:t>
      </w:r>
      <w:r>
        <w:tab/>
        <w:t>aravats.</w:t>
      </w:r>
    </w:p>
    <w:p w14:paraId="77D3B836" w14:textId="77777777" w:rsidR="00800AD8" w:rsidRDefault="00E81C29" w:rsidP="006C5727">
      <w:pPr>
        <w:pStyle w:val="InterlineGlossWithTrans"/>
        <w:tabs>
          <w:tab w:val="left" w:pos="533"/>
          <w:tab w:val="left" w:pos="1667"/>
          <w:tab w:val="left" w:pos="2366"/>
          <w:tab w:val="left" w:pos="3440"/>
          <w:tab w:val="left" w:pos="4214"/>
          <w:tab w:val="left" w:pos="5438"/>
        </w:tabs>
      </w:pPr>
      <w:r>
        <w:tab/>
        <w:t>pu-aîak</w:t>
      </w:r>
      <w:r w:rsidR="006C5727">
        <w:tab/>
      </w:r>
      <w:r w:rsidR="00800AD8">
        <w:t>tjai</w:t>
      </w:r>
      <w:r w:rsidR="00800AD8">
        <w:tab/>
        <w:t>Muakakai</w:t>
      </w:r>
      <w:r w:rsidR="00800AD8">
        <w:tab/>
        <w:t>tu</w:t>
      </w:r>
      <w:r w:rsidR="00800AD8">
        <w:tab/>
        <w:t>ngua-nguaq</w:t>
      </w:r>
      <w:r>
        <w:tab/>
        <w:t>a-ravats</w:t>
      </w:r>
    </w:p>
    <w:p w14:paraId="104EE81B" w14:textId="77777777" w:rsidR="00800AD8" w:rsidRDefault="00E81C29" w:rsidP="006C5727">
      <w:pPr>
        <w:pStyle w:val="InterlineTrans"/>
        <w:tabs>
          <w:tab w:val="left" w:pos="533"/>
          <w:tab w:val="left" w:pos="1667"/>
          <w:tab w:val="left" w:pos="2366"/>
          <w:tab w:val="left" w:pos="3440"/>
          <w:tab w:val="left" w:pos="4214"/>
          <w:tab w:val="left" w:pos="5438"/>
        </w:tabs>
      </w:pPr>
      <w:r>
        <w:tab/>
        <w:t>have-child</w:t>
      </w:r>
      <w:r w:rsidR="00800AD8">
        <w:tab/>
      </w:r>
      <w:r w:rsidR="00800AD8">
        <w:rPr>
          <w:smallCaps/>
        </w:rPr>
        <w:t>obl</w:t>
      </w:r>
      <w:r w:rsidR="00800AD8">
        <w:t>.</w:t>
      </w:r>
      <w:r w:rsidR="00800AD8">
        <w:rPr>
          <w:smallCaps/>
        </w:rPr>
        <w:t>h</w:t>
      </w:r>
      <w:r w:rsidR="00800AD8">
        <w:rPr>
          <w:smallCaps/>
        </w:rPr>
        <w:tab/>
      </w:r>
      <w:r w:rsidR="00800AD8">
        <w:t>(name)</w:t>
      </w:r>
      <w:r w:rsidR="00800AD8">
        <w:tab/>
      </w:r>
      <w:r w:rsidR="00800AD8">
        <w:rPr>
          <w:smallCaps/>
        </w:rPr>
        <w:t>compl</w:t>
      </w:r>
      <w:r w:rsidR="00800AD8">
        <w:tab/>
      </w:r>
      <w:r w:rsidR="00800AD8">
        <w:rPr>
          <w:smallCaps/>
        </w:rPr>
        <w:t>red</w:t>
      </w:r>
      <w:r w:rsidR="00800AD8">
        <w:t>-good</w:t>
      </w:r>
      <w:r>
        <w:tab/>
      </w:r>
      <w:r>
        <w:rPr>
          <w:smallCaps/>
        </w:rPr>
        <w:t>c-</w:t>
      </w:r>
      <w:r>
        <w:t>true</w:t>
      </w:r>
    </w:p>
    <w:p w14:paraId="3E2B0A48" w14:textId="77777777" w:rsidR="00800AD8" w:rsidRDefault="00800AD8">
      <w:pPr>
        <w:pStyle w:val="InterlineFree"/>
      </w:pPr>
      <w:r>
        <w:t>They say there was a married couple called Tjukutjuku and Puîaîuîaîuyan. They had a very beautiful child called</w:t>
      </w:r>
      <w:r w:rsidR="00E81C29">
        <w:t xml:space="preserve"> Muakakai.</w:t>
      </w:r>
    </w:p>
    <w:p w14:paraId="14364805" w14:textId="77777777" w:rsidR="00800AD8" w:rsidRDefault="00DC1AE0" w:rsidP="002353C4">
      <w:pPr>
        <w:pStyle w:val="InterlineText"/>
        <w:tabs>
          <w:tab w:val="left" w:pos="533"/>
          <w:tab w:val="left" w:pos="1517"/>
          <w:tab w:val="left" w:pos="2741"/>
          <w:tab w:val="left" w:pos="3005"/>
          <w:tab w:val="left" w:pos="3989"/>
        </w:tabs>
      </w:pPr>
      <w:r w:rsidRPr="003A1D48">
        <w:rPr>
          <w:rStyle w:val="InterlineTextNumChar"/>
        </w:rPr>
        <w:t>002</w:t>
      </w:r>
      <w:r w:rsidR="00800AD8">
        <w:tab/>
        <w:t>saka</w:t>
      </w:r>
      <w:r w:rsidR="00800AD8">
        <w:tab/>
        <w:t>piligu</w:t>
      </w:r>
      <w:r w:rsidR="00800AD8">
        <w:tab/>
        <w:t>a</w:t>
      </w:r>
      <w:r w:rsidR="00800AD8">
        <w:tab/>
        <w:t>îapiîapi,</w:t>
      </w:r>
      <w:r w:rsidR="00800AD8">
        <w:tab/>
        <w:t>aya.</w:t>
      </w:r>
    </w:p>
    <w:p w14:paraId="0175B5D2" w14:textId="77777777" w:rsidR="00800AD8" w:rsidRDefault="00800AD8" w:rsidP="002353C4">
      <w:pPr>
        <w:pStyle w:val="InterlineGlossWithTrans"/>
        <w:tabs>
          <w:tab w:val="left" w:pos="533"/>
          <w:tab w:val="left" w:pos="1517"/>
          <w:tab w:val="left" w:pos="2741"/>
          <w:tab w:val="left" w:pos="3005"/>
          <w:tab w:val="left" w:pos="3989"/>
        </w:tabs>
      </w:pPr>
      <w:r>
        <w:tab/>
        <w:t>sa-ka</w:t>
      </w:r>
      <w:r>
        <w:tab/>
        <w:t>pi-ligu</w:t>
      </w:r>
      <w:r>
        <w:tab/>
        <w:t>a</w:t>
      </w:r>
      <w:r>
        <w:tab/>
        <w:t>îapiîapi</w:t>
      </w:r>
      <w:r>
        <w:tab/>
        <w:t>aya</w:t>
      </w:r>
    </w:p>
    <w:p w14:paraId="1BCCF024" w14:textId="77777777" w:rsidR="00800AD8" w:rsidRDefault="00800AD8" w:rsidP="002353C4">
      <w:pPr>
        <w:pStyle w:val="InterlineTrans"/>
        <w:tabs>
          <w:tab w:val="left" w:pos="533"/>
          <w:tab w:val="left" w:pos="1517"/>
          <w:tab w:val="left" w:pos="2741"/>
          <w:tab w:val="left" w:pos="3005"/>
          <w:tab w:val="left" w:pos="3989"/>
        </w:tabs>
      </w:pPr>
      <w:r>
        <w:tab/>
        <w:t>and-after</w:t>
      </w:r>
      <w:r>
        <w:tab/>
        <w:t>put-reputed</w:t>
      </w:r>
      <w:r>
        <w:rPr>
          <w:smallCaps/>
        </w:rPr>
        <w:tab/>
        <w:t>c</w:t>
      </w:r>
      <w:r>
        <w:rPr>
          <w:smallCaps/>
        </w:rPr>
        <w:tab/>
      </w:r>
      <w:r>
        <w:t>nearby</w:t>
      </w:r>
      <w:r>
        <w:tab/>
        <w:t>say</w:t>
      </w:r>
    </w:p>
    <w:p w14:paraId="2025470F" w14:textId="77777777" w:rsidR="00800AD8" w:rsidRDefault="00800AD8" w:rsidP="002353C4">
      <w:pPr>
        <w:pStyle w:val="InterlineFree"/>
      </w:pPr>
      <w:r>
        <w:t>The young men of the village fell in love with her;</w:t>
      </w:r>
    </w:p>
    <w:p w14:paraId="5123CF58" w14:textId="77777777" w:rsidR="00800AD8" w:rsidRDefault="00DC1AE0" w:rsidP="002353C4">
      <w:pPr>
        <w:pStyle w:val="InterlineText"/>
        <w:tabs>
          <w:tab w:val="left" w:pos="533"/>
          <w:tab w:val="left" w:pos="1517"/>
          <w:tab w:val="left" w:pos="2831"/>
          <w:tab w:val="left" w:pos="3530"/>
          <w:tab w:val="left" w:pos="4889"/>
        </w:tabs>
      </w:pPr>
      <w:r w:rsidRPr="003A1D48">
        <w:rPr>
          <w:rStyle w:val="InterlineTextNumChar"/>
        </w:rPr>
        <w:t>003</w:t>
      </w:r>
      <w:r w:rsidR="00800AD8">
        <w:tab/>
        <w:t>saka</w:t>
      </w:r>
      <w:r w:rsidR="00800AD8">
        <w:tab/>
        <w:t>putsekeî</w:t>
      </w:r>
      <w:r w:rsidR="00800AD8">
        <w:tab/>
        <w:t>tjai</w:t>
      </w:r>
      <w:r w:rsidR="00800AD8">
        <w:tab/>
        <w:t>Kuîeîuîeîu,</w:t>
      </w:r>
      <w:r w:rsidR="00800AD8">
        <w:tab/>
        <w:t>aya.</w:t>
      </w:r>
    </w:p>
    <w:p w14:paraId="65D650B3" w14:textId="77777777" w:rsidR="00800AD8" w:rsidRDefault="00800AD8" w:rsidP="002353C4">
      <w:pPr>
        <w:pStyle w:val="InterlineGlossWithTrans"/>
        <w:tabs>
          <w:tab w:val="left" w:pos="533"/>
          <w:tab w:val="left" w:pos="1517"/>
          <w:tab w:val="left" w:pos="2831"/>
          <w:tab w:val="left" w:pos="3530"/>
          <w:tab w:val="left" w:pos="4889"/>
        </w:tabs>
      </w:pPr>
      <w:r>
        <w:tab/>
        <w:t>sa-ka</w:t>
      </w:r>
      <w:r>
        <w:tab/>
        <w:t>pu-tsekeî</w:t>
      </w:r>
      <w:r>
        <w:tab/>
        <w:t>tjai</w:t>
      </w:r>
      <w:r>
        <w:tab/>
        <w:t>Kuîeîuîeîu</w:t>
      </w:r>
      <w:r>
        <w:tab/>
        <w:t>aya</w:t>
      </w:r>
    </w:p>
    <w:p w14:paraId="69E2D092" w14:textId="77777777" w:rsidR="00800AD8" w:rsidRDefault="00800AD8" w:rsidP="002353C4">
      <w:pPr>
        <w:pStyle w:val="InterlineTrans"/>
        <w:tabs>
          <w:tab w:val="left" w:pos="533"/>
          <w:tab w:val="left" w:pos="1517"/>
          <w:tab w:val="left" w:pos="2831"/>
          <w:tab w:val="left" w:pos="3530"/>
          <w:tab w:val="left" w:pos="4889"/>
        </w:tabs>
      </w:pPr>
      <w:r>
        <w:tab/>
        <w:t>and-after</w:t>
      </w:r>
      <w:r>
        <w:tab/>
        <w:t>have-spouse</w:t>
      </w:r>
      <w:r>
        <w:tab/>
      </w:r>
      <w:r>
        <w:rPr>
          <w:smallCaps/>
        </w:rPr>
        <w:t>obl</w:t>
      </w:r>
      <w:r>
        <w:t>.</w:t>
      </w:r>
      <w:r>
        <w:rPr>
          <w:smallCaps/>
        </w:rPr>
        <w:t>h</w:t>
      </w:r>
      <w:r>
        <w:rPr>
          <w:smallCaps/>
        </w:rPr>
        <w:tab/>
      </w:r>
      <w:r>
        <w:t>(name)</w:t>
      </w:r>
      <w:r>
        <w:tab/>
        <w:t>say</w:t>
      </w:r>
    </w:p>
    <w:p w14:paraId="3D68604F" w14:textId="77777777" w:rsidR="00800AD8" w:rsidRDefault="00800AD8" w:rsidP="002353C4">
      <w:pPr>
        <w:pStyle w:val="InterlineFree"/>
      </w:pPr>
      <w:r>
        <w:t>and she married Kuîeîuîeîu, they say.</w:t>
      </w:r>
    </w:p>
    <w:p w14:paraId="6843866C" w14:textId="77777777" w:rsidR="00800AD8" w:rsidRDefault="00DC1AE0" w:rsidP="002353C4">
      <w:pPr>
        <w:pStyle w:val="InterlineText"/>
        <w:tabs>
          <w:tab w:val="left" w:pos="533"/>
          <w:tab w:val="left" w:pos="1202"/>
          <w:tab w:val="left" w:pos="2351"/>
          <w:tab w:val="left" w:pos="3035"/>
          <w:tab w:val="left" w:pos="3809"/>
        </w:tabs>
      </w:pPr>
      <w:r w:rsidRPr="003A1D48">
        <w:rPr>
          <w:rStyle w:val="InterlineTextNumChar"/>
        </w:rPr>
        <w:t>004</w:t>
      </w:r>
      <w:r w:rsidR="00800AD8">
        <w:tab/>
        <w:t>manu</w:t>
      </w:r>
      <w:r w:rsidR="00800AD8">
        <w:tab/>
        <w:t>puaîis</w:t>
      </w:r>
      <w:r w:rsidR="00800AD8">
        <w:tab/>
        <w:t>aza</w:t>
      </w:r>
      <w:r w:rsidR="00800AD8">
        <w:tab/>
        <w:t>kutji,</w:t>
      </w:r>
      <w:r w:rsidR="00800AD8">
        <w:tab/>
        <w:t>aya.</w:t>
      </w:r>
    </w:p>
    <w:p w14:paraId="0188C145" w14:textId="77777777" w:rsidR="00800AD8" w:rsidRDefault="00800AD8" w:rsidP="002353C4">
      <w:pPr>
        <w:pStyle w:val="InterlineGlossWithTrans"/>
        <w:tabs>
          <w:tab w:val="left" w:pos="533"/>
          <w:tab w:val="left" w:pos="1202"/>
          <w:tab w:val="left" w:pos="2351"/>
          <w:tab w:val="left" w:pos="3035"/>
          <w:tab w:val="left" w:pos="3809"/>
        </w:tabs>
      </w:pPr>
      <w:r>
        <w:tab/>
        <w:t>manu</w:t>
      </w:r>
      <w:r>
        <w:tab/>
        <w:t>pu-aîis</w:t>
      </w:r>
      <w:r>
        <w:tab/>
        <w:t>a-zua</w:t>
      </w:r>
      <w:r>
        <w:tab/>
        <w:t>kutji</w:t>
      </w:r>
      <w:r>
        <w:tab/>
        <w:t>aya</w:t>
      </w:r>
    </w:p>
    <w:p w14:paraId="766B13FC" w14:textId="77777777" w:rsidR="00800AD8" w:rsidRDefault="00800AD8" w:rsidP="002353C4">
      <w:pPr>
        <w:pStyle w:val="InterlineTransNoFree"/>
        <w:tabs>
          <w:tab w:val="left" w:pos="1202"/>
          <w:tab w:val="left" w:pos="2351"/>
          <w:tab w:val="left" w:pos="3035"/>
          <w:tab w:val="left" w:pos="3809"/>
          <w:tab w:val="right" w:pos="8787"/>
        </w:tabs>
      </w:pPr>
      <w:r>
        <w:tab/>
        <w:t>then</w:t>
      </w:r>
      <w:r>
        <w:tab/>
        <w:t>have-tooth</w:t>
      </w:r>
      <w:r>
        <w:tab/>
      </w:r>
      <w:r>
        <w:rPr>
          <w:smallCaps/>
        </w:rPr>
        <w:t>c-</w:t>
      </w:r>
      <w:r>
        <w:t>that</w:t>
      </w:r>
      <w:r>
        <w:tab/>
        <w:t>vagina</w:t>
      </w:r>
      <w:r>
        <w:tab/>
        <w:t>say</w:t>
      </w:r>
      <w:r w:rsidR="002353C4">
        <w:tab/>
        <w:t>But they say her vagina had teeth.</w:t>
      </w:r>
    </w:p>
    <w:p w14:paraId="04EA92ED" w14:textId="77777777" w:rsidR="00800AD8" w:rsidRDefault="00DC1AE0" w:rsidP="002353C4">
      <w:pPr>
        <w:pStyle w:val="InterlineText"/>
        <w:tabs>
          <w:tab w:val="left" w:pos="533"/>
          <w:tab w:val="left" w:pos="1517"/>
        </w:tabs>
      </w:pPr>
      <w:r w:rsidRPr="003A1D48">
        <w:rPr>
          <w:rStyle w:val="InterlineTextNumChar"/>
        </w:rPr>
        <w:t>005</w:t>
      </w:r>
      <w:r w:rsidR="00800AD8">
        <w:tab/>
        <w:t>saka</w:t>
      </w:r>
      <w:r w:rsidR="00800AD8">
        <w:tab/>
        <w:t>masalud.</w:t>
      </w:r>
    </w:p>
    <w:p w14:paraId="36134E2A" w14:textId="77777777" w:rsidR="00800AD8" w:rsidRDefault="00800AD8" w:rsidP="002353C4">
      <w:pPr>
        <w:pStyle w:val="InterlineGlossWithTrans"/>
        <w:tabs>
          <w:tab w:val="left" w:pos="533"/>
          <w:tab w:val="left" w:pos="1517"/>
        </w:tabs>
      </w:pPr>
      <w:r>
        <w:tab/>
        <w:t>sa-ka</w:t>
      </w:r>
      <w:r>
        <w:tab/>
        <w:t>ma-salud</w:t>
      </w:r>
    </w:p>
    <w:p w14:paraId="1DAA605A" w14:textId="77777777" w:rsidR="00800AD8" w:rsidRDefault="00800AD8" w:rsidP="002353C4">
      <w:pPr>
        <w:pStyle w:val="InterlineTransNoFree"/>
        <w:tabs>
          <w:tab w:val="left" w:pos="1517"/>
          <w:tab w:val="right" w:pos="8787"/>
        </w:tabs>
      </w:pPr>
      <w:r>
        <w:tab/>
        <w:t>and-after</w:t>
      </w:r>
      <w:r>
        <w:tab/>
      </w:r>
      <w:r>
        <w:rPr>
          <w:smallCaps/>
        </w:rPr>
        <w:t>stat</w:t>
      </w:r>
      <w:r>
        <w:t>-sleep.with</w:t>
      </w:r>
      <w:r w:rsidR="002353C4">
        <w:tab/>
        <w:t>They slept together,</w:t>
      </w:r>
    </w:p>
    <w:p w14:paraId="2C3F0DED" w14:textId="77777777" w:rsidR="00800AD8" w:rsidRDefault="00DC1AE0" w:rsidP="002353C4">
      <w:pPr>
        <w:pStyle w:val="InterlineText"/>
        <w:tabs>
          <w:tab w:val="left" w:pos="533"/>
          <w:tab w:val="left" w:pos="1202"/>
          <w:tab w:val="left" w:pos="2021"/>
          <w:tab w:val="left" w:pos="2510"/>
          <w:tab w:val="left" w:pos="3284"/>
          <w:tab w:val="left" w:pos="3773"/>
          <w:tab w:val="left" w:pos="4517"/>
          <w:tab w:val="left" w:pos="4961"/>
        </w:tabs>
      </w:pPr>
      <w:r w:rsidRPr="003A1D48">
        <w:rPr>
          <w:rStyle w:val="InterlineTextNumChar"/>
        </w:rPr>
        <w:t>006</w:t>
      </w:r>
      <w:r w:rsidR="00800AD8">
        <w:tab/>
        <w:t>manu</w:t>
      </w:r>
      <w:r w:rsidR="00800AD8">
        <w:tab/>
        <w:t>katsen</w:t>
      </w:r>
      <w:r w:rsidR="00800AD8">
        <w:tab/>
        <w:t>na</w:t>
      </w:r>
      <w:r w:rsidR="00800AD8">
        <w:tab/>
        <w:t>kutji,</w:t>
      </w:r>
      <w:r w:rsidR="00800AD8">
        <w:tab/>
        <w:t>sa</w:t>
      </w:r>
      <w:r w:rsidR="00800AD8">
        <w:tab/>
        <w:t>patsay</w:t>
      </w:r>
      <w:r w:rsidR="00800AD8">
        <w:tab/>
        <w:t>ti</w:t>
      </w:r>
      <w:r w:rsidR="00800AD8">
        <w:tab/>
        <w:t>Kuîeîuîeîu.</w:t>
      </w:r>
    </w:p>
    <w:p w14:paraId="0A05FD8A" w14:textId="77777777" w:rsidR="00800AD8" w:rsidRDefault="00800AD8" w:rsidP="002353C4">
      <w:pPr>
        <w:pStyle w:val="InterlineGlossWithTrans"/>
        <w:tabs>
          <w:tab w:val="left" w:pos="533"/>
          <w:tab w:val="left" w:pos="1202"/>
          <w:tab w:val="left" w:pos="2021"/>
          <w:tab w:val="left" w:pos="2510"/>
          <w:tab w:val="left" w:pos="3284"/>
          <w:tab w:val="left" w:pos="3773"/>
          <w:tab w:val="left" w:pos="4517"/>
          <w:tab w:val="left" w:pos="4961"/>
        </w:tabs>
      </w:pPr>
      <w:r>
        <w:tab/>
        <w:t>manu</w:t>
      </w:r>
      <w:r>
        <w:tab/>
        <w:t>kats-en</w:t>
      </w:r>
      <w:r>
        <w:tab/>
        <w:t>nua</w:t>
      </w:r>
      <w:r>
        <w:tab/>
        <w:t>kutji</w:t>
      </w:r>
      <w:r>
        <w:tab/>
        <w:t>sa</w:t>
      </w:r>
      <w:r>
        <w:tab/>
        <w:t>patsay</w:t>
      </w:r>
      <w:r>
        <w:tab/>
        <w:t>ti</w:t>
      </w:r>
      <w:r>
        <w:tab/>
        <w:t>Kuîeîuîeîu</w:t>
      </w:r>
    </w:p>
    <w:p w14:paraId="22DC52B4" w14:textId="77777777" w:rsidR="00800AD8" w:rsidRDefault="00800AD8" w:rsidP="002353C4">
      <w:pPr>
        <w:pStyle w:val="InterlineTrans"/>
        <w:tabs>
          <w:tab w:val="left" w:pos="533"/>
          <w:tab w:val="left" w:pos="1202"/>
          <w:tab w:val="left" w:pos="2021"/>
          <w:tab w:val="left" w:pos="2510"/>
          <w:tab w:val="left" w:pos="3284"/>
          <w:tab w:val="left" w:pos="3773"/>
          <w:tab w:val="left" w:pos="4517"/>
          <w:tab w:val="left" w:pos="4961"/>
        </w:tabs>
      </w:pPr>
      <w:r>
        <w:tab/>
        <w:t>then</w:t>
      </w:r>
      <w:r>
        <w:tab/>
        <w:t>bite-</w:t>
      </w:r>
      <w:r>
        <w:rPr>
          <w:smallCaps/>
        </w:rPr>
        <w:t>pf</w:t>
      </w:r>
      <w:r>
        <w:tab/>
        <w:t>by</w:t>
      </w:r>
      <w:r>
        <w:tab/>
        <w:t>vagina</w:t>
      </w:r>
      <w:r>
        <w:tab/>
        <w:t>and</w:t>
      </w:r>
      <w:r>
        <w:tab/>
        <w:t>die</w:t>
      </w:r>
      <w:r>
        <w:tab/>
      </w:r>
      <w:r>
        <w:rPr>
          <w:smallCaps/>
        </w:rPr>
        <w:t>f.h</w:t>
      </w:r>
      <w:r>
        <w:tab/>
        <w:t>(name)</w:t>
      </w:r>
    </w:p>
    <w:p w14:paraId="795D8660" w14:textId="77777777" w:rsidR="00800AD8" w:rsidRDefault="00800AD8">
      <w:pPr>
        <w:pStyle w:val="InterlineFree"/>
      </w:pPr>
      <w:r>
        <w:t>and he was bitten by her vagina, and so Kuîeîuîeîu died.</w:t>
      </w:r>
    </w:p>
    <w:p w14:paraId="13F8F98E" w14:textId="77777777" w:rsidR="00800AD8" w:rsidRDefault="00DC1AE0" w:rsidP="002353C4">
      <w:pPr>
        <w:pStyle w:val="InterlineText"/>
        <w:tabs>
          <w:tab w:val="left" w:pos="533"/>
          <w:tab w:val="left" w:pos="1517"/>
          <w:tab w:val="left" w:pos="3401"/>
          <w:tab w:val="left" w:pos="3890"/>
          <w:tab w:val="left" w:pos="4484"/>
          <w:tab w:val="left" w:pos="5528"/>
          <w:tab w:val="left" w:pos="6932"/>
          <w:tab w:val="left" w:pos="7706"/>
        </w:tabs>
      </w:pPr>
      <w:r w:rsidRPr="003A1D48">
        <w:rPr>
          <w:rStyle w:val="InterlineTextNumChar"/>
        </w:rPr>
        <w:t>007</w:t>
      </w:r>
      <w:r w:rsidR="00800AD8">
        <w:tab/>
        <w:t>saka</w:t>
      </w:r>
      <w:r w:rsidR="00800AD8">
        <w:tab/>
        <w:t>maîianga,</w:t>
      </w:r>
      <w:r w:rsidR="00800AD8">
        <w:tab/>
        <w:t>sa</w:t>
      </w:r>
      <w:r w:rsidR="00800AD8">
        <w:tab/>
        <w:t>“pai,</w:t>
      </w:r>
      <w:r w:rsidR="00800AD8">
        <w:tab/>
        <w:t>gatsaîu,</w:t>
      </w:r>
      <w:r w:rsidR="002353C4">
        <w:tab/>
        <w:t>kenamau</w:t>
      </w:r>
      <w:r w:rsidR="002353C4">
        <w:tab/>
        <w:t>anga,”</w:t>
      </w:r>
    </w:p>
    <w:p w14:paraId="518A669F" w14:textId="77777777" w:rsidR="00800AD8" w:rsidRDefault="00800AD8" w:rsidP="002353C4">
      <w:pPr>
        <w:pStyle w:val="InterlineGlossWithTrans"/>
        <w:tabs>
          <w:tab w:val="left" w:pos="533"/>
          <w:tab w:val="left" w:pos="1517"/>
          <w:tab w:val="left" w:pos="3401"/>
          <w:tab w:val="left" w:pos="3890"/>
          <w:tab w:val="left" w:pos="4484"/>
          <w:tab w:val="left" w:pos="5528"/>
          <w:tab w:val="left" w:pos="6932"/>
          <w:tab w:val="left" w:pos="7706"/>
        </w:tabs>
      </w:pPr>
      <w:r>
        <w:tab/>
        <w:t>sa-ka</w:t>
      </w:r>
      <w:r>
        <w:tab/>
        <w:t>ma-îia-anga</w:t>
      </w:r>
      <w:r>
        <w:tab/>
        <w:t>sa</w:t>
      </w:r>
      <w:r>
        <w:tab/>
        <w:t>pai</w:t>
      </w:r>
      <w:r>
        <w:tab/>
        <w:t>gatsaî-u</w:t>
      </w:r>
      <w:r w:rsidR="002353C4">
        <w:tab/>
        <w:t>kenama-u</w:t>
      </w:r>
      <w:r w:rsidR="002353C4">
        <w:tab/>
        <w:t>anga</w:t>
      </w:r>
    </w:p>
    <w:p w14:paraId="458FB7C8" w14:textId="77777777" w:rsidR="00800AD8" w:rsidRDefault="00800AD8" w:rsidP="002353C4">
      <w:pPr>
        <w:pStyle w:val="InterlineTransNoFree"/>
        <w:tabs>
          <w:tab w:val="left" w:pos="1517"/>
          <w:tab w:val="left" w:pos="3401"/>
          <w:tab w:val="left" w:pos="3890"/>
          <w:tab w:val="left" w:pos="4484"/>
          <w:tab w:val="left" w:pos="5528"/>
          <w:tab w:val="left" w:pos="6932"/>
          <w:tab w:val="left" w:pos="7706"/>
        </w:tabs>
      </w:pPr>
      <w:r>
        <w:tab/>
        <w:t>and-after</w:t>
      </w:r>
      <w:r>
        <w:tab/>
      </w:r>
      <w:r>
        <w:rPr>
          <w:smallCaps/>
        </w:rPr>
        <w:t>stat</w:t>
      </w:r>
      <w:r>
        <w:t>-dawn-indeed</w:t>
      </w:r>
      <w:r>
        <w:tab/>
        <w:t>and</w:t>
      </w:r>
      <w:r>
        <w:tab/>
        <w:t>well</w:t>
      </w:r>
      <w:r>
        <w:tab/>
        <w:t>stand-</w:t>
      </w:r>
      <w:r>
        <w:rPr>
          <w:smallCaps/>
        </w:rPr>
        <w:t>imp</w:t>
      </w:r>
      <w:r w:rsidR="002353C4">
        <w:tab/>
        <w:t>breakfast-</w:t>
      </w:r>
      <w:r w:rsidR="002353C4">
        <w:rPr>
          <w:smallCaps/>
        </w:rPr>
        <w:t>imp</w:t>
      </w:r>
      <w:r w:rsidR="002353C4">
        <w:tab/>
        <w:t>indeed</w:t>
      </w:r>
    </w:p>
    <w:p w14:paraId="358A3B37" w14:textId="77777777" w:rsidR="00800AD8" w:rsidRDefault="002353C4" w:rsidP="002353C4">
      <w:pPr>
        <w:pStyle w:val="InterlineText"/>
        <w:tabs>
          <w:tab w:val="left" w:pos="533"/>
          <w:tab w:val="left" w:pos="1007"/>
          <w:tab w:val="left" w:pos="1451"/>
        </w:tabs>
      </w:pPr>
      <w:r>
        <w:tab/>
        <w:t>aya</w:t>
      </w:r>
      <w:r>
        <w:tab/>
        <w:t>ti</w:t>
      </w:r>
      <w:r>
        <w:tab/>
        <w:t>Tjukutjuku.</w:t>
      </w:r>
    </w:p>
    <w:p w14:paraId="130E725E" w14:textId="77777777" w:rsidR="00800AD8" w:rsidRDefault="002353C4" w:rsidP="002353C4">
      <w:pPr>
        <w:pStyle w:val="InterlineGlossWithTrans"/>
        <w:tabs>
          <w:tab w:val="left" w:pos="533"/>
          <w:tab w:val="left" w:pos="1007"/>
          <w:tab w:val="left" w:pos="1451"/>
        </w:tabs>
      </w:pPr>
      <w:r>
        <w:tab/>
        <w:t>aya</w:t>
      </w:r>
      <w:r>
        <w:tab/>
        <w:t>ti</w:t>
      </w:r>
      <w:r>
        <w:tab/>
        <w:t>Tjukutjuku</w:t>
      </w:r>
    </w:p>
    <w:p w14:paraId="2C463B45" w14:textId="77777777" w:rsidR="00800AD8" w:rsidRDefault="002353C4" w:rsidP="002353C4">
      <w:pPr>
        <w:pStyle w:val="InterlineTransNoFree"/>
        <w:tabs>
          <w:tab w:val="left" w:pos="1007"/>
          <w:tab w:val="left" w:pos="1451"/>
          <w:tab w:val="right" w:pos="8789"/>
        </w:tabs>
      </w:pPr>
      <w:r>
        <w:tab/>
        <w:t>say</w:t>
      </w:r>
      <w:r>
        <w:tab/>
      </w:r>
      <w:r>
        <w:rPr>
          <w:smallCaps/>
        </w:rPr>
        <w:t>f.h</w:t>
      </w:r>
      <w:r>
        <w:tab/>
        <w:t>(name)</w:t>
      </w:r>
      <w:r>
        <w:tab/>
        <w:t>In the morning Tjukutjuku said: “Get up and have breakfast.”</w:t>
      </w:r>
    </w:p>
    <w:p w14:paraId="1D5C859C" w14:textId="77777777" w:rsidR="00800AD8" w:rsidRDefault="00DC1AE0" w:rsidP="002353C4">
      <w:pPr>
        <w:pStyle w:val="InterlineText"/>
        <w:tabs>
          <w:tab w:val="left" w:pos="533"/>
          <w:tab w:val="left" w:pos="1202"/>
          <w:tab w:val="left" w:pos="2501"/>
        </w:tabs>
      </w:pPr>
      <w:r w:rsidRPr="003A1D48">
        <w:rPr>
          <w:rStyle w:val="InterlineTextNumChar"/>
        </w:rPr>
        <w:t>008</w:t>
      </w:r>
      <w:r w:rsidR="00800AD8">
        <w:tab/>
        <w:t>manu</w:t>
      </w:r>
      <w:r w:rsidR="00800AD8">
        <w:tab/>
        <w:t>namatsay</w:t>
      </w:r>
      <w:r w:rsidR="00800AD8">
        <w:tab/>
        <w:t>anga.</w:t>
      </w:r>
    </w:p>
    <w:p w14:paraId="017E665A" w14:textId="77777777" w:rsidR="00800AD8" w:rsidRDefault="00800AD8" w:rsidP="002353C4">
      <w:pPr>
        <w:pStyle w:val="InterlineGlossWithTrans"/>
        <w:tabs>
          <w:tab w:val="left" w:pos="533"/>
          <w:tab w:val="left" w:pos="1202"/>
          <w:tab w:val="left" w:pos="2501"/>
        </w:tabs>
      </w:pPr>
      <w:r>
        <w:tab/>
        <w:t>manu</w:t>
      </w:r>
      <w:r>
        <w:tab/>
        <w:t>na-m-patsay</w:t>
      </w:r>
      <w:r>
        <w:tab/>
        <w:t>anga</w:t>
      </w:r>
    </w:p>
    <w:p w14:paraId="69293268" w14:textId="77777777" w:rsidR="00800AD8" w:rsidRDefault="00800AD8" w:rsidP="002353C4">
      <w:pPr>
        <w:pStyle w:val="InterlineTransNoFree"/>
        <w:tabs>
          <w:tab w:val="left" w:pos="1202"/>
          <w:tab w:val="left" w:pos="2501"/>
          <w:tab w:val="right" w:pos="8787"/>
        </w:tabs>
      </w:pPr>
      <w:r>
        <w:tab/>
        <w:t>then</w:t>
      </w:r>
      <w:r>
        <w:tab/>
      </w:r>
      <w:r>
        <w:rPr>
          <w:smallCaps/>
        </w:rPr>
        <w:t>past</w:t>
      </w:r>
      <w:r>
        <w:t>-</w:t>
      </w:r>
      <w:r>
        <w:rPr>
          <w:smallCaps/>
        </w:rPr>
        <w:t>af</w:t>
      </w:r>
      <w:r>
        <w:t>-die</w:t>
      </w:r>
      <w:r>
        <w:tab/>
        <w:t>indeed</w:t>
      </w:r>
      <w:r w:rsidR="002353C4">
        <w:tab/>
        <w:t>But he was dead.</w:t>
      </w:r>
    </w:p>
    <w:p w14:paraId="6C7FA3F6" w14:textId="77777777" w:rsidR="00800AD8" w:rsidRDefault="00DC1AE0" w:rsidP="002353C4">
      <w:pPr>
        <w:pStyle w:val="InterlineText"/>
        <w:tabs>
          <w:tab w:val="left" w:pos="533"/>
          <w:tab w:val="left" w:pos="1517"/>
          <w:tab w:val="left" w:pos="2111"/>
          <w:tab w:val="left" w:pos="3110"/>
          <w:tab w:val="left" w:pos="3869"/>
          <w:tab w:val="left" w:pos="5318"/>
          <w:tab w:val="left" w:pos="5792"/>
          <w:tab w:val="left" w:pos="6761"/>
          <w:tab w:val="left" w:pos="7025"/>
        </w:tabs>
      </w:pPr>
      <w:r w:rsidRPr="003A1D48">
        <w:rPr>
          <w:rStyle w:val="InterlineTextNumChar"/>
        </w:rPr>
        <w:t>009</w:t>
      </w:r>
      <w:r w:rsidR="00800AD8">
        <w:tab/>
        <w:t>saka</w:t>
      </w:r>
      <w:r w:rsidR="00800AD8">
        <w:tab/>
        <w:t>“aku</w:t>
      </w:r>
      <w:r w:rsidR="00800AD8">
        <w:tab/>
        <w:t>matsay?</w:t>
      </w:r>
      <w:r w:rsidR="00800AD8">
        <w:tab/>
        <w:t>su</w:t>
      </w:r>
      <w:r w:rsidR="00800AD8">
        <w:tab/>
        <w:t>kinuda?”</w:t>
      </w:r>
      <w:r w:rsidR="00800AD8">
        <w:tab/>
        <w:t>aya</w:t>
      </w:r>
      <w:r w:rsidR="00800AD8">
        <w:tab/>
        <w:t>kivadaq</w:t>
      </w:r>
      <w:r w:rsidR="00800AD8">
        <w:tab/>
        <w:t>a</w:t>
      </w:r>
      <w:r w:rsidR="002353C4">
        <w:tab/>
        <w:t>matjaîaîak.</w:t>
      </w:r>
    </w:p>
    <w:p w14:paraId="77C1F40C" w14:textId="77777777" w:rsidR="00800AD8" w:rsidRDefault="00800AD8" w:rsidP="002353C4">
      <w:pPr>
        <w:pStyle w:val="InterlineGlossWithTrans"/>
        <w:tabs>
          <w:tab w:val="left" w:pos="533"/>
          <w:tab w:val="left" w:pos="1517"/>
          <w:tab w:val="left" w:pos="2111"/>
          <w:tab w:val="left" w:pos="3110"/>
          <w:tab w:val="left" w:pos="3869"/>
          <w:tab w:val="left" w:pos="5318"/>
          <w:tab w:val="left" w:pos="5792"/>
          <w:tab w:val="left" w:pos="6761"/>
          <w:tab w:val="left" w:pos="7025"/>
        </w:tabs>
      </w:pPr>
      <w:r>
        <w:tab/>
        <w:t>sa-ka</w:t>
      </w:r>
      <w:r>
        <w:tab/>
        <w:t>aku</w:t>
      </w:r>
      <w:r>
        <w:tab/>
        <w:t>m-patsay</w:t>
      </w:r>
      <w:r>
        <w:tab/>
        <w:t>su</w:t>
      </w:r>
      <w:r>
        <w:tab/>
        <w:t>in=kuda</w:t>
      </w:r>
      <w:r>
        <w:tab/>
        <w:t>aya</w:t>
      </w:r>
      <w:r>
        <w:tab/>
        <w:t>ki-vadaq</w:t>
      </w:r>
      <w:r>
        <w:tab/>
        <w:t>a</w:t>
      </w:r>
      <w:r w:rsidR="002353C4">
        <w:tab/>
        <w:t>matja-îaîak</w:t>
      </w:r>
    </w:p>
    <w:p w14:paraId="66BC6EE9" w14:textId="77777777" w:rsidR="00800AD8" w:rsidRDefault="00800AD8" w:rsidP="002353C4">
      <w:pPr>
        <w:pStyle w:val="InterlineTrans"/>
        <w:tabs>
          <w:tab w:val="left" w:pos="533"/>
          <w:tab w:val="left" w:pos="1517"/>
          <w:tab w:val="left" w:pos="2111"/>
          <w:tab w:val="left" w:pos="3110"/>
          <w:tab w:val="left" w:pos="3869"/>
          <w:tab w:val="left" w:pos="5318"/>
          <w:tab w:val="left" w:pos="5792"/>
          <w:tab w:val="left" w:pos="6761"/>
          <w:tab w:val="left" w:pos="7025"/>
        </w:tabs>
        <w:rPr>
          <w:smallCaps/>
        </w:rPr>
      </w:pPr>
      <w:r>
        <w:tab/>
        <w:t>and-after</w:t>
      </w:r>
      <w:r>
        <w:tab/>
        <w:t>why</w:t>
      </w:r>
      <w:r>
        <w:tab/>
      </w:r>
      <w:r>
        <w:rPr>
          <w:smallCaps/>
        </w:rPr>
        <w:t>af</w:t>
      </w:r>
      <w:r>
        <w:t>-die</w:t>
      </w:r>
      <w:r>
        <w:tab/>
        <w:t>you(</w:t>
      </w:r>
      <w:r>
        <w:rPr>
          <w:smallCaps/>
        </w:rPr>
        <w:t>s</w:t>
      </w:r>
      <w:r>
        <w:t>)</w:t>
      </w:r>
      <w:r>
        <w:tab/>
      </w:r>
      <w:r>
        <w:rPr>
          <w:smallCaps/>
        </w:rPr>
        <w:t>perf</w:t>
      </w:r>
      <w:r>
        <w:t>=do.what</w:t>
      </w:r>
      <w:r>
        <w:tab/>
        <w:t>say</w:t>
      </w:r>
      <w:r>
        <w:tab/>
        <w:t>do-ask</w:t>
      </w:r>
      <w:r>
        <w:rPr>
          <w:smallCaps/>
        </w:rPr>
        <w:tab/>
        <w:t>c</w:t>
      </w:r>
      <w:r w:rsidR="002353C4">
        <w:tab/>
      </w:r>
      <w:r w:rsidR="002353C4">
        <w:rPr>
          <w:smallCaps/>
        </w:rPr>
        <w:t>num</w:t>
      </w:r>
      <w:r w:rsidR="002353C4">
        <w:t>-child</w:t>
      </w:r>
    </w:p>
    <w:p w14:paraId="65F7D8E7" w14:textId="77777777" w:rsidR="00800AD8" w:rsidRDefault="00800AD8">
      <w:pPr>
        <w:pStyle w:val="InterlineFree"/>
      </w:pPr>
      <w:r>
        <w:t>“Why did he die? What did you do?” her parents asked.</w:t>
      </w:r>
    </w:p>
    <w:p w14:paraId="70490436" w14:textId="77777777" w:rsidR="00800AD8" w:rsidRDefault="00DC1AE0" w:rsidP="002353C4">
      <w:pPr>
        <w:pStyle w:val="InterlineText"/>
        <w:tabs>
          <w:tab w:val="left" w:pos="533"/>
          <w:tab w:val="left" w:pos="1517"/>
          <w:tab w:val="left" w:pos="2456"/>
          <w:tab w:val="left" w:pos="3140"/>
          <w:tab w:val="left" w:pos="3584"/>
        </w:tabs>
      </w:pPr>
      <w:r w:rsidRPr="003A1D48">
        <w:rPr>
          <w:rStyle w:val="InterlineTextNumChar"/>
        </w:rPr>
        <w:t>010</w:t>
      </w:r>
      <w:r w:rsidR="00800AD8">
        <w:tab/>
        <w:t>saka</w:t>
      </w:r>
      <w:r w:rsidR="00800AD8">
        <w:tab/>
        <w:t>inika</w:t>
      </w:r>
      <w:r w:rsidR="00800AD8">
        <w:tab/>
        <w:t>qivu</w:t>
      </w:r>
      <w:r w:rsidR="00800AD8">
        <w:tab/>
        <w:t>ti</w:t>
      </w:r>
      <w:r w:rsidR="00800AD8">
        <w:tab/>
        <w:t>Muakakai.</w:t>
      </w:r>
    </w:p>
    <w:p w14:paraId="3C3373D8" w14:textId="77777777" w:rsidR="00800AD8" w:rsidRDefault="00800AD8" w:rsidP="002353C4">
      <w:pPr>
        <w:pStyle w:val="InterlineGlossWithTrans"/>
        <w:tabs>
          <w:tab w:val="left" w:pos="533"/>
          <w:tab w:val="left" w:pos="1517"/>
          <w:tab w:val="left" w:pos="2456"/>
          <w:tab w:val="left" w:pos="3140"/>
          <w:tab w:val="left" w:pos="3584"/>
        </w:tabs>
      </w:pPr>
      <w:r>
        <w:tab/>
        <w:t>sa-ka</w:t>
      </w:r>
      <w:r>
        <w:tab/>
        <w:t>ini-ka</w:t>
      </w:r>
      <w:r>
        <w:tab/>
        <w:t>qivu</w:t>
      </w:r>
      <w:r>
        <w:tab/>
        <w:t>ti</w:t>
      </w:r>
      <w:r>
        <w:tab/>
        <w:t>Muakakai</w:t>
      </w:r>
    </w:p>
    <w:p w14:paraId="1CEFF26C" w14:textId="77777777" w:rsidR="00800AD8" w:rsidRDefault="00800AD8" w:rsidP="002353C4">
      <w:pPr>
        <w:pStyle w:val="InterlineTransNoFree"/>
        <w:tabs>
          <w:tab w:val="left" w:pos="1517"/>
          <w:tab w:val="left" w:pos="2456"/>
          <w:tab w:val="left" w:pos="3140"/>
          <w:tab w:val="left" w:pos="3584"/>
          <w:tab w:val="right" w:pos="8787"/>
        </w:tabs>
      </w:pPr>
      <w:r>
        <w:tab/>
        <w:t>and-after</w:t>
      </w:r>
      <w:r>
        <w:tab/>
        <w:t>not-after</w:t>
      </w:r>
      <w:r>
        <w:tab/>
        <w:t>speak</w:t>
      </w:r>
      <w:r>
        <w:tab/>
      </w:r>
      <w:r>
        <w:rPr>
          <w:smallCaps/>
        </w:rPr>
        <w:t>f.h</w:t>
      </w:r>
      <w:r>
        <w:tab/>
        <w:t>(name)</w:t>
      </w:r>
      <w:r w:rsidR="002353C4">
        <w:tab/>
        <w:t>Muakakai didn’t reply.</w:t>
      </w:r>
    </w:p>
    <w:p w14:paraId="3C33E19E" w14:textId="77777777" w:rsidR="00800AD8" w:rsidRDefault="00DC1AE0" w:rsidP="002353C4">
      <w:pPr>
        <w:pStyle w:val="InterlineText"/>
        <w:tabs>
          <w:tab w:val="left" w:pos="533"/>
          <w:tab w:val="left" w:pos="1022"/>
          <w:tab w:val="left" w:pos="2426"/>
          <w:tab w:val="left" w:pos="2690"/>
          <w:tab w:val="left" w:pos="4994"/>
          <w:tab w:val="left" w:pos="5333"/>
          <w:tab w:val="left" w:pos="6692"/>
        </w:tabs>
      </w:pPr>
      <w:r w:rsidRPr="003A1D48">
        <w:rPr>
          <w:rStyle w:val="InterlineTextNumChar"/>
        </w:rPr>
        <w:lastRenderedPageBreak/>
        <w:t>011</w:t>
      </w:r>
      <w:r w:rsidR="00800AD8">
        <w:tab/>
        <w:t>sa</w:t>
      </w:r>
      <w:r w:rsidR="00800AD8">
        <w:tab/>
        <w:t>qaqivuin</w:t>
      </w:r>
      <w:r w:rsidR="00800AD8">
        <w:tab/>
        <w:t>a</w:t>
      </w:r>
      <w:r w:rsidR="00800AD8">
        <w:tab/>
        <w:t>sikataqaîan</w:t>
      </w:r>
      <w:r w:rsidR="00800AD8">
        <w:tab/>
        <w:t>ni</w:t>
      </w:r>
      <w:r w:rsidR="002353C4">
        <w:tab/>
        <w:t>Kuîeîuîeîu;</w:t>
      </w:r>
      <w:r w:rsidR="002353C4">
        <w:tab/>
        <w:t>saka</w:t>
      </w:r>
    </w:p>
    <w:p w14:paraId="2D632FB5" w14:textId="77777777" w:rsidR="00800AD8" w:rsidRDefault="00800AD8" w:rsidP="002353C4">
      <w:pPr>
        <w:pStyle w:val="InterlineGlossWithTrans"/>
        <w:tabs>
          <w:tab w:val="left" w:pos="533"/>
          <w:tab w:val="left" w:pos="1022"/>
          <w:tab w:val="left" w:pos="2426"/>
          <w:tab w:val="left" w:pos="2690"/>
          <w:tab w:val="left" w:pos="4994"/>
          <w:tab w:val="left" w:pos="5333"/>
          <w:tab w:val="left" w:pos="6692"/>
        </w:tabs>
      </w:pPr>
      <w:r>
        <w:tab/>
        <w:t>sa</w:t>
      </w:r>
      <w:r>
        <w:tab/>
        <w:t>qa-qivu-en</w:t>
      </w:r>
      <w:r>
        <w:tab/>
        <w:t>a</w:t>
      </w:r>
      <w:r>
        <w:tab/>
        <w:t>si-ka-ta-qaîa-an</w:t>
      </w:r>
      <w:r>
        <w:tab/>
        <w:t>ni</w:t>
      </w:r>
      <w:r w:rsidR="002353C4">
        <w:tab/>
        <w:t>Kuîeîuîeîu</w:t>
      </w:r>
      <w:r w:rsidR="002353C4">
        <w:tab/>
        <w:t>sa-ka</w:t>
      </w:r>
    </w:p>
    <w:p w14:paraId="512A0D44" w14:textId="77777777" w:rsidR="00800AD8" w:rsidRDefault="00800AD8" w:rsidP="002353C4">
      <w:pPr>
        <w:pStyle w:val="InterlineTransNoFree"/>
        <w:tabs>
          <w:tab w:val="left" w:pos="1022"/>
          <w:tab w:val="left" w:pos="2426"/>
          <w:tab w:val="left" w:pos="2690"/>
          <w:tab w:val="left" w:pos="4994"/>
          <w:tab w:val="left" w:pos="5333"/>
          <w:tab w:val="left" w:pos="6692"/>
        </w:tabs>
      </w:pPr>
      <w:r>
        <w:tab/>
        <w:t>and</w:t>
      </w:r>
      <w:r>
        <w:tab/>
      </w:r>
      <w:r>
        <w:rPr>
          <w:smallCaps/>
        </w:rPr>
        <w:t>red</w:t>
      </w:r>
      <w:r>
        <w:t>-speak-</w:t>
      </w:r>
      <w:r>
        <w:rPr>
          <w:smallCaps/>
        </w:rPr>
        <w:t>pf</w:t>
      </w:r>
      <w:r>
        <w:rPr>
          <w:smallCaps/>
        </w:rPr>
        <w:tab/>
        <w:t>c</w:t>
      </w:r>
      <w:r>
        <w:rPr>
          <w:smallCaps/>
        </w:rPr>
        <w:tab/>
        <w:t>if</w:t>
      </w:r>
      <w:r>
        <w:t>-main-?-outsider-</w:t>
      </w:r>
      <w:r>
        <w:rPr>
          <w:smallCaps/>
        </w:rPr>
        <w:t>nom</w:t>
      </w:r>
      <w:r>
        <w:tab/>
        <w:t>of</w:t>
      </w:r>
      <w:r w:rsidR="002353C4">
        <w:tab/>
        <w:t>(name)</w:t>
      </w:r>
      <w:r w:rsidR="002353C4">
        <w:tab/>
        <w:t>and-after</w:t>
      </w:r>
    </w:p>
    <w:p w14:paraId="554BD3BA" w14:textId="77777777" w:rsidR="00800AD8" w:rsidRDefault="00800AD8" w:rsidP="002353C4">
      <w:pPr>
        <w:pStyle w:val="InterlineText"/>
        <w:tabs>
          <w:tab w:val="left" w:pos="533"/>
          <w:tab w:val="left" w:pos="1832"/>
          <w:tab w:val="left" w:pos="2096"/>
        </w:tabs>
      </w:pPr>
      <w:r>
        <w:tab/>
        <w:t>mangtjez</w:t>
      </w:r>
      <w:r>
        <w:tab/>
        <w:t>a</w:t>
      </w:r>
      <w:r>
        <w:tab/>
        <w:t>malap.</w:t>
      </w:r>
    </w:p>
    <w:p w14:paraId="5906613B" w14:textId="77777777" w:rsidR="00800AD8" w:rsidRDefault="00800AD8" w:rsidP="002353C4">
      <w:pPr>
        <w:pStyle w:val="InterlineGlossWithTrans"/>
        <w:tabs>
          <w:tab w:val="left" w:pos="533"/>
          <w:tab w:val="left" w:pos="1832"/>
          <w:tab w:val="left" w:pos="2096"/>
        </w:tabs>
      </w:pPr>
      <w:r>
        <w:tab/>
        <w:t>m-pangetjez</w:t>
      </w:r>
      <w:r>
        <w:tab/>
        <w:t>a</w:t>
      </w:r>
      <w:r>
        <w:tab/>
        <w:t>m-alap</w:t>
      </w:r>
    </w:p>
    <w:p w14:paraId="64CD0C64" w14:textId="77777777" w:rsidR="00800AD8" w:rsidRDefault="00800AD8" w:rsidP="002353C4">
      <w:pPr>
        <w:pStyle w:val="InterlineTrans"/>
        <w:tabs>
          <w:tab w:val="left" w:pos="533"/>
          <w:tab w:val="left" w:pos="1832"/>
          <w:tab w:val="left" w:pos="2096"/>
        </w:tabs>
      </w:pPr>
      <w:r>
        <w:tab/>
      </w:r>
      <w:r>
        <w:rPr>
          <w:smallCaps/>
        </w:rPr>
        <w:t>af</w:t>
      </w:r>
      <w:r>
        <w:t>-come</w:t>
      </w:r>
      <w:r>
        <w:rPr>
          <w:smallCaps/>
        </w:rPr>
        <w:tab/>
        <w:t>c</w:t>
      </w:r>
      <w:r>
        <w:rPr>
          <w:smallCaps/>
        </w:rPr>
        <w:tab/>
        <w:t>af</w:t>
      </w:r>
      <w:r>
        <w:t>-take</w:t>
      </w:r>
    </w:p>
    <w:p w14:paraId="2961511D" w14:textId="77777777" w:rsidR="00800AD8" w:rsidRDefault="00800AD8">
      <w:pPr>
        <w:pStyle w:val="InterlineFree"/>
      </w:pPr>
      <w:r>
        <w:t>They told Kuîeîuîeîu’s people, and they came and took his body.</w:t>
      </w:r>
    </w:p>
    <w:p w14:paraId="157197E2" w14:textId="77777777" w:rsidR="00800AD8" w:rsidRDefault="00DC1AE0" w:rsidP="002353C4">
      <w:pPr>
        <w:pStyle w:val="InterlineText"/>
        <w:tabs>
          <w:tab w:val="left" w:pos="533"/>
          <w:tab w:val="left" w:pos="1517"/>
          <w:tab w:val="left" w:pos="2786"/>
          <w:tab w:val="left" w:pos="3830"/>
          <w:tab w:val="left" w:pos="4304"/>
          <w:tab w:val="left" w:pos="4748"/>
          <w:tab w:val="left" w:pos="5927"/>
          <w:tab w:val="left" w:pos="6791"/>
        </w:tabs>
      </w:pPr>
      <w:r w:rsidRPr="003A1D48">
        <w:rPr>
          <w:rStyle w:val="InterlineTextNumChar"/>
        </w:rPr>
        <w:t>012</w:t>
      </w:r>
      <w:r w:rsidR="00800AD8">
        <w:tab/>
        <w:t>saka</w:t>
      </w:r>
      <w:r w:rsidR="00800AD8">
        <w:tab/>
        <w:t>“masiaq</w:t>
      </w:r>
      <w:r w:rsidR="00800AD8">
        <w:tab/>
        <w:t>itjen,”</w:t>
      </w:r>
      <w:r w:rsidR="00800AD8">
        <w:tab/>
        <w:t>aya</w:t>
      </w:r>
      <w:r w:rsidR="00800AD8">
        <w:tab/>
        <w:t>ti</w:t>
      </w:r>
      <w:r w:rsidR="00800AD8">
        <w:tab/>
        <w:t>Tjukutjuku</w:t>
      </w:r>
      <w:r w:rsidR="00800AD8">
        <w:tab/>
        <w:t>kati</w:t>
      </w:r>
      <w:r w:rsidR="002353C4">
        <w:tab/>
        <w:t>Puîaîuîaîuyan.</w:t>
      </w:r>
    </w:p>
    <w:p w14:paraId="41DC847B" w14:textId="77777777" w:rsidR="00800AD8" w:rsidRDefault="00800AD8" w:rsidP="002353C4">
      <w:pPr>
        <w:pStyle w:val="InterlineGlossWithTrans"/>
        <w:tabs>
          <w:tab w:val="left" w:pos="533"/>
          <w:tab w:val="left" w:pos="1517"/>
          <w:tab w:val="left" w:pos="2786"/>
          <w:tab w:val="left" w:pos="3830"/>
          <w:tab w:val="left" w:pos="4304"/>
          <w:tab w:val="left" w:pos="4748"/>
          <w:tab w:val="left" w:pos="5927"/>
          <w:tab w:val="left" w:pos="6791"/>
        </w:tabs>
      </w:pPr>
      <w:r>
        <w:tab/>
        <w:t>sa-ka</w:t>
      </w:r>
      <w:r>
        <w:tab/>
        <w:t>ma-siaq</w:t>
      </w:r>
      <w:r>
        <w:tab/>
        <w:t>itjen</w:t>
      </w:r>
      <w:r>
        <w:tab/>
        <w:t>aya</w:t>
      </w:r>
      <w:r>
        <w:tab/>
        <w:t>ti</w:t>
      </w:r>
      <w:r>
        <w:tab/>
        <w:t>Tjukutjuku</w:t>
      </w:r>
      <w:r>
        <w:tab/>
        <w:t>ka-ti</w:t>
      </w:r>
      <w:r w:rsidR="002353C4">
        <w:tab/>
        <w:t>Puîaîuîaîuyan</w:t>
      </w:r>
    </w:p>
    <w:p w14:paraId="43D3322F" w14:textId="77777777" w:rsidR="00800AD8" w:rsidRDefault="00800AD8" w:rsidP="002353C4">
      <w:pPr>
        <w:pStyle w:val="InterlineTrans"/>
        <w:tabs>
          <w:tab w:val="left" w:pos="533"/>
          <w:tab w:val="left" w:pos="1517"/>
          <w:tab w:val="left" w:pos="2786"/>
          <w:tab w:val="left" w:pos="3830"/>
          <w:tab w:val="left" w:pos="4304"/>
          <w:tab w:val="left" w:pos="4748"/>
          <w:tab w:val="left" w:pos="5927"/>
          <w:tab w:val="left" w:pos="6791"/>
        </w:tabs>
      </w:pPr>
      <w:r>
        <w:tab/>
        <w:t>and-after</w:t>
      </w:r>
      <w:r>
        <w:tab/>
      </w:r>
      <w:r>
        <w:rPr>
          <w:smallCaps/>
        </w:rPr>
        <w:t>stat</w:t>
      </w:r>
      <w:r>
        <w:t>-shame</w:t>
      </w:r>
      <w:r>
        <w:tab/>
      </w:r>
      <w:r>
        <w:rPr>
          <w:smallCaps/>
        </w:rPr>
        <w:t>f.</w:t>
      </w:r>
      <w:r>
        <w:t>we(</w:t>
      </w:r>
      <w:r>
        <w:rPr>
          <w:smallCaps/>
        </w:rPr>
        <w:t>inc</w:t>
      </w:r>
      <w:r>
        <w:t>)</w:t>
      </w:r>
      <w:r>
        <w:tab/>
        <w:t>say</w:t>
      </w:r>
      <w:r>
        <w:tab/>
      </w:r>
      <w:r>
        <w:rPr>
          <w:smallCaps/>
        </w:rPr>
        <w:t>f.h</w:t>
      </w:r>
      <w:r>
        <w:tab/>
        <w:t>(name)</w:t>
      </w:r>
      <w:r>
        <w:tab/>
        <w:t>and-</w:t>
      </w:r>
      <w:r>
        <w:rPr>
          <w:smallCaps/>
        </w:rPr>
        <w:t>f.h</w:t>
      </w:r>
      <w:r w:rsidR="002353C4">
        <w:tab/>
        <w:t>(name)</w:t>
      </w:r>
    </w:p>
    <w:p w14:paraId="18390434" w14:textId="77777777" w:rsidR="00800AD8" w:rsidRDefault="00800AD8">
      <w:pPr>
        <w:pStyle w:val="InterlineFree"/>
      </w:pPr>
      <w:r>
        <w:t>“We’re ashamed of her,” said Tjukutjuku and Puîaîuîaîuyan.</w:t>
      </w:r>
    </w:p>
    <w:p w14:paraId="5E62EB2C" w14:textId="77777777" w:rsidR="00800AD8" w:rsidRDefault="00DC1AE0" w:rsidP="002353C4">
      <w:pPr>
        <w:pStyle w:val="InterlineText"/>
        <w:tabs>
          <w:tab w:val="left" w:pos="533"/>
          <w:tab w:val="left" w:pos="1517"/>
          <w:tab w:val="left" w:pos="3356"/>
          <w:tab w:val="left" w:pos="3620"/>
          <w:tab w:val="left" w:pos="4259"/>
          <w:tab w:val="left" w:pos="5123"/>
          <w:tab w:val="left" w:pos="6557"/>
          <w:tab w:val="left" w:pos="7091"/>
        </w:tabs>
      </w:pPr>
      <w:r w:rsidRPr="003A1D48">
        <w:rPr>
          <w:rStyle w:val="InterlineTextNumChar"/>
        </w:rPr>
        <w:t>013</w:t>
      </w:r>
      <w:r w:rsidR="00800AD8">
        <w:tab/>
        <w:t>saka</w:t>
      </w:r>
      <w:r w:rsidR="00800AD8">
        <w:tab/>
        <w:t>“sikudanga</w:t>
      </w:r>
      <w:r w:rsidR="00800AD8">
        <w:tab/>
        <w:t>a</w:t>
      </w:r>
      <w:r w:rsidR="00800AD8">
        <w:tab/>
        <w:t>aîak;</w:t>
      </w:r>
      <w:r w:rsidR="00800AD8">
        <w:tab/>
        <w:t>tja</w:t>
      </w:r>
      <w:r w:rsidR="00800AD8">
        <w:tab/>
        <w:t>îangianaw,”</w:t>
      </w:r>
      <w:r w:rsidR="00800AD8">
        <w:tab/>
        <w:t>aya,</w:t>
      </w:r>
      <w:r w:rsidR="00800AD8">
        <w:tab/>
        <w:t>sa</w:t>
      </w:r>
    </w:p>
    <w:p w14:paraId="13E4DE3D" w14:textId="77777777" w:rsidR="00800AD8" w:rsidRDefault="00800AD8" w:rsidP="002353C4">
      <w:pPr>
        <w:pStyle w:val="InterlineGlossWithTrans"/>
        <w:tabs>
          <w:tab w:val="left" w:pos="533"/>
          <w:tab w:val="left" w:pos="1517"/>
          <w:tab w:val="left" w:pos="3356"/>
          <w:tab w:val="left" w:pos="3620"/>
          <w:tab w:val="left" w:pos="4259"/>
          <w:tab w:val="left" w:pos="5123"/>
          <w:tab w:val="left" w:pos="6557"/>
          <w:tab w:val="left" w:pos="7091"/>
        </w:tabs>
      </w:pPr>
      <w:r>
        <w:tab/>
        <w:t>sa-ka</w:t>
      </w:r>
      <w:r>
        <w:tab/>
        <w:t>si-kuda-anga</w:t>
      </w:r>
      <w:r>
        <w:tab/>
        <w:t>a</w:t>
      </w:r>
      <w:r>
        <w:tab/>
        <w:t>aîak</w:t>
      </w:r>
      <w:r>
        <w:tab/>
        <w:t>tja</w:t>
      </w:r>
      <w:r>
        <w:tab/>
        <w:t>îangi-an-aw</w:t>
      </w:r>
      <w:r>
        <w:tab/>
        <w:t>aya</w:t>
      </w:r>
      <w:r>
        <w:tab/>
        <w:t>sa</w:t>
      </w:r>
    </w:p>
    <w:p w14:paraId="4E2E892D" w14:textId="77777777" w:rsidR="00800AD8" w:rsidRDefault="00800AD8" w:rsidP="002353C4">
      <w:pPr>
        <w:pStyle w:val="InterlineTransNoFree"/>
        <w:tabs>
          <w:tab w:val="left" w:pos="1517"/>
          <w:tab w:val="left" w:pos="3356"/>
          <w:tab w:val="left" w:pos="3620"/>
          <w:tab w:val="left" w:pos="4259"/>
          <w:tab w:val="left" w:pos="5123"/>
          <w:tab w:val="left" w:pos="6557"/>
          <w:tab w:val="left" w:pos="7091"/>
        </w:tabs>
      </w:pPr>
      <w:r>
        <w:tab/>
        <w:t>and-after</w:t>
      </w:r>
      <w:r>
        <w:tab/>
      </w:r>
      <w:r>
        <w:rPr>
          <w:smallCaps/>
        </w:rPr>
        <w:t>if</w:t>
      </w:r>
      <w:r>
        <w:t>-do.what-indeed</w:t>
      </w:r>
      <w:r>
        <w:rPr>
          <w:smallCaps/>
        </w:rPr>
        <w:tab/>
        <w:t>c</w:t>
      </w:r>
      <w:r>
        <w:rPr>
          <w:smallCaps/>
        </w:rPr>
        <w:tab/>
      </w:r>
      <w:r>
        <w:t>child</w:t>
      </w:r>
      <w:r>
        <w:tab/>
        <w:t>we(</w:t>
      </w:r>
      <w:r>
        <w:rPr>
          <w:smallCaps/>
        </w:rPr>
        <w:t>inc</w:t>
      </w:r>
      <w:r>
        <w:t>)</w:t>
      </w:r>
      <w:r>
        <w:tab/>
        <w:t>trunk-</w:t>
      </w:r>
      <w:r>
        <w:rPr>
          <w:smallCaps/>
        </w:rPr>
        <w:t>nom</w:t>
      </w:r>
      <w:r>
        <w:t>-</w:t>
      </w:r>
      <w:r>
        <w:rPr>
          <w:smallCaps/>
        </w:rPr>
        <w:t>lf</w:t>
      </w:r>
      <w:r>
        <w:tab/>
        <w:t>say</w:t>
      </w:r>
      <w:r>
        <w:tab/>
        <w:t>and</w:t>
      </w:r>
    </w:p>
    <w:p w14:paraId="6A5153F8" w14:textId="77777777" w:rsidR="00800AD8" w:rsidRDefault="002353C4" w:rsidP="002353C4">
      <w:pPr>
        <w:pStyle w:val="InterlineText"/>
        <w:tabs>
          <w:tab w:val="left" w:pos="533"/>
          <w:tab w:val="left" w:pos="2057"/>
          <w:tab w:val="left" w:pos="3041"/>
          <w:tab w:val="left" w:pos="4160"/>
          <w:tab w:val="left" w:pos="4664"/>
          <w:tab w:val="left" w:pos="5423"/>
          <w:tab w:val="left" w:pos="6407"/>
        </w:tabs>
      </w:pPr>
      <w:r>
        <w:tab/>
        <w:t>piîangian;</w:t>
      </w:r>
      <w:r w:rsidR="00800AD8">
        <w:tab/>
        <w:t>saka</w:t>
      </w:r>
      <w:r w:rsidR="00800AD8">
        <w:tab/>
        <w:t>paqaîudj</w:t>
      </w:r>
      <w:r w:rsidR="00800AD8">
        <w:tab/>
        <w:t>ta</w:t>
      </w:r>
      <w:r w:rsidR="00800AD8">
        <w:tab/>
        <w:t>zaîum</w:t>
      </w:r>
      <w:r w:rsidR="00800AD8">
        <w:tab/>
        <w:t>pasa</w:t>
      </w:r>
      <w:r w:rsidR="00800AD8">
        <w:tab/>
        <w:t>pana.</w:t>
      </w:r>
    </w:p>
    <w:p w14:paraId="4D0F3C04" w14:textId="77777777" w:rsidR="00800AD8" w:rsidRDefault="002353C4" w:rsidP="002353C4">
      <w:pPr>
        <w:pStyle w:val="InterlineGlossWithTrans"/>
        <w:tabs>
          <w:tab w:val="left" w:pos="533"/>
          <w:tab w:val="left" w:pos="2057"/>
          <w:tab w:val="left" w:pos="3041"/>
          <w:tab w:val="left" w:pos="4160"/>
          <w:tab w:val="left" w:pos="4664"/>
          <w:tab w:val="left" w:pos="5423"/>
          <w:tab w:val="left" w:pos="6407"/>
        </w:tabs>
      </w:pPr>
      <w:r>
        <w:tab/>
        <w:t>pi-îangi-an</w:t>
      </w:r>
      <w:r w:rsidR="00800AD8">
        <w:tab/>
        <w:t>sa-ka</w:t>
      </w:r>
      <w:r w:rsidR="00800AD8">
        <w:tab/>
        <w:t>pa-qaîudj</w:t>
      </w:r>
      <w:r w:rsidR="00800AD8">
        <w:tab/>
        <w:t>ta</w:t>
      </w:r>
      <w:r w:rsidR="00800AD8">
        <w:tab/>
        <w:t>zaîum</w:t>
      </w:r>
      <w:r w:rsidR="00800AD8">
        <w:tab/>
        <w:t>pa-sa</w:t>
      </w:r>
      <w:r w:rsidR="00800AD8">
        <w:tab/>
        <w:t>pana</w:t>
      </w:r>
    </w:p>
    <w:p w14:paraId="5C7E4702" w14:textId="77777777" w:rsidR="00800AD8" w:rsidRDefault="002353C4" w:rsidP="002353C4">
      <w:pPr>
        <w:pStyle w:val="InterlineTrans"/>
        <w:tabs>
          <w:tab w:val="left" w:pos="533"/>
          <w:tab w:val="left" w:pos="2057"/>
          <w:tab w:val="left" w:pos="3041"/>
          <w:tab w:val="left" w:pos="4160"/>
          <w:tab w:val="left" w:pos="4664"/>
          <w:tab w:val="left" w:pos="5423"/>
          <w:tab w:val="left" w:pos="6407"/>
        </w:tabs>
      </w:pPr>
      <w:r>
        <w:tab/>
        <w:t>put-trunk-</w:t>
      </w:r>
      <w:r>
        <w:rPr>
          <w:smallCaps/>
        </w:rPr>
        <w:t>nom</w:t>
      </w:r>
      <w:r w:rsidR="00800AD8">
        <w:tab/>
        <w:t>and-after</w:t>
      </w:r>
      <w:r w:rsidR="00800AD8">
        <w:tab/>
        <w:t>cause-lose</w:t>
      </w:r>
      <w:r w:rsidR="00800AD8">
        <w:tab/>
      </w:r>
      <w:r w:rsidR="00800AD8">
        <w:rPr>
          <w:smallCaps/>
        </w:rPr>
        <w:t>obl</w:t>
      </w:r>
      <w:r w:rsidR="00800AD8">
        <w:tab/>
        <w:t>water</w:t>
      </w:r>
      <w:r w:rsidR="00800AD8">
        <w:tab/>
        <w:t>cause-go</w:t>
      </w:r>
      <w:r w:rsidR="00800AD8">
        <w:tab/>
        <w:t>river</w:t>
      </w:r>
    </w:p>
    <w:p w14:paraId="73770498" w14:textId="77777777" w:rsidR="00800AD8" w:rsidRDefault="00800AD8" w:rsidP="002353C4">
      <w:pPr>
        <w:pStyle w:val="InterlineFreeCommentFollows"/>
      </w:pPr>
      <w:r>
        <w:t>“What use is this child? We’ll put her in a trunk,” they said, and put her in a trunk, and let it float away on the water of</w:t>
      </w:r>
      <w:r w:rsidR="002353C4">
        <w:t xml:space="preserve"> the river.</w:t>
      </w:r>
    </w:p>
    <w:p w14:paraId="37F83880" w14:textId="77777777" w:rsidR="00800AD8" w:rsidRDefault="00A8416B" w:rsidP="00A8416B">
      <w:pPr>
        <w:pStyle w:val="CommentLastWithHalfSpace"/>
      </w:pPr>
      <w:r>
        <w:t>[</w:t>
      </w:r>
      <w:r w:rsidR="00800AD8" w:rsidRPr="00EC3047">
        <w:rPr>
          <w:rStyle w:val="VernacularText"/>
        </w:rPr>
        <w:t>îangianaw</w:t>
      </w:r>
      <w:r w:rsidR="00800AD8">
        <w:t xml:space="preserve">: </w:t>
      </w:r>
      <w:r w:rsidR="00800AD8" w:rsidRPr="00EC3047">
        <w:rPr>
          <w:rStyle w:val="VernacularText"/>
        </w:rPr>
        <w:t>îangi</w:t>
      </w:r>
      <w:r w:rsidR="00800AD8">
        <w:t xml:space="preserve"> is a plant name, and </w:t>
      </w:r>
      <w:r w:rsidR="00800AD8" w:rsidRPr="00EC3047">
        <w:rPr>
          <w:rStyle w:val="VernacularText"/>
        </w:rPr>
        <w:t>îangi-an</w:t>
      </w:r>
      <w:r w:rsidR="00800AD8">
        <w:t xml:space="preserve"> is </w:t>
      </w:r>
      <w:r w:rsidR="00EC3047">
        <w:t xml:space="preserve">‘(tree) </w:t>
      </w:r>
      <w:r w:rsidR="00800AD8">
        <w:t>trunk’</w:t>
      </w:r>
      <w:r>
        <w:t>]</w:t>
      </w:r>
    </w:p>
    <w:p w14:paraId="489C54F3" w14:textId="77777777" w:rsidR="00800AD8" w:rsidRDefault="00DC1AE0" w:rsidP="00EC3047">
      <w:pPr>
        <w:pStyle w:val="InterlineText"/>
        <w:tabs>
          <w:tab w:val="left" w:pos="533"/>
          <w:tab w:val="left" w:pos="1517"/>
          <w:tab w:val="left" w:pos="2441"/>
          <w:tab w:val="left" w:pos="3470"/>
          <w:tab w:val="left" w:pos="5324"/>
          <w:tab w:val="left" w:pos="5768"/>
          <w:tab w:val="left" w:pos="7067"/>
        </w:tabs>
      </w:pPr>
      <w:r w:rsidRPr="003A1D48">
        <w:rPr>
          <w:rStyle w:val="InterlineTextNumChar"/>
        </w:rPr>
        <w:t>014</w:t>
      </w:r>
      <w:r w:rsidR="00800AD8">
        <w:tab/>
        <w:t>saka</w:t>
      </w:r>
      <w:r w:rsidR="00800AD8">
        <w:tab/>
        <w:t>izua</w:t>
      </w:r>
      <w:r w:rsidR="00800AD8">
        <w:tab/>
        <w:t>se</w:t>
      </w:r>
      <w:r w:rsidR="00800AD8">
        <w:tab/>
        <w:t>tjarivavaw</w:t>
      </w:r>
      <w:r w:rsidR="00800AD8">
        <w:tab/>
        <w:t>ti</w:t>
      </w:r>
      <w:r w:rsidR="00EC3047">
        <w:tab/>
        <w:t>Kuîeîuîeîu</w:t>
      </w:r>
      <w:r w:rsidR="00EC3047">
        <w:tab/>
        <w:t>katua</w:t>
      </w:r>
    </w:p>
    <w:p w14:paraId="3073CEF0" w14:textId="77777777" w:rsidR="00800AD8" w:rsidRDefault="00800AD8" w:rsidP="00EC3047">
      <w:pPr>
        <w:pStyle w:val="InterlineGlossWithTrans"/>
        <w:tabs>
          <w:tab w:val="left" w:pos="533"/>
          <w:tab w:val="left" w:pos="1517"/>
          <w:tab w:val="left" w:pos="2441"/>
          <w:tab w:val="left" w:pos="3470"/>
          <w:tab w:val="left" w:pos="5324"/>
          <w:tab w:val="left" w:pos="5768"/>
          <w:tab w:val="left" w:pos="7067"/>
        </w:tabs>
      </w:pPr>
      <w:r>
        <w:tab/>
        <w:t>sa-ka</w:t>
      </w:r>
      <w:r>
        <w:tab/>
        <w:t>i-zua</w:t>
      </w:r>
      <w:r>
        <w:tab/>
        <w:t>se</w:t>
      </w:r>
      <w:r>
        <w:tab/>
        <w:t>tjari-va-vaw</w:t>
      </w:r>
      <w:r>
        <w:tab/>
        <w:t>ti</w:t>
      </w:r>
      <w:r w:rsidR="00EC3047">
        <w:tab/>
        <w:t>Kuîeîuîeîu</w:t>
      </w:r>
      <w:r w:rsidR="00EC3047">
        <w:tab/>
        <w:t>ka-tua</w:t>
      </w:r>
    </w:p>
    <w:p w14:paraId="65D68CCD" w14:textId="77777777" w:rsidR="00800AD8" w:rsidRDefault="00800AD8" w:rsidP="00EC3047">
      <w:pPr>
        <w:pStyle w:val="InterlineTransNoFree"/>
        <w:tabs>
          <w:tab w:val="left" w:pos="1517"/>
          <w:tab w:val="left" w:pos="2441"/>
          <w:tab w:val="left" w:pos="3470"/>
          <w:tab w:val="left" w:pos="5324"/>
          <w:tab w:val="left" w:pos="5768"/>
          <w:tab w:val="left" w:pos="7067"/>
        </w:tabs>
      </w:pPr>
      <w:r>
        <w:tab/>
        <w:t>and-after</w:t>
      </w:r>
      <w:r>
        <w:tab/>
      </w:r>
      <w:r>
        <w:rPr>
          <w:smallCaps/>
        </w:rPr>
        <w:t>loc</w:t>
      </w:r>
      <w:r>
        <w:t>-that</w:t>
      </w:r>
      <w:r>
        <w:tab/>
        <w:t>person.of</w:t>
      </w:r>
      <w:r>
        <w:tab/>
        <w:t>utmost-</w:t>
      </w:r>
      <w:r>
        <w:rPr>
          <w:smallCaps/>
        </w:rPr>
        <w:t>red</w:t>
      </w:r>
      <w:r>
        <w:t>-above</w:t>
      </w:r>
      <w:r>
        <w:tab/>
      </w:r>
      <w:r>
        <w:rPr>
          <w:smallCaps/>
        </w:rPr>
        <w:t>f.h</w:t>
      </w:r>
      <w:r w:rsidR="00EC3047">
        <w:tab/>
        <w:t>(name)</w:t>
      </w:r>
      <w:r w:rsidR="00EC3047">
        <w:tab/>
        <w:t>and-</w:t>
      </w:r>
      <w:r w:rsidR="00EC3047">
        <w:rPr>
          <w:smallCaps/>
        </w:rPr>
        <w:t>obl</w:t>
      </w:r>
    </w:p>
    <w:p w14:paraId="72E4767A" w14:textId="77777777" w:rsidR="00800AD8" w:rsidRDefault="00800AD8" w:rsidP="00EC3047">
      <w:pPr>
        <w:pStyle w:val="InterlineText"/>
        <w:tabs>
          <w:tab w:val="left" w:pos="533"/>
          <w:tab w:val="left" w:pos="2837"/>
        </w:tabs>
      </w:pPr>
      <w:r>
        <w:tab/>
        <w:t>sikataqaîan</w:t>
      </w:r>
      <w:r>
        <w:tab/>
        <w:t>tjepanapana.</w:t>
      </w:r>
    </w:p>
    <w:p w14:paraId="41A216A3" w14:textId="77777777" w:rsidR="00800AD8" w:rsidRDefault="00800AD8" w:rsidP="00EC3047">
      <w:pPr>
        <w:pStyle w:val="InterlineGlossWithTrans"/>
        <w:tabs>
          <w:tab w:val="left" w:pos="533"/>
          <w:tab w:val="left" w:pos="2837"/>
        </w:tabs>
      </w:pPr>
      <w:r>
        <w:tab/>
        <w:t>si-ka-ta-qaîa-an</w:t>
      </w:r>
      <w:r>
        <w:tab/>
        <w:t>tje-pana-pana</w:t>
      </w:r>
    </w:p>
    <w:p w14:paraId="024B4FD9" w14:textId="77777777" w:rsidR="00800AD8" w:rsidRDefault="00800AD8" w:rsidP="00EC3047">
      <w:pPr>
        <w:pStyle w:val="InterlineTrans"/>
        <w:tabs>
          <w:tab w:val="left" w:pos="533"/>
          <w:tab w:val="left" w:pos="2837"/>
        </w:tabs>
      </w:pPr>
      <w:r>
        <w:tab/>
      </w:r>
      <w:r>
        <w:rPr>
          <w:smallCaps/>
        </w:rPr>
        <w:t>if</w:t>
      </w:r>
      <w:r>
        <w:t>-main-?-outsider-</w:t>
      </w:r>
      <w:r>
        <w:rPr>
          <w:smallCaps/>
        </w:rPr>
        <w:t>nom</w:t>
      </w:r>
      <w:r>
        <w:tab/>
        <w:t>do.at-</w:t>
      </w:r>
      <w:r>
        <w:rPr>
          <w:smallCaps/>
        </w:rPr>
        <w:t>red</w:t>
      </w:r>
      <w:r>
        <w:t>-river</w:t>
      </w:r>
    </w:p>
    <w:p w14:paraId="1E42E923" w14:textId="77777777" w:rsidR="00800AD8" w:rsidRDefault="00800AD8" w:rsidP="00A8416B">
      <w:pPr>
        <w:pStyle w:val="InterlineFreeCommentFollows"/>
      </w:pPr>
      <w:r>
        <w:t>Now a person from heaven called Kuîeîuîeîu was fishing in the river with his fellow-villagers.</w:t>
      </w:r>
    </w:p>
    <w:p w14:paraId="07F6AB21" w14:textId="77777777" w:rsidR="00800AD8" w:rsidRDefault="00A8416B" w:rsidP="00EC3047">
      <w:pPr>
        <w:pStyle w:val="CommentLastWithHalfSpace"/>
      </w:pPr>
      <w:r>
        <w:t>[</w:t>
      </w:r>
      <w:r w:rsidR="00800AD8" w:rsidRPr="00EC3047">
        <w:rPr>
          <w:rStyle w:val="VernacularText"/>
        </w:rPr>
        <w:t>katua</w:t>
      </w:r>
      <w:r w:rsidR="00800AD8">
        <w:t xml:space="preserve">: was </w:t>
      </w:r>
      <w:r w:rsidR="00800AD8" w:rsidRPr="00EC3047">
        <w:rPr>
          <w:rStyle w:val="VernacularText"/>
        </w:rPr>
        <w:t>katu</w:t>
      </w:r>
      <w:r w:rsidR="00EC3047">
        <w:t xml:space="preserve">; </w:t>
      </w:r>
      <w:r w:rsidR="00800AD8" w:rsidRPr="00EC3047">
        <w:rPr>
          <w:rStyle w:val="VernacularText"/>
        </w:rPr>
        <w:t>tjarivavaw</w:t>
      </w:r>
      <w:r w:rsidR="00EC3047">
        <w:t>:</w:t>
      </w:r>
      <w:r w:rsidR="00800AD8">
        <w:t xml:space="preserve"> </w:t>
      </w:r>
      <w:r w:rsidR="00EC3047">
        <w:t xml:space="preserve">was </w:t>
      </w:r>
      <w:r w:rsidR="00800AD8" w:rsidRPr="00EC3047">
        <w:rPr>
          <w:rStyle w:val="VernacularText"/>
        </w:rPr>
        <w:t>tjaîevavaw</w:t>
      </w:r>
      <w:r>
        <w:t>]</w:t>
      </w:r>
    </w:p>
    <w:p w14:paraId="1D0FB914" w14:textId="77777777" w:rsidR="00800AD8" w:rsidRDefault="00DC1AE0" w:rsidP="00EC3047">
      <w:pPr>
        <w:pStyle w:val="InterlineText"/>
        <w:tabs>
          <w:tab w:val="left" w:pos="533"/>
          <w:tab w:val="left" w:pos="1022"/>
          <w:tab w:val="left" w:pos="2246"/>
          <w:tab w:val="left" w:pos="3020"/>
          <w:tab w:val="left" w:pos="3524"/>
          <w:tab w:val="left" w:pos="4673"/>
          <w:tab w:val="left" w:pos="5177"/>
          <w:tab w:val="left" w:pos="5876"/>
          <w:tab w:val="left" w:pos="6380"/>
        </w:tabs>
      </w:pPr>
      <w:r w:rsidRPr="003A1D48">
        <w:rPr>
          <w:rStyle w:val="InterlineTextNumChar"/>
        </w:rPr>
        <w:t>015</w:t>
      </w:r>
      <w:r w:rsidR="00800AD8">
        <w:tab/>
        <w:t>sa</w:t>
      </w:r>
      <w:r w:rsidR="00800AD8">
        <w:tab/>
        <w:t>djemumak</w:t>
      </w:r>
      <w:r w:rsidR="00800AD8">
        <w:tab/>
        <w:t>anga</w:t>
      </w:r>
      <w:r w:rsidR="00800AD8">
        <w:tab/>
        <w:t>ta</w:t>
      </w:r>
      <w:r w:rsidR="00800AD8">
        <w:tab/>
        <w:t>îangian</w:t>
      </w:r>
      <w:r w:rsidR="00800AD8">
        <w:tab/>
        <w:t>i</w:t>
      </w:r>
      <w:r w:rsidR="00800AD8">
        <w:tab/>
        <w:t>taladj</w:t>
      </w:r>
      <w:r w:rsidR="00800AD8">
        <w:tab/>
        <w:t>ta</w:t>
      </w:r>
      <w:r w:rsidR="00800AD8">
        <w:tab/>
        <w:t>vatsaî.</w:t>
      </w:r>
    </w:p>
    <w:p w14:paraId="7F3BEE8E" w14:textId="77777777" w:rsidR="00800AD8" w:rsidRDefault="00800AD8" w:rsidP="00EC3047">
      <w:pPr>
        <w:pStyle w:val="InterlineGlossWithTrans"/>
        <w:tabs>
          <w:tab w:val="left" w:pos="533"/>
          <w:tab w:val="left" w:pos="1022"/>
          <w:tab w:val="left" w:pos="2246"/>
          <w:tab w:val="left" w:pos="3020"/>
          <w:tab w:val="left" w:pos="3524"/>
          <w:tab w:val="left" w:pos="4673"/>
          <w:tab w:val="left" w:pos="5177"/>
          <w:tab w:val="left" w:pos="5876"/>
          <w:tab w:val="left" w:pos="6380"/>
        </w:tabs>
      </w:pPr>
      <w:r>
        <w:tab/>
        <w:t>sa</w:t>
      </w:r>
      <w:r>
        <w:tab/>
        <w:t>em=djumak</w:t>
      </w:r>
      <w:r>
        <w:tab/>
        <w:t>anga</w:t>
      </w:r>
      <w:r>
        <w:tab/>
        <w:t>ta</w:t>
      </w:r>
      <w:r>
        <w:tab/>
        <w:t>îangi-an</w:t>
      </w:r>
      <w:r>
        <w:tab/>
        <w:t>i</w:t>
      </w:r>
      <w:r>
        <w:tab/>
        <w:t>taladj</w:t>
      </w:r>
      <w:r>
        <w:tab/>
        <w:t>ta</w:t>
      </w:r>
      <w:r>
        <w:tab/>
        <w:t>vatsaî</w:t>
      </w:r>
    </w:p>
    <w:p w14:paraId="393BC9ED" w14:textId="77777777" w:rsidR="00800AD8" w:rsidRDefault="00800AD8" w:rsidP="00EC3047">
      <w:pPr>
        <w:pStyle w:val="InterlineTrans"/>
        <w:tabs>
          <w:tab w:val="left" w:pos="533"/>
          <w:tab w:val="left" w:pos="1022"/>
          <w:tab w:val="left" w:pos="2246"/>
          <w:tab w:val="left" w:pos="3020"/>
          <w:tab w:val="left" w:pos="3524"/>
          <w:tab w:val="left" w:pos="4673"/>
          <w:tab w:val="left" w:pos="5177"/>
          <w:tab w:val="left" w:pos="5876"/>
          <w:tab w:val="left" w:pos="6380"/>
        </w:tabs>
      </w:pPr>
      <w:r>
        <w:tab/>
        <w:t>and</w:t>
      </w:r>
      <w:r>
        <w:tab/>
      </w:r>
      <w:r>
        <w:rPr>
          <w:smallCaps/>
        </w:rPr>
        <w:t>af</w:t>
      </w:r>
      <w:r>
        <w:t>=find</w:t>
      </w:r>
      <w:r>
        <w:tab/>
        <w:t>indeed</w:t>
      </w:r>
      <w:r>
        <w:tab/>
      </w:r>
      <w:r>
        <w:rPr>
          <w:smallCaps/>
        </w:rPr>
        <w:t>obl</w:t>
      </w:r>
      <w:r>
        <w:tab/>
        <w:t>trunk-</w:t>
      </w:r>
      <w:r>
        <w:rPr>
          <w:smallCaps/>
        </w:rPr>
        <w:t>nom</w:t>
      </w:r>
      <w:r>
        <w:tab/>
      </w:r>
      <w:r>
        <w:rPr>
          <w:smallCaps/>
        </w:rPr>
        <w:t>loc</w:t>
      </w:r>
      <w:r>
        <w:tab/>
        <w:t>inside</w:t>
      </w:r>
      <w:r>
        <w:tab/>
      </w:r>
      <w:r>
        <w:rPr>
          <w:smallCaps/>
        </w:rPr>
        <w:t>obl</w:t>
      </w:r>
      <w:r>
        <w:tab/>
        <w:t>pool</w:t>
      </w:r>
    </w:p>
    <w:p w14:paraId="45BE6B2E" w14:textId="77777777" w:rsidR="00800AD8" w:rsidRDefault="00800AD8">
      <w:pPr>
        <w:pStyle w:val="InterlineFree"/>
      </w:pPr>
      <w:r>
        <w:t>They found the trunk in a deep pool.</w:t>
      </w:r>
    </w:p>
    <w:p w14:paraId="352294A2" w14:textId="77777777" w:rsidR="00800AD8" w:rsidRDefault="00DC1AE0" w:rsidP="00EC3047">
      <w:pPr>
        <w:pStyle w:val="InterlineText"/>
        <w:tabs>
          <w:tab w:val="left" w:pos="533"/>
          <w:tab w:val="left" w:pos="1022"/>
          <w:tab w:val="left" w:pos="1856"/>
          <w:tab w:val="left" w:pos="2840"/>
          <w:tab w:val="left" w:pos="3749"/>
          <w:tab w:val="left" w:pos="4013"/>
          <w:tab w:val="left" w:pos="4757"/>
          <w:tab w:val="left" w:pos="5486"/>
          <w:tab w:val="left" w:pos="6470"/>
          <w:tab w:val="left" w:pos="7769"/>
          <w:tab w:val="left" w:pos="8273"/>
        </w:tabs>
      </w:pPr>
      <w:r w:rsidRPr="003A1D48">
        <w:rPr>
          <w:rStyle w:val="InterlineTextNumChar"/>
        </w:rPr>
        <w:t>016</w:t>
      </w:r>
      <w:r w:rsidR="00800AD8">
        <w:tab/>
        <w:t>sa</w:t>
      </w:r>
      <w:r w:rsidR="00800AD8">
        <w:tab/>
        <w:t>alapen</w:t>
      </w:r>
      <w:r w:rsidR="00800AD8">
        <w:tab/>
        <w:t>saka</w:t>
      </w:r>
      <w:r w:rsidR="00800AD8">
        <w:tab/>
        <w:t>qaluin</w:t>
      </w:r>
      <w:r w:rsidR="00800AD8">
        <w:tab/>
        <w:t>a</w:t>
      </w:r>
      <w:r w:rsidR="00800AD8">
        <w:tab/>
        <w:t>sema</w:t>
      </w:r>
      <w:r w:rsidR="00800AD8">
        <w:tab/>
        <w:t>umaq;</w:t>
      </w:r>
      <w:r w:rsidR="00800AD8">
        <w:tab/>
        <w:t>saka</w:t>
      </w:r>
      <w:r w:rsidR="00EC3047">
        <w:tab/>
        <w:t>mangtjez</w:t>
      </w:r>
      <w:r w:rsidR="00EC3047">
        <w:tab/>
        <w:t>i</w:t>
      </w:r>
      <w:r w:rsidR="00EC3047">
        <w:tab/>
        <w:t>umaq.</w:t>
      </w:r>
    </w:p>
    <w:p w14:paraId="0AACEB4A" w14:textId="77777777" w:rsidR="00800AD8" w:rsidRDefault="00800AD8" w:rsidP="00EC3047">
      <w:pPr>
        <w:pStyle w:val="InterlineGlossWithTrans"/>
        <w:tabs>
          <w:tab w:val="left" w:pos="533"/>
          <w:tab w:val="left" w:pos="1022"/>
          <w:tab w:val="left" w:pos="1856"/>
          <w:tab w:val="left" w:pos="2840"/>
          <w:tab w:val="left" w:pos="3749"/>
          <w:tab w:val="left" w:pos="4013"/>
          <w:tab w:val="left" w:pos="4757"/>
          <w:tab w:val="left" w:pos="5486"/>
          <w:tab w:val="left" w:pos="6470"/>
          <w:tab w:val="left" w:pos="7769"/>
          <w:tab w:val="left" w:pos="8273"/>
        </w:tabs>
      </w:pPr>
      <w:r>
        <w:tab/>
        <w:t>sa</w:t>
      </w:r>
      <w:r>
        <w:tab/>
        <w:t>alap-en</w:t>
      </w:r>
      <w:r>
        <w:tab/>
        <w:t>sa-ka</w:t>
      </w:r>
      <w:r>
        <w:tab/>
        <w:t>qalu-en</w:t>
      </w:r>
      <w:r>
        <w:tab/>
        <w:t>a</w:t>
      </w:r>
      <w:r>
        <w:tab/>
        <w:t>em=sa</w:t>
      </w:r>
      <w:r>
        <w:tab/>
        <w:t>umaq</w:t>
      </w:r>
      <w:r>
        <w:tab/>
        <w:t>sa-ka</w:t>
      </w:r>
      <w:r w:rsidR="00EC3047">
        <w:tab/>
        <w:t>m-pangetjez</w:t>
      </w:r>
      <w:r w:rsidR="00EC3047">
        <w:tab/>
        <w:t>i</w:t>
      </w:r>
      <w:r w:rsidR="00EC3047">
        <w:tab/>
        <w:t>umaq</w:t>
      </w:r>
    </w:p>
    <w:p w14:paraId="26CB2098" w14:textId="77777777" w:rsidR="00800AD8" w:rsidRDefault="00800AD8" w:rsidP="00EC3047">
      <w:pPr>
        <w:pStyle w:val="InterlineTrans"/>
        <w:tabs>
          <w:tab w:val="left" w:pos="533"/>
          <w:tab w:val="left" w:pos="1022"/>
          <w:tab w:val="left" w:pos="1856"/>
          <w:tab w:val="left" w:pos="2840"/>
          <w:tab w:val="left" w:pos="3749"/>
          <w:tab w:val="left" w:pos="4013"/>
          <w:tab w:val="left" w:pos="4757"/>
          <w:tab w:val="left" w:pos="5486"/>
          <w:tab w:val="left" w:pos="6470"/>
          <w:tab w:val="left" w:pos="7769"/>
          <w:tab w:val="left" w:pos="8273"/>
        </w:tabs>
      </w:pPr>
      <w:r>
        <w:tab/>
        <w:t>and</w:t>
      </w:r>
      <w:r>
        <w:tab/>
        <w:t>take-</w:t>
      </w:r>
      <w:r>
        <w:rPr>
          <w:smallCaps/>
        </w:rPr>
        <w:t>pf</w:t>
      </w:r>
      <w:r>
        <w:tab/>
        <w:t>and-after</w:t>
      </w:r>
      <w:r>
        <w:tab/>
        <w:t>carry-</w:t>
      </w:r>
      <w:r>
        <w:rPr>
          <w:smallCaps/>
        </w:rPr>
        <w:t>pf</w:t>
      </w:r>
      <w:r>
        <w:rPr>
          <w:smallCaps/>
        </w:rPr>
        <w:tab/>
        <w:t>c</w:t>
      </w:r>
      <w:r>
        <w:rPr>
          <w:smallCaps/>
        </w:rPr>
        <w:tab/>
        <w:t>af</w:t>
      </w:r>
      <w:r>
        <w:t>=go</w:t>
      </w:r>
      <w:r>
        <w:tab/>
        <w:t>house</w:t>
      </w:r>
      <w:r>
        <w:tab/>
        <w:t>and-after</w:t>
      </w:r>
      <w:r w:rsidR="00EC3047">
        <w:tab/>
      </w:r>
      <w:r w:rsidR="00EC3047">
        <w:rPr>
          <w:smallCaps/>
        </w:rPr>
        <w:t>af</w:t>
      </w:r>
      <w:r w:rsidR="00EC3047">
        <w:t>-come</w:t>
      </w:r>
      <w:r w:rsidR="00EC3047">
        <w:tab/>
      </w:r>
      <w:r w:rsidR="00EC3047">
        <w:rPr>
          <w:smallCaps/>
        </w:rPr>
        <w:t>loc</w:t>
      </w:r>
      <w:r w:rsidR="00EC3047">
        <w:tab/>
        <w:t>house</w:t>
      </w:r>
    </w:p>
    <w:p w14:paraId="59AE2F39" w14:textId="77777777" w:rsidR="00800AD8" w:rsidRDefault="00800AD8">
      <w:pPr>
        <w:pStyle w:val="InterlineFree"/>
      </w:pPr>
      <w:r>
        <w:t>They took it and carried it home.</w:t>
      </w:r>
    </w:p>
    <w:p w14:paraId="0A568CE7" w14:textId="77777777" w:rsidR="00800AD8" w:rsidRDefault="00DC1AE0" w:rsidP="00EC3047">
      <w:pPr>
        <w:pStyle w:val="InterlineText"/>
        <w:tabs>
          <w:tab w:val="left" w:pos="533"/>
          <w:tab w:val="left" w:pos="1337"/>
          <w:tab w:val="left" w:pos="2051"/>
          <w:tab w:val="left" w:pos="3275"/>
          <w:tab w:val="left" w:pos="4049"/>
          <w:tab w:val="left" w:pos="4553"/>
        </w:tabs>
      </w:pPr>
      <w:r w:rsidRPr="003A1D48">
        <w:rPr>
          <w:rStyle w:val="InterlineTextNumChar"/>
        </w:rPr>
        <w:t>017</w:t>
      </w:r>
      <w:r w:rsidR="00800AD8">
        <w:tab/>
        <w:t>“Kina</w:t>
      </w:r>
      <w:r w:rsidR="00800AD8">
        <w:tab/>
        <w:t>kama,</w:t>
      </w:r>
      <w:r w:rsidR="00800AD8">
        <w:tab/>
        <w:t>djemumak</w:t>
      </w:r>
      <w:r w:rsidR="00800AD8">
        <w:tab/>
        <w:t>anga</w:t>
      </w:r>
      <w:r w:rsidR="00800AD8">
        <w:tab/>
        <w:t>ta</w:t>
      </w:r>
      <w:r w:rsidR="00800AD8">
        <w:tab/>
        <w:t>îangian.</w:t>
      </w:r>
    </w:p>
    <w:p w14:paraId="356842AD" w14:textId="77777777" w:rsidR="00800AD8" w:rsidRDefault="00800AD8" w:rsidP="00EC3047">
      <w:pPr>
        <w:pStyle w:val="InterlineGlossWithTrans"/>
        <w:tabs>
          <w:tab w:val="left" w:pos="533"/>
          <w:tab w:val="left" w:pos="1337"/>
          <w:tab w:val="left" w:pos="2051"/>
          <w:tab w:val="left" w:pos="3275"/>
          <w:tab w:val="left" w:pos="4049"/>
          <w:tab w:val="left" w:pos="4553"/>
        </w:tabs>
      </w:pPr>
      <w:r>
        <w:tab/>
        <w:t>Kina</w:t>
      </w:r>
      <w:r>
        <w:tab/>
        <w:t>kama</w:t>
      </w:r>
      <w:r>
        <w:tab/>
        <w:t>em=djumak</w:t>
      </w:r>
      <w:r>
        <w:tab/>
        <w:t>anga</w:t>
      </w:r>
      <w:r>
        <w:tab/>
        <w:t>ta</w:t>
      </w:r>
      <w:r>
        <w:tab/>
        <w:t>îangi-an</w:t>
      </w:r>
    </w:p>
    <w:p w14:paraId="7BD2A8A2" w14:textId="77777777" w:rsidR="00800AD8" w:rsidRDefault="00800AD8" w:rsidP="00EC3047">
      <w:pPr>
        <w:pStyle w:val="InterlineTrans"/>
        <w:tabs>
          <w:tab w:val="left" w:pos="533"/>
          <w:tab w:val="left" w:pos="1337"/>
          <w:tab w:val="left" w:pos="2051"/>
          <w:tab w:val="left" w:pos="3275"/>
          <w:tab w:val="left" w:pos="4049"/>
          <w:tab w:val="left" w:pos="4553"/>
        </w:tabs>
      </w:pPr>
      <w:r>
        <w:tab/>
        <w:t>mother</w:t>
      </w:r>
      <w:r>
        <w:tab/>
        <w:t>father</w:t>
      </w:r>
      <w:r>
        <w:tab/>
      </w:r>
      <w:r>
        <w:rPr>
          <w:smallCaps/>
        </w:rPr>
        <w:t>af</w:t>
      </w:r>
      <w:r>
        <w:t>=find</w:t>
      </w:r>
      <w:r>
        <w:tab/>
        <w:t>indeed</w:t>
      </w:r>
      <w:r>
        <w:tab/>
      </w:r>
      <w:r>
        <w:rPr>
          <w:smallCaps/>
        </w:rPr>
        <w:t>obl</w:t>
      </w:r>
      <w:r>
        <w:tab/>
        <w:t>trunk-</w:t>
      </w:r>
      <w:r>
        <w:rPr>
          <w:smallCaps/>
        </w:rPr>
        <w:t>nom</w:t>
      </w:r>
    </w:p>
    <w:p w14:paraId="5B9C3B1F" w14:textId="77777777" w:rsidR="00800AD8" w:rsidRDefault="00800AD8">
      <w:pPr>
        <w:pStyle w:val="InterlineFree"/>
      </w:pPr>
      <w:r>
        <w:t>When they got home, he said: “Mother, father, we found a trunk.</w:t>
      </w:r>
    </w:p>
    <w:p w14:paraId="1395003D" w14:textId="77777777" w:rsidR="00800AD8" w:rsidRDefault="00DC1AE0" w:rsidP="00EC3047">
      <w:pPr>
        <w:pStyle w:val="InterlineText"/>
        <w:tabs>
          <w:tab w:val="left" w:pos="533"/>
          <w:tab w:val="left" w:pos="1082"/>
          <w:tab w:val="left" w:pos="1916"/>
          <w:tab w:val="left" w:pos="2420"/>
          <w:tab w:val="left" w:pos="3179"/>
          <w:tab w:val="left" w:pos="4223"/>
        </w:tabs>
      </w:pPr>
      <w:r w:rsidRPr="003A1D48">
        <w:rPr>
          <w:rStyle w:val="InterlineTextNumChar"/>
        </w:rPr>
        <w:t>018</w:t>
      </w:r>
      <w:r w:rsidR="00800AD8">
        <w:tab/>
        <w:t>aki</w:t>
      </w:r>
      <w:r w:rsidR="00800AD8">
        <w:tab/>
        <w:t>anema</w:t>
      </w:r>
      <w:r w:rsidR="00800AD8">
        <w:tab/>
        <w:t>i</w:t>
      </w:r>
      <w:r w:rsidR="00800AD8">
        <w:tab/>
        <w:t>taladj?</w:t>
      </w:r>
      <w:r w:rsidR="00800AD8">
        <w:tab/>
        <w:t>sadjelung</w:t>
      </w:r>
      <w:r w:rsidR="00800AD8">
        <w:tab/>
        <w:t>aravats.”</w:t>
      </w:r>
    </w:p>
    <w:p w14:paraId="5636CDD2" w14:textId="77777777" w:rsidR="00800AD8" w:rsidRDefault="00800AD8" w:rsidP="00EC3047">
      <w:pPr>
        <w:pStyle w:val="InterlineGlossWithTrans"/>
        <w:tabs>
          <w:tab w:val="left" w:pos="533"/>
          <w:tab w:val="left" w:pos="1082"/>
          <w:tab w:val="left" w:pos="1916"/>
          <w:tab w:val="left" w:pos="2420"/>
          <w:tab w:val="left" w:pos="3179"/>
          <w:tab w:val="left" w:pos="4223"/>
        </w:tabs>
      </w:pPr>
      <w:r>
        <w:tab/>
        <w:t>aki</w:t>
      </w:r>
      <w:r>
        <w:tab/>
        <w:t>a-nema</w:t>
      </w:r>
      <w:r>
        <w:tab/>
        <w:t>i</w:t>
      </w:r>
      <w:r>
        <w:tab/>
        <w:t>taladj</w:t>
      </w:r>
      <w:r>
        <w:tab/>
        <w:t>sadjelung</w:t>
      </w:r>
      <w:r>
        <w:tab/>
        <w:t>a-ravats</w:t>
      </w:r>
    </w:p>
    <w:p w14:paraId="0F82CAD5" w14:textId="77777777" w:rsidR="00800AD8" w:rsidRDefault="00800AD8" w:rsidP="00EC3047">
      <w:pPr>
        <w:pStyle w:val="InterlineTransNoFree"/>
        <w:tabs>
          <w:tab w:val="left" w:pos="1082"/>
          <w:tab w:val="left" w:pos="1916"/>
          <w:tab w:val="left" w:pos="2420"/>
          <w:tab w:val="left" w:pos="3179"/>
          <w:tab w:val="left" w:pos="4223"/>
          <w:tab w:val="right" w:pos="8787"/>
        </w:tabs>
      </w:pPr>
      <w:r>
        <w:tab/>
        <w:t>how</w:t>
      </w:r>
      <w:r>
        <w:tab/>
        <w:t>?-what</w:t>
      </w:r>
      <w:r>
        <w:tab/>
      </w:r>
      <w:r>
        <w:rPr>
          <w:smallCaps/>
        </w:rPr>
        <w:t>loc</w:t>
      </w:r>
      <w:r>
        <w:tab/>
        <w:t>inside</w:t>
      </w:r>
      <w:r>
        <w:tab/>
        <w:t>heavy</w:t>
      </w:r>
      <w:r>
        <w:tab/>
      </w:r>
      <w:r>
        <w:rPr>
          <w:smallCaps/>
        </w:rPr>
        <w:t>c-</w:t>
      </w:r>
      <w:r>
        <w:t>true</w:t>
      </w:r>
      <w:r w:rsidR="00EC3047">
        <w:tab/>
        <w:t>What can be inside it? It’s very heavy.”</w:t>
      </w:r>
    </w:p>
    <w:p w14:paraId="27AC032E" w14:textId="77777777" w:rsidR="00800AD8" w:rsidRDefault="00DC1AE0" w:rsidP="00EC3047">
      <w:pPr>
        <w:pStyle w:val="InterlineText"/>
        <w:tabs>
          <w:tab w:val="left" w:pos="533"/>
          <w:tab w:val="left" w:pos="1022"/>
          <w:tab w:val="left" w:pos="1556"/>
          <w:tab w:val="left" w:pos="3080"/>
          <w:tab w:val="left" w:pos="3569"/>
          <w:tab w:val="left" w:pos="5153"/>
        </w:tabs>
      </w:pPr>
      <w:r w:rsidRPr="003A1D48">
        <w:rPr>
          <w:rStyle w:val="InterlineTextNumChar"/>
        </w:rPr>
        <w:t>019</w:t>
      </w:r>
      <w:r w:rsidR="00800AD8">
        <w:tab/>
        <w:t>qau</w:t>
      </w:r>
      <w:r w:rsidR="00800AD8">
        <w:tab/>
        <w:t>pai</w:t>
      </w:r>
      <w:r w:rsidR="00800AD8">
        <w:tab/>
        <w:t>semutsaqev,</w:t>
      </w:r>
      <w:r w:rsidR="00800AD8">
        <w:tab/>
        <w:t>sa</w:t>
      </w:r>
      <w:r w:rsidR="00800AD8">
        <w:tab/>
        <w:t>patsuni.</w:t>
      </w:r>
    </w:p>
    <w:p w14:paraId="0D02BF3A" w14:textId="77777777" w:rsidR="00800AD8" w:rsidRDefault="00800AD8" w:rsidP="00EC3047">
      <w:pPr>
        <w:pStyle w:val="InterlineGlossWithTrans"/>
        <w:tabs>
          <w:tab w:val="left" w:pos="533"/>
          <w:tab w:val="left" w:pos="1022"/>
          <w:tab w:val="left" w:pos="1556"/>
          <w:tab w:val="left" w:pos="3080"/>
          <w:tab w:val="left" w:pos="3569"/>
          <w:tab w:val="left" w:pos="5153"/>
        </w:tabs>
      </w:pPr>
      <w:r>
        <w:tab/>
        <w:t>qau</w:t>
      </w:r>
      <w:r>
        <w:tab/>
        <w:t>pai</w:t>
      </w:r>
      <w:r>
        <w:tab/>
        <w:t>em=su-tsaqev</w:t>
      </w:r>
      <w:r>
        <w:tab/>
        <w:t>sa</w:t>
      </w:r>
      <w:r>
        <w:tab/>
        <w:t>pa-tsun-i</w:t>
      </w:r>
    </w:p>
    <w:p w14:paraId="3D6EBA6F" w14:textId="77777777" w:rsidR="00EC3047" w:rsidRDefault="00800AD8" w:rsidP="00EC3047">
      <w:pPr>
        <w:pStyle w:val="InterlineTrans"/>
        <w:tabs>
          <w:tab w:val="left" w:pos="533"/>
          <w:tab w:val="left" w:pos="1022"/>
          <w:tab w:val="left" w:pos="1556"/>
          <w:tab w:val="left" w:pos="3080"/>
          <w:tab w:val="left" w:pos="3569"/>
          <w:tab w:val="left" w:pos="5153"/>
        </w:tabs>
        <w:rPr>
          <w:smallCaps/>
        </w:rPr>
      </w:pPr>
      <w:r>
        <w:tab/>
        <w:t>so</w:t>
      </w:r>
      <w:r>
        <w:tab/>
        <w:t>well</w:t>
      </w:r>
      <w:r>
        <w:tab/>
      </w:r>
      <w:r>
        <w:rPr>
          <w:smallCaps/>
        </w:rPr>
        <w:t>af</w:t>
      </w:r>
      <w:r>
        <w:t>=remove-lid</w:t>
      </w:r>
      <w:r>
        <w:tab/>
        <w:t>and</w:t>
      </w:r>
      <w:r>
        <w:tab/>
        <w:t>cause-see-</w:t>
      </w:r>
      <w:r>
        <w:rPr>
          <w:smallCaps/>
        </w:rPr>
        <w:t>hort</w:t>
      </w:r>
    </w:p>
    <w:p w14:paraId="5BF30E29" w14:textId="77777777" w:rsidR="00800AD8" w:rsidRDefault="00EC3047" w:rsidP="00EC3047">
      <w:pPr>
        <w:pStyle w:val="InterlineFreeCommentFollows"/>
      </w:pPr>
      <w:r>
        <w:t>So they lifted the lid and looked inside.</w:t>
      </w:r>
    </w:p>
    <w:p w14:paraId="167332EF" w14:textId="77777777" w:rsidR="00800AD8" w:rsidRDefault="00A8416B" w:rsidP="00A8416B">
      <w:pPr>
        <w:pStyle w:val="CommentLastWithHalfSpace"/>
      </w:pPr>
      <w:r>
        <w:t>[</w:t>
      </w:r>
      <w:r w:rsidR="00800AD8" w:rsidRPr="00EC3047">
        <w:rPr>
          <w:rStyle w:val="VernacularText"/>
        </w:rPr>
        <w:t>qau</w:t>
      </w:r>
      <w:r w:rsidR="00800AD8">
        <w:t xml:space="preserve">: was </w:t>
      </w:r>
      <w:r w:rsidR="00800AD8" w:rsidRPr="00EC3047">
        <w:rPr>
          <w:rStyle w:val="VernacularText"/>
        </w:rPr>
        <w:t>ku</w:t>
      </w:r>
      <w:r>
        <w:t>]</w:t>
      </w:r>
    </w:p>
    <w:p w14:paraId="5C75ADD9" w14:textId="77777777" w:rsidR="00800AD8" w:rsidRDefault="00DC1AE0" w:rsidP="00EC3047">
      <w:pPr>
        <w:pStyle w:val="InterlineText"/>
        <w:tabs>
          <w:tab w:val="left" w:pos="533"/>
          <w:tab w:val="left" w:pos="1307"/>
          <w:tab w:val="left" w:pos="1751"/>
          <w:tab w:val="left" w:pos="2825"/>
          <w:tab w:val="left" w:pos="3464"/>
        </w:tabs>
      </w:pPr>
      <w:r w:rsidRPr="003A1D48">
        <w:rPr>
          <w:rStyle w:val="InterlineTextNumChar"/>
        </w:rPr>
        <w:t>020</w:t>
      </w:r>
      <w:r w:rsidR="00800AD8">
        <w:tab/>
        <w:t>“manu</w:t>
      </w:r>
      <w:r w:rsidR="00800AD8">
        <w:tab/>
        <w:t>ti</w:t>
      </w:r>
      <w:r w:rsidR="00800AD8">
        <w:tab/>
        <w:t>Muakakai</w:t>
      </w:r>
      <w:r w:rsidR="00800AD8">
        <w:tab/>
        <w:t>avan</w:t>
      </w:r>
      <w:r w:rsidR="00800AD8">
        <w:tab/>
        <w:t>tsu.</w:t>
      </w:r>
    </w:p>
    <w:p w14:paraId="299B526C" w14:textId="77777777" w:rsidR="00800AD8" w:rsidRDefault="00800AD8" w:rsidP="00EC3047">
      <w:pPr>
        <w:pStyle w:val="InterlineGlossWithTrans"/>
        <w:tabs>
          <w:tab w:val="left" w:pos="533"/>
          <w:tab w:val="left" w:pos="1307"/>
          <w:tab w:val="left" w:pos="1751"/>
          <w:tab w:val="left" w:pos="2825"/>
          <w:tab w:val="left" w:pos="3464"/>
        </w:tabs>
      </w:pPr>
      <w:r>
        <w:tab/>
        <w:t>manu</w:t>
      </w:r>
      <w:r>
        <w:tab/>
        <w:t>ti</w:t>
      </w:r>
      <w:r>
        <w:tab/>
        <w:t>Muakakai</w:t>
      </w:r>
      <w:r>
        <w:tab/>
        <w:t>avan</w:t>
      </w:r>
      <w:r>
        <w:tab/>
        <w:t>tsu</w:t>
      </w:r>
    </w:p>
    <w:p w14:paraId="46B5C4FD" w14:textId="77777777" w:rsidR="00800AD8" w:rsidRDefault="00800AD8" w:rsidP="00EC3047">
      <w:pPr>
        <w:pStyle w:val="InterlineTransNoFree"/>
        <w:tabs>
          <w:tab w:val="left" w:pos="1307"/>
          <w:tab w:val="left" w:pos="1751"/>
          <w:tab w:val="left" w:pos="2825"/>
          <w:tab w:val="left" w:pos="3464"/>
          <w:tab w:val="right" w:pos="8787"/>
        </w:tabs>
      </w:pPr>
      <w:r>
        <w:tab/>
        <w:t>then</w:t>
      </w:r>
      <w:r>
        <w:tab/>
      </w:r>
      <w:r>
        <w:rPr>
          <w:smallCaps/>
        </w:rPr>
        <w:t>f.h</w:t>
      </w:r>
      <w:r>
        <w:tab/>
        <w:t>(name)</w:t>
      </w:r>
      <w:r>
        <w:tab/>
        <w:t>exact</w:t>
      </w:r>
      <w:r>
        <w:tab/>
        <w:t>this</w:t>
      </w:r>
      <w:r w:rsidR="00EC3047">
        <w:tab/>
        <w:t>“This must be Muakakai.</w:t>
      </w:r>
    </w:p>
    <w:p w14:paraId="4652E9E3" w14:textId="77777777" w:rsidR="00800AD8" w:rsidRDefault="00DC1AE0" w:rsidP="009A2FD9">
      <w:pPr>
        <w:pStyle w:val="InterlineText"/>
        <w:tabs>
          <w:tab w:val="left" w:pos="533"/>
          <w:tab w:val="left" w:pos="1727"/>
          <w:tab w:val="left" w:pos="2411"/>
          <w:tab w:val="left" w:pos="3560"/>
          <w:tab w:val="left" w:pos="3824"/>
          <w:tab w:val="left" w:pos="4598"/>
          <w:tab w:val="left" w:pos="6182"/>
          <w:tab w:val="left" w:pos="6671"/>
          <w:tab w:val="left" w:pos="7895"/>
        </w:tabs>
      </w:pPr>
      <w:r w:rsidRPr="003A1D48">
        <w:rPr>
          <w:rStyle w:val="InterlineTextNumChar"/>
        </w:rPr>
        <w:lastRenderedPageBreak/>
        <w:t>021</w:t>
      </w:r>
      <w:r w:rsidR="00800AD8">
        <w:tab/>
        <w:t>makeîang</w:t>
      </w:r>
      <w:r w:rsidR="00800AD8">
        <w:tab/>
        <w:t>aza</w:t>
      </w:r>
      <w:r w:rsidR="00800AD8">
        <w:tab/>
        <w:t>puaîis</w:t>
      </w:r>
      <w:r w:rsidR="00800AD8">
        <w:tab/>
        <w:t>a</w:t>
      </w:r>
      <w:r w:rsidR="00800AD8">
        <w:tab/>
        <w:t>kutji;</w:t>
      </w:r>
      <w:r w:rsidR="00800AD8">
        <w:tab/>
        <w:t>siniverits</w:t>
      </w:r>
      <w:r w:rsidR="00800AD8">
        <w:tab/>
        <w:t>na</w:t>
      </w:r>
      <w:r w:rsidR="009A2FD9">
        <w:tab/>
        <w:t>matjaîaîak,</w:t>
      </w:r>
      <w:r w:rsidR="009A2FD9">
        <w:tab/>
        <w:t>a</w:t>
      </w:r>
    </w:p>
    <w:p w14:paraId="75E38A58" w14:textId="77777777" w:rsidR="00800AD8" w:rsidRDefault="00800AD8" w:rsidP="009A2FD9">
      <w:pPr>
        <w:pStyle w:val="InterlineGlossWithTrans"/>
        <w:tabs>
          <w:tab w:val="left" w:pos="533"/>
          <w:tab w:val="left" w:pos="1727"/>
          <w:tab w:val="left" w:pos="2411"/>
          <w:tab w:val="left" w:pos="3560"/>
          <w:tab w:val="left" w:pos="3824"/>
          <w:tab w:val="left" w:pos="4598"/>
          <w:tab w:val="left" w:pos="6182"/>
          <w:tab w:val="left" w:pos="6671"/>
          <w:tab w:val="left" w:pos="7895"/>
        </w:tabs>
      </w:pPr>
      <w:r>
        <w:tab/>
        <w:t>ma-keîang</w:t>
      </w:r>
      <w:r>
        <w:tab/>
        <w:t>a-zua</w:t>
      </w:r>
      <w:r>
        <w:tab/>
        <w:t>pu-aîis</w:t>
      </w:r>
      <w:r>
        <w:tab/>
        <w:t>a</w:t>
      </w:r>
      <w:r>
        <w:tab/>
        <w:t>kutji</w:t>
      </w:r>
      <w:r>
        <w:tab/>
        <w:t>in=si-verits</w:t>
      </w:r>
      <w:r>
        <w:tab/>
        <w:t>nua</w:t>
      </w:r>
      <w:r w:rsidR="009A2FD9">
        <w:tab/>
        <w:t>matja-îaîak</w:t>
      </w:r>
      <w:r w:rsidR="009A2FD9">
        <w:tab/>
        <w:t>a</w:t>
      </w:r>
    </w:p>
    <w:p w14:paraId="353F4CDA" w14:textId="77777777" w:rsidR="00800AD8" w:rsidRDefault="00800AD8" w:rsidP="009A2FD9">
      <w:pPr>
        <w:pStyle w:val="InterlineTransNoFree"/>
        <w:tabs>
          <w:tab w:val="left" w:pos="1727"/>
          <w:tab w:val="left" w:pos="2411"/>
          <w:tab w:val="left" w:pos="3560"/>
          <w:tab w:val="left" w:pos="3824"/>
          <w:tab w:val="left" w:pos="4598"/>
          <w:tab w:val="left" w:pos="6182"/>
          <w:tab w:val="left" w:pos="6671"/>
          <w:tab w:val="left" w:pos="7895"/>
        </w:tabs>
      </w:pPr>
      <w:r>
        <w:tab/>
      </w:r>
      <w:r>
        <w:rPr>
          <w:smallCaps/>
        </w:rPr>
        <w:t>stat</w:t>
      </w:r>
      <w:r>
        <w:t>-know</w:t>
      </w:r>
      <w:r>
        <w:tab/>
      </w:r>
      <w:r>
        <w:rPr>
          <w:smallCaps/>
        </w:rPr>
        <w:t>c-</w:t>
      </w:r>
      <w:r>
        <w:t>that</w:t>
      </w:r>
      <w:r>
        <w:tab/>
        <w:t>have-tooth</w:t>
      </w:r>
      <w:r>
        <w:rPr>
          <w:smallCaps/>
        </w:rPr>
        <w:tab/>
        <w:t>c</w:t>
      </w:r>
      <w:r>
        <w:rPr>
          <w:smallCaps/>
        </w:rPr>
        <w:tab/>
      </w:r>
      <w:r>
        <w:t>vagina</w:t>
      </w:r>
      <w:r>
        <w:tab/>
      </w:r>
      <w:r>
        <w:rPr>
          <w:smallCaps/>
        </w:rPr>
        <w:t>perf</w:t>
      </w:r>
      <w:r>
        <w:t>=</w:t>
      </w:r>
      <w:r>
        <w:rPr>
          <w:smallCaps/>
        </w:rPr>
        <w:t>if</w:t>
      </w:r>
      <w:r>
        <w:t>-discard</w:t>
      </w:r>
      <w:r>
        <w:tab/>
        <w:t>by</w:t>
      </w:r>
      <w:r w:rsidR="009A2FD9">
        <w:tab/>
      </w:r>
      <w:r w:rsidR="009A2FD9">
        <w:rPr>
          <w:smallCaps/>
        </w:rPr>
        <w:t>num</w:t>
      </w:r>
      <w:r w:rsidR="009A2FD9">
        <w:t>-child</w:t>
      </w:r>
      <w:r w:rsidR="009A2FD9">
        <w:rPr>
          <w:smallCaps/>
        </w:rPr>
        <w:tab/>
        <w:t>c</w:t>
      </w:r>
    </w:p>
    <w:p w14:paraId="58741CD6" w14:textId="77777777" w:rsidR="00800AD8" w:rsidRDefault="00800AD8" w:rsidP="009A2FD9">
      <w:pPr>
        <w:pStyle w:val="InterlineText"/>
        <w:tabs>
          <w:tab w:val="left" w:pos="533"/>
        </w:tabs>
      </w:pPr>
      <w:r>
        <w:tab/>
        <w:t>siayaya.”</w:t>
      </w:r>
    </w:p>
    <w:p w14:paraId="79832F2E" w14:textId="77777777" w:rsidR="00800AD8" w:rsidRDefault="00800AD8" w:rsidP="009A2FD9">
      <w:pPr>
        <w:pStyle w:val="InterlineGlossWithTrans"/>
        <w:tabs>
          <w:tab w:val="left" w:pos="533"/>
        </w:tabs>
      </w:pPr>
      <w:r>
        <w:tab/>
        <w:t>si-ay-aya</w:t>
      </w:r>
    </w:p>
    <w:p w14:paraId="38B5F810" w14:textId="77777777" w:rsidR="00800AD8" w:rsidRDefault="00800AD8" w:rsidP="009A2FD9">
      <w:pPr>
        <w:pStyle w:val="InterlineTrans"/>
        <w:tabs>
          <w:tab w:val="left" w:pos="533"/>
        </w:tabs>
      </w:pPr>
      <w:r>
        <w:rPr>
          <w:smallCaps/>
        </w:rPr>
        <w:tab/>
        <w:t>if</w:t>
      </w:r>
      <w:r>
        <w:t>-</w:t>
      </w:r>
      <w:r>
        <w:rPr>
          <w:smallCaps/>
        </w:rPr>
        <w:t>red</w:t>
      </w:r>
      <w:r>
        <w:t>-say</w:t>
      </w:r>
    </w:p>
    <w:p w14:paraId="37FA5D7F" w14:textId="77777777" w:rsidR="00800AD8" w:rsidRDefault="00800AD8">
      <w:pPr>
        <w:pStyle w:val="InterlineFree"/>
      </w:pPr>
      <w:r>
        <w:t>She is said to be well-known for her vagina with teeth, and for being thrown away by her parents.”</w:t>
      </w:r>
    </w:p>
    <w:p w14:paraId="1AE1A941" w14:textId="77777777" w:rsidR="00800AD8" w:rsidRDefault="00DC1AE0" w:rsidP="009A2FD9">
      <w:pPr>
        <w:pStyle w:val="InterlineText"/>
        <w:tabs>
          <w:tab w:val="left" w:pos="533"/>
          <w:tab w:val="left" w:pos="1517"/>
          <w:tab w:val="left" w:pos="2306"/>
          <w:tab w:val="left" w:pos="3470"/>
          <w:tab w:val="left" w:pos="4244"/>
          <w:tab w:val="left" w:pos="4688"/>
        </w:tabs>
      </w:pPr>
      <w:r w:rsidRPr="003A1D48">
        <w:rPr>
          <w:rStyle w:val="InterlineTextNumChar"/>
        </w:rPr>
        <w:t>022</w:t>
      </w:r>
      <w:r w:rsidR="00800AD8">
        <w:tab/>
        <w:t>saka</w:t>
      </w:r>
      <w:r w:rsidR="00800AD8">
        <w:tab/>
        <w:t>“sa-u</w:t>
      </w:r>
      <w:r w:rsidR="00800AD8">
        <w:tab/>
        <w:t>qemaîup,”</w:t>
      </w:r>
      <w:r w:rsidR="00800AD8">
        <w:tab/>
        <w:t>ayain</w:t>
      </w:r>
      <w:r w:rsidR="00800AD8">
        <w:tab/>
        <w:t>ti</w:t>
      </w:r>
      <w:r w:rsidR="00800AD8">
        <w:tab/>
        <w:t>Kuîeîuîeîu.</w:t>
      </w:r>
    </w:p>
    <w:p w14:paraId="5E26ED77" w14:textId="77777777" w:rsidR="00800AD8" w:rsidRDefault="00800AD8" w:rsidP="009A2FD9">
      <w:pPr>
        <w:pStyle w:val="InterlineGlossWithTrans"/>
        <w:tabs>
          <w:tab w:val="left" w:pos="533"/>
          <w:tab w:val="left" w:pos="1517"/>
          <w:tab w:val="left" w:pos="2306"/>
          <w:tab w:val="left" w:pos="3470"/>
          <w:tab w:val="left" w:pos="4244"/>
          <w:tab w:val="left" w:pos="4688"/>
        </w:tabs>
      </w:pPr>
      <w:r>
        <w:tab/>
        <w:t>sa-ka</w:t>
      </w:r>
      <w:r>
        <w:tab/>
        <w:t>sa-u</w:t>
      </w:r>
      <w:r>
        <w:tab/>
        <w:t>em=qaîup</w:t>
      </w:r>
      <w:r>
        <w:tab/>
        <w:t>aya-en</w:t>
      </w:r>
      <w:r>
        <w:tab/>
        <w:t>ti</w:t>
      </w:r>
      <w:r>
        <w:tab/>
        <w:t>Kuîeîuîeîu</w:t>
      </w:r>
    </w:p>
    <w:p w14:paraId="1670D9AE" w14:textId="77777777" w:rsidR="00800AD8" w:rsidRDefault="00800AD8" w:rsidP="009A2FD9">
      <w:pPr>
        <w:pStyle w:val="InterlineTrans"/>
        <w:tabs>
          <w:tab w:val="left" w:pos="533"/>
          <w:tab w:val="left" w:pos="1517"/>
          <w:tab w:val="left" w:pos="2306"/>
          <w:tab w:val="left" w:pos="3470"/>
          <w:tab w:val="left" w:pos="4244"/>
          <w:tab w:val="left" w:pos="4688"/>
        </w:tabs>
      </w:pPr>
      <w:r>
        <w:tab/>
        <w:t>and-after</w:t>
      </w:r>
      <w:r>
        <w:tab/>
        <w:t>go-</w:t>
      </w:r>
      <w:r>
        <w:rPr>
          <w:smallCaps/>
        </w:rPr>
        <w:t>imp</w:t>
      </w:r>
      <w:r>
        <w:tab/>
      </w:r>
      <w:r>
        <w:rPr>
          <w:smallCaps/>
        </w:rPr>
        <w:t>af</w:t>
      </w:r>
      <w:r>
        <w:t>=hunt</w:t>
      </w:r>
      <w:r>
        <w:tab/>
        <w:t>say-</w:t>
      </w:r>
      <w:r>
        <w:rPr>
          <w:smallCaps/>
        </w:rPr>
        <w:t>pf</w:t>
      </w:r>
      <w:r>
        <w:tab/>
      </w:r>
      <w:r>
        <w:rPr>
          <w:smallCaps/>
        </w:rPr>
        <w:t>f.h</w:t>
      </w:r>
      <w:r>
        <w:tab/>
        <w:t>(name)</w:t>
      </w:r>
    </w:p>
    <w:p w14:paraId="025BADD3" w14:textId="77777777" w:rsidR="00800AD8" w:rsidRDefault="00800AD8">
      <w:pPr>
        <w:pStyle w:val="InterlineFree"/>
      </w:pPr>
      <w:r>
        <w:t>“Go off and hunt,” they said to Kuîeîuîeîu.</w:t>
      </w:r>
    </w:p>
    <w:p w14:paraId="12282151" w14:textId="77777777" w:rsidR="00800AD8" w:rsidRDefault="00DC1AE0" w:rsidP="009A2FD9">
      <w:pPr>
        <w:pStyle w:val="InterlineText"/>
        <w:tabs>
          <w:tab w:val="left" w:pos="533"/>
          <w:tab w:val="left" w:pos="1517"/>
          <w:tab w:val="left" w:pos="2171"/>
          <w:tab w:val="left" w:pos="2615"/>
        </w:tabs>
      </w:pPr>
      <w:r w:rsidRPr="003A1D48">
        <w:rPr>
          <w:rStyle w:val="InterlineTextNumChar"/>
        </w:rPr>
        <w:t>023</w:t>
      </w:r>
      <w:r w:rsidR="00800AD8">
        <w:tab/>
        <w:t>saka</w:t>
      </w:r>
      <w:r w:rsidR="00800AD8">
        <w:tab/>
        <w:t>taqed</w:t>
      </w:r>
      <w:r w:rsidR="00800AD8">
        <w:tab/>
        <w:t>ti</w:t>
      </w:r>
      <w:r w:rsidR="00800AD8">
        <w:tab/>
        <w:t>Muakakai.</w:t>
      </w:r>
    </w:p>
    <w:p w14:paraId="2892D39B" w14:textId="77777777" w:rsidR="00800AD8" w:rsidRDefault="00800AD8" w:rsidP="009A2FD9">
      <w:pPr>
        <w:pStyle w:val="InterlineGlossWithTrans"/>
        <w:tabs>
          <w:tab w:val="left" w:pos="533"/>
          <w:tab w:val="left" w:pos="1517"/>
          <w:tab w:val="left" w:pos="2171"/>
          <w:tab w:val="left" w:pos="2615"/>
        </w:tabs>
      </w:pPr>
      <w:r>
        <w:tab/>
        <w:t>sa-ka</w:t>
      </w:r>
      <w:r>
        <w:tab/>
        <w:t>taqed</w:t>
      </w:r>
      <w:r>
        <w:tab/>
        <w:t>ti</w:t>
      </w:r>
      <w:r>
        <w:tab/>
        <w:t>Muakakai</w:t>
      </w:r>
    </w:p>
    <w:p w14:paraId="23CCAE1D" w14:textId="77777777" w:rsidR="00800AD8" w:rsidRDefault="00800AD8" w:rsidP="009A2FD9">
      <w:pPr>
        <w:pStyle w:val="InterlineTransNoFree"/>
        <w:tabs>
          <w:tab w:val="left" w:pos="1517"/>
          <w:tab w:val="left" w:pos="2171"/>
          <w:tab w:val="left" w:pos="2615"/>
          <w:tab w:val="right" w:pos="8787"/>
        </w:tabs>
      </w:pPr>
      <w:r>
        <w:tab/>
        <w:t>and-after</w:t>
      </w:r>
      <w:r>
        <w:tab/>
        <w:t>sleep</w:t>
      </w:r>
      <w:r>
        <w:tab/>
      </w:r>
      <w:r>
        <w:rPr>
          <w:smallCaps/>
        </w:rPr>
        <w:t>f.h</w:t>
      </w:r>
      <w:r>
        <w:tab/>
        <w:t>(name)</w:t>
      </w:r>
      <w:r w:rsidR="009A2FD9">
        <w:tab/>
        <w:t>Muakakai went to sleep.</w:t>
      </w:r>
    </w:p>
    <w:p w14:paraId="7E4048FA" w14:textId="77777777" w:rsidR="00800AD8" w:rsidRDefault="00DC1AE0" w:rsidP="009A2FD9">
      <w:pPr>
        <w:pStyle w:val="InterlineText"/>
        <w:tabs>
          <w:tab w:val="left" w:pos="533"/>
          <w:tab w:val="left" w:pos="1517"/>
          <w:tab w:val="left" w:pos="2561"/>
          <w:tab w:val="left" w:pos="3245"/>
          <w:tab w:val="left" w:pos="3869"/>
          <w:tab w:val="left" w:pos="4358"/>
        </w:tabs>
      </w:pPr>
      <w:r w:rsidRPr="003A1D48">
        <w:rPr>
          <w:rStyle w:val="InterlineTextNumChar"/>
        </w:rPr>
        <w:t>024</w:t>
      </w:r>
      <w:r w:rsidR="00800AD8">
        <w:tab/>
        <w:t>saka</w:t>
      </w:r>
      <w:r w:rsidR="00800AD8">
        <w:tab/>
        <w:t>qetsapen</w:t>
      </w:r>
      <w:r w:rsidR="00800AD8">
        <w:tab/>
        <w:t>aza</w:t>
      </w:r>
      <w:r w:rsidR="00800AD8">
        <w:tab/>
        <w:t>aîis</w:t>
      </w:r>
      <w:r w:rsidR="00800AD8">
        <w:tab/>
        <w:t>na</w:t>
      </w:r>
      <w:r w:rsidR="00800AD8">
        <w:tab/>
        <w:t>kutji.</w:t>
      </w:r>
    </w:p>
    <w:p w14:paraId="033C92BD" w14:textId="77777777" w:rsidR="00800AD8" w:rsidRDefault="00800AD8" w:rsidP="009A2FD9">
      <w:pPr>
        <w:pStyle w:val="InterlineGlossWithTrans"/>
        <w:tabs>
          <w:tab w:val="left" w:pos="533"/>
          <w:tab w:val="left" w:pos="1517"/>
          <w:tab w:val="left" w:pos="2561"/>
          <w:tab w:val="left" w:pos="3245"/>
          <w:tab w:val="left" w:pos="3869"/>
          <w:tab w:val="left" w:pos="4358"/>
        </w:tabs>
      </w:pPr>
      <w:r>
        <w:tab/>
        <w:t>sa-ka</w:t>
      </w:r>
      <w:r>
        <w:tab/>
        <w:t>qetsap-en</w:t>
      </w:r>
      <w:r>
        <w:tab/>
        <w:t>a-zua</w:t>
      </w:r>
      <w:r>
        <w:tab/>
        <w:t>aîis</w:t>
      </w:r>
      <w:r>
        <w:tab/>
        <w:t>nua</w:t>
      </w:r>
      <w:r>
        <w:tab/>
        <w:t>kutji</w:t>
      </w:r>
    </w:p>
    <w:p w14:paraId="45D61023" w14:textId="77777777" w:rsidR="00800AD8" w:rsidRDefault="00800AD8" w:rsidP="009A2FD9">
      <w:pPr>
        <w:pStyle w:val="InterlineTrans"/>
        <w:tabs>
          <w:tab w:val="left" w:pos="533"/>
          <w:tab w:val="left" w:pos="1517"/>
          <w:tab w:val="left" w:pos="2561"/>
          <w:tab w:val="left" w:pos="3245"/>
          <w:tab w:val="left" w:pos="3869"/>
          <w:tab w:val="left" w:pos="4358"/>
        </w:tabs>
      </w:pPr>
      <w:r>
        <w:tab/>
        <w:t>and-after</w:t>
      </w:r>
      <w:r>
        <w:tab/>
        <w:t>grip-</w:t>
      </w:r>
      <w:r>
        <w:rPr>
          <w:smallCaps/>
        </w:rPr>
        <w:t>pf</w:t>
      </w:r>
      <w:r>
        <w:tab/>
      </w:r>
      <w:r>
        <w:rPr>
          <w:smallCaps/>
        </w:rPr>
        <w:t>c-</w:t>
      </w:r>
      <w:r>
        <w:t>that</w:t>
      </w:r>
      <w:r>
        <w:tab/>
        <w:t>tooth</w:t>
      </w:r>
      <w:r>
        <w:tab/>
        <w:t>of</w:t>
      </w:r>
      <w:r>
        <w:tab/>
        <w:t>vagina</w:t>
      </w:r>
    </w:p>
    <w:p w14:paraId="4035E064" w14:textId="77777777" w:rsidR="00800AD8" w:rsidRDefault="00800AD8" w:rsidP="009A2FD9">
      <w:pPr>
        <w:pStyle w:val="InterlineFree"/>
      </w:pPr>
      <w:r>
        <w:t>And they pulled out the teeth from her vagina.</w:t>
      </w:r>
    </w:p>
    <w:p w14:paraId="6DEE265B" w14:textId="77777777" w:rsidR="00800AD8" w:rsidRDefault="00DC1AE0" w:rsidP="009A2FD9">
      <w:pPr>
        <w:pStyle w:val="InterlineText"/>
        <w:tabs>
          <w:tab w:val="left" w:pos="533"/>
          <w:tab w:val="left" w:pos="1517"/>
          <w:tab w:val="left" w:pos="2816"/>
          <w:tab w:val="left" w:pos="3260"/>
          <w:tab w:val="left" w:pos="4559"/>
          <w:tab w:val="left" w:pos="4823"/>
        </w:tabs>
      </w:pPr>
      <w:r w:rsidRPr="003A1D48">
        <w:rPr>
          <w:rStyle w:val="InterlineTextNumChar"/>
        </w:rPr>
        <w:t>025</w:t>
      </w:r>
      <w:r w:rsidR="00800AD8">
        <w:tab/>
        <w:t>saka</w:t>
      </w:r>
      <w:r w:rsidR="00800AD8">
        <w:tab/>
        <w:t>mangtjez</w:t>
      </w:r>
      <w:r w:rsidR="00800AD8">
        <w:tab/>
        <w:t>ti</w:t>
      </w:r>
      <w:r w:rsidR="00800AD8">
        <w:tab/>
        <w:t>Kuîeîuîeîu</w:t>
      </w:r>
      <w:r w:rsidR="00800AD8">
        <w:tab/>
        <w:t>a</w:t>
      </w:r>
      <w:r w:rsidR="00800AD8">
        <w:tab/>
        <w:t>naqemaîup.</w:t>
      </w:r>
    </w:p>
    <w:p w14:paraId="64425C94" w14:textId="77777777" w:rsidR="00800AD8" w:rsidRDefault="00800AD8" w:rsidP="009A2FD9">
      <w:pPr>
        <w:pStyle w:val="InterlineGlossWithTrans"/>
        <w:tabs>
          <w:tab w:val="left" w:pos="533"/>
          <w:tab w:val="left" w:pos="1517"/>
          <w:tab w:val="left" w:pos="2816"/>
          <w:tab w:val="left" w:pos="3260"/>
          <w:tab w:val="left" w:pos="4559"/>
          <w:tab w:val="left" w:pos="4823"/>
        </w:tabs>
      </w:pPr>
      <w:r>
        <w:tab/>
        <w:t>sa-ka</w:t>
      </w:r>
      <w:r>
        <w:tab/>
        <w:t>m-pangetjez</w:t>
      </w:r>
      <w:r>
        <w:tab/>
        <w:t>ti</w:t>
      </w:r>
      <w:r>
        <w:tab/>
        <w:t>Kuîeîuîeîu</w:t>
      </w:r>
      <w:r>
        <w:tab/>
        <w:t>a</w:t>
      </w:r>
      <w:r>
        <w:tab/>
        <w:t>na-em=qaîup</w:t>
      </w:r>
    </w:p>
    <w:p w14:paraId="60E68CC7" w14:textId="77777777" w:rsidR="00800AD8" w:rsidRDefault="00800AD8" w:rsidP="009A2FD9">
      <w:pPr>
        <w:pStyle w:val="InterlineTrans"/>
        <w:tabs>
          <w:tab w:val="left" w:pos="533"/>
          <w:tab w:val="left" w:pos="1517"/>
          <w:tab w:val="left" w:pos="2816"/>
          <w:tab w:val="left" w:pos="3260"/>
          <w:tab w:val="left" w:pos="4559"/>
          <w:tab w:val="left" w:pos="4823"/>
        </w:tabs>
      </w:pPr>
      <w:r>
        <w:tab/>
        <w:t>and-after</w:t>
      </w:r>
      <w:r>
        <w:tab/>
      </w:r>
      <w:r>
        <w:rPr>
          <w:smallCaps/>
        </w:rPr>
        <w:t>af</w:t>
      </w:r>
      <w:r>
        <w:t>-come</w:t>
      </w:r>
      <w:r>
        <w:tab/>
      </w:r>
      <w:r>
        <w:rPr>
          <w:smallCaps/>
        </w:rPr>
        <w:t>f.h</w:t>
      </w:r>
      <w:r>
        <w:tab/>
        <w:t>(name)</w:t>
      </w:r>
      <w:r>
        <w:rPr>
          <w:smallCaps/>
        </w:rPr>
        <w:tab/>
        <w:t>c</w:t>
      </w:r>
      <w:r>
        <w:rPr>
          <w:smallCaps/>
        </w:rPr>
        <w:tab/>
        <w:t>past</w:t>
      </w:r>
      <w:r>
        <w:t>-</w:t>
      </w:r>
      <w:r>
        <w:rPr>
          <w:smallCaps/>
        </w:rPr>
        <w:t>af</w:t>
      </w:r>
      <w:r>
        <w:t>=hunt</w:t>
      </w:r>
    </w:p>
    <w:p w14:paraId="07B3A788" w14:textId="77777777" w:rsidR="00800AD8" w:rsidRDefault="00800AD8">
      <w:pPr>
        <w:pStyle w:val="InterlineFree"/>
      </w:pPr>
      <w:r>
        <w:t>Kuîeîuîeîu came back from hunting.</w:t>
      </w:r>
    </w:p>
    <w:p w14:paraId="122EBBD7" w14:textId="77777777" w:rsidR="00800AD8" w:rsidRDefault="00DC1AE0" w:rsidP="009A2FD9">
      <w:pPr>
        <w:pStyle w:val="InterlineText"/>
        <w:tabs>
          <w:tab w:val="left" w:pos="533"/>
          <w:tab w:val="left" w:pos="1517"/>
          <w:tab w:val="left" w:pos="3101"/>
          <w:tab w:val="left" w:pos="4085"/>
          <w:tab w:val="left" w:pos="5669"/>
          <w:tab w:val="left" w:pos="6668"/>
          <w:tab w:val="left" w:pos="7112"/>
        </w:tabs>
      </w:pPr>
      <w:r w:rsidRPr="003A1D48">
        <w:rPr>
          <w:rStyle w:val="InterlineTextNumChar"/>
        </w:rPr>
        <w:t>026</w:t>
      </w:r>
      <w:r w:rsidR="00800AD8">
        <w:tab/>
        <w:t>saka</w:t>
      </w:r>
      <w:r w:rsidR="00800AD8">
        <w:tab/>
        <w:t>masalud;</w:t>
      </w:r>
      <w:r w:rsidR="00800AD8">
        <w:tab/>
        <w:t>saka</w:t>
      </w:r>
      <w:r w:rsidR="00800AD8">
        <w:tab/>
        <w:t>inikanga</w:t>
      </w:r>
      <w:r w:rsidR="00800AD8">
        <w:tab/>
        <w:t>matsay</w:t>
      </w:r>
      <w:r w:rsidR="009A2FD9">
        <w:tab/>
        <w:t>ti</w:t>
      </w:r>
      <w:r w:rsidR="009A2FD9">
        <w:tab/>
        <w:t>Kuîeîuîeîu.</w:t>
      </w:r>
    </w:p>
    <w:p w14:paraId="25E8D9C2" w14:textId="77777777" w:rsidR="00800AD8" w:rsidRDefault="00800AD8" w:rsidP="009A2FD9">
      <w:pPr>
        <w:pStyle w:val="InterlineGlossWithTrans"/>
        <w:tabs>
          <w:tab w:val="left" w:pos="533"/>
          <w:tab w:val="left" w:pos="1517"/>
          <w:tab w:val="left" w:pos="3101"/>
          <w:tab w:val="left" w:pos="4085"/>
          <w:tab w:val="left" w:pos="5669"/>
          <w:tab w:val="left" w:pos="6668"/>
          <w:tab w:val="left" w:pos="7112"/>
        </w:tabs>
      </w:pPr>
      <w:r>
        <w:tab/>
        <w:t>sa-ka</w:t>
      </w:r>
      <w:r>
        <w:tab/>
        <w:t>ma-salud</w:t>
      </w:r>
      <w:r>
        <w:tab/>
        <w:t>sa-ka</w:t>
      </w:r>
      <w:r>
        <w:tab/>
        <w:t>ini-ka-anga</w:t>
      </w:r>
      <w:r>
        <w:tab/>
        <w:t>m-patsay</w:t>
      </w:r>
      <w:r w:rsidR="009A2FD9">
        <w:tab/>
        <w:t>ti</w:t>
      </w:r>
      <w:r w:rsidR="009A2FD9">
        <w:tab/>
        <w:t>Kuîeîuîeîu</w:t>
      </w:r>
    </w:p>
    <w:p w14:paraId="70F6B938" w14:textId="77777777" w:rsidR="00800AD8" w:rsidRDefault="00800AD8" w:rsidP="009A2FD9">
      <w:pPr>
        <w:pStyle w:val="InterlineTrans"/>
        <w:tabs>
          <w:tab w:val="left" w:pos="533"/>
          <w:tab w:val="left" w:pos="1517"/>
          <w:tab w:val="left" w:pos="3101"/>
          <w:tab w:val="left" w:pos="4085"/>
          <w:tab w:val="left" w:pos="5669"/>
          <w:tab w:val="left" w:pos="6668"/>
          <w:tab w:val="left" w:pos="7112"/>
        </w:tabs>
      </w:pPr>
      <w:r>
        <w:tab/>
        <w:t>and-after</w:t>
      </w:r>
      <w:r>
        <w:tab/>
      </w:r>
      <w:r>
        <w:rPr>
          <w:smallCaps/>
        </w:rPr>
        <w:t>stat</w:t>
      </w:r>
      <w:r>
        <w:t>-sleep.with</w:t>
      </w:r>
      <w:r>
        <w:tab/>
        <w:t>and-after</w:t>
      </w:r>
      <w:r>
        <w:tab/>
        <w:t>not-after-indeed</w:t>
      </w:r>
      <w:r>
        <w:tab/>
      </w:r>
      <w:r>
        <w:rPr>
          <w:smallCaps/>
        </w:rPr>
        <w:t>af</w:t>
      </w:r>
      <w:r>
        <w:t>-die</w:t>
      </w:r>
      <w:r w:rsidR="009A2FD9">
        <w:tab/>
      </w:r>
      <w:r w:rsidR="009A2FD9">
        <w:rPr>
          <w:smallCaps/>
        </w:rPr>
        <w:t>f.h</w:t>
      </w:r>
      <w:r w:rsidR="009A2FD9">
        <w:tab/>
        <w:t>(name)</w:t>
      </w:r>
    </w:p>
    <w:p w14:paraId="442CA011" w14:textId="77777777" w:rsidR="00800AD8" w:rsidRDefault="00800AD8">
      <w:pPr>
        <w:pStyle w:val="InterlineFree"/>
      </w:pPr>
      <w:r>
        <w:t>They slept together, and Kuîeîuîeîu didn’t die.</w:t>
      </w:r>
    </w:p>
    <w:p w14:paraId="7F05766D" w14:textId="77777777" w:rsidR="00800AD8" w:rsidRDefault="00DC1AE0" w:rsidP="009A2FD9">
      <w:pPr>
        <w:pStyle w:val="InterlineText"/>
        <w:tabs>
          <w:tab w:val="left" w:pos="533"/>
          <w:tab w:val="left" w:pos="1022"/>
          <w:tab w:val="left" w:pos="2516"/>
          <w:tab w:val="left" w:pos="3005"/>
          <w:tab w:val="left" w:pos="4139"/>
        </w:tabs>
      </w:pPr>
      <w:r w:rsidRPr="003A1D48">
        <w:rPr>
          <w:rStyle w:val="InterlineTextNumChar"/>
        </w:rPr>
        <w:t>027</w:t>
      </w:r>
      <w:r w:rsidR="00800AD8">
        <w:tab/>
        <w:t>sa</w:t>
      </w:r>
      <w:r w:rsidR="00800AD8">
        <w:tab/>
        <w:t>mavunglay</w:t>
      </w:r>
      <w:r w:rsidR="00800AD8">
        <w:tab/>
        <w:t>sa</w:t>
      </w:r>
      <w:r w:rsidR="00800AD8">
        <w:tab/>
        <w:t>puaîak</w:t>
      </w:r>
      <w:r w:rsidR="00800AD8">
        <w:tab/>
        <w:t>anga.</w:t>
      </w:r>
    </w:p>
    <w:p w14:paraId="0F9D3407" w14:textId="77777777" w:rsidR="00800AD8" w:rsidRDefault="00800AD8" w:rsidP="009A2FD9">
      <w:pPr>
        <w:pStyle w:val="InterlineGlossWithTrans"/>
        <w:tabs>
          <w:tab w:val="left" w:pos="533"/>
          <w:tab w:val="left" w:pos="1022"/>
          <w:tab w:val="left" w:pos="2516"/>
          <w:tab w:val="left" w:pos="3005"/>
          <w:tab w:val="left" w:pos="4139"/>
        </w:tabs>
      </w:pPr>
      <w:r>
        <w:tab/>
        <w:t>sa</w:t>
      </w:r>
      <w:r>
        <w:tab/>
        <w:t>ma-vungelay</w:t>
      </w:r>
      <w:r>
        <w:tab/>
        <w:t>sa</w:t>
      </w:r>
      <w:r>
        <w:tab/>
        <w:t>pu-aîak</w:t>
      </w:r>
      <w:r>
        <w:tab/>
        <w:t>anga</w:t>
      </w:r>
    </w:p>
    <w:p w14:paraId="1CE1B0E9" w14:textId="77777777" w:rsidR="00800AD8" w:rsidRDefault="00800AD8" w:rsidP="009A2FD9">
      <w:pPr>
        <w:pStyle w:val="InterlineTrans"/>
        <w:tabs>
          <w:tab w:val="left" w:pos="533"/>
          <w:tab w:val="left" w:pos="1022"/>
          <w:tab w:val="left" w:pos="2516"/>
          <w:tab w:val="left" w:pos="3005"/>
          <w:tab w:val="left" w:pos="4139"/>
        </w:tabs>
      </w:pPr>
      <w:r>
        <w:tab/>
        <w:t>and</w:t>
      </w:r>
      <w:r>
        <w:tab/>
      </w:r>
      <w:r>
        <w:rPr>
          <w:smallCaps/>
        </w:rPr>
        <w:t>stat</w:t>
      </w:r>
      <w:r>
        <w:t>-pregnant</w:t>
      </w:r>
      <w:r>
        <w:tab/>
        <w:t>and</w:t>
      </w:r>
      <w:r>
        <w:tab/>
        <w:t>have-child</w:t>
      </w:r>
      <w:r>
        <w:tab/>
        <w:t>indeed</w:t>
      </w:r>
    </w:p>
    <w:p w14:paraId="194C8F3F" w14:textId="77777777" w:rsidR="00800AD8" w:rsidRDefault="00800AD8">
      <w:pPr>
        <w:pStyle w:val="InterlineFree"/>
      </w:pPr>
      <w:r>
        <w:t>So Muakakai became pregnant, and they had a child.</w:t>
      </w:r>
    </w:p>
    <w:p w14:paraId="29202AFF" w14:textId="77777777" w:rsidR="00800AD8" w:rsidRDefault="00DC1AE0" w:rsidP="009A2FD9">
      <w:pPr>
        <w:pStyle w:val="InterlineText"/>
        <w:tabs>
          <w:tab w:val="left" w:pos="533"/>
          <w:tab w:val="left" w:pos="1367"/>
          <w:tab w:val="left" w:pos="1856"/>
          <w:tab w:val="left" w:pos="2480"/>
          <w:tab w:val="left" w:pos="3464"/>
        </w:tabs>
      </w:pPr>
      <w:r w:rsidRPr="003A1D48">
        <w:rPr>
          <w:rStyle w:val="InterlineTextNumChar"/>
        </w:rPr>
        <w:t>028</w:t>
      </w:r>
      <w:r w:rsidR="00800AD8">
        <w:tab/>
        <w:t>ngadan</w:t>
      </w:r>
      <w:r w:rsidR="00800AD8">
        <w:tab/>
        <w:t>na</w:t>
      </w:r>
      <w:r w:rsidR="00800AD8">
        <w:tab/>
        <w:t>aîis</w:t>
      </w:r>
      <w:r w:rsidR="00800AD8">
        <w:tab/>
        <w:t>tatalaven</w:t>
      </w:r>
      <w:r w:rsidR="00800AD8">
        <w:tab/>
        <w:t>÷a÷amelamen.</w:t>
      </w:r>
    </w:p>
    <w:p w14:paraId="521E3A93" w14:textId="77777777" w:rsidR="00800AD8" w:rsidRDefault="00800AD8" w:rsidP="009A2FD9">
      <w:pPr>
        <w:pStyle w:val="InterlineGlossWithTrans"/>
        <w:tabs>
          <w:tab w:val="left" w:pos="533"/>
          <w:tab w:val="left" w:pos="1367"/>
          <w:tab w:val="left" w:pos="1856"/>
          <w:tab w:val="left" w:pos="2480"/>
          <w:tab w:val="left" w:pos="3464"/>
        </w:tabs>
      </w:pPr>
      <w:r>
        <w:tab/>
        <w:t>ngadan</w:t>
      </w:r>
      <w:r>
        <w:tab/>
        <w:t>nua</w:t>
      </w:r>
      <w:r>
        <w:tab/>
        <w:t>aîis</w:t>
      </w:r>
      <w:r>
        <w:tab/>
        <w:t>tatalaven</w:t>
      </w:r>
      <w:r>
        <w:tab/>
        <w:t>÷a÷amelamen</w:t>
      </w:r>
    </w:p>
    <w:p w14:paraId="6CB9ED3F" w14:textId="77777777" w:rsidR="00800AD8" w:rsidRDefault="00800AD8" w:rsidP="009A2FD9">
      <w:pPr>
        <w:pStyle w:val="InterlineTrans"/>
        <w:tabs>
          <w:tab w:val="left" w:pos="533"/>
          <w:tab w:val="left" w:pos="1367"/>
          <w:tab w:val="left" w:pos="1856"/>
          <w:tab w:val="left" w:pos="2480"/>
          <w:tab w:val="left" w:pos="3464"/>
        </w:tabs>
      </w:pPr>
      <w:r>
        <w:tab/>
        <w:t>name</w:t>
      </w:r>
      <w:r>
        <w:tab/>
        <w:t>of</w:t>
      </w:r>
      <w:r>
        <w:tab/>
        <w:t>tooth</w:t>
      </w:r>
      <w:r>
        <w:tab/>
        <w:t>(name)</w:t>
      </w:r>
      <w:r>
        <w:tab/>
        <w:t>(name)</w:t>
      </w:r>
    </w:p>
    <w:p w14:paraId="33CF6D8B" w14:textId="77777777" w:rsidR="00800AD8" w:rsidRDefault="00800AD8" w:rsidP="009A2FD9">
      <w:pPr>
        <w:pStyle w:val="InterlineFreeCommentFollows"/>
      </w:pPr>
      <w:r>
        <w:t xml:space="preserve">The teeth were called </w:t>
      </w:r>
      <w:r w:rsidRPr="009A2FD9">
        <w:rPr>
          <w:rStyle w:val="VernacularText"/>
        </w:rPr>
        <w:t>tatalaven ÷a÷amelamen</w:t>
      </w:r>
      <w:r>
        <w:t>.</w:t>
      </w:r>
    </w:p>
    <w:p w14:paraId="37AA3773" w14:textId="77777777" w:rsidR="00800AD8" w:rsidRDefault="00A8416B" w:rsidP="00A8416B">
      <w:pPr>
        <w:pStyle w:val="CommentLastWithHalfSpace"/>
      </w:pPr>
      <w:r>
        <w:t>[</w:t>
      </w:r>
      <w:r w:rsidR="00800AD8" w:rsidRPr="009A2FD9">
        <w:rPr>
          <w:rStyle w:val="VernacularText"/>
        </w:rPr>
        <w:t>tatalaven</w:t>
      </w:r>
      <w:r w:rsidR="00800AD8">
        <w:t xml:space="preserve"> is </w:t>
      </w:r>
      <w:r w:rsidR="009A2FD9">
        <w:t>‘</w:t>
      </w:r>
      <w:r w:rsidR="00800AD8">
        <w:rPr>
          <w:smallCaps/>
        </w:rPr>
        <w:t>red</w:t>
      </w:r>
      <w:r w:rsidR="00800AD8">
        <w:t>-drip-</w:t>
      </w:r>
      <w:r w:rsidR="00800AD8">
        <w:rPr>
          <w:smallCaps/>
        </w:rPr>
        <w:t>pf</w:t>
      </w:r>
      <w:r w:rsidR="009A2FD9">
        <w:rPr>
          <w:smallCaps/>
        </w:rPr>
        <w:t>’?</w:t>
      </w:r>
      <w:r>
        <w:rPr>
          <w:smallCaps/>
        </w:rPr>
        <w:t>]</w:t>
      </w:r>
    </w:p>
    <w:p w14:paraId="181E1B55" w14:textId="77777777" w:rsidR="00800AD8" w:rsidRDefault="00DC1AE0" w:rsidP="009A2FD9">
      <w:pPr>
        <w:pStyle w:val="InterlineText"/>
        <w:tabs>
          <w:tab w:val="left" w:pos="533"/>
          <w:tab w:val="left" w:pos="1742"/>
          <w:tab w:val="left" w:pos="2231"/>
        </w:tabs>
      </w:pPr>
      <w:r w:rsidRPr="003A1D48">
        <w:rPr>
          <w:rStyle w:val="InterlineTextNumChar"/>
        </w:rPr>
        <w:t>029</w:t>
      </w:r>
      <w:r w:rsidR="00800AD8">
        <w:tab/>
        <w:t>qetsev</w:t>
      </w:r>
      <w:r w:rsidR="00800AD8">
        <w:tab/>
        <w:t>na</w:t>
      </w:r>
      <w:r w:rsidR="00800AD8">
        <w:tab/>
        <w:t>kadjunangan.</w:t>
      </w:r>
    </w:p>
    <w:p w14:paraId="560B5C93" w14:textId="77777777" w:rsidR="00800AD8" w:rsidRDefault="00800AD8" w:rsidP="009A2FD9">
      <w:pPr>
        <w:pStyle w:val="InterlineGlossWithTrans"/>
        <w:tabs>
          <w:tab w:val="left" w:pos="533"/>
          <w:tab w:val="left" w:pos="1742"/>
          <w:tab w:val="left" w:pos="2231"/>
        </w:tabs>
      </w:pPr>
      <w:r>
        <w:tab/>
        <w:t>qetsev</w:t>
      </w:r>
      <w:r>
        <w:tab/>
        <w:t>nua</w:t>
      </w:r>
      <w:r>
        <w:tab/>
        <w:t>ka-djunang-an</w:t>
      </w:r>
    </w:p>
    <w:p w14:paraId="0CEB654C" w14:textId="77777777" w:rsidR="00800AD8" w:rsidRDefault="00800AD8" w:rsidP="009A2FD9">
      <w:pPr>
        <w:pStyle w:val="InterlineTrans"/>
        <w:tabs>
          <w:tab w:val="left" w:pos="533"/>
          <w:tab w:val="left" w:pos="1742"/>
          <w:tab w:val="left" w:pos="2231"/>
        </w:tabs>
      </w:pPr>
      <w:r>
        <w:tab/>
        <w:t>counterpart</w:t>
      </w:r>
      <w:r>
        <w:tab/>
        <w:t>of</w:t>
      </w:r>
      <w:r>
        <w:tab/>
        <w:t>main-earth-</w:t>
      </w:r>
      <w:r>
        <w:rPr>
          <w:smallCaps/>
        </w:rPr>
        <w:t>nom</w:t>
      </w:r>
    </w:p>
    <w:p w14:paraId="3D99CBAF" w14:textId="77777777" w:rsidR="00800AD8" w:rsidRDefault="00800AD8">
      <w:pPr>
        <w:pStyle w:val="InterlineFree"/>
      </w:pPr>
      <w:r>
        <w:t>They were valuable enough to be exchanged for land.</w:t>
      </w:r>
    </w:p>
    <w:p w14:paraId="5027BF75" w14:textId="77777777" w:rsidR="00800AD8" w:rsidRDefault="00DC1AE0" w:rsidP="009A2FD9">
      <w:pPr>
        <w:pStyle w:val="InterlineText"/>
        <w:tabs>
          <w:tab w:val="left" w:pos="533"/>
          <w:tab w:val="left" w:pos="1217"/>
          <w:tab w:val="left" w:pos="1481"/>
          <w:tab w:val="left" w:pos="2105"/>
          <w:tab w:val="left" w:pos="2594"/>
          <w:tab w:val="left" w:pos="3368"/>
          <w:tab w:val="left" w:pos="3632"/>
        </w:tabs>
      </w:pPr>
      <w:r w:rsidRPr="003A1D48">
        <w:rPr>
          <w:rStyle w:val="InterlineTextNumChar"/>
        </w:rPr>
        <w:t>030</w:t>
      </w:r>
      <w:r w:rsidR="00800AD8">
        <w:tab/>
        <w:t>sepatj</w:t>
      </w:r>
      <w:r w:rsidR="00800AD8">
        <w:tab/>
        <w:t>a</w:t>
      </w:r>
      <w:r w:rsidR="00800AD8">
        <w:tab/>
        <w:t>aîis</w:t>
      </w:r>
      <w:r w:rsidR="00800AD8">
        <w:tab/>
        <w:t>na</w:t>
      </w:r>
      <w:r w:rsidR="00800AD8">
        <w:tab/>
        <w:t>kutji</w:t>
      </w:r>
      <w:r w:rsidR="00800AD8">
        <w:tab/>
        <w:t>a</w:t>
      </w:r>
      <w:r w:rsidR="00800AD8">
        <w:tab/>
        <w:t>qata.</w:t>
      </w:r>
    </w:p>
    <w:p w14:paraId="1FE8BEE7" w14:textId="77777777" w:rsidR="00800AD8" w:rsidRDefault="00800AD8" w:rsidP="009A2FD9">
      <w:pPr>
        <w:pStyle w:val="InterlineGlossWithTrans"/>
        <w:tabs>
          <w:tab w:val="left" w:pos="533"/>
          <w:tab w:val="left" w:pos="1217"/>
          <w:tab w:val="left" w:pos="1481"/>
          <w:tab w:val="left" w:pos="2105"/>
          <w:tab w:val="left" w:pos="2594"/>
          <w:tab w:val="left" w:pos="3368"/>
          <w:tab w:val="left" w:pos="3632"/>
        </w:tabs>
      </w:pPr>
      <w:r>
        <w:tab/>
        <w:t>sepatj</w:t>
      </w:r>
      <w:r>
        <w:tab/>
        <w:t>a</w:t>
      </w:r>
      <w:r>
        <w:tab/>
        <w:t>aîis</w:t>
      </w:r>
      <w:r>
        <w:tab/>
        <w:t>nua</w:t>
      </w:r>
      <w:r>
        <w:tab/>
        <w:t>kutji</w:t>
      </w:r>
      <w:r>
        <w:tab/>
        <w:t>a</w:t>
      </w:r>
      <w:r>
        <w:tab/>
        <w:t>qata</w:t>
      </w:r>
    </w:p>
    <w:p w14:paraId="3EF05DC3" w14:textId="77777777" w:rsidR="00800AD8" w:rsidRDefault="00800AD8" w:rsidP="009A2FD9">
      <w:pPr>
        <w:pStyle w:val="InterlineTransNoFree"/>
        <w:tabs>
          <w:tab w:val="left" w:pos="1217"/>
          <w:tab w:val="left" w:pos="1481"/>
          <w:tab w:val="left" w:pos="2105"/>
          <w:tab w:val="left" w:pos="2594"/>
          <w:tab w:val="left" w:pos="3368"/>
          <w:tab w:val="left" w:pos="3632"/>
          <w:tab w:val="right" w:pos="8787"/>
        </w:tabs>
      </w:pPr>
      <w:r>
        <w:tab/>
        <w:t>four</w:t>
      </w:r>
      <w:r>
        <w:rPr>
          <w:smallCaps/>
        </w:rPr>
        <w:tab/>
        <w:t>c</w:t>
      </w:r>
      <w:r>
        <w:rPr>
          <w:smallCaps/>
        </w:rPr>
        <w:tab/>
      </w:r>
      <w:r>
        <w:t>tooth</w:t>
      </w:r>
      <w:r>
        <w:tab/>
        <w:t>of</w:t>
      </w:r>
      <w:r>
        <w:tab/>
        <w:t>vagina</w:t>
      </w:r>
      <w:r>
        <w:rPr>
          <w:smallCaps/>
        </w:rPr>
        <w:tab/>
        <w:t>c</w:t>
      </w:r>
      <w:r>
        <w:rPr>
          <w:smallCaps/>
        </w:rPr>
        <w:tab/>
      </w:r>
      <w:r>
        <w:t>bead</w:t>
      </w:r>
      <w:r w:rsidR="009A2FD9">
        <w:tab/>
        <w:t>There are four vagina teeth beads;</w:t>
      </w:r>
    </w:p>
    <w:p w14:paraId="2649E45F" w14:textId="77777777" w:rsidR="00800AD8" w:rsidRDefault="00DC1AE0" w:rsidP="009A2FD9">
      <w:pPr>
        <w:pStyle w:val="InterlineText"/>
        <w:tabs>
          <w:tab w:val="left" w:pos="533"/>
          <w:tab w:val="left" w:pos="1457"/>
          <w:tab w:val="left" w:pos="1961"/>
          <w:tab w:val="left" w:pos="2795"/>
          <w:tab w:val="left" w:pos="3059"/>
        </w:tabs>
      </w:pPr>
      <w:r w:rsidRPr="003A1D48">
        <w:rPr>
          <w:rStyle w:val="InterlineTextNumChar"/>
        </w:rPr>
        <w:t>031</w:t>
      </w:r>
      <w:r w:rsidR="00800AD8">
        <w:tab/>
        <w:t>izua</w:t>
      </w:r>
      <w:r w:rsidR="00800AD8">
        <w:tab/>
        <w:t>i</w:t>
      </w:r>
      <w:r w:rsidR="00800AD8">
        <w:tab/>
        <w:t>Payuan</w:t>
      </w:r>
      <w:r w:rsidR="00800AD8">
        <w:tab/>
        <w:t>a</w:t>
      </w:r>
      <w:r w:rsidR="00800AD8">
        <w:tab/>
        <w:t>ita.</w:t>
      </w:r>
    </w:p>
    <w:p w14:paraId="7BCAE4E1" w14:textId="77777777" w:rsidR="00800AD8" w:rsidRDefault="00800AD8" w:rsidP="009A2FD9">
      <w:pPr>
        <w:pStyle w:val="InterlineGlossWithTrans"/>
        <w:tabs>
          <w:tab w:val="left" w:pos="533"/>
          <w:tab w:val="left" w:pos="1457"/>
          <w:tab w:val="left" w:pos="1961"/>
          <w:tab w:val="left" w:pos="2795"/>
          <w:tab w:val="left" w:pos="3059"/>
        </w:tabs>
      </w:pPr>
      <w:r>
        <w:tab/>
        <w:t>i-zua</w:t>
      </w:r>
      <w:r>
        <w:tab/>
        <w:t>i</w:t>
      </w:r>
      <w:r>
        <w:tab/>
        <w:t>Payuan</w:t>
      </w:r>
      <w:r>
        <w:tab/>
        <w:t>a</w:t>
      </w:r>
      <w:r>
        <w:tab/>
        <w:t>ita</w:t>
      </w:r>
    </w:p>
    <w:p w14:paraId="31BB79CF" w14:textId="77777777" w:rsidR="00800AD8" w:rsidRDefault="00800AD8" w:rsidP="009A2FD9">
      <w:pPr>
        <w:pStyle w:val="InterlineTransNoFree"/>
        <w:tabs>
          <w:tab w:val="left" w:pos="1457"/>
          <w:tab w:val="left" w:pos="1961"/>
          <w:tab w:val="left" w:pos="2795"/>
          <w:tab w:val="left" w:pos="3059"/>
          <w:tab w:val="right" w:pos="8787"/>
        </w:tabs>
      </w:pPr>
      <w:r>
        <w:tab/>
      </w:r>
      <w:r>
        <w:rPr>
          <w:smallCaps/>
        </w:rPr>
        <w:t>loc</w:t>
      </w:r>
      <w:r>
        <w:t>-that</w:t>
      </w:r>
      <w:r>
        <w:tab/>
      </w:r>
      <w:r>
        <w:rPr>
          <w:smallCaps/>
        </w:rPr>
        <w:t>loc</w:t>
      </w:r>
      <w:r>
        <w:tab/>
        <w:t>Paiwan</w:t>
      </w:r>
      <w:r>
        <w:rPr>
          <w:smallCaps/>
        </w:rPr>
        <w:tab/>
        <w:t>c</w:t>
      </w:r>
      <w:r>
        <w:rPr>
          <w:smallCaps/>
        </w:rPr>
        <w:tab/>
      </w:r>
      <w:r>
        <w:t>one</w:t>
      </w:r>
      <w:r w:rsidR="009A2FD9">
        <w:tab/>
        <w:t>one at Payuan,</w:t>
      </w:r>
    </w:p>
    <w:p w14:paraId="003CCD99" w14:textId="77777777" w:rsidR="00800AD8" w:rsidRDefault="00DC1AE0" w:rsidP="009A2FD9">
      <w:pPr>
        <w:pStyle w:val="InterlineText"/>
        <w:tabs>
          <w:tab w:val="left" w:pos="533"/>
          <w:tab w:val="left" w:pos="1457"/>
          <w:tab w:val="left" w:pos="1961"/>
          <w:tab w:val="left" w:pos="2750"/>
          <w:tab w:val="left" w:pos="3014"/>
        </w:tabs>
      </w:pPr>
      <w:r w:rsidRPr="003A1D48">
        <w:rPr>
          <w:rStyle w:val="InterlineTextNumChar"/>
        </w:rPr>
        <w:t>032</w:t>
      </w:r>
      <w:r w:rsidR="00800AD8">
        <w:tab/>
        <w:t>izua</w:t>
      </w:r>
      <w:r w:rsidR="00800AD8">
        <w:tab/>
        <w:t>i</w:t>
      </w:r>
      <w:r w:rsidR="00800AD8">
        <w:tab/>
        <w:t>Peîeti</w:t>
      </w:r>
      <w:r w:rsidR="00800AD8">
        <w:tab/>
        <w:t>a</w:t>
      </w:r>
      <w:r w:rsidR="00800AD8">
        <w:tab/>
        <w:t>÷usa.</w:t>
      </w:r>
    </w:p>
    <w:p w14:paraId="37A8206D" w14:textId="77777777" w:rsidR="00800AD8" w:rsidRDefault="00800AD8" w:rsidP="009A2FD9">
      <w:pPr>
        <w:pStyle w:val="InterlineGlossWithTrans"/>
        <w:tabs>
          <w:tab w:val="left" w:pos="533"/>
          <w:tab w:val="left" w:pos="1457"/>
          <w:tab w:val="left" w:pos="1961"/>
          <w:tab w:val="left" w:pos="2750"/>
          <w:tab w:val="left" w:pos="3014"/>
        </w:tabs>
      </w:pPr>
      <w:r>
        <w:tab/>
        <w:t>i-zua</w:t>
      </w:r>
      <w:r>
        <w:tab/>
        <w:t>i</w:t>
      </w:r>
      <w:r>
        <w:tab/>
        <w:t>Peîeti</w:t>
      </w:r>
      <w:r>
        <w:tab/>
        <w:t>a</w:t>
      </w:r>
      <w:r>
        <w:tab/>
        <w:t>÷usa</w:t>
      </w:r>
    </w:p>
    <w:p w14:paraId="47F0D821" w14:textId="77777777" w:rsidR="00800AD8" w:rsidRDefault="00800AD8" w:rsidP="009A2FD9">
      <w:pPr>
        <w:pStyle w:val="InterlineTransNoFree"/>
        <w:tabs>
          <w:tab w:val="left" w:pos="1457"/>
          <w:tab w:val="left" w:pos="1961"/>
          <w:tab w:val="left" w:pos="2750"/>
          <w:tab w:val="left" w:pos="3014"/>
          <w:tab w:val="right" w:pos="8787"/>
        </w:tabs>
      </w:pPr>
      <w:r>
        <w:tab/>
      </w:r>
      <w:r>
        <w:rPr>
          <w:smallCaps/>
        </w:rPr>
        <w:t>loc</w:t>
      </w:r>
      <w:r>
        <w:t>-that</w:t>
      </w:r>
      <w:r>
        <w:tab/>
      </w:r>
      <w:r>
        <w:rPr>
          <w:smallCaps/>
        </w:rPr>
        <w:t>loc</w:t>
      </w:r>
      <w:r>
        <w:tab/>
        <w:t>(place)</w:t>
      </w:r>
      <w:r>
        <w:rPr>
          <w:smallCaps/>
        </w:rPr>
        <w:tab/>
        <w:t>c</w:t>
      </w:r>
      <w:r>
        <w:rPr>
          <w:smallCaps/>
        </w:rPr>
        <w:tab/>
      </w:r>
      <w:r>
        <w:t>two</w:t>
      </w:r>
      <w:r w:rsidR="009A2FD9">
        <w:tab/>
        <w:t>two at Peîeti,</w:t>
      </w:r>
    </w:p>
    <w:p w14:paraId="7DA04CBE" w14:textId="77777777" w:rsidR="00800AD8" w:rsidRDefault="00DC1AE0" w:rsidP="009A2FD9">
      <w:pPr>
        <w:pStyle w:val="InterlineText"/>
        <w:tabs>
          <w:tab w:val="left" w:pos="533"/>
          <w:tab w:val="left" w:pos="1457"/>
          <w:tab w:val="left" w:pos="1961"/>
          <w:tab w:val="left" w:pos="3125"/>
          <w:tab w:val="left" w:pos="3389"/>
        </w:tabs>
      </w:pPr>
      <w:r w:rsidRPr="003A1D48">
        <w:rPr>
          <w:rStyle w:val="InterlineTextNumChar"/>
        </w:rPr>
        <w:t>033</w:t>
      </w:r>
      <w:r w:rsidR="00800AD8">
        <w:tab/>
        <w:t>izua</w:t>
      </w:r>
      <w:r w:rsidR="00800AD8">
        <w:tab/>
        <w:t>i</w:t>
      </w:r>
      <w:r w:rsidR="00800AD8">
        <w:tab/>
        <w:t>Kaviangan</w:t>
      </w:r>
      <w:r w:rsidR="00800AD8">
        <w:tab/>
        <w:t>a</w:t>
      </w:r>
      <w:r w:rsidR="00800AD8">
        <w:tab/>
        <w:t>ita.</w:t>
      </w:r>
    </w:p>
    <w:p w14:paraId="09ACFE4D" w14:textId="77777777" w:rsidR="00800AD8" w:rsidRDefault="00800AD8" w:rsidP="009A2FD9">
      <w:pPr>
        <w:pStyle w:val="InterlineGlossWithTrans"/>
        <w:tabs>
          <w:tab w:val="left" w:pos="533"/>
          <w:tab w:val="left" w:pos="1457"/>
          <w:tab w:val="left" w:pos="1961"/>
          <w:tab w:val="left" w:pos="3125"/>
          <w:tab w:val="left" w:pos="3389"/>
        </w:tabs>
      </w:pPr>
      <w:r>
        <w:tab/>
        <w:t>i-zua</w:t>
      </w:r>
      <w:r>
        <w:tab/>
        <w:t>i</w:t>
      </w:r>
      <w:r>
        <w:tab/>
        <w:t>Kaviangan</w:t>
      </w:r>
      <w:r>
        <w:tab/>
        <w:t>a</w:t>
      </w:r>
      <w:r>
        <w:tab/>
        <w:t>ita</w:t>
      </w:r>
    </w:p>
    <w:p w14:paraId="4CA48B64" w14:textId="77777777" w:rsidR="00800AD8" w:rsidRDefault="00800AD8" w:rsidP="009A2FD9">
      <w:pPr>
        <w:pStyle w:val="InterlineTransNoFree"/>
        <w:tabs>
          <w:tab w:val="left" w:pos="1457"/>
          <w:tab w:val="left" w:pos="1961"/>
          <w:tab w:val="left" w:pos="3125"/>
          <w:tab w:val="left" w:pos="3389"/>
          <w:tab w:val="right" w:pos="8787"/>
        </w:tabs>
      </w:pPr>
      <w:r>
        <w:tab/>
      </w:r>
      <w:r>
        <w:rPr>
          <w:smallCaps/>
        </w:rPr>
        <w:t>loc</w:t>
      </w:r>
      <w:r>
        <w:t>-that</w:t>
      </w:r>
      <w:r>
        <w:tab/>
      </w:r>
      <w:r>
        <w:rPr>
          <w:smallCaps/>
        </w:rPr>
        <w:t>loc</w:t>
      </w:r>
      <w:r>
        <w:tab/>
        <w:t>(place)</w:t>
      </w:r>
      <w:r>
        <w:rPr>
          <w:smallCaps/>
        </w:rPr>
        <w:tab/>
        <w:t>c</w:t>
      </w:r>
      <w:r>
        <w:rPr>
          <w:smallCaps/>
        </w:rPr>
        <w:tab/>
      </w:r>
      <w:r>
        <w:t>one</w:t>
      </w:r>
      <w:r w:rsidR="009A2FD9">
        <w:tab/>
        <w:t>and one at Kaviangan.</w:t>
      </w:r>
    </w:p>
    <w:p w14:paraId="5F8456BD" w14:textId="77777777" w:rsidR="00800AD8" w:rsidRDefault="00DC1AE0" w:rsidP="009A2FD9">
      <w:pPr>
        <w:pStyle w:val="InterlineText"/>
        <w:tabs>
          <w:tab w:val="left" w:pos="533"/>
        </w:tabs>
      </w:pPr>
      <w:r w:rsidRPr="003A1D48">
        <w:rPr>
          <w:rStyle w:val="InterlineTextNumChar"/>
        </w:rPr>
        <w:lastRenderedPageBreak/>
        <w:t>034</w:t>
      </w:r>
      <w:r w:rsidR="00800AD8">
        <w:tab/>
        <w:t>amin.</w:t>
      </w:r>
    </w:p>
    <w:p w14:paraId="73008193" w14:textId="77777777" w:rsidR="00800AD8" w:rsidRDefault="00800AD8" w:rsidP="009A2FD9">
      <w:pPr>
        <w:pStyle w:val="InterlineGlossWithTrans"/>
        <w:tabs>
          <w:tab w:val="left" w:pos="533"/>
        </w:tabs>
      </w:pPr>
      <w:r>
        <w:tab/>
        <w:t>amin</w:t>
      </w:r>
    </w:p>
    <w:p w14:paraId="7577DA56" w14:textId="77777777" w:rsidR="00800AD8" w:rsidRDefault="00800AD8" w:rsidP="009A2FD9">
      <w:pPr>
        <w:pStyle w:val="InterlineTransNoFree"/>
        <w:tabs>
          <w:tab w:val="right" w:pos="8787"/>
        </w:tabs>
      </w:pPr>
      <w:r>
        <w:tab/>
        <w:t>no.more</w:t>
      </w:r>
      <w:r w:rsidR="009A2FD9">
        <w:tab/>
        <w:t>The end.</w:t>
      </w:r>
    </w:p>
    <w:p w14:paraId="120011DA" w14:textId="77777777" w:rsidR="009A2FD9" w:rsidRDefault="00800AD8" w:rsidP="009A2FD9">
      <w:pPr>
        <w:pStyle w:val="FullTranslation"/>
      </w:pPr>
      <w:r>
        <w:t>They say there was a married couple called Tjukutjuku and Puîaîuîaîuyan. They had a very beautiful child called Muakakai. The young men of the village fell in love with her; and she married Kuîeîuîeîu, they say. But they say her vagina had teeth. They slept together, and he was bitten by her vagina, and so Kuîeîuîeîu died. In the morning Tjukutjuku said: “Get up and have breakfast.</w:t>
      </w:r>
      <w:r w:rsidR="009A2FD9">
        <w:t>”</w:t>
      </w:r>
      <w:r>
        <w:t xml:space="preserve"> But he was dead. “Why did he die? What did you do?” her parents asked. Muakakai didn’t reply. They told Kuîeîuîeîu’s people, and they came and took his body. “We’re ashamed of her,” said Tjukutjuku and Puîaîuîaîuyan. “What use is this child? We’ll put her in a trunk,” they said, and put her in a trunk, and let it float away on the water of the river.</w:t>
      </w:r>
    </w:p>
    <w:p w14:paraId="27B98E5F" w14:textId="77777777" w:rsidR="00800AD8" w:rsidRDefault="00800AD8" w:rsidP="009A2FD9">
      <w:pPr>
        <w:pStyle w:val="FullTranslation"/>
      </w:pPr>
      <w:r>
        <w:t>Now a person from heaven called Kuîeîuîeîu was fishing in the river with his fellow-villagers. They found the trunk in a deep pool. They took it and carried it home. When they got home, he said: “Mother, father, we found a trunk. What can be inside it? It’s very heavy.</w:t>
      </w:r>
      <w:r w:rsidR="009A2FD9">
        <w:t>”</w:t>
      </w:r>
      <w:r>
        <w:t xml:space="preserve"> So they lifted the lid and looked inside. “This must be Muakakai. She is said to be well-known for her vagina with teeth, and for being thrown away by her parents.</w:t>
      </w:r>
      <w:r w:rsidR="009A2FD9">
        <w:t>”</w:t>
      </w:r>
      <w:r>
        <w:t xml:space="preserve"> “Go off and hunt,” they said to Kuîeîuîeîu. Muakakai went to sleep. And they pulled out the teeth from her vagina. Kuîeîuîeîu came back from hunting. They slept together, and Kuîeîuîeîu didn’t die. So Muakakai became pregnant, and they had a child. The teeth were called </w:t>
      </w:r>
      <w:r w:rsidRPr="004E4CD4">
        <w:rPr>
          <w:i/>
        </w:rPr>
        <w:t>tatalaven ÷a÷amelamen</w:t>
      </w:r>
      <w:r>
        <w:t xml:space="preserve">. They were valuable enough to be exchanged for land. There are four vagina teeth beads; one at Payuan, two at Peîeti, and one at Kaviangan. The </w:t>
      </w:r>
      <w:r w:rsidR="009A2FD9">
        <w:t>end.</w:t>
      </w:r>
    </w:p>
    <w:p w14:paraId="14979281" w14:textId="77777777" w:rsidR="00800AD8" w:rsidRDefault="00800AD8">
      <w:pPr>
        <w:pStyle w:val="Heading4"/>
      </w:pPr>
      <w:r w:rsidRPr="00DC1AE0">
        <w:rPr>
          <w:rStyle w:val="NumTextHeadingChar"/>
        </w:rPr>
        <w:t>062</w:t>
      </w:r>
      <w:r>
        <w:t xml:space="preserve"> THE EVIL-EYE MAN</w:t>
      </w:r>
      <w:r w:rsidR="009A2FD9">
        <w:br/>
      </w:r>
      <w:r>
        <w:t>paîi</w:t>
      </w:r>
      <w:r w:rsidR="001208B6">
        <w:t xml:space="preserve"> (</w:t>
      </w:r>
      <w:r>
        <w:t>Kaviangan village, p.271</w:t>
      </w:r>
      <w:r w:rsidR="001208B6">
        <w:t>)</w:t>
      </w:r>
    </w:p>
    <w:p w14:paraId="15DC16FD" w14:textId="77777777" w:rsidR="00800AD8" w:rsidRDefault="00DC1AE0" w:rsidP="009A2FD9">
      <w:pPr>
        <w:pStyle w:val="InterlineText"/>
        <w:tabs>
          <w:tab w:val="left" w:pos="533"/>
          <w:tab w:val="left" w:pos="1457"/>
          <w:tab w:val="left" w:pos="3236"/>
          <w:tab w:val="left" w:pos="3500"/>
          <w:tab w:val="left" w:pos="4604"/>
          <w:tab w:val="left" w:pos="5633"/>
          <w:tab w:val="left" w:pos="6422"/>
          <w:tab w:val="left" w:pos="7016"/>
        </w:tabs>
      </w:pPr>
      <w:r w:rsidRPr="003A1D48">
        <w:rPr>
          <w:rStyle w:val="InterlineTextNumChar"/>
        </w:rPr>
        <w:t>001</w:t>
      </w:r>
      <w:r w:rsidR="00800AD8">
        <w:tab/>
        <w:t>izua</w:t>
      </w:r>
      <w:r w:rsidR="00800AD8">
        <w:tab/>
        <w:t>sitsuayan</w:t>
      </w:r>
      <w:r w:rsidR="00800AD8">
        <w:tab/>
        <w:t>a</w:t>
      </w:r>
      <w:r w:rsidR="00800AD8">
        <w:tab/>
        <w:t>tsautsau</w:t>
      </w:r>
      <w:r w:rsidR="00800AD8">
        <w:tab/>
        <w:t>se</w:t>
      </w:r>
      <w:r w:rsidR="00800AD8">
        <w:tab/>
        <w:t>Peîeti</w:t>
      </w:r>
      <w:r w:rsidR="00800AD8">
        <w:tab/>
        <w:t>îa</w:t>
      </w:r>
      <w:r w:rsidR="009A2FD9">
        <w:tab/>
        <w:t>Dakudakuts</w:t>
      </w:r>
    </w:p>
    <w:p w14:paraId="376A9D43" w14:textId="77777777" w:rsidR="00800AD8" w:rsidRDefault="00800AD8" w:rsidP="009A2FD9">
      <w:pPr>
        <w:pStyle w:val="InterlineGlossWithTrans"/>
        <w:tabs>
          <w:tab w:val="left" w:pos="533"/>
          <w:tab w:val="left" w:pos="1457"/>
          <w:tab w:val="left" w:pos="3236"/>
          <w:tab w:val="left" w:pos="3500"/>
          <w:tab w:val="left" w:pos="4604"/>
          <w:tab w:val="left" w:pos="5633"/>
          <w:tab w:val="left" w:pos="6422"/>
          <w:tab w:val="left" w:pos="7016"/>
        </w:tabs>
      </w:pPr>
      <w:r>
        <w:tab/>
        <w:t>i-zua</w:t>
      </w:r>
      <w:r>
        <w:tab/>
        <w:t>si-tsuay-an</w:t>
      </w:r>
      <w:r>
        <w:tab/>
        <w:t>a</w:t>
      </w:r>
      <w:r>
        <w:tab/>
        <w:t>tsau-tsau</w:t>
      </w:r>
      <w:r>
        <w:tab/>
        <w:t>se</w:t>
      </w:r>
      <w:r>
        <w:tab/>
        <w:t>Peîeti</w:t>
      </w:r>
      <w:r>
        <w:tab/>
        <w:t>îa</w:t>
      </w:r>
      <w:r w:rsidR="009A2FD9">
        <w:tab/>
        <w:t>Dakudakuts</w:t>
      </w:r>
    </w:p>
    <w:p w14:paraId="101FD368" w14:textId="77777777" w:rsidR="00800AD8" w:rsidRDefault="00800AD8" w:rsidP="009A2FD9">
      <w:pPr>
        <w:pStyle w:val="InterlineTransNoFree"/>
        <w:tabs>
          <w:tab w:val="left" w:pos="1457"/>
          <w:tab w:val="left" w:pos="3236"/>
          <w:tab w:val="left" w:pos="3500"/>
          <w:tab w:val="left" w:pos="4604"/>
          <w:tab w:val="left" w:pos="5633"/>
          <w:tab w:val="left" w:pos="6422"/>
          <w:tab w:val="left" w:pos="7016"/>
        </w:tabs>
      </w:pPr>
      <w:r>
        <w:tab/>
      </w:r>
      <w:r>
        <w:rPr>
          <w:smallCaps/>
        </w:rPr>
        <w:t>loc</w:t>
      </w:r>
      <w:r>
        <w:t>-that</w:t>
      </w:r>
      <w:r>
        <w:tab/>
      </w:r>
      <w:r>
        <w:rPr>
          <w:smallCaps/>
        </w:rPr>
        <w:t>if</w:t>
      </w:r>
      <w:r>
        <w:t>-long.time-</w:t>
      </w:r>
      <w:r>
        <w:rPr>
          <w:smallCaps/>
        </w:rPr>
        <w:t>nom</w:t>
      </w:r>
      <w:r>
        <w:rPr>
          <w:smallCaps/>
        </w:rPr>
        <w:tab/>
        <w:t>c</w:t>
      </w:r>
      <w:r>
        <w:rPr>
          <w:smallCaps/>
        </w:rPr>
        <w:tab/>
        <w:t>red</w:t>
      </w:r>
      <w:r>
        <w:t>-being</w:t>
      </w:r>
      <w:r>
        <w:tab/>
        <w:t>person.of</w:t>
      </w:r>
      <w:r>
        <w:tab/>
        <w:t>(place)</w:t>
      </w:r>
      <w:r>
        <w:tab/>
        <w:t>class</w:t>
      </w:r>
      <w:r w:rsidR="009A2FD9">
        <w:tab/>
        <w:t>(name)</w:t>
      </w:r>
    </w:p>
    <w:p w14:paraId="2FFDFBDF" w14:textId="77777777" w:rsidR="00800AD8" w:rsidRDefault="009A2FD9" w:rsidP="009A2FD9">
      <w:pPr>
        <w:pStyle w:val="InterlineText"/>
        <w:tabs>
          <w:tab w:val="left" w:pos="533"/>
        </w:tabs>
      </w:pPr>
      <w:r>
        <w:tab/>
        <w:t>namepaîi.</w:t>
      </w:r>
    </w:p>
    <w:p w14:paraId="3DB4719A" w14:textId="77777777" w:rsidR="00800AD8" w:rsidRDefault="009A2FD9" w:rsidP="009A2FD9">
      <w:pPr>
        <w:pStyle w:val="InterlineGlossWithTrans"/>
        <w:tabs>
          <w:tab w:val="left" w:pos="533"/>
        </w:tabs>
      </w:pPr>
      <w:r>
        <w:tab/>
        <w:t>na-me-paîi</w:t>
      </w:r>
    </w:p>
    <w:p w14:paraId="4E7707BF" w14:textId="77777777" w:rsidR="00800AD8" w:rsidRDefault="009A2FD9" w:rsidP="009A2FD9">
      <w:pPr>
        <w:pStyle w:val="InterlineTrans"/>
        <w:tabs>
          <w:tab w:val="left" w:pos="533"/>
        </w:tabs>
      </w:pPr>
      <w:r>
        <w:tab/>
      </w:r>
      <w:r>
        <w:rPr>
          <w:smallCaps/>
        </w:rPr>
        <w:t>past</w:t>
      </w:r>
      <w:r>
        <w:t>-</w:t>
      </w:r>
      <w:r>
        <w:rPr>
          <w:smallCaps/>
        </w:rPr>
        <w:t>af</w:t>
      </w:r>
      <w:r>
        <w:t>-magic</w:t>
      </w:r>
    </w:p>
    <w:p w14:paraId="47710C51" w14:textId="77777777" w:rsidR="00800AD8" w:rsidRDefault="00800AD8">
      <w:pPr>
        <w:pStyle w:val="InterlineFree"/>
      </w:pPr>
      <w:r>
        <w:t>Once upon a time there was a person from Peîeti of the Dakudakuts clan who became an evil-eye man.</w:t>
      </w:r>
    </w:p>
    <w:p w14:paraId="56F268C6" w14:textId="77777777" w:rsidR="00800AD8" w:rsidRDefault="00DC1AE0" w:rsidP="00892AB6">
      <w:pPr>
        <w:pStyle w:val="InterlineText"/>
        <w:tabs>
          <w:tab w:val="left" w:pos="533"/>
          <w:tab w:val="left" w:pos="1187"/>
          <w:tab w:val="left" w:pos="2231"/>
          <w:tab w:val="left" w:pos="2735"/>
          <w:tab w:val="left" w:pos="3794"/>
          <w:tab w:val="left" w:pos="4298"/>
          <w:tab w:val="left" w:pos="5222"/>
          <w:tab w:val="left" w:pos="5726"/>
          <w:tab w:val="left" w:pos="6590"/>
          <w:tab w:val="left" w:pos="7094"/>
        </w:tabs>
      </w:pPr>
      <w:r w:rsidRPr="003A1D48">
        <w:rPr>
          <w:rStyle w:val="InterlineTextNumChar"/>
        </w:rPr>
        <w:t>002</w:t>
      </w:r>
      <w:r w:rsidR="00800AD8">
        <w:tab/>
        <w:t>nu</w:t>
      </w:r>
      <w:r w:rsidR="00800AD8">
        <w:tab/>
        <w:t>patsun</w:t>
      </w:r>
      <w:r w:rsidR="00800AD8">
        <w:tab/>
        <w:t>ta</w:t>
      </w:r>
      <w:r w:rsidR="00800AD8">
        <w:tab/>
        <w:t>lalangaw,</w:t>
      </w:r>
      <w:r w:rsidR="00800AD8">
        <w:tab/>
        <w:t>ta</w:t>
      </w:r>
      <w:r w:rsidR="00800AD8">
        <w:tab/>
        <w:t>qatsang,</w:t>
      </w:r>
      <w:r w:rsidR="00800AD8">
        <w:tab/>
        <w:t>ta</w:t>
      </w:r>
      <w:r w:rsidR="00800AD8">
        <w:tab/>
        <w:t>kuka,</w:t>
      </w:r>
      <w:r w:rsidR="00800AD8">
        <w:tab/>
        <w:t>ta</w:t>
      </w:r>
      <w:r w:rsidR="00800AD8">
        <w:tab/>
        <w:t>tsautsau,</w:t>
      </w:r>
    </w:p>
    <w:p w14:paraId="2CAA5C9B" w14:textId="77777777" w:rsidR="00800AD8" w:rsidRDefault="00800AD8" w:rsidP="00892AB6">
      <w:pPr>
        <w:pStyle w:val="InterlineGlossWithTrans"/>
        <w:tabs>
          <w:tab w:val="left" w:pos="533"/>
          <w:tab w:val="left" w:pos="1187"/>
          <w:tab w:val="left" w:pos="2231"/>
          <w:tab w:val="left" w:pos="2735"/>
          <w:tab w:val="left" w:pos="3794"/>
          <w:tab w:val="left" w:pos="4298"/>
          <w:tab w:val="left" w:pos="5222"/>
          <w:tab w:val="left" w:pos="5726"/>
          <w:tab w:val="left" w:pos="6590"/>
          <w:tab w:val="left" w:pos="7094"/>
        </w:tabs>
      </w:pPr>
      <w:r>
        <w:tab/>
        <w:t>nu</w:t>
      </w:r>
      <w:r>
        <w:tab/>
        <w:t>pa-tsun</w:t>
      </w:r>
      <w:r>
        <w:tab/>
        <w:t>ta</w:t>
      </w:r>
      <w:r>
        <w:tab/>
        <w:t>la-langaw</w:t>
      </w:r>
      <w:r>
        <w:tab/>
        <w:t>ta</w:t>
      </w:r>
      <w:r>
        <w:tab/>
        <w:t>qatsang</w:t>
      </w:r>
      <w:r>
        <w:tab/>
        <w:t>ta</w:t>
      </w:r>
      <w:r>
        <w:tab/>
        <w:t>kuka</w:t>
      </w:r>
      <w:r>
        <w:tab/>
        <w:t>ta</w:t>
      </w:r>
      <w:r>
        <w:tab/>
        <w:t>tsau-tsau</w:t>
      </w:r>
    </w:p>
    <w:p w14:paraId="1EAF76A2" w14:textId="77777777" w:rsidR="00800AD8" w:rsidRDefault="00800AD8" w:rsidP="00892AB6">
      <w:pPr>
        <w:pStyle w:val="InterlineTransNoFree"/>
        <w:tabs>
          <w:tab w:val="left" w:pos="1187"/>
          <w:tab w:val="left" w:pos="2231"/>
          <w:tab w:val="left" w:pos="2735"/>
          <w:tab w:val="left" w:pos="3794"/>
          <w:tab w:val="left" w:pos="4298"/>
          <w:tab w:val="left" w:pos="5222"/>
          <w:tab w:val="left" w:pos="5726"/>
          <w:tab w:val="left" w:pos="6590"/>
          <w:tab w:val="left" w:pos="7094"/>
        </w:tabs>
      </w:pPr>
      <w:r>
        <w:tab/>
        <w:t>when</w:t>
      </w:r>
      <w:r>
        <w:tab/>
        <w:t>cause-see</w:t>
      </w:r>
      <w:r>
        <w:tab/>
      </w:r>
      <w:r>
        <w:rPr>
          <w:smallCaps/>
        </w:rPr>
        <w:t>obl</w:t>
      </w:r>
      <w:r>
        <w:tab/>
      </w:r>
      <w:r>
        <w:rPr>
          <w:smallCaps/>
        </w:rPr>
        <w:t>red</w:t>
      </w:r>
      <w:r>
        <w:t>-fly</w:t>
      </w:r>
      <w:r>
        <w:tab/>
      </w:r>
      <w:r>
        <w:rPr>
          <w:smallCaps/>
        </w:rPr>
        <w:t>obl</w:t>
      </w:r>
      <w:r>
        <w:tab/>
        <w:t>pig</w:t>
      </w:r>
      <w:r>
        <w:tab/>
      </w:r>
      <w:r>
        <w:rPr>
          <w:smallCaps/>
        </w:rPr>
        <w:t>obl</w:t>
      </w:r>
      <w:r>
        <w:tab/>
        <w:t>chicken</w:t>
      </w:r>
      <w:r>
        <w:tab/>
      </w:r>
      <w:r>
        <w:rPr>
          <w:smallCaps/>
        </w:rPr>
        <w:t>obl</w:t>
      </w:r>
      <w:r>
        <w:tab/>
      </w:r>
      <w:r>
        <w:rPr>
          <w:smallCaps/>
        </w:rPr>
        <w:t>red</w:t>
      </w:r>
      <w:r>
        <w:t>-being</w:t>
      </w:r>
    </w:p>
    <w:p w14:paraId="4C66F3E7" w14:textId="77777777" w:rsidR="00800AD8" w:rsidRDefault="00800AD8" w:rsidP="00892AB6">
      <w:pPr>
        <w:pStyle w:val="InterlineText"/>
        <w:tabs>
          <w:tab w:val="left" w:pos="533"/>
          <w:tab w:val="left" w:pos="1532"/>
          <w:tab w:val="left" w:pos="2606"/>
          <w:tab w:val="left" w:pos="3605"/>
        </w:tabs>
      </w:pPr>
      <w:r>
        <w:tab/>
        <w:t>matsay</w:t>
      </w:r>
      <w:r>
        <w:tab/>
        <w:t>sakamaya</w:t>
      </w:r>
      <w:r>
        <w:tab/>
        <w:t>penuîat,</w:t>
      </w:r>
      <w:r>
        <w:tab/>
        <w:t>aya.</w:t>
      </w:r>
    </w:p>
    <w:p w14:paraId="24A7B099" w14:textId="77777777" w:rsidR="00800AD8" w:rsidRDefault="00800AD8" w:rsidP="00892AB6">
      <w:pPr>
        <w:pStyle w:val="InterlineGlossWithTrans"/>
        <w:tabs>
          <w:tab w:val="left" w:pos="533"/>
          <w:tab w:val="left" w:pos="1532"/>
          <w:tab w:val="left" w:pos="2606"/>
          <w:tab w:val="left" w:pos="3605"/>
        </w:tabs>
      </w:pPr>
      <w:r>
        <w:tab/>
        <w:t>m-patsay</w:t>
      </w:r>
      <w:r>
        <w:tab/>
        <w:t>sakamaya</w:t>
      </w:r>
      <w:r>
        <w:tab/>
        <w:t>en=puîat</w:t>
      </w:r>
      <w:r>
        <w:tab/>
        <w:t>aya</w:t>
      </w:r>
    </w:p>
    <w:p w14:paraId="502EA297" w14:textId="77777777" w:rsidR="00800AD8" w:rsidRDefault="00800AD8" w:rsidP="00892AB6">
      <w:pPr>
        <w:pStyle w:val="InterlineTrans"/>
        <w:tabs>
          <w:tab w:val="left" w:pos="533"/>
          <w:tab w:val="left" w:pos="1532"/>
          <w:tab w:val="left" w:pos="2606"/>
          <w:tab w:val="left" w:pos="3605"/>
        </w:tabs>
      </w:pPr>
      <w:r>
        <w:tab/>
      </w:r>
      <w:r>
        <w:rPr>
          <w:smallCaps/>
        </w:rPr>
        <w:t>af</w:t>
      </w:r>
      <w:r>
        <w:t>-die</w:t>
      </w:r>
      <w:r>
        <w:tab/>
        <w:t>only</w:t>
      </w:r>
      <w:r>
        <w:tab/>
      </w:r>
      <w:r>
        <w:rPr>
          <w:smallCaps/>
        </w:rPr>
        <w:t>af</w:t>
      </w:r>
      <w:r>
        <w:t>=all</w:t>
      </w:r>
      <w:r>
        <w:tab/>
        <w:t>say</w:t>
      </w:r>
    </w:p>
    <w:p w14:paraId="28205FDC" w14:textId="77777777" w:rsidR="00800AD8" w:rsidRDefault="00800AD8">
      <w:pPr>
        <w:pStyle w:val="InterlineFree"/>
      </w:pPr>
      <w:r>
        <w:t>If he looked at flies, pigs, chicken or people, they all just died, they say.</w:t>
      </w:r>
    </w:p>
    <w:p w14:paraId="7D0A4F10" w14:textId="77777777" w:rsidR="00800AD8" w:rsidRDefault="00DC1AE0" w:rsidP="00892AB6">
      <w:pPr>
        <w:pStyle w:val="InterlineText"/>
        <w:tabs>
          <w:tab w:val="left" w:pos="533"/>
          <w:tab w:val="left" w:pos="1577"/>
          <w:tab w:val="left" w:pos="1841"/>
          <w:tab w:val="left" w:pos="4145"/>
          <w:tab w:val="left" w:pos="4634"/>
          <w:tab w:val="left" w:pos="5738"/>
          <w:tab w:val="left" w:pos="6242"/>
        </w:tabs>
      </w:pPr>
      <w:r w:rsidRPr="003A1D48">
        <w:rPr>
          <w:rStyle w:val="InterlineTextNumChar"/>
        </w:rPr>
        <w:t>003</w:t>
      </w:r>
      <w:r w:rsidR="00800AD8">
        <w:tab/>
        <w:t>marekutj</w:t>
      </w:r>
      <w:r w:rsidR="00800AD8">
        <w:tab/>
        <w:t>a</w:t>
      </w:r>
      <w:r w:rsidR="00800AD8">
        <w:tab/>
        <w:t>sikataqaîan,</w:t>
      </w:r>
      <w:r w:rsidR="00800AD8">
        <w:tab/>
        <w:t>sa</w:t>
      </w:r>
      <w:r w:rsidR="00800AD8">
        <w:tab/>
        <w:t>kemim</w:t>
      </w:r>
      <w:r w:rsidR="00800AD8">
        <w:tab/>
        <w:t>ta</w:t>
      </w:r>
      <w:r w:rsidR="00892AB6">
        <w:tab/>
        <w:t>uma</w:t>
      </w:r>
      <w:r w:rsidR="004E4CD4">
        <w:t>q</w:t>
      </w:r>
      <w:r w:rsidR="00892AB6">
        <w:t>.</w:t>
      </w:r>
    </w:p>
    <w:p w14:paraId="0F881858" w14:textId="77777777" w:rsidR="00800AD8" w:rsidRDefault="00800AD8" w:rsidP="00892AB6">
      <w:pPr>
        <w:pStyle w:val="InterlineGlossWithTrans"/>
        <w:tabs>
          <w:tab w:val="left" w:pos="533"/>
          <w:tab w:val="left" w:pos="1577"/>
          <w:tab w:val="left" w:pos="1841"/>
          <w:tab w:val="left" w:pos="4145"/>
          <w:tab w:val="left" w:pos="4634"/>
          <w:tab w:val="left" w:pos="5738"/>
          <w:tab w:val="left" w:pos="6242"/>
        </w:tabs>
      </w:pPr>
      <w:r>
        <w:tab/>
        <w:t>ma-rekutj</w:t>
      </w:r>
      <w:r>
        <w:tab/>
        <w:t>a</w:t>
      </w:r>
      <w:r>
        <w:tab/>
        <w:t>si-ka-ta-qaîa-an</w:t>
      </w:r>
      <w:r>
        <w:tab/>
        <w:t>sa</w:t>
      </w:r>
      <w:r>
        <w:tab/>
        <w:t>em=kim</w:t>
      </w:r>
      <w:r>
        <w:tab/>
        <w:t>ta</w:t>
      </w:r>
      <w:r w:rsidR="00892AB6">
        <w:tab/>
        <w:t>umaq</w:t>
      </w:r>
    </w:p>
    <w:p w14:paraId="731AA170" w14:textId="77777777" w:rsidR="00800AD8" w:rsidRDefault="00800AD8" w:rsidP="00892AB6">
      <w:pPr>
        <w:pStyle w:val="InterlineTrans"/>
        <w:tabs>
          <w:tab w:val="left" w:pos="533"/>
          <w:tab w:val="left" w:pos="1577"/>
          <w:tab w:val="left" w:pos="1841"/>
          <w:tab w:val="left" w:pos="4145"/>
          <w:tab w:val="left" w:pos="4634"/>
          <w:tab w:val="left" w:pos="5738"/>
          <w:tab w:val="left" w:pos="6242"/>
        </w:tabs>
      </w:pPr>
      <w:r>
        <w:tab/>
      </w:r>
      <w:r>
        <w:rPr>
          <w:smallCaps/>
        </w:rPr>
        <w:t>stat</w:t>
      </w:r>
      <w:r>
        <w:t>-fear</w:t>
      </w:r>
      <w:r>
        <w:rPr>
          <w:smallCaps/>
        </w:rPr>
        <w:tab/>
        <w:t>c</w:t>
      </w:r>
      <w:r>
        <w:rPr>
          <w:smallCaps/>
        </w:rPr>
        <w:tab/>
        <w:t>if</w:t>
      </w:r>
      <w:r>
        <w:t>-main-?-outsider-</w:t>
      </w:r>
      <w:r>
        <w:rPr>
          <w:smallCaps/>
        </w:rPr>
        <w:t>nom</w:t>
      </w:r>
      <w:r>
        <w:tab/>
        <w:t>and</w:t>
      </w:r>
      <w:r>
        <w:tab/>
      </w:r>
      <w:r>
        <w:rPr>
          <w:smallCaps/>
        </w:rPr>
        <w:t>af</w:t>
      </w:r>
      <w:r>
        <w:t>=search</w:t>
      </w:r>
      <w:r>
        <w:tab/>
      </w:r>
      <w:r>
        <w:rPr>
          <w:smallCaps/>
        </w:rPr>
        <w:t>obl</w:t>
      </w:r>
      <w:r w:rsidR="00892AB6">
        <w:tab/>
        <w:t>house</w:t>
      </w:r>
    </w:p>
    <w:p w14:paraId="5FB02BBD" w14:textId="77777777" w:rsidR="00800AD8" w:rsidRDefault="00800AD8">
      <w:pPr>
        <w:pStyle w:val="InterlineFree"/>
      </w:pPr>
      <w:r>
        <w:t>The villagers were afraid, and looked for somewhere for him to live.</w:t>
      </w:r>
    </w:p>
    <w:p w14:paraId="048ADACA" w14:textId="77777777" w:rsidR="00800AD8" w:rsidRDefault="00DC1AE0" w:rsidP="00892AB6">
      <w:pPr>
        <w:pStyle w:val="InterlineText"/>
        <w:tabs>
          <w:tab w:val="left" w:pos="533"/>
          <w:tab w:val="left" w:pos="1757"/>
          <w:tab w:val="left" w:pos="2531"/>
          <w:tab w:val="left" w:pos="3035"/>
          <w:tab w:val="left" w:pos="3854"/>
          <w:tab w:val="left" w:pos="4358"/>
          <w:tab w:val="left" w:pos="5132"/>
          <w:tab w:val="left" w:pos="6116"/>
          <w:tab w:val="left" w:pos="7130"/>
          <w:tab w:val="left" w:pos="7859"/>
        </w:tabs>
      </w:pPr>
      <w:r w:rsidRPr="003A1D48">
        <w:rPr>
          <w:rStyle w:val="InterlineTextNumChar"/>
        </w:rPr>
        <w:t>004</w:t>
      </w:r>
      <w:r w:rsidR="00800AD8">
        <w:tab/>
        <w:t>djemumak</w:t>
      </w:r>
      <w:r w:rsidR="00800AD8">
        <w:tab/>
        <w:t>anga</w:t>
      </w:r>
      <w:r w:rsidR="00800AD8">
        <w:tab/>
        <w:t>i</w:t>
      </w:r>
      <w:r w:rsidR="00800AD8">
        <w:tab/>
        <w:t>sadip</w:t>
      </w:r>
      <w:r w:rsidR="00800AD8">
        <w:tab/>
        <w:t>ta</w:t>
      </w:r>
      <w:r w:rsidR="00800AD8">
        <w:tab/>
        <w:t>tjaguî;</w:t>
      </w:r>
      <w:r w:rsidR="00800AD8">
        <w:tab/>
        <w:t>saka</w:t>
      </w:r>
      <w:r w:rsidR="00800AD8">
        <w:tab/>
        <w:t>seman</w:t>
      </w:r>
      <w:r w:rsidR="00800AD8">
        <w:tab/>
        <w:t>umaq;</w:t>
      </w:r>
      <w:r w:rsidR="00892AB6">
        <w:tab/>
        <w:t>sa</w:t>
      </w:r>
    </w:p>
    <w:p w14:paraId="5DF824CA" w14:textId="77777777" w:rsidR="00800AD8" w:rsidRDefault="00800AD8" w:rsidP="00892AB6">
      <w:pPr>
        <w:pStyle w:val="InterlineGlossWithTrans"/>
        <w:tabs>
          <w:tab w:val="left" w:pos="533"/>
          <w:tab w:val="left" w:pos="1757"/>
          <w:tab w:val="left" w:pos="2531"/>
          <w:tab w:val="left" w:pos="3035"/>
          <w:tab w:val="left" w:pos="3854"/>
          <w:tab w:val="left" w:pos="4358"/>
          <w:tab w:val="left" w:pos="5132"/>
          <w:tab w:val="left" w:pos="6116"/>
          <w:tab w:val="left" w:pos="7130"/>
          <w:tab w:val="left" w:pos="7859"/>
        </w:tabs>
      </w:pPr>
      <w:r>
        <w:tab/>
        <w:t>em=djumak</w:t>
      </w:r>
      <w:r>
        <w:tab/>
        <w:t>anga</w:t>
      </w:r>
      <w:r>
        <w:tab/>
        <w:t>i</w:t>
      </w:r>
      <w:r>
        <w:tab/>
        <w:t>sadip</w:t>
      </w:r>
      <w:r>
        <w:tab/>
        <w:t>ta</w:t>
      </w:r>
      <w:r>
        <w:tab/>
        <w:t>tjaguî</w:t>
      </w:r>
      <w:r>
        <w:tab/>
        <w:t>sa-ka</w:t>
      </w:r>
      <w:r>
        <w:tab/>
        <w:t>em=sane</w:t>
      </w:r>
      <w:r>
        <w:tab/>
        <w:t>umaq</w:t>
      </w:r>
      <w:r w:rsidR="00892AB6">
        <w:tab/>
        <w:t>sa</w:t>
      </w:r>
    </w:p>
    <w:p w14:paraId="13A83612" w14:textId="77777777" w:rsidR="00800AD8" w:rsidRDefault="00800AD8" w:rsidP="00892AB6">
      <w:pPr>
        <w:pStyle w:val="InterlineTransNoFree"/>
        <w:tabs>
          <w:tab w:val="left" w:pos="1757"/>
          <w:tab w:val="left" w:pos="2531"/>
          <w:tab w:val="left" w:pos="3035"/>
          <w:tab w:val="left" w:pos="3854"/>
          <w:tab w:val="left" w:pos="4358"/>
          <w:tab w:val="left" w:pos="5132"/>
          <w:tab w:val="left" w:pos="6116"/>
          <w:tab w:val="left" w:pos="7130"/>
          <w:tab w:val="left" w:pos="7859"/>
        </w:tabs>
      </w:pPr>
      <w:r>
        <w:tab/>
      </w:r>
      <w:r>
        <w:rPr>
          <w:smallCaps/>
        </w:rPr>
        <w:t>af</w:t>
      </w:r>
      <w:r>
        <w:t>=find</w:t>
      </w:r>
      <w:r>
        <w:tab/>
        <w:t>indeed</w:t>
      </w:r>
      <w:r>
        <w:tab/>
      </w:r>
      <w:r>
        <w:rPr>
          <w:smallCaps/>
        </w:rPr>
        <w:t>loc</w:t>
      </w:r>
      <w:r>
        <w:tab/>
        <w:t>foothill</w:t>
      </w:r>
      <w:r>
        <w:tab/>
      </w:r>
      <w:r>
        <w:rPr>
          <w:smallCaps/>
        </w:rPr>
        <w:t>obl</w:t>
      </w:r>
      <w:r>
        <w:tab/>
        <w:t>crag</w:t>
      </w:r>
      <w:r>
        <w:tab/>
        <w:t>and-after</w:t>
      </w:r>
      <w:r>
        <w:tab/>
      </w:r>
      <w:r>
        <w:rPr>
          <w:smallCaps/>
        </w:rPr>
        <w:t>af</w:t>
      </w:r>
      <w:r>
        <w:t>=make</w:t>
      </w:r>
      <w:r>
        <w:tab/>
        <w:t>house</w:t>
      </w:r>
      <w:r w:rsidR="00892AB6">
        <w:tab/>
        <w:t>and</w:t>
      </w:r>
    </w:p>
    <w:p w14:paraId="372F1E77" w14:textId="77777777" w:rsidR="00800AD8" w:rsidRDefault="00800AD8" w:rsidP="00892AB6">
      <w:pPr>
        <w:pStyle w:val="InterlineText"/>
        <w:tabs>
          <w:tab w:val="left" w:pos="533"/>
          <w:tab w:val="left" w:pos="1607"/>
          <w:tab w:val="left" w:pos="2381"/>
          <w:tab w:val="left" w:pos="3365"/>
          <w:tab w:val="left" w:pos="3854"/>
          <w:tab w:val="left" w:pos="4118"/>
        </w:tabs>
      </w:pPr>
      <w:r>
        <w:tab/>
        <w:t>sematjez</w:t>
      </w:r>
      <w:r>
        <w:tab/>
        <w:t>anga</w:t>
      </w:r>
      <w:r>
        <w:tab/>
        <w:t>pasa</w:t>
      </w:r>
      <w:r>
        <w:tab/>
        <w:t>zua</w:t>
      </w:r>
      <w:r>
        <w:tab/>
        <w:t>a</w:t>
      </w:r>
      <w:r>
        <w:tab/>
        <w:t>sikataqaîan.</w:t>
      </w:r>
    </w:p>
    <w:p w14:paraId="25B0917A" w14:textId="77777777" w:rsidR="00800AD8" w:rsidRDefault="00800AD8" w:rsidP="00892AB6">
      <w:pPr>
        <w:pStyle w:val="InterlineGlossWithTrans"/>
        <w:tabs>
          <w:tab w:val="left" w:pos="533"/>
          <w:tab w:val="left" w:pos="1607"/>
          <w:tab w:val="left" w:pos="2381"/>
          <w:tab w:val="left" w:pos="3365"/>
          <w:tab w:val="left" w:pos="3854"/>
          <w:tab w:val="left" w:pos="4118"/>
        </w:tabs>
      </w:pPr>
      <w:r>
        <w:tab/>
        <w:t>em=satjez</w:t>
      </w:r>
      <w:r>
        <w:tab/>
        <w:t>anga</w:t>
      </w:r>
      <w:r>
        <w:tab/>
        <w:t>pa-sa</w:t>
      </w:r>
      <w:r>
        <w:tab/>
        <w:t>zua</w:t>
      </w:r>
      <w:r>
        <w:tab/>
        <w:t>a</w:t>
      </w:r>
      <w:r>
        <w:tab/>
        <w:t>si-ka-ta-qaîa-an</w:t>
      </w:r>
    </w:p>
    <w:p w14:paraId="01C9AB6C" w14:textId="77777777" w:rsidR="00800AD8" w:rsidRDefault="00800AD8" w:rsidP="00892AB6">
      <w:pPr>
        <w:pStyle w:val="InterlineTrans"/>
        <w:tabs>
          <w:tab w:val="left" w:pos="533"/>
          <w:tab w:val="left" w:pos="1607"/>
          <w:tab w:val="left" w:pos="2381"/>
          <w:tab w:val="left" w:pos="3365"/>
          <w:tab w:val="left" w:pos="3854"/>
          <w:tab w:val="left" w:pos="4118"/>
        </w:tabs>
      </w:pPr>
      <w:r>
        <w:tab/>
      </w:r>
      <w:r>
        <w:rPr>
          <w:smallCaps/>
        </w:rPr>
        <w:t>af</w:t>
      </w:r>
      <w:r>
        <w:t>=return</w:t>
      </w:r>
      <w:r>
        <w:tab/>
        <w:t>indeed</w:t>
      </w:r>
      <w:r>
        <w:tab/>
        <w:t>cause-go</w:t>
      </w:r>
      <w:r>
        <w:tab/>
        <w:t>that</w:t>
      </w:r>
      <w:r>
        <w:rPr>
          <w:smallCaps/>
        </w:rPr>
        <w:tab/>
        <w:t>c</w:t>
      </w:r>
      <w:r>
        <w:rPr>
          <w:smallCaps/>
        </w:rPr>
        <w:tab/>
        <w:t>if</w:t>
      </w:r>
      <w:r>
        <w:t>-main-?-outsider-</w:t>
      </w:r>
      <w:r>
        <w:rPr>
          <w:smallCaps/>
        </w:rPr>
        <w:t>nom</w:t>
      </w:r>
    </w:p>
    <w:p w14:paraId="30C20742" w14:textId="77777777" w:rsidR="00800AD8" w:rsidRDefault="00800AD8">
      <w:pPr>
        <w:pStyle w:val="InterlineFree"/>
      </w:pPr>
      <w:r>
        <w:t>They found a rock-face in the foothills and made a house there; and the villagers sent him there.</w:t>
      </w:r>
    </w:p>
    <w:p w14:paraId="1E9D2B39" w14:textId="77777777" w:rsidR="00800AD8" w:rsidRDefault="00DC1AE0" w:rsidP="00892AB6">
      <w:pPr>
        <w:pStyle w:val="InterlineText"/>
        <w:tabs>
          <w:tab w:val="left" w:pos="533"/>
          <w:tab w:val="left" w:pos="1517"/>
          <w:tab w:val="left" w:pos="3101"/>
          <w:tab w:val="left" w:pos="3875"/>
          <w:tab w:val="left" w:pos="4949"/>
          <w:tab w:val="left" w:pos="7613"/>
        </w:tabs>
      </w:pPr>
      <w:r w:rsidRPr="003A1D48">
        <w:rPr>
          <w:rStyle w:val="InterlineTextNumChar"/>
        </w:rPr>
        <w:t>005</w:t>
      </w:r>
      <w:r w:rsidR="00800AD8">
        <w:tab/>
        <w:t>saka</w:t>
      </w:r>
      <w:r w:rsidR="00800AD8">
        <w:tab/>
        <w:t>pavaivai</w:t>
      </w:r>
      <w:r w:rsidR="00800AD8">
        <w:tab/>
        <w:t>anga</w:t>
      </w:r>
      <w:r w:rsidR="00800AD8">
        <w:tab/>
        <w:t>sakamaya</w:t>
      </w:r>
      <w:r w:rsidR="00892AB6">
        <w:tab/>
        <w:t>senemanemanga,</w:t>
      </w:r>
      <w:r w:rsidR="00892AB6">
        <w:tab/>
        <w:t>patje</w:t>
      </w:r>
    </w:p>
    <w:p w14:paraId="0E8FF5B0" w14:textId="77777777" w:rsidR="00800AD8" w:rsidRDefault="00800AD8" w:rsidP="00892AB6">
      <w:pPr>
        <w:pStyle w:val="InterlineGlossWithTrans"/>
        <w:tabs>
          <w:tab w:val="left" w:pos="533"/>
          <w:tab w:val="left" w:pos="1517"/>
          <w:tab w:val="left" w:pos="3101"/>
          <w:tab w:val="left" w:pos="3875"/>
          <w:tab w:val="left" w:pos="4949"/>
          <w:tab w:val="left" w:pos="7613"/>
        </w:tabs>
      </w:pPr>
      <w:r>
        <w:tab/>
        <w:t>sa-ka</w:t>
      </w:r>
      <w:r>
        <w:tab/>
        <w:t>pa-va</w:t>
      </w:r>
      <w:r w:rsidR="00E834DD">
        <w:t>y</w:t>
      </w:r>
      <w:r>
        <w:t>-va</w:t>
      </w:r>
      <w:r w:rsidR="00E834DD">
        <w:t>y</w:t>
      </w:r>
      <w:r>
        <w:tab/>
        <w:t>anga</w:t>
      </w:r>
      <w:r>
        <w:tab/>
        <w:t>sakamaya</w:t>
      </w:r>
      <w:r w:rsidR="00892AB6">
        <w:tab/>
        <w:t>se-nema-nema-anga</w:t>
      </w:r>
      <w:r w:rsidR="00892AB6">
        <w:tab/>
        <w:t>pa-tje</w:t>
      </w:r>
    </w:p>
    <w:p w14:paraId="43D11B75" w14:textId="77777777" w:rsidR="00800AD8" w:rsidRDefault="00800AD8" w:rsidP="00892AB6">
      <w:pPr>
        <w:pStyle w:val="InterlineTransNoFree"/>
        <w:tabs>
          <w:tab w:val="left" w:pos="1517"/>
          <w:tab w:val="left" w:pos="3101"/>
          <w:tab w:val="left" w:pos="3875"/>
          <w:tab w:val="left" w:pos="4949"/>
          <w:tab w:val="left" w:pos="7613"/>
        </w:tabs>
      </w:pPr>
      <w:r>
        <w:tab/>
        <w:t>and-after</w:t>
      </w:r>
      <w:r>
        <w:tab/>
        <w:t>cause-</w:t>
      </w:r>
      <w:r>
        <w:rPr>
          <w:smallCaps/>
        </w:rPr>
        <w:t>red</w:t>
      </w:r>
      <w:r>
        <w:t>-give</w:t>
      </w:r>
      <w:r>
        <w:tab/>
        <w:t>indeed</w:t>
      </w:r>
      <w:r>
        <w:tab/>
        <w:t>only</w:t>
      </w:r>
      <w:r w:rsidR="00892AB6">
        <w:tab/>
        <w:t>person.of-</w:t>
      </w:r>
      <w:r w:rsidR="00892AB6">
        <w:rPr>
          <w:smallCaps/>
        </w:rPr>
        <w:t>red</w:t>
      </w:r>
      <w:r w:rsidR="00892AB6">
        <w:t>-what-indeed</w:t>
      </w:r>
      <w:r w:rsidR="00892AB6">
        <w:tab/>
        <w:t>cause-do.at</w:t>
      </w:r>
    </w:p>
    <w:p w14:paraId="48172C06" w14:textId="77777777" w:rsidR="00800AD8" w:rsidRDefault="00892AB6" w:rsidP="00892AB6">
      <w:pPr>
        <w:pStyle w:val="InterlineText"/>
        <w:tabs>
          <w:tab w:val="left" w:pos="533"/>
          <w:tab w:val="left" w:pos="1562"/>
          <w:tab w:val="left" w:pos="2666"/>
          <w:tab w:val="left" w:pos="2930"/>
          <w:tab w:val="left" w:pos="4874"/>
          <w:tab w:val="left" w:pos="5138"/>
        </w:tabs>
      </w:pPr>
      <w:r>
        <w:lastRenderedPageBreak/>
        <w:tab/>
      </w:r>
      <w:r w:rsidR="00800AD8">
        <w:t>se</w:t>
      </w:r>
      <w:r w:rsidR="00800AD8">
        <w:tab/>
        <w:t>Tenatseng</w:t>
      </w:r>
      <w:r w:rsidR="00800AD8">
        <w:tab/>
        <w:t>a</w:t>
      </w:r>
      <w:r>
        <w:tab/>
        <w:t>qinaîan</w:t>
      </w:r>
      <w:r>
        <w:tab/>
        <w:t>a</w:t>
      </w:r>
      <w:r>
        <w:tab/>
        <w:t>pairang.</w:t>
      </w:r>
    </w:p>
    <w:p w14:paraId="3C00B7D3" w14:textId="77777777" w:rsidR="00800AD8" w:rsidRDefault="00892AB6" w:rsidP="00892AB6">
      <w:pPr>
        <w:pStyle w:val="InterlineGlossWithTrans"/>
        <w:tabs>
          <w:tab w:val="left" w:pos="533"/>
          <w:tab w:val="left" w:pos="1562"/>
          <w:tab w:val="left" w:pos="2666"/>
          <w:tab w:val="left" w:pos="2930"/>
          <w:tab w:val="left" w:pos="4874"/>
          <w:tab w:val="left" w:pos="5138"/>
        </w:tabs>
      </w:pPr>
      <w:r>
        <w:tab/>
      </w:r>
      <w:r w:rsidR="00800AD8">
        <w:t>se</w:t>
      </w:r>
      <w:r w:rsidR="00800AD8">
        <w:tab/>
        <w:t>Tenatseng</w:t>
      </w:r>
      <w:r w:rsidR="00800AD8">
        <w:tab/>
        <w:t>a</w:t>
      </w:r>
      <w:r>
        <w:tab/>
        <w:t>in=qaîa-an</w:t>
      </w:r>
      <w:r>
        <w:tab/>
        <w:t>a</w:t>
      </w:r>
      <w:r>
        <w:tab/>
        <w:t>pairang</w:t>
      </w:r>
    </w:p>
    <w:p w14:paraId="0298E4BC" w14:textId="77777777" w:rsidR="00800AD8" w:rsidRDefault="00800AD8" w:rsidP="00892AB6">
      <w:pPr>
        <w:pStyle w:val="InterlineTrans"/>
        <w:tabs>
          <w:tab w:val="left" w:pos="533"/>
          <w:tab w:val="left" w:pos="1562"/>
          <w:tab w:val="left" w:pos="2666"/>
          <w:tab w:val="left" w:pos="2930"/>
          <w:tab w:val="left" w:pos="4874"/>
          <w:tab w:val="left" w:pos="5138"/>
        </w:tabs>
        <w:rPr>
          <w:smallCaps/>
        </w:rPr>
      </w:pPr>
      <w:r>
        <w:tab/>
        <w:t>person.of</w:t>
      </w:r>
      <w:r>
        <w:tab/>
        <w:t>(place)</w:t>
      </w:r>
      <w:r>
        <w:rPr>
          <w:smallCaps/>
        </w:rPr>
        <w:tab/>
        <w:t>c</w:t>
      </w:r>
      <w:r w:rsidR="00892AB6">
        <w:tab/>
      </w:r>
      <w:r w:rsidR="00892AB6">
        <w:rPr>
          <w:smallCaps/>
        </w:rPr>
        <w:t>perf</w:t>
      </w:r>
      <w:r w:rsidR="00892AB6">
        <w:t>=outsider-</w:t>
      </w:r>
      <w:r w:rsidR="00892AB6">
        <w:rPr>
          <w:smallCaps/>
        </w:rPr>
        <w:t>nom</w:t>
      </w:r>
      <w:r w:rsidR="00892AB6">
        <w:rPr>
          <w:smallCaps/>
        </w:rPr>
        <w:tab/>
        <w:t>c</w:t>
      </w:r>
      <w:r w:rsidR="00892AB6">
        <w:rPr>
          <w:smallCaps/>
        </w:rPr>
        <w:tab/>
      </w:r>
      <w:r w:rsidR="00892AB6">
        <w:t>plains</w:t>
      </w:r>
    </w:p>
    <w:p w14:paraId="3E8BB3EC" w14:textId="77777777" w:rsidR="00800AD8" w:rsidRDefault="00800AD8">
      <w:pPr>
        <w:pStyle w:val="InterlineFree"/>
      </w:pPr>
      <w:r>
        <w:t>People from everywhere gave him food, including the plainspeople in the village of Tenatseng.</w:t>
      </w:r>
    </w:p>
    <w:p w14:paraId="10824459" w14:textId="77777777" w:rsidR="00800AD8" w:rsidRDefault="00DC1AE0" w:rsidP="00892AB6">
      <w:pPr>
        <w:pStyle w:val="InterlineText"/>
        <w:tabs>
          <w:tab w:val="left" w:pos="533"/>
          <w:tab w:val="left" w:pos="1517"/>
          <w:tab w:val="left" w:pos="3461"/>
          <w:tab w:val="left" w:pos="4325"/>
          <w:tab w:val="left" w:pos="4589"/>
        </w:tabs>
      </w:pPr>
      <w:r w:rsidRPr="003A1D48">
        <w:rPr>
          <w:rStyle w:val="InterlineTextNumChar"/>
        </w:rPr>
        <w:t>006</w:t>
      </w:r>
      <w:r w:rsidR="00800AD8">
        <w:tab/>
        <w:t>saka</w:t>
      </w:r>
      <w:r w:rsidR="00800AD8">
        <w:tab/>
        <w:t>masutan</w:t>
      </w:r>
      <w:r w:rsidR="00800AD8">
        <w:tab/>
        <w:t>aravats</w:t>
      </w:r>
      <w:r w:rsidR="00800AD8">
        <w:tab/>
        <w:t>a</w:t>
      </w:r>
      <w:r w:rsidR="00892AB6">
        <w:tab/>
        <w:t>senemanemanga.</w:t>
      </w:r>
    </w:p>
    <w:p w14:paraId="7084CC1E" w14:textId="77777777" w:rsidR="00800AD8" w:rsidRDefault="00800AD8" w:rsidP="00892AB6">
      <w:pPr>
        <w:pStyle w:val="InterlineGlossWithTrans"/>
        <w:tabs>
          <w:tab w:val="left" w:pos="533"/>
          <w:tab w:val="left" w:pos="1517"/>
          <w:tab w:val="left" w:pos="3461"/>
          <w:tab w:val="left" w:pos="4325"/>
          <w:tab w:val="left" w:pos="4589"/>
        </w:tabs>
      </w:pPr>
      <w:r>
        <w:tab/>
        <w:t>sa-ka</w:t>
      </w:r>
      <w:r>
        <w:tab/>
        <w:t>ma-su-tan</w:t>
      </w:r>
      <w:r>
        <w:tab/>
        <w:t>a-ravats</w:t>
      </w:r>
      <w:r>
        <w:tab/>
        <w:t>a</w:t>
      </w:r>
      <w:r w:rsidR="00892AB6">
        <w:tab/>
        <w:t>se-nema-nema-anga</w:t>
      </w:r>
    </w:p>
    <w:p w14:paraId="3197872C" w14:textId="77777777" w:rsidR="00800AD8" w:rsidRDefault="00800AD8" w:rsidP="00892AB6">
      <w:pPr>
        <w:pStyle w:val="InterlineTrans"/>
        <w:tabs>
          <w:tab w:val="left" w:pos="533"/>
          <w:tab w:val="left" w:pos="1517"/>
          <w:tab w:val="left" w:pos="3461"/>
          <w:tab w:val="left" w:pos="4325"/>
          <w:tab w:val="left" w:pos="4589"/>
        </w:tabs>
        <w:rPr>
          <w:smallCaps/>
        </w:rPr>
      </w:pPr>
      <w:r>
        <w:tab/>
        <w:t>and-after</w:t>
      </w:r>
      <w:r>
        <w:tab/>
      </w:r>
      <w:r>
        <w:rPr>
          <w:smallCaps/>
        </w:rPr>
        <w:t>stat</w:t>
      </w:r>
      <w:r>
        <w:t>-remove-profit</w:t>
      </w:r>
      <w:r>
        <w:tab/>
      </w:r>
      <w:r>
        <w:rPr>
          <w:smallCaps/>
        </w:rPr>
        <w:t>c-</w:t>
      </w:r>
      <w:r>
        <w:t>true</w:t>
      </w:r>
      <w:r>
        <w:rPr>
          <w:smallCaps/>
        </w:rPr>
        <w:tab/>
        <w:t>c</w:t>
      </w:r>
      <w:r w:rsidR="00892AB6">
        <w:tab/>
        <w:t>person.of-</w:t>
      </w:r>
      <w:r w:rsidR="00892AB6">
        <w:rPr>
          <w:smallCaps/>
        </w:rPr>
        <w:t>red</w:t>
      </w:r>
      <w:r w:rsidR="00892AB6">
        <w:t>-what-indeed</w:t>
      </w:r>
    </w:p>
    <w:p w14:paraId="1D296898" w14:textId="77777777" w:rsidR="00800AD8" w:rsidRDefault="00800AD8">
      <w:pPr>
        <w:pStyle w:val="InterlineFree"/>
      </w:pPr>
      <w:r>
        <w:t>So everyone lost heavily,</w:t>
      </w:r>
    </w:p>
    <w:p w14:paraId="589E5F3E" w14:textId="77777777" w:rsidR="00800AD8" w:rsidRDefault="00DC1AE0" w:rsidP="00892AB6">
      <w:pPr>
        <w:pStyle w:val="InterlineText"/>
        <w:tabs>
          <w:tab w:val="left" w:pos="533"/>
          <w:tab w:val="left" w:pos="1517"/>
          <w:tab w:val="left" w:pos="2651"/>
          <w:tab w:val="left" w:pos="2915"/>
          <w:tab w:val="left" w:pos="3779"/>
          <w:tab w:val="left" w:pos="4268"/>
          <w:tab w:val="left" w:pos="4952"/>
          <w:tab w:val="left" w:pos="6461"/>
          <w:tab w:val="left" w:pos="6935"/>
        </w:tabs>
      </w:pPr>
      <w:r w:rsidRPr="003A1D48">
        <w:rPr>
          <w:rStyle w:val="InterlineTextNumChar"/>
        </w:rPr>
        <w:t>007</w:t>
      </w:r>
      <w:r w:rsidR="00800AD8">
        <w:tab/>
        <w:t>saka</w:t>
      </w:r>
      <w:r w:rsidR="00800AD8">
        <w:tab/>
        <w:t>limutseng</w:t>
      </w:r>
      <w:r w:rsidR="00800AD8">
        <w:tab/>
        <w:t>a</w:t>
      </w:r>
      <w:r w:rsidR="00800AD8">
        <w:tab/>
        <w:t>pairang,</w:t>
      </w:r>
      <w:r w:rsidR="00800AD8">
        <w:tab/>
        <w:t>sa</w:t>
      </w:r>
      <w:r w:rsidR="00800AD8">
        <w:tab/>
        <w:t>“ari,</w:t>
      </w:r>
      <w:r w:rsidR="00800AD8">
        <w:tab/>
        <w:t>qemtsii,”</w:t>
      </w:r>
      <w:r w:rsidR="00800AD8">
        <w:tab/>
        <w:t>aya</w:t>
      </w:r>
      <w:r w:rsidR="00892AB6">
        <w:tab/>
        <w:t>maîavar</w:t>
      </w:r>
    </w:p>
    <w:p w14:paraId="4EB8A710" w14:textId="77777777" w:rsidR="00800AD8" w:rsidRDefault="00800AD8" w:rsidP="00892AB6">
      <w:pPr>
        <w:pStyle w:val="InterlineGlossWithTrans"/>
        <w:tabs>
          <w:tab w:val="left" w:pos="533"/>
          <w:tab w:val="left" w:pos="1517"/>
          <w:tab w:val="left" w:pos="2651"/>
          <w:tab w:val="left" w:pos="2915"/>
          <w:tab w:val="left" w:pos="3779"/>
          <w:tab w:val="left" w:pos="4268"/>
          <w:tab w:val="left" w:pos="4952"/>
          <w:tab w:val="left" w:pos="6461"/>
          <w:tab w:val="left" w:pos="6935"/>
        </w:tabs>
      </w:pPr>
      <w:r>
        <w:tab/>
        <w:t>sa-ka</w:t>
      </w:r>
      <w:r>
        <w:tab/>
        <w:t>li-mutseng</w:t>
      </w:r>
      <w:r>
        <w:tab/>
        <w:t>a</w:t>
      </w:r>
      <w:r>
        <w:tab/>
        <w:t>pairang</w:t>
      </w:r>
      <w:r>
        <w:tab/>
        <w:t>sa</w:t>
      </w:r>
      <w:r>
        <w:tab/>
        <w:t>ari</w:t>
      </w:r>
      <w:r>
        <w:tab/>
        <w:t>m=qetsi-i</w:t>
      </w:r>
      <w:r>
        <w:tab/>
        <w:t>aya</w:t>
      </w:r>
      <w:r w:rsidR="00892AB6">
        <w:tab/>
        <w:t>ma-îavar</w:t>
      </w:r>
    </w:p>
    <w:p w14:paraId="1CEDECFA" w14:textId="77777777" w:rsidR="00800AD8" w:rsidRDefault="00800AD8" w:rsidP="00892AB6">
      <w:pPr>
        <w:pStyle w:val="InterlineTransNoFree"/>
        <w:tabs>
          <w:tab w:val="left" w:pos="1517"/>
          <w:tab w:val="left" w:pos="2651"/>
          <w:tab w:val="left" w:pos="2915"/>
          <w:tab w:val="left" w:pos="3779"/>
          <w:tab w:val="left" w:pos="4268"/>
          <w:tab w:val="left" w:pos="4952"/>
          <w:tab w:val="left" w:pos="6461"/>
          <w:tab w:val="left" w:pos="6935"/>
        </w:tabs>
      </w:pPr>
      <w:r>
        <w:tab/>
        <w:t>and-after</w:t>
      </w:r>
      <w:r>
        <w:tab/>
      </w:r>
      <w:r>
        <w:rPr>
          <w:smallCaps/>
        </w:rPr>
        <w:t>qal</w:t>
      </w:r>
      <w:r>
        <w:t>-angry</w:t>
      </w:r>
      <w:r>
        <w:rPr>
          <w:smallCaps/>
        </w:rPr>
        <w:tab/>
        <w:t>c</w:t>
      </w:r>
      <w:r>
        <w:rPr>
          <w:smallCaps/>
        </w:rPr>
        <w:tab/>
      </w:r>
      <w:r>
        <w:t>plains</w:t>
      </w:r>
      <w:r>
        <w:tab/>
        <w:t>and</w:t>
      </w:r>
      <w:r>
        <w:tab/>
        <w:t>go.on</w:t>
      </w:r>
      <w:r>
        <w:tab/>
      </w:r>
      <w:r>
        <w:rPr>
          <w:smallCaps/>
        </w:rPr>
        <w:t>af</w:t>
      </w:r>
      <w:r>
        <w:t>=fight-</w:t>
      </w:r>
      <w:r>
        <w:rPr>
          <w:smallCaps/>
        </w:rPr>
        <w:t>hort</w:t>
      </w:r>
      <w:r>
        <w:tab/>
        <w:t>say</w:t>
      </w:r>
      <w:r w:rsidR="00892AB6">
        <w:tab/>
      </w:r>
      <w:r w:rsidR="00892AB6">
        <w:rPr>
          <w:smallCaps/>
        </w:rPr>
        <w:t>stat</w:t>
      </w:r>
      <w:r w:rsidR="00892AB6">
        <w:t>-speak</w:t>
      </w:r>
    </w:p>
    <w:p w14:paraId="6EA8F654" w14:textId="77777777" w:rsidR="00800AD8" w:rsidRDefault="00800AD8" w:rsidP="00892AB6">
      <w:pPr>
        <w:pStyle w:val="InterlineText"/>
        <w:tabs>
          <w:tab w:val="left" w:pos="533"/>
          <w:tab w:val="left" w:pos="1262"/>
        </w:tabs>
      </w:pPr>
      <w:r>
        <w:tab/>
        <w:t>tia</w:t>
      </w:r>
      <w:r>
        <w:tab/>
        <w:t>pairang.</w:t>
      </w:r>
    </w:p>
    <w:p w14:paraId="62FEE79B" w14:textId="77777777" w:rsidR="00800AD8" w:rsidRDefault="00800AD8" w:rsidP="00892AB6">
      <w:pPr>
        <w:pStyle w:val="InterlineGlossWithTrans"/>
        <w:tabs>
          <w:tab w:val="left" w:pos="533"/>
          <w:tab w:val="left" w:pos="1262"/>
        </w:tabs>
      </w:pPr>
      <w:r>
        <w:tab/>
        <w:t>ti-a</w:t>
      </w:r>
      <w:r>
        <w:tab/>
        <w:t>pairang</w:t>
      </w:r>
    </w:p>
    <w:p w14:paraId="6807FF25" w14:textId="77777777" w:rsidR="00800AD8" w:rsidRDefault="00800AD8" w:rsidP="00892AB6">
      <w:pPr>
        <w:pStyle w:val="InterlineTrans"/>
        <w:tabs>
          <w:tab w:val="left" w:pos="533"/>
          <w:tab w:val="left" w:pos="1262"/>
        </w:tabs>
      </w:pPr>
      <w:r>
        <w:tab/>
      </w:r>
      <w:r>
        <w:rPr>
          <w:smallCaps/>
        </w:rPr>
        <w:t>f.h</w:t>
      </w:r>
      <w:r>
        <w:t>-</w:t>
      </w:r>
      <w:r>
        <w:rPr>
          <w:smallCaps/>
        </w:rPr>
        <w:t>pl</w:t>
      </w:r>
      <w:r>
        <w:tab/>
        <w:t>plains</w:t>
      </w:r>
    </w:p>
    <w:p w14:paraId="15D4267B" w14:textId="77777777" w:rsidR="00800AD8" w:rsidRDefault="00800AD8">
      <w:pPr>
        <w:pStyle w:val="InterlineFree"/>
      </w:pPr>
      <w:r>
        <w:t>and the plainspeople got angry, and decided: “Come on, let’s kill him.”</w:t>
      </w:r>
    </w:p>
    <w:p w14:paraId="06D4EFB7" w14:textId="77777777" w:rsidR="00800AD8" w:rsidRDefault="00DC1AE0" w:rsidP="00892AB6">
      <w:pPr>
        <w:pStyle w:val="InterlineText"/>
        <w:tabs>
          <w:tab w:val="left" w:pos="533"/>
          <w:tab w:val="left" w:pos="1172"/>
          <w:tab w:val="left" w:pos="1436"/>
          <w:tab w:val="left" w:pos="2180"/>
          <w:tab w:val="left" w:pos="2669"/>
          <w:tab w:val="left" w:pos="3173"/>
          <w:tab w:val="left" w:pos="3677"/>
          <w:tab w:val="left" w:pos="4376"/>
          <w:tab w:val="left" w:pos="4715"/>
          <w:tab w:val="left" w:pos="5429"/>
          <w:tab w:val="left" w:pos="5918"/>
          <w:tab w:val="left" w:pos="7097"/>
        </w:tabs>
      </w:pPr>
      <w:r w:rsidRPr="003A1D48">
        <w:rPr>
          <w:rStyle w:val="InterlineTextNumChar"/>
        </w:rPr>
        <w:t>008</w:t>
      </w:r>
      <w:r w:rsidR="00800AD8">
        <w:tab/>
        <w:t>vaik</w:t>
      </w:r>
      <w:r w:rsidR="00800AD8">
        <w:tab/>
        <w:t>a</w:t>
      </w:r>
      <w:r w:rsidR="00800AD8">
        <w:tab/>
        <w:t>sema</w:t>
      </w:r>
      <w:r w:rsidR="00800AD8">
        <w:tab/>
        <w:t>zua</w:t>
      </w:r>
      <w:r w:rsidR="00800AD8">
        <w:tab/>
        <w:t>i</w:t>
      </w:r>
      <w:r w:rsidR="00800AD8">
        <w:tab/>
        <w:t>ta</w:t>
      </w:r>
      <w:r w:rsidR="00800AD8">
        <w:tab/>
        <w:t>umaq</w:t>
      </w:r>
      <w:r w:rsidR="00800AD8">
        <w:tab/>
        <w:t>ni</w:t>
      </w:r>
      <w:r w:rsidR="00800AD8">
        <w:tab/>
        <w:t>paîi,</w:t>
      </w:r>
      <w:r w:rsidR="00800AD8">
        <w:tab/>
        <w:t>sa</w:t>
      </w:r>
      <w:r w:rsidR="00892AB6">
        <w:tab/>
        <w:t>djemaîun</w:t>
      </w:r>
      <w:r w:rsidR="00892AB6">
        <w:tab/>
        <w:t>anga.</w:t>
      </w:r>
    </w:p>
    <w:p w14:paraId="31FCE758" w14:textId="77777777" w:rsidR="00800AD8" w:rsidRDefault="00800AD8" w:rsidP="00892AB6">
      <w:pPr>
        <w:pStyle w:val="InterlineGlossWithTrans"/>
        <w:tabs>
          <w:tab w:val="left" w:pos="533"/>
          <w:tab w:val="left" w:pos="1172"/>
          <w:tab w:val="left" w:pos="1436"/>
          <w:tab w:val="left" w:pos="2180"/>
          <w:tab w:val="left" w:pos="2669"/>
          <w:tab w:val="left" w:pos="3173"/>
          <w:tab w:val="left" w:pos="3677"/>
          <w:tab w:val="left" w:pos="4376"/>
          <w:tab w:val="left" w:pos="4715"/>
          <w:tab w:val="left" w:pos="5429"/>
          <w:tab w:val="left" w:pos="5918"/>
          <w:tab w:val="left" w:pos="7097"/>
        </w:tabs>
      </w:pPr>
      <w:r>
        <w:tab/>
        <w:t>vaik</w:t>
      </w:r>
      <w:r>
        <w:tab/>
        <w:t>a</w:t>
      </w:r>
      <w:r>
        <w:tab/>
        <w:t>em=sa</w:t>
      </w:r>
      <w:r>
        <w:tab/>
        <w:t>zua</w:t>
      </w:r>
      <w:r>
        <w:tab/>
        <w:t>i</w:t>
      </w:r>
      <w:r>
        <w:tab/>
        <w:t>ta</w:t>
      </w:r>
      <w:r>
        <w:tab/>
        <w:t>umaq</w:t>
      </w:r>
      <w:r>
        <w:tab/>
        <w:t>ni</w:t>
      </w:r>
      <w:r>
        <w:tab/>
        <w:t>paîi</w:t>
      </w:r>
      <w:r>
        <w:tab/>
        <w:t>sa</w:t>
      </w:r>
      <w:r w:rsidR="00892AB6">
        <w:tab/>
        <w:t>em=djaîun</w:t>
      </w:r>
      <w:r w:rsidR="00892AB6">
        <w:tab/>
        <w:t>anga</w:t>
      </w:r>
    </w:p>
    <w:p w14:paraId="4E43E6B9" w14:textId="77777777" w:rsidR="00800AD8" w:rsidRDefault="00800AD8" w:rsidP="00892AB6">
      <w:pPr>
        <w:pStyle w:val="InterlineTrans"/>
        <w:tabs>
          <w:tab w:val="left" w:pos="533"/>
          <w:tab w:val="left" w:pos="1172"/>
          <w:tab w:val="left" w:pos="1436"/>
          <w:tab w:val="left" w:pos="2180"/>
          <w:tab w:val="left" w:pos="2669"/>
          <w:tab w:val="left" w:pos="3173"/>
          <w:tab w:val="left" w:pos="3677"/>
          <w:tab w:val="left" w:pos="4376"/>
          <w:tab w:val="left" w:pos="4715"/>
          <w:tab w:val="left" w:pos="5429"/>
          <w:tab w:val="left" w:pos="5918"/>
          <w:tab w:val="left" w:pos="7097"/>
        </w:tabs>
      </w:pPr>
      <w:r>
        <w:tab/>
        <w:t>leave</w:t>
      </w:r>
      <w:r>
        <w:rPr>
          <w:smallCaps/>
        </w:rPr>
        <w:tab/>
        <w:t>c</w:t>
      </w:r>
      <w:r>
        <w:rPr>
          <w:smallCaps/>
        </w:rPr>
        <w:tab/>
        <w:t>af</w:t>
      </w:r>
      <w:r>
        <w:t>=go</w:t>
      </w:r>
      <w:r>
        <w:tab/>
        <w:t>that</w:t>
      </w:r>
      <w:r>
        <w:tab/>
      </w:r>
      <w:r>
        <w:rPr>
          <w:smallCaps/>
        </w:rPr>
        <w:t>loc</w:t>
      </w:r>
      <w:r>
        <w:tab/>
      </w:r>
      <w:r>
        <w:rPr>
          <w:smallCaps/>
        </w:rPr>
        <w:t>obl</w:t>
      </w:r>
      <w:r>
        <w:tab/>
        <w:t>house</w:t>
      </w:r>
      <w:r>
        <w:tab/>
        <w:t>of</w:t>
      </w:r>
      <w:r>
        <w:tab/>
        <w:t>magic</w:t>
      </w:r>
      <w:r>
        <w:tab/>
        <w:t>and</w:t>
      </w:r>
      <w:r w:rsidR="00892AB6">
        <w:tab/>
      </w:r>
      <w:r w:rsidR="00892AB6">
        <w:rPr>
          <w:smallCaps/>
        </w:rPr>
        <w:t>af</w:t>
      </w:r>
      <w:r w:rsidR="00892AB6">
        <w:t>=arrive</w:t>
      </w:r>
      <w:r w:rsidR="00892AB6">
        <w:tab/>
        <w:t>indeed</w:t>
      </w:r>
    </w:p>
    <w:p w14:paraId="1DF71330" w14:textId="77777777" w:rsidR="00800AD8" w:rsidRDefault="00800AD8">
      <w:pPr>
        <w:pStyle w:val="InterlineFree"/>
      </w:pPr>
      <w:r>
        <w:t>They went to the evil-eye man’s house. When they got there,</w:t>
      </w:r>
    </w:p>
    <w:p w14:paraId="2AA7D2F5" w14:textId="77777777" w:rsidR="00800AD8" w:rsidRDefault="00DC1AE0" w:rsidP="00892AB6">
      <w:pPr>
        <w:pStyle w:val="InterlineText"/>
        <w:tabs>
          <w:tab w:val="left" w:pos="533"/>
        </w:tabs>
      </w:pPr>
      <w:r w:rsidRPr="003A1D48">
        <w:rPr>
          <w:rStyle w:val="InterlineTextNumChar"/>
        </w:rPr>
        <w:t>009</w:t>
      </w:r>
      <w:r w:rsidR="00800AD8">
        <w:tab/>
        <w:t>“kiqiîau.</w:t>
      </w:r>
    </w:p>
    <w:p w14:paraId="0354D587" w14:textId="77777777" w:rsidR="00800AD8" w:rsidRDefault="00800AD8" w:rsidP="00892AB6">
      <w:pPr>
        <w:pStyle w:val="InterlineGlossWithTrans"/>
        <w:tabs>
          <w:tab w:val="left" w:pos="533"/>
        </w:tabs>
      </w:pPr>
      <w:r>
        <w:tab/>
        <w:t>ki-qiîa-u</w:t>
      </w:r>
    </w:p>
    <w:p w14:paraId="68904B52" w14:textId="77777777" w:rsidR="00800AD8" w:rsidRDefault="00800AD8" w:rsidP="00892AB6">
      <w:pPr>
        <w:pStyle w:val="InterlineTransNoFree"/>
        <w:tabs>
          <w:tab w:val="right" w:pos="8787"/>
        </w:tabs>
      </w:pPr>
      <w:r>
        <w:tab/>
        <w:t>self-hide-</w:t>
      </w:r>
      <w:r>
        <w:rPr>
          <w:smallCaps/>
        </w:rPr>
        <w:t>imp</w:t>
      </w:r>
      <w:r w:rsidR="00892AB6">
        <w:rPr>
          <w:smallCaps/>
        </w:rPr>
        <w:tab/>
      </w:r>
      <w:r w:rsidR="00892AB6">
        <w:t>they said: “Hide yourself.</w:t>
      </w:r>
    </w:p>
    <w:p w14:paraId="02A67A3D" w14:textId="77777777" w:rsidR="00800AD8" w:rsidRDefault="00DC1AE0" w:rsidP="00892AB6">
      <w:pPr>
        <w:pStyle w:val="InterlineText"/>
        <w:tabs>
          <w:tab w:val="left" w:pos="533"/>
          <w:tab w:val="left" w:pos="1832"/>
          <w:tab w:val="left" w:pos="2921"/>
          <w:tab w:val="left" w:pos="3185"/>
          <w:tab w:val="left" w:pos="4334"/>
          <w:tab w:val="left" w:pos="4838"/>
        </w:tabs>
      </w:pPr>
      <w:r w:rsidRPr="003A1D48">
        <w:rPr>
          <w:rStyle w:val="InterlineTextNumChar"/>
        </w:rPr>
        <w:t>010</w:t>
      </w:r>
      <w:r w:rsidR="00800AD8">
        <w:tab/>
        <w:t>mangtjez</w:t>
      </w:r>
      <w:r w:rsidR="00800AD8">
        <w:tab/>
        <w:t>amen</w:t>
      </w:r>
      <w:r w:rsidR="00800AD8">
        <w:tab/>
        <w:t>a</w:t>
      </w:r>
      <w:r w:rsidR="00800AD8">
        <w:tab/>
        <w:t>pavay</w:t>
      </w:r>
      <w:r w:rsidR="00800AD8">
        <w:tab/>
        <w:t>ta</w:t>
      </w:r>
      <w:r w:rsidR="00800AD8">
        <w:tab/>
        <w:t>lami.”</w:t>
      </w:r>
    </w:p>
    <w:p w14:paraId="47AC1A6D" w14:textId="77777777" w:rsidR="00800AD8" w:rsidRDefault="00800AD8" w:rsidP="00892AB6">
      <w:pPr>
        <w:pStyle w:val="InterlineGlossWithTrans"/>
        <w:tabs>
          <w:tab w:val="left" w:pos="533"/>
          <w:tab w:val="left" w:pos="1832"/>
          <w:tab w:val="left" w:pos="2921"/>
          <w:tab w:val="left" w:pos="3185"/>
          <w:tab w:val="left" w:pos="4334"/>
          <w:tab w:val="left" w:pos="4838"/>
        </w:tabs>
      </w:pPr>
      <w:r>
        <w:tab/>
        <w:t>m-pangetjez</w:t>
      </w:r>
      <w:r>
        <w:tab/>
        <w:t>amen</w:t>
      </w:r>
      <w:r>
        <w:tab/>
        <w:t>a</w:t>
      </w:r>
      <w:r>
        <w:tab/>
        <w:t>pa-vay</w:t>
      </w:r>
      <w:r>
        <w:tab/>
        <w:t>ta</w:t>
      </w:r>
      <w:r>
        <w:tab/>
        <w:t>lami</w:t>
      </w:r>
    </w:p>
    <w:p w14:paraId="307E9E25" w14:textId="77777777" w:rsidR="00800AD8" w:rsidRDefault="00800AD8" w:rsidP="00892AB6">
      <w:pPr>
        <w:pStyle w:val="InterlineTrans"/>
        <w:tabs>
          <w:tab w:val="left" w:pos="533"/>
          <w:tab w:val="left" w:pos="1832"/>
          <w:tab w:val="left" w:pos="2921"/>
          <w:tab w:val="left" w:pos="3185"/>
          <w:tab w:val="left" w:pos="4334"/>
          <w:tab w:val="left" w:pos="4838"/>
        </w:tabs>
      </w:pPr>
      <w:r>
        <w:tab/>
      </w:r>
      <w:r>
        <w:rPr>
          <w:smallCaps/>
        </w:rPr>
        <w:t>af</w:t>
      </w:r>
      <w:r>
        <w:t>-come</w:t>
      </w:r>
      <w:r>
        <w:tab/>
      </w:r>
      <w:r>
        <w:rPr>
          <w:smallCaps/>
        </w:rPr>
        <w:t>f.</w:t>
      </w:r>
      <w:r>
        <w:t>we(</w:t>
      </w:r>
      <w:r>
        <w:rPr>
          <w:smallCaps/>
        </w:rPr>
        <w:t>exc</w:t>
      </w:r>
      <w:r>
        <w:t>)</w:t>
      </w:r>
      <w:r>
        <w:rPr>
          <w:smallCaps/>
        </w:rPr>
        <w:tab/>
        <w:t>c</w:t>
      </w:r>
      <w:r>
        <w:rPr>
          <w:smallCaps/>
        </w:rPr>
        <w:tab/>
      </w:r>
      <w:r>
        <w:t>cause-give</w:t>
      </w:r>
      <w:r>
        <w:tab/>
      </w:r>
      <w:r>
        <w:rPr>
          <w:smallCaps/>
        </w:rPr>
        <w:t>obl</w:t>
      </w:r>
      <w:r>
        <w:tab/>
        <w:t>staple.food</w:t>
      </w:r>
    </w:p>
    <w:p w14:paraId="0485B40E" w14:textId="77777777" w:rsidR="00800AD8" w:rsidRDefault="00800AD8">
      <w:pPr>
        <w:pStyle w:val="InterlineFree"/>
      </w:pPr>
      <w:r>
        <w:t>We’ve come to give you food.”</w:t>
      </w:r>
    </w:p>
    <w:p w14:paraId="185942EC" w14:textId="77777777" w:rsidR="00800AD8" w:rsidRDefault="00DC1AE0" w:rsidP="00892AB6">
      <w:pPr>
        <w:pStyle w:val="InterlineText"/>
        <w:tabs>
          <w:tab w:val="left" w:pos="533"/>
          <w:tab w:val="left" w:pos="1022"/>
          <w:tab w:val="left" w:pos="2171"/>
          <w:tab w:val="left" w:pos="3365"/>
          <w:tab w:val="left" w:pos="3629"/>
          <w:tab w:val="left" w:pos="4343"/>
          <w:tab w:val="left" w:pos="4832"/>
          <w:tab w:val="left" w:pos="5696"/>
          <w:tab w:val="left" w:pos="6185"/>
          <w:tab w:val="left" w:pos="7034"/>
          <w:tab w:val="left" w:pos="7718"/>
        </w:tabs>
      </w:pPr>
      <w:r w:rsidRPr="003A1D48">
        <w:rPr>
          <w:rStyle w:val="InterlineTextNumChar"/>
        </w:rPr>
        <w:t>011</w:t>
      </w:r>
      <w:r w:rsidR="00800AD8">
        <w:tab/>
        <w:t>sa</w:t>
      </w:r>
      <w:r w:rsidR="00800AD8">
        <w:tab/>
        <w:t>kembung</w:t>
      </w:r>
      <w:r w:rsidR="00800AD8">
        <w:tab/>
        <w:t>timadju</w:t>
      </w:r>
      <w:r w:rsidR="00800AD8">
        <w:tab/>
        <w:t>a</w:t>
      </w:r>
      <w:r w:rsidR="00800AD8">
        <w:tab/>
        <w:t>paîi;</w:t>
      </w:r>
      <w:r w:rsidR="00800AD8">
        <w:tab/>
        <w:t>sa</w:t>
      </w:r>
      <w:r w:rsidR="00800AD8">
        <w:tab/>
        <w:t>qetsin</w:t>
      </w:r>
      <w:r w:rsidR="00800AD8">
        <w:tab/>
        <w:t>na</w:t>
      </w:r>
      <w:r w:rsidR="00892AB6">
        <w:tab/>
        <w:t>pairang</w:t>
      </w:r>
      <w:r w:rsidR="00892AB6">
        <w:tab/>
        <w:t>azua</w:t>
      </w:r>
      <w:r w:rsidR="00892AB6">
        <w:tab/>
        <w:t>timadju</w:t>
      </w:r>
    </w:p>
    <w:p w14:paraId="3369164D" w14:textId="77777777" w:rsidR="00800AD8" w:rsidRDefault="00800AD8" w:rsidP="00892AB6">
      <w:pPr>
        <w:pStyle w:val="InterlineGlossWithTrans"/>
        <w:tabs>
          <w:tab w:val="left" w:pos="533"/>
          <w:tab w:val="left" w:pos="1022"/>
          <w:tab w:val="left" w:pos="2171"/>
          <w:tab w:val="left" w:pos="3365"/>
          <w:tab w:val="left" w:pos="3629"/>
          <w:tab w:val="left" w:pos="4343"/>
          <w:tab w:val="left" w:pos="4832"/>
          <w:tab w:val="left" w:pos="5696"/>
          <w:tab w:val="left" w:pos="6185"/>
          <w:tab w:val="left" w:pos="7034"/>
          <w:tab w:val="left" w:pos="7718"/>
        </w:tabs>
      </w:pPr>
      <w:r>
        <w:tab/>
        <w:t>sa</w:t>
      </w:r>
      <w:r>
        <w:tab/>
        <w:t>m=kebung</w:t>
      </w:r>
      <w:r>
        <w:tab/>
        <w:t>ti-madju</w:t>
      </w:r>
      <w:r>
        <w:tab/>
        <w:t>a</w:t>
      </w:r>
      <w:r>
        <w:tab/>
        <w:t>paîi</w:t>
      </w:r>
      <w:r>
        <w:tab/>
        <w:t>sa</w:t>
      </w:r>
      <w:r>
        <w:tab/>
        <w:t>qetsi-en</w:t>
      </w:r>
      <w:r>
        <w:tab/>
        <w:t>nua</w:t>
      </w:r>
      <w:r w:rsidR="00892AB6">
        <w:tab/>
        <w:t>pairang</w:t>
      </w:r>
      <w:r w:rsidR="00892AB6">
        <w:tab/>
        <w:t>a-zua</w:t>
      </w:r>
      <w:r w:rsidR="00892AB6">
        <w:tab/>
        <w:t>ti-madju</w:t>
      </w:r>
    </w:p>
    <w:p w14:paraId="61895526" w14:textId="77777777" w:rsidR="00800AD8" w:rsidRDefault="00800AD8" w:rsidP="00892AB6">
      <w:pPr>
        <w:pStyle w:val="InterlineTransNoFree"/>
        <w:tabs>
          <w:tab w:val="left" w:pos="1022"/>
          <w:tab w:val="left" w:pos="2171"/>
          <w:tab w:val="left" w:pos="3365"/>
          <w:tab w:val="left" w:pos="3629"/>
          <w:tab w:val="left" w:pos="4343"/>
          <w:tab w:val="left" w:pos="4832"/>
          <w:tab w:val="left" w:pos="5696"/>
          <w:tab w:val="left" w:pos="6185"/>
          <w:tab w:val="left" w:pos="7034"/>
          <w:tab w:val="left" w:pos="7718"/>
        </w:tabs>
      </w:pPr>
      <w:r>
        <w:tab/>
        <w:t>and</w:t>
      </w:r>
      <w:r>
        <w:tab/>
      </w:r>
      <w:r>
        <w:rPr>
          <w:smallCaps/>
        </w:rPr>
        <w:t>af</w:t>
      </w:r>
      <w:r>
        <w:t>=lie.flat</w:t>
      </w:r>
      <w:r>
        <w:tab/>
      </w:r>
      <w:r>
        <w:rPr>
          <w:smallCaps/>
        </w:rPr>
        <w:t>f-3rd.pers</w:t>
      </w:r>
      <w:r>
        <w:rPr>
          <w:smallCaps/>
        </w:rPr>
        <w:tab/>
        <w:t>c</w:t>
      </w:r>
      <w:r>
        <w:rPr>
          <w:smallCaps/>
        </w:rPr>
        <w:tab/>
      </w:r>
      <w:r>
        <w:t>magic</w:t>
      </w:r>
      <w:r>
        <w:tab/>
        <w:t>and</w:t>
      </w:r>
      <w:r>
        <w:tab/>
        <w:t>fight-</w:t>
      </w:r>
      <w:r>
        <w:rPr>
          <w:smallCaps/>
        </w:rPr>
        <w:t>pf</w:t>
      </w:r>
      <w:r>
        <w:tab/>
        <w:t>by</w:t>
      </w:r>
      <w:r w:rsidR="00892AB6">
        <w:tab/>
        <w:t>plains</w:t>
      </w:r>
      <w:r w:rsidR="00892AB6">
        <w:tab/>
      </w:r>
      <w:r w:rsidR="00892AB6">
        <w:rPr>
          <w:smallCaps/>
        </w:rPr>
        <w:t>c-</w:t>
      </w:r>
      <w:r w:rsidR="00892AB6">
        <w:t>that</w:t>
      </w:r>
      <w:r w:rsidR="00892AB6">
        <w:tab/>
      </w:r>
      <w:r w:rsidR="00892AB6">
        <w:rPr>
          <w:smallCaps/>
        </w:rPr>
        <w:t>f-3rd.pers</w:t>
      </w:r>
    </w:p>
    <w:p w14:paraId="6C947017" w14:textId="77777777" w:rsidR="00800AD8" w:rsidRDefault="00800AD8" w:rsidP="00892AB6">
      <w:pPr>
        <w:pStyle w:val="InterlineText"/>
        <w:tabs>
          <w:tab w:val="left" w:pos="533"/>
          <w:tab w:val="left" w:pos="797"/>
        </w:tabs>
      </w:pPr>
      <w:r>
        <w:tab/>
        <w:t>a</w:t>
      </w:r>
      <w:r>
        <w:tab/>
        <w:t>paîi.</w:t>
      </w:r>
    </w:p>
    <w:p w14:paraId="159D01AB" w14:textId="77777777" w:rsidR="00800AD8" w:rsidRDefault="00800AD8" w:rsidP="00892AB6">
      <w:pPr>
        <w:pStyle w:val="InterlineGlossWithTrans"/>
        <w:tabs>
          <w:tab w:val="left" w:pos="533"/>
          <w:tab w:val="left" w:pos="797"/>
        </w:tabs>
      </w:pPr>
      <w:r>
        <w:tab/>
        <w:t>a</w:t>
      </w:r>
      <w:r>
        <w:tab/>
        <w:t>paîi</w:t>
      </w:r>
    </w:p>
    <w:p w14:paraId="4355B265" w14:textId="77777777" w:rsidR="00800AD8" w:rsidRDefault="00800AD8" w:rsidP="00892AB6">
      <w:pPr>
        <w:pStyle w:val="InterlineTransNoFree"/>
        <w:tabs>
          <w:tab w:val="left" w:pos="797"/>
          <w:tab w:val="right" w:pos="8789"/>
        </w:tabs>
      </w:pPr>
      <w:r>
        <w:rPr>
          <w:smallCaps/>
        </w:rPr>
        <w:tab/>
        <w:t>c</w:t>
      </w:r>
      <w:r>
        <w:rPr>
          <w:smallCaps/>
        </w:rPr>
        <w:tab/>
      </w:r>
      <w:r>
        <w:t>magic</w:t>
      </w:r>
      <w:r w:rsidR="00892AB6">
        <w:tab/>
        <w:t>So the evil-eye man bent down, and the plainspeople killed him.</w:t>
      </w:r>
    </w:p>
    <w:p w14:paraId="49A9AC26" w14:textId="77777777" w:rsidR="00800AD8" w:rsidRDefault="00DC1AE0" w:rsidP="00FC19FB">
      <w:pPr>
        <w:pStyle w:val="InterlineText"/>
        <w:tabs>
          <w:tab w:val="left" w:pos="533"/>
          <w:tab w:val="left" w:pos="1202"/>
          <w:tab w:val="left" w:pos="2636"/>
          <w:tab w:val="left" w:pos="3080"/>
          <w:tab w:val="left" w:pos="3794"/>
          <w:tab w:val="left" w:pos="5213"/>
          <w:tab w:val="left" w:pos="5477"/>
        </w:tabs>
      </w:pPr>
      <w:r w:rsidRPr="003A1D48">
        <w:rPr>
          <w:rStyle w:val="InterlineTextNumChar"/>
        </w:rPr>
        <w:t>012</w:t>
      </w:r>
      <w:r w:rsidR="00800AD8">
        <w:tab/>
        <w:t>manu</w:t>
      </w:r>
      <w:r w:rsidR="00800AD8">
        <w:tab/>
        <w:t>mitsetsikal</w:t>
      </w:r>
      <w:r w:rsidR="00800AD8">
        <w:tab/>
        <w:t>ti</w:t>
      </w:r>
      <w:r w:rsidR="00800AD8">
        <w:tab/>
        <w:t>paîi;</w:t>
      </w:r>
      <w:r w:rsidR="00800AD8">
        <w:tab/>
        <w:t>pavalet</w:t>
      </w:r>
      <w:r w:rsidR="00800AD8">
        <w:tab/>
        <w:t>a</w:t>
      </w:r>
      <w:r w:rsidR="00800AD8">
        <w:tab/>
        <w:t>patsun.</w:t>
      </w:r>
    </w:p>
    <w:p w14:paraId="0D3E1762" w14:textId="77777777" w:rsidR="00800AD8" w:rsidRDefault="00800AD8" w:rsidP="00FC19FB">
      <w:pPr>
        <w:pStyle w:val="InterlineGlossWithTrans"/>
        <w:tabs>
          <w:tab w:val="left" w:pos="533"/>
          <w:tab w:val="left" w:pos="1202"/>
          <w:tab w:val="left" w:pos="2636"/>
          <w:tab w:val="left" w:pos="3080"/>
          <w:tab w:val="left" w:pos="3794"/>
          <w:tab w:val="left" w:pos="5213"/>
          <w:tab w:val="left" w:pos="5477"/>
        </w:tabs>
      </w:pPr>
      <w:r>
        <w:tab/>
        <w:t>manu</w:t>
      </w:r>
      <w:r>
        <w:tab/>
        <w:t>mi-tse-tsikal</w:t>
      </w:r>
      <w:r>
        <w:tab/>
        <w:t>ti</w:t>
      </w:r>
      <w:r>
        <w:tab/>
        <w:t>paîi</w:t>
      </w:r>
      <w:r>
        <w:tab/>
        <w:t>pa-valet</w:t>
      </w:r>
      <w:r>
        <w:tab/>
        <w:t>a</w:t>
      </w:r>
      <w:r>
        <w:tab/>
        <w:t>pa-tsun</w:t>
      </w:r>
    </w:p>
    <w:p w14:paraId="2213BB75" w14:textId="77777777" w:rsidR="00800AD8" w:rsidRDefault="00800AD8" w:rsidP="00FC19FB">
      <w:pPr>
        <w:pStyle w:val="InterlineTrans"/>
        <w:tabs>
          <w:tab w:val="left" w:pos="533"/>
          <w:tab w:val="left" w:pos="1202"/>
          <w:tab w:val="left" w:pos="2636"/>
          <w:tab w:val="left" w:pos="3080"/>
          <w:tab w:val="left" w:pos="3794"/>
          <w:tab w:val="left" w:pos="5213"/>
          <w:tab w:val="left" w:pos="5477"/>
        </w:tabs>
      </w:pPr>
      <w:r>
        <w:tab/>
        <w:t>then</w:t>
      </w:r>
      <w:r>
        <w:tab/>
      </w:r>
      <w:r>
        <w:rPr>
          <w:smallCaps/>
        </w:rPr>
        <w:t>af</w:t>
      </w:r>
      <w:r>
        <w:t>-</w:t>
      </w:r>
      <w:r>
        <w:rPr>
          <w:smallCaps/>
        </w:rPr>
        <w:t>red</w:t>
      </w:r>
      <w:r>
        <w:t>-angry</w:t>
      </w:r>
      <w:r>
        <w:tab/>
      </w:r>
      <w:r>
        <w:rPr>
          <w:smallCaps/>
        </w:rPr>
        <w:t>f.h</w:t>
      </w:r>
      <w:r>
        <w:tab/>
        <w:t>magic</w:t>
      </w:r>
      <w:r>
        <w:tab/>
        <w:t>cause-oppose</w:t>
      </w:r>
      <w:r>
        <w:rPr>
          <w:smallCaps/>
        </w:rPr>
        <w:tab/>
        <w:t>c</w:t>
      </w:r>
      <w:r>
        <w:rPr>
          <w:smallCaps/>
        </w:rPr>
        <w:tab/>
      </w:r>
      <w:r>
        <w:t>cause-see</w:t>
      </w:r>
    </w:p>
    <w:p w14:paraId="6A0B3B76" w14:textId="77777777" w:rsidR="00800AD8" w:rsidRDefault="00800AD8" w:rsidP="00A8416B">
      <w:pPr>
        <w:pStyle w:val="InterlineFreeCommentFollows"/>
      </w:pPr>
      <w:r>
        <w:t>But the evil-eye man became violent and looked at them in revenge;</w:t>
      </w:r>
    </w:p>
    <w:p w14:paraId="4BF51467" w14:textId="77777777" w:rsidR="00800AD8" w:rsidRDefault="00A8416B" w:rsidP="00A8416B">
      <w:pPr>
        <w:pStyle w:val="CommentLastWithHalfSpace"/>
      </w:pPr>
      <w:r>
        <w:t>[</w:t>
      </w:r>
      <w:r w:rsidR="00800AD8" w:rsidRPr="00FC19FB">
        <w:rPr>
          <w:rStyle w:val="VernacularText"/>
        </w:rPr>
        <w:t>mitsetsikal</w:t>
      </w:r>
      <w:r w:rsidR="00800AD8">
        <w:t xml:space="preserve">: </w:t>
      </w:r>
      <w:r w:rsidR="00FC19FB">
        <w:t xml:space="preserve"> = </w:t>
      </w:r>
      <w:r w:rsidR="00800AD8" w:rsidRPr="00FC19FB">
        <w:rPr>
          <w:rStyle w:val="VernacularText"/>
        </w:rPr>
        <w:t>mitsatsikal</w:t>
      </w:r>
      <w:r w:rsidR="00FC19FB">
        <w:t xml:space="preserve"> in F.</w:t>
      </w:r>
      <w:r>
        <w:t>]</w:t>
      </w:r>
    </w:p>
    <w:p w14:paraId="141C9AE6" w14:textId="77777777" w:rsidR="00800AD8" w:rsidRDefault="00DC1AE0" w:rsidP="00FC19FB">
      <w:pPr>
        <w:pStyle w:val="InterlineText"/>
        <w:tabs>
          <w:tab w:val="left" w:pos="533"/>
          <w:tab w:val="left" w:pos="1517"/>
          <w:tab w:val="left" w:pos="2516"/>
          <w:tab w:val="left" w:pos="3290"/>
          <w:tab w:val="left" w:pos="4364"/>
          <w:tab w:val="left" w:pos="4628"/>
        </w:tabs>
      </w:pPr>
      <w:r w:rsidRPr="003A1D48">
        <w:rPr>
          <w:rStyle w:val="InterlineTextNumChar"/>
        </w:rPr>
        <w:t>013</w:t>
      </w:r>
      <w:r w:rsidR="00800AD8">
        <w:tab/>
        <w:t>saka</w:t>
      </w:r>
      <w:r w:rsidR="00800AD8">
        <w:tab/>
        <w:t>matsay</w:t>
      </w:r>
      <w:r w:rsidR="00800AD8">
        <w:tab/>
        <w:t>anga</w:t>
      </w:r>
      <w:r w:rsidR="00800AD8">
        <w:tab/>
        <w:t>sakamaya</w:t>
      </w:r>
      <w:r w:rsidR="00800AD8">
        <w:tab/>
        <w:t>a</w:t>
      </w:r>
      <w:r w:rsidR="00800AD8">
        <w:tab/>
        <w:t>pairang.</w:t>
      </w:r>
    </w:p>
    <w:p w14:paraId="286F171D" w14:textId="77777777" w:rsidR="00800AD8" w:rsidRDefault="00800AD8" w:rsidP="00FC19FB">
      <w:pPr>
        <w:pStyle w:val="InterlineGlossWithTrans"/>
        <w:tabs>
          <w:tab w:val="left" w:pos="533"/>
          <w:tab w:val="left" w:pos="1517"/>
          <w:tab w:val="left" w:pos="2516"/>
          <w:tab w:val="left" w:pos="3290"/>
          <w:tab w:val="left" w:pos="4364"/>
          <w:tab w:val="left" w:pos="4628"/>
        </w:tabs>
      </w:pPr>
      <w:r>
        <w:tab/>
        <w:t>sa-ka</w:t>
      </w:r>
      <w:r>
        <w:tab/>
        <w:t>m-patsay</w:t>
      </w:r>
      <w:r>
        <w:tab/>
        <w:t>anga</w:t>
      </w:r>
      <w:r>
        <w:tab/>
        <w:t>sakamaya</w:t>
      </w:r>
      <w:r>
        <w:tab/>
        <w:t>a</w:t>
      </w:r>
      <w:r>
        <w:tab/>
        <w:t>pairang</w:t>
      </w:r>
    </w:p>
    <w:p w14:paraId="48D677CB" w14:textId="77777777" w:rsidR="00800AD8" w:rsidRDefault="00800AD8" w:rsidP="00FC19FB">
      <w:pPr>
        <w:pStyle w:val="InterlineTransNoFree"/>
        <w:tabs>
          <w:tab w:val="left" w:pos="1517"/>
          <w:tab w:val="left" w:pos="2516"/>
          <w:tab w:val="left" w:pos="3290"/>
          <w:tab w:val="left" w:pos="4364"/>
          <w:tab w:val="left" w:pos="4628"/>
          <w:tab w:val="right" w:pos="8787"/>
        </w:tabs>
      </w:pPr>
      <w:r>
        <w:tab/>
        <w:t>and-after</w:t>
      </w:r>
      <w:r>
        <w:tab/>
      </w:r>
      <w:r>
        <w:rPr>
          <w:smallCaps/>
        </w:rPr>
        <w:t>af</w:t>
      </w:r>
      <w:r>
        <w:t>-die</w:t>
      </w:r>
      <w:r>
        <w:tab/>
        <w:t>indeed</w:t>
      </w:r>
      <w:r>
        <w:tab/>
        <w:t>only</w:t>
      </w:r>
      <w:r>
        <w:rPr>
          <w:smallCaps/>
        </w:rPr>
        <w:tab/>
        <w:t>c</w:t>
      </w:r>
      <w:r>
        <w:rPr>
          <w:smallCaps/>
        </w:rPr>
        <w:tab/>
      </w:r>
      <w:r>
        <w:t>plains</w:t>
      </w:r>
      <w:r w:rsidR="00FC19FB">
        <w:tab/>
        <w:t>and the plainspeople just died.</w:t>
      </w:r>
    </w:p>
    <w:p w14:paraId="66BE92CA" w14:textId="77777777" w:rsidR="00800AD8" w:rsidRDefault="00DC1AE0" w:rsidP="00FC19FB">
      <w:pPr>
        <w:pStyle w:val="InterlineText"/>
        <w:tabs>
          <w:tab w:val="left" w:pos="533"/>
          <w:tab w:val="left" w:pos="1787"/>
          <w:tab w:val="left" w:pos="2561"/>
          <w:tab w:val="left" w:pos="2825"/>
          <w:tab w:val="left" w:pos="3614"/>
          <w:tab w:val="left" w:pos="3878"/>
        </w:tabs>
      </w:pPr>
      <w:r w:rsidRPr="003A1D48">
        <w:rPr>
          <w:rStyle w:val="InterlineTextNumChar"/>
        </w:rPr>
        <w:t>014</w:t>
      </w:r>
      <w:r w:rsidR="00800AD8">
        <w:tab/>
        <w:t>mapuîu</w:t>
      </w:r>
      <w:r w:rsidR="00800AD8">
        <w:tab/>
        <w:t>anga</w:t>
      </w:r>
      <w:r w:rsidR="00800AD8">
        <w:tab/>
        <w:t>a</w:t>
      </w:r>
      <w:r w:rsidR="00800AD8">
        <w:tab/>
        <w:t>tjeza</w:t>
      </w:r>
      <w:r w:rsidR="00800AD8">
        <w:tab/>
        <w:t>a</w:t>
      </w:r>
      <w:r w:rsidR="00800AD8">
        <w:tab/>
        <w:t>matsay.</w:t>
      </w:r>
    </w:p>
    <w:p w14:paraId="38124CBD" w14:textId="77777777" w:rsidR="00800AD8" w:rsidRDefault="00800AD8" w:rsidP="00FC19FB">
      <w:pPr>
        <w:pStyle w:val="InterlineGlossWithTrans"/>
        <w:tabs>
          <w:tab w:val="left" w:pos="533"/>
          <w:tab w:val="left" w:pos="1787"/>
          <w:tab w:val="left" w:pos="2561"/>
          <w:tab w:val="left" w:pos="2825"/>
          <w:tab w:val="left" w:pos="3614"/>
          <w:tab w:val="left" w:pos="3878"/>
        </w:tabs>
      </w:pPr>
      <w:r>
        <w:tab/>
        <w:t>ma-puîu</w:t>
      </w:r>
      <w:r>
        <w:tab/>
        <w:t>anga</w:t>
      </w:r>
      <w:r>
        <w:tab/>
        <w:t>a</w:t>
      </w:r>
      <w:r>
        <w:tab/>
        <w:t>tjeza</w:t>
      </w:r>
      <w:r>
        <w:tab/>
        <w:t>a</w:t>
      </w:r>
      <w:r>
        <w:tab/>
        <w:t>m-patsay</w:t>
      </w:r>
    </w:p>
    <w:p w14:paraId="3116C414" w14:textId="77777777" w:rsidR="00800AD8" w:rsidRDefault="00800AD8" w:rsidP="00FC19FB">
      <w:pPr>
        <w:pStyle w:val="InterlineTransNoFree"/>
        <w:tabs>
          <w:tab w:val="left" w:pos="1787"/>
          <w:tab w:val="left" w:pos="2561"/>
          <w:tab w:val="left" w:pos="2825"/>
          <w:tab w:val="left" w:pos="3614"/>
          <w:tab w:val="left" w:pos="3878"/>
          <w:tab w:val="right" w:pos="8787"/>
        </w:tabs>
      </w:pPr>
      <w:r>
        <w:tab/>
      </w:r>
      <w:r>
        <w:rPr>
          <w:smallCaps/>
        </w:rPr>
        <w:t>stat</w:t>
      </w:r>
      <w:r>
        <w:t>-deficit</w:t>
      </w:r>
      <w:r>
        <w:tab/>
        <w:t>indeed</w:t>
      </w:r>
      <w:r>
        <w:rPr>
          <w:smallCaps/>
        </w:rPr>
        <w:tab/>
        <w:t>c</w:t>
      </w:r>
      <w:r>
        <w:rPr>
          <w:smallCaps/>
        </w:rPr>
        <w:tab/>
      </w:r>
      <w:r>
        <w:t>remain</w:t>
      </w:r>
      <w:r>
        <w:rPr>
          <w:smallCaps/>
        </w:rPr>
        <w:tab/>
        <w:t>c</w:t>
      </w:r>
      <w:r>
        <w:rPr>
          <w:smallCaps/>
        </w:rPr>
        <w:tab/>
        <w:t>af</w:t>
      </w:r>
      <w:r>
        <w:t>-die</w:t>
      </w:r>
      <w:r w:rsidR="00FC19FB">
        <w:tab/>
        <w:t>Only a few survived and didn’t die.</w:t>
      </w:r>
    </w:p>
    <w:p w14:paraId="516D0FCD" w14:textId="77777777" w:rsidR="00800AD8" w:rsidRDefault="00DC1AE0" w:rsidP="00FC19FB">
      <w:pPr>
        <w:pStyle w:val="InterlineText"/>
        <w:tabs>
          <w:tab w:val="left" w:pos="533"/>
          <w:tab w:val="left" w:pos="1517"/>
          <w:tab w:val="left" w:pos="2516"/>
          <w:tab w:val="left" w:pos="2960"/>
          <w:tab w:val="left" w:pos="3674"/>
          <w:tab w:val="left" w:pos="4163"/>
          <w:tab w:val="left" w:pos="5357"/>
          <w:tab w:val="left" w:pos="5846"/>
          <w:tab w:val="left" w:pos="7160"/>
        </w:tabs>
      </w:pPr>
      <w:r w:rsidRPr="003A1D48">
        <w:rPr>
          <w:rStyle w:val="InterlineTextNumChar"/>
        </w:rPr>
        <w:t>015</w:t>
      </w:r>
      <w:r w:rsidR="00800AD8">
        <w:tab/>
        <w:t>saka</w:t>
      </w:r>
      <w:r w:rsidR="00800AD8">
        <w:tab/>
        <w:t>matsay</w:t>
      </w:r>
      <w:r w:rsidR="00800AD8">
        <w:tab/>
        <w:t>ti</w:t>
      </w:r>
      <w:r w:rsidR="00800AD8">
        <w:tab/>
        <w:t>paîi,</w:t>
      </w:r>
      <w:r w:rsidR="00800AD8">
        <w:tab/>
        <w:t>sa</w:t>
      </w:r>
      <w:r w:rsidR="00800AD8">
        <w:tab/>
        <w:t>kiquluan,</w:t>
      </w:r>
      <w:r w:rsidR="00800AD8">
        <w:tab/>
        <w:t>sa</w:t>
      </w:r>
      <w:r w:rsidR="00FC19FB">
        <w:tab/>
        <w:t>tsavuin</w:t>
      </w:r>
      <w:r w:rsidR="00FC19FB">
        <w:tab/>
        <w:t>ta</w:t>
      </w:r>
    </w:p>
    <w:p w14:paraId="600411D3" w14:textId="77777777" w:rsidR="00800AD8" w:rsidRDefault="00800AD8" w:rsidP="00FC19FB">
      <w:pPr>
        <w:pStyle w:val="InterlineGlossWithTrans"/>
        <w:tabs>
          <w:tab w:val="left" w:pos="533"/>
          <w:tab w:val="left" w:pos="1517"/>
          <w:tab w:val="left" w:pos="2516"/>
          <w:tab w:val="left" w:pos="2960"/>
          <w:tab w:val="left" w:pos="3674"/>
          <w:tab w:val="left" w:pos="4163"/>
          <w:tab w:val="left" w:pos="5357"/>
          <w:tab w:val="left" w:pos="5846"/>
          <w:tab w:val="left" w:pos="7160"/>
        </w:tabs>
      </w:pPr>
      <w:r>
        <w:tab/>
        <w:t>sa-ka</w:t>
      </w:r>
      <w:r>
        <w:tab/>
        <w:t>m-patsay</w:t>
      </w:r>
      <w:r>
        <w:tab/>
        <w:t>ti</w:t>
      </w:r>
      <w:r>
        <w:tab/>
        <w:t>paîi</w:t>
      </w:r>
      <w:r>
        <w:tab/>
        <w:t>sa</w:t>
      </w:r>
      <w:r>
        <w:tab/>
        <w:t>ki-qulu-an</w:t>
      </w:r>
      <w:r>
        <w:tab/>
        <w:t>sa</w:t>
      </w:r>
      <w:r w:rsidR="00FC19FB">
        <w:tab/>
        <w:t>tsavu-en</w:t>
      </w:r>
      <w:r w:rsidR="00FC19FB">
        <w:tab/>
        <w:t>ta</w:t>
      </w:r>
    </w:p>
    <w:p w14:paraId="172CAA24" w14:textId="77777777" w:rsidR="00800AD8" w:rsidRDefault="00800AD8" w:rsidP="00FC19FB">
      <w:pPr>
        <w:pStyle w:val="InterlineTransNoFree"/>
        <w:tabs>
          <w:tab w:val="left" w:pos="1517"/>
          <w:tab w:val="left" w:pos="2516"/>
          <w:tab w:val="left" w:pos="2960"/>
          <w:tab w:val="left" w:pos="3674"/>
          <w:tab w:val="left" w:pos="4163"/>
          <w:tab w:val="left" w:pos="5357"/>
          <w:tab w:val="left" w:pos="5846"/>
          <w:tab w:val="left" w:pos="7160"/>
        </w:tabs>
      </w:pPr>
      <w:r>
        <w:tab/>
        <w:t>and-after</w:t>
      </w:r>
      <w:r>
        <w:tab/>
      </w:r>
      <w:r>
        <w:rPr>
          <w:smallCaps/>
        </w:rPr>
        <w:t>af</w:t>
      </w:r>
      <w:r>
        <w:t>-die</w:t>
      </w:r>
      <w:r>
        <w:tab/>
      </w:r>
      <w:r>
        <w:rPr>
          <w:smallCaps/>
        </w:rPr>
        <w:t>f.h</w:t>
      </w:r>
      <w:r>
        <w:tab/>
        <w:t>magic</w:t>
      </w:r>
      <w:r>
        <w:tab/>
        <w:t>and</w:t>
      </w:r>
      <w:r>
        <w:tab/>
        <w:t>do-head-</w:t>
      </w:r>
      <w:r>
        <w:rPr>
          <w:smallCaps/>
        </w:rPr>
        <w:t>lf</w:t>
      </w:r>
      <w:r>
        <w:tab/>
        <w:t>and</w:t>
      </w:r>
      <w:r w:rsidR="00FC19FB">
        <w:tab/>
        <w:t>wrapping-</w:t>
      </w:r>
      <w:r w:rsidR="00FC19FB">
        <w:rPr>
          <w:smallCaps/>
        </w:rPr>
        <w:t>pf</w:t>
      </w:r>
      <w:r w:rsidR="00FC19FB">
        <w:tab/>
      </w:r>
      <w:r w:rsidR="00FC19FB">
        <w:rPr>
          <w:smallCaps/>
        </w:rPr>
        <w:t>obl</w:t>
      </w:r>
    </w:p>
    <w:p w14:paraId="2787DC6E" w14:textId="77777777" w:rsidR="00800AD8" w:rsidRDefault="00800AD8" w:rsidP="00FC19FB">
      <w:pPr>
        <w:pStyle w:val="InterlineText"/>
        <w:tabs>
          <w:tab w:val="left" w:pos="533"/>
          <w:tab w:val="left" w:pos="2312"/>
          <w:tab w:val="left" w:pos="2801"/>
          <w:tab w:val="left" w:pos="3845"/>
          <w:tab w:val="left" w:pos="4589"/>
        </w:tabs>
      </w:pPr>
      <w:r>
        <w:tab/>
        <w:t>sitsavuan,</w:t>
      </w:r>
      <w:r>
        <w:tab/>
        <w:t>sa</w:t>
      </w:r>
      <w:r>
        <w:tab/>
        <w:t>kematsu</w:t>
      </w:r>
      <w:r>
        <w:tab/>
        <w:t>sema</w:t>
      </w:r>
      <w:r>
        <w:tab/>
        <w:t>umaq.</w:t>
      </w:r>
    </w:p>
    <w:p w14:paraId="22202807" w14:textId="77777777" w:rsidR="00800AD8" w:rsidRDefault="00800AD8" w:rsidP="00FC19FB">
      <w:pPr>
        <w:pStyle w:val="InterlineGlossWithTrans"/>
        <w:tabs>
          <w:tab w:val="left" w:pos="533"/>
          <w:tab w:val="left" w:pos="2312"/>
          <w:tab w:val="left" w:pos="2801"/>
          <w:tab w:val="left" w:pos="3845"/>
          <w:tab w:val="left" w:pos="4589"/>
        </w:tabs>
      </w:pPr>
      <w:r>
        <w:tab/>
        <w:t>si-tsavu-an</w:t>
      </w:r>
      <w:r>
        <w:tab/>
        <w:t>sa</w:t>
      </w:r>
      <w:r>
        <w:tab/>
        <w:t>em=katsu</w:t>
      </w:r>
      <w:r>
        <w:tab/>
        <w:t>em=sa</w:t>
      </w:r>
      <w:r>
        <w:tab/>
        <w:t>umaq</w:t>
      </w:r>
    </w:p>
    <w:p w14:paraId="46AC53A2" w14:textId="77777777" w:rsidR="00800AD8" w:rsidRDefault="00800AD8" w:rsidP="00FC19FB">
      <w:pPr>
        <w:pStyle w:val="InterlineTrans"/>
        <w:tabs>
          <w:tab w:val="left" w:pos="533"/>
          <w:tab w:val="left" w:pos="2312"/>
          <w:tab w:val="left" w:pos="2801"/>
          <w:tab w:val="left" w:pos="3845"/>
          <w:tab w:val="left" w:pos="4589"/>
        </w:tabs>
      </w:pPr>
      <w:r>
        <w:tab/>
      </w:r>
      <w:r>
        <w:rPr>
          <w:smallCaps/>
        </w:rPr>
        <w:t>if</w:t>
      </w:r>
      <w:r>
        <w:t>-wrapping-</w:t>
      </w:r>
      <w:r>
        <w:rPr>
          <w:smallCaps/>
        </w:rPr>
        <w:t>nom</w:t>
      </w:r>
      <w:r>
        <w:tab/>
        <w:t>and</w:t>
      </w:r>
      <w:r>
        <w:tab/>
      </w:r>
      <w:r>
        <w:rPr>
          <w:smallCaps/>
        </w:rPr>
        <w:t>af</w:t>
      </w:r>
      <w:r>
        <w:t>=carry</w:t>
      </w:r>
      <w:r>
        <w:tab/>
      </w:r>
      <w:r>
        <w:rPr>
          <w:smallCaps/>
        </w:rPr>
        <w:t>af</w:t>
      </w:r>
      <w:r>
        <w:t>=go</w:t>
      </w:r>
      <w:r>
        <w:tab/>
        <w:t>house</w:t>
      </w:r>
    </w:p>
    <w:p w14:paraId="5C114571" w14:textId="77777777" w:rsidR="00800AD8" w:rsidRDefault="00800AD8" w:rsidP="00A8416B">
      <w:pPr>
        <w:pStyle w:val="InterlineFreeCommentFollows"/>
      </w:pPr>
      <w:r>
        <w:t>So the evil-eye man died, and they cut off his head, and wrapped it in a blanket; and brought it home.</w:t>
      </w:r>
    </w:p>
    <w:p w14:paraId="1DA1E6DB" w14:textId="77777777" w:rsidR="00800AD8" w:rsidRDefault="00A8416B" w:rsidP="00A8416B">
      <w:pPr>
        <w:pStyle w:val="CommentLastWithHalfSpace"/>
      </w:pPr>
      <w:r>
        <w:t>[</w:t>
      </w:r>
      <w:r w:rsidR="00800AD8" w:rsidRPr="00FC19FB">
        <w:rPr>
          <w:rStyle w:val="VernacularText"/>
        </w:rPr>
        <w:t>sitsauvan</w:t>
      </w:r>
      <w:r w:rsidR="00800AD8">
        <w:t xml:space="preserve"> ‘blanket’ </w:t>
      </w:r>
      <w:r w:rsidR="00FC19FB">
        <w:t xml:space="preserve">was </w:t>
      </w:r>
      <w:r w:rsidR="00800AD8" w:rsidRPr="00FC19FB">
        <w:rPr>
          <w:rStyle w:val="VernacularText"/>
        </w:rPr>
        <w:t>sitsaqevan</w:t>
      </w:r>
      <w:r w:rsidR="00800AD8">
        <w:t xml:space="preserve"> ‘lid’</w:t>
      </w:r>
      <w:r w:rsidR="00FC19FB">
        <w:t>.</w:t>
      </w:r>
      <w:r>
        <w:t>]</w:t>
      </w:r>
    </w:p>
    <w:p w14:paraId="67221B20" w14:textId="77777777" w:rsidR="00800AD8" w:rsidRDefault="00DC1AE0" w:rsidP="00FC19FB">
      <w:pPr>
        <w:pStyle w:val="InterlineText"/>
        <w:tabs>
          <w:tab w:val="left" w:pos="533"/>
          <w:tab w:val="left" w:pos="1022"/>
          <w:tab w:val="left" w:pos="2321"/>
          <w:tab w:val="left" w:pos="2825"/>
          <w:tab w:val="left" w:pos="3554"/>
          <w:tab w:val="left" w:pos="4538"/>
        </w:tabs>
      </w:pPr>
      <w:r w:rsidRPr="003A1D48">
        <w:rPr>
          <w:rStyle w:val="InterlineTextNumChar"/>
        </w:rPr>
        <w:lastRenderedPageBreak/>
        <w:t>016</w:t>
      </w:r>
      <w:r w:rsidR="00800AD8">
        <w:tab/>
        <w:t>sa</w:t>
      </w:r>
      <w:r w:rsidR="00800AD8">
        <w:tab/>
        <w:t>mangtjez</w:t>
      </w:r>
      <w:r w:rsidR="00800AD8">
        <w:tab/>
        <w:t>i</w:t>
      </w:r>
      <w:r w:rsidR="00800AD8">
        <w:tab/>
        <w:t>umaq,</w:t>
      </w:r>
      <w:r w:rsidR="00800AD8">
        <w:tab/>
        <w:t>saka</w:t>
      </w:r>
      <w:r w:rsidR="00800AD8">
        <w:tab/>
        <w:t>semutsavu.</w:t>
      </w:r>
    </w:p>
    <w:p w14:paraId="227783FA" w14:textId="77777777" w:rsidR="00800AD8" w:rsidRDefault="00800AD8" w:rsidP="00FC19FB">
      <w:pPr>
        <w:pStyle w:val="InterlineGlossWithTrans"/>
        <w:tabs>
          <w:tab w:val="left" w:pos="533"/>
          <w:tab w:val="left" w:pos="1022"/>
          <w:tab w:val="left" w:pos="2321"/>
          <w:tab w:val="left" w:pos="2825"/>
          <w:tab w:val="left" w:pos="3554"/>
          <w:tab w:val="left" w:pos="4538"/>
        </w:tabs>
      </w:pPr>
      <w:r>
        <w:tab/>
        <w:t>sa</w:t>
      </w:r>
      <w:r>
        <w:tab/>
        <w:t>m-pangetjez</w:t>
      </w:r>
      <w:r>
        <w:tab/>
        <w:t>i</w:t>
      </w:r>
      <w:r>
        <w:tab/>
        <w:t>umaq</w:t>
      </w:r>
      <w:r>
        <w:tab/>
        <w:t>sa-ka</w:t>
      </w:r>
      <w:r>
        <w:tab/>
        <w:t>em=su-tsavu</w:t>
      </w:r>
    </w:p>
    <w:p w14:paraId="5E0ED021" w14:textId="77777777" w:rsidR="00800AD8" w:rsidRDefault="00800AD8" w:rsidP="00FC19FB">
      <w:pPr>
        <w:pStyle w:val="InterlineTrans"/>
        <w:tabs>
          <w:tab w:val="left" w:pos="533"/>
          <w:tab w:val="left" w:pos="1022"/>
          <w:tab w:val="left" w:pos="2321"/>
          <w:tab w:val="left" w:pos="2825"/>
          <w:tab w:val="left" w:pos="3554"/>
          <w:tab w:val="left" w:pos="4538"/>
        </w:tabs>
      </w:pPr>
      <w:r>
        <w:tab/>
        <w:t>and</w:t>
      </w:r>
      <w:r>
        <w:tab/>
      </w:r>
      <w:r>
        <w:rPr>
          <w:smallCaps/>
        </w:rPr>
        <w:t>af</w:t>
      </w:r>
      <w:r>
        <w:t>-come</w:t>
      </w:r>
      <w:r>
        <w:tab/>
      </w:r>
      <w:r>
        <w:rPr>
          <w:smallCaps/>
        </w:rPr>
        <w:t>loc</w:t>
      </w:r>
      <w:r>
        <w:tab/>
        <w:t>house</w:t>
      </w:r>
      <w:r>
        <w:tab/>
        <w:t>and-after</w:t>
      </w:r>
      <w:r>
        <w:tab/>
      </w:r>
      <w:r>
        <w:rPr>
          <w:smallCaps/>
        </w:rPr>
        <w:t>af</w:t>
      </w:r>
      <w:r>
        <w:t>=remove-wrapping</w:t>
      </w:r>
    </w:p>
    <w:p w14:paraId="795378AC" w14:textId="77777777" w:rsidR="00800AD8" w:rsidRDefault="00800AD8">
      <w:pPr>
        <w:pStyle w:val="InterlineFree"/>
      </w:pPr>
      <w:r>
        <w:t>When they got home, they unwrapped it.</w:t>
      </w:r>
    </w:p>
    <w:p w14:paraId="124953E6" w14:textId="77777777" w:rsidR="00800AD8" w:rsidRDefault="00DC1AE0" w:rsidP="00FC19FB">
      <w:pPr>
        <w:pStyle w:val="InterlineText"/>
        <w:tabs>
          <w:tab w:val="left" w:pos="533"/>
          <w:tab w:val="left" w:pos="1352"/>
          <w:tab w:val="left" w:pos="1616"/>
          <w:tab w:val="left" w:pos="2705"/>
          <w:tab w:val="left" w:pos="2969"/>
          <w:tab w:val="left" w:pos="4523"/>
        </w:tabs>
      </w:pPr>
      <w:r w:rsidRPr="003A1D48">
        <w:rPr>
          <w:rStyle w:val="InterlineTextNumChar"/>
        </w:rPr>
        <w:t>017</w:t>
      </w:r>
      <w:r w:rsidR="00800AD8">
        <w:tab/>
        <w:t>tjuruvu</w:t>
      </w:r>
      <w:r w:rsidR="00800AD8">
        <w:tab/>
        <w:t>a</w:t>
      </w:r>
      <w:r w:rsidR="00800AD8">
        <w:tab/>
        <w:t>îemizaw</w:t>
      </w:r>
      <w:r w:rsidR="00800AD8">
        <w:tab/>
        <w:t>a</w:t>
      </w:r>
      <w:r w:rsidR="00800AD8">
        <w:tab/>
        <w:t>qaqunuan</w:t>
      </w:r>
      <w:r w:rsidR="00800AD8">
        <w:tab/>
        <w:t>vavayavayan.</w:t>
      </w:r>
    </w:p>
    <w:p w14:paraId="22246A4F" w14:textId="77777777" w:rsidR="00800AD8" w:rsidRDefault="00800AD8" w:rsidP="00FC19FB">
      <w:pPr>
        <w:pStyle w:val="InterlineGlossWithTrans"/>
        <w:tabs>
          <w:tab w:val="left" w:pos="533"/>
          <w:tab w:val="left" w:pos="1352"/>
          <w:tab w:val="left" w:pos="1616"/>
          <w:tab w:val="left" w:pos="2705"/>
          <w:tab w:val="left" w:pos="2969"/>
          <w:tab w:val="left" w:pos="4523"/>
        </w:tabs>
      </w:pPr>
      <w:r>
        <w:tab/>
        <w:t>tjuruvu</w:t>
      </w:r>
      <w:r>
        <w:tab/>
        <w:t>a</w:t>
      </w:r>
      <w:r>
        <w:tab/>
        <w:t>em=îizaw</w:t>
      </w:r>
      <w:r>
        <w:tab/>
        <w:t>a</w:t>
      </w:r>
      <w:r>
        <w:tab/>
        <w:t>qa-qunu-an</w:t>
      </w:r>
      <w:r w:rsidR="00522FB2">
        <w:tab/>
        <w:t>vaya=vavayan</w:t>
      </w:r>
    </w:p>
    <w:p w14:paraId="6A0F24AD" w14:textId="77777777" w:rsidR="00800AD8" w:rsidRDefault="00800AD8" w:rsidP="00FC19FB">
      <w:pPr>
        <w:pStyle w:val="InterlineTrans"/>
        <w:tabs>
          <w:tab w:val="left" w:pos="533"/>
          <w:tab w:val="left" w:pos="1352"/>
          <w:tab w:val="left" w:pos="1616"/>
          <w:tab w:val="left" w:pos="2705"/>
          <w:tab w:val="left" w:pos="2969"/>
          <w:tab w:val="left" w:pos="4523"/>
        </w:tabs>
      </w:pPr>
      <w:r>
        <w:tab/>
        <w:t>many</w:t>
      </w:r>
      <w:r>
        <w:rPr>
          <w:smallCaps/>
        </w:rPr>
        <w:tab/>
        <w:t>c</w:t>
      </w:r>
      <w:r>
        <w:rPr>
          <w:smallCaps/>
        </w:rPr>
        <w:tab/>
        <w:t>af</w:t>
      </w:r>
      <w:r>
        <w:t>=look</w:t>
      </w:r>
      <w:r>
        <w:rPr>
          <w:smallCaps/>
        </w:rPr>
        <w:tab/>
        <w:t>c</w:t>
      </w:r>
      <w:r>
        <w:rPr>
          <w:smallCaps/>
        </w:rPr>
        <w:tab/>
        <w:t>red</w:t>
      </w:r>
      <w:r>
        <w:t>-child-</w:t>
      </w:r>
      <w:r>
        <w:rPr>
          <w:smallCaps/>
        </w:rPr>
        <w:t>nom</w:t>
      </w:r>
      <w:r>
        <w:tab/>
      </w:r>
      <w:r>
        <w:rPr>
          <w:smallCaps/>
        </w:rPr>
        <w:t>red</w:t>
      </w:r>
      <w:r>
        <w:t>=female</w:t>
      </w:r>
    </w:p>
    <w:p w14:paraId="61FEE1BA" w14:textId="77777777" w:rsidR="00800AD8" w:rsidRDefault="00800AD8">
      <w:pPr>
        <w:pStyle w:val="InterlineFree"/>
      </w:pPr>
      <w:r>
        <w:t>There were many children and women watching.</w:t>
      </w:r>
    </w:p>
    <w:p w14:paraId="0A269775" w14:textId="77777777" w:rsidR="00800AD8" w:rsidRDefault="00DC1AE0" w:rsidP="00FC19FB">
      <w:pPr>
        <w:pStyle w:val="InterlineText"/>
        <w:tabs>
          <w:tab w:val="left" w:pos="533"/>
          <w:tab w:val="left" w:pos="1202"/>
          <w:tab w:val="left" w:pos="2246"/>
          <w:tab w:val="left" w:pos="2750"/>
          <w:tab w:val="left" w:pos="3494"/>
          <w:tab w:val="left" w:pos="4718"/>
          <w:tab w:val="left" w:pos="5492"/>
          <w:tab w:val="left" w:pos="5756"/>
        </w:tabs>
      </w:pPr>
      <w:r w:rsidRPr="003A1D48">
        <w:rPr>
          <w:rStyle w:val="InterlineTextNumChar"/>
        </w:rPr>
        <w:t>018</w:t>
      </w:r>
      <w:r w:rsidR="00800AD8">
        <w:tab/>
        <w:t>manu</w:t>
      </w:r>
      <w:r w:rsidR="00800AD8">
        <w:tab/>
        <w:t>patsun</w:t>
      </w:r>
      <w:r w:rsidR="00800AD8">
        <w:tab/>
        <w:t>ta</w:t>
      </w:r>
      <w:r w:rsidR="00800AD8">
        <w:tab/>
        <w:t>matsa,</w:t>
      </w:r>
      <w:r w:rsidR="00800AD8">
        <w:tab/>
        <w:t>kimatsay</w:t>
      </w:r>
      <w:r w:rsidR="00800AD8">
        <w:tab/>
        <w:t>anga</w:t>
      </w:r>
      <w:r w:rsidR="00800AD8">
        <w:tab/>
        <w:t>a</w:t>
      </w:r>
      <w:r w:rsidR="00800AD8">
        <w:tab/>
        <w:t>mapuîat.</w:t>
      </w:r>
    </w:p>
    <w:p w14:paraId="058D12CA" w14:textId="77777777" w:rsidR="00800AD8" w:rsidRDefault="00800AD8" w:rsidP="00FC19FB">
      <w:pPr>
        <w:pStyle w:val="InterlineGlossWithTrans"/>
        <w:tabs>
          <w:tab w:val="left" w:pos="533"/>
          <w:tab w:val="left" w:pos="1202"/>
          <w:tab w:val="left" w:pos="2246"/>
          <w:tab w:val="left" w:pos="2750"/>
          <w:tab w:val="left" w:pos="3494"/>
          <w:tab w:val="left" w:pos="4718"/>
          <w:tab w:val="left" w:pos="5492"/>
          <w:tab w:val="left" w:pos="5756"/>
        </w:tabs>
      </w:pPr>
      <w:r>
        <w:tab/>
        <w:t>manu</w:t>
      </w:r>
      <w:r>
        <w:tab/>
        <w:t>pa-tsun</w:t>
      </w:r>
      <w:r>
        <w:tab/>
        <w:t>ta</w:t>
      </w:r>
      <w:r>
        <w:tab/>
        <w:t>matsa</w:t>
      </w:r>
      <w:r>
        <w:tab/>
        <w:t>ki-m-patsay</w:t>
      </w:r>
      <w:r>
        <w:tab/>
        <w:t>anga</w:t>
      </w:r>
      <w:r>
        <w:tab/>
        <w:t>a</w:t>
      </w:r>
      <w:r>
        <w:tab/>
        <w:t>ma-puîat</w:t>
      </w:r>
    </w:p>
    <w:p w14:paraId="1016741A" w14:textId="77777777" w:rsidR="00800AD8" w:rsidRDefault="00800AD8" w:rsidP="00FC19FB">
      <w:pPr>
        <w:pStyle w:val="InterlineTrans"/>
        <w:tabs>
          <w:tab w:val="left" w:pos="533"/>
          <w:tab w:val="left" w:pos="1202"/>
          <w:tab w:val="left" w:pos="2246"/>
          <w:tab w:val="left" w:pos="2750"/>
          <w:tab w:val="left" w:pos="3494"/>
          <w:tab w:val="left" w:pos="4718"/>
          <w:tab w:val="left" w:pos="5492"/>
          <w:tab w:val="left" w:pos="5756"/>
        </w:tabs>
      </w:pPr>
      <w:r>
        <w:tab/>
        <w:t>then</w:t>
      </w:r>
      <w:r>
        <w:tab/>
        <w:t>cause-see</w:t>
      </w:r>
      <w:r>
        <w:tab/>
      </w:r>
      <w:r>
        <w:rPr>
          <w:smallCaps/>
        </w:rPr>
        <w:t>obl</w:t>
      </w:r>
      <w:r>
        <w:tab/>
        <w:t>eye</w:t>
      </w:r>
      <w:r>
        <w:tab/>
        <w:t>self-</w:t>
      </w:r>
      <w:r>
        <w:rPr>
          <w:smallCaps/>
        </w:rPr>
        <w:t>af</w:t>
      </w:r>
      <w:r>
        <w:t>-die</w:t>
      </w:r>
      <w:r>
        <w:tab/>
        <w:t>indeed</w:t>
      </w:r>
      <w:r>
        <w:rPr>
          <w:smallCaps/>
        </w:rPr>
        <w:tab/>
        <w:t>c</w:t>
      </w:r>
      <w:r>
        <w:rPr>
          <w:smallCaps/>
        </w:rPr>
        <w:tab/>
        <w:t>num</w:t>
      </w:r>
      <w:r>
        <w:t>-all</w:t>
      </w:r>
    </w:p>
    <w:p w14:paraId="4870BD12" w14:textId="77777777" w:rsidR="00800AD8" w:rsidRDefault="00800AD8">
      <w:pPr>
        <w:pStyle w:val="InterlineFree"/>
      </w:pPr>
      <w:r>
        <w:t>And by looking at the evil-eye man’s eyes they all killed themselves.</w:t>
      </w:r>
    </w:p>
    <w:p w14:paraId="28123B26" w14:textId="77777777" w:rsidR="00800AD8" w:rsidRDefault="00DC1AE0" w:rsidP="00FC19FB">
      <w:pPr>
        <w:pStyle w:val="InterlineText"/>
        <w:tabs>
          <w:tab w:val="left" w:pos="533"/>
          <w:tab w:val="left" w:pos="1022"/>
          <w:tab w:val="left" w:pos="2126"/>
          <w:tab w:val="left" w:pos="2600"/>
          <w:tab w:val="left" w:pos="3284"/>
          <w:tab w:val="left" w:pos="4073"/>
          <w:tab w:val="left" w:pos="4337"/>
          <w:tab w:val="left" w:pos="5336"/>
          <w:tab w:val="left" w:pos="5825"/>
          <w:tab w:val="left" w:pos="6899"/>
          <w:tab w:val="left" w:pos="7883"/>
        </w:tabs>
      </w:pPr>
      <w:r w:rsidRPr="003A1D48">
        <w:rPr>
          <w:rStyle w:val="InterlineTextNumChar"/>
        </w:rPr>
        <w:t>019</w:t>
      </w:r>
      <w:r w:rsidR="00800AD8">
        <w:tab/>
        <w:t>sa</w:t>
      </w:r>
      <w:r w:rsidR="00800AD8">
        <w:tab/>
        <w:t>“nakuya,”</w:t>
      </w:r>
      <w:r w:rsidR="00800AD8">
        <w:tab/>
        <w:t>aya</w:t>
      </w:r>
      <w:r w:rsidR="00800AD8">
        <w:tab/>
        <w:t>azua</w:t>
      </w:r>
      <w:r w:rsidR="00800AD8">
        <w:tab/>
        <w:t>tjeza</w:t>
      </w:r>
      <w:r w:rsidR="00800AD8">
        <w:tab/>
        <w:t>a</w:t>
      </w:r>
      <w:r w:rsidR="00800AD8">
        <w:tab/>
        <w:t>matsay;</w:t>
      </w:r>
      <w:r w:rsidR="00800AD8">
        <w:tab/>
        <w:t>sa</w:t>
      </w:r>
      <w:r w:rsidR="00800AD8">
        <w:tab/>
        <w:t>sematjez</w:t>
      </w:r>
      <w:r w:rsidR="00FC19FB">
        <w:tab/>
        <w:t>pasa</w:t>
      </w:r>
      <w:r w:rsidR="00FC19FB">
        <w:tab/>
        <w:t>pana</w:t>
      </w:r>
    </w:p>
    <w:p w14:paraId="5E73F1F3" w14:textId="77777777" w:rsidR="00800AD8" w:rsidRDefault="00800AD8" w:rsidP="00FC19FB">
      <w:pPr>
        <w:pStyle w:val="InterlineGlossWithTrans"/>
        <w:tabs>
          <w:tab w:val="left" w:pos="533"/>
          <w:tab w:val="left" w:pos="1022"/>
          <w:tab w:val="left" w:pos="2126"/>
          <w:tab w:val="left" w:pos="2600"/>
          <w:tab w:val="left" w:pos="3284"/>
          <w:tab w:val="left" w:pos="4073"/>
          <w:tab w:val="left" w:pos="4337"/>
          <w:tab w:val="left" w:pos="5336"/>
          <w:tab w:val="left" w:pos="5825"/>
          <w:tab w:val="left" w:pos="6899"/>
          <w:tab w:val="left" w:pos="7883"/>
        </w:tabs>
      </w:pPr>
      <w:r>
        <w:tab/>
        <w:t>sa</w:t>
      </w:r>
      <w:r>
        <w:tab/>
        <w:t>na-kuya</w:t>
      </w:r>
      <w:r>
        <w:tab/>
        <w:t>aya</w:t>
      </w:r>
      <w:r>
        <w:tab/>
        <w:t>a-zua</w:t>
      </w:r>
      <w:r>
        <w:tab/>
        <w:t>tjeza</w:t>
      </w:r>
      <w:r>
        <w:tab/>
        <w:t>a</w:t>
      </w:r>
      <w:r>
        <w:tab/>
        <w:t>m-patsay</w:t>
      </w:r>
      <w:r>
        <w:tab/>
        <w:t>sa</w:t>
      </w:r>
      <w:r>
        <w:tab/>
        <w:t>em=satjez</w:t>
      </w:r>
      <w:r w:rsidR="00FC19FB">
        <w:tab/>
        <w:t>pa-sa</w:t>
      </w:r>
      <w:r w:rsidR="00FC19FB">
        <w:tab/>
        <w:t>pana</w:t>
      </w:r>
    </w:p>
    <w:p w14:paraId="2115EC9E" w14:textId="77777777" w:rsidR="00FC19FB" w:rsidRDefault="00800AD8" w:rsidP="00FC19FB">
      <w:pPr>
        <w:pStyle w:val="InterlineTransNoFree"/>
        <w:tabs>
          <w:tab w:val="left" w:pos="1022"/>
          <w:tab w:val="left" w:pos="2126"/>
          <w:tab w:val="left" w:pos="2600"/>
          <w:tab w:val="left" w:pos="3284"/>
          <w:tab w:val="left" w:pos="4073"/>
          <w:tab w:val="left" w:pos="4337"/>
          <w:tab w:val="left" w:pos="5336"/>
          <w:tab w:val="left" w:pos="5825"/>
          <w:tab w:val="left" w:pos="6899"/>
          <w:tab w:val="left" w:pos="7883"/>
        </w:tabs>
      </w:pPr>
      <w:r>
        <w:tab/>
        <w:t>and</w:t>
      </w:r>
      <w:r>
        <w:tab/>
      </w:r>
      <w:r>
        <w:rPr>
          <w:smallCaps/>
        </w:rPr>
        <w:t>stat</w:t>
      </w:r>
      <w:r>
        <w:t>-bad</w:t>
      </w:r>
      <w:r>
        <w:tab/>
        <w:t>say</w:t>
      </w:r>
      <w:r>
        <w:tab/>
      </w:r>
      <w:r>
        <w:rPr>
          <w:smallCaps/>
        </w:rPr>
        <w:t>c-</w:t>
      </w:r>
      <w:r>
        <w:t>that</w:t>
      </w:r>
      <w:r>
        <w:tab/>
        <w:t>remain</w:t>
      </w:r>
      <w:r>
        <w:rPr>
          <w:smallCaps/>
        </w:rPr>
        <w:tab/>
        <w:t>c</w:t>
      </w:r>
      <w:r>
        <w:rPr>
          <w:smallCaps/>
        </w:rPr>
        <w:tab/>
        <w:t>af</w:t>
      </w:r>
      <w:r>
        <w:t>-die</w:t>
      </w:r>
      <w:r>
        <w:tab/>
        <w:t>and</w:t>
      </w:r>
      <w:r>
        <w:tab/>
      </w:r>
      <w:r>
        <w:rPr>
          <w:smallCaps/>
        </w:rPr>
        <w:t>af</w:t>
      </w:r>
      <w:r>
        <w:t>=return</w:t>
      </w:r>
      <w:r w:rsidR="00FC19FB">
        <w:tab/>
        <w:t>cause-go</w:t>
      </w:r>
      <w:r w:rsidR="00FC19FB">
        <w:tab/>
        <w:t>river</w:t>
      </w:r>
    </w:p>
    <w:p w14:paraId="61232E1B" w14:textId="77777777" w:rsidR="00800AD8" w:rsidRDefault="00800AD8" w:rsidP="00FC19FB">
      <w:pPr>
        <w:pStyle w:val="InterlineText"/>
        <w:tabs>
          <w:tab w:val="left" w:pos="533"/>
          <w:tab w:val="left" w:pos="1037"/>
          <w:tab w:val="left" w:pos="1736"/>
          <w:tab w:val="left" w:pos="2240"/>
        </w:tabs>
      </w:pPr>
      <w:r>
        <w:tab/>
        <w:t>i</w:t>
      </w:r>
      <w:r>
        <w:tab/>
        <w:t>taladj</w:t>
      </w:r>
      <w:r>
        <w:tab/>
        <w:t>ta</w:t>
      </w:r>
      <w:r>
        <w:tab/>
        <w:t>vatsaî.</w:t>
      </w:r>
    </w:p>
    <w:p w14:paraId="1DACB14E" w14:textId="77777777" w:rsidR="00800AD8" w:rsidRDefault="00800AD8" w:rsidP="00FC19FB">
      <w:pPr>
        <w:pStyle w:val="InterlineGlossWithTrans"/>
        <w:tabs>
          <w:tab w:val="left" w:pos="533"/>
          <w:tab w:val="left" w:pos="1037"/>
          <w:tab w:val="left" w:pos="1736"/>
          <w:tab w:val="left" w:pos="2240"/>
        </w:tabs>
      </w:pPr>
      <w:r>
        <w:tab/>
        <w:t>i</w:t>
      </w:r>
      <w:r>
        <w:tab/>
        <w:t>taladj</w:t>
      </w:r>
      <w:r>
        <w:tab/>
        <w:t>ta</w:t>
      </w:r>
      <w:r>
        <w:tab/>
        <w:t>vatsaî</w:t>
      </w:r>
    </w:p>
    <w:p w14:paraId="051ABB9B" w14:textId="77777777" w:rsidR="00800AD8" w:rsidRDefault="00800AD8" w:rsidP="00FC19FB">
      <w:pPr>
        <w:pStyle w:val="InterlineTrans"/>
        <w:tabs>
          <w:tab w:val="left" w:pos="533"/>
          <w:tab w:val="left" w:pos="1037"/>
          <w:tab w:val="left" w:pos="1736"/>
          <w:tab w:val="left" w:pos="2240"/>
        </w:tabs>
      </w:pPr>
      <w:r>
        <w:tab/>
      </w:r>
      <w:r>
        <w:rPr>
          <w:smallCaps/>
        </w:rPr>
        <w:t>loc</w:t>
      </w:r>
      <w:r>
        <w:tab/>
        <w:t>inside</w:t>
      </w:r>
      <w:r>
        <w:tab/>
      </w:r>
      <w:r>
        <w:rPr>
          <w:smallCaps/>
        </w:rPr>
        <w:t>obl</w:t>
      </w:r>
      <w:r>
        <w:tab/>
        <w:t>pool</w:t>
      </w:r>
    </w:p>
    <w:p w14:paraId="6D9BDA9C" w14:textId="77777777" w:rsidR="00800AD8" w:rsidRDefault="00800AD8">
      <w:pPr>
        <w:pStyle w:val="InterlineFree"/>
      </w:pPr>
      <w:r>
        <w:t>“That’s bad,” said those who survived and didn’t die. So they took the head to the river to a deep pool.</w:t>
      </w:r>
    </w:p>
    <w:p w14:paraId="0F1E8072" w14:textId="77777777" w:rsidR="00800AD8" w:rsidRDefault="00DC1AE0" w:rsidP="00FC19FB">
      <w:pPr>
        <w:pStyle w:val="InterlineText"/>
        <w:tabs>
          <w:tab w:val="left" w:pos="533"/>
          <w:tab w:val="left" w:pos="1517"/>
          <w:tab w:val="left" w:pos="2186"/>
          <w:tab w:val="left" w:pos="2960"/>
        </w:tabs>
      </w:pPr>
      <w:r w:rsidRPr="003A1D48">
        <w:rPr>
          <w:rStyle w:val="InterlineTextNumChar"/>
        </w:rPr>
        <w:t>020</w:t>
      </w:r>
      <w:r w:rsidR="00800AD8">
        <w:tab/>
        <w:t>saka</w:t>
      </w:r>
      <w:r w:rsidR="00800AD8">
        <w:tab/>
        <w:t>palisi</w:t>
      </w:r>
      <w:r w:rsidR="00800AD8">
        <w:tab/>
        <w:t>anga</w:t>
      </w:r>
      <w:r w:rsidR="00800AD8">
        <w:tab/>
        <w:t>palalaut.</w:t>
      </w:r>
    </w:p>
    <w:p w14:paraId="20324CF0" w14:textId="77777777" w:rsidR="00800AD8" w:rsidRDefault="00800AD8" w:rsidP="00FC19FB">
      <w:pPr>
        <w:pStyle w:val="InterlineGlossWithTrans"/>
        <w:tabs>
          <w:tab w:val="left" w:pos="533"/>
          <w:tab w:val="left" w:pos="1517"/>
          <w:tab w:val="left" w:pos="2186"/>
          <w:tab w:val="left" w:pos="2960"/>
        </w:tabs>
      </w:pPr>
      <w:r>
        <w:tab/>
        <w:t>sa-ka</w:t>
      </w:r>
      <w:r>
        <w:tab/>
        <w:t>palisi</w:t>
      </w:r>
      <w:r>
        <w:tab/>
        <w:t>anga</w:t>
      </w:r>
      <w:r>
        <w:tab/>
        <w:t>pa-la-laut</w:t>
      </w:r>
    </w:p>
    <w:p w14:paraId="44BE5D84" w14:textId="77777777" w:rsidR="00800AD8" w:rsidRDefault="00800AD8" w:rsidP="00FC19FB">
      <w:pPr>
        <w:pStyle w:val="InterlineTransNoFree"/>
        <w:tabs>
          <w:tab w:val="left" w:pos="1517"/>
          <w:tab w:val="left" w:pos="2186"/>
          <w:tab w:val="left" w:pos="2960"/>
          <w:tab w:val="right" w:pos="8787"/>
        </w:tabs>
      </w:pPr>
      <w:r>
        <w:tab/>
        <w:t>and-after</w:t>
      </w:r>
      <w:r>
        <w:tab/>
        <w:t>taboo</w:t>
      </w:r>
      <w:r>
        <w:tab/>
        <w:t>indeed</w:t>
      </w:r>
      <w:r>
        <w:tab/>
        <w:t>cause-</w:t>
      </w:r>
      <w:r>
        <w:rPr>
          <w:smallCaps/>
        </w:rPr>
        <w:t>red</w:t>
      </w:r>
      <w:r>
        <w:t>-able</w:t>
      </w:r>
      <w:r w:rsidR="00FC19FB">
        <w:tab/>
        <w:t>Ever since it is taboo to go there.</w:t>
      </w:r>
    </w:p>
    <w:p w14:paraId="561671FC" w14:textId="77777777" w:rsidR="00800AD8" w:rsidRDefault="00DC1AE0" w:rsidP="00FC19FB">
      <w:pPr>
        <w:pStyle w:val="InterlineText"/>
        <w:tabs>
          <w:tab w:val="left" w:pos="533"/>
          <w:tab w:val="left" w:pos="1187"/>
          <w:tab w:val="left" w:pos="1931"/>
          <w:tab w:val="left" w:pos="2465"/>
          <w:tab w:val="left" w:pos="3674"/>
          <w:tab w:val="left" w:pos="4448"/>
          <w:tab w:val="left" w:pos="5582"/>
        </w:tabs>
      </w:pPr>
      <w:r w:rsidRPr="003A1D48">
        <w:rPr>
          <w:rStyle w:val="InterlineTextNumChar"/>
        </w:rPr>
        <w:t>021</w:t>
      </w:r>
      <w:r w:rsidR="00800AD8">
        <w:tab/>
        <w:t>nu</w:t>
      </w:r>
      <w:r w:rsidR="00800AD8">
        <w:tab/>
        <w:t>sema</w:t>
      </w:r>
      <w:r w:rsidR="00800AD8">
        <w:tab/>
        <w:t>zua,</w:t>
      </w:r>
      <w:r w:rsidR="00800AD8">
        <w:tab/>
        <w:t>kisaqetju</w:t>
      </w:r>
      <w:r w:rsidR="00800AD8">
        <w:tab/>
        <w:t>anga</w:t>
      </w:r>
      <w:r w:rsidR="00800AD8">
        <w:tab/>
        <w:t>sakamaya,</w:t>
      </w:r>
      <w:r w:rsidR="00800AD8">
        <w:tab/>
        <w:t>aya.</w:t>
      </w:r>
    </w:p>
    <w:p w14:paraId="361FB301" w14:textId="77777777" w:rsidR="00800AD8" w:rsidRDefault="00800AD8" w:rsidP="00FC19FB">
      <w:pPr>
        <w:pStyle w:val="InterlineGlossWithTrans"/>
        <w:tabs>
          <w:tab w:val="left" w:pos="533"/>
          <w:tab w:val="left" w:pos="1187"/>
          <w:tab w:val="left" w:pos="1931"/>
          <w:tab w:val="left" w:pos="2465"/>
          <w:tab w:val="left" w:pos="3674"/>
          <w:tab w:val="left" w:pos="4448"/>
          <w:tab w:val="left" w:pos="5582"/>
        </w:tabs>
      </w:pPr>
      <w:r>
        <w:tab/>
        <w:t>nu</w:t>
      </w:r>
      <w:r>
        <w:tab/>
        <w:t>em=sa</w:t>
      </w:r>
      <w:r>
        <w:tab/>
        <w:t>zua</w:t>
      </w:r>
      <w:r>
        <w:tab/>
        <w:t>ki-saqetju</w:t>
      </w:r>
      <w:r>
        <w:tab/>
        <w:t>anga</w:t>
      </w:r>
      <w:r>
        <w:tab/>
        <w:t>sakamaya</w:t>
      </w:r>
      <w:r>
        <w:tab/>
        <w:t>aya</w:t>
      </w:r>
    </w:p>
    <w:p w14:paraId="7922FAC3" w14:textId="77777777" w:rsidR="00800AD8" w:rsidRDefault="00800AD8" w:rsidP="00FC19FB">
      <w:pPr>
        <w:pStyle w:val="InterlineTrans"/>
        <w:tabs>
          <w:tab w:val="left" w:pos="533"/>
          <w:tab w:val="left" w:pos="1187"/>
          <w:tab w:val="left" w:pos="1931"/>
          <w:tab w:val="left" w:pos="2465"/>
          <w:tab w:val="left" w:pos="3674"/>
          <w:tab w:val="left" w:pos="4448"/>
          <w:tab w:val="left" w:pos="5582"/>
        </w:tabs>
      </w:pPr>
      <w:r>
        <w:tab/>
        <w:t>when</w:t>
      </w:r>
      <w:r>
        <w:tab/>
      </w:r>
      <w:r>
        <w:rPr>
          <w:smallCaps/>
        </w:rPr>
        <w:t>af</w:t>
      </w:r>
      <w:r>
        <w:t>=go</w:t>
      </w:r>
      <w:r>
        <w:tab/>
        <w:t>that</w:t>
      </w:r>
      <w:r>
        <w:tab/>
        <w:t>self-painful</w:t>
      </w:r>
      <w:r>
        <w:tab/>
        <w:t>indeed</w:t>
      </w:r>
      <w:r>
        <w:tab/>
        <w:t>only</w:t>
      </w:r>
      <w:r>
        <w:tab/>
        <w:t>say</w:t>
      </w:r>
    </w:p>
    <w:p w14:paraId="4DFAFD08" w14:textId="77777777" w:rsidR="00800AD8" w:rsidRDefault="00800AD8">
      <w:pPr>
        <w:pStyle w:val="InterlineFree"/>
      </w:pPr>
      <w:r>
        <w:t>They say that those who go there bring illness on themselves.</w:t>
      </w:r>
    </w:p>
    <w:p w14:paraId="30C9EEDA" w14:textId="77777777" w:rsidR="00800AD8" w:rsidRDefault="00DC1AE0" w:rsidP="00FC19FB">
      <w:pPr>
        <w:pStyle w:val="InterlineText"/>
        <w:tabs>
          <w:tab w:val="left" w:pos="533"/>
        </w:tabs>
      </w:pPr>
      <w:r w:rsidRPr="003A1D48">
        <w:rPr>
          <w:rStyle w:val="InterlineTextNumChar"/>
        </w:rPr>
        <w:t>022</w:t>
      </w:r>
      <w:r w:rsidR="00800AD8">
        <w:tab/>
        <w:t>amin.</w:t>
      </w:r>
    </w:p>
    <w:p w14:paraId="4DDCFDF5" w14:textId="77777777" w:rsidR="00800AD8" w:rsidRDefault="00800AD8" w:rsidP="00FC19FB">
      <w:pPr>
        <w:pStyle w:val="InterlineGlossWithTrans"/>
        <w:tabs>
          <w:tab w:val="left" w:pos="533"/>
        </w:tabs>
      </w:pPr>
      <w:r>
        <w:tab/>
        <w:t>amin</w:t>
      </w:r>
    </w:p>
    <w:p w14:paraId="320774E6" w14:textId="77777777" w:rsidR="00800AD8" w:rsidRDefault="00800AD8" w:rsidP="00FC19FB">
      <w:pPr>
        <w:pStyle w:val="InterlineTransNoFree"/>
        <w:tabs>
          <w:tab w:val="right" w:pos="8787"/>
        </w:tabs>
      </w:pPr>
      <w:r>
        <w:tab/>
        <w:t>no.more</w:t>
      </w:r>
      <w:r w:rsidR="00FC19FB">
        <w:tab/>
        <w:t>The end.</w:t>
      </w:r>
    </w:p>
    <w:p w14:paraId="631C6DAD" w14:textId="77777777" w:rsidR="00800AD8" w:rsidRDefault="00800AD8" w:rsidP="00FC19FB">
      <w:pPr>
        <w:pStyle w:val="FullTranslation"/>
      </w:pPr>
      <w:r>
        <w:t xml:space="preserve">Once upon a time there was a person from Peîeti of the Dakudakuts clan who became an evil-eye man. If he looked at flies, pigs, chicken or people, they all just died, they say. The villagers were afraid, and looked for somewhere for him to live. They found a rock-face in the foothills and made a house there; and the villagers sent him there. People from everywhere gave </w:t>
      </w:r>
      <w:r w:rsidR="00FC19FB">
        <w:t>h</w:t>
      </w:r>
      <w:r>
        <w:t>im food, including the plainspeople in the village of Tenatseng. So everyone lost heavily</w:t>
      </w:r>
      <w:r w:rsidR="00433A7E">
        <w:t>,</w:t>
      </w:r>
      <w:r>
        <w:t xml:space="preserve"> and the plainspeople got angry, and decided: “Come on, let’s kill him.</w:t>
      </w:r>
      <w:r w:rsidR="00FC19FB">
        <w:t>”</w:t>
      </w:r>
      <w:r>
        <w:t xml:space="preserve"> They went to the evil-eye man’s house. When they got there, they said: “Hide yourself. We’ve come to give you food.</w:t>
      </w:r>
      <w:r w:rsidR="00FC19FB">
        <w:t>”</w:t>
      </w:r>
      <w:r>
        <w:t xml:space="preserve"> So the evil-eye man bent down, and the plainspeople killed him. But the evil-eye man became violent and looked at them in revenge; and the plainspeople just died. Only a few survived and didn’t die. So the evil-eye man died, and they cut off his head, and wrapped it in a blanket; and brought it home. When they got home, they unwrapped it. There were many children and women watching. And by looking at the evil-eye man’s eyes they all killed themselves. “That’s bad,” said those who survived and didn’t die. So they took the head to the river to a deep pool. Ever since it is taboo to go there. They say that those who go there bring illness on themselves. The </w:t>
      </w:r>
      <w:r w:rsidR="00FC19FB">
        <w:t>end.</w:t>
      </w:r>
    </w:p>
    <w:p w14:paraId="54A862AF" w14:textId="77777777" w:rsidR="00800AD8" w:rsidRDefault="00800AD8">
      <w:pPr>
        <w:pStyle w:val="Heading4"/>
      </w:pPr>
      <w:r w:rsidRPr="00DC1AE0">
        <w:rPr>
          <w:rStyle w:val="NumTextHeadingChar"/>
        </w:rPr>
        <w:t>063</w:t>
      </w:r>
      <w:r>
        <w:t xml:space="preserve"> THE PEO</w:t>
      </w:r>
      <w:r w:rsidR="00FC19FB">
        <w:t>PL</w:t>
      </w:r>
      <w:r>
        <w:t>E OF PADAIN AND KAPAYUANAN</w:t>
      </w:r>
      <w:r w:rsidR="00FC19FB">
        <w:br/>
      </w:r>
      <w:r>
        <w:t>se Padain kata se Kapayu</w:t>
      </w:r>
      <w:r w:rsidR="00FC19FB">
        <w:t>anan</w:t>
      </w:r>
      <w:r w:rsidR="001208B6">
        <w:t xml:space="preserve"> (</w:t>
      </w:r>
      <w:r w:rsidR="00FC19FB">
        <w:t>Kapayuanan village, p.273</w:t>
      </w:r>
      <w:r w:rsidR="001208B6">
        <w:t>)</w:t>
      </w:r>
    </w:p>
    <w:p w14:paraId="5ADEAF6F" w14:textId="77777777" w:rsidR="00800AD8" w:rsidRDefault="00DC1AE0" w:rsidP="00FC19FB">
      <w:pPr>
        <w:pStyle w:val="InterlineText"/>
        <w:tabs>
          <w:tab w:val="left" w:pos="533"/>
          <w:tab w:val="left" w:pos="1562"/>
          <w:tab w:val="left" w:pos="2351"/>
          <w:tab w:val="left" w:pos="3275"/>
          <w:tab w:val="left" w:pos="4304"/>
          <w:tab w:val="left" w:pos="5633"/>
          <w:tab w:val="left" w:pos="5897"/>
        </w:tabs>
      </w:pPr>
      <w:r w:rsidRPr="003A1D48">
        <w:rPr>
          <w:rStyle w:val="InterlineTextNumChar"/>
        </w:rPr>
        <w:t>001</w:t>
      </w:r>
      <w:r w:rsidR="00800AD8">
        <w:tab/>
        <w:t>se</w:t>
      </w:r>
      <w:r w:rsidR="00800AD8">
        <w:tab/>
        <w:t>Padain</w:t>
      </w:r>
      <w:r w:rsidR="00800AD8">
        <w:tab/>
        <w:t>kata</w:t>
      </w:r>
      <w:r w:rsidR="00800AD8">
        <w:tab/>
        <w:t>se</w:t>
      </w:r>
      <w:r w:rsidR="00800AD8">
        <w:tab/>
        <w:t>Kapayuanan</w:t>
      </w:r>
      <w:r w:rsidR="00800AD8">
        <w:tab/>
        <w:t>a</w:t>
      </w:r>
      <w:r w:rsidR="00FC19FB">
        <w:tab/>
        <w:t>namaîaîaqedi</w:t>
      </w:r>
    </w:p>
    <w:p w14:paraId="2BFD29B0" w14:textId="77777777" w:rsidR="00800AD8" w:rsidRDefault="00800AD8" w:rsidP="00FC19FB">
      <w:pPr>
        <w:pStyle w:val="InterlineGlossWithTrans"/>
        <w:tabs>
          <w:tab w:val="left" w:pos="533"/>
          <w:tab w:val="left" w:pos="1562"/>
          <w:tab w:val="left" w:pos="2351"/>
          <w:tab w:val="left" w:pos="3275"/>
          <w:tab w:val="left" w:pos="4304"/>
          <w:tab w:val="left" w:pos="5633"/>
          <w:tab w:val="left" w:pos="5897"/>
        </w:tabs>
      </w:pPr>
      <w:r>
        <w:tab/>
        <w:t>se</w:t>
      </w:r>
      <w:r>
        <w:tab/>
        <w:t>Padain</w:t>
      </w:r>
      <w:r>
        <w:tab/>
        <w:t>ka-ta</w:t>
      </w:r>
      <w:r>
        <w:tab/>
        <w:t>se</w:t>
      </w:r>
      <w:r>
        <w:tab/>
        <w:t>Kapayuanan</w:t>
      </w:r>
      <w:r>
        <w:tab/>
        <w:t>a</w:t>
      </w:r>
      <w:r w:rsidR="00FC19FB">
        <w:tab/>
        <w:t>na-ma-îa-îa-qedi</w:t>
      </w:r>
    </w:p>
    <w:p w14:paraId="2A352226" w14:textId="77777777" w:rsidR="00800AD8" w:rsidRDefault="00800AD8" w:rsidP="00FC19FB">
      <w:pPr>
        <w:pStyle w:val="InterlineTransNoFree"/>
        <w:tabs>
          <w:tab w:val="left" w:pos="1562"/>
          <w:tab w:val="left" w:pos="2351"/>
          <w:tab w:val="left" w:pos="3275"/>
          <w:tab w:val="left" w:pos="4304"/>
          <w:tab w:val="left" w:pos="5633"/>
          <w:tab w:val="left" w:pos="5897"/>
        </w:tabs>
        <w:rPr>
          <w:smallCaps/>
        </w:rPr>
      </w:pPr>
      <w:r>
        <w:tab/>
        <w:t>person.of</w:t>
      </w:r>
      <w:r>
        <w:tab/>
        <w:t>(place)</w:t>
      </w:r>
      <w:r>
        <w:tab/>
        <w:t>and-</w:t>
      </w:r>
      <w:r>
        <w:rPr>
          <w:smallCaps/>
        </w:rPr>
        <w:t>obl</w:t>
      </w:r>
      <w:r>
        <w:tab/>
        <w:t>person.of</w:t>
      </w:r>
      <w:r>
        <w:tab/>
        <w:t>(place)</w:t>
      </w:r>
      <w:r>
        <w:rPr>
          <w:smallCaps/>
        </w:rPr>
        <w:tab/>
        <w:t>c</w:t>
      </w:r>
      <w:r w:rsidR="00FC19FB">
        <w:tab/>
      </w:r>
      <w:r w:rsidR="00FC19FB">
        <w:rPr>
          <w:smallCaps/>
        </w:rPr>
        <w:t>past</w:t>
      </w:r>
      <w:r w:rsidR="00FC19FB">
        <w:t>-</w:t>
      </w:r>
      <w:r w:rsidR="00FC19FB">
        <w:rPr>
          <w:smallCaps/>
        </w:rPr>
        <w:t>stat</w:t>
      </w:r>
      <w:r w:rsidR="00FC19FB">
        <w:t>-</w:t>
      </w:r>
      <w:r w:rsidR="00FC19FB">
        <w:rPr>
          <w:smallCaps/>
        </w:rPr>
        <w:t>red</w:t>
      </w:r>
      <w:r w:rsidR="00FC19FB">
        <w:t>-class-boundary</w:t>
      </w:r>
    </w:p>
    <w:p w14:paraId="536BE425" w14:textId="77777777" w:rsidR="00800AD8" w:rsidRDefault="00FC19FB" w:rsidP="00FC19FB">
      <w:pPr>
        <w:pStyle w:val="InterlineText"/>
        <w:tabs>
          <w:tab w:val="left" w:pos="533"/>
          <w:tab w:val="left" w:pos="797"/>
        </w:tabs>
      </w:pPr>
      <w:r>
        <w:tab/>
      </w:r>
      <w:r w:rsidR="00800AD8">
        <w:t>a</w:t>
      </w:r>
      <w:r w:rsidR="00800AD8">
        <w:tab/>
        <w:t>qinaîan.</w:t>
      </w:r>
    </w:p>
    <w:p w14:paraId="6D1C3F33" w14:textId="77777777" w:rsidR="00800AD8" w:rsidRDefault="00FC19FB" w:rsidP="00FC19FB">
      <w:pPr>
        <w:pStyle w:val="InterlineGlossWithTrans"/>
        <w:tabs>
          <w:tab w:val="left" w:pos="533"/>
          <w:tab w:val="left" w:pos="797"/>
        </w:tabs>
      </w:pPr>
      <w:r>
        <w:tab/>
      </w:r>
      <w:r w:rsidR="00800AD8">
        <w:t>a</w:t>
      </w:r>
      <w:r w:rsidR="00800AD8">
        <w:tab/>
        <w:t>in=qaîa-an</w:t>
      </w:r>
    </w:p>
    <w:p w14:paraId="6FB1669C" w14:textId="77777777" w:rsidR="00800AD8" w:rsidRDefault="00800AD8" w:rsidP="00FC19FB">
      <w:pPr>
        <w:pStyle w:val="InterlineTrans"/>
        <w:tabs>
          <w:tab w:val="left" w:pos="533"/>
          <w:tab w:val="left" w:pos="797"/>
        </w:tabs>
      </w:pPr>
      <w:r>
        <w:rPr>
          <w:smallCaps/>
        </w:rPr>
        <w:tab/>
        <w:t>c</w:t>
      </w:r>
      <w:r>
        <w:rPr>
          <w:smallCaps/>
        </w:rPr>
        <w:tab/>
        <w:t>perf</w:t>
      </w:r>
      <w:r>
        <w:t>=outsider-</w:t>
      </w:r>
      <w:r>
        <w:rPr>
          <w:smallCaps/>
        </w:rPr>
        <w:t>nom</w:t>
      </w:r>
    </w:p>
    <w:p w14:paraId="03BA5BD9" w14:textId="77777777" w:rsidR="00800AD8" w:rsidRDefault="00800AD8">
      <w:pPr>
        <w:pStyle w:val="InterlineFree"/>
      </w:pPr>
      <w:r>
        <w:lastRenderedPageBreak/>
        <w:t>The people of Padain and Kapayuanan live in villages close to one another.</w:t>
      </w:r>
    </w:p>
    <w:p w14:paraId="1F6239F9" w14:textId="77777777" w:rsidR="00800AD8" w:rsidRDefault="00DC1AE0" w:rsidP="00D47200">
      <w:pPr>
        <w:pStyle w:val="InterlineText"/>
        <w:tabs>
          <w:tab w:val="left" w:pos="533"/>
          <w:tab w:val="left" w:pos="1187"/>
          <w:tab w:val="left" w:pos="2726"/>
          <w:tab w:val="left" w:pos="3380"/>
          <w:tab w:val="left" w:pos="4859"/>
          <w:tab w:val="left" w:pos="6443"/>
          <w:tab w:val="left" w:pos="6707"/>
        </w:tabs>
      </w:pPr>
      <w:r w:rsidRPr="003A1D48">
        <w:rPr>
          <w:rStyle w:val="InterlineTextNumChar"/>
        </w:rPr>
        <w:t>002</w:t>
      </w:r>
      <w:r w:rsidR="00800AD8">
        <w:tab/>
        <w:t>nu</w:t>
      </w:r>
      <w:r w:rsidR="00800AD8">
        <w:tab/>
        <w:t>maqaqetsi</w:t>
      </w:r>
      <w:r w:rsidR="00800AD8">
        <w:tab/>
        <w:t>nu</w:t>
      </w:r>
      <w:r w:rsidR="00800AD8">
        <w:tab/>
        <w:t>maqadadaw,</w:t>
      </w:r>
      <w:r w:rsidR="00800AD8">
        <w:tab/>
        <w:t>tjamakaya</w:t>
      </w:r>
      <w:r w:rsidR="00800AD8">
        <w:tab/>
        <w:t>a</w:t>
      </w:r>
      <w:r w:rsidR="00800AD8">
        <w:tab/>
        <w:t>se</w:t>
      </w:r>
    </w:p>
    <w:p w14:paraId="1656CA65" w14:textId="77777777" w:rsidR="00800AD8" w:rsidRDefault="00800AD8" w:rsidP="00D47200">
      <w:pPr>
        <w:pStyle w:val="InterlineGlossWithTrans"/>
        <w:tabs>
          <w:tab w:val="left" w:pos="533"/>
          <w:tab w:val="left" w:pos="1187"/>
          <w:tab w:val="left" w:pos="2726"/>
          <w:tab w:val="left" w:pos="3380"/>
          <w:tab w:val="left" w:pos="4859"/>
          <w:tab w:val="left" w:pos="6443"/>
          <w:tab w:val="left" w:pos="6707"/>
        </w:tabs>
      </w:pPr>
      <w:r>
        <w:tab/>
        <w:t>nu</w:t>
      </w:r>
      <w:r>
        <w:tab/>
        <w:t>ma-qa-qetsi</w:t>
      </w:r>
      <w:r>
        <w:tab/>
        <w:t>nu</w:t>
      </w:r>
      <w:r>
        <w:tab/>
        <w:t>ma-da=qadaw</w:t>
      </w:r>
      <w:r>
        <w:tab/>
        <w:t>tja-ma-kaya</w:t>
      </w:r>
      <w:r>
        <w:tab/>
        <w:t>a</w:t>
      </w:r>
      <w:r>
        <w:tab/>
        <w:t>se</w:t>
      </w:r>
    </w:p>
    <w:p w14:paraId="1A9F3C5E" w14:textId="77777777" w:rsidR="00800AD8" w:rsidRDefault="00800AD8" w:rsidP="00D47200">
      <w:pPr>
        <w:pStyle w:val="InterlineTransNoFree"/>
        <w:tabs>
          <w:tab w:val="left" w:pos="1187"/>
          <w:tab w:val="left" w:pos="2726"/>
          <w:tab w:val="left" w:pos="3380"/>
          <w:tab w:val="left" w:pos="4859"/>
          <w:tab w:val="left" w:pos="6443"/>
          <w:tab w:val="left" w:pos="6707"/>
        </w:tabs>
      </w:pPr>
      <w:r>
        <w:tab/>
        <w:t>when</w:t>
      </w:r>
      <w:r>
        <w:tab/>
      </w:r>
      <w:r>
        <w:rPr>
          <w:smallCaps/>
        </w:rPr>
        <w:t>stat</w:t>
      </w:r>
      <w:r>
        <w:t>-</w:t>
      </w:r>
      <w:r>
        <w:rPr>
          <w:smallCaps/>
        </w:rPr>
        <w:t>red</w:t>
      </w:r>
      <w:r>
        <w:t>-fight</w:t>
      </w:r>
      <w:r>
        <w:tab/>
        <w:t>when</w:t>
      </w:r>
      <w:r>
        <w:tab/>
      </w:r>
      <w:r>
        <w:rPr>
          <w:smallCaps/>
        </w:rPr>
        <w:t>stat</w:t>
      </w:r>
      <w:r>
        <w:t>-</w:t>
      </w:r>
      <w:r>
        <w:rPr>
          <w:smallCaps/>
        </w:rPr>
        <w:t>red</w:t>
      </w:r>
      <w:r>
        <w:t>=sun</w:t>
      </w:r>
      <w:r>
        <w:tab/>
        <w:t>more-</w:t>
      </w:r>
      <w:r>
        <w:rPr>
          <w:smallCaps/>
        </w:rPr>
        <w:t>stat</w:t>
      </w:r>
      <w:r>
        <w:t>-able</w:t>
      </w:r>
      <w:r>
        <w:rPr>
          <w:smallCaps/>
        </w:rPr>
        <w:tab/>
        <w:t>c</w:t>
      </w:r>
      <w:r>
        <w:rPr>
          <w:smallCaps/>
        </w:rPr>
        <w:tab/>
      </w:r>
      <w:r>
        <w:t>person.of</w:t>
      </w:r>
    </w:p>
    <w:p w14:paraId="69DB940C" w14:textId="77777777" w:rsidR="00800AD8" w:rsidRDefault="00D47200" w:rsidP="00D47200">
      <w:pPr>
        <w:pStyle w:val="InterlineText"/>
        <w:tabs>
          <w:tab w:val="left" w:pos="533"/>
        </w:tabs>
      </w:pPr>
      <w:r>
        <w:tab/>
        <w:t>Kapayuanan</w:t>
      </w:r>
      <w:r w:rsidR="00800AD8">
        <w:t>.</w:t>
      </w:r>
    </w:p>
    <w:p w14:paraId="27CB8F84" w14:textId="77777777" w:rsidR="00800AD8" w:rsidRDefault="00D47200" w:rsidP="00D47200">
      <w:pPr>
        <w:pStyle w:val="InterlineGlossWithTrans"/>
        <w:tabs>
          <w:tab w:val="left" w:pos="533"/>
        </w:tabs>
      </w:pPr>
      <w:r>
        <w:tab/>
        <w:t>Kapayuanan</w:t>
      </w:r>
    </w:p>
    <w:p w14:paraId="474D77CB" w14:textId="77777777" w:rsidR="00800AD8" w:rsidRDefault="00D47200" w:rsidP="00D47200">
      <w:pPr>
        <w:pStyle w:val="InterlineTrans"/>
        <w:tabs>
          <w:tab w:val="left" w:pos="533"/>
        </w:tabs>
      </w:pPr>
      <w:r>
        <w:tab/>
        <w:t>(place)</w:t>
      </w:r>
    </w:p>
    <w:p w14:paraId="01F99379" w14:textId="77777777" w:rsidR="00800AD8" w:rsidRDefault="00800AD8" w:rsidP="00D47200">
      <w:pPr>
        <w:pStyle w:val="InterlineFree"/>
      </w:pPr>
      <w:r>
        <w:t>When they fight in the daytime, the Kapayuanan pe</w:t>
      </w:r>
      <w:r w:rsidR="00D47200">
        <w:t>o</w:t>
      </w:r>
      <w:r>
        <w:t>ple win.</w:t>
      </w:r>
    </w:p>
    <w:p w14:paraId="5E9B2B93" w14:textId="77777777" w:rsidR="00800AD8" w:rsidRDefault="00DC1AE0" w:rsidP="00D47200">
      <w:pPr>
        <w:pStyle w:val="InterlineText"/>
        <w:tabs>
          <w:tab w:val="left" w:pos="533"/>
          <w:tab w:val="left" w:pos="1187"/>
          <w:tab w:val="left" w:pos="2771"/>
          <w:tab w:val="left" w:pos="3425"/>
          <w:tab w:val="left" w:pos="4964"/>
          <w:tab w:val="left" w:pos="6548"/>
          <w:tab w:val="left" w:pos="6812"/>
          <w:tab w:val="left" w:pos="7841"/>
        </w:tabs>
      </w:pPr>
      <w:r w:rsidRPr="003A1D48">
        <w:rPr>
          <w:rStyle w:val="InterlineTextNumChar"/>
        </w:rPr>
        <w:t>003</w:t>
      </w:r>
      <w:r w:rsidR="00800AD8">
        <w:tab/>
        <w:t>nu</w:t>
      </w:r>
      <w:r w:rsidR="00800AD8">
        <w:tab/>
        <w:t>qezemezemetj</w:t>
      </w:r>
      <w:r w:rsidR="00800AD8">
        <w:tab/>
        <w:t>nu</w:t>
      </w:r>
      <w:r w:rsidR="00800AD8">
        <w:tab/>
        <w:t>maqaqetsi,</w:t>
      </w:r>
      <w:r w:rsidR="00800AD8">
        <w:tab/>
        <w:t>tjamakaya</w:t>
      </w:r>
      <w:r w:rsidR="00800AD8">
        <w:tab/>
        <w:t>a</w:t>
      </w:r>
      <w:r w:rsidR="00D47200">
        <w:tab/>
        <w:t>se</w:t>
      </w:r>
      <w:r w:rsidR="00D47200">
        <w:tab/>
        <w:t>Padain.</w:t>
      </w:r>
    </w:p>
    <w:p w14:paraId="01E37D1A" w14:textId="77777777" w:rsidR="00800AD8" w:rsidRDefault="00800AD8" w:rsidP="00D47200">
      <w:pPr>
        <w:pStyle w:val="InterlineGlossWithTrans"/>
        <w:tabs>
          <w:tab w:val="left" w:pos="533"/>
          <w:tab w:val="left" w:pos="1187"/>
          <w:tab w:val="left" w:pos="2771"/>
          <w:tab w:val="left" w:pos="3425"/>
          <w:tab w:val="left" w:pos="4964"/>
          <w:tab w:val="left" w:pos="6548"/>
          <w:tab w:val="left" w:pos="6812"/>
          <w:tab w:val="left" w:pos="7841"/>
        </w:tabs>
      </w:pPr>
      <w:r>
        <w:tab/>
        <w:t>nu</w:t>
      </w:r>
      <w:r w:rsidR="00040B04">
        <w:tab/>
      </w:r>
      <w:r>
        <w:t>zeme</w:t>
      </w:r>
      <w:r w:rsidR="00040B04">
        <w:t>=</w:t>
      </w:r>
      <w:r>
        <w:t>qezemetj</w:t>
      </w:r>
      <w:r>
        <w:tab/>
        <w:t>nu</w:t>
      </w:r>
      <w:r>
        <w:tab/>
        <w:t>ma-qa-qetsi</w:t>
      </w:r>
      <w:r>
        <w:tab/>
        <w:t>tja-ma-kaya</w:t>
      </w:r>
      <w:r>
        <w:tab/>
        <w:t>a</w:t>
      </w:r>
      <w:r w:rsidR="00D47200">
        <w:tab/>
        <w:t>se</w:t>
      </w:r>
      <w:r w:rsidR="00D47200">
        <w:tab/>
        <w:t>Padain</w:t>
      </w:r>
    </w:p>
    <w:p w14:paraId="0F42F8A2" w14:textId="77777777" w:rsidR="00800AD8" w:rsidRDefault="00800AD8" w:rsidP="00D47200">
      <w:pPr>
        <w:pStyle w:val="InterlineTrans"/>
        <w:tabs>
          <w:tab w:val="left" w:pos="533"/>
          <w:tab w:val="left" w:pos="1187"/>
          <w:tab w:val="left" w:pos="2771"/>
          <w:tab w:val="left" w:pos="3425"/>
          <w:tab w:val="left" w:pos="4964"/>
          <w:tab w:val="left" w:pos="6548"/>
          <w:tab w:val="left" w:pos="6812"/>
          <w:tab w:val="left" w:pos="7841"/>
        </w:tabs>
        <w:rPr>
          <w:smallCaps/>
        </w:rPr>
      </w:pPr>
      <w:r>
        <w:tab/>
        <w:t>when</w:t>
      </w:r>
      <w:r>
        <w:tab/>
      </w:r>
      <w:r>
        <w:rPr>
          <w:smallCaps/>
        </w:rPr>
        <w:t>red</w:t>
      </w:r>
      <w:r>
        <w:t>=night</w:t>
      </w:r>
      <w:r>
        <w:tab/>
        <w:t>when</w:t>
      </w:r>
      <w:r>
        <w:tab/>
      </w:r>
      <w:r>
        <w:rPr>
          <w:smallCaps/>
        </w:rPr>
        <w:t>stat</w:t>
      </w:r>
      <w:r>
        <w:t>-</w:t>
      </w:r>
      <w:r>
        <w:rPr>
          <w:smallCaps/>
        </w:rPr>
        <w:t>red</w:t>
      </w:r>
      <w:r>
        <w:t>-fight</w:t>
      </w:r>
      <w:r>
        <w:tab/>
        <w:t>more-</w:t>
      </w:r>
      <w:r>
        <w:rPr>
          <w:smallCaps/>
        </w:rPr>
        <w:t>stat</w:t>
      </w:r>
      <w:r>
        <w:t>-able</w:t>
      </w:r>
      <w:r>
        <w:rPr>
          <w:smallCaps/>
        </w:rPr>
        <w:tab/>
        <w:t>c</w:t>
      </w:r>
      <w:r w:rsidR="00D47200">
        <w:tab/>
        <w:t>person.of</w:t>
      </w:r>
      <w:r w:rsidR="00D47200">
        <w:tab/>
        <w:t>(place)</w:t>
      </w:r>
    </w:p>
    <w:p w14:paraId="17491C73" w14:textId="77777777" w:rsidR="00800AD8" w:rsidRDefault="00800AD8">
      <w:pPr>
        <w:pStyle w:val="InterlineFree"/>
      </w:pPr>
      <w:r>
        <w:t>When they fight at night, the Padain people win.</w:t>
      </w:r>
    </w:p>
    <w:p w14:paraId="6AD517BB" w14:textId="77777777" w:rsidR="00800AD8" w:rsidRDefault="00DC1AE0" w:rsidP="00D47200">
      <w:pPr>
        <w:pStyle w:val="InterlineText"/>
        <w:tabs>
          <w:tab w:val="left" w:pos="533"/>
          <w:tab w:val="left" w:pos="1217"/>
          <w:tab w:val="left" w:pos="1976"/>
          <w:tab w:val="left" w:pos="3560"/>
          <w:tab w:val="left" w:pos="4559"/>
          <w:tab w:val="left" w:pos="5003"/>
          <w:tab w:val="left" w:pos="5822"/>
          <w:tab w:val="left" w:pos="6086"/>
          <w:tab w:val="left" w:pos="7115"/>
        </w:tabs>
      </w:pPr>
      <w:r w:rsidRPr="003A1D48">
        <w:rPr>
          <w:rStyle w:val="InterlineTextNumChar"/>
        </w:rPr>
        <w:t>004</w:t>
      </w:r>
      <w:r w:rsidR="00800AD8">
        <w:tab/>
        <w:t>aza</w:t>
      </w:r>
      <w:r w:rsidR="00800AD8">
        <w:tab/>
        <w:t>sika</w:t>
      </w:r>
      <w:r w:rsidR="00800AD8">
        <w:tab/>
        <w:t>tjamakaya,</w:t>
      </w:r>
      <w:r w:rsidR="00800AD8">
        <w:tab/>
        <w:t>pumatsa</w:t>
      </w:r>
      <w:r w:rsidR="00800AD8">
        <w:tab/>
        <w:t>pi</w:t>
      </w:r>
      <w:r w:rsidR="00800AD8">
        <w:tab/>
        <w:t>tsungal</w:t>
      </w:r>
      <w:r w:rsidR="00800AD8">
        <w:tab/>
        <w:t>a</w:t>
      </w:r>
      <w:r w:rsidR="00D47200">
        <w:tab/>
        <w:t>se</w:t>
      </w:r>
      <w:r w:rsidR="00D47200">
        <w:tab/>
        <w:t>Padain;</w:t>
      </w:r>
    </w:p>
    <w:p w14:paraId="0BFC445E" w14:textId="77777777" w:rsidR="00800AD8" w:rsidRDefault="00800AD8" w:rsidP="00D47200">
      <w:pPr>
        <w:pStyle w:val="InterlineGlossWithTrans"/>
        <w:tabs>
          <w:tab w:val="left" w:pos="533"/>
          <w:tab w:val="left" w:pos="1217"/>
          <w:tab w:val="left" w:pos="1976"/>
          <w:tab w:val="left" w:pos="3560"/>
          <w:tab w:val="left" w:pos="4559"/>
          <w:tab w:val="left" w:pos="5003"/>
          <w:tab w:val="left" w:pos="5822"/>
          <w:tab w:val="left" w:pos="6086"/>
          <w:tab w:val="left" w:pos="7115"/>
        </w:tabs>
      </w:pPr>
      <w:r>
        <w:tab/>
        <w:t>a-zua</w:t>
      </w:r>
      <w:r>
        <w:tab/>
        <w:t>sika</w:t>
      </w:r>
      <w:r>
        <w:tab/>
        <w:t>tja-ma-kaya</w:t>
      </w:r>
      <w:r>
        <w:tab/>
        <w:t>pu-matsa</w:t>
      </w:r>
      <w:r>
        <w:tab/>
        <w:t>pi</w:t>
      </w:r>
      <w:r>
        <w:tab/>
        <w:t>tsungal</w:t>
      </w:r>
      <w:r>
        <w:tab/>
        <w:t>a</w:t>
      </w:r>
      <w:r w:rsidR="00D47200">
        <w:tab/>
        <w:t>se</w:t>
      </w:r>
      <w:r w:rsidR="00D47200">
        <w:tab/>
        <w:t>Padain</w:t>
      </w:r>
    </w:p>
    <w:p w14:paraId="67D77F1F" w14:textId="77777777" w:rsidR="00800AD8" w:rsidRDefault="00800AD8" w:rsidP="00D47200">
      <w:pPr>
        <w:pStyle w:val="InterlineTransNoFree"/>
        <w:tabs>
          <w:tab w:val="left" w:pos="1217"/>
          <w:tab w:val="left" w:pos="1976"/>
          <w:tab w:val="left" w:pos="3560"/>
          <w:tab w:val="left" w:pos="4559"/>
          <w:tab w:val="left" w:pos="5003"/>
          <w:tab w:val="left" w:pos="5822"/>
          <w:tab w:val="left" w:pos="6086"/>
          <w:tab w:val="left" w:pos="7115"/>
        </w:tabs>
        <w:rPr>
          <w:smallCaps/>
        </w:rPr>
      </w:pPr>
      <w:r>
        <w:tab/>
      </w:r>
      <w:r>
        <w:rPr>
          <w:smallCaps/>
        </w:rPr>
        <w:t>c-</w:t>
      </w:r>
      <w:r>
        <w:t>that</w:t>
      </w:r>
      <w:r>
        <w:tab/>
        <w:t>reason</w:t>
      </w:r>
      <w:r>
        <w:tab/>
        <w:t>more-</w:t>
      </w:r>
      <w:r>
        <w:rPr>
          <w:smallCaps/>
        </w:rPr>
        <w:t>stat</w:t>
      </w:r>
      <w:r>
        <w:t>-able</w:t>
      </w:r>
      <w:r>
        <w:tab/>
        <w:t>have-eye</w:t>
      </w:r>
      <w:r>
        <w:tab/>
        <w:t>put</w:t>
      </w:r>
      <w:r>
        <w:tab/>
        <w:t>knee</w:t>
      </w:r>
      <w:r>
        <w:rPr>
          <w:smallCaps/>
        </w:rPr>
        <w:tab/>
        <w:t>c</w:t>
      </w:r>
      <w:r w:rsidR="00D47200">
        <w:tab/>
        <w:t>person.of</w:t>
      </w:r>
      <w:r w:rsidR="00D47200">
        <w:tab/>
        <w:t>(place)</w:t>
      </w:r>
    </w:p>
    <w:p w14:paraId="5134B236" w14:textId="77777777" w:rsidR="00800AD8" w:rsidRDefault="00800AD8" w:rsidP="00D47200">
      <w:pPr>
        <w:pStyle w:val="InterlineText"/>
        <w:tabs>
          <w:tab w:val="left" w:pos="533"/>
          <w:tab w:val="left" w:pos="1487"/>
          <w:tab w:val="left" w:pos="2261"/>
          <w:tab w:val="left" w:pos="3470"/>
          <w:tab w:val="left" w:pos="4124"/>
          <w:tab w:val="left" w:pos="5708"/>
          <w:tab w:val="left" w:pos="5972"/>
        </w:tabs>
      </w:pPr>
      <w:r>
        <w:tab/>
        <w:t>avanu</w:t>
      </w:r>
      <w:r>
        <w:tab/>
        <w:t>sivala</w:t>
      </w:r>
      <w:r>
        <w:tab/>
        <w:t>djemavats</w:t>
      </w:r>
      <w:r>
        <w:tab/>
        <w:t>nu</w:t>
      </w:r>
      <w:r>
        <w:tab/>
        <w:t>qezemezemetj</w:t>
      </w:r>
      <w:r>
        <w:tab/>
        <w:t>a</w:t>
      </w:r>
      <w:r w:rsidR="00D47200">
        <w:tab/>
        <w:t>kiqetsi.</w:t>
      </w:r>
    </w:p>
    <w:p w14:paraId="6DA5954F" w14:textId="77777777" w:rsidR="00800AD8" w:rsidRDefault="00800AD8" w:rsidP="00D47200">
      <w:pPr>
        <w:pStyle w:val="InterlineGlossWithTrans"/>
        <w:tabs>
          <w:tab w:val="left" w:pos="533"/>
          <w:tab w:val="left" w:pos="1487"/>
          <w:tab w:val="left" w:pos="2261"/>
          <w:tab w:val="left" w:pos="3470"/>
          <w:tab w:val="left" w:pos="4124"/>
          <w:tab w:val="left" w:pos="5708"/>
          <w:tab w:val="left" w:pos="5972"/>
        </w:tabs>
      </w:pPr>
      <w:r>
        <w:tab/>
        <w:t>avan</w:t>
      </w:r>
      <w:r w:rsidR="004E4CD4">
        <w:t xml:space="preserve">  n</w:t>
      </w:r>
      <w:r>
        <w:t>u</w:t>
      </w:r>
      <w:r>
        <w:tab/>
        <w:t>si-vala</w:t>
      </w:r>
      <w:r>
        <w:tab/>
        <w:t>em=djavats</w:t>
      </w:r>
      <w:r>
        <w:tab/>
        <w:t>nu</w:t>
      </w:r>
      <w:r w:rsidR="00040B04">
        <w:tab/>
      </w:r>
      <w:r>
        <w:t>zeme</w:t>
      </w:r>
      <w:r w:rsidR="00040B04">
        <w:t>=</w:t>
      </w:r>
      <w:r>
        <w:t>qezemetj</w:t>
      </w:r>
      <w:r>
        <w:tab/>
        <w:t>a</w:t>
      </w:r>
      <w:r w:rsidR="00D47200">
        <w:tab/>
        <w:t>ki-qetsi</w:t>
      </w:r>
    </w:p>
    <w:p w14:paraId="045DF3C9" w14:textId="77777777" w:rsidR="00800AD8" w:rsidRDefault="00800AD8" w:rsidP="00D47200">
      <w:pPr>
        <w:pStyle w:val="InterlineTrans"/>
        <w:tabs>
          <w:tab w:val="left" w:pos="533"/>
          <w:tab w:val="left" w:pos="1487"/>
          <w:tab w:val="left" w:pos="2261"/>
          <w:tab w:val="left" w:pos="3470"/>
          <w:tab w:val="left" w:pos="4124"/>
          <w:tab w:val="left" w:pos="5708"/>
          <w:tab w:val="left" w:pos="5972"/>
        </w:tabs>
        <w:rPr>
          <w:smallCaps/>
        </w:rPr>
      </w:pPr>
      <w:r>
        <w:tab/>
        <w:t>exact</w:t>
      </w:r>
      <w:r w:rsidR="004E4CD4">
        <w:t xml:space="preserve">  of</w:t>
      </w:r>
      <w:r>
        <w:tab/>
      </w:r>
      <w:r>
        <w:rPr>
          <w:smallCaps/>
        </w:rPr>
        <w:t>if</w:t>
      </w:r>
      <w:r>
        <w:t>-able</w:t>
      </w:r>
      <w:r>
        <w:tab/>
      </w:r>
      <w:r>
        <w:rPr>
          <w:smallCaps/>
        </w:rPr>
        <w:t>af</w:t>
      </w:r>
      <w:r>
        <w:t>=walk</w:t>
      </w:r>
      <w:r>
        <w:tab/>
        <w:t>when</w:t>
      </w:r>
      <w:r>
        <w:tab/>
      </w:r>
      <w:r>
        <w:rPr>
          <w:smallCaps/>
        </w:rPr>
        <w:t>red</w:t>
      </w:r>
      <w:r>
        <w:t>=night</w:t>
      </w:r>
      <w:r>
        <w:rPr>
          <w:smallCaps/>
        </w:rPr>
        <w:tab/>
        <w:t>c</w:t>
      </w:r>
      <w:r w:rsidR="00D47200">
        <w:tab/>
        <w:t>do-fight</w:t>
      </w:r>
    </w:p>
    <w:p w14:paraId="235E11B4" w14:textId="77777777" w:rsidR="00800AD8" w:rsidRDefault="00800AD8">
      <w:pPr>
        <w:pStyle w:val="InterlineFree"/>
      </w:pPr>
      <w:r>
        <w:t>The reason they win is that the Padain people have eyes in their knees, and so they can march out to fight at night.</w:t>
      </w:r>
    </w:p>
    <w:p w14:paraId="6AD9FC42" w14:textId="77777777" w:rsidR="00800AD8" w:rsidRDefault="00DC1AE0" w:rsidP="00D47200">
      <w:pPr>
        <w:pStyle w:val="InterlineText"/>
        <w:tabs>
          <w:tab w:val="left" w:pos="533"/>
          <w:tab w:val="left" w:pos="1217"/>
          <w:tab w:val="left" w:pos="1976"/>
          <w:tab w:val="left" w:pos="3560"/>
          <w:tab w:val="left" w:pos="3824"/>
          <w:tab w:val="left" w:pos="4853"/>
          <w:tab w:val="left" w:pos="6182"/>
          <w:tab w:val="left" w:pos="6836"/>
        </w:tabs>
      </w:pPr>
      <w:r w:rsidRPr="003A1D48">
        <w:rPr>
          <w:rStyle w:val="InterlineTextNumChar"/>
        </w:rPr>
        <w:t>005</w:t>
      </w:r>
      <w:r w:rsidR="00800AD8">
        <w:tab/>
        <w:t>aza</w:t>
      </w:r>
      <w:r w:rsidR="00800AD8">
        <w:tab/>
        <w:t>sika</w:t>
      </w:r>
      <w:r w:rsidR="00800AD8">
        <w:tab/>
        <w:t>tjamakaya</w:t>
      </w:r>
      <w:r w:rsidR="00800AD8">
        <w:tab/>
        <w:t>a</w:t>
      </w:r>
      <w:r w:rsidR="00800AD8">
        <w:tab/>
        <w:t>se</w:t>
      </w:r>
      <w:r w:rsidR="00800AD8">
        <w:tab/>
        <w:t>Kapayuanan</w:t>
      </w:r>
      <w:r w:rsidR="00800AD8">
        <w:tab/>
        <w:t>nu</w:t>
      </w:r>
      <w:r w:rsidR="00D47200">
        <w:tab/>
        <w:t>maqadadaw,</w:t>
      </w:r>
    </w:p>
    <w:p w14:paraId="47AF4FF6" w14:textId="77777777" w:rsidR="00800AD8" w:rsidRDefault="00800AD8" w:rsidP="00D47200">
      <w:pPr>
        <w:pStyle w:val="InterlineGlossWithTrans"/>
        <w:tabs>
          <w:tab w:val="left" w:pos="533"/>
          <w:tab w:val="left" w:pos="1217"/>
          <w:tab w:val="left" w:pos="1976"/>
          <w:tab w:val="left" w:pos="3560"/>
          <w:tab w:val="left" w:pos="3824"/>
          <w:tab w:val="left" w:pos="4853"/>
          <w:tab w:val="left" w:pos="6182"/>
          <w:tab w:val="left" w:pos="6836"/>
        </w:tabs>
      </w:pPr>
      <w:r>
        <w:tab/>
        <w:t>a-zua</w:t>
      </w:r>
      <w:r>
        <w:tab/>
        <w:t>sika</w:t>
      </w:r>
      <w:r>
        <w:tab/>
        <w:t>tja-ma-kaya</w:t>
      </w:r>
      <w:r>
        <w:tab/>
        <w:t>a</w:t>
      </w:r>
      <w:r>
        <w:tab/>
        <w:t>se</w:t>
      </w:r>
      <w:r>
        <w:tab/>
        <w:t>Kapayuanan</w:t>
      </w:r>
      <w:r>
        <w:tab/>
        <w:t>nu</w:t>
      </w:r>
      <w:r w:rsidR="00D47200">
        <w:tab/>
        <w:t>ma-da=qadaw</w:t>
      </w:r>
    </w:p>
    <w:p w14:paraId="2B9B5E12" w14:textId="77777777" w:rsidR="00800AD8" w:rsidRDefault="00800AD8" w:rsidP="00D47200">
      <w:pPr>
        <w:pStyle w:val="InterlineTransNoFree"/>
        <w:tabs>
          <w:tab w:val="left" w:pos="1217"/>
          <w:tab w:val="left" w:pos="1976"/>
          <w:tab w:val="left" w:pos="3560"/>
          <w:tab w:val="left" w:pos="3824"/>
          <w:tab w:val="left" w:pos="4853"/>
          <w:tab w:val="left" w:pos="6182"/>
          <w:tab w:val="left" w:pos="6836"/>
        </w:tabs>
      </w:pPr>
      <w:r>
        <w:tab/>
      </w:r>
      <w:r>
        <w:rPr>
          <w:smallCaps/>
        </w:rPr>
        <w:t>c-</w:t>
      </w:r>
      <w:r>
        <w:t>that</w:t>
      </w:r>
      <w:r>
        <w:tab/>
        <w:t>reason</w:t>
      </w:r>
      <w:r>
        <w:tab/>
        <w:t>more-</w:t>
      </w:r>
      <w:r>
        <w:rPr>
          <w:smallCaps/>
        </w:rPr>
        <w:t>stat</w:t>
      </w:r>
      <w:r>
        <w:t>-able</w:t>
      </w:r>
      <w:r>
        <w:rPr>
          <w:smallCaps/>
        </w:rPr>
        <w:tab/>
        <w:t>c</w:t>
      </w:r>
      <w:r>
        <w:rPr>
          <w:smallCaps/>
        </w:rPr>
        <w:tab/>
      </w:r>
      <w:r>
        <w:t>person.of</w:t>
      </w:r>
      <w:r>
        <w:tab/>
        <w:t>(place)</w:t>
      </w:r>
      <w:r>
        <w:tab/>
        <w:t>when</w:t>
      </w:r>
      <w:r w:rsidR="00D47200">
        <w:tab/>
      </w:r>
      <w:r w:rsidR="00D47200">
        <w:rPr>
          <w:smallCaps/>
        </w:rPr>
        <w:t>stat</w:t>
      </w:r>
      <w:r w:rsidR="00D47200">
        <w:t>-</w:t>
      </w:r>
      <w:r w:rsidR="00D47200">
        <w:rPr>
          <w:smallCaps/>
        </w:rPr>
        <w:t>red</w:t>
      </w:r>
      <w:r w:rsidR="00D47200">
        <w:t>=sun</w:t>
      </w:r>
    </w:p>
    <w:p w14:paraId="027499E1" w14:textId="77777777" w:rsidR="00800AD8" w:rsidRDefault="00800AD8" w:rsidP="00D47200">
      <w:pPr>
        <w:pStyle w:val="InterlineText"/>
        <w:tabs>
          <w:tab w:val="left" w:pos="533"/>
          <w:tab w:val="left" w:pos="1532"/>
          <w:tab w:val="left" w:pos="1976"/>
          <w:tab w:val="left" w:pos="3065"/>
          <w:tab w:val="left" w:pos="3329"/>
          <w:tab w:val="left" w:pos="4358"/>
        </w:tabs>
      </w:pPr>
      <w:r>
        <w:tab/>
        <w:t>pumatsa</w:t>
      </w:r>
      <w:r>
        <w:tab/>
        <w:t>pi</w:t>
      </w:r>
      <w:r>
        <w:tab/>
        <w:t>mudingan</w:t>
      </w:r>
      <w:r>
        <w:tab/>
        <w:t>a</w:t>
      </w:r>
      <w:r>
        <w:tab/>
        <w:t>se</w:t>
      </w:r>
      <w:r>
        <w:tab/>
        <w:t>Kapayuanan.</w:t>
      </w:r>
    </w:p>
    <w:p w14:paraId="4E400F33" w14:textId="77777777" w:rsidR="00800AD8" w:rsidRDefault="00800AD8" w:rsidP="00D47200">
      <w:pPr>
        <w:pStyle w:val="InterlineGlossWithTrans"/>
        <w:tabs>
          <w:tab w:val="left" w:pos="533"/>
          <w:tab w:val="left" w:pos="1532"/>
          <w:tab w:val="left" w:pos="1976"/>
          <w:tab w:val="left" w:pos="3065"/>
          <w:tab w:val="left" w:pos="3329"/>
          <w:tab w:val="left" w:pos="4358"/>
        </w:tabs>
      </w:pPr>
      <w:r>
        <w:tab/>
        <w:t>pu-matsa</w:t>
      </w:r>
      <w:r>
        <w:tab/>
        <w:t>pi</w:t>
      </w:r>
      <w:r>
        <w:tab/>
        <w:t>mudingan</w:t>
      </w:r>
      <w:r>
        <w:tab/>
        <w:t>a</w:t>
      </w:r>
      <w:r>
        <w:tab/>
        <w:t>se</w:t>
      </w:r>
      <w:r>
        <w:tab/>
        <w:t>Kapayuanan</w:t>
      </w:r>
    </w:p>
    <w:p w14:paraId="0A93F5CB" w14:textId="77777777" w:rsidR="00800AD8" w:rsidRDefault="00800AD8" w:rsidP="00D47200">
      <w:pPr>
        <w:pStyle w:val="InterlineTrans"/>
        <w:tabs>
          <w:tab w:val="left" w:pos="533"/>
          <w:tab w:val="left" w:pos="1532"/>
          <w:tab w:val="left" w:pos="1976"/>
          <w:tab w:val="left" w:pos="3065"/>
          <w:tab w:val="left" w:pos="3329"/>
          <w:tab w:val="left" w:pos="4358"/>
        </w:tabs>
      </w:pPr>
      <w:r>
        <w:tab/>
        <w:t>have-eye</w:t>
      </w:r>
      <w:r>
        <w:tab/>
        <w:t>put</w:t>
      </w:r>
      <w:r>
        <w:tab/>
        <w:t>face</w:t>
      </w:r>
      <w:r>
        <w:rPr>
          <w:smallCaps/>
        </w:rPr>
        <w:tab/>
        <w:t>c</w:t>
      </w:r>
      <w:r>
        <w:rPr>
          <w:smallCaps/>
        </w:rPr>
        <w:tab/>
      </w:r>
      <w:r>
        <w:t>person.of</w:t>
      </w:r>
      <w:r>
        <w:tab/>
        <w:t>(place)</w:t>
      </w:r>
    </w:p>
    <w:p w14:paraId="69492431" w14:textId="77777777" w:rsidR="00800AD8" w:rsidRDefault="00800AD8">
      <w:pPr>
        <w:pStyle w:val="InterlineFree"/>
      </w:pPr>
      <w:r>
        <w:t>The reason why the Kapayuanan people win in daytime is that they have eyes in their faces.</w:t>
      </w:r>
    </w:p>
    <w:p w14:paraId="35FE5587" w14:textId="77777777" w:rsidR="00800AD8" w:rsidRDefault="00800AD8" w:rsidP="00D47200">
      <w:pPr>
        <w:pStyle w:val="FullTranslation"/>
      </w:pPr>
      <w:r>
        <w:t>The people of Padain and Kapayuanan live in villages close to one another. When they fight in the daytime, the Kapayuanan pe</w:t>
      </w:r>
      <w:r w:rsidR="00D47200">
        <w:t>o</w:t>
      </w:r>
      <w:r>
        <w:t>ple win. When they fight at night, the Padain people win. The reason they win is that the Padain people have eyes in their knees, and so they can march out to fight at night. The reason why the Kapayuanan people win in daytime is that</w:t>
      </w:r>
      <w:r w:rsidR="00D47200">
        <w:t xml:space="preserve"> they have eyes in their faces.</w:t>
      </w:r>
    </w:p>
    <w:p w14:paraId="7923DAD4" w14:textId="77777777" w:rsidR="00800AD8" w:rsidRDefault="00800AD8">
      <w:pPr>
        <w:pStyle w:val="Heading4"/>
      </w:pPr>
      <w:r w:rsidRPr="00DC1AE0">
        <w:rPr>
          <w:rStyle w:val="NumTextHeadingChar"/>
        </w:rPr>
        <w:t>064</w:t>
      </w:r>
      <w:r>
        <w:t xml:space="preserve"> TWO SUNS</w:t>
      </w:r>
      <w:r w:rsidR="00D47200">
        <w:br/>
      </w:r>
      <w:r>
        <w:t>÷usa a q</w:t>
      </w:r>
      <w:r w:rsidR="00D47200">
        <w:t>adaw</w:t>
      </w:r>
      <w:r w:rsidR="001208B6">
        <w:t xml:space="preserve"> (</w:t>
      </w:r>
      <w:r w:rsidR="00D47200">
        <w:t>Kapayuanan village, p.274</w:t>
      </w:r>
      <w:r w:rsidR="001208B6">
        <w:t>)</w:t>
      </w:r>
    </w:p>
    <w:p w14:paraId="6F8EFF75" w14:textId="77777777" w:rsidR="00800AD8" w:rsidRDefault="00DC1AE0" w:rsidP="00D47200">
      <w:pPr>
        <w:pStyle w:val="InterlineText"/>
        <w:tabs>
          <w:tab w:val="left" w:pos="593"/>
          <w:tab w:val="left" w:pos="1157"/>
          <w:tab w:val="left" w:pos="2936"/>
          <w:tab w:val="left" w:pos="4595"/>
          <w:tab w:val="left" w:pos="4859"/>
          <w:tab w:val="left" w:pos="6653"/>
          <w:tab w:val="left" w:pos="7157"/>
          <w:tab w:val="left" w:pos="7826"/>
        </w:tabs>
      </w:pPr>
      <w:r w:rsidRPr="003A1D48">
        <w:rPr>
          <w:rStyle w:val="InterlineTextNumChar"/>
        </w:rPr>
        <w:t>001</w:t>
      </w:r>
      <w:r w:rsidR="00800AD8">
        <w:tab/>
        <w:t>ka</w:t>
      </w:r>
      <w:r w:rsidR="00800AD8">
        <w:tab/>
        <w:t>sitsuayan</w:t>
      </w:r>
      <w:r w:rsidR="00800AD8">
        <w:tab/>
        <w:t>aitsu</w:t>
      </w:r>
      <w:r w:rsidR="00800AD8">
        <w:tab/>
        <w:t>a</w:t>
      </w:r>
      <w:r w:rsidR="00800AD8">
        <w:tab/>
        <w:t>kalevelevan</w:t>
      </w:r>
      <w:r w:rsidR="00800AD8">
        <w:tab/>
        <w:t>i</w:t>
      </w:r>
      <w:r w:rsidR="00800AD8">
        <w:tab/>
        <w:t>teku,</w:t>
      </w:r>
      <w:r w:rsidR="00D47200">
        <w:tab/>
        <w:t>saka</w:t>
      </w:r>
    </w:p>
    <w:p w14:paraId="5BEB22DD" w14:textId="77777777" w:rsidR="00800AD8" w:rsidRDefault="00800AD8" w:rsidP="00D47200">
      <w:pPr>
        <w:pStyle w:val="InterlineGlossWithTrans"/>
        <w:tabs>
          <w:tab w:val="left" w:pos="593"/>
          <w:tab w:val="left" w:pos="1157"/>
          <w:tab w:val="left" w:pos="2936"/>
          <w:tab w:val="left" w:pos="4595"/>
          <w:tab w:val="left" w:pos="4859"/>
          <w:tab w:val="left" w:pos="6653"/>
          <w:tab w:val="left" w:pos="7157"/>
          <w:tab w:val="left" w:pos="7826"/>
        </w:tabs>
      </w:pPr>
      <w:r>
        <w:tab/>
        <w:t>ka</w:t>
      </w:r>
      <w:r>
        <w:tab/>
        <w:t>si-tsuay-an</w:t>
      </w:r>
      <w:r>
        <w:tab/>
        <w:t>aya-i-tsu</w:t>
      </w:r>
      <w:r>
        <w:tab/>
        <w:t>a</w:t>
      </w:r>
      <w:r>
        <w:tab/>
        <w:t>ka-levelev-an</w:t>
      </w:r>
      <w:r>
        <w:tab/>
        <w:t>i</w:t>
      </w:r>
      <w:r>
        <w:tab/>
        <w:t>teku</w:t>
      </w:r>
      <w:r w:rsidR="00D47200">
        <w:tab/>
        <w:t>sa-ka</w:t>
      </w:r>
    </w:p>
    <w:p w14:paraId="66A55FC2" w14:textId="77777777" w:rsidR="00800AD8" w:rsidRDefault="00800AD8" w:rsidP="00D47200">
      <w:pPr>
        <w:pStyle w:val="InterlineTransNoFree"/>
        <w:tabs>
          <w:tab w:val="clear" w:pos="533"/>
          <w:tab w:val="left" w:pos="593"/>
          <w:tab w:val="left" w:pos="1157"/>
          <w:tab w:val="left" w:pos="2936"/>
          <w:tab w:val="left" w:pos="4595"/>
          <w:tab w:val="left" w:pos="4859"/>
          <w:tab w:val="left" w:pos="6653"/>
          <w:tab w:val="left" w:pos="7157"/>
          <w:tab w:val="left" w:pos="7826"/>
        </w:tabs>
      </w:pPr>
      <w:r>
        <w:tab/>
        <w:t>after</w:t>
      </w:r>
      <w:r>
        <w:tab/>
      </w:r>
      <w:r>
        <w:rPr>
          <w:smallCaps/>
        </w:rPr>
        <w:t>if</w:t>
      </w:r>
      <w:r>
        <w:t>-long.time-</w:t>
      </w:r>
      <w:r>
        <w:rPr>
          <w:smallCaps/>
        </w:rPr>
        <w:t>nom</w:t>
      </w:r>
      <w:r>
        <w:tab/>
        <w:t>be.thus-</w:t>
      </w:r>
      <w:r>
        <w:rPr>
          <w:smallCaps/>
        </w:rPr>
        <w:t>loc</w:t>
      </w:r>
      <w:r>
        <w:t>-this</w:t>
      </w:r>
      <w:r>
        <w:rPr>
          <w:smallCaps/>
        </w:rPr>
        <w:tab/>
        <w:t>c</w:t>
      </w:r>
      <w:r>
        <w:rPr>
          <w:smallCaps/>
        </w:rPr>
        <w:tab/>
      </w:r>
      <w:r>
        <w:t>main-dazzle-</w:t>
      </w:r>
      <w:r>
        <w:rPr>
          <w:smallCaps/>
        </w:rPr>
        <w:t>nom</w:t>
      </w:r>
      <w:r>
        <w:tab/>
      </w:r>
      <w:r>
        <w:rPr>
          <w:smallCaps/>
        </w:rPr>
        <w:t>loc</w:t>
      </w:r>
      <w:r>
        <w:tab/>
        <w:t>down</w:t>
      </w:r>
      <w:r w:rsidR="00D47200">
        <w:tab/>
        <w:t>and-after</w:t>
      </w:r>
    </w:p>
    <w:p w14:paraId="71578FC2" w14:textId="77777777" w:rsidR="00800AD8" w:rsidRDefault="00800AD8" w:rsidP="00D47200">
      <w:pPr>
        <w:pStyle w:val="InterlineText"/>
        <w:tabs>
          <w:tab w:val="left" w:pos="533"/>
          <w:tab w:val="left" w:pos="1112"/>
          <w:tab w:val="left" w:pos="1376"/>
        </w:tabs>
      </w:pPr>
      <w:r>
        <w:tab/>
        <w:t>÷usa</w:t>
      </w:r>
      <w:r>
        <w:tab/>
        <w:t>a</w:t>
      </w:r>
      <w:r>
        <w:tab/>
        <w:t>qadaw.</w:t>
      </w:r>
    </w:p>
    <w:p w14:paraId="4732F019" w14:textId="77777777" w:rsidR="00800AD8" w:rsidRDefault="00800AD8" w:rsidP="00D47200">
      <w:pPr>
        <w:pStyle w:val="InterlineGlossWithTrans"/>
        <w:tabs>
          <w:tab w:val="left" w:pos="533"/>
          <w:tab w:val="left" w:pos="1112"/>
          <w:tab w:val="left" w:pos="1376"/>
        </w:tabs>
      </w:pPr>
      <w:r>
        <w:tab/>
        <w:t>÷usa</w:t>
      </w:r>
      <w:r>
        <w:tab/>
        <w:t>a</w:t>
      </w:r>
      <w:r>
        <w:tab/>
        <w:t>qadaw</w:t>
      </w:r>
    </w:p>
    <w:p w14:paraId="0831DB35" w14:textId="77777777" w:rsidR="00800AD8" w:rsidRDefault="00800AD8" w:rsidP="00D47200">
      <w:pPr>
        <w:pStyle w:val="InterlineTransNoFree"/>
        <w:tabs>
          <w:tab w:val="left" w:pos="1112"/>
          <w:tab w:val="left" w:pos="1376"/>
          <w:tab w:val="right" w:pos="8789"/>
        </w:tabs>
      </w:pPr>
      <w:r>
        <w:tab/>
        <w:t>two</w:t>
      </w:r>
      <w:r>
        <w:rPr>
          <w:smallCaps/>
        </w:rPr>
        <w:tab/>
        <w:t>c</w:t>
      </w:r>
      <w:r>
        <w:rPr>
          <w:smallCaps/>
        </w:rPr>
        <w:tab/>
      </w:r>
      <w:r>
        <w:t>sun</w:t>
      </w:r>
      <w:r w:rsidR="00D47200">
        <w:tab/>
        <w:t>Once upon a time the sky was low, and there were two suns.</w:t>
      </w:r>
    </w:p>
    <w:p w14:paraId="7BB337D9" w14:textId="77777777" w:rsidR="00800AD8" w:rsidRDefault="00DC1AE0" w:rsidP="00D47200">
      <w:pPr>
        <w:pStyle w:val="InterlineText"/>
        <w:tabs>
          <w:tab w:val="left" w:pos="533"/>
          <w:tab w:val="left" w:pos="1802"/>
          <w:tab w:val="left" w:pos="2846"/>
        </w:tabs>
      </w:pPr>
      <w:r w:rsidRPr="003A1D48">
        <w:rPr>
          <w:rStyle w:val="InterlineTextNumChar"/>
        </w:rPr>
        <w:t>002</w:t>
      </w:r>
      <w:r w:rsidR="00800AD8">
        <w:tab/>
        <w:t>malevelev</w:t>
      </w:r>
      <w:r w:rsidR="00800AD8">
        <w:tab/>
        <w:t>itjen,</w:t>
      </w:r>
      <w:r w:rsidR="00800AD8">
        <w:tab/>
        <w:t>aya.</w:t>
      </w:r>
    </w:p>
    <w:p w14:paraId="2572777F" w14:textId="77777777" w:rsidR="00800AD8" w:rsidRDefault="00800AD8" w:rsidP="00D47200">
      <w:pPr>
        <w:pStyle w:val="InterlineGlossWithTrans"/>
        <w:tabs>
          <w:tab w:val="left" w:pos="533"/>
          <w:tab w:val="left" w:pos="1802"/>
          <w:tab w:val="left" w:pos="2846"/>
        </w:tabs>
      </w:pPr>
      <w:r>
        <w:tab/>
        <w:t>ma-levelev</w:t>
      </w:r>
      <w:r>
        <w:tab/>
        <w:t>itjen</w:t>
      </w:r>
      <w:r>
        <w:tab/>
        <w:t>aya</w:t>
      </w:r>
    </w:p>
    <w:p w14:paraId="335EF9C3" w14:textId="77777777" w:rsidR="00800AD8" w:rsidRDefault="00800AD8" w:rsidP="00D47200">
      <w:pPr>
        <w:pStyle w:val="InterlineTransNoFree"/>
        <w:tabs>
          <w:tab w:val="left" w:pos="1802"/>
          <w:tab w:val="left" w:pos="2846"/>
          <w:tab w:val="right" w:pos="8787"/>
        </w:tabs>
      </w:pPr>
      <w:r>
        <w:tab/>
      </w:r>
      <w:r>
        <w:rPr>
          <w:smallCaps/>
        </w:rPr>
        <w:t>stat</w:t>
      </w:r>
      <w:r>
        <w:t>-dazzle</w:t>
      </w:r>
      <w:r>
        <w:tab/>
      </w:r>
      <w:r>
        <w:rPr>
          <w:smallCaps/>
        </w:rPr>
        <w:t>f.</w:t>
      </w:r>
      <w:r>
        <w:t>we(</w:t>
      </w:r>
      <w:r>
        <w:rPr>
          <w:smallCaps/>
        </w:rPr>
        <w:t>inc</w:t>
      </w:r>
      <w:r>
        <w:t>)</w:t>
      </w:r>
      <w:r>
        <w:tab/>
        <w:t>say</w:t>
      </w:r>
      <w:r w:rsidR="00D47200">
        <w:tab/>
        <w:t>We were in a bad way, they say.</w:t>
      </w:r>
    </w:p>
    <w:p w14:paraId="5DA07146" w14:textId="77777777" w:rsidR="00800AD8" w:rsidRDefault="00DC1AE0" w:rsidP="00D47200">
      <w:pPr>
        <w:pStyle w:val="InterlineText"/>
        <w:tabs>
          <w:tab w:val="left" w:pos="533"/>
          <w:tab w:val="left" w:pos="1907"/>
          <w:tab w:val="left" w:pos="3041"/>
          <w:tab w:val="left" w:pos="3980"/>
          <w:tab w:val="left" w:pos="5024"/>
          <w:tab w:val="left" w:pos="5288"/>
        </w:tabs>
      </w:pPr>
      <w:r w:rsidRPr="003A1D48">
        <w:rPr>
          <w:rStyle w:val="InterlineTextNumChar"/>
        </w:rPr>
        <w:t>003</w:t>
      </w:r>
      <w:r w:rsidR="00800AD8">
        <w:tab/>
        <w:t>masengseng</w:t>
      </w:r>
      <w:r w:rsidR="00800AD8">
        <w:tab/>
        <w:t>sakamaya;</w:t>
      </w:r>
      <w:r w:rsidR="00800AD8">
        <w:tab/>
        <w:t>inika</w:t>
      </w:r>
      <w:r w:rsidR="00800AD8">
        <w:tab/>
        <w:t>tjen</w:t>
      </w:r>
      <w:r w:rsidR="00800AD8">
        <w:tab/>
        <w:t>a</w:t>
      </w:r>
      <w:r w:rsidR="00800AD8">
        <w:tab/>
        <w:t>taqed.</w:t>
      </w:r>
    </w:p>
    <w:p w14:paraId="6F26768C" w14:textId="77777777" w:rsidR="00800AD8" w:rsidRDefault="00800AD8" w:rsidP="00D47200">
      <w:pPr>
        <w:pStyle w:val="InterlineGlossWithTrans"/>
        <w:tabs>
          <w:tab w:val="left" w:pos="533"/>
          <w:tab w:val="left" w:pos="1907"/>
          <w:tab w:val="left" w:pos="3041"/>
          <w:tab w:val="left" w:pos="3980"/>
          <w:tab w:val="left" w:pos="5024"/>
          <w:tab w:val="left" w:pos="5288"/>
        </w:tabs>
      </w:pPr>
      <w:r>
        <w:tab/>
        <w:t>ma-sengseng</w:t>
      </w:r>
      <w:r>
        <w:tab/>
        <w:t>sakamaya</w:t>
      </w:r>
      <w:r>
        <w:tab/>
        <w:t>ini-ka</w:t>
      </w:r>
      <w:r>
        <w:tab/>
        <w:t>tjen</w:t>
      </w:r>
      <w:r>
        <w:tab/>
        <w:t>a</w:t>
      </w:r>
      <w:r>
        <w:tab/>
        <w:t>taqed</w:t>
      </w:r>
    </w:p>
    <w:p w14:paraId="319EDD2F" w14:textId="77777777" w:rsidR="00800AD8" w:rsidRDefault="00800AD8" w:rsidP="00D47200">
      <w:pPr>
        <w:pStyle w:val="InterlineTrans"/>
        <w:tabs>
          <w:tab w:val="left" w:pos="533"/>
          <w:tab w:val="left" w:pos="1907"/>
          <w:tab w:val="left" w:pos="3041"/>
          <w:tab w:val="left" w:pos="3980"/>
          <w:tab w:val="left" w:pos="5024"/>
          <w:tab w:val="left" w:pos="5288"/>
        </w:tabs>
      </w:pPr>
      <w:r>
        <w:tab/>
      </w:r>
      <w:r>
        <w:rPr>
          <w:smallCaps/>
        </w:rPr>
        <w:t>stat</w:t>
      </w:r>
      <w:r>
        <w:t>-work</w:t>
      </w:r>
      <w:r>
        <w:tab/>
        <w:t>only</w:t>
      </w:r>
      <w:r>
        <w:tab/>
        <w:t>not-after</w:t>
      </w:r>
      <w:r>
        <w:tab/>
      </w:r>
      <w:r>
        <w:rPr>
          <w:smallCaps/>
        </w:rPr>
        <w:t>f.</w:t>
      </w:r>
      <w:r>
        <w:t>we(</w:t>
      </w:r>
      <w:r>
        <w:rPr>
          <w:smallCaps/>
        </w:rPr>
        <w:t>inc</w:t>
      </w:r>
      <w:r>
        <w:t>)</w:t>
      </w:r>
      <w:r>
        <w:rPr>
          <w:smallCaps/>
        </w:rPr>
        <w:tab/>
        <w:t>c</w:t>
      </w:r>
      <w:r>
        <w:rPr>
          <w:smallCaps/>
        </w:rPr>
        <w:tab/>
      </w:r>
      <w:r>
        <w:t>sleep</w:t>
      </w:r>
    </w:p>
    <w:p w14:paraId="36982586" w14:textId="77777777" w:rsidR="00800AD8" w:rsidRDefault="00800AD8">
      <w:pPr>
        <w:pStyle w:val="InterlineFree"/>
      </w:pPr>
      <w:r>
        <w:t>We worked all the time, and never slept.</w:t>
      </w:r>
    </w:p>
    <w:p w14:paraId="05E44A2B" w14:textId="77777777" w:rsidR="00800AD8" w:rsidRDefault="00DC1AE0" w:rsidP="00D47200">
      <w:pPr>
        <w:pStyle w:val="InterlineText"/>
        <w:tabs>
          <w:tab w:val="left" w:pos="533"/>
          <w:tab w:val="left" w:pos="1082"/>
          <w:tab w:val="left" w:pos="1946"/>
          <w:tab w:val="left" w:pos="3125"/>
        </w:tabs>
      </w:pPr>
      <w:r w:rsidRPr="003A1D48">
        <w:rPr>
          <w:rStyle w:val="InterlineTextNumChar"/>
        </w:rPr>
        <w:t>004</w:t>
      </w:r>
      <w:r w:rsidR="00800AD8">
        <w:tab/>
        <w:t>“aki</w:t>
      </w:r>
      <w:r w:rsidR="00800AD8">
        <w:tab/>
        <w:t>tja</w:t>
      </w:r>
      <w:r w:rsidR="00800AD8">
        <w:tab/>
        <w:t>kudai</w:t>
      </w:r>
      <w:r w:rsidR="00800AD8">
        <w:tab/>
        <w:t>tsu?”.</w:t>
      </w:r>
    </w:p>
    <w:p w14:paraId="21FE07D9" w14:textId="77777777" w:rsidR="00800AD8" w:rsidRDefault="00800AD8" w:rsidP="00D47200">
      <w:pPr>
        <w:pStyle w:val="InterlineGlossWithTrans"/>
        <w:tabs>
          <w:tab w:val="left" w:pos="533"/>
          <w:tab w:val="left" w:pos="1082"/>
          <w:tab w:val="left" w:pos="1946"/>
          <w:tab w:val="left" w:pos="3125"/>
        </w:tabs>
      </w:pPr>
      <w:r>
        <w:tab/>
        <w:t>aki</w:t>
      </w:r>
      <w:r>
        <w:tab/>
        <w:t>tja</w:t>
      </w:r>
      <w:r>
        <w:tab/>
        <w:t>kuda-i</w:t>
      </w:r>
      <w:r>
        <w:tab/>
        <w:t>tsu</w:t>
      </w:r>
    </w:p>
    <w:p w14:paraId="297FDA76" w14:textId="77777777" w:rsidR="00800AD8" w:rsidRDefault="00800AD8" w:rsidP="00D47200">
      <w:pPr>
        <w:pStyle w:val="InterlineTransNoFree"/>
        <w:tabs>
          <w:tab w:val="left" w:pos="1082"/>
          <w:tab w:val="left" w:pos="1946"/>
          <w:tab w:val="left" w:pos="3125"/>
          <w:tab w:val="right" w:pos="8787"/>
        </w:tabs>
      </w:pPr>
      <w:r>
        <w:tab/>
        <w:t>how</w:t>
      </w:r>
      <w:r>
        <w:tab/>
        <w:t>we(</w:t>
      </w:r>
      <w:r>
        <w:rPr>
          <w:smallCaps/>
        </w:rPr>
        <w:t>inc</w:t>
      </w:r>
      <w:r>
        <w:t>)</w:t>
      </w:r>
      <w:r>
        <w:tab/>
        <w:t>do.what-</w:t>
      </w:r>
      <w:r>
        <w:rPr>
          <w:smallCaps/>
        </w:rPr>
        <w:t>pf</w:t>
      </w:r>
      <w:r>
        <w:tab/>
        <w:t>this</w:t>
      </w:r>
      <w:r w:rsidR="00D47200">
        <w:tab/>
        <w:t>“What are we going to do about this?”</w:t>
      </w:r>
    </w:p>
    <w:p w14:paraId="28ECB769" w14:textId="77777777" w:rsidR="00800AD8" w:rsidRDefault="00DC1AE0" w:rsidP="00D47200">
      <w:pPr>
        <w:pStyle w:val="InterlineText"/>
        <w:tabs>
          <w:tab w:val="left" w:pos="533"/>
          <w:tab w:val="left" w:pos="1592"/>
          <w:tab w:val="left" w:pos="2036"/>
          <w:tab w:val="left" w:pos="3200"/>
          <w:tab w:val="left" w:pos="3704"/>
        </w:tabs>
      </w:pPr>
      <w:r w:rsidRPr="003A1D48">
        <w:rPr>
          <w:rStyle w:val="InterlineTextNumChar"/>
        </w:rPr>
        <w:lastRenderedPageBreak/>
        <w:t>005</w:t>
      </w:r>
      <w:r w:rsidR="00800AD8">
        <w:tab/>
        <w:t>maisu</w:t>
      </w:r>
      <w:r w:rsidR="00800AD8">
        <w:tab/>
        <w:t>ti</w:t>
      </w:r>
      <w:r w:rsidR="00800AD8">
        <w:tab/>
        <w:t>Tukanivun</w:t>
      </w:r>
      <w:r w:rsidR="00800AD8">
        <w:tab/>
        <w:t>ta</w:t>
      </w:r>
      <w:r w:rsidR="00800AD8">
        <w:tab/>
        <w:t>vaqu.</w:t>
      </w:r>
    </w:p>
    <w:p w14:paraId="1C45091E" w14:textId="77777777" w:rsidR="00800AD8" w:rsidRDefault="00800AD8" w:rsidP="00D47200">
      <w:pPr>
        <w:pStyle w:val="InterlineGlossWithTrans"/>
        <w:tabs>
          <w:tab w:val="left" w:pos="533"/>
          <w:tab w:val="left" w:pos="1592"/>
          <w:tab w:val="left" w:pos="2036"/>
          <w:tab w:val="left" w:pos="3200"/>
          <w:tab w:val="left" w:pos="3704"/>
        </w:tabs>
      </w:pPr>
      <w:r>
        <w:tab/>
        <w:t>m-paisu</w:t>
      </w:r>
      <w:r>
        <w:tab/>
        <w:t>ti</w:t>
      </w:r>
      <w:r>
        <w:tab/>
        <w:t>Tukanivun</w:t>
      </w:r>
      <w:r>
        <w:tab/>
        <w:t>ta</w:t>
      </w:r>
      <w:r>
        <w:tab/>
        <w:t>vaqu</w:t>
      </w:r>
    </w:p>
    <w:p w14:paraId="1F7B92CD" w14:textId="77777777" w:rsidR="00800AD8" w:rsidRDefault="00800AD8" w:rsidP="00D47200">
      <w:pPr>
        <w:pStyle w:val="InterlineTrans"/>
        <w:tabs>
          <w:tab w:val="left" w:pos="533"/>
          <w:tab w:val="left" w:pos="1592"/>
          <w:tab w:val="left" w:pos="2036"/>
          <w:tab w:val="left" w:pos="3200"/>
          <w:tab w:val="left" w:pos="3704"/>
        </w:tabs>
      </w:pPr>
      <w:r>
        <w:tab/>
      </w:r>
      <w:r>
        <w:rPr>
          <w:smallCaps/>
        </w:rPr>
        <w:t>af</w:t>
      </w:r>
      <w:r>
        <w:t>-pound</w:t>
      </w:r>
      <w:r>
        <w:tab/>
      </w:r>
      <w:r>
        <w:rPr>
          <w:smallCaps/>
        </w:rPr>
        <w:t>f.h</w:t>
      </w:r>
      <w:r>
        <w:tab/>
        <w:t>(name)</w:t>
      </w:r>
      <w:r>
        <w:tab/>
      </w:r>
      <w:r>
        <w:rPr>
          <w:smallCaps/>
        </w:rPr>
        <w:t>obl</w:t>
      </w:r>
      <w:r>
        <w:tab/>
        <w:t>millet</w:t>
      </w:r>
    </w:p>
    <w:p w14:paraId="62BB8036" w14:textId="77777777" w:rsidR="00800AD8" w:rsidRDefault="00800AD8">
      <w:pPr>
        <w:pStyle w:val="InterlineFree"/>
      </w:pPr>
      <w:r>
        <w:t>Tukanivun (</w:t>
      </w:r>
      <w:r w:rsidR="00D47200">
        <w:t>s</w:t>
      </w:r>
      <w:r>
        <w:t>omeone from the Tukanivun family (OA)) was pounding millet.</w:t>
      </w:r>
    </w:p>
    <w:p w14:paraId="4E328B3B" w14:textId="77777777" w:rsidR="00800AD8" w:rsidRDefault="00DC1AE0" w:rsidP="00D47200">
      <w:pPr>
        <w:pStyle w:val="InterlineText"/>
        <w:tabs>
          <w:tab w:val="left" w:pos="533"/>
          <w:tab w:val="left" w:pos="2177"/>
          <w:tab w:val="left" w:pos="2681"/>
          <w:tab w:val="left" w:pos="3425"/>
          <w:tab w:val="left" w:pos="3689"/>
          <w:tab w:val="left" w:pos="5483"/>
          <w:tab w:val="left" w:pos="6452"/>
          <w:tab w:val="left" w:pos="6716"/>
          <w:tab w:val="left" w:pos="7205"/>
          <w:tab w:val="left" w:pos="7469"/>
        </w:tabs>
      </w:pPr>
      <w:r w:rsidRPr="003A1D48">
        <w:rPr>
          <w:rStyle w:val="InterlineTextNumChar"/>
        </w:rPr>
        <w:t>006</w:t>
      </w:r>
      <w:r w:rsidR="00800AD8">
        <w:tab/>
        <w:t>matsutsuk</w:t>
      </w:r>
      <w:r w:rsidR="00800AD8">
        <w:tab/>
        <w:t>ta</w:t>
      </w:r>
      <w:r w:rsidR="00800AD8">
        <w:tab/>
        <w:t>qaselu</w:t>
      </w:r>
      <w:r w:rsidR="00800AD8">
        <w:tab/>
        <w:t>a</w:t>
      </w:r>
      <w:r w:rsidR="00800AD8">
        <w:tab/>
        <w:t>kalevelevan;</w:t>
      </w:r>
      <w:r w:rsidR="00800AD8">
        <w:tab/>
        <w:t>makelu</w:t>
      </w:r>
      <w:r w:rsidR="00800AD8">
        <w:tab/>
        <w:t>a</w:t>
      </w:r>
      <w:r w:rsidR="00800AD8">
        <w:tab/>
        <w:t>ita</w:t>
      </w:r>
      <w:r w:rsidR="00800AD8">
        <w:tab/>
        <w:t>a</w:t>
      </w:r>
      <w:r w:rsidR="00800AD8">
        <w:tab/>
        <w:t>qadaw,</w:t>
      </w:r>
    </w:p>
    <w:p w14:paraId="04143AB1" w14:textId="77777777" w:rsidR="00800AD8" w:rsidRDefault="00800AD8" w:rsidP="00D47200">
      <w:pPr>
        <w:pStyle w:val="InterlineGlossWithTrans"/>
        <w:tabs>
          <w:tab w:val="left" w:pos="533"/>
          <w:tab w:val="left" w:pos="2177"/>
          <w:tab w:val="left" w:pos="2681"/>
          <w:tab w:val="left" w:pos="3425"/>
          <w:tab w:val="left" w:pos="3689"/>
          <w:tab w:val="left" w:pos="5483"/>
          <w:tab w:val="left" w:pos="6452"/>
          <w:tab w:val="left" w:pos="6716"/>
          <w:tab w:val="left" w:pos="7205"/>
          <w:tab w:val="left" w:pos="7469"/>
        </w:tabs>
      </w:pPr>
      <w:r>
        <w:tab/>
        <w:t>ma-tsu-tsuk</w:t>
      </w:r>
      <w:r>
        <w:tab/>
        <w:t>ta</w:t>
      </w:r>
      <w:r>
        <w:tab/>
        <w:t>qaselu</w:t>
      </w:r>
      <w:r>
        <w:tab/>
        <w:t>a</w:t>
      </w:r>
      <w:r>
        <w:tab/>
        <w:t>ka-levelev-an</w:t>
      </w:r>
      <w:r>
        <w:tab/>
        <w:t>ma-kelu</w:t>
      </w:r>
      <w:r>
        <w:tab/>
        <w:t>a</w:t>
      </w:r>
      <w:r>
        <w:tab/>
        <w:t>ita</w:t>
      </w:r>
      <w:r>
        <w:tab/>
        <w:t>a</w:t>
      </w:r>
      <w:r>
        <w:tab/>
        <w:t>qadaw</w:t>
      </w:r>
    </w:p>
    <w:p w14:paraId="171C4D21" w14:textId="77777777" w:rsidR="00800AD8" w:rsidRDefault="00800AD8" w:rsidP="00D47200">
      <w:pPr>
        <w:pStyle w:val="InterlineTransNoFree"/>
        <w:tabs>
          <w:tab w:val="left" w:pos="2177"/>
          <w:tab w:val="left" w:pos="2681"/>
          <w:tab w:val="left" w:pos="3425"/>
          <w:tab w:val="left" w:pos="3689"/>
          <w:tab w:val="left" w:pos="5483"/>
          <w:tab w:val="left" w:pos="6452"/>
          <w:tab w:val="left" w:pos="6716"/>
          <w:tab w:val="left" w:pos="7205"/>
          <w:tab w:val="left" w:pos="7469"/>
        </w:tabs>
      </w:pPr>
      <w:r>
        <w:tab/>
      </w:r>
      <w:r>
        <w:rPr>
          <w:smallCaps/>
        </w:rPr>
        <w:t>stat</w:t>
      </w:r>
      <w:r>
        <w:t>-</w:t>
      </w:r>
      <w:r>
        <w:rPr>
          <w:smallCaps/>
        </w:rPr>
        <w:t>red</w:t>
      </w:r>
      <w:r>
        <w:t>-bump</w:t>
      </w:r>
      <w:r>
        <w:tab/>
      </w:r>
      <w:r>
        <w:rPr>
          <w:smallCaps/>
        </w:rPr>
        <w:t>obl</w:t>
      </w:r>
      <w:r>
        <w:tab/>
        <w:t>pestle</w:t>
      </w:r>
      <w:r>
        <w:rPr>
          <w:smallCaps/>
        </w:rPr>
        <w:tab/>
        <w:t>c</w:t>
      </w:r>
      <w:r>
        <w:rPr>
          <w:smallCaps/>
        </w:rPr>
        <w:tab/>
      </w:r>
      <w:r>
        <w:t>main-dazzle-</w:t>
      </w:r>
      <w:r>
        <w:rPr>
          <w:smallCaps/>
        </w:rPr>
        <w:t>nom</w:t>
      </w:r>
      <w:r>
        <w:tab/>
      </w:r>
      <w:r>
        <w:rPr>
          <w:smallCaps/>
        </w:rPr>
        <w:t>stat</w:t>
      </w:r>
      <w:r>
        <w:t>-fall</w:t>
      </w:r>
      <w:r>
        <w:rPr>
          <w:smallCaps/>
        </w:rPr>
        <w:tab/>
        <w:t>c</w:t>
      </w:r>
      <w:r>
        <w:rPr>
          <w:smallCaps/>
        </w:rPr>
        <w:tab/>
      </w:r>
      <w:r>
        <w:t>one</w:t>
      </w:r>
      <w:r>
        <w:rPr>
          <w:smallCaps/>
        </w:rPr>
        <w:tab/>
        <w:t>c</w:t>
      </w:r>
      <w:r>
        <w:rPr>
          <w:smallCaps/>
        </w:rPr>
        <w:tab/>
      </w:r>
      <w:r>
        <w:t>sun</w:t>
      </w:r>
    </w:p>
    <w:p w14:paraId="33C7A0A3" w14:textId="77777777" w:rsidR="00800AD8" w:rsidRDefault="00800AD8" w:rsidP="00D47200">
      <w:pPr>
        <w:pStyle w:val="InterlineText"/>
        <w:tabs>
          <w:tab w:val="left" w:pos="533"/>
          <w:tab w:val="left" w:pos="1022"/>
          <w:tab w:val="left" w:pos="2726"/>
          <w:tab w:val="left" w:pos="2990"/>
        </w:tabs>
      </w:pPr>
      <w:r>
        <w:tab/>
        <w:t>sa</w:t>
      </w:r>
      <w:r>
        <w:tab/>
        <w:t>îevavaw</w:t>
      </w:r>
      <w:r>
        <w:tab/>
        <w:t>a</w:t>
      </w:r>
      <w:r>
        <w:tab/>
        <w:t>kalevelevan.</w:t>
      </w:r>
    </w:p>
    <w:p w14:paraId="0C6A6928" w14:textId="77777777" w:rsidR="00800AD8" w:rsidRDefault="00800AD8" w:rsidP="00D47200">
      <w:pPr>
        <w:pStyle w:val="InterlineGlossWithTrans"/>
        <w:tabs>
          <w:tab w:val="left" w:pos="533"/>
          <w:tab w:val="left" w:pos="1022"/>
          <w:tab w:val="left" w:pos="2726"/>
          <w:tab w:val="left" w:pos="2990"/>
        </w:tabs>
      </w:pPr>
      <w:r>
        <w:tab/>
        <w:t>sa</w:t>
      </w:r>
      <w:r>
        <w:tab/>
        <w:t>îe-va-vaw</w:t>
      </w:r>
      <w:r>
        <w:tab/>
        <w:t>a</w:t>
      </w:r>
      <w:r>
        <w:tab/>
        <w:t>ka-levelev-an</w:t>
      </w:r>
    </w:p>
    <w:p w14:paraId="6950D222" w14:textId="77777777" w:rsidR="00800AD8" w:rsidRDefault="00800AD8" w:rsidP="00D47200">
      <w:pPr>
        <w:pStyle w:val="InterlineTrans"/>
        <w:tabs>
          <w:tab w:val="left" w:pos="533"/>
          <w:tab w:val="left" w:pos="1022"/>
          <w:tab w:val="left" w:pos="2726"/>
          <w:tab w:val="left" w:pos="2990"/>
        </w:tabs>
      </w:pPr>
      <w:r>
        <w:tab/>
        <w:t>and</w:t>
      </w:r>
      <w:r>
        <w:tab/>
        <w:t>go.to-</w:t>
      </w:r>
      <w:r>
        <w:rPr>
          <w:smallCaps/>
        </w:rPr>
        <w:t>red</w:t>
      </w:r>
      <w:r>
        <w:t>-above</w:t>
      </w:r>
      <w:r>
        <w:rPr>
          <w:smallCaps/>
        </w:rPr>
        <w:tab/>
        <w:t>c</w:t>
      </w:r>
      <w:r>
        <w:rPr>
          <w:smallCaps/>
        </w:rPr>
        <w:tab/>
      </w:r>
      <w:r>
        <w:t>main-dazzle-</w:t>
      </w:r>
      <w:r>
        <w:rPr>
          <w:smallCaps/>
        </w:rPr>
        <w:t>nom</w:t>
      </w:r>
    </w:p>
    <w:p w14:paraId="5C9A61CE" w14:textId="77777777" w:rsidR="00800AD8" w:rsidRDefault="00800AD8">
      <w:pPr>
        <w:pStyle w:val="InterlineFree"/>
      </w:pPr>
      <w:r>
        <w:t>The pestle bumped the sky; one sun fell down, and the sky went up.</w:t>
      </w:r>
    </w:p>
    <w:p w14:paraId="29A6F48D" w14:textId="77777777" w:rsidR="00800AD8" w:rsidRDefault="00DC1AE0" w:rsidP="00D47200">
      <w:pPr>
        <w:pStyle w:val="InterlineText"/>
        <w:tabs>
          <w:tab w:val="left" w:pos="533"/>
          <w:tab w:val="left" w:pos="1172"/>
          <w:tab w:val="left" w:pos="1946"/>
          <w:tab w:val="left" w:pos="2705"/>
          <w:tab w:val="left" w:pos="3629"/>
          <w:tab w:val="left" w:pos="5213"/>
          <w:tab w:val="left" w:pos="5867"/>
          <w:tab w:val="left" w:pos="6641"/>
        </w:tabs>
      </w:pPr>
      <w:r w:rsidRPr="003A1D48">
        <w:rPr>
          <w:rStyle w:val="InterlineTextNumChar"/>
        </w:rPr>
        <w:t>007</w:t>
      </w:r>
      <w:r w:rsidR="00800AD8">
        <w:tab/>
        <w:t>avan</w:t>
      </w:r>
      <w:r w:rsidR="00800AD8">
        <w:tab/>
        <w:t>anga</w:t>
      </w:r>
      <w:r w:rsidR="00800AD8">
        <w:tab/>
        <w:t>sika</w:t>
      </w:r>
      <w:r w:rsidR="00800AD8">
        <w:tab/>
        <w:t>izua</w:t>
      </w:r>
      <w:r w:rsidR="00800AD8">
        <w:tab/>
        <w:t>qezemezemetj;</w:t>
      </w:r>
      <w:r w:rsidR="00800AD8">
        <w:tab/>
        <w:t>taqed</w:t>
      </w:r>
      <w:r w:rsidR="00800AD8">
        <w:tab/>
        <w:t>anga</w:t>
      </w:r>
      <w:r w:rsidR="00800AD8">
        <w:tab/>
        <w:t>itjen.</w:t>
      </w:r>
    </w:p>
    <w:p w14:paraId="0500A177" w14:textId="77777777" w:rsidR="00800AD8" w:rsidRDefault="00800AD8" w:rsidP="00D47200">
      <w:pPr>
        <w:pStyle w:val="InterlineGlossWithTrans"/>
        <w:tabs>
          <w:tab w:val="left" w:pos="533"/>
          <w:tab w:val="left" w:pos="1172"/>
          <w:tab w:val="left" w:pos="1946"/>
          <w:tab w:val="left" w:pos="2705"/>
          <w:tab w:val="left" w:pos="3629"/>
          <w:tab w:val="left" w:pos="5213"/>
          <w:tab w:val="left" w:pos="5867"/>
          <w:tab w:val="left" w:pos="6641"/>
        </w:tabs>
      </w:pPr>
      <w:r>
        <w:tab/>
        <w:t>avan</w:t>
      </w:r>
      <w:r>
        <w:tab/>
        <w:t>anga</w:t>
      </w:r>
      <w:r>
        <w:tab/>
        <w:t>sika</w:t>
      </w:r>
      <w:r>
        <w:tab/>
        <w:t>i-zua</w:t>
      </w:r>
      <w:r w:rsidR="00040B04">
        <w:tab/>
      </w:r>
      <w:r>
        <w:t>zeme</w:t>
      </w:r>
      <w:r w:rsidR="00040B04">
        <w:t>=</w:t>
      </w:r>
      <w:r>
        <w:t>qezemetj</w:t>
      </w:r>
      <w:r>
        <w:tab/>
        <w:t>taqed</w:t>
      </w:r>
      <w:r>
        <w:tab/>
        <w:t>anga</w:t>
      </w:r>
      <w:r>
        <w:tab/>
        <w:t>itjen</w:t>
      </w:r>
    </w:p>
    <w:p w14:paraId="043EF65A" w14:textId="77777777" w:rsidR="00800AD8" w:rsidRDefault="00800AD8" w:rsidP="00D47200">
      <w:pPr>
        <w:pStyle w:val="InterlineTrans"/>
        <w:tabs>
          <w:tab w:val="left" w:pos="533"/>
          <w:tab w:val="left" w:pos="1172"/>
          <w:tab w:val="left" w:pos="1946"/>
          <w:tab w:val="left" w:pos="2705"/>
          <w:tab w:val="left" w:pos="3629"/>
          <w:tab w:val="left" w:pos="5213"/>
          <w:tab w:val="left" w:pos="5867"/>
          <w:tab w:val="left" w:pos="6641"/>
        </w:tabs>
      </w:pPr>
      <w:r>
        <w:tab/>
        <w:t>exact</w:t>
      </w:r>
      <w:r>
        <w:tab/>
        <w:t>indeed</w:t>
      </w:r>
      <w:r>
        <w:tab/>
        <w:t>reason</w:t>
      </w:r>
      <w:r>
        <w:tab/>
      </w:r>
      <w:r>
        <w:rPr>
          <w:smallCaps/>
        </w:rPr>
        <w:t>loc</w:t>
      </w:r>
      <w:r>
        <w:t>-that</w:t>
      </w:r>
      <w:r>
        <w:tab/>
      </w:r>
      <w:r>
        <w:rPr>
          <w:smallCaps/>
        </w:rPr>
        <w:t>red</w:t>
      </w:r>
      <w:r>
        <w:t>=night</w:t>
      </w:r>
      <w:r>
        <w:tab/>
        <w:t>sleep</w:t>
      </w:r>
      <w:r>
        <w:tab/>
        <w:t>indeed</w:t>
      </w:r>
      <w:r>
        <w:tab/>
      </w:r>
      <w:r>
        <w:rPr>
          <w:smallCaps/>
        </w:rPr>
        <w:t>f.</w:t>
      </w:r>
      <w:r>
        <w:t>we(</w:t>
      </w:r>
      <w:r>
        <w:rPr>
          <w:smallCaps/>
        </w:rPr>
        <w:t>inc</w:t>
      </w:r>
      <w:r>
        <w:t>)</w:t>
      </w:r>
    </w:p>
    <w:p w14:paraId="7E7D7CEF" w14:textId="77777777" w:rsidR="00800AD8" w:rsidRDefault="00800AD8">
      <w:pPr>
        <w:pStyle w:val="InterlineFree"/>
      </w:pPr>
      <w:r>
        <w:t>That’s why there is night; and now we can sleep.</w:t>
      </w:r>
    </w:p>
    <w:p w14:paraId="2F2EDD67" w14:textId="77777777" w:rsidR="00800AD8" w:rsidRDefault="00800AD8" w:rsidP="00D47200">
      <w:pPr>
        <w:pStyle w:val="FullTranslation"/>
      </w:pPr>
      <w:r>
        <w:t>Once upon a time the sky was low, and there were two suns. We were in a bad way, they say. We worked all the time, and never slept. “What are we going to do about this?”</w:t>
      </w:r>
      <w:r w:rsidR="00D47200">
        <w:t xml:space="preserve"> </w:t>
      </w:r>
      <w:r>
        <w:t>Tukanivun (</w:t>
      </w:r>
      <w:r w:rsidR="00D47200">
        <w:t>s</w:t>
      </w:r>
      <w:r>
        <w:t xml:space="preserve">omeone from the Tukanivun family (OA)) was pounding millet. The pestle bumped the sky; one sun fell down, and the sky went up. That’s why there </w:t>
      </w:r>
      <w:r w:rsidR="00D47200">
        <w:t>is night; and now we can sleep.</w:t>
      </w:r>
    </w:p>
    <w:p w14:paraId="33F08692" w14:textId="77777777" w:rsidR="00800AD8" w:rsidRDefault="00800AD8">
      <w:pPr>
        <w:pStyle w:val="Heading4"/>
      </w:pPr>
      <w:r w:rsidRPr="00DC1AE0">
        <w:rPr>
          <w:rStyle w:val="NumTextHeadingChar"/>
        </w:rPr>
        <w:t>065</w:t>
      </w:r>
      <w:r>
        <w:t xml:space="preserve"> DRIQUQU</w:t>
      </w:r>
      <w:r w:rsidR="00D47200">
        <w:br/>
      </w:r>
      <w:r>
        <w:t>ªi</w:t>
      </w:r>
      <w:r w:rsidR="00D47200">
        <w:t>ququ</w:t>
      </w:r>
      <w:r w:rsidR="001208B6">
        <w:t xml:space="preserve"> (</w:t>
      </w:r>
      <w:r w:rsidR="00D47200">
        <w:t>Kapayuanan village, p.274</w:t>
      </w:r>
      <w:r w:rsidR="001208B6">
        <w:t>)</w:t>
      </w:r>
    </w:p>
    <w:p w14:paraId="2D6753D3" w14:textId="77777777" w:rsidR="00800AD8" w:rsidRDefault="00DC1AE0" w:rsidP="00D47200">
      <w:pPr>
        <w:pStyle w:val="InterlineText"/>
        <w:tabs>
          <w:tab w:val="left" w:pos="533"/>
          <w:tab w:val="left" w:pos="1457"/>
          <w:tab w:val="left" w:pos="2141"/>
          <w:tab w:val="left" w:pos="3920"/>
          <w:tab w:val="left" w:pos="4364"/>
          <w:tab w:val="left" w:pos="4703"/>
          <w:tab w:val="left" w:pos="5552"/>
          <w:tab w:val="left" w:pos="5816"/>
          <w:tab w:val="left" w:pos="6845"/>
        </w:tabs>
      </w:pPr>
      <w:r w:rsidRPr="003A1D48">
        <w:rPr>
          <w:rStyle w:val="InterlineTextNumChar"/>
        </w:rPr>
        <w:t>001</w:t>
      </w:r>
      <w:r w:rsidR="00800AD8">
        <w:tab/>
        <w:t>izua</w:t>
      </w:r>
      <w:r w:rsidR="00800AD8">
        <w:tab/>
        <w:t>aza</w:t>
      </w:r>
      <w:r w:rsidR="00800AD8">
        <w:tab/>
        <w:t>sitsuayan</w:t>
      </w:r>
      <w:r w:rsidR="00800AD8">
        <w:tab/>
        <w:t>ti</w:t>
      </w:r>
      <w:r w:rsidR="00800AD8">
        <w:tab/>
        <w:t>sa</w:t>
      </w:r>
      <w:r w:rsidR="00800AD8">
        <w:tab/>
        <w:t>ªiququ</w:t>
      </w:r>
      <w:r w:rsidR="00800AD8">
        <w:tab/>
        <w:t>a</w:t>
      </w:r>
      <w:r w:rsidR="00800AD8">
        <w:tab/>
        <w:t>se</w:t>
      </w:r>
      <w:r w:rsidR="00D47200">
        <w:tab/>
        <w:t>Kapayuanan.</w:t>
      </w:r>
    </w:p>
    <w:p w14:paraId="700795C0" w14:textId="77777777" w:rsidR="00800AD8" w:rsidRDefault="00800AD8" w:rsidP="00D47200">
      <w:pPr>
        <w:pStyle w:val="InterlineGlossWithTrans"/>
        <w:tabs>
          <w:tab w:val="left" w:pos="533"/>
          <w:tab w:val="left" w:pos="1457"/>
          <w:tab w:val="left" w:pos="2141"/>
          <w:tab w:val="left" w:pos="3920"/>
          <w:tab w:val="left" w:pos="4364"/>
          <w:tab w:val="left" w:pos="4703"/>
          <w:tab w:val="left" w:pos="5552"/>
          <w:tab w:val="left" w:pos="5816"/>
          <w:tab w:val="left" w:pos="6845"/>
        </w:tabs>
      </w:pPr>
      <w:r>
        <w:tab/>
        <w:t>i-zua</w:t>
      </w:r>
      <w:r>
        <w:tab/>
        <w:t>a-zua</w:t>
      </w:r>
      <w:r>
        <w:tab/>
        <w:t>si-tsuay-an</w:t>
      </w:r>
      <w:r>
        <w:tab/>
        <w:t>ti</w:t>
      </w:r>
      <w:r>
        <w:tab/>
        <w:t>sa</w:t>
      </w:r>
      <w:r>
        <w:tab/>
        <w:t>ªiququ</w:t>
      </w:r>
      <w:r>
        <w:tab/>
        <w:t>a</w:t>
      </w:r>
      <w:r>
        <w:tab/>
        <w:t>se</w:t>
      </w:r>
      <w:r w:rsidR="00D47200">
        <w:tab/>
        <w:t>Kapayuanan</w:t>
      </w:r>
    </w:p>
    <w:p w14:paraId="6E08C741" w14:textId="77777777" w:rsidR="00800AD8" w:rsidRDefault="00800AD8" w:rsidP="00D47200">
      <w:pPr>
        <w:pStyle w:val="InterlineTrans"/>
        <w:tabs>
          <w:tab w:val="left" w:pos="533"/>
          <w:tab w:val="left" w:pos="1457"/>
          <w:tab w:val="left" w:pos="2141"/>
          <w:tab w:val="left" w:pos="3920"/>
          <w:tab w:val="left" w:pos="4364"/>
          <w:tab w:val="left" w:pos="4703"/>
          <w:tab w:val="left" w:pos="5552"/>
          <w:tab w:val="left" w:pos="5816"/>
          <w:tab w:val="left" w:pos="6845"/>
        </w:tabs>
      </w:pPr>
      <w:r>
        <w:tab/>
      </w:r>
      <w:r>
        <w:rPr>
          <w:smallCaps/>
        </w:rPr>
        <w:t>loc</w:t>
      </w:r>
      <w:r>
        <w:t>-that</w:t>
      </w:r>
      <w:r>
        <w:tab/>
      </w:r>
      <w:r>
        <w:rPr>
          <w:smallCaps/>
        </w:rPr>
        <w:t>c-</w:t>
      </w:r>
      <w:r>
        <w:t>that</w:t>
      </w:r>
      <w:r>
        <w:tab/>
      </w:r>
      <w:r>
        <w:rPr>
          <w:smallCaps/>
        </w:rPr>
        <w:t>if</w:t>
      </w:r>
      <w:r>
        <w:t>-long.time-</w:t>
      </w:r>
      <w:r>
        <w:rPr>
          <w:smallCaps/>
        </w:rPr>
        <w:t>nom</w:t>
      </w:r>
      <w:r>
        <w:tab/>
      </w:r>
      <w:r>
        <w:rPr>
          <w:smallCaps/>
        </w:rPr>
        <w:t>f.h</w:t>
      </w:r>
      <w:r>
        <w:rPr>
          <w:smallCaps/>
        </w:rPr>
        <w:tab/>
        <w:t>h</w:t>
      </w:r>
      <w:r>
        <w:rPr>
          <w:smallCaps/>
        </w:rPr>
        <w:tab/>
      </w:r>
      <w:r>
        <w:t>(name)</w:t>
      </w:r>
      <w:r>
        <w:rPr>
          <w:smallCaps/>
        </w:rPr>
        <w:tab/>
        <w:t>c</w:t>
      </w:r>
      <w:r>
        <w:rPr>
          <w:smallCaps/>
        </w:rPr>
        <w:tab/>
      </w:r>
      <w:r>
        <w:t>person.of</w:t>
      </w:r>
      <w:r w:rsidR="00D47200">
        <w:tab/>
        <w:t>(place)</w:t>
      </w:r>
    </w:p>
    <w:p w14:paraId="61D10704" w14:textId="77777777" w:rsidR="00800AD8" w:rsidRDefault="00800AD8">
      <w:pPr>
        <w:pStyle w:val="InterlineFree"/>
      </w:pPr>
      <w:r>
        <w:t>Once upon a time there was a man of Kapayuanan called ªiququ.</w:t>
      </w:r>
    </w:p>
    <w:p w14:paraId="2B070EC7" w14:textId="77777777" w:rsidR="00800AD8" w:rsidRDefault="00DC1AE0" w:rsidP="003D3F24">
      <w:pPr>
        <w:pStyle w:val="InterlineText"/>
        <w:tabs>
          <w:tab w:val="left" w:pos="533"/>
          <w:tab w:val="left" w:pos="1547"/>
          <w:tab w:val="left" w:pos="2606"/>
          <w:tab w:val="left" w:pos="3095"/>
          <w:tab w:val="left" w:pos="4124"/>
        </w:tabs>
      </w:pPr>
      <w:r w:rsidRPr="003A1D48">
        <w:rPr>
          <w:rStyle w:val="InterlineTextNumChar"/>
        </w:rPr>
        <w:t>002</w:t>
      </w:r>
      <w:r w:rsidR="00800AD8">
        <w:tab/>
        <w:t>muri</w:t>
      </w:r>
      <w:r w:rsidR="00800AD8">
        <w:tab/>
        <w:t>livuin</w:t>
      </w:r>
      <w:r w:rsidR="00800AD8">
        <w:tab/>
        <w:t>na</w:t>
      </w:r>
      <w:r w:rsidR="00800AD8">
        <w:tab/>
        <w:t>se</w:t>
      </w:r>
      <w:r w:rsidR="00800AD8">
        <w:tab/>
        <w:t>Qalu.</w:t>
      </w:r>
    </w:p>
    <w:p w14:paraId="48CEB877" w14:textId="77777777" w:rsidR="00800AD8" w:rsidRDefault="00800AD8" w:rsidP="003D3F24">
      <w:pPr>
        <w:pStyle w:val="InterlineGlossWithTrans"/>
        <w:tabs>
          <w:tab w:val="left" w:pos="533"/>
          <w:tab w:val="left" w:pos="1547"/>
          <w:tab w:val="left" w:pos="2606"/>
          <w:tab w:val="left" w:pos="3095"/>
          <w:tab w:val="left" w:pos="4124"/>
        </w:tabs>
      </w:pPr>
      <w:r>
        <w:tab/>
        <w:t>ma-uri</w:t>
      </w:r>
      <w:r>
        <w:tab/>
        <w:t>livu-en</w:t>
      </w:r>
      <w:r>
        <w:tab/>
        <w:t>nua</w:t>
      </w:r>
      <w:r>
        <w:tab/>
        <w:t>se</w:t>
      </w:r>
      <w:r>
        <w:tab/>
        <w:t>Qalu</w:t>
      </w:r>
    </w:p>
    <w:p w14:paraId="3D8794B5" w14:textId="77777777" w:rsidR="00800AD8" w:rsidRDefault="00800AD8" w:rsidP="003D3F24">
      <w:pPr>
        <w:pStyle w:val="InterlineTrans"/>
        <w:tabs>
          <w:tab w:val="left" w:pos="533"/>
          <w:tab w:val="left" w:pos="1547"/>
          <w:tab w:val="left" w:pos="2606"/>
          <w:tab w:val="left" w:pos="3095"/>
          <w:tab w:val="left" w:pos="4124"/>
        </w:tabs>
      </w:pPr>
      <w:r>
        <w:tab/>
      </w:r>
      <w:r>
        <w:rPr>
          <w:smallCaps/>
        </w:rPr>
        <w:t>stat</w:t>
      </w:r>
      <w:r>
        <w:t>-will</w:t>
      </w:r>
      <w:r>
        <w:tab/>
        <w:t>invade-</w:t>
      </w:r>
      <w:r>
        <w:rPr>
          <w:smallCaps/>
        </w:rPr>
        <w:t>pf</w:t>
      </w:r>
      <w:r>
        <w:tab/>
        <w:t>by</w:t>
      </w:r>
      <w:r>
        <w:tab/>
        <w:t>person.of</w:t>
      </w:r>
      <w:r>
        <w:tab/>
        <w:t>(place)</w:t>
      </w:r>
    </w:p>
    <w:p w14:paraId="1560B7AD" w14:textId="77777777" w:rsidR="00800AD8" w:rsidRDefault="00800AD8">
      <w:pPr>
        <w:pStyle w:val="InterlineFree"/>
      </w:pPr>
      <w:r>
        <w:t>East Paiwans were going to invade the area.</w:t>
      </w:r>
    </w:p>
    <w:p w14:paraId="3A732C1C" w14:textId="77777777" w:rsidR="00800AD8" w:rsidRDefault="00DC1AE0" w:rsidP="003D3F24">
      <w:pPr>
        <w:pStyle w:val="InterlineText"/>
        <w:tabs>
          <w:tab w:val="left" w:pos="533"/>
          <w:tab w:val="left" w:pos="2012"/>
          <w:tab w:val="left" w:pos="2501"/>
          <w:tab w:val="left" w:pos="4025"/>
          <w:tab w:val="left" w:pos="4289"/>
          <w:tab w:val="left" w:pos="5258"/>
          <w:tab w:val="left" w:pos="6182"/>
          <w:tab w:val="left" w:pos="6686"/>
        </w:tabs>
      </w:pPr>
      <w:r w:rsidRPr="003A1D48">
        <w:rPr>
          <w:rStyle w:val="InterlineTextNumChar"/>
        </w:rPr>
        <w:t>003</w:t>
      </w:r>
      <w:r w:rsidR="00800AD8">
        <w:tab/>
        <w:t>kidaringungu,</w:t>
      </w:r>
      <w:r w:rsidR="00800AD8">
        <w:tab/>
        <w:t>sa</w:t>
      </w:r>
      <w:r w:rsidR="00800AD8">
        <w:tab/>
        <w:t>daringunguin</w:t>
      </w:r>
      <w:r w:rsidR="00800AD8">
        <w:tab/>
        <w:t>a</w:t>
      </w:r>
      <w:r w:rsidR="00800AD8">
        <w:tab/>
        <w:t>djelapaî</w:t>
      </w:r>
      <w:r w:rsidR="00800AD8">
        <w:tab/>
        <w:t>izua</w:t>
      </w:r>
      <w:r w:rsidR="00800AD8">
        <w:tab/>
        <w:t>i</w:t>
      </w:r>
      <w:r w:rsidR="00800AD8">
        <w:tab/>
        <w:t>Dinukapan.</w:t>
      </w:r>
    </w:p>
    <w:p w14:paraId="6F6FF3DA" w14:textId="77777777" w:rsidR="00800AD8" w:rsidRDefault="00800AD8" w:rsidP="003D3F24">
      <w:pPr>
        <w:pStyle w:val="InterlineGlossWithTrans"/>
        <w:tabs>
          <w:tab w:val="left" w:pos="533"/>
          <w:tab w:val="left" w:pos="2012"/>
          <w:tab w:val="left" w:pos="2501"/>
          <w:tab w:val="left" w:pos="4025"/>
          <w:tab w:val="left" w:pos="4289"/>
          <w:tab w:val="left" w:pos="5258"/>
          <w:tab w:val="left" w:pos="6182"/>
          <w:tab w:val="left" w:pos="6686"/>
        </w:tabs>
      </w:pPr>
      <w:r>
        <w:tab/>
        <w:t>ki-daringungu</w:t>
      </w:r>
      <w:r>
        <w:tab/>
        <w:t>sa</w:t>
      </w:r>
      <w:r>
        <w:tab/>
        <w:t>daringungu-en</w:t>
      </w:r>
      <w:r>
        <w:tab/>
        <w:t>a</w:t>
      </w:r>
      <w:r>
        <w:tab/>
        <w:t>djelapaî</w:t>
      </w:r>
      <w:r>
        <w:tab/>
        <w:t>i-zua</w:t>
      </w:r>
      <w:r>
        <w:tab/>
        <w:t>i</w:t>
      </w:r>
      <w:r>
        <w:tab/>
        <w:t>Dinukapan</w:t>
      </w:r>
    </w:p>
    <w:p w14:paraId="34EAEF8D" w14:textId="77777777" w:rsidR="00800AD8" w:rsidRDefault="00800AD8" w:rsidP="003D3F24">
      <w:pPr>
        <w:pStyle w:val="InterlineTrans"/>
        <w:tabs>
          <w:tab w:val="left" w:pos="533"/>
          <w:tab w:val="left" w:pos="2012"/>
          <w:tab w:val="left" w:pos="2501"/>
          <w:tab w:val="left" w:pos="4025"/>
          <w:tab w:val="left" w:pos="4289"/>
          <w:tab w:val="left" w:pos="5258"/>
          <w:tab w:val="left" w:pos="6182"/>
          <w:tab w:val="left" w:pos="6686"/>
        </w:tabs>
      </w:pPr>
      <w:r>
        <w:tab/>
        <w:t>do-tree.sp</w:t>
      </w:r>
      <w:r>
        <w:tab/>
        <w:t>and</w:t>
      </w:r>
      <w:r>
        <w:tab/>
        <w:t>tree.sp-</w:t>
      </w:r>
      <w:r>
        <w:rPr>
          <w:smallCaps/>
        </w:rPr>
        <w:t>pf</w:t>
      </w:r>
      <w:r>
        <w:rPr>
          <w:smallCaps/>
        </w:rPr>
        <w:tab/>
        <w:t>c</w:t>
      </w:r>
      <w:r>
        <w:rPr>
          <w:smallCaps/>
        </w:rPr>
        <w:tab/>
      </w:r>
      <w:r>
        <w:t>rock.bed</w:t>
      </w:r>
      <w:r>
        <w:tab/>
      </w:r>
      <w:r>
        <w:rPr>
          <w:smallCaps/>
        </w:rPr>
        <w:t>loc</w:t>
      </w:r>
      <w:r>
        <w:t>-that</w:t>
      </w:r>
      <w:r>
        <w:tab/>
      </w:r>
      <w:r>
        <w:rPr>
          <w:smallCaps/>
        </w:rPr>
        <w:t>loc</w:t>
      </w:r>
      <w:r>
        <w:tab/>
        <w:t>(place)</w:t>
      </w:r>
    </w:p>
    <w:p w14:paraId="33F4C9B8" w14:textId="77777777" w:rsidR="00800AD8" w:rsidRDefault="00800AD8" w:rsidP="00A8416B">
      <w:pPr>
        <w:pStyle w:val="InterlineFreeCommentFollows"/>
      </w:pPr>
      <w:r>
        <w:t>He got some (gum</w:t>
      </w:r>
      <w:r w:rsidR="003D3F24">
        <w:t>?</w:t>
      </w:r>
      <w:r>
        <w:t>) tree wood, and put it on the rock slab at Dinukapan.</w:t>
      </w:r>
    </w:p>
    <w:p w14:paraId="50EB54FC" w14:textId="77777777" w:rsidR="00800AD8" w:rsidRDefault="00A8416B" w:rsidP="00A8416B">
      <w:pPr>
        <w:pStyle w:val="CommentLastWithHalfSpace"/>
        <w:rPr>
          <w:i/>
        </w:rPr>
      </w:pPr>
      <w:r>
        <w:t>[</w:t>
      </w:r>
      <w:r w:rsidR="003D3F24" w:rsidRPr="003D3F24">
        <w:rPr>
          <w:rStyle w:val="VernacularText"/>
        </w:rPr>
        <w:t>djelapaî</w:t>
      </w:r>
      <w:r w:rsidR="00800AD8">
        <w:t xml:space="preserve">: was </w:t>
      </w:r>
      <w:r w:rsidR="00800AD8" w:rsidRPr="003D3F24">
        <w:rPr>
          <w:rStyle w:val="VernacularText"/>
        </w:rPr>
        <w:t>djelapal</w:t>
      </w:r>
      <w:r>
        <w:t>]</w:t>
      </w:r>
    </w:p>
    <w:p w14:paraId="6F2829C6" w14:textId="77777777" w:rsidR="00800AD8" w:rsidRDefault="00DC1AE0" w:rsidP="003D3F24">
      <w:pPr>
        <w:pStyle w:val="InterlineText"/>
        <w:tabs>
          <w:tab w:val="left" w:pos="533"/>
          <w:tab w:val="left" w:pos="1832"/>
          <w:tab w:val="left" w:pos="2096"/>
          <w:tab w:val="left" w:pos="3125"/>
        </w:tabs>
      </w:pPr>
      <w:r w:rsidRPr="003A1D48">
        <w:rPr>
          <w:rStyle w:val="InterlineTextNumChar"/>
        </w:rPr>
        <w:t>004</w:t>
      </w:r>
      <w:r w:rsidR="00800AD8">
        <w:tab/>
        <w:t>mangtjez</w:t>
      </w:r>
      <w:r w:rsidR="00800AD8">
        <w:tab/>
        <w:t>a</w:t>
      </w:r>
      <w:r w:rsidR="00800AD8">
        <w:tab/>
        <w:t>se</w:t>
      </w:r>
      <w:r w:rsidR="00800AD8">
        <w:tab/>
        <w:t>Qalu.</w:t>
      </w:r>
    </w:p>
    <w:p w14:paraId="72D79626" w14:textId="77777777" w:rsidR="00800AD8" w:rsidRDefault="00800AD8" w:rsidP="003D3F24">
      <w:pPr>
        <w:pStyle w:val="InterlineGlossWithTrans"/>
        <w:tabs>
          <w:tab w:val="left" w:pos="533"/>
          <w:tab w:val="left" w:pos="1832"/>
          <w:tab w:val="left" w:pos="2096"/>
          <w:tab w:val="left" w:pos="3125"/>
        </w:tabs>
      </w:pPr>
      <w:r>
        <w:tab/>
        <w:t>m-pangetjez</w:t>
      </w:r>
      <w:r>
        <w:tab/>
        <w:t>a</w:t>
      </w:r>
      <w:r>
        <w:tab/>
        <w:t>se</w:t>
      </w:r>
      <w:r>
        <w:tab/>
        <w:t>Qalu</w:t>
      </w:r>
    </w:p>
    <w:p w14:paraId="53A82E82" w14:textId="77777777" w:rsidR="00800AD8" w:rsidRDefault="00800AD8" w:rsidP="003D3F24">
      <w:pPr>
        <w:pStyle w:val="InterlineTransNoFree"/>
        <w:tabs>
          <w:tab w:val="left" w:pos="1832"/>
          <w:tab w:val="left" w:pos="2096"/>
          <w:tab w:val="left" w:pos="3125"/>
          <w:tab w:val="right" w:pos="8787"/>
        </w:tabs>
      </w:pPr>
      <w:r>
        <w:tab/>
      </w:r>
      <w:r>
        <w:rPr>
          <w:smallCaps/>
        </w:rPr>
        <w:t>af</w:t>
      </w:r>
      <w:r>
        <w:t>-come</w:t>
      </w:r>
      <w:r>
        <w:rPr>
          <w:smallCaps/>
        </w:rPr>
        <w:tab/>
        <w:t>c</w:t>
      </w:r>
      <w:r>
        <w:rPr>
          <w:smallCaps/>
        </w:rPr>
        <w:tab/>
      </w:r>
      <w:r>
        <w:t>person.of</w:t>
      </w:r>
      <w:r>
        <w:tab/>
        <w:t>(place)</w:t>
      </w:r>
      <w:r w:rsidR="003D3F24">
        <w:tab/>
        <w:t>The East Paiwans came.</w:t>
      </w:r>
    </w:p>
    <w:p w14:paraId="760D110F" w14:textId="77777777" w:rsidR="00800AD8" w:rsidRDefault="00DC1AE0" w:rsidP="003D3F24">
      <w:pPr>
        <w:pStyle w:val="InterlineText"/>
        <w:tabs>
          <w:tab w:val="left" w:pos="533"/>
          <w:tab w:val="left" w:pos="1187"/>
          <w:tab w:val="left" w:pos="2321"/>
          <w:tab w:val="left" w:pos="3245"/>
          <w:tab w:val="left" w:pos="4769"/>
          <w:tab w:val="left" w:pos="5858"/>
          <w:tab w:val="left" w:pos="6347"/>
        </w:tabs>
      </w:pPr>
      <w:r w:rsidRPr="003A1D48">
        <w:rPr>
          <w:rStyle w:val="InterlineTextNumChar"/>
        </w:rPr>
        <w:t>005</w:t>
      </w:r>
      <w:r w:rsidR="00800AD8">
        <w:tab/>
        <w:t>nu</w:t>
      </w:r>
      <w:r w:rsidR="00800AD8">
        <w:tab/>
        <w:t>kidjulat</w:t>
      </w:r>
      <w:r w:rsidR="00800AD8">
        <w:tab/>
        <w:t>tazua</w:t>
      </w:r>
      <w:r w:rsidR="00800AD8">
        <w:tab/>
        <w:t>dinaringungu,</w:t>
      </w:r>
      <w:r w:rsidR="00800AD8">
        <w:tab/>
        <w:t>sekulasu</w:t>
      </w:r>
      <w:r w:rsidR="00800AD8">
        <w:tab/>
        <w:t>sa</w:t>
      </w:r>
      <w:r w:rsidR="00800AD8">
        <w:tab/>
        <w:t>patsay.</w:t>
      </w:r>
    </w:p>
    <w:p w14:paraId="6E545280" w14:textId="77777777" w:rsidR="00800AD8" w:rsidRDefault="00800AD8" w:rsidP="003D3F24">
      <w:pPr>
        <w:pStyle w:val="InterlineGlossWithTrans"/>
        <w:tabs>
          <w:tab w:val="left" w:pos="533"/>
          <w:tab w:val="left" w:pos="1187"/>
          <w:tab w:val="left" w:pos="2321"/>
          <w:tab w:val="left" w:pos="3245"/>
          <w:tab w:val="left" w:pos="4769"/>
          <w:tab w:val="left" w:pos="5858"/>
          <w:tab w:val="left" w:pos="6347"/>
        </w:tabs>
      </w:pPr>
      <w:r>
        <w:tab/>
        <w:t>nu</w:t>
      </w:r>
      <w:r>
        <w:tab/>
        <w:t>ki-djulat</w:t>
      </w:r>
      <w:r>
        <w:tab/>
        <w:t>ta-zua</w:t>
      </w:r>
      <w:r>
        <w:tab/>
        <w:t>in=daringungu</w:t>
      </w:r>
      <w:r>
        <w:tab/>
        <w:t>se-kulasu</w:t>
      </w:r>
      <w:r>
        <w:tab/>
        <w:t>sa</w:t>
      </w:r>
      <w:r>
        <w:tab/>
        <w:t>patsay</w:t>
      </w:r>
    </w:p>
    <w:p w14:paraId="33EDE1A0" w14:textId="77777777" w:rsidR="00800AD8" w:rsidRDefault="00800AD8" w:rsidP="003D3F24">
      <w:pPr>
        <w:pStyle w:val="InterlineTrans"/>
        <w:tabs>
          <w:tab w:val="left" w:pos="533"/>
          <w:tab w:val="left" w:pos="1187"/>
          <w:tab w:val="left" w:pos="2321"/>
          <w:tab w:val="left" w:pos="3245"/>
          <w:tab w:val="left" w:pos="4769"/>
          <w:tab w:val="left" w:pos="5858"/>
          <w:tab w:val="left" w:pos="6347"/>
        </w:tabs>
      </w:pPr>
      <w:r>
        <w:tab/>
        <w:t>when</w:t>
      </w:r>
      <w:r>
        <w:tab/>
        <w:t>do-step.on</w:t>
      </w:r>
      <w:r>
        <w:tab/>
      </w:r>
      <w:r>
        <w:rPr>
          <w:smallCaps/>
        </w:rPr>
        <w:t>obl</w:t>
      </w:r>
      <w:r>
        <w:t>-that</w:t>
      </w:r>
      <w:r>
        <w:tab/>
      </w:r>
      <w:r>
        <w:rPr>
          <w:smallCaps/>
        </w:rPr>
        <w:t>perf</w:t>
      </w:r>
      <w:r>
        <w:t>=tree.sp</w:t>
      </w:r>
      <w:r>
        <w:tab/>
      </w:r>
      <w:r>
        <w:rPr>
          <w:smallCaps/>
        </w:rPr>
        <w:t>invol</w:t>
      </w:r>
      <w:r>
        <w:t>-fall</w:t>
      </w:r>
      <w:r>
        <w:tab/>
        <w:t>and</w:t>
      </w:r>
      <w:r>
        <w:tab/>
        <w:t>die</w:t>
      </w:r>
    </w:p>
    <w:p w14:paraId="47F58AF8" w14:textId="77777777" w:rsidR="00800AD8" w:rsidRDefault="00800AD8">
      <w:pPr>
        <w:pStyle w:val="InterlineFree"/>
      </w:pPr>
      <w:r>
        <w:t>When they stepped on the place with the slippery wood, they fell off and died.</w:t>
      </w:r>
    </w:p>
    <w:p w14:paraId="31E12FC0" w14:textId="77777777" w:rsidR="00800AD8" w:rsidRDefault="00DC1AE0" w:rsidP="006C5727">
      <w:pPr>
        <w:pStyle w:val="InterlineText"/>
        <w:tabs>
          <w:tab w:val="left" w:pos="533"/>
          <w:tab w:val="left" w:pos="1712"/>
          <w:tab w:val="left" w:pos="2486"/>
          <w:tab w:val="left" w:pos="2750"/>
          <w:tab w:val="left" w:pos="3539"/>
          <w:tab w:val="left" w:pos="4043"/>
        </w:tabs>
      </w:pPr>
      <w:r w:rsidRPr="003A1D48">
        <w:rPr>
          <w:rStyle w:val="InterlineTextNumChar"/>
        </w:rPr>
        <w:t>006</w:t>
      </w:r>
      <w:r w:rsidR="00800AD8">
        <w:tab/>
        <w:t>matsidiî</w:t>
      </w:r>
      <w:r w:rsidR="00800AD8">
        <w:tab/>
        <w:t>anga</w:t>
      </w:r>
      <w:r w:rsidR="00800AD8">
        <w:tab/>
        <w:t>a</w:t>
      </w:r>
      <w:r w:rsidR="00800AD8">
        <w:tab/>
        <w:t>tjeza</w:t>
      </w:r>
      <w:r w:rsidR="00800AD8">
        <w:tab/>
        <w:t>ta</w:t>
      </w:r>
      <w:r w:rsidR="00800AD8">
        <w:tab/>
        <w:t>matsay.</w:t>
      </w:r>
    </w:p>
    <w:p w14:paraId="26F1A28E" w14:textId="77777777" w:rsidR="00800AD8" w:rsidRDefault="00800AD8" w:rsidP="006C5727">
      <w:pPr>
        <w:pStyle w:val="InterlineGlossWithTrans"/>
        <w:tabs>
          <w:tab w:val="left" w:pos="533"/>
          <w:tab w:val="left" w:pos="1712"/>
          <w:tab w:val="left" w:pos="2486"/>
          <w:tab w:val="left" w:pos="2750"/>
          <w:tab w:val="left" w:pos="3539"/>
          <w:tab w:val="left" w:pos="4043"/>
        </w:tabs>
      </w:pPr>
      <w:r>
        <w:tab/>
        <w:t>ma-tsidiî</w:t>
      </w:r>
      <w:r>
        <w:tab/>
        <w:t>anga</w:t>
      </w:r>
      <w:r>
        <w:tab/>
        <w:t>a</w:t>
      </w:r>
      <w:r>
        <w:tab/>
        <w:t>tjeza</w:t>
      </w:r>
      <w:r>
        <w:tab/>
        <w:t>ta</w:t>
      </w:r>
      <w:r>
        <w:tab/>
        <w:t>m-patsay</w:t>
      </w:r>
    </w:p>
    <w:p w14:paraId="1EF5F835" w14:textId="77777777" w:rsidR="00800AD8" w:rsidRDefault="00800AD8" w:rsidP="006C5727">
      <w:pPr>
        <w:pStyle w:val="InterlineTrans"/>
        <w:tabs>
          <w:tab w:val="left" w:pos="533"/>
          <w:tab w:val="left" w:pos="1712"/>
          <w:tab w:val="left" w:pos="2486"/>
          <w:tab w:val="left" w:pos="2750"/>
          <w:tab w:val="left" w:pos="3539"/>
          <w:tab w:val="left" w:pos="4043"/>
        </w:tabs>
      </w:pPr>
      <w:r>
        <w:tab/>
      </w:r>
      <w:r>
        <w:rPr>
          <w:smallCaps/>
        </w:rPr>
        <w:t>stat</w:t>
      </w:r>
      <w:r>
        <w:t>-alone</w:t>
      </w:r>
      <w:r>
        <w:tab/>
        <w:t>indeed</w:t>
      </w:r>
      <w:r>
        <w:rPr>
          <w:smallCaps/>
        </w:rPr>
        <w:tab/>
        <w:t>c</w:t>
      </w:r>
      <w:r>
        <w:rPr>
          <w:smallCaps/>
        </w:rPr>
        <w:tab/>
      </w:r>
      <w:r>
        <w:t>remain</w:t>
      </w:r>
      <w:r>
        <w:tab/>
      </w:r>
      <w:r>
        <w:rPr>
          <w:smallCaps/>
        </w:rPr>
        <w:t>obl</w:t>
      </w:r>
      <w:r>
        <w:tab/>
      </w:r>
      <w:r>
        <w:rPr>
          <w:smallCaps/>
        </w:rPr>
        <w:t>af</w:t>
      </w:r>
      <w:r>
        <w:t>-die</w:t>
      </w:r>
    </w:p>
    <w:p w14:paraId="5D3FBBD4" w14:textId="77777777" w:rsidR="00800AD8" w:rsidRDefault="00800AD8" w:rsidP="003D3F24">
      <w:pPr>
        <w:pStyle w:val="InterlineFree"/>
      </w:pPr>
      <w:r>
        <w:t>Only one survived</w:t>
      </w:r>
      <w:r w:rsidR="003D3F24">
        <w:t xml:space="preserve"> (‘excluded from the dead’).</w:t>
      </w:r>
    </w:p>
    <w:p w14:paraId="7115A528" w14:textId="77777777" w:rsidR="00800AD8" w:rsidRDefault="00DC1AE0" w:rsidP="003D3F24">
      <w:pPr>
        <w:pStyle w:val="InterlineText"/>
        <w:tabs>
          <w:tab w:val="left" w:pos="533"/>
          <w:tab w:val="left" w:pos="1322"/>
          <w:tab w:val="left" w:pos="2366"/>
          <w:tab w:val="left" w:pos="2840"/>
          <w:tab w:val="left" w:pos="3284"/>
          <w:tab w:val="left" w:pos="3623"/>
          <w:tab w:val="left" w:pos="4472"/>
          <w:tab w:val="left" w:pos="5396"/>
          <w:tab w:val="left" w:pos="6425"/>
        </w:tabs>
      </w:pPr>
      <w:r w:rsidRPr="003A1D48">
        <w:rPr>
          <w:rStyle w:val="InterlineTextNumChar"/>
        </w:rPr>
        <w:t>007</w:t>
      </w:r>
      <w:r w:rsidR="00800AD8">
        <w:tab/>
        <w:t>“sau</w:t>
      </w:r>
      <w:r w:rsidR="00800AD8">
        <w:tab/>
        <w:t>vaiku,”</w:t>
      </w:r>
      <w:r w:rsidR="00800AD8">
        <w:tab/>
        <w:t>aya</w:t>
      </w:r>
      <w:r w:rsidR="00800AD8">
        <w:tab/>
        <w:t>ti</w:t>
      </w:r>
      <w:r w:rsidR="00800AD8">
        <w:tab/>
        <w:t>sa</w:t>
      </w:r>
      <w:r w:rsidR="00800AD8">
        <w:tab/>
        <w:t>ªiququ</w:t>
      </w:r>
      <w:r w:rsidR="00800AD8">
        <w:tab/>
        <w:t>tazua</w:t>
      </w:r>
      <w:r w:rsidR="00800AD8">
        <w:tab/>
        <w:t>se</w:t>
      </w:r>
      <w:r w:rsidR="00800AD8">
        <w:tab/>
        <w:t>Qalu.</w:t>
      </w:r>
    </w:p>
    <w:p w14:paraId="666DD402" w14:textId="77777777" w:rsidR="00800AD8" w:rsidRDefault="00800AD8" w:rsidP="003D3F24">
      <w:pPr>
        <w:pStyle w:val="InterlineGlossWithTrans"/>
        <w:tabs>
          <w:tab w:val="left" w:pos="533"/>
          <w:tab w:val="left" w:pos="1322"/>
          <w:tab w:val="left" w:pos="2366"/>
          <w:tab w:val="left" w:pos="2840"/>
          <w:tab w:val="left" w:pos="3284"/>
          <w:tab w:val="left" w:pos="3623"/>
          <w:tab w:val="left" w:pos="4472"/>
          <w:tab w:val="left" w:pos="5396"/>
          <w:tab w:val="left" w:pos="6425"/>
        </w:tabs>
      </w:pPr>
      <w:r>
        <w:tab/>
        <w:t>sa-u</w:t>
      </w:r>
      <w:r>
        <w:tab/>
        <w:t>vaik-u</w:t>
      </w:r>
      <w:r>
        <w:tab/>
        <w:t>aya</w:t>
      </w:r>
      <w:r>
        <w:tab/>
        <w:t>ti</w:t>
      </w:r>
      <w:r>
        <w:tab/>
        <w:t>sa</w:t>
      </w:r>
      <w:r>
        <w:tab/>
        <w:t>ªiququ</w:t>
      </w:r>
      <w:r>
        <w:tab/>
        <w:t>ta-zua</w:t>
      </w:r>
      <w:r>
        <w:tab/>
        <w:t>se</w:t>
      </w:r>
      <w:r>
        <w:tab/>
        <w:t>Qalu</w:t>
      </w:r>
    </w:p>
    <w:p w14:paraId="1E6B40E6" w14:textId="77777777" w:rsidR="00800AD8" w:rsidRDefault="00800AD8" w:rsidP="003D3F24">
      <w:pPr>
        <w:pStyle w:val="InterlineTrans"/>
        <w:tabs>
          <w:tab w:val="left" w:pos="533"/>
          <w:tab w:val="left" w:pos="1322"/>
          <w:tab w:val="left" w:pos="2366"/>
          <w:tab w:val="left" w:pos="2840"/>
          <w:tab w:val="left" w:pos="3284"/>
          <w:tab w:val="left" w:pos="3623"/>
          <w:tab w:val="left" w:pos="4472"/>
          <w:tab w:val="left" w:pos="5396"/>
          <w:tab w:val="left" w:pos="6425"/>
        </w:tabs>
      </w:pPr>
      <w:r>
        <w:tab/>
        <w:t>go-</w:t>
      </w:r>
      <w:r>
        <w:rPr>
          <w:smallCaps/>
        </w:rPr>
        <w:t>imp</w:t>
      </w:r>
      <w:r>
        <w:tab/>
        <w:t>leave-</w:t>
      </w:r>
      <w:r>
        <w:rPr>
          <w:smallCaps/>
        </w:rPr>
        <w:t>imp</w:t>
      </w:r>
      <w:r>
        <w:tab/>
        <w:t>say</w:t>
      </w:r>
      <w:r>
        <w:tab/>
      </w:r>
      <w:r>
        <w:rPr>
          <w:smallCaps/>
        </w:rPr>
        <w:t>f.h</w:t>
      </w:r>
      <w:r>
        <w:rPr>
          <w:smallCaps/>
        </w:rPr>
        <w:tab/>
        <w:t>h</w:t>
      </w:r>
      <w:r>
        <w:rPr>
          <w:smallCaps/>
        </w:rPr>
        <w:tab/>
      </w:r>
      <w:r>
        <w:t>(name)</w:t>
      </w:r>
      <w:r>
        <w:tab/>
      </w:r>
      <w:r>
        <w:rPr>
          <w:smallCaps/>
        </w:rPr>
        <w:t>obl</w:t>
      </w:r>
      <w:r>
        <w:t>-that</w:t>
      </w:r>
      <w:r>
        <w:tab/>
        <w:t>person.of</w:t>
      </w:r>
      <w:r>
        <w:tab/>
        <w:t>(place)</w:t>
      </w:r>
    </w:p>
    <w:p w14:paraId="13A567D0" w14:textId="77777777" w:rsidR="00800AD8" w:rsidRDefault="00800AD8">
      <w:pPr>
        <w:pStyle w:val="InterlineFree"/>
      </w:pPr>
      <w:r>
        <w:t>“Be off with you,” said ªiququ to this East Paiwan.</w:t>
      </w:r>
    </w:p>
    <w:p w14:paraId="4B8C4924" w14:textId="77777777" w:rsidR="00800AD8" w:rsidRDefault="00DC1AE0" w:rsidP="003D3F24">
      <w:pPr>
        <w:pStyle w:val="InterlineText"/>
        <w:tabs>
          <w:tab w:val="left" w:pos="533"/>
          <w:tab w:val="left" w:pos="1337"/>
          <w:tab w:val="left" w:pos="1991"/>
          <w:tab w:val="left" w:pos="3290"/>
          <w:tab w:val="left" w:pos="4214"/>
          <w:tab w:val="left" w:pos="5138"/>
          <w:tab w:val="left" w:pos="5642"/>
          <w:tab w:val="left" w:pos="7586"/>
        </w:tabs>
      </w:pPr>
      <w:r w:rsidRPr="003A1D48">
        <w:rPr>
          <w:rStyle w:val="InterlineTextNumChar"/>
        </w:rPr>
        <w:lastRenderedPageBreak/>
        <w:t>008</w:t>
      </w:r>
      <w:r w:rsidR="00800AD8">
        <w:tab/>
        <w:t>“îakua</w:t>
      </w:r>
      <w:r w:rsidR="00800AD8">
        <w:tab/>
        <w:t>nu</w:t>
      </w:r>
      <w:r w:rsidR="00800AD8">
        <w:tab/>
        <w:t>mangtjez</w:t>
      </w:r>
      <w:r w:rsidR="00800AD8">
        <w:tab/>
        <w:t>sun</w:t>
      </w:r>
      <w:r w:rsidR="00800AD8">
        <w:tab/>
        <w:t>izua</w:t>
      </w:r>
      <w:r w:rsidR="00800AD8">
        <w:tab/>
        <w:t>i</w:t>
      </w:r>
      <w:r w:rsidR="00800AD8">
        <w:tab/>
        <w:t>qinaîan,</w:t>
      </w:r>
      <w:r w:rsidR="003D3F24">
        <w:tab/>
        <w:t>tisun</w:t>
      </w:r>
    </w:p>
    <w:p w14:paraId="5FDEB4DB" w14:textId="77777777" w:rsidR="00800AD8" w:rsidRDefault="00800AD8" w:rsidP="003D3F24">
      <w:pPr>
        <w:pStyle w:val="InterlineGlossWithTrans"/>
        <w:tabs>
          <w:tab w:val="left" w:pos="533"/>
          <w:tab w:val="left" w:pos="1337"/>
          <w:tab w:val="left" w:pos="1991"/>
          <w:tab w:val="left" w:pos="3290"/>
          <w:tab w:val="left" w:pos="4214"/>
          <w:tab w:val="left" w:pos="5138"/>
          <w:tab w:val="left" w:pos="5642"/>
          <w:tab w:val="left" w:pos="7586"/>
        </w:tabs>
      </w:pPr>
      <w:r>
        <w:tab/>
        <w:t>îakua</w:t>
      </w:r>
      <w:r>
        <w:tab/>
        <w:t>nu</w:t>
      </w:r>
      <w:r>
        <w:tab/>
        <w:t>m-pangetjez</w:t>
      </w:r>
      <w:r>
        <w:tab/>
        <w:t>sun</w:t>
      </w:r>
      <w:r>
        <w:tab/>
        <w:t>i-zua</w:t>
      </w:r>
      <w:r>
        <w:tab/>
        <w:t>i</w:t>
      </w:r>
      <w:r>
        <w:tab/>
        <w:t>in=qaîa-an</w:t>
      </w:r>
      <w:r w:rsidR="003D3F24">
        <w:tab/>
        <w:t>ti-sun</w:t>
      </w:r>
    </w:p>
    <w:p w14:paraId="7DCD1A09" w14:textId="77777777" w:rsidR="00800AD8" w:rsidRDefault="00800AD8" w:rsidP="003D3F24">
      <w:pPr>
        <w:pStyle w:val="InterlineTransNoFree"/>
        <w:tabs>
          <w:tab w:val="left" w:pos="1337"/>
          <w:tab w:val="left" w:pos="1991"/>
          <w:tab w:val="left" w:pos="3290"/>
          <w:tab w:val="left" w:pos="4214"/>
          <w:tab w:val="left" w:pos="5138"/>
          <w:tab w:val="left" w:pos="5642"/>
          <w:tab w:val="left" w:pos="7586"/>
        </w:tabs>
      </w:pPr>
      <w:r>
        <w:tab/>
        <w:t>but</w:t>
      </w:r>
      <w:r>
        <w:tab/>
        <w:t>when</w:t>
      </w:r>
      <w:r>
        <w:tab/>
      </w:r>
      <w:r>
        <w:rPr>
          <w:smallCaps/>
        </w:rPr>
        <w:t>af</w:t>
      </w:r>
      <w:r>
        <w:t>-come</w:t>
      </w:r>
      <w:r>
        <w:tab/>
      </w:r>
      <w:r>
        <w:rPr>
          <w:smallCaps/>
        </w:rPr>
        <w:t>f.</w:t>
      </w:r>
      <w:r>
        <w:t>you(</w:t>
      </w:r>
      <w:r>
        <w:rPr>
          <w:smallCaps/>
        </w:rPr>
        <w:t>s</w:t>
      </w:r>
      <w:r>
        <w:t>)</w:t>
      </w:r>
      <w:r>
        <w:tab/>
      </w:r>
      <w:r>
        <w:rPr>
          <w:smallCaps/>
        </w:rPr>
        <w:t>loc</w:t>
      </w:r>
      <w:r>
        <w:t>-that</w:t>
      </w:r>
      <w:r>
        <w:tab/>
      </w:r>
      <w:r>
        <w:rPr>
          <w:smallCaps/>
        </w:rPr>
        <w:t>loc</w:t>
      </w:r>
      <w:r>
        <w:tab/>
      </w:r>
      <w:r>
        <w:rPr>
          <w:smallCaps/>
        </w:rPr>
        <w:t>perf</w:t>
      </w:r>
      <w:r>
        <w:t>=outsider-</w:t>
      </w:r>
      <w:r>
        <w:rPr>
          <w:smallCaps/>
        </w:rPr>
        <w:t>nom</w:t>
      </w:r>
      <w:r w:rsidR="003D3F24">
        <w:tab/>
      </w:r>
      <w:r w:rsidR="003D3F24">
        <w:rPr>
          <w:smallCaps/>
        </w:rPr>
        <w:t>f-</w:t>
      </w:r>
      <w:r w:rsidR="003D3F24">
        <w:t>you(</w:t>
      </w:r>
      <w:r w:rsidR="003D3F24">
        <w:rPr>
          <w:smallCaps/>
        </w:rPr>
        <w:t>s</w:t>
      </w:r>
      <w:r w:rsidR="003D3F24">
        <w:t>)</w:t>
      </w:r>
    </w:p>
    <w:p w14:paraId="406CBB5D" w14:textId="77777777" w:rsidR="00800AD8" w:rsidRDefault="00800AD8" w:rsidP="003D3F24">
      <w:pPr>
        <w:pStyle w:val="InterlineText"/>
        <w:tabs>
          <w:tab w:val="left" w:pos="533"/>
          <w:tab w:val="left" w:pos="797"/>
        </w:tabs>
      </w:pPr>
      <w:r>
        <w:tab/>
        <w:t>a</w:t>
      </w:r>
      <w:r>
        <w:tab/>
        <w:t>matsay.”</w:t>
      </w:r>
    </w:p>
    <w:p w14:paraId="265CAE70" w14:textId="77777777" w:rsidR="00800AD8" w:rsidRDefault="00800AD8" w:rsidP="003D3F24">
      <w:pPr>
        <w:pStyle w:val="InterlineGlossWithTrans"/>
        <w:tabs>
          <w:tab w:val="left" w:pos="533"/>
          <w:tab w:val="left" w:pos="797"/>
        </w:tabs>
      </w:pPr>
      <w:r>
        <w:tab/>
        <w:t>a</w:t>
      </w:r>
      <w:r>
        <w:tab/>
        <w:t>m-patsay</w:t>
      </w:r>
    </w:p>
    <w:p w14:paraId="4C9CB562" w14:textId="77777777" w:rsidR="00800AD8" w:rsidRDefault="00800AD8" w:rsidP="003D3F24">
      <w:pPr>
        <w:pStyle w:val="InterlineTransNoFree"/>
        <w:tabs>
          <w:tab w:val="left" w:pos="797"/>
          <w:tab w:val="right" w:pos="8789"/>
        </w:tabs>
      </w:pPr>
      <w:r>
        <w:tab/>
      </w:r>
      <w:r w:rsidRPr="003D3F24">
        <w:rPr>
          <w:smallCaps/>
        </w:rPr>
        <w:t>c</w:t>
      </w:r>
      <w:r>
        <w:tab/>
      </w:r>
      <w:r w:rsidRPr="003D3F24">
        <w:rPr>
          <w:smallCaps/>
        </w:rPr>
        <w:t>af</w:t>
      </w:r>
      <w:r>
        <w:t>-die</w:t>
      </w:r>
      <w:r w:rsidR="003D3F24">
        <w:tab/>
        <w:t>“But when you get back to your village, you will die.”</w:t>
      </w:r>
    </w:p>
    <w:p w14:paraId="32E7615F" w14:textId="77777777" w:rsidR="00800AD8" w:rsidRDefault="00DC1AE0" w:rsidP="003D3F24">
      <w:pPr>
        <w:pStyle w:val="InterlineText"/>
        <w:tabs>
          <w:tab w:val="left" w:pos="533"/>
          <w:tab w:val="left" w:pos="1457"/>
          <w:tab w:val="left" w:pos="1901"/>
          <w:tab w:val="left" w:pos="2240"/>
          <w:tab w:val="left" w:pos="3089"/>
          <w:tab w:val="left" w:pos="3863"/>
          <w:tab w:val="left" w:pos="4997"/>
          <w:tab w:val="left" w:pos="5261"/>
          <w:tab w:val="left" w:pos="6125"/>
          <w:tab w:val="left" w:pos="6629"/>
          <w:tab w:val="left" w:pos="7853"/>
        </w:tabs>
      </w:pPr>
      <w:r w:rsidRPr="003A1D48">
        <w:rPr>
          <w:rStyle w:val="InterlineTextNumChar"/>
        </w:rPr>
        <w:t>009</w:t>
      </w:r>
      <w:r w:rsidR="00800AD8">
        <w:tab/>
        <w:t>izua</w:t>
      </w:r>
      <w:r w:rsidR="00800AD8">
        <w:tab/>
        <w:t>ti</w:t>
      </w:r>
      <w:r w:rsidR="00800AD8">
        <w:tab/>
        <w:t>sa</w:t>
      </w:r>
      <w:r w:rsidR="00800AD8">
        <w:tab/>
        <w:t>ªiququ</w:t>
      </w:r>
      <w:r w:rsidR="00800AD8">
        <w:tab/>
        <w:t>anga</w:t>
      </w:r>
      <w:r w:rsidR="00800AD8">
        <w:tab/>
        <w:t>kidjulat</w:t>
      </w:r>
      <w:r w:rsidR="00800AD8">
        <w:tab/>
        <w:t>a</w:t>
      </w:r>
      <w:r w:rsidR="00800AD8">
        <w:tab/>
        <w:t>pizua</w:t>
      </w:r>
      <w:r w:rsidR="00800AD8">
        <w:tab/>
        <w:t>i</w:t>
      </w:r>
      <w:r w:rsidR="003D3F24">
        <w:tab/>
        <w:t>Dinukapan;</w:t>
      </w:r>
      <w:r w:rsidR="003D3F24">
        <w:tab/>
        <w:t>azua</w:t>
      </w:r>
    </w:p>
    <w:p w14:paraId="718F3B25" w14:textId="77777777" w:rsidR="00800AD8" w:rsidRDefault="00800AD8" w:rsidP="003D3F24">
      <w:pPr>
        <w:pStyle w:val="InterlineGlossWithTrans"/>
        <w:tabs>
          <w:tab w:val="left" w:pos="533"/>
          <w:tab w:val="left" w:pos="1457"/>
          <w:tab w:val="left" w:pos="1901"/>
          <w:tab w:val="left" w:pos="2240"/>
          <w:tab w:val="left" w:pos="3089"/>
          <w:tab w:val="left" w:pos="3863"/>
          <w:tab w:val="left" w:pos="4997"/>
          <w:tab w:val="left" w:pos="5261"/>
          <w:tab w:val="left" w:pos="6125"/>
          <w:tab w:val="left" w:pos="6629"/>
          <w:tab w:val="left" w:pos="7853"/>
        </w:tabs>
      </w:pPr>
      <w:r>
        <w:tab/>
        <w:t>i-zua</w:t>
      </w:r>
      <w:r>
        <w:tab/>
        <w:t>ti</w:t>
      </w:r>
      <w:r>
        <w:tab/>
        <w:t>sa</w:t>
      </w:r>
      <w:r>
        <w:tab/>
        <w:t>ªiququ</w:t>
      </w:r>
      <w:r>
        <w:tab/>
        <w:t>anga</w:t>
      </w:r>
      <w:r>
        <w:tab/>
        <w:t>ki-djulat</w:t>
      </w:r>
      <w:r>
        <w:tab/>
        <w:t>a</w:t>
      </w:r>
      <w:r>
        <w:tab/>
        <w:t>pi-zua</w:t>
      </w:r>
      <w:r>
        <w:tab/>
        <w:t>i</w:t>
      </w:r>
      <w:r w:rsidR="003D3F24">
        <w:tab/>
        <w:t>Dinukapan</w:t>
      </w:r>
      <w:r w:rsidR="003D3F24">
        <w:tab/>
        <w:t>a-zua</w:t>
      </w:r>
    </w:p>
    <w:p w14:paraId="1EDCFF24" w14:textId="77777777" w:rsidR="00800AD8" w:rsidRDefault="00800AD8" w:rsidP="003D3F24">
      <w:pPr>
        <w:pStyle w:val="InterlineTransNoFree"/>
        <w:tabs>
          <w:tab w:val="left" w:pos="1457"/>
          <w:tab w:val="left" w:pos="1901"/>
          <w:tab w:val="left" w:pos="2240"/>
          <w:tab w:val="left" w:pos="3089"/>
          <w:tab w:val="left" w:pos="3863"/>
          <w:tab w:val="left" w:pos="4997"/>
          <w:tab w:val="left" w:pos="5261"/>
          <w:tab w:val="left" w:pos="6125"/>
          <w:tab w:val="left" w:pos="6629"/>
          <w:tab w:val="left" w:pos="7853"/>
        </w:tabs>
      </w:pPr>
      <w:r>
        <w:tab/>
      </w:r>
      <w:r>
        <w:rPr>
          <w:smallCaps/>
        </w:rPr>
        <w:t>loc</w:t>
      </w:r>
      <w:r>
        <w:t>-that</w:t>
      </w:r>
      <w:r>
        <w:tab/>
      </w:r>
      <w:r>
        <w:rPr>
          <w:smallCaps/>
        </w:rPr>
        <w:t>f.h</w:t>
      </w:r>
      <w:r>
        <w:rPr>
          <w:smallCaps/>
        </w:rPr>
        <w:tab/>
        <w:t>h</w:t>
      </w:r>
      <w:r>
        <w:rPr>
          <w:smallCaps/>
        </w:rPr>
        <w:tab/>
      </w:r>
      <w:r>
        <w:t>(name)</w:t>
      </w:r>
      <w:r>
        <w:tab/>
        <w:t>indeed</w:t>
      </w:r>
      <w:r>
        <w:tab/>
        <w:t>do-step.on</w:t>
      </w:r>
      <w:r>
        <w:rPr>
          <w:smallCaps/>
        </w:rPr>
        <w:tab/>
        <w:t>c</w:t>
      </w:r>
      <w:r>
        <w:rPr>
          <w:smallCaps/>
        </w:rPr>
        <w:tab/>
      </w:r>
      <w:r>
        <w:t>put-that</w:t>
      </w:r>
      <w:r>
        <w:tab/>
      </w:r>
      <w:r>
        <w:rPr>
          <w:smallCaps/>
        </w:rPr>
        <w:t>loc</w:t>
      </w:r>
      <w:r w:rsidR="003D3F24">
        <w:tab/>
        <w:t>(place)</w:t>
      </w:r>
      <w:r w:rsidR="003D3F24">
        <w:tab/>
      </w:r>
      <w:r w:rsidR="003D3F24">
        <w:rPr>
          <w:smallCaps/>
        </w:rPr>
        <w:t>c-</w:t>
      </w:r>
      <w:r w:rsidR="003D3F24">
        <w:t>that</w:t>
      </w:r>
    </w:p>
    <w:p w14:paraId="1F34D5EE" w14:textId="77777777" w:rsidR="00800AD8" w:rsidRDefault="00800AD8" w:rsidP="003D3F24">
      <w:pPr>
        <w:pStyle w:val="InterlineText"/>
        <w:tabs>
          <w:tab w:val="left" w:pos="533"/>
          <w:tab w:val="left" w:pos="1697"/>
          <w:tab w:val="left" w:pos="1961"/>
          <w:tab w:val="left" w:pos="2510"/>
          <w:tab w:val="left" w:pos="3014"/>
        </w:tabs>
      </w:pPr>
      <w:r>
        <w:tab/>
        <w:t>taiî</w:t>
      </w:r>
      <w:r>
        <w:tab/>
        <w:t>a</w:t>
      </w:r>
      <w:r>
        <w:tab/>
        <w:t>kula</w:t>
      </w:r>
      <w:r>
        <w:tab/>
        <w:t>i</w:t>
      </w:r>
      <w:r>
        <w:tab/>
        <w:t>Padain.</w:t>
      </w:r>
    </w:p>
    <w:p w14:paraId="48FFDABC" w14:textId="77777777" w:rsidR="00800AD8" w:rsidRDefault="00800AD8" w:rsidP="003D3F24">
      <w:pPr>
        <w:pStyle w:val="InterlineGlossWithTrans"/>
        <w:tabs>
          <w:tab w:val="left" w:pos="533"/>
          <w:tab w:val="left" w:pos="1697"/>
          <w:tab w:val="left" w:pos="1961"/>
          <w:tab w:val="left" w:pos="2510"/>
          <w:tab w:val="left" w:pos="3014"/>
        </w:tabs>
      </w:pPr>
      <w:r>
        <w:tab/>
        <w:t>taiî</w:t>
      </w:r>
      <w:r>
        <w:tab/>
        <w:t>a</w:t>
      </w:r>
      <w:r>
        <w:tab/>
        <w:t>kula</w:t>
      </w:r>
      <w:r>
        <w:tab/>
        <w:t>i</w:t>
      </w:r>
      <w:r>
        <w:tab/>
        <w:t>Padain</w:t>
      </w:r>
    </w:p>
    <w:p w14:paraId="1A773EE2" w14:textId="77777777" w:rsidR="00800AD8" w:rsidRDefault="00800AD8" w:rsidP="003D3F24">
      <w:pPr>
        <w:pStyle w:val="InterlineTrans"/>
        <w:tabs>
          <w:tab w:val="left" w:pos="533"/>
          <w:tab w:val="left" w:pos="1697"/>
          <w:tab w:val="left" w:pos="1961"/>
          <w:tab w:val="left" w:pos="2510"/>
          <w:tab w:val="left" w:pos="3014"/>
        </w:tabs>
      </w:pPr>
      <w:r>
        <w:tab/>
        <w:t>one.of.pair</w:t>
      </w:r>
      <w:r>
        <w:rPr>
          <w:smallCaps/>
        </w:rPr>
        <w:tab/>
        <w:t>c</w:t>
      </w:r>
      <w:r>
        <w:rPr>
          <w:smallCaps/>
        </w:rPr>
        <w:tab/>
      </w:r>
      <w:r>
        <w:t>foot</w:t>
      </w:r>
      <w:r>
        <w:tab/>
      </w:r>
      <w:r>
        <w:rPr>
          <w:smallCaps/>
        </w:rPr>
        <w:t>loc</w:t>
      </w:r>
      <w:r>
        <w:tab/>
        <w:t>(place)</w:t>
      </w:r>
    </w:p>
    <w:p w14:paraId="6BB41CBF" w14:textId="77777777" w:rsidR="00800AD8" w:rsidRDefault="00800AD8" w:rsidP="003D3F24">
      <w:pPr>
        <w:pStyle w:val="InterlineFreeCommentFollows"/>
      </w:pPr>
      <w:r>
        <w:t xml:space="preserve">ªiququ himself </w:t>
      </w:r>
      <w:r w:rsidR="003D3F24">
        <w:t>(</w:t>
      </w:r>
      <w:r>
        <w:t>was so big that) when he had one foot at Dinukapan, his other foot was at Padain (across the valley</w:t>
      </w:r>
      <w:r w:rsidR="003D3F24">
        <w:t>, and he had a very long penis (OA)).</w:t>
      </w:r>
    </w:p>
    <w:p w14:paraId="77BFB183" w14:textId="77777777" w:rsidR="00800AD8" w:rsidRDefault="00A8416B" w:rsidP="00A8416B">
      <w:pPr>
        <w:pStyle w:val="CommentLastWithHalfSpace"/>
      </w:pPr>
      <w:r>
        <w:t>[</w:t>
      </w:r>
      <w:r w:rsidR="00800AD8" w:rsidRPr="003D3F24">
        <w:rPr>
          <w:rStyle w:val="VernacularText"/>
        </w:rPr>
        <w:t>taiî</w:t>
      </w:r>
      <w:r w:rsidR="00800AD8">
        <w:t xml:space="preserve">: </w:t>
      </w:r>
      <w:r w:rsidR="00C13615">
        <w:t xml:space="preserve">F has </w:t>
      </w:r>
      <w:r w:rsidR="00800AD8" w:rsidRPr="003D3F24">
        <w:rPr>
          <w:rStyle w:val="VernacularText"/>
        </w:rPr>
        <w:t>ta-iî</w:t>
      </w:r>
      <w:r w:rsidR="00800AD8">
        <w:t xml:space="preserve"> where</w:t>
      </w:r>
      <w:r w:rsidR="003D3F24">
        <w:t xml:space="preserve"> </w:t>
      </w:r>
      <w:r w:rsidR="00800AD8" w:rsidRPr="003D3F24">
        <w:rPr>
          <w:rStyle w:val="VernacularText"/>
        </w:rPr>
        <w:t>-iî</w:t>
      </w:r>
      <w:r w:rsidR="00800AD8">
        <w:t xml:space="preserve"> is </w:t>
      </w:r>
      <w:r w:rsidR="00C13615">
        <w:t xml:space="preserve">from </w:t>
      </w:r>
      <w:r w:rsidR="00800AD8" w:rsidRPr="00C13615">
        <w:rPr>
          <w:rStyle w:val="VernacularText"/>
        </w:rPr>
        <w:t>-î</w:t>
      </w:r>
      <w:r w:rsidR="00C13615">
        <w:t xml:space="preserve"> ‘in sequence’</w:t>
      </w:r>
      <w:r>
        <w:t>]</w:t>
      </w:r>
    </w:p>
    <w:p w14:paraId="1009DE9C" w14:textId="77777777" w:rsidR="00800AD8" w:rsidRDefault="00DC1AE0" w:rsidP="00C13615">
      <w:pPr>
        <w:pStyle w:val="InterlineText"/>
        <w:tabs>
          <w:tab w:val="left" w:pos="533"/>
          <w:tab w:val="left" w:pos="1457"/>
          <w:tab w:val="left" w:pos="1946"/>
          <w:tab w:val="left" w:pos="2390"/>
          <w:tab w:val="left" w:pos="3239"/>
          <w:tab w:val="left" w:pos="3503"/>
          <w:tab w:val="left" w:pos="4532"/>
          <w:tab w:val="left" w:pos="5321"/>
        </w:tabs>
      </w:pPr>
      <w:r w:rsidRPr="003A1D48">
        <w:rPr>
          <w:rStyle w:val="InterlineTextNumChar"/>
        </w:rPr>
        <w:t>010</w:t>
      </w:r>
      <w:r w:rsidR="00800AD8">
        <w:tab/>
        <w:t>izua</w:t>
      </w:r>
      <w:r w:rsidR="00800AD8">
        <w:tab/>
        <w:t>za</w:t>
      </w:r>
      <w:r w:rsidR="00800AD8">
        <w:tab/>
        <w:t>ti</w:t>
      </w:r>
      <w:r w:rsidR="00800AD8">
        <w:tab/>
        <w:t>Muakai</w:t>
      </w:r>
      <w:r w:rsidR="00800AD8">
        <w:tab/>
        <w:t>a</w:t>
      </w:r>
      <w:r w:rsidR="00800AD8">
        <w:tab/>
        <w:t>se</w:t>
      </w:r>
      <w:r w:rsidR="00800AD8">
        <w:tab/>
        <w:t>Padain</w:t>
      </w:r>
      <w:r w:rsidR="00800AD8">
        <w:tab/>
        <w:t>tjemenutjenun.</w:t>
      </w:r>
    </w:p>
    <w:p w14:paraId="65ADCF6D" w14:textId="77777777" w:rsidR="00800AD8" w:rsidRDefault="00800AD8" w:rsidP="00C13615">
      <w:pPr>
        <w:pStyle w:val="InterlineGlossWithTrans"/>
        <w:tabs>
          <w:tab w:val="left" w:pos="533"/>
          <w:tab w:val="left" w:pos="1457"/>
          <w:tab w:val="left" w:pos="1946"/>
          <w:tab w:val="left" w:pos="2390"/>
          <w:tab w:val="left" w:pos="3239"/>
          <w:tab w:val="left" w:pos="3503"/>
          <w:tab w:val="left" w:pos="4532"/>
          <w:tab w:val="left" w:pos="5321"/>
        </w:tabs>
      </w:pPr>
      <w:r>
        <w:tab/>
        <w:t>i-zua</w:t>
      </w:r>
      <w:r>
        <w:tab/>
        <w:t>zua</w:t>
      </w:r>
      <w:r>
        <w:tab/>
        <w:t>ti</w:t>
      </w:r>
      <w:r>
        <w:tab/>
        <w:t>Muakai</w:t>
      </w:r>
      <w:r>
        <w:tab/>
        <w:t>a</w:t>
      </w:r>
      <w:r>
        <w:tab/>
        <w:t>se</w:t>
      </w:r>
      <w:r>
        <w:tab/>
        <w:t>Padain</w:t>
      </w:r>
      <w:r>
        <w:tab/>
        <w:t>em=tjenu-tjenun</w:t>
      </w:r>
    </w:p>
    <w:p w14:paraId="57FB70BF" w14:textId="77777777" w:rsidR="00800AD8" w:rsidRDefault="00800AD8" w:rsidP="00C13615">
      <w:pPr>
        <w:pStyle w:val="InterlineTrans"/>
        <w:tabs>
          <w:tab w:val="left" w:pos="533"/>
          <w:tab w:val="left" w:pos="1457"/>
          <w:tab w:val="left" w:pos="1946"/>
          <w:tab w:val="left" w:pos="2390"/>
          <w:tab w:val="left" w:pos="3239"/>
          <w:tab w:val="left" w:pos="3503"/>
          <w:tab w:val="left" w:pos="4532"/>
          <w:tab w:val="left" w:pos="5321"/>
        </w:tabs>
      </w:pPr>
      <w:r>
        <w:tab/>
      </w:r>
      <w:r>
        <w:rPr>
          <w:smallCaps/>
        </w:rPr>
        <w:t>loc</w:t>
      </w:r>
      <w:r>
        <w:t>-that</w:t>
      </w:r>
      <w:r>
        <w:tab/>
        <w:t>that</w:t>
      </w:r>
      <w:r>
        <w:tab/>
      </w:r>
      <w:r>
        <w:rPr>
          <w:smallCaps/>
        </w:rPr>
        <w:t>f.h</w:t>
      </w:r>
      <w:r>
        <w:tab/>
        <w:t>(name)</w:t>
      </w:r>
      <w:r>
        <w:rPr>
          <w:smallCaps/>
        </w:rPr>
        <w:tab/>
        <w:t>c</w:t>
      </w:r>
      <w:r>
        <w:rPr>
          <w:smallCaps/>
        </w:rPr>
        <w:tab/>
      </w:r>
      <w:r>
        <w:t>person.of</w:t>
      </w:r>
      <w:r>
        <w:tab/>
        <w:t>(place)</w:t>
      </w:r>
      <w:r>
        <w:tab/>
      </w:r>
      <w:r>
        <w:rPr>
          <w:smallCaps/>
        </w:rPr>
        <w:t>af</w:t>
      </w:r>
      <w:r>
        <w:t>=</w:t>
      </w:r>
      <w:r>
        <w:rPr>
          <w:smallCaps/>
        </w:rPr>
        <w:t>red</w:t>
      </w:r>
      <w:r>
        <w:t>-weave</w:t>
      </w:r>
    </w:p>
    <w:p w14:paraId="64213BA8" w14:textId="77777777" w:rsidR="00800AD8" w:rsidRDefault="00800AD8" w:rsidP="00A8416B">
      <w:pPr>
        <w:pStyle w:val="InterlineFreeCommentFollows"/>
      </w:pPr>
      <w:r>
        <w:t>Muakai of Padain was weaving.</w:t>
      </w:r>
    </w:p>
    <w:p w14:paraId="69FA87ED" w14:textId="77777777" w:rsidR="00800AD8" w:rsidRDefault="00A8416B" w:rsidP="00C13615">
      <w:pPr>
        <w:pStyle w:val="CommentLastWithHalfSpace"/>
      </w:pPr>
      <w:r>
        <w:t>[</w:t>
      </w:r>
      <w:r w:rsidR="00800AD8" w:rsidRPr="00C13615">
        <w:rPr>
          <w:rStyle w:val="VernacularText"/>
        </w:rPr>
        <w:t>tjemenutjenun</w:t>
      </w:r>
      <w:r w:rsidR="00800AD8">
        <w:t xml:space="preserve">: was </w:t>
      </w:r>
      <w:r w:rsidR="00800AD8" w:rsidRPr="00C13615">
        <w:rPr>
          <w:rStyle w:val="VernacularText"/>
        </w:rPr>
        <w:t>temenutenun</w:t>
      </w:r>
      <w:r w:rsidR="00800AD8">
        <w:t xml:space="preserve">, </w:t>
      </w:r>
      <w:r w:rsidR="00800AD8" w:rsidRPr="00C13615">
        <w:rPr>
          <w:rStyle w:val="VernacularText"/>
        </w:rPr>
        <w:t>t</w:t>
      </w:r>
      <w:r w:rsidR="00C13615">
        <w:t xml:space="preserve"> and </w:t>
      </w:r>
      <w:r w:rsidR="00C13615" w:rsidRPr="00C13615">
        <w:rPr>
          <w:rStyle w:val="VernacularText"/>
        </w:rPr>
        <w:t>tj</w:t>
      </w:r>
      <w:r w:rsidR="00C13615">
        <w:t xml:space="preserve"> are hard to distinguish in this area]</w:t>
      </w:r>
    </w:p>
    <w:p w14:paraId="4B3D7E84" w14:textId="77777777" w:rsidR="00800AD8" w:rsidRDefault="00DC1AE0" w:rsidP="00C13615">
      <w:pPr>
        <w:pStyle w:val="InterlineText"/>
        <w:tabs>
          <w:tab w:val="left" w:pos="533"/>
          <w:tab w:val="left" w:pos="1622"/>
          <w:tab w:val="left" w:pos="2306"/>
          <w:tab w:val="left" w:pos="2960"/>
          <w:tab w:val="left" w:pos="3464"/>
          <w:tab w:val="left" w:pos="4073"/>
        </w:tabs>
      </w:pPr>
      <w:r w:rsidRPr="003A1D48">
        <w:rPr>
          <w:rStyle w:val="InterlineTextNumChar"/>
        </w:rPr>
        <w:t>011</w:t>
      </w:r>
      <w:r w:rsidR="00800AD8">
        <w:tab/>
        <w:t>tevuta</w:t>
      </w:r>
      <w:r w:rsidR="00800AD8">
        <w:tab/>
        <w:t>aza</w:t>
      </w:r>
      <w:r w:rsidR="00800AD8">
        <w:tab/>
        <w:t>kulits</w:t>
      </w:r>
      <w:r w:rsidR="00800AD8">
        <w:tab/>
        <w:t>i</w:t>
      </w:r>
      <w:r w:rsidR="00800AD8">
        <w:tab/>
        <w:t>tju</w:t>
      </w:r>
      <w:r w:rsidR="00800AD8">
        <w:tab/>
        <w:t>djeîep.</w:t>
      </w:r>
    </w:p>
    <w:p w14:paraId="112B6B9E" w14:textId="77777777" w:rsidR="00800AD8" w:rsidRDefault="00800AD8" w:rsidP="00C13615">
      <w:pPr>
        <w:pStyle w:val="InterlineGlossWithTrans"/>
        <w:tabs>
          <w:tab w:val="left" w:pos="533"/>
          <w:tab w:val="left" w:pos="1622"/>
          <w:tab w:val="left" w:pos="2306"/>
          <w:tab w:val="left" w:pos="2960"/>
          <w:tab w:val="left" w:pos="3464"/>
          <w:tab w:val="left" w:pos="4073"/>
        </w:tabs>
      </w:pPr>
      <w:r>
        <w:tab/>
        <w:t>te-vuta</w:t>
      </w:r>
      <w:r>
        <w:tab/>
        <w:t>a-zua</w:t>
      </w:r>
      <w:r>
        <w:tab/>
        <w:t>kulits</w:t>
      </w:r>
      <w:r>
        <w:tab/>
        <w:t>i</w:t>
      </w:r>
      <w:r>
        <w:tab/>
        <w:t>tju</w:t>
      </w:r>
      <w:r>
        <w:tab/>
        <w:t>djeîep</w:t>
      </w:r>
    </w:p>
    <w:p w14:paraId="49CC41D2" w14:textId="77777777" w:rsidR="00800AD8" w:rsidRDefault="00800AD8" w:rsidP="00C13615">
      <w:pPr>
        <w:pStyle w:val="InterlineTrans"/>
        <w:tabs>
          <w:tab w:val="left" w:pos="533"/>
          <w:tab w:val="left" w:pos="1622"/>
          <w:tab w:val="left" w:pos="2306"/>
          <w:tab w:val="left" w:pos="2960"/>
          <w:tab w:val="left" w:pos="3464"/>
          <w:tab w:val="left" w:pos="4073"/>
          <w:tab w:val="right" w:pos="8789"/>
        </w:tabs>
      </w:pPr>
      <w:r>
        <w:tab/>
        <w:t>do-appear</w:t>
      </w:r>
      <w:r>
        <w:tab/>
      </w:r>
      <w:r>
        <w:rPr>
          <w:smallCaps/>
        </w:rPr>
        <w:t>c-</w:t>
      </w:r>
      <w:r>
        <w:t>that</w:t>
      </w:r>
      <w:r>
        <w:tab/>
        <w:t>penis</w:t>
      </w:r>
      <w:r>
        <w:tab/>
      </w:r>
      <w:r>
        <w:rPr>
          <w:smallCaps/>
        </w:rPr>
        <w:t>loc</w:t>
      </w:r>
      <w:r>
        <w:tab/>
        <w:t>there</w:t>
      </w:r>
      <w:r>
        <w:tab/>
        <w:t>wall</w:t>
      </w:r>
      <w:r w:rsidR="00C13615">
        <w:tab/>
        <w:t>A penis appeared along the wall.</w:t>
      </w:r>
    </w:p>
    <w:p w14:paraId="3C0602AF" w14:textId="77777777" w:rsidR="00800AD8" w:rsidRDefault="00A8416B" w:rsidP="00C13615">
      <w:pPr>
        <w:pStyle w:val="CommentLastWithHalfSpace"/>
      </w:pPr>
      <w:r>
        <w:t>[</w:t>
      </w:r>
      <w:r w:rsidR="00800AD8" w:rsidRPr="00C13615">
        <w:rPr>
          <w:rStyle w:val="VernacularText"/>
        </w:rPr>
        <w:t>tevuta</w:t>
      </w:r>
      <w:r w:rsidR="00800AD8">
        <w:t>: cf</w:t>
      </w:r>
      <w:r w:rsidR="00C13615">
        <w:t>.</w:t>
      </w:r>
      <w:r w:rsidR="00800AD8">
        <w:t xml:space="preserve"> </w:t>
      </w:r>
      <w:r w:rsidR="00800AD8" w:rsidRPr="00C13615">
        <w:rPr>
          <w:rStyle w:val="VernacularText"/>
        </w:rPr>
        <w:t>tje-</w:t>
      </w:r>
      <w:r w:rsidR="00C13615">
        <w:t xml:space="preserve"> F</w:t>
      </w:r>
      <w:r w:rsidR="00800AD8" w:rsidRPr="00C13615">
        <w:t>.</w:t>
      </w:r>
      <w:r w:rsidRPr="00C13615">
        <w:t>]</w:t>
      </w:r>
    </w:p>
    <w:p w14:paraId="4DA1D4E8" w14:textId="77777777" w:rsidR="00800AD8" w:rsidRDefault="00DC1AE0" w:rsidP="00C13615">
      <w:pPr>
        <w:pStyle w:val="InterlineText"/>
        <w:tabs>
          <w:tab w:val="left" w:pos="533"/>
          <w:tab w:val="left" w:pos="1082"/>
          <w:tab w:val="left" w:pos="1916"/>
          <w:tab w:val="left" w:pos="2540"/>
          <w:tab w:val="left" w:pos="3014"/>
        </w:tabs>
      </w:pPr>
      <w:r w:rsidRPr="003A1D48">
        <w:rPr>
          <w:rStyle w:val="InterlineTextNumChar"/>
        </w:rPr>
        <w:t>012</w:t>
      </w:r>
      <w:r w:rsidR="00800AD8">
        <w:tab/>
        <w:t>“aki</w:t>
      </w:r>
      <w:r w:rsidR="00800AD8">
        <w:tab/>
        <w:t>anema</w:t>
      </w:r>
      <w:r w:rsidR="00800AD8">
        <w:tab/>
        <w:t>tsu?”</w:t>
      </w:r>
      <w:r w:rsidR="00800AD8">
        <w:tab/>
        <w:t>aya</w:t>
      </w:r>
      <w:r w:rsidR="00800AD8">
        <w:tab/>
        <w:t>mikeduts.</w:t>
      </w:r>
    </w:p>
    <w:p w14:paraId="5471A03F" w14:textId="77777777" w:rsidR="00800AD8" w:rsidRDefault="00800AD8" w:rsidP="00C13615">
      <w:pPr>
        <w:pStyle w:val="InterlineGlossWithTrans"/>
        <w:tabs>
          <w:tab w:val="left" w:pos="533"/>
          <w:tab w:val="left" w:pos="1082"/>
          <w:tab w:val="left" w:pos="1916"/>
          <w:tab w:val="left" w:pos="2540"/>
          <w:tab w:val="left" w:pos="3014"/>
        </w:tabs>
      </w:pPr>
      <w:r>
        <w:tab/>
        <w:t>aki</w:t>
      </w:r>
      <w:r>
        <w:tab/>
        <w:t>a-nema</w:t>
      </w:r>
      <w:r>
        <w:tab/>
        <w:t>tsu</w:t>
      </w:r>
      <w:r>
        <w:tab/>
        <w:t>aya</w:t>
      </w:r>
      <w:r>
        <w:tab/>
        <w:t>mi-keduts</w:t>
      </w:r>
    </w:p>
    <w:p w14:paraId="261D742B" w14:textId="77777777" w:rsidR="00800AD8" w:rsidRDefault="00800AD8" w:rsidP="00C13615">
      <w:pPr>
        <w:pStyle w:val="InterlineTransNoFree"/>
        <w:tabs>
          <w:tab w:val="left" w:pos="1082"/>
          <w:tab w:val="left" w:pos="1916"/>
          <w:tab w:val="left" w:pos="2540"/>
          <w:tab w:val="left" w:pos="3014"/>
          <w:tab w:val="right" w:pos="8787"/>
        </w:tabs>
      </w:pPr>
      <w:r>
        <w:tab/>
        <w:t>how</w:t>
      </w:r>
      <w:r>
        <w:tab/>
        <w:t>?-what</w:t>
      </w:r>
      <w:r>
        <w:tab/>
        <w:t>this</w:t>
      </w:r>
      <w:r>
        <w:tab/>
        <w:t>say</w:t>
      </w:r>
      <w:r>
        <w:tab/>
      </w:r>
      <w:r>
        <w:rPr>
          <w:smallCaps/>
        </w:rPr>
        <w:t>af</w:t>
      </w:r>
      <w:r>
        <w:t>-startle</w:t>
      </w:r>
      <w:r w:rsidR="00C13615">
        <w:tab/>
        <w:t>“Whatever is this?” she said, startled.</w:t>
      </w:r>
    </w:p>
    <w:p w14:paraId="52FE62F2" w14:textId="77777777" w:rsidR="00800AD8" w:rsidRDefault="00DC1AE0" w:rsidP="00C13615">
      <w:pPr>
        <w:pStyle w:val="InterlineText"/>
        <w:tabs>
          <w:tab w:val="left" w:pos="533"/>
          <w:tab w:val="left" w:pos="1532"/>
          <w:tab w:val="left" w:pos="2036"/>
        </w:tabs>
      </w:pPr>
      <w:r w:rsidRPr="003A1D48">
        <w:rPr>
          <w:rStyle w:val="InterlineTextNumChar"/>
        </w:rPr>
        <w:t>013</w:t>
      </w:r>
      <w:r w:rsidR="00800AD8">
        <w:tab/>
        <w:t>veîatjen</w:t>
      </w:r>
      <w:r w:rsidR="00800AD8">
        <w:tab/>
        <w:t>ta</w:t>
      </w:r>
      <w:r w:rsidR="00800AD8">
        <w:tab/>
        <w:t>vaida.</w:t>
      </w:r>
    </w:p>
    <w:p w14:paraId="0426C924" w14:textId="77777777" w:rsidR="00800AD8" w:rsidRDefault="00800AD8" w:rsidP="00C13615">
      <w:pPr>
        <w:pStyle w:val="InterlineGlossWithTrans"/>
        <w:tabs>
          <w:tab w:val="left" w:pos="533"/>
          <w:tab w:val="left" w:pos="1532"/>
          <w:tab w:val="left" w:pos="2036"/>
        </w:tabs>
      </w:pPr>
      <w:r>
        <w:tab/>
        <w:t>veîatj-en</w:t>
      </w:r>
      <w:r>
        <w:tab/>
        <w:t>ta</w:t>
      </w:r>
      <w:r>
        <w:tab/>
        <w:t>vaida</w:t>
      </w:r>
    </w:p>
    <w:p w14:paraId="5EFF1AC8" w14:textId="77777777" w:rsidR="00800AD8" w:rsidRDefault="00800AD8" w:rsidP="00C13615">
      <w:pPr>
        <w:pStyle w:val="InterlineTransNoFree"/>
        <w:tabs>
          <w:tab w:val="left" w:pos="1532"/>
          <w:tab w:val="left" w:pos="2036"/>
          <w:tab w:val="right" w:pos="8787"/>
        </w:tabs>
      </w:pPr>
      <w:r>
        <w:tab/>
        <w:t>hit-</w:t>
      </w:r>
      <w:r>
        <w:rPr>
          <w:smallCaps/>
        </w:rPr>
        <w:t>pf</w:t>
      </w:r>
      <w:r>
        <w:tab/>
      </w:r>
      <w:r>
        <w:rPr>
          <w:smallCaps/>
        </w:rPr>
        <w:t>obl</w:t>
      </w:r>
      <w:r>
        <w:tab/>
        <w:t>weaver’s.sword</w:t>
      </w:r>
      <w:r w:rsidR="00C13615">
        <w:tab/>
        <w:t>She hit it with her weaver’s sword,</w:t>
      </w:r>
    </w:p>
    <w:p w14:paraId="7BB3470A" w14:textId="77777777" w:rsidR="00800AD8" w:rsidRDefault="00DC1AE0" w:rsidP="00C13615">
      <w:pPr>
        <w:pStyle w:val="InterlineText"/>
        <w:tabs>
          <w:tab w:val="left" w:pos="533"/>
          <w:tab w:val="left" w:pos="1742"/>
          <w:tab w:val="left" w:pos="2426"/>
          <w:tab w:val="left" w:pos="3080"/>
          <w:tab w:val="left" w:pos="3419"/>
        </w:tabs>
      </w:pPr>
      <w:r w:rsidRPr="003A1D48">
        <w:rPr>
          <w:rStyle w:val="InterlineTextNumChar"/>
        </w:rPr>
        <w:t>014</w:t>
      </w:r>
      <w:r w:rsidR="00800AD8">
        <w:tab/>
        <w:t>mange÷uq</w:t>
      </w:r>
      <w:r w:rsidR="00800AD8">
        <w:tab/>
        <w:t>aza</w:t>
      </w:r>
      <w:r w:rsidR="00800AD8">
        <w:tab/>
        <w:t>kulits</w:t>
      </w:r>
      <w:r w:rsidR="00800AD8">
        <w:tab/>
        <w:t>ni</w:t>
      </w:r>
      <w:r w:rsidR="00800AD8">
        <w:tab/>
        <w:t>ªiququ.</w:t>
      </w:r>
    </w:p>
    <w:p w14:paraId="27B9496A" w14:textId="77777777" w:rsidR="00800AD8" w:rsidRDefault="00800AD8" w:rsidP="00C13615">
      <w:pPr>
        <w:pStyle w:val="InterlineGlossWithTrans"/>
        <w:tabs>
          <w:tab w:val="left" w:pos="533"/>
          <w:tab w:val="left" w:pos="1742"/>
          <w:tab w:val="left" w:pos="2426"/>
          <w:tab w:val="left" w:pos="3080"/>
          <w:tab w:val="left" w:pos="3419"/>
        </w:tabs>
      </w:pPr>
      <w:r>
        <w:tab/>
        <w:t>ma-nge÷uq</w:t>
      </w:r>
      <w:r>
        <w:tab/>
        <w:t>a-zua</w:t>
      </w:r>
      <w:r>
        <w:tab/>
        <w:t>kulits</w:t>
      </w:r>
      <w:r>
        <w:tab/>
        <w:t>ni</w:t>
      </w:r>
      <w:r>
        <w:tab/>
        <w:t>ªiququ</w:t>
      </w:r>
    </w:p>
    <w:p w14:paraId="0A4227E0" w14:textId="77777777" w:rsidR="00800AD8" w:rsidRDefault="00800AD8" w:rsidP="00C13615">
      <w:pPr>
        <w:pStyle w:val="InterlineTransNoFree"/>
        <w:tabs>
          <w:tab w:val="left" w:pos="1742"/>
          <w:tab w:val="left" w:pos="2426"/>
          <w:tab w:val="left" w:pos="3080"/>
          <w:tab w:val="left" w:pos="3419"/>
          <w:tab w:val="right" w:pos="8787"/>
        </w:tabs>
      </w:pPr>
      <w:r>
        <w:tab/>
      </w:r>
      <w:r>
        <w:rPr>
          <w:smallCaps/>
        </w:rPr>
        <w:t>stat</w:t>
      </w:r>
      <w:r>
        <w:t>-sever</w:t>
      </w:r>
      <w:r>
        <w:tab/>
      </w:r>
      <w:r>
        <w:rPr>
          <w:smallCaps/>
        </w:rPr>
        <w:t>c-</w:t>
      </w:r>
      <w:r>
        <w:t>that</w:t>
      </w:r>
      <w:r>
        <w:tab/>
        <w:t>penis</w:t>
      </w:r>
      <w:r>
        <w:tab/>
        <w:t>of</w:t>
      </w:r>
      <w:r>
        <w:tab/>
        <w:t>(name)</w:t>
      </w:r>
      <w:r w:rsidR="00C13615">
        <w:tab/>
        <w:t>and ªiququ’s penis was cut off.</w:t>
      </w:r>
    </w:p>
    <w:p w14:paraId="270070FA" w14:textId="77777777" w:rsidR="00800AD8" w:rsidRDefault="00DC1AE0" w:rsidP="00C13615">
      <w:pPr>
        <w:pStyle w:val="InterlineText"/>
        <w:tabs>
          <w:tab w:val="left" w:pos="533"/>
          <w:tab w:val="left" w:pos="1547"/>
          <w:tab w:val="left" w:pos="2876"/>
          <w:tab w:val="left" w:pos="3560"/>
          <w:tab w:val="left" w:pos="4274"/>
          <w:tab w:val="left" w:pos="5963"/>
          <w:tab w:val="left" w:pos="6737"/>
        </w:tabs>
      </w:pPr>
      <w:r w:rsidRPr="003A1D48">
        <w:rPr>
          <w:rStyle w:val="InterlineTextNumChar"/>
        </w:rPr>
        <w:t>015</w:t>
      </w:r>
      <w:r w:rsidR="00800AD8">
        <w:tab/>
        <w:t>viîviîen</w:t>
      </w:r>
      <w:r w:rsidR="00800AD8">
        <w:tab/>
        <w:t>nimadju</w:t>
      </w:r>
      <w:r w:rsidR="00800AD8">
        <w:tab/>
        <w:t>aza</w:t>
      </w:r>
      <w:r w:rsidR="00800AD8">
        <w:tab/>
        <w:t>kulits;</w:t>
      </w:r>
      <w:r w:rsidR="00800AD8">
        <w:tab/>
        <w:t>namadjui</w:t>
      </w:r>
      <w:r w:rsidR="00800AD8">
        <w:tab/>
        <w:t>anga</w:t>
      </w:r>
      <w:r w:rsidR="00C13615">
        <w:tab/>
        <w:t>namaîavangas</w:t>
      </w:r>
    </w:p>
    <w:p w14:paraId="56FAEDED" w14:textId="77777777" w:rsidR="00800AD8" w:rsidRDefault="00800AD8" w:rsidP="00C13615">
      <w:pPr>
        <w:pStyle w:val="InterlineGlossWithTrans"/>
        <w:tabs>
          <w:tab w:val="left" w:pos="533"/>
          <w:tab w:val="left" w:pos="1547"/>
          <w:tab w:val="left" w:pos="2876"/>
          <w:tab w:val="left" w:pos="3560"/>
          <w:tab w:val="left" w:pos="4274"/>
          <w:tab w:val="left" w:pos="5963"/>
          <w:tab w:val="left" w:pos="6737"/>
        </w:tabs>
      </w:pPr>
      <w:r>
        <w:tab/>
        <w:t>viîviî-en</w:t>
      </w:r>
      <w:r>
        <w:tab/>
        <w:t>ni-madju</w:t>
      </w:r>
      <w:r>
        <w:tab/>
        <w:t>a-zua</w:t>
      </w:r>
      <w:r>
        <w:tab/>
        <w:t>kulits</w:t>
      </w:r>
      <w:r>
        <w:tab/>
        <w:t>na-ma-djui</w:t>
      </w:r>
      <w:r>
        <w:tab/>
        <w:t>anga</w:t>
      </w:r>
      <w:r w:rsidR="00C13615">
        <w:tab/>
        <w:t>na-ma-îa-vangas</w:t>
      </w:r>
    </w:p>
    <w:p w14:paraId="73868565" w14:textId="77777777" w:rsidR="00800AD8" w:rsidRDefault="00800AD8" w:rsidP="00C13615">
      <w:pPr>
        <w:pStyle w:val="InterlineTransNoFree"/>
        <w:tabs>
          <w:tab w:val="left" w:pos="1547"/>
          <w:tab w:val="left" w:pos="2876"/>
          <w:tab w:val="left" w:pos="3560"/>
          <w:tab w:val="left" w:pos="4274"/>
          <w:tab w:val="left" w:pos="5963"/>
          <w:tab w:val="left" w:pos="6737"/>
        </w:tabs>
      </w:pPr>
      <w:r>
        <w:tab/>
        <w:t>pull-</w:t>
      </w:r>
      <w:r>
        <w:rPr>
          <w:smallCaps/>
        </w:rPr>
        <w:t>pf</w:t>
      </w:r>
      <w:r>
        <w:tab/>
        <w:t>by-</w:t>
      </w:r>
      <w:r>
        <w:rPr>
          <w:smallCaps/>
        </w:rPr>
        <w:t>3rd.pers</w:t>
      </w:r>
      <w:r>
        <w:tab/>
      </w:r>
      <w:r>
        <w:rPr>
          <w:smallCaps/>
        </w:rPr>
        <w:t>c-</w:t>
      </w:r>
      <w:r>
        <w:t>that</w:t>
      </w:r>
      <w:r>
        <w:tab/>
        <w:t>penis</w:t>
      </w:r>
      <w:r>
        <w:tab/>
      </w:r>
      <w:r>
        <w:rPr>
          <w:smallCaps/>
        </w:rPr>
        <w:t>past</w:t>
      </w:r>
      <w:r>
        <w:t>-</w:t>
      </w:r>
      <w:r>
        <w:rPr>
          <w:smallCaps/>
        </w:rPr>
        <w:t>stat</w:t>
      </w:r>
      <w:r>
        <w:t>-thorn</w:t>
      </w:r>
      <w:r>
        <w:tab/>
        <w:t>indeed</w:t>
      </w:r>
      <w:r w:rsidR="00C13615">
        <w:tab/>
      </w:r>
      <w:r w:rsidR="00C13615">
        <w:rPr>
          <w:smallCaps/>
        </w:rPr>
        <w:t>past</w:t>
      </w:r>
      <w:r w:rsidR="00C13615">
        <w:t>-</w:t>
      </w:r>
      <w:r w:rsidR="00C13615">
        <w:rPr>
          <w:smallCaps/>
        </w:rPr>
        <w:t>stat</w:t>
      </w:r>
      <w:r w:rsidR="00C13615">
        <w:t>-class-thistle</w:t>
      </w:r>
    </w:p>
    <w:p w14:paraId="0AB86DE7" w14:textId="77777777" w:rsidR="00800AD8" w:rsidRDefault="00800AD8" w:rsidP="00C13615">
      <w:pPr>
        <w:pStyle w:val="InterlineText"/>
        <w:tabs>
          <w:tab w:val="left" w:pos="533"/>
          <w:tab w:val="left" w:pos="1307"/>
          <w:tab w:val="left" w:pos="1811"/>
        </w:tabs>
      </w:pPr>
      <w:r>
        <w:tab/>
        <w:t>anga</w:t>
      </w:r>
      <w:r>
        <w:tab/>
        <w:t>tua</w:t>
      </w:r>
      <w:r>
        <w:tab/>
        <w:t>kinala÷uq.</w:t>
      </w:r>
    </w:p>
    <w:p w14:paraId="605CF448" w14:textId="77777777" w:rsidR="00800AD8" w:rsidRDefault="00800AD8" w:rsidP="00C13615">
      <w:pPr>
        <w:pStyle w:val="InterlineGlossWithTrans"/>
        <w:tabs>
          <w:tab w:val="left" w:pos="533"/>
          <w:tab w:val="left" w:pos="1307"/>
          <w:tab w:val="left" w:pos="1811"/>
        </w:tabs>
      </w:pPr>
      <w:r>
        <w:tab/>
        <w:t>anga</w:t>
      </w:r>
      <w:r>
        <w:tab/>
        <w:t>tua</w:t>
      </w:r>
      <w:r>
        <w:tab/>
        <w:t>in=ka-la÷uq</w:t>
      </w:r>
    </w:p>
    <w:p w14:paraId="6914654A" w14:textId="77777777" w:rsidR="00800AD8" w:rsidRDefault="00800AD8" w:rsidP="00C13615">
      <w:pPr>
        <w:pStyle w:val="InterlineTrans"/>
        <w:tabs>
          <w:tab w:val="left" w:pos="533"/>
          <w:tab w:val="left" w:pos="1307"/>
          <w:tab w:val="left" w:pos="1811"/>
        </w:tabs>
      </w:pPr>
      <w:r>
        <w:tab/>
        <w:t>indeed</w:t>
      </w:r>
      <w:r>
        <w:tab/>
      </w:r>
      <w:r>
        <w:rPr>
          <w:smallCaps/>
        </w:rPr>
        <w:t>obl</w:t>
      </w:r>
      <w:r>
        <w:tab/>
      </w:r>
      <w:r>
        <w:rPr>
          <w:smallCaps/>
        </w:rPr>
        <w:t>perf</w:t>
      </w:r>
      <w:r>
        <w:t>=main-long</w:t>
      </w:r>
    </w:p>
    <w:p w14:paraId="4E7EC0BE" w14:textId="77777777" w:rsidR="00800AD8" w:rsidRDefault="00800AD8">
      <w:pPr>
        <w:pStyle w:val="InterlineFree"/>
      </w:pPr>
      <w:r>
        <w:t>He dragged it along, and it got thorns and burrs on it because it was so long.</w:t>
      </w:r>
    </w:p>
    <w:p w14:paraId="6FB51256" w14:textId="77777777" w:rsidR="00800AD8" w:rsidRDefault="00DC1AE0" w:rsidP="00C13615">
      <w:pPr>
        <w:pStyle w:val="InterlineText"/>
        <w:tabs>
          <w:tab w:val="left" w:pos="533"/>
          <w:tab w:val="left" w:pos="2312"/>
          <w:tab w:val="left" w:pos="4616"/>
          <w:tab w:val="left" w:pos="5060"/>
          <w:tab w:val="left" w:pos="5924"/>
          <w:tab w:val="left" w:pos="6533"/>
          <w:tab w:val="left" w:pos="7022"/>
          <w:tab w:val="left" w:pos="7736"/>
        </w:tabs>
      </w:pPr>
      <w:r w:rsidRPr="003A1D48">
        <w:rPr>
          <w:rStyle w:val="InterlineTextNumChar"/>
        </w:rPr>
        <w:t>016</w:t>
      </w:r>
      <w:r w:rsidR="00800AD8">
        <w:tab/>
        <w:t>semudjui</w:t>
      </w:r>
      <w:r w:rsidR="00800AD8">
        <w:tab/>
        <w:t>semuîavangas</w:t>
      </w:r>
      <w:r w:rsidR="00800AD8">
        <w:tab/>
        <w:t>ti</w:t>
      </w:r>
      <w:r w:rsidR="00800AD8">
        <w:tab/>
        <w:t>ªiququ,</w:t>
      </w:r>
      <w:r w:rsidR="00800AD8">
        <w:tab/>
        <w:t>tjanu</w:t>
      </w:r>
      <w:r w:rsidR="00C13615">
        <w:tab/>
        <w:t>ita</w:t>
      </w:r>
      <w:r w:rsidR="00C13615">
        <w:tab/>
        <w:t>i</w:t>
      </w:r>
      <w:r w:rsidR="00C13615">
        <w:tab/>
        <w:t>tjakaz.</w:t>
      </w:r>
    </w:p>
    <w:p w14:paraId="108D5ADE" w14:textId="77777777" w:rsidR="00800AD8" w:rsidRDefault="00800AD8" w:rsidP="00C13615">
      <w:pPr>
        <w:pStyle w:val="InterlineGlossWithTrans"/>
        <w:tabs>
          <w:tab w:val="left" w:pos="533"/>
          <w:tab w:val="left" w:pos="2312"/>
          <w:tab w:val="left" w:pos="4616"/>
          <w:tab w:val="left" w:pos="5060"/>
          <w:tab w:val="left" w:pos="5924"/>
          <w:tab w:val="left" w:pos="6533"/>
          <w:tab w:val="left" w:pos="7022"/>
          <w:tab w:val="left" w:pos="7736"/>
        </w:tabs>
      </w:pPr>
      <w:r>
        <w:tab/>
        <w:t>em=su-djui</w:t>
      </w:r>
      <w:r>
        <w:tab/>
        <w:t>em=su-îa-vangas</w:t>
      </w:r>
      <w:r>
        <w:tab/>
        <w:t>ti</w:t>
      </w:r>
      <w:r>
        <w:tab/>
        <w:t>ªiququ</w:t>
      </w:r>
      <w:r>
        <w:tab/>
        <w:t>tjanu</w:t>
      </w:r>
      <w:r w:rsidR="00C13615">
        <w:tab/>
        <w:t>ita</w:t>
      </w:r>
      <w:r w:rsidR="00C13615">
        <w:tab/>
        <w:t>i</w:t>
      </w:r>
      <w:r w:rsidR="00C13615">
        <w:tab/>
        <w:t>tjakaz</w:t>
      </w:r>
    </w:p>
    <w:p w14:paraId="19E3A03C" w14:textId="77777777" w:rsidR="00800AD8" w:rsidRDefault="00800AD8" w:rsidP="00C13615">
      <w:pPr>
        <w:pStyle w:val="InterlineTrans"/>
        <w:tabs>
          <w:tab w:val="left" w:pos="533"/>
          <w:tab w:val="left" w:pos="2312"/>
          <w:tab w:val="left" w:pos="4616"/>
          <w:tab w:val="left" w:pos="5060"/>
          <w:tab w:val="left" w:pos="5924"/>
          <w:tab w:val="left" w:pos="6533"/>
          <w:tab w:val="left" w:pos="7022"/>
          <w:tab w:val="left" w:pos="7736"/>
        </w:tabs>
      </w:pPr>
      <w:r>
        <w:tab/>
      </w:r>
      <w:r>
        <w:rPr>
          <w:smallCaps/>
        </w:rPr>
        <w:t>af</w:t>
      </w:r>
      <w:r>
        <w:t>=remove-thorn</w:t>
      </w:r>
      <w:r>
        <w:tab/>
      </w:r>
      <w:r>
        <w:rPr>
          <w:smallCaps/>
        </w:rPr>
        <w:t>af</w:t>
      </w:r>
      <w:r>
        <w:t>=remove-class-thistle</w:t>
      </w:r>
      <w:r>
        <w:tab/>
      </w:r>
      <w:r>
        <w:rPr>
          <w:smallCaps/>
        </w:rPr>
        <w:t>f.h</w:t>
      </w:r>
      <w:r>
        <w:tab/>
        <w:t>(name)</w:t>
      </w:r>
      <w:r>
        <w:tab/>
        <w:t>full</w:t>
      </w:r>
      <w:r w:rsidR="00C13615">
        <w:tab/>
        <w:t>one</w:t>
      </w:r>
      <w:r w:rsidR="00C13615">
        <w:tab/>
        <w:t>which</w:t>
      </w:r>
      <w:r w:rsidR="00C13615">
        <w:tab/>
        <w:t>basket.type</w:t>
      </w:r>
    </w:p>
    <w:p w14:paraId="4C86F05E" w14:textId="77777777" w:rsidR="00800AD8" w:rsidRDefault="00800AD8" w:rsidP="00C13615">
      <w:pPr>
        <w:pStyle w:val="InterlineFreeCommentFollows"/>
      </w:pPr>
      <w:r>
        <w:t>When he pulled all the thorns and burrs out, they filled a winnowing basket.</w:t>
      </w:r>
    </w:p>
    <w:p w14:paraId="6FC0266E" w14:textId="77777777" w:rsidR="00800AD8" w:rsidRDefault="00A8416B" w:rsidP="00C13615">
      <w:pPr>
        <w:pStyle w:val="InterlineFree"/>
      </w:pPr>
      <w:r>
        <w:t>[</w:t>
      </w:r>
      <w:r w:rsidR="00800AD8" w:rsidRPr="00C13615">
        <w:rPr>
          <w:rStyle w:val="VernacularText"/>
        </w:rPr>
        <w:t>tjanu</w:t>
      </w:r>
      <w:r w:rsidR="00800AD8">
        <w:t xml:space="preserve">: no meaning </w:t>
      </w:r>
      <w:r w:rsidR="00C13615">
        <w:t>‘</w:t>
      </w:r>
      <w:r w:rsidR="00800AD8">
        <w:t>fill</w:t>
      </w:r>
      <w:r w:rsidR="00C13615">
        <w:t>’</w:t>
      </w:r>
      <w:r w:rsidR="00800AD8">
        <w:t xml:space="preserve"> in </w:t>
      </w:r>
      <w:r w:rsidR="00C13615">
        <w:t>F</w:t>
      </w:r>
      <w:r w:rsidR="00800AD8">
        <w:t xml:space="preserve">, but there is </w:t>
      </w:r>
      <w:r w:rsidR="00800AD8" w:rsidRPr="00C13615">
        <w:rPr>
          <w:rStyle w:val="VernacularText"/>
        </w:rPr>
        <w:t>tjaîu-</w:t>
      </w:r>
      <w:r w:rsidR="00C13615">
        <w:t xml:space="preserve"> </w:t>
      </w:r>
      <w:r w:rsidR="00800AD8">
        <w:t>‘until, as far as’</w:t>
      </w:r>
      <w:r w:rsidR="00C13615">
        <w:t>]</w:t>
      </w:r>
    </w:p>
    <w:p w14:paraId="398F3376" w14:textId="77777777" w:rsidR="00C13615" w:rsidRDefault="00800AD8" w:rsidP="00C13615">
      <w:pPr>
        <w:pStyle w:val="FullTranslation"/>
      </w:pPr>
      <w:r>
        <w:t>Once upon a time there was a man of Kapayuanan called ªiququ. East Paiwans were going to invade the area. He got some (gum</w:t>
      </w:r>
      <w:r w:rsidR="00C13615">
        <w:t>?</w:t>
      </w:r>
      <w:r>
        <w:t>) tree wood, and put it on the rock slab at Dinukapan. The East Paiwans came. When they stepped on the place with the slippery wood, they fell off and died. Only one survived. “Be off with you,” said ªiququ to this East Paiwan. “But when you get back to your village, you will die.</w:t>
      </w:r>
      <w:r w:rsidR="00C13615">
        <w:t>”</w:t>
      </w:r>
    </w:p>
    <w:p w14:paraId="45B6061E" w14:textId="77777777" w:rsidR="00800AD8" w:rsidRDefault="00800AD8" w:rsidP="00C13615">
      <w:pPr>
        <w:pStyle w:val="FullTranslation"/>
      </w:pPr>
      <w:r>
        <w:t>ªiququ himself (was so big that) when he had one foot at Dinukapan, his other foot was at Padain (across the valley</w:t>
      </w:r>
      <w:r w:rsidR="00C13615">
        <w:t>, and he had</w:t>
      </w:r>
      <w:r>
        <w:t xml:space="preserve"> a very long penis (OA))</w:t>
      </w:r>
      <w:r w:rsidR="00C13615">
        <w:t>.</w:t>
      </w:r>
      <w:r>
        <w:t xml:space="preserve"> Muakai of Padain was weaving. A penis appeared along the wall. “Whatever is this?” she said, startled. She hit it with her weaver’s </w:t>
      </w:r>
      <w:r>
        <w:lastRenderedPageBreak/>
        <w:t>sword, and ªiququ’s penis was cut off. He dragged it along, and it got thorns and burrs on it because it was so long. When he pulled all the thorns and burrs out, they filled a winnowing basket.</w:t>
      </w:r>
    </w:p>
    <w:p w14:paraId="731574FA" w14:textId="77777777" w:rsidR="00800AD8" w:rsidRDefault="00800AD8">
      <w:pPr>
        <w:pStyle w:val="Heading4"/>
      </w:pPr>
      <w:r w:rsidRPr="00DC1AE0">
        <w:rPr>
          <w:rStyle w:val="NumTextHeadingChar"/>
        </w:rPr>
        <w:t>066</w:t>
      </w:r>
      <w:r>
        <w:t xml:space="preserve"> COOKING MILLET</w:t>
      </w:r>
      <w:r w:rsidR="00C13615">
        <w:br/>
      </w:r>
      <w:r>
        <w:t>kemsa ta vaqu</w:t>
      </w:r>
      <w:r w:rsidR="001208B6">
        <w:t xml:space="preserve"> (</w:t>
      </w:r>
      <w:r>
        <w:t>Kapay</w:t>
      </w:r>
      <w:r w:rsidR="00C13615">
        <w:t>uanan village, p.276</w:t>
      </w:r>
      <w:r w:rsidR="001208B6">
        <w:t>)</w:t>
      </w:r>
    </w:p>
    <w:p w14:paraId="193590FC" w14:textId="77777777" w:rsidR="00800AD8" w:rsidRDefault="00DC1AE0" w:rsidP="00431918">
      <w:pPr>
        <w:pStyle w:val="InterlineText"/>
        <w:tabs>
          <w:tab w:val="left" w:pos="533"/>
          <w:tab w:val="left" w:pos="1457"/>
          <w:tab w:val="left" w:pos="1946"/>
          <w:tab w:val="left" w:pos="2975"/>
          <w:tab w:val="left" w:pos="4304"/>
          <w:tab w:val="left" w:pos="4568"/>
          <w:tab w:val="left" w:pos="5162"/>
        </w:tabs>
      </w:pPr>
      <w:r w:rsidRPr="003A1D48">
        <w:rPr>
          <w:rStyle w:val="InterlineTextNumChar"/>
        </w:rPr>
        <w:t>001</w:t>
      </w:r>
      <w:r w:rsidR="00800AD8">
        <w:tab/>
        <w:t>izua</w:t>
      </w:r>
      <w:r w:rsidR="00800AD8">
        <w:tab/>
        <w:t>za</w:t>
      </w:r>
      <w:r w:rsidR="00800AD8">
        <w:tab/>
        <w:t>se</w:t>
      </w:r>
      <w:r w:rsidR="00800AD8">
        <w:tab/>
        <w:t>Kapayuanan</w:t>
      </w:r>
      <w:r w:rsidR="00800AD8">
        <w:tab/>
        <w:t>a</w:t>
      </w:r>
      <w:r w:rsidR="00800AD8">
        <w:tab/>
        <w:t>îa</w:t>
      </w:r>
      <w:r w:rsidR="00800AD8">
        <w:tab/>
        <w:t>Kadaladalavan.</w:t>
      </w:r>
    </w:p>
    <w:p w14:paraId="3707D842" w14:textId="77777777" w:rsidR="00800AD8" w:rsidRDefault="00800AD8" w:rsidP="00431918">
      <w:pPr>
        <w:pStyle w:val="InterlineGlossWithTrans"/>
        <w:tabs>
          <w:tab w:val="left" w:pos="533"/>
          <w:tab w:val="left" w:pos="1457"/>
          <w:tab w:val="left" w:pos="1946"/>
          <w:tab w:val="left" w:pos="2975"/>
          <w:tab w:val="left" w:pos="4304"/>
          <w:tab w:val="left" w:pos="4568"/>
          <w:tab w:val="left" w:pos="5162"/>
        </w:tabs>
      </w:pPr>
      <w:r>
        <w:tab/>
        <w:t>i-zua</w:t>
      </w:r>
      <w:r>
        <w:tab/>
        <w:t>zua</w:t>
      </w:r>
      <w:r>
        <w:tab/>
        <w:t>se</w:t>
      </w:r>
      <w:r>
        <w:tab/>
        <w:t>Kapayuanan</w:t>
      </w:r>
      <w:r>
        <w:tab/>
        <w:t>a</w:t>
      </w:r>
      <w:r>
        <w:tab/>
        <w:t>îa</w:t>
      </w:r>
      <w:r>
        <w:tab/>
        <w:t>Kadaladalavan</w:t>
      </w:r>
    </w:p>
    <w:p w14:paraId="4300251B" w14:textId="77777777" w:rsidR="00800AD8" w:rsidRDefault="00800AD8" w:rsidP="00431918">
      <w:pPr>
        <w:pStyle w:val="InterlineTrans"/>
        <w:tabs>
          <w:tab w:val="left" w:pos="533"/>
          <w:tab w:val="left" w:pos="1457"/>
          <w:tab w:val="left" w:pos="1946"/>
          <w:tab w:val="left" w:pos="2975"/>
          <w:tab w:val="left" w:pos="4304"/>
          <w:tab w:val="left" w:pos="4568"/>
          <w:tab w:val="left" w:pos="5162"/>
        </w:tabs>
      </w:pPr>
      <w:r>
        <w:tab/>
      </w:r>
      <w:r>
        <w:rPr>
          <w:smallCaps/>
        </w:rPr>
        <w:t>loc</w:t>
      </w:r>
      <w:r>
        <w:t>-that</w:t>
      </w:r>
      <w:r>
        <w:tab/>
        <w:t>that</w:t>
      </w:r>
      <w:r>
        <w:tab/>
        <w:t>person.of</w:t>
      </w:r>
      <w:r>
        <w:tab/>
        <w:t>(place)</w:t>
      </w:r>
      <w:r>
        <w:rPr>
          <w:smallCaps/>
        </w:rPr>
        <w:tab/>
        <w:t>c</w:t>
      </w:r>
      <w:r>
        <w:rPr>
          <w:smallCaps/>
        </w:rPr>
        <w:tab/>
      </w:r>
      <w:r>
        <w:t>class</w:t>
      </w:r>
      <w:r>
        <w:tab/>
        <w:t>(name)</w:t>
      </w:r>
    </w:p>
    <w:p w14:paraId="779C616F" w14:textId="77777777" w:rsidR="00800AD8" w:rsidRDefault="00800AD8" w:rsidP="00431918">
      <w:pPr>
        <w:pStyle w:val="InterlineFreeCommentFollows"/>
      </w:pPr>
      <w:r>
        <w:t>There was a person of the Kadaladalavan family at Kapayuanan.</w:t>
      </w:r>
    </w:p>
    <w:p w14:paraId="4552DD5B" w14:textId="77777777" w:rsidR="00800AD8" w:rsidRDefault="00A8416B" w:rsidP="00431918">
      <w:pPr>
        <w:pStyle w:val="CommentLastWithHalfSpace"/>
      </w:pPr>
      <w:r>
        <w:t>[</w:t>
      </w:r>
      <w:r w:rsidR="00431918">
        <w:t>The actor could be singular or plural, male or female, but take as singular female here.]</w:t>
      </w:r>
    </w:p>
    <w:p w14:paraId="1702B39E" w14:textId="77777777" w:rsidR="00800AD8" w:rsidRDefault="00DC1AE0" w:rsidP="00431918">
      <w:pPr>
        <w:pStyle w:val="InterlineText"/>
        <w:tabs>
          <w:tab w:val="left" w:pos="533"/>
          <w:tab w:val="left" w:pos="1472"/>
          <w:tab w:val="left" w:pos="2216"/>
          <w:tab w:val="left" w:pos="3215"/>
          <w:tab w:val="left" w:pos="4589"/>
          <w:tab w:val="left" w:pos="5093"/>
        </w:tabs>
      </w:pPr>
      <w:r w:rsidRPr="003A1D48">
        <w:rPr>
          <w:rStyle w:val="InterlineTextNumChar"/>
        </w:rPr>
        <w:t>002</w:t>
      </w:r>
      <w:r w:rsidR="00800AD8">
        <w:tab/>
        <w:t>inika</w:t>
      </w:r>
      <w:r w:rsidR="00800AD8">
        <w:tab/>
        <w:t>sema</w:t>
      </w:r>
      <w:r w:rsidR="00800AD8">
        <w:tab/>
        <w:t>vavua</w:t>
      </w:r>
      <w:r w:rsidR="00800AD8">
        <w:tab/>
        <w:t>masengseng</w:t>
      </w:r>
      <w:r w:rsidR="00800AD8">
        <w:tab/>
        <w:t>ta</w:t>
      </w:r>
      <w:r w:rsidR="00800AD8">
        <w:tab/>
        <w:t>quma.</w:t>
      </w:r>
    </w:p>
    <w:p w14:paraId="5DB179C8" w14:textId="77777777" w:rsidR="00800AD8" w:rsidRDefault="00800AD8" w:rsidP="00431918">
      <w:pPr>
        <w:pStyle w:val="InterlineGlossWithTrans"/>
        <w:tabs>
          <w:tab w:val="left" w:pos="533"/>
          <w:tab w:val="left" w:pos="1472"/>
          <w:tab w:val="left" w:pos="2216"/>
          <w:tab w:val="left" w:pos="3215"/>
          <w:tab w:val="left" w:pos="4589"/>
          <w:tab w:val="left" w:pos="5093"/>
        </w:tabs>
      </w:pPr>
      <w:r>
        <w:tab/>
        <w:t>ini-ka</w:t>
      </w:r>
      <w:r>
        <w:tab/>
        <w:t>em=sa</w:t>
      </w:r>
      <w:r>
        <w:tab/>
        <w:t>va-vua</w:t>
      </w:r>
      <w:r>
        <w:tab/>
        <w:t>ma-sengseng</w:t>
      </w:r>
      <w:r>
        <w:tab/>
        <w:t>ta</w:t>
      </w:r>
      <w:r>
        <w:tab/>
        <w:t>quma</w:t>
      </w:r>
    </w:p>
    <w:p w14:paraId="7C99CF22" w14:textId="77777777" w:rsidR="00800AD8" w:rsidRDefault="00800AD8" w:rsidP="00431918">
      <w:pPr>
        <w:pStyle w:val="InterlineTrans"/>
        <w:tabs>
          <w:tab w:val="left" w:pos="533"/>
          <w:tab w:val="left" w:pos="1472"/>
          <w:tab w:val="left" w:pos="2216"/>
          <w:tab w:val="left" w:pos="3215"/>
          <w:tab w:val="left" w:pos="4589"/>
          <w:tab w:val="left" w:pos="5093"/>
        </w:tabs>
      </w:pPr>
      <w:r>
        <w:tab/>
        <w:t>not-after</w:t>
      </w:r>
      <w:r>
        <w:tab/>
      </w:r>
      <w:r>
        <w:rPr>
          <w:smallCaps/>
        </w:rPr>
        <w:t>af</w:t>
      </w:r>
      <w:r>
        <w:t>=go</w:t>
      </w:r>
      <w:r>
        <w:tab/>
      </w:r>
      <w:r>
        <w:rPr>
          <w:smallCaps/>
        </w:rPr>
        <w:t>red</w:t>
      </w:r>
      <w:r>
        <w:t>-field</w:t>
      </w:r>
      <w:r>
        <w:tab/>
      </w:r>
      <w:r>
        <w:rPr>
          <w:smallCaps/>
        </w:rPr>
        <w:t>stat</w:t>
      </w:r>
      <w:r>
        <w:t>-work</w:t>
      </w:r>
      <w:r>
        <w:tab/>
      </w:r>
      <w:r>
        <w:rPr>
          <w:smallCaps/>
        </w:rPr>
        <w:t>obl</w:t>
      </w:r>
      <w:r>
        <w:tab/>
        <w:t>field</w:t>
      </w:r>
    </w:p>
    <w:p w14:paraId="33AC579E" w14:textId="77777777" w:rsidR="00800AD8" w:rsidRDefault="00800AD8">
      <w:pPr>
        <w:pStyle w:val="InterlineFree"/>
      </w:pPr>
      <w:r>
        <w:t>She didn’t go away from the village to work in the fields.</w:t>
      </w:r>
    </w:p>
    <w:p w14:paraId="75AA236F" w14:textId="77777777" w:rsidR="00800AD8" w:rsidRDefault="00DC1AE0" w:rsidP="00431918">
      <w:pPr>
        <w:pStyle w:val="InterlineText"/>
        <w:tabs>
          <w:tab w:val="left" w:pos="533"/>
          <w:tab w:val="left" w:pos="1187"/>
          <w:tab w:val="left" w:pos="2411"/>
          <w:tab w:val="left" w:pos="3485"/>
          <w:tab w:val="left" w:pos="4529"/>
        </w:tabs>
      </w:pPr>
      <w:r w:rsidRPr="003A1D48">
        <w:rPr>
          <w:rStyle w:val="InterlineTextNumChar"/>
        </w:rPr>
        <w:t>003</w:t>
      </w:r>
      <w:r w:rsidR="00800AD8">
        <w:tab/>
        <w:t>tjaîu</w:t>
      </w:r>
      <w:r w:rsidR="00800AD8">
        <w:tab/>
        <w:t>tjumaq</w:t>
      </w:r>
      <w:r w:rsidR="00800AD8">
        <w:tab/>
        <w:t>sakamaya</w:t>
      </w:r>
      <w:r w:rsidR="00800AD8">
        <w:tab/>
        <w:t>kikutsu</w:t>
      </w:r>
      <w:r w:rsidR="00800AD8">
        <w:tab/>
        <w:t>sakamaya.</w:t>
      </w:r>
    </w:p>
    <w:p w14:paraId="1B1E4DC4" w14:textId="77777777" w:rsidR="00800AD8" w:rsidRDefault="00800AD8" w:rsidP="00431918">
      <w:pPr>
        <w:pStyle w:val="InterlineGlossWithTrans"/>
        <w:tabs>
          <w:tab w:val="left" w:pos="533"/>
          <w:tab w:val="left" w:pos="1187"/>
          <w:tab w:val="left" w:pos="2411"/>
          <w:tab w:val="left" w:pos="3485"/>
          <w:tab w:val="left" w:pos="4529"/>
        </w:tabs>
      </w:pPr>
      <w:r>
        <w:tab/>
        <w:t>tjaîu</w:t>
      </w:r>
      <w:r>
        <w:tab/>
        <w:t>tju-umaq</w:t>
      </w:r>
      <w:r>
        <w:tab/>
        <w:t>sakamaya</w:t>
      </w:r>
      <w:r>
        <w:tab/>
        <w:t>ki-kutsu</w:t>
      </w:r>
      <w:r>
        <w:tab/>
        <w:t>sakamaya</w:t>
      </w:r>
    </w:p>
    <w:p w14:paraId="749A162A" w14:textId="77777777" w:rsidR="00800AD8" w:rsidRDefault="00800AD8" w:rsidP="00431918">
      <w:pPr>
        <w:pStyle w:val="InterlineTrans"/>
        <w:tabs>
          <w:tab w:val="left" w:pos="533"/>
          <w:tab w:val="left" w:pos="1187"/>
          <w:tab w:val="left" w:pos="2411"/>
          <w:tab w:val="left" w:pos="3485"/>
          <w:tab w:val="left" w:pos="4529"/>
        </w:tabs>
      </w:pPr>
      <w:r>
        <w:tab/>
        <w:t>reach</w:t>
      </w:r>
      <w:r>
        <w:tab/>
        <w:t>there-house</w:t>
      </w:r>
      <w:r>
        <w:tab/>
        <w:t>only</w:t>
      </w:r>
      <w:r>
        <w:tab/>
        <w:t>self-louse</w:t>
      </w:r>
      <w:r>
        <w:tab/>
        <w:t>only</w:t>
      </w:r>
    </w:p>
    <w:p w14:paraId="565151C7" w14:textId="77777777" w:rsidR="00800AD8" w:rsidRDefault="00800AD8" w:rsidP="00431918">
      <w:pPr>
        <w:pStyle w:val="InterlineFreeCommentFollows"/>
      </w:pPr>
      <w:r>
        <w:t>She just stayed at home picking the lice off herself.</w:t>
      </w:r>
    </w:p>
    <w:p w14:paraId="08BB1756" w14:textId="77777777" w:rsidR="00431918" w:rsidRDefault="00A8416B" w:rsidP="00431918">
      <w:pPr>
        <w:pStyle w:val="CommentLastWithHalfSpace"/>
      </w:pPr>
      <w:r>
        <w:t>[</w:t>
      </w:r>
      <w:r w:rsidR="00800AD8" w:rsidRPr="00431918">
        <w:rPr>
          <w:rStyle w:val="VernacularText"/>
        </w:rPr>
        <w:t>tjaîu</w:t>
      </w:r>
      <w:r w:rsidR="00431918">
        <w:t xml:space="preserve">: </w:t>
      </w:r>
      <w:r w:rsidR="00800AD8">
        <w:t xml:space="preserve">was </w:t>
      </w:r>
      <w:r w:rsidR="00431918" w:rsidRPr="00431918">
        <w:rPr>
          <w:rStyle w:val="VernacularText"/>
        </w:rPr>
        <w:t>taru</w:t>
      </w:r>
      <w:r w:rsidR="00431918">
        <w:t>]</w:t>
      </w:r>
    </w:p>
    <w:p w14:paraId="0C7B0221" w14:textId="77777777" w:rsidR="00800AD8" w:rsidRDefault="00DC1AE0" w:rsidP="00431918">
      <w:pPr>
        <w:pStyle w:val="InterlineText"/>
        <w:tabs>
          <w:tab w:val="left" w:pos="533"/>
          <w:tab w:val="left" w:pos="1502"/>
          <w:tab w:val="left" w:pos="2426"/>
          <w:tab w:val="left" w:pos="2690"/>
          <w:tab w:val="left" w:pos="3314"/>
          <w:tab w:val="left" w:pos="3803"/>
        </w:tabs>
      </w:pPr>
      <w:r w:rsidRPr="003A1D48">
        <w:rPr>
          <w:rStyle w:val="InterlineTextNumChar"/>
        </w:rPr>
        <w:t>004</w:t>
      </w:r>
      <w:r w:rsidR="00800AD8">
        <w:tab/>
        <w:t>kemsa</w:t>
      </w:r>
      <w:r w:rsidR="00800AD8">
        <w:tab/>
        <w:t>itaita</w:t>
      </w:r>
      <w:r w:rsidR="00800AD8">
        <w:tab/>
        <w:t>a</w:t>
      </w:r>
      <w:r w:rsidR="00800AD8">
        <w:tab/>
        <w:t>vat</w:t>
      </w:r>
      <w:r w:rsidR="00800AD8">
        <w:tab/>
        <w:t>na</w:t>
      </w:r>
      <w:r w:rsidR="00800AD8">
        <w:tab/>
        <w:t>vaqu.</w:t>
      </w:r>
    </w:p>
    <w:p w14:paraId="660D7531" w14:textId="77777777" w:rsidR="00800AD8" w:rsidRDefault="00800AD8" w:rsidP="00431918">
      <w:pPr>
        <w:pStyle w:val="InterlineGlossWithTrans"/>
        <w:tabs>
          <w:tab w:val="left" w:pos="533"/>
          <w:tab w:val="left" w:pos="1502"/>
          <w:tab w:val="left" w:pos="2426"/>
          <w:tab w:val="left" w:pos="2690"/>
          <w:tab w:val="left" w:pos="3314"/>
          <w:tab w:val="left" w:pos="3803"/>
        </w:tabs>
      </w:pPr>
      <w:r>
        <w:tab/>
        <w:t>em=kesa</w:t>
      </w:r>
      <w:r>
        <w:tab/>
        <w:t>ita-ita</w:t>
      </w:r>
      <w:r>
        <w:tab/>
        <w:t>a</w:t>
      </w:r>
      <w:r>
        <w:tab/>
        <w:t>vat</w:t>
      </w:r>
      <w:r>
        <w:tab/>
        <w:t>nua</w:t>
      </w:r>
      <w:r>
        <w:tab/>
        <w:t>vaqu</w:t>
      </w:r>
    </w:p>
    <w:p w14:paraId="2D55C466" w14:textId="77777777" w:rsidR="00800AD8" w:rsidRDefault="00800AD8" w:rsidP="00431918">
      <w:pPr>
        <w:pStyle w:val="InterlineTransNoFree"/>
        <w:tabs>
          <w:tab w:val="left" w:pos="1502"/>
          <w:tab w:val="left" w:pos="2426"/>
          <w:tab w:val="left" w:pos="2690"/>
          <w:tab w:val="left" w:pos="3314"/>
          <w:tab w:val="left" w:pos="3803"/>
          <w:tab w:val="right" w:pos="8787"/>
        </w:tabs>
      </w:pPr>
      <w:r>
        <w:tab/>
      </w:r>
      <w:r>
        <w:rPr>
          <w:smallCaps/>
        </w:rPr>
        <w:t>af</w:t>
      </w:r>
      <w:r>
        <w:t>=food</w:t>
      </w:r>
      <w:r>
        <w:tab/>
      </w:r>
      <w:r>
        <w:rPr>
          <w:smallCaps/>
        </w:rPr>
        <w:t>red</w:t>
      </w:r>
      <w:r>
        <w:t>-one</w:t>
      </w:r>
      <w:r>
        <w:rPr>
          <w:smallCaps/>
        </w:rPr>
        <w:tab/>
        <w:t>c</w:t>
      </w:r>
      <w:r>
        <w:rPr>
          <w:smallCaps/>
        </w:rPr>
        <w:tab/>
      </w:r>
      <w:r>
        <w:t>grain</w:t>
      </w:r>
      <w:r>
        <w:tab/>
        <w:t>of</w:t>
      </w:r>
      <w:r>
        <w:tab/>
        <w:t>millet</w:t>
      </w:r>
      <w:r w:rsidR="00431918">
        <w:tab/>
        <w:t>She cooked millet one grain at a time.</w:t>
      </w:r>
    </w:p>
    <w:p w14:paraId="4E5C5099" w14:textId="77777777" w:rsidR="00800AD8" w:rsidRDefault="00DC1AE0" w:rsidP="00431918">
      <w:pPr>
        <w:pStyle w:val="InterlineText"/>
        <w:tabs>
          <w:tab w:val="left" w:pos="533"/>
          <w:tab w:val="left" w:pos="1187"/>
          <w:tab w:val="left" w:pos="2051"/>
          <w:tab w:val="left" w:pos="2735"/>
          <w:tab w:val="left" w:pos="3224"/>
          <w:tab w:val="left" w:pos="3848"/>
          <w:tab w:val="left" w:pos="4112"/>
          <w:tab w:val="left" w:pos="4781"/>
          <w:tab w:val="left" w:pos="5855"/>
          <w:tab w:val="left" w:pos="6119"/>
        </w:tabs>
      </w:pPr>
      <w:r w:rsidRPr="003A1D48">
        <w:rPr>
          <w:rStyle w:val="InterlineTextNumChar"/>
        </w:rPr>
        <w:t>005</w:t>
      </w:r>
      <w:r w:rsidR="00800AD8">
        <w:tab/>
        <w:t>nu</w:t>
      </w:r>
      <w:r w:rsidR="00800AD8">
        <w:tab/>
        <w:t>kesain</w:t>
      </w:r>
      <w:r w:rsidR="00800AD8">
        <w:tab/>
        <w:t>azua</w:t>
      </w:r>
      <w:r w:rsidR="00800AD8">
        <w:tab/>
        <w:t>ita</w:t>
      </w:r>
      <w:r w:rsidR="00800AD8">
        <w:tab/>
        <w:t>vat</w:t>
      </w:r>
      <w:r w:rsidR="00800AD8">
        <w:tab/>
        <w:t>a</w:t>
      </w:r>
      <w:r w:rsidR="00800AD8">
        <w:tab/>
        <w:t>vaqu,</w:t>
      </w:r>
      <w:r w:rsidR="00800AD8">
        <w:tab/>
        <w:t>mapeîuq</w:t>
      </w:r>
      <w:r w:rsidR="00800AD8">
        <w:tab/>
        <w:t>a</w:t>
      </w:r>
      <w:r w:rsidR="00800AD8">
        <w:tab/>
        <w:t>pariuk.</w:t>
      </w:r>
    </w:p>
    <w:p w14:paraId="468CEBBA" w14:textId="77777777" w:rsidR="00800AD8" w:rsidRDefault="00800AD8" w:rsidP="00431918">
      <w:pPr>
        <w:pStyle w:val="InterlineGlossWithTrans"/>
        <w:tabs>
          <w:tab w:val="left" w:pos="533"/>
          <w:tab w:val="left" w:pos="1187"/>
          <w:tab w:val="left" w:pos="2051"/>
          <w:tab w:val="left" w:pos="2735"/>
          <w:tab w:val="left" w:pos="3224"/>
          <w:tab w:val="left" w:pos="3848"/>
          <w:tab w:val="left" w:pos="4112"/>
          <w:tab w:val="left" w:pos="4781"/>
          <w:tab w:val="left" w:pos="5855"/>
          <w:tab w:val="left" w:pos="6119"/>
        </w:tabs>
      </w:pPr>
      <w:r>
        <w:tab/>
        <w:t>nu</w:t>
      </w:r>
      <w:r>
        <w:tab/>
        <w:t>kesa-en</w:t>
      </w:r>
      <w:r>
        <w:tab/>
        <w:t>a-zua</w:t>
      </w:r>
      <w:r>
        <w:tab/>
        <w:t>ita</w:t>
      </w:r>
      <w:r>
        <w:tab/>
        <w:t>vat</w:t>
      </w:r>
      <w:r>
        <w:tab/>
        <w:t>a</w:t>
      </w:r>
      <w:r>
        <w:tab/>
        <w:t>vaqu</w:t>
      </w:r>
      <w:r>
        <w:tab/>
        <w:t>ma-peîuq</w:t>
      </w:r>
      <w:r>
        <w:tab/>
        <w:t>a</w:t>
      </w:r>
      <w:r>
        <w:tab/>
        <w:t>pariuk</w:t>
      </w:r>
    </w:p>
    <w:p w14:paraId="273C18DC" w14:textId="77777777" w:rsidR="00800AD8" w:rsidRDefault="00800AD8" w:rsidP="00431918">
      <w:pPr>
        <w:pStyle w:val="InterlineTrans"/>
        <w:tabs>
          <w:tab w:val="left" w:pos="533"/>
          <w:tab w:val="left" w:pos="1187"/>
          <w:tab w:val="left" w:pos="2051"/>
          <w:tab w:val="left" w:pos="2735"/>
          <w:tab w:val="left" w:pos="3224"/>
          <w:tab w:val="left" w:pos="3848"/>
          <w:tab w:val="left" w:pos="4112"/>
          <w:tab w:val="left" w:pos="4781"/>
          <w:tab w:val="left" w:pos="5855"/>
          <w:tab w:val="left" w:pos="6119"/>
        </w:tabs>
      </w:pPr>
      <w:r>
        <w:tab/>
        <w:t>when</w:t>
      </w:r>
      <w:r>
        <w:tab/>
        <w:t>food-</w:t>
      </w:r>
      <w:r>
        <w:rPr>
          <w:smallCaps/>
        </w:rPr>
        <w:t>pf</w:t>
      </w:r>
      <w:r>
        <w:tab/>
      </w:r>
      <w:r>
        <w:rPr>
          <w:smallCaps/>
        </w:rPr>
        <w:t>c-</w:t>
      </w:r>
      <w:r>
        <w:t>that</w:t>
      </w:r>
      <w:r>
        <w:tab/>
        <w:t>one</w:t>
      </w:r>
      <w:r>
        <w:tab/>
        <w:t>grain</w:t>
      </w:r>
      <w:r>
        <w:rPr>
          <w:smallCaps/>
        </w:rPr>
        <w:tab/>
        <w:t>c</w:t>
      </w:r>
      <w:r>
        <w:rPr>
          <w:smallCaps/>
        </w:rPr>
        <w:tab/>
      </w:r>
      <w:r>
        <w:t>millet</w:t>
      </w:r>
      <w:r>
        <w:tab/>
      </w:r>
      <w:r>
        <w:rPr>
          <w:smallCaps/>
        </w:rPr>
        <w:t>stat</w:t>
      </w:r>
      <w:r>
        <w:t>-full</w:t>
      </w:r>
      <w:r>
        <w:rPr>
          <w:smallCaps/>
        </w:rPr>
        <w:tab/>
        <w:t>c</w:t>
      </w:r>
      <w:r>
        <w:rPr>
          <w:smallCaps/>
        </w:rPr>
        <w:tab/>
      </w:r>
      <w:r>
        <w:t>wok</w:t>
      </w:r>
    </w:p>
    <w:p w14:paraId="4792850A" w14:textId="77777777" w:rsidR="00800AD8" w:rsidRDefault="00800AD8">
      <w:pPr>
        <w:pStyle w:val="InterlineFree"/>
      </w:pPr>
      <w:r>
        <w:t>When she cooked one grain of millet, it filled the whole wok.</w:t>
      </w:r>
    </w:p>
    <w:p w14:paraId="5B06B7A8" w14:textId="77777777" w:rsidR="00800AD8" w:rsidRDefault="00DC1AE0" w:rsidP="00431918">
      <w:pPr>
        <w:pStyle w:val="InterlineText"/>
        <w:tabs>
          <w:tab w:val="left" w:pos="533"/>
          <w:tab w:val="left" w:pos="1187"/>
          <w:tab w:val="left" w:pos="2051"/>
          <w:tab w:val="left" w:pos="2315"/>
          <w:tab w:val="left" w:pos="2804"/>
          <w:tab w:val="left" w:pos="4028"/>
          <w:tab w:val="left" w:pos="5102"/>
          <w:tab w:val="left" w:pos="5366"/>
          <w:tab w:val="left" w:pos="6095"/>
          <w:tab w:val="left" w:pos="7034"/>
        </w:tabs>
      </w:pPr>
      <w:r w:rsidRPr="003A1D48">
        <w:rPr>
          <w:rStyle w:val="InterlineTextNumChar"/>
        </w:rPr>
        <w:t>006</w:t>
      </w:r>
      <w:r w:rsidR="00800AD8">
        <w:tab/>
        <w:t>nu</w:t>
      </w:r>
      <w:r w:rsidR="00800AD8">
        <w:tab/>
        <w:t>kesain</w:t>
      </w:r>
      <w:r w:rsidR="00800AD8">
        <w:tab/>
        <w:t>a</w:t>
      </w:r>
      <w:r w:rsidR="00800AD8">
        <w:tab/>
        <w:t>ita</w:t>
      </w:r>
      <w:r w:rsidR="00800AD8">
        <w:tab/>
        <w:t>makuzan,</w:t>
      </w:r>
      <w:r w:rsidR="00800AD8">
        <w:tab/>
        <w:t>mapeîuq</w:t>
      </w:r>
      <w:r w:rsidR="00800AD8">
        <w:tab/>
        <w:t>a</w:t>
      </w:r>
      <w:r w:rsidR="00800AD8">
        <w:tab/>
        <w:t>umaq;</w:t>
      </w:r>
      <w:r w:rsidR="00800AD8">
        <w:tab/>
        <w:t>inika</w:t>
      </w:r>
      <w:r w:rsidR="00431918">
        <w:tab/>
        <w:t>makaya</w:t>
      </w:r>
    </w:p>
    <w:p w14:paraId="2BC09EDE" w14:textId="77777777" w:rsidR="00800AD8" w:rsidRDefault="00800AD8" w:rsidP="00431918">
      <w:pPr>
        <w:pStyle w:val="InterlineGlossWithTrans"/>
        <w:tabs>
          <w:tab w:val="left" w:pos="533"/>
          <w:tab w:val="left" w:pos="1187"/>
          <w:tab w:val="left" w:pos="2051"/>
          <w:tab w:val="left" w:pos="2315"/>
          <w:tab w:val="left" w:pos="2804"/>
          <w:tab w:val="left" w:pos="4028"/>
          <w:tab w:val="left" w:pos="5102"/>
          <w:tab w:val="left" w:pos="5366"/>
          <w:tab w:val="left" w:pos="6095"/>
          <w:tab w:val="left" w:pos="7034"/>
        </w:tabs>
      </w:pPr>
      <w:r>
        <w:tab/>
        <w:t>nu</w:t>
      </w:r>
      <w:r>
        <w:tab/>
        <w:t>kesa-en</w:t>
      </w:r>
      <w:r>
        <w:tab/>
        <w:t>a</w:t>
      </w:r>
      <w:r>
        <w:tab/>
        <w:t>ita</w:t>
      </w:r>
      <w:r>
        <w:tab/>
        <w:t>makuzan</w:t>
      </w:r>
      <w:r>
        <w:tab/>
        <w:t>ma-peîuq</w:t>
      </w:r>
      <w:r>
        <w:tab/>
        <w:t>a</w:t>
      </w:r>
      <w:r>
        <w:tab/>
        <w:t>umaq</w:t>
      </w:r>
      <w:r>
        <w:tab/>
        <w:t>ini-ka</w:t>
      </w:r>
      <w:r w:rsidR="00431918">
        <w:tab/>
        <w:t>ma-kaya</w:t>
      </w:r>
    </w:p>
    <w:p w14:paraId="179B87A3" w14:textId="77777777" w:rsidR="00800AD8" w:rsidRDefault="00800AD8" w:rsidP="00431918">
      <w:pPr>
        <w:pStyle w:val="InterlineTransNoFree"/>
        <w:tabs>
          <w:tab w:val="left" w:pos="1187"/>
          <w:tab w:val="left" w:pos="2051"/>
          <w:tab w:val="left" w:pos="2315"/>
          <w:tab w:val="left" w:pos="2804"/>
          <w:tab w:val="left" w:pos="4028"/>
          <w:tab w:val="left" w:pos="5102"/>
          <w:tab w:val="left" w:pos="5366"/>
          <w:tab w:val="left" w:pos="6095"/>
          <w:tab w:val="left" w:pos="7034"/>
        </w:tabs>
      </w:pPr>
      <w:r>
        <w:tab/>
        <w:t>when</w:t>
      </w:r>
      <w:r>
        <w:tab/>
        <w:t>food-</w:t>
      </w:r>
      <w:r>
        <w:rPr>
          <w:smallCaps/>
        </w:rPr>
        <w:t>pf</w:t>
      </w:r>
      <w:r>
        <w:rPr>
          <w:smallCaps/>
        </w:rPr>
        <w:tab/>
        <w:t>c</w:t>
      </w:r>
      <w:r>
        <w:rPr>
          <w:smallCaps/>
        </w:rPr>
        <w:tab/>
      </w:r>
      <w:r>
        <w:t>one</w:t>
      </w:r>
      <w:r>
        <w:tab/>
        <w:t>ear.of.millet</w:t>
      </w:r>
      <w:r>
        <w:tab/>
      </w:r>
      <w:r>
        <w:rPr>
          <w:smallCaps/>
        </w:rPr>
        <w:t>stat</w:t>
      </w:r>
      <w:r>
        <w:t>-full</w:t>
      </w:r>
      <w:r>
        <w:rPr>
          <w:smallCaps/>
        </w:rPr>
        <w:tab/>
        <w:t>c</w:t>
      </w:r>
      <w:r>
        <w:rPr>
          <w:smallCaps/>
        </w:rPr>
        <w:tab/>
      </w:r>
      <w:r>
        <w:t>house</w:t>
      </w:r>
      <w:r>
        <w:tab/>
        <w:t>not-after</w:t>
      </w:r>
      <w:r w:rsidR="00431918">
        <w:tab/>
      </w:r>
      <w:r w:rsidR="00431918">
        <w:rPr>
          <w:smallCaps/>
        </w:rPr>
        <w:t>stat</w:t>
      </w:r>
      <w:r w:rsidR="00431918">
        <w:t>-able</w:t>
      </w:r>
    </w:p>
    <w:p w14:paraId="44AF3BA6" w14:textId="77777777" w:rsidR="00800AD8" w:rsidRDefault="00800AD8" w:rsidP="00431918">
      <w:pPr>
        <w:pStyle w:val="InterlineText"/>
        <w:tabs>
          <w:tab w:val="left" w:pos="533"/>
          <w:tab w:val="left" w:pos="1757"/>
          <w:tab w:val="left" w:pos="2021"/>
        </w:tabs>
      </w:pPr>
      <w:r>
        <w:tab/>
        <w:t>tjumaq</w:t>
      </w:r>
      <w:r>
        <w:tab/>
        <w:t>a</w:t>
      </w:r>
      <w:r>
        <w:tab/>
        <w:t>tsautsau.</w:t>
      </w:r>
    </w:p>
    <w:p w14:paraId="11903B6E" w14:textId="77777777" w:rsidR="00800AD8" w:rsidRDefault="00800AD8" w:rsidP="00431918">
      <w:pPr>
        <w:pStyle w:val="InterlineGlossWithTrans"/>
        <w:tabs>
          <w:tab w:val="left" w:pos="533"/>
          <w:tab w:val="left" w:pos="1757"/>
          <w:tab w:val="left" w:pos="2021"/>
        </w:tabs>
      </w:pPr>
      <w:r>
        <w:tab/>
        <w:t>tju-umaq</w:t>
      </w:r>
      <w:r>
        <w:tab/>
        <w:t>a</w:t>
      </w:r>
      <w:r>
        <w:tab/>
        <w:t>tsau-tsau</w:t>
      </w:r>
    </w:p>
    <w:p w14:paraId="6544A28E" w14:textId="77777777" w:rsidR="00800AD8" w:rsidRDefault="00800AD8" w:rsidP="00431918">
      <w:pPr>
        <w:pStyle w:val="InterlineTrans"/>
        <w:tabs>
          <w:tab w:val="left" w:pos="533"/>
          <w:tab w:val="left" w:pos="1757"/>
          <w:tab w:val="left" w:pos="2021"/>
        </w:tabs>
      </w:pPr>
      <w:r>
        <w:tab/>
        <w:t>there-house</w:t>
      </w:r>
      <w:r>
        <w:rPr>
          <w:smallCaps/>
        </w:rPr>
        <w:tab/>
        <w:t>c</w:t>
      </w:r>
      <w:r>
        <w:rPr>
          <w:smallCaps/>
        </w:rPr>
        <w:tab/>
        <w:t>red</w:t>
      </w:r>
      <w:r>
        <w:t>-being</w:t>
      </w:r>
    </w:p>
    <w:p w14:paraId="151D1940" w14:textId="77777777" w:rsidR="00800AD8" w:rsidRDefault="00800AD8" w:rsidP="00431918">
      <w:pPr>
        <w:pStyle w:val="InterlineFree"/>
      </w:pPr>
      <w:r>
        <w:t>When she cooked a whole ear of millet, it filled the house and people couldn’t get in.</w:t>
      </w:r>
    </w:p>
    <w:p w14:paraId="185E62CD" w14:textId="77777777" w:rsidR="00800AD8" w:rsidRDefault="00DC1AE0" w:rsidP="00431918">
      <w:pPr>
        <w:pStyle w:val="InterlineText"/>
        <w:tabs>
          <w:tab w:val="left" w:pos="533"/>
          <w:tab w:val="left" w:pos="2192"/>
          <w:tab w:val="left" w:pos="3131"/>
          <w:tab w:val="left" w:pos="4520"/>
          <w:tab w:val="left" w:pos="4994"/>
          <w:tab w:val="left" w:pos="5438"/>
        </w:tabs>
      </w:pPr>
      <w:r w:rsidRPr="003A1D48">
        <w:rPr>
          <w:rStyle w:val="InterlineTextNumChar"/>
        </w:rPr>
        <w:t>007</w:t>
      </w:r>
      <w:r w:rsidR="00800AD8">
        <w:tab/>
        <w:t>“aitsu</w:t>
      </w:r>
      <w:r w:rsidR="00800AD8">
        <w:tab/>
        <w:t>inika</w:t>
      </w:r>
      <w:r w:rsidR="00800AD8">
        <w:tab/>
        <w:t>pa÷ia,”</w:t>
      </w:r>
      <w:r w:rsidR="00800AD8">
        <w:tab/>
        <w:t>aya</w:t>
      </w:r>
      <w:r w:rsidR="00800AD8">
        <w:tab/>
        <w:t>ti</w:t>
      </w:r>
      <w:r w:rsidR="00800AD8">
        <w:tab/>
        <w:t>Kadaladalavan.</w:t>
      </w:r>
    </w:p>
    <w:p w14:paraId="78010EF0" w14:textId="77777777" w:rsidR="00800AD8" w:rsidRDefault="00800AD8" w:rsidP="00431918">
      <w:pPr>
        <w:pStyle w:val="InterlineGlossWithTrans"/>
        <w:tabs>
          <w:tab w:val="left" w:pos="533"/>
          <w:tab w:val="left" w:pos="2192"/>
          <w:tab w:val="left" w:pos="3131"/>
          <w:tab w:val="left" w:pos="4520"/>
          <w:tab w:val="left" w:pos="4994"/>
          <w:tab w:val="left" w:pos="5438"/>
        </w:tabs>
      </w:pPr>
      <w:r>
        <w:tab/>
        <w:t>aya-i-tsu</w:t>
      </w:r>
      <w:r>
        <w:tab/>
        <w:t>ini-ka</w:t>
      </w:r>
      <w:r>
        <w:tab/>
        <w:t>pa-÷ia</w:t>
      </w:r>
      <w:r>
        <w:tab/>
        <w:t>aya</w:t>
      </w:r>
      <w:r>
        <w:tab/>
        <w:t>ti</w:t>
      </w:r>
      <w:r>
        <w:tab/>
        <w:t>Kadaladalavan</w:t>
      </w:r>
    </w:p>
    <w:p w14:paraId="5BA6FD6E" w14:textId="77777777" w:rsidR="00800AD8" w:rsidRDefault="00800AD8" w:rsidP="00431918">
      <w:pPr>
        <w:pStyle w:val="InterlineTrans"/>
        <w:tabs>
          <w:tab w:val="left" w:pos="533"/>
          <w:tab w:val="left" w:pos="2192"/>
          <w:tab w:val="left" w:pos="3131"/>
          <w:tab w:val="left" w:pos="4520"/>
          <w:tab w:val="left" w:pos="4994"/>
          <w:tab w:val="left" w:pos="5438"/>
        </w:tabs>
      </w:pPr>
      <w:r>
        <w:tab/>
        <w:t>be.thus-</w:t>
      </w:r>
      <w:r>
        <w:rPr>
          <w:smallCaps/>
        </w:rPr>
        <w:t>loc</w:t>
      </w:r>
      <w:r>
        <w:t>-this</w:t>
      </w:r>
      <w:r>
        <w:tab/>
        <w:t>not-after</w:t>
      </w:r>
      <w:r>
        <w:tab/>
        <w:t>cause-correct</w:t>
      </w:r>
      <w:r>
        <w:tab/>
        <w:t>say</w:t>
      </w:r>
      <w:r>
        <w:tab/>
      </w:r>
      <w:r>
        <w:rPr>
          <w:smallCaps/>
        </w:rPr>
        <w:t>f.h</w:t>
      </w:r>
      <w:r>
        <w:tab/>
        <w:t>(name)</w:t>
      </w:r>
    </w:p>
    <w:p w14:paraId="305542B3" w14:textId="77777777" w:rsidR="00800AD8" w:rsidRDefault="00800AD8">
      <w:pPr>
        <w:pStyle w:val="InterlineFree"/>
      </w:pPr>
      <w:r>
        <w:t>“This is no good,” said the Kadaladalavan family.</w:t>
      </w:r>
    </w:p>
    <w:p w14:paraId="51EC896B" w14:textId="77777777" w:rsidR="00800AD8" w:rsidRDefault="00DC1AE0" w:rsidP="00431918">
      <w:pPr>
        <w:pStyle w:val="InterlineText"/>
        <w:tabs>
          <w:tab w:val="left" w:pos="533"/>
          <w:tab w:val="left" w:pos="1682"/>
          <w:tab w:val="left" w:pos="1946"/>
          <w:tab w:val="left" w:pos="2810"/>
          <w:tab w:val="left" w:pos="4184"/>
        </w:tabs>
      </w:pPr>
      <w:r w:rsidRPr="003A1D48">
        <w:rPr>
          <w:rStyle w:val="InterlineTextNumChar"/>
        </w:rPr>
        <w:t>008</w:t>
      </w:r>
      <w:r w:rsidR="00800AD8">
        <w:tab/>
        <w:t>“nanguaq</w:t>
      </w:r>
      <w:r w:rsidR="00800AD8">
        <w:tab/>
        <w:t>a</w:t>
      </w:r>
      <w:r w:rsidR="00800AD8">
        <w:tab/>
        <w:t>tja</w:t>
      </w:r>
      <w:r w:rsidR="00800AD8">
        <w:tab/>
        <w:t>tjaulan</w:t>
      </w:r>
      <w:r w:rsidR="00800AD8">
        <w:tab/>
        <w:t>aitsu.</w:t>
      </w:r>
    </w:p>
    <w:p w14:paraId="7A60B724" w14:textId="77777777" w:rsidR="00800AD8" w:rsidRDefault="00800AD8" w:rsidP="00431918">
      <w:pPr>
        <w:pStyle w:val="InterlineGlossWithTrans"/>
        <w:tabs>
          <w:tab w:val="left" w:pos="533"/>
          <w:tab w:val="left" w:pos="1682"/>
          <w:tab w:val="left" w:pos="1946"/>
          <w:tab w:val="left" w:pos="2810"/>
          <w:tab w:val="left" w:pos="4184"/>
        </w:tabs>
      </w:pPr>
      <w:r>
        <w:tab/>
        <w:t>na-nguaq</w:t>
      </w:r>
      <w:r>
        <w:tab/>
        <w:t>a</w:t>
      </w:r>
      <w:r>
        <w:tab/>
        <w:t>tja</w:t>
      </w:r>
      <w:r>
        <w:tab/>
        <w:t>tja-ula-an</w:t>
      </w:r>
      <w:r>
        <w:tab/>
        <w:t>aya-i-tsu</w:t>
      </w:r>
    </w:p>
    <w:p w14:paraId="6B5EE825" w14:textId="77777777" w:rsidR="00800AD8" w:rsidRDefault="00800AD8" w:rsidP="00431918">
      <w:pPr>
        <w:pStyle w:val="InterlineTrans"/>
        <w:tabs>
          <w:tab w:val="left" w:pos="533"/>
          <w:tab w:val="left" w:pos="1682"/>
          <w:tab w:val="left" w:pos="1946"/>
          <w:tab w:val="left" w:pos="2810"/>
          <w:tab w:val="left" w:pos="4184"/>
        </w:tabs>
      </w:pPr>
      <w:r>
        <w:tab/>
      </w:r>
      <w:r>
        <w:rPr>
          <w:smallCaps/>
        </w:rPr>
        <w:t>stat</w:t>
      </w:r>
      <w:r>
        <w:t>-good</w:t>
      </w:r>
      <w:r>
        <w:rPr>
          <w:smallCaps/>
        </w:rPr>
        <w:tab/>
        <w:t>c</w:t>
      </w:r>
      <w:r>
        <w:rPr>
          <w:smallCaps/>
        </w:rPr>
        <w:tab/>
      </w:r>
      <w:r>
        <w:t>we(</w:t>
      </w:r>
      <w:r>
        <w:rPr>
          <w:smallCaps/>
        </w:rPr>
        <w:t>inc</w:t>
      </w:r>
      <w:r>
        <w:t>)</w:t>
      </w:r>
      <w:r>
        <w:tab/>
        <w:t>more-lack-</w:t>
      </w:r>
      <w:r>
        <w:rPr>
          <w:smallCaps/>
        </w:rPr>
        <w:t>lf</w:t>
      </w:r>
      <w:r>
        <w:tab/>
        <w:t>be.thus-</w:t>
      </w:r>
      <w:r>
        <w:rPr>
          <w:smallCaps/>
        </w:rPr>
        <w:t>loc</w:t>
      </w:r>
      <w:r>
        <w:t>-this</w:t>
      </w:r>
    </w:p>
    <w:p w14:paraId="32FCCE40" w14:textId="77777777" w:rsidR="00800AD8" w:rsidRDefault="00800AD8" w:rsidP="00A8416B">
      <w:pPr>
        <w:pStyle w:val="InterlineFreeCommentFollows"/>
      </w:pPr>
      <w:r>
        <w:t>“We must stop this method.</w:t>
      </w:r>
    </w:p>
    <w:p w14:paraId="27813C00" w14:textId="77777777" w:rsidR="00800AD8" w:rsidRDefault="00A8416B" w:rsidP="00A8416B">
      <w:pPr>
        <w:pStyle w:val="CommentLastWithHalfSpace"/>
      </w:pPr>
      <w:r>
        <w:t>[</w:t>
      </w:r>
      <w:r w:rsidR="00800AD8" w:rsidRPr="00431918">
        <w:rPr>
          <w:rStyle w:val="VernacularText"/>
        </w:rPr>
        <w:t>tjaulan</w:t>
      </w:r>
      <w:r w:rsidR="00800AD8">
        <w:t xml:space="preserve">: </w:t>
      </w:r>
      <w:r w:rsidR="00431918">
        <w:t xml:space="preserve">see </w:t>
      </w:r>
      <w:r w:rsidR="00800AD8">
        <w:t>F36-7.</w:t>
      </w:r>
      <w:r>
        <w:t>]</w:t>
      </w:r>
    </w:p>
    <w:p w14:paraId="23E7A22B" w14:textId="77777777" w:rsidR="00800AD8" w:rsidRDefault="00DC1AE0" w:rsidP="00431918">
      <w:pPr>
        <w:pStyle w:val="InterlineText"/>
        <w:tabs>
          <w:tab w:val="left" w:pos="533"/>
          <w:tab w:val="left" w:pos="1097"/>
          <w:tab w:val="left" w:pos="2036"/>
          <w:tab w:val="left" w:pos="3185"/>
          <w:tab w:val="left" w:pos="3449"/>
          <w:tab w:val="left" w:pos="5303"/>
          <w:tab w:val="left" w:pos="5807"/>
          <w:tab w:val="left" w:pos="6731"/>
          <w:tab w:val="left" w:pos="7205"/>
        </w:tabs>
      </w:pPr>
      <w:r w:rsidRPr="003A1D48">
        <w:rPr>
          <w:rStyle w:val="InterlineTextNumChar"/>
        </w:rPr>
        <w:t>009</w:t>
      </w:r>
      <w:r w:rsidR="00800AD8">
        <w:tab/>
        <w:t>ka</w:t>
      </w:r>
      <w:r w:rsidR="00800AD8">
        <w:tab/>
        <w:t>inika</w:t>
      </w:r>
      <w:r w:rsidR="00800AD8">
        <w:tab/>
        <w:t>nanguaq</w:t>
      </w:r>
      <w:r w:rsidR="00800AD8">
        <w:tab/>
        <w:t>a</w:t>
      </w:r>
      <w:r w:rsidR="00800AD8">
        <w:tab/>
        <w:t>pakaqatsa</w:t>
      </w:r>
      <w:r w:rsidR="00800AD8">
        <w:tab/>
        <w:t>ta</w:t>
      </w:r>
      <w:r w:rsidR="00800AD8">
        <w:tab/>
        <w:t>zaîum,”</w:t>
      </w:r>
      <w:r w:rsidR="00800AD8">
        <w:tab/>
        <w:t>aya</w:t>
      </w:r>
      <w:r w:rsidR="00431918">
        <w:tab/>
        <w:t>pavavala</w:t>
      </w:r>
    </w:p>
    <w:p w14:paraId="0845211E" w14:textId="77777777" w:rsidR="00800AD8" w:rsidRDefault="00800AD8" w:rsidP="00431918">
      <w:pPr>
        <w:pStyle w:val="InterlineGlossWithTrans"/>
        <w:tabs>
          <w:tab w:val="left" w:pos="533"/>
          <w:tab w:val="left" w:pos="1097"/>
          <w:tab w:val="left" w:pos="2036"/>
          <w:tab w:val="left" w:pos="3185"/>
          <w:tab w:val="left" w:pos="3449"/>
          <w:tab w:val="left" w:pos="5303"/>
          <w:tab w:val="left" w:pos="5807"/>
          <w:tab w:val="left" w:pos="6731"/>
          <w:tab w:val="left" w:pos="7205"/>
        </w:tabs>
      </w:pPr>
      <w:r>
        <w:tab/>
        <w:t>ka</w:t>
      </w:r>
      <w:r>
        <w:tab/>
        <w:t>ini-ka</w:t>
      </w:r>
      <w:r>
        <w:tab/>
        <w:t>na-nguaq</w:t>
      </w:r>
      <w:r>
        <w:tab/>
        <w:t>a</w:t>
      </w:r>
      <w:r>
        <w:tab/>
        <w:t>pa-ka-qatsa</w:t>
      </w:r>
      <w:r>
        <w:tab/>
        <w:t>ta</w:t>
      </w:r>
      <w:r>
        <w:tab/>
        <w:t>zaîum</w:t>
      </w:r>
      <w:r>
        <w:tab/>
        <w:t>aya</w:t>
      </w:r>
      <w:r w:rsidR="00431918">
        <w:tab/>
        <w:t>pa-va-vala</w:t>
      </w:r>
    </w:p>
    <w:p w14:paraId="5F14390A" w14:textId="77777777" w:rsidR="00800AD8" w:rsidRDefault="00800AD8" w:rsidP="00431918">
      <w:pPr>
        <w:pStyle w:val="InterlineTransNoFree"/>
        <w:tabs>
          <w:tab w:val="left" w:pos="1097"/>
          <w:tab w:val="left" w:pos="2036"/>
          <w:tab w:val="left" w:pos="3185"/>
          <w:tab w:val="left" w:pos="3449"/>
          <w:tab w:val="left" w:pos="5303"/>
          <w:tab w:val="left" w:pos="5807"/>
          <w:tab w:val="left" w:pos="6731"/>
          <w:tab w:val="left" w:pos="7205"/>
        </w:tabs>
      </w:pPr>
      <w:r>
        <w:tab/>
        <w:t>after</w:t>
      </w:r>
      <w:r>
        <w:tab/>
        <w:t>not-after</w:t>
      </w:r>
      <w:r>
        <w:tab/>
      </w:r>
      <w:r>
        <w:rPr>
          <w:smallCaps/>
        </w:rPr>
        <w:t>stat</w:t>
      </w:r>
      <w:r>
        <w:t>-good</w:t>
      </w:r>
      <w:r>
        <w:rPr>
          <w:smallCaps/>
        </w:rPr>
        <w:tab/>
        <w:t>c</w:t>
      </w:r>
      <w:r>
        <w:rPr>
          <w:smallCaps/>
        </w:rPr>
        <w:tab/>
      </w:r>
      <w:r>
        <w:t>cause-become-big</w:t>
      </w:r>
      <w:r>
        <w:tab/>
      </w:r>
      <w:r>
        <w:rPr>
          <w:smallCaps/>
        </w:rPr>
        <w:t>obl</w:t>
      </w:r>
      <w:r>
        <w:tab/>
        <w:t>water</w:t>
      </w:r>
      <w:r>
        <w:tab/>
        <w:t>say</w:t>
      </w:r>
      <w:r w:rsidR="00431918">
        <w:tab/>
        <w:t>cause-</w:t>
      </w:r>
      <w:r w:rsidR="00431918">
        <w:rPr>
          <w:smallCaps/>
        </w:rPr>
        <w:t>red</w:t>
      </w:r>
      <w:r w:rsidR="00431918">
        <w:t>-able</w:t>
      </w:r>
    </w:p>
    <w:p w14:paraId="25DD16DE" w14:textId="77777777" w:rsidR="00800AD8" w:rsidRDefault="00800AD8" w:rsidP="00431918">
      <w:pPr>
        <w:pStyle w:val="InterlineText"/>
        <w:tabs>
          <w:tab w:val="left" w:pos="533"/>
          <w:tab w:val="left" w:pos="1502"/>
          <w:tab w:val="left" w:pos="2006"/>
          <w:tab w:val="left" w:pos="2495"/>
          <w:tab w:val="left" w:pos="3119"/>
          <w:tab w:val="left" w:pos="3383"/>
        </w:tabs>
      </w:pPr>
      <w:r>
        <w:tab/>
        <w:t>kemsa</w:t>
      </w:r>
      <w:r>
        <w:tab/>
        <w:t>tu</w:t>
      </w:r>
      <w:r>
        <w:tab/>
        <w:t>ita</w:t>
      </w:r>
      <w:r>
        <w:tab/>
        <w:t>vat</w:t>
      </w:r>
      <w:r>
        <w:tab/>
        <w:t>a</w:t>
      </w:r>
      <w:r>
        <w:tab/>
        <w:t>vaqu.</w:t>
      </w:r>
    </w:p>
    <w:p w14:paraId="2DC2FB25" w14:textId="77777777" w:rsidR="00800AD8" w:rsidRDefault="00800AD8" w:rsidP="00431918">
      <w:pPr>
        <w:pStyle w:val="InterlineGlossWithTrans"/>
        <w:tabs>
          <w:tab w:val="left" w:pos="533"/>
          <w:tab w:val="left" w:pos="1502"/>
          <w:tab w:val="left" w:pos="2006"/>
          <w:tab w:val="left" w:pos="2495"/>
          <w:tab w:val="left" w:pos="3119"/>
          <w:tab w:val="left" w:pos="3383"/>
        </w:tabs>
      </w:pPr>
      <w:r>
        <w:tab/>
        <w:t>em=kesa</w:t>
      </w:r>
      <w:r>
        <w:tab/>
        <w:t>tu</w:t>
      </w:r>
      <w:r>
        <w:tab/>
        <w:t>ita</w:t>
      </w:r>
      <w:r>
        <w:tab/>
        <w:t>vat</w:t>
      </w:r>
      <w:r>
        <w:tab/>
        <w:t>a</w:t>
      </w:r>
      <w:r>
        <w:tab/>
        <w:t>vaqu</w:t>
      </w:r>
    </w:p>
    <w:p w14:paraId="2C2992A2" w14:textId="77777777" w:rsidR="00800AD8" w:rsidRDefault="00800AD8" w:rsidP="00431918">
      <w:pPr>
        <w:pStyle w:val="InterlineTrans"/>
        <w:tabs>
          <w:tab w:val="left" w:pos="533"/>
          <w:tab w:val="left" w:pos="1502"/>
          <w:tab w:val="left" w:pos="2006"/>
          <w:tab w:val="left" w:pos="2495"/>
          <w:tab w:val="left" w:pos="3119"/>
          <w:tab w:val="left" w:pos="3383"/>
        </w:tabs>
      </w:pPr>
      <w:r>
        <w:tab/>
      </w:r>
      <w:r>
        <w:rPr>
          <w:smallCaps/>
        </w:rPr>
        <w:t>af</w:t>
      </w:r>
      <w:r>
        <w:t>=food</w:t>
      </w:r>
      <w:r>
        <w:tab/>
      </w:r>
      <w:r>
        <w:rPr>
          <w:smallCaps/>
        </w:rPr>
        <w:t>obl</w:t>
      </w:r>
      <w:r>
        <w:tab/>
        <w:t>one</w:t>
      </w:r>
      <w:r>
        <w:tab/>
        <w:t>grain</w:t>
      </w:r>
      <w:r>
        <w:rPr>
          <w:smallCaps/>
        </w:rPr>
        <w:tab/>
        <w:t>c</w:t>
      </w:r>
      <w:r>
        <w:rPr>
          <w:smallCaps/>
        </w:rPr>
        <w:tab/>
      </w:r>
      <w:r>
        <w:t>millet</w:t>
      </w:r>
    </w:p>
    <w:p w14:paraId="51EB22AC" w14:textId="77777777" w:rsidR="00800AD8" w:rsidRDefault="00800AD8">
      <w:pPr>
        <w:pStyle w:val="InterlineFree"/>
      </w:pPr>
      <w:r>
        <w:t>Perhaps it would be good to use a lot of water,” they said, and tried cooking one grain of millet.</w:t>
      </w:r>
    </w:p>
    <w:p w14:paraId="449E07CF" w14:textId="77777777" w:rsidR="00800AD8" w:rsidRDefault="00DC1AE0" w:rsidP="00431918">
      <w:pPr>
        <w:pStyle w:val="InterlineText"/>
        <w:tabs>
          <w:tab w:val="left" w:pos="533"/>
          <w:tab w:val="left" w:pos="977"/>
          <w:tab w:val="left" w:pos="1751"/>
          <w:tab w:val="left" w:pos="2315"/>
        </w:tabs>
      </w:pPr>
      <w:r w:rsidRPr="003A1D48">
        <w:rPr>
          <w:rStyle w:val="InterlineTextNumChar"/>
        </w:rPr>
        <w:t>010</w:t>
      </w:r>
      <w:r w:rsidR="00800AD8">
        <w:tab/>
        <w:t>ini</w:t>
      </w:r>
      <w:r w:rsidR="00800AD8">
        <w:tab/>
        <w:t>anga</w:t>
      </w:r>
      <w:r w:rsidR="00800AD8">
        <w:tab/>
        <w:t>ka</w:t>
      </w:r>
      <w:r w:rsidR="00800AD8">
        <w:tab/>
        <w:t>meliaw.</w:t>
      </w:r>
    </w:p>
    <w:p w14:paraId="7D9E7C8B" w14:textId="77777777" w:rsidR="00800AD8" w:rsidRDefault="00800AD8" w:rsidP="00431918">
      <w:pPr>
        <w:pStyle w:val="InterlineGlossWithTrans"/>
        <w:tabs>
          <w:tab w:val="left" w:pos="533"/>
          <w:tab w:val="left" w:pos="977"/>
          <w:tab w:val="left" w:pos="1751"/>
          <w:tab w:val="left" w:pos="2315"/>
        </w:tabs>
      </w:pPr>
      <w:r>
        <w:tab/>
        <w:t>ini</w:t>
      </w:r>
      <w:r>
        <w:tab/>
        <w:t>anga</w:t>
      </w:r>
      <w:r>
        <w:tab/>
        <w:t>ka</w:t>
      </w:r>
      <w:r>
        <w:tab/>
        <w:t>me-liaw</w:t>
      </w:r>
    </w:p>
    <w:p w14:paraId="441CD35C" w14:textId="77777777" w:rsidR="00800AD8" w:rsidRDefault="00800AD8" w:rsidP="00431918">
      <w:pPr>
        <w:pStyle w:val="InterlineTransNoFree"/>
        <w:tabs>
          <w:tab w:val="left" w:pos="977"/>
          <w:tab w:val="left" w:pos="1751"/>
          <w:tab w:val="left" w:pos="2315"/>
          <w:tab w:val="right" w:pos="8787"/>
        </w:tabs>
      </w:pPr>
      <w:r>
        <w:tab/>
        <w:t>not</w:t>
      </w:r>
      <w:r>
        <w:tab/>
        <w:t>indeed</w:t>
      </w:r>
      <w:r>
        <w:tab/>
        <w:t>after</w:t>
      </w:r>
      <w:r>
        <w:tab/>
      </w:r>
      <w:r>
        <w:rPr>
          <w:smallCaps/>
        </w:rPr>
        <w:t>af</w:t>
      </w:r>
      <w:r>
        <w:t>-many</w:t>
      </w:r>
      <w:r w:rsidR="00431918">
        <w:tab/>
        <w:t>It didn’t multiply any longer.</w:t>
      </w:r>
    </w:p>
    <w:p w14:paraId="20E55BCC" w14:textId="77777777" w:rsidR="00800AD8" w:rsidRDefault="00DC1AE0" w:rsidP="00431918">
      <w:pPr>
        <w:pStyle w:val="InterlineText"/>
        <w:tabs>
          <w:tab w:val="left" w:pos="533"/>
          <w:tab w:val="left" w:pos="1172"/>
          <w:tab w:val="left" w:pos="1946"/>
          <w:tab w:val="left" w:pos="2705"/>
          <w:tab w:val="left" w:pos="4559"/>
          <w:tab w:val="left" w:pos="5063"/>
          <w:tab w:val="left" w:pos="5882"/>
          <w:tab w:val="left" w:pos="6371"/>
          <w:tab w:val="left" w:pos="8450"/>
        </w:tabs>
      </w:pPr>
      <w:r w:rsidRPr="003A1D48">
        <w:rPr>
          <w:rStyle w:val="InterlineTextNumChar"/>
        </w:rPr>
        <w:lastRenderedPageBreak/>
        <w:t>011</w:t>
      </w:r>
      <w:r w:rsidR="00800AD8">
        <w:tab/>
        <w:t>avan</w:t>
      </w:r>
      <w:r w:rsidR="00800AD8">
        <w:tab/>
        <w:t>anga</w:t>
      </w:r>
      <w:r w:rsidR="00800AD8">
        <w:tab/>
        <w:t>sika</w:t>
      </w:r>
      <w:r w:rsidR="00800AD8">
        <w:tab/>
        <w:t>pakaqatsa</w:t>
      </w:r>
      <w:r w:rsidR="00800AD8">
        <w:tab/>
        <w:t>ta</w:t>
      </w:r>
      <w:r w:rsidR="00800AD8">
        <w:tab/>
        <w:t>zaîum,</w:t>
      </w:r>
      <w:r w:rsidR="00800AD8">
        <w:tab/>
        <w:t>sa</w:t>
      </w:r>
      <w:r w:rsidR="00431918">
        <w:tab/>
        <w:t>pakaliaw</w:t>
      </w:r>
      <w:r w:rsidR="00431918">
        <w:tab/>
        <w:t>a</w:t>
      </w:r>
    </w:p>
    <w:p w14:paraId="19FF5FC1" w14:textId="77777777" w:rsidR="00800AD8" w:rsidRDefault="00800AD8" w:rsidP="00431918">
      <w:pPr>
        <w:pStyle w:val="InterlineGlossWithTrans"/>
        <w:tabs>
          <w:tab w:val="left" w:pos="533"/>
          <w:tab w:val="left" w:pos="1172"/>
          <w:tab w:val="left" w:pos="1946"/>
          <w:tab w:val="left" w:pos="2705"/>
          <w:tab w:val="left" w:pos="4559"/>
          <w:tab w:val="left" w:pos="5063"/>
          <w:tab w:val="left" w:pos="5882"/>
          <w:tab w:val="left" w:pos="6371"/>
          <w:tab w:val="left" w:pos="8450"/>
        </w:tabs>
      </w:pPr>
      <w:r>
        <w:tab/>
        <w:t>avan</w:t>
      </w:r>
      <w:r>
        <w:tab/>
        <w:t>anga</w:t>
      </w:r>
      <w:r>
        <w:tab/>
        <w:t>sika</w:t>
      </w:r>
      <w:r>
        <w:tab/>
        <w:t>pa-ka-qatsa</w:t>
      </w:r>
      <w:r>
        <w:tab/>
        <w:t>ta</w:t>
      </w:r>
      <w:r>
        <w:tab/>
        <w:t>zaîum</w:t>
      </w:r>
      <w:r>
        <w:tab/>
        <w:t>sa</w:t>
      </w:r>
      <w:r w:rsidR="00431918">
        <w:tab/>
        <w:t>pa-ka-liaw</w:t>
      </w:r>
      <w:r w:rsidR="00431918">
        <w:tab/>
        <w:t>a</w:t>
      </w:r>
    </w:p>
    <w:p w14:paraId="75091CE4" w14:textId="77777777" w:rsidR="00800AD8" w:rsidRDefault="00800AD8" w:rsidP="00431918">
      <w:pPr>
        <w:pStyle w:val="InterlineTransNoFree"/>
        <w:tabs>
          <w:tab w:val="left" w:pos="1172"/>
          <w:tab w:val="left" w:pos="1946"/>
          <w:tab w:val="left" w:pos="2705"/>
          <w:tab w:val="left" w:pos="4559"/>
          <w:tab w:val="left" w:pos="5063"/>
          <w:tab w:val="left" w:pos="5882"/>
          <w:tab w:val="left" w:pos="6371"/>
          <w:tab w:val="left" w:pos="8450"/>
        </w:tabs>
      </w:pPr>
      <w:r>
        <w:tab/>
        <w:t>exact</w:t>
      </w:r>
      <w:r>
        <w:tab/>
        <w:t>indeed</w:t>
      </w:r>
      <w:r>
        <w:tab/>
        <w:t>reason</w:t>
      </w:r>
      <w:r>
        <w:tab/>
        <w:t>cause-become-big</w:t>
      </w:r>
      <w:r>
        <w:tab/>
      </w:r>
      <w:r>
        <w:rPr>
          <w:smallCaps/>
        </w:rPr>
        <w:t>obl</w:t>
      </w:r>
      <w:r>
        <w:tab/>
        <w:t>water</w:t>
      </w:r>
      <w:r>
        <w:tab/>
        <w:t>and</w:t>
      </w:r>
      <w:r w:rsidR="00431918">
        <w:tab/>
        <w:t>cause-become-many</w:t>
      </w:r>
      <w:r w:rsidR="00431918">
        <w:rPr>
          <w:smallCaps/>
        </w:rPr>
        <w:tab/>
        <w:t>c</w:t>
      </w:r>
    </w:p>
    <w:p w14:paraId="79A6565A" w14:textId="77777777" w:rsidR="00800AD8" w:rsidRDefault="00431918" w:rsidP="00431918">
      <w:pPr>
        <w:pStyle w:val="InterlineText"/>
        <w:tabs>
          <w:tab w:val="left" w:pos="533"/>
          <w:tab w:val="left" w:pos="1502"/>
          <w:tab w:val="left" w:pos="2006"/>
        </w:tabs>
      </w:pPr>
      <w:r>
        <w:tab/>
        <w:t>kemsa</w:t>
      </w:r>
      <w:r>
        <w:tab/>
        <w:t>ta</w:t>
      </w:r>
      <w:r>
        <w:tab/>
        <w:t>vaqu.</w:t>
      </w:r>
    </w:p>
    <w:p w14:paraId="7D4BC0E3" w14:textId="77777777" w:rsidR="00800AD8" w:rsidRDefault="00431918" w:rsidP="00431918">
      <w:pPr>
        <w:pStyle w:val="InterlineGlossWithTrans"/>
        <w:tabs>
          <w:tab w:val="left" w:pos="533"/>
          <w:tab w:val="left" w:pos="1502"/>
          <w:tab w:val="left" w:pos="2006"/>
        </w:tabs>
      </w:pPr>
      <w:r>
        <w:tab/>
        <w:t>em=kesa</w:t>
      </w:r>
      <w:r>
        <w:tab/>
        <w:t>ta</w:t>
      </w:r>
      <w:r>
        <w:tab/>
        <w:t>vaqu</w:t>
      </w:r>
    </w:p>
    <w:p w14:paraId="5E33D0F4" w14:textId="77777777" w:rsidR="00800AD8" w:rsidRDefault="00431918" w:rsidP="00431918">
      <w:pPr>
        <w:pStyle w:val="InterlineTrans"/>
        <w:tabs>
          <w:tab w:val="left" w:pos="533"/>
          <w:tab w:val="left" w:pos="1502"/>
          <w:tab w:val="left" w:pos="2006"/>
        </w:tabs>
        <w:rPr>
          <w:smallCaps/>
        </w:rPr>
      </w:pPr>
      <w:r>
        <w:tab/>
      </w:r>
      <w:r>
        <w:rPr>
          <w:smallCaps/>
        </w:rPr>
        <w:t>af</w:t>
      </w:r>
      <w:r>
        <w:t>=food</w:t>
      </w:r>
      <w:r>
        <w:tab/>
      </w:r>
      <w:r>
        <w:rPr>
          <w:smallCaps/>
        </w:rPr>
        <w:t>obl</w:t>
      </w:r>
      <w:r>
        <w:tab/>
        <w:t>millet</w:t>
      </w:r>
    </w:p>
    <w:p w14:paraId="04E410AA" w14:textId="77777777" w:rsidR="00800AD8" w:rsidRDefault="00800AD8">
      <w:pPr>
        <w:pStyle w:val="InterlineFree"/>
      </w:pPr>
      <w:r>
        <w:t>So that is why we use a lot of water, and cook a lot of grains of millet.</w:t>
      </w:r>
    </w:p>
    <w:p w14:paraId="3C5FEC13" w14:textId="77777777" w:rsidR="00800AD8" w:rsidRDefault="00800AD8" w:rsidP="00431918">
      <w:pPr>
        <w:pStyle w:val="FullTranslation"/>
      </w:pPr>
      <w:r>
        <w:t>There was a pe</w:t>
      </w:r>
      <w:r w:rsidR="00420DD8">
        <w:t>r</w:t>
      </w:r>
      <w:r>
        <w:t xml:space="preserve">son of the Kadaladalavan family at Kapayuanan. She didn’t go away from the village to work in the fields. She just stayed at home picking the lice off herself. She cooked millet one grain at a time. When she cooked one grain of millet, it filled the whole wok. When she cooked a whole ear of millet, it filled the house and people couldn’t get in. “This is no good,” said the Kadaladalavan family. “We must stop this method. Perhaps it would be good to use a lot of water,” they said, and tried cooking one grain of millet. It didn’t multiply any longer. So that is why we use a lot of water, and </w:t>
      </w:r>
      <w:r w:rsidR="00D920D4">
        <w:t>cook a lot of grains of millet.</w:t>
      </w:r>
    </w:p>
    <w:p w14:paraId="46F07616" w14:textId="77777777" w:rsidR="00800AD8" w:rsidRDefault="00800AD8" w:rsidP="00D920D4">
      <w:pPr>
        <w:pStyle w:val="Heading4"/>
      </w:pPr>
      <w:r w:rsidRPr="00DC1AE0">
        <w:rPr>
          <w:rStyle w:val="NumTextHeadingChar"/>
        </w:rPr>
        <w:t>067</w:t>
      </w:r>
      <w:r>
        <w:t xml:space="preserve"> TUMAPALAPALAI AND KAVULUNGAN MOUNTAINS</w:t>
      </w:r>
      <w:r w:rsidR="00D920D4">
        <w:br/>
      </w:r>
      <w:r>
        <w:t>Tumapalapalai kata Kavulungan</w:t>
      </w:r>
      <w:r w:rsidR="001208B6">
        <w:t xml:space="preserve"> (</w:t>
      </w:r>
      <w:r>
        <w:t>Kapayuanan</w:t>
      </w:r>
      <w:r w:rsidR="00D920D4">
        <w:t xml:space="preserve"> </w:t>
      </w:r>
      <w:r>
        <w:t>village, p.277</w:t>
      </w:r>
      <w:r w:rsidR="001208B6">
        <w:t>)</w:t>
      </w:r>
    </w:p>
    <w:p w14:paraId="11EEF406" w14:textId="77777777" w:rsidR="00800AD8" w:rsidRDefault="00DC1AE0" w:rsidP="00D920D4">
      <w:pPr>
        <w:pStyle w:val="InterlineText"/>
        <w:tabs>
          <w:tab w:val="left" w:pos="533"/>
          <w:tab w:val="left" w:pos="1097"/>
          <w:tab w:val="left" w:pos="2876"/>
          <w:tab w:val="left" w:pos="3560"/>
          <w:tab w:val="left" w:pos="4064"/>
          <w:tab w:val="left" w:pos="5588"/>
          <w:tab w:val="left" w:pos="6512"/>
          <w:tab w:val="left" w:pos="7016"/>
        </w:tabs>
      </w:pPr>
      <w:r w:rsidRPr="003A1D48">
        <w:rPr>
          <w:rStyle w:val="InterlineTextNumChar"/>
        </w:rPr>
        <w:t>001</w:t>
      </w:r>
      <w:r w:rsidR="00800AD8">
        <w:tab/>
        <w:t>ka</w:t>
      </w:r>
      <w:r w:rsidR="00800AD8">
        <w:tab/>
        <w:t>sitsuayan</w:t>
      </w:r>
      <w:r w:rsidR="00800AD8">
        <w:tab/>
        <w:t>azua</w:t>
      </w:r>
      <w:r w:rsidR="00800AD8">
        <w:tab/>
        <w:t>i</w:t>
      </w:r>
      <w:r w:rsidR="00800AD8">
        <w:tab/>
        <w:t>Tumapalapalai</w:t>
      </w:r>
      <w:r w:rsidR="00800AD8">
        <w:tab/>
        <w:t>kata</w:t>
      </w:r>
      <w:r w:rsidR="00800AD8">
        <w:tab/>
        <w:t>i</w:t>
      </w:r>
      <w:r w:rsidR="00D920D4">
        <w:tab/>
        <w:t>Kavulungan</w:t>
      </w:r>
    </w:p>
    <w:p w14:paraId="17144F57" w14:textId="77777777" w:rsidR="00800AD8" w:rsidRDefault="00800AD8" w:rsidP="00D920D4">
      <w:pPr>
        <w:pStyle w:val="InterlineGlossWithTrans"/>
        <w:tabs>
          <w:tab w:val="left" w:pos="533"/>
          <w:tab w:val="left" w:pos="1097"/>
          <w:tab w:val="left" w:pos="2876"/>
          <w:tab w:val="left" w:pos="3560"/>
          <w:tab w:val="left" w:pos="4064"/>
          <w:tab w:val="left" w:pos="5588"/>
          <w:tab w:val="left" w:pos="6512"/>
          <w:tab w:val="left" w:pos="7016"/>
        </w:tabs>
      </w:pPr>
      <w:r>
        <w:tab/>
        <w:t>ka</w:t>
      </w:r>
      <w:r>
        <w:tab/>
        <w:t>si-tsuay-an</w:t>
      </w:r>
      <w:r>
        <w:tab/>
        <w:t>a-zua</w:t>
      </w:r>
      <w:r>
        <w:tab/>
        <w:t>i</w:t>
      </w:r>
      <w:r>
        <w:tab/>
        <w:t>Tumapalapalai</w:t>
      </w:r>
      <w:r>
        <w:tab/>
        <w:t>ka-ta</w:t>
      </w:r>
      <w:r>
        <w:tab/>
        <w:t>i</w:t>
      </w:r>
      <w:r w:rsidR="00D920D4">
        <w:tab/>
        <w:t>Kavulungan</w:t>
      </w:r>
    </w:p>
    <w:p w14:paraId="01348930" w14:textId="77777777" w:rsidR="00800AD8" w:rsidRDefault="00800AD8" w:rsidP="00D920D4">
      <w:pPr>
        <w:pStyle w:val="InterlineTransNoFree"/>
        <w:tabs>
          <w:tab w:val="left" w:pos="1097"/>
          <w:tab w:val="left" w:pos="2876"/>
          <w:tab w:val="left" w:pos="3560"/>
          <w:tab w:val="left" w:pos="4064"/>
          <w:tab w:val="left" w:pos="5588"/>
          <w:tab w:val="left" w:pos="6512"/>
          <w:tab w:val="left" w:pos="7016"/>
        </w:tabs>
      </w:pPr>
      <w:r>
        <w:tab/>
        <w:t>after</w:t>
      </w:r>
      <w:r>
        <w:tab/>
      </w:r>
      <w:r>
        <w:rPr>
          <w:smallCaps/>
        </w:rPr>
        <w:t>if</w:t>
      </w:r>
      <w:r>
        <w:t>-long.time-</w:t>
      </w:r>
      <w:r>
        <w:rPr>
          <w:smallCaps/>
        </w:rPr>
        <w:t>nom</w:t>
      </w:r>
      <w:r>
        <w:tab/>
      </w:r>
      <w:r>
        <w:rPr>
          <w:smallCaps/>
        </w:rPr>
        <w:t>c-</w:t>
      </w:r>
      <w:r>
        <w:t>that</w:t>
      </w:r>
      <w:r>
        <w:tab/>
      </w:r>
      <w:r>
        <w:rPr>
          <w:smallCaps/>
        </w:rPr>
        <w:t>loc</w:t>
      </w:r>
      <w:r>
        <w:tab/>
        <w:t>(place)</w:t>
      </w:r>
      <w:r>
        <w:tab/>
        <w:t>and-</w:t>
      </w:r>
      <w:r>
        <w:rPr>
          <w:smallCaps/>
        </w:rPr>
        <w:t>obl</w:t>
      </w:r>
      <w:r>
        <w:tab/>
      </w:r>
      <w:r>
        <w:rPr>
          <w:smallCaps/>
        </w:rPr>
        <w:t>loc</w:t>
      </w:r>
      <w:r w:rsidR="00D920D4">
        <w:tab/>
        <w:t>(place)</w:t>
      </w:r>
    </w:p>
    <w:p w14:paraId="577F9BFA" w14:textId="77777777" w:rsidR="00800AD8" w:rsidRDefault="00800AD8" w:rsidP="00D920D4">
      <w:pPr>
        <w:pStyle w:val="InterlineText"/>
        <w:tabs>
          <w:tab w:val="left" w:pos="533"/>
          <w:tab w:val="left" w:pos="1922"/>
          <w:tab w:val="left" w:pos="2426"/>
        </w:tabs>
      </w:pPr>
      <w:r>
        <w:tab/>
        <w:t>selapay</w:t>
      </w:r>
      <w:r>
        <w:tab/>
        <w:t>tu</w:t>
      </w:r>
      <w:r>
        <w:tab/>
        <w:t>vavaw.</w:t>
      </w:r>
    </w:p>
    <w:p w14:paraId="558F9FBC" w14:textId="77777777" w:rsidR="00800AD8" w:rsidRDefault="00800AD8" w:rsidP="00D920D4">
      <w:pPr>
        <w:pStyle w:val="InterlineGlossWithTrans"/>
        <w:tabs>
          <w:tab w:val="left" w:pos="533"/>
          <w:tab w:val="left" w:pos="1922"/>
          <w:tab w:val="left" w:pos="2426"/>
        </w:tabs>
      </w:pPr>
      <w:r>
        <w:tab/>
        <w:t>se-lapay</w:t>
      </w:r>
      <w:r>
        <w:tab/>
        <w:t>tu</w:t>
      </w:r>
      <w:r>
        <w:tab/>
        <w:t>va-vaw</w:t>
      </w:r>
    </w:p>
    <w:p w14:paraId="01EFD368" w14:textId="77777777" w:rsidR="00800AD8" w:rsidRDefault="00800AD8" w:rsidP="00D920D4">
      <w:pPr>
        <w:pStyle w:val="InterlineTrans"/>
        <w:tabs>
          <w:tab w:val="left" w:pos="533"/>
          <w:tab w:val="left" w:pos="1922"/>
          <w:tab w:val="left" w:pos="2426"/>
        </w:tabs>
      </w:pPr>
      <w:r>
        <w:tab/>
      </w:r>
      <w:r>
        <w:rPr>
          <w:smallCaps/>
        </w:rPr>
        <w:t>invol</w:t>
      </w:r>
      <w:r>
        <w:t>-severe</w:t>
      </w:r>
      <w:r>
        <w:tab/>
      </w:r>
      <w:r>
        <w:rPr>
          <w:smallCaps/>
        </w:rPr>
        <w:t>obl</w:t>
      </w:r>
      <w:r>
        <w:tab/>
      </w:r>
      <w:r>
        <w:rPr>
          <w:smallCaps/>
        </w:rPr>
        <w:t>red</w:t>
      </w:r>
      <w:r>
        <w:t>-above</w:t>
      </w:r>
    </w:p>
    <w:p w14:paraId="688DE3AB" w14:textId="77777777" w:rsidR="00800AD8" w:rsidRDefault="00800AD8">
      <w:pPr>
        <w:pStyle w:val="InterlineFree"/>
      </w:pPr>
      <w:r>
        <w:t>Once upon a time Tumapalapalai mountain and Kavulungan mountain were both extremely high (T. is the mountain</w:t>
      </w:r>
      <w:r w:rsidR="00D920D4">
        <w:t xml:space="preserve"> behind Kapayuanan village (OA)).</w:t>
      </w:r>
    </w:p>
    <w:p w14:paraId="2663FB61" w14:textId="77777777" w:rsidR="00800AD8" w:rsidRDefault="00DC1AE0" w:rsidP="00D920D4">
      <w:pPr>
        <w:pStyle w:val="InterlineText"/>
        <w:tabs>
          <w:tab w:val="left" w:pos="533"/>
          <w:tab w:val="left" w:pos="1472"/>
          <w:tab w:val="left" w:pos="2861"/>
          <w:tab w:val="left" w:pos="4520"/>
          <w:tab w:val="left" w:pos="4994"/>
        </w:tabs>
      </w:pPr>
      <w:r w:rsidRPr="003A1D48">
        <w:rPr>
          <w:rStyle w:val="InterlineTextNumChar"/>
        </w:rPr>
        <w:t>002</w:t>
      </w:r>
      <w:r w:rsidR="00800AD8">
        <w:tab/>
        <w:t>“inika</w:t>
      </w:r>
      <w:r w:rsidR="00800AD8">
        <w:tab/>
        <w:t>pa÷ia</w:t>
      </w:r>
      <w:r w:rsidR="00800AD8">
        <w:tab/>
        <w:t>aitsu,”</w:t>
      </w:r>
      <w:r w:rsidR="00800AD8">
        <w:tab/>
        <w:t>aya</w:t>
      </w:r>
      <w:r w:rsidR="00800AD8">
        <w:tab/>
        <w:t>tiamadju.</w:t>
      </w:r>
    </w:p>
    <w:p w14:paraId="64AF8410" w14:textId="77777777" w:rsidR="00800AD8" w:rsidRDefault="00800AD8" w:rsidP="00D920D4">
      <w:pPr>
        <w:pStyle w:val="InterlineGlossWithTrans"/>
        <w:tabs>
          <w:tab w:val="left" w:pos="533"/>
          <w:tab w:val="left" w:pos="1472"/>
          <w:tab w:val="left" w:pos="2861"/>
          <w:tab w:val="left" w:pos="4520"/>
          <w:tab w:val="left" w:pos="4994"/>
        </w:tabs>
      </w:pPr>
      <w:r>
        <w:tab/>
        <w:t>ini-ka</w:t>
      </w:r>
      <w:r>
        <w:tab/>
        <w:t>pa-÷ia</w:t>
      </w:r>
      <w:r>
        <w:tab/>
        <w:t>aya-i-tsu</w:t>
      </w:r>
      <w:r>
        <w:tab/>
        <w:t>aya</w:t>
      </w:r>
      <w:r>
        <w:tab/>
        <w:t>ti-a-madju</w:t>
      </w:r>
    </w:p>
    <w:p w14:paraId="3C6A531F" w14:textId="77777777" w:rsidR="00800AD8" w:rsidRDefault="00800AD8" w:rsidP="00D920D4">
      <w:pPr>
        <w:pStyle w:val="InterlineTrans"/>
        <w:tabs>
          <w:tab w:val="left" w:pos="533"/>
          <w:tab w:val="left" w:pos="1472"/>
          <w:tab w:val="left" w:pos="2861"/>
          <w:tab w:val="left" w:pos="4520"/>
          <w:tab w:val="left" w:pos="4994"/>
        </w:tabs>
      </w:pPr>
      <w:r>
        <w:tab/>
        <w:t>not-after</w:t>
      </w:r>
      <w:r>
        <w:tab/>
        <w:t>cause-correct</w:t>
      </w:r>
      <w:r>
        <w:tab/>
        <w:t>be.thus-</w:t>
      </w:r>
      <w:r>
        <w:rPr>
          <w:smallCaps/>
        </w:rPr>
        <w:t>loc</w:t>
      </w:r>
      <w:r>
        <w:t>-this</w:t>
      </w:r>
      <w:r>
        <w:tab/>
        <w:t>say</w:t>
      </w:r>
      <w:r>
        <w:tab/>
      </w:r>
      <w:r>
        <w:rPr>
          <w:smallCaps/>
        </w:rPr>
        <w:t>f-pl</w:t>
      </w:r>
      <w:r>
        <w:t>-</w:t>
      </w:r>
      <w:r>
        <w:rPr>
          <w:smallCaps/>
        </w:rPr>
        <w:t>3rd.pers</w:t>
      </w:r>
    </w:p>
    <w:p w14:paraId="5603A906" w14:textId="77777777" w:rsidR="00800AD8" w:rsidRDefault="00800AD8">
      <w:pPr>
        <w:pStyle w:val="InterlineFree"/>
      </w:pPr>
      <w:r>
        <w:t>“This is no good,” they said.</w:t>
      </w:r>
    </w:p>
    <w:p w14:paraId="65782012" w14:textId="77777777" w:rsidR="00800AD8" w:rsidRDefault="00DC1AE0" w:rsidP="00D920D4">
      <w:pPr>
        <w:pStyle w:val="InterlineText"/>
        <w:tabs>
          <w:tab w:val="left" w:pos="533"/>
          <w:tab w:val="left" w:pos="1217"/>
          <w:tab w:val="left" w:pos="2771"/>
          <w:tab w:val="left" w:pos="3245"/>
          <w:tab w:val="left" w:pos="3749"/>
          <w:tab w:val="left" w:pos="4973"/>
          <w:tab w:val="left" w:pos="5477"/>
          <w:tab w:val="left" w:pos="5981"/>
        </w:tabs>
      </w:pPr>
      <w:r w:rsidRPr="003A1D48">
        <w:rPr>
          <w:rStyle w:val="InterlineTextNumChar"/>
        </w:rPr>
        <w:t>003</w:t>
      </w:r>
      <w:r w:rsidR="00800AD8">
        <w:tab/>
        <w:t>“ari</w:t>
      </w:r>
      <w:r w:rsidR="00800AD8">
        <w:tab/>
        <w:t>satekui,”</w:t>
      </w:r>
      <w:r w:rsidR="00800AD8">
        <w:tab/>
        <w:t>aya</w:t>
      </w:r>
      <w:r w:rsidR="00800AD8">
        <w:tab/>
        <w:t>i</w:t>
      </w:r>
      <w:r w:rsidR="00800AD8">
        <w:tab/>
        <w:t>Kavulungan</w:t>
      </w:r>
      <w:r w:rsidR="00800AD8">
        <w:tab/>
        <w:t>tua</w:t>
      </w:r>
      <w:r w:rsidR="00800AD8">
        <w:tab/>
        <w:t>i</w:t>
      </w:r>
      <w:r w:rsidR="00800AD8">
        <w:tab/>
        <w:t>Tumapalapalai.</w:t>
      </w:r>
    </w:p>
    <w:p w14:paraId="4C734B06" w14:textId="77777777" w:rsidR="00800AD8" w:rsidRDefault="00800AD8" w:rsidP="00D920D4">
      <w:pPr>
        <w:pStyle w:val="InterlineGlossWithTrans"/>
        <w:tabs>
          <w:tab w:val="left" w:pos="533"/>
          <w:tab w:val="left" w:pos="1217"/>
          <w:tab w:val="left" w:pos="2771"/>
          <w:tab w:val="left" w:pos="3245"/>
          <w:tab w:val="left" w:pos="3749"/>
          <w:tab w:val="left" w:pos="4973"/>
          <w:tab w:val="left" w:pos="5477"/>
          <w:tab w:val="left" w:pos="5981"/>
        </w:tabs>
      </w:pPr>
      <w:r>
        <w:tab/>
        <w:t>ari</w:t>
      </w:r>
      <w:r>
        <w:tab/>
        <w:t>sa-teku-i</w:t>
      </w:r>
      <w:r>
        <w:tab/>
        <w:t>aya</w:t>
      </w:r>
      <w:r>
        <w:tab/>
        <w:t>i</w:t>
      </w:r>
      <w:r>
        <w:tab/>
        <w:t>Kavulungan</w:t>
      </w:r>
      <w:r>
        <w:tab/>
        <w:t>tua</w:t>
      </w:r>
      <w:r>
        <w:tab/>
        <w:t>i</w:t>
      </w:r>
      <w:r>
        <w:tab/>
        <w:t>Tumapalapalai</w:t>
      </w:r>
    </w:p>
    <w:p w14:paraId="7E120203" w14:textId="77777777" w:rsidR="00800AD8" w:rsidRDefault="00800AD8" w:rsidP="00D920D4">
      <w:pPr>
        <w:pStyle w:val="InterlineTrans"/>
        <w:tabs>
          <w:tab w:val="left" w:pos="533"/>
          <w:tab w:val="left" w:pos="1217"/>
          <w:tab w:val="left" w:pos="2771"/>
          <w:tab w:val="left" w:pos="3245"/>
          <w:tab w:val="left" w:pos="3749"/>
          <w:tab w:val="left" w:pos="4973"/>
          <w:tab w:val="left" w:pos="5477"/>
          <w:tab w:val="left" w:pos="5981"/>
        </w:tabs>
      </w:pPr>
      <w:r>
        <w:tab/>
        <w:t>go.on</w:t>
      </w:r>
      <w:r>
        <w:tab/>
        <w:t>go-down-</w:t>
      </w:r>
      <w:r>
        <w:rPr>
          <w:smallCaps/>
        </w:rPr>
        <w:t>hort</w:t>
      </w:r>
      <w:r>
        <w:tab/>
        <w:t>say</w:t>
      </w:r>
      <w:r>
        <w:tab/>
      </w:r>
      <w:r>
        <w:rPr>
          <w:smallCaps/>
        </w:rPr>
        <w:t>loc</w:t>
      </w:r>
      <w:r>
        <w:tab/>
        <w:t>(place)</w:t>
      </w:r>
      <w:r>
        <w:tab/>
      </w:r>
      <w:r>
        <w:rPr>
          <w:smallCaps/>
        </w:rPr>
        <w:t>obl</w:t>
      </w:r>
      <w:r>
        <w:tab/>
      </w:r>
      <w:r>
        <w:rPr>
          <w:smallCaps/>
        </w:rPr>
        <w:t>loc</w:t>
      </w:r>
      <w:r>
        <w:tab/>
        <w:t>(place)</w:t>
      </w:r>
    </w:p>
    <w:p w14:paraId="13E42F51" w14:textId="77777777" w:rsidR="00800AD8" w:rsidRDefault="00800AD8" w:rsidP="00D920D4">
      <w:pPr>
        <w:pStyle w:val="InterlineFree"/>
      </w:pPr>
      <w:r>
        <w:t>“Let’s go down,” said Kavulungan to Tumapalapalai.</w:t>
      </w:r>
    </w:p>
    <w:p w14:paraId="33F80494" w14:textId="77777777" w:rsidR="00800AD8" w:rsidRDefault="00DC1AE0" w:rsidP="00D920D4">
      <w:pPr>
        <w:pStyle w:val="InterlineText"/>
        <w:tabs>
          <w:tab w:val="left" w:pos="533"/>
          <w:tab w:val="left" w:pos="1022"/>
          <w:tab w:val="left" w:pos="1706"/>
          <w:tab w:val="left" w:pos="2390"/>
          <w:tab w:val="left" w:pos="5054"/>
          <w:tab w:val="left" w:pos="5318"/>
          <w:tab w:val="left" w:pos="6062"/>
          <w:tab w:val="left" w:pos="6776"/>
          <w:tab w:val="left" w:pos="7250"/>
        </w:tabs>
      </w:pPr>
      <w:r w:rsidRPr="003A1D48">
        <w:rPr>
          <w:rStyle w:val="InterlineTextNumChar"/>
        </w:rPr>
        <w:t>004</w:t>
      </w:r>
      <w:r w:rsidR="00800AD8">
        <w:tab/>
        <w:t>“ui,</w:t>
      </w:r>
      <w:r w:rsidR="00800AD8">
        <w:tab/>
        <w:t>ari</w:t>
      </w:r>
      <w:r w:rsidR="00800AD8">
        <w:tab/>
        <w:t>ari,</w:t>
      </w:r>
      <w:r w:rsidR="00800AD8">
        <w:tab/>
        <w:t>katjaisangasu</w:t>
      </w:r>
      <w:r w:rsidR="00800AD8">
        <w:tab/>
        <w:t>a</w:t>
      </w:r>
      <w:r w:rsidR="00800AD8">
        <w:tab/>
        <w:t>sema</w:t>
      </w:r>
      <w:r w:rsidR="00800AD8">
        <w:tab/>
        <w:t>teku,”</w:t>
      </w:r>
      <w:r w:rsidR="00800AD8">
        <w:tab/>
        <w:t>aya</w:t>
      </w:r>
      <w:r w:rsidR="00D920D4">
        <w:tab/>
        <w:t>i</w:t>
      </w:r>
    </w:p>
    <w:p w14:paraId="4CD4668D" w14:textId="77777777" w:rsidR="00800AD8" w:rsidRDefault="00800AD8" w:rsidP="00D920D4">
      <w:pPr>
        <w:pStyle w:val="InterlineGlossWithTrans"/>
        <w:tabs>
          <w:tab w:val="left" w:pos="533"/>
          <w:tab w:val="left" w:pos="1022"/>
          <w:tab w:val="left" w:pos="1706"/>
          <w:tab w:val="left" w:pos="2390"/>
          <w:tab w:val="left" w:pos="5054"/>
          <w:tab w:val="left" w:pos="5318"/>
          <w:tab w:val="left" w:pos="6062"/>
          <w:tab w:val="left" w:pos="6776"/>
          <w:tab w:val="left" w:pos="7250"/>
        </w:tabs>
      </w:pPr>
      <w:r>
        <w:tab/>
        <w:t>ui</w:t>
      </w:r>
      <w:r>
        <w:tab/>
        <w:t>ari</w:t>
      </w:r>
      <w:r>
        <w:tab/>
        <w:t>ari</w:t>
      </w:r>
      <w:r>
        <w:tab/>
        <w:t>ka-tja-i-sangas-u</w:t>
      </w:r>
      <w:r>
        <w:tab/>
        <w:t>a</w:t>
      </w:r>
      <w:r>
        <w:tab/>
        <w:t>em=sa</w:t>
      </w:r>
      <w:r>
        <w:tab/>
        <w:t>teku</w:t>
      </w:r>
      <w:r>
        <w:tab/>
        <w:t>aya</w:t>
      </w:r>
      <w:r w:rsidR="00D920D4">
        <w:tab/>
        <w:t>i</w:t>
      </w:r>
    </w:p>
    <w:p w14:paraId="0B6EFF53" w14:textId="77777777" w:rsidR="00800AD8" w:rsidRDefault="00800AD8" w:rsidP="00D920D4">
      <w:pPr>
        <w:pStyle w:val="InterlineTransNoFree"/>
        <w:tabs>
          <w:tab w:val="left" w:pos="1022"/>
          <w:tab w:val="left" w:pos="1706"/>
          <w:tab w:val="left" w:pos="2390"/>
          <w:tab w:val="left" w:pos="5054"/>
          <w:tab w:val="left" w:pos="5318"/>
          <w:tab w:val="left" w:pos="6062"/>
          <w:tab w:val="left" w:pos="6776"/>
          <w:tab w:val="left" w:pos="7250"/>
        </w:tabs>
      </w:pPr>
      <w:r>
        <w:tab/>
        <w:t>yes</w:t>
      </w:r>
      <w:r>
        <w:tab/>
        <w:t>go.on</w:t>
      </w:r>
      <w:r>
        <w:tab/>
        <w:t>go.on</w:t>
      </w:r>
      <w:r>
        <w:tab/>
        <w:t>become-more-</w:t>
      </w:r>
      <w:r>
        <w:rPr>
          <w:smallCaps/>
        </w:rPr>
        <w:t>loc</w:t>
      </w:r>
      <w:r>
        <w:t>-first-</w:t>
      </w:r>
      <w:r>
        <w:rPr>
          <w:smallCaps/>
        </w:rPr>
        <w:t>imp</w:t>
      </w:r>
      <w:r>
        <w:rPr>
          <w:smallCaps/>
        </w:rPr>
        <w:tab/>
        <w:t>c</w:t>
      </w:r>
      <w:r>
        <w:rPr>
          <w:smallCaps/>
        </w:rPr>
        <w:tab/>
        <w:t>af</w:t>
      </w:r>
      <w:r>
        <w:t>=go</w:t>
      </w:r>
      <w:r>
        <w:tab/>
        <w:t>down</w:t>
      </w:r>
      <w:r>
        <w:tab/>
        <w:t>say</w:t>
      </w:r>
      <w:r w:rsidR="00D920D4">
        <w:tab/>
      </w:r>
      <w:r w:rsidR="00D920D4">
        <w:rPr>
          <w:smallCaps/>
        </w:rPr>
        <w:t>loc</w:t>
      </w:r>
    </w:p>
    <w:p w14:paraId="3C45CD4C" w14:textId="77777777" w:rsidR="00800AD8" w:rsidRDefault="00800AD8" w:rsidP="00D920D4">
      <w:pPr>
        <w:pStyle w:val="InterlineText"/>
        <w:tabs>
          <w:tab w:val="left" w:pos="533"/>
          <w:tab w:val="left" w:pos="2057"/>
          <w:tab w:val="left" w:pos="2561"/>
          <w:tab w:val="left" w:pos="3065"/>
        </w:tabs>
      </w:pPr>
      <w:r>
        <w:tab/>
        <w:t>Tumapalapalai</w:t>
      </w:r>
      <w:r>
        <w:tab/>
        <w:t>tua</w:t>
      </w:r>
      <w:r>
        <w:tab/>
        <w:t>i</w:t>
      </w:r>
      <w:r>
        <w:tab/>
        <w:t>Kavulungan.</w:t>
      </w:r>
    </w:p>
    <w:p w14:paraId="5CE1B4A6" w14:textId="77777777" w:rsidR="00800AD8" w:rsidRDefault="00800AD8" w:rsidP="00D920D4">
      <w:pPr>
        <w:pStyle w:val="InterlineGlossWithTrans"/>
        <w:tabs>
          <w:tab w:val="left" w:pos="533"/>
          <w:tab w:val="left" w:pos="2057"/>
          <w:tab w:val="left" w:pos="2561"/>
          <w:tab w:val="left" w:pos="3065"/>
        </w:tabs>
      </w:pPr>
      <w:r>
        <w:tab/>
        <w:t>Tumapalapalai</w:t>
      </w:r>
      <w:r>
        <w:tab/>
        <w:t>tua</w:t>
      </w:r>
      <w:r>
        <w:tab/>
        <w:t>i</w:t>
      </w:r>
      <w:r>
        <w:tab/>
        <w:t>Kavulungan</w:t>
      </w:r>
    </w:p>
    <w:p w14:paraId="59DC2E8D" w14:textId="77777777" w:rsidR="00800AD8" w:rsidRDefault="00800AD8" w:rsidP="00D920D4">
      <w:pPr>
        <w:pStyle w:val="InterlineTrans"/>
        <w:tabs>
          <w:tab w:val="left" w:pos="533"/>
          <w:tab w:val="left" w:pos="2057"/>
          <w:tab w:val="left" w:pos="2561"/>
          <w:tab w:val="left" w:pos="3065"/>
        </w:tabs>
      </w:pPr>
      <w:r>
        <w:tab/>
        <w:t>(place)</w:t>
      </w:r>
      <w:r>
        <w:tab/>
      </w:r>
      <w:r>
        <w:rPr>
          <w:smallCaps/>
        </w:rPr>
        <w:t>obl</w:t>
      </w:r>
      <w:r>
        <w:tab/>
      </w:r>
      <w:r>
        <w:rPr>
          <w:smallCaps/>
        </w:rPr>
        <w:t>loc</w:t>
      </w:r>
      <w:r>
        <w:tab/>
        <w:t>(place)</w:t>
      </w:r>
    </w:p>
    <w:p w14:paraId="6EF2C6CA" w14:textId="77777777" w:rsidR="00800AD8" w:rsidRDefault="00800AD8">
      <w:pPr>
        <w:pStyle w:val="InterlineFree"/>
      </w:pPr>
      <w:r>
        <w:t>“Yes, all right; you go down first,” said Tumapalapalai to Kavulungan.</w:t>
      </w:r>
    </w:p>
    <w:p w14:paraId="72C11EFA" w14:textId="77777777" w:rsidR="00800AD8" w:rsidRDefault="00DC1AE0" w:rsidP="00D920D4">
      <w:pPr>
        <w:pStyle w:val="InterlineText"/>
        <w:tabs>
          <w:tab w:val="left" w:pos="533"/>
          <w:tab w:val="left" w:pos="1082"/>
          <w:tab w:val="left" w:pos="2441"/>
          <w:tab w:val="left" w:pos="2705"/>
          <w:tab w:val="left" w:pos="4199"/>
          <w:tab w:val="left" w:pos="4463"/>
          <w:tab w:val="left" w:pos="5207"/>
          <w:tab w:val="left" w:pos="5921"/>
          <w:tab w:val="left" w:pos="6395"/>
          <w:tab w:val="left" w:pos="6899"/>
        </w:tabs>
      </w:pPr>
      <w:r w:rsidRPr="003A1D48">
        <w:rPr>
          <w:rStyle w:val="InterlineTextNumChar"/>
        </w:rPr>
        <w:t>005</w:t>
      </w:r>
      <w:r w:rsidR="00800AD8">
        <w:tab/>
        <w:t>“ini,</w:t>
      </w:r>
      <w:r w:rsidR="00800AD8">
        <w:tab/>
        <w:t>tisunay</w:t>
      </w:r>
      <w:r w:rsidR="00800AD8">
        <w:tab/>
        <w:t>a</w:t>
      </w:r>
      <w:r w:rsidR="00800AD8">
        <w:tab/>
        <w:t>tjaisangas</w:t>
      </w:r>
      <w:r w:rsidR="00800AD8">
        <w:tab/>
        <w:t>a</w:t>
      </w:r>
      <w:r w:rsidR="00800AD8">
        <w:tab/>
        <w:t>sema</w:t>
      </w:r>
      <w:r w:rsidR="00800AD8">
        <w:tab/>
        <w:t>teku,”</w:t>
      </w:r>
      <w:r w:rsidR="00800AD8">
        <w:tab/>
        <w:t>aya</w:t>
      </w:r>
      <w:r w:rsidR="00800AD8">
        <w:tab/>
        <w:t>i</w:t>
      </w:r>
      <w:r w:rsidR="00D920D4">
        <w:tab/>
        <w:t>Kavulungan.</w:t>
      </w:r>
    </w:p>
    <w:p w14:paraId="75CE56BA" w14:textId="77777777" w:rsidR="00800AD8" w:rsidRDefault="00800AD8" w:rsidP="00D920D4">
      <w:pPr>
        <w:pStyle w:val="InterlineGlossWithTrans"/>
        <w:tabs>
          <w:tab w:val="left" w:pos="533"/>
          <w:tab w:val="left" w:pos="1082"/>
          <w:tab w:val="left" w:pos="2441"/>
          <w:tab w:val="left" w:pos="2705"/>
          <w:tab w:val="left" w:pos="4199"/>
          <w:tab w:val="left" w:pos="4463"/>
          <w:tab w:val="left" w:pos="5207"/>
          <w:tab w:val="left" w:pos="5921"/>
          <w:tab w:val="left" w:pos="6395"/>
          <w:tab w:val="left" w:pos="6899"/>
        </w:tabs>
      </w:pPr>
      <w:r>
        <w:tab/>
        <w:t>ini</w:t>
      </w:r>
      <w:r>
        <w:tab/>
        <w:t>ti-sun-ay</w:t>
      </w:r>
      <w:r>
        <w:tab/>
        <w:t>a</w:t>
      </w:r>
      <w:r>
        <w:tab/>
        <w:t>tja-i-sangas</w:t>
      </w:r>
      <w:r>
        <w:tab/>
        <w:t>a</w:t>
      </w:r>
      <w:r>
        <w:tab/>
        <w:t>em=sa</w:t>
      </w:r>
      <w:r>
        <w:tab/>
        <w:t>teku</w:t>
      </w:r>
      <w:r>
        <w:tab/>
        <w:t>aya</w:t>
      </w:r>
      <w:r>
        <w:tab/>
        <w:t>i</w:t>
      </w:r>
      <w:r w:rsidR="00D920D4">
        <w:tab/>
        <w:t>Kavulungan</w:t>
      </w:r>
    </w:p>
    <w:p w14:paraId="07E20BCB" w14:textId="77777777" w:rsidR="00800AD8" w:rsidRDefault="00800AD8" w:rsidP="00D920D4">
      <w:pPr>
        <w:pStyle w:val="InterlineTrans"/>
        <w:tabs>
          <w:tab w:val="left" w:pos="533"/>
          <w:tab w:val="left" w:pos="1082"/>
          <w:tab w:val="left" w:pos="2441"/>
          <w:tab w:val="left" w:pos="2705"/>
          <w:tab w:val="left" w:pos="4199"/>
          <w:tab w:val="left" w:pos="4463"/>
          <w:tab w:val="left" w:pos="5207"/>
          <w:tab w:val="left" w:pos="5921"/>
          <w:tab w:val="left" w:pos="6395"/>
          <w:tab w:val="left" w:pos="6899"/>
        </w:tabs>
      </w:pPr>
      <w:r>
        <w:tab/>
        <w:t>not</w:t>
      </w:r>
      <w:r>
        <w:tab/>
      </w:r>
      <w:r>
        <w:rPr>
          <w:smallCaps/>
        </w:rPr>
        <w:t>f-</w:t>
      </w:r>
      <w:r>
        <w:t>you(</w:t>
      </w:r>
      <w:r>
        <w:rPr>
          <w:smallCaps/>
        </w:rPr>
        <w:t>s</w:t>
      </w:r>
      <w:r>
        <w:t>)-will</w:t>
      </w:r>
      <w:r>
        <w:rPr>
          <w:smallCaps/>
        </w:rPr>
        <w:tab/>
        <w:t>c</w:t>
      </w:r>
      <w:r>
        <w:rPr>
          <w:smallCaps/>
        </w:rPr>
        <w:tab/>
      </w:r>
      <w:r>
        <w:t>more-</w:t>
      </w:r>
      <w:r>
        <w:rPr>
          <w:smallCaps/>
        </w:rPr>
        <w:t>loc</w:t>
      </w:r>
      <w:r>
        <w:t>-first</w:t>
      </w:r>
      <w:r>
        <w:rPr>
          <w:smallCaps/>
        </w:rPr>
        <w:tab/>
        <w:t>c</w:t>
      </w:r>
      <w:r>
        <w:rPr>
          <w:smallCaps/>
        </w:rPr>
        <w:tab/>
        <w:t>af</w:t>
      </w:r>
      <w:r>
        <w:t>=go</w:t>
      </w:r>
      <w:r>
        <w:tab/>
        <w:t>down</w:t>
      </w:r>
      <w:r>
        <w:tab/>
        <w:t>say</w:t>
      </w:r>
      <w:r>
        <w:tab/>
      </w:r>
      <w:r>
        <w:rPr>
          <w:smallCaps/>
        </w:rPr>
        <w:t>loc</w:t>
      </w:r>
      <w:r w:rsidR="00D920D4">
        <w:tab/>
        <w:t>(place)</w:t>
      </w:r>
    </w:p>
    <w:p w14:paraId="05EB25B8" w14:textId="77777777" w:rsidR="00800AD8" w:rsidRDefault="00800AD8">
      <w:pPr>
        <w:pStyle w:val="InterlineFree"/>
      </w:pPr>
      <w:r>
        <w:t>“No, you go down first,” said Kavulungan.</w:t>
      </w:r>
    </w:p>
    <w:p w14:paraId="2912B573" w14:textId="77777777" w:rsidR="00800AD8" w:rsidRDefault="00DC1AE0" w:rsidP="00D920D4">
      <w:pPr>
        <w:pStyle w:val="InterlineText"/>
        <w:tabs>
          <w:tab w:val="left" w:pos="533"/>
          <w:tab w:val="left" w:pos="1667"/>
          <w:tab w:val="left" w:pos="2171"/>
          <w:tab w:val="left" w:pos="2960"/>
          <w:tab w:val="left" w:pos="3449"/>
          <w:tab w:val="left" w:pos="3953"/>
          <w:tab w:val="left" w:pos="5312"/>
          <w:tab w:val="left" w:pos="6056"/>
          <w:tab w:val="left" w:pos="6725"/>
          <w:tab w:val="left" w:pos="6989"/>
        </w:tabs>
      </w:pPr>
      <w:r w:rsidRPr="003A1D48">
        <w:rPr>
          <w:rStyle w:val="InterlineTextNumChar"/>
        </w:rPr>
        <w:t>006</w:t>
      </w:r>
      <w:r w:rsidR="00800AD8">
        <w:tab/>
        <w:t>kilangda</w:t>
      </w:r>
      <w:r w:rsidR="00800AD8">
        <w:tab/>
        <w:t>tua</w:t>
      </w:r>
      <w:r w:rsidR="00800AD8">
        <w:tab/>
        <w:t>kai</w:t>
      </w:r>
      <w:r w:rsidR="00800AD8">
        <w:tab/>
        <w:t>na</w:t>
      </w:r>
      <w:r w:rsidR="00800AD8">
        <w:tab/>
        <w:t>i</w:t>
      </w:r>
      <w:r w:rsidR="00800AD8">
        <w:tab/>
        <w:t>Kavulungan;</w:t>
      </w:r>
      <w:r w:rsidR="00800AD8">
        <w:tab/>
        <w:t>sema</w:t>
      </w:r>
      <w:r w:rsidR="00800AD8">
        <w:tab/>
        <w:t>teku</w:t>
      </w:r>
      <w:r w:rsidR="00800AD8">
        <w:tab/>
        <w:t>a</w:t>
      </w:r>
      <w:r w:rsidR="00800AD8">
        <w:tab/>
        <w:t>i</w:t>
      </w:r>
    </w:p>
    <w:p w14:paraId="4DC7B9B2" w14:textId="77777777" w:rsidR="00800AD8" w:rsidRDefault="00800AD8" w:rsidP="00D920D4">
      <w:pPr>
        <w:pStyle w:val="InterlineGlossWithTrans"/>
        <w:tabs>
          <w:tab w:val="left" w:pos="533"/>
          <w:tab w:val="left" w:pos="1667"/>
          <w:tab w:val="left" w:pos="2171"/>
          <w:tab w:val="left" w:pos="2960"/>
          <w:tab w:val="left" w:pos="3449"/>
          <w:tab w:val="left" w:pos="3953"/>
          <w:tab w:val="left" w:pos="5312"/>
          <w:tab w:val="left" w:pos="6056"/>
          <w:tab w:val="left" w:pos="6725"/>
          <w:tab w:val="left" w:pos="6989"/>
        </w:tabs>
      </w:pPr>
      <w:r>
        <w:tab/>
        <w:t>ki-langeda</w:t>
      </w:r>
      <w:r>
        <w:tab/>
        <w:t>tua</w:t>
      </w:r>
      <w:r>
        <w:tab/>
        <w:t>kai</w:t>
      </w:r>
      <w:r>
        <w:tab/>
        <w:t>nua</w:t>
      </w:r>
      <w:r>
        <w:tab/>
        <w:t>i</w:t>
      </w:r>
      <w:r>
        <w:tab/>
        <w:t>Kavulungan</w:t>
      </w:r>
      <w:r>
        <w:tab/>
        <w:t>em=sa</w:t>
      </w:r>
      <w:r>
        <w:tab/>
        <w:t>teku</w:t>
      </w:r>
      <w:r>
        <w:tab/>
        <w:t>a</w:t>
      </w:r>
      <w:r>
        <w:tab/>
        <w:t>i</w:t>
      </w:r>
    </w:p>
    <w:p w14:paraId="022BAEFF" w14:textId="77777777" w:rsidR="00800AD8" w:rsidRDefault="00800AD8" w:rsidP="00D920D4">
      <w:pPr>
        <w:pStyle w:val="InterlineTransNoFree"/>
        <w:tabs>
          <w:tab w:val="left" w:pos="1667"/>
          <w:tab w:val="left" w:pos="2171"/>
          <w:tab w:val="left" w:pos="2960"/>
          <w:tab w:val="left" w:pos="3449"/>
          <w:tab w:val="left" w:pos="3953"/>
          <w:tab w:val="left" w:pos="5312"/>
          <w:tab w:val="left" w:pos="6056"/>
          <w:tab w:val="left" w:pos="6725"/>
          <w:tab w:val="left" w:pos="6989"/>
        </w:tabs>
      </w:pPr>
      <w:r>
        <w:tab/>
        <w:t>do-hear</w:t>
      </w:r>
      <w:r>
        <w:tab/>
      </w:r>
      <w:r>
        <w:rPr>
          <w:smallCaps/>
        </w:rPr>
        <w:t>obl</w:t>
      </w:r>
      <w:r>
        <w:tab/>
        <w:t>speech</w:t>
      </w:r>
      <w:r>
        <w:tab/>
        <w:t>of</w:t>
      </w:r>
      <w:r>
        <w:tab/>
      </w:r>
      <w:r>
        <w:rPr>
          <w:smallCaps/>
        </w:rPr>
        <w:t>loc</w:t>
      </w:r>
      <w:r>
        <w:tab/>
        <w:t>(place)</w:t>
      </w:r>
      <w:r>
        <w:tab/>
      </w:r>
      <w:r>
        <w:rPr>
          <w:smallCaps/>
        </w:rPr>
        <w:t>af</w:t>
      </w:r>
      <w:r>
        <w:t>=go</w:t>
      </w:r>
      <w:r>
        <w:tab/>
        <w:t>down</w:t>
      </w:r>
      <w:r>
        <w:rPr>
          <w:smallCaps/>
        </w:rPr>
        <w:tab/>
        <w:t>c</w:t>
      </w:r>
      <w:r>
        <w:rPr>
          <w:smallCaps/>
        </w:rPr>
        <w:tab/>
        <w:t>loc</w:t>
      </w:r>
    </w:p>
    <w:p w14:paraId="60E50B21" w14:textId="77777777" w:rsidR="00800AD8" w:rsidRDefault="00D920D4" w:rsidP="00D920D4">
      <w:pPr>
        <w:pStyle w:val="InterlineText"/>
        <w:tabs>
          <w:tab w:val="left" w:pos="533"/>
        </w:tabs>
      </w:pPr>
      <w:r>
        <w:tab/>
        <w:t>Tumapalapalai.</w:t>
      </w:r>
    </w:p>
    <w:p w14:paraId="4DE8EE6C" w14:textId="77777777" w:rsidR="00800AD8" w:rsidRDefault="00D920D4" w:rsidP="00D920D4">
      <w:pPr>
        <w:pStyle w:val="InterlineGlossWithTrans"/>
        <w:tabs>
          <w:tab w:val="left" w:pos="533"/>
        </w:tabs>
      </w:pPr>
      <w:r>
        <w:tab/>
        <w:t>Tumapalapalai</w:t>
      </w:r>
    </w:p>
    <w:p w14:paraId="7C0F7242" w14:textId="77777777" w:rsidR="00800AD8" w:rsidRDefault="00D920D4" w:rsidP="00D920D4">
      <w:pPr>
        <w:pStyle w:val="InterlineTransNoFree"/>
        <w:tabs>
          <w:tab w:val="right" w:pos="8789"/>
        </w:tabs>
      </w:pPr>
      <w:r>
        <w:tab/>
        <w:t>(</w:t>
      </w:r>
      <w:r w:rsidR="00800AD8">
        <w:t>place)</w:t>
      </w:r>
      <w:r>
        <w:tab/>
        <w:t>Tumapalapalai did as Kavulungan said and went down.</w:t>
      </w:r>
    </w:p>
    <w:p w14:paraId="779F43B0" w14:textId="77777777" w:rsidR="00800AD8" w:rsidRDefault="00DC1AE0" w:rsidP="00D920D4">
      <w:pPr>
        <w:pStyle w:val="InterlineText"/>
        <w:tabs>
          <w:tab w:val="left" w:pos="533"/>
          <w:tab w:val="left" w:pos="1022"/>
          <w:tab w:val="left" w:pos="1766"/>
          <w:tab w:val="left" w:pos="2915"/>
          <w:tab w:val="left" w:pos="3179"/>
          <w:tab w:val="left" w:pos="3683"/>
        </w:tabs>
      </w:pPr>
      <w:r w:rsidRPr="003A1D48">
        <w:rPr>
          <w:rStyle w:val="InterlineTextNumChar"/>
        </w:rPr>
        <w:lastRenderedPageBreak/>
        <w:t>007</w:t>
      </w:r>
      <w:r w:rsidR="00800AD8">
        <w:tab/>
        <w:t>qau</w:t>
      </w:r>
      <w:r w:rsidR="00800AD8">
        <w:tab/>
        <w:t>sema</w:t>
      </w:r>
      <w:r w:rsidR="00800AD8">
        <w:tab/>
        <w:t>vavaw</w:t>
      </w:r>
      <w:r w:rsidR="00800AD8">
        <w:tab/>
        <w:t>a</w:t>
      </w:r>
      <w:r w:rsidR="00800AD8">
        <w:tab/>
        <w:t>i</w:t>
      </w:r>
      <w:r w:rsidR="00800AD8">
        <w:tab/>
        <w:t>Kavulungan.</w:t>
      </w:r>
    </w:p>
    <w:p w14:paraId="33F49E90" w14:textId="77777777" w:rsidR="00800AD8" w:rsidRDefault="00800AD8" w:rsidP="00D920D4">
      <w:pPr>
        <w:pStyle w:val="InterlineGlossWithTrans"/>
        <w:tabs>
          <w:tab w:val="left" w:pos="533"/>
          <w:tab w:val="left" w:pos="1022"/>
          <w:tab w:val="left" w:pos="1766"/>
          <w:tab w:val="left" w:pos="2915"/>
          <w:tab w:val="left" w:pos="3179"/>
          <w:tab w:val="left" w:pos="3683"/>
        </w:tabs>
      </w:pPr>
      <w:r>
        <w:tab/>
        <w:t>qau</w:t>
      </w:r>
      <w:r>
        <w:tab/>
        <w:t>em=sa</w:t>
      </w:r>
      <w:r>
        <w:tab/>
        <w:t>va-vaw</w:t>
      </w:r>
      <w:r>
        <w:tab/>
        <w:t>a</w:t>
      </w:r>
      <w:r>
        <w:tab/>
        <w:t>i</w:t>
      </w:r>
      <w:r>
        <w:tab/>
        <w:t>Kavulungan</w:t>
      </w:r>
    </w:p>
    <w:p w14:paraId="4A73DC3E" w14:textId="77777777" w:rsidR="00800AD8" w:rsidRDefault="00800AD8" w:rsidP="00D920D4">
      <w:pPr>
        <w:pStyle w:val="InterlineTransNoFree"/>
        <w:tabs>
          <w:tab w:val="left" w:pos="1022"/>
          <w:tab w:val="left" w:pos="1766"/>
          <w:tab w:val="left" w:pos="2915"/>
          <w:tab w:val="left" w:pos="3179"/>
          <w:tab w:val="left" w:pos="3683"/>
          <w:tab w:val="right" w:pos="8787"/>
        </w:tabs>
      </w:pPr>
      <w:r>
        <w:tab/>
        <w:t>so</w:t>
      </w:r>
      <w:r>
        <w:tab/>
      </w:r>
      <w:r>
        <w:rPr>
          <w:smallCaps/>
        </w:rPr>
        <w:t>af</w:t>
      </w:r>
      <w:r>
        <w:t>=go</w:t>
      </w:r>
      <w:r>
        <w:tab/>
      </w:r>
      <w:r>
        <w:rPr>
          <w:smallCaps/>
        </w:rPr>
        <w:t>red</w:t>
      </w:r>
      <w:r>
        <w:t>-above</w:t>
      </w:r>
      <w:r>
        <w:rPr>
          <w:smallCaps/>
        </w:rPr>
        <w:tab/>
        <w:t>c</w:t>
      </w:r>
      <w:r>
        <w:rPr>
          <w:smallCaps/>
        </w:rPr>
        <w:tab/>
        <w:t>loc</w:t>
      </w:r>
      <w:r>
        <w:tab/>
        <w:t>(place)</w:t>
      </w:r>
      <w:r w:rsidR="00D920D4">
        <w:tab/>
        <w:t>And Kavulungan went up.</w:t>
      </w:r>
    </w:p>
    <w:p w14:paraId="59D51FDF" w14:textId="77777777" w:rsidR="00800AD8" w:rsidRDefault="00DC1AE0" w:rsidP="00D920D4">
      <w:pPr>
        <w:pStyle w:val="InterlineText"/>
        <w:tabs>
          <w:tab w:val="left" w:pos="533"/>
          <w:tab w:val="left" w:pos="1172"/>
          <w:tab w:val="left" w:pos="1946"/>
          <w:tab w:val="left" w:pos="2705"/>
          <w:tab w:val="left" w:pos="3854"/>
          <w:tab w:val="left" w:pos="4343"/>
          <w:tab w:val="left" w:pos="4847"/>
        </w:tabs>
      </w:pPr>
      <w:r w:rsidRPr="003A1D48">
        <w:rPr>
          <w:rStyle w:val="InterlineTextNumChar"/>
        </w:rPr>
        <w:t>008</w:t>
      </w:r>
      <w:r w:rsidR="00800AD8">
        <w:tab/>
        <w:t>avan</w:t>
      </w:r>
      <w:r w:rsidR="00800AD8">
        <w:tab/>
        <w:t>anga</w:t>
      </w:r>
      <w:r w:rsidR="00800AD8">
        <w:tab/>
        <w:t>sika</w:t>
      </w:r>
      <w:r w:rsidR="00800AD8">
        <w:tab/>
        <w:t>vavaw</w:t>
      </w:r>
      <w:r w:rsidR="00800AD8">
        <w:tab/>
        <w:t>na</w:t>
      </w:r>
      <w:r w:rsidR="00800AD8">
        <w:tab/>
        <w:t>i</w:t>
      </w:r>
      <w:r w:rsidR="00800AD8">
        <w:tab/>
        <w:t>Kavulungan.</w:t>
      </w:r>
    </w:p>
    <w:p w14:paraId="603496AF" w14:textId="77777777" w:rsidR="00800AD8" w:rsidRDefault="00800AD8" w:rsidP="00D920D4">
      <w:pPr>
        <w:pStyle w:val="InterlineGlossWithTrans"/>
        <w:tabs>
          <w:tab w:val="left" w:pos="533"/>
          <w:tab w:val="left" w:pos="1172"/>
          <w:tab w:val="left" w:pos="1946"/>
          <w:tab w:val="left" w:pos="2705"/>
          <w:tab w:val="left" w:pos="3854"/>
          <w:tab w:val="left" w:pos="4343"/>
          <w:tab w:val="left" w:pos="4847"/>
        </w:tabs>
      </w:pPr>
      <w:r>
        <w:tab/>
        <w:t>avan</w:t>
      </w:r>
      <w:r>
        <w:tab/>
        <w:t>anga</w:t>
      </w:r>
      <w:r>
        <w:tab/>
        <w:t>sika</w:t>
      </w:r>
      <w:r>
        <w:tab/>
        <w:t>va-vaw</w:t>
      </w:r>
      <w:r>
        <w:tab/>
        <w:t>nua</w:t>
      </w:r>
      <w:r>
        <w:tab/>
        <w:t>i</w:t>
      </w:r>
      <w:r>
        <w:tab/>
        <w:t>Kavulungan</w:t>
      </w:r>
    </w:p>
    <w:p w14:paraId="5C85AE42" w14:textId="77777777" w:rsidR="00800AD8" w:rsidRDefault="00800AD8" w:rsidP="00D920D4">
      <w:pPr>
        <w:pStyle w:val="InterlineTrans"/>
        <w:tabs>
          <w:tab w:val="left" w:pos="533"/>
          <w:tab w:val="left" w:pos="1172"/>
          <w:tab w:val="left" w:pos="1946"/>
          <w:tab w:val="left" w:pos="2705"/>
          <w:tab w:val="left" w:pos="3854"/>
          <w:tab w:val="left" w:pos="4343"/>
          <w:tab w:val="left" w:pos="4847"/>
        </w:tabs>
      </w:pPr>
      <w:r>
        <w:tab/>
        <w:t>exact</w:t>
      </w:r>
      <w:r>
        <w:tab/>
        <w:t>indeed</w:t>
      </w:r>
      <w:r>
        <w:tab/>
        <w:t>reason</w:t>
      </w:r>
      <w:r>
        <w:tab/>
      </w:r>
      <w:r>
        <w:rPr>
          <w:smallCaps/>
        </w:rPr>
        <w:t>red</w:t>
      </w:r>
      <w:r>
        <w:t>-above</w:t>
      </w:r>
      <w:r>
        <w:tab/>
        <w:t>of</w:t>
      </w:r>
      <w:r>
        <w:tab/>
      </w:r>
      <w:r>
        <w:rPr>
          <w:smallCaps/>
        </w:rPr>
        <w:t>loc</w:t>
      </w:r>
      <w:r>
        <w:tab/>
        <w:t>(place)</w:t>
      </w:r>
    </w:p>
    <w:p w14:paraId="0F7B0F64" w14:textId="77777777" w:rsidR="00800AD8" w:rsidRDefault="00800AD8">
      <w:pPr>
        <w:pStyle w:val="InterlineFree"/>
      </w:pPr>
      <w:r>
        <w:t>So that is why Kavulungan is so high.</w:t>
      </w:r>
    </w:p>
    <w:p w14:paraId="7F0A3B01" w14:textId="77777777" w:rsidR="00800AD8" w:rsidRDefault="00800AD8" w:rsidP="00D920D4">
      <w:pPr>
        <w:pStyle w:val="FullTranslation"/>
      </w:pPr>
      <w:r>
        <w:t>Once upon a time Tumapalapalai mountain and Kavulungan mountain were both extremely high (T</w:t>
      </w:r>
      <w:r w:rsidR="00D920D4">
        <w:t>.</w:t>
      </w:r>
      <w:r>
        <w:t xml:space="preserve"> is the mountain behind Kapayuanan village (OA)). “This is no good,” they said. “Let’s go down,” said Kavulungan to Tumapalapalai. “Yes, all right; you go down first,” said Tumapalapalai to Kavulungan. “No, you go down first,” said Kavulungan. Tumapalapalai did as Kavulungan said and went down. And Kavulungan went up. So tha</w:t>
      </w:r>
      <w:r w:rsidR="00D920D4">
        <w:t>t is why Kavulungan is so high.</w:t>
      </w:r>
    </w:p>
    <w:p w14:paraId="468680BC" w14:textId="77777777" w:rsidR="00800AD8" w:rsidRDefault="00800AD8">
      <w:pPr>
        <w:pStyle w:val="Heading4"/>
      </w:pPr>
      <w:r w:rsidRPr="00DC1AE0">
        <w:rPr>
          <w:rStyle w:val="NumTextHeadingChar"/>
        </w:rPr>
        <w:t>068</w:t>
      </w:r>
      <w:r>
        <w:t xml:space="preserve"> THE FLOOD</w:t>
      </w:r>
      <w:r w:rsidR="00D920D4">
        <w:br/>
      </w:r>
      <w:r>
        <w:t>qatsa a z</w:t>
      </w:r>
      <w:r w:rsidR="00D920D4">
        <w:t>aîum</w:t>
      </w:r>
      <w:r w:rsidR="001208B6">
        <w:t xml:space="preserve"> (</w:t>
      </w:r>
      <w:r w:rsidR="00D920D4">
        <w:t>Kapayuanan village, p.277</w:t>
      </w:r>
      <w:r w:rsidR="001208B6">
        <w:t>)</w:t>
      </w:r>
    </w:p>
    <w:p w14:paraId="31059160" w14:textId="77777777" w:rsidR="00800AD8" w:rsidRDefault="00DC1AE0" w:rsidP="00924F64">
      <w:pPr>
        <w:pStyle w:val="InterlineText"/>
        <w:tabs>
          <w:tab w:val="left" w:pos="533"/>
          <w:tab w:val="left" w:pos="1097"/>
          <w:tab w:val="left" w:pos="2876"/>
          <w:tab w:val="left" w:pos="3800"/>
          <w:tab w:val="left" w:pos="4289"/>
          <w:tab w:val="left" w:pos="5153"/>
          <w:tab w:val="left" w:pos="5657"/>
          <w:tab w:val="left" w:pos="6566"/>
          <w:tab w:val="left" w:pos="7205"/>
        </w:tabs>
      </w:pPr>
      <w:r w:rsidRPr="003A1D48">
        <w:rPr>
          <w:rStyle w:val="InterlineTextNumChar"/>
        </w:rPr>
        <w:t>001</w:t>
      </w:r>
      <w:r w:rsidR="00800AD8">
        <w:tab/>
        <w:t>ka</w:t>
      </w:r>
      <w:r w:rsidR="00800AD8">
        <w:tab/>
        <w:t>sitsuayan</w:t>
      </w:r>
      <w:r w:rsidR="00800AD8">
        <w:tab/>
        <w:t>izua</w:t>
      </w:r>
      <w:r w:rsidR="00800AD8">
        <w:tab/>
        <w:t>za</w:t>
      </w:r>
      <w:r w:rsidR="00800AD8">
        <w:tab/>
        <w:t>Taruvar</w:t>
      </w:r>
      <w:r w:rsidR="00800AD8">
        <w:tab/>
        <w:t>i</w:t>
      </w:r>
      <w:r w:rsidR="00800AD8">
        <w:tab/>
        <w:t>pairang;</w:t>
      </w:r>
      <w:r w:rsidR="00800AD8">
        <w:tab/>
        <w:t>avan</w:t>
      </w:r>
      <w:r w:rsidR="00924F64">
        <w:tab/>
        <w:t>azua</w:t>
      </w:r>
    </w:p>
    <w:p w14:paraId="3DA6EAFD" w14:textId="77777777" w:rsidR="00800AD8" w:rsidRDefault="00800AD8" w:rsidP="00924F64">
      <w:pPr>
        <w:pStyle w:val="InterlineGlossWithTrans"/>
        <w:tabs>
          <w:tab w:val="left" w:pos="533"/>
          <w:tab w:val="left" w:pos="1097"/>
          <w:tab w:val="left" w:pos="2876"/>
          <w:tab w:val="left" w:pos="3800"/>
          <w:tab w:val="left" w:pos="4289"/>
          <w:tab w:val="left" w:pos="5153"/>
          <w:tab w:val="left" w:pos="5657"/>
          <w:tab w:val="left" w:pos="6566"/>
          <w:tab w:val="left" w:pos="7205"/>
        </w:tabs>
      </w:pPr>
      <w:r>
        <w:tab/>
        <w:t>ka</w:t>
      </w:r>
      <w:r>
        <w:tab/>
        <w:t>si-tsuay-an</w:t>
      </w:r>
      <w:r>
        <w:tab/>
        <w:t>i-zua</w:t>
      </w:r>
      <w:r>
        <w:tab/>
        <w:t>zua</w:t>
      </w:r>
      <w:r>
        <w:tab/>
        <w:t>Taruvar</w:t>
      </w:r>
      <w:r>
        <w:tab/>
        <w:t>i</w:t>
      </w:r>
      <w:r>
        <w:tab/>
        <w:t>pairang</w:t>
      </w:r>
      <w:r>
        <w:tab/>
        <w:t>avan</w:t>
      </w:r>
      <w:r w:rsidR="00924F64">
        <w:tab/>
        <w:t>a-zua</w:t>
      </w:r>
    </w:p>
    <w:p w14:paraId="4791C0F4" w14:textId="77777777" w:rsidR="00800AD8" w:rsidRDefault="00800AD8" w:rsidP="00924F64">
      <w:pPr>
        <w:pStyle w:val="InterlineTransNoFree"/>
        <w:tabs>
          <w:tab w:val="left" w:pos="1097"/>
          <w:tab w:val="left" w:pos="2876"/>
          <w:tab w:val="left" w:pos="3800"/>
          <w:tab w:val="left" w:pos="4289"/>
          <w:tab w:val="left" w:pos="5153"/>
          <w:tab w:val="left" w:pos="5657"/>
          <w:tab w:val="left" w:pos="6566"/>
          <w:tab w:val="left" w:pos="7205"/>
        </w:tabs>
      </w:pPr>
      <w:r>
        <w:tab/>
        <w:t>after</w:t>
      </w:r>
      <w:r>
        <w:tab/>
      </w:r>
      <w:r>
        <w:rPr>
          <w:smallCaps/>
        </w:rPr>
        <w:t>if</w:t>
      </w:r>
      <w:r>
        <w:t>-long.time-</w:t>
      </w:r>
      <w:r>
        <w:rPr>
          <w:smallCaps/>
        </w:rPr>
        <w:t>nom</w:t>
      </w:r>
      <w:r>
        <w:tab/>
      </w:r>
      <w:r>
        <w:rPr>
          <w:smallCaps/>
        </w:rPr>
        <w:t>loc</w:t>
      </w:r>
      <w:r>
        <w:t>-that</w:t>
      </w:r>
      <w:r>
        <w:tab/>
        <w:t>that</w:t>
      </w:r>
      <w:r>
        <w:tab/>
        <w:t>(name)</w:t>
      </w:r>
      <w:r>
        <w:tab/>
      </w:r>
      <w:r>
        <w:rPr>
          <w:smallCaps/>
        </w:rPr>
        <w:t>loc</w:t>
      </w:r>
      <w:r>
        <w:tab/>
        <w:t>plains</w:t>
      </w:r>
      <w:r>
        <w:tab/>
        <w:t>exact</w:t>
      </w:r>
      <w:r w:rsidR="00924F64">
        <w:tab/>
      </w:r>
      <w:r w:rsidR="00924F64">
        <w:rPr>
          <w:smallCaps/>
        </w:rPr>
        <w:t>c-</w:t>
      </w:r>
      <w:r w:rsidR="00924F64">
        <w:t>that</w:t>
      </w:r>
    </w:p>
    <w:p w14:paraId="3DA430B3" w14:textId="77777777" w:rsidR="00800AD8" w:rsidRDefault="00800AD8" w:rsidP="00924F64">
      <w:pPr>
        <w:pStyle w:val="InterlineText"/>
        <w:tabs>
          <w:tab w:val="left" w:pos="533"/>
          <w:tab w:val="left" w:pos="3152"/>
          <w:tab w:val="left" w:pos="3641"/>
        </w:tabs>
      </w:pPr>
      <w:r>
        <w:tab/>
        <w:t>kakalipatan</w:t>
      </w:r>
      <w:r>
        <w:tab/>
        <w:t>nua</w:t>
      </w:r>
      <w:r>
        <w:tab/>
        <w:t>zaîum.</w:t>
      </w:r>
    </w:p>
    <w:p w14:paraId="5EED179F" w14:textId="77777777" w:rsidR="00800AD8" w:rsidRDefault="00924F64" w:rsidP="00924F64">
      <w:pPr>
        <w:pStyle w:val="InterlineGlossWithTrans"/>
        <w:tabs>
          <w:tab w:val="left" w:pos="533"/>
          <w:tab w:val="left" w:pos="3152"/>
          <w:tab w:val="left" w:pos="3641"/>
        </w:tabs>
      </w:pPr>
      <w:r>
        <w:tab/>
      </w:r>
      <w:r w:rsidR="00800AD8">
        <w:t>ka-ka-lipat-an</w:t>
      </w:r>
      <w:r w:rsidR="00800AD8">
        <w:tab/>
        <w:t>nua</w:t>
      </w:r>
      <w:r w:rsidR="00800AD8">
        <w:tab/>
        <w:t>zaîum</w:t>
      </w:r>
    </w:p>
    <w:p w14:paraId="48B00B5F" w14:textId="77777777" w:rsidR="00800AD8" w:rsidRDefault="00800AD8" w:rsidP="00924F64">
      <w:pPr>
        <w:pStyle w:val="InterlineTrans"/>
        <w:tabs>
          <w:tab w:val="left" w:pos="533"/>
          <w:tab w:val="left" w:pos="3152"/>
          <w:tab w:val="left" w:pos="3641"/>
        </w:tabs>
      </w:pPr>
      <w:r>
        <w:tab/>
        <w:t>main-</w:t>
      </w:r>
      <w:r>
        <w:rPr>
          <w:smallCaps/>
        </w:rPr>
        <w:t>stat</w:t>
      </w:r>
      <w:r>
        <w:t>-disappear-</w:t>
      </w:r>
      <w:r>
        <w:rPr>
          <w:smallCaps/>
        </w:rPr>
        <w:t>nom</w:t>
      </w:r>
      <w:r>
        <w:tab/>
        <w:t>of</w:t>
      </w:r>
      <w:r>
        <w:tab/>
        <w:t>water</w:t>
      </w:r>
    </w:p>
    <w:p w14:paraId="24B128D6" w14:textId="77777777" w:rsidR="00800AD8" w:rsidRDefault="00800AD8" w:rsidP="009B000E">
      <w:pPr>
        <w:pStyle w:val="InterlineFreeCommentFollows"/>
        <w:spacing w:after="120"/>
      </w:pPr>
      <w:r>
        <w:t>Once upon a time there was a monster Taruvar on the plains, and all the water went in there.</w:t>
      </w:r>
    </w:p>
    <w:p w14:paraId="3B784DBE" w14:textId="77777777" w:rsidR="00800AD8" w:rsidRDefault="00DC1AE0" w:rsidP="00924F64">
      <w:pPr>
        <w:pStyle w:val="InterlineText"/>
        <w:tabs>
          <w:tab w:val="left" w:pos="533"/>
          <w:tab w:val="left" w:pos="1202"/>
          <w:tab w:val="left" w:pos="2291"/>
          <w:tab w:val="left" w:pos="2975"/>
          <w:tab w:val="left" w:pos="3719"/>
          <w:tab w:val="left" w:pos="4058"/>
        </w:tabs>
      </w:pPr>
      <w:r w:rsidRPr="003A1D48">
        <w:rPr>
          <w:rStyle w:val="InterlineTextNumChar"/>
        </w:rPr>
        <w:t>002</w:t>
      </w:r>
      <w:r w:rsidR="00800AD8">
        <w:tab/>
        <w:t>manu</w:t>
      </w:r>
      <w:r w:rsidR="00800AD8">
        <w:tab/>
        <w:t>maîupetj</w:t>
      </w:r>
      <w:r w:rsidR="00800AD8">
        <w:tab/>
        <w:t>azua</w:t>
      </w:r>
      <w:r w:rsidR="00800AD8">
        <w:tab/>
        <w:t>angaî</w:t>
      </w:r>
      <w:r w:rsidR="00800AD8">
        <w:tab/>
        <w:t>ni</w:t>
      </w:r>
      <w:r w:rsidR="00800AD8">
        <w:tab/>
        <w:t>Taruvar.</w:t>
      </w:r>
    </w:p>
    <w:p w14:paraId="114B4E1D" w14:textId="77777777" w:rsidR="00800AD8" w:rsidRDefault="00800AD8" w:rsidP="00924F64">
      <w:pPr>
        <w:pStyle w:val="InterlineGlossWithTrans"/>
        <w:tabs>
          <w:tab w:val="left" w:pos="533"/>
          <w:tab w:val="left" w:pos="1202"/>
          <w:tab w:val="left" w:pos="2291"/>
          <w:tab w:val="left" w:pos="2975"/>
          <w:tab w:val="left" w:pos="3719"/>
          <w:tab w:val="left" w:pos="4058"/>
        </w:tabs>
      </w:pPr>
      <w:r>
        <w:tab/>
        <w:t>manu</w:t>
      </w:r>
      <w:r>
        <w:tab/>
        <w:t>ma-îupetj</w:t>
      </w:r>
      <w:r>
        <w:tab/>
        <w:t>a-zua</w:t>
      </w:r>
      <w:r>
        <w:tab/>
        <w:t>angaî</w:t>
      </w:r>
      <w:r>
        <w:tab/>
        <w:t>ni</w:t>
      </w:r>
      <w:r>
        <w:tab/>
        <w:t>Taruvar</w:t>
      </w:r>
    </w:p>
    <w:p w14:paraId="11006B15" w14:textId="77777777" w:rsidR="00800AD8" w:rsidRDefault="00800AD8" w:rsidP="00924F64">
      <w:pPr>
        <w:pStyle w:val="InterlineTransNoFree"/>
        <w:tabs>
          <w:tab w:val="left" w:pos="1202"/>
          <w:tab w:val="left" w:pos="2291"/>
          <w:tab w:val="left" w:pos="2975"/>
          <w:tab w:val="left" w:pos="3719"/>
          <w:tab w:val="left" w:pos="4058"/>
          <w:tab w:val="right" w:pos="8787"/>
        </w:tabs>
      </w:pPr>
      <w:r>
        <w:tab/>
        <w:t>then</w:t>
      </w:r>
      <w:r>
        <w:tab/>
      </w:r>
      <w:r>
        <w:rPr>
          <w:smallCaps/>
        </w:rPr>
        <w:t>stat</w:t>
      </w:r>
      <w:r>
        <w:t>-plug</w:t>
      </w:r>
      <w:r>
        <w:tab/>
      </w:r>
      <w:r>
        <w:rPr>
          <w:smallCaps/>
        </w:rPr>
        <w:t>c-</w:t>
      </w:r>
      <w:r>
        <w:t>that</w:t>
      </w:r>
      <w:r>
        <w:tab/>
        <w:t>mouth</w:t>
      </w:r>
      <w:r>
        <w:tab/>
        <w:t>of</w:t>
      </w:r>
      <w:r>
        <w:tab/>
        <w:t>(name)</w:t>
      </w:r>
      <w:r w:rsidR="00924F64">
        <w:tab/>
        <w:t>Well Taruvar’s mouth was blocked.</w:t>
      </w:r>
    </w:p>
    <w:p w14:paraId="5818AF1D" w14:textId="77777777" w:rsidR="00800AD8" w:rsidRDefault="00DC1AE0" w:rsidP="00924F64">
      <w:pPr>
        <w:pStyle w:val="InterlineText"/>
        <w:tabs>
          <w:tab w:val="left" w:pos="533"/>
          <w:tab w:val="left" w:pos="1757"/>
          <w:tab w:val="left" w:pos="2021"/>
          <w:tab w:val="left" w:pos="2840"/>
          <w:tab w:val="left" w:pos="3824"/>
          <w:tab w:val="left" w:pos="4508"/>
        </w:tabs>
      </w:pPr>
      <w:r w:rsidRPr="003A1D48">
        <w:rPr>
          <w:rStyle w:val="InterlineTextNumChar"/>
        </w:rPr>
        <w:t>003</w:t>
      </w:r>
      <w:r w:rsidR="00800AD8">
        <w:tab/>
        <w:t>matevuk</w:t>
      </w:r>
      <w:r w:rsidR="00800AD8">
        <w:tab/>
        <w:t>a</w:t>
      </w:r>
      <w:r w:rsidR="00800AD8">
        <w:tab/>
        <w:t>zaîum;</w:t>
      </w:r>
      <w:r w:rsidR="00800AD8">
        <w:tab/>
        <w:t>meqatsa</w:t>
      </w:r>
      <w:r w:rsidR="00800AD8">
        <w:tab/>
        <w:t>azua</w:t>
      </w:r>
      <w:r w:rsidR="00800AD8">
        <w:tab/>
        <w:t>zaîum.</w:t>
      </w:r>
    </w:p>
    <w:p w14:paraId="4602C500" w14:textId="77777777" w:rsidR="00800AD8" w:rsidRDefault="00800AD8" w:rsidP="00924F64">
      <w:pPr>
        <w:pStyle w:val="InterlineGlossWithTrans"/>
        <w:tabs>
          <w:tab w:val="left" w:pos="533"/>
          <w:tab w:val="left" w:pos="1757"/>
          <w:tab w:val="left" w:pos="2021"/>
          <w:tab w:val="left" w:pos="2840"/>
          <w:tab w:val="left" w:pos="3824"/>
          <w:tab w:val="left" w:pos="4508"/>
        </w:tabs>
      </w:pPr>
      <w:r>
        <w:tab/>
        <w:t>ma-tevuk</w:t>
      </w:r>
      <w:r>
        <w:tab/>
        <w:t>a</w:t>
      </w:r>
      <w:r>
        <w:tab/>
        <w:t>zaîum</w:t>
      </w:r>
      <w:r>
        <w:tab/>
        <w:t>me-qatsa</w:t>
      </w:r>
      <w:r>
        <w:tab/>
        <w:t>a-zua</w:t>
      </w:r>
      <w:r>
        <w:tab/>
        <w:t>zaîum</w:t>
      </w:r>
    </w:p>
    <w:p w14:paraId="734C6631" w14:textId="77777777" w:rsidR="00800AD8" w:rsidRDefault="00800AD8" w:rsidP="00924F64">
      <w:pPr>
        <w:pStyle w:val="InterlineTrans"/>
        <w:tabs>
          <w:tab w:val="left" w:pos="533"/>
          <w:tab w:val="left" w:pos="1757"/>
          <w:tab w:val="left" w:pos="2021"/>
          <w:tab w:val="left" w:pos="2840"/>
          <w:tab w:val="left" w:pos="3824"/>
          <w:tab w:val="left" w:pos="4508"/>
        </w:tabs>
      </w:pPr>
      <w:r>
        <w:tab/>
      </w:r>
      <w:r>
        <w:rPr>
          <w:smallCaps/>
        </w:rPr>
        <w:t>stat</w:t>
      </w:r>
      <w:r>
        <w:t>-gather</w:t>
      </w:r>
      <w:r>
        <w:rPr>
          <w:smallCaps/>
        </w:rPr>
        <w:tab/>
        <w:t>c</w:t>
      </w:r>
      <w:r>
        <w:rPr>
          <w:smallCaps/>
        </w:rPr>
        <w:tab/>
      </w:r>
      <w:r>
        <w:t>water</w:t>
      </w:r>
      <w:r>
        <w:tab/>
      </w:r>
      <w:r>
        <w:rPr>
          <w:smallCaps/>
        </w:rPr>
        <w:t>af</w:t>
      </w:r>
      <w:r>
        <w:t>-big</w:t>
      </w:r>
      <w:r>
        <w:tab/>
      </w:r>
      <w:r>
        <w:rPr>
          <w:smallCaps/>
        </w:rPr>
        <w:t>c-</w:t>
      </w:r>
      <w:r>
        <w:t>that</w:t>
      </w:r>
      <w:r>
        <w:tab/>
        <w:t>water</w:t>
      </w:r>
    </w:p>
    <w:p w14:paraId="54F953CB" w14:textId="77777777" w:rsidR="00800AD8" w:rsidRDefault="00800AD8" w:rsidP="00924F64">
      <w:pPr>
        <w:pStyle w:val="InterlineFree"/>
      </w:pPr>
      <w:r>
        <w:t>The water accumulated; and the water level rose.</w:t>
      </w:r>
    </w:p>
    <w:p w14:paraId="7C108575" w14:textId="77777777" w:rsidR="00800AD8" w:rsidRDefault="00DC1AE0" w:rsidP="00924F64">
      <w:pPr>
        <w:pStyle w:val="InterlineText"/>
        <w:tabs>
          <w:tab w:val="left" w:pos="533"/>
          <w:tab w:val="left" w:pos="1217"/>
          <w:tab w:val="left" w:pos="2801"/>
          <w:tab w:val="left" w:pos="3065"/>
          <w:tab w:val="left" w:pos="4094"/>
          <w:tab w:val="left" w:pos="5288"/>
          <w:tab w:val="left" w:pos="5792"/>
          <w:tab w:val="left" w:pos="6551"/>
          <w:tab w:val="left" w:pos="7055"/>
        </w:tabs>
      </w:pPr>
      <w:r w:rsidRPr="003A1D48">
        <w:rPr>
          <w:rStyle w:val="InterlineTextNumChar"/>
        </w:rPr>
        <w:t>004</w:t>
      </w:r>
      <w:r w:rsidR="00800AD8">
        <w:tab/>
        <w:t>azua</w:t>
      </w:r>
      <w:r w:rsidR="00800AD8">
        <w:tab/>
        <w:t>ke÷ike÷ian</w:t>
      </w:r>
      <w:r w:rsidR="00800AD8">
        <w:tab/>
        <w:t>a</w:t>
      </w:r>
      <w:r w:rsidR="00800AD8">
        <w:tab/>
        <w:t>gade</w:t>
      </w:r>
      <w:r w:rsidR="00800AD8">
        <w:tab/>
        <w:t>malimu</w:t>
      </w:r>
      <w:r w:rsidR="00800AD8">
        <w:tab/>
        <w:t>tua</w:t>
      </w:r>
      <w:r w:rsidR="00800AD8">
        <w:tab/>
        <w:t>zaîum</w:t>
      </w:r>
      <w:r w:rsidR="00800AD8">
        <w:tab/>
        <w:t>tua</w:t>
      </w:r>
      <w:r w:rsidR="00924F64">
        <w:tab/>
        <w:t>kinaqatsa.</w:t>
      </w:r>
    </w:p>
    <w:p w14:paraId="20DCDD3B" w14:textId="77777777" w:rsidR="00800AD8" w:rsidRDefault="00800AD8" w:rsidP="00924F64">
      <w:pPr>
        <w:pStyle w:val="InterlineGlossWithTrans"/>
        <w:tabs>
          <w:tab w:val="left" w:pos="533"/>
          <w:tab w:val="left" w:pos="1217"/>
          <w:tab w:val="left" w:pos="2801"/>
          <w:tab w:val="left" w:pos="3065"/>
          <w:tab w:val="left" w:pos="4094"/>
          <w:tab w:val="left" w:pos="5288"/>
          <w:tab w:val="left" w:pos="5792"/>
          <w:tab w:val="left" w:pos="6551"/>
          <w:tab w:val="left" w:pos="7055"/>
        </w:tabs>
      </w:pPr>
      <w:r>
        <w:tab/>
        <w:t>a-zua</w:t>
      </w:r>
      <w:r>
        <w:tab/>
        <w:t>ke÷i-ke÷i-an</w:t>
      </w:r>
      <w:r>
        <w:tab/>
        <w:t>a</w:t>
      </w:r>
      <w:r>
        <w:tab/>
        <w:t>gade</w:t>
      </w:r>
      <w:r>
        <w:tab/>
        <w:t>ma-limu</w:t>
      </w:r>
      <w:r>
        <w:tab/>
        <w:t>tua</w:t>
      </w:r>
      <w:r>
        <w:tab/>
        <w:t>zaîum</w:t>
      </w:r>
      <w:r>
        <w:tab/>
        <w:t>tua</w:t>
      </w:r>
      <w:r w:rsidR="00924F64">
        <w:tab/>
        <w:t>in=ka-qatsa</w:t>
      </w:r>
    </w:p>
    <w:p w14:paraId="541FE07F" w14:textId="77777777" w:rsidR="00800AD8" w:rsidRDefault="00800AD8" w:rsidP="00924F64">
      <w:pPr>
        <w:pStyle w:val="InterlineTrans"/>
        <w:tabs>
          <w:tab w:val="left" w:pos="533"/>
          <w:tab w:val="left" w:pos="1217"/>
          <w:tab w:val="left" w:pos="2801"/>
          <w:tab w:val="left" w:pos="3065"/>
          <w:tab w:val="left" w:pos="4094"/>
          <w:tab w:val="left" w:pos="5288"/>
          <w:tab w:val="left" w:pos="5792"/>
          <w:tab w:val="left" w:pos="6551"/>
          <w:tab w:val="left" w:pos="7055"/>
        </w:tabs>
      </w:pPr>
      <w:r>
        <w:tab/>
      </w:r>
      <w:r>
        <w:rPr>
          <w:smallCaps/>
        </w:rPr>
        <w:t>c-</w:t>
      </w:r>
      <w:r>
        <w:t>that</w:t>
      </w:r>
      <w:r>
        <w:tab/>
      </w:r>
      <w:r>
        <w:rPr>
          <w:smallCaps/>
        </w:rPr>
        <w:t>red</w:t>
      </w:r>
      <w:r>
        <w:t>-small-</w:t>
      </w:r>
      <w:r>
        <w:rPr>
          <w:smallCaps/>
        </w:rPr>
        <w:t>nom</w:t>
      </w:r>
      <w:r>
        <w:rPr>
          <w:smallCaps/>
        </w:rPr>
        <w:tab/>
        <w:t>c</w:t>
      </w:r>
      <w:r>
        <w:rPr>
          <w:smallCaps/>
        </w:rPr>
        <w:tab/>
      </w:r>
      <w:r>
        <w:t>mountain</w:t>
      </w:r>
      <w:r>
        <w:tab/>
      </w:r>
      <w:r>
        <w:rPr>
          <w:smallCaps/>
        </w:rPr>
        <w:t>stat</w:t>
      </w:r>
      <w:r>
        <w:t>-cover</w:t>
      </w:r>
      <w:r>
        <w:tab/>
      </w:r>
      <w:r>
        <w:rPr>
          <w:smallCaps/>
        </w:rPr>
        <w:t>obl</w:t>
      </w:r>
      <w:r>
        <w:tab/>
        <w:t>water</w:t>
      </w:r>
      <w:r>
        <w:tab/>
      </w:r>
      <w:r>
        <w:rPr>
          <w:smallCaps/>
        </w:rPr>
        <w:t>obl</w:t>
      </w:r>
      <w:r w:rsidR="00924F64">
        <w:tab/>
      </w:r>
      <w:r w:rsidR="00924F64">
        <w:rPr>
          <w:smallCaps/>
        </w:rPr>
        <w:t>perf</w:t>
      </w:r>
      <w:r w:rsidR="00924F64">
        <w:t>=become-big</w:t>
      </w:r>
    </w:p>
    <w:p w14:paraId="65F44D96" w14:textId="77777777" w:rsidR="00800AD8" w:rsidRDefault="00800AD8" w:rsidP="00924F64">
      <w:pPr>
        <w:pStyle w:val="InterlineFree"/>
      </w:pPr>
      <w:r>
        <w:t>The smaller mountains were all covered because of the great volume of water.</w:t>
      </w:r>
    </w:p>
    <w:p w14:paraId="68517172" w14:textId="77777777" w:rsidR="00800AD8" w:rsidRDefault="00DC1AE0" w:rsidP="00924F64">
      <w:pPr>
        <w:pStyle w:val="InterlineText"/>
        <w:tabs>
          <w:tab w:val="left" w:pos="533"/>
          <w:tab w:val="left" w:pos="1457"/>
          <w:tab w:val="left" w:pos="2231"/>
          <w:tab w:val="left" w:pos="2735"/>
          <w:tab w:val="left" w:pos="4259"/>
          <w:tab w:val="left" w:pos="5183"/>
          <w:tab w:val="left" w:pos="5687"/>
          <w:tab w:val="left" w:pos="6836"/>
          <w:tab w:val="left" w:pos="7760"/>
        </w:tabs>
      </w:pPr>
      <w:r w:rsidRPr="003A1D48">
        <w:rPr>
          <w:rStyle w:val="InterlineTextNumChar"/>
        </w:rPr>
        <w:t>005</w:t>
      </w:r>
      <w:r w:rsidR="00800AD8">
        <w:tab/>
        <w:t>amin</w:t>
      </w:r>
      <w:r w:rsidR="00800AD8">
        <w:tab/>
        <w:t>anga</w:t>
      </w:r>
      <w:r w:rsidR="00800AD8">
        <w:tab/>
        <w:t>i</w:t>
      </w:r>
      <w:r w:rsidR="00800AD8">
        <w:tab/>
        <w:t>Tumapalapalai</w:t>
      </w:r>
      <w:r w:rsidR="00800AD8">
        <w:tab/>
        <w:t>kata</w:t>
      </w:r>
      <w:r w:rsidR="00800AD8">
        <w:tab/>
        <w:t>i</w:t>
      </w:r>
      <w:r w:rsidR="00800AD8">
        <w:tab/>
        <w:t>Palasidang</w:t>
      </w:r>
      <w:r w:rsidR="00800AD8">
        <w:tab/>
        <w:t>kata</w:t>
      </w:r>
      <w:r w:rsidR="00924F64">
        <w:tab/>
        <w:t>i</w:t>
      </w:r>
    </w:p>
    <w:p w14:paraId="177A0938" w14:textId="77777777" w:rsidR="00800AD8" w:rsidRDefault="00800AD8" w:rsidP="00924F64">
      <w:pPr>
        <w:pStyle w:val="InterlineGlossWithTrans"/>
        <w:tabs>
          <w:tab w:val="left" w:pos="533"/>
          <w:tab w:val="left" w:pos="1457"/>
          <w:tab w:val="left" w:pos="2231"/>
          <w:tab w:val="left" w:pos="2735"/>
          <w:tab w:val="left" w:pos="4259"/>
          <w:tab w:val="left" w:pos="5183"/>
          <w:tab w:val="left" w:pos="5687"/>
          <w:tab w:val="left" w:pos="6836"/>
          <w:tab w:val="left" w:pos="7760"/>
        </w:tabs>
      </w:pPr>
      <w:r>
        <w:tab/>
        <w:t>amin</w:t>
      </w:r>
      <w:r>
        <w:tab/>
        <w:t>anga</w:t>
      </w:r>
      <w:r>
        <w:tab/>
        <w:t>i</w:t>
      </w:r>
      <w:r>
        <w:tab/>
        <w:t>Tumapalapalai</w:t>
      </w:r>
      <w:r>
        <w:tab/>
        <w:t>ka-ta</w:t>
      </w:r>
      <w:r>
        <w:tab/>
        <w:t>i</w:t>
      </w:r>
      <w:r>
        <w:tab/>
        <w:t>Palasidang</w:t>
      </w:r>
      <w:r>
        <w:tab/>
        <w:t>ka-ta</w:t>
      </w:r>
      <w:r w:rsidR="00924F64">
        <w:tab/>
        <w:t>i</w:t>
      </w:r>
    </w:p>
    <w:p w14:paraId="3FC064E9" w14:textId="77777777" w:rsidR="00800AD8" w:rsidRDefault="00800AD8" w:rsidP="00924F64">
      <w:pPr>
        <w:pStyle w:val="InterlineTransNoFree"/>
        <w:tabs>
          <w:tab w:val="left" w:pos="1457"/>
          <w:tab w:val="left" w:pos="2231"/>
          <w:tab w:val="left" w:pos="2735"/>
          <w:tab w:val="left" w:pos="4259"/>
          <w:tab w:val="left" w:pos="5183"/>
          <w:tab w:val="left" w:pos="5687"/>
          <w:tab w:val="left" w:pos="6836"/>
          <w:tab w:val="left" w:pos="7760"/>
        </w:tabs>
      </w:pPr>
      <w:r>
        <w:tab/>
        <w:t>no.more</w:t>
      </w:r>
      <w:r>
        <w:tab/>
        <w:t>indeed</w:t>
      </w:r>
      <w:r>
        <w:tab/>
      </w:r>
      <w:r>
        <w:rPr>
          <w:smallCaps/>
        </w:rPr>
        <w:t>loc</w:t>
      </w:r>
      <w:r>
        <w:tab/>
        <w:t>(place)</w:t>
      </w:r>
      <w:r>
        <w:tab/>
        <w:t>and-</w:t>
      </w:r>
      <w:r>
        <w:rPr>
          <w:smallCaps/>
        </w:rPr>
        <w:t>obl</w:t>
      </w:r>
      <w:r>
        <w:tab/>
      </w:r>
      <w:r>
        <w:rPr>
          <w:smallCaps/>
        </w:rPr>
        <w:t>loc</w:t>
      </w:r>
      <w:r>
        <w:tab/>
        <w:t>(place)</w:t>
      </w:r>
      <w:r>
        <w:tab/>
        <w:t>and-</w:t>
      </w:r>
      <w:r>
        <w:rPr>
          <w:smallCaps/>
        </w:rPr>
        <w:t>obl</w:t>
      </w:r>
      <w:r w:rsidR="00924F64">
        <w:tab/>
      </w:r>
      <w:r w:rsidR="00924F64">
        <w:rPr>
          <w:smallCaps/>
        </w:rPr>
        <w:t>loc</w:t>
      </w:r>
    </w:p>
    <w:p w14:paraId="52EC27FE" w14:textId="77777777" w:rsidR="00800AD8" w:rsidRDefault="00800AD8" w:rsidP="00924F64">
      <w:pPr>
        <w:pStyle w:val="InterlineText"/>
        <w:tabs>
          <w:tab w:val="left" w:pos="533"/>
          <w:tab w:val="left" w:pos="1757"/>
          <w:tab w:val="left" w:pos="2696"/>
          <w:tab w:val="left" w:pos="4415"/>
          <w:tab w:val="left" w:pos="4919"/>
        </w:tabs>
      </w:pPr>
      <w:r>
        <w:tab/>
        <w:t>Kavulungan</w:t>
      </w:r>
      <w:r>
        <w:tab/>
        <w:t>inika</w:t>
      </w:r>
      <w:r>
        <w:tab/>
        <w:t>namalimu</w:t>
      </w:r>
      <w:r>
        <w:tab/>
        <w:t>ta</w:t>
      </w:r>
      <w:r>
        <w:tab/>
        <w:t>zaîum.</w:t>
      </w:r>
    </w:p>
    <w:p w14:paraId="48C723F3" w14:textId="77777777" w:rsidR="00800AD8" w:rsidRDefault="00800AD8" w:rsidP="00924F64">
      <w:pPr>
        <w:pStyle w:val="InterlineGlossWithTrans"/>
        <w:tabs>
          <w:tab w:val="left" w:pos="533"/>
          <w:tab w:val="left" w:pos="1757"/>
          <w:tab w:val="left" w:pos="2696"/>
          <w:tab w:val="left" w:pos="4415"/>
          <w:tab w:val="left" w:pos="4919"/>
        </w:tabs>
      </w:pPr>
      <w:r>
        <w:tab/>
        <w:t>Kavulungan</w:t>
      </w:r>
      <w:r>
        <w:tab/>
        <w:t>ini-ka</w:t>
      </w:r>
      <w:r>
        <w:tab/>
        <w:t>na-ma-limu</w:t>
      </w:r>
      <w:r>
        <w:tab/>
        <w:t>ta</w:t>
      </w:r>
      <w:r>
        <w:tab/>
        <w:t>zaîum</w:t>
      </w:r>
    </w:p>
    <w:p w14:paraId="1ABAF19A" w14:textId="77777777" w:rsidR="00800AD8" w:rsidRDefault="00800AD8" w:rsidP="00924F64">
      <w:pPr>
        <w:pStyle w:val="InterlineTrans"/>
        <w:tabs>
          <w:tab w:val="left" w:pos="533"/>
          <w:tab w:val="left" w:pos="1757"/>
          <w:tab w:val="left" w:pos="2696"/>
          <w:tab w:val="left" w:pos="4415"/>
          <w:tab w:val="left" w:pos="4919"/>
        </w:tabs>
      </w:pPr>
      <w:r>
        <w:tab/>
        <w:t>(place)</w:t>
      </w:r>
      <w:r>
        <w:tab/>
        <w:t>not-after</w:t>
      </w:r>
      <w:r>
        <w:tab/>
      </w:r>
      <w:r>
        <w:rPr>
          <w:smallCaps/>
        </w:rPr>
        <w:t>past</w:t>
      </w:r>
      <w:r>
        <w:t>-</w:t>
      </w:r>
      <w:r>
        <w:rPr>
          <w:smallCaps/>
        </w:rPr>
        <w:t>stat</w:t>
      </w:r>
      <w:r>
        <w:t>-cover</w:t>
      </w:r>
      <w:r>
        <w:tab/>
      </w:r>
      <w:r>
        <w:rPr>
          <w:smallCaps/>
        </w:rPr>
        <w:t>obl</w:t>
      </w:r>
      <w:r>
        <w:tab/>
        <w:t>water</w:t>
      </w:r>
    </w:p>
    <w:p w14:paraId="10D36FFF" w14:textId="77777777" w:rsidR="00800AD8" w:rsidRDefault="00800AD8">
      <w:pPr>
        <w:pStyle w:val="InterlineFree"/>
      </w:pPr>
      <w:r>
        <w:t>Only Tumapalapalai, Palasidang and Kavulungan mountains were not covered by the water.</w:t>
      </w:r>
    </w:p>
    <w:p w14:paraId="1A7C5551" w14:textId="77777777" w:rsidR="00800AD8" w:rsidRDefault="00DC1AE0" w:rsidP="00924F64">
      <w:pPr>
        <w:pStyle w:val="InterlineText"/>
        <w:tabs>
          <w:tab w:val="left" w:pos="533"/>
          <w:tab w:val="left" w:pos="1217"/>
          <w:tab w:val="left" w:pos="2321"/>
          <w:tab w:val="left" w:pos="2585"/>
          <w:tab w:val="left" w:pos="3614"/>
          <w:tab w:val="left" w:pos="4943"/>
          <w:tab w:val="left" w:pos="5687"/>
          <w:tab w:val="left" w:pos="6176"/>
          <w:tab w:val="left" w:pos="6680"/>
        </w:tabs>
      </w:pPr>
      <w:r w:rsidRPr="003A1D48">
        <w:rPr>
          <w:rStyle w:val="InterlineTextNumChar"/>
        </w:rPr>
        <w:t>006</w:t>
      </w:r>
      <w:r w:rsidR="00800AD8">
        <w:tab/>
        <w:t>azua</w:t>
      </w:r>
      <w:r w:rsidR="00800AD8">
        <w:tab/>
        <w:t>tsautsau</w:t>
      </w:r>
      <w:r w:rsidR="00800AD8">
        <w:tab/>
        <w:t>a</w:t>
      </w:r>
      <w:r w:rsidR="00800AD8">
        <w:tab/>
        <w:t>se</w:t>
      </w:r>
      <w:r w:rsidR="00800AD8">
        <w:tab/>
        <w:t>Kapayuanan</w:t>
      </w:r>
      <w:r w:rsidR="00800AD8">
        <w:tab/>
        <w:t>sema</w:t>
      </w:r>
      <w:r w:rsidR="00800AD8">
        <w:tab/>
        <w:t>zua</w:t>
      </w:r>
      <w:r w:rsidR="00800AD8">
        <w:tab/>
        <w:t>i</w:t>
      </w:r>
      <w:r w:rsidR="00924F64">
        <w:tab/>
        <w:t>Tumapalapalai.</w:t>
      </w:r>
    </w:p>
    <w:p w14:paraId="2EE1C970" w14:textId="77777777" w:rsidR="00800AD8" w:rsidRDefault="00800AD8" w:rsidP="00924F64">
      <w:pPr>
        <w:pStyle w:val="InterlineGlossWithTrans"/>
        <w:tabs>
          <w:tab w:val="left" w:pos="533"/>
          <w:tab w:val="left" w:pos="1217"/>
          <w:tab w:val="left" w:pos="2321"/>
          <w:tab w:val="left" w:pos="2585"/>
          <w:tab w:val="left" w:pos="3614"/>
          <w:tab w:val="left" w:pos="4943"/>
          <w:tab w:val="left" w:pos="5687"/>
          <w:tab w:val="left" w:pos="6176"/>
          <w:tab w:val="left" w:pos="6680"/>
        </w:tabs>
      </w:pPr>
      <w:r>
        <w:tab/>
        <w:t>a-zua</w:t>
      </w:r>
      <w:r>
        <w:tab/>
        <w:t>tsau-tsau</w:t>
      </w:r>
      <w:r>
        <w:tab/>
        <w:t>a</w:t>
      </w:r>
      <w:r>
        <w:tab/>
        <w:t>se</w:t>
      </w:r>
      <w:r>
        <w:tab/>
        <w:t>Kapayuanan</w:t>
      </w:r>
      <w:r>
        <w:tab/>
        <w:t>em=sa</w:t>
      </w:r>
      <w:r>
        <w:tab/>
        <w:t>zua</w:t>
      </w:r>
      <w:r>
        <w:tab/>
        <w:t>i</w:t>
      </w:r>
      <w:r w:rsidR="00924F64">
        <w:tab/>
        <w:t>Tumapalapalai</w:t>
      </w:r>
    </w:p>
    <w:p w14:paraId="26F98C54" w14:textId="77777777" w:rsidR="00800AD8" w:rsidRDefault="00800AD8" w:rsidP="00924F64">
      <w:pPr>
        <w:pStyle w:val="InterlineTrans"/>
        <w:tabs>
          <w:tab w:val="left" w:pos="533"/>
          <w:tab w:val="left" w:pos="1217"/>
          <w:tab w:val="left" w:pos="2321"/>
          <w:tab w:val="left" w:pos="2585"/>
          <w:tab w:val="left" w:pos="3614"/>
          <w:tab w:val="left" w:pos="4943"/>
          <w:tab w:val="left" w:pos="5687"/>
          <w:tab w:val="left" w:pos="6176"/>
          <w:tab w:val="left" w:pos="6680"/>
        </w:tabs>
      </w:pPr>
      <w:r>
        <w:tab/>
      </w:r>
      <w:r>
        <w:rPr>
          <w:smallCaps/>
        </w:rPr>
        <w:t>c-</w:t>
      </w:r>
      <w:r>
        <w:t>that</w:t>
      </w:r>
      <w:r>
        <w:tab/>
      </w:r>
      <w:r>
        <w:rPr>
          <w:smallCaps/>
        </w:rPr>
        <w:t>red</w:t>
      </w:r>
      <w:r>
        <w:t>-being</w:t>
      </w:r>
      <w:r>
        <w:rPr>
          <w:smallCaps/>
        </w:rPr>
        <w:tab/>
        <w:t>c</w:t>
      </w:r>
      <w:r>
        <w:rPr>
          <w:smallCaps/>
        </w:rPr>
        <w:tab/>
      </w:r>
      <w:r>
        <w:t>person.of</w:t>
      </w:r>
      <w:r>
        <w:tab/>
        <w:t>(place)</w:t>
      </w:r>
      <w:r>
        <w:tab/>
      </w:r>
      <w:r>
        <w:rPr>
          <w:smallCaps/>
        </w:rPr>
        <w:t>af</w:t>
      </w:r>
      <w:r>
        <w:t>=go</w:t>
      </w:r>
      <w:r>
        <w:tab/>
        <w:t>that</w:t>
      </w:r>
      <w:r>
        <w:tab/>
      </w:r>
      <w:r>
        <w:rPr>
          <w:smallCaps/>
        </w:rPr>
        <w:t>loc</w:t>
      </w:r>
      <w:r w:rsidR="00924F64">
        <w:tab/>
        <w:t>(place)</w:t>
      </w:r>
    </w:p>
    <w:p w14:paraId="4E8946A9" w14:textId="77777777" w:rsidR="00800AD8" w:rsidRDefault="00800AD8">
      <w:pPr>
        <w:pStyle w:val="InterlineFree"/>
      </w:pPr>
      <w:r>
        <w:t>The people of Kapayuanan went to Tumapalapalai.</w:t>
      </w:r>
    </w:p>
    <w:p w14:paraId="03689A90" w14:textId="77777777" w:rsidR="00800AD8" w:rsidRDefault="00DC1AE0" w:rsidP="00924F64">
      <w:pPr>
        <w:pStyle w:val="InterlineText"/>
        <w:tabs>
          <w:tab w:val="left" w:pos="533"/>
          <w:tab w:val="left" w:pos="1457"/>
          <w:tab w:val="left" w:pos="2051"/>
          <w:tab w:val="left" w:pos="2435"/>
        </w:tabs>
      </w:pPr>
      <w:r w:rsidRPr="003A1D48">
        <w:rPr>
          <w:rStyle w:val="InterlineTextNumChar"/>
        </w:rPr>
        <w:t>007</w:t>
      </w:r>
      <w:r w:rsidR="00800AD8">
        <w:tab/>
        <w:t>izua</w:t>
      </w:r>
      <w:r w:rsidR="00800AD8">
        <w:tab/>
        <w:t>neka</w:t>
      </w:r>
      <w:r w:rsidR="00800AD8">
        <w:tab/>
        <w:t>nu</w:t>
      </w:r>
      <w:r w:rsidR="00800AD8">
        <w:tab/>
        <w:t>sapuy.</w:t>
      </w:r>
    </w:p>
    <w:p w14:paraId="5EFE3FA2" w14:textId="77777777" w:rsidR="00800AD8" w:rsidRDefault="00800AD8" w:rsidP="00924F64">
      <w:pPr>
        <w:pStyle w:val="InterlineGlossWithTrans"/>
        <w:tabs>
          <w:tab w:val="left" w:pos="533"/>
          <w:tab w:val="left" w:pos="1457"/>
          <w:tab w:val="left" w:pos="2051"/>
          <w:tab w:val="left" w:pos="2435"/>
        </w:tabs>
      </w:pPr>
      <w:r>
        <w:tab/>
        <w:t>i-zua</w:t>
      </w:r>
      <w:r>
        <w:tab/>
        <w:t>neka</w:t>
      </w:r>
      <w:r>
        <w:tab/>
        <w:t>nu</w:t>
      </w:r>
      <w:r>
        <w:tab/>
        <w:t>sapuy</w:t>
      </w:r>
    </w:p>
    <w:p w14:paraId="5ADC01F7" w14:textId="77777777" w:rsidR="00800AD8" w:rsidRDefault="00800AD8" w:rsidP="00924F64">
      <w:pPr>
        <w:pStyle w:val="InterlineTransNoFree"/>
        <w:tabs>
          <w:tab w:val="left" w:pos="1457"/>
          <w:tab w:val="left" w:pos="2051"/>
          <w:tab w:val="left" w:pos="2435"/>
          <w:tab w:val="right" w:pos="8787"/>
        </w:tabs>
      </w:pPr>
      <w:r>
        <w:tab/>
      </w:r>
      <w:r>
        <w:rPr>
          <w:smallCaps/>
        </w:rPr>
        <w:t>loc</w:t>
      </w:r>
      <w:r>
        <w:t>-that</w:t>
      </w:r>
      <w:r>
        <w:tab/>
        <w:t>no</w:t>
      </w:r>
      <w:r>
        <w:tab/>
        <w:t>of</w:t>
      </w:r>
      <w:r>
        <w:tab/>
        <w:t>fire</w:t>
      </w:r>
      <w:r w:rsidR="00924F64">
        <w:tab/>
        <w:t>There was no fire there.</w:t>
      </w:r>
    </w:p>
    <w:p w14:paraId="454451F2" w14:textId="77777777" w:rsidR="00800AD8" w:rsidRDefault="00DC1AE0" w:rsidP="00924F64">
      <w:pPr>
        <w:pStyle w:val="InterlineText"/>
        <w:tabs>
          <w:tab w:val="left" w:pos="533"/>
          <w:tab w:val="left" w:pos="1457"/>
          <w:tab w:val="left" w:pos="1946"/>
          <w:tab w:val="left" w:pos="2810"/>
          <w:tab w:val="left" w:pos="3899"/>
          <w:tab w:val="left" w:pos="4388"/>
          <w:tab w:val="left" w:pos="5492"/>
          <w:tab w:val="left" w:pos="6476"/>
          <w:tab w:val="left" w:pos="6965"/>
          <w:tab w:val="left" w:pos="7919"/>
        </w:tabs>
      </w:pPr>
      <w:r w:rsidRPr="003A1D48">
        <w:rPr>
          <w:rStyle w:val="InterlineTextNumChar"/>
        </w:rPr>
        <w:t>008</w:t>
      </w:r>
      <w:r w:rsidR="00800AD8">
        <w:tab/>
        <w:t>izua</w:t>
      </w:r>
      <w:r w:rsidR="00800AD8">
        <w:tab/>
        <w:t>za</w:t>
      </w:r>
      <w:r w:rsidR="00800AD8">
        <w:tab/>
        <w:t>takets;</w:t>
      </w:r>
      <w:r w:rsidR="00924F64">
        <w:tab/>
        <w:t>sekauîan</w:t>
      </w:r>
      <w:r w:rsidR="00924F64">
        <w:tab/>
        <w:t>nua</w:t>
      </w:r>
      <w:r w:rsidR="00924F64">
        <w:tab/>
        <w:t>tsautsau</w:t>
      </w:r>
      <w:r w:rsidR="00924F64">
        <w:tab/>
        <w:t>pasa</w:t>
      </w:r>
      <w:r w:rsidR="00924F64">
        <w:tab/>
        <w:t>zua</w:t>
      </w:r>
      <w:r w:rsidR="00924F64">
        <w:tab/>
        <w:t>kisapuy</w:t>
      </w:r>
      <w:r w:rsidR="00924F64">
        <w:tab/>
        <w:t>tua</w:t>
      </w:r>
    </w:p>
    <w:p w14:paraId="69089C5C" w14:textId="77777777" w:rsidR="00800AD8" w:rsidRDefault="00800AD8" w:rsidP="00924F64">
      <w:pPr>
        <w:pStyle w:val="InterlineGlossWithTrans"/>
        <w:tabs>
          <w:tab w:val="left" w:pos="533"/>
          <w:tab w:val="left" w:pos="1457"/>
          <w:tab w:val="left" w:pos="1946"/>
          <w:tab w:val="left" w:pos="2810"/>
          <w:tab w:val="left" w:pos="3899"/>
          <w:tab w:val="left" w:pos="4388"/>
          <w:tab w:val="left" w:pos="5492"/>
          <w:tab w:val="left" w:pos="6476"/>
          <w:tab w:val="left" w:pos="6965"/>
          <w:tab w:val="left" w:pos="7919"/>
        </w:tabs>
      </w:pPr>
      <w:r>
        <w:tab/>
        <w:t>i-zua</w:t>
      </w:r>
      <w:r>
        <w:tab/>
        <w:t>zua</w:t>
      </w:r>
      <w:r>
        <w:tab/>
        <w:t>takets</w:t>
      </w:r>
      <w:r w:rsidR="00924F64">
        <w:tab/>
        <w:t>sekauî-an</w:t>
      </w:r>
      <w:r w:rsidR="00924F64">
        <w:tab/>
        <w:t>nua</w:t>
      </w:r>
      <w:r w:rsidR="00924F64">
        <w:tab/>
        <w:t>tsau-tsau</w:t>
      </w:r>
      <w:r w:rsidR="00924F64">
        <w:tab/>
        <w:t>pa-sa</w:t>
      </w:r>
      <w:r w:rsidR="00924F64">
        <w:tab/>
        <w:t>zua</w:t>
      </w:r>
      <w:r w:rsidR="00924F64">
        <w:tab/>
        <w:t>ki-sapuy</w:t>
      </w:r>
      <w:r w:rsidR="00924F64">
        <w:tab/>
        <w:t>tua</w:t>
      </w:r>
    </w:p>
    <w:p w14:paraId="0A636166" w14:textId="77777777" w:rsidR="00800AD8" w:rsidRDefault="00800AD8" w:rsidP="00924F64">
      <w:pPr>
        <w:pStyle w:val="InterlineTransNoFree"/>
        <w:tabs>
          <w:tab w:val="left" w:pos="1457"/>
          <w:tab w:val="left" w:pos="1946"/>
          <w:tab w:val="left" w:pos="2810"/>
          <w:tab w:val="left" w:pos="3899"/>
          <w:tab w:val="left" w:pos="4388"/>
          <w:tab w:val="left" w:pos="5492"/>
          <w:tab w:val="left" w:pos="6476"/>
          <w:tab w:val="left" w:pos="6965"/>
          <w:tab w:val="left" w:pos="7919"/>
        </w:tabs>
      </w:pPr>
      <w:r>
        <w:tab/>
      </w:r>
      <w:r>
        <w:rPr>
          <w:smallCaps/>
        </w:rPr>
        <w:t>loc</w:t>
      </w:r>
      <w:r>
        <w:t>-that</w:t>
      </w:r>
      <w:r>
        <w:tab/>
        <w:t>that</w:t>
      </w:r>
      <w:r>
        <w:tab/>
        <w:t>muntjac</w:t>
      </w:r>
      <w:r w:rsidR="00924F64">
        <w:tab/>
        <w:t>send-</w:t>
      </w:r>
      <w:r w:rsidR="00924F64">
        <w:rPr>
          <w:smallCaps/>
        </w:rPr>
        <w:t>lf</w:t>
      </w:r>
      <w:r w:rsidR="00924F64">
        <w:tab/>
        <w:t>by</w:t>
      </w:r>
      <w:r w:rsidR="00924F64">
        <w:tab/>
      </w:r>
      <w:r w:rsidR="00924F64">
        <w:rPr>
          <w:smallCaps/>
        </w:rPr>
        <w:t>red</w:t>
      </w:r>
      <w:r w:rsidR="00924F64">
        <w:t>-being</w:t>
      </w:r>
      <w:r w:rsidR="00924F64">
        <w:tab/>
        <w:t>cause-go</w:t>
      </w:r>
      <w:r w:rsidR="00924F64">
        <w:tab/>
        <w:t>that</w:t>
      </w:r>
      <w:r w:rsidR="00924F64">
        <w:tab/>
        <w:t>do-fire</w:t>
      </w:r>
      <w:r w:rsidR="00924F64">
        <w:tab/>
      </w:r>
      <w:r w:rsidR="00924F64">
        <w:rPr>
          <w:smallCaps/>
        </w:rPr>
        <w:t>obl</w:t>
      </w:r>
    </w:p>
    <w:p w14:paraId="219C2FB8" w14:textId="77777777" w:rsidR="00800AD8" w:rsidRDefault="00800AD8" w:rsidP="00924F64">
      <w:pPr>
        <w:pStyle w:val="InterlineText"/>
        <w:tabs>
          <w:tab w:val="left" w:pos="533"/>
          <w:tab w:val="left" w:pos="1682"/>
          <w:tab w:val="left" w:pos="2366"/>
          <w:tab w:val="left" w:pos="3230"/>
          <w:tab w:val="left" w:pos="3494"/>
          <w:tab w:val="left" w:pos="4238"/>
          <w:tab w:val="left" w:pos="4727"/>
          <w:tab w:val="left" w:pos="5231"/>
          <w:tab w:val="left" w:pos="6380"/>
          <w:tab w:val="left" w:pos="6644"/>
          <w:tab w:val="left" w:pos="7868"/>
        </w:tabs>
      </w:pPr>
      <w:r>
        <w:lastRenderedPageBreak/>
        <w:tab/>
        <w:t>Palasidang</w:t>
      </w:r>
      <w:r>
        <w:tab/>
        <w:t>azua</w:t>
      </w:r>
      <w:r>
        <w:tab/>
        <w:t>takets,</w:t>
      </w:r>
      <w:r>
        <w:tab/>
        <w:t>a</w:t>
      </w:r>
      <w:r>
        <w:tab/>
        <w:t>sema</w:t>
      </w:r>
      <w:r>
        <w:tab/>
        <w:t>zua</w:t>
      </w:r>
      <w:r>
        <w:tab/>
        <w:t>i</w:t>
      </w:r>
      <w:r>
        <w:tab/>
        <w:t>Palasidang</w:t>
      </w:r>
      <w:r>
        <w:tab/>
        <w:t>a</w:t>
      </w:r>
      <w:r w:rsidR="00924F64">
        <w:tab/>
        <w:t>îemanguy</w:t>
      </w:r>
      <w:r w:rsidR="00924F64">
        <w:tab/>
        <w:t>uta</w:t>
      </w:r>
    </w:p>
    <w:p w14:paraId="7FDF5904" w14:textId="77777777" w:rsidR="00800AD8" w:rsidRDefault="00800AD8" w:rsidP="00924F64">
      <w:pPr>
        <w:pStyle w:val="InterlineGlossWithTrans"/>
        <w:tabs>
          <w:tab w:val="left" w:pos="533"/>
          <w:tab w:val="left" w:pos="1682"/>
          <w:tab w:val="left" w:pos="2366"/>
          <w:tab w:val="left" w:pos="3230"/>
          <w:tab w:val="left" w:pos="3494"/>
          <w:tab w:val="left" w:pos="4238"/>
          <w:tab w:val="left" w:pos="4727"/>
          <w:tab w:val="left" w:pos="5231"/>
          <w:tab w:val="left" w:pos="6380"/>
          <w:tab w:val="left" w:pos="6644"/>
          <w:tab w:val="left" w:pos="7868"/>
        </w:tabs>
      </w:pPr>
      <w:r>
        <w:tab/>
        <w:t>Palasidang</w:t>
      </w:r>
      <w:r>
        <w:tab/>
        <w:t>a-zua</w:t>
      </w:r>
      <w:r>
        <w:tab/>
        <w:t>takets</w:t>
      </w:r>
      <w:r>
        <w:tab/>
        <w:t>a</w:t>
      </w:r>
      <w:r>
        <w:tab/>
        <w:t>em=sa</w:t>
      </w:r>
      <w:r>
        <w:tab/>
        <w:t>zua</w:t>
      </w:r>
      <w:r>
        <w:tab/>
        <w:t>i</w:t>
      </w:r>
      <w:r>
        <w:tab/>
        <w:t>Palasidang</w:t>
      </w:r>
      <w:r>
        <w:tab/>
        <w:t>a</w:t>
      </w:r>
      <w:r w:rsidR="00924F64">
        <w:tab/>
        <w:t>em=îanguy</w:t>
      </w:r>
      <w:r w:rsidR="00924F64">
        <w:tab/>
        <w:t>uta</w:t>
      </w:r>
    </w:p>
    <w:p w14:paraId="3666F0FB" w14:textId="77777777" w:rsidR="00800AD8" w:rsidRDefault="00800AD8" w:rsidP="00924F64">
      <w:pPr>
        <w:pStyle w:val="InterlineTransNoFree"/>
        <w:tabs>
          <w:tab w:val="left" w:pos="1682"/>
          <w:tab w:val="left" w:pos="2366"/>
          <w:tab w:val="left" w:pos="3230"/>
          <w:tab w:val="left" w:pos="3494"/>
          <w:tab w:val="left" w:pos="4238"/>
          <w:tab w:val="left" w:pos="4727"/>
          <w:tab w:val="left" w:pos="5231"/>
          <w:tab w:val="left" w:pos="6380"/>
          <w:tab w:val="left" w:pos="6644"/>
          <w:tab w:val="left" w:pos="7868"/>
        </w:tabs>
        <w:rPr>
          <w:smallCaps/>
        </w:rPr>
      </w:pPr>
      <w:r>
        <w:tab/>
        <w:t>(place)</w:t>
      </w:r>
      <w:r>
        <w:tab/>
      </w:r>
      <w:r>
        <w:rPr>
          <w:smallCaps/>
        </w:rPr>
        <w:t>c-</w:t>
      </w:r>
      <w:r>
        <w:t>that</w:t>
      </w:r>
      <w:r>
        <w:tab/>
        <w:t>muntjac</w:t>
      </w:r>
      <w:r>
        <w:rPr>
          <w:smallCaps/>
        </w:rPr>
        <w:tab/>
        <w:t>c</w:t>
      </w:r>
      <w:r>
        <w:rPr>
          <w:smallCaps/>
        </w:rPr>
        <w:tab/>
        <w:t>af</w:t>
      </w:r>
      <w:r>
        <w:t>=go</w:t>
      </w:r>
      <w:r>
        <w:tab/>
        <w:t>that</w:t>
      </w:r>
      <w:r>
        <w:tab/>
      </w:r>
      <w:r>
        <w:rPr>
          <w:smallCaps/>
        </w:rPr>
        <w:t>loc</w:t>
      </w:r>
      <w:r>
        <w:tab/>
        <w:t>(place)</w:t>
      </w:r>
      <w:r>
        <w:rPr>
          <w:smallCaps/>
        </w:rPr>
        <w:tab/>
        <w:t>c</w:t>
      </w:r>
      <w:r w:rsidR="00924F64">
        <w:tab/>
      </w:r>
      <w:r w:rsidR="00924F64">
        <w:rPr>
          <w:smallCaps/>
        </w:rPr>
        <w:t>af</w:t>
      </w:r>
      <w:r w:rsidR="00924F64">
        <w:t>=swim</w:t>
      </w:r>
      <w:r w:rsidR="00924F64">
        <w:tab/>
        <w:t>also</w:t>
      </w:r>
    </w:p>
    <w:p w14:paraId="263790D9" w14:textId="77777777" w:rsidR="00800AD8" w:rsidRDefault="00800AD8" w:rsidP="00924F64">
      <w:pPr>
        <w:pStyle w:val="InterlineText"/>
        <w:tabs>
          <w:tab w:val="left" w:pos="533"/>
          <w:tab w:val="left" w:pos="1517"/>
          <w:tab w:val="left" w:pos="2216"/>
          <w:tab w:val="left" w:pos="3515"/>
          <w:tab w:val="left" w:pos="4019"/>
        </w:tabs>
      </w:pPr>
      <w:r>
        <w:tab/>
        <w:t>pasa</w:t>
      </w:r>
      <w:r>
        <w:tab/>
        <w:t>maza;</w:t>
      </w:r>
      <w:r>
        <w:tab/>
        <w:t>mangtjez</w:t>
      </w:r>
      <w:r>
        <w:tab/>
        <w:t>i</w:t>
      </w:r>
      <w:r>
        <w:tab/>
        <w:t>Tumapalapalai.</w:t>
      </w:r>
    </w:p>
    <w:p w14:paraId="3CBC8922" w14:textId="77777777" w:rsidR="00800AD8" w:rsidRDefault="00800AD8" w:rsidP="00924F64">
      <w:pPr>
        <w:pStyle w:val="InterlineGlossWithTrans"/>
        <w:tabs>
          <w:tab w:val="left" w:pos="533"/>
          <w:tab w:val="left" w:pos="1517"/>
          <w:tab w:val="left" w:pos="2216"/>
          <w:tab w:val="left" w:pos="3515"/>
          <w:tab w:val="left" w:pos="4019"/>
        </w:tabs>
      </w:pPr>
      <w:r>
        <w:tab/>
        <w:t>pa-sa</w:t>
      </w:r>
      <w:r>
        <w:tab/>
        <w:t>maza</w:t>
      </w:r>
      <w:r>
        <w:tab/>
        <w:t>m-pangetjez</w:t>
      </w:r>
      <w:r>
        <w:tab/>
        <w:t>i</w:t>
      </w:r>
      <w:r>
        <w:tab/>
        <w:t>Tumapalapalai</w:t>
      </w:r>
    </w:p>
    <w:p w14:paraId="27E5AEF3" w14:textId="77777777" w:rsidR="00800AD8" w:rsidRDefault="00800AD8" w:rsidP="00924F64">
      <w:pPr>
        <w:pStyle w:val="InterlineTrans"/>
        <w:tabs>
          <w:tab w:val="left" w:pos="533"/>
          <w:tab w:val="left" w:pos="1517"/>
          <w:tab w:val="left" w:pos="2216"/>
          <w:tab w:val="left" w:pos="3515"/>
          <w:tab w:val="left" w:pos="4019"/>
        </w:tabs>
      </w:pPr>
      <w:r>
        <w:tab/>
        <w:t>cause-go</w:t>
      </w:r>
      <w:r>
        <w:tab/>
        <w:t>here</w:t>
      </w:r>
      <w:r>
        <w:tab/>
      </w:r>
      <w:r>
        <w:rPr>
          <w:smallCaps/>
        </w:rPr>
        <w:t>af</w:t>
      </w:r>
      <w:r>
        <w:t>-come</w:t>
      </w:r>
      <w:r>
        <w:tab/>
      </w:r>
      <w:r>
        <w:rPr>
          <w:smallCaps/>
        </w:rPr>
        <w:t>loc</w:t>
      </w:r>
      <w:r>
        <w:tab/>
        <w:t>(place)</w:t>
      </w:r>
    </w:p>
    <w:p w14:paraId="317572B3" w14:textId="77777777" w:rsidR="00800AD8" w:rsidRDefault="00800AD8">
      <w:pPr>
        <w:pStyle w:val="InterlineFree"/>
      </w:pPr>
      <w:r>
        <w:t>There was a muntjac, and the people sent it to Palasidang to get some fire. The muntjac swam there to Palasidang and</w:t>
      </w:r>
      <w:r w:rsidR="00924F64">
        <w:t>came back here to Tumapalapalai.</w:t>
      </w:r>
    </w:p>
    <w:p w14:paraId="01BE0F61" w14:textId="77777777" w:rsidR="00800AD8" w:rsidRPr="00924F64" w:rsidRDefault="00DC1AE0" w:rsidP="00585DE6">
      <w:pPr>
        <w:pStyle w:val="InterlineText"/>
        <w:tabs>
          <w:tab w:val="left" w:pos="533"/>
          <w:tab w:val="left" w:pos="2117"/>
          <w:tab w:val="left" w:pos="2801"/>
          <w:tab w:val="left" w:pos="3305"/>
        </w:tabs>
        <w:rPr>
          <w:i w:val="0"/>
        </w:rPr>
      </w:pPr>
      <w:r w:rsidRPr="003A1D48">
        <w:rPr>
          <w:rStyle w:val="InterlineTextNumChar"/>
        </w:rPr>
        <w:t>009</w:t>
      </w:r>
      <w:r w:rsidR="00800AD8" w:rsidRPr="00924F64">
        <w:rPr>
          <w:i w:val="0"/>
        </w:rPr>
        <w:tab/>
        <w:t>kemsanga</w:t>
      </w:r>
      <w:r w:rsidR="00800AD8" w:rsidRPr="00924F64">
        <w:rPr>
          <w:i w:val="0"/>
        </w:rPr>
        <w:tab/>
        <w:t>azua</w:t>
      </w:r>
      <w:r w:rsidR="00800AD8" w:rsidRPr="00924F64">
        <w:rPr>
          <w:i w:val="0"/>
        </w:rPr>
        <w:tab/>
      </w:r>
      <w:r w:rsidR="00585DE6">
        <w:rPr>
          <w:i w:val="0"/>
        </w:rPr>
        <w:t>(</w:t>
      </w:r>
      <w:r w:rsidR="00800AD8" w:rsidRPr="00924F64">
        <w:rPr>
          <w:i w:val="0"/>
        </w:rPr>
        <w:t>i</w:t>
      </w:r>
      <w:r w:rsidR="00585DE6">
        <w:rPr>
          <w:i w:val="0"/>
        </w:rPr>
        <w:t>)</w:t>
      </w:r>
      <w:r w:rsidR="00800AD8" w:rsidRPr="00924F64">
        <w:rPr>
          <w:i w:val="0"/>
        </w:rPr>
        <w:tab/>
        <w:t>Tumapalapalai.</w:t>
      </w:r>
    </w:p>
    <w:p w14:paraId="7360A140" w14:textId="77777777" w:rsidR="00800AD8" w:rsidRDefault="00800AD8" w:rsidP="00585DE6">
      <w:pPr>
        <w:pStyle w:val="InterlineGlossWithTrans"/>
        <w:tabs>
          <w:tab w:val="left" w:pos="533"/>
          <w:tab w:val="left" w:pos="2117"/>
          <w:tab w:val="left" w:pos="2801"/>
          <w:tab w:val="left" w:pos="3305"/>
        </w:tabs>
      </w:pPr>
      <w:r>
        <w:tab/>
        <w:t>m=kesa-anga</w:t>
      </w:r>
      <w:r>
        <w:tab/>
        <w:t>a-zua</w:t>
      </w:r>
      <w:r>
        <w:tab/>
        <w:t>i</w:t>
      </w:r>
      <w:r>
        <w:tab/>
        <w:t>Tumapalapalai</w:t>
      </w:r>
    </w:p>
    <w:p w14:paraId="5D170A1D" w14:textId="77777777" w:rsidR="00924F64" w:rsidRDefault="00800AD8" w:rsidP="00585DE6">
      <w:pPr>
        <w:pStyle w:val="InterlineTrans"/>
        <w:tabs>
          <w:tab w:val="left" w:pos="533"/>
          <w:tab w:val="left" w:pos="2117"/>
          <w:tab w:val="left" w:pos="2801"/>
          <w:tab w:val="left" w:pos="3305"/>
        </w:tabs>
      </w:pPr>
      <w:r>
        <w:tab/>
      </w:r>
      <w:r w:rsidRPr="00585DE6">
        <w:rPr>
          <w:smallCaps/>
        </w:rPr>
        <w:t>af</w:t>
      </w:r>
      <w:r>
        <w:t>=food-indeed</w:t>
      </w:r>
      <w:r>
        <w:tab/>
      </w:r>
      <w:r w:rsidRPr="00585DE6">
        <w:rPr>
          <w:smallCaps/>
        </w:rPr>
        <w:t>c</w:t>
      </w:r>
      <w:r w:rsidRPr="00924F64">
        <w:t>-</w:t>
      </w:r>
      <w:r>
        <w:t>that</w:t>
      </w:r>
      <w:r>
        <w:tab/>
      </w:r>
      <w:r w:rsidRPr="00585DE6">
        <w:rPr>
          <w:smallCaps/>
        </w:rPr>
        <w:t>loc</w:t>
      </w:r>
      <w:r>
        <w:tab/>
        <w:t>(place)</w:t>
      </w:r>
    </w:p>
    <w:p w14:paraId="57EBE0A9" w14:textId="77777777" w:rsidR="00800AD8" w:rsidRDefault="00924F64" w:rsidP="00924F64">
      <w:pPr>
        <w:pStyle w:val="InterlineFree"/>
      </w:pPr>
      <w:r>
        <w:t>And so they could cook on Tumapalapalai.</w:t>
      </w:r>
    </w:p>
    <w:p w14:paraId="0F16A357" w14:textId="77777777" w:rsidR="00800AD8" w:rsidRDefault="00DC1AE0" w:rsidP="00924F64">
      <w:pPr>
        <w:pStyle w:val="InterlineText"/>
        <w:tabs>
          <w:tab w:val="left" w:pos="533"/>
          <w:tab w:val="left" w:pos="1097"/>
          <w:tab w:val="left" w:pos="2561"/>
          <w:tab w:val="left" w:pos="3335"/>
          <w:tab w:val="left" w:pos="5204"/>
          <w:tab w:val="left" w:pos="5888"/>
          <w:tab w:val="left" w:pos="6632"/>
          <w:tab w:val="left" w:pos="6971"/>
        </w:tabs>
      </w:pPr>
      <w:r w:rsidRPr="003A1D48">
        <w:rPr>
          <w:rStyle w:val="InterlineTextNumChar"/>
        </w:rPr>
        <w:t>010</w:t>
      </w:r>
      <w:r w:rsidR="00800AD8">
        <w:tab/>
        <w:t>ka</w:t>
      </w:r>
      <w:r w:rsidR="00800AD8">
        <w:tab/>
        <w:t>tsuatsuay</w:t>
      </w:r>
      <w:r w:rsidR="00800AD8">
        <w:tab/>
        <w:t>anga</w:t>
      </w:r>
      <w:r w:rsidR="00800AD8">
        <w:tab/>
        <w:t>masuîupetj</w:t>
      </w:r>
      <w:r w:rsidR="00800AD8">
        <w:tab/>
        <w:t>azua</w:t>
      </w:r>
      <w:r w:rsidR="00800AD8">
        <w:tab/>
        <w:t>angaî</w:t>
      </w:r>
      <w:r w:rsidR="00800AD8">
        <w:tab/>
        <w:t>ni</w:t>
      </w:r>
      <w:r w:rsidR="00924F64">
        <w:tab/>
        <w:t>Taruvar;</w:t>
      </w:r>
    </w:p>
    <w:p w14:paraId="72850251" w14:textId="77777777" w:rsidR="00800AD8" w:rsidRDefault="00800AD8" w:rsidP="00924F64">
      <w:pPr>
        <w:pStyle w:val="InterlineGlossWithTrans"/>
        <w:tabs>
          <w:tab w:val="left" w:pos="533"/>
          <w:tab w:val="left" w:pos="1097"/>
          <w:tab w:val="left" w:pos="2561"/>
          <w:tab w:val="left" w:pos="3335"/>
          <w:tab w:val="left" w:pos="5204"/>
          <w:tab w:val="left" w:pos="5888"/>
          <w:tab w:val="left" w:pos="6632"/>
          <w:tab w:val="left" w:pos="6971"/>
        </w:tabs>
      </w:pPr>
      <w:r>
        <w:tab/>
        <w:t>ka</w:t>
      </w:r>
      <w:r>
        <w:tab/>
        <w:t>tsua-tsuay</w:t>
      </w:r>
      <w:r>
        <w:tab/>
        <w:t>anga</w:t>
      </w:r>
      <w:r>
        <w:tab/>
        <w:t>ma-su-îupetj</w:t>
      </w:r>
      <w:r>
        <w:tab/>
        <w:t>a-zua</w:t>
      </w:r>
      <w:r>
        <w:tab/>
        <w:t>angaî</w:t>
      </w:r>
      <w:r>
        <w:tab/>
        <w:t>ni</w:t>
      </w:r>
      <w:r w:rsidR="00924F64">
        <w:tab/>
        <w:t>Taruvar</w:t>
      </w:r>
    </w:p>
    <w:p w14:paraId="73B6C2BA" w14:textId="77777777" w:rsidR="00800AD8" w:rsidRDefault="00800AD8" w:rsidP="00924F64">
      <w:pPr>
        <w:pStyle w:val="InterlineTransNoFree"/>
        <w:tabs>
          <w:tab w:val="left" w:pos="1097"/>
          <w:tab w:val="left" w:pos="2561"/>
          <w:tab w:val="left" w:pos="3335"/>
          <w:tab w:val="left" w:pos="5204"/>
          <w:tab w:val="left" w:pos="5888"/>
          <w:tab w:val="left" w:pos="6632"/>
          <w:tab w:val="left" w:pos="6971"/>
        </w:tabs>
      </w:pPr>
      <w:r>
        <w:tab/>
        <w:t>after</w:t>
      </w:r>
      <w:r>
        <w:tab/>
      </w:r>
      <w:r>
        <w:rPr>
          <w:smallCaps/>
        </w:rPr>
        <w:t>red</w:t>
      </w:r>
      <w:r>
        <w:t>-long.time</w:t>
      </w:r>
      <w:r>
        <w:tab/>
        <w:t>indeed</w:t>
      </w:r>
      <w:r>
        <w:tab/>
      </w:r>
      <w:r>
        <w:rPr>
          <w:smallCaps/>
        </w:rPr>
        <w:t>stat</w:t>
      </w:r>
      <w:r>
        <w:t>-remove-plug</w:t>
      </w:r>
      <w:r>
        <w:tab/>
      </w:r>
      <w:r>
        <w:rPr>
          <w:smallCaps/>
        </w:rPr>
        <w:t>c-</w:t>
      </w:r>
      <w:r>
        <w:t>that</w:t>
      </w:r>
      <w:r>
        <w:tab/>
        <w:t>mouth</w:t>
      </w:r>
      <w:r>
        <w:tab/>
        <w:t>of</w:t>
      </w:r>
      <w:r w:rsidR="00924F64">
        <w:tab/>
        <w:t>(name)</w:t>
      </w:r>
    </w:p>
    <w:p w14:paraId="45594997" w14:textId="77777777" w:rsidR="00800AD8" w:rsidRDefault="00800AD8" w:rsidP="00924F64">
      <w:pPr>
        <w:pStyle w:val="InterlineText"/>
        <w:tabs>
          <w:tab w:val="left" w:pos="533"/>
          <w:tab w:val="left" w:pos="2567"/>
          <w:tab w:val="left" w:pos="3341"/>
          <w:tab w:val="left" w:pos="4295"/>
          <w:tab w:val="left" w:pos="5069"/>
          <w:tab w:val="left" w:pos="5333"/>
        </w:tabs>
      </w:pPr>
      <w:r>
        <w:tab/>
        <w:t>masutevuk</w:t>
      </w:r>
      <w:r>
        <w:tab/>
        <w:t>anga;</w:t>
      </w:r>
      <w:r>
        <w:tab/>
        <w:t>meke÷i</w:t>
      </w:r>
      <w:r>
        <w:tab/>
        <w:t>anga</w:t>
      </w:r>
      <w:r>
        <w:tab/>
        <w:t>a</w:t>
      </w:r>
      <w:r>
        <w:tab/>
        <w:t>zaîum.</w:t>
      </w:r>
    </w:p>
    <w:p w14:paraId="0D68EE9D" w14:textId="77777777" w:rsidR="00800AD8" w:rsidRDefault="00800AD8" w:rsidP="00924F64">
      <w:pPr>
        <w:pStyle w:val="InterlineGlossWithTrans"/>
        <w:tabs>
          <w:tab w:val="left" w:pos="533"/>
          <w:tab w:val="left" w:pos="2567"/>
          <w:tab w:val="left" w:pos="3341"/>
          <w:tab w:val="left" w:pos="4295"/>
          <w:tab w:val="left" w:pos="5069"/>
          <w:tab w:val="left" w:pos="5333"/>
        </w:tabs>
      </w:pPr>
      <w:r>
        <w:tab/>
        <w:t>ma-su-tevuk</w:t>
      </w:r>
      <w:r>
        <w:tab/>
        <w:t>anga</w:t>
      </w:r>
      <w:r>
        <w:tab/>
        <w:t>me-ke÷i</w:t>
      </w:r>
      <w:r>
        <w:tab/>
        <w:t>anga</w:t>
      </w:r>
      <w:r>
        <w:tab/>
        <w:t>a</w:t>
      </w:r>
      <w:r>
        <w:tab/>
        <w:t>zaîum</w:t>
      </w:r>
    </w:p>
    <w:p w14:paraId="0D96BED3" w14:textId="77777777" w:rsidR="00800AD8" w:rsidRDefault="00800AD8" w:rsidP="00924F64">
      <w:pPr>
        <w:pStyle w:val="InterlineTrans"/>
        <w:tabs>
          <w:tab w:val="left" w:pos="533"/>
          <w:tab w:val="left" w:pos="2567"/>
          <w:tab w:val="left" w:pos="3341"/>
          <w:tab w:val="left" w:pos="4295"/>
          <w:tab w:val="left" w:pos="5069"/>
          <w:tab w:val="left" w:pos="5333"/>
        </w:tabs>
      </w:pPr>
      <w:r>
        <w:tab/>
      </w:r>
      <w:r>
        <w:rPr>
          <w:smallCaps/>
        </w:rPr>
        <w:t>stat</w:t>
      </w:r>
      <w:r>
        <w:t>-remove-gather</w:t>
      </w:r>
      <w:r>
        <w:tab/>
        <w:t>indeed</w:t>
      </w:r>
      <w:r>
        <w:tab/>
      </w:r>
      <w:r>
        <w:rPr>
          <w:smallCaps/>
        </w:rPr>
        <w:t>af</w:t>
      </w:r>
      <w:r>
        <w:t>-small</w:t>
      </w:r>
      <w:r>
        <w:tab/>
        <w:t>indeed</w:t>
      </w:r>
      <w:r>
        <w:rPr>
          <w:smallCaps/>
        </w:rPr>
        <w:tab/>
        <w:t>c</w:t>
      </w:r>
      <w:r>
        <w:rPr>
          <w:smallCaps/>
        </w:rPr>
        <w:tab/>
      </w:r>
      <w:r>
        <w:t>water</w:t>
      </w:r>
    </w:p>
    <w:p w14:paraId="6B236A8F" w14:textId="77777777" w:rsidR="00800AD8" w:rsidRDefault="00800AD8">
      <w:pPr>
        <w:pStyle w:val="InterlineFree"/>
      </w:pPr>
      <w:r>
        <w:t>After a long time the mouth of Taruvar was unblocked, the water drained away, and the water level went down.</w:t>
      </w:r>
    </w:p>
    <w:p w14:paraId="48BBDBD9" w14:textId="77777777" w:rsidR="00800AD8" w:rsidRDefault="00DC1AE0" w:rsidP="00585DE6">
      <w:pPr>
        <w:pStyle w:val="InterlineText"/>
        <w:tabs>
          <w:tab w:val="left" w:pos="533"/>
          <w:tab w:val="left" w:pos="1457"/>
          <w:tab w:val="left" w:pos="1946"/>
          <w:tab w:val="left" w:pos="2810"/>
          <w:tab w:val="left" w:pos="4589"/>
          <w:tab w:val="left" w:pos="5093"/>
          <w:tab w:val="left" w:pos="5837"/>
          <w:tab w:val="left" w:pos="6986"/>
        </w:tabs>
      </w:pPr>
      <w:r w:rsidRPr="003A1D48">
        <w:rPr>
          <w:rStyle w:val="InterlineTextNumChar"/>
        </w:rPr>
        <w:t>011</w:t>
      </w:r>
      <w:r w:rsidR="00800AD8">
        <w:tab/>
        <w:t>izua</w:t>
      </w:r>
      <w:r w:rsidR="00800AD8">
        <w:tab/>
        <w:t>za</w:t>
      </w:r>
      <w:r w:rsidR="00800AD8">
        <w:tab/>
        <w:t>qatjulaî</w:t>
      </w:r>
      <w:r w:rsidR="00800AD8">
        <w:tab/>
        <w:t>masekelay</w:t>
      </w:r>
      <w:r w:rsidR="00800AD8">
        <w:tab/>
        <w:t>tua</w:t>
      </w:r>
      <w:r w:rsidR="00800AD8">
        <w:tab/>
        <w:t>kasiw;</w:t>
      </w:r>
      <w:r w:rsidR="00800AD8">
        <w:tab/>
        <w:t>djumaken</w:t>
      </w:r>
      <w:r w:rsidR="00585DE6">
        <w:tab/>
        <w:t>nua</w:t>
      </w:r>
    </w:p>
    <w:p w14:paraId="69EDDCE3" w14:textId="77777777" w:rsidR="00800AD8" w:rsidRDefault="00800AD8" w:rsidP="00585DE6">
      <w:pPr>
        <w:pStyle w:val="InterlineGlossWithTrans"/>
        <w:tabs>
          <w:tab w:val="left" w:pos="533"/>
          <w:tab w:val="left" w:pos="1457"/>
          <w:tab w:val="left" w:pos="1946"/>
          <w:tab w:val="left" w:pos="2810"/>
          <w:tab w:val="left" w:pos="4589"/>
          <w:tab w:val="left" w:pos="5093"/>
          <w:tab w:val="left" w:pos="5837"/>
          <w:tab w:val="left" w:pos="6986"/>
        </w:tabs>
      </w:pPr>
      <w:r>
        <w:tab/>
        <w:t>i-zua</w:t>
      </w:r>
      <w:r>
        <w:tab/>
        <w:t>zua</w:t>
      </w:r>
      <w:r>
        <w:tab/>
        <w:t>qatjulaî</w:t>
      </w:r>
      <w:r>
        <w:tab/>
        <w:t>ma-se-kelay</w:t>
      </w:r>
      <w:r>
        <w:tab/>
        <w:t>tua</w:t>
      </w:r>
      <w:r>
        <w:tab/>
        <w:t>kasiw</w:t>
      </w:r>
      <w:r>
        <w:tab/>
        <w:t>djumak-en</w:t>
      </w:r>
      <w:r w:rsidR="00585DE6">
        <w:tab/>
        <w:t>nua</w:t>
      </w:r>
    </w:p>
    <w:p w14:paraId="653FCE20" w14:textId="77777777" w:rsidR="00800AD8" w:rsidRDefault="00800AD8" w:rsidP="00585DE6">
      <w:pPr>
        <w:pStyle w:val="InterlineTransNoFree"/>
        <w:tabs>
          <w:tab w:val="left" w:pos="1457"/>
          <w:tab w:val="left" w:pos="1946"/>
          <w:tab w:val="left" w:pos="2810"/>
          <w:tab w:val="left" w:pos="4589"/>
          <w:tab w:val="left" w:pos="5093"/>
          <w:tab w:val="left" w:pos="5837"/>
          <w:tab w:val="left" w:pos="6986"/>
        </w:tabs>
      </w:pPr>
      <w:r>
        <w:tab/>
      </w:r>
      <w:r>
        <w:rPr>
          <w:smallCaps/>
        </w:rPr>
        <w:t>loc</w:t>
      </w:r>
      <w:r>
        <w:t>-that</w:t>
      </w:r>
      <w:r>
        <w:tab/>
        <w:t>that</w:t>
      </w:r>
      <w:r>
        <w:tab/>
        <w:t>worm</w:t>
      </w:r>
      <w:r>
        <w:tab/>
      </w:r>
      <w:r>
        <w:rPr>
          <w:smallCaps/>
        </w:rPr>
        <w:t>stat</w:t>
      </w:r>
      <w:r>
        <w:t>-</w:t>
      </w:r>
      <w:r>
        <w:rPr>
          <w:smallCaps/>
        </w:rPr>
        <w:t>invol</w:t>
      </w:r>
      <w:r>
        <w:t>-hang</w:t>
      </w:r>
      <w:r>
        <w:tab/>
      </w:r>
      <w:r>
        <w:rPr>
          <w:smallCaps/>
        </w:rPr>
        <w:t>obl</w:t>
      </w:r>
      <w:r>
        <w:tab/>
        <w:t>tree</w:t>
      </w:r>
      <w:r>
        <w:tab/>
        <w:t>find-</w:t>
      </w:r>
      <w:r>
        <w:rPr>
          <w:smallCaps/>
        </w:rPr>
        <w:t>pf</w:t>
      </w:r>
      <w:r w:rsidR="00585DE6">
        <w:tab/>
        <w:t>by</w:t>
      </w:r>
    </w:p>
    <w:p w14:paraId="5BD37D69" w14:textId="77777777" w:rsidR="00800AD8" w:rsidRDefault="00800AD8" w:rsidP="00585DE6">
      <w:pPr>
        <w:pStyle w:val="InterlineText"/>
        <w:tabs>
          <w:tab w:val="left" w:pos="533"/>
        </w:tabs>
      </w:pPr>
      <w:r>
        <w:tab/>
        <w:t>mamazangiîan.</w:t>
      </w:r>
    </w:p>
    <w:p w14:paraId="5B7F128A" w14:textId="77777777" w:rsidR="00800AD8" w:rsidRDefault="00800AD8" w:rsidP="00585DE6">
      <w:pPr>
        <w:pStyle w:val="InterlineGlossWithTrans"/>
        <w:tabs>
          <w:tab w:val="left" w:pos="533"/>
        </w:tabs>
      </w:pPr>
      <w:r>
        <w:tab/>
        <w:t>ma-ma-zangiî-an</w:t>
      </w:r>
    </w:p>
    <w:p w14:paraId="34F71977" w14:textId="77777777" w:rsidR="00800AD8" w:rsidRDefault="00800AD8" w:rsidP="00585DE6">
      <w:pPr>
        <w:pStyle w:val="InterlineTrans"/>
        <w:tabs>
          <w:tab w:val="left" w:pos="533"/>
        </w:tabs>
      </w:pPr>
      <w:r>
        <w:tab/>
      </w:r>
      <w:r>
        <w:rPr>
          <w:smallCaps/>
        </w:rPr>
        <w:t>stat</w:t>
      </w:r>
      <w:r>
        <w:t>-</w:t>
      </w:r>
      <w:r>
        <w:rPr>
          <w:smallCaps/>
        </w:rPr>
        <w:t>stat</w:t>
      </w:r>
      <w:r>
        <w:t>-chief-</w:t>
      </w:r>
      <w:r>
        <w:rPr>
          <w:smallCaps/>
        </w:rPr>
        <w:t>nom</w:t>
      </w:r>
    </w:p>
    <w:p w14:paraId="0698C233" w14:textId="77777777" w:rsidR="00800AD8" w:rsidRDefault="00800AD8">
      <w:pPr>
        <w:pStyle w:val="InterlineFree"/>
      </w:pPr>
      <w:r>
        <w:t>There were worms hanging on the trees. The chiefs found them</w:t>
      </w:r>
    </w:p>
    <w:p w14:paraId="2D5EDB72" w14:textId="77777777" w:rsidR="00800AD8" w:rsidRDefault="00DC1AE0" w:rsidP="00585DE6">
      <w:pPr>
        <w:pStyle w:val="InterlineText"/>
        <w:tabs>
          <w:tab w:val="left" w:pos="533"/>
          <w:tab w:val="left" w:pos="2702"/>
          <w:tab w:val="left" w:pos="3206"/>
          <w:tab w:val="left" w:pos="4385"/>
          <w:tab w:val="left" w:pos="4874"/>
        </w:tabs>
      </w:pPr>
      <w:r w:rsidRPr="003A1D48">
        <w:rPr>
          <w:rStyle w:val="InterlineTextNumChar"/>
        </w:rPr>
        <w:t>012</w:t>
      </w:r>
      <w:r w:rsidR="00800AD8">
        <w:tab/>
        <w:t>paquzipen</w:t>
      </w:r>
      <w:r w:rsidR="00800AD8">
        <w:tab/>
        <w:t>tua</w:t>
      </w:r>
      <w:r w:rsidR="00800AD8">
        <w:tab/>
        <w:t>lami</w:t>
      </w:r>
      <w:r w:rsidR="00800AD8">
        <w:tab/>
        <w:t>nua</w:t>
      </w:r>
      <w:r w:rsidR="00800AD8">
        <w:tab/>
        <w:t>mamazangiîan.</w:t>
      </w:r>
    </w:p>
    <w:p w14:paraId="2B1571BE" w14:textId="77777777" w:rsidR="00800AD8" w:rsidRDefault="00800AD8" w:rsidP="00585DE6">
      <w:pPr>
        <w:pStyle w:val="InterlineGlossWithTrans"/>
        <w:tabs>
          <w:tab w:val="left" w:pos="533"/>
          <w:tab w:val="left" w:pos="2702"/>
          <w:tab w:val="left" w:pos="3206"/>
          <w:tab w:val="left" w:pos="4385"/>
          <w:tab w:val="left" w:pos="4874"/>
        </w:tabs>
      </w:pPr>
      <w:r>
        <w:tab/>
        <w:t>pa-quzip-en</w:t>
      </w:r>
      <w:r>
        <w:tab/>
        <w:t>tua</w:t>
      </w:r>
      <w:r>
        <w:tab/>
        <w:t>lami</w:t>
      </w:r>
      <w:r>
        <w:tab/>
        <w:t>nua</w:t>
      </w:r>
      <w:r>
        <w:tab/>
        <w:t>ma-ma-zangiî-an</w:t>
      </w:r>
    </w:p>
    <w:p w14:paraId="70B94AE1" w14:textId="77777777" w:rsidR="00800AD8" w:rsidRDefault="00800AD8" w:rsidP="00585DE6">
      <w:pPr>
        <w:pStyle w:val="InterlineTrans"/>
        <w:tabs>
          <w:tab w:val="left" w:pos="533"/>
          <w:tab w:val="left" w:pos="2702"/>
          <w:tab w:val="left" w:pos="3206"/>
          <w:tab w:val="left" w:pos="4385"/>
          <w:tab w:val="left" w:pos="4874"/>
        </w:tabs>
      </w:pPr>
      <w:r>
        <w:tab/>
        <w:t>cause-keep.animal-</w:t>
      </w:r>
      <w:r>
        <w:rPr>
          <w:smallCaps/>
        </w:rPr>
        <w:t>pf</w:t>
      </w:r>
      <w:r>
        <w:tab/>
      </w:r>
      <w:r>
        <w:rPr>
          <w:smallCaps/>
        </w:rPr>
        <w:t>obl</w:t>
      </w:r>
      <w:r>
        <w:tab/>
        <w:t>staple.food</w:t>
      </w:r>
      <w:r>
        <w:tab/>
        <w:t>by</w:t>
      </w:r>
      <w:r>
        <w:tab/>
      </w:r>
      <w:r>
        <w:rPr>
          <w:smallCaps/>
        </w:rPr>
        <w:t>stat</w:t>
      </w:r>
      <w:r>
        <w:t>-</w:t>
      </w:r>
      <w:r>
        <w:rPr>
          <w:smallCaps/>
        </w:rPr>
        <w:t>stat</w:t>
      </w:r>
      <w:r>
        <w:t>-chief-</w:t>
      </w:r>
      <w:r>
        <w:rPr>
          <w:smallCaps/>
        </w:rPr>
        <w:t>nom</w:t>
      </w:r>
    </w:p>
    <w:p w14:paraId="0F7A972C" w14:textId="77777777" w:rsidR="00800AD8" w:rsidRDefault="00800AD8">
      <w:pPr>
        <w:pStyle w:val="InterlineFree"/>
      </w:pPr>
      <w:r>
        <w:t>and fed them staple foods.</w:t>
      </w:r>
    </w:p>
    <w:p w14:paraId="6D062928" w14:textId="77777777" w:rsidR="00800AD8" w:rsidRDefault="00DC1AE0" w:rsidP="00585DE6">
      <w:pPr>
        <w:pStyle w:val="InterlineText"/>
        <w:tabs>
          <w:tab w:val="left" w:pos="533"/>
          <w:tab w:val="left" w:pos="1217"/>
          <w:tab w:val="left" w:pos="2081"/>
          <w:tab w:val="left" w:pos="2735"/>
          <w:tab w:val="left" w:pos="3899"/>
          <w:tab w:val="left" w:pos="5078"/>
        </w:tabs>
      </w:pPr>
      <w:r w:rsidRPr="003A1D48">
        <w:rPr>
          <w:rStyle w:val="InterlineTextNumChar"/>
        </w:rPr>
        <w:t>013</w:t>
      </w:r>
      <w:r w:rsidR="00800AD8">
        <w:tab/>
        <w:t>azua</w:t>
      </w:r>
      <w:r w:rsidR="00800AD8">
        <w:tab/>
        <w:t>qatjulaî</w:t>
      </w:r>
      <w:r w:rsidR="00800AD8">
        <w:tab/>
        <w:t>nu</w:t>
      </w:r>
      <w:r w:rsidR="00800AD8">
        <w:tab/>
        <w:t>tjeqatsang,</w:t>
      </w:r>
      <w:r w:rsidR="00800AD8">
        <w:tab/>
        <w:t>masan</w:t>
      </w:r>
      <w:r w:rsidR="00800AD8">
        <w:tab/>
        <w:t>qipu.</w:t>
      </w:r>
    </w:p>
    <w:p w14:paraId="2065C9E3" w14:textId="77777777" w:rsidR="00800AD8" w:rsidRDefault="00800AD8" w:rsidP="00585DE6">
      <w:pPr>
        <w:pStyle w:val="InterlineGlossWithTrans"/>
        <w:tabs>
          <w:tab w:val="left" w:pos="533"/>
          <w:tab w:val="left" w:pos="1217"/>
          <w:tab w:val="left" w:pos="2081"/>
          <w:tab w:val="left" w:pos="2735"/>
          <w:tab w:val="left" w:pos="3899"/>
          <w:tab w:val="left" w:pos="5078"/>
        </w:tabs>
      </w:pPr>
      <w:r>
        <w:tab/>
        <w:t>a-zua</w:t>
      </w:r>
      <w:r>
        <w:tab/>
        <w:t>qatjulaî</w:t>
      </w:r>
      <w:r>
        <w:tab/>
        <w:t>nu</w:t>
      </w:r>
      <w:r>
        <w:tab/>
        <w:t>tje-qatsang</w:t>
      </w:r>
      <w:r>
        <w:tab/>
        <w:t>ma-sane</w:t>
      </w:r>
      <w:r>
        <w:tab/>
        <w:t>qipu</w:t>
      </w:r>
    </w:p>
    <w:p w14:paraId="7BFEC1BC" w14:textId="77777777" w:rsidR="00800AD8" w:rsidRDefault="00800AD8" w:rsidP="00585DE6">
      <w:pPr>
        <w:pStyle w:val="InterlineTrans"/>
        <w:tabs>
          <w:tab w:val="left" w:pos="533"/>
          <w:tab w:val="left" w:pos="1217"/>
          <w:tab w:val="left" w:pos="2081"/>
          <w:tab w:val="left" w:pos="2735"/>
          <w:tab w:val="left" w:pos="3899"/>
          <w:tab w:val="left" w:pos="5078"/>
        </w:tabs>
      </w:pPr>
      <w:r>
        <w:tab/>
      </w:r>
      <w:r>
        <w:rPr>
          <w:smallCaps/>
        </w:rPr>
        <w:t>c-</w:t>
      </w:r>
      <w:r>
        <w:t>that</w:t>
      </w:r>
      <w:r>
        <w:tab/>
        <w:t>worm</w:t>
      </w:r>
      <w:r>
        <w:tab/>
        <w:t>when</w:t>
      </w:r>
      <w:r>
        <w:tab/>
        <w:t>do.at-pig</w:t>
      </w:r>
      <w:r>
        <w:tab/>
      </w:r>
      <w:r>
        <w:rPr>
          <w:smallCaps/>
        </w:rPr>
        <w:t>stat</w:t>
      </w:r>
      <w:r>
        <w:t>-make</w:t>
      </w:r>
      <w:r>
        <w:tab/>
        <w:t>soil</w:t>
      </w:r>
    </w:p>
    <w:p w14:paraId="775B32F1" w14:textId="77777777" w:rsidR="00800AD8" w:rsidRDefault="00800AD8" w:rsidP="00585DE6">
      <w:pPr>
        <w:pStyle w:val="InterlineFreeCommentFollows"/>
      </w:pPr>
      <w:r>
        <w:t>When the worms defecated, it became soil.</w:t>
      </w:r>
    </w:p>
    <w:p w14:paraId="00BE4C41" w14:textId="77777777" w:rsidR="00800AD8" w:rsidRDefault="00A8416B" w:rsidP="00A8416B">
      <w:pPr>
        <w:pStyle w:val="CommentLastWithHalfSpace"/>
      </w:pPr>
      <w:r>
        <w:t>[</w:t>
      </w:r>
      <w:r w:rsidR="00800AD8" w:rsidRPr="00585DE6">
        <w:rPr>
          <w:rStyle w:val="VernacularText"/>
        </w:rPr>
        <w:t>tjeqatsang</w:t>
      </w:r>
      <w:r w:rsidR="00800AD8">
        <w:t>: may be euphemistic</w:t>
      </w:r>
      <w:r w:rsidR="00585DE6">
        <w:t xml:space="preserve"> for </w:t>
      </w:r>
      <w:r w:rsidR="00800AD8" w:rsidRPr="00585DE6">
        <w:rPr>
          <w:rStyle w:val="VernacularText"/>
        </w:rPr>
        <w:t>pu-tsaqi</w:t>
      </w:r>
      <w:r w:rsidR="00800AD8">
        <w:t xml:space="preserve"> ‘defecate’</w:t>
      </w:r>
      <w:r>
        <w:t>]</w:t>
      </w:r>
    </w:p>
    <w:p w14:paraId="1F80011A" w14:textId="77777777" w:rsidR="00800AD8" w:rsidRDefault="00DC1AE0" w:rsidP="00585DE6">
      <w:pPr>
        <w:pStyle w:val="InterlineText"/>
        <w:tabs>
          <w:tab w:val="left" w:pos="533"/>
          <w:tab w:val="left" w:pos="1172"/>
          <w:tab w:val="left" w:pos="1946"/>
          <w:tab w:val="left" w:pos="2705"/>
          <w:tab w:val="left" w:pos="3629"/>
          <w:tab w:val="left" w:pos="4013"/>
          <w:tab w:val="left" w:pos="4487"/>
        </w:tabs>
      </w:pPr>
      <w:r w:rsidRPr="003A1D48">
        <w:rPr>
          <w:rStyle w:val="InterlineTextNumChar"/>
        </w:rPr>
        <w:t>014</w:t>
      </w:r>
      <w:r w:rsidR="00800AD8">
        <w:tab/>
        <w:t>avan</w:t>
      </w:r>
      <w:r w:rsidR="00800AD8">
        <w:tab/>
        <w:t>anga</w:t>
      </w:r>
      <w:r w:rsidR="00800AD8">
        <w:tab/>
        <w:t>sika</w:t>
      </w:r>
      <w:r w:rsidR="00800AD8">
        <w:tab/>
        <w:t>izua</w:t>
      </w:r>
      <w:r w:rsidR="00800AD8">
        <w:tab/>
        <w:t>nu</w:t>
      </w:r>
      <w:r w:rsidR="00800AD8">
        <w:tab/>
        <w:t>sa</w:t>
      </w:r>
      <w:r w:rsidR="00800AD8">
        <w:tab/>
        <w:t>qipu.</w:t>
      </w:r>
    </w:p>
    <w:p w14:paraId="0CB711B9" w14:textId="77777777" w:rsidR="00800AD8" w:rsidRDefault="00800AD8" w:rsidP="00585DE6">
      <w:pPr>
        <w:pStyle w:val="InterlineGlossWithTrans"/>
        <w:tabs>
          <w:tab w:val="left" w:pos="533"/>
          <w:tab w:val="left" w:pos="1172"/>
          <w:tab w:val="left" w:pos="1946"/>
          <w:tab w:val="left" w:pos="2705"/>
          <w:tab w:val="left" w:pos="3629"/>
          <w:tab w:val="left" w:pos="4013"/>
          <w:tab w:val="left" w:pos="4487"/>
        </w:tabs>
      </w:pPr>
      <w:r>
        <w:tab/>
        <w:t>avan</w:t>
      </w:r>
      <w:r>
        <w:tab/>
        <w:t>anga</w:t>
      </w:r>
      <w:r>
        <w:tab/>
        <w:t>sika</w:t>
      </w:r>
      <w:r>
        <w:tab/>
        <w:t>i-zua</w:t>
      </w:r>
      <w:r>
        <w:tab/>
        <w:t>nu</w:t>
      </w:r>
      <w:r>
        <w:tab/>
        <w:t>tsa</w:t>
      </w:r>
      <w:r>
        <w:tab/>
        <w:t>qipu</w:t>
      </w:r>
    </w:p>
    <w:p w14:paraId="662FABED" w14:textId="77777777" w:rsidR="00800AD8" w:rsidRDefault="00800AD8" w:rsidP="00585DE6">
      <w:pPr>
        <w:pStyle w:val="InterlineTransNoFree"/>
        <w:tabs>
          <w:tab w:val="left" w:pos="1172"/>
          <w:tab w:val="left" w:pos="1946"/>
          <w:tab w:val="left" w:pos="2705"/>
          <w:tab w:val="left" w:pos="3629"/>
          <w:tab w:val="left" w:pos="4013"/>
          <w:tab w:val="left" w:pos="4487"/>
          <w:tab w:val="right" w:pos="8787"/>
        </w:tabs>
      </w:pPr>
      <w:r>
        <w:tab/>
        <w:t>exact</w:t>
      </w:r>
      <w:r>
        <w:tab/>
        <w:t>indeed</w:t>
      </w:r>
      <w:r>
        <w:tab/>
        <w:t>reason</w:t>
      </w:r>
      <w:r>
        <w:tab/>
      </w:r>
      <w:r>
        <w:rPr>
          <w:smallCaps/>
        </w:rPr>
        <w:t>loc</w:t>
      </w:r>
      <w:r>
        <w:t>-that</w:t>
      </w:r>
      <w:r>
        <w:tab/>
        <w:t>of</w:t>
      </w:r>
      <w:r>
        <w:tab/>
        <w:t>this</w:t>
      </w:r>
      <w:r>
        <w:tab/>
        <w:t>soil</w:t>
      </w:r>
      <w:r w:rsidR="00585DE6">
        <w:tab/>
        <w:t>That’s the reason there is soil;</w:t>
      </w:r>
    </w:p>
    <w:p w14:paraId="4DE390C1" w14:textId="77777777" w:rsidR="00800AD8" w:rsidRDefault="00DC1AE0" w:rsidP="00585DE6">
      <w:pPr>
        <w:pStyle w:val="InterlineText"/>
        <w:tabs>
          <w:tab w:val="left" w:pos="533"/>
          <w:tab w:val="left" w:pos="1517"/>
          <w:tab w:val="left" w:pos="3176"/>
          <w:tab w:val="left" w:pos="3440"/>
          <w:tab w:val="left" w:pos="5099"/>
          <w:tab w:val="left" w:pos="5783"/>
          <w:tab w:val="left" w:pos="6542"/>
        </w:tabs>
      </w:pPr>
      <w:r w:rsidRPr="003A1D48">
        <w:rPr>
          <w:rStyle w:val="InterlineTextNumChar"/>
        </w:rPr>
        <w:t>015</w:t>
      </w:r>
      <w:r w:rsidR="00800AD8">
        <w:tab/>
        <w:t>saka</w:t>
      </w:r>
      <w:r w:rsidR="00800AD8">
        <w:tab/>
        <w:t>aitsu</w:t>
      </w:r>
      <w:r w:rsidR="00800AD8">
        <w:tab/>
        <w:t>a</w:t>
      </w:r>
      <w:r w:rsidR="00800AD8">
        <w:tab/>
        <w:t>kadjunangan</w:t>
      </w:r>
      <w:r w:rsidR="00800AD8">
        <w:tab/>
        <w:t>azua</w:t>
      </w:r>
      <w:r w:rsidR="00800AD8">
        <w:tab/>
        <w:t>sika</w:t>
      </w:r>
      <w:r w:rsidR="00800AD8">
        <w:tab/>
        <w:t>nu</w:t>
      </w:r>
    </w:p>
    <w:p w14:paraId="2E35229E" w14:textId="77777777" w:rsidR="00800AD8" w:rsidRDefault="00800AD8" w:rsidP="00585DE6">
      <w:pPr>
        <w:pStyle w:val="InterlineGlossWithTrans"/>
        <w:tabs>
          <w:tab w:val="left" w:pos="533"/>
          <w:tab w:val="left" w:pos="1517"/>
          <w:tab w:val="left" w:pos="3176"/>
          <w:tab w:val="left" w:pos="3440"/>
          <w:tab w:val="left" w:pos="5099"/>
          <w:tab w:val="left" w:pos="5783"/>
          <w:tab w:val="left" w:pos="6542"/>
        </w:tabs>
      </w:pPr>
      <w:r>
        <w:tab/>
        <w:t>sa-ka</w:t>
      </w:r>
      <w:r>
        <w:tab/>
        <w:t>aya-i-tsu</w:t>
      </w:r>
      <w:r>
        <w:tab/>
        <w:t>a</w:t>
      </w:r>
      <w:r>
        <w:tab/>
        <w:t>ka-djunang-an</w:t>
      </w:r>
      <w:r>
        <w:tab/>
        <w:t>a-zua</w:t>
      </w:r>
      <w:r>
        <w:tab/>
        <w:t>sika</w:t>
      </w:r>
      <w:r>
        <w:tab/>
        <w:t>nu</w:t>
      </w:r>
    </w:p>
    <w:p w14:paraId="477DCD75" w14:textId="77777777" w:rsidR="00800AD8" w:rsidRDefault="00800AD8" w:rsidP="00585DE6">
      <w:pPr>
        <w:pStyle w:val="InterlineTransNoFree"/>
        <w:tabs>
          <w:tab w:val="left" w:pos="1517"/>
          <w:tab w:val="left" w:pos="3176"/>
          <w:tab w:val="left" w:pos="3440"/>
          <w:tab w:val="left" w:pos="5099"/>
          <w:tab w:val="left" w:pos="5783"/>
          <w:tab w:val="left" w:pos="6542"/>
        </w:tabs>
      </w:pPr>
      <w:r>
        <w:tab/>
        <w:t>and-after</w:t>
      </w:r>
      <w:r>
        <w:tab/>
        <w:t>be.thus-</w:t>
      </w:r>
      <w:r>
        <w:rPr>
          <w:smallCaps/>
        </w:rPr>
        <w:t>loc</w:t>
      </w:r>
      <w:r>
        <w:t>-this</w:t>
      </w:r>
      <w:r>
        <w:rPr>
          <w:smallCaps/>
        </w:rPr>
        <w:tab/>
        <w:t>c</w:t>
      </w:r>
      <w:r>
        <w:rPr>
          <w:smallCaps/>
        </w:rPr>
        <w:tab/>
      </w:r>
      <w:r>
        <w:t>main-earth-</w:t>
      </w:r>
      <w:r>
        <w:rPr>
          <w:smallCaps/>
        </w:rPr>
        <w:t>nom</w:t>
      </w:r>
      <w:r>
        <w:tab/>
      </w:r>
      <w:r>
        <w:rPr>
          <w:smallCaps/>
        </w:rPr>
        <w:t>c-</w:t>
      </w:r>
      <w:r>
        <w:t>that</w:t>
      </w:r>
      <w:r>
        <w:tab/>
        <w:t>reason</w:t>
      </w:r>
      <w:r>
        <w:tab/>
        <w:t>of</w:t>
      </w:r>
    </w:p>
    <w:p w14:paraId="403FD4F9" w14:textId="77777777" w:rsidR="00800AD8" w:rsidRDefault="00585DE6" w:rsidP="00585DE6">
      <w:pPr>
        <w:pStyle w:val="InterlineText"/>
        <w:tabs>
          <w:tab w:val="left" w:pos="533"/>
          <w:tab w:val="left" w:pos="2702"/>
          <w:tab w:val="left" w:pos="4226"/>
          <w:tab w:val="left" w:pos="5705"/>
          <w:tab w:val="left" w:pos="5969"/>
          <w:tab w:val="left" w:pos="8273"/>
        </w:tabs>
      </w:pPr>
      <w:r>
        <w:tab/>
        <w:t>mamazangiîan,</w:t>
      </w:r>
      <w:r w:rsidR="00800AD8">
        <w:tab/>
        <w:t>ayatua</w:t>
      </w:r>
      <w:r w:rsidR="00800AD8">
        <w:tab/>
        <w:t>tiamadju</w:t>
      </w:r>
      <w:r w:rsidR="00800AD8">
        <w:tab/>
        <w:t>a</w:t>
      </w:r>
      <w:r w:rsidR="00800AD8">
        <w:tab/>
        <w:t>napaquzip</w:t>
      </w:r>
    </w:p>
    <w:p w14:paraId="6BDA3BA2" w14:textId="77777777" w:rsidR="00800AD8" w:rsidRDefault="00585DE6" w:rsidP="00585DE6">
      <w:pPr>
        <w:pStyle w:val="InterlineGlossWithTrans"/>
        <w:tabs>
          <w:tab w:val="left" w:pos="533"/>
          <w:tab w:val="left" w:pos="2702"/>
          <w:tab w:val="left" w:pos="4226"/>
          <w:tab w:val="left" w:pos="5705"/>
          <w:tab w:val="left" w:pos="5969"/>
          <w:tab w:val="left" w:pos="8273"/>
        </w:tabs>
      </w:pPr>
      <w:r>
        <w:tab/>
        <w:t>ma-ma-zangiî-an</w:t>
      </w:r>
      <w:r w:rsidR="00800AD8">
        <w:tab/>
        <w:t>aya-tua</w:t>
      </w:r>
      <w:r w:rsidR="00800AD8">
        <w:tab/>
        <w:t>ti-a-madju</w:t>
      </w:r>
      <w:r w:rsidR="00800AD8">
        <w:tab/>
        <w:t>a</w:t>
      </w:r>
      <w:r w:rsidR="00800AD8">
        <w:tab/>
        <w:t>na-pa-quzip</w:t>
      </w:r>
    </w:p>
    <w:p w14:paraId="2E2E9443" w14:textId="77777777" w:rsidR="00800AD8" w:rsidRDefault="00585DE6" w:rsidP="00585DE6">
      <w:pPr>
        <w:pStyle w:val="InterlineTransNoFree"/>
        <w:tabs>
          <w:tab w:val="left" w:pos="2702"/>
          <w:tab w:val="left" w:pos="4226"/>
          <w:tab w:val="left" w:pos="5705"/>
          <w:tab w:val="left" w:pos="5969"/>
          <w:tab w:val="left" w:pos="8273"/>
        </w:tabs>
      </w:pPr>
      <w:r>
        <w:tab/>
      </w:r>
      <w:r>
        <w:rPr>
          <w:smallCaps/>
        </w:rPr>
        <w:t>stat</w:t>
      </w:r>
      <w:r>
        <w:t>-</w:t>
      </w:r>
      <w:r>
        <w:rPr>
          <w:smallCaps/>
        </w:rPr>
        <w:t>stat</w:t>
      </w:r>
      <w:r>
        <w:t>-chief-</w:t>
      </w:r>
      <w:r>
        <w:rPr>
          <w:smallCaps/>
        </w:rPr>
        <w:t>nom</w:t>
      </w:r>
      <w:r w:rsidR="00800AD8">
        <w:tab/>
        <w:t>be.thus-</w:t>
      </w:r>
      <w:r w:rsidR="00800AD8">
        <w:rPr>
          <w:smallCaps/>
        </w:rPr>
        <w:t>compl</w:t>
      </w:r>
      <w:r w:rsidR="00800AD8">
        <w:tab/>
      </w:r>
      <w:r w:rsidR="00800AD8">
        <w:rPr>
          <w:smallCaps/>
        </w:rPr>
        <w:t>f-pl</w:t>
      </w:r>
      <w:r w:rsidR="00800AD8">
        <w:t>-</w:t>
      </w:r>
      <w:r w:rsidR="00800AD8">
        <w:rPr>
          <w:smallCaps/>
        </w:rPr>
        <w:t>3rd.pers</w:t>
      </w:r>
      <w:r w:rsidR="00800AD8">
        <w:rPr>
          <w:smallCaps/>
        </w:rPr>
        <w:tab/>
        <w:t>c</w:t>
      </w:r>
      <w:r w:rsidR="00800AD8">
        <w:rPr>
          <w:smallCaps/>
        </w:rPr>
        <w:tab/>
        <w:t>past</w:t>
      </w:r>
      <w:r w:rsidR="00800AD8">
        <w:t>-cause-keep.animal</w:t>
      </w:r>
    </w:p>
    <w:p w14:paraId="4BFAA315" w14:textId="77777777" w:rsidR="00585DE6" w:rsidRDefault="00585DE6" w:rsidP="00585DE6">
      <w:pPr>
        <w:pStyle w:val="InterlineText"/>
        <w:tabs>
          <w:tab w:val="left" w:pos="533"/>
          <w:tab w:val="left" w:pos="1037"/>
        </w:tabs>
      </w:pPr>
      <w:r>
        <w:tab/>
        <w:t>ta</w:t>
      </w:r>
      <w:r>
        <w:tab/>
        <w:t>qatjulaî.</w:t>
      </w:r>
    </w:p>
    <w:p w14:paraId="694F472D" w14:textId="77777777" w:rsidR="00585DE6" w:rsidRDefault="00585DE6" w:rsidP="00585DE6">
      <w:pPr>
        <w:pStyle w:val="InterlineGlossWithTrans"/>
        <w:tabs>
          <w:tab w:val="left" w:pos="533"/>
          <w:tab w:val="left" w:pos="1037"/>
        </w:tabs>
      </w:pPr>
      <w:r>
        <w:tab/>
        <w:t>ta</w:t>
      </w:r>
      <w:r>
        <w:tab/>
        <w:t>qatjulaî</w:t>
      </w:r>
    </w:p>
    <w:p w14:paraId="216A6E6E" w14:textId="77777777" w:rsidR="00585DE6" w:rsidRDefault="00585DE6" w:rsidP="00585DE6">
      <w:pPr>
        <w:pStyle w:val="InterlineTrans"/>
        <w:tabs>
          <w:tab w:val="left" w:pos="533"/>
          <w:tab w:val="left" w:pos="1037"/>
        </w:tabs>
      </w:pPr>
      <w:r>
        <w:tab/>
      </w:r>
      <w:r>
        <w:rPr>
          <w:smallCaps/>
        </w:rPr>
        <w:t>obl</w:t>
      </w:r>
      <w:r>
        <w:tab/>
        <w:t>worm</w:t>
      </w:r>
    </w:p>
    <w:p w14:paraId="0B1B26B7" w14:textId="77777777" w:rsidR="00800AD8" w:rsidRDefault="00800AD8" w:rsidP="00A8416B">
      <w:pPr>
        <w:pStyle w:val="InterlineFreeCommentFollows"/>
      </w:pPr>
      <w:r>
        <w:t>and that’s the reason why all the land belongs to the chiefs, because they fed the worms.</w:t>
      </w:r>
    </w:p>
    <w:p w14:paraId="2BA8E92A" w14:textId="77777777" w:rsidR="00800AD8" w:rsidRDefault="00A8416B" w:rsidP="00A8416B">
      <w:pPr>
        <w:pStyle w:val="CommentLastWithHalfSpace"/>
      </w:pPr>
      <w:r>
        <w:t>[</w:t>
      </w:r>
      <w:r w:rsidR="00800AD8" w:rsidRPr="00585DE6">
        <w:rPr>
          <w:rStyle w:val="VernacularText"/>
        </w:rPr>
        <w:t>aya-tua</w:t>
      </w:r>
      <w:r w:rsidR="00585DE6">
        <w:t>:</w:t>
      </w:r>
      <w:r w:rsidR="00800AD8">
        <w:t xml:space="preserve"> ‘because’</w:t>
      </w:r>
      <w:r>
        <w:t>]</w:t>
      </w:r>
    </w:p>
    <w:p w14:paraId="0A05A9F5" w14:textId="77777777" w:rsidR="00800AD8" w:rsidRDefault="00800AD8" w:rsidP="00585DE6">
      <w:pPr>
        <w:pStyle w:val="FullTranslation"/>
      </w:pPr>
      <w:r>
        <w:t xml:space="preserve">Once upon a time there was a monster Taruvar on the plains, and all the water went in there. Well Taruvar’s mouth was blocked. The water accumulated and the water level rose. The smaller mountains were all covered because of the great volume of water. Only Tumapalapalai, Palasidang </w:t>
      </w:r>
      <w:r>
        <w:lastRenderedPageBreak/>
        <w:t>and Kavulungan mountains were not covered by the water. The people of Kapayuanan went to Tumapalapalai. There was no fire there. There was a muntjac, and the people sent it to Palasidang to get some fire. The muntjac swam there to Palasidang and came back here to Tumapalapalai. And so they could cook on Tumapalapalai. After a long time the mouth of Taruvar was unblocked, the water drained away, and the water level went down. There were worms hanging on the trees. The chiefs found them and fed them staple foods. When the worms defecated, it became soil. That’s the reason there is soil; and that’s the reason why all the land belongs to the chie</w:t>
      </w:r>
      <w:r w:rsidR="00585DE6">
        <w:t>fs, because they fed the worms.</w:t>
      </w:r>
    </w:p>
    <w:p w14:paraId="1655CA3D" w14:textId="77777777" w:rsidR="00800AD8" w:rsidRDefault="00800AD8">
      <w:pPr>
        <w:pStyle w:val="Heading4"/>
      </w:pPr>
      <w:r w:rsidRPr="00DC1AE0">
        <w:rPr>
          <w:rStyle w:val="NumTextHeadingChar"/>
        </w:rPr>
        <w:t>069</w:t>
      </w:r>
      <w:r>
        <w:t xml:space="preserve"> SAULIVAN</w:t>
      </w:r>
      <w:r w:rsidR="00585DE6">
        <w:br/>
      </w:r>
      <w:r>
        <w:t>Saul</w:t>
      </w:r>
      <w:r w:rsidR="00585DE6">
        <w:t>ivan</w:t>
      </w:r>
      <w:r w:rsidR="001208B6">
        <w:t xml:space="preserve"> (</w:t>
      </w:r>
      <w:r w:rsidR="00585DE6">
        <w:t>Kapayuanan village, p.279</w:t>
      </w:r>
      <w:r w:rsidR="001208B6">
        <w:t>)</w:t>
      </w:r>
    </w:p>
    <w:p w14:paraId="743C3C68" w14:textId="77777777" w:rsidR="00800AD8" w:rsidRDefault="00DC1AE0" w:rsidP="00585DE6">
      <w:pPr>
        <w:pStyle w:val="InterlineText"/>
        <w:tabs>
          <w:tab w:val="left" w:pos="533"/>
          <w:tab w:val="left" w:pos="1457"/>
          <w:tab w:val="left" w:pos="1946"/>
          <w:tab w:val="left" w:pos="3725"/>
          <w:tab w:val="left" w:pos="3989"/>
          <w:tab w:val="left" w:pos="4433"/>
          <w:tab w:val="left" w:pos="5387"/>
          <w:tab w:val="left" w:pos="5651"/>
        </w:tabs>
      </w:pPr>
      <w:r w:rsidRPr="003A1D48">
        <w:rPr>
          <w:rStyle w:val="InterlineTextNumChar"/>
        </w:rPr>
        <w:t>001</w:t>
      </w:r>
      <w:r w:rsidR="00800AD8">
        <w:tab/>
        <w:t>izua</w:t>
      </w:r>
      <w:r w:rsidR="00800AD8">
        <w:tab/>
        <w:t>za</w:t>
      </w:r>
      <w:r w:rsidR="00800AD8">
        <w:tab/>
        <w:t>sitsuayan</w:t>
      </w:r>
      <w:r w:rsidR="00800AD8">
        <w:tab/>
        <w:t>a</w:t>
      </w:r>
      <w:r w:rsidR="00800AD8">
        <w:tab/>
        <w:t>ti</w:t>
      </w:r>
      <w:r w:rsidR="00800AD8">
        <w:tab/>
        <w:t>Saulivan</w:t>
      </w:r>
      <w:r w:rsidR="00800AD8">
        <w:tab/>
        <w:t>a</w:t>
      </w:r>
      <w:r w:rsidR="00585DE6">
        <w:tab/>
        <w:t>mamazangiîan,</w:t>
      </w:r>
    </w:p>
    <w:p w14:paraId="45E64F1A" w14:textId="77777777" w:rsidR="00800AD8" w:rsidRDefault="00800AD8" w:rsidP="00585DE6">
      <w:pPr>
        <w:pStyle w:val="InterlineGlossWithTrans"/>
        <w:tabs>
          <w:tab w:val="left" w:pos="533"/>
          <w:tab w:val="left" w:pos="1457"/>
          <w:tab w:val="left" w:pos="1946"/>
          <w:tab w:val="left" w:pos="3725"/>
          <w:tab w:val="left" w:pos="3989"/>
          <w:tab w:val="left" w:pos="4433"/>
          <w:tab w:val="left" w:pos="5387"/>
          <w:tab w:val="left" w:pos="5651"/>
        </w:tabs>
      </w:pPr>
      <w:r>
        <w:tab/>
        <w:t>i-zua</w:t>
      </w:r>
      <w:r>
        <w:tab/>
        <w:t>zua</w:t>
      </w:r>
      <w:r>
        <w:tab/>
        <w:t>si-tsuay-an</w:t>
      </w:r>
      <w:r>
        <w:tab/>
        <w:t>a</w:t>
      </w:r>
      <w:r>
        <w:tab/>
        <w:t>ti</w:t>
      </w:r>
      <w:r>
        <w:tab/>
        <w:t>Saulivan</w:t>
      </w:r>
      <w:r>
        <w:tab/>
        <w:t>a</w:t>
      </w:r>
      <w:r w:rsidR="00585DE6">
        <w:tab/>
        <w:t>ma-ma-zangiî-an</w:t>
      </w:r>
    </w:p>
    <w:p w14:paraId="2F7572E3" w14:textId="77777777" w:rsidR="00800AD8" w:rsidRDefault="00800AD8" w:rsidP="00585DE6">
      <w:pPr>
        <w:pStyle w:val="InterlineTransNoFree"/>
        <w:tabs>
          <w:tab w:val="left" w:pos="1457"/>
          <w:tab w:val="left" w:pos="1946"/>
          <w:tab w:val="left" w:pos="3725"/>
          <w:tab w:val="left" w:pos="3989"/>
          <w:tab w:val="left" w:pos="4433"/>
          <w:tab w:val="left" w:pos="5387"/>
          <w:tab w:val="left" w:pos="5651"/>
        </w:tabs>
        <w:rPr>
          <w:smallCaps/>
        </w:rPr>
      </w:pPr>
      <w:r>
        <w:tab/>
      </w:r>
      <w:r>
        <w:rPr>
          <w:smallCaps/>
        </w:rPr>
        <w:t>loc</w:t>
      </w:r>
      <w:r>
        <w:t>-that</w:t>
      </w:r>
      <w:r>
        <w:tab/>
        <w:t>that</w:t>
      </w:r>
      <w:r>
        <w:tab/>
      </w:r>
      <w:r>
        <w:rPr>
          <w:smallCaps/>
        </w:rPr>
        <w:t>if</w:t>
      </w:r>
      <w:r>
        <w:t>-long.time-</w:t>
      </w:r>
      <w:r>
        <w:rPr>
          <w:smallCaps/>
        </w:rPr>
        <w:t>nom</w:t>
      </w:r>
      <w:r>
        <w:rPr>
          <w:smallCaps/>
        </w:rPr>
        <w:tab/>
        <w:t>c</w:t>
      </w:r>
      <w:r>
        <w:rPr>
          <w:smallCaps/>
        </w:rPr>
        <w:tab/>
        <w:t>f.h</w:t>
      </w:r>
      <w:r>
        <w:tab/>
        <w:t>(name)</w:t>
      </w:r>
      <w:r>
        <w:rPr>
          <w:smallCaps/>
        </w:rPr>
        <w:tab/>
        <w:t>c</w:t>
      </w:r>
      <w:r w:rsidR="00585DE6">
        <w:tab/>
      </w:r>
      <w:r w:rsidR="00585DE6">
        <w:rPr>
          <w:smallCaps/>
        </w:rPr>
        <w:t>stat</w:t>
      </w:r>
      <w:r w:rsidR="00585DE6">
        <w:t>-</w:t>
      </w:r>
      <w:r w:rsidR="00585DE6">
        <w:rPr>
          <w:smallCaps/>
        </w:rPr>
        <w:t>stat</w:t>
      </w:r>
      <w:r w:rsidR="00585DE6">
        <w:t>-chief-</w:t>
      </w:r>
      <w:r w:rsidR="00585DE6">
        <w:rPr>
          <w:smallCaps/>
        </w:rPr>
        <w:t>nom</w:t>
      </w:r>
    </w:p>
    <w:p w14:paraId="47C52B28" w14:textId="77777777" w:rsidR="00800AD8" w:rsidRDefault="00585DE6" w:rsidP="00585DE6">
      <w:pPr>
        <w:pStyle w:val="InterlineText"/>
        <w:tabs>
          <w:tab w:val="left" w:pos="533"/>
          <w:tab w:val="left" w:pos="2297"/>
          <w:tab w:val="left" w:pos="2801"/>
          <w:tab w:val="left" w:pos="5105"/>
          <w:tab w:val="left" w:pos="5609"/>
        </w:tabs>
      </w:pPr>
      <w:r>
        <w:tab/>
        <w:t>pakasengseng</w:t>
      </w:r>
      <w:r>
        <w:tab/>
      </w:r>
      <w:r w:rsidR="00800AD8">
        <w:t>ta</w:t>
      </w:r>
      <w:r>
        <w:tab/>
        <w:t>sikataqaîan</w:t>
      </w:r>
      <w:r>
        <w:tab/>
        <w:t>ta</w:t>
      </w:r>
      <w:r>
        <w:tab/>
        <w:t>quma.</w:t>
      </w:r>
    </w:p>
    <w:p w14:paraId="72157C50" w14:textId="77777777" w:rsidR="00800AD8" w:rsidRDefault="00585DE6" w:rsidP="00585DE6">
      <w:pPr>
        <w:pStyle w:val="InterlineGlossWithTrans"/>
        <w:tabs>
          <w:tab w:val="left" w:pos="533"/>
          <w:tab w:val="left" w:pos="2297"/>
          <w:tab w:val="left" w:pos="2801"/>
          <w:tab w:val="left" w:pos="5105"/>
          <w:tab w:val="left" w:pos="5609"/>
        </w:tabs>
      </w:pPr>
      <w:r>
        <w:tab/>
        <w:t>pa-ka-sengseng</w:t>
      </w:r>
      <w:r>
        <w:tab/>
      </w:r>
      <w:r w:rsidR="00800AD8">
        <w:t>ta</w:t>
      </w:r>
      <w:r>
        <w:tab/>
        <w:t>si-ka-ta-qaîa-an</w:t>
      </w:r>
      <w:r>
        <w:tab/>
        <w:t>ta</w:t>
      </w:r>
      <w:r>
        <w:tab/>
        <w:t>quma</w:t>
      </w:r>
    </w:p>
    <w:p w14:paraId="3D4F00A6" w14:textId="77777777" w:rsidR="00800AD8" w:rsidRDefault="00585DE6" w:rsidP="00585DE6">
      <w:pPr>
        <w:pStyle w:val="InterlineTrans"/>
        <w:tabs>
          <w:tab w:val="left" w:pos="533"/>
          <w:tab w:val="left" w:pos="2297"/>
          <w:tab w:val="left" w:pos="2801"/>
          <w:tab w:val="left" w:pos="5105"/>
          <w:tab w:val="left" w:pos="5609"/>
        </w:tabs>
      </w:pPr>
      <w:r>
        <w:tab/>
        <w:t>cause-main-work</w:t>
      </w:r>
      <w:r w:rsidR="00800AD8">
        <w:tab/>
      </w:r>
      <w:r w:rsidR="00800AD8">
        <w:rPr>
          <w:smallCaps/>
        </w:rPr>
        <w:t>obl</w:t>
      </w:r>
      <w:r>
        <w:tab/>
      </w:r>
      <w:r>
        <w:rPr>
          <w:smallCaps/>
        </w:rPr>
        <w:t>if</w:t>
      </w:r>
      <w:r>
        <w:t>-main-?-outsider-</w:t>
      </w:r>
      <w:r>
        <w:rPr>
          <w:smallCaps/>
        </w:rPr>
        <w:t>nom</w:t>
      </w:r>
      <w:r>
        <w:tab/>
      </w:r>
      <w:r>
        <w:rPr>
          <w:smallCaps/>
        </w:rPr>
        <w:t>obl</w:t>
      </w:r>
      <w:r>
        <w:tab/>
        <w:t>field</w:t>
      </w:r>
    </w:p>
    <w:p w14:paraId="1AD8B640" w14:textId="77777777" w:rsidR="00800AD8" w:rsidRDefault="00800AD8">
      <w:pPr>
        <w:pStyle w:val="InterlineFree"/>
      </w:pPr>
      <w:r>
        <w:t>Once upon a time there was a chief called Saulivan. He made his fellow-villagers work in his fields.</w:t>
      </w:r>
    </w:p>
    <w:p w14:paraId="06D475D8" w14:textId="77777777" w:rsidR="00800AD8" w:rsidRDefault="00DC1AE0" w:rsidP="00E315B9">
      <w:pPr>
        <w:pStyle w:val="InterlineText"/>
        <w:tabs>
          <w:tab w:val="left" w:pos="533"/>
          <w:tab w:val="left" w:pos="1457"/>
          <w:tab w:val="left" w:pos="2291"/>
          <w:tab w:val="left" w:pos="2765"/>
          <w:tab w:val="left" w:pos="3629"/>
          <w:tab w:val="left" w:pos="4793"/>
          <w:tab w:val="left" w:pos="5057"/>
          <w:tab w:val="left" w:pos="5816"/>
          <w:tab w:val="left" w:pos="6830"/>
          <w:tab w:val="left" w:pos="7334"/>
        </w:tabs>
      </w:pPr>
      <w:r w:rsidRPr="003A1D48">
        <w:rPr>
          <w:rStyle w:val="InterlineTextNumChar"/>
        </w:rPr>
        <w:t>002</w:t>
      </w:r>
      <w:r w:rsidR="00800AD8">
        <w:tab/>
        <w:t>“izua</w:t>
      </w:r>
      <w:r w:rsidR="00800AD8">
        <w:tab/>
        <w:t>vava,”</w:t>
      </w:r>
      <w:r w:rsidR="00800AD8">
        <w:tab/>
        <w:t>aya</w:t>
      </w:r>
      <w:r w:rsidR="00800AD8">
        <w:tab/>
        <w:t>ventsa;</w:t>
      </w:r>
      <w:r w:rsidR="00800AD8">
        <w:tab/>
        <w:t>mavan</w:t>
      </w:r>
      <w:r w:rsidR="00800AD8">
        <w:tab/>
        <w:t>a</w:t>
      </w:r>
      <w:r w:rsidR="00800AD8">
        <w:tab/>
        <w:t>sika</w:t>
      </w:r>
      <w:r w:rsidR="00800AD8">
        <w:tab/>
        <w:t>sengseng</w:t>
      </w:r>
      <w:r w:rsidR="00800AD8">
        <w:tab/>
        <w:t>ta</w:t>
      </w:r>
      <w:r w:rsidR="00585DE6">
        <w:tab/>
        <w:t>quma</w:t>
      </w:r>
    </w:p>
    <w:p w14:paraId="1FB9829D" w14:textId="77777777" w:rsidR="00800AD8" w:rsidRDefault="00800AD8" w:rsidP="00E315B9">
      <w:pPr>
        <w:pStyle w:val="InterlineGlossWithTrans"/>
        <w:tabs>
          <w:tab w:val="left" w:pos="533"/>
          <w:tab w:val="left" w:pos="1457"/>
          <w:tab w:val="left" w:pos="2291"/>
          <w:tab w:val="left" w:pos="2765"/>
          <w:tab w:val="left" w:pos="3629"/>
          <w:tab w:val="left" w:pos="4793"/>
          <w:tab w:val="left" w:pos="5057"/>
          <w:tab w:val="left" w:pos="5816"/>
          <w:tab w:val="left" w:pos="6830"/>
          <w:tab w:val="left" w:pos="7334"/>
        </w:tabs>
      </w:pPr>
      <w:r>
        <w:tab/>
        <w:t>i-zua</w:t>
      </w:r>
      <w:r>
        <w:tab/>
        <w:t>vava</w:t>
      </w:r>
      <w:r>
        <w:tab/>
        <w:t>aya</w:t>
      </w:r>
      <w:r>
        <w:tab/>
        <w:t>n=vetsa</w:t>
      </w:r>
      <w:r>
        <w:tab/>
        <w:t>ma-avan</w:t>
      </w:r>
      <w:r>
        <w:tab/>
        <w:t>a</w:t>
      </w:r>
      <w:r>
        <w:tab/>
        <w:t>sika</w:t>
      </w:r>
      <w:r>
        <w:tab/>
        <w:t>sengseng</w:t>
      </w:r>
      <w:r>
        <w:tab/>
        <w:t>ta</w:t>
      </w:r>
      <w:r w:rsidR="00585DE6">
        <w:tab/>
        <w:t>quma</w:t>
      </w:r>
    </w:p>
    <w:p w14:paraId="2AD47BC8" w14:textId="77777777" w:rsidR="00800AD8" w:rsidRDefault="00800AD8" w:rsidP="00E315B9">
      <w:pPr>
        <w:pStyle w:val="InterlineTransNoFree"/>
        <w:tabs>
          <w:tab w:val="left" w:pos="1457"/>
          <w:tab w:val="left" w:pos="2291"/>
          <w:tab w:val="left" w:pos="2765"/>
          <w:tab w:val="left" w:pos="3629"/>
          <w:tab w:val="left" w:pos="4793"/>
          <w:tab w:val="left" w:pos="5057"/>
          <w:tab w:val="left" w:pos="5816"/>
          <w:tab w:val="left" w:pos="6830"/>
          <w:tab w:val="left" w:pos="7334"/>
        </w:tabs>
      </w:pPr>
      <w:r>
        <w:tab/>
      </w:r>
      <w:r>
        <w:rPr>
          <w:smallCaps/>
        </w:rPr>
        <w:t>loc</w:t>
      </w:r>
      <w:r>
        <w:t>-that</w:t>
      </w:r>
      <w:r>
        <w:tab/>
        <w:t>alcohol</w:t>
      </w:r>
      <w:r>
        <w:tab/>
        <w:t>say</w:t>
      </w:r>
      <w:r>
        <w:tab/>
      </w:r>
      <w:r>
        <w:rPr>
          <w:smallCaps/>
        </w:rPr>
        <w:t>af</w:t>
      </w:r>
      <w:r>
        <w:t>=lie</w:t>
      </w:r>
      <w:r>
        <w:tab/>
      </w:r>
      <w:r>
        <w:rPr>
          <w:smallCaps/>
        </w:rPr>
        <w:t>stat</w:t>
      </w:r>
      <w:r>
        <w:t>-exact</w:t>
      </w:r>
      <w:r>
        <w:rPr>
          <w:smallCaps/>
        </w:rPr>
        <w:tab/>
        <w:t>c</w:t>
      </w:r>
      <w:r>
        <w:rPr>
          <w:smallCaps/>
        </w:rPr>
        <w:tab/>
      </w:r>
      <w:r>
        <w:t>reason</w:t>
      </w:r>
      <w:r>
        <w:tab/>
        <w:t>work</w:t>
      </w:r>
      <w:r>
        <w:tab/>
      </w:r>
      <w:r>
        <w:rPr>
          <w:smallCaps/>
        </w:rPr>
        <w:t>obl</w:t>
      </w:r>
      <w:r w:rsidR="00585DE6">
        <w:tab/>
        <w:t>field</w:t>
      </w:r>
    </w:p>
    <w:p w14:paraId="349D6AB8" w14:textId="77777777" w:rsidR="00800AD8" w:rsidRDefault="00800AD8" w:rsidP="00E315B9">
      <w:pPr>
        <w:pStyle w:val="InterlineText"/>
        <w:tabs>
          <w:tab w:val="left" w:pos="533"/>
        </w:tabs>
      </w:pPr>
      <w:r>
        <w:tab/>
        <w:t>nimadju.</w:t>
      </w:r>
    </w:p>
    <w:p w14:paraId="1613DE20" w14:textId="77777777" w:rsidR="00800AD8" w:rsidRDefault="00800AD8" w:rsidP="00E315B9">
      <w:pPr>
        <w:pStyle w:val="InterlineGlossWithTrans"/>
        <w:tabs>
          <w:tab w:val="left" w:pos="533"/>
        </w:tabs>
      </w:pPr>
      <w:r>
        <w:tab/>
        <w:t>ni-madju</w:t>
      </w:r>
    </w:p>
    <w:p w14:paraId="133D3DD5" w14:textId="77777777" w:rsidR="00800AD8" w:rsidRDefault="00800AD8" w:rsidP="00E315B9">
      <w:pPr>
        <w:pStyle w:val="InterlineTrans"/>
        <w:tabs>
          <w:tab w:val="left" w:pos="533"/>
        </w:tabs>
      </w:pPr>
      <w:r>
        <w:tab/>
        <w:t>of-</w:t>
      </w:r>
      <w:r>
        <w:rPr>
          <w:smallCaps/>
        </w:rPr>
        <w:t>3rd</w:t>
      </w:r>
      <w:r>
        <w:t>.</w:t>
      </w:r>
      <w:r>
        <w:rPr>
          <w:smallCaps/>
        </w:rPr>
        <w:t>pers</w:t>
      </w:r>
    </w:p>
    <w:p w14:paraId="2F79BD71" w14:textId="77777777" w:rsidR="00800AD8" w:rsidRDefault="00800AD8">
      <w:pPr>
        <w:pStyle w:val="InterlineFree"/>
      </w:pPr>
      <w:r>
        <w:t>He lied and said: “There’s beer for you.”</w:t>
      </w:r>
      <w:r w:rsidR="00E315B9">
        <w:t xml:space="preserve"> </w:t>
      </w:r>
      <w:r>
        <w:t>That’s why they worked in his fields.</w:t>
      </w:r>
    </w:p>
    <w:p w14:paraId="6C656034" w14:textId="77777777" w:rsidR="00800AD8" w:rsidRDefault="00DC1AE0" w:rsidP="00E315B9">
      <w:pPr>
        <w:pStyle w:val="InterlineText"/>
        <w:tabs>
          <w:tab w:val="left" w:pos="533"/>
          <w:tab w:val="left" w:pos="1592"/>
          <w:tab w:val="left" w:pos="2636"/>
        </w:tabs>
      </w:pPr>
      <w:r w:rsidRPr="003A1D48">
        <w:rPr>
          <w:rStyle w:val="InterlineTextNumChar"/>
        </w:rPr>
        <w:t>003</w:t>
      </w:r>
      <w:r w:rsidR="00800AD8">
        <w:tab/>
        <w:t>“keîu,</w:t>
      </w:r>
      <w:r w:rsidR="00800AD8">
        <w:tab/>
        <w:t>tekelu,”</w:t>
      </w:r>
      <w:r w:rsidR="00800AD8">
        <w:tab/>
        <w:t>aya.</w:t>
      </w:r>
    </w:p>
    <w:p w14:paraId="0828A806" w14:textId="77777777" w:rsidR="00800AD8" w:rsidRDefault="00800AD8" w:rsidP="00E315B9">
      <w:pPr>
        <w:pStyle w:val="InterlineGlossWithTrans"/>
        <w:tabs>
          <w:tab w:val="left" w:pos="533"/>
          <w:tab w:val="left" w:pos="1592"/>
          <w:tab w:val="left" w:pos="2636"/>
        </w:tabs>
      </w:pPr>
      <w:r>
        <w:tab/>
        <w:t>keî-u</w:t>
      </w:r>
      <w:r>
        <w:tab/>
        <w:t>tekel-u</w:t>
      </w:r>
      <w:r>
        <w:tab/>
        <w:t>aya</w:t>
      </w:r>
    </w:p>
    <w:p w14:paraId="1AC2AED8" w14:textId="77777777" w:rsidR="00800AD8" w:rsidRDefault="00800AD8" w:rsidP="00E315B9">
      <w:pPr>
        <w:pStyle w:val="InterlineTransNoFree"/>
        <w:tabs>
          <w:tab w:val="left" w:pos="1592"/>
          <w:tab w:val="left" w:pos="2636"/>
          <w:tab w:val="right" w:pos="8787"/>
        </w:tabs>
      </w:pPr>
      <w:r>
        <w:tab/>
        <w:t>come-</w:t>
      </w:r>
      <w:r>
        <w:rPr>
          <w:smallCaps/>
        </w:rPr>
        <w:t>imp</w:t>
      </w:r>
      <w:r>
        <w:tab/>
        <w:t>drink-</w:t>
      </w:r>
      <w:r>
        <w:rPr>
          <w:smallCaps/>
        </w:rPr>
        <w:t>imp</w:t>
      </w:r>
      <w:r>
        <w:tab/>
        <w:t>say</w:t>
      </w:r>
      <w:r w:rsidR="00E315B9">
        <w:tab/>
        <w:t>“Come and get a drink,” he said.</w:t>
      </w:r>
    </w:p>
    <w:p w14:paraId="39BA64F1" w14:textId="77777777" w:rsidR="00800AD8" w:rsidRDefault="00DC1AE0" w:rsidP="00E315B9">
      <w:pPr>
        <w:pStyle w:val="InterlineText"/>
        <w:tabs>
          <w:tab w:val="left" w:pos="533"/>
          <w:tab w:val="left" w:pos="1097"/>
          <w:tab w:val="left" w:pos="2771"/>
          <w:tab w:val="left" w:pos="3035"/>
          <w:tab w:val="left" w:pos="3899"/>
          <w:tab w:val="left" w:pos="4568"/>
          <w:tab w:val="left" w:pos="5162"/>
          <w:tab w:val="left" w:pos="5546"/>
          <w:tab w:val="left" w:pos="6380"/>
          <w:tab w:val="left" w:pos="6644"/>
          <w:tab w:val="left" w:pos="7508"/>
          <w:tab w:val="left" w:pos="8012"/>
        </w:tabs>
      </w:pPr>
      <w:r w:rsidRPr="003A1D48">
        <w:rPr>
          <w:rStyle w:val="InterlineTextNumChar"/>
        </w:rPr>
        <w:t>004</w:t>
      </w:r>
      <w:r w:rsidR="00800AD8">
        <w:tab/>
        <w:t>ka</w:t>
      </w:r>
      <w:r w:rsidR="00800AD8">
        <w:tab/>
        <w:t>sutsaqevan</w:t>
      </w:r>
      <w:r w:rsidR="00800AD8">
        <w:tab/>
        <w:t>a</w:t>
      </w:r>
      <w:r w:rsidR="00800AD8">
        <w:tab/>
        <w:t>djilung,</w:t>
      </w:r>
      <w:r w:rsidR="00800AD8">
        <w:tab/>
        <w:t>manu</w:t>
      </w:r>
      <w:r w:rsidR="00800AD8">
        <w:tab/>
        <w:t>neka</w:t>
      </w:r>
      <w:r w:rsidR="00800AD8">
        <w:tab/>
        <w:t>nu</w:t>
      </w:r>
      <w:r w:rsidR="00800AD8">
        <w:tab/>
        <w:t>vava,</w:t>
      </w:r>
      <w:r w:rsidR="00800AD8">
        <w:tab/>
        <w:t>a</w:t>
      </w:r>
      <w:r w:rsidR="00E315B9">
        <w:tab/>
        <w:t>pangats</w:t>
      </w:r>
      <w:r w:rsidR="00E315B9">
        <w:tab/>
        <w:t>i</w:t>
      </w:r>
      <w:r w:rsidR="00E315B9">
        <w:tab/>
        <w:t>taladj.</w:t>
      </w:r>
    </w:p>
    <w:p w14:paraId="3EBF4E8A" w14:textId="77777777" w:rsidR="00800AD8" w:rsidRDefault="00800AD8" w:rsidP="00E315B9">
      <w:pPr>
        <w:pStyle w:val="InterlineGlossWithTrans"/>
        <w:tabs>
          <w:tab w:val="left" w:pos="533"/>
          <w:tab w:val="left" w:pos="1097"/>
          <w:tab w:val="left" w:pos="2771"/>
          <w:tab w:val="left" w:pos="3035"/>
          <w:tab w:val="left" w:pos="3899"/>
          <w:tab w:val="left" w:pos="4568"/>
          <w:tab w:val="left" w:pos="5162"/>
          <w:tab w:val="left" w:pos="5546"/>
          <w:tab w:val="left" w:pos="6380"/>
          <w:tab w:val="left" w:pos="6644"/>
          <w:tab w:val="left" w:pos="7508"/>
          <w:tab w:val="left" w:pos="8012"/>
        </w:tabs>
      </w:pPr>
      <w:r>
        <w:tab/>
        <w:t>ka</w:t>
      </w:r>
      <w:r>
        <w:tab/>
        <w:t>su-tsaqev-an</w:t>
      </w:r>
      <w:r>
        <w:tab/>
        <w:t>a</w:t>
      </w:r>
      <w:r>
        <w:tab/>
        <w:t>djilung</w:t>
      </w:r>
      <w:r>
        <w:tab/>
        <w:t>manu</w:t>
      </w:r>
      <w:r>
        <w:tab/>
        <w:t>neka</w:t>
      </w:r>
      <w:r>
        <w:tab/>
        <w:t>nu</w:t>
      </w:r>
      <w:r>
        <w:tab/>
        <w:t>vava</w:t>
      </w:r>
      <w:r>
        <w:tab/>
        <w:t>a</w:t>
      </w:r>
      <w:r w:rsidR="00E315B9">
        <w:tab/>
        <w:t>pangats</w:t>
      </w:r>
      <w:r w:rsidR="00E315B9">
        <w:tab/>
        <w:t>i</w:t>
      </w:r>
      <w:r w:rsidR="00E315B9">
        <w:tab/>
        <w:t>taladj</w:t>
      </w:r>
    </w:p>
    <w:p w14:paraId="4C34C791" w14:textId="77777777" w:rsidR="00800AD8" w:rsidRDefault="00800AD8" w:rsidP="00E315B9">
      <w:pPr>
        <w:pStyle w:val="InterlineTrans"/>
        <w:tabs>
          <w:tab w:val="left" w:pos="533"/>
          <w:tab w:val="left" w:pos="1097"/>
          <w:tab w:val="left" w:pos="2771"/>
          <w:tab w:val="left" w:pos="3035"/>
          <w:tab w:val="left" w:pos="3899"/>
          <w:tab w:val="left" w:pos="4568"/>
          <w:tab w:val="left" w:pos="5162"/>
          <w:tab w:val="left" w:pos="5546"/>
          <w:tab w:val="left" w:pos="6380"/>
          <w:tab w:val="left" w:pos="6644"/>
          <w:tab w:val="left" w:pos="7508"/>
          <w:tab w:val="left" w:pos="8012"/>
        </w:tabs>
        <w:rPr>
          <w:smallCaps/>
        </w:rPr>
      </w:pPr>
      <w:r>
        <w:tab/>
        <w:t>after</w:t>
      </w:r>
      <w:r>
        <w:tab/>
        <w:t>remove-lid-</w:t>
      </w:r>
      <w:r>
        <w:rPr>
          <w:smallCaps/>
        </w:rPr>
        <w:t>nom</w:t>
      </w:r>
      <w:r>
        <w:rPr>
          <w:smallCaps/>
        </w:rPr>
        <w:tab/>
        <w:t>c</w:t>
      </w:r>
      <w:r>
        <w:rPr>
          <w:smallCaps/>
        </w:rPr>
        <w:tab/>
      </w:r>
      <w:r>
        <w:t>jar</w:t>
      </w:r>
      <w:r>
        <w:tab/>
        <w:t>then</w:t>
      </w:r>
      <w:r>
        <w:tab/>
        <w:t>no</w:t>
      </w:r>
      <w:r>
        <w:tab/>
        <w:t>of</w:t>
      </w:r>
      <w:r>
        <w:tab/>
        <w:t>alcohol</w:t>
      </w:r>
      <w:r>
        <w:rPr>
          <w:smallCaps/>
        </w:rPr>
        <w:tab/>
        <w:t>c</w:t>
      </w:r>
      <w:r w:rsidR="00E315B9">
        <w:tab/>
        <w:t>hornet</w:t>
      </w:r>
      <w:r w:rsidR="00E315B9">
        <w:tab/>
      </w:r>
      <w:r w:rsidR="00E315B9">
        <w:rPr>
          <w:smallCaps/>
        </w:rPr>
        <w:t>loc</w:t>
      </w:r>
      <w:r w:rsidR="00E315B9">
        <w:tab/>
        <w:t>inside</w:t>
      </w:r>
    </w:p>
    <w:p w14:paraId="1FD8F1CD" w14:textId="77777777" w:rsidR="00800AD8" w:rsidRDefault="00800AD8">
      <w:pPr>
        <w:pStyle w:val="InterlineFree"/>
      </w:pPr>
      <w:r>
        <w:t>When the lid was taken off the pot, there was no beer; there were hornets inside.</w:t>
      </w:r>
    </w:p>
    <w:p w14:paraId="60C0FD11" w14:textId="77777777" w:rsidR="00800AD8" w:rsidRDefault="00DC1AE0" w:rsidP="00E315B9">
      <w:pPr>
        <w:pStyle w:val="InterlineText"/>
        <w:tabs>
          <w:tab w:val="left" w:pos="533"/>
          <w:tab w:val="left" w:pos="1547"/>
          <w:tab w:val="left" w:pos="1811"/>
        </w:tabs>
      </w:pPr>
      <w:r w:rsidRPr="003A1D48">
        <w:rPr>
          <w:rStyle w:val="InterlineTextNumChar"/>
        </w:rPr>
        <w:t>005</w:t>
      </w:r>
      <w:r w:rsidR="00800AD8">
        <w:tab/>
        <w:t>mavilad</w:t>
      </w:r>
      <w:r w:rsidR="00800AD8">
        <w:tab/>
        <w:t>a</w:t>
      </w:r>
      <w:r w:rsidR="00800AD8">
        <w:tab/>
        <w:t>sikataqaîan.</w:t>
      </w:r>
    </w:p>
    <w:p w14:paraId="66B96CD6" w14:textId="77777777" w:rsidR="00800AD8" w:rsidRDefault="00800AD8" w:rsidP="00E315B9">
      <w:pPr>
        <w:pStyle w:val="InterlineGlossWithTrans"/>
        <w:tabs>
          <w:tab w:val="left" w:pos="533"/>
          <w:tab w:val="left" w:pos="1547"/>
          <w:tab w:val="left" w:pos="1811"/>
        </w:tabs>
      </w:pPr>
      <w:r>
        <w:tab/>
        <w:t>ma-vilad</w:t>
      </w:r>
      <w:r>
        <w:tab/>
        <w:t>a</w:t>
      </w:r>
      <w:r>
        <w:tab/>
        <w:t>si-ka-ta-qaîa-an</w:t>
      </w:r>
    </w:p>
    <w:p w14:paraId="72912AA7" w14:textId="77777777" w:rsidR="00800AD8" w:rsidRDefault="00800AD8" w:rsidP="00E315B9">
      <w:pPr>
        <w:pStyle w:val="InterlineTransNoFree"/>
        <w:tabs>
          <w:tab w:val="left" w:pos="1547"/>
          <w:tab w:val="left" w:pos="1811"/>
          <w:tab w:val="right" w:pos="8787"/>
        </w:tabs>
      </w:pPr>
      <w:r>
        <w:tab/>
      </w:r>
      <w:r>
        <w:rPr>
          <w:smallCaps/>
        </w:rPr>
        <w:t>stat</w:t>
      </w:r>
      <w:r>
        <w:t>-flee</w:t>
      </w:r>
      <w:r>
        <w:rPr>
          <w:smallCaps/>
        </w:rPr>
        <w:tab/>
        <w:t>c</w:t>
      </w:r>
      <w:r>
        <w:rPr>
          <w:smallCaps/>
        </w:rPr>
        <w:tab/>
        <w:t>if</w:t>
      </w:r>
      <w:r>
        <w:t>-main-?-outsider-</w:t>
      </w:r>
      <w:r>
        <w:rPr>
          <w:smallCaps/>
        </w:rPr>
        <w:t>nom</w:t>
      </w:r>
      <w:r w:rsidR="00E315B9">
        <w:rPr>
          <w:smallCaps/>
        </w:rPr>
        <w:tab/>
      </w:r>
      <w:r w:rsidR="00E315B9">
        <w:t>The villagers ran away.</w:t>
      </w:r>
    </w:p>
    <w:p w14:paraId="461E2B80" w14:textId="77777777" w:rsidR="00800AD8" w:rsidRDefault="00DC1AE0" w:rsidP="00E315B9">
      <w:pPr>
        <w:pStyle w:val="InterlineText"/>
        <w:tabs>
          <w:tab w:val="left" w:pos="533"/>
          <w:tab w:val="left" w:pos="1457"/>
          <w:tab w:val="left" w:pos="2366"/>
          <w:tab w:val="left" w:pos="2630"/>
          <w:tab w:val="left" w:pos="3794"/>
          <w:tab w:val="left" w:pos="4298"/>
        </w:tabs>
      </w:pPr>
      <w:r w:rsidRPr="003A1D48">
        <w:rPr>
          <w:rStyle w:val="InterlineTextNumChar"/>
        </w:rPr>
        <w:t>006</w:t>
      </w:r>
      <w:r w:rsidR="00800AD8">
        <w:tab/>
        <w:t>izua</w:t>
      </w:r>
      <w:r w:rsidR="00800AD8">
        <w:tab/>
        <w:t>qatsiîay</w:t>
      </w:r>
      <w:r w:rsidR="00800AD8">
        <w:tab/>
        <w:t>a</w:t>
      </w:r>
      <w:r w:rsidR="00800AD8">
        <w:tab/>
        <w:t>kinelay</w:t>
      </w:r>
      <w:r w:rsidR="00800AD8">
        <w:tab/>
        <w:t>i</w:t>
      </w:r>
      <w:r w:rsidR="00800AD8">
        <w:tab/>
        <w:t>paîing.</w:t>
      </w:r>
    </w:p>
    <w:p w14:paraId="0E779775" w14:textId="77777777" w:rsidR="00800AD8" w:rsidRDefault="00800AD8" w:rsidP="00E315B9">
      <w:pPr>
        <w:pStyle w:val="InterlineGlossWithTrans"/>
        <w:tabs>
          <w:tab w:val="left" w:pos="533"/>
          <w:tab w:val="left" w:pos="1457"/>
          <w:tab w:val="left" w:pos="2366"/>
          <w:tab w:val="left" w:pos="2630"/>
          <w:tab w:val="left" w:pos="3794"/>
          <w:tab w:val="left" w:pos="4298"/>
        </w:tabs>
      </w:pPr>
      <w:r>
        <w:tab/>
        <w:t>i-zua</w:t>
      </w:r>
      <w:r>
        <w:tab/>
        <w:t>qatsiîay</w:t>
      </w:r>
      <w:r>
        <w:tab/>
        <w:t>a</w:t>
      </w:r>
      <w:r>
        <w:tab/>
        <w:t>in=kelay</w:t>
      </w:r>
      <w:r>
        <w:tab/>
        <w:t>i</w:t>
      </w:r>
      <w:r>
        <w:tab/>
        <w:t>paîing</w:t>
      </w:r>
    </w:p>
    <w:p w14:paraId="1CFA21B2" w14:textId="77777777" w:rsidR="00800AD8" w:rsidRDefault="00800AD8" w:rsidP="00E315B9">
      <w:pPr>
        <w:pStyle w:val="InterlineTrans"/>
        <w:tabs>
          <w:tab w:val="left" w:pos="533"/>
          <w:tab w:val="left" w:pos="1457"/>
          <w:tab w:val="left" w:pos="2366"/>
          <w:tab w:val="left" w:pos="2630"/>
          <w:tab w:val="left" w:pos="3794"/>
          <w:tab w:val="left" w:pos="4298"/>
        </w:tabs>
      </w:pPr>
      <w:r>
        <w:tab/>
      </w:r>
      <w:r>
        <w:rPr>
          <w:smallCaps/>
        </w:rPr>
        <w:t>loc</w:t>
      </w:r>
      <w:r>
        <w:t>-that</w:t>
      </w:r>
      <w:r>
        <w:tab/>
        <w:t>stone</w:t>
      </w:r>
      <w:r>
        <w:rPr>
          <w:smallCaps/>
        </w:rPr>
        <w:tab/>
        <w:t>c</w:t>
      </w:r>
      <w:r>
        <w:rPr>
          <w:smallCaps/>
        </w:rPr>
        <w:tab/>
        <w:t>perf</w:t>
      </w:r>
      <w:r>
        <w:t>=hang</w:t>
      </w:r>
      <w:r>
        <w:tab/>
      </w:r>
      <w:r>
        <w:rPr>
          <w:smallCaps/>
        </w:rPr>
        <w:t>loc</w:t>
      </w:r>
      <w:r>
        <w:tab/>
        <w:t>doorway</w:t>
      </w:r>
    </w:p>
    <w:p w14:paraId="42EB7A5D" w14:textId="77777777" w:rsidR="00800AD8" w:rsidRDefault="00800AD8" w:rsidP="00E315B9">
      <w:pPr>
        <w:pStyle w:val="InterlineFree"/>
      </w:pPr>
      <w:r>
        <w:t>There was a slate slab hung in the doorway.</w:t>
      </w:r>
    </w:p>
    <w:p w14:paraId="5EC20D50" w14:textId="77777777" w:rsidR="00800AD8" w:rsidRDefault="00DC1AE0" w:rsidP="00E315B9">
      <w:pPr>
        <w:pStyle w:val="InterlineText"/>
        <w:tabs>
          <w:tab w:val="left" w:pos="533"/>
          <w:tab w:val="left" w:pos="1097"/>
          <w:tab w:val="left" w:pos="2111"/>
          <w:tab w:val="left" w:pos="3440"/>
          <w:tab w:val="left" w:pos="4649"/>
          <w:tab w:val="left" w:pos="4913"/>
        </w:tabs>
      </w:pPr>
      <w:r w:rsidRPr="003A1D48">
        <w:rPr>
          <w:rStyle w:val="InterlineTextNumChar"/>
        </w:rPr>
        <w:t>007</w:t>
      </w:r>
      <w:r w:rsidR="00800AD8">
        <w:tab/>
        <w:t>ka</w:t>
      </w:r>
      <w:r w:rsidR="00800AD8">
        <w:tab/>
        <w:t>mavilad</w:t>
      </w:r>
      <w:r w:rsidR="00800AD8">
        <w:tab/>
        <w:t>setsugtsug;</w:t>
      </w:r>
      <w:r w:rsidR="00800AD8">
        <w:tab/>
        <w:t>madudu</w:t>
      </w:r>
      <w:r w:rsidR="00800AD8">
        <w:tab/>
        <w:t>a</w:t>
      </w:r>
      <w:r w:rsidR="00E315B9">
        <w:tab/>
        <w:t>sikataqaîan.</w:t>
      </w:r>
    </w:p>
    <w:p w14:paraId="5585937F" w14:textId="77777777" w:rsidR="00800AD8" w:rsidRDefault="00800AD8" w:rsidP="00E315B9">
      <w:pPr>
        <w:pStyle w:val="InterlineGlossWithTrans"/>
        <w:tabs>
          <w:tab w:val="left" w:pos="533"/>
          <w:tab w:val="left" w:pos="1097"/>
          <w:tab w:val="left" w:pos="2111"/>
          <w:tab w:val="left" w:pos="3440"/>
          <w:tab w:val="left" w:pos="4649"/>
          <w:tab w:val="left" w:pos="4913"/>
        </w:tabs>
      </w:pPr>
      <w:r>
        <w:tab/>
        <w:t>ka</w:t>
      </w:r>
      <w:r>
        <w:tab/>
        <w:t>ma-vilad</w:t>
      </w:r>
      <w:r>
        <w:tab/>
        <w:t>se-tsugtsug</w:t>
      </w:r>
      <w:r>
        <w:tab/>
        <w:t>ma-dudu</w:t>
      </w:r>
      <w:r>
        <w:tab/>
        <w:t>a</w:t>
      </w:r>
      <w:r w:rsidR="00E315B9">
        <w:tab/>
        <w:t>si-ka-ta-qaîa-an</w:t>
      </w:r>
    </w:p>
    <w:p w14:paraId="00785C63" w14:textId="77777777" w:rsidR="00800AD8" w:rsidRDefault="00800AD8" w:rsidP="00E315B9">
      <w:pPr>
        <w:pStyle w:val="InterlineTrans"/>
        <w:tabs>
          <w:tab w:val="left" w:pos="533"/>
          <w:tab w:val="left" w:pos="1097"/>
          <w:tab w:val="left" w:pos="2111"/>
          <w:tab w:val="left" w:pos="3440"/>
          <w:tab w:val="left" w:pos="4649"/>
          <w:tab w:val="left" w:pos="4913"/>
        </w:tabs>
        <w:rPr>
          <w:smallCaps/>
        </w:rPr>
      </w:pPr>
      <w:r>
        <w:tab/>
        <w:t>after</w:t>
      </w:r>
      <w:r>
        <w:tab/>
      </w:r>
      <w:r>
        <w:rPr>
          <w:smallCaps/>
        </w:rPr>
        <w:t>stat</w:t>
      </w:r>
      <w:r>
        <w:t>-flee</w:t>
      </w:r>
      <w:r>
        <w:tab/>
      </w:r>
      <w:r>
        <w:rPr>
          <w:smallCaps/>
        </w:rPr>
        <w:t>invol</w:t>
      </w:r>
      <w:r>
        <w:t>-bump</w:t>
      </w:r>
      <w:r>
        <w:tab/>
      </w:r>
      <w:r>
        <w:rPr>
          <w:smallCaps/>
        </w:rPr>
        <w:t>stat</w:t>
      </w:r>
      <w:r>
        <w:t>-angry</w:t>
      </w:r>
      <w:r>
        <w:rPr>
          <w:smallCaps/>
        </w:rPr>
        <w:tab/>
        <w:t>c</w:t>
      </w:r>
      <w:r w:rsidR="00E315B9">
        <w:tab/>
      </w:r>
      <w:r w:rsidR="00E315B9">
        <w:rPr>
          <w:smallCaps/>
        </w:rPr>
        <w:t>if</w:t>
      </w:r>
      <w:r w:rsidR="00E315B9">
        <w:t>-main-?-outsider-</w:t>
      </w:r>
      <w:r w:rsidR="00E315B9">
        <w:rPr>
          <w:smallCaps/>
        </w:rPr>
        <w:t>nom</w:t>
      </w:r>
    </w:p>
    <w:p w14:paraId="247CEF00" w14:textId="77777777" w:rsidR="00800AD8" w:rsidRDefault="00800AD8">
      <w:pPr>
        <w:pStyle w:val="InterlineFree"/>
      </w:pPr>
      <w:r>
        <w:t>When they ran away, they bumped into it. The villagers were angry.</w:t>
      </w:r>
    </w:p>
    <w:p w14:paraId="67E98CD8" w14:textId="77777777" w:rsidR="00800AD8" w:rsidRDefault="00DC1AE0" w:rsidP="00E315B9">
      <w:pPr>
        <w:pStyle w:val="InterlineText"/>
        <w:tabs>
          <w:tab w:val="left" w:pos="533"/>
          <w:tab w:val="left" w:pos="1592"/>
          <w:tab w:val="left" w:pos="3536"/>
          <w:tab w:val="left" w:pos="4010"/>
          <w:tab w:val="left" w:pos="4274"/>
          <w:tab w:val="left" w:pos="6578"/>
          <w:tab w:val="left" w:pos="7277"/>
        </w:tabs>
      </w:pPr>
      <w:r w:rsidRPr="003A1D48">
        <w:rPr>
          <w:rStyle w:val="InterlineTextNumChar"/>
        </w:rPr>
        <w:t>008</w:t>
      </w:r>
      <w:r w:rsidR="00800AD8">
        <w:tab/>
        <w:t>“keîu,</w:t>
      </w:r>
      <w:r w:rsidR="00800AD8">
        <w:tab/>
        <w:t>kisudjui,”</w:t>
      </w:r>
      <w:r w:rsidR="00800AD8">
        <w:tab/>
        <w:t>aya</w:t>
      </w:r>
      <w:r w:rsidR="00800AD8">
        <w:tab/>
        <w:t>a</w:t>
      </w:r>
      <w:r w:rsidR="00800AD8">
        <w:tab/>
        <w:t>sikataqaîan</w:t>
      </w:r>
      <w:r w:rsidR="00E315B9">
        <w:tab/>
        <w:t>tjai</w:t>
      </w:r>
      <w:r w:rsidR="00E315B9">
        <w:tab/>
        <w:t>Saulivan,</w:t>
      </w:r>
    </w:p>
    <w:p w14:paraId="05CD2881" w14:textId="77777777" w:rsidR="00800AD8" w:rsidRDefault="00800AD8" w:rsidP="00E315B9">
      <w:pPr>
        <w:pStyle w:val="InterlineGlossWithTrans"/>
        <w:tabs>
          <w:tab w:val="left" w:pos="533"/>
          <w:tab w:val="left" w:pos="1592"/>
          <w:tab w:val="left" w:pos="3536"/>
          <w:tab w:val="left" w:pos="4010"/>
          <w:tab w:val="left" w:pos="4274"/>
          <w:tab w:val="left" w:pos="6578"/>
          <w:tab w:val="left" w:pos="7277"/>
        </w:tabs>
      </w:pPr>
      <w:r>
        <w:tab/>
        <w:t>keî-u</w:t>
      </w:r>
      <w:r>
        <w:tab/>
        <w:t>ki-sudju-i</w:t>
      </w:r>
      <w:r>
        <w:tab/>
        <w:t>aya</w:t>
      </w:r>
      <w:r>
        <w:tab/>
        <w:t>a</w:t>
      </w:r>
      <w:r>
        <w:tab/>
        <w:t>si-ka-ta-qaîa-an</w:t>
      </w:r>
      <w:r w:rsidR="00E315B9">
        <w:tab/>
        <w:t>tjai</w:t>
      </w:r>
      <w:r w:rsidR="00E315B9">
        <w:tab/>
        <w:t>Saulivan</w:t>
      </w:r>
    </w:p>
    <w:p w14:paraId="2A97998F" w14:textId="77777777" w:rsidR="00800AD8" w:rsidRDefault="00800AD8" w:rsidP="00E315B9">
      <w:pPr>
        <w:pStyle w:val="InterlineTransNoFree"/>
        <w:tabs>
          <w:tab w:val="left" w:pos="1592"/>
          <w:tab w:val="left" w:pos="3536"/>
          <w:tab w:val="left" w:pos="4010"/>
          <w:tab w:val="left" w:pos="4274"/>
          <w:tab w:val="left" w:pos="6578"/>
          <w:tab w:val="left" w:pos="7277"/>
        </w:tabs>
      </w:pPr>
      <w:r>
        <w:tab/>
        <w:t>come-</w:t>
      </w:r>
      <w:r>
        <w:rPr>
          <w:smallCaps/>
        </w:rPr>
        <w:t>imp</w:t>
      </w:r>
      <w:r>
        <w:tab/>
        <w:t>do-sweetheart-</w:t>
      </w:r>
      <w:r>
        <w:rPr>
          <w:smallCaps/>
        </w:rPr>
        <w:t>hort</w:t>
      </w:r>
      <w:r>
        <w:tab/>
        <w:t>say</w:t>
      </w:r>
      <w:r>
        <w:rPr>
          <w:smallCaps/>
        </w:rPr>
        <w:tab/>
        <w:t>c</w:t>
      </w:r>
      <w:r>
        <w:rPr>
          <w:smallCaps/>
        </w:rPr>
        <w:tab/>
        <w:t>if</w:t>
      </w:r>
      <w:r>
        <w:t>-main-?-outsider-</w:t>
      </w:r>
      <w:r>
        <w:rPr>
          <w:smallCaps/>
        </w:rPr>
        <w:t>nom</w:t>
      </w:r>
      <w:r w:rsidR="00E315B9">
        <w:tab/>
      </w:r>
      <w:r w:rsidR="00E315B9">
        <w:rPr>
          <w:smallCaps/>
        </w:rPr>
        <w:t>obl</w:t>
      </w:r>
      <w:r w:rsidR="00E315B9">
        <w:t>.</w:t>
      </w:r>
      <w:r w:rsidR="00E315B9" w:rsidRPr="001E164C">
        <w:rPr>
          <w:smallCaps/>
        </w:rPr>
        <w:t>h</w:t>
      </w:r>
      <w:r w:rsidR="00E315B9">
        <w:tab/>
        <w:t>(name)</w:t>
      </w:r>
    </w:p>
    <w:p w14:paraId="14EABB60" w14:textId="77777777" w:rsidR="00800AD8" w:rsidRDefault="00E315B9" w:rsidP="00E315B9">
      <w:pPr>
        <w:pStyle w:val="InterlineText"/>
        <w:tabs>
          <w:tab w:val="left" w:pos="533"/>
          <w:tab w:val="left" w:pos="887"/>
          <w:tab w:val="left" w:pos="1631"/>
          <w:tab w:val="left" w:pos="2570"/>
          <w:tab w:val="left" w:pos="3044"/>
        </w:tabs>
      </w:pPr>
      <w:r>
        <w:tab/>
        <w:t>“a</w:t>
      </w:r>
      <w:r>
        <w:tab/>
        <w:t>sema</w:t>
      </w:r>
      <w:r>
        <w:tab/>
        <w:t>Padain,”</w:t>
      </w:r>
      <w:r>
        <w:tab/>
        <w:t>aya</w:t>
      </w:r>
      <w:r>
        <w:tab/>
        <w:t>pasukangalu.</w:t>
      </w:r>
    </w:p>
    <w:p w14:paraId="0C22FCBD" w14:textId="77777777" w:rsidR="00800AD8" w:rsidRDefault="00E315B9" w:rsidP="00E315B9">
      <w:pPr>
        <w:pStyle w:val="InterlineGlossWithTrans"/>
        <w:tabs>
          <w:tab w:val="left" w:pos="533"/>
          <w:tab w:val="left" w:pos="887"/>
          <w:tab w:val="left" w:pos="1631"/>
          <w:tab w:val="left" w:pos="2570"/>
          <w:tab w:val="left" w:pos="3044"/>
        </w:tabs>
      </w:pPr>
      <w:r>
        <w:tab/>
        <w:t>a</w:t>
      </w:r>
      <w:r>
        <w:tab/>
        <w:t>em=sa</w:t>
      </w:r>
      <w:r>
        <w:tab/>
        <w:t>Padain</w:t>
      </w:r>
      <w:r>
        <w:tab/>
        <w:t>aya</w:t>
      </w:r>
      <w:r>
        <w:tab/>
        <w:t>pasukangalu</w:t>
      </w:r>
    </w:p>
    <w:p w14:paraId="35468E3E" w14:textId="77777777" w:rsidR="00800AD8" w:rsidRDefault="00E315B9" w:rsidP="00E315B9">
      <w:pPr>
        <w:pStyle w:val="InterlineTrans"/>
        <w:tabs>
          <w:tab w:val="left" w:pos="533"/>
          <w:tab w:val="left" w:pos="887"/>
          <w:tab w:val="left" w:pos="1631"/>
          <w:tab w:val="left" w:pos="2570"/>
          <w:tab w:val="left" w:pos="3044"/>
        </w:tabs>
      </w:pPr>
      <w:r>
        <w:rPr>
          <w:smallCaps/>
        </w:rPr>
        <w:tab/>
        <w:t>c</w:t>
      </w:r>
      <w:r>
        <w:rPr>
          <w:smallCaps/>
        </w:rPr>
        <w:tab/>
        <w:t>af</w:t>
      </w:r>
      <w:r>
        <w:t>=go</w:t>
      </w:r>
      <w:r>
        <w:tab/>
        <w:t>(place)</w:t>
      </w:r>
      <w:r>
        <w:tab/>
        <w:t>say</w:t>
      </w:r>
      <w:r>
        <w:tab/>
        <w:t>deceive</w:t>
      </w:r>
    </w:p>
    <w:p w14:paraId="6ECBA11C" w14:textId="77777777" w:rsidR="00800AD8" w:rsidRDefault="00800AD8">
      <w:pPr>
        <w:pStyle w:val="InterlineFree"/>
      </w:pPr>
      <w:r>
        <w:t>“Come on, let’s go to Padain to visit the girls,” the villagers lied to Saulivan.</w:t>
      </w:r>
    </w:p>
    <w:p w14:paraId="14F09F0B" w14:textId="77777777" w:rsidR="00800AD8" w:rsidRDefault="00DC1AE0" w:rsidP="00E315B9">
      <w:pPr>
        <w:pStyle w:val="InterlineText"/>
        <w:tabs>
          <w:tab w:val="left" w:pos="533"/>
          <w:tab w:val="left" w:pos="1892"/>
          <w:tab w:val="left" w:pos="3086"/>
          <w:tab w:val="left" w:pos="3590"/>
          <w:tab w:val="left" w:pos="4349"/>
          <w:tab w:val="left" w:pos="4838"/>
          <w:tab w:val="left" w:pos="5747"/>
          <w:tab w:val="left" w:pos="6131"/>
          <w:tab w:val="left" w:pos="7055"/>
          <w:tab w:val="left" w:pos="7319"/>
        </w:tabs>
      </w:pPr>
      <w:r w:rsidRPr="003A1D48">
        <w:rPr>
          <w:rStyle w:val="InterlineTextNumChar"/>
        </w:rPr>
        <w:lastRenderedPageBreak/>
        <w:t>009</w:t>
      </w:r>
      <w:r w:rsidR="00800AD8">
        <w:tab/>
        <w:t>pitaladjen</w:t>
      </w:r>
      <w:r w:rsidR="00800AD8">
        <w:tab/>
        <w:t>timadju</w:t>
      </w:r>
      <w:r w:rsidR="00800AD8">
        <w:tab/>
        <w:t>ta</w:t>
      </w:r>
      <w:r w:rsidR="00800AD8">
        <w:tab/>
        <w:t>tjaîev,</w:t>
      </w:r>
      <w:r w:rsidR="00800AD8">
        <w:tab/>
        <w:t>sa</w:t>
      </w:r>
      <w:r w:rsidR="00800AD8">
        <w:tab/>
        <w:t>qalui</w:t>
      </w:r>
      <w:r w:rsidR="00800AD8">
        <w:tab/>
        <w:t>sa</w:t>
      </w:r>
      <w:r w:rsidR="00800AD8">
        <w:tab/>
        <w:t>vaikan</w:t>
      </w:r>
      <w:r w:rsidR="00E315B9">
        <w:tab/>
        <w:t>a</w:t>
      </w:r>
      <w:r w:rsidR="00E315B9">
        <w:tab/>
        <w:t>kemelu</w:t>
      </w:r>
    </w:p>
    <w:p w14:paraId="6E1223D0" w14:textId="77777777" w:rsidR="00800AD8" w:rsidRDefault="00800AD8" w:rsidP="00E315B9">
      <w:pPr>
        <w:pStyle w:val="InterlineGlossWithTrans"/>
        <w:tabs>
          <w:tab w:val="left" w:pos="533"/>
          <w:tab w:val="left" w:pos="1892"/>
          <w:tab w:val="left" w:pos="3086"/>
          <w:tab w:val="left" w:pos="3590"/>
          <w:tab w:val="left" w:pos="4349"/>
          <w:tab w:val="left" w:pos="4838"/>
          <w:tab w:val="left" w:pos="5747"/>
          <w:tab w:val="left" w:pos="6131"/>
          <w:tab w:val="left" w:pos="7055"/>
          <w:tab w:val="left" w:pos="7319"/>
        </w:tabs>
      </w:pPr>
      <w:r>
        <w:tab/>
        <w:t>pi-taladj-en</w:t>
      </w:r>
      <w:r>
        <w:tab/>
        <w:t>ti-madju</w:t>
      </w:r>
      <w:r>
        <w:tab/>
        <w:t>ta</w:t>
      </w:r>
      <w:r>
        <w:tab/>
        <w:t>tjaîev</w:t>
      </w:r>
      <w:r>
        <w:tab/>
        <w:t>sa</w:t>
      </w:r>
      <w:r>
        <w:tab/>
        <w:t>qalu-i</w:t>
      </w:r>
      <w:r>
        <w:tab/>
        <w:t>sa</w:t>
      </w:r>
      <w:r>
        <w:tab/>
        <w:t>vaik-an</w:t>
      </w:r>
      <w:r w:rsidR="00E315B9">
        <w:tab/>
        <w:t>a</w:t>
      </w:r>
      <w:r w:rsidR="00E315B9">
        <w:tab/>
        <w:t>em=kelu</w:t>
      </w:r>
    </w:p>
    <w:p w14:paraId="48F4D2F4" w14:textId="77777777" w:rsidR="00800AD8" w:rsidRDefault="00800AD8" w:rsidP="00E315B9">
      <w:pPr>
        <w:pStyle w:val="InterlineTransNoFree"/>
        <w:tabs>
          <w:tab w:val="left" w:pos="1892"/>
          <w:tab w:val="left" w:pos="3086"/>
          <w:tab w:val="left" w:pos="3590"/>
          <w:tab w:val="left" w:pos="4349"/>
          <w:tab w:val="left" w:pos="4838"/>
          <w:tab w:val="left" w:pos="5747"/>
          <w:tab w:val="left" w:pos="6131"/>
          <w:tab w:val="left" w:pos="7055"/>
          <w:tab w:val="left" w:pos="7319"/>
        </w:tabs>
      </w:pPr>
      <w:r>
        <w:tab/>
        <w:t>put-inside-</w:t>
      </w:r>
      <w:r>
        <w:rPr>
          <w:smallCaps/>
        </w:rPr>
        <w:t>pf</w:t>
      </w:r>
      <w:r>
        <w:tab/>
      </w:r>
      <w:r>
        <w:rPr>
          <w:smallCaps/>
        </w:rPr>
        <w:t>f-3rd.pers</w:t>
      </w:r>
      <w:r>
        <w:tab/>
      </w:r>
      <w:r>
        <w:rPr>
          <w:smallCaps/>
        </w:rPr>
        <w:t>obl</w:t>
      </w:r>
      <w:r>
        <w:tab/>
        <w:t>box</w:t>
      </w:r>
      <w:r>
        <w:tab/>
        <w:t>and</w:t>
      </w:r>
      <w:r>
        <w:tab/>
        <w:t>carry-</w:t>
      </w:r>
      <w:r>
        <w:rPr>
          <w:smallCaps/>
        </w:rPr>
        <w:t>pf</w:t>
      </w:r>
      <w:r>
        <w:tab/>
        <w:t>go</w:t>
      </w:r>
      <w:r>
        <w:tab/>
        <w:t>leave-</w:t>
      </w:r>
      <w:r>
        <w:rPr>
          <w:smallCaps/>
        </w:rPr>
        <w:t>lf</w:t>
      </w:r>
      <w:r w:rsidR="00E315B9">
        <w:tab/>
      </w:r>
      <w:r w:rsidR="00E315B9">
        <w:rPr>
          <w:smallCaps/>
        </w:rPr>
        <w:t>c</w:t>
      </w:r>
      <w:r w:rsidR="00E315B9">
        <w:tab/>
      </w:r>
      <w:r w:rsidR="00E315B9">
        <w:rPr>
          <w:smallCaps/>
        </w:rPr>
        <w:t>af</w:t>
      </w:r>
      <w:r w:rsidR="00E315B9">
        <w:t>=fall</w:t>
      </w:r>
    </w:p>
    <w:p w14:paraId="734DC629" w14:textId="77777777" w:rsidR="00800AD8" w:rsidRDefault="00800AD8" w:rsidP="00E315B9">
      <w:pPr>
        <w:pStyle w:val="InterlineText"/>
        <w:tabs>
          <w:tab w:val="left" w:pos="533"/>
          <w:tab w:val="left" w:pos="1517"/>
          <w:tab w:val="left" w:pos="2006"/>
          <w:tab w:val="left" w:pos="2510"/>
          <w:tab w:val="left" w:pos="3014"/>
          <w:tab w:val="left" w:pos="3968"/>
          <w:tab w:val="left" w:pos="4967"/>
        </w:tabs>
      </w:pPr>
      <w:r>
        <w:tab/>
        <w:t>pasa</w:t>
      </w:r>
      <w:r>
        <w:tab/>
        <w:t>zua</w:t>
      </w:r>
      <w:r>
        <w:tab/>
        <w:t>i</w:t>
      </w:r>
      <w:r>
        <w:tab/>
        <w:t>ta</w:t>
      </w:r>
      <w:r>
        <w:tab/>
        <w:t>tjaîitiw;</w:t>
      </w:r>
      <w:r>
        <w:tab/>
        <w:t>matsay</w:t>
      </w:r>
      <w:r>
        <w:tab/>
        <w:t>timadju.</w:t>
      </w:r>
    </w:p>
    <w:p w14:paraId="09B805D7" w14:textId="77777777" w:rsidR="00800AD8" w:rsidRDefault="00800AD8" w:rsidP="00E315B9">
      <w:pPr>
        <w:pStyle w:val="InterlineGlossWithTrans"/>
        <w:tabs>
          <w:tab w:val="left" w:pos="533"/>
          <w:tab w:val="left" w:pos="1517"/>
          <w:tab w:val="left" w:pos="2006"/>
          <w:tab w:val="left" w:pos="2510"/>
          <w:tab w:val="left" w:pos="3014"/>
          <w:tab w:val="left" w:pos="3968"/>
          <w:tab w:val="left" w:pos="4967"/>
        </w:tabs>
      </w:pPr>
      <w:r>
        <w:tab/>
        <w:t>pa-sa</w:t>
      </w:r>
      <w:r>
        <w:tab/>
        <w:t>zua</w:t>
      </w:r>
      <w:r>
        <w:tab/>
        <w:t>i</w:t>
      </w:r>
      <w:r>
        <w:tab/>
        <w:t>ta</w:t>
      </w:r>
      <w:r>
        <w:tab/>
        <w:t>tjaîitiw</w:t>
      </w:r>
      <w:r>
        <w:tab/>
        <w:t>m-patsay</w:t>
      </w:r>
      <w:r>
        <w:tab/>
        <w:t>ti-madju</w:t>
      </w:r>
    </w:p>
    <w:p w14:paraId="73C4AECB" w14:textId="77777777" w:rsidR="00800AD8" w:rsidRDefault="00800AD8" w:rsidP="00E315B9">
      <w:pPr>
        <w:pStyle w:val="InterlineTrans"/>
        <w:tabs>
          <w:tab w:val="left" w:pos="533"/>
          <w:tab w:val="left" w:pos="1517"/>
          <w:tab w:val="left" w:pos="2006"/>
          <w:tab w:val="left" w:pos="2510"/>
          <w:tab w:val="left" w:pos="3014"/>
          <w:tab w:val="left" w:pos="3968"/>
          <w:tab w:val="left" w:pos="4967"/>
        </w:tabs>
      </w:pPr>
      <w:r>
        <w:tab/>
        <w:t>cause-go</w:t>
      </w:r>
      <w:r>
        <w:tab/>
        <w:t>that</w:t>
      </w:r>
      <w:r>
        <w:tab/>
      </w:r>
      <w:r>
        <w:rPr>
          <w:smallCaps/>
        </w:rPr>
        <w:t>loc</w:t>
      </w:r>
      <w:r>
        <w:tab/>
      </w:r>
      <w:r>
        <w:rPr>
          <w:smallCaps/>
        </w:rPr>
        <w:t>obl</w:t>
      </w:r>
      <w:r>
        <w:tab/>
        <w:t>waterfall</w:t>
      </w:r>
      <w:r>
        <w:tab/>
      </w:r>
      <w:r>
        <w:rPr>
          <w:smallCaps/>
        </w:rPr>
        <w:t>af</w:t>
      </w:r>
      <w:r>
        <w:t>-die</w:t>
      </w:r>
      <w:r>
        <w:tab/>
      </w:r>
      <w:r>
        <w:rPr>
          <w:smallCaps/>
        </w:rPr>
        <w:t>f-3rd.pers</w:t>
      </w:r>
    </w:p>
    <w:p w14:paraId="5B728998" w14:textId="77777777" w:rsidR="00800AD8" w:rsidRDefault="00800AD8">
      <w:pPr>
        <w:pStyle w:val="InterlineFree"/>
      </w:pPr>
      <w:r>
        <w:t>They put him in a box, and went off carrying it, and tipped him down a waterfall. He died</w:t>
      </w:r>
    </w:p>
    <w:p w14:paraId="54158321" w14:textId="77777777" w:rsidR="00800AD8" w:rsidRDefault="00DC1AE0" w:rsidP="00E315B9">
      <w:pPr>
        <w:pStyle w:val="InterlineText"/>
        <w:tabs>
          <w:tab w:val="left" w:pos="533"/>
          <w:tab w:val="left" w:pos="1577"/>
        </w:tabs>
      </w:pPr>
      <w:r w:rsidRPr="003A1D48">
        <w:rPr>
          <w:rStyle w:val="InterlineTextNumChar"/>
        </w:rPr>
        <w:t>010</w:t>
      </w:r>
      <w:r w:rsidR="00800AD8">
        <w:tab/>
        <w:t>mekasiw</w:t>
      </w:r>
      <w:r w:rsidR="00800AD8">
        <w:tab/>
        <w:t>timadju.</w:t>
      </w:r>
    </w:p>
    <w:p w14:paraId="58546CF1" w14:textId="77777777" w:rsidR="00800AD8" w:rsidRDefault="00800AD8" w:rsidP="00E315B9">
      <w:pPr>
        <w:pStyle w:val="InterlineGlossWithTrans"/>
        <w:tabs>
          <w:tab w:val="left" w:pos="533"/>
          <w:tab w:val="left" w:pos="1577"/>
        </w:tabs>
      </w:pPr>
      <w:r>
        <w:tab/>
        <w:t>me-kasiw</w:t>
      </w:r>
      <w:r>
        <w:tab/>
        <w:t>ti-madju</w:t>
      </w:r>
    </w:p>
    <w:p w14:paraId="39E43F3B" w14:textId="77777777" w:rsidR="00E315B9" w:rsidRDefault="00800AD8" w:rsidP="00E315B9">
      <w:pPr>
        <w:pStyle w:val="InterlineTransNoFree"/>
        <w:tabs>
          <w:tab w:val="left" w:pos="1577"/>
          <w:tab w:val="right" w:pos="8789"/>
        </w:tabs>
      </w:pPr>
      <w:r>
        <w:tab/>
      </w:r>
      <w:r w:rsidR="00AD62A7" w:rsidRPr="00E315B9">
        <w:rPr>
          <w:smallCaps/>
        </w:rPr>
        <w:t>af</w:t>
      </w:r>
      <w:r>
        <w:t>-tree</w:t>
      </w:r>
      <w:r>
        <w:tab/>
      </w:r>
      <w:r w:rsidRPr="00E315B9">
        <w:rPr>
          <w:smallCaps/>
        </w:rPr>
        <w:t>f-3rd.pers</w:t>
      </w:r>
      <w:r w:rsidR="00E315B9">
        <w:rPr>
          <w:smallCaps/>
        </w:rPr>
        <w:tab/>
      </w:r>
      <w:r w:rsidR="00E315B9">
        <w:t>and became a tree,</w:t>
      </w:r>
    </w:p>
    <w:p w14:paraId="045A8092" w14:textId="77777777" w:rsidR="00800AD8" w:rsidRDefault="00DC1AE0" w:rsidP="00E315B9">
      <w:pPr>
        <w:pStyle w:val="InterlineText"/>
        <w:tabs>
          <w:tab w:val="left" w:pos="533"/>
          <w:tab w:val="left" w:pos="1697"/>
          <w:tab w:val="left" w:pos="2201"/>
        </w:tabs>
      </w:pPr>
      <w:r w:rsidRPr="003A1D48">
        <w:rPr>
          <w:rStyle w:val="InterlineTextNumChar"/>
        </w:rPr>
        <w:t>011</w:t>
      </w:r>
      <w:r w:rsidR="00800AD8">
        <w:tab/>
        <w:t>venangaî</w:t>
      </w:r>
      <w:r w:rsidR="00800AD8">
        <w:tab/>
        <w:t>ta</w:t>
      </w:r>
      <w:r w:rsidR="00800AD8">
        <w:tab/>
        <w:t>kaîipa.</w:t>
      </w:r>
    </w:p>
    <w:p w14:paraId="1F03151E" w14:textId="77777777" w:rsidR="00800AD8" w:rsidRDefault="00800AD8" w:rsidP="00E315B9">
      <w:pPr>
        <w:pStyle w:val="InterlineGlossWithTrans"/>
        <w:tabs>
          <w:tab w:val="left" w:pos="533"/>
          <w:tab w:val="left" w:pos="1697"/>
          <w:tab w:val="left" w:pos="2201"/>
        </w:tabs>
      </w:pPr>
      <w:r>
        <w:tab/>
        <w:t>en=vangaî</w:t>
      </w:r>
      <w:r>
        <w:tab/>
        <w:t>ta</w:t>
      </w:r>
      <w:r>
        <w:tab/>
        <w:t>kaîipa</w:t>
      </w:r>
    </w:p>
    <w:p w14:paraId="544DDC97" w14:textId="77777777" w:rsidR="00800AD8" w:rsidRDefault="00800AD8" w:rsidP="00E315B9">
      <w:pPr>
        <w:pStyle w:val="InterlineTransNoFree"/>
        <w:tabs>
          <w:tab w:val="left" w:pos="1697"/>
          <w:tab w:val="left" w:pos="2201"/>
          <w:tab w:val="right" w:pos="8787"/>
        </w:tabs>
      </w:pPr>
      <w:r>
        <w:tab/>
      </w:r>
      <w:r>
        <w:rPr>
          <w:smallCaps/>
        </w:rPr>
        <w:t>af</w:t>
      </w:r>
      <w:r>
        <w:t>=fruit</w:t>
      </w:r>
      <w:r>
        <w:tab/>
      </w:r>
      <w:r>
        <w:rPr>
          <w:smallCaps/>
        </w:rPr>
        <w:t>obl</w:t>
      </w:r>
      <w:r>
        <w:tab/>
        <w:t>shell</w:t>
      </w:r>
      <w:r w:rsidR="00E315B9">
        <w:tab/>
        <w:t>and the tree bore shells.</w:t>
      </w:r>
    </w:p>
    <w:p w14:paraId="4A146BA4" w14:textId="77777777" w:rsidR="00800AD8" w:rsidRDefault="00DC1AE0" w:rsidP="00E315B9">
      <w:pPr>
        <w:pStyle w:val="InterlineText"/>
        <w:tabs>
          <w:tab w:val="left" w:pos="533"/>
          <w:tab w:val="left" w:pos="1097"/>
          <w:tab w:val="left" w:pos="2066"/>
          <w:tab w:val="left" w:pos="2330"/>
          <w:tab w:val="left" w:pos="3074"/>
          <w:tab w:val="left" w:pos="3923"/>
          <w:tab w:val="left" w:pos="4187"/>
          <w:tab w:val="left" w:pos="5876"/>
          <w:tab w:val="left" w:pos="6380"/>
        </w:tabs>
      </w:pPr>
      <w:r w:rsidRPr="003A1D48">
        <w:rPr>
          <w:rStyle w:val="InterlineTextNumChar"/>
        </w:rPr>
        <w:t>012</w:t>
      </w:r>
      <w:r w:rsidR="00800AD8">
        <w:tab/>
        <w:t>ka</w:t>
      </w:r>
      <w:r w:rsidR="00800AD8">
        <w:tab/>
        <w:t>maipuq</w:t>
      </w:r>
      <w:r w:rsidR="00800AD8">
        <w:tab/>
        <w:t>a</w:t>
      </w:r>
      <w:r w:rsidR="00800AD8">
        <w:tab/>
        <w:t>kasiw,</w:t>
      </w:r>
      <w:r w:rsidR="00800AD8">
        <w:tab/>
        <w:t>malap</w:t>
      </w:r>
      <w:r w:rsidR="00800AD8">
        <w:tab/>
        <w:t>a</w:t>
      </w:r>
      <w:r w:rsidR="00E315B9">
        <w:tab/>
        <w:t>katsalisian</w:t>
      </w:r>
      <w:r w:rsidR="00E315B9">
        <w:tab/>
        <w:t>ta</w:t>
      </w:r>
      <w:r w:rsidR="00E315B9">
        <w:tab/>
        <w:t>kaîipa.</w:t>
      </w:r>
    </w:p>
    <w:p w14:paraId="0C7243CE" w14:textId="77777777" w:rsidR="00800AD8" w:rsidRDefault="00800AD8" w:rsidP="00E315B9">
      <w:pPr>
        <w:pStyle w:val="InterlineGlossWithTrans"/>
        <w:tabs>
          <w:tab w:val="left" w:pos="533"/>
          <w:tab w:val="left" w:pos="1097"/>
          <w:tab w:val="left" w:pos="2066"/>
          <w:tab w:val="left" w:pos="2330"/>
          <w:tab w:val="left" w:pos="3074"/>
          <w:tab w:val="left" w:pos="3923"/>
          <w:tab w:val="left" w:pos="4187"/>
          <w:tab w:val="left" w:pos="5876"/>
          <w:tab w:val="left" w:pos="6380"/>
        </w:tabs>
      </w:pPr>
      <w:r>
        <w:tab/>
        <w:t>ka</w:t>
      </w:r>
      <w:r>
        <w:tab/>
        <w:t>ma-ipuq</w:t>
      </w:r>
      <w:r>
        <w:tab/>
        <w:t>a</w:t>
      </w:r>
      <w:r>
        <w:tab/>
        <w:t>kasiw</w:t>
      </w:r>
      <w:r>
        <w:tab/>
        <w:t>m-alap</w:t>
      </w:r>
      <w:r>
        <w:tab/>
        <w:t>a</w:t>
      </w:r>
      <w:r w:rsidR="00E315B9">
        <w:tab/>
        <w:t>ka-tsalisi-an</w:t>
      </w:r>
      <w:r w:rsidR="00E315B9">
        <w:tab/>
        <w:t>ta</w:t>
      </w:r>
      <w:r w:rsidR="00E315B9">
        <w:tab/>
        <w:t>kaîipa</w:t>
      </w:r>
    </w:p>
    <w:p w14:paraId="169FE56B" w14:textId="77777777" w:rsidR="00800AD8" w:rsidRDefault="00800AD8" w:rsidP="00E315B9">
      <w:pPr>
        <w:pStyle w:val="InterlineTrans"/>
        <w:tabs>
          <w:tab w:val="left" w:pos="533"/>
          <w:tab w:val="left" w:pos="1097"/>
          <w:tab w:val="left" w:pos="2066"/>
          <w:tab w:val="left" w:pos="2330"/>
          <w:tab w:val="left" w:pos="3074"/>
          <w:tab w:val="left" w:pos="3923"/>
          <w:tab w:val="left" w:pos="4187"/>
          <w:tab w:val="left" w:pos="5876"/>
          <w:tab w:val="left" w:pos="6380"/>
        </w:tabs>
        <w:rPr>
          <w:smallCaps/>
        </w:rPr>
      </w:pPr>
      <w:r>
        <w:tab/>
        <w:t>after</w:t>
      </w:r>
      <w:r>
        <w:tab/>
      </w:r>
      <w:r>
        <w:rPr>
          <w:smallCaps/>
        </w:rPr>
        <w:t>stat</w:t>
      </w:r>
      <w:r>
        <w:t>-fall</w:t>
      </w:r>
      <w:r>
        <w:rPr>
          <w:smallCaps/>
        </w:rPr>
        <w:tab/>
        <w:t>c</w:t>
      </w:r>
      <w:r>
        <w:rPr>
          <w:smallCaps/>
        </w:rPr>
        <w:tab/>
      </w:r>
      <w:r>
        <w:t>tree</w:t>
      </w:r>
      <w:r>
        <w:tab/>
      </w:r>
      <w:r>
        <w:rPr>
          <w:smallCaps/>
        </w:rPr>
        <w:t>af</w:t>
      </w:r>
      <w:r>
        <w:t>-take</w:t>
      </w:r>
      <w:r>
        <w:rPr>
          <w:smallCaps/>
        </w:rPr>
        <w:tab/>
        <w:t>c</w:t>
      </w:r>
      <w:r w:rsidR="00E315B9">
        <w:tab/>
        <w:t>main-slope-</w:t>
      </w:r>
      <w:r w:rsidR="00E315B9">
        <w:rPr>
          <w:smallCaps/>
        </w:rPr>
        <w:t>nom</w:t>
      </w:r>
      <w:r w:rsidR="00E315B9">
        <w:tab/>
      </w:r>
      <w:r w:rsidR="00E315B9">
        <w:rPr>
          <w:smallCaps/>
        </w:rPr>
        <w:t>obl</w:t>
      </w:r>
      <w:r w:rsidR="00E315B9">
        <w:tab/>
        <w:t>shell</w:t>
      </w:r>
    </w:p>
    <w:p w14:paraId="0F30FA76" w14:textId="77777777" w:rsidR="00800AD8" w:rsidRDefault="00800AD8">
      <w:pPr>
        <w:pStyle w:val="InterlineFree"/>
      </w:pPr>
      <w:r>
        <w:t>When the tree fell, mountain people collected the shells.</w:t>
      </w:r>
    </w:p>
    <w:p w14:paraId="65054A5F" w14:textId="77777777" w:rsidR="00800AD8" w:rsidRDefault="00DC1AE0" w:rsidP="00E315B9">
      <w:pPr>
        <w:pStyle w:val="InterlineText"/>
        <w:tabs>
          <w:tab w:val="left" w:pos="533"/>
          <w:tab w:val="left" w:pos="1697"/>
          <w:tab w:val="left" w:pos="1961"/>
          <w:tab w:val="left" w:pos="2720"/>
          <w:tab w:val="left" w:pos="3644"/>
          <w:tab w:val="left" w:pos="4133"/>
          <w:tab w:val="left" w:pos="4892"/>
        </w:tabs>
      </w:pPr>
      <w:r w:rsidRPr="003A1D48">
        <w:rPr>
          <w:rStyle w:val="InterlineTextNumChar"/>
        </w:rPr>
        <w:t>013</w:t>
      </w:r>
      <w:r w:rsidR="00800AD8">
        <w:tab/>
        <w:t>mavan</w:t>
      </w:r>
      <w:r w:rsidR="00800AD8">
        <w:tab/>
        <w:t>a</w:t>
      </w:r>
      <w:r w:rsidR="00800AD8">
        <w:tab/>
        <w:t>sika</w:t>
      </w:r>
      <w:r w:rsidR="00800AD8">
        <w:tab/>
        <w:t>izua</w:t>
      </w:r>
      <w:r w:rsidR="00800AD8">
        <w:tab/>
        <w:t>na</w:t>
      </w:r>
      <w:r w:rsidR="00800AD8">
        <w:tab/>
        <w:t>kaîipa</w:t>
      </w:r>
      <w:r w:rsidR="00800AD8">
        <w:tab/>
        <w:t>tutsu.</w:t>
      </w:r>
    </w:p>
    <w:p w14:paraId="1702FF9F" w14:textId="77777777" w:rsidR="00800AD8" w:rsidRDefault="00800AD8" w:rsidP="00E315B9">
      <w:pPr>
        <w:pStyle w:val="InterlineGlossWithTrans"/>
        <w:tabs>
          <w:tab w:val="left" w:pos="533"/>
          <w:tab w:val="left" w:pos="1697"/>
          <w:tab w:val="left" w:pos="1961"/>
          <w:tab w:val="left" w:pos="2720"/>
          <w:tab w:val="left" w:pos="3644"/>
          <w:tab w:val="left" w:pos="4133"/>
          <w:tab w:val="left" w:pos="4892"/>
        </w:tabs>
      </w:pPr>
      <w:r>
        <w:tab/>
        <w:t>ma-avan</w:t>
      </w:r>
      <w:r>
        <w:tab/>
        <w:t>a</w:t>
      </w:r>
      <w:r>
        <w:tab/>
        <w:t>sika</w:t>
      </w:r>
      <w:r>
        <w:tab/>
        <w:t>i-zua</w:t>
      </w:r>
      <w:r>
        <w:tab/>
        <w:t>nua</w:t>
      </w:r>
      <w:r>
        <w:tab/>
        <w:t>kaîipa</w:t>
      </w:r>
      <w:r>
        <w:tab/>
        <w:t>tu-tsu</w:t>
      </w:r>
    </w:p>
    <w:p w14:paraId="691539D2" w14:textId="77777777" w:rsidR="00800AD8" w:rsidRDefault="00800AD8" w:rsidP="00E315B9">
      <w:pPr>
        <w:pStyle w:val="InterlineTrans"/>
        <w:tabs>
          <w:tab w:val="left" w:pos="533"/>
          <w:tab w:val="left" w:pos="1697"/>
          <w:tab w:val="left" w:pos="1961"/>
          <w:tab w:val="left" w:pos="2720"/>
          <w:tab w:val="left" w:pos="3644"/>
          <w:tab w:val="left" w:pos="4133"/>
          <w:tab w:val="left" w:pos="4892"/>
        </w:tabs>
      </w:pPr>
      <w:r>
        <w:tab/>
      </w:r>
      <w:r>
        <w:rPr>
          <w:smallCaps/>
        </w:rPr>
        <w:t>stat</w:t>
      </w:r>
      <w:r>
        <w:t>-exact</w:t>
      </w:r>
      <w:r>
        <w:rPr>
          <w:smallCaps/>
        </w:rPr>
        <w:tab/>
        <w:t>c</w:t>
      </w:r>
      <w:r>
        <w:rPr>
          <w:smallCaps/>
        </w:rPr>
        <w:tab/>
      </w:r>
      <w:r>
        <w:t>reason</w:t>
      </w:r>
      <w:r>
        <w:tab/>
      </w:r>
      <w:r>
        <w:rPr>
          <w:smallCaps/>
        </w:rPr>
        <w:t>loc</w:t>
      </w:r>
      <w:r>
        <w:t>-that</w:t>
      </w:r>
      <w:r>
        <w:tab/>
        <w:t>of</w:t>
      </w:r>
      <w:r>
        <w:tab/>
        <w:t>shell</w:t>
      </w:r>
      <w:r>
        <w:tab/>
      </w:r>
      <w:r>
        <w:rPr>
          <w:smallCaps/>
        </w:rPr>
        <w:t>obl</w:t>
      </w:r>
      <w:r>
        <w:t>-this</w:t>
      </w:r>
    </w:p>
    <w:p w14:paraId="6E581CEE" w14:textId="77777777" w:rsidR="00800AD8" w:rsidRDefault="00800AD8">
      <w:pPr>
        <w:pStyle w:val="InterlineFree"/>
      </w:pPr>
      <w:r>
        <w:t xml:space="preserve">That’s why there are </w:t>
      </w:r>
      <w:r w:rsidRPr="00E315B9">
        <w:rPr>
          <w:rStyle w:val="VernacularText"/>
        </w:rPr>
        <w:t>kaîipa</w:t>
      </w:r>
      <w:r>
        <w:t xml:space="preserve"> shells to this day.</w:t>
      </w:r>
    </w:p>
    <w:p w14:paraId="455AC907" w14:textId="77777777" w:rsidR="00E315B9" w:rsidRDefault="00800AD8" w:rsidP="00E315B9">
      <w:pPr>
        <w:pStyle w:val="FullTranslation"/>
      </w:pPr>
      <w:r>
        <w:t>Once upon a time there was a chief called Saulivan. He made his fellow-villagers work in his fields. He lied and said: “There’s beer for you.”</w:t>
      </w:r>
      <w:r w:rsidR="00E315B9">
        <w:t xml:space="preserve"> </w:t>
      </w:r>
      <w:r>
        <w:t>That’s why they worked in the fields for him. “Come and get a drink,” he said. When the lid was taken off the pot, there was no beer; there were hornets inside. The villagers ran away.</w:t>
      </w:r>
    </w:p>
    <w:p w14:paraId="46DEE10B" w14:textId="77777777" w:rsidR="00800AD8" w:rsidRDefault="00800AD8" w:rsidP="00E315B9">
      <w:pPr>
        <w:pStyle w:val="FullTranslation"/>
      </w:pPr>
      <w:r>
        <w:t xml:space="preserve">There was a slate slab hung in the doorway. When they ran away, they bumped into it. The villagers were angry. “Come on, let’s go to Padain to visit the girls,” the villagers lied to Saulivan. They put him in a box, and went off carrying it, and tipped him down a waterfall. He died and became a tree, and the tree bore shells. When the tree fell, mountain people collected the shells. That’s why there are </w:t>
      </w:r>
      <w:r w:rsidRPr="00E315B9">
        <w:rPr>
          <w:rStyle w:val="VernacularText"/>
        </w:rPr>
        <w:t>kaîipa</w:t>
      </w:r>
      <w:r w:rsidR="00E315B9">
        <w:t xml:space="preserve"> shells to this day.</w:t>
      </w:r>
    </w:p>
    <w:p w14:paraId="6F6C321E" w14:textId="77777777" w:rsidR="00800AD8" w:rsidRDefault="00800AD8">
      <w:pPr>
        <w:pStyle w:val="Heading4"/>
      </w:pPr>
      <w:r w:rsidRPr="00DC1AE0">
        <w:rPr>
          <w:rStyle w:val="NumTextHeadingChar"/>
        </w:rPr>
        <w:t>070</w:t>
      </w:r>
      <w:r>
        <w:t xml:space="preserve"> TAIL AND PIRI</w:t>
      </w:r>
      <w:r w:rsidR="00E315B9">
        <w:br/>
      </w:r>
      <w:r>
        <w:t>Tail kat</w:t>
      </w:r>
      <w:r w:rsidR="00E315B9">
        <w:t>i Piri</w:t>
      </w:r>
      <w:r w:rsidR="001208B6">
        <w:t xml:space="preserve"> (</w:t>
      </w:r>
      <w:r w:rsidR="00E315B9">
        <w:t>Tjukuvuî village, p.280</w:t>
      </w:r>
      <w:r w:rsidR="001208B6">
        <w:t>)</w:t>
      </w:r>
    </w:p>
    <w:p w14:paraId="24CBA1E9" w14:textId="77777777" w:rsidR="00800AD8" w:rsidRDefault="00DC1AE0" w:rsidP="00E315B9">
      <w:pPr>
        <w:pStyle w:val="InterlineText"/>
        <w:tabs>
          <w:tab w:val="left" w:pos="533"/>
          <w:tab w:val="left" w:pos="1457"/>
          <w:tab w:val="left" w:pos="2021"/>
          <w:tab w:val="left" w:pos="3515"/>
          <w:tab w:val="left" w:pos="4514"/>
          <w:tab w:val="left" w:pos="5018"/>
          <w:tab w:val="left" w:pos="5882"/>
          <w:tab w:val="left" w:pos="6866"/>
          <w:tab w:val="left" w:pos="7730"/>
        </w:tabs>
      </w:pPr>
      <w:r w:rsidRPr="003A1D48">
        <w:rPr>
          <w:rStyle w:val="InterlineTextNumChar"/>
        </w:rPr>
        <w:t>001</w:t>
      </w:r>
      <w:r w:rsidR="00800AD8">
        <w:tab/>
        <w:t>izua</w:t>
      </w:r>
      <w:r w:rsidR="00800AD8">
        <w:tab/>
        <w:t>ka</w:t>
      </w:r>
      <w:r w:rsidR="00800AD8">
        <w:tab/>
        <w:t>tjaisangas</w:t>
      </w:r>
      <w:r w:rsidR="00E315B9">
        <w:tab/>
        <w:t>tangapuî</w:t>
      </w:r>
      <w:r w:rsidR="00E315B9">
        <w:tab/>
        <w:t>i</w:t>
      </w:r>
      <w:r w:rsidR="00E315B9">
        <w:tab/>
        <w:t>Vutsuî,</w:t>
      </w:r>
      <w:r w:rsidR="00E315B9">
        <w:tab/>
        <w:t>saka</w:t>
      </w:r>
      <w:r w:rsidR="00E315B9">
        <w:tab/>
        <w:t>keman</w:t>
      </w:r>
      <w:r w:rsidR="00E315B9">
        <w:tab/>
        <w:t>tua</w:t>
      </w:r>
    </w:p>
    <w:p w14:paraId="330F289C" w14:textId="77777777" w:rsidR="00800AD8" w:rsidRDefault="00800AD8" w:rsidP="00E315B9">
      <w:pPr>
        <w:pStyle w:val="InterlineGlossWithTrans"/>
        <w:tabs>
          <w:tab w:val="left" w:pos="533"/>
          <w:tab w:val="left" w:pos="1457"/>
          <w:tab w:val="left" w:pos="2021"/>
          <w:tab w:val="left" w:pos="3515"/>
          <w:tab w:val="left" w:pos="4514"/>
          <w:tab w:val="left" w:pos="5018"/>
          <w:tab w:val="left" w:pos="5882"/>
          <w:tab w:val="left" w:pos="6866"/>
          <w:tab w:val="left" w:pos="7730"/>
        </w:tabs>
      </w:pPr>
      <w:r>
        <w:tab/>
        <w:t>i-zua</w:t>
      </w:r>
      <w:r>
        <w:tab/>
        <w:t>ka</w:t>
      </w:r>
      <w:r>
        <w:tab/>
        <w:t>tja-i-sangas</w:t>
      </w:r>
      <w:r w:rsidR="00E315B9">
        <w:tab/>
        <w:t>tangapuî</w:t>
      </w:r>
      <w:r w:rsidR="00E315B9">
        <w:tab/>
        <w:t>i</w:t>
      </w:r>
      <w:r w:rsidR="00E315B9">
        <w:tab/>
        <w:t>Vutsuî</w:t>
      </w:r>
      <w:r w:rsidR="00E315B9">
        <w:tab/>
        <w:t>sa-ka</w:t>
      </w:r>
      <w:r w:rsidR="00E315B9">
        <w:tab/>
        <w:t>em=kan</w:t>
      </w:r>
      <w:r w:rsidR="00E315B9">
        <w:tab/>
        <w:t>tua</w:t>
      </w:r>
    </w:p>
    <w:p w14:paraId="6795AEA7" w14:textId="77777777" w:rsidR="00800AD8" w:rsidRDefault="00800AD8" w:rsidP="00E315B9">
      <w:pPr>
        <w:pStyle w:val="InterlineTransNoFree"/>
        <w:tabs>
          <w:tab w:val="left" w:pos="1457"/>
          <w:tab w:val="left" w:pos="2021"/>
          <w:tab w:val="left" w:pos="3515"/>
          <w:tab w:val="left" w:pos="4514"/>
          <w:tab w:val="left" w:pos="5018"/>
          <w:tab w:val="left" w:pos="5882"/>
          <w:tab w:val="left" w:pos="6866"/>
          <w:tab w:val="left" w:pos="7730"/>
        </w:tabs>
      </w:pPr>
      <w:r>
        <w:tab/>
      </w:r>
      <w:r>
        <w:rPr>
          <w:smallCaps/>
        </w:rPr>
        <w:t>loc</w:t>
      </w:r>
      <w:r>
        <w:t>-that</w:t>
      </w:r>
      <w:r>
        <w:tab/>
        <w:t>after</w:t>
      </w:r>
      <w:r>
        <w:tab/>
        <w:t>more-</w:t>
      </w:r>
      <w:r>
        <w:rPr>
          <w:smallCaps/>
        </w:rPr>
        <w:t>loc</w:t>
      </w:r>
      <w:r>
        <w:t>-first</w:t>
      </w:r>
      <w:r w:rsidR="00E315B9">
        <w:tab/>
        <w:t>lion</w:t>
      </w:r>
      <w:r w:rsidR="00E315B9">
        <w:tab/>
      </w:r>
      <w:r w:rsidR="00E315B9">
        <w:rPr>
          <w:smallCaps/>
        </w:rPr>
        <w:t>loc</w:t>
      </w:r>
      <w:r w:rsidR="00E315B9">
        <w:tab/>
        <w:t>(place)</w:t>
      </w:r>
      <w:r w:rsidR="00E315B9">
        <w:tab/>
        <w:t>and-after</w:t>
      </w:r>
      <w:r w:rsidR="00E315B9">
        <w:tab/>
      </w:r>
      <w:r w:rsidR="00E315B9">
        <w:rPr>
          <w:smallCaps/>
        </w:rPr>
        <w:t>af</w:t>
      </w:r>
      <w:r w:rsidR="00E315B9">
        <w:t>=eat</w:t>
      </w:r>
      <w:r w:rsidR="00E315B9">
        <w:tab/>
      </w:r>
      <w:r w:rsidR="00E315B9">
        <w:rPr>
          <w:smallCaps/>
        </w:rPr>
        <w:t>obl</w:t>
      </w:r>
    </w:p>
    <w:p w14:paraId="745A2F88" w14:textId="77777777" w:rsidR="00800AD8" w:rsidRDefault="00800AD8" w:rsidP="00E315B9">
      <w:pPr>
        <w:pStyle w:val="InterlineText"/>
        <w:tabs>
          <w:tab w:val="left" w:pos="533"/>
          <w:tab w:val="left" w:pos="1637"/>
          <w:tab w:val="left" w:pos="2711"/>
        </w:tabs>
      </w:pPr>
      <w:r>
        <w:tab/>
        <w:t>tsautsau</w:t>
      </w:r>
      <w:r>
        <w:tab/>
        <w:t>sakamaya</w:t>
      </w:r>
      <w:r>
        <w:tab/>
        <w:t>palalaut.</w:t>
      </w:r>
    </w:p>
    <w:p w14:paraId="42DE5FB4" w14:textId="77777777" w:rsidR="00800AD8" w:rsidRDefault="00800AD8" w:rsidP="00E315B9">
      <w:pPr>
        <w:pStyle w:val="InterlineGlossWithTrans"/>
        <w:tabs>
          <w:tab w:val="left" w:pos="533"/>
          <w:tab w:val="left" w:pos="1637"/>
          <w:tab w:val="left" w:pos="2711"/>
        </w:tabs>
      </w:pPr>
      <w:r>
        <w:tab/>
        <w:t>tsau-tsau</w:t>
      </w:r>
      <w:r>
        <w:tab/>
        <w:t>sakamaya</w:t>
      </w:r>
      <w:r>
        <w:tab/>
        <w:t>pa-la-laut</w:t>
      </w:r>
    </w:p>
    <w:p w14:paraId="680A5A6C" w14:textId="77777777" w:rsidR="00800AD8" w:rsidRDefault="00800AD8" w:rsidP="00E315B9">
      <w:pPr>
        <w:pStyle w:val="InterlineTrans"/>
        <w:tabs>
          <w:tab w:val="left" w:pos="533"/>
          <w:tab w:val="left" w:pos="1637"/>
          <w:tab w:val="left" w:pos="2711"/>
        </w:tabs>
      </w:pPr>
      <w:r>
        <w:tab/>
      </w:r>
      <w:r>
        <w:rPr>
          <w:smallCaps/>
        </w:rPr>
        <w:t>red</w:t>
      </w:r>
      <w:r>
        <w:t>-being</w:t>
      </w:r>
      <w:r>
        <w:tab/>
        <w:t>only</w:t>
      </w:r>
      <w:r>
        <w:tab/>
        <w:t>cause-</w:t>
      </w:r>
      <w:r>
        <w:rPr>
          <w:smallCaps/>
        </w:rPr>
        <w:t>red</w:t>
      </w:r>
      <w:r>
        <w:t>-able</w:t>
      </w:r>
    </w:p>
    <w:p w14:paraId="703BDFDC" w14:textId="77777777" w:rsidR="00800AD8" w:rsidRDefault="00800AD8" w:rsidP="00A8416B">
      <w:pPr>
        <w:pStyle w:val="InterlineFreeCommentFollows"/>
      </w:pPr>
      <w:r>
        <w:t>Once upon a time there was a lion in the Vutsuî area, and it kept on eating people.</w:t>
      </w:r>
    </w:p>
    <w:p w14:paraId="4407FA13" w14:textId="77777777" w:rsidR="00800AD8" w:rsidRDefault="00A8416B" w:rsidP="00A8416B">
      <w:pPr>
        <w:pStyle w:val="CommentLastWithHalfSpace"/>
      </w:pPr>
      <w:r>
        <w:t>[</w:t>
      </w:r>
      <w:r w:rsidR="00800AD8" w:rsidRPr="00141399">
        <w:rPr>
          <w:rStyle w:val="VernacularText"/>
        </w:rPr>
        <w:t>tangapuî</w:t>
      </w:r>
      <w:r w:rsidR="00800AD8">
        <w:t>: OA make it into a personal name.</w:t>
      </w:r>
      <w:r>
        <w:t>]</w:t>
      </w:r>
    </w:p>
    <w:p w14:paraId="01118E30" w14:textId="77777777" w:rsidR="00800AD8" w:rsidRDefault="00DC1AE0" w:rsidP="00141399">
      <w:pPr>
        <w:pStyle w:val="InterlineText"/>
        <w:tabs>
          <w:tab w:val="left" w:pos="533"/>
          <w:tab w:val="left" w:pos="1517"/>
          <w:tab w:val="left" w:pos="2111"/>
          <w:tab w:val="left" w:pos="3155"/>
          <w:tab w:val="left" w:pos="3419"/>
          <w:tab w:val="left" w:pos="3908"/>
        </w:tabs>
      </w:pPr>
      <w:r w:rsidRPr="003A1D48">
        <w:rPr>
          <w:rStyle w:val="InterlineTextNumChar"/>
        </w:rPr>
        <w:t>002</w:t>
      </w:r>
      <w:r w:rsidR="00800AD8">
        <w:tab/>
        <w:t>saka</w:t>
      </w:r>
      <w:r w:rsidR="00800AD8">
        <w:tab/>
        <w:t>“aku</w:t>
      </w:r>
      <w:r w:rsidR="00800AD8">
        <w:tab/>
        <w:t>tjen</w:t>
      </w:r>
      <w:r w:rsidR="00800AD8">
        <w:tab/>
        <w:t>a</w:t>
      </w:r>
      <w:r w:rsidR="00800AD8">
        <w:tab/>
        <w:t>uri</w:t>
      </w:r>
      <w:r w:rsidR="00800AD8">
        <w:tab/>
        <w:t>maquang?</w:t>
      </w:r>
    </w:p>
    <w:p w14:paraId="19886E67" w14:textId="77777777" w:rsidR="00800AD8" w:rsidRDefault="00800AD8" w:rsidP="00141399">
      <w:pPr>
        <w:pStyle w:val="InterlineGlossWithTrans"/>
        <w:tabs>
          <w:tab w:val="left" w:pos="533"/>
          <w:tab w:val="left" w:pos="1517"/>
          <w:tab w:val="left" w:pos="2111"/>
          <w:tab w:val="left" w:pos="3155"/>
          <w:tab w:val="left" w:pos="3419"/>
          <w:tab w:val="left" w:pos="3908"/>
        </w:tabs>
      </w:pPr>
      <w:r>
        <w:tab/>
        <w:t>sa-ka</w:t>
      </w:r>
      <w:r>
        <w:tab/>
        <w:t>aku</w:t>
      </w:r>
      <w:r>
        <w:tab/>
        <w:t>tjen</w:t>
      </w:r>
      <w:r>
        <w:tab/>
        <w:t>a</w:t>
      </w:r>
      <w:r>
        <w:tab/>
        <w:t>uri</w:t>
      </w:r>
      <w:r>
        <w:tab/>
        <w:t>ma-quang</w:t>
      </w:r>
    </w:p>
    <w:p w14:paraId="22002A48" w14:textId="77777777" w:rsidR="00800AD8" w:rsidRDefault="00800AD8" w:rsidP="00141399">
      <w:pPr>
        <w:pStyle w:val="InterlineTrans"/>
        <w:tabs>
          <w:tab w:val="left" w:pos="533"/>
          <w:tab w:val="left" w:pos="1517"/>
          <w:tab w:val="left" w:pos="2111"/>
          <w:tab w:val="left" w:pos="3155"/>
          <w:tab w:val="left" w:pos="3419"/>
          <w:tab w:val="left" w:pos="3908"/>
        </w:tabs>
      </w:pPr>
      <w:r>
        <w:tab/>
        <w:t>and-after</w:t>
      </w:r>
      <w:r>
        <w:tab/>
        <w:t>why</w:t>
      </w:r>
      <w:r>
        <w:tab/>
      </w:r>
      <w:r>
        <w:rPr>
          <w:smallCaps/>
        </w:rPr>
        <w:t>f.</w:t>
      </w:r>
      <w:r>
        <w:t>we(</w:t>
      </w:r>
      <w:r>
        <w:rPr>
          <w:smallCaps/>
        </w:rPr>
        <w:t>inc</w:t>
      </w:r>
      <w:r>
        <w:t>)</w:t>
      </w:r>
      <w:r>
        <w:rPr>
          <w:smallCaps/>
        </w:rPr>
        <w:tab/>
        <w:t>c</w:t>
      </w:r>
      <w:r>
        <w:rPr>
          <w:smallCaps/>
        </w:rPr>
        <w:tab/>
      </w:r>
      <w:r>
        <w:t>will</w:t>
      </w:r>
      <w:r>
        <w:tab/>
      </w:r>
      <w:r>
        <w:rPr>
          <w:smallCaps/>
        </w:rPr>
        <w:t>stat</w:t>
      </w:r>
      <w:r>
        <w:t>-exterminate</w:t>
      </w:r>
    </w:p>
    <w:p w14:paraId="7B62C85C" w14:textId="77777777" w:rsidR="00800AD8" w:rsidRDefault="00800AD8">
      <w:pPr>
        <w:pStyle w:val="InterlineFree"/>
      </w:pPr>
      <w:r>
        <w:t>They said: “We are going to be wiped out, aren’t we?</w:t>
      </w:r>
    </w:p>
    <w:p w14:paraId="17AD5C76" w14:textId="77777777" w:rsidR="00800AD8" w:rsidRDefault="00DC1AE0" w:rsidP="00141399">
      <w:pPr>
        <w:pStyle w:val="InterlineText"/>
        <w:tabs>
          <w:tab w:val="left" w:pos="533"/>
          <w:tab w:val="left" w:pos="1022"/>
          <w:tab w:val="left" w:pos="1886"/>
          <w:tab w:val="left" w:pos="3065"/>
          <w:tab w:val="left" w:pos="3554"/>
          <w:tab w:val="left" w:pos="4418"/>
          <w:tab w:val="left" w:pos="6002"/>
          <w:tab w:val="left" w:pos="6266"/>
        </w:tabs>
      </w:pPr>
      <w:r w:rsidRPr="003A1D48">
        <w:rPr>
          <w:rStyle w:val="InterlineTextNumChar"/>
        </w:rPr>
        <w:t>003</w:t>
      </w:r>
      <w:r w:rsidR="00800AD8">
        <w:tab/>
        <w:t>uri</w:t>
      </w:r>
      <w:r w:rsidR="00800AD8">
        <w:tab/>
        <w:t>tja</w:t>
      </w:r>
      <w:r w:rsidR="00800AD8">
        <w:tab/>
        <w:t>kudain</w:t>
      </w:r>
      <w:r w:rsidR="00800AD8">
        <w:tab/>
        <w:t>sa</w:t>
      </w:r>
      <w:r w:rsidR="00800AD8">
        <w:tab/>
        <w:t>tja</w:t>
      </w:r>
      <w:r w:rsidR="00800AD8">
        <w:tab/>
        <w:t>sualapen</w:t>
      </w:r>
      <w:r w:rsidR="00800AD8">
        <w:tab/>
        <w:t>a</w:t>
      </w:r>
      <w:r w:rsidR="00141399">
        <w:tab/>
        <w:t>tangapuî?”</w:t>
      </w:r>
    </w:p>
    <w:p w14:paraId="70C0CD71" w14:textId="77777777" w:rsidR="00800AD8" w:rsidRDefault="00800AD8" w:rsidP="00141399">
      <w:pPr>
        <w:pStyle w:val="InterlineGlossWithTrans"/>
        <w:tabs>
          <w:tab w:val="left" w:pos="533"/>
          <w:tab w:val="left" w:pos="1022"/>
          <w:tab w:val="left" w:pos="1886"/>
          <w:tab w:val="left" w:pos="3065"/>
          <w:tab w:val="left" w:pos="3554"/>
          <w:tab w:val="left" w:pos="4418"/>
          <w:tab w:val="left" w:pos="6002"/>
          <w:tab w:val="left" w:pos="6266"/>
        </w:tabs>
      </w:pPr>
      <w:r>
        <w:tab/>
        <w:t>uri</w:t>
      </w:r>
      <w:r>
        <w:tab/>
        <w:t>tja</w:t>
      </w:r>
      <w:r>
        <w:tab/>
        <w:t>kuda-en</w:t>
      </w:r>
      <w:r>
        <w:tab/>
        <w:t>sa</w:t>
      </w:r>
      <w:r>
        <w:tab/>
        <w:t>tja</w:t>
      </w:r>
      <w:r>
        <w:tab/>
        <w:t>su-alap-en</w:t>
      </w:r>
      <w:r>
        <w:tab/>
        <w:t>a</w:t>
      </w:r>
      <w:r w:rsidR="00141399">
        <w:tab/>
        <w:t>tangapuî</w:t>
      </w:r>
    </w:p>
    <w:p w14:paraId="2F965932" w14:textId="77777777" w:rsidR="00800AD8" w:rsidRDefault="00800AD8" w:rsidP="00141399">
      <w:pPr>
        <w:pStyle w:val="InterlineTrans"/>
        <w:tabs>
          <w:tab w:val="left" w:pos="533"/>
          <w:tab w:val="left" w:pos="1022"/>
          <w:tab w:val="left" w:pos="1886"/>
          <w:tab w:val="left" w:pos="3065"/>
          <w:tab w:val="left" w:pos="3554"/>
          <w:tab w:val="left" w:pos="4418"/>
          <w:tab w:val="left" w:pos="6002"/>
          <w:tab w:val="left" w:pos="6266"/>
        </w:tabs>
        <w:rPr>
          <w:smallCaps/>
        </w:rPr>
      </w:pPr>
      <w:r>
        <w:tab/>
        <w:t>will</w:t>
      </w:r>
      <w:r>
        <w:tab/>
        <w:t>we(</w:t>
      </w:r>
      <w:r>
        <w:rPr>
          <w:smallCaps/>
        </w:rPr>
        <w:t>inc</w:t>
      </w:r>
      <w:r>
        <w:t>)</w:t>
      </w:r>
      <w:r>
        <w:tab/>
        <w:t>do.what-</w:t>
      </w:r>
      <w:r>
        <w:rPr>
          <w:smallCaps/>
        </w:rPr>
        <w:t>pf</w:t>
      </w:r>
      <w:r>
        <w:tab/>
        <w:t>and</w:t>
      </w:r>
      <w:r>
        <w:tab/>
        <w:t>we(</w:t>
      </w:r>
      <w:r>
        <w:rPr>
          <w:smallCaps/>
        </w:rPr>
        <w:t>inc</w:t>
      </w:r>
      <w:r>
        <w:t>)</w:t>
      </w:r>
      <w:r>
        <w:tab/>
        <w:t>remove-take-</w:t>
      </w:r>
      <w:r>
        <w:rPr>
          <w:smallCaps/>
        </w:rPr>
        <w:t>pf</w:t>
      </w:r>
      <w:r>
        <w:rPr>
          <w:smallCaps/>
        </w:rPr>
        <w:tab/>
        <w:t>c</w:t>
      </w:r>
      <w:r w:rsidR="00141399">
        <w:tab/>
        <w:t>lion</w:t>
      </w:r>
    </w:p>
    <w:p w14:paraId="35E8916E" w14:textId="77777777" w:rsidR="00800AD8" w:rsidRDefault="00800AD8">
      <w:pPr>
        <w:pStyle w:val="InterlineFree"/>
      </w:pPr>
      <w:r>
        <w:t>What are we going to do to get rid of this lion?”</w:t>
      </w:r>
    </w:p>
    <w:p w14:paraId="362000A1" w14:textId="77777777" w:rsidR="00800AD8" w:rsidRDefault="00DC1AE0" w:rsidP="00141399">
      <w:pPr>
        <w:pStyle w:val="InterlineText"/>
        <w:tabs>
          <w:tab w:val="left" w:pos="533"/>
          <w:tab w:val="left" w:pos="1022"/>
          <w:tab w:val="left" w:pos="2081"/>
          <w:tab w:val="left" w:pos="2780"/>
          <w:tab w:val="left" w:pos="3584"/>
          <w:tab w:val="left" w:pos="4448"/>
        </w:tabs>
      </w:pPr>
      <w:r w:rsidRPr="003A1D48">
        <w:rPr>
          <w:rStyle w:val="InterlineTextNumChar"/>
        </w:rPr>
        <w:t>004</w:t>
      </w:r>
      <w:r w:rsidR="00800AD8">
        <w:tab/>
        <w:t>qau</w:t>
      </w:r>
      <w:r w:rsidR="00800AD8">
        <w:tab/>
        <w:t>djemauî</w:t>
      </w:r>
      <w:r w:rsidR="00800AD8">
        <w:tab/>
        <w:t>tjai</w:t>
      </w:r>
      <w:r w:rsidR="00800AD8">
        <w:tab/>
        <w:t>Tail</w:t>
      </w:r>
      <w:r w:rsidR="00800AD8">
        <w:tab/>
        <w:t>kati</w:t>
      </w:r>
      <w:r w:rsidR="00800AD8">
        <w:tab/>
        <w:t>Piri.</w:t>
      </w:r>
    </w:p>
    <w:p w14:paraId="04C4E7E6" w14:textId="77777777" w:rsidR="00800AD8" w:rsidRDefault="00800AD8" w:rsidP="00141399">
      <w:pPr>
        <w:pStyle w:val="InterlineGlossWithTrans"/>
        <w:tabs>
          <w:tab w:val="left" w:pos="533"/>
          <w:tab w:val="left" w:pos="1022"/>
          <w:tab w:val="left" w:pos="2081"/>
          <w:tab w:val="left" w:pos="2780"/>
          <w:tab w:val="left" w:pos="3584"/>
          <w:tab w:val="left" w:pos="4448"/>
        </w:tabs>
      </w:pPr>
      <w:r>
        <w:tab/>
        <w:t>qau</w:t>
      </w:r>
      <w:r>
        <w:tab/>
        <w:t>em=djauî</w:t>
      </w:r>
      <w:r>
        <w:tab/>
        <w:t>tjai</w:t>
      </w:r>
      <w:r>
        <w:tab/>
        <w:t>Tail</w:t>
      </w:r>
      <w:r>
        <w:tab/>
        <w:t>ka-ti</w:t>
      </w:r>
      <w:r>
        <w:tab/>
        <w:t>Piri</w:t>
      </w:r>
    </w:p>
    <w:p w14:paraId="11011A01" w14:textId="77777777" w:rsidR="00800AD8" w:rsidRDefault="00800AD8" w:rsidP="00141399">
      <w:pPr>
        <w:pStyle w:val="InterlineTransNoFree"/>
        <w:tabs>
          <w:tab w:val="left" w:pos="1022"/>
          <w:tab w:val="left" w:pos="2081"/>
          <w:tab w:val="left" w:pos="2780"/>
          <w:tab w:val="left" w:pos="3584"/>
          <w:tab w:val="left" w:pos="4448"/>
          <w:tab w:val="right" w:pos="8787"/>
        </w:tabs>
      </w:pPr>
      <w:r>
        <w:tab/>
        <w:t>so</w:t>
      </w:r>
      <w:r>
        <w:tab/>
      </w:r>
      <w:r>
        <w:rPr>
          <w:smallCaps/>
        </w:rPr>
        <w:t>af</w:t>
      </w:r>
      <w:r>
        <w:t>=call</w:t>
      </w:r>
      <w:r>
        <w:tab/>
      </w:r>
      <w:r>
        <w:rPr>
          <w:smallCaps/>
        </w:rPr>
        <w:t>obl</w:t>
      </w:r>
      <w:r>
        <w:t>.</w:t>
      </w:r>
      <w:r>
        <w:rPr>
          <w:smallCaps/>
        </w:rPr>
        <w:t>h</w:t>
      </w:r>
      <w:r>
        <w:rPr>
          <w:smallCaps/>
        </w:rPr>
        <w:tab/>
      </w:r>
      <w:r>
        <w:t>(name)</w:t>
      </w:r>
      <w:r>
        <w:tab/>
        <w:t>and-</w:t>
      </w:r>
      <w:r>
        <w:rPr>
          <w:smallCaps/>
        </w:rPr>
        <w:t>f.h</w:t>
      </w:r>
      <w:r>
        <w:tab/>
        <w:t>(name)</w:t>
      </w:r>
      <w:r w:rsidR="00141399">
        <w:tab/>
        <w:t>So they summoned Tail and Piri.</w:t>
      </w:r>
    </w:p>
    <w:p w14:paraId="724F5BB9" w14:textId="77777777" w:rsidR="00800AD8" w:rsidRDefault="00DC1AE0" w:rsidP="00141399">
      <w:pPr>
        <w:pStyle w:val="InterlineText"/>
        <w:tabs>
          <w:tab w:val="left" w:pos="533"/>
          <w:tab w:val="left" w:pos="1592"/>
          <w:tab w:val="left" w:pos="2981"/>
          <w:tab w:val="left" w:pos="3755"/>
          <w:tab w:val="left" w:pos="4844"/>
          <w:tab w:val="left" w:pos="5333"/>
          <w:tab w:val="left" w:pos="7097"/>
        </w:tabs>
      </w:pPr>
      <w:r w:rsidRPr="003A1D48">
        <w:rPr>
          <w:rStyle w:val="InterlineTextNumChar"/>
        </w:rPr>
        <w:lastRenderedPageBreak/>
        <w:t>005</w:t>
      </w:r>
      <w:r w:rsidR="00800AD8">
        <w:tab/>
        <w:t>“keîu,</w:t>
      </w:r>
      <w:r w:rsidR="00800AD8">
        <w:tab/>
        <w:t>selapay</w:t>
      </w:r>
      <w:r w:rsidR="00800AD8">
        <w:tab/>
        <w:t>anga</w:t>
      </w:r>
      <w:r w:rsidR="00800AD8">
        <w:tab/>
        <w:t>men;</w:t>
      </w:r>
      <w:r w:rsidR="00800AD8">
        <w:tab/>
        <w:t>uri</w:t>
      </w:r>
      <w:r w:rsidR="00800AD8">
        <w:tab/>
        <w:t>maquang</w:t>
      </w:r>
      <w:r w:rsidR="00141399">
        <w:tab/>
        <w:t>amen</w:t>
      </w:r>
    </w:p>
    <w:p w14:paraId="697EAD5C" w14:textId="77777777" w:rsidR="00800AD8" w:rsidRDefault="00800AD8" w:rsidP="00141399">
      <w:pPr>
        <w:pStyle w:val="InterlineGlossWithTrans"/>
        <w:tabs>
          <w:tab w:val="left" w:pos="533"/>
          <w:tab w:val="left" w:pos="1592"/>
          <w:tab w:val="left" w:pos="2981"/>
          <w:tab w:val="left" w:pos="3755"/>
          <w:tab w:val="left" w:pos="4844"/>
          <w:tab w:val="left" w:pos="5333"/>
          <w:tab w:val="left" w:pos="7097"/>
        </w:tabs>
      </w:pPr>
      <w:r>
        <w:tab/>
        <w:t>keî-u</w:t>
      </w:r>
      <w:r>
        <w:tab/>
        <w:t>se-lapay</w:t>
      </w:r>
      <w:r>
        <w:tab/>
        <w:t>anga</w:t>
      </w:r>
      <w:r>
        <w:tab/>
        <w:t>amen</w:t>
      </w:r>
      <w:r>
        <w:tab/>
        <w:t>uri</w:t>
      </w:r>
      <w:r>
        <w:tab/>
        <w:t>ma-quang</w:t>
      </w:r>
      <w:r w:rsidR="00141399">
        <w:tab/>
        <w:t>amen</w:t>
      </w:r>
    </w:p>
    <w:p w14:paraId="3BCD84A7" w14:textId="77777777" w:rsidR="00800AD8" w:rsidRDefault="00800AD8" w:rsidP="00141399">
      <w:pPr>
        <w:pStyle w:val="InterlineTransNoFree"/>
        <w:tabs>
          <w:tab w:val="left" w:pos="1592"/>
          <w:tab w:val="left" w:pos="2981"/>
          <w:tab w:val="left" w:pos="3755"/>
          <w:tab w:val="left" w:pos="4844"/>
          <w:tab w:val="left" w:pos="5333"/>
          <w:tab w:val="left" w:pos="7097"/>
        </w:tabs>
      </w:pPr>
      <w:r>
        <w:tab/>
        <w:t>come-</w:t>
      </w:r>
      <w:r>
        <w:rPr>
          <w:smallCaps/>
        </w:rPr>
        <w:t>imp</w:t>
      </w:r>
      <w:r>
        <w:tab/>
      </w:r>
      <w:r>
        <w:rPr>
          <w:smallCaps/>
        </w:rPr>
        <w:t>invol</w:t>
      </w:r>
      <w:r>
        <w:t>-severe</w:t>
      </w:r>
      <w:r>
        <w:tab/>
        <w:t>indeed</w:t>
      </w:r>
      <w:r>
        <w:tab/>
      </w:r>
      <w:r>
        <w:rPr>
          <w:smallCaps/>
        </w:rPr>
        <w:t>f.</w:t>
      </w:r>
      <w:r>
        <w:t>we(</w:t>
      </w:r>
      <w:r>
        <w:rPr>
          <w:smallCaps/>
        </w:rPr>
        <w:t>exc</w:t>
      </w:r>
      <w:r>
        <w:t>)</w:t>
      </w:r>
      <w:r>
        <w:tab/>
        <w:t>will</w:t>
      </w:r>
      <w:r>
        <w:tab/>
      </w:r>
      <w:r>
        <w:rPr>
          <w:smallCaps/>
        </w:rPr>
        <w:t>stat</w:t>
      </w:r>
      <w:r>
        <w:t>-exterminate</w:t>
      </w:r>
      <w:r w:rsidR="00141399">
        <w:tab/>
      </w:r>
      <w:r w:rsidR="00141399">
        <w:rPr>
          <w:smallCaps/>
        </w:rPr>
        <w:t>f.</w:t>
      </w:r>
      <w:r w:rsidR="00141399">
        <w:t>we(</w:t>
      </w:r>
      <w:r w:rsidR="00141399">
        <w:rPr>
          <w:smallCaps/>
        </w:rPr>
        <w:t>exc</w:t>
      </w:r>
      <w:r w:rsidR="00141399">
        <w:t>)</w:t>
      </w:r>
    </w:p>
    <w:p w14:paraId="5666D987" w14:textId="77777777" w:rsidR="00800AD8" w:rsidRDefault="00800AD8" w:rsidP="00141399">
      <w:pPr>
        <w:pStyle w:val="InterlineText"/>
        <w:tabs>
          <w:tab w:val="left" w:pos="533"/>
          <w:tab w:val="left" w:pos="1442"/>
        </w:tabs>
      </w:pPr>
      <w:r>
        <w:tab/>
        <w:t>tusa</w:t>
      </w:r>
      <w:r>
        <w:tab/>
        <w:t>tangapuî.”</w:t>
      </w:r>
    </w:p>
    <w:p w14:paraId="42B3E83C" w14:textId="77777777" w:rsidR="00800AD8" w:rsidRDefault="00800AD8" w:rsidP="00141399">
      <w:pPr>
        <w:pStyle w:val="InterlineGlossWithTrans"/>
        <w:tabs>
          <w:tab w:val="left" w:pos="533"/>
          <w:tab w:val="left" w:pos="1442"/>
        </w:tabs>
      </w:pPr>
      <w:r>
        <w:tab/>
        <w:t>tu-tsa</w:t>
      </w:r>
      <w:r>
        <w:tab/>
        <w:t>tangapuî</w:t>
      </w:r>
    </w:p>
    <w:p w14:paraId="0AE1179F" w14:textId="77777777" w:rsidR="00800AD8" w:rsidRDefault="00800AD8" w:rsidP="00141399">
      <w:pPr>
        <w:pStyle w:val="InterlineTrans"/>
        <w:tabs>
          <w:tab w:val="left" w:pos="533"/>
          <w:tab w:val="left" w:pos="1442"/>
        </w:tabs>
      </w:pPr>
      <w:r>
        <w:tab/>
      </w:r>
      <w:r>
        <w:rPr>
          <w:smallCaps/>
        </w:rPr>
        <w:t>obl</w:t>
      </w:r>
      <w:r>
        <w:t>-this</w:t>
      </w:r>
      <w:r>
        <w:tab/>
        <w:t>lion</w:t>
      </w:r>
    </w:p>
    <w:p w14:paraId="7853EFB9" w14:textId="77777777" w:rsidR="00800AD8" w:rsidRDefault="00800AD8" w:rsidP="00141399">
      <w:pPr>
        <w:pStyle w:val="InterlineFreeCommentFollows"/>
      </w:pPr>
      <w:r>
        <w:t>“Come; we’re in trouble. We’re going to be wiped out by this lion”</w:t>
      </w:r>
    </w:p>
    <w:p w14:paraId="4720788E" w14:textId="77777777" w:rsidR="00800AD8" w:rsidRDefault="00A8416B" w:rsidP="00141399">
      <w:pPr>
        <w:pStyle w:val="CommentLastWithHalfSpace"/>
      </w:pPr>
      <w:r>
        <w:t>[</w:t>
      </w:r>
      <w:r w:rsidR="00800AD8" w:rsidRPr="00141399">
        <w:rPr>
          <w:rStyle w:val="VernacularText"/>
        </w:rPr>
        <w:t>tusa tangapuî</w:t>
      </w:r>
      <w:r w:rsidR="00800AD8">
        <w:t xml:space="preserve">: </w:t>
      </w:r>
      <w:r w:rsidR="00141399">
        <w:t xml:space="preserve">was </w:t>
      </w:r>
      <w:r w:rsidR="00800AD8" w:rsidRPr="00141399">
        <w:rPr>
          <w:rStyle w:val="VernacularText"/>
        </w:rPr>
        <w:t>su tangapuî</w:t>
      </w:r>
      <w:r w:rsidR="00800AD8">
        <w:t xml:space="preserve"> </w:t>
      </w:r>
      <w:r w:rsidR="00141399">
        <w:t xml:space="preserve">‘remove </w:t>
      </w:r>
      <w:r w:rsidR="00800AD8">
        <w:t>lion</w:t>
      </w:r>
      <w:r w:rsidR="00141399">
        <w:t>’</w:t>
      </w:r>
      <w:r w:rsidR="00800AD8">
        <w:t xml:space="preserve"> </w:t>
      </w:r>
      <w:r w:rsidR="00141399">
        <w:t>so perhaps means “</w:t>
      </w:r>
      <w:r w:rsidR="00800AD8">
        <w:t>Get rid of the lion.”</w:t>
      </w:r>
      <w:r>
        <w:t>]</w:t>
      </w:r>
    </w:p>
    <w:p w14:paraId="43BDAC3D" w14:textId="77777777" w:rsidR="00800AD8" w:rsidRDefault="00DC1AE0" w:rsidP="00141399">
      <w:pPr>
        <w:pStyle w:val="InterlineText"/>
        <w:tabs>
          <w:tab w:val="left" w:pos="533"/>
          <w:tab w:val="left" w:pos="1172"/>
          <w:tab w:val="left" w:pos="1436"/>
          <w:tab w:val="left" w:pos="2180"/>
          <w:tab w:val="left" w:pos="2669"/>
          <w:tab w:val="left" w:pos="4148"/>
          <w:tab w:val="left" w:pos="4412"/>
          <w:tab w:val="left" w:pos="5411"/>
          <w:tab w:val="left" w:pos="6455"/>
          <w:tab w:val="left" w:pos="6959"/>
        </w:tabs>
      </w:pPr>
      <w:r w:rsidRPr="003A1D48">
        <w:rPr>
          <w:rStyle w:val="InterlineTextNumChar"/>
        </w:rPr>
        <w:t>006</w:t>
      </w:r>
      <w:r w:rsidR="00800AD8">
        <w:tab/>
        <w:t>vaik</w:t>
      </w:r>
      <w:r w:rsidR="00800AD8">
        <w:tab/>
        <w:t>a</w:t>
      </w:r>
      <w:r w:rsidR="00800AD8">
        <w:tab/>
        <w:t>sema</w:t>
      </w:r>
      <w:r w:rsidR="00800AD8">
        <w:tab/>
        <w:t>zua</w:t>
      </w:r>
      <w:r w:rsidR="00800AD8">
        <w:tab/>
        <w:t>tiamadju</w:t>
      </w:r>
      <w:r w:rsidR="00800AD8">
        <w:tab/>
        <w:t>a</w:t>
      </w:r>
      <w:r w:rsidR="00800AD8">
        <w:tab/>
        <w:t>ma÷usa,</w:t>
      </w:r>
      <w:r w:rsidR="00800AD8">
        <w:tab/>
        <w:t>kematsu</w:t>
      </w:r>
      <w:r w:rsidR="00141399">
        <w:tab/>
        <w:t>tua</w:t>
      </w:r>
      <w:r w:rsidR="00141399">
        <w:tab/>
        <w:t>vakela.</w:t>
      </w:r>
    </w:p>
    <w:p w14:paraId="5E857308" w14:textId="77777777" w:rsidR="00800AD8" w:rsidRDefault="00800AD8" w:rsidP="00141399">
      <w:pPr>
        <w:pStyle w:val="InterlineGlossWithTrans"/>
        <w:tabs>
          <w:tab w:val="left" w:pos="533"/>
          <w:tab w:val="left" w:pos="1172"/>
          <w:tab w:val="left" w:pos="1436"/>
          <w:tab w:val="left" w:pos="2180"/>
          <w:tab w:val="left" w:pos="2669"/>
          <w:tab w:val="left" w:pos="4148"/>
          <w:tab w:val="left" w:pos="4412"/>
          <w:tab w:val="left" w:pos="5411"/>
          <w:tab w:val="left" w:pos="6455"/>
          <w:tab w:val="left" w:pos="6959"/>
        </w:tabs>
      </w:pPr>
      <w:r>
        <w:tab/>
        <w:t>vaik</w:t>
      </w:r>
      <w:r>
        <w:tab/>
        <w:t>a</w:t>
      </w:r>
      <w:r>
        <w:tab/>
        <w:t>em=sa</w:t>
      </w:r>
      <w:r>
        <w:tab/>
        <w:t>zua</w:t>
      </w:r>
      <w:r>
        <w:tab/>
        <w:t>ti-a-madju</w:t>
      </w:r>
      <w:r>
        <w:tab/>
        <w:t>a</w:t>
      </w:r>
      <w:r>
        <w:tab/>
        <w:t>ma-÷usa</w:t>
      </w:r>
      <w:r>
        <w:tab/>
        <w:t>em=katsu</w:t>
      </w:r>
      <w:r w:rsidR="00141399">
        <w:tab/>
        <w:t>tua</w:t>
      </w:r>
      <w:r w:rsidR="00141399">
        <w:tab/>
        <w:t>vakela</w:t>
      </w:r>
    </w:p>
    <w:p w14:paraId="409ACFB3" w14:textId="77777777" w:rsidR="00800AD8" w:rsidRDefault="00800AD8" w:rsidP="00141399">
      <w:pPr>
        <w:pStyle w:val="InterlineTrans"/>
        <w:tabs>
          <w:tab w:val="left" w:pos="533"/>
          <w:tab w:val="left" w:pos="1172"/>
          <w:tab w:val="left" w:pos="1436"/>
          <w:tab w:val="left" w:pos="2180"/>
          <w:tab w:val="left" w:pos="2669"/>
          <w:tab w:val="left" w:pos="4148"/>
          <w:tab w:val="left" w:pos="4412"/>
          <w:tab w:val="left" w:pos="5411"/>
          <w:tab w:val="left" w:pos="6455"/>
          <w:tab w:val="left" w:pos="6959"/>
        </w:tabs>
      </w:pPr>
      <w:r>
        <w:tab/>
        <w:t>leave</w:t>
      </w:r>
      <w:r>
        <w:rPr>
          <w:smallCaps/>
        </w:rPr>
        <w:tab/>
        <w:t>c</w:t>
      </w:r>
      <w:r>
        <w:rPr>
          <w:smallCaps/>
        </w:rPr>
        <w:tab/>
        <w:t>af</w:t>
      </w:r>
      <w:r>
        <w:t>=go</w:t>
      </w:r>
      <w:r>
        <w:tab/>
        <w:t>that</w:t>
      </w:r>
      <w:r>
        <w:tab/>
      </w:r>
      <w:r>
        <w:rPr>
          <w:smallCaps/>
        </w:rPr>
        <w:t>f-pl</w:t>
      </w:r>
      <w:r>
        <w:t>-</w:t>
      </w:r>
      <w:r>
        <w:rPr>
          <w:smallCaps/>
        </w:rPr>
        <w:t>3rd.pers</w:t>
      </w:r>
      <w:r>
        <w:rPr>
          <w:smallCaps/>
        </w:rPr>
        <w:tab/>
        <w:t>c</w:t>
      </w:r>
      <w:r>
        <w:rPr>
          <w:smallCaps/>
        </w:rPr>
        <w:tab/>
        <w:t>num</w:t>
      </w:r>
      <w:r>
        <w:t>-two</w:t>
      </w:r>
      <w:r>
        <w:tab/>
      </w:r>
      <w:r>
        <w:rPr>
          <w:smallCaps/>
        </w:rPr>
        <w:t>af</w:t>
      </w:r>
      <w:r>
        <w:t>=carry</w:t>
      </w:r>
      <w:r w:rsidR="00141399">
        <w:tab/>
      </w:r>
      <w:r w:rsidR="00141399">
        <w:rPr>
          <w:smallCaps/>
        </w:rPr>
        <w:t>obl</w:t>
      </w:r>
      <w:r w:rsidR="00141399">
        <w:tab/>
        <w:t>arrow</w:t>
      </w:r>
    </w:p>
    <w:p w14:paraId="0E1EDF0C" w14:textId="77777777" w:rsidR="00800AD8" w:rsidRDefault="00800AD8">
      <w:pPr>
        <w:pStyle w:val="InterlineFree"/>
      </w:pPr>
      <w:r>
        <w:t>So the two went there, carrying (bows and) arrows.</w:t>
      </w:r>
    </w:p>
    <w:p w14:paraId="515F7ABE" w14:textId="77777777" w:rsidR="00800AD8" w:rsidRDefault="00DC1AE0" w:rsidP="00141399">
      <w:pPr>
        <w:pStyle w:val="InterlineText"/>
        <w:tabs>
          <w:tab w:val="left" w:pos="533"/>
          <w:tab w:val="left" w:pos="1187"/>
          <w:tab w:val="left" w:pos="2876"/>
          <w:tab w:val="left" w:pos="3635"/>
          <w:tab w:val="left" w:pos="4934"/>
          <w:tab w:val="left" w:pos="5198"/>
        </w:tabs>
      </w:pPr>
      <w:r w:rsidRPr="003A1D48">
        <w:rPr>
          <w:rStyle w:val="InterlineTextNumChar"/>
        </w:rPr>
        <w:t>007</w:t>
      </w:r>
      <w:r w:rsidR="00800AD8">
        <w:tab/>
        <w:t>“nu</w:t>
      </w:r>
      <w:r w:rsidR="00800AD8">
        <w:tab/>
        <w:t>kemudakuda</w:t>
      </w:r>
      <w:r w:rsidR="00800AD8">
        <w:tab/>
        <w:t>qadaw</w:t>
      </w:r>
      <w:r w:rsidR="00800AD8">
        <w:tab/>
        <w:t>mangtjez</w:t>
      </w:r>
      <w:r w:rsidR="00800AD8">
        <w:tab/>
        <w:t>a</w:t>
      </w:r>
      <w:r w:rsidR="00800AD8">
        <w:tab/>
        <w:t>keman?”</w:t>
      </w:r>
    </w:p>
    <w:p w14:paraId="56F4AB61" w14:textId="77777777" w:rsidR="00800AD8" w:rsidRDefault="00800AD8" w:rsidP="00141399">
      <w:pPr>
        <w:pStyle w:val="InterlineGlossWithTrans"/>
        <w:tabs>
          <w:tab w:val="left" w:pos="533"/>
          <w:tab w:val="left" w:pos="1187"/>
          <w:tab w:val="left" w:pos="2876"/>
          <w:tab w:val="left" w:pos="3635"/>
          <w:tab w:val="left" w:pos="4934"/>
          <w:tab w:val="left" w:pos="5198"/>
        </w:tabs>
      </w:pPr>
      <w:r>
        <w:tab/>
        <w:t>nu</w:t>
      </w:r>
      <w:r>
        <w:tab/>
        <w:t>em=kuda-kuda</w:t>
      </w:r>
      <w:r>
        <w:tab/>
        <w:t>qadaw</w:t>
      </w:r>
      <w:r>
        <w:tab/>
        <w:t>m-pangetjez</w:t>
      </w:r>
      <w:r>
        <w:tab/>
        <w:t>a</w:t>
      </w:r>
      <w:r>
        <w:tab/>
        <w:t>em=kan</w:t>
      </w:r>
    </w:p>
    <w:p w14:paraId="035F98B6" w14:textId="77777777" w:rsidR="00800AD8" w:rsidRDefault="00800AD8" w:rsidP="00141399">
      <w:pPr>
        <w:pStyle w:val="InterlineTrans"/>
        <w:tabs>
          <w:tab w:val="left" w:pos="533"/>
          <w:tab w:val="left" w:pos="1187"/>
          <w:tab w:val="left" w:pos="2876"/>
          <w:tab w:val="left" w:pos="3635"/>
          <w:tab w:val="left" w:pos="4934"/>
          <w:tab w:val="left" w:pos="5198"/>
        </w:tabs>
      </w:pPr>
      <w:r>
        <w:tab/>
        <w:t>when</w:t>
      </w:r>
      <w:r>
        <w:tab/>
      </w:r>
      <w:r>
        <w:rPr>
          <w:smallCaps/>
        </w:rPr>
        <w:t>af</w:t>
      </w:r>
      <w:r>
        <w:t>=</w:t>
      </w:r>
      <w:r>
        <w:rPr>
          <w:smallCaps/>
        </w:rPr>
        <w:t>red</w:t>
      </w:r>
      <w:r>
        <w:t>-do.what</w:t>
      </w:r>
      <w:r>
        <w:tab/>
        <w:t>sun</w:t>
      </w:r>
      <w:r>
        <w:tab/>
      </w:r>
      <w:r>
        <w:rPr>
          <w:smallCaps/>
        </w:rPr>
        <w:t>af</w:t>
      </w:r>
      <w:r>
        <w:t>-come</w:t>
      </w:r>
      <w:r>
        <w:rPr>
          <w:smallCaps/>
        </w:rPr>
        <w:tab/>
        <w:t>c</w:t>
      </w:r>
      <w:r>
        <w:rPr>
          <w:smallCaps/>
        </w:rPr>
        <w:tab/>
        <w:t>af</w:t>
      </w:r>
      <w:r>
        <w:t>=eat</w:t>
      </w:r>
    </w:p>
    <w:p w14:paraId="057223E3" w14:textId="77777777" w:rsidR="00800AD8" w:rsidRDefault="00800AD8">
      <w:pPr>
        <w:pStyle w:val="InterlineFree"/>
      </w:pPr>
      <w:r>
        <w:t>“At what time of day does it come to eat people?”</w:t>
      </w:r>
    </w:p>
    <w:p w14:paraId="06D75D90" w14:textId="77777777" w:rsidR="00800AD8" w:rsidRDefault="00DC1AE0" w:rsidP="00141399">
      <w:pPr>
        <w:pStyle w:val="InterlineText"/>
        <w:tabs>
          <w:tab w:val="left" w:pos="533"/>
          <w:tab w:val="left" w:pos="1187"/>
          <w:tab w:val="left" w:pos="1691"/>
          <w:tab w:val="left" w:pos="2840"/>
          <w:tab w:val="left" w:pos="4709"/>
        </w:tabs>
      </w:pPr>
      <w:r w:rsidRPr="003A1D48">
        <w:rPr>
          <w:rStyle w:val="InterlineTextNumChar"/>
        </w:rPr>
        <w:t>008</w:t>
      </w:r>
      <w:r w:rsidR="00800AD8">
        <w:tab/>
        <w:t>“nu</w:t>
      </w:r>
      <w:r w:rsidR="00800AD8">
        <w:tab/>
        <w:t>i</w:t>
      </w:r>
      <w:r w:rsidR="00800AD8">
        <w:tab/>
        <w:t>vavaw</w:t>
      </w:r>
      <w:r w:rsidR="00800AD8">
        <w:tab/>
        <w:t>tsinedasan</w:t>
      </w:r>
      <w:r w:rsidR="00800AD8">
        <w:tab/>
        <w:t>mangtjez.”</w:t>
      </w:r>
    </w:p>
    <w:p w14:paraId="0F2D033B" w14:textId="77777777" w:rsidR="00800AD8" w:rsidRDefault="00800AD8" w:rsidP="00141399">
      <w:pPr>
        <w:pStyle w:val="InterlineGlossWithTrans"/>
        <w:tabs>
          <w:tab w:val="left" w:pos="533"/>
          <w:tab w:val="left" w:pos="1187"/>
          <w:tab w:val="left" w:pos="1691"/>
          <w:tab w:val="left" w:pos="2840"/>
          <w:tab w:val="left" w:pos="4709"/>
        </w:tabs>
      </w:pPr>
      <w:r>
        <w:tab/>
        <w:t>nu</w:t>
      </w:r>
      <w:r>
        <w:tab/>
        <w:t>i</w:t>
      </w:r>
      <w:r>
        <w:tab/>
        <w:t>va-vaw</w:t>
      </w:r>
      <w:r>
        <w:tab/>
        <w:t>in=tsedas-an</w:t>
      </w:r>
      <w:r>
        <w:tab/>
        <w:t>m-pangetjez</w:t>
      </w:r>
    </w:p>
    <w:p w14:paraId="4CE19E76" w14:textId="77777777" w:rsidR="00800AD8" w:rsidRDefault="00800AD8" w:rsidP="00141399">
      <w:pPr>
        <w:pStyle w:val="InterlineTrans"/>
        <w:tabs>
          <w:tab w:val="left" w:pos="533"/>
          <w:tab w:val="left" w:pos="1187"/>
          <w:tab w:val="left" w:pos="1691"/>
          <w:tab w:val="left" w:pos="2840"/>
          <w:tab w:val="left" w:pos="4709"/>
        </w:tabs>
      </w:pPr>
      <w:r>
        <w:tab/>
        <w:t>when</w:t>
      </w:r>
      <w:r>
        <w:tab/>
      </w:r>
      <w:r>
        <w:rPr>
          <w:smallCaps/>
        </w:rPr>
        <w:t>loc</w:t>
      </w:r>
      <w:r>
        <w:tab/>
      </w:r>
      <w:r>
        <w:rPr>
          <w:smallCaps/>
        </w:rPr>
        <w:t>red</w:t>
      </w:r>
      <w:r>
        <w:t>-above</w:t>
      </w:r>
      <w:r>
        <w:tab/>
      </w:r>
      <w:r>
        <w:rPr>
          <w:smallCaps/>
        </w:rPr>
        <w:t>perf</w:t>
      </w:r>
      <w:r>
        <w:t>=sunrise-</w:t>
      </w:r>
      <w:r>
        <w:rPr>
          <w:smallCaps/>
        </w:rPr>
        <w:t>nom</w:t>
      </w:r>
      <w:r>
        <w:tab/>
      </w:r>
      <w:r>
        <w:rPr>
          <w:smallCaps/>
        </w:rPr>
        <w:t>af</w:t>
      </w:r>
      <w:r>
        <w:t>-come</w:t>
      </w:r>
    </w:p>
    <w:p w14:paraId="0688FF45" w14:textId="77777777" w:rsidR="00800AD8" w:rsidRDefault="00800AD8" w:rsidP="00A8416B">
      <w:pPr>
        <w:pStyle w:val="InterlineFreeCommentFollows"/>
      </w:pPr>
      <w:r>
        <w:t>“It comes when the sun is above its rising place.</w:t>
      </w:r>
      <w:r w:rsidR="00141399">
        <w:t>”</w:t>
      </w:r>
    </w:p>
    <w:p w14:paraId="50B5AAD8" w14:textId="77777777" w:rsidR="00800AD8" w:rsidRDefault="00A8416B" w:rsidP="00A8416B">
      <w:pPr>
        <w:pStyle w:val="CommentLastWithHalfSpace"/>
      </w:pPr>
      <w:r>
        <w:t>[</w:t>
      </w:r>
      <w:r w:rsidR="00141399" w:rsidRPr="00141399">
        <w:rPr>
          <w:rStyle w:val="VernacularText"/>
        </w:rPr>
        <w:t>tsinedasan</w:t>
      </w:r>
      <w:r w:rsidR="00800AD8">
        <w:t xml:space="preserve">: </w:t>
      </w:r>
      <w:r w:rsidR="00141399">
        <w:t xml:space="preserve">should be preceded by </w:t>
      </w:r>
      <w:r w:rsidR="00800AD8" w:rsidRPr="00141399">
        <w:rPr>
          <w:rStyle w:val="VernacularText"/>
        </w:rPr>
        <w:t>tua</w:t>
      </w:r>
      <w:r w:rsidR="00141399">
        <w:t>?</w:t>
      </w:r>
      <w:r>
        <w:t>]</w:t>
      </w:r>
    </w:p>
    <w:p w14:paraId="646803D2" w14:textId="77777777" w:rsidR="00800AD8" w:rsidRDefault="00DC1AE0" w:rsidP="00141399">
      <w:pPr>
        <w:pStyle w:val="InterlineText"/>
        <w:tabs>
          <w:tab w:val="left" w:pos="533"/>
          <w:tab w:val="left" w:pos="2237"/>
        </w:tabs>
      </w:pPr>
      <w:r w:rsidRPr="003A1D48">
        <w:rPr>
          <w:rStyle w:val="InterlineTextNumChar"/>
        </w:rPr>
        <w:t>009</w:t>
      </w:r>
      <w:r w:rsidR="00800AD8">
        <w:tab/>
        <w:t>kemaîava</w:t>
      </w:r>
      <w:r w:rsidR="00800AD8">
        <w:tab/>
        <w:t>tiamadju.</w:t>
      </w:r>
    </w:p>
    <w:p w14:paraId="056789F3" w14:textId="77777777" w:rsidR="00800AD8" w:rsidRDefault="00800AD8" w:rsidP="00141399">
      <w:pPr>
        <w:pStyle w:val="InterlineGlossWithTrans"/>
        <w:tabs>
          <w:tab w:val="left" w:pos="533"/>
          <w:tab w:val="left" w:pos="2237"/>
        </w:tabs>
      </w:pPr>
      <w:r>
        <w:tab/>
        <w:t>em=ka-îava</w:t>
      </w:r>
      <w:r>
        <w:tab/>
        <w:t>ti-a-madju</w:t>
      </w:r>
    </w:p>
    <w:p w14:paraId="7023F003" w14:textId="77777777" w:rsidR="00800AD8" w:rsidRDefault="00800AD8" w:rsidP="00141399">
      <w:pPr>
        <w:pStyle w:val="InterlineTransNoFree"/>
        <w:tabs>
          <w:tab w:val="left" w:pos="2237"/>
          <w:tab w:val="right" w:pos="8787"/>
        </w:tabs>
      </w:pPr>
      <w:r>
        <w:tab/>
      </w:r>
      <w:r>
        <w:rPr>
          <w:smallCaps/>
        </w:rPr>
        <w:t>af</w:t>
      </w:r>
      <w:r>
        <w:t>=become-wait</w:t>
      </w:r>
      <w:r>
        <w:tab/>
      </w:r>
      <w:r>
        <w:rPr>
          <w:smallCaps/>
        </w:rPr>
        <w:t>f-pl</w:t>
      </w:r>
      <w:r>
        <w:t>-</w:t>
      </w:r>
      <w:r>
        <w:rPr>
          <w:smallCaps/>
        </w:rPr>
        <w:t>3rd.pers</w:t>
      </w:r>
      <w:r w:rsidR="00141399">
        <w:rPr>
          <w:smallCaps/>
        </w:rPr>
        <w:tab/>
      </w:r>
      <w:r w:rsidR="00141399">
        <w:t>The two waited for it.</w:t>
      </w:r>
    </w:p>
    <w:p w14:paraId="2DBBA0E5" w14:textId="77777777" w:rsidR="00800AD8" w:rsidRDefault="00DC1AE0" w:rsidP="00141399">
      <w:pPr>
        <w:pStyle w:val="InterlineText"/>
        <w:tabs>
          <w:tab w:val="left" w:pos="533"/>
          <w:tab w:val="left" w:pos="1097"/>
          <w:tab w:val="left" w:pos="2396"/>
          <w:tab w:val="left" w:pos="2660"/>
          <w:tab w:val="left" w:pos="3719"/>
          <w:tab w:val="left" w:pos="4733"/>
          <w:tab w:val="left" w:pos="5222"/>
          <w:tab w:val="left" w:pos="6566"/>
          <w:tab w:val="left" w:pos="7550"/>
        </w:tabs>
      </w:pPr>
      <w:r w:rsidRPr="003A1D48">
        <w:rPr>
          <w:rStyle w:val="InterlineTextNumChar"/>
        </w:rPr>
        <w:t>010</w:t>
      </w:r>
      <w:r w:rsidR="00800AD8">
        <w:tab/>
        <w:t>ka</w:t>
      </w:r>
      <w:r w:rsidR="00800AD8">
        <w:tab/>
        <w:t>mangtjez</w:t>
      </w:r>
      <w:r w:rsidR="00800AD8">
        <w:tab/>
        <w:t>a</w:t>
      </w:r>
      <w:r w:rsidR="00800AD8">
        <w:tab/>
        <w:t>tangapuî,</w:t>
      </w:r>
      <w:r w:rsidR="00800AD8">
        <w:tab/>
        <w:t>panaqen</w:t>
      </w:r>
      <w:r w:rsidR="00800AD8">
        <w:tab/>
        <w:t>sa</w:t>
      </w:r>
      <w:r w:rsidR="00141399">
        <w:tab/>
        <w:t>papatsayin;</w:t>
      </w:r>
      <w:r w:rsidR="00141399">
        <w:tab/>
        <w:t>saka</w:t>
      </w:r>
      <w:r w:rsidR="00141399">
        <w:tab/>
        <w:t>maleva</w:t>
      </w:r>
    </w:p>
    <w:p w14:paraId="12184A22" w14:textId="77777777" w:rsidR="00800AD8" w:rsidRDefault="00800AD8" w:rsidP="00141399">
      <w:pPr>
        <w:pStyle w:val="InterlineGlossWithTrans"/>
        <w:tabs>
          <w:tab w:val="left" w:pos="533"/>
          <w:tab w:val="left" w:pos="1097"/>
          <w:tab w:val="left" w:pos="2396"/>
          <w:tab w:val="left" w:pos="2660"/>
          <w:tab w:val="left" w:pos="3719"/>
          <w:tab w:val="left" w:pos="4733"/>
          <w:tab w:val="left" w:pos="5222"/>
          <w:tab w:val="left" w:pos="6566"/>
          <w:tab w:val="left" w:pos="7550"/>
        </w:tabs>
      </w:pPr>
      <w:r>
        <w:tab/>
        <w:t>ka</w:t>
      </w:r>
      <w:r>
        <w:tab/>
        <w:t>m-pangetjez</w:t>
      </w:r>
      <w:r>
        <w:tab/>
        <w:t>a</w:t>
      </w:r>
      <w:r>
        <w:tab/>
        <w:t>tangapuî</w:t>
      </w:r>
      <w:r>
        <w:tab/>
        <w:t>panaq-en</w:t>
      </w:r>
      <w:r>
        <w:tab/>
        <w:t>sa</w:t>
      </w:r>
      <w:r w:rsidR="00141399">
        <w:tab/>
        <w:t>pa-patsay-en</w:t>
      </w:r>
      <w:r w:rsidR="00141399">
        <w:tab/>
        <w:t>sa-ka</w:t>
      </w:r>
      <w:r w:rsidR="00141399">
        <w:tab/>
        <w:t>ma-leva</w:t>
      </w:r>
    </w:p>
    <w:p w14:paraId="48E0C521" w14:textId="77777777" w:rsidR="00800AD8" w:rsidRDefault="00800AD8" w:rsidP="00141399">
      <w:pPr>
        <w:pStyle w:val="InterlineTransNoFree"/>
        <w:tabs>
          <w:tab w:val="left" w:pos="1097"/>
          <w:tab w:val="left" w:pos="2396"/>
          <w:tab w:val="left" w:pos="2660"/>
          <w:tab w:val="left" w:pos="3719"/>
          <w:tab w:val="left" w:pos="4733"/>
          <w:tab w:val="left" w:pos="5222"/>
          <w:tab w:val="left" w:pos="6566"/>
          <w:tab w:val="left" w:pos="7550"/>
        </w:tabs>
      </w:pPr>
      <w:r>
        <w:tab/>
        <w:t>after</w:t>
      </w:r>
      <w:r>
        <w:tab/>
      </w:r>
      <w:r>
        <w:rPr>
          <w:smallCaps/>
        </w:rPr>
        <w:t>af</w:t>
      </w:r>
      <w:r>
        <w:t>-come</w:t>
      </w:r>
      <w:r>
        <w:rPr>
          <w:smallCaps/>
        </w:rPr>
        <w:tab/>
        <w:t>c</w:t>
      </w:r>
      <w:r>
        <w:rPr>
          <w:smallCaps/>
        </w:rPr>
        <w:tab/>
      </w:r>
      <w:r>
        <w:t>lion</w:t>
      </w:r>
      <w:r>
        <w:tab/>
        <w:t>arrow-</w:t>
      </w:r>
      <w:r>
        <w:rPr>
          <w:smallCaps/>
        </w:rPr>
        <w:t>pf</w:t>
      </w:r>
      <w:r>
        <w:tab/>
        <w:t>and</w:t>
      </w:r>
      <w:r w:rsidR="00141399">
        <w:tab/>
        <w:t>cause-die-</w:t>
      </w:r>
      <w:r w:rsidR="00141399">
        <w:rPr>
          <w:smallCaps/>
        </w:rPr>
        <w:t>pf</w:t>
      </w:r>
      <w:r w:rsidR="00141399">
        <w:tab/>
        <w:t>and-after</w:t>
      </w:r>
      <w:r w:rsidR="00141399">
        <w:tab/>
      </w:r>
      <w:r w:rsidR="00141399">
        <w:rPr>
          <w:smallCaps/>
        </w:rPr>
        <w:t>stat</w:t>
      </w:r>
      <w:r w:rsidR="00141399">
        <w:t>-pleased</w:t>
      </w:r>
    </w:p>
    <w:p w14:paraId="71F76777" w14:textId="77777777" w:rsidR="00800AD8" w:rsidRDefault="00141399" w:rsidP="00141399">
      <w:pPr>
        <w:pStyle w:val="InterlineText"/>
        <w:tabs>
          <w:tab w:val="left" w:pos="533"/>
          <w:tab w:val="left" w:pos="1397"/>
          <w:tab w:val="left" w:pos="2876"/>
          <w:tab w:val="left" w:pos="3140"/>
        </w:tabs>
      </w:pPr>
      <w:r>
        <w:tab/>
      </w:r>
      <w:r w:rsidR="00800AD8">
        <w:t>aravats</w:t>
      </w:r>
      <w:r w:rsidR="00800AD8">
        <w:tab/>
        <w:t>tiamadju</w:t>
      </w:r>
      <w:r w:rsidR="00800AD8">
        <w:tab/>
        <w:t>a</w:t>
      </w:r>
      <w:r w:rsidR="00800AD8">
        <w:tab/>
        <w:t>Vutsuî.</w:t>
      </w:r>
    </w:p>
    <w:p w14:paraId="3B493053" w14:textId="77777777" w:rsidR="00800AD8" w:rsidRDefault="00141399" w:rsidP="00141399">
      <w:pPr>
        <w:pStyle w:val="InterlineGlossWithTrans"/>
        <w:tabs>
          <w:tab w:val="left" w:pos="533"/>
          <w:tab w:val="left" w:pos="1397"/>
          <w:tab w:val="left" w:pos="2876"/>
          <w:tab w:val="left" w:pos="3140"/>
        </w:tabs>
      </w:pPr>
      <w:r>
        <w:tab/>
      </w:r>
      <w:r w:rsidR="00800AD8">
        <w:t>a-ravats</w:t>
      </w:r>
      <w:r w:rsidR="00800AD8">
        <w:tab/>
        <w:t>ti-a-madju</w:t>
      </w:r>
      <w:r w:rsidR="00800AD8">
        <w:tab/>
        <w:t>a</w:t>
      </w:r>
      <w:r w:rsidR="00800AD8">
        <w:tab/>
        <w:t>Vutsuî</w:t>
      </w:r>
    </w:p>
    <w:p w14:paraId="01CFAFCE" w14:textId="77777777" w:rsidR="00800AD8" w:rsidRDefault="00141399" w:rsidP="00141399">
      <w:pPr>
        <w:pStyle w:val="InterlineTrans"/>
        <w:tabs>
          <w:tab w:val="left" w:pos="533"/>
          <w:tab w:val="left" w:pos="1397"/>
          <w:tab w:val="left" w:pos="2876"/>
          <w:tab w:val="left" w:pos="3140"/>
        </w:tabs>
      </w:pPr>
      <w:r>
        <w:rPr>
          <w:smallCaps/>
        </w:rPr>
        <w:tab/>
      </w:r>
      <w:r w:rsidR="00800AD8">
        <w:rPr>
          <w:smallCaps/>
        </w:rPr>
        <w:t>c-</w:t>
      </w:r>
      <w:r w:rsidR="00800AD8">
        <w:t>true</w:t>
      </w:r>
      <w:r w:rsidR="00800AD8">
        <w:tab/>
      </w:r>
      <w:r w:rsidR="00800AD8">
        <w:rPr>
          <w:smallCaps/>
        </w:rPr>
        <w:t>f-pl</w:t>
      </w:r>
      <w:r w:rsidR="00800AD8">
        <w:t>-</w:t>
      </w:r>
      <w:r w:rsidR="00800AD8">
        <w:rPr>
          <w:smallCaps/>
        </w:rPr>
        <w:t>3rd.pers</w:t>
      </w:r>
      <w:r w:rsidR="00800AD8">
        <w:rPr>
          <w:smallCaps/>
        </w:rPr>
        <w:tab/>
        <w:t>c</w:t>
      </w:r>
      <w:r w:rsidR="00800AD8">
        <w:rPr>
          <w:smallCaps/>
        </w:rPr>
        <w:tab/>
      </w:r>
      <w:r w:rsidR="00800AD8">
        <w:t>(place)</w:t>
      </w:r>
    </w:p>
    <w:p w14:paraId="17982889" w14:textId="77777777" w:rsidR="00800AD8" w:rsidRDefault="00800AD8">
      <w:pPr>
        <w:pStyle w:val="InterlineFree"/>
      </w:pPr>
      <w:r>
        <w:t>When the lion came, they shot and killed it. The Vutsuî people were very glad.</w:t>
      </w:r>
    </w:p>
    <w:p w14:paraId="4357DA2D" w14:textId="77777777" w:rsidR="00800AD8" w:rsidRDefault="00DC1AE0" w:rsidP="00141399">
      <w:pPr>
        <w:pStyle w:val="InterlineText"/>
        <w:tabs>
          <w:tab w:val="left" w:pos="533"/>
          <w:tab w:val="left" w:pos="1292"/>
          <w:tab w:val="left" w:pos="2231"/>
          <w:tab w:val="left" w:pos="3005"/>
          <w:tab w:val="left" w:pos="4589"/>
          <w:tab w:val="left" w:pos="5093"/>
          <w:tab w:val="left" w:pos="6077"/>
        </w:tabs>
      </w:pPr>
      <w:r w:rsidRPr="003A1D48">
        <w:rPr>
          <w:rStyle w:val="InterlineTextNumChar"/>
        </w:rPr>
        <w:t>011</w:t>
      </w:r>
      <w:r w:rsidR="00800AD8">
        <w:tab/>
        <w:t>“uîa</w:t>
      </w:r>
      <w:r w:rsidR="00800AD8">
        <w:tab/>
        <w:t>timun</w:t>
      </w:r>
      <w:r w:rsidR="00800AD8">
        <w:tab/>
        <w:t>anga</w:t>
      </w:r>
      <w:r w:rsidR="00800AD8">
        <w:tab/>
        <w:t>kikazeîuzeîu</w:t>
      </w:r>
      <w:r w:rsidR="00800AD8">
        <w:tab/>
        <w:t>tua</w:t>
      </w:r>
      <w:r w:rsidR="00800AD8">
        <w:tab/>
        <w:t>imaza</w:t>
      </w:r>
      <w:r w:rsidR="00800AD8">
        <w:tab/>
        <w:t>penuîat.”</w:t>
      </w:r>
    </w:p>
    <w:p w14:paraId="1C59C8FE" w14:textId="77777777" w:rsidR="00800AD8" w:rsidRDefault="00800AD8" w:rsidP="00141399">
      <w:pPr>
        <w:pStyle w:val="InterlineGlossWithTrans"/>
        <w:tabs>
          <w:tab w:val="left" w:pos="533"/>
          <w:tab w:val="left" w:pos="1292"/>
          <w:tab w:val="left" w:pos="2231"/>
          <w:tab w:val="left" w:pos="3005"/>
          <w:tab w:val="left" w:pos="4589"/>
          <w:tab w:val="left" w:pos="5093"/>
          <w:tab w:val="left" w:pos="6077"/>
        </w:tabs>
      </w:pPr>
      <w:r>
        <w:tab/>
        <w:t>uîa</w:t>
      </w:r>
      <w:r>
        <w:tab/>
        <w:t>ti-mun</w:t>
      </w:r>
      <w:r>
        <w:tab/>
        <w:t>anga</w:t>
      </w:r>
      <w:r>
        <w:tab/>
        <w:t>ki-zeîu=kazeîu</w:t>
      </w:r>
      <w:r>
        <w:tab/>
        <w:t>tua</w:t>
      </w:r>
      <w:r>
        <w:tab/>
        <w:t>i-maza</w:t>
      </w:r>
      <w:r>
        <w:tab/>
        <w:t>en=puîat</w:t>
      </w:r>
    </w:p>
    <w:p w14:paraId="3B80672E" w14:textId="77777777" w:rsidR="00800AD8" w:rsidRDefault="00800AD8" w:rsidP="00141399">
      <w:pPr>
        <w:pStyle w:val="InterlineTrans"/>
        <w:tabs>
          <w:tab w:val="left" w:pos="533"/>
          <w:tab w:val="left" w:pos="1292"/>
          <w:tab w:val="left" w:pos="2231"/>
          <w:tab w:val="left" w:pos="3005"/>
          <w:tab w:val="left" w:pos="4589"/>
          <w:tab w:val="left" w:pos="5093"/>
          <w:tab w:val="left" w:pos="6077"/>
        </w:tabs>
      </w:pPr>
      <w:r>
        <w:tab/>
        <w:t>so.that</w:t>
      </w:r>
      <w:r>
        <w:tab/>
      </w:r>
      <w:r>
        <w:rPr>
          <w:smallCaps/>
        </w:rPr>
        <w:t>f-</w:t>
      </w:r>
      <w:r>
        <w:t>you(</w:t>
      </w:r>
      <w:r>
        <w:rPr>
          <w:smallCaps/>
        </w:rPr>
        <w:t>p</w:t>
      </w:r>
      <w:r>
        <w:t>)</w:t>
      </w:r>
      <w:r>
        <w:tab/>
        <w:t>indeed</w:t>
      </w:r>
      <w:r>
        <w:tab/>
        <w:t>do-</w:t>
      </w:r>
      <w:r>
        <w:rPr>
          <w:smallCaps/>
        </w:rPr>
        <w:t>red</w:t>
      </w:r>
      <w:r>
        <w:t>=tax</w:t>
      </w:r>
      <w:r>
        <w:tab/>
      </w:r>
      <w:r>
        <w:rPr>
          <w:smallCaps/>
        </w:rPr>
        <w:t>obl</w:t>
      </w:r>
      <w:r>
        <w:tab/>
      </w:r>
      <w:r>
        <w:rPr>
          <w:smallCaps/>
        </w:rPr>
        <w:t>loc</w:t>
      </w:r>
      <w:r>
        <w:t>-here</w:t>
      </w:r>
      <w:r>
        <w:tab/>
      </w:r>
      <w:r>
        <w:rPr>
          <w:smallCaps/>
        </w:rPr>
        <w:t>af</w:t>
      </w:r>
      <w:r>
        <w:t>=all</w:t>
      </w:r>
    </w:p>
    <w:p w14:paraId="48031E50" w14:textId="77777777" w:rsidR="00800AD8" w:rsidRDefault="00800AD8">
      <w:pPr>
        <w:pStyle w:val="InterlineFree"/>
      </w:pPr>
      <w:r>
        <w:t>“All the tribute from here can go to you.”</w:t>
      </w:r>
    </w:p>
    <w:p w14:paraId="3AAEAB4B" w14:textId="77777777" w:rsidR="00800AD8" w:rsidRDefault="00DC1AE0" w:rsidP="00141399">
      <w:pPr>
        <w:pStyle w:val="InterlineText"/>
        <w:tabs>
          <w:tab w:val="left" w:pos="533"/>
          <w:tab w:val="left" w:pos="1022"/>
          <w:tab w:val="left" w:pos="1661"/>
          <w:tab w:val="left" w:pos="3140"/>
          <w:tab w:val="left" w:pos="3404"/>
          <w:tab w:val="left" w:pos="4463"/>
          <w:tab w:val="left" w:pos="4727"/>
          <w:tab w:val="left" w:pos="5471"/>
        </w:tabs>
      </w:pPr>
      <w:r w:rsidRPr="003A1D48">
        <w:rPr>
          <w:rStyle w:val="InterlineTextNumChar"/>
        </w:rPr>
        <w:t>012</w:t>
      </w:r>
      <w:r w:rsidR="00800AD8">
        <w:tab/>
        <w:t>qau</w:t>
      </w:r>
      <w:r w:rsidR="00800AD8">
        <w:tab/>
        <w:t>vaik</w:t>
      </w:r>
      <w:r w:rsidR="00800AD8">
        <w:tab/>
        <w:t>tiamadju</w:t>
      </w:r>
      <w:r w:rsidR="00800AD8">
        <w:tab/>
        <w:t>a</w:t>
      </w:r>
      <w:r w:rsidR="00800AD8">
        <w:tab/>
        <w:t>tsemikel</w:t>
      </w:r>
      <w:r w:rsidR="00800AD8">
        <w:tab/>
        <w:t>a</w:t>
      </w:r>
      <w:r w:rsidR="00800AD8">
        <w:tab/>
        <w:t>sema</w:t>
      </w:r>
      <w:r w:rsidR="00800AD8">
        <w:tab/>
        <w:t>Tjuvasavasai.</w:t>
      </w:r>
    </w:p>
    <w:p w14:paraId="59EE39FB" w14:textId="77777777" w:rsidR="00800AD8" w:rsidRDefault="00800AD8" w:rsidP="00141399">
      <w:pPr>
        <w:pStyle w:val="InterlineGlossWithTrans"/>
        <w:tabs>
          <w:tab w:val="left" w:pos="533"/>
          <w:tab w:val="left" w:pos="1022"/>
          <w:tab w:val="left" w:pos="1661"/>
          <w:tab w:val="left" w:pos="3140"/>
          <w:tab w:val="left" w:pos="3404"/>
          <w:tab w:val="left" w:pos="4463"/>
          <w:tab w:val="left" w:pos="4727"/>
          <w:tab w:val="left" w:pos="5471"/>
        </w:tabs>
      </w:pPr>
      <w:r>
        <w:tab/>
        <w:t>qau</w:t>
      </w:r>
      <w:r>
        <w:tab/>
        <w:t>vaik</w:t>
      </w:r>
      <w:r>
        <w:tab/>
        <w:t>ti-a-madju</w:t>
      </w:r>
      <w:r>
        <w:tab/>
        <w:t>a</w:t>
      </w:r>
      <w:r>
        <w:tab/>
        <w:t>em=tsikel</w:t>
      </w:r>
      <w:r>
        <w:tab/>
        <w:t>a</w:t>
      </w:r>
      <w:r>
        <w:tab/>
        <w:t>em=sa</w:t>
      </w:r>
      <w:r>
        <w:tab/>
        <w:t>Tjuvasavasai</w:t>
      </w:r>
    </w:p>
    <w:p w14:paraId="233334F1" w14:textId="77777777" w:rsidR="00800AD8" w:rsidRDefault="00800AD8" w:rsidP="00141399">
      <w:pPr>
        <w:pStyle w:val="InterlineTrans"/>
        <w:tabs>
          <w:tab w:val="left" w:pos="533"/>
          <w:tab w:val="left" w:pos="1022"/>
          <w:tab w:val="left" w:pos="1661"/>
          <w:tab w:val="left" w:pos="3140"/>
          <w:tab w:val="left" w:pos="3404"/>
          <w:tab w:val="left" w:pos="4463"/>
          <w:tab w:val="left" w:pos="4727"/>
          <w:tab w:val="left" w:pos="5471"/>
        </w:tabs>
      </w:pPr>
      <w:r>
        <w:tab/>
        <w:t>so</w:t>
      </w:r>
      <w:r>
        <w:tab/>
        <w:t>leave</w:t>
      </w:r>
      <w:r>
        <w:tab/>
      </w:r>
      <w:r>
        <w:rPr>
          <w:smallCaps/>
        </w:rPr>
        <w:t>f-pl</w:t>
      </w:r>
      <w:r>
        <w:t>-</w:t>
      </w:r>
      <w:r>
        <w:rPr>
          <w:smallCaps/>
        </w:rPr>
        <w:t>3rd.pers</w:t>
      </w:r>
      <w:r>
        <w:rPr>
          <w:smallCaps/>
        </w:rPr>
        <w:tab/>
        <w:t>c</w:t>
      </w:r>
      <w:r>
        <w:rPr>
          <w:smallCaps/>
        </w:rPr>
        <w:tab/>
        <w:t>af</w:t>
      </w:r>
      <w:r>
        <w:t>=return</w:t>
      </w:r>
      <w:r>
        <w:rPr>
          <w:smallCaps/>
        </w:rPr>
        <w:tab/>
        <w:t>c</w:t>
      </w:r>
      <w:r>
        <w:rPr>
          <w:smallCaps/>
        </w:rPr>
        <w:tab/>
        <w:t>af</w:t>
      </w:r>
      <w:r>
        <w:t>=go</w:t>
      </w:r>
      <w:r>
        <w:tab/>
        <w:t>(place)</w:t>
      </w:r>
    </w:p>
    <w:p w14:paraId="7E82C475" w14:textId="77777777" w:rsidR="00800AD8" w:rsidRDefault="00800AD8">
      <w:pPr>
        <w:pStyle w:val="InterlineFree"/>
      </w:pPr>
      <w:r>
        <w:t>They went back to Tjuvasavasai.</w:t>
      </w:r>
    </w:p>
    <w:p w14:paraId="79B7C492" w14:textId="77777777" w:rsidR="00800AD8" w:rsidRDefault="00DC1AE0" w:rsidP="00141399">
      <w:pPr>
        <w:pStyle w:val="InterlineText"/>
        <w:tabs>
          <w:tab w:val="left" w:pos="533"/>
          <w:tab w:val="left" w:pos="1022"/>
          <w:tab w:val="left" w:pos="1466"/>
          <w:tab w:val="left" w:pos="2270"/>
          <w:tab w:val="left" w:pos="3044"/>
          <w:tab w:val="left" w:pos="4013"/>
          <w:tab w:val="left" w:pos="5792"/>
          <w:tab w:val="left" w:pos="6296"/>
          <w:tab w:val="left" w:pos="7100"/>
          <w:tab w:val="left" w:pos="7604"/>
        </w:tabs>
      </w:pPr>
      <w:r w:rsidRPr="003A1D48">
        <w:rPr>
          <w:rStyle w:val="InterlineTextNumChar"/>
        </w:rPr>
        <w:t>013</w:t>
      </w:r>
      <w:r w:rsidR="00800AD8">
        <w:tab/>
        <w:t>qau</w:t>
      </w:r>
      <w:r w:rsidR="00800AD8">
        <w:tab/>
        <w:t>ti</w:t>
      </w:r>
      <w:r w:rsidR="00800AD8">
        <w:tab/>
        <w:t>ïautu</w:t>
      </w:r>
      <w:r w:rsidR="00800AD8">
        <w:tab/>
        <w:t>anga</w:t>
      </w:r>
      <w:r w:rsidR="00800AD8">
        <w:tab/>
        <w:t>kisan</w:t>
      </w:r>
      <w:r w:rsidR="00800AD8">
        <w:tab/>
        <w:t>qempuqepu</w:t>
      </w:r>
      <w:r w:rsidR="00800AD8">
        <w:tab/>
        <w:t>tua</w:t>
      </w:r>
      <w:r w:rsidR="00800AD8">
        <w:tab/>
        <w:t>kazeîu</w:t>
      </w:r>
      <w:r w:rsidR="00800AD8">
        <w:tab/>
        <w:t>i</w:t>
      </w:r>
      <w:r w:rsidR="00141399">
        <w:tab/>
        <w:t>Vutsuî.</w:t>
      </w:r>
    </w:p>
    <w:p w14:paraId="19FD0FD9" w14:textId="77777777" w:rsidR="00800AD8" w:rsidRDefault="00800AD8" w:rsidP="00141399">
      <w:pPr>
        <w:pStyle w:val="InterlineGlossWithTrans"/>
        <w:tabs>
          <w:tab w:val="left" w:pos="533"/>
          <w:tab w:val="left" w:pos="1022"/>
          <w:tab w:val="left" w:pos="1466"/>
          <w:tab w:val="left" w:pos="2270"/>
          <w:tab w:val="left" w:pos="3044"/>
          <w:tab w:val="left" w:pos="4013"/>
          <w:tab w:val="left" w:pos="5792"/>
          <w:tab w:val="left" w:pos="6296"/>
          <w:tab w:val="left" w:pos="7100"/>
          <w:tab w:val="left" w:pos="7604"/>
        </w:tabs>
      </w:pPr>
      <w:r>
        <w:tab/>
        <w:t>qau</w:t>
      </w:r>
      <w:r>
        <w:tab/>
        <w:t>ti</w:t>
      </w:r>
      <w:r>
        <w:tab/>
        <w:t>ïautu</w:t>
      </w:r>
      <w:r>
        <w:tab/>
        <w:t>anga</w:t>
      </w:r>
      <w:r>
        <w:tab/>
        <w:t>ki-sane</w:t>
      </w:r>
      <w:r>
        <w:tab/>
        <w:t>m=qepu-qepu</w:t>
      </w:r>
      <w:r>
        <w:tab/>
        <w:t>tua</w:t>
      </w:r>
      <w:r>
        <w:tab/>
        <w:t>kazeîu</w:t>
      </w:r>
      <w:r>
        <w:tab/>
        <w:t>i</w:t>
      </w:r>
      <w:r w:rsidR="00141399">
        <w:tab/>
        <w:t>Vutsuî</w:t>
      </w:r>
    </w:p>
    <w:p w14:paraId="1C55C696" w14:textId="77777777" w:rsidR="00800AD8" w:rsidRDefault="00800AD8" w:rsidP="00141399">
      <w:pPr>
        <w:pStyle w:val="InterlineTrans"/>
        <w:tabs>
          <w:tab w:val="left" w:pos="533"/>
          <w:tab w:val="left" w:pos="1022"/>
          <w:tab w:val="left" w:pos="1466"/>
          <w:tab w:val="left" w:pos="2270"/>
          <w:tab w:val="left" w:pos="3044"/>
          <w:tab w:val="left" w:pos="4013"/>
          <w:tab w:val="left" w:pos="5792"/>
          <w:tab w:val="left" w:pos="6296"/>
          <w:tab w:val="left" w:pos="7100"/>
          <w:tab w:val="left" w:pos="7604"/>
        </w:tabs>
      </w:pPr>
      <w:r>
        <w:tab/>
        <w:t>so</w:t>
      </w:r>
      <w:r>
        <w:tab/>
      </w:r>
      <w:r>
        <w:rPr>
          <w:smallCaps/>
        </w:rPr>
        <w:t>f.h</w:t>
      </w:r>
      <w:r>
        <w:tab/>
        <w:t>(name)</w:t>
      </w:r>
      <w:r>
        <w:tab/>
        <w:t>indeed</w:t>
      </w:r>
      <w:r>
        <w:tab/>
        <w:t>do-make</w:t>
      </w:r>
      <w:r>
        <w:tab/>
      </w:r>
      <w:r>
        <w:rPr>
          <w:smallCaps/>
        </w:rPr>
        <w:t>af</w:t>
      </w:r>
      <w:r>
        <w:t>=</w:t>
      </w:r>
      <w:r>
        <w:rPr>
          <w:smallCaps/>
        </w:rPr>
        <w:t>red</w:t>
      </w:r>
      <w:r>
        <w:t>-associate</w:t>
      </w:r>
      <w:r>
        <w:tab/>
      </w:r>
      <w:r>
        <w:rPr>
          <w:smallCaps/>
        </w:rPr>
        <w:t>obl</w:t>
      </w:r>
      <w:r>
        <w:tab/>
        <w:t>tax</w:t>
      </w:r>
      <w:r>
        <w:tab/>
      </w:r>
      <w:r>
        <w:rPr>
          <w:smallCaps/>
        </w:rPr>
        <w:t>loc</w:t>
      </w:r>
      <w:r w:rsidR="00141399">
        <w:tab/>
        <w:t>(place)</w:t>
      </w:r>
    </w:p>
    <w:p w14:paraId="21B0184C" w14:textId="77777777" w:rsidR="00800AD8" w:rsidRDefault="00800AD8">
      <w:pPr>
        <w:pStyle w:val="InterlineFree"/>
      </w:pPr>
      <w:r>
        <w:t>ïautu became the tribute collector among the Vutsuî.</w:t>
      </w:r>
    </w:p>
    <w:p w14:paraId="7BA0F119" w14:textId="77777777" w:rsidR="00800AD8" w:rsidRDefault="00DC1AE0" w:rsidP="00F367CF">
      <w:pPr>
        <w:pStyle w:val="InterlineText"/>
        <w:tabs>
          <w:tab w:val="left" w:pos="533"/>
          <w:tab w:val="left" w:pos="1187"/>
          <w:tab w:val="left" w:pos="2921"/>
          <w:tab w:val="left" w:pos="4400"/>
          <w:tab w:val="left" w:pos="4664"/>
          <w:tab w:val="left" w:pos="5648"/>
          <w:tab w:val="left" w:pos="6512"/>
          <w:tab w:val="left" w:pos="7676"/>
          <w:tab w:val="left" w:pos="7940"/>
        </w:tabs>
      </w:pPr>
      <w:r w:rsidRPr="003A1D48">
        <w:rPr>
          <w:rStyle w:val="InterlineTextNumChar"/>
        </w:rPr>
        <w:t>014</w:t>
      </w:r>
      <w:r w:rsidR="00800AD8">
        <w:tab/>
        <w:t>nu</w:t>
      </w:r>
      <w:r w:rsidR="00800AD8">
        <w:tab/>
        <w:t>patsatsikel</w:t>
      </w:r>
      <w:r w:rsidR="00800AD8">
        <w:tab/>
        <w:t>tiamadju</w:t>
      </w:r>
      <w:r w:rsidR="00800AD8">
        <w:tab/>
        <w:t>a</w:t>
      </w:r>
      <w:r w:rsidR="00800AD8">
        <w:tab/>
        <w:t>pasa</w:t>
      </w:r>
      <w:r w:rsidR="00800AD8">
        <w:tab/>
        <w:t>Vutsuî,</w:t>
      </w:r>
      <w:r w:rsidR="00F367CF">
        <w:tab/>
        <w:t>kitsuîu</w:t>
      </w:r>
      <w:r w:rsidR="00F367CF">
        <w:tab/>
        <w:t>a</w:t>
      </w:r>
      <w:r w:rsidR="00F367CF">
        <w:tab/>
        <w:t>sema</w:t>
      </w:r>
    </w:p>
    <w:p w14:paraId="684E55F3" w14:textId="77777777" w:rsidR="00800AD8" w:rsidRDefault="00800AD8" w:rsidP="00F367CF">
      <w:pPr>
        <w:pStyle w:val="InterlineGlossWithTrans"/>
        <w:tabs>
          <w:tab w:val="left" w:pos="533"/>
          <w:tab w:val="left" w:pos="1187"/>
          <w:tab w:val="left" w:pos="2921"/>
          <w:tab w:val="left" w:pos="4400"/>
          <w:tab w:val="left" w:pos="4664"/>
          <w:tab w:val="left" w:pos="5648"/>
          <w:tab w:val="left" w:pos="6512"/>
          <w:tab w:val="left" w:pos="7676"/>
          <w:tab w:val="left" w:pos="7940"/>
        </w:tabs>
      </w:pPr>
      <w:r>
        <w:tab/>
        <w:t>nu</w:t>
      </w:r>
      <w:r>
        <w:tab/>
        <w:t>pa-tsa-tsikel</w:t>
      </w:r>
      <w:r>
        <w:tab/>
        <w:t>ti-a-madju</w:t>
      </w:r>
      <w:r>
        <w:tab/>
        <w:t>a</w:t>
      </w:r>
      <w:r>
        <w:tab/>
        <w:t>pa-sa</w:t>
      </w:r>
      <w:r>
        <w:tab/>
        <w:t>Vutsuî</w:t>
      </w:r>
      <w:r w:rsidR="00F367CF">
        <w:tab/>
        <w:t>ki-tsuîu</w:t>
      </w:r>
      <w:r w:rsidR="00F367CF">
        <w:tab/>
        <w:t>a</w:t>
      </w:r>
      <w:r w:rsidR="00F367CF">
        <w:tab/>
        <w:t>em=sa</w:t>
      </w:r>
    </w:p>
    <w:p w14:paraId="20442D83" w14:textId="77777777" w:rsidR="00800AD8" w:rsidRDefault="00800AD8" w:rsidP="00F367CF">
      <w:pPr>
        <w:pStyle w:val="InterlineTransNoFree"/>
        <w:tabs>
          <w:tab w:val="left" w:pos="1187"/>
          <w:tab w:val="left" w:pos="2921"/>
          <w:tab w:val="left" w:pos="4400"/>
          <w:tab w:val="left" w:pos="4664"/>
          <w:tab w:val="left" w:pos="5648"/>
          <w:tab w:val="left" w:pos="6512"/>
          <w:tab w:val="left" w:pos="7676"/>
          <w:tab w:val="left" w:pos="7940"/>
        </w:tabs>
      </w:pPr>
      <w:r>
        <w:tab/>
        <w:t>when</w:t>
      </w:r>
      <w:r>
        <w:tab/>
        <w:t>cause-</w:t>
      </w:r>
      <w:r>
        <w:rPr>
          <w:smallCaps/>
        </w:rPr>
        <w:t>red</w:t>
      </w:r>
      <w:r>
        <w:t>-return</w:t>
      </w:r>
      <w:r>
        <w:tab/>
      </w:r>
      <w:r>
        <w:rPr>
          <w:smallCaps/>
        </w:rPr>
        <w:t>f-pl</w:t>
      </w:r>
      <w:r>
        <w:t>-</w:t>
      </w:r>
      <w:r>
        <w:rPr>
          <w:smallCaps/>
        </w:rPr>
        <w:t>3rd.pers</w:t>
      </w:r>
      <w:r>
        <w:rPr>
          <w:smallCaps/>
        </w:rPr>
        <w:tab/>
        <w:t>c</w:t>
      </w:r>
      <w:r>
        <w:rPr>
          <w:smallCaps/>
        </w:rPr>
        <w:tab/>
      </w:r>
      <w:r>
        <w:t>cause-go</w:t>
      </w:r>
      <w:r>
        <w:tab/>
        <w:t>(place)</w:t>
      </w:r>
      <w:r w:rsidR="00F367CF">
        <w:tab/>
        <w:t>do-butcher</w:t>
      </w:r>
      <w:r w:rsidR="00F367CF">
        <w:rPr>
          <w:smallCaps/>
        </w:rPr>
        <w:tab/>
        <w:t>c</w:t>
      </w:r>
      <w:r w:rsidR="00F367CF">
        <w:tab/>
      </w:r>
      <w:r w:rsidR="00F367CF">
        <w:rPr>
          <w:smallCaps/>
        </w:rPr>
        <w:t>af</w:t>
      </w:r>
      <w:r w:rsidR="00F367CF">
        <w:t>=go</w:t>
      </w:r>
    </w:p>
    <w:p w14:paraId="7292B315" w14:textId="77777777" w:rsidR="00800AD8" w:rsidRDefault="00800AD8" w:rsidP="00F367CF">
      <w:pPr>
        <w:pStyle w:val="InterlineText"/>
        <w:tabs>
          <w:tab w:val="left" w:pos="533"/>
          <w:tab w:val="left" w:pos="1022"/>
          <w:tab w:val="left" w:pos="1526"/>
          <w:tab w:val="left" w:pos="3470"/>
          <w:tab w:val="left" w:pos="4244"/>
          <w:tab w:val="left" w:pos="5723"/>
          <w:tab w:val="left" w:pos="5987"/>
          <w:tab w:val="left" w:pos="6986"/>
        </w:tabs>
      </w:pPr>
      <w:r>
        <w:tab/>
        <w:t>zua</w:t>
      </w:r>
      <w:r>
        <w:tab/>
        <w:t>tua</w:t>
      </w:r>
      <w:r>
        <w:tab/>
        <w:t>qinaîan</w:t>
      </w:r>
      <w:r>
        <w:tab/>
        <w:t>anga</w:t>
      </w:r>
      <w:r>
        <w:tab/>
        <w:t>tiamadju</w:t>
      </w:r>
      <w:r>
        <w:tab/>
        <w:t>a</w:t>
      </w:r>
      <w:r w:rsidR="00F367CF">
        <w:tab/>
        <w:t>ma÷usa;</w:t>
      </w:r>
      <w:r w:rsidR="00F367CF">
        <w:tab/>
        <w:t>mana</w:t>
      </w:r>
    </w:p>
    <w:p w14:paraId="00ED2B30" w14:textId="77777777" w:rsidR="00800AD8" w:rsidRDefault="00800AD8" w:rsidP="00F367CF">
      <w:pPr>
        <w:pStyle w:val="InterlineGlossWithTrans"/>
        <w:tabs>
          <w:tab w:val="left" w:pos="533"/>
          <w:tab w:val="left" w:pos="1022"/>
          <w:tab w:val="left" w:pos="1526"/>
          <w:tab w:val="left" w:pos="3470"/>
          <w:tab w:val="left" w:pos="4244"/>
          <w:tab w:val="left" w:pos="5723"/>
          <w:tab w:val="left" w:pos="5987"/>
          <w:tab w:val="left" w:pos="6986"/>
        </w:tabs>
      </w:pPr>
      <w:r>
        <w:tab/>
        <w:t>zua</w:t>
      </w:r>
      <w:r>
        <w:tab/>
        <w:t>tua</w:t>
      </w:r>
      <w:r>
        <w:tab/>
        <w:t>in=qaîa-an</w:t>
      </w:r>
      <w:r>
        <w:tab/>
        <w:t>anga</w:t>
      </w:r>
      <w:r>
        <w:tab/>
        <w:t>ti-a-madju</w:t>
      </w:r>
      <w:r>
        <w:tab/>
        <w:t>a</w:t>
      </w:r>
      <w:r w:rsidR="00F367CF">
        <w:tab/>
        <w:t>ma-÷usa</w:t>
      </w:r>
      <w:r w:rsidR="00F367CF">
        <w:tab/>
        <w:t>ma-avan-a</w:t>
      </w:r>
    </w:p>
    <w:p w14:paraId="259E7BF9" w14:textId="77777777" w:rsidR="00800AD8" w:rsidRDefault="00800AD8" w:rsidP="00F367CF">
      <w:pPr>
        <w:pStyle w:val="InterlineTransNoFree"/>
        <w:tabs>
          <w:tab w:val="left" w:pos="1022"/>
          <w:tab w:val="left" w:pos="1526"/>
          <w:tab w:val="left" w:pos="3470"/>
          <w:tab w:val="left" w:pos="4244"/>
          <w:tab w:val="left" w:pos="5723"/>
          <w:tab w:val="left" w:pos="5987"/>
          <w:tab w:val="left" w:pos="6986"/>
        </w:tabs>
        <w:rPr>
          <w:smallCaps/>
        </w:rPr>
      </w:pPr>
      <w:r>
        <w:tab/>
        <w:t>that</w:t>
      </w:r>
      <w:r>
        <w:tab/>
      </w:r>
      <w:r>
        <w:rPr>
          <w:smallCaps/>
        </w:rPr>
        <w:t>obl</w:t>
      </w:r>
      <w:r>
        <w:tab/>
      </w:r>
      <w:r>
        <w:rPr>
          <w:smallCaps/>
        </w:rPr>
        <w:t>perf</w:t>
      </w:r>
      <w:r>
        <w:t>=outsider-</w:t>
      </w:r>
      <w:r>
        <w:rPr>
          <w:smallCaps/>
        </w:rPr>
        <w:t>nom</w:t>
      </w:r>
      <w:r>
        <w:tab/>
        <w:t>indeed</w:t>
      </w:r>
      <w:r>
        <w:tab/>
      </w:r>
      <w:r>
        <w:rPr>
          <w:smallCaps/>
        </w:rPr>
        <w:t>f-pl</w:t>
      </w:r>
      <w:r>
        <w:t>-</w:t>
      </w:r>
      <w:r>
        <w:rPr>
          <w:smallCaps/>
        </w:rPr>
        <w:t>3rd.pers</w:t>
      </w:r>
      <w:r>
        <w:rPr>
          <w:smallCaps/>
        </w:rPr>
        <w:tab/>
        <w:t>c</w:t>
      </w:r>
      <w:r w:rsidR="00F367CF">
        <w:tab/>
      </w:r>
      <w:r w:rsidR="00F367CF">
        <w:rPr>
          <w:smallCaps/>
        </w:rPr>
        <w:t>num</w:t>
      </w:r>
      <w:r w:rsidR="00F367CF">
        <w:t>-two</w:t>
      </w:r>
      <w:r w:rsidR="00F367CF">
        <w:tab/>
      </w:r>
      <w:r w:rsidR="00F367CF">
        <w:rPr>
          <w:smallCaps/>
        </w:rPr>
        <w:t>stat</w:t>
      </w:r>
      <w:r w:rsidR="00F367CF">
        <w:t>-exact-?</w:t>
      </w:r>
    </w:p>
    <w:p w14:paraId="4C06C764" w14:textId="77777777" w:rsidR="00800AD8" w:rsidRDefault="00800AD8" w:rsidP="00F367CF">
      <w:pPr>
        <w:pStyle w:val="InterlineText"/>
        <w:tabs>
          <w:tab w:val="left" w:pos="533"/>
          <w:tab w:val="left" w:pos="2387"/>
          <w:tab w:val="left" w:pos="2876"/>
        </w:tabs>
      </w:pPr>
      <w:r>
        <w:tab/>
        <w:t>palaingan</w:t>
      </w:r>
      <w:r>
        <w:tab/>
        <w:t>nua</w:t>
      </w:r>
      <w:r>
        <w:tab/>
        <w:t>naqaîangan.</w:t>
      </w:r>
    </w:p>
    <w:p w14:paraId="3B1C14B1" w14:textId="77777777" w:rsidR="00800AD8" w:rsidRDefault="00800AD8" w:rsidP="00F367CF">
      <w:pPr>
        <w:pStyle w:val="InterlineGlossWithTrans"/>
        <w:tabs>
          <w:tab w:val="left" w:pos="533"/>
          <w:tab w:val="left" w:pos="2387"/>
          <w:tab w:val="left" w:pos="2876"/>
        </w:tabs>
      </w:pPr>
      <w:r>
        <w:tab/>
        <w:t>pa-laing-an</w:t>
      </w:r>
      <w:r>
        <w:tab/>
        <w:t>nua</w:t>
      </w:r>
      <w:r>
        <w:tab/>
        <w:t>na-qaîa-anga-an</w:t>
      </w:r>
    </w:p>
    <w:p w14:paraId="3F52A5DD" w14:textId="77777777" w:rsidR="00800AD8" w:rsidRDefault="00800AD8" w:rsidP="00F367CF">
      <w:pPr>
        <w:pStyle w:val="InterlineTrans"/>
        <w:tabs>
          <w:tab w:val="left" w:pos="533"/>
          <w:tab w:val="left" w:pos="2387"/>
          <w:tab w:val="left" w:pos="2876"/>
        </w:tabs>
      </w:pPr>
      <w:r>
        <w:tab/>
        <w:t>cause-follow-</w:t>
      </w:r>
      <w:r>
        <w:rPr>
          <w:smallCaps/>
        </w:rPr>
        <w:t>nom</w:t>
      </w:r>
      <w:r>
        <w:tab/>
        <w:t>by</w:t>
      </w:r>
      <w:r>
        <w:tab/>
      </w:r>
      <w:r>
        <w:rPr>
          <w:smallCaps/>
        </w:rPr>
        <w:t>past</w:t>
      </w:r>
      <w:r>
        <w:t>-outsider-indeed-</w:t>
      </w:r>
      <w:r>
        <w:rPr>
          <w:smallCaps/>
        </w:rPr>
        <w:t>nom</w:t>
      </w:r>
    </w:p>
    <w:p w14:paraId="60B1E7C6" w14:textId="77777777" w:rsidR="00800AD8" w:rsidRDefault="00800AD8">
      <w:pPr>
        <w:pStyle w:val="InterlineFree"/>
      </w:pPr>
      <w:r>
        <w:lastRenderedPageBreak/>
        <w:t>When the two travelled through there, feasts were given for them in every village, and they were the leaders of all the</w:t>
      </w:r>
      <w:r w:rsidR="00F367CF">
        <w:t xml:space="preserve"> villages.</w:t>
      </w:r>
    </w:p>
    <w:p w14:paraId="241584A0" w14:textId="77777777" w:rsidR="00800AD8" w:rsidRDefault="00800AD8" w:rsidP="00F367CF">
      <w:pPr>
        <w:pStyle w:val="FullTranslation"/>
      </w:pPr>
      <w:r>
        <w:t>Once upon a time there was a lion in the Vutsuî area, and it kept on eating people. They said: “We are going to be wiped out, aren’t we? What are we going to do to get rid of this lion?” So they summoned Tail and Piri. “Come; we’re in trouble</w:t>
      </w:r>
      <w:r w:rsidR="00F367CF">
        <w:t>.</w:t>
      </w:r>
      <w:r>
        <w:t xml:space="preserve"> We’re going to be wiped out by this lion”</w:t>
      </w:r>
      <w:r w:rsidR="00F367CF">
        <w:t xml:space="preserve"> </w:t>
      </w:r>
      <w:r>
        <w:t>(</w:t>
      </w:r>
      <w:r w:rsidR="00F367CF" w:rsidRPr="00F367CF">
        <w:rPr>
          <w:i/>
        </w:rPr>
        <w:t>or</w:t>
      </w:r>
      <w:r>
        <w:t xml:space="preserve"> </w:t>
      </w:r>
      <w:r w:rsidR="00F367CF">
        <w:t>“</w:t>
      </w:r>
      <w:r>
        <w:t>Get rid of the lion”). So the two went there, carrying (bows and) arrows. “At what time of day does it come to eat people?” “It comes when the sun is above its rising place.”</w:t>
      </w:r>
      <w:r w:rsidR="00F367CF">
        <w:t xml:space="preserve"> </w:t>
      </w:r>
      <w:r>
        <w:t>The two waited for it. When the lion came, they shot and killed it. The Vutsuî people were very glad. “All the tribute from here can go to you.</w:t>
      </w:r>
      <w:r w:rsidR="00F367CF">
        <w:t>”</w:t>
      </w:r>
      <w:r>
        <w:t xml:space="preserve"> They went back to Tjuvasavasai. ïautu became the tribute collector among the Vutsuî. When the two travelled through there, feasts were given for them in every village, and they were the leaders of all the villages.</w:t>
      </w:r>
    </w:p>
    <w:p w14:paraId="688DC4F7" w14:textId="77777777" w:rsidR="00800AD8" w:rsidRDefault="00800AD8">
      <w:pPr>
        <w:pStyle w:val="Heading4"/>
      </w:pPr>
      <w:r w:rsidRPr="00DC1AE0">
        <w:rPr>
          <w:rStyle w:val="NumTextHeadingChar"/>
        </w:rPr>
        <w:t>071</w:t>
      </w:r>
      <w:r>
        <w:t xml:space="preserve"> THE ORPHANS AND THE CROW</w:t>
      </w:r>
      <w:r w:rsidR="00F367CF">
        <w:br/>
      </w:r>
      <w:r>
        <w:t>mapuîu katu</w:t>
      </w:r>
      <w:r w:rsidR="00F367CF">
        <w:t>a qaqa</w:t>
      </w:r>
      <w:r w:rsidR="001208B6">
        <w:t xml:space="preserve"> (</w:t>
      </w:r>
      <w:r w:rsidR="00F367CF">
        <w:t>Tjukuvuî village, p.281</w:t>
      </w:r>
      <w:r w:rsidR="001208B6">
        <w:t>)</w:t>
      </w:r>
    </w:p>
    <w:p w14:paraId="21CA2594" w14:textId="77777777" w:rsidR="00800AD8" w:rsidRDefault="00DC1AE0" w:rsidP="00F367CF">
      <w:pPr>
        <w:pStyle w:val="InterlineText"/>
        <w:tabs>
          <w:tab w:val="left" w:pos="533"/>
          <w:tab w:val="left" w:pos="1457"/>
          <w:tab w:val="left" w:pos="2666"/>
          <w:tab w:val="left" w:pos="2930"/>
          <w:tab w:val="left" w:pos="3929"/>
          <w:tab w:val="left" w:pos="4523"/>
          <w:tab w:val="left" w:pos="4907"/>
          <w:tab w:val="left" w:pos="5711"/>
          <w:tab w:val="left" w:pos="6305"/>
          <w:tab w:val="left" w:pos="6689"/>
          <w:tab w:val="left" w:pos="7403"/>
        </w:tabs>
      </w:pPr>
      <w:r w:rsidRPr="003A1D48">
        <w:rPr>
          <w:rStyle w:val="InterlineTextNumChar"/>
        </w:rPr>
        <w:t>001</w:t>
      </w:r>
      <w:r w:rsidR="00800AD8">
        <w:tab/>
        <w:t>izua</w:t>
      </w:r>
      <w:r w:rsidR="00800AD8">
        <w:tab/>
        <w:t>marekaka</w:t>
      </w:r>
      <w:r w:rsidR="00800AD8">
        <w:tab/>
        <w:t>a</w:t>
      </w:r>
      <w:r w:rsidR="00800AD8">
        <w:tab/>
        <w:t>ma÷usa,</w:t>
      </w:r>
      <w:r w:rsidR="00800AD8">
        <w:tab/>
        <w:t>neka</w:t>
      </w:r>
      <w:r w:rsidR="00800AD8">
        <w:tab/>
        <w:t>nu</w:t>
      </w:r>
      <w:r w:rsidR="00800AD8">
        <w:tab/>
        <w:t>kina,</w:t>
      </w:r>
      <w:r w:rsidR="00800AD8">
        <w:tab/>
        <w:t>neka</w:t>
      </w:r>
      <w:r w:rsidR="00800AD8">
        <w:tab/>
        <w:t>nu</w:t>
      </w:r>
      <w:r w:rsidR="00F367CF">
        <w:tab/>
        <w:t>kama,</w:t>
      </w:r>
      <w:r w:rsidR="00F367CF">
        <w:tab/>
        <w:t>mapuîu</w:t>
      </w:r>
    </w:p>
    <w:p w14:paraId="63105D2E" w14:textId="77777777" w:rsidR="00800AD8" w:rsidRDefault="00800AD8" w:rsidP="00F367CF">
      <w:pPr>
        <w:pStyle w:val="InterlineGlossWithTrans"/>
        <w:tabs>
          <w:tab w:val="left" w:pos="533"/>
          <w:tab w:val="left" w:pos="1457"/>
          <w:tab w:val="left" w:pos="2666"/>
          <w:tab w:val="left" w:pos="2930"/>
          <w:tab w:val="left" w:pos="3929"/>
          <w:tab w:val="left" w:pos="4523"/>
          <w:tab w:val="left" w:pos="4907"/>
          <w:tab w:val="left" w:pos="5711"/>
          <w:tab w:val="left" w:pos="6305"/>
          <w:tab w:val="left" w:pos="6689"/>
          <w:tab w:val="left" w:pos="7403"/>
        </w:tabs>
      </w:pPr>
      <w:r>
        <w:tab/>
        <w:t>i-zua</w:t>
      </w:r>
      <w:r>
        <w:tab/>
        <w:t>mare-kaka</w:t>
      </w:r>
      <w:r>
        <w:tab/>
        <w:t>a</w:t>
      </w:r>
      <w:r>
        <w:tab/>
        <w:t>ma-÷usa</w:t>
      </w:r>
      <w:r>
        <w:tab/>
        <w:t>neka</w:t>
      </w:r>
      <w:r>
        <w:tab/>
        <w:t>nu</w:t>
      </w:r>
      <w:r>
        <w:tab/>
        <w:t>kina</w:t>
      </w:r>
      <w:r>
        <w:tab/>
        <w:t>neka</w:t>
      </w:r>
      <w:r>
        <w:tab/>
        <w:t>nu</w:t>
      </w:r>
      <w:r w:rsidR="00F367CF">
        <w:tab/>
        <w:t>kama</w:t>
      </w:r>
      <w:r w:rsidR="00F367CF">
        <w:tab/>
        <w:t>ma-puîu</w:t>
      </w:r>
    </w:p>
    <w:p w14:paraId="05D39351" w14:textId="77777777" w:rsidR="00800AD8" w:rsidRDefault="00800AD8" w:rsidP="00F367CF">
      <w:pPr>
        <w:pStyle w:val="InterlineTransNoFree"/>
        <w:tabs>
          <w:tab w:val="left" w:pos="1457"/>
          <w:tab w:val="left" w:pos="2666"/>
          <w:tab w:val="left" w:pos="2930"/>
          <w:tab w:val="left" w:pos="3929"/>
          <w:tab w:val="left" w:pos="4523"/>
          <w:tab w:val="left" w:pos="4907"/>
          <w:tab w:val="left" w:pos="5711"/>
          <w:tab w:val="left" w:pos="6305"/>
          <w:tab w:val="left" w:pos="6689"/>
          <w:tab w:val="left" w:pos="7403"/>
        </w:tabs>
      </w:pPr>
      <w:r>
        <w:tab/>
      </w:r>
      <w:r>
        <w:rPr>
          <w:smallCaps/>
        </w:rPr>
        <w:t>loc</w:t>
      </w:r>
      <w:r>
        <w:t>-that</w:t>
      </w:r>
      <w:r>
        <w:tab/>
        <w:t>pair-sibling</w:t>
      </w:r>
      <w:r>
        <w:rPr>
          <w:smallCaps/>
        </w:rPr>
        <w:tab/>
        <w:t>c</w:t>
      </w:r>
      <w:r>
        <w:rPr>
          <w:smallCaps/>
        </w:rPr>
        <w:tab/>
        <w:t>num</w:t>
      </w:r>
      <w:r>
        <w:t>-two</w:t>
      </w:r>
      <w:r>
        <w:tab/>
        <w:t>no</w:t>
      </w:r>
      <w:r>
        <w:tab/>
        <w:t>of</w:t>
      </w:r>
      <w:r>
        <w:tab/>
        <w:t>mother</w:t>
      </w:r>
      <w:r>
        <w:tab/>
        <w:t>no</w:t>
      </w:r>
      <w:r>
        <w:tab/>
        <w:t>of</w:t>
      </w:r>
      <w:r w:rsidR="00F367CF">
        <w:tab/>
        <w:t>father</w:t>
      </w:r>
      <w:r w:rsidR="00F367CF">
        <w:tab/>
      </w:r>
      <w:r w:rsidR="00F367CF">
        <w:rPr>
          <w:smallCaps/>
        </w:rPr>
        <w:t>stat</w:t>
      </w:r>
      <w:r w:rsidR="00F367CF">
        <w:t>-deficit</w:t>
      </w:r>
    </w:p>
    <w:p w14:paraId="20C74998" w14:textId="77777777" w:rsidR="00800AD8" w:rsidRDefault="00800AD8" w:rsidP="00F367CF">
      <w:pPr>
        <w:pStyle w:val="InterlineText"/>
        <w:tabs>
          <w:tab w:val="left" w:pos="533"/>
        </w:tabs>
      </w:pPr>
      <w:r>
        <w:tab/>
        <w:t>tiamadju.</w:t>
      </w:r>
    </w:p>
    <w:p w14:paraId="185F046B" w14:textId="77777777" w:rsidR="00800AD8" w:rsidRDefault="00800AD8" w:rsidP="00F367CF">
      <w:pPr>
        <w:pStyle w:val="InterlineGlossWithTrans"/>
        <w:tabs>
          <w:tab w:val="left" w:pos="533"/>
        </w:tabs>
      </w:pPr>
      <w:r>
        <w:tab/>
        <w:t>ti-a-madju</w:t>
      </w:r>
    </w:p>
    <w:p w14:paraId="10393931" w14:textId="77777777" w:rsidR="00800AD8" w:rsidRDefault="00800AD8" w:rsidP="00F367CF">
      <w:pPr>
        <w:pStyle w:val="InterlineTransNoFree"/>
        <w:tabs>
          <w:tab w:val="right" w:pos="8789"/>
        </w:tabs>
      </w:pPr>
      <w:r>
        <w:tab/>
      </w:r>
      <w:r w:rsidRPr="00F367CF">
        <w:rPr>
          <w:smallCaps/>
        </w:rPr>
        <w:t>f-pl-3rd.pers</w:t>
      </w:r>
      <w:r w:rsidR="00F367CF">
        <w:rPr>
          <w:smallCaps/>
        </w:rPr>
        <w:tab/>
      </w:r>
      <w:r w:rsidR="006F7EFD">
        <w:t>There were two children with no mother or father, all on their own.</w:t>
      </w:r>
    </w:p>
    <w:p w14:paraId="7E53C8BD" w14:textId="77777777" w:rsidR="00800AD8" w:rsidRDefault="00DC1AE0" w:rsidP="006F7EFD">
      <w:pPr>
        <w:pStyle w:val="InterlineText"/>
        <w:tabs>
          <w:tab w:val="left" w:pos="533"/>
          <w:tab w:val="left" w:pos="1172"/>
          <w:tab w:val="left" w:pos="1436"/>
          <w:tab w:val="left" w:pos="2180"/>
        </w:tabs>
      </w:pPr>
      <w:r w:rsidRPr="003A1D48">
        <w:rPr>
          <w:rStyle w:val="InterlineTextNumChar"/>
        </w:rPr>
        <w:t>002</w:t>
      </w:r>
      <w:r w:rsidR="00800AD8">
        <w:tab/>
        <w:t>vaik</w:t>
      </w:r>
      <w:r w:rsidR="00800AD8">
        <w:tab/>
        <w:t>a</w:t>
      </w:r>
      <w:r w:rsidR="00800AD8">
        <w:tab/>
        <w:t>sema</w:t>
      </w:r>
      <w:r w:rsidR="00800AD8">
        <w:tab/>
        <w:t>vavua.</w:t>
      </w:r>
    </w:p>
    <w:p w14:paraId="6F4906D9" w14:textId="77777777" w:rsidR="00800AD8" w:rsidRDefault="00800AD8" w:rsidP="006F7EFD">
      <w:pPr>
        <w:pStyle w:val="InterlineGlossWithTrans"/>
        <w:tabs>
          <w:tab w:val="left" w:pos="533"/>
          <w:tab w:val="left" w:pos="1172"/>
          <w:tab w:val="left" w:pos="1436"/>
          <w:tab w:val="left" w:pos="2180"/>
        </w:tabs>
      </w:pPr>
      <w:r>
        <w:tab/>
        <w:t>vaik</w:t>
      </w:r>
      <w:r>
        <w:tab/>
        <w:t>a</w:t>
      </w:r>
      <w:r>
        <w:tab/>
        <w:t>em=sa</w:t>
      </w:r>
      <w:r>
        <w:tab/>
        <w:t>va-vua</w:t>
      </w:r>
    </w:p>
    <w:p w14:paraId="5F98AD57" w14:textId="77777777" w:rsidR="00800AD8" w:rsidRDefault="00800AD8" w:rsidP="006F7EFD">
      <w:pPr>
        <w:pStyle w:val="InterlineTransNoFree"/>
        <w:tabs>
          <w:tab w:val="left" w:pos="1172"/>
          <w:tab w:val="left" w:pos="1436"/>
          <w:tab w:val="left" w:pos="2180"/>
          <w:tab w:val="right" w:pos="8787"/>
        </w:tabs>
      </w:pPr>
      <w:r>
        <w:tab/>
        <w:t>leave</w:t>
      </w:r>
      <w:r>
        <w:rPr>
          <w:smallCaps/>
        </w:rPr>
        <w:tab/>
        <w:t>c</w:t>
      </w:r>
      <w:r>
        <w:rPr>
          <w:smallCaps/>
        </w:rPr>
        <w:tab/>
        <w:t>af</w:t>
      </w:r>
      <w:r>
        <w:t>=go</w:t>
      </w:r>
      <w:r>
        <w:tab/>
      </w:r>
      <w:r>
        <w:rPr>
          <w:smallCaps/>
        </w:rPr>
        <w:t>red</w:t>
      </w:r>
      <w:r>
        <w:t>-field</w:t>
      </w:r>
      <w:r w:rsidR="006F7EFD">
        <w:tab/>
        <w:t>They went to the fields.</w:t>
      </w:r>
    </w:p>
    <w:p w14:paraId="7F3EBBD7" w14:textId="77777777" w:rsidR="00800AD8" w:rsidRDefault="00DC1AE0" w:rsidP="006F7EFD">
      <w:pPr>
        <w:pStyle w:val="InterlineText"/>
        <w:tabs>
          <w:tab w:val="left" w:pos="533"/>
          <w:tab w:val="left" w:pos="1457"/>
          <w:tab w:val="left" w:pos="1721"/>
          <w:tab w:val="left" w:pos="2060"/>
        </w:tabs>
      </w:pPr>
      <w:r w:rsidRPr="003A1D48">
        <w:rPr>
          <w:rStyle w:val="InterlineTextNumChar"/>
        </w:rPr>
        <w:t>003</w:t>
      </w:r>
      <w:r w:rsidR="00800AD8">
        <w:tab/>
        <w:t>izua</w:t>
      </w:r>
      <w:r w:rsidR="00800AD8">
        <w:tab/>
        <w:t>a</w:t>
      </w:r>
      <w:r w:rsidR="00800AD8">
        <w:tab/>
        <w:t>sa</w:t>
      </w:r>
      <w:r w:rsidR="00800AD8">
        <w:tab/>
        <w:t>Vuluvulung.</w:t>
      </w:r>
    </w:p>
    <w:p w14:paraId="24B9341F" w14:textId="77777777" w:rsidR="00800AD8" w:rsidRDefault="00800AD8" w:rsidP="006F7EFD">
      <w:pPr>
        <w:pStyle w:val="InterlineGlossWithTrans"/>
        <w:tabs>
          <w:tab w:val="left" w:pos="533"/>
          <w:tab w:val="left" w:pos="1457"/>
          <w:tab w:val="left" w:pos="1721"/>
          <w:tab w:val="left" w:pos="2060"/>
        </w:tabs>
      </w:pPr>
      <w:r>
        <w:tab/>
        <w:t>i-zua</w:t>
      </w:r>
      <w:r>
        <w:tab/>
        <w:t>a</w:t>
      </w:r>
      <w:r>
        <w:tab/>
        <w:t>sa</w:t>
      </w:r>
      <w:r>
        <w:tab/>
        <w:t>Vuluvulung</w:t>
      </w:r>
    </w:p>
    <w:p w14:paraId="70115D67" w14:textId="77777777" w:rsidR="00800AD8" w:rsidRDefault="00800AD8" w:rsidP="006F7EFD">
      <w:pPr>
        <w:pStyle w:val="InterlineTrans"/>
        <w:tabs>
          <w:tab w:val="left" w:pos="533"/>
          <w:tab w:val="left" w:pos="1457"/>
          <w:tab w:val="left" w:pos="1721"/>
          <w:tab w:val="left" w:pos="2060"/>
          <w:tab w:val="right" w:pos="8789"/>
        </w:tabs>
      </w:pPr>
      <w:r>
        <w:tab/>
      </w:r>
      <w:r>
        <w:rPr>
          <w:smallCaps/>
        </w:rPr>
        <w:t>loc</w:t>
      </w:r>
      <w:r>
        <w:t>-that</w:t>
      </w:r>
      <w:r>
        <w:rPr>
          <w:smallCaps/>
        </w:rPr>
        <w:tab/>
        <w:t>c</w:t>
      </w:r>
      <w:r>
        <w:rPr>
          <w:smallCaps/>
        </w:rPr>
        <w:tab/>
        <w:t>h</w:t>
      </w:r>
      <w:r>
        <w:rPr>
          <w:smallCaps/>
        </w:rPr>
        <w:tab/>
      </w:r>
      <w:r>
        <w:t>(name)</w:t>
      </w:r>
      <w:r w:rsidR="006F7EFD">
        <w:tab/>
        <w:t>There was Granny Vuluvulung.</w:t>
      </w:r>
    </w:p>
    <w:p w14:paraId="653937F2" w14:textId="77777777" w:rsidR="00800AD8" w:rsidRDefault="00A8416B" w:rsidP="006F7EFD">
      <w:pPr>
        <w:pStyle w:val="CommentLastWithHalfSpace"/>
      </w:pPr>
      <w:r>
        <w:t>[</w:t>
      </w:r>
      <w:r w:rsidR="006F7EFD">
        <w:t>Female d</w:t>
      </w:r>
      <w:r w:rsidR="00800AD8">
        <w:t xml:space="preserve">esignation based on </w:t>
      </w:r>
      <w:r w:rsidR="006F7EFD">
        <w:t xml:space="preserve">women’s </w:t>
      </w:r>
      <w:r w:rsidR="00800AD8">
        <w:t>work of making thread</w:t>
      </w:r>
      <w:r w:rsidR="006F7EFD">
        <w:t>.]</w:t>
      </w:r>
    </w:p>
    <w:p w14:paraId="5F241EBF" w14:textId="77777777" w:rsidR="00800AD8" w:rsidRDefault="00DC1AE0" w:rsidP="006F7EFD">
      <w:pPr>
        <w:pStyle w:val="InterlineText"/>
        <w:tabs>
          <w:tab w:val="left" w:pos="533"/>
          <w:tab w:val="left" w:pos="1172"/>
          <w:tab w:val="left" w:pos="1436"/>
          <w:tab w:val="left" w:pos="2180"/>
          <w:tab w:val="left" w:pos="2669"/>
        </w:tabs>
      </w:pPr>
      <w:r w:rsidRPr="003A1D48">
        <w:rPr>
          <w:rStyle w:val="InterlineTextNumChar"/>
        </w:rPr>
        <w:t>004</w:t>
      </w:r>
      <w:r w:rsidR="00800AD8">
        <w:tab/>
        <w:t>vaik</w:t>
      </w:r>
      <w:r w:rsidR="00800AD8">
        <w:tab/>
        <w:t>a</w:t>
      </w:r>
      <w:r w:rsidR="00800AD8">
        <w:tab/>
        <w:t>sema</w:t>
      </w:r>
      <w:r w:rsidR="00800AD8">
        <w:tab/>
        <w:t>zua</w:t>
      </w:r>
      <w:r w:rsidR="00800AD8">
        <w:tab/>
        <w:t>marekaka.</w:t>
      </w:r>
    </w:p>
    <w:p w14:paraId="07BC6B71" w14:textId="77777777" w:rsidR="00800AD8" w:rsidRDefault="00800AD8" w:rsidP="006F7EFD">
      <w:pPr>
        <w:pStyle w:val="InterlineGlossWithTrans"/>
        <w:tabs>
          <w:tab w:val="left" w:pos="533"/>
          <w:tab w:val="left" w:pos="1172"/>
          <w:tab w:val="left" w:pos="1436"/>
          <w:tab w:val="left" w:pos="2180"/>
          <w:tab w:val="left" w:pos="2669"/>
        </w:tabs>
      </w:pPr>
      <w:r>
        <w:tab/>
        <w:t>vaik</w:t>
      </w:r>
      <w:r>
        <w:tab/>
        <w:t>a</w:t>
      </w:r>
      <w:r>
        <w:tab/>
        <w:t>em=sa</w:t>
      </w:r>
      <w:r>
        <w:tab/>
        <w:t>zua</w:t>
      </w:r>
      <w:r>
        <w:tab/>
        <w:t>mare-kaka</w:t>
      </w:r>
    </w:p>
    <w:p w14:paraId="627290A9" w14:textId="77777777" w:rsidR="00800AD8" w:rsidRDefault="00800AD8" w:rsidP="006F7EFD">
      <w:pPr>
        <w:pStyle w:val="InterlineTransNoFree"/>
        <w:tabs>
          <w:tab w:val="left" w:pos="1172"/>
          <w:tab w:val="left" w:pos="1436"/>
          <w:tab w:val="left" w:pos="2180"/>
          <w:tab w:val="left" w:pos="2669"/>
          <w:tab w:val="right" w:pos="8787"/>
        </w:tabs>
      </w:pPr>
      <w:r>
        <w:tab/>
        <w:t>leave</w:t>
      </w:r>
      <w:r>
        <w:rPr>
          <w:smallCaps/>
        </w:rPr>
        <w:tab/>
        <w:t>c</w:t>
      </w:r>
      <w:r>
        <w:rPr>
          <w:smallCaps/>
        </w:rPr>
        <w:tab/>
        <w:t>af</w:t>
      </w:r>
      <w:r>
        <w:t>=go</w:t>
      </w:r>
      <w:r>
        <w:tab/>
        <w:t>that</w:t>
      </w:r>
      <w:r>
        <w:tab/>
        <w:t>pair-sibling</w:t>
      </w:r>
      <w:r w:rsidR="006F7EFD">
        <w:tab/>
        <w:t>The children went over to her.</w:t>
      </w:r>
    </w:p>
    <w:p w14:paraId="60248F97" w14:textId="77777777" w:rsidR="00800AD8" w:rsidRDefault="00DC1AE0" w:rsidP="006F7EFD">
      <w:pPr>
        <w:pStyle w:val="InterlineText"/>
        <w:tabs>
          <w:tab w:val="left" w:pos="533"/>
          <w:tab w:val="left" w:pos="1067"/>
          <w:tab w:val="left" w:pos="1451"/>
          <w:tab w:val="left" w:pos="2375"/>
          <w:tab w:val="left" w:pos="3299"/>
          <w:tab w:val="left" w:pos="3803"/>
          <w:tab w:val="left" w:pos="4562"/>
        </w:tabs>
      </w:pPr>
      <w:r w:rsidRPr="003A1D48">
        <w:rPr>
          <w:rStyle w:val="InterlineTextNumChar"/>
        </w:rPr>
        <w:t>005</w:t>
      </w:r>
      <w:r w:rsidR="00800AD8">
        <w:tab/>
        <w:t>“pai</w:t>
      </w:r>
      <w:r w:rsidR="00800AD8">
        <w:tab/>
        <w:t>ku</w:t>
      </w:r>
      <w:r w:rsidR="00800AD8">
        <w:tab/>
        <w:t>tulu-aw</w:t>
      </w:r>
      <w:r w:rsidR="00800AD8">
        <w:tab/>
        <w:t>mun</w:t>
      </w:r>
      <w:r w:rsidR="00800AD8">
        <w:tab/>
        <w:t>tua</w:t>
      </w:r>
      <w:r w:rsidR="00800AD8">
        <w:tab/>
        <w:t>sika</w:t>
      </w:r>
      <w:r w:rsidR="00800AD8">
        <w:tab/>
        <w:t>sengsengan.”</w:t>
      </w:r>
    </w:p>
    <w:p w14:paraId="75A578C8" w14:textId="77777777" w:rsidR="00800AD8" w:rsidRDefault="00800AD8" w:rsidP="006F7EFD">
      <w:pPr>
        <w:pStyle w:val="InterlineGlossWithTrans"/>
        <w:tabs>
          <w:tab w:val="left" w:pos="533"/>
          <w:tab w:val="left" w:pos="1067"/>
          <w:tab w:val="left" w:pos="1451"/>
          <w:tab w:val="left" w:pos="2375"/>
          <w:tab w:val="left" w:pos="3299"/>
          <w:tab w:val="left" w:pos="3803"/>
          <w:tab w:val="left" w:pos="4562"/>
        </w:tabs>
      </w:pPr>
      <w:r>
        <w:tab/>
        <w:t>pai</w:t>
      </w:r>
      <w:r>
        <w:tab/>
        <w:t>ku</w:t>
      </w:r>
      <w:r>
        <w:tab/>
        <w:t>tulu-aw</w:t>
      </w:r>
      <w:r>
        <w:tab/>
        <w:t>mun</w:t>
      </w:r>
      <w:r>
        <w:tab/>
        <w:t>tua</w:t>
      </w:r>
      <w:r>
        <w:tab/>
        <w:t>sika</w:t>
      </w:r>
      <w:r>
        <w:tab/>
        <w:t>sengseng-an</w:t>
      </w:r>
    </w:p>
    <w:p w14:paraId="68178432" w14:textId="77777777" w:rsidR="00800AD8" w:rsidRDefault="00800AD8" w:rsidP="006F7EFD">
      <w:pPr>
        <w:pStyle w:val="InterlineTrans"/>
        <w:tabs>
          <w:tab w:val="left" w:pos="533"/>
          <w:tab w:val="left" w:pos="1067"/>
          <w:tab w:val="left" w:pos="1451"/>
          <w:tab w:val="left" w:pos="2375"/>
          <w:tab w:val="left" w:pos="3299"/>
          <w:tab w:val="left" w:pos="3803"/>
          <w:tab w:val="left" w:pos="4562"/>
        </w:tabs>
      </w:pPr>
      <w:r>
        <w:tab/>
        <w:t>well</w:t>
      </w:r>
      <w:r>
        <w:tab/>
        <w:t>I</w:t>
      </w:r>
      <w:r>
        <w:tab/>
        <w:t>teach-</w:t>
      </w:r>
      <w:r>
        <w:rPr>
          <w:smallCaps/>
        </w:rPr>
        <w:t>lf</w:t>
      </w:r>
      <w:r>
        <w:tab/>
      </w:r>
      <w:r>
        <w:rPr>
          <w:smallCaps/>
        </w:rPr>
        <w:t>f.</w:t>
      </w:r>
      <w:r>
        <w:t>you(</w:t>
      </w:r>
      <w:r>
        <w:rPr>
          <w:smallCaps/>
        </w:rPr>
        <w:t>p</w:t>
      </w:r>
      <w:r>
        <w:t>)</w:t>
      </w:r>
      <w:r>
        <w:tab/>
      </w:r>
      <w:r>
        <w:rPr>
          <w:smallCaps/>
        </w:rPr>
        <w:t>obl</w:t>
      </w:r>
      <w:r>
        <w:tab/>
        <w:t>reason</w:t>
      </w:r>
      <w:r>
        <w:tab/>
        <w:t>work-</w:t>
      </w:r>
      <w:r>
        <w:rPr>
          <w:smallCaps/>
        </w:rPr>
        <w:t>nom</w:t>
      </w:r>
    </w:p>
    <w:p w14:paraId="69374F99" w14:textId="77777777" w:rsidR="00800AD8" w:rsidRDefault="00800AD8">
      <w:pPr>
        <w:pStyle w:val="InterlineFree"/>
      </w:pPr>
      <w:r>
        <w:t>She said: “Right, I’ll teach you how to work the fields.”</w:t>
      </w:r>
    </w:p>
    <w:p w14:paraId="09F58DD5" w14:textId="77777777" w:rsidR="00800AD8" w:rsidRDefault="00DC1AE0" w:rsidP="006F7EFD">
      <w:pPr>
        <w:pStyle w:val="InterlineText"/>
        <w:tabs>
          <w:tab w:val="left" w:pos="533"/>
          <w:tab w:val="left" w:pos="1172"/>
          <w:tab w:val="left" w:pos="1436"/>
          <w:tab w:val="left" w:pos="2180"/>
        </w:tabs>
      </w:pPr>
      <w:r w:rsidRPr="003A1D48">
        <w:rPr>
          <w:rStyle w:val="InterlineTextNumChar"/>
        </w:rPr>
        <w:t>006</w:t>
      </w:r>
      <w:r w:rsidR="00800AD8">
        <w:tab/>
        <w:t>vaik</w:t>
      </w:r>
      <w:r w:rsidR="00800AD8">
        <w:tab/>
        <w:t>a</w:t>
      </w:r>
      <w:r w:rsidR="00800AD8">
        <w:tab/>
        <w:t>sema</w:t>
      </w:r>
      <w:r w:rsidR="00800AD8">
        <w:tab/>
        <w:t>umaq.</w:t>
      </w:r>
    </w:p>
    <w:p w14:paraId="2C4ED16A" w14:textId="77777777" w:rsidR="00800AD8" w:rsidRDefault="00800AD8" w:rsidP="006F7EFD">
      <w:pPr>
        <w:pStyle w:val="InterlineGlossWithTrans"/>
        <w:tabs>
          <w:tab w:val="left" w:pos="533"/>
          <w:tab w:val="left" w:pos="1172"/>
          <w:tab w:val="left" w:pos="1436"/>
          <w:tab w:val="left" w:pos="2180"/>
        </w:tabs>
      </w:pPr>
      <w:r>
        <w:tab/>
        <w:t>vaik</w:t>
      </w:r>
      <w:r>
        <w:tab/>
        <w:t>a</w:t>
      </w:r>
      <w:r>
        <w:tab/>
        <w:t>em=sa</w:t>
      </w:r>
      <w:r>
        <w:tab/>
        <w:t>umaq</w:t>
      </w:r>
    </w:p>
    <w:p w14:paraId="66C4895A" w14:textId="77777777" w:rsidR="00800AD8" w:rsidRDefault="00800AD8" w:rsidP="006F7EFD">
      <w:pPr>
        <w:pStyle w:val="InterlineTransNoFree"/>
        <w:tabs>
          <w:tab w:val="left" w:pos="1172"/>
          <w:tab w:val="left" w:pos="1436"/>
          <w:tab w:val="left" w:pos="2180"/>
          <w:tab w:val="right" w:pos="8787"/>
        </w:tabs>
      </w:pPr>
      <w:r>
        <w:tab/>
        <w:t>leave</w:t>
      </w:r>
      <w:r>
        <w:rPr>
          <w:smallCaps/>
        </w:rPr>
        <w:tab/>
        <w:t>c</w:t>
      </w:r>
      <w:r>
        <w:rPr>
          <w:smallCaps/>
        </w:rPr>
        <w:tab/>
        <w:t>af</w:t>
      </w:r>
      <w:r>
        <w:t>=go</w:t>
      </w:r>
      <w:r>
        <w:tab/>
        <w:t>house</w:t>
      </w:r>
      <w:r w:rsidR="006F7EFD">
        <w:tab/>
        <w:t>They went off home.</w:t>
      </w:r>
    </w:p>
    <w:p w14:paraId="1CD6243A" w14:textId="77777777" w:rsidR="00800AD8" w:rsidRDefault="00DC1AE0" w:rsidP="006F7EFD">
      <w:pPr>
        <w:pStyle w:val="InterlineText"/>
        <w:tabs>
          <w:tab w:val="left" w:pos="533"/>
          <w:tab w:val="left" w:pos="1097"/>
          <w:tab w:val="left" w:pos="2981"/>
          <w:tab w:val="left" w:pos="3770"/>
          <w:tab w:val="left" w:pos="6209"/>
        </w:tabs>
      </w:pPr>
      <w:r w:rsidRPr="003A1D48">
        <w:rPr>
          <w:rStyle w:val="InterlineTextNumChar"/>
        </w:rPr>
        <w:t>007</w:t>
      </w:r>
      <w:r w:rsidR="00800AD8">
        <w:tab/>
        <w:t>ka</w:t>
      </w:r>
      <w:r w:rsidR="00800AD8">
        <w:tab/>
        <w:t>maîianga,</w:t>
      </w:r>
      <w:r w:rsidR="00800AD8">
        <w:tab/>
        <w:t>“sa-u,</w:t>
      </w:r>
      <w:r w:rsidR="00800AD8">
        <w:tab/>
        <w:t>kitatuzunganu,</w:t>
      </w:r>
      <w:r w:rsidR="00800AD8">
        <w:tab/>
        <w:t>marekaka.”</w:t>
      </w:r>
    </w:p>
    <w:p w14:paraId="5E389970" w14:textId="77777777" w:rsidR="00800AD8" w:rsidRDefault="00800AD8" w:rsidP="006F7EFD">
      <w:pPr>
        <w:pStyle w:val="InterlineGlossWithTrans"/>
        <w:tabs>
          <w:tab w:val="left" w:pos="533"/>
          <w:tab w:val="left" w:pos="1097"/>
          <w:tab w:val="left" w:pos="2981"/>
          <w:tab w:val="left" w:pos="3770"/>
          <w:tab w:val="left" w:pos="6209"/>
        </w:tabs>
      </w:pPr>
      <w:r>
        <w:tab/>
        <w:t>ka</w:t>
      </w:r>
      <w:r>
        <w:tab/>
        <w:t>ma-îia-anga</w:t>
      </w:r>
      <w:r>
        <w:tab/>
        <w:t>sa-u</w:t>
      </w:r>
      <w:r>
        <w:tab/>
        <w:t>ki-ta-tuzung-an-u</w:t>
      </w:r>
      <w:r>
        <w:tab/>
        <w:t>mare-kaka</w:t>
      </w:r>
    </w:p>
    <w:p w14:paraId="3C634BC2" w14:textId="77777777" w:rsidR="00800AD8" w:rsidRDefault="00800AD8" w:rsidP="006F7EFD">
      <w:pPr>
        <w:pStyle w:val="InterlineTrans"/>
        <w:tabs>
          <w:tab w:val="left" w:pos="533"/>
          <w:tab w:val="left" w:pos="1097"/>
          <w:tab w:val="left" w:pos="2981"/>
          <w:tab w:val="left" w:pos="3770"/>
          <w:tab w:val="left" w:pos="6209"/>
        </w:tabs>
      </w:pPr>
      <w:r>
        <w:tab/>
        <w:t>after</w:t>
      </w:r>
      <w:r>
        <w:tab/>
      </w:r>
      <w:r>
        <w:rPr>
          <w:smallCaps/>
        </w:rPr>
        <w:t>stat</w:t>
      </w:r>
      <w:r>
        <w:t>-dawn-indeed</w:t>
      </w:r>
      <w:r>
        <w:tab/>
        <w:t>go-</w:t>
      </w:r>
      <w:r>
        <w:rPr>
          <w:smallCaps/>
        </w:rPr>
        <w:t>imp</w:t>
      </w:r>
      <w:r>
        <w:tab/>
        <w:t>do-</w:t>
      </w:r>
      <w:r>
        <w:rPr>
          <w:smallCaps/>
        </w:rPr>
        <w:t>red</w:t>
      </w:r>
      <w:r>
        <w:t>-handle-</w:t>
      </w:r>
      <w:r>
        <w:rPr>
          <w:smallCaps/>
        </w:rPr>
        <w:t>nom</w:t>
      </w:r>
      <w:r>
        <w:t>-</w:t>
      </w:r>
      <w:r>
        <w:rPr>
          <w:smallCaps/>
        </w:rPr>
        <w:t>imp</w:t>
      </w:r>
      <w:r>
        <w:tab/>
        <w:t>pair-sibling</w:t>
      </w:r>
    </w:p>
    <w:p w14:paraId="485E24CC" w14:textId="77777777" w:rsidR="00800AD8" w:rsidRDefault="00800AD8">
      <w:pPr>
        <w:pStyle w:val="InterlineFree"/>
      </w:pPr>
      <w:r>
        <w:t>Next day she said: “Siblings, go and get some poles.”</w:t>
      </w:r>
    </w:p>
    <w:p w14:paraId="5EB67F59" w14:textId="77777777" w:rsidR="00800AD8" w:rsidRDefault="00DC1AE0" w:rsidP="006F7EFD">
      <w:pPr>
        <w:pStyle w:val="InterlineText"/>
        <w:tabs>
          <w:tab w:val="left" w:pos="533"/>
          <w:tab w:val="left" w:pos="1172"/>
          <w:tab w:val="left" w:pos="1436"/>
        </w:tabs>
      </w:pPr>
      <w:r w:rsidRPr="003A1D48">
        <w:rPr>
          <w:rStyle w:val="InterlineTextNumChar"/>
        </w:rPr>
        <w:t>008</w:t>
      </w:r>
      <w:r w:rsidR="00800AD8">
        <w:tab/>
        <w:t>vaik</w:t>
      </w:r>
      <w:r w:rsidR="00800AD8">
        <w:tab/>
        <w:t>a</w:t>
      </w:r>
      <w:r w:rsidR="00800AD8">
        <w:tab/>
        <w:t>kitatuzungan.</w:t>
      </w:r>
    </w:p>
    <w:p w14:paraId="1A405FFD" w14:textId="77777777" w:rsidR="00800AD8" w:rsidRDefault="00800AD8" w:rsidP="006F7EFD">
      <w:pPr>
        <w:pStyle w:val="InterlineGlossWithTrans"/>
        <w:tabs>
          <w:tab w:val="left" w:pos="533"/>
          <w:tab w:val="left" w:pos="1172"/>
          <w:tab w:val="left" w:pos="1436"/>
        </w:tabs>
      </w:pPr>
      <w:r>
        <w:tab/>
        <w:t>vaik</w:t>
      </w:r>
      <w:r>
        <w:tab/>
        <w:t>a</w:t>
      </w:r>
      <w:r>
        <w:tab/>
        <w:t>ki-ta-tuzung-an</w:t>
      </w:r>
    </w:p>
    <w:p w14:paraId="32AF1A8B" w14:textId="77777777" w:rsidR="00800AD8" w:rsidRDefault="00800AD8" w:rsidP="006F7EFD">
      <w:pPr>
        <w:pStyle w:val="InterlineTransNoFree"/>
        <w:tabs>
          <w:tab w:val="left" w:pos="1172"/>
          <w:tab w:val="left" w:pos="1436"/>
          <w:tab w:val="right" w:pos="8787"/>
        </w:tabs>
      </w:pPr>
      <w:r>
        <w:tab/>
        <w:t>leave</w:t>
      </w:r>
      <w:r>
        <w:rPr>
          <w:smallCaps/>
        </w:rPr>
        <w:tab/>
        <w:t>c</w:t>
      </w:r>
      <w:r>
        <w:rPr>
          <w:smallCaps/>
        </w:rPr>
        <w:tab/>
      </w:r>
      <w:r>
        <w:t>do-</w:t>
      </w:r>
      <w:r>
        <w:rPr>
          <w:smallCaps/>
        </w:rPr>
        <w:t>red</w:t>
      </w:r>
      <w:r>
        <w:t>-handle-</w:t>
      </w:r>
      <w:r>
        <w:rPr>
          <w:smallCaps/>
        </w:rPr>
        <w:t>nom</w:t>
      </w:r>
      <w:r w:rsidR="006F7EFD">
        <w:rPr>
          <w:smallCaps/>
        </w:rPr>
        <w:tab/>
      </w:r>
      <w:r w:rsidR="006F7EFD">
        <w:t>They went to find some poles.</w:t>
      </w:r>
    </w:p>
    <w:p w14:paraId="029A11BA" w14:textId="77777777" w:rsidR="00800AD8" w:rsidRDefault="00DC1AE0" w:rsidP="006F7EFD">
      <w:pPr>
        <w:pStyle w:val="InterlineText"/>
        <w:tabs>
          <w:tab w:val="left" w:pos="533"/>
          <w:tab w:val="left" w:pos="1037"/>
          <w:tab w:val="left" w:pos="1736"/>
          <w:tab w:val="left" w:pos="2000"/>
          <w:tab w:val="left" w:pos="3224"/>
          <w:tab w:val="left" w:pos="3488"/>
        </w:tabs>
      </w:pPr>
      <w:r w:rsidRPr="003A1D48">
        <w:rPr>
          <w:rStyle w:val="InterlineTextNumChar"/>
        </w:rPr>
        <w:t>009</w:t>
      </w:r>
      <w:r w:rsidR="00800AD8">
        <w:tab/>
        <w:t>i</w:t>
      </w:r>
      <w:r w:rsidR="00800AD8">
        <w:tab/>
        <w:t>umaq</w:t>
      </w:r>
      <w:r w:rsidR="00800AD8">
        <w:tab/>
        <w:t>a</w:t>
      </w:r>
      <w:r w:rsidR="00800AD8">
        <w:tab/>
        <w:t>vuvu</w:t>
      </w:r>
      <w:r w:rsidR="00800AD8">
        <w:tab/>
        <w:t>a</w:t>
      </w:r>
      <w:r w:rsidR="00800AD8">
        <w:tab/>
        <w:t>tsemalitsalis.</w:t>
      </w:r>
    </w:p>
    <w:p w14:paraId="6BA6CE21" w14:textId="77777777" w:rsidR="00800AD8" w:rsidRDefault="00800AD8" w:rsidP="006F7EFD">
      <w:pPr>
        <w:pStyle w:val="InterlineGlossWithTrans"/>
        <w:tabs>
          <w:tab w:val="left" w:pos="533"/>
          <w:tab w:val="left" w:pos="1037"/>
          <w:tab w:val="left" w:pos="1736"/>
          <w:tab w:val="left" w:pos="2000"/>
          <w:tab w:val="left" w:pos="3224"/>
          <w:tab w:val="left" w:pos="3488"/>
        </w:tabs>
      </w:pPr>
      <w:r>
        <w:tab/>
        <w:t>i</w:t>
      </w:r>
      <w:r>
        <w:tab/>
        <w:t>umaq</w:t>
      </w:r>
      <w:r>
        <w:tab/>
        <w:t>a</w:t>
      </w:r>
      <w:r>
        <w:tab/>
        <w:t>vuvu</w:t>
      </w:r>
      <w:r>
        <w:tab/>
        <w:t>a</w:t>
      </w:r>
      <w:r>
        <w:tab/>
        <w:t>em=tsali-tsalis</w:t>
      </w:r>
    </w:p>
    <w:p w14:paraId="793EC5B8" w14:textId="77777777" w:rsidR="00800AD8" w:rsidRDefault="00800AD8" w:rsidP="006F7EFD">
      <w:pPr>
        <w:pStyle w:val="InterlineTrans"/>
        <w:tabs>
          <w:tab w:val="left" w:pos="533"/>
          <w:tab w:val="left" w:pos="1037"/>
          <w:tab w:val="left" w:pos="1736"/>
          <w:tab w:val="left" w:pos="2000"/>
          <w:tab w:val="left" w:pos="3224"/>
          <w:tab w:val="left" w:pos="3488"/>
        </w:tabs>
      </w:pPr>
      <w:r>
        <w:tab/>
      </w:r>
      <w:r>
        <w:rPr>
          <w:smallCaps/>
        </w:rPr>
        <w:t>loc</w:t>
      </w:r>
      <w:r>
        <w:tab/>
        <w:t>house</w:t>
      </w:r>
      <w:r>
        <w:rPr>
          <w:smallCaps/>
        </w:rPr>
        <w:tab/>
        <w:t>c</w:t>
      </w:r>
      <w:r>
        <w:rPr>
          <w:smallCaps/>
        </w:rPr>
        <w:tab/>
      </w:r>
      <w:r>
        <w:t>grandparent</w:t>
      </w:r>
      <w:r>
        <w:rPr>
          <w:smallCaps/>
        </w:rPr>
        <w:tab/>
        <w:t>c</w:t>
      </w:r>
      <w:r>
        <w:rPr>
          <w:smallCaps/>
        </w:rPr>
        <w:tab/>
        <w:t>af</w:t>
      </w:r>
      <w:r>
        <w:t>=</w:t>
      </w:r>
      <w:r>
        <w:rPr>
          <w:smallCaps/>
        </w:rPr>
        <w:t>red</w:t>
      </w:r>
      <w:r>
        <w:t>-rope</w:t>
      </w:r>
    </w:p>
    <w:p w14:paraId="78340CD1" w14:textId="77777777" w:rsidR="00800AD8" w:rsidRDefault="00800AD8">
      <w:pPr>
        <w:pStyle w:val="InterlineFree"/>
      </w:pPr>
      <w:r>
        <w:t>Grandmother stayed in the house making thread.</w:t>
      </w:r>
    </w:p>
    <w:p w14:paraId="7FDC9A32" w14:textId="77777777" w:rsidR="00800AD8" w:rsidRDefault="00DC1AE0" w:rsidP="006F7EFD">
      <w:pPr>
        <w:pStyle w:val="InterlineText"/>
        <w:tabs>
          <w:tab w:val="left" w:pos="533"/>
          <w:tab w:val="left" w:pos="1097"/>
          <w:tab w:val="left" w:pos="2396"/>
          <w:tab w:val="left" w:pos="2660"/>
          <w:tab w:val="left" w:pos="3869"/>
          <w:tab w:val="left" w:pos="4133"/>
          <w:tab w:val="left" w:pos="6692"/>
        </w:tabs>
      </w:pPr>
      <w:r w:rsidRPr="003A1D48">
        <w:rPr>
          <w:rStyle w:val="InterlineTextNumChar"/>
        </w:rPr>
        <w:t>010</w:t>
      </w:r>
      <w:r w:rsidR="00800AD8">
        <w:tab/>
        <w:t>ka</w:t>
      </w:r>
      <w:r w:rsidR="00800AD8">
        <w:tab/>
        <w:t>mangtjez</w:t>
      </w:r>
      <w:r w:rsidR="00800AD8">
        <w:tab/>
        <w:t>a</w:t>
      </w:r>
      <w:r w:rsidR="00800AD8">
        <w:tab/>
        <w:t>marekaka</w:t>
      </w:r>
      <w:r w:rsidR="00800AD8">
        <w:tab/>
        <w:t>a</w:t>
      </w:r>
      <w:r w:rsidR="00800AD8">
        <w:tab/>
        <w:t>nakitatuzungan,</w:t>
      </w:r>
      <w:r w:rsidR="006F7EFD">
        <w:tab/>
        <w:t>“vuvu,</w:t>
      </w:r>
    </w:p>
    <w:p w14:paraId="4D145C23" w14:textId="77777777" w:rsidR="00800AD8" w:rsidRDefault="00800AD8" w:rsidP="006F7EFD">
      <w:pPr>
        <w:pStyle w:val="InterlineGlossWithTrans"/>
        <w:tabs>
          <w:tab w:val="left" w:pos="533"/>
          <w:tab w:val="left" w:pos="1097"/>
          <w:tab w:val="left" w:pos="2396"/>
          <w:tab w:val="left" w:pos="2660"/>
          <w:tab w:val="left" w:pos="3869"/>
          <w:tab w:val="left" w:pos="4133"/>
          <w:tab w:val="left" w:pos="6692"/>
        </w:tabs>
      </w:pPr>
      <w:r>
        <w:tab/>
        <w:t>ka</w:t>
      </w:r>
      <w:r>
        <w:tab/>
        <w:t>m-pangetjez</w:t>
      </w:r>
      <w:r>
        <w:tab/>
        <w:t>a</w:t>
      </w:r>
      <w:r>
        <w:tab/>
        <w:t>mare-kaka</w:t>
      </w:r>
      <w:r>
        <w:tab/>
        <w:t>a</w:t>
      </w:r>
      <w:r>
        <w:tab/>
        <w:t>na-ki-ta-tuzung-an</w:t>
      </w:r>
      <w:r w:rsidR="006F7EFD">
        <w:tab/>
        <w:t>vuvu</w:t>
      </w:r>
    </w:p>
    <w:p w14:paraId="211F7AD1" w14:textId="77777777" w:rsidR="00800AD8" w:rsidRDefault="00800AD8" w:rsidP="006F7EFD">
      <w:pPr>
        <w:pStyle w:val="InterlineTransNoFree"/>
        <w:tabs>
          <w:tab w:val="left" w:pos="1097"/>
          <w:tab w:val="left" w:pos="2396"/>
          <w:tab w:val="left" w:pos="2660"/>
          <w:tab w:val="left" w:pos="3869"/>
          <w:tab w:val="left" w:pos="4133"/>
          <w:tab w:val="left" w:pos="6692"/>
        </w:tabs>
      </w:pPr>
      <w:r>
        <w:tab/>
        <w:t>after</w:t>
      </w:r>
      <w:r>
        <w:tab/>
      </w:r>
      <w:r>
        <w:rPr>
          <w:smallCaps/>
        </w:rPr>
        <w:t>af</w:t>
      </w:r>
      <w:r>
        <w:t>-come</w:t>
      </w:r>
      <w:r>
        <w:rPr>
          <w:smallCaps/>
        </w:rPr>
        <w:tab/>
        <w:t>c</w:t>
      </w:r>
      <w:r>
        <w:rPr>
          <w:smallCaps/>
        </w:rPr>
        <w:tab/>
      </w:r>
      <w:r>
        <w:t>pair-sibling</w:t>
      </w:r>
      <w:r>
        <w:rPr>
          <w:smallCaps/>
        </w:rPr>
        <w:tab/>
        <w:t>c</w:t>
      </w:r>
      <w:r>
        <w:rPr>
          <w:smallCaps/>
        </w:rPr>
        <w:tab/>
        <w:t>past</w:t>
      </w:r>
      <w:r>
        <w:t>-do-</w:t>
      </w:r>
      <w:r>
        <w:rPr>
          <w:smallCaps/>
        </w:rPr>
        <w:t>red</w:t>
      </w:r>
      <w:r>
        <w:t>-handle-</w:t>
      </w:r>
      <w:r>
        <w:rPr>
          <w:smallCaps/>
        </w:rPr>
        <w:t>nom</w:t>
      </w:r>
      <w:r w:rsidR="006F7EFD">
        <w:tab/>
        <w:t>grandparent</w:t>
      </w:r>
    </w:p>
    <w:p w14:paraId="4FB75E12" w14:textId="77777777" w:rsidR="00800AD8" w:rsidRDefault="00800AD8" w:rsidP="006F7EFD">
      <w:pPr>
        <w:pStyle w:val="InterlineText"/>
        <w:tabs>
          <w:tab w:val="left" w:pos="533"/>
          <w:tab w:val="left" w:pos="2552"/>
          <w:tab w:val="left" w:pos="3326"/>
          <w:tab w:val="left" w:pos="4460"/>
        </w:tabs>
      </w:pPr>
      <w:r>
        <w:lastRenderedPageBreak/>
        <w:tab/>
        <w:t>mavatsuvatsuk</w:t>
      </w:r>
      <w:r>
        <w:tab/>
        <w:t>anga</w:t>
      </w:r>
      <w:r>
        <w:tab/>
        <w:t>qaliqali,</w:t>
      </w:r>
      <w:r>
        <w:tab/>
        <w:t>vuvu.”</w:t>
      </w:r>
    </w:p>
    <w:p w14:paraId="48A0B094" w14:textId="77777777" w:rsidR="00800AD8" w:rsidRDefault="00800AD8" w:rsidP="006F7EFD">
      <w:pPr>
        <w:pStyle w:val="InterlineGlossWithTrans"/>
        <w:tabs>
          <w:tab w:val="left" w:pos="533"/>
          <w:tab w:val="left" w:pos="2552"/>
          <w:tab w:val="left" w:pos="3326"/>
          <w:tab w:val="left" w:pos="4460"/>
        </w:tabs>
      </w:pPr>
      <w:r>
        <w:tab/>
        <w:t>ma-vatsu-vatsuk</w:t>
      </w:r>
      <w:r>
        <w:tab/>
        <w:t>anga</w:t>
      </w:r>
      <w:r>
        <w:tab/>
        <w:t>qali-qali</w:t>
      </w:r>
      <w:r>
        <w:tab/>
        <w:t>vuvu</w:t>
      </w:r>
    </w:p>
    <w:p w14:paraId="57A30803" w14:textId="77777777" w:rsidR="00800AD8" w:rsidRDefault="00800AD8" w:rsidP="006F7EFD">
      <w:pPr>
        <w:pStyle w:val="InterlineTrans"/>
        <w:tabs>
          <w:tab w:val="left" w:pos="533"/>
          <w:tab w:val="left" w:pos="2552"/>
          <w:tab w:val="left" w:pos="3326"/>
          <w:tab w:val="left" w:pos="4460"/>
        </w:tabs>
      </w:pPr>
      <w:r>
        <w:tab/>
      </w:r>
      <w:r>
        <w:rPr>
          <w:smallCaps/>
        </w:rPr>
        <w:t>stat</w:t>
      </w:r>
      <w:r>
        <w:t>-</w:t>
      </w:r>
      <w:r>
        <w:rPr>
          <w:smallCaps/>
        </w:rPr>
        <w:t>red</w:t>
      </w:r>
      <w:r>
        <w:t>-clear.land</w:t>
      </w:r>
      <w:r>
        <w:tab/>
        <w:t>indeed</w:t>
      </w:r>
      <w:r>
        <w:tab/>
      </w:r>
      <w:r>
        <w:rPr>
          <w:smallCaps/>
        </w:rPr>
        <w:t>red</w:t>
      </w:r>
      <w:r>
        <w:t>-friend</w:t>
      </w:r>
      <w:r>
        <w:tab/>
        <w:t>grandparent</w:t>
      </w:r>
    </w:p>
    <w:p w14:paraId="24774AA9" w14:textId="77777777" w:rsidR="00800AD8" w:rsidRDefault="00800AD8" w:rsidP="006F7EFD">
      <w:pPr>
        <w:pStyle w:val="InterlineFree"/>
      </w:pPr>
      <w:r>
        <w:t>When the children came back after finding some poles, they said: “Grandmother, other people are clearing their land for</w:t>
      </w:r>
      <w:r w:rsidR="006F7EFD">
        <w:t xml:space="preserve"> planting.”</w:t>
      </w:r>
    </w:p>
    <w:p w14:paraId="0F77FAA2" w14:textId="77777777" w:rsidR="00800AD8" w:rsidRDefault="00DC1AE0" w:rsidP="006F7EFD">
      <w:pPr>
        <w:pStyle w:val="InterlineText"/>
        <w:tabs>
          <w:tab w:val="left" w:pos="533"/>
        </w:tabs>
      </w:pPr>
      <w:r w:rsidRPr="003A1D48">
        <w:rPr>
          <w:rStyle w:val="InterlineTextNumChar"/>
        </w:rPr>
        <w:t>011</w:t>
      </w:r>
      <w:r w:rsidR="00800AD8">
        <w:tab/>
        <w:t>“malitseng.</w:t>
      </w:r>
    </w:p>
    <w:p w14:paraId="08D6C609" w14:textId="77777777" w:rsidR="00800AD8" w:rsidRDefault="00800AD8" w:rsidP="006F7EFD">
      <w:pPr>
        <w:pStyle w:val="InterlineGlossWithTrans"/>
        <w:tabs>
          <w:tab w:val="left" w:pos="533"/>
        </w:tabs>
      </w:pPr>
      <w:r>
        <w:tab/>
        <w:t>ma-litseng</w:t>
      </w:r>
    </w:p>
    <w:p w14:paraId="32780F0D" w14:textId="77777777" w:rsidR="00800AD8" w:rsidRDefault="00800AD8" w:rsidP="006F7EFD">
      <w:pPr>
        <w:pStyle w:val="InterlineTransNoFree"/>
        <w:tabs>
          <w:tab w:val="right" w:pos="8787"/>
        </w:tabs>
      </w:pPr>
      <w:r>
        <w:tab/>
      </w:r>
      <w:r>
        <w:rPr>
          <w:smallCaps/>
        </w:rPr>
        <w:t>stat</w:t>
      </w:r>
      <w:r>
        <w:t>-quiet</w:t>
      </w:r>
      <w:r w:rsidR="006F7EFD">
        <w:tab/>
        <w:t>“Be quiet.</w:t>
      </w:r>
    </w:p>
    <w:p w14:paraId="42E64003" w14:textId="77777777" w:rsidR="00800AD8" w:rsidRDefault="00DC1AE0" w:rsidP="006F7EFD">
      <w:pPr>
        <w:pStyle w:val="InterlineText"/>
        <w:tabs>
          <w:tab w:val="left" w:pos="533"/>
          <w:tab w:val="left" w:pos="1187"/>
          <w:tab w:val="left" w:pos="3206"/>
          <w:tab w:val="left" w:pos="3980"/>
        </w:tabs>
      </w:pPr>
      <w:r w:rsidRPr="003A1D48">
        <w:rPr>
          <w:rStyle w:val="InterlineTextNumChar"/>
        </w:rPr>
        <w:t>012</w:t>
      </w:r>
      <w:r w:rsidR="00800AD8">
        <w:tab/>
        <w:t>nu</w:t>
      </w:r>
      <w:r w:rsidR="00800AD8">
        <w:tab/>
        <w:t>mavatsuvatsuk</w:t>
      </w:r>
      <w:r w:rsidR="00800AD8">
        <w:tab/>
        <w:t>anga</w:t>
      </w:r>
      <w:r w:rsidR="00800AD8">
        <w:tab/>
        <w:t>kemuda?</w:t>
      </w:r>
    </w:p>
    <w:p w14:paraId="16328836" w14:textId="77777777" w:rsidR="00800AD8" w:rsidRDefault="00800AD8" w:rsidP="006F7EFD">
      <w:pPr>
        <w:pStyle w:val="InterlineGlossWithTrans"/>
        <w:tabs>
          <w:tab w:val="left" w:pos="533"/>
          <w:tab w:val="left" w:pos="1187"/>
          <w:tab w:val="left" w:pos="3206"/>
          <w:tab w:val="left" w:pos="3980"/>
        </w:tabs>
      </w:pPr>
      <w:r>
        <w:tab/>
        <w:t>nu</w:t>
      </w:r>
      <w:r>
        <w:tab/>
        <w:t>ma-vatsu-vatsuk</w:t>
      </w:r>
      <w:r>
        <w:tab/>
        <w:t>anga</w:t>
      </w:r>
      <w:r>
        <w:tab/>
        <w:t>em=kuda</w:t>
      </w:r>
    </w:p>
    <w:p w14:paraId="2BA04048" w14:textId="77777777" w:rsidR="00800AD8" w:rsidRDefault="00800AD8" w:rsidP="006F7EFD">
      <w:pPr>
        <w:pStyle w:val="InterlineTransNoFree"/>
        <w:tabs>
          <w:tab w:val="left" w:pos="1187"/>
          <w:tab w:val="left" w:pos="3206"/>
          <w:tab w:val="left" w:pos="3980"/>
          <w:tab w:val="right" w:pos="8787"/>
        </w:tabs>
      </w:pPr>
      <w:r>
        <w:tab/>
        <w:t>when</w:t>
      </w:r>
      <w:r>
        <w:tab/>
      </w:r>
      <w:r>
        <w:rPr>
          <w:smallCaps/>
        </w:rPr>
        <w:t>stat</w:t>
      </w:r>
      <w:r>
        <w:t>-</w:t>
      </w:r>
      <w:r>
        <w:rPr>
          <w:smallCaps/>
        </w:rPr>
        <w:t>red</w:t>
      </w:r>
      <w:r>
        <w:t>-clear.land</w:t>
      </w:r>
      <w:r>
        <w:tab/>
        <w:t>indeed</w:t>
      </w:r>
      <w:r>
        <w:tab/>
      </w:r>
      <w:r>
        <w:rPr>
          <w:smallCaps/>
        </w:rPr>
        <w:t>af</w:t>
      </w:r>
      <w:r>
        <w:t>=do.what</w:t>
      </w:r>
      <w:r w:rsidR="006F7EFD">
        <w:tab/>
        <w:t>What if they are clearing the land?</w:t>
      </w:r>
    </w:p>
    <w:p w14:paraId="3DCEDAA1" w14:textId="77777777" w:rsidR="00800AD8" w:rsidRDefault="00DC1AE0" w:rsidP="006F7EFD">
      <w:pPr>
        <w:pStyle w:val="InterlineText"/>
        <w:tabs>
          <w:tab w:val="left" w:pos="533"/>
          <w:tab w:val="left" w:pos="1397"/>
        </w:tabs>
      </w:pPr>
      <w:r w:rsidRPr="003A1D48">
        <w:rPr>
          <w:rStyle w:val="InterlineTextNumChar"/>
        </w:rPr>
        <w:t>013</w:t>
      </w:r>
      <w:r w:rsidR="00800AD8">
        <w:tab/>
        <w:t>qadjaw</w:t>
      </w:r>
      <w:r w:rsidR="00800AD8">
        <w:tab/>
        <w:t>anga.</w:t>
      </w:r>
    </w:p>
    <w:p w14:paraId="43A62F79" w14:textId="77777777" w:rsidR="00800AD8" w:rsidRDefault="00800AD8" w:rsidP="006F7EFD">
      <w:pPr>
        <w:pStyle w:val="InterlineGlossWithTrans"/>
        <w:tabs>
          <w:tab w:val="left" w:pos="533"/>
          <w:tab w:val="left" w:pos="1397"/>
        </w:tabs>
      </w:pPr>
      <w:r>
        <w:tab/>
        <w:t>qadjaw</w:t>
      </w:r>
      <w:r>
        <w:tab/>
        <w:t>anga</w:t>
      </w:r>
    </w:p>
    <w:p w14:paraId="59781EC1" w14:textId="77777777" w:rsidR="00800AD8" w:rsidRDefault="00800AD8" w:rsidP="006F7EFD">
      <w:pPr>
        <w:pStyle w:val="InterlineTransNoFree"/>
        <w:tabs>
          <w:tab w:val="left" w:pos="1397"/>
          <w:tab w:val="right" w:pos="8787"/>
        </w:tabs>
      </w:pPr>
      <w:r>
        <w:tab/>
        <w:t>perhaps</w:t>
      </w:r>
      <w:r>
        <w:tab/>
        <w:t>indeed</w:t>
      </w:r>
      <w:r w:rsidR="006F7EFD">
        <w:tab/>
        <w:t>It’s up to them.</w:t>
      </w:r>
    </w:p>
    <w:p w14:paraId="7040BE3B" w14:textId="77777777" w:rsidR="00800AD8" w:rsidRDefault="00DC1AE0" w:rsidP="006F7EFD">
      <w:pPr>
        <w:pStyle w:val="InterlineText"/>
        <w:tabs>
          <w:tab w:val="left" w:pos="533"/>
          <w:tab w:val="left" w:pos="1322"/>
          <w:tab w:val="left" w:pos="1706"/>
          <w:tab w:val="left" w:pos="2390"/>
          <w:tab w:val="left" w:pos="3539"/>
          <w:tab w:val="left" w:pos="4043"/>
        </w:tabs>
      </w:pPr>
      <w:r w:rsidRPr="003A1D48">
        <w:rPr>
          <w:rStyle w:val="InterlineTextNumChar"/>
        </w:rPr>
        <w:t>014</w:t>
      </w:r>
      <w:r w:rsidR="00800AD8">
        <w:tab/>
        <w:t>sa-u,</w:t>
      </w:r>
      <w:r w:rsidR="00800AD8">
        <w:tab/>
        <w:t>îa</w:t>
      </w:r>
      <w:r w:rsidR="00800AD8">
        <w:tab/>
        <w:t>qunu,</w:t>
      </w:r>
      <w:r w:rsidR="00800AD8">
        <w:tab/>
        <w:t>kimu</w:t>
      </w:r>
      <w:r w:rsidR="00800AD8">
        <w:tab/>
        <w:t>tua</w:t>
      </w:r>
      <w:r w:rsidR="00800AD8">
        <w:tab/>
        <w:t>tsuqelaî.”</w:t>
      </w:r>
    </w:p>
    <w:p w14:paraId="7ECEE1C1" w14:textId="77777777" w:rsidR="00800AD8" w:rsidRDefault="00800AD8" w:rsidP="006F7EFD">
      <w:pPr>
        <w:pStyle w:val="InterlineGlossWithTrans"/>
        <w:tabs>
          <w:tab w:val="left" w:pos="533"/>
          <w:tab w:val="left" w:pos="1322"/>
          <w:tab w:val="left" w:pos="1706"/>
          <w:tab w:val="left" w:pos="2390"/>
          <w:tab w:val="left" w:pos="3539"/>
          <w:tab w:val="left" w:pos="4043"/>
        </w:tabs>
      </w:pPr>
      <w:r>
        <w:tab/>
        <w:t>sa-u</w:t>
      </w:r>
      <w:r>
        <w:tab/>
        <w:t>îa</w:t>
      </w:r>
      <w:r>
        <w:tab/>
        <w:t>qunu</w:t>
      </w:r>
      <w:r>
        <w:tab/>
        <w:t>kim-u</w:t>
      </w:r>
      <w:r>
        <w:tab/>
        <w:t>tua</w:t>
      </w:r>
      <w:r>
        <w:tab/>
        <w:t>tsuqelaî</w:t>
      </w:r>
    </w:p>
    <w:p w14:paraId="61B7A0EC" w14:textId="77777777" w:rsidR="00800AD8" w:rsidRDefault="00800AD8" w:rsidP="006F7EFD">
      <w:pPr>
        <w:pStyle w:val="InterlineTransNoFree"/>
        <w:tabs>
          <w:tab w:val="left" w:pos="1322"/>
          <w:tab w:val="left" w:pos="1706"/>
          <w:tab w:val="left" w:pos="2390"/>
          <w:tab w:val="left" w:pos="3539"/>
          <w:tab w:val="left" w:pos="4043"/>
          <w:tab w:val="right" w:pos="8787"/>
        </w:tabs>
      </w:pPr>
      <w:r>
        <w:tab/>
        <w:t>go-</w:t>
      </w:r>
      <w:r>
        <w:rPr>
          <w:smallCaps/>
        </w:rPr>
        <w:t>imp</w:t>
      </w:r>
      <w:r>
        <w:tab/>
        <w:t>oh</w:t>
      </w:r>
      <w:r>
        <w:tab/>
        <w:t>child</w:t>
      </w:r>
      <w:r>
        <w:tab/>
        <w:t>search-</w:t>
      </w:r>
      <w:r>
        <w:rPr>
          <w:smallCaps/>
        </w:rPr>
        <w:t>imp</w:t>
      </w:r>
      <w:r>
        <w:tab/>
      </w:r>
      <w:r>
        <w:rPr>
          <w:smallCaps/>
        </w:rPr>
        <w:t>obl</w:t>
      </w:r>
      <w:r>
        <w:tab/>
        <w:t>bone</w:t>
      </w:r>
      <w:r w:rsidR="006F7EFD">
        <w:tab/>
        <w:t>Go and find some bones, children.”</w:t>
      </w:r>
    </w:p>
    <w:p w14:paraId="5CA568A8" w14:textId="77777777" w:rsidR="00800AD8" w:rsidRDefault="00DC1AE0" w:rsidP="006F7EFD">
      <w:pPr>
        <w:pStyle w:val="InterlineText"/>
        <w:tabs>
          <w:tab w:val="left" w:pos="533"/>
          <w:tab w:val="left" w:pos="1172"/>
          <w:tab w:val="left" w:pos="1436"/>
          <w:tab w:val="left" w:pos="2060"/>
          <w:tab w:val="left" w:pos="3269"/>
          <w:tab w:val="left" w:pos="4358"/>
          <w:tab w:val="left" w:pos="4862"/>
        </w:tabs>
      </w:pPr>
      <w:r w:rsidRPr="003A1D48">
        <w:rPr>
          <w:rStyle w:val="InterlineTextNumChar"/>
        </w:rPr>
        <w:t>015</w:t>
      </w:r>
      <w:r w:rsidR="00800AD8">
        <w:tab/>
        <w:t>vaik</w:t>
      </w:r>
      <w:r w:rsidR="00800AD8">
        <w:tab/>
        <w:t>a</w:t>
      </w:r>
      <w:r w:rsidR="00800AD8">
        <w:tab/>
        <w:t>masi</w:t>
      </w:r>
      <w:r w:rsidR="00800AD8">
        <w:tab/>
        <w:t>kaîaudjul;</w:t>
      </w:r>
      <w:r w:rsidR="00800AD8">
        <w:tab/>
        <w:t>îemuîu</w:t>
      </w:r>
      <w:r w:rsidR="00800AD8">
        <w:tab/>
        <w:t>tua</w:t>
      </w:r>
      <w:r w:rsidR="00800AD8">
        <w:tab/>
        <w:t>tsuqelaî.</w:t>
      </w:r>
    </w:p>
    <w:p w14:paraId="50ACD696" w14:textId="77777777" w:rsidR="00800AD8" w:rsidRDefault="00800AD8" w:rsidP="006F7EFD">
      <w:pPr>
        <w:pStyle w:val="InterlineGlossWithTrans"/>
        <w:tabs>
          <w:tab w:val="left" w:pos="533"/>
          <w:tab w:val="left" w:pos="1172"/>
          <w:tab w:val="left" w:pos="1436"/>
          <w:tab w:val="left" w:pos="2060"/>
          <w:tab w:val="left" w:pos="3269"/>
          <w:tab w:val="left" w:pos="4358"/>
          <w:tab w:val="left" w:pos="4862"/>
        </w:tabs>
      </w:pPr>
      <w:r>
        <w:tab/>
        <w:t>vaik</w:t>
      </w:r>
      <w:r>
        <w:tab/>
        <w:t>a</w:t>
      </w:r>
      <w:r>
        <w:tab/>
        <w:t>masi</w:t>
      </w:r>
      <w:r>
        <w:tab/>
        <w:t>kaîaudjul</w:t>
      </w:r>
      <w:r>
        <w:tab/>
        <w:t>em=îuîu</w:t>
      </w:r>
      <w:r>
        <w:tab/>
        <w:t>tua</w:t>
      </w:r>
      <w:r>
        <w:tab/>
        <w:t>tsuqelaî</w:t>
      </w:r>
    </w:p>
    <w:p w14:paraId="11B1255E" w14:textId="77777777" w:rsidR="00800AD8" w:rsidRDefault="00800AD8" w:rsidP="006F7EFD">
      <w:pPr>
        <w:pStyle w:val="InterlineTrans"/>
        <w:tabs>
          <w:tab w:val="left" w:pos="533"/>
          <w:tab w:val="left" w:pos="1172"/>
          <w:tab w:val="left" w:pos="1436"/>
          <w:tab w:val="left" w:pos="2060"/>
          <w:tab w:val="left" w:pos="3269"/>
          <w:tab w:val="left" w:pos="4358"/>
          <w:tab w:val="left" w:pos="4862"/>
        </w:tabs>
      </w:pPr>
      <w:r>
        <w:tab/>
        <w:t>leave</w:t>
      </w:r>
      <w:r>
        <w:rPr>
          <w:smallCaps/>
        </w:rPr>
        <w:tab/>
        <w:t>c</w:t>
      </w:r>
      <w:r>
        <w:rPr>
          <w:smallCaps/>
        </w:rPr>
        <w:tab/>
      </w:r>
      <w:r>
        <w:t>carry</w:t>
      </w:r>
      <w:r>
        <w:tab/>
        <w:t>basket.type</w:t>
      </w:r>
      <w:r>
        <w:tab/>
      </w:r>
      <w:r>
        <w:rPr>
          <w:smallCaps/>
        </w:rPr>
        <w:t>af</w:t>
      </w:r>
      <w:r>
        <w:t>=gather</w:t>
      </w:r>
      <w:r>
        <w:tab/>
      </w:r>
      <w:r>
        <w:rPr>
          <w:smallCaps/>
        </w:rPr>
        <w:t>obl</w:t>
      </w:r>
      <w:r>
        <w:tab/>
        <w:t>bone</w:t>
      </w:r>
    </w:p>
    <w:p w14:paraId="53F337B3" w14:textId="77777777" w:rsidR="00800AD8" w:rsidRDefault="00800AD8" w:rsidP="00A8416B">
      <w:pPr>
        <w:pStyle w:val="InterlineFreeCommentFollows"/>
      </w:pPr>
      <w:r>
        <w:t>They went off with a basket and picked up some bones.</w:t>
      </w:r>
    </w:p>
    <w:p w14:paraId="34ACC2D7" w14:textId="77777777" w:rsidR="00800AD8" w:rsidRDefault="00A8416B" w:rsidP="00A8416B">
      <w:pPr>
        <w:pStyle w:val="CommentLastWithHalfSpace"/>
      </w:pPr>
      <w:r>
        <w:t>[</w:t>
      </w:r>
      <w:r w:rsidR="00800AD8" w:rsidRPr="006F7EFD">
        <w:rPr>
          <w:rStyle w:val="VernacularText"/>
        </w:rPr>
        <w:t>kaîaudjul</w:t>
      </w:r>
      <w:r w:rsidR="00800AD8">
        <w:t>: F3</w:t>
      </w:r>
      <w:r w:rsidR="006F7EFD">
        <w:t>2</w:t>
      </w:r>
      <w:r w:rsidR="00800AD8">
        <w:t>5</w:t>
      </w:r>
      <w:r w:rsidR="006F7EFD">
        <w:t xml:space="preserve"> and</w:t>
      </w:r>
      <w:r w:rsidR="00800AD8">
        <w:t xml:space="preserve"> 3</w:t>
      </w:r>
      <w:r w:rsidR="006F7EFD">
        <w:t>7</w:t>
      </w:r>
      <w:r w:rsidR="00800AD8">
        <w:t xml:space="preserve">5 have </w:t>
      </w:r>
      <w:r w:rsidR="00800AD8" w:rsidRPr="006F7EFD">
        <w:rPr>
          <w:rStyle w:val="VernacularText"/>
        </w:rPr>
        <w:t>kaîa-udjur</w:t>
      </w:r>
      <w:r>
        <w:t>]</w:t>
      </w:r>
    </w:p>
    <w:p w14:paraId="62BB92C3" w14:textId="77777777" w:rsidR="00800AD8" w:rsidRDefault="00DC1AE0" w:rsidP="006F7EFD">
      <w:pPr>
        <w:pStyle w:val="InterlineText"/>
        <w:tabs>
          <w:tab w:val="left" w:pos="533"/>
          <w:tab w:val="left" w:pos="1907"/>
          <w:tab w:val="left" w:pos="2681"/>
        </w:tabs>
      </w:pPr>
      <w:r w:rsidRPr="003A1D48">
        <w:rPr>
          <w:rStyle w:val="InterlineTextNumChar"/>
        </w:rPr>
        <w:t>016</w:t>
      </w:r>
      <w:r w:rsidR="00800AD8">
        <w:tab/>
        <w:t>“kamseng</w:t>
      </w:r>
      <w:r w:rsidR="00800AD8">
        <w:tab/>
        <w:t>anga,</w:t>
      </w:r>
      <w:r w:rsidR="00800AD8">
        <w:tab/>
        <w:t>vuvu?”</w:t>
      </w:r>
    </w:p>
    <w:p w14:paraId="50FA28D1" w14:textId="77777777" w:rsidR="00800AD8" w:rsidRDefault="00800AD8" w:rsidP="006F7EFD">
      <w:pPr>
        <w:pStyle w:val="InterlineGlossWithTrans"/>
        <w:tabs>
          <w:tab w:val="left" w:pos="533"/>
          <w:tab w:val="left" w:pos="1907"/>
          <w:tab w:val="left" w:pos="2681"/>
        </w:tabs>
      </w:pPr>
      <w:r>
        <w:tab/>
        <w:t>ka-meseng</w:t>
      </w:r>
      <w:r>
        <w:tab/>
        <w:t>anga</w:t>
      </w:r>
      <w:r>
        <w:tab/>
        <w:t>vuvu</w:t>
      </w:r>
    </w:p>
    <w:p w14:paraId="27FCBBEF" w14:textId="77777777" w:rsidR="00800AD8" w:rsidRDefault="00800AD8" w:rsidP="006F7EFD">
      <w:pPr>
        <w:pStyle w:val="InterlineTransNoFree"/>
        <w:tabs>
          <w:tab w:val="left" w:pos="1907"/>
          <w:tab w:val="left" w:pos="2681"/>
          <w:tab w:val="right" w:pos="8787"/>
        </w:tabs>
      </w:pPr>
      <w:r>
        <w:tab/>
      </w:r>
      <w:r>
        <w:rPr>
          <w:smallCaps/>
        </w:rPr>
        <w:t>past</w:t>
      </w:r>
      <w:r>
        <w:t>-enough</w:t>
      </w:r>
      <w:r>
        <w:tab/>
        <w:t>indeed</w:t>
      </w:r>
      <w:r>
        <w:tab/>
        <w:t>grandparent</w:t>
      </w:r>
      <w:r w:rsidR="006F7EFD">
        <w:tab/>
        <w:t>“Is that enough, grandmother?”</w:t>
      </w:r>
    </w:p>
    <w:p w14:paraId="25C289C8" w14:textId="77777777" w:rsidR="00800AD8" w:rsidRDefault="00DC1AE0" w:rsidP="006F7EFD">
      <w:pPr>
        <w:pStyle w:val="InterlineText"/>
        <w:tabs>
          <w:tab w:val="left" w:pos="533"/>
          <w:tab w:val="left" w:pos="1022"/>
          <w:tab w:val="left" w:pos="1616"/>
          <w:tab w:val="left" w:pos="2180"/>
        </w:tabs>
      </w:pPr>
      <w:r w:rsidRPr="003A1D48">
        <w:rPr>
          <w:rStyle w:val="InterlineTextNumChar"/>
        </w:rPr>
        <w:t>017</w:t>
      </w:r>
      <w:r w:rsidR="00800AD8">
        <w:tab/>
        <w:t>“ini</w:t>
      </w:r>
      <w:r w:rsidR="00800AD8">
        <w:tab/>
        <w:t>anan</w:t>
      </w:r>
      <w:r w:rsidR="00800AD8">
        <w:tab/>
        <w:t>ka</w:t>
      </w:r>
      <w:r w:rsidR="00800AD8">
        <w:tab/>
        <w:t>kamseng.</w:t>
      </w:r>
    </w:p>
    <w:p w14:paraId="332C7BD9" w14:textId="77777777" w:rsidR="00800AD8" w:rsidRDefault="00800AD8" w:rsidP="006F7EFD">
      <w:pPr>
        <w:pStyle w:val="InterlineGlossWithTrans"/>
        <w:tabs>
          <w:tab w:val="left" w:pos="533"/>
          <w:tab w:val="left" w:pos="1022"/>
          <w:tab w:val="left" w:pos="1616"/>
          <w:tab w:val="left" w:pos="2180"/>
        </w:tabs>
      </w:pPr>
      <w:r>
        <w:tab/>
        <w:t>ini</w:t>
      </w:r>
      <w:r>
        <w:tab/>
        <w:t>anan</w:t>
      </w:r>
      <w:r>
        <w:tab/>
        <w:t>ka</w:t>
      </w:r>
      <w:r>
        <w:tab/>
        <w:t>ka-meseng</w:t>
      </w:r>
    </w:p>
    <w:p w14:paraId="4C980488" w14:textId="77777777" w:rsidR="00800AD8" w:rsidRDefault="00800AD8" w:rsidP="006F7EFD">
      <w:pPr>
        <w:pStyle w:val="InterlineTransNoFree"/>
        <w:tabs>
          <w:tab w:val="left" w:pos="1022"/>
          <w:tab w:val="left" w:pos="1616"/>
          <w:tab w:val="left" w:pos="2180"/>
          <w:tab w:val="right" w:pos="8787"/>
        </w:tabs>
      </w:pPr>
      <w:r>
        <w:tab/>
        <w:t>not</w:t>
      </w:r>
      <w:r>
        <w:tab/>
        <w:t>still</w:t>
      </w:r>
      <w:r>
        <w:tab/>
        <w:t>after</w:t>
      </w:r>
      <w:r>
        <w:tab/>
      </w:r>
      <w:r>
        <w:rPr>
          <w:smallCaps/>
        </w:rPr>
        <w:t>past</w:t>
      </w:r>
      <w:r>
        <w:t>-enough</w:t>
      </w:r>
      <w:r w:rsidR="006F7EFD">
        <w:tab/>
        <w:t>“It’s not enough yet;</w:t>
      </w:r>
    </w:p>
    <w:p w14:paraId="7EF2A0EE" w14:textId="77777777" w:rsidR="00800AD8" w:rsidRDefault="00DC1AE0" w:rsidP="006F7EFD">
      <w:pPr>
        <w:pStyle w:val="InterlineText"/>
        <w:tabs>
          <w:tab w:val="left" w:pos="533"/>
          <w:tab w:val="left" w:pos="1322"/>
          <w:tab w:val="left" w:pos="2261"/>
        </w:tabs>
      </w:pPr>
      <w:r w:rsidRPr="003A1D48">
        <w:rPr>
          <w:rStyle w:val="InterlineTextNumChar"/>
        </w:rPr>
        <w:t>018</w:t>
      </w:r>
      <w:r w:rsidR="00800AD8">
        <w:tab/>
        <w:t>sa-u,</w:t>
      </w:r>
      <w:r w:rsidR="00800AD8">
        <w:tab/>
        <w:t>alapu</w:t>
      </w:r>
      <w:r w:rsidR="00800AD8">
        <w:tab/>
        <w:t>anan.”</w:t>
      </w:r>
    </w:p>
    <w:p w14:paraId="3D14CE43" w14:textId="77777777" w:rsidR="00800AD8" w:rsidRDefault="00800AD8" w:rsidP="006F7EFD">
      <w:pPr>
        <w:pStyle w:val="InterlineGlossWithTrans"/>
        <w:tabs>
          <w:tab w:val="left" w:pos="533"/>
          <w:tab w:val="left" w:pos="1322"/>
          <w:tab w:val="left" w:pos="2261"/>
        </w:tabs>
      </w:pPr>
      <w:r>
        <w:tab/>
        <w:t>sa-u</w:t>
      </w:r>
      <w:r>
        <w:tab/>
        <w:t>alap-u</w:t>
      </w:r>
      <w:r>
        <w:tab/>
        <w:t>anan</w:t>
      </w:r>
    </w:p>
    <w:p w14:paraId="6239A74C" w14:textId="77777777" w:rsidR="00800AD8" w:rsidRDefault="00800AD8" w:rsidP="006F7EFD">
      <w:pPr>
        <w:pStyle w:val="InterlineTransNoFree"/>
        <w:tabs>
          <w:tab w:val="left" w:pos="1322"/>
          <w:tab w:val="left" w:pos="2261"/>
          <w:tab w:val="right" w:pos="8787"/>
        </w:tabs>
      </w:pPr>
      <w:r>
        <w:tab/>
        <w:t>go-</w:t>
      </w:r>
      <w:r>
        <w:rPr>
          <w:smallCaps/>
        </w:rPr>
        <w:t>imp</w:t>
      </w:r>
      <w:r>
        <w:tab/>
        <w:t>take-</w:t>
      </w:r>
      <w:r>
        <w:rPr>
          <w:smallCaps/>
        </w:rPr>
        <w:t>imp</w:t>
      </w:r>
      <w:r>
        <w:tab/>
        <w:t>still</w:t>
      </w:r>
      <w:r w:rsidR="006F7EFD">
        <w:tab/>
        <w:t>go and get some more.”</w:t>
      </w:r>
    </w:p>
    <w:p w14:paraId="58D3E8F9" w14:textId="77777777" w:rsidR="00800AD8" w:rsidRDefault="00DC1AE0" w:rsidP="006F7EFD">
      <w:pPr>
        <w:pStyle w:val="InterlineText"/>
        <w:tabs>
          <w:tab w:val="left" w:pos="533"/>
          <w:tab w:val="left" w:pos="1292"/>
          <w:tab w:val="left" w:pos="2426"/>
          <w:tab w:val="left" w:pos="3650"/>
          <w:tab w:val="left" w:pos="3914"/>
          <w:tab w:val="left" w:pos="4673"/>
        </w:tabs>
      </w:pPr>
      <w:r w:rsidRPr="003A1D48">
        <w:rPr>
          <w:rStyle w:val="InterlineTextNumChar"/>
        </w:rPr>
        <w:t>019</w:t>
      </w:r>
      <w:r w:rsidR="00800AD8">
        <w:tab/>
        <w:t>“su</w:t>
      </w:r>
      <w:r w:rsidR="00800AD8">
        <w:tab/>
        <w:t>sikuda,</w:t>
      </w:r>
      <w:r w:rsidR="00800AD8">
        <w:tab/>
        <w:t>vuvu,</w:t>
      </w:r>
      <w:r w:rsidR="00800AD8">
        <w:tab/>
        <w:t>a</w:t>
      </w:r>
      <w:r w:rsidR="00800AD8">
        <w:tab/>
        <w:t>su</w:t>
      </w:r>
      <w:r w:rsidR="00800AD8">
        <w:tab/>
        <w:t>tsalitsalisen?”</w:t>
      </w:r>
    </w:p>
    <w:p w14:paraId="549D748B" w14:textId="77777777" w:rsidR="00800AD8" w:rsidRDefault="00800AD8" w:rsidP="006F7EFD">
      <w:pPr>
        <w:pStyle w:val="InterlineGlossWithTrans"/>
        <w:tabs>
          <w:tab w:val="left" w:pos="533"/>
          <w:tab w:val="left" w:pos="1292"/>
          <w:tab w:val="left" w:pos="2426"/>
          <w:tab w:val="left" w:pos="3650"/>
          <w:tab w:val="left" w:pos="3914"/>
          <w:tab w:val="left" w:pos="4673"/>
        </w:tabs>
      </w:pPr>
      <w:r>
        <w:tab/>
        <w:t>su</w:t>
      </w:r>
      <w:r>
        <w:tab/>
        <w:t>si-kuda</w:t>
      </w:r>
      <w:r>
        <w:tab/>
        <w:t>vuvu</w:t>
      </w:r>
      <w:r>
        <w:tab/>
        <w:t>a</w:t>
      </w:r>
      <w:r>
        <w:tab/>
        <w:t>su</w:t>
      </w:r>
      <w:r>
        <w:tab/>
        <w:t>tsali-tsalis-en</w:t>
      </w:r>
    </w:p>
    <w:p w14:paraId="378CDB67" w14:textId="77777777" w:rsidR="00800AD8" w:rsidRDefault="00800AD8" w:rsidP="006F7EFD">
      <w:pPr>
        <w:pStyle w:val="InterlineTrans"/>
        <w:tabs>
          <w:tab w:val="left" w:pos="533"/>
          <w:tab w:val="left" w:pos="1292"/>
          <w:tab w:val="left" w:pos="2426"/>
          <w:tab w:val="left" w:pos="3650"/>
          <w:tab w:val="left" w:pos="3914"/>
          <w:tab w:val="left" w:pos="4673"/>
        </w:tabs>
      </w:pPr>
      <w:r>
        <w:tab/>
        <w:t>you(</w:t>
      </w:r>
      <w:r>
        <w:rPr>
          <w:smallCaps/>
        </w:rPr>
        <w:t>s</w:t>
      </w:r>
      <w:r>
        <w:t>)</w:t>
      </w:r>
      <w:r>
        <w:tab/>
      </w:r>
      <w:r>
        <w:rPr>
          <w:smallCaps/>
        </w:rPr>
        <w:t>if</w:t>
      </w:r>
      <w:r>
        <w:t>-do.what</w:t>
      </w:r>
      <w:r>
        <w:tab/>
        <w:t>grandparent</w:t>
      </w:r>
      <w:r>
        <w:rPr>
          <w:smallCaps/>
        </w:rPr>
        <w:tab/>
        <w:t>c</w:t>
      </w:r>
      <w:r>
        <w:rPr>
          <w:smallCaps/>
        </w:rPr>
        <w:tab/>
      </w:r>
      <w:r>
        <w:t>you(</w:t>
      </w:r>
      <w:r>
        <w:rPr>
          <w:smallCaps/>
        </w:rPr>
        <w:t>s</w:t>
      </w:r>
      <w:r>
        <w:t>)</w:t>
      </w:r>
      <w:r>
        <w:tab/>
      </w:r>
      <w:r>
        <w:rPr>
          <w:smallCaps/>
        </w:rPr>
        <w:t>red</w:t>
      </w:r>
      <w:r>
        <w:t>-rope-</w:t>
      </w:r>
      <w:r>
        <w:rPr>
          <w:smallCaps/>
        </w:rPr>
        <w:t>pf</w:t>
      </w:r>
    </w:p>
    <w:p w14:paraId="31C9CF44" w14:textId="77777777" w:rsidR="00800AD8" w:rsidRDefault="00800AD8">
      <w:pPr>
        <w:pStyle w:val="InterlineFree"/>
      </w:pPr>
      <w:r>
        <w:t>“Grandmother, what are you going to do with the thread you’re making?”</w:t>
      </w:r>
    </w:p>
    <w:p w14:paraId="26213D2B" w14:textId="77777777" w:rsidR="00800AD8" w:rsidRDefault="00DC1AE0" w:rsidP="006F7EFD">
      <w:pPr>
        <w:pStyle w:val="InterlineText"/>
        <w:tabs>
          <w:tab w:val="left" w:pos="533"/>
          <w:tab w:val="left" w:pos="1472"/>
        </w:tabs>
      </w:pPr>
      <w:r w:rsidRPr="003A1D48">
        <w:rPr>
          <w:rStyle w:val="InterlineTextNumChar"/>
        </w:rPr>
        <w:t>020</w:t>
      </w:r>
      <w:r w:rsidR="00800AD8">
        <w:tab/>
        <w:t>“inika</w:t>
      </w:r>
      <w:r w:rsidR="00800AD8">
        <w:tab/>
        <w:t>sikuda.</w:t>
      </w:r>
    </w:p>
    <w:p w14:paraId="64346FD0" w14:textId="77777777" w:rsidR="00800AD8" w:rsidRDefault="00800AD8" w:rsidP="006F7EFD">
      <w:pPr>
        <w:pStyle w:val="InterlineGlossWithTrans"/>
        <w:tabs>
          <w:tab w:val="left" w:pos="533"/>
          <w:tab w:val="left" w:pos="1472"/>
        </w:tabs>
      </w:pPr>
      <w:r>
        <w:tab/>
        <w:t>ini-ka</w:t>
      </w:r>
      <w:r>
        <w:tab/>
        <w:t>si-kuda</w:t>
      </w:r>
    </w:p>
    <w:p w14:paraId="4AB26C8F" w14:textId="77777777" w:rsidR="00800AD8" w:rsidRDefault="00800AD8" w:rsidP="006F7EFD">
      <w:pPr>
        <w:pStyle w:val="InterlineTransNoFree"/>
        <w:tabs>
          <w:tab w:val="left" w:pos="1472"/>
          <w:tab w:val="right" w:pos="8787"/>
        </w:tabs>
      </w:pPr>
      <w:r>
        <w:tab/>
        <w:t>not-after</w:t>
      </w:r>
      <w:r>
        <w:tab/>
      </w:r>
      <w:r>
        <w:rPr>
          <w:smallCaps/>
        </w:rPr>
        <w:t>if</w:t>
      </w:r>
      <w:r>
        <w:t>-do.what</w:t>
      </w:r>
      <w:r w:rsidR="006F7EFD">
        <w:tab/>
        <w:t>“Nothing.</w:t>
      </w:r>
    </w:p>
    <w:p w14:paraId="39FB764D" w14:textId="77777777" w:rsidR="00800AD8" w:rsidRDefault="00DC1AE0" w:rsidP="006F7EFD">
      <w:pPr>
        <w:pStyle w:val="InterlineText"/>
        <w:tabs>
          <w:tab w:val="left" w:pos="533"/>
          <w:tab w:val="left" w:pos="1322"/>
          <w:tab w:val="left" w:pos="2471"/>
          <w:tab w:val="left" w:pos="2975"/>
          <w:tab w:val="left" w:pos="3599"/>
          <w:tab w:val="left" w:pos="4088"/>
        </w:tabs>
      </w:pPr>
      <w:r w:rsidRPr="003A1D48">
        <w:rPr>
          <w:rStyle w:val="InterlineTextNumChar"/>
        </w:rPr>
        <w:t>021</w:t>
      </w:r>
      <w:r w:rsidR="00800AD8">
        <w:tab/>
        <w:t>sa-u,</w:t>
      </w:r>
      <w:r w:rsidR="00800AD8">
        <w:tab/>
        <w:t>kimu</w:t>
      </w:r>
      <w:r w:rsidR="00800AD8">
        <w:tab/>
        <w:t>tua</w:t>
      </w:r>
      <w:r w:rsidR="00800AD8">
        <w:tab/>
        <w:t>vat</w:t>
      </w:r>
      <w:r w:rsidR="00800AD8">
        <w:tab/>
        <w:t>nua</w:t>
      </w:r>
      <w:r w:rsidR="00800AD8">
        <w:tab/>
        <w:t>îui.”</w:t>
      </w:r>
    </w:p>
    <w:p w14:paraId="7EF64554" w14:textId="77777777" w:rsidR="00800AD8" w:rsidRDefault="00800AD8" w:rsidP="006F7EFD">
      <w:pPr>
        <w:pStyle w:val="InterlineGlossWithTrans"/>
        <w:tabs>
          <w:tab w:val="left" w:pos="533"/>
          <w:tab w:val="left" w:pos="1322"/>
          <w:tab w:val="left" w:pos="2471"/>
          <w:tab w:val="left" w:pos="2975"/>
          <w:tab w:val="left" w:pos="3599"/>
          <w:tab w:val="left" w:pos="4088"/>
        </w:tabs>
      </w:pPr>
      <w:r>
        <w:tab/>
        <w:t>sa-u</w:t>
      </w:r>
      <w:r>
        <w:tab/>
        <w:t>kim-u</w:t>
      </w:r>
      <w:r>
        <w:tab/>
        <w:t>tua</w:t>
      </w:r>
      <w:r>
        <w:tab/>
        <w:t>vat</w:t>
      </w:r>
      <w:r>
        <w:tab/>
        <w:t>nua</w:t>
      </w:r>
      <w:r>
        <w:tab/>
        <w:t>îui</w:t>
      </w:r>
    </w:p>
    <w:p w14:paraId="48CEB428" w14:textId="77777777" w:rsidR="00800AD8" w:rsidRDefault="00800AD8" w:rsidP="006F7EFD">
      <w:pPr>
        <w:pStyle w:val="InterlineTransNoFree"/>
        <w:tabs>
          <w:tab w:val="left" w:pos="1322"/>
          <w:tab w:val="left" w:pos="2471"/>
          <w:tab w:val="left" w:pos="2975"/>
          <w:tab w:val="left" w:pos="3599"/>
          <w:tab w:val="left" w:pos="4088"/>
          <w:tab w:val="right" w:pos="8787"/>
        </w:tabs>
      </w:pPr>
      <w:r>
        <w:tab/>
        <w:t>go-</w:t>
      </w:r>
      <w:r>
        <w:rPr>
          <w:smallCaps/>
        </w:rPr>
        <w:t>imp</w:t>
      </w:r>
      <w:r>
        <w:tab/>
        <w:t>search-</w:t>
      </w:r>
      <w:r>
        <w:rPr>
          <w:smallCaps/>
        </w:rPr>
        <w:t>imp</w:t>
      </w:r>
      <w:r>
        <w:tab/>
      </w:r>
      <w:r>
        <w:rPr>
          <w:smallCaps/>
        </w:rPr>
        <w:t>obl</w:t>
      </w:r>
      <w:r>
        <w:tab/>
        <w:t>grain</w:t>
      </w:r>
      <w:r>
        <w:tab/>
        <w:t>of</w:t>
      </w:r>
      <w:r>
        <w:tab/>
        <w:t>gourd</w:t>
      </w:r>
      <w:r w:rsidR="006F7EFD">
        <w:tab/>
        <w:t>Go and find some gourd seeds.”</w:t>
      </w:r>
    </w:p>
    <w:p w14:paraId="3CE23A1F" w14:textId="77777777" w:rsidR="00800AD8" w:rsidRDefault="00DC1AE0" w:rsidP="006F7EFD">
      <w:pPr>
        <w:pStyle w:val="InterlineText"/>
        <w:tabs>
          <w:tab w:val="left" w:pos="533"/>
          <w:tab w:val="left" w:pos="1097"/>
          <w:tab w:val="left" w:pos="2486"/>
          <w:tab w:val="left" w:pos="3260"/>
          <w:tab w:val="left" w:pos="3704"/>
          <w:tab w:val="left" w:pos="4043"/>
          <w:tab w:val="left" w:pos="5372"/>
          <w:tab w:val="left" w:pos="6056"/>
          <w:tab w:val="left" w:pos="6830"/>
          <w:tab w:val="left" w:pos="7214"/>
        </w:tabs>
      </w:pPr>
      <w:r w:rsidRPr="003A1D48">
        <w:rPr>
          <w:rStyle w:val="InterlineTextNumChar"/>
        </w:rPr>
        <w:t>022</w:t>
      </w:r>
      <w:r w:rsidR="00800AD8">
        <w:tab/>
        <w:t>ka</w:t>
      </w:r>
      <w:r w:rsidR="00800AD8">
        <w:tab/>
        <w:t>makatsalis</w:t>
      </w:r>
      <w:r w:rsidR="00800AD8">
        <w:tab/>
        <w:t>anga</w:t>
      </w:r>
      <w:r w:rsidR="00800AD8">
        <w:tab/>
        <w:t>ti</w:t>
      </w:r>
      <w:r w:rsidR="00800AD8">
        <w:tab/>
        <w:t>sa</w:t>
      </w:r>
      <w:r w:rsidR="00800AD8">
        <w:tab/>
        <w:t>Vuluvulung,</w:t>
      </w:r>
      <w:r w:rsidR="00800AD8">
        <w:tab/>
        <w:t>“ari</w:t>
      </w:r>
      <w:r w:rsidR="00800AD8">
        <w:tab/>
        <w:t>anga,</w:t>
      </w:r>
      <w:r w:rsidR="00800AD8">
        <w:tab/>
        <w:t>îa</w:t>
      </w:r>
      <w:r w:rsidR="006F7EFD">
        <w:tab/>
        <w:t>qunu,</w:t>
      </w:r>
    </w:p>
    <w:p w14:paraId="4DDC9E10" w14:textId="77777777" w:rsidR="00800AD8" w:rsidRDefault="00800AD8" w:rsidP="006F7EFD">
      <w:pPr>
        <w:pStyle w:val="InterlineGlossWithTrans"/>
        <w:tabs>
          <w:tab w:val="left" w:pos="533"/>
          <w:tab w:val="left" w:pos="1097"/>
          <w:tab w:val="left" w:pos="2486"/>
          <w:tab w:val="left" w:pos="3260"/>
          <w:tab w:val="left" w:pos="3704"/>
          <w:tab w:val="left" w:pos="4043"/>
          <w:tab w:val="left" w:pos="5372"/>
          <w:tab w:val="left" w:pos="6056"/>
          <w:tab w:val="left" w:pos="6830"/>
          <w:tab w:val="left" w:pos="7214"/>
        </w:tabs>
      </w:pPr>
      <w:r>
        <w:tab/>
        <w:t>ka</w:t>
      </w:r>
      <w:r>
        <w:tab/>
        <w:t>maka-tsalis</w:t>
      </w:r>
      <w:r>
        <w:tab/>
        <w:t>anga</w:t>
      </w:r>
      <w:r>
        <w:tab/>
        <w:t>ti</w:t>
      </w:r>
      <w:r>
        <w:tab/>
        <w:t>sa</w:t>
      </w:r>
      <w:r>
        <w:tab/>
        <w:t>Vuluvulung</w:t>
      </w:r>
      <w:r>
        <w:tab/>
        <w:t>ari</w:t>
      </w:r>
      <w:r>
        <w:tab/>
        <w:t>anga</w:t>
      </w:r>
      <w:r>
        <w:tab/>
        <w:t>îa</w:t>
      </w:r>
      <w:r w:rsidR="006F7EFD">
        <w:tab/>
        <w:t>qunu</w:t>
      </w:r>
    </w:p>
    <w:p w14:paraId="23A8ADBF" w14:textId="77777777" w:rsidR="00800AD8" w:rsidRDefault="00800AD8" w:rsidP="006F7EFD">
      <w:pPr>
        <w:pStyle w:val="InterlineTransNoFree"/>
        <w:tabs>
          <w:tab w:val="left" w:pos="1097"/>
          <w:tab w:val="left" w:pos="2486"/>
          <w:tab w:val="left" w:pos="3260"/>
          <w:tab w:val="left" w:pos="3704"/>
          <w:tab w:val="left" w:pos="4043"/>
          <w:tab w:val="left" w:pos="5372"/>
          <w:tab w:val="left" w:pos="6056"/>
          <w:tab w:val="left" w:pos="6830"/>
          <w:tab w:val="left" w:pos="7214"/>
        </w:tabs>
      </w:pPr>
      <w:r>
        <w:tab/>
        <w:t>after</w:t>
      </w:r>
      <w:r>
        <w:tab/>
        <w:t>finished-rope</w:t>
      </w:r>
      <w:r>
        <w:tab/>
        <w:t>indeed</w:t>
      </w:r>
      <w:r>
        <w:tab/>
      </w:r>
      <w:r>
        <w:rPr>
          <w:smallCaps/>
        </w:rPr>
        <w:t>f.h</w:t>
      </w:r>
      <w:r>
        <w:rPr>
          <w:smallCaps/>
        </w:rPr>
        <w:tab/>
        <w:t>h</w:t>
      </w:r>
      <w:r>
        <w:rPr>
          <w:smallCaps/>
        </w:rPr>
        <w:tab/>
      </w:r>
      <w:r>
        <w:t>(name)</w:t>
      </w:r>
      <w:r>
        <w:tab/>
        <w:t>go.on</w:t>
      </w:r>
      <w:r>
        <w:tab/>
        <w:t>indeed</w:t>
      </w:r>
      <w:r>
        <w:tab/>
        <w:t>oh</w:t>
      </w:r>
      <w:r w:rsidR="006F7EFD">
        <w:tab/>
        <w:t>child</w:t>
      </w:r>
    </w:p>
    <w:p w14:paraId="191E3B60" w14:textId="77777777" w:rsidR="00800AD8" w:rsidRDefault="00800AD8" w:rsidP="006F7EFD">
      <w:pPr>
        <w:pStyle w:val="InterlineText"/>
        <w:tabs>
          <w:tab w:val="left" w:pos="533"/>
        </w:tabs>
      </w:pPr>
      <w:r>
        <w:tab/>
        <w:t>savavua-i.</w:t>
      </w:r>
    </w:p>
    <w:p w14:paraId="37D89430" w14:textId="77777777" w:rsidR="00800AD8" w:rsidRDefault="00800AD8" w:rsidP="006F7EFD">
      <w:pPr>
        <w:pStyle w:val="InterlineGlossWithTrans"/>
        <w:tabs>
          <w:tab w:val="left" w:pos="533"/>
        </w:tabs>
      </w:pPr>
      <w:r>
        <w:tab/>
        <w:t>sa-va-vua-i</w:t>
      </w:r>
    </w:p>
    <w:p w14:paraId="0AB9C5C4" w14:textId="77777777" w:rsidR="00800AD8" w:rsidRDefault="00800AD8" w:rsidP="006F7EFD">
      <w:pPr>
        <w:pStyle w:val="InterlineTrans"/>
        <w:tabs>
          <w:tab w:val="left" w:pos="533"/>
        </w:tabs>
      </w:pPr>
      <w:r>
        <w:tab/>
        <w:t>go-</w:t>
      </w:r>
      <w:r>
        <w:rPr>
          <w:smallCaps/>
        </w:rPr>
        <w:t>red</w:t>
      </w:r>
      <w:r>
        <w:t>-field-</w:t>
      </w:r>
      <w:r>
        <w:rPr>
          <w:smallCaps/>
        </w:rPr>
        <w:t>hort</w:t>
      </w:r>
    </w:p>
    <w:p w14:paraId="13E498E4" w14:textId="77777777" w:rsidR="00800AD8" w:rsidRDefault="00800AD8" w:rsidP="006F7EFD">
      <w:pPr>
        <w:pStyle w:val="InterlineFree"/>
      </w:pPr>
      <w:r>
        <w:t>When Granny Vuluvulung had finished making thread, she said: “Right, children, let’s go to the fields.</w:t>
      </w:r>
    </w:p>
    <w:p w14:paraId="43CA2E81" w14:textId="77777777" w:rsidR="00800AD8" w:rsidRDefault="00DC1AE0" w:rsidP="006F7EFD">
      <w:pPr>
        <w:pStyle w:val="InterlineText"/>
        <w:tabs>
          <w:tab w:val="left" w:pos="533"/>
          <w:tab w:val="left" w:pos="1172"/>
          <w:tab w:val="left" w:pos="1436"/>
          <w:tab w:val="left" w:pos="3155"/>
          <w:tab w:val="left" w:pos="4079"/>
          <w:tab w:val="left" w:pos="4988"/>
          <w:tab w:val="left" w:pos="5912"/>
          <w:tab w:val="left" w:pos="6536"/>
          <w:tab w:val="left" w:pos="7025"/>
        </w:tabs>
      </w:pPr>
      <w:r w:rsidRPr="003A1D48">
        <w:rPr>
          <w:rStyle w:val="InterlineTextNumChar"/>
        </w:rPr>
        <w:t>023</w:t>
      </w:r>
      <w:r w:rsidR="00800AD8">
        <w:tab/>
        <w:t>katsu</w:t>
      </w:r>
      <w:r w:rsidR="00800AD8">
        <w:tab/>
        <w:t>a</w:t>
      </w:r>
      <w:r w:rsidR="00800AD8">
        <w:tab/>
        <w:t>tatuzungan</w:t>
      </w:r>
      <w:r w:rsidR="00800AD8">
        <w:tab/>
        <w:t>katua</w:t>
      </w:r>
      <w:r w:rsidR="00800AD8">
        <w:tab/>
        <w:t>tsuqelaî</w:t>
      </w:r>
      <w:r w:rsidR="00800AD8">
        <w:tab/>
        <w:t>katua</w:t>
      </w:r>
      <w:r w:rsidR="00800AD8">
        <w:tab/>
        <w:t>vat</w:t>
      </w:r>
      <w:r w:rsidR="00800AD8">
        <w:tab/>
        <w:t>nua</w:t>
      </w:r>
      <w:r w:rsidR="00800AD8">
        <w:tab/>
        <w:t>îui.”</w:t>
      </w:r>
    </w:p>
    <w:p w14:paraId="3E66F63C" w14:textId="77777777" w:rsidR="00800AD8" w:rsidRDefault="00800AD8" w:rsidP="006F7EFD">
      <w:pPr>
        <w:pStyle w:val="InterlineGlossWithTrans"/>
        <w:tabs>
          <w:tab w:val="left" w:pos="533"/>
          <w:tab w:val="left" w:pos="1172"/>
          <w:tab w:val="left" w:pos="1436"/>
          <w:tab w:val="left" w:pos="3155"/>
          <w:tab w:val="left" w:pos="4079"/>
          <w:tab w:val="left" w:pos="4988"/>
          <w:tab w:val="left" w:pos="5912"/>
          <w:tab w:val="left" w:pos="6536"/>
          <w:tab w:val="left" w:pos="7025"/>
        </w:tabs>
      </w:pPr>
      <w:r>
        <w:tab/>
        <w:t>katsu</w:t>
      </w:r>
      <w:r>
        <w:tab/>
        <w:t>a</w:t>
      </w:r>
      <w:r>
        <w:tab/>
        <w:t>ta-tuzung-an</w:t>
      </w:r>
      <w:r>
        <w:tab/>
        <w:t>ka-tua</w:t>
      </w:r>
      <w:r>
        <w:tab/>
        <w:t>tsuqelaî</w:t>
      </w:r>
      <w:r>
        <w:tab/>
        <w:t>ka-tua</w:t>
      </w:r>
      <w:r>
        <w:tab/>
        <w:t>vat</w:t>
      </w:r>
      <w:r>
        <w:tab/>
        <w:t>nua</w:t>
      </w:r>
      <w:r>
        <w:tab/>
        <w:t>îui</w:t>
      </w:r>
    </w:p>
    <w:p w14:paraId="0F0140CE" w14:textId="77777777" w:rsidR="00800AD8" w:rsidRDefault="00800AD8" w:rsidP="006F7EFD">
      <w:pPr>
        <w:pStyle w:val="InterlineTrans"/>
        <w:tabs>
          <w:tab w:val="left" w:pos="533"/>
          <w:tab w:val="left" w:pos="1172"/>
          <w:tab w:val="left" w:pos="1436"/>
          <w:tab w:val="left" w:pos="3155"/>
          <w:tab w:val="left" w:pos="4079"/>
          <w:tab w:val="left" w:pos="4988"/>
          <w:tab w:val="left" w:pos="5912"/>
          <w:tab w:val="left" w:pos="6536"/>
          <w:tab w:val="left" w:pos="7025"/>
        </w:tabs>
      </w:pPr>
      <w:r>
        <w:tab/>
        <w:t>carry</w:t>
      </w:r>
      <w:r>
        <w:rPr>
          <w:smallCaps/>
        </w:rPr>
        <w:tab/>
        <w:t>c</w:t>
      </w:r>
      <w:r>
        <w:rPr>
          <w:smallCaps/>
        </w:rPr>
        <w:tab/>
        <w:t>red</w:t>
      </w:r>
      <w:r>
        <w:t>-handle-</w:t>
      </w:r>
      <w:r>
        <w:rPr>
          <w:smallCaps/>
        </w:rPr>
        <w:t>nom</w:t>
      </w:r>
      <w:r>
        <w:tab/>
        <w:t>and-</w:t>
      </w:r>
      <w:r>
        <w:rPr>
          <w:smallCaps/>
        </w:rPr>
        <w:t>obl</w:t>
      </w:r>
      <w:r>
        <w:tab/>
        <w:t>bone</w:t>
      </w:r>
      <w:r>
        <w:tab/>
        <w:t>and-</w:t>
      </w:r>
      <w:r>
        <w:rPr>
          <w:smallCaps/>
        </w:rPr>
        <w:t>obl</w:t>
      </w:r>
      <w:r>
        <w:tab/>
        <w:t>grain</w:t>
      </w:r>
      <w:r>
        <w:tab/>
        <w:t>of</w:t>
      </w:r>
      <w:r>
        <w:tab/>
        <w:t>gourd</w:t>
      </w:r>
    </w:p>
    <w:p w14:paraId="3E1FCC9E" w14:textId="77777777" w:rsidR="00800AD8" w:rsidRDefault="00800AD8">
      <w:pPr>
        <w:pStyle w:val="InterlineFree"/>
      </w:pPr>
      <w:r>
        <w:lastRenderedPageBreak/>
        <w:t>Take the poles, bones and gourd seeds.”</w:t>
      </w:r>
    </w:p>
    <w:p w14:paraId="64F9A290" w14:textId="77777777" w:rsidR="00800AD8" w:rsidRDefault="00DC1AE0" w:rsidP="006F7EFD">
      <w:pPr>
        <w:pStyle w:val="InterlineText"/>
        <w:tabs>
          <w:tab w:val="left" w:pos="533"/>
          <w:tab w:val="left" w:pos="1097"/>
          <w:tab w:val="left" w:pos="2171"/>
          <w:tab w:val="left" w:pos="2675"/>
          <w:tab w:val="left" w:pos="3674"/>
          <w:tab w:val="left" w:pos="4463"/>
          <w:tab w:val="left" w:pos="4847"/>
          <w:tab w:val="left" w:pos="5531"/>
          <w:tab w:val="left" w:pos="6725"/>
          <w:tab w:val="left" w:pos="7199"/>
        </w:tabs>
      </w:pPr>
      <w:r w:rsidRPr="003A1D48">
        <w:rPr>
          <w:rStyle w:val="InterlineTextNumChar"/>
        </w:rPr>
        <w:t>024</w:t>
      </w:r>
      <w:r w:rsidR="00800AD8">
        <w:tab/>
        <w:t>ka</w:t>
      </w:r>
      <w:r w:rsidR="00800AD8">
        <w:tab/>
        <w:t>zem</w:t>
      </w:r>
      <w:r w:rsidR="009B000E">
        <w:t>u</w:t>
      </w:r>
      <w:r w:rsidR="00800AD8">
        <w:t>ker</w:t>
      </w:r>
      <w:r w:rsidR="00800AD8">
        <w:tab/>
        <w:t>i</w:t>
      </w:r>
      <w:r w:rsidR="00800AD8">
        <w:tab/>
        <w:t>vavua,</w:t>
      </w:r>
      <w:r w:rsidR="00800AD8">
        <w:tab/>
        <w:t>“sa-u,</w:t>
      </w:r>
      <w:r w:rsidR="00800AD8">
        <w:tab/>
        <w:t>îa</w:t>
      </w:r>
      <w:r w:rsidR="00800AD8">
        <w:tab/>
        <w:t>qunu,</w:t>
      </w:r>
      <w:r w:rsidR="00800AD8">
        <w:tab/>
        <w:t>tsektsekan</w:t>
      </w:r>
      <w:r w:rsidR="00800AD8">
        <w:tab/>
        <w:t>tsa</w:t>
      </w:r>
      <w:r w:rsidR="006F7EFD">
        <w:tab/>
        <w:t>tatuzungan.”</w:t>
      </w:r>
    </w:p>
    <w:p w14:paraId="57DE4DFF" w14:textId="77777777" w:rsidR="00800AD8" w:rsidRDefault="00800AD8" w:rsidP="006F7EFD">
      <w:pPr>
        <w:pStyle w:val="InterlineGlossWithTrans"/>
        <w:tabs>
          <w:tab w:val="left" w:pos="533"/>
          <w:tab w:val="left" w:pos="1097"/>
          <w:tab w:val="left" w:pos="2171"/>
          <w:tab w:val="left" w:pos="2675"/>
          <w:tab w:val="left" w:pos="3674"/>
          <w:tab w:val="left" w:pos="4463"/>
          <w:tab w:val="left" w:pos="4847"/>
          <w:tab w:val="left" w:pos="5531"/>
          <w:tab w:val="left" w:pos="6725"/>
          <w:tab w:val="left" w:pos="7199"/>
        </w:tabs>
      </w:pPr>
      <w:r>
        <w:tab/>
        <w:t>ka</w:t>
      </w:r>
      <w:r>
        <w:tab/>
        <w:t>em=zuker</w:t>
      </w:r>
      <w:r>
        <w:tab/>
        <w:t>i</w:t>
      </w:r>
      <w:r>
        <w:tab/>
        <w:t>va-vua</w:t>
      </w:r>
      <w:r>
        <w:tab/>
        <w:t>sa-u</w:t>
      </w:r>
      <w:r>
        <w:tab/>
        <w:t>îa</w:t>
      </w:r>
      <w:r>
        <w:tab/>
        <w:t>qunu</w:t>
      </w:r>
      <w:r>
        <w:tab/>
        <w:t>tsektsek-an</w:t>
      </w:r>
      <w:r>
        <w:tab/>
        <w:t>tsa</w:t>
      </w:r>
      <w:r w:rsidR="006F7EFD">
        <w:tab/>
        <w:t>ta-tuzung-an</w:t>
      </w:r>
    </w:p>
    <w:p w14:paraId="066307C2" w14:textId="77777777" w:rsidR="00800AD8" w:rsidRDefault="00800AD8" w:rsidP="006F7EFD">
      <w:pPr>
        <w:pStyle w:val="InterlineTrans"/>
        <w:tabs>
          <w:tab w:val="left" w:pos="533"/>
          <w:tab w:val="left" w:pos="1097"/>
          <w:tab w:val="left" w:pos="2171"/>
          <w:tab w:val="left" w:pos="2675"/>
          <w:tab w:val="left" w:pos="3674"/>
          <w:tab w:val="left" w:pos="4463"/>
          <w:tab w:val="left" w:pos="4847"/>
          <w:tab w:val="left" w:pos="5531"/>
          <w:tab w:val="left" w:pos="6725"/>
          <w:tab w:val="left" w:pos="7199"/>
        </w:tabs>
      </w:pPr>
      <w:r>
        <w:tab/>
        <w:t>after</w:t>
      </w:r>
      <w:r>
        <w:tab/>
      </w:r>
      <w:r>
        <w:rPr>
          <w:smallCaps/>
        </w:rPr>
        <w:t>af</w:t>
      </w:r>
      <w:r>
        <w:t>=arrive</w:t>
      </w:r>
      <w:r>
        <w:tab/>
      </w:r>
      <w:r>
        <w:rPr>
          <w:smallCaps/>
        </w:rPr>
        <w:t>loc</w:t>
      </w:r>
      <w:r>
        <w:tab/>
      </w:r>
      <w:r>
        <w:rPr>
          <w:smallCaps/>
        </w:rPr>
        <w:t>red</w:t>
      </w:r>
      <w:r>
        <w:t>-field</w:t>
      </w:r>
      <w:r>
        <w:tab/>
        <w:t>go-</w:t>
      </w:r>
      <w:r>
        <w:rPr>
          <w:smallCaps/>
        </w:rPr>
        <w:t>imp</w:t>
      </w:r>
      <w:r>
        <w:tab/>
        <w:t>oh</w:t>
      </w:r>
      <w:r>
        <w:tab/>
        <w:t>child</w:t>
      </w:r>
      <w:r>
        <w:tab/>
        <w:t>stake-</w:t>
      </w:r>
      <w:r>
        <w:rPr>
          <w:smallCaps/>
        </w:rPr>
        <w:t>lf</w:t>
      </w:r>
      <w:r>
        <w:tab/>
        <w:t>this</w:t>
      </w:r>
      <w:r w:rsidR="006F7EFD">
        <w:tab/>
      </w:r>
      <w:r w:rsidR="006F7EFD">
        <w:rPr>
          <w:smallCaps/>
        </w:rPr>
        <w:t>red</w:t>
      </w:r>
      <w:r w:rsidR="006F7EFD">
        <w:t>-handle-</w:t>
      </w:r>
      <w:r w:rsidR="006F7EFD">
        <w:rPr>
          <w:smallCaps/>
        </w:rPr>
        <w:t>nom</w:t>
      </w:r>
    </w:p>
    <w:p w14:paraId="202D41F8" w14:textId="77777777" w:rsidR="00800AD8" w:rsidRDefault="00800AD8" w:rsidP="009B000E">
      <w:pPr>
        <w:pStyle w:val="InterlineFree"/>
        <w:spacing w:after="0"/>
      </w:pPr>
      <w:r>
        <w:t>When they got to the fields, she said: “Children, go and stick the poles in the ground.</w:t>
      </w:r>
    </w:p>
    <w:p w14:paraId="03488C2F" w14:textId="77777777" w:rsidR="009B000E" w:rsidRDefault="009B000E" w:rsidP="009B000E">
      <w:pPr>
        <w:pStyle w:val="CommentLastWithHalfSpace"/>
      </w:pPr>
      <w:r>
        <w:t>[</w:t>
      </w:r>
      <w:r>
        <w:rPr>
          <w:rStyle w:val="VernacularText"/>
        </w:rPr>
        <w:t>zemuker</w:t>
      </w:r>
      <w:r>
        <w:t xml:space="preserve">: was </w:t>
      </w:r>
      <w:r w:rsidRPr="009B000E">
        <w:rPr>
          <w:i/>
        </w:rPr>
        <w:t>zemker</w:t>
      </w:r>
      <w:r>
        <w:t xml:space="preserve"> in OA.]</w:t>
      </w:r>
    </w:p>
    <w:p w14:paraId="11368653" w14:textId="77777777" w:rsidR="00800AD8" w:rsidRDefault="00DC1AE0" w:rsidP="00FF2311">
      <w:pPr>
        <w:pStyle w:val="InterlineText"/>
        <w:tabs>
          <w:tab w:val="left" w:pos="533"/>
          <w:tab w:val="left" w:pos="1097"/>
          <w:tab w:val="left" w:pos="2516"/>
          <w:tab w:val="left" w:pos="3290"/>
          <w:tab w:val="left" w:pos="4589"/>
          <w:tab w:val="left" w:pos="4853"/>
          <w:tab w:val="left" w:pos="5462"/>
          <w:tab w:val="left" w:pos="7766"/>
          <w:tab w:val="left" w:pos="8255"/>
        </w:tabs>
      </w:pPr>
      <w:r w:rsidRPr="003A1D48">
        <w:rPr>
          <w:rStyle w:val="InterlineTextNumChar"/>
        </w:rPr>
        <w:t>025</w:t>
      </w:r>
      <w:r w:rsidR="00800AD8">
        <w:tab/>
        <w:t>ka</w:t>
      </w:r>
      <w:r w:rsidR="00800AD8">
        <w:tab/>
        <w:t>sinitsektsek</w:t>
      </w:r>
      <w:r w:rsidR="00800AD8">
        <w:tab/>
        <w:t>anga,</w:t>
      </w:r>
      <w:r w:rsidR="00800AD8">
        <w:tab/>
        <w:t>sipaqadjay</w:t>
      </w:r>
      <w:r w:rsidR="00800AD8">
        <w:tab/>
        <w:t>a</w:t>
      </w:r>
      <w:r w:rsidR="00800AD8">
        <w:tab/>
        <w:t>tsalis</w:t>
      </w:r>
      <w:r w:rsidR="00FF2311">
        <w:tab/>
        <w:t>pakipalinguî,</w:t>
      </w:r>
      <w:r w:rsidR="00FF2311">
        <w:tab/>
        <w:t>sa</w:t>
      </w:r>
    </w:p>
    <w:p w14:paraId="73CBC7D0" w14:textId="77777777" w:rsidR="00800AD8" w:rsidRDefault="00800AD8" w:rsidP="00FF2311">
      <w:pPr>
        <w:pStyle w:val="InterlineGlossWithTrans"/>
        <w:tabs>
          <w:tab w:val="left" w:pos="533"/>
          <w:tab w:val="left" w:pos="1097"/>
          <w:tab w:val="left" w:pos="2516"/>
          <w:tab w:val="left" w:pos="3290"/>
          <w:tab w:val="left" w:pos="4589"/>
          <w:tab w:val="left" w:pos="4853"/>
          <w:tab w:val="left" w:pos="5462"/>
          <w:tab w:val="left" w:pos="7766"/>
          <w:tab w:val="left" w:pos="8255"/>
        </w:tabs>
      </w:pPr>
      <w:r>
        <w:tab/>
        <w:t>ka</w:t>
      </w:r>
      <w:r>
        <w:tab/>
        <w:t>in=si-tsektsek</w:t>
      </w:r>
      <w:r>
        <w:tab/>
        <w:t>anga</w:t>
      </w:r>
      <w:r>
        <w:tab/>
        <w:t>si-pa-qadjay</w:t>
      </w:r>
      <w:r>
        <w:tab/>
        <w:t>a</w:t>
      </w:r>
      <w:r>
        <w:tab/>
        <w:t>tsalis</w:t>
      </w:r>
      <w:r w:rsidR="00FF2311">
        <w:tab/>
        <w:t>pa-ki-pa-linguî</w:t>
      </w:r>
      <w:r w:rsidR="00FF2311">
        <w:tab/>
        <w:t>sa</w:t>
      </w:r>
    </w:p>
    <w:p w14:paraId="6BBD671A" w14:textId="77777777" w:rsidR="00800AD8" w:rsidRDefault="00800AD8" w:rsidP="00FF2311">
      <w:pPr>
        <w:pStyle w:val="InterlineTransNoFree"/>
        <w:tabs>
          <w:tab w:val="left" w:pos="1097"/>
          <w:tab w:val="left" w:pos="2516"/>
          <w:tab w:val="left" w:pos="3290"/>
          <w:tab w:val="left" w:pos="4589"/>
          <w:tab w:val="left" w:pos="4853"/>
          <w:tab w:val="left" w:pos="5462"/>
          <w:tab w:val="left" w:pos="7766"/>
          <w:tab w:val="left" w:pos="8255"/>
        </w:tabs>
      </w:pPr>
      <w:r>
        <w:tab/>
        <w:t>after</w:t>
      </w:r>
      <w:r>
        <w:tab/>
      </w:r>
      <w:r>
        <w:rPr>
          <w:smallCaps/>
        </w:rPr>
        <w:t>perf</w:t>
      </w:r>
      <w:r>
        <w:t>=</w:t>
      </w:r>
      <w:r>
        <w:rPr>
          <w:smallCaps/>
        </w:rPr>
        <w:t>if</w:t>
      </w:r>
      <w:r>
        <w:t>-stake</w:t>
      </w:r>
      <w:r>
        <w:tab/>
        <w:t>indeed</w:t>
      </w:r>
      <w:r>
        <w:tab/>
      </w:r>
      <w:r>
        <w:rPr>
          <w:smallCaps/>
        </w:rPr>
        <w:t>if</w:t>
      </w:r>
      <w:r>
        <w:t>-cause-tie</w:t>
      </w:r>
      <w:r>
        <w:rPr>
          <w:smallCaps/>
        </w:rPr>
        <w:tab/>
        <w:t>c</w:t>
      </w:r>
      <w:r>
        <w:rPr>
          <w:smallCaps/>
        </w:rPr>
        <w:tab/>
      </w:r>
      <w:r>
        <w:t>rope</w:t>
      </w:r>
      <w:r w:rsidR="00FF2311">
        <w:tab/>
        <w:t>cause-do-cause-around</w:t>
      </w:r>
      <w:r w:rsidR="00FF2311">
        <w:tab/>
        <w:t>and</w:t>
      </w:r>
    </w:p>
    <w:p w14:paraId="5C294A0D" w14:textId="77777777" w:rsidR="00800AD8" w:rsidRDefault="00FF2311" w:rsidP="00FF2311">
      <w:pPr>
        <w:pStyle w:val="InterlineText"/>
        <w:tabs>
          <w:tab w:val="left" w:pos="533"/>
          <w:tab w:val="left" w:pos="1547"/>
          <w:tab w:val="left" w:pos="1931"/>
          <w:tab w:val="left" w:pos="2270"/>
        </w:tabs>
      </w:pPr>
      <w:r>
        <w:tab/>
      </w:r>
      <w:r w:rsidR="00800AD8">
        <w:t>viîviîen</w:t>
      </w:r>
      <w:r w:rsidR="00800AD8">
        <w:tab/>
        <w:t>ni</w:t>
      </w:r>
      <w:r w:rsidR="00800AD8">
        <w:tab/>
        <w:t>sa</w:t>
      </w:r>
      <w:r w:rsidR="00800AD8">
        <w:tab/>
        <w:t>Vuluvulung.</w:t>
      </w:r>
    </w:p>
    <w:p w14:paraId="370ACD6F" w14:textId="77777777" w:rsidR="00800AD8" w:rsidRDefault="00FF2311" w:rsidP="00FF2311">
      <w:pPr>
        <w:pStyle w:val="InterlineGlossWithTrans"/>
        <w:tabs>
          <w:tab w:val="left" w:pos="533"/>
          <w:tab w:val="left" w:pos="1547"/>
          <w:tab w:val="left" w:pos="1931"/>
          <w:tab w:val="left" w:pos="2270"/>
        </w:tabs>
      </w:pPr>
      <w:r>
        <w:tab/>
      </w:r>
      <w:r w:rsidR="00800AD8">
        <w:t>viîviî-en</w:t>
      </w:r>
      <w:r w:rsidR="00800AD8">
        <w:tab/>
        <w:t>ni</w:t>
      </w:r>
      <w:r w:rsidR="00800AD8">
        <w:tab/>
        <w:t>sa</w:t>
      </w:r>
      <w:r w:rsidR="00800AD8">
        <w:tab/>
        <w:t>Vuluvulung</w:t>
      </w:r>
    </w:p>
    <w:p w14:paraId="3477E6B4" w14:textId="77777777" w:rsidR="00800AD8" w:rsidRDefault="00800AD8" w:rsidP="00FF2311">
      <w:pPr>
        <w:pStyle w:val="InterlineTrans"/>
        <w:tabs>
          <w:tab w:val="left" w:pos="533"/>
          <w:tab w:val="left" w:pos="1547"/>
          <w:tab w:val="left" w:pos="1931"/>
          <w:tab w:val="left" w:pos="2270"/>
        </w:tabs>
      </w:pPr>
      <w:r>
        <w:tab/>
        <w:t>pull-</w:t>
      </w:r>
      <w:r>
        <w:rPr>
          <w:smallCaps/>
        </w:rPr>
        <w:t>pf</w:t>
      </w:r>
      <w:r>
        <w:tab/>
        <w:t>by</w:t>
      </w:r>
      <w:r>
        <w:rPr>
          <w:smallCaps/>
        </w:rPr>
        <w:tab/>
        <w:t>h</w:t>
      </w:r>
      <w:r>
        <w:rPr>
          <w:smallCaps/>
        </w:rPr>
        <w:tab/>
      </w:r>
      <w:r>
        <w:t>(name)</w:t>
      </w:r>
    </w:p>
    <w:p w14:paraId="76DA56E3" w14:textId="77777777" w:rsidR="00800AD8" w:rsidRDefault="00800AD8">
      <w:pPr>
        <w:pStyle w:val="InterlineFree"/>
      </w:pPr>
      <w:r>
        <w:t>When they were stuck in, Granny Vuluvulung tied them with the thread all round and pulled it tight.</w:t>
      </w:r>
    </w:p>
    <w:p w14:paraId="314437F4" w14:textId="77777777" w:rsidR="00800AD8" w:rsidRDefault="00DC1AE0" w:rsidP="00FF2311">
      <w:pPr>
        <w:pStyle w:val="InterlineText"/>
        <w:tabs>
          <w:tab w:val="left" w:pos="533"/>
          <w:tab w:val="left" w:pos="1877"/>
          <w:tab w:val="left" w:pos="2921"/>
          <w:tab w:val="left" w:pos="5135"/>
          <w:tab w:val="left" w:pos="5909"/>
        </w:tabs>
      </w:pPr>
      <w:r w:rsidRPr="003A1D48">
        <w:rPr>
          <w:rStyle w:val="InterlineTextNumChar"/>
        </w:rPr>
        <w:t>026</w:t>
      </w:r>
      <w:r w:rsidR="00800AD8">
        <w:tab/>
        <w:t>“kavala</w:t>
      </w:r>
      <w:r w:rsidR="00800AD8">
        <w:tab/>
        <w:t>kana</w:t>
      </w:r>
      <w:r w:rsidR="00800AD8">
        <w:tab/>
        <w:t>kinasengsengan</w:t>
      </w:r>
      <w:r w:rsidR="00800AD8">
        <w:tab/>
        <w:t>anga,”</w:t>
      </w:r>
      <w:r w:rsidR="00800AD8">
        <w:tab/>
        <w:t>aya.</w:t>
      </w:r>
    </w:p>
    <w:p w14:paraId="21235E4A" w14:textId="77777777" w:rsidR="00800AD8" w:rsidRDefault="00800AD8" w:rsidP="00FF2311">
      <w:pPr>
        <w:pStyle w:val="InterlineGlossWithTrans"/>
        <w:tabs>
          <w:tab w:val="left" w:pos="533"/>
          <w:tab w:val="left" w:pos="1877"/>
          <w:tab w:val="left" w:pos="2921"/>
          <w:tab w:val="left" w:pos="5135"/>
          <w:tab w:val="left" w:pos="5909"/>
        </w:tabs>
      </w:pPr>
      <w:r>
        <w:tab/>
        <w:t>ka-vala</w:t>
      </w:r>
      <w:r>
        <w:tab/>
        <w:t>ka-na</w:t>
      </w:r>
      <w:r>
        <w:tab/>
        <w:t>in=ka-sengseng-an</w:t>
      </w:r>
      <w:r>
        <w:tab/>
        <w:t>anga</w:t>
      </w:r>
      <w:r>
        <w:tab/>
        <w:t>aya</w:t>
      </w:r>
    </w:p>
    <w:p w14:paraId="64E4FDC5" w14:textId="77777777" w:rsidR="00800AD8" w:rsidRDefault="00800AD8" w:rsidP="00FF2311">
      <w:pPr>
        <w:pStyle w:val="InterlineTrans"/>
        <w:tabs>
          <w:tab w:val="left" w:pos="533"/>
          <w:tab w:val="left" w:pos="1877"/>
          <w:tab w:val="left" w:pos="2921"/>
          <w:tab w:val="left" w:pos="5135"/>
          <w:tab w:val="left" w:pos="5909"/>
        </w:tabs>
      </w:pPr>
      <w:r>
        <w:tab/>
        <w:t>become-able</w:t>
      </w:r>
      <w:r>
        <w:tab/>
        <w:t>after-then</w:t>
      </w:r>
      <w:r>
        <w:tab/>
      </w:r>
      <w:r>
        <w:rPr>
          <w:smallCaps/>
        </w:rPr>
        <w:t>perf</w:t>
      </w:r>
      <w:r>
        <w:t>=</w:t>
      </w:r>
      <w:r>
        <w:rPr>
          <w:smallCaps/>
        </w:rPr>
        <w:t>stat</w:t>
      </w:r>
      <w:r>
        <w:t>-work-</w:t>
      </w:r>
      <w:r>
        <w:rPr>
          <w:smallCaps/>
        </w:rPr>
        <w:t>nom</w:t>
      </w:r>
      <w:r>
        <w:tab/>
        <w:t>indeed</w:t>
      </w:r>
      <w:r>
        <w:tab/>
        <w:t>say</w:t>
      </w:r>
    </w:p>
    <w:p w14:paraId="3FE853F2" w14:textId="77777777" w:rsidR="00800AD8" w:rsidRDefault="00800AD8" w:rsidP="00A8416B">
      <w:pPr>
        <w:pStyle w:val="InterlineFreeCommentFollows"/>
      </w:pPr>
      <w:r>
        <w:t>“It would be good if the work were all done,” they said.</w:t>
      </w:r>
    </w:p>
    <w:p w14:paraId="4EE93B89" w14:textId="77777777" w:rsidR="00800AD8" w:rsidRDefault="00A8416B" w:rsidP="00A8416B">
      <w:pPr>
        <w:pStyle w:val="CommentLastWithHalfSpace"/>
      </w:pPr>
      <w:r>
        <w:t>[</w:t>
      </w:r>
      <w:r w:rsidR="00800AD8" w:rsidRPr="00FF2311">
        <w:rPr>
          <w:rStyle w:val="VernacularText"/>
        </w:rPr>
        <w:t>kana kinasengsengan</w:t>
      </w:r>
      <w:r w:rsidR="00800AD8">
        <w:t xml:space="preserve">: was </w:t>
      </w:r>
      <w:r w:rsidR="00800AD8" w:rsidRPr="00FF2311">
        <w:rPr>
          <w:rStyle w:val="VernacularText"/>
        </w:rPr>
        <w:t>ka nakinasengsengan</w:t>
      </w:r>
      <w:r>
        <w:t>]</w:t>
      </w:r>
    </w:p>
    <w:p w14:paraId="649DE1B1" w14:textId="77777777" w:rsidR="00800AD8" w:rsidRDefault="00DC1AE0" w:rsidP="00FF2311">
      <w:pPr>
        <w:pStyle w:val="InterlineText"/>
        <w:tabs>
          <w:tab w:val="left" w:pos="533"/>
          <w:tab w:val="left" w:pos="1022"/>
          <w:tab w:val="left" w:pos="3236"/>
        </w:tabs>
      </w:pPr>
      <w:r w:rsidRPr="003A1D48">
        <w:rPr>
          <w:rStyle w:val="InterlineTextNumChar"/>
        </w:rPr>
        <w:t>027</w:t>
      </w:r>
      <w:r w:rsidR="00800AD8">
        <w:tab/>
        <w:t>qau</w:t>
      </w:r>
      <w:r w:rsidR="00800AD8">
        <w:tab/>
        <w:t>kinasengsengan</w:t>
      </w:r>
      <w:r w:rsidR="00800AD8">
        <w:tab/>
        <w:t>anga.</w:t>
      </w:r>
    </w:p>
    <w:p w14:paraId="17E824DC" w14:textId="77777777" w:rsidR="00800AD8" w:rsidRDefault="00800AD8" w:rsidP="00FF2311">
      <w:pPr>
        <w:pStyle w:val="InterlineGlossWithTrans"/>
        <w:tabs>
          <w:tab w:val="left" w:pos="533"/>
          <w:tab w:val="left" w:pos="1022"/>
          <w:tab w:val="left" w:pos="3236"/>
        </w:tabs>
      </w:pPr>
      <w:r>
        <w:tab/>
        <w:t>qau</w:t>
      </w:r>
      <w:r>
        <w:tab/>
        <w:t>in=ka-sengseng-an</w:t>
      </w:r>
      <w:r>
        <w:tab/>
        <w:t>anga</w:t>
      </w:r>
    </w:p>
    <w:p w14:paraId="3FDAD26E" w14:textId="77777777" w:rsidR="00800AD8" w:rsidRDefault="00800AD8" w:rsidP="00FF2311">
      <w:pPr>
        <w:pStyle w:val="InterlineTransNoFree"/>
        <w:tabs>
          <w:tab w:val="left" w:pos="1022"/>
          <w:tab w:val="left" w:pos="3236"/>
          <w:tab w:val="right" w:pos="8787"/>
        </w:tabs>
      </w:pPr>
      <w:r>
        <w:tab/>
        <w:t>so</w:t>
      </w:r>
      <w:r>
        <w:tab/>
      </w:r>
      <w:r>
        <w:rPr>
          <w:smallCaps/>
        </w:rPr>
        <w:t>perf</w:t>
      </w:r>
      <w:r>
        <w:t>=</w:t>
      </w:r>
      <w:r>
        <w:rPr>
          <w:smallCaps/>
        </w:rPr>
        <w:t>stat</w:t>
      </w:r>
      <w:r>
        <w:t>-work-</w:t>
      </w:r>
      <w:r>
        <w:rPr>
          <w:smallCaps/>
        </w:rPr>
        <w:t>nom</w:t>
      </w:r>
      <w:r>
        <w:tab/>
        <w:t>indeed</w:t>
      </w:r>
      <w:r w:rsidR="00FF2311">
        <w:tab/>
        <w:t>So it was all done.</w:t>
      </w:r>
    </w:p>
    <w:p w14:paraId="48C79CE1" w14:textId="77777777" w:rsidR="00800AD8" w:rsidRDefault="00DC1AE0" w:rsidP="00FF2311">
      <w:pPr>
        <w:pStyle w:val="InterlineText"/>
        <w:tabs>
          <w:tab w:val="left" w:pos="533"/>
          <w:tab w:val="left" w:pos="1322"/>
          <w:tab w:val="left" w:pos="2276"/>
          <w:tab w:val="left" w:pos="2750"/>
          <w:tab w:val="left" w:pos="3659"/>
          <w:tab w:val="left" w:pos="4583"/>
          <w:tab w:val="left" w:pos="5207"/>
          <w:tab w:val="left" w:pos="5696"/>
        </w:tabs>
      </w:pPr>
      <w:r w:rsidRPr="003A1D48">
        <w:rPr>
          <w:rStyle w:val="InterlineTextNumChar"/>
        </w:rPr>
        <w:t>028</w:t>
      </w:r>
      <w:r w:rsidR="00800AD8">
        <w:tab/>
        <w:t>“sa-u,</w:t>
      </w:r>
      <w:r w:rsidR="00800AD8">
        <w:tab/>
        <w:t>taleman</w:t>
      </w:r>
      <w:r w:rsidR="00800AD8">
        <w:tab/>
        <w:t>tsa</w:t>
      </w:r>
      <w:r w:rsidR="00800AD8">
        <w:tab/>
        <w:t>tsuqelaî</w:t>
      </w:r>
      <w:r w:rsidR="00800AD8">
        <w:tab/>
        <w:t>katua</w:t>
      </w:r>
      <w:r w:rsidR="00800AD8">
        <w:tab/>
        <w:t>vat</w:t>
      </w:r>
      <w:r w:rsidR="00800AD8">
        <w:tab/>
        <w:t>nua</w:t>
      </w:r>
      <w:r w:rsidR="00800AD8">
        <w:tab/>
        <w:t>îui.</w:t>
      </w:r>
    </w:p>
    <w:p w14:paraId="2CDA3231" w14:textId="77777777" w:rsidR="00800AD8" w:rsidRDefault="00800AD8" w:rsidP="00FF2311">
      <w:pPr>
        <w:pStyle w:val="InterlineGlossWithTrans"/>
        <w:tabs>
          <w:tab w:val="left" w:pos="533"/>
          <w:tab w:val="left" w:pos="1322"/>
          <w:tab w:val="left" w:pos="2276"/>
          <w:tab w:val="left" w:pos="2750"/>
          <w:tab w:val="left" w:pos="3659"/>
          <w:tab w:val="left" w:pos="4583"/>
          <w:tab w:val="left" w:pos="5207"/>
          <w:tab w:val="left" w:pos="5696"/>
        </w:tabs>
      </w:pPr>
      <w:r>
        <w:tab/>
        <w:t>sa-u</w:t>
      </w:r>
      <w:r>
        <w:tab/>
        <w:t>talem-an</w:t>
      </w:r>
      <w:r>
        <w:tab/>
        <w:t>tsa</w:t>
      </w:r>
      <w:r>
        <w:tab/>
        <w:t>tsuqelaî</w:t>
      </w:r>
      <w:r>
        <w:tab/>
        <w:t>ka-tua</w:t>
      </w:r>
      <w:r>
        <w:tab/>
        <w:t>vat</w:t>
      </w:r>
      <w:r>
        <w:tab/>
        <w:t>nua</w:t>
      </w:r>
      <w:r>
        <w:tab/>
        <w:t>îui</w:t>
      </w:r>
    </w:p>
    <w:p w14:paraId="49C43C18" w14:textId="77777777" w:rsidR="00800AD8" w:rsidRDefault="00800AD8" w:rsidP="00FF2311">
      <w:pPr>
        <w:pStyle w:val="InterlineTrans"/>
        <w:tabs>
          <w:tab w:val="left" w:pos="533"/>
          <w:tab w:val="left" w:pos="1322"/>
          <w:tab w:val="left" w:pos="2276"/>
          <w:tab w:val="left" w:pos="2750"/>
          <w:tab w:val="left" w:pos="3659"/>
          <w:tab w:val="left" w:pos="4583"/>
          <w:tab w:val="left" w:pos="5207"/>
          <w:tab w:val="left" w:pos="5696"/>
        </w:tabs>
      </w:pPr>
      <w:r>
        <w:tab/>
        <w:t>go-</w:t>
      </w:r>
      <w:r>
        <w:rPr>
          <w:smallCaps/>
        </w:rPr>
        <w:t>imp</w:t>
      </w:r>
      <w:r>
        <w:tab/>
        <w:t>plant-</w:t>
      </w:r>
      <w:r>
        <w:rPr>
          <w:smallCaps/>
        </w:rPr>
        <w:t>lf</w:t>
      </w:r>
      <w:r>
        <w:tab/>
        <w:t>this</w:t>
      </w:r>
      <w:r>
        <w:tab/>
        <w:t>bone</w:t>
      </w:r>
      <w:r>
        <w:tab/>
        <w:t>and-</w:t>
      </w:r>
      <w:r>
        <w:rPr>
          <w:smallCaps/>
        </w:rPr>
        <w:t>obl</w:t>
      </w:r>
      <w:r>
        <w:tab/>
        <w:t>grain</w:t>
      </w:r>
      <w:r>
        <w:tab/>
        <w:t>of</w:t>
      </w:r>
      <w:r>
        <w:tab/>
        <w:t>gourd</w:t>
      </w:r>
    </w:p>
    <w:p w14:paraId="08424AB3" w14:textId="77777777" w:rsidR="00800AD8" w:rsidRDefault="00800AD8">
      <w:pPr>
        <w:pStyle w:val="InterlineFree"/>
      </w:pPr>
      <w:r>
        <w:t>“Go and plant the bones and the gourd seeds.</w:t>
      </w:r>
    </w:p>
    <w:p w14:paraId="723870AB" w14:textId="77777777" w:rsidR="00800AD8" w:rsidRDefault="00DC1AE0" w:rsidP="00FF2311">
      <w:pPr>
        <w:pStyle w:val="InterlineText"/>
        <w:tabs>
          <w:tab w:val="left" w:pos="533"/>
          <w:tab w:val="left" w:pos="1217"/>
          <w:tab w:val="left" w:pos="2126"/>
          <w:tab w:val="left" w:pos="3080"/>
          <w:tab w:val="left" w:pos="4664"/>
          <w:tab w:val="left" w:pos="5048"/>
          <w:tab w:val="left" w:pos="5612"/>
          <w:tab w:val="left" w:pos="6296"/>
        </w:tabs>
      </w:pPr>
      <w:r w:rsidRPr="003A1D48">
        <w:rPr>
          <w:rStyle w:val="InterlineTextNumChar"/>
        </w:rPr>
        <w:t>029</w:t>
      </w:r>
      <w:r w:rsidR="00800AD8">
        <w:tab/>
        <w:t>azua</w:t>
      </w:r>
      <w:r w:rsidR="00800AD8">
        <w:tab/>
        <w:t>tsuqelaî</w:t>
      </w:r>
      <w:r w:rsidR="00800AD8">
        <w:tab/>
        <w:t>taleman</w:t>
      </w:r>
      <w:r w:rsidR="00800AD8">
        <w:tab/>
        <w:t>pakateku</w:t>
      </w:r>
      <w:r w:rsidR="00800AD8">
        <w:tab/>
        <w:t>nu</w:t>
      </w:r>
      <w:r w:rsidR="00800AD8">
        <w:tab/>
        <w:t>upu;</w:t>
      </w:r>
      <w:r w:rsidR="00800AD8">
        <w:tab/>
        <w:t>azua</w:t>
      </w:r>
      <w:r w:rsidR="00800AD8">
        <w:tab/>
        <w:t>îui</w:t>
      </w:r>
    </w:p>
    <w:p w14:paraId="7A47406F" w14:textId="77777777" w:rsidR="00800AD8" w:rsidRDefault="00800AD8" w:rsidP="00FF2311">
      <w:pPr>
        <w:pStyle w:val="InterlineGlossWithTrans"/>
        <w:tabs>
          <w:tab w:val="left" w:pos="533"/>
          <w:tab w:val="left" w:pos="1217"/>
          <w:tab w:val="left" w:pos="2126"/>
          <w:tab w:val="left" w:pos="3080"/>
          <w:tab w:val="left" w:pos="4664"/>
          <w:tab w:val="left" w:pos="5048"/>
          <w:tab w:val="left" w:pos="5612"/>
          <w:tab w:val="left" w:pos="6296"/>
        </w:tabs>
      </w:pPr>
      <w:r>
        <w:tab/>
        <w:t>a-zua</w:t>
      </w:r>
      <w:r>
        <w:tab/>
        <w:t>tsuqelaî</w:t>
      </w:r>
      <w:r>
        <w:tab/>
        <w:t>talem-an</w:t>
      </w:r>
      <w:r>
        <w:tab/>
        <w:t>pa-maka-teku</w:t>
      </w:r>
      <w:r>
        <w:tab/>
        <w:t>nu</w:t>
      </w:r>
      <w:r>
        <w:tab/>
        <w:t>upu</w:t>
      </w:r>
      <w:r>
        <w:tab/>
        <w:t>a-zua</w:t>
      </w:r>
      <w:r>
        <w:tab/>
        <w:t>îui</w:t>
      </w:r>
    </w:p>
    <w:p w14:paraId="1A7FED52" w14:textId="77777777" w:rsidR="00800AD8" w:rsidRDefault="00800AD8" w:rsidP="00FF2311">
      <w:pPr>
        <w:pStyle w:val="InterlineTransNoFree"/>
        <w:tabs>
          <w:tab w:val="left" w:pos="1217"/>
          <w:tab w:val="left" w:pos="2126"/>
          <w:tab w:val="left" w:pos="3080"/>
          <w:tab w:val="left" w:pos="4664"/>
          <w:tab w:val="left" w:pos="5048"/>
          <w:tab w:val="left" w:pos="5612"/>
          <w:tab w:val="left" w:pos="6296"/>
        </w:tabs>
      </w:pPr>
      <w:r>
        <w:tab/>
      </w:r>
      <w:r>
        <w:rPr>
          <w:smallCaps/>
        </w:rPr>
        <w:t>c-</w:t>
      </w:r>
      <w:r>
        <w:t>that</w:t>
      </w:r>
      <w:r>
        <w:tab/>
        <w:t>bone</w:t>
      </w:r>
      <w:r>
        <w:tab/>
        <w:t>plant-</w:t>
      </w:r>
      <w:r>
        <w:rPr>
          <w:smallCaps/>
        </w:rPr>
        <w:t>lf</w:t>
      </w:r>
      <w:r>
        <w:tab/>
        <w:t>cause-via-down</w:t>
      </w:r>
      <w:r>
        <w:tab/>
        <w:t>of</w:t>
      </w:r>
      <w:r>
        <w:tab/>
        <w:t>wall</w:t>
      </w:r>
      <w:r>
        <w:tab/>
      </w:r>
      <w:r>
        <w:rPr>
          <w:smallCaps/>
        </w:rPr>
        <w:t>c-</w:t>
      </w:r>
      <w:r>
        <w:t>that</w:t>
      </w:r>
      <w:r>
        <w:tab/>
        <w:t>gourd</w:t>
      </w:r>
    </w:p>
    <w:p w14:paraId="38C0142B" w14:textId="77777777" w:rsidR="00800AD8" w:rsidRDefault="00FF2311" w:rsidP="00FF2311">
      <w:pPr>
        <w:pStyle w:val="InterlineText"/>
        <w:tabs>
          <w:tab w:val="left" w:pos="533"/>
          <w:tab w:val="left" w:pos="2642"/>
          <w:tab w:val="left" w:pos="3026"/>
        </w:tabs>
      </w:pPr>
      <w:r>
        <w:tab/>
        <w:t>pakavavaw</w:t>
      </w:r>
      <w:r w:rsidR="00800AD8">
        <w:tab/>
        <w:t>nu</w:t>
      </w:r>
      <w:r w:rsidR="00800AD8">
        <w:tab/>
        <w:t>upu.”</w:t>
      </w:r>
    </w:p>
    <w:p w14:paraId="3BD283FF" w14:textId="77777777" w:rsidR="00800AD8" w:rsidRDefault="00FF2311" w:rsidP="00FF2311">
      <w:pPr>
        <w:pStyle w:val="InterlineGlossWithTrans"/>
        <w:tabs>
          <w:tab w:val="left" w:pos="533"/>
          <w:tab w:val="left" w:pos="2642"/>
          <w:tab w:val="left" w:pos="3026"/>
        </w:tabs>
      </w:pPr>
      <w:r>
        <w:tab/>
        <w:t>pa-maka-va-vaw</w:t>
      </w:r>
      <w:r w:rsidR="00800AD8">
        <w:tab/>
        <w:t>nu</w:t>
      </w:r>
      <w:r w:rsidR="00800AD8">
        <w:tab/>
        <w:t>upu</w:t>
      </w:r>
    </w:p>
    <w:p w14:paraId="161EA754" w14:textId="77777777" w:rsidR="00800AD8" w:rsidRDefault="00FF2311" w:rsidP="00FF2311">
      <w:pPr>
        <w:pStyle w:val="InterlineTrans"/>
        <w:tabs>
          <w:tab w:val="left" w:pos="533"/>
          <w:tab w:val="left" w:pos="2642"/>
          <w:tab w:val="left" w:pos="3026"/>
        </w:tabs>
      </w:pPr>
      <w:r>
        <w:tab/>
        <w:t>cause-via-</w:t>
      </w:r>
      <w:r>
        <w:rPr>
          <w:smallCaps/>
        </w:rPr>
        <w:t>red</w:t>
      </w:r>
      <w:r>
        <w:t>-above</w:t>
      </w:r>
      <w:r w:rsidR="00800AD8">
        <w:tab/>
        <w:t>of</w:t>
      </w:r>
      <w:r w:rsidR="00800AD8">
        <w:tab/>
        <w:t>wall</w:t>
      </w:r>
    </w:p>
    <w:p w14:paraId="31060541" w14:textId="77777777" w:rsidR="00800AD8" w:rsidRDefault="00800AD8" w:rsidP="00FF2311">
      <w:pPr>
        <w:pStyle w:val="InterlineFree"/>
      </w:pPr>
      <w:r>
        <w:t>Plant the bones below the terrace wall, and the gourds above it.”</w:t>
      </w:r>
    </w:p>
    <w:p w14:paraId="4F0449E2" w14:textId="77777777" w:rsidR="00800AD8" w:rsidRDefault="00DC1AE0" w:rsidP="00FF2311">
      <w:pPr>
        <w:pStyle w:val="InterlineText"/>
        <w:tabs>
          <w:tab w:val="left" w:pos="533"/>
          <w:tab w:val="left" w:pos="1022"/>
          <w:tab w:val="left" w:pos="1661"/>
          <w:tab w:val="left" w:pos="3140"/>
          <w:tab w:val="left" w:pos="3404"/>
          <w:tab w:val="left" w:pos="4148"/>
        </w:tabs>
      </w:pPr>
      <w:r w:rsidRPr="003A1D48">
        <w:rPr>
          <w:rStyle w:val="InterlineTextNumChar"/>
        </w:rPr>
        <w:t>030</w:t>
      </w:r>
      <w:r w:rsidR="00800AD8">
        <w:tab/>
        <w:t>qau</w:t>
      </w:r>
      <w:r w:rsidR="00800AD8">
        <w:tab/>
        <w:t>vaik</w:t>
      </w:r>
      <w:r w:rsidR="00800AD8">
        <w:tab/>
        <w:t>tiamadju</w:t>
      </w:r>
      <w:r w:rsidR="00800AD8">
        <w:tab/>
        <w:t>a</w:t>
      </w:r>
      <w:r w:rsidR="00800AD8">
        <w:tab/>
        <w:t>sema</w:t>
      </w:r>
      <w:r w:rsidR="00800AD8">
        <w:tab/>
        <w:t>umaq.</w:t>
      </w:r>
    </w:p>
    <w:p w14:paraId="72933093" w14:textId="77777777" w:rsidR="00800AD8" w:rsidRDefault="00800AD8" w:rsidP="00FF2311">
      <w:pPr>
        <w:pStyle w:val="InterlineGlossWithTrans"/>
        <w:tabs>
          <w:tab w:val="left" w:pos="533"/>
          <w:tab w:val="left" w:pos="1022"/>
          <w:tab w:val="left" w:pos="1661"/>
          <w:tab w:val="left" w:pos="3140"/>
          <w:tab w:val="left" w:pos="3404"/>
          <w:tab w:val="left" w:pos="4148"/>
        </w:tabs>
      </w:pPr>
      <w:r>
        <w:tab/>
        <w:t>qau</w:t>
      </w:r>
      <w:r>
        <w:tab/>
        <w:t>vaik</w:t>
      </w:r>
      <w:r>
        <w:tab/>
        <w:t>ti-a-madju</w:t>
      </w:r>
      <w:r>
        <w:tab/>
        <w:t>a</w:t>
      </w:r>
      <w:r>
        <w:tab/>
        <w:t>em=sa</w:t>
      </w:r>
      <w:r>
        <w:tab/>
        <w:t>umaq</w:t>
      </w:r>
    </w:p>
    <w:p w14:paraId="13BB7090" w14:textId="77777777" w:rsidR="00800AD8" w:rsidRDefault="00800AD8" w:rsidP="00FF2311">
      <w:pPr>
        <w:pStyle w:val="InterlineTransNoFree"/>
        <w:tabs>
          <w:tab w:val="left" w:pos="1022"/>
          <w:tab w:val="left" w:pos="1661"/>
          <w:tab w:val="left" w:pos="3140"/>
          <w:tab w:val="left" w:pos="3404"/>
          <w:tab w:val="left" w:pos="4148"/>
          <w:tab w:val="right" w:pos="8787"/>
        </w:tabs>
      </w:pPr>
      <w:r>
        <w:tab/>
        <w:t>so</w:t>
      </w:r>
      <w:r>
        <w:tab/>
        <w:t>leave</w:t>
      </w:r>
      <w:r>
        <w:tab/>
      </w:r>
      <w:r>
        <w:rPr>
          <w:smallCaps/>
        </w:rPr>
        <w:t>f-pl</w:t>
      </w:r>
      <w:r>
        <w:t>-</w:t>
      </w:r>
      <w:r>
        <w:rPr>
          <w:smallCaps/>
        </w:rPr>
        <w:t>3rd.pers</w:t>
      </w:r>
      <w:r>
        <w:rPr>
          <w:smallCaps/>
        </w:rPr>
        <w:tab/>
        <w:t>c</w:t>
      </w:r>
      <w:r>
        <w:rPr>
          <w:smallCaps/>
        </w:rPr>
        <w:tab/>
        <w:t>af</w:t>
      </w:r>
      <w:r>
        <w:t>=go</w:t>
      </w:r>
      <w:r>
        <w:tab/>
        <w:t>house</w:t>
      </w:r>
      <w:r w:rsidR="00FF2311">
        <w:tab/>
        <w:t>Then they went home.</w:t>
      </w:r>
    </w:p>
    <w:p w14:paraId="18DA1337" w14:textId="77777777" w:rsidR="00800AD8" w:rsidRDefault="00DC1AE0" w:rsidP="00FF2311">
      <w:pPr>
        <w:pStyle w:val="InterlineText"/>
        <w:tabs>
          <w:tab w:val="left" w:pos="533"/>
          <w:tab w:val="left" w:pos="1322"/>
          <w:tab w:val="left" w:pos="2531"/>
          <w:tab w:val="left" w:pos="2795"/>
          <w:tab w:val="left" w:pos="3719"/>
          <w:tab w:val="left" w:pos="4448"/>
          <w:tab w:val="left" w:pos="5267"/>
        </w:tabs>
      </w:pPr>
      <w:r w:rsidRPr="003A1D48">
        <w:rPr>
          <w:rStyle w:val="InterlineTextNumChar"/>
        </w:rPr>
        <w:t>031</w:t>
      </w:r>
      <w:r w:rsidR="00800AD8">
        <w:tab/>
        <w:t>“sa-u,</w:t>
      </w:r>
      <w:r w:rsidR="00800AD8">
        <w:tab/>
        <w:t>îiîavu</w:t>
      </w:r>
      <w:r w:rsidR="00800AD8">
        <w:tab/>
        <w:t>a</w:t>
      </w:r>
      <w:r w:rsidR="00800AD8">
        <w:tab/>
        <w:t>tja</w:t>
      </w:r>
      <w:r w:rsidR="00800AD8">
        <w:tab/>
        <w:t>quma,</w:t>
      </w:r>
      <w:r w:rsidR="00800AD8">
        <w:tab/>
        <w:t>nuki</w:t>
      </w:r>
      <w:r w:rsidR="00800AD8">
        <w:tab/>
        <w:t>kemudakudanga.”</w:t>
      </w:r>
    </w:p>
    <w:p w14:paraId="011FE2BA" w14:textId="77777777" w:rsidR="00800AD8" w:rsidRDefault="00800AD8" w:rsidP="00FF2311">
      <w:pPr>
        <w:pStyle w:val="InterlineGlossWithTrans"/>
        <w:tabs>
          <w:tab w:val="left" w:pos="533"/>
          <w:tab w:val="left" w:pos="1322"/>
          <w:tab w:val="left" w:pos="2531"/>
          <w:tab w:val="left" w:pos="2795"/>
          <w:tab w:val="left" w:pos="3719"/>
          <w:tab w:val="left" w:pos="4448"/>
          <w:tab w:val="left" w:pos="5267"/>
        </w:tabs>
      </w:pPr>
      <w:r>
        <w:tab/>
        <w:t>sa-u</w:t>
      </w:r>
      <w:r>
        <w:tab/>
        <w:t>îiîaw-u</w:t>
      </w:r>
      <w:r>
        <w:tab/>
        <w:t>a</w:t>
      </w:r>
      <w:r>
        <w:tab/>
        <w:t>tja</w:t>
      </w:r>
      <w:r>
        <w:tab/>
        <w:t>quma</w:t>
      </w:r>
      <w:r>
        <w:tab/>
        <w:t>nu-ki</w:t>
      </w:r>
      <w:r>
        <w:tab/>
        <w:t>em=kuda-kuda-anga</w:t>
      </w:r>
    </w:p>
    <w:p w14:paraId="3F49A075" w14:textId="77777777" w:rsidR="00800AD8" w:rsidRDefault="00800AD8" w:rsidP="00FF2311">
      <w:pPr>
        <w:pStyle w:val="InterlineTrans"/>
        <w:tabs>
          <w:tab w:val="left" w:pos="533"/>
          <w:tab w:val="left" w:pos="1322"/>
          <w:tab w:val="left" w:pos="2531"/>
          <w:tab w:val="left" w:pos="2795"/>
          <w:tab w:val="left" w:pos="3719"/>
          <w:tab w:val="left" w:pos="4448"/>
          <w:tab w:val="left" w:pos="5267"/>
        </w:tabs>
      </w:pPr>
      <w:r>
        <w:tab/>
        <w:t>go-</w:t>
      </w:r>
      <w:r>
        <w:rPr>
          <w:smallCaps/>
        </w:rPr>
        <w:t>imp</w:t>
      </w:r>
      <w:r>
        <w:tab/>
        <w:t>inspect-</w:t>
      </w:r>
      <w:r>
        <w:rPr>
          <w:smallCaps/>
        </w:rPr>
        <w:t>imp</w:t>
      </w:r>
      <w:r>
        <w:rPr>
          <w:smallCaps/>
        </w:rPr>
        <w:tab/>
        <w:t>c</w:t>
      </w:r>
      <w:r>
        <w:rPr>
          <w:smallCaps/>
        </w:rPr>
        <w:tab/>
      </w:r>
      <w:r>
        <w:t>our(</w:t>
      </w:r>
      <w:r>
        <w:rPr>
          <w:smallCaps/>
        </w:rPr>
        <w:t>inc</w:t>
      </w:r>
      <w:r>
        <w:t>)</w:t>
      </w:r>
      <w:r>
        <w:tab/>
        <w:t>field</w:t>
      </w:r>
      <w:r>
        <w:tab/>
        <w:t>of-how</w:t>
      </w:r>
      <w:r>
        <w:tab/>
      </w:r>
      <w:r>
        <w:rPr>
          <w:smallCaps/>
        </w:rPr>
        <w:t>af</w:t>
      </w:r>
      <w:r>
        <w:t>=</w:t>
      </w:r>
      <w:r>
        <w:rPr>
          <w:smallCaps/>
        </w:rPr>
        <w:t>red</w:t>
      </w:r>
      <w:r>
        <w:t>-do.what-indeed</w:t>
      </w:r>
    </w:p>
    <w:p w14:paraId="069D8CC3" w14:textId="77777777" w:rsidR="00800AD8" w:rsidRDefault="00800AD8" w:rsidP="00FF2311">
      <w:pPr>
        <w:pStyle w:val="InterlineFree"/>
      </w:pPr>
      <w:r>
        <w:t>“Go and look at our field, to see how it’s getting on.”</w:t>
      </w:r>
    </w:p>
    <w:p w14:paraId="652DD520" w14:textId="77777777" w:rsidR="00800AD8" w:rsidRDefault="00DC1AE0" w:rsidP="00FF2311">
      <w:pPr>
        <w:pStyle w:val="InterlineText"/>
        <w:tabs>
          <w:tab w:val="left" w:pos="533"/>
          <w:tab w:val="left" w:pos="1172"/>
          <w:tab w:val="left" w:pos="1421"/>
          <w:tab w:val="left" w:pos="2525"/>
        </w:tabs>
      </w:pPr>
      <w:r w:rsidRPr="003A1D48">
        <w:rPr>
          <w:rStyle w:val="InterlineTextNumChar"/>
        </w:rPr>
        <w:t>032</w:t>
      </w:r>
      <w:r w:rsidR="00800AD8">
        <w:tab/>
        <w:t>vaik</w:t>
      </w:r>
      <w:r w:rsidR="00800AD8">
        <w:tab/>
        <w:t>a</w:t>
      </w:r>
      <w:r w:rsidR="00800AD8">
        <w:tab/>
        <w:t>îemiîaw</w:t>
      </w:r>
      <w:r w:rsidR="00800AD8">
        <w:tab/>
        <w:t>tiamadju.</w:t>
      </w:r>
    </w:p>
    <w:p w14:paraId="2A5626FC" w14:textId="77777777" w:rsidR="00800AD8" w:rsidRDefault="00800AD8" w:rsidP="00FF2311">
      <w:pPr>
        <w:pStyle w:val="InterlineGlossWithTrans"/>
        <w:tabs>
          <w:tab w:val="left" w:pos="533"/>
          <w:tab w:val="left" w:pos="1172"/>
          <w:tab w:val="left" w:pos="1421"/>
          <w:tab w:val="left" w:pos="2525"/>
        </w:tabs>
      </w:pPr>
      <w:r>
        <w:tab/>
        <w:t>vaik</w:t>
      </w:r>
      <w:r>
        <w:tab/>
        <w:t>a</w:t>
      </w:r>
      <w:r>
        <w:tab/>
        <w:t>em=îiîaw</w:t>
      </w:r>
      <w:r>
        <w:tab/>
        <w:t>ti-a-madju</w:t>
      </w:r>
    </w:p>
    <w:p w14:paraId="46225CC6" w14:textId="77777777" w:rsidR="00800AD8" w:rsidRDefault="00800AD8" w:rsidP="00FF2311">
      <w:pPr>
        <w:pStyle w:val="InterlineTransNoFree"/>
        <w:tabs>
          <w:tab w:val="left" w:pos="1172"/>
          <w:tab w:val="left" w:pos="1421"/>
          <w:tab w:val="left" w:pos="2525"/>
          <w:tab w:val="right" w:pos="8787"/>
        </w:tabs>
      </w:pPr>
      <w:r>
        <w:tab/>
        <w:t>leave</w:t>
      </w:r>
      <w:r>
        <w:tab/>
      </w:r>
      <w:r w:rsidRPr="00596CE1">
        <w:rPr>
          <w:smallCaps/>
          <w:szCs w:val="22"/>
        </w:rPr>
        <w:t>c</w:t>
      </w:r>
      <w:r w:rsidRPr="00596CE1">
        <w:rPr>
          <w:smallCaps/>
          <w:szCs w:val="22"/>
        </w:rPr>
        <w:tab/>
        <w:t>af</w:t>
      </w:r>
      <w:r>
        <w:t>=inspect</w:t>
      </w:r>
      <w:r>
        <w:tab/>
      </w:r>
      <w:r w:rsidRPr="00596CE1">
        <w:rPr>
          <w:smallCaps/>
          <w:szCs w:val="22"/>
        </w:rPr>
        <w:t>f-pl-3rd.pers</w:t>
      </w:r>
      <w:r w:rsidR="00FF2311">
        <w:tab/>
        <w:t>They went to have a look.</w:t>
      </w:r>
    </w:p>
    <w:p w14:paraId="2F4DFFDB" w14:textId="77777777" w:rsidR="00800AD8" w:rsidRDefault="00DC1AE0" w:rsidP="00FF2311">
      <w:pPr>
        <w:pStyle w:val="InterlineText"/>
        <w:tabs>
          <w:tab w:val="left" w:pos="533"/>
          <w:tab w:val="left" w:pos="1097"/>
          <w:tab w:val="left" w:pos="2396"/>
          <w:tab w:val="left" w:pos="2900"/>
          <w:tab w:val="left" w:pos="3629"/>
          <w:tab w:val="left" w:pos="5933"/>
          <w:tab w:val="left" w:pos="6317"/>
        </w:tabs>
      </w:pPr>
      <w:r w:rsidRPr="003A1D48">
        <w:rPr>
          <w:rStyle w:val="InterlineTextNumChar"/>
        </w:rPr>
        <w:t>033</w:t>
      </w:r>
      <w:r w:rsidR="00800AD8">
        <w:tab/>
        <w:t>ka</w:t>
      </w:r>
      <w:r w:rsidR="00800AD8">
        <w:tab/>
        <w:t>mangtjez</w:t>
      </w:r>
      <w:r w:rsidR="00800AD8">
        <w:tab/>
        <w:t>i</w:t>
      </w:r>
      <w:r w:rsidR="00800AD8">
        <w:tab/>
        <w:t>umaq,</w:t>
      </w:r>
      <w:r w:rsidR="00800AD8">
        <w:tab/>
        <w:t>“kemudakudanga,</w:t>
      </w:r>
      <w:r w:rsidR="00800AD8">
        <w:tab/>
        <w:t>îa</w:t>
      </w:r>
      <w:r w:rsidR="00800AD8">
        <w:tab/>
        <w:t>qunu?”</w:t>
      </w:r>
    </w:p>
    <w:p w14:paraId="5E5D4BEC" w14:textId="77777777" w:rsidR="00800AD8" w:rsidRDefault="00800AD8" w:rsidP="00FF2311">
      <w:pPr>
        <w:pStyle w:val="InterlineGlossWithTrans"/>
        <w:tabs>
          <w:tab w:val="left" w:pos="533"/>
          <w:tab w:val="left" w:pos="1097"/>
          <w:tab w:val="left" w:pos="2396"/>
          <w:tab w:val="left" w:pos="2900"/>
          <w:tab w:val="left" w:pos="3629"/>
          <w:tab w:val="left" w:pos="5933"/>
          <w:tab w:val="left" w:pos="6317"/>
        </w:tabs>
      </w:pPr>
      <w:r>
        <w:tab/>
        <w:t>ka</w:t>
      </w:r>
      <w:r>
        <w:tab/>
        <w:t>m-pangetjez</w:t>
      </w:r>
      <w:r>
        <w:tab/>
        <w:t>i</w:t>
      </w:r>
      <w:r>
        <w:tab/>
        <w:t>umaq</w:t>
      </w:r>
      <w:r>
        <w:tab/>
        <w:t>em=kuda-kuda-anga</w:t>
      </w:r>
      <w:r>
        <w:tab/>
        <w:t>îa</w:t>
      </w:r>
      <w:r>
        <w:tab/>
        <w:t>qunu</w:t>
      </w:r>
    </w:p>
    <w:p w14:paraId="3C3694FF" w14:textId="77777777" w:rsidR="00800AD8" w:rsidRDefault="00800AD8" w:rsidP="00FF2311">
      <w:pPr>
        <w:pStyle w:val="InterlineTrans"/>
        <w:tabs>
          <w:tab w:val="left" w:pos="533"/>
          <w:tab w:val="left" w:pos="1097"/>
          <w:tab w:val="left" w:pos="2396"/>
          <w:tab w:val="left" w:pos="2900"/>
          <w:tab w:val="left" w:pos="3629"/>
          <w:tab w:val="left" w:pos="5933"/>
          <w:tab w:val="left" w:pos="6317"/>
        </w:tabs>
      </w:pPr>
      <w:r>
        <w:tab/>
        <w:t>after</w:t>
      </w:r>
      <w:r>
        <w:tab/>
      </w:r>
      <w:r>
        <w:rPr>
          <w:smallCaps/>
        </w:rPr>
        <w:t>af</w:t>
      </w:r>
      <w:r>
        <w:t>-come</w:t>
      </w:r>
      <w:r>
        <w:tab/>
      </w:r>
      <w:r>
        <w:rPr>
          <w:smallCaps/>
        </w:rPr>
        <w:t>loc</w:t>
      </w:r>
      <w:r>
        <w:tab/>
        <w:t>house</w:t>
      </w:r>
      <w:r>
        <w:tab/>
      </w:r>
      <w:r>
        <w:rPr>
          <w:smallCaps/>
        </w:rPr>
        <w:t>af</w:t>
      </w:r>
      <w:r>
        <w:t>=</w:t>
      </w:r>
      <w:r>
        <w:rPr>
          <w:smallCaps/>
        </w:rPr>
        <w:t>red</w:t>
      </w:r>
      <w:r>
        <w:t>-do.what-indeed</w:t>
      </w:r>
      <w:r>
        <w:tab/>
        <w:t>oh</w:t>
      </w:r>
      <w:r>
        <w:tab/>
        <w:t>child</w:t>
      </w:r>
    </w:p>
    <w:p w14:paraId="14FEC292" w14:textId="77777777" w:rsidR="00800AD8" w:rsidRDefault="00800AD8">
      <w:pPr>
        <w:pStyle w:val="InterlineFree"/>
      </w:pPr>
      <w:r>
        <w:t>When they got home, she asked: “How is it, children?”</w:t>
      </w:r>
    </w:p>
    <w:p w14:paraId="0C7B1CE8" w14:textId="77777777" w:rsidR="00800AD8" w:rsidRDefault="00DC1AE0" w:rsidP="00FF2311">
      <w:pPr>
        <w:pStyle w:val="InterlineText"/>
        <w:tabs>
          <w:tab w:val="left" w:pos="533"/>
          <w:tab w:val="left" w:pos="2102"/>
          <w:tab w:val="left" w:pos="2366"/>
          <w:tab w:val="left" w:pos="3515"/>
        </w:tabs>
      </w:pPr>
      <w:r w:rsidRPr="003A1D48">
        <w:rPr>
          <w:rStyle w:val="InterlineTextNumChar"/>
        </w:rPr>
        <w:t>034</w:t>
      </w:r>
      <w:r w:rsidR="00800AD8">
        <w:tab/>
        <w:t>“patagiî</w:t>
      </w:r>
      <w:r w:rsidR="00800AD8">
        <w:tab/>
        <w:t>a</w:t>
      </w:r>
      <w:r w:rsidR="00800AD8">
        <w:tab/>
        <w:t>mintsekas,</w:t>
      </w:r>
      <w:r w:rsidR="00800AD8">
        <w:tab/>
        <w:t>vuvu.</w:t>
      </w:r>
    </w:p>
    <w:p w14:paraId="6A1096CB" w14:textId="77777777" w:rsidR="00800AD8" w:rsidRDefault="00800AD8" w:rsidP="00FF2311">
      <w:pPr>
        <w:pStyle w:val="InterlineGlossWithTrans"/>
        <w:tabs>
          <w:tab w:val="left" w:pos="533"/>
          <w:tab w:val="left" w:pos="2102"/>
          <w:tab w:val="left" w:pos="2366"/>
          <w:tab w:val="left" w:pos="3515"/>
        </w:tabs>
      </w:pPr>
      <w:r>
        <w:tab/>
        <w:t>pa-tagiî</w:t>
      </w:r>
      <w:r>
        <w:tab/>
        <w:t>a</w:t>
      </w:r>
      <w:r>
        <w:tab/>
        <w:t>min-tsekas</w:t>
      </w:r>
      <w:r>
        <w:tab/>
        <w:t>vuvu</w:t>
      </w:r>
    </w:p>
    <w:p w14:paraId="1975D186" w14:textId="77777777" w:rsidR="00800AD8" w:rsidRDefault="00800AD8" w:rsidP="00FF2311">
      <w:pPr>
        <w:pStyle w:val="InterlineTrans"/>
        <w:tabs>
          <w:tab w:val="left" w:pos="533"/>
          <w:tab w:val="left" w:pos="2102"/>
          <w:tab w:val="left" w:pos="2366"/>
          <w:tab w:val="left" w:pos="3515"/>
        </w:tabs>
      </w:pPr>
      <w:r>
        <w:tab/>
        <w:t>cause-originate</w:t>
      </w:r>
      <w:r>
        <w:rPr>
          <w:smallCaps/>
        </w:rPr>
        <w:tab/>
        <w:t>c</w:t>
      </w:r>
      <w:r>
        <w:rPr>
          <w:smallCaps/>
        </w:rPr>
        <w:tab/>
        <w:t>af</w:t>
      </w:r>
      <w:r>
        <w:t>-split</w:t>
      </w:r>
      <w:r>
        <w:tab/>
        <w:t>grandparent</w:t>
      </w:r>
    </w:p>
    <w:p w14:paraId="57F3CB1C" w14:textId="77777777" w:rsidR="00800AD8" w:rsidRDefault="00800AD8">
      <w:pPr>
        <w:pStyle w:val="InterlineFree"/>
      </w:pPr>
      <w:r>
        <w:t>“There are beginning to be cracks in the ground, grandmother.</w:t>
      </w:r>
    </w:p>
    <w:p w14:paraId="3EC3CB50" w14:textId="77777777" w:rsidR="00800AD8" w:rsidRDefault="00DC1AE0" w:rsidP="00FF2311">
      <w:pPr>
        <w:pStyle w:val="InterlineText"/>
        <w:tabs>
          <w:tab w:val="left" w:pos="533"/>
          <w:tab w:val="left" w:pos="2342"/>
          <w:tab w:val="left" w:pos="2606"/>
          <w:tab w:val="left" w:pos="3275"/>
          <w:tab w:val="left" w:pos="3764"/>
        </w:tabs>
      </w:pPr>
      <w:r w:rsidRPr="003A1D48">
        <w:rPr>
          <w:rStyle w:val="InterlineTextNumChar"/>
        </w:rPr>
        <w:lastRenderedPageBreak/>
        <w:t>035</w:t>
      </w:r>
      <w:r w:rsidR="00800AD8">
        <w:tab/>
        <w:t>makesanga</w:t>
      </w:r>
      <w:r w:rsidR="00800AD8">
        <w:tab/>
        <w:t>a</w:t>
      </w:r>
      <w:r w:rsidR="00800AD8">
        <w:tab/>
        <w:t>vaqu</w:t>
      </w:r>
      <w:r w:rsidR="00800AD8">
        <w:tab/>
        <w:t>nua</w:t>
      </w:r>
      <w:r w:rsidR="00800AD8">
        <w:tab/>
        <w:t>qaliqali.”</w:t>
      </w:r>
    </w:p>
    <w:p w14:paraId="785B833E" w14:textId="77777777" w:rsidR="00800AD8" w:rsidRDefault="00800AD8" w:rsidP="00FF2311">
      <w:pPr>
        <w:pStyle w:val="InterlineGlossWithTrans"/>
        <w:tabs>
          <w:tab w:val="left" w:pos="533"/>
          <w:tab w:val="left" w:pos="2342"/>
          <w:tab w:val="left" w:pos="2606"/>
          <w:tab w:val="left" w:pos="3275"/>
          <w:tab w:val="left" w:pos="3764"/>
        </w:tabs>
      </w:pPr>
      <w:r>
        <w:tab/>
        <w:t>ma-kesa-anga</w:t>
      </w:r>
      <w:r>
        <w:tab/>
        <w:t>a</w:t>
      </w:r>
      <w:r>
        <w:tab/>
        <w:t>vaqu</w:t>
      </w:r>
      <w:r>
        <w:tab/>
        <w:t>nua</w:t>
      </w:r>
      <w:r>
        <w:tab/>
        <w:t>qali-qali</w:t>
      </w:r>
    </w:p>
    <w:p w14:paraId="69C6D0CA" w14:textId="77777777" w:rsidR="00800AD8" w:rsidRDefault="00800AD8" w:rsidP="00FF2311">
      <w:pPr>
        <w:pStyle w:val="InterlineTrans"/>
        <w:tabs>
          <w:tab w:val="left" w:pos="533"/>
          <w:tab w:val="left" w:pos="2342"/>
          <w:tab w:val="left" w:pos="2606"/>
          <w:tab w:val="left" w:pos="3275"/>
          <w:tab w:val="left" w:pos="3764"/>
        </w:tabs>
      </w:pPr>
      <w:r>
        <w:tab/>
      </w:r>
      <w:r>
        <w:rPr>
          <w:smallCaps/>
        </w:rPr>
        <w:t>stat</w:t>
      </w:r>
      <w:r>
        <w:t>-food-indeed</w:t>
      </w:r>
      <w:r>
        <w:rPr>
          <w:smallCaps/>
        </w:rPr>
        <w:tab/>
        <w:t>c</w:t>
      </w:r>
      <w:r>
        <w:rPr>
          <w:smallCaps/>
        </w:rPr>
        <w:tab/>
      </w:r>
      <w:r>
        <w:t>millet</w:t>
      </w:r>
      <w:r>
        <w:tab/>
        <w:t>of</w:t>
      </w:r>
      <w:r>
        <w:tab/>
      </w:r>
      <w:r>
        <w:rPr>
          <w:smallCaps/>
        </w:rPr>
        <w:t>red</w:t>
      </w:r>
      <w:r>
        <w:t>-friend</w:t>
      </w:r>
    </w:p>
    <w:p w14:paraId="0B44CB8C" w14:textId="77777777" w:rsidR="00800AD8" w:rsidRDefault="00800AD8" w:rsidP="00A8416B">
      <w:pPr>
        <w:pStyle w:val="InterlineFreeCommentFollows"/>
      </w:pPr>
      <w:r>
        <w:t>Other people’s millet is ripe.”</w:t>
      </w:r>
    </w:p>
    <w:p w14:paraId="69417E7E" w14:textId="77777777" w:rsidR="00800AD8" w:rsidRDefault="00A8416B" w:rsidP="00A8416B">
      <w:pPr>
        <w:pStyle w:val="CommentLastWithHalfSpace"/>
      </w:pPr>
      <w:r>
        <w:t>[</w:t>
      </w:r>
      <w:r w:rsidR="00800AD8" w:rsidRPr="00FF2311">
        <w:rPr>
          <w:rStyle w:val="VernacularText"/>
        </w:rPr>
        <w:t>nua</w:t>
      </w:r>
      <w:r w:rsidR="00FF2311">
        <w:t>:</w:t>
      </w:r>
      <w:r w:rsidR="00800AD8">
        <w:t xml:space="preserve"> was </w:t>
      </w:r>
      <w:r w:rsidR="00800AD8" w:rsidRPr="00FF2311">
        <w:rPr>
          <w:rStyle w:val="VernacularText"/>
        </w:rPr>
        <w:t>nu</w:t>
      </w:r>
      <w:r>
        <w:t>]</w:t>
      </w:r>
    </w:p>
    <w:p w14:paraId="109E904D" w14:textId="77777777" w:rsidR="00800AD8" w:rsidRDefault="00DE0E5A" w:rsidP="00FF2311">
      <w:pPr>
        <w:pStyle w:val="InterlineText"/>
        <w:tabs>
          <w:tab w:val="left" w:pos="533"/>
          <w:tab w:val="left" w:pos="1712"/>
          <w:tab w:val="left" w:pos="2366"/>
          <w:tab w:val="left" w:pos="4175"/>
        </w:tabs>
      </w:pPr>
      <w:r w:rsidRPr="003A1D48">
        <w:rPr>
          <w:rStyle w:val="InterlineTextNumChar"/>
        </w:rPr>
        <w:t>036</w:t>
      </w:r>
      <w:r w:rsidR="00800AD8">
        <w:tab/>
        <w:t>“kudain,</w:t>
      </w:r>
      <w:r w:rsidR="00800AD8">
        <w:tab/>
        <w:t>nu</w:t>
      </w:r>
      <w:r w:rsidR="00800AD8">
        <w:tab/>
        <w:t>makesanga,</w:t>
      </w:r>
      <w:r w:rsidR="00800AD8">
        <w:tab/>
        <w:t>kemuda?”</w:t>
      </w:r>
    </w:p>
    <w:p w14:paraId="2E129C5C" w14:textId="77777777" w:rsidR="00800AD8" w:rsidRDefault="00800AD8" w:rsidP="00FF2311">
      <w:pPr>
        <w:pStyle w:val="InterlineGlossWithTrans"/>
        <w:tabs>
          <w:tab w:val="left" w:pos="533"/>
          <w:tab w:val="left" w:pos="1712"/>
          <w:tab w:val="left" w:pos="2366"/>
          <w:tab w:val="left" w:pos="4175"/>
        </w:tabs>
      </w:pPr>
      <w:r>
        <w:tab/>
        <w:t>kuda-en</w:t>
      </w:r>
      <w:r>
        <w:tab/>
        <w:t>nu</w:t>
      </w:r>
      <w:r>
        <w:tab/>
        <w:t>ma-kesa-anga</w:t>
      </w:r>
      <w:r>
        <w:tab/>
        <w:t>em=kuda</w:t>
      </w:r>
    </w:p>
    <w:p w14:paraId="1B054CB7" w14:textId="77777777" w:rsidR="00800AD8" w:rsidRDefault="00800AD8" w:rsidP="00FF2311">
      <w:pPr>
        <w:pStyle w:val="InterlineTransNoFree"/>
        <w:tabs>
          <w:tab w:val="left" w:pos="1712"/>
          <w:tab w:val="left" w:pos="2366"/>
          <w:tab w:val="left" w:pos="4175"/>
          <w:tab w:val="right" w:pos="8787"/>
        </w:tabs>
      </w:pPr>
      <w:r>
        <w:tab/>
        <w:t>do.what-</w:t>
      </w:r>
      <w:r>
        <w:rPr>
          <w:smallCaps/>
        </w:rPr>
        <w:t>pf</w:t>
      </w:r>
      <w:r>
        <w:tab/>
        <w:t>when</w:t>
      </w:r>
      <w:r>
        <w:tab/>
      </w:r>
      <w:r>
        <w:rPr>
          <w:smallCaps/>
        </w:rPr>
        <w:t>stat</w:t>
      </w:r>
      <w:r>
        <w:t>-food-indeed</w:t>
      </w:r>
      <w:r>
        <w:tab/>
      </w:r>
      <w:r>
        <w:rPr>
          <w:smallCaps/>
        </w:rPr>
        <w:t>af</w:t>
      </w:r>
      <w:r>
        <w:t>=do.what</w:t>
      </w:r>
      <w:r w:rsidR="00FF2311">
        <w:tab/>
        <w:t>“What? What if it is ripe?”</w:t>
      </w:r>
    </w:p>
    <w:p w14:paraId="355CD369" w14:textId="77777777" w:rsidR="00800AD8" w:rsidRDefault="00DE0E5A" w:rsidP="00FF2311">
      <w:pPr>
        <w:pStyle w:val="InterlineText"/>
        <w:tabs>
          <w:tab w:val="left" w:pos="533"/>
          <w:tab w:val="left" w:pos="1172"/>
          <w:tab w:val="left" w:pos="2651"/>
          <w:tab w:val="left" w:pos="2915"/>
          <w:tab w:val="left" w:pos="3659"/>
        </w:tabs>
      </w:pPr>
      <w:r w:rsidRPr="003A1D48">
        <w:rPr>
          <w:rStyle w:val="InterlineTextNumChar"/>
        </w:rPr>
        <w:t>037</w:t>
      </w:r>
      <w:r w:rsidR="00800AD8">
        <w:tab/>
        <w:t>vaik</w:t>
      </w:r>
      <w:r w:rsidR="00800AD8">
        <w:tab/>
        <w:t>tiamadju</w:t>
      </w:r>
      <w:r w:rsidR="00800AD8">
        <w:tab/>
        <w:t>a</w:t>
      </w:r>
      <w:r w:rsidR="00800AD8">
        <w:tab/>
        <w:t>sema</w:t>
      </w:r>
      <w:r w:rsidR="00800AD8">
        <w:tab/>
        <w:t>vavua.</w:t>
      </w:r>
    </w:p>
    <w:p w14:paraId="45272F32" w14:textId="77777777" w:rsidR="00800AD8" w:rsidRDefault="00800AD8" w:rsidP="00FF2311">
      <w:pPr>
        <w:pStyle w:val="InterlineGlossWithTrans"/>
        <w:tabs>
          <w:tab w:val="left" w:pos="533"/>
          <w:tab w:val="left" w:pos="1172"/>
          <w:tab w:val="left" w:pos="2651"/>
          <w:tab w:val="left" w:pos="2915"/>
          <w:tab w:val="left" w:pos="3659"/>
        </w:tabs>
      </w:pPr>
      <w:r>
        <w:tab/>
        <w:t>vaik</w:t>
      </w:r>
      <w:r>
        <w:tab/>
        <w:t>ti-a-madju</w:t>
      </w:r>
      <w:r>
        <w:tab/>
        <w:t>a</w:t>
      </w:r>
      <w:r>
        <w:tab/>
        <w:t>em=sa</w:t>
      </w:r>
      <w:r>
        <w:tab/>
        <w:t>va-vua</w:t>
      </w:r>
    </w:p>
    <w:p w14:paraId="0B4A7905" w14:textId="77777777" w:rsidR="00FF2311" w:rsidRDefault="00800AD8" w:rsidP="00FF2311">
      <w:pPr>
        <w:pStyle w:val="InterlineTransNoFree"/>
        <w:tabs>
          <w:tab w:val="left" w:pos="1172"/>
          <w:tab w:val="left" w:pos="2651"/>
          <w:tab w:val="left" w:pos="2915"/>
          <w:tab w:val="left" w:pos="3659"/>
          <w:tab w:val="right" w:pos="8789"/>
        </w:tabs>
      </w:pPr>
      <w:r>
        <w:tab/>
        <w:t>leave</w:t>
      </w:r>
      <w:r>
        <w:tab/>
      </w:r>
      <w:r w:rsidRPr="00FF2311">
        <w:rPr>
          <w:smallCaps/>
        </w:rPr>
        <w:t>f-pl-3rd.pers</w:t>
      </w:r>
      <w:r>
        <w:tab/>
      </w:r>
      <w:r w:rsidRPr="00FF2311">
        <w:rPr>
          <w:smallCaps/>
        </w:rPr>
        <w:t>c</w:t>
      </w:r>
      <w:r>
        <w:tab/>
      </w:r>
      <w:r w:rsidRPr="00FF2311">
        <w:rPr>
          <w:smallCaps/>
        </w:rPr>
        <w:t>af</w:t>
      </w:r>
      <w:r>
        <w:t>=go</w:t>
      </w:r>
      <w:r>
        <w:tab/>
      </w:r>
      <w:r w:rsidRPr="00FF2311">
        <w:rPr>
          <w:smallCaps/>
        </w:rPr>
        <w:t>red</w:t>
      </w:r>
      <w:r>
        <w:t>-field</w:t>
      </w:r>
      <w:r w:rsidR="00FF2311">
        <w:tab/>
        <w:t>They went to the fields.</w:t>
      </w:r>
    </w:p>
    <w:p w14:paraId="43115EDA" w14:textId="77777777" w:rsidR="00800AD8" w:rsidRDefault="00DE0E5A" w:rsidP="00FF2311">
      <w:pPr>
        <w:pStyle w:val="InterlineText"/>
        <w:tabs>
          <w:tab w:val="left" w:pos="533"/>
          <w:tab w:val="left" w:pos="1277"/>
          <w:tab w:val="left" w:pos="1781"/>
          <w:tab w:val="left" w:pos="2645"/>
          <w:tab w:val="left" w:pos="3149"/>
        </w:tabs>
      </w:pPr>
      <w:r w:rsidRPr="003A1D48">
        <w:rPr>
          <w:rStyle w:val="InterlineTextNumChar"/>
        </w:rPr>
        <w:t>038</w:t>
      </w:r>
      <w:r w:rsidR="00800AD8">
        <w:tab/>
        <w:t>“katsu</w:t>
      </w:r>
      <w:r w:rsidR="00800AD8">
        <w:tab/>
        <w:t>tua</w:t>
      </w:r>
      <w:r w:rsidR="00800AD8">
        <w:tab/>
        <w:t>valanga</w:t>
      </w:r>
      <w:r w:rsidR="00800AD8">
        <w:tab/>
        <w:t>tua</w:t>
      </w:r>
      <w:r w:rsidR="00800AD8">
        <w:tab/>
        <w:t>qaselu.”</w:t>
      </w:r>
    </w:p>
    <w:p w14:paraId="0C70A737" w14:textId="77777777" w:rsidR="00800AD8" w:rsidRDefault="00800AD8" w:rsidP="00FF2311">
      <w:pPr>
        <w:pStyle w:val="InterlineGlossWithTrans"/>
        <w:tabs>
          <w:tab w:val="left" w:pos="533"/>
          <w:tab w:val="left" w:pos="1277"/>
          <w:tab w:val="left" w:pos="1781"/>
          <w:tab w:val="left" w:pos="2645"/>
          <w:tab w:val="left" w:pos="3149"/>
        </w:tabs>
      </w:pPr>
      <w:r>
        <w:tab/>
        <w:t>katsu</w:t>
      </w:r>
      <w:r>
        <w:tab/>
        <w:t>tua</w:t>
      </w:r>
      <w:r>
        <w:tab/>
        <w:t>valanga</w:t>
      </w:r>
      <w:r>
        <w:tab/>
        <w:t>tua</w:t>
      </w:r>
      <w:r>
        <w:tab/>
        <w:t>qaselu</w:t>
      </w:r>
    </w:p>
    <w:p w14:paraId="58CBB089" w14:textId="77777777" w:rsidR="00800AD8" w:rsidRDefault="00800AD8" w:rsidP="00FF2311">
      <w:pPr>
        <w:pStyle w:val="InterlineTrans"/>
        <w:tabs>
          <w:tab w:val="left" w:pos="533"/>
          <w:tab w:val="left" w:pos="1277"/>
          <w:tab w:val="left" w:pos="1781"/>
          <w:tab w:val="left" w:pos="2645"/>
          <w:tab w:val="left" w:pos="3149"/>
          <w:tab w:val="right" w:pos="8789"/>
        </w:tabs>
      </w:pPr>
      <w:r>
        <w:tab/>
        <w:t>carry</w:t>
      </w:r>
      <w:r>
        <w:tab/>
      </w:r>
      <w:r>
        <w:rPr>
          <w:smallCaps/>
        </w:rPr>
        <w:t>obl</w:t>
      </w:r>
      <w:r>
        <w:tab/>
        <w:t>mortar</w:t>
      </w:r>
      <w:r>
        <w:tab/>
      </w:r>
      <w:r>
        <w:rPr>
          <w:smallCaps/>
        </w:rPr>
        <w:t>obl</w:t>
      </w:r>
      <w:r>
        <w:tab/>
        <w:t>pestle</w:t>
      </w:r>
      <w:r w:rsidR="00FF2311">
        <w:tab/>
        <w:t>“Take a pestle and mortar.”</w:t>
      </w:r>
    </w:p>
    <w:p w14:paraId="19406385" w14:textId="77777777" w:rsidR="00800AD8" w:rsidRDefault="00A8416B" w:rsidP="00A8416B">
      <w:pPr>
        <w:pStyle w:val="CommentLastWithHalfSpace"/>
      </w:pPr>
      <w:r>
        <w:t>[</w:t>
      </w:r>
      <w:r w:rsidR="00800AD8" w:rsidRPr="00FF2311">
        <w:rPr>
          <w:rStyle w:val="VernacularText"/>
        </w:rPr>
        <w:t>katsu</w:t>
      </w:r>
      <w:r w:rsidR="00FF2311">
        <w:t>:</w:t>
      </w:r>
      <w:r w:rsidR="00800AD8">
        <w:t xml:space="preserve"> should be </w:t>
      </w:r>
      <w:r w:rsidR="00800AD8" w:rsidRPr="00FF2311">
        <w:rPr>
          <w:rStyle w:val="VernacularText"/>
        </w:rPr>
        <w:t>katsu-u</w:t>
      </w:r>
      <w:r w:rsidR="00FF2311">
        <w:t xml:space="preserve"> ‘carry-</w:t>
      </w:r>
      <w:r w:rsidR="00FF2311" w:rsidRPr="00FF2311">
        <w:rPr>
          <w:smallCaps/>
        </w:rPr>
        <w:t>imp’</w:t>
      </w:r>
      <w:r w:rsidR="00800AD8">
        <w:t>?</w:t>
      </w:r>
      <w:r>
        <w:t>]</w:t>
      </w:r>
    </w:p>
    <w:p w14:paraId="5636A06F" w14:textId="77777777" w:rsidR="00800AD8" w:rsidRDefault="00DE0E5A" w:rsidP="00FF2311">
      <w:pPr>
        <w:pStyle w:val="InterlineText"/>
        <w:tabs>
          <w:tab w:val="left" w:pos="533"/>
          <w:tab w:val="left" w:pos="1097"/>
          <w:tab w:val="left" w:pos="2171"/>
          <w:tab w:val="left" w:pos="2675"/>
          <w:tab w:val="left" w:pos="3674"/>
          <w:tab w:val="left" w:pos="4463"/>
          <w:tab w:val="left" w:pos="5912"/>
          <w:tab w:val="left" w:pos="6296"/>
        </w:tabs>
      </w:pPr>
      <w:r w:rsidRPr="003A1D48">
        <w:rPr>
          <w:rStyle w:val="InterlineTextNumChar"/>
        </w:rPr>
        <w:t>039</w:t>
      </w:r>
      <w:r w:rsidR="00800AD8">
        <w:tab/>
        <w:t>ka</w:t>
      </w:r>
      <w:r w:rsidR="00800AD8">
        <w:tab/>
        <w:t>zemker</w:t>
      </w:r>
      <w:r w:rsidR="00800AD8">
        <w:tab/>
        <w:t>i</w:t>
      </w:r>
      <w:r w:rsidR="00800AD8">
        <w:tab/>
        <w:t>vavua,</w:t>
      </w:r>
      <w:r w:rsidR="00800AD8">
        <w:tab/>
        <w:t>“sa-u</w:t>
      </w:r>
      <w:r w:rsidR="00800AD8">
        <w:tab/>
        <w:t>patsunu,</w:t>
      </w:r>
      <w:r w:rsidR="00800AD8">
        <w:tab/>
        <w:t>îa</w:t>
      </w:r>
      <w:r w:rsidR="00800AD8">
        <w:tab/>
        <w:t>qunu.</w:t>
      </w:r>
    </w:p>
    <w:p w14:paraId="08B5A83B" w14:textId="77777777" w:rsidR="00800AD8" w:rsidRDefault="00800AD8" w:rsidP="00FF2311">
      <w:pPr>
        <w:pStyle w:val="InterlineGlossWithTrans"/>
        <w:tabs>
          <w:tab w:val="left" w:pos="533"/>
          <w:tab w:val="left" w:pos="1097"/>
          <w:tab w:val="left" w:pos="2171"/>
          <w:tab w:val="left" w:pos="2675"/>
          <w:tab w:val="left" w:pos="3674"/>
          <w:tab w:val="left" w:pos="4463"/>
          <w:tab w:val="left" w:pos="5912"/>
          <w:tab w:val="left" w:pos="6296"/>
        </w:tabs>
      </w:pPr>
      <w:r>
        <w:tab/>
        <w:t>ka</w:t>
      </w:r>
      <w:r>
        <w:tab/>
        <w:t>em=zuker</w:t>
      </w:r>
      <w:r>
        <w:tab/>
        <w:t>i</w:t>
      </w:r>
      <w:r>
        <w:tab/>
        <w:t>va-vua</w:t>
      </w:r>
      <w:r>
        <w:tab/>
        <w:t>sa-u</w:t>
      </w:r>
      <w:r>
        <w:tab/>
        <w:t>pa-tsun-u</w:t>
      </w:r>
      <w:r>
        <w:tab/>
        <w:t>îa</w:t>
      </w:r>
      <w:r>
        <w:tab/>
        <w:t>qunu</w:t>
      </w:r>
    </w:p>
    <w:p w14:paraId="3C03941C" w14:textId="77777777" w:rsidR="00800AD8" w:rsidRDefault="00800AD8" w:rsidP="00FF2311">
      <w:pPr>
        <w:pStyle w:val="InterlineTrans"/>
        <w:tabs>
          <w:tab w:val="left" w:pos="533"/>
          <w:tab w:val="left" w:pos="1097"/>
          <w:tab w:val="left" w:pos="2171"/>
          <w:tab w:val="left" w:pos="2675"/>
          <w:tab w:val="left" w:pos="3674"/>
          <w:tab w:val="left" w:pos="4463"/>
          <w:tab w:val="left" w:pos="5912"/>
          <w:tab w:val="left" w:pos="6296"/>
        </w:tabs>
      </w:pPr>
      <w:r>
        <w:tab/>
        <w:t>after</w:t>
      </w:r>
      <w:r>
        <w:tab/>
      </w:r>
      <w:r>
        <w:rPr>
          <w:smallCaps/>
        </w:rPr>
        <w:t>af</w:t>
      </w:r>
      <w:r>
        <w:t>=arrive</w:t>
      </w:r>
      <w:r>
        <w:tab/>
      </w:r>
      <w:r>
        <w:rPr>
          <w:smallCaps/>
        </w:rPr>
        <w:t>loc</w:t>
      </w:r>
      <w:r>
        <w:tab/>
      </w:r>
      <w:r>
        <w:rPr>
          <w:smallCaps/>
        </w:rPr>
        <w:t>red</w:t>
      </w:r>
      <w:r>
        <w:t>-field</w:t>
      </w:r>
      <w:r>
        <w:tab/>
        <w:t>go-</w:t>
      </w:r>
      <w:r>
        <w:rPr>
          <w:smallCaps/>
        </w:rPr>
        <w:t>imp</w:t>
      </w:r>
      <w:r>
        <w:tab/>
        <w:t>cause-see-</w:t>
      </w:r>
      <w:r>
        <w:rPr>
          <w:smallCaps/>
        </w:rPr>
        <w:t>imp</w:t>
      </w:r>
      <w:r>
        <w:tab/>
        <w:t>oh</w:t>
      </w:r>
      <w:r>
        <w:tab/>
        <w:t>child</w:t>
      </w:r>
    </w:p>
    <w:p w14:paraId="7055C43F" w14:textId="77777777" w:rsidR="00800AD8" w:rsidRDefault="00800AD8">
      <w:pPr>
        <w:pStyle w:val="InterlineFree"/>
      </w:pPr>
      <w:r>
        <w:t>When they got to the fields, she said: “Children, go and look.</w:t>
      </w:r>
    </w:p>
    <w:p w14:paraId="25568911" w14:textId="77777777" w:rsidR="00800AD8" w:rsidRDefault="00DE0E5A" w:rsidP="00FF2311">
      <w:pPr>
        <w:pStyle w:val="InterlineText"/>
        <w:tabs>
          <w:tab w:val="left" w:pos="533"/>
          <w:tab w:val="left" w:pos="1187"/>
          <w:tab w:val="left" w:pos="3041"/>
          <w:tab w:val="left" w:pos="3815"/>
        </w:tabs>
      </w:pPr>
      <w:r w:rsidRPr="003A1D48">
        <w:rPr>
          <w:rStyle w:val="InterlineTextNumChar"/>
        </w:rPr>
        <w:t>040</w:t>
      </w:r>
      <w:r w:rsidR="00800AD8">
        <w:tab/>
        <w:t>nu</w:t>
      </w:r>
      <w:r w:rsidR="00800AD8">
        <w:tab/>
        <w:t>÷emunga÷ungal</w:t>
      </w:r>
      <w:r w:rsidR="00800AD8">
        <w:tab/>
        <w:t>anga,</w:t>
      </w:r>
      <w:r w:rsidR="00800AD8">
        <w:tab/>
        <w:t>alapu.”</w:t>
      </w:r>
    </w:p>
    <w:p w14:paraId="03D52579" w14:textId="77777777" w:rsidR="00800AD8" w:rsidRDefault="00800AD8" w:rsidP="00FF2311">
      <w:pPr>
        <w:pStyle w:val="InterlineGlossWithTrans"/>
        <w:tabs>
          <w:tab w:val="left" w:pos="533"/>
          <w:tab w:val="left" w:pos="1187"/>
          <w:tab w:val="left" w:pos="3041"/>
          <w:tab w:val="left" w:pos="3815"/>
        </w:tabs>
      </w:pPr>
      <w:r>
        <w:tab/>
        <w:t>nu</w:t>
      </w:r>
      <w:r>
        <w:tab/>
        <w:t>em=÷unga-÷ungal</w:t>
      </w:r>
      <w:r>
        <w:tab/>
        <w:t>anga</w:t>
      </w:r>
      <w:r>
        <w:tab/>
        <w:t>alap-u</w:t>
      </w:r>
    </w:p>
    <w:p w14:paraId="230B53B2" w14:textId="77777777" w:rsidR="00800AD8" w:rsidRDefault="00800AD8" w:rsidP="00FF2311">
      <w:pPr>
        <w:pStyle w:val="InterlineTransNoFree"/>
        <w:tabs>
          <w:tab w:val="left" w:pos="1187"/>
          <w:tab w:val="left" w:pos="3041"/>
          <w:tab w:val="left" w:pos="3815"/>
          <w:tab w:val="right" w:pos="8787"/>
        </w:tabs>
      </w:pPr>
      <w:r>
        <w:tab/>
        <w:t>when</w:t>
      </w:r>
      <w:r>
        <w:tab/>
      </w:r>
      <w:r>
        <w:rPr>
          <w:smallCaps/>
        </w:rPr>
        <w:t>af</w:t>
      </w:r>
      <w:r>
        <w:t>=</w:t>
      </w:r>
      <w:r>
        <w:rPr>
          <w:smallCaps/>
        </w:rPr>
        <w:t>red</w:t>
      </w:r>
      <w:r>
        <w:t>-groan</w:t>
      </w:r>
      <w:r>
        <w:tab/>
        <w:t>indeed</w:t>
      </w:r>
      <w:r>
        <w:tab/>
        <w:t>take-</w:t>
      </w:r>
      <w:r>
        <w:rPr>
          <w:smallCaps/>
        </w:rPr>
        <w:t>imp</w:t>
      </w:r>
      <w:r w:rsidR="00FF2311">
        <w:rPr>
          <w:smallCaps/>
        </w:rPr>
        <w:tab/>
      </w:r>
      <w:r w:rsidR="00FF2311">
        <w:t>If there is anything grunting, pick it up.”</w:t>
      </w:r>
    </w:p>
    <w:p w14:paraId="0496AB1C" w14:textId="77777777" w:rsidR="00800AD8" w:rsidRDefault="00DE0E5A" w:rsidP="000C5698">
      <w:pPr>
        <w:pStyle w:val="InterlineText"/>
        <w:tabs>
          <w:tab w:val="left" w:pos="533"/>
          <w:tab w:val="left" w:pos="1217"/>
          <w:tab w:val="left" w:pos="2126"/>
          <w:tab w:val="left" w:pos="3305"/>
          <w:tab w:val="left" w:pos="3689"/>
        </w:tabs>
      </w:pPr>
      <w:r w:rsidRPr="003A1D48">
        <w:rPr>
          <w:rStyle w:val="InterlineTextNumChar"/>
        </w:rPr>
        <w:t>041</w:t>
      </w:r>
      <w:r w:rsidR="00800AD8">
        <w:tab/>
        <w:t>azua</w:t>
      </w:r>
      <w:r w:rsidR="00800AD8">
        <w:tab/>
        <w:t>tsuqelaî</w:t>
      </w:r>
      <w:r w:rsidR="00800AD8">
        <w:tab/>
        <w:t>masan</w:t>
      </w:r>
      <w:r w:rsidR="00800AD8">
        <w:tab/>
        <w:t>nu</w:t>
      </w:r>
      <w:r w:rsidR="00800AD8">
        <w:tab/>
        <w:t>qatsang.</w:t>
      </w:r>
    </w:p>
    <w:p w14:paraId="232F03AD" w14:textId="77777777" w:rsidR="00800AD8" w:rsidRDefault="00800AD8" w:rsidP="000C5698">
      <w:pPr>
        <w:pStyle w:val="InterlineGlossWithTrans"/>
        <w:tabs>
          <w:tab w:val="left" w:pos="533"/>
          <w:tab w:val="left" w:pos="1217"/>
          <w:tab w:val="left" w:pos="2126"/>
          <w:tab w:val="left" w:pos="3305"/>
          <w:tab w:val="left" w:pos="3689"/>
        </w:tabs>
      </w:pPr>
      <w:r>
        <w:tab/>
        <w:t>a-zua</w:t>
      </w:r>
      <w:r>
        <w:tab/>
        <w:t>tsuqelaî</w:t>
      </w:r>
      <w:r>
        <w:tab/>
        <w:t>ma-sane</w:t>
      </w:r>
      <w:r>
        <w:tab/>
        <w:t>nu</w:t>
      </w:r>
      <w:r>
        <w:tab/>
        <w:t>qatsang</w:t>
      </w:r>
    </w:p>
    <w:p w14:paraId="5DACC7A8" w14:textId="77777777" w:rsidR="00800AD8" w:rsidRDefault="00800AD8" w:rsidP="000C5698">
      <w:pPr>
        <w:pStyle w:val="InterlineTransNoFree"/>
        <w:tabs>
          <w:tab w:val="left" w:pos="1217"/>
          <w:tab w:val="left" w:pos="2126"/>
          <w:tab w:val="left" w:pos="3305"/>
          <w:tab w:val="left" w:pos="3689"/>
          <w:tab w:val="right" w:pos="8787"/>
        </w:tabs>
      </w:pPr>
      <w:r>
        <w:tab/>
      </w:r>
      <w:r>
        <w:rPr>
          <w:smallCaps/>
        </w:rPr>
        <w:t>c-</w:t>
      </w:r>
      <w:r>
        <w:t>that</w:t>
      </w:r>
      <w:r>
        <w:tab/>
        <w:t>bone</w:t>
      </w:r>
      <w:r>
        <w:tab/>
      </w:r>
      <w:r>
        <w:rPr>
          <w:smallCaps/>
        </w:rPr>
        <w:t>stat</w:t>
      </w:r>
      <w:r>
        <w:t>-make</w:t>
      </w:r>
      <w:r>
        <w:tab/>
        <w:t>of</w:t>
      </w:r>
      <w:r>
        <w:tab/>
        <w:t>pig</w:t>
      </w:r>
      <w:r w:rsidR="000C5698">
        <w:tab/>
        <w:t>The bones had become pigs,</w:t>
      </w:r>
    </w:p>
    <w:p w14:paraId="487460A2" w14:textId="77777777" w:rsidR="00800AD8" w:rsidRDefault="00DE0E5A" w:rsidP="000C5698">
      <w:pPr>
        <w:pStyle w:val="InterlineText"/>
        <w:tabs>
          <w:tab w:val="left" w:pos="533"/>
          <w:tab w:val="left" w:pos="1217"/>
          <w:tab w:val="left" w:pos="1916"/>
          <w:tab w:val="left" w:pos="3095"/>
          <w:tab w:val="left" w:pos="3479"/>
        </w:tabs>
      </w:pPr>
      <w:r w:rsidRPr="003A1D48">
        <w:rPr>
          <w:rStyle w:val="InterlineTextNumChar"/>
        </w:rPr>
        <w:t>042</w:t>
      </w:r>
      <w:r w:rsidR="00800AD8">
        <w:tab/>
        <w:t>azua</w:t>
      </w:r>
      <w:r w:rsidR="00800AD8">
        <w:tab/>
        <w:t>îui</w:t>
      </w:r>
      <w:r w:rsidR="00800AD8">
        <w:tab/>
        <w:t>masan</w:t>
      </w:r>
      <w:r w:rsidR="00800AD8">
        <w:tab/>
        <w:t>nu</w:t>
      </w:r>
      <w:r w:rsidR="00800AD8">
        <w:tab/>
        <w:t>vaqu.</w:t>
      </w:r>
    </w:p>
    <w:p w14:paraId="33ABF035" w14:textId="77777777" w:rsidR="00800AD8" w:rsidRDefault="00800AD8" w:rsidP="000C5698">
      <w:pPr>
        <w:pStyle w:val="InterlineGlossWithTrans"/>
        <w:tabs>
          <w:tab w:val="left" w:pos="533"/>
          <w:tab w:val="left" w:pos="1217"/>
          <w:tab w:val="left" w:pos="1916"/>
          <w:tab w:val="left" w:pos="3095"/>
          <w:tab w:val="left" w:pos="3479"/>
        </w:tabs>
      </w:pPr>
      <w:r>
        <w:tab/>
        <w:t>a-zua</w:t>
      </w:r>
      <w:r>
        <w:tab/>
        <w:t>îui</w:t>
      </w:r>
      <w:r>
        <w:tab/>
        <w:t>ma-sane</w:t>
      </w:r>
      <w:r>
        <w:tab/>
        <w:t>nu</w:t>
      </w:r>
      <w:r>
        <w:tab/>
        <w:t>vaqu</w:t>
      </w:r>
    </w:p>
    <w:p w14:paraId="662AF46C" w14:textId="77777777" w:rsidR="00800AD8" w:rsidRDefault="00800AD8" w:rsidP="000C5698">
      <w:pPr>
        <w:pStyle w:val="InterlineTransNoFree"/>
        <w:tabs>
          <w:tab w:val="left" w:pos="1217"/>
          <w:tab w:val="left" w:pos="1916"/>
          <w:tab w:val="left" w:pos="3095"/>
          <w:tab w:val="left" w:pos="3479"/>
          <w:tab w:val="right" w:pos="8787"/>
        </w:tabs>
      </w:pPr>
      <w:r>
        <w:tab/>
      </w:r>
      <w:r>
        <w:rPr>
          <w:smallCaps/>
        </w:rPr>
        <w:t>c-</w:t>
      </w:r>
      <w:r>
        <w:t>that</w:t>
      </w:r>
      <w:r>
        <w:tab/>
        <w:t>gourd</w:t>
      </w:r>
      <w:r>
        <w:tab/>
      </w:r>
      <w:r>
        <w:rPr>
          <w:smallCaps/>
        </w:rPr>
        <w:t>stat</w:t>
      </w:r>
      <w:r>
        <w:t>-make</w:t>
      </w:r>
      <w:r>
        <w:tab/>
        <w:t>of</w:t>
      </w:r>
      <w:r>
        <w:tab/>
        <w:t>millet</w:t>
      </w:r>
      <w:r w:rsidR="000C5698">
        <w:tab/>
        <w:t>and the gourds had become millet.</w:t>
      </w:r>
    </w:p>
    <w:p w14:paraId="18EFC4E7" w14:textId="77777777" w:rsidR="00800AD8" w:rsidRDefault="00DE0E5A" w:rsidP="000C5698">
      <w:pPr>
        <w:pStyle w:val="InterlineText"/>
        <w:tabs>
          <w:tab w:val="left" w:pos="533"/>
          <w:tab w:val="left" w:pos="1742"/>
          <w:tab w:val="left" w:pos="3221"/>
          <w:tab w:val="left" w:pos="3875"/>
          <w:tab w:val="left" w:pos="4919"/>
          <w:tab w:val="left" w:pos="5423"/>
        </w:tabs>
      </w:pPr>
      <w:r w:rsidRPr="003A1D48">
        <w:rPr>
          <w:rStyle w:val="InterlineTextNumChar"/>
        </w:rPr>
        <w:t>043</w:t>
      </w:r>
      <w:r w:rsidR="00800AD8">
        <w:tab/>
        <w:t>tsemuîu</w:t>
      </w:r>
      <w:r w:rsidR="00800AD8">
        <w:tab/>
        <w:t>tiamadju;</w:t>
      </w:r>
      <w:r w:rsidR="00800AD8">
        <w:tab/>
        <w:t>san</w:t>
      </w:r>
      <w:r w:rsidR="00800AD8">
        <w:tab/>
        <w:t>qavay</w:t>
      </w:r>
      <w:r w:rsidR="00800AD8">
        <w:tab/>
        <w:t>i</w:t>
      </w:r>
      <w:r w:rsidR="00800AD8">
        <w:tab/>
        <w:t>vavua.</w:t>
      </w:r>
    </w:p>
    <w:p w14:paraId="41619A73" w14:textId="77777777" w:rsidR="00800AD8" w:rsidRDefault="00800AD8" w:rsidP="000C5698">
      <w:pPr>
        <w:pStyle w:val="InterlineGlossWithTrans"/>
        <w:tabs>
          <w:tab w:val="left" w:pos="533"/>
          <w:tab w:val="left" w:pos="1742"/>
          <w:tab w:val="left" w:pos="3221"/>
          <w:tab w:val="left" w:pos="3875"/>
          <w:tab w:val="left" w:pos="4919"/>
          <w:tab w:val="left" w:pos="5423"/>
        </w:tabs>
      </w:pPr>
      <w:r>
        <w:tab/>
        <w:t>em=tsuîu</w:t>
      </w:r>
      <w:r>
        <w:tab/>
        <w:t>ti-a-madju</w:t>
      </w:r>
      <w:r>
        <w:tab/>
        <w:t>sane</w:t>
      </w:r>
      <w:r>
        <w:tab/>
        <w:t>qavay</w:t>
      </w:r>
      <w:r>
        <w:tab/>
        <w:t>i</w:t>
      </w:r>
      <w:r>
        <w:tab/>
        <w:t>va-vua</w:t>
      </w:r>
    </w:p>
    <w:p w14:paraId="586F0106" w14:textId="77777777" w:rsidR="00800AD8" w:rsidRDefault="00800AD8" w:rsidP="000C5698">
      <w:pPr>
        <w:pStyle w:val="InterlineTrans"/>
        <w:tabs>
          <w:tab w:val="left" w:pos="533"/>
          <w:tab w:val="left" w:pos="1742"/>
          <w:tab w:val="left" w:pos="3221"/>
          <w:tab w:val="left" w:pos="3875"/>
          <w:tab w:val="left" w:pos="4919"/>
          <w:tab w:val="left" w:pos="5423"/>
        </w:tabs>
      </w:pPr>
      <w:r>
        <w:tab/>
      </w:r>
      <w:r>
        <w:rPr>
          <w:smallCaps/>
        </w:rPr>
        <w:t>af</w:t>
      </w:r>
      <w:r>
        <w:t>=butcher</w:t>
      </w:r>
      <w:r>
        <w:tab/>
      </w:r>
      <w:r>
        <w:rPr>
          <w:smallCaps/>
        </w:rPr>
        <w:t>f-pl</w:t>
      </w:r>
      <w:r>
        <w:t>-</w:t>
      </w:r>
      <w:r>
        <w:rPr>
          <w:smallCaps/>
        </w:rPr>
        <w:t>3rd.pers</w:t>
      </w:r>
      <w:r>
        <w:tab/>
        <w:t>make</w:t>
      </w:r>
      <w:r>
        <w:tab/>
        <w:t>dumpling</w:t>
      </w:r>
      <w:r>
        <w:tab/>
      </w:r>
      <w:r>
        <w:rPr>
          <w:smallCaps/>
        </w:rPr>
        <w:t>loc</w:t>
      </w:r>
      <w:r>
        <w:tab/>
      </w:r>
      <w:r>
        <w:rPr>
          <w:smallCaps/>
        </w:rPr>
        <w:t>red</w:t>
      </w:r>
      <w:r>
        <w:t>-field</w:t>
      </w:r>
    </w:p>
    <w:p w14:paraId="35871574" w14:textId="77777777" w:rsidR="00800AD8" w:rsidRDefault="00800AD8">
      <w:pPr>
        <w:pStyle w:val="InterlineFree"/>
      </w:pPr>
      <w:r>
        <w:t>They butchered the pigs, and made millet dumplings there in the fields.</w:t>
      </w:r>
    </w:p>
    <w:p w14:paraId="1A4EC78E" w14:textId="77777777" w:rsidR="00800AD8" w:rsidRDefault="00DE0E5A" w:rsidP="000C5698">
      <w:pPr>
        <w:pStyle w:val="InterlineText"/>
        <w:tabs>
          <w:tab w:val="left" w:pos="533"/>
          <w:tab w:val="left" w:pos="1322"/>
          <w:tab w:val="left" w:pos="2261"/>
          <w:tab w:val="left" w:pos="2525"/>
          <w:tab w:val="left" w:pos="3524"/>
          <w:tab w:val="left" w:pos="3788"/>
          <w:tab w:val="left" w:pos="4607"/>
          <w:tab w:val="left" w:pos="5096"/>
          <w:tab w:val="left" w:pos="5795"/>
          <w:tab w:val="left" w:pos="6059"/>
          <w:tab w:val="left" w:pos="7043"/>
        </w:tabs>
      </w:pPr>
      <w:r w:rsidRPr="003A1D48">
        <w:rPr>
          <w:rStyle w:val="InterlineTextNumChar"/>
        </w:rPr>
        <w:t>044</w:t>
      </w:r>
      <w:r w:rsidR="00800AD8">
        <w:tab/>
        <w:t>“sa-u,</w:t>
      </w:r>
      <w:r w:rsidR="00800AD8">
        <w:tab/>
        <w:t>alapu</w:t>
      </w:r>
      <w:r w:rsidR="00800AD8">
        <w:tab/>
        <w:t>a</w:t>
      </w:r>
      <w:r w:rsidR="00800AD8">
        <w:tab/>
        <w:t>penuîat</w:t>
      </w:r>
      <w:r w:rsidR="00800AD8">
        <w:tab/>
        <w:t>a</w:t>
      </w:r>
      <w:r w:rsidR="00800AD8">
        <w:tab/>
        <w:t>vangaî</w:t>
      </w:r>
      <w:r w:rsidR="00800AD8">
        <w:tab/>
        <w:t>nua</w:t>
      </w:r>
      <w:r w:rsidR="00800AD8">
        <w:tab/>
        <w:t>îui</w:t>
      </w:r>
      <w:r w:rsidR="000C5698">
        <w:tab/>
        <w:t>a</w:t>
      </w:r>
      <w:r w:rsidR="000C5698">
        <w:tab/>
        <w:t>pasa</w:t>
      </w:r>
      <w:r w:rsidR="000C5698">
        <w:tab/>
        <w:t>tapaw.</w:t>
      </w:r>
    </w:p>
    <w:p w14:paraId="5B4A3FD7" w14:textId="77777777" w:rsidR="00800AD8" w:rsidRDefault="00800AD8" w:rsidP="000C5698">
      <w:pPr>
        <w:pStyle w:val="InterlineGlossWithTrans"/>
        <w:tabs>
          <w:tab w:val="left" w:pos="533"/>
          <w:tab w:val="left" w:pos="1322"/>
          <w:tab w:val="left" w:pos="2261"/>
          <w:tab w:val="left" w:pos="2525"/>
          <w:tab w:val="left" w:pos="3524"/>
          <w:tab w:val="left" w:pos="3788"/>
          <w:tab w:val="left" w:pos="4607"/>
          <w:tab w:val="left" w:pos="5096"/>
          <w:tab w:val="left" w:pos="5795"/>
          <w:tab w:val="left" w:pos="6059"/>
          <w:tab w:val="left" w:pos="7043"/>
        </w:tabs>
      </w:pPr>
      <w:r>
        <w:tab/>
        <w:t>sa-u</w:t>
      </w:r>
      <w:r>
        <w:tab/>
        <w:t>alap-u</w:t>
      </w:r>
      <w:r>
        <w:tab/>
        <w:t>a</w:t>
      </w:r>
      <w:r>
        <w:tab/>
        <w:t>en=puîat</w:t>
      </w:r>
      <w:r>
        <w:tab/>
        <w:t>a</w:t>
      </w:r>
      <w:r>
        <w:tab/>
        <w:t>vangaî</w:t>
      </w:r>
      <w:r>
        <w:tab/>
        <w:t>nua</w:t>
      </w:r>
      <w:r>
        <w:tab/>
        <w:t>îui</w:t>
      </w:r>
      <w:r w:rsidR="000C5698">
        <w:tab/>
        <w:t>a</w:t>
      </w:r>
      <w:r w:rsidR="000C5698">
        <w:tab/>
        <w:t>pa-sa</w:t>
      </w:r>
      <w:r w:rsidR="000C5698">
        <w:tab/>
        <w:t>tapaw</w:t>
      </w:r>
    </w:p>
    <w:p w14:paraId="4A801038" w14:textId="77777777" w:rsidR="00800AD8" w:rsidRDefault="00800AD8" w:rsidP="000C5698">
      <w:pPr>
        <w:pStyle w:val="InterlineTrans"/>
        <w:tabs>
          <w:tab w:val="left" w:pos="533"/>
          <w:tab w:val="left" w:pos="1322"/>
          <w:tab w:val="left" w:pos="2261"/>
          <w:tab w:val="left" w:pos="2525"/>
          <w:tab w:val="left" w:pos="3524"/>
          <w:tab w:val="left" w:pos="3788"/>
          <w:tab w:val="left" w:pos="4607"/>
          <w:tab w:val="left" w:pos="5096"/>
          <w:tab w:val="left" w:pos="5795"/>
          <w:tab w:val="left" w:pos="6059"/>
          <w:tab w:val="left" w:pos="7043"/>
        </w:tabs>
      </w:pPr>
      <w:r>
        <w:tab/>
        <w:t>go-</w:t>
      </w:r>
      <w:r>
        <w:rPr>
          <w:smallCaps/>
        </w:rPr>
        <w:t>imp</w:t>
      </w:r>
      <w:r>
        <w:tab/>
        <w:t>take-</w:t>
      </w:r>
      <w:r>
        <w:rPr>
          <w:smallCaps/>
        </w:rPr>
        <w:t>imp</w:t>
      </w:r>
      <w:r>
        <w:rPr>
          <w:smallCaps/>
        </w:rPr>
        <w:tab/>
        <w:t>c</w:t>
      </w:r>
      <w:r>
        <w:rPr>
          <w:smallCaps/>
        </w:rPr>
        <w:tab/>
        <w:t>af</w:t>
      </w:r>
      <w:r>
        <w:t>=all</w:t>
      </w:r>
      <w:r>
        <w:rPr>
          <w:smallCaps/>
        </w:rPr>
        <w:tab/>
        <w:t>c</w:t>
      </w:r>
      <w:r>
        <w:rPr>
          <w:smallCaps/>
        </w:rPr>
        <w:tab/>
      </w:r>
      <w:r>
        <w:t>fruit</w:t>
      </w:r>
      <w:r>
        <w:tab/>
        <w:t>of</w:t>
      </w:r>
      <w:r>
        <w:tab/>
        <w:t>gourd</w:t>
      </w:r>
      <w:r w:rsidR="000C5698">
        <w:rPr>
          <w:smallCaps/>
        </w:rPr>
        <w:tab/>
        <w:t>c</w:t>
      </w:r>
      <w:r w:rsidR="000C5698">
        <w:rPr>
          <w:smallCaps/>
        </w:rPr>
        <w:tab/>
      </w:r>
      <w:r w:rsidR="000C5698">
        <w:t>cause-go</w:t>
      </w:r>
      <w:r w:rsidR="000C5698">
        <w:tab/>
        <w:t>hut</w:t>
      </w:r>
    </w:p>
    <w:p w14:paraId="2DFB0A83" w14:textId="77777777" w:rsidR="00800AD8" w:rsidRDefault="00800AD8">
      <w:pPr>
        <w:pStyle w:val="InterlineFree"/>
      </w:pPr>
      <w:r>
        <w:t>“Go and put all the produce of the gourds in the shed,</w:t>
      </w:r>
    </w:p>
    <w:p w14:paraId="12CF1916" w14:textId="77777777" w:rsidR="00800AD8" w:rsidRDefault="00DE0E5A" w:rsidP="000C5698">
      <w:pPr>
        <w:pStyle w:val="InterlineText"/>
        <w:tabs>
          <w:tab w:val="left" w:pos="533"/>
          <w:tab w:val="left" w:pos="1022"/>
          <w:tab w:val="left" w:pos="1781"/>
          <w:tab w:val="left" w:pos="3365"/>
          <w:tab w:val="left" w:pos="3629"/>
          <w:tab w:val="left" w:pos="4493"/>
          <w:tab w:val="left" w:pos="4757"/>
        </w:tabs>
      </w:pPr>
      <w:r w:rsidRPr="003A1D48">
        <w:rPr>
          <w:rStyle w:val="InterlineTextNumChar"/>
        </w:rPr>
        <w:t>045</w:t>
      </w:r>
      <w:r w:rsidR="00800AD8">
        <w:tab/>
        <w:t>sa</w:t>
      </w:r>
      <w:r w:rsidR="00800AD8">
        <w:tab/>
        <w:t>nu</w:t>
      </w:r>
      <w:r w:rsidR="00800AD8">
        <w:tab/>
        <w:t>sutseveîen</w:t>
      </w:r>
      <w:r w:rsidR="00800AD8">
        <w:tab/>
        <w:t>a</w:t>
      </w:r>
      <w:r w:rsidR="00800AD8">
        <w:tab/>
        <w:t>qatsang</w:t>
      </w:r>
      <w:r w:rsidR="00800AD8">
        <w:tab/>
        <w:t>a</w:t>
      </w:r>
      <w:r w:rsidR="00800AD8">
        <w:tab/>
        <w:t>penuîat.</w:t>
      </w:r>
    </w:p>
    <w:p w14:paraId="2E021E23" w14:textId="77777777" w:rsidR="00800AD8" w:rsidRDefault="00800AD8" w:rsidP="000C5698">
      <w:pPr>
        <w:pStyle w:val="InterlineGlossWithTrans"/>
        <w:tabs>
          <w:tab w:val="left" w:pos="533"/>
          <w:tab w:val="left" w:pos="1022"/>
          <w:tab w:val="left" w:pos="1781"/>
          <w:tab w:val="left" w:pos="3365"/>
          <w:tab w:val="left" w:pos="3629"/>
          <w:tab w:val="left" w:pos="4493"/>
          <w:tab w:val="left" w:pos="4757"/>
        </w:tabs>
      </w:pPr>
      <w:r>
        <w:tab/>
        <w:t>sa</w:t>
      </w:r>
      <w:r>
        <w:tab/>
        <w:t>nu</w:t>
      </w:r>
      <w:r>
        <w:tab/>
        <w:t>su-tseveî-en</w:t>
      </w:r>
      <w:r>
        <w:tab/>
        <w:t>a</w:t>
      </w:r>
      <w:r>
        <w:tab/>
        <w:t>qatsang</w:t>
      </w:r>
      <w:r>
        <w:tab/>
        <w:t>a</w:t>
      </w:r>
      <w:r>
        <w:tab/>
        <w:t>en=puîat</w:t>
      </w:r>
    </w:p>
    <w:p w14:paraId="224AE096" w14:textId="77777777" w:rsidR="00800AD8" w:rsidRDefault="00800AD8" w:rsidP="000C5698">
      <w:pPr>
        <w:pStyle w:val="InterlineTransNoFree"/>
        <w:tabs>
          <w:tab w:val="left" w:pos="1022"/>
          <w:tab w:val="left" w:pos="1781"/>
          <w:tab w:val="left" w:pos="3365"/>
          <w:tab w:val="left" w:pos="3629"/>
          <w:tab w:val="left" w:pos="4493"/>
          <w:tab w:val="left" w:pos="4757"/>
          <w:tab w:val="right" w:pos="8787"/>
        </w:tabs>
      </w:pPr>
      <w:r>
        <w:tab/>
        <w:t>and</w:t>
      </w:r>
      <w:r>
        <w:tab/>
        <w:t>you(</w:t>
      </w:r>
      <w:r>
        <w:rPr>
          <w:smallCaps/>
        </w:rPr>
        <w:t>p</w:t>
      </w:r>
      <w:r>
        <w:t>)</w:t>
      </w:r>
      <w:r>
        <w:tab/>
        <w:t>remove-bury-</w:t>
      </w:r>
      <w:r>
        <w:rPr>
          <w:smallCaps/>
        </w:rPr>
        <w:t>pf</w:t>
      </w:r>
      <w:r>
        <w:rPr>
          <w:smallCaps/>
        </w:rPr>
        <w:tab/>
        <w:t>c</w:t>
      </w:r>
      <w:r>
        <w:rPr>
          <w:smallCaps/>
        </w:rPr>
        <w:tab/>
      </w:r>
      <w:r>
        <w:t>pig</w:t>
      </w:r>
      <w:r>
        <w:rPr>
          <w:smallCaps/>
        </w:rPr>
        <w:tab/>
        <w:t>c</w:t>
      </w:r>
      <w:r>
        <w:rPr>
          <w:smallCaps/>
        </w:rPr>
        <w:tab/>
        <w:t>af</w:t>
      </w:r>
      <w:r>
        <w:t>=all</w:t>
      </w:r>
      <w:r w:rsidR="000C5698">
        <w:tab/>
        <w:t>and dig out all the pigs.”</w:t>
      </w:r>
    </w:p>
    <w:p w14:paraId="2D9692FD" w14:textId="77777777" w:rsidR="00800AD8" w:rsidRDefault="00DE0E5A" w:rsidP="000C5698">
      <w:pPr>
        <w:pStyle w:val="InterlineText"/>
        <w:tabs>
          <w:tab w:val="left" w:pos="533"/>
          <w:tab w:val="left" w:pos="1217"/>
          <w:tab w:val="left" w:pos="2426"/>
          <w:tab w:val="left" w:pos="3200"/>
          <w:tab w:val="left" w:pos="3584"/>
          <w:tab w:val="left" w:pos="4268"/>
          <w:tab w:val="left" w:pos="4532"/>
          <w:tab w:val="left" w:pos="5276"/>
        </w:tabs>
      </w:pPr>
      <w:r w:rsidRPr="003A1D48">
        <w:rPr>
          <w:rStyle w:val="InterlineTextNumChar"/>
        </w:rPr>
        <w:t>046</w:t>
      </w:r>
      <w:r w:rsidR="00800AD8">
        <w:tab/>
        <w:t>ari</w:t>
      </w:r>
      <w:r w:rsidR="00800AD8">
        <w:tab/>
        <w:t>vaiki</w:t>
      </w:r>
      <w:r w:rsidR="00800AD8">
        <w:tab/>
        <w:t>anga,</w:t>
      </w:r>
      <w:r w:rsidR="00800AD8">
        <w:tab/>
        <w:t>îa</w:t>
      </w:r>
      <w:r w:rsidR="00800AD8">
        <w:tab/>
        <w:t>qunu,</w:t>
      </w:r>
      <w:r w:rsidR="00800AD8">
        <w:tab/>
        <w:t>a</w:t>
      </w:r>
      <w:r w:rsidR="00800AD8">
        <w:tab/>
        <w:t>sema</w:t>
      </w:r>
      <w:r w:rsidR="00800AD8">
        <w:tab/>
        <w:t>umaq.</w:t>
      </w:r>
    </w:p>
    <w:p w14:paraId="0491CC1B" w14:textId="77777777" w:rsidR="00800AD8" w:rsidRDefault="00800AD8" w:rsidP="000C5698">
      <w:pPr>
        <w:pStyle w:val="InterlineGlossWithTrans"/>
        <w:tabs>
          <w:tab w:val="left" w:pos="533"/>
          <w:tab w:val="left" w:pos="1217"/>
          <w:tab w:val="left" w:pos="2426"/>
          <w:tab w:val="left" w:pos="3200"/>
          <w:tab w:val="left" w:pos="3584"/>
          <w:tab w:val="left" w:pos="4268"/>
          <w:tab w:val="left" w:pos="4532"/>
          <w:tab w:val="left" w:pos="5276"/>
        </w:tabs>
      </w:pPr>
      <w:r>
        <w:tab/>
        <w:t>ari</w:t>
      </w:r>
      <w:r>
        <w:tab/>
        <w:t>vaik-i</w:t>
      </w:r>
      <w:r>
        <w:tab/>
        <w:t>anga</w:t>
      </w:r>
      <w:r>
        <w:tab/>
        <w:t>îa</w:t>
      </w:r>
      <w:r>
        <w:tab/>
        <w:t>qunu</w:t>
      </w:r>
      <w:r>
        <w:tab/>
        <w:t>a</w:t>
      </w:r>
      <w:r>
        <w:tab/>
        <w:t>em=sa</w:t>
      </w:r>
      <w:r>
        <w:tab/>
        <w:t>umaq</w:t>
      </w:r>
    </w:p>
    <w:p w14:paraId="684FD344" w14:textId="77777777" w:rsidR="00800AD8" w:rsidRDefault="00800AD8" w:rsidP="000C5698">
      <w:pPr>
        <w:pStyle w:val="InterlineTrans"/>
        <w:tabs>
          <w:tab w:val="left" w:pos="533"/>
          <w:tab w:val="left" w:pos="1217"/>
          <w:tab w:val="left" w:pos="2426"/>
          <w:tab w:val="left" w:pos="3200"/>
          <w:tab w:val="left" w:pos="3584"/>
          <w:tab w:val="left" w:pos="4268"/>
          <w:tab w:val="left" w:pos="4532"/>
          <w:tab w:val="left" w:pos="5276"/>
        </w:tabs>
      </w:pPr>
      <w:r>
        <w:tab/>
        <w:t>go.on</w:t>
      </w:r>
      <w:r>
        <w:tab/>
        <w:t>leave-</w:t>
      </w:r>
      <w:r>
        <w:rPr>
          <w:smallCaps/>
        </w:rPr>
        <w:t>hort</w:t>
      </w:r>
      <w:r>
        <w:tab/>
        <w:t>indeed</w:t>
      </w:r>
      <w:r>
        <w:tab/>
        <w:t>oh</w:t>
      </w:r>
      <w:r>
        <w:tab/>
        <w:t>child</w:t>
      </w:r>
      <w:r>
        <w:rPr>
          <w:smallCaps/>
        </w:rPr>
        <w:tab/>
        <w:t>c</w:t>
      </w:r>
      <w:r>
        <w:rPr>
          <w:smallCaps/>
        </w:rPr>
        <w:tab/>
        <w:t>af</w:t>
      </w:r>
      <w:r>
        <w:t>=go</w:t>
      </w:r>
      <w:r>
        <w:tab/>
        <w:t>house</w:t>
      </w:r>
    </w:p>
    <w:p w14:paraId="5968BF07" w14:textId="77777777" w:rsidR="00800AD8" w:rsidRDefault="00800AD8">
      <w:pPr>
        <w:pStyle w:val="InterlineFree"/>
      </w:pPr>
      <w:r>
        <w:t>(Later she said:) “Come on, children, let’s go home.</w:t>
      </w:r>
    </w:p>
    <w:p w14:paraId="22755BE4" w14:textId="77777777" w:rsidR="00800AD8" w:rsidRDefault="00DE0E5A" w:rsidP="000C5698">
      <w:pPr>
        <w:pStyle w:val="InterlineText"/>
        <w:tabs>
          <w:tab w:val="left" w:pos="533"/>
          <w:tab w:val="left" w:pos="1997"/>
          <w:tab w:val="left" w:pos="2471"/>
        </w:tabs>
      </w:pPr>
      <w:r w:rsidRPr="003A1D48">
        <w:rPr>
          <w:rStyle w:val="InterlineTextNumChar"/>
        </w:rPr>
        <w:t>047</w:t>
      </w:r>
      <w:r w:rsidR="00800AD8">
        <w:tab/>
        <w:t>tjuku÷u</w:t>
      </w:r>
      <w:r w:rsidR="00800AD8">
        <w:tab/>
        <w:t>tsa</w:t>
      </w:r>
      <w:r w:rsidR="00800AD8">
        <w:tab/>
        <w:t>îui.”</w:t>
      </w:r>
    </w:p>
    <w:p w14:paraId="0B530655" w14:textId="77777777" w:rsidR="00800AD8" w:rsidRDefault="00800AD8" w:rsidP="000C5698">
      <w:pPr>
        <w:pStyle w:val="InterlineGlossWithTrans"/>
        <w:tabs>
          <w:tab w:val="left" w:pos="533"/>
          <w:tab w:val="left" w:pos="1997"/>
          <w:tab w:val="left" w:pos="2471"/>
        </w:tabs>
      </w:pPr>
      <w:r>
        <w:tab/>
        <w:t>tjuku÷-u</w:t>
      </w:r>
      <w:r>
        <w:tab/>
        <w:t>tsa</w:t>
      </w:r>
      <w:r>
        <w:tab/>
        <w:t>îui</w:t>
      </w:r>
    </w:p>
    <w:p w14:paraId="0B26AFD1" w14:textId="77777777" w:rsidR="00800AD8" w:rsidRDefault="00800AD8" w:rsidP="000C5698">
      <w:pPr>
        <w:pStyle w:val="InterlineTransNoFree"/>
        <w:tabs>
          <w:tab w:val="left" w:pos="1997"/>
          <w:tab w:val="left" w:pos="2471"/>
          <w:tab w:val="right" w:pos="8787"/>
        </w:tabs>
      </w:pPr>
      <w:r>
        <w:tab/>
        <w:t>headband-</w:t>
      </w:r>
      <w:r>
        <w:rPr>
          <w:smallCaps/>
        </w:rPr>
        <w:t>imp</w:t>
      </w:r>
      <w:r>
        <w:tab/>
        <w:t>this</w:t>
      </w:r>
      <w:r>
        <w:tab/>
        <w:t>gourd</w:t>
      </w:r>
      <w:r w:rsidR="000C5698">
        <w:tab/>
        <w:t>Carry the gourds on your backs.”</w:t>
      </w:r>
    </w:p>
    <w:p w14:paraId="66339C98" w14:textId="77777777" w:rsidR="00800AD8" w:rsidRDefault="00DE0E5A" w:rsidP="006607A2">
      <w:pPr>
        <w:pStyle w:val="InterlineText"/>
        <w:tabs>
          <w:tab w:val="left" w:pos="533"/>
          <w:tab w:val="left" w:pos="1022"/>
          <w:tab w:val="left" w:pos="1706"/>
          <w:tab w:val="left" w:pos="2570"/>
          <w:tab w:val="left" w:pos="3434"/>
          <w:tab w:val="left" w:pos="3698"/>
          <w:tab w:val="left" w:pos="4682"/>
        </w:tabs>
      </w:pPr>
      <w:r w:rsidRPr="003A1D48">
        <w:rPr>
          <w:rStyle w:val="InterlineTextNumChar"/>
        </w:rPr>
        <w:t>048</w:t>
      </w:r>
      <w:r w:rsidR="00800AD8">
        <w:tab/>
        <w:t>sa</w:t>
      </w:r>
      <w:r w:rsidR="00800AD8">
        <w:tab/>
        <w:t>azua</w:t>
      </w:r>
      <w:r w:rsidR="00800AD8">
        <w:tab/>
        <w:t>qatsang</w:t>
      </w:r>
      <w:r w:rsidR="00800AD8">
        <w:tab/>
        <w:t>uaguin</w:t>
      </w:r>
      <w:r w:rsidR="00800AD8">
        <w:tab/>
        <w:t>a</w:t>
      </w:r>
      <w:r w:rsidR="00800AD8">
        <w:tab/>
        <w:t>pasa</w:t>
      </w:r>
      <w:r w:rsidR="00800AD8">
        <w:tab/>
        <w:t>umaq.</w:t>
      </w:r>
    </w:p>
    <w:p w14:paraId="650B71D8" w14:textId="77777777" w:rsidR="00800AD8" w:rsidRDefault="00800AD8" w:rsidP="006607A2">
      <w:pPr>
        <w:pStyle w:val="InterlineGlossWithTrans"/>
        <w:tabs>
          <w:tab w:val="left" w:pos="533"/>
          <w:tab w:val="left" w:pos="1022"/>
          <w:tab w:val="left" w:pos="1706"/>
          <w:tab w:val="left" w:pos="2570"/>
          <w:tab w:val="left" w:pos="3434"/>
          <w:tab w:val="left" w:pos="3698"/>
          <w:tab w:val="left" w:pos="4682"/>
        </w:tabs>
      </w:pPr>
      <w:r>
        <w:tab/>
        <w:t>sa</w:t>
      </w:r>
      <w:r>
        <w:tab/>
        <w:t>a-zua</w:t>
      </w:r>
      <w:r>
        <w:tab/>
        <w:t>qatsang</w:t>
      </w:r>
      <w:r>
        <w:tab/>
        <w:t>uagu-en</w:t>
      </w:r>
      <w:r>
        <w:tab/>
        <w:t>a</w:t>
      </w:r>
      <w:r>
        <w:tab/>
        <w:t>pa-sa</w:t>
      </w:r>
      <w:r>
        <w:tab/>
        <w:t>umaq</w:t>
      </w:r>
    </w:p>
    <w:p w14:paraId="031B6AA0" w14:textId="77777777" w:rsidR="00800AD8" w:rsidRDefault="00800AD8" w:rsidP="006607A2">
      <w:pPr>
        <w:pStyle w:val="InterlineTransNoFree"/>
        <w:tabs>
          <w:tab w:val="left" w:pos="1022"/>
          <w:tab w:val="left" w:pos="1706"/>
          <w:tab w:val="left" w:pos="2570"/>
          <w:tab w:val="left" w:pos="3434"/>
          <w:tab w:val="left" w:pos="3698"/>
          <w:tab w:val="left" w:pos="4682"/>
          <w:tab w:val="right" w:pos="8787"/>
        </w:tabs>
      </w:pPr>
      <w:r>
        <w:tab/>
        <w:t>and</w:t>
      </w:r>
      <w:r>
        <w:tab/>
      </w:r>
      <w:r>
        <w:rPr>
          <w:smallCaps/>
        </w:rPr>
        <w:t>c-</w:t>
      </w:r>
      <w:r>
        <w:t>that</w:t>
      </w:r>
      <w:r>
        <w:tab/>
        <w:t>pig</w:t>
      </w:r>
      <w:r>
        <w:tab/>
        <w:t>herd-</w:t>
      </w:r>
      <w:r>
        <w:rPr>
          <w:smallCaps/>
        </w:rPr>
        <w:t>pf</w:t>
      </w:r>
      <w:r>
        <w:rPr>
          <w:smallCaps/>
        </w:rPr>
        <w:tab/>
        <w:t>c</w:t>
      </w:r>
      <w:r>
        <w:rPr>
          <w:smallCaps/>
        </w:rPr>
        <w:tab/>
      </w:r>
      <w:r>
        <w:t>cause-go</w:t>
      </w:r>
      <w:r>
        <w:tab/>
        <w:t>house</w:t>
      </w:r>
      <w:r w:rsidR="006607A2">
        <w:tab/>
        <w:t>And they drove the pigs home.</w:t>
      </w:r>
    </w:p>
    <w:p w14:paraId="4DD638F7" w14:textId="77777777" w:rsidR="00800AD8" w:rsidRDefault="00DE0E5A" w:rsidP="006607A2">
      <w:pPr>
        <w:pStyle w:val="InterlineText"/>
        <w:tabs>
          <w:tab w:val="left" w:pos="533"/>
          <w:tab w:val="left" w:pos="1097"/>
          <w:tab w:val="left" w:pos="2171"/>
          <w:tab w:val="left" w:pos="2675"/>
          <w:tab w:val="left" w:pos="3404"/>
          <w:tab w:val="left" w:pos="4193"/>
          <w:tab w:val="left" w:pos="4892"/>
          <w:tab w:val="left" w:pos="5276"/>
          <w:tab w:val="left" w:pos="5960"/>
          <w:tab w:val="left" w:pos="6434"/>
          <w:tab w:val="left" w:pos="7268"/>
          <w:tab w:val="left" w:pos="7817"/>
        </w:tabs>
      </w:pPr>
      <w:r w:rsidRPr="003A1D48">
        <w:rPr>
          <w:rStyle w:val="InterlineTextNumChar"/>
        </w:rPr>
        <w:t>049</w:t>
      </w:r>
      <w:r w:rsidR="00800AD8">
        <w:tab/>
        <w:t>ka</w:t>
      </w:r>
      <w:r w:rsidR="00800AD8">
        <w:tab/>
        <w:t>zemuker</w:t>
      </w:r>
      <w:r w:rsidR="00800AD8">
        <w:tab/>
        <w:t>i</w:t>
      </w:r>
      <w:r w:rsidR="00800AD8">
        <w:tab/>
        <w:t>umaq,</w:t>
      </w:r>
      <w:r w:rsidR="00800AD8">
        <w:tab/>
        <w:t>“sa-u</w:t>
      </w:r>
      <w:r w:rsidR="00800AD8">
        <w:tab/>
        <w:t>katsu,</w:t>
      </w:r>
      <w:r w:rsidR="00800AD8">
        <w:tab/>
        <w:t>îa</w:t>
      </w:r>
      <w:r w:rsidR="00800AD8">
        <w:tab/>
        <w:t>qunu,</w:t>
      </w:r>
      <w:r w:rsidR="00800AD8">
        <w:tab/>
        <w:t>sa</w:t>
      </w:r>
      <w:r w:rsidR="00800AD8">
        <w:tab/>
        <w:t>nu</w:t>
      </w:r>
      <w:r w:rsidR="00800AD8">
        <w:tab/>
        <w:t>kula</w:t>
      </w:r>
      <w:r w:rsidR="00800AD8">
        <w:tab/>
        <w:t>sa</w:t>
      </w:r>
    </w:p>
    <w:p w14:paraId="2E544875" w14:textId="77777777" w:rsidR="00800AD8" w:rsidRDefault="00800AD8" w:rsidP="006607A2">
      <w:pPr>
        <w:pStyle w:val="InterlineGlossWithTrans"/>
        <w:tabs>
          <w:tab w:val="left" w:pos="533"/>
          <w:tab w:val="left" w:pos="1097"/>
          <w:tab w:val="left" w:pos="2171"/>
          <w:tab w:val="left" w:pos="2675"/>
          <w:tab w:val="left" w:pos="3404"/>
          <w:tab w:val="left" w:pos="4193"/>
          <w:tab w:val="left" w:pos="4892"/>
          <w:tab w:val="left" w:pos="5276"/>
          <w:tab w:val="left" w:pos="5960"/>
          <w:tab w:val="left" w:pos="6434"/>
          <w:tab w:val="left" w:pos="7268"/>
          <w:tab w:val="left" w:pos="7817"/>
        </w:tabs>
      </w:pPr>
      <w:r>
        <w:tab/>
        <w:t>ka</w:t>
      </w:r>
      <w:r>
        <w:tab/>
        <w:t>em=zuker</w:t>
      </w:r>
      <w:r>
        <w:tab/>
        <w:t>i</w:t>
      </w:r>
      <w:r>
        <w:tab/>
        <w:t>umaq</w:t>
      </w:r>
      <w:r>
        <w:tab/>
        <w:t>sa-u</w:t>
      </w:r>
      <w:r>
        <w:tab/>
        <w:t>katsu</w:t>
      </w:r>
      <w:r>
        <w:tab/>
        <w:t>îa</w:t>
      </w:r>
      <w:r>
        <w:tab/>
        <w:t>qunu</w:t>
      </w:r>
      <w:r>
        <w:tab/>
        <w:t>tsa</w:t>
      </w:r>
      <w:r>
        <w:tab/>
        <w:t>nu</w:t>
      </w:r>
      <w:r>
        <w:tab/>
        <w:t>kula</w:t>
      </w:r>
      <w:r>
        <w:tab/>
        <w:t>tsa</w:t>
      </w:r>
    </w:p>
    <w:p w14:paraId="726C6A1F" w14:textId="77777777" w:rsidR="00800AD8" w:rsidRDefault="00800AD8" w:rsidP="006607A2">
      <w:pPr>
        <w:pStyle w:val="InterlineTransNoFree"/>
        <w:tabs>
          <w:tab w:val="left" w:pos="1097"/>
          <w:tab w:val="left" w:pos="2171"/>
          <w:tab w:val="left" w:pos="2675"/>
          <w:tab w:val="left" w:pos="3404"/>
          <w:tab w:val="left" w:pos="4193"/>
          <w:tab w:val="left" w:pos="4892"/>
          <w:tab w:val="left" w:pos="5276"/>
          <w:tab w:val="left" w:pos="5960"/>
          <w:tab w:val="left" w:pos="6434"/>
          <w:tab w:val="left" w:pos="7268"/>
          <w:tab w:val="left" w:pos="7817"/>
        </w:tabs>
      </w:pPr>
      <w:r>
        <w:tab/>
        <w:t>after</w:t>
      </w:r>
      <w:r>
        <w:tab/>
      </w:r>
      <w:r>
        <w:rPr>
          <w:smallCaps/>
        </w:rPr>
        <w:t>af</w:t>
      </w:r>
      <w:r>
        <w:t>=arrive</w:t>
      </w:r>
      <w:r>
        <w:tab/>
      </w:r>
      <w:r>
        <w:rPr>
          <w:smallCaps/>
        </w:rPr>
        <w:t>loc</w:t>
      </w:r>
      <w:r>
        <w:tab/>
        <w:t>house</w:t>
      </w:r>
      <w:r>
        <w:tab/>
        <w:t>go-</w:t>
      </w:r>
      <w:r>
        <w:rPr>
          <w:smallCaps/>
        </w:rPr>
        <w:t>imp</w:t>
      </w:r>
      <w:r>
        <w:tab/>
        <w:t>carry</w:t>
      </w:r>
      <w:r>
        <w:tab/>
        <w:t>oh</w:t>
      </w:r>
      <w:r>
        <w:tab/>
        <w:t>child</w:t>
      </w:r>
      <w:r>
        <w:tab/>
        <w:t>this</w:t>
      </w:r>
      <w:r>
        <w:tab/>
        <w:t>your(</w:t>
      </w:r>
      <w:r>
        <w:rPr>
          <w:smallCaps/>
        </w:rPr>
        <w:t>p</w:t>
      </w:r>
      <w:r>
        <w:t>)</w:t>
      </w:r>
      <w:r>
        <w:tab/>
        <w:t>foot</w:t>
      </w:r>
      <w:r>
        <w:tab/>
        <w:t>this</w:t>
      </w:r>
    </w:p>
    <w:p w14:paraId="44301B40" w14:textId="77777777" w:rsidR="00800AD8" w:rsidRDefault="006607A2" w:rsidP="006607A2">
      <w:pPr>
        <w:pStyle w:val="InterlineText"/>
        <w:tabs>
          <w:tab w:val="left" w:pos="533"/>
          <w:tab w:val="left" w:pos="1367"/>
          <w:tab w:val="left" w:pos="2456"/>
          <w:tab w:val="left" w:pos="2720"/>
        </w:tabs>
      </w:pPr>
      <w:r>
        <w:lastRenderedPageBreak/>
        <w:tab/>
        <w:t>nu</w:t>
      </w:r>
      <w:r w:rsidR="00800AD8">
        <w:tab/>
        <w:t>qavuvung</w:t>
      </w:r>
      <w:r w:rsidR="00800AD8">
        <w:tab/>
        <w:t>a</w:t>
      </w:r>
      <w:r w:rsidR="00800AD8">
        <w:tab/>
        <w:t>kivala.”</w:t>
      </w:r>
    </w:p>
    <w:p w14:paraId="049246FD" w14:textId="77777777" w:rsidR="00800AD8" w:rsidRDefault="006607A2" w:rsidP="006607A2">
      <w:pPr>
        <w:pStyle w:val="InterlineGlossWithTrans"/>
        <w:tabs>
          <w:tab w:val="left" w:pos="533"/>
          <w:tab w:val="left" w:pos="1367"/>
          <w:tab w:val="left" w:pos="2456"/>
          <w:tab w:val="left" w:pos="2720"/>
        </w:tabs>
      </w:pPr>
      <w:r>
        <w:tab/>
        <w:t>nu</w:t>
      </w:r>
      <w:r w:rsidR="00800AD8">
        <w:tab/>
        <w:t>qavuvung</w:t>
      </w:r>
      <w:r w:rsidR="00800AD8">
        <w:tab/>
        <w:t>a</w:t>
      </w:r>
      <w:r w:rsidR="00800AD8">
        <w:tab/>
        <w:t>ki-vala</w:t>
      </w:r>
    </w:p>
    <w:p w14:paraId="7AB9F820" w14:textId="77777777" w:rsidR="00800AD8" w:rsidRDefault="006607A2" w:rsidP="006607A2">
      <w:pPr>
        <w:pStyle w:val="InterlineTrans"/>
        <w:tabs>
          <w:tab w:val="left" w:pos="533"/>
          <w:tab w:val="left" w:pos="1367"/>
          <w:tab w:val="left" w:pos="2456"/>
          <w:tab w:val="left" w:pos="2720"/>
        </w:tabs>
      </w:pPr>
      <w:r>
        <w:tab/>
        <w:t>your(</w:t>
      </w:r>
      <w:r>
        <w:rPr>
          <w:smallCaps/>
        </w:rPr>
        <w:t>p</w:t>
      </w:r>
      <w:r>
        <w:t>)</w:t>
      </w:r>
      <w:r w:rsidR="00800AD8">
        <w:tab/>
        <w:t>heart</w:t>
      </w:r>
      <w:r w:rsidR="00800AD8">
        <w:rPr>
          <w:smallCaps/>
        </w:rPr>
        <w:tab/>
        <w:t>c</w:t>
      </w:r>
      <w:r w:rsidR="00800AD8">
        <w:rPr>
          <w:smallCaps/>
        </w:rPr>
        <w:tab/>
      </w:r>
      <w:r w:rsidR="00800AD8">
        <w:t>self-able</w:t>
      </w:r>
    </w:p>
    <w:p w14:paraId="4B70E7E0" w14:textId="77777777" w:rsidR="00800AD8" w:rsidRDefault="00800AD8">
      <w:pPr>
        <w:pStyle w:val="InterlineFree"/>
      </w:pPr>
      <w:r>
        <w:t>When they got home, she said: “Off you go, children, take legs and hearts (from the butchered pigs) and go where you</w:t>
      </w:r>
      <w:r w:rsidR="006607A2">
        <w:t xml:space="preserve"> like.”</w:t>
      </w:r>
    </w:p>
    <w:p w14:paraId="457C46C7" w14:textId="77777777" w:rsidR="00800AD8" w:rsidRDefault="00DE0E5A" w:rsidP="006607A2">
      <w:pPr>
        <w:pStyle w:val="InterlineText"/>
        <w:tabs>
          <w:tab w:val="left" w:pos="533"/>
          <w:tab w:val="left" w:pos="1097"/>
          <w:tab w:val="left" w:pos="2141"/>
          <w:tab w:val="left" w:pos="2405"/>
          <w:tab w:val="left" w:pos="3539"/>
          <w:tab w:val="left" w:pos="4028"/>
          <w:tab w:val="left" w:pos="5822"/>
          <w:tab w:val="left" w:pos="6326"/>
          <w:tab w:val="left" w:pos="7085"/>
          <w:tab w:val="left" w:pos="7559"/>
        </w:tabs>
      </w:pPr>
      <w:r w:rsidRPr="003A1D48">
        <w:rPr>
          <w:rStyle w:val="InterlineTextNumChar"/>
        </w:rPr>
        <w:t>050</w:t>
      </w:r>
      <w:r w:rsidR="00800AD8">
        <w:tab/>
        <w:t>ka</w:t>
      </w:r>
      <w:r w:rsidR="00800AD8">
        <w:tab/>
        <w:t>patsun</w:t>
      </w:r>
      <w:r w:rsidR="00800AD8">
        <w:tab/>
        <w:t>a</w:t>
      </w:r>
      <w:r w:rsidR="00800AD8">
        <w:tab/>
        <w:t>qaliqali,</w:t>
      </w:r>
      <w:r w:rsidR="00800AD8">
        <w:tab/>
        <w:t>“ii,</w:t>
      </w:r>
      <w:r w:rsidR="00800AD8">
        <w:tab/>
        <w:t>puvuvu</w:t>
      </w:r>
      <w:r w:rsidR="006607A2">
        <w:tab/>
        <w:t>tua</w:t>
      </w:r>
      <w:r w:rsidR="006607A2">
        <w:tab/>
        <w:t>qaqa,”</w:t>
      </w:r>
      <w:r w:rsidR="006607A2">
        <w:tab/>
        <w:t>aya</w:t>
      </w:r>
      <w:r w:rsidR="006607A2">
        <w:tab/>
        <w:t>qaliqali.</w:t>
      </w:r>
    </w:p>
    <w:p w14:paraId="4BB4284B" w14:textId="77777777" w:rsidR="00800AD8" w:rsidRDefault="00800AD8" w:rsidP="006607A2">
      <w:pPr>
        <w:pStyle w:val="InterlineGlossWithTrans"/>
        <w:tabs>
          <w:tab w:val="left" w:pos="533"/>
          <w:tab w:val="left" w:pos="1097"/>
          <w:tab w:val="left" w:pos="2141"/>
          <w:tab w:val="left" w:pos="2405"/>
          <w:tab w:val="left" w:pos="3539"/>
          <w:tab w:val="left" w:pos="4028"/>
          <w:tab w:val="left" w:pos="5822"/>
          <w:tab w:val="left" w:pos="6326"/>
          <w:tab w:val="left" w:pos="7085"/>
          <w:tab w:val="left" w:pos="7559"/>
        </w:tabs>
      </w:pPr>
      <w:r>
        <w:tab/>
        <w:t>ka</w:t>
      </w:r>
      <w:r>
        <w:tab/>
        <w:t>pa-tsun</w:t>
      </w:r>
      <w:r>
        <w:tab/>
        <w:t>a</w:t>
      </w:r>
      <w:r>
        <w:tab/>
        <w:t>qali-qali</w:t>
      </w:r>
      <w:r>
        <w:tab/>
        <w:t>ii</w:t>
      </w:r>
      <w:r>
        <w:tab/>
        <w:t>pu-vuvu</w:t>
      </w:r>
      <w:r w:rsidR="006607A2">
        <w:tab/>
        <w:t>tua</w:t>
      </w:r>
      <w:r w:rsidR="006607A2">
        <w:tab/>
        <w:t>qaqa</w:t>
      </w:r>
      <w:r w:rsidR="006607A2">
        <w:tab/>
        <w:t>aya</w:t>
      </w:r>
      <w:r w:rsidR="006607A2">
        <w:tab/>
        <w:t>qali-qali</w:t>
      </w:r>
    </w:p>
    <w:p w14:paraId="597AA394" w14:textId="77777777" w:rsidR="00800AD8" w:rsidRDefault="00800AD8" w:rsidP="006607A2">
      <w:pPr>
        <w:pStyle w:val="InterlineTrans"/>
        <w:tabs>
          <w:tab w:val="left" w:pos="533"/>
          <w:tab w:val="left" w:pos="1097"/>
          <w:tab w:val="left" w:pos="2141"/>
          <w:tab w:val="left" w:pos="2405"/>
          <w:tab w:val="left" w:pos="3539"/>
          <w:tab w:val="left" w:pos="4028"/>
          <w:tab w:val="left" w:pos="5822"/>
          <w:tab w:val="left" w:pos="6326"/>
          <w:tab w:val="left" w:pos="7085"/>
          <w:tab w:val="left" w:pos="7559"/>
        </w:tabs>
      </w:pPr>
      <w:r>
        <w:tab/>
        <w:t>after</w:t>
      </w:r>
      <w:r>
        <w:tab/>
        <w:t>cause-see</w:t>
      </w:r>
      <w:r>
        <w:rPr>
          <w:smallCaps/>
        </w:rPr>
        <w:tab/>
        <w:t>c</w:t>
      </w:r>
      <w:r>
        <w:rPr>
          <w:smallCaps/>
        </w:rPr>
        <w:tab/>
        <w:t>red</w:t>
      </w:r>
      <w:r>
        <w:t>-friend</w:t>
      </w:r>
      <w:r>
        <w:tab/>
        <w:t>hey</w:t>
      </w:r>
      <w:r>
        <w:tab/>
        <w:t>have-grandparent</w:t>
      </w:r>
      <w:r w:rsidR="006607A2">
        <w:tab/>
      </w:r>
      <w:r w:rsidR="006607A2">
        <w:rPr>
          <w:smallCaps/>
        </w:rPr>
        <w:t>obl</w:t>
      </w:r>
      <w:r w:rsidR="006607A2">
        <w:tab/>
        <w:t>crow</w:t>
      </w:r>
      <w:r w:rsidR="006607A2">
        <w:tab/>
        <w:t>say</w:t>
      </w:r>
      <w:r w:rsidR="006607A2">
        <w:tab/>
      </w:r>
      <w:r w:rsidR="006607A2">
        <w:rPr>
          <w:smallCaps/>
        </w:rPr>
        <w:t>red</w:t>
      </w:r>
      <w:r w:rsidR="006607A2">
        <w:t>-friend</w:t>
      </w:r>
    </w:p>
    <w:p w14:paraId="50E258E7" w14:textId="77777777" w:rsidR="00800AD8" w:rsidRDefault="00800AD8" w:rsidP="006607A2">
      <w:pPr>
        <w:pStyle w:val="InterlineFree"/>
      </w:pPr>
      <w:r>
        <w:t xml:space="preserve">When other people saw them, they said: “Ha ha, they’ve got a crow for </w:t>
      </w:r>
      <w:r w:rsidR="00592BAE">
        <w:t xml:space="preserve">a </w:t>
      </w:r>
      <w:r>
        <w:t>grandmother.”</w:t>
      </w:r>
    </w:p>
    <w:p w14:paraId="16798497" w14:textId="77777777" w:rsidR="00800AD8" w:rsidRDefault="00DE0E5A" w:rsidP="006607A2">
      <w:pPr>
        <w:pStyle w:val="InterlineText"/>
        <w:tabs>
          <w:tab w:val="left" w:pos="533"/>
          <w:tab w:val="left" w:pos="1022"/>
          <w:tab w:val="left" w:pos="1661"/>
          <w:tab w:val="left" w:pos="1925"/>
          <w:tab w:val="left" w:pos="3314"/>
          <w:tab w:val="left" w:pos="3818"/>
        </w:tabs>
      </w:pPr>
      <w:r w:rsidRPr="003A1D48">
        <w:rPr>
          <w:rStyle w:val="InterlineTextNumChar"/>
        </w:rPr>
        <w:t>051</w:t>
      </w:r>
      <w:r w:rsidR="00800AD8">
        <w:tab/>
        <w:t>qau</w:t>
      </w:r>
      <w:r w:rsidR="00800AD8">
        <w:tab/>
        <w:t>vaik</w:t>
      </w:r>
      <w:r w:rsidR="00800AD8">
        <w:tab/>
        <w:t>a</w:t>
      </w:r>
      <w:r w:rsidR="00800AD8">
        <w:tab/>
        <w:t>pasemalaw</w:t>
      </w:r>
      <w:r w:rsidR="00800AD8">
        <w:tab/>
        <w:t>tua</w:t>
      </w:r>
      <w:r w:rsidR="00800AD8">
        <w:tab/>
        <w:t>vuvu.</w:t>
      </w:r>
    </w:p>
    <w:p w14:paraId="4EE05332" w14:textId="77777777" w:rsidR="00800AD8" w:rsidRDefault="00800AD8" w:rsidP="006607A2">
      <w:pPr>
        <w:pStyle w:val="InterlineGlossWithTrans"/>
        <w:tabs>
          <w:tab w:val="left" w:pos="533"/>
          <w:tab w:val="left" w:pos="1022"/>
          <w:tab w:val="left" w:pos="1661"/>
          <w:tab w:val="left" w:pos="1925"/>
          <w:tab w:val="left" w:pos="3314"/>
          <w:tab w:val="left" w:pos="3818"/>
        </w:tabs>
      </w:pPr>
      <w:r>
        <w:tab/>
        <w:t>qau</w:t>
      </w:r>
      <w:r>
        <w:tab/>
        <w:t>vaik</w:t>
      </w:r>
      <w:r>
        <w:tab/>
        <w:t>a</w:t>
      </w:r>
      <w:r>
        <w:tab/>
        <w:t>pa-em=salaw</w:t>
      </w:r>
      <w:r>
        <w:tab/>
        <w:t>tua</w:t>
      </w:r>
      <w:r>
        <w:tab/>
        <w:t>vuvu</w:t>
      </w:r>
    </w:p>
    <w:p w14:paraId="0EE483CD" w14:textId="77777777" w:rsidR="00800AD8" w:rsidRDefault="00800AD8" w:rsidP="006607A2">
      <w:pPr>
        <w:pStyle w:val="InterlineTrans"/>
        <w:tabs>
          <w:tab w:val="left" w:pos="533"/>
          <w:tab w:val="left" w:pos="1022"/>
          <w:tab w:val="left" w:pos="1661"/>
          <w:tab w:val="left" w:pos="1925"/>
          <w:tab w:val="left" w:pos="3314"/>
          <w:tab w:val="left" w:pos="3818"/>
        </w:tabs>
      </w:pPr>
      <w:r>
        <w:tab/>
        <w:t>so</w:t>
      </w:r>
      <w:r>
        <w:tab/>
        <w:t>leave</w:t>
      </w:r>
      <w:r>
        <w:rPr>
          <w:smallCaps/>
        </w:rPr>
        <w:tab/>
        <w:t>c</w:t>
      </w:r>
      <w:r>
        <w:rPr>
          <w:smallCaps/>
        </w:rPr>
        <w:tab/>
      </w:r>
      <w:r>
        <w:t>cause-</w:t>
      </w:r>
      <w:r>
        <w:rPr>
          <w:smallCaps/>
        </w:rPr>
        <w:t>af</w:t>
      </w:r>
      <w:r>
        <w:t>=tell</w:t>
      </w:r>
      <w:r>
        <w:tab/>
      </w:r>
      <w:r>
        <w:rPr>
          <w:smallCaps/>
        </w:rPr>
        <w:t>obl</w:t>
      </w:r>
      <w:r>
        <w:tab/>
        <w:t>grandparent</w:t>
      </w:r>
    </w:p>
    <w:p w14:paraId="6FA112C1" w14:textId="77777777" w:rsidR="00800AD8" w:rsidRDefault="00800AD8" w:rsidP="006607A2">
      <w:pPr>
        <w:pStyle w:val="InterlineFree"/>
      </w:pPr>
      <w:r>
        <w:t>The children went and told the grandmother:</w:t>
      </w:r>
    </w:p>
    <w:p w14:paraId="11597AAA" w14:textId="77777777" w:rsidR="00800AD8" w:rsidRDefault="00DE0E5A" w:rsidP="006607A2">
      <w:pPr>
        <w:pStyle w:val="InterlineText"/>
        <w:tabs>
          <w:tab w:val="left" w:pos="533"/>
          <w:tab w:val="left" w:pos="1037"/>
          <w:tab w:val="left" w:pos="2831"/>
          <w:tab w:val="left" w:pos="3335"/>
          <w:tab w:val="left" w:pos="3989"/>
          <w:tab w:val="left" w:pos="4538"/>
          <w:tab w:val="left" w:pos="5672"/>
        </w:tabs>
      </w:pPr>
      <w:r w:rsidRPr="003A1D48">
        <w:rPr>
          <w:rStyle w:val="InterlineTextNumChar"/>
        </w:rPr>
        <w:t>052</w:t>
      </w:r>
      <w:r w:rsidR="00800AD8">
        <w:tab/>
        <w:t>“‘ii,</w:t>
      </w:r>
      <w:r w:rsidR="00800AD8">
        <w:tab/>
        <w:t>puvuvu</w:t>
      </w:r>
      <w:r w:rsidR="00800AD8">
        <w:tab/>
        <w:t>tua</w:t>
      </w:r>
      <w:r w:rsidR="00800AD8">
        <w:tab/>
        <w:t>qaqa,</w:t>
      </w:r>
      <w:r w:rsidR="00CB42CA">
        <w:t>’</w:t>
      </w:r>
      <w:r w:rsidR="00800AD8">
        <w:tab/>
        <w:t>aya</w:t>
      </w:r>
      <w:r w:rsidR="00800AD8">
        <w:tab/>
        <w:t>qaliqali,</w:t>
      </w:r>
      <w:r w:rsidR="00800AD8">
        <w:tab/>
        <w:t>vuvu.”</w:t>
      </w:r>
    </w:p>
    <w:p w14:paraId="30C38BAC" w14:textId="77777777" w:rsidR="00800AD8" w:rsidRDefault="00800AD8" w:rsidP="006607A2">
      <w:pPr>
        <w:pStyle w:val="InterlineGlossWithTrans"/>
        <w:tabs>
          <w:tab w:val="left" w:pos="533"/>
          <w:tab w:val="left" w:pos="1037"/>
          <w:tab w:val="left" w:pos="2831"/>
          <w:tab w:val="left" w:pos="3335"/>
          <w:tab w:val="left" w:pos="3989"/>
          <w:tab w:val="left" w:pos="4538"/>
          <w:tab w:val="left" w:pos="5672"/>
        </w:tabs>
      </w:pPr>
      <w:r>
        <w:tab/>
        <w:t>ii</w:t>
      </w:r>
      <w:r>
        <w:tab/>
        <w:t>pu-vuvu</w:t>
      </w:r>
      <w:r>
        <w:tab/>
        <w:t>tua</w:t>
      </w:r>
      <w:r>
        <w:tab/>
        <w:t>qaqa</w:t>
      </w:r>
      <w:r>
        <w:tab/>
        <w:t>aya</w:t>
      </w:r>
      <w:r>
        <w:tab/>
        <w:t>qali-qali</w:t>
      </w:r>
      <w:r>
        <w:tab/>
        <w:t>vuvu</w:t>
      </w:r>
    </w:p>
    <w:p w14:paraId="58D21D00" w14:textId="77777777" w:rsidR="00800AD8" w:rsidRDefault="00800AD8" w:rsidP="006607A2">
      <w:pPr>
        <w:pStyle w:val="InterlineTrans"/>
        <w:tabs>
          <w:tab w:val="left" w:pos="533"/>
          <w:tab w:val="left" w:pos="1037"/>
          <w:tab w:val="left" w:pos="2831"/>
          <w:tab w:val="left" w:pos="3335"/>
          <w:tab w:val="left" w:pos="3989"/>
          <w:tab w:val="left" w:pos="4538"/>
          <w:tab w:val="left" w:pos="5672"/>
        </w:tabs>
      </w:pPr>
      <w:r>
        <w:tab/>
        <w:t>hey</w:t>
      </w:r>
      <w:r>
        <w:tab/>
        <w:t>have-grandparent</w:t>
      </w:r>
      <w:r>
        <w:tab/>
      </w:r>
      <w:r>
        <w:rPr>
          <w:smallCaps/>
        </w:rPr>
        <w:t>obl</w:t>
      </w:r>
      <w:r>
        <w:tab/>
        <w:t>crow</w:t>
      </w:r>
      <w:r>
        <w:tab/>
        <w:t>say</w:t>
      </w:r>
      <w:r>
        <w:tab/>
      </w:r>
      <w:r>
        <w:rPr>
          <w:smallCaps/>
        </w:rPr>
        <w:t>red</w:t>
      </w:r>
      <w:r>
        <w:t>-friend</w:t>
      </w:r>
      <w:r>
        <w:tab/>
        <w:t>grandparent</w:t>
      </w:r>
    </w:p>
    <w:p w14:paraId="0FAF68D6" w14:textId="77777777" w:rsidR="00800AD8" w:rsidRDefault="00800AD8">
      <w:pPr>
        <w:pStyle w:val="InterlineFree"/>
      </w:pPr>
      <w:r>
        <w:t>“Grandmother, other people say: ‘Ha ha, they’ve got a crow for a grandmother.’”</w:t>
      </w:r>
    </w:p>
    <w:p w14:paraId="5755996E" w14:textId="77777777" w:rsidR="00800AD8" w:rsidRDefault="00DE0E5A" w:rsidP="006607A2">
      <w:pPr>
        <w:pStyle w:val="InterlineText"/>
        <w:tabs>
          <w:tab w:val="left" w:pos="533"/>
          <w:tab w:val="left" w:pos="1187"/>
          <w:tab w:val="left" w:pos="1661"/>
          <w:tab w:val="left" w:pos="2795"/>
          <w:tab w:val="left" w:pos="3284"/>
        </w:tabs>
      </w:pPr>
      <w:r w:rsidRPr="003A1D48">
        <w:rPr>
          <w:rStyle w:val="InterlineTextNumChar"/>
        </w:rPr>
        <w:t>053</w:t>
      </w:r>
      <w:r w:rsidR="00800AD8">
        <w:tab/>
        <w:t>“nu</w:t>
      </w:r>
      <w:r w:rsidR="00800AD8">
        <w:tab/>
        <w:t>aya</w:t>
      </w:r>
      <w:r w:rsidR="00800AD8">
        <w:tab/>
        <w:t>qaliqali,</w:t>
      </w:r>
      <w:r w:rsidR="00800AD8">
        <w:tab/>
        <w:t>uri</w:t>
      </w:r>
      <w:r w:rsidR="00800AD8">
        <w:tab/>
        <w:t>kemuda?”</w:t>
      </w:r>
    </w:p>
    <w:p w14:paraId="09EBF9F0" w14:textId="77777777" w:rsidR="00800AD8" w:rsidRDefault="00800AD8" w:rsidP="006607A2">
      <w:pPr>
        <w:pStyle w:val="InterlineGlossWithTrans"/>
        <w:tabs>
          <w:tab w:val="left" w:pos="533"/>
          <w:tab w:val="left" w:pos="1187"/>
          <w:tab w:val="left" w:pos="1661"/>
          <w:tab w:val="left" w:pos="2795"/>
          <w:tab w:val="left" w:pos="3284"/>
        </w:tabs>
      </w:pPr>
      <w:r>
        <w:tab/>
        <w:t>nu</w:t>
      </w:r>
      <w:r>
        <w:tab/>
        <w:t>aya</w:t>
      </w:r>
      <w:r>
        <w:tab/>
        <w:t>qali-qali</w:t>
      </w:r>
      <w:r>
        <w:tab/>
        <w:t>uri</w:t>
      </w:r>
      <w:r>
        <w:tab/>
        <w:t>em=kuda</w:t>
      </w:r>
    </w:p>
    <w:p w14:paraId="3CE03205" w14:textId="77777777" w:rsidR="00800AD8" w:rsidRDefault="00800AD8" w:rsidP="006607A2">
      <w:pPr>
        <w:pStyle w:val="InterlineTransNoFree"/>
        <w:tabs>
          <w:tab w:val="left" w:pos="1187"/>
          <w:tab w:val="left" w:pos="1661"/>
          <w:tab w:val="left" w:pos="2795"/>
          <w:tab w:val="left" w:pos="3284"/>
          <w:tab w:val="right" w:pos="8787"/>
        </w:tabs>
      </w:pPr>
      <w:r>
        <w:tab/>
        <w:t>when</w:t>
      </w:r>
      <w:r>
        <w:tab/>
        <w:t>say</w:t>
      </w:r>
      <w:r>
        <w:tab/>
      </w:r>
      <w:r>
        <w:rPr>
          <w:smallCaps/>
        </w:rPr>
        <w:t>red</w:t>
      </w:r>
      <w:r>
        <w:t>-friend</w:t>
      </w:r>
      <w:r>
        <w:tab/>
        <w:t>will</w:t>
      </w:r>
      <w:r>
        <w:tab/>
      </w:r>
      <w:r>
        <w:rPr>
          <w:smallCaps/>
        </w:rPr>
        <w:t>af</w:t>
      </w:r>
      <w:r>
        <w:t>=do.what</w:t>
      </w:r>
      <w:r w:rsidR="006607A2">
        <w:tab/>
        <w:t>“What if people say that?”</w:t>
      </w:r>
    </w:p>
    <w:p w14:paraId="7FEBCEBE" w14:textId="77777777" w:rsidR="00800AD8" w:rsidRDefault="00DE0E5A" w:rsidP="006607A2">
      <w:pPr>
        <w:pStyle w:val="InterlineText"/>
        <w:tabs>
          <w:tab w:val="left" w:pos="533"/>
          <w:tab w:val="left" w:pos="1022"/>
          <w:tab w:val="left" w:pos="1661"/>
          <w:tab w:val="left" w:pos="1925"/>
        </w:tabs>
      </w:pPr>
      <w:r w:rsidRPr="003A1D48">
        <w:rPr>
          <w:rStyle w:val="InterlineTextNumChar"/>
        </w:rPr>
        <w:t>054</w:t>
      </w:r>
      <w:r w:rsidR="00800AD8">
        <w:tab/>
        <w:t>qau</w:t>
      </w:r>
      <w:r w:rsidR="00800AD8">
        <w:tab/>
        <w:t>vaik</w:t>
      </w:r>
      <w:r w:rsidR="00800AD8">
        <w:tab/>
        <w:t>a</w:t>
      </w:r>
      <w:r w:rsidR="00800AD8">
        <w:tab/>
        <w:t>kivala.</w:t>
      </w:r>
    </w:p>
    <w:p w14:paraId="14674291" w14:textId="77777777" w:rsidR="00800AD8" w:rsidRDefault="00800AD8" w:rsidP="006607A2">
      <w:pPr>
        <w:pStyle w:val="InterlineGlossWithTrans"/>
        <w:tabs>
          <w:tab w:val="left" w:pos="533"/>
          <w:tab w:val="left" w:pos="1022"/>
          <w:tab w:val="left" w:pos="1661"/>
          <w:tab w:val="left" w:pos="1925"/>
        </w:tabs>
      </w:pPr>
      <w:r>
        <w:tab/>
        <w:t>qau</w:t>
      </w:r>
      <w:r>
        <w:tab/>
        <w:t>vaik</w:t>
      </w:r>
      <w:r>
        <w:tab/>
        <w:t>a</w:t>
      </w:r>
      <w:r>
        <w:tab/>
        <w:t>ki-vala</w:t>
      </w:r>
    </w:p>
    <w:p w14:paraId="58716BBF" w14:textId="77777777" w:rsidR="00800AD8" w:rsidRDefault="00800AD8" w:rsidP="006607A2">
      <w:pPr>
        <w:pStyle w:val="InterlineTransNoFree"/>
        <w:tabs>
          <w:tab w:val="left" w:pos="1022"/>
          <w:tab w:val="left" w:pos="1661"/>
          <w:tab w:val="left" w:pos="1925"/>
          <w:tab w:val="right" w:pos="8787"/>
        </w:tabs>
      </w:pPr>
      <w:r>
        <w:tab/>
        <w:t>so</w:t>
      </w:r>
      <w:r>
        <w:tab/>
        <w:t>leave</w:t>
      </w:r>
      <w:r>
        <w:rPr>
          <w:smallCaps/>
        </w:rPr>
        <w:tab/>
        <w:t>c</w:t>
      </w:r>
      <w:r>
        <w:rPr>
          <w:smallCaps/>
        </w:rPr>
        <w:tab/>
      </w:r>
      <w:r>
        <w:t>self-able</w:t>
      </w:r>
      <w:r w:rsidR="006607A2">
        <w:tab/>
        <w:t>They went out again.</w:t>
      </w:r>
    </w:p>
    <w:p w14:paraId="123F6BA3" w14:textId="77777777" w:rsidR="00800AD8" w:rsidRDefault="00DE0E5A" w:rsidP="006607A2">
      <w:pPr>
        <w:pStyle w:val="InterlineText"/>
        <w:tabs>
          <w:tab w:val="left" w:pos="533"/>
          <w:tab w:val="left" w:pos="1022"/>
          <w:tab w:val="left" w:pos="2816"/>
          <w:tab w:val="left" w:pos="3320"/>
          <w:tab w:val="left" w:pos="4079"/>
          <w:tab w:val="left" w:pos="4553"/>
        </w:tabs>
      </w:pPr>
      <w:r w:rsidRPr="003A1D48">
        <w:rPr>
          <w:rStyle w:val="InterlineTextNumChar"/>
        </w:rPr>
        <w:t>055</w:t>
      </w:r>
      <w:r w:rsidR="00800AD8">
        <w:tab/>
        <w:t>“ii,</w:t>
      </w:r>
      <w:r w:rsidR="00800AD8">
        <w:tab/>
        <w:t>puvuvu</w:t>
      </w:r>
      <w:r w:rsidR="00800AD8">
        <w:tab/>
        <w:t>tua</w:t>
      </w:r>
      <w:r w:rsidR="00800AD8">
        <w:tab/>
        <w:t>qaqa,”</w:t>
      </w:r>
      <w:r w:rsidR="00800AD8">
        <w:tab/>
        <w:t>aya</w:t>
      </w:r>
      <w:r w:rsidR="00800AD8">
        <w:tab/>
        <w:t>qaliqali.</w:t>
      </w:r>
    </w:p>
    <w:p w14:paraId="2610F940" w14:textId="77777777" w:rsidR="00800AD8" w:rsidRDefault="00800AD8" w:rsidP="006607A2">
      <w:pPr>
        <w:pStyle w:val="InterlineGlossWithTrans"/>
        <w:tabs>
          <w:tab w:val="left" w:pos="533"/>
          <w:tab w:val="left" w:pos="1022"/>
          <w:tab w:val="left" w:pos="2816"/>
          <w:tab w:val="left" w:pos="3320"/>
          <w:tab w:val="left" w:pos="4079"/>
          <w:tab w:val="left" w:pos="4553"/>
        </w:tabs>
      </w:pPr>
      <w:r>
        <w:tab/>
        <w:t>ii</w:t>
      </w:r>
      <w:r>
        <w:tab/>
        <w:t>pu-vuvu</w:t>
      </w:r>
      <w:r>
        <w:tab/>
        <w:t>tua</w:t>
      </w:r>
      <w:r>
        <w:tab/>
        <w:t>qaqa</w:t>
      </w:r>
      <w:r>
        <w:tab/>
        <w:t>aya</w:t>
      </w:r>
      <w:r>
        <w:tab/>
        <w:t>qali-qali</w:t>
      </w:r>
    </w:p>
    <w:p w14:paraId="7436C617" w14:textId="77777777" w:rsidR="00800AD8" w:rsidRDefault="00800AD8" w:rsidP="006607A2">
      <w:pPr>
        <w:pStyle w:val="InterlineTrans"/>
        <w:tabs>
          <w:tab w:val="left" w:pos="533"/>
          <w:tab w:val="left" w:pos="1022"/>
          <w:tab w:val="left" w:pos="2816"/>
          <w:tab w:val="left" w:pos="3320"/>
          <w:tab w:val="left" w:pos="4079"/>
          <w:tab w:val="left" w:pos="4553"/>
        </w:tabs>
      </w:pPr>
      <w:r>
        <w:tab/>
        <w:t>hey</w:t>
      </w:r>
      <w:r>
        <w:tab/>
        <w:t>have-grandparent</w:t>
      </w:r>
      <w:r>
        <w:tab/>
      </w:r>
      <w:r>
        <w:rPr>
          <w:smallCaps/>
        </w:rPr>
        <w:t>obl</w:t>
      </w:r>
      <w:r>
        <w:tab/>
        <w:t>crow</w:t>
      </w:r>
      <w:r>
        <w:tab/>
        <w:t>say</w:t>
      </w:r>
      <w:r>
        <w:tab/>
      </w:r>
      <w:r>
        <w:rPr>
          <w:smallCaps/>
        </w:rPr>
        <w:t>red</w:t>
      </w:r>
      <w:r>
        <w:t>-friend</w:t>
      </w:r>
    </w:p>
    <w:p w14:paraId="745A693F" w14:textId="77777777" w:rsidR="00800AD8" w:rsidRDefault="00800AD8">
      <w:pPr>
        <w:pStyle w:val="InterlineFree"/>
      </w:pPr>
      <w:r>
        <w:t>People said: “Ha ha, they’ve got a crow for a grandmother.”</w:t>
      </w:r>
    </w:p>
    <w:p w14:paraId="4B8490B2" w14:textId="77777777" w:rsidR="00800AD8" w:rsidRDefault="00DE0E5A" w:rsidP="006607A2">
      <w:pPr>
        <w:pStyle w:val="InterlineText"/>
        <w:tabs>
          <w:tab w:val="left" w:pos="533"/>
          <w:tab w:val="left" w:pos="1172"/>
          <w:tab w:val="left" w:pos="1436"/>
        </w:tabs>
      </w:pPr>
      <w:r w:rsidRPr="003A1D48">
        <w:rPr>
          <w:rStyle w:val="InterlineTextNumChar"/>
        </w:rPr>
        <w:t>056</w:t>
      </w:r>
      <w:r w:rsidR="00800AD8">
        <w:tab/>
        <w:t>vaik</w:t>
      </w:r>
      <w:r w:rsidR="00800AD8">
        <w:tab/>
        <w:t>a</w:t>
      </w:r>
      <w:r w:rsidR="00800AD8">
        <w:tab/>
        <w:t>tjumaq.</w:t>
      </w:r>
    </w:p>
    <w:p w14:paraId="37AFCB6A" w14:textId="77777777" w:rsidR="00800AD8" w:rsidRDefault="00800AD8" w:rsidP="006607A2">
      <w:pPr>
        <w:pStyle w:val="InterlineGlossWithTrans"/>
        <w:tabs>
          <w:tab w:val="left" w:pos="533"/>
          <w:tab w:val="left" w:pos="1172"/>
          <w:tab w:val="left" w:pos="1436"/>
        </w:tabs>
      </w:pPr>
      <w:r>
        <w:tab/>
        <w:t>vaik</w:t>
      </w:r>
      <w:r>
        <w:tab/>
        <w:t>a</w:t>
      </w:r>
      <w:r>
        <w:tab/>
        <w:t>tju-umaq</w:t>
      </w:r>
    </w:p>
    <w:p w14:paraId="6E1B77AC" w14:textId="77777777" w:rsidR="00800AD8" w:rsidRDefault="00800AD8" w:rsidP="006607A2">
      <w:pPr>
        <w:pStyle w:val="InterlineTransNoFree"/>
        <w:tabs>
          <w:tab w:val="left" w:pos="1172"/>
          <w:tab w:val="left" w:pos="1436"/>
          <w:tab w:val="right" w:pos="8787"/>
        </w:tabs>
      </w:pPr>
      <w:r>
        <w:tab/>
        <w:t>leave</w:t>
      </w:r>
      <w:r>
        <w:rPr>
          <w:smallCaps/>
        </w:rPr>
        <w:tab/>
        <w:t>c</w:t>
      </w:r>
      <w:r>
        <w:rPr>
          <w:smallCaps/>
        </w:rPr>
        <w:tab/>
      </w:r>
      <w:r>
        <w:t>there-house</w:t>
      </w:r>
      <w:r w:rsidR="006607A2">
        <w:tab/>
        <w:t>They went home.</w:t>
      </w:r>
    </w:p>
    <w:p w14:paraId="2ECAFD58" w14:textId="77777777" w:rsidR="00800AD8" w:rsidRDefault="00DE0E5A" w:rsidP="006607A2">
      <w:pPr>
        <w:pStyle w:val="InterlineText"/>
        <w:tabs>
          <w:tab w:val="left" w:pos="533"/>
          <w:tab w:val="left" w:pos="1037"/>
          <w:tab w:val="left" w:pos="2831"/>
          <w:tab w:val="left" w:pos="3335"/>
          <w:tab w:val="left" w:pos="4064"/>
          <w:tab w:val="left" w:pos="4538"/>
          <w:tab w:val="left" w:pos="5672"/>
          <w:tab w:val="left" w:pos="6146"/>
        </w:tabs>
      </w:pPr>
      <w:r w:rsidRPr="003A1D48">
        <w:rPr>
          <w:rStyle w:val="InterlineTextNumChar"/>
        </w:rPr>
        <w:t>057</w:t>
      </w:r>
      <w:r w:rsidR="00800AD8">
        <w:tab/>
        <w:t>“‘ii,</w:t>
      </w:r>
      <w:r w:rsidR="00800AD8">
        <w:tab/>
        <w:t>puvuvu</w:t>
      </w:r>
      <w:r w:rsidR="00800AD8">
        <w:tab/>
        <w:t>tua</w:t>
      </w:r>
      <w:r w:rsidR="00800AD8">
        <w:tab/>
        <w:t>qaqa,</w:t>
      </w:r>
      <w:r w:rsidR="006607A2">
        <w:t>’</w:t>
      </w:r>
      <w:r w:rsidR="00800AD8">
        <w:tab/>
        <w:t>aya</w:t>
      </w:r>
      <w:r w:rsidR="00800AD8">
        <w:tab/>
        <w:t>qaliqali,”</w:t>
      </w:r>
      <w:r w:rsidR="00800AD8">
        <w:tab/>
        <w:t>aya</w:t>
      </w:r>
      <w:r w:rsidR="00800AD8">
        <w:tab/>
        <w:t>uta.</w:t>
      </w:r>
    </w:p>
    <w:p w14:paraId="3C65D630" w14:textId="77777777" w:rsidR="00800AD8" w:rsidRDefault="00800AD8" w:rsidP="006607A2">
      <w:pPr>
        <w:pStyle w:val="InterlineGlossWithTrans"/>
        <w:tabs>
          <w:tab w:val="left" w:pos="533"/>
          <w:tab w:val="left" w:pos="1037"/>
          <w:tab w:val="left" w:pos="2831"/>
          <w:tab w:val="left" w:pos="3335"/>
          <w:tab w:val="left" w:pos="4064"/>
          <w:tab w:val="left" w:pos="4538"/>
          <w:tab w:val="left" w:pos="5672"/>
          <w:tab w:val="left" w:pos="6146"/>
        </w:tabs>
      </w:pPr>
      <w:r>
        <w:tab/>
        <w:t>ii</w:t>
      </w:r>
      <w:r>
        <w:tab/>
        <w:t>pu-vuvu</w:t>
      </w:r>
      <w:r>
        <w:tab/>
        <w:t>tua</w:t>
      </w:r>
      <w:r>
        <w:tab/>
        <w:t>qaqa</w:t>
      </w:r>
      <w:r>
        <w:tab/>
        <w:t>aya</w:t>
      </w:r>
      <w:r>
        <w:tab/>
        <w:t>qali-qali</w:t>
      </w:r>
      <w:r>
        <w:tab/>
        <w:t>aya</w:t>
      </w:r>
      <w:r>
        <w:tab/>
        <w:t>uta</w:t>
      </w:r>
    </w:p>
    <w:p w14:paraId="29D6B246" w14:textId="77777777" w:rsidR="00800AD8" w:rsidRDefault="00800AD8" w:rsidP="006607A2">
      <w:pPr>
        <w:pStyle w:val="InterlineTrans"/>
        <w:tabs>
          <w:tab w:val="left" w:pos="533"/>
          <w:tab w:val="left" w:pos="1037"/>
          <w:tab w:val="left" w:pos="2831"/>
          <w:tab w:val="left" w:pos="3335"/>
          <w:tab w:val="left" w:pos="4064"/>
          <w:tab w:val="left" w:pos="4538"/>
          <w:tab w:val="left" w:pos="5672"/>
          <w:tab w:val="left" w:pos="6146"/>
        </w:tabs>
      </w:pPr>
      <w:r>
        <w:tab/>
        <w:t>hey</w:t>
      </w:r>
      <w:r>
        <w:tab/>
        <w:t>have-grandparent</w:t>
      </w:r>
      <w:r>
        <w:tab/>
      </w:r>
      <w:r>
        <w:rPr>
          <w:smallCaps/>
        </w:rPr>
        <w:t>obl</w:t>
      </w:r>
      <w:r>
        <w:tab/>
        <w:t>crow</w:t>
      </w:r>
      <w:r>
        <w:tab/>
        <w:t>say</w:t>
      </w:r>
      <w:r>
        <w:tab/>
      </w:r>
      <w:r>
        <w:rPr>
          <w:smallCaps/>
        </w:rPr>
        <w:t>red</w:t>
      </w:r>
      <w:r>
        <w:t>-friend</w:t>
      </w:r>
      <w:r>
        <w:tab/>
        <w:t>say</w:t>
      </w:r>
      <w:r>
        <w:tab/>
        <w:t>also</w:t>
      </w:r>
    </w:p>
    <w:p w14:paraId="2C82022B" w14:textId="77777777" w:rsidR="00800AD8" w:rsidRDefault="00800AD8">
      <w:pPr>
        <w:pStyle w:val="InterlineFree"/>
      </w:pPr>
      <w:r>
        <w:t>Again they said: “People say: ‘Haha, they’ve got a crow for a grandmother.’”</w:t>
      </w:r>
    </w:p>
    <w:p w14:paraId="129A0430" w14:textId="77777777" w:rsidR="00800AD8" w:rsidRDefault="00DE0E5A" w:rsidP="006607A2">
      <w:pPr>
        <w:pStyle w:val="InterlineText"/>
        <w:tabs>
          <w:tab w:val="left" w:pos="533"/>
          <w:tab w:val="left" w:pos="1022"/>
          <w:tab w:val="left" w:pos="1511"/>
          <w:tab w:val="left" w:pos="2150"/>
          <w:tab w:val="left" w:pos="2744"/>
          <w:tab w:val="left" w:pos="3398"/>
          <w:tab w:val="left" w:pos="4742"/>
          <w:tab w:val="left" w:pos="5231"/>
          <w:tab w:val="left" w:pos="6095"/>
          <w:tab w:val="left" w:pos="6569"/>
          <w:tab w:val="left" w:pos="7763"/>
        </w:tabs>
      </w:pPr>
      <w:r w:rsidRPr="003A1D48">
        <w:rPr>
          <w:rStyle w:val="InterlineTextNumChar"/>
        </w:rPr>
        <w:t>058</w:t>
      </w:r>
      <w:r w:rsidR="00800AD8">
        <w:tab/>
        <w:t>“ui,</w:t>
      </w:r>
      <w:r w:rsidR="00800AD8">
        <w:tab/>
        <w:t>uri</w:t>
      </w:r>
      <w:r w:rsidR="00800AD8">
        <w:tab/>
        <w:t>vaik</w:t>
      </w:r>
      <w:r w:rsidR="00800AD8">
        <w:tab/>
        <w:t>aken</w:t>
      </w:r>
      <w:r w:rsidR="00800AD8">
        <w:tab/>
        <w:t>nu</w:t>
      </w:r>
      <w:r w:rsidR="00800AD8">
        <w:tab/>
        <w:t>maya,”</w:t>
      </w:r>
      <w:r w:rsidR="00800AD8">
        <w:tab/>
        <w:t>sa</w:t>
      </w:r>
      <w:r w:rsidR="00800AD8">
        <w:tab/>
        <w:t>“qaqa,”</w:t>
      </w:r>
      <w:r w:rsidR="00800AD8">
        <w:tab/>
        <w:t>aya</w:t>
      </w:r>
      <w:r w:rsidR="006607A2">
        <w:tab/>
        <w:t>timadju</w:t>
      </w:r>
      <w:r w:rsidR="006607A2">
        <w:tab/>
        <w:t>a</w:t>
      </w:r>
    </w:p>
    <w:p w14:paraId="399F73BD" w14:textId="77777777" w:rsidR="00800AD8" w:rsidRDefault="00800AD8" w:rsidP="006607A2">
      <w:pPr>
        <w:pStyle w:val="InterlineGlossWithTrans"/>
        <w:tabs>
          <w:tab w:val="left" w:pos="533"/>
          <w:tab w:val="left" w:pos="1022"/>
          <w:tab w:val="left" w:pos="1511"/>
          <w:tab w:val="left" w:pos="2150"/>
          <w:tab w:val="left" w:pos="2744"/>
          <w:tab w:val="left" w:pos="3398"/>
          <w:tab w:val="left" w:pos="4742"/>
          <w:tab w:val="left" w:pos="5231"/>
          <w:tab w:val="left" w:pos="6095"/>
          <w:tab w:val="left" w:pos="6569"/>
          <w:tab w:val="left" w:pos="7763"/>
        </w:tabs>
      </w:pPr>
      <w:r>
        <w:tab/>
        <w:t>ui</w:t>
      </w:r>
      <w:r>
        <w:tab/>
        <w:t>uri</w:t>
      </w:r>
      <w:r>
        <w:tab/>
        <w:t>vaik</w:t>
      </w:r>
      <w:r>
        <w:tab/>
        <w:t>aken</w:t>
      </w:r>
      <w:r>
        <w:tab/>
        <w:t>nu</w:t>
      </w:r>
      <w:r>
        <w:tab/>
        <w:t>ma-aya</w:t>
      </w:r>
      <w:r>
        <w:tab/>
        <w:t>sa</w:t>
      </w:r>
      <w:r>
        <w:tab/>
        <w:t>qaqa</w:t>
      </w:r>
      <w:r>
        <w:tab/>
        <w:t>aya</w:t>
      </w:r>
      <w:r w:rsidR="006607A2">
        <w:tab/>
        <w:t>ti-madju</w:t>
      </w:r>
      <w:r w:rsidR="006607A2">
        <w:tab/>
        <w:t>a</w:t>
      </w:r>
    </w:p>
    <w:p w14:paraId="3527EC62" w14:textId="77777777" w:rsidR="00800AD8" w:rsidRDefault="00800AD8" w:rsidP="006607A2">
      <w:pPr>
        <w:pStyle w:val="InterlineTransNoFree"/>
        <w:tabs>
          <w:tab w:val="left" w:pos="1022"/>
          <w:tab w:val="left" w:pos="1511"/>
          <w:tab w:val="left" w:pos="2150"/>
          <w:tab w:val="left" w:pos="2744"/>
          <w:tab w:val="left" w:pos="3398"/>
          <w:tab w:val="left" w:pos="4742"/>
          <w:tab w:val="left" w:pos="5231"/>
          <w:tab w:val="left" w:pos="6095"/>
          <w:tab w:val="left" w:pos="6569"/>
          <w:tab w:val="left" w:pos="7763"/>
        </w:tabs>
      </w:pPr>
      <w:r>
        <w:tab/>
        <w:t>yes</w:t>
      </w:r>
      <w:r>
        <w:tab/>
        <w:t>will</w:t>
      </w:r>
      <w:r>
        <w:tab/>
        <w:t>leave</w:t>
      </w:r>
      <w:r>
        <w:tab/>
      </w:r>
      <w:r w:rsidR="000D5EFB" w:rsidRPr="000D5EFB">
        <w:rPr>
          <w:smallCaps/>
        </w:rPr>
        <w:t>f.I</w:t>
      </w:r>
      <w:r>
        <w:tab/>
        <w:t>when</w:t>
      </w:r>
      <w:r>
        <w:tab/>
      </w:r>
      <w:r>
        <w:rPr>
          <w:smallCaps/>
        </w:rPr>
        <w:t>stat</w:t>
      </w:r>
      <w:r>
        <w:t>-be.thus</w:t>
      </w:r>
      <w:r>
        <w:tab/>
        <w:t>and</w:t>
      </w:r>
      <w:r>
        <w:tab/>
        <w:t>crow</w:t>
      </w:r>
      <w:r>
        <w:tab/>
        <w:t>say</w:t>
      </w:r>
      <w:r w:rsidR="006607A2">
        <w:tab/>
      </w:r>
      <w:r w:rsidR="006607A2">
        <w:rPr>
          <w:smallCaps/>
        </w:rPr>
        <w:t>f</w:t>
      </w:r>
      <w:r w:rsidR="006607A2">
        <w:t>-</w:t>
      </w:r>
      <w:r w:rsidR="006607A2">
        <w:rPr>
          <w:smallCaps/>
        </w:rPr>
        <w:t>3rd</w:t>
      </w:r>
      <w:r w:rsidR="006607A2">
        <w:t>.</w:t>
      </w:r>
      <w:r w:rsidR="006607A2">
        <w:rPr>
          <w:smallCaps/>
        </w:rPr>
        <w:t>pers</w:t>
      </w:r>
      <w:r w:rsidR="006607A2">
        <w:tab/>
      </w:r>
      <w:r w:rsidR="006607A2">
        <w:rPr>
          <w:smallCaps/>
        </w:rPr>
        <w:t>c</w:t>
      </w:r>
    </w:p>
    <w:p w14:paraId="57A43375" w14:textId="77777777" w:rsidR="00800AD8" w:rsidRDefault="00800AD8" w:rsidP="006607A2">
      <w:pPr>
        <w:pStyle w:val="InterlineText"/>
        <w:tabs>
          <w:tab w:val="left" w:pos="533"/>
        </w:tabs>
      </w:pPr>
      <w:r>
        <w:tab/>
        <w:t>vaik.</w:t>
      </w:r>
    </w:p>
    <w:p w14:paraId="5156F0C3" w14:textId="77777777" w:rsidR="00800AD8" w:rsidRDefault="00800AD8" w:rsidP="006607A2">
      <w:pPr>
        <w:pStyle w:val="InterlineGlossWithTrans"/>
        <w:tabs>
          <w:tab w:val="left" w:pos="533"/>
        </w:tabs>
      </w:pPr>
      <w:r>
        <w:tab/>
        <w:t>vaik</w:t>
      </w:r>
    </w:p>
    <w:p w14:paraId="0F5F39D7" w14:textId="77777777" w:rsidR="00800AD8" w:rsidRDefault="00800AD8" w:rsidP="006607A2">
      <w:pPr>
        <w:pStyle w:val="InterlineTransNoFree"/>
        <w:tabs>
          <w:tab w:val="right" w:pos="8789"/>
        </w:tabs>
      </w:pPr>
      <w:r>
        <w:tab/>
        <w:t>leave</w:t>
      </w:r>
      <w:r w:rsidR="006607A2">
        <w:tab/>
        <w:t>“All right, in that case I’m off.”So she said “Caw caw,” and went off.</w:t>
      </w:r>
    </w:p>
    <w:p w14:paraId="533AAE24" w14:textId="77777777" w:rsidR="00800AD8" w:rsidRDefault="00DE0E5A" w:rsidP="00596CE1">
      <w:pPr>
        <w:pStyle w:val="InterlineText"/>
        <w:tabs>
          <w:tab w:val="left" w:pos="533"/>
          <w:tab w:val="left" w:pos="1097"/>
          <w:tab w:val="left" w:pos="1736"/>
          <w:tab w:val="left" w:pos="2510"/>
          <w:tab w:val="left" w:pos="3629"/>
        </w:tabs>
      </w:pPr>
      <w:r w:rsidRPr="003A1D48">
        <w:rPr>
          <w:rStyle w:val="InterlineTextNumChar"/>
        </w:rPr>
        <w:t>059</w:t>
      </w:r>
      <w:r w:rsidR="00800AD8">
        <w:tab/>
        <w:t>ka</w:t>
      </w:r>
      <w:r w:rsidR="00800AD8">
        <w:tab/>
        <w:t>vaik</w:t>
      </w:r>
      <w:r w:rsidR="00800AD8">
        <w:tab/>
        <w:t>anga,</w:t>
      </w:r>
      <w:r w:rsidR="00800AD8">
        <w:tab/>
        <w:t>djapesen</w:t>
      </w:r>
      <w:r w:rsidR="00800AD8">
        <w:tab/>
        <w:t>nimadju.</w:t>
      </w:r>
    </w:p>
    <w:p w14:paraId="0D378E65" w14:textId="77777777" w:rsidR="00800AD8" w:rsidRDefault="00800AD8" w:rsidP="00596CE1">
      <w:pPr>
        <w:pStyle w:val="InterlineGlossWithTrans"/>
        <w:tabs>
          <w:tab w:val="left" w:pos="533"/>
          <w:tab w:val="left" w:pos="1097"/>
          <w:tab w:val="left" w:pos="1736"/>
          <w:tab w:val="left" w:pos="2510"/>
          <w:tab w:val="left" w:pos="3629"/>
        </w:tabs>
      </w:pPr>
      <w:r>
        <w:tab/>
        <w:t>ka</w:t>
      </w:r>
      <w:r>
        <w:tab/>
        <w:t>vaik</w:t>
      </w:r>
      <w:r>
        <w:tab/>
        <w:t>anga</w:t>
      </w:r>
      <w:r>
        <w:tab/>
        <w:t>djapes-en</w:t>
      </w:r>
      <w:r>
        <w:tab/>
        <w:t>ni-madju</w:t>
      </w:r>
    </w:p>
    <w:p w14:paraId="275E8113" w14:textId="77777777" w:rsidR="00800AD8" w:rsidRDefault="00800AD8" w:rsidP="00596CE1">
      <w:pPr>
        <w:pStyle w:val="InterlineTrans"/>
        <w:tabs>
          <w:tab w:val="left" w:pos="533"/>
          <w:tab w:val="left" w:pos="1097"/>
          <w:tab w:val="left" w:pos="1736"/>
          <w:tab w:val="left" w:pos="2510"/>
          <w:tab w:val="left" w:pos="3629"/>
          <w:tab w:val="right" w:pos="8789"/>
        </w:tabs>
      </w:pPr>
      <w:r>
        <w:tab/>
        <w:t>after</w:t>
      </w:r>
      <w:r>
        <w:tab/>
        <w:t>leave</w:t>
      </w:r>
      <w:r>
        <w:tab/>
        <w:t>indeed</w:t>
      </w:r>
      <w:r>
        <w:tab/>
        <w:t>breathe-</w:t>
      </w:r>
      <w:r>
        <w:rPr>
          <w:smallCaps/>
        </w:rPr>
        <w:t>pf</w:t>
      </w:r>
      <w:r>
        <w:tab/>
        <w:t>by-</w:t>
      </w:r>
      <w:r>
        <w:rPr>
          <w:smallCaps/>
        </w:rPr>
        <w:t>3rd.pers</w:t>
      </w:r>
      <w:r w:rsidR="00596CE1">
        <w:rPr>
          <w:smallCaps/>
        </w:rPr>
        <w:tab/>
      </w:r>
      <w:r w:rsidR="00596CE1">
        <w:t>When she had gone she whistled:</w:t>
      </w:r>
    </w:p>
    <w:p w14:paraId="6F8A7B35" w14:textId="77777777" w:rsidR="00800AD8" w:rsidRDefault="00A8416B" w:rsidP="00A8416B">
      <w:pPr>
        <w:pStyle w:val="CommentLastWithHalfSpace"/>
      </w:pPr>
      <w:r>
        <w:t>[</w:t>
      </w:r>
      <w:r w:rsidR="00800AD8" w:rsidRPr="006C5727">
        <w:rPr>
          <w:i/>
        </w:rPr>
        <w:t>djapesen</w:t>
      </w:r>
      <w:r w:rsidR="00596CE1">
        <w:t>:</w:t>
      </w:r>
      <w:r w:rsidR="00800AD8">
        <w:t xml:space="preserve"> was </w:t>
      </w:r>
      <w:r w:rsidR="00800AD8" w:rsidRPr="006C5727">
        <w:rPr>
          <w:i/>
        </w:rPr>
        <w:t>djapesi</w:t>
      </w:r>
      <w:r>
        <w:t>]</w:t>
      </w:r>
    </w:p>
    <w:p w14:paraId="2EA5A122" w14:textId="77777777" w:rsidR="00800AD8" w:rsidRDefault="00DE0E5A" w:rsidP="00596CE1">
      <w:pPr>
        <w:pStyle w:val="InterlineText"/>
        <w:tabs>
          <w:tab w:val="left" w:pos="533"/>
          <w:tab w:val="left" w:pos="1292"/>
          <w:tab w:val="left" w:pos="2411"/>
          <w:tab w:val="left" w:pos="2795"/>
          <w:tab w:val="left" w:pos="3974"/>
          <w:tab w:val="left" w:pos="4358"/>
        </w:tabs>
      </w:pPr>
      <w:r w:rsidRPr="003A1D48">
        <w:rPr>
          <w:rStyle w:val="InterlineTextNumChar"/>
        </w:rPr>
        <w:t>060</w:t>
      </w:r>
      <w:r w:rsidR="00800AD8">
        <w:tab/>
        <w:t>“uîa</w:t>
      </w:r>
      <w:r w:rsidR="00800AD8">
        <w:tab/>
        <w:t>nekanga</w:t>
      </w:r>
      <w:r w:rsidR="00800AD8">
        <w:tab/>
        <w:t>nu</w:t>
      </w:r>
      <w:r w:rsidR="00800AD8">
        <w:tab/>
        <w:t>lami</w:t>
      </w:r>
      <w:r w:rsidR="00800AD8">
        <w:tab/>
        <w:t>nu</w:t>
      </w:r>
      <w:r w:rsidR="00800AD8">
        <w:tab/>
        <w:t>qatsang.”</w:t>
      </w:r>
    </w:p>
    <w:p w14:paraId="23235904" w14:textId="77777777" w:rsidR="00800AD8" w:rsidRDefault="00800AD8" w:rsidP="00596CE1">
      <w:pPr>
        <w:pStyle w:val="InterlineGlossWithTrans"/>
        <w:tabs>
          <w:tab w:val="left" w:pos="533"/>
          <w:tab w:val="left" w:pos="1292"/>
          <w:tab w:val="left" w:pos="2411"/>
          <w:tab w:val="left" w:pos="2795"/>
          <w:tab w:val="left" w:pos="3974"/>
          <w:tab w:val="left" w:pos="4358"/>
        </w:tabs>
      </w:pPr>
      <w:r>
        <w:tab/>
        <w:t>uîa</w:t>
      </w:r>
      <w:r>
        <w:tab/>
        <w:t>neka-anga</w:t>
      </w:r>
      <w:r>
        <w:tab/>
        <w:t>nu</w:t>
      </w:r>
      <w:r>
        <w:tab/>
        <w:t>lami</w:t>
      </w:r>
      <w:r>
        <w:tab/>
        <w:t>nu</w:t>
      </w:r>
      <w:r>
        <w:tab/>
        <w:t>qatsang</w:t>
      </w:r>
    </w:p>
    <w:p w14:paraId="1E1AA2C1" w14:textId="77777777" w:rsidR="00800AD8" w:rsidRDefault="00800AD8" w:rsidP="00596CE1">
      <w:pPr>
        <w:pStyle w:val="InterlineTransNoFree"/>
        <w:tabs>
          <w:tab w:val="left" w:pos="1292"/>
          <w:tab w:val="left" w:pos="2411"/>
          <w:tab w:val="left" w:pos="2795"/>
          <w:tab w:val="left" w:pos="3974"/>
          <w:tab w:val="left" w:pos="4358"/>
          <w:tab w:val="right" w:pos="8787"/>
        </w:tabs>
      </w:pPr>
      <w:r>
        <w:tab/>
        <w:t>so.that</w:t>
      </w:r>
      <w:r>
        <w:tab/>
        <w:t>no-indeed</w:t>
      </w:r>
      <w:r>
        <w:tab/>
        <w:t>of</w:t>
      </w:r>
      <w:r>
        <w:tab/>
        <w:t>staple.food</w:t>
      </w:r>
      <w:r>
        <w:tab/>
        <w:t>of</w:t>
      </w:r>
      <w:r>
        <w:tab/>
        <w:t>pig</w:t>
      </w:r>
      <w:r w:rsidR="00596CE1">
        <w:tab/>
        <w:t>“May the food and pigs vanish.”</w:t>
      </w:r>
    </w:p>
    <w:p w14:paraId="7EE297B5" w14:textId="77777777" w:rsidR="00800AD8" w:rsidRDefault="00DE0E5A" w:rsidP="00596CE1">
      <w:pPr>
        <w:pStyle w:val="InterlineText"/>
        <w:tabs>
          <w:tab w:val="left" w:pos="533"/>
          <w:tab w:val="left" w:pos="1022"/>
          <w:tab w:val="left" w:pos="2141"/>
          <w:tab w:val="left" w:pos="2525"/>
        </w:tabs>
      </w:pPr>
      <w:r w:rsidRPr="003A1D48">
        <w:rPr>
          <w:rStyle w:val="InterlineTextNumChar"/>
        </w:rPr>
        <w:t>061</w:t>
      </w:r>
      <w:r w:rsidR="00800AD8">
        <w:tab/>
        <w:t>qau</w:t>
      </w:r>
      <w:r w:rsidR="00800AD8">
        <w:tab/>
        <w:t>nekanga</w:t>
      </w:r>
      <w:r w:rsidR="00800AD8">
        <w:tab/>
        <w:t>nu</w:t>
      </w:r>
      <w:r w:rsidR="00800AD8">
        <w:tab/>
        <w:t>anemanemanga.</w:t>
      </w:r>
    </w:p>
    <w:p w14:paraId="55E2F38A" w14:textId="77777777" w:rsidR="00800AD8" w:rsidRDefault="00800AD8" w:rsidP="00596CE1">
      <w:pPr>
        <w:pStyle w:val="InterlineGlossWithTrans"/>
        <w:tabs>
          <w:tab w:val="left" w:pos="533"/>
          <w:tab w:val="left" w:pos="1022"/>
          <w:tab w:val="left" w:pos="2141"/>
          <w:tab w:val="left" w:pos="2525"/>
        </w:tabs>
      </w:pPr>
      <w:r>
        <w:tab/>
        <w:t>qau</w:t>
      </w:r>
      <w:r>
        <w:tab/>
        <w:t>neka-anga</w:t>
      </w:r>
      <w:r>
        <w:tab/>
        <w:t>nu</w:t>
      </w:r>
      <w:r>
        <w:tab/>
        <w:t>a-nema-nema-anga</w:t>
      </w:r>
    </w:p>
    <w:p w14:paraId="7EA5C77A" w14:textId="77777777" w:rsidR="00800AD8" w:rsidRDefault="00800AD8" w:rsidP="00596CE1">
      <w:pPr>
        <w:pStyle w:val="InterlineTransNoFree"/>
        <w:tabs>
          <w:tab w:val="left" w:pos="1022"/>
          <w:tab w:val="left" w:pos="2141"/>
          <w:tab w:val="left" w:pos="2525"/>
          <w:tab w:val="right" w:pos="8787"/>
        </w:tabs>
      </w:pPr>
      <w:r>
        <w:tab/>
        <w:t>so</w:t>
      </w:r>
      <w:r>
        <w:tab/>
        <w:t>no-indeed</w:t>
      </w:r>
      <w:r>
        <w:tab/>
        <w:t>of</w:t>
      </w:r>
      <w:r>
        <w:tab/>
        <w:t>?-</w:t>
      </w:r>
      <w:r>
        <w:rPr>
          <w:smallCaps/>
        </w:rPr>
        <w:t>red</w:t>
      </w:r>
      <w:r>
        <w:t>-what-indeed</w:t>
      </w:r>
      <w:r w:rsidR="00596CE1">
        <w:tab/>
        <w:t>Then there was nothing left.</w:t>
      </w:r>
    </w:p>
    <w:p w14:paraId="38E28510" w14:textId="77777777" w:rsidR="00800AD8" w:rsidRDefault="00C862D4" w:rsidP="00596CE1">
      <w:pPr>
        <w:pStyle w:val="InterlineText"/>
        <w:tabs>
          <w:tab w:val="left" w:pos="533"/>
          <w:tab w:val="left" w:pos="797"/>
          <w:tab w:val="left" w:pos="2846"/>
          <w:tab w:val="left" w:pos="4325"/>
          <w:tab w:val="left" w:pos="4589"/>
          <w:tab w:val="left" w:pos="5648"/>
          <w:tab w:val="left" w:pos="6632"/>
          <w:tab w:val="left" w:pos="8216"/>
        </w:tabs>
      </w:pPr>
      <w:r w:rsidRPr="003A1D48">
        <w:rPr>
          <w:rStyle w:val="InterlineTextNumChar"/>
        </w:rPr>
        <w:lastRenderedPageBreak/>
        <w:t>062</w:t>
      </w:r>
      <w:r w:rsidR="00800AD8">
        <w:tab/>
        <w:t>a</w:t>
      </w:r>
      <w:r w:rsidR="00800AD8">
        <w:tab/>
        <w:t>matsuîanga</w:t>
      </w:r>
      <w:r w:rsidR="00800AD8">
        <w:tab/>
        <w:t>tiamadju</w:t>
      </w:r>
      <w:r w:rsidR="00800AD8">
        <w:tab/>
        <w:t>a</w:t>
      </w:r>
      <w:r w:rsidR="00800AD8">
        <w:tab/>
        <w:t>tsemikel,</w:t>
      </w:r>
      <w:r w:rsidR="00800AD8">
        <w:tab/>
        <w:t>saka</w:t>
      </w:r>
      <w:r w:rsidR="00596CE1">
        <w:tab/>
        <w:t>izuanga</w:t>
      </w:r>
      <w:r w:rsidR="00596CE1">
        <w:tab/>
        <w:t>a</w:t>
      </w:r>
    </w:p>
    <w:p w14:paraId="65178676" w14:textId="77777777" w:rsidR="00800AD8" w:rsidRDefault="00800AD8" w:rsidP="00596CE1">
      <w:pPr>
        <w:pStyle w:val="InterlineGlossWithTrans"/>
        <w:tabs>
          <w:tab w:val="left" w:pos="533"/>
          <w:tab w:val="left" w:pos="797"/>
          <w:tab w:val="left" w:pos="2846"/>
          <w:tab w:val="left" w:pos="4325"/>
          <w:tab w:val="left" w:pos="4589"/>
          <w:tab w:val="left" w:pos="5648"/>
          <w:tab w:val="left" w:pos="6632"/>
          <w:tab w:val="left" w:pos="8216"/>
        </w:tabs>
      </w:pPr>
      <w:r>
        <w:tab/>
        <w:t>a</w:t>
      </w:r>
      <w:r>
        <w:tab/>
        <w:t>ma-tsuîa-anga</w:t>
      </w:r>
      <w:r>
        <w:tab/>
        <w:t>ti-a-madju</w:t>
      </w:r>
      <w:r>
        <w:tab/>
        <w:t>a</w:t>
      </w:r>
      <w:r>
        <w:tab/>
        <w:t>em=tsikel</w:t>
      </w:r>
      <w:r>
        <w:tab/>
        <w:t>sa-ka</w:t>
      </w:r>
      <w:r w:rsidR="00596CE1">
        <w:tab/>
        <w:t>i-zua-anga</w:t>
      </w:r>
      <w:r w:rsidR="00596CE1">
        <w:tab/>
        <w:t>a</w:t>
      </w:r>
    </w:p>
    <w:p w14:paraId="528E39ED" w14:textId="77777777" w:rsidR="00800AD8" w:rsidRDefault="00800AD8" w:rsidP="00596CE1">
      <w:pPr>
        <w:pStyle w:val="InterlineTransNoFree"/>
        <w:tabs>
          <w:tab w:val="left" w:pos="797"/>
          <w:tab w:val="left" w:pos="2846"/>
          <w:tab w:val="left" w:pos="4325"/>
          <w:tab w:val="left" w:pos="4589"/>
          <w:tab w:val="left" w:pos="5648"/>
          <w:tab w:val="left" w:pos="6632"/>
          <w:tab w:val="left" w:pos="8216"/>
        </w:tabs>
      </w:pPr>
      <w:r>
        <w:rPr>
          <w:smallCaps/>
        </w:rPr>
        <w:tab/>
        <w:t>c</w:t>
      </w:r>
      <w:r>
        <w:rPr>
          <w:smallCaps/>
        </w:rPr>
        <w:tab/>
        <w:t>stat</w:t>
      </w:r>
      <w:r>
        <w:t>-hungry-indeed</w:t>
      </w:r>
      <w:r>
        <w:tab/>
      </w:r>
      <w:r>
        <w:rPr>
          <w:smallCaps/>
        </w:rPr>
        <w:t>f-pl</w:t>
      </w:r>
      <w:r>
        <w:t>-</w:t>
      </w:r>
      <w:r>
        <w:rPr>
          <w:smallCaps/>
        </w:rPr>
        <w:t>3rd.pers</w:t>
      </w:r>
      <w:r>
        <w:rPr>
          <w:smallCaps/>
        </w:rPr>
        <w:tab/>
        <w:t>c</w:t>
      </w:r>
      <w:r>
        <w:rPr>
          <w:smallCaps/>
        </w:rPr>
        <w:tab/>
        <w:t>af</w:t>
      </w:r>
      <w:r>
        <w:t>=return</w:t>
      </w:r>
      <w:r>
        <w:tab/>
        <w:t>and-after</w:t>
      </w:r>
      <w:r w:rsidR="00596CE1">
        <w:tab/>
      </w:r>
      <w:r w:rsidR="00596CE1">
        <w:rPr>
          <w:smallCaps/>
        </w:rPr>
        <w:t>loc</w:t>
      </w:r>
      <w:r w:rsidR="00596CE1">
        <w:t>-that-indeed</w:t>
      </w:r>
      <w:r w:rsidR="00596CE1">
        <w:rPr>
          <w:smallCaps/>
        </w:rPr>
        <w:tab/>
        <w:t>c</w:t>
      </w:r>
    </w:p>
    <w:p w14:paraId="355129DE" w14:textId="77777777" w:rsidR="00800AD8" w:rsidRDefault="00800AD8" w:rsidP="00596CE1">
      <w:pPr>
        <w:pStyle w:val="InterlineText"/>
        <w:tabs>
          <w:tab w:val="left" w:pos="533"/>
        </w:tabs>
      </w:pPr>
      <w:r>
        <w:tab/>
        <w:t>qemauqaung.</w:t>
      </w:r>
    </w:p>
    <w:p w14:paraId="05BFEB4A" w14:textId="77777777" w:rsidR="00800AD8" w:rsidRDefault="00800AD8" w:rsidP="00596CE1">
      <w:pPr>
        <w:pStyle w:val="InterlineGlossWithTrans"/>
        <w:tabs>
          <w:tab w:val="left" w:pos="533"/>
        </w:tabs>
      </w:pPr>
      <w:r>
        <w:tab/>
        <w:t>em=qau-qaung</w:t>
      </w:r>
    </w:p>
    <w:p w14:paraId="2EB22DDB" w14:textId="77777777" w:rsidR="00800AD8" w:rsidRDefault="00800AD8" w:rsidP="00596CE1">
      <w:pPr>
        <w:pStyle w:val="InterlineTransNoFree"/>
        <w:tabs>
          <w:tab w:val="right" w:pos="8789"/>
        </w:tabs>
      </w:pPr>
      <w:r>
        <w:tab/>
      </w:r>
      <w:r w:rsidRPr="00596CE1">
        <w:rPr>
          <w:smallCaps/>
          <w:szCs w:val="22"/>
        </w:rPr>
        <w:t>af</w:t>
      </w:r>
      <w:r>
        <w:t>=</w:t>
      </w:r>
      <w:r w:rsidRPr="00596CE1">
        <w:rPr>
          <w:smallCaps/>
          <w:szCs w:val="22"/>
        </w:rPr>
        <w:t>red</w:t>
      </w:r>
      <w:r>
        <w:t>-cry</w:t>
      </w:r>
      <w:r w:rsidR="00596CE1">
        <w:tab/>
        <w:t>They were back to being hungry, and they just cried.</w:t>
      </w:r>
    </w:p>
    <w:p w14:paraId="0495F857" w14:textId="77777777" w:rsidR="00800AD8" w:rsidRDefault="00C862D4" w:rsidP="00596CE1">
      <w:pPr>
        <w:pStyle w:val="InterlineText"/>
        <w:tabs>
          <w:tab w:val="left" w:pos="533"/>
          <w:tab w:val="left" w:pos="1877"/>
          <w:tab w:val="left" w:pos="2441"/>
          <w:tab w:val="left" w:pos="3770"/>
          <w:tab w:val="left" w:pos="4214"/>
          <w:tab w:val="left" w:pos="5438"/>
          <w:tab w:val="left" w:pos="6377"/>
          <w:tab w:val="left" w:pos="7421"/>
        </w:tabs>
      </w:pPr>
      <w:r w:rsidRPr="003A1D48">
        <w:rPr>
          <w:rStyle w:val="InterlineTextNumChar"/>
        </w:rPr>
        <w:t>063</w:t>
      </w:r>
      <w:r w:rsidR="00800AD8">
        <w:tab/>
        <w:t>“kavala</w:t>
      </w:r>
      <w:r w:rsidR="00800AD8">
        <w:tab/>
        <w:t>ka</w:t>
      </w:r>
      <w:r w:rsidR="00800AD8">
        <w:tab/>
        <w:t>izuanan</w:t>
      </w:r>
      <w:r w:rsidR="00800AD8">
        <w:tab/>
        <w:t>ti</w:t>
      </w:r>
      <w:r w:rsidR="00800AD8">
        <w:tab/>
        <w:t>vuvu;</w:t>
      </w:r>
      <w:r w:rsidR="00800AD8">
        <w:tab/>
        <w:t>inika</w:t>
      </w:r>
      <w:r w:rsidR="00596CE1">
        <w:tab/>
        <w:t>tjen</w:t>
      </w:r>
      <w:r w:rsidR="00596CE1">
        <w:tab/>
        <w:t>a</w:t>
      </w:r>
    </w:p>
    <w:p w14:paraId="0864C38D" w14:textId="77777777" w:rsidR="00800AD8" w:rsidRDefault="00800AD8" w:rsidP="00596CE1">
      <w:pPr>
        <w:pStyle w:val="InterlineGlossWithTrans"/>
        <w:tabs>
          <w:tab w:val="left" w:pos="533"/>
          <w:tab w:val="left" w:pos="1877"/>
          <w:tab w:val="left" w:pos="2441"/>
          <w:tab w:val="left" w:pos="3770"/>
          <w:tab w:val="left" w:pos="4214"/>
          <w:tab w:val="left" w:pos="5438"/>
          <w:tab w:val="left" w:pos="6377"/>
          <w:tab w:val="left" w:pos="7421"/>
        </w:tabs>
      </w:pPr>
      <w:r>
        <w:tab/>
        <w:t>ka-vala</w:t>
      </w:r>
      <w:r>
        <w:tab/>
        <w:t>ka</w:t>
      </w:r>
      <w:r>
        <w:tab/>
        <w:t>i-zua-anan</w:t>
      </w:r>
      <w:r>
        <w:tab/>
        <w:t>ti</w:t>
      </w:r>
      <w:r>
        <w:tab/>
        <w:t>vuvu</w:t>
      </w:r>
      <w:r>
        <w:tab/>
        <w:t>ini-ka</w:t>
      </w:r>
      <w:r w:rsidR="00596CE1">
        <w:tab/>
        <w:t>tjen</w:t>
      </w:r>
      <w:r w:rsidR="00596CE1">
        <w:tab/>
        <w:t>a</w:t>
      </w:r>
    </w:p>
    <w:p w14:paraId="1CAEB691" w14:textId="77777777" w:rsidR="00800AD8" w:rsidRDefault="00800AD8" w:rsidP="00596CE1">
      <w:pPr>
        <w:pStyle w:val="InterlineTransNoFree"/>
        <w:tabs>
          <w:tab w:val="left" w:pos="1877"/>
          <w:tab w:val="left" w:pos="2441"/>
          <w:tab w:val="left" w:pos="3770"/>
          <w:tab w:val="left" w:pos="4214"/>
          <w:tab w:val="left" w:pos="5438"/>
          <w:tab w:val="left" w:pos="6377"/>
          <w:tab w:val="left" w:pos="7421"/>
        </w:tabs>
      </w:pPr>
      <w:r>
        <w:tab/>
        <w:t>become-able</w:t>
      </w:r>
      <w:r>
        <w:tab/>
        <w:t>after</w:t>
      </w:r>
      <w:r>
        <w:tab/>
      </w:r>
      <w:r>
        <w:rPr>
          <w:smallCaps/>
        </w:rPr>
        <w:t>loc</w:t>
      </w:r>
      <w:r>
        <w:t>-that-still</w:t>
      </w:r>
      <w:r>
        <w:tab/>
      </w:r>
      <w:r>
        <w:rPr>
          <w:smallCaps/>
        </w:rPr>
        <w:t>f.h</w:t>
      </w:r>
      <w:r>
        <w:tab/>
        <w:t>grandparent</w:t>
      </w:r>
      <w:r>
        <w:tab/>
        <w:t>not-after</w:t>
      </w:r>
      <w:r w:rsidR="00596CE1">
        <w:tab/>
      </w:r>
      <w:r w:rsidR="00596CE1">
        <w:rPr>
          <w:smallCaps/>
        </w:rPr>
        <w:t>f.</w:t>
      </w:r>
      <w:r w:rsidR="00596CE1">
        <w:t>we(</w:t>
      </w:r>
      <w:r w:rsidR="00596CE1">
        <w:rPr>
          <w:smallCaps/>
        </w:rPr>
        <w:t>inc</w:t>
      </w:r>
      <w:r w:rsidR="00596CE1">
        <w:t>)</w:t>
      </w:r>
      <w:r w:rsidR="00596CE1">
        <w:rPr>
          <w:smallCaps/>
        </w:rPr>
        <w:tab/>
        <w:t>c</w:t>
      </w:r>
    </w:p>
    <w:p w14:paraId="759E90F2" w14:textId="77777777" w:rsidR="00800AD8" w:rsidRDefault="00800AD8" w:rsidP="00596CE1">
      <w:pPr>
        <w:pStyle w:val="InterlineText"/>
        <w:tabs>
          <w:tab w:val="left" w:pos="533"/>
          <w:tab w:val="left" w:pos="2417"/>
          <w:tab w:val="left" w:pos="2921"/>
          <w:tab w:val="left" w:pos="3845"/>
          <w:tab w:val="left" w:pos="4709"/>
          <w:tab w:val="left" w:pos="5183"/>
          <w:tab w:val="left" w:pos="6662"/>
          <w:tab w:val="left" w:pos="6926"/>
          <w:tab w:val="left" w:pos="8120"/>
        </w:tabs>
      </w:pPr>
      <w:r>
        <w:tab/>
        <w:t>kipaulaula</w:t>
      </w:r>
      <w:r>
        <w:tab/>
        <w:t>tua</w:t>
      </w:r>
      <w:r>
        <w:tab/>
        <w:t>tja</w:t>
      </w:r>
      <w:r>
        <w:tab/>
        <w:t>kanen,</w:t>
      </w:r>
      <w:r w:rsidR="00D21C3A">
        <w:t>”</w:t>
      </w:r>
      <w:r w:rsidR="00D21C3A">
        <w:tab/>
      </w:r>
      <w:r>
        <w:t>aya</w:t>
      </w:r>
      <w:r>
        <w:tab/>
        <w:t>tiamadju</w:t>
      </w:r>
      <w:r>
        <w:tab/>
        <w:t>a</w:t>
      </w:r>
      <w:r w:rsidR="00596CE1">
        <w:tab/>
        <w:t>kinemnem,</w:t>
      </w:r>
      <w:r w:rsidR="00596CE1">
        <w:tab/>
        <w:t>ka</w:t>
      </w:r>
    </w:p>
    <w:p w14:paraId="5F2B7D90" w14:textId="77777777" w:rsidR="00800AD8" w:rsidRDefault="00800AD8" w:rsidP="00596CE1">
      <w:pPr>
        <w:pStyle w:val="InterlineGlossWithTrans"/>
        <w:tabs>
          <w:tab w:val="left" w:pos="533"/>
          <w:tab w:val="left" w:pos="2417"/>
          <w:tab w:val="left" w:pos="2921"/>
          <w:tab w:val="left" w:pos="3845"/>
          <w:tab w:val="left" w:pos="4709"/>
          <w:tab w:val="left" w:pos="5183"/>
          <w:tab w:val="left" w:pos="6662"/>
          <w:tab w:val="left" w:pos="6926"/>
          <w:tab w:val="left" w:pos="8120"/>
        </w:tabs>
      </w:pPr>
      <w:r>
        <w:tab/>
        <w:t>ki-pa-ula-ula</w:t>
      </w:r>
      <w:r>
        <w:tab/>
        <w:t>tua</w:t>
      </w:r>
      <w:r>
        <w:tab/>
        <w:t>tja</w:t>
      </w:r>
      <w:r>
        <w:tab/>
        <w:t>kan-en</w:t>
      </w:r>
      <w:r>
        <w:tab/>
        <w:t>aya</w:t>
      </w:r>
      <w:r>
        <w:tab/>
        <w:t>ti-a-madju</w:t>
      </w:r>
      <w:r>
        <w:tab/>
        <w:t>a</w:t>
      </w:r>
      <w:r w:rsidR="00596CE1">
        <w:tab/>
        <w:t>kinemnem</w:t>
      </w:r>
      <w:r w:rsidR="00596CE1">
        <w:tab/>
        <w:t>ka</w:t>
      </w:r>
    </w:p>
    <w:p w14:paraId="227CDBA6" w14:textId="77777777" w:rsidR="00800AD8" w:rsidRDefault="00800AD8" w:rsidP="00596CE1">
      <w:pPr>
        <w:pStyle w:val="InterlineTransNoFree"/>
        <w:tabs>
          <w:tab w:val="left" w:pos="2417"/>
          <w:tab w:val="left" w:pos="2921"/>
          <w:tab w:val="left" w:pos="3845"/>
          <w:tab w:val="left" w:pos="4709"/>
          <w:tab w:val="left" w:pos="5183"/>
          <w:tab w:val="left" w:pos="6662"/>
          <w:tab w:val="left" w:pos="6926"/>
          <w:tab w:val="left" w:pos="8120"/>
        </w:tabs>
        <w:rPr>
          <w:smallCaps/>
        </w:rPr>
      </w:pPr>
      <w:r>
        <w:rPr>
          <w:smallCaps/>
        </w:rPr>
        <w:tab/>
      </w:r>
      <w:r>
        <w:t>do-cause-</w:t>
      </w:r>
      <w:r>
        <w:rPr>
          <w:smallCaps/>
        </w:rPr>
        <w:t>red</w:t>
      </w:r>
      <w:r>
        <w:t>-lack</w:t>
      </w:r>
      <w:r>
        <w:tab/>
      </w:r>
      <w:r>
        <w:rPr>
          <w:smallCaps/>
        </w:rPr>
        <w:t>obl</w:t>
      </w:r>
      <w:r>
        <w:tab/>
        <w:t>our(</w:t>
      </w:r>
      <w:r>
        <w:rPr>
          <w:smallCaps/>
        </w:rPr>
        <w:t>inc</w:t>
      </w:r>
      <w:r>
        <w:t>)</w:t>
      </w:r>
      <w:r>
        <w:tab/>
        <w:t>eat-</w:t>
      </w:r>
      <w:r>
        <w:rPr>
          <w:smallCaps/>
        </w:rPr>
        <w:t>pf</w:t>
      </w:r>
      <w:r>
        <w:tab/>
        <w:t>say</w:t>
      </w:r>
      <w:r>
        <w:tab/>
      </w:r>
      <w:r>
        <w:rPr>
          <w:smallCaps/>
        </w:rPr>
        <w:t>f-pl</w:t>
      </w:r>
      <w:r>
        <w:t>-</w:t>
      </w:r>
      <w:r>
        <w:rPr>
          <w:smallCaps/>
        </w:rPr>
        <w:t>3rd.pers</w:t>
      </w:r>
      <w:r>
        <w:rPr>
          <w:smallCaps/>
        </w:rPr>
        <w:tab/>
        <w:t>c</w:t>
      </w:r>
      <w:r w:rsidR="00596CE1">
        <w:tab/>
        <w:t>think</w:t>
      </w:r>
      <w:r w:rsidR="00596CE1">
        <w:tab/>
        <w:t>after</w:t>
      </w:r>
    </w:p>
    <w:p w14:paraId="2B033D15" w14:textId="77777777" w:rsidR="00800AD8" w:rsidRDefault="00800AD8" w:rsidP="00596CE1">
      <w:pPr>
        <w:pStyle w:val="InterlineText"/>
        <w:tabs>
          <w:tab w:val="left" w:pos="533"/>
          <w:tab w:val="left" w:pos="1172"/>
          <w:tab w:val="left" w:pos="1946"/>
          <w:tab w:val="left" w:pos="2390"/>
          <w:tab w:val="left" w:pos="2729"/>
        </w:tabs>
      </w:pPr>
      <w:r>
        <w:tab/>
        <w:t>vaik</w:t>
      </w:r>
      <w:r>
        <w:tab/>
        <w:t>anga</w:t>
      </w:r>
      <w:r>
        <w:tab/>
        <w:t>ti</w:t>
      </w:r>
      <w:r>
        <w:tab/>
        <w:t>sa</w:t>
      </w:r>
      <w:r>
        <w:tab/>
        <w:t>Vuluvulung.</w:t>
      </w:r>
    </w:p>
    <w:p w14:paraId="364B16F0" w14:textId="77777777" w:rsidR="00800AD8" w:rsidRDefault="00800AD8" w:rsidP="00596CE1">
      <w:pPr>
        <w:pStyle w:val="InterlineGlossWithTrans"/>
        <w:tabs>
          <w:tab w:val="left" w:pos="533"/>
          <w:tab w:val="left" w:pos="1172"/>
          <w:tab w:val="left" w:pos="1946"/>
          <w:tab w:val="left" w:pos="2390"/>
          <w:tab w:val="left" w:pos="2729"/>
        </w:tabs>
      </w:pPr>
      <w:r>
        <w:tab/>
        <w:t>vaik</w:t>
      </w:r>
      <w:r>
        <w:tab/>
        <w:t>anga</w:t>
      </w:r>
      <w:r>
        <w:tab/>
        <w:t>ti</w:t>
      </w:r>
      <w:r>
        <w:tab/>
        <w:t>sa</w:t>
      </w:r>
      <w:r>
        <w:tab/>
        <w:t>Vuluvulung</w:t>
      </w:r>
    </w:p>
    <w:p w14:paraId="79BBB386" w14:textId="77777777" w:rsidR="00800AD8" w:rsidRDefault="00800AD8" w:rsidP="00596CE1">
      <w:pPr>
        <w:pStyle w:val="InterlineTrans"/>
        <w:tabs>
          <w:tab w:val="left" w:pos="533"/>
          <w:tab w:val="left" w:pos="1172"/>
          <w:tab w:val="left" w:pos="1946"/>
          <w:tab w:val="left" w:pos="2390"/>
          <w:tab w:val="left" w:pos="2729"/>
        </w:tabs>
      </w:pPr>
      <w:r>
        <w:tab/>
        <w:t>leave</w:t>
      </w:r>
      <w:r>
        <w:tab/>
        <w:t>indeed</w:t>
      </w:r>
      <w:r>
        <w:tab/>
      </w:r>
      <w:r>
        <w:rPr>
          <w:smallCaps/>
        </w:rPr>
        <w:t>f.h</w:t>
      </w:r>
      <w:r>
        <w:rPr>
          <w:smallCaps/>
        </w:rPr>
        <w:tab/>
        <w:t>h</w:t>
      </w:r>
      <w:r>
        <w:rPr>
          <w:smallCaps/>
        </w:rPr>
        <w:tab/>
      </w:r>
      <w:r>
        <w:t>(name)</w:t>
      </w:r>
    </w:p>
    <w:p w14:paraId="30E320AE" w14:textId="77777777" w:rsidR="00800AD8" w:rsidRDefault="00800AD8">
      <w:pPr>
        <w:pStyle w:val="InterlineFree"/>
      </w:pPr>
      <w:r>
        <w:t>“If only grandmother was still here. Then we wouldn’t be in trouble over our food,” they thought, when Granny</w:t>
      </w:r>
      <w:r w:rsidR="00596CE1">
        <w:t xml:space="preserve"> Vuluvulung had gone.</w:t>
      </w:r>
    </w:p>
    <w:p w14:paraId="14697693" w14:textId="77777777" w:rsidR="00800AD8" w:rsidRDefault="00C862D4" w:rsidP="00596CE1">
      <w:pPr>
        <w:pStyle w:val="InterlineText"/>
        <w:tabs>
          <w:tab w:val="left" w:pos="533"/>
        </w:tabs>
      </w:pPr>
      <w:r w:rsidRPr="003A1D48">
        <w:rPr>
          <w:rStyle w:val="InterlineTextNumChar"/>
        </w:rPr>
        <w:t>064</w:t>
      </w:r>
      <w:r w:rsidR="00800AD8">
        <w:tab/>
        <w:t>amin.</w:t>
      </w:r>
    </w:p>
    <w:p w14:paraId="2CF6A432" w14:textId="77777777" w:rsidR="00800AD8" w:rsidRDefault="00800AD8" w:rsidP="00596CE1">
      <w:pPr>
        <w:pStyle w:val="InterlineGlossWithTrans"/>
        <w:tabs>
          <w:tab w:val="left" w:pos="533"/>
        </w:tabs>
      </w:pPr>
      <w:r>
        <w:tab/>
        <w:t>amin</w:t>
      </w:r>
    </w:p>
    <w:p w14:paraId="0D05CDE3" w14:textId="77777777" w:rsidR="00800AD8" w:rsidRDefault="00800AD8" w:rsidP="00596CE1">
      <w:pPr>
        <w:pStyle w:val="InterlineTransNoFree"/>
        <w:tabs>
          <w:tab w:val="right" w:pos="8787"/>
        </w:tabs>
      </w:pPr>
      <w:r>
        <w:tab/>
        <w:t>no.more</w:t>
      </w:r>
      <w:r w:rsidR="00596CE1">
        <w:tab/>
        <w:t>The end.</w:t>
      </w:r>
    </w:p>
    <w:p w14:paraId="32B82806" w14:textId="77777777" w:rsidR="00596CE1" w:rsidRDefault="00800AD8" w:rsidP="00596CE1">
      <w:pPr>
        <w:pStyle w:val="FullTranslation"/>
      </w:pPr>
      <w:r>
        <w:t>There were two children with no mother or father, all on their own. They went to the fields. There was Granny Vuluvulung. The children went over to her. She said: “Right, I’ll teach you how to work the fields.”</w:t>
      </w:r>
      <w:r w:rsidR="00596CE1">
        <w:t xml:space="preserve"> </w:t>
      </w:r>
      <w:r>
        <w:t>They went off home. Next day she said: “Siblings, go and get some poles.</w:t>
      </w:r>
      <w:r w:rsidR="00596CE1">
        <w:t>”</w:t>
      </w:r>
      <w:r>
        <w:t xml:space="preserve"> They went to find some poles. Grandmother stayed in the house making thread. When the children came back after finding some poles, they said: “Grandmother, other people are clearing their land for planting.</w:t>
      </w:r>
      <w:r w:rsidR="00596CE1">
        <w:t>”</w:t>
      </w:r>
      <w:r>
        <w:t xml:space="preserve"> “Be quiet. What if they are clearing the land? It’s up to them. Go and find some bones, children.</w:t>
      </w:r>
      <w:r w:rsidR="00596CE1">
        <w:t xml:space="preserve">” </w:t>
      </w:r>
      <w:r>
        <w:t>They went off with a basket and picked up some bones. “Is that enough, grandmother?”. “It’s not enough yet; go and get some more.” “Grandmother, what are you going to do with the thread you’re making?” “Nothing. Go and find some gourd seeds.</w:t>
      </w:r>
      <w:r w:rsidR="00596CE1">
        <w:t>”</w:t>
      </w:r>
    </w:p>
    <w:p w14:paraId="5DE44E9C" w14:textId="77777777" w:rsidR="00596CE1" w:rsidRDefault="00800AD8" w:rsidP="00596CE1">
      <w:pPr>
        <w:pStyle w:val="FullTranslation"/>
      </w:pPr>
      <w:r>
        <w:t>When Granny Vuluvulung had finished making thread, she said: “Right, children, let’s go to the fields. Take the poles, bones and gourd seeds.</w:t>
      </w:r>
      <w:r w:rsidR="00596CE1">
        <w:t>”</w:t>
      </w:r>
      <w:r>
        <w:t xml:space="preserve"> When they got to the fields, she said: “Children, go and stick the poles in the ground.</w:t>
      </w:r>
      <w:r w:rsidR="00596CE1">
        <w:t>”</w:t>
      </w:r>
      <w:r>
        <w:t xml:space="preserve"> When they were stuck in, Granny Vuluvulung tied them with the thread all round and pulled it tight. “It would be good if the work were all done,” they said. So it was all done. “Go and plant the bones and the gourd seeds. Plant the bones below the terrace wall, and the gourds above it.</w:t>
      </w:r>
      <w:r w:rsidR="00596CE1">
        <w:t>”</w:t>
      </w:r>
      <w:r>
        <w:t xml:space="preserve"> Then they went home. “Go and look at our field, to see how it’s getting on.</w:t>
      </w:r>
      <w:r w:rsidR="00596CE1">
        <w:t>”</w:t>
      </w:r>
      <w:r>
        <w:t xml:space="preserve"> They went to have a look. When they got home, </w:t>
      </w:r>
      <w:r w:rsidR="00596CE1">
        <w:t>s</w:t>
      </w:r>
      <w:r>
        <w:t>h</w:t>
      </w:r>
      <w:r w:rsidR="00596CE1">
        <w:t>e asked: “How is it, children?”</w:t>
      </w:r>
      <w:r>
        <w:t xml:space="preserve"> “There are beginning to be cracks in the ground, grandmother. Other people’s millet is ripe.</w:t>
      </w:r>
      <w:r w:rsidR="00596CE1">
        <w:t>”</w:t>
      </w:r>
      <w:r>
        <w:t xml:space="preserve"> “What? What if it is ripe?” They went to the fields. “Take a pestle and mortar.</w:t>
      </w:r>
      <w:r w:rsidR="00596CE1">
        <w:t>”</w:t>
      </w:r>
      <w:r>
        <w:t xml:space="preserve"> When they got to the fields, she said: “Children, go and look. If there is anything grunting, pick it up.</w:t>
      </w:r>
      <w:r w:rsidR="00596CE1">
        <w:t>”</w:t>
      </w:r>
      <w:r>
        <w:t xml:space="preserve"> The bones had become pigs, and the gourds had become millet. They butchered the pigs, and made millet dumplings there in the fields. “Go and put all the produce of the gourds in the shed, and dig out all the pigs.</w:t>
      </w:r>
      <w:r w:rsidR="00596CE1">
        <w:t>”</w:t>
      </w:r>
      <w:r>
        <w:t xml:space="preserve"> (Later she said:) “Come on, children, let’s go home. Carry the gourds on your backs.</w:t>
      </w:r>
      <w:r w:rsidR="00596CE1">
        <w:t>”</w:t>
      </w:r>
      <w:r>
        <w:t xml:space="preserve"> And they drove the pigs home.</w:t>
      </w:r>
    </w:p>
    <w:p w14:paraId="1AA8AE1C" w14:textId="77777777" w:rsidR="00592BAE" w:rsidRDefault="00800AD8" w:rsidP="00596CE1">
      <w:pPr>
        <w:pStyle w:val="FullTranslation"/>
      </w:pPr>
      <w:r>
        <w:t xml:space="preserve">When they got home, </w:t>
      </w:r>
      <w:r w:rsidR="00596CE1">
        <w:t>s</w:t>
      </w:r>
      <w:r>
        <w:t>he said: “Off you go, children, take legs and hearts (from the butchered pigs) and go where you like.</w:t>
      </w:r>
      <w:r w:rsidR="00596CE1">
        <w:t>”</w:t>
      </w:r>
      <w:r>
        <w:t xml:space="preserve"> When other people saw them, they said: “Ha ha, they’ve got a crow for </w:t>
      </w:r>
      <w:r w:rsidR="00592BAE">
        <w:t xml:space="preserve">a </w:t>
      </w:r>
      <w:r>
        <w:t>grandmother.</w:t>
      </w:r>
      <w:r w:rsidR="00596CE1">
        <w:t>”</w:t>
      </w:r>
      <w:r>
        <w:t xml:space="preserve"> The children went and told the grandmother: “Grandmother, other people say: ‘Ha ha, they’ve got a crow for a grandmother.’” “What if people say that?” They went out again. People said: “Ha ha, they’ve got a crow for a grandmother.</w:t>
      </w:r>
      <w:r w:rsidR="00592BAE">
        <w:t>”</w:t>
      </w:r>
      <w:r>
        <w:t xml:space="preserve"> They went home. Again they said: “People say: ‘Haha, they’ve got a crow for a grandmother.</w:t>
      </w:r>
      <w:r w:rsidR="00592BAE">
        <w:t>’</w:t>
      </w:r>
      <w:r>
        <w:t>”</w:t>
      </w:r>
    </w:p>
    <w:p w14:paraId="542C302D" w14:textId="77777777" w:rsidR="00800AD8" w:rsidRDefault="00800AD8" w:rsidP="00596CE1">
      <w:pPr>
        <w:pStyle w:val="FullTranslation"/>
      </w:pPr>
      <w:r>
        <w:t>“All right, in that case I’m off.</w:t>
      </w:r>
      <w:r w:rsidR="00592BAE">
        <w:t>”</w:t>
      </w:r>
      <w:r>
        <w:t xml:space="preserve"> So she said “Caw caw,” and went off. When she had gone she whistled: “May the food and pigs vanish.</w:t>
      </w:r>
      <w:r w:rsidR="00592BAE">
        <w:t>”</w:t>
      </w:r>
      <w:r>
        <w:t xml:space="preserve"> Then there was nothing left. They were back to being hungry, and they just cried. “If only grandmother was still here. Then we wouldn’t be in trouble over our food,” they thought, when Granny Vuluvulung had gone. The end.</w:t>
      </w:r>
    </w:p>
    <w:p w14:paraId="3E411D8B" w14:textId="77777777" w:rsidR="00800AD8" w:rsidRDefault="00800AD8">
      <w:pPr>
        <w:pStyle w:val="Heading4"/>
      </w:pPr>
      <w:r w:rsidRPr="00DC1AE0">
        <w:rPr>
          <w:rStyle w:val="NumTextHeadingChar"/>
        </w:rPr>
        <w:lastRenderedPageBreak/>
        <w:t>072</w:t>
      </w:r>
      <w:r>
        <w:t xml:space="preserve"> SAPULUNGAN AND MUAKAI</w:t>
      </w:r>
      <w:r w:rsidR="00592BAE">
        <w:br/>
      </w:r>
      <w:r>
        <w:t xml:space="preserve">Sapulungan kati </w:t>
      </w:r>
      <w:r w:rsidR="00592BAE">
        <w:t>Muakai</w:t>
      </w:r>
      <w:r w:rsidR="001208B6">
        <w:t xml:space="preserve"> (</w:t>
      </w:r>
      <w:r w:rsidR="00592BAE">
        <w:t>Tjukuvuî village, p.285</w:t>
      </w:r>
      <w:r w:rsidR="001208B6">
        <w:t>)</w:t>
      </w:r>
    </w:p>
    <w:p w14:paraId="63172640" w14:textId="77777777" w:rsidR="00800AD8" w:rsidRDefault="00DC1AE0" w:rsidP="00D85BBC">
      <w:pPr>
        <w:pStyle w:val="InterlineText"/>
        <w:tabs>
          <w:tab w:val="left" w:pos="533"/>
          <w:tab w:val="left" w:pos="1457"/>
          <w:tab w:val="left" w:pos="1901"/>
          <w:tab w:val="left" w:pos="3125"/>
          <w:tab w:val="left" w:pos="3989"/>
        </w:tabs>
      </w:pPr>
      <w:r w:rsidRPr="003A1D48">
        <w:rPr>
          <w:rStyle w:val="InterlineTextNumChar"/>
        </w:rPr>
        <w:t>001</w:t>
      </w:r>
      <w:r w:rsidR="00800AD8">
        <w:tab/>
        <w:t>izua</w:t>
      </w:r>
      <w:r w:rsidR="00800AD8">
        <w:tab/>
        <w:t>ti</w:t>
      </w:r>
      <w:r w:rsidR="00800AD8">
        <w:tab/>
        <w:t>Sapulungan</w:t>
      </w:r>
      <w:r w:rsidR="00800AD8">
        <w:tab/>
        <w:t>kati</w:t>
      </w:r>
      <w:r w:rsidR="00800AD8">
        <w:tab/>
        <w:t>Muakai.</w:t>
      </w:r>
    </w:p>
    <w:p w14:paraId="0A234D67" w14:textId="77777777" w:rsidR="00800AD8" w:rsidRDefault="00800AD8" w:rsidP="00D85BBC">
      <w:pPr>
        <w:pStyle w:val="InterlineGlossWithTrans"/>
        <w:tabs>
          <w:tab w:val="left" w:pos="533"/>
          <w:tab w:val="left" w:pos="1457"/>
          <w:tab w:val="left" w:pos="1901"/>
          <w:tab w:val="left" w:pos="3125"/>
          <w:tab w:val="left" w:pos="3989"/>
        </w:tabs>
      </w:pPr>
      <w:r>
        <w:tab/>
        <w:t>i-zua</w:t>
      </w:r>
      <w:r>
        <w:tab/>
        <w:t>ti</w:t>
      </w:r>
      <w:r>
        <w:tab/>
        <w:t>Sapulungan</w:t>
      </w:r>
      <w:r>
        <w:tab/>
        <w:t>ka-ti</w:t>
      </w:r>
      <w:r>
        <w:tab/>
        <w:t>Muakai</w:t>
      </w:r>
    </w:p>
    <w:p w14:paraId="075D2E54" w14:textId="77777777" w:rsidR="00800AD8" w:rsidRDefault="00800AD8" w:rsidP="00D85BBC">
      <w:pPr>
        <w:pStyle w:val="InterlineTrans"/>
        <w:tabs>
          <w:tab w:val="left" w:pos="533"/>
          <w:tab w:val="left" w:pos="1457"/>
          <w:tab w:val="left" w:pos="1901"/>
          <w:tab w:val="left" w:pos="3125"/>
          <w:tab w:val="left" w:pos="3989"/>
        </w:tabs>
      </w:pPr>
      <w:r>
        <w:tab/>
      </w:r>
      <w:r>
        <w:rPr>
          <w:smallCaps/>
        </w:rPr>
        <w:t>loc</w:t>
      </w:r>
      <w:r>
        <w:t>-that</w:t>
      </w:r>
      <w:r>
        <w:tab/>
      </w:r>
      <w:r>
        <w:rPr>
          <w:smallCaps/>
        </w:rPr>
        <w:t>f.h</w:t>
      </w:r>
      <w:r>
        <w:tab/>
        <w:t>(name)</w:t>
      </w:r>
      <w:r>
        <w:tab/>
        <w:t>and-</w:t>
      </w:r>
      <w:r>
        <w:rPr>
          <w:smallCaps/>
        </w:rPr>
        <w:t>f.h</w:t>
      </w:r>
      <w:r>
        <w:tab/>
        <w:t>(name)</w:t>
      </w:r>
    </w:p>
    <w:p w14:paraId="1CC7120D" w14:textId="77777777" w:rsidR="00800AD8" w:rsidRDefault="00800AD8" w:rsidP="00D85BBC">
      <w:pPr>
        <w:pStyle w:val="InterlineFree"/>
      </w:pPr>
      <w:r>
        <w:t>There was a couple called Sapulungan and Muakai.</w:t>
      </w:r>
    </w:p>
    <w:p w14:paraId="1C0C45C8" w14:textId="77777777" w:rsidR="00800AD8" w:rsidRDefault="00DC1AE0" w:rsidP="00D85BBC">
      <w:pPr>
        <w:pStyle w:val="InterlineText"/>
        <w:tabs>
          <w:tab w:val="left" w:pos="533"/>
          <w:tab w:val="left" w:pos="977"/>
          <w:tab w:val="left" w:pos="1826"/>
          <w:tab w:val="left" w:pos="2090"/>
          <w:tab w:val="left" w:pos="3314"/>
          <w:tab w:val="left" w:pos="4178"/>
          <w:tab w:val="left" w:pos="5297"/>
        </w:tabs>
      </w:pPr>
      <w:r w:rsidRPr="003A1D48">
        <w:rPr>
          <w:rStyle w:val="InterlineTextNumChar"/>
        </w:rPr>
        <w:t>002</w:t>
      </w:r>
      <w:r w:rsidR="00800AD8">
        <w:tab/>
        <w:t>ti</w:t>
      </w:r>
      <w:r w:rsidR="00800AD8">
        <w:tab/>
        <w:t>Muakai</w:t>
      </w:r>
      <w:r w:rsidR="00800AD8">
        <w:tab/>
        <w:t>a</w:t>
      </w:r>
      <w:r w:rsidR="00800AD8">
        <w:tab/>
        <w:t>nguanguaq</w:t>
      </w:r>
      <w:r w:rsidR="00800AD8">
        <w:tab/>
        <w:t>aravats</w:t>
      </w:r>
      <w:r w:rsidR="00800AD8">
        <w:tab/>
        <w:t>matu</w:t>
      </w:r>
      <w:r w:rsidR="00800AD8">
        <w:tab/>
        <w:t>qadaw.</w:t>
      </w:r>
    </w:p>
    <w:p w14:paraId="1DDDC0F5" w14:textId="77777777" w:rsidR="00800AD8" w:rsidRDefault="00800AD8" w:rsidP="00D85BBC">
      <w:pPr>
        <w:pStyle w:val="InterlineGlossWithTrans"/>
        <w:tabs>
          <w:tab w:val="left" w:pos="533"/>
          <w:tab w:val="left" w:pos="977"/>
          <w:tab w:val="left" w:pos="1826"/>
          <w:tab w:val="left" w:pos="2090"/>
          <w:tab w:val="left" w:pos="3314"/>
          <w:tab w:val="left" w:pos="4178"/>
          <w:tab w:val="left" w:pos="5297"/>
        </w:tabs>
      </w:pPr>
      <w:r>
        <w:tab/>
        <w:t>ti</w:t>
      </w:r>
      <w:r>
        <w:tab/>
        <w:t>Muakai</w:t>
      </w:r>
      <w:r>
        <w:tab/>
        <w:t>a</w:t>
      </w:r>
      <w:r>
        <w:tab/>
        <w:t>ngua-nguaq</w:t>
      </w:r>
      <w:r>
        <w:tab/>
        <w:t>a-ravats</w:t>
      </w:r>
      <w:r>
        <w:tab/>
        <w:t>ma-tu</w:t>
      </w:r>
      <w:r>
        <w:tab/>
        <w:t>qadaw</w:t>
      </w:r>
    </w:p>
    <w:p w14:paraId="5F402C6D" w14:textId="77777777" w:rsidR="00800AD8" w:rsidRDefault="00800AD8" w:rsidP="00D85BBC">
      <w:pPr>
        <w:pStyle w:val="InterlineTrans"/>
        <w:tabs>
          <w:tab w:val="left" w:pos="533"/>
          <w:tab w:val="left" w:pos="977"/>
          <w:tab w:val="left" w:pos="1826"/>
          <w:tab w:val="left" w:pos="2090"/>
          <w:tab w:val="left" w:pos="3314"/>
          <w:tab w:val="left" w:pos="4178"/>
          <w:tab w:val="left" w:pos="5297"/>
        </w:tabs>
      </w:pPr>
      <w:r>
        <w:tab/>
      </w:r>
      <w:r>
        <w:rPr>
          <w:smallCaps/>
        </w:rPr>
        <w:t>f.h</w:t>
      </w:r>
      <w:r>
        <w:tab/>
        <w:t>(name)</w:t>
      </w:r>
      <w:r>
        <w:rPr>
          <w:smallCaps/>
        </w:rPr>
        <w:tab/>
        <w:t>c</w:t>
      </w:r>
      <w:r>
        <w:rPr>
          <w:smallCaps/>
        </w:rPr>
        <w:tab/>
        <w:t>red</w:t>
      </w:r>
      <w:r>
        <w:t>-good</w:t>
      </w:r>
      <w:r>
        <w:tab/>
      </w:r>
      <w:r>
        <w:rPr>
          <w:smallCaps/>
        </w:rPr>
        <w:t>c-</w:t>
      </w:r>
      <w:r>
        <w:t>true</w:t>
      </w:r>
      <w:r>
        <w:tab/>
      </w:r>
      <w:r>
        <w:rPr>
          <w:smallCaps/>
        </w:rPr>
        <w:t>stat</w:t>
      </w:r>
      <w:r>
        <w:t>-alike</w:t>
      </w:r>
      <w:r>
        <w:tab/>
        <w:t>sun</w:t>
      </w:r>
    </w:p>
    <w:p w14:paraId="3BF53EFE" w14:textId="77777777" w:rsidR="00800AD8" w:rsidRDefault="00800AD8">
      <w:pPr>
        <w:pStyle w:val="InterlineFree"/>
      </w:pPr>
      <w:r>
        <w:t>Muakai was as beautiful as the sun.</w:t>
      </w:r>
    </w:p>
    <w:p w14:paraId="4A7E779B" w14:textId="77777777" w:rsidR="00800AD8" w:rsidRDefault="00DC1AE0" w:rsidP="00D85BBC">
      <w:pPr>
        <w:pStyle w:val="InterlineText"/>
        <w:tabs>
          <w:tab w:val="left" w:pos="533"/>
          <w:tab w:val="left" w:pos="1202"/>
        </w:tabs>
      </w:pPr>
      <w:r w:rsidRPr="003A1D48">
        <w:rPr>
          <w:rStyle w:val="InterlineTextNumChar"/>
        </w:rPr>
        <w:t>003</w:t>
      </w:r>
      <w:r w:rsidR="00800AD8">
        <w:tab/>
        <w:t>manu</w:t>
      </w:r>
      <w:r w:rsidR="00800AD8">
        <w:tab/>
        <w:t>masulid.</w:t>
      </w:r>
    </w:p>
    <w:p w14:paraId="70BF4D46" w14:textId="77777777" w:rsidR="00800AD8" w:rsidRDefault="00800AD8" w:rsidP="00D85BBC">
      <w:pPr>
        <w:pStyle w:val="InterlineGlossWithTrans"/>
        <w:tabs>
          <w:tab w:val="left" w:pos="533"/>
          <w:tab w:val="left" w:pos="1202"/>
        </w:tabs>
      </w:pPr>
      <w:r>
        <w:tab/>
        <w:t>manu</w:t>
      </w:r>
      <w:r>
        <w:tab/>
        <w:t>ma-sulid</w:t>
      </w:r>
    </w:p>
    <w:p w14:paraId="760459B5" w14:textId="77777777" w:rsidR="00800AD8" w:rsidRDefault="00800AD8" w:rsidP="00D85BBC">
      <w:pPr>
        <w:pStyle w:val="InterlineTransNoFree"/>
        <w:tabs>
          <w:tab w:val="left" w:pos="1202"/>
          <w:tab w:val="right" w:pos="8787"/>
        </w:tabs>
      </w:pPr>
      <w:r>
        <w:tab/>
        <w:t>then</w:t>
      </w:r>
      <w:r>
        <w:tab/>
      </w:r>
      <w:r>
        <w:rPr>
          <w:smallCaps/>
        </w:rPr>
        <w:t>stat</w:t>
      </w:r>
      <w:r>
        <w:t>-sleep.together</w:t>
      </w:r>
      <w:r w:rsidR="00D85BBC">
        <w:tab/>
        <w:t>But when they slept together,</w:t>
      </w:r>
    </w:p>
    <w:p w14:paraId="1FF26885" w14:textId="77777777" w:rsidR="00800AD8" w:rsidRDefault="00DC1AE0" w:rsidP="00D85BBC">
      <w:pPr>
        <w:pStyle w:val="InterlineText"/>
        <w:tabs>
          <w:tab w:val="left" w:pos="533"/>
          <w:tab w:val="left" w:pos="1127"/>
          <w:tab w:val="left" w:pos="1511"/>
          <w:tab w:val="left" w:pos="2240"/>
          <w:tab w:val="left" w:pos="2729"/>
        </w:tabs>
      </w:pPr>
      <w:r w:rsidRPr="003A1D48">
        <w:rPr>
          <w:rStyle w:val="InterlineTextNumChar"/>
        </w:rPr>
        <w:t>004</w:t>
      </w:r>
      <w:r w:rsidR="00800AD8">
        <w:tab/>
        <w:t>neka</w:t>
      </w:r>
      <w:r w:rsidR="00800AD8">
        <w:tab/>
        <w:t>nu</w:t>
      </w:r>
      <w:r w:rsidR="00800AD8">
        <w:tab/>
        <w:t>buang</w:t>
      </w:r>
      <w:r w:rsidR="00800AD8">
        <w:tab/>
        <w:t>nua</w:t>
      </w:r>
      <w:r w:rsidR="00800AD8">
        <w:tab/>
        <w:t>kutji.</w:t>
      </w:r>
    </w:p>
    <w:p w14:paraId="31A08238" w14:textId="77777777" w:rsidR="00800AD8" w:rsidRDefault="00800AD8" w:rsidP="00D85BBC">
      <w:pPr>
        <w:pStyle w:val="InterlineGlossWithTrans"/>
        <w:tabs>
          <w:tab w:val="left" w:pos="533"/>
          <w:tab w:val="left" w:pos="1127"/>
          <w:tab w:val="left" w:pos="1511"/>
          <w:tab w:val="left" w:pos="2240"/>
          <w:tab w:val="left" w:pos="2729"/>
        </w:tabs>
      </w:pPr>
      <w:r>
        <w:tab/>
        <w:t>neka</w:t>
      </w:r>
      <w:r>
        <w:tab/>
        <w:t>nu</w:t>
      </w:r>
      <w:r>
        <w:tab/>
        <w:t>buang</w:t>
      </w:r>
      <w:r>
        <w:tab/>
        <w:t>nua</w:t>
      </w:r>
      <w:r>
        <w:tab/>
        <w:t>kutji</w:t>
      </w:r>
    </w:p>
    <w:p w14:paraId="75B07841" w14:textId="77777777" w:rsidR="00800AD8" w:rsidRDefault="00800AD8" w:rsidP="00D85BBC">
      <w:pPr>
        <w:pStyle w:val="InterlineTransNoFree"/>
        <w:tabs>
          <w:tab w:val="left" w:pos="1127"/>
          <w:tab w:val="left" w:pos="1511"/>
          <w:tab w:val="left" w:pos="2240"/>
          <w:tab w:val="left" w:pos="2729"/>
          <w:tab w:val="right" w:pos="8787"/>
        </w:tabs>
      </w:pPr>
      <w:r>
        <w:tab/>
        <w:t>no</w:t>
      </w:r>
      <w:r>
        <w:tab/>
        <w:t>of</w:t>
      </w:r>
      <w:r>
        <w:tab/>
        <w:t>hole</w:t>
      </w:r>
      <w:r>
        <w:tab/>
        <w:t>of</w:t>
      </w:r>
      <w:r>
        <w:tab/>
        <w:t>vagina</w:t>
      </w:r>
      <w:r w:rsidR="00D85BBC">
        <w:tab/>
        <w:t>Muakai had no hole in her private parts.</w:t>
      </w:r>
    </w:p>
    <w:p w14:paraId="0E02549F" w14:textId="77777777" w:rsidR="00800AD8" w:rsidRDefault="00DC1AE0" w:rsidP="00D85BBC">
      <w:pPr>
        <w:pStyle w:val="InterlineText"/>
        <w:tabs>
          <w:tab w:val="left" w:pos="533"/>
          <w:tab w:val="left" w:pos="1202"/>
          <w:tab w:val="left" w:pos="2336"/>
          <w:tab w:val="left" w:pos="2780"/>
        </w:tabs>
      </w:pPr>
      <w:r w:rsidRPr="003A1D48">
        <w:rPr>
          <w:rStyle w:val="InterlineTextNumChar"/>
        </w:rPr>
        <w:t>005</w:t>
      </w:r>
      <w:r w:rsidR="00800AD8">
        <w:tab/>
        <w:t>manu</w:t>
      </w:r>
      <w:r w:rsidR="00800AD8">
        <w:tab/>
        <w:t>limutseng</w:t>
      </w:r>
      <w:r w:rsidR="00800AD8">
        <w:tab/>
        <w:t>ti</w:t>
      </w:r>
      <w:r w:rsidR="00800AD8">
        <w:tab/>
        <w:t>Sapulungan.</w:t>
      </w:r>
    </w:p>
    <w:p w14:paraId="0A7506BF" w14:textId="77777777" w:rsidR="00800AD8" w:rsidRDefault="00800AD8" w:rsidP="00D85BBC">
      <w:pPr>
        <w:pStyle w:val="InterlineGlossWithTrans"/>
        <w:tabs>
          <w:tab w:val="left" w:pos="533"/>
          <w:tab w:val="left" w:pos="1202"/>
          <w:tab w:val="left" w:pos="2336"/>
          <w:tab w:val="left" w:pos="2780"/>
        </w:tabs>
      </w:pPr>
      <w:r>
        <w:tab/>
        <w:t>manu</w:t>
      </w:r>
      <w:r>
        <w:tab/>
        <w:t>li-mutseng</w:t>
      </w:r>
      <w:r>
        <w:tab/>
        <w:t>ti</w:t>
      </w:r>
      <w:r>
        <w:tab/>
        <w:t>Sapulungan</w:t>
      </w:r>
    </w:p>
    <w:p w14:paraId="46907C97" w14:textId="77777777" w:rsidR="00800AD8" w:rsidRDefault="00800AD8" w:rsidP="00D85BBC">
      <w:pPr>
        <w:pStyle w:val="InterlineTransNoFree"/>
        <w:tabs>
          <w:tab w:val="left" w:pos="1202"/>
          <w:tab w:val="left" w:pos="2336"/>
          <w:tab w:val="left" w:pos="2780"/>
          <w:tab w:val="right" w:pos="8787"/>
        </w:tabs>
      </w:pPr>
      <w:r>
        <w:tab/>
        <w:t>then</w:t>
      </w:r>
      <w:r>
        <w:tab/>
      </w:r>
      <w:r>
        <w:rPr>
          <w:smallCaps/>
        </w:rPr>
        <w:t>qal</w:t>
      </w:r>
      <w:r>
        <w:t>-angry</w:t>
      </w:r>
      <w:r>
        <w:tab/>
      </w:r>
      <w:r>
        <w:rPr>
          <w:smallCaps/>
        </w:rPr>
        <w:t>f.h</w:t>
      </w:r>
      <w:r>
        <w:tab/>
        <w:t>(name)</w:t>
      </w:r>
      <w:r w:rsidR="00D85BBC">
        <w:tab/>
        <w:t>So Sapulungan was angry.</w:t>
      </w:r>
    </w:p>
    <w:p w14:paraId="30089754" w14:textId="77777777" w:rsidR="00800AD8" w:rsidRDefault="00DC1AE0" w:rsidP="00D85BBC">
      <w:pPr>
        <w:pStyle w:val="InterlineText"/>
        <w:tabs>
          <w:tab w:val="left" w:pos="533"/>
          <w:tab w:val="left" w:pos="1187"/>
          <w:tab w:val="left" w:pos="2051"/>
          <w:tab w:val="left" w:pos="2555"/>
          <w:tab w:val="left" w:pos="3689"/>
          <w:tab w:val="left" w:pos="4343"/>
          <w:tab w:val="left" w:pos="5342"/>
          <w:tab w:val="left" w:pos="5846"/>
          <w:tab w:val="left" w:pos="6680"/>
        </w:tabs>
      </w:pPr>
      <w:r w:rsidRPr="003A1D48">
        <w:rPr>
          <w:rStyle w:val="InterlineTextNumChar"/>
        </w:rPr>
        <w:t>006</w:t>
      </w:r>
      <w:r w:rsidR="00800AD8">
        <w:tab/>
        <w:t>nu</w:t>
      </w:r>
      <w:r w:rsidR="00800AD8">
        <w:tab/>
        <w:t>keman</w:t>
      </w:r>
      <w:r w:rsidR="00800AD8">
        <w:tab/>
        <w:t>tua</w:t>
      </w:r>
      <w:r w:rsidR="00800AD8">
        <w:tab/>
        <w:t>kinsa,</w:t>
      </w:r>
      <w:r w:rsidR="00800AD8">
        <w:tab/>
        <w:t>nu</w:t>
      </w:r>
      <w:r w:rsidR="00800AD8">
        <w:tab/>
        <w:t>temkel</w:t>
      </w:r>
      <w:r w:rsidR="00800AD8">
        <w:tab/>
        <w:t>tua</w:t>
      </w:r>
      <w:r w:rsidR="00800AD8">
        <w:tab/>
        <w:t>vava,</w:t>
      </w:r>
      <w:r w:rsidR="00800AD8">
        <w:tab/>
        <w:t>inika</w:t>
      </w:r>
    </w:p>
    <w:p w14:paraId="54A24FA0" w14:textId="77777777" w:rsidR="00800AD8" w:rsidRDefault="00800AD8" w:rsidP="00D85BBC">
      <w:pPr>
        <w:pStyle w:val="InterlineGlossWithTrans"/>
        <w:tabs>
          <w:tab w:val="left" w:pos="533"/>
          <w:tab w:val="left" w:pos="1187"/>
          <w:tab w:val="left" w:pos="2051"/>
          <w:tab w:val="left" w:pos="2555"/>
          <w:tab w:val="left" w:pos="3689"/>
          <w:tab w:val="left" w:pos="4343"/>
          <w:tab w:val="left" w:pos="5342"/>
          <w:tab w:val="left" w:pos="5846"/>
          <w:tab w:val="left" w:pos="6680"/>
        </w:tabs>
      </w:pPr>
      <w:r>
        <w:tab/>
        <w:t>nu</w:t>
      </w:r>
      <w:r>
        <w:tab/>
        <w:t>em=kan</w:t>
      </w:r>
      <w:r>
        <w:tab/>
        <w:t>tua</w:t>
      </w:r>
      <w:r>
        <w:tab/>
        <w:t>in=kesa</w:t>
      </w:r>
      <w:r>
        <w:tab/>
        <w:t>nu</w:t>
      </w:r>
      <w:r>
        <w:tab/>
        <w:t>m=tekel</w:t>
      </w:r>
      <w:r>
        <w:tab/>
        <w:t>tua</w:t>
      </w:r>
      <w:r>
        <w:tab/>
        <w:t>vava</w:t>
      </w:r>
      <w:r>
        <w:tab/>
        <w:t>ini-ka</w:t>
      </w:r>
    </w:p>
    <w:p w14:paraId="71D58C5B" w14:textId="77777777" w:rsidR="00800AD8" w:rsidRDefault="00800AD8" w:rsidP="00D85BBC">
      <w:pPr>
        <w:pStyle w:val="InterlineTransNoFree"/>
        <w:tabs>
          <w:tab w:val="left" w:pos="1187"/>
          <w:tab w:val="left" w:pos="2051"/>
          <w:tab w:val="left" w:pos="2555"/>
          <w:tab w:val="left" w:pos="3689"/>
          <w:tab w:val="left" w:pos="4343"/>
          <w:tab w:val="left" w:pos="5342"/>
          <w:tab w:val="left" w:pos="5846"/>
          <w:tab w:val="left" w:pos="6680"/>
        </w:tabs>
      </w:pPr>
      <w:r>
        <w:tab/>
        <w:t>when</w:t>
      </w:r>
      <w:r>
        <w:tab/>
      </w:r>
      <w:r>
        <w:rPr>
          <w:smallCaps/>
        </w:rPr>
        <w:t>af</w:t>
      </w:r>
      <w:r>
        <w:t>=eat</w:t>
      </w:r>
      <w:r>
        <w:tab/>
      </w:r>
      <w:r>
        <w:rPr>
          <w:smallCaps/>
        </w:rPr>
        <w:t>obl</w:t>
      </w:r>
      <w:r>
        <w:tab/>
      </w:r>
      <w:r>
        <w:rPr>
          <w:smallCaps/>
        </w:rPr>
        <w:t>perf</w:t>
      </w:r>
      <w:r>
        <w:t>=food</w:t>
      </w:r>
      <w:r>
        <w:tab/>
        <w:t>when</w:t>
      </w:r>
      <w:r>
        <w:tab/>
      </w:r>
      <w:r>
        <w:rPr>
          <w:smallCaps/>
        </w:rPr>
        <w:t>af</w:t>
      </w:r>
      <w:r>
        <w:t>=drink</w:t>
      </w:r>
      <w:r>
        <w:tab/>
      </w:r>
      <w:r>
        <w:rPr>
          <w:smallCaps/>
        </w:rPr>
        <w:t>obl</w:t>
      </w:r>
      <w:r>
        <w:tab/>
        <w:t>alcohol</w:t>
      </w:r>
      <w:r>
        <w:tab/>
        <w:t>not-after</w:t>
      </w:r>
    </w:p>
    <w:p w14:paraId="28767A18" w14:textId="77777777" w:rsidR="00800AD8" w:rsidRDefault="00800AD8" w:rsidP="00D85BBC">
      <w:pPr>
        <w:pStyle w:val="InterlineText"/>
        <w:tabs>
          <w:tab w:val="left" w:pos="533"/>
          <w:tab w:val="left" w:pos="2327"/>
          <w:tab w:val="left" w:pos="2591"/>
          <w:tab w:val="left" w:pos="3710"/>
          <w:tab w:val="left" w:pos="4844"/>
        </w:tabs>
      </w:pPr>
      <w:r>
        <w:tab/>
        <w:t>pukaui</w:t>
      </w:r>
      <w:r>
        <w:tab/>
        <w:t>a</w:t>
      </w:r>
      <w:r>
        <w:tab/>
        <w:t>kilinguî,</w:t>
      </w:r>
      <w:r>
        <w:tab/>
        <w:t>limutseng</w:t>
      </w:r>
      <w:r>
        <w:tab/>
        <w:t>sakamaya.</w:t>
      </w:r>
    </w:p>
    <w:p w14:paraId="6436A815" w14:textId="77777777" w:rsidR="00800AD8" w:rsidRDefault="00800AD8" w:rsidP="00D85BBC">
      <w:pPr>
        <w:pStyle w:val="InterlineGlossWithTrans"/>
        <w:tabs>
          <w:tab w:val="left" w:pos="533"/>
          <w:tab w:val="left" w:pos="2327"/>
          <w:tab w:val="left" w:pos="2591"/>
          <w:tab w:val="left" w:pos="3710"/>
          <w:tab w:val="left" w:pos="4844"/>
        </w:tabs>
      </w:pPr>
      <w:r>
        <w:tab/>
        <w:t>pu-ka-ui</w:t>
      </w:r>
      <w:r>
        <w:tab/>
        <w:t>a</w:t>
      </w:r>
      <w:r>
        <w:tab/>
        <w:t>ki-linguî</w:t>
      </w:r>
      <w:r>
        <w:tab/>
        <w:t>li-mutseng</w:t>
      </w:r>
      <w:r>
        <w:tab/>
        <w:t>sakamaya</w:t>
      </w:r>
    </w:p>
    <w:p w14:paraId="1FDB24C4" w14:textId="77777777" w:rsidR="00800AD8" w:rsidRDefault="00800AD8" w:rsidP="00D85BBC">
      <w:pPr>
        <w:pStyle w:val="InterlineTrans"/>
        <w:tabs>
          <w:tab w:val="left" w:pos="533"/>
          <w:tab w:val="left" w:pos="2327"/>
          <w:tab w:val="left" w:pos="2591"/>
          <w:tab w:val="left" w:pos="3710"/>
          <w:tab w:val="left" w:pos="4844"/>
        </w:tabs>
      </w:pPr>
      <w:r>
        <w:tab/>
        <w:t>have-become-yes</w:t>
      </w:r>
      <w:r>
        <w:rPr>
          <w:smallCaps/>
        </w:rPr>
        <w:tab/>
        <w:t>c</w:t>
      </w:r>
      <w:r>
        <w:rPr>
          <w:smallCaps/>
        </w:rPr>
        <w:tab/>
      </w:r>
      <w:r>
        <w:t>do-around</w:t>
      </w:r>
      <w:r>
        <w:tab/>
      </w:r>
      <w:r>
        <w:rPr>
          <w:smallCaps/>
        </w:rPr>
        <w:t>qal</w:t>
      </w:r>
      <w:r>
        <w:t>-angry</w:t>
      </w:r>
      <w:r>
        <w:tab/>
        <w:t>only</w:t>
      </w:r>
    </w:p>
    <w:p w14:paraId="351E45B3" w14:textId="77777777" w:rsidR="00800AD8" w:rsidRDefault="00800AD8" w:rsidP="00A8416B">
      <w:pPr>
        <w:pStyle w:val="InterlineFreeCommentFollows"/>
      </w:pPr>
      <w:r>
        <w:t xml:space="preserve">When they </w:t>
      </w:r>
      <w:r w:rsidR="00D85BBC">
        <w:t xml:space="preserve">ate or drank, he refused to sit (in a circle) </w:t>
      </w:r>
      <w:r>
        <w:t>with the others; he just sulked.</w:t>
      </w:r>
    </w:p>
    <w:p w14:paraId="6564BD57" w14:textId="77777777" w:rsidR="00800AD8" w:rsidRDefault="00A8416B" w:rsidP="00D85BBC">
      <w:pPr>
        <w:pStyle w:val="CommentLastWithHalfSpace"/>
      </w:pPr>
      <w:r>
        <w:t>[</w:t>
      </w:r>
      <w:r w:rsidR="00800AD8" w:rsidRPr="00D85BBC">
        <w:rPr>
          <w:rStyle w:val="VernacularText"/>
        </w:rPr>
        <w:t>a</w:t>
      </w:r>
      <w:r w:rsidR="00800AD8">
        <w:t xml:space="preserve">: </w:t>
      </w:r>
      <w:r w:rsidR="00D85BBC">
        <w:t>not in OA</w:t>
      </w:r>
      <w:r>
        <w:t>]</w:t>
      </w:r>
    </w:p>
    <w:p w14:paraId="64C0A039" w14:textId="77777777" w:rsidR="00800AD8" w:rsidRDefault="00DC1AE0" w:rsidP="00D85BBC">
      <w:pPr>
        <w:pStyle w:val="InterlineText"/>
        <w:tabs>
          <w:tab w:val="left" w:pos="533"/>
          <w:tab w:val="left" w:pos="1022"/>
          <w:tab w:val="left" w:pos="2036"/>
          <w:tab w:val="left" w:pos="2675"/>
          <w:tab w:val="left" w:pos="2939"/>
          <w:tab w:val="left" w:pos="4058"/>
          <w:tab w:val="left" w:pos="4502"/>
        </w:tabs>
      </w:pPr>
      <w:r w:rsidRPr="003A1D48">
        <w:rPr>
          <w:rStyle w:val="InterlineTextNumChar"/>
        </w:rPr>
        <w:t>007</w:t>
      </w:r>
      <w:r w:rsidR="00800AD8">
        <w:tab/>
        <w:t>qau</w:t>
      </w:r>
      <w:r w:rsidR="00800AD8">
        <w:tab/>
        <w:t>muri</w:t>
      </w:r>
      <w:r w:rsidR="00800AD8">
        <w:tab/>
        <w:t>vaik</w:t>
      </w:r>
      <w:r w:rsidR="00800AD8">
        <w:tab/>
        <w:t>a</w:t>
      </w:r>
      <w:r w:rsidR="00800AD8">
        <w:tab/>
        <w:t>qemaîup</w:t>
      </w:r>
      <w:r w:rsidR="00800AD8">
        <w:tab/>
        <w:t>ti</w:t>
      </w:r>
      <w:r w:rsidR="00800AD8">
        <w:tab/>
        <w:t>Sapulungan.</w:t>
      </w:r>
    </w:p>
    <w:p w14:paraId="4CCFA0F2" w14:textId="77777777" w:rsidR="00800AD8" w:rsidRDefault="00800AD8" w:rsidP="00D85BBC">
      <w:pPr>
        <w:pStyle w:val="InterlineGlossWithTrans"/>
        <w:tabs>
          <w:tab w:val="left" w:pos="533"/>
          <w:tab w:val="left" w:pos="1022"/>
          <w:tab w:val="left" w:pos="2036"/>
          <w:tab w:val="left" w:pos="2675"/>
          <w:tab w:val="left" w:pos="2939"/>
          <w:tab w:val="left" w:pos="4058"/>
          <w:tab w:val="left" w:pos="4502"/>
        </w:tabs>
      </w:pPr>
      <w:r>
        <w:tab/>
        <w:t>qau</w:t>
      </w:r>
      <w:r>
        <w:tab/>
        <w:t>ma-uri</w:t>
      </w:r>
      <w:r>
        <w:tab/>
        <w:t>vaik</w:t>
      </w:r>
      <w:r>
        <w:tab/>
        <w:t>a</w:t>
      </w:r>
      <w:r>
        <w:tab/>
        <w:t>em=qaîup</w:t>
      </w:r>
      <w:r>
        <w:tab/>
        <w:t>ti</w:t>
      </w:r>
      <w:r>
        <w:tab/>
        <w:t>Sapulungan</w:t>
      </w:r>
    </w:p>
    <w:p w14:paraId="545E2F84" w14:textId="77777777" w:rsidR="00800AD8" w:rsidRDefault="00800AD8" w:rsidP="00D85BBC">
      <w:pPr>
        <w:pStyle w:val="InterlineTrans"/>
        <w:tabs>
          <w:tab w:val="left" w:pos="533"/>
          <w:tab w:val="left" w:pos="1022"/>
          <w:tab w:val="left" w:pos="2036"/>
          <w:tab w:val="left" w:pos="2675"/>
          <w:tab w:val="left" w:pos="2939"/>
          <w:tab w:val="left" w:pos="4058"/>
          <w:tab w:val="left" w:pos="4502"/>
        </w:tabs>
      </w:pPr>
      <w:r>
        <w:tab/>
        <w:t>so</w:t>
      </w:r>
      <w:r>
        <w:tab/>
      </w:r>
      <w:r>
        <w:rPr>
          <w:smallCaps/>
        </w:rPr>
        <w:t>stat</w:t>
      </w:r>
      <w:r>
        <w:t>-will</w:t>
      </w:r>
      <w:r>
        <w:tab/>
        <w:t>leave</w:t>
      </w:r>
      <w:r>
        <w:rPr>
          <w:smallCaps/>
        </w:rPr>
        <w:tab/>
        <w:t>c</w:t>
      </w:r>
      <w:r>
        <w:rPr>
          <w:smallCaps/>
        </w:rPr>
        <w:tab/>
        <w:t>af</w:t>
      </w:r>
      <w:r>
        <w:t>=hunt</w:t>
      </w:r>
      <w:r>
        <w:tab/>
      </w:r>
      <w:r>
        <w:rPr>
          <w:smallCaps/>
        </w:rPr>
        <w:t>f.h</w:t>
      </w:r>
      <w:r>
        <w:tab/>
        <w:t>(name)</w:t>
      </w:r>
    </w:p>
    <w:p w14:paraId="3C51BF5C" w14:textId="77777777" w:rsidR="00800AD8" w:rsidRDefault="00800AD8" w:rsidP="00D85BBC">
      <w:pPr>
        <w:pStyle w:val="InterlineFree"/>
      </w:pPr>
      <w:r>
        <w:t>Then Sapulungan was going off hunting,</w:t>
      </w:r>
    </w:p>
    <w:p w14:paraId="2726EF2F" w14:textId="77777777" w:rsidR="00800AD8" w:rsidRDefault="00DC1AE0" w:rsidP="00D85BBC">
      <w:pPr>
        <w:pStyle w:val="InterlineText"/>
        <w:tabs>
          <w:tab w:val="left" w:pos="533"/>
          <w:tab w:val="left" w:pos="1877"/>
          <w:tab w:val="left" w:pos="2141"/>
          <w:tab w:val="left" w:pos="3155"/>
        </w:tabs>
      </w:pPr>
      <w:r w:rsidRPr="003A1D48">
        <w:rPr>
          <w:rStyle w:val="InterlineTextNumChar"/>
        </w:rPr>
        <w:t>008</w:t>
      </w:r>
      <w:r w:rsidR="00CB42CA">
        <w:tab/>
        <w:t>taulain</w:t>
      </w:r>
      <w:r w:rsidR="00CB42CA">
        <w:tab/>
        <w:t>a</w:t>
      </w:r>
      <w:r w:rsidR="00CB42CA">
        <w:tab/>
        <w:t>q</w:t>
      </w:r>
      <w:r w:rsidR="00800AD8">
        <w:t>ungtsu</w:t>
      </w:r>
      <w:r w:rsidR="00CB42CA">
        <w:t>y</w:t>
      </w:r>
      <w:r w:rsidR="00800AD8">
        <w:tab/>
        <w:t>pitjumaq.</w:t>
      </w:r>
    </w:p>
    <w:p w14:paraId="1BB2B1D9" w14:textId="77777777" w:rsidR="00800AD8" w:rsidRDefault="00800AD8" w:rsidP="00D85BBC">
      <w:pPr>
        <w:pStyle w:val="InterlineGlossWithTrans"/>
        <w:tabs>
          <w:tab w:val="left" w:pos="533"/>
          <w:tab w:val="left" w:pos="1877"/>
          <w:tab w:val="left" w:pos="2141"/>
          <w:tab w:val="left" w:pos="3155"/>
        </w:tabs>
      </w:pPr>
      <w:r>
        <w:tab/>
        <w:t>ta-ula-en</w:t>
      </w:r>
      <w:r>
        <w:tab/>
        <w:t>a</w:t>
      </w:r>
      <w:r>
        <w:tab/>
        <w:t>qungtsuy</w:t>
      </w:r>
      <w:r>
        <w:tab/>
        <w:t>pi-tju-umaq</w:t>
      </w:r>
    </w:p>
    <w:p w14:paraId="315D8828" w14:textId="77777777" w:rsidR="00800AD8" w:rsidRDefault="00800AD8" w:rsidP="00D85BBC">
      <w:pPr>
        <w:pStyle w:val="InterlineTransNoFree"/>
        <w:tabs>
          <w:tab w:val="left" w:pos="1877"/>
          <w:tab w:val="left" w:pos="2141"/>
          <w:tab w:val="left" w:pos="3155"/>
          <w:tab w:val="right" w:pos="8787"/>
        </w:tabs>
      </w:pPr>
      <w:r>
        <w:tab/>
      </w:r>
      <w:r>
        <w:rPr>
          <w:smallCaps/>
        </w:rPr>
        <w:t>past</w:t>
      </w:r>
      <w:r>
        <w:t>-lack-</w:t>
      </w:r>
      <w:r>
        <w:rPr>
          <w:smallCaps/>
        </w:rPr>
        <w:t>pf</w:t>
      </w:r>
      <w:r>
        <w:rPr>
          <w:smallCaps/>
        </w:rPr>
        <w:tab/>
        <w:t>c</w:t>
      </w:r>
      <w:r>
        <w:rPr>
          <w:smallCaps/>
        </w:rPr>
        <w:tab/>
      </w:r>
      <w:r>
        <w:t>pipe</w:t>
      </w:r>
      <w:r>
        <w:tab/>
        <w:t>put-there-house</w:t>
      </w:r>
      <w:r w:rsidR="00D85BBC">
        <w:tab/>
        <w:t>and had left his pipe in the house.</w:t>
      </w:r>
    </w:p>
    <w:p w14:paraId="6C3D3474" w14:textId="77777777" w:rsidR="00800AD8" w:rsidRDefault="00DC1AE0" w:rsidP="009B398A">
      <w:pPr>
        <w:pStyle w:val="InterlineText"/>
        <w:tabs>
          <w:tab w:val="left" w:pos="533"/>
          <w:tab w:val="left" w:pos="1592"/>
          <w:tab w:val="left" w:pos="2396"/>
          <w:tab w:val="left" w:pos="3335"/>
          <w:tab w:val="left" w:pos="3599"/>
          <w:tab w:val="left" w:pos="4043"/>
        </w:tabs>
      </w:pPr>
      <w:r w:rsidRPr="003A1D48">
        <w:rPr>
          <w:rStyle w:val="InterlineTextNumChar"/>
        </w:rPr>
        <w:t>009</w:t>
      </w:r>
      <w:r w:rsidR="00800AD8">
        <w:tab/>
        <w:t>“keîu,</w:t>
      </w:r>
      <w:r w:rsidR="00800AD8">
        <w:tab/>
        <w:t>kina,</w:t>
      </w:r>
      <w:r w:rsidR="00800AD8">
        <w:tab/>
        <w:t>keîan</w:t>
      </w:r>
      <w:r w:rsidR="00800AD8">
        <w:tab/>
        <w:t>a</w:t>
      </w:r>
      <w:r w:rsidR="00800AD8">
        <w:tab/>
        <w:t>ku</w:t>
      </w:r>
      <w:r w:rsidR="00800AD8">
        <w:tab/>
      </w:r>
      <w:r w:rsidR="00CB42CA">
        <w:t>q</w:t>
      </w:r>
      <w:r w:rsidR="00800AD8">
        <w:t>ungtsu</w:t>
      </w:r>
      <w:r w:rsidR="00CB42CA">
        <w:t>y</w:t>
      </w:r>
      <w:r w:rsidR="00800AD8">
        <w:t>.”</w:t>
      </w:r>
    </w:p>
    <w:p w14:paraId="031242C0" w14:textId="77777777" w:rsidR="00800AD8" w:rsidRDefault="00800AD8" w:rsidP="009B398A">
      <w:pPr>
        <w:pStyle w:val="InterlineGlossWithTrans"/>
        <w:tabs>
          <w:tab w:val="left" w:pos="533"/>
          <w:tab w:val="left" w:pos="1592"/>
          <w:tab w:val="left" w:pos="2396"/>
          <w:tab w:val="left" w:pos="3335"/>
          <w:tab w:val="left" w:pos="3599"/>
          <w:tab w:val="left" w:pos="4043"/>
        </w:tabs>
      </w:pPr>
      <w:r>
        <w:tab/>
        <w:t>keî-u</w:t>
      </w:r>
      <w:r>
        <w:tab/>
        <w:t>kina</w:t>
      </w:r>
      <w:r>
        <w:tab/>
        <w:t>keî-an</w:t>
      </w:r>
      <w:r>
        <w:tab/>
        <w:t>a</w:t>
      </w:r>
      <w:r>
        <w:tab/>
        <w:t>ku</w:t>
      </w:r>
      <w:r>
        <w:tab/>
        <w:t>qungtsuy</w:t>
      </w:r>
    </w:p>
    <w:p w14:paraId="6E9775EC" w14:textId="77777777" w:rsidR="00800AD8" w:rsidRDefault="00800AD8" w:rsidP="009B398A">
      <w:pPr>
        <w:pStyle w:val="InterlineTransNoFree"/>
        <w:tabs>
          <w:tab w:val="left" w:pos="1592"/>
          <w:tab w:val="left" w:pos="2396"/>
          <w:tab w:val="left" w:pos="3335"/>
          <w:tab w:val="left" w:pos="3599"/>
          <w:tab w:val="left" w:pos="4043"/>
          <w:tab w:val="right" w:pos="8787"/>
        </w:tabs>
      </w:pPr>
      <w:r>
        <w:tab/>
        <w:t>come-</w:t>
      </w:r>
      <w:r>
        <w:rPr>
          <w:smallCaps/>
        </w:rPr>
        <w:t>imp</w:t>
      </w:r>
      <w:r>
        <w:tab/>
        <w:t>mother</w:t>
      </w:r>
      <w:r>
        <w:tab/>
        <w:t>come-</w:t>
      </w:r>
      <w:r>
        <w:rPr>
          <w:smallCaps/>
        </w:rPr>
        <w:t>lf</w:t>
      </w:r>
      <w:r>
        <w:rPr>
          <w:smallCaps/>
        </w:rPr>
        <w:tab/>
        <w:t>c</w:t>
      </w:r>
      <w:r>
        <w:rPr>
          <w:smallCaps/>
        </w:rPr>
        <w:tab/>
      </w:r>
      <w:r>
        <w:t>my</w:t>
      </w:r>
      <w:r>
        <w:tab/>
        <w:t>pipe</w:t>
      </w:r>
      <w:r w:rsidR="009B398A">
        <w:tab/>
        <w:t>“Come here, mother, hand me my pipe.”</w:t>
      </w:r>
    </w:p>
    <w:p w14:paraId="4393C517" w14:textId="77777777" w:rsidR="00800AD8" w:rsidRDefault="00DC1AE0" w:rsidP="009B398A">
      <w:pPr>
        <w:pStyle w:val="InterlineText"/>
        <w:tabs>
          <w:tab w:val="left" w:pos="533"/>
          <w:tab w:val="left" w:pos="1367"/>
          <w:tab w:val="left" w:pos="1751"/>
          <w:tab w:val="left" w:pos="2600"/>
          <w:tab w:val="left" w:pos="3089"/>
        </w:tabs>
      </w:pPr>
      <w:r w:rsidRPr="003A1D48">
        <w:rPr>
          <w:rStyle w:val="InterlineTextNumChar"/>
        </w:rPr>
        <w:t>010</w:t>
      </w:r>
      <w:r w:rsidR="00800AD8">
        <w:tab/>
        <w:t>alapen</w:t>
      </w:r>
      <w:r w:rsidR="00800AD8">
        <w:tab/>
        <w:t>ni</w:t>
      </w:r>
      <w:r w:rsidR="00800AD8">
        <w:tab/>
        <w:t>Muakai</w:t>
      </w:r>
      <w:r w:rsidR="00800AD8">
        <w:tab/>
        <w:t>sa</w:t>
      </w:r>
      <w:r w:rsidR="00800AD8">
        <w:tab/>
        <w:t>pavayan.</w:t>
      </w:r>
    </w:p>
    <w:p w14:paraId="16FCD28F" w14:textId="77777777" w:rsidR="00800AD8" w:rsidRDefault="00800AD8" w:rsidP="009B398A">
      <w:pPr>
        <w:pStyle w:val="InterlineGlossWithTrans"/>
        <w:tabs>
          <w:tab w:val="left" w:pos="533"/>
          <w:tab w:val="left" w:pos="1367"/>
          <w:tab w:val="left" w:pos="1751"/>
          <w:tab w:val="left" w:pos="2600"/>
          <w:tab w:val="left" w:pos="3089"/>
        </w:tabs>
      </w:pPr>
      <w:r>
        <w:tab/>
        <w:t>alap-en</w:t>
      </w:r>
      <w:r>
        <w:tab/>
        <w:t>ni</w:t>
      </w:r>
      <w:r>
        <w:tab/>
        <w:t>Muakai</w:t>
      </w:r>
      <w:r>
        <w:tab/>
        <w:t>sa</w:t>
      </w:r>
      <w:r>
        <w:tab/>
        <w:t>pa-vay-an</w:t>
      </w:r>
    </w:p>
    <w:p w14:paraId="7C266B32" w14:textId="77777777" w:rsidR="00800AD8" w:rsidRDefault="00800AD8" w:rsidP="009B398A">
      <w:pPr>
        <w:pStyle w:val="InterlineTransNoFree"/>
        <w:tabs>
          <w:tab w:val="left" w:pos="1367"/>
          <w:tab w:val="left" w:pos="1751"/>
          <w:tab w:val="left" w:pos="2600"/>
          <w:tab w:val="left" w:pos="3089"/>
          <w:tab w:val="right" w:pos="8787"/>
        </w:tabs>
      </w:pPr>
      <w:r>
        <w:tab/>
        <w:t>take-</w:t>
      </w:r>
      <w:r>
        <w:rPr>
          <w:smallCaps/>
        </w:rPr>
        <w:t>pf</w:t>
      </w:r>
      <w:r>
        <w:tab/>
        <w:t>by</w:t>
      </w:r>
      <w:r>
        <w:tab/>
        <w:t>(name)</w:t>
      </w:r>
      <w:r>
        <w:tab/>
        <w:t>and</w:t>
      </w:r>
      <w:r>
        <w:tab/>
        <w:t>cause-give-</w:t>
      </w:r>
      <w:r>
        <w:rPr>
          <w:smallCaps/>
        </w:rPr>
        <w:t>lf</w:t>
      </w:r>
      <w:r w:rsidR="009B398A">
        <w:rPr>
          <w:smallCaps/>
        </w:rPr>
        <w:tab/>
      </w:r>
      <w:r w:rsidR="009B398A">
        <w:t>Muakai took the pipe and gave it to him.</w:t>
      </w:r>
    </w:p>
    <w:p w14:paraId="68EB66A8" w14:textId="77777777" w:rsidR="00800AD8" w:rsidRDefault="00DC1AE0" w:rsidP="009B398A">
      <w:pPr>
        <w:pStyle w:val="InterlineText"/>
        <w:tabs>
          <w:tab w:val="left" w:pos="533"/>
          <w:tab w:val="left" w:pos="1082"/>
        </w:tabs>
      </w:pPr>
      <w:r w:rsidRPr="003A1D48">
        <w:rPr>
          <w:rStyle w:val="InterlineTextNumChar"/>
        </w:rPr>
        <w:t>011</w:t>
      </w:r>
      <w:r w:rsidR="00800AD8">
        <w:tab/>
        <w:t>“ini,</w:t>
      </w:r>
      <w:r w:rsidR="00800AD8">
        <w:tab/>
        <w:t>patsikelu.</w:t>
      </w:r>
    </w:p>
    <w:p w14:paraId="29CE20DC" w14:textId="77777777" w:rsidR="00800AD8" w:rsidRDefault="00800AD8" w:rsidP="009B398A">
      <w:pPr>
        <w:pStyle w:val="InterlineGlossWithTrans"/>
        <w:tabs>
          <w:tab w:val="left" w:pos="533"/>
          <w:tab w:val="left" w:pos="1082"/>
        </w:tabs>
      </w:pPr>
      <w:r>
        <w:tab/>
        <w:t>ini</w:t>
      </w:r>
      <w:r>
        <w:tab/>
        <w:t>pa-tsikel-u</w:t>
      </w:r>
    </w:p>
    <w:p w14:paraId="63CF6BFD" w14:textId="77777777" w:rsidR="00800AD8" w:rsidRDefault="00800AD8" w:rsidP="009B398A">
      <w:pPr>
        <w:pStyle w:val="InterlineTrans"/>
        <w:tabs>
          <w:tab w:val="left" w:pos="533"/>
          <w:tab w:val="left" w:pos="1082"/>
          <w:tab w:val="right" w:pos="8789"/>
        </w:tabs>
      </w:pPr>
      <w:r>
        <w:tab/>
        <w:t>not</w:t>
      </w:r>
      <w:r>
        <w:tab/>
        <w:t>cause-return-</w:t>
      </w:r>
      <w:r>
        <w:rPr>
          <w:smallCaps/>
        </w:rPr>
        <w:t>imp</w:t>
      </w:r>
      <w:r w:rsidR="009B398A">
        <w:rPr>
          <w:smallCaps/>
        </w:rPr>
        <w:tab/>
      </w:r>
      <w:r w:rsidR="009B398A">
        <w:t>“No, put it back.</w:t>
      </w:r>
    </w:p>
    <w:p w14:paraId="276EC179" w14:textId="77777777" w:rsidR="00800AD8" w:rsidRDefault="00A8416B" w:rsidP="00A8416B">
      <w:pPr>
        <w:pStyle w:val="CommentLastWithHalfSpace"/>
      </w:pPr>
      <w:r>
        <w:t>[</w:t>
      </w:r>
      <w:r w:rsidR="00800AD8" w:rsidRPr="009B398A">
        <w:rPr>
          <w:rStyle w:val="VernacularText"/>
        </w:rPr>
        <w:t>patsikelu</w:t>
      </w:r>
      <w:r w:rsidR="00800AD8">
        <w:t xml:space="preserve">: </w:t>
      </w:r>
      <w:r w:rsidR="009B398A">
        <w:t xml:space="preserve">was </w:t>
      </w:r>
      <w:r w:rsidR="009B398A" w:rsidRPr="009B398A">
        <w:rPr>
          <w:rStyle w:val="VernacularText"/>
        </w:rPr>
        <w:t>patsikel</w:t>
      </w:r>
      <w:r>
        <w:t>]</w:t>
      </w:r>
    </w:p>
    <w:p w14:paraId="5F00FC66" w14:textId="77777777" w:rsidR="00800AD8" w:rsidRDefault="00DC1AE0" w:rsidP="009B398A">
      <w:pPr>
        <w:pStyle w:val="InterlineText"/>
        <w:tabs>
          <w:tab w:val="left" w:pos="533"/>
          <w:tab w:val="left" w:pos="1472"/>
          <w:tab w:val="left" w:pos="2336"/>
          <w:tab w:val="left" w:pos="2780"/>
        </w:tabs>
      </w:pPr>
      <w:r w:rsidRPr="003A1D48">
        <w:rPr>
          <w:rStyle w:val="InterlineTextNumChar"/>
        </w:rPr>
        <w:t>012</w:t>
      </w:r>
      <w:r w:rsidR="00800AD8">
        <w:tab/>
        <w:t>keîan,</w:t>
      </w:r>
      <w:r w:rsidR="00800AD8">
        <w:tab/>
        <w:t>aya-u</w:t>
      </w:r>
      <w:r w:rsidR="00800AD8">
        <w:tab/>
        <w:t>ti</w:t>
      </w:r>
      <w:r w:rsidR="00800AD8">
        <w:tab/>
        <w:t>kina.”</w:t>
      </w:r>
    </w:p>
    <w:p w14:paraId="43DFACCC" w14:textId="77777777" w:rsidR="00800AD8" w:rsidRDefault="00800AD8" w:rsidP="009B398A">
      <w:pPr>
        <w:pStyle w:val="InterlineGlossWithTrans"/>
        <w:tabs>
          <w:tab w:val="left" w:pos="533"/>
          <w:tab w:val="left" w:pos="1472"/>
          <w:tab w:val="left" w:pos="2336"/>
          <w:tab w:val="left" w:pos="2780"/>
        </w:tabs>
      </w:pPr>
      <w:r>
        <w:tab/>
        <w:t>keî-an</w:t>
      </w:r>
      <w:r>
        <w:tab/>
        <w:t>aya-u</w:t>
      </w:r>
      <w:r>
        <w:tab/>
        <w:t>ti</w:t>
      </w:r>
      <w:r>
        <w:tab/>
        <w:t>kina</w:t>
      </w:r>
    </w:p>
    <w:p w14:paraId="76F4DC7B" w14:textId="77777777" w:rsidR="00800AD8" w:rsidRDefault="00800AD8" w:rsidP="009B398A">
      <w:pPr>
        <w:pStyle w:val="InterlineTransNoFree"/>
        <w:tabs>
          <w:tab w:val="left" w:pos="1472"/>
          <w:tab w:val="left" w:pos="2336"/>
          <w:tab w:val="left" w:pos="2780"/>
          <w:tab w:val="right" w:pos="8787"/>
        </w:tabs>
      </w:pPr>
      <w:r>
        <w:tab/>
        <w:t>come-</w:t>
      </w:r>
      <w:r>
        <w:rPr>
          <w:smallCaps/>
        </w:rPr>
        <w:t>lf</w:t>
      </w:r>
      <w:r>
        <w:tab/>
        <w:t>say-</w:t>
      </w:r>
      <w:r>
        <w:rPr>
          <w:smallCaps/>
        </w:rPr>
        <w:t>imp</w:t>
      </w:r>
      <w:r>
        <w:tab/>
      </w:r>
      <w:r>
        <w:rPr>
          <w:smallCaps/>
        </w:rPr>
        <w:t>f.h</w:t>
      </w:r>
      <w:r>
        <w:tab/>
        <w:t>mother</w:t>
      </w:r>
      <w:r w:rsidR="009B398A">
        <w:tab/>
        <w:t>Tell my mother to give it to me.”</w:t>
      </w:r>
    </w:p>
    <w:p w14:paraId="2ABB5ABD" w14:textId="77777777" w:rsidR="00800AD8" w:rsidRDefault="00DC1AE0" w:rsidP="009B398A">
      <w:pPr>
        <w:pStyle w:val="InterlineText"/>
        <w:tabs>
          <w:tab w:val="left" w:pos="533"/>
          <w:tab w:val="left" w:pos="1367"/>
          <w:tab w:val="left" w:pos="1856"/>
          <w:tab w:val="left" w:pos="2660"/>
          <w:tab w:val="left" w:pos="3149"/>
          <w:tab w:val="left" w:pos="4583"/>
          <w:tab w:val="left" w:pos="5282"/>
        </w:tabs>
      </w:pPr>
      <w:r w:rsidRPr="003A1D48">
        <w:rPr>
          <w:rStyle w:val="InterlineTextNumChar"/>
        </w:rPr>
        <w:t>013</w:t>
      </w:r>
      <w:r w:rsidR="00800AD8">
        <w:tab/>
        <w:t>alapen</w:t>
      </w:r>
      <w:r w:rsidR="00800AD8">
        <w:tab/>
        <w:t>nua</w:t>
      </w:r>
      <w:r w:rsidR="00800AD8">
        <w:tab/>
        <w:t>kina</w:t>
      </w:r>
      <w:r w:rsidR="00800AD8">
        <w:tab/>
        <w:t>sa</w:t>
      </w:r>
      <w:r w:rsidR="00800AD8">
        <w:tab/>
        <w:t>pavayan</w:t>
      </w:r>
      <w:r w:rsidR="00800AD8">
        <w:tab/>
        <w:t>tjai</w:t>
      </w:r>
      <w:r w:rsidR="00800AD8">
        <w:tab/>
        <w:t>Sapulungan.</w:t>
      </w:r>
    </w:p>
    <w:p w14:paraId="7094C878" w14:textId="77777777" w:rsidR="00800AD8" w:rsidRDefault="00800AD8" w:rsidP="009B398A">
      <w:pPr>
        <w:pStyle w:val="InterlineGlossWithTrans"/>
        <w:tabs>
          <w:tab w:val="left" w:pos="533"/>
          <w:tab w:val="left" w:pos="1367"/>
          <w:tab w:val="left" w:pos="1856"/>
          <w:tab w:val="left" w:pos="2660"/>
          <w:tab w:val="left" w:pos="3149"/>
          <w:tab w:val="left" w:pos="4583"/>
          <w:tab w:val="left" w:pos="5282"/>
        </w:tabs>
      </w:pPr>
      <w:r>
        <w:tab/>
        <w:t>alap-en</w:t>
      </w:r>
      <w:r>
        <w:tab/>
        <w:t>nua</w:t>
      </w:r>
      <w:r>
        <w:tab/>
        <w:t>kina</w:t>
      </w:r>
      <w:r>
        <w:tab/>
        <w:t>sa</w:t>
      </w:r>
      <w:r>
        <w:tab/>
        <w:t>pa-vay-an</w:t>
      </w:r>
      <w:r>
        <w:tab/>
        <w:t>tjai</w:t>
      </w:r>
      <w:r>
        <w:tab/>
        <w:t>Sapulungan</w:t>
      </w:r>
    </w:p>
    <w:p w14:paraId="16DB8C32" w14:textId="77777777" w:rsidR="00800AD8" w:rsidRDefault="00800AD8" w:rsidP="009B398A">
      <w:pPr>
        <w:pStyle w:val="InterlineTrans"/>
        <w:tabs>
          <w:tab w:val="left" w:pos="533"/>
          <w:tab w:val="left" w:pos="1367"/>
          <w:tab w:val="left" w:pos="1856"/>
          <w:tab w:val="left" w:pos="2660"/>
          <w:tab w:val="left" w:pos="3149"/>
          <w:tab w:val="left" w:pos="4583"/>
          <w:tab w:val="left" w:pos="5282"/>
        </w:tabs>
      </w:pPr>
      <w:r>
        <w:tab/>
        <w:t>take-</w:t>
      </w:r>
      <w:r>
        <w:rPr>
          <w:smallCaps/>
        </w:rPr>
        <w:t>pf</w:t>
      </w:r>
      <w:r>
        <w:tab/>
        <w:t>by</w:t>
      </w:r>
      <w:r>
        <w:tab/>
        <w:t>mother</w:t>
      </w:r>
      <w:r>
        <w:tab/>
        <w:t>and</w:t>
      </w:r>
      <w:r>
        <w:tab/>
        <w:t>cause-give-</w:t>
      </w:r>
      <w:r>
        <w:rPr>
          <w:smallCaps/>
        </w:rPr>
        <w:t>lf</w:t>
      </w:r>
      <w:r>
        <w:tab/>
      </w:r>
      <w:r>
        <w:rPr>
          <w:smallCaps/>
        </w:rPr>
        <w:t>obl</w:t>
      </w:r>
      <w:r>
        <w:t>.</w:t>
      </w:r>
      <w:r>
        <w:rPr>
          <w:smallCaps/>
        </w:rPr>
        <w:t>h</w:t>
      </w:r>
      <w:r>
        <w:rPr>
          <w:smallCaps/>
        </w:rPr>
        <w:tab/>
      </w:r>
      <w:r>
        <w:t>(name)</w:t>
      </w:r>
    </w:p>
    <w:p w14:paraId="7F9E2384" w14:textId="77777777" w:rsidR="00800AD8" w:rsidRDefault="00800AD8">
      <w:pPr>
        <w:pStyle w:val="InterlineFree"/>
      </w:pPr>
      <w:r>
        <w:t>So his mother took it and gave it to Sapulungan.</w:t>
      </w:r>
    </w:p>
    <w:p w14:paraId="70C5787C" w14:textId="77777777" w:rsidR="00800AD8" w:rsidRDefault="00DC1AE0" w:rsidP="009B398A">
      <w:pPr>
        <w:pStyle w:val="InterlineText"/>
        <w:tabs>
          <w:tab w:val="left" w:pos="533"/>
          <w:tab w:val="left" w:pos="1397"/>
          <w:tab w:val="left" w:pos="1781"/>
          <w:tab w:val="left" w:pos="3065"/>
          <w:tab w:val="left" w:pos="3329"/>
          <w:tab w:val="left" w:pos="5798"/>
          <w:tab w:val="left" w:pos="6062"/>
          <w:tab w:val="left" w:pos="6836"/>
          <w:tab w:val="left" w:pos="7970"/>
        </w:tabs>
      </w:pPr>
      <w:r w:rsidRPr="003A1D48">
        <w:rPr>
          <w:rStyle w:val="InterlineTextNumChar"/>
        </w:rPr>
        <w:lastRenderedPageBreak/>
        <w:t>014</w:t>
      </w:r>
      <w:r w:rsidR="00800AD8">
        <w:tab/>
        <w:t>“anema</w:t>
      </w:r>
      <w:r w:rsidR="00800AD8">
        <w:tab/>
        <w:t>nu</w:t>
      </w:r>
      <w:r w:rsidR="00800AD8">
        <w:tab/>
        <w:t>vavayanan</w:t>
      </w:r>
      <w:r w:rsidR="00800AD8">
        <w:tab/>
        <w:t>a</w:t>
      </w:r>
      <w:r w:rsidR="00800AD8">
        <w:tab/>
        <w:t>namaitazua</w:t>
      </w:r>
      <w:r w:rsidR="00800AD8">
        <w:tab/>
        <w:t>a</w:t>
      </w:r>
      <w:r w:rsidR="009B398A">
        <w:tab/>
        <w:t>kutji</w:t>
      </w:r>
      <w:r w:rsidR="009B398A">
        <w:tab/>
        <w:t>sakamaya,</w:t>
      </w:r>
      <w:r w:rsidR="009B398A">
        <w:tab/>
        <w:t>neka</w:t>
      </w:r>
    </w:p>
    <w:p w14:paraId="62AC1EDC" w14:textId="77777777" w:rsidR="00800AD8" w:rsidRDefault="00800AD8" w:rsidP="009B398A">
      <w:pPr>
        <w:pStyle w:val="InterlineGlossWithTrans"/>
        <w:tabs>
          <w:tab w:val="left" w:pos="533"/>
          <w:tab w:val="left" w:pos="1397"/>
          <w:tab w:val="left" w:pos="1781"/>
          <w:tab w:val="left" w:pos="3065"/>
          <w:tab w:val="left" w:pos="3329"/>
          <w:tab w:val="left" w:pos="5798"/>
          <w:tab w:val="left" w:pos="6062"/>
          <w:tab w:val="left" w:pos="6836"/>
          <w:tab w:val="left" w:pos="7970"/>
        </w:tabs>
      </w:pPr>
      <w:r>
        <w:tab/>
        <w:t>a-nema</w:t>
      </w:r>
      <w:r>
        <w:tab/>
        <w:t>nu</w:t>
      </w:r>
      <w:r>
        <w:tab/>
        <w:t>vavayan-an</w:t>
      </w:r>
      <w:r>
        <w:tab/>
        <w:t>a</w:t>
      </w:r>
      <w:r>
        <w:tab/>
        <w:t>na-ma-aya-ta-zua</w:t>
      </w:r>
      <w:r>
        <w:tab/>
        <w:t>a</w:t>
      </w:r>
      <w:r w:rsidR="009B398A">
        <w:tab/>
        <w:t>kutji</w:t>
      </w:r>
      <w:r w:rsidR="009B398A">
        <w:tab/>
        <w:t>sakamaya</w:t>
      </w:r>
      <w:r w:rsidR="009B398A">
        <w:tab/>
        <w:t>neka</w:t>
      </w:r>
    </w:p>
    <w:p w14:paraId="0028DAD5" w14:textId="77777777" w:rsidR="00800AD8" w:rsidRDefault="00800AD8" w:rsidP="009B398A">
      <w:pPr>
        <w:pStyle w:val="InterlineTransNoFree"/>
        <w:tabs>
          <w:tab w:val="left" w:pos="1397"/>
          <w:tab w:val="left" w:pos="1781"/>
          <w:tab w:val="left" w:pos="3065"/>
          <w:tab w:val="left" w:pos="3329"/>
          <w:tab w:val="left" w:pos="5798"/>
          <w:tab w:val="left" w:pos="6062"/>
          <w:tab w:val="left" w:pos="6836"/>
          <w:tab w:val="left" w:pos="7970"/>
        </w:tabs>
        <w:rPr>
          <w:smallCaps/>
        </w:rPr>
      </w:pPr>
      <w:r>
        <w:tab/>
        <w:t>?-what</w:t>
      </w:r>
      <w:r>
        <w:tab/>
        <w:t>of</w:t>
      </w:r>
      <w:r>
        <w:tab/>
        <w:t>female-</w:t>
      </w:r>
      <w:r>
        <w:rPr>
          <w:smallCaps/>
        </w:rPr>
        <w:t>nom</w:t>
      </w:r>
      <w:r>
        <w:rPr>
          <w:smallCaps/>
        </w:rPr>
        <w:tab/>
        <w:t>c</w:t>
      </w:r>
      <w:r>
        <w:rPr>
          <w:smallCaps/>
        </w:rPr>
        <w:tab/>
        <w:t>past</w:t>
      </w:r>
      <w:r>
        <w:t>-</w:t>
      </w:r>
      <w:r>
        <w:rPr>
          <w:smallCaps/>
        </w:rPr>
        <w:t>stat</w:t>
      </w:r>
      <w:r>
        <w:t>-be.thus-?-that</w:t>
      </w:r>
      <w:r>
        <w:rPr>
          <w:smallCaps/>
        </w:rPr>
        <w:tab/>
        <w:t>c</w:t>
      </w:r>
      <w:r w:rsidR="009B398A">
        <w:tab/>
        <w:t>vagina</w:t>
      </w:r>
      <w:r w:rsidR="009B398A">
        <w:tab/>
        <w:t>only</w:t>
      </w:r>
      <w:r w:rsidR="009B398A">
        <w:tab/>
        <w:t>no</w:t>
      </w:r>
    </w:p>
    <w:p w14:paraId="3A5FC8FD" w14:textId="77777777" w:rsidR="00800AD8" w:rsidRDefault="009B398A" w:rsidP="009B398A">
      <w:pPr>
        <w:pStyle w:val="InterlineText"/>
        <w:tabs>
          <w:tab w:val="left" w:pos="533"/>
          <w:tab w:val="left" w:pos="917"/>
        </w:tabs>
      </w:pPr>
      <w:r>
        <w:tab/>
        <w:t>nu</w:t>
      </w:r>
      <w:r w:rsidR="00800AD8">
        <w:tab/>
        <w:t>buang?”</w:t>
      </w:r>
    </w:p>
    <w:p w14:paraId="07AE60D1" w14:textId="77777777" w:rsidR="00800AD8" w:rsidRDefault="009B398A" w:rsidP="009B398A">
      <w:pPr>
        <w:pStyle w:val="InterlineGlossWithTrans"/>
        <w:tabs>
          <w:tab w:val="left" w:pos="533"/>
          <w:tab w:val="left" w:pos="917"/>
        </w:tabs>
      </w:pPr>
      <w:r>
        <w:tab/>
        <w:t>nu</w:t>
      </w:r>
      <w:r w:rsidR="00800AD8">
        <w:tab/>
        <w:t>buang</w:t>
      </w:r>
    </w:p>
    <w:p w14:paraId="47C4D7B1" w14:textId="77777777" w:rsidR="00800AD8" w:rsidRDefault="009B398A" w:rsidP="009B398A">
      <w:pPr>
        <w:pStyle w:val="InterlineTransNoFree"/>
        <w:tabs>
          <w:tab w:val="left" w:pos="917"/>
          <w:tab w:val="right" w:pos="8789"/>
        </w:tabs>
      </w:pPr>
      <w:r>
        <w:tab/>
        <w:t>of</w:t>
      </w:r>
      <w:r w:rsidR="00800AD8">
        <w:tab/>
        <w:t>hole</w:t>
      </w:r>
      <w:r>
        <w:tab/>
        <w:t>“What sort of woman is that with no hole in her private parts?”</w:t>
      </w:r>
    </w:p>
    <w:p w14:paraId="659369C1" w14:textId="77777777" w:rsidR="00800AD8" w:rsidRDefault="00DC1AE0" w:rsidP="009B398A">
      <w:pPr>
        <w:pStyle w:val="InterlineText"/>
        <w:tabs>
          <w:tab w:val="left" w:pos="533"/>
          <w:tab w:val="left" w:pos="1622"/>
          <w:tab w:val="left" w:pos="2546"/>
          <w:tab w:val="left" w:pos="2810"/>
        </w:tabs>
      </w:pPr>
      <w:r w:rsidRPr="003A1D48">
        <w:rPr>
          <w:rStyle w:val="InterlineTextNumChar"/>
        </w:rPr>
        <w:t>015</w:t>
      </w:r>
      <w:r w:rsidR="00800AD8">
        <w:tab/>
        <w:t>“djaîepan</w:t>
      </w:r>
      <w:r w:rsidR="00800AD8">
        <w:tab/>
        <w:t>sun</w:t>
      </w:r>
      <w:r w:rsidR="00800AD8">
        <w:tab/>
        <w:t>a</w:t>
      </w:r>
      <w:r w:rsidR="00800AD8">
        <w:tab/>
        <w:t>limutsemutseng.”</w:t>
      </w:r>
    </w:p>
    <w:p w14:paraId="634D03C0" w14:textId="77777777" w:rsidR="00800AD8" w:rsidRDefault="00800AD8" w:rsidP="009B398A">
      <w:pPr>
        <w:pStyle w:val="InterlineGlossWithTrans"/>
        <w:tabs>
          <w:tab w:val="left" w:pos="533"/>
          <w:tab w:val="left" w:pos="1622"/>
          <w:tab w:val="left" w:pos="2546"/>
          <w:tab w:val="left" w:pos="2810"/>
        </w:tabs>
      </w:pPr>
      <w:r>
        <w:tab/>
        <w:t>djaîep-an</w:t>
      </w:r>
      <w:r>
        <w:tab/>
        <w:t>sun</w:t>
      </w:r>
      <w:r>
        <w:tab/>
        <w:t>a</w:t>
      </w:r>
      <w:r>
        <w:tab/>
        <w:t>li-mutse-mutseng</w:t>
      </w:r>
    </w:p>
    <w:p w14:paraId="1C95D982" w14:textId="77777777" w:rsidR="00800AD8" w:rsidRDefault="00800AD8" w:rsidP="009B398A">
      <w:pPr>
        <w:pStyle w:val="InterlineTransNoFree"/>
        <w:tabs>
          <w:tab w:val="left" w:pos="1622"/>
          <w:tab w:val="left" w:pos="2546"/>
          <w:tab w:val="left" w:pos="2810"/>
          <w:tab w:val="right" w:pos="8787"/>
        </w:tabs>
      </w:pPr>
      <w:r>
        <w:tab/>
        <w:t>fit-</w:t>
      </w:r>
      <w:r>
        <w:rPr>
          <w:smallCaps/>
        </w:rPr>
        <w:t>lf</w:t>
      </w:r>
      <w:r>
        <w:tab/>
      </w:r>
      <w:r>
        <w:rPr>
          <w:smallCaps/>
        </w:rPr>
        <w:t>f.</w:t>
      </w:r>
      <w:r>
        <w:t>you(</w:t>
      </w:r>
      <w:r>
        <w:rPr>
          <w:smallCaps/>
        </w:rPr>
        <w:t>s</w:t>
      </w:r>
      <w:r>
        <w:t>)</w:t>
      </w:r>
      <w:r>
        <w:rPr>
          <w:smallCaps/>
        </w:rPr>
        <w:tab/>
        <w:t>c</w:t>
      </w:r>
      <w:r>
        <w:rPr>
          <w:smallCaps/>
        </w:rPr>
        <w:tab/>
        <w:t>qal</w:t>
      </w:r>
      <w:r>
        <w:t>-</w:t>
      </w:r>
      <w:r>
        <w:rPr>
          <w:smallCaps/>
        </w:rPr>
        <w:t>red</w:t>
      </w:r>
      <w:r>
        <w:t>-angry</w:t>
      </w:r>
      <w:r w:rsidR="009B398A">
        <w:tab/>
        <w:t>“No wonder you are angry.”</w:t>
      </w:r>
    </w:p>
    <w:p w14:paraId="3BC61443" w14:textId="77777777" w:rsidR="00800AD8" w:rsidRDefault="00DC1AE0" w:rsidP="009B398A">
      <w:pPr>
        <w:pStyle w:val="InterlineText"/>
        <w:tabs>
          <w:tab w:val="left" w:pos="533"/>
          <w:tab w:val="left" w:pos="1067"/>
          <w:tab w:val="left" w:pos="2906"/>
          <w:tab w:val="left" w:pos="3680"/>
        </w:tabs>
      </w:pPr>
      <w:r w:rsidRPr="003A1D48">
        <w:rPr>
          <w:rStyle w:val="InterlineTextNumChar"/>
        </w:rPr>
        <w:t>016</w:t>
      </w:r>
      <w:r w:rsidR="00800AD8">
        <w:tab/>
        <w:t>“pai</w:t>
      </w:r>
      <w:r w:rsidR="00800AD8">
        <w:tab/>
        <w:t>pavava-u</w:t>
      </w:r>
      <w:r w:rsidR="00800AD8">
        <w:tab/>
        <w:t>anga</w:t>
      </w:r>
      <w:r w:rsidR="00800AD8">
        <w:tab/>
        <w:t>taqaîaqaîan.</w:t>
      </w:r>
    </w:p>
    <w:p w14:paraId="3904257B" w14:textId="77777777" w:rsidR="00800AD8" w:rsidRDefault="00800AD8" w:rsidP="009B398A">
      <w:pPr>
        <w:pStyle w:val="InterlineGlossWithTrans"/>
        <w:tabs>
          <w:tab w:val="left" w:pos="533"/>
          <w:tab w:val="left" w:pos="1067"/>
          <w:tab w:val="left" w:pos="2906"/>
          <w:tab w:val="left" w:pos="3680"/>
        </w:tabs>
      </w:pPr>
      <w:r>
        <w:tab/>
        <w:t>pai</w:t>
      </w:r>
      <w:r>
        <w:tab/>
        <w:t>pa-vava-u</w:t>
      </w:r>
      <w:r>
        <w:tab/>
        <w:t>anga</w:t>
      </w:r>
      <w:r>
        <w:tab/>
        <w:t>ta-qaîa-qaîa-an</w:t>
      </w:r>
    </w:p>
    <w:p w14:paraId="6F1EC309" w14:textId="77777777" w:rsidR="00800AD8" w:rsidRDefault="00800AD8" w:rsidP="009B398A">
      <w:pPr>
        <w:pStyle w:val="InterlineTrans"/>
        <w:tabs>
          <w:tab w:val="left" w:pos="533"/>
          <w:tab w:val="left" w:pos="1067"/>
          <w:tab w:val="left" w:pos="2906"/>
          <w:tab w:val="left" w:pos="3680"/>
        </w:tabs>
      </w:pPr>
      <w:r>
        <w:tab/>
        <w:t>well</w:t>
      </w:r>
      <w:r>
        <w:tab/>
        <w:t>cause-alcohol-</w:t>
      </w:r>
      <w:r>
        <w:rPr>
          <w:smallCaps/>
        </w:rPr>
        <w:t>imp</w:t>
      </w:r>
      <w:r>
        <w:tab/>
        <w:t>indeed</w:t>
      </w:r>
      <w:r>
        <w:tab/>
        <w:t>?-</w:t>
      </w:r>
      <w:r>
        <w:rPr>
          <w:smallCaps/>
        </w:rPr>
        <w:t>red</w:t>
      </w:r>
      <w:r>
        <w:t>-outsider-</w:t>
      </w:r>
      <w:r>
        <w:rPr>
          <w:smallCaps/>
        </w:rPr>
        <w:t>nom</w:t>
      </w:r>
    </w:p>
    <w:p w14:paraId="0A2D2AEE" w14:textId="77777777" w:rsidR="00800AD8" w:rsidRDefault="00800AD8">
      <w:pPr>
        <w:pStyle w:val="InterlineFree"/>
      </w:pPr>
      <w:r>
        <w:t>“Give a drinking party for all the village.</w:t>
      </w:r>
    </w:p>
    <w:p w14:paraId="01D4AD47" w14:textId="77777777" w:rsidR="00800AD8" w:rsidRDefault="00DC1AE0" w:rsidP="009B398A">
      <w:pPr>
        <w:pStyle w:val="InterlineText"/>
        <w:tabs>
          <w:tab w:val="left" w:pos="533"/>
          <w:tab w:val="left" w:pos="1217"/>
          <w:tab w:val="left" w:pos="3326"/>
          <w:tab w:val="left" w:pos="3590"/>
          <w:tab w:val="left" w:pos="5114"/>
        </w:tabs>
      </w:pPr>
      <w:r w:rsidRPr="003A1D48">
        <w:rPr>
          <w:rStyle w:val="InterlineTextNumChar"/>
        </w:rPr>
        <w:t>017</w:t>
      </w:r>
      <w:r w:rsidR="00800AD8">
        <w:tab/>
        <w:t>azua</w:t>
      </w:r>
      <w:r w:rsidR="00800AD8">
        <w:tab/>
        <w:t>tjaîasanguaqan</w:t>
      </w:r>
      <w:r w:rsidR="00800AD8">
        <w:tab/>
        <w:t>a</w:t>
      </w:r>
      <w:r w:rsidR="00800AD8">
        <w:tab/>
        <w:t>patekelan</w:t>
      </w:r>
      <w:r w:rsidR="00800AD8">
        <w:tab/>
        <w:t>anga.</w:t>
      </w:r>
    </w:p>
    <w:p w14:paraId="570834D7" w14:textId="77777777" w:rsidR="00800AD8" w:rsidRDefault="00800AD8" w:rsidP="009B398A">
      <w:pPr>
        <w:pStyle w:val="InterlineGlossWithTrans"/>
        <w:tabs>
          <w:tab w:val="left" w:pos="533"/>
          <w:tab w:val="left" w:pos="1217"/>
          <w:tab w:val="left" w:pos="3326"/>
          <w:tab w:val="left" w:pos="3590"/>
          <w:tab w:val="left" w:pos="5114"/>
        </w:tabs>
      </w:pPr>
      <w:r>
        <w:tab/>
        <w:t>a-zua</w:t>
      </w:r>
      <w:r>
        <w:tab/>
        <w:t>tjaîa-sa-nguaq-an</w:t>
      </w:r>
      <w:r>
        <w:tab/>
        <w:t>a</w:t>
      </w:r>
      <w:r>
        <w:tab/>
        <w:t>pa-tekel-an</w:t>
      </w:r>
      <w:r>
        <w:tab/>
        <w:t>anga</w:t>
      </w:r>
    </w:p>
    <w:p w14:paraId="70DFF0D9" w14:textId="77777777" w:rsidR="00800AD8" w:rsidRDefault="00800AD8" w:rsidP="009B398A">
      <w:pPr>
        <w:pStyle w:val="InterlineTrans"/>
        <w:tabs>
          <w:tab w:val="left" w:pos="533"/>
          <w:tab w:val="left" w:pos="1217"/>
          <w:tab w:val="left" w:pos="3326"/>
          <w:tab w:val="left" w:pos="3590"/>
          <w:tab w:val="left" w:pos="5114"/>
        </w:tabs>
      </w:pPr>
      <w:r>
        <w:tab/>
      </w:r>
      <w:r>
        <w:rPr>
          <w:smallCaps/>
        </w:rPr>
        <w:t>c-</w:t>
      </w:r>
      <w:r>
        <w:t>that</w:t>
      </w:r>
      <w:r>
        <w:tab/>
        <w:t>most-</w:t>
      </w:r>
      <w:r>
        <w:rPr>
          <w:smallCaps/>
        </w:rPr>
        <w:t>qal</w:t>
      </w:r>
      <w:r>
        <w:t>-good-</w:t>
      </w:r>
      <w:r>
        <w:rPr>
          <w:smallCaps/>
        </w:rPr>
        <w:t>nom</w:t>
      </w:r>
      <w:r>
        <w:rPr>
          <w:smallCaps/>
        </w:rPr>
        <w:tab/>
        <w:t>c</w:t>
      </w:r>
      <w:r>
        <w:rPr>
          <w:smallCaps/>
        </w:rPr>
        <w:tab/>
      </w:r>
      <w:r>
        <w:t>cause-drink-</w:t>
      </w:r>
      <w:r>
        <w:rPr>
          <w:smallCaps/>
        </w:rPr>
        <w:t>lf</w:t>
      </w:r>
      <w:r>
        <w:tab/>
        <w:t>indeed</w:t>
      </w:r>
    </w:p>
    <w:p w14:paraId="5A27B662" w14:textId="77777777" w:rsidR="00800AD8" w:rsidRDefault="00800AD8">
      <w:pPr>
        <w:pStyle w:val="InterlineFree"/>
      </w:pPr>
      <w:r>
        <w:t>Give the best beer (to her);</w:t>
      </w:r>
    </w:p>
    <w:p w14:paraId="408CA9B0" w14:textId="77777777" w:rsidR="00800AD8" w:rsidRDefault="00DC1AE0" w:rsidP="009B398A">
      <w:pPr>
        <w:pStyle w:val="InterlineText"/>
        <w:tabs>
          <w:tab w:val="left" w:pos="533"/>
          <w:tab w:val="left" w:pos="1187"/>
          <w:tab w:val="left" w:pos="2411"/>
          <w:tab w:val="left" w:pos="3185"/>
          <w:tab w:val="left" w:pos="3719"/>
          <w:tab w:val="left" w:pos="5168"/>
        </w:tabs>
      </w:pPr>
      <w:r w:rsidRPr="003A1D48">
        <w:rPr>
          <w:rStyle w:val="InterlineTextNumChar"/>
        </w:rPr>
        <w:t>018</w:t>
      </w:r>
      <w:r w:rsidR="00800AD8">
        <w:tab/>
        <w:t>nu</w:t>
      </w:r>
      <w:r w:rsidR="00800AD8">
        <w:tab/>
        <w:t>mapulaw</w:t>
      </w:r>
      <w:r w:rsidR="00800AD8">
        <w:tab/>
        <w:t>anga,</w:t>
      </w:r>
      <w:r w:rsidR="00800AD8">
        <w:tab/>
        <w:t>pai</w:t>
      </w:r>
      <w:r w:rsidR="00800AD8">
        <w:tab/>
        <w:t>patsunu</w:t>
      </w:r>
      <w:r w:rsidR="00800AD8">
        <w:tab/>
        <w:t>anga.”</w:t>
      </w:r>
    </w:p>
    <w:p w14:paraId="6F56A7D7" w14:textId="77777777" w:rsidR="00800AD8" w:rsidRDefault="00800AD8" w:rsidP="009B398A">
      <w:pPr>
        <w:pStyle w:val="InterlineGlossWithTrans"/>
        <w:tabs>
          <w:tab w:val="left" w:pos="533"/>
          <w:tab w:val="left" w:pos="1187"/>
          <w:tab w:val="left" w:pos="2411"/>
          <w:tab w:val="left" w:pos="3185"/>
          <w:tab w:val="left" w:pos="3719"/>
          <w:tab w:val="left" w:pos="5168"/>
        </w:tabs>
      </w:pPr>
      <w:r>
        <w:tab/>
        <w:t>nu</w:t>
      </w:r>
      <w:r>
        <w:tab/>
        <w:t>ma-pulaw</w:t>
      </w:r>
      <w:r>
        <w:tab/>
        <w:t>anga</w:t>
      </w:r>
      <w:r>
        <w:tab/>
        <w:t>pai</w:t>
      </w:r>
      <w:r>
        <w:tab/>
        <w:t>pa-tsun-u</w:t>
      </w:r>
      <w:r>
        <w:tab/>
        <w:t>anga</w:t>
      </w:r>
    </w:p>
    <w:p w14:paraId="6A71DA50" w14:textId="77777777" w:rsidR="00800AD8" w:rsidRDefault="00800AD8" w:rsidP="009B398A">
      <w:pPr>
        <w:pStyle w:val="InterlineTrans"/>
        <w:tabs>
          <w:tab w:val="left" w:pos="533"/>
          <w:tab w:val="left" w:pos="1187"/>
          <w:tab w:val="left" w:pos="2411"/>
          <w:tab w:val="left" w:pos="3185"/>
          <w:tab w:val="left" w:pos="3719"/>
          <w:tab w:val="left" w:pos="5168"/>
        </w:tabs>
      </w:pPr>
      <w:r>
        <w:tab/>
        <w:t>when</w:t>
      </w:r>
      <w:r>
        <w:tab/>
      </w:r>
      <w:r>
        <w:rPr>
          <w:smallCaps/>
        </w:rPr>
        <w:t>stat</w:t>
      </w:r>
      <w:r>
        <w:t>-drunk</w:t>
      </w:r>
      <w:r>
        <w:tab/>
        <w:t>indeed</w:t>
      </w:r>
      <w:r>
        <w:tab/>
        <w:t>well</w:t>
      </w:r>
      <w:r>
        <w:tab/>
        <w:t>cause-see-</w:t>
      </w:r>
      <w:r>
        <w:rPr>
          <w:smallCaps/>
        </w:rPr>
        <w:t>imp</w:t>
      </w:r>
      <w:r>
        <w:tab/>
        <w:t>indeed</w:t>
      </w:r>
    </w:p>
    <w:p w14:paraId="2CD12EF7" w14:textId="77777777" w:rsidR="00800AD8" w:rsidRDefault="00800AD8">
      <w:pPr>
        <w:pStyle w:val="InterlineFree"/>
      </w:pPr>
      <w:r>
        <w:t>and when she is drunk, have a look.”</w:t>
      </w:r>
    </w:p>
    <w:p w14:paraId="700395E4" w14:textId="77777777" w:rsidR="00800AD8" w:rsidRDefault="00DC1AE0" w:rsidP="009B398A">
      <w:pPr>
        <w:pStyle w:val="InterlineText"/>
        <w:tabs>
          <w:tab w:val="left" w:pos="533"/>
          <w:tab w:val="left" w:pos="1217"/>
          <w:tab w:val="left" w:pos="1721"/>
          <w:tab w:val="left" w:pos="3740"/>
          <w:tab w:val="left" w:pos="4004"/>
        </w:tabs>
      </w:pPr>
      <w:r w:rsidRPr="003A1D48">
        <w:rPr>
          <w:rStyle w:val="InterlineTextNumChar"/>
        </w:rPr>
        <w:t>019</w:t>
      </w:r>
      <w:r w:rsidR="00800AD8">
        <w:tab/>
        <w:t>qivu</w:t>
      </w:r>
      <w:r w:rsidR="00800AD8">
        <w:tab/>
        <w:t>tua</w:t>
      </w:r>
      <w:r w:rsidR="00800AD8">
        <w:tab/>
        <w:t>taqaîaqaîan</w:t>
      </w:r>
      <w:r w:rsidR="00800AD8">
        <w:tab/>
        <w:t>a</w:t>
      </w:r>
      <w:r w:rsidR="00800AD8">
        <w:tab/>
        <w:t>pavava.</w:t>
      </w:r>
    </w:p>
    <w:p w14:paraId="549A35B3" w14:textId="77777777" w:rsidR="00800AD8" w:rsidRDefault="00800AD8" w:rsidP="009B398A">
      <w:pPr>
        <w:pStyle w:val="InterlineGlossWithTrans"/>
        <w:tabs>
          <w:tab w:val="left" w:pos="533"/>
          <w:tab w:val="left" w:pos="1217"/>
          <w:tab w:val="left" w:pos="1721"/>
          <w:tab w:val="left" w:pos="3740"/>
          <w:tab w:val="left" w:pos="4004"/>
        </w:tabs>
      </w:pPr>
      <w:r>
        <w:tab/>
        <w:t>qivu</w:t>
      </w:r>
      <w:r>
        <w:tab/>
        <w:t>tua</w:t>
      </w:r>
      <w:r>
        <w:tab/>
        <w:t>ta-qaîa-qaîa-an</w:t>
      </w:r>
      <w:r>
        <w:tab/>
        <w:t>a</w:t>
      </w:r>
      <w:r>
        <w:tab/>
        <w:t>pa-vava</w:t>
      </w:r>
    </w:p>
    <w:p w14:paraId="3B0B0731" w14:textId="77777777" w:rsidR="00800AD8" w:rsidRDefault="00800AD8" w:rsidP="009B398A">
      <w:pPr>
        <w:pStyle w:val="InterlineTrans"/>
        <w:tabs>
          <w:tab w:val="left" w:pos="533"/>
          <w:tab w:val="left" w:pos="1217"/>
          <w:tab w:val="left" w:pos="1721"/>
          <w:tab w:val="left" w:pos="3740"/>
          <w:tab w:val="left" w:pos="4004"/>
        </w:tabs>
      </w:pPr>
      <w:r>
        <w:tab/>
        <w:t>speak</w:t>
      </w:r>
      <w:r>
        <w:tab/>
      </w:r>
      <w:r>
        <w:rPr>
          <w:smallCaps/>
        </w:rPr>
        <w:t>obl</w:t>
      </w:r>
      <w:r>
        <w:tab/>
        <w:t>?-</w:t>
      </w:r>
      <w:r>
        <w:rPr>
          <w:smallCaps/>
        </w:rPr>
        <w:t>red</w:t>
      </w:r>
      <w:r>
        <w:t>-outsider-</w:t>
      </w:r>
      <w:r>
        <w:rPr>
          <w:smallCaps/>
        </w:rPr>
        <w:t>nom</w:t>
      </w:r>
      <w:r>
        <w:rPr>
          <w:smallCaps/>
        </w:rPr>
        <w:tab/>
        <w:t>c</w:t>
      </w:r>
      <w:r>
        <w:rPr>
          <w:smallCaps/>
        </w:rPr>
        <w:tab/>
      </w:r>
      <w:r>
        <w:t>cause-alcohol</w:t>
      </w:r>
    </w:p>
    <w:p w14:paraId="311FC39C" w14:textId="77777777" w:rsidR="00800AD8" w:rsidRDefault="00800AD8" w:rsidP="009B398A">
      <w:pPr>
        <w:pStyle w:val="InterlineFree"/>
      </w:pPr>
      <w:r>
        <w:t>His mother got the villagers to make beer.</w:t>
      </w:r>
    </w:p>
    <w:p w14:paraId="2AA00539" w14:textId="77777777" w:rsidR="00800AD8" w:rsidRDefault="00DC1AE0" w:rsidP="009B398A">
      <w:pPr>
        <w:pStyle w:val="InterlineText"/>
        <w:tabs>
          <w:tab w:val="left" w:pos="533"/>
          <w:tab w:val="left" w:pos="1097"/>
          <w:tab w:val="left" w:pos="2906"/>
          <w:tab w:val="left" w:pos="3170"/>
          <w:tab w:val="left" w:pos="4004"/>
          <w:tab w:val="left" w:pos="5333"/>
          <w:tab w:val="left" w:pos="5597"/>
          <w:tab w:val="left" w:pos="7706"/>
        </w:tabs>
      </w:pPr>
      <w:r w:rsidRPr="003A1D48">
        <w:rPr>
          <w:rStyle w:val="InterlineTextNumChar"/>
        </w:rPr>
        <w:t>020</w:t>
      </w:r>
      <w:r w:rsidR="00800AD8">
        <w:tab/>
        <w:t>ka</w:t>
      </w:r>
      <w:r w:rsidR="00800AD8">
        <w:tab/>
        <w:t>makesanga</w:t>
      </w:r>
      <w:r w:rsidR="00800AD8">
        <w:tab/>
        <w:t>a</w:t>
      </w:r>
      <w:r w:rsidR="00800AD8">
        <w:tab/>
        <w:t>vava,</w:t>
      </w:r>
      <w:r w:rsidR="00800AD8">
        <w:tab/>
        <w:t>patsunin</w:t>
      </w:r>
      <w:r w:rsidR="00800AD8">
        <w:tab/>
        <w:t>a</w:t>
      </w:r>
      <w:r w:rsidR="009B398A">
        <w:tab/>
        <w:t>tjaîasanguaqan</w:t>
      </w:r>
      <w:r w:rsidR="009B398A">
        <w:tab/>
        <w:t>a</w:t>
      </w:r>
    </w:p>
    <w:p w14:paraId="57F53578" w14:textId="77777777" w:rsidR="00800AD8" w:rsidRDefault="00800AD8" w:rsidP="009B398A">
      <w:pPr>
        <w:pStyle w:val="InterlineGlossWithTrans"/>
        <w:tabs>
          <w:tab w:val="left" w:pos="533"/>
          <w:tab w:val="left" w:pos="1097"/>
          <w:tab w:val="left" w:pos="2906"/>
          <w:tab w:val="left" w:pos="3170"/>
          <w:tab w:val="left" w:pos="4004"/>
          <w:tab w:val="left" w:pos="5333"/>
          <w:tab w:val="left" w:pos="5597"/>
          <w:tab w:val="left" w:pos="7706"/>
        </w:tabs>
      </w:pPr>
      <w:r>
        <w:tab/>
        <w:t>ka</w:t>
      </w:r>
      <w:r>
        <w:tab/>
        <w:t>ma-kesa-anga</w:t>
      </w:r>
      <w:r>
        <w:tab/>
        <w:t>a</w:t>
      </w:r>
      <w:r>
        <w:tab/>
        <w:t>vava</w:t>
      </w:r>
      <w:r>
        <w:tab/>
        <w:t>pa-tsun-en</w:t>
      </w:r>
      <w:r>
        <w:tab/>
        <w:t>a</w:t>
      </w:r>
      <w:r w:rsidR="009B398A">
        <w:tab/>
        <w:t>tjaîa-sa-nguaq-an</w:t>
      </w:r>
      <w:r w:rsidR="009B398A">
        <w:tab/>
        <w:t>a</w:t>
      </w:r>
    </w:p>
    <w:p w14:paraId="75112DA8" w14:textId="77777777" w:rsidR="00800AD8" w:rsidRDefault="00800AD8" w:rsidP="009B398A">
      <w:pPr>
        <w:pStyle w:val="InterlineTransNoFree"/>
        <w:tabs>
          <w:tab w:val="left" w:pos="1097"/>
          <w:tab w:val="left" w:pos="2906"/>
          <w:tab w:val="left" w:pos="3170"/>
          <w:tab w:val="left" w:pos="4004"/>
          <w:tab w:val="left" w:pos="5333"/>
          <w:tab w:val="left" w:pos="5597"/>
          <w:tab w:val="left" w:pos="7706"/>
        </w:tabs>
        <w:rPr>
          <w:smallCaps/>
        </w:rPr>
      </w:pPr>
      <w:r>
        <w:tab/>
        <w:t>after</w:t>
      </w:r>
      <w:r>
        <w:tab/>
      </w:r>
      <w:r>
        <w:rPr>
          <w:smallCaps/>
        </w:rPr>
        <w:t>stat</w:t>
      </w:r>
      <w:r>
        <w:t>-food-indeed</w:t>
      </w:r>
      <w:r>
        <w:rPr>
          <w:smallCaps/>
        </w:rPr>
        <w:tab/>
        <w:t>c</w:t>
      </w:r>
      <w:r>
        <w:rPr>
          <w:smallCaps/>
        </w:rPr>
        <w:tab/>
      </w:r>
      <w:r>
        <w:t>alcohol</w:t>
      </w:r>
      <w:r>
        <w:tab/>
        <w:t>cause-see-</w:t>
      </w:r>
      <w:r>
        <w:rPr>
          <w:smallCaps/>
        </w:rPr>
        <w:t>pf</w:t>
      </w:r>
      <w:r>
        <w:rPr>
          <w:smallCaps/>
        </w:rPr>
        <w:tab/>
        <w:t>c</w:t>
      </w:r>
      <w:r w:rsidR="009B398A">
        <w:tab/>
        <w:t>most-</w:t>
      </w:r>
      <w:r w:rsidR="009B398A">
        <w:rPr>
          <w:smallCaps/>
        </w:rPr>
        <w:t>qal</w:t>
      </w:r>
      <w:r w:rsidR="009B398A">
        <w:t>-good-</w:t>
      </w:r>
      <w:r w:rsidR="009B398A">
        <w:rPr>
          <w:smallCaps/>
        </w:rPr>
        <w:t>nom</w:t>
      </w:r>
      <w:r w:rsidR="009B398A">
        <w:rPr>
          <w:smallCaps/>
        </w:rPr>
        <w:tab/>
        <w:t>c</w:t>
      </w:r>
    </w:p>
    <w:p w14:paraId="2F1189E8" w14:textId="77777777" w:rsidR="00800AD8" w:rsidRDefault="009B398A" w:rsidP="009B398A">
      <w:pPr>
        <w:pStyle w:val="InterlineText"/>
        <w:tabs>
          <w:tab w:val="left" w:pos="533"/>
          <w:tab w:val="left" w:pos="1367"/>
          <w:tab w:val="left" w:pos="1856"/>
          <w:tab w:val="left" w:pos="3065"/>
          <w:tab w:val="left" w:pos="3929"/>
          <w:tab w:val="left" w:pos="4943"/>
          <w:tab w:val="left" w:pos="5477"/>
          <w:tab w:val="left" w:pos="5966"/>
          <w:tab w:val="left" w:pos="6890"/>
          <w:tab w:val="left" w:pos="7379"/>
        </w:tabs>
      </w:pPr>
      <w:r>
        <w:tab/>
        <w:t>vava</w:t>
      </w:r>
      <w:r w:rsidR="00800AD8">
        <w:t>,</w:t>
      </w:r>
      <w:r w:rsidR="00800AD8">
        <w:tab/>
        <w:t>sa</w:t>
      </w:r>
      <w:r w:rsidR="00800AD8">
        <w:tab/>
        <w:t>“tekeli</w:t>
      </w:r>
      <w:r w:rsidR="00800AD8">
        <w:tab/>
        <w:t>kati</w:t>
      </w:r>
      <w:r w:rsidR="00800AD8">
        <w:tab/>
        <w:t>Muakai,</w:t>
      </w:r>
      <w:r w:rsidR="00D21C3A">
        <w:t>”</w:t>
      </w:r>
      <w:r w:rsidR="00D21C3A">
        <w:tab/>
      </w:r>
      <w:r w:rsidR="00800AD8">
        <w:t>aya,</w:t>
      </w:r>
      <w:r w:rsidR="00800AD8">
        <w:tab/>
        <w:t>sa</w:t>
      </w:r>
      <w:r w:rsidR="00800AD8">
        <w:tab/>
        <w:t>tekelen</w:t>
      </w:r>
      <w:r>
        <w:tab/>
        <w:t>na</w:t>
      </w:r>
      <w:r>
        <w:tab/>
        <w:t>ma÷usa.</w:t>
      </w:r>
    </w:p>
    <w:p w14:paraId="4EE45722" w14:textId="77777777" w:rsidR="00800AD8" w:rsidRDefault="009B398A" w:rsidP="009B398A">
      <w:pPr>
        <w:pStyle w:val="InterlineGlossWithTrans"/>
        <w:tabs>
          <w:tab w:val="left" w:pos="533"/>
          <w:tab w:val="left" w:pos="1367"/>
          <w:tab w:val="left" w:pos="1856"/>
          <w:tab w:val="left" w:pos="3065"/>
          <w:tab w:val="left" w:pos="3929"/>
          <w:tab w:val="left" w:pos="4943"/>
          <w:tab w:val="left" w:pos="5477"/>
          <w:tab w:val="left" w:pos="5966"/>
          <w:tab w:val="left" w:pos="6890"/>
          <w:tab w:val="left" w:pos="7379"/>
        </w:tabs>
      </w:pPr>
      <w:r>
        <w:tab/>
        <w:t>vava</w:t>
      </w:r>
      <w:r w:rsidR="00800AD8">
        <w:tab/>
        <w:t>sa</w:t>
      </w:r>
      <w:r w:rsidR="00800AD8">
        <w:tab/>
        <w:t>tekel-i</w:t>
      </w:r>
      <w:r w:rsidR="00800AD8">
        <w:tab/>
        <w:t>ka-ti</w:t>
      </w:r>
      <w:r w:rsidR="00800AD8">
        <w:tab/>
        <w:t>Muakai</w:t>
      </w:r>
      <w:r w:rsidR="00800AD8">
        <w:tab/>
        <w:t>aya</w:t>
      </w:r>
      <w:r w:rsidR="00800AD8">
        <w:tab/>
        <w:t>sa</w:t>
      </w:r>
      <w:r w:rsidR="00800AD8">
        <w:tab/>
        <w:t>tekel-en</w:t>
      </w:r>
      <w:r>
        <w:tab/>
        <w:t>nua</w:t>
      </w:r>
      <w:r>
        <w:tab/>
        <w:t>ma-÷usa</w:t>
      </w:r>
    </w:p>
    <w:p w14:paraId="28EF82A1" w14:textId="77777777" w:rsidR="00800AD8" w:rsidRDefault="009B398A" w:rsidP="009B398A">
      <w:pPr>
        <w:pStyle w:val="InterlineTrans"/>
        <w:tabs>
          <w:tab w:val="left" w:pos="533"/>
          <w:tab w:val="left" w:pos="1367"/>
          <w:tab w:val="left" w:pos="1856"/>
          <w:tab w:val="left" w:pos="3065"/>
          <w:tab w:val="left" w:pos="3929"/>
          <w:tab w:val="left" w:pos="4943"/>
          <w:tab w:val="left" w:pos="5477"/>
          <w:tab w:val="left" w:pos="5966"/>
          <w:tab w:val="left" w:pos="6890"/>
          <w:tab w:val="left" w:pos="7379"/>
        </w:tabs>
      </w:pPr>
      <w:r>
        <w:rPr>
          <w:smallCaps/>
        </w:rPr>
        <w:tab/>
      </w:r>
      <w:r>
        <w:t>alcohol</w:t>
      </w:r>
      <w:r w:rsidR="00800AD8">
        <w:tab/>
        <w:t>and</w:t>
      </w:r>
      <w:r w:rsidR="00800AD8">
        <w:tab/>
        <w:t>drink-</w:t>
      </w:r>
      <w:r w:rsidR="00800AD8">
        <w:rPr>
          <w:smallCaps/>
        </w:rPr>
        <w:t>hort</w:t>
      </w:r>
      <w:r w:rsidR="00800AD8">
        <w:tab/>
        <w:t>and-</w:t>
      </w:r>
      <w:r w:rsidR="00800AD8">
        <w:rPr>
          <w:smallCaps/>
        </w:rPr>
        <w:t>f.h</w:t>
      </w:r>
      <w:r w:rsidR="00800AD8">
        <w:tab/>
        <w:t>(name)</w:t>
      </w:r>
      <w:r w:rsidR="00800AD8">
        <w:tab/>
        <w:t>say</w:t>
      </w:r>
      <w:r w:rsidR="00800AD8">
        <w:tab/>
        <w:t>and</w:t>
      </w:r>
      <w:r w:rsidR="00800AD8">
        <w:tab/>
        <w:t>drink-</w:t>
      </w:r>
      <w:r w:rsidR="00800AD8">
        <w:rPr>
          <w:smallCaps/>
        </w:rPr>
        <w:t>pf</w:t>
      </w:r>
      <w:r>
        <w:tab/>
        <w:t>by</w:t>
      </w:r>
      <w:r>
        <w:tab/>
      </w:r>
      <w:r>
        <w:rPr>
          <w:smallCaps/>
        </w:rPr>
        <w:t>num</w:t>
      </w:r>
      <w:r>
        <w:t>-two</w:t>
      </w:r>
    </w:p>
    <w:p w14:paraId="077314B6" w14:textId="77777777" w:rsidR="00800AD8" w:rsidRDefault="00800AD8">
      <w:pPr>
        <w:pStyle w:val="InterlineFree"/>
      </w:pPr>
      <w:r>
        <w:t>When the beer was ready, she found the best beer, and said: “Muakai, let’s drink together,” and the two of them drank</w:t>
      </w:r>
      <w:r w:rsidR="00592BAE">
        <w:t xml:space="preserve"> it</w:t>
      </w:r>
      <w:r w:rsidR="009B398A">
        <w:t xml:space="preserve"> (</w:t>
      </w:r>
      <w:r w:rsidR="009B398A" w:rsidRPr="009B398A">
        <w:rPr>
          <w:i/>
        </w:rPr>
        <w:t>or</w:t>
      </w:r>
      <w:r w:rsidR="009B398A">
        <w:t xml:space="preserve"> “Let’s drink with Muakai;” and they drank with her).</w:t>
      </w:r>
    </w:p>
    <w:p w14:paraId="64EE42C3" w14:textId="77777777" w:rsidR="00800AD8" w:rsidRDefault="00DC1AE0" w:rsidP="00DC4B6E">
      <w:pPr>
        <w:pStyle w:val="InterlineText"/>
        <w:tabs>
          <w:tab w:val="left" w:pos="533"/>
          <w:tab w:val="left" w:pos="1097"/>
          <w:tab w:val="left" w:pos="2321"/>
          <w:tab w:val="left" w:pos="3095"/>
          <w:tab w:val="left" w:pos="3539"/>
          <w:tab w:val="left" w:pos="4448"/>
          <w:tab w:val="left" w:pos="6032"/>
          <w:tab w:val="left" w:pos="6296"/>
          <w:tab w:val="left" w:pos="7040"/>
        </w:tabs>
      </w:pPr>
      <w:r w:rsidRPr="003A1D48">
        <w:rPr>
          <w:rStyle w:val="InterlineTextNumChar"/>
        </w:rPr>
        <w:t>021</w:t>
      </w:r>
      <w:r w:rsidR="00800AD8">
        <w:tab/>
        <w:t>ka</w:t>
      </w:r>
      <w:r w:rsidR="00800AD8">
        <w:tab/>
        <w:t>mapulaw</w:t>
      </w:r>
      <w:r w:rsidR="00800AD8">
        <w:tab/>
        <w:t>anga</w:t>
      </w:r>
      <w:r w:rsidR="00800AD8">
        <w:tab/>
        <w:t>ti</w:t>
      </w:r>
      <w:r w:rsidR="00800AD8">
        <w:tab/>
        <w:t>Muakai,</w:t>
      </w:r>
      <w:r w:rsidR="00800AD8">
        <w:tab/>
        <w:t>seqereng</w:t>
      </w:r>
      <w:r w:rsidR="00800AD8">
        <w:tab/>
        <w:t>a</w:t>
      </w:r>
      <w:r w:rsidR="00DC4B6E">
        <w:tab/>
        <w:t>sema</w:t>
      </w:r>
      <w:r w:rsidR="00DC4B6E">
        <w:tab/>
        <w:t>surur.</w:t>
      </w:r>
    </w:p>
    <w:p w14:paraId="238418F8" w14:textId="77777777" w:rsidR="00800AD8" w:rsidRDefault="00800AD8" w:rsidP="00DC4B6E">
      <w:pPr>
        <w:pStyle w:val="InterlineGlossWithTrans"/>
        <w:tabs>
          <w:tab w:val="left" w:pos="533"/>
          <w:tab w:val="left" w:pos="1097"/>
          <w:tab w:val="left" w:pos="2321"/>
          <w:tab w:val="left" w:pos="3095"/>
          <w:tab w:val="left" w:pos="3539"/>
          <w:tab w:val="left" w:pos="4448"/>
          <w:tab w:val="left" w:pos="6032"/>
          <w:tab w:val="left" w:pos="6296"/>
          <w:tab w:val="left" w:pos="7040"/>
        </w:tabs>
      </w:pPr>
      <w:r>
        <w:tab/>
        <w:t>ka</w:t>
      </w:r>
      <w:r>
        <w:tab/>
        <w:t>ma-pulaw</w:t>
      </w:r>
      <w:r>
        <w:tab/>
        <w:t>anga</w:t>
      </w:r>
      <w:r>
        <w:tab/>
        <w:t>ti</w:t>
      </w:r>
      <w:r>
        <w:tab/>
        <w:t>Muakai</w:t>
      </w:r>
      <w:r>
        <w:tab/>
        <w:t>se-qereng</w:t>
      </w:r>
      <w:r>
        <w:tab/>
        <w:t>a</w:t>
      </w:r>
      <w:r w:rsidR="00DC4B6E">
        <w:tab/>
        <w:t>em=sa</w:t>
      </w:r>
      <w:r w:rsidR="00DC4B6E">
        <w:tab/>
        <w:t>surur</w:t>
      </w:r>
    </w:p>
    <w:p w14:paraId="1DBEABAD" w14:textId="77777777" w:rsidR="00800AD8" w:rsidRDefault="00800AD8" w:rsidP="00DC4B6E">
      <w:pPr>
        <w:pStyle w:val="InterlineTrans"/>
        <w:tabs>
          <w:tab w:val="left" w:pos="533"/>
          <w:tab w:val="left" w:pos="1097"/>
          <w:tab w:val="left" w:pos="2321"/>
          <w:tab w:val="left" w:pos="3095"/>
          <w:tab w:val="left" w:pos="3539"/>
          <w:tab w:val="left" w:pos="4448"/>
          <w:tab w:val="left" w:pos="6032"/>
          <w:tab w:val="left" w:pos="6296"/>
          <w:tab w:val="left" w:pos="7040"/>
        </w:tabs>
        <w:rPr>
          <w:smallCaps/>
        </w:rPr>
      </w:pPr>
      <w:r>
        <w:tab/>
        <w:t>after</w:t>
      </w:r>
      <w:r>
        <w:tab/>
      </w:r>
      <w:r>
        <w:rPr>
          <w:smallCaps/>
        </w:rPr>
        <w:t>stat</w:t>
      </w:r>
      <w:r>
        <w:t>-drunk</w:t>
      </w:r>
      <w:r>
        <w:tab/>
        <w:t>indeed</w:t>
      </w:r>
      <w:r>
        <w:tab/>
      </w:r>
      <w:r>
        <w:rPr>
          <w:smallCaps/>
        </w:rPr>
        <w:t>f.h</w:t>
      </w:r>
      <w:r>
        <w:tab/>
        <w:t>(name)</w:t>
      </w:r>
      <w:r>
        <w:tab/>
      </w:r>
      <w:r>
        <w:rPr>
          <w:smallCaps/>
        </w:rPr>
        <w:t>invol</w:t>
      </w:r>
      <w:r>
        <w:t>-lie.down</w:t>
      </w:r>
      <w:r>
        <w:rPr>
          <w:smallCaps/>
        </w:rPr>
        <w:tab/>
        <w:t>c</w:t>
      </w:r>
      <w:r w:rsidR="00DC4B6E">
        <w:tab/>
      </w:r>
      <w:r w:rsidR="00DC4B6E">
        <w:rPr>
          <w:smallCaps/>
        </w:rPr>
        <w:t>af</w:t>
      </w:r>
      <w:r w:rsidR="00DC4B6E">
        <w:t>=go</w:t>
      </w:r>
      <w:r w:rsidR="00DC4B6E">
        <w:tab/>
        <w:t>bed</w:t>
      </w:r>
    </w:p>
    <w:p w14:paraId="36CCCD90" w14:textId="77777777" w:rsidR="00800AD8" w:rsidRDefault="00800AD8">
      <w:pPr>
        <w:pStyle w:val="InterlineFree"/>
      </w:pPr>
      <w:r>
        <w:t>When Muakai was drunk, she lay down on the bed platform.</w:t>
      </w:r>
    </w:p>
    <w:p w14:paraId="69F6CC40" w14:textId="77777777" w:rsidR="00800AD8" w:rsidRDefault="00DC1AE0" w:rsidP="00DC4B6E">
      <w:pPr>
        <w:pStyle w:val="InterlineText"/>
        <w:tabs>
          <w:tab w:val="left" w:pos="533"/>
          <w:tab w:val="left" w:pos="1457"/>
          <w:tab w:val="left" w:pos="2591"/>
          <w:tab w:val="left" w:pos="2855"/>
          <w:tab w:val="left" w:pos="4394"/>
          <w:tab w:val="left" w:pos="4898"/>
        </w:tabs>
      </w:pPr>
      <w:r w:rsidRPr="003A1D48">
        <w:rPr>
          <w:rStyle w:val="InterlineTextNumChar"/>
        </w:rPr>
        <w:t>022</w:t>
      </w:r>
      <w:r w:rsidR="00800AD8">
        <w:tab/>
        <w:t>izua</w:t>
      </w:r>
      <w:r w:rsidR="00800AD8">
        <w:tab/>
        <w:t>qaliqali</w:t>
      </w:r>
      <w:r w:rsidR="00800AD8">
        <w:tab/>
        <w:t>a</w:t>
      </w:r>
      <w:r w:rsidR="00800AD8">
        <w:tab/>
        <w:t>maisuisu</w:t>
      </w:r>
      <w:r w:rsidR="00800AD8">
        <w:tab/>
        <w:t>i</w:t>
      </w:r>
      <w:r w:rsidR="00800AD8">
        <w:tab/>
        <w:t>tsasaw.</w:t>
      </w:r>
    </w:p>
    <w:p w14:paraId="3C06A345" w14:textId="77777777" w:rsidR="00800AD8" w:rsidRDefault="00800AD8" w:rsidP="00DC4B6E">
      <w:pPr>
        <w:pStyle w:val="InterlineGlossWithTrans"/>
        <w:tabs>
          <w:tab w:val="left" w:pos="533"/>
          <w:tab w:val="left" w:pos="1457"/>
          <w:tab w:val="left" w:pos="2591"/>
          <w:tab w:val="left" w:pos="2855"/>
          <w:tab w:val="left" w:pos="4394"/>
          <w:tab w:val="left" w:pos="4898"/>
        </w:tabs>
      </w:pPr>
      <w:r>
        <w:tab/>
        <w:t>i-zua</w:t>
      </w:r>
      <w:r>
        <w:tab/>
        <w:t>qali-qali</w:t>
      </w:r>
      <w:r>
        <w:tab/>
        <w:t>a</w:t>
      </w:r>
      <w:r>
        <w:tab/>
        <w:t>m-isu=paisu</w:t>
      </w:r>
      <w:r>
        <w:tab/>
        <w:t>i</w:t>
      </w:r>
      <w:r>
        <w:tab/>
        <w:t>tsasaw</w:t>
      </w:r>
    </w:p>
    <w:p w14:paraId="65B256BF" w14:textId="77777777" w:rsidR="00800AD8" w:rsidRDefault="00800AD8" w:rsidP="00DC4B6E">
      <w:pPr>
        <w:pStyle w:val="InterlineTrans"/>
        <w:tabs>
          <w:tab w:val="left" w:pos="533"/>
          <w:tab w:val="left" w:pos="1457"/>
          <w:tab w:val="left" w:pos="2591"/>
          <w:tab w:val="left" w:pos="2855"/>
          <w:tab w:val="left" w:pos="4394"/>
          <w:tab w:val="left" w:pos="4898"/>
        </w:tabs>
      </w:pPr>
      <w:r>
        <w:tab/>
      </w:r>
      <w:r>
        <w:rPr>
          <w:smallCaps/>
        </w:rPr>
        <w:t>loc</w:t>
      </w:r>
      <w:r>
        <w:t>-that</w:t>
      </w:r>
      <w:r>
        <w:tab/>
      </w:r>
      <w:r>
        <w:rPr>
          <w:smallCaps/>
        </w:rPr>
        <w:t>red</w:t>
      </w:r>
      <w:r>
        <w:t>-friend</w:t>
      </w:r>
      <w:r>
        <w:rPr>
          <w:smallCaps/>
        </w:rPr>
        <w:tab/>
        <w:t>c</w:t>
      </w:r>
      <w:r>
        <w:rPr>
          <w:smallCaps/>
        </w:rPr>
        <w:tab/>
        <w:t>af</w:t>
      </w:r>
      <w:r>
        <w:t>-</w:t>
      </w:r>
      <w:r>
        <w:rPr>
          <w:smallCaps/>
        </w:rPr>
        <w:t>red</w:t>
      </w:r>
      <w:r>
        <w:t>=pound</w:t>
      </w:r>
      <w:r>
        <w:tab/>
      </w:r>
      <w:r>
        <w:rPr>
          <w:smallCaps/>
        </w:rPr>
        <w:t>loc</w:t>
      </w:r>
      <w:r>
        <w:tab/>
        <w:t>outside</w:t>
      </w:r>
    </w:p>
    <w:p w14:paraId="05B6BE93" w14:textId="77777777" w:rsidR="00800AD8" w:rsidRDefault="00800AD8">
      <w:pPr>
        <w:pStyle w:val="InterlineFree"/>
      </w:pPr>
      <w:r>
        <w:t>There was someone pounding grain outside.</w:t>
      </w:r>
    </w:p>
    <w:p w14:paraId="4EB9B111" w14:textId="77777777" w:rsidR="00800AD8" w:rsidRDefault="00DC1AE0" w:rsidP="00DC4B6E">
      <w:pPr>
        <w:pStyle w:val="InterlineText"/>
        <w:tabs>
          <w:tab w:val="left" w:pos="533"/>
          <w:tab w:val="left" w:pos="1022"/>
          <w:tab w:val="left" w:pos="2066"/>
          <w:tab w:val="left" w:pos="2450"/>
        </w:tabs>
      </w:pPr>
      <w:r w:rsidRPr="003A1D48">
        <w:rPr>
          <w:rStyle w:val="InterlineTextNumChar"/>
        </w:rPr>
        <w:t>023</w:t>
      </w:r>
      <w:r w:rsidR="00800AD8">
        <w:tab/>
        <w:t>“ku</w:t>
      </w:r>
      <w:r w:rsidR="00800AD8">
        <w:tab/>
        <w:t>qeîevaw,</w:t>
      </w:r>
      <w:r w:rsidR="00800AD8">
        <w:tab/>
        <w:t>îa</w:t>
      </w:r>
      <w:r w:rsidR="00800AD8">
        <w:tab/>
        <w:t>uti.</w:t>
      </w:r>
    </w:p>
    <w:p w14:paraId="44CAC4B3" w14:textId="77777777" w:rsidR="00800AD8" w:rsidRDefault="00800AD8" w:rsidP="00DC4B6E">
      <w:pPr>
        <w:pStyle w:val="InterlineGlossWithTrans"/>
        <w:tabs>
          <w:tab w:val="left" w:pos="533"/>
          <w:tab w:val="left" w:pos="1022"/>
          <w:tab w:val="left" w:pos="2066"/>
          <w:tab w:val="left" w:pos="2450"/>
        </w:tabs>
      </w:pPr>
      <w:r>
        <w:tab/>
        <w:t>ku</w:t>
      </w:r>
      <w:r>
        <w:tab/>
        <w:t>qeîev-aw</w:t>
      </w:r>
      <w:r>
        <w:tab/>
        <w:t>îa</w:t>
      </w:r>
      <w:r>
        <w:tab/>
        <w:t>uti</w:t>
      </w:r>
    </w:p>
    <w:p w14:paraId="31E8D39B" w14:textId="77777777" w:rsidR="00800AD8" w:rsidRDefault="00800AD8" w:rsidP="00DC4B6E">
      <w:pPr>
        <w:pStyle w:val="InterlineTransNoFree"/>
        <w:tabs>
          <w:tab w:val="left" w:pos="1022"/>
          <w:tab w:val="left" w:pos="2066"/>
          <w:tab w:val="left" w:pos="2450"/>
          <w:tab w:val="right" w:pos="8787"/>
        </w:tabs>
      </w:pPr>
      <w:r>
        <w:tab/>
        <w:t>I</w:t>
      </w:r>
      <w:r>
        <w:tab/>
        <w:t>block-</w:t>
      </w:r>
      <w:r>
        <w:rPr>
          <w:smallCaps/>
        </w:rPr>
        <w:t>lf</w:t>
      </w:r>
      <w:r>
        <w:tab/>
        <w:t>oh</w:t>
      </w:r>
      <w:r>
        <w:tab/>
        <w:t>friend</w:t>
      </w:r>
      <w:r w:rsidR="00DC4B6E">
        <w:tab/>
        <w:t>“I’ll close the window, friend,</w:t>
      </w:r>
    </w:p>
    <w:p w14:paraId="4C0AAD36" w14:textId="77777777" w:rsidR="00800AD8" w:rsidRDefault="00DC1AE0" w:rsidP="00DC4B6E">
      <w:pPr>
        <w:pStyle w:val="InterlineText"/>
        <w:tabs>
          <w:tab w:val="left" w:pos="533"/>
          <w:tab w:val="left" w:pos="1877"/>
          <w:tab w:val="left" w:pos="2531"/>
          <w:tab w:val="left" w:pos="3680"/>
          <w:tab w:val="left" w:pos="4124"/>
          <w:tab w:val="left" w:pos="4958"/>
        </w:tabs>
      </w:pPr>
      <w:r w:rsidRPr="003A1D48">
        <w:rPr>
          <w:rStyle w:val="InterlineTextNumChar"/>
        </w:rPr>
        <w:t>024</w:t>
      </w:r>
      <w:r w:rsidR="00800AD8">
        <w:tab/>
        <w:t>mana</w:t>
      </w:r>
      <w:r w:rsidR="00800AD8">
        <w:tab/>
        <w:t>nu</w:t>
      </w:r>
      <w:r w:rsidR="00800AD8">
        <w:tab/>
        <w:t>malavu</w:t>
      </w:r>
      <w:r w:rsidR="00800AD8">
        <w:tab/>
        <w:t>ti</w:t>
      </w:r>
      <w:r w:rsidR="00800AD8">
        <w:tab/>
        <w:t>su</w:t>
      </w:r>
      <w:r w:rsidR="00800AD8">
        <w:tab/>
        <w:t>÷ava.”</w:t>
      </w:r>
    </w:p>
    <w:p w14:paraId="50A3CA88" w14:textId="77777777" w:rsidR="00800AD8" w:rsidRDefault="00800AD8" w:rsidP="00DC4B6E">
      <w:pPr>
        <w:pStyle w:val="InterlineGlossWithTrans"/>
        <w:tabs>
          <w:tab w:val="left" w:pos="533"/>
          <w:tab w:val="left" w:pos="1877"/>
          <w:tab w:val="left" w:pos="2531"/>
          <w:tab w:val="left" w:pos="3680"/>
          <w:tab w:val="left" w:pos="4124"/>
          <w:tab w:val="left" w:pos="4958"/>
        </w:tabs>
      </w:pPr>
      <w:r>
        <w:tab/>
        <w:t>ma-avan-a</w:t>
      </w:r>
      <w:r>
        <w:tab/>
        <w:t>nu</w:t>
      </w:r>
      <w:r>
        <w:tab/>
        <w:t>ma-lavu</w:t>
      </w:r>
      <w:r>
        <w:tab/>
        <w:t>ti</w:t>
      </w:r>
      <w:r>
        <w:tab/>
        <w:t>su</w:t>
      </w:r>
      <w:r>
        <w:tab/>
        <w:t>÷ava</w:t>
      </w:r>
    </w:p>
    <w:p w14:paraId="369D9C0C" w14:textId="77777777" w:rsidR="00800AD8" w:rsidRDefault="00800AD8" w:rsidP="00DC4B6E">
      <w:pPr>
        <w:pStyle w:val="InterlineTrans"/>
        <w:tabs>
          <w:tab w:val="left" w:pos="533"/>
          <w:tab w:val="left" w:pos="1877"/>
          <w:tab w:val="left" w:pos="2531"/>
          <w:tab w:val="left" w:pos="3680"/>
          <w:tab w:val="left" w:pos="4124"/>
          <w:tab w:val="left" w:pos="4958"/>
        </w:tabs>
      </w:pPr>
      <w:r>
        <w:tab/>
      </w:r>
      <w:r>
        <w:rPr>
          <w:smallCaps/>
        </w:rPr>
        <w:t>stat</w:t>
      </w:r>
      <w:r>
        <w:t>-exact-?</w:t>
      </w:r>
      <w:r>
        <w:tab/>
        <w:t>when</w:t>
      </w:r>
      <w:r>
        <w:tab/>
      </w:r>
      <w:r>
        <w:rPr>
          <w:smallCaps/>
        </w:rPr>
        <w:t>stat</w:t>
      </w:r>
      <w:r>
        <w:t>-chaff</w:t>
      </w:r>
      <w:r>
        <w:tab/>
      </w:r>
      <w:r>
        <w:rPr>
          <w:smallCaps/>
        </w:rPr>
        <w:t>f.h</w:t>
      </w:r>
      <w:r>
        <w:tab/>
        <w:t>your(</w:t>
      </w:r>
      <w:r>
        <w:rPr>
          <w:smallCaps/>
        </w:rPr>
        <w:t>s</w:t>
      </w:r>
      <w:r>
        <w:t>)</w:t>
      </w:r>
      <w:r>
        <w:tab/>
        <w:t>female.friend</w:t>
      </w:r>
    </w:p>
    <w:p w14:paraId="57784DA0" w14:textId="77777777" w:rsidR="00800AD8" w:rsidRDefault="00800AD8">
      <w:pPr>
        <w:pStyle w:val="InterlineFree"/>
      </w:pPr>
      <w:r>
        <w:t>in case the chaff goes on your friend.”</w:t>
      </w:r>
    </w:p>
    <w:p w14:paraId="3D46E817" w14:textId="77777777" w:rsidR="00800AD8" w:rsidRDefault="00DC1AE0" w:rsidP="00DC4B6E">
      <w:pPr>
        <w:pStyle w:val="InterlineText"/>
        <w:tabs>
          <w:tab w:val="left" w:pos="533"/>
          <w:tab w:val="left" w:pos="2627"/>
          <w:tab w:val="left" w:pos="3116"/>
        </w:tabs>
      </w:pPr>
      <w:r w:rsidRPr="003A1D48">
        <w:rPr>
          <w:rStyle w:val="InterlineTextNumChar"/>
        </w:rPr>
        <w:t>025</w:t>
      </w:r>
      <w:r w:rsidR="00800AD8">
        <w:tab/>
        <w:t>sutsavuen</w:t>
      </w:r>
      <w:r w:rsidR="00800AD8">
        <w:tab/>
        <w:t>nua</w:t>
      </w:r>
      <w:r w:rsidR="00800AD8">
        <w:tab/>
        <w:t>kina.</w:t>
      </w:r>
    </w:p>
    <w:p w14:paraId="64428296" w14:textId="77777777" w:rsidR="00800AD8" w:rsidRDefault="00800AD8" w:rsidP="00DC4B6E">
      <w:pPr>
        <w:pStyle w:val="InterlineGlossWithTrans"/>
        <w:tabs>
          <w:tab w:val="left" w:pos="533"/>
          <w:tab w:val="left" w:pos="2627"/>
          <w:tab w:val="left" w:pos="3116"/>
        </w:tabs>
      </w:pPr>
      <w:r>
        <w:tab/>
        <w:t>su-tsavu-en</w:t>
      </w:r>
      <w:r>
        <w:tab/>
        <w:t>nua</w:t>
      </w:r>
      <w:r>
        <w:tab/>
        <w:t>kina</w:t>
      </w:r>
    </w:p>
    <w:p w14:paraId="6698923A" w14:textId="77777777" w:rsidR="00800AD8" w:rsidRDefault="00800AD8" w:rsidP="00DC4B6E">
      <w:pPr>
        <w:pStyle w:val="InterlineTrans"/>
        <w:tabs>
          <w:tab w:val="left" w:pos="533"/>
          <w:tab w:val="left" w:pos="2627"/>
          <w:tab w:val="left" w:pos="3116"/>
          <w:tab w:val="right" w:pos="8789"/>
        </w:tabs>
      </w:pPr>
      <w:r>
        <w:tab/>
        <w:t>remove-wrapping-</w:t>
      </w:r>
      <w:r>
        <w:rPr>
          <w:smallCaps/>
        </w:rPr>
        <w:t>pf</w:t>
      </w:r>
      <w:r>
        <w:tab/>
        <w:t>by</w:t>
      </w:r>
      <w:r>
        <w:tab/>
        <w:t>mother</w:t>
      </w:r>
      <w:r w:rsidR="00DC4B6E">
        <w:tab/>
        <w:t>She undid Muakai’s clothes.</w:t>
      </w:r>
    </w:p>
    <w:p w14:paraId="062E9DD4" w14:textId="77777777" w:rsidR="00800AD8" w:rsidRDefault="00A8416B" w:rsidP="00DC4B6E">
      <w:pPr>
        <w:pStyle w:val="Commentparaanother"/>
      </w:pPr>
      <w:r>
        <w:t>[</w:t>
      </w:r>
      <w:r w:rsidR="00800AD8" w:rsidRPr="00DC4B6E">
        <w:rPr>
          <w:rStyle w:val="VernacularText"/>
        </w:rPr>
        <w:t>sutsavuen</w:t>
      </w:r>
      <w:r w:rsidR="00800AD8">
        <w:t xml:space="preserve">: was </w:t>
      </w:r>
      <w:r w:rsidR="00800AD8" w:rsidRPr="00DC4B6E">
        <w:rPr>
          <w:rStyle w:val="VernacularText"/>
        </w:rPr>
        <w:t>sutsaqevin</w:t>
      </w:r>
      <w:r w:rsidR="00800AD8">
        <w:t xml:space="preserve">, </w:t>
      </w:r>
      <w:r w:rsidR="00DC4B6E">
        <w:t xml:space="preserve">or </w:t>
      </w:r>
      <w:r w:rsidR="00800AD8">
        <w:t xml:space="preserve">could be </w:t>
      </w:r>
      <w:r w:rsidR="00800AD8" w:rsidRPr="00DC4B6E">
        <w:rPr>
          <w:rStyle w:val="VernacularText"/>
        </w:rPr>
        <w:t>sutsauven</w:t>
      </w:r>
      <w:r w:rsidR="00800AD8">
        <w:t xml:space="preserve"> </w:t>
      </w:r>
      <w:r w:rsidR="00DC4B6E">
        <w:t>(</w:t>
      </w:r>
      <w:r w:rsidR="00800AD8" w:rsidRPr="00DC4B6E">
        <w:rPr>
          <w:rStyle w:val="VernacularText"/>
        </w:rPr>
        <w:t>tsavu</w:t>
      </w:r>
      <w:r w:rsidR="00800AD8">
        <w:t xml:space="preserve"> ‘a wrapping’</w:t>
      </w:r>
      <w:r w:rsidR="00DC4B6E">
        <w:t>;</w:t>
      </w:r>
      <w:r w:rsidR="00800AD8">
        <w:t xml:space="preserve"> </w:t>
      </w:r>
      <w:r w:rsidR="00800AD8" w:rsidRPr="00DC4B6E">
        <w:rPr>
          <w:rStyle w:val="VernacularText"/>
        </w:rPr>
        <w:t>tsauv</w:t>
      </w:r>
      <w:r w:rsidR="00800AD8">
        <w:t xml:space="preserve"> ‘to cover’</w:t>
      </w:r>
      <w:r w:rsidR="00DC4B6E">
        <w:t>)]</w:t>
      </w:r>
    </w:p>
    <w:p w14:paraId="456990ED" w14:textId="77777777" w:rsidR="00800AD8" w:rsidRDefault="00A8416B" w:rsidP="00A8416B">
      <w:pPr>
        <w:pStyle w:val="CommentLastWithHalfSpace"/>
      </w:pPr>
      <w:r>
        <w:t>[</w:t>
      </w:r>
      <w:r w:rsidR="00800AD8" w:rsidRPr="00DC4B6E">
        <w:rPr>
          <w:rStyle w:val="VernacularText"/>
        </w:rPr>
        <w:t>nua</w:t>
      </w:r>
      <w:r w:rsidR="00800AD8">
        <w:t xml:space="preserve">: </w:t>
      </w:r>
      <w:r w:rsidR="00DC4B6E">
        <w:t xml:space="preserve">was </w:t>
      </w:r>
      <w:r w:rsidR="00800AD8" w:rsidRPr="00DC4B6E">
        <w:rPr>
          <w:rStyle w:val="VernacularText"/>
        </w:rPr>
        <w:t>nu</w:t>
      </w:r>
      <w:r>
        <w:t>]</w:t>
      </w:r>
    </w:p>
    <w:p w14:paraId="7DE9B5CD" w14:textId="77777777" w:rsidR="00800AD8" w:rsidRDefault="00DC1AE0" w:rsidP="00DC4B6E">
      <w:pPr>
        <w:pStyle w:val="InterlineText"/>
        <w:tabs>
          <w:tab w:val="left" w:pos="533"/>
          <w:tab w:val="left" w:pos="1622"/>
          <w:tab w:val="left" w:pos="2096"/>
          <w:tab w:val="left" w:pos="2360"/>
          <w:tab w:val="left" w:pos="2804"/>
        </w:tabs>
      </w:pPr>
      <w:r w:rsidRPr="003A1D48">
        <w:rPr>
          <w:rStyle w:val="InterlineTextNumChar"/>
        </w:rPr>
        <w:lastRenderedPageBreak/>
        <w:t>026</w:t>
      </w:r>
      <w:r w:rsidR="00800AD8">
        <w:tab/>
        <w:t>“djaîepan</w:t>
      </w:r>
      <w:r w:rsidR="00800AD8">
        <w:tab/>
        <w:t>aya</w:t>
      </w:r>
      <w:r w:rsidR="00800AD8">
        <w:tab/>
        <w:t>a</w:t>
      </w:r>
      <w:r w:rsidR="00800AD8">
        <w:tab/>
        <w:t>ku</w:t>
      </w:r>
      <w:r w:rsidR="00800AD8">
        <w:tab/>
        <w:t>aîak.</w:t>
      </w:r>
    </w:p>
    <w:p w14:paraId="09F07449" w14:textId="77777777" w:rsidR="00800AD8" w:rsidRDefault="00800AD8" w:rsidP="00DC4B6E">
      <w:pPr>
        <w:pStyle w:val="InterlineGlossWithTrans"/>
        <w:tabs>
          <w:tab w:val="left" w:pos="533"/>
          <w:tab w:val="left" w:pos="1622"/>
          <w:tab w:val="left" w:pos="2096"/>
          <w:tab w:val="left" w:pos="2360"/>
          <w:tab w:val="left" w:pos="2804"/>
        </w:tabs>
      </w:pPr>
      <w:r>
        <w:tab/>
        <w:t>djaîep-an</w:t>
      </w:r>
      <w:r>
        <w:tab/>
        <w:t>aya</w:t>
      </w:r>
      <w:r>
        <w:tab/>
        <w:t>a</w:t>
      </w:r>
      <w:r>
        <w:tab/>
        <w:t>ku</w:t>
      </w:r>
      <w:r>
        <w:tab/>
        <w:t>aîak</w:t>
      </w:r>
    </w:p>
    <w:p w14:paraId="68A9BCE7" w14:textId="77777777" w:rsidR="00800AD8" w:rsidRDefault="00800AD8" w:rsidP="00DC4B6E">
      <w:pPr>
        <w:pStyle w:val="InterlineTransNoFree"/>
        <w:tabs>
          <w:tab w:val="left" w:pos="1622"/>
          <w:tab w:val="left" w:pos="2096"/>
          <w:tab w:val="left" w:pos="2360"/>
          <w:tab w:val="left" w:pos="2804"/>
          <w:tab w:val="right" w:pos="8787"/>
        </w:tabs>
      </w:pPr>
      <w:r>
        <w:tab/>
        <w:t>fit-</w:t>
      </w:r>
      <w:r>
        <w:rPr>
          <w:smallCaps/>
        </w:rPr>
        <w:t>lf</w:t>
      </w:r>
      <w:r>
        <w:tab/>
        <w:t>say</w:t>
      </w:r>
      <w:r>
        <w:rPr>
          <w:smallCaps/>
        </w:rPr>
        <w:tab/>
        <w:t>c</w:t>
      </w:r>
      <w:r>
        <w:rPr>
          <w:smallCaps/>
        </w:rPr>
        <w:tab/>
      </w:r>
      <w:r>
        <w:t>my</w:t>
      </w:r>
      <w:r>
        <w:tab/>
        <w:t>child</w:t>
      </w:r>
      <w:r w:rsidR="00DC4B6E">
        <w:tab/>
        <w:t>“What my son says is quite right.</w:t>
      </w:r>
    </w:p>
    <w:p w14:paraId="52C0E673" w14:textId="77777777" w:rsidR="00800AD8" w:rsidRDefault="00DC1AE0" w:rsidP="0030187B">
      <w:pPr>
        <w:pStyle w:val="InterlineText"/>
        <w:tabs>
          <w:tab w:val="left" w:pos="533"/>
          <w:tab w:val="left" w:pos="1202"/>
          <w:tab w:val="left" w:pos="4001"/>
          <w:tab w:val="left" w:pos="4265"/>
          <w:tab w:val="left" w:pos="4859"/>
          <w:tab w:val="left" w:pos="5243"/>
        </w:tabs>
      </w:pPr>
      <w:r w:rsidRPr="003A1D48">
        <w:rPr>
          <w:rStyle w:val="InterlineTextNumChar"/>
        </w:rPr>
        <w:t>027</w:t>
      </w:r>
      <w:r w:rsidR="00800AD8">
        <w:tab/>
        <w:t>manu</w:t>
      </w:r>
      <w:r w:rsidR="00800AD8">
        <w:tab/>
        <w:t>namaitutsu,</w:t>
      </w:r>
      <w:r w:rsidR="00800AD8">
        <w:tab/>
        <w:t>a</w:t>
      </w:r>
      <w:r w:rsidR="00800AD8">
        <w:tab/>
        <w:t>neka</w:t>
      </w:r>
      <w:r w:rsidR="00800AD8">
        <w:tab/>
        <w:t>nu</w:t>
      </w:r>
      <w:r w:rsidR="00800AD8">
        <w:tab/>
        <w:t>buang.”</w:t>
      </w:r>
    </w:p>
    <w:p w14:paraId="4D559F45" w14:textId="77777777" w:rsidR="00800AD8" w:rsidRDefault="00800AD8" w:rsidP="0030187B">
      <w:pPr>
        <w:pStyle w:val="InterlineGlossWithTrans"/>
        <w:tabs>
          <w:tab w:val="left" w:pos="533"/>
          <w:tab w:val="left" w:pos="1202"/>
          <w:tab w:val="left" w:pos="4001"/>
          <w:tab w:val="left" w:pos="4265"/>
          <w:tab w:val="left" w:pos="4859"/>
          <w:tab w:val="left" w:pos="5243"/>
        </w:tabs>
      </w:pPr>
      <w:r>
        <w:tab/>
        <w:t>manu</w:t>
      </w:r>
      <w:r>
        <w:tab/>
        <w:t>na-ma-aya-tu-tsu</w:t>
      </w:r>
      <w:r>
        <w:tab/>
        <w:t>a</w:t>
      </w:r>
      <w:r>
        <w:tab/>
        <w:t>neka</w:t>
      </w:r>
      <w:r>
        <w:tab/>
        <w:t>nu</w:t>
      </w:r>
      <w:r>
        <w:tab/>
        <w:t>buang</w:t>
      </w:r>
    </w:p>
    <w:p w14:paraId="68CBFD92" w14:textId="77777777" w:rsidR="00420AA5" w:rsidRDefault="00800AD8" w:rsidP="0030187B">
      <w:pPr>
        <w:pStyle w:val="InterlineTrans"/>
        <w:tabs>
          <w:tab w:val="left" w:pos="533"/>
          <w:tab w:val="left" w:pos="1202"/>
          <w:tab w:val="left" w:pos="4001"/>
          <w:tab w:val="left" w:pos="4265"/>
          <w:tab w:val="left" w:pos="4859"/>
          <w:tab w:val="left" w:pos="5243"/>
        </w:tabs>
      </w:pPr>
      <w:r>
        <w:tab/>
        <w:t>then</w:t>
      </w:r>
      <w:r>
        <w:tab/>
      </w:r>
      <w:r>
        <w:rPr>
          <w:smallCaps/>
        </w:rPr>
        <w:t>past</w:t>
      </w:r>
      <w:r>
        <w:t>-</w:t>
      </w:r>
      <w:r>
        <w:rPr>
          <w:smallCaps/>
        </w:rPr>
        <w:t>stat</w:t>
      </w:r>
      <w:r>
        <w:t>-be.thus-</w:t>
      </w:r>
      <w:r w:rsidR="00420AA5">
        <w:t>alike</w:t>
      </w:r>
      <w:r>
        <w:t>-this</w:t>
      </w:r>
      <w:r>
        <w:rPr>
          <w:smallCaps/>
        </w:rPr>
        <w:tab/>
        <w:t>c</w:t>
      </w:r>
      <w:r>
        <w:rPr>
          <w:smallCaps/>
        </w:rPr>
        <w:tab/>
      </w:r>
      <w:r>
        <w:t>no</w:t>
      </w:r>
      <w:r>
        <w:tab/>
        <w:t>of</w:t>
      </w:r>
      <w:r>
        <w:tab/>
        <w:t>hole</w:t>
      </w:r>
    </w:p>
    <w:p w14:paraId="74CBAC44" w14:textId="77777777" w:rsidR="00800AD8" w:rsidRDefault="00DC4B6E" w:rsidP="00420AA5">
      <w:pPr>
        <w:pStyle w:val="InterlineTransNoFree"/>
        <w:tabs>
          <w:tab w:val="left" w:pos="1202"/>
          <w:tab w:val="left" w:pos="3656"/>
          <w:tab w:val="left" w:pos="3920"/>
          <w:tab w:val="left" w:pos="4514"/>
          <w:tab w:val="left" w:pos="4898"/>
          <w:tab w:val="right" w:pos="8787"/>
        </w:tabs>
      </w:pPr>
      <w:r>
        <w:tab/>
        <w:t>So it’s like that; there’s no hole.”</w:t>
      </w:r>
    </w:p>
    <w:p w14:paraId="449CB1ED" w14:textId="77777777" w:rsidR="00800AD8" w:rsidRDefault="00DC1AE0" w:rsidP="00DC4B6E">
      <w:pPr>
        <w:pStyle w:val="InterlineText"/>
        <w:tabs>
          <w:tab w:val="left" w:pos="533"/>
          <w:tab w:val="left" w:pos="1217"/>
          <w:tab w:val="left" w:pos="1946"/>
          <w:tab w:val="left" w:pos="3065"/>
          <w:tab w:val="left" w:pos="3929"/>
          <w:tab w:val="left" w:pos="4418"/>
        </w:tabs>
      </w:pPr>
      <w:r w:rsidRPr="003A1D48">
        <w:rPr>
          <w:rStyle w:val="InterlineTextNumChar"/>
        </w:rPr>
        <w:t>028</w:t>
      </w:r>
      <w:r w:rsidR="00800AD8">
        <w:tab/>
        <w:t>azua</w:t>
      </w:r>
      <w:r w:rsidR="00800AD8">
        <w:tab/>
        <w:t>buang</w:t>
      </w:r>
      <w:r w:rsidR="00800AD8">
        <w:tab/>
        <w:t>matu</w:t>
      </w:r>
      <w:r w:rsidR="00800AD8">
        <w:tab/>
        <w:t>tsalinga</w:t>
      </w:r>
      <w:r w:rsidR="00800AD8">
        <w:tab/>
        <w:t>nua</w:t>
      </w:r>
      <w:r w:rsidR="00800AD8">
        <w:tab/>
        <w:t>îigim.</w:t>
      </w:r>
    </w:p>
    <w:p w14:paraId="4A62A970" w14:textId="77777777" w:rsidR="00800AD8" w:rsidRDefault="00800AD8" w:rsidP="00DC4B6E">
      <w:pPr>
        <w:pStyle w:val="InterlineGlossWithTrans"/>
        <w:tabs>
          <w:tab w:val="left" w:pos="533"/>
          <w:tab w:val="left" w:pos="1217"/>
          <w:tab w:val="left" w:pos="1946"/>
          <w:tab w:val="left" w:pos="3065"/>
          <w:tab w:val="left" w:pos="3929"/>
          <w:tab w:val="left" w:pos="4418"/>
        </w:tabs>
      </w:pPr>
      <w:r>
        <w:tab/>
        <w:t>a-zua</w:t>
      </w:r>
      <w:r>
        <w:tab/>
        <w:t>buang</w:t>
      </w:r>
      <w:r>
        <w:tab/>
        <w:t>ma-tu</w:t>
      </w:r>
      <w:r>
        <w:tab/>
        <w:t>tsalinga</w:t>
      </w:r>
      <w:r>
        <w:tab/>
        <w:t>nua</w:t>
      </w:r>
      <w:r>
        <w:tab/>
        <w:t>îigim</w:t>
      </w:r>
    </w:p>
    <w:p w14:paraId="460B0D72" w14:textId="77777777" w:rsidR="00800AD8" w:rsidRDefault="00800AD8" w:rsidP="00DC4B6E">
      <w:pPr>
        <w:pStyle w:val="InterlineTransNoFree"/>
        <w:tabs>
          <w:tab w:val="left" w:pos="1217"/>
          <w:tab w:val="left" w:pos="1946"/>
          <w:tab w:val="left" w:pos="3065"/>
          <w:tab w:val="left" w:pos="3929"/>
          <w:tab w:val="left" w:pos="4418"/>
          <w:tab w:val="right" w:pos="8787"/>
        </w:tabs>
      </w:pPr>
      <w:r>
        <w:tab/>
      </w:r>
      <w:r>
        <w:rPr>
          <w:smallCaps/>
        </w:rPr>
        <w:t>c-</w:t>
      </w:r>
      <w:r>
        <w:t>that</w:t>
      </w:r>
      <w:r>
        <w:tab/>
        <w:t>hole</w:t>
      </w:r>
      <w:r>
        <w:tab/>
      </w:r>
      <w:r>
        <w:rPr>
          <w:smallCaps/>
        </w:rPr>
        <w:t>stat</w:t>
      </w:r>
      <w:r>
        <w:t>-alike</w:t>
      </w:r>
      <w:r>
        <w:tab/>
        <w:t>ear</w:t>
      </w:r>
      <w:r>
        <w:tab/>
        <w:t>of</w:t>
      </w:r>
      <w:r>
        <w:tab/>
        <w:t>needle</w:t>
      </w:r>
      <w:r w:rsidR="00DC4B6E">
        <w:tab/>
        <w:t>The hole was like the eye of a needle.</w:t>
      </w:r>
    </w:p>
    <w:p w14:paraId="310FAD80" w14:textId="77777777" w:rsidR="00800AD8" w:rsidRDefault="00DC1AE0" w:rsidP="00DC4B6E">
      <w:pPr>
        <w:pStyle w:val="InterlineText"/>
        <w:tabs>
          <w:tab w:val="left" w:pos="533"/>
          <w:tab w:val="left" w:pos="1382"/>
          <w:tab w:val="left" w:pos="1886"/>
          <w:tab w:val="left" w:pos="2735"/>
          <w:tab w:val="left" w:pos="2999"/>
          <w:tab w:val="left" w:pos="3803"/>
          <w:tab w:val="left" w:pos="4292"/>
          <w:tab w:val="left" w:pos="5276"/>
          <w:tab w:val="left" w:pos="5540"/>
          <w:tab w:val="left" w:pos="6554"/>
        </w:tabs>
      </w:pPr>
      <w:r w:rsidRPr="003A1D48">
        <w:rPr>
          <w:rStyle w:val="InterlineTextNumChar"/>
        </w:rPr>
        <w:t>029</w:t>
      </w:r>
      <w:r w:rsidR="00800AD8">
        <w:tab/>
        <w:t>malap</w:t>
      </w:r>
      <w:r w:rsidR="00800AD8">
        <w:tab/>
        <w:t>ta</w:t>
      </w:r>
      <w:r w:rsidR="00800AD8">
        <w:tab/>
        <w:t>siqunu</w:t>
      </w:r>
      <w:r w:rsidR="00800AD8">
        <w:tab/>
        <w:t>a</w:t>
      </w:r>
      <w:r w:rsidR="00800AD8">
        <w:tab/>
        <w:t>kina,</w:t>
      </w:r>
      <w:r w:rsidR="00800AD8">
        <w:tab/>
        <w:t>sa</w:t>
      </w:r>
      <w:r w:rsidR="00800AD8">
        <w:tab/>
        <w:t>tsukisen</w:t>
      </w:r>
      <w:r w:rsidR="00800AD8">
        <w:tab/>
        <w:t>a</w:t>
      </w:r>
      <w:r w:rsidR="00800AD8">
        <w:tab/>
        <w:t>seman</w:t>
      </w:r>
      <w:r w:rsidR="00800AD8">
        <w:tab/>
        <w:t>buang.</w:t>
      </w:r>
    </w:p>
    <w:p w14:paraId="417FCE3C" w14:textId="77777777" w:rsidR="00800AD8" w:rsidRDefault="00800AD8" w:rsidP="00DC4B6E">
      <w:pPr>
        <w:pStyle w:val="InterlineGlossWithTrans"/>
        <w:tabs>
          <w:tab w:val="left" w:pos="533"/>
          <w:tab w:val="left" w:pos="1382"/>
          <w:tab w:val="left" w:pos="1886"/>
          <w:tab w:val="left" w:pos="2735"/>
          <w:tab w:val="left" w:pos="2999"/>
          <w:tab w:val="left" w:pos="3803"/>
          <w:tab w:val="left" w:pos="4292"/>
          <w:tab w:val="left" w:pos="5276"/>
          <w:tab w:val="left" w:pos="5540"/>
          <w:tab w:val="left" w:pos="6554"/>
        </w:tabs>
      </w:pPr>
      <w:r>
        <w:tab/>
        <w:t>m-alap</w:t>
      </w:r>
      <w:r>
        <w:tab/>
        <w:t>ta</w:t>
      </w:r>
      <w:r>
        <w:tab/>
        <w:t>si-qunu</w:t>
      </w:r>
      <w:r>
        <w:tab/>
        <w:t>a</w:t>
      </w:r>
      <w:r>
        <w:tab/>
        <w:t>kina</w:t>
      </w:r>
      <w:r>
        <w:tab/>
        <w:t>sa</w:t>
      </w:r>
      <w:r>
        <w:tab/>
        <w:t>tsukis-en</w:t>
      </w:r>
      <w:r>
        <w:tab/>
        <w:t>a</w:t>
      </w:r>
      <w:r>
        <w:tab/>
        <w:t>em=sane</w:t>
      </w:r>
      <w:r>
        <w:tab/>
        <w:t>buang</w:t>
      </w:r>
    </w:p>
    <w:p w14:paraId="5F179941" w14:textId="77777777" w:rsidR="00800AD8" w:rsidRDefault="00800AD8" w:rsidP="00DC4B6E">
      <w:pPr>
        <w:pStyle w:val="InterlineTrans"/>
        <w:tabs>
          <w:tab w:val="left" w:pos="533"/>
          <w:tab w:val="left" w:pos="1382"/>
          <w:tab w:val="left" w:pos="1886"/>
          <w:tab w:val="left" w:pos="2735"/>
          <w:tab w:val="left" w:pos="2999"/>
          <w:tab w:val="left" w:pos="3803"/>
          <w:tab w:val="left" w:pos="4292"/>
          <w:tab w:val="left" w:pos="5276"/>
          <w:tab w:val="left" w:pos="5540"/>
          <w:tab w:val="left" w:pos="6554"/>
        </w:tabs>
      </w:pPr>
      <w:r>
        <w:tab/>
      </w:r>
      <w:r>
        <w:rPr>
          <w:smallCaps/>
        </w:rPr>
        <w:t>af</w:t>
      </w:r>
      <w:r>
        <w:t>-take</w:t>
      </w:r>
      <w:r>
        <w:tab/>
      </w:r>
      <w:r>
        <w:rPr>
          <w:smallCaps/>
        </w:rPr>
        <w:t>obl</w:t>
      </w:r>
      <w:r>
        <w:tab/>
      </w:r>
      <w:r>
        <w:rPr>
          <w:smallCaps/>
        </w:rPr>
        <w:t>if</w:t>
      </w:r>
      <w:r>
        <w:t>-child</w:t>
      </w:r>
      <w:r>
        <w:rPr>
          <w:smallCaps/>
        </w:rPr>
        <w:tab/>
        <w:t>c</w:t>
      </w:r>
      <w:r>
        <w:rPr>
          <w:smallCaps/>
        </w:rPr>
        <w:tab/>
      </w:r>
      <w:r>
        <w:t>mother</w:t>
      </w:r>
      <w:r>
        <w:tab/>
        <w:t>and</w:t>
      </w:r>
      <w:r>
        <w:tab/>
        <w:t>incise-</w:t>
      </w:r>
      <w:r>
        <w:rPr>
          <w:smallCaps/>
        </w:rPr>
        <w:t>pf</w:t>
      </w:r>
      <w:r>
        <w:rPr>
          <w:smallCaps/>
        </w:rPr>
        <w:tab/>
        <w:t>c</w:t>
      </w:r>
      <w:r>
        <w:rPr>
          <w:smallCaps/>
        </w:rPr>
        <w:tab/>
        <w:t>af</w:t>
      </w:r>
      <w:r>
        <w:t>=make</w:t>
      </w:r>
      <w:r>
        <w:tab/>
        <w:t>hole</w:t>
      </w:r>
    </w:p>
    <w:p w14:paraId="275F3B11" w14:textId="77777777" w:rsidR="00800AD8" w:rsidRDefault="00800AD8" w:rsidP="00A8416B">
      <w:pPr>
        <w:pStyle w:val="InterlineFreeCommentFollows"/>
      </w:pPr>
      <w:r>
        <w:t>His mother took a knife and cut a hole.</w:t>
      </w:r>
    </w:p>
    <w:p w14:paraId="0B69B699" w14:textId="77777777" w:rsidR="00800AD8" w:rsidRDefault="00A8416B" w:rsidP="00A8416B">
      <w:pPr>
        <w:pStyle w:val="CommentLastWithHalfSpace"/>
      </w:pPr>
      <w:r>
        <w:t>[</w:t>
      </w:r>
      <w:r w:rsidR="00800AD8" w:rsidRPr="00DC4B6E">
        <w:rPr>
          <w:rStyle w:val="VernacularText"/>
        </w:rPr>
        <w:t>siqunu</w:t>
      </w:r>
      <w:r w:rsidR="00800AD8">
        <w:t xml:space="preserve">: entry </w:t>
      </w:r>
      <w:r w:rsidR="00DC4B6E">
        <w:t xml:space="preserve">in F </w:t>
      </w:r>
      <w:r w:rsidR="00800AD8">
        <w:t xml:space="preserve">for ‘small knife’ is under </w:t>
      </w:r>
      <w:r w:rsidR="00800AD8" w:rsidRPr="00DC4B6E">
        <w:rPr>
          <w:rStyle w:val="VernacularText"/>
        </w:rPr>
        <w:t>qunu</w:t>
      </w:r>
      <w:r w:rsidR="00800AD8">
        <w:t xml:space="preserve"> ‘child’</w:t>
      </w:r>
      <w:r>
        <w:t>]</w:t>
      </w:r>
    </w:p>
    <w:p w14:paraId="718EC0A1" w14:textId="77777777" w:rsidR="00800AD8" w:rsidRDefault="00DC1AE0" w:rsidP="00DC4B6E">
      <w:pPr>
        <w:pStyle w:val="InterlineText"/>
        <w:tabs>
          <w:tab w:val="left" w:pos="533"/>
          <w:tab w:val="left" w:pos="1097"/>
          <w:tab w:val="left" w:pos="3671"/>
          <w:tab w:val="left" w:pos="4610"/>
          <w:tab w:val="left" w:pos="5114"/>
          <w:tab w:val="left" w:pos="5933"/>
          <w:tab w:val="left" w:pos="6422"/>
          <w:tab w:val="left" w:pos="7181"/>
        </w:tabs>
      </w:pPr>
      <w:r w:rsidRPr="003A1D48">
        <w:rPr>
          <w:rStyle w:val="InterlineTextNumChar"/>
        </w:rPr>
        <w:t>030</w:t>
      </w:r>
      <w:r w:rsidR="00800AD8">
        <w:tab/>
        <w:t>ka</w:t>
      </w:r>
      <w:r w:rsidR="00800AD8">
        <w:tab/>
        <w:t>mapapaulingaw,</w:t>
      </w:r>
      <w:r w:rsidR="00800AD8">
        <w:tab/>
        <w:t>“alapu</w:t>
      </w:r>
      <w:r w:rsidR="00800AD8">
        <w:tab/>
        <w:t>tua</w:t>
      </w:r>
      <w:r w:rsidR="00800AD8">
        <w:tab/>
        <w:t>zaîum,</w:t>
      </w:r>
      <w:r w:rsidR="00800AD8">
        <w:tab/>
        <w:t>sa</w:t>
      </w:r>
      <w:r w:rsidR="00800AD8">
        <w:tab/>
        <w:t>su</w:t>
      </w:r>
      <w:r w:rsidR="00DC4B6E">
        <w:tab/>
        <w:t>pavanaw.”</w:t>
      </w:r>
    </w:p>
    <w:p w14:paraId="0C80D169" w14:textId="77777777" w:rsidR="00800AD8" w:rsidRDefault="00800AD8" w:rsidP="00DC4B6E">
      <w:pPr>
        <w:pStyle w:val="InterlineGlossWithTrans"/>
        <w:tabs>
          <w:tab w:val="left" w:pos="533"/>
          <w:tab w:val="left" w:pos="1097"/>
          <w:tab w:val="left" w:pos="3671"/>
          <w:tab w:val="left" w:pos="4610"/>
          <w:tab w:val="left" w:pos="5114"/>
          <w:tab w:val="left" w:pos="5933"/>
          <w:tab w:val="left" w:pos="6422"/>
          <w:tab w:val="left" w:pos="7181"/>
        </w:tabs>
      </w:pPr>
      <w:r>
        <w:tab/>
        <w:t>ka</w:t>
      </w:r>
      <w:r>
        <w:tab/>
        <w:t>ma-pa-pa-u-lingaw</w:t>
      </w:r>
      <w:r>
        <w:tab/>
        <w:t>alap-u</w:t>
      </w:r>
      <w:r>
        <w:tab/>
        <w:t>tua</w:t>
      </w:r>
      <w:r>
        <w:tab/>
        <w:t>zaîum</w:t>
      </w:r>
      <w:r>
        <w:tab/>
        <w:t>sa</w:t>
      </w:r>
      <w:r>
        <w:tab/>
        <w:t>su</w:t>
      </w:r>
      <w:r w:rsidR="00DC4B6E">
        <w:tab/>
        <w:t>pa-vanaw</w:t>
      </w:r>
    </w:p>
    <w:p w14:paraId="44EE526E" w14:textId="77777777" w:rsidR="00800AD8" w:rsidRDefault="00800AD8" w:rsidP="00DC4B6E">
      <w:pPr>
        <w:pStyle w:val="InterlineTrans"/>
        <w:tabs>
          <w:tab w:val="left" w:pos="533"/>
          <w:tab w:val="left" w:pos="1097"/>
          <w:tab w:val="left" w:pos="3671"/>
          <w:tab w:val="left" w:pos="4610"/>
          <w:tab w:val="left" w:pos="5114"/>
          <w:tab w:val="left" w:pos="5933"/>
          <w:tab w:val="left" w:pos="6422"/>
          <w:tab w:val="left" w:pos="7181"/>
        </w:tabs>
      </w:pPr>
      <w:r>
        <w:tab/>
        <w:t>after</w:t>
      </w:r>
      <w:r>
        <w:tab/>
      </w:r>
      <w:r>
        <w:rPr>
          <w:smallCaps/>
        </w:rPr>
        <w:t>stat</w:t>
      </w:r>
      <w:r>
        <w:t>-cause-cause-?-know</w:t>
      </w:r>
      <w:r>
        <w:tab/>
        <w:t>take-</w:t>
      </w:r>
      <w:r>
        <w:rPr>
          <w:smallCaps/>
        </w:rPr>
        <w:t>imp</w:t>
      </w:r>
      <w:r>
        <w:tab/>
      </w:r>
      <w:r>
        <w:rPr>
          <w:smallCaps/>
        </w:rPr>
        <w:t>obl</w:t>
      </w:r>
      <w:r>
        <w:tab/>
        <w:t>water</w:t>
      </w:r>
      <w:r>
        <w:tab/>
        <w:t>and</w:t>
      </w:r>
      <w:r>
        <w:tab/>
        <w:t>you(</w:t>
      </w:r>
      <w:r>
        <w:rPr>
          <w:smallCaps/>
        </w:rPr>
        <w:t>s</w:t>
      </w:r>
      <w:r>
        <w:t>)</w:t>
      </w:r>
      <w:r w:rsidR="00DC4B6E">
        <w:tab/>
        <w:t>cause-bathe</w:t>
      </w:r>
    </w:p>
    <w:p w14:paraId="05DD2307" w14:textId="77777777" w:rsidR="00800AD8" w:rsidRDefault="00800AD8">
      <w:pPr>
        <w:pStyle w:val="InterlineFree"/>
      </w:pPr>
      <w:r>
        <w:t>When Muakai was sober, his mother said: “Get some water and bathe yourself.”</w:t>
      </w:r>
    </w:p>
    <w:p w14:paraId="0F956796" w14:textId="77777777" w:rsidR="00800AD8" w:rsidRDefault="00DC1AE0" w:rsidP="007E06CC">
      <w:pPr>
        <w:pStyle w:val="InterlineText"/>
        <w:tabs>
          <w:tab w:val="left" w:pos="533"/>
          <w:tab w:val="left" w:pos="1382"/>
          <w:tab w:val="left" w:pos="1886"/>
          <w:tab w:val="left" w:pos="2645"/>
          <w:tab w:val="left" w:pos="3089"/>
          <w:tab w:val="left" w:pos="3998"/>
          <w:tab w:val="left" w:pos="4487"/>
        </w:tabs>
      </w:pPr>
      <w:r w:rsidRPr="003A1D48">
        <w:rPr>
          <w:rStyle w:val="InterlineTextNumChar"/>
        </w:rPr>
        <w:t>031</w:t>
      </w:r>
      <w:r w:rsidR="00800AD8">
        <w:tab/>
        <w:t>malap</w:t>
      </w:r>
      <w:r w:rsidR="00800AD8">
        <w:tab/>
        <w:t>tua</w:t>
      </w:r>
      <w:r w:rsidR="00800AD8">
        <w:tab/>
        <w:t>zaîum</w:t>
      </w:r>
      <w:r w:rsidR="00800AD8">
        <w:tab/>
        <w:t>ti</w:t>
      </w:r>
      <w:r w:rsidR="00800AD8">
        <w:tab/>
        <w:t>Muakai,</w:t>
      </w:r>
      <w:r w:rsidR="00800AD8">
        <w:tab/>
        <w:t>sa</w:t>
      </w:r>
      <w:r w:rsidR="00800AD8">
        <w:tab/>
        <w:t>pavanaw.</w:t>
      </w:r>
    </w:p>
    <w:p w14:paraId="71B3A720" w14:textId="77777777" w:rsidR="00800AD8" w:rsidRDefault="00800AD8" w:rsidP="007E06CC">
      <w:pPr>
        <w:pStyle w:val="InterlineGlossWithTrans"/>
        <w:tabs>
          <w:tab w:val="left" w:pos="533"/>
          <w:tab w:val="left" w:pos="1382"/>
          <w:tab w:val="left" w:pos="1886"/>
          <w:tab w:val="left" w:pos="2645"/>
          <w:tab w:val="left" w:pos="3089"/>
          <w:tab w:val="left" w:pos="3998"/>
          <w:tab w:val="left" w:pos="4487"/>
        </w:tabs>
      </w:pPr>
      <w:r>
        <w:tab/>
        <w:t>m-alap</w:t>
      </w:r>
      <w:r>
        <w:tab/>
        <w:t>tua</w:t>
      </w:r>
      <w:r>
        <w:tab/>
        <w:t>zaîum</w:t>
      </w:r>
      <w:r>
        <w:tab/>
        <w:t>ti</w:t>
      </w:r>
      <w:r>
        <w:tab/>
        <w:t>Muakai</w:t>
      </w:r>
      <w:r>
        <w:tab/>
        <w:t>sa</w:t>
      </w:r>
      <w:r>
        <w:tab/>
        <w:t>pa-vanaw</w:t>
      </w:r>
    </w:p>
    <w:p w14:paraId="141F7B53" w14:textId="77777777" w:rsidR="00800AD8" w:rsidRDefault="00800AD8" w:rsidP="007E06CC">
      <w:pPr>
        <w:pStyle w:val="InterlineTrans"/>
        <w:tabs>
          <w:tab w:val="left" w:pos="533"/>
          <w:tab w:val="left" w:pos="1382"/>
          <w:tab w:val="left" w:pos="1886"/>
          <w:tab w:val="left" w:pos="2645"/>
          <w:tab w:val="left" w:pos="3089"/>
          <w:tab w:val="left" w:pos="3998"/>
          <w:tab w:val="left" w:pos="4487"/>
        </w:tabs>
      </w:pPr>
      <w:r>
        <w:tab/>
      </w:r>
      <w:r>
        <w:rPr>
          <w:smallCaps/>
        </w:rPr>
        <w:t>af</w:t>
      </w:r>
      <w:r>
        <w:t>-take</w:t>
      </w:r>
      <w:r>
        <w:tab/>
      </w:r>
      <w:r>
        <w:rPr>
          <w:smallCaps/>
        </w:rPr>
        <w:t>obl</w:t>
      </w:r>
      <w:r>
        <w:tab/>
        <w:t>water</w:t>
      </w:r>
      <w:r>
        <w:tab/>
      </w:r>
      <w:r>
        <w:rPr>
          <w:smallCaps/>
        </w:rPr>
        <w:t>f.h</w:t>
      </w:r>
      <w:r>
        <w:tab/>
        <w:t>(name)</w:t>
      </w:r>
      <w:r>
        <w:tab/>
        <w:t>and</w:t>
      </w:r>
      <w:r>
        <w:tab/>
        <w:t>cause-bathe</w:t>
      </w:r>
    </w:p>
    <w:p w14:paraId="16CAED01" w14:textId="77777777" w:rsidR="00800AD8" w:rsidRDefault="00800AD8">
      <w:pPr>
        <w:pStyle w:val="InterlineFree"/>
      </w:pPr>
      <w:r>
        <w:t>Muakai got some water, and bathed herself.</w:t>
      </w:r>
    </w:p>
    <w:p w14:paraId="01F30EA4" w14:textId="77777777" w:rsidR="00800AD8" w:rsidRDefault="00DC1AE0" w:rsidP="007E06CC">
      <w:pPr>
        <w:pStyle w:val="InterlineText"/>
        <w:tabs>
          <w:tab w:val="left" w:pos="533"/>
          <w:tab w:val="left" w:pos="1097"/>
          <w:tab w:val="left" w:pos="2276"/>
          <w:tab w:val="left" w:pos="3050"/>
          <w:tab w:val="left" w:pos="4964"/>
          <w:tab w:val="left" w:pos="5738"/>
        </w:tabs>
      </w:pPr>
      <w:r w:rsidRPr="003A1D48">
        <w:rPr>
          <w:rStyle w:val="InterlineTextNumChar"/>
        </w:rPr>
        <w:t>032</w:t>
      </w:r>
      <w:r w:rsidR="00800AD8">
        <w:tab/>
        <w:t>ka</w:t>
      </w:r>
      <w:r w:rsidR="00800AD8">
        <w:tab/>
        <w:t>mavanaw</w:t>
      </w:r>
      <w:r w:rsidR="00800AD8">
        <w:tab/>
        <w:t>anga,</w:t>
      </w:r>
      <w:r w:rsidR="00800AD8">
        <w:tab/>
        <w:t>samaîi</w:t>
      </w:r>
      <w:r w:rsidR="00800AD8">
        <w:tab/>
        <w:t>anga</w:t>
      </w:r>
      <w:r w:rsidR="00800AD8">
        <w:tab/>
        <w:t>sakamaya.</w:t>
      </w:r>
    </w:p>
    <w:p w14:paraId="648563CC" w14:textId="77777777" w:rsidR="00800AD8" w:rsidRDefault="00800AD8" w:rsidP="007E06CC">
      <w:pPr>
        <w:pStyle w:val="InterlineGlossWithTrans"/>
        <w:tabs>
          <w:tab w:val="left" w:pos="533"/>
          <w:tab w:val="left" w:pos="1097"/>
          <w:tab w:val="left" w:pos="2276"/>
          <w:tab w:val="left" w:pos="3050"/>
          <w:tab w:val="left" w:pos="4964"/>
          <w:tab w:val="left" w:pos="5738"/>
        </w:tabs>
      </w:pPr>
      <w:r>
        <w:tab/>
        <w:t>ka</w:t>
      </w:r>
      <w:r>
        <w:tab/>
        <w:t>ma-vanaw</w:t>
      </w:r>
      <w:r>
        <w:tab/>
        <w:t>anga</w:t>
      </w:r>
      <w:r>
        <w:tab/>
        <w:t>sa-ma-aîi</w:t>
      </w:r>
      <w:r>
        <w:tab/>
        <w:t>anga</w:t>
      </w:r>
      <w:r>
        <w:tab/>
        <w:t>sakamaya</w:t>
      </w:r>
    </w:p>
    <w:p w14:paraId="6C52681E" w14:textId="77777777" w:rsidR="00800AD8" w:rsidRDefault="00800AD8" w:rsidP="007E06CC">
      <w:pPr>
        <w:pStyle w:val="InterlineTrans"/>
        <w:tabs>
          <w:tab w:val="left" w:pos="533"/>
          <w:tab w:val="left" w:pos="1097"/>
          <w:tab w:val="left" w:pos="2276"/>
          <w:tab w:val="left" w:pos="3050"/>
          <w:tab w:val="left" w:pos="4964"/>
          <w:tab w:val="left" w:pos="5738"/>
        </w:tabs>
      </w:pPr>
      <w:r>
        <w:tab/>
        <w:t>after</w:t>
      </w:r>
      <w:r>
        <w:tab/>
      </w:r>
      <w:r>
        <w:rPr>
          <w:smallCaps/>
        </w:rPr>
        <w:t>stat</w:t>
      </w:r>
      <w:r>
        <w:t>-bathe</w:t>
      </w:r>
      <w:r>
        <w:tab/>
        <w:t>indeed</w:t>
      </w:r>
      <w:r>
        <w:tab/>
      </w:r>
      <w:r>
        <w:rPr>
          <w:smallCaps/>
        </w:rPr>
        <w:t>qal</w:t>
      </w:r>
      <w:r>
        <w:t>-</w:t>
      </w:r>
      <w:r>
        <w:rPr>
          <w:smallCaps/>
        </w:rPr>
        <w:t>stat</w:t>
      </w:r>
      <w:r>
        <w:t>-different</w:t>
      </w:r>
      <w:r>
        <w:tab/>
        <w:t>indeed</w:t>
      </w:r>
      <w:r>
        <w:tab/>
        <w:t>only</w:t>
      </w:r>
    </w:p>
    <w:p w14:paraId="30714408" w14:textId="77777777" w:rsidR="00800AD8" w:rsidRDefault="00800AD8">
      <w:pPr>
        <w:pStyle w:val="InterlineFree"/>
      </w:pPr>
      <w:r>
        <w:t>When she had bathed, she was very surprised.</w:t>
      </w:r>
    </w:p>
    <w:p w14:paraId="044BA793" w14:textId="77777777" w:rsidR="00800AD8" w:rsidRDefault="00DC1AE0" w:rsidP="00925EDA">
      <w:pPr>
        <w:pStyle w:val="InterlineText"/>
        <w:tabs>
          <w:tab w:val="left" w:pos="533"/>
          <w:tab w:val="left" w:pos="1127"/>
          <w:tab w:val="left" w:pos="3401"/>
          <w:tab w:val="left" w:pos="4175"/>
          <w:tab w:val="left" w:pos="4649"/>
        </w:tabs>
      </w:pPr>
      <w:r w:rsidRPr="003A1D48">
        <w:rPr>
          <w:rStyle w:val="InterlineTextNumChar"/>
        </w:rPr>
        <w:t>033</w:t>
      </w:r>
      <w:r w:rsidR="00800AD8">
        <w:tab/>
        <w:t>“aku</w:t>
      </w:r>
      <w:r w:rsidR="00800AD8">
        <w:tab/>
        <w:t>maitutsu</w:t>
      </w:r>
      <w:r w:rsidR="00800AD8">
        <w:tab/>
        <w:t>anga</w:t>
      </w:r>
      <w:r w:rsidR="00800AD8">
        <w:tab/>
        <w:t>sa</w:t>
      </w:r>
      <w:r w:rsidR="00800AD8">
        <w:tab/>
        <w:t>niaken?</w:t>
      </w:r>
    </w:p>
    <w:p w14:paraId="65685C83" w14:textId="77777777" w:rsidR="00800AD8" w:rsidRDefault="00800AD8" w:rsidP="00925EDA">
      <w:pPr>
        <w:pStyle w:val="InterlineGlossWithTrans"/>
        <w:tabs>
          <w:tab w:val="left" w:pos="533"/>
          <w:tab w:val="left" w:pos="1127"/>
          <w:tab w:val="left" w:pos="3401"/>
          <w:tab w:val="left" w:pos="4175"/>
          <w:tab w:val="left" w:pos="4649"/>
        </w:tabs>
      </w:pPr>
      <w:r>
        <w:tab/>
        <w:t>aku</w:t>
      </w:r>
      <w:r>
        <w:tab/>
        <w:t>ma-aya-tu</w:t>
      </w:r>
      <w:r w:rsidR="005E4579">
        <w:t>-</w:t>
      </w:r>
      <w:r>
        <w:t>tsu</w:t>
      </w:r>
      <w:r>
        <w:tab/>
        <w:t>anga</w:t>
      </w:r>
      <w:r>
        <w:tab/>
        <w:t>tsa</w:t>
      </w:r>
      <w:r>
        <w:tab/>
        <w:t>ni-aken</w:t>
      </w:r>
    </w:p>
    <w:p w14:paraId="6FB1EA93" w14:textId="77777777" w:rsidR="00925EDA" w:rsidRDefault="00800AD8" w:rsidP="00925EDA">
      <w:pPr>
        <w:pStyle w:val="InterlineTransNoFree"/>
        <w:tabs>
          <w:tab w:val="left" w:pos="1127"/>
          <w:tab w:val="left" w:pos="3401"/>
          <w:tab w:val="left" w:pos="4175"/>
          <w:tab w:val="left" w:pos="4649"/>
          <w:tab w:val="right" w:pos="8789"/>
        </w:tabs>
      </w:pPr>
      <w:r>
        <w:tab/>
        <w:t>why</w:t>
      </w:r>
      <w:r>
        <w:tab/>
      </w:r>
      <w:r>
        <w:rPr>
          <w:smallCaps/>
        </w:rPr>
        <w:t>stat</w:t>
      </w:r>
      <w:r>
        <w:t>-be.thus-</w:t>
      </w:r>
      <w:r w:rsidR="00925EDA">
        <w:t>alike</w:t>
      </w:r>
      <w:r w:rsidR="005E4579">
        <w:t>-</w:t>
      </w:r>
      <w:r>
        <w:t>this</w:t>
      </w:r>
      <w:r>
        <w:tab/>
        <w:t>indeed</w:t>
      </w:r>
      <w:r>
        <w:tab/>
        <w:t>this</w:t>
      </w:r>
      <w:r>
        <w:tab/>
        <w:t>of-I</w:t>
      </w:r>
      <w:r w:rsidR="00925EDA">
        <w:tab/>
        <w:t>“Why is it like this?</w:t>
      </w:r>
    </w:p>
    <w:p w14:paraId="1780F334" w14:textId="77777777" w:rsidR="00800AD8" w:rsidRDefault="00DC1AE0" w:rsidP="007E06CC">
      <w:pPr>
        <w:pStyle w:val="InterlineText"/>
        <w:tabs>
          <w:tab w:val="left" w:pos="533"/>
          <w:tab w:val="left" w:pos="2117"/>
        </w:tabs>
      </w:pPr>
      <w:r w:rsidRPr="003A1D48">
        <w:rPr>
          <w:rStyle w:val="InterlineTextNumChar"/>
        </w:rPr>
        <w:t>034</w:t>
      </w:r>
      <w:r w:rsidR="00800AD8">
        <w:tab/>
        <w:t>izuanga</w:t>
      </w:r>
      <w:r w:rsidR="00800AD8">
        <w:tab/>
        <w:t>buang.”</w:t>
      </w:r>
    </w:p>
    <w:p w14:paraId="48FED7A6" w14:textId="77777777" w:rsidR="00800AD8" w:rsidRDefault="00800AD8" w:rsidP="007E06CC">
      <w:pPr>
        <w:pStyle w:val="InterlineGlossWithTrans"/>
        <w:tabs>
          <w:tab w:val="left" w:pos="533"/>
          <w:tab w:val="left" w:pos="2117"/>
        </w:tabs>
      </w:pPr>
      <w:r>
        <w:tab/>
        <w:t>i-zua-anga</w:t>
      </w:r>
      <w:r>
        <w:tab/>
        <w:t>buang</w:t>
      </w:r>
    </w:p>
    <w:p w14:paraId="73A3D943" w14:textId="77777777" w:rsidR="00800AD8" w:rsidRDefault="00800AD8" w:rsidP="007E06CC">
      <w:pPr>
        <w:pStyle w:val="InterlineTransNoFree"/>
        <w:tabs>
          <w:tab w:val="left" w:pos="2117"/>
          <w:tab w:val="right" w:pos="8787"/>
        </w:tabs>
      </w:pPr>
      <w:r>
        <w:tab/>
      </w:r>
      <w:r>
        <w:rPr>
          <w:smallCaps/>
        </w:rPr>
        <w:t>loc</w:t>
      </w:r>
      <w:r>
        <w:t>-that-indeed</w:t>
      </w:r>
      <w:r>
        <w:tab/>
        <w:t>hole</w:t>
      </w:r>
      <w:r w:rsidR="007E06CC">
        <w:tab/>
        <w:t>There’s a hole now in my private parts.”</w:t>
      </w:r>
    </w:p>
    <w:p w14:paraId="6FD2D6FF" w14:textId="77777777" w:rsidR="00800AD8" w:rsidRDefault="00DC1AE0" w:rsidP="007E06CC">
      <w:pPr>
        <w:pStyle w:val="InterlineText"/>
        <w:tabs>
          <w:tab w:val="left" w:pos="533"/>
          <w:tab w:val="left" w:pos="1577"/>
          <w:tab w:val="left" w:pos="1841"/>
        </w:tabs>
      </w:pPr>
      <w:r w:rsidRPr="003A1D48">
        <w:rPr>
          <w:rStyle w:val="InterlineTextNumChar"/>
        </w:rPr>
        <w:t>035</w:t>
      </w:r>
      <w:r w:rsidR="00800AD8">
        <w:tab/>
        <w:t>patsun</w:t>
      </w:r>
      <w:r w:rsidR="00800AD8">
        <w:tab/>
        <w:t>a</w:t>
      </w:r>
      <w:r w:rsidR="00800AD8">
        <w:tab/>
        <w:t>kina.</w:t>
      </w:r>
    </w:p>
    <w:p w14:paraId="068EF7FD" w14:textId="77777777" w:rsidR="00800AD8" w:rsidRDefault="00800AD8" w:rsidP="007E06CC">
      <w:pPr>
        <w:pStyle w:val="InterlineGlossWithTrans"/>
        <w:tabs>
          <w:tab w:val="left" w:pos="533"/>
          <w:tab w:val="left" w:pos="1577"/>
          <w:tab w:val="left" w:pos="1841"/>
        </w:tabs>
      </w:pPr>
      <w:r>
        <w:tab/>
        <w:t>pa-tsun</w:t>
      </w:r>
      <w:r>
        <w:tab/>
        <w:t>a</w:t>
      </w:r>
      <w:r>
        <w:tab/>
        <w:t>kina</w:t>
      </w:r>
    </w:p>
    <w:p w14:paraId="35CC686C" w14:textId="77777777" w:rsidR="00800AD8" w:rsidRDefault="00800AD8" w:rsidP="007E06CC">
      <w:pPr>
        <w:pStyle w:val="InterlineTransNoFree"/>
        <w:tabs>
          <w:tab w:val="left" w:pos="1577"/>
          <w:tab w:val="left" w:pos="1841"/>
          <w:tab w:val="right" w:pos="8787"/>
        </w:tabs>
      </w:pPr>
      <w:r>
        <w:tab/>
        <w:t>cause-see</w:t>
      </w:r>
      <w:r>
        <w:rPr>
          <w:smallCaps/>
        </w:rPr>
        <w:tab/>
        <w:t>c</w:t>
      </w:r>
      <w:r>
        <w:rPr>
          <w:smallCaps/>
        </w:rPr>
        <w:tab/>
      </w:r>
      <w:r>
        <w:t>mother</w:t>
      </w:r>
      <w:r w:rsidR="007E06CC">
        <w:tab/>
        <w:t>His mother looked.</w:t>
      </w:r>
    </w:p>
    <w:p w14:paraId="7DCEC3F5" w14:textId="77777777" w:rsidR="00800AD8" w:rsidRDefault="00DE0E5A" w:rsidP="007E06CC">
      <w:pPr>
        <w:pStyle w:val="InterlineText"/>
        <w:tabs>
          <w:tab w:val="left" w:pos="533"/>
          <w:tab w:val="left" w:pos="1952"/>
          <w:tab w:val="left" w:pos="2876"/>
        </w:tabs>
      </w:pPr>
      <w:r w:rsidRPr="003A1D48">
        <w:rPr>
          <w:rStyle w:val="InterlineTextNumChar"/>
        </w:rPr>
        <w:t>036</w:t>
      </w:r>
      <w:r w:rsidR="00800AD8">
        <w:tab/>
        <w:t>“makuda</w:t>
      </w:r>
      <w:r w:rsidR="00800AD8">
        <w:tab/>
        <w:t>sun,</w:t>
      </w:r>
      <w:r w:rsidR="00800AD8">
        <w:tab/>
        <w:t>Muakai?</w:t>
      </w:r>
    </w:p>
    <w:p w14:paraId="00408E36" w14:textId="77777777" w:rsidR="00800AD8" w:rsidRDefault="00800AD8" w:rsidP="007E06CC">
      <w:pPr>
        <w:pStyle w:val="InterlineGlossWithTrans"/>
        <w:tabs>
          <w:tab w:val="left" w:pos="533"/>
          <w:tab w:val="left" w:pos="1952"/>
          <w:tab w:val="left" w:pos="2876"/>
        </w:tabs>
      </w:pPr>
      <w:r>
        <w:tab/>
        <w:t>ma-kuda</w:t>
      </w:r>
      <w:r>
        <w:tab/>
        <w:t>sun</w:t>
      </w:r>
      <w:r>
        <w:tab/>
        <w:t>Muakai</w:t>
      </w:r>
    </w:p>
    <w:p w14:paraId="479C5900" w14:textId="77777777" w:rsidR="00800AD8" w:rsidRDefault="00800AD8" w:rsidP="007E06CC">
      <w:pPr>
        <w:pStyle w:val="InterlineTransNoFree"/>
        <w:tabs>
          <w:tab w:val="left" w:pos="1952"/>
          <w:tab w:val="left" w:pos="2876"/>
          <w:tab w:val="right" w:pos="8787"/>
        </w:tabs>
      </w:pPr>
      <w:r>
        <w:tab/>
      </w:r>
      <w:r>
        <w:rPr>
          <w:smallCaps/>
        </w:rPr>
        <w:t>stat</w:t>
      </w:r>
      <w:r>
        <w:t>-do.what</w:t>
      </w:r>
      <w:r>
        <w:tab/>
      </w:r>
      <w:r>
        <w:rPr>
          <w:smallCaps/>
        </w:rPr>
        <w:t>f.</w:t>
      </w:r>
      <w:r>
        <w:t>you(</w:t>
      </w:r>
      <w:r>
        <w:rPr>
          <w:smallCaps/>
        </w:rPr>
        <w:t>s</w:t>
      </w:r>
      <w:r>
        <w:t>)</w:t>
      </w:r>
      <w:r>
        <w:tab/>
        <w:t>(name)</w:t>
      </w:r>
      <w:r w:rsidR="007E06CC">
        <w:tab/>
        <w:t>“What’s up with you, Muakai?</w:t>
      </w:r>
    </w:p>
    <w:p w14:paraId="540F355C" w14:textId="77777777" w:rsidR="00800AD8" w:rsidRDefault="00DE0E5A" w:rsidP="007E06CC">
      <w:pPr>
        <w:pStyle w:val="InterlineText"/>
        <w:tabs>
          <w:tab w:val="left" w:pos="533"/>
          <w:tab w:val="left" w:pos="1082"/>
          <w:tab w:val="left" w:pos="2006"/>
          <w:tab w:val="left" w:pos="2270"/>
        </w:tabs>
      </w:pPr>
      <w:r w:rsidRPr="003A1D48">
        <w:rPr>
          <w:rStyle w:val="InterlineTextNumChar"/>
        </w:rPr>
        <w:t>037</w:t>
      </w:r>
      <w:r w:rsidR="00800AD8">
        <w:tab/>
        <w:t>aku</w:t>
      </w:r>
      <w:r w:rsidR="00800AD8">
        <w:tab/>
        <w:t>sun</w:t>
      </w:r>
      <w:r w:rsidR="00800AD8">
        <w:tab/>
        <w:t>a</w:t>
      </w:r>
      <w:r w:rsidR="00800AD8">
        <w:tab/>
        <w:t>namaitazua?”</w:t>
      </w:r>
    </w:p>
    <w:p w14:paraId="667EE2E9" w14:textId="77777777" w:rsidR="00800AD8" w:rsidRDefault="00800AD8" w:rsidP="007E06CC">
      <w:pPr>
        <w:pStyle w:val="InterlineGlossWithTrans"/>
        <w:tabs>
          <w:tab w:val="left" w:pos="533"/>
          <w:tab w:val="left" w:pos="1082"/>
          <w:tab w:val="left" w:pos="2006"/>
          <w:tab w:val="left" w:pos="2270"/>
        </w:tabs>
      </w:pPr>
      <w:r>
        <w:tab/>
        <w:t>aku</w:t>
      </w:r>
      <w:r>
        <w:tab/>
        <w:t>sun</w:t>
      </w:r>
      <w:r>
        <w:tab/>
        <w:t>a</w:t>
      </w:r>
      <w:r>
        <w:tab/>
        <w:t>na-ma-aya-ta-zua</w:t>
      </w:r>
    </w:p>
    <w:p w14:paraId="2CD3F257" w14:textId="77777777" w:rsidR="00800AD8" w:rsidRDefault="00800AD8" w:rsidP="007E06CC">
      <w:pPr>
        <w:pStyle w:val="InterlineTransNoFree"/>
        <w:tabs>
          <w:tab w:val="left" w:pos="1082"/>
          <w:tab w:val="left" w:pos="2006"/>
          <w:tab w:val="left" w:pos="2270"/>
          <w:tab w:val="right" w:pos="8787"/>
        </w:tabs>
      </w:pPr>
      <w:r>
        <w:tab/>
        <w:t>why</w:t>
      </w:r>
      <w:r>
        <w:tab/>
      </w:r>
      <w:r>
        <w:rPr>
          <w:smallCaps/>
        </w:rPr>
        <w:t>f.</w:t>
      </w:r>
      <w:r>
        <w:t>you(</w:t>
      </w:r>
      <w:r>
        <w:rPr>
          <w:smallCaps/>
        </w:rPr>
        <w:t>s</w:t>
      </w:r>
      <w:r>
        <w:t>)</w:t>
      </w:r>
      <w:r>
        <w:rPr>
          <w:smallCaps/>
        </w:rPr>
        <w:tab/>
        <w:t>c</w:t>
      </w:r>
      <w:r>
        <w:rPr>
          <w:smallCaps/>
        </w:rPr>
        <w:tab/>
        <w:t>past</w:t>
      </w:r>
      <w:r>
        <w:t>-</w:t>
      </w:r>
      <w:r>
        <w:rPr>
          <w:smallCaps/>
        </w:rPr>
        <w:t>stat</w:t>
      </w:r>
      <w:r>
        <w:t>-be.thus-?-that</w:t>
      </w:r>
      <w:r w:rsidR="007E06CC">
        <w:tab/>
        <w:t>Why are you behaving like that?”</w:t>
      </w:r>
    </w:p>
    <w:p w14:paraId="5A04CA72" w14:textId="77777777" w:rsidR="00800AD8" w:rsidRDefault="00DE0E5A" w:rsidP="007E06CC">
      <w:pPr>
        <w:pStyle w:val="InterlineText"/>
        <w:tabs>
          <w:tab w:val="left" w:pos="533"/>
          <w:tab w:val="left" w:pos="1067"/>
          <w:tab w:val="left" w:pos="2516"/>
          <w:tab w:val="left" w:pos="2780"/>
        </w:tabs>
      </w:pPr>
      <w:r w:rsidRPr="003A1D48">
        <w:rPr>
          <w:rStyle w:val="InterlineTextNumChar"/>
        </w:rPr>
        <w:t>038</w:t>
      </w:r>
      <w:r w:rsidR="00800AD8">
        <w:tab/>
        <w:t>“pai</w:t>
      </w:r>
      <w:r w:rsidR="00800AD8">
        <w:tab/>
        <w:t>patsunu</w:t>
      </w:r>
      <w:r w:rsidR="00800AD8">
        <w:tab/>
        <w:t>a</w:t>
      </w:r>
      <w:r w:rsidR="00800AD8">
        <w:tab/>
        <w:t>niaken.”</w:t>
      </w:r>
    </w:p>
    <w:p w14:paraId="04D76543" w14:textId="77777777" w:rsidR="00800AD8" w:rsidRDefault="00800AD8" w:rsidP="007E06CC">
      <w:pPr>
        <w:pStyle w:val="InterlineGlossWithTrans"/>
        <w:tabs>
          <w:tab w:val="left" w:pos="533"/>
          <w:tab w:val="left" w:pos="1067"/>
          <w:tab w:val="left" w:pos="2516"/>
          <w:tab w:val="left" w:pos="2780"/>
        </w:tabs>
      </w:pPr>
      <w:r>
        <w:tab/>
        <w:t>pai</w:t>
      </w:r>
      <w:r>
        <w:tab/>
        <w:t>pa-tsun-u</w:t>
      </w:r>
      <w:r>
        <w:tab/>
        <w:t>a</w:t>
      </w:r>
      <w:r>
        <w:tab/>
        <w:t>ni-aken</w:t>
      </w:r>
    </w:p>
    <w:p w14:paraId="565479C1" w14:textId="77777777" w:rsidR="00800AD8" w:rsidRDefault="00800AD8" w:rsidP="007E06CC">
      <w:pPr>
        <w:pStyle w:val="InterlineTransNoFree"/>
        <w:tabs>
          <w:tab w:val="left" w:pos="1067"/>
          <w:tab w:val="left" w:pos="2516"/>
          <w:tab w:val="left" w:pos="2780"/>
          <w:tab w:val="right" w:pos="8787"/>
        </w:tabs>
      </w:pPr>
      <w:r>
        <w:tab/>
        <w:t>well</w:t>
      </w:r>
      <w:r>
        <w:tab/>
        <w:t>cause-see-</w:t>
      </w:r>
      <w:r>
        <w:rPr>
          <w:smallCaps/>
        </w:rPr>
        <w:t>imp</w:t>
      </w:r>
      <w:r>
        <w:rPr>
          <w:smallCaps/>
        </w:rPr>
        <w:tab/>
        <w:t>c</w:t>
      </w:r>
      <w:r>
        <w:rPr>
          <w:smallCaps/>
        </w:rPr>
        <w:tab/>
      </w:r>
      <w:r>
        <w:t>of-I</w:t>
      </w:r>
      <w:r w:rsidR="007E06CC">
        <w:tab/>
        <w:t>“Well, look at my private parts.”</w:t>
      </w:r>
    </w:p>
    <w:p w14:paraId="01CFC6B8" w14:textId="77777777" w:rsidR="00800AD8" w:rsidRDefault="00DE0E5A" w:rsidP="00925EDA">
      <w:pPr>
        <w:pStyle w:val="InterlineText"/>
        <w:tabs>
          <w:tab w:val="left" w:pos="533"/>
          <w:tab w:val="left" w:pos="1577"/>
          <w:tab w:val="left" w:pos="2516"/>
          <w:tab w:val="left" w:pos="5315"/>
          <w:tab w:val="left" w:pos="5579"/>
          <w:tab w:val="left" w:pos="6593"/>
          <w:tab w:val="left" w:pos="7532"/>
        </w:tabs>
      </w:pPr>
      <w:r w:rsidRPr="003A1D48">
        <w:rPr>
          <w:rStyle w:val="InterlineTextNumChar"/>
        </w:rPr>
        <w:t>039</w:t>
      </w:r>
      <w:r w:rsidR="00800AD8">
        <w:tab/>
        <w:t>“kana</w:t>
      </w:r>
      <w:r w:rsidR="00800AD8">
        <w:tab/>
        <w:t>vavayan</w:t>
      </w:r>
      <w:r w:rsidR="00800AD8">
        <w:tab/>
        <w:t>namaitutsu</w:t>
      </w:r>
      <w:r w:rsidR="00800AD8">
        <w:tab/>
        <w:t>a</w:t>
      </w:r>
      <w:r w:rsidR="00800AD8">
        <w:tab/>
        <w:t>mapuîat;</w:t>
      </w:r>
      <w:r w:rsidR="007E06CC">
        <w:tab/>
        <w:t>inika</w:t>
      </w:r>
      <w:r w:rsidR="007E06CC">
        <w:tab/>
        <w:t>amin</w:t>
      </w:r>
    </w:p>
    <w:p w14:paraId="1B074003" w14:textId="77777777" w:rsidR="00800AD8" w:rsidRDefault="00800AD8" w:rsidP="00925EDA">
      <w:pPr>
        <w:pStyle w:val="InterlineGlossWithTrans"/>
        <w:tabs>
          <w:tab w:val="left" w:pos="533"/>
          <w:tab w:val="left" w:pos="1577"/>
          <w:tab w:val="left" w:pos="2516"/>
          <w:tab w:val="left" w:pos="5315"/>
          <w:tab w:val="left" w:pos="5579"/>
          <w:tab w:val="left" w:pos="6593"/>
          <w:tab w:val="left" w:pos="7532"/>
        </w:tabs>
      </w:pPr>
      <w:r>
        <w:tab/>
        <w:t>ka-na</w:t>
      </w:r>
      <w:r>
        <w:tab/>
        <w:t>vavayan</w:t>
      </w:r>
      <w:r>
        <w:tab/>
        <w:t>na-ma-aya-tu-tsu</w:t>
      </w:r>
      <w:r>
        <w:tab/>
        <w:t>a</w:t>
      </w:r>
      <w:r>
        <w:tab/>
        <w:t>ma-puîat</w:t>
      </w:r>
      <w:r w:rsidR="007E06CC">
        <w:tab/>
        <w:t>ini-ka</w:t>
      </w:r>
      <w:r w:rsidR="007E06CC">
        <w:tab/>
        <w:t>amin</w:t>
      </w:r>
    </w:p>
    <w:p w14:paraId="002F6B4B" w14:textId="77777777" w:rsidR="00800AD8" w:rsidRDefault="00800AD8" w:rsidP="00925EDA">
      <w:pPr>
        <w:pStyle w:val="InterlineTransNoFree"/>
        <w:tabs>
          <w:tab w:val="left" w:pos="1577"/>
          <w:tab w:val="left" w:pos="2516"/>
          <w:tab w:val="left" w:pos="5315"/>
          <w:tab w:val="left" w:pos="5579"/>
          <w:tab w:val="left" w:pos="6593"/>
          <w:tab w:val="left" w:pos="7532"/>
        </w:tabs>
      </w:pPr>
      <w:r>
        <w:tab/>
        <w:t>after-then</w:t>
      </w:r>
      <w:r>
        <w:tab/>
        <w:t>female</w:t>
      </w:r>
      <w:r>
        <w:tab/>
      </w:r>
      <w:r>
        <w:rPr>
          <w:smallCaps/>
        </w:rPr>
        <w:t>past</w:t>
      </w:r>
      <w:r>
        <w:t>-</w:t>
      </w:r>
      <w:r>
        <w:rPr>
          <w:smallCaps/>
        </w:rPr>
        <w:t>stat</w:t>
      </w:r>
      <w:r>
        <w:t>-be.thus-</w:t>
      </w:r>
      <w:r w:rsidR="00925EDA">
        <w:t>alike</w:t>
      </w:r>
      <w:r>
        <w:t>-this</w:t>
      </w:r>
      <w:r>
        <w:rPr>
          <w:smallCaps/>
        </w:rPr>
        <w:tab/>
        <w:t>c</w:t>
      </w:r>
      <w:r>
        <w:rPr>
          <w:smallCaps/>
        </w:rPr>
        <w:tab/>
        <w:t>num</w:t>
      </w:r>
      <w:r>
        <w:t>-all</w:t>
      </w:r>
      <w:r w:rsidR="007E06CC">
        <w:tab/>
        <w:t>not-after</w:t>
      </w:r>
      <w:r w:rsidR="007E06CC">
        <w:tab/>
        <w:t>no.more</w:t>
      </w:r>
    </w:p>
    <w:p w14:paraId="3633C934" w14:textId="77777777" w:rsidR="00800AD8" w:rsidRDefault="00925EDA" w:rsidP="00925EDA">
      <w:pPr>
        <w:pStyle w:val="InterlineText"/>
        <w:tabs>
          <w:tab w:val="left" w:pos="533"/>
          <w:tab w:val="left" w:pos="1457"/>
          <w:tab w:val="left" w:pos="1721"/>
        </w:tabs>
      </w:pPr>
      <w:r>
        <w:tab/>
        <w:t>sun</w:t>
      </w:r>
      <w:r w:rsidR="007E06CC">
        <w:tab/>
      </w:r>
      <w:r w:rsidR="00800AD8">
        <w:t>a</w:t>
      </w:r>
      <w:r w:rsidR="00800AD8">
        <w:tab/>
        <w:t>namaitazua.</w:t>
      </w:r>
    </w:p>
    <w:p w14:paraId="7BBAA921" w14:textId="77777777" w:rsidR="00800AD8" w:rsidRDefault="00925EDA" w:rsidP="00925EDA">
      <w:pPr>
        <w:pStyle w:val="InterlineGlossWithTrans"/>
        <w:tabs>
          <w:tab w:val="left" w:pos="533"/>
          <w:tab w:val="left" w:pos="1457"/>
          <w:tab w:val="left" w:pos="1721"/>
        </w:tabs>
      </w:pPr>
      <w:r>
        <w:tab/>
        <w:t>sun</w:t>
      </w:r>
      <w:r w:rsidR="007E06CC">
        <w:tab/>
      </w:r>
      <w:r w:rsidR="00800AD8">
        <w:t>a</w:t>
      </w:r>
      <w:r w:rsidR="00800AD8">
        <w:tab/>
        <w:t>na-ma-aya-ta-zua</w:t>
      </w:r>
    </w:p>
    <w:p w14:paraId="42F74C07" w14:textId="77777777" w:rsidR="00925EDA" w:rsidRDefault="00925EDA" w:rsidP="00925EDA">
      <w:pPr>
        <w:pStyle w:val="InterlineTransNoFree"/>
        <w:tabs>
          <w:tab w:val="left" w:pos="1457"/>
          <w:tab w:val="left" w:pos="1721"/>
          <w:tab w:val="right" w:pos="8789"/>
        </w:tabs>
      </w:pPr>
      <w:r>
        <w:tab/>
      </w:r>
      <w:r>
        <w:rPr>
          <w:smallCaps/>
        </w:rPr>
        <w:t>f.</w:t>
      </w:r>
      <w:r>
        <w:t>you(</w:t>
      </w:r>
      <w:r>
        <w:rPr>
          <w:smallCaps/>
        </w:rPr>
        <w:t>s</w:t>
      </w:r>
      <w:r>
        <w:t>)</w:t>
      </w:r>
      <w:r w:rsidR="007E06CC">
        <w:rPr>
          <w:smallCaps/>
        </w:rPr>
        <w:tab/>
      </w:r>
      <w:r w:rsidR="00800AD8">
        <w:rPr>
          <w:smallCaps/>
        </w:rPr>
        <w:t>c</w:t>
      </w:r>
      <w:r w:rsidR="00800AD8">
        <w:rPr>
          <w:smallCaps/>
        </w:rPr>
        <w:tab/>
        <w:t>past</w:t>
      </w:r>
      <w:r w:rsidR="00800AD8">
        <w:t>-</w:t>
      </w:r>
      <w:r w:rsidR="00800AD8">
        <w:rPr>
          <w:smallCaps/>
        </w:rPr>
        <w:t>stat</w:t>
      </w:r>
      <w:r w:rsidR="00800AD8">
        <w:t>-be.thus-?-that</w:t>
      </w:r>
      <w:r>
        <w:tab/>
        <w:t>“Every woman is like that. It’s not only you.</w:t>
      </w:r>
    </w:p>
    <w:p w14:paraId="242C77E5" w14:textId="77777777" w:rsidR="00800AD8" w:rsidRDefault="00DE0E5A" w:rsidP="007E06CC">
      <w:pPr>
        <w:pStyle w:val="InterlineText"/>
        <w:tabs>
          <w:tab w:val="left" w:pos="533"/>
          <w:tab w:val="left" w:pos="1877"/>
          <w:tab w:val="left" w:pos="2636"/>
          <w:tab w:val="left" w:pos="4400"/>
          <w:tab w:val="left" w:pos="4784"/>
          <w:tab w:val="left" w:pos="6008"/>
        </w:tabs>
      </w:pPr>
      <w:r w:rsidRPr="003A1D48">
        <w:rPr>
          <w:rStyle w:val="InterlineTextNumChar"/>
        </w:rPr>
        <w:lastRenderedPageBreak/>
        <w:t>040</w:t>
      </w:r>
      <w:r w:rsidR="00800AD8">
        <w:tab/>
        <w:t>mana</w:t>
      </w:r>
      <w:r w:rsidR="00800AD8">
        <w:tab/>
        <w:t>sika</w:t>
      </w:r>
      <w:r w:rsidR="00800AD8">
        <w:tab/>
        <w:t>limutsemutseng</w:t>
      </w:r>
      <w:r w:rsidR="00800AD8">
        <w:tab/>
        <w:t>ni</w:t>
      </w:r>
      <w:r w:rsidR="00800AD8">
        <w:tab/>
        <w:t>Sapulungan</w:t>
      </w:r>
      <w:r w:rsidR="007E06CC">
        <w:tab/>
        <w:t>tjanusun.”</w:t>
      </w:r>
    </w:p>
    <w:p w14:paraId="59004D61" w14:textId="77777777" w:rsidR="00800AD8" w:rsidRDefault="00800AD8" w:rsidP="007E06CC">
      <w:pPr>
        <w:pStyle w:val="InterlineGlossWithTrans"/>
        <w:tabs>
          <w:tab w:val="left" w:pos="533"/>
          <w:tab w:val="left" w:pos="1877"/>
          <w:tab w:val="left" w:pos="2636"/>
          <w:tab w:val="left" w:pos="4400"/>
          <w:tab w:val="left" w:pos="4784"/>
          <w:tab w:val="left" w:pos="6008"/>
        </w:tabs>
      </w:pPr>
      <w:r>
        <w:tab/>
        <w:t>ma-avan-a</w:t>
      </w:r>
      <w:r>
        <w:tab/>
        <w:t>sika</w:t>
      </w:r>
      <w:r>
        <w:tab/>
        <w:t>li-mutse-mutseng</w:t>
      </w:r>
      <w:r>
        <w:tab/>
        <w:t>ni</w:t>
      </w:r>
      <w:r>
        <w:tab/>
        <w:t>Sapulungan</w:t>
      </w:r>
      <w:r w:rsidR="007E06CC">
        <w:tab/>
        <w:t>tjanu-sun</w:t>
      </w:r>
    </w:p>
    <w:p w14:paraId="7BA55D1F" w14:textId="77777777" w:rsidR="00800AD8" w:rsidRDefault="00800AD8" w:rsidP="007E06CC">
      <w:pPr>
        <w:pStyle w:val="InterlineTrans"/>
        <w:tabs>
          <w:tab w:val="left" w:pos="533"/>
          <w:tab w:val="left" w:pos="1877"/>
          <w:tab w:val="left" w:pos="2636"/>
          <w:tab w:val="left" w:pos="4400"/>
          <w:tab w:val="left" w:pos="4784"/>
          <w:tab w:val="left" w:pos="6008"/>
        </w:tabs>
      </w:pPr>
      <w:r>
        <w:tab/>
      </w:r>
      <w:r>
        <w:rPr>
          <w:smallCaps/>
        </w:rPr>
        <w:t>stat</w:t>
      </w:r>
      <w:r>
        <w:t>-exact-?</w:t>
      </w:r>
      <w:r>
        <w:tab/>
        <w:t>reason</w:t>
      </w:r>
      <w:r>
        <w:tab/>
      </w:r>
      <w:r>
        <w:rPr>
          <w:smallCaps/>
        </w:rPr>
        <w:t>qal</w:t>
      </w:r>
      <w:r>
        <w:t>-</w:t>
      </w:r>
      <w:r>
        <w:rPr>
          <w:smallCaps/>
        </w:rPr>
        <w:t>red</w:t>
      </w:r>
      <w:r>
        <w:t>-angry</w:t>
      </w:r>
      <w:r>
        <w:tab/>
        <w:t>by</w:t>
      </w:r>
      <w:r>
        <w:tab/>
        <w:t>(name)</w:t>
      </w:r>
      <w:r w:rsidR="007E06CC">
        <w:tab/>
      </w:r>
      <w:r w:rsidR="007E06CC">
        <w:rPr>
          <w:smallCaps/>
        </w:rPr>
        <w:t>obl</w:t>
      </w:r>
      <w:r w:rsidR="007E06CC">
        <w:t>-you(</w:t>
      </w:r>
      <w:r w:rsidR="007E06CC">
        <w:rPr>
          <w:smallCaps/>
        </w:rPr>
        <w:t>s</w:t>
      </w:r>
      <w:r w:rsidR="007E06CC">
        <w:t>)</w:t>
      </w:r>
    </w:p>
    <w:p w14:paraId="11F27B21" w14:textId="77777777" w:rsidR="00800AD8" w:rsidRDefault="00800AD8">
      <w:pPr>
        <w:pStyle w:val="InterlineFree"/>
      </w:pPr>
      <w:r>
        <w:t>That’s why Sapulungan was angry with you.”</w:t>
      </w:r>
    </w:p>
    <w:p w14:paraId="1E6A670C" w14:textId="77777777" w:rsidR="00800AD8" w:rsidRDefault="00DE0E5A" w:rsidP="007E06CC">
      <w:pPr>
        <w:pStyle w:val="InterlineText"/>
        <w:tabs>
          <w:tab w:val="left" w:pos="533"/>
          <w:tab w:val="left" w:pos="1007"/>
          <w:tab w:val="left" w:pos="1811"/>
          <w:tab w:val="left" w:pos="2480"/>
        </w:tabs>
      </w:pPr>
      <w:r w:rsidRPr="003A1D48">
        <w:rPr>
          <w:rStyle w:val="InterlineTextNumChar"/>
        </w:rPr>
        <w:t>041</w:t>
      </w:r>
      <w:r w:rsidR="00800AD8">
        <w:tab/>
        <w:t>“ia,</w:t>
      </w:r>
      <w:r w:rsidR="00800AD8">
        <w:tab/>
        <w:t>kina,</w:t>
      </w:r>
      <w:r w:rsidR="00800AD8">
        <w:tab/>
        <w:t>manu</w:t>
      </w:r>
      <w:r w:rsidR="00800AD8">
        <w:tab/>
        <w:t>kemuda.”</w:t>
      </w:r>
    </w:p>
    <w:p w14:paraId="73000AD4" w14:textId="77777777" w:rsidR="00800AD8" w:rsidRDefault="00800AD8" w:rsidP="007E06CC">
      <w:pPr>
        <w:pStyle w:val="InterlineGlossWithTrans"/>
        <w:tabs>
          <w:tab w:val="left" w:pos="533"/>
          <w:tab w:val="left" w:pos="1007"/>
          <w:tab w:val="left" w:pos="1811"/>
          <w:tab w:val="left" w:pos="2480"/>
        </w:tabs>
      </w:pPr>
      <w:r>
        <w:tab/>
        <w:t>ia</w:t>
      </w:r>
      <w:r>
        <w:tab/>
        <w:t>kina</w:t>
      </w:r>
      <w:r>
        <w:tab/>
        <w:t>manu</w:t>
      </w:r>
      <w:r>
        <w:tab/>
        <w:t>em=kuda</w:t>
      </w:r>
    </w:p>
    <w:p w14:paraId="63AC4E31" w14:textId="77777777" w:rsidR="00800AD8" w:rsidRDefault="00800AD8" w:rsidP="007E06CC">
      <w:pPr>
        <w:pStyle w:val="InterlineTransNoFree"/>
        <w:tabs>
          <w:tab w:val="left" w:pos="1007"/>
          <w:tab w:val="left" w:pos="1811"/>
          <w:tab w:val="left" w:pos="2480"/>
          <w:tab w:val="right" w:pos="8787"/>
        </w:tabs>
      </w:pPr>
      <w:r>
        <w:tab/>
        <w:t>oh</w:t>
      </w:r>
      <w:r>
        <w:tab/>
        <w:t>mother</w:t>
      </w:r>
      <w:r>
        <w:tab/>
        <w:t>then</w:t>
      </w:r>
      <w:r>
        <w:tab/>
      </w:r>
      <w:r>
        <w:rPr>
          <w:smallCaps/>
        </w:rPr>
        <w:t>af</w:t>
      </w:r>
      <w:r>
        <w:t>=do.what</w:t>
      </w:r>
      <w:r w:rsidR="007E06CC">
        <w:tab/>
        <w:t>“Oh, mother, so that was it.”</w:t>
      </w:r>
    </w:p>
    <w:p w14:paraId="64408C49" w14:textId="77777777" w:rsidR="00800AD8" w:rsidRDefault="00DE0E5A" w:rsidP="007E06CC">
      <w:pPr>
        <w:pStyle w:val="InterlineText"/>
        <w:tabs>
          <w:tab w:val="left" w:pos="533"/>
          <w:tab w:val="left" w:pos="1097"/>
          <w:tab w:val="left" w:pos="2921"/>
          <w:tab w:val="left" w:pos="3695"/>
          <w:tab w:val="left" w:pos="4139"/>
          <w:tab w:val="left" w:pos="5453"/>
          <w:tab w:val="left" w:pos="6092"/>
          <w:tab w:val="left" w:pos="6356"/>
          <w:tab w:val="left" w:pos="7160"/>
          <w:tab w:val="left" w:pos="7424"/>
        </w:tabs>
      </w:pPr>
      <w:r w:rsidRPr="003A1D48">
        <w:rPr>
          <w:rStyle w:val="InterlineTextNumChar"/>
        </w:rPr>
        <w:t>042</w:t>
      </w:r>
      <w:r w:rsidR="00800AD8">
        <w:tab/>
        <w:t>ka</w:t>
      </w:r>
      <w:r w:rsidR="00800AD8">
        <w:tab/>
        <w:t>mangtjengtjez</w:t>
      </w:r>
      <w:r w:rsidR="00800AD8">
        <w:tab/>
        <w:t>anga</w:t>
      </w:r>
      <w:r w:rsidR="00800AD8">
        <w:tab/>
        <w:t>ti</w:t>
      </w:r>
      <w:r w:rsidR="00800AD8">
        <w:tab/>
        <w:t>Sapulungan,</w:t>
      </w:r>
      <w:r w:rsidR="00800AD8">
        <w:tab/>
        <w:t>vaik</w:t>
      </w:r>
      <w:r w:rsidR="00800AD8">
        <w:tab/>
        <w:t>a</w:t>
      </w:r>
      <w:r w:rsidR="007E06CC">
        <w:tab/>
        <w:t>kina</w:t>
      </w:r>
      <w:r w:rsidR="007E06CC">
        <w:tab/>
        <w:t>a</w:t>
      </w:r>
      <w:r w:rsidR="007E06CC">
        <w:tab/>
        <w:t>kitsevungan</w:t>
      </w:r>
    </w:p>
    <w:p w14:paraId="1B52A83C" w14:textId="77777777" w:rsidR="00800AD8" w:rsidRDefault="00800AD8" w:rsidP="007E06CC">
      <w:pPr>
        <w:pStyle w:val="InterlineGlossWithTrans"/>
        <w:tabs>
          <w:tab w:val="left" w:pos="533"/>
          <w:tab w:val="left" w:pos="1097"/>
          <w:tab w:val="left" w:pos="2921"/>
          <w:tab w:val="left" w:pos="3695"/>
          <w:tab w:val="left" w:pos="4139"/>
          <w:tab w:val="left" w:pos="5453"/>
          <w:tab w:val="left" w:pos="6092"/>
          <w:tab w:val="left" w:pos="6356"/>
          <w:tab w:val="left" w:pos="7160"/>
          <w:tab w:val="left" w:pos="7424"/>
        </w:tabs>
      </w:pPr>
      <w:r>
        <w:tab/>
        <w:t>ka</w:t>
      </w:r>
      <w:r>
        <w:tab/>
        <w:t>ma-ngetje-ngetjez</w:t>
      </w:r>
      <w:r>
        <w:tab/>
        <w:t>anga</w:t>
      </w:r>
      <w:r>
        <w:tab/>
        <w:t>ti</w:t>
      </w:r>
      <w:r>
        <w:tab/>
        <w:t>Sapulungan</w:t>
      </w:r>
      <w:r>
        <w:tab/>
        <w:t>vaik</w:t>
      </w:r>
      <w:r>
        <w:tab/>
        <w:t>a</w:t>
      </w:r>
      <w:r w:rsidR="007E06CC">
        <w:tab/>
        <w:t>kina</w:t>
      </w:r>
      <w:r w:rsidR="007E06CC">
        <w:tab/>
        <w:t>a</w:t>
      </w:r>
      <w:r w:rsidR="007E06CC">
        <w:tab/>
        <w:t>ki-tsevung-an</w:t>
      </w:r>
    </w:p>
    <w:p w14:paraId="4D0CC5DC" w14:textId="77777777" w:rsidR="00800AD8" w:rsidRDefault="00800AD8" w:rsidP="007E06CC">
      <w:pPr>
        <w:pStyle w:val="InterlineTransNoFree"/>
        <w:tabs>
          <w:tab w:val="left" w:pos="1097"/>
          <w:tab w:val="left" w:pos="2921"/>
          <w:tab w:val="left" w:pos="3695"/>
          <w:tab w:val="left" w:pos="4139"/>
          <w:tab w:val="left" w:pos="5453"/>
          <w:tab w:val="left" w:pos="6092"/>
          <w:tab w:val="left" w:pos="6356"/>
          <w:tab w:val="left" w:pos="7160"/>
          <w:tab w:val="left" w:pos="7424"/>
        </w:tabs>
        <w:rPr>
          <w:smallCaps/>
        </w:rPr>
      </w:pPr>
      <w:r>
        <w:tab/>
        <w:t>after</w:t>
      </w:r>
      <w:r>
        <w:tab/>
      </w:r>
      <w:r>
        <w:rPr>
          <w:smallCaps/>
        </w:rPr>
        <w:t>stat</w:t>
      </w:r>
      <w:r>
        <w:t>-</w:t>
      </w:r>
      <w:r>
        <w:rPr>
          <w:smallCaps/>
        </w:rPr>
        <w:t>red</w:t>
      </w:r>
      <w:r>
        <w:t>-come</w:t>
      </w:r>
      <w:r>
        <w:tab/>
        <w:t>indeed</w:t>
      </w:r>
      <w:r>
        <w:tab/>
      </w:r>
      <w:r>
        <w:rPr>
          <w:smallCaps/>
        </w:rPr>
        <w:t>f.h</w:t>
      </w:r>
      <w:r>
        <w:tab/>
        <w:t>(name)</w:t>
      </w:r>
      <w:r>
        <w:tab/>
        <w:t>leave</w:t>
      </w:r>
      <w:r>
        <w:rPr>
          <w:smallCaps/>
        </w:rPr>
        <w:tab/>
        <w:t>c</w:t>
      </w:r>
      <w:r w:rsidR="007E06CC">
        <w:tab/>
        <w:t>mother</w:t>
      </w:r>
      <w:r w:rsidR="007E06CC">
        <w:rPr>
          <w:smallCaps/>
        </w:rPr>
        <w:tab/>
        <w:t>c</w:t>
      </w:r>
      <w:r w:rsidR="007E06CC">
        <w:rPr>
          <w:smallCaps/>
        </w:rPr>
        <w:tab/>
      </w:r>
      <w:r w:rsidR="007E06CC">
        <w:t>do-meet-</w:t>
      </w:r>
      <w:r w:rsidR="007E06CC">
        <w:rPr>
          <w:smallCaps/>
        </w:rPr>
        <w:t>lf</w:t>
      </w:r>
    </w:p>
    <w:p w14:paraId="7E0F6E5F" w14:textId="77777777" w:rsidR="00800AD8" w:rsidRDefault="007E06CC" w:rsidP="007E06CC">
      <w:pPr>
        <w:pStyle w:val="InterlineText"/>
        <w:tabs>
          <w:tab w:val="left" w:pos="533"/>
          <w:tab w:val="left" w:pos="797"/>
        </w:tabs>
      </w:pPr>
      <w:r>
        <w:tab/>
      </w:r>
      <w:r w:rsidR="00800AD8">
        <w:t>a</w:t>
      </w:r>
      <w:r w:rsidR="00800AD8">
        <w:tab/>
        <w:t>mapedjelidjeli.</w:t>
      </w:r>
    </w:p>
    <w:p w14:paraId="310A3078" w14:textId="77777777" w:rsidR="00800AD8" w:rsidRDefault="007E06CC" w:rsidP="007E06CC">
      <w:pPr>
        <w:pStyle w:val="InterlineGlossWithTrans"/>
        <w:tabs>
          <w:tab w:val="left" w:pos="533"/>
          <w:tab w:val="left" w:pos="797"/>
        </w:tabs>
      </w:pPr>
      <w:r>
        <w:tab/>
      </w:r>
      <w:r w:rsidR="00800AD8">
        <w:t>a</w:t>
      </w:r>
      <w:r w:rsidR="00800AD8">
        <w:tab/>
        <w:t>ma-pe-djeli-djeli</w:t>
      </w:r>
    </w:p>
    <w:p w14:paraId="6EF22C1B" w14:textId="77777777" w:rsidR="00800AD8" w:rsidRDefault="007E06CC" w:rsidP="007E06CC">
      <w:pPr>
        <w:pStyle w:val="InterlineTrans"/>
        <w:tabs>
          <w:tab w:val="left" w:pos="533"/>
          <w:tab w:val="left" w:pos="797"/>
        </w:tabs>
      </w:pPr>
      <w:r>
        <w:rPr>
          <w:smallCaps/>
        </w:rPr>
        <w:tab/>
      </w:r>
      <w:r w:rsidR="00800AD8">
        <w:rPr>
          <w:smallCaps/>
        </w:rPr>
        <w:t>c</w:t>
      </w:r>
      <w:r w:rsidR="00800AD8">
        <w:rPr>
          <w:smallCaps/>
        </w:rPr>
        <w:tab/>
        <w:t>stat</w:t>
      </w:r>
      <w:r w:rsidR="00800AD8">
        <w:t>-emerge-</w:t>
      </w:r>
      <w:r w:rsidR="00800AD8">
        <w:rPr>
          <w:smallCaps/>
        </w:rPr>
        <w:t>red</w:t>
      </w:r>
      <w:r w:rsidR="00800AD8">
        <w:t>-laugh</w:t>
      </w:r>
    </w:p>
    <w:p w14:paraId="5B92F0B5" w14:textId="77777777" w:rsidR="00800AD8" w:rsidRDefault="00800AD8">
      <w:pPr>
        <w:pStyle w:val="InterlineFree"/>
      </w:pPr>
      <w:r>
        <w:t>When Sapulungan came back, his mother went to meet him laughing.</w:t>
      </w:r>
    </w:p>
    <w:p w14:paraId="2F2934FC" w14:textId="77777777" w:rsidR="00800AD8" w:rsidRDefault="00DE0E5A" w:rsidP="007E06CC">
      <w:pPr>
        <w:pStyle w:val="InterlineText"/>
        <w:tabs>
          <w:tab w:val="left" w:pos="533"/>
          <w:tab w:val="left" w:pos="1592"/>
          <w:tab w:val="left" w:pos="2036"/>
          <w:tab w:val="left" w:pos="3350"/>
          <w:tab w:val="left" w:pos="4574"/>
          <w:tab w:val="left" w:pos="5273"/>
          <w:tab w:val="left" w:pos="6182"/>
          <w:tab w:val="left" w:pos="6851"/>
          <w:tab w:val="left" w:pos="8030"/>
        </w:tabs>
      </w:pPr>
      <w:r w:rsidRPr="003A1D48">
        <w:rPr>
          <w:rStyle w:val="InterlineTextNumChar"/>
        </w:rPr>
        <w:t>043</w:t>
      </w:r>
      <w:r w:rsidR="00800AD8">
        <w:tab/>
        <w:t>mintuluq</w:t>
      </w:r>
      <w:r w:rsidR="00800AD8">
        <w:tab/>
        <w:t>ti</w:t>
      </w:r>
      <w:r w:rsidR="00800AD8">
        <w:tab/>
        <w:t>Sapulungan,</w:t>
      </w:r>
      <w:r w:rsidR="00800AD8">
        <w:tab/>
        <w:t>temavikiî</w:t>
      </w:r>
      <w:r w:rsidR="00800AD8">
        <w:tab/>
        <w:t>tjai</w:t>
      </w:r>
      <w:r w:rsidR="00800AD8">
        <w:tab/>
        <w:t>Muakai,</w:t>
      </w:r>
      <w:r w:rsidR="00800AD8">
        <w:tab/>
        <w:t>sana</w:t>
      </w:r>
      <w:r w:rsidR="007E06CC">
        <w:tab/>
        <w:t>ivulungan,</w:t>
      </w:r>
      <w:r w:rsidR="007E06CC">
        <w:tab/>
        <w:t>sana</w:t>
      </w:r>
    </w:p>
    <w:p w14:paraId="5AE26A3B" w14:textId="77777777" w:rsidR="00800AD8" w:rsidRDefault="00800AD8" w:rsidP="007E06CC">
      <w:pPr>
        <w:pStyle w:val="InterlineGlossWithTrans"/>
        <w:tabs>
          <w:tab w:val="left" w:pos="533"/>
          <w:tab w:val="left" w:pos="1592"/>
          <w:tab w:val="left" w:pos="2036"/>
          <w:tab w:val="left" w:pos="3350"/>
          <w:tab w:val="left" w:pos="4574"/>
          <w:tab w:val="left" w:pos="5273"/>
          <w:tab w:val="left" w:pos="6182"/>
          <w:tab w:val="left" w:pos="6851"/>
          <w:tab w:val="left" w:pos="8030"/>
        </w:tabs>
      </w:pPr>
      <w:r>
        <w:tab/>
        <w:t>min-tuluq</w:t>
      </w:r>
      <w:r>
        <w:tab/>
        <w:t>ti</w:t>
      </w:r>
      <w:r>
        <w:tab/>
        <w:t>Sapulungan</w:t>
      </w:r>
      <w:r>
        <w:tab/>
        <w:t>em=ta-vikiî</w:t>
      </w:r>
      <w:r>
        <w:tab/>
        <w:t>tjai</w:t>
      </w:r>
      <w:r>
        <w:tab/>
        <w:t>Muakai</w:t>
      </w:r>
      <w:r>
        <w:tab/>
        <w:t>sa-na</w:t>
      </w:r>
      <w:r w:rsidR="007E06CC">
        <w:tab/>
        <w:t>ivulungan</w:t>
      </w:r>
      <w:r w:rsidR="007E06CC">
        <w:tab/>
        <w:t>sa-na</w:t>
      </w:r>
    </w:p>
    <w:p w14:paraId="3B124C99" w14:textId="77777777" w:rsidR="00800AD8" w:rsidRDefault="00800AD8" w:rsidP="007E06CC">
      <w:pPr>
        <w:pStyle w:val="InterlineTransNoFree"/>
        <w:tabs>
          <w:tab w:val="left" w:pos="1592"/>
          <w:tab w:val="left" w:pos="2036"/>
          <w:tab w:val="left" w:pos="3350"/>
          <w:tab w:val="left" w:pos="4574"/>
          <w:tab w:val="left" w:pos="5273"/>
          <w:tab w:val="left" w:pos="6182"/>
          <w:tab w:val="left" w:pos="6851"/>
          <w:tab w:val="left" w:pos="8030"/>
        </w:tabs>
      </w:pPr>
      <w:r>
        <w:tab/>
      </w:r>
      <w:r>
        <w:rPr>
          <w:smallCaps/>
        </w:rPr>
        <w:t>af</w:t>
      </w:r>
      <w:r>
        <w:t>-run</w:t>
      </w:r>
      <w:r>
        <w:tab/>
      </w:r>
      <w:r>
        <w:rPr>
          <w:smallCaps/>
        </w:rPr>
        <w:t>f.h</w:t>
      </w:r>
      <w:r>
        <w:tab/>
        <w:t>(name)</w:t>
      </w:r>
      <w:r>
        <w:tab/>
      </w:r>
      <w:r>
        <w:rPr>
          <w:smallCaps/>
        </w:rPr>
        <w:t>af</w:t>
      </w:r>
      <w:r>
        <w:t>=?-lap</w:t>
      </w:r>
      <w:r>
        <w:tab/>
      </w:r>
      <w:r>
        <w:rPr>
          <w:smallCaps/>
        </w:rPr>
        <w:t>obl</w:t>
      </w:r>
      <w:r>
        <w:t>.</w:t>
      </w:r>
      <w:r>
        <w:rPr>
          <w:smallCaps/>
        </w:rPr>
        <w:t>h</w:t>
      </w:r>
      <w:r>
        <w:rPr>
          <w:smallCaps/>
        </w:rPr>
        <w:tab/>
      </w:r>
      <w:r>
        <w:t>(name)</w:t>
      </w:r>
      <w:r>
        <w:tab/>
        <w:t>and-?</w:t>
      </w:r>
      <w:r w:rsidR="007E06CC">
        <w:tab/>
        <w:t>intercourse</w:t>
      </w:r>
      <w:r w:rsidR="007E06CC">
        <w:tab/>
        <w:t>and-?</w:t>
      </w:r>
    </w:p>
    <w:p w14:paraId="48116A64" w14:textId="77777777" w:rsidR="00800AD8" w:rsidRDefault="00800AD8" w:rsidP="007E06CC">
      <w:pPr>
        <w:pStyle w:val="InterlineText"/>
        <w:tabs>
          <w:tab w:val="left" w:pos="533"/>
        </w:tabs>
      </w:pPr>
      <w:r>
        <w:tab/>
        <w:t>puaîak.</w:t>
      </w:r>
    </w:p>
    <w:p w14:paraId="5F2B4BE1" w14:textId="77777777" w:rsidR="00800AD8" w:rsidRDefault="00800AD8" w:rsidP="007E06CC">
      <w:pPr>
        <w:pStyle w:val="InterlineGlossWithTrans"/>
        <w:tabs>
          <w:tab w:val="left" w:pos="533"/>
        </w:tabs>
      </w:pPr>
      <w:r>
        <w:tab/>
        <w:t>pu-aîak</w:t>
      </w:r>
    </w:p>
    <w:p w14:paraId="1B0AD081" w14:textId="77777777" w:rsidR="00800AD8" w:rsidRDefault="00800AD8" w:rsidP="007E06CC">
      <w:pPr>
        <w:pStyle w:val="InterlineTrans"/>
        <w:tabs>
          <w:tab w:val="left" w:pos="533"/>
        </w:tabs>
      </w:pPr>
      <w:r>
        <w:tab/>
        <w:t>have-child</w:t>
      </w:r>
    </w:p>
    <w:p w14:paraId="08EDAF92" w14:textId="77777777" w:rsidR="00800AD8" w:rsidRDefault="00800AD8" w:rsidP="007E06CC">
      <w:pPr>
        <w:pStyle w:val="InterlineFree"/>
      </w:pPr>
      <w:r>
        <w:t>Sapulungan ran and embraced Muakai; they had intercourse; and had a child.</w:t>
      </w:r>
    </w:p>
    <w:p w14:paraId="21752B30" w14:textId="77777777" w:rsidR="00800AD8" w:rsidRDefault="00DE0E5A" w:rsidP="007E06CC">
      <w:pPr>
        <w:pStyle w:val="InterlineText"/>
        <w:tabs>
          <w:tab w:val="left" w:pos="533"/>
          <w:tab w:val="left" w:pos="1517"/>
          <w:tab w:val="left" w:pos="3101"/>
          <w:tab w:val="left" w:pos="4580"/>
          <w:tab w:val="left" w:pos="6389"/>
        </w:tabs>
      </w:pPr>
      <w:r w:rsidRPr="003A1D48">
        <w:rPr>
          <w:rStyle w:val="InterlineTextNumChar"/>
        </w:rPr>
        <w:t>044</w:t>
      </w:r>
      <w:r w:rsidR="00800AD8">
        <w:tab/>
        <w:t>saka</w:t>
      </w:r>
      <w:r w:rsidR="00800AD8">
        <w:tab/>
        <w:t>izuanga</w:t>
      </w:r>
      <w:r w:rsidR="00800AD8">
        <w:tab/>
        <w:t>tiamadju</w:t>
      </w:r>
      <w:r w:rsidR="00800AD8">
        <w:tab/>
        <w:t>malevaleva</w:t>
      </w:r>
      <w:r w:rsidR="007E06CC">
        <w:tab/>
        <w:t>mapuîat.</w:t>
      </w:r>
    </w:p>
    <w:p w14:paraId="27069E4A" w14:textId="77777777" w:rsidR="00800AD8" w:rsidRDefault="00800AD8" w:rsidP="007E06CC">
      <w:pPr>
        <w:pStyle w:val="InterlineGlossWithTrans"/>
        <w:tabs>
          <w:tab w:val="left" w:pos="533"/>
          <w:tab w:val="left" w:pos="1517"/>
          <w:tab w:val="left" w:pos="3101"/>
          <w:tab w:val="left" w:pos="4580"/>
          <w:tab w:val="left" w:pos="6389"/>
        </w:tabs>
      </w:pPr>
      <w:r>
        <w:tab/>
        <w:t>sa-ka</w:t>
      </w:r>
      <w:r>
        <w:tab/>
        <w:t>i-zua-anga</w:t>
      </w:r>
      <w:r>
        <w:tab/>
        <w:t>ti-a-madju</w:t>
      </w:r>
      <w:r>
        <w:tab/>
        <w:t>ma-leva-leva</w:t>
      </w:r>
      <w:r w:rsidR="007E06CC">
        <w:tab/>
        <w:t>ma-puîat</w:t>
      </w:r>
    </w:p>
    <w:p w14:paraId="43F34C28" w14:textId="77777777" w:rsidR="00800AD8" w:rsidRDefault="00800AD8" w:rsidP="007E06CC">
      <w:pPr>
        <w:pStyle w:val="InterlineTrans"/>
        <w:tabs>
          <w:tab w:val="left" w:pos="533"/>
          <w:tab w:val="left" w:pos="1517"/>
          <w:tab w:val="left" w:pos="3101"/>
          <w:tab w:val="left" w:pos="4580"/>
          <w:tab w:val="left" w:pos="6389"/>
        </w:tabs>
      </w:pPr>
      <w:r>
        <w:tab/>
        <w:t>and-after</w:t>
      </w:r>
      <w:r>
        <w:tab/>
      </w:r>
      <w:r>
        <w:rPr>
          <w:smallCaps/>
        </w:rPr>
        <w:t>loc</w:t>
      </w:r>
      <w:r>
        <w:t>-that-indeed</w:t>
      </w:r>
      <w:r>
        <w:tab/>
      </w:r>
      <w:r>
        <w:rPr>
          <w:smallCaps/>
        </w:rPr>
        <w:t>f-pl</w:t>
      </w:r>
      <w:r>
        <w:t>-</w:t>
      </w:r>
      <w:r>
        <w:rPr>
          <w:smallCaps/>
        </w:rPr>
        <w:t>3rd.pers</w:t>
      </w:r>
      <w:r>
        <w:tab/>
      </w:r>
      <w:r>
        <w:rPr>
          <w:smallCaps/>
        </w:rPr>
        <w:t>stat</w:t>
      </w:r>
      <w:r>
        <w:t>-</w:t>
      </w:r>
      <w:r>
        <w:rPr>
          <w:smallCaps/>
        </w:rPr>
        <w:t>red</w:t>
      </w:r>
      <w:r>
        <w:t>-pleased</w:t>
      </w:r>
      <w:r w:rsidR="007E06CC">
        <w:tab/>
      </w:r>
      <w:r w:rsidR="007E06CC">
        <w:rPr>
          <w:smallCaps/>
        </w:rPr>
        <w:t>num</w:t>
      </w:r>
      <w:r w:rsidR="007E06CC">
        <w:t>-all</w:t>
      </w:r>
    </w:p>
    <w:p w14:paraId="67BD7B1D" w14:textId="77777777" w:rsidR="00800AD8" w:rsidRDefault="00800AD8">
      <w:pPr>
        <w:pStyle w:val="InterlineFree"/>
      </w:pPr>
      <w:r>
        <w:t>And they all lived happily ever after.</w:t>
      </w:r>
    </w:p>
    <w:p w14:paraId="6B28E68B" w14:textId="77777777" w:rsidR="00800AD8" w:rsidRDefault="00DE0E5A" w:rsidP="007E06CC">
      <w:pPr>
        <w:pStyle w:val="InterlineText"/>
        <w:tabs>
          <w:tab w:val="left" w:pos="533"/>
        </w:tabs>
      </w:pPr>
      <w:r w:rsidRPr="003A1D48">
        <w:rPr>
          <w:rStyle w:val="InterlineTextNumChar"/>
        </w:rPr>
        <w:t>045</w:t>
      </w:r>
      <w:r w:rsidR="00800AD8">
        <w:tab/>
        <w:t>amin.</w:t>
      </w:r>
    </w:p>
    <w:p w14:paraId="1B2148A0" w14:textId="77777777" w:rsidR="00800AD8" w:rsidRDefault="00800AD8" w:rsidP="007E06CC">
      <w:pPr>
        <w:pStyle w:val="InterlineGlossWithTrans"/>
        <w:tabs>
          <w:tab w:val="left" w:pos="533"/>
        </w:tabs>
      </w:pPr>
      <w:r>
        <w:tab/>
        <w:t>amin</w:t>
      </w:r>
    </w:p>
    <w:p w14:paraId="66EBEBC7" w14:textId="77777777" w:rsidR="00800AD8" w:rsidRDefault="00800AD8" w:rsidP="007E06CC">
      <w:pPr>
        <w:pStyle w:val="InterlineTransNoFree"/>
        <w:tabs>
          <w:tab w:val="right" w:pos="8787"/>
        </w:tabs>
      </w:pPr>
      <w:r>
        <w:tab/>
        <w:t>no.more</w:t>
      </w:r>
      <w:r w:rsidR="007E06CC">
        <w:tab/>
        <w:t>The end.</w:t>
      </w:r>
    </w:p>
    <w:p w14:paraId="03C12057" w14:textId="77777777" w:rsidR="007E06CC" w:rsidRDefault="00800AD8" w:rsidP="007E06CC">
      <w:pPr>
        <w:pStyle w:val="FullTranslation"/>
      </w:pPr>
      <w:r>
        <w:t>There was a couple called Sapulungan and Muakai. Muakai was as beautiful as the sun. But when they slept together</w:t>
      </w:r>
      <w:r w:rsidR="00433A7E">
        <w:t>,</w:t>
      </w:r>
      <w:r>
        <w:t xml:space="preserve"> Muakai had no hole in her private parts. So Sapulungan was angry. When they ate or drank, he refused to sit </w:t>
      </w:r>
      <w:r w:rsidR="00D85BBC">
        <w:t xml:space="preserve">(in a circle) </w:t>
      </w:r>
      <w:r>
        <w:t>with the others; he just sulked. Then Sapulungan was going off hunting, and had left his pipe in the house. “Come here, mother, hand me my pipe.</w:t>
      </w:r>
      <w:r w:rsidR="007E06CC">
        <w:t>”</w:t>
      </w:r>
      <w:r>
        <w:t xml:space="preserve"> Muakai took the pipe and gave it to him. “No, put it back. Tell my mother to give it to me.</w:t>
      </w:r>
      <w:r w:rsidR="007E06CC">
        <w:t>”</w:t>
      </w:r>
      <w:r>
        <w:t xml:space="preserve"> So his mother took it and gave it to Sapulungan. “What sort of woman is that with no hole in her private parts?”. “No wonder you are angry.” “Give a drinking party for all the village. Give the best beer (to her); and when she is drunk, have a look.”</w:t>
      </w:r>
    </w:p>
    <w:p w14:paraId="2302646D" w14:textId="77777777" w:rsidR="00800AD8" w:rsidRDefault="00800AD8" w:rsidP="007E06CC">
      <w:pPr>
        <w:pStyle w:val="FullTranslation"/>
      </w:pPr>
      <w:r>
        <w:t>His mother got the villagers to make beer. When the beer was ready, she found the best beer, and said: “Muakai, let’s drink together,” and the two of them drank it</w:t>
      </w:r>
      <w:r w:rsidR="00DC4B6E">
        <w:t xml:space="preserve"> </w:t>
      </w:r>
      <w:r>
        <w:t>(</w:t>
      </w:r>
      <w:r w:rsidR="00DC4B6E" w:rsidRPr="00DC4B6E">
        <w:rPr>
          <w:i/>
        </w:rPr>
        <w:t>or</w:t>
      </w:r>
      <w:r>
        <w:t xml:space="preserve"> “Let’s drink with Muakai;” and they drank with her.) When Muakai was drunk, she lay down on the bed platform. There was someone pounding grain outside. “I’ll close the window, friend, in case the chaff goes on your friend.”</w:t>
      </w:r>
      <w:r w:rsidR="00F81B6D">
        <w:t xml:space="preserve"> </w:t>
      </w:r>
      <w:r>
        <w:t>She undid Muakai’s clothes. “What my son says is quite right. So it’s like that; there’s no hole.”</w:t>
      </w:r>
      <w:r w:rsidR="00F81B6D">
        <w:t xml:space="preserve"> </w:t>
      </w:r>
      <w:r>
        <w:t>The hole was like the eye of a needle. His mother took a knife and cut a hole. When Muakai was sober, his mother said: “Get some water and bathe yourself.”</w:t>
      </w:r>
      <w:r w:rsidR="00F81B6D">
        <w:t xml:space="preserve"> </w:t>
      </w:r>
      <w:r>
        <w:t>Muakai got some water, and bathed herself. When she had bathed, she was very surprised. “Why is it like this? There’s a hole now in my private parts.” His mother looked. “What’s up with you, Muaka</w:t>
      </w:r>
      <w:r w:rsidR="00F81B6D">
        <w:t>i</w:t>
      </w:r>
      <w:r>
        <w:t>? Why are you (behaving) like that?” “Well look at my private parts</w:t>
      </w:r>
      <w:r w:rsidR="00F81B6D">
        <w:t>.</w:t>
      </w:r>
      <w:r>
        <w:t>” “Every woman is like that. It’s not only you. That’s why Sapulungan was angry with you.” “Oh, mother, so that was it.”</w:t>
      </w:r>
      <w:r w:rsidR="00F81B6D">
        <w:t xml:space="preserve"> </w:t>
      </w:r>
      <w:r>
        <w:t>When Sapulungan came back, his mother went to meet him laughing. Sapulungan ran and embraced Muakai; they had intercourse; and had a child. And they all lived happily ever after. The end.</w:t>
      </w:r>
    </w:p>
    <w:p w14:paraId="2DD373A1" w14:textId="77777777" w:rsidR="00800AD8" w:rsidRDefault="00800AD8">
      <w:pPr>
        <w:pStyle w:val="Heading4"/>
      </w:pPr>
      <w:r w:rsidRPr="00DC1AE0">
        <w:rPr>
          <w:rStyle w:val="NumTextHeadingChar"/>
        </w:rPr>
        <w:lastRenderedPageBreak/>
        <w:t>073</w:t>
      </w:r>
      <w:r>
        <w:t xml:space="preserve"> MUAKAI</w:t>
      </w:r>
      <w:r w:rsidR="00F81B6D">
        <w:br/>
        <w:t>Muakai</w:t>
      </w:r>
      <w:r w:rsidR="001208B6">
        <w:t xml:space="preserve"> (</w:t>
      </w:r>
      <w:r w:rsidR="00F81B6D">
        <w:t>Tjukuvuî village, p.288</w:t>
      </w:r>
      <w:r w:rsidR="001208B6">
        <w:t>)</w:t>
      </w:r>
    </w:p>
    <w:p w14:paraId="2407ACA6" w14:textId="77777777" w:rsidR="00800AD8" w:rsidRDefault="00DC1AE0" w:rsidP="00F81B6D">
      <w:pPr>
        <w:pStyle w:val="InterlineText"/>
        <w:tabs>
          <w:tab w:val="left" w:pos="533"/>
          <w:tab w:val="left" w:pos="1457"/>
          <w:tab w:val="left" w:pos="1901"/>
          <w:tab w:val="left" w:pos="2750"/>
          <w:tab w:val="left" w:pos="3614"/>
          <w:tab w:val="left" w:pos="4718"/>
          <w:tab w:val="left" w:pos="4982"/>
          <w:tab w:val="left" w:pos="5591"/>
        </w:tabs>
      </w:pPr>
      <w:r w:rsidRPr="003A1D48">
        <w:rPr>
          <w:rStyle w:val="InterlineTextNumChar"/>
        </w:rPr>
        <w:t>001</w:t>
      </w:r>
      <w:r w:rsidR="00800AD8">
        <w:tab/>
        <w:t>izua</w:t>
      </w:r>
      <w:r w:rsidR="00800AD8">
        <w:tab/>
        <w:t>ti</w:t>
      </w:r>
      <w:r w:rsidR="00800AD8">
        <w:tab/>
        <w:t>Muakai</w:t>
      </w:r>
      <w:r w:rsidR="00800AD8">
        <w:tab/>
        <w:t>kati</w:t>
      </w:r>
      <w:r w:rsidR="00800AD8">
        <w:tab/>
        <w:t>Muatjuku,</w:t>
      </w:r>
      <w:r w:rsidR="00800AD8">
        <w:tab/>
        <w:t>a</w:t>
      </w:r>
      <w:r w:rsidR="00800AD8">
        <w:tab/>
        <w:t>mare</w:t>
      </w:r>
      <w:r w:rsidR="00F81B6D">
        <w:tab/>
        <w:t>sikatsekeî.</w:t>
      </w:r>
    </w:p>
    <w:p w14:paraId="557728E1" w14:textId="77777777" w:rsidR="00800AD8" w:rsidRDefault="00800AD8" w:rsidP="00F81B6D">
      <w:pPr>
        <w:pStyle w:val="InterlineGlossWithTrans"/>
        <w:tabs>
          <w:tab w:val="left" w:pos="533"/>
          <w:tab w:val="left" w:pos="1457"/>
          <w:tab w:val="left" w:pos="1901"/>
          <w:tab w:val="left" w:pos="2750"/>
          <w:tab w:val="left" w:pos="3614"/>
          <w:tab w:val="left" w:pos="4718"/>
          <w:tab w:val="left" w:pos="4982"/>
          <w:tab w:val="left" w:pos="5591"/>
        </w:tabs>
      </w:pPr>
      <w:r>
        <w:tab/>
        <w:t>i-zua</w:t>
      </w:r>
      <w:r>
        <w:tab/>
        <w:t>ti</w:t>
      </w:r>
      <w:r>
        <w:tab/>
        <w:t>Muakai</w:t>
      </w:r>
      <w:r>
        <w:tab/>
        <w:t>ka-ti</w:t>
      </w:r>
      <w:r>
        <w:tab/>
        <w:t>Muatjuku</w:t>
      </w:r>
      <w:r>
        <w:tab/>
        <w:t>a</w:t>
      </w:r>
      <w:r>
        <w:tab/>
        <w:t>mare</w:t>
      </w:r>
      <w:r w:rsidR="00F81B6D">
        <w:tab/>
        <w:t>si-ka-tsekeî</w:t>
      </w:r>
    </w:p>
    <w:p w14:paraId="57683201" w14:textId="77777777" w:rsidR="00800AD8" w:rsidRDefault="00800AD8" w:rsidP="00F81B6D">
      <w:pPr>
        <w:pStyle w:val="InterlineTrans"/>
        <w:tabs>
          <w:tab w:val="left" w:pos="533"/>
          <w:tab w:val="left" w:pos="1457"/>
          <w:tab w:val="left" w:pos="1901"/>
          <w:tab w:val="left" w:pos="2750"/>
          <w:tab w:val="left" w:pos="3614"/>
          <w:tab w:val="left" w:pos="4718"/>
          <w:tab w:val="left" w:pos="4982"/>
          <w:tab w:val="left" w:pos="5591"/>
        </w:tabs>
      </w:pPr>
      <w:r>
        <w:tab/>
      </w:r>
      <w:r>
        <w:rPr>
          <w:smallCaps/>
        </w:rPr>
        <w:t>loc</w:t>
      </w:r>
      <w:r>
        <w:t>-that</w:t>
      </w:r>
      <w:r>
        <w:tab/>
      </w:r>
      <w:r>
        <w:rPr>
          <w:smallCaps/>
        </w:rPr>
        <w:t>f.h</w:t>
      </w:r>
      <w:r>
        <w:tab/>
        <w:t>(name)</w:t>
      </w:r>
      <w:r>
        <w:tab/>
        <w:t>and-</w:t>
      </w:r>
      <w:r>
        <w:rPr>
          <w:smallCaps/>
        </w:rPr>
        <w:t>f.h</w:t>
      </w:r>
      <w:r>
        <w:tab/>
        <w:t>(name)</w:t>
      </w:r>
      <w:r>
        <w:rPr>
          <w:smallCaps/>
        </w:rPr>
        <w:tab/>
        <w:t>c</w:t>
      </w:r>
      <w:r>
        <w:rPr>
          <w:smallCaps/>
        </w:rPr>
        <w:tab/>
      </w:r>
      <w:r>
        <w:t>pair</w:t>
      </w:r>
      <w:r w:rsidR="00F81B6D">
        <w:tab/>
      </w:r>
      <w:r w:rsidR="00F81B6D">
        <w:rPr>
          <w:smallCaps/>
        </w:rPr>
        <w:t>if</w:t>
      </w:r>
      <w:r w:rsidR="00F81B6D">
        <w:t>-main-spouse</w:t>
      </w:r>
    </w:p>
    <w:p w14:paraId="53532A47" w14:textId="77777777" w:rsidR="00800AD8" w:rsidRDefault="00800AD8">
      <w:pPr>
        <w:pStyle w:val="InterlineFree"/>
      </w:pPr>
      <w:r>
        <w:t>There were two cousins, Muakai and Muatjuku.</w:t>
      </w:r>
    </w:p>
    <w:p w14:paraId="3889BE6F" w14:textId="77777777" w:rsidR="00800AD8" w:rsidRDefault="00DC1AE0" w:rsidP="00F81B6D">
      <w:pPr>
        <w:pStyle w:val="InterlineText"/>
        <w:tabs>
          <w:tab w:val="left" w:pos="533"/>
          <w:tab w:val="left" w:pos="1847"/>
          <w:tab w:val="left" w:pos="2291"/>
          <w:tab w:val="left" w:pos="3425"/>
          <w:tab w:val="left" w:pos="4124"/>
          <w:tab w:val="left" w:pos="5033"/>
          <w:tab w:val="left" w:pos="6167"/>
          <w:tab w:val="left" w:pos="6866"/>
        </w:tabs>
      </w:pPr>
      <w:r w:rsidRPr="003A1D48">
        <w:rPr>
          <w:rStyle w:val="InterlineTextNumChar"/>
        </w:rPr>
        <w:t>002</w:t>
      </w:r>
      <w:r w:rsidR="00800AD8">
        <w:tab/>
        <w:t>putsekeî</w:t>
      </w:r>
      <w:r w:rsidR="00800AD8">
        <w:tab/>
        <w:t>ti</w:t>
      </w:r>
      <w:r w:rsidR="00800AD8">
        <w:tab/>
        <w:t>Makuîuîu</w:t>
      </w:r>
      <w:r w:rsidR="00800AD8">
        <w:tab/>
        <w:t>tjai</w:t>
      </w:r>
      <w:r w:rsidR="00800AD8">
        <w:tab/>
        <w:t>Muakai;</w:t>
      </w:r>
      <w:r w:rsidR="00800AD8">
        <w:tab/>
        <w:t>puaîak</w:t>
      </w:r>
      <w:r w:rsidR="00800AD8">
        <w:tab/>
        <w:t>tjai</w:t>
      </w:r>
      <w:r w:rsidR="00F81B6D">
        <w:tab/>
        <w:t>Sapulungan.</w:t>
      </w:r>
    </w:p>
    <w:p w14:paraId="175B7D98" w14:textId="77777777" w:rsidR="00800AD8" w:rsidRDefault="00800AD8" w:rsidP="00F81B6D">
      <w:pPr>
        <w:pStyle w:val="InterlineGlossWithTrans"/>
        <w:tabs>
          <w:tab w:val="left" w:pos="533"/>
          <w:tab w:val="left" w:pos="1847"/>
          <w:tab w:val="left" w:pos="2291"/>
          <w:tab w:val="left" w:pos="3425"/>
          <w:tab w:val="left" w:pos="4124"/>
          <w:tab w:val="left" w:pos="5033"/>
          <w:tab w:val="left" w:pos="6167"/>
          <w:tab w:val="left" w:pos="6866"/>
        </w:tabs>
      </w:pPr>
      <w:r>
        <w:tab/>
        <w:t>pu-tsekeî</w:t>
      </w:r>
      <w:r>
        <w:tab/>
        <w:t>ti</w:t>
      </w:r>
      <w:r>
        <w:tab/>
        <w:t>Makuîuîu</w:t>
      </w:r>
      <w:r>
        <w:tab/>
        <w:t>tjai</w:t>
      </w:r>
      <w:r>
        <w:tab/>
        <w:t>Muakai</w:t>
      </w:r>
      <w:r>
        <w:tab/>
        <w:t>pu-aîak</w:t>
      </w:r>
      <w:r>
        <w:tab/>
        <w:t>tjai</w:t>
      </w:r>
      <w:r w:rsidR="00F81B6D">
        <w:tab/>
        <w:t>Sapulungan</w:t>
      </w:r>
    </w:p>
    <w:p w14:paraId="2BEDFED2" w14:textId="77777777" w:rsidR="00800AD8" w:rsidRDefault="00800AD8" w:rsidP="00F81B6D">
      <w:pPr>
        <w:pStyle w:val="InterlineTrans"/>
        <w:tabs>
          <w:tab w:val="left" w:pos="533"/>
          <w:tab w:val="left" w:pos="1847"/>
          <w:tab w:val="left" w:pos="2291"/>
          <w:tab w:val="left" w:pos="3425"/>
          <w:tab w:val="left" w:pos="4124"/>
          <w:tab w:val="left" w:pos="5033"/>
          <w:tab w:val="left" w:pos="6167"/>
          <w:tab w:val="left" w:pos="6866"/>
        </w:tabs>
      </w:pPr>
      <w:r>
        <w:tab/>
        <w:t>have-spouse</w:t>
      </w:r>
      <w:r>
        <w:tab/>
      </w:r>
      <w:r>
        <w:rPr>
          <w:smallCaps/>
        </w:rPr>
        <w:t>f.h</w:t>
      </w:r>
      <w:r>
        <w:tab/>
        <w:t>(name)</w:t>
      </w:r>
      <w:r>
        <w:tab/>
      </w:r>
      <w:r>
        <w:rPr>
          <w:smallCaps/>
        </w:rPr>
        <w:t>obl</w:t>
      </w:r>
      <w:r>
        <w:t>.</w:t>
      </w:r>
      <w:r>
        <w:rPr>
          <w:smallCaps/>
        </w:rPr>
        <w:t>h</w:t>
      </w:r>
      <w:r>
        <w:rPr>
          <w:smallCaps/>
        </w:rPr>
        <w:tab/>
      </w:r>
      <w:r>
        <w:t>(name)</w:t>
      </w:r>
      <w:r>
        <w:tab/>
        <w:t>have-child</w:t>
      </w:r>
      <w:r>
        <w:tab/>
      </w:r>
      <w:r>
        <w:rPr>
          <w:smallCaps/>
        </w:rPr>
        <w:t>obl</w:t>
      </w:r>
      <w:r>
        <w:t>.</w:t>
      </w:r>
      <w:r w:rsidR="001E164C" w:rsidRPr="001E164C">
        <w:rPr>
          <w:smallCaps/>
        </w:rPr>
        <w:t>h</w:t>
      </w:r>
      <w:r w:rsidR="00F81B6D">
        <w:tab/>
        <w:t>(name)</w:t>
      </w:r>
    </w:p>
    <w:p w14:paraId="64558685" w14:textId="77777777" w:rsidR="00800AD8" w:rsidRDefault="00800AD8">
      <w:pPr>
        <w:pStyle w:val="InterlineFree"/>
      </w:pPr>
      <w:r>
        <w:t>Makuîuîu married Muakai, and their child was Sapulungan.</w:t>
      </w:r>
    </w:p>
    <w:p w14:paraId="40167A0D" w14:textId="77777777" w:rsidR="00800AD8" w:rsidRDefault="00DC1AE0" w:rsidP="00F81B6D">
      <w:pPr>
        <w:pStyle w:val="InterlineText"/>
        <w:tabs>
          <w:tab w:val="left" w:pos="533"/>
          <w:tab w:val="left" w:pos="1847"/>
          <w:tab w:val="left" w:pos="2291"/>
          <w:tab w:val="left" w:pos="3515"/>
          <w:tab w:val="left" w:pos="4214"/>
          <w:tab w:val="left" w:pos="5318"/>
          <w:tab w:val="left" w:pos="6452"/>
          <w:tab w:val="left" w:pos="7151"/>
        </w:tabs>
      </w:pPr>
      <w:r w:rsidRPr="003A1D48">
        <w:rPr>
          <w:rStyle w:val="InterlineTextNumChar"/>
        </w:rPr>
        <w:t>003</w:t>
      </w:r>
      <w:r w:rsidR="00800AD8">
        <w:tab/>
        <w:t>putsekeî</w:t>
      </w:r>
      <w:r w:rsidR="00800AD8">
        <w:tab/>
        <w:t>ti</w:t>
      </w:r>
      <w:r w:rsidR="00800AD8">
        <w:tab/>
        <w:t>Sapulungan</w:t>
      </w:r>
      <w:r w:rsidR="00800AD8">
        <w:tab/>
        <w:t>tjai</w:t>
      </w:r>
      <w:r w:rsidR="00800AD8">
        <w:tab/>
        <w:t>Muatjuku;</w:t>
      </w:r>
      <w:r w:rsidR="00800AD8">
        <w:tab/>
        <w:t>puaîak</w:t>
      </w:r>
      <w:r w:rsidR="00800AD8">
        <w:tab/>
        <w:t>tjai</w:t>
      </w:r>
      <w:r w:rsidR="00F81B6D">
        <w:tab/>
        <w:t>Muakai.</w:t>
      </w:r>
    </w:p>
    <w:p w14:paraId="3955277B" w14:textId="77777777" w:rsidR="00800AD8" w:rsidRDefault="00800AD8" w:rsidP="00F81B6D">
      <w:pPr>
        <w:pStyle w:val="InterlineGlossWithTrans"/>
        <w:tabs>
          <w:tab w:val="left" w:pos="533"/>
          <w:tab w:val="left" w:pos="1847"/>
          <w:tab w:val="left" w:pos="2291"/>
          <w:tab w:val="left" w:pos="3515"/>
          <w:tab w:val="left" w:pos="4214"/>
          <w:tab w:val="left" w:pos="5318"/>
          <w:tab w:val="left" w:pos="6452"/>
          <w:tab w:val="left" w:pos="7151"/>
        </w:tabs>
      </w:pPr>
      <w:r>
        <w:tab/>
        <w:t>pu-tsekeî</w:t>
      </w:r>
      <w:r>
        <w:tab/>
        <w:t>ti</w:t>
      </w:r>
      <w:r>
        <w:tab/>
        <w:t>Sapulungan</w:t>
      </w:r>
      <w:r>
        <w:tab/>
        <w:t>tjai</w:t>
      </w:r>
      <w:r>
        <w:tab/>
        <w:t>Muatjuku</w:t>
      </w:r>
      <w:r>
        <w:tab/>
        <w:t>pu-aîak</w:t>
      </w:r>
      <w:r>
        <w:tab/>
        <w:t>tjai</w:t>
      </w:r>
      <w:r w:rsidR="00F81B6D">
        <w:tab/>
        <w:t>Muakai</w:t>
      </w:r>
    </w:p>
    <w:p w14:paraId="12D85C99" w14:textId="77777777" w:rsidR="00800AD8" w:rsidRDefault="00800AD8" w:rsidP="00F81B6D">
      <w:pPr>
        <w:pStyle w:val="InterlineTrans"/>
        <w:tabs>
          <w:tab w:val="left" w:pos="533"/>
          <w:tab w:val="left" w:pos="1847"/>
          <w:tab w:val="left" w:pos="2291"/>
          <w:tab w:val="left" w:pos="3515"/>
          <w:tab w:val="left" w:pos="4214"/>
          <w:tab w:val="left" w:pos="5318"/>
          <w:tab w:val="left" w:pos="6452"/>
          <w:tab w:val="left" w:pos="7151"/>
        </w:tabs>
      </w:pPr>
      <w:r>
        <w:tab/>
        <w:t>have-spouse</w:t>
      </w:r>
      <w:r>
        <w:tab/>
      </w:r>
      <w:r>
        <w:rPr>
          <w:smallCaps/>
        </w:rPr>
        <w:t>f.h</w:t>
      </w:r>
      <w:r>
        <w:tab/>
        <w:t>(name)</w:t>
      </w:r>
      <w:r>
        <w:tab/>
      </w:r>
      <w:r>
        <w:rPr>
          <w:smallCaps/>
        </w:rPr>
        <w:t>obl</w:t>
      </w:r>
      <w:r>
        <w:t>.</w:t>
      </w:r>
      <w:r>
        <w:rPr>
          <w:smallCaps/>
        </w:rPr>
        <w:t>h</w:t>
      </w:r>
      <w:r>
        <w:rPr>
          <w:smallCaps/>
        </w:rPr>
        <w:tab/>
      </w:r>
      <w:r>
        <w:t>(name)</w:t>
      </w:r>
      <w:r>
        <w:tab/>
        <w:t>have-child</w:t>
      </w:r>
      <w:r>
        <w:tab/>
      </w:r>
      <w:r>
        <w:rPr>
          <w:smallCaps/>
        </w:rPr>
        <w:t>obl</w:t>
      </w:r>
      <w:r>
        <w:t>.</w:t>
      </w:r>
      <w:r w:rsidR="001E164C" w:rsidRPr="001E164C">
        <w:rPr>
          <w:smallCaps/>
        </w:rPr>
        <w:t>h</w:t>
      </w:r>
      <w:r w:rsidR="00F81B6D">
        <w:tab/>
        <w:t>(name)</w:t>
      </w:r>
    </w:p>
    <w:p w14:paraId="116514EE" w14:textId="77777777" w:rsidR="00800AD8" w:rsidRDefault="00800AD8">
      <w:pPr>
        <w:pStyle w:val="InterlineFree"/>
      </w:pPr>
      <w:r>
        <w:t>(Another) Sapulungan married Muatjuku, and their child was Muakai.</w:t>
      </w:r>
    </w:p>
    <w:p w14:paraId="6DE09C8A" w14:textId="77777777" w:rsidR="00800AD8" w:rsidRDefault="00DC1AE0" w:rsidP="00F81B6D">
      <w:pPr>
        <w:pStyle w:val="InterlineText"/>
        <w:tabs>
          <w:tab w:val="left" w:pos="533"/>
          <w:tab w:val="left" w:pos="1232"/>
          <w:tab w:val="left" w:pos="1496"/>
          <w:tab w:val="left" w:pos="2270"/>
          <w:tab w:val="left" w:pos="3404"/>
          <w:tab w:val="left" w:pos="3998"/>
          <w:tab w:val="left" w:pos="4382"/>
          <w:tab w:val="left" w:pos="6536"/>
          <w:tab w:val="left" w:pos="7235"/>
          <w:tab w:val="left" w:pos="8294"/>
        </w:tabs>
      </w:pPr>
      <w:r w:rsidRPr="003A1D48">
        <w:rPr>
          <w:rStyle w:val="InterlineTextNumChar"/>
        </w:rPr>
        <w:t>004</w:t>
      </w:r>
      <w:r w:rsidR="00800AD8">
        <w:tab/>
        <w:t>îakua</w:t>
      </w:r>
      <w:r w:rsidR="00800AD8">
        <w:tab/>
        <w:t>a</w:t>
      </w:r>
      <w:r w:rsidR="00800AD8">
        <w:tab/>
        <w:t>kutji</w:t>
      </w:r>
      <w:r w:rsidR="00800AD8">
        <w:tab/>
        <w:t>sakamaya,</w:t>
      </w:r>
      <w:r w:rsidR="00800AD8">
        <w:tab/>
        <w:t>neka</w:t>
      </w:r>
      <w:r w:rsidR="00800AD8">
        <w:tab/>
        <w:t>nu</w:t>
      </w:r>
      <w:r w:rsidR="00800AD8">
        <w:tab/>
        <w:t>kinatsavatsavan;</w:t>
      </w:r>
      <w:r w:rsidR="00800AD8">
        <w:tab/>
        <w:t>îakua</w:t>
      </w:r>
      <w:r w:rsidR="00F81B6D">
        <w:tab/>
        <w:t>matsaqu</w:t>
      </w:r>
      <w:r w:rsidR="00F81B6D">
        <w:tab/>
        <w:t>a</w:t>
      </w:r>
    </w:p>
    <w:p w14:paraId="5CE24F2B" w14:textId="77777777" w:rsidR="00800AD8" w:rsidRDefault="00800AD8" w:rsidP="00F81B6D">
      <w:pPr>
        <w:pStyle w:val="InterlineGlossWithTrans"/>
        <w:tabs>
          <w:tab w:val="left" w:pos="533"/>
          <w:tab w:val="left" w:pos="1232"/>
          <w:tab w:val="left" w:pos="1496"/>
          <w:tab w:val="left" w:pos="2270"/>
          <w:tab w:val="left" w:pos="3404"/>
          <w:tab w:val="left" w:pos="3998"/>
          <w:tab w:val="left" w:pos="4382"/>
          <w:tab w:val="left" w:pos="6536"/>
          <w:tab w:val="left" w:pos="7235"/>
          <w:tab w:val="left" w:pos="8294"/>
        </w:tabs>
      </w:pPr>
      <w:r>
        <w:tab/>
        <w:t>îakua</w:t>
      </w:r>
      <w:r>
        <w:tab/>
        <w:t>a</w:t>
      </w:r>
      <w:r>
        <w:tab/>
        <w:t>kutji</w:t>
      </w:r>
      <w:r>
        <w:tab/>
        <w:t>sakamaya</w:t>
      </w:r>
      <w:r>
        <w:tab/>
        <w:t>neka</w:t>
      </w:r>
      <w:r>
        <w:tab/>
        <w:t>nu</w:t>
      </w:r>
      <w:r>
        <w:tab/>
        <w:t>in=ka-tsava-tsavan</w:t>
      </w:r>
      <w:r>
        <w:tab/>
        <w:t>îakua</w:t>
      </w:r>
      <w:r w:rsidR="00F81B6D">
        <w:tab/>
        <w:t>ma-tsaqu</w:t>
      </w:r>
      <w:r w:rsidR="00F81B6D">
        <w:tab/>
        <w:t>a</w:t>
      </w:r>
    </w:p>
    <w:p w14:paraId="71041A55" w14:textId="77777777" w:rsidR="00800AD8" w:rsidRDefault="00800AD8" w:rsidP="00F81B6D">
      <w:pPr>
        <w:pStyle w:val="InterlineTransNoFree"/>
        <w:tabs>
          <w:tab w:val="left" w:pos="1232"/>
          <w:tab w:val="left" w:pos="1496"/>
          <w:tab w:val="left" w:pos="2270"/>
          <w:tab w:val="left" w:pos="3404"/>
          <w:tab w:val="left" w:pos="3998"/>
          <w:tab w:val="left" w:pos="4382"/>
          <w:tab w:val="left" w:pos="6536"/>
          <w:tab w:val="left" w:pos="7235"/>
          <w:tab w:val="left" w:pos="8294"/>
        </w:tabs>
      </w:pPr>
      <w:r>
        <w:tab/>
        <w:t>but</w:t>
      </w:r>
      <w:r>
        <w:rPr>
          <w:smallCaps/>
        </w:rPr>
        <w:tab/>
        <w:t>c</w:t>
      </w:r>
      <w:r>
        <w:rPr>
          <w:smallCaps/>
        </w:rPr>
        <w:tab/>
      </w:r>
      <w:r>
        <w:t>vagina</w:t>
      </w:r>
      <w:r>
        <w:tab/>
        <w:t>only</w:t>
      </w:r>
      <w:r>
        <w:tab/>
        <w:t>no</w:t>
      </w:r>
      <w:r>
        <w:tab/>
        <w:t>of</w:t>
      </w:r>
      <w:r>
        <w:tab/>
      </w:r>
      <w:r>
        <w:rPr>
          <w:smallCaps/>
        </w:rPr>
        <w:t>perf</w:t>
      </w:r>
      <w:r>
        <w:t>=main-</w:t>
      </w:r>
      <w:r>
        <w:rPr>
          <w:smallCaps/>
        </w:rPr>
        <w:t>red</w:t>
      </w:r>
      <w:r>
        <w:t>-body</w:t>
      </w:r>
      <w:r>
        <w:tab/>
        <w:t>but</w:t>
      </w:r>
      <w:r w:rsidR="00F81B6D">
        <w:tab/>
      </w:r>
      <w:r w:rsidR="00F81B6D">
        <w:rPr>
          <w:smallCaps/>
        </w:rPr>
        <w:t>stat</w:t>
      </w:r>
      <w:r w:rsidR="00F81B6D">
        <w:t>-able</w:t>
      </w:r>
      <w:r w:rsidR="00F81B6D">
        <w:rPr>
          <w:smallCaps/>
        </w:rPr>
        <w:tab/>
        <w:t>c</w:t>
      </w:r>
    </w:p>
    <w:p w14:paraId="4573166E" w14:textId="77777777" w:rsidR="00800AD8" w:rsidRDefault="00F81B6D" w:rsidP="00F81B6D">
      <w:pPr>
        <w:pStyle w:val="InterlineText"/>
        <w:tabs>
          <w:tab w:val="left" w:pos="533"/>
        </w:tabs>
      </w:pPr>
      <w:r>
        <w:tab/>
        <w:t>qivu.</w:t>
      </w:r>
    </w:p>
    <w:p w14:paraId="6B3054FF" w14:textId="77777777" w:rsidR="00800AD8" w:rsidRDefault="00F81B6D" w:rsidP="00F81B6D">
      <w:pPr>
        <w:pStyle w:val="InterlineGlossWithTrans"/>
        <w:tabs>
          <w:tab w:val="left" w:pos="533"/>
        </w:tabs>
      </w:pPr>
      <w:r>
        <w:tab/>
        <w:t>qivu</w:t>
      </w:r>
    </w:p>
    <w:p w14:paraId="3839AF13" w14:textId="77777777" w:rsidR="00800AD8" w:rsidRDefault="00F81B6D" w:rsidP="00F81B6D">
      <w:pPr>
        <w:pStyle w:val="InterlineTransNoFree"/>
        <w:tabs>
          <w:tab w:val="right" w:pos="8789"/>
        </w:tabs>
      </w:pPr>
      <w:r>
        <w:rPr>
          <w:smallCaps/>
        </w:rPr>
        <w:tab/>
      </w:r>
      <w:r>
        <w:t>speak</w:t>
      </w:r>
      <w:r>
        <w:tab/>
        <w:t>But she was only a vagina, she had no body; but she could speak.</w:t>
      </w:r>
    </w:p>
    <w:p w14:paraId="17FE503C" w14:textId="77777777" w:rsidR="00800AD8" w:rsidRDefault="00DC1AE0" w:rsidP="00F81B6D">
      <w:pPr>
        <w:pStyle w:val="InterlineText"/>
        <w:tabs>
          <w:tab w:val="left" w:pos="533"/>
          <w:tab w:val="left" w:pos="1067"/>
          <w:tab w:val="left" w:pos="2201"/>
          <w:tab w:val="left" w:pos="2645"/>
          <w:tab w:val="left" w:pos="3689"/>
          <w:tab w:val="left" w:pos="4193"/>
        </w:tabs>
      </w:pPr>
      <w:r w:rsidRPr="003A1D48">
        <w:rPr>
          <w:rStyle w:val="InterlineTextNumChar"/>
        </w:rPr>
        <w:t>005</w:t>
      </w:r>
      <w:r w:rsidR="00800AD8">
        <w:tab/>
        <w:t>“uzi</w:t>
      </w:r>
      <w:r w:rsidR="00800AD8">
        <w:tab/>
        <w:t>puaîak</w:t>
      </w:r>
      <w:r w:rsidR="00800AD8">
        <w:tab/>
        <w:t>ti</w:t>
      </w:r>
      <w:r w:rsidR="00800AD8">
        <w:tab/>
        <w:t>Muatjuku</w:t>
      </w:r>
      <w:r w:rsidR="00800AD8">
        <w:tab/>
        <w:t>tua</w:t>
      </w:r>
      <w:r w:rsidR="00800AD8">
        <w:tab/>
        <w:t>vavayan.</w:t>
      </w:r>
    </w:p>
    <w:p w14:paraId="1258C998" w14:textId="77777777" w:rsidR="00800AD8" w:rsidRDefault="00800AD8" w:rsidP="00F81B6D">
      <w:pPr>
        <w:pStyle w:val="InterlineGlossWithTrans"/>
        <w:tabs>
          <w:tab w:val="left" w:pos="533"/>
          <w:tab w:val="left" w:pos="1067"/>
          <w:tab w:val="left" w:pos="2201"/>
          <w:tab w:val="left" w:pos="2645"/>
          <w:tab w:val="left" w:pos="3689"/>
          <w:tab w:val="left" w:pos="4193"/>
        </w:tabs>
      </w:pPr>
      <w:r>
        <w:tab/>
        <w:t>uzi</w:t>
      </w:r>
      <w:r>
        <w:tab/>
        <w:t>pu-aîak</w:t>
      </w:r>
      <w:r>
        <w:tab/>
        <w:t>ti</w:t>
      </w:r>
      <w:r>
        <w:tab/>
        <w:t>Muatjuku</w:t>
      </w:r>
      <w:r>
        <w:tab/>
        <w:t>tua</w:t>
      </w:r>
      <w:r>
        <w:tab/>
        <w:t>vavayan</w:t>
      </w:r>
    </w:p>
    <w:p w14:paraId="733A7DBE" w14:textId="77777777" w:rsidR="00800AD8" w:rsidRDefault="00800AD8" w:rsidP="00F81B6D">
      <w:pPr>
        <w:pStyle w:val="InterlineTransNoFree"/>
        <w:tabs>
          <w:tab w:val="left" w:pos="1067"/>
          <w:tab w:val="left" w:pos="2201"/>
          <w:tab w:val="left" w:pos="2645"/>
          <w:tab w:val="left" w:pos="3689"/>
          <w:tab w:val="left" w:pos="4193"/>
          <w:tab w:val="right" w:pos="8787"/>
        </w:tabs>
      </w:pPr>
      <w:r>
        <w:tab/>
        <w:t>well</w:t>
      </w:r>
      <w:r>
        <w:tab/>
        <w:t>have-child</w:t>
      </w:r>
      <w:r>
        <w:tab/>
      </w:r>
      <w:r>
        <w:rPr>
          <w:smallCaps/>
        </w:rPr>
        <w:t>f.h</w:t>
      </w:r>
      <w:r>
        <w:tab/>
        <w:t>(name)</w:t>
      </w:r>
      <w:r>
        <w:tab/>
      </w:r>
      <w:r>
        <w:rPr>
          <w:smallCaps/>
        </w:rPr>
        <w:t>obl</w:t>
      </w:r>
      <w:r>
        <w:tab/>
        <w:t>female</w:t>
      </w:r>
      <w:r w:rsidR="00F81B6D">
        <w:tab/>
        <w:t>“Well, Muatjuku has had a girl.</w:t>
      </w:r>
    </w:p>
    <w:p w14:paraId="25F6E4B3" w14:textId="77777777" w:rsidR="00800AD8" w:rsidRDefault="00DC1AE0" w:rsidP="00F81B6D">
      <w:pPr>
        <w:pStyle w:val="InterlineText"/>
        <w:tabs>
          <w:tab w:val="left" w:pos="533"/>
          <w:tab w:val="left" w:pos="1217"/>
          <w:tab w:val="left" w:pos="2081"/>
          <w:tab w:val="left" w:pos="3170"/>
          <w:tab w:val="left" w:pos="3929"/>
          <w:tab w:val="left" w:pos="5378"/>
          <w:tab w:val="left" w:pos="5822"/>
        </w:tabs>
      </w:pPr>
      <w:r w:rsidRPr="003A1D48">
        <w:rPr>
          <w:rStyle w:val="InterlineTextNumChar"/>
        </w:rPr>
        <w:t>006</w:t>
      </w:r>
      <w:r w:rsidR="00800AD8">
        <w:tab/>
        <w:t>ari</w:t>
      </w:r>
      <w:r w:rsidR="00800AD8">
        <w:tab/>
        <w:t>tja</w:t>
      </w:r>
      <w:r w:rsidR="00800AD8">
        <w:tab/>
        <w:t>îiîavaw;</w:t>
      </w:r>
      <w:r w:rsidR="00800AD8">
        <w:tab/>
        <w:t>uîa</w:t>
      </w:r>
      <w:r w:rsidR="00800AD8">
        <w:tab/>
        <w:t>kisudju</w:t>
      </w:r>
      <w:r w:rsidR="00800AD8">
        <w:tab/>
        <w:t>ti</w:t>
      </w:r>
      <w:r w:rsidR="00800AD8">
        <w:tab/>
        <w:t>Sapulungan.”</w:t>
      </w:r>
    </w:p>
    <w:p w14:paraId="0BB0787A" w14:textId="77777777" w:rsidR="00800AD8" w:rsidRDefault="00800AD8" w:rsidP="00F81B6D">
      <w:pPr>
        <w:pStyle w:val="InterlineGlossWithTrans"/>
        <w:tabs>
          <w:tab w:val="left" w:pos="533"/>
          <w:tab w:val="left" w:pos="1217"/>
          <w:tab w:val="left" w:pos="2081"/>
          <w:tab w:val="left" w:pos="3170"/>
          <w:tab w:val="left" w:pos="3929"/>
          <w:tab w:val="left" w:pos="5378"/>
          <w:tab w:val="left" w:pos="5822"/>
        </w:tabs>
      </w:pPr>
      <w:r>
        <w:tab/>
        <w:t>ari</w:t>
      </w:r>
      <w:r>
        <w:tab/>
        <w:t>tja</w:t>
      </w:r>
      <w:r>
        <w:tab/>
        <w:t>îiîaw-aw</w:t>
      </w:r>
      <w:r>
        <w:tab/>
        <w:t>uîa</w:t>
      </w:r>
      <w:r>
        <w:tab/>
        <w:t>ki-sudju</w:t>
      </w:r>
      <w:r>
        <w:tab/>
        <w:t>ti</w:t>
      </w:r>
      <w:r>
        <w:tab/>
        <w:t>Sapulungan</w:t>
      </w:r>
    </w:p>
    <w:p w14:paraId="0C0AA4CF" w14:textId="77777777" w:rsidR="00800AD8" w:rsidRDefault="00800AD8" w:rsidP="00F81B6D">
      <w:pPr>
        <w:pStyle w:val="InterlineTrans"/>
        <w:tabs>
          <w:tab w:val="left" w:pos="533"/>
          <w:tab w:val="left" w:pos="1217"/>
          <w:tab w:val="left" w:pos="2081"/>
          <w:tab w:val="left" w:pos="3170"/>
          <w:tab w:val="left" w:pos="3929"/>
          <w:tab w:val="left" w:pos="5378"/>
          <w:tab w:val="left" w:pos="5822"/>
        </w:tabs>
      </w:pPr>
      <w:r>
        <w:tab/>
        <w:t>go.on</w:t>
      </w:r>
      <w:r>
        <w:tab/>
        <w:t>we(</w:t>
      </w:r>
      <w:r>
        <w:rPr>
          <w:smallCaps/>
        </w:rPr>
        <w:t>inc</w:t>
      </w:r>
      <w:r>
        <w:t>)</w:t>
      </w:r>
      <w:r>
        <w:tab/>
        <w:t>inspect-</w:t>
      </w:r>
      <w:r>
        <w:rPr>
          <w:smallCaps/>
        </w:rPr>
        <w:t>lf</w:t>
      </w:r>
      <w:r>
        <w:tab/>
        <w:t>so.that</w:t>
      </w:r>
      <w:r>
        <w:tab/>
        <w:t>do-sweetheart</w:t>
      </w:r>
      <w:r>
        <w:tab/>
      </w:r>
      <w:r>
        <w:rPr>
          <w:smallCaps/>
        </w:rPr>
        <w:t>f.h</w:t>
      </w:r>
      <w:r>
        <w:tab/>
        <w:t>(name)</w:t>
      </w:r>
    </w:p>
    <w:p w14:paraId="0F614D6D" w14:textId="77777777" w:rsidR="00800AD8" w:rsidRDefault="00800AD8">
      <w:pPr>
        <w:pStyle w:val="InterlineFree"/>
      </w:pPr>
      <w:r>
        <w:t>Let’s go and visit them, so that Sapulungan can court her.”</w:t>
      </w:r>
    </w:p>
    <w:p w14:paraId="22E4193A" w14:textId="77777777" w:rsidR="00800AD8" w:rsidRDefault="00DC1AE0" w:rsidP="00F81B6D">
      <w:pPr>
        <w:pStyle w:val="InterlineText"/>
        <w:tabs>
          <w:tab w:val="left" w:pos="533"/>
          <w:tab w:val="left" w:pos="1172"/>
          <w:tab w:val="left" w:pos="1436"/>
        </w:tabs>
      </w:pPr>
      <w:r w:rsidRPr="003A1D48">
        <w:rPr>
          <w:rStyle w:val="InterlineTextNumChar"/>
        </w:rPr>
        <w:t>007</w:t>
      </w:r>
      <w:r w:rsidR="00800AD8">
        <w:tab/>
        <w:t>vaik</w:t>
      </w:r>
      <w:r w:rsidR="00800AD8">
        <w:tab/>
        <w:t>a</w:t>
      </w:r>
      <w:r w:rsidR="00800AD8">
        <w:tab/>
        <w:t>îemiîaw.</w:t>
      </w:r>
    </w:p>
    <w:p w14:paraId="23A89C9D" w14:textId="77777777" w:rsidR="00800AD8" w:rsidRDefault="00800AD8" w:rsidP="00F81B6D">
      <w:pPr>
        <w:pStyle w:val="InterlineGlossWithTrans"/>
        <w:tabs>
          <w:tab w:val="left" w:pos="533"/>
          <w:tab w:val="left" w:pos="1172"/>
          <w:tab w:val="left" w:pos="1436"/>
        </w:tabs>
      </w:pPr>
      <w:r>
        <w:tab/>
        <w:t>vaik</w:t>
      </w:r>
      <w:r>
        <w:tab/>
        <w:t>a</w:t>
      </w:r>
      <w:r>
        <w:tab/>
        <w:t>em=îiîaw</w:t>
      </w:r>
    </w:p>
    <w:p w14:paraId="168D0502" w14:textId="77777777" w:rsidR="00800AD8" w:rsidRDefault="00800AD8" w:rsidP="00F81B6D">
      <w:pPr>
        <w:pStyle w:val="InterlineTransNoFree"/>
        <w:tabs>
          <w:tab w:val="left" w:pos="1172"/>
          <w:tab w:val="left" w:pos="1436"/>
          <w:tab w:val="right" w:pos="8787"/>
        </w:tabs>
      </w:pPr>
      <w:r>
        <w:tab/>
        <w:t>leave</w:t>
      </w:r>
      <w:r>
        <w:rPr>
          <w:smallCaps/>
        </w:rPr>
        <w:tab/>
        <w:t>c</w:t>
      </w:r>
      <w:r>
        <w:rPr>
          <w:smallCaps/>
        </w:rPr>
        <w:tab/>
        <w:t>af</w:t>
      </w:r>
      <w:r>
        <w:t>=inspect</w:t>
      </w:r>
      <w:r w:rsidR="00F81B6D">
        <w:tab/>
        <w:t>They went to pay a visit.</w:t>
      </w:r>
    </w:p>
    <w:p w14:paraId="3B05ECA0" w14:textId="77777777" w:rsidR="00800AD8" w:rsidRDefault="00DC1AE0" w:rsidP="00F81B6D">
      <w:pPr>
        <w:pStyle w:val="InterlineText"/>
        <w:tabs>
          <w:tab w:val="left" w:pos="533"/>
          <w:tab w:val="left" w:pos="1397"/>
          <w:tab w:val="left" w:pos="1661"/>
          <w:tab w:val="left" w:pos="2495"/>
          <w:tab w:val="left" w:pos="3284"/>
          <w:tab w:val="left" w:pos="3758"/>
        </w:tabs>
      </w:pPr>
      <w:r w:rsidRPr="003A1D48">
        <w:rPr>
          <w:rStyle w:val="InterlineTextNumChar"/>
        </w:rPr>
        <w:t>008</w:t>
      </w:r>
      <w:r w:rsidR="00800AD8">
        <w:tab/>
        <w:t>“ainu</w:t>
      </w:r>
      <w:r w:rsidR="00800AD8">
        <w:tab/>
        <w:t>a</w:t>
      </w:r>
      <w:r w:rsidR="00800AD8">
        <w:tab/>
        <w:t>nu</w:t>
      </w:r>
      <w:r w:rsidR="00800AD8">
        <w:tab/>
        <w:t>aîak?”</w:t>
      </w:r>
      <w:r w:rsidR="00800AD8">
        <w:tab/>
        <w:t>aya</w:t>
      </w:r>
      <w:r w:rsidR="00800AD8">
        <w:tab/>
        <w:t>mangtjez.</w:t>
      </w:r>
    </w:p>
    <w:p w14:paraId="6D539A3A" w14:textId="77777777" w:rsidR="00800AD8" w:rsidRDefault="00800AD8" w:rsidP="00F81B6D">
      <w:pPr>
        <w:pStyle w:val="InterlineGlossWithTrans"/>
        <w:tabs>
          <w:tab w:val="left" w:pos="533"/>
          <w:tab w:val="left" w:pos="1397"/>
          <w:tab w:val="left" w:pos="1661"/>
          <w:tab w:val="left" w:pos="2495"/>
          <w:tab w:val="left" w:pos="3284"/>
          <w:tab w:val="left" w:pos="3758"/>
        </w:tabs>
      </w:pPr>
      <w:r>
        <w:tab/>
        <w:t>a-inu</w:t>
      </w:r>
      <w:r>
        <w:tab/>
        <w:t>a</w:t>
      </w:r>
      <w:r>
        <w:tab/>
        <w:t>nu</w:t>
      </w:r>
      <w:r>
        <w:tab/>
        <w:t>aîak</w:t>
      </w:r>
      <w:r>
        <w:tab/>
        <w:t>aya</w:t>
      </w:r>
      <w:r>
        <w:tab/>
        <w:t>m-pangetjez</w:t>
      </w:r>
    </w:p>
    <w:p w14:paraId="3B5096AF" w14:textId="77777777" w:rsidR="00800AD8" w:rsidRDefault="00800AD8" w:rsidP="00F81B6D">
      <w:pPr>
        <w:pStyle w:val="InterlineTrans"/>
        <w:tabs>
          <w:tab w:val="left" w:pos="533"/>
          <w:tab w:val="left" w:pos="1397"/>
          <w:tab w:val="left" w:pos="1661"/>
          <w:tab w:val="left" w:pos="2495"/>
          <w:tab w:val="left" w:pos="3284"/>
          <w:tab w:val="left" w:pos="3758"/>
        </w:tabs>
      </w:pPr>
      <w:r>
        <w:tab/>
        <w:t>?-where</w:t>
      </w:r>
      <w:r>
        <w:rPr>
          <w:smallCaps/>
        </w:rPr>
        <w:tab/>
        <w:t>c</w:t>
      </w:r>
      <w:r>
        <w:rPr>
          <w:smallCaps/>
        </w:rPr>
        <w:tab/>
      </w:r>
      <w:r>
        <w:t>your(</w:t>
      </w:r>
      <w:r>
        <w:rPr>
          <w:smallCaps/>
        </w:rPr>
        <w:t>p</w:t>
      </w:r>
      <w:r>
        <w:t>)</w:t>
      </w:r>
      <w:r>
        <w:tab/>
        <w:t>child</w:t>
      </w:r>
      <w:r>
        <w:tab/>
        <w:t>say</w:t>
      </w:r>
      <w:r>
        <w:tab/>
      </w:r>
      <w:r>
        <w:rPr>
          <w:smallCaps/>
        </w:rPr>
        <w:t>af</w:t>
      </w:r>
      <w:r>
        <w:t>-come</w:t>
      </w:r>
    </w:p>
    <w:p w14:paraId="1DB19BE8" w14:textId="77777777" w:rsidR="00800AD8" w:rsidRDefault="00800AD8">
      <w:pPr>
        <w:pStyle w:val="InterlineFree"/>
      </w:pPr>
      <w:r>
        <w:t>“Where is your child?” they said when they arrived.</w:t>
      </w:r>
    </w:p>
    <w:p w14:paraId="41B6CF13" w14:textId="77777777" w:rsidR="00800AD8" w:rsidRDefault="00DC1AE0" w:rsidP="00F81B6D">
      <w:pPr>
        <w:pStyle w:val="InterlineText"/>
        <w:tabs>
          <w:tab w:val="left" w:pos="533"/>
        </w:tabs>
      </w:pPr>
      <w:r w:rsidRPr="003A1D48">
        <w:rPr>
          <w:rStyle w:val="InterlineTextNumChar"/>
        </w:rPr>
        <w:t>009</w:t>
      </w:r>
      <w:r w:rsidR="00800AD8">
        <w:tab/>
        <w:t>qiîain.</w:t>
      </w:r>
    </w:p>
    <w:p w14:paraId="1D32E3CC" w14:textId="77777777" w:rsidR="00800AD8" w:rsidRDefault="00800AD8" w:rsidP="00F81B6D">
      <w:pPr>
        <w:pStyle w:val="InterlineGlossWithTrans"/>
        <w:tabs>
          <w:tab w:val="left" w:pos="533"/>
        </w:tabs>
      </w:pPr>
      <w:r>
        <w:tab/>
        <w:t>qiîa-en</w:t>
      </w:r>
    </w:p>
    <w:p w14:paraId="4459BF0F" w14:textId="77777777" w:rsidR="00800AD8" w:rsidRDefault="00800AD8" w:rsidP="00F81B6D">
      <w:pPr>
        <w:pStyle w:val="InterlineTransNoFree"/>
        <w:tabs>
          <w:tab w:val="right" w:pos="8787"/>
        </w:tabs>
      </w:pPr>
      <w:r>
        <w:tab/>
        <w:t>hide-</w:t>
      </w:r>
      <w:r>
        <w:rPr>
          <w:smallCaps/>
        </w:rPr>
        <w:t>pf</w:t>
      </w:r>
      <w:r w:rsidR="00F81B6D">
        <w:rPr>
          <w:smallCaps/>
        </w:rPr>
        <w:tab/>
      </w:r>
      <w:r w:rsidR="00F81B6D">
        <w:t>She was hidden.</w:t>
      </w:r>
    </w:p>
    <w:p w14:paraId="420373E5" w14:textId="77777777" w:rsidR="00800AD8" w:rsidRDefault="00DC1AE0" w:rsidP="00F81B6D">
      <w:pPr>
        <w:pStyle w:val="InterlineText"/>
        <w:tabs>
          <w:tab w:val="left" w:pos="533"/>
        </w:tabs>
      </w:pPr>
      <w:r w:rsidRPr="003A1D48">
        <w:rPr>
          <w:rStyle w:val="InterlineTextNumChar"/>
        </w:rPr>
        <w:t>010</w:t>
      </w:r>
      <w:r w:rsidR="00800AD8">
        <w:tab/>
        <w:t>“neka.</w:t>
      </w:r>
    </w:p>
    <w:p w14:paraId="1982030B" w14:textId="77777777" w:rsidR="00800AD8" w:rsidRDefault="00800AD8" w:rsidP="00F81B6D">
      <w:pPr>
        <w:pStyle w:val="InterlineGlossWithTrans"/>
        <w:tabs>
          <w:tab w:val="left" w:pos="533"/>
        </w:tabs>
      </w:pPr>
      <w:r>
        <w:tab/>
        <w:t>neka</w:t>
      </w:r>
    </w:p>
    <w:p w14:paraId="2BBB7139" w14:textId="77777777" w:rsidR="00800AD8" w:rsidRDefault="00800AD8" w:rsidP="00F81B6D">
      <w:pPr>
        <w:pStyle w:val="InterlineTransNoFree"/>
        <w:tabs>
          <w:tab w:val="right" w:pos="8787"/>
        </w:tabs>
      </w:pPr>
      <w:r>
        <w:tab/>
        <w:t>no</w:t>
      </w:r>
      <w:r w:rsidR="00F81B6D">
        <w:tab/>
        <w:t>“There’s none.</w:t>
      </w:r>
    </w:p>
    <w:p w14:paraId="50F36256" w14:textId="77777777" w:rsidR="00800AD8" w:rsidRDefault="00DC1AE0" w:rsidP="00F81B6D">
      <w:pPr>
        <w:pStyle w:val="InterlineText"/>
        <w:tabs>
          <w:tab w:val="left" w:pos="533"/>
          <w:tab w:val="left" w:pos="1472"/>
          <w:tab w:val="left" w:pos="2576"/>
          <w:tab w:val="left" w:pos="2840"/>
          <w:tab w:val="left" w:pos="3809"/>
        </w:tabs>
      </w:pPr>
      <w:r w:rsidRPr="003A1D48">
        <w:rPr>
          <w:rStyle w:val="InterlineTextNumChar"/>
        </w:rPr>
        <w:t>011</w:t>
      </w:r>
      <w:r w:rsidR="00800AD8">
        <w:tab/>
        <w:t>inika</w:t>
      </w:r>
      <w:r w:rsidR="00800AD8">
        <w:tab/>
        <w:t>tsautsau</w:t>
      </w:r>
      <w:r w:rsidR="00800AD8">
        <w:tab/>
        <w:t>a</w:t>
      </w:r>
      <w:r w:rsidR="00800AD8">
        <w:tab/>
        <w:t>nia</w:t>
      </w:r>
      <w:r w:rsidR="00800AD8">
        <w:tab/>
        <w:t>aîak.”</w:t>
      </w:r>
    </w:p>
    <w:p w14:paraId="241053C9" w14:textId="77777777" w:rsidR="00800AD8" w:rsidRDefault="00800AD8" w:rsidP="00F81B6D">
      <w:pPr>
        <w:pStyle w:val="InterlineGlossWithTrans"/>
        <w:tabs>
          <w:tab w:val="left" w:pos="533"/>
          <w:tab w:val="left" w:pos="1472"/>
          <w:tab w:val="left" w:pos="2576"/>
          <w:tab w:val="left" w:pos="2840"/>
          <w:tab w:val="left" w:pos="3809"/>
        </w:tabs>
      </w:pPr>
      <w:r>
        <w:tab/>
        <w:t>ini-ka</w:t>
      </w:r>
      <w:r>
        <w:tab/>
        <w:t>tsau-tsau</w:t>
      </w:r>
      <w:r>
        <w:tab/>
        <w:t>a</w:t>
      </w:r>
      <w:r>
        <w:tab/>
        <w:t>nia</w:t>
      </w:r>
      <w:r>
        <w:tab/>
        <w:t>aîak</w:t>
      </w:r>
    </w:p>
    <w:p w14:paraId="216B17FE" w14:textId="77777777" w:rsidR="00800AD8" w:rsidRDefault="00800AD8" w:rsidP="00F81B6D">
      <w:pPr>
        <w:pStyle w:val="InterlineTransNoFree"/>
        <w:tabs>
          <w:tab w:val="left" w:pos="1472"/>
          <w:tab w:val="left" w:pos="2576"/>
          <w:tab w:val="left" w:pos="2840"/>
          <w:tab w:val="left" w:pos="3809"/>
          <w:tab w:val="right" w:pos="8787"/>
        </w:tabs>
      </w:pPr>
      <w:r>
        <w:tab/>
        <w:t>not-after</w:t>
      </w:r>
      <w:r>
        <w:tab/>
      </w:r>
      <w:r>
        <w:rPr>
          <w:smallCaps/>
        </w:rPr>
        <w:t>red</w:t>
      </w:r>
      <w:r>
        <w:t>-being</w:t>
      </w:r>
      <w:r>
        <w:rPr>
          <w:smallCaps/>
        </w:rPr>
        <w:tab/>
        <w:t>c</w:t>
      </w:r>
      <w:r>
        <w:rPr>
          <w:smallCaps/>
        </w:rPr>
        <w:tab/>
      </w:r>
      <w:r>
        <w:t>our(</w:t>
      </w:r>
      <w:r>
        <w:rPr>
          <w:smallCaps/>
        </w:rPr>
        <w:t>exc</w:t>
      </w:r>
      <w:r>
        <w:t>)</w:t>
      </w:r>
      <w:r>
        <w:tab/>
        <w:t>child</w:t>
      </w:r>
      <w:r w:rsidR="00F81B6D">
        <w:tab/>
        <w:t>Our child didn’t live.”</w:t>
      </w:r>
    </w:p>
    <w:p w14:paraId="24843A2D" w14:textId="77777777" w:rsidR="00800AD8" w:rsidRDefault="00DC1AE0" w:rsidP="00F81B6D">
      <w:pPr>
        <w:pStyle w:val="InterlineText"/>
        <w:tabs>
          <w:tab w:val="left" w:pos="533"/>
          <w:tab w:val="left" w:pos="1172"/>
          <w:tab w:val="left" w:pos="1436"/>
          <w:tab w:val="left" w:pos="2495"/>
          <w:tab w:val="left" w:pos="2759"/>
        </w:tabs>
      </w:pPr>
      <w:r w:rsidRPr="003A1D48">
        <w:rPr>
          <w:rStyle w:val="InterlineTextNumChar"/>
        </w:rPr>
        <w:t>012</w:t>
      </w:r>
      <w:r w:rsidR="00800AD8">
        <w:tab/>
        <w:t>vaik</w:t>
      </w:r>
      <w:r w:rsidR="00800AD8">
        <w:tab/>
        <w:t>a</w:t>
      </w:r>
      <w:r w:rsidR="00800AD8">
        <w:tab/>
        <w:t>tsemikel</w:t>
      </w:r>
      <w:r w:rsidR="00800AD8">
        <w:tab/>
        <w:t>a</w:t>
      </w:r>
      <w:r w:rsidR="00800AD8">
        <w:tab/>
        <w:t>naîemiîaw.</w:t>
      </w:r>
    </w:p>
    <w:p w14:paraId="7FB88E16" w14:textId="77777777" w:rsidR="00800AD8" w:rsidRDefault="00800AD8" w:rsidP="00F81B6D">
      <w:pPr>
        <w:pStyle w:val="InterlineGlossWithTrans"/>
        <w:tabs>
          <w:tab w:val="left" w:pos="533"/>
          <w:tab w:val="left" w:pos="1172"/>
          <w:tab w:val="left" w:pos="1436"/>
          <w:tab w:val="left" w:pos="2495"/>
          <w:tab w:val="left" w:pos="2759"/>
        </w:tabs>
      </w:pPr>
      <w:r>
        <w:tab/>
        <w:t>vaik</w:t>
      </w:r>
      <w:r>
        <w:tab/>
        <w:t>a</w:t>
      </w:r>
      <w:r>
        <w:tab/>
        <w:t>em=tsikel</w:t>
      </w:r>
      <w:r>
        <w:tab/>
        <w:t>a</w:t>
      </w:r>
      <w:r>
        <w:tab/>
        <w:t>na-em=îiîaw</w:t>
      </w:r>
    </w:p>
    <w:p w14:paraId="662FD59B" w14:textId="77777777" w:rsidR="00800AD8" w:rsidRDefault="00800AD8" w:rsidP="00F81B6D">
      <w:pPr>
        <w:pStyle w:val="InterlineTransNoFree"/>
        <w:tabs>
          <w:tab w:val="left" w:pos="1172"/>
          <w:tab w:val="left" w:pos="1436"/>
          <w:tab w:val="left" w:pos="2495"/>
          <w:tab w:val="left" w:pos="2759"/>
          <w:tab w:val="right" w:pos="8787"/>
        </w:tabs>
      </w:pPr>
      <w:r>
        <w:tab/>
        <w:t>leave</w:t>
      </w:r>
      <w:r>
        <w:rPr>
          <w:smallCaps/>
        </w:rPr>
        <w:tab/>
        <w:t>c</w:t>
      </w:r>
      <w:r>
        <w:rPr>
          <w:smallCaps/>
        </w:rPr>
        <w:tab/>
        <w:t>af</w:t>
      </w:r>
      <w:r>
        <w:t>=return</w:t>
      </w:r>
      <w:r>
        <w:rPr>
          <w:smallCaps/>
        </w:rPr>
        <w:tab/>
        <w:t>c</w:t>
      </w:r>
      <w:r>
        <w:rPr>
          <w:smallCaps/>
        </w:rPr>
        <w:tab/>
        <w:t>past</w:t>
      </w:r>
      <w:r>
        <w:t>-</w:t>
      </w:r>
      <w:r>
        <w:rPr>
          <w:smallCaps/>
        </w:rPr>
        <w:t>af</w:t>
      </w:r>
      <w:r>
        <w:t>=inspect</w:t>
      </w:r>
      <w:r w:rsidR="00F81B6D">
        <w:tab/>
        <w:t>The visitors went back.</w:t>
      </w:r>
    </w:p>
    <w:p w14:paraId="54227FA3" w14:textId="77777777" w:rsidR="00800AD8" w:rsidRDefault="00DC1AE0" w:rsidP="00F81B6D">
      <w:pPr>
        <w:pStyle w:val="InterlineText"/>
        <w:tabs>
          <w:tab w:val="left" w:pos="533"/>
          <w:tab w:val="left" w:pos="1682"/>
          <w:tab w:val="left" w:pos="2456"/>
          <w:tab w:val="left" w:pos="2900"/>
        </w:tabs>
      </w:pPr>
      <w:r w:rsidRPr="003A1D48">
        <w:rPr>
          <w:rStyle w:val="InterlineTextNumChar"/>
        </w:rPr>
        <w:t>013</w:t>
      </w:r>
      <w:r w:rsidR="00800AD8">
        <w:tab/>
        <w:t>îemtu</w:t>
      </w:r>
      <w:r w:rsidR="00800AD8">
        <w:tab/>
        <w:t>anga</w:t>
      </w:r>
      <w:r w:rsidR="00800AD8">
        <w:tab/>
        <w:t>ti</w:t>
      </w:r>
      <w:r w:rsidR="00800AD8">
        <w:tab/>
        <w:t>Sapulungan.</w:t>
      </w:r>
    </w:p>
    <w:p w14:paraId="4A87725F" w14:textId="77777777" w:rsidR="00800AD8" w:rsidRDefault="00800AD8" w:rsidP="00F81B6D">
      <w:pPr>
        <w:pStyle w:val="InterlineGlossWithTrans"/>
        <w:tabs>
          <w:tab w:val="left" w:pos="533"/>
          <w:tab w:val="left" w:pos="1682"/>
          <w:tab w:val="left" w:pos="2456"/>
          <w:tab w:val="left" w:pos="2900"/>
        </w:tabs>
      </w:pPr>
      <w:r>
        <w:tab/>
        <w:t>m=îetu</w:t>
      </w:r>
      <w:r>
        <w:tab/>
        <w:t>anga</w:t>
      </w:r>
      <w:r>
        <w:tab/>
        <w:t>ti</w:t>
      </w:r>
      <w:r>
        <w:tab/>
        <w:t>Sapulungan</w:t>
      </w:r>
    </w:p>
    <w:p w14:paraId="493B7E67" w14:textId="77777777" w:rsidR="00800AD8" w:rsidRDefault="00800AD8" w:rsidP="00F81B6D">
      <w:pPr>
        <w:pStyle w:val="InterlineTransNoFree"/>
        <w:tabs>
          <w:tab w:val="left" w:pos="1682"/>
          <w:tab w:val="left" w:pos="2456"/>
          <w:tab w:val="left" w:pos="2900"/>
          <w:tab w:val="right" w:pos="8787"/>
        </w:tabs>
      </w:pPr>
      <w:r>
        <w:tab/>
      </w:r>
      <w:r>
        <w:rPr>
          <w:smallCaps/>
        </w:rPr>
        <w:t>af</w:t>
      </w:r>
      <w:r>
        <w:t>=mature</w:t>
      </w:r>
      <w:r>
        <w:tab/>
        <w:t>indeed</w:t>
      </w:r>
      <w:r>
        <w:tab/>
      </w:r>
      <w:r>
        <w:rPr>
          <w:smallCaps/>
        </w:rPr>
        <w:t>f.h</w:t>
      </w:r>
      <w:r>
        <w:tab/>
        <w:t>(name)</w:t>
      </w:r>
      <w:r w:rsidR="00F81B6D">
        <w:tab/>
        <w:t>Sapulungan grew up.</w:t>
      </w:r>
    </w:p>
    <w:p w14:paraId="0A6D11BC" w14:textId="77777777" w:rsidR="00800AD8" w:rsidRDefault="00DC1AE0" w:rsidP="00F81B6D">
      <w:pPr>
        <w:pStyle w:val="InterlineText"/>
        <w:tabs>
          <w:tab w:val="left" w:pos="533"/>
          <w:tab w:val="left" w:pos="1172"/>
          <w:tab w:val="left" w:pos="1436"/>
          <w:tab w:val="left" w:pos="2555"/>
          <w:tab w:val="left" w:pos="3059"/>
          <w:tab w:val="left" w:pos="3548"/>
        </w:tabs>
      </w:pPr>
      <w:r w:rsidRPr="003A1D48">
        <w:rPr>
          <w:rStyle w:val="InterlineTextNumChar"/>
        </w:rPr>
        <w:lastRenderedPageBreak/>
        <w:t>014</w:t>
      </w:r>
      <w:r w:rsidR="00800AD8">
        <w:tab/>
        <w:t>vaik</w:t>
      </w:r>
      <w:r w:rsidR="00800AD8">
        <w:tab/>
        <w:t>a</w:t>
      </w:r>
      <w:r w:rsidR="00800AD8">
        <w:tab/>
        <w:t>qemaîup</w:t>
      </w:r>
      <w:r w:rsidR="00800AD8">
        <w:tab/>
        <w:t>tua</w:t>
      </w:r>
      <w:r w:rsidR="00800AD8">
        <w:tab/>
        <w:t>uri</w:t>
      </w:r>
      <w:r w:rsidR="00800AD8">
        <w:tab/>
        <w:t>sikisudju.</w:t>
      </w:r>
    </w:p>
    <w:p w14:paraId="154E0462" w14:textId="77777777" w:rsidR="00800AD8" w:rsidRDefault="00800AD8" w:rsidP="00F81B6D">
      <w:pPr>
        <w:pStyle w:val="InterlineGlossWithTrans"/>
        <w:tabs>
          <w:tab w:val="left" w:pos="533"/>
          <w:tab w:val="left" w:pos="1172"/>
          <w:tab w:val="left" w:pos="1436"/>
          <w:tab w:val="left" w:pos="2555"/>
          <w:tab w:val="left" w:pos="3059"/>
          <w:tab w:val="left" w:pos="3548"/>
        </w:tabs>
      </w:pPr>
      <w:r>
        <w:tab/>
        <w:t>vaik</w:t>
      </w:r>
      <w:r>
        <w:tab/>
        <w:t>a</w:t>
      </w:r>
      <w:r>
        <w:tab/>
        <w:t>em=qaîup</w:t>
      </w:r>
      <w:r>
        <w:tab/>
        <w:t>tua</w:t>
      </w:r>
      <w:r>
        <w:tab/>
        <w:t>uri</w:t>
      </w:r>
      <w:r>
        <w:tab/>
        <w:t>si-ki-sudju</w:t>
      </w:r>
    </w:p>
    <w:p w14:paraId="6D0AE815" w14:textId="77777777" w:rsidR="00800AD8" w:rsidRDefault="00800AD8" w:rsidP="00F81B6D">
      <w:pPr>
        <w:pStyle w:val="InterlineTrans"/>
        <w:tabs>
          <w:tab w:val="left" w:pos="533"/>
          <w:tab w:val="left" w:pos="1172"/>
          <w:tab w:val="left" w:pos="1436"/>
          <w:tab w:val="left" w:pos="2555"/>
          <w:tab w:val="left" w:pos="3059"/>
          <w:tab w:val="left" w:pos="3548"/>
        </w:tabs>
      </w:pPr>
      <w:r>
        <w:tab/>
        <w:t>leave</w:t>
      </w:r>
      <w:r>
        <w:rPr>
          <w:smallCaps/>
        </w:rPr>
        <w:tab/>
        <w:t>c</w:t>
      </w:r>
      <w:r>
        <w:rPr>
          <w:smallCaps/>
        </w:rPr>
        <w:tab/>
        <w:t>af</w:t>
      </w:r>
      <w:r>
        <w:t>=hunt</w:t>
      </w:r>
      <w:r>
        <w:tab/>
      </w:r>
      <w:r>
        <w:rPr>
          <w:smallCaps/>
        </w:rPr>
        <w:t>obl</w:t>
      </w:r>
      <w:r>
        <w:tab/>
        <w:t>will</w:t>
      </w:r>
      <w:r>
        <w:tab/>
      </w:r>
      <w:r>
        <w:rPr>
          <w:smallCaps/>
        </w:rPr>
        <w:t>if</w:t>
      </w:r>
      <w:r>
        <w:t>-do-sweetheart</w:t>
      </w:r>
    </w:p>
    <w:p w14:paraId="56766E94" w14:textId="77777777" w:rsidR="00800AD8" w:rsidRDefault="00800AD8">
      <w:pPr>
        <w:pStyle w:val="InterlineFree"/>
      </w:pPr>
      <w:r>
        <w:t>He went to hunt something as a courting present.</w:t>
      </w:r>
    </w:p>
    <w:p w14:paraId="187D14D6" w14:textId="77777777" w:rsidR="00800AD8" w:rsidRDefault="00DC1AE0" w:rsidP="00F81B6D">
      <w:pPr>
        <w:pStyle w:val="InterlineText"/>
        <w:tabs>
          <w:tab w:val="left" w:pos="533"/>
          <w:tab w:val="left" w:pos="1037"/>
          <w:tab w:val="left" w:pos="2336"/>
          <w:tab w:val="left" w:pos="3425"/>
          <w:tab w:val="left" w:pos="3689"/>
        </w:tabs>
      </w:pPr>
      <w:r w:rsidRPr="003A1D48">
        <w:rPr>
          <w:rStyle w:val="InterlineTextNumChar"/>
        </w:rPr>
        <w:t>015</w:t>
      </w:r>
      <w:r w:rsidR="00800AD8">
        <w:tab/>
        <w:t>“uri</w:t>
      </w:r>
      <w:r w:rsidR="00800AD8">
        <w:tab/>
        <w:t>mangtjez</w:t>
      </w:r>
      <w:r w:rsidR="00800AD8">
        <w:tab/>
        <w:t>amen</w:t>
      </w:r>
      <w:r w:rsidR="00800AD8">
        <w:tab/>
        <w:t>a</w:t>
      </w:r>
      <w:r w:rsidR="00800AD8">
        <w:tab/>
        <w:t>paukez.”</w:t>
      </w:r>
    </w:p>
    <w:p w14:paraId="11950CE4" w14:textId="77777777" w:rsidR="00800AD8" w:rsidRDefault="00800AD8" w:rsidP="00F81B6D">
      <w:pPr>
        <w:pStyle w:val="InterlineGlossWithTrans"/>
        <w:tabs>
          <w:tab w:val="left" w:pos="533"/>
          <w:tab w:val="left" w:pos="1037"/>
          <w:tab w:val="left" w:pos="2336"/>
          <w:tab w:val="left" w:pos="3425"/>
          <w:tab w:val="left" w:pos="3689"/>
        </w:tabs>
      </w:pPr>
      <w:r>
        <w:tab/>
        <w:t>uri</w:t>
      </w:r>
      <w:r>
        <w:tab/>
        <w:t>m-pangetjez</w:t>
      </w:r>
      <w:r>
        <w:tab/>
        <w:t>amen</w:t>
      </w:r>
      <w:r>
        <w:tab/>
        <w:t>a</w:t>
      </w:r>
      <w:r>
        <w:tab/>
        <w:t>paukez</w:t>
      </w:r>
    </w:p>
    <w:p w14:paraId="1E1C54AE" w14:textId="77777777" w:rsidR="00800AD8" w:rsidRDefault="00800AD8" w:rsidP="00F81B6D">
      <w:pPr>
        <w:pStyle w:val="InterlineTrans"/>
        <w:tabs>
          <w:tab w:val="left" w:pos="533"/>
          <w:tab w:val="left" w:pos="1037"/>
          <w:tab w:val="left" w:pos="2336"/>
          <w:tab w:val="left" w:pos="3425"/>
          <w:tab w:val="left" w:pos="3689"/>
        </w:tabs>
      </w:pPr>
      <w:r>
        <w:tab/>
        <w:t>will</w:t>
      </w:r>
      <w:r>
        <w:tab/>
      </w:r>
      <w:r>
        <w:rPr>
          <w:smallCaps/>
        </w:rPr>
        <w:t>af</w:t>
      </w:r>
      <w:r>
        <w:t>-come</w:t>
      </w:r>
      <w:r>
        <w:tab/>
      </w:r>
      <w:r>
        <w:rPr>
          <w:smallCaps/>
        </w:rPr>
        <w:t>f.</w:t>
      </w:r>
      <w:r>
        <w:t>we(</w:t>
      </w:r>
      <w:r>
        <w:rPr>
          <w:smallCaps/>
        </w:rPr>
        <w:t>exc</w:t>
      </w:r>
      <w:r>
        <w:t>)</w:t>
      </w:r>
      <w:r>
        <w:rPr>
          <w:smallCaps/>
        </w:rPr>
        <w:tab/>
        <w:t>c</w:t>
      </w:r>
      <w:r>
        <w:rPr>
          <w:smallCaps/>
        </w:rPr>
        <w:tab/>
      </w:r>
      <w:r>
        <w:t>betroth</w:t>
      </w:r>
    </w:p>
    <w:p w14:paraId="3FE9667C" w14:textId="77777777" w:rsidR="00800AD8" w:rsidRDefault="00800AD8">
      <w:pPr>
        <w:pStyle w:val="InterlineFree"/>
      </w:pPr>
      <w:r>
        <w:t>(His parents sent a message:) “We are coming to arrange a marriage.”</w:t>
      </w:r>
    </w:p>
    <w:p w14:paraId="780D83A0" w14:textId="77777777" w:rsidR="00800AD8" w:rsidRDefault="00DC1AE0" w:rsidP="00F81B6D">
      <w:pPr>
        <w:pStyle w:val="InterlineText"/>
        <w:tabs>
          <w:tab w:val="left" w:pos="533"/>
          <w:tab w:val="left" w:pos="1517"/>
          <w:tab w:val="left" w:pos="2816"/>
          <w:tab w:val="left" w:pos="3305"/>
          <w:tab w:val="left" w:pos="4169"/>
          <w:tab w:val="left" w:pos="5348"/>
          <w:tab w:val="left" w:pos="5837"/>
          <w:tab w:val="left" w:pos="6761"/>
          <w:tab w:val="left" w:pos="7370"/>
        </w:tabs>
      </w:pPr>
      <w:r w:rsidRPr="003A1D48">
        <w:rPr>
          <w:rStyle w:val="InterlineTextNumChar"/>
        </w:rPr>
        <w:t>016</w:t>
      </w:r>
      <w:r w:rsidR="00800AD8">
        <w:tab/>
        <w:t>saka,</w:t>
      </w:r>
      <w:r w:rsidR="00800AD8">
        <w:tab/>
        <w:t>“mangtjez;</w:t>
      </w:r>
      <w:r w:rsidR="00800AD8">
        <w:tab/>
        <w:t>uri</w:t>
      </w:r>
      <w:r w:rsidR="00800AD8">
        <w:tab/>
        <w:t>tja</w:t>
      </w:r>
      <w:r w:rsidR="00800AD8">
        <w:tab/>
        <w:t>kudain</w:t>
      </w:r>
      <w:r w:rsidR="00800AD8">
        <w:tab/>
        <w:t>sa</w:t>
      </w:r>
      <w:r w:rsidR="00800AD8">
        <w:tab/>
        <w:t>tja</w:t>
      </w:r>
      <w:r w:rsidR="00F81B6D">
        <w:tab/>
        <w:t>aîak</w:t>
      </w:r>
      <w:r w:rsidR="00F81B6D">
        <w:tab/>
        <w:t>a</w:t>
      </w:r>
    </w:p>
    <w:p w14:paraId="397F9680" w14:textId="77777777" w:rsidR="00800AD8" w:rsidRDefault="00800AD8" w:rsidP="00F81B6D">
      <w:pPr>
        <w:pStyle w:val="InterlineGlossWithTrans"/>
        <w:tabs>
          <w:tab w:val="left" w:pos="533"/>
          <w:tab w:val="left" w:pos="1517"/>
          <w:tab w:val="left" w:pos="2816"/>
          <w:tab w:val="left" w:pos="3305"/>
          <w:tab w:val="left" w:pos="4169"/>
          <w:tab w:val="left" w:pos="5348"/>
          <w:tab w:val="left" w:pos="5837"/>
          <w:tab w:val="left" w:pos="6761"/>
          <w:tab w:val="left" w:pos="7370"/>
        </w:tabs>
      </w:pPr>
      <w:r>
        <w:tab/>
        <w:t>sa-ka</w:t>
      </w:r>
      <w:r>
        <w:tab/>
        <w:t>m-pangetjez</w:t>
      </w:r>
      <w:r>
        <w:tab/>
        <w:t>uri</w:t>
      </w:r>
      <w:r>
        <w:tab/>
        <w:t>tja</w:t>
      </w:r>
      <w:r>
        <w:tab/>
        <w:t>kuda-en</w:t>
      </w:r>
      <w:r>
        <w:tab/>
        <w:t>sa</w:t>
      </w:r>
      <w:r>
        <w:tab/>
        <w:t>tja</w:t>
      </w:r>
      <w:r w:rsidR="00F81B6D">
        <w:tab/>
        <w:t>aîak</w:t>
      </w:r>
      <w:r w:rsidR="00F81B6D">
        <w:tab/>
        <w:t>a</w:t>
      </w:r>
    </w:p>
    <w:p w14:paraId="6EBD6C43" w14:textId="77777777" w:rsidR="00800AD8" w:rsidRDefault="00800AD8" w:rsidP="00F81B6D">
      <w:pPr>
        <w:pStyle w:val="InterlineTransNoFree"/>
        <w:tabs>
          <w:tab w:val="left" w:pos="1517"/>
          <w:tab w:val="left" w:pos="2816"/>
          <w:tab w:val="left" w:pos="3305"/>
          <w:tab w:val="left" w:pos="4169"/>
          <w:tab w:val="left" w:pos="5348"/>
          <w:tab w:val="left" w:pos="5837"/>
          <w:tab w:val="left" w:pos="6761"/>
          <w:tab w:val="left" w:pos="7370"/>
        </w:tabs>
      </w:pPr>
      <w:r>
        <w:tab/>
        <w:t>and-after</w:t>
      </w:r>
      <w:r>
        <w:tab/>
      </w:r>
      <w:r>
        <w:rPr>
          <w:smallCaps/>
        </w:rPr>
        <w:t>af</w:t>
      </w:r>
      <w:r>
        <w:t>-come</w:t>
      </w:r>
      <w:r>
        <w:tab/>
        <w:t>will</w:t>
      </w:r>
      <w:r>
        <w:tab/>
        <w:t>we(</w:t>
      </w:r>
      <w:r>
        <w:rPr>
          <w:smallCaps/>
        </w:rPr>
        <w:t>inc</w:t>
      </w:r>
      <w:r>
        <w:t>)</w:t>
      </w:r>
      <w:r>
        <w:tab/>
        <w:t>do.what-</w:t>
      </w:r>
      <w:r>
        <w:rPr>
          <w:smallCaps/>
        </w:rPr>
        <w:t>pf</w:t>
      </w:r>
      <w:r>
        <w:tab/>
        <w:t>and</w:t>
      </w:r>
      <w:r>
        <w:tab/>
        <w:t>our(</w:t>
      </w:r>
      <w:r>
        <w:rPr>
          <w:smallCaps/>
        </w:rPr>
        <w:t>inc</w:t>
      </w:r>
      <w:r>
        <w:t>)</w:t>
      </w:r>
      <w:r w:rsidR="00F81B6D">
        <w:tab/>
        <w:t>child</w:t>
      </w:r>
      <w:r w:rsidR="00F81B6D">
        <w:rPr>
          <w:smallCaps/>
        </w:rPr>
        <w:tab/>
        <w:t>c</w:t>
      </w:r>
    </w:p>
    <w:p w14:paraId="73EF3648" w14:textId="77777777" w:rsidR="00800AD8" w:rsidRDefault="00800AD8" w:rsidP="00F81B6D">
      <w:pPr>
        <w:pStyle w:val="InterlineText"/>
        <w:tabs>
          <w:tab w:val="left" w:pos="533"/>
        </w:tabs>
      </w:pPr>
      <w:r>
        <w:tab/>
        <w:t>namaitutsu?</w:t>
      </w:r>
    </w:p>
    <w:p w14:paraId="3B025062" w14:textId="77777777" w:rsidR="00800AD8" w:rsidRDefault="00800AD8" w:rsidP="00F81B6D">
      <w:pPr>
        <w:pStyle w:val="InterlineGlossWithTrans"/>
        <w:tabs>
          <w:tab w:val="left" w:pos="533"/>
        </w:tabs>
      </w:pPr>
      <w:r>
        <w:tab/>
        <w:t>na-ma-aya-tu-tsu</w:t>
      </w:r>
    </w:p>
    <w:p w14:paraId="62D28C8D" w14:textId="77777777" w:rsidR="00800AD8" w:rsidRDefault="00800AD8" w:rsidP="00F81B6D">
      <w:pPr>
        <w:pStyle w:val="InterlineTrans"/>
        <w:tabs>
          <w:tab w:val="left" w:pos="533"/>
        </w:tabs>
      </w:pPr>
      <w:r>
        <w:rPr>
          <w:smallCaps/>
        </w:rPr>
        <w:tab/>
        <w:t>past</w:t>
      </w:r>
      <w:r>
        <w:t>-</w:t>
      </w:r>
      <w:r>
        <w:rPr>
          <w:smallCaps/>
        </w:rPr>
        <w:t>stat</w:t>
      </w:r>
      <w:r>
        <w:t>-be.thus-</w:t>
      </w:r>
      <w:r w:rsidR="001844ED">
        <w:t>alike</w:t>
      </w:r>
      <w:r>
        <w:t>-this</w:t>
      </w:r>
    </w:p>
    <w:p w14:paraId="4266EBF8" w14:textId="77777777" w:rsidR="00800AD8" w:rsidRDefault="00800AD8">
      <w:pPr>
        <w:pStyle w:val="InterlineFree"/>
      </w:pPr>
      <w:r>
        <w:t>So (her parents said:) “They are coming. What are we going to do about our child like this?</w:t>
      </w:r>
    </w:p>
    <w:p w14:paraId="01774E68" w14:textId="77777777" w:rsidR="00800AD8" w:rsidRDefault="00DC1AE0" w:rsidP="00F81B6D">
      <w:pPr>
        <w:pStyle w:val="InterlineText"/>
        <w:tabs>
          <w:tab w:val="left" w:pos="533"/>
          <w:tab w:val="left" w:pos="1397"/>
          <w:tab w:val="left" w:pos="2381"/>
        </w:tabs>
      </w:pPr>
      <w:r w:rsidRPr="003A1D48">
        <w:rPr>
          <w:rStyle w:val="InterlineTextNumChar"/>
        </w:rPr>
        <w:t>017</w:t>
      </w:r>
      <w:r w:rsidR="00800AD8">
        <w:tab/>
        <w:t>tja</w:t>
      </w:r>
      <w:r w:rsidR="00800AD8">
        <w:tab/>
        <w:t>sisiaq</w:t>
      </w:r>
      <w:r w:rsidR="00800AD8">
        <w:tab/>
        <w:t>anga.</w:t>
      </w:r>
    </w:p>
    <w:p w14:paraId="59079FEE" w14:textId="77777777" w:rsidR="00800AD8" w:rsidRDefault="00800AD8" w:rsidP="00F81B6D">
      <w:pPr>
        <w:pStyle w:val="InterlineGlossWithTrans"/>
        <w:tabs>
          <w:tab w:val="left" w:pos="533"/>
          <w:tab w:val="left" w:pos="1397"/>
          <w:tab w:val="left" w:pos="2381"/>
        </w:tabs>
      </w:pPr>
      <w:r>
        <w:tab/>
        <w:t>tja</w:t>
      </w:r>
      <w:r>
        <w:tab/>
        <w:t>si-siaq</w:t>
      </w:r>
      <w:r>
        <w:tab/>
        <w:t>anga</w:t>
      </w:r>
    </w:p>
    <w:p w14:paraId="148F577D" w14:textId="77777777" w:rsidR="00800AD8" w:rsidRDefault="00800AD8" w:rsidP="00F81B6D">
      <w:pPr>
        <w:pStyle w:val="InterlineTransNoFree"/>
        <w:tabs>
          <w:tab w:val="left" w:pos="1397"/>
          <w:tab w:val="left" w:pos="2381"/>
          <w:tab w:val="right" w:pos="8787"/>
        </w:tabs>
      </w:pPr>
      <w:r>
        <w:tab/>
        <w:t>we(</w:t>
      </w:r>
      <w:r>
        <w:rPr>
          <w:smallCaps/>
        </w:rPr>
        <w:t>inc</w:t>
      </w:r>
      <w:r>
        <w:t>)</w:t>
      </w:r>
      <w:r>
        <w:tab/>
      </w:r>
      <w:r>
        <w:rPr>
          <w:smallCaps/>
        </w:rPr>
        <w:t>if</w:t>
      </w:r>
      <w:r>
        <w:t>-shame</w:t>
      </w:r>
      <w:r>
        <w:tab/>
        <w:t>indeed</w:t>
      </w:r>
      <w:r w:rsidR="00F81B6D">
        <w:tab/>
        <w:t>We’re ashamed of her.</w:t>
      </w:r>
    </w:p>
    <w:p w14:paraId="5A1C162C" w14:textId="77777777" w:rsidR="00800AD8" w:rsidRDefault="00DC1AE0" w:rsidP="00F81B6D">
      <w:pPr>
        <w:pStyle w:val="InterlineText"/>
        <w:tabs>
          <w:tab w:val="left" w:pos="533"/>
          <w:tab w:val="left" w:pos="1067"/>
          <w:tab w:val="left" w:pos="1931"/>
        </w:tabs>
      </w:pPr>
      <w:r w:rsidRPr="003A1D48">
        <w:rPr>
          <w:rStyle w:val="InterlineTextNumChar"/>
        </w:rPr>
        <w:t>018</w:t>
      </w:r>
      <w:r w:rsidR="00800AD8">
        <w:tab/>
        <w:t>pai</w:t>
      </w:r>
      <w:r w:rsidR="00800AD8">
        <w:tab/>
        <w:t>tja</w:t>
      </w:r>
      <w:r w:rsidR="00800AD8">
        <w:tab/>
        <w:t>qiîa-u.”</w:t>
      </w:r>
    </w:p>
    <w:p w14:paraId="028B85EE" w14:textId="77777777" w:rsidR="00800AD8" w:rsidRDefault="00800AD8" w:rsidP="00F81B6D">
      <w:pPr>
        <w:pStyle w:val="InterlineGlossWithTrans"/>
        <w:tabs>
          <w:tab w:val="left" w:pos="533"/>
          <w:tab w:val="left" w:pos="1067"/>
          <w:tab w:val="left" w:pos="1931"/>
        </w:tabs>
      </w:pPr>
      <w:r>
        <w:tab/>
        <w:t>pai</w:t>
      </w:r>
      <w:r>
        <w:tab/>
        <w:t>tja</w:t>
      </w:r>
      <w:r>
        <w:tab/>
        <w:t>qiîa-u</w:t>
      </w:r>
    </w:p>
    <w:p w14:paraId="3D9DBD2C" w14:textId="77777777" w:rsidR="00800AD8" w:rsidRDefault="00800AD8" w:rsidP="00F81B6D">
      <w:pPr>
        <w:pStyle w:val="InterlineTransNoFree"/>
        <w:tabs>
          <w:tab w:val="left" w:pos="1067"/>
          <w:tab w:val="left" w:pos="1931"/>
          <w:tab w:val="right" w:pos="8787"/>
        </w:tabs>
      </w:pPr>
      <w:r>
        <w:tab/>
        <w:t>well</w:t>
      </w:r>
      <w:r>
        <w:tab/>
        <w:t>we(</w:t>
      </w:r>
      <w:r>
        <w:rPr>
          <w:smallCaps/>
        </w:rPr>
        <w:t>inc</w:t>
      </w:r>
      <w:r>
        <w:t>)</w:t>
      </w:r>
      <w:r>
        <w:tab/>
        <w:t>hide-</w:t>
      </w:r>
      <w:r>
        <w:rPr>
          <w:smallCaps/>
        </w:rPr>
        <w:t>imp</w:t>
      </w:r>
      <w:r w:rsidR="00F81B6D">
        <w:rPr>
          <w:smallCaps/>
        </w:rPr>
        <w:tab/>
      </w:r>
      <w:r w:rsidR="00F81B6D">
        <w:t>Let’s hide her.”</w:t>
      </w:r>
    </w:p>
    <w:p w14:paraId="676F264A" w14:textId="77777777" w:rsidR="00800AD8" w:rsidRDefault="00DC1AE0" w:rsidP="00F81B6D">
      <w:pPr>
        <w:pStyle w:val="InterlineText"/>
        <w:tabs>
          <w:tab w:val="left" w:pos="533"/>
          <w:tab w:val="left" w:pos="1307"/>
          <w:tab w:val="left" w:pos="1811"/>
          <w:tab w:val="left" w:pos="2960"/>
          <w:tab w:val="left" w:pos="3449"/>
        </w:tabs>
      </w:pPr>
      <w:r w:rsidRPr="003A1D48">
        <w:rPr>
          <w:rStyle w:val="InterlineTextNumChar"/>
        </w:rPr>
        <w:t>019</w:t>
      </w:r>
      <w:r w:rsidR="00800AD8">
        <w:tab/>
        <w:t>sialap</w:t>
      </w:r>
      <w:r w:rsidR="00800AD8">
        <w:tab/>
        <w:t>tua</w:t>
      </w:r>
      <w:r w:rsidR="00800AD8">
        <w:tab/>
        <w:t>îangian,</w:t>
      </w:r>
      <w:r w:rsidR="00800AD8">
        <w:tab/>
        <w:t>sa</w:t>
      </w:r>
      <w:r w:rsidR="00800AD8">
        <w:tab/>
        <w:t>pasazuain.</w:t>
      </w:r>
    </w:p>
    <w:p w14:paraId="2E1CC58B" w14:textId="77777777" w:rsidR="00800AD8" w:rsidRDefault="00800AD8" w:rsidP="00F81B6D">
      <w:pPr>
        <w:pStyle w:val="InterlineGlossWithTrans"/>
        <w:tabs>
          <w:tab w:val="left" w:pos="533"/>
          <w:tab w:val="left" w:pos="1307"/>
          <w:tab w:val="left" w:pos="1811"/>
          <w:tab w:val="left" w:pos="2960"/>
          <w:tab w:val="left" w:pos="3449"/>
        </w:tabs>
      </w:pPr>
      <w:r>
        <w:tab/>
        <w:t>si-alap</w:t>
      </w:r>
      <w:r>
        <w:tab/>
        <w:t>tua</w:t>
      </w:r>
      <w:r>
        <w:tab/>
        <w:t>îangi-an</w:t>
      </w:r>
      <w:r>
        <w:tab/>
        <w:t>sa</w:t>
      </w:r>
      <w:r>
        <w:tab/>
        <w:t>pa-sa-zua-en</w:t>
      </w:r>
    </w:p>
    <w:p w14:paraId="20D3251D" w14:textId="77777777" w:rsidR="00800AD8" w:rsidRDefault="00800AD8" w:rsidP="00F81B6D">
      <w:pPr>
        <w:pStyle w:val="InterlineTransNoFree"/>
        <w:tabs>
          <w:tab w:val="left" w:pos="1307"/>
          <w:tab w:val="left" w:pos="1811"/>
          <w:tab w:val="left" w:pos="2960"/>
          <w:tab w:val="left" w:pos="3449"/>
          <w:tab w:val="right" w:pos="8787"/>
        </w:tabs>
      </w:pPr>
      <w:r>
        <w:tab/>
      </w:r>
      <w:r>
        <w:rPr>
          <w:smallCaps/>
        </w:rPr>
        <w:t>if</w:t>
      </w:r>
      <w:r>
        <w:t>-take</w:t>
      </w:r>
      <w:r>
        <w:tab/>
      </w:r>
      <w:r>
        <w:rPr>
          <w:smallCaps/>
        </w:rPr>
        <w:t>obl</w:t>
      </w:r>
      <w:r>
        <w:tab/>
        <w:t>trunk-</w:t>
      </w:r>
      <w:r>
        <w:rPr>
          <w:smallCaps/>
        </w:rPr>
        <w:t>nom</w:t>
      </w:r>
      <w:r>
        <w:tab/>
        <w:t>and</w:t>
      </w:r>
      <w:r>
        <w:tab/>
        <w:t>cause-go-that-</w:t>
      </w:r>
      <w:r>
        <w:rPr>
          <w:smallCaps/>
        </w:rPr>
        <w:t>pf</w:t>
      </w:r>
      <w:r w:rsidR="00F81B6D">
        <w:rPr>
          <w:smallCaps/>
        </w:rPr>
        <w:tab/>
      </w:r>
      <w:r w:rsidR="00F81B6D">
        <w:t>They got a trunk and put her in that.</w:t>
      </w:r>
    </w:p>
    <w:p w14:paraId="5F43852D" w14:textId="77777777" w:rsidR="00800AD8" w:rsidRDefault="00DC1AE0" w:rsidP="00F81B6D">
      <w:pPr>
        <w:pStyle w:val="InterlineText"/>
        <w:tabs>
          <w:tab w:val="left" w:pos="533"/>
          <w:tab w:val="left" w:pos="1517"/>
          <w:tab w:val="left" w:pos="1781"/>
          <w:tab w:val="left" w:pos="2765"/>
          <w:tab w:val="left" w:pos="3989"/>
          <w:tab w:val="left" w:pos="4928"/>
          <w:tab w:val="left" w:pos="5507"/>
          <w:tab w:val="left" w:pos="5996"/>
          <w:tab w:val="left" w:pos="7130"/>
          <w:tab w:val="left" w:pos="7394"/>
          <w:tab w:val="left" w:pos="8018"/>
        </w:tabs>
      </w:pPr>
      <w:r w:rsidRPr="003A1D48">
        <w:rPr>
          <w:rStyle w:val="InterlineTextNumChar"/>
        </w:rPr>
        <w:t>020</w:t>
      </w:r>
      <w:r w:rsidR="00800AD8">
        <w:tab/>
        <w:t>satjezen</w:t>
      </w:r>
      <w:r w:rsidR="00800AD8">
        <w:tab/>
        <w:t>a</w:t>
      </w:r>
      <w:r w:rsidR="00800AD8">
        <w:tab/>
        <w:t>pasa</w:t>
      </w:r>
      <w:r w:rsidR="00800AD8">
        <w:tab/>
        <w:t>tsemtsemel</w:t>
      </w:r>
      <w:r w:rsidR="00800AD8">
        <w:tab/>
        <w:t>itua</w:t>
      </w:r>
      <w:r w:rsidR="00800AD8">
        <w:tab/>
        <w:t>îiv,</w:t>
      </w:r>
      <w:r w:rsidR="00800AD8">
        <w:tab/>
        <w:t>sa</w:t>
      </w:r>
      <w:r w:rsidR="00F81B6D">
        <w:tab/>
        <w:t>vayvayin</w:t>
      </w:r>
      <w:r w:rsidR="00F81B6D">
        <w:tab/>
        <w:t>a</w:t>
      </w:r>
      <w:r w:rsidR="00F81B6D">
        <w:tab/>
        <w:t>itung</w:t>
      </w:r>
      <w:r w:rsidR="00F81B6D">
        <w:tab/>
        <w:t>anga.</w:t>
      </w:r>
    </w:p>
    <w:p w14:paraId="3C58FFAA" w14:textId="77777777" w:rsidR="00800AD8" w:rsidRDefault="00800AD8" w:rsidP="00F81B6D">
      <w:pPr>
        <w:pStyle w:val="InterlineGlossWithTrans"/>
        <w:tabs>
          <w:tab w:val="left" w:pos="533"/>
          <w:tab w:val="left" w:pos="1517"/>
          <w:tab w:val="left" w:pos="1781"/>
          <w:tab w:val="left" w:pos="2765"/>
          <w:tab w:val="left" w:pos="3989"/>
          <w:tab w:val="left" w:pos="4928"/>
          <w:tab w:val="left" w:pos="5507"/>
          <w:tab w:val="left" w:pos="5996"/>
          <w:tab w:val="left" w:pos="7130"/>
          <w:tab w:val="left" w:pos="7394"/>
          <w:tab w:val="left" w:pos="8018"/>
        </w:tabs>
      </w:pPr>
      <w:r>
        <w:tab/>
        <w:t>satjez-en</w:t>
      </w:r>
      <w:r>
        <w:tab/>
        <w:t>a</w:t>
      </w:r>
      <w:r>
        <w:tab/>
        <w:t>pa-sa</w:t>
      </w:r>
      <w:r>
        <w:tab/>
        <w:t>tsem-tsemel</w:t>
      </w:r>
      <w:r>
        <w:tab/>
        <w:t>i-tua</w:t>
      </w:r>
      <w:r>
        <w:tab/>
        <w:t>îiv</w:t>
      </w:r>
      <w:r>
        <w:tab/>
        <w:t>sa</w:t>
      </w:r>
      <w:r w:rsidR="00F81B6D">
        <w:tab/>
        <w:t>vayvay-en</w:t>
      </w:r>
      <w:r w:rsidR="00F81B6D">
        <w:tab/>
        <w:t>a</w:t>
      </w:r>
      <w:r w:rsidR="00F81B6D">
        <w:tab/>
        <w:t>itung</w:t>
      </w:r>
      <w:r w:rsidR="00F81B6D">
        <w:tab/>
        <w:t>anga</w:t>
      </w:r>
    </w:p>
    <w:p w14:paraId="3D550150" w14:textId="77777777" w:rsidR="00800AD8" w:rsidRDefault="00800AD8" w:rsidP="00F81B6D">
      <w:pPr>
        <w:pStyle w:val="InterlineTrans"/>
        <w:tabs>
          <w:tab w:val="left" w:pos="533"/>
          <w:tab w:val="left" w:pos="1517"/>
          <w:tab w:val="left" w:pos="1781"/>
          <w:tab w:val="left" w:pos="2765"/>
          <w:tab w:val="left" w:pos="3989"/>
          <w:tab w:val="left" w:pos="4928"/>
          <w:tab w:val="left" w:pos="5507"/>
          <w:tab w:val="left" w:pos="5996"/>
          <w:tab w:val="left" w:pos="7130"/>
          <w:tab w:val="left" w:pos="7394"/>
          <w:tab w:val="left" w:pos="8018"/>
        </w:tabs>
      </w:pPr>
      <w:r>
        <w:tab/>
        <w:t>return-</w:t>
      </w:r>
      <w:r>
        <w:rPr>
          <w:smallCaps/>
        </w:rPr>
        <w:t>pf</w:t>
      </w:r>
      <w:r>
        <w:rPr>
          <w:smallCaps/>
        </w:rPr>
        <w:tab/>
        <w:t>c</w:t>
      </w:r>
      <w:r>
        <w:rPr>
          <w:smallCaps/>
        </w:rPr>
        <w:tab/>
      </w:r>
      <w:r>
        <w:t>cause-go</w:t>
      </w:r>
      <w:r>
        <w:tab/>
      </w:r>
      <w:r>
        <w:rPr>
          <w:smallCaps/>
        </w:rPr>
        <w:t>red</w:t>
      </w:r>
      <w:r>
        <w:t>-plant</w:t>
      </w:r>
      <w:r>
        <w:tab/>
      </w:r>
      <w:r>
        <w:rPr>
          <w:smallCaps/>
        </w:rPr>
        <w:t>loc</w:t>
      </w:r>
      <w:r>
        <w:t>-</w:t>
      </w:r>
      <w:r>
        <w:rPr>
          <w:smallCaps/>
        </w:rPr>
        <w:t>obl</w:t>
      </w:r>
      <w:r>
        <w:tab/>
        <w:t>cave</w:t>
      </w:r>
      <w:r>
        <w:tab/>
        <w:t>and</w:t>
      </w:r>
      <w:r w:rsidR="00F81B6D">
        <w:tab/>
        <w:t>hang-</w:t>
      </w:r>
      <w:r w:rsidR="00F81B6D">
        <w:rPr>
          <w:smallCaps/>
        </w:rPr>
        <w:t>pf</w:t>
      </w:r>
      <w:r w:rsidR="00F81B6D">
        <w:rPr>
          <w:smallCaps/>
        </w:rPr>
        <w:tab/>
        <w:t>c</w:t>
      </w:r>
      <w:r w:rsidR="00F81B6D">
        <w:tab/>
        <w:t>cloth</w:t>
      </w:r>
      <w:r w:rsidR="00F81B6D">
        <w:tab/>
        <w:t>indeed</w:t>
      </w:r>
    </w:p>
    <w:p w14:paraId="01202AC4" w14:textId="77777777" w:rsidR="00800AD8" w:rsidRDefault="00800AD8">
      <w:pPr>
        <w:pStyle w:val="InterlineFree"/>
      </w:pPr>
      <w:r>
        <w:t>They sent it off to a cave in the woods, and hung clothes round it.</w:t>
      </w:r>
    </w:p>
    <w:p w14:paraId="4A15465E" w14:textId="77777777" w:rsidR="00800AD8" w:rsidRDefault="00DC1AE0" w:rsidP="00F81B6D">
      <w:pPr>
        <w:pStyle w:val="InterlineText"/>
        <w:tabs>
          <w:tab w:val="left" w:pos="533"/>
          <w:tab w:val="left" w:pos="1682"/>
          <w:tab w:val="left" w:pos="2066"/>
          <w:tab w:val="left" w:pos="3290"/>
          <w:tab w:val="left" w:pos="3554"/>
        </w:tabs>
      </w:pPr>
      <w:r w:rsidRPr="003A1D48">
        <w:rPr>
          <w:rStyle w:val="InterlineTextNumChar"/>
        </w:rPr>
        <w:t>021</w:t>
      </w:r>
      <w:r w:rsidR="00800AD8">
        <w:tab/>
        <w:t>djumaken</w:t>
      </w:r>
      <w:r w:rsidR="00800AD8">
        <w:tab/>
        <w:t>ni</w:t>
      </w:r>
      <w:r w:rsidR="00800AD8">
        <w:tab/>
        <w:t>Sapulungan</w:t>
      </w:r>
      <w:r w:rsidR="00800AD8">
        <w:tab/>
        <w:t>a</w:t>
      </w:r>
      <w:r w:rsidR="00800AD8">
        <w:tab/>
        <w:t>kinazuan.</w:t>
      </w:r>
    </w:p>
    <w:p w14:paraId="2D396196" w14:textId="77777777" w:rsidR="00800AD8" w:rsidRDefault="00800AD8" w:rsidP="00F81B6D">
      <w:pPr>
        <w:pStyle w:val="InterlineGlossWithTrans"/>
        <w:tabs>
          <w:tab w:val="left" w:pos="533"/>
          <w:tab w:val="left" w:pos="1682"/>
          <w:tab w:val="left" w:pos="2066"/>
          <w:tab w:val="left" w:pos="3290"/>
          <w:tab w:val="left" w:pos="3554"/>
        </w:tabs>
      </w:pPr>
      <w:r>
        <w:tab/>
        <w:t>djumak-en</w:t>
      </w:r>
      <w:r>
        <w:tab/>
        <w:t>ni</w:t>
      </w:r>
      <w:r>
        <w:tab/>
        <w:t>Sapulungan</w:t>
      </w:r>
      <w:r>
        <w:tab/>
        <w:t>a</w:t>
      </w:r>
      <w:r>
        <w:tab/>
        <w:t>in=ka-zua-an</w:t>
      </w:r>
    </w:p>
    <w:p w14:paraId="0D6189D7" w14:textId="77777777" w:rsidR="00800AD8" w:rsidRDefault="00800AD8" w:rsidP="00F81B6D">
      <w:pPr>
        <w:pStyle w:val="InterlineTransNoFree"/>
        <w:tabs>
          <w:tab w:val="left" w:pos="1682"/>
          <w:tab w:val="left" w:pos="2066"/>
          <w:tab w:val="left" w:pos="3290"/>
          <w:tab w:val="left" w:pos="3554"/>
          <w:tab w:val="right" w:pos="8787"/>
        </w:tabs>
      </w:pPr>
      <w:r>
        <w:tab/>
        <w:t>find-</w:t>
      </w:r>
      <w:r>
        <w:rPr>
          <w:smallCaps/>
        </w:rPr>
        <w:t>pf</w:t>
      </w:r>
      <w:r>
        <w:tab/>
        <w:t>by</w:t>
      </w:r>
      <w:r>
        <w:tab/>
        <w:t>(name)</w:t>
      </w:r>
      <w:r>
        <w:rPr>
          <w:smallCaps/>
        </w:rPr>
        <w:tab/>
        <w:t>c</w:t>
      </w:r>
      <w:r>
        <w:rPr>
          <w:smallCaps/>
        </w:rPr>
        <w:tab/>
        <w:t>perf</w:t>
      </w:r>
      <w:r>
        <w:t>=main-that-</w:t>
      </w:r>
      <w:r>
        <w:rPr>
          <w:smallCaps/>
        </w:rPr>
        <w:t>nom</w:t>
      </w:r>
      <w:r w:rsidR="00F81B6D">
        <w:rPr>
          <w:smallCaps/>
        </w:rPr>
        <w:tab/>
      </w:r>
      <w:r w:rsidR="00F81B6D">
        <w:t>Sapulungan found the place.</w:t>
      </w:r>
    </w:p>
    <w:p w14:paraId="71F1C87B" w14:textId="77777777" w:rsidR="00800AD8" w:rsidRDefault="00DC1AE0" w:rsidP="001844ED">
      <w:pPr>
        <w:pStyle w:val="InterlineText"/>
        <w:tabs>
          <w:tab w:val="left" w:pos="533"/>
          <w:tab w:val="left" w:pos="1127"/>
          <w:tab w:val="left" w:pos="3926"/>
          <w:tab w:val="left" w:pos="4190"/>
          <w:tab w:val="left" w:pos="5174"/>
          <w:tab w:val="left" w:pos="5438"/>
          <w:tab w:val="left" w:pos="6107"/>
          <w:tab w:val="left" w:pos="6371"/>
          <w:tab w:val="left" w:pos="6995"/>
          <w:tab w:val="left" w:pos="7769"/>
        </w:tabs>
      </w:pPr>
      <w:r w:rsidRPr="003A1D48">
        <w:rPr>
          <w:rStyle w:val="InterlineTextNumChar"/>
        </w:rPr>
        <w:t>022</w:t>
      </w:r>
      <w:r w:rsidR="00800AD8">
        <w:tab/>
        <w:t>“aku</w:t>
      </w:r>
      <w:r w:rsidR="00800AD8">
        <w:tab/>
        <w:t>namaitutsu</w:t>
      </w:r>
      <w:r w:rsidR="00800AD8">
        <w:tab/>
        <w:t>a</w:t>
      </w:r>
      <w:r w:rsidR="00800AD8">
        <w:tab/>
        <w:t>imaza,</w:t>
      </w:r>
      <w:r w:rsidR="00800AD8">
        <w:tab/>
        <w:t>a</w:t>
      </w:r>
      <w:r w:rsidR="00800AD8">
        <w:tab/>
        <w:t>liaw</w:t>
      </w:r>
      <w:r w:rsidR="00800AD8">
        <w:tab/>
        <w:t>a</w:t>
      </w:r>
      <w:r w:rsidR="00800AD8">
        <w:tab/>
        <w:t>itung</w:t>
      </w:r>
      <w:r w:rsidR="00F81B6D">
        <w:tab/>
        <w:t>anga,</w:t>
      </w:r>
      <w:r w:rsidR="00F81B6D">
        <w:tab/>
        <w:t>qau</w:t>
      </w:r>
    </w:p>
    <w:p w14:paraId="63A50C8B" w14:textId="77777777" w:rsidR="00800AD8" w:rsidRDefault="00800AD8" w:rsidP="001844ED">
      <w:pPr>
        <w:pStyle w:val="InterlineGlossWithTrans"/>
        <w:tabs>
          <w:tab w:val="left" w:pos="533"/>
          <w:tab w:val="left" w:pos="1127"/>
          <w:tab w:val="left" w:pos="3926"/>
          <w:tab w:val="left" w:pos="4190"/>
          <w:tab w:val="left" w:pos="5174"/>
          <w:tab w:val="left" w:pos="5438"/>
          <w:tab w:val="left" w:pos="6107"/>
          <w:tab w:val="left" w:pos="6371"/>
          <w:tab w:val="left" w:pos="6995"/>
          <w:tab w:val="left" w:pos="7769"/>
        </w:tabs>
      </w:pPr>
      <w:r>
        <w:tab/>
        <w:t>aku</w:t>
      </w:r>
      <w:r>
        <w:tab/>
        <w:t>na-ma-aya-tu-tsu</w:t>
      </w:r>
      <w:r>
        <w:tab/>
        <w:t>a</w:t>
      </w:r>
      <w:r>
        <w:tab/>
        <w:t>i-maza</w:t>
      </w:r>
      <w:r>
        <w:tab/>
        <w:t>a</w:t>
      </w:r>
      <w:r>
        <w:tab/>
        <w:t>liaw</w:t>
      </w:r>
      <w:r>
        <w:tab/>
        <w:t>a</w:t>
      </w:r>
      <w:r>
        <w:tab/>
        <w:t>itung</w:t>
      </w:r>
      <w:r w:rsidR="00F81B6D">
        <w:tab/>
        <w:t>anga</w:t>
      </w:r>
      <w:r w:rsidR="00F81B6D">
        <w:tab/>
        <w:t>qau</w:t>
      </w:r>
    </w:p>
    <w:p w14:paraId="4DDF260F" w14:textId="77777777" w:rsidR="00800AD8" w:rsidRDefault="00800AD8" w:rsidP="001844ED">
      <w:pPr>
        <w:pStyle w:val="InterlineTransNoFree"/>
        <w:tabs>
          <w:tab w:val="left" w:pos="1127"/>
          <w:tab w:val="left" w:pos="3926"/>
          <w:tab w:val="left" w:pos="4190"/>
          <w:tab w:val="left" w:pos="5174"/>
          <w:tab w:val="left" w:pos="5438"/>
          <w:tab w:val="left" w:pos="6107"/>
          <w:tab w:val="left" w:pos="6371"/>
          <w:tab w:val="left" w:pos="6995"/>
          <w:tab w:val="left" w:pos="7769"/>
        </w:tabs>
      </w:pPr>
      <w:r>
        <w:tab/>
        <w:t>why</w:t>
      </w:r>
      <w:r>
        <w:tab/>
      </w:r>
      <w:r>
        <w:rPr>
          <w:smallCaps/>
        </w:rPr>
        <w:t>past</w:t>
      </w:r>
      <w:r>
        <w:t>-</w:t>
      </w:r>
      <w:r>
        <w:rPr>
          <w:smallCaps/>
        </w:rPr>
        <w:t>stat</w:t>
      </w:r>
      <w:r>
        <w:t>-be.thus-</w:t>
      </w:r>
      <w:r w:rsidR="001844ED">
        <w:t>alike</w:t>
      </w:r>
      <w:r>
        <w:t>-this</w:t>
      </w:r>
      <w:r>
        <w:rPr>
          <w:smallCaps/>
        </w:rPr>
        <w:tab/>
        <w:t>c</w:t>
      </w:r>
      <w:r>
        <w:rPr>
          <w:smallCaps/>
        </w:rPr>
        <w:tab/>
        <w:t>loc</w:t>
      </w:r>
      <w:r>
        <w:t>-here</w:t>
      </w:r>
      <w:r>
        <w:rPr>
          <w:smallCaps/>
        </w:rPr>
        <w:tab/>
        <w:t>c</w:t>
      </w:r>
      <w:r>
        <w:rPr>
          <w:smallCaps/>
        </w:rPr>
        <w:tab/>
      </w:r>
      <w:r>
        <w:t>many</w:t>
      </w:r>
      <w:r>
        <w:rPr>
          <w:smallCaps/>
        </w:rPr>
        <w:tab/>
        <w:t>c</w:t>
      </w:r>
      <w:r>
        <w:rPr>
          <w:smallCaps/>
        </w:rPr>
        <w:tab/>
      </w:r>
      <w:r>
        <w:t>cloth</w:t>
      </w:r>
      <w:r w:rsidR="00F81B6D">
        <w:tab/>
        <w:t>indeed</w:t>
      </w:r>
      <w:r w:rsidR="00F81B6D">
        <w:tab/>
        <w:t>so</w:t>
      </w:r>
    </w:p>
    <w:p w14:paraId="04C3E711" w14:textId="77777777" w:rsidR="00800AD8" w:rsidRDefault="001844ED" w:rsidP="001844ED">
      <w:pPr>
        <w:pStyle w:val="InterlineText"/>
        <w:tabs>
          <w:tab w:val="left" w:pos="533"/>
          <w:tab w:val="left" w:pos="1127"/>
          <w:tab w:val="left" w:pos="1511"/>
        </w:tabs>
      </w:pPr>
      <w:r>
        <w:tab/>
        <w:t>neka</w:t>
      </w:r>
      <w:r w:rsidR="00800AD8">
        <w:tab/>
        <w:t>nu</w:t>
      </w:r>
      <w:r w:rsidR="00800AD8">
        <w:tab/>
        <w:t>tsautsau?”</w:t>
      </w:r>
    </w:p>
    <w:p w14:paraId="6A8433F1" w14:textId="77777777" w:rsidR="00800AD8" w:rsidRDefault="001844ED" w:rsidP="001844ED">
      <w:pPr>
        <w:pStyle w:val="InterlineGlossWithTrans"/>
        <w:tabs>
          <w:tab w:val="left" w:pos="533"/>
          <w:tab w:val="left" w:pos="1127"/>
          <w:tab w:val="left" w:pos="1511"/>
        </w:tabs>
      </w:pPr>
      <w:r>
        <w:tab/>
        <w:t>neka</w:t>
      </w:r>
      <w:r w:rsidR="00800AD8">
        <w:tab/>
        <w:t>nu</w:t>
      </w:r>
      <w:r w:rsidR="00800AD8">
        <w:tab/>
        <w:t>tsau-tsau</w:t>
      </w:r>
    </w:p>
    <w:p w14:paraId="6CC98A4D" w14:textId="77777777" w:rsidR="001844ED" w:rsidRDefault="001844ED" w:rsidP="001844ED">
      <w:pPr>
        <w:pStyle w:val="InterlineTransNoFree"/>
        <w:tabs>
          <w:tab w:val="left" w:pos="1127"/>
          <w:tab w:val="left" w:pos="1511"/>
          <w:tab w:val="right" w:pos="8789"/>
        </w:tabs>
      </w:pPr>
      <w:r>
        <w:tab/>
        <w:t>no</w:t>
      </w:r>
      <w:r w:rsidR="00800AD8">
        <w:tab/>
        <w:t>of</w:t>
      </w:r>
      <w:r w:rsidR="00800AD8">
        <w:tab/>
      </w:r>
      <w:r w:rsidR="00800AD8">
        <w:rPr>
          <w:smallCaps/>
        </w:rPr>
        <w:t>red</w:t>
      </w:r>
      <w:r w:rsidR="00800AD8">
        <w:t>-being</w:t>
      </w:r>
      <w:r>
        <w:tab/>
        <w:t>“Why is it like this, with lots of clothes and nobody here?”</w:t>
      </w:r>
    </w:p>
    <w:p w14:paraId="0ACB9F71" w14:textId="77777777" w:rsidR="00800AD8" w:rsidRDefault="00DC1AE0" w:rsidP="00F81B6D">
      <w:pPr>
        <w:pStyle w:val="InterlineText"/>
        <w:tabs>
          <w:tab w:val="left" w:pos="533"/>
          <w:tab w:val="left" w:pos="1862"/>
          <w:tab w:val="left" w:pos="3191"/>
          <w:tab w:val="left" w:pos="3455"/>
          <w:tab w:val="left" w:pos="4199"/>
          <w:tab w:val="left" w:pos="4898"/>
          <w:tab w:val="left" w:pos="5402"/>
        </w:tabs>
      </w:pPr>
      <w:r w:rsidRPr="003A1D48">
        <w:rPr>
          <w:rStyle w:val="InterlineTextNumChar"/>
        </w:rPr>
        <w:t>023</w:t>
      </w:r>
      <w:r w:rsidR="00800AD8">
        <w:tab/>
        <w:t>patsunan</w:t>
      </w:r>
      <w:r w:rsidR="00800AD8">
        <w:tab/>
        <w:t>nimadju</w:t>
      </w:r>
      <w:r w:rsidR="00800AD8">
        <w:tab/>
        <w:t>a</w:t>
      </w:r>
      <w:r w:rsidR="00800AD8">
        <w:tab/>
        <w:t>sema</w:t>
      </w:r>
      <w:r w:rsidR="00800AD8">
        <w:tab/>
        <w:t>taladj</w:t>
      </w:r>
      <w:r w:rsidR="00800AD8">
        <w:tab/>
        <w:t>tua</w:t>
      </w:r>
      <w:r w:rsidR="00800AD8">
        <w:tab/>
        <w:t>îiv.</w:t>
      </w:r>
    </w:p>
    <w:p w14:paraId="40B06215" w14:textId="77777777" w:rsidR="00800AD8" w:rsidRDefault="00800AD8" w:rsidP="00F81B6D">
      <w:pPr>
        <w:pStyle w:val="InterlineGlossWithTrans"/>
        <w:tabs>
          <w:tab w:val="left" w:pos="533"/>
          <w:tab w:val="left" w:pos="1862"/>
          <w:tab w:val="left" w:pos="3191"/>
          <w:tab w:val="left" w:pos="3455"/>
          <w:tab w:val="left" w:pos="4199"/>
          <w:tab w:val="left" w:pos="4898"/>
          <w:tab w:val="left" w:pos="5402"/>
        </w:tabs>
      </w:pPr>
      <w:r>
        <w:tab/>
        <w:t>pa-tsun-an</w:t>
      </w:r>
      <w:r>
        <w:tab/>
        <w:t>ni-madju</w:t>
      </w:r>
      <w:r>
        <w:tab/>
        <w:t>a</w:t>
      </w:r>
      <w:r>
        <w:tab/>
        <w:t>em=sa</w:t>
      </w:r>
      <w:r>
        <w:tab/>
        <w:t>taladj</w:t>
      </w:r>
      <w:r>
        <w:tab/>
        <w:t>tua</w:t>
      </w:r>
      <w:r>
        <w:tab/>
        <w:t>îiv</w:t>
      </w:r>
    </w:p>
    <w:p w14:paraId="49AF83AA" w14:textId="77777777" w:rsidR="00800AD8" w:rsidRDefault="00800AD8" w:rsidP="00F81B6D">
      <w:pPr>
        <w:pStyle w:val="InterlineTransNoFree"/>
        <w:tabs>
          <w:tab w:val="left" w:pos="1862"/>
          <w:tab w:val="left" w:pos="3191"/>
          <w:tab w:val="left" w:pos="3455"/>
          <w:tab w:val="left" w:pos="4199"/>
          <w:tab w:val="left" w:pos="4898"/>
          <w:tab w:val="left" w:pos="5402"/>
          <w:tab w:val="right" w:pos="8787"/>
        </w:tabs>
      </w:pPr>
      <w:r>
        <w:tab/>
        <w:t>cause-see-</w:t>
      </w:r>
      <w:r>
        <w:rPr>
          <w:smallCaps/>
        </w:rPr>
        <w:t>lf</w:t>
      </w:r>
      <w:r>
        <w:tab/>
        <w:t>by-</w:t>
      </w:r>
      <w:r>
        <w:rPr>
          <w:smallCaps/>
        </w:rPr>
        <w:t>3rd.pers</w:t>
      </w:r>
      <w:r>
        <w:rPr>
          <w:smallCaps/>
        </w:rPr>
        <w:tab/>
        <w:t>c</w:t>
      </w:r>
      <w:r>
        <w:rPr>
          <w:smallCaps/>
        </w:rPr>
        <w:tab/>
        <w:t>af</w:t>
      </w:r>
      <w:r>
        <w:t>=go</w:t>
      </w:r>
      <w:r>
        <w:tab/>
        <w:t>inside</w:t>
      </w:r>
      <w:r>
        <w:tab/>
      </w:r>
      <w:r>
        <w:rPr>
          <w:smallCaps/>
        </w:rPr>
        <w:t>obl</w:t>
      </w:r>
      <w:r>
        <w:tab/>
        <w:t>cave</w:t>
      </w:r>
      <w:r w:rsidR="00F81B6D">
        <w:tab/>
        <w:t>He looked inside the cave;</w:t>
      </w:r>
    </w:p>
    <w:p w14:paraId="6D5AE7E6" w14:textId="77777777" w:rsidR="00800AD8" w:rsidRDefault="00DC1AE0" w:rsidP="00F81B6D">
      <w:pPr>
        <w:pStyle w:val="InterlineText"/>
        <w:tabs>
          <w:tab w:val="left" w:pos="533"/>
          <w:tab w:val="left" w:pos="1202"/>
          <w:tab w:val="left" w:pos="2126"/>
        </w:tabs>
      </w:pPr>
      <w:r w:rsidRPr="003A1D48">
        <w:rPr>
          <w:rStyle w:val="InterlineTextNumChar"/>
        </w:rPr>
        <w:t>024</w:t>
      </w:r>
      <w:r w:rsidR="00800AD8">
        <w:tab/>
        <w:t>manu</w:t>
      </w:r>
      <w:r w:rsidR="00800AD8">
        <w:tab/>
        <w:t>izua</w:t>
      </w:r>
      <w:r w:rsidR="00800AD8">
        <w:tab/>
        <w:t>îangian.</w:t>
      </w:r>
    </w:p>
    <w:p w14:paraId="537F45E9" w14:textId="77777777" w:rsidR="00800AD8" w:rsidRDefault="00800AD8" w:rsidP="00F81B6D">
      <w:pPr>
        <w:pStyle w:val="InterlineGlossWithTrans"/>
        <w:tabs>
          <w:tab w:val="left" w:pos="533"/>
          <w:tab w:val="left" w:pos="1202"/>
          <w:tab w:val="left" w:pos="2126"/>
        </w:tabs>
      </w:pPr>
      <w:r>
        <w:tab/>
        <w:t>manu</w:t>
      </w:r>
      <w:r>
        <w:tab/>
        <w:t>i-zua</w:t>
      </w:r>
      <w:r>
        <w:tab/>
        <w:t>îangi-an</w:t>
      </w:r>
    </w:p>
    <w:p w14:paraId="54A9D016" w14:textId="77777777" w:rsidR="00800AD8" w:rsidRDefault="00800AD8" w:rsidP="00F81B6D">
      <w:pPr>
        <w:pStyle w:val="InterlineTransNoFree"/>
        <w:tabs>
          <w:tab w:val="left" w:pos="1202"/>
          <w:tab w:val="left" w:pos="2126"/>
          <w:tab w:val="right" w:pos="8787"/>
        </w:tabs>
      </w:pPr>
      <w:r>
        <w:tab/>
        <w:t>then</w:t>
      </w:r>
      <w:r>
        <w:tab/>
      </w:r>
      <w:r>
        <w:rPr>
          <w:smallCaps/>
        </w:rPr>
        <w:t>loc</w:t>
      </w:r>
      <w:r>
        <w:t>-that</w:t>
      </w:r>
      <w:r>
        <w:tab/>
        <w:t>trunk-</w:t>
      </w:r>
      <w:r>
        <w:rPr>
          <w:smallCaps/>
        </w:rPr>
        <w:t>nom</w:t>
      </w:r>
      <w:r w:rsidR="00F81B6D">
        <w:rPr>
          <w:smallCaps/>
        </w:rPr>
        <w:tab/>
      </w:r>
      <w:r w:rsidR="00F81B6D">
        <w:t>and there was the chest.</w:t>
      </w:r>
    </w:p>
    <w:p w14:paraId="11A0D109" w14:textId="77777777" w:rsidR="00800AD8" w:rsidRDefault="00DC1AE0" w:rsidP="00F81B6D">
      <w:pPr>
        <w:pStyle w:val="InterlineText"/>
        <w:tabs>
          <w:tab w:val="left" w:pos="533"/>
          <w:tab w:val="left" w:pos="1982"/>
          <w:tab w:val="left" w:pos="2366"/>
        </w:tabs>
      </w:pPr>
      <w:r w:rsidRPr="003A1D48">
        <w:rPr>
          <w:rStyle w:val="InterlineTextNumChar"/>
        </w:rPr>
        <w:t>025</w:t>
      </w:r>
      <w:r w:rsidR="00800AD8">
        <w:tab/>
        <w:t>sutsaqevin</w:t>
      </w:r>
      <w:r w:rsidR="00800AD8">
        <w:tab/>
        <w:t>ni</w:t>
      </w:r>
      <w:r w:rsidR="00800AD8">
        <w:tab/>
        <w:t>Sapulungan.</w:t>
      </w:r>
    </w:p>
    <w:p w14:paraId="617FEF1B" w14:textId="77777777" w:rsidR="00800AD8" w:rsidRDefault="00800AD8" w:rsidP="00F81B6D">
      <w:pPr>
        <w:pStyle w:val="InterlineGlossWithTrans"/>
        <w:tabs>
          <w:tab w:val="left" w:pos="533"/>
          <w:tab w:val="left" w:pos="1982"/>
          <w:tab w:val="left" w:pos="2366"/>
        </w:tabs>
      </w:pPr>
      <w:r>
        <w:tab/>
        <w:t>su-tsaqev-en</w:t>
      </w:r>
      <w:r>
        <w:tab/>
        <w:t>ni</w:t>
      </w:r>
      <w:r>
        <w:tab/>
        <w:t>Sapulungan</w:t>
      </w:r>
    </w:p>
    <w:p w14:paraId="0404B86D" w14:textId="77777777" w:rsidR="00800AD8" w:rsidRDefault="00800AD8" w:rsidP="00F81B6D">
      <w:pPr>
        <w:pStyle w:val="InterlineTransNoFree"/>
        <w:tabs>
          <w:tab w:val="left" w:pos="1982"/>
          <w:tab w:val="left" w:pos="2366"/>
          <w:tab w:val="right" w:pos="8787"/>
        </w:tabs>
      </w:pPr>
      <w:r>
        <w:tab/>
        <w:t>remove-lid-</w:t>
      </w:r>
      <w:r>
        <w:rPr>
          <w:smallCaps/>
        </w:rPr>
        <w:t>pf</w:t>
      </w:r>
      <w:r>
        <w:tab/>
        <w:t>by</w:t>
      </w:r>
      <w:r>
        <w:tab/>
        <w:t>(name)</w:t>
      </w:r>
      <w:r w:rsidR="00F81B6D">
        <w:tab/>
        <w:t>Sapulungan opened the lid.</w:t>
      </w:r>
    </w:p>
    <w:p w14:paraId="4423EA5D" w14:textId="77777777" w:rsidR="00800AD8" w:rsidRDefault="00DC1AE0" w:rsidP="00F81B6D">
      <w:pPr>
        <w:pStyle w:val="InterlineText"/>
        <w:tabs>
          <w:tab w:val="left" w:pos="533"/>
          <w:tab w:val="left" w:pos="1202"/>
          <w:tab w:val="left" w:pos="2126"/>
          <w:tab w:val="left" w:pos="2630"/>
          <w:tab w:val="left" w:pos="3329"/>
          <w:tab w:val="left" w:pos="3593"/>
        </w:tabs>
      </w:pPr>
      <w:r w:rsidRPr="003A1D48">
        <w:rPr>
          <w:rStyle w:val="InterlineTextNumChar"/>
        </w:rPr>
        <w:t>026</w:t>
      </w:r>
      <w:r w:rsidR="00800AD8">
        <w:tab/>
        <w:t>manu</w:t>
      </w:r>
      <w:r w:rsidR="00800AD8">
        <w:tab/>
        <w:t>izua</w:t>
      </w:r>
      <w:r w:rsidR="00800AD8">
        <w:tab/>
        <w:t>i</w:t>
      </w:r>
      <w:r w:rsidR="00800AD8">
        <w:tab/>
        <w:t>taladj</w:t>
      </w:r>
      <w:r w:rsidR="00800AD8">
        <w:tab/>
        <w:t>a</w:t>
      </w:r>
      <w:r w:rsidR="00800AD8">
        <w:tab/>
        <w:t>tsinavu.</w:t>
      </w:r>
    </w:p>
    <w:p w14:paraId="30E2D78A" w14:textId="77777777" w:rsidR="00800AD8" w:rsidRDefault="00800AD8" w:rsidP="00F81B6D">
      <w:pPr>
        <w:pStyle w:val="InterlineGlossWithTrans"/>
        <w:tabs>
          <w:tab w:val="left" w:pos="533"/>
          <w:tab w:val="left" w:pos="1202"/>
          <w:tab w:val="left" w:pos="2126"/>
          <w:tab w:val="left" w:pos="2630"/>
          <w:tab w:val="left" w:pos="3329"/>
          <w:tab w:val="left" w:pos="3593"/>
        </w:tabs>
      </w:pPr>
      <w:r>
        <w:tab/>
        <w:t>manu</w:t>
      </w:r>
      <w:r>
        <w:tab/>
        <w:t>i-zua</w:t>
      </w:r>
      <w:r>
        <w:tab/>
        <w:t>i</w:t>
      </w:r>
      <w:r>
        <w:tab/>
        <w:t>taladj</w:t>
      </w:r>
      <w:r>
        <w:tab/>
        <w:t>a</w:t>
      </w:r>
      <w:r>
        <w:tab/>
        <w:t>in=tsavu</w:t>
      </w:r>
    </w:p>
    <w:p w14:paraId="0973963D" w14:textId="77777777" w:rsidR="00800AD8" w:rsidRDefault="00800AD8" w:rsidP="00F81B6D">
      <w:pPr>
        <w:pStyle w:val="InterlineTrans"/>
        <w:tabs>
          <w:tab w:val="left" w:pos="533"/>
          <w:tab w:val="left" w:pos="1202"/>
          <w:tab w:val="left" w:pos="2126"/>
          <w:tab w:val="left" w:pos="2630"/>
          <w:tab w:val="left" w:pos="3329"/>
          <w:tab w:val="left" w:pos="3593"/>
        </w:tabs>
      </w:pPr>
      <w:r>
        <w:tab/>
        <w:t>then</w:t>
      </w:r>
      <w:r>
        <w:tab/>
      </w:r>
      <w:r>
        <w:rPr>
          <w:smallCaps/>
        </w:rPr>
        <w:t>loc</w:t>
      </w:r>
      <w:r>
        <w:t>-that</w:t>
      </w:r>
      <w:r>
        <w:tab/>
      </w:r>
      <w:r>
        <w:rPr>
          <w:smallCaps/>
        </w:rPr>
        <w:t>loc</w:t>
      </w:r>
      <w:r>
        <w:tab/>
        <w:t>inside</w:t>
      </w:r>
      <w:r>
        <w:rPr>
          <w:smallCaps/>
        </w:rPr>
        <w:tab/>
        <w:t>c</w:t>
      </w:r>
      <w:r>
        <w:rPr>
          <w:smallCaps/>
        </w:rPr>
        <w:tab/>
        <w:t>perf</w:t>
      </w:r>
      <w:r>
        <w:t>=wrapping</w:t>
      </w:r>
    </w:p>
    <w:p w14:paraId="3257521E" w14:textId="77777777" w:rsidR="00800AD8" w:rsidRDefault="00800AD8" w:rsidP="00F81B6D">
      <w:pPr>
        <w:pStyle w:val="InterlineFree"/>
      </w:pPr>
      <w:r>
        <w:t>Inside there was something wrapped up.</w:t>
      </w:r>
    </w:p>
    <w:p w14:paraId="5AF605F7" w14:textId="77777777" w:rsidR="00800AD8" w:rsidRDefault="00DC1AE0" w:rsidP="00F81B6D">
      <w:pPr>
        <w:pStyle w:val="InterlineText"/>
        <w:tabs>
          <w:tab w:val="left" w:pos="533"/>
          <w:tab w:val="left" w:pos="1292"/>
          <w:tab w:val="left" w:pos="1886"/>
          <w:tab w:val="left" w:pos="2150"/>
          <w:tab w:val="left" w:pos="4319"/>
          <w:tab w:val="left" w:pos="5588"/>
        </w:tabs>
      </w:pPr>
      <w:r w:rsidRPr="003A1D48">
        <w:rPr>
          <w:rStyle w:val="InterlineTextNumChar"/>
        </w:rPr>
        <w:lastRenderedPageBreak/>
        <w:t>027</w:t>
      </w:r>
      <w:r w:rsidR="00800AD8">
        <w:tab/>
        <w:t>“maya</w:t>
      </w:r>
      <w:r w:rsidR="00800AD8">
        <w:tab/>
        <w:t>ken</w:t>
      </w:r>
      <w:r w:rsidR="00800AD8">
        <w:tab/>
        <w:t>a</w:t>
      </w:r>
      <w:r w:rsidR="00800AD8">
        <w:tab/>
        <w:t>semutsavu,</w:t>
      </w:r>
      <w:r w:rsidR="00800AD8">
        <w:tab/>
        <w:t>masiaq</w:t>
      </w:r>
      <w:r w:rsidR="00800AD8">
        <w:tab/>
        <w:t>aken.”</w:t>
      </w:r>
    </w:p>
    <w:p w14:paraId="2B4FAFFF" w14:textId="77777777" w:rsidR="00800AD8" w:rsidRDefault="00800AD8" w:rsidP="00F81B6D">
      <w:pPr>
        <w:pStyle w:val="InterlineGlossWithTrans"/>
        <w:tabs>
          <w:tab w:val="left" w:pos="533"/>
          <w:tab w:val="left" w:pos="1292"/>
          <w:tab w:val="left" w:pos="1886"/>
          <w:tab w:val="left" w:pos="2150"/>
          <w:tab w:val="left" w:pos="4319"/>
          <w:tab w:val="left" w:pos="5588"/>
        </w:tabs>
      </w:pPr>
      <w:r>
        <w:tab/>
        <w:t>maya</w:t>
      </w:r>
      <w:r>
        <w:tab/>
        <w:t>aken</w:t>
      </w:r>
      <w:r>
        <w:tab/>
        <w:t>a</w:t>
      </w:r>
      <w:r>
        <w:tab/>
        <w:t>em=su-tsavu</w:t>
      </w:r>
      <w:r>
        <w:tab/>
        <w:t>ma-siaq</w:t>
      </w:r>
      <w:r>
        <w:tab/>
        <w:t>aken</w:t>
      </w:r>
    </w:p>
    <w:p w14:paraId="2B1F8641" w14:textId="77777777" w:rsidR="00800AD8" w:rsidRDefault="00800AD8" w:rsidP="00F81B6D">
      <w:pPr>
        <w:pStyle w:val="InterlineTrans"/>
        <w:tabs>
          <w:tab w:val="left" w:pos="533"/>
          <w:tab w:val="left" w:pos="1292"/>
          <w:tab w:val="left" w:pos="1886"/>
          <w:tab w:val="left" w:pos="2150"/>
          <w:tab w:val="left" w:pos="4319"/>
          <w:tab w:val="left" w:pos="5588"/>
        </w:tabs>
      </w:pPr>
      <w:r>
        <w:tab/>
        <w:t>don’t</w:t>
      </w:r>
      <w:r>
        <w:tab/>
      </w:r>
      <w:r w:rsidR="000D5EFB" w:rsidRPr="000D5EFB">
        <w:rPr>
          <w:smallCaps/>
        </w:rPr>
        <w:t>f.I</w:t>
      </w:r>
      <w:r>
        <w:rPr>
          <w:smallCaps/>
        </w:rPr>
        <w:tab/>
        <w:t>c</w:t>
      </w:r>
      <w:r>
        <w:rPr>
          <w:smallCaps/>
        </w:rPr>
        <w:tab/>
        <w:t>af</w:t>
      </w:r>
      <w:r>
        <w:t>=remove-wrapping</w:t>
      </w:r>
      <w:r>
        <w:tab/>
      </w:r>
      <w:r>
        <w:rPr>
          <w:smallCaps/>
        </w:rPr>
        <w:t>stat</w:t>
      </w:r>
      <w:r>
        <w:t>-shame</w:t>
      </w:r>
      <w:r>
        <w:tab/>
      </w:r>
      <w:r w:rsidR="000D5EFB" w:rsidRPr="000D5EFB">
        <w:rPr>
          <w:smallCaps/>
        </w:rPr>
        <w:t>f.I</w:t>
      </w:r>
    </w:p>
    <w:p w14:paraId="736E436D" w14:textId="77777777" w:rsidR="00800AD8" w:rsidRDefault="00800AD8">
      <w:pPr>
        <w:pStyle w:val="InterlineFree"/>
      </w:pPr>
      <w:r>
        <w:t>“Don’t unwrap me. I’m ashamed.”</w:t>
      </w:r>
    </w:p>
    <w:p w14:paraId="681DA84D" w14:textId="77777777" w:rsidR="00800AD8" w:rsidRDefault="00DC1AE0" w:rsidP="00F81B6D">
      <w:pPr>
        <w:pStyle w:val="InterlineText"/>
        <w:tabs>
          <w:tab w:val="left" w:pos="533"/>
          <w:tab w:val="left" w:pos="1262"/>
        </w:tabs>
      </w:pPr>
      <w:r w:rsidRPr="003A1D48">
        <w:rPr>
          <w:rStyle w:val="InterlineTextNumChar"/>
        </w:rPr>
        <w:t>028</w:t>
      </w:r>
      <w:r w:rsidR="00800AD8">
        <w:tab/>
        <w:t>“tima</w:t>
      </w:r>
      <w:r w:rsidR="00800AD8">
        <w:tab/>
        <w:t>sun?”</w:t>
      </w:r>
    </w:p>
    <w:p w14:paraId="54CE8DFA" w14:textId="77777777" w:rsidR="00800AD8" w:rsidRDefault="00800AD8" w:rsidP="00F81B6D">
      <w:pPr>
        <w:pStyle w:val="InterlineGlossWithTrans"/>
        <w:tabs>
          <w:tab w:val="left" w:pos="533"/>
          <w:tab w:val="left" w:pos="1262"/>
        </w:tabs>
      </w:pPr>
      <w:r>
        <w:tab/>
        <w:t>ti-ima</w:t>
      </w:r>
      <w:r>
        <w:tab/>
        <w:t>sun</w:t>
      </w:r>
    </w:p>
    <w:p w14:paraId="1329A144" w14:textId="77777777" w:rsidR="00800AD8" w:rsidRDefault="00800AD8" w:rsidP="00F81B6D">
      <w:pPr>
        <w:pStyle w:val="InterlineTransNoFree"/>
        <w:tabs>
          <w:tab w:val="left" w:pos="1262"/>
          <w:tab w:val="right" w:pos="8787"/>
        </w:tabs>
      </w:pPr>
      <w:r>
        <w:tab/>
      </w:r>
      <w:r>
        <w:rPr>
          <w:smallCaps/>
        </w:rPr>
        <w:t>f-</w:t>
      </w:r>
      <w:r>
        <w:t>who</w:t>
      </w:r>
      <w:r>
        <w:tab/>
      </w:r>
      <w:r>
        <w:rPr>
          <w:smallCaps/>
        </w:rPr>
        <w:t>f.</w:t>
      </w:r>
      <w:r>
        <w:t>you(</w:t>
      </w:r>
      <w:r>
        <w:rPr>
          <w:smallCaps/>
        </w:rPr>
        <w:t>s</w:t>
      </w:r>
      <w:r>
        <w:t>)</w:t>
      </w:r>
      <w:r w:rsidR="00F81B6D">
        <w:tab/>
        <w:t>“Who are you?”</w:t>
      </w:r>
    </w:p>
    <w:p w14:paraId="3F1C6154" w14:textId="77777777" w:rsidR="00800AD8" w:rsidRDefault="00DC1AE0" w:rsidP="00F81B6D">
      <w:pPr>
        <w:pStyle w:val="InterlineText"/>
        <w:tabs>
          <w:tab w:val="left" w:pos="533"/>
          <w:tab w:val="left" w:pos="1352"/>
          <w:tab w:val="left" w:pos="1616"/>
          <w:tab w:val="left" w:pos="2225"/>
          <w:tab w:val="left" w:pos="2819"/>
          <w:tab w:val="left" w:pos="3158"/>
        </w:tabs>
      </w:pPr>
      <w:r w:rsidRPr="003A1D48">
        <w:rPr>
          <w:rStyle w:val="InterlineTextNumChar"/>
        </w:rPr>
        <w:t>029</w:t>
      </w:r>
      <w:r w:rsidR="00800AD8">
        <w:tab/>
        <w:t>“tiaken</w:t>
      </w:r>
      <w:r w:rsidR="00800AD8">
        <w:tab/>
        <w:t>a</w:t>
      </w:r>
      <w:r w:rsidR="00800AD8">
        <w:tab/>
        <w:t>aîak</w:t>
      </w:r>
      <w:r w:rsidR="00800AD8">
        <w:tab/>
        <w:t>aken</w:t>
      </w:r>
      <w:r w:rsidR="00800AD8">
        <w:tab/>
        <w:t>ni</w:t>
      </w:r>
      <w:r w:rsidR="00800AD8">
        <w:tab/>
        <w:t>Muatjuku.”</w:t>
      </w:r>
    </w:p>
    <w:p w14:paraId="3ECEB320" w14:textId="77777777" w:rsidR="00800AD8" w:rsidRDefault="00800AD8" w:rsidP="00F81B6D">
      <w:pPr>
        <w:pStyle w:val="InterlineGlossWithTrans"/>
        <w:tabs>
          <w:tab w:val="left" w:pos="533"/>
          <w:tab w:val="left" w:pos="1352"/>
          <w:tab w:val="left" w:pos="1616"/>
          <w:tab w:val="left" w:pos="2225"/>
          <w:tab w:val="left" w:pos="2819"/>
          <w:tab w:val="left" w:pos="3158"/>
        </w:tabs>
      </w:pPr>
      <w:r>
        <w:tab/>
        <w:t>ti-aken</w:t>
      </w:r>
      <w:r>
        <w:tab/>
        <w:t>a</w:t>
      </w:r>
      <w:r>
        <w:tab/>
        <w:t>aîak</w:t>
      </w:r>
      <w:r>
        <w:tab/>
        <w:t>aken</w:t>
      </w:r>
      <w:r>
        <w:tab/>
        <w:t>ni</w:t>
      </w:r>
      <w:r>
        <w:tab/>
        <w:t>Muatjuku</w:t>
      </w:r>
    </w:p>
    <w:p w14:paraId="1ABAA3C6" w14:textId="77777777" w:rsidR="00800AD8" w:rsidRDefault="00800AD8" w:rsidP="00F81B6D">
      <w:pPr>
        <w:pStyle w:val="InterlineTransNoFree"/>
        <w:tabs>
          <w:tab w:val="left" w:pos="1352"/>
          <w:tab w:val="left" w:pos="1616"/>
          <w:tab w:val="left" w:pos="2225"/>
          <w:tab w:val="left" w:pos="2819"/>
          <w:tab w:val="left" w:pos="3158"/>
          <w:tab w:val="right" w:pos="8787"/>
        </w:tabs>
      </w:pPr>
      <w:r>
        <w:tab/>
      </w:r>
      <w:r>
        <w:rPr>
          <w:smallCaps/>
        </w:rPr>
        <w:t>f-</w:t>
      </w:r>
      <w:r>
        <w:t>I</w:t>
      </w:r>
      <w:r>
        <w:rPr>
          <w:smallCaps/>
        </w:rPr>
        <w:tab/>
        <w:t>c</w:t>
      </w:r>
      <w:r>
        <w:rPr>
          <w:smallCaps/>
        </w:rPr>
        <w:tab/>
      </w:r>
      <w:r>
        <w:t>child</w:t>
      </w:r>
      <w:r>
        <w:tab/>
      </w:r>
      <w:r w:rsidR="000D5EFB" w:rsidRPr="000D5EFB">
        <w:rPr>
          <w:smallCaps/>
        </w:rPr>
        <w:t>f.I</w:t>
      </w:r>
      <w:r>
        <w:tab/>
        <w:t>of</w:t>
      </w:r>
      <w:r>
        <w:tab/>
        <w:t>(name)</w:t>
      </w:r>
      <w:r w:rsidR="00F81B6D">
        <w:tab/>
        <w:t>“I’m Muatjuku’s child.”</w:t>
      </w:r>
    </w:p>
    <w:p w14:paraId="0529B1E8" w14:textId="77777777" w:rsidR="00800AD8" w:rsidRDefault="00DC1AE0" w:rsidP="00F81B6D">
      <w:pPr>
        <w:pStyle w:val="InterlineText"/>
        <w:tabs>
          <w:tab w:val="left" w:pos="533"/>
          <w:tab w:val="left" w:pos="1127"/>
          <w:tab w:val="left" w:pos="2051"/>
          <w:tab w:val="left" w:pos="2315"/>
        </w:tabs>
      </w:pPr>
      <w:r w:rsidRPr="003A1D48">
        <w:rPr>
          <w:rStyle w:val="InterlineTextNumChar"/>
        </w:rPr>
        <w:t>030</w:t>
      </w:r>
      <w:r w:rsidR="00800AD8">
        <w:tab/>
        <w:t>“aku</w:t>
      </w:r>
      <w:r w:rsidR="00800AD8">
        <w:tab/>
        <w:t>sun</w:t>
      </w:r>
      <w:r w:rsidR="00800AD8">
        <w:tab/>
        <w:t>a</w:t>
      </w:r>
      <w:r w:rsidR="00800AD8">
        <w:tab/>
        <w:t>imaza?”</w:t>
      </w:r>
    </w:p>
    <w:p w14:paraId="2B9AD5FE" w14:textId="77777777" w:rsidR="00800AD8" w:rsidRDefault="00800AD8" w:rsidP="00F81B6D">
      <w:pPr>
        <w:pStyle w:val="InterlineGlossWithTrans"/>
        <w:tabs>
          <w:tab w:val="left" w:pos="533"/>
          <w:tab w:val="left" w:pos="1127"/>
          <w:tab w:val="left" w:pos="2051"/>
          <w:tab w:val="left" w:pos="2315"/>
        </w:tabs>
      </w:pPr>
      <w:r>
        <w:tab/>
        <w:t>aku</w:t>
      </w:r>
      <w:r>
        <w:tab/>
        <w:t>sun</w:t>
      </w:r>
      <w:r>
        <w:tab/>
        <w:t>a</w:t>
      </w:r>
      <w:r>
        <w:tab/>
        <w:t>i-maza</w:t>
      </w:r>
    </w:p>
    <w:p w14:paraId="6E103A67" w14:textId="77777777" w:rsidR="00800AD8" w:rsidRDefault="00800AD8" w:rsidP="00F81B6D">
      <w:pPr>
        <w:pStyle w:val="InterlineTransNoFree"/>
        <w:tabs>
          <w:tab w:val="left" w:pos="1127"/>
          <w:tab w:val="left" w:pos="2051"/>
          <w:tab w:val="left" w:pos="2315"/>
          <w:tab w:val="right" w:pos="8787"/>
        </w:tabs>
      </w:pPr>
      <w:r>
        <w:tab/>
        <w:t>why</w:t>
      </w:r>
      <w:r>
        <w:tab/>
      </w:r>
      <w:r>
        <w:rPr>
          <w:smallCaps/>
        </w:rPr>
        <w:t>f.</w:t>
      </w:r>
      <w:r>
        <w:t>you(</w:t>
      </w:r>
      <w:r>
        <w:rPr>
          <w:smallCaps/>
        </w:rPr>
        <w:t>s</w:t>
      </w:r>
      <w:r>
        <w:t>)</w:t>
      </w:r>
      <w:r>
        <w:rPr>
          <w:smallCaps/>
        </w:rPr>
        <w:tab/>
        <w:t>c</w:t>
      </w:r>
      <w:r>
        <w:rPr>
          <w:smallCaps/>
        </w:rPr>
        <w:tab/>
        <w:t>loc</w:t>
      </w:r>
      <w:r>
        <w:t>-here</w:t>
      </w:r>
      <w:r w:rsidR="00F81B6D">
        <w:tab/>
        <w:t>“Why are you here?”</w:t>
      </w:r>
    </w:p>
    <w:p w14:paraId="7F9D660B" w14:textId="77777777" w:rsidR="00800AD8" w:rsidRDefault="00DC1AE0" w:rsidP="00F81B6D">
      <w:pPr>
        <w:pStyle w:val="InterlineText"/>
        <w:tabs>
          <w:tab w:val="left" w:pos="533"/>
          <w:tab w:val="left" w:pos="2342"/>
          <w:tab w:val="left" w:pos="2936"/>
          <w:tab w:val="left" w:pos="3320"/>
          <w:tab w:val="left" w:pos="4289"/>
        </w:tabs>
      </w:pPr>
      <w:r w:rsidRPr="003A1D48">
        <w:rPr>
          <w:rStyle w:val="InterlineTextNumChar"/>
        </w:rPr>
        <w:t>031</w:t>
      </w:r>
      <w:r w:rsidR="00800AD8">
        <w:tab/>
        <w:t>“qiniîanga</w:t>
      </w:r>
      <w:r w:rsidR="00800AD8">
        <w:tab/>
        <w:t>ken</w:t>
      </w:r>
      <w:r w:rsidR="00800AD8">
        <w:tab/>
        <w:t>ni</w:t>
      </w:r>
      <w:r w:rsidR="00800AD8">
        <w:tab/>
        <w:t>nia</w:t>
      </w:r>
      <w:r w:rsidR="00800AD8">
        <w:tab/>
        <w:t>kina.</w:t>
      </w:r>
    </w:p>
    <w:p w14:paraId="5460B219" w14:textId="77777777" w:rsidR="00800AD8" w:rsidRDefault="00800AD8" w:rsidP="00F81B6D">
      <w:pPr>
        <w:pStyle w:val="InterlineGlossWithTrans"/>
        <w:tabs>
          <w:tab w:val="left" w:pos="533"/>
          <w:tab w:val="left" w:pos="2342"/>
          <w:tab w:val="left" w:pos="2936"/>
          <w:tab w:val="left" w:pos="3320"/>
          <w:tab w:val="left" w:pos="4289"/>
        </w:tabs>
      </w:pPr>
      <w:r>
        <w:tab/>
        <w:t>in=qiîa-anga</w:t>
      </w:r>
      <w:r>
        <w:tab/>
        <w:t>aken</w:t>
      </w:r>
      <w:r>
        <w:tab/>
        <w:t>ni</w:t>
      </w:r>
      <w:r>
        <w:tab/>
        <w:t>nia</w:t>
      </w:r>
      <w:r>
        <w:tab/>
        <w:t>kina</w:t>
      </w:r>
    </w:p>
    <w:p w14:paraId="1C9D5DE6" w14:textId="77777777" w:rsidR="00800AD8" w:rsidRDefault="00800AD8" w:rsidP="00F81B6D">
      <w:pPr>
        <w:pStyle w:val="InterlineTransNoFree"/>
        <w:tabs>
          <w:tab w:val="left" w:pos="2342"/>
          <w:tab w:val="left" w:pos="2936"/>
          <w:tab w:val="left" w:pos="3320"/>
          <w:tab w:val="left" w:pos="4289"/>
          <w:tab w:val="right" w:pos="8787"/>
        </w:tabs>
      </w:pPr>
      <w:r>
        <w:tab/>
      </w:r>
      <w:r>
        <w:rPr>
          <w:smallCaps/>
        </w:rPr>
        <w:t>perf</w:t>
      </w:r>
      <w:r>
        <w:t>=hide-indeed</w:t>
      </w:r>
      <w:r>
        <w:tab/>
      </w:r>
      <w:r w:rsidR="000D5EFB" w:rsidRPr="000D5EFB">
        <w:rPr>
          <w:smallCaps/>
        </w:rPr>
        <w:t>f.I</w:t>
      </w:r>
      <w:r>
        <w:tab/>
        <w:t>by</w:t>
      </w:r>
      <w:r>
        <w:tab/>
        <w:t>our(</w:t>
      </w:r>
      <w:r>
        <w:rPr>
          <w:smallCaps/>
        </w:rPr>
        <w:t>exc</w:t>
      </w:r>
      <w:r>
        <w:t>)</w:t>
      </w:r>
      <w:r>
        <w:tab/>
        <w:t>mother</w:t>
      </w:r>
      <w:r w:rsidR="00F81B6D">
        <w:tab/>
        <w:t>“I was hidden by mother.</w:t>
      </w:r>
    </w:p>
    <w:p w14:paraId="5C27FAD9" w14:textId="77777777" w:rsidR="00800AD8" w:rsidRDefault="00DC1AE0" w:rsidP="00F81B6D">
      <w:pPr>
        <w:pStyle w:val="InterlineText"/>
        <w:tabs>
          <w:tab w:val="left" w:pos="533"/>
          <w:tab w:val="left" w:pos="1802"/>
          <w:tab w:val="left" w:pos="2306"/>
          <w:tab w:val="left" w:pos="3440"/>
          <w:tab w:val="left" w:pos="3914"/>
          <w:tab w:val="left" w:pos="4643"/>
        </w:tabs>
      </w:pPr>
      <w:r w:rsidRPr="003A1D48">
        <w:rPr>
          <w:rStyle w:val="InterlineTextNumChar"/>
        </w:rPr>
        <w:t>032</w:t>
      </w:r>
      <w:r w:rsidR="00800AD8">
        <w:tab/>
        <w:t>‘masiaq</w:t>
      </w:r>
      <w:r w:rsidR="00800AD8">
        <w:tab/>
        <w:t>tua</w:t>
      </w:r>
      <w:r w:rsidR="00800AD8">
        <w:tab/>
        <w:t>qaliqali,</w:t>
      </w:r>
      <w:r w:rsidR="00F81B6D">
        <w:t>’</w:t>
      </w:r>
      <w:r w:rsidR="00800AD8">
        <w:tab/>
        <w:t>aya</w:t>
      </w:r>
      <w:r w:rsidR="00800AD8">
        <w:tab/>
        <w:t>tia</w:t>
      </w:r>
      <w:r w:rsidR="00800AD8">
        <w:tab/>
        <w:t>kina.”</w:t>
      </w:r>
    </w:p>
    <w:p w14:paraId="04CF3CD0" w14:textId="77777777" w:rsidR="00800AD8" w:rsidRDefault="00800AD8" w:rsidP="00F81B6D">
      <w:pPr>
        <w:pStyle w:val="InterlineGlossWithTrans"/>
        <w:tabs>
          <w:tab w:val="left" w:pos="533"/>
          <w:tab w:val="left" w:pos="1802"/>
          <w:tab w:val="left" w:pos="2306"/>
          <w:tab w:val="left" w:pos="3440"/>
          <w:tab w:val="left" w:pos="3914"/>
          <w:tab w:val="left" w:pos="4643"/>
        </w:tabs>
      </w:pPr>
      <w:r>
        <w:tab/>
        <w:t>ma-siaq</w:t>
      </w:r>
      <w:r>
        <w:tab/>
        <w:t>tua</w:t>
      </w:r>
      <w:r>
        <w:tab/>
        <w:t>qali-qali</w:t>
      </w:r>
      <w:r>
        <w:tab/>
        <w:t>aya</w:t>
      </w:r>
      <w:r>
        <w:tab/>
        <w:t>ti-a</w:t>
      </w:r>
      <w:r>
        <w:tab/>
        <w:t>kina</w:t>
      </w:r>
    </w:p>
    <w:p w14:paraId="1D5CB335" w14:textId="77777777" w:rsidR="00800AD8" w:rsidRDefault="00800AD8" w:rsidP="00F81B6D">
      <w:pPr>
        <w:pStyle w:val="InterlineTrans"/>
        <w:tabs>
          <w:tab w:val="left" w:pos="533"/>
          <w:tab w:val="left" w:pos="1802"/>
          <w:tab w:val="left" w:pos="2306"/>
          <w:tab w:val="left" w:pos="3440"/>
          <w:tab w:val="left" w:pos="3914"/>
          <w:tab w:val="left" w:pos="4643"/>
        </w:tabs>
      </w:pPr>
      <w:r>
        <w:tab/>
      </w:r>
      <w:r>
        <w:rPr>
          <w:smallCaps/>
        </w:rPr>
        <w:t>stat</w:t>
      </w:r>
      <w:r>
        <w:t>-shame</w:t>
      </w:r>
      <w:r>
        <w:tab/>
      </w:r>
      <w:r>
        <w:rPr>
          <w:smallCaps/>
        </w:rPr>
        <w:t>obl</w:t>
      </w:r>
      <w:r>
        <w:tab/>
      </w:r>
      <w:r>
        <w:rPr>
          <w:smallCaps/>
        </w:rPr>
        <w:t>red</w:t>
      </w:r>
      <w:r>
        <w:t>-friend</w:t>
      </w:r>
      <w:r>
        <w:tab/>
        <w:t>say</w:t>
      </w:r>
      <w:r>
        <w:tab/>
      </w:r>
      <w:r>
        <w:rPr>
          <w:smallCaps/>
        </w:rPr>
        <w:t>f.h</w:t>
      </w:r>
      <w:r>
        <w:t>-</w:t>
      </w:r>
      <w:r>
        <w:rPr>
          <w:smallCaps/>
        </w:rPr>
        <w:t>pl</w:t>
      </w:r>
      <w:r>
        <w:tab/>
        <w:t>mother</w:t>
      </w:r>
    </w:p>
    <w:p w14:paraId="0853C236" w14:textId="77777777" w:rsidR="00800AD8" w:rsidRDefault="00800AD8">
      <w:pPr>
        <w:pStyle w:val="InterlineFree"/>
      </w:pPr>
      <w:r>
        <w:t>Mother and the others said: ‘We’re ashamed of what others will say.’”</w:t>
      </w:r>
    </w:p>
    <w:p w14:paraId="104E4FD0" w14:textId="77777777" w:rsidR="00800AD8" w:rsidRDefault="00DC1AE0" w:rsidP="00F81B6D">
      <w:pPr>
        <w:pStyle w:val="InterlineText"/>
        <w:tabs>
          <w:tab w:val="left" w:pos="533"/>
          <w:tab w:val="left" w:pos="1367"/>
          <w:tab w:val="left" w:pos="1751"/>
          <w:tab w:val="left" w:pos="3065"/>
          <w:tab w:val="left" w:pos="3554"/>
        </w:tabs>
      </w:pPr>
      <w:r w:rsidRPr="003A1D48">
        <w:rPr>
          <w:rStyle w:val="InterlineTextNumChar"/>
        </w:rPr>
        <w:t>033</w:t>
      </w:r>
      <w:r w:rsidR="00800AD8">
        <w:tab/>
        <w:t>alapen</w:t>
      </w:r>
      <w:r w:rsidR="00800AD8">
        <w:tab/>
        <w:t>ni</w:t>
      </w:r>
      <w:r w:rsidR="00800AD8">
        <w:tab/>
        <w:t>Sapulungan,</w:t>
      </w:r>
      <w:r w:rsidR="00800AD8">
        <w:tab/>
        <w:t>sa</w:t>
      </w:r>
      <w:r w:rsidR="00800AD8">
        <w:tab/>
        <w:t>sikau-in.</w:t>
      </w:r>
    </w:p>
    <w:p w14:paraId="275888E6" w14:textId="77777777" w:rsidR="00800AD8" w:rsidRDefault="00800AD8" w:rsidP="00F81B6D">
      <w:pPr>
        <w:pStyle w:val="InterlineGlossWithTrans"/>
        <w:tabs>
          <w:tab w:val="left" w:pos="533"/>
          <w:tab w:val="left" w:pos="1367"/>
          <w:tab w:val="left" w:pos="1751"/>
          <w:tab w:val="left" w:pos="3065"/>
          <w:tab w:val="left" w:pos="3554"/>
        </w:tabs>
      </w:pPr>
      <w:r>
        <w:tab/>
        <w:t>alap-en</w:t>
      </w:r>
      <w:r>
        <w:tab/>
        <w:t>ni</w:t>
      </w:r>
      <w:r>
        <w:tab/>
        <w:t>Sapulungan</w:t>
      </w:r>
      <w:r>
        <w:tab/>
        <w:t>sa</w:t>
      </w:r>
      <w:r>
        <w:tab/>
        <w:t>sikau-en</w:t>
      </w:r>
    </w:p>
    <w:p w14:paraId="0A88AB16" w14:textId="77777777" w:rsidR="00800AD8" w:rsidRDefault="00800AD8" w:rsidP="00F81B6D">
      <w:pPr>
        <w:pStyle w:val="InterlineTrans"/>
        <w:tabs>
          <w:tab w:val="left" w:pos="533"/>
          <w:tab w:val="left" w:pos="1367"/>
          <w:tab w:val="left" w:pos="1751"/>
          <w:tab w:val="left" w:pos="3065"/>
          <w:tab w:val="left" w:pos="3554"/>
        </w:tabs>
      </w:pPr>
      <w:r>
        <w:tab/>
        <w:t>take-</w:t>
      </w:r>
      <w:r>
        <w:rPr>
          <w:smallCaps/>
        </w:rPr>
        <w:t>pf</w:t>
      </w:r>
      <w:r>
        <w:tab/>
        <w:t>by</w:t>
      </w:r>
      <w:r>
        <w:tab/>
        <w:t>(name)</w:t>
      </w:r>
      <w:r>
        <w:tab/>
        <w:t>and</w:t>
      </w:r>
      <w:r>
        <w:tab/>
        <w:t>net.bag-</w:t>
      </w:r>
      <w:r>
        <w:rPr>
          <w:smallCaps/>
        </w:rPr>
        <w:t>pf</w:t>
      </w:r>
    </w:p>
    <w:p w14:paraId="38182211" w14:textId="77777777" w:rsidR="00800AD8" w:rsidRDefault="00800AD8">
      <w:pPr>
        <w:pStyle w:val="InterlineFree"/>
      </w:pPr>
      <w:r>
        <w:t>Sapulungan took her and put her in his net-bag (rucksack).</w:t>
      </w:r>
    </w:p>
    <w:p w14:paraId="10DFAD10" w14:textId="77777777" w:rsidR="00800AD8" w:rsidRDefault="00DC1AE0" w:rsidP="00D66EF2">
      <w:pPr>
        <w:pStyle w:val="InterlineText"/>
        <w:tabs>
          <w:tab w:val="left" w:pos="533"/>
          <w:tab w:val="left" w:pos="1457"/>
          <w:tab w:val="left" w:pos="2666"/>
          <w:tab w:val="left" w:pos="3140"/>
          <w:tab w:val="left" w:pos="3899"/>
          <w:tab w:val="left" w:pos="5843"/>
          <w:tab w:val="left" w:pos="6107"/>
        </w:tabs>
      </w:pPr>
      <w:r w:rsidRPr="003A1D48">
        <w:rPr>
          <w:rStyle w:val="InterlineTextNumChar"/>
        </w:rPr>
        <w:t>034</w:t>
      </w:r>
      <w:r w:rsidR="00800AD8">
        <w:tab/>
        <w:t>“anema,</w:t>
      </w:r>
      <w:r w:rsidR="00800AD8">
        <w:tab/>
        <w:t>qalian,</w:t>
      </w:r>
      <w:r w:rsidR="00800AD8">
        <w:tab/>
        <w:t>sa</w:t>
      </w:r>
      <w:r w:rsidR="00800AD8">
        <w:tab/>
        <w:t>su</w:t>
      </w:r>
      <w:r w:rsidR="00800AD8">
        <w:tab/>
        <w:t>kinavits</w:t>
      </w:r>
      <w:r w:rsidR="00800AD8">
        <w:tab/>
        <w:t>a</w:t>
      </w:r>
      <w:r w:rsidR="00D66EF2">
        <w:tab/>
        <w:t>sadjelung?”</w:t>
      </w:r>
    </w:p>
    <w:p w14:paraId="6FFEEBD8" w14:textId="77777777" w:rsidR="00800AD8" w:rsidRDefault="00800AD8" w:rsidP="00D66EF2">
      <w:pPr>
        <w:pStyle w:val="InterlineGlossWithTrans"/>
        <w:tabs>
          <w:tab w:val="left" w:pos="533"/>
          <w:tab w:val="left" w:pos="1457"/>
          <w:tab w:val="left" w:pos="2666"/>
          <w:tab w:val="left" w:pos="3140"/>
          <w:tab w:val="left" w:pos="3899"/>
          <w:tab w:val="left" w:pos="5843"/>
          <w:tab w:val="left" w:pos="6107"/>
        </w:tabs>
      </w:pPr>
      <w:r>
        <w:tab/>
        <w:t>a-nema</w:t>
      </w:r>
      <w:r>
        <w:tab/>
        <w:t>qali-an</w:t>
      </w:r>
      <w:r>
        <w:tab/>
        <w:t>tsa</w:t>
      </w:r>
      <w:r>
        <w:tab/>
        <w:t>su</w:t>
      </w:r>
      <w:r>
        <w:tab/>
        <w:t>in=kavits</w:t>
      </w:r>
      <w:r>
        <w:tab/>
        <w:t>a</w:t>
      </w:r>
      <w:r w:rsidR="00D66EF2">
        <w:tab/>
        <w:t>sadjelung</w:t>
      </w:r>
    </w:p>
    <w:p w14:paraId="21AA9DAE" w14:textId="77777777" w:rsidR="00800AD8" w:rsidRDefault="00800AD8" w:rsidP="00D66EF2">
      <w:pPr>
        <w:pStyle w:val="InterlineTrans"/>
        <w:tabs>
          <w:tab w:val="left" w:pos="533"/>
          <w:tab w:val="left" w:pos="1457"/>
          <w:tab w:val="left" w:pos="2666"/>
          <w:tab w:val="left" w:pos="3140"/>
          <w:tab w:val="left" w:pos="3899"/>
          <w:tab w:val="left" w:pos="5843"/>
          <w:tab w:val="left" w:pos="6107"/>
        </w:tabs>
        <w:rPr>
          <w:smallCaps/>
        </w:rPr>
      </w:pPr>
      <w:r>
        <w:tab/>
        <w:t>?-what</w:t>
      </w:r>
      <w:r>
        <w:tab/>
        <w:t>friend-</w:t>
      </w:r>
      <w:r>
        <w:rPr>
          <w:smallCaps/>
        </w:rPr>
        <w:t>nom</w:t>
      </w:r>
      <w:r>
        <w:tab/>
        <w:t>this</w:t>
      </w:r>
      <w:r>
        <w:tab/>
        <w:t>you(</w:t>
      </w:r>
      <w:r>
        <w:rPr>
          <w:smallCaps/>
        </w:rPr>
        <w:t>s</w:t>
      </w:r>
      <w:r>
        <w:t>)</w:t>
      </w:r>
      <w:r>
        <w:tab/>
      </w:r>
      <w:r>
        <w:rPr>
          <w:smallCaps/>
        </w:rPr>
        <w:t>perf</w:t>
      </w:r>
      <w:r>
        <w:t>=carry.on.back</w:t>
      </w:r>
      <w:r>
        <w:rPr>
          <w:smallCaps/>
        </w:rPr>
        <w:tab/>
        <w:t>c</w:t>
      </w:r>
      <w:r w:rsidR="00D66EF2">
        <w:tab/>
        <w:t>heavy</w:t>
      </w:r>
    </w:p>
    <w:p w14:paraId="296FD861" w14:textId="77777777" w:rsidR="00800AD8" w:rsidRDefault="00800AD8">
      <w:pPr>
        <w:pStyle w:val="InterlineFree"/>
      </w:pPr>
      <w:r>
        <w:t>“Friend, what’s that heavy thing on your back?”</w:t>
      </w:r>
    </w:p>
    <w:p w14:paraId="42CCD59C" w14:textId="77777777" w:rsidR="00800AD8" w:rsidRDefault="00DC1AE0" w:rsidP="00D66EF2">
      <w:pPr>
        <w:pStyle w:val="InterlineText"/>
        <w:tabs>
          <w:tab w:val="left" w:pos="533"/>
        </w:tabs>
      </w:pPr>
      <w:r w:rsidRPr="003A1D48">
        <w:rPr>
          <w:rStyle w:val="InterlineTextNumChar"/>
        </w:rPr>
        <w:t>035</w:t>
      </w:r>
      <w:r w:rsidR="00800AD8">
        <w:tab/>
        <w:t>“îakaraw.”</w:t>
      </w:r>
    </w:p>
    <w:p w14:paraId="472B8961" w14:textId="77777777" w:rsidR="00800AD8" w:rsidRDefault="00800AD8" w:rsidP="00D66EF2">
      <w:pPr>
        <w:pStyle w:val="InterlineGlossWithTrans"/>
        <w:tabs>
          <w:tab w:val="left" w:pos="533"/>
        </w:tabs>
      </w:pPr>
      <w:r>
        <w:tab/>
        <w:t>îakaraw</w:t>
      </w:r>
    </w:p>
    <w:p w14:paraId="6C42218E" w14:textId="77777777" w:rsidR="00800AD8" w:rsidRDefault="00800AD8" w:rsidP="00D66EF2">
      <w:pPr>
        <w:pStyle w:val="InterlineTransNoFree"/>
        <w:tabs>
          <w:tab w:val="right" w:pos="8787"/>
        </w:tabs>
      </w:pPr>
      <w:r>
        <w:tab/>
        <w:t>flower.sp</w:t>
      </w:r>
      <w:r w:rsidR="00D66EF2">
        <w:tab/>
        <w:t>“</w:t>
      </w:r>
      <w:r w:rsidR="00D66EF2" w:rsidRPr="00D66EF2">
        <w:rPr>
          <w:rStyle w:val="VernacularText"/>
        </w:rPr>
        <w:t>îakaraw</w:t>
      </w:r>
      <w:r w:rsidR="00D66EF2">
        <w:t xml:space="preserve"> flowers (for head decorations).”</w:t>
      </w:r>
    </w:p>
    <w:p w14:paraId="400E4430" w14:textId="77777777" w:rsidR="00800AD8" w:rsidRDefault="00DE0E5A" w:rsidP="00D66EF2">
      <w:pPr>
        <w:pStyle w:val="InterlineText"/>
        <w:tabs>
          <w:tab w:val="left" w:pos="533"/>
          <w:tab w:val="left" w:pos="1172"/>
          <w:tab w:val="left" w:pos="2366"/>
          <w:tab w:val="left" w:pos="2630"/>
          <w:tab w:val="left" w:pos="3569"/>
          <w:tab w:val="left" w:pos="4658"/>
          <w:tab w:val="left" w:pos="5147"/>
          <w:tab w:val="left" w:pos="5786"/>
          <w:tab w:val="left" w:pos="6050"/>
          <w:tab w:val="left" w:pos="6794"/>
        </w:tabs>
      </w:pPr>
      <w:r w:rsidRPr="003A1D48">
        <w:rPr>
          <w:rStyle w:val="InterlineTextNumChar"/>
        </w:rPr>
        <w:t>036</w:t>
      </w:r>
      <w:r w:rsidR="00800AD8">
        <w:tab/>
        <w:t>vaik</w:t>
      </w:r>
      <w:r w:rsidR="00800AD8">
        <w:tab/>
        <w:t>timadju</w:t>
      </w:r>
      <w:r w:rsidR="00800AD8">
        <w:tab/>
        <w:t>a</w:t>
      </w:r>
      <w:r w:rsidR="00800AD8">
        <w:tab/>
        <w:t>isangas</w:t>
      </w:r>
      <w:r w:rsidR="00800AD8">
        <w:tab/>
        <w:t>qemalats,</w:t>
      </w:r>
      <w:r w:rsidR="00800AD8">
        <w:tab/>
        <w:t>sa</w:t>
      </w:r>
      <w:r w:rsidR="00800AD8">
        <w:tab/>
        <w:t>vaik</w:t>
      </w:r>
      <w:r w:rsidR="00800AD8">
        <w:tab/>
        <w:t>a</w:t>
      </w:r>
      <w:r w:rsidR="00800AD8">
        <w:tab/>
        <w:t>sema</w:t>
      </w:r>
      <w:r w:rsidR="00D66EF2">
        <w:tab/>
        <w:t>tjumaq.</w:t>
      </w:r>
    </w:p>
    <w:p w14:paraId="7E5ACC29" w14:textId="77777777" w:rsidR="00800AD8" w:rsidRDefault="00800AD8" w:rsidP="00D66EF2">
      <w:pPr>
        <w:pStyle w:val="InterlineGlossWithTrans"/>
        <w:tabs>
          <w:tab w:val="left" w:pos="533"/>
          <w:tab w:val="left" w:pos="1172"/>
          <w:tab w:val="left" w:pos="2366"/>
          <w:tab w:val="left" w:pos="2630"/>
          <w:tab w:val="left" w:pos="3569"/>
          <w:tab w:val="left" w:pos="4658"/>
          <w:tab w:val="left" w:pos="5147"/>
          <w:tab w:val="left" w:pos="5786"/>
          <w:tab w:val="left" w:pos="6050"/>
          <w:tab w:val="left" w:pos="6794"/>
        </w:tabs>
      </w:pPr>
      <w:r>
        <w:tab/>
        <w:t>vaik</w:t>
      </w:r>
      <w:r>
        <w:tab/>
        <w:t>ti-madju</w:t>
      </w:r>
      <w:r>
        <w:tab/>
        <w:t>a</w:t>
      </w:r>
      <w:r>
        <w:tab/>
        <w:t>i-sangas</w:t>
      </w:r>
      <w:r>
        <w:tab/>
        <w:t>em=qalats</w:t>
      </w:r>
      <w:r>
        <w:tab/>
        <w:t>sa</w:t>
      </w:r>
      <w:r>
        <w:tab/>
        <w:t>vaik</w:t>
      </w:r>
      <w:r>
        <w:tab/>
        <w:t>a</w:t>
      </w:r>
      <w:r>
        <w:tab/>
        <w:t>em=sa</w:t>
      </w:r>
      <w:r w:rsidR="00D66EF2">
        <w:tab/>
        <w:t>tju-umaq</w:t>
      </w:r>
    </w:p>
    <w:p w14:paraId="7C574238" w14:textId="77777777" w:rsidR="00800AD8" w:rsidRDefault="00800AD8" w:rsidP="00D66EF2">
      <w:pPr>
        <w:pStyle w:val="InterlineTrans"/>
        <w:tabs>
          <w:tab w:val="left" w:pos="533"/>
          <w:tab w:val="left" w:pos="1172"/>
          <w:tab w:val="left" w:pos="2366"/>
          <w:tab w:val="left" w:pos="2630"/>
          <w:tab w:val="left" w:pos="3569"/>
          <w:tab w:val="left" w:pos="4658"/>
          <w:tab w:val="left" w:pos="5147"/>
          <w:tab w:val="left" w:pos="5786"/>
          <w:tab w:val="left" w:pos="6050"/>
          <w:tab w:val="left" w:pos="6794"/>
        </w:tabs>
      </w:pPr>
      <w:r>
        <w:tab/>
        <w:t>leave</w:t>
      </w:r>
      <w:r>
        <w:tab/>
      </w:r>
      <w:r>
        <w:rPr>
          <w:smallCaps/>
        </w:rPr>
        <w:t>f-3rd.pers</w:t>
      </w:r>
      <w:r>
        <w:rPr>
          <w:smallCaps/>
        </w:rPr>
        <w:tab/>
        <w:t>c</w:t>
      </w:r>
      <w:r>
        <w:rPr>
          <w:smallCaps/>
        </w:rPr>
        <w:tab/>
        <w:t>loc</w:t>
      </w:r>
      <w:r>
        <w:t>-first</w:t>
      </w:r>
      <w:r>
        <w:tab/>
      </w:r>
      <w:r>
        <w:rPr>
          <w:smallCaps/>
        </w:rPr>
        <w:t>af</w:t>
      </w:r>
      <w:r>
        <w:t>=shout</w:t>
      </w:r>
      <w:r>
        <w:tab/>
        <w:t>and</w:t>
      </w:r>
      <w:r>
        <w:tab/>
        <w:t>leave</w:t>
      </w:r>
      <w:r>
        <w:rPr>
          <w:smallCaps/>
        </w:rPr>
        <w:tab/>
        <w:t>c</w:t>
      </w:r>
      <w:r>
        <w:rPr>
          <w:smallCaps/>
        </w:rPr>
        <w:tab/>
        <w:t>af</w:t>
      </w:r>
      <w:r>
        <w:t>=go</w:t>
      </w:r>
      <w:r w:rsidR="00D66EF2">
        <w:tab/>
        <w:t>there-house</w:t>
      </w:r>
    </w:p>
    <w:p w14:paraId="3A944BF7" w14:textId="77777777" w:rsidR="00800AD8" w:rsidRDefault="00800AD8">
      <w:pPr>
        <w:pStyle w:val="InterlineFree"/>
      </w:pPr>
      <w:r>
        <w:t>He went ahead with a hunter’s shout of success, and went home.</w:t>
      </w:r>
    </w:p>
    <w:p w14:paraId="663312AD" w14:textId="77777777" w:rsidR="00800AD8" w:rsidRDefault="00DE0E5A" w:rsidP="00D66EF2">
      <w:pPr>
        <w:pStyle w:val="InterlineText"/>
        <w:tabs>
          <w:tab w:val="left" w:pos="533"/>
          <w:tab w:val="left" w:pos="3107"/>
          <w:tab w:val="left" w:pos="3596"/>
          <w:tab w:val="left" w:pos="4430"/>
          <w:tab w:val="left" w:pos="4694"/>
          <w:tab w:val="left" w:pos="5678"/>
          <w:tab w:val="left" w:pos="6362"/>
          <w:tab w:val="left" w:pos="7346"/>
        </w:tabs>
      </w:pPr>
      <w:r w:rsidRPr="003A1D48">
        <w:rPr>
          <w:rStyle w:val="InterlineTextNumChar"/>
        </w:rPr>
        <w:t>037</w:t>
      </w:r>
      <w:r w:rsidR="00800AD8">
        <w:tab/>
        <w:t>semukavits,</w:t>
      </w:r>
      <w:r w:rsidR="00800AD8">
        <w:tab/>
        <w:t>sa</w:t>
      </w:r>
      <w:r w:rsidR="00800AD8">
        <w:tab/>
        <w:t>alapen</w:t>
      </w:r>
      <w:r w:rsidR="00800AD8">
        <w:tab/>
        <w:t>a</w:t>
      </w:r>
      <w:r w:rsidR="00800AD8">
        <w:tab/>
        <w:t>pasa</w:t>
      </w:r>
      <w:r w:rsidR="00800AD8">
        <w:tab/>
        <w:t>surur,</w:t>
      </w:r>
      <w:r w:rsidR="00800AD8">
        <w:tab/>
        <w:t>saka</w:t>
      </w:r>
      <w:r w:rsidR="00D66EF2">
        <w:tab/>
        <w:t>taqed.</w:t>
      </w:r>
    </w:p>
    <w:p w14:paraId="50606FC8" w14:textId="77777777" w:rsidR="00800AD8" w:rsidRDefault="00800AD8" w:rsidP="00D66EF2">
      <w:pPr>
        <w:pStyle w:val="InterlineGlossWithTrans"/>
        <w:tabs>
          <w:tab w:val="left" w:pos="533"/>
          <w:tab w:val="left" w:pos="3107"/>
          <w:tab w:val="left" w:pos="3596"/>
          <w:tab w:val="left" w:pos="4430"/>
          <w:tab w:val="left" w:pos="4694"/>
          <w:tab w:val="left" w:pos="5678"/>
          <w:tab w:val="left" w:pos="6362"/>
          <w:tab w:val="left" w:pos="7346"/>
        </w:tabs>
      </w:pPr>
      <w:r>
        <w:tab/>
        <w:t>em=su-kavits</w:t>
      </w:r>
      <w:r>
        <w:tab/>
        <w:t>sa</w:t>
      </w:r>
      <w:r>
        <w:tab/>
        <w:t>alap-en</w:t>
      </w:r>
      <w:r>
        <w:tab/>
        <w:t>a</w:t>
      </w:r>
      <w:r>
        <w:tab/>
        <w:t>pa-sa</w:t>
      </w:r>
      <w:r>
        <w:tab/>
        <w:t>surur</w:t>
      </w:r>
      <w:r>
        <w:tab/>
        <w:t>sa-ka</w:t>
      </w:r>
      <w:r w:rsidR="00D66EF2">
        <w:tab/>
        <w:t>taqed</w:t>
      </w:r>
    </w:p>
    <w:p w14:paraId="1EAD2BF1" w14:textId="77777777" w:rsidR="00800AD8" w:rsidRDefault="00800AD8" w:rsidP="00D66EF2">
      <w:pPr>
        <w:pStyle w:val="InterlineTrans"/>
        <w:tabs>
          <w:tab w:val="left" w:pos="533"/>
          <w:tab w:val="left" w:pos="3107"/>
          <w:tab w:val="left" w:pos="3596"/>
          <w:tab w:val="left" w:pos="4430"/>
          <w:tab w:val="left" w:pos="4694"/>
          <w:tab w:val="left" w:pos="5678"/>
          <w:tab w:val="left" w:pos="6362"/>
          <w:tab w:val="left" w:pos="7346"/>
        </w:tabs>
      </w:pPr>
      <w:r>
        <w:tab/>
      </w:r>
      <w:r>
        <w:rPr>
          <w:smallCaps/>
        </w:rPr>
        <w:t>af</w:t>
      </w:r>
      <w:r>
        <w:t>=remove-carry.on.back</w:t>
      </w:r>
      <w:r>
        <w:tab/>
        <w:t>and</w:t>
      </w:r>
      <w:r>
        <w:tab/>
        <w:t>take-</w:t>
      </w:r>
      <w:r>
        <w:rPr>
          <w:smallCaps/>
        </w:rPr>
        <w:t>pf</w:t>
      </w:r>
      <w:r>
        <w:rPr>
          <w:smallCaps/>
        </w:rPr>
        <w:tab/>
        <w:t>c</w:t>
      </w:r>
      <w:r>
        <w:rPr>
          <w:smallCaps/>
        </w:rPr>
        <w:tab/>
      </w:r>
      <w:r>
        <w:t>cause-go</w:t>
      </w:r>
      <w:r>
        <w:tab/>
        <w:t>bed</w:t>
      </w:r>
      <w:r>
        <w:tab/>
        <w:t>and-after</w:t>
      </w:r>
      <w:r w:rsidR="00D66EF2">
        <w:tab/>
        <w:t>sleep</w:t>
      </w:r>
    </w:p>
    <w:p w14:paraId="747B7FAF" w14:textId="77777777" w:rsidR="00800AD8" w:rsidRDefault="00800AD8">
      <w:pPr>
        <w:pStyle w:val="InterlineFree"/>
      </w:pPr>
      <w:r>
        <w:t>He took off his load, took it to the bed platform and went to sleep.</w:t>
      </w:r>
    </w:p>
    <w:p w14:paraId="40DE5330" w14:textId="77777777" w:rsidR="00800AD8" w:rsidRDefault="00DE0E5A" w:rsidP="00D66EF2">
      <w:pPr>
        <w:pStyle w:val="InterlineText"/>
        <w:tabs>
          <w:tab w:val="left" w:pos="533"/>
          <w:tab w:val="left" w:pos="1577"/>
          <w:tab w:val="left" w:pos="2081"/>
          <w:tab w:val="left" w:pos="2915"/>
          <w:tab w:val="left" w:pos="3734"/>
          <w:tab w:val="left" w:pos="4238"/>
          <w:tab w:val="left" w:pos="5372"/>
          <w:tab w:val="left" w:pos="6026"/>
          <w:tab w:val="left" w:pos="6500"/>
          <w:tab w:val="left" w:pos="6764"/>
          <w:tab w:val="left" w:pos="7568"/>
        </w:tabs>
      </w:pPr>
      <w:r w:rsidRPr="003A1D48">
        <w:rPr>
          <w:rStyle w:val="InterlineTextNumChar"/>
        </w:rPr>
        <w:t>038</w:t>
      </w:r>
      <w:r w:rsidR="00800AD8">
        <w:tab/>
        <w:t>“tekelu</w:t>
      </w:r>
      <w:r w:rsidR="00800AD8">
        <w:tab/>
        <w:t>tua</w:t>
      </w:r>
      <w:r w:rsidR="00800AD8">
        <w:tab/>
        <w:t>vava,</w:t>
      </w:r>
      <w:r w:rsidR="00800AD8">
        <w:tab/>
        <w:t>kanu</w:t>
      </w:r>
      <w:r w:rsidR="00800AD8">
        <w:tab/>
        <w:t>tua</w:t>
      </w:r>
      <w:r w:rsidR="00800AD8">
        <w:tab/>
        <w:t>kinsa,”</w:t>
      </w:r>
      <w:r w:rsidR="00800AD8">
        <w:tab/>
        <w:t>nu</w:t>
      </w:r>
      <w:r w:rsidR="00800AD8">
        <w:tab/>
        <w:t>aya</w:t>
      </w:r>
      <w:r w:rsidR="00800AD8">
        <w:tab/>
        <w:t>a</w:t>
      </w:r>
      <w:r w:rsidR="00800AD8">
        <w:tab/>
        <w:t>kina,</w:t>
      </w:r>
      <w:r w:rsidR="00D66EF2">
        <w:tab/>
        <w:t>“saqetju</w:t>
      </w:r>
    </w:p>
    <w:p w14:paraId="2C2A2098" w14:textId="77777777" w:rsidR="00800AD8" w:rsidRDefault="00800AD8" w:rsidP="00D66EF2">
      <w:pPr>
        <w:pStyle w:val="InterlineGlossWithTrans"/>
        <w:tabs>
          <w:tab w:val="left" w:pos="533"/>
          <w:tab w:val="left" w:pos="1577"/>
          <w:tab w:val="left" w:pos="2081"/>
          <w:tab w:val="left" w:pos="2915"/>
          <w:tab w:val="left" w:pos="3734"/>
          <w:tab w:val="left" w:pos="4238"/>
          <w:tab w:val="left" w:pos="5372"/>
          <w:tab w:val="left" w:pos="6026"/>
          <w:tab w:val="left" w:pos="6500"/>
          <w:tab w:val="left" w:pos="6764"/>
          <w:tab w:val="left" w:pos="7568"/>
        </w:tabs>
      </w:pPr>
      <w:r>
        <w:tab/>
        <w:t>tekel-u</w:t>
      </w:r>
      <w:r>
        <w:tab/>
        <w:t>tua</w:t>
      </w:r>
      <w:r>
        <w:tab/>
        <w:t>vava</w:t>
      </w:r>
      <w:r>
        <w:tab/>
        <w:t>kan-u</w:t>
      </w:r>
      <w:r>
        <w:tab/>
        <w:t>tua</w:t>
      </w:r>
      <w:r>
        <w:tab/>
        <w:t>in=kesa</w:t>
      </w:r>
      <w:r>
        <w:tab/>
        <w:t>nu</w:t>
      </w:r>
      <w:r>
        <w:tab/>
        <w:t>aya</w:t>
      </w:r>
      <w:r>
        <w:tab/>
        <w:t>a</w:t>
      </w:r>
      <w:r>
        <w:tab/>
        <w:t>kina</w:t>
      </w:r>
      <w:r w:rsidR="00D66EF2">
        <w:tab/>
        <w:t>saqetju</w:t>
      </w:r>
    </w:p>
    <w:p w14:paraId="67313DFC" w14:textId="77777777" w:rsidR="00800AD8" w:rsidRDefault="00800AD8" w:rsidP="00D66EF2">
      <w:pPr>
        <w:pStyle w:val="InterlineTransNoFree"/>
        <w:tabs>
          <w:tab w:val="left" w:pos="1577"/>
          <w:tab w:val="left" w:pos="2081"/>
          <w:tab w:val="left" w:pos="2915"/>
          <w:tab w:val="left" w:pos="3734"/>
          <w:tab w:val="left" w:pos="4238"/>
          <w:tab w:val="left" w:pos="5372"/>
          <w:tab w:val="left" w:pos="6026"/>
          <w:tab w:val="left" w:pos="6500"/>
          <w:tab w:val="left" w:pos="6764"/>
          <w:tab w:val="left" w:pos="7568"/>
        </w:tabs>
      </w:pPr>
      <w:r>
        <w:tab/>
        <w:t>drink-</w:t>
      </w:r>
      <w:r>
        <w:rPr>
          <w:smallCaps/>
        </w:rPr>
        <w:t>imp</w:t>
      </w:r>
      <w:r>
        <w:tab/>
      </w:r>
      <w:r>
        <w:rPr>
          <w:smallCaps/>
        </w:rPr>
        <w:t>obl</w:t>
      </w:r>
      <w:r>
        <w:tab/>
        <w:t>alcohol</w:t>
      </w:r>
      <w:r>
        <w:tab/>
        <w:t>eat-</w:t>
      </w:r>
      <w:r>
        <w:rPr>
          <w:smallCaps/>
        </w:rPr>
        <w:t>imp</w:t>
      </w:r>
      <w:r>
        <w:tab/>
      </w:r>
      <w:r>
        <w:rPr>
          <w:smallCaps/>
        </w:rPr>
        <w:t>obl</w:t>
      </w:r>
      <w:r>
        <w:tab/>
      </w:r>
      <w:r>
        <w:rPr>
          <w:smallCaps/>
        </w:rPr>
        <w:t>perf</w:t>
      </w:r>
      <w:r>
        <w:t>=food</w:t>
      </w:r>
      <w:r>
        <w:tab/>
        <w:t>when</w:t>
      </w:r>
      <w:r>
        <w:tab/>
        <w:t>say</w:t>
      </w:r>
      <w:r>
        <w:rPr>
          <w:smallCaps/>
        </w:rPr>
        <w:tab/>
        <w:t>c</w:t>
      </w:r>
      <w:r>
        <w:rPr>
          <w:smallCaps/>
        </w:rPr>
        <w:tab/>
      </w:r>
      <w:r>
        <w:t>mother</w:t>
      </w:r>
      <w:r w:rsidR="00D66EF2">
        <w:tab/>
        <w:t>painful</w:t>
      </w:r>
    </w:p>
    <w:p w14:paraId="6723D36C" w14:textId="77777777" w:rsidR="00800AD8" w:rsidRDefault="00800AD8" w:rsidP="00D66EF2">
      <w:pPr>
        <w:pStyle w:val="InterlineText"/>
        <w:tabs>
          <w:tab w:val="left" w:pos="533"/>
          <w:tab w:val="left" w:pos="1292"/>
          <w:tab w:val="left" w:pos="1766"/>
          <w:tab w:val="left" w:pos="2840"/>
        </w:tabs>
      </w:pPr>
      <w:r>
        <w:tab/>
        <w:t>aken,</w:t>
      </w:r>
      <w:r w:rsidR="00D21C3A">
        <w:t>”</w:t>
      </w:r>
      <w:r w:rsidR="00D21C3A">
        <w:tab/>
      </w:r>
      <w:r>
        <w:t>aya</w:t>
      </w:r>
      <w:r>
        <w:tab/>
        <w:t>sakamaya</w:t>
      </w:r>
      <w:r>
        <w:tab/>
        <w:t>timadju.</w:t>
      </w:r>
    </w:p>
    <w:p w14:paraId="6472BF22" w14:textId="77777777" w:rsidR="00800AD8" w:rsidRDefault="00800AD8" w:rsidP="00D66EF2">
      <w:pPr>
        <w:pStyle w:val="InterlineGlossWithTrans"/>
        <w:tabs>
          <w:tab w:val="left" w:pos="533"/>
          <w:tab w:val="left" w:pos="1292"/>
          <w:tab w:val="left" w:pos="1766"/>
          <w:tab w:val="left" w:pos="2840"/>
        </w:tabs>
      </w:pPr>
      <w:r>
        <w:tab/>
        <w:t>aken</w:t>
      </w:r>
      <w:r>
        <w:tab/>
        <w:t>aya</w:t>
      </w:r>
      <w:r>
        <w:tab/>
        <w:t>sakamaya</w:t>
      </w:r>
      <w:r>
        <w:tab/>
        <w:t>ti-madju</w:t>
      </w:r>
    </w:p>
    <w:p w14:paraId="211B6095" w14:textId="77777777" w:rsidR="00800AD8" w:rsidRDefault="00800AD8" w:rsidP="00D66EF2">
      <w:pPr>
        <w:pStyle w:val="InterlineTrans"/>
        <w:tabs>
          <w:tab w:val="left" w:pos="533"/>
          <w:tab w:val="left" w:pos="1292"/>
          <w:tab w:val="left" w:pos="1766"/>
          <w:tab w:val="left" w:pos="2840"/>
        </w:tabs>
      </w:pPr>
      <w:r>
        <w:tab/>
      </w:r>
      <w:r w:rsidR="000D5EFB" w:rsidRPr="000D5EFB">
        <w:rPr>
          <w:smallCaps/>
        </w:rPr>
        <w:t>f.I</w:t>
      </w:r>
      <w:r>
        <w:tab/>
        <w:t>say</w:t>
      </w:r>
      <w:r>
        <w:tab/>
        <w:t>only</w:t>
      </w:r>
      <w:r>
        <w:tab/>
      </w:r>
      <w:r>
        <w:rPr>
          <w:smallCaps/>
        </w:rPr>
        <w:t>f-3rd.pers</w:t>
      </w:r>
    </w:p>
    <w:p w14:paraId="3254F6D1" w14:textId="77777777" w:rsidR="00800AD8" w:rsidRDefault="00800AD8">
      <w:pPr>
        <w:pStyle w:val="InterlineFree"/>
      </w:pPr>
      <w:r>
        <w:t>When his mother said: “Drink some beer, have some food,” he just said: “I’m ill”.</w:t>
      </w:r>
    </w:p>
    <w:p w14:paraId="008D7CBB" w14:textId="77777777" w:rsidR="00800AD8" w:rsidRDefault="00DE0E5A" w:rsidP="00D66EF2">
      <w:pPr>
        <w:pStyle w:val="InterlineText"/>
        <w:tabs>
          <w:tab w:val="left" w:pos="533"/>
          <w:tab w:val="left" w:pos="1457"/>
          <w:tab w:val="left" w:pos="2201"/>
          <w:tab w:val="left" w:pos="2750"/>
          <w:tab w:val="left" w:pos="3689"/>
          <w:tab w:val="left" w:pos="4553"/>
          <w:tab w:val="left" w:pos="5057"/>
        </w:tabs>
      </w:pPr>
      <w:r w:rsidRPr="003A1D48">
        <w:rPr>
          <w:rStyle w:val="InterlineTextNumChar"/>
        </w:rPr>
        <w:t>039</w:t>
      </w:r>
      <w:r w:rsidR="00800AD8">
        <w:tab/>
        <w:t>tapuluq</w:t>
      </w:r>
      <w:r w:rsidR="00800AD8">
        <w:tab/>
        <w:t>katu</w:t>
      </w:r>
      <w:r w:rsidR="00800AD8">
        <w:tab/>
        <w:t>lima</w:t>
      </w:r>
      <w:r w:rsidR="00800AD8">
        <w:tab/>
        <w:t>inika</w:t>
      </w:r>
      <w:r w:rsidR="00800AD8">
        <w:tab/>
        <w:t>keman</w:t>
      </w:r>
      <w:r w:rsidR="00800AD8">
        <w:tab/>
        <w:t>tua</w:t>
      </w:r>
      <w:r w:rsidR="00800AD8">
        <w:tab/>
        <w:t>kinsa.</w:t>
      </w:r>
    </w:p>
    <w:p w14:paraId="4EF6CC61" w14:textId="77777777" w:rsidR="00800AD8" w:rsidRDefault="00800AD8" w:rsidP="00D66EF2">
      <w:pPr>
        <w:pStyle w:val="InterlineGlossWithTrans"/>
        <w:tabs>
          <w:tab w:val="left" w:pos="533"/>
          <w:tab w:val="left" w:pos="1457"/>
          <w:tab w:val="left" w:pos="2201"/>
          <w:tab w:val="left" w:pos="2750"/>
          <w:tab w:val="left" w:pos="3689"/>
          <w:tab w:val="left" w:pos="4553"/>
          <w:tab w:val="left" w:pos="5057"/>
        </w:tabs>
      </w:pPr>
      <w:r>
        <w:tab/>
        <w:t>ta-puluq</w:t>
      </w:r>
      <w:r>
        <w:tab/>
        <w:t>ka-tu</w:t>
      </w:r>
      <w:r>
        <w:tab/>
        <w:t>lima</w:t>
      </w:r>
      <w:r>
        <w:tab/>
        <w:t>ini-ka</w:t>
      </w:r>
      <w:r>
        <w:tab/>
        <w:t>em=kan</w:t>
      </w:r>
      <w:r>
        <w:tab/>
        <w:t>tua</w:t>
      </w:r>
      <w:r>
        <w:tab/>
        <w:t>in=kesa</w:t>
      </w:r>
    </w:p>
    <w:p w14:paraId="6D0B72CA" w14:textId="77777777" w:rsidR="00800AD8" w:rsidRDefault="00800AD8" w:rsidP="00D66EF2">
      <w:pPr>
        <w:pStyle w:val="InterlineTrans"/>
        <w:tabs>
          <w:tab w:val="left" w:pos="533"/>
          <w:tab w:val="left" w:pos="1457"/>
          <w:tab w:val="left" w:pos="2201"/>
          <w:tab w:val="left" w:pos="2750"/>
          <w:tab w:val="left" w:pos="3689"/>
          <w:tab w:val="left" w:pos="4553"/>
          <w:tab w:val="left" w:pos="5057"/>
        </w:tabs>
      </w:pPr>
      <w:r>
        <w:tab/>
        <w:t>one-ten</w:t>
      </w:r>
      <w:r>
        <w:tab/>
        <w:t>after-?</w:t>
      </w:r>
      <w:r>
        <w:tab/>
        <w:t>five</w:t>
      </w:r>
      <w:r>
        <w:tab/>
        <w:t>not-after</w:t>
      </w:r>
      <w:r>
        <w:tab/>
      </w:r>
      <w:r>
        <w:rPr>
          <w:smallCaps/>
        </w:rPr>
        <w:t>af</w:t>
      </w:r>
      <w:r>
        <w:t>=eat</w:t>
      </w:r>
      <w:r>
        <w:tab/>
      </w:r>
      <w:r>
        <w:rPr>
          <w:smallCaps/>
        </w:rPr>
        <w:t>obl</w:t>
      </w:r>
      <w:r>
        <w:tab/>
      </w:r>
      <w:r>
        <w:rPr>
          <w:smallCaps/>
        </w:rPr>
        <w:t>perf</w:t>
      </w:r>
      <w:r>
        <w:t>=food</w:t>
      </w:r>
    </w:p>
    <w:p w14:paraId="6B3F949C" w14:textId="77777777" w:rsidR="00800AD8" w:rsidRDefault="00800AD8">
      <w:pPr>
        <w:pStyle w:val="InterlineFree"/>
      </w:pPr>
      <w:r>
        <w:t>He didn’t eat for 15 days.</w:t>
      </w:r>
    </w:p>
    <w:p w14:paraId="01350DCD" w14:textId="77777777" w:rsidR="00800AD8" w:rsidRDefault="00DE0E5A" w:rsidP="00D66EF2">
      <w:pPr>
        <w:pStyle w:val="InterlineText"/>
        <w:tabs>
          <w:tab w:val="left" w:pos="533"/>
          <w:tab w:val="left" w:pos="1952"/>
          <w:tab w:val="left" w:pos="2561"/>
          <w:tab w:val="left" w:pos="2825"/>
          <w:tab w:val="left" w:pos="3689"/>
          <w:tab w:val="left" w:pos="4163"/>
          <w:tab w:val="left" w:pos="5297"/>
          <w:tab w:val="left" w:pos="6086"/>
        </w:tabs>
      </w:pPr>
      <w:r w:rsidRPr="003A1D48">
        <w:rPr>
          <w:rStyle w:val="InterlineTextNumChar"/>
        </w:rPr>
        <w:lastRenderedPageBreak/>
        <w:t>040</w:t>
      </w:r>
      <w:r w:rsidR="00800AD8">
        <w:tab/>
        <w:t>“Sapulungan,</w:t>
      </w:r>
      <w:r w:rsidR="00800AD8">
        <w:tab/>
        <w:t>uzai</w:t>
      </w:r>
      <w:r w:rsidR="00800AD8">
        <w:tab/>
        <w:t>a</w:t>
      </w:r>
      <w:r w:rsidR="00800AD8">
        <w:tab/>
        <w:t>vavuy,”</w:t>
      </w:r>
      <w:r w:rsidR="00800AD8">
        <w:tab/>
        <w:t>aya</w:t>
      </w:r>
      <w:r w:rsidR="00800AD8">
        <w:tab/>
        <w:t>qaliqali,</w:t>
      </w:r>
      <w:r w:rsidR="00800AD8">
        <w:tab/>
        <w:t>“sa-u</w:t>
      </w:r>
      <w:r w:rsidR="00800AD8">
        <w:tab/>
        <w:t>alapu.”</w:t>
      </w:r>
    </w:p>
    <w:p w14:paraId="6B5F1EF4" w14:textId="77777777" w:rsidR="00800AD8" w:rsidRDefault="00800AD8" w:rsidP="00D66EF2">
      <w:pPr>
        <w:pStyle w:val="InterlineGlossWithTrans"/>
        <w:tabs>
          <w:tab w:val="left" w:pos="533"/>
          <w:tab w:val="left" w:pos="1952"/>
          <w:tab w:val="left" w:pos="2561"/>
          <w:tab w:val="left" w:pos="2825"/>
          <w:tab w:val="left" w:pos="3689"/>
          <w:tab w:val="left" w:pos="4163"/>
          <w:tab w:val="left" w:pos="5297"/>
          <w:tab w:val="left" w:pos="6086"/>
        </w:tabs>
      </w:pPr>
      <w:r>
        <w:tab/>
        <w:t>Sapulungan</w:t>
      </w:r>
      <w:r>
        <w:tab/>
        <w:t>uzay</w:t>
      </w:r>
      <w:r>
        <w:tab/>
        <w:t>a</w:t>
      </w:r>
      <w:r>
        <w:tab/>
        <w:t>vavuy</w:t>
      </w:r>
      <w:r>
        <w:tab/>
        <w:t>aya</w:t>
      </w:r>
      <w:r>
        <w:tab/>
        <w:t>qali-qali</w:t>
      </w:r>
      <w:r>
        <w:tab/>
        <w:t>sa-u</w:t>
      </w:r>
      <w:r>
        <w:tab/>
        <w:t>alap-u</w:t>
      </w:r>
    </w:p>
    <w:p w14:paraId="3B335A4C" w14:textId="77777777" w:rsidR="00800AD8" w:rsidRDefault="00800AD8" w:rsidP="00D66EF2">
      <w:pPr>
        <w:pStyle w:val="InterlineTrans"/>
        <w:tabs>
          <w:tab w:val="left" w:pos="533"/>
          <w:tab w:val="left" w:pos="1952"/>
          <w:tab w:val="left" w:pos="2561"/>
          <w:tab w:val="left" w:pos="2825"/>
          <w:tab w:val="left" w:pos="3689"/>
          <w:tab w:val="left" w:pos="4163"/>
          <w:tab w:val="left" w:pos="5297"/>
          <w:tab w:val="left" w:pos="6086"/>
        </w:tabs>
      </w:pPr>
      <w:r>
        <w:tab/>
        <w:t>(name)</w:t>
      </w:r>
      <w:r>
        <w:tab/>
        <w:t>there</w:t>
      </w:r>
      <w:r>
        <w:rPr>
          <w:smallCaps/>
        </w:rPr>
        <w:tab/>
        <w:t>c</w:t>
      </w:r>
      <w:r>
        <w:rPr>
          <w:smallCaps/>
        </w:rPr>
        <w:tab/>
      </w:r>
      <w:r>
        <w:t>pig</w:t>
      </w:r>
      <w:r>
        <w:tab/>
        <w:t>say</w:t>
      </w:r>
      <w:r>
        <w:tab/>
      </w:r>
      <w:r>
        <w:rPr>
          <w:smallCaps/>
        </w:rPr>
        <w:t>red</w:t>
      </w:r>
      <w:r>
        <w:t>-friend</w:t>
      </w:r>
      <w:r>
        <w:tab/>
        <w:t>go-</w:t>
      </w:r>
      <w:r>
        <w:rPr>
          <w:smallCaps/>
        </w:rPr>
        <w:t>imp</w:t>
      </w:r>
      <w:r>
        <w:tab/>
        <w:t>take-</w:t>
      </w:r>
      <w:r>
        <w:rPr>
          <w:smallCaps/>
        </w:rPr>
        <w:t>imp</w:t>
      </w:r>
    </w:p>
    <w:p w14:paraId="3C1BEAF4" w14:textId="77777777" w:rsidR="00800AD8" w:rsidRDefault="00800AD8">
      <w:pPr>
        <w:pStyle w:val="InterlineFree"/>
      </w:pPr>
      <w:r>
        <w:t>Some people said: “Sapulungan, there are some wild pigs; go and get them.”</w:t>
      </w:r>
    </w:p>
    <w:p w14:paraId="16116836" w14:textId="77777777" w:rsidR="00800AD8" w:rsidRDefault="00DE0E5A" w:rsidP="00D66EF2">
      <w:pPr>
        <w:pStyle w:val="InterlineText"/>
        <w:tabs>
          <w:tab w:val="left" w:pos="533"/>
          <w:tab w:val="left" w:pos="1172"/>
          <w:tab w:val="left" w:pos="1616"/>
          <w:tab w:val="left" w:pos="2840"/>
          <w:tab w:val="left" w:pos="3104"/>
        </w:tabs>
      </w:pPr>
      <w:r w:rsidRPr="003A1D48">
        <w:rPr>
          <w:rStyle w:val="InterlineTextNumChar"/>
        </w:rPr>
        <w:t>041</w:t>
      </w:r>
      <w:r w:rsidR="00800AD8">
        <w:tab/>
        <w:t>vaik</w:t>
      </w:r>
      <w:r w:rsidR="00800AD8">
        <w:tab/>
        <w:t>ti</w:t>
      </w:r>
      <w:r w:rsidR="00800AD8">
        <w:tab/>
        <w:t>Sapulungan</w:t>
      </w:r>
      <w:r w:rsidR="00800AD8">
        <w:tab/>
        <w:t>a</w:t>
      </w:r>
      <w:r w:rsidR="00800AD8">
        <w:tab/>
        <w:t>qemaîup.</w:t>
      </w:r>
    </w:p>
    <w:p w14:paraId="34D7A3BA" w14:textId="77777777" w:rsidR="00800AD8" w:rsidRDefault="00800AD8" w:rsidP="00D66EF2">
      <w:pPr>
        <w:pStyle w:val="InterlineGlossWithTrans"/>
        <w:tabs>
          <w:tab w:val="left" w:pos="533"/>
          <w:tab w:val="left" w:pos="1172"/>
          <w:tab w:val="left" w:pos="1616"/>
          <w:tab w:val="left" w:pos="2840"/>
          <w:tab w:val="left" w:pos="3104"/>
        </w:tabs>
      </w:pPr>
      <w:r>
        <w:tab/>
        <w:t>vaik</w:t>
      </w:r>
      <w:r>
        <w:tab/>
        <w:t>ti</w:t>
      </w:r>
      <w:r>
        <w:tab/>
        <w:t>Sapulungan</w:t>
      </w:r>
      <w:r>
        <w:tab/>
        <w:t>a</w:t>
      </w:r>
      <w:r>
        <w:tab/>
        <w:t>em=qaîup</w:t>
      </w:r>
    </w:p>
    <w:p w14:paraId="4FB0F4AE" w14:textId="77777777" w:rsidR="00800AD8" w:rsidRDefault="00800AD8" w:rsidP="00D66EF2">
      <w:pPr>
        <w:pStyle w:val="InterlineTransNoFree"/>
        <w:tabs>
          <w:tab w:val="left" w:pos="1172"/>
          <w:tab w:val="left" w:pos="1616"/>
          <w:tab w:val="left" w:pos="2840"/>
          <w:tab w:val="left" w:pos="3104"/>
          <w:tab w:val="right" w:pos="8787"/>
        </w:tabs>
      </w:pPr>
      <w:r>
        <w:tab/>
        <w:t>leave</w:t>
      </w:r>
      <w:r>
        <w:tab/>
      </w:r>
      <w:r>
        <w:rPr>
          <w:smallCaps/>
        </w:rPr>
        <w:t>f.h</w:t>
      </w:r>
      <w:r>
        <w:tab/>
        <w:t>(name)</w:t>
      </w:r>
      <w:r>
        <w:rPr>
          <w:smallCaps/>
        </w:rPr>
        <w:tab/>
        <w:t>c</w:t>
      </w:r>
      <w:r>
        <w:rPr>
          <w:smallCaps/>
        </w:rPr>
        <w:tab/>
        <w:t>af</w:t>
      </w:r>
      <w:r>
        <w:t>=hunt</w:t>
      </w:r>
      <w:r w:rsidR="00D66EF2">
        <w:tab/>
        <w:t>Sapulungan went hunting.</w:t>
      </w:r>
    </w:p>
    <w:p w14:paraId="52A79672" w14:textId="77777777" w:rsidR="00800AD8" w:rsidRDefault="00DE0E5A" w:rsidP="00D66EF2">
      <w:pPr>
        <w:pStyle w:val="InterlineText"/>
        <w:tabs>
          <w:tab w:val="left" w:pos="533"/>
          <w:tab w:val="left" w:pos="1757"/>
          <w:tab w:val="left" w:pos="2021"/>
          <w:tab w:val="left" w:pos="2825"/>
          <w:tab w:val="left" w:pos="3329"/>
          <w:tab w:val="left" w:pos="5228"/>
          <w:tab w:val="left" w:pos="6512"/>
          <w:tab w:val="left" w:pos="7181"/>
        </w:tabs>
      </w:pPr>
      <w:r w:rsidRPr="003A1D48">
        <w:rPr>
          <w:rStyle w:val="InterlineTextNumChar"/>
        </w:rPr>
        <w:t>042</w:t>
      </w:r>
      <w:r w:rsidR="00800AD8">
        <w:tab/>
        <w:t>parimasudj</w:t>
      </w:r>
      <w:r w:rsidR="00800AD8">
        <w:tab/>
        <w:t>a</w:t>
      </w:r>
      <w:r w:rsidR="00800AD8">
        <w:tab/>
        <w:t>kina</w:t>
      </w:r>
      <w:r w:rsidR="00800AD8">
        <w:tab/>
        <w:t>tua</w:t>
      </w:r>
      <w:r w:rsidR="00800AD8">
        <w:tab/>
        <w:t>qaqerengan</w:t>
      </w:r>
      <w:r w:rsidR="00800AD8">
        <w:tab/>
        <w:t>nimadju;</w:t>
      </w:r>
      <w:r w:rsidR="00800AD8">
        <w:tab/>
        <w:t>manu</w:t>
      </w:r>
      <w:r w:rsidR="00D66EF2">
        <w:tab/>
        <w:t>izua</w:t>
      </w:r>
    </w:p>
    <w:p w14:paraId="02436816" w14:textId="77777777" w:rsidR="00800AD8" w:rsidRDefault="00800AD8" w:rsidP="00D66EF2">
      <w:pPr>
        <w:pStyle w:val="InterlineGlossWithTrans"/>
        <w:tabs>
          <w:tab w:val="left" w:pos="533"/>
          <w:tab w:val="left" w:pos="1757"/>
          <w:tab w:val="left" w:pos="2021"/>
          <w:tab w:val="left" w:pos="2825"/>
          <w:tab w:val="left" w:pos="3329"/>
          <w:tab w:val="left" w:pos="5228"/>
          <w:tab w:val="left" w:pos="6512"/>
          <w:tab w:val="left" w:pos="7181"/>
        </w:tabs>
      </w:pPr>
      <w:r>
        <w:tab/>
        <w:t>pa-rimasudj</w:t>
      </w:r>
      <w:r>
        <w:tab/>
        <w:t>a</w:t>
      </w:r>
      <w:r>
        <w:tab/>
        <w:t>kina</w:t>
      </w:r>
      <w:r>
        <w:tab/>
        <w:t>tua</w:t>
      </w:r>
      <w:r>
        <w:tab/>
        <w:t>qa-qereng-an</w:t>
      </w:r>
      <w:r>
        <w:tab/>
        <w:t>ni-madju</w:t>
      </w:r>
      <w:r>
        <w:tab/>
        <w:t>manu</w:t>
      </w:r>
      <w:r w:rsidR="00D66EF2">
        <w:tab/>
        <w:t>i-zua</w:t>
      </w:r>
    </w:p>
    <w:p w14:paraId="6EFCD135" w14:textId="77777777" w:rsidR="00800AD8" w:rsidRDefault="00800AD8" w:rsidP="00D66EF2">
      <w:pPr>
        <w:pStyle w:val="InterlineTransNoFree"/>
        <w:tabs>
          <w:tab w:val="left" w:pos="1757"/>
          <w:tab w:val="left" w:pos="2021"/>
          <w:tab w:val="left" w:pos="2825"/>
          <w:tab w:val="left" w:pos="3329"/>
          <w:tab w:val="left" w:pos="5228"/>
          <w:tab w:val="left" w:pos="6512"/>
          <w:tab w:val="left" w:pos="7181"/>
        </w:tabs>
      </w:pPr>
      <w:r>
        <w:tab/>
        <w:t>cause-tidy</w:t>
      </w:r>
      <w:r>
        <w:rPr>
          <w:smallCaps/>
        </w:rPr>
        <w:tab/>
        <w:t>c</w:t>
      </w:r>
      <w:r>
        <w:rPr>
          <w:smallCaps/>
        </w:rPr>
        <w:tab/>
      </w:r>
      <w:r>
        <w:t>mother</w:t>
      </w:r>
      <w:r>
        <w:tab/>
      </w:r>
      <w:r>
        <w:rPr>
          <w:smallCaps/>
        </w:rPr>
        <w:t>obl</w:t>
      </w:r>
      <w:r>
        <w:tab/>
      </w:r>
      <w:r>
        <w:rPr>
          <w:smallCaps/>
        </w:rPr>
        <w:t>red</w:t>
      </w:r>
      <w:r>
        <w:t>-lie.down-</w:t>
      </w:r>
      <w:r>
        <w:rPr>
          <w:smallCaps/>
        </w:rPr>
        <w:t>nom</w:t>
      </w:r>
      <w:r>
        <w:tab/>
        <w:t>of-</w:t>
      </w:r>
      <w:r>
        <w:rPr>
          <w:smallCaps/>
        </w:rPr>
        <w:t>3rd.pers</w:t>
      </w:r>
      <w:r>
        <w:tab/>
        <w:t>then</w:t>
      </w:r>
      <w:r w:rsidR="00D66EF2">
        <w:tab/>
      </w:r>
      <w:r w:rsidR="00D66EF2">
        <w:rPr>
          <w:smallCaps/>
        </w:rPr>
        <w:t>loc</w:t>
      </w:r>
      <w:r w:rsidR="00D66EF2">
        <w:t>-that</w:t>
      </w:r>
    </w:p>
    <w:p w14:paraId="73F2C774" w14:textId="77777777" w:rsidR="00800AD8" w:rsidRDefault="00800AD8" w:rsidP="00D66EF2">
      <w:pPr>
        <w:pStyle w:val="InterlineText"/>
        <w:tabs>
          <w:tab w:val="left" w:pos="533"/>
          <w:tab w:val="left" w:pos="1352"/>
        </w:tabs>
      </w:pPr>
      <w:r>
        <w:tab/>
        <w:t>nuki</w:t>
      </w:r>
      <w:r>
        <w:tab/>
        <w:t>anema.</w:t>
      </w:r>
    </w:p>
    <w:p w14:paraId="43DA9EF5" w14:textId="77777777" w:rsidR="00800AD8" w:rsidRDefault="00800AD8" w:rsidP="00D66EF2">
      <w:pPr>
        <w:pStyle w:val="InterlineGlossWithTrans"/>
        <w:tabs>
          <w:tab w:val="left" w:pos="533"/>
          <w:tab w:val="left" w:pos="1352"/>
        </w:tabs>
      </w:pPr>
      <w:r>
        <w:tab/>
        <w:t>nu-ki</w:t>
      </w:r>
      <w:r>
        <w:tab/>
        <w:t>a-nema</w:t>
      </w:r>
    </w:p>
    <w:p w14:paraId="3510F38C" w14:textId="77777777" w:rsidR="00800AD8" w:rsidRDefault="00800AD8" w:rsidP="00D66EF2">
      <w:pPr>
        <w:pStyle w:val="InterlineTransNoFree"/>
        <w:tabs>
          <w:tab w:val="left" w:pos="1352"/>
          <w:tab w:val="right" w:pos="8789"/>
        </w:tabs>
      </w:pPr>
      <w:r>
        <w:tab/>
        <w:t>of-how</w:t>
      </w:r>
      <w:r>
        <w:tab/>
        <w:t>?-what</w:t>
      </w:r>
      <w:r w:rsidR="00D66EF2">
        <w:tab/>
        <w:t>His mother tidied his bed; and there was something there.</w:t>
      </w:r>
    </w:p>
    <w:p w14:paraId="665C13D4" w14:textId="77777777" w:rsidR="00800AD8" w:rsidRDefault="00DE0E5A" w:rsidP="00D66EF2">
      <w:pPr>
        <w:pStyle w:val="InterlineText"/>
        <w:tabs>
          <w:tab w:val="left" w:pos="533"/>
          <w:tab w:val="left" w:pos="1307"/>
          <w:tab w:val="left" w:pos="2471"/>
          <w:tab w:val="left" w:pos="2735"/>
          <w:tab w:val="left" w:pos="4049"/>
          <w:tab w:val="left" w:pos="4538"/>
          <w:tab w:val="left" w:pos="4982"/>
          <w:tab w:val="left" w:pos="5726"/>
          <w:tab w:val="left" w:pos="6260"/>
          <w:tab w:val="left" w:pos="6749"/>
          <w:tab w:val="left" w:pos="7853"/>
        </w:tabs>
      </w:pPr>
      <w:r w:rsidRPr="003A1D48">
        <w:rPr>
          <w:rStyle w:val="InterlineTextNumChar"/>
        </w:rPr>
        <w:t>043</w:t>
      </w:r>
      <w:r w:rsidR="00800AD8">
        <w:tab/>
        <w:t>“manu</w:t>
      </w:r>
      <w:r w:rsidR="00800AD8">
        <w:tab/>
        <w:t>mavan</w:t>
      </w:r>
      <w:r w:rsidR="00800AD8">
        <w:tab/>
        <w:t>a</w:t>
      </w:r>
      <w:r w:rsidR="00800AD8">
        <w:tab/>
        <w:t>saqetjuan</w:t>
      </w:r>
      <w:r w:rsidR="00800AD8">
        <w:tab/>
        <w:t>nua</w:t>
      </w:r>
      <w:r w:rsidR="00800AD8">
        <w:tab/>
        <w:t>ku</w:t>
      </w:r>
      <w:r w:rsidR="00800AD8">
        <w:tab/>
        <w:t>aîak,”</w:t>
      </w:r>
      <w:r w:rsidR="00800AD8">
        <w:tab/>
        <w:t>aya,</w:t>
      </w:r>
      <w:r w:rsidR="00800AD8">
        <w:tab/>
        <w:t>sa</w:t>
      </w:r>
      <w:r w:rsidR="00D66EF2">
        <w:tab/>
        <w:t>veritsan</w:t>
      </w:r>
      <w:r w:rsidR="00D66EF2">
        <w:tab/>
        <w:t>a</w:t>
      </w:r>
    </w:p>
    <w:p w14:paraId="7571A147" w14:textId="77777777" w:rsidR="00800AD8" w:rsidRDefault="00800AD8" w:rsidP="00D66EF2">
      <w:pPr>
        <w:pStyle w:val="InterlineGlossWithTrans"/>
        <w:tabs>
          <w:tab w:val="left" w:pos="533"/>
          <w:tab w:val="left" w:pos="1307"/>
          <w:tab w:val="left" w:pos="2471"/>
          <w:tab w:val="left" w:pos="2735"/>
          <w:tab w:val="left" w:pos="4049"/>
          <w:tab w:val="left" w:pos="4538"/>
          <w:tab w:val="left" w:pos="4982"/>
          <w:tab w:val="left" w:pos="5726"/>
          <w:tab w:val="left" w:pos="6260"/>
          <w:tab w:val="left" w:pos="6749"/>
          <w:tab w:val="left" w:pos="7853"/>
        </w:tabs>
      </w:pPr>
      <w:r>
        <w:tab/>
        <w:t>manu</w:t>
      </w:r>
      <w:r>
        <w:tab/>
        <w:t>ma-avan</w:t>
      </w:r>
      <w:r>
        <w:tab/>
        <w:t>a</w:t>
      </w:r>
      <w:r>
        <w:tab/>
        <w:t>saqetju-an</w:t>
      </w:r>
      <w:r>
        <w:tab/>
        <w:t>nua</w:t>
      </w:r>
      <w:r>
        <w:tab/>
        <w:t>ku</w:t>
      </w:r>
      <w:r>
        <w:tab/>
        <w:t>aîak</w:t>
      </w:r>
      <w:r>
        <w:tab/>
        <w:t>aya</w:t>
      </w:r>
      <w:r>
        <w:tab/>
        <w:t>sa</w:t>
      </w:r>
      <w:r w:rsidR="00D66EF2">
        <w:tab/>
        <w:t>verits-an</w:t>
      </w:r>
      <w:r w:rsidR="00D66EF2">
        <w:tab/>
        <w:t>a</w:t>
      </w:r>
    </w:p>
    <w:p w14:paraId="234504E6" w14:textId="77777777" w:rsidR="00800AD8" w:rsidRDefault="00800AD8" w:rsidP="00D66EF2">
      <w:pPr>
        <w:pStyle w:val="InterlineTransNoFree"/>
        <w:tabs>
          <w:tab w:val="left" w:pos="1307"/>
          <w:tab w:val="left" w:pos="2471"/>
          <w:tab w:val="left" w:pos="2735"/>
          <w:tab w:val="left" w:pos="4049"/>
          <w:tab w:val="left" w:pos="4538"/>
          <w:tab w:val="left" w:pos="4982"/>
          <w:tab w:val="left" w:pos="5726"/>
          <w:tab w:val="left" w:pos="6260"/>
          <w:tab w:val="left" w:pos="6749"/>
          <w:tab w:val="left" w:pos="7853"/>
        </w:tabs>
      </w:pPr>
      <w:r>
        <w:tab/>
        <w:t>then</w:t>
      </w:r>
      <w:r>
        <w:tab/>
      </w:r>
      <w:r>
        <w:rPr>
          <w:smallCaps/>
        </w:rPr>
        <w:t>stat</w:t>
      </w:r>
      <w:r>
        <w:t>-exact</w:t>
      </w:r>
      <w:r>
        <w:rPr>
          <w:smallCaps/>
        </w:rPr>
        <w:tab/>
        <w:t>c</w:t>
      </w:r>
      <w:r>
        <w:rPr>
          <w:smallCaps/>
        </w:rPr>
        <w:tab/>
      </w:r>
      <w:r>
        <w:t>painful-</w:t>
      </w:r>
      <w:r>
        <w:rPr>
          <w:smallCaps/>
        </w:rPr>
        <w:t>nom</w:t>
      </w:r>
      <w:r>
        <w:tab/>
        <w:t>of</w:t>
      </w:r>
      <w:r>
        <w:tab/>
        <w:t>my</w:t>
      </w:r>
      <w:r>
        <w:tab/>
        <w:t>child</w:t>
      </w:r>
      <w:r>
        <w:tab/>
        <w:t>say</w:t>
      </w:r>
      <w:r>
        <w:tab/>
        <w:t>and</w:t>
      </w:r>
      <w:r w:rsidR="00D66EF2">
        <w:tab/>
        <w:t>discard-</w:t>
      </w:r>
      <w:r w:rsidR="00D66EF2">
        <w:rPr>
          <w:smallCaps/>
        </w:rPr>
        <w:t>lf</w:t>
      </w:r>
      <w:r w:rsidR="00D66EF2">
        <w:rPr>
          <w:smallCaps/>
        </w:rPr>
        <w:tab/>
        <w:t>c</w:t>
      </w:r>
    </w:p>
    <w:p w14:paraId="29D9B8CF" w14:textId="77777777" w:rsidR="00800AD8" w:rsidRDefault="00800AD8" w:rsidP="00D66EF2">
      <w:pPr>
        <w:pStyle w:val="InterlineText"/>
        <w:tabs>
          <w:tab w:val="left" w:pos="533"/>
          <w:tab w:val="left" w:pos="1517"/>
        </w:tabs>
      </w:pPr>
      <w:r>
        <w:tab/>
        <w:t>pasa</w:t>
      </w:r>
      <w:r>
        <w:tab/>
        <w:t>tekutekuan.</w:t>
      </w:r>
    </w:p>
    <w:p w14:paraId="20939B18" w14:textId="77777777" w:rsidR="00800AD8" w:rsidRDefault="00800AD8" w:rsidP="00D66EF2">
      <w:pPr>
        <w:pStyle w:val="InterlineGlossWithTrans"/>
        <w:tabs>
          <w:tab w:val="left" w:pos="533"/>
          <w:tab w:val="left" w:pos="1517"/>
        </w:tabs>
      </w:pPr>
      <w:r>
        <w:tab/>
        <w:t>pa-sa</w:t>
      </w:r>
      <w:r>
        <w:tab/>
        <w:t>teku-teku-an</w:t>
      </w:r>
    </w:p>
    <w:p w14:paraId="59B19C8B" w14:textId="77777777" w:rsidR="00800AD8" w:rsidRDefault="00800AD8" w:rsidP="00D66EF2">
      <w:pPr>
        <w:pStyle w:val="InterlineTrans"/>
        <w:tabs>
          <w:tab w:val="left" w:pos="533"/>
          <w:tab w:val="left" w:pos="1517"/>
        </w:tabs>
      </w:pPr>
      <w:r>
        <w:rPr>
          <w:smallCaps/>
        </w:rPr>
        <w:tab/>
      </w:r>
      <w:r>
        <w:t>cause-go</w:t>
      </w:r>
      <w:r>
        <w:tab/>
      </w:r>
      <w:r>
        <w:rPr>
          <w:smallCaps/>
        </w:rPr>
        <w:t>red</w:t>
      </w:r>
      <w:r>
        <w:t>-down-</w:t>
      </w:r>
      <w:r>
        <w:rPr>
          <w:smallCaps/>
        </w:rPr>
        <w:t>nom</w:t>
      </w:r>
    </w:p>
    <w:p w14:paraId="0DCF5C83" w14:textId="77777777" w:rsidR="00800AD8" w:rsidRDefault="00800AD8">
      <w:pPr>
        <w:pStyle w:val="InterlineFree"/>
      </w:pPr>
      <w:r>
        <w:t>“So that was my son’s illness,” she said, and threw it down below (to the rubbish heap).</w:t>
      </w:r>
    </w:p>
    <w:p w14:paraId="671CC329" w14:textId="77777777" w:rsidR="00800AD8" w:rsidRDefault="00DE0E5A" w:rsidP="00D66EF2">
      <w:pPr>
        <w:pStyle w:val="InterlineText"/>
        <w:tabs>
          <w:tab w:val="left" w:pos="533"/>
          <w:tab w:val="left" w:pos="1832"/>
          <w:tab w:val="left" w:pos="2276"/>
          <w:tab w:val="left" w:pos="3590"/>
          <w:tab w:val="left" w:pos="4454"/>
          <w:tab w:val="left" w:pos="4718"/>
          <w:tab w:val="left" w:pos="5432"/>
        </w:tabs>
      </w:pPr>
      <w:r w:rsidRPr="003A1D48">
        <w:rPr>
          <w:rStyle w:val="InterlineTextNumChar"/>
        </w:rPr>
        <w:t>044</w:t>
      </w:r>
      <w:r w:rsidR="00800AD8">
        <w:tab/>
        <w:t>mangtjez</w:t>
      </w:r>
      <w:r w:rsidR="00800AD8">
        <w:tab/>
        <w:t>ti</w:t>
      </w:r>
      <w:r w:rsidR="00800AD8">
        <w:tab/>
        <w:t>Sapulungan;</w:t>
      </w:r>
      <w:r w:rsidR="00800AD8">
        <w:tab/>
        <w:t>“ainu</w:t>
      </w:r>
      <w:r w:rsidR="00800AD8">
        <w:tab/>
        <w:t>a</w:t>
      </w:r>
      <w:r w:rsidR="00800AD8">
        <w:tab/>
        <w:t>ku..?”</w:t>
      </w:r>
      <w:r w:rsidR="00800AD8">
        <w:tab/>
        <w:t>aya.</w:t>
      </w:r>
    </w:p>
    <w:p w14:paraId="5577F73A" w14:textId="77777777" w:rsidR="00800AD8" w:rsidRDefault="00800AD8" w:rsidP="00D66EF2">
      <w:pPr>
        <w:pStyle w:val="InterlineGlossWithTrans"/>
        <w:tabs>
          <w:tab w:val="left" w:pos="533"/>
          <w:tab w:val="left" w:pos="1832"/>
          <w:tab w:val="left" w:pos="2276"/>
          <w:tab w:val="left" w:pos="3590"/>
          <w:tab w:val="left" w:pos="4454"/>
          <w:tab w:val="left" w:pos="4718"/>
          <w:tab w:val="left" w:pos="5432"/>
        </w:tabs>
      </w:pPr>
      <w:r>
        <w:tab/>
        <w:t>m-pangetjez</w:t>
      </w:r>
      <w:r>
        <w:tab/>
        <w:t>ti</w:t>
      </w:r>
      <w:r>
        <w:tab/>
        <w:t>Sapulungan</w:t>
      </w:r>
      <w:r>
        <w:tab/>
        <w:t>a-inu</w:t>
      </w:r>
      <w:r>
        <w:tab/>
        <w:t>a</w:t>
      </w:r>
      <w:r>
        <w:tab/>
        <w:t>ku</w:t>
      </w:r>
      <w:r>
        <w:tab/>
        <w:t>aya</w:t>
      </w:r>
    </w:p>
    <w:p w14:paraId="76544528" w14:textId="77777777" w:rsidR="00800AD8" w:rsidRDefault="00800AD8" w:rsidP="00D66EF2">
      <w:pPr>
        <w:pStyle w:val="InterlineTrans"/>
        <w:tabs>
          <w:tab w:val="left" w:pos="533"/>
          <w:tab w:val="left" w:pos="1832"/>
          <w:tab w:val="left" w:pos="2276"/>
          <w:tab w:val="left" w:pos="3590"/>
          <w:tab w:val="left" w:pos="4454"/>
          <w:tab w:val="left" w:pos="4718"/>
          <w:tab w:val="left" w:pos="5432"/>
        </w:tabs>
      </w:pPr>
      <w:r>
        <w:tab/>
      </w:r>
      <w:r>
        <w:rPr>
          <w:smallCaps/>
        </w:rPr>
        <w:t>af</w:t>
      </w:r>
      <w:r>
        <w:t>-come</w:t>
      </w:r>
      <w:r>
        <w:tab/>
      </w:r>
      <w:r>
        <w:rPr>
          <w:smallCaps/>
        </w:rPr>
        <w:t>f.h</w:t>
      </w:r>
      <w:r>
        <w:tab/>
        <w:t>(name)</w:t>
      </w:r>
      <w:r>
        <w:tab/>
        <w:t>?-where</w:t>
      </w:r>
      <w:r>
        <w:rPr>
          <w:smallCaps/>
        </w:rPr>
        <w:tab/>
        <w:t>c</w:t>
      </w:r>
      <w:r>
        <w:rPr>
          <w:smallCaps/>
        </w:rPr>
        <w:tab/>
      </w:r>
      <w:r>
        <w:t>my</w:t>
      </w:r>
      <w:r>
        <w:tab/>
        <w:t>say</w:t>
      </w:r>
    </w:p>
    <w:p w14:paraId="19EE0E9D" w14:textId="77777777" w:rsidR="00800AD8" w:rsidRDefault="00800AD8">
      <w:pPr>
        <w:pStyle w:val="InterlineFree"/>
      </w:pPr>
      <w:r>
        <w:t>Sapulungan came back. “Where is my..?” he said.</w:t>
      </w:r>
    </w:p>
    <w:p w14:paraId="5CB352E8" w14:textId="77777777" w:rsidR="00800AD8" w:rsidRDefault="00DE0E5A" w:rsidP="00D66EF2">
      <w:pPr>
        <w:pStyle w:val="InterlineText"/>
        <w:tabs>
          <w:tab w:val="left" w:pos="533"/>
          <w:tab w:val="left" w:pos="1397"/>
          <w:tab w:val="left" w:pos="2156"/>
        </w:tabs>
      </w:pPr>
      <w:r w:rsidRPr="003A1D48">
        <w:rPr>
          <w:rStyle w:val="InterlineTextNumChar"/>
        </w:rPr>
        <w:t>045</w:t>
      </w:r>
      <w:r w:rsidR="00800AD8">
        <w:tab/>
        <w:t>“anema</w:t>
      </w:r>
      <w:r w:rsidR="00800AD8">
        <w:tab/>
        <w:t>su</w:t>
      </w:r>
      <w:r w:rsidR="00800AD8">
        <w:tab/>
        <w:t>siayaya?</w:t>
      </w:r>
    </w:p>
    <w:p w14:paraId="66807F1F" w14:textId="77777777" w:rsidR="00800AD8" w:rsidRDefault="00800AD8" w:rsidP="00D66EF2">
      <w:pPr>
        <w:pStyle w:val="InterlineGlossWithTrans"/>
        <w:tabs>
          <w:tab w:val="left" w:pos="533"/>
          <w:tab w:val="left" w:pos="1397"/>
          <w:tab w:val="left" w:pos="2156"/>
        </w:tabs>
      </w:pPr>
      <w:r>
        <w:tab/>
        <w:t>a-nema</w:t>
      </w:r>
      <w:r>
        <w:tab/>
        <w:t>su</w:t>
      </w:r>
      <w:r>
        <w:tab/>
        <w:t>si-ay-aya</w:t>
      </w:r>
    </w:p>
    <w:p w14:paraId="6A99B73A" w14:textId="77777777" w:rsidR="00800AD8" w:rsidRDefault="00800AD8" w:rsidP="00D66EF2">
      <w:pPr>
        <w:pStyle w:val="InterlineTransNoFree"/>
        <w:tabs>
          <w:tab w:val="left" w:pos="1397"/>
          <w:tab w:val="left" w:pos="2156"/>
          <w:tab w:val="right" w:pos="8787"/>
        </w:tabs>
      </w:pPr>
      <w:r>
        <w:tab/>
        <w:t>?-what</w:t>
      </w:r>
      <w:r>
        <w:tab/>
        <w:t>you(</w:t>
      </w:r>
      <w:r>
        <w:rPr>
          <w:smallCaps/>
        </w:rPr>
        <w:t>s</w:t>
      </w:r>
      <w:r>
        <w:t>)</w:t>
      </w:r>
      <w:r>
        <w:tab/>
      </w:r>
      <w:r>
        <w:rPr>
          <w:smallCaps/>
        </w:rPr>
        <w:t>if</w:t>
      </w:r>
      <w:r>
        <w:t>-</w:t>
      </w:r>
      <w:r>
        <w:rPr>
          <w:smallCaps/>
        </w:rPr>
        <w:t>red</w:t>
      </w:r>
      <w:r>
        <w:t>-say</w:t>
      </w:r>
      <w:r w:rsidR="00D66EF2">
        <w:tab/>
        <w:t>“What do you mean?</w:t>
      </w:r>
    </w:p>
    <w:p w14:paraId="26172CA6" w14:textId="77777777" w:rsidR="00800AD8" w:rsidRDefault="00DE0E5A" w:rsidP="00D66EF2">
      <w:pPr>
        <w:pStyle w:val="InterlineText"/>
        <w:tabs>
          <w:tab w:val="left" w:pos="533"/>
          <w:tab w:val="left" w:pos="1367"/>
        </w:tabs>
      </w:pPr>
      <w:r w:rsidRPr="003A1D48">
        <w:rPr>
          <w:rStyle w:val="InterlineTextNumChar"/>
        </w:rPr>
        <w:t>046</w:t>
      </w:r>
      <w:r w:rsidR="00800AD8">
        <w:tab/>
        <w:t>su</w:t>
      </w:r>
      <w:r w:rsidR="00800AD8">
        <w:tab/>
        <w:t>palinged?</w:t>
      </w:r>
    </w:p>
    <w:p w14:paraId="6218AA74" w14:textId="77777777" w:rsidR="00800AD8" w:rsidRDefault="00800AD8" w:rsidP="00D66EF2">
      <w:pPr>
        <w:pStyle w:val="InterlineGlossWithTrans"/>
        <w:tabs>
          <w:tab w:val="left" w:pos="533"/>
          <w:tab w:val="left" w:pos="1367"/>
        </w:tabs>
      </w:pPr>
      <w:r>
        <w:tab/>
        <w:t>su</w:t>
      </w:r>
      <w:r>
        <w:tab/>
        <w:t>pa-linged</w:t>
      </w:r>
    </w:p>
    <w:p w14:paraId="67500F49" w14:textId="77777777" w:rsidR="00800AD8" w:rsidRDefault="00800AD8" w:rsidP="00D66EF2">
      <w:pPr>
        <w:pStyle w:val="InterlineTransNoFree"/>
        <w:tabs>
          <w:tab w:val="left" w:pos="1367"/>
          <w:tab w:val="right" w:pos="8787"/>
        </w:tabs>
      </w:pPr>
      <w:r>
        <w:tab/>
        <w:t>your(</w:t>
      </w:r>
      <w:r>
        <w:rPr>
          <w:smallCaps/>
        </w:rPr>
        <w:t>s</w:t>
      </w:r>
      <w:r>
        <w:t>)</w:t>
      </w:r>
      <w:r>
        <w:tab/>
        <w:t>cause-nose.flute</w:t>
      </w:r>
      <w:r w:rsidR="00D66EF2">
        <w:tab/>
        <w:t>Your flute?</w:t>
      </w:r>
    </w:p>
    <w:p w14:paraId="056759FC" w14:textId="77777777" w:rsidR="00800AD8" w:rsidRDefault="00DE0E5A" w:rsidP="00D66EF2">
      <w:pPr>
        <w:pStyle w:val="InterlineText"/>
        <w:tabs>
          <w:tab w:val="left" w:pos="533"/>
          <w:tab w:val="left" w:pos="1367"/>
        </w:tabs>
      </w:pPr>
      <w:r w:rsidRPr="003A1D48">
        <w:rPr>
          <w:rStyle w:val="InterlineTextNumChar"/>
        </w:rPr>
        <w:t>047</w:t>
      </w:r>
      <w:r w:rsidR="00800AD8">
        <w:tab/>
        <w:t>su</w:t>
      </w:r>
      <w:r w:rsidR="00800AD8">
        <w:tab/>
        <w:t>îaîegean?”</w:t>
      </w:r>
    </w:p>
    <w:p w14:paraId="68F3D2B0" w14:textId="77777777" w:rsidR="00800AD8" w:rsidRDefault="00800AD8" w:rsidP="00D66EF2">
      <w:pPr>
        <w:pStyle w:val="InterlineGlossWithTrans"/>
        <w:tabs>
          <w:tab w:val="left" w:pos="533"/>
          <w:tab w:val="left" w:pos="1367"/>
        </w:tabs>
      </w:pPr>
      <w:r>
        <w:tab/>
        <w:t>su</w:t>
      </w:r>
      <w:r>
        <w:tab/>
        <w:t>îaîegean</w:t>
      </w:r>
    </w:p>
    <w:p w14:paraId="6CE6A857" w14:textId="77777777" w:rsidR="00800AD8" w:rsidRDefault="00800AD8" w:rsidP="00D66EF2">
      <w:pPr>
        <w:pStyle w:val="InterlineTransNoFree"/>
        <w:tabs>
          <w:tab w:val="left" w:pos="1367"/>
          <w:tab w:val="right" w:pos="8787"/>
        </w:tabs>
      </w:pPr>
      <w:r>
        <w:tab/>
        <w:t>your(</w:t>
      </w:r>
      <w:r>
        <w:rPr>
          <w:smallCaps/>
        </w:rPr>
        <w:t>s</w:t>
      </w:r>
      <w:r>
        <w:t>)</w:t>
      </w:r>
      <w:r>
        <w:tab/>
        <w:t>mouth.organ</w:t>
      </w:r>
      <w:r w:rsidR="00D66EF2">
        <w:tab/>
        <w:t>Your mouth-organ?”</w:t>
      </w:r>
    </w:p>
    <w:p w14:paraId="67D4FBDA" w14:textId="77777777" w:rsidR="00800AD8" w:rsidRDefault="00DE0E5A" w:rsidP="00D66EF2">
      <w:pPr>
        <w:pStyle w:val="InterlineText"/>
        <w:tabs>
          <w:tab w:val="left" w:pos="533"/>
          <w:tab w:val="left" w:pos="1472"/>
          <w:tab w:val="left" w:pos="2636"/>
          <w:tab w:val="left" w:pos="2900"/>
          <w:tab w:val="left" w:pos="3284"/>
        </w:tabs>
      </w:pPr>
      <w:r w:rsidRPr="003A1D48">
        <w:rPr>
          <w:rStyle w:val="InterlineTextNumChar"/>
        </w:rPr>
        <w:t>048</w:t>
      </w:r>
      <w:r w:rsidR="00800AD8">
        <w:tab/>
        <w:t>“inika</w:t>
      </w:r>
      <w:r w:rsidR="00800AD8">
        <w:tab/>
        <w:t>mavan</w:t>
      </w:r>
      <w:r w:rsidR="00800AD8">
        <w:tab/>
        <w:t>a</w:t>
      </w:r>
      <w:r w:rsidR="00800AD8">
        <w:tab/>
        <w:t>ku</w:t>
      </w:r>
      <w:r w:rsidR="00800AD8">
        <w:tab/>
        <w:t>siaya.”</w:t>
      </w:r>
    </w:p>
    <w:p w14:paraId="70CEC9E9" w14:textId="77777777" w:rsidR="00800AD8" w:rsidRDefault="00800AD8" w:rsidP="00D66EF2">
      <w:pPr>
        <w:pStyle w:val="InterlineGlossWithTrans"/>
        <w:tabs>
          <w:tab w:val="left" w:pos="533"/>
          <w:tab w:val="left" w:pos="1472"/>
          <w:tab w:val="left" w:pos="2636"/>
          <w:tab w:val="left" w:pos="2900"/>
          <w:tab w:val="left" w:pos="3284"/>
        </w:tabs>
      </w:pPr>
      <w:r>
        <w:tab/>
        <w:t>ini-ka</w:t>
      </w:r>
      <w:r>
        <w:tab/>
        <w:t>ma-avan</w:t>
      </w:r>
      <w:r>
        <w:tab/>
        <w:t>a</w:t>
      </w:r>
      <w:r>
        <w:tab/>
        <w:t>ku</w:t>
      </w:r>
      <w:r>
        <w:tab/>
        <w:t>si-aya</w:t>
      </w:r>
    </w:p>
    <w:p w14:paraId="4824E92E" w14:textId="77777777" w:rsidR="00800AD8" w:rsidRDefault="00800AD8" w:rsidP="00D66EF2">
      <w:pPr>
        <w:pStyle w:val="InterlineTransNoFree"/>
        <w:tabs>
          <w:tab w:val="left" w:pos="1472"/>
          <w:tab w:val="left" w:pos="2636"/>
          <w:tab w:val="left" w:pos="2900"/>
          <w:tab w:val="left" w:pos="3284"/>
          <w:tab w:val="right" w:pos="8787"/>
        </w:tabs>
      </w:pPr>
      <w:r>
        <w:tab/>
        <w:t>not-after</w:t>
      </w:r>
      <w:r>
        <w:tab/>
      </w:r>
      <w:r>
        <w:rPr>
          <w:smallCaps/>
        </w:rPr>
        <w:t>stat</w:t>
      </w:r>
      <w:r>
        <w:t>-exact</w:t>
      </w:r>
      <w:r>
        <w:rPr>
          <w:smallCaps/>
        </w:rPr>
        <w:tab/>
        <w:t>c</w:t>
      </w:r>
      <w:r>
        <w:rPr>
          <w:smallCaps/>
        </w:rPr>
        <w:tab/>
      </w:r>
      <w:r>
        <w:t>I</w:t>
      </w:r>
      <w:r>
        <w:tab/>
      </w:r>
      <w:r>
        <w:rPr>
          <w:smallCaps/>
        </w:rPr>
        <w:t>if</w:t>
      </w:r>
      <w:r>
        <w:t>-say</w:t>
      </w:r>
      <w:r w:rsidR="00D66EF2">
        <w:tab/>
        <w:t>“That’s not what I mean.”</w:t>
      </w:r>
    </w:p>
    <w:p w14:paraId="4B12552A" w14:textId="77777777" w:rsidR="00800AD8" w:rsidRDefault="00DE0E5A" w:rsidP="00D66EF2">
      <w:pPr>
        <w:pStyle w:val="InterlineText"/>
        <w:tabs>
          <w:tab w:val="left" w:pos="533"/>
          <w:tab w:val="left" w:pos="1697"/>
          <w:tab w:val="left" w:pos="2261"/>
          <w:tab w:val="left" w:pos="3020"/>
          <w:tab w:val="left" w:pos="3794"/>
          <w:tab w:val="left" w:pos="4058"/>
          <w:tab w:val="left" w:pos="4442"/>
        </w:tabs>
      </w:pPr>
      <w:r w:rsidRPr="003A1D48">
        <w:rPr>
          <w:rStyle w:val="InterlineTextNumChar"/>
        </w:rPr>
        <w:t>049</w:t>
      </w:r>
      <w:r w:rsidR="00800AD8">
        <w:tab/>
        <w:t>“mavan</w:t>
      </w:r>
      <w:r w:rsidR="00800AD8">
        <w:tab/>
        <w:t>ka</w:t>
      </w:r>
      <w:r w:rsidR="00800AD8">
        <w:tab/>
        <w:t>su</w:t>
      </w:r>
      <w:r w:rsidR="00800AD8">
        <w:tab/>
        <w:t>maya</w:t>
      </w:r>
      <w:r w:rsidR="00800AD8">
        <w:tab/>
        <w:t>a</w:t>
      </w:r>
      <w:r w:rsidR="00800AD8">
        <w:tab/>
        <w:t>ku</w:t>
      </w:r>
      <w:r w:rsidR="00800AD8">
        <w:tab/>
        <w:t>siniverits.”</w:t>
      </w:r>
    </w:p>
    <w:p w14:paraId="195A02BA" w14:textId="77777777" w:rsidR="00800AD8" w:rsidRDefault="00800AD8" w:rsidP="00D66EF2">
      <w:pPr>
        <w:pStyle w:val="InterlineGlossWithTrans"/>
        <w:tabs>
          <w:tab w:val="left" w:pos="533"/>
          <w:tab w:val="left" w:pos="1697"/>
          <w:tab w:val="left" w:pos="2261"/>
          <w:tab w:val="left" w:pos="3020"/>
          <w:tab w:val="left" w:pos="3794"/>
          <w:tab w:val="left" w:pos="4058"/>
          <w:tab w:val="left" w:pos="4442"/>
        </w:tabs>
      </w:pPr>
      <w:r>
        <w:tab/>
        <w:t>ma-avan</w:t>
      </w:r>
      <w:r>
        <w:tab/>
        <w:t>ka</w:t>
      </w:r>
      <w:r>
        <w:tab/>
        <w:t>su</w:t>
      </w:r>
      <w:r>
        <w:tab/>
        <w:t>m-aya</w:t>
      </w:r>
      <w:r>
        <w:tab/>
        <w:t>a</w:t>
      </w:r>
      <w:r>
        <w:tab/>
        <w:t>ku</w:t>
      </w:r>
      <w:r>
        <w:tab/>
        <w:t>in=si-verits</w:t>
      </w:r>
    </w:p>
    <w:p w14:paraId="2D276493" w14:textId="77777777" w:rsidR="00800AD8" w:rsidRDefault="00800AD8" w:rsidP="00D66EF2">
      <w:pPr>
        <w:pStyle w:val="InterlineTrans"/>
        <w:tabs>
          <w:tab w:val="left" w:pos="533"/>
          <w:tab w:val="left" w:pos="1697"/>
          <w:tab w:val="left" w:pos="2261"/>
          <w:tab w:val="left" w:pos="3020"/>
          <w:tab w:val="left" w:pos="3794"/>
          <w:tab w:val="left" w:pos="4058"/>
          <w:tab w:val="left" w:pos="4442"/>
        </w:tabs>
      </w:pPr>
      <w:r>
        <w:tab/>
      </w:r>
      <w:r>
        <w:rPr>
          <w:smallCaps/>
        </w:rPr>
        <w:t>stat</w:t>
      </w:r>
      <w:r>
        <w:t>-exact</w:t>
      </w:r>
      <w:r>
        <w:tab/>
        <w:t>after</w:t>
      </w:r>
      <w:r>
        <w:tab/>
        <w:t>you(</w:t>
      </w:r>
      <w:r>
        <w:rPr>
          <w:smallCaps/>
        </w:rPr>
        <w:t>s</w:t>
      </w:r>
      <w:r>
        <w:t>)</w:t>
      </w:r>
      <w:r>
        <w:tab/>
      </w:r>
      <w:r>
        <w:rPr>
          <w:smallCaps/>
        </w:rPr>
        <w:t>af</w:t>
      </w:r>
      <w:r>
        <w:t>-say</w:t>
      </w:r>
      <w:r>
        <w:rPr>
          <w:smallCaps/>
        </w:rPr>
        <w:tab/>
        <w:t>c</w:t>
      </w:r>
      <w:r>
        <w:rPr>
          <w:smallCaps/>
        </w:rPr>
        <w:tab/>
      </w:r>
      <w:r>
        <w:t>I</w:t>
      </w:r>
      <w:r>
        <w:tab/>
      </w:r>
      <w:r>
        <w:rPr>
          <w:smallCaps/>
        </w:rPr>
        <w:t>perf</w:t>
      </w:r>
      <w:r>
        <w:t>=</w:t>
      </w:r>
      <w:r>
        <w:rPr>
          <w:smallCaps/>
        </w:rPr>
        <w:t>if</w:t>
      </w:r>
      <w:r>
        <w:t>-discard</w:t>
      </w:r>
    </w:p>
    <w:p w14:paraId="5B4A2E6C" w14:textId="77777777" w:rsidR="00800AD8" w:rsidRDefault="00800AD8" w:rsidP="00D66EF2">
      <w:pPr>
        <w:pStyle w:val="InterlineFree"/>
      </w:pPr>
      <w:r>
        <w:t>“Perhaps you mean what I threw away.”</w:t>
      </w:r>
    </w:p>
    <w:p w14:paraId="47E3C8F7" w14:textId="77777777" w:rsidR="00800AD8" w:rsidRDefault="00DE0E5A" w:rsidP="00D66EF2">
      <w:pPr>
        <w:pStyle w:val="InterlineText"/>
        <w:tabs>
          <w:tab w:val="left" w:pos="533"/>
          <w:tab w:val="left" w:pos="1292"/>
          <w:tab w:val="left" w:pos="2351"/>
          <w:tab w:val="left" w:pos="2615"/>
          <w:tab w:val="left" w:pos="3599"/>
          <w:tab w:val="left" w:pos="4313"/>
        </w:tabs>
      </w:pPr>
      <w:r w:rsidRPr="003A1D48">
        <w:rPr>
          <w:rStyle w:val="InterlineTextNumChar"/>
        </w:rPr>
        <w:t>050</w:t>
      </w:r>
      <w:r w:rsidR="00800AD8">
        <w:tab/>
        <w:t>“su</w:t>
      </w:r>
      <w:r w:rsidR="00800AD8">
        <w:tab/>
        <w:t>siverits</w:t>
      </w:r>
      <w:r w:rsidR="00800AD8">
        <w:tab/>
        <w:t>a</w:t>
      </w:r>
      <w:r w:rsidR="00800AD8">
        <w:tab/>
        <w:t>pasa</w:t>
      </w:r>
      <w:r w:rsidR="00800AD8">
        <w:tab/>
        <w:t>inu,</w:t>
      </w:r>
      <w:r w:rsidR="00800AD8">
        <w:tab/>
        <w:t>kina?”</w:t>
      </w:r>
    </w:p>
    <w:p w14:paraId="08A17C82" w14:textId="77777777" w:rsidR="00800AD8" w:rsidRDefault="00800AD8" w:rsidP="00D66EF2">
      <w:pPr>
        <w:pStyle w:val="InterlineGlossWithTrans"/>
        <w:tabs>
          <w:tab w:val="left" w:pos="533"/>
          <w:tab w:val="left" w:pos="1292"/>
          <w:tab w:val="left" w:pos="2351"/>
          <w:tab w:val="left" w:pos="2615"/>
          <w:tab w:val="left" w:pos="3599"/>
          <w:tab w:val="left" w:pos="4313"/>
        </w:tabs>
      </w:pPr>
      <w:r>
        <w:tab/>
        <w:t>su</w:t>
      </w:r>
      <w:r>
        <w:tab/>
        <w:t>si-verits</w:t>
      </w:r>
      <w:r>
        <w:tab/>
        <w:t>a</w:t>
      </w:r>
      <w:r>
        <w:tab/>
        <w:t>pa-sa</w:t>
      </w:r>
      <w:r>
        <w:tab/>
        <w:t>inu</w:t>
      </w:r>
      <w:r>
        <w:tab/>
        <w:t>kina</w:t>
      </w:r>
    </w:p>
    <w:p w14:paraId="3632335C" w14:textId="77777777" w:rsidR="00800AD8" w:rsidRDefault="00800AD8" w:rsidP="00D66EF2">
      <w:pPr>
        <w:pStyle w:val="InterlineTransNoFree"/>
        <w:tabs>
          <w:tab w:val="left" w:pos="1292"/>
          <w:tab w:val="left" w:pos="2351"/>
          <w:tab w:val="left" w:pos="2615"/>
          <w:tab w:val="left" w:pos="3599"/>
          <w:tab w:val="left" w:pos="4313"/>
          <w:tab w:val="right" w:pos="8787"/>
        </w:tabs>
      </w:pPr>
      <w:r>
        <w:tab/>
        <w:t>you(</w:t>
      </w:r>
      <w:r>
        <w:rPr>
          <w:smallCaps/>
        </w:rPr>
        <w:t>s</w:t>
      </w:r>
      <w:r>
        <w:t>)</w:t>
      </w:r>
      <w:r>
        <w:tab/>
      </w:r>
      <w:r>
        <w:rPr>
          <w:smallCaps/>
        </w:rPr>
        <w:t>if</w:t>
      </w:r>
      <w:r>
        <w:t>-discard</w:t>
      </w:r>
      <w:r>
        <w:rPr>
          <w:smallCaps/>
        </w:rPr>
        <w:tab/>
        <w:t>c</w:t>
      </w:r>
      <w:r>
        <w:rPr>
          <w:smallCaps/>
        </w:rPr>
        <w:tab/>
      </w:r>
      <w:r>
        <w:t>cause-go</w:t>
      </w:r>
      <w:r>
        <w:tab/>
        <w:t>where</w:t>
      </w:r>
      <w:r>
        <w:tab/>
        <w:t>mother</w:t>
      </w:r>
      <w:r w:rsidR="00D66EF2">
        <w:tab/>
        <w:t>“Where did you throw it, mother?”</w:t>
      </w:r>
    </w:p>
    <w:p w14:paraId="3EE929BD" w14:textId="77777777" w:rsidR="00800AD8" w:rsidRDefault="00DE0E5A" w:rsidP="00D66EF2">
      <w:pPr>
        <w:pStyle w:val="InterlineText"/>
        <w:tabs>
          <w:tab w:val="left" w:pos="533"/>
          <w:tab w:val="left" w:pos="1022"/>
          <w:tab w:val="left" w:pos="2081"/>
          <w:tab w:val="left" w:pos="2345"/>
          <w:tab w:val="left" w:pos="3329"/>
        </w:tabs>
      </w:pPr>
      <w:r w:rsidRPr="003A1D48">
        <w:rPr>
          <w:rStyle w:val="InterlineTextNumChar"/>
        </w:rPr>
        <w:t>051</w:t>
      </w:r>
      <w:r w:rsidR="00800AD8">
        <w:tab/>
        <w:t>“ku</w:t>
      </w:r>
      <w:r w:rsidR="00800AD8">
        <w:tab/>
        <w:t>siverits</w:t>
      </w:r>
      <w:r w:rsidR="00800AD8">
        <w:tab/>
        <w:t>a</w:t>
      </w:r>
      <w:r w:rsidR="00800AD8">
        <w:tab/>
        <w:t>pasa</w:t>
      </w:r>
      <w:r w:rsidR="00800AD8">
        <w:tab/>
        <w:t>tekutekuan.”</w:t>
      </w:r>
    </w:p>
    <w:p w14:paraId="11F2FEEC" w14:textId="77777777" w:rsidR="00800AD8" w:rsidRDefault="00800AD8" w:rsidP="00D66EF2">
      <w:pPr>
        <w:pStyle w:val="InterlineGlossWithTrans"/>
        <w:tabs>
          <w:tab w:val="left" w:pos="533"/>
          <w:tab w:val="left" w:pos="1022"/>
          <w:tab w:val="left" w:pos="2081"/>
          <w:tab w:val="left" w:pos="2345"/>
          <w:tab w:val="left" w:pos="3329"/>
        </w:tabs>
      </w:pPr>
      <w:r>
        <w:tab/>
        <w:t>ku</w:t>
      </w:r>
      <w:r>
        <w:tab/>
        <w:t>si-verits</w:t>
      </w:r>
      <w:r>
        <w:tab/>
        <w:t>a</w:t>
      </w:r>
      <w:r>
        <w:tab/>
        <w:t>pa-sa</w:t>
      </w:r>
      <w:r>
        <w:tab/>
        <w:t>teku-teku-an</w:t>
      </w:r>
    </w:p>
    <w:p w14:paraId="322A4D3F" w14:textId="77777777" w:rsidR="00800AD8" w:rsidRDefault="00800AD8" w:rsidP="00D66EF2">
      <w:pPr>
        <w:pStyle w:val="InterlineTransNoFree"/>
        <w:tabs>
          <w:tab w:val="left" w:pos="1022"/>
          <w:tab w:val="left" w:pos="2081"/>
          <w:tab w:val="left" w:pos="2345"/>
          <w:tab w:val="left" w:pos="3329"/>
          <w:tab w:val="right" w:pos="8787"/>
        </w:tabs>
      </w:pPr>
      <w:r>
        <w:tab/>
        <w:t>I</w:t>
      </w:r>
      <w:r>
        <w:tab/>
      </w:r>
      <w:r>
        <w:rPr>
          <w:smallCaps/>
        </w:rPr>
        <w:t>if</w:t>
      </w:r>
      <w:r>
        <w:t>-discard</w:t>
      </w:r>
      <w:r>
        <w:rPr>
          <w:smallCaps/>
        </w:rPr>
        <w:tab/>
        <w:t>c</w:t>
      </w:r>
      <w:r>
        <w:rPr>
          <w:smallCaps/>
        </w:rPr>
        <w:tab/>
      </w:r>
      <w:r>
        <w:t>cause-go</w:t>
      </w:r>
      <w:r>
        <w:tab/>
      </w:r>
      <w:r>
        <w:rPr>
          <w:smallCaps/>
        </w:rPr>
        <w:t>red</w:t>
      </w:r>
      <w:r>
        <w:t>-down-</w:t>
      </w:r>
      <w:r>
        <w:rPr>
          <w:smallCaps/>
        </w:rPr>
        <w:t>nom</w:t>
      </w:r>
      <w:r w:rsidR="00D66EF2">
        <w:rPr>
          <w:smallCaps/>
        </w:rPr>
        <w:tab/>
      </w:r>
      <w:r w:rsidR="00D66EF2">
        <w:t>“I threw it down below.”</w:t>
      </w:r>
    </w:p>
    <w:p w14:paraId="1BE2357E" w14:textId="77777777" w:rsidR="00800AD8" w:rsidRDefault="00DE0E5A" w:rsidP="00D66EF2">
      <w:pPr>
        <w:pStyle w:val="InterlineText"/>
        <w:tabs>
          <w:tab w:val="left" w:pos="533"/>
          <w:tab w:val="left" w:pos="1022"/>
          <w:tab w:val="left" w:pos="1661"/>
          <w:tab w:val="left" w:pos="2105"/>
          <w:tab w:val="left" w:pos="3329"/>
          <w:tab w:val="left" w:pos="4073"/>
        </w:tabs>
      </w:pPr>
      <w:r w:rsidRPr="003A1D48">
        <w:rPr>
          <w:rStyle w:val="InterlineTextNumChar"/>
        </w:rPr>
        <w:t>052</w:t>
      </w:r>
      <w:r w:rsidR="00800AD8">
        <w:tab/>
        <w:t>qau</w:t>
      </w:r>
      <w:r w:rsidR="00800AD8">
        <w:tab/>
        <w:t>vaik</w:t>
      </w:r>
      <w:r w:rsidR="00800AD8">
        <w:tab/>
        <w:t>ti</w:t>
      </w:r>
      <w:r w:rsidR="00800AD8">
        <w:tab/>
        <w:t>Sapulungan</w:t>
      </w:r>
      <w:r w:rsidR="00800AD8">
        <w:tab/>
        <w:t>sema</w:t>
      </w:r>
      <w:r w:rsidR="00800AD8">
        <w:tab/>
        <w:t>zua.</w:t>
      </w:r>
    </w:p>
    <w:p w14:paraId="502AE0D0" w14:textId="77777777" w:rsidR="00800AD8" w:rsidRDefault="00800AD8" w:rsidP="00D66EF2">
      <w:pPr>
        <w:pStyle w:val="InterlineGlossWithTrans"/>
        <w:tabs>
          <w:tab w:val="left" w:pos="533"/>
          <w:tab w:val="left" w:pos="1022"/>
          <w:tab w:val="left" w:pos="1661"/>
          <w:tab w:val="left" w:pos="2105"/>
          <w:tab w:val="left" w:pos="3329"/>
          <w:tab w:val="left" w:pos="4073"/>
        </w:tabs>
      </w:pPr>
      <w:r>
        <w:tab/>
        <w:t>qau</w:t>
      </w:r>
      <w:r>
        <w:tab/>
        <w:t>vaik</w:t>
      </w:r>
      <w:r>
        <w:tab/>
        <w:t>ti</w:t>
      </w:r>
      <w:r>
        <w:tab/>
        <w:t>Sapulungan</w:t>
      </w:r>
      <w:r>
        <w:tab/>
        <w:t>em=sa</w:t>
      </w:r>
      <w:r>
        <w:tab/>
        <w:t>zua</w:t>
      </w:r>
    </w:p>
    <w:p w14:paraId="17FF74B1" w14:textId="77777777" w:rsidR="00800AD8" w:rsidRDefault="00800AD8" w:rsidP="00D66EF2">
      <w:pPr>
        <w:pStyle w:val="InterlineTransNoFree"/>
        <w:tabs>
          <w:tab w:val="left" w:pos="1022"/>
          <w:tab w:val="left" w:pos="1661"/>
          <w:tab w:val="left" w:pos="2105"/>
          <w:tab w:val="left" w:pos="3329"/>
          <w:tab w:val="left" w:pos="4073"/>
          <w:tab w:val="right" w:pos="8787"/>
        </w:tabs>
      </w:pPr>
      <w:r>
        <w:tab/>
        <w:t>so</w:t>
      </w:r>
      <w:r>
        <w:tab/>
        <w:t>leave</w:t>
      </w:r>
      <w:r>
        <w:tab/>
      </w:r>
      <w:r>
        <w:rPr>
          <w:smallCaps/>
        </w:rPr>
        <w:t>f.h</w:t>
      </w:r>
      <w:r>
        <w:tab/>
        <w:t>(name)</w:t>
      </w:r>
      <w:r>
        <w:tab/>
      </w:r>
      <w:r>
        <w:rPr>
          <w:smallCaps/>
        </w:rPr>
        <w:t>af</w:t>
      </w:r>
      <w:r>
        <w:t>=go</w:t>
      </w:r>
      <w:r>
        <w:tab/>
        <w:t>that</w:t>
      </w:r>
      <w:r w:rsidR="00D66EF2">
        <w:tab/>
        <w:t>So Sapulungan went down there.</w:t>
      </w:r>
    </w:p>
    <w:p w14:paraId="3E2C57B5" w14:textId="77777777" w:rsidR="00800AD8" w:rsidRDefault="00DE0E5A" w:rsidP="00D66EF2">
      <w:pPr>
        <w:pStyle w:val="InterlineText"/>
        <w:tabs>
          <w:tab w:val="left" w:pos="533"/>
          <w:tab w:val="left" w:pos="1202"/>
          <w:tab w:val="left" w:pos="2126"/>
          <w:tab w:val="left" w:pos="2570"/>
          <w:tab w:val="left" w:pos="3479"/>
          <w:tab w:val="left" w:pos="3743"/>
          <w:tab w:val="left" w:pos="5117"/>
          <w:tab w:val="left" w:pos="5621"/>
        </w:tabs>
      </w:pPr>
      <w:r w:rsidRPr="003A1D48">
        <w:rPr>
          <w:rStyle w:val="InterlineTextNumChar"/>
        </w:rPr>
        <w:t>053</w:t>
      </w:r>
      <w:r w:rsidR="00800AD8">
        <w:tab/>
        <w:t>manu</w:t>
      </w:r>
      <w:r w:rsidR="00800AD8">
        <w:tab/>
        <w:t>izua</w:t>
      </w:r>
      <w:r w:rsidR="00800AD8">
        <w:tab/>
        <w:t>ti</w:t>
      </w:r>
      <w:r w:rsidR="00800AD8">
        <w:tab/>
        <w:t>Muakai,</w:t>
      </w:r>
      <w:r w:rsidR="00800AD8">
        <w:tab/>
        <w:t>a</w:t>
      </w:r>
      <w:r w:rsidR="00800AD8">
        <w:tab/>
        <w:t>naqemiladj</w:t>
      </w:r>
      <w:r w:rsidR="00800AD8">
        <w:tab/>
        <w:t>i</w:t>
      </w:r>
      <w:r w:rsidR="00D66EF2">
        <w:tab/>
        <w:t>tekutekuan.</w:t>
      </w:r>
    </w:p>
    <w:p w14:paraId="462D9771" w14:textId="77777777" w:rsidR="00800AD8" w:rsidRDefault="00800AD8" w:rsidP="00D66EF2">
      <w:pPr>
        <w:pStyle w:val="InterlineGlossWithTrans"/>
        <w:tabs>
          <w:tab w:val="left" w:pos="533"/>
          <w:tab w:val="left" w:pos="1202"/>
          <w:tab w:val="left" w:pos="2126"/>
          <w:tab w:val="left" w:pos="2570"/>
          <w:tab w:val="left" w:pos="3479"/>
          <w:tab w:val="left" w:pos="3743"/>
          <w:tab w:val="left" w:pos="5117"/>
          <w:tab w:val="left" w:pos="5621"/>
        </w:tabs>
      </w:pPr>
      <w:r>
        <w:tab/>
        <w:t>manu</w:t>
      </w:r>
      <w:r>
        <w:tab/>
        <w:t>i-zua</w:t>
      </w:r>
      <w:r>
        <w:tab/>
        <w:t>ti</w:t>
      </w:r>
      <w:r>
        <w:tab/>
        <w:t>Muakai</w:t>
      </w:r>
      <w:r>
        <w:tab/>
        <w:t>a</w:t>
      </w:r>
      <w:r>
        <w:tab/>
        <w:t>na-em=qiladj</w:t>
      </w:r>
      <w:r>
        <w:tab/>
        <w:t>i</w:t>
      </w:r>
      <w:r w:rsidR="00D66EF2">
        <w:tab/>
        <w:t>teku-teku-an</w:t>
      </w:r>
    </w:p>
    <w:p w14:paraId="5E1797FA" w14:textId="77777777" w:rsidR="00800AD8" w:rsidRDefault="00800AD8" w:rsidP="00D66EF2">
      <w:pPr>
        <w:pStyle w:val="InterlineTrans"/>
        <w:tabs>
          <w:tab w:val="left" w:pos="533"/>
          <w:tab w:val="left" w:pos="1202"/>
          <w:tab w:val="left" w:pos="2126"/>
          <w:tab w:val="left" w:pos="2570"/>
          <w:tab w:val="left" w:pos="3479"/>
          <w:tab w:val="left" w:pos="3743"/>
          <w:tab w:val="left" w:pos="5117"/>
          <w:tab w:val="left" w:pos="5621"/>
        </w:tabs>
      </w:pPr>
      <w:r>
        <w:tab/>
        <w:t>then</w:t>
      </w:r>
      <w:r>
        <w:tab/>
      </w:r>
      <w:r>
        <w:rPr>
          <w:smallCaps/>
        </w:rPr>
        <w:t>loc</w:t>
      </w:r>
      <w:r>
        <w:t>-that</w:t>
      </w:r>
      <w:r>
        <w:tab/>
      </w:r>
      <w:r>
        <w:rPr>
          <w:smallCaps/>
        </w:rPr>
        <w:t>f.h</w:t>
      </w:r>
      <w:r>
        <w:tab/>
        <w:t>(name)</w:t>
      </w:r>
      <w:r>
        <w:rPr>
          <w:smallCaps/>
        </w:rPr>
        <w:tab/>
        <w:t>c</w:t>
      </w:r>
      <w:r>
        <w:rPr>
          <w:smallCaps/>
        </w:rPr>
        <w:tab/>
        <w:t>past</w:t>
      </w:r>
      <w:r>
        <w:t>-</w:t>
      </w:r>
      <w:r>
        <w:rPr>
          <w:smallCaps/>
        </w:rPr>
        <w:t>af</w:t>
      </w:r>
      <w:r>
        <w:t>=sit</w:t>
      </w:r>
      <w:r>
        <w:tab/>
      </w:r>
      <w:r>
        <w:rPr>
          <w:smallCaps/>
        </w:rPr>
        <w:t>loc</w:t>
      </w:r>
      <w:r w:rsidR="00D66EF2">
        <w:tab/>
      </w:r>
      <w:r w:rsidR="00D66EF2">
        <w:rPr>
          <w:smallCaps/>
        </w:rPr>
        <w:t>red</w:t>
      </w:r>
      <w:r w:rsidR="00D66EF2">
        <w:t>-down-</w:t>
      </w:r>
      <w:r w:rsidR="00D66EF2">
        <w:rPr>
          <w:smallCaps/>
        </w:rPr>
        <w:t>nom</w:t>
      </w:r>
    </w:p>
    <w:p w14:paraId="4A2E2810" w14:textId="77777777" w:rsidR="00800AD8" w:rsidRDefault="00800AD8">
      <w:pPr>
        <w:pStyle w:val="InterlineFree"/>
      </w:pPr>
      <w:r>
        <w:lastRenderedPageBreak/>
        <w:t>And there was Muakai, sitting there down below (havi</w:t>
      </w:r>
      <w:r w:rsidR="00D66EF2">
        <w:t>ng turned into a human being (O</w:t>
      </w:r>
      <w:r>
        <w:t>A)).</w:t>
      </w:r>
    </w:p>
    <w:p w14:paraId="67C3CA46" w14:textId="77777777" w:rsidR="00800AD8" w:rsidRDefault="00DE0E5A" w:rsidP="00D66EF2">
      <w:pPr>
        <w:pStyle w:val="InterlineText"/>
        <w:tabs>
          <w:tab w:val="left" w:pos="533"/>
          <w:tab w:val="left" w:pos="1367"/>
          <w:tab w:val="left" w:pos="1751"/>
          <w:tab w:val="left" w:pos="2975"/>
          <w:tab w:val="left" w:pos="3239"/>
          <w:tab w:val="left" w:pos="4463"/>
          <w:tab w:val="left" w:pos="4727"/>
          <w:tab w:val="left" w:pos="5711"/>
        </w:tabs>
      </w:pPr>
      <w:r w:rsidRPr="003A1D48">
        <w:rPr>
          <w:rStyle w:val="InterlineTextNumChar"/>
        </w:rPr>
        <w:t>054</w:t>
      </w:r>
      <w:r w:rsidR="00800AD8">
        <w:tab/>
        <w:t>alapen</w:t>
      </w:r>
      <w:r w:rsidR="00800AD8">
        <w:tab/>
        <w:t>ni</w:t>
      </w:r>
      <w:r w:rsidR="00800AD8">
        <w:tab/>
        <w:t>Sapulungan</w:t>
      </w:r>
      <w:r w:rsidR="00800AD8">
        <w:tab/>
        <w:t>a</w:t>
      </w:r>
      <w:r w:rsidR="00800AD8">
        <w:tab/>
        <w:t>temavikiî,</w:t>
      </w:r>
      <w:r w:rsidR="00800AD8">
        <w:tab/>
        <w:t>a</w:t>
      </w:r>
      <w:r w:rsidR="00800AD8">
        <w:tab/>
        <w:t>pasa</w:t>
      </w:r>
      <w:r w:rsidR="00D66EF2">
        <w:tab/>
        <w:t>kaîuvuîuvung.</w:t>
      </w:r>
    </w:p>
    <w:p w14:paraId="5D33BED0" w14:textId="77777777" w:rsidR="00800AD8" w:rsidRDefault="00800AD8" w:rsidP="00D66EF2">
      <w:pPr>
        <w:pStyle w:val="InterlineGlossWithTrans"/>
        <w:tabs>
          <w:tab w:val="left" w:pos="533"/>
          <w:tab w:val="left" w:pos="1367"/>
          <w:tab w:val="left" w:pos="1751"/>
          <w:tab w:val="left" w:pos="2975"/>
          <w:tab w:val="left" w:pos="3239"/>
          <w:tab w:val="left" w:pos="4463"/>
          <w:tab w:val="left" w:pos="4727"/>
          <w:tab w:val="left" w:pos="5711"/>
        </w:tabs>
      </w:pPr>
      <w:r>
        <w:tab/>
        <w:t>alap-en</w:t>
      </w:r>
      <w:r>
        <w:tab/>
        <w:t>ni</w:t>
      </w:r>
      <w:r>
        <w:tab/>
        <w:t>Sapulungan</w:t>
      </w:r>
      <w:r>
        <w:tab/>
        <w:t>a</w:t>
      </w:r>
      <w:r>
        <w:tab/>
        <w:t>em=ta-vikiî</w:t>
      </w:r>
      <w:r>
        <w:tab/>
        <w:t>a</w:t>
      </w:r>
      <w:r>
        <w:tab/>
        <w:t>pa-sa</w:t>
      </w:r>
      <w:r w:rsidR="00D66EF2">
        <w:tab/>
        <w:t>ka-îuvu-îuvung</w:t>
      </w:r>
    </w:p>
    <w:p w14:paraId="252C142C" w14:textId="77777777" w:rsidR="00800AD8" w:rsidRDefault="00800AD8" w:rsidP="00D66EF2">
      <w:pPr>
        <w:pStyle w:val="InterlineTrans"/>
        <w:tabs>
          <w:tab w:val="left" w:pos="533"/>
          <w:tab w:val="left" w:pos="1367"/>
          <w:tab w:val="left" w:pos="1751"/>
          <w:tab w:val="left" w:pos="2975"/>
          <w:tab w:val="left" w:pos="3239"/>
          <w:tab w:val="left" w:pos="4463"/>
          <w:tab w:val="left" w:pos="4727"/>
          <w:tab w:val="left" w:pos="5711"/>
        </w:tabs>
      </w:pPr>
      <w:r>
        <w:tab/>
        <w:t>take-</w:t>
      </w:r>
      <w:r>
        <w:rPr>
          <w:smallCaps/>
        </w:rPr>
        <w:t>pf</w:t>
      </w:r>
      <w:r>
        <w:tab/>
        <w:t>by</w:t>
      </w:r>
      <w:r>
        <w:tab/>
        <w:t>(name)</w:t>
      </w:r>
      <w:r>
        <w:rPr>
          <w:smallCaps/>
        </w:rPr>
        <w:tab/>
        <w:t>c</w:t>
      </w:r>
      <w:r>
        <w:rPr>
          <w:smallCaps/>
        </w:rPr>
        <w:tab/>
        <w:t>af</w:t>
      </w:r>
      <w:r>
        <w:t>=?-lap</w:t>
      </w:r>
      <w:r>
        <w:rPr>
          <w:smallCaps/>
        </w:rPr>
        <w:tab/>
        <w:t>c</w:t>
      </w:r>
      <w:r>
        <w:rPr>
          <w:smallCaps/>
        </w:rPr>
        <w:tab/>
      </w:r>
      <w:r>
        <w:t>cause-go</w:t>
      </w:r>
      <w:r w:rsidR="00D66EF2">
        <w:tab/>
        <w:t>main-</w:t>
      </w:r>
      <w:r w:rsidR="00D66EF2">
        <w:rPr>
          <w:smallCaps/>
        </w:rPr>
        <w:t>red</w:t>
      </w:r>
      <w:r w:rsidR="00D66EF2">
        <w:t>-resting.place</w:t>
      </w:r>
    </w:p>
    <w:p w14:paraId="270E90F6" w14:textId="77777777" w:rsidR="00800AD8" w:rsidRDefault="00800AD8">
      <w:pPr>
        <w:pStyle w:val="InterlineFree"/>
      </w:pPr>
      <w:r>
        <w:t>Sapulungan took her and embraced her, and took her to the resting platform.</w:t>
      </w:r>
    </w:p>
    <w:p w14:paraId="74DBF0F3" w14:textId="77777777" w:rsidR="00800AD8" w:rsidRDefault="00DE0E5A" w:rsidP="00D66EF2">
      <w:pPr>
        <w:pStyle w:val="InterlineText"/>
        <w:tabs>
          <w:tab w:val="left" w:pos="533"/>
          <w:tab w:val="left" w:pos="1022"/>
          <w:tab w:val="left" w:pos="2246"/>
          <w:tab w:val="left" w:pos="2720"/>
          <w:tab w:val="left" w:pos="2984"/>
        </w:tabs>
      </w:pPr>
      <w:r w:rsidRPr="003A1D48">
        <w:rPr>
          <w:rStyle w:val="InterlineTextNumChar"/>
        </w:rPr>
        <w:t>055</w:t>
      </w:r>
      <w:r w:rsidR="00800AD8">
        <w:tab/>
        <w:t>“ku</w:t>
      </w:r>
      <w:r w:rsidR="00800AD8">
        <w:tab/>
        <w:t>sangutjaw,”</w:t>
      </w:r>
      <w:r w:rsidR="00800AD8">
        <w:tab/>
        <w:t>aya</w:t>
      </w:r>
      <w:r w:rsidR="00800AD8">
        <w:tab/>
        <w:t>a</w:t>
      </w:r>
      <w:r w:rsidR="00800AD8">
        <w:tab/>
        <w:t>kina.</w:t>
      </w:r>
    </w:p>
    <w:p w14:paraId="34B79456" w14:textId="77777777" w:rsidR="00800AD8" w:rsidRDefault="00800AD8" w:rsidP="00D66EF2">
      <w:pPr>
        <w:pStyle w:val="InterlineGlossWithTrans"/>
        <w:tabs>
          <w:tab w:val="left" w:pos="533"/>
          <w:tab w:val="left" w:pos="1022"/>
          <w:tab w:val="left" w:pos="2246"/>
          <w:tab w:val="left" w:pos="2720"/>
          <w:tab w:val="left" w:pos="2984"/>
        </w:tabs>
      </w:pPr>
      <w:r>
        <w:tab/>
        <w:t>ku</w:t>
      </w:r>
      <w:r>
        <w:tab/>
        <w:t>sangutj-aw</w:t>
      </w:r>
      <w:r>
        <w:tab/>
        <w:t>aya</w:t>
      </w:r>
      <w:r>
        <w:tab/>
        <w:t>a</w:t>
      </w:r>
      <w:r>
        <w:tab/>
        <w:t>kina</w:t>
      </w:r>
    </w:p>
    <w:p w14:paraId="01C27D0A" w14:textId="77777777" w:rsidR="00800AD8" w:rsidRDefault="00800AD8" w:rsidP="00D66EF2">
      <w:pPr>
        <w:pStyle w:val="InterlineTransNoFree"/>
        <w:tabs>
          <w:tab w:val="left" w:pos="1022"/>
          <w:tab w:val="left" w:pos="2246"/>
          <w:tab w:val="left" w:pos="2720"/>
          <w:tab w:val="left" w:pos="2984"/>
          <w:tab w:val="right" w:pos="8787"/>
        </w:tabs>
      </w:pPr>
      <w:r>
        <w:tab/>
        <w:t>I</w:t>
      </w:r>
      <w:r>
        <w:tab/>
        <w:t>kiss-</w:t>
      </w:r>
      <w:r>
        <w:rPr>
          <w:smallCaps/>
        </w:rPr>
        <w:t>lf</w:t>
      </w:r>
      <w:r>
        <w:tab/>
        <w:t>say</w:t>
      </w:r>
      <w:r>
        <w:rPr>
          <w:smallCaps/>
        </w:rPr>
        <w:tab/>
        <w:t>c</w:t>
      </w:r>
      <w:r>
        <w:rPr>
          <w:smallCaps/>
        </w:rPr>
        <w:tab/>
      </w:r>
      <w:r>
        <w:t>mother</w:t>
      </w:r>
      <w:r w:rsidR="00D66EF2">
        <w:tab/>
        <w:t>“I’ll give her a kiss,” said his mother.</w:t>
      </w:r>
    </w:p>
    <w:p w14:paraId="1D439B49" w14:textId="77777777" w:rsidR="00800AD8" w:rsidRDefault="00DE0E5A" w:rsidP="00D66EF2">
      <w:pPr>
        <w:pStyle w:val="InterlineText"/>
        <w:tabs>
          <w:tab w:val="left" w:pos="533"/>
          <w:tab w:val="left" w:pos="1202"/>
        </w:tabs>
      </w:pPr>
      <w:r w:rsidRPr="003A1D48">
        <w:rPr>
          <w:rStyle w:val="InterlineTextNumChar"/>
        </w:rPr>
        <w:t>056</w:t>
      </w:r>
      <w:r w:rsidR="00800AD8">
        <w:tab/>
        <w:t>manu</w:t>
      </w:r>
      <w:r w:rsidR="00800AD8">
        <w:tab/>
        <w:t>lemuni.</w:t>
      </w:r>
    </w:p>
    <w:p w14:paraId="45A91145" w14:textId="77777777" w:rsidR="00800AD8" w:rsidRDefault="00800AD8" w:rsidP="00D66EF2">
      <w:pPr>
        <w:pStyle w:val="InterlineGlossWithTrans"/>
        <w:tabs>
          <w:tab w:val="left" w:pos="533"/>
          <w:tab w:val="left" w:pos="1202"/>
        </w:tabs>
      </w:pPr>
      <w:r>
        <w:tab/>
        <w:t>manu</w:t>
      </w:r>
      <w:r>
        <w:tab/>
        <w:t>em=luni</w:t>
      </w:r>
    </w:p>
    <w:p w14:paraId="02085511" w14:textId="77777777" w:rsidR="00800AD8" w:rsidRDefault="00800AD8" w:rsidP="00D66EF2">
      <w:pPr>
        <w:pStyle w:val="InterlineTransNoFree"/>
        <w:tabs>
          <w:tab w:val="left" w:pos="1202"/>
          <w:tab w:val="right" w:pos="8787"/>
        </w:tabs>
      </w:pPr>
      <w:r>
        <w:tab/>
        <w:t>then</w:t>
      </w:r>
      <w:r>
        <w:tab/>
      </w:r>
      <w:r>
        <w:rPr>
          <w:smallCaps/>
        </w:rPr>
        <w:t>af</w:t>
      </w:r>
      <w:r>
        <w:t>=earthquake</w:t>
      </w:r>
      <w:r w:rsidR="00D66EF2">
        <w:tab/>
        <w:t>Then there was an earthquake.</w:t>
      </w:r>
    </w:p>
    <w:p w14:paraId="14B42E37" w14:textId="77777777" w:rsidR="00800AD8" w:rsidRDefault="00DE0E5A" w:rsidP="00D66EF2">
      <w:pPr>
        <w:pStyle w:val="InterlineText"/>
        <w:tabs>
          <w:tab w:val="left" w:pos="533"/>
          <w:tab w:val="left" w:pos="1382"/>
          <w:tab w:val="left" w:pos="1646"/>
          <w:tab w:val="left" w:pos="2450"/>
          <w:tab w:val="left" w:pos="2954"/>
          <w:tab w:val="left" w:pos="3548"/>
          <w:tab w:val="left" w:pos="4037"/>
          <w:tab w:val="left" w:pos="5471"/>
          <w:tab w:val="left" w:pos="6170"/>
          <w:tab w:val="left" w:pos="7079"/>
          <w:tab w:val="left" w:pos="7748"/>
        </w:tabs>
      </w:pPr>
      <w:r w:rsidRPr="003A1D48">
        <w:rPr>
          <w:rStyle w:val="InterlineTextNumChar"/>
        </w:rPr>
        <w:t>057</w:t>
      </w:r>
      <w:r w:rsidR="00800AD8">
        <w:tab/>
        <w:t>malap</w:t>
      </w:r>
      <w:r w:rsidR="00800AD8">
        <w:tab/>
        <w:t>a</w:t>
      </w:r>
      <w:r w:rsidR="00800AD8">
        <w:tab/>
        <w:t>kina</w:t>
      </w:r>
      <w:r w:rsidR="00800AD8">
        <w:tab/>
        <w:t>tua</w:t>
      </w:r>
      <w:r w:rsidR="00800AD8">
        <w:tab/>
        <w:t>qata,</w:t>
      </w:r>
      <w:r w:rsidR="00800AD8">
        <w:tab/>
        <w:t>sa</w:t>
      </w:r>
      <w:r w:rsidR="00800AD8">
        <w:tab/>
        <w:t>pavayan</w:t>
      </w:r>
      <w:r w:rsidR="00800AD8">
        <w:tab/>
        <w:t>tjai</w:t>
      </w:r>
      <w:r w:rsidR="00800AD8">
        <w:tab/>
        <w:t>Muakai,</w:t>
      </w:r>
      <w:r w:rsidR="00D66EF2">
        <w:tab/>
        <w:t>sana</w:t>
      </w:r>
      <w:r w:rsidR="00D66EF2">
        <w:tab/>
        <w:t>kisangutj,</w:t>
      </w:r>
    </w:p>
    <w:p w14:paraId="5F5DC0EF" w14:textId="77777777" w:rsidR="00800AD8" w:rsidRDefault="00800AD8" w:rsidP="00D66EF2">
      <w:pPr>
        <w:pStyle w:val="InterlineGlossWithTrans"/>
        <w:tabs>
          <w:tab w:val="left" w:pos="533"/>
          <w:tab w:val="left" w:pos="1382"/>
          <w:tab w:val="left" w:pos="1646"/>
          <w:tab w:val="left" w:pos="2450"/>
          <w:tab w:val="left" w:pos="2954"/>
          <w:tab w:val="left" w:pos="3548"/>
          <w:tab w:val="left" w:pos="4037"/>
          <w:tab w:val="left" w:pos="5471"/>
          <w:tab w:val="left" w:pos="6170"/>
          <w:tab w:val="left" w:pos="7079"/>
          <w:tab w:val="left" w:pos="7748"/>
        </w:tabs>
      </w:pPr>
      <w:r>
        <w:tab/>
        <w:t>m-alap</w:t>
      </w:r>
      <w:r>
        <w:tab/>
        <w:t>a</w:t>
      </w:r>
      <w:r>
        <w:tab/>
        <w:t>kina</w:t>
      </w:r>
      <w:r>
        <w:tab/>
        <w:t>tua</w:t>
      </w:r>
      <w:r>
        <w:tab/>
        <w:t>qata</w:t>
      </w:r>
      <w:r>
        <w:tab/>
        <w:t>sa</w:t>
      </w:r>
      <w:r>
        <w:tab/>
        <w:t>pa-vay-an</w:t>
      </w:r>
      <w:r>
        <w:tab/>
        <w:t>tjai</w:t>
      </w:r>
      <w:r>
        <w:tab/>
        <w:t>Muakai</w:t>
      </w:r>
      <w:r w:rsidR="00D66EF2">
        <w:tab/>
        <w:t>sa-na</w:t>
      </w:r>
      <w:r w:rsidR="00D66EF2">
        <w:tab/>
        <w:t>ki-sangutj</w:t>
      </w:r>
    </w:p>
    <w:p w14:paraId="2ABF7036" w14:textId="77777777" w:rsidR="00800AD8" w:rsidRDefault="00800AD8" w:rsidP="00D66EF2">
      <w:pPr>
        <w:pStyle w:val="InterlineTransNoFree"/>
        <w:tabs>
          <w:tab w:val="left" w:pos="1382"/>
          <w:tab w:val="left" w:pos="1646"/>
          <w:tab w:val="left" w:pos="2450"/>
          <w:tab w:val="left" w:pos="2954"/>
          <w:tab w:val="left" w:pos="3548"/>
          <w:tab w:val="left" w:pos="4037"/>
          <w:tab w:val="left" w:pos="5471"/>
          <w:tab w:val="left" w:pos="6170"/>
          <w:tab w:val="left" w:pos="7079"/>
          <w:tab w:val="left" w:pos="7748"/>
        </w:tabs>
      </w:pPr>
      <w:r>
        <w:tab/>
      </w:r>
      <w:r>
        <w:rPr>
          <w:smallCaps/>
        </w:rPr>
        <w:t>af</w:t>
      </w:r>
      <w:r>
        <w:t>-take</w:t>
      </w:r>
      <w:r>
        <w:rPr>
          <w:smallCaps/>
        </w:rPr>
        <w:tab/>
        <w:t>c</w:t>
      </w:r>
      <w:r>
        <w:rPr>
          <w:smallCaps/>
        </w:rPr>
        <w:tab/>
      </w:r>
      <w:r>
        <w:t>mother</w:t>
      </w:r>
      <w:r>
        <w:tab/>
      </w:r>
      <w:r>
        <w:rPr>
          <w:smallCaps/>
        </w:rPr>
        <w:t>obl</w:t>
      </w:r>
      <w:r>
        <w:tab/>
        <w:t>bead</w:t>
      </w:r>
      <w:r>
        <w:tab/>
        <w:t>and</w:t>
      </w:r>
      <w:r>
        <w:tab/>
        <w:t>cause-give-</w:t>
      </w:r>
      <w:r>
        <w:rPr>
          <w:smallCaps/>
        </w:rPr>
        <w:t>lf</w:t>
      </w:r>
      <w:r>
        <w:tab/>
      </w:r>
      <w:r>
        <w:rPr>
          <w:smallCaps/>
        </w:rPr>
        <w:t>obl</w:t>
      </w:r>
      <w:r>
        <w:t>.</w:t>
      </w:r>
      <w:r>
        <w:rPr>
          <w:smallCaps/>
        </w:rPr>
        <w:t>h</w:t>
      </w:r>
      <w:r>
        <w:rPr>
          <w:smallCaps/>
        </w:rPr>
        <w:tab/>
      </w:r>
      <w:r>
        <w:t>(name)</w:t>
      </w:r>
      <w:r w:rsidR="00D66EF2">
        <w:tab/>
        <w:t>and-?</w:t>
      </w:r>
      <w:r w:rsidR="00D66EF2">
        <w:tab/>
        <w:t>do-kiss</w:t>
      </w:r>
    </w:p>
    <w:p w14:paraId="0D4083DD" w14:textId="77777777" w:rsidR="00800AD8" w:rsidRDefault="00800AD8" w:rsidP="004B43E2">
      <w:pPr>
        <w:pStyle w:val="InterlineText"/>
        <w:tabs>
          <w:tab w:val="left" w:pos="533"/>
          <w:tab w:val="left" w:pos="1202"/>
          <w:tab w:val="left" w:pos="2351"/>
          <w:tab w:val="left" w:pos="2855"/>
          <w:tab w:val="left" w:pos="4799"/>
          <w:tab w:val="left" w:pos="6908"/>
        </w:tabs>
      </w:pPr>
      <w:r>
        <w:tab/>
        <w:t>sana</w:t>
      </w:r>
      <w:r>
        <w:tab/>
        <w:t>pavay</w:t>
      </w:r>
      <w:r>
        <w:tab/>
        <w:t>tua</w:t>
      </w:r>
      <w:r w:rsidR="00D66EF2">
        <w:tab/>
        <w:t>anemanemanga</w:t>
      </w:r>
      <w:r w:rsidR="004B43E2">
        <w:tab/>
        <w:t>siniputsekeî</w:t>
      </w:r>
      <w:r w:rsidR="004B43E2">
        <w:tab/>
        <w:t>tjaimadju,</w:t>
      </w:r>
    </w:p>
    <w:p w14:paraId="7F0F6A42" w14:textId="77777777" w:rsidR="00800AD8" w:rsidRDefault="00800AD8" w:rsidP="004B43E2">
      <w:pPr>
        <w:pStyle w:val="InterlineGlossWithTrans"/>
        <w:tabs>
          <w:tab w:val="left" w:pos="533"/>
          <w:tab w:val="left" w:pos="1202"/>
          <w:tab w:val="left" w:pos="2351"/>
          <w:tab w:val="left" w:pos="2855"/>
          <w:tab w:val="left" w:pos="4799"/>
          <w:tab w:val="left" w:pos="6908"/>
        </w:tabs>
      </w:pPr>
      <w:r>
        <w:tab/>
        <w:t>sa-na</w:t>
      </w:r>
      <w:r>
        <w:tab/>
        <w:t>pa-vay</w:t>
      </w:r>
      <w:r>
        <w:tab/>
        <w:t>tua</w:t>
      </w:r>
      <w:r w:rsidR="00D66EF2">
        <w:tab/>
        <w:t>a-nema-nema-anga</w:t>
      </w:r>
      <w:r w:rsidR="004B43E2">
        <w:tab/>
        <w:t>in=si-pu-tsekeî</w:t>
      </w:r>
      <w:r w:rsidR="004B43E2">
        <w:tab/>
        <w:t>tjai-madju</w:t>
      </w:r>
    </w:p>
    <w:p w14:paraId="0D6C4FEE" w14:textId="77777777" w:rsidR="00800AD8" w:rsidRDefault="00800AD8" w:rsidP="004B43E2">
      <w:pPr>
        <w:pStyle w:val="InterlineTransNoFree"/>
        <w:tabs>
          <w:tab w:val="left" w:pos="1202"/>
          <w:tab w:val="left" w:pos="2351"/>
          <w:tab w:val="left" w:pos="2855"/>
          <w:tab w:val="left" w:pos="4799"/>
          <w:tab w:val="left" w:pos="6908"/>
        </w:tabs>
      </w:pPr>
      <w:r>
        <w:tab/>
        <w:t>and-?</w:t>
      </w:r>
      <w:r>
        <w:tab/>
        <w:t>cause-give</w:t>
      </w:r>
      <w:r>
        <w:tab/>
      </w:r>
      <w:r>
        <w:rPr>
          <w:smallCaps/>
        </w:rPr>
        <w:t>obl</w:t>
      </w:r>
      <w:r w:rsidR="00D66EF2">
        <w:tab/>
        <w:t>?-</w:t>
      </w:r>
      <w:r w:rsidR="00D66EF2">
        <w:rPr>
          <w:smallCaps/>
        </w:rPr>
        <w:t>red</w:t>
      </w:r>
      <w:r w:rsidR="00D66EF2">
        <w:t>-what-indeed</w:t>
      </w:r>
      <w:r w:rsidR="004B43E2">
        <w:tab/>
      </w:r>
      <w:r w:rsidR="004B43E2">
        <w:rPr>
          <w:smallCaps/>
        </w:rPr>
        <w:t>perf</w:t>
      </w:r>
      <w:r w:rsidR="004B43E2">
        <w:t>=</w:t>
      </w:r>
      <w:r w:rsidR="004B43E2">
        <w:rPr>
          <w:smallCaps/>
        </w:rPr>
        <w:t>if</w:t>
      </w:r>
      <w:r w:rsidR="004B43E2">
        <w:t>-have-spouse</w:t>
      </w:r>
      <w:r w:rsidR="004B43E2">
        <w:tab/>
      </w:r>
      <w:r w:rsidR="004B43E2">
        <w:rPr>
          <w:smallCaps/>
        </w:rPr>
        <w:t>obl</w:t>
      </w:r>
      <w:r w:rsidR="004B43E2">
        <w:t>-</w:t>
      </w:r>
      <w:r w:rsidR="004B43E2">
        <w:rPr>
          <w:smallCaps/>
        </w:rPr>
        <w:t>3rd.pers</w:t>
      </w:r>
    </w:p>
    <w:p w14:paraId="0F430AF2" w14:textId="77777777" w:rsidR="00800AD8" w:rsidRDefault="004B43E2" w:rsidP="004B43E2">
      <w:pPr>
        <w:pStyle w:val="InterlineText"/>
        <w:tabs>
          <w:tab w:val="left" w:pos="533"/>
          <w:tab w:val="left" w:pos="1022"/>
          <w:tab w:val="left" w:pos="2456"/>
          <w:tab w:val="left" w:pos="2960"/>
          <w:tab w:val="left" w:pos="4184"/>
          <w:tab w:val="left" w:pos="4523"/>
        </w:tabs>
      </w:pPr>
      <w:r>
        <w:tab/>
      </w:r>
      <w:r w:rsidR="00800AD8">
        <w:t>sa</w:t>
      </w:r>
      <w:r w:rsidR="00800AD8">
        <w:tab/>
        <w:t>pavayan</w:t>
      </w:r>
      <w:r w:rsidR="00800AD8">
        <w:tab/>
        <w:t>tua</w:t>
      </w:r>
      <w:r w:rsidR="00800AD8">
        <w:tab/>
        <w:t>matjaîaîak</w:t>
      </w:r>
      <w:r>
        <w:tab/>
        <w:t>ni</w:t>
      </w:r>
      <w:r>
        <w:tab/>
        <w:t>Muakai.</w:t>
      </w:r>
    </w:p>
    <w:p w14:paraId="1A07A335" w14:textId="77777777" w:rsidR="00800AD8" w:rsidRDefault="004B43E2" w:rsidP="004B43E2">
      <w:pPr>
        <w:pStyle w:val="InterlineGlossWithTrans"/>
        <w:tabs>
          <w:tab w:val="left" w:pos="533"/>
          <w:tab w:val="left" w:pos="1022"/>
          <w:tab w:val="left" w:pos="2456"/>
          <w:tab w:val="left" w:pos="2960"/>
          <w:tab w:val="left" w:pos="4184"/>
          <w:tab w:val="left" w:pos="4523"/>
        </w:tabs>
      </w:pPr>
      <w:r>
        <w:tab/>
      </w:r>
      <w:r w:rsidR="00800AD8">
        <w:t>sa</w:t>
      </w:r>
      <w:r w:rsidR="00800AD8">
        <w:tab/>
        <w:t>pa-vay-an</w:t>
      </w:r>
      <w:r w:rsidR="00800AD8">
        <w:tab/>
        <w:t>tua</w:t>
      </w:r>
      <w:r w:rsidR="00800AD8">
        <w:tab/>
        <w:t>matja-îaîak</w:t>
      </w:r>
      <w:r>
        <w:tab/>
        <w:t>ni</w:t>
      </w:r>
      <w:r>
        <w:tab/>
        <w:t>Muakai</w:t>
      </w:r>
    </w:p>
    <w:p w14:paraId="320CF20F" w14:textId="77777777" w:rsidR="00800AD8" w:rsidRDefault="00800AD8" w:rsidP="004B43E2">
      <w:pPr>
        <w:pStyle w:val="InterlineTrans"/>
        <w:tabs>
          <w:tab w:val="left" w:pos="533"/>
          <w:tab w:val="left" w:pos="1022"/>
          <w:tab w:val="left" w:pos="2456"/>
          <w:tab w:val="left" w:pos="2960"/>
          <w:tab w:val="left" w:pos="4184"/>
          <w:tab w:val="left" w:pos="4523"/>
        </w:tabs>
      </w:pPr>
      <w:r>
        <w:tab/>
        <w:t>and</w:t>
      </w:r>
      <w:r>
        <w:tab/>
        <w:t>cause-give-</w:t>
      </w:r>
      <w:r>
        <w:rPr>
          <w:smallCaps/>
        </w:rPr>
        <w:t>lf</w:t>
      </w:r>
      <w:r>
        <w:tab/>
      </w:r>
      <w:r>
        <w:rPr>
          <w:smallCaps/>
        </w:rPr>
        <w:t>obl</w:t>
      </w:r>
      <w:r>
        <w:tab/>
      </w:r>
      <w:r>
        <w:rPr>
          <w:smallCaps/>
        </w:rPr>
        <w:t>num</w:t>
      </w:r>
      <w:r>
        <w:t>-child</w:t>
      </w:r>
      <w:r w:rsidR="004B43E2">
        <w:tab/>
        <w:t>of</w:t>
      </w:r>
      <w:r w:rsidR="004B43E2">
        <w:tab/>
        <w:t>(name)</w:t>
      </w:r>
    </w:p>
    <w:p w14:paraId="35AF0011" w14:textId="77777777" w:rsidR="00800AD8" w:rsidRDefault="00800AD8">
      <w:pPr>
        <w:pStyle w:val="InterlineFree"/>
      </w:pPr>
      <w:r>
        <w:t>His mother took precious beads and gave them to Muakai, and kissed her, and gave all sorts of wedding gifts for her,</w:t>
      </w:r>
      <w:r w:rsidR="004B43E2">
        <w:t xml:space="preserve"> and gave them to Muakai’s parents.</w:t>
      </w:r>
    </w:p>
    <w:p w14:paraId="15A2651E" w14:textId="77777777" w:rsidR="00800AD8" w:rsidRDefault="00DE0E5A" w:rsidP="004B43E2">
      <w:pPr>
        <w:pStyle w:val="InterlineText"/>
        <w:tabs>
          <w:tab w:val="left" w:pos="533"/>
          <w:tab w:val="left" w:pos="1007"/>
          <w:tab w:val="left" w:pos="1676"/>
          <w:tab w:val="left" w:pos="3245"/>
          <w:tab w:val="left" w:pos="4019"/>
          <w:tab w:val="left" w:pos="4283"/>
          <w:tab w:val="left" w:pos="5207"/>
          <w:tab w:val="left" w:pos="5996"/>
          <w:tab w:val="left" w:pos="6470"/>
          <w:tab w:val="left" w:pos="7949"/>
        </w:tabs>
      </w:pPr>
      <w:r w:rsidRPr="003A1D48">
        <w:rPr>
          <w:rStyle w:val="InterlineTextNumChar"/>
        </w:rPr>
        <w:t>058</w:t>
      </w:r>
      <w:r w:rsidR="00800AD8">
        <w:tab/>
        <w:t>“ai,</w:t>
      </w:r>
      <w:r w:rsidR="00800AD8">
        <w:tab/>
        <w:t>manu</w:t>
      </w:r>
      <w:r w:rsidR="00800AD8">
        <w:tab/>
        <w:t>izainu</w:t>
      </w:r>
      <w:r w:rsidR="00800AD8">
        <w:tab/>
        <w:t>anga</w:t>
      </w:r>
      <w:r w:rsidR="00800AD8">
        <w:tab/>
        <w:t>a</w:t>
      </w:r>
      <w:r w:rsidR="00800AD8">
        <w:tab/>
        <w:t>tja</w:t>
      </w:r>
      <w:r w:rsidR="00800AD8">
        <w:tab/>
        <w:t>aîak?”</w:t>
      </w:r>
      <w:r w:rsidR="00800AD8">
        <w:tab/>
        <w:t>aya</w:t>
      </w:r>
      <w:r w:rsidR="004B43E2">
        <w:tab/>
        <w:t>tiamadju</w:t>
      </w:r>
      <w:r w:rsidR="004B43E2">
        <w:tab/>
        <w:t>a</w:t>
      </w:r>
    </w:p>
    <w:p w14:paraId="120DFAAE" w14:textId="77777777" w:rsidR="00800AD8" w:rsidRDefault="00800AD8" w:rsidP="004B43E2">
      <w:pPr>
        <w:pStyle w:val="InterlineGlossWithTrans"/>
        <w:tabs>
          <w:tab w:val="left" w:pos="533"/>
          <w:tab w:val="left" w:pos="1007"/>
          <w:tab w:val="left" w:pos="1676"/>
          <w:tab w:val="left" w:pos="3245"/>
          <w:tab w:val="left" w:pos="4019"/>
          <w:tab w:val="left" w:pos="4283"/>
          <w:tab w:val="left" w:pos="5207"/>
          <w:tab w:val="left" w:pos="5996"/>
          <w:tab w:val="left" w:pos="6470"/>
          <w:tab w:val="left" w:pos="7949"/>
        </w:tabs>
      </w:pPr>
      <w:r>
        <w:tab/>
        <w:t>ai</w:t>
      </w:r>
      <w:r>
        <w:tab/>
        <w:t>manu</w:t>
      </w:r>
      <w:r>
        <w:tab/>
        <w:t>i-zua-inu</w:t>
      </w:r>
      <w:r>
        <w:tab/>
        <w:t>anga</w:t>
      </w:r>
      <w:r>
        <w:tab/>
        <w:t>a</w:t>
      </w:r>
      <w:r>
        <w:tab/>
        <w:t>tja</w:t>
      </w:r>
      <w:r>
        <w:tab/>
        <w:t>aîak</w:t>
      </w:r>
      <w:r>
        <w:tab/>
        <w:t>aya</w:t>
      </w:r>
      <w:r w:rsidR="004B43E2">
        <w:tab/>
        <w:t>ti-a-madju</w:t>
      </w:r>
      <w:r w:rsidR="004B43E2">
        <w:tab/>
        <w:t>a</w:t>
      </w:r>
    </w:p>
    <w:p w14:paraId="3D56A354" w14:textId="77777777" w:rsidR="00800AD8" w:rsidRDefault="00800AD8" w:rsidP="004B43E2">
      <w:pPr>
        <w:pStyle w:val="InterlineTransNoFree"/>
        <w:tabs>
          <w:tab w:val="left" w:pos="1007"/>
          <w:tab w:val="left" w:pos="1676"/>
          <w:tab w:val="left" w:pos="3245"/>
          <w:tab w:val="left" w:pos="4019"/>
          <w:tab w:val="left" w:pos="4283"/>
          <w:tab w:val="left" w:pos="5207"/>
          <w:tab w:val="left" w:pos="5996"/>
          <w:tab w:val="left" w:pos="6470"/>
          <w:tab w:val="left" w:pos="7949"/>
        </w:tabs>
      </w:pPr>
      <w:r>
        <w:tab/>
        <w:t>oh</w:t>
      </w:r>
      <w:r>
        <w:tab/>
        <w:t>then</w:t>
      </w:r>
      <w:r>
        <w:tab/>
      </w:r>
      <w:r>
        <w:rPr>
          <w:smallCaps/>
        </w:rPr>
        <w:t>loc</w:t>
      </w:r>
      <w:r>
        <w:t>-that-where</w:t>
      </w:r>
      <w:r>
        <w:tab/>
        <w:t>indeed</w:t>
      </w:r>
      <w:r>
        <w:rPr>
          <w:smallCaps/>
        </w:rPr>
        <w:tab/>
        <w:t>c</w:t>
      </w:r>
      <w:r>
        <w:rPr>
          <w:smallCaps/>
        </w:rPr>
        <w:tab/>
      </w:r>
      <w:r>
        <w:t>our(</w:t>
      </w:r>
      <w:r>
        <w:rPr>
          <w:smallCaps/>
        </w:rPr>
        <w:t>inc</w:t>
      </w:r>
      <w:r>
        <w:t>)</w:t>
      </w:r>
      <w:r>
        <w:tab/>
        <w:t>child</w:t>
      </w:r>
      <w:r>
        <w:tab/>
        <w:t>say</w:t>
      </w:r>
      <w:r w:rsidR="004B43E2">
        <w:tab/>
      </w:r>
      <w:r w:rsidR="004B43E2">
        <w:rPr>
          <w:smallCaps/>
        </w:rPr>
        <w:t>f</w:t>
      </w:r>
      <w:r w:rsidR="004B43E2">
        <w:t>-</w:t>
      </w:r>
      <w:r w:rsidR="004B43E2">
        <w:rPr>
          <w:smallCaps/>
        </w:rPr>
        <w:t>pl</w:t>
      </w:r>
      <w:r w:rsidR="004B43E2">
        <w:t>-</w:t>
      </w:r>
      <w:r w:rsidR="004B43E2">
        <w:rPr>
          <w:smallCaps/>
        </w:rPr>
        <w:t>3rd</w:t>
      </w:r>
      <w:r w:rsidR="004B43E2">
        <w:t>.</w:t>
      </w:r>
      <w:r w:rsidR="004B43E2">
        <w:rPr>
          <w:smallCaps/>
        </w:rPr>
        <w:t>pers</w:t>
      </w:r>
      <w:r w:rsidR="004B43E2">
        <w:rPr>
          <w:smallCaps/>
        </w:rPr>
        <w:tab/>
        <w:t>c</w:t>
      </w:r>
    </w:p>
    <w:p w14:paraId="3FC4973F" w14:textId="77777777" w:rsidR="00800AD8" w:rsidRDefault="00800AD8" w:rsidP="004B43E2">
      <w:pPr>
        <w:pStyle w:val="InterlineText"/>
        <w:tabs>
          <w:tab w:val="left" w:pos="533"/>
          <w:tab w:val="left" w:pos="1532"/>
          <w:tab w:val="left" w:pos="2201"/>
          <w:tab w:val="left" w:pos="2840"/>
          <w:tab w:val="left" w:pos="3104"/>
          <w:tab w:val="left" w:pos="3848"/>
          <w:tab w:val="left" w:pos="4337"/>
          <w:tab w:val="left" w:pos="5501"/>
          <w:tab w:val="left" w:pos="6200"/>
        </w:tabs>
      </w:pPr>
      <w:r>
        <w:tab/>
        <w:t>ma÷usa,</w:t>
      </w:r>
      <w:r>
        <w:tab/>
        <w:t>sana</w:t>
      </w:r>
      <w:r>
        <w:tab/>
        <w:t>vaik</w:t>
      </w:r>
      <w:r>
        <w:tab/>
        <w:t>a</w:t>
      </w:r>
      <w:r>
        <w:tab/>
        <w:t>sema</w:t>
      </w:r>
      <w:r>
        <w:tab/>
        <w:t>zua</w:t>
      </w:r>
      <w:r>
        <w:tab/>
        <w:t>îemiîaw</w:t>
      </w:r>
      <w:r>
        <w:tab/>
        <w:t>tjai</w:t>
      </w:r>
      <w:r w:rsidR="004B43E2">
        <w:tab/>
        <w:t>Muakai.</w:t>
      </w:r>
    </w:p>
    <w:p w14:paraId="73EB1B88" w14:textId="77777777" w:rsidR="00800AD8" w:rsidRDefault="00800AD8" w:rsidP="004B43E2">
      <w:pPr>
        <w:pStyle w:val="InterlineGlossWithTrans"/>
        <w:tabs>
          <w:tab w:val="left" w:pos="533"/>
          <w:tab w:val="left" w:pos="1532"/>
          <w:tab w:val="left" w:pos="2201"/>
          <w:tab w:val="left" w:pos="2840"/>
          <w:tab w:val="left" w:pos="3104"/>
          <w:tab w:val="left" w:pos="3848"/>
          <w:tab w:val="left" w:pos="4337"/>
          <w:tab w:val="left" w:pos="5501"/>
          <w:tab w:val="left" w:pos="6200"/>
        </w:tabs>
      </w:pPr>
      <w:r>
        <w:tab/>
        <w:t>ma-÷usa</w:t>
      </w:r>
      <w:r>
        <w:tab/>
        <w:t>sa-na</w:t>
      </w:r>
      <w:r>
        <w:tab/>
        <w:t>vaik</w:t>
      </w:r>
      <w:r>
        <w:tab/>
        <w:t>a</w:t>
      </w:r>
      <w:r>
        <w:tab/>
        <w:t>em=sa</w:t>
      </w:r>
      <w:r>
        <w:tab/>
        <w:t>zua</w:t>
      </w:r>
      <w:r>
        <w:tab/>
        <w:t>em=îiîaw</w:t>
      </w:r>
      <w:r>
        <w:tab/>
        <w:t>tjai</w:t>
      </w:r>
      <w:r w:rsidR="004B43E2">
        <w:tab/>
        <w:t>Muakai</w:t>
      </w:r>
    </w:p>
    <w:p w14:paraId="1D8C33D5" w14:textId="77777777" w:rsidR="00800AD8" w:rsidRDefault="00800AD8" w:rsidP="004B43E2">
      <w:pPr>
        <w:pStyle w:val="InterlineTrans"/>
        <w:tabs>
          <w:tab w:val="left" w:pos="533"/>
          <w:tab w:val="left" w:pos="1532"/>
          <w:tab w:val="left" w:pos="2201"/>
          <w:tab w:val="left" w:pos="2840"/>
          <w:tab w:val="left" w:pos="3104"/>
          <w:tab w:val="left" w:pos="3848"/>
          <w:tab w:val="left" w:pos="4337"/>
          <w:tab w:val="left" w:pos="5501"/>
          <w:tab w:val="left" w:pos="6200"/>
        </w:tabs>
      </w:pPr>
      <w:r>
        <w:rPr>
          <w:smallCaps/>
        </w:rPr>
        <w:tab/>
        <w:t>num</w:t>
      </w:r>
      <w:r>
        <w:t>-two</w:t>
      </w:r>
      <w:r>
        <w:tab/>
        <w:t>and-?</w:t>
      </w:r>
      <w:r>
        <w:tab/>
        <w:t>leave</w:t>
      </w:r>
      <w:r>
        <w:rPr>
          <w:smallCaps/>
        </w:rPr>
        <w:tab/>
        <w:t>c</w:t>
      </w:r>
      <w:r>
        <w:rPr>
          <w:smallCaps/>
        </w:rPr>
        <w:tab/>
        <w:t>af</w:t>
      </w:r>
      <w:r>
        <w:t>=go</w:t>
      </w:r>
      <w:r>
        <w:tab/>
        <w:t>that</w:t>
      </w:r>
      <w:r>
        <w:tab/>
      </w:r>
      <w:r>
        <w:rPr>
          <w:smallCaps/>
        </w:rPr>
        <w:t>af</w:t>
      </w:r>
      <w:r>
        <w:t>=inspect</w:t>
      </w:r>
      <w:r>
        <w:tab/>
      </w:r>
      <w:r>
        <w:rPr>
          <w:smallCaps/>
        </w:rPr>
        <w:t>obl</w:t>
      </w:r>
      <w:r>
        <w:t>.</w:t>
      </w:r>
      <w:r w:rsidR="001E164C" w:rsidRPr="001E164C">
        <w:rPr>
          <w:smallCaps/>
        </w:rPr>
        <w:t>h</w:t>
      </w:r>
      <w:r w:rsidR="004B43E2">
        <w:tab/>
        <w:t>(name)</w:t>
      </w:r>
    </w:p>
    <w:p w14:paraId="26AD3CEF" w14:textId="77777777" w:rsidR="00800AD8" w:rsidRDefault="00800AD8">
      <w:pPr>
        <w:pStyle w:val="InterlineFree"/>
      </w:pPr>
      <w:r>
        <w:t>“Oh, so where has our child got to?” they said, and went there to visit Muakai.</w:t>
      </w:r>
    </w:p>
    <w:p w14:paraId="5F076C66" w14:textId="77777777" w:rsidR="00800AD8" w:rsidRDefault="00DE0E5A" w:rsidP="004B43E2">
      <w:pPr>
        <w:pStyle w:val="InterlineText"/>
        <w:tabs>
          <w:tab w:val="left" w:pos="533"/>
          <w:tab w:val="left" w:pos="1667"/>
          <w:tab w:val="left" w:pos="2441"/>
          <w:tab w:val="left" w:pos="2885"/>
          <w:tab w:val="left" w:pos="3734"/>
          <w:tab w:val="left" w:pos="4598"/>
          <w:tab w:val="left" w:pos="5912"/>
          <w:tab w:val="left" w:pos="6896"/>
        </w:tabs>
      </w:pPr>
      <w:r w:rsidRPr="003A1D48">
        <w:rPr>
          <w:rStyle w:val="InterlineTextNumChar"/>
        </w:rPr>
        <w:t>059</w:t>
      </w:r>
      <w:r w:rsidR="00800AD8">
        <w:tab/>
        <w:t>puaîak</w:t>
      </w:r>
      <w:r w:rsidR="00800AD8">
        <w:tab/>
        <w:t>anga</w:t>
      </w:r>
      <w:r w:rsidR="00800AD8">
        <w:tab/>
        <w:t>ti</w:t>
      </w:r>
      <w:r w:rsidR="00800AD8">
        <w:tab/>
        <w:t>Muakai</w:t>
      </w:r>
      <w:r w:rsidR="00800AD8">
        <w:tab/>
        <w:t>kati</w:t>
      </w:r>
      <w:r w:rsidR="00800AD8">
        <w:tab/>
        <w:t>Sapulungan,</w:t>
      </w:r>
      <w:r w:rsidR="00800AD8">
        <w:tab/>
        <w:t>saka</w:t>
      </w:r>
      <w:r w:rsidR="004B43E2">
        <w:tab/>
        <w:t>malevanga</w:t>
      </w:r>
    </w:p>
    <w:p w14:paraId="3AD65B26" w14:textId="77777777" w:rsidR="00800AD8" w:rsidRDefault="00800AD8" w:rsidP="004B43E2">
      <w:pPr>
        <w:pStyle w:val="InterlineGlossWithTrans"/>
        <w:tabs>
          <w:tab w:val="left" w:pos="533"/>
          <w:tab w:val="left" w:pos="1667"/>
          <w:tab w:val="left" w:pos="2441"/>
          <w:tab w:val="left" w:pos="2885"/>
          <w:tab w:val="left" w:pos="3734"/>
          <w:tab w:val="left" w:pos="4598"/>
          <w:tab w:val="left" w:pos="5912"/>
          <w:tab w:val="left" w:pos="6896"/>
        </w:tabs>
      </w:pPr>
      <w:r>
        <w:tab/>
        <w:t>pu-aîak</w:t>
      </w:r>
      <w:r>
        <w:tab/>
        <w:t>anga</w:t>
      </w:r>
      <w:r>
        <w:tab/>
        <w:t>ti</w:t>
      </w:r>
      <w:r>
        <w:tab/>
        <w:t>Muakai</w:t>
      </w:r>
      <w:r>
        <w:tab/>
        <w:t>ka-ti</w:t>
      </w:r>
      <w:r>
        <w:tab/>
        <w:t>Sapulungan</w:t>
      </w:r>
      <w:r>
        <w:tab/>
        <w:t>sa-ka</w:t>
      </w:r>
      <w:r w:rsidR="004B43E2">
        <w:tab/>
        <w:t>ma-leva-anga</w:t>
      </w:r>
    </w:p>
    <w:p w14:paraId="4C738F54" w14:textId="77777777" w:rsidR="00800AD8" w:rsidRDefault="00800AD8" w:rsidP="004B43E2">
      <w:pPr>
        <w:pStyle w:val="InterlineTransNoFree"/>
        <w:tabs>
          <w:tab w:val="left" w:pos="1667"/>
          <w:tab w:val="left" w:pos="2441"/>
          <w:tab w:val="left" w:pos="2885"/>
          <w:tab w:val="left" w:pos="3734"/>
          <w:tab w:val="left" w:pos="4598"/>
          <w:tab w:val="left" w:pos="5912"/>
          <w:tab w:val="left" w:pos="6896"/>
        </w:tabs>
      </w:pPr>
      <w:r>
        <w:tab/>
        <w:t>have-child</w:t>
      </w:r>
      <w:r>
        <w:tab/>
        <w:t>indeed</w:t>
      </w:r>
      <w:r>
        <w:tab/>
      </w:r>
      <w:r>
        <w:rPr>
          <w:smallCaps/>
        </w:rPr>
        <w:t>f.h</w:t>
      </w:r>
      <w:r>
        <w:tab/>
        <w:t>(name)</w:t>
      </w:r>
      <w:r>
        <w:tab/>
        <w:t>and-</w:t>
      </w:r>
      <w:r>
        <w:rPr>
          <w:smallCaps/>
        </w:rPr>
        <w:t>f.h</w:t>
      </w:r>
      <w:r>
        <w:tab/>
        <w:t>(name)</w:t>
      </w:r>
      <w:r>
        <w:tab/>
        <w:t>and-after</w:t>
      </w:r>
      <w:r w:rsidR="004B43E2">
        <w:tab/>
      </w:r>
      <w:r w:rsidR="004B43E2">
        <w:rPr>
          <w:smallCaps/>
        </w:rPr>
        <w:t>stat</w:t>
      </w:r>
      <w:r w:rsidR="004B43E2">
        <w:t>-pleased-indeed</w:t>
      </w:r>
    </w:p>
    <w:p w14:paraId="084E7125" w14:textId="77777777" w:rsidR="00800AD8" w:rsidRDefault="00800AD8" w:rsidP="004B43E2">
      <w:pPr>
        <w:pStyle w:val="InterlineText"/>
        <w:tabs>
          <w:tab w:val="left" w:pos="533"/>
        </w:tabs>
      </w:pPr>
      <w:r>
        <w:tab/>
        <w:t>tiamadju.</w:t>
      </w:r>
    </w:p>
    <w:p w14:paraId="445753EF" w14:textId="77777777" w:rsidR="00800AD8" w:rsidRDefault="00800AD8" w:rsidP="004B43E2">
      <w:pPr>
        <w:pStyle w:val="InterlineGlossWithTrans"/>
        <w:tabs>
          <w:tab w:val="left" w:pos="533"/>
        </w:tabs>
      </w:pPr>
      <w:r>
        <w:tab/>
        <w:t>ti-a-madju</w:t>
      </w:r>
    </w:p>
    <w:p w14:paraId="653BDA34" w14:textId="77777777" w:rsidR="00800AD8" w:rsidRPr="004B43E2" w:rsidRDefault="00800AD8" w:rsidP="004B43E2">
      <w:pPr>
        <w:pStyle w:val="InterlineTransNoFree"/>
        <w:tabs>
          <w:tab w:val="right" w:pos="8789"/>
        </w:tabs>
        <w:rPr>
          <w:smallCaps/>
          <w:szCs w:val="22"/>
        </w:rPr>
      </w:pPr>
      <w:r w:rsidRPr="004B43E2">
        <w:tab/>
      </w:r>
      <w:r w:rsidRPr="004B43E2">
        <w:rPr>
          <w:smallCaps/>
          <w:szCs w:val="22"/>
        </w:rPr>
        <w:t>f-pl-3rd.pers</w:t>
      </w:r>
      <w:r w:rsidR="004B43E2">
        <w:rPr>
          <w:smallCaps/>
          <w:szCs w:val="22"/>
        </w:rPr>
        <w:tab/>
      </w:r>
      <w:r w:rsidR="004B43E2">
        <w:t>Muakai and Sapulungan had a child and were very happy.</w:t>
      </w:r>
    </w:p>
    <w:p w14:paraId="442EE9B0" w14:textId="77777777" w:rsidR="00800AD8" w:rsidRDefault="00DE0E5A" w:rsidP="004B43E2">
      <w:pPr>
        <w:pStyle w:val="InterlineText"/>
        <w:tabs>
          <w:tab w:val="left" w:pos="533"/>
          <w:tab w:val="left" w:pos="1457"/>
        </w:tabs>
      </w:pPr>
      <w:r w:rsidRPr="003A1D48">
        <w:rPr>
          <w:rStyle w:val="InterlineTextNumChar"/>
        </w:rPr>
        <w:t>060</w:t>
      </w:r>
      <w:r w:rsidR="00800AD8">
        <w:tab/>
        <w:t>amin</w:t>
      </w:r>
      <w:r w:rsidR="00800AD8">
        <w:tab/>
        <w:t>anga.</w:t>
      </w:r>
    </w:p>
    <w:p w14:paraId="56C7D4E3" w14:textId="77777777" w:rsidR="00800AD8" w:rsidRDefault="00800AD8" w:rsidP="004B43E2">
      <w:pPr>
        <w:pStyle w:val="InterlineGlossWithTrans"/>
        <w:tabs>
          <w:tab w:val="left" w:pos="533"/>
          <w:tab w:val="left" w:pos="1457"/>
        </w:tabs>
      </w:pPr>
      <w:r>
        <w:tab/>
        <w:t>amin</w:t>
      </w:r>
      <w:r>
        <w:tab/>
        <w:t>anga</w:t>
      </w:r>
    </w:p>
    <w:p w14:paraId="4B3EDB09" w14:textId="77777777" w:rsidR="00800AD8" w:rsidRDefault="00800AD8" w:rsidP="004B43E2">
      <w:pPr>
        <w:pStyle w:val="InterlineTransNoFree"/>
        <w:tabs>
          <w:tab w:val="left" w:pos="1457"/>
          <w:tab w:val="right" w:pos="8787"/>
        </w:tabs>
      </w:pPr>
      <w:r>
        <w:tab/>
        <w:t>no.more</w:t>
      </w:r>
      <w:r>
        <w:tab/>
        <w:t>indeed</w:t>
      </w:r>
      <w:r w:rsidR="004B43E2">
        <w:tab/>
        <w:t>The end.</w:t>
      </w:r>
    </w:p>
    <w:p w14:paraId="4565C88D" w14:textId="77777777" w:rsidR="004B43E2" w:rsidRDefault="00800AD8" w:rsidP="004B43E2">
      <w:pPr>
        <w:pStyle w:val="FullTranslation"/>
      </w:pPr>
      <w:r>
        <w:t>There were two cousins, Muakai and Muatjuku. Makuîuîu married Muakai, and their child was Sapulungan. (Another) Sapulungan married Muatjuku, and their child was Muakai. But she was only a vagina, she had no body; but she could speak. “Well, Muatjuku has had a girl. Let’s go and visit them, so that Sapulungan can court her.”</w:t>
      </w:r>
      <w:r w:rsidR="004B43E2">
        <w:t xml:space="preserve"> </w:t>
      </w:r>
      <w:r>
        <w:t>They went to pay a visit. “Where is your child?” they said when they arrived. She was hidden. “There’s none. Our child didn’t live.”</w:t>
      </w:r>
      <w:r w:rsidR="004B43E2">
        <w:t xml:space="preserve"> </w:t>
      </w:r>
      <w:r>
        <w:t>The visitors went back. Sapulungan grew up. He went to hunt something as a courting present. (His parents sent a message:) “We are coming to arrange a marriage.”</w:t>
      </w:r>
      <w:r w:rsidR="004B43E2">
        <w:t xml:space="preserve"> </w:t>
      </w:r>
      <w:r>
        <w:t>So (her parents said:) “They are coming. What are we going to do about our child like this? We’re ashamed of her. Let’s hide her.”</w:t>
      </w:r>
      <w:r w:rsidR="004B43E2">
        <w:t xml:space="preserve"> </w:t>
      </w:r>
      <w:r>
        <w:t>They got a trunk and put her in that. They sent it off to a cave in the woods, and hung clothes round it.</w:t>
      </w:r>
    </w:p>
    <w:p w14:paraId="6CCBB2B8" w14:textId="77777777" w:rsidR="004B43E2" w:rsidRDefault="00800AD8" w:rsidP="004B43E2">
      <w:pPr>
        <w:pStyle w:val="FullTranslation"/>
      </w:pPr>
      <w:r>
        <w:t>Sapulungan found the place. “Why is it like this, with lots of clothes and nobody here?” He looked inside the cave; and there was the chest. Sapulungan opened the lid. Inside there was something wrapped up. “Don’t unwrap me. I’m ashamed.” “Who are you?” “I’m Muatjuku’s child.” “Why are you here?” “I was hidden by mother. Mother and the others said: ‘We’re ashamed of what others will say.’”</w:t>
      </w:r>
      <w:r w:rsidR="004B43E2">
        <w:t xml:space="preserve"> </w:t>
      </w:r>
      <w:r>
        <w:t xml:space="preserve">Sapulungan took her and put her in his net-bag (rucksack). “Friend, what’s </w:t>
      </w:r>
      <w:r w:rsidR="004B43E2">
        <w:t>that heavy thing on your back?”</w:t>
      </w:r>
      <w:r>
        <w:t xml:space="preserve"> “</w:t>
      </w:r>
      <w:r w:rsidRPr="004B43E2">
        <w:rPr>
          <w:rStyle w:val="VernacularText"/>
        </w:rPr>
        <w:t>îakaraw</w:t>
      </w:r>
      <w:r>
        <w:t xml:space="preserve"> flowers (for head decorations).” He went ahead with a hunter’s </w:t>
      </w:r>
      <w:r>
        <w:lastRenderedPageBreak/>
        <w:t>shout of success, and went home. He took off his load, took it to the bed platform and went to sleep. When his mother said: “Drink some beer, have some food,” he just said: “I’m ill”. He didn’t eat for 15 days. Some people said: “Sapulungan, there are some wild pigs; go and get them.”</w:t>
      </w:r>
      <w:r w:rsidR="004B43E2">
        <w:t xml:space="preserve"> </w:t>
      </w:r>
      <w:r>
        <w:t>Sapulungan went hunting. His mother tidied his bed; and there was something there. “So that was my son’s illness,” she said, and threw it down below (to the rubbish heap).</w:t>
      </w:r>
    </w:p>
    <w:p w14:paraId="5D943374" w14:textId="77777777" w:rsidR="00800AD8" w:rsidRDefault="00800AD8" w:rsidP="004B43E2">
      <w:pPr>
        <w:pStyle w:val="FullTranslation"/>
      </w:pPr>
      <w:r>
        <w:t xml:space="preserve">Sapulungan came back. “Where is my..?” he said. “What do you mean? Your flute? Your mouth-organ?” “That’s not what I mean.” “Perhaps you mean what I threw away.” “Where did you throw it, mother?” “I threw it down below.”So Sapulungan went down there. And there was Muakai, sitting there down below (having turned into a human being (OA)). Sapulungan took her and embraced her, and took her to the resting platform. “I’ll give her a kiss,” said his mother. Then there was an earthquake. His mother took precious beads and gave them to Muakai, and kissed her, and gave all sorts of wedding gifts for her, and gave them to Muakai’s parents. “Oh, so where has our child got to?” they said, and went there to visit Muakai. Muakai and Sapulungan had a child and were very happy. The </w:t>
      </w:r>
      <w:r w:rsidR="004B43E2">
        <w:t>end.</w:t>
      </w:r>
    </w:p>
    <w:p w14:paraId="1986D7AA" w14:textId="77777777" w:rsidR="00800AD8" w:rsidRDefault="00800AD8">
      <w:pPr>
        <w:pStyle w:val="Heading4"/>
      </w:pPr>
      <w:r w:rsidRPr="00DC1AE0">
        <w:rPr>
          <w:rStyle w:val="NumTextHeadingChar"/>
        </w:rPr>
        <w:t>074</w:t>
      </w:r>
      <w:r>
        <w:t xml:space="preserve"> THE WHITE STONE AT VALIVALIW</w:t>
      </w:r>
      <w:r w:rsidR="004B43E2">
        <w:br/>
      </w:r>
      <w:r>
        <w:t>mui i Val</w:t>
      </w:r>
      <w:r w:rsidR="004B43E2">
        <w:t>ivaliw</w:t>
      </w:r>
      <w:r w:rsidR="001208B6">
        <w:t xml:space="preserve"> (</w:t>
      </w:r>
      <w:r w:rsidR="004B43E2">
        <w:t>Tjukuvuî village, p.292</w:t>
      </w:r>
      <w:r w:rsidR="001208B6">
        <w:t>)</w:t>
      </w:r>
    </w:p>
    <w:p w14:paraId="650C4529" w14:textId="77777777" w:rsidR="00800AD8" w:rsidRDefault="00DC1AE0" w:rsidP="004B43E2">
      <w:pPr>
        <w:pStyle w:val="InterlineText"/>
        <w:tabs>
          <w:tab w:val="left" w:pos="533"/>
          <w:tab w:val="left" w:pos="1457"/>
          <w:tab w:val="left" w:pos="1901"/>
          <w:tab w:val="left" w:pos="3125"/>
          <w:tab w:val="left" w:pos="3629"/>
        </w:tabs>
      </w:pPr>
      <w:r w:rsidRPr="003A1D48">
        <w:rPr>
          <w:rStyle w:val="InterlineTextNumChar"/>
        </w:rPr>
        <w:t>001</w:t>
      </w:r>
      <w:r w:rsidR="00800AD8">
        <w:tab/>
        <w:t>izua</w:t>
      </w:r>
      <w:r w:rsidR="00800AD8">
        <w:tab/>
        <w:t>ti</w:t>
      </w:r>
      <w:r w:rsidR="00800AD8">
        <w:tab/>
        <w:t>Sapulungan</w:t>
      </w:r>
      <w:r w:rsidR="00800AD8">
        <w:tab/>
        <w:t>i</w:t>
      </w:r>
      <w:r w:rsidR="00800AD8">
        <w:tab/>
        <w:t>tjarivavaw.</w:t>
      </w:r>
    </w:p>
    <w:p w14:paraId="22C61CC6" w14:textId="77777777" w:rsidR="00800AD8" w:rsidRDefault="00800AD8" w:rsidP="004B43E2">
      <w:pPr>
        <w:pStyle w:val="InterlineGlossWithTrans"/>
        <w:tabs>
          <w:tab w:val="left" w:pos="533"/>
          <w:tab w:val="left" w:pos="1457"/>
          <w:tab w:val="left" w:pos="1901"/>
          <w:tab w:val="left" w:pos="3125"/>
          <w:tab w:val="left" w:pos="3629"/>
        </w:tabs>
      </w:pPr>
      <w:r>
        <w:tab/>
        <w:t>i-zua</w:t>
      </w:r>
      <w:r>
        <w:tab/>
        <w:t>ti</w:t>
      </w:r>
      <w:r>
        <w:tab/>
        <w:t>Sapulungan</w:t>
      </w:r>
      <w:r>
        <w:tab/>
        <w:t>i</w:t>
      </w:r>
      <w:r>
        <w:tab/>
        <w:t>tjari-va-vaw</w:t>
      </w:r>
    </w:p>
    <w:p w14:paraId="254A9A78" w14:textId="77777777" w:rsidR="00800AD8" w:rsidRDefault="00800AD8" w:rsidP="004B43E2">
      <w:pPr>
        <w:pStyle w:val="InterlineTrans"/>
        <w:tabs>
          <w:tab w:val="left" w:pos="533"/>
          <w:tab w:val="left" w:pos="1457"/>
          <w:tab w:val="left" w:pos="1901"/>
          <w:tab w:val="left" w:pos="3125"/>
          <w:tab w:val="left" w:pos="3629"/>
          <w:tab w:val="right" w:pos="8789"/>
        </w:tabs>
      </w:pPr>
      <w:r>
        <w:tab/>
      </w:r>
      <w:r>
        <w:rPr>
          <w:smallCaps/>
        </w:rPr>
        <w:t>loc</w:t>
      </w:r>
      <w:r>
        <w:t>-that</w:t>
      </w:r>
      <w:r>
        <w:tab/>
      </w:r>
      <w:r>
        <w:rPr>
          <w:smallCaps/>
        </w:rPr>
        <w:t>f.h</w:t>
      </w:r>
      <w:r>
        <w:tab/>
        <w:t>(name)</w:t>
      </w:r>
      <w:r>
        <w:tab/>
      </w:r>
      <w:r>
        <w:rPr>
          <w:smallCaps/>
        </w:rPr>
        <w:t>loc</w:t>
      </w:r>
      <w:r>
        <w:tab/>
        <w:t>utmost-</w:t>
      </w:r>
      <w:r>
        <w:rPr>
          <w:smallCaps/>
        </w:rPr>
        <w:t>red</w:t>
      </w:r>
      <w:r>
        <w:t>-above</w:t>
      </w:r>
      <w:r w:rsidR="004B43E2">
        <w:tab/>
        <w:t>Sapulungan was up in heaven</w:t>
      </w:r>
      <w:r w:rsidR="00B7428A">
        <w:t>.</w:t>
      </w:r>
    </w:p>
    <w:p w14:paraId="3A14AC76" w14:textId="77777777" w:rsidR="00800AD8" w:rsidRDefault="00A8416B" w:rsidP="00A8416B">
      <w:pPr>
        <w:pStyle w:val="CommentLastWithHalfSpace"/>
      </w:pPr>
      <w:r>
        <w:t>[</w:t>
      </w:r>
      <w:r w:rsidR="00800AD8" w:rsidRPr="00B7428A">
        <w:rPr>
          <w:rStyle w:val="VernacularText"/>
        </w:rPr>
        <w:t>tjarivavaw</w:t>
      </w:r>
      <w:r w:rsidR="00800AD8">
        <w:t xml:space="preserve">: was </w:t>
      </w:r>
      <w:r w:rsidR="00800AD8" w:rsidRPr="00B7428A">
        <w:rPr>
          <w:rStyle w:val="VernacularText"/>
        </w:rPr>
        <w:t>tjaîevavaw</w:t>
      </w:r>
      <w:r>
        <w:t>]</w:t>
      </w:r>
    </w:p>
    <w:p w14:paraId="4628ED8E" w14:textId="77777777" w:rsidR="00800AD8" w:rsidRDefault="00DC1AE0" w:rsidP="00B7428A">
      <w:pPr>
        <w:pStyle w:val="InterlineText"/>
        <w:tabs>
          <w:tab w:val="left" w:pos="533"/>
          <w:tab w:val="left" w:pos="1022"/>
          <w:tab w:val="left" w:pos="1661"/>
          <w:tab w:val="left" w:pos="1925"/>
          <w:tab w:val="left" w:pos="2729"/>
          <w:tab w:val="left" w:pos="3413"/>
          <w:tab w:val="left" w:pos="4157"/>
        </w:tabs>
      </w:pPr>
      <w:r w:rsidRPr="003A1D48">
        <w:rPr>
          <w:rStyle w:val="InterlineTextNumChar"/>
        </w:rPr>
        <w:t>002</w:t>
      </w:r>
      <w:r w:rsidR="00800AD8">
        <w:tab/>
        <w:t>qau</w:t>
      </w:r>
      <w:r w:rsidR="00800AD8">
        <w:tab/>
        <w:t>vaik</w:t>
      </w:r>
      <w:r w:rsidR="00800AD8">
        <w:tab/>
        <w:t>a</w:t>
      </w:r>
      <w:r w:rsidR="00800AD8">
        <w:tab/>
        <w:t>kina</w:t>
      </w:r>
      <w:r w:rsidR="00800AD8">
        <w:tab/>
        <w:t>kama</w:t>
      </w:r>
      <w:r w:rsidR="00800AD8">
        <w:tab/>
        <w:t>sema</w:t>
      </w:r>
      <w:r w:rsidR="00800AD8">
        <w:tab/>
        <w:t>vavua.</w:t>
      </w:r>
    </w:p>
    <w:p w14:paraId="2B2E2D64" w14:textId="77777777" w:rsidR="00800AD8" w:rsidRDefault="00800AD8" w:rsidP="00B7428A">
      <w:pPr>
        <w:pStyle w:val="InterlineGlossWithTrans"/>
        <w:tabs>
          <w:tab w:val="left" w:pos="533"/>
          <w:tab w:val="left" w:pos="1022"/>
          <w:tab w:val="left" w:pos="1661"/>
          <w:tab w:val="left" w:pos="1925"/>
          <w:tab w:val="left" w:pos="2729"/>
          <w:tab w:val="left" w:pos="3413"/>
          <w:tab w:val="left" w:pos="4157"/>
        </w:tabs>
      </w:pPr>
      <w:r>
        <w:tab/>
        <w:t>qau</w:t>
      </w:r>
      <w:r>
        <w:tab/>
        <w:t>vaik</w:t>
      </w:r>
      <w:r>
        <w:tab/>
        <w:t>a</w:t>
      </w:r>
      <w:r>
        <w:tab/>
        <w:t>kina</w:t>
      </w:r>
      <w:r>
        <w:tab/>
        <w:t>kama</w:t>
      </w:r>
      <w:r>
        <w:tab/>
        <w:t>em=sa</w:t>
      </w:r>
      <w:r>
        <w:tab/>
        <w:t>va-vua</w:t>
      </w:r>
    </w:p>
    <w:p w14:paraId="25900FC6" w14:textId="77777777" w:rsidR="00800AD8" w:rsidRDefault="00800AD8" w:rsidP="00B7428A">
      <w:pPr>
        <w:pStyle w:val="InterlineTrans"/>
        <w:tabs>
          <w:tab w:val="left" w:pos="533"/>
          <w:tab w:val="left" w:pos="1022"/>
          <w:tab w:val="left" w:pos="1661"/>
          <w:tab w:val="left" w:pos="1925"/>
          <w:tab w:val="left" w:pos="2729"/>
          <w:tab w:val="left" w:pos="3413"/>
          <w:tab w:val="left" w:pos="4157"/>
        </w:tabs>
      </w:pPr>
      <w:r>
        <w:tab/>
        <w:t>so</w:t>
      </w:r>
      <w:r>
        <w:tab/>
        <w:t>leave</w:t>
      </w:r>
      <w:r>
        <w:rPr>
          <w:smallCaps/>
        </w:rPr>
        <w:tab/>
        <w:t>c</w:t>
      </w:r>
      <w:r>
        <w:rPr>
          <w:smallCaps/>
        </w:rPr>
        <w:tab/>
      </w:r>
      <w:r>
        <w:t>mother</w:t>
      </w:r>
      <w:r>
        <w:tab/>
        <w:t>father</w:t>
      </w:r>
      <w:r>
        <w:tab/>
      </w:r>
      <w:r>
        <w:rPr>
          <w:smallCaps/>
        </w:rPr>
        <w:t>af</w:t>
      </w:r>
      <w:r>
        <w:t>=go</w:t>
      </w:r>
      <w:r>
        <w:tab/>
      </w:r>
      <w:r>
        <w:rPr>
          <w:smallCaps/>
        </w:rPr>
        <w:t>red</w:t>
      </w:r>
      <w:r>
        <w:t>-field</w:t>
      </w:r>
    </w:p>
    <w:p w14:paraId="22B9EC7C" w14:textId="77777777" w:rsidR="00800AD8" w:rsidRDefault="00800AD8" w:rsidP="00B7428A">
      <w:pPr>
        <w:pStyle w:val="InterlineFree"/>
      </w:pPr>
      <w:r>
        <w:t>His mother and father went to the fields.</w:t>
      </w:r>
    </w:p>
    <w:p w14:paraId="51B20472" w14:textId="77777777" w:rsidR="00800AD8" w:rsidRDefault="00DC1AE0" w:rsidP="00B7428A">
      <w:pPr>
        <w:pStyle w:val="InterlineText"/>
        <w:tabs>
          <w:tab w:val="left" w:pos="533"/>
          <w:tab w:val="left" w:pos="962"/>
          <w:tab w:val="left" w:pos="1661"/>
        </w:tabs>
      </w:pPr>
      <w:r w:rsidRPr="003A1D48">
        <w:rPr>
          <w:rStyle w:val="InterlineTextNumChar"/>
        </w:rPr>
        <w:t>003</w:t>
      </w:r>
      <w:r w:rsidR="00800AD8">
        <w:tab/>
        <w:t>i</w:t>
      </w:r>
      <w:r w:rsidR="00800AD8">
        <w:tab/>
        <w:t>umaq</w:t>
      </w:r>
      <w:r w:rsidR="00800AD8">
        <w:tab/>
        <w:t>timadju.</w:t>
      </w:r>
    </w:p>
    <w:p w14:paraId="35617A7B" w14:textId="77777777" w:rsidR="00800AD8" w:rsidRDefault="00800AD8" w:rsidP="00B7428A">
      <w:pPr>
        <w:pStyle w:val="InterlineGlossWithTrans"/>
        <w:tabs>
          <w:tab w:val="left" w:pos="533"/>
          <w:tab w:val="left" w:pos="962"/>
          <w:tab w:val="left" w:pos="1661"/>
        </w:tabs>
      </w:pPr>
      <w:r>
        <w:tab/>
        <w:t>i</w:t>
      </w:r>
      <w:r>
        <w:tab/>
        <w:t>umaq</w:t>
      </w:r>
      <w:r>
        <w:tab/>
        <w:t>ti-madju</w:t>
      </w:r>
    </w:p>
    <w:p w14:paraId="77A49E31" w14:textId="77777777" w:rsidR="00800AD8" w:rsidRDefault="00800AD8" w:rsidP="00B7428A">
      <w:pPr>
        <w:pStyle w:val="InterlineTransNoFree"/>
        <w:tabs>
          <w:tab w:val="left" w:pos="962"/>
          <w:tab w:val="left" w:pos="1661"/>
          <w:tab w:val="right" w:pos="8787"/>
        </w:tabs>
      </w:pPr>
      <w:r>
        <w:tab/>
      </w:r>
      <w:r w:rsidR="00D64271" w:rsidRPr="00CB42CA">
        <w:rPr>
          <w:smallCaps/>
          <w:szCs w:val="22"/>
        </w:rPr>
        <w:t>loc</w:t>
      </w:r>
      <w:r>
        <w:tab/>
        <w:t>house</w:t>
      </w:r>
      <w:r>
        <w:tab/>
      </w:r>
      <w:r w:rsidRPr="00CB42CA">
        <w:rPr>
          <w:smallCaps/>
          <w:szCs w:val="22"/>
        </w:rPr>
        <w:t>f-3rd.pers</w:t>
      </w:r>
      <w:r w:rsidR="00B7428A">
        <w:tab/>
        <w:t>He was at home.</w:t>
      </w:r>
    </w:p>
    <w:p w14:paraId="0155B205" w14:textId="77777777" w:rsidR="00800AD8" w:rsidRDefault="00DC1AE0" w:rsidP="00B7428A">
      <w:pPr>
        <w:pStyle w:val="InterlineText"/>
        <w:tabs>
          <w:tab w:val="left" w:pos="533"/>
          <w:tab w:val="left" w:pos="1022"/>
          <w:tab w:val="left" w:pos="1871"/>
          <w:tab w:val="left" w:pos="2375"/>
          <w:tab w:val="left" w:pos="3539"/>
          <w:tab w:val="left" w:pos="4028"/>
          <w:tab w:val="left" w:pos="5612"/>
          <w:tab w:val="left" w:pos="6536"/>
        </w:tabs>
      </w:pPr>
      <w:r w:rsidRPr="003A1D48">
        <w:rPr>
          <w:rStyle w:val="InterlineTextNumChar"/>
        </w:rPr>
        <w:t>004</w:t>
      </w:r>
      <w:r w:rsidR="00800AD8">
        <w:tab/>
        <w:t>qau</w:t>
      </w:r>
      <w:r w:rsidR="00800AD8">
        <w:tab/>
        <w:t>malap</w:t>
      </w:r>
      <w:r w:rsidR="00800AD8">
        <w:tab/>
        <w:t>tua</w:t>
      </w:r>
      <w:r w:rsidR="00800AD8">
        <w:tab/>
        <w:t>tjukutjuku,</w:t>
      </w:r>
      <w:r w:rsidR="00800AD8">
        <w:tab/>
        <w:t>sa</w:t>
      </w:r>
      <w:r w:rsidR="00800AD8">
        <w:tab/>
        <w:t>tjukutjukutjuku</w:t>
      </w:r>
      <w:r w:rsidR="00800AD8">
        <w:tab/>
        <w:t>katua</w:t>
      </w:r>
      <w:r w:rsidR="00B7428A">
        <w:tab/>
        <w:t>salasaladj.</w:t>
      </w:r>
    </w:p>
    <w:p w14:paraId="4F9B12CD" w14:textId="77777777" w:rsidR="00800AD8" w:rsidRDefault="00800AD8" w:rsidP="00B7428A">
      <w:pPr>
        <w:pStyle w:val="InterlineGlossWithTrans"/>
        <w:tabs>
          <w:tab w:val="left" w:pos="533"/>
          <w:tab w:val="left" w:pos="1022"/>
          <w:tab w:val="left" w:pos="1871"/>
          <w:tab w:val="left" w:pos="2375"/>
          <w:tab w:val="left" w:pos="3539"/>
          <w:tab w:val="left" w:pos="4028"/>
          <w:tab w:val="left" w:pos="5612"/>
          <w:tab w:val="left" w:pos="6536"/>
        </w:tabs>
      </w:pPr>
      <w:r>
        <w:tab/>
        <w:t>qau</w:t>
      </w:r>
      <w:r>
        <w:tab/>
        <w:t>m-alap</w:t>
      </w:r>
      <w:r>
        <w:tab/>
        <w:t>tua</w:t>
      </w:r>
      <w:r>
        <w:tab/>
        <w:t>tjukutjuku</w:t>
      </w:r>
      <w:r>
        <w:tab/>
        <w:t>sa</w:t>
      </w:r>
      <w:r>
        <w:tab/>
        <w:t>tjuku-tjukutjuku</w:t>
      </w:r>
      <w:r>
        <w:tab/>
        <w:t>ka-tua</w:t>
      </w:r>
      <w:r w:rsidR="00B7428A">
        <w:tab/>
        <w:t>sala-saladj</w:t>
      </w:r>
    </w:p>
    <w:p w14:paraId="0B2D2A07" w14:textId="77777777" w:rsidR="00800AD8" w:rsidRDefault="00800AD8" w:rsidP="00B7428A">
      <w:pPr>
        <w:pStyle w:val="InterlineTrans"/>
        <w:tabs>
          <w:tab w:val="left" w:pos="533"/>
          <w:tab w:val="left" w:pos="1022"/>
          <w:tab w:val="left" w:pos="1871"/>
          <w:tab w:val="left" w:pos="2375"/>
          <w:tab w:val="left" w:pos="3539"/>
          <w:tab w:val="left" w:pos="4028"/>
          <w:tab w:val="left" w:pos="5612"/>
          <w:tab w:val="left" w:pos="6536"/>
        </w:tabs>
      </w:pPr>
      <w:r>
        <w:tab/>
        <w:t>so</w:t>
      </w:r>
      <w:r>
        <w:tab/>
      </w:r>
      <w:r>
        <w:rPr>
          <w:smallCaps/>
        </w:rPr>
        <w:t>af</w:t>
      </w:r>
      <w:r>
        <w:t>-take</w:t>
      </w:r>
      <w:r>
        <w:tab/>
      </w:r>
      <w:r>
        <w:rPr>
          <w:smallCaps/>
        </w:rPr>
        <w:t>obl</w:t>
      </w:r>
      <w:r>
        <w:tab/>
        <w:t>ball</w:t>
      </w:r>
      <w:r>
        <w:tab/>
        <w:t>and</w:t>
      </w:r>
      <w:r>
        <w:tab/>
      </w:r>
      <w:r>
        <w:rPr>
          <w:smallCaps/>
        </w:rPr>
        <w:t>red</w:t>
      </w:r>
      <w:r>
        <w:t>-ball</w:t>
      </w:r>
      <w:r>
        <w:tab/>
        <w:t>and-</w:t>
      </w:r>
      <w:r>
        <w:rPr>
          <w:smallCaps/>
        </w:rPr>
        <w:t>obl</w:t>
      </w:r>
      <w:r w:rsidR="00B7428A">
        <w:tab/>
      </w:r>
      <w:r w:rsidR="00B7428A">
        <w:rPr>
          <w:smallCaps/>
        </w:rPr>
        <w:t>red</w:t>
      </w:r>
      <w:r w:rsidR="00B7428A">
        <w:t>-companion</w:t>
      </w:r>
    </w:p>
    <w:p w14:paraId="5EB20E88" w14:textId="77777777" w:rsidR="00800AD8" w:rsidRDefault="00800AD8">
      <w:pPr>
        <w:pStyle w:val="InterlineFree"/>
      </w:pPr>
      <w:r>
        <w:t>He took his ball (</w:t>
      </w:r>
      <w:r w:rsidR="00B7428A" w:rsidRPr="00B7428A">
        <w:rPr>
          <w:i/>
        </w:rPr>
        <w:t>or</w:t>
      </w:r>
      <w:r>
        <w:t xml:space="preserve"> wheel), and played with it with his companions.</w:t>
      </w:r>
    </w:p>
    <w:p w14:paraId="6FE455E3" w14:textId="77777777" w:rsidR="00800AD8" w:rsidRDefault="00DC1AE0" w:rsidP="00B7428A">
      <w:pPr>
        <w:pStyle w:val="InterlineText"/>
        <w:tabs>
          <w:tab w:val="left" w:pos="533"/>
          <w:tab w:val="left" w:pos="1202"/>
        </w:tabs>
      </w:pPr>
      <w:r w:rsidRPr="003A1D48">
        <w:rPr>
          <w:rStyle w:val="InterlineTextNumChar"/>
        </w:rPr>
        <w:t>005</w:t>
      </w:r>
      <w:r w:rsidR="00800AD8">
        <w:tab/>
        <w:t>manu</w:t>
      </w:r>
      <w:r w:rsidR="00800AD8">
        <w:tab/>
        <w:t>maulaw.</w:t>
      </w:r>
    </w:p>
    <w:p w14:paraId="25BFE78B" w14:textId="77777777" w:rsidR="00800AD8" w:rsidRDefault="00800AD8" w:rsidP="00B7428A">
      <w:pPr>
        <w:pStyle w:val="InterlineGlossWithTrans"/>
        <w:tabs>
          <w:tab w:val="left" w:pos="533"/>
          <w:tab w:val="left" w:pos="1202"/>
        </w:tabs>
      </w:pPr>
      <w:r>
        <w:tab/>
        <w:t>manu</w:t>
      </w:r>
      <w:r>
        <w:tab/>
        <w:t>ma-ulaw</w:t>
      </w:r>
    </w:p>
    <w:p w14:paraId="4E227F8F" w14:textId="77777777" w:rsidR="00800AD8" w:rsidRDefault="00800AD8" w:rsidP="00B7428A">
      <w:pPr>
        <w:pStyle w:val="InterlineTransNoFree"/>
        <w:tabs>
          <w:tab w:val="left" w:pos="1202"/>
          <w:tab w:val="right" w:pos="8787"/>
        </w:tabs>
      </w:pPr>
      <w:r>
        <w:tab/>
        <w:t>then</w:t>
      </w:r>
      <w:r>
        <w:tab/>
      </w:r>
      <w:r>
        <w:rPr>
          <w:smallCaps/>
        </w:rPr>
        <w:t>stat</w:t>
      </w:r>
      <w:r>
        <w:t>-lost</w:t>
      </w:r>
      <w:r w:rsidR="00B7428A">
        <w:tab/>
        <w:t>Well it got lost.</w:t>
      </w:r>
    </w:p>
    <w:p w14:paraId="1C847668" w14:textId="77777777" w:rsidR="00800AD8" w:rsidRDefault="00DC1AE0" w:rsidP="00B7428A">
      <w:pPr>
        <w:pStyle w:val="InterlineText"/>
        <w:tabs>
          <w:tab w:val="left" w:pos="533"/>
          <w:tab w:val="left" w:pos="1067"/>
          <w:tab w:val="left" w:pos="1661"/>
          <w:tab w:val="left" w:pos="2870"/>
          <w:tab w:val="left" w:pos="3419"/>
          <w:tab w:val="left" w:pos="5003"/>
          <w:tab w:val="left" w:pos="5267"/>
          <w:tab w:val="left" w:pos="5711"/>
          <w:tab w:val="left" w:pos="6815"/>
          <w:tab w:val="left" w:pos="7079"/>
        </w:tabs>
      </w:pPr>
      <w:r w:rsidRPr="003A1D48">
        <w:rPr>
          <w:rStyle w:val="InterlineTextNumChar"/>
        </w:rPr>
        <w:t>006</w:t>
      </w:r>
      <w:r w:rsidR="00CB42CA">
        <w:tab/>
        <w:t>“q</w:t>
      </w:r>
      <w:r w:rsidR="00800AD8">
        <w:t>ai</w:t>
      </w:r>
      <w:r w:rsidR="00800AD8">
        <w:tab/>
        <w:t>îa</w:t>
      </w:r>
      <w:r w:rsidR="00800AD8">
        <w:tab/>
        <w:t>qalian,</w:t>
      </w:r>
      <w:r w:rsidR="00800AD8">
        <w:tab/>
        <w:t>aki</w:t>
      </w:r>
      <w:r w:rsidR="00800AD8">
        <w:tab/>
        <w:t>pasainu</w:t>
      </w:r>
      <w:r w:rsidR="00800AD8">
        <w:tab/>
        <w:t>a</w:t>
      </w:r>
      <w:r w:rsidR="00800AD8">
        <w:tab/>
        <w:t>ku</w:t>
      </w:r>
      <w:r w:rsidR="00800AD8">
        <w:tab/>
        <w:t>tjukutjuku</w:t>
      </w:r>
      <w:r w:rsidR="00800AD8">
        <w:tab/>
        <w:t>a</w:t>
      </w:r>
      <w:r w:rsidR="00B7428A">
        <w:tab/>
        <w:t>maulaw?”</w:t>
      </w:r>
    </w:p>
    <w:p w14:paraId="20BF2503" w14:textId="77777777" w:rsidR="00800AD8" w:rsidRDefault="00800AD8" w:rsidP="00B7428A">
      <w:pPr>
        <w:pStyle w:val="InterlineGlossWithTrans"/>
        <w:tabs>
          <w:tab w:val="left" w:pos="533"/>
          <w:tab w:val="left" w:pos="1067"/>
          <w:tab w:val="left" w:pos="1661"/>
          <w:tab w:val="left" w:pos="2870"/>
          <w:tab w:val="left" w:pos="3419"/>
          <w:tab w:val="left" w:pos="5003"/>
          <w:tab w:val="left" w:pos="5267"/>
          <w:tab w:val="left" w:pos="5711"/>
          <w:tab w:val="left" w:pos="6815"/>
          <w:tab w:val="left" w:pos="7079"/>
        </w:tabs>
      </w:pPr>
      <w:r>
        <w:tab/>
        <w:t>qai</w:t>
      </w:r>
      <w:r>
        <w:tab/>
        <w:t>îa</w:t>
      </w:r>
      <w:r>
        <w:tab/>
        <w:t>qali-an</w:t>
      </w:r>
      <w:r>
        <w:tab/>
        <w:t>aki</w:t>
      </w:r>
      <w:r>
        <w:tab/>
        <w:t>pa-sa-inu</w:t>
      </w:r>
      <w:r>
        <w:tab/>
        <w:t>a</w:t>
      </w:r>
      <w:r>
        <w:tab/>
        <w:t>ku</w:t>
      </w:r>
      <w:r>
        <w:tab/>
        <w:t>tjukutjuku</w:t>
      </w:r>
      <w:r>
        <w:tab/>
        <w:t>a</w:t>
      </w:r>
      <w:r w:rsidR="00B7428A">
        <w:tab/>
        <w:t>ma-ulaw</w:t>
      </w:r>
    </w:p>
    <w:p w14:paraId="5FFBA487" w14:textId="77777777" w:rsidR="00800AD8" w:rsidRDefault="00800AD8" w:rsidP="00B7428A">
      <w:pPr>
        <w:pStyle w:val="InterlineTrans"/>
        <w:tabs>
          <w:tab w:val="left" w:pos="533"/>
          <w:tab w:val="left" w:pos="1067"/>
          <w:tab w:val="left" w:pos="1661"/>
          <w:tab w:val="left" w:pos="2870"/>
          <w:tab w:val="left" w:pos="3419"/>
          <w:tab w:val="left" w:pos="5003"/>
          <w:tab w:val="left" w:pos="5267"/>
          <w:tab w:val="left" w:pos="5711"/>
          <w:tab w:val="left" w:pos="6815"/>
          <w:tab w:val="left" w:pos="7079"/>
        </w:tabs>
        <w:rPr>
          <w:smallCaps/>
        </w:rPr>
      </w:pPr>
      <w:r>
        <w:tab/>
        <w:t>oh</w:t>
      </w:r>
      <w:r>
        <w:tab/>
        <w:t>class</w:t>
      </w:r>
      <w:r>
        <w:tab/>
        <w:t>friend-</w:t>
      </w:r>
      <w:r>
        <w:rPr>
          <w:smallCaps/>
        </w:rPr>
        <w:t>nom</w:t>
      </w:r>
      <w:r>
        <w:tab/>
        <w:t>how</w:t>
      </w:r>
      <w:r>
        <w:tab/>
        <w:t>cause-go-where</w:t>
      </w:r>
      <w:r>
        <w:rPr>
          <w:smallCaps/>
        </w:rPr>
        <w:tab/>
        <w:t>c</w:t>
      </w:r>
      <w:r>
        <w:rPr>
          <w:smallCaps/>
        </w:rPr>
        <w:tab/>
      </w:r>
      <w:r>
        <w:t>my</w:t>
      </w:r>
      <w:r>
        <w:tab/>
        <w:t>ball</w:t>
      </w:r>
      <w:r>
        <w:rPr>
          <w:smallCaps/>
        </w:rPr>
        <w:tab/>
        <w:t>c</w:t>
      </w:r>
      <w:r w:rsidR="00B7428A">
        <w:tab/>
      </w:r>
      <w:r w:rsidR="00B7428A">
        <w:rPr>
          <w:smallCaps/>
        </w:rPr>
        <w:t>stat</w:t>
      </w:r>
      <w:r w:rsidR="00B7428A">
        <w:t>-lost</w:t>
      </w:r>
    </w:p>
    <w:p w14:paraId="53E3B0F9" w14:textId="77777777" w:rsidR="00800AD8" w:rsidRDefault="00800AD8">
      <w:pPr>
        <w:pStyle w:val="InterlineFree"/>
      </w:pPr>
      <w:r>
        <w:t>“Hi, friends, where has my ball gone that I’ve lost?”</w:t>
      </w:r>
    </w:p>
    <w:p w14:paraId="610929CE" w14:textId="77777777" w:rsidR="00800AD8" w:rsidRDefault="00DC1AE0" w:rsidP="00B7428A">
      <w:pPr>
        <w:pStyle w:val="InterlineText"/>
        <w:tabs>
          <w:tab w:val="left" w:pos="533"/>
          <w:tab w:val="left" w:pos="1637"/>
        </w:tabs>
      </w:pPr>
      <w:r w:rsidRPr="003A1D48">
        <w:rPr>
          <w:rStyle w:val="InterlineTextNumChar"/>
        </w:rPr>
        <w:t>007</w:t>
      </w:r>
      <w:r w:rsidR="00800AD8">
        <w:tab/>
        <w:t>kemim</w:t>
      </w:r>
      <w:r w:rsidR="00800AD8">
        <w:tab/>
        <w:t>timadju.</w:t>
      </w:r>
    </w:p>
    <w:p w14:paraId="3795AC83" w14:textId="77777777" w:rsidR="00800AD8" w:rsidRDefault="00800AD8" w:rsidP="00B7428A">
      <w:pPr>
        <w:pStyle w:val="InterlineGlossWithTrans"/>
        <w:tabs>
          <w:tab w:val="left" w:pos="533"/>
          <w:tab w:val="left" w:pos="1637"/>
        </w:tabs>
      </w:pPr>
      <w:r>
        <w:tab/>
        <w:t>em=kim</w:t>
      </w:r>
      <w:r>
        <w:tab/>
        <w:t>ti-madju</w:t>
      </w:r>
    </w:p>
    <w:p w14:paraId="0407EDEB" w14:textId="77777777" w:rsidR="00800AD8" w:rsidRDefault="00800AD8" w:rsidP="00B7428A">
      <w:pPr>
        <w:pStyle w:val="InterlineTrans"/>
        <w:tabs>
          <w:tab w:val="left" w:pos="533"/>
          <w:tab w:val="left" w:pos="1637"/>
          <w:tab w:val="right" w:pos="8789"/>
        </w:tabs>
      </w:pPr>
      <w:r>
        <w:tab/>
      </w:r>
      <w:r w:rsidR="00AD62A7" w:rsidRPr="00AD62A7">
        <w:rPr>
          <w:smallCaps/>
        </w:rPr>
        <w:t>af</w:t>
      </w:r>
      <w:r>
        <w:t>=search</w:t>
      </w:r>
      <w:r>
        <w:tab/>
      </w:r>
      <w:r>
        <w:rPr>
          <w:smallCaps/>
        </w:rPr>
        <w:t>f</w:t>
      </w:r>
      <w:r>
        <w:t>-</w:t>
      </w:r>
      <w:r>
        <w:rPr>
          <w:smallCaps/>
        </w:rPr>
        <w:t>3rd</w:t>
      </w:r>
      <w:r>
        <w:t>.</w:t>
      </w:r>
      <w:r>
        <w:rPr>
          <w:smallCaps/>
        </w:rPr>
        <w:t>pers</w:t>
      </w:r>
      <w:r w:rsidR="00B7428A">
        <w:rPr>
          <w:smallCaps/>
        </w:rPr>
        <w:tab/>
      </w:r>
      <w:r w:rsidR="00B7428A">
        <w:t>He looked and looked for it.</w:t>
      </w:r>
    </w:p>
    <w:p w14:paraId="3F3EF90F" w14:textId="77777777" w:rsidR="00800AD8" w:rsidRDefault="00A8416B" w:rsidP="00A8416B">
      <w:pPr>
        <w:pStyle w:val="CommentLastWithHalfSpace"/>
      </w:pPr>
      <w:r>
        <w:t>[</w:t>
      </w:r>
      <w:r w:rsidR="00800AD8" w:rsidRPr="00B7428A">
        <w:rPr>
          <w:rStyle w:val="VernacularText"/>
        </w:rPr>
        <w:t>kemim</w:t>
      </w:r>
      <w:r w:rsidR="00B7428A">
        <w:t xml:space="preserve">: </w:t>
      </w:r>
      <w:r w:rsidR="00800AD8">
        <w:t xml:space="preserve">was </w:t>
      </w:r>
      <w:r w:rsidR="00800AD8" w:rsidRPr="00B7428A">
        <w:rPr>
          <w:rStyle w:val="VernacularText"/>
        </w:rPr>
        <w:t>kemiim</w:t>
      </w:r>
      <w:r w:rsidR="00800AD8">
        <w:t xml:space="preserve"> with vowel lengthened for emphasis</w:t>
      </w:r>
      <w:r>
        <w:t>]</w:t>
      </w:r>
    </w:p>
    <w:p w14:paraId="6DE58020" w14:textId="77777777" w:rsidR="00800AD8" w:rsidRDefault="00DC1AE0" w:rsidP="00B7428A">
      <w:pPr>
        <w:pStyle w:val="InterlineText"/>
        <w:tabs>
          <w:tab w:val="left" w:pos="533"/>
          <w:tab w:val="left" w:pos="1202"/>
          <w:tab w:val="left" w:pos="2171"/>
          <w:tab w:val="left" w:pos="2435"/>
          <w:tab w:val="left" w:pos="3089"/>
          <w:tab w:val="left" w:pos="3578"/>
          <w:tab w:val="left" w:pos="4517"/>
          <w:tab w:val="left" w:pos="5666"/>
          <w:tab w:val="left" w:pos="5930"/>
          <w:tab w:val="left" w:pos="6674"/>
        </w:tabs>
      </w:pPr>
      <w:r w:rsidRPr="003A1D48">
        <w:rPr>
          <w:rStyle w:val="InterlineTextNumChar"/>
        </w:rPr>
        <w:t>008</w:t>
      </w:r>
      <w:r w:rsidR="00800AD8">
        <w:tab/>
        <w:t>manu</w:t>
      </w:r>
      <w:r w:rsidR="00800AD8">
        <w:tab/>
        <w:t>makelu</w:t>
      </w:r>
      <w:r w:rsidR="00800AD8">
        <w:tab/>
        <w:t>a</w:t>
      </w:r>
      <w:r w:rsidR="00800AD8">
        <w:tab/>
        <w:t>maka</w:t>
      </w:r>
      <w:r w:rsidR="00800AD8">
        <w:tab/>
        <w:t>zua</w:t>
      </w:r>
      <w:r w:rsidR="00800AD8">
        <w:tab/>
        <w:t>itua</w:t>
      </w:r>
      <w:r w:rsidR="00800AD8">
        <w:tab/>
        <w:t>buabuang</w:t>
      </w:r>
      <w:r w:rsidR="00800AD8">
        <w:tab/>
        <w:t>a</w:t>
      </w:r>
      <w:r w:rsidR="00800AD8">
        <w:tab/>
        <w:t>sema</w:t>
      </w:r>
      <w:r w:rsidR="00800AD8">
        <w:tab/>
        <w:t>teku.</w:t>
      </w:r>
    </w:p>
    <w:p w14:paraId="18713700" w14:textId="77777777" w:rsidR="00800AD8" w:rsidRDefault="00800AD8" w:rsidP="00B7428A">
      <w:pPr>
        <w:pStyle w:val="InterlineGlossWithTrans"/>
        <w:tabs>
          <w:tab w:val="left" w:pos="533"/>
          <w:tab w:val="left" w:pos="1202"/>
          <w:tab w:val="left" w:pos="2171"/>
          <w:tab w:val="left" w:pos="2435"/>
          <w:tab w:val="left" w:pos="3089"/>
          <w:tab w:val="left" w:pos="3578"/>
          <w:tab w:val="left" w:pos="4517"/>
          <w:tab w:val="left" w:pos="5666"/>
          <w:tab w:val="left" w:pos="5930"/>
          <w:tab w:val="left" w:pos="6674"/>
        </w:tabs>
      </w:pPr>
      <w:r>
        <w:tab/>
        <w:t>manu</w:t>
      </w:r>
      <w:r>
        <w:tab/>
        <w:t>ma-kelu</w:t>
      </w:r>
      <w:r>
        <w:tab/>
        <w:t>a</w:t>
      </w:r>
      <w:r>
        <w:tab/>
        <w:t>maka</w:t>
      </w:r>
      <w:r>
        <w:tab/>
        <w:t>zua</w:t>
      </w:r>
      <w:r>
        <w:tab/>
        <w:t>i-tua</w:t>
      </w:r>
      <w:r>
        <w:tab/>
        <w:t>bua-buang</w:t>
      </w:r>
      <w:r>
        <w:tab/>
        <w:t>a</w:t>
      </w:r>
      <w:r>
        <w:tab/>
        <w:t>em=sa</w:t>
      </w:r>
      <w:r>
        <w:tab/>
        <w:t>teku</w:t>
      </w:r>
    </w:p>
    <w:p w14:paraId="4A57B9B7" w14:textId="77777777" w:rsidR="00800AD8" w:rsidRDefault="00800AD8" w:rsidP="00B7428A">
      <w:pPr>
        <w:pStyle w:val="InterlineTrans"/>
        <w:tabs>
          <w:tab w:val="left" w:pos="533"/>
          <w:tab w:val="left" w:pos="1202"/>
          <w:tab w:val="left" w:pos="2171"/>
          <w:tab w:val="left" w:pos="2435"/>
          <w:tab w:val="left" w:pos="3089"/>
          <w:tab w:val="left" w:pos="3578"/>
          <w:tab w:val="left" w:pos="4517"/>
          <w:tab w:val="left" w:pos="5666"/>
          <w:tab w:val="left" w:pos="5930"/>
          <w:tab w:val="left" w:pos="6674"/>
        </w:tabs>
      </w:pPr>
      <w:r>
        <w:tab/>
        <w:t>then</w:t>
      </w:r>
      <w:r>
        <w:tab/>
      </w:r>
      <w:r>
        <w:rPr>
          <w:smallCaps/>
        </w:rPr>
        <w:t>stat</w:t>
      </w:r>
      <w:r>
        <w:t>-fall</w:t>
      </w:r>
      <w:r>
        <w:rPr>
          <w:smallCaps/>
        </w:rPr>
        <w:tab/>
        <w:t>c</w:t>
      </w:r>
      <w:r>
        <w:rPr>
          <w:smallCaps/>
        </w:rPr>
        <w:tab/>
      </w:r>
      <w:r>
        <w:t>via</w:t>
      </w:r>
      <w:r>
        <w:tab/>
        <w:t>that</w:t>
      </w:r>
      <w:r>
        <w:tab/>
      </w:r>
      <w:r>
        <w:rPr>
          <w:smallCaps/>
        </w:rPr>
        <w:t>loc</w:t>
      </w:r>
      <w:r>
        <w:t>-</w:t>
      </w:r>
      <w:r>
        <w:rPr>
          <w:smallCaps/>
        </w:rPr>
        <w:t>obl</w:t>
      </w:r>
      <w:r>
        <w:tab/>
      </w:r>
      <w:r>
        <w:rPr>
          <w:smallCaps/>
        </w:rPr>
        <w:t>red</w:t>
      </w:r>
      <w:r>
        <w:t>-hole</w:t>
      </w:r>
      <w:r>
        <w:rPr>
          <w:smallCaps/>
        </w:rPr>
        <w:tab/>
        <w:t>c</w:t>
      </w:r>
      <w:r>
        <w:rPr>
          <w:smallCaps/>
        </w:rPr>
        <w:tab/>
        <w:t>af</w:t>
      </w:r>
      <w:r>
        <w:t>=go</w:t>
      </w:r>
      <w:r>
        <w:tab/>
        <w:t>down</w:t>
      </w:r>
    </w:p>
    <w:p w14:paraId="227C7C98" w14:textId="77777777" w:rsidR="00800AD8" w:rsidRDefault="00800AD8">
      <w:pPr>
        <w:pStyle w:val="InterlineFree"/>
      </w:pPr>
      <w:r>
        <w:t>Well it had fallen down below through a little hole.</w:t>
      </w:r>
    </w:p>
    <w:p w14:paraId="1CC4A844" w14:textId="77777777" w:rsidR="00800AD8" w:rsidRDefault="00DC1AE0" w:rsidP="00B7428A">
      <w:pPr>
        <w:pStyle w:val="InterlineText"/>
        <w:tabs>
          <w:tab w:val="left" w:pos="533"/>
          <w:tab w:val="left" w:pos="1172"/>
          <w:tab w:val="left" w:pos="2366"/>
          <w:tab w:val="left" w:pos="2630"/>
          <w:tab w:val="left" w:pos="4214"/>
          <w:tab w:val="left" w:pos="4868"/>
          <w:tab w:val="left" w:pos="5357"/>
          <w:tab w:val="left" w:pos="7271"/>
        </w:tabs>
      </w:pPr>
      <w:r w:rsidRPr="003A1D48">
        <w:rPr>
          <w:rStyle w:val="InterlineTextNumChar"/>
        </w:rPr>
        <w:t>009</w:t>
      </w:r>
      <w:r w:rsidR="00800AD8">
        <w:tab/>
        <w:t>vaik</w:t>
      </w:r>
      <w:r w:rsidR="00800AD8">
        <w:tab/>
        <w:t>timadju</w:t>
      </w:r>
      <w:r w:rsidR="00800AD8">
        <w:tab/>
        <w:t>a</w:t>
      </w:r>
      <w:r w:rsidR="00800AD8">
        <w:tab/>
        <w:t>kitjaviliî</w:t>
      </w:r>
      <w:r w:rsidR="00800AD8">
        <w:tab/>
        <w:t>maka</w:t>
      </w:r>
      <w:r w:rsidR="00B7428A">
        <w:tab/>
        <w:t>zua</w:t>
      </w:r>
      <w:r w:rsidR="00B7428A">
        <w:tab/>
        <w:t>pinakazuan</w:t>
      </w:r>
      <w:r w:rsidR="00B7428A">
        <w:tab/>
        <w:t>nua</w:t>
      </w:r>
    </w:p>
    <w:p w14:paraId="3F77F266" w14:textId="77777777" w:rsidR="00800AD8" w:rsidRDefault="00800AD8" w:rsidP="00B7428A">
      <w:pPr>
        <w:pStyle w:val="InterlineGlossWithTrans"/>
        <w:tabs>
          <w:tab w:val="left" w:pos="533"/>
          <w:tab w:val="left" w:pos="1172"/>
          <w:tab w:val="left" w:pos="2366"/>
          <w:tab w:val="left" w:pos="2630"/>
          <w:tab w:val="left" w:pos="4214"/>
          <w:tab w:val="left" w:pos="4868"/>
          <w:tab w:val="left" w:pos="5357"/>
          <w:tab w:val="left" w:pos="7271"/>
        </w:tabs>
      </w:pPr>
      <w:r>
        <w:tab/>
        <w:t>vaik</w:t>
      </w:r>
      <w:r>
        <w:tab/>
        <w:t>ti-madju</w:t>
      </w:r>
      <w:r>
        <w:tab/>
        <w:t>a</w:t>
      </w:r>
      <w:r>
        <w:tab/>
        <w:t>ki-tja-viliî</w:t>
      </w:r>
      <w:r>
        <w:tab/>
        <w:t>maka</w:t>
      </w:r>
      <w:r w:rsidR="00B7428A">
        <w:tab/>
        <w:t>zua</w:t>
      </w:r>
      <w:r w:rsidR="00B7428A">
        <w:tab/>
        <w:t>in=paka-zua-an</w:t>
      </w:r>
      <w:r w:rsidR="00B7428A">
        <w:tab/>
        <w:t>nua</w:t>
      </w:r>
    </w:p>
    <w:p w14:paraId="779B07A5" w14:textId="77777777" w:rsidR="00800AD8" w:rsidRDefault="00800AD8" w:rsidP="00B7428A">
      <w:pPr>
        <w:pStyle w:val="InterlineTransNoFree"/>
        <w:tabs>
          <w:tab w:val="left" w:pos="1172"/>
          <w:tab w:val="left" w:pos="2366"/>
          <w:tab w:val="left" w:pos="2630"/>
          <w:tab w:val="left" w:pos="4214"/>
          <w:tab w:val="left" w:pos="4868"/>
          <w:tab w:val="left" w:pos="5357"/>
          <w:tab w:val="left" w:pos="7271"/>
        </w:tabs>
      </w:pPr>
      <w:r>
        <w:tab/>
        <w:t>leave</w:t>
      </w:r>
      <w:r>
        <w:tab/>
      </w:r>
      <w:r>
        <w:rPr>
          <w:smallCaps/>
        </w:rPr>
        <w:t>f-3rd.pers</w:t>
      </w:r>
      <w:r>
        <w:rPr>
          <w:smallCaps/>
        </w:rPr>
        <w:tab/>
        <w:t>c</w:t>
      </w:r>
      <w:r>
        <w:rPr>
          <w:smallCaps/>
        </w:rPr>
        <w:tab/>
      </w:r>
      <w:r>
        <w:t>do-more-behind</w:t>
      </w:r>
      <w:r>
        <w:tab/>
        <w:t>via</w:t>
      </w:r>
      <w:r w:rsidR="00B7428A">
        <w:tab/>
        <w:t>that</w:t>
      </w:r>
      <w:r w:rsidR="00B7428A">
        <w:tab/>
      </w:r>
      <w:r w:rsidR="00B7428A">
        <w:rPr>
          <w:smallCaps/>
        </w:rPr>
        <w:t>perf</w:t>
      </w:r>
      <w:r w:rsidR="00B7428A">
        <w:t>=via-that-</w:t>
      </w:r>
      <w:r w:rsidR="00B7428A">
        <w:rPr>
          <w:smallCaps/>
        </w:rPr>
        <w:t>nom</w:t>
      </w:r>
      <w:r w:rsidR="00B7428A">
        <w:tab/>
        <w:t>of</w:t>
      </w:r>
    </w:p>
    <w:p w14:paraId="118147EB" w14:textId="77777777" w:rsidR="00800AD8" w:rsidRDefault="00800AD8" w:rsidP="00B7428A">
      <w:pPr>
        <w:pStyle w:val="InterlineText"/>
        <w:tabs>
          <w:tab w:val="left" w:pos="533"/>
          <w:tab w:val="left" w:pos="1637"/>
          <w:tab w:val="left" w:pos="2921"/>
          <w:tab w:val="left" w:pos="3185"/>
          <w:tab w:val="left" w:pos="3929"/>
        </w:tabs>
      </w:pPr>
      <w:r>
        <w:tab/>
        <w:t>tjukutjuku</w:t>
      </w:r>
      <w:r>
        <w:tab/>
        <w:t>nimadju</w:t>
      </w:r>
      <w:r>
        <w:tab/>
        <w:t>a</w:t>
      </w:r>
      <w:r>
        <w:tab/>
        <w:t>sema</w:t>
      </w:r>
      <w:r>
        <w:tab/>
        <w:t>tjariteku.</w:t>
      </w:r>
    </w:p>
    <w:p w14:paraId="27B0C954" w14:textId="77777777" w:rsidR="00800AD8" w:rsidRDefault="00800AD8" w:rsidP="00B7428A">
      <w:pPr>
        <w:pStyle w:val="InterlineGlossWithTrans"/>
        <w:tabs>
          <w:tab w:val="left" w:pos="533"/>
          <w:tab w:val="left" w:pos="1637"/>
          <w:tab w:val="left" w:pos="2921"/>
          <w:tab w:val="left" w:pos="3185"/>
          <w:tab w:val="left" w:pos="3929"/>
        </w:tabs>
      </w:pPr>
      <w:r>
        <w:tab/>
        <w:t>tjukutjuku</w:t>
      </w:r>
      <w:r>
        <w:tab/>
        <w:t>ni-madju</w:t>
      </w:r>
      <w:r>
        <w:tab/>
        <w:t>a</w:t>
      </w:r>
      <w:r>
        <w:tab/>
        <w:t>em=sa</w:t>
      </w:r>
      <w:r>
        <w:tab/>
        <w:t>tjari-teku</w:t>
      </w:r>
    </w:p>
    <w:p w14:paraId="442875E1" w14:textId="77777777" w:rsidR="00800AD8" w:rsidRDefault="00800AD8" w:rsidP="00B7428A">
      <w:pPr>
        <w:pStyle w:val="InterlineTrans"/>
        <w:tabs>
          <w:tab w:val="left" w:pos="533"/>
          <w:tab w:val="left" w:pos="1637"/>
          <w:tab w:val="left" w:pos="2921"/>
          <w:tab w:val="left" w:pos="3185"/>
          <w:tab w:val="left" w:pos="3929"/>
        </w:tabs>
      </w:pPr>
      <w:r>
        <w:tab/>
        <w:t>ball</w:t>
      </w:r>
      <w:r>
        <w:tab/>
        <w:t>of-</w:t>
      </w:r>
      <w:r>
        <w:rPr>
          <w:smallCaps/>
        </w:rPr>
        <w:t>3rd.pers</w:t>
      </w:r>
      <w:r>
        <w:rPr>
          <w:smallCaps/>
        </w:rPr>
        <w:tab/>
        <w:t>c</w:t>
      </w:r>
      <w:r>
        <w:rPr>
          <w:smallCaps/>
        </w:rPr>
        <w:tab/>
        <w:t>af</w:t>
      </w:r>
      <w:r>
        <w:t>=go</w:t>
      </w:r>
      <w:r>
        <w:tab/>
        <w:t>utmost-down</w:t>
      </w:r>
    </w:p>
    <w:p w14:paraId="5F3F14D3" w14:textId="77777777" w:rsidR="00800AD8" w:rsidRDefault="00800AD8" w:rsidP="00A8416B">
      <w:pPr>
        <w:pStyle w:val="InterlineFreeCommentFollows"/>
      </w:pPr>
      <w:r>
        <w:lastRenderedPageBreak/>
        <w:t>He followed the ball by the way it had gone to the world below.</w:t>
      </w:r>
    </w:p>
    <w:p w14:paraId="120EC590" w14:textId="77777777" w:rsidR="00800AD8" w:rsidRDefault="00A8416B" w:rsidP="00A8416B">
      <w:pPr>
        <w:pStyle w:val="CommentLastWithHalfSpace"/>
      </w:pPr>
      <w:r>
        <w:t>[</w:t>
      </w:r>
      <w:r w:rsidR="00800AD8" w:rsidRPr="00B7428A">
        <w:rPr>
          <w:rStyle w:val="VernacularText"/>
        </w:rPr>
        <w:t>tjariteku</w:t>
      </w:r>
      <w:r w:rsidR="00B7428A">
        <w:t>:</w:t>
      </w:r>
      <w:r w:rsidR="00800AD8">
        <w:t xml:space="preserve"> was </w:t>
      </w:r>
      <w:r w:rsidR="00800AD8" w:rsidRPr="00B7428A">
        <w:rPr>
          <w:rStyle w:val="VernacularText"/>
        </w:rPr>
        <w:t>tjaîeteku</w:t>
      </w:r>
      <w:r>
        <w:t>]</w:t>
      </w:r>
    </w:p>
    <w:p w14:paraId="5BBDCFCC" w14:textId="77777777" w:rsidR="00800AD8" w:rsidRDefault="00DC1AE0" w:rsidP="00B7428A">
      <w:pPr>
        <w:pStyle w:val="InterlineText"/>
        <w:tabs>
          <w:tab w:val="left" w:pos="533"/>
          <w:tab w:val="left" w:pos="1022"/>
          <w:tab w:val="left" w:pos="1991"/>
          <w:tab w:val="left" w:pos="3185"/>
          <w:tab w:val="left" w:pos="3689"/>
          <w:tab w:val="left" w:pos="5708"/>
          <w:tab w:val="left" w:pos="7292"/>
          <w:tab w:val="left" w:pos="7556"/>
        </w:tabs>
      </w:pPr>
      <w:r w:rsidRPr="003A1D48">
        <w:rPr>
          <w:rStyle w:val="InterlineTextNumChar"/>
        </w:rPr>
        <w:t>010</w:t>
      </w:r>
      <w:r w:rsidR="00800AD8">
        <w:tab/>
        <w:t>qau</w:t>
      </w:r>
      <w:r w:rsidR="00800AD8">
        <w:tab/>
        <w:t>kivadaq</w:t>
      </w:r>
      <w:r w:rsidR="00800AD8">
        <w:tab/>
        <w:t>timadju</w:t>
      </w:r>
      <w:r w:rsidR="00800AD8">
        <w:tab/>
        <w:t>tua</w:t>
      </w:r>
      <w:r w:rsidR="00800AD8">
        <w:tab/>
        <w:t>taqaîaqaîan:</w:t>
      </w:r>
      <w:r w:rsidR="00B7428A">
        <w:tab/>
        <w:t>“pasainu</w:t>
      </w:r>
      <w:r w:rsidR="00B7428A">
        <w:tab/>
        <w:t>a</w:t>
      </w:r>
      <w:r w:rsidR="00B7428A">
        <w:tab/>
        <w:t>ku</w:t>
      </w:r>
    </w:p>
    <w:p w14:paraId="1BD99E94" w14:textId="77777777" w:rsidR="00800AD8" w:rsidRDefault="00800AD8" w:rsidP="00B7428A">
      <w:pPr>
        <w:pStyle w:val="InterlineGlossWithTrans"/>
        <w:tabs>
          <w:tab w:val="left" w:pos="533"/>
          <w:tab w:val="left" w:pos="1022"/>
          <w:tab w:val="left" w:pos="1991"/>
          <w:tab w:val="left" w:pos="3185"/>
          <w:tab w:val="left" w:pos="3689"/>
          <w:tab w:val="left" w:pos="5708"/>
          <w:tab w:val="left" w:pos="7292"/>
          <w:tab w:val="left" w:pos="7556"/>
        </w:tabs>
      </w:pPr>
      <w:r>
        <w:tab/>
        <w:t>qau</w:t>
      </w:r>
      <w:r>
        <w:tab/>
        <w:t>ki-vadaq</w:t>
      </w:r>
      <w:r>
        <w:tab/>
        <w:t>ti-madju</w:t>
      </w:r>
      <w:r>
        <w:tab/>
        <w:t>tua</w:t>
      </w:r>
      <w:r>
        <w:tab/>
        <w:t>ta-qaîa-qaîa-an</w:t>
      </w:r>
      <w:r w:rsidR="00B7428A">
        <w:tab/>
        <w:t>pa-sa-inu</w:t>
      </w:r>
      <w:r w:rsidR="00B7428A">
        <w:tab/>
        <w:t>a</w:t>
      </w:r>
      <w:r w:rsidR="00B7428A">
        <w:tab/>
        <w:t>ku</w:t>
      </w:r>
    </w:p>
    <w:p w14:paraId="06A5429A" w14:textId="77777777" w:rsidR="00800AD8" w:rsidRDefault="00800AD8" w:rsidP="00B7428A">
      <w:pPr>
        <w:pStyle w:val="InterlineTransNoFree"/>
        <w:tabs>
          <w:tab w:val="left" w:pos="1022"/>
          <w:tab w:val="left" w:pos="1991"/>
          <w:tab w:val="left" w:pos="3185"/>
          <w:tab w:val="left" w:pos="3689"/>
          <w:tab w:val="left" w:pos="5708"/>
          <w:tab w:val="left" w:pos="7292"/>
          <w:tab w:val="left" w:pos="7556"/>
        </w:tabs>
      </w:pPr>
      <w:r>
        <w:tab/>
        <w:t>so</w:t>
      </w:r>
      <w:r>
        <w:tab/>
        <w:t>do-ask</w:t>
      </w:r>
      <w:r>
        <w:tab/>
      </w:r>
      <w:r>
        <w:rPr>
          <w:smallCaps/>
        </w:rPr>
        <w:t>f-3rd.pers</w:t>
      </w:r>
      <w:r>
        <w:tab/>
      </w:r>
      <w:r>
        <w:rPr>
          <w:smallCaps/>
        </w:rPr>
        <w:t>obl</w:t>
      </w:r>
      <w:r>
        <w:tab/>
        <w:t>?-</w:t>
      </w:r>
      <w:r>
        <w:rPr>
          <w:smallCaps/>
        </w:rPr>
        <w:t>red</w:t>
      </w:r>
      <w:r>
        <w:t>-outsider-</w:t>
      </w:r>
      <w:r>
        <w:rPr>
          <w:smallCaps/>
        </w:rPr>
        <w:t>nom</w:t>
      </w:r>
      <w:r w:rsidR="00B7428A">
        <w:tab/>
        <w:t>cause-go-where</w:t>
      </w:r>
      <w:r w:rsidR="00B7428A">
        <w:rPr>
          <w:smallCaps/>
        </w:rPr>
        <w:tab/>
        <w:t>c</w:t>
      </w:r>
      <w:r w:rsidR="00B7428A">
        <w:tab/>
        <w:t>my</w:t>
      </w:r>
    </w:p>
    <w:p w14:paraId="0CF8AF38" w14:textId="77777777" w:rsidR="00800AD8" w:rsidRDefault="00B7428A" w:rsidP="00B7428A">
      <w:pPr>
        <w:pStyle w:val="InterlineText"/>
        <w:tabs>
          <w:tab w:val="left" w:pos="533"/>
        </w:tabs>
      </w:pPr>
      <w:r>
        <w:tab/>
        <w:t>tjukutjuku?</w:t>
      </w:r>
    </w:p>
    <w:p w14:paraId="3B669D55" w14:textId="77777777" w:rsidR="00800AD8" w:rsidRDefault="00B7428A" w:rsidP="00B7428A">
      <w:pPr>
        <w:pStyle w:val="InterlineGlossWithTrans"/>
        <w:tabs>
          <w:tab w:val="left" w:pos="533"/>
        </w:tabs>
      </w:pPr>
      <w:r>
        <w:tab/>
        <w:t>tjukutjuku</w:t>
      </w:r>
    </w:p>
    <w:p w14:paraId="6AAEA33D" w14:textId="77777777" w:rsidR="00800AD8" w:rsidRDefault="00B7428A" w:rsidP="00B7428A">
      <w:pPr>
        <w:pStyle w:val="InterlineTransNoFree"/>
        <w:tabs>
          <w:tab w:val="right" w:pos="8789"/>
        </w:tabs>
        <w:rPr>
          <w:smallCaps/>
        </w:rPr>
      </w:pPr>
      <w:r>
        <w:tab/>
        <w:t>ball</w:t>
      </w:r>
      <w:r>
        <w:tab/>
        <w:t>He asked the people: “Where has my ball gone?</w:t>
      </w:r>
    </w:p>
    <w:p w14:paraId="48B94170" w14:textId="77777777" w:rsidR="00800AD8" w:rsidRDefault="00DC1AE0" w:rsidP="00B7428A">
      <w:pPr>
        <w:pStyle w:val="InterlineText"/>
        <w:tabs>
          <w:tab w:val="left" w:pos="533"/>
          <w:tab w:val="left" w:pos="1472"/>
          <w:tab w:val="left" w:pos="2396"/>
          <w:tab w:val="left" w:pos="2660"/>
          <w:tab w:val="left" w:pos="3704"/>
          <w:tab w:val="left" w:pos="3968"/>
        </w:tabs>
      </w:pPr>
      <w:r w:rsidRPr="003A1D48">
        <w:rPr>
          <w:rStyle w:val="InterlineTextNumChar"/>
        </w:rPr>
        <w:t>011</w:t>
      </w:r>
      <w:r w:rsidR="00800AD8">
        <w:tab/>
        <w:t>inika</w:t>
      </w:r>
      <w:r w:rsidR="00800AD8">
        <w:tab/>
        <w:t>mun</w:t>
      </w:r>
      <w:r w:rsidR="00800AD8">
        <w:tab/>
        <w:t>a</w:t>
      </w:r>
      <w:r w:rsidR="00800AD8">
        <w:tab/>
        <w:t>patsun</w:t>
      </w:r>
      <w:r w:rsidR="00800AD8">
        <w:tab/>
        <w:t>a</w:t>
      </w:r>
      <w:r w:rsidR="00800AD8">
        <w:tab/>
        <w:t>mapuîat?”</w:t>
      </w:r>
    </w:p>
    <w:p w14:paraId="06103D35" w14:textId="77777777" w:rsidR="00800AD8" w:rsidRDefault="00800AD8" w:rsidP="00B7428A">
      <w:pPr>
        <w:pStyle w:val="InterlineGlossWithTrans"/>
        <w:tabs>
          <w:tab w:val="left" w:pos="533"/>
          <w:tab w:val="left" w:pos="1472"/>
          <w:tab w:val="left" w:pos="2396"/>
          <w:tab w:val="left" w:pos="2660"/>
          <w:tab w:val="left" w:pos="3704"/>
          <w:tab w:val="left" w:pos="3968"/>
        </w:tabs>
      </w:pPr>
      <w:r>
        <w:tab/>
        <w:t>ini-ka</w:t>
      </w:r>
      <w:r>
        <w:tab/>
        <w:t>mun</w:t>
      </w:r>
      <w:r>
        <w:tab/>
        <w:t>a</w:t>
      </w:r>
      <w:r>
        <w:tab/>
        <w:t>pa-tsun</w:t>
      </w:r>
      <w:r>
        <w:tab/>
        <w:t>a</w:t>
      </w:r>
      <w:r>
        <w:tab/>
        <w:t>ma-puîat</w:t>
      </w:r>
    </w:p>
    <w:p w14:paraId="3808D3BA" w14:textId="77777777" w:rsidR="00800AD8" w:rsidRDefault="00800AD8" w:rsidP="00B7428A">
      <w:pPr>
        <w:pStyle w:val="InterlineTransNoFree"/>
        <w:tabs>
          <w:tab w:val="left" w:pos="1472"/>
          <w:tab w:val="left" w:pos="2396"/>
          <w:tab w:val="left" w:pos="2660"/>
          <w:tab w:val="left" w:pos="3704"/>
          <w:tab w:val="left" w:pos="3968"/>
          <w:tab w:val="right" w:pos="8787"/>
        </w:tabs>
      </w:pPr>
      <w:r>
        <w:tab/>
        <w:t>not-after</w:t>
      </w:r>
      <w:r>
        <w:tab/>
      </w:r>
      <w:r>
        <w:rPr>
          <w:smallCaps/>
        </w:rPr>
        <w:t>f.</w:t>
      </w:r>
      <w:r>
        <w:t>you(</w:t>
      </w:r>
      <w:r>
        <w:rPr>
          <w:smallCaps/>
        </w:rPr>
        <w:t>p</w:t>
      </w:r>
      <w:r>
        <w:t>)</w:t>
      </w:r>
      <w:r>
        <w:rPr>
          <w:smallCaps/>
        </w:rPr>
        <w:tab/>
        <w:t>c</w:t>
      </w:r>
      <w:r>
        <w:rPr>
          <w:smallCaps/>
        </w:rPr>
        <w:tab/>
      </w:r>
      <w:r>
        <w:t>cause-see</w:t>
      </w:r>
      <w:r>
        <w:rPr>
          <w:smallCaps/>
        </w:rPr>
        <w:tab/>
        <w:t>c</w:t>
      </w:r>
      <w:r>
        <w:rPr>
          <w:smallCaps/>
        </w:rPr>
        <w:tab/>
        <w:t>num</w:t>
      </w:r>
      <w:r>
        <w:t>-all</w:t>
      </w:r>
      <w:r w:rsidR="00B7428A">
        <w:tab/>
        <w:t>Haven’t any of you seen it?”</w:t>
      </w:r>
    </w:p>
    <w:p w14:paraId="45AF4642" w14:textId="77777777" w:rsidR="00800AD8" w:rsidRDefault="00DC1AE0" w:rsidP="00B7428A">
      <w:pPr>
        <w:pStyle w:val="InterlineText"/>
        <w:tabs>
          <w:tab w:val="left" w:pos="533"/>
          <w:tab w:val="left" w:pos="1472"/>
          <w:tab w:val="left" w:pos="2561"/>
          <w:tab w:val="left" w:pos="2825"/>
        </w:tabs>
      </w:pPr>
      <w:r w:rsidRPr="003A1D48">
        <w:rPr>
          <w:rStyle w:val="InterlineTextNumChar"/>
        </w:rPr>
        <w:t>012</w:t>
      </w:r>
      <w:r w:rsidR="00800AD8">
        <w:tab/>
        <w:t>“inika</w:t>
      </w:r>
      <w:r w:rsidR="00800AD8">
        <w:tab/>
        <w:t>men</w:t>
      </w:r>
      <w:r w:rsidR="00800AD8">
        <w:tab/>
        <w:t>a</w:t>
      </w:r>
      <w:r w:rsidR="00800AD8">
        <w:tab/>
        <w:t>kemîang.</w:t>
      </w:r>
    </w:p>
    <w:p w14:paraId="70273AF3" w14:textId="77777777" w:rsidR="00800AD8" w:rsidRDefault="00800AD8" w:rsidP="00B7428A">
      <w:pPr>
        <w:pStyle w:val="InterlineGlossWithTrans"/>
        <w:tabs>
          <w:tab w:val="left" w:pos="533"/>
          <w:tab w:val="left" w:pos="1472"/>
          <w:tab w:val="left" w:pos="2561"/>
          <w:tab w:val="left" w:pos="2825"/>
        </w:tabs>
      </w:pPr>
      <w:r>
        <w:tab/>
        <w:t>ini-ka</w:t>
      </w:r>
      <w:r>
        <w:tab/>
        <w:t>amen</w:t>
      </w:r>
      <w:r>
        <w:tab/>
        <w:t>a</w:t>
      </w:r>
      <w:r>
        <w:tab/>
        <w:t>m=keîang</w:t>
      </w:r>
    </w:p>
    <w:p w14:paraId="2C0D687A" w14:textId="77777777" w:rsidR="00800AD8" w:rsidRDefault="00800AD8" w:rsidP="00B7428A">
      <w:pPr>
        <w:pStyle w:val="InterlineTransNoFree"/>
        <w:tabs>
          <w:tab w:val="left" w:pos="1472"/>
          <w:tab w:val="left" w:pos="2561"/>
          <w:tab w:val="left" w:pos="2825"/>
          <w:tab w:val="right" w:pos="8787"/>
        </w:tabs>
      </w:pPr>
      <w:r>
        <w:tab/>
        <w:t>not-after</w:t>
      </w:r>
      <w:r>
        <w:tab/>
      </w:r>
      <w:r>
        <w:rPr>
          <w:smallCaps/>
        </w:rPr>
        <w:t>f.</w:t>
      </w:r>
      <w:r>
        <w:t>we(</w:t>
      </w:r>
      <w:r>
        <w:rPr>
          <w:smallCaps/>
        </w:rPr>
        <w:t>exc</w:t>
      </w:r>
      <w:r>
        <w:t>)</w:t>
      </w:r>
      <w:r>
        <w:rPr>
          <w:smallCaps/>
        </w:rPr>
        <w:tab/>
        <w:t>c</w:t>
      </w:r>
      <w:r>
        <w:rPr>
          <w:smallCaps/>
        </w:rPr>
        <w:tab/>
        <w:t>af</w:t>
      </w:r>
      <w:r>
        <w:t>=know</w:t>
      </w:r>
      <w:r w:rsidR="00B7428A">
        <w:tab/>
        <w:t>“We don’t know.</w:t>
      </w:r>
    </w:p>
    <w:p w14:paraId="196DCEE3" w14:textId="77777777" w:rsidR="00800AD8" w:rsidRDefault="00DC1AE0" w:rsidP="00B7428A">
      <w:pPr>
        <w:pStyle w:val="InterlineText"/>
        <w:tabs>
          <w:tab w:val="left" w:pos="533"/>
          <w:tab w:val="left" w:pos="1067"/>
          <w:tab w:val="left" w:pos="1856"/>
          <w:tab w:val="left" w:pos="3035"/>
          <w:tab w:val="left" w:pos="3479"/>
          <w:tab w:val="left" w:pos="4703"/>
          <w:tab w:val="left" w:pos="5417"/>
        </w:tabs>
      </w:pPr>
      <w:r w:rsidRPr="003A1D48">
        <w:rPr>
          <w:rStyle w:val="InterlineTextNumChar"/>
        </w:rPr>
        <w:t>013</w:t>
      </w:r>
      <w:r w:rsidR="00800AD8">
        <w:tab/>
        <w:t>pai</w:t>
      </w:r>
      <w:r w:rsidR="00800AD8">
        <w:tab/>
        <w:t>sa-u</w:t>
      </w:r>
      <w:r w:rsidR="00800AD8">
        <w:tab/>
        <w:t>kivadaqu</w:t>
      </w:r>
      <w:r w:rsidR="00800AD8">
        <w:tab/>
        <w:t>ti</w:t>
      </w:r>
      <w:r w:rsidR="00800AD8">
        <w:tab/>
        <w:t>vuvu</w:t>
      </w:r>
      <w:r w:rsidR="00800AD8">
        <w:tab/>
        <w:t>i</w:t>
      </w:r>
      <w:r w:rsidR="00800AD8">
        <w:tab/>
        <w:t>ªa÷engeraw.”</w:t>
      </w:r>
    </w:p>
    <w:p w14:paraId="24A6A7A5" w14:textId="77777777" w:rsidR="00800AD8" w:rsidRDefault="00800AD8" w:rsidP="00B7428A">
      <w:pPr>
        <w:pStyle w:val="InterlineGlossWithTrans"/>
        <w:tabs>
          <w:tab w:val="left" w:pos="533"/>
          <w:tab w:val="left" w:pos="1067"/>
          <w:tab w:val="left" w:pos="1856"/>
          <w:tab w:val="left" w:pos="3035"/>
          <w:tab w:val="left" w:pos="3479"/>
          <w:tab w:val="left" w:pos="4703"/>
          <w:tab w:val="left" w:pos="5417"/>
        </w:tabs>
      </w:pPr>
      <w:r>
        <w:tab/>
        <w:t>pai</w:t>
      </w:r>
      <w:r>
        <w:tab/>
        <w:t>sa-u</w:t>
      </w:r>
      <w:r>
        <w:tab/>
        <w:t>ki-vadaq-u</w:t>
      </w:r>
      <w:r>
        <w:tab/>
        <w:t>ti</w:t>
      </w:r>
      <w:r>
        <w:tab/>
        <w:t>vuvu</w:t>
      </w:r>
      <w:r>
        <w:tab/>
        <w:t>i</w:t>
      </w:r>
      <w:r>
        <w:tab/>
        <w:t>ªa÷engeraw</w:t>
      </w:r>
    </w:p>
    <w:p w14:paraId="287A1BDE" w14:textId="77777777" w:rsidR="00800AD8" w:rsidRDefault="00800AD8" w:rsidP="00B7428A">
      <w:pPr>
        <w:pStyle w:val="InterlineTrans"/>
        <w:tabs>
          <w:tab w:val="left" w:pos="533"/>
          <w:tab w:val="left" w:pos="1067"/>
          <w:tab w:val="left" w:pos="1856"/>
          <w:tab w:val="left" w:pos="3035"/>
          <w:tab w:val="left" w:pos="3479"/>
          <w:tab w:val="left" w:pos="4703"/>
          <w:tab w:val="left" w:pos="5417"/>
        </w:tabs>
      </w:pPr>
      <w:r>
        <w:tab/>
        <w:t>well</w:t>
      </w:r>
      <w:r>
        <w:tab/>
        <w:t>go-</w:t>
      </w:r>
      <w:r>
        <w:rPr>
          <w:smallCaps/>
        </w:rPr>
        <w:t>imp</w:t>
      </w:r>
      <w:r>
        <w:tab/>
        <w:t>do-ask-</w:t>
      </w:r>
      <w:r>
        <w:rPr>
          <w:smallCaps/>
        </w:rPr>
        <w:t>imp</w:t>
      </w:r>
      <w:r>
        <w:tab/>
      </w:r>
      <w:r>
        <w:rPr>
          <w:smallCaps/>
        </w:rPr>
        <w:t>f.h</w:t>
      </w:r>
      <w:r>
        <w:tab/>
        <w:t>grandparent</w:t>
      </w:r>
      <w:r>
        <w:tab/>
        <w:t>which</w:t>
      </w:r>
      <w:r>
        <w:tab/>
        <w:t>(name)</w:t>
      </w:r>
    </w:p>
    <w:p w14:paraId="6F8BCC97" w14:textId="77777777" w:rsidR="00800AD8" w:rsidRDefault="00B7428A" w:rsidP="00A8416B">
      <w:pPr>
        <w:pStyle w:val="InterlineFreeCommentFollows"/>
      </w:pPr>
      <w:r>
        <w:t>Go and ask g</w:t>
      </w:r>
      <w:r w:rsidR="00800AD8">
        <w:t>ranny ªa÷engeraw.”</w:t>
      </w:r>
    </w:p>
    <w:p w14:paraId="6134BEDB" w14:textId="77777777" w:rsidR="00800AD8" w:rsidRDefault="00A8416B" w:rsidP="00A8416B">
      <w:pPr>
        <w:pStyle w:val="CommentLastWithHalfSpace"/>
      </w:pPr>
      <w:r>
        <w:t>[</w:t>
      </w:r>
      <w:r w:rsidR="00800AD8" w:rsidRPr="00B7428A">
        <w:rPr>
          <w:rStyle w:val="VernacularText"/>
        </w:rPr>
        <w:t>vuvu</w:t>
      </w:r>
      <w:r w:rsidR="00B7428A">
        <w:t>:</w:t>
      </w:r>
      <w:r w:rsidR="00800AD8">
        <w:t xml:space="preserve"> female</w:t>
      </w:r>
      <w:r w:rsidR="00B7428A">
        <w:t>, as</w:t>
      </w:r>
      <w:r w:rsidR="00800AD8">
        <w:t xml:space="preserve"> working with net-needle</w:t>
      </w:r>
      <w:r>
        <w:t>]</w:t>
      </w:r>
    </w:p>
    <w:p w14:paraId="3F8AB718" w14:textId="77777777" w:rsidR="00800AD8" w:rsidRDefault="00DC1AE0" w:rsidP="00B7428A">
      <w:pPr>
        <w:pStyle w:val="InterlineText"/>
        <w:tabs>
          <w:tab w:val="left" w:pos="533"/>
          <w:tab w:val="left" w:pos="1172"/>
          <w:tab w:val="left" w:pos="1436"/>
        </w:tabs>
      </w:pPr>
      <w:r w:rsidRPr="003A1D48">
        <w:rPr>
          <w:rStyle w:val="InterlineTextNumChar"/>
        </w:rPr>
        <w:t>014</w:t>
      </w:r>
      <w:r w:rsidR="00800AD8">
        <w:tab/>
        <w:t>vaik</w:t>
      </w:r>
      <w:r w:rsidR="00800AD8">
        <w:tab/>
        <w:t>a</w:t>
      </w:r>
      <w:r w:rsidR="00800AD8">
        <w:tab/>
        <w:t>kivadaq.</w:t>
      </w:r>
    </w:p>
    <w:p w14:paraId="479EDDE6" w14:textId="77777777" w:rsidR="00800AD8" w:rsidRDefault="00800AD8" w:rsidP="00B7428A">
      <w:pPr>
        <w:pStyle w:val="InterlineGlossWithTrans"/>
        <w:tabs>
          <w:tab w:val="left" w:pos="533"/>
          <w:tab w:val="left" w:pos="1172"/>
          <w:tab w:val="left" w:pos="1436"/>
        </w:tabs>
      </w:pPr>
      <w:r>
        <w:tab/>
        <w:t>vaik</w:t>
      </w:r>
      <w:r>
        <w:tab/>
        <w:t>a</w:t>
      </w:r>
      <w:r>
        <w:tab/>
        <w:t>ki-vadaq</w:t>
      </w:r>
    </w:p>
    <w:p w14:paraId="34B393A7" w14:textId="77777777" w:rsidR="00800AD8" w:rsidRDefault="00800AD8" w:rsidP="00B7428A">
      <w:pPr>
        <w:pStyle w:val="InterlineTransNoFree"/>
        <w:tabs>
          <w:tab w:val="left" w:pos="1172"/>
          <w:tab w:val="left" w:pos="1436"/>
          <w:tab w:val="right" w:pos="8787"/>
        </w:tabs>
      </w:pPr>
      <w:r>
        <w:tab/>
        <w:t>leave</w:t>
      </w:r>
      <w:r>
        <w:rPr>
          <w:smallCaps/>
        </w:rPr>
        <w:tab/>
        <w:t>c</w:t>
      </w:r>
      <w:r>
        <w:rPr>
          <w:smallCaps/>
        </w:rPr>
        <w:tab/>
      </w:r>
      <w:r>
        <w:t>do-ask</w:t>
      </w:r>
      <w:r w:rsidR="00B7428A">
        <w:tab/>
        <w:t>He went to ask her.</w:t>
      </w:r>
    </w:p>
    <w:p w14:paraId="68343200" w14:textId="77777777" w:rsidR="00800AD8" w:rsidRDefault="00DC1AE0" w:rsidP="00B7428A">
      <w:pPr>
        <w:pStyle w:val="InterlineText"/>
        <w:tabs>
          <w:tab w:val="left" w:pos="533"/>
          <w:tab w:val="left" w:pos="1472"/>
          <w:tab w:val="left" w:pos="2066"/>
          <w:tab w:val="left" w:pos="2330"/>
          <w:tab w:val="left" w:pos="3494"/>
          <w:tab w:val="left" w:pos="3968"/>
        </w:tabs>
      </w:pPr>
      <w:r w:rsidRPr="003A1D48">
        <w:rPr>
          <w:rStyle w:val="InterlineTextNumChar"/>
        </w:rPr>
        <w:t>015</w:t>
      </w:r>
      <w:r w:rsidR="00800AD8">
        <w:tab/>
        <w:t>“inika</w:t>
      </w:r>
      <w:r w:rsidR="00800AD8">
        <w:tab/>
        <w:t>ken</w:t>
      </w:r>
      <w:r w:rsidR="00800AD8">
        <w:tab/>
        <w:t>a</w:t>
      </w:r>
      <w:r w:rsidR="00800AD8">
        <w:tab/>
        <w:t>kemîang,”</w:t>
      </w:r>
      <w:r w:rsidR="00800AD8">
        <w:tab/>
        <w:t>aya</w:t>
      </w:r>
      <w:r w:rsidR="00800AD8">
        <w:tab/>
        <w:t>timadju.</w:t>
      </w:r>
    </w:p>
    <w:p w14:paraId="356F1D04" w14:textId="77777777" w:rsidR="00800AD8" w:rsidRDefault="00800AD8" w:rsidP="00B7428A">
      <w:pPr>
        <w:pStyle w:val="InterlineGlossWithTrans"/>
        <w:tabs>
          <w:tab w:val="left" w:pos="533"/>
          <w:tab w:val="left" w:pos="1472"/>
          <w:tab w:val="left" w:pos="2066"/>
          <w:tab w:val="left" w:pos="2330"/>
          <w:tab w:val="left" w:pos="3494"/>
          <w:tab w:val="left" w:pos="3968"/>
        </w:tabs>
      </w:pPr>
      <w:r>
        <w:tab/>
        <w:t>ini-ka</w:t>
      </w:r>
      <w:r>
        <w:tab/>
        <w:t>aken</w:t>
      </w:r>
      <w:r>
        <w:tab/>
        <w:t>a</w:t>
      </w:r>
      <w:r>
        <w:tab/>
        <w:t>m=keîang</w:t>
      </w:r>
      <w:r>
        <w:tab/>
        <w:t>aya</w:t>
      </w:r>
      <w:r>
        <w:tab/>
        <w:t>ti-madju</w:t>
      </w:r>
    </w:p>
    <w:p w14:paraId="02B8F554" w14:textId="77777777" w:rsidR="00800AD8" w:rsidRDefault="00800AD8" w:rsidP="00B7428A">
      <w:pPr>
        <w:pStyle w:val="InterlineTransNoFree"/>
        <w:tabs>
          <w:tab w:val="left" w:pos="1472"/>
          <w:tab w:val="left" w:pos="2066"/>
          <w:tab w:val="left" w:pos="2330"/>
          <w:tab w:val="left" w:pos="3494"/>
          <w:tab w:val="left" w:pos="3968"/>
          <w:tab w:val="right" w:pos="8787"/>
        </w:tabs>
      </w:pPr>
      <w:r>
        <w:tab/>
        <w:t>not-after</w:t>
      </w:r>
      <w:r>
        <w:tab/>
      </w:r>
      <w:r w:rsidR="000D5EFB" w:rsidRPr="000D5EFB">
        <w:rPr>
          <w:smallCaps/>
        </w:rPr>
        <w:t>f.I</w:t>
      </w:r>
      <w:r>
        <w:rPr>
          <w:smallCaps/>
        </w:rPr>
        <w:tab/>
        <w:t>c</w:t>
      </w:r>
      <w:r>
        <w:rPr>
          <w:smallCaps/>
        </w:rPr>
        <w:tab/>
        <w:t>af</w:t>
      </w:r>
      <w:r>
        <w:t>=know</w:t>
      </w:r>
      <w:r>
        <w:tab/>
        <w:t>say</w:t>
      </w:r>
      <w:r>
        <w:tab/>
      </w:r>
      <w:r>
        <w:rPr>
          <w:smallCaps/>
        </w:rPr>
        <w:t>f-3rd.pers</w:t>
      </w:r>
      <w:r w:rsidR="00B7428A">
        <w:rPr>
          <w:smallCaps/>
        </w:rPr>
        <w:tab/>
      </w:r>
      <w:r w:rsidR="00B7428A">
        <w:t>She said: “I don’t know.”</w:t>
      </w:r>
    </w:p>
    <w:p w14:paraId="0CA846F3" w14:textId="77777777" w:rsidR="00800AD8" w:rsidRDefault="00DC1AE0" w:rsidP="00B7428A">
      <w:pPr>
        <w:pStyle w:val="InterlineText"/>
        <w:tabs>
          <w:tab w:val="left" w:pos="533"/>
          <w:tab w:val="left" w:pos="1202"/>
          <w:tab w:val="left" w:pos="2531"/>
          <w:tab w:val="left" w:pos="2915"/>
          <w:tab w:val="left" w:pos="4139"/>
          <w:tab w:val="left" w:pos="5063"/>
          <w:tab w:val="left" w:pos="5567"/>
          <w:tab w:val="left" w:pos="6671"/>
          <w:tab w:val="left" w:pos="7175"/>
        </w:tabs>
      </w:pPr>
      <w:r w:rsidRPr="003A1D48">
        <w:rPr>
          <w:rStyle w:val="InterlineTextNumChar"/>
        </w:rPr>
        <w:t>016</w:t>
      </w:r>
      <w:r w:rsidR="00800AD8">
        <w:tab/>
        <w:t>manu</w:t>
      </w:r>
      <w:r w:rsidR="00800AD8">
        <w:tab/>
        <w:t>patsunan</w:t>
      </w:r>
      <w:r w:rsidR="00800AD8">
        <w:tab/>
        <w:t>ni</w:t>
      </w:r>
      <w:r w:rsidR="00800AD8">
        <w:tab/>
        <w:t>Sapulungan</w:t>
      </w:r>
      <w:r w:rsidR="00800AD8">
        <w:tab/>
        <w:t>izua</w:t>
      </w:r>
      <w:r w:rsidR="00800AD8">
        <w:tab/>
        <w:t>i</w:t>
      </w:r>
      <w:r w:rsidR="00800AD8">
        <w:tab/>
        <w:t>tjaiteku</w:t>
      </w:r>
      <w:r w:rsidR="00B7428A">
        <w:tab/>
        <w:t>i</w:t>
      </w:r>
      <w:r w:rsidR="00B7428A">
        <w:tab/>
        <w:t>surur.</w:t>
      </w:r>
    </w:p>
    <w:p w14:paraId="2EB68AEF" w14:textId="77777777" w:rsidR="00800AD8" w:rsidRDefault="00800AD8" w:rsidP="00B7428A">
      <w:pPr>
        <w:pStyle w:val="InterlineGlossWithTrans"/>
        <w:tabs>
          <w:tab w:val="left" w:pos="533"/>
          <w:tab w:val="left" w:pos="1202"/>
          <w:tab w:val="left" w:pos="2531"/>
          <w:tab w:val="left" w:pos="2915"/>
          <w:tab w:val="left" w:pos="4139"/>
          <w:tab w:val="left" w:pos="5063"/>
          <w:tab w:val="left" w:pos="5567"/>
          <w:tab w:val="left" w:pos="6671"/>
          <w:tab w:val="left" w:pos="7175"/>
        </w:tabs>
      </w:pPr>
      <w:r>
        <w:tab/>
        <w:t>manu</w:t>
      </w:r>
      <w:r>
        <w:tab/>
        <w:t>pa-tsun-an</w:t>
      </w:r>
      <w:r>
        <w:tab/>
        <w:t>ni</w:t>
      </w:r>
      <w:r>
        <w:tab/>
        <w:t>Sapulungan</w:t>
      </w:r>
      <w:r>
        <w:tab/>
        <w:t>i-zua</w:t>
      </w:r>
      <w:r>
        <w:tab/>
        <w:t>i</w:t>
      </w:r>
      <w:r>
        <w:tab/>
        <w:t>tjai-teku</w:t>
      </w:r>
      <w:r w:rsidR="00B7428A">
        <w:tab/>
        <w:t>i</w:t>
      </w:r>
      <w:r w:rsidR="00B7428A">
        <w:tab/>
        <w:t>surur</w:t>
      </w:r>
    </w:p>
    <w:p w14:paraId="2BFCB534" w14:textId="77777777" w:rsidR="00800AD8" w:rsidRDefault="00800AD8" w:rsidP="00B7428A">
      <w:pPr>
        <w:pStyle w:val="InterlineTrans"/>
        <w:tabs>
          <w:tab w:val="left" w:pos="533"/>
          <w:tab w:val="left" w:pos="1202"/>
          <w:tab w:val="left" w:pos="2531"/>
          <w:tab w:val="left" w:pos="2915"/>
          <w:tab w:val="left" w:pos="4139"/>
          <w:tab w:val="left" w:pos="5063"/>
          <w:tab w:val="left" w:pos="5567"/>
          <w:tab w:val="left" w:pos="6671"/>
          <w:tab w:val="left" w:pos="7175"/>
        </w:tabs>
      </w:pPr>
      <w:r>
        <w:tab/>
        <w:t>then</w:t>
      </w:r>
      <w:r>
        <w:tab/>
        <w:t>cause-see-</w:t>
      </w:r>
      <w:r>
        <w:rPr>
          <w:smallCaps/>
        </w:rPr>
        <w:t>lf</w:t>
      </w:r>
      <w:r>
        <w:tab/>
        <w:t>by</w:t>
      </w:r>
      <w:r>
        <w:tab/>
        <w:t>(name)</w:t>
      </w:r>
      <w:r>
        <w:tab/>
      </w:r>
      <w:r>
        <w:rPr>
          <w:smallCaps/>
        </w:rPr>
        <w:t>loc</w:t>
      </w:r>
      <w:r>
        <w:t>-that</w:t>
      </w:r>
      <w:r>
        <w:tab/>
      </w:r>
      <w:r>
        <w:rPr>
          <w:smallCaps/>
        </w:rPr>
        <w:t>loc</w:t>
      </w:r>
      <w:r>
        <w:tab/>
      </w:r>
      <w:r>
        <w:rPr>
          <w:smallCaps/>
        </w:rPr>
        <w:t>obl</w:t>
      </w:r>
      <w:r>
        <w:t>-down</w:t>
      </w:r>
      <w:r w:rsidR="00B7428A">
        <w:tab/>
      </w:r>
      <w:r w:rsidR="00B7428A">
        <w:rPr>
          <w:smallCaps/>
        </w:rPr>
        <w:t>loc</w:t>
      </w:r>
      <w:r w:rsidR="00B7428A">
        <w:tab/>
        <w:t>bed</w:t>
      </w:r>
    </w:p>
    <w:p w14:paraId="18C053F0" w14:textId="77777777" w:rsidR="00800AD8" w:rsidRDefault="00800AD8" w:rsidP="00A8416B">
      <w:pPr>
        <w:pStyle w:val="InterlineFreeCommentFollows"/>
      </w:pPr>
      <w:r>
        <w:t>Then Sapulungan saw it there under the bed-platform.</w:t>
      </w:r>
    </w:p>
    <w:p w14:paraId="2560D753" w14:textId="77777777" w:rsidR="00800AD8" w:rsidRDefault="00A8416B" w:rsidP="00A8416B">
      <w:pPr>
        <w:pStyle w:val="CommentLastWithHalfSpace"/>
      </w:pPr>
      <w:r>
        <w:t>[</w:t>
      </w:r>
      <w:r w:rsidR="00800AD8" w:rsidRPr="00B7428A">
        <w:rPr>
          <w:rStyle w:val="VernacularText"/>
        </w:rPr>
        <w:t>patsunan</w:t>
      </w:r>
      <w:r w:rsidR="00B7428A">
        <w:t>:</w:t>
      </w:r>
      <w:r w:rsidR="00800AD8">
        <w:t xml:space="preserve"> was </w:t>
      </w:r>
      <w:r w:rsidR="00800AD8" w:rsidRPr="00B7428A">
        <w:rPr>
          <w:rStyle w:val="VernacularText"/>
        </w:rPr>
        <w:t>patsuni</w:t>
      </w:r>
      <w:r>
        <w:t>]</w:t>
      </w:r>
    </w:p>
    <w:p w14:paraId="0F313EAB" w14:textId="77777777" w:rsidR="00800AD8" w:rsidRDefault="00DC1AE0" w:rsidP="00B7428A">
      <w:pPr>
        <w:pStyle w:val="InterlineText"/>
        <w:tabs>
          <w:tab w:val="left" w:pos="533"/>
          <w:tab w:val="left" w:pos="1367"/>
          <w:tab w:val="left" w:pos="1751"/>
        </w:tabs>
      </w:pPr>
      <w:r w:rsidRPr="003A1D48">
        <w:rPr>
          <w:rStyle w:val="InterlineTextNumChar"/>
        </w:rPr>
        <w:t>017</w:t>
      </w:r>
      <w:r w:rsidR="00800AD8">
        <w:tab/>
        <w:t>alapen</w:t>
      </w:r>
      <w:r w:rsidR="00800AD8">
        <w:tab/>
        <w:t>ni</w:t>
      </w:r>
      <w:r w:rsidR="00800AD8">
        <w:tab/>
        <w:t>Sapulungan.</w:t>
      </w:r>
    </w:p>
    <w:p w14:paraId="6F3DE818" w14:textId="77777777" w:rsidR="00800AD8" w:rsidRDefault="00800AD8" w:rsidP="00B7428A">
      <w:pPr>
        <w:pStyle w:val="InterlineGlossWithTrans"/>
        <w:tabs>
          <w:tab w:val="left" w:pos="533"/>
          <w:tab w:val="left" w:pos="1367"/>
          <w:tab w:val="left" w:pos="1751"/>
        </w:tabs>
      </w:pPr>
      <w:r>
        <w:tab/>
        <w:t>alap-en</w:t>
      </w:r>
      <w:r>
        <w:tab/>
        <w:t>ni</w:t>
      </w:r>
      <w:r>
        <w:tab/>
        <w:t>Sapulungan</w:t>
      </w:r>
    </w:p>
    <w:p w14:paraId="34FDCB3B" w14:textId="77777777" w:rsidR="00800AD8" w:rsidRDefault="00800AD8" w:rsidP="00B7428A">
      <w:pPr>
        <w:pStyle w:val="InterlineTransNoFree"/>
        <w:tabs>
          <w:tab w:val="left" w:pos="1367"/>
          <w:tab w:val="left" w:pos="1751"/>
          <w:tab w:val="right" w:pos="8787"/>
        </w:tabs>
      </w:pPr>
      <w:r>
        <w:tab/>
        <w:t>take-</w:t>
      </w:r>
      <w:r>
        <w:rPr>
          <w:smallCaps/>
        </w:rPr>
        <w:t>pf</w:t>
      </w:r>
      <w:r>
        <w:tab/>
        <w:t>by</w:t>
      </w:r>
      <w:r>
        <w:tab/>
        <w:t>(name)</w:t>
      </w:r>
      <w:r w:rsidR="00B7428A">
        <w:tab/>
        <w:t>Sapulungan picked it up.</w:t>
      </w:r>
    </w:p>
    <w:p w14:paraId="076A64E3" w14:textId="77777777" w:rsidR="00800AD8" w:rsidRDefault="00DC1AE0" w:rsidP="00B7428A">
      <w:pPr>
        <w:pStyle w:val="InterlineText"/>
        <w:tabs>
          <w:tab w:val="left" w:pos="533"/>
          <w:tab w:val="left" w:pos="1112"/>
          <w:tab w:val="left" w:pos="2096"/>
          <w:tab w:val="left" w:pos="3320"/>
          <w:tab w:val="left" w:pos="3794"/>
          <w:tab w:val="left" w:pos="4238"/>
        </w:tabs>
      </w:pPr>
      <w:r w:rsidRPr="003A1D48">
        <w:rPr>
          <w:rStyle w:val="InterlineTextNumChar"/>
        </w:rPr>
        <w:t>018</w:t>
      </w:r>
      <w:r w:rsidR="00800AD8">
        <w:tab/>
        <w:t>“uza</w:t>
      </w:r>
      <w:r w:rsidR="00800AD8">
        <w:tab/>
        <w:t>imaza,</w:t>
      </w:r>
      <w:r w:rsidR="00800AD8">
        <w:tab/>
        <w:t>vuvu,</w:t>
      </w:r>
      <w:r w:rsidR="00800AD8">
        <w:tab/>
        <w:t>sa</w:t>
      </w:r>
      <w:r w:rsidR="00800AD8">
        <w:tab/>
        <w:t>ku</w:t>
      </w:r>
      <w:r w:rsidR="00800AD8">
        <w:tab/>
        <w:t>tjukutjuku.”</w:t>
      </w:r>
    </w:p>
    <w:p w14:paraId="17AD12C3" w14:textId="77777777" w:rsidR="00800AD8" w:rsidRDefault="00800AD8" w:rsidP="00B7428A">
      <w:pPr>
        <w:pStyle w:val="InterlineGlossWithTrans"/>
        <w:tabs>
          <w:tab w:val="left" w:pos="533"/>
          <w:tab w:val="left" w:pos="1112"/>
          <w:tab w:val="left" w:pos="2096"/>
          <w:tab w:val="left" w:pos="3320"/>
          <w:tab w:val="left" w:pos="3794"/>
          <w:tab w:val="left" w:pos="4238"/>
        </w:tabs>
      </w:pPr>
      <w:r>
        <w:tab/>
        <w:t>uza</w:t>
      </w:r>
      <w:r>
        <w:tab/>
        <w:t>i-maza</w:t>
      </w:r>
      <w:r>
        <w:tab/>
        <w:t>vuvu</w:t>
      </w:r>
      <w:r>
        <w:tab/>
        <w:t>tsa</w:t>
      </w:r>
      <w:r>
        <w:tab/>
        <w:t>ku</w:t>
      </w:r>
      <w:r>
        <w:tab/>
        <w:t>tjukutjuku</w:t>
      </w:r>
    </w:p>
    <w:p w14:paraId="65B58274" w14:textId="77777777" w:rsidR="00800AD8" w:rsidRDefault="00800AD8" w:rsidP="00B7428A">
      <w:pPr>
        <w:pStyle w:val="InterlineTransNoFree"/>
        <w:tabs>
          <w:tab w:val="left" w:pos="1112"/>
          <w:tab w:val="left" w:pos="2096"/>
          <w:tab w:val="left" w:pos="3320"/>
          <w:tab w:val="left" w:pos="3794"/>
          <w:tab w:val="left" w:pos="4238"/>
          <w:tab w:val="right" w:pos="8787"/>
        </w:tabs>
      </w:pPr>
      <w:r>
        <w:tab/>
        <w:t>here</w:t>
      </w:r>
      <w:r>
        <w:tab/>
      </w:r>
      <w:r>
        <w:rPr>
          <w:smallCaps/>
        </w:rPr>
        <w:t>loc</w:t>
      </w:r>
      <w:r>
        <w:t>-here</w:t>
      </w:r>
      <w:r>
        <w:tab/>
        <w:t>grandparent</w:t>
      </w:r>
      <w:r>
        <w:tab/>
        <w:t>this</w:t>
      </w:r>
      <w:r>
        <w:tab/>
        <w:t>my</w:t>
      </w:r>
      <w:r>
        <w:tab/>
        <w:t>ball</w:t>
      </w:r>
      <w:r w:rsidR="00B7428A">
        <w:tab/>
        <w:t>“Here’s my ball, granny.”</w:t>
      </w:r>
    </w:p>
    <w:p w14:paraId="7F5A7E25" w14:textId="77777777" w:rsidR="00800AD8" w:rsidRDefault="00DC1AE0" w:rsidP="00B7428A">
      <w:pPr>
        <w:pStyle w:val="InterlineText"/>
        <w:tabs>
          <w:tab w:val="left" w:pos="533"/>
          <w:tab w:val="left" w:pos="1022"/>
          <w:tab w:val="left" w:pos="1796"/>
          <w:tab w:val="left" w:pos="2360"/>
          <w:tab w:val="left" w:pos="2954"/>
          <w:tab w:val="left" w:pos="3218"/>
          <w:tab w:val="left" w:pos="4262"/>
          <w:tab w:val="left" w:pos="4526"/>
        </w:tabs>
      </w:pPr>
      <w:r w:rsidRPr="003A1D48">
        <w:rPr>
          <w:rStyle w:val="InterlineTextNumChar"/>
        </w:rPr>
        <w:t>019</w:t>
      </w:r>
      <w:r w:rsidR="00800AD8">
        <w:tab/>
        <w:t>“ini</w:t>
      </w:r>
      <w:r w:rsidR="00800AD8">
        <w:tab/>
        <w:t>anga</w:t>
      </w:r>
      <w:r w:rsidR="00800AD8">
        <w:tab/>
        <w:t>ka</w:t>
      </w:r>
      <w:r w:rsidR="00800AD8">
        <w:tab/>
        <w:t>ken</w:t>
      </w:r>
      <w:r w:rsidR="00800AD8">
        <w:tab/>
        <w:t>a</w:t>
      </w:r>
      <w:r w:rsidR="00800AD8">
        <w:tab/>
        <w:t>tsemged</w:t>
      </w:r>
      <w:r w:rsidR="00800AD8">
        <w:tab/>
        <w:t>a</w:t>
      </w:r>
      <w:r w:rsidR="00800AD8">
        <w:tab/>
        <w:t>patsun.”</w:t>
      </w:r>
    </w:p>
    <w:p w14:paraId="4DA641C2" w14:textId="77777777" w:rsidR="00800AD8" w:rsidRDefault="00800AD8" w:rsidP="00B7428A">
      <w:pPr>
        <w:pStyle w:val="InterlineGlossWithTrans"/>
        <w:tabs>
          <w:tab w:val="left" w:pos="533"/>
          <w:tab w:val="left" w:pos="1022"/>
          <w:tab w:val="left" w:pos="1796"/>
          <w:tab w:val="left" w:pos="2360"/>
          <w:tab w:val="left" w:pos="2954"/>
          <w:tab w:val="left" w:pos="3218"/>
          <w:tab w:val="left" w:pos="4262"/>
          <w:tab w:val="left" w:pos="4526"/>
        </w:tabs>
      </w:pPr>
      <w:r>
        <w:tab/>
        <w:t>ini</w:t>
      </w:r>
      <w:r>
        <w:tab/>
        <w:t>anga</w:t>
      </w:r>
      <w:r>
        <w:tab/>
        <w:t>ka</w:t>
      </w:r>
      <w:r>
        <w:tab/>
        <w:t>aken</w:t>
      </w:r>
      <w:r>
        <w:tab/>
        <w:t>a</w:t>
      </w:r>
      <w:r>
        <w:tab/>
        <w:t>m=tseged</w:t>
      </w:r>
      <w:r>
        <w:tab/>
        <w:t>a</w:t>
      </w:r>
      <w:r>
        <w:tab/>
        <w:t>pa-tsun</w:t>
      </w:r>
    </w:p>
    <w:p w14:paraId="7E35941A" w14:textId="77777777" w:rsidR="00800AD8" w:rsidRDefault="00800AD8" w:rsidP="00B7428A">
      <w:pPr>
        <w:pStyle w:val="InterlineTransNoFree"/>
        <w:tabs>
          <w:tab w:val="left" w:pos="1022"/>
          <w:tab w:val="left" w:pos="1796"/>
          <w:tab w:val="left" w:pos="2360"/>
          <w:tab w:val="left" w:pos="2954"/>
          <w:tab w:val="left" w:pos="3218"/>
          <w:tab w:val="left" w:pos="4262"/>
          <w:tab w:val="left" w:pos="4526"/>
          <w:tab w:val="right" w:pos="8787"/>
        </w:tabs>
      </w:pPr>
      <w:r>
        <w:tab/>
        <w:t>not</w:t>
      </w:r>
      <w:r>
        <w:tab/>
        <w:t>indeed</w:t>
      </w:r>
      <w:r>
        <w:tab/>
        <w:t>after</w:t>
      </w:r>
      <w:r>
        <w:tab/>
      </w:r>
      <w:r w:rsidR="000D5EFB" w:rsidRPr="000D5EFB">
        <w:rPr>
          <w:smallCaps/>
        </w:rPr>
        <w:t>f.I</w:t>
      </w:r>
      <w:r>
        <w:rPr>
          <w:smallCaps/>
        </w:rPr>
        <w:tab/>
        <w:t>c</w:t>
      </w:r>
      <w:r>
        <w:rPr>
          <w:smallCaps/>
        </w:rPr>
        <w:tab/>
        <w:t>af</w:t>
      </w:r>
      <w:r>
        <w:t>=alert</w:t>
      </w:r>
      <w:r>
        <w:rPr>
          <w:smallCaps/>
        </w:rPr>
        <w:tab/>
        <w:t>c</w:t>
      </w:r>
      <w:r>
        <w:rPr>
          <w:smallCaps/>
        </w:rPr>
        <w:tab/>
      </w:r>
      <w:r>
        <w:t>cause-see</w:t>
      </w:r>
      <w:r w:rsidR="00B7428A">
        <w:tab/>
        <w:t>“I can’t see clearly any more.”</w:t>
      </w:r>
    </w:p>
    <w:p w14:paraId="687FA779" w14:textId="77777777" w:rsidR="00800AD8" w:rsidRDefault="00DC1AE0" w:rsidP="00B7428A">
      <w:pPr>
        <w:pStyle w:val="InterlineText"/>
        <w:tabs>
          <w:tab w:val="left" w:pos="533"/>
          <w:tab w:val="left" w:pos="1037"/>
          <w:tab w:val="left" w:pos="2726"/>
          <w:tab w:val="left" w:pos="3320"/>
          <w:tab w:val="left" w:pos="3824"/>
          <w:tab w:val="left" w:pos="5018"/>
        </w:tabs>
      </w:pPr>
      <w:r w:rsidRPr="003A1D48">
        <w:rPr>
          <w:rStyle w:val="InterlineTextNumChar"/>
        </w:rPr>
        <w:t>020</w:t>
      </w:r>
      <w:r w:rsidR="00800AD8">
        <w:tab/>
        <w:t>“uri</w:t>
      </w:r>
      <w:r w:rsidR="00800AD8">
        <w:tab/>
        <w:t>imazanga</w:t>
      </w:r>
      <w:r w:rsidR="00800AD8">
        <w:tab/>
        <w:t>ken</w:t>
      </w:r>
      <w:r w:rsidR="00800AD8">
        <w:tab/>
        <w:t>i</w:t>
      </w:r>
      <w:r w:rsidR="00800AD8">
        <w:tab/>
        <w:t>tjanusun,</w:t>
      </w:r>
      <w:r w:rsidR="00800AD8">
        <w:tab/>
        <w:t>vuvu.”</w:t>
      </w:r>
    </w:p>
    <w:p w14:paraId="0448BAE1" w14:textId="77777777" w:rsidR="00800AD8" w:rsidRDefault="00800AD8" w:rsidP="00B7428A">
      <w:pPr>
        <w:pStyle w:val="InterlineGlossWithTrans"/>
        <w:tabs>
          <w:tab w:val="left" w:pos="533"/>
          <w:tab w:val="left" w:pos="1037"/>
          <w:tab w:val="left" w:pos="2726"/>
          <w:tab w:val="left" w:pos="3320"/>
          <w:tab w:val="left" w:pos="3824"/>
          <w:tab w:val="left" w:pos="5018"/>
        </w:tabs>
      </w:pPr>
      <w:r>
        <w:tab/>
        <w:t>uri</w:t>
      </w:r>
      <w:r>
        <w:tab/>
        <w:t>i-maza-anga</w:t>
      </w:r>
      <w:r>
        <w:tab/>
        <w:t>aken</w:t>
      </w:r>
      <w:r>
        <w:tab/>
        <w:t>i</w:t>
      </w:r>
      <w:r>
        <w:tab/>
        <w:t>tjanu-sun</w:t>
      </w:r>
      <w:r>
        <w:tab/>
        <w:t>vuvu</w:t>
      </w:r>
    </w:p>
    <w:p w14:paraId="75360F1E" w14:textId="77777777" w:rsidR="00800AD8" w:rsidRDefault="00800AD8" w:rsidP="00B7428A">
      <w:pPr>
        <w:pStyle w:val="InterlineTrans"/>
        <w:tabs>
          <w:tab w:val="left" w:pos="533"/>
          <w:tab w:val="left" w:pos="1037"/>
          <w:tab w:val="left" w:pos="2726"/>
          <w:tab w:val="left" w:pos="3320"/>
          <w:tab w:val="left" w:pos="3824"/>
          <w:tab w:val="left" w:pos="5018"/>
        </w:tabs>
      </w:pPr>
      <w:r>
        <w:tab/>
        <w:t>will</w:t>
      </w:r>
      <w:r>
        <w:tab/>
      </w:r>
      <w:r>
        <w:rPr>
          <w:smallCaps/>
        </w:rPr>
        <w:t>loc</w:t>
      </w:r>
      <w:r>
        <w:t>-here-indeed</w:t>
      </w:r>
      <w:r>
        <w:tab/>
      </w:r>
      <w:r w:rsidR="000D5EFB" w:rsidRPr="000D5EFB">
        <w:rPr>
          <w:smallCaps/>
        </w:rPr>
        <w:t>f.I</w:t>
      </w:r>
      <w:r>
        <w:tab/>
      </w:r>
      <w:r>
        <w:rPr>
          <w:smallCaps/>
        </w:rPr>
        <w:t>loc</w:t>
      </w:r>
      <w:r>
        <w:tab/>
      </w:r>
      <w:r>
        <w:rPr>
          <w:smallCaps/>
        </w:rPr>
        <w:t>obl</w:t>
      </w:r>
      <w:r>
        <w:t>-you(</w:t>
      </w:r>
      <w:r>
        <w:rPr>
          <w:smallCaps/>
        </w:rPr>
        <w:t>s</w:t>
      </w:r>
      <w:r>
        <w:t>)</w:t>
      </w:r>
      <w:r>
        <w:tab/>
        <w:t>grandparent</w:t>
      </w:r>
    </w:p>
    <w:p w14:paraId="35EEF9BF" w14:textId="77777777" w:rsidR="00800AD8" w:rsidRDefault="00800AD8">
      <w:pPr>
        <w:pStyle w:val="InterlineFree"/>
      </w:pPr>
      <w:r>
        <w:t>“I’m going to stay with you, granny.”</w:t>
      </w:r>
    </w:p>
    <w:p w14:paraId="2BEFD401" w14:textId="77777777" w:rsidR="00800AD8" w:rsidRDefault="00DC1AE0" w:rsidP="00B7428A">
      <w:pPr>
        <w:pStyle w:val="InterlineText"/>
        <w:tabs>
          <w:tab w:val="left" w:pos="533"/>
          <w:tab w:val="left" w:pos="1037"/>
          <w:tab w:val="left" w:pos="2156"/>
          <w:tab w:val="left" w:pos="3290"/>
        </w:tabs>
      </w:pPr>
      <w:r w:rsidRPr="003A1D48">
        <w:rPr>
          <w:rStyle w:val="InterlineTextNumChar"/>
        </w:rPr>
        <w:t>021</w:t>
      </w:r>
      <w:r w:rsidR="00800AD8">
        <w:tab/>
        <w:t>“uri</w:t>
      </w:r>
      <w:r w:rsidR="00800AD8">
        <w:tab/>
        <w:t>tjepana</w:t>
      </w:r>
      <w:r w:rsidR="00800AD8">
        <w:tab/>
        <w:t>qaliqali,</w:t>
      </w:r>
      <w:r w:rsidR="00800AD8">
        <w:tab/>
        <w:t>vuvu.</w:t>
      </w:r>
    </w:p>
    <w:p w14:paraId="2AA4E602" w14:textId="77777777" w:rsidR="00800AD8" w:rsidRDefault="00800AD8" w:rsidP="00B7428A">
      <w:pPr>
        <w:pStyle w:val="InterlineGlossWithTrans"/>
        <w:tabs>
          <w:tab w:val="left" w:pos="533"/>
          <w:tab w:val="left" w:pos="1037"/>
          <w:tab w:val="left" w:pos="2156"/>
          <w:tab w:val="left" w:pos="3290"/>
        </w:tabs>
      </w:pPr>
      <w:r>
        <w:tab/>
        <w:t>uri</w:t>
      </w:r>
      <w:r>
        <w:tab/>
        <w:t>tje-pana</w:t>
      </w:r>
      <w:r>
        <w:tab/>
        <w:t>qali-qali</w:t>
      </w:r>
      <w:r>
        <w:tab/>
        <w:t>vuvu</w:t>
      </w:r>
    </w:p>
    <w:p w14:paraId="1318A4AF" w14:textId="77777777" w:rsidR="00800AD8" w:rsidRDefault="00800AD8" w:rsidP="00B7428A">
      <w:pPr>
        <w:pStyle w:val="InterlineTransNoFree"/>
        <w:tabs>
          <w:tab w:val="left" w:pos="1037"/>
          <w:tab w:val="left" w:pos="2156"/>
          <w:tab w:val="left" w:pos="3290"/>
          <w:tab w:val="right" w:pos="8787"/>
        </w:tabs>
      </w:pPr>
      <w:r>
        <w:tab/>
        <w:t>will</w:t>
      </w:r>
      <w:r>
        <w:tab/>
        <w:t>do.at-river</w:t>
      </w:r>
      <w:r>
        <w:tab/>
      </w:r>
      <w:r>
        <w:rPr>
          <w:smallCaps/>
        </w:rPr>
        <w:t>red</w:t>
      </w:r>
      <w:r>
        <w:t>-friend</w:t>
      </w:r>
      <w:r>
        <w:tab/>
        <w:t>grandparent</w:t>
      </w:r>
      <w:r w:rsidR="00B7428A">
        <w:tab/>
        <w:t>“Others are going fishing, granny.</w:t>
      </w:r>
    </w:p>
    <w:p w14:paraId="33728BC4" w14:textId="77777777" w:rsidR="00800AD8" w:rsidRDefault="00DC1AE0" w:rsidP="00B7428A">
      <w:pPr>
        <w:pStyle w:val="InterlineText"/>
        <w:tabs>
          <w:tab w:val="left" w:pos="533"/>
          <w:tab w:val="left" w:pos="1022"/>
          <w:tab w:val="left" w:pos="1646"/>
          <w:tab w:val="left" w:pos="2480"/>
        </w:tabs>
      </w:pPr>
      <w:r w:rsidRPr="003A1D48">
        <w:rPr>
          <w:rStyle w:val="InterlineTextNumChar"/>
        </w:rPr>
        <w:t>022</w:t>
      </w:r>
      <w:r w:rsidR="00800AD8">
        <w:tab/>
        <w:t>uri</w:t>
      </w:r>
      <w:r w:rsidR="00800AD8">
        <w:tab/>
        <w:t>masi</w:t>
      </w:r>
      <w:r w:rsidR="00800AD8">
        <w:tab/>
        <w:t>anema</w:t>
      </w:r>
      <w:r w:rsidR="00800AD8">
        <w:tab/>
        <w:t>ken?”</w:t>
      </w:r>
    </w:p>
    <w:p w14:paraId="4C68AEE7" w14:textId="77777777" w:rsidR="00800AD8" w:rsidRDefault="00800AD8" w:rsidP="00B7428A">
      <w:pPr>
        <w:pStyle w:val="InterlineGlossWithTrans"/>
        <w:tabs>
          <w:tab w:val="left" w:pos="533"/>
          <w:tab w:val="left" w:pos="1022"/>
          <w:tab w:val="left" w:pos="1646"/>
          <w:tab w:val="left" w:pos="2480"/>
        </w:tabs>
      </w:pPr>
      <w:r>
        <w:tab/>
        <w:t>uri</w:t>
      </w:r>
      <w:r>
        <w:tab/>
        <w:t>masi</w:t>
      </w:r>
      <w:r>
        <w:tab/>
        <w:t>a-nema</w:t>
      </w:r>
      <w:r>
        <w:tab/>
        <w:t>aken</w:t>
      </w:r>
    </w:p>
    <w:p w14:paraId="670A9F72" w14:textId="77777777" w:rsidR="00800AD8" w:rsidRDefault="00800AD8" w:rsidP="00B7428A">
      <w:pPr>
        <w:pStyle w:val="InterlineTransNoFree"/>
        <w:tabs>
          <w:tab w:val="left" w:pos="1022"/>
          <w:tab w:val="left" w:pos="1646"/>
          <w:tab w:val="left" w:pos="2480"/>
          <w:tab w:val="right" w:pos="8787"/>
        </w:tabs>
      </w:pPr>
      <w:r>
        <w:tab/>
        <w:t>will</w:t>
      </w:r>
      <w:r>
        <w:tab/>
        <w:t>carry</w:t>
      </w:r>
      <w:r>
        <w:tab/>
        <w:t>?-what</w:t>
      </w:r>
      <w:r>
        <w:tab/>
      </w:r>
      <w:r w:rsidR="000D5EFB" w:rsidRPr="000D5EFB">
        <w:rPr>
          <w:smallCaps/>
        </w:rPr>
        <w:t>f.I</w:t>
      </w:r>
      <w:r w:rsidR="00B7428A">
        <w:rPr>
          <w:smallCaps/>
        </w:rPr>
        <w:tab/>
      </w:r>
      <w:r w:rsidR="00B7428A">
        <w:t>What am I to take?”</w:t>
      </w:r>
    </w:p>
    <w:p w14:paraId="1D93B5DA" w14:textId="77777777" w:rsidR="00800AD8" w:rsidRDefault="00DC1AE0" w:rsidP="00B7428A">
      <w:pPr>
        <w:pStyle w:val="InterlineText"/>
        <w:tabs>
          <w:tab w:val="left" w:pos="533"/>
          <w:tab w:val="left" w:pos="1562"/>
          <w:tab w:val="left" w:pos="2036"/>
          <w:tab w:val="left" w:pos="3140"/>
          <w:tab w:val="left" w:pos="3404"/>
        </w:tabs>
      </w:pPr>
      <w:r w:rsidRPr="003A1D48">
        <w:rPr>
          <w:rStyle w:val="InterlineTextNumChar"/>
        </w:rPr>
        <w:t>023</w:t>
      </w:r>
      <w:r w:rsidR="00800AD8">
        <w:tab/>
        <w:t>“katsuu</w:t>
      </w:r>
      <w:r w:rsidR="00800AD8">
        <w:tab/>
        <w:t>sa</w:t>
      </w:r>
      <w:r w:rsidR="00800AD8">
        <w:tab/>
        <w:t>sapeî</w:t>
      </w:r>
      <w:r w:rsidR="00800AD8">
        <w:tab/>
        <w:t>a</w:t>
      </w:r>
      <w:r w:rsidR="00800AD8">
        <w:tab/>
        <w:t>tjepana.”</w:t>
      </w:r>
    </w:p>
    <w:p w14:paraId="46B43314" w14:textId="77777777" w:rsidR="00800AD8" w:rsidRDefault="00800AD8" w:rsidP="00B7428A">
      <w:pPr>
        <w:pStyle w:val="InterlineGlossWithTrans"/>
        <w:tabs>
          <w:tab w:val="left" w:pos="533"/>
          <w:tab w:val="left" w:pos="1562"/>
          <w:tab w:val="left" w:pos="2036"/>
          <w:tab w:val="left" w:pos="3140"/>
          <w:tab w:val="left" w:pos="3404"/>
        </w:tabs>
      </w:pPr>
      <w:r>
        <w:tab/>
        <w:t>katsu-u</w:t>
      </w:r>
      <w:r>
        <w:tab/>
        <w:t>tsa</w:t>
      </w:r>
      <w:r>
        <w:tab/>
        <w:t>sapeî</w:t>
      </w:r>
      <w:r>
        <w:tab/>
        <w:t>a</w:t>
      </w:r>
      <w:r>
        <w:tab/>
        <w:t>tje-pana</w:t>
      </w:r>
    </w:p>
    <w:p w14:paraId="0A1859AA" w14:textId="77777777" w:rsidR="00800AD8" w:rsidRDefault="00800AD8" w:rsidP="00B7428A">
      <w:pPr>
        <w:pStyle w:val="InterlineTransNoFree"/>
        <w:tabs>
          <w:tab w:val="left" w:pos="1562"/>
          <w:tab w:val="left" w:pos="2036"/>
          <w:tab w:val="left" w:pos="3140"/>
          <w:tab w:val="left" w:pos="3404"/>
          <w:tab w:val="right" w:pos="8787"/>
        </w:tabs>
      </w:pPr>
      <w:r>
        <w:tab/>
        <w:t>carry-</w:t>
      </w:r>
      <w:r>
        <w:rPr>
          <w:smallCaps/>
        </w:rPr>
        <w:t>imp</w:t>
      </w:r>
      <w:r>
        <w:tab/>
        <w:t>this</w:t>
      </w:r>
      <w:r>
        <w:tab/>
        <w:t>pot.holder</w:t>
      </w:r>
      <w:r>
        <w:rPr>
          <w:smallCaps/>
        </w:rPr>
        <w:tab/>
        <w:t>c</w:t>
      </w:r>
      <w:r>
        <w:rPr>
          <w:smallCaps/>
        </w:rPr>
        <w:tab/>
      </w:r>
      <w:r>
        <w:t>do.at-river</w:t>
      </w:r>
      <w:r w:rsidR="00B7428A">
        <w:tab/>
        <w:t>“Take this pot-holder to fish with.”</w:t>
      </w:r>
    </w:p>
    <w:p w14:paraId="6334889A" w14:textId="77777777" w:rsidR="00800AD8" w:rsidRDefault="00DC1AE0" w:rsidP="00B7428A">
      <w:pPr>
        <w:pStyle w:val="InterlineText"/>
        <w:tabs>
          <w:tab w:val="left" w:pos="533"/>
          <w:tab w:val="left" w:pos="1202"/>
          <w:tab w:val="left" w:pos="2141"/>
          <w:tab w:val="left" w:pos="2990"/>
          <w:tab w:val="left" w:pos="3254"/>
        </w:tabs>
      </w:pPr>
      <w:r w:rsidRPr="003A1D48">
        <w:rPr>
          <w:rStyle w:val="InterlineTextNumChar"/>
        </w:rPr>
        <w:lastRenderedPageBreak/>
        <w:t>024</w:t>
      </w:r>
      <w:r w:rsidR="00800AD8">
        <w:tab/>
        <w:t>manu</w:t>
      </w:r>
      <w:r w:rsidR="00800AD8">
        <w:tab/>
        <w:t>inika</w:t>
      </w:r>
      <w:r w:rsidR="00800AD8">
        <w:tab/>
        <w:t>malap</w:t>
      </w:r>
      <w:r w:rsidR="00800AD8">
        <w:tab/>
        <w:t>a</w:t>
      </w:r>
      <w:r w:rsidR="00800AD8">
        <w:tab/>
        <w:t>qaliqali.</w:t>
      </w:r>
    </w:p>
    <w:p w14:paraId="71695E79" w14:textId="77777777" w:rsidR="00800AD8" w:rsidRDefault="00800AD8" w:rsidP="00B7428A">
      <w:pPr>
        <w:pStyle w:val="InterlineGlossWithTrans"/>
        <w:tabs>
          <w:tab w:val="left" w:pos="533"/>
          <w:tab w:val="left" w:pos="1202"/>
          <w:tab w:val="left" w:pos="2141"/>
          <w:tab w:val="left" w:pos="2990"/>
          <w:tab w:val="left" w:pos="3254"/>
        </w:tabs>
      </w:pPr>
      <w:r>
        <w:tab/>
        <w:t>manu</w:t>
      </w:r>
      <w:r>
        <w:tab/>
        <w:t>ini-ka</w:t>
      </w:r>
      <w:r>
        <w:tab/>
        <w:t>m-alap</w:t>
      </w:r>
      <w:r>
        <w:tab/>
        <w:t>a</w:t>
      </w:r>
      <w:r>
        <w:tab/>
        <w:t>qali-qali</w:t>
      </w:r>
    </w:p>
    <w:p w14:paraId="725A42B0" w14:textId="77777777" w:rsidR="00800AD8" w:rsidRDefault="00800AD8" w:rsidP="00B7428A">
      <w:pPr>
        <w:pStyle w:val="InterlineTransNoFree"/>
        <w:tabs>
          <w:tab w:val="left" w:pos="1202"/>
          <w:tab w:val="left" w:pos="2141"/>
          <w:tab w:val="left" w:pos="2990"/>
          <w:tab w:val="left" w:pos="3254"/>
          <w:tab w:val="right" w:pos="8787"/>
        </w:tabs>
      </w:pPr>
      <w:r>
        <w:tab/>
        <w:t>then</w:t>
      </w:r>
      <w:r>
        <w:tab/>
        <w:t>not-after</w:t>
      </w:r>
      <w:r>
        <w:tab/>
      </w:r>
      <w:r>
        <w:rPr>
          <w:smallCaps/>
        </w:rPr>
        <w:t>af</w:t>
      </w:r>
      <w:r>
        <w:t>-take</w:t>
      </w:r>
      <w:r>
        <w:rPr>
          <w:smallCaps/>
        </w:rPr>
        <w:tab/>
        <w:t>c</w:t>
      </w:r>
      <w:r>
        <w:rPr>
          <w:smallCaps/>
        </w:rPr>
        <w:tab/>
        <w:t>red</w:t>
      </w:r>
      <w:r>
        <w:t>-friend</w:t>
      </w:r>
      <w:r w:rsidR="00B7428A">
        <w:tab/>
        <w:t>Well the others didn’t catch anything;</w:t>
      </w:r>
    </w:p>
    <w:p w14:paraId="0BBD4829" w14:textId="77777777" w:rsidR="00800AD8" w:rsidRDefault="00DC1AE0" w:rsidP="00B7428A">
      <w:pPr>
        <w:pStyle w:val="InterlineText"/>
        <w:tabs>
          <w:tab w:val="left" w:pos="533"/>
          <w:tab w:val="left" w:pos="1022"/>
          <w:tab w:val="left" w:pos="2471"/>
          <w:tab w:val="left" w:pos="3665"/>
          <w:tab w:val="left" w:pos="4169"/>
        </w:tabs>
      </w:pPr>
      <w:r w:rsidRPr="003A1D48">
        <w:rPr>
          <w:rStyle w:val="InterlineTextNumChar"/>
        </w:rPr>
        <w:t>025</w:t>
      </w:r>
      <w:r w:rsidR="00800AD8">
        <w:tab/>
        <w:t>qau</w:t>
      </w:r>
      <w:r w:rsidR="00800AD8">
        <w:tab/>
        <w:t>venatsaq</w:t>
      </w:r>
      <w:r w:rsidR="00800AD8">
        <w:tab/>
        <w:t>timadju</w:t>
      </w:r>
      <w:r w:rsidR="00800AD8">
        <w:tab/>
        <w:t>tua</w:t>
      </w:r>
      <w:r w:rsidR="00800AD8">
        <w:tab/>
        <w:t>tsiqaw.</w:t>
      </w:r>
    </w:p>
    <w:p w14:paraId="778607DC" w14:textId="77777777" w:rsidR="00800AD8" w:rsidRDefault="00800AD8" w:rsidP="00B7428A">
      <w:pPr>
        <w:pStyle w:val="InterlineGlossWithTrans"/>
        <w:tabs>
          <w:tab w:val="left" w:pos="533"/>
          <w:tab w:val="left" w:pos="1022"/>
          <w:tab w:val="left" w:pos="2471"/>
          <w:tab w:val="left" w:pos="3665"/>
          <w:tab w:val="left" w:pos="4169"/>
        </w:tabs>
      </w:pPr>
      <w:r>
        <w:tab/>
        <w:t>qau</w:t>
      </w:r>
      <w:r>
        <w:tab/>
        <w:t>en=vatsaq</w:t>
      </w:r>
      <w:r>
        <w:tab/>
        <w:t>ti-madju</w:t>
      </w:r>
      <w:r>
        <w:tab/>
        <w:t>tua</w:t>
      </w:r>
      <w:r>
        <w:tab/>
        <w:t>tsiqaw</w:t>
      </w:r>
    </w:p>
    <w:p w14:paraId="6BE88140" w14:textId="77777777" w:rsidR="00800AD8" w:rsidRDefault="00800AD8" w:rsidP="00B7428A">
      <w:pPr>
        <w:pStyle w:val="InterlineTrans"/>
        <w:tabs>
          <w:tab w:val="left" w:pos="533"/>
          <w:tab w:val="left" w:pos="1022"/>
          <w:tab w:val="left" w:pos="2471"/>
          <w:tab w:val="left" w:pos="3665"/>
          <w:tab w:val="left" w:pos="4169"/>
        </w:tabs>
      </w:pPr>
      <w:r>
        <w:tab/>
        <w:t>so</w:t>
      </w:r>
      <w:r>
        <w:tab/>
      </w:r>
      <w:r>
        <w:rPr>
          <w:smallCaps/>
        </w:rPr>
        <w:t>af</w:t>
      </w:r>
      <w:r>
        <w:t>=carry.pole</w:t>
      </w:r>
      <w:r>
        <w:tab/>
      </w:r>
      <w:r>
        <w:rPr>
          <w:smallCaps/>
        </w:rPr>
        <w:t>f-3rd.pers</w:t>
      </w:r>
      <w:r>
        <w:tab/>
      </w:r>
      <w:r>
        <w:rPr>
          <w:smallCaps/>
        </w:rPr>
        <w:t>obl</w:t>
      </w:r>
      <w:r>
        <w:tab/>
        <w:t>fish</w:t>
      </w:r>
    </w:p>
    <w:p w14:paraId="51B357AE" w14:textId="77777777" w:rsidR="00800AD8" w:rsidRDefault="00800AD8" w:rsidP="00B7428A">
      <w:pPr>
        <w:pStyle w:val="InterlineFree"/>
      </w:pPr>
      <w:r>
        <w:t>but he used a pole to carry the fish he caught.</w:t>
      </w:r>
    </w:p>
    <w:p w14:paraId="6837898C" w14:textId="77777777" w:rsidR="00800AD8" w:rsidRDefault="00DC1AE0" w:rsidP="00D02E63">
      <w:pPr>
        <w:pStyle w:val="InterlineText"/>
        <w:tabs>
          <w:tab w:val="left" w:pos="533"/>
          <w:tab w:val="left" w:pos="1097"/>
          <w:tab w:val="left" w:pos="2321"/>
          <w:tab w:val="left" w:pos="2810"/>
          <w:tab w:val="left" w:pos="3929"/>
          <w:tab w:val="left" w:pos="4193"/>
        </w:tabs>
      </w:pPr>
      <w:r w:rsidRPr="003A1D48">
        <w:rPr>
          <w:rStyle w:val="InterlineTextNumChar"/>
        </w:rPr>
        <w:t>026</w:t>
      </w:r>
      <w:r w:rsidR="00800AD8">
        <w:tab/>
        <w:t>“uri,</w:t>
      </w:r>
      <w:r w:rsidR="00800AD8">
        <w:tab/>
        <w:t>vuvu,</w:t>
      </w:r>
      <w:r w:rsidR="00800AD8">
        <w:tab/>
        <w:t>uri</w:t>
      </w:r>
      <w:r w:rsidR="00800AD8">
        <w:tab/>
        <w:t>qemaîup</w:t>
      </w:r>
      <w:r w:rsidR="00800AD8">
        <w:tab/>
        <w:t>a</w:t>
      </w:r>
      <w:r w:rsidR="00800AD8">
        <w:tab/>
        <w:t>qaliqali.</w:t>
      </w:r>
    </w:p>
    <w:p w14:paraId="35A4A9CF" w14:textId="77777777" w:rsidR="00800AD8" w:rsidRDefault="00800AD8" w:rsidP="00D02E63">
      <w:pPr>
        <w:pStyle w:val="InterlineGlossWithTrans"/>
        <w:tabs>
          <w:tab w:val="left" w:pos="533"/>
          <w:tab w:val="left" w:pos="1097"/>
          <w:tab w:val="left" w:pos="2321"/>
          <w:tab w:val="left" w:pos="2810"/>
          <w:tab w:val="left" w:pos="3929"/>
          <w:tab w:val="left" w:pos="4193"/>
        </w:tabs>
      </w:pPr>
      <w:r>
        <w:tab/>
        <w:t>uri</w:t>
      </w:r>
      <w:r>
        <w:tab/>
        <w:t>vuvu</w:t>
      </w:r>
      <w:r>
        <w:tab/>
        <w:t>uri</w:t>
      </w:r>
      <w:r>
        <w:tab/>
        <w:t>em=qaîup</w:t>
      </w:r>
      <w:r>
        <w:tab/>
        <w:t>a</w:t>
      </w:r>
      <w:r>
        <w:tab/>
        <w:t>qali-qali</w:t>
      </w:r>
    </w:p>
    <w:p w14:paraId="09133DE6" w14:textId="77777777" w:rsidR="00800AD8" w:rsidRDefault="00800AD8" w:rsidP="00D02E63">
      <w:pPr>
        <w:pStyle w:val="InterlineTransNoFree"/>
        <w:tabs>
          <w:tab w:val="left" w:pos="1097"/>
          <w:tab w:val="left" w:pos="2321"/>
          <w:tab w:val="left" w:pos="2810"/>
          <w:tab w:val="left" w:pos="3929"/>
          <w:tab w:val="left" w:pos="4193"/>
          <w:tab w:val="right" w:pos="8787"/>
        </w:tabs>
      </w:pPr>
      <w:r>
        <w:tab/>
        <w:t>will</w:t>
      </w:r>
      <w:r>
        <w:tab/>
        <w:t>grandparent</w:t>
      </w:r>
      <w:r>
        <w:tab/>
        <w:t>will</w:t>
      </w:r>
      <w:r>
        <w:tab/>
      </w:r>
      <w:r>
        <w:rPr>
          <w:smallCaps/>
        </w:rPr>
        <w:t>af</w:t>
      </w:r>
      <w:r>
        <w:t>=hunt</w:t>
      </w:r>
      <w:r>
        <w:rPr>
          <w:smallCaps/>
        </w:rPr>
        <w:tab/>
        <w:t>c</w:t>
      </w:r>
      <w:r>
        <w:rPr>
          <w:smallCaps/>
        </w:rPr>
        <w:tab/>
        <w:t>red</w:t>
      </w:r>
      <w:r>
        <w:t>-friend</w:t>
      </w:r>
      <w:r w:rsidR="00D02E63">
        <w:tab/>
        <w:t>“Granny, others are going hunting.</w:t>
      </w:r>
    </w:p>
    <w:p w14:paraId="423A4FE9" w14:textId="77777777" w:rsidR="00800AD8" w:rsidRDefault="00DC1AE0" w:rsidP="00D02E63">
      <w:pPr>
        <w:pStyle w:val="InterlineText"/>
        <w:tabs>
          <w:tab w:val="left" w:pos="533"/>
          <w:tab w:val="left" w:pos="1022"/>
          <w:tab w:val="left" w:pos="1646"/>
          <w:tab w:val="left" w:pos="2480"/>
        </w:tabs>
      </w:pPr>
      <w:r w:rsidRPr="003A1D48">
        <w:rPr>
          <w:rStyle w:val="InterlineTextNumChar"/>
        </w:rPr>
        <w:t>027</w:t>
      </w:r>
      <w:r w:rsidR="00800AD8">
        <w:tab/>
        <w:t>uri</w:t>
      </w:r>
      <w:r w:rsidR="00800AD8">
        <w:tab/>
        <w:t>masi</w:t>
      </w:r>
      <w:r w:rsidR="00800AD8">
        <w:tab/>
        <w:t>anema</w:t>
      </w:r>
      <w:r w:rsidR="00800AD8">
        <w:tab/>
        <w:t>ken?”</w:t>
      </w:r>
    </w:p>
    <w:p w14:paraId="52186FB1" w14:textId="77777777" w:rsidR="00800AD8" w:rsidRDefault="00800AD8" w:rsidP="00D02E63">
      <w:pPr>
        <w:pStyle w:val="InterlineGlossWithTrans"/>
        <w:tabs>
          <w:tab w:val="left" w:pos="533"/>
          <w:tab w:val="left" w:pos="1022"/>
          <w:tab w:val="left" w:pos="1646"/>
          <w:tab w:val="left" w:pos="2480"/>
        </w:tabs>
      </w:pPr>
      <w:r>
        <w:tab/>
        <w:t>uri</w:t>
      </w:r>
      <w:r>
        <w:tab/>
        <w:t>masi</w:t>
      </w:r>
      <w:r>
        <w:tab/>
        <w:t>a-nema</w:t>
      </w:r>
      <w:r>
        <w:tab/>
        <w:t>aken</w:t>
      </w:r>
    </w:p>
    <w:p w14:paraId="0E81AF2C" w14:textId="77777777" w:rsidR="00800AD8" w:rsidRDefault="00800AD8" w:rsidP="00D02E63">
      <w:pPr>
        <w:pStyle w:val="InterlineTransNoFree"/>
        <w:tabs>
          <w:tab w:val="left" w:pos="1022"/>
          <w:tab w:val="left" w:pos="1646"/>
          <w:tab w:val="left" w:pos="2480"/>
          <w:tab w:val="right" w:pos="8787"/>
        </w:tabs>
      </w:pPr>
      <w:r>
        <w:tab/>
        <w:t>will</w:t>
      </w:r>
      <w:r>
        <w:tab/>
        <w:t>carry</w:t>
      </w:r>
      <w:r>
        <w:tab/>
        <w:t>?-what</w:t>
      </w:r>
      <w:r>
        <w:tab/>
      </w:r>
      <w:r w:rsidR="000D5EFB" w:rsidRPr="000D5EFB">
        <w:rPr>
          <w:smallCaps/>
        </w:rPr>
        <w:t>f.I</w:t>
      </w:r>
      <w:r w:rsidR="00D02E63">
        <w:rPr>
          <w:smallCaps/>
        </w:rPr>
        <w:tab/>
      </w:r>
      <w:r w:rsidR="00D02E63">
        <w:t>What am I to take?”</w:t>
      </w:r>
    </w:p>
    <w:p w14:paraId="2029E49B" w14:textId="77777777" w:rsidR="00800AD8" w:rsidRDefault="00DC1AE0" w:rsidP="00D02E63">
      <w:pPr>
        <w:pStyle w:val="InterlineText"/>
        <w:tabs>
          <w:tab w:val="left" w:pos="533"/>
          <w:tab w:val="left" w:pos="1562"/>
          <w:tab w:val="left" w:pos="3221"/>
          <w:tab w:val="left" w:pos="3485"/>
          <w:tab w:val="left" w:pos="3929"/>
          <w:tab w:val="left" w:pos="5513"/>
          <w:tab w:val="left" w:pos="5777"/>
        </w:tabs>
      </w:pPr>
      <w:r w:rsidRPr="003A1D48">
        <w:rPr>
          <w:rStyle w:val="InterlineTextNumChar"/>
        </w:rPr>
        <w:t>028</w:t>
      </w:r>
      <w:r w:rsidR="00800AD8">
        <w:tab/>
        <w:t>“katsuu</w:t>
      </w:r>
      <w:r w:rsidR="00800AD8">
        <w:tab/>
        <w:t>aitsu</w:t>
      </w:r>
      <w:r w:rsidR="00800AD8">
        <w:tab/>
        <w:t>a</w:t>
      </w:r>
      <w:r w:rsidR="00800AD8">
        <w:tab/>
        <w:t>ku</w:t>
      </w:r>
      <w:r w:rsidR="00800AD8">
        <w:tab/>
        <w:t>velayan</w:t>
      </w:r>
      <w:r w:rsidR="00800AD8">
        <w:tab/>
        <w:t>a</w:t>
      </w:r>
      <w:r w:rsidR="00800AD8">
        <w:tab/>
        <w:t>qemaîup.”</w:t>
      </w:r>
    </w:p>
    <w:p w14:paraId="0233DBF0" w14:textId="77777777" w:rsidR="00800AD8" w:rsidRDefault="00800AD8" w:rsidP="00D02E63">
      <w:pPr>
        <w:pStyle w:val="InterlineGlossWithTrans"/>
        <w:tabs>
          <w:tab w:val="left" w:pos="533"/>
          <w:tab w:val="left" w:pos="1562"/>
          <w:tab w:val="left" w:pos="3221"/>
          <w:tab w:val="left" w:pos="3485"/>
          <w:tab w:val="left" w:pos="3929"/>
          <w:tab w:val="left" w:pos="5513"/>
          <w:tab w:val="left" w:pos="5777"/>
        </w:tabs>
      </w:pPr>
      <w:r>
        <w:tab/>
        <w:t>katsu-u</w:t>
      </w:r>
      <w:r>
        <w:tab/>
        <w:t>aya-i-tsu</w:t>
      </w:r>
      <w:r>
        <w:tab/>
        <w:t>a</w:t>
      </w:r>
      <w:r>
        <w:tab/>
        <w:t>ku</w:t>
      </w:r>
      <w:r>
        <w:tab/>
        <w:t>velay-an</w:t>
      </w:r>
      <w:r>
        <w:tab/>
        <w:t>a</w:t>
      </w:r>
      <w:r>
        <w:tab/>
        <w:t>em=qaîup</w:t>
      </w:r>
    </w:p>
    <w:p w14:paraId="1A89408F" w14:textId="77777777" w:rsidR="00800AD8" w:rsidRDefault="00800AD8" w:rsidP="00D02E63">
      <w:pPr>
        <w:pStyle w:val="InterlineTrans"/>
        <w:tabs>
          <w:tab w:val="left" w:pos="533"/>
          <w:tab w:val="left" w:pos="1562"/>
          <w:tab w:val="left" w:pos="3221"/>
          <w:tab w:val="left" w:pos="3485"/>
          <w:tab w:val="left" w:pos="3929"/>
          <w:tab w:val="left" w:pos="5513"/>
          <w:tab w:val="left" w:pos="5777"/>
        </w:tabs>
      </w:pPr>
      <w:r>
        <w:tab/>
        <w:t>carry-</w:t>
      </w:r>
      <w:r>
        <w:rPr>
          <w:smallCaps/>
        </w:rPr>
        <w:t>imp</w:t>
      </w:r>
      <w:r>
        <w:tab/>
        <w:t>be.thus-</w:t>
      </w:r>
      <w:r>
        <w:rPr>
          <w:smallCaps/>
        </w:rPr>
        <w:t>loc</w:t>
      </w:r>
      <w:r>
        <w:t>-this</w:t>
      </w:r>
      <w:r>
        <w:rPr>
          <w:smallCaps/>
        </w:rPr>
        <w:tab/>
        <w:t>c</w:t>
      </w:r>
      <w:r>
        <w:rPr>
          <w:smallCaps/>
        </w:rPr>
        <w:tab/>
      </w:r>
      <w:r>
        <w:t>my</w:t>
      </w:r>
      <w:r>
        <w:tab/>
        <w:t>net.needle-</w:t>
      </w:r>
      <w:r>
        <w:rPr>
          <w:smallCaps/>
        </w:rPr>
        <w:t>nom</w:t>
      </w:r>
      <w:r>
        <w:rPr>
          <w:smallCaps/>
        </w:rPr>
        <w:tab/>
        <w:t>c</w:t>
      </w:r>
      <w:r>
        <w:rPr>
          <w:smallCaps/>
        </w:rPr>
        <w:tab/>
        <w:t>af</w:t>
      </w:r>
      <w:r>
        <w:t>=hunt</w:t>
      </w:r>
    </w:p>
    <w:p w14:paraId="1E7E7489" w14:textId="77777777" w:rsidR="00800AD8" w:rsidRDefault="00800AD8">
      <w:pPr>
        <w:pStyle w:val="InterlineFree"/>
      </w:pPr>
      <w:r>
        <w:t>“Take this net-needle to hunt with.”</w:t>
      </w:r>
    </w:p>
    <w:p w14:paraId="74497A4B" w14:textId="77777777" w:rsidR="00800AD8" w:rsidRDefault="00DC1AE0" w:rsidP="00D02E63">
      <w:pPr>
        <w:pStyle w:val="InterlineText"/>
        <w:tabs>
          <w:tab w:val="left" w:pos="533"/>
          <w:tab w:val="left" w:pos="1172"/>
        </w:tabs>
      </w:pPr>
      <w:r w:rsidRPr="003A1D48">
        <w:rPr>
          <w:rStyle w:val="InterlineTextNumChar"/>
        </w:rPr>
        <w:t>029</w:t>
      </w:r>
      <w:r w:rsidR="00800AD8">
        <w:tab/>
        <w:t>vaik</w:t>
      </w:r>
      <w:r w:rsidR="00800AD8">
        <w:tab/>
        <w:t>timadju.</w:t>
      </w:r>
    </w:p>
    <w:p w14:paraId="41E576DF" w14:textId="77777777" w:rsidR="00800AD8" w:rsidRDefault="00800AD8" w:rsidP="00D02E63">
      <w:pPr>
        <w:pStyle w:val="InterlineGlossWithTrans"/>
        <w:tabs>
          <w:tab w:val="left" w:pos="533"/>
          <w:tab w:val="left" w:pos="1172"/>
        </w:tabs>
      </w:pPr>
      <w:r>
        <w:tab/>
        <w:t>vaik</w:t>
      </w:r>
      <w:r>
        <w:tab/>
        <w:t>ti-madju</w:t>
      </w:r>
    </w:p>
    <w:p w14:paraId="1B0E2AF2" w14:textId="77777777" w:rsidR="00800AD8" w:rsidRDefault="00800AD8" w:rsidP="00D02E63">
      <w:pPr>
        <w:pStyle w:val="InterlineTransNoFree"/>
        <w:tabs>
          <w:tab w:val="left" w:pos="1172"/>
          <w:tab w:val="right" w:pos="8787"/>
        </w:tabs>
      </w:pPr>
      <w:r>
        <w:tab/>
        <w:t>leave</w:t>
      </w:r>
      <w:r>
        <w:tab/>
      </w:r>
      <w:r>
        <w:rPr>
          <w:smallCaps/>
        </w:rPr>
        <w:t>f</w:t>
      </w:r>
      <w:r>
        <w:t>-</w:t>
      </w:r>
      <w:r>
        <w:rPr>
          <w:smallCaps/>
        </w:rPr>
        <w:t>3rd</w:t>
      </w:r>
      <w:r>
        <w:t>.</w:t>
      </w:r>
      <w:r>
        <w:rPr>
          <w:smallCaps/>
        </w:rPr>
        <w:t>pers</w:t>
      </w:r>
      <w:r w:rsidR="00D02E63">
        <w:rPr>
          <w:smallCaps/>
        </w:rPr>
        <w:tab/>
      </w:r>
      <w:r w:rsidR="00D02E63">
        <w:t>Off he went.</w:t>
      </w:r>
    </w:p>
    <w:p w14:paraId="099248E7" w14:textId="77777777" w:rsidR="00800AD8" w:rsidRDefault="00DC1AE0" w:rsidP="00D02E63">
      <w:pPr>
        <w:pStyle w:val="InterlineText"/>
        <w:tabs>
          <w:tab w:val="left" w:pos="533"/>
          <w:tab w:val="left" w:pos="1202"/>
          <w:tab w:val="left" w:pos="1961"/>
          <w:tab w:val="left" w:pos="3320"/>
          <w:tab w:val="left" w:pos="3764"/>
          <w:tab w:val="left" w:pos="4688"/>
        </w:tabs>
      </w:pPr>
      <w:r w:rsidRPr="003A1D48">
        <w:rPr>
          <w:rStyle w:val="InterlineTextNumChar"/>
        </w:rPr>
        <w:t>030</w:t>
      </w:r>
      <w:r w:rsidR="00800AD8">
        <w:tab/>
        <w:t>manu</w:t>
      </w:r>
      <w:r w:rsidR="00800AD8">
        <w:tab/>
        <w:t>“maya</w:t>
      </w:r>
      <w:r w:rsidR="00800AD8">
        <w:tab/>
        <w:t>kiteveteveî</w:t>
      </w:r>
      <w:r w:rsidR="00800AD8">
        <w:tab/>
        <w:t>ti</w:t>
      </w:r>
      <w:r w:rsidR="00800AD8">
        <w:tab/>
        <w:t>tja</w:t>
      </w:r>
      <w:r w:rsidR="00800AD8">
        <w:tab/>
        <w:t>qali.</w:t>
      </w:r>
    </w:p>
    <w:p w14:paraId="4C03883B" w14:textId="77777777" w:rsidR="00800AD8" w:rsidRDefault="00800AD8" w:rsidP="00D02E63">
      <w:pPr>
        <w:pStyle w:val="InterlineGlossWithTrans"/>
        <w:tabs>
          <w:tab w:val="left" w:pos="533"/>
          <w:tab w:val="left" w:pos="1202"/>
          <w:tab w:val="left" w:pos="1961"/>
          <w:tab w:val="left" w:pos="3320"/>
          <w:tab w:val="left" w:pos="3764"/>
          <w:tab w:val="left" w:pos="4688"/>
        </w:tabs>
      </w:pPr>
      <w:r>
        <w:tab/>
        <w:t>manu</w:t>
      </w:r>
      <w:r>
        <w:tab/>
        <w:t>maya</w:t>
      </w:r>
      <w:r>
        <w:tab/>
        <w:t>ki-teve-teveî</w:t>
      </w:r>
      <w:r>
        <w:tab/>
        <w:t>ti</w:t>
      </w:r>
      <w:r>
        <w:tab/>
        <w:t>tja</w:t>
      </w:r>
      <w:r>
        <w:tab/>
        <w:t>qali</w:t>
      </w:r>
    </w:p>
    <w:p w14:paraId="3E8E0FC2" w14:textId="77777777" w:rsidR="00800AD8" w:rsidRDefault="00800AD8" w:rsidP="00D02E63">
      <w:pPr>
        <w:pStyle w:val="InterlineTrans"/>
        <w:tabs>
          <w:tab w:val="left" w:pos="533"/>
          <w:tab w:val="left" w:pos="1202"/>
          <w:tab w:val="left" w:pos="1961"/>
          <w:tab w:val="left" w:pos="3320"/>
          <w:tab w:val="left" w:pos="3764"/>
          <w:tab w:val="left" w:pos="4688"/>
        </w:tabs>
      </w:pPr>
      <w:r>
        <w:tab/>
        <w:t>then</w:t>
      </w:r>
      <w:r>
        <w:tab/>
        <w:t>don’t</w:t>
      </w:r>
      <w:r>
        <w:tab/>
        <w:t>do-</w:t>
      </w:r>
      <w:r>
        <w:rPr>
          <w:smallCaps/>
        </w:rPr>
        <w:t>red</w:t>
      </w:r>
      <w:r>
        <w:t>-join</w:t>
      </w:r>
      <w:r>
        <w:tab/>
      </w:r>
      <w:r>
        <w:rPr>
          <w:smallCaps/>
        </w:rPr>
        <w:t>f.h</w:t>
      </w:r>
      <w:r>
        <w:tab/>
        <w:t>our(</w:t>
      </w:r>
      <w:r>
        <w:rPr>
          <w:smallCaps/>
        </w:rPr>
        <w:t>inc</w:t>
      </w:r>
      <w:r>
        <w:t>)</w:t>
      </w:r>
      <w:r>
        <w:tab/>
        <w:t>friend</w:t>
      </w:r>
    </w:p>
    <w:p w14:paraId="6AFF5486" w14:textId="77777777" w:rsidR="00800AD8" w:rsidRDefault="00800AD8">
      <w:pPr>
        <w:pStyle w:val="InterlineFree"/>
      </w:pPr>
      <w:r>
        <w:t>But the others said: “Don’t go near this chap.</w:t>
      </w:r>
    </w:p>
    <w:p w14:paraId="605A8AB8" w14:textId="77777777" w:rsidR="00800AD8" w:rsidRDefault="00DC1AE0" w:rsidP="00D02E63">
      <w:pPr>
        <w:pStyle w:val="InterlineText"/>
        <w:tabs>
          <w:tab w:val="left" w:pos="533"/>
          <w:tab w:val="left" w:pos="1202"/>
          <w:tab w:val="left" w:pos="2351"/>
        </w:tabs>
      </w:pPr>
      <w:r w:rsidRPr="003A1D48">
        <w:rPr>
          <w:rStyle w:val="InterlineTextNumChar"/>
        </w:rPr>
        <w:t>031</w:t>
      </w:r>
      <w:r w:rsidR="00800AD8">
        <w:tab/>
        <w:t>palisi</w:t>
      </w:r>
      <w:r w:rsidR="00800AD8">
        <w:tab/>
        <w:t>namasi</w:t>
      </w:r>
      <w:r w:rsidR="00800AD8">
        <w:tab/>
        <w:t>velayan.”</w:t>
      </w:r>
    </w:p>
    <w:p w14:paraId="0C88A05F" w14:textId="77777777" w:rsidR="00800AD8" w:rsidRDefault="00800AD8" w:rsidP="00D02E63">
      <w:pPr>
        <w:pStyle w:val="InterlineGlossWithTrans"/>
        <w:tabs>
          <w:tab w:val="left" w:pos="533"/>
          <w:tab w:val="left" w:pos="1202"/>
          <w:tab w:val="left" w:pos="2351"/>
        </w:tabs>
      </w:pPr>
      <w:r>
        <w:tab/>
        <w:t>palisi</w:t>
      </w:r>
      <w:r>
        <w:tab/>
        <w:t>na-masi</w:t>
      </w:r>
      <w:r>
        <w:tab/>
        <w:t>velay-an</w:t>
      </w:r>
    </w:p>
    <w:p w14:paraId="707D02B9" w14:textId="77777777" w:rsidR="00800AD8" w:rsidRDefault="00800AD8" w:rsidP="00D02E63">
      <w:pPr>
        <w:pStyle w:val="InterlineTrans"/>
        <w:tabs>
          <w:tab w:val="left" w:pos="533"/>
          <w:tab w:val="left" w:pos="1202"/>
          <w:tab w:val="left" w:pos="2351"/>
        </w:tabs>
      </w:pPr>
      <w:r>
        <w:tab/>
        <w:t>taboo</w:t>
      </w:r>
      <w:r>
        <w:tab/>
      </w:r>
      <w:r>
        <w:rPr>
          <w:smallCaps/>
        </w:rPr>
        <w:t>past</w:t>
      </w:r>
      <w:r>
        <w:t>-carry</w:t>
      </w:r>
      <w:r>
        <w:tab/>
        <w:t>net.needle-</w:t>
      </w:r>
      <w:r>
        <w:rPr>
          <w:smallCaps/>
        </w:rPr>
        <w:t>nom</w:t>
      </w:r>
    </w:p>
    <w:p w14:paraId="06DE657A" w14:textId="77777777" w:rsidR="00800AD8" w:rsidRDefault="00800AD8">
      <w:pPr>
        <w:pStyle w:val="InterlineFree"/>
      </w:pPr>
      <w:r>
        <w:t>It’s taboo to carry a net-needle when we’re hunting.”</w:t>
      </w:r>
    </w:p>
    <w:p w14:paraId="1CE7ACF3" w14:textId="77777777" w:rsidR="00800AD8" w:rsidRDefault="00DC1AE0" w:rsidP="00D02E63">
      <w:pPr>
        <w:pStyle w:val="InterlineText"/>
        <w:tabs>
          <w:tab w:val="left" w:pos="533"/>
          <w:tab w:val="left" w:pos="1652"/>
        </w:tabs>
      </w:pPr>
      <w:r w:rsidRPr="003A1D48">
        <w:rPr>
          <w:rStyle w:val="InterlineTextNumChar"/>
        </w:rPr>
        <w:t>032</w:t>
      </w:r>
      <w:r w:rsidR="00800AD8">
        <w:tab/>
        <w:t>qemaîup</w:t>
      </w:r>
      <w:r w:rsidR="00800AD8">
        <w:tab/>
        <w:t>tiamadju.</w:t>
      </w:r>
    </w:p>
    <w:p w14:paraId="7EE29F85" w14:textId="77777777" w:rsidR="00800AD8" w:rsidRDefault="00800AD8" w:rsidP="00D02E63">
      <w:pPr>
        <w:pStyle w:val="InterlineGlossWithTrans"/>
        <w:tabs>
          <w:tab w:val="left" w:pos="533"/>
          <w:tab w:val="left" w:pos="1652"/>
        </w:tabs>
      </w:pPr>
      <w:r>
        <w:tab/>
        <w:t>em=qaîup</w:t>
      </w:r>
      <w:r>
        <w:tab/>
        <w:t>ti-a-madju</w:t>
      </w:r>
    </w:p>
    <w:p w14:paraId="570EA8D3" w14:textId="77777777" w:rsidR="00800AD8" w:rsidRDefault="00800AD8" w:rsidP="00D02E63">
      <w:pPr>
        <w:pStyle w:val="InterlineTransNoFree"/>
        <w:tabs>
          <w:tab w:val="left" w:pos="1652"/>
          <w:tab w:val="right" w:pos="8787"/>
        </w:tabs>
      </w:pPr>
      <w:r>
        <w:tab/>
      </w:r>
      <w:r w:rsidR="00AD62A7" w:rsidRPr="00D02E63">
        <w:rPr>
          <w:smallCaps/>
          <w:szCs w:val="22"/>
        </w:rPr>
        <w:t>af</w:t>
      </w:r>
      <w:r>
        <w:t>=hunt</w:t>
      </w:r>
      <w:r>
        <w:tab/>
      </w:r>
      <w:r w:rsidRPr="00D02E63">
        <w:rPr>
          <w:smallCaps/>
          <w:szCs w:val="22"/>
        </w:rPr>
        <w:t>f-pl-3rd.pers</w:t>
      </w:r>
      <w:r w:rsidR="00D02E63">
        <w:tab/>
        <w:t>They went hunting;</w:t>
      </w:r>
    </w:p>
    <w:p w14:paraId="686F9C10" w14:textId="77777777" w:rsidR="00800AD8" w:rsidRDefault="00DC1AE0" w:rsidP="00D02E63">
      <w:pPr>
        <w:pStyle w:val="InterlineText"/>
        <w:tabs>
          <w:tab w:val="left" w:pos="533"/>
          <w:tab w:val="left" w:pos="1202"/>
          <w:tab w:val="left" w:pos="2051"/>
          <w:tab w:val="left" w:pos="2495"/>
          <w:tab w:val="left" w:pos="3719"/>
          <w:tab w:val="left" w:pos="3983"/>
        </w:tabs>
      </w:pPr>
      <w:r w:rsidRPr="003A1D48">
        <w:rPr>
          <w:rStyle w:val="InterlineTextNumChar"/>
        </w:rPr>
        <w:t>033</w:t>
      </w:r>
      <w:r w:rsidR="00800AD8">
        <w:tab/>
        <w:t>manu</w:t>
      </w:r>
      <w:r w:rsidR="00800AD8">
        <w:tab/>
        <w:t>malap</w:t>
      </w:r>
      <w:r w:rsidR="00800AD8">
        <w:tab/>
        <w:t>ti</w:t>
      </w:r>
      <w:r w:rsidR="00800AD8">
        <w:tab/>
        <w:t>Sapulungan</w:t>
      </w:r>
      <w:r w:rsidR="00800AD8">
        <w:tab/>
        <w:t>a</w:t>
      </w:r>
      <w:r w:rsidR="00800AD8">
        <w:tab/>
        <w:t>semuliaw.</w:t>
      </w:r>
    </w:p>
    <w:p w14:paraId="1CC303DB" w14:textId="77777777" w:rsidR="00800AD8" w:rsidRDefault="00800AD8" w:rsidP="00D02E63">
      <w:pPr>
        <w:pStyle w:val="InterlineGlossWithTrans"/>
        <w:tabs>
          <w:tab w:val="left" w:pos="533"/>
          <w:tab w:val="left" w:pos="1202"/>
          <w:tab w:val="left" w:pos="2051"/>
          <w:tab w:val="left" w:pos="2495"/>
          <w:tab w:val="left" w:pos="3719"/>
          <w:tab w:val="left" w:pos="3983"/>
        </w:tabs>
      </w:pPr>
      <w:r>
        <w:tab/>
        <w:t>manu</w:t>
      </w:r>
      <w:r>
        <w:tab/>
        <w:t>m-alap</w:t>
      </w:r>
      <w:r>
        <w:tab/>
        <w:t>ti</w:t>
      </w:r>
      <w:r>
        <w:tab/>
        <w:t>Sapulungan</w:t>
      </w:r>
      <w:r>
        <w:tab/>
        <w:t>a</w:t>
      </w:r>
      <w:r>
        <w:tab/>
        <w:t>em=su-liaw</w:t>
      </w:r>
    </w:p>
    <w:p w14:paraId="0077AD92" w14:textId="77777777" w:rsidR="00800AD8" w:rsidRDefault="00800AD8" w:rsidP="00D02E63">
      <w:pPr>
        <w:pStyle w:val="InterlineTransNoFree"/>
        <w:tabs>
          <w:tab w:val="left" w:pos="1202"/>
          <w:tab w:val="left" w:pos="2051"/>
          <w:tab w:val="left" w:pos="2495"/>
          <w:tab w:val="left" w:pos="3719"/>
          <w:tab w:val="left" w:pos="3983"/>
          <w:tab w:val="right" w:pos="8787"/>
        </w:tabs>
      </w:pPr>
      <w:r>
        <w:tab/>
        <w:t>then</w:t>
      </w:r>
      <w:r>
        <w:tab/>
      </w:r>
      <w:r>
        <w:rPr>
          <w:smallCaps/>
        </w:rPr>
        <w:t>af</w:t>
      </w:r>
      <w:r>
        <w:t>-take</w:t>
      </w:r>
      <w:r>
        <w:tab/>
      </w:r>
      <w:r>
        <w:rPr>
          <w:smallCaps/>
        </w:rPr>
        <w:t>f.h</w:t>
      </w:r>
      <w:r>
        <w:tab/>
        <w:t>(name)</w:t>
      </w:r>
      <w:r>
        <w:rPr>
          <w:smallCaps/>
        </w:rPr>
        <w:tab/>
        <w:t>c</w:t>
      </w:r>
      <w:r>
        <w:rPr>
          <w:smallCaps/>
        </w:rPr>
        <w:tab/>
        <w:t>af</w:t>
      </w:r>
      <w:r>
        <w:t>=remove-many</w:t>
      </w:r>
      <w:r w:rsidR="00D02E63">
        <w:tab/>
        <w:t>and Sapulungan caught lots,</w:t>
      </w:r>
    </w:p>
    <w:p w14:paraId="0A4A78AF" w14:textId="77777777" w:rsidR="00800AD8" w:rsidRDefault="00DC1AE0" w:rsidP="00D02E63">
      <w:pPr>
        <w:pStyle w:val="InterlineText"/>
        <w:tabs>
          <w:tab w:val="left" w:pos="533"/>
          <w:tab w:val="left" w:pos="1022"/>
          <w:tab w:val="left" w:pos="1961"/>
          <w:tab w:val="left" w:pos="2810"/>
          <w:tab w:val="left" w:pos="3074"/>
        </w:tabs>
      </w:pPr>
      <w:r w:rsidRPr="003A1D48">
        <w:rPr>
          <w:rStyle w:val="InterlineTextNumChar"/>
        </w:rPr>
        <w:t>034</w:t>
      </w:r>
      <w:r w:rsidR="00800AD8">
        <w:tab/>
        <w:t>qau</w:t>
      </w:r>
      <w:r w:rsidR="00800AD8">
        <w:tab/>
        <w:t>inika</w:t>
      </w:r>
      <w:r w:rsidR="00800AD8">
        <w:tab/>
        <w:t>malap</w:t>
      </w:r>
      <w:r w:rsidR="00800AD8">
        <w:tab/>
        <w:t>a</w:t>
      </w:r>
      <w:r w:rsidR="00800AD8">
        <w:tab/>
        <w:t>qaliqali.</w:t>
      </w:r>
    </w:p>
    <w:p w14:paraId="66047F5B" w14:textId="77777777" w:rsidR="00800AD8" w:rsidRDefault="00800AD8" w:rsidP="00D02E63">
      <w:pPr>
        <w:pStyle w:val="InterlineGlossWithTrans"/>
        <w:tabs>
          <w:tab w:val="left" w:pos="533"/>
          <w:tab w:val="left" w:pos="1022"/>
          <w:tab w:val="left" w:pos="1961"/>
          <w:tab w:val="left" w:pos="2810"/>
          <w:tab w:val="left" w:pos="3074"/>
        </w:tabs>
      </w:pPr>
      <w:r>
        <w:tab/>
        <w:t>qau</w:t>
      </w:r>
      <w:r>
        <w:tab/>
        <w:t>ini-ka</w:t>
      </w:r>
      <w:r>
        <w:tab/>
        <w:t>m-alap</w:t>
      </w:r>
      <w:r>
        <w:tab/>
        <w:t>a</w:t>
      </w:r>
      <w:r>
        <w:tab/>
        <w:t>qali-qali</w:t>
      </w:r>
    </w:p>
    <w:p w14:paraId="5596AAB9" w14:textId="77777777" w:rsidR="00800AD8" w:rsidRDefault="00800AD8" w:rsidP="00D02E63">
      <w:pPr>
        <w:pStyle w:val="InterlineTransNoFree"/>
        <w:tabs>
          <w:tab w:val="left" w:pos="1022"/>
          <w:tab w:val="left" w:pos="1961"/>
          <w:tab w:val="left" w:pos="2810"/>
          <w:tab w:val="left" w:pos="3074"/>
          <w:tab w:val="right" w:pos="8787"/>
        </w:tabs>
      </w:pPr>
      <w:r>
        <w:tab/>
        <w:t>so</w:t>
      </w:r>
      <w:r>
        <w:tab/>
        <w:t>not-after</w:t>
      </w:r>
      <w:r>
        <w:tab/>
      </w:r>
      <w:r>
        <w:rPr>
          <w:smallCaps/>
        </w:rPr>
        <w:t>af</w:t>
      </w:r>
      <w:r>
        <w:t>-take</w:t>
      </w:r>
      <w:r>
        <w:rPr>
          <w:smallCaps/>
        </w:rPr>
        <w:tab/>
        <w:t>c</w:t>
      </w:r>
      <w:r>
        <w:rPr>
          <w:smallCaps/>
        </w:rPr>
        <w:tab/>
        <w:t>red</w:t>
      </w:r>
      <w:r>
        <w:t>-friend</w:t>
      </w:r>
      <w:r w:rsidR="00D02E63">
        <w:tab/>
        <w:t>but the others didn’t catch anything.</w:t>
      </w:r>
    </w:p>
    <w:p w14:paraId="10206981" w14:textId="77777777" w:rsidR="00800AD8" w:rsidRDefault="00DC1AE0" w:rsidP="00D02E63">
      <w:pPr>
        <w:pStyle w:val="InterlineText"/>
        <w:tabs>
          <w:tab w:val="left" w:pos="533"/>
          <w:tab w:val="left" w:pos="1757"/>
          <w:tab w:val="left" w:pos="2246"/>
          <w:tab w:val="left" w:pos="4400"/>
          <w:tab w:val="left" w:pos="4664"/>
        </w:tabs>
      </w:pPr>
      <w:r w:rsidRPr="003A1D48">
        <w:rPr>
          <w:rStyle w:val="InterlineTextNumChar"/>
        </w:rPr>
        <w:t>035</w:t>
      </w:r>
      <w:r w:rsidR="00800AD8">
        <w:tab/>
        <w:t>“vuvu,</w:t>
      </w:r>
      <w:r w:rsidR="00800AD8">
        <w:tab/>
        <w:t>uri</w:t>
      </w:r>
      <w:r w:rsidR="00800AD8">
        <w:tab/>
        <w:t>maqinatsap</w:t>
      </w:r>
      <w:r w:rsidR="00800AD8">
        <w:tab/>
        <w:t>a</w:t>
      </w:r>
      <w:r w:rsidR="00800AD8">
        <w:tab/>
        <w:t>qaliqali.</w:t>
      </w:r>
    </w:p>
    <w:p w14:paraId="467C3BBA" w14:textId="77777777" w:rsidR="00800AD8" w:rsidRDefault="00800AD8" w:rsidP="00D02E63">
      <w:pPr>
        <w:pStyle w:val="InterlineGlossWithTrans"/>
        <w:tabs>
          <w:tab w:val="left" w:pos="533"/>
          <w:tab w:val="left" w:pos="1757"/>
          <w:tab w:val="left" w:pos="2246"/>
          <w:tab w:val="left" w:pos="4400"/>
          <w:tab w:val="left" w:pos="4664"/>
        </w:tabs>
      </w:pPr>
      <w:r>
        <w:tab/>
        <w:t>vuvu</w:t>
      </w:r>
      <w:r>
        <w:tab/>
        <w:t>uri</w:t>
      </w:r>
      <w:r>
        <w:tab/>
        <w:t>ma-in=qatsap</w:t>
      </w:r>
      <w:r>
        <w:tab/>
        <w:t>a</w:t>
      </w:r>
      <w:r>
        <w:tab/>
        <w:t>qali-qali</w:t>
      </w:r>
    </w:p>
    <w:p w14:paraId="270C1B73" w14:textId="77777777" w:rsidR="00800AD8" w:rsidRDefault="00800AD8" w:rsidP="00D02E63">
      <w:pPr>
        <w:pStyle w:val="InterlineTrans"/>
        <w:tabs>
          <w:tab w:val="left" w:pos="533"/>
          <w:tab w:val="left" w:pos="1757"/>
          <w:tab w:val="left" w:pos="2246"/>
          <w:tab w:val="left" w:pos="4400"/>
          <w:tab w:val="left" w:pos="4664"/>
        </w:tabs>
      </w:pPr>
      <w:r>
        <w:tab/>
        <w:t>grandparent</w:t>
      </w:r>
      <w:r>
        <w:tab/>
        <w:t>will</w:t>
      </w:r>
      <w:r>
        <w:tab/>
      </w:r>
      <w:r>
        <w:rPr>
          <w:smallCaps/>
        </w:rPr>
        <w:t>stat</w:t>
      </w:r>
      <w:r>
        <w:t>-</w:t>
      </w:r>
      <w:r>
        <w:rPr>
          <w:smallCaps/>
        </w:rPr>
        <w:t>perf</w:t>
      </w:r>
      <w:r>
        <w:t>=head.hunt</w:t>
      </w:r>
      <w:r>
        <w:rPr>
          <w:smallCaps/>
        </w:rPr>
        <w:tab/>
        <w:t>c</w:t>
      </w:r>
      <w:r>
        <w:rPr>
          <w:smallCaps/>
        </w:rPr>
        <w:tab/>
        <w:t>red</w:t>
      </w:r>
      <w:r>
        <w:t>-friend</w:t>
      </w:r>
    </w:p>
    <w:p w14:paraId="1685CC31" w14:textId="77777777" w:rsidR="00800AD8" w:rsidRDefault="00800AD8">
      <w:pPr>
        <w:pStyle w:val="InterlineFree"/>
      </w:pPr>
      <w:r>
        <w:t>“Granny, others are going head-hunting.</w:t>
      </w:r>
    </w:p>
    <w:p w14:paraId="25F73D3C" w14:textId="77777777" w:rsidR="00800AD8" w:rsidRDefault="00DE0E5A" w:rsidP="00D02E63">
      <w:pPr>
        <w:pStyle w:val="InterlineText"/>
        <w:tabs>
          <w:tab w:val="left" w:pos="533"/>
          <w:tab w:val="left" w:pos="1022"/>
          <w:tab w:val="left" w:pos="1646"/>
          <w:tab w:val="left" w:pos="2480"/>
        </w:tabs>
      </w:pPr>
      <w:r w:rsidRPr="003A1D48">
        <w:rPr>
          <w:rStyle w:val="InterlineTextNumChar"/>
        </w:rPr>
        <w:t>036</w:t>
      </w:r>
      <w:r w:rsidR="00800AD8">
        <w:tab/>
        <w:t>uri</w:t>
      </w:r>
      <w:r w:rsidR="00800AD8">
        <w:tab/>
        <w:t>masi</w:t>
      </w:r>
      <w:r w:rsidR="00800AD8">
        <w:tab/>
        <w:t>anema</w:t>
      </w:r>
      <w:r w:rsidR="00800AD8">
        <w:tab/>
        <w:t>ken?”</w:t>
      </w:r>
    </w:p>
    <w:p w14:paraId="18F4DA93" w14:textId="77777777" w:rsidR="00800AD8" w:rsidRDefault="00800AD8" w:rsidP="00D02E63">
      <w:pPr>
        <w:pStyle w:val="InterlineGlossWithTrans"/>
        <w:tabs>
          <w:tab w:val="left" w:pos="533"/>
          <w:tab w:val="left" w:pos="1022"/>
          <w:tab w:val="left" w:pos="1646"/>
          <w:tab w:val="left" w:pos="2480"/>
        </w:tabs>
      </w:pPr>
      <w:r>
        <w:tab/>
        <w:t>uri</w:t>
      </w:r>
      <w:r>
        <w:tab/>
        <w:t>masi</w:t>
      </w:r>
      <w:r>
        <w:tab/>
        <w:t>a-nema</w:t>
      </w:r>
      <w:r>
        <w:tab/>
        <w:t>aken</w:t>
      </w:r>
    </w:p>
    <w:p w14:paraId="04720097" w14:textId="77777777" w:rsidR="00800AD8" w:rsidRDefault="00800AD8" w:rsidP="00D02E63">
      <w:pPr>
        <w:pStyle w:val="InterlineTransNoFree"/>
        <w:tabs>
          <w:tab w:val="left" w:pos="1022"/>
          <w:tab w:val="left" w:pos="1646"/>
          <w:tab w:val="left" w:pos="2480"/>
          <w:tab w:val="right" w:pos="8787"/>
        </w:tabs>
      </w:pPr>
      <w:r>
        <w:tab/>
        <w:t>will</w:t>
      </w:r>
      <w:r>
        <w:tab/>
        <w:t>carry</w:t>
      </w:r>
      <w:r>
        <w:tab/>
        <w:t>?-what</w:t>
      </w:r>
      <w:r>
        <w:tab/>
      </w:r>
      <w:r w:rsidR="000D5EFB" w:rsidRPr="000D5EFB">
        <w:rPr>
          <w:smallCaps/>
        </w:rPr>
        <w:t>f.I</w:t>
      </w:r>
      <w:r w:rsidR="00D02E63">
        <w:rPr>
          <w:smallCaps/>
        </w:rPr>
        <w:tab/>
      </w:r>
      <w:r w:rsidR="00D02E63">
        <w:t>What am I to take?”</w:t>
      </w:r>
    </w:p>
    <w:p w14:paraId="248D4366" w14:textId="77777777" w:rsidR="00800AD8" w:rsidRDefault="00DE0E5A" w:rsidP="00D02E63">
      <w:pPr>
        <w:pStyle w:val="InterlineText"/>
        <w:tabs>
          <w:tab w:val="left" w:pos="533"/>
          <w:tab w:val="left" w:pos="1562"/>
          <w:tab w:val="left" w:pos="1946"/>
          <w:tab w:val="left" w:pos="2390"/>
        </w:tabs>
      </w:pPr>
      <w:r w:rsidRPr="003A1D48">
        <w:rPr>
          <w:rStyle w:val="InterlineTextNumChar"/>
        </w:rPr>
        <w:t>037</w:t>
      </w:r>
      <w:r w:rsidR="00800AD8">
        <w:tab/>
        <w:t>“katsuu</w:t>
      </w:r>
      <w:r w:rsidR="00800AD8">
        <w:tab/>
        <w:t>sa</w:t>
      </w:r>
      <w:r w:rsidR="00800AD8">
        <w:tab/>
        <w:t>ku</w:t>
      </w:r>
      <w:r w:rsidR="00800AD8">
        <w:tab/>
        <w:t>velayan.”</w:t>
      </w:r>
    </w:p>
    <w:p w14:paraId="5A5F6FC7" w14:textId="77777777" w:rsidR="00800AD8" w:rsidRDefault="00800AD8" w:rsidP="00D02E63">
      <w:pPr>
        <w:pStyle w:val="InterlineGlossWithTrans"/>
        <w:tabs>
          <w:tab w:val="left" w:pos="533"/>
          <w:tab w:val="left" w:pos="1562"/>
          <w:tab w:val="left" w:pos="1946"/>
          <w:tab w:val="left" w:pos="2390"/>
        </w:tabs>
      </w:pPr>
      <w:r>
        <w:tab/>
        <w:t>katsu-u</w:t>
      </w:r>
      <w:r>
        <w:tab/>
        <w:t>sa</w:t>
      </w:r>
      <w:r>
        <w:tab/>
        <w:t>ku</w:t>
      </w:r>
      <w:r>
        <w:tab/>
        <w:t>velay-an</w:t>
      </w:r>
    </w:p>
    <w:p w14:paraId="1A500953" w14:textId="77777777" w:rsidR="00800AD8" w:rsidRDefault="00800AD8" w:rsidP="00D02E63">
      <w:pPr>
        <w:pStyle w:val="InterlineTransNoFree"/>
        <w:tabs>
          <w:tab w:val="left" w:pos="1562"/>
          <w:tab w:val="left" w:pos="1946"/>
          <w:tab w:val="left" w:pos="2390"/>
          <w:tab w:val="right" w:pos="8787"/>
        </w:tabs>
      </w:pPr>
      <w:r>
        <w:tab/>
        <w:t>carry-</w:t>
      </w:r>
      <w:r>
        <w:rPr>
          <w:smallCaps/>
        </w:rPr>
        <w:t>imp</w:t>
      </w:r>
      <w:r>
        <w:tab/>
        <w:t>go</w:t>
      </w:r>
      <w:r>
        <w:tab/>
        <w:t>my</w:t>
      </w:r>
      <w:r>
        <w:tab/>
        <w:t>net.needle-</w:t>
      </w:r>
      <w:r>
        <w:rPr>
          <w:smallCaps/>
        </w:rPr>
        <w:t>nom</w:t>
      </w:r>
      <w:r w:rsidR="00D02E63">
        <w:rPr>
          <w:smallCaps/>
        </w:rPr>
        <w:tab/>
      </w:r>
      <w:r w:rsidR="00D02E63">
        <w:t>“Take my net-needle.”</w:t>
      </w:r>
    </w:p>
    <w:p w14:paraId="0B827B70" w14:textId="77777777" w:rsidR="00800AD8" w:rsidRDefault="00DE0E5A" w:rsidP="00D02E63">
      <w:pPr>
        <w:pStyle w:val="InterlineText"/>
        <w:tabs>
          <w:tab w:val="left" w:pos="533"/>
          <w:tab w:val="left" w:pos="1292"/>
          <w:tab w:val="left" w:pos="1676"/>
        </w:tabs>
      </w:pPr>
      <w:r w:rsidRPr="003A1D48">
        <w:rPr>
          <w:rStyle w:val="InterlineTextNumChar"/>
        </w:rPr>
        <w:t>038</w:t>
      </w:r>
      <w:r w:rsidR="00800AD8">
        <w:tab/>
        <w:t>“maya</w:t>
      </w:r>
      <w:r w:rsidR="00800AD8">
        <w:tab/>
        <w:t>sa</w:t>
      </w:r>
      <w:r w:rsidR="00800AD8">
        <w:tab/>
        <w:t>kiteveî.</w:t>
      </w:r>
    </w:p>
    <w:p w14:paraId="27C639B3" w14:textId="77777777" w:rsidR="00800AD8" w:rsidRDefault="00800AD8" w:rsidP="00D02E63">
      <w:pPr>
        <w:pStyle w:val="InterlineGlossWithTrans"/>
        <w:tabs>
          <w:tab w:val="left" w:pos="533"/>
          <w:tab w:val="left" w:pos="1292"/>
          <w:tab w:val="left" w:pos="1676"/>
        </w:tabs>
      </w:pPr>
      <w:r>
        <w:tab/>
        <w:t>maya</w:t>
      </w:r>
      <w:r>
        <w:tab/>
        <w:t>sa</w:t>
      </w:r>
      <w:r>
        <w:tab/>
        <w:t>ki-teveî</w:t>
      </w:r>
    </w:p>
    <w:p w14:paraId="7AA062D6" w14:textId="77777777" w:rsidR="00800AD8" w:rsidRDefault="00800AD8" w:rsidP="00D02E63">
      <w:pPr>
        <w:pStyle w:val="InterlineTransNoFree"/>
        <w:tabs>
          <w:tab w:val="left" w:pos="1292"/>
          <w:tab w:val="left" w:pos="1676"/>
          <w:tab w:val="right" w:pos="8787"/>
        </w:tabs>
      </w:pPr>
      <w:r>
        <w:tab/>
        <w:t>don’t</w:t>
      </w:r>
      <w:r>
        <w:tab/>
        <w:t>go</w:t>
      </w:r>
      <w:r>
        <w:tab/>
        <w:t>do-join</w:t>
      </w:r>
      <w:r w:rsidR="00D02E63">
        <w:tab/>
        <w:t>“Don’t come near us.</w:t>
      </w:r>
    </w:p>
    <w:p w14:paraId="75FCB1A3" w14:textId="77777777" w:rsidR="00800AD8" w:rsidRDefault="00DE0E5A" w:rsidP="00D02E63">
      <w:pPr>
        <w:pStyle w:val="InterlineText"/>
        <w:tabs>
          <w:tab w:val="left" w:pos="533"/>
          <w:tab w:val="left" w:pos="1682"/>
          <w:tab w:val="left" w:pos="3266"/>
          <w:tab w:val="left" w:pos="4190"/>
          <w:tab w:val="left" w:pos="4964"/>
          <w:tab w:val="left" w:pos="5453"/>
        </w:tabs>
      </w:pPr>
      <w:r w:rsidRPr="003A1D48">
        <w:rPr>
          <w:rStyle w:val="InterlineTextNumChar"/>
        </w:rPr>
        <w:lastRenderedPageBreak/>
        <w:t>039</w:t>
      </w:r>
      <w:r w:rsidR="00800AD8">
        <w:tab/>
        <w:t>namasi</w:t>
      </w:r>
      <w:r w:rsidR="00800AD8">
        <w:tab/>
        <w:t>velayan</w:t>
      </w:r>
      <w:r w:rsidR="00800AD8">
        <w:tab/>
        <w:t>sun,”</w:t>
      </w:r>
      <w:r w:rsidR="00800AD8">
        <w:tab/>
        <w:t>ayain</w:t>
      </w:r>
      <w:r w:rsidR="00800AD8">
        <w:tab/>
        <w:t>nua</w:t>
      </w:r>
      <w:r w:rsidR="00800AD8">
        <w:tab/>
        <w:t>qaliqali.</w:t>
      </w:r>
    </w:p>
    <w:p w14:paraId="7A37AAD4" w14:textId="77777777" w:rsidR="00800AD8" w:rsidRDefault="00800AD8" w:rsidP="00D02E63">
      <w:pPr>
        <w:pStyle w:val="InterlineGlossWithTrans"/>
        <w:tabs>
          <w:tab w:val="left" w:pos="533"/>
          <w:tab w:val="left" w:pos="1682"/>
          <w:tab w:val="left" w:pos="3266"/>
          <w:tab w:val="left" w:pos="4190"/>
          <w:tab w:val="left" w:pos="4964"/>
          <w:tab w:val="left" w:pos="5453"/>
        </w:tabs>
      </w:pPr>
      <w:r>
        <w:tab/>
        <w:t>na-masi</w:t>
      </w:r>
      <w:r>
        <w:tab/>
        <w:t>velay-an</w:t>
      </w:r>
      <w:r>
        <w:tab/>
        <w:t>sun</w:t>
      </w:r>
      <w:r>
        <w:tab/>
        <w:t>aya-en</w:t>
      </w:r>
      <w:r>
        <w:tab/>
        <w:t>nua</w:t>
      </w:r>
      <w:r>
        <w:tab/>
        <w:t>qali-qali</w:t>
      </w:r>
    </w:p>
    <w:p w14:paraId="44A18785" w14:textId="77777777" w:rsidR="00800AD8" w:rsidRDefault="00800AD8" w:rsidP="00D02E63">
      <w:pPr>
        <w:pStyle w:val="InterlineTrans"/>
        <w:tabs>
          <w:tab w:val="left" w:pos="533"/>
          <w:tab w:val="left" w:pos="1682"/>
          <w:tab w:val="left" w:pos="3266"/>
          <w:tab w:val="left" w:pos="4190"/>
          <w:tab w:val="left" w:pos="4964"/>
          <w:tab w:val="left" w:pos="5453"/>
        </w:tabs>
      </w:pPr>
      <w:r>
        <w:tab/>
      </w:r>
      <w:r>
        <w:rPr>
          <w:smallCaps/>
        </w:rPr>
        <w:t>past</w:t>
      </w:r>
      <w:r>
        <w:t>-carry</w:t>
      </w:r>
      <w:r>
        <w:tab/>
        <w:t>net.needle-</w:t>
      </w:r>
      <w:r>
        <w:rPr>
          <w:smallCaps/>
        </w:rPr>
        <w:t>nom</w:t>
      </w:r>
      <w:r>
        <w:tab/>
      </w:r>
      <w:r>
        <w:rPr>
          <w:smallCaps/>
        </w:rPr>
        <w:t>f.</w:t>
      </w:r>
      <w:r>
        <w:t>you(</w:t>
      </w:r>
      <w:r>
        <w:rPr>
          <w:smallCaps/>
        </w:rPr>
        <w:t>s</w:t>
      </w:r>
      <w:r>
        <w:t>)</w:t>
      </w:r>
      <w:r>
        <w:tab/>
        <w:t>say-</w:t>
      </w:r>
      <w:r>
        <w:rPr>
          <w:smallCaps/>
        </w:rPr>
        <w:t>pf</w:t>
      </w:r>
      <w:r>
        <w:tab/>
        <w:t>by</w:t>
      </w:r>
      <w:r>
        <w:tab/>
      </w:r>
      <w:r>
        <w:rPr>
          <w:smallCaps/>
        </w:rPr>
        <w:t>red</w:t>
      </w:r>
      <w:r>
        <w:t>-friend</w:t>
      </w:r>
    </w:p>
    <w:p w14:paraId="03D8C094" w14:textId="77777777" w:rsidR="00800AD8" w:rsidRDefault="00800AD8">
      <w:pPr>
        <w:pStyle w:val="InterlineFree"/>
      </w:pPr>
      <w:r>
        <w:t>You’re carrying a net-needle,” said the others.</w:t>
      </w:r>
    </w:p>
    <w:p w14:paraId="2D609747" w14:textId="77777777" w:rsidR="00800AD8" w:rsidRDefault="00DE0E5A" w:rsidP="00D02E63">
      <w:pPr>
        <w:pStyle w:val="InterlineText"/>
        <w:tabs>
          <w:tab w:val="left" w:pos="533"/>
          <w:tab w:val="left" w:pos="1202"/>
          <w:tab w:val="left" w:pos="2141"/>
          <w:tab w:val="left" w:pos="3335"/>
          <w:tab w:val="left" w:pos="3599"/>
        </w:tabs>
      </w:pPr>
      <w:r w:rsidRPr="003A1D48">
        <w:rPr>
          <w:rStyle w:val="InterlineTextNumChar"/>
        </w:rPr>
        <w:t>040</w:t>
      </w:r>
      <w:r w:rsidR="00800AD8">
        <w:tab/>
        <w:t>manu</w:t>
      </w:r>
      <w:r w:rsidR="00800AD8">
        <w:tab/>
        <w:t>qemtsi</w:t>
      </w:r>
      <w:r w:rsidR="00800AD8">
        <w:tab/>
        <w:t>timadju</w:t>
      </w:r>
      <w:r w:rsidR="00800AD8">
        <w:tab/>
        <w:t>a</w:t>
      </w:r>
      <w:r w:rsidR="00800AD8">
        <w:tab/>
        <w:t>semuliaw.</w:t>
      </w:r>
    </w:p>
    <w:p w14:paraId="6D984A65" w14:textId="77777777" w:rsidR="00800AD8" w:rsidRDefault="00800AD8" w:rsidP="00D02E63">
      <w:pPr>
        <w:pStyle w:val="InterlineGlossWithTrans"/>
        <w:tabs>
          <w:tab w:val="left" w:pos="533"/>
          <w:tab w:val="left" w:pos="1202"/>
          <w:tab w:val="left" w:pos="2141"/>
          <w:tab w:val="left" w:pos="3335"/>
          <w:tab w:val="left" w:pos="3599"/>
        </w:tabs>
      </w:pPr>
      <w:r>
        <w:tab/>
        <w:t>manu</w:t>
      </w:r>
      <w:r>
        <w:tab/>
        <w:t>m=qetsi</w:t>
      </w:r>
      <w:r>
        <w:tab/>
        <w:t>ti-madju</w:t>
      </w:r>
      <w:r>
        <w:tab/>
        <w:t>a</w:t>
      </w:r>
      <w:r>
        <w:tab/>
        <w:t>em=su-liaw</w:t>
      </w:r>
    </w:p>
    <w:p w14:paraId="066AE919" w14:textId="77777777" w:rsidR="00800AD8" w:rsidRDefault="00800AD8" w:rsidP="00D02E63">
      <w:pPr>
        <w:pStyle w:val="InterlineTransNoFree"/>
        <w:tabs>
          <w:tab w:val="left" w:pos="1202"/>
          <w:tab w:val="left" w:pos="2141"/>
          <w:tab w:val="left" w:pos="3335"/>
          <w:tab w:val="left" w:pos="3599"/>
          <w:tab w:val="right" w:pos="8787"/>
        </w:tabs>
      </w:pPr>
      <w:r>
        <w:tab/>
        <w:t>then</w:t>
      </w:r>
      <w:r>
        <w:tab/>
      </w:r>
      <w:r>
        <w:rPr>
          <w:smallCaps/>
        </w:rPr>
        <w:t>af</w:t>
      </w:r>
      <w:r>
        <w:t>=fight</w:t>
      </w:r>
      <w:r>
        <w:tab/>
      </w:r>
      <w:r>
        <w:rPr>
          <w:smallCaps/>
        </w:rPr>
        <w:t>f-3rd.pers</w:t>
      </w:r>
      <w:r>
        <w:rPr>
          <w:smallCaps/>
        </w:rPr>
        <w:tab/>
        <w:t>c</w:t>
      </w:r>
      <w:r>
        <w:rPr>
          <w:smallCaps/>
        </w:rPr>
        <w:tab/>
        <w:t>af</w:t>
      </w:r>
      <w:r>
        <w:t>=remove-many</w:t>
      </w:r>
      <w:r w:rsidR="00D02E63">
        <w:tab/>
        <w:t>But he killed a lot,</w:t>
      </w:r>
    </w:p>
    <w:p w14:paraId="4E7D26D8" w14:textId="77777777" w:rsidR="00800AD8" w:rsidRDefault="00DE0E5A" w:rsidP="00D02E63">
      <w:pPr>
        <w:pStyle w:val="InterlineText"/>
        <w:tabs>
          <w:tab w:val="left" w:pos="533"/>
          <w:tab w:val="left" w:pos="1472"/>
          <w:tab w:val="left" w:pos="2411"/>
          <w:tab w:val="left" w:pos="2675"/>
        </w:tabs>
      </w:pPr>
      <w:r w:rsidRPr="003A1D48">
        <w:rPr>
          <w:rStyle w:val="InterlineTextNumChar"/>
        </w:rPr>
        <w:t>041</w:t>
      </w:r>
      <w:r w:rsidR="00800AD8">
        <w:tab/>
        <w:t>inika</w:t>
      </w:r>
      <w:r w:rsidR="00800AD8">
        <w:tab/>
        <w:t>qemtsi</w:t>
      </w:r>
      <w:r w:rsidR="00800AD8">
        <w:tab/>
        <w:t>a</w:t>
      </w:r>
      <w:r w:rsidR="00800AD8">
        <w:tab/>
        <w:t>qaliqali.</w:t>
      </w:r>
    </w:p>
    <w:p w14:paraId="3248003D" w14:textId="77777777" w:rsidR="00800AD8" w:rsidRDefault="00800AD8" w:rsidP="00D02E63">
      <w:pPr>
        <w:pStyle w:val="InterlineGlossWithTrans"/>
        <w:tabs>
          <w:tab w:val="left" w:pos="533"/>
          <w:tab w:val="left" w:pos="1472"/>
          <w:tab w:val="left" w:pos="2411"/>
          <w:tab w:val="left" w:pos="2675"/>
        </w:tabs>
      </w:pPr>
      <w:r>
        <w:tab/>
        <w:t>ini-ka</w:t>
      </w:r>
      <w:r>
        <w:tab/>
        <w:t>m=qetsi</w:t>
      </w:r>
      <w:r>
        <w:tab/>
        <w:t>a</w:t>
      </w:r>
      <w:r>
        <w:tab/>
        <w:t>qali-qali</w:t>
      </w:r>
    </w:p>
    <w:p w14:paraId="0F3E00DA" w14:textId="77777777" w:rsidR="00800AD8" w:rsidRDefault="00800AD8" w:rsidP="00D02E63">
      <w:pPr>
        <w:pStyle w:val="InterlineTransNoFree"/>
        <w:tabs>
          <w:tab w:val="left" w:pos="1472"/>
          <w:tab w:val="left" w:pos="2411"/>
          <w:tab w:val="left" w:pos="2675"/>
          <w:tab w:val="right" w:pos="8787"/>
        </w:tabs>
      </w:pPr>
      <w:r>
        <w:tab/>
        <w:t>not-after</w:t>
      </w:r>
      <w:r>
        <w:tab/>
      </w:r>
      <w:r>
        <w:rPr>
          <w:smallCaps/>
        </w:rPr>
        <w:t>af</w:t>
      </w:r>
      <w:r>
        <w:t>=fight</w:t>
      </w:r>
      <w:r>
        <w:rPr>
          <w:smallCaps/>
        </w:rPr>
        <w:tab/>
        <w:t>c</w:t>
      </w:r>
      <w:r>
        <w:rPr>
          <w:smallCaps/>
        </w:rPr>
        <w:tab/>
        <w:t>red</w:t>
      </w:r>
      <w:r>
        <w:t>-friend</w:t>
      </w:r>
      <w:r w:rsidR="00D02E63">
        <w:tab/>
        <w:t>while the others didn’t kill anybody.</w:t>
      </w:r>
    </w:p>
    <w:p w14:paraId="58B352C2" w14:textId="77777777" w:rsidR="00800AD8" w:rsidRDefault="00DE0E5A" w:rsidP="00D02E63">
      <w:pPr>
        <w:pStyle w:val="InterlineText"/>
        <w:tabs>
          <w:tab w:val="left" w:pos="533"/>
          <w:tab w:val="left" w:pos="1667"/>
          <w:tab w:val="left" w:pos="1931"/>
        </w:tabs>
      </w:pPr>
      <w:r w:rsidRPr="003A1D48">
        <w:rPr>
          <w:rStyle w:val="InterlineTextNumChar"/>
        </w:rPr>
        <w:t>042</w:t>
      </w:r>
      <w:r w:rsidR="00800AD8">
        <w:tab/>
        <w:t>limutseng</w:t>
      </w:r>
      <w:r w:rsidR="00800AD8">
        <w:tab/>
        <w:t>a</w:t>
      </w:r>
      <w:r w:rsidR="00800AD8">
        <w:tab/>
        <w:t>mapuîat.</w:t>
      </w:r>
    </w:p>
    <w:p w14:paraId="727AB2B7" w14:textId="77777777" w:rsidR="00800AD8" w:rsidRDefault="00800AD8" w:rsidP="00D02E63">
      <w:pPr>
        <w:pStyle w:val="InterlineGlossWithTrans"/>
        <w:tabs>
          <w:tab w:val="left" w:pos="533"/>
          <w:tab w:val="left" w:pos="1667"/>
          <w:tab w:val="left" w:pos="1931"/>
        </w:tabs>
      </w:pPr>
      <w:r>
        <w:tab/>
        <w:t>li-mutseng</w:t>
      </w:r>
      <w:r>
        <w:tab/>
        <w:t>a</w:t>
      </w:r>
      <w:r>
        <w:tab/>
        <w:t>ma-puîat</w:t>
      </w:r>
    </w:p>
    <w:p w14:paraId="6827194E" w14:textId="77777777" w:rsidR="00800AD8" w:rsidRDefault="00800AD8" w:rsidP="00D02E63">
      <w:pPr>
        <w:pStyle w:val="InterlineTransNoFree"/>
        <w:tabs>
          <w:tab w:val="left" w:pos="1667"/>
          <w:tab w:val="left" w:pos="1931"/>
          <w:tab w:val="right" w:pos="8787"/>
        </w:tabs>
      </w:pPr>
      <w:r>
        <w:tab/>
      </w:r>
      <w:r>
        <w:rPr>
          <w:smallCaps/>
        </w:rPr>
        <w:t>qal</w:t>
      </w:r>
      <w:r>
        <w:t>-angry</w:t>
      </w:r>
      <w:r>
        <w:rPr>
          <w:smallCaps/>
        </w:rPr>
        <w:tab/>
        <w:t>c</w:t>
      </w:r>
      <w:r>
        <w:rPr>
          <w:smallCaps/>
        </w:rPr>
        <w:tab/>
        <w:t>num</w:t>
      </w:r>
      <w:r>
        <w:t>-all</w:t>
      </w:r>
      <w:r w:rsidR="00D02E63">
        <w:tab/>
        <w:t>They were all angry.</w:t>
      </w:r>
    </w:p>
    <w:p w14:paraId="3F02A4DF" w14:textId="77777777" w:rsidR="00800AD8" w:rsidRDefault="00DE0E5A" w:rsidP="00D02E63">
      <w:pPr>
        <w:pStyle w:val="InterlineText"/>
        <w:tabs>
          <w:tab w:val="left" w:pos="533"/>
          <w:tab w:val="left" w:pos="1397"/>
          <w:tab w:val="left" w:pos="2696"/>
          <w:tab w:val="left" w:pos="3140"/>
          <w:tab w:val="left" w:pos="4064"/>
        </w:tabs>
      </w:pPr>
      <w:r w:rsidRPr="003A1D48">
        <w:rPr>
          <w:rStyle w:val="InterlineTextNumChar"/>
        </w:rPr>
        <w:t>043</w:t>
      </w:r>
      <w:r w:rsidR="00800AD8">
        <w:tab/>
        <w:t>“tja</w:t>
      </w:r>
      <w:r w:rsidR="00800AD8">
        <w:tab/>
        <w:t>kuda-u</w:t>
      </w:r>
      <w:r w:rsidR="00800AD8">
        <w:tab/>
        <w:t>ti</w:t>
      </w:r>
      <w:r w:rsidR="00800AD8">
        <w:tab/>
        <w:t>tja</w:t>
      </w:r>
      <w:r w:rsidR="00800AD8">
        <w:tab/>
        <w:t>qali?</w:t>
      </w:r>
    </w:p>
    <w:p w14:paraId="637BC930" w14:textId="77777777" w:rsidR="00800AD8" w:rsidRDefault="00800AD8" w:rsidP="00D02E63">
      <w:pPr>
        <w:pStyle w:val="InterlineGlossWithTrans"/>
        <w:tabs>
          <w:tab w:val="left" w:pos="533"/>
          <w:tab w:val="left" w:pos="1397"/>
          <w:tab w:val="left" w:pos="2696"/>
          <w:tab w:val="left" w:pos="3140"/>
          <w:tab w:val="left" w:pos="4064"/>
        </w:tabs>
      </w:pPr>
      <w:r>
        <w:tab/>
        <w:t>tja</w:t>
      </w:r>
      <w:r>
        <w:tab/>
        <w:t>kuda-u</w:t>
      </w:r>
      <w:r>
        <w:tab/>
        <w:t>ti</w:t>
      </w:r>
      <w:r>
        <w:tab/>
        <w:t>tja</w:t>
      </w:r>
      <w:r>
        <w:tab/>
        <w:t>qali</w:t>
      </w:r>
    </w:p>
    <w:p w14:paraId="1EE22FE6" w14:textId="77777777" w:rsidR="00800AD8" w:rsidRDefault="00800AD8" w:rsidP="00D02E63">
      <w:pPr>
        <w:pStyle w:val="InterlineTransNoFree"/>
        <w:tabs>
          <w:tab w:val="left" w:pos="1397"/>
          <w:tab w:val="left" w:pos="2696"/>
          <w:tab w:val="left" w:pos="3140"/>
          <w:tab w:val="left" w:pos="4064"/>
          <w:tab w:val="right" w:pos="8787"/>
        </w:tabs>
      </w:pPr>
      <w:r>
        <w:tab/>
        <w:t>we(</w:t>
      </w:r>
      <w:r>
        <w:rPr>
          <w:smallCaps/>
        </w:rPr>
        <w:t>inc</w:t>
      </w:r>
      <w:r>
        <w:t>)</w:t>
      </w:r>
      <w:r>
        <w:tab/>
        <w:t>do.what-</w:t>
      </w:r>
      <w:r>
        <w:rPr>
          <w:smallCaps/>
        </w:rPr>
        <w:t>imp</w:t>
      </w:r>
      <w:r>
        <w:tab/>
      </w:r>
      <w:r>
        <w:rPr>
          <w:smallCaps/>
        </w:rPr>
        <w:t>f.h</w:t>
      </w:r>
      <w:r>
        <w:tab/>
        <w:t>our(</w:t>
      </w:r>
      <w:r>
        <w:rPr>
          <w:smallCaps/>
        </w:rPr>
        <w:t>inc</w:t>
      </w:r>
      <w:r>
        <w:t>)</w:t>
      </w:r>
      <w:r>
        <w:tab/>
        <w:t>friend</w:t>
      </w:r>
      <w:r w:rsidR="00D02E63">
        <w:tab/>
        <w:t>“What are we going to do with this chap?</w:t>
      </w:r>
    </w:p>
    <w:p w14:paraId="66544EE3" w14:textId="77777777" w:rsidR="00800AD8" w:rsidRDefault="00DE0E5A" w:rsidP="00D02E63">
      <w:pPr>
        <w:pStyle w:val="InterlineText"/>
        <w:tabs>
          <w:tab w:val="left" w:pos="533"/>
          <w:tab w:val="left" w:pos="1082"/>
          <w:tab w:val="left" w:pos="2021"/>
          <w:tab w:val="left" w:pos="3605"/>
          <w:tab w:val="left" w:pos="4109"/>
        </w:tabs>
      </w:pPr>
      <w:r w:rsidRPr="003A1D48">
        <w:rPr>
          <w:rStyle w:val="InterlineTextNumChar"/>
        </w:rPr>
        <w:t>044</w:t>
      </w:r>
      <w:r w:rsidR="00800AD8">
        <w:tab/>
        <w:t>aku</w:t>
      </w:r>
      <w:r w:rsidR="00800AD8">
        <w:tab/>
        <w:t>inika</w:t>
      </w:r>
      <w:r w:rsidR="00800AD8">
        <w:tab/>
        <w:t>namakaya</w:t>
      </w:r>
      <w:r w:rsidR="00800AD8">
        <w:tab/>
        <w:t>tua</w:t>
      </w:r>
      <w:r w:rsidR="00800AD8">
        <w:tab/>
        <w:t>kemudamudanga?</w:t>
      </w:r>
    </w:p>
    <w:p w14:paraId="4B634D7B" w14:textId="77777777" w:rsidR="00800AD8" w:rsidRDefault="00800AD8" w:rsidP="00D02E63">
      <w:pPr>
        <w:pStyle w:val="InterlineGlossWithTrans"/>
        <w:tabs>
          <w:tab w:val="left" w:pos="533"/>
          <w:tab w:val="left" w:pos="1082"/>
          <w:tab w:val="left" w:pos="2021"/>
          <w:tab w:val="left" w:pos="3605"/>
          <w:tab w:val="left" w:pos="4109"/>
        </w:tabs>
      </w:pPr>
      <w:r>
        <w:tab/>
        <w:t>aku</w:t>
      </w:r>
      <w:r>
        <w:tab/>
        <w:t>ini-ka</w:t>
      </w:r>
      <w:r>
        <w:tab/>
        <w:t>na-ma-kaya</w:t>
      </w:r>
      <w:r>
        <w:tab/>
        <w:t>tua</w:t>
      </w:r>
      <w:r>
        <w:tab/>
        <w:t>em=kuda-kuda-anga</w:t>
      </w:r>
    </w:p>
    <w:p w14:paraId="3BA03A8E" w14:textId="77777777" w:rsidR="00800AD8" w:rsidRDefault="00800AD8" w:rsidP="00D02E63">
      <w:pPr>
        <w:pStyle w:val="InterlineTrans"/>
        <w:tabs>
          <w:tab w:val="left" w:pos="533"/>
          <w:tab w:val="left" w:pos="1082"/>
          <w:tab w:val="left" w:pos="2021"/>
          <w:tab w:val="left" w:pos="3605"/>
          <w:tab w:val="left" w:pos="4109"/>
        </w:tabs>
      </w:pPr>
      <w:r>
        <w:tab/>
        <w:t>why</w:t>
      </w:r>
      <w:r>
        <w:tab/>
        <w:t>not-after</w:t>
      </w:r>
      <w:r>
        <w:tab/>
      </w:r>
      <w:r>
        <w:rPr>
          <w:smallCaps/>
        </w:rPr>
        <w:t>past</w:t>
      </w:r>
      <w:r>
        <w:t>-</w:t>
      </w:r>
      <w:r>
        <w:rPr>
          <w:smallCaps/>
        </w:rPr>
        <w:t>stat</w:t>
      </w:r>
      <w:r>
        <w:t>-able</w:t>
      </w:r>
      <w:r>
        <w:tab/>
      </w:r>
      <w:r>
        <w:rPr>
          <w:smallCaps/>
        </w:rPr>
        <w:t>obl</w:t>
      </w:r>
      <w:r>
        <w:tab/>
      </w:r>
      <w:r>
        <w:rPr>
          <w:smallCaps/>
        </w:rPr>
        <w:t>af</w:t>
      </w:r>
      <w:r>
        <w:t>=</w:t>
      </w:r>
      <w:r>
        <w:rPr>
          <w:smallCaps/>
        </w:rPr>
        <w:t>red</w:t>
      </w:r>
      <w:r>
        <w:t>-do.what-indeed</w:t>
      </w:r>
    </w:p>
    <w:p w14:paraId="0CF32F62" w14:textId="77777777" w:rsidR="00800AD8" w:rsidRDefault="00800AD8" w:rsidP="00D02E63">
      <w:pPr>
        <w:pStyle w:val="InterlineFreeCommentFollows"/>
      </w:pPr>
      <w:r>
        <w:t>Why haven’t we been able to do anything?</w:t>
      </w:r>
    </w:p>
    <w:p w14:paraId="686D7540" w14:textId="77777777" w:rsidR="00800AD8" w:rsidRDefault="00A8416B" w:rsidP="00D02E63">
      <w:pPr>
        <w:pStyle w:val="CommentLastWithHalfSpace"/>
      </w:pPr>
      <w:r>
        <w:t>[</w:t>
      </w:r>
      <w:r w:rsidR="00800AD8" w:rsidRPr="00D02E63">
        <w:rPr>
          <w:rStyle w:val="VernacularText"/>
        </w:rPr>
        <w:t>kemudamudanga</w:t>
      </w:r>
      <w:r w:rsidR="00800AD8">
        <w:t xml:space="preserve">: reduplication </w:t>
      </w:r>
      <w:r w:rsidR="00D02E63">
        <w:t xml:space="preserve">includes the </w:t>
      </w:r>
      <w:r w:rsidR="00D02E63" w:rsidRPr="00D02E63">
        <w:rPr>
          <w:rStyle w:val="VernacularText"/>
        </w:rPr>
        <w:t>m=</w:t>
      </w:r>
      <w:r w:rsidR="00D02E63">
        <w:t>]</w:t>
      </w:r>
    </w:p>
    <w:p w14:paraId="4A38105C" w14:textId="77777777" w:rsidR="00800AD8" w:rsidRDefault="00DE0E5A" w:rsidP="00D02E63">
      <w:pPr>
        <w:pStyle w:val="InterlineText"/>
        <w:tabs>
          <w:tab w:val="left" w:pos="533"/>
          <w:tab w:val="left" w:pos="1067"/>
          <w:tab w:val="left" w:pos="1931"/>
        </w:tabs>
      </w:pPr>
      <w:r w:rsidRPr="003A1D48">
        <w:rPr>
          <w:rStyle w:val="InterlineTextNumChar"/>
        </w:rPr>
        <w:t>045</w:t>
      </w:r>
      <w:r w:rsidR="00800AD8">
        <w:tab/>
        <w:t>pai</w:t>
      </w:r>
      <w:r w:rsidR="00800AD8">
        <w:tab/>
        <w:t>tja</w:t>
      </w:r>
      <w:r w:rsidR="00800AD8">
        <w:tab/>
        <w:t>qetsiaw.”</w:t>
      </w:r>
    </w:p>
    <w:p w14:paraId="63D879C7" w14:textId="77777777" w:rsidR="00800AD8" w:rsidRDefault="00800AD8" w:rsidP="00D02E63">
      <w:pPr>
        <w:pStyle w:val="InterlineGlossWithTrans"/>
        <w:tabs>
          <w:tab w:val="left" w:pos="533"/>
          <w:tab w:val="left" w:pos="1067"/>
          <w:tab w:val="left" w:pos="1931"/>
        </w:tabs>
      </w:pPr>
      <w:r>
        <w:tab/>
        <w:t>pai</w:t>
      </w:r>
      <w:r>
        <w:tab/>
        <w:t>tja</w:t>
      </w:r>
      <w:r>
        <w:tab/>
        <w:t>qetsi-aw</w:t>
      </w:r>
    </w:p>
    <w:p w14:paraId="02C4B7C4" w14:textId="77777777" w:rsidR="00800AD8" w:rsidRDefault="00800AD8" w:rsidP="00D02E63">
      <w:pPr>
        <w:pStyle w:val="InterlineTransNoFree"/>
        <w:tabs>
          <w:tab w:val="left" w:pos="1067"/>
          <w:tab w:val="left" w:pos="1931"/>
          <w:tab w:val="right" w:pos="8787"/>
        </w:tabs>
      </w:pPr>
      <w:r>
        <w:tab/>
        <w:t>well</w:t>
      </w:r>
      <w:r>
        <w:tab/>
        <w:t>we(</w:t>
      </w:r>
      <w:r>
        <w:rPr>
          <w:smallCaps/>
        </w:rPr>
        <w:t>inc</w:t>
      </w:r>
      <w:r>
        <w:t>)</w:t>
      </w:r>
      <w:r>
        <w:tab/>
        <w:t>fight-</w:t>
      </w:r>
      <w:r>
        <w:rPr>
          <w:smallCaps/>
        </w:rPr>
        <w:t>lf</w:t>
      </w:r>
      <w:r w:rsidR="00D02E63">
        <w:rPr>
          <w:smallCaps/>
        </w:rPr>
        <w:tab/>
      </w:r>
      <w:r w:rsidR="00D02E63">
        <w:t>Let’s kill him.”</w:t>
      </w:r>
    </w:p>
    <w:p w14:paraId="4FCA7FF7" w14:textId="77777777" w:rsidR="00800AD8" w:rsidRDefault="00DE0E5A" w:rsidP="00D02E63">
      <w:pPr>
        <w:pStyle w:val="InterlineText"/>
        <w:tabs>
          <w:tab w:val="left" w:pos="533"/>
          <w:tab w:val="left" w:pos="1022"/>
          <w:tab w:val="left" w:pos="1961"/>
          <w:tab w:val="left" w:pos="2405"/>
          <w:tab w:val="left" w:pos="3719"/>
          <w:tab w:val="left" w:pos="4853"/>
          <w:tab w:val="left" w:pos="5357"/>
        </w:tabs>
      </w:pPr>
      <w:r w:rsidRPr="003A1D48">
        <w:rPr>
          <w:rStyle w:val="InterlineTextNumChar"/>
        </w:rPr>
        <w:t>046</w:t>
      </w:r>
      <w:r w:rsidR="00800AD8">
        <w:tab/>
        <w:t>qau</w:t>
      </w:r>
      <w:r w:rsidR="00800AD8">
        <w:tab/>
        <w:t>kivala</w:t>
      </w:r>
      <w:r w:rsidR="00800AD8">
        <w:tab/>
        <w:t>ti</w:t>
      </w:r>
      <w:r w:rsidR="00800AD8">
        <w:tab/>
        <w:t>Sapulungan;</w:t>
      </w:r>
      <w:r w:rsidR="00800AD8">
        <w:tab/>
        <w:t>kilangda</w:t>
      </w:r>
      <w:r w:rsidR="00800AD8">
        <w:tab/>
        <w:t>tua</w:t>
      </w:r>
      <w:r w:rsidR="00800AD8">
        <w:tab/>
        <w:t>mazepzepzep.</w:t>
      </w:r>
    </w:p>
    <w:p w14:paraId="269C158E" w14:textId="77777777" w:rsidR="00800AD8" w:rsidRDefault="00800AD8" w:rsidP="00D02E63">
      <w:pPr>
        <w:pStyle w:val="InterlineGlossWithTrans"/>
        <w:tabs>
          <w:tab w:val="left" w:pos="533"/>
          <w:tab w:val="left" w:pos="1022"/>
          <w:tab w:val="left" w:pos="1961"/>
          <w:tab w:val="left" w:pos="2405"/>
          <w:tab w:val="left" w:pos="3719"/>
          <w:tab w:val="left" w:pos="4853"/>
          <w:tab w:val="left" w:pos="5357"/>
        </w:tabs>
      </w:pPr>
      <w:r>
        <w:tab/>
        <w:t>qau</w:t>
      </w:r>
      <w:r>
        <w:tab/>
        <w:t>ki-vala</w:t>
      </w:r>
      <w:r>
        <w:tab/>
        <w:t>ti</w:t>
      </w:r>
      <w:r>
        <w:tab/>
        <w:t>Sapulungan</w:t>
      </w:r>
      <w:r>
        <w:tab/>
        <w:t>ki-langeda</w:t>
      </w:r>
      <w:r>
        <w:tab/>
        <w:t>tua</w:t>
      </w:r>
      <w:r>
        <w:tab/>
        <w:t>ma-zep-zepzep</w:t>
      </w:r>
    </w:p>
    <w:p w14:paraId="4CF3A581" w14:textId="77777777" w:rsidR="00800AD8" w:rsidRDefault="00800AD8" w:rsidP="00D02E63">
      <w:pPr>
        <w:pStyle w:val="InterlineTrans"/>
        <w:tabs>
          <w:tab w:val="left" w:pos="533"/>
          <w:tab w:val="left" w:pos="1022"/>
          <w:tab w:val="left" w:pos="1961"/>
          <w:tab w:val="left" w:pos="2405"/>
          <w:tab w:val="left" w:pos="3719"/>
          <w:tab w:val="left" w:pos="4853"/>
          <w:tab w:val="left" w:pos="5357"/>
        </w:tabs>
      </w:pPr>
      <w:r>
        <w:tab/>
        <w:t>so</w:t>
      </w:r>
      <w:r>
        <w:tab/>
        <w:t>self-able</w:t>
      </w:r>
      <w:r>
        <w:tab/>
      </w:r>
      <w:r>
        <w:rPr>
          <w:smallCaps/>
        </w:rPr>
        <w:t>f.h</w:t>
      </w:r>
      <w:r>
        <w:tab/>
        <w:t>(name)</w:t>
      </w:r>
      <w:r>
        <w:tab/>
        <w:t>do-hear</w:t>
      </w:r>
      <w:r>
        <w:tab/>
      </w:r>
      <w:r>
        <w:rPr>
          <w:smallCaps/>
        </w:rPr>
        <w:t>obl</w:t>
      </w:r>
      <w:r>
        <w:tab/>
      </w:r>
      <w:r>
        <w:rPr>
          <w:smallCaps/>
        </w:rPr>
        <w:t>stat</w:t>
      </w:r>
      <w:r>
        <w:t>-</w:t>
      </w:r>
      <w:r>
        <w:rPr>
          <w:smallCaps/>
        </w:rPr>
        <w:t>red</w:t>
      </w:r>
      <w:r>
        <w:t>-converse</w:t>
      </w:r>
    </w:p>
    <w:p w14:paraId="3A211331" w14:textId="77777777" w:rsidR="00800AD8" w:rsidRDefault="00800AD8">
      <w:pPr>
        <w:pStyle w:val="InterlineFree"/>
      </w:pPr>
      <w:r>
        <w:t>Sapulungan was out for a stroll, and heard them discussing.</w:t>
      </w:r>
    </w:p>
    <w:p w14:paraId="21EA03A9" w14:textId="77777777" w:rsidR="00800AD8" w:rsidRDefault="00DE0E5A" w:rsidP="00D02E63">
      <w:pPr>
        <w:pStyle w:val="InterlineText"/>
        <w:tabs>
          <w:tab w:val="left" w:pos="533"/>
          <w:tab w:val="left" w:pos="1202"/>
          <w:tab w:val="left" w:pos="1691"/>
          <w:tab w:val="left" w:pos="2555"/>
        </w:tabs>
      </w:pPr>
      <w:r w:rsidRPr="003A1D48">
        <w:rPr>
          <w:rStyle w:val="InterlineTextNumChar"/>
        </w:rPr>
        <w:t>047</w:t>
      </w:r>
      <w:r w:rsidR="00800AD8">
        <w:tab/>
        <w:t>manu</w:t>
      </w:r>
      <w:r w:rsidR="00800AD8">
        <w:tab/>
        <w:t>ru</w:t>
      </w:r>
      <w:r w:rsidR="00800AD8">
        <w:tab/>
        <w:t>qetsin</w:t>
      </w:r>
      <w:r w:rsidR="00800AD8">
        <w:tab/>
        <w:t>timadju.</w:t>
      </w:r>
    </w:p>
    <w:p w14:paraId="299B4177" w14:textId="77777777" w:rsidR="00800AD8" w:rsidRDefault="00800AD8" w:rsidP="00D02E63">
      <w:pPr>
        <w:pStyle w:val="InterlineGlossWithTrans"/>
        <w:tabs>
          <w:tab w:val="left" w:pos="533"/>
          <w:tab w:val="left" w:pos="1202"/>
          <w:tab w:val="left" w:pos="1691"/>
          <w:tab w:val="left" w:pos="2555"/>
        </w:tabs>
      </w:pPr>
      <w:r>
        <w:tab/>
        <w:t>manu</w:t>
      </w:r>
      <w:r>
        <w:tab/>
        <w:t>ru</w:t>
      </w:r>
      <w:r>
        <w:tab/>
        <w:t>qetsi-en</w:t>
      </w:r>
      <w:r>
        <w:tab/>
        <w:t>ti-madju</w:t>
      </w:r>
    </w:p>
    <w:p w14:paraId="442B2841" w14:textId="77777777" w:rsidR="00800AD8" w:rsidRDefault="00800AD8" w:rsidP="00D02E63">
      <w:pPr>
        <w:pStyle w:val="InterlineTrans"/>
        <w:tabs>
          <w:tab w:val="left" w:pos="533"/>
          <w:tab w:val="left" w:pos="1202"/>
          <w:tab w:val="left" w:pos="1691"/>
          <w:tab w:val="left" w:pos="2555"/>
          <w:tab w:val="right" w:pos="8789"/>
        </w:tabs>
      </w:pPr>
      <w:r>
        <w:tab/>
        <w:t>then</w:t>
      </w:r>
      <w:r>
        <w:tab/>
        <w:t>will</w:t>
      </w:r>
      <w:r>
        <w:tab/>
        <w:t>fight-</w:t>
      </w:r>
      <w:r>
        <w:rPr>
          <w:smallCaps/>
        </w:rPr>
        <w:t>pf</w:t>
      </w:r>
      <w:r>
        <w:tab/>
      </w:r>
      <w:r>
        <w:rPr>
          <w:smallCaps/>
        </w:rPr>
        <w:t>f-3rd.pers</w:t>
      </w:r>
      <w:r w:rsidR="00D02E63">
        <w:rPr>
          <w:smallCaps/>
        </w:rPr>
        <w:tab/>
      </w:r>
      <w:r w:rsidR="00D02E63">
        <w:t>So he was going to be killed.</w:t>
      </w:r>
    </w:p>
    <w:p w14:paraId="46B41E07" w14:textId="77777777" w:rsidR="00800AD8" w:rsidRDefault="00A8416B" w:rsidP="00A8416B">
      <w:pPr>
        <w:pStyle w:val="CommentLastWithHalfSpace"/>
      </w:pPr>
      <w:r>
        <w:t>[</w:t>
      </w:r>
      <w:r w:rsidR="00800AD8" w:rsidRPr="00D02E63">
        <w:rPr>
          <w:rStyle w:val="VernacularText"/>
        </w:rPr>
        <w:t>ru</w:t>
      </w:r>
      <w:r w:rsidR="00800AD8">
        <w:t>: not in F24 or F248</w:t>
      </w:r>
      <w:r w:rsidR="00D02E63">
        <w:t xml:space="preserve"> for future</w:t>
      </w:r>
      <w:r>
        <w:t>]</w:t>
      </w:r>
    </w:p>
    <w:p w14:paraId="06F0D946" w14:textId="77777777" w:rsidR="00800AD8" w:rsidRDefault="00DE0E5A" w:rsidP="00D02E63">
      <w:pPr>
        <w:pStyle w:val="InterlineText"/>
        <w:tabs>
          <w:tab w:val="left" w:pos="533"/>
          <w:tab w:val="left" w:pos="1172"/>
          <w:tab w:val="left" w:pos="1436"/>
        </w:tabs>
      </w:pPr>
      <w:r w:rsidRPr="003A1D48">
        <w:rPr>
          <w:rStyle w:val="InterlineTextNumChar"/>
        </w:rPr>
        <w:t>048</w:t>
      </w:r>
      <w:r w:rsidR="00800AD8">
        <w:tab/>
        <w:t>vaik</w:t>
      </w:r>
      <w:r w:rsidR="00800AD8">
        <w:tab/>
        <w:t>a</w:t>
      </w:r>
      <w:r w:rsidR="00800AD8">
        <w:tab/>
        <w:t>tjumaq.</w:t>
      </w:r>
    </w:p>
    <w:p w14:paraId="60CC0707" w14:textId="77777777" w:rsidR="00800AD8" w:rsidRDefault="00800AD8" w:rsidP="00D02E63">
      <w:pPr>
        <w:pStyle w:val="InterlineGlossWithTrans"/>
        <w:tabs>
          <w:tab w:val="left" w:pos="533"/>
          <w:tab w:val="left" w:pos="1172"/>
          <w:tab w:val="left" w:pos="1436"/>
        </w:tabs>
      </w:pPr>
      <w:r>
        <w:tab/>
        <w:t>vaik</w:t>
      </w:r>
      <w:r>
        <w:tab/>
        <w:t>a</w:t>
      </w:r>
      <w:r>
        <w:tab/>
        <w:t>tju-umaq</w:t>
      </w:r>
    </w:p>
    <w:p w14:paraId="0E368504" w14:textId="77777777" w:rsidR="00800AD8" w:rsidRDefault="00800AD8" w:rsidP="00D02E63">
      <w:pPr>
        <w:pStyle w:val="InterlineTransNoFree"/>
        <w:tabs>
          <w:tab w:val="left" w:pos="1172"/>
          <w:tab w:val="left" w:pos="1436"/>
          <w:tab w:val="right" w:pos="8787"/>
        </w:tabs>
      </w:pPr>
      <w:r>
        <w:tab/>
        <w:t>leave</w:t>
      </w:r>
      <w:r>
        <w:rPr>
          <w:smallCaps/>
        </w:rPr>
        <w:tab/>
        <w:t>c</w:t>
      </w:r>
      <w:r>
        <w:rPr>
          <w:smallCaps/>
        </w:rPr>
        <w:tab/>
      </w:r>
      <w:r>
        <w:t>there-house</w:t>
      </w:r>
      <w:r w:rsidR="00D02E63">
        <w:tab/>
        <w:t>He went indoors</w:t>
      </w:r>
    </w:p>
    <w:p w14:paraId="5C99AC63" w14:textId="77777777" w:rsidR="00800AD8" w:rsidRDefault="00DE0E5A" w:rsidP="00D02E63">
      <w:pPr>
        <w:pStyle w:val="InterlineText"/>
        <w:tabs>
          <w:tab w:val="left" w:pos="533"/>
          <w:tab w:val="left" w:pos="1922"/>
          <w:tab w:val="left" w:pos="2426"/>
          <w:tab w:val="left" w:pos="3650"/>
          <w:tab w:val="left" w:pos="4604"/>
          <w:tab w:val="left" w:pos="5093"/>
          <w:tab w:val="left" w:pos="5957"/>
          <w:tab w:val="left" w:pos="6551"/>
        </w:tabs>
      </w:pPr>
      <w:r w:rsidRPr="003A1D48">
        <w:rPr>
          <w:rStyle w:val="InterlineTextNumChar"/>
        </w:rPr>
        <w:t>049</w:t>
      </w:r>
      <w:r w:rsidR="00800AD8">
        <w:tab/>
        <w:t>pasemalaw</w:t>
      </w:r>
      <w:r w:rsidR="00800AD8">
        <w:tab/>
        <w:t>tua</w:t>
      </w:r>
      <w:r w:rsidR="00800AD8">
        <w:tab/>
        <w:t>vuvu:</w:t>
      </w:r>
      <w:r w:rsidR="00800AD8">
        <w:tab/>
        <w:t>“uzau</w:t>
      </w:r>
      <w:r w:rsidR="00800AD8">
        <w:tab/>
        <w:t>ru</w:t>
      </w:r>
      <w:r w:rsidR="00800AD8">
        <w:tab/>
        <w:t>qetsin</w:t>
      </w:r>
      <w:r w:rsidR="00D02E63">
        <w:tab/>
        <w:t>aken</w:t>
      </w:r>
      <w:r w:rsidR="00D02E63">
        <w:tab/>
        <w:t>nua</w:t>
      </w:r>
    </w:p>
    <w:p w14:paraId="0E774C2D" w14:textId="77777777" w:rsidR="00800AD8" w:rsidRDefault="00800AD8" w:rsidP="00D02E63">
      <w:pPr>
        <w:pStyle w:val="InterlineGlossWithTrans"/>
        <w:tabs>
          <w:tab w:val="left" w:pos="533"/>
          <w:tab w:val="left" w:pos="1922"/>
          <w:tab w:val="left" w:pos="2426"/>
          <w:tab w:val="left" w:pos="3650"/>
          <w:tab w:val="left" w:pos="4604"/>
          <w:tab w:val="left" w:pos="5093"/>
          <w:tab w:val="left" w:pos="5957"/>
          <w:tab w:val="left" w:pos="6551"/>
        </w:tabs>
      </w:pPr>
      <w:r>
        <w:tab/>
        <w:t>pa-em=salaw</w:t>
      </w:r>
      <w:r>
        <w:tab/>
        <w:t>tua</w:t>
      </w:r>
      <w:r>
        <w:tab/>
        <w:t>vuvu</w:t>
      </w:r>
      <w:r>
        <w:tab/>
        <w:t>uza-u</w:t>
      </w:r>
      <w:r>
        <w:tab/>
        <w:t>ru</w:t>
      </w:r>
      <w:r>
        <w:tab/>
        <w:t>qetsi-en</w:t>
      </w:r>
      <w:r w:rsidR="00D02E63">
        <w:tab/>
        <w:t>aken</w:t>
      </w:r>
      <w:r w:rsidR="00D02E63">
        <w:tab/>
        <w:t>nua</w:t>
      </w:r>
    </w:p>
    <w:p w14:paraId="11B217A4" w14:textId="77777777" w:rsidR="00800AD8" w:rsidRDefault="00800AD8" w:rsidP="00D02E63">
      <w:pPr>
        <w:pStyle w:val="InterlineTransNoFree"/>
        <w:tabs>
          <w:tab w:val="left" w:pos="1922"/>
          <w:tab w:val="left" w:pos="2426"/>
          <w:tab w:val="left" w:pos="3650"/>
          <w:tab w:val="left" w:pos="4604"/>
          <w:tab w:val="left" w:pos="5093"/>
          <w:tab w:val="left" w:pos="5957"/>
          <w:tab w:val="left" w:pos="6551"/>
        </w:tabs>
      </w:pPr>
      <w:r>
        <w:tab/>
        <w:t>cause-</w:t>
      </w:r>
      <w:r>
        <w:rPr>
          <w:smallCaps/>
        </w:rPr>
        <w:t>af</w:t>
      </w:r>
      <w:r>
        <w:t>=tell</w:t>
      </w:r>
      <w:r>
        <w:tab/>
      </w:r>
      <w:r>
        <w:rPr>
          <w:smallCaps/>
        </w:rPr>
        <w:t>obl</w:t>
      </w:r>
      <w:r>
        <w:tab/>
        <w:t>grandparent</w:t>
      </w:r>
      <w:r>
        <w:tab/>
        <w:t>here-</w:t>
      </w:r>
      <w:r>
        <w:rPr>
          <w:smallCaps/>
        </w:rPr>
        <w:t>imp</w:t>
      </w:r>
      <w:r>
        <w:tab/>
        <w:t>will</w:t>
      </w:r>
      <w:r>
        <w:tab/>
        <w:t>fight-</w:t>
      </w:r>
      <w:r>
        <w:rPr>
          <w:smallCaps/>
        </w:rPr>
        <w:t>pf</w:t>
      </w:r>
      <w:r w:rsidR="00D02E63">
        <w:tab/>
      </w:r>
      <w:r w:rsidR="00D02E63" w:rsidRPr="000D5EFB">
        <w:rPr>
          <w:smallCaps/>
        </w:rPr>
        <w:t>f.I</w:t>
      </w:r>
      <w:r w:rsidR="00D02E63">
        <w:tab/>
        <w:t>by</w:t>
      </w:r>
    </w:p>
    <w:p w14:paraId="7841B861" w14:textId="77777777" w:rsidR="00800AD8" w:rsidRDefault="00D02E63" w:rsidP="00D02E63">
      <w:pPr>
        <w:pStyle w:val="InterlineText"/>
        <w:tabs>
          <w:tab w:val="left" w:pos="533"/>
        </w:tabs>
      </w:pPr>
      <w:r>
        <w:tab/>
        <w:t>taqaîaqaîan.</w:t>
      </w:r>
    </w:p>
    <w:p w14:paraId="0C4B5E39" w14:textId="77777777" w:rsidR="00800AD8" w:rsidRDefault="00D02E63" w:rsidP="00D02E63">
      <w:pPr>
        <w:pStyle w:val="InterlineGlossWithTrans"/>
        <w:tabs>
          <w:tab w:val="left" w:pos="533"/>
        </w:tabs>
      </w:pPr>
      <w:r>
        <w:tab/>
        <w:t>ta-qaîa-qaîa-an</w:t>
      </w:r>
    </w:p>
    <w:p w14:paraId="426A6349" w14:textId="77777777" w:rsidR="00800AD8" w:rsidRDefault="00D02E63" w:rsidP="00D02E63">
      <w:pPr>
        <w:pStyle w:val="InterlineTransNoFree"/>
        <w:tabs>
          <w:tab w:val="right" w:pos="8789"/>
        </w:tabs>
      </w:pPr>
      <w:r>
        <w:tab/>
        <w:t>?-</w:t>
      </w:r>
      <w:r>
        <w:rPr>
          <w:smallCaps/>
        </w:rPr>
        <w:t>red</w:t>
      </w:r>
      <w:r>
        <w:t>-outsider-</w:t>
      </w:r>
      <w:r>
        <w:rPr>
          <w:smallCaps/>
        </w:rPr>
        <w:t>nom</w:t>
      </w:r>
      <w:r>
        <w:rPr>
          <w:smallCaps/>
        </w:rPr>
        <w:tab/>
      </w:r>
      <w:r>
        <w:t>and told the granny: “The people are planning to kill me.</w:t>
      </w:r>
    </w:p>
    <w:p w14:paraId="066FB24D" w14:textId="77777777" w:rsidR="00800AD8" w:rsidRDefault="00DE0E5A" w:rsidP="00EE0064">
      <w:pPr>
        <w:pStyle w:val="InterlineText"/>
        <w:tabs>
          <w:tab w:val="left" w:pos="533"/>
          <w:tab w:val="left" w:pos="1022"/>
          <w:tab w:val="left" w:pos="1661"/>
          <w:tab w:val="left" w:pos="2315"/>
          <w:tab w:val="left" w:pos="3539"/>
          <w:tab w:val="left" w:pos="3803"/>
          <w:tab w:val="left" w:pos="4547"/>
        </w:tabs>
      </w:pPr>
      <w:r w:rsidRPr="003A1D48">
        <w:rPr>
          <w:rStyle w:val="InterlineTextNumChar"/>
        </w:rPr>
        <w:t>050</w:t>
      </w:r>
      <w:r w:rsidR="00800AD8">
        <w:tab/>
        <w:t>uri</w:t>
      </w:r>
      <w:r w:rsidR="00800AD8">
        <w:tab/>
        <w:t>vaik</w:t>
      </w:r>
      <w:r w:rsidR="00800AD8">
        <w:tab/>
        <w:t>aken,</w:t>
      </w:r>
      <w:r w:rsidR="00800AD8">
        <w:tab/>
        <w:t>vuvu,</w:t>
      </w:r>
      <w:r w:rsidR="00800AD8">
        <w:tab/>
        <w:t>a</w:t>
      </w:r>
      <w:r w:rsidR="00800AD8">
        <w:tab/>
        <w:t>sema</w:t>
      </w:r>
      <w:r w:rsidR="00800AD8">
        <w:tab/>
        <w:t>tjarivavaw.”</w:t>
      </w:r>
    </w:p>
    <w:p w14:paraId="0617F218" w14:textId="77777777" w:rsidR="00800AD8" w:rsidRDefault="00800AD8" w:rsidP="00EE0064">
      <w:pPr>
        <w:pStyle w:val="InterlineGlossWithTrans"/>
        <w:tabs>
          <w:tab w:val="left" w:pos="533"/>
          <w:tab w:val="left" w:pos="1022"/>
          <w:tab w:val="left" w:pos="1661"/>
          <w:tab w:val="left" w:pos="2315"/>
          <w:tab w:val="left" w:pos="3539"/>
          <w:tab w:val="left" w:pos="3803"/>
          <w:tab w:val="left" w:pos="4547"/>
        </w:tabs>
      </w:pPr>
      <w:r>
        <w:tab/>
        <w:t>uri</w:t>
      </w:r>
      <w:r>
        <w:tab/>
        <w:t>vaik</w:t>
      </w:r>
      <w:r>
        <w:tab/>
        <w:t>aken</w:t>
      </w:r>
      <w:r>
        <w:tab/>
        <w:t>vuvu</w:t>
      </w:r>
      <w:r>
        <w:tab/>
        <w:t>a</w:t>
      </w:r>
      <w:r>
        <w:tab/>
        <w:t>em=sa</w:t>
      </w:r>
      <w:r>
        <w:tab/>
        <w:t>tjari-va-vaw</w:t>
      </w:r>
    </w:p>
    <w:p w14:paraId="5FAF2615" w14:textId="77777777" w:rsidR="00800AD8" w:rsidRDefault="00800AD8" w:rsidP="00EE0064">
      <w:pPr>
        <w:pStyle w:val="InterlineTrans"/>
        <w:tabs>
          <w:tab w:val="left" w:pos="533"/>
          <w:tab w:val="left" w:pos="1022"/>
          <w:tab w:val="left" w:pos="1661"/>
          <w:tab w:val="left" w:pos="2315"/>
          <w:tab w:val="left" w:pos="3539"/>
          <w:tab w:val="left" w:pos="3803"/>
          <w:tab w:val="left" w:pos="4547"/>
        </w:tabs>
      </w:pPr>
      <w:r>
        <w:tab/>
        <w:t>will</w:t>
      </w:r>
      <w:r>
        <w:tab/>
        <w:t>leave</w:t>
      </w:r>
      <w:r>
        <w:tab/>
      </w:r>
      <w:r w:rsidR="000D5EFB" w:rsidRPr="000D5EFB">
        <w:rPr>
          <w:smallCaps/>
        </w:rPr>
        <w:t>f.I</w:t>
      </w:r>
      <w:r>
        <w:tab/>
        <w:t>grandparent</w:t>
      </w:r>
      <w:r>
        <w:rPr>
          <w:smallCaps/>
        </w:rPr>
        <w:tab/>
        <w:t>c</w:t>
      </w:r>
      <w:r>
        <w:rPr>
          <w:smallCaps/>
        </w:rPr>
        <w:tab/>
        <w:t>af</w:t>
      </w:r>
      <w:r>
        <w:t>=go</w:t>
      </w:r>
      <w:r>
        <w:tab/>
        <w:t>utmost-</w:t>
      </w:r>
      <w:r>
        <w:rPr>
          <w:smallCaps/>
        </w:rPr>
        <w:t>red</w:t>
      </w:r>
      <w:r>
        <w:t>-above</w:t>
      </w:r>
    </w:p>
    <w:p w14:paraId="5D54E9A4" w14:textId="77777777" w:rsidR="00800AD8" w:rsidRDefault="00800AD8" w:rsidP="00EE0064">
      <w:pPr>
        <w:pStyle w:val="InterlineFree"/>
      </w:pPr>
      <w:r>
        <w:t>I’m going off to heaven, granny.”</w:t>
      </w:r>
    </w:p>
    <w:p w14:paraId="1D9415A4" w14:textId="77777777" w:rsidR="00800AD8" w:rsidRDefault="00DE0E5A" w:rsidP="00EE0064">
      <w:pPr>
        <w:pStyle w:val="InterlineText"/>
        <w:tabs>
          <w:tab w:val="left" w:pos="533"/>
          <w:tab w:val="left" w:pos="1082"/>
          <w:tab w:val="left" w:pos="2396"/>
          <w:tab w:val="left" w:pos="2960"/>
          <w:tab w:val="left" w:pos="4349"/>
        </w:tabs>
      </w:pPr>
      <w:r w:rsidRPr="003A1D48">
        <w:rPr>
          <w:rStyle w:val="InterlineTextNumChar"/>
        </w:rPr>
        <w:t>051</w:t>
      </w:r>
      <w:r w:rsidR="00800AD8">
        <w:tab/>
        <w:t>“ini,</w:t>
      </w:r>
      <w:r w:rsidR="00800AD8">
        <w:tab/>
        <w:t>Sapulungan,</w:t>
      </w:r>
      <w:r w:rsidR="00800AD8">
        <w:tab/>
        <w:t>ka</w:t>
      </w:r>
      <w:r w:rsidR="00800AD8">
        <w:tab/>
        <w:t>imaza-u</w:t>
      </w:r>
      <w:r w:rsidR="00800AD8">
        <w:tab/>
        <w:t>anga.</w:t>
      </w:r>
    </w:p>
    <w:p w14:paraId="550EFEFB" w14:textId="77777777" w:rsidR="00800AD8" w:rsidRDefault="00800AD8" w:rsidP="00EE0064">
      <w:pPr>
        <w:pStyle w:val="InterlineGlossWithTrans"/>
        <w:tabs>
          <w:tab w:val="left" w:pos="533"/>
          <w:tab w:val="left" w:pos="1082"/>
          <w:tab w:val="left" w:pos="2396"/>
          <w:tab w:val="left" w:pos="2960"/>
          <w:tab w:val="left" w:pos="4349"/>
        </w:tabs>
      </w:pPr>
      <w:r>
        <w:tab/>
        <w:t>ini</w:t>
      </w:r>
      <w:r>
        <w:tab/>
        <w:t>Sapulungan</w:t>
      </w:r>
      <w:r>
        <w:tab/>
        <w:t>ka</w:t>
      </w:r>
      <w:r>
        <w:tab/>
        <w:t>i-maza-u</w:t>
      </w:r>
      <w:r>
        <w:tab/>
        <w:t>anga</w:t>
      </w:r>
    </w:p>
    <w:p w14:paraId="3B58CB2F" w14:textId="77777777" w:rsidR="00800AD8" w:rsidRDefault="00800AD8" w:rsidP="00EE0064">
      <w:pPr>
        <w:pStyle w:val="InterlineTrans"/>
        <w:tabs>
          <w:tab w:val="left" w:pos="533"/>
          <w:tab w:val="left" w:pos="1082"/>
          <w:tab w:val="left" w:pos="2396"/>
          <w:tab w:val="left" w:pos="2960"/>
          <w:tab w:val="left" w:pos="4349"/>
          <w:tab w:val="right" w:pos="8789"/>
        </w:tabs>
      </w:pPr>
      <w:r>
        <w:tab/>
        <w:t>not</w:t>
      </w:r>
      <w:r>
        <w:tab/>
        <w:t>(name)</w:t>
      </w:r>
      <w:r>
        <w:tab/>
        <w:t>after</w:t>
      </w:r>
      <w:r>
        <w:tab/>
      </w:r>
      <w:r>
        <w:rPr>
          <w:smallCaps/>
        </w:rPr>
        <w:t>loc</w:t>
      </w:r>
      <w:r>
        <w:t>-here-</w:t>
      </w:r>
      <w:r>
        <w:rPr>
          <w:smallCaps/>
        </w:rPr>
        <w:t>imp</w:t>
      </w:r>
      <w:r>
        <w:tab/>
        <w:t>indeed</w:t>
      </w:r>
      <w:r w:rsidR="00EE0064">
        <w:tab/>
        <w:t>“No, Sapulungan, stay on here.</w:t>
      </w:r>
    </w:p>
    <w:p w14:paraId="5877A868" w14:textId="77777777" w:rsidR="00800AD8" w:rsidRDefault="00A8416B" w:rsidP="00A8416B">
      <w:pPr>
        <w:pStyle w:val="CommentLastWithHalfSpace"/>
      </w:pPr>
      <w:r>
        <w:t>[</w:t>
      </w:r>
      <w:r w:rsidR="00800AD8" w:rsidRPr="00EE0064">
        <w:rPr>
          <w:rStyle w:val="VernacularText"/>
        </w:rPr>
        <w:t>ka imazau</w:t>
      </w:r>
      <w:r w:rsidR="00EE0064">
        <w:t>:</w:t>
      </w:r>
      <w:r w:rsidR="00800AD8">
        <w:t xml:space="preserve"> was </w:t>
      </w:r>
      <w:r w:rsidR="00800AD8" w:rsidRPr="00EE0064">
        <w:rPr>
          <w:rStyle w:val="VernacularText"/>
        </w:rPr>
        <w:t>kaimazau</w:t>
      </w:r>
      <w:r>
        <w:t>]</w:t>
      </w:r>
    </w:p>
    <w:p w14:paraId="018491ED" w14:textId="77777777" w:rsidR="00800AD8" w:rsidRDefault="00DE0E5A" w:rsidP="00EE0064">
      <w:pPr>
        <w:pStyle w:val="InterlineText"/>
        <w:tabs>
          <w:tab w:val="left" w:pos="533"/>
          <w:tab w:val="left" w:pos="1187"/>
          <w:tab w:val="left" w:pos="1661"/>
          <w:tab w:val="left" w:pos="2795"/>
          <w:tab w:val="left" w:pos="3284"/>
        </w:tabs>
      </w:pPr>
      <w:r w:rsidRPr="003A1D48">
        <w:rPr>
          <w:rStyle w:val="InterlineTextNumChar"/>
        </w:rPr>
        <w:t>052</w:t>
      </w:r>
      <w:r w:rsidR="00800AD8">
        <w:tab/>
        <w:t>nu</w:t>
      </w:r>
      <w:r w:rsidR="00800AD8">
        <w:tab/>
        <w:t>aya</w:t>
      </w:r>
      <w:r w:rsidR="00800AD8">
        <w:tab/>
        <w:t>qaliqali,</w:t>
      </w:r>
      <w:r w:rsidR="00800AD8">
        <w:tab/>
        <w:t>uri</w:t>
      </w:r>
      <w:r w:rsidR="00800AD8">
        <w:tab/>
        <w:t>kemuda?”</w:t>
      </w:r>
    </w:p>
    <w:p w14:paraId="55DED30A" w14:textId="77777777" w:rsidR="00800AD8" w:rsidRDefault="00800AD8" w:rsidP="00EE0064">
      <w:pPr>
        <w:pStyle w:val="InterlineGlossWithTrans"/>
        <w:tabs>
          <w:tab w:val="left" w:pos="533"/>
          <w:tab w:val="left" w:pos="1187"/>
          <w:tab w:val="left" w:pos="1661"/>
          <w:tab w:val="left" w:pos="2795"/>
          <w:tab w:val="left" w:pos="3284"/>
        </w:tabs>
      </w:pPr>
      <w:r>
        <w:tab/>
        <w:t>nu</w:t>
      </w:r>
      <w:r>
        <w:tab/>
        <w:t>aya</w:t>
      </w:r>
      <w:r>
        <w:tab/>
        <w:t>qali-qali</w:t>
      </w:r>
      <w:r>
        <w:tab/>
        <w:t>uri</w:t>
      </w:r>
      <w:r>
        <w:tab/>
        <w:t>em=kuda</w:t>
      </w:r>
    </w:p>
    <w:p w14:paraId="60530B56" w14:textId="77777777" w:rsidR="00800AD8" w:rsidRDefault="00800AD8" w:rsidP="00EE0064">
      <w:pPr>
        <w:pStyle w:val="InterlineTransNoFree"/>
        <w:tabs>
          <w:tab w:val="left" w:pos="1187"/>
          <w:tab w:val="left" w:pos="1661"/>
          <w:tab w:val="left" w:pos="2795"/>
          <w:tab w:val="left" w:pos="3284"/>
          <w:tab w:val="right" w:pos="8787"/>
        </w:tabs>
      </w:pPr>
      <w:r>
        <w:tab/>
        <w:t>when</w:t>
      </w:r>
      <w:r>
        <w:tab/>
        <w:t>say</w:t>
      </w:r>
      <w:r>
        <w:tab/>
      </w:r>
      <w:r>
        <w:rPr>
          <w:smallCaps/>
        </w:rPr>
        <w:t>red</w:t>
      </w:r>
      <w:r>
        <w:t>-friend</w:t>
      </w:r>
      <w:r>
        <w:tab/>
        <w:t>will</w:t>
      </w:r>
      <w:r>
        <w:tab/>
      </w:r>
      <w:r>
        <w:rPr>
          <w:smallCaps/>
        </w:rPr>
        <w:t>af</w:t>
      </w:r>
      <w:r>
        <w:t>=do.what</w:t>
      </w:r>
      <w:r w:rsidR="00EE0064">
        <w:tab/>
        <w:t>What does it matter what others say?”</w:t>
      </w:r>
    </w:p>
    <w:p w14:paraId="6CE6CC57" w14:textId="77777777" w:rsidR="00800AD8" w:rsidRDefault="00DE0E5A" w:rsidP="00EE0064">
      <w:pPr>
        <w:pStyle w:val="InterlineText"/>
        <w:tabs>
          <w:tab w:val="left" w:pos="533"/>
          <w:tab w:val="left" w:pos="1082"/>
          <w:tab w:val="left" w:pos="2306"/>
          <w:tab w:val="left" w:pos="2795"/>
          <w:tab w:val="left" w:pos="3434"/>
          <w:tab w:val="left" w:pos="4028"/>
          <w:tab w:val="left" w:pos="4292"/>
          <w:tab w:val="left" w:pos="5036"/>
        </w:tabs>
      </w:pPr>
      <w:r w:rsidRPr="003A1D48">
        <w:rPr>
          <w:rStyle w:val="InterlineTextNumChar"/>
        </w:rPr>
        <w:lastRenderedPageBreak/>
        <w:t>053</w:t>
      </w:r>
      <w:r w:rsidR="00800AD8">
        <w:tab/>
        <w:t>“ini,</w:t>
      </w:r>
      <w:r w:rsidR="00800AD8">
        <w:tab/>
        <w:t>vuvu,</w:t>
      </w:r>
      <w:r w:rsidR="00800AD8">
        <w:tab/>
        <w:t>uri</w:t>
      </w:r>
      <w:r w:rsidR="00800AD8">
        <w:tab/>
        <w:t>vaik</w:t>
      </w:r>
      <w:r w:rsidR="00800AD8">
        <w:tab/>
        <w:t>aken</w:t>
      </w:r>
      <w:r w:rsidR="00800AD8">
        <w:tab/>
        <w:t>a</w:t>
      </w:r>
      <w:r w:rsidR="00800AD8">
        <w:tab/>
        <w:t>sema</w:t>
      </w:r>
      <w:r w:rsidR="00800AD8">
        <w:tab/>
        <w:t>tjarivavaw.”</w:t>
      </w:r>
    </w:p>
    <w:p w14:paraId="6D3A073C" w14:textId="77777777" w:rsidR="00800AD8" w:rsidRDefault="00800AD8" w:rsidP="00EE0064">
      <w:pPr>
        <w:pStyle w:val="InterlineGlossWithTrans"/>
        <w:tabs>
          <w:tab w:val="left" w:pos="533"/>
          <w:tab w:val="left" w:pos="1082"/>
          <w:tab w:val="left" w:pos="2306"/>
          <w:tab w:val="left" w:pos="2795"/>
          <w:tab w:val="left" w:pos="3434"/>
          <w:tab w:val="left" w:pos="4028"/>
          <w:tab w:val="left" w:pos="4292"/>
          <w:tab w:val="left" w:pos="5036"/>
        </w:tabs>
      </w:pPr>
      <w:r>
        <w:tab/>
        <w:t>ini</w:t>
      </w:r>
      <w:r>
        <w:tab/>
        <w:t>vuvu</w:t>
      </w:r>
      <w:r>
        <w:tab/>
        <w:t>uri</w:t>
      </w:r>
      <w:r>
        <w:tab/>
        <w:t>vaik</w:t>
      </w:r>
      <w:r>
        <w:tab/>
        <w:t>aken</w:t>
      </w:r>
      <w:r>
        <w:tab/>
        <w:t>a</w:t>
      </w:r>
      <w:r>
        <w:tab/>
        <w:t>em=sa</w:t>
      </w:r>
      <w:r>
        <w:tab/>
        <w:t>tjari-va-vaw</w:t>
      </w:r>
    </w:p>
    <w:p w14:paraId="66347CB5" w14:textId="77777777" w:rsidR="00800AD8" w:rsidRDefault="00800AD8" w:rsidP="00EE0064">
      <w:pPr>
        <w:pStyle w:val="InterlineTrans"/>
        <w:tabs>
          <w:tab w:val="left" w:pos="533"/>
          <w:tab w:val="left" w:pos="1082"/>
          <w:tab w:val="left" w:pos="2306"/>
          <w:tab w:val="left" w:pos="2795"/>
          <w:tab w:val="left" w:pos="3434"/>
          <w:tab w:val="left" w:pos="4028"/>
          <w:tab w:val="left" w:pos="4292"/>
          <w:tab w:val="left" w:pos="5036"/>
        </w:tabs>
      </w:pPr>
      <w:r>
        <w:tab/>
        <w:t>not</w:t>
      </w:r>
      <w:r>
        <w:tab/>
        <w:t>grandparent</w:t>
      </w:r>
      <w:r>
        <w:tab/>
        <w:t>will</w:t>
      </w:r>
      <w:r>
        <w:tab/>
        <w:t>leave</w:t>
      </w:r>
      <w:r>
        <w:tab/>
      </w:r>
      <w:r w:rsidR="000D5EFB" w:rsidRPr="000D5EFB">
        <w:rPr>
          <w:smallCaps/>
        </w:rPr>
        <w:t>f.I</w:t>
      </w:r>
      <w:r>
        <w:rPr>
          <w:smallCaps/>
        </w:rPr>
        <w:tab/>
        <w:t>c</w:t>
      </w:r>
      <w:r>
        <w:rPr>
          <w:smallCaps/>
        </w:rPr>
        <w:tab/>
        <w:t>af</w:t>
      </w:r>
      <w:r>
        <w:t>=go</w:t>
      </w:r>
      <w:r>
        <w:tab/>
        <w:t>utmost-</w:t>
      </w:r>
      <w:r>
        <w:rPr>
          <w:smallCaps/>
        </w:rPr>
        <w:t>red</w:t>
      </w:r>
      <w:r>
        <w:t>-above</w:t>
      </w:r>
    </w:p>
    <w:p w14:paraId="06A12BF6" w14:textId="77777777" w:rsidR="00800AD8" w:rsidRDefault="00800AD8">
      <w:pPr>
        <w:pStyle w:val="InterlineFree"/>
      </w:pPr>
      <w:r>
        <w:t>“No, granny, I’m going to heaven.”</w:t>
      </w:r>
    </w:p>
    <w:p w14:paraId="702027AC" w14:textId="77777777" w:rsidR="00800AD8" w:rsidRDefault="00DE0E5A" w:rsidP="00EE0064">
      <w:pPr>
        <w:pStyle w:val="InterlineText"/>
        <w:tabs>
          <w:tab w:val="left" w:pos="533"/>
          <w:tab w:val="left" w:pos="1592"/>
          <w:tab w:val="left" w:pos="2786"/>
          <w:tab w:val="left" w:pos="3290"/>
        </w:tabs>
      </w:pPr>
      <w:r w:rsidRPr="003A1D48">
        <w:rPr>
          <w:rStyle w:val="InterlineTextNumChar"/>
        </w:rPr>
        <w:t>054</w:t>
      </w:r>
      <w:r w:rsidR="00800AD8">
        <w:tab/>
        <w:t>temalem</w:t>
      </w:r>
      <w:r w:rsidR="00800AD8">
        <w:tab/>
        <w:t>timadju</w:t>
      </w:r>
      <w:r w:rsidR="00800AD8">
        <w:tab/>
        <w:t>tua</w:t>
      </w:r>
      <w:r w:rsidR="00800AD8">
        <w:tab/>
        <w:t>taîiw.</w:t>
      </w:r>
    </w:p>
    <w:p w14:paraId="1C9EF13D" w14:textId="77777777" w:rsidR="00800AD8" w:rsidRDefault="00800AD8" w:rsidP="00EE0064">
      <w:pPr>
        <w:pStyle w:val="InterlineGlossWithTrans"/>
        <w:tabs>
          <w:tab w:val="left" w:pos="533"/>
          <w:tab w:val="left" w:pos="1592"/>
          <w:tab w:val="left" w:pos="2786"/>
          <w:tab w:val="left" w:pos="3290"/>
        </w:tabs>
      </w:pPr>
      <w:r>
        <w:tab/>
        <w:t>em=talem</w:t>
      </w:r>
      <w:r>
        <w:tab/>
        <w:t>ti-madju</w:t>
      </w:r>
      <w:r>
        <w:tab/>
        <w:t>tua</w:t>
      </w:r>
      <w:r>
        <w:tab/>
        <w:t>taîiw</w:t>
      </w:r>
    </w:p>
    <w:p w14:paraId="18997F77" w14:textId="77777777" w:rsidR="00800AD8" w:rsidRDefault="00800AD8" w:rsidP="00EE0064">
      <w:pPr>
        <w:pStyle w:val="InterlineTransNoFree"/>
        <w:tabs>
          <w:tab w:val="left" w:pos="1592"/>
          <w:tab w:val="left" w:pos="2786"/>
          <w:tab w:val="left" w:pos="3290"/>
          <w:tab w:val="right" w:pos="8787"/>
        </w:tabs>
      </w:pPr>
      <w:r>
        <w:tab/>
      </w:r>
      <w:r>
        <w:rPr>
          <w:smallCaps/>
        </w:rPr>
        <w:t>af</w:t>
      </w:r>
      <w:r>
        <w:t>=plant</w:t>
      </w:r>
      <w:r>
        <w:tab/>
      </w:r>
      <w:r>
        <w:rPr>
          <w:smallCaps/>
        </w:rPr>
        <w:t>f-3rd.pers</w:t>
      </w:r>
      <w:r>
        <w:tab/>
      </w:r>
      <w:r>
        <w:rPr>
          <w:smallCaps/>
        </w:rPr>
        <w:t>obl</w:t>
      </w:r>
      <w:r>
        <w:tab/>
        <w:t>whet.stone</w:t>
      </w:r>
      <w:r w:rsidR="00EE0064">
        <w:tab/>
        <w:t>He planted a small whetstone in the ground.</w:t>
      </w:r>
    </w:p>
    <w:p w14:paraId="53BBA496" w14:textId="77777777" w:rsidR="00800AD8" w:rsidRDefault="00DE0E5A" w:rsidP="00EE0064">
      <w:pPr>
        <w:pStyle w:val="InterlineText"/>
        <w:tabs>
          <w:tab w:val="left" w:pos="533"/>
          <w:tab w:val="left" w:pos="1562"/>
          <w:tab w:val="left" w:pos="1826"/>
          <w:tab w:val="left" w:pos="2900"/>
          <w:tab w:val="left" w:pos="3404"/>
        </w:tabs>
      </w:pPr>
      <w:r w:rsidRPr="003A1D48">
        <w:rPr>
          <w:rStyle w:val="InterlineTextNumChar"/>
        </w:rPr>
        <w:t>055</w:t>
      </w:r>
      <w:r w:rsidR="00800AD8">
        <w:tab/>
        <w:t>meku÷al</w:t>
      </w:r>
      <w:r w:rsidR="00800AD8">
        <w:tab/>
        <w:t>a</w:t>
      </w:r>
      <w:r w:rsidR="00800AD8">
        <w:tab/>
        <w:t>zemuker</w:t>
      </w:r>
      <w:r w:rsidR="00800AD8">
        <w:tab/>
        <w:t>i</w:t>
      </w:r>
      <w:r w:rsidR="00800AD8">
        <w:tab/>
        <w:t>tjarivavaw.</w:t>
      </w:r>
    </w:p>
    <w:p w14:paraId="60A5FCB6" w14:textId="77777777" w:rsidR="00800AD8" w:rsidRDefault="00800AD8" w:rsidP="00EE0064">
      <w:pPr>
        <w:pStyle w:val="InterlineGlossWithTrans"/>
        <w:tabs>
          <w:tab w:val="left" w:pos="533"/>
          <w:tab w:val="left" w:pos="1562"/>
          <w:tab w:val="left" w:pos="1826"/>
          <w:tab w:val="left" w:pos="2900"/>
          <w:tab w:val="left" w:pos="3404"/>
        </w:tabs>
      </w:pPr>
      <w:r>
        <w:tab/>
        <w:t>me-ku÷al</w:t>
      </w:r>
      <w:r>
        <w:tab/>
        <w:t>a</w:t>
      </w:r>
      <w:r>
        <w:tab/>
        <w:t>em=zuker</w:t>
      </w:r>
      <w:r>
        <w:tab/>
        <w:t>i</w:t>
      </w:r>
      <w:r>
        <w:tab/>
        <w:t>tjari-va-vaw</w:t>
      </w:r>
    </w:p>
    <w:p w14:paraId="5ADCB35F" w14:textId="77777777" w:rsidR="00800AD8" w:rsidRDefault="00800AD8" w:rsidP="00EE0064">
      <w:pPr>
        <w:pStyle w:val="InterlineTrans"/>
        <w:tabs>
          <w:tab w:val="left" w:pos="533"/>
          <w:tab w:val="left" w:pos="1562"/>
          <w:tab w:val="left" w:pos="1826"/>
          <w:tab w:val="left" w:pos="2900"/>
          <w:tab w:val="left" w:pos="3404"/>
        </w:tabs>
      </w:pPr>
      <w:r>
        <w:tab/>
      </w:r>
      <w:r>
        <w:rPr>
          <w:smallCaps/>
        </w:rPr>
        <w:t>af</w:t>
      </w:r>
      <w:r>
        <w:t>-fat</w:t>
      </w:r>
      <w:r>
        <w:rPr>
          <w:smallCaps/>
        </w:rPr>
        <w:tab/>
        <w:t>c</w:t>
      </w:r>
      <w:r>
        <w:rPr>
          <w:smallCaps/>
        </w:rPr>
        <w:tab/>
        <w:t>af</w:t>
      </w:r>
      <w:r>
        <w:t>=arrive</w:t>
      </w:r>
      <w:r>
        <w:tab/>
      </w:r>
      <w:r>
        <w:rPr>
          <w:smallCaps/>
        </w:rPr>
        <w:t>loc</w:t>
      </w:r>
      <w:r>
        <w:tab/>
        <w:t>utmost-</w:t>
      </w:r>
      <w:r>
        <w:rPr>
          <w:smallCaps/>
        </w:rPr>
        <w:t>red</w:t>
      </w:r>
      <w:r>
        <w:t>-above</w:t>
      </w:r>
    </w:p>
    <w:p w14:paraId="5FDA3ADF" w14:textId="77777777" w:rsidR="00800AD8" w:rsidRDefault="00800AD8" w:rsidP="00EE0064">
      <w:pPr>
        <w:pStyle w:val="InterlineFree"/>
      </w:pPr>
      <w:r>
        <w:t>It grew big enough to reach up to heaven.</w:t>
      </w:r>
    </w:p>
    <w:p w14:paraId="52116469" w14:textId="77777777" w:rsidR="00800AD8" w:rsidRDefault="00DE0E5A" w:rsidP="00EE0064">
      <w:pPr>
        <w:pStyle w:val="InterlineText"/>
        <w:tabs>
          <w:tab w:val="left" w:pos="533"/>
          <w:tab w:val="left" w:pos="1382"/>
          <w:tab w:val="left" w:pos="1886"/>
        </w:tabs>
      </w:pPr>
      <w:r w:rsidRPr="003A1D48">
        <w:rPr>
          <w:rStyle w:val="InterlineTextNumChar"/>
        </w:rPr>
        <w:t>056</w:t>
      </w:r>
      <w:r w:rsidR="00800AD8">
        <w:tab/>
        <w:t>malap</w:t>
      </w:r>
      <w:r w:rsidR="00800AD8">
        <w:tab/>
        <w:t>tua</w:t>
      </w:r>
      <w:r w:rsidR="00800AD8">
        <w:tab/>
        <w:t>tjukutjuku.</w:t>
      </w:r>
    </w:p>
    <w:p w14:paraId="00460377" w14:textId="77777777" w:rsidR="00800AD8" w:rsidRDefault="00800AD8" w:rsidP="00EE0064">
      <w:pPr>
        <w:pStyle w:val="InterlineGlossWithTrans"/>
        <w:tabs>
          <w:tab w:val="left" w:pos="533"/>
          <w:tab w:val="left" w:pos="1382"/>
          <w:tab w:val="left" w:pos="1886"/>
        </w:tabs>
      </w:pPr>
      <w:r>
        <w:tab/>
        <w:t>m-alap</w:t>
      </w:r>
      <w:r>
        <w:tab/>
        <w:t>tua</w:t>
      </w:r>
      <w:r>
        <w:tab/>
        <w:t>tjukutjuku</w:t>
      </w:r>
    </w:p>
    <w:p w14:paraId="18FF8E40" w14:textId="77777777" w:rsidR="00800AD8" w:rsidRDefault="00800AD8" w:rsidP="00EE0064">
      <w:pPr>
        <w:pStyle w:val="InterlineTransNoFree"/>
        <w:tabs>
          <w:tab w:val="left" w:pos="1382"/>
          <w:tab w:val="left" w:pos="1886"/>
          <w:tab w:val="right" w:pos="8787"/>
        </w:tabs>
      </w:pPr>
      <w:r>
        <w:tab/>
      </w:r>
      <w:r>
        <w:rPr>
          <w:smallCaps/>
        </w:rPr>
        <w:t>af</w:t>
      </w:r>
      <w:r>
        <w:t>-take</w:t>
      </w:r>
      <w:r>
        <w:tab/>
      </w:r>
      <w:r>
        <w:rPr>
          <w:smallCaps/>
        </w:rPr>
        <w:t>obl</w:t>
      </w:r>
      <w:r>
        <w:tab/>
        <w:t>ball</w:t>
      </w:r>
      <w:r w:rsidR="00EE0064">
        <w:tab/>
        <w:t>He took his ball.</w:t>
      </w:r>
    </w:p>
    <w:p w14:paraId="1F00F290" w14:textId="77777777" w:rsidR="00800AD8" w:rsidRDefault="00DE0E5A" w:rsidP="00EE0064">
      <w:pPr>
        <w:pStyle w:val="InterlineText"/>
        <w:tabs>
          <w:tab w:val="left" w:pos="533"/>
          <w:tab w:val="left" w:pos="2192"/>
          <w:tab w:val="left" w:pos="3416"/>
          <w:tab w:val="left" w:pos="4070"/>
          <w:tab w:val="left" w:pos="4859"/>
          <w:tab w:val="left" w:pos="5333"/>
          <w:tab w:val="left" w:pos="5777"/>
          <w:tab w:val="left" w:pos="7361"/>
        </w:tabs>
      </w:pPr>
      <w:r w:rsidRPr="003A1D48">
        <w:rPr>
          <w:rStyle w:val="InterlineTextNumChar"/>
        </w:rPr>
        <w:t>057</w:t>
      </w:r>
      <w:r w:rsidR="00800AD8">
        <w:tab/>
        <w:t>“aitsu,</w:t>
      </w:r>
      <w:r w:rsidR="00800AD8">
        <w:tab/>
        <w:t>vuvu,</w:t>
      </w:r>
      <w:r w:rsidR="00800AD8">
        <w:tab/>
        <w:t>nu</w:t>
      </w:r>
      <w:r w:rsidR="00800AD8">
        <w:tab/>
        <w:t>metad</w:t>
      </w:r>
      <w:r w:rsidR="00800AD8">
        <w:tab/>
        <w:t>sa</w:t>
      </w:r>
      <w:r w:rsidR="00800AD8">
        <w:tab/>
        <w:t>ku</w:t>
      </w:r>
      <w:r w:rsidR="00800AD8">
        <w:tab/>
        <w:t>inapuan,</w:t>
      </w:r>
      <w:r w:rsidR="00EE0064">
        <w:tab/>
        <w:t>sataladju</w:t>
      </w:r>
    </w:p>
    <w:p w14:paraId="026640D6" w14:textId="77777777" w:rsidR="00800AD8" w:rsidRDefault="00800AD8" w:rsidP="00EE0064">
      <w:pPr>
        <w:pStyle w:val="InterlineGlossWithTrans"/>
        <w:tabs>
          <w:tab w:val="left" w:pos="533"/>
          <w:tab w:val="left" w:pos="2192"/>
          <w:tab w:val="left" w:pos="3416"/>
          <w:tab w:val="left" w:pos="4070"/>
          <w:tab w:val="left" w:pos="4859"/>
          <w:tab w:val="left" w:pos="5333"/>
          <w:tab w:val="left" w:pos="5777"/>
          <w:tab w:val="left" w:pos="7361"/>
        </w:tabs>
      </w:pPr>
      <w:r>
        <w:tab/>
        <w:t>aya-i-tsu</w:t>
      </w:r>
      <w:r>
        <w:tab/>
        <w:t>vuvu</w:t>
      </w:r>
      <w:r>
        <w:tab/>
        <w:t>nu</w:t>
      </w:r>
      <w:r>
        <w:tab/>
        <w:t>me-tad</w:t>
      </w:r>
      <w:r>
        <w:tab/>
        <w:t>tsa</w:t>
      </w:r>
      <w:r>
        <w:tab/>
        <w:t>ku</w:t>
      </w:r>
      <w:r>
        <w:tab/>
        <w:t>in-apu-an</w:t>
      </w:r>
      <w:r w:rsidR="00EE0064">
        <w:tab/>
        <w:t>sa-taladj-u</w:t>
      </w:r>
    </w:p>
    <w:p w14:paraId="27D1F21D" w14:textId="77777777" w:rsidR="00800AD8" w:rsidRDefault="00800AD8" w:rsidP="00EE0064">
      <w:pPr>
        <w:pStyle w:val="InterlineTransNoFree"/>
        <w:tabs>
          <w:tab w:val="left" w:pos="2192"/>
          <w:tab w:val="left" w:pos="3416"/>
          <w:tab w:val="left" w:pos="4070"/>
          <w:tab w:val="left" w:pos="4859"/>
          <w:tab w:val="left" w:pos="5333"/>
          <w:tab w:val="left" w:pos="5777"/>
          <w:tab w:val="left" w:pos="7361"/>
        </w:tabs>
      </w:pPr>
      <w:r>
        <w:tab/>
        <w:t>be.thus-</w:t>
      </w:r>
      <w:r>
        <w:rPr>
          <w:smallCaps/>
        </w:rPr>
        <w:t>loc</w:t>
      </w:r>
      <w:r>
        <w:t>-this</w:t>
      </w:r>
      <w:r>
        <w:tab/>
        <w:t>grandparent</w:t>
      </w:r>
      <w:r>
        <w:tab/>
        <w:t>when</w:t>
      </w:r>
      <w:r>
        <w:tab/>
      </w:r>
      <w:r>
        <w:rPr>
          <w:smallCaps/>
        </w:rPr>
        <w:t>af</w:t>
      </w:r>
      <w:r>
        <w:t>-dry</w:t>
      </w:r>
      <w:r>
        <w:tab/>
        <w:t>this</w:t>
      </w:r>
      <w:r>
        <w:tab/>
        <w:t>my</w:t>
      </w:r>
      <w:r>
        <w:tab/>
      </w:r>
      <w:r>
        <w:rPr>
          <w:smallCaps/>
        </w:rPr>
        <w:t>perf-</w:t>
      </w:r>
      <w:r>
        <w:t>betel-</w:t>
      </w:r>
      <w:r>
        <w:rPr>
          <w:smallCaps/>
        </w:rPr>
        <w:t>nom</w:t>
      </w:r>
      <w:r w:rsidR="00EE0064">
        <w:tab/>
        <w:t>go-inside-</w:t>
      </w:r>
      <w:r w:rsidR="00EE0064">
        <w:rPr>
          <w:smallCaps/>
        </w:rPr>
        <w:t>imp</w:t>
      </w:r>
    </w:p>
    <w:p w14:paraId="3C4207FF" w14:textId="77777777" w:rsidR="00800AD8" w:rsidRDefault="00800AD8" w:rsidP="00EE0064">
      <w:pPr>
        <w:pStyle w:val="InterlineText"/>
        <w:tabs>
          <w:tab w:val="left" w:pos="533"/>
          <w:tab w:val="left" w:pos="1307"/>
          <w:tab w:val="left" w:pos="1811"/>
        </w:tabs>
      </w:pPr>
      <w:r>
        <w:tab/>
        <w:t>anga</w:t>
      </w:r>
      <w:r>
        <w:tab/>
        <w:t>tua</w:t>
      </w:r>
      <w:r>
        <w:tab/>
        <w:t>surur.”</w:t>
      </w:r>
    </w:p>
    <w:p w14:paraId="4C399ABA" w14:textId="77777777" w:rsidR="00800AD8" w:rsidRDefault="00800AD8" w:rsidP="00EE0064">
      <w:pPr>
        <w:pStyle w:val="InterlineGlossWithTrans"/>
        <w:tabs>
          <w:tab w:val="left" w:pos="533"/>
          <w:tab w:val="left" w:pos="1307"/>
          <w:tab w:val="left" w:pos="1811"/>
        </w:tabs>
      </w:pPr>
      <w:r>
        <w:tab/>
        <w:t>anga</w:t>
      </w:r>
      <w:r>
        <w:tab/>
        <w:t>tua</w:t>
      </w:r>
      <w:r>
        <w:tab/>
        <w:t>surur</w:t>
      </w:r>
    </w:p>
    <w:p w14:paraId="58F1AA49" w14:textId="77777777" w:rsidR="00800AD8" w:rsidRDefault="00800AD8" w:rsidP="00EE0064">
      <w:pPr>
        <w:pStyle w:val="InterlineTrans"/>
        <w:tabs>
          <w:tab w:val="left" w:pos="533"/>
          <w:tab w:val="left" w:pos="1307"/>
          <w:tab w:val="left" w:pos="1811"/>
        </w:tabs>
      </w:pPr>
      <w:r>
        <w:tab/>
        <w:t>indeed</w:t>
      </w:r>
      <w:r>
        <w:tab/>
      </w:r>
      <w:r>
        <w:rPr>
          <w:smallCaps/>
        </w:rPr>
        <w:t>obl</w:t>
      </w:r>
      <w:r>
        <w:tab/>
        <w:t>bed</w:t>
      </w:r>
    </w:p>
    <w:p w14:paraId="4A1E8EC2" w14:textId="77777777" w:rsidR="00800AD8" w:rsidRDefault="00800AD8">
      <w:pPr>
        <w:pStyle w:val="InterlineFree"/>
      </w:pPr>
      <w:r>
        <w:t>“Now, granny, when my betel-nut quid has dried, put it under the bed-platform.”</w:t>
      </w:r>
    </w:p>
    <w:p w14:paraId="115772F5" w14:textId="77777777" w:rsidR="00800AD8" w:rsidRDefault="00DE0E5A" w:rsidP="00EE0064">
      <w:pPr>
        <w:pStyle w:val="InterlineText"/>
        <w:tabs>
          <w:tab w:val="left" w:pos="533"/>
          <w:tab w:val="left" w:pos="1172"/>
          <w:tab w:val="left" w:pos="1616"/>
          <w:tab w:val="left" w:pos="2840"/>
          <w:tab w:val="left" w:pos="3104"/>
          <w:tab w:val="left" w:pos="3848"/>
          <w:tab w:val="left" w:pos="4997"/>
          <w:tab w:val="left" w:pos="5261"/>
          <w:tab w:val="left" w:pos="6320"/>
          <w:tab w:val="left" w:pos="6584"/>
        </w:tabs>
      </w:pPr>
      <w:r w:rsidRPr="003A1D48">
        <w:rPr>
          <w:rStyle w:val="InterlineTextNumChar"/>
        </w:rPr>
        <w:t>058</w:t>
      </w:r>
      <w:r w:rsidR="00800AD8">
        <w:tab/>
        <w:t>vaik</w:t>
      </w:r>
      <w:r w:rsidR="00800AD8">
        <w:tab/>
        <w:t>ti</w:t>
      </w:r>
      <w:r w:rsidR="00800AD8">
        <w:tab/>
        <w:t>Sapulungan</w:t>
      </w:r>
      <w:r w:rsidR="00800AD8">
        <w:tab/>
        <w:t>a</w:t>
      </w:r>
      <w:r w:rsidR="00800AD8">
        <w:tab/>
        <w:t>sema</w:t>
      </w:r>
      <w:r w:rsidR="00800AD8">
        <w:tab/>
        <w:t>vavaw,</w:t>
      </w:r>
      <w:r w:rsidR="00800AD8">
        <w:tab/>
        <w:t>a</w:t>
      </w:r>
      <w:r w:rsidR="00800AD8">
        <w:tab/>
        <w:t>tsemikel</w:t>
      </w:r>
      <w:r w:rsidR="00800AD8">
        <w:tab/>
        <w:t>a</w:t>
      </w:r>
      <w:r w:rsidR="00EE0064">
        <w:tab/>
        <w:t>sema</w:t>
      </w:r>
    </w:p>
    <w:p w14:paraId="62E1E99C" w14:textId="77777777" w:rsidR="00800AD8" w:rsidRDefault="00800AD8" w:rsidP="00EE0064">
      <w:pPr>
        <w:pStyle w:val="InterlineGlossWithTrans"/>
        <w:tabs>
          <w:tab w:val="left" w:pos="533"/>
          <w:tab w:val="left" w:pos="1172"/>
          <w:tab w:val="left" w:pos="1616"/>
          <w:tab w:val="left" w:pos="2840"/>
          <w:tab w:val="left" w:pos="3104"/>
          <w:tab w:val="left" w:pos="3848"/>
          <w:tab w:val="left" w:pos="4997"/>
          <w:tab w:val="left" w:pos="5261"/>
          <w:tab w:val="left" w:pos="6320"/>
          <w:tab w:val="left" w:pos="6584"/>
        </w:tabs>
      </w:pPr>
      <w:r>
        <w:tab/>
        <w:t>vaik</w:t>
      </w:r>
      <w:r>
        <w:tab/>
        <w:t>ti</w:t>
      </w:r>
      <w:r>
        <w:tab/>
        <w:t>Sapulungan</w:t>
      </w:r>
      <w:r>
        <w:tab/>
        <w:t>a</w:t>
      </w:r>
      <w:r>
        <w:tab/>
        <w:t>em=sa</w:t>
      </w:r>
      <w:r>
        <w:tab/>
        <w:t>va-vaw</w:t>
      </w:r>
      <w:r>
        <w:tab/>
        <w:t>a</w:t>
      </w:r>
      <w:r>
        <w:tab/>
        <w:t>em=tsikel</w:t>
      </w:r>
      <w:r>
        <w:tab/>
        <w:t>a</w:t>
      </w:r>
      <w:r w:rsidR="00EE0064">
        <w:tab/>
        <w:t>em=sa</w:t>
      </w:r>
    </w:p>
    <w:p w14:paraId="0FCBDFE4" w14:textId="77777777" w:rsidR="00800AD8" w:rsidRDefault="00800AD8" w:rsidP="00EE0064">
      <w:pPr>
        <w:pStyle w:val="InterlineTransNoFree"/>
        <w:tabs>
          <w:tab w:val="left" w:pos="1172"/>
          <w:tab w:val="left" w:pos="1616"/>
          <w:tab w:val="left" w:pos="2840"/>
          <w:tab w:val="left" w:pos="3104"/>
          <w:tab w:val="left" w:pos="3848"/>
          <w:tab w:val="left" w:pos="4997"/>
          <w:tab w:val="left" w:pos="5261"/>
          <w:tab w:val="left" w:pos="6320"/>
          <w:tab w:val="left" w:pos="6584"/>
        </w:tabs>
        <w:rPr>
          <w:smallCaps/>
        </w:rPr>
      </w:pPr>
      <w:r>
        <w:tab/>
        <w:t>leave</w:t>
      </w:r>
      <w:r>
        <w:tab/>
      </w:r>
      <w:r>
        <w:rPr>
          <w:smallCaps/>
        </w:rPr>
        <w:t>f.h</w:t>
      </w:r>
      <w:r>
        <w:tab/>
        <w:t>(name)</w:t>
      </w:r>
      <w:r>
        <w:rPr>
          <w:smallCaps/>
        </w:rPr>
        <w:tab/>
        <w:t>c</w:t>
      </w:r>
      <w:r>
        <w:rPr>
          <w:smallCaps/>
        </w:rPr>
        <w:tab/>
        <w:t>af</w:t>
      </w:r>
      <w:r>
        <w:t>=go</w:t>
      </w:r>
      <w:r>
        <w:tab/>
      </w:r>
      <w:r>
        <w:rPr>
          <w:smallCaps/>
        </w:rPr>
        <w:t>red</w:t>
      </w:r>
      <w:r>
        <w:t>-above</w:t>
      </w:r>
      <w:r>
        <w:rPr>
          <w:smallCaps/>
        </w:rPr>
        <w:tab/>
        <w:t>c</w:t>
      </w:r>
      <w:r>
        <w:rPr>
          <w:smallCaps/>
        </w:rPr>
        <w:tab/>
        <w:t>af</w:t>
      </w:r>
      <w:r>
        <w:t>=return</w:t>
      </w:r>
      <w:r>
        <w:rPr>
          <w:smallCaps/>
        </w:rPr>
        <w:tab/>
        <w:t>c</w:t>
      </w:r>
      <w:r w:rsidR="00EE0064">
        <w:tab/>
      </w:r>
      <w:r w:rsidR="00EE0064">
        <w:rPr>
          <w:smallCaps/>
        </w:rPr>
        <w:t>af</w:t>
      </w:r>
      <w:r w:rsidR="00EE0064">
        <w:t>=go</w:t>
      </w:r>
    </w:p>
    <w:p w14:paraId="1B58D59E" w14:textId="77777777" w:rsidR="00800AD8" w:rsidRDefault="00800AD8" w:rsidP="00EE0064">
      <w:pPr>
        <w:pStyle w:val="InterlineText"/>
        <w:tabs>
          <w:tab w:val="left" w:pos="533"/>
        </w:tabs>
      </w:pPr>
      <w:r>
        <w:tab/>
        <w:t>tjarivavaw.</w:t>
      </w:r>
    </w:p>
    <w:p w14:paraId="3A07D32F" w14:textId="77777777" w:rsidR="00800AD8" w:rsidRDefault="00800AD8" w:rsidP="00EE0064">
      <w:pPr>
        <w:pStyle w:val="InterlineGlossWithTrans"/>
        <w:tabs>
          <w:tab w:val="left" w:pos="533"/>
        </w:tabs>
      </w:pPr>
      <w:r>
        <w:tab/>
        <w:t>tjari-va-vaw</w:t>
      </w:r>
    </w:p>
    <w:p w14:paraId="593D822C" w14:textId="77777777" w:rsidR="00800AD8" w:rsidRDefault="00800AD8" w:rsidP="00EE0064">
      <w:pPr>
        <w:pStyle w:val="InterlineTransNoFree"/>
        <w:tabs>
          <w:tab w:val="right" w:pos="8789"/>
        </w:tabs>
      </w:pPr>
      <w:r>
        <w:tab/>
        <w:t>utmost-</w:t>
      </w:r>
      <w:r>
        <w:rPr>
          <w:smallCaps/>
        </w:rPr>
        <w:t>red</w:t>
      </w:r>
      <w:r>
        <w:t>-above</w:t>
      </w:r>
      <w:r w:rsidR="00EE0064">
        <w:tab/>
        <w:t>Sapulungan went up and returned to heaven.</w:t>
      </w:r>
    </w:p>
    <w:p w14:paraId="27B7B27E" w14:textId="77777777" w:rsidR="00800AD8" w:rsidRDefault="00DE0E5A" w:rsidP="00EE0064">
      <w:pPr>
        <w:pStyle w:val="InterlineText"/>
        <w:tabs>
          <w:tab w:val="left" w:pos="533"/>
          <w:tab w:val="left" w:pos="1097"/>
          <w:tab w:val="left" w:pos="2171"/>
          <w:tab w:val="left" w:pos="2675"/>
          <w:tab w:val="left" w:pos="4529"/>
          <w:tab w:val="left" w:pos="5888"/>
          <w:tab w:val="left" w:pos="7217"/>
          <w:tab w:val="left" w:pos="7481"/>
        </w:tabs>
      </w:pPr>
      <w:r w:rsidRPr="003A1D48">
        <w:rPr>
          <w:rStyle w:val="InterlineTextNumChar"/>
        </w:rPr>
        <w:t>059</w:t>
      </w:r>
      <w:r w:rsidR="00800AD8">
        <w:tab/>
        <w:t>ka</w:t>
      </w:r>
      <w:r w:rsidR="00800AD8">
        <w:tab/>
        <w:t>zemuker</w:t>
      </w:r>
      <w:r w:rsidR="00800AD8">
        <w:tab/>
        <w:t>i</w:t>
      </w:r>
      <w:r w:rsidR="00800AD8">
        <w:tab/>
        <w:t>tjarivavaw,</w:t>
      </w:r>
      <w:r w:rsidR="00800AD8">
        <w:tab/>
        <w:t>djakadjaken</w:t>
      </w:r>
      <w:r w:rsidR="00800AD8">
        <w:tab/>
        <w:t>nimadju</w:t>
      </w:r>
      <w:r w:rsidR="00800AD8">
        <w:tab/>
        <w:t>a</w:t>
      </w:r>
      <w:r w:rsidR="00EE0064">
        <w:tab/>
        <w:t>ventseluq.</w:t>
      </w:r>
    </w:p>
    <w:p w14:paraId="4D4763D0" w14:textId="77777777" w:rsidR="00800AD8" w:rsidRDefault="00800AD8" w:rsidP="00EE0064">
      <w:pPr>
        <w:pStyle w:val="InterlineGlossWithTrans"/>
        <w:tabs>
          <w:tab w:val="left" w:pos="533"/>
          <w:tab w:val="left" w:pos="1097"/>
          <w:tab w:val="left" w:pos="2171"/>
          <w:tab w:val="left" w:pos="2675"/>
          <w:tab w:val="left" w:pos="4529"/>
          <w:tab w:val="left" w:pos="5888"/>
          <w:tab w:val="left" w:pos="7217"/>
          <w:tab w:val="left" w:pos="7481"/>
        </w:tabs>
      </w:pPr>
      <w:r>
        <w:tab/>
        <w:t>ka</w:t>
      </w:r>
      <w:r>
        <w:tab/>
        <w:t>em=zuker</w:t>
      </w:r>
      <w:r>
        <w:tab/>
        <w:t>i</w:t>
      </w:r>
      <w:r>
        <w:tab/>
        <w:t>tjari-va-vaw</w:t>
      </w:r>
      <w:r>
        <w:tab/>
        <w:t>djakadjak-en</w:t>
      </w:r>
      <w:r>
        <w:tab/>
        <w:t>ni-madju</w:t>
      </w:r>
      <w:r>
        <w:tab/>
        <w:t>a</w:t>
      </w:r>
      <w:r w:rsidR="00EE0064">
        <w:tab/>
        <w:t>in=vetseluq</w:t>
      </w:r>
    </w:p>
    <w:p w14:paraId="46CD0CD0" w14:textId="77777777" w:rsidR="00800AD8" w:rsidRDefault="00800AD8" w:rsidP="00EE0064">
      <w:pPr>
        <w:pStyle w:val="InterlineTrans"/>
        <w:tabs>
          <w:tab w:val="left" w:pos="533"/>
          <w:tab w:val="left" w:pos="1097"/>
          <w:tab w:val="left" w:pos="2171"/>
          <w:tab w:val="left" w:pos="2675"/>
          <w:tab w:val="left" w:pos="4529"/>
          <w:tab w:val="left" w:pos="5888"/>
          <w:tab w:val="left" w:pos="7217"/>
          <w:tab w:val="left" w:pos="7481"/>
        </w:tabs>
        <w:rPr>
          <w:smallCaps/>
        </w:rPr>
      </w:pPr>
      <w:r>
        <w:tab/>
        <w:t>after</w:t>
      </w:r>
      <w:r>
        <w:tab/>
      </w:r>
      <w:r>
        <w:rPr>
          <w:smallCaps/>
        </w:rPr>
        <w:t>af</w:t>
      </w:r>
      <w:r>
        <w:t>=arrive</w:t>
      </w:r>
      <w:r>
        <w:tab/>
      </w:r>
      <w:r>
        <w:rPr>
          <w:smallCaps/>
        </w:rPr>
        <w:t>loc</w:t>
      </w:r>
      <w:r>
        <w:tab/>
        <w:t>utmost-</w:t>
      </w:r>
      <w:r>
        <w:rPr>
          <w:smallCaps/>
        </w:rPr>
        <w:t>red</w:t>
      </w:r>
      <w:r>
        <w:t>-above</w:t>
      </w:r>
      <w:r>
        <w:tab/>
        <w:t>kick-</w:t>
      </w:r>
      <w:r>
        <w:rPr>
          <w:smallCaps/>
        </w:rPr>
        <w:t>pf</w:t>
      </w:r>
      <w:r>
        <w:tab/>
        <w:t>by-</w:t>
      </w:r>
      <w:r>
        <w:rPr>
          <w:smallCaps/>
        </w:rPr>
        <w:t>3rd.pers</w:t>
      </w:r>
      <w:r>
        <w:rPr>
          <w:smallCaps/>
        </w:rPr>
        <w:tab/>
        <w:t>c</w:t>
      </w:r>
      <w:r w:rsidR="00EE0064">
        <w:tab/>
      </w:r>
      <w:r w:rsidR="00EE0064">
        <w:rPr>
          <w:smallCaps/>
        </w:rPr>
        <w:t>perf</w:t>
      </w:r>
      <w:r w:rsidR="00EE0064">
        <w:t>=break</w:t>
      </w:r>
    </w:p>
    <w:p w14:paraId="437150C4" w14:textId="77777777" w:rsidR="00800AD8" w:rsidRDefault="00800AD8" w:rsidP="00EE0064">
      <w:pPr>
        <w:pStyle w:val="InterlineFree"/>
      </w:pPr>
      <w:r>
        <w:t>When he reached heaven, he kicked and broke the whetstone pillar</w:t>
      </w:r>
      <w:r w:rsidR="00EE0064">
        <w:t xml:space="preserve"> (implied)</w:t>
      </w:r>
      <w:r>
        <w:t>;</w:t>
      </w:r>
    </w:p>
    <w:p w14:paraId="6D345ACC" w14:textId="77777777" w:rsidR="00800AD8" w:rsidRDefault="00DE0E5A" w:rsidP="00EE0064">
      <w:pPr>
        <w:pStyle w:val="InterlineText"/>
        <w:tabs>
          <w:tab w:val="left" w:pos="533"/>
          <w:tab w:val="left" w:pos="1202"/>
          <w:tab w:val="left" w:pos="2201"/>
          <w:tab w:val="left" w:pos="2975"/>
          <w:tab w:val="left" w:pos="3989"/>
          <w:tab w:val="left" w:pos="4253"/>
          <w:tab w:val="left" w:pos="6272"/>
          <w:tab w:val="left" w:pos="6776"/>
        </w:tabs>
      </w:pPr>
      <w:r w:rsidRPr="003A1D48">
        <w:rPr>
          <w:rStyle w:val="InterlineTextNumChar"/>
        </w:rPr>
        <w:t>060</w:t>
      </w:r>
      <w:r w:rsidR="00800AD8">
        <w:tab/>
        <w:t>manu</w:t>
      </w:r>
      <w:r w:rsidR="00800AD8">
        <w:tab/>
        <w:t>matsay</w:t>
      </w:r>
      <w:r w:rsidR="00800AD8">
        <w:tab/>
        <w:t>anga</w:t>
      </w:r>
      <w:r w:rsidR="00800AD8">
        <w:tab/>
        <w:t>mapuîat</w:t>
      </w:r>
      <w:r w:rsidR="00800AD8">
        <w:tab/>
        <w:t>a</w:t>
      </w:r>
      <w:r w:rsidR="00800AD8">
        <w:tab/>
        <w:t>taqaîaqaîan</w:t>
      </w:r>
      <w:r w:rsidR="00800AD8">
        <w:tab/>
        <w:t>i</w:t>
      </w:r>
      <w:r w:rsidR="00EE0064">
        <w:tab/>
        <w:t>Valivaliw.</w:t>
      </w:r>
    </w:p>
    <w:p w14:paraId="0C8C3E05" w14:textId="77777777" w:rsidR="00800AD8" w:rsidRDefault="00800AD8" w:rsidP="00EE0064">
      <w:pPr>
        <w:pStyle w:val="InterlineGlossWithTrans"/>
        <w:tabs>
          <w:tab w:val="left" w:pos="533"/>
          <w:tab w:val="left" w:pos="1202"/>
          <w:tab w:val="left" w:pos="2201"/>
          <w:tab w:val="left" w:pos="2975"/>
          <w:tab w:val="left" w:pos="3989"/>
          <w:tab w:val="left" w:pos="4253"/>
          <w:tab w:val="left" w:pos="6272"/>
          <w:tab w:val="left" w:pos="6776"/>
        </w:tabs>
      </w:pPr>
      <w:r>
        <w:tab/>
        <w:t>manu</w:t>
      </w:r>
      <w:r>
        <w:tab/>
        <w:t>m-patsay</w:t>
      </w:r>
      <w:r>
        <w:tab/>
        <w:t>anga</w:t>
      </w:r>
      <w:r>
        <w:tab/>
        <w:t>ma-puîat</w:t>
      </w:r>
      <w:r>
        <w:tab/>
        <w:t>a</w:t>
      </w:r>
      <w:r>
        <w:tab/>
        <w:t>ta-qaîa-qaîa-an</w:t>
      </w:r>
      <w:r>
        <w:tab/>
        <w:t>i</w:t>
      </w:r>
      <w:r w:rsidR="00EE0064">
        <w:tab/>
        <w:t>Valivaliw</w:t>
      </w:r>
    </w:p>
    <w:p w14:paraId="7B340DAB" w14:textId="77777777" w:rsidR="00800AD8" w:rsidRDefault="00800AD8" w:rsidP="00EE0064">
      <w:pPr>
        <w:pStyle w:val="InterlineTrans"/>
        <w:tabs>
          <w:tab w:val="left" w:pos="533"/>
          <w:tab w:val="left" w:pos="1202"/>
          <w:tab w:val="left" w:pos="2201"/>
          <w:tab w:val="left" w:pos="2975"/>
          <w:tab w:val="left" w:pos="3989"/>
          <w:tab w:val="left" w:pos="4253"/>
          <w:tab w:val="left" w:pos="6272"/>
          <w:tab w:val="left" w:pos="6776"/>
        </w:tabs>
      </w:pPr>
      <w:r>
        <w:tab/>
        <w:t>then</w:t>
      </w:r>
      <w:r>
        <w:tab/>
      </w:r>
      <w:r>
        <w:rPr>
          <w:smallCaps/>
        </w:rPr>
        <w:t>af</w:t>
      </w:r>
      <w:r>
        <w:t>-die</w:t>
      </w:r>
      <w:r>
        <w:tab/>
        <w:t>indeed</w:t>
      </w:r>
      <w:r>
        <w:tab/>
      </w:r>
      <w:r>
        <w:rPr>
          <w:smallCaps/>
        </w:rPr>
        <w:t>num</w:t>
      </w:r>
      <w:r>
        <w:t>-all</w:t>
      </w:r>
      <w:r>
        <w:rPr>
          <w:smallCaps/>
        </w:rPr>
        <w:tab/>
        <w:t>c</w:t>
      </w:r>
      <w:r>
        <w:rPr>
          <w:smallCaps/>
        </w:rPr>
        <w:tab/>
      </w:r>
      <w:r>
        <w:t>?-</w:t>
      </w:r>
      <w:r>
        <w:rPr>
          <w:smallCaps/>
        </w:rPr>
        <w:t>red</w:t>
      </w:r>
      <w:r>
        <w:t>-outsider-</w:t>
      </w:r>
      <w:r>
        <w:rPr>
          <w:smallCaps/>
        </w:rPr>
        <w:t>nom</w:t>
      </w:r>
      <w:r>
        <w:tab/>
      </w:r>
      <w:r>
        <w:rPr>
          <w:smallCaps/>
        </w:rPr>
        <w:t>loc</w:t>
      </w:r>
      <w:r w:rsidR="00EE0064">
        <w:tab/>
        <w:t>(place)</w:t>
      </w:r>
    </w:p>
    <w:p w14:paraId="16FD60BF" w14:textId="77777777" w:rsidR="00800AD8" w:rsidRDefault="00800AD8">
      <w:pPr>
        <w:pStyle w:val="InterlineFree"/>
      </w:pPr>
      <w:r>
        <w:t>and all the people of Valivaliw were killed.</w:t>
      </w:r>
    </w:p>
    <w:p w14:paraId="11752A2D" w14:textId="77777777" w:rsidR="00800AD8" w:rsidRDefault="00DE0E5A" w:rsidP="00EE0064">
      <w:pPr>
        <w:pStyle w:val="InterlineText"/>
        <w:tabs>
          <w:tab w:val="left" w:pos="533"/>
          <w:tab w:val="left" w:pos="1457"/>
          <w:tab w:val="left" w:pos="2231"/>
          <w:tab w:val="left" w:pos="2675"/>
          <w:tab w:val="left" w:pos="4004"/>
          <w:tab w:val="left" w:pos="4388"/>
        </w:tabs>
      </w:pPr>
      <w:r w:rsidRPr="003A1D48">
        <w:rPr>
          <w:rStyle w:val="InterlineTextNumChar"/>
        </w:rPr>
        <w:t>061</w:t>
      </w:r>
      <w:r w:rsidR="00800AD8">
        <w:tab/>
        <w:t>amin</w:t>
      </w:r>
      <w:r w:rsidR="00800AD8">
        <w:tab/>
        <w:t>anga</w:t>
      </w:r>
      <w:r w:rsidR="00800AD8">
        <w:tab/>
        <w:t>ti</w:t>
      </w:r>
      <w:r w:rsidR="00800AD8">
        <w:tab/>
        <w:t>ªa÷engeraw</w:t>
      </w:r>
      <w:r w:rsidR="00800AD8">
        <w:tab/>
        <w:t>nu</w:t>
      </w:r>
      <w:r w:rsidR="00800AD8">
        <w:tab/>
        <w:t>vaîut.</w:t>
      </w:r>
    </w:p>
    <w:p w14:paraId="56DFA8F5" w14:textId="77777777" w:rsidR="00800AD8" w:rsidRDefault="00800AD8" w:rsidP="00EE0064">
      <w:pPr>
        <w:pStyle w:val="InterlineGlossWithTrans"/>
        <w:tabs>
          <w:tab w:val="left" w:pos="533"/>
          <w:tab w:val="left" w:pos="1457"/>
          <w:tab w:val="left" w:pos="2231"/>
          <w:tab w:val="left" w:pos="2675"/>
          <w:tab w:val="left" w:pos="4004"/>
          <w:tab w:val="left" w:pos="4388"/>
        </w:tabs>
      </w:pPr>
      <w:r>
        <w:tab/>
        <w:t>amin</w:t>
      </w:r>
      <w:r>
        <w:tab/>
        <w:t>anga</w:t>
      </w:r>
      <w:r>
        <w:tab/>
        <w:t>ti</w:t>
      </w:r>
      <w:r>
        <w:tab/>
        <w:t>ªa÷engeraw</w:t>
      </w:r>
      <w:r>
        <w:tab/>
        <w:t>nu</w:t>
      </w:r>
      <w:r>
        <w:tab/>
        <w:t>vaîut</w:t>
      </w:r>
    </w:p>
    <w:p w14:paraId="5D61AA13" w14:textId="77777777" w:rsidR="00800AD8" w:rsidRDefault="00800AD8" w:rsidP="00EE0064">
      <w:pPr>
        <w:pStyle w:val="InterlineTransNoFree"/>
        <w:tabs>
          <w:tab w:val="left" w:pos="1457"/>
          <w:tab w:val="left" w:pos="2231"/>
          <w:tab w:val="left" w:pos="2675"/>
          <w:tab w:val="left" w:pos="4004"/>
          <w:tab w:val="left" w:pos="4388"/>
          <w:tab w:val="right" w:pos="8787"/>
        </w:tabs>
      </w:pPr>
      <w:r>
        <w:tab/>
        <w:t>no.more</w:t>
      </w:r>
      <w:r>
        <w:tab/>
        <w:t>indeed</w:t>
      </w:r>
      <w:r>
        <w:tab/>
      </w:r>
      <w:r>
        <w:rPr>
          <w:smallCaps/>
        </w:rPr>
        <w:t>f.h</w:t>
      </w:r>
      <w:r>
        <w:tab/>
        <w:t>(name)</w:t>
      </w:r>
      <w:r>
        <w:tab/>
        <w:t>of</w:t>
      </w:r>
      <w:r>
        <w:tab/>
        <w:t>alive</w:t>
      </w:r>
      <w:r w:rsidR="00EE0064">
        <w:tab/>
        <w:t>Only ªa÷engeraw survived.</w:t>
      </w:r>
    </w:p>
    <w:p w14:paraId="06C68A66" w14:textId="77777777" w:rsidR="00800AD8" w:rsidRDefault="00C862D4" w:rsidP="00EE0064">
      <w:pPr>
        <w:pStyle w:val="InterlineText"/>
        <w:tabs>
          <w:tab w:val="left" w:pos="533"/>
          <w:tab w:val="left" w:pos="1097"/>
          <w:tab w:val="left" w:pos="1601"/>
          <w:tab w:val="left" w:pos="3455"/>
          <w:tab w:val="left" w:pos="4229"/>
          <w:tab w:val="left" w:pos="4673"/>
          <w:tab w:val="left" w:pos="5987"/>
          <w:tab w:val="left" w:pos="6656"/>
        </w:tabs>
      </w:pPr>
      <w:r w:rsidRPr="003A1D48">
        <w:rPr>
          <w:rStyle w:val="InterlineTextNumChar"/>
        </w:rPr>
        <w:t>062</w:t>
      </w:r>
      <w:r w:rsidR="00800AD8">
        <w:tab/>
        <w:t>ka</w:t>
      </w:r>
      <w:r w:rsidR="00800AD8">
        <w:tab/>
        <w:t>i</w:t>
      </w:r>
      <w:r w:rsidR="00800AD8">
        <w:tab/>
        <w:t>tjarivavaw</w:t>
      </w:r>
      <w:r w:rsidR="00800AD8">
        <w:tab/>
        <w:t>anga</w:t>
      </w:r>
      <w:r w:rsidR="00800AD8">
        <w:tab/>
        <w:t>ti</w:t>
      </w:r>
      <w:r w:rsidR="00800AD8">
        <w:tab/>
        <w:t>Sapulungan,</w:t>
      </w:r>
      <w:r w:rsidR="00800AD8">
        <w:tab/>
        <w:t>manu</w:t>
      </w:r>
      <w:r w:rsidR="00EE0064">
        <w:tab/>
        <w:t>“pasainu</w:t>
      </w:r>
    </w:p>
    <w:p w14:paraId="09B82953" w14:textId="77777777" w:rsidR="00800AD8" w:rsidRDefault="00800AD8" w:rsidP="00EE0064">
      <w:pPr>
        <w:pStyle w:val="InterlineGlossWithTrans"/>
        <w:tabs>
          <w:tab w:val="left" w:pos="533"/>
          <w:tab w:val="left" w:pos="1097"/>
          <w:tab w:val="left" w:pos="1601"/>
          <w:tab w:val="left" w:pos="3455"/>
          <w:tab w:val="left" w:pos="4229"/>
          <w:tab w:val="left" w:pos="4673"/>
          <w:tab w:val="left" w:pos="5987"/>
          <w:tab w:val="left" w:pos="6656"/>
        </w:tabs>
      </w:pPr>
      <w:r>
        <w:tab/>
        <w:t>ka</w:t>
      </w:r>
      <w:r>
        <w:tab/>
        <w:t>i</w:t>
      </w:r>
      <w:r>
        <w:tab/>
        <w:t>tjari-va-vaw</w:t>
      </w:r>
      <w:r>
        <w:tab/>
        <w:t>anga</w:t>
      </w:r>
      <w:r>
        <w:tab/>
        <w:t>ti</w:t>
      </w:r>
      <w:r>
        <w:tab/>
        <w:t>Sapulungan</w:t>
      </w:r>
      <w:r>
        <w:tab/>
        <w:t>manu</w:t>
      </w:r>
      <w:r w:rsidR="00EE0064">
        <w:tab/>
        <w:t>pa-sa-inu</w:t>
      </w:r>
    </w:p>
    <w:p w14:paraId="79160674" w14:textId="77777777" w:rsidR="00800AD8" w:rsidRDefault="00800AD8" w:rsidP="00EE0064">
      <w:pPr>
        <w:pStyle w:val="InterlineTransNoFree"/>
        <w:tabs>
          <w:tab w:val="left" w:pos="1097"/>
          <w:tab w:val="left" w:pos="1601"/>
          <w:tab w:val="left" w:pos="3455"/>
          <w:tab w:val="left" w:pos="4229"/>
          <w:tab w:val="left" w:pos="4673"/>
          <w:tab w:val="left" w:pos="5987"/>
          <w:tab w:val="left" w:pos="6656"/>
        </w:tabs>
      </w:pPr>
      <w:r>
        <w:tab/>
        <w:t>after</w:t>
      </w:r>
      <w:r>
        <w:tab/>
      </w:r>
      <w:r>
        <w:rPr>
          <w:smallCaps/>
        </w:rPr>
        <w:t>loc</w:t>
      </w:r>
      <w:r>
        <w:tab/>
        <w:t>utmost-</w:t>
      </w:r>
      <w:r>
        <w:rPr>
          <w:smallCaps/>
        </w:rPr>
        <w:t>red</w:t>
      </w:r>
      <w:r>
        <w:t>-above</w:t>
      </w:r>
      <w:r>
        <w:tab/>
        <w:t>indeed</w:t>
      </w:r>
      <w:r>
        <w:tab/>
      </w:r>
      <w:r>
        <w:rPr>
          <w:smallCaps/>
        </w:rPr>
        <w:t>f.h</w:t>
      </w:r>
      <w:r>
        <w:tab/>
        <w:t>(name)</w:t>
      </w:r>
      <w:r>
        <w:tab/>
        <w:t>then</w:t>
      </w:r>
      <w:r w:rsidR="00EE0064">
        <w:tab/>
        <w:t>cause-go-where</w:t>
      </w:r>
    </w:p>
    <w:p w14:paraId="5D027DE9" w14:textId="77777777" w:rsidR="00800AD8" w:rsidRDefault="00EE0064" w:rsidP="00EE0064">
      <w:pPr>
        <w:pStyle w:val="InterlineText"/>
        <w:tabs>
          <w:tab w:val="left" w:pos="533"/>
        </w:tabs>
      </w:pPr>
      <w:r>
        <w:tab/>
        <w:t>sun?</w:t>
      </w:r>
    </w:p>
    <w:p w14:paraId="43A53188" w14:textId="77777777" w:rsidR="00800AD8" w:rsidRDefault="00800AD8" w:rsidP="00EE0064">
      <w:pPr>
        <w:pStyle w:val="InterlineGlossWithTrans"/>
        <w:tabs>
          <w:tab w:val="left" w:pos="533"/>
        </w:tabs>
      </w:pPr>
      <w:r>
        <w:tab/>
        <w:t>sun</w:t>
      </w:r>
    </w:p>
    <w:p w14:paraId="3369F8BC" w14:textId="77777777" w:rsidR="00800AD8" w:rsidRDefault="00800AD8" w:rsidP="00EE0064">
      <w:pPr>
        <w:pStyle w:val="InterlineTrans"/>
        <w:tabs>
          <w:tab w:val="left" w:pos="533"/>
        </w:tabs>
      </w:pPr>
      <w:r>
        <w:tab/>
      </w:r>
      <w:r>
        <w:rPr>
          <w:smallCaps/>
        </w:rPr>
        <w:t>f.</w:t>
      </w:r>
      <w:r>
        <w:t>you(</w:t>
      </w:r>
      <w:r>
        <w:rPr>
          <w:smallCaps/>
        </w:rPr>
        <w:t>s</w:t>
      </w:r>
      <w:r>
        <w:t>)</w:t>
      </w:r>
    </w:p>
    <w:p w14:paraId="03782555" w14:textId="77777777" w:rsidR="00800AD8" w:rsidRDefault="00800AD8">
      <w:pPr>
        <w:pStyle w:val="InterlineFree"/>
      </w:pPr>
      <w:r>
        <w:t>When Sapulungan got to heaven, his parents asked: “Where have you been?</w:t>
      </w:r>
    </w:p>
    <w:p w14:paraId="333CE9F9" w14:textId="77777777" w:rsidR="00800AD8" w:rsidRDefault="00C862D4" w:rsidP="00EE0064">
      <w:pPr>
        <w:pStyle w:val="InterlineText"/>
        <w:tabs>
          <w:tab w:val="left" w:pos="533"/>
          <w:tab w:val="left" w:pos="1022"/>
          <w:tab w:val="left" w:pos="2366"/>
          <w:tab w:val="left" w:pos="3365"/>
          <w:tab w:val="left" w:pos="3839"/>
        </w:tabs>
      </w:pPr>
      <w:r w:rsidRPr="003A1D48">
        <w:rPr>
          <w:rStyle w:val="InterlineTextNumChar"/>
        </w:rPr>
        <w:t>063</w:t>
      </w:r>
      <w:r w:rsidR="00800AD8">
        <w:tab/>
        <w:t>ki</w:t>
      </w:r>
      <w:r w:rsidR="00800AD8">
        <w:tab/>
        <w:t>maya</w:t>
      </w:r>
      <w:r w:rsidR="00800AD8">
        <w:tab/>
        <w:t>matsay,</w:t>
      </w:r>
      <w:r w:rsidR="00800AD8">
        <w:tab/>
        <w:t>aya</w:t>
      </w:r>
      <w:r w:rsidR="00800AD8">
        <w:tab/>
        <w:t>men.</w:t>
      </w:r>
    </w:p>
    <w:p w14:paraId="42E8C2DC" w14:textId="77777777" w:rsidR="00800AD8" w:rsidRDefault="00800AD8" w:rsidP="00EE0064">
      <w:pPr>
        <w:pStyle w:val="InterlineGlossWithTrans"/>
        <w:tabs>
          <w:tab w:val="left" w:pos="533"/>
          <w:tab w:val="left" w:pos="1022"/>
          <w:tab w:val="left" w:pos="2366"/>
          <w:tab w:val="left" w:pos="3365"/>
          <w:tab w:val="left" w:pos="3839"/>
        </w:tabs>
      </w:pPr>
      <w:r>
        <w:tab/>
        <w:t>ki</w:t>
      </w:r>
      <w:r>
        <w:tab/>
        <w:t>ma-aya</w:t>
      </w:r>
      <w:r>
        <w:tab/>
        <w:t>m-patsay</w:t>
      </w:r>
      <w:r>
        <w:tab/>
        <w:t>aya</w:t>
      </w:r>
      <w:r>
        <w:tab/>
        <w:t>amen</w:t>
      </w:r>
    </w:p>
    <w:p w14:paraId="76883DBF" w14:textId="77777777" w:rsidR="00800AD8" w:rsidRDefault="00800AD8" w:rsidP="00EE0064">
      <w:pPr>
        <w:pStyle w:val="InterlineTransNoFree"/>
        <w:tabs>
          <w:tab w:val="left" w:pos="1022"/>
          <w:tab w:val="left" w:pos="2366"/>
          <w:tab w:val="left" w:pos="3365"/>
          <w:tab w:val="left" w:pos="3839"/>
          <w:tab w:val="right" w:pos="8787"/>
        </w:tabs>
      </w:pPr>
      <w:r>
        <w:tab/>
        <w:t>will</w:t>
      </w:r>
      <w:r>
        <w:tab/>
      </w:r>
      <w:r>
        <w:rPr>
          <w:smallCaps/>
        </w:rPr>
        <w:t>stat</w:t>
      </w:r>
      <w:r>
        <w:t>-be.thus</w:t>
      </w:r>
      <w:r>
        <w:tab/>
      </w:r>
      <w:r>
        <w:rPr>
          <w:smallCaps/>
        </w:rPr>
        <w:t>af</w:t>
      </w:r>
      <w:r>
        <w:t>-die</w:t>
      </w:r>
      <w:r>
        <w:tab/>
        <w:t>say</w:t>
      </w:r>
      <w:r>
        <w:tab/>
      </w:r>
      <w:r>
        <w:rPr>
          <w:smallCaps/>
        </w:rPr>
        <w:t>f.</w:t>
      </w:r>
      <w:r>
        <w:t>we(</w:t>
      </w:r>
      <w:r>
        <w:rPr>
          <w:smallCaps/>
        </w:rPr>
        <w:t>exc</w:t>
      </w:r>
      <w:r>
        <w:t>)</w:t>
      </w:r>
      <w:r w:rsidR="00EE0064">
        <w:tab/>
        <w:t>We thought you must be dead.</w:t>
      </w:r>
    </w:p>
    <w:p w14:paraId="63B5C1B2" w14:textId="77777777" w:rsidR="00800AD8" w:rsidRDefault="00C862D4" w:rsidP="00EE0064">
      <w:pPr>
        <w:pStyle w:val="InterlineText"/>
        <w:tabs>
          <w:tab w:val="left" w:pos="533"/>
          <w:tab w:val="left" w:pos="1202"/>
          <w:tab w:val="left" w:pos="2126"/>
        </w:tabs>
      </w:pPr>
      <w:r w:rsidRPr="003A1D48">
        <w:rPr>
          <w:rStyle w:val="InterlineTextNumChar"/>
        </w:rPr>
        <w:t>064</w:t>
      </w:r>
      <w:r w:rsidR="00800AD8">
        <w:tab/>
        <w:t>manu</w:t>
      </w:r>
      <w:r w:rsidR="00800AD8">
        <w:tab/>
        <w:t>izua</w:t>
      </w:r>
      <w:r w:rsidR="00800AD8">
        <w:tab/>
        <w:t>sun.”</w:t>
      </w:r>
    </w:p>
    <w:p w14:paraId="4ED4A680" w14:textId="77777777" w:rsidR="00800AD8" w:rsidRDefault="00800AD8" w:rsidP="00EE0064">
      <w:pPr>
        <w:pStyle w:val="InterlineGlossWithTrans"/>
        <w:tabs>
          <w:tab w:val="left" w:pos="533"/>
          <w:tab w:val="left" w:pos="1202"/>
          <w:tab w:val="left" w:pos="2126"/>
        </w:tabs>
      </w:pPr>
      <w:r>
        <w:tab/>
        <w:t>manu</w:t>
      </w:r>
      <w:r>
        <w:tab/>
        <w:t>i-zua</w:t>
      </w:r>
      <w:r>
        <w:tab/>
        <w:t>sun</w:t>
      </w:r>
    </w:p>
    <w:p w14:paraId="4F04585D" w14:textId="77777777" w:rsidR="00800AD8" w:rsidRDefault="00800AD8" w:rsidP="00EE0064">
      <w:pPr>
        <w:pStyle w:val="InterlineTransNoFree"/>
        <w:tabs>
          <w:tab w:val="left" w:pos="1202"/>
          <w:tab w:val="left" w:pos="2126"/>
          <w:tab w:val="right" w:pos="8787"/>
        </w:tabs>
      </w:pPr>
      <w:r>
        <w:tab/>
        <w:t>then</w:t>
      </w:r>
      <w:r>
        <w:tab/>
      </w:r>
      <w:r>
        <w:rPr>
          <w:smallCaps/>
        </w:rPr>
        <w:t>loc</w:t>
      </w:r>
      <w:r>
        <w:t>-that</w:t>
      </w:r>
      <w:r>
        <w:tab/>
      </w:r>
      <w:r>
        <w:rPr>
          <w:smallCaps/>
        </w:rPr>
        <w:t>f.</w:t>
      </w:r>
      <w:r>
        <w:t>you(</w:t>
      </w:r>
      <w:r>
        <w:rPr>
          <w:smallCaps/>
        </w:rPr>
        <w:t>s</w:t>
      </w:r>
      <w:r>
        <w:t>)</w:t>
      </w:r>
      <w:r w:rsidR="00EE0064">
        <w:tab/>
        <w:t>But here you are.”</w:t>
      </w:r>
    </w:p>
    <w:p w14:paraId="74BEB5C8" w14:textId="77777777" w:rsidR="00800AD8" w:rsidRDefault="00C862D4" w:rsidP="00EE0064">
      <w:pPr>
        <w:pStyle w:val="InterlineText"/>
        <w:tabs>
          <w:tab w:val="left" w:pos="533"/>
          <w:tab w:val="left" w:pos="2282"/>
          <w:tab w:val="left" w:pos="2876"/>
          <w:tab w:val="left" w:pos="3140"/>
          <w:tab w:val="left" w:pos="3884"/>
        </w:tabs>
      </w:pPr>
      <w:r w:rsidRPr="003A1D48">
        <w:rPr>
          <w:rStyle w:val="InterlineTextNumChar"/>
        </w:rPr>
        <w:lastRenderedPageBreak/>
        <w:t>065</w:t>
      </w:r>
      <w:r w:rsidR="00800AD8">
        <w:tab/>
        <w:t>“kitjaviliî</w:t>
      </w:r>
      <w:r w:rsidR="00800AD8">
        <w:tab/>
        <w:t>aken</w:t>
      </w:r>
      <w:r w:rsidR="00800AD8">
        <w:tab/>
        <w:t>a</w:t>
      </w:r>
      <w:r w:rsidR="00800AD8">
        <w:tab/>
        <w:t>sema</w:t>
      </w:r>
      <w:r w:rsidR="00800AD8">
        <w:tab/>
        <w:t>tjariteku.</w:t>
      </w:r>
    </w:p>
    <w:p w14:paraId="5350BD3B" w14:textId="77777777" w:rsidR="00800AD8" w:rsidRDefault="00800AD8" w:rsidP="00EE0064">
      <w:pPr>
        <w:pStyle w:val="InterlineGlossWithTrans"/>
        <w:tabs>
          <w:tab w:val="left" w:pos="533"/>
          <w:tab w:val="left" w:pos="2282"/>
          <w:tab w:val="left" w:pos="2876"/>
          <w:tab w:val="left" w:pos="3140"/>
          <w:tab w:val="left" w:pos="3884"/>
        </w:tabs>
      </w:pPr>
      <w:r>
        <w:tab/>
        <w:t>ki-tja-viliî</w:t>
      </w:r>
      <w:r>
        <w:tab/>
        <w:t>aken</w:t>
      </w:r>
      <w:r>
        <w:tab/>
        <w:t>a</w:t>
      </w:r>
      <w:r>
        <w:tab/>
        <w:t>em=sa</w:t>
      </w:r>
      <w:r>
        <w:tab/>
        <w:t>tjari-teku</w:t>
      </w:r>
    </w:p>
    <w:p w14:paraId="5B7858C6" w14:textId="77777777" w:rsidR="00800AD8" w:rsidRDefault="00800AD8" w:rsidP="00EE0064">
      <w:pPr>
        <w:pStyle w:val="InterlineTrans"/>
        <w:tabs>
          <w:tab w:val="left" w:pos="533"/>
          <w:tab w:val="left" w:pos="2282"/>
          <w:tab w:val="left" w:pos="2876"/>
          <w:tab w:val="left" w:pos="3140"/>
          <w:tab w:val="left" w:pos="3884"/>
        </w:tabs>
      </w:pPr>
      <w:r>
        <w:tab/>
        <w:t>self-more-behind</w:t>
      </w:r>
      <w:r>
        <w:tab/>
      </w:r>
      <w:r w:rsidR="000D5EFB" w:rsidRPr="000D5EFB">
        <w:rPr>
          <w:smallCaps/>
        </w:rPr>
        <w:t>f.I</w:t>
      </w:r>
      <w:r>
        <w:rPr>
          <w:smallCaps/>
        </w:rPr>
        <w:tab/>
        <w:t>c</w:t>
      </w:r>
      <w:r>
        <w:rPr>
          <w:smallCaps/>
        </w:rPr>
        <w:tab/>
        <w:t>af</w:t>
      </w:r>
      <w:r>
        <w:t>=go</w:t>
      </w:r>
      <w:r>
        <w:tab/>
        <w:t>utmost-down</w:t>
      </w:r>
    </w:p>
    <w:p w14:paraId="32F283B0" w14:textId="77777777" w:rsidR="00800AD8" w:rsidRDefault="00800AD8">
      <w:pPr>
        <w:pStyle w:val="InterlineFree"/>
      </w:pPr>
      <w:r>
        <w:t>“I followed (my ball) to the world below.</w:t>
      </w:r>
    </w:p>
    <w:p w14:paraId="1CB2D606" w14:textId="77777777" w:rsidR="00800AD8" w:rsidRDefault="00C862D4" w:rsidP="00EE0064">
      <w:pPr>
        <w:pStyle w:val="InterlineText"/>
        <w:tabs>
          <w:tab w:val="left" w:pos="533"/>
          <w:tab w:val="left" w:pos="1022"/>
          <w:tab w:val="left" w:pos="2606"/>
          <w:tab w:val="left" w:pos="3200"/>
          <w:tab w:val="left" w:pos="3704"/>
          <w:tab w:val="left" w:pos="4403"/>
          <w:tab w:val="left" w:pos="5627"/>
          <w:tab w:val="left" w:pos="6341"/>
        </w:tabs>
      </w:pPr>
      <w:r w:rsidRPr="003A1D48">
        <w:rPr>
          <w:rStyle w:val="InterlineTextNumChar"/>
        </w:rPr>
        <w:t>066</w:t>
      </w:r>
      <w:r w:rsidR="00800AD8">
        <w:tab/>
        <w:t>qau</w:t>
      </w:r>
      <w:r w:rsidR="00800AD8">
        <w:tab/>
        <w:t>izuanga</w:t>
      </w:r>
      <w:r w:rsidR="00800AD8">
        <w:tab/>
        <w:t>ken</w:t>
      </w:r>
      <w:r w:rsidR="00800AD8">
        <w:tab/>
        <w:t>i</w:t>
      </w:r>
      <w:r w:rsidR="00800AD8">
        <w:tab/>
        <w:t>tjai</w:t>
      </w:r>
      <w:r w:rsidR="00800AD8">
        <w:tab/>
        <w:t>vuvu</w:t>
      </w:r>
      <w:r w:rsidR="00800AD8">
        <w:tab/>
        <w:t>i</w:t>
      </w:r>
      <w:r w:rsidR="00EE0064">
        <w:tab/>
        <w:t>ªa÷engeraw.</w:t>
      </w:r>
    </w:p>
    <w:p w14:paraId="13C96AEA" w14:textId="77777777" w:rsidR="00800AD8" w:rsidRDefault="00800AD8" w:rsidP="00EE0064">
      <w:pPr>
        <w:pStyle w:val="InterlineGlossWithTrans"/>
        <w:tabs>
          <w:tab w:val="left" w:pos="533"/>
          <w:tab w:val="left" w:pos="1022"/>
          <w:tab w:val="left" w:pos="2606"/>
          <w:tab w:val="left" w:pos="3200"/>
          <w:tab w:val="left" w:pos="3704"/>
          <w:tab w:val="left" w:pos="4403"/>
          <w:tab w:val="left" w:pos="5627"/>
          <w:tab w:val="left" w:pos="6341"/>
        </w:tabs>
      </w:pPr>
      <w:r>
        <w:tab/>
        <w:t>qau</w:t>
      </w:r>
      <w:r>
        <w:tab/>
        <w:t>i-zua-anga</w:t>
      </w:r>
      <w:r>
        <w:tab/>
        <w:t>aken</w:t>
      </w:r>
      <w:r>
        <w:tab/>
        <w:t>i</w:t>
      </w:r>
      <w:r>
        <w:tab/>
        <w:t>tjai</w:t>
      </w:r>
      <w:r>
        <w:tab/>
        <w:t>vuvu</w:t>
      </w:r>
      <w:r>
        <w:tab/>
        <w:t>i</w:t>
      </w:r>
      <w:r w:rsidR="00EE0064">
        <w:tab/>
        <w:t>ªa÷engeraw</w:t>
      </w:r>
    </w:p>
    <w:p w14:paraId="31175878" w14:textId="77777777" w:rsidR="00800AD8" w:rsidRDefault="00800AD8" w:rsidP="00EE0064">
      <w:pPr>
        <w:pStyle w:val="InterlineTrans"/>
        <w:tabs>
          <w:tab w:val="left" w:pos="533"/>
          <w:tab w:val="left" w:pos="1022"/>
          <w:tab w:val="left" w:pos="2606"/>
          <w:tab w:val="left" w:pos="3200"/>
          <w:tab w:val="left" w:pos="3704"/>
          <w:tab w:val="left" w:pos="4403"/>
          <w:tab w:val="left" w:pos="5627"/>
          <w:tab w:val="left" w:pos="6341"/>
        </w:tabs>
      </w:pPr>
      <w:r>
        <w:tab/>
        <w:t>so</w:t>
      </w:r>
      <w:r>
        <w:tab/>
      </w:r>
      <w:r>
        <w:rPr>
          <w:smallCaps/>
        </w:rPr>
        <w:t>loc</w:t>
      </w:r>
      <w:r>
        <w:t>-that-indeed</w:t>
      </w:r>
      <w:r>
        <w:tab/>
      </w:r>
      <w:r w:rsidR="000D5EFB" w:rsidRPr="000D5EFB">
        <w:rPr>
          <w:smallCaps/>
        </w:rPr>
        <w:t>f.I</w:t>
      </w:r>
      <w:r>
        <w:tab/>
      </w:r>
      <w:r>
        <w:rPr>
          <w:smallCaps/>
        </w:rPr>
        <w:t>loc</w:t>
      </w:r>
      <w:r>
        <w:tab/>
      </w:r>
      <w:r>
        <w:rPr>
          <w:smallCaps/>
        </w:rPr>
        <w:t>obl</w:t>
      </w:r>
      <w:r>
        <w:t>.</w:t>
      </w:r>
      <w:r>
        <w:rPr>
          <w:smallCaps/>
        </w:rPr>
        <w:t>h</w:t>
      </w:r>
      <w:r>
        <w:rPr>
          <w:smallCaps/>
        </w:rPr>
        <w:tab/>
      </w:r>
      <w:r>
        <w:t>grandparent</w:t>
      </w:r>
      <w:r>
        <w:tab/>
        <w:t>which</w:t>
      </w:r>
      <w:r w:rsidR="00EE0064">
        <w:tab/>
        <w:t>(name)</w:t>
      </w:r>
    </w:p>
    <w:p w14:paraId="67A9B5AE" w14:textId="77777777" w:rsidR="00800AD8" w:rsidRDefault="00800AD8">
      <w:pPr>
        <w:pStyle w:val="InterlineFree"/>
      </w:pPr>
      <w:r>
        <w:t>And I stayed there with granny ªa÷engeraw.</w:t>
      </w:r>
    </w:p>
    <w:p w14:paraId="74ABB5FD" w14:textId="77777777" w:rsidR="00800AD8" w:rsidRDefault="00C862D4" w:rsidP="00EE0064">
      <w:pPr>
        <w:pStyle w:val="InterlineText"/>
        <w:tabs>
          <w:tab w:val="left" w:pos="533"/>
          <w:tab w:val="left" w:pos="1022"/>
          <w:tab w:val="left" w:pos="1511"/>
          <w:tab w:val="left" w:pos="2375"/>
          <w:tab w:val="left" w:pos="3029"/>
          <w:tab w:val="left" w:pos="4373"/>
          <w:tab w:val="left" w:pos="4757"/>
          <w:tab w:val="left" w:pos="5621"/>
          <w:tab w:val="left" w:pos="5885"/>
          <w:tab w:val="left" w:pos="6629"/>
          <w:tab w:val="left" w:pos="7268"/>
        </w:tabs>
      </w:pPr>
      <w:r w:rsidRPr="003A1D48">
        <w:rPr>
          <w:rStyle w:val="InterlineTextNumChar"/>
        </w:rPr>
        <w:t>067</w:t>
      </w:r>
      <w:r w:rsidR="00800AD8">
        <w:tab/>
        <w:t>qau</w:t>
      </w:r>
      <w:r w:rsidR="00800AD8">
        <w:tab/>
        <w:t>uri</w:t>
      </w:r>
      <w:r w:rsidR="00800AD8">
        <w:tab/>
        <w:t>qetsin</w:t>
      </w:r>
      <w:r w:rsidR="00800AD8">
        <w:tab/>
        <w:t>aken;</w:t>
      </w:r>
      <w:r w:rsidR="00800AD8">
        <w:tab/>
        <w:t>mana</w:t>
      </w:r>
      <w:r w:rsidR="00800AD8">
        <w:tab/>
        <w:t>ku</w:t>
      </w:r>
      <w:r w:rsidR="00800AD8">
        <w:tab/>
        <w:t>sivaik</w:t>
      </w:r>
      <w:r w:rsidR="00800AD8">
        <w:tab/>
        <w:t>a</w:t>
      </w:r>
      <w:r w:rsidR="00EE0064">
        <w:tab/>
        <w:t>sema</w:t>
      </w:r>
      <w:r w:rsidR="00EE0064">
        <w:tab/>
        <w:t>maza</w:t>
      </w:r>
      <w:r w:rsidR="00EE0064">
        <w:tab/>
        <w:t>i</w:t>
      </w:r>
    </w:p>
    <w:p w14:paraId="7A71ACAF" w14:textId="77777777" w:rsidR="00800AD8" w:rsidRDefault="00800AD8" w:rsidP="00EE0064">
      <w:pPr>
        <w:pStyle w:val="InterlineGlossWithTrans"/>
        <w:tabs>
          <w:tab w:val="left" w:pos="533"/>
          <w:tab w:val="left" w:pos="1022"/>
          <w:tab w:val="left" w:pos="1511"/>
          <w:tab w:val="left" w:pos="2375"/>
          <w:tab w:val="left" w:pos="3029"/>
          <w:tab w:val="left" w:pos="4373"/>
          <w:tab w:val="left" w:pos="4757"/>
          <w:tab w:val="left" w:pos="5621"/>
          <w:tab w:val="left" w:pos="5885"/>
          <w:tab w:val="left" w:pos="6629"/>
          <w:tab w:val="left" w:pos="7268"/>
        </w:tabs>
      </w:pPr>
      <w:r>
        <w:tab/>
        <w:t>qau</w:t>
      </w:r>
      <w:r>
        <w:tab/>
        <w:t>uri</w:t>
      </w:r>
      <w:r>
        <w:tab/>
        <w:t>qetsi-en</w:t>
      </w:r>
      <w:r>
        <w:tab/>
        <w:t>aken</w:t>
      </w:r>
      <w:r>
        <w:tab/>
        <w:t>ma-avan-a</w:t>
      </w:r>
      <w:r>
        <w:tab/>
        <w:t>ku</w:t>
      </w:r>
      <w:r>
        <w:tab/>
        <w:t>si-vaik</w:t>
      </w:r>
      <w:r>
        <w:tab/>
        <w:t>a</w:t>
      </w:r>
      <w:r w:rsidR="00EE0064">
        <w:tab/>
        <w:t>em=sa</w:t>
      </w:r>
      <w:r w:rsidR="00EE0064">
        <w:tab/>
        <w:t>maza</w:t>
      </w:r>
      <w:r w:rsidR="00EE0064">
        <w:tab/>
        <w:t>i</w:t>
      </w:r>
    </w:p>
    <w:p w14:paraId="75FAA67D" w14:textId="77777777" w:rsidR="00800AD8" w:rsidRDefault="00800AD8" w:rsidP="00EE0064">
      <w:pPr>
        <w:pStyle w:val="InterlineTransNoFree"/>
        <w:tabs>
          <w:tab w:val="left" w:pos="1022"/>
          <w:tab w:val="left" w:pos="1511"/>
          <w:tab w:val="left" w:pos="2375"/>
          <w:tab w:val="left" w:pos="3029"/>
          <w:tab w:val="left" w:pos="4373"/>
          <w:tab w:val="left" w:pos="4757"/>
          <w:tab w:val="left" w:pos="5621"/>
          <w:tab w:val="left" w:pos="5885"/>
          <w:tab w:val="left" w:pos="6629"/>
          <w:tab w:val="left" w:pos="7268"/>
        </w:tabs>
        <w:rPr>
          <w:smallCaps/>
        </w:rPr>
      </w:pPr>
      <w:r>
        <w:tab/>
        <w:t>so</w:t>
      </w:r>
      <w:r>
        <w:tab/>
        <w:t>will</w:t>
      </w:r>
      <w:r>
        <w:tab/>
        <w:t>fight-</w:t>
      </w:r>
      <w:r>
        <w:rPr>
          <w:smallCaps/>
        </w:rPr>
        <w:t>pf</w:t>
      </w:r>
      <w:r>
        <w:tab/>
      </w:r>
      <w:r w:rsidR="000D5EFB" w:rsidRPr="000D5EFB">
        <w:rPr>
          <w:smallCaps/>
        </w:rPr>
        <w:t>f.I</w:t>
      </w:r>
      <w:r>
        <w:tab/>
      </w:r>
      <w:r>
        <w:rPr>
          <w:smallCaps/>
        </w:rPr>
        <w:t>stat</w:t>
      </w:r>
      <w:r>
        <w:t>-exact-?</w:t>
      </w:r>
      <w:r>
        <w:tab/>
        <w:t>I</w:t>
      </w:r>
      <w:r>
        <w:tab/>
      </w:r>
      <w:r>
        <w:rPr>
          <w:smallCaps/>
        </w:rPr>
        <w:t>if</w:t>
      </w:r>
      <w:r>
        <w:t>-leave</w:t>
      </w:r>
      <w:r>
        <w:rPr>
          <w:smallCaps/>
        </w:rPr>
        <w:tab/>
        <w:t>c</w:t>
      </w:r>
      <w:r w:rsidR="00EE0064">
        <w:tab/>
      </w:r>
      <w:r w:rsidR="00EE0064">
        <w:rPr>
          <w:smallCaps/>
        </w:rPr>
        <w:t>af</w:t>
      </w:r>
      <w:r w:rsidR="00EE0064">
        <w:t>=go</w:t>
      </w:r>
      <w:r w:rsidR="00EE0064">
        <w:tab/>
        <w:t>here</w:t>
      </w:r>
      <w:r w:rsidR="00EE0064">
        <w:tab/>
      </w:r>
      <w:r w:rsidR="00EE0064">
        <w:rPr>
          <w:smallCaps/>
        </w:rPr>
        <w:t>loc</w:t>
      </w:r>
    </w:p>
    <w:p w14:paraId="2BD1FF6C" w14:textId="77777777" w:rsidR="00800AD8" w:rsidRDefault="00800AD8" w:rsidP="00660DEB">
      <w:pPr>
        <w:pStyle w:val="InterlineText"/>
        <w:tabs>
          <w:tab w:val="left" w:pos="533"/>
          <w:tab w:val="left" w:pos="2387"/>
          <w:tab w:val="left" w:pos="2861"/>
          <w:tab w:val="left" w:pos="4055"/>
          <w:tab w:val="left" w:pos="4319"/>
          <w:tab w:val="left" w:pos="5708"/>
          <w:tab w:val="left" w:pos="6212"/>
        </w:tabs>
      </w:pPr>
      <w:r>
        <w:tab/>
        <w:t>tjarivavaw,</w:t>
      </w:r>
      <w:r w:rsidR="00D21C3A">
        <w:t>”</w:t>
      </w:r>
      <w:r w:rsidR="00D21C3A">
        <w:tab/>
      </w:r>
      <w:r>
        <w:t>aya</w:t>
      </w:r>
      <w:r>
        <w:tab/>
        <w:t>timadju</w:t>
      </w:r>
      <w:r>
        <w:tab/>
        <w:t>a</w:t>
      </w:r>
      <w:r w:rsidR="00EE0064">
        <w:tab/>
        <w:t>pasemalaw</w:t>
      </w:r>
      <w:r w:rsidR="00EE0064">
        <w:tab/>
        <w:t>tua</w:t>
      </w:r>
      <w:r w:rsidR="00EE0064">
        <w:tab/>
        <w:t>matjaîaîak</w:t>
      </w:r>
      <w:r w:rsidR="00660DEB">
        <w:t>.</w:t>
      </w:r>
    </w:p>
    <w:p w14:paraId="3240AF5F" w14:textId="77777777" w:rsidR="00800AD8" w:rsidRDefault="00800AD8" w:rsidP="00660DEB">
      <w:pPr>
        <w:pStyle w:val="InterlineGlossWithTrans"/>
        <w:tabs>
          <w:tab w:val="left" w:pos="533"/>
          <w:tab w:val="left" w:pos="2387"/>
          <w:tab w:val="left" w:pos="2861"/>
          <w:tab w:val="left" w:pos="4055"/>
          <w:tab w:val="left" w:pos="4319"/>
          <w:tab w:val="left" w:pos="5708"/>
          <w:tab w:val="left" w:pos="6212"/>
        </w:tabs>
      </w:pPr>
      <w:r>
        <w:tab/>
        <w:t>tjari-va-vaw</w:t>
      </w:r>
      <w:r>
        <w:tab/>
        <w:t>aya</w:t>
      </w:r>
      <w:r>
        <w:tab/>
        <w:t>ti-madju</w:t>
      </w:r>
      <w:r>
        <w:tab/>
        <w:t>a</w:t>
      </w:r>
      <w:r w:rsidR="00EE0064">
        <w:tab/>
        <w:t>pa-em=salaw</w:t>
      </w:r>
      <w:r w:rsidR="00660DEB">
        <w:tab/>
        <w:t>tua</w:t>
      </w:r>
      <w:r w:rsidR="00660DEB">
        <w:tab/>
        <w:t>matja-îaîak</w:t>
      </w:r>
    </w:p>
    <w:p w14:paraId="7694A0E1" w14:textId="77777777" w:rsidR="00800AD8" w:rsidRDefault="00800AD8" w:rsidP="00660DEB">
      <w:pPr>
        <w:pStyle w:val="InterlineTrans"/>
        <w:tabs>
          <w:tab w:val="left" w:pos="533"/>
          <w:tab w:val="left" w:pos="2387"/>
          <w:tab w:val="left" w:pos="2861"/>
          <w:tab w:val="left" w:pos="4055"/>
          <w:tab w:val="left" w:pos="4319"/>
          <w:tab w:val="left" w:pos="5708"/>
          <w:tab w:val="left" w:pos="6212"/>
        </w:tabs>
        <w:rPr>
          <w:smallCaps/>
        </w:rPr>
      </w:pPr>
      <w:r>
        <w:tab/>
        <w:t>utmost-</w:t>
      </w:r>
      <w:r>
        <w:rPr>
          <w:smallCaps/>
        </w:rPr>
        <w:t>red</w:t>
      </w:r>
      <w:r>
        <w:t>-above</w:t>
      </w:r>
      <w:r>
        <w:tab/>
        <w:t>say</w:t>
      </w:r>
      <w:r>
        <w:tab/>
      </w:r>
      <w:r>
        <w:rPr>
          <w:smallCaps/>
        </w:rPr>
        <w:t>f-3rd.pers</w:t>
      </w:r>
      <w:r>
        <w:rPr>
          <w:smallCaps/>
        </w:rPr>
        <w:tab/>
        <w:t>c</w:t>
      </w:r>
      <w:r w:rsidR="00EE0064">
        <w:tab/>
        <w:t>cause-</w:t>
      </w:r>
      <w:r w:rsidR="00EE0064">
        <w:rPr>
          <w:smallCaps/>
        </w:rPr>
        <w:t>af</w:t>
      </w:r>
      <w:r w:rsidR="00EE0064">
        <w:t>=tell</w:t>
      </w:r>
      <w:r w:rsidR="00660DEB">
        <w:tab/>
      </w:r>
      <w:r w:rsidR="00660DEB">
        <w:rPr>
          <w:smallCaps/>
        </w:rPr>
        <w:t>obl</w:t>
      </w:r>
      <w:r w:rsidR="00660DEB">
        <w:tab/>
      </w:r>
      <w:r w:rsidR="00660DEB">
        <w:rPr>
          <w:smallCaps/>
        </w:rPr>
        <w:t>num</w:t>
      </w:r>
      <w:r w:rsidR="00660DEB">
        <w:t>-child</w:t>
      </w:r>
    </w:p>
    <w:p w14:paraId="3EECE1FB" w14:textId="77777777" w:rsidR="00800AD8" w:rsidRDefault="00800AD8">
      <w:pPr>
        <w:pStyle w:val="InterlineFree"/>
      </w:pPr>
      <w:r>
        <w:t>But I was going to be killed; that’s why I left and came back here to heaven,” he told his parents.</w:t>
      </w:r>
    </w:p>
    <w:p w14:paraId="20A638F8" w14:textId="77777777" w:rsidR="00800AD8" w:rsidRDefault="00C862D4" w:rsidP="00660DEB">
      <w:pPr>
        <w:pStyle w:val="InterlineText"/>
        <w:tabs>
          <w:tab w:val="left" w:pos="533"/>
          <w:tab w:val="left" w:pos="1667"/>
          <w:tab w:val="left" w:pos="2441"/>
          <w:tab w:val="left" w:pos="2705"/>
          <w:tab w:val="left" w:pos="3509"/>
          <w:tab w:val="left" w:pos="4223"/>
          <w:tab w:val="left" w:pos="5207"/>
          <w:tab w:val="left" w:pos="6251"/>
          <w:tab w:val="left" w:pos="7250"/>
        </w:tabs>
      </w:pPr>
      <w:r w:rsidRPr="003A1D48">
        <w:rPr>
          <w:rStyle w:val="InterlineTextNumChar"/>
        </w:rPr>
        <w:t>068</w:t>
      </w:r>
      <w:r w:rsidR="00800AD8">
        <w:tab/>
        <w:t>qemaung</w:t>
      </w:r>
      <w:r w:rsidR="00800AD8">
        <w:tab/>
        <w:t>anga</w:t>
      </w:r>
      <w:r w:rsidR="00800AD8">
        <w:tab/>
        <w:t>a</w:t>
      </w:r>
      <w:r w:rsidR="00800AD8">
        <w:tab/>
        <w:t>kina</w:t>
      </w:r>
      <w:r w:rsidR="00800AD8">
        <w:tab/>
        <w:t>kama,</w:t>
      </w:r>
      <w:r w:rsidR="00800AD8">
        <w:tab/>
        <w:t>saka</w:t>
      </w:r>
      <w:r w:rsidR="00800AD8">
        <w:tab/>
        <w:t>“kana</w:t>
      </w:r>
      <w:r w:rsidR="00800AD8">
        <w:tab/>
        <w:t>matsay</w:t>
      </w:r>
      <w:r w:rsidR="00660DEB">
        <w:tab/>
        <w:t>sun,</w:t>
      </w:r>
    </w:p>
    <w:p w14:paraId="23E45351" w14:textId="77777777" w:rsidR="00800AD8" w:rsidRDefault="00800AD8" w:rsidP="00660DEB">
      <w:pPr>
        <w:pStyle w:val="InterlineGlossWithTrans"/>
        <w:tabs>
          <w:tab w:val="left" w:pos="533"/>
          <w:tab w:val="left" w:pos="1667"/>
          <w:tab w:val="left" w:pos="2441"/>
          <w:tab w:val="left" w:pos="2705"/>
          <w:tab w:val="left" w:pos="3509"/>
          <w:tab w:val="left" w:pos="4223"/>
          <w:tab w:val="left" w:pos="5207"/>
          <w:tab w:val="left" w:pos="6251"/>
          <w:tab w:val="left" w:pos="7250"/>
        </w:tabs>
      </w:pPr>
      <w:r>
        <w:tab/>
        <w:t>em=qaung</w:t>
      </w:r>
      <w:r>
        <w:tab/>
        <w:t>anga</w:t>
      </w:r>
      <w:r>
        <w:tab/>
        <w:t>a</w:t>
      </w:r>
      <w:r>
        <w:tab/>
        <w:t>kina</w:t>
      </w:r>
      <w:r>
        <w:tab/>
        <w:t>kama</w:t>
      </w:r>
      <w:r>
        <w:tab/>
        <w:t>sa-ka</w:t>
      </w:r>
      <w:r>
        <w:tab/>
        <w:t>ka-na</w:t>
      </w:r>
      <w:r>
        <w:tab/>
        <w:t>m-patsay</w:t>
      </w:r>
      <w:r w:rsidR="00660DEB">
        <w:tab/>
        <w:t>sun</w:t>
      </w:r>
    </w:p>
    <w:p w14:paraId="095D205F" w14:textId="77777777" w:rsidR="00800AD8" w:rsidRDefault="00800AD8" w:rsidP="00660DEB">
      <w:pPr>
        <w:pStyle w:val="InterlineTransNoFree"/>
        <w:tabs>
          <w:tab w:val="left" w:pos="1667"/>
          <w:tab w:val="left" w:pos="2441"/>
          <w:tab w:val="left" w:pos="2705"/>
          <w:tab w:val="left" w:pos="3509"/>
          <w:tab w:val="left" w:pos="4223"/>
          <w:tab w:val="left" w:pos="5207"/>
          <w:tab w:val="left" w:pos="6251"/>
          <w:tab w:val="left" w:pos="7250"/>
        </w:tabs>
      </w:pPr>
      <w:r>
        <w:tab/>
      </w:r>
      <w:r>
        <w:rPr>
          <w:smallCaps/>
        </w:rPr>
        <w:t>af</w:t>
      </w:r>
      <w:r>
        <w:t>=cry</w:t>
      </w:r>
      <w:r>
        <w:tab/>
        <w:t>indeed</w:t>
      </w:r>
      <w:r>
        <w:rPr>
          <w:smallCaps/>
        </w:rPr>
        <w:tab/>
        <w:t>c</w:t>
      </w:r>
      <w:r>
        <w:rPr>
          <w:smallCaps/>
        </w:rPr>
        <w:tab/>
      </w:r>
      <w:r>
        <w:t>mother</w:t>
      </w:r>
      <w:r>
        <w:tab/>
        <w:t>father</w:t>
      </w:r>
      <w:r>
        <w:tab/>
        <w:t>and-after</w:t>
      </w:r>
      <w:r>
        <w:tab/>
        <w:t>after-then</w:t>
      </w:r>
      <w:r>
        <w:tab/>
      </w:r>
      <w:r>
        <w:rPr>
          <w:smallCaps/>
        </w:rPr>
        <w:t>af</w:t>
      </w:r>
      <w:r>
        <w:t>-die</w:t>
      </w:r>
      <w:r w:rsidR="00660DEB">
        <w:tab/>
      </w:r>
      <w:r w:rsidR="00660DEB">
        <w:rPr>
          <w:smallCaps/>
        </w:rPr>
        <w:t>f.</w:t>
      </w:r>
      <w:r w:rsidR="00660DEB">
        <w:t>you(</w:t>
      </w:r>
      <w:r w:rsidR="00660DEB">
        <w:rPr>
          <w:smallCaps/>
        </w:rPr>
        <w:t>s</w:t>
      </w:r>
      <w:r w:rsidR="00660DEB">
        <w:t>)</w:t>
      </w:r>
    </w:p>
    <w:p w14:paraId="54AF9D19" w14:textId="77777777" w:rsidR="00800AD8" w:rsidRDefault="00800AD8" w:rsidP="00660DEB">
      <w:pPr>
        <w:pStyle w:val="InterlineText"/>
        <w:tabs>
          <w:tab w:val="left" w:pos="533"/>
          <w:tab w:val="left" w:pos="1577"/>
          <w:tab w:val="left" w:pos="2516"/>
          <w:tab w:val="left" w:pos="3605"/>
          <w:tab w:val="left" w:pos="3869"/>
          <w:tab w:val="left" w:pos="5033"/>
          <w:tab w:val="left" w:pos="5507"/>
        </w:tabs>
      </w:pPr>
      <w:r>
        <w:tab/>
        <w:t>kana</w:t>
      </w:r>
      <w:r>
        <w:tab/>
        <w:t>inika</w:t>
      </w:r>
      <w:r>
        <w:tab/>
        <w:t>men</w:t>
      </w:r>
      <w:r>
        <w:tab/>
        <w:t>a</w:t>
      </w:r>
      <w:r>
        <w:tab/>
        <w:t>kemîang,</w:t>
      </w:r>
      <w:r w:rsidR="00D21C3A">
        <w:t>”</w:t>
      </w:r>
      <w:r w:rsidR="00D21C3A">
        <w:tab/>
      </w:r>
      <w:r>
        <w:t>aya</w:t>
      </w:r>
      <w:r>
        <w:tab/>
        <w:t>tiamadju.</w:t>
      </w:r>
    </w:p>
    <w:p w14:paraId="702AB7F3" w14:textId="77777777" w:rsidR="00800AD8" w:rsidRDefault="00800AD8" w:rsidP="00660DEB">
      <w:pPr>
        <w:pStyle w:val="InterlineGlossWithTrans"/>
        <w:tabs>
          <w:tab w:val="left" w:pos="533"/>
          <w:tab w:val="left" w:pos="1577"/>
          <w:tab w:val="left" w:pos="2516"/>
          <w:tab w:val="left" w:pos="3605"/>
          <w:tab w:val="left" w:pos="3869"/>
          <w:tab w:val="left" w:pos="5033"/>
          <w:tab w:val="left" w:pos="5507"/>
        </w:tabs>
      </w:pPr>
      <w:r>
        <w:tab/>
        <w:t>ka-na</w:t>
      </w:r>
      <w:r>
        <w:tab/>
        <w:t>ini-ka</w:t>
      </w:r>
      <w:r>
        <w:tab/>
        <w:t>amen</w:t>
      </w:r>
      <w:r>
        <w:tab/>
        <w:t>a</w:t>
      </w:r>
      <w:r>
        <w:tab/>
        <w:t>m=keîang</w:t>
      </w:r>
      <w:r>
        <w:tab/>
        <w:t>aya</w:t>
      </w:r>
      <w:r>
        <w:tab/>
        <w:t>ti-a-madju</w:t>
      </w:r>
    </w:p>
    <w:p w14:paraId="31DFC663" w14:textId="77777777" w:rsidR="00800AD8" w:rsidRDefault="00800AD8" w:rsidP="00660DEB">
      <w:pPr>
        <w:pStyle w:val="InterlineTrans"/>
        <w:tabs>
          <w:tab w:val="left" w:pos="533"/>
          <w:tab w:val="left" w:pos="1577"/>
          <w:tab w:val="left" w:pos="2516"/>
          <w:tab w:val="left" w:pos="3605"/>
          <w:tab w:val="left" w:pos="3869"/>
          <w:tab w:val="left" w:pos="5033"/>
          <w:tab w:val="left" w:pos="5507"/>
        </w:tabs>
      </w:pPr>
      <w:r>
        <w:tab/>
        <w:t>after-then</w:t>
      </w:r>
      <w:r>
        <w:tab/>
        <w:t>not-after</w:t>
      </w:r>
      <w:r>
        <w:tab/>
      </w:r>
      <w:r>
        <w:rPr>
          <w:smallCaps/>
        </w:rPr>
        <w:t>f.</w:t>
      </w:r>
      <w:r>
        <w:t>we(</w:t>
      </w:r>
      <w:r>
        <w:rPr>
          <w:smallCaps/>
        </w:rPr>
        <w:t>exc</w:t>
      </w:r>
      <w:r>
        <w:t>)</w:t>
      </w:r>
      <w:r>
        <w:rPr>
          <w:smallCaps/>
        </w:rPr>
        <w:tab/>
        <w:t>c</w:t>
      </w:r>
      <w:r>
        <w:rPr>
          <w:smallCaps/>
        </w:rPr>
        <w:tab/>
        <w:t>af</w:t>
      </w:r>
      <w:r>
        <w:t>=know</w:t>
      </w:r>
      <w:r>
        <w:tab/>
        <w:t>say</w:t>
      </w:r>
      <w:r>
        <w:tab/>
      </w:r>
      <w:r>
        <w:rPr>
          <w:smallCaps/>
        </w:rPr>
        <w:t>f-pl</w:t>
      </w:r>
      <w:r>
        <w:t>-</w:t>
      </w:r>
      <w:r>
        <w:rPr>
          <w:smallCaps/>
        </w:rPr>
        <w:t>3rd.pers</w:t>
      </w:r>
    </w:p>
    <w:p w14:paraId="70CA8706" w14:textId="77777777" w:rsidR="00800AD8" w:rsidRDefault="00800AD8">
      <w:pPr>
        <w:pStyle w:val="InterlineFree"/>
      </w:pPr>
      <w:r>
        <w:t>His mother and father cried. They said; “If you had died, we wouldn’t have known.”</w:t>
      </w:r>
    </w:p>
    <w:p w14:paraId="24AAE0D3" w14:textId="77777777" w:rsidR="00800AD8" w:rsidRDefault="00C862D4" w:rsidP="00660DEB">
      <w:pPr>
        <w:pStyle w:val="InterlineText"/>
        <w:tabs>
          <w:tab w:val="left" w:pos="533"/>
          <w:tab w:val="left" w:pos="1217"/>
          <w:tab w:val="left" w:pos="1721"/>
          <w:tab w:val="left" w:pos="2765"/>
          <w:tab w:val="left" w:pos="3029"/>
          <w:tab w:val="left" w:pos="3758"/>
          <w:tab w:val="left" w:pos="5102"/>
          <w:tab w:val="left" w:pos="6776"/>
          <w:tab w:val="left" w:pos="7115"/>
        </w:tabs>
      </w:pPr>
      <w:r w:rsidRPr="003A1D48">
        <w:rPr>
          <w:rStyle w:val="InterlineTextNumChar"/>
        </w:rPr>
        <w:t>069</w:t>
      </w:r>
      <w:r w:rsidR="00800AD8">
        <w:tab/>
        <w:t>azua</w:t>
      </w:r>
      <w:r w:rsidR="00800AD8">
        <w:tab/>
        <w:t>i</w:t>
      </w:r>
      <w:r w:rsidR="00800AD8">
        <w:tab/>
        <w:t>Valivaliw</w:t>
      </w:r>
      <w:r w:rsidR="00800AD8">
        <w:tab/>
        <w:t>a</w:t>
      </w:r>
      <w:r w:rsidR="00800AD8">
        <w:tab/>
        <w:t>mui</w:t>
      </w:r>
      <w:r w:rsidR="00800AD8">
        <w:tab/>
        <w:t>mana</w:t>
      </w:r>
      <w:r w:rsidR="00800AD8">
        <w:tab/>
        <w:t>nataîiw</w:t>
      </w:r>
      <w:r w:rsidR="00660DEB">
        <w:tab/>
        <w:t>ni</w:t>
      </w:r>
      <w:r w:rsidR="00660DEB">
        <w:tab/>
        <w:t>Sapulungan.</w:t>
      </w:r>
    </w:p>
    <w:p w14:paraId="4A7FCB01" w14:textId="77777777" w:rsidR="00800AD8" w:rsidRDefault="00800AD8" w:rsidP="00660DEB">
      <w:pPr>
        <w:pStyle w:val="InterlineGlossWithTrans"/>
        <w:tabs>
          <w:tab w:val="left" w:pos="533"/>
          <w:tab w:val="left" w:pos="1217"/>
          <w:tab w:val="left" w:pos="1721"/>
          <w:tab w:val="left" w:pos="2765"/>
          <w:tab w:val="left" w:pos="3029"/>
          <w:tab w:val="left" w:pos="3758"/>
          <w:tab w:val="left" w:pos="5102"/>
          <w:tab w:val="left" w:pos="6776"/>
          <w:tab w:val="left" w:pos="7115"/>
        </w:tabs>
      </w:pPr>
      <w:r>
        <w:tab/>
        <w:t>a-zua</w:t>
      </w:r>
      <w:r>
        <w:tab/>
        <w:t>i</w:t>
      </w:r>
      <w:r>
        <w:tab/>
        <w:t>Valivaliw</w:t>
      </w:r>
      <w:r>
        <w:tab/>
        <w:t>a</w:t>
      </w:r>
      <w:r>
        <w:tab/>
        <w:t>mui</w:t>
      </w:r>
      <w:r>
        <w:tab/>
        <w:t>ma-avan-a</w:t>
      </w:r>
      <w:r>
        <w:tab/>
        <w:t>na-taîiw</w:t>
      </w:r>
      <w:r w:rsidR="00660DEB">
        <w:tab/>
        <w:t>ni</w:t>
      </w:r>
      <w:r w:rsidR="00660DEB">
        <w:tab/>
        <w:t>Sapulungan</w:t>
      </w:r>
    </w:p>
    <w:p w14:paraId="239BC2BA" w14:textId="77777777" w:rsidR="00800AD8" w:rsidRDefault="00800AD8" w:rsidP="00660DEB">
      <w:pPr>
        <w:pStyle w:val="InterlineTrans"/>
        <w:tabs>
          <w:tab w:val="left" w:pos="533"/>
          <w:tab w:val="left" w:pos="1217"/>
          <w:tab w:val="left" w:pos="1721"/>
          <w:tab w:val="left" w:pos="2765"/>
          <w:tab w:val="left" w:pos="3029"/>
          <w:tab w:val="left" w:pos="3758"/>
          <w:tab w:val="left" w:pos="5102"/>
          <w:tab w:val="left" w:pos="6776"/>
          <w:tab w:val="left" w:pos="7115"/>
        </w:tabs>
      </w:pPr>
      <w:r>
        <w:tab/>
      </w:r>
      <w:r>
        <w:rPr>
          <w:smallCaps/>
        </w:rPr>
        <w:t>c-</w:t>
      </w:r>
      <w:r>
        <w:t>that</w:t>
      </w:r>
      <w:r>
        <w:tab/>
      </w:r>
      <w:r>
        <w:rPr>
          <w:smallCaps/>
        </w:rPr>
        <w:t>loc</w:t>
      </w:r>
      <w:r>
        <w:tab/>
        <w:t>(place)</w:t>
      </w:r>
      <w:r>
        <w:rPr>
          <w:smallCaps/>
        </w:rPr>
        <w:tab/>
        <w:t>c</w:t>
      </w:r>
      <w:r>
        <w:rPr>
          <w:smallCaps/>
        </w:rPr>
        <w:tab/>
      </w:r>
      <w:r>
        <w:t>quartz</w:t>
      </w:r>
      <w:r>
        <w:tab/>
      </w:r>
      <w:r>
        <w:rPr>
          <w:smallCaps/>
        </w:rPr>
        <w:t>stat</w:t>
      </w:r>
      <w:r>
        <w:t>-exact-?</w:t>
      </w:r>
      <w:r>
        <w:tab/>
      </w:r>
      <w:r>
        <w:rPr>
          <w:smallCaps/>
        </w:rPr>
        <w:t>past</w:t>
      </w:r>
      <w:r>
        <w:t>-whet.stone</w:t>
      </w:r>
      <w:r w:rsidR="00660DEB">
        <w:tab/>
        <w:t>of</w:t>
      </w:r>
      <w:r w:rsidR="00660DEB">
        <w:tab/>
        <w:t>(name)</w:t>
      </w:r>
    </w:p>
    <w:p w14:paraId="298A197C" w14:textId="77777777" w:rsidR="00800AD8" w:rsidRDefault="00800AD8">
      <w:pPr>
        <w:pStyle w:val="InterlineFree"/>
      </w:pPr>
      <w:r>
        <w:t>The white stone at Valivaliw is from Sapulungan’s whetstone.</w:t>
      </w:r>
    </w:p>
    <w:p w14:paraId="32008190" w14:textId="77777777" w:rsidR="00800AD8" w:rsidRDefault="00C862D4" w:rsidP="00660DEB">
      <w:pPr>
        <w:pStyle w:val="InterlineText"/>
        <w:tabs>
          <w:tab w:val="left" w:pos="533"/>
        </w:tabs>
      </w:pPr>
      <w:r w:rsidRPr="003A1D48">
        <w:rPr>
          <w:rStyle w:val="InterlineTextNumChar"/>
        </w:rPr>
        <w:t>070</w:t>
      </w:r>
      <w:r w:rsidR="00800AD8">
        <w:tab/>
        <w:t>amin.</w:t>
      </w:r>
    </w:p>
    <w:p w14:paraId="58775125" w14:textId="77777777" w:rsidR="00800AD8" w:rsidRDefault="00800AD8" w:rsidP="00660DEB">
      <w:pPr>
        <w:pStyle w:val="InterlineGlossWithTrans"/>
        <w:tabs>
          <w:tab w:val="left" w:pos="533"/>
        </w:tabs>
      </w:pPr>
      <w:r>
        <w:tab/>
        <w:t>amin</w:t>
      </w:r>
    </w:p>
    <w:p w14:paraId="7470DE7E" w14:textId="77777777" w:rsidR="00800AD8" w:rsidRDefault="00800AD8" w:rsidP="00660DEB">
      <w:pPr>
        <w:pStyle w:val="InterlineTransNoFree"/>
        <w:tabs>
          <w:tab w:val="right" w:pos="8787"/>
        </w:tabs>
      </w:pPr>
      <w:r>
        <w:tab/>
        <w:t>no.more</w:t>
      </w:r>
      <w:r w:rsidR="00660DEB">
        <w:tab/>
        <w:t>The end.</w:t>
      </w:r>
    </w:p>
    <w:p w14:paraId="291470C0" w14:textId="77777777" w:rsidR="00660DEB" w:rsidRDefault="00800AD8" w:rsidP="00660DEB">
      <w:pPr>
        <w:pStyle w:val="FullTranslation"/>
      </w:pPr>
      <w:r>
        <w:t>Sapulungan was up in heaven. His mother and father went to the fields. He was at home. He took his ball (</w:t>
      </w:r>
      <w:r w:rsidR="00660DEB" w:rsidRPr="00660DEB">
        <w:rPr>
          <w:i/>
        </w:rPr>
        <w:t>or</w:t>
      </w:r>
      <w:r>
        <w:t xml:space="preserve"> wheel), and played with it with his companions. Well it got lost. “Hi, friends, where has my ball gone that I’ve lost?” He looked and looked for it. Well it had fallen down below through a little hole. He followed the ball by the way it had gone to the world below. He asked the people: “Where has my ball gone? Haven’t any of you seen it?” “We don’t know. Go and ask granny ªa÷engeraw.</w:t>
      </w:r>
      <w:r w:rsidR="00660DEB">
        <w:t>”</w:t>
      </w:r>
      <w:r>
        <w:t xml:space="preserve"> He went to ask her. She said: “I don’t know.</w:t>
      </w:r>
      <w:r w:rsidR="00660DEB">
        <w:t>”</w:t>
      </w:r>
      <w:r>
        <w:t xml:space="preserve"> Then Sapulungan saw it there under the bed-platform. Sapulungan picked it up. “Here’s my ball, granny.</w:t>
      </w:r>
      <w:r w:rsidR="00660DEB">
        <w:t>”</w:t>
      </w:r>
      <w:r>
        <w:t xml:space="preserve"> “I can’t see clearly any more.</w:t>
      </w:r>
      <w:r w:rsidR="00660DEB">
        <w:t>”</w:t>
      </w:r>
      <w:r>
        <w:t xml:space="preserve"> “I’m going to stay with you, granny.</w:t>
      </w:r>
      <w:r w:rsidR="00660DEB">
        <w:t>”</w:t>
      </w:r>
    </w:p>
    <w:p w14:paraId="10363BA9" w14:textId="77777777" w:rsidR="00660DEB" w:rsidRDefault="00800AD8" w:rsidP="00660DEB">
      <w:pPr>
        <w:pStyle w:val="FullTranslation"/>
      </w:pPr>
      <w:r>
        <w:t>“Others are going fishing, granny. What am I to take?” “Take this pot-holder to fish with.</w:t>
      </w:r>
      <w:r w:rsidR="00660DEB">
        <w:t>”</w:t>
      </w:r>
      <w:r>
        <w:t xml:space="preserve"> Well the others didn’t catch anything; but he used a pole to carry the fish he caught. “Granny, others are going hunting. What am I to take?” “Take this net-needle to hunt with.</w:t>
      </w:r>
      <w:r w:rsidR="00660DEB">
        <w:t>”</w:t>
      </w:r>
      <w:r>
        <w:t xml:space="preserve"> Off he went. But the others said: “Don’t go near this chap. It’s taboo to carry a net-needle when we’re hunting.</w:t>
      </w:r>
      <w:r w:rsidR="00660DEB">
        <w:t>”</w:t>
      </w:r>
      <w:r>
        <w:t xml:space="preserve"> They went hunting</w:t>
      </w:r>
      <w:r w:rsidR="00660DEB">
        <w:t>,</w:t>
      </w:r>
      <w:r>
        <w:t xml:space="preserve"> and Sapulungan caught lots</w:t>
      </w:r>
      <w:r w:rsidR="00433A7E">
        <w:t>,</w:t>
      </w:r>
      <w:r>
        <w:t xml:space="preserve"> but th</w:t>
      </w:r>
      <w:r w:rsidR="00660DEB">
        <w:t>e others didn’t catch anything.</w:t>
      </w:r>
    </w:p>
    <w:p w14:paraId="0B9B87EE" w14:textId="77777777" w:rsidR="00660DEB" w:rsidRDefault="00800AD8" w:rsidP="00660DEB">
      <w:pPr>
        <w:pStyle w:val="FullTranslation"/>
      </w:pPr>
      <w:r>
        <w:t>“Granny, others are going head-hunting. What am I to take?” “Take my net-needle.</w:t>
      </w:r>
      <w:r w:rsidR="00660DEB">
        <w:t>”</w:t>
      </w:r>
      <w:r>
        <w:t xml:space="preserve"> “Don’t come near us. You’re carrying a net-needle,” said the others. But he killed a lot</w:t>
      </w:r>
      <w:r w:rsidR="00433A7E">
        <w:t>,</w:t>
      </w:r>
      <w:r>
        <w:t xml:space="preserve"> while the others didn’t kill anybody. They were all angry. “What are we going to do with this chap? Why haven’t we been able to do anything? Let’s kill him.</w:t>
      </w:r>
      <w:r w:rsidR="00660DEB">
        <w:t>”</w:t>
      </w:r>
      <w:r>
        <w:t xml:space="preserve"> Sapulungan was out for a stroll, and heard them discussing. So he was going to be killed. He went indoors and told the granny: “The people are planning to kill me. I’m going off to heaven, granny.</w:t>
      </w:r>
      <w:r w:rsidR="00660DEB">
        <w:t>”</w:t>
      </w:r>
      <w:r>
        <w:t xml:space="preserve"> “No, Sapulungan, stay on here. What does it matter what others say?” “No, granny, I’m going to heaven.</w:t>
      </w:r>
      <w:r w:rsidR="00660DEB">
        <w:t>”</w:t>
      </w:r>
      <w:r>
        <w:t xml:space="preserve"> He planted a small whetstone in the ground. It grew big enough to reach up to heaven. He took his ball. “Now, granny, when my betel-nut quid has dried, put it under the bed-platform.</w:t>
      </w:r>
      <w:r w:rsidR="00660DEB">
        <w:t>”</w:t>
      </w:r>
      <w:r>
        <w:t xml:space="preserve"> Sapulungan went up and returned to heaven.</w:t>
      </w:r>
    </w:p>
    <w:p w14:paraId="68BA7E84" w14:textId="77777777" w:rsidR="00800AD8" w:rsidRDefault="00800AD8" w:rsidP="00660DEB">
      <w:pPr>
        <w:pStyle w:val="FullTranslation"/>
      </w:pPr>
      <w:r>
        <w:t>When he reached heaven,</w:t>
      </w:r>
      <w:r w:rsidR="00660DEB">
        <w:t xml:space="preserve"> </w:t>
      </w:r>
      <w:r>
        <w:t>he kicked and broke the whetstone pillar; and all the people of Valivaliw were killed. Only ªa÷engeraw survived. When Sapulungan got to heaven, his parents asked: “Where have you been? We thought you must be dead. But here you are.</w:t>
      </w:r>
      <w:r w:rsidR="00660DEB">
        <w:t>”</w:t>
      </w:r>
      <w:r>
        <w:t xml:space="preserve"> “I followed (my </w:t>
      </w:r>
      <w:r>
        <w:lastRenderedPageBreak/>
        <w:t>ball) to the world below. And I stayed there with granny ªa÷engeraw. But I was going to be killed; that’s why I left and came back here to heaven,” he told his parents. His mother and father cried. They said; “If you had died, we wouldn’t have known.</w:t>
      </w:r>
      <w:r w:rsidR="00660DEB">
        <w:t>”</w:t>
      </w:r>
      <w:r>
        <w:t xml:space="preserve"> The white stone at Valivaliw is from Sapulungan’s whetstone. The </w:t>
      </w:r>
      <w:r w:rsidR="00660DEB">
        <w:t>end.</w:t>
      </w:r>
    </w:p>
    <w:p w14:paraId="55946B9D" w14:textId="77777777" w:rsidR="00800AD8" w:rsidRDefault="00800AD8">
      <w:pPr>
        <w:pStyle w:val="Heading4"/>
      </w:pPr>
      <w:r w:rsidRPr="00DC1AE0">
        <w:rPr>
          <w:rStyle w:val="NumTextHeadingChar"/>
        </w:rPr>
        <w:t>075</w:t>
      </w:r>
      <w:r>
        <w:t xml:space="preserve"> THE ANT-EATER AND THE RABBIT</w:t>
      </w:r>
      <w:r w:rsidR="00660DEB">
        <w:br/>
      </w:r>
      <w:r>
        <w:t>told by Giîgiîaw of Vaîulu village</w:t>
      </w:r>
    </w:p>
    <w:p w14:paraId="39F141D3" w14:textId="77777777" w:rsidR="00800AD8" w:rsidRDefault="00DC1AE0" w:rsidP="00660DEB">
      <w:pPr>
        <w:pStyle w:val="InterlineText"/>
        <w:tabs>
          <w:tab w:val="left" w:pos="533"/>
          <w:tab w:val="left" w:pos="1457"/>
          <w:tab w:val="left" w:pos="1946"/>
          <w:tab w:val="left" w:pos="3080"/>
          <w:tab w:val="left" w:pos="3809"/>
          <w:tab w:val="left" w:pos="4493"/>
          <w:tab w:val="left" w:pos="5357"/>
        </w:tabs>
      </w:pPr>
      <w:r w:rsidRPr="003A1D48">
        <w:rPr>
          <w:rStyle w:val="InterlineTextNumChar"/>
        </w:rPr>
        <w:t>001</w:t>
      </w:r>
      <w:r w:rsidR="00800AD8">
        <w:tab/>
        <w:t>izua</w:t>
      </w:r>
      <w:r w:rsidR="00800AD8">
        <w:tab/>
        <w:t>za</w:t>
      </w:r>
      <w:r w:rsidR="00800AD8">
        <w:tab/>
        <w:t>mareqali</w:t>
      </w:r>
      <w:r w:rsidR="00800AD8">
        <w:tab/>
        <w:t>tia</w:t>
      </w:r>
      <w:r w:rsidR="00800AD8">
        <w:tab/>
        <w:t>lutjuk</w:t>
      </w:r>
      <w:r w:rsidR="00800AD8">
        <w:tab/>
        <w:t>kati</w:t>
      </w:r>
      <w:r w:rsidR="00800AD8">
        <w:tab/>
        <w:t>qam.</w:t>
      </w:r>
    </w:p>
    <w:p w14:paraId="777702AE" w14:textId="77777777" w:rsidR="00800AD8" w:rsidRDefault="00800AD8" w:rsidP="00660DEB">
      <w:pPr>
        <w:pStyle w:val="InterlineGlossWithTrans"/>
        <w:tabs>
          <w:tab w:val="left" w:pos="533"/>
          <w:tab w:val="left" w:pos="1457"/>
          <w:tab w:val="left" w:pos="1946"/>
          <w:tab w:val="left" w:pos="3080"/>
          <w:tab w:val="left" w:pos="3809"/>
          <w:tab w:val="left" w:pos="4493"/>
          <w:tab w:val="left" w:pos="5357"/>
        </w:tabs>
      </w:pPr>
      <w:r>
        <w:tab/>
        <w:t>i-zua</w:t>
      </w:r>
      <w:r>
        <w:tab/>
        <w:t>zua</w:t>
      </w:r>
      <w:r>
        <w:tab/>
        <w:t>mare-qali</w:t>
      </w:r>
      <w:r>
        <w:tab/>
        <w:t>ti-a</w:t>
      </w:r>
      <w:r>
        <w:tab/>
        <w:t>lutjuk</w:t>
      </w:r>
      <w:r>
        <w:tab/>
        <w:t>ka-ti</w:t>
      </w:r>
      <w:r>
        <w:tab/>
        <w:t>qam</w:t>
      </w:r>
    </w:p>
    <w:p w14:paraId="2BAED4E8" w14:textId="77777777" w:rsidR="00800AD8" w:rsidRDefault="00800AD8" w:rsidP="00660DEB">
      <w:pPr>
        <w:pStyle w:val="InterlineTrans"/>
        <w:tabs>
          <w:tab w:val="left" w:pos="533"/>
          <w:tab w:val="left" w:pos="1457"/>
          <w:tab w:val="left" w:pos="1946"/>
          <w:tab w:val="left" w:pos="3080"/>
          <w:tab w:val="left" w:pos="3809"/>
          <w:tab w:val="left" w:pos="4493"/>
          <w:tab w:val="left" w:pos="5357"/>
        </w:tabs>
      </w:pPr>
      <w:r>
        <w:tab/>
      </w:r>
      <w:r>
        <w:rPr>
          <w:smallCaps/>
        </w:rPr>
        <w:t>loc</w:t>
      </w:r>
      <w:r>
        <w:t>-that</w:t>
      </w:r>
      <w:r>
        <w:tab/>
        <w:t>that</w:t>
      </w:r>
      <w:r>
        <w:tab/>
        <w:t>pair-friend</w:t>
      </w:r>
      <w:r>
        <w:tab/>
      </w:r>
      <w:r>
        <w:rPr>
          <w:smallCaps/>
        </w:rPr>
        <w:t>f.h</w:t>
      </w:r>
      <w:r>
        <w:t>-</w:t>
      </w:r>
      <w:r>
        <w:rPr>
          <w:smallCaps/>
        </w:rPr>
        <w:t>pl</w:t>
      </w:r>
      <w:r>
        <w:tab/>
        <w:t>rabbit</w:t>
      </w:r>
      <w:r>
        <w:tab/>
        <w:t>and-</w:t>
      </w:r>
      <w:r>
        <w:rPr>
          <w:smallCaps/>
        </w:rPr>
        <w:t>f.h</w:t>
      </w:r>
      <w:r>
        <w:tab/>
        <w:t>ant.eater</w:t>
      </w:r>
    </w:p>
    <w:p w14:paraId="6D2AA052" w14:textId="77777777" w:rsidR="00800AD8" w:rsidRDefault="00800AD8">
      <w:pPr>
        <w:pStyle w:val="InterlineFree"/>
      </w:pPr>
      <w:r>
        <w:t>There were two friends, Rabbit and Ant-eater.</w:t>
      </w:r>
    </w:p>
    <w:p w14:paraId="1755540A" w14:textId="77777777" w:rsidR="00800AD8" w:rsidRDefault="00DC1AE0" w:rsidP="00660DEB">
      <w:pPr>
        <w:pStyle w:val="InterlineText"/>
        <w:tabs>
          <w:tab w:val="left" w:pos="533"/>
          <w:tab w:val="left" w:pos="1742"/>
          <w:tab w:val="left" w:pos="2426"/>
          <w:tab w:val="left" w:pos="3935"/>
          <w:tab w:val="left" w:pos="4409"/>
          <w:tab w:val="left" w:pos="4853"/>
          <w:tab w:val="left" w:pos="5792"/>
          <w:tab w:val="left" w:pos="6491"/>
        </w:tabs>
      </w:pPr>
      <w:r w:rsidRPr="003A1D48">
        <w:rPr>
          <w:rStyle w:val="InterlineTextNumChar"/>
        </w:rPr>
        <w:t>002</w:t>
      </w:r>
      <w:r w:rsidR="00800AD8">
        <w:tab/>
        <w:t>“qalian,</w:t>
      </w:r>
      <w:r w:rsidR="00800AD8">
        <w:tab/>
        <w:t>ari</w:t>
      </w:r>
      <w:r w:rsidR="00800AD8">
        <w:tab/>
        <w:t>kiqaqiîi,”</w:t>
      </w:r>
      <w:r w:rsidR="00800AD8">
        <w:tab/>
        <w:t>aya</w:t>
      </w:r>
      <w:r w:rsidR="00800AD8">
        <w:tab/>
        <w:t>ti</w:t>
      </w:r>
      <w:r w:rsidR="00800AD8">
        <w:tab/>
        <w:t>qam</w:t>
      </w:r>
      <w:r w:rsidR="00800AD8">
        <w:tab/>
        <w:t>tjai</w:t>
      </w:r>
      <w:r w:rsidR="00800AD8">
        <w:tab/>
        <w:t>lutjuk.</w:t>
      </w:r>
    </w:p>
    <w:p w14:paraId="3F85CCFD" w14:textId="77777777" w:rsidR="00800AD8" w:rsidRDefault="00800AD8" w:rsidP="00660DEB">
      <w:pPr>
        <w:pStyle w:val="InterlineGlossWithTrans"/>
        <w:tabs>
          <w:tab w:val="left" w:pos="533"/>
          <w:tab w:val="left" w:pos="1742"/>
          <w:tab w:val="left" w:pos="2426"/>
          <w:tab w:val="left" w:pos="3935"/>
          <w:tab w:val="left" w:pos="4409"/>
          <w:tab w:val="left" w:pos="4853"/>
          <w:tab w:val="left" w:pos="5792"/>
          <w:tab w:val="left" w:pos="6491"/>
        </w:tabs>
      </w:pPr>
      <w:r>
        <w:tab/>
        <w:t>qali-an</w:t>
      </w:r>
      <w:r>
        <w:tab/>
        <w:t>ari</w:t>
      </w:r>
      <w:r>
        <w:tab/>
        <w:t>ki-qaqiî-i</w:t>
      </w:r>
      <w:r>
        <w:tab/>
        <w:t>aya</w:t>
      </w:r>
      <w:r>
        <w:tab/>
        <w:t>ti</w:t>
      </w:r>
      <w:r>
        <w:tab/>
        <w:t>qam</w:t>
      </w:r>
      <w:r>
        <w:tab/>
        <w:t>tjai</w:t>
      </w:r>
      <w:r>
        <w:tab/>
        <w:t>lutjuk</w:t>
      </w:r>
    </w:p>
    <w:p w14:paraId="0B15D916" w14:textId="77777777" w:rsidR="00800AD8" w:rsidRDefault="00800AD8" w:rsidP="00660DEB">
      <w:pPr>
        <w:pStyle w:val="InterlineTrans"/>
        <w:tabs>
          <w:tab w:val="left" w:pos="533"/>
          <w:tab w:val="left" w:pos="1742"/>
          <w:tab w:val="left" w:pos="2426"/>
          <w:tab w:val="left" w:pos="3935"/>
          <w:tab w:val="left" w:pos="4409"/>
          <w:tab w:val="left" w:pos="4853"/>
          <w:tab w:val="left" w:pos="5792"/>
          <w:tab w:val="left" w:pos="6491"/>
        </w:tabs>
      </w:pPr>
      <w:r>
        <w:tab/>
        <w:t>friend-</w:t>
      </w:r>
      <w:r>
        <w:rPr>
          <w:smallCaps/>
        </w:rPr>
        <w:t>nom</w:t>
      </w:r>
      <w:r>
        <w:tab/>
        <w:t>go.on</w:t>
      </w:r>
      <w:r>
        <w:tab/>
        <w:t>do-tuber-</w:t>
      </w:r>
      <w:r>
        <w:rPr>
          <w:smallCaps/>
        </w:rPr>
        <w:t>hort</w:t>
      </w:r>
      <w:r>
        <w:tab/>
        <w:t>say</w:t>
      </w:r>
      <w:r>
        <w:tab/>
      </w:r>
      <w:r>
        <w:rPr>
          <w:smallCaps/>
        </w:rPr>
        <w:t>f.h</w:t>
      </w:r>
      <w:r>
        <w:tab/>
        <w:t>ant.eater</w:t>
      </w:r>
      <w:r>
        <w:tab/>
      </w:r>
      <w:r>
        <w:rPr>
          <w:smallCaps/>
        </w:rPr>
        <w:t>obl</w:t>
      </w:r>
      <w:r>
        <w:t>.</w:t>
      </w:r>
      <w:r>
        <w:rPr>
          <w:smallCaps/>
        </w:rPr>
        <w:t>h</w:t>
      </w:r>
      <w:r>
        <w:rPr>
          <w:smallCaps/>
        </w:rPr>
        <w:tab/>
      </w:r>
      <w:r>
        <w:t>rabbit</w:t>
      </w:r>
    </w:p>
    <w:p w14:paraId="6035C5EE" w14:textId="77777777" w:rsidR="00800AD8" w:rsidRDefault="00800AD8">
      <w:pPr>
        <w:pStyle w:val="InterlineFree"/>
      </w:pPr>
      <w:r>
        <w:t>“Friend, let’s go and collect tubers,” said Ant-eater to Rabbit.</w:t>
      </w:r>
    </w:p>
    <w:p w14:paraId="09F72A5C" w14:textId="77777777" w:rsidR="00800AD8" w:rsidRDefault="00DC1AE0" w:rsidP="00660DEB">
      <w:pPr>
        <w:pStyle w:val="InterlineText"/>
        <w:tabs>
          <w:tab w:val="left" w:pos="533"/>
          <w:tab w:val="left" w:pos="1217"/>
          <w:tab w:val="left" w:pos="1691"/>
          <w:tab w:val="left" w:pos="2135"/>
        </w:tabs>
      </w:pPr>
      <w:r w:rsidRPr="003A1D48">
        <w:rPr>
          <w:rStyle w:val="InterlineTextNumChar"/>
        </w:rPr>
        <w:t>003</w:t>
      </w:r>
      <w:r w:rsidR="00800AD8">
        <w:tab/>
        <w:t>“ari,”</w:t>
      </w:r>
      <w:r w:rsidR="00800AD8">
        <w:tab/>
        <w:t>aya</w:t>
      </w:r>
      <w:r w:rsidR="00800AD8">
        <w:tab/>
        <w:t>ti</w:t>
      </w:r>
      <w:r w:rsidR="00800AD8">
        <w:tab/>
        <w:t>lutjuk.</w:t>
      </w:r>
    </w:p>
    <w:p w14:paraId="6A20B84D" w14:textId="77777777" w:rsidR="00800AD8" w:rsidRDefault="00800AD8" w:rsidP="00660DEB">
      <w:pPr>
        <w:pStyle w:val="InterlineGlossWithTrans"/>
        <w:tabs>
          <w:tab w:val="left" w:pos="533"/>
          <w:tab w:val="left" w:pos="1217"/>
          <w:tab w:val="left" w:pos="1691"/>
          <w:tab w:val="left" w:pos="2135"/>
        </w:tabs>
      </w:pPr>
      <w:r>
        <w:tab/>
        <w:t>ari</w:t>
      </w:r>
      <w:r>
        <w:tab/>
        <w:t>aya</w:t>
      </w:r>
      <w:r>
        <w:tab/>
        <w:t>ti</w:t>
      </w:r>
      <w:r>
        <w:tab/>
        <w:t>lutjuk</w:t>
      </w:r>
    </w:p>
    <w:p w14:paraId="044B5A9C" w14:textId="77777777" w:rsidR="00800AD8" w:rsidRDefault="00800AD8" w:rsidP="00660DEB">
      <w:pPr>
        <w:pStyle w:val="InterlineTransNoFree"/>
        <w:tabs>
          <w:tab w:val="left" w:pos="1217"/>
          <w:tab w:val="left" w:pos="1691"/>
          <w:tab w:val="left" w:pos="2135"/>
          <w:tab w:val="right" w:pos="8787"/>
        </w:tabs>
      </w:pPr>
      <w:r>
        <w:tab/>
        <w:t>go.on</w:t>
      </w:r>
      <w:r>
        <w:tab/>
        <w:t>say</w:t>
      </w:r>
      <w:r>
        <w:tab/>
      </w:r>
      <w:r>
        <w:rPr>
          <w:smallCaps/>
        </w:rPr>
        <w:t>f.h</w:t>
      </w:r>
      <w:r>
        <w:tab/>
        <w:t>rabbit</w:t>
      </w:r>
      <w:r w:rsidR="00660DEB">
        <w:tab/>
        <w:t>“Right, let’s go,” said Rabbit.</w:t>
      </w:r>
    </w:p>
    <w:p w14:paraId="59DFD715" w14:textId="77777777" w:rsidR="00800AD8" w:rsidRDefault="00DC1AE0" w:rsidP="00660DEB">
      <w:pPr>
        <w:pStyle w:val="InterlineText"/>
        <w:tabs>
          <w:tab w:val="left" w:pos="533"/>
          <w:tab w:val="left" w:pos="1067"/>
          <w:tab w:val="left" w:pos="1706"/>
          <w:tab w:val="left" w:pos="2435"/>
          <w:tab w:val="left" w:pos="3569"/>
          <w:tab w:val="left" w:pos="3833"/>
        </w:tabs>
      </w:pPr>
      <w:r w:rsidRPr="003A1D48">
        <w:rPr>
          <w:rStyle w:val="InterlineTextNumChar"/>
        </w:rPr>
        <w:t>004</w:t>
      </w:r>
      <w:r w:rsidR="00800AD8">
        <w:tab/>
        <w:t>pai</w:t>
      </w:r>
      <w:r w:rsidR="00800AD8">
        <w:tab/>
        <w:t>vaik</w:t>
      </w:r>
      <w:r w:rsidR="00800AD8">
        <w:tab/>
        <w:t>tia</w:t>
      </w:r>
      <w:r w:rsidR="00800AD8">
        <w:tab/>
        <w:t>mareqali</w:t>
      </w:r>
      <w:r w:rsidR="00800AD8">
        <w:tab/>
        <w:t>a</w:t>
      </w:r>
      <w:r w:rsidR="00800AD8">
        <w:tab/>
        <w:t>kiqaqiî.</w:t>
      </w:r>
    </w:p>
    <w:p w14:paraId="7B4B143F" w14:textId="77777777" w:rsidR="00800AD8" w:rsidRDefault="00800AD8" w:rsidP="00660DEB">
      <w:pPr>
        <w:pStyle w:val="InterlineGlossWithTrans"/>
        <w:tabs>
          <w:tab w:val="left" w:pos="533"/>
          <w:tab w:val="left" w:pos="1067"/>
          <w:tab w:val="left" w:pos="1706"/>
          <w:tab w:val="left" w:pos="2435"/>
          <w:tab w:val="left" w:pos="3569"/>
          <w:tab w:val="left" w:pos="3833"/>
        </w:tabs>
      </w:pPr>
      <w:r>
        <w:tab/>
        <w:t>pai</w:t>
      </w:r>
      <w:r>
        <w:tab/>
        <w:t>vaik</w:t>
      </w:r>
      <w:r>
        <w:tab/>
        <w:t>ti-a</w:t>
      </w:r>
      <w:r>
        <w:tab/>
        <w:t>mare-qali</w:t>
      </w:r>
      <w:r>
        <w:tab/>
        <w:t>a</w:t>
      </w:r>
      <w:r>
        <w:tab/>
        <w:t>ki-qaqiî</w:t>
      </w:r>
    </w:p>
    <w:p w14:paraId="0A54AA01" w14:textId="77777777" w:rsidR="00800AD8" w:rsidRDefault="00800AD8" w:rsidP="00660DEB">
      <w:pPr>
        <w:pStyle w:val="InterlineTrans"/>
        <w:tabs>
          <w:tab w:val="left" w:pos="533"/>
          <w:tab w:val="left" w:pos="1067"/>
          <w:tab w:val="left" w:pos="1706"/>
          <w:tab w:val="left" w:pos="2435"/>
          <w:tab w:val="left" w:pos="3569"/>
          <w:tab w:val="left" w:pos="3833"/>
        </w:tabs>
      </w:pPr>
      <w:r>
        <w:tab/>
        <w:t>well</w:t>
      </w:r>
      <w:r>
        <w:tab/>
        <w:t>leave</w:t>
      </w:r>
      <w:r>
        <w:tab/>
      </w:r>
      <w:r>
        <w:rPr>
          <w:smallCaps/>
        </w:rPr>
        <w:t>f.h</w:t>
      </w:r>
      <w:r>
        <w:t>-</w:t>
      </w:r>
      <w:r>
        <w:rPr>
          <w:smallCaps/>
        </w:rPr>
        <w:t>pl</w:t>
      </w:r>
      <w:r>
        <w:tab/>
        <w:t>pair-friend</w:t>
      </w:r>
      <w:r>
        <w:rPr>
          <w:smallCaps/>
        </w:rPr>
        <w:tab/>
        <w:t>c</w:t>
      </w:r>
      <w:r>
        <w:rPr>
          <w:smallCaps/>
        </w:rPr>
        <w:tab/>
      </w:r>
      <w:r>
        <w:t>do-tuber</w:t>
      </w:r>
    </w:p>
    <w:p w14:paraId="6D0A983D" w14:textId="77777777" w:rsidR="00800AD8" w:rsidRDefault="00800AD8">
      <w:pPr>
        <w:pStyle w:val="InterlineFree"/>
      </w:pPr>
      <w:r>
        <w:t>So the friends went off to collect tubers.</w:t>
      </w:r>
    </w:p>
    <w:p w14:paraId="4A7F5EFC" w14:textId="77777777" w:rsidR="00800AD8" w:rsidRDefault="00DC1AE0" w:rsidP="00660DEB">
      <w:pPr>
        <w:pStyle w:val="InterlineText"/>
        <w:tabs>
          <w:tab w:val="left" w:pos="533"/>
          <w:tab w:val="left" w:pos="1187"/>
          <w:tab w:val="left" w:pos="2081"/>
          <w:tab w:val="left" w:pos="2525"/>
          <w:tab w:val="left" w:pos="3269"/>
          <w:tab w:val="left" w:pos="3908"/>
          <w:tab w:val="left" w:pos="4172"/>
        </w:tabs>
      </w:pPr>
      <w:r w:rsidRPr="003A1D48">
        <w:rPr>
          <w:rStyle w:val="InterlineTextNumChar"/>
        </w:rPr>
        <w:t>005</w:t>
      </w:r>
      <w:r w:rsidR="00800AD8">
        <w:tab/>
        <w:t>nu</w:t>
      </w:r>
      <w:r w:rsidR="00800AD8">
        <w:tab/>
        <w:t>kemali</w:t>
      </w:r>
      <w:r w:rsidR="00800AD8">
        <w:tab/>
        <w:t>ti</w:t>
      </w:r>
      <w:r w:rsidR="00800AD8">
        <w:tab/>
        <w:t>lutjuk,</w:t>
      </w:r>
      <w:r w:rsidR="00800AD8">
        <w:tab/>
        <w:t>savid</w:t>
      </w:r>
      <w:r w:rsidR="00800AD8">
        <w:tab/>
        <w:t>a</w:t>
      </w:r>
      <w:r w:rsidR="00800AD8">
        <w:tab/>
        <w:t>namapatsek.</w:t>
      </w:r>
    </w:p>
    <w:p w14:paraId="136BC915" w14:textId="77777777" w:rsidR="00800AD8" w:rsidRDefault="00800AD8" w:rsidP="00660DEB">
      <w:pPr>
        <w:pStyle w:val="InterlineGlossWithTrans"/>
        <w:tabs>
          <w:tab w:val="left" w:pos="533"/>
          <w:tab w:val="left" w:pos="1187"/>
          <w:tab w:val="left" w:pos="2081"/>
          <w:tab w:val="left" w:pos="2525"/>
          <w:tab w:val="left" w:pos="3269"/>
          <w:tab w:val="left" w:pos="3908"/>
          <w:tab w:val="left" w:pos="4172"/>
        </w:tabs>
      </w:pPr>
      <w:r>
        <w:tab/>
        <w:t>nu</w:t>
      </w:r>
      <w:r>
        <w:tab/>
        <w:t>em=kali</w:t>
      </w:r>
      <w:r>
        <w:tab/>
        <w:t>ti</w:t>
      </w:r>
      <w:r>
        <w:tab/>
        <w:t>lutjuk</w:t>
      </w:r>
      <w:r>
        <w:tab/>
        <w:t>savid</w:t>
      </w:r>
      <w:r>
        <w:tab/>
        <w:t>a</w:t>
      </w:r>
      <w:r>
        <w:tab/>
        <w:t>na-ma-patsek</w:t>
      </w:r>
    </w:p>
    <w:p w14:paraId="290DF4CF" w14:textId="77777777" w:rsidR="00800AD8" w:rsidRDefault="00800AD8" w:rsidP="00660DEB">
      <w:pPr>
        <w:pStyle w:val="InterlineTrans"/>
        <w:tabs>
          <w:tab w:val="left" w:pos="533"/>
          <w:tab w:val="left" w:pos="1187"/>
          <w:tab w:val="left" w:pos="2081"/>
          <w:tab w:val="left" w:pos="2525"/>
          <w:tab w:val="left" w:pos="3269"/>
          <w:tab w:val="left" w:pos="3908"/>
          <w:tab w:val="left" w:pos="4172"/>
        </w:tabs>
      </w:pPr>
      <w:r>
        <w:tab/>
        <w:t>when</w:t>
      </w:r>
      <w:r>
        <w:tab/>
      </w:r>
      <w:r>
        <w:rPr>
          <w:smallCaps/>
        </w:rPr>
        <w:t>af</w:t>
      </w:r>
      <w:r>
        <w:t>=dig</w:t>
      </w:r>
      <w:r>
        <w:tab/>
      </w:r>
      <w:r>
        <w:rPr>
          <w:smallCaps/>
        </w:rPr>
        <w:t>f.h</w:t>
      </w:r>
      <w:r>
        <w:tab/>
        <w:t>rabbit</w:t>
      </w:r>
      <w:r>
        <w:tab/>
        <w:t>same</w:t>
      </w:r>
      <w:r>
        <w:rPr>
          <w:smallCaps/>
        </w:rPr>
        <w:tab/>
        <w:t>c</w:t>
      </w:r>
      <w:r>
        <w:rPr>
          <w:smallCaps/>
        </w:rPr>
        <w:tab/>
        <w:t>past</w:t>
      </w:r>
      <w:r>
        <w:t>-</w:t>
      </w:r>
      <w:r>
        <w:rPr>
          <w:smallCaps/>
        </w:rPr>
        <w:t>stat</w:t>
      </w:r>
      <w:r>
        <w:t>-pierce</w:t>
      </w:r>
    </w:p>
    <w:p w14:paraId="17757C4C" w14:textId="77777777" w:rsidR="00800AD8" w:rsidRDefault="00800AD8">
      <w:pPr>
        <w:pStyle w:val="InterlineFree"/>
      </w:pPr>
      <w:r>
        <w:t>When Rabbit dug, all the tubers were damaged (by his digging-stick).</w:t>
      </w:r>
    </w:p>
    <w:p w14:paraId="112E33F2" w14:textId="77777777" w:rsidR="00800AD8" w:rsidRDefault="00DC1AE0" w:rsidP="00660DEB">
      <w:pPr>
        <w:pStyle w:val="InterlineText"/>
        <w:tabs>
          <w:tab w:val="left" w:pos="533"/>
          <w:tab w:val="left" w:pos="1187"/>
          <w:tab w:val="left" w:pos="2081"/>
          <w:tab w:val="left" w:pos="2525"/>
          <w:tab w:val="left" w:pos="3464"/>
        </w:tabs>
      </w:pPr>
      <w:r w:rsidRPr="003A1D48">
        <w:rPr>
          <w:rStyle w:val="InterlineTextNumChar"/>
        </w:rPr>
        <w:t>006</w:t>
      </w:r>
      <w:r w:rsidR="00800AD8">
        <w:tab/>
        <w:t>nu</w:t>
      </w:r>
      <w:r w:rsidR="00800AD8">
        <w:tab/>
        <w:t>kemali</w:t>
      </w:r>
      <w:r w:rsidR="00800AD8">
        <w:tab/>
        <w:t>ti</w:t>
      </w:r>
      <w:r w:rsidR="00800AD8">
        <w:tab/>
        <w:t>qam,</w:t>
      </w:r>
      <w:r w:rsidR="00800AD8">
        <w:tab/>
        <w:t>kaku÷aku÷alan.</w:t>
      </w:r>
    </w:p>
    <w:p w14:paraId="348B9791" w14:textId="77777777" w:rsidR="00800AD8" w:rsidRDefault="00800AD8" w:rsidP="00660DEB">
      <w:pPr>
        <w:pStyle w:val="InterlineGlossWithTrans"/>
        <w:tabs>
          <w:tab w:val="left" w:pos="533"/>
          <w:tab w:val="left" w:pos="1187"/>
          <w:tab w:val="left" w:pos="2081"/>
          <w:tab w:val="left" w:pos="2525"/>
          <w:tab w:val="left" w:pos="3464"/>
        </w:tabs>
      </w:pPr>
      <w:r>
        <w:tab/>
        <w:t>nu</w:t>
      </w:r>
      <w:r>
        <w:tab/>
        <w:t>em=kali</w:t>
      </w:r>
      <w:r>
        <w:tab/>
        <w:t>ti</w:t>
      </w:r>
      <w:r>
        <w:tab/>
        <w:t>qam</w:t>
      </w:r>
      <w:r>
        <w:tab/>
        <w:t>ka-ku÷a-ku÷al-an</w:t>
      </w:r>
    </w:p>
    <w:p w14:paraId="6A42688B" w14:textId="77777777" w:rsidR="00800AD8" w:rsidRDefault="00800AD8" w:rsidP="00660DEB">
      <w:pPr>
        <w:pStyle w:val="InterlineTrans"/>
        <w:tabs>
          <w:tab w:val="left" w:pos="533"/>
          <w:tab w:val="left" w:pos="1187"/>
          <w:tab w:val="left" w:pos="2081"/>
          <w:tab w:val="left" w:pos="2525"/>
          <w:tab w:val="left" w:pos="3464"/>
        </w:tabs>
      </w:pPr>
      <w:r>
        <w:tab/>
        <w:t>when</w:t>
      </w:r>
      <w:r>
        <w:tab/>
      </w:r>
      <w:r>
        <w:rPr>
          <w:smallCaps/>
        </w:rPr>
        <w:t>af</w:t>
      </w:r>
      <w:r>
        <w:t>=dig</w:t>
      </w:r>
      <w:r>
        <w:tab/>
      </w:r>
      <w:r>
        <w:rPr>
          <w:smallCaps/>
        </w:rPr>
        <w:t>f.h</w:t>
      </w:r>
      <w:r>
        <w:tab/>
        <w:t>ant.eater</w:t>
      </w:r>
      <w:r>
        <w:tab/>
        <w:t>main-</w:t>
      </w:r>
      <w:r>
        <w:rPr>
          <w:smallCaps/>
        </w:rPr>
        <w:t>red</w:t>
      </w:r>
      <w:r>
        <w:t>-fat-</w:t>
      </w:r>
      <w:r>
        <w:rPr>
          <w:smallCaps/>
        </w:rPr>
        <w:t>nom</w:t>
      </w:r>
    </w:p>
    <w:p w14:paraId="10B198A8" w14:textId="77777777" w:rsidR="00800AD8" w:rsidRDefault="00800AD8" w:rsidP="00660DEB">
      <w:pPr>
        <w:pStyle w:val="InterlineFree"/>
      </w:pPr>
      <w:r>
        <w:t>When Ant-eater dug, he found big tubers.</w:t>
      </w:r>
    </w:p>
    <w:p w14:paraId="083A17B0" w14:textId="77777777" w:rsidR="00800AD8" w:rsidRDefault="00DC1AE0" w:rsidP="00660DEB">
      <w:pPr>
        <w:pStyle w:val="InterlineText"/>
        <w:tabs>
          <w:tab w:val="left" w:pos="533"/>
          <w:tab w:val="left" w:pos="1292"/>
          <w:tab w:val="left" w:pos="2471"/>
          <w:tab w:val="left" w:pos="3680"/>
          <w:tab w:val="left" w:pos="4334"/>
          <w:tab w:val="left" w:pos="5228"/>
        </w:tabs>
      </w:pPr>
      <w:r w:rsidRPr="003A1D48">
        <w:rPr>
          <w:rStyle w:val="InterlineTextNumChar"/>
        </w:rPr>
        <w:t>007</w:t>
      </w:r>
      <w:r w:rsidR="00800AD8">
        <w:tab/>
        <w:t>“su</w:t>
      </w:r>
      <w:r w:rsidR="00800AD8">
        <w:tab/>
        <w:t>kudain,</w:t>
      </w:r>
      <w:r w:rsidR="00800AD8">
        <w:tab/>
        <w:t>qalian,</w:t>
      </w:r>
      <w:r w:rsidR="00800AD8">
        <w:tab/>
        <w:t>nu</w:t>
      </w:r>
      <w:r w:rsidR="00800AD8">
        <w:tab/>
        <w:t>kemali</w:t>
      </w:r>
      <w:r w:rsidR="00800AD8">
        <w:tab/>
        <w:t>sun?</w:t>
      </w:r>
    </w:p>
    <w:p w14:paraId="37AB6652" w14:textId="77777777" w:rsidR="00800AD8" w:rsidRDefault="00800AD8" w:rsidP="00660DEB">
      <w:pPr>
        <w:pStyle w:val="InterlineGlossWithTrans"/>
        <w:tabs>
          <w:tab w:val="left" w:pos="533"/>
          <w:tab w:val="left" w:pos="1292"/>
          <w:tab w:val="left" w:pos="2471"/>
          <w:tab w:val="left" w:pos="3680"/>
          <w:tab w:val="left" w:pos="4334"/>
          <w:tab w:val="left" w:pos="5228"/>
        </w:tabs>
      </w:pPr>
      <w:r>
        <w:tab/>
        <w:t>su</w:t>
      </w:r>
      <w:r>
        <w:tab/>
        <w:t>kuda-en</w:t>
      </w:r>
      <w:r>
        <w:tab/>
        <w:t>qali-an</w:t>
      </w:r>
      <w:r>
        <w:tab/>
        <w:t>nu</w:t>
      </w:r>
      <w:r>
        <w:tab/>
        <w:t>em=kali</w:t>
      </w:r>
      <w:r>
        <w:tab/>
        <w:t>sun</w:t>
      </w:r>
    </w:p>
    <w:p w14:paraId="45813826" w14:textId="77777777" w:rsidR="00800AD8" w:rsidRDefault="00800AD8" w:rsidP="00660DEB">
      <w:pPr>
        <w:pStyle w:val="InterlineTrans"/>
        <w:tabs>
          <w:tab w:val="left" w:pos="533"/>
          <w:tab w:val="left" w:pos="1292"/>
          <w:tab w:val="left" w:pos="2471"/>
          <w:tab w:val="left" w:pos="3680"/>
          <w:tab w:val="left" w:pos="4334"/>
          <w:tab w:val="left" w:pos="5228"/>
        </w:tabs>
      </w:pPr>
      <w:r>
        <w:tab/>
        <w:t>you(</w:t>
      </w:r>
      <w:r>
        <w:rPr>
          <w:smallCaps/>
        </w:rPr>
        <w:t>s</w:t>
      </w:r>
      <w:r>
        <w:t>)</w:t>
      </w:r>
      <w:r>
        <w:tab/>
        <w:t>do.what-</w:t>
      </w:r>
      <w:r>
        <w:rPr>
          <w:smallCaps/>
        </w:rPr>
        <w:t>pf</w:t>
      </w:r>
      <w:r>
        <w:tab/>
        <w:t>friend-</w:t>
      </w:r>
      <w:r>
        <w:rPr>
          <w:smallCaps/>
        </w:rPr>
        <w:t>nom</w:t>
      </w:r>
      <w:r>
        <w:tab/>
        <w:t>when</w:t>
      </w:r>
      <w:r>
        <w:tab/>
      </w:r>
      <w:r>
        <w:rPr>
          <w:smallCaps/>
        </w:rPr>
        <w:t>af</w:t>
      </w:r>
      <w:r>
        <w:t>=dig</w:t>
      </w:r>
      <w:r>
        <w:tab/>
      </w:r>
      <w:r>
        <w:rPr>
          <w:smallCaps/>
        </w:rPr>
        <w:t>f.</w:t>
      </w:r>
      <w:r>
        <w:t>you(</w:t>
      </w:r>
      <w:r>
        <w:rPr>
          <w:smallCaps/>
        </w:rPr>
        <w:t>s</w:t>
      </w:r>
      <w:r>
        <w:t>)</w:t>
      </w:r>
    </w:p>
    <w:p w14:paraId="0953D3EA" w14:textId="77777777" w:rsidR="00800AD8" w:rsidRDefault="00800AD8">
      <w:pPr>
        <w:pStyle w:val="InterlineFree"/>
      </w:pPr>
      <w:r>
        <w:t>“Friend, what do you do when you dig?</w:t>
      </w:r>
    </w:p>
    <w:p w14:paraId="6FF55DC5" w14:textId="77777777" w:rsidR="00800AD8" w:rsidRDefault="00DC1AE0" w:rsidP="00660DEB">
      <w:pPr>
        <w:pStyle w:val="InterlineText"/>
        <w:tabs>
          <w:tab w:val="left" w:pos="533"/>
          <w:tab w:val="left" w:pos="1187"/>
          <w:tab w:val="left" w:pos="2081"/>
          <w:tab w:val="left" w:pos="2735"/>
          <w:tab w:val="left" w:pos="3959"/>
          <w:tab w:val="left" w:pos="5183"/>
          <w:tab w:val="left" w:pos="5657"/>
          <w:tab w:val="left" w:pos="6101"/>
        </w:tabs>
      </w:pPr>
      <w:r w:rsidRPr="003A1D48">
        <w:rPr>
          <w:rStyle w:val="InterlineTextNumChar"/>
        </w:rPr>
        <w:t>008</w:t>
      </w:r>
      <w:r w:rsidR="00800AD8">
        <w:tab/>
        <w:t>nu</w:t>
      </w:r>
      <w:r w:rsidR="00800AD8">
        <w:tab/>
        <w:t>kemali</w:t>
      </w:r>
      <w:r w:rsidR="00800AD8">
        <w:tab/>
        <w:t>aken,</w:t>
      </w:r>
      <w:r w:rsidR="00800AD8">
        <w:tab/>
        <w:t>mapatsek</w:t>
      </w:r>
      <w:r w:rsidR="00800AD8">
        <w:tab/>
        <w:t>sakamaya,”</w:t>
      </w:r>
      <w:r w:rsidR="00800AD8">
        <w:tab/>
        <w:t>aya</w:t>
      </w:r>
      <w:r w:rsidR="00800AD8">
        <w:tab/>
        <w:t>ti</w:t>
      </w:r>
      <w:r w:rsidR="00800AD8">
        <w:tab/>
        <w:t>lutjuk.</w:t>
      </w:r>
    </w:p>
    <w:p w14:paraId="331B3D63" w14:textId="77777777" w:rsidR="00800AD8" w:rsidRDefault="00800AD8" w:rsidP="00660DEB">
      <w:pPr>
        <w:pStyle w:val="InterlineGlossWithTrans"/>
        <w:tabs>
          <w:tab w:val="left" w:pos="533"/>
          <w:tab w:val="left" w:pos="1187"/>
          <w:tab w:val="left" w:pos="2081"/>
          <w:tab w:val="left" w:pos="2735"/>
          <w:tab w:val="left" w:pos="3959"/>
          <w:tab w:val="left" w:pos="5183"/>
          <w:tab w:val="left" w:pos="5657"/>
          <w:tab w:val="left" w:pos="6101"/>
        </w:tabs>
      </w:pPr>
      <w:r>
        <w:tab/>
        <w:t>nu</w:t>
      </w:r>
      <w:r>
        <w:tab/>
        <w:t>em=kali</w:t>
      </w:r>
      <w:r>
        <w:tab/>
        <w:t>aken</w:t>
      </w:r>
      <w:r>
        <w:tab/>
        <w:t>ma-patsek</w:t>
      </w:r>
      <w:r>
        <w:tab/>
        <w:t>sakamaya</w:t>
      </w:r>
      <w:r>
        <w:tab/>
        <w:t>aya</w:t>
      </w:r>
      <w:r>
        <w:tab/>
        <w:t>ti</w:t>
      </w:r>
      <w:r>
        <w:tab/>
        <w:t>lutjuk</w:t>
      </w:r>
    </w:p>
    <w:p w14:paraId="370ECB51" w14:textId="77777777" w:rsidR="00800AD8" w:rsidRDefault="00800AD8" w:rsidP="00660DEB">
      <w:pPr>
        <w:pStyle w:val="InterlineTrans"/>
        <w:tabs>
          <w:tab w:val="left" w:pos="533"/>
          <w:tab w:val="left" w:pos="1187"/>
          <w:tab w:val="left" w:pos="2081"/>
          <w:tab w:val="left" w:pos="2735"/>
          <w:tab w:val="left" w:pos="3959"/>
          <w:tab w:val="left" w:pos="5183"/>
          <w:tab w:val="left" w:pos="5657"/>
          <w:tab w:val="left" w:pos="6101"/>
        </w:tabs>
      </w:pPr>
      <w:r>
        <w:tab/>
        <w:t>when</w:t>
      </w:r>
      <w:r>
        <w:tab/>
      </w:r>
      <w:r>
        <w:rPr>
          <w:smallCaps/>
        </w:rPr>
        <w:t>af</w:t>
      </w:r>
      <w:r>
        <w:t>=dig</w:t>
      </w:r>
      <w:r>
        <w:tab/>
      </w:r>
      <w:r w:rsidR="000D5EFB" w:rsidRPr="000D5EFB">
        <w:rPr>
          <w:smallCaps/>
        </w:rPr>
        <w:t>f.I</w:t>
      </w:r>
      <w:r>
        <w:tab/>
      </w:r>
      <w:r>
        <w:rPr>
          <w:smallCaps/>
        </w:rPr>
        <w:t>stat</w:t>
      </w:r>
      <w:r>
        <w:t>-pierce</w:t>
      </w:r>
      <w:r>
        <w:tab/>
        <w:t>only</w:t>
      </w:r>
      <w:r>
        <w:tab/>
        <w:t>say</w:t>
      </w:r>
      <w:r>
        <w:tab/>
      </w:r>
      <w:r>
        <w:rPr>
          <w:smallCaps/>
        </w:rPr>
        <w:t>f.h</w:t>
      </w:r>
      <w:r>
        <w:tab/>
        <w:t>rabbit</w:t>
      </w:r>
    </w:p>
    <w:p w14:paraId="4D9ABFC9" w14:textId="77777777" w:rsidR="00800AD8" w:rsidRDefault="00800AD8">
      <w:pPr>
        <w:pStyle w:val="InterlineFree"/>
      </w:pPr>
      <w:r>
        <w:t>When I dig the tubers are all damaged,” said Rabbit.</w:t>
      </w:r>
    </w:p>
    <w:p w14:paraId="44BC684C" w14:textId="77777777" w:rsidR="00800AD8" w:rsidRDefault="00DC1AE0" w:rsidP="00660DEB">
      <w:pPr>
        <w:pStyle w:val="InterlineText"/>
        <w:tabs>
          <w:tab w:val="left" w:pos="533"/>
          <w:tab w:val="left" w:pos="1397"/>
          <w:tab w:val="left" w:pos="2441"/>
          <w:tab w:val="left" w:pos="2705"/>
          <w:tab w:val="left" w:pos="3629"/>
          <w:tab w:val="left" w:pos="4238"/>
          <w:tab w:val="left" w:pos="5447"/>
          <w:tab w:val="left" w:pos="5921"/>
          <w:tab w:val="left" w:pos="6365"/>
        </w:tabs>
      </w:pPr>
      <w:r w:rsidRPr="003A1D48">
        <w:rPr>
          <w:rStyle w:val="InterlineTextNumChar"/>
        </w:rPr>
        <w:t>009</w:t>
      </w:r>
      <w:r w:rsidR="00800AD8">
        <w:tab/>
        <w:t>“tja</w:t>
      </w:r>
      <w:r w:rsidR="00800AD8">
        <w:tab/>
        <w:t>patsekan</w:t>
      </w:r>
      <w:r w:rsidR="00800AD8">
        <w:tab/>
        <w:t>a</w:t>
      </w:r>
      <w:r w:rsidR="00800AD8">
        <w:tab/>
        <w:t>tja</w:t>
      </w:r>
      <w:r w:rsidR="00800AD8">
        <w:tab/>
        <w:t>lima,</w:t>
      </w:r>
      <w:r w:rsidR="00800AD8">
        <w:tab/>
        <w:t>qalian,”</w:t>
      </w:r>
      <w:r w:rsidR="00800AD8">
        <w:tab/>
        <w:t>aya</w:t>
      </w:r>
      <w:r w:rsidR="00800AD8">
        <w:tab/>
        <w:t>ti</w:t>
      </w:r>
      <w:r w:rsidR="00660DEB">
        <w:tab/>
        <w:t>qam.</w:t>
      </w:r>
    </w:p>
    <w:p w14:paraId="0AFA0321" w14:textId="77777777" w:rsidR="00800AD8" w:rsidRDefault="00800AD8" w:rsidP="00660DEB">
      <w:pPr>
        <w:pStyle w:val="InterlineGlossWithTrans"/>
        <w:tabs>
          <w:tab w:val="left" w:pos="533"/>
          <w:tab w:val="left" w:pos="1397"/>
          <w:tab w:val="left" w:pos="2441"/>
          <w:tab w:val="left" w:pos="2705"/>
          <w:tab w:val="left" w:pos="3629"/>
          <w:tab w:val="left" w:pos="4238"/>
          <w:tab w:val="left" w:pos="5447"/>
          <w:tab w:val="left" w:pos="5921"/>
          <w:tab w:val="left" w:pos="6365"/>
        </w:tabs>
      </w:pPr>
      <w:r>
        <w:tab/>
        <w:t>tja</w:t>
      </w:r>
      <w:r>
        <w:tab/>
        <w:t>patsek-an</w:t>
      </w:r>
      <w:r>
        <w:tab/>
        <w:t>a</w:t>
      </w:r>
      <w:r>
        <w:tab/>
        <w:t>tja</w:t>
      </w:r>
      <w:r>
        <w:tab/>
        <w:t>lima</w:t>
      </w:r>
      <w:r>
        <w:tab/>
        <w:t>qali-an</w:t>
      </w:r>
      <w:r>
        <w:tab/>
        <w:t>aya</w:t>
      </w:r>
      <w:r>
        <w:tab/>
        <w:t>ti</w:t>
      </w:r>
      <w:r w:rsidR="00660DEB">
        <w:tab/>
        <w:t>qam</w:t>
      </w:r>
    </w:p>
    <w:p w14:paraId="3456C276" w14:textId="77777777" w:rsidR="00800AD8" w:rsidRDefault="00800AD8" w:rsidP="00660DEB">
      <w:pPr>
        <w:pStyle w:val="InterlineTrans"/>
        <w:tabs>
          <w:tab w:val="left" w:pos="533"/>
          <w:tab w:val="left" w:pos="1397"/>
          <w:tab w:val="left" w:pos="2441"/>
          <w:tab w:val="left" w:pos="2705"/>
          <w:tab w:val="left" w:pos="3629"/>
          <w:tab w:val="left" w:pos="4238"/>
          <w:tab w:val="left" w:pos="5447"/>
          <w:tab w:val="left" w:pos="5921"/>
          <w:tab w:val="left" w:pos="6365"/>
        </w:tabs>
      </w:pPr>
      <w:r>
        <w:tab/>
        <w:t>we(</w:t>
      </w:r>
      <w:r>
        <w:rPr>
          <w:smallCaps/>
        </w:rPr>
        <w:t>inc</w:t>
      </w:r>
      <w:r>
        <w:t>)</w:t>
      </w:r>
      <w:r>
        <w:tab/>
        <w:t>pierce-</w:t>
      </w:r>
      <w:r>
        <w:rPr>
          <w:smallCaps/>
        </w:rPr>
        <w:t>lf</w:t>
      </w:r>
      <w:r>
        <w:rPr>
          <w:smallCaps/>
        </w:rPr>
        <w:tab/>
        <w:t>c</w:t>
      </w:r>
      <w:r>
        <w:rPr>
          <w:smallCaps/>
        </w:rPr>
        <w:tab/>
      </w:r>
      <w:r>
        <w:t>our(</w:t>
      </w:r>
      <w:r>
        <w:rPr>
          <w:smallCaps/>
        </w:rPr>
        <w:t>inc</w:t>
      </w:r>
      <w:r>
        <w:t>)</w:t>
      </w:r>
      <w:r>
        <w:tab/>
        <w:t>hand</w:t>
      </w:r>
      <w:r>
        <w:tab/>
        <w:t>friend-</w:t>
      </w:r>
      <w:r>
        <w:rPr>
          <w:smallCaps/>
        </w:rPr>
        <w:t>nom</w:t>
      </w:r>
      <w:r>
        <w:tab/>
        <w:t>say</w:t>
      </w:r>
      <w:r>
        <w:tab/>
      </w:r>
      <w:r>
        <w:rPr>
          <w:smallCaps/>
        </w:rPr>
        <w:t>f.h</w:t>
      </w:r>
      <w:r w:rsidR="00660DEB">
        <w:tab/>
        <w:t>ant.eater</w:t>
      </w:r>
    </w:p>
    <w:p w14:paraId="7F6EE88D" w14:textId="77777777" w:rsidR="00800AD8" w:rsidRDefault="00800AD8">
      <w:pPr>
        <w:pStyle w:val="InterlineFree"/>
      </w:pPr>
      <w:r>
        <w:t>“We jab our arms, friend,” said Ant-eater.</w:t>
      </w:r>
    </w:p>
    <w:p w14:paraId="5CDC788F" w14:textId="77777777" w:rsidR="00800AD8" w:rsidRDefault="00DC1AE0" w:rsidP="00660DEB">
      <w:pPr>
        <w:pStyle w:val="InterlineText"/>
        <w:tabs>
          <w:tab w:val="left" w:pos="533"/>
          <w:tab w:val="left" w:pos="1577"/>
          <w:tab w:val="left" w:pos="2261"/>
          <w:tab w:val="left" w:pos="2870"/>
        </w:tabs>
      </w:pPr>
      <w:r w:rsidRPr="003A1D48">
        <w:rPr>
          <w:rStyle w:val="InterlineTextNumChar"/>
        </w:rPr>
        <w:t>010</w:t>
      </w:r>
      <w:r w:rsidR="00800AD8">
        <w:tab/>
        <w:t>patsekan</w:t>
      </w:r>
      <w:r w:rsidR="00800AD8">
        <w:tab/>
        <w:t>aza</w:t>
      </w:r>
      <w:r w:rsidR="00800AD8">
        <w:tab/>
        <w:t>lima</w:t>
      </w:r>
      <w:r w:rsidR="00800AD8">
        <w:tab/>
        <w:t>nimadju.</w:t>
      </w:r>
    </w:p>
    <w:p w14:paraId="1109F239" w14:textId="77777777" w:rsidR="00800AD8" w:rsidRDefault="00800AD8" w:rsidP="00660DEB">
      <w:pPr>
        <w:pStyle w:val="InterlineGlossWithTrans"/>
        <w:tabs>
          <w:tab w:val="left" w:pos="533"/>
          <w:tab w:val="left" w:pos="1577"/>
          <w:tab w:val="left" w:pos="2261"/>
          <w:tab w:val="left" w:pos="2870"/>
        </w:tabs>
      </w:pPr>
      <w:r>
        <w:tab/>
        <w:t>patsek-an</w:t>
      </w:r>
      <w:r>
        <w:tab/>
        <w:t>a-zua</w:t>
      </w:r>
      <w:r>
        <w:tab/>
        <w:t>lima</w:t>
      </w:r>
      <w:r>
        <w:tab/>
        <w:t>ni-madju</w:t>
      </w:r>
    </w:p>
    <w:p w14:paraId="459E3A3E" w14:textId="77777777" w:rsidR="00800AD8" w:rsidRDefault="00800AD8" w:rsidP="00660DEB">
      <w:pPr>
        <w:pStyle w:val="InterlineTransNoFree"/>
        <w:tabs>
          <w:tab w:val="left" w:pos="1577"/>
          <w:tab w:val="left" w:pos="2261"/>
          <w:tab w:val="left" w:pos="2870"/>
          <w:tab w:val="right" w:pos="8787"/>
        </w:tabs>
      </w:pPr>
      <w:r>
        <w:tab/>
        <w:t>pierce-</w:t>
      </w:r>
      <w:r>
        <w:rPr>
          <w:smallCaps/>
        </w:rPr>
        <w:t>lf</w:t>
      </w:r>
      <w:r>
        <w:tab/>
      </w:r>
      <w:r>
        <w:rPr>
          <w:smallCaps/>
        </w:rPr>
        <w:t>c-</w:t>
      </w:r>
      <w:r>
        <w:t>that</w:t>
      </w:r>
      <w:r>
        <w:tab/>
        <w:t>hand</w:t>
      </w:r>
      <w:r>
        <w:tab/>
        <w:t>of-</w:t>
      </w:r>
      <w:r>
        <w:rPr>
          <w:smallCaps/>
        </w:rPr>
        <w:t>3rd.pers</w:t>
      </w:r>
      <w:r w:rsidR="00660DEB">
        <w:rPr>
          <w:smallCaps/>
        </w:rPr>
        <w:tab/>
      </w:r>
      <w:r w:rsidR="00660DEB">
        <w:t>Rabbit jabbed his arm.</w:t>
      </w:r>
    </w:p>
    <w:p w14:paraId="622D2594" w14:textId="77777777" w:rsidR="00800AD8" w:rsidRDefault="00DC1AE0" w:rsidP="006B19B4">
      <w:pPr>
        <w:pStyle w:val="InterlineText"/>
        <w:tabs>
          <w:tab w:val="left" w:pos="533"/>
          <w:tab w:val="left" w:pos="2627"/>
          <w:tab w:val="left" w:pos="3101"/>
          <w:tab w:val="left" w:pos="3545"/>
          <w:tab w:val="left" w:pos="4289"/>
          <w:tab w:val="left" w:pos="4883"/>
          <w:tab w:val="left" w:pos="5537"/>
          <w:tab w:val="left" w:pos="5921"/>
          <w:tab w:val="left" w:pos="6965"/>
          <w:tab w:val="left" w:pos="7439"/>
          <w:tab w:val="left" w:pos="7883"/>
        </w:tabs>
      </w:pPr>
      <w:r w:rsidRPr="003A1D48">
        <w:rPr>
          <w:rStyle w:val="InterlineTextNumChar"/>
        </w:rPr>
        <w:t>011</w:t>
      </w:r>
      <w:r w:rsidR="00800AD8">
        <w:tab/>
        <w:t>“ananananananana,”</w:t>
      </w:r>
      <w:r w:rsidR="00800AD8">
        <w:tab/>
        <w:t>aya</w:t>
      </w:r>
      <w:r w:rsidR="00800AD8">
        <w:tab/>
        <w:t>ti</w:t>
      </w:r>
      <w:r w:rsidR="00800AD8">
        <w:tab/>
        <w:t>lutjuk;</w:t>
      </w:r>
      <w:r w:rsidR="00800AD8">
        <w:tab/>
        <w:t>“aku</w:t>
      </w:r>
      <w:r w:rsidR="00800AD8">
        <w:tab/>
        <w:t>nu</w:t>
      </w:r>
      <w:r w:rsidR="00800AD8">
        <w:tab/>
        <w:t>ku</w:t>
      </w:r>
      <w:r w:rsidR="00800AD8">
        <w:tab/>
        <w:t>patsekan</w:t>
      </w:r>
      <w:r w:rsidR="00800AD8">
        <w:tab/>
        <w:t>sa</w:t>
      </w:r>
      <w:r w:rsidR="00660DEB">
        <w:tab/>
        <w:t>ku</w:t>
      </w:r>
      <w:r w:rsidR="006B19B4">
        <w:tab/>
        <w:t>lima,</w:t>
      </w:r>
    </w:p>
    <w:p w14:paraId="79077C6C" w14:textId="77777777" w:rsidR="00800AD8" w:rsidRDefault="00800AD8" w:rsidP="006B19B4">
      <w:pPr>
        <w:pStyle w:val="InterlineGlossWithTrans"/>
        <w:tabs>
          <w:tab w:val="left" w:pos="533"/>
          <w:tab w:val="left" w:pos="2627"/>
          <w:tab w:val="left" w:pos="3101"/>
          <w:tab w:val="left" w:pos="3545"/>
          <w:tab w:val="left" w:pos="4289"/>
          <w:tab w:val="left" w:pos="4883"/>
          <w:tab w:val="left" w:pos="5537"/>
          <w:tab w:val="left" w:pos="5921"/>
          <w:tab w:val="left" w:pos="6965"/>
          <w:tab w:val="left" w:pos="7439"/>
          <w:tab w:val="left" w:pos="7883"/>
        </w:tabs>
      </w:pPr>
      <w:r>
        <w:tab/>
        <w:t>ananananananana</w:t>
      </w:r>
      <w:r>
        <w:tab/>
        <w:t>aya</w:t>
      </w:r>
      <w:r>
        <w:tab/>
        <w:t>ti</w:t>
      </w:r>
      <w:r>
        <w:tab/>
        <w:t>lutjuk</w:t>
      </w:r>
      <w:r>
        <w:tab/>
        <w:t>aku</w:t>
      </w:r>
      <w:r>
        <w:tab/>
        <w:t>nu</w:t>
      </w:r>
      <w:r>
        <w:tab/>
        <w:t>ku</w:t>
      </w:r>
      <w:r>
        <w:tab/>
        <w:t>patsek-an</w:t>
      </w:r>
      <w:r>
        <w:tab/>
        <w:t>tsa</w:t>
      </w:r>
      <w:r w:rsidR="00660DEB">
        <w:tab/>
        <w:t>ku</w:t>
      </w:r>
      <w:r w:rsidR="006B19B4">
        <w:tab/>
        <w:t>lima</w:t>
      </w:r>
    </w:p>
    <w:p w14:paraId="2F3D3D63" w14:textId="77777777" w:rsidR="00800AD8" w:rsidRDefault="00800AD8" w:rsidP="006B19B4">
      <w:pPr>
        <w:pStyle w:val="InterlineTransNoFree"/>
        <w:tabs>
          <w:tab w:val="left" w:pos="2627"/>
          <w:tab w:val="left" w:pos="3101"/>
          <w:tab w:val="left" w:pos="3545"/>
          <w:tab w:val="left" w:pos="4289"/>
          <w:tab w:val="left" w:pos="4883"/>
          <w:tab w:val="left" w:pos="5537"/>
          <w:tab w:val="left" w:pos="5921"/>
          <w:tab w:val="left" w:pos="6965"/>
          <w:tab w:val="left" w:pos="7439"/>
          <w:tab w:val="left" w:pos="7883"/>
        </w:tabs>
      </w:pPr>
      <w:r>
        <w:tab/>
        <w:t>ow</w:t>
      </w:r>
      <w:r>
        <w:tab/>
        <w:t>say</w:t>
      </w:r>
      <w:r>
        <w:tab/>
      </w:r>
      <w:r>
        <w:rPr>
          <w:smallCaps/>
        </w:rPr>
        <w:t>f.h</w:t>
      </w:r>
      <w:r>
        <w:tab/>
        <w:t>rabbit</w:t>
      </w:r>
      <w:r>
        <w:tab/>
        <w:t>why</w:t>
      </w:r>
      <w:r>
        <w:tab/>
        <w:t>when</w:t>
      </w:r>
      <w:r>
        <w:tab/>
        <w:t>I</w:t>
      </w:r>
      <w:r>
        <w:tab/>
        <w:t>pierce-</w:t>
      </w:r>
      <w:r>
        <w:rPr>
          <w:smallCaps/>
        </w:rPr>
        <w:t>lf</w:t>
      </w:r>
      <w:r>
        <w:tab/>
        <w:t>this</w:t>
      </w:r>
      <w:r w:rsidR="00660DEB">
        <w:tab/>
        <w:t>my</w:t>
      </w:r>
      <w:r w:rsidR="006B19B4">
        <w:tab/>
        <w:t>hand</w:t>
      </w:r>
    </w:p>
    <w:p w14:paraId="5B68C612" w14:textId="77777777" w:rsidR="00800AD8" w:rsidRDefault="00800AD8" w:rsidP="006B19B4">
      <w:pPr>
        <w:pStyle w:val="InterlineText"/>
        <w:tabs>
          <w:tab w:val="left" w:pos="533"/>
          <w:tab w:val="left" w:pos="1742"/>
          <w:tab w:val="left" w:pos="2756"/>
          <w:tab w:val="left" w:pos="3230"/>
          <w:tab w:val="left" w:pos="3674"/>
          <w:tab w:val="left" w:pos="4358"/>
          <w:tab w:val="left" w:pos="5057"/>
        </w:tabs>
      </w:pPr>
      <w:r>
        <w:tab/>
        <w:t>qalian,</w:t>
      </w:r>
      <w:r>
        <w:tab/>
        <w:t>saqetju?</w:t>
      </w:r>
      <w:r w:rsidR="00D21C3A">
        <w:t>”</w:t>
      </w:r>
      <w:r w:rsidR="00D21C3A">
        <w:tab/>
      </w:r>
      <w:r>
        <w:t>aya</w:t>
      </w:r>
      <w:r>
        <w:tab/>
        <w:t>ti</w:t>
      </w:r>
      <w:r>
        <w:tab/>
        <w:t>lutjuk</w:t>
      </w:r>
      <w:r>
        <w:tab/>
        <w:t>tjai</w:t>
      </w:r>
      <w:r>
        <w:tab/>
        <w:t>qam.</w:t>
      </w:r>
    </w:p>
    <w:p w14:paraId="5D8388D6" w14:textId="77777777" w:rsidR="00800AD8" w:rsidRDefault="00800AD8" w:rsidP="006B19B4">
      <w:pPr>
        <w:pStyle w:val="InterlineGlossWithTrans"/>
        <w:tabs>
          <w:tab w:val="left" w:pos="533"/>
          <w:tab w:val="left" w:pos="1742"/>
          <w:tab w:val="left" w:pos="2756"/>
          <w:tab w:val="left" w:pos="3230"/>
          <w:tab w:val="left" w:pos="3674"/>
          <w:tab w:val="left" w:pos="4358"/>
          <w:tab w:val="left" w:pos="5057"/>
        </w:tabs>
      </w:pPr>
      <w:r>
        <w:tab/>
        <w:t>qali-an</w:t>
      </w:r>
      <w:r>
        <w:tab/>
        <w:t>saqetju</w:t>
      </w:r>
      <w:r>
        <w:tab/>
        <w:t>aya</w:t>
      </w:r>
      <w:r>
        <w:tab/>
        <w:t>ti</w:t>
      </w:r>
      <w:r>
        <w:tab/>
        <w:t>lutjuk</w:t>
      </w:r>
      <w:r>
        <w:tab/>
        <w:t>tjai</w:t>
      </w:r>
      <w:r>
        <w:tab/>
        <w:t>qam</w:t>
      </w:r>
    </w:p>
    <w:p w14:paraId="1A2573F4" w14:textId="77777777" w:rsidR="00800AD8" w:rsidRDefault="00800AD8" w:rsidP="006B19B4">
      <w:pPr>
        <w:pStyle w:val="InterlineTrans"/>
        <w:tabs>
          <w:tab w:val="left" w:pos="533"/>
          <w:tab w:val="left" w:pos="1742"/>
          <w:tab w:val="left" w:pos="2756"/>
          <w:tab w:val="left" w:pos="3230"/>
          <w:tab w:val="left" w:pos="3674"/>
          <w:tab w:val="left" w:pos="4358"/>
          <w:tab w:val="left" w:pos="5057"/>
        </w:tabs>
      </w:pPr>
      <w:r>
        <w:tab/>
        <w:t>friend-</w:t>
      </w:r>
      <w:r>
        <w:rPr>
          <w:smallCaps/>
        </w:rPr>
        <w:t>nom</w:t>
      </w:r>
      <w:r>
        <w:tab/>
        <w:t>painful</w:t>
      </w:r>
      <w:r>
        <w:tab/>
        <w:t>say</w:t>
      </w:r>
      <w:r>
        <w:tab/>
      </w:r>
      <w:r>
        <w:rPr>
          <w:smallCaps/>
        </w:rPr>
        <w:t>f.h</w:t>
      </w:r>
      <w:r>
        <w:tab/>
        <w:t>rabbit</w:t>
      </w:r>
      <w:r>
        <w:tab/>
      </w:r>
      <w:r>
        <w:rPr>
          <w:smallCaps/>
        </w:rPr>
        <w:t>obl</w:t>
      </w:r>
      <w:r>
        <w:t>.</w:t>
      </w:r>
      <w:r>
        <w:rPr>
          <w:smallCaps/>
        </w:rPr>
        <w:t>h</w:t>
      </w:r>
      <w:r>
        <w:rPr>
          <w:smallCaps/>
        </w:rPr>
        <w:tab/>
      </w:r>
      <w:r>
        <w:t>ant.eater</w:t>
      </w:r>
    </w:p>
    <w:p w14:paraId="29DE14EF" w14:textId="77777777" w:rsidR="00800AD8" w:rsidRDefault="00800AD8">
      <w:pPr>
        <w:pStyle w:val="InterlineFree"/>
      </w:pPr>
      <w:r>
        <w:t>“Oow!” said Rabbit; “why does it hurt when I jab my arm?” said Rabbit to Ant-eater.</w:t>
      </w:r>
    </w:p>
    <w:p w14:paraId="47D5DEA1" w14:textId="77777777" w:rsidR="00800AD8" w:rsidRDefault="00DC1AE0" w:rsidP="006B19B4">
      <w:pPr>
        <w:pStyle w:val="InterlineText"/>
        <w:tabs>
          <w:tab w:val="left" w:pos="533"/>
          <w:tab w:val="left" w:pos="1367"/>
          <w:tab w:val="left" w:pos="2651"/>
          <w:tab w:val="left" w:pos="2915"/>
          <w:tab w:val="left" w:pos="3749"/>
          <w:tab w:val="left" w:pos="4433"/>
          <w:tab w:val="left" w:pos="5087"/>
          <w:tab w:val="left" w:pos="5561"/>
          <w:tab w:val="left" w:pos="6155"/>
          <w:tab w:val="left" w:pos="6914"/>
          <w:tab w:val="left" w:pos="7958"/>
        </w:tabs>
      </w:pPr>
      <w:r w:rsidRPr="003A1D48">
        <w:rPr>
          <w:rStyle w:val="InterlineTextNumChar"/>
        </w:rPr>
        <w:lastRenderedPageBreak/>
        <w:t>012</w:t>
      </w:r>
      <w:r w:rsidR="00800AD8">
        <w:tab/>
        <w:t>“manu,</w:t>
      </w:r>
      <w:r w:rsidR="00800AD8">
        <w:tab/>
        <w:t>‘patseki</w:t>
      </w:r>
      <w:r w:rsidR="00800AD8">
        <w:tab/>
        <w:t>a</w:t>
      </w:r>
      <w:r w:rsidR="00800AD8">
        <w:tab/>
        <w:t>su</w:t>
      </w:r>
      <w:r w:rsidR="00800AD8">
        <w:tab/>
        <w:t>lima,</w:t>
      </w:r>
      <w:r w:rsidR="006B19B4">
        <w:t>’</w:t>
      </w:r>
      <w:r w:rsidR="00800AD8">
        <w:tab/>
        <w:t>nu</w:t>
      </w:r>
      <w:r w:rsidR="00800AD8">
        <w:tab/>
        <w:t>aya</w:t>
      </w:r>
      <w:r w:rsidR="00800AD8">
        <w:tab/>
        <w:t>ken,</w:t>
      </w:r>
      <w:r w:rsidR="00800AD8">
        <w:tab/>
        <w:t>su</w:t>
      </w:r>
      <w:r w:rsidR="006B19B4">
        <w:tab/>
        <w:t>patsekan</w:t>
      </w:r>
      <w:r w:rsidR="006B19B4">
        <w:tab/>
        <w:t>a</w:t>
      </w:r>
    </w:p>
    <w:p w14:paraId="72CA9D1A" w14:textId="77777777" w:rsidR="00800AD8" w:rsidRDefault="00800AD8" w:rsidP="006B19B4">
      <w:pPr>
        <w:pStyle w:val="InterlineGlossWithTrans"/>
        <w:tabs>
          <w:tab w:val="left" w:pos="533"/>
          <w:tab w:val="left" w:pos="1367"/>
          <w:tab w:val="left" w:pos="2651"/>
          <w:tab w:val="left" w:pos="2915"/>
          <w:tab w:val="left" w:pos="3749"/>
          <w:tab w:val="left" w:pos="4433"/>
          <w:tab w:val="left" w:pos="5087"/>
          <w:tab w:val="left" w:pos="5561"/>
          <w:tab w:val="left" w:pos="6155"/>
          <w:tab w:val="left" w:pos="6914"/>
          <w:tab w:val="left" w:pos="7958"/>
        </w:tabs>
      </w:pPr>
      <w:r>
        <w:tab/>
        <w:t>manu</w:t>
      </w:r>
      <w:r>
        <w:tab/>
        <w:t>patsek-i</w:t>
      </w:r>
      <w:r>
        <w:tab/>
        <w:t>a</w:t>
      </w:r>
      <w:r>
        <w:tab/>
        <w:t>su</w:t>
      </w:r>
      <w:r>
        <w:tab/>
        <w:t>lima</w:t>
      </w:r>
      <w:r>
        <w:tab/>
        <w:t>nu</w:t>
      </w:r>
      <w:r>
        <w:tab/>
        <w:t>aya</w:t>
      </w:r>
      <w:r>
        <w:tab/>
        <w:t>aken</w:t>
      </w:r>
      <w:r>
        <w:tab/>
        <w:t>su</w:t>
      </w:r>
      <w:r w:rsidR="006B19B4">
        <w:tab/>
        <w:t>patsek-an</w:t>
      </w:r>
      <w:r w:rsidR="006B19B4">
        <w:tab/>
        <w:t>a</w:t>
      </w:r>
    </w:p>
    <w:p w14:paraId="61F9EDBF" w14:textId="77777777" w:rsidR="00800AD8" w:rsidRDefault="00800AD8" w:rsidP="006B19B4">
      <w:pPr>
        <w:pStyle w:val="InterlineTransNoFree"/>
        <w:tabs>
          <w:tab w:val="left" w:pos="1367"/>
          <w:tab w:val="left" w:pos="2651"/>
          <w:tab w:val="left" w:pos="2915"/>
          <w:tab w:val="left" w:pos="3749"/>
          <w:tab w:val="left" w:pos="4433"/>
          <w:tab w:val="left" w:pos="5087"/>
          <w:tab w:val="left" w:pos="5561"/>
          <w:tab w:val="left" w:pos="6155"/>
          <w:tab w:val="left" w:pos="6914"/>
          <w:tab w:val="left" w:pos="7958"/>
        </w:tabs>
      </w:pPr>
      <w:r>
        <w:tab/>
        <w:t>then</w:t>
      </w:r>
      <w:r>
        <w:tab/>
        <w:t>pierce-</w:t>
      </w:r>
      <w:r>
        <w:rPr>
          <w:smallCaps/>
        </w:rPr>
        <w:t>hort</w:t>
      </w:r>
      <w:r>
        <w:rPr>
          <w:smallCaps/>
        </w:rPr>
        <w:tab/>
        <w:t>c</w:t>
      </w:r>
      <w:r>
        <w:rPr>
          <w:smallCaps/>
        </w:rPr>
        <w:tab/>
      </w:r>
      <w:r>
        <w:t>your(</w:t>
      </w:r>
      <w:r>
        <w:rPr>
          <w:smallCaps/>
        </w:rPr>
        <w:t>s</w:t>
      </w:r>
      <w:r>
        <w:t>)</w:t>
      </w:r>
      <w:r>
        <w:tab/>
        <w:t>hand</w:t>
      </w:r>
      <w:r>
        <w:tab/>
        <w:t>when</w:t>
      </w:r>
      <w:r>
        <w:tab/>
        <w:t>say</w:t>
      </w:r>
      <w:r>
        <w:tab/>
      </w:r>
      <w:r w:rsidR="000D5EFB" w:rsidRPr="000D5EFB">
        <w:rPr>
          <w:smallCaps/>
        </w:rPr>
        <w:t>f.I</w:t>
      </w:r>
      <w:r>
        <w:tab/>
        <w:t>you(</w:t>
      </w:r>
      <w:r>
        <w:rPr>
          <w:smallCaps/>
        </w:rPr>
        <w:t>s</w:t>
      </w:r>
      <w:r>
        <w:t>)</w:t>
      </w:r>
      <w:r w:rsidR="006B19B4">
        <w:tab/>
        <w:t>pierce-</w:t>
      </w:r>
      <w:r w:rsidR="006B19B4">
        <w:rPr>
          <w:smallCaps/>
        </w:rPr>
        <w:t>lf</w:t>
      </w:r>
      <w:r w:rsidR="006B19B4">
        <w:rPr>
          <w:smallCaps/>
        </w:rPr>
        <w:tab/>
        <w:t>c</w:t>
      </w:r>
    </w:p>
    <w:p w14:paraId="4C22A99A" w14:textId="77777777" w:rsidR="00800AD8" w:rsidRDefault="006B19B4" w:rsidP="006B19B4">
      <w:pPr>
        <w:pStyle w:val="InterlineText"/>
        <w:tabs>
          <w:tab w:val="left" w:pos="533"/>
          <w:tab w:val="left" w:pos="1367"/>
          <w:tab w:val="left" w:pos="2126"/>
          <w:tab w:val="left" w:pos="2600"/>
          <w:tab w:val="left" w:pos="3044"/>
        </w:tabs>
      </w:pPr>
      <w:r>
        <w:tab/>
        <w:t>su</w:t>
      </w:r>
      <w:r>
        <w:tab/>
      </w:r>
      <w:r w:rsidR="00800AD8">
        <w:t>lima?</w:t>
      </w:r>
      <w:r w:rsidR="00D21C3A">
        <w:t>”</w:t>
      </w:r>
      <w:r w:rsidR="00D21C3A">
        <w:tab/>
      </w:r>
      <w:r w:rsidR="00800AD8">
        <w:t>aya</w:t>
      </w:r>
      <w:r w:rsidR="00800AD8">
        <w:tab/>
        <w:t>ti</w:t>
      </w:r>
      <w:r w:rsidR="00800AD8">
        <w:tab/>
        <w:t>qam.</w:t>
      </w:r>
    </w:p>
    <w:p w14:paraId="68D16464" w14:textId="77777777" w:rsidR="00800AD8" w:rsidRDefault="006B19B4" w:rsidP="006B19B4">
      <w:pPr>
        <w:pStyle w:val="InterlineGlossWithTrans"/>
        <w:tabs>
          <w:tab w:val="left" w:pos="533"/>
          <w:tab w:val="left" w:pos="1367"/>
          <w:tab w:val="left" w:pos="2126"/>
          <w:tab w:val="left" w:pos="2600"/>
          <w:tab w:val="left" w:pos="3044"/>
        </w:tabs>
      </w:pPr>
      <w:r>
        <w:tab/>
        <w:t>su</w:t>
      </w:r>
      <w:r>
        <w:tab/>
      </w:r>
      <w:r w:rsidR="00800AD8">
        <w:t>lima</w:t>
      </w:r>
      <w:r w:rsidR="00800AD8">
        <w:tab/>
        <w:t>aya</w:t>
      </w:r>
      <w:r w:rsidR="00800AD8">
        <w:tab/>
        <w:t>ti</w:t>
      </w:r>
      <w:r w:rsidR="00800AD8">
        <w:tab/>
        <w:t>qam</w:t>
      </w:r>
    </w:p>
    <w:p w14:paraId="44053C4D" w14:textId="77777777" w:rsidR="00800AD8" w:rsidRDefault="006B19B4" w:rsidP="006B19B4">
      <w:pPr>
        <w:pStyle w:val="InterlineTrans"/>
        <w:tabs>
          <w:tab w:val="left" w:pos="533"/>
          <w:tab w:val="left" w:pos="1367"/>
          <w:tab w:val="left" w:pos="2126"/>
          <w:tab w:val="left" w:pos="2600"/>
          <w:tab w:val="left" w:pos="3044"/>
        </w:tabs>
      </w:pPr>
      <w:r>
        <w:rPr>
          <w:smallCaps/>
        </w:rPr>
        <w:tab/>
      </w:r>
      <w:r>
        <w:t>your(</w:t>
      </w:r>
      <w:r>
        <w:rPr>
          <w:smallCaps/>
        </w:rPr>
        <w:t>s</w:t>
      </w:r>
      <w:r>
        <w:t>)</w:t>
      </w:r>
      <w:r w:rsidR="00800AD8">
        <w:tab/>
        <w:t>hand</w:t>
      </w:r>
      <w:r w:rsidR="00800AD8">
        <w:tab/>
        <w:t>say</w:t>
      </w:r>
      <w:r w:rsidR="00800AD8">
        <w:tab/>
      </w:r>
      <w:r w:rsidR="00800AD8">
        <w:rPr>
          <w:smallCaps/>
        </w:rPr>
        <w:t>f.h</w:t>
      </w:r>
      <w:r w:rsidR="00800AD8">
        <w:tab/>
        <w:t>ant.eater</w:t>
      </w:r>
    </w:p>
    <w:p w14:paraId="17E72600" w14:textId="77777777" w:rsidR="00800AD8" w:rsidRDefault="00800AD8">
      <w:pPr>
        <w:pStyle w:val="InterlineFree"/>
      </w:pPr>
      <w:r>
        <w:t>“Well did you really jab your arm when I told you to?” said Ant-eater.</w:t>
      </w:r>
    </w:p>
    <w:p w14:paraId="19A9812E" w14:textId="77777777" w:rsidR="00800AD8" w:rsidRDefault="00DC1AE0" w:rsidP="006B19B4">
      <w:pPr>
        <w:pStyle w:val="InterlineText"/>
        <w:tabs>
          <w:tab w:val="left" w:pos="533"/>
          <w:tab w:val="left" w:pos="1067"/>
          <w:tab w:val="left" w:pos="1751"/>
          <w:tab w:val="left" w:pos="2615"/>
          <w:tab w:val="left" w:pos="3479"/>
          <w:tab w:val="left" w:pos="4253"/>
          <w:tab w:val="left" w:pos="5462"/>
          <w:tab w:val="left" w:pos="5936"/>
          <w:tab w:val="left" w:pos="6860"/>
          <w:tab w:val="left" w:pos="7679"/>
        </w:tabs>
      </w:pPr>
      <w:r w:rsidRPr="003A1D48">
        <w:rPr>
          <w:rStyle w:val="InterlineTextNumChar"/>
        </w:rPr>
        <w:t>013</w:t>
      </w:r>
      <w:r w:rsidR="00800AD8">
        <w:tab/>
        <w:t>“pai</w:t>
      </w:r>
      <w:r w:rsidR="00800AD8">
        <w:tab/>
        <w:t>ari,</w:t>
      </w:r>
      <w:r w:rsidR="00800AD8">
        <w:tab/>
        <w:t>tja</w:t>
      </w:r>
      <w:r w:rsidR="00800AD8">
        <w:tab/>
        <w:t>tapiaw</w:t>
      </w:r>
      <w:r w:rsidR="00800AD8">
        <w:tab/>
        <w:t>anga,</w:t>
      </w:r>
      <w:r w:rsidR="00800AD8">
        <w:tab/>
        <w:t>qalian,</w:t>
      </w:r>
      <w:r w:rsidR="00800AD8">
        <w:tab/>
        <w:t>sa</w:t>
      </w:r>
      <w:r w:rsidR="00800AD8">
        <w:tab/>
        <w:t>tja</w:t>
      </w:r>
      <w:r w:rsidR="00800AD8">
        <w:tab/>
        <w:t>qaqiî,”</w:t>
      </w:r>
      <w:r w:rsidR="006B19B4">
        <w:tab/>
        <w:t>aya</w:t>
      </w:r>
    </w:p>
    <w:p w14:paraId="16CD7783" w14:textId="77777777" w:rsidR="00800AD8" w:rsidRDefault="00800AD8" w:rsidP="006B19B4">
      <w:pPr>
        <w:pStyle w:val="InterlineGlossWithTrans"/>
        <w:tabs>
          <w:tab w:val="left" w:pos="533"/>
          <w:tab w:val="left" w:pos="1067"/>
          <w:tab w:val="left" w:pos="1751"/>
          <w:tab w:val="left" w:pos="2615"/>
          <w:tab w:val="left" w:pos="3479"/>
          <w:tab w:val="left" w:pos="4253"/>
          <w:tab w:val="left" w:pos="5462"/>
          <w:tab w:val="left" w:pos="5936"/>
          <w:tab w:val="left" w:pos="6860"/>
          <w:tab w:val="left" w:pos="7679"/>
        </w:tabs>
      </w:pPr>
      <w:r>
        <w:tab/>
        <w:t>pai</w:t>
      </w:r>
      <w:r>
        <w:tab/>
        <w:t>ari</w:t>
      </w:r>
      <w:r>
        <w:tab/>
        <w:t>tja</w:t>
      </w:r>
      <w:r>
        <w:tab/>
        <w:t>tapi-aw</w:t>
      </w:r>
      <w:r>
        <w:tab/>
        <w:t>anga</w:t>
      </w:r>
      <w:r>
        <w:tab/>
        <w:t>qali-an</w:t>
      </w:r>
      <w:r>
        <w:tab/>
        <w:t>tsa</w:t>
      </w:r>
      <w:r>
        <w:tab/>
        <w:t>tja</w:t>
      </w:r>
      <w:r>
        <w:tab/>
        <w:t>qaqiî</w:t>
      </w:r>
      <w:r w:rsidR="006B19B4">
        <w:tab/>
        <w:t>aya</w:t>
      </w:r>
    </w:p>
    <w:p w14:paraId="636EA019" w14:textId="77777777" w:rsidR="00800AD8" w:rsidRDefault="00800AD8" w:rsidP="006B19B4">
      <w:pPr>
        <w:pStyle w:val="InterlineTransNoFree"/>
        <w:tabs>
          <w:tab w:val="left" w:pos="1067"/>
          <w:tab w:val="left" w:pos="1751"/>
          <w:tab w:val="left" w:pos="2615"/>
          <w:tab w:val="left" w:pos="3479"/>
          <w:tab w:val="left" w:pos="4253"/>
          <w:tab w:val="left" w:pos="5462"/>
          <w:tab w:val="left" w:pos="5936"/>
          <w:tab w:val="left" w:pos="6860"/>
          <w:tab w:val="left" w:pos="7679"/>
        </w:tabs>
      </w:pPr>
      <w:r>
        <w:tab/>
        <w:t>well</w:t>
      </w:r>
      <w:r>
        <w:tab/>
        <w:t>go.on</w:t>
      </w:r>
      <w:r>
        <w:tab/>
        <w:t>we(</w:t>
      </w:r>
      <w:r>
        <w:rPr>
          <w:smallCaps/>
        </w:rPr>
        <w:t>inc</w:t>
      </w:r>
      <w:r>
        <w:t>)</w:t>
      </w:r>
      <w:r>
        <w:tab/>
        <w:t>bake-</w:t>
      </w:r>
      <w:r>
        <w:rPr>
          <w:smallCaps/>
        </w:rPr>
        <w:t>lf</w:t>
      </w:r>
      <w:r>
        <w:tab/>
        <w:t>indeed</w:t>
      </w:r>
      <w:r>
        <w:tab/>
        <w:t>friend-</w:t>
      </w:r>
      <w:r>
        <w:rPr>
          <w:smallCaps/>
        </w:rPr>
        <w:t>nom</w:t>
      </w:r>
      <w:r>
        <w:tab/>
        <w:t>this</w:t>
      </w:r>
      <w:r>
        <w:tab/>
        <w:t>our(</w:t>
      </w:r>
      <w:r>
        <w:rPr>
          <w:smallCaps/>
        </w:rPr>
        <w:t>inc</w:t>
      </w:r>
      <w:r>
        <w:t>)</w:t>
      </w:r>
      <w:r>
        <w:tab/>
        <w:t>tuber</w:t>
      </w:r>
      <w:r w:rsidR="006B19B4">
        <w:tab/>
        <w:t>say</w:t>
      </w:r>
    </w:p>
    <w:p w14:paraId="2600D22C" w14:textId="77777777" w:rsidR="00800AD8" w:rsidRDefault="00800AD8" w:rsidP="006B19B4">
      <w:pPr>
        <w:pStyle w:val="InterlineText"/>
        <w:tabs>
          <w:tab w:val="left" w:pos="533"/>
          <w:tab w:val="left" w:pos="977"/>
        </w:tabs>
      </w:pPr>
      <w:r>
        <w:tab/>
        <w:t>ti</w:t>
      </w:r>
      <w:r>
        <w:tab/>
        <w:t>lutjuk.</w:t>
      </w:r>
    </w:p>
    <w:p w14:paraId="088BBBD4" w14:textId="77777777" w:rsidR="00800AD8" w:rsidRDefault="00800AD8" w:rsidP="006B19B4">
      <w:pPr>
        <w:pStyle w:val="InterlineGlossWithTrans"/>
        <w:tabs>
          <w:tab w:val="left" w:pos="533"/>
          <w:tab w:val="left" w:pos="977"/>
        </w:tabs>
      </w:pPr>
      <w:r>
        <w:tab/>
        <w:t>ti</w:t>
      </w:r>
      <w:r>
        <w:tab/>
        <w:t>lutjuk</w:t>
      </w:r>
    </w:p>
    <w:p w14:paraId="73B15F52" w14:textId="77777777" w:rsidR="00800AD8" w:rsidRDefault="00800AD8" w:rsidP="006B19B4">
      <w:pPr>
        <w:pStyle w:val="InterlineTrans"/>
        <w:tabs>
          <w:tab w:val="left" w:pos="533"/>
          <w:tab w:val="left" w:pos="977"/>
        </w:tabs>
      </w:pPr>
      <w:r>
        <w:tab/>
      </w:r>
      <w:r>
        <w:rPr>
          <w:smallCaps/>
        </w:rPr>
        <w:t>f.h</w:t>
      </w:r>
      <w:r>
        <w:tab/>
        <w:t>rabbit</w:t>
      </w:r>
    </w:p>
    <w:p w14:paraId="76A2CC8A" w14:textId="77777777" w:rsidR="00800AD8" w:rsidRDefault="00800AD8">
      <w:pPr>
        <w:pStyle w:val="InterlineFree"/>
      </w:pPr>
      <w:r>
        <w:t>“Well come on, friend, let’s roast our tubers in an earth-oven,” said Rabbit.</w:t>
      </w:r>
    </w:p>
    <w:p w14:paraId="5E8DBECB" w14:textId="77777777" w:rsidR="00800AD8" w:rsidRDefault="00DC1AE0" w:rsidP="006B19B4">
      <w:pPr>
        <w:pStyle w:val="InterlineText"/>
        <w:tabs>
          <w:tab w:val="left" w:pos="533"/>
          <w:tab w:val="left" w:pos="1217"/>
          <w:tab w:val="left" w:pos="1691"/>
          <w:tab w:val="left" w:pos="2135"/>
        </w:tabs>
      </w:pPr>
      <w:r w:rsidRPr="003A1D48">
        <w:rPr>
          <w:rStyle w:val="InterlineTextNumChar"/>
        </w:rPr>
        <w:t>014</w:t>
      </w:r>
      <w:r w:rsidR="00800AD8">
        <w:tab/>
        <w:t>“ari,”</w:t>
      </w:r>
      <w:r w:rsidR="00800AD8">
        <w:tab/>
        <w:t>aya</w:t>
      </w:r>
      <w:r w:rsidR="00800AD8">
        <w:tab/>
        <w:t>ti</w:t>
      </w:r>
      <w:r w:rsidR="00800AD8">
        <w:tab/>
        <w:t>qam.</w:t>
      </w:r>
    </w:p>
    <w:p w14:paraId="7EDD6AE7" w14:textId="77777777" w:rsidR="00800AD8" w:rsidRDefault="00800AD8" w:rsidP="006B19B4">
      <w:pPr>
        <w:pStyle w:val="InterlineGlossWithTrans"/>
        <w:tabs>
          <w:tab w:val="left" w:pos="533"/>
          <w:tab w:val="left" w:pos="1217"/>
          <w:tab w:val="left" w:pos="1691"/>
          <w:tab w:val="left" w:pos="2135"/>
        </w:tabs>
      </w:pPr>
      <w:r>
        <w:tab/>
        <w:t>ari</w:t>
      </w:r>
      <w:r>
        <w:tab/>
        <w:t>aya</w:t>
      </w:r>
      <w:r>
        <w:tab/>
        <w:t>ti</w:t>
      </w:r>
      <w:r>
        <w:tab/>
        <w:t>qam</w:t>
      </w:r>
    </w:p>
    <w:p w14:paraId="0F5B151C" w14:textId="77777777" w:rsidR="00800AD8" w:rsidRDefault="00800AD8" w:rsidP="006B19B4">
      <w:pPr>
        <w:pStyle w:val="InterlineTransNoFree"/>
        <w:tabs>
          <w:tab w:val="left" w:pos="1217"/>
          <w:tab w:val="left" w:pos="1691"/>
          <w:tab w:val="left" w:pos="2135"/>
          <w:tab w:val="right" w:pos="8787"/>
        </w:tabs>
      </w:pPr>
      <w:r>
        <w:tab/>
        <w:t>go.on</w:t>
      </w:r>
      <w:r>
        <w:tab/>
        <w:t>say</w:t>
      </w:r>
      <w:r>
        <w:tab/>
      </w:r>
      <w:r>
        <w:rPr>
          <w:smallCaps/>
        </w:rPr>
        <w:t>f.h</w:t>
      </w:r>
      <w:r>
        <w:tab/>
        <w:t>ant.eater</w:t>
      </w:r>
      <w:r w:rsidR="006B19B4">
        <w:tab/>
        <w:t>“Right, let’s,” said Ant-eater.</w:t>
      </w:r>
    </w:p>
    <w:p w14:paraId="344589F2" w14:textId="77777777" w:rsidR="00800AD8" w:rsidRDefault="00DC1AE0" w:rsidP="006B19B4">
      <w:pPr>
        <w:pStyle w:val="InterlineText"/>
        <w:tabs>
          <w:tab w:val="left" w:pos="533"/>
          <w:tab w:val="left" w:pos="1067"/>
          <w:tab w:val="left" w:pos="1706"/>
          <w:tab w:val="left" w:pos="2435"/>
        </w:tabs>
      </w:pPr>
      <w:r w:rsidRPr="003A1D48">
        <w:rPr>
          <w:rStyle w:val="InterlineTextNumChar"/>
        </w:rPr>
        <w:t>015</w:t>
      </w:r>
      <w:r w:rsidR="00800AD8">
        <w:tab/>
        <w:t>pai</w:t>
      </w:r>
      <w:r w:rsidR="00800AD8">
        <w:tab/>
        <w:t>vaik</w:t>
      </w:r>
      <w:r w:rsidR="00800AD8">
        <w:tab/>
        <w:t>tia</w:t>
      </w:r>
      <w:r w:rsidR="00800AD8">
        <w:tab/>
        <w:t>mareqali.</w:t>
      </w:r>
    </w:p>
    <w:p w14:paraId="6AC9DA49" w14:textId="77777777" w:rsidR="00800AD8" w:rsidRDefault="00800AD8" w:rsidP="006B19B4">
      <w:pPr>
        <w:pStyle w:val="InterlineGlossWithTrans"/>
        <w:tabs>
          <w:tab w:val="left" w:pos="533"/>
          <w:tab w:val="left" w:pos="1067"/>
          <w:tab w:val="left" w:pos="1706"/>
          <w:tab w:val="left" w:pos="2435"/>
        </w:tabs>
      </w:pPr>
      <w:r>
        <w:tab/>
        <w:t>pai</w:t>
      </w:r>
      <w:r>
        <w:tab/>
        <w:t>vaik</w:t>
      </w:r>
      <w:r>
        <w:tab/>
        <w:t>ti-a</w:t>
      </w:r>
      <w:r>
        <w:tab/>
        <w:t>mare-qali</w:t>
      </w:r>
    </w:p>
    <w:p w14:paraId="5CC80666" w14:textId="77777777" w:rsidR="00800AD8" w:rsidRDefault="00800AD8" w:rsidP="006B19B4">
      <w:pPr>
        <w:pStyle w:val="InterlineTransNoFree"/>
        <w:tabs>
          <w:tab w:val="left" w:pos="1067"/>
          <w:tab w:val="left" w:pos="1706"/>
          <w:tab w:val="left" w:pos="2435"/>
          <w:tab w:val="right" w:pos="8787"/>
        </w:tabs>
      </w:pPr>
      <w:r>
        <w:tab/>
        <w:t>well</w:t>
      </w:r>
      <w:r>
        <w:tab/>
        <w:t>leave</w:t>
      </w:r>
      <w:r>
        <w:tab/>
      </w:r>
      <w:r>
        <w:rPr>
          <w:smallCaps/>
        </w:rPr>
        <w:t>f.h</w:t>
      </w:r>
      <w:r>
        <w:t>-</w:t>
      </w:r>
      <w:r>
        <w:rPr>
          <w:smallCaps/>
        </w:rPr>
        <w:t>pl</w:t>
      </w:r>
      <w:r>
        <w:tab/>
        <w:t>pair-friend</w:t>
      </w:r>
      <w:r w:rsidR="006B19B4">
        <w:tab/>
        <w:t>So off the friends went.</w:t>
      </w:r>
    </w:p>
    <w:p w14:paraId="00AA55D8" w14:textId="77777777" w:rsidR="00800AD8" w:rsidRDefault="00DC1AE0" w:rsidP="006B19B4">
      <w:pPr>
        <w:pStyle w:val="InterlineText"/>
        <w:tabs>
          <w:tab w:val="left" w:pos="533"/>
          <w:tab w:val="left" w:pos="1217"/>
          <w:tab w:val="left" w:pos="2591"/>
          <w:tab w:val="left" w:pos="3065"/>
          <w:tab w:val="left" w:pos="3509"/>
          <w:tab w:val="left" w:pos="4448"/>
          <w:tab w:val="left" w:pos="5147"/>
        </w:tabs>
      </w:pPr>
      <w:r w:rsidRPr="003A1D48">
        <w:rPr>
          <w:rStyle w:val="InterlineTextNumChar"/>
        </w:rPr>
        <w:t>016</w:t>
      </w:r>
      <w:r w:rsidR="00800AD8">
        <w:tab/>
        <w:t>“ari</w:t>
      </w:r>
      <w:r w:rsidR="00800AD8">
        <w:tab/>
        <w:t>kikasivi,”</w:t>
      </w:r>
      <w:r w:rsidR="00800AD8">
        <w:tab/>
        <w:t>aya</w:t>
      </w:r>
      <w:r w:rsidR="00800AD8">
        <w:tab/>
        <w:t>ti</w:t>
      </w:r>
      <w:r w:rsidR="00800AD8">
        <w:tab/>
        <w:t>qam</w:t>
      </w:r>
      <w:r w:rsidR="00800AD8">
        <w:tab/>
        <w:t>tjai</w:t>
      </w:r>
      <w:r w:rsidR="00800AD8">
        <w:tab/>
        <w:t>lutjuk.</w:t>
      </w:r>
    </w:p>
    <w:p w14:paraId="21ABEA54" w14:textId="77777777" w:rsidR="00800AD8" w:rsidRDefault="00800AD8" w:rsidP="006B19B4">
      <w:pPr>
        <w:pStyle w:val="InterlineGlossWithTrans"/>
        <w:tabs>
          <w:tab w:val="left" w:pos="533"/>
          <w:tab w:val="left" w:pos="1217"/>
          <w:tab w:val="left" w:pos="2591"/>
          <w:tab w:val="left" w:pos="3065"/>
          <w:tab w:val="left" w:pos="3509"/>
          <w:tab w:val="left" w:pos="4448"/>
          <w:tab w:val="left" w:pos="5147"/>
        </w:tabs>
      </w:pPr>
      <w:r>
        <w:tab/>
        <w:t>ari</w:t>
      </w:r>
      <w:r>
        <w:tab/>
        <w:t>ki-kasiw-i</w:t>
      </w:r>
      <w:r>
        <w:tab/>
        <w:t>aya</w:t>
      </w:r>
      <w:r>
        <w:tab/>
        <w:t>ti</w:t>
      </w:r>
      <w:r>
        <w:tab/>
        <w:t>qam</w:t>
      </w:r>
      <w:r>
        <w:tab/>
        <w:t>tjai</w:t>
      </w:r>
      <w:r>
        <w:tab/>
        <w:t>lutjuk</w:t>
      </w:r>
    </w:p>
    <w:p w14:paraId="5B496E75" w14:textId="77777777" w:rsidR="00800AD8" w:rsidRDefault="00800AD8" w:rsidP="006B19B4">
      <w:pPr>
        <w:pStyle w:val="InterlineTrans"/>
        <w:tabs>
          <w:tab w:val="left" w:pos="533"/>
          <w:tab w:val="left" w:pos="1217"/>
          <w:tab w:val="left" w:pos="2591"/>
          <w:tab w:val="left" w:pos="3065"/>
          <w:tab w:val="left" w:pos="3509"/>
          <w:tab w:val="left" w:pos="4448"/>
          <w:tab w:val="left" w:pos="5147"/>
        </w:tabs>
      </w:pPr>
      <w:r>
        <w:tab/>
        <w:t>go.on</w:t>
      </w:r>
      <w:r>
        <w:tab/>
        <w:t>do-tree-</w:t>
      </w:r>
      <w:r>
        <w:rPr>
          <w:smallCaps/>
        </w:rPr>
        <w:t>hort</w:t>
      </w:r>
      <w:r>
        <w:tab/>
        <w:t>say</w:t>
      </w:r>
      <w:r>
        <w:tab/>
      </w:r>
      <w:r>
        <w:rPr>
          <w:smallCaps/>
        </w:rPr>
        <w:t>f.h</w:t>
      </w:r>
      <w:r>
        <w:tab/>
        <w:t>ant.eater</w:t>
      </w:r>
      <w:r>
        <w:tab/>
      </w:r>
      <w:r>
        <w:rPr>
          <w:smallCaps/>
        </w:rPr>
        <w:t>obl</w:t>
      </w:r>
      <w:r>
        <w:t>.</w:t>
      </w:r>
      <w:r>
        <w:rPr>
          <w:smallCaps/>
        </w:rPr>
        <w:t>h</w:t>
      </w:r>
      <w:r>
        <w:rPr>
          <w:smallCaps/>
        </w:rPr>
        <w:tab/>
      </w:r>
      <w:r>
        <w:t>rabbit</w:t>
      </w:r>
    </w:p>
    <w:p w14:paraId="2B1F70F5" w14:textId="77777777" w:rsidR="00800AD8" w:rsidRDefault="00800AD8">
      <w:pPr>
        <w:pStyle w:val="InterlineFree"/>
      </w:pPr>
      <w:r>
        <w:t>“Let’s collect some wood,</w:t>
      </w:r>
      <w:r w:rsidR="006B19B4">
        <w:t>”</w:t>
      </w:r>
      <w:r>
        <w:t xml:space="preserve"> said Ant-eater to Rabbit.</w:t>
      </w:r>
    </w:p>
    <w:p w14:paraId="703D3F1E" w14:textId="77777777" w:rsidR="00800AD8" w:rsidRDefault="00DC1AE0" w:rsidP="006B19B4">
      <w:pPr>
        <w:pStyle w:val="InterlineText"/>
        <w:tabs>
          <w:tab w:val="left" w:pos="533"/>
          <w:tab w:val="left" w:pos="1172"/>
          <w:tab w:val="left" w:pos="1901"/>
          <w:tab w:val="left" w:pos="3035"/>
          <w:tab w:val="left" w:pos="3299"/>
        </w:tabs>
      </w:pPr>
      <w:r w:rsidRPr="003A1D48">
        <w:rPr>
          <w:rStyle w:val="InterlineTextNumChar"/>
        </w:rPr>
        <w:t>017</w:t>
      </w:r>
      <w:r w:rsidR="00800AD8">
        <w:tab/>
        <w:t>vaik</w:t>
      </w:r>
      <w:r w:rsidR="00800AD8">
        <w:tab/>
        <w:t>tia</w:t>
      </w:r>
      <w:r w:rsidR="00800AD8">
        <w:tab/>
        <w:t>mareqali</w:t>
      </w:r>
      <w:r w:rsidR="00800AD8">
        <w:tab/>
        <w:t>a</w:t>
      </w:r>
      <w:r w:rsidR="00800AD8">
        <w:tab/>
        <w:t>kikasiw.</w:t>
      </w:r>
    </w:p>
    <w:p w14:paraId="78AB531D" w14:textId="77777777" w:rsidR="00800AD8" w:rsidRDefault="00800AD8" w:rsidP="006B19B4">
      <w:pPr>
        <w:pStyle w:val="InterlineGlossWithTrans"/>
        <w:tabs>
          <w:tab w:val="left" w:pos="533"/>
          <w:tab w:val="left" w:pos="1172"/>
          <w:tab w:val="left" w:pos="1901"/>
          <w:tab w:val="left" w:pos="3035"/>
          <w:tab w:val="left" w:pos="3299"/>
        </w:tabs>
      </w:pPr>
      <w:r>
        <w:tab/>
        <w:t>vaik</w:t>
      </w:r>
      <w:r>
        <w:tab/>
        <w:t>ti-a</w:t>
      </w:r>
      <w:r>
        <w:tab/>
        <w:t>mare-qali</w:t>
      </w:r>
      <w:r>
        <w:tab/>
        <w:t>a</w:t>
      </w:r>
      <w:r>
        <w:tab/>
        <w:t>ki-kasiw</w:t>
      </w:r>
    </w:p>
    <w:p w14:paraId="5FA06B0E" w14:textId="77777777" w:rsidR="00800AD8" w:rsidRDefault="00800AD8" w:rsidP="006B19B4">
      <w:pPr>
        <w:pStyle w:val="InterlineTransNoFree"/>
        <w:tabs>
          <w:tab w:val="left" w:pos="1172"/>
          <w:tab w:val="left" w:pos="1901"/>
          <w:tab w:val="left" w:pos="3035"/>
          <w:tab w:val="left" w:pos="3299"/>
          <w:tab w:val="right" w:pos="8787"/>
        </w:tabs>
      </w:pPr>
      <w:r>
        <w:tab/>
        <w:t>leave</w:t>
      </w:r>
      <w:r>
        <w:tab/>
      </w:r>
      <w:r>
        <w:rPr>
          <w:smallCaps/>
        </w:rPr>
        <w:t>f.h</w:t>
      </w:r>
      <w:r>
        <w:t>-</w:t>
      </w:r>
      <w:r>
        <w:rPr>
          <w:smallCaps/>
        </w:rPr>
        <w:t>pl</w:t>
      </w:r>
      <w:r>
        <w:tab/>
        <w:t>pair-friend</w:t>
      </w:r>
      <w:r>
        <w:rPr>
          <w:smallCaps/>
        </w:rPr>
        <w:tab/>
        <w:t>c</w:t>
      </w:r>
      <w:r>
        <w:rPr>
          <w:smallCaps/>
        </w:rPr>
        <w:tab/>
      </w:r>
      <w:r>
        <w:t>do-tree</w:t>
      </w:r>
      <w:r w:rsidR="006B19B4">
        <w:tab/>
        <w:t>The friends went to collect wood.</w:t>
      </w:r>
    </w:p>
    <w:p w14:paraId="2837EB1A" w14:textId="77777777" w:rsidR="00800AD8" w:rsidRDefault="00DC1AE0" w:rsidP="006B19B4">
      <w:pPr>
        <w:pStyle w:val="InterlineText"/>
        <w:tabs>
          <w:tab w:val="left" w:pos="533"/>
          <w:tab w:val="left" w:pos="1202"/>
          <w:tab w:val="left" w:pos="1796"/>
          <w:tab w:val="left" w:pos="2180"/>
          <w:tab w:val="left" w:pos="2864"/>
          <w:tab w:val="left" w:pos="3248"/>
        </w:tabs>
      </w:pPr>
      <w:r w:rsidRPr="003A1D48">
        <w:rPr>
          <w:rStyle w:val="InterlineTextNumChar"/>
        </w:rPr>
        <w:t>018</w:t>
      </w:r>
      <w:r w:rsidR="00800AD8">
        <w:tab/>
        <w:t>manu</w:t>
      </w:r>
      <w:r w:rsidR="00800AD8">
        <w:tab/>
        <w:t>neka</w:t>
      </w:r>
      <w:r w:rsidR="00800AD8">
        <w:tab/>
        <w:t>nu</w:t>
      </w:r>
      <w:r w:rsidR="00800AD8">
        <w:tab/>
        <w:t>kasiw</w:t>
      </w:r>
      <w:r w:rsidR="00800AD8">
        <w:tab/>
        <w:t>ni</w:t>
      </w:r>
      <w:r w:rsidR="00800AD8">
        <w:tab/>
        <w:t>lutjuk.</w:t>
      </w:r>
    </w:p>
    <w:p w14:paraId="04431752" w14:textId="77777777" w:rsidR="00800AD8" w:rsidRDefault="00800AD8" w:rsidP="006B19B4">
      <w:pPr>
        <w:pStyle w:val="InterlineGlossWithTrans"/>
        <w:tabs>
          <w:tab w:val="left" w:pos="533"/>
          <w:tab w:val="left" w:pos="1202"/>
          <w:tab w:val="left" w:pos="1796"/>
          <w:tab w:val="left" w:pos="2180"/>
          <w:tab w:val="left" w:pos="2864"/>
          <w:tab w:val="left" w:pos="3248"/>
        </w:tabs>
      </w:pPr>
      <w:r>
        <w:tab/>
        <w:t>manu</w:t>
      </w:r>
      <w:r>
        <w:tab/>
        <w:t>neka</w:t>
      </w:r>
      <w:r>
        <w:tab/>
        <w:t>nu</w:t>
      </w:r>
      <w:r>
        <w:tab/>
        <w:t>kasiw</w:t>
      </w:r>
      <w:r>
        <w:tab/>
        <w:t>ni</w:t>
      </w:r>
      <w:r>
        <w:tab/>
        <w:t>lutjuk</w:t>
      </w:r>
    </w:p>
    <w:p w14:paraId="1CE25439" w14:textId="77777777" w:rsidR="00800AD8" w:rsidRDefault="00800AD8" w:rsidP="006B19B4">
      <w:pPr>
        <w:pStyle w:val="InterlineTransNoFree"/>
        <w:tabs>
          <w:tab w:val="left" w:pos="1202"/>
          <w:tab w:val="left" w:pos="1796"/>
          <w:tab w:val="left" w:pos="2180"/>
          <w:tab w:val="left" w:pos="2864"/>
          <w:tab w:val="left" w:pos="3248"/>
          <w:tab w:val="right" w:pos="8787"/>
        </w:tabs>
      </w:pPr>
      <w:r>
        <w:tab/>
        <w:t>then</w:t>
      </w:r>
      <w:r>
        <w:tab/>
        <w:t>no</w:t>
      </w:r>
      <w:r>
        <w:tab/>
        <w:t>of</w:t>
      </w:r>
      <w:r>
        <w:tab/>
        <w:t>tree</w:t>
      </w:r>
      <w:r>
        <w:tab/>
        <w:t>by</w:t>
      </w:r>
      <w:r>
        <w:tab/>
        <w:t>rabbit</w:t>
      </w:r>
      <w:r w:rsidR="006B19B4">
        <w:tab/>
        <w:t>But Rabbit couldn’t find any wood.</w:t>
      </w:r>
    </w:p>
    <w:p w14:paraId="31C5C15C" w14:textId="77777777" w:rsidR="00800AD8" w:rsidRDefault="00DC1AE0" w:rsidP="006B19B4">
      <w:pPr>
        <w:pStyle w:val="InterlineText"/>
        <w:tabs>
          <w:tab w:val="left" w:pos="533"/>
          <w:tab w:val="left" w:pos="1292"/>
          <w:tab w:val="left" w:pos="2471"/>
          <w:tab w:val="left" w:pos="3680"/>
          <w:tab w:val="left" w:pos="4334"/>
          <w:tab w:val="left" w:pos="5273"/>
          <w:tab w:val="left" w:pos="6197"/>
          <w:tab w:val="left" w:pos="6671"/>
          <w:tab w:val="left" w:pos="7115"/>
        </w:tabs>
      </w:pPr>
      <w:r w:rsidRPr="003A1D48">
        <w:rPr>
          <w:rStyle w:val="InterlineTextNumChar"/>
        </w:rPr>
        <w:t>019</w:t>
      </w:r>
      <w:r w:rsidR="00800AD8">
        <w:tab/>
        <w:t>“su</w:t>
      </w:r>
      <w:r w:rsidR="00800AD8">
        <w:tab/>
        <w:t>kudain,</w:t>
      </w:r>
      <w:r w:rsidR="00800AD8">
        <w:tab/>
        <w:t>qalian,</w:t>
      </w:r>
      <w:r w:rsidR="00800AD8">
        <w:tab/>
        <w:t>nu</w:t>
      </w:r>
      <w:r w:rsidR="00800AD8">
        <w:tab/>
        <w:t>kikasiw</w:t>
      </w:r>
      <w:r w:rsidR="00800AD8">
        <w:tab/>
        <w:t>sun?”</w:t>
      </w:r>
      <w:r w:rsidR="00800AD8">
        <w:tab/>
        <w:t>aya</w:t>
      </w:r>
      <w:r w:rsidR="00800AD8">
        <w:tab/>
        <w:t>ti</w:t>
      </w:r>
      <w:r w:rsidR="006B19B4">
        <w:tab/>
        <w:t>lutjuk.</w:t>
      </w:r>
    </w:p>
    <w:p w14:paraId="0A97B82C" w14:textId="77777777" w:rsidR="00800AD8" w:rsidRDefault="00800AD8" w:rsidP="006B19B4">
      <w:pPr>
        <w:pStyle w:val="InterlineGlossWithTrans"/>
        <w:tabs>
          <w:tab w:val="left" w:pos="533"/>
          <w:tab w:val="left" w:pos="1292"/>
          <w:tab w:val="left" w:pos="2471"/>
          <w:tab w:val="left" w:pos="3680"/>
          <w:tab w:val="left" w:pos="4334"/>
          <w:tab w:val="left" w:pos="5273"/>
          <w:tab w:val="left" w:pos="6197"/>
          <w:tab w:val="left" w:pos="6671"/>
          <w:tab w:val="left" w:pos="7115"/>
        </w:tabs>
      </w:pPr>
      <w:r>
        <w:tab/>
        <w:t>su</w:t>
      </w:r>
      <w:r>
        <w:tab/>
        <w:t>kuda-en</w:t>
      </w:r>
      <w:r>
        <w:tab/>
        <w:t>qali-an</w:t>
      </w:r>
      <w:r>
        <w:tab/>
        <w:t>nu</w:t>
      </w:r>
      <w:r>
        <w:tab/>
        <w:t>ki-kasiw</w:t>
      </w:r>
      <w:r>
        <w:tab/>
        <w:t>sun</w:t>
      </w:r>
      <w:r>
        <w:tab/>
        <w:t>aya</w:t>
      </w:r>
      <w:r>
        <w:tab/>
        <w:t>ti</w:t>
      </w:r>
      <w:r w:rsidR="006B19B4">
        <w:tab/>
        <w:t>lutjuk</w:t>
      </w:r>
    </w:p>
    <w:p w14:paraId="798129FA" w14:textId="77777777" w:rsidR="00800AD8" w:rsidRDefault="00800AD8" w:rsidP="006B19B4">
      <w:pPr>
        <w:pStyle w:val="InterlineTrans"/>
        <w:tabs>
          <w:tab w:val="left" w:pos="533"/>
          <w:tab w:val="left" w:pos="1292"/>
          <w:tab w:val="left" w:pos="2471"/>
          <w:tab w:val="left" w:pos="3680"/>
          <w:tab w:val="left" w:pos="4334"/>
          <w:tab w:val="left" w:pos="5273"/>
          <w:tab w:val="left" w:pos="6197"/>
          <w:tab w:val="left" w:pos="6671"/>
          <w:tab w:val="left" w:pos="7115"/>
        </w:tabs>
      </w:pPr>
      <w:r>
        <w:tab/>
        <w:t>you(</w:t>
      </w:r>
      <w:r>
        <w:rPr>
          <w:smallCaps/>
        </w:rPr>
        <w:t>s</w:t>
      </w:r>
      <w:r>
        <w:t>)</w:t>
      </w:r>
      <w:r>
        <w:tab/>
        <w:t>do.what-</w:t>
      </w:r>
      <w:r>
        <w:rPr>
          <w:smallCaps/>
        </w:rPr>
        <w:t>pf</w:t>
      </w:r>
      <w:r>
        <w:tab/>
        <w:t>friend-</w:t>
      </w:r>
      <w:r>
        <w:rPr>
          <w:smallCaps/>
        </w:rPr>
        <w:t>nom</w:t>
      </w:r>
      <w:r>
        <w:tab/>
        <w:t>when</w:t>
      </w:r>
      <w:r>
        <w:tab/>
        <w:t>do-tree</w:t>
      </w:r>
      <w:r>
        <w:tab/>
      </w:r>
      <w:r>
        <w:rPr>
          <w:smallCaps/>
        </w:rPr>
        <w:t>f.</w:t>
      </w:r>
      <w:r>
        <w:t>you(</w:t>
      </w:r>
      <w:r>
        <w:rPr>
          <w:smallCaps/>
        </w:rPr>
        <w:t>s</w:t>
      </w:r>
      <w:r>
        <w:t>)</w:t>
      </w:r>
      <w:r>
        <w:tab/>
        <w:t>say</w:t>
      </w:r>
      <w:r>
        <w:tab/>
      </w:r>
      <w:r>
        <w:rPr>
          <w:smallCaps/>
        </w:rPr>
        <w:t>f.h</w:t>
      </w:r>
      <w:r w:rsidR="006B19B4">
        <w:tab/>
        <w:t>rabbit</w:t>
      </w:r>
    </w:p>
    <w:p w14:paraId="6B344C49" w14:textId="77777777" w:rsidR="00800AD8" w:rsidRDefault="00800AD8">
      <w:pPr>
        <w:pStyle w:val="InterlineFree"/>
      </w:pPr>
      <w:r>
        <w:t>“What do you do, friend, when you collect wood?” said Rabbit.</w:t>
      </w:r>
    </w:p>
    <w:p w14:paraId="505F7F16" w14:textId="77777777" w:rsidR="00800AD8" w:rsidRDefault="00DC1AE0" w:rsidP="006B19B4">
      <w:pPr>
        <w:pStyle w:val="InterlineText"/>
        <w:tabs>
          <w:tab w:val="left" w:pos="533"/>
          <w:tab w:val="left" w:pos="1397"/>
          <w:tab w:val="left" w:pos="2351"/>
          <w:tab w:val="left" w:pos="2615"/>
          <w:tab w:val="left" w:pos="3539"/>
          <w:tab w:val="left" w:pos="4253"/>
          <w:tab w:val="left" w:pos="4727"/>
          <w:tab w:val="left" w:pos="5171"/>
        </w:tabs>
      </w:pPr>
      <w:r w:rsidRPr="003A1D48">
        <w:rPr>
          <w:rStyle w:val="InterlineTextNumChar"/>
        </w:rPr>
        <w:t>020</w:t>
      </w:r>
      <w:r w:rsidR="00800AD8">
        <w:tab/>
        <w:t>“tja</w:t>
      </w:r>
      <w:r w:rsidR="00800AD8">
        <w:tab/>
        <w:t>seqasen</w:t>
      </w:r>
      <w:r w:rsidR="00800AD8">
        <w:tab/>
        <w:t>a</w:t>
      </w:r>
      <w:r w:rsidR="00800AD8">
        <w:tab/>
        <w:t>tja</w:t>
      </w:r>
      <w:r w:rsidR="00800AD8">
        <w:tab/>
        <w:t>lima,”</w:t>
      </w:r>
      <w:r w:rsidR="00800AD8">
        <w:tab/>
        <w:t>aya</w:t>
      </w:r>
      <w:r w:rsidR="00800AD8">
        <w:tab/>
        <w:t>ti</w:t>
      </w:r>
      <w:r w:rsidR="00800AD8">
        <w:tab/>
        <w:t>qam.</w:t>
      </w:r>
    </w:p>
    <w:p w14:paraId="7A9B3E7D" w14:textId="77777777" w:rsidR="00800AD8" w:rsidRDefault="00800AD8" w:rsidP="006B19B4">
      <w:pPr>
        <w:pStyle w:val="InterlineGlossWithTrans"/>
        <w:tabs>
          <w:tab w:val="left" w:pos="533"/>
          <w:tab w:val="left" w:pos="1397"/>
          <w:tab w:val="left" w:pos="2351"/>
          <w:tab w:val="left" w:pos="2615"/>
          <w:tab w:val="left" w:pos="3539"/>
          <w:tab w:val="left" w:pos="4253"/>
          <w:tab w:val="left" w:pos="4727"/>
          <w:tab w:val="left" w:pos="5171"/>
        </w:tabs>
      </w:pPr>
      <w:r>
        <w:tab/>
        <w:t>tja</w:t>
      </w:r>
      <w:r>
        <w:tab/>
        <w:t>seqas-en</w:t>
      </w:r>
      <w:r>
        <w:tab/>
        <w:t>a</w:t>
      </w:r>
      <w:r>
        <w:tab/>
        <w:t>tja</w:t>
      </w:r>
      <w:r>
        <w:tab/>
        <w:t>lima</w:t>
      </w:r>
      <w:r>
        <w:tab/>
        <w:t>aya</w:t>
      </w:r>
      <w:r>
        <w:tab/>
        <w:t>ti</w:t>
      </w:r>
      <w:r>
        <w:tab/>
        <w:t>qam</w:t>
      </w:r>
    </w:p>
    <w:p w14:paraId="30B936E6" w14:textId="77777777" w:rsidR="00800AD8" w:rsidRDefault="00800AD8" w:rsidP="006B19B4">
      <w:pPr>
        <w:pStyle w:val="InterlineTrans"/>
        <w:tabs>
          <w:tab w:val="left" w:pos="533"/>
          <w:tab w:val="left" w:pos="1397"/>
          <w:tab w:val="left" w:pos="2351"/>
          <w:tab w:val="left" w:pos="2615"/>
          <w:tab w:val="left" w:pos="3539"/>
          <w:tab w:val="left" w:pos="4253"/>
          <w:tab w:val="left" w:pos="4727"/>
          <w:tab w:val="left" w:pos="5171"/>
        </w:tabs>
      </w:pPr>
      <w:r>
        <w:tab/>
        <w:t>we(</w:t>
      </w:r>
      <w:r>
        <w:rPr>
          <w:smallCaps/>
        </w:rPr>
        <w:t>inc</w:t>
      </w:r>
      <w:r>
        <w:t>)</w:t>
      </w:r>
      <w:r>
        <w:tab/>
        <w:t>chop-</w:t>
      </w:r>
      <w:r>
        <w:rPr>
          <w:smallCaps/>
        </w:rPr>
        <w:t>pf</w:t>
      </w:r>
      <w:r>
        <w:rPr>
          <w:smallCaps/>
        </w:rPr>
        <w:tab/>
        <w:t>c</w:t>
      </w:r>
      <w:r>
        <w:rPr>
          <w:smallCaps/>
        </w:rPr>
        <w:tab/>
      </w:r>
      <w:r>
        <w:t>our(</w:t>
      </w:r>
      <w:r>
        <w:rPr>
          <w:smallCaps/>
        </w:rPr>
        <w:t>inc</w:t>
      </w:r>
      <w:r>
        <w:t>)</w:t>
      </w:r>
      <w:r>
        <w:tab/>
        <w:t>hand</w:t>
      </w:r>
      <w:r>
        <w:tab/>
        <w:t>say</w:t>
      </w:r>
      <w:r>
        <w:tab/>
      </w:r>
      <w:r>
        <w:rPr>
          <w:smallCaps/>
        </w:rPr>
        <w:t>f.h</w:t>
      </w:r>
      <w:r>
        <w:tab/>
        <w:t>ant.eater</w:t>
      </w:r>
    </w:p>
    <w:p w14:paraId="4C7BE833" w14:textId="77777777" w:rsidR="00800AD8" w:rsidRDefault="00800AD8">
      <w:pPr>
        <w:pStyle w:val="InterlineFree"/>
      </w:pPr>
      <w:r>
        <w:t>“We cut our arms,” said Ant-eater.</w:t>
      </w:r>
    </w:p>
    <w:p w14:paraId="4887D3C7" w14:textId="77777777" w:rsidR="00800AD8" w:rsidRDefault="00DC1AE0" w:rsidP="006B19B4">
      <w:pPr>
        <w:pStyle w:val="InterlineText"/>
        <w:tabs>
          <w:tab w:val="left" w:pos="533"/>
          <w:tab w:val="left" w:pos="1487"/>
          <w:tab w:val="left" w:pos="1751"/>
          <w:tab w:val="left" w:pos="2360"/>
        </w:tabs>
      </w:pPr>
      <w:r w:rsidRPr="003A1D48">
        <w:rPr>
          <w:rStyle w:val="InterlineTextNumChar"/>
        </w:rPr>
        <w:t>021</w:t>
      </w:r>
      <w:r w:rsidR="00800AD8">
        <w:tab/>
        <w:t>seqasen</w:t>
      </w:r>
      <w:r w:rsidR="00800AD8">
        <w:tab/>
        <w:t>a</w:t>
      </w:r>
      <w:r w:rsidR="00800AD8">
        <w:tab/>
        <w:t>lima</w:t>
      </w:r>
      <w:r w:rsidR="00800AD8">
        <w:tab/>
        <w:t>nimadju.</w:t>
      </w:r>
    </w:p>
    <w:p w14:paraId="1DD45EAC" w14:textId="77777777" w:rsidR="00800AD8" w:rsidRDefault="00800AD8" w:rsidP="006B19B4">
      <w:pPr>
        <w:pStyle w:val="InterlineGlossWithTrans"/>
        <w:tabs>
          <w:tab w:val="left" w:pos="533"/>
          <w:tab w:val="left" w:pos="1487"/>
          <w:tab w:val="left" w:pos="1751"/>
          <w:tab w:val="left" w:pos="2360"/>
        </w:tabs>
      </w:pPr>
      <w:r>
        <w:tab/>
        <w:t>seqas-en</w:t>
      </w:r>
      <w:r>
        <w:tab/>
        <w:t>a</w:t>
      </w:r>
      <w:r>
        <w:tab/>
        <w:t>lima</w:t>
      </w:r>
      <w:r>
        <w:tab/>
        <w:t>ni-madju</w:t>
      </w:r>
    </w:p>
    <w:p w14:paraId="7740BD1B" w14:textId="77777777" w:rsidR="00800AD8" w:rsidRDefault="00800AD8" w:rsidP="006B19B4">
      <w:pPr>
        <w:pStyle w:val="InterlineTransNoFree"/>
        <w:tabs>
          <w:tab w:val="left" w:pos="1487"/>
          <w:tab w:val="left" w:pos="1751"/>
          <w:tab w:val="left" w:pos="2360"/>
          <w:tab w:val="right" w:pos="8787"/>
        </w:tabs>
      </w:pPr>
      <w:r>
        <w:tab/>
        <w:t>chop-</w:t>
      </w:r>
      <w:r>
        <w:rPr>
          <w:smallCaps/>
        </w:rPr>
        <w:t>pf</w:t>
      </w:r>
      <w:r>
        <w:rPr>
          <w:smallCaps/>
        </w:rPr>
        <w:tab/>
        <w:t>c</w:t>
      </w:r>
      <w:r>
        <w:rPr>
          <w:smallCaps/>
        </w:rPr>
        <w:tab/>
      </w:r>
      <w:r>
        <w:t>hand</w:t>
      </w:r>
      <w:r>
        <w:tab/>
        <w:t>of-</w:t>
      </w:r>
      <w:r>
        <w:rPr>
          <w:smallCaps/>
        </w:rPr>
        <w:t>3rd.pers</w:t>
      </w:r>
      <w:r w:rsidR="006B19B4">
        <w:rPr>
          <w:smallCaps/>
        </w:rPr>
        <w:tab/>
      </w:r>
      <w:r w:rsidR="006B19B4">
        <w:t>Rabbit cut his arm.</w:t>
      </w:r>
    </w:p>
    <w:p w14:paraId="09A39FBC" w14:textId="77777777" w:rsidR="00800AD8" w:rsidRDefault="00DC1AE0" w:rsidP="006B19B4">
      <w:pPr>
        <w:pStyle w:val="InterlineText"/>
        <w:tabs>
          <w:tab w:val="left" w:pos="533"/>
          <w:tab w:val="left" w:pos="2627"/>
          <w:tab w:val="left" w:pos="3101"/>
          <w:tab w:val="left" w:pos="3545"/>
          <w:tab w:val="left" w:pos="4289"/>
          <w:tab w:val="left" w:pos="4883"/>
          <w:tab w:val="left" w:pos="5537"/>
          <w:tab w:val="left" w:pos="5921"/>
          <w:tab w:val="left" w:pos="6875"/>
          <w:tab w:val="left" w:pos="7139"/>
          <w:tab w:val="left" w:pos="7583"/>
        </w:tabs>
      </w:pPr>
      <w:r w:rsidRPr="003A1D48">
        <w:rPr>
          <w:rStyle w:val="InterlineTextNumChar"/>
        </w:rPr>
        <w:t>022</w:t>
      </w:r>
      <w:r w:rsidR="00800AD8">
        <w:tab/>
        <w:t>“ananananananana,”</w:t>
      </w:r>
      <w:r w:rsidR="00800AD8">
        <w:tab/>
        <w:t>aya</w:t>
      </w:r>
      <w:r w:rsidR="00800AD8">
        <w:tab/>
        <w:t>ti</w:t>
      </w:r>
      <w:r w:rsidR="00800AD8">
        <w:tab/>
        <w:t>lutjuk;</w:t>
      </w:r>
      <w:r w:rsidR="00800AD8">
        <w:tab/>
        <w:t>“aku</w:t>
      </w:r>
      <w:r w:rsidR="00800AD8">
        <w:tab/>
        <w:t>nu</w:t>
      </w:r>
      <w:r w:rsidR="00800AD8">
        <w:tab/>
        <w:t>ku</w:t>
      </w:r>
      <w:r w:rsidR="00800AD8">
        <w:tab/>
        <w:t>seqasen</w:t>
      </w:r>
      <w:r w:rsidR="00800AD8">
        <w:tab/>
        <w:t>a</w:t>
      </w:r>
      <w:r w:rsidR="006B19B4">
        <w:tab/>
        <w:t>ku</w:t>
      </w:r>
      <w:r w:rsidR="006B19B4">
        <w:tab/>
        <w:t>lima,</w:t>
      </w:r>
    </w:p>
    <w:p w14:paraId="6533AA90" w14:textId="77777777" w:rsidR="00800AD8" w:rsidRDefault="00800AD8" w:rsidP="006B19B4">
      <w:pPr>
        <w:pStyle w:val="InterlineGlossWithTrans"/>
        <w:tabs>
          <w:tab w:val="left" w:pos="533"/>
          <w:tab w:val="left" w:pos="2627"/>
          <w:tab w:val="left" w:pos="3101"/>
          <w:tab w:val="left" w:pos="3545"/>
          <w:tab w:val="left" w:pos="4289"/>
          <w:tab w:val="left" w:pos="4883"/>
          <w:tab w:val="left" w:pos="5537"/>
          <w:tab w:val="left" w:pos="5921"/>
          <w:tab w:val="left" w:pos="6875"/>
          <w:tab w:val="left" w:pos="7139"/>
          <w:tab w:val="left" w:pos="7583"/>
        </w:tabs>
      </w:pPr>
      <w:r>
        <w:tab/>
        <w:t>ananananananana</w:t>
      </w:r>
      <w:r>
        <w:tab/>
        <w:t>aya</w:t>
      </w:r>
      <w:r>
        <w:tab/>
        <w:t>ti</w:t>
      </w:r>
      <w:r>
        <w:tab/>
        <w:t>lutjuk</w:t>
      </w:r>
      <w:r>
        <w:tab/>
        <w:t>aku</w:t>
      </w:r>
      <w:r>
        <w:tab/>
        <w:t>nu</w:t>
      </w:r>
      <w:r>
        <w:tab/>
        <w:t>ku</w:t>
      </w:r>
      <w:r>
        <w:tab/>
        <w:t>seqas-en</w:t>
      </w:r>
      <w:r>
        <w:tab/>
        <w:t>a</w:t>
      </w:r>
      <w:r w:rsidR="006B19B4">
        <w:tab/>
        <w:t>ku</w:t>
      </w:r>
      <w:r w:rsidR="006B19B4">
        <w:tab/>
        <w:t>lima</w:t>
      </w:r>
    </w:p>
    <w:p w14:paraId="0A234A28" w14:textId="77777777" w:rsidR="00800AD8" w:rsidRDefault="00800AD8" w:rsidP="006B19B4">
      <w:pPr>
        <w:pStyle w:val="InterlineTransNoFree"/>
        <w:tabs>
          <w:tab w:val="left" w:pos="2627"/>
          <w:tab w:val="left" w:pos="3101"/>
          <w:tab w:val="left" w:pos="3545"/>
          <w:tab w:val="left" w:pos="4289"/>
          <w:tab w:val="left" w:pos="4883"/>
          <w:tab w:val="left" w:pos="5537"/>
          <w:tab w:val="left" w:pos="5921"/>
          <w:tab w:val="left" w:pos="6875"/>
          <w:tab w:val="left" w:pos="7139"/>
          <w:tab w:val="left" w:pos="7583"/>
        </w:tabs>
        <w:rPr>
          <w:smallCaps/>
        </w:rPr>
      </w:pPr>
      <w:r>
        <w:tab/>
        <w:t>ow</w:t>
      </w:r>
      <w:r>
        <w:tab/>
        <w:t>say</w:t>
      </w:r>
      <w:r>
        <w:tab/>
      </w:r>
      <w:r>
        <w:rPr>
          <w:smallCaps/>
        </w:rPr>
        <w:t>f.h</w:t>
      </w:r>
      <w:r>
        <w:tab/>
        <w:t>rabbit</w:t>
      </w:r>
      <w:r>
        <w:tab/>
        <w:t>why</w:t>
      </w:r>
      <w:r>
        <w:tab/>
        <w:t>when</w:t>
      </w:r>
      <w:r>
        <w:tab/>
        <w:t>I</w:t>
      </w:r>
      <w:r>
        <w:tab/>
        <w:t>chop-</w:t>
      </w:r>
      <w:r>
        <w:rPr>
          <w:smallCaps/>
        </w:rPr>
        <w:t>pf</w:t>
      </w:r>
      <w:r>
        <w:rPr>
          <w:smallCaps/>
        </w:rPr>
        <w:tab/>
        <w:t>c</w:t>
      </w:r>
      <w:r w:rsidR="006B19B4">
        <w:tab/>
        <w:t>my</w:t>
      </w:r>
      <w:r w:rsidR="006B19B4">
        <w:tab/>
        <w:t>hand</w:t>
      </w:r>
    </w:p>
    <w:p w14:paraId="06E08CF8" w14:textId="77777777" w:rsidR="00800AD8" w:rsidRDefault="00800AD8" w:rsidP="006B19B4">
      <w:pPr>
        <w:pStyle w:val="InterlineText"/>
        <w:tabs>
          <w:tab w:val="left" w:pos="533"/>
          <w:tab w:val="left" w:pos="1742"/>
          <w:tab w:val="left" w:pos="2756"/>
          <w:tab w:val="left" w:pos="3230"/>
          <w:tab w:val="left" w:pos="3674"/>
        </w:tabs>
      </w:pPr>
      <w:r>
        <w:tab/>
        <w:t>qalian,</w:t>
      </w:r>
      <w:r>
        <w:tab/>
        <w:t>saqetju?</w:t>
      </w:r>
      <w:r w:rsidR="00D21C3A">
        <w:t>”</w:t>
      </w:r>
      <w:r w:rsidR="00D21C3A">
        <w:tab/>
      </w:r>
      <w:r>
        <w:t>aya</w:t>
      </w:r>
      <w:r>
        <w:tab/>
        <w:t>ti</w:t>
      </w:r>
      <w:r>
        <w:tab/>
        <w:t>lutjuk.</w:t>
      </w:r>
    </w:p>
    <w:p w14:paraId="6F8CAE8D" w14:textId="77777777" w:rsidR="00800AD8" w:rsidRDefault="00800AD8" w:rsidP="006B19B4">
      <w:pPr>
        <w:pStyle w:val="InterlineGlossWithTrans"/>
        <w:tabs>
          <w:tab w:val="left" w:pos="533"/>
          <w:tab w:val="left" w:pos="1742"/>
          <w:tab w:val="left" w:pos="2756"/>
          <w:tab w:val="left" w:pos="3230"/>
          <w:tab w:val="left" w:pos="3674"/>
        </w:tabs>
      </w:pPr>
      <w:r>
        <w:tab/>
        <w:t>qali-an</w:t>
      </w:r>
      <w:r>
        <w:tab/>
        <w:t>saqetju</w:t>
      </w:r>
      <w:r>
        <w:tab/>
        <w:t>aya</w:t>
      </w:r>
      <w:r>
        <w:tab/>
        <w:t>ti</w:t>
      </w:r>
      <w:r>
        <w:tab/>
        <w:t>lutjuk</w:t>
      </w:r>
    </w:p>
    <w:p w14:paraId="03115ABA" w14:textId="77777777" w:rsidR="00800AD8" w:rsidRDefault="00800AD8" w:rsidP="006B19B4">
      <w:pPr>
        <w:pStyle w:val="InterlineTrans"/>
        <w:tabs>
          <w:tab w:val="left" w:pos="533"/>
          <w:tab w:val="left" w:pos="1742"/>
          <w:tab w:val="left" w:pos="2756"/>
          <w:tab w:val="left" w:pos="3230"/>
          <w:tab w:val="left" w:pos="3674"/>
        </w:tabs>
      </w:pPr>
      <w:r>
        <w:tab/>
        <w:t>friend-</w:t>
      </w:r>
      <w:r>
        <w:rPr>
          <w:smallCaps/>
        </w:rPr>
        <w:t>nom</w:t>
      </w:r>
      <w:r>
        <w:tab/>
        <w:t>painful</w:t>
      </w:r>
      <w:r>
        <w:tab/>
        <w:t>say</w:t>
      </w:r>
      <w:r>
        <w:tab/>
      </w:r>
      <w:r>
        <w:rPr>
          <w:smallCaps/>
        </w:rPr>
        <w:t>f.h</w:t>
      </w:r>
      <w:r>
        <w:tab/>
        <w:t>rabbit</w:t>
      </w:r>
    </w:p>
    <w:p w14:paraId="4BD23CA7" w14:textId="77777777" w:rsidR="00800AD8" w:rsidRDefault="00800AD8">
      <w:pPr>
        <w:pStyle w:val="InterlineFree"/>
      </w:pPr>
      <w:r>
        <w:t>“Oow!” said Rabbit; “why does it hurt, friend, when I cut my arm?</w:t>
      </w:r>
      <w:r w:rsidR="006B19B4">
        <w:t>”</w:t>
      </w:r>
      <w:r>
        <w:t xml:space="preserve"> said Rabbit.</w:t>
      </w:r>
    </w:p>
    <w:p w14:paraId="5B6DBD84" w14:textId="77777777" w:rsidR="00800AD8" w:rsidRDefault="00DC1AE0" w:rsidP="006B19B4">
      <w:pPr>
        <w:pStyle w:val="InterlineText"/>
        <w:tabs>
          <w:tab w:val="left" w:pos="533"/>
          <w:tab w:val="left" w:pos="1367"/>
          <w:tab w:val="left" w:pos="2381"/>
          <w:tab w:val="left" w:pos="2645"/>
          <w:tab w:val="left" w:pos="3479"/>
          <w:tab w:val="left" w:pos="4163"/>
          <w:tab w:val="left" w:pos="4817"/>
          <w:tab w:val="left" w:pos="5291"/>
          <w:tab w:val="left" w:pos="5885"/>
          <w:tab w:val="left" w:pos="6644"/>
          <w:tab w:val="left" w:pos="7598"/>
          <w:tab w:val="left" w:pos="7862"/>
        </w:tabs>
      </w:pPr>
      <w:r w:rsidRPr="003A1D48">
        <w:rPr>
          <w:rStyle w:val="InterlineTextNumChar"/>
        </w:rPr>
        <w:t>023</w:t>
      </w:r>
      <w:r w:rsidR="00800AD8">
        <w:tab/>
        <w:t>“manu,</w:t>
      </w:r>
      <w:r w:rsidR="00800AD8">
        <w:tab/>
        <w:t>‘seqasu</w:t>
      </w:r>
      <w:r w:rsidR="00800AD8">
        <w:tab/>
        <w:t>a</w:t>
      </w:r>
      <w:r w:rsidR="00800AD8">
        <w:tab/>
        <w:t>su</w:t>
      </w:r>
      <w:r w:rsidR="00800AD8">
        <w:tab/>
        <w:t>lima,</w:t>
      </w:r>
      <w:r w:rsidR="006B19B4">
        <w:t>’</w:t>
      </w:r>
      <w:r w:rsidR="00800AD8">
        <w:tab/>
        <w:t>nu</w:t>
      </w:r>
      <w:r w:rsidR="00800AD8">
        <w:tab/>
        <w:t>aya</w:t>
      </w:r>
      <w:r w:rsidR="00800AD8">
        <w:tab/>
        <w:t>ken,</w:t>
      </w:r>
      <w:r w:rsidR="00800AD8">
        <w:tab/>
        <w:t>su</w:t>
      </w:r>
      <w:r w:rsidR="00800AD8">
        <w:tab/>
        <w:t>seqasen</w:t>
      </w:r>
      <w:r w:rsidR="006B19B4">
        <w:tab/>
        <w:t>a</w:t>
      </w:r>
      <w:r w:rsidR="006B19B4">
        <w:tab/>
        <w:t>su</w:t>
      </w:r>
    </w:p>
    <w:p w14:paraId="1C0C628C" w14:textId="77777777" w:rsidR="00800AD8" w:rsidRDefault="00800AD8" w:rsidP="006B19B4">
      <w:pPr>
        <w:pStyle w:val="InterlineGlossWithTrans"/>
        <w:tabs>
          <w:tab w:val="left" w:pos="533"/>
          <w:tab w:val="left" w:pos="1367"/>
          <w:tab w:val="left" w:pos="2381"/>
          <w:tab w:val="left" w:pos="2645"/>
          <w:tab w:val="left" w:pos="3479"/>
          <w:tab w:val="left" w:pos="4163"/>
          <w:tab w:val="left" w:pos="4817"/>
          <w:tab w:val="left" w:pos="5291"/>
          <w:tab w:val="left" w:pos="5885"/>
          <w:tab w:val="left" w:pos="6644"/>
          <w:tab w:val="left" w:pos="7598"/>
          <w:tab w:val="left" w:pos="7862"/>
        </w:tabs>
      </w:pPr>
      <w:r>
        <w:tab/>
        <w:t>manu</w:t>
      </w:r>
      <w:r>
        <w:tab/>
        <w:t>seqas-u</w:t>
      </w:r>
      <w:r>
        <w:tab/>
        <w:t>a</w:t>
      </w:r>
      <w:r>
        <w:tab/>
        <w:t>su</w:t>
      </w:r>
      <w:r>
        <w:tab/>
        <w:t>lima</w:t>
      </w:r>
      <w:r>
        <w:tab/>
        <w:t>nu</w:t>
      </w:r>
      <w:r>
        <w:tab/>
        <w:t>aya</w:t>
      </w:r>
      <w:r>
        <w:tab/>
        <w:t>aken</w:t>
      </w:r>
      <w:r>
        <w:tab/>
        <w:t>su</w:t>
      </w:r>
      <w:r>
        <w:tab/>
        <w:t>seqas-en</w:t>
      </w:r>
      <w:r w:rsidR="006B19B4">
        <w:tab/>
        <w:t>a</w:t>
      </w:r>
      <w:r w:rsidR="006B19B4">
        <w:tab/>
        <w:t>su</w:t>
      </w:r>
    </w:p>
    <w:p w14:paraId="222D566C" w14:textId="77777777" w:rsidR="00800AD8" w:rsidRDefault="00800AD8" w:rsidP="006B19B4">
      <w:pPr>
        <w:pStyle w:val="InterlineTransNoFree"/>
        <w:tabs>
          <w:tab w:val="left" w:pos="1367"/>
          <w:tab w:val="left" w:pos="2381"/>
          <w:tab w:val="left" w:pos="2645"/>
          <w:tab w:val="left" w:pos="3479"/>
          <w:tab w:val="left" w:pos="4163"/>
          <w:tab w:val="left" w:pos="4817"/>
          <w:tab w:val="left" w:pos="5291"/>
          <w:tab w:val="left" w:pos="5885"/>
          <w:tab w:val="left" w:pos="6644"/>
          <w:tab w:val="left" w:pos="7598"/>
          <w:tab w:val="left" w:pos="7862"/>
        </w:tabs>
      </w:pPr>
      <w:r>
        <w:tab/>
        <w:t>then</w:t>
      </w:r>
      <w:r>
        <w:tab/>
        <w:t>chop-</w:t>
      </w:r>
      <w:r>
        <w:rPr>
          <w:smallCaps/>
        </w:rPr>
        <w:t>imp</w:t>
      </w:r>
      <w:r>
        <w:rPr>
          <w:smallCaps/>
        </w:rPr>
        <w:tab/>
        <w:t>c</w:t>
      </w:r>
      <w:r>
        <w:rPr>
          <w:smallCaps/>
        </w:rPr>
        <w:tab/>
      </w:r>
      <w:r>
        <w:t>your(</w:t>
      </w:r>
      <w:r>
        <w:rPr>
          <w:smallCaps/>
        </w:rPr>
        <w:t>s</w:t>
      </w:r>
      <w:r>
        <w:t>)</w:t>
      </w:r>
      <w:r>
        <w:tab/>
        <w:t>hand</w:t>
      </w:r>
      <w:r>
        <w:tab/>
        <w:t>when</w:t>
      </w:r>
      <w:r>
        <w:tab/>
        <w:t>say</w:t>
      </w:r>
      <w:r>
        <w:tab/>
      </w:r>
      <w:r w:rsidR="000D5EFB" w:rsidRPr="000D5EFB">
        <w:rPr>
          <w:smallCaps/>
        </w:rPr>
        <w:t>f.I</w:t>
      </w:r>
      <w:r>
        <w:tab/>
        <w:t>you(</w:t>
      </w:r>
      <w:r>
        <w:rPr>
          <w:smallCaps/>
        </w:rPr>
        <w:t>s</w:t>
      </w:r>
      <w:r>
        <w:t>)</w:t>
      </w:r>
      <w:r>
        <w:tab/>
        <w:t>chop-</w:t>
      </w:r>
      <w:r>
        <w:rPr>
          <w:smallCaps/>
        </w:rPr>
        <w:t>pf</w:t>
      </w:r>
      <w:r w:rsidR="006B19B4">
        <w:rPr>
          <w:smallCaps/>
        </w:rPr>
        <w:tab/>
        <w:t>c</w:t>
      </w:r>
      <w:r w:rsidR="006B19B4">
        <w:rPr>
          <w:smallCaps/>
        </w:rPr>
        <w:tab/>
      </w:r>
      <w:r w:rsidR="006B19B4">
        <w:t>your(</w:t>
      </w:r>
      <w:r w:rsidR="006B19B4">
        <w:rPr>
          <w:smallCaps/>
        </w:rPr>
        <w:t>s</w:t>
      </w:r>
      <w:r w:rsidR="006B19B4">
        <w:t>)</w:t>
      </w:r>
    </w:p>
    <w:p w14:paraId="4059449A" w14:textId="77777777" w:rsidR="00800AD8" w:rsidRDefault="00800AD8" w:rsidP="006B19B4">
      <w:pPr>
        <w:pStyle w:val="InterlineText"/>
        <w:tabs>
          <w:tab w:val="left" w:pos="533"/>
          <w:tab w:val="left" w:pos="1292"/>
          <w:tab w:val="left" w:pos="1766"/>
          <w:tab w:val="left" w:pos="2210"/>
        </w:tabs>
      </w:pPr>
      <w:r>
        <w:lastRenderedPageBreak/>
        <w:tab/>
        <w:t>lima?</w:t>
      </w:r>
      <w:r w:rsidR="00D21C3A">
        <w:t>”</w:t>
      </w:r>
      <w:r w:rsidR="00D21C3A">
        <w:tab/>
      </w:r>
      <w:r>
        <w:t>aya</w:t>
      </w:r>
      <w:r>
        <w:tab/>
        <w:t>ti</w:t>
      </w:r>
      <w:r>
        <w:tab/>
        <w:t>qam.</w:t>
      </w:r>
    </w:p>
    <w:p w14:paraId="3BA999D8" w14:textId="77777777" w:rsidR="00800AD8" w:rsidRDefault="00800AD8" w:rsidP="006B19B4">
      <w:pPr>
        <w:pStyle w:val="InterlineGlossWithTrans"/>
        <w:tabs>
          <w:tab w:val="left" w:pos="533"/>
          <w:tab w:val="left" w:pos="1292"/>
          <w:tab w:val="left" w:pos="1766"/>
          <w:tab w:val="left" w:pos="2210"/>
        </w:tabs>
      </w:pPr>
      <w:r>
        <w:tab/>
        <w:t>lima</w:t>
      </w:r>
      <w:r>
        <w:tab/>
        <w:t>aya</w:t>
      </w:r>
      <w:r>
        <w:tab/>
        <w:t>ti</w:t>
      </w:r>
      <w:r>
        <w:tab/>
        <w:t>qam</w:t>
      </w:r>
    </w:p>
    <w:p w14:paraId="747FBB66" w14:textId="77777777" w:rsidR="00800AD8" w:rsidRDefault="00800AD8" w:rsidP="006B19B4">
      <w:pPr>
        <w:pStyle w:val="InterlineTrans"/>
        <w:tabs>
          <w:tab w:val="left" w:pos="533"/>
          <w:tab w:val="left" w:pos="1292"/>
          <w:tab w:val="left" w:pos="1766"/>
          <w:tab w:val="left" w:pos="2210"/>
        </w:tabs>
      </w:pPr>
      <w:r>
        <w:tab/>
        <w:t>hand</w:t>
      </w:r>
      <w:r>
        <w:tab/>
        <w:t>say</w:t>
      </w:r>
      <w:r>
        <w:tab/>
      </w:r>
      <w:r>
        <w:rPr>
          <w:smallCaps/>
        </w:rPr>
        <w:t>f.h</w:t>
      </w:r>
      <w:r>
        <w:tab/>
        <w:t>ant.eater</w:t>
      </w:r>
    </w:p>
    <w:p w14:paraId="63452047" w14:textId="77777777" w:rsidR="00800AD8" w:rsidRDefault="00800AD8">
      <w:pPr>
        <w:pStyle w:val="InterlineFree"/>
      </w:pPr>
      <w:r>
        <w:t>“Well did you really cut your arm when I told you to?” said Ant-eater.</w:t>
      </w:r>
    </w:p>
    <w:p w14:paraId="6DF4371B" w14:textId="77777777" w:rsidR="00800AD8" w:rsidRDefault="00DC1AE0" w:rsidP="006B19B4">
      <w:pPr>
        <w:pStyle w:val="InterlineText"/>
        <w:tabs>
          <w:tab w:val="left" w:pos="533"/>
          <w:tab w:val="left" w:pos="1067"/>
          <w:tab w:val="left" w:pos="1751"/>
          <w:tab w:val="left" w:pos="2915"/>
          <w:tab w:val="left" w:pos="3689"/>
          <w:tab w:val="left" w:pos="4898"/>
          <w:tab w:val="left" w:pos="5372"/>
          <w:tab w:val="left" w:pos="5816"/>
        </w:tabs>
      </w:pPr>
      <w:r w:rsidRPr="003A1D48">
        <w:rPr>
          <w:rStyle w:val="InterlineTextNumChar"/>
        </w:rPr>
        <w:t>024</w:t>
      </w:r>
      <w:r w:rsidR="00800AD8">
        <w:tab/>
        <w:t>“pai</w:t>
      </w:r>
      <w:r w:rsidR="00800AD8">
        <w:tab/>
        <w:t>ari</w:t>
      </w:r>
      <w:r w:rsidR="00800AD8">
        <w:tab/>
        <w:t>tapii</w:t>
      </w:r>
      <w:r w:rsidR="00800AD8">
        <w:tab/>
        <w:t>anga,</w:t>
      </w:r>
      <w:r w:rsidR="00800AD8">
        <w:tab/>
        <w:t>qalian,”</w:t>
      </w:r>
      <w:r w:rsidR="00800AD8">
        <w:tab/>
        <w:t>aya</w:t>
      </w:r>
      <w:r w:rsidR="00800AD8">
        <w:tab/>
        <w:t>ti</w:t>
      </w:r>
      <w:r w:rsidR="00800AD8">
        <w:tab/>
        <w:t>lutjuk.</w:t>
      </w:r>
    </w:p>
    <w:p w14:paraId="4CF2F58D" w14:textId="77777777" w:rsidR="00800AD8" w:rsidRDefault="00800AD8" w:rsidP="006B19B4">
      <w:pPr>
        <w:pStyle w:val="InterlineGlossWithTrans"/>
        <w:tabs>
          <w:tab w:val="left" w:pos="533"/>
          <w:tab w:val="left" w:pos="1067"/>
          <w:tab w:val="left" w:pos="1751"/>
          <w:tab w:val="left" w:pos="2915"/>
          <w:tab w:val="left" w:pos="3689"/>
          <w:tab w:val="left" w:pos="4898"/>
          <w:tab w:val="left" w:pos="5372"/>
          <w:tab w:val="left" w:pos="5816"/>
        </w:tabs>
      </w:pPr>
      <w:r>
        <w:tab/>
        <w:t>pai</w:t>
      </w:r>
      <w:r>
        <w:tab/>
        <w:t>ari</w:t>
      </w:r>
      <w:r>
        <w:tab/>
        <w:t>tapi-i</w:t>
      </w:r>
      <w:r>
        <w:tab/>
        <w:t>anga</w:t>
      </w:r>
      <w:r>
        <w:tab/>
        <w:t>qali-an</w:t>
      </w:r>
      <w:r>
        <w:tab/>
        <w:t>aya</w:t>
      </w:r>
      <w:r>
        <w:tab/>
        <w:t>ti</w:t>
      </w:r>
      <w:r>
        <w:tab/>
        <w:t>lutjuk</w:t>
      </w:r>
    </w:p>
    <w:p w14:paraId="1FC30E0C" w14:textId="77777777" w:rsidR="00800AD8" w:rsidRDefault="00800AD8" w:rsidP="006B19B4">
      <w:pPr>
        <w:pStyle w:val="InterlineTrans"/>
        <w:tabs>
          <w:tab w:val="left" w:pos="533"/>
          <w:tab w:val="left" w:pos="1067"/>
          <w:tab w:val="left" w:pos="1751"/>
          <w:tab w:val="left" w:pos="2915"/>
          <w:tab w:val="left" w:pos="3689"/>
          <w:tab w:val="left" w:pos="4898"/>
          <w:tab w:val="left" w:pos="5372"/>
          <w:tab w:val="left" w:pos="5816"/>
        </w:tabs>
      </w:pPr>
      <w:r>
        <w:tab/>
        <w:t>well</w:t>
      </w:r>
      <w:r>
        <w:tab/>
        <w:t>go.on</w:t>
      </w:r>
      <w:r>
        <w:tab/>
        <w:t>bake-</w:t>
      </w:r>
      <w:r>
        <w:rPr>
          <w:smallCaps/>
        </w:rPr>
        <w:t>hort</w:t>
      </w:r>
      <w:r>
        <w:tab/>
        <w:t>indeed</w:t>
      </w:r>
      <w:r>
        <w:tab/>
        <w:t>friend-</w:t>
      </w:r>
      <w:r>
        <w:rPr>
          <w:smallCaps/>
        </w:rPr>
        <w:t>nom</w:t>
      </w:r>
      <w:r>
        <w:tab/>
        <w:t>say</w:t>
      </w:r>
      <w:r>
        <w:tab/>
      </w:r>
      <w:r>
        <w:rPr>
          <w:smallCaps/>
        </w:rPr>
        <w:t>f.h</w:t>
      </w:r>
      <w:r>
        <w:tab/>
        <w:t>rabbit</w:t>
      </w:r>
    </w:p>
    <w:p w14:paraId="18FEA473" w14:textId="77777777" w:rsidR="00800AD8" w:rsidRDefault="00800AD8">
      <w:pPr>
        <w:pStyle w:val="InterlineFree"/>
      </w:pPr>
      <w:r>
        <w:t>“Well come on, friend, let’s roast the tubers,” said Rabbit.</w:t>
      </w:r>
    </w:p>
    <w:p w14:paraId="7BF78B31" w14:textId="77777777" w:rsidR="00800AD8" w:rsidRDefault="00DC1AE0" w:rsidP="006B19B4">
      <w:pPr>
        <w:pStyle w:val="InterlineText"/>
        <w:tabs>
          <w:tab w:val="left" w:pos="533"/>
          <w:tab w:val="left" w:pos="1217"/>
          <w:tab w:val="left" w:pos="1691"/>
          <w:tab w:val="left" w:pos="2135"/>
        </w:tabs>
      </w:pPr>
      <w:r w:rsidRPr="003A1D48">
        <w:rPr>
          <w:rStyle w:val="InterlineTextNumChar"/>
        </w:rPr>
        <w:t>025</w:t>
      </w:r>
      <w:r w:rsidR="00800AD8">
        <w:tab/>
        <w:t>“ari,”</w:t>
      </w:r>
      <w:r w:rsidR="00800AD8">
        <w:tab/>
        <w:t>aya</w:t>
      </w:r>
      <w:r w:rsidR="00800AD8">
        <w:tab/>
        <w:t>ti</w:t>
      </w:r>
      <w:r w:rsidR="00800AD8">
        <w:tab/>
        <w:t>qam.</w:t>
      </w:r>
    </w:p>
    <w:p w14:paraId="62A3D893" w14:textId="77777777" w:rsidR="00800AD8" w:rsidRDefault="00800AD8" w:rsidP="006B19B4">
      <w:pPr>
        <w:pStyle w:val="InterlineGlossWithTrans"/>
        <w:tabs>
          <w:tab w:val="left" w:pos="533"/>
          <w:tab w:val="left" w:pos="1217"/>
          <w:tab w:val="left" w:pos="1691"/>
          <w:tab w:val="left" w:pos="2135"/>
        </w:tabs>
      </w:pPr>
      <w:r>
        <w:tab/>
        <w:t>ari</w:t>
      </w:r>
      <w:r>
        <w:tab/>
        <w:t>aya</w:t>
      </w:r>
      <w:r>
        <w:tab/>
        <w:t>ti</w:t>
      </w:r>
      <w:r>
        <w:tab/>
        <w:t>qam</w:t>
      </w:r>
    </w:p>
    <w:p w14:paraId="42B87052" w14:textId="77777777" w:rsidR="00800AD8" w:rsidRDefault="00800AD8" w:rsidP="006B19B4">
      <w:pPr>
        <w:pStyle w:val="InterlineTransNoFree"/>
        <w:tabs>
          <w:tab w:val="left" w:pos="1217"/>
          <w:tab w:val="left" w:pos="1691"/>
          <w:tab w:val="left" w:pos="2135"/>
          <w:tab w:val="right" w:pos="8787"/>
        </w:tabs>
      </w:pPr>
      <w:r>
        <w:tab/>
        <w:t>go.on</w:t>
      </w:r>
      <w:r>
        <w:tab/>
        <w:t>say</w:t>
      </w:r>
      <w:r>
        <w:tab/>
      </w:r>
      <w:r>
        <w:rPr>
          <w:smallCaps/>
        </w:rPr>
        <w:t>f.h</w:t>
      </w:r>
      <w:r>
        <w:tab/>
        <w:t>ant.eater</w:t>
      </w:r>
      <w:r w:rsidR="006B19B4">
        <w:tab/>
        <w:t>“Right, let’s,” said Ant-eater.</w:t>
      </w:r>
    </w:p>
    <w:p w14:paraId="38B9C95D" w14:textId="77777777" w:rsidR="00800AD8" w:rsidRDefault="00DC1AE0" w:rsidP="006B19B4">
      <w:pPr>
        <w:pStyle w:val="InterlineText"/>
        <w:tabs>
          <w:tab w:val="left" w:pos="533"/>
          <w:tab w:val="left" w:pos="1067"/>
          <w:tab w:val="left" w:pos="1706"/>
          <w:tab w:val="left" w:pos="2435"/>
          <w:tab w:val="left" w:pos="3569"/>
          <w:tab w:val="left" w:pos="3833"/>
        </w:tabs>
      </w:pPr>
      <w:r w:rsidRPr="003A1D48">
        <w:rPr>
          <w:rStyle w:val="InterlineTextNumChar"/>
        </w:rPr>
        <w:t>026</w:t>
      </w:r>
      <w:r w:rsidR="00800AD8">
        <w:tab/>
        <w:t>pai</w:t>
      </w:r>
      <w:r w:rsidR="00800AD8">
        <w:tab/>
        <w:t>vaik</w:t>
      </w:r>
      <w:r w:rsidR="00800AD8">
        <w:tab/>
        <w:t>tia</w:t>
      </w:r>
      <w:r w:rsidR="00800AD8">
        <w:tab/>
        <w:t>mareqali</w:t>
      </w:r>
      <w:r w:rsidR="00800AD8">
        <w:tab/>
        <w:t>a</w:t>
      </w:r>
      <w:r w:rsidR="00800AD8">
        <w:tab/>
        <w:t>temapi.</w:t>
      </w:r>
    </w:p>
    <w:p w14:paraId="4A6ECAE1" w14:textId="77777777" w:rsidR="00800AD8" w:rsidRDefault="00800AD8" w:rsidP="006B19B4">
      <w:pPr>
        <w:pStyle w:val="InterlineGlossWithTrans"/>
        <w:tabs>
          <w:tab w:val="left" w:pos="533"/>
          <w:tab w:val="left" w:pos="1067"/>
          <w:tab w:val="left" w:pos="1706"/>
          <w:tab w:val="left" w:pos="2435"/>
          <w:tab w:val="left" w:pos="3569"/>
          <w:tab w:val="left" w:pos="3833"/>
        </w:tabs>
      </w:pPr>
      <w:r>
        <w:tab/>
        <w:t>pai</w:t>
      </w:r>
      <w:r>
        <w:tab/>
        <w:t>vaik</w:t>
      </w:r>
      <w:r>
        <w:tab/>
        <w:t>ti-a</w:t>
      </w:r>
      <w:r>
        <w:tab/>
        <w:t>mare-qali</w:t>
      </w:r>
      <w:r>
        <w:tab/>
        <w:t>a</w:t>
      </w:r>
      <w:r>
        <w:tab/>
        <w:t>em=tapi</w:t>
      </w:r>
    </w:p>
    <w:p w14:paraId="1769E844" w14:textId="77777777" w:rsidR="00800AD8" w:rsidRDefault="00800AD8" w:rsidP="006B19B4">
      <w:pPr>
        <w:pStyle w:val="InterlineTrans"/>
        <w:tabs>
          <w:tab w:val="left" w:pos="533"/>
          <w:tab w:val="left" w:pos="1067"/>
          <w:tab w:val="left" w:pos="1706"/>
          <w:tab w:val="left" w:pos="2435"/>
          <w:tab w:val="left" w:pos="3569"/>
          <w:tab w:val="left" w:pos="3833"/>
        </w:tabs>
      </w:pPr>
      <w:r>
        <w:tab/>
        <w:t>well</w:t>
      </w:r>
      <w:r>
        <w:tab/>
        <w:t>leave</w:t>
      </w:r>
      <w:r>
        <w:tab/>
      </w:r>
      <w:r>
        <w:rPr>
          <w:smallCaps/>
        </w:rPr>
        <w:t>f.h</w:t>
      </w:r>
      <w:r>
        <w:t>-</w:t>
      </w:r>
      <w:r>
        <w:rPr>
          <w:smallCaps/>
        </w:rPr>
        <w:t>pl</w:t>
      </w:r>
      <w:r>
        <w:tab/>
        <w:t>pair-friend</w:t>
      </w:r>
      <w:r>
        <w:rPr>
          <w:smallCaps/>
        </w:rPr>
        <w:tab/>
        <w:t>c</w:t>
      </w:r>
      <w:r>
        <w:rPr>
          <w:smallCaps/>
        </w:rPr>
        <w:tab/>
        <w:t>af</w:t>
      </w:r>
      <w:r>
        <w:t>=bake</w:t>
      </w:r>
    </w:p>
    <w:p w14:paraId="550039F7" w14:textId="77777777" w:rsidR="00800AD8" w:rsidRDefault="00800AD8">
      <w:pPr>
        <w:pStyle w:val="InterlineFree"/>
      </w:pPr>
      <w:r>
        <w:t>So the friends went to roast the tubers.</w:t>
      </w:r>
    </w:p>
    <w:p w14:paraId="04BC9A97" w14:textId="77777777" w:rsidR="00800AD8" w:rsidRDefault="00DC1AE0" w:rsidP="006B19B4">
      <w:pPr>
        <w:pStyle w:val="InterlineText"/>
        <w:tabs>
          <w:tab w:val="left" w:pos="533"/>
          <w:tab w:val="left" w:pos="1097"/>
          <w:tab w:val="left" w:pos="2516"/>
          <w:tab w:val="left" w:pos="3200"/>
          <w:tab w:val="left" w:pos="4409"/>
          <w:tab w:val="left" w:pos="5618"/>
          <w:tab w:val="left" w:pos="5882"/>
          <w:tab w:val="left" w:pos="7106"/>
          <w:tab w:val="left" w:pos="7580"/>
          <w:tab w:val="left" w:pos="8024"/>
        </w:tabs>
      </w:pPr>
      <w:r w:rsidRPr="003A1D48">
        <w:rPr>
          <w:rStyle w:val="InterlineTextNumChar"/>
        </w:rPr>
        <w:t>027</w:t>
      </w:r>
      <w:r w:rsidR="00800AD8">
        <w:tab/>
        <w:t>ka</w:t>
      </w:r>
      <w:r w:rsidR="00800AD8">
        <w:tab/>
        <w:t>makatapi,</w:t>
      </w:r>
      <w:r w:rsidR="00800AD8">
        <w:tab/>
        <w:t>“ari,</w:t>
      </w:r>
      <w:r w:rsidR="00800AD8">
        <w:tab/>
        <w:t>qalian,</w:t>
      </w:r>
      <w:r w:rsidR="00800AD8">
        <w:tab/>
        <w:t>vaiki</w:t>
      </w:r>
      <w:r w:rsidR="00800AD8">
        <w:tab/>
        <w:t>a</w:t>
      </w:r>
      <w:r w:rsidR="00800AD8">
        <w:tab/>
      </w:r>
      <w:r w:rsidR="006B19B4">
        <w:t>îemanguy</w:t>
      </w:r>
      <w:r w:rsidR="00800AD8">
        <w:t>,”</w:t>
      </w:r>
      <w:r w:rsidR="00800AD8">
        <w:tab/>
        <w:t>aya</w:t>
      </w:r>
      <w:r w:rsidR="006B19B4">
        <w:tab/>
        <w:t>ti</w:t>
      </w:r>
      <w:r w:rsidR="006B19B4">
        <w:tab/>
        <w:t>qam.</w:t>
      </w:r>
    </w:p>
    <w:p w14:paraId="52834EDF" w14:textId="77777777" w:rsidR="00800AD8" w:rsidRDefault="00800AD8" w:rsidP="006B19B4">
      <w:pPr>
        <w:pStyle w:val="InterlineGlossWithTrans"/>
        <w:tabs>
          <w:tab w:val="left" w:pos="533"/>
          <w:tab w:val="left" w:pos="1097"/>
          <w:tab w:val="left" w:pos="2516"/>
          <w:tab w:val="left" w:pos="3200"/>
          <w:tab w:val="left" w:pos="4409"/>
          <w:tab w:val="left" w:pos="5618"/>
          <w:tab w:val="left" w:pos="5882"/>
          <w:tab w:val="left" w:pos="7106"/>
          <w:tab w:val="left" w:pos="7580"/>
          <w:tab w:val="left" w:pos="8024"/>
        </w:tabs>
      </w:pPr>
      <w:r>
        <w:tab/>
        <w:t>ka</w:t>
      </w:r>
      <w:r>
        <w:tab/>
        <w:t>maka-tapi</w:t>
      </w:r>
      <w:r>
        <w:tab/>
        <w:t>ari</w:t>
      </w:r>
      <w:r>
        <w:tab/>
        <w:t>qali-an</w:t>
      </w:r>
      <w:r>
        <w:tab/>
        <w:t>vaik-i</w:t>
      </w:r>
      <w:r>
        <w:tab/>
        <w:t>a</w:t>
      </w:r>
      <w:r>
        <w:tab/>
        <w:t>em=îanguy</w:t>
      </w:r>
      <w:r>
        <w:tab/>
        <w:t>aya</w:t>
      </w:r>
      <w:r w:rsidR="006B19B4">
        <w:tab/>
        <w:t>ti</w:t>
      </w:r>
      <w:r w:rsidR="006B19B4">
        <w:tab/>
        <w:t>qam</w:t>
      </w:r>
    </w:p>
    <w:p w14:paraId="1275ADD0" w14:textId="77777777" w:rsidR="00800AD8" w:rsidRDefault="00800AD8" w:rsidP="006B19B4">
      <w:pPr>
        <w:pStyle w:val="InterlineTrans"/>
        <w:tabs>
          <w:tab w:val="left" w:pos="533"/>
          <w:tab w:val="left" w:pos="1097"/>
          <w:tab w:val="left" w:pos="2516"/>
          <w:tab w:val="left" w:pos="3200"/>
          <w:tab w:val="left" w:pos="4409"/>
          <w:tab w:val="left" w:pos="5618"/>
          <w:tab w:val="left" w:pos="5882"/>
          <w:tab w:val="left" w:pos="7106"/>
          <w:tab w:val="left" w:pos="7580"/>
          <w:tab w:val="left" w:pos="8024"/>
        </w:tabs>
      </w:pPr>
      <w:r>
        <w:tab/>
        <w:t>after</w:t>
      </w:r>
      <w:r>
        <w:tab/>
        <w:t>finished-bake</w:t>
      </w:r>
      <w:r>
        <w:tab/>
        <w:t>go.on</w:t>
      </w:r>
      <w:r>
        <w:tab/>
        <w:t>friend-</w:t>
      </w:r>
      <w:r>
        <w:rPr>
          <w:smallCaps/>
        </w:rPr>
        <w:t>nom</w:t>
      </w:r>
      <w:r>
        <w:tab/>
        <w:t>leave-</w:t>
      </w:r>
      <w:r>
        <w:rPr>
          <w:smallCaps/>
        </w:rPr>
        <w:t>hort</w:t>
      </w:r>
      <w:r>
        <w:rPr>
          <w:smallCaps/>
        </w:rPr>
        <w:tab/>
        <w:t>c</w:t>
      </w:r>
      <w:r>
        <w:rPr>
          <w:smallCaps/>
        </w:rPr>
        <w:tab/>
        <w:t>af</w:t>
      </w:r>
      <w:r>
        <w:t>=swim</w:t>
      </w:r>
      <w:r>
        <w:tab/>
        <w:t>say</w:t>
      </w:r>
      <w:r w:rsidR="006B19B4">
        <w:tab/>
      </w:r>
      <w:r w:rsidR="006B19B4">
        <w:rPr>
          <w:smallCaps/>
        </w:rPr>
        <w:t>f.h</w:t>
      </w:r>
      <w:r w:rsidR="006B19B4">
        <w:tab/>
        <w:t>ant.eater</w:t>
      </w:r>
    </w:p>
    <w:p w14:paraId="4799AE26" w14:textId="77777777" w:rsidR="00800AD8" w:rsidRDefault="00800AD8" w:rsidP="00A8416B">
      <w:pPr>
        <w:pStyle w:val="InterlineFreeCommentFollows"/>
      </w:pPr>
      <w:r>
        <w:t>When they had finished roasting them, Ant-eater said: “Come on, friend, let’s go swimming.”</w:t>
      </w:r>
    </w:p>
    <w:p w14:paraId="6DBABA60" w14:textId="77777777" w:rsidR="00800AD8" w:rsidRDefault="00A8416B" w:rsidP="00A8416B">
      <w:pPr>
        <w:pStyle w:val="CommentLastWithHalfSpace"/>
      </w:pPr>
      <w:r>
        <w:t>[</w:t>
      </w:r>
      <w:r w:rsidR="00800AD8" w:rsidRPr="006B19B4">
        <w:rPr>
          <w:rStyle w:val="VernacularText"/>
        </w:rPr>
        <w:t>îemanguy</w:t>
      </w:r>
      <w:r w:rsidR="00800AD8">
        <w:t xml:space="preserve"> was </w:t>
      </w:r>
      <w:r w:rsidR="00800AD8" w:rsidRPr="006B19B4">
        <w:rPr>
          <w:rStyle w:val="VernacularText"/>
        </w:rPr>
        <w:t>îemangui</w:t>
      </w:r>
      <w:r>
        <w:t>]</w:t>
      </w:r>
    </w:p>
    <w:p w14:paraId="2F8CD529" w14:textId="77777777" w:rsidR="00800AD8" w:rsidRDefault="00DC1AE0" w:rsidP="006B19B4">
      <w:pPr>
        <w:pStyle w:val="InterlineText"/>
        <w:tabs>
          <w:tab w:val="left" w:pos="533"/>
          <w:tab w:val="left" w:pos="1217"/>
          <w:tab w:val="left" w:pos="1691"/>
          <w:tab w:val="left" w:pos="2135"/>
        </w:tabs>
      </w:pPr>
      <w:r w:rsidRPr="003A1D48">
        <w:rPr>
          <w:rStyle w:val="InterlineTextNumChar"/>
        </w:rPr>
        <w:t>028</w:t>
      </w:r>
      <w:r w:rsidR="00800AD8">
        <w:tab/>
        <w:t>“ari,”</w:t>
      </w:r>
      <w:r w:rsidR="00800AD8">
        <w:tab/>
        <w:t>aya</w:t>
      </w:r>
      <w:r w:rsidR="00800AD8">
        <w:tab/>
        <w:t>ti</w:t>
      </w:r>
      <w:r w:rsidR="00800AD8">
        <w:tab/>
        <w:t>lutjuk.</w:t>
      </w:r>
    </w:p>
    <w:p w14:paraId="48DA491B" w14:textId="77777777" w:rsidR="00800AD8" w:rsidRDefault="00800AD8" w:rsidP="006B19B4">
      <w:pPr>
        <w:pStyle w:val="InterlineGlossWithTrans"/>
        <w:tabs>
          <w:tab w:val="left" w:pos="533"/>
          <w:tab w:val="left" w:pos="1217"/>
          <w:tab w:val="left" w:pos="1691"/>
          <w:tab w:val="left" w:pos="2135"/>
        </w:tabs>
      </w:pPr>
      <w:r>
        <w:tab/>
        <w:t>ari</w:t>
      </w:r>
      <w:r>
        <w:tab/>
        <w:t>aya</w:t>
      </w:r>
      <w:r>
        <w:tab/>
        <w:t>ti</w:t>
      </w:r>
      <w:r>
        <w:tab/>
        <w:t>lutjuk</w:t>
      </w:r>
    </w:p>
    <w:p w14:paraId="79336806" w14:textId="77777777" w:rsidR="00800AD8" w:rsidRDefault="00800AD8" w:rsidP="006B19B4">
      <w:pPr>
        <w:pStyle w:val="InterlineTransNoFree"/>
        <w:tabs>
          <w:tab w:val="left" w:pos="1217"/>
          <w:tab w:val="left" w:pos="1691"/>
          <w:tab w:val="left" w:pos="2135"/>
          <w:tab w:val="right" w:pos="8787"/>
        </w:tabs>
      </w:pPr>
      <w:r>
        <w:tab/>
        <w:t>go.on</w:t>
      </w:r>
      <w:r>
        <w:tab/>
        <w:t>say</w:t>
      </w:r>
      <w:r>
        <w:tab/>
      </w:r>
      <w:r>
        <w:rPr>
          <w:smallCaps/>
        </w:rPr>
        <w:t>f.h</w:t>
      </w:r>
      <w:r>
        <w:tab/>
        <w:t>rabbit</w:t>
      </w:r>
      <w:r w:rsidR="006B19B4">
        <w:tab/>
        <w:t>“Right, let’s,” said Rabbit.</w:t>
      </w:r>
    </w:p>
    <w:p w14:paraId="442A9881" w14:textId="77777777" w:rsidR="00800AD8" w:rsidRDefault="00DC1AE0" w:rsidP="006B19B4">
      <w:pPr>
        <w:pStyle w:val="InterlineText"/>
        <w:tabs>
          <w:tab w:val="left" w:pos="533"/>
          <w:tab w:val="left" w:pos="1067"/>
          <w:tab w:val="left" w:pos="1706"/>
          <w:tab w:val="left" w:pos="2435"/>
          <w:tab w:val="left" w:pos="3569"/>
          <w:tab w:val="left" w:pos="3833"/>
        </w:tabs>
      </w:pPr>
      <w:r w:rsidRPr="003A1D48">
        <w:rPr>
          <w:rStyle w:val="InterlineTextNumChar"/>
        </w:rPr>
        <w:t>029</w:t>
      </w:r>
      <w:r w:rsidR="00800AD8">
        <w:tab/>
        <w:t>pai</w:t>
      </w:r>
      <w:r w:rsidR="00800AD8">
        <w:tab/>
        <w:t>vaik</w:t>
      </w:r>
      <w:r w:rsidR="00800AD8">
        <w:tab/>
        <w:t>tia</w:t>
      </w:r>
      <w:r w:rsidR="00800AD8">
        <w:tab/>
        <w:t>mareqali</w:t>
      </w:r>
      <w:r w:rsidR="00800AD8">
        <w:tab/>
        <w:t>a</w:t>
      </w:r>
      <w:r w:rsidR="00800AD8">
        <w:tab/>
        <w:t>îemanguy.</w:t>
      </w:r>
    </w:p>
    <w:p w14:paraId="31295D1D" w14:textId="77777777" w:rsidR="00800AD8" w:rsidRDefault="00800AD8" w:rsidP="006B19B4">
      <w:pPr>
        <w:pStyle w:val="InterlineGlossWithTrans"/>
        <w:tabs>
          <w:tab w:val="left" w:pos="533"/>
          <w:tab w:val="left" w:pos="1067"/>
          <w:tab w:val="left" w:pos="1706"/>
          <w:tab w:val="left" w:pos="2435"/>
          <w:tab w:val="left" w:pos="3569"/>
          <w:tab w:val="left" w:pos="3833"/>
        </w:tabs>
      </w:pPr>
      <w:r>
        <w:tab/>
        <w:t>pai</w:t>
      </w:r>
      <w:r>
        <w:tab/>
        <w:t>vaik</w:t>
      </w:r>
      <w:r>
        <w:tab/>
        <w:t>ti-a</w:t>
      </w:r>
      <w:r>
        <w:tab/>
        <w:t>mare-qali</w:t>
      </w:r>
      <w:r>
        <w:tab/>
        <w:t>a</w:t>
      </w:r>
      <w:r>
        <w:tab/>
        <w:t>em=îanguy</w:t>
      </w:r>
    </w:p>
    <w:p w14:paraId="1AE5E99E" w14:textId="77777777" w:rsidR="00800AD8" w:rsidRDefault="00800AD8" w:rsidP="006B19B4">
      <w:pPr>
        <w:pStyle w:val="InterlineTransNoFree"/>
        <w:tabs>
          <w:tab w:val="left" w:pos="1067"/>
          <w:tab w:val="left" w:pos="1706"/>
          <w:tab w:val="left" w:pos="2435"/>
          <w:tab w:val="left" w:pos="3569"/>
          <w:tab w:val="left" w:pos="3833"/>
          <w:tab w:val="right" w:pos="8787"/>
        </w:tabs>
      </w:pPr>
      <w:r>
        <w:tab/>
        <w:t>well</w:t>
      </w:r>
      <w:r>
        <w:tab/>
        <w:t>leave</w:t>
      </w:r>
      <w:r>
        <w:tab/>
      </w:r>
      <w:r>
        <w:rPr>
          <w:smallCaps/>
        </w:rPr>
        <w:t>f.h</w:t>
      </w:r>
      <w:r>
        <w:t>-</w:t>
      </w:r>
      <w:r>
        <w:rPr>
          <w:smallCaps/>
        </w:rPr>
        <w:t>pl</w:t>
      </w:r>
      <w:r>
        <w:tab/>
        <w:t>pair-friend</w:t>
      </w:r>
      <w:r>
        <w:rPr>
          <w:smallCaps/>
        </w:rPr>
        <w:tab/>
        <w:t>c</w:t>
      </w:r>
      <w:r>
        <w:rPr>
          <w:smallCaps/>
        </w:rPr>
        <w:tab/>
        <w:t>af</w:t>
      </w:r>
      <w:r>
        <w:t>=swim</w:t>
      </w:r>
      <w:r w:rsidR="006B19B4">
        <w:tab/>
        <w:t>So the friends went off to swim.</w:t>
      </w:r>
    </w:p>
    <w:p w14:paraId="01402234" w14:textId="77777777" w:rsidR="00800AD8" w:rsidRDefault="00DC1AE0" w:rsidP="006B19B4">
      <w:pPr>
        <w:pStyle w:val="InterlineText"/>
        <w:tabs>
          <w:tab w:val="left" w:pos="533"/>
          <w:tab w:val="left" w:pos="1067"/>
          <w:tab w:val="left" w:pos="3731"/>
          <w:tab w:val="left" w:pos="4205"/>
          <w:tab w:val="left" w:pos="4649"/>
          <w:tab w:val="left" w:pos="5588"/>
          <w:tab w:val="left" w:pos="6287"/>
        </w:tabs>
      </w:pPr>
      <w:r w:rsidRPr="003A1D48">
        <w:rPr>
          <w:rStyle w:val="InterlineTextNumChar"/>
        </w:rPr>
        <w:t>030</w:t>
      </w:r>
      <w:r w:rsidR="00800AD8">
        <w:tab/>
        <w:t>“pai</w:t>
      </w:r>
      <w:r w:rsidR="00800AD8">
        <w:tab/>
        <w:t>katjaisangasu,”</w:t>
      </w:r>
      <w:r w:rsidR="00800AD8">
        <w:tab/>
        <w:t>aya</w:t>
      </w:r>
      <w:r w:rsidR="00800AD8">
        <w:tab/>
        <w:t>ti</w:t>
      </w:r>
      <w:r w:rsidR="00800AD8">
        <w:tab/>
        <w:t>qam</w:t>
      </w:r>
      <w:r w:rsidR="00800AD8">
        <w:tab/>
        <w:t>tjai</w:t>
      </w:r>
      <w:r w:rsidR="006B19B4">
        <w:tab/>
        <w:t>lutjuk.</w:t>
      </w:r>
    </w:p>
    <w:p w14:paraId="146CC32A" w14:textId="77777777" w:rsidR="00800AD8" w:rsidRDefault="00800AD8" w:rsidP="006B19B4">
      <w:pPr>
        <w:pStyle w:val="InterlineGlossWithTrans"/>
        <w:tabs>
          <w:tab w:val="left" w:pos="533"/>
          <w:tab w:val="left" w:pos="1067"/>
          <w:tab w:val="left" w:pos="3731"/>
          <w:tab w:val="left" w:pos="4205"/>
          <w:tab w:val="left" w:pos="4649"/>
          <w:tab w:val="left" w:pos="5588"/>
          <w:tab w:val="left" w:pos="6287"/>
        </w:tabs>
      </w:pPr>
      <w:r>
        <w:tab/>
        <w:t>pai</w:t>
      </w:r>
      <w:r>
        <w:tab/>
        <w:t>ka-tja-i-sangas-u</w:t>
      </w:r>
      <w:r>
        <w:tab/>
        <w:t>aya</w:t>
      </w:r>
      <w:r>
        <w:tab/>
        <w:t>ti</w:t>
      </w:r>
      <w:r>
        <w:tab/>
        <w:t>qam</w:t>
      </w:r>
      <w:r>
        <w:tab/>
        <w:t>tjai</w:t>
      </w:r>
      <w:r w:rsidR="006B19B4">
        <w:tab/>
        <w:t>lutjuk</w:t>
      </w:r>
    </w:p>
    <w:p w14:paraId="2B87E46C" w14:textId="77777777" w:rsidR="00800AD8" w:rsidRDefault="00800AD8" w:rsidP="006B19B4">
      <w:pPr>
        <w:pStyle w:val="InterlineTrans"/>
        <w:tabs>
          <w:tab w:val="left" w:pos="533"/>
          <w:tab w:val="left" w:pos="1067"/>
          <w:tab w:val="left" w:pos="3731"/>
          <w:tab w:val="left" w:pos="4205"/>
          <w:tab w:val="left" w:pos="4649"/>
          <w:tab w:val="left" w:pos="5588"/>
          <w:tab w:val="left" w:pos="6287"/>
        </w:tabs>
      </w:pPr>
      <w:r>
        <w:tab/>
        <w:t>well</w:t>
      </w:r>
      <w:r>
        <w:tab/>
        <w:t>become-more-</w:t>
      </w:r>
      <w:r>
        <w:rPr>
          <w:smallCaps/>
        </w:rPr>
        <w:t>loc</w:t>
      </w:r>
      <w:r>
        <w:t>-first-</w:t>
      </w:r>
      <w:r>
        <w:rPr>
          <w:smallCaps/>
        </w:rPr>
        <w:t>imp</w:t>
      </w:r>
      <w:r>
        <w:tab/>
        <w:t>say</w:t>
      </w:r>
      <w:r>
        <w:tab/>
      </w:r>
      <w:r>
        <w:rPr>
          <w:smallCaps/>
        </w:rPr>
        <w:t>f.h</w:t>
      </w:r>
      <w:r>
        <w:tab/>
        <w:t>ant.eater</w:t>
      </w:r>
      <w:r>
        <w:tab/>
      </w:r>
      <w:r>
        <w:rPr>
          <w:smallCaps/>
        </w:rPr>
        <w:t>obl</w:t>
      </w:r>
      <w:r>
        <w:t>.</w:t>
      </w:r>
      <w:r w:rsidR="001E164C" w:rsidRPr="001E164C">
        <w:rPr>
          <w:smallCaps/>
        </w:rPr>
        <w:t>h</w:t>
      </w:r>
      <w:r w:rsidR="006B19B4">
        <w:tab/>
        <w:t>rabbit</w:t>
      </w:r>
    </w:p>
    <w:p w14:paraId="1752D120" w14:textId="77777777" w:rsidR="00800AD8" w:rsidRDefault="00800AD8">
      <w:pPr>
        <w:pStyle w:val="InterlineFree"/>
      </w:pPr>
      <w:r>
        <w:t>“All right, you go first,” said Ant-eater to Rabbit.</w:t>
      </w:r>
    </w:p>
    <w:p w14:paraId="5F2D7833" w14:textId="77777777" w:rsidR="00800AD8" w:rsidRDefault="00DC1AE0" w:rsidP="006B19B4">
      <w:pPr>
        <w:pStyle w:val="InterlineText"/>
        <w:tabs>
          <w:tab w:val="left" w:pos="533"/>
          <w:tab w:val="left" w:pos="1232"/>
          <w:tab w:val="left" w:pos="1706"/>
          <w:tab w:val="left" w:pos="2150"/>
        </w:tabs>
      </w:pPr>
      <w:r w:rsidRPr="003A1D48">
        <w:rPr>
          <w:rStyle w:val="InterlineTextNumChar"/>
        </w:rPr>
        <w:t>031</w:t>
      </w:r>
      <w:r w:rsidR="00800AD8">
        <w:tab/>
        <w:t>“pai,”</w:t>
      </w:r>
      <w:r w:rsidR="00800AD8">
        <w:tab/>
        <w:t>aya</w:t>
      </w:r>
      <w:r w:rsidR="00800AD8">
        <w:tab/>
        <w:t>ti</w:t>
      </w:r>
      <w:r w:rsidR="00800AD8">
        <w:tab/>
        <w:t>lutjuk.</w:t>
      </w:r>
    </w:p>
    <w:p w14:paraId="6E692E3A" w14:textId="77777777" w:rsidR="00800AD8" w:rsidRDefault="00800AD8" w:rsidP="006B19B4">
      <w:pPr>
        <w:pStyle w:val="InterlineGlossWithTrans"/>
        <w:tabs>
          <w:tab w:val="left" w:pos="533"/>
          <w:tab w:val="left" w:pos="1232"/>
          <w:tab w:val="left" w:pos="1706"/>
          <w:tab w:val="left" w:pos="2150"/>
        </w:tabs>
      </w:pPr>
      <w:r>
        <w:tab/>
        <w:t>pai</w:t>
      </w:r>
      <w:r>
        <w:tab/>
        <w:t>aya</w:t>
      </w:r>
      <w:r>
        <w:tab/>
        <w:t>ti</w:t>
      </w:r>
      <w:r>
        <w:tab/>
        <w:t>lutjuk</w:t>
      </w:r>
    </w:p>
    <w:p w14:paraId="541F6C97" w14:textId="77777777" w:rsidR="00800AD8" w:rsidRDefault="00800AD8" w:rsidP="006B19B4">
      <w:pPr>
        <w:pStyle w:val="InterlineTransNoFree"/>
        <w:tabs>
          <w:tab w:val="left" w:pos="1232"/>
          <w:tab w:val="left" w:pos="1706"/>
          <w:tab w:val="left" w:pos="2150"/>
          <w:tab w:val="right" w:pos="8787"/>
        </w:tabs>
      </w:pPr>
      <w:r>
        <w:tab/>
        <w:t>well</w:t>
      </w:r>
      <w:r>
        <w:tab/>
        <w:t>say</w:t>
      </w:r>
      <w:r>
        <w:tab/>
      </w:r>
      <w:r>
        <w:rPr>
          <w:smallCaps/>
        </w:rPr>
        <w:t>f.h</w:t>
      </w:r>
      <w:r>
        <w:tab/>
        <w:t>rabbit</w:t>
      </w:r>
      <w:r w:rsidR="006B19B4">
        <w:tab/>
        <w:t>“All right,” said Rabbit.</w:t>
      </w:r>
    </w:p>
    <w:p w14:paraId="5495D111" w14:textId="77777777" w:rsidR="00800AD8" w:rsidRDefault="00DC1AE0" w:rsidP="006B19B4">
      <w:pPr>
        <w:pStyle w:val="InterlineText"/>
        <w:tabs>
          <w:tab w:val="left" w:pos="533"/>
          <w:tab w:val="left" w:pos="1757"/>
          <w:tab w:val="left" w:pos="2201"/>
        </w:tabs>
      </w:pPr>
      <w:r w:rsidRPr="003A1D48">
        <w:rPr>
          <w:rStyle w:val="InterlineTextNumChar"/>
        </w:rPr>
        <w:t>032</w:t>
      </w:r>
      <w:r w:rsidR="00800AD8">
        <w:tab/>
        <w:t>lemdep</w:t>
      </w:r>
      <w:r w:rsidR="00800AD8">
        <w:tab/>
        <w:t>ti</w:t>
      </w:r>
      <w:r w:rsidR="00800AD8">
        <w:tab/>
        <w:t>lutjuk.</w:t>
      </w:r>
    </w:p>
    <w:p w14:paraId="12826ED1" w14:textId="77777777" w:rsidR="00800AD8" w:rsidRDefault="00800AD8" w:rsidP="006B19B4">
      <w:pPr>
        <w:pStyle w:val="InterlineGlossWithTrans"/>
        <w:tabs>
          <w:tab w:val="left" w:pos="533"/>
          <w:tab w:val="left" w:pos="1757"/>
          <w:tab w:val="left" w:pos="2201"/>
        </w:tabs>
      </w:pPr>
      <w:r>
        <w:tab/>
        <w:t>m=ledep</w:t>
      </w:r>
      <w:r>
        <w:tab/>
        <w:t>ti</w:t>
      </w:r>
      <w:r>
        <w:tab/>
        <w:t>lutjuk</w:t>
      </w:r>
    </w:p>
    <w:p w14:paraId="30E20225" w14:textId="77777777" w:rsidR="00800AD8" w:rsidRDefault="00800AD8" w:rsidP="006B19B4">
      <w:pPr>
        <w:pStyle w:val="InterlineTransNoFree"/>
        <w:tabs>
          <w:tab w:val="left" w:pos="1757"/>
          <w:tab w:val="left" w:pos="2201"/>
          <w:tab w:val="right" w:pos="8787"/>
        </w:tabs>
      </w:pPr>
      <w:r>
        <w:tab/>
      </w:r>
      <w:r>
        <w:rPr>
          <w:smallCaps/>
        </w:rPr>
        <w:t>af</w:t>
      </w:r>
      <w:r>
        <w:t>=descend</w:t>
      </w:r>
      <w:r>
        <w:tab/>
      </w:r>
      <w:r>
        <w:rPr>
          <w:smallCaps/>
        </w:rPr>
        <w:t>f.h</w:t>
      </w:r>
      <w:r>
        <w:tab/>
        <w:t>rabbit</w:t>
      </w:r>
      <w:r w:rsidR="006B19B4">
        <w:tab/>
        <w:t>Rabbit dived in.</w:t>
      </w:r>
    </w:p>
    <w:p w14:paraId="69792473" w14:textId="77777777" w:rsidR="00800AD8" w:rsidRDefault="00DC1AE0" w:rsidP="006B19B4">
      <w:pPr>
        <w:pStyle w:val="InterlineText"/>
        <w:tabs>
          <w:tab w:val="left" w:pos="533"/>
          <w:tab w:val="left" w:pos="2102"/>
          <w:tab w:val="left" w:pos="2366"/>
          <w:tab w:val="left" w:pos="2975"/>
          <w:tab w:val="left" w:pos="4889"/>
          <w:tab w:val="left" w:pos="5153"/>
        </w:tabs>
      </w:pPr>
      <w:r w:rsidRPr="003A1D48">
        <w:rPr>
          <w:rStyle w:val="InterlineTextNumChar"/>
        </w:rPr>
        <w:t>033</w:t>
      </w:r>
      <w:r w:rsidR="00800AD8">
        <w:tab/>
        <w:t>malipat</w:t>
      </w:r>
      <w:r w:rsidR="00800AD8">
        <w:tab/>
        <w:t>a</w:t>
      </w:r>
      <w:r w:rsidR="00800AD8">
        <w:tab/>
        <w:t>kula,</w:t>
      </w:r>
      <w:r w:rsidR="00800AD8">
        <w:tab/>
        <w:t>sevatsavatsaq</w:t>
      </w:r>
      <w:r w:rsidR="00800AD8">
        <w:tab/>
        <w:t>a</w:t>
      </w:r>
      <w:r w:rsidR="00800AD8">
        <w:tab/>
        <w:t>qulu.</w:t>
      </w:r>
    </w:p>
    <w:p w14:paraId="677835E7" w14:textId="77777777" w:rsidR="00800AD8" w:rsidRDefault="00800AD8" w:rsidP="006B19B4">
      <w:pPr>
        <w:pStyle w:val="InterlineGlossWithTrans"/>
        <w:tabs>
          <w:tab w:val="left" w:pos="533"/>
          <w:tab w:val="left" w:pos="2102"/>
          <w:tab w:val="left" w:pos="2366"/>
          <w:tab w:val="left" w:pos="2975"/>
          <w:tab w:val="left" w:pos="4889"/>
          <w:tab w:val="left" w:pos="5153"/>
        </w:tabs>
      </w:pPr>
      <w:r>
        <w:tab/>
        <w:t>ma-lipat</w:t>
      </w:r>
      <w:r>
        <w:tab/>
        <w:t>a</w:t>
      </w:r>
      <w:r>
        <w:tab/>
        <w:t>kula</w:t>
      </w:r>
      <w:r>
        <w:tab/>
        <w:t>se-vatsa-vatsaq</w:t>
      </w:r>
      <w:r>
        <w:tab/>
        <w:t>a</w:t>
      </w:r>
      <w:r>
        <w:tab/>
        <w:t>qulu</w:t>
      </w:r>
    </w:p>
    <w:p w14:paraId="09B8CEDD" w14:textId="77777777" w:rsidR="00800AD8" w:rsidRDefault="00800AD8" w:rsidP="006B19B4">
      <w:pPr>
        <w:pStyle w:val="InterlineTrans"/>
        <w:tabs>
          <w:tab w:val="left" w:pos="533"/>
          <w:tab w:val="left" w:pos="2102"/>
          <w:tab w:val="left" w:pos="2366"/>
          <w:tab w:val="left" w:pos="2975"/>
          <w:tab w:val="left" w:pos="4889"/>
          <w:tab w:val="left" w:pos="5153"/>
        </w:tabs>
      </w:pPr>
      <w:r>
        <w:tab/>
      </w:r>
      <w:r>
        <w:rPr>
          <w:smallCaps/>
        </w:rPr>
        <w:t>stat</w:t>
      </w:r>
      <w:r>
        <w:t>-disappear</w:t>
      </w:r>
      <w:r>
        <w:rPr>
          <w:smallCaps/>
        </w:rPr>
        <w:tab/>
        <w:t>c</w:t>
      </w:r>
      <w:r>
        <w:rPr>
          <w:smallCaps/>
        </w:rPr>
        <w:tab/>
      </w:r>
      <w:r>
        <w:t>foot</w:t>
      </w:r>
      <w:r>
        <w:tab/>
      </w:r>
      <w:r>
        <w:rPr>
          <w:smallCaps/>
        </w:rPr>
        <w:t>invol</w:t>
      </w:r>
      <w:r>
        <w:t>-</w:t>
      </w:r>
      <w:r>
        <w:rPr>
          <w:smallCaps/>
        </w:rPr>
        <w:t>red</w:t>
      </w:r>
      <w:r>
        <w:t>-emerge</w:t>
      </w:r>
      <w:r>
        <w:rPr>
          <w:smallCaps/>
        </w:rPr>
        <w:tab/>
        <w:t>c</w:t>
      </w:r>
      <w:r>
        <w:rPr>
          <w:smallCaps/>
        </w:rPr>
        <w:tab/>
      </w:r>
      <w:r>
        <w:t>head</w:t>
      </w:r>
    </w:p>
    <w:p w14:paraId="11E4B600" w14:textId="77777777" w:rsidR="00800AD8" w:rsidRDefault="00800AD8">
      <w:pPr>
        <w:pStyle w:val="InterlineFree"/>
      </w:pPr>
      <w:r>
        <w:t>As soon as his legs went under the water his head came out.</w:t>
      </w:r>
    </w:p>
    <w:p w14:paraId="0E26DCF1" w14:textId="77777777" w:rsidR="00800AD8" w:rsidRDefault="00DC1AE0" w:rsidP="006B19B4">
      <w:pPr>
        <w:pStyle w:val="InterlineText"/>
        <w:tabs>
          <w:tab w:val="left" w:pos="533"/>
          <w:tab w:val="left" w:pos="1067"/>
          <w:tab w:val="left" w:pos="1841"/>
          <w:tab w:val="left" w:pos="3200"/>
          <w:tab w:val="left" w:pos="3974"/>
          <w:tab w:val="left" w:pos="4448"/>
          <w:tab w:val="left" w:pos="4892"/>
          <w:tab w:val="left" w:pos="5576"/>
          <w:tab w:val="left" w:pos="6275"/>
        </w:tabs>
      </w:pPr>
      <w:r w:rsidRPr="003A1D48">
        <w:rPr>
          <w:rStyle w:val="InterlineTextNumChar"/>
        </w:rPr>
        <w:t>034</w:t>
      </w:r>
      <w:r w:rsidR="00800AD8">
        <w:tab/>
        <w:t>“pai</w:t>
      </w:r>
      <w:r w:rsidR="00800AD8">
        <w:tab/>
        <w:t>anga,</w:t>
      </w:r>
      <w:r w:rsidR="00800AD8">
        <w:tab/>
        <w:t>tisunay</w:t>
      </w:r>
      <w:r w:rsidR="00800AD8">
        <w:tab/>
        <w:t>anga,”</w:t>
      </w:r>
      <w:r w:rsidR="00800AD8">
        <w:tab/>
        <w:t>aya</w:t>
      </w:r>
      <w:r w:rsidR="00800AD8">
        <w:tab/>
        <w:t>ti</w:t>
      </w:r>
      <w:r w:rsidR="00800AD8">
        <w:tab/>
        <w:t>lutjuk</w:t>
      </w:r>
      <w:r w:rsidR="00800AD8">
        <w:tab/>
        <w:t>tjai</w:t>
      </w:r>
      <w:r w:rsidR="00800AD8">
        <w:tab/>
        <w:t>qam.</w:t>
      </w:r>
    </w:p>
    <w:p w14:paraId="03F6D336" w14:textId="77777777" w:rsidR="00800AD8" w:rsidRDefault="00800AD8" w:rsidP="006B19B4">
      <w:pPr>
        <w:pStyle w:val="InterlineGlossWithTrans"/>
        <w:tabs>
          <w:tab w:val="left" w:pos="533"/>
          <w:tab w:val="left" w:pos="1067"/>
          <w:tab w:val="left" w:pos="1841"/>
          <w:tab w:val="left" w:pos="3200"/>
          <w:tab w:val="left" w:pos="3974"/>
          <w:tab w:val="left" w:pos="4448"/>
          <w:tab w:val="left" w:pos="4892"/>
          <w:tab w:val="left" w:pos="5576"/>
          <w:tab w:val="left" w:pos="6275"/>
        </w:tabs>
      </w:pPr>
      <w:r>
        <w:tab/>
        <w:t>pai</w:t>
      </w:r>
      <w:r>
        <w:tab/>
        <w:t>anga</w:t>
      </w:r>
      <w:r>
        <w:tab/>
        <w:t>ti-sun-ay</w:t>
      </w:r>
      <w:r>
        <w:tab/>
        <w:t>anga</w:t>
      </w:r>
      <w:r>
        <w:tab/>
        <w:t>aya</w:t>
      </w:r>
      <w:r>
        <w:tab/>
        <w:t>ti</w:t>
      </w:r>
      <w:r>
        <w:tab/>
        <w:t>lutjuk</w:t>
      </w:r>
      <w:r>
        <w:tab/>
        <w:t>tjai</w:t>
      </w:r>
      <w:r>
        <w:tab/>
        <w:t>qam</w:t>
      </w:r>
    </w:p>
    <w:p w14:paraId="2F1160F0" w14:textId="77777777" w:rsidR="00800AD8" w:rsidRDefault="00800AD8" w:rsidP="006B19B4">
      <w:pPr>
        <w:pStyle w:val="InterlineTrans"/>
        <w:tabs>
          <w:tab w:val="left" w:pos="533"/>
          <w:tab w:val="left" w:pos="1067"/>
          <w:tab w:val="left" w:pos="1841"/>
          <w:tab w:val="left" w:pos="3200"/>
          <w:tab w:val="left" w:pos="3974"/>
          <w:tab w:val="left" w:pos="4448"/>
          <w:tab w:val="left" w:pos="4892"/>
          <w:tab w:val="left" w:pos="5576"/>
          <w:tab w:val="left" w:pos="6275"/>
        </w:tabs>
      </w:pPr>
      <w:r>
        <w:tab/>
        <w:t>well</w:t>
      </w:r>
      <w:r>
        <w:tab/>
        <w:t>indeed</w:t>
      </w:r>
      <w:r>
        <w:tab/>
      </w:r>
      <w:r>
        <w:rPr>
          <w:smallCaps/>
        </w:rPr>
        <w:t>f-</w:t>
      </w:r>
      <w:r>
        <w:t>you(</w:t>
      </w:r>
      <w:r>
        <w:rPr>
          <w:smallCaps/>
        </w:rPr>
        <w:t>s</w:t>
      </w:r>
      <w:r>
        <w:t>)-will</w:t>
      </w:r>
      <w:r>
        <w:tab/>
        <w:t>indeed</w:t>
      </w:r>
      <w:r>
        <w:tab/>
        <w:t>say</w:t>
      </w:r>
      <w:r>
        <w:tab/>
      </w:r>
      <w:r>
        <w:rPr>
          <w:smallCaps/>
        </w:rPr>
        <w:t>f.h</w:t>
      </w:r>
      <w:r>
        <w:tab/>
        <w:t>rabbit</w:t>
      </w:r>
      <w:r>
        <w:tab/>
      </w:r>
      <w:r>
        <w:rPr>
          <w:smallCaps/>
        </w:rPr>
        <w:t>obl</w:t>
      </w:r>
      <w:r>
        <w:t>.</w:t>
      </w:r>
      <w:r>
        <w:rPr>
          <w:smallCaps/>
        </w:rPr>
        <w:t>h</w:t>
      </w:r>
      <w:r>
        <w:rPr>
          <w:smallCaps/>
        </w:rPr>
        <w:tab/>
      </w:r>
      <w:r>
        <w:t>ant.eater</w:t>
      </w:r>
    </w:p>
    <w:p w14:paraId="48C09202" w14:textId="77777777" w:rsidR="00800AD8" w:rsidRDefault="00800AD8" w:rsidP="00A8416B">
      <w:pPr>
        <w:pStyle w:val="InterlineFreeCommentFollows"/>
      </w:pPr>
      <w:r>
        <w:t>“All right then, it’s your turn,” said Rabbit to Ant-eater.</w:t>
      </w:r>
    </w:p>
    <w:p w14:paraId="1EAE20C2" w14:textId="77777777" w:rsidR="00800AD8" w:rsidRDefault="00A8416B" w:rsidP="00A8416B">
      <w:pPr>
        <w:pStyle w:val="CommentLastWithHalfSpace"/>
      </w:pPr>
      <w:r>
        <w:t>[</w:t>
      </w:r>
      <w:r w:rsidR="00800AD8" w:rsidRPr="006B19B4">
        <w:rPr>
          <w:rStyle w:val="VernacularText"/>
        </w:rPr>
        <w:t>tisunay</w:t>
      </w:r>
      <w:r w:rsidR="00800AD8">
        <w:t xml:space="preserve"> was </w:t>
      </w:r>
      <w:r w:rsidR="00800AD8" w:rsidRPr="006B19B4">
        <w:rPr>
          <w:rStyle w:val="VernacularText"/>
        </w:rPr>
        <w:t>tisunai</w:t>
      </w:r>
      <w:r>
        <w:t>]</w:t>
      </w:r>
    </w:p>
    <w:p w14:paraId="192B77A3" w14:textId="77777777" w:rsidR="00800AD8" w:rsidRDefault="00DC1AE0" w:rsidP="006B19B4">
      <w:pPr>
        <w:pStyle w:val="InterlineText"/>
        <w:tabs>
          <w:tab w:val="left" w:pos="533"/>
          <w:tab w:val="left" w:pos="1232"/>
          <w:tab w:val="left" w:pos="1706"/>
          <w:tab w:val="left" w:pos="2150"/>
        </w:tabs>
      </w:pPr>
      <w:r w:rsidRPr="003A1D48">
        <w:rPr>
          <w:rStyle w:val="InterlineTextNumChar"/>
        </w:rPr>
        <w:t>035</w:t>
      </w:r>
      <w:r w:rsidR="00800AD8">
        <w:tab/>
        <w:t>“pai,”</w:t>
      </w:r>
      <w:r w:rsidR="00800AD8">
        <w:tab/>
        <w:t>aya</w:t>
      </w:r>
      <w:r w:rsidR="00800AD8">
        <w:tab/>
        <w:t>ti</w:t>
      </w:r>
      <w:r w:rsidR="00800AD8">
        <w:tab/>
        <w:t>qam.</w:t>
      </w:r>
    </w:p>
    <w:p w14:paraId="339974CB" w14:textId="77777777" w:rsidR="00800AD8" w:rsidRDefault="00800AD8" w:rsidP="006B19B4">
      <w:pPr>
        <w:pStyle w:val="InterlineGlossWithTrans"/>
        <w:tabs>
          <w:tab w:val="left" w:pos="533"/>
          <w:tab w:val="left" w:pos="1232"/>
          <w:tab w:val="left" w:pos="1706"/>
          <w:tab w:val="left" w:pos="2150"/>
        </w:tabs>
      </w:pPr>
      <w:r>
        <w:tab/>
        <w:t>pai</w:t>
      </w:r>
      <w:r>
        <w:tab/>
        <w:t>aya</w:t>
      </w:r>
      <w:r>
        <w:tab/>
        <w:t>ti</w:t>
      </w:r>
      <w:r>
        <w:tab/>
        <w:t>qam</w:t>
      </w:r>
    </w:p>
    <w:p w14:paraId="21225BA7" w14:textId="77777777" w:rsidR="00800AD8" w:rsidRDefault="00800AD8" w:rsidP="006B19B4">
      <w:pPr>
        <w:pStyle w:val="InterlineTransNoFree"/>
        <w:tabs>
          <w:tab w:val="left" w:pos="1232"/>
          <w:tab w:val="left" w:pos="1706"/>
          <w:tab w:val="left" w:pos="2150"/>
          <w:tab w:val="right" w:pos="8787"/>
        </w:tabs>
      </w:pPr>
      <w:r>
        <w:tab/>
        <w:t>well</w:t>
      </w:r>
      <w:r>
        <w:tab/>
        <w:t>say</w:t>
      </w:r>
      <w:r>
        <w:tab/>
      </w:r>
      <w:r>
        <w:rPr>
          <w:smallCaps/>
        </w:rPr>
        <w:t>f.h</w:t>
      </w:r>
      <w:r>
        <w:tab/>
        <w:t>ant.eater</w:t>
      </w:r>
      <w:r w:rsidR="006B19B4">
        <w:tab/>
        <w:t>“All right,” said Ant-eater.</w:t>
      </w:r>
    </w:p>
    <w:p w14:paraId="3E22C938" w14:textId="77777777" w:rsidR="00800AD8" w:rsidRDefault="00DE0E5A" w:rsidP="006B19B4">
      <w:pPr>
        <w:pStyle w:val="InterlineText"/>
        <w:tabs>
          <w:tab w:val="left" w:pos="533"/>
          <w:tab w:val="left" w:pos="1757"/>
          <w:tab w:val="left" w:pos="2201"/>
        </w:tabs>
      </w:pPr>
      <w:r w:rsidRPr="003A1D48">
        <w:rPr>
          <w:rStyle w:val="InterlineTextNumChar"/>
        </w:rPr>
        <w:t>036</w:t>
      </w:r>
      <w:r w:rsidR="00800AD8">
        <w:tab/>
        <w:t>lemdep</w:t>
      </w:r>
      <w:r w:rsidR="00800AD8">
        <w:tab/>
        <w:t>ti</w:t>
      </w:r>
      <w:r w:rsidR="00800AD8">
        <w:tab/>
        <w:t>qam.</w:t>
      </w:r>
    </w:p>
    <w:p w14:paraId="578E41FC" w14:textId="77777777" w:rsidR="00800AD8" w:rsidRDefault="00800AD8" w:rsidP="006B19B4">
      <w:pPr>
        <w:pStyle w:val="InterlineGlossWithTrans"/>
        <w:tabs>
          <w:tab w:val="left" w:pos="533"/>
          <w:tab w:val="left" w:pos="1757"/>
          <w:tab w:val="left" w:pos="2201"/>
        </w:tabs>
      </w:pPr>
      <w:r>
        <w:tab/>
        <w:t>m=ledep</w:t>
      </w:r>
      <w:r>
        <w:tab/>
        <w:t>ti</w:t>
      </w:r>
      <w:r>
        <w:tab/>
        <w:t>qam</w:t>
      </w:r>
    </w:p>
    <w:p w14:paraId="078635D2" w14:textId="77777777" w:rsidR="00800AD8" w:rsidRDefault="00800AD8" w:rsidP="006B19B4">
      <w:pPr>
        <w:pStyle w:val="InterlineTransNoFree"/>
        <w:tabs>
          <w:tab w:val="left" w:pos="1757"/>
          <w:tab w:val="left" w:pos="2201"/>
          <w:tab w:val="right" w:pos="8787"/>
        </w:tabs>
      </w:pPr>
      <w:r>
        <w:tab/>
      </w:r>
      <w:r>
        <w:rPr>
          <w:smallCaps/>
        </w:rPr>
        <w:t>af</w:t>
      </w:r>
      <w:r>
        <w:t>=descend</w:t>
      </w:r>
      <w:r>
        <w:tab/>
      </w:r>
      <w:r>
        <w:rPr>
          <w:smallCaps/>
        </w:rPr>
        <w:t>f.h</w:t>
      </w:r>
      <w:r>
        <w:tab/>
        <w:t>ant.eater</w:t>
      </w:r>
      <w:r w:rsidR="006B19B4">
        <w:tab/>
        <w:t>Ant-eater dived in.</w:t>
      </w:r>
    </w:p>
    <w:p w14:paraId="42CB6187" w14:textId="77777777" w:rsidR="00800AD8" w:rsidRDefault="00DE0E5A" w:rsidP="006B19B4">
      <w:pPr>
        <w:pStyle w:val="InterlineText"/>
        <w:tabs>
          <w:tab w:val="left" w:pos="533"/>
        </w:tabs>
      </w:pPr>
      <w:r w:rsidRPr="003A1D48">
        <w:rPr>
          <w:rStyle w:val="InterlineTextNumChar"/>
        </w:rPr>
        <w:lastRenderedPageBreak/>
        <w:t>037</w:t>
      </w:r>
      <w:r w:rsidR="00800AD8">
        <w:tab/>
        <w:t>neka.</w:t>
      </w:r>
    </w:p>
    <w:p w14:paraId="0F694047" w14:textId="77777777" w:rsidR="00800AD8" w:rsidRDefault="00800AD8" w:rsidP="006B19B4">
      <w:pPr>
        <w:pStyle w:val="InterlineGlossWithTrans"/>
        <w:tabs>
          <w:tab w:val="left" w:pos="533"/>
        </w:tabs>
      </w:pPr>
      <w:r>
        <w:tab/>
        <w:t>neka</w:t>
      </w:r>
    </w:p>
    <w:p w14:paraId="53D39B2A" w14:textId="77777777" w:rsidR="006B19B4" w:rsidRDefault="00800AD8" w:rsidP="006B19B4">
      <w:pPr>
        <w:pStyle w:val="InterlineTrans"/>
        <w:tabs>
          <w:tab w:val="left" w:pos="533"/>
          <w:tab w:val="right" w:pos="8789"/>
        </w:tabs>
      </w:pPr>
      <w:r>
        <w:tab/>
        <w:t>no</w:t>
      </w:r>
      <w:r w:rsidR="006B19B4">
        <w:tab/>
        <w:t>He didn’t reappear.</w:t>
      </w:r>
    </w:p>
    <w:p w14:paraId="77F47D03" w14:textId="77777777" w:rsidR="00800AD8" w:rsidRDefault="00A8416B" w:rsidP="00A8416B">
      <w:pPr>
        <w:pStyle w:val="CommentLastWithHalfSpace"/>
      </w:pPr>
      <w:r>
        <w:t>[</w:t>
      </w:r>
      <w:r w:rsidR="00800AD8" w:rsidRPr="006B19B4">
        <w:rPr>
          <w:rStyle w:val="VernacularText"/>
        </w:rPr>
        <w:t>neka</w:t>
      </w:r>
      <w:r w:rsidR="00800AD8">
        <w:t xml:space="preserve">: </w:t>
      </w:r>
      <w:r w:rsidR="004010F4">
        <w:t xml:space="preserve">was </w:t>
      </w:r>
      <w:r w:rsidR="00800AD8" w:rsidRPr="006B19B4">
        <w:rPr>
          <w:rStyle w:val="VernacularText"/>
        </w:rPr>
        <w:t>neeka</w:t>
      </w:r>
      <w:r w:rsidR="00800AD8">
        <w:t xml:space="preserve"> </w:t>
      </w:r>
      <w:r w:rsidR="004010F4">
        <w:t>for</w:t>
      </w:r>
      <w:r w:rsidR="00800AD8">
        <w:t xml:space="preserve"> emphasis</w:t>
      </w:r>
      <w:r>
        <w:t>]</w:t>
      </w:r>
    </w:p>
    <w:p w14:paraId="796CC55C" w14:textId="77777777" w:rsidR="00800AD8" w:rsidRDefault="00DE0E5A" w:rsidP="006B19B4">
      <w:pPr>
        <w:pStyle w:val="InterlineText"/>
        <w:tabs>
          <w:tab w:val="left" w:pos="533"/>
          <w:tab w:val="left" w:pos="3827"/>
          <w:tab w:val="left" w:pos="4271"/>
        </w:tabs>
      </w:pPr>
      <w:r w:rsidRPr="003A1D48">
        <w:rPr>
          <w:rStyle w:val="InterlineTextNumChar"/>
        </w:rPr>
        <w:t>038</w:t>
      </w:r>
      <w:r w:rsidR="00800AD8">
        <w:tab/>
        <w:t>masukiîaîavanga</w:t>
      </w:r>
      <w:r w:rsidR="00800AD8">
        <w:tab/>
        <w:t>ti</w:t>
      </w:r>
      <w:r w:rsidR="00800AD8">
        <w:tab/>
        <w:t>lutjuk.</w:t>
      </w:r>
    </w:p>
    <w:p w14:paraId="5CDC6291" w14:textId="77777777" w:rsidR="00800AD8" w:rsidRDefault="00800AD8" w:rsidP="006B19B4">
      <w:pPr>
        <w:pStyle w:val="InterlineGlossWithTrans"/>
        <w:tabs>
          <w:tab w:val="left" w:pos="533"/>
          <w:tab w:val="left" w:pos="3827"/>
          <w:tab w:val="left" w:pos="4271"/>
        </w:tabs>
      </w:pPr>
      <w:r>
        <w:tab/>
        <w:t>ma-su-ki-îa-îava-anga</w:t>
      </w:r>
      <w:r>
        <w:tab/>
        <w:t>ti</w:t>
      </w:r>
      <w:r>
        <w:tab/>
        <w:t>lutjuk</w:t>
      </w:r>
    </w:p>
    <w:p w14:paraId="0DBE302B" w14:textId="77777777" w:rsidR="00800AD8" w:rsidRDefault="00800AD8" w:rsidP="006B19B4">
      <w:pPr>
        <w:pStyle w:val="InterlineTransNoFree"/>
        <w:tabs>
          <w:tab w:val="left" w:pos="3827"/>
          <w:tab w:val="left" w:pos="4271"/>
          <w:tab w:val="right" w:pos="8787"/>
        </w:tabs>
      </w:pPr>
      <w:r>
        <w:tab/>
      </w:r>
      <w:r>
        <w:rPr>
          <w:smallCaps/>
        </w:rPr>
        <w:t>stat</w:t>
      </w:r>
      <w:r>
        <w:t>-remove-do-</w:t>
      </w:r>
      <w:r>
        <w:rPr>
          <w:smallCaps/>
        </w:rPr>
        <w:t>red</w:t>
      </w:r>
      <w:r>
        <w:t>-wait-indeed</w:t>
      </w:r>
      <w:r>
        <w:tab/>
      </w:r>
      <w:r>
        <w:rPr>
          <w:smallCaps/>
        </w:rPr>
        <w:t>f.h</w:t>
      </w:r>
      <w:r>
        <w:tab/>
        <w:t>rabbit</w:t>
      </w:r>
      <w:r w:rsidR="006B19B4">
        <w:tab/>
        <w:t>Rabbit got tired of waiting.</w:t>
      </w:r>
    </w:p>
    <w:p w14:paraId="544A8CC7" w14:textId="77777777" w:rsidR="00800AD8" w:rsidRDefault="00DE0E5A" w:rsidP="006B19B4">
      <w:pPr>
        <w:pStyle w:val="InterlineText"/>
        <w:tabs>
          <w:tab w:val="left" w:pos="533"/>
          <w:tab w:val="left" w:pos="1202"/>
          <w:tab w:val="left" w:pos="2516"/>
          <w:tab w:val="left" w:pos="2780"/>
          <w:tab w:val="left" w:pos="4544"/>
          <w:tab w:val="left" w:pos="5048"/>
          <w:tab w:val="left" w:pos="6197"/>
        </w:tabs>
      </w:pPr>
      <w:r w:rsidRPr="003A1D48">
        <w:rPr>
          <w:rStyle w:val="InterlineTextNumChar"/>
        </w:rPr>
        <w:t>039</w:t>
      </w:r>
      <w:r w:rsidR="00800AD8">
        <w:tab/>
        <w:t>manu</w:t>
      </w:r>
      <w:r w:rsidR="00800AD8">
        <w:tab/>
        <w:t>kemalikali</w:t>
      </w:r>
      <w:r w:rsidR="00800AD8">
        <w:tab/>
        <w:t>a</w:t>
      </w:r>
      <w:r w:rsidR="00800AD8">
        <w:tab/>
        <w:t>kisuteku</w:t>
      </w:r>
      <w:r w:rsidR="00800AD8">
        <w:tab/>
        <w:t>tua</w:t>
      </w:r>
      <w:r w:rsidR="00800AD8">
        <w:tab/>
        <w:t>tinapi</w:t>
      </w:r>
      <w:r w:rsidR="00800AD8">
        <w:tab/>
        <w:t>niamadju.</w:t>
      </w:r>
    </w:p>
    <w:p w14:paraId="4B07A01C" w14:textId="77777777" w:rsidR="00800AD8" w:rsidRDefault="00800AD8" w:rsidP="006B19B4">
      <w:pPr>
        <w:pStyle w:val="InterlineGlossWithTrans"/>
        <w:tabs>
          <w:tab w:val="left" w:pos="533"/>
          <w:tab w:val="left" w:pos="1202"/>
          <w:tab w:val="left" w:pos="2516"/>
          <w:tab w:val="left" w:pos="2780"/>
          <w:tab w:val="left" w:pos="4544"/>
          <w:tab w:val="left" w:pos="5048"/>
          <w:tab w:val="left" w:pos="6197"/>
        </w:tabs>
      </w:pPr>
      <w:r>
        <w:tab/>
        <w:t>manu</w:t>
      </w:r>
      <w:r>
        <w:tab/>
        <w:t>em=kali-kali</w:t>
      </w:r>
      <w:r>
        <w:tab/>
        <w:t>a</w:t>
      </w:r>
      <w:r>
        <w:tab/>
        <w:t>ki-su-teku</w:t>
      </w:r>
      <w:r>
        <w:tab/>
        <w:t>tua</w:t>
      </w:r>
      <w:r>
        <w:tab/>
        <w:t>in=tapi</w:t>
      </w:r>
      <w:r>
        <w:tab/>
        <w:t>ni-a-madju</w:t>
      </w:r>
    </w:p>
    <w:p w14:paraId="7E9628A3" w14:textId="77777777" w:rsidR="00800AD8" w:rsidRDefault="00800AD8" w:rsidP="006B19B4">
      <w:pPr>
        <w:pStyle w:val="InterlineTrans"/>
        <w:tabs>
          <w:tab w:val="left" w:pos="533"/>
          <w:tab w:val="left" w:pos="1202"/>
          <w:tab w:val="left" w:pos="2516"/>
          <w:tab w:val="left" w:pos="2780"/>
          <w:tab w:val="left" w:pos="4544"/>
          <w:tab w:val="left" w:pos="5048"/>
          <w:tab w:val="left" w:pos="6197"/>
        </w:tabs>
      </w:pPr>
      <w:r>
        <w:tab/>
        <w:t>then</w:t>
      </w:r>
      <w:r>
        <w:tab/>
      </w:r>
      <w:r>
        <w:rPr>
          <w:smallCaps/>
        </w:rPr>
        <w:t>af</w:t>
      </w:r>
      <w:r>
        <w:t>=</w:t>
      </w:r>
      <w:r>
        <w:rPr>
          <w:smallCaps/>
        </w:rPr>
        <w:t>red</w:t>
      </w:r>
      <w:r>
        <w:t>-dig</w:t>
      </w:r>
      <w:r>
        <w:rPr>
          <w:smallCaps/>
        </w:rPr>
        <w:tab/>
        <w:t>c</w:t>
      </w:r>
      <w:r>
        <w:rPr>
          <w:smallCaps/>
        </w:rPr>
        <w:tab/>
      </w:r>
      <w:r>
        <w:t>do-remove-down</w:t>
      </w:r>
      <w:r>
        <w:tab/>
      </w:r>
      <w:r>
        <w:rPr>
          <w:smallCaps/>
        </w:rPr>
        <w:t>obl</w:t>
      </w:r>
      <w:r>
        <w:tab/>
      </w:r>
      <w:r>
        <w:rPr>
          <w:smallCaps/>
        </w:rPr>
        <w:t>perf</w:t>
      </w:r>
      <w:r>
        <w:t>=bake</w:t>
      </w:r>
      <w:r>
        <w:tab/>
        <w:t>of-</w:t>
      </w:r>
      <w:r>
        <w:rPr>
          <w:smallCaps/>
        </w:rPr>
        <w:t>pl</w:t>
      </w:r>
      <w:r>
        <w:t>-</w:t>
      </w:r>
      <w:r>
        <w:rPr>
          <w:smallCaps/>
        </w:rPr>
        <w:t>3rd.pers</w:t>
      </w:r>
    </w:p>
    <w:p w14:paraId="61A1E694" w14:textId="77777777" w:rsidR="00800AD8" w:rsidRDefault="00800AD8" w:rsidP="00A8416B">
      <w:pPr>
        <w:pStyle w:val="InterlineFreeCommentFollows"/>
      </w:pPr>
      <w:r>
        <w:t>Well Ant-eater dug right underneath the earth-oven with the tubers in it.</w:t>
      </w:r>
    </w:p>
    <w:p w14:paraId="1B17B53A" w14:textId="77777777" w:rsidR="00800AD8" w:rsidRDefault="00A8416B" w:rsidP="00A8416B">
      <w:pPr>
        <w:pStyle w:val="CommentLastWithHalfSpace"/>
      </w:pPr>
      <w:r>
        <w:t>[</w:t>
      </w:r>
      <w:r w:rsidR="00800AD8" w:rsidRPr="004010F4">
        <w:rPr>
          <w:rStyle w:val="VernacularText"/>
        </w:rPr>
        <w:t>niam</w:t>
      </w:r>
      <w:r w:rsidR="004010F4" w:rsidRPr="004010F4">
        <w:rPr>
          <w:rStyle w:val="VernacularText"/>
        </w:rPr>
        <w:t>a</w:t>
      </w:r>
      <w:r w:rsidR="00800AD8" w:rsidRPr="004010F4">
        <w:rPr>
          <w:rStyle w:val="VernacularText"/>
        </w:rPr>
        <w:t>dju</w:t>
      </w:r>
      <w:r w:rsidR="00800AD8">
        <w:t xml:space="preserve"> means ‘theirs’ as in ‘their tubers’?</w:t>
      </w:r>
      <w:r>
        <w:t>]</w:t>
      </w:r>
    </w:p>
    <w:p w14:paraId="77903667" w14:textId="77777777" w:rsidR="00800AD8" w:rsidRDefault="00DE0E5A" w:rsidP="004010F4">
      <w:pPr>
        <w:pStyle w:val="InterlineText"/>
        <w:tabs>
          <w:tab w:val="left" w:pos="533"/>
          <w:tab w:val="left" w:pos="1067"/>
          <w:tab w:val="left" w:pos="1856"/>
          <w:tab w:val="left" w:pos="2540"/>
          <w:tab w:val="left" w:pos="4409"/>
          <w:tab w:val="left" w:pos="4793"/>
        </w:tabs>
      </w:pPr>
      <w:r w:rsidRPr="003A1D48">
        <w:rPr>
          <w:rStyle w:val="InterlineTextNumChar"/>
        </w:rPr>
        <w:t>040</w:t>
      </w:r>
      <w:r w:rsidR="00800AD8">
        <w:tab/>
        <w:t>pai</w:t>
      </w:r>
      <w:r w:rsidR="00800AD8">
        <w:tab/>
        <w:t>kanen</w:t>
      </w:r>
      <w:r w:rsidR="00800AD8">
        <w:tab/>
        <w:t>aza</w:t>
      </w:r>
      <w:r w:rsidR="00800AD8">
        <w:tab/>
        <w:t>kaku÷aku÷alan</w:t>
      </w:r>
      <w:r w:rsidR="00800AD8">
        <w:tab/>
        <w:t>ni</w:t>
      </w:r>
      <w:r w:rsidR="00800AD8">
        <w:tab/>
        <w:t>qam.</w:t>
      </w:r>
    </w:p>
    <w:p w14:paraId="7284006E" w14:textId="77777777" w:rsidR="00800AD8" w:rsidRDefault="00800AD8" w:rsidP="004010F4">
      <w:pPr>
        <w:pStyle w:val="InterlineGlossWithTrans"/>
        <w:tabs>
          <w:tab w:val="left" w:pos="533"/>
          <w:tab w:val="left" w:pos="1067"/>
          <w:tab w:val="left" w:pos="1856"/>
          <w:tab w:val="left" w:pos="2540"/>
          <w:tab w:val="left" w:pos="4409"/>
          <w:tab w:val="left" w:pos="4793"/>
        </w:tabs>
      </w:pPr>
      <w:r>
        <w:tab/>
        <w:t>pai</w:t>
      </w:r>
      <w:r>
        <w:tab/>
        <w:t>kan-en</w:t>
      </w:r>
      <w:r>
        <w:tab/>
        <w:t>a-zua</w:t>
      </w:r>
      <w:r>
        <w:tab/>
        <w:t>ka-ku÷a-ku÷al-an</w:t>
      </w:r>
      <w:r>
        <w:tab/>
        <w:t>ni</w:t>
      </w:r>
      <w:r>
        <w:tab/>
        <w:t>qam</w:t>
      </w:r>
    </w:p>
    <w:p w14:paraId="4D117545" w14:textId="77777777" w:rsidR="00800AD8" w:rsidRDefault="00800AD8" w:rsidP="004010F4">
      <w:pPr>
        <w:pStyle w:val="InterlineTrans"/>
        <w:tabs>
          <w:tab w:val="left" w:pos="533"/>
          <w:tab w:val="left" w:pos="1067"/>
          <w:tab w:val="left" w:pos="1856"/>
          <w:tab w:val="left" w:pos="2540"/>
          <w:tab w:val="left" w:pos="4409"/>
          <w:tab w:val="left" w:pos="4793"/>
        </w:tabs>
      </w:pPr>
      <w:r>
        <w:tab/>
        <w:t>well</w:t>
      </w:r>
      <w:r>
        <w:tab/>
        <w:t>eat-</w:t>
      </w:r>
      <w:r>
        <w:rPr>
          <w:smallCaps/>
        </w:rPr>
        <w:t>pf</w:t>
      </w:r>
      <w:r>
        <w:tab/>
      </w:r>
      <w:r>
        <w:rPr>
          <w:smallCaps/>
        </w:rPr>
        <w:t>c-</w:t>
      </w:r>
      <w:r>
        <w:t>that</w:t>
      </w:r>
      <w:r>
        <w:tab/>
        <w:t>main-</w:t>
      </w:r>
      <w:r>
        <w:rPr>
          <w:smallCaps/>
        </w:rPr>
        <w:t>red</w:t>
      </w:r>
      <w:r>
        <w:t>-fat-</w:t>
      </w:r>
      <w:r>
        <w:rPr>
          <w:smallCaps/>
        </w:rPr>
        <w:t>nom</w:t>
      </w:r>
      <w:r>
        <w:tab/>
        <w:t>by</w:t>
      </w:r>
      <w:r>
        <w:tab/>
        <w:t>ant.eater</w:t>
      </w:r>
    </w:p>
    <w:p w14:paraId="31CCB4E7" w14:textId="77777777" w:rsidR="00800AD8" w:rsidRDefault="00800AD8" w:rsidP="00A8416B">
      <w:pPr>
        <w:pStyle w:val="InterlineFreeCommentFollows"/>
      </w:pPr>
      <w:r>
        <w:t>And Ant-eater ate up all the big ones.</w:t>
      </w:r>
    </w:p>
    <w:p w14:paraId="1544DDC8" w14:textId="77777777" w:rsidR="00800AD8" w:rsidRDefault="00A8416B" w:rsidP="00A8416B">
      <w:pPr>
        <w:pStyle w:val="CommentLastWithHalfSpace"/>
      </w:pPr>
      <w:r>
        <w:t>[</w:t>
      </w:r>
      <w:r w:rsidR="00800AD8" w:rsidRPr="004010F4">
        <w:rPr>
          <w:rStyle w:val="VernacularText"/>
        </w:rPr>
        <w:t>kanen</w:t>
      </w:r>
      <w:r w:rsidR="00800AD8">
        <w:t xml:space="preserve">: was </w:t>
      </w:r>
      <w:r w:rsidR="00800AD8" w:rsidRPr="004010F4">
        <w:rPr>
          <w:rStyle w:val="VernacularText"/>
        </w:rPr>
        <w:t>kaanen</w:t>
      </w:r>
      <w:r w:rsidR="00800AD8">
        <w:t xml:space="preserve"> for emphasis</w:t>
      </w:r>
      <w:r>
        <w:t>]</w:t>
      </w:r>
    </w:p>
    <w:p w14:paraId="0DFD0FA9" w14:textId="77777777" w:rsidR="00800AD8" w:rsidRDefault="00DE0E5A" w:rsidP="004010F4">
      <w:pPr>
        <w:pStyle w:val="InterlineText"/>
        <w:tabs>
          <w:tab w:val="left" w:pos="533"/>
          <w:tab w:val="left" w:pos="1067"/>
          <w:tab w:val="left" w:pos="1631"/>
          <w:tab w:val="left" w:pos="2855"/>
          <w:tab w:val="left" w:pos="3779"/>
          <w:tab w:val="left" w:pos="5213"/>
          <w:tab w:val="left" w:pos="6062"/>
          <w:tab w:val="left" w:pos="6566"/>
          <w:tab w:val="left" w:pos="7055"/>
          <w:tab w:val="left" w:pos="7979"/>
        </w:tabs>
      </w:pPr>
      <w:r w:rsidRPr="003A1D48">
        <w:rPr>
          <w:rStyle w:val="InterlineTextNumChar"/>
        </w:rPr>
        <w:t>041</w:t>
      </w:r>
      <w:r w:rsidR="00800AD8">
        <w:tab/>
        <w:t>pai</w:t>
      </w:r>
      <w:r w:rsidR="00800AD8">
        <w:tab/>
        <w:t>ka</w:t>
      </w:r>
      <w:r w:rsidR="00800AD8">
        <w:tab/>
        <w:t>makakan</w:t>
      </w:r>
      <w:r w:rsidR="00800AD8">
        <w:tab/>
        <w:t>taza</w:t>
      </w:r>
      <w:r w:rsidR="00800AD8">
        <w:tab/>
        <w:t>kaku÷alan,</w:t>
      </w:r>
      <w:r w:rsidR="00800AD8">
        <w:tab/>
        <w:t>malap</w:t>
      </w:r>
      <w:r w:rsidR="00800AD8">
        <w:tab/>
        <w:t>tu</w:t>
      </w:r>
      <w:r w:rsidR="00800AD8">
        <w:tab/>
        <w:t>ita</w:t>
      </w:r>
      <w:r w:rsidR="00800AD8">
        <w:tab/>
        <w:t>taza</w:t>
      </w:r>
      <w:r w:rsidR="004010F4">
        <w:tab/>
        <w:t>tsiqaw,</w:t>
      </w:r>
    </w:p>
    <w:p w14:paraId="404E7D3E" w14:textId="77777777" w:rsidR="00800AD8" w:rsidRDefault="00800AD8" w:rsidP="004010F4">
      <w:pPr>
        <w:pStyle w:val="InterlineGlossWithTrans"/>
        <w:tabs>
          <w:tab w:val="left" w:pos="533"/>
          <w:tab w:val="left" w:pos="1067"/>
          <w:tab w:val="left" w:pos="1631"/>
          <w:tab w:val="left" w:pos="2855"/>
          <w:tab w:val="left" w:pos="3779"/>
          <w:tab w:val="left" w:pos="5213"/>
          <w:tab w:val="left" w:pos="6062"/>
          <w:tab w:val="left" w:pos="6566"/>
          <w:tab w:val="left" w:pos="7055"/>
          <w:tab w:val="left" w:pos="7979"/>
        </w:tabs>
      </w:pPr>
      <w:r>
        <w:tab/>
        <w:t>pai</w:t>
      </w:r>
      <w:r>
        <w:tab/>
        <w:t>ka</w:t>
      </w:r>
      <w:r>
        <w:tab/>
        <w:t>maka-kan</w:t>
      </w:r>
      <w:r>
        <w:tab/>
        <w:t>ta-zua</w:t>
      </w:r>
      <w:r>
        <w:tab/>
        <w:t>ka-ku÷al-an</w:t>
      </w:r>
      <w:r>
        <w:tab/>
        <w:t>m-alap</w:t>
      </w:r>
      <w:r>
        <w:tab/>
        <w:t>tu</w:t>
      </w:r>
      <w:r>
        <w:tab/>
        <w:t>ita</w:t>
      </w:r>
      <w:r>
        <w:tab/>
        <w:t>ta-zua</w:t>
      </w:r>
      <w:r w:rsidR="004010F4">
        <w:tab/>
        <w:t>tsiqaw</w:t>
      </w:r>
    </w:p>
    <w:p w14:paraId="1E278BDE" w14:textId="77777777" w:rsidR="00800AD8" w:rsidRDefault="00800AD8" w:rsidP="004010F4">
      <w:pPr>
        <w:pStyle w:val="InterlineTransNoFree"/>
        <w:tabs>
          <w:tab w:val="left" w:pos="1067"/>
          <w:tab w:val="left" w:pos="1631"/>
          <w:tab w:val="left" w:pos="2855"/>
          <w:tab w:val="left" w:pos="3779"/>
          <w:tab w:val="left" w:pos="5213"/>
          <w:tab w:val="left" w:pos="6062"/>
          <w:tab w:val="left" w:pos="6566"/>
          <w:tab w:val="left" w:pos="7055"/>
          <w:tab w:val="left" w:pos="7979"/>
        </w:tabs>
      </w:pPr>
      <w:r>
        <w:tab/>
        <w:t>well</w:t>
      </w:r>
      <w:r>
        <w:tab/>
        <w:t>after</w:t>
      </w:r>
      <w:r>
        <w:tab/>
        <w:t>finished-eat</w:t>
      </w:r>
      <w:r>
        <w:tab/>
      </w:r>
      <w:r>
        <w:rPr>
          <w:smallCaps/>
        </w:rPr>
        <w:t>obl</w:t>
      </w:r>
      <w:r>
        <w:t>-that</w:t>
      </w:r>
      <w:r>
        <w:tab/>
        <w:t>main-fat-</w:t>
      </w:r>
      <w:r>
        <w:rPr>
          <w:smallCaps/>
        </w:rPr>
        <w:t>nom</w:t>
      </w:r>
      <w:r>
        <w:tab/>
      </w:r>
      <w:r>
        <w:rPr>
          <w:smallCaps/>
        </w:rPr>
        <w:t>af</w:t>
      </w:r>
      <w:r>
        <w:t>-take</w:t>
      </w:r>
      <w:r>
        <w:tab/>
      </w:r>
      <w:r>
        <w:rPr>
          <w:smallCaps/>
        </w:rPr>
        <w:t>obl</w:t>
      </w:r>
      <w:r>
        <w:tab/>
        <w:t>one</w:t>
      </w:r>
      <w:r>
        <w:tab/>
      </w:r>
      <w:r>
        <w:rPr>
          <w:smallCaps/>
        </w:rPr>
        <w:t>obl</w:t>
      </w:r>
      <w:r>
        <w:t>-that</w:t>
      </w:r>
      <w:r w:rsidR="004010F4">
        <w:tab/>
        <w:t>fish</w:t>
      </w:r>
    </w:p>
    <w:p w14:paraId="6E2D7D0B" w14:textId="77777777" w:rsidR="00800AD8" w:rsidRDefault="00800AD8" w:rsidP="004010F4">
      <w:pPr>
        <w:pStyle w:val="InterlineText"/>
        <w:tabs>
          <w:tab w:val="left" w:pos="533"/>
          <w:tab w:val="left" w:pos="1022"/>
          <w:tab w:val="left" w:pos="2726"/>
          <w:tab w:val="left" w:pos="3110"/>
        </w:tabs>
      </w:pPr>
      <w:r>
        <w:tab/>
        <w:t>sa</w:t>
      </w:r>
      <w:r>
        <w:tab/>
        <w:t>qareangaîi</w:t>
      </w:r>
      <w:r>
        <w:tab/>
        <w:t>ni</w:t>
      </w:r>
      <w:r>
        <w:tab/>
        <w:t>qam.</w:t>
      </w:r>
    </w:p>
    <w:p w14:paraId="6222EE14" w14:textId="77777777" w:rsidR="00800AD8" w:rsidRDefault="00800AD8" w:rsidP="004010F4">
      <w:pPr>
        <w:pStyle w:val="InterlineGlossWithTrans"/>
        <w:tabs>
          <w:tab w:val="left" w:pos="533"/>
          <w:tab w:val="left" w:pos="1022"/>
          <w:tab w:val="left" w:pos="2726"/>
          <w:tab w:val="left" w:pos="3110"/>
        </w:tabs>
      </w:pPr>
      <w:r>
        <w:tab/>
        <w:t>sa</w:t>
      </w:r>
      <w:r>
        <w:tab/>
        <w:t>ar=qe-angaî-i</w:t>
      </w:r>
      <w:r>
        <w:tab/>
        <w:t>ni</w:t>
      </w:r>
      <w:r>
        <w:tab/>
        <w:t>qam</w:t>
      </w:r>
    </w:p>
    <w:p w14:paraId="7114626F" w14:textId="77777777" w:rsidR="00800AD8" w:rsidRDefault="00800AD8" w:rsidP="004010F4">
      <w:pPr>
        <w:pStyle w:val="InterlineTrans"/>
        <w:tabs>
          <w:tab w:val="left" w:pos="533"/>
          <w:tab w:val="left" w:pos="1022"/>
          <w:tab w:val="left" w:pos="2726"/>
          <w:tab w:val="left" w:pos="3110"/>
        </w:tabs>
      </w:pPr>
      <w:r>
        <w:tab/>
        <w:t>and</w:t>
      </w:r>
      <w:r>
        <w:tab/>
      </w:r>
      <w:r>
        <w:rPr>
          <w:smallCaps/>
        </w:rPr>
        <w:t>qal</w:t>
      </w:r>
      <w:r>
        <w:t>=?-mouth-</w:t>
      </w:r>
      <w:r>
        <w:rPr>
          <w:smallCaps/>
        </w:rPr>
        <w:t>pf</w:t>
      </w:r>
      <w:r>
        <w:tab/>
        <w:t>by</w:t>
      </w:r>
      <w:r>
        <w:tab/>
        <w:t>ant.eater</w:t>
      </w:r>
    </w:p>
    <w:p w14:paraId="36112F1E" w14:textId="77777777" w:rsidR="00800AD8" w:rsidRDefault="00800AD8" w:rsidP="004010F4">
      <w:pPr>
        <w:pStyle w:val="InterlineFree"/>
      </w:pPr>
      <w:r>
        <w:t>When he had finished eating the big ones, he caught a fish and held it in his mouth.</w:t>
      </w:r>
    </w:p>
    <w:p w14:paraId="4C494FDD" w14:textId="77777777" w:rsidR="00800AD8" w:rsidRDefault="00DE0E5A" w:rsidP="004010F4">
      <w:pPr>
        <w:pStyle w:val="InterlineText"/>
        <w:tabs>
          <w:tab w:val="left" w:pos="533"/>
          <w:tab w:val="left" w:pos="1622"/>
          <w:tab w:val="left" w:pos="3926"/>
          <w:tab w:val="left" w:pos="4850"/>
        </w:tabs>
      </w:pPr>
      <w:r w:rsidRPr="003A1D48">
        <w:rPr>
          <w:rStyle w:val="InterlineTextNumChar"/>
        </w:rPr>
        <w:t>042</w:t>
      </w:r>
      <w:r w:rsidR="00800AD8">
        <w:tab/>
        <w:t>tevuta</w:t>
      </w:r>
      <w:r w:rsidR="00800AD8">
        <w:tab/>
        <w:t>naqemareangaî</w:t>
      </w:r>
      <w:r w:rsidR="00800AD8">
        <w:tab/>
        <w:t>taza</w:t>
      </w:r>
      <w:r w:rsidR="00800AD8">
        <w:tab/>
        <w:t>marutsiqeîap.</w:t>
      </w:r>
    </w:p>
    <w:p w14:paraId="3389B371" w14:textId="77777777" w:rsidR="00800AD8" w:rsidRDefault="00800AD8" w:rsidP="004010F4">
      <w:pPr>
        <w:pStyle w:val="InterlineGlossWithTrans"/>
        <w:tabs>
          <w:tab w:val="left" w:pos="533"/>
          <w:tab w:val="left" w:pos="1622"/>
          <w:tab w:val="left" w:pos="3926"/>
          <w:tab w:val="left" w:pos="4850"/>
        </w:tabs>
      </w:pPr>
      <w:r>
        <w:tab/>
        <w:t>te-vuta</w:t>
      </w:r>
      <w:r>
        <w:tab/>
        <w:t>na-em=ar=qe-angaî</w:t>
      </w:r>
      <w:r>
        <w:tab/>
        <w:t>ta-zua</w:t>
      </w:r>
      <w:r>
        <w:tab/>
        <w:t>marutsiqeîap</w:t>
      </w:r>
    </w:p>
    <w:p w14:paraId="44B5CDF1" w14:textId="77777777" w:rsidR="00800AD8" w:rsidRDefault="00800AD8" w:rsidP="004010F4">
      <w:pPr>
        <w:pStyle w:val="InterlineTrans"/>
        <w:tabs>
          <w:tab w:val="left" w:pos="533"/>
          <w:tab w:val="left" w:pos="1622"/>
          <w:tab w:val="left" w:pos="3926"/>
          <w:tab w:val="left" w:pos="4850"/>
        </w:tabs>
      </w:pPr>
      <w:r>
        <w:tab/>
        <w:t>do-appear</w:t>
      </w:r>
      <w:r>
        <w:tab/>
      </w:r>
      <w:r>
        <w:rPr>
          <w:smallCaps/>
        </w:rPr>
        <w:t>past</w:t>
      </w:r>
      <w:r>
        <w:t>-</w:t>
      </w:r>
      <w:r>
        <w:rPr>
          <w:smallCaps/>
        </w:rPr>
        <w:t>af</w:t>
      </w:r>
      <w:r>
        <w:t>=</w:t>
      </w:r>
      <w:r>
        <w:rPr>
          <w:smallCaps/>
        </w:rPr>
        <w:t>qal</w:t>
      </w:r>
      <w:r>
        <w:t>=?-mouth</w:t>
      </w:r>
      <w:r>
        <w:tab/>
      </w:r>
      <w:r>
        <w:rPr>
          <w:smallCaps/>
        </w:rPr>
        <w:t>obl</w:t>
      </w:r>
      <w:r>
        <w:t>-that</w:t>
      </w:r>
      <w:r>
        <w:tab/>
        <w:t>fish.sp</w:t>
      </w:r>
    </w:p>
    <w:p w14:paraId="0DAA72DE" w14:textId="77777777" w:rsidR="00800AD8" w:rsidRDefault="00800AD8" w:rsidP="00A8416B">
      <w:pPr>
        <w:pStyle w:val="InterlineFreeCommentFollows"/>
      </w:pPr>
      <w:r>
        <w:t>He came out of the water at last with the (mythical) ‘sheath-like’ fish in his mouth.</w:t>
      </w:r>
    </w:p>
    <w:p w14:paraId="5F0559BB" w14:textId="77777777" w:rsidR="00800AD8" w:rsidRDefault="00A8416B" w:rsidP="00A8416B">
      <w:pPr>
        <w:pStyle w:val="CommentLastWithHalfSpace"/>
      </w:pPr>
      <w:r>
        <w:t>[</w:t>
      </w:r>
      <w:r w:rsidR="00800AD8" w:rsidRPr="004010F4">
        <w:rPr>
          <w:rStyle w:val="VernacularText"/>
        </w:rPr>
        <w:t>tevuta</w:t>
      </w:r>
      <w:r w:rsidR="00800AD8">
        <w:t xml:space="preserve">: was </w:t>
      </w:r>
      <w:r w:rsidR="00800AD8" w:rsidRPr="004010F4">
        <w:rPr>
          <w:rStyle w:val="VernacularText"/>
        </w:rPr>
        <w:t>tevuuta</w:t>
      </w:r>
      <w:r w:rsidR="00800AD8">
        <w:t xml:space="preserve"> for emphasis</w:t>
      </w:r>
      <w:r>
        <w:t>]</w:t>
      </w:r>
    </w:p>
    <w:p w14:paraId="6B5045C7" w14:textId="77777777" w:rsidR="00800AD8" w:rsidRDefault="00DE0E5A" w:rsidP="004010F4">
      <w:pPr>
        <w:pStyle w:val="InterlineText"/>
        <w:tabs>
          <w:tab w:val="left" w:pos="533"/>
          <w:tab w:val="left" w:pos="1247"/>
          <w:tab w:val="left" w:pos="2171"/>
          <w:tab w:val="left" w:pos="3380"/>
          <w:tab w:val="left" w:pos="3854"/>
          <w:tab w:val="left" w:pos="4298"/>
        </w:tabs>
      </w:pPr>
      <w:r w:rsidRPr="003A1D48">
        <w:rPr>
          <w:rStyle w:val="InterlineTextNumChar"/>
        </w:rPr>
        <w:t>043</w:t>
      </w:r>
      <w:r w:rsidR="00800AD8">
        <w:tab/>
        <w:t>“inu</w:t>
      </w:r>
      <w:r w:rsidR="00800AD8">
        <w:tab/>
        <w:t>sun,</w:t>
      </w:r>
      <w:r w:rsidR="00800AD8">
        <w:tab/>
        <w:t>qalian,”</w:t>
      </w:r>
      <w:r w:rsidR="00800AD8">
        <w:tab/>
        <w:t>aya</w:t>
      </w:r>
      <w:r w:rsidR="00800AD8">
        <w:tab/>
        <w:t>ti</w:t>
      </w:r>
      <w:r w:rsidR="00800AD8">
        <w:tab/>
        <w:t>lutjuk.</w:t>
      </w:r>
    </w:p>
    <w:p w14:paraId="0191E440" w14:textId="77777777" w:rsidR="00800AD8" w:rsidRDefault="00800AD8" w:rsidP="004010F4">
      <w:pPr>
        <w:pStyle w:val="InterlineGlossWithTrans"/>
        <w:tabs>
          <w:tab w:val="left" w:pos="533"/>
          <w:tab w:val="left" w:pos="1247"/>
          <w:tab w:val="left" w:pos="2171"/>
          <w:tab w:val="left" w:pos="3380"/>
          <w:tab w:val="left" w:pos="3854"/>
          <w:tab w:val="left" w:pos="4298"/>
        </w:tabs>
      </w:pPr>
      <w:r>
        <w:tab/>
        <w:t>inu</w:t>
      </w:r>
      <w:r>
        <w:tab/>
        <w:t>sun</w:t>
      </w:r>
      <w:r>
        <w:tab/>
        <w:t>qali-an</w:t>
      </w:r>
      <w:r>
        <w:tab/>
        <w:t>aya</w:t>
      </w:r>
      <w:r>
        <w:tab/>
        <w:t>ti</w:t>
      </w:r>
      <w:r>
        <w:tab/>
        <w:t>lutjuk</w:t>
      </w:r>
    </w:p>
    <w:p w14:paraId="54EE0F97" w14:textId="77777777" w:rsidR="00800AD8" w:rsidRDefault="00800AD8" w:rsidP="004010F4">
      <w:pPr>
        <w:pStyle w:val="InterlineTrans"/>
        <w:tabs>
          <w:tab w:val="left" w:pos="533"/>
          <w:tab w:val="left" w:pos="1247"/>
          <w:tab w:val="left" w:pos="2171"/>
          <w:tab w:val="left" w:pos="3380"/>
          <w:tab w:val="left" w:pos="3854"/>
          <w:tab w:val="left" w:pos="4298"/>
        </w:tabs>
      </w:pPr>
      <w:r>
        <w:tab/>
        <w:t>where</w:t>
      </w:r>
      <w:r>
        <w:tab/>
      </w:r>
      <w:r>
        <w:rPr>
          <w:smallCaps/>
        </w:rPr>
        <w:t>f.</w:t>
      </w:r>
      <w:r>
        <w:t>you(</w:t>
      </w:r>
      <w:r>
        <w:rPr>
          <w:smallCaps/>
        </w:rPr>
        <w:t>s</w:t>
      </w:r>
      <w:r>
        <w:t>)</w:t>
      </w:r>
      <w:r>
        <w:tab/>
        <w:t>friend-</w:t>
      </w:r>
      <w:r>
        <w:rPr>
          <w:smallCaps/>
        </w:rPr>
        <w:t>nom</w:t>
      </w:r>
      <w:r>
        <w:tab/>
        <w:t>say</w:t>
      </w:r>
      <w:r>
        <w:tab/>
      </w:r>
      <w:r>
        <w:rPr>
          <w:smallCaps/>
        </w:rPr>
        <w:t>f.h</w:t>
      </w:r>
      <w:r>
        <w:tab/>
        <w:t>rabbit</w:t>
      </w:r>
    </w:p>
    <w:p w14:paraId="4BD8F15E" w14:textId="77777777" w:rsidR="00800AD8" w:rsidRDefault="004010F4" w:rsidP="004010F4">
      <w:pPr>
        <w:pStyle w:val="InterlineFreeCommentFollows"/>
      </w:pPr>
      <w:r>
        <w:t>“Where have</w:t>
      </w:r>
      <w:r w:rsidR="00800AD8">
        <w:t xml:space="preserve"> you been?” said Rabbit.</w:t>
      </w:r>
    </w:p>
    <w:p w14:paraId="5CB07C76" w14:textId="77777777" w:rsidR="00800AD8" w:rsidRDefault="00A8416B" w:rsidP="00A8416B">
      <w:pPr>
        <w:pStyle w:val="CommentLastWithHalfSpace"/>
      </w:pPr>
      <w:r>
        <w:t>[</w:t>
      </w:r>
      <w:r w:rsidR="00800AD8" w:rsidRPr="004010F4">
        <w:rPr>
          <w:rStyle w:val="VernacularText"/>
        </w:rPr>
        <w:t>inu</w:t>
      </w:r>
      <w:r w:rsidR="00800AD8">
        <w:t xml:space="preserve">: was </w:t>
      </w:r>
      <w:r w:rsidR="00800AD8" w:rsidRPr="004010F4">
        <w:rPr>
          <w:rStyle w:val="VernacularText"/>
        </w:rPr>
        <w:t>iinu</w:t>
      </w:r>
      <w:r w:rsidR="00800AD8">
        <w:t xml:space="preserve"> for emphasis</w:t>
      </w:r>
      <w:r>
        <w:t>]</w:t>
      </w:r>
    </w:p>
    <w:p w14:paraId="79A3A87C" w14:textId="77777777" w:rsidR="00800AD8" w:rsidRDefault="00DE0E5A" w:rsidP="004010F4">
      <w:pPr>
        <w:pStyle w:val="InterlineText"/>
        <w:tabs>
          <w:tab w:val="left" w:pos="533"/>
          <w:tab w:val="left" w:pos="2117"/>
          <w:tab w:val="left" w:pos="2771"/>
          <w:tab w:val="left" w:pos="3980"/>
          <w:tab w:val="left" w:pos="4889"/>
          <w:tab w:val="left" w:pos="6443"/>
          <w:tab w:val="left" w:pos="6917"/>
          <w:tab w:val="left" w:pos="7361"/>
        </w:tabs>
      </w:pPr>
      <w:r w:rsidRPr="003A1D48">
        <w:rPr>
          <w:rStyle w:val="InterlineTextNumChar"/>
        </w:rPr>
        <w:t>044</w:t>
      </w:r>
      <w:r w:rsidR="00800AD8">
        <w:tab/>
        <w:t>“qemaîuqaîup</w:t>
      </w:r>
      <w:r w:rsidR="00800AD8">
        <w:tab/>
        <w:t>aken,</w:t>
      </w:r>
      <w:r w:rsidR="00800AD8">
        <w:tab/>
        <w:t>qalian,</w:t>
      </w:r>
      <w:r w:rsidR="00800AD8">
        <w:tab/>
        <w:t>tusa</w:t>
      </w:r>
      <w:r w:rsidR="00800AD8">
        <w:tab/>
        <w:t>marutsiqeîap,”</w:t>
      </w:r>
      <w:r w:rsidR="00800AD8">
        <w:tab/>
        <w:t>aya</w:t>
      </w:r>
      <w:r w:rsidR="00800AD8">
        <w:tab/>
        <w:t>ti</w:t>
      </w:r>
      <w:r w:rsidR="004010F4">
        <w:tab/>
        <w:t>qam.</w:t>
      </w:r>
    </w:p>
    <w:p w14:paraId="16839349" w14:textId="77777777" w:rsidR="00800AD8" w:rsidRDefault="00800AD8" w:rsidP="004010F4">
      <w:pPr>
        <w:pStyle w:val="InterlineGlossWithTrans"/>
        <w:tabs>
          <w:tab w:val="left" w:pos="533"/>
          <w:tab w:val="left" w:pos="2117"/>
          <w:tab w:val="left" w:pos="2771"/>
          <w:tab w:val="left" w:pos="3980"/>
          <w:tab w:val="left" w:pos="4889"/>
          <w:tab w:val="left" w:pos="6443"/>
          <w:tab w:val="left" w:pos="6917"/>
          <w:tab w:val="left" w:pos="7361"/>
        </w:tabs>
      </w:pPr>
      <w:r>
        <w:tab/>
        <w:t>em=qaîu-qaîup</w:t>
      </w:r>
      <w:r>
        <w:tab/>
        <w:t>aken</w:t>
      </w:r>
      <w:r>
        <w:tab/>
        <w:t>qali-an</w:t>
      </w:r>
      <w:r>
        <w:tab/>
        <w:t>tu-tsa</w:t>
      </w:r>
      <w:r>
        <w:tab/>
        <w:t>marutsiqeîap</w:t>
      </w:r>
      <w:r>
        <w:tab/>
        <w:t>aya</w:t>
      </w:r>
      <w:r>
        <w:tab/>
        <w:t>ti</w:t>
      </w:r>
      <w:r w:rsidR="004010F4">
        <w:tab/>
        <w:t>qam</w:t>
      </w:r>
    </w:p>
    <w:p w14:paraId="50B62345" w14:textId="77777777" w:rsidR="00800AD8" w:rsidRDefault="00800AD8" w:rsidP="004010F4">
      <w:pPr>
        <w:pStyle w:val="InterlineTrans"/>
        <w:tabs>
          <w:tab w:val="left" w:pos="533"/>
          <w:tab w:val="left" w:pos="2117"/>
          <w:tab w:val="left" w:pos="2771"/>
          <w:tab w:val="left" w:pos="3980"/>
          <w:tab w:val="left" w:pos="4889"/>
          <w:tab w:val="left" w:pos="6443"/>
          <w:tab w:val="left" w:pos="6917"/>
          <w:tab w:val="left" w:pos="7361"/>
        </w:tabs>
      </w:pPr>
      <w:r>
        <w:tab/>
      </w:r>
      <w:r>
        <w:rPr>
          <w:smallCaps/>
        </w:rPr>
        <w:t>af</w:t>
      </w:r>
      <w:r>
        <w:t>=</w:t>
      </w:r>
      <w:r>
        <w:rPr>
          <w:smallCaps/>
        </w:rPr>
        <w:t>red</w:t>
      </w:r>
      <w:r>
        <w:t>-hunt</w:t>
      </w:r>
      <w:r>
        <w:tab/>
      </w:r>
      <w:r w:rsidR="000D5EFB" w:rsidRPr="000D5EFB">
        <w:rPr>
          <w:smallCaps/>
        </w:rPr>
        <w:t>f.I</w:t>
      </w:r>
      <w:r>
        <w:tab/>
        <w:t>friend-</w:t>
      </w:r>
      <w:r>
        <w:rPr>
          <w:smallCaps/>
        </w:rPr>
        <w:t>nom</w:t>
      </w:r>
      <w:r>
        <w:tab/>
      </w:r>
      <w:r>
        <w:rPr>
          <w:smallCaps/>
        </w:rPr>
        <w:t>obl</w:t>
      </w:r>
      <w:r>
        <w:t>-this</w:t>
      </w:r>
      <w:r>
        <w:tab/>
        <w:t>fish.sp</w:t>
      </w:r>
      <w:r>
        <w:tab/>
        <w:t>say</w:t>
      </w:r>
      <w:r>
        <w:tab/>
      </w:r>
      <w:r>
        <w:rPr>
          <w:smallCaps/>
        </w:rPr>
        <w:t>f.h</w:t>
      </w:r>
      <w:r w:rsidR="004010F4">
        <w:tab/>
        <w:t>ant.eater</w:t>
      </w:r>
    </w:p>
    <w:p w14:paraId="76740067" w14:textId="77777777" w:rsidR="00800AD8" w:rsidRDefault="00800AD8" w:rsidP="00A8416B">
      <w:pPr>
        <w:pStyle w:val="InterlineFreeCommentFollows"/>
      </w:pPr>
      <w:r>
        <w:t>“I’ve been hunting and hunting for this fish, friend,” said Ant-eater.</w:t>
      </w:r>
    </w:p>
    <w:p w14:paraId="5B4076AA" w14:textId="77777777" w:rsidR="00800AD8" w:rsidRDefault="00A8416B" w:rsidP="00A8416B">
      <w:pPr>
        <w:pStyle w:val="CommentLastWithHalfSpace"/>
      </w:pPr>
      <w:r>
        <w:t>[</w:t>
      </w:r>
      <w:r w:rsidR="00800AD8" w:rsidRPr="004010F4">
        <w:rPr>
          <w:rStyle w:val="VernacularText"/>
        </w:rPr>
        <w:t>qemaîuqaîup</w:t>
      </w:r>
      <w:r w:rsidR="00800AD8">
        <w:t xml:space="preserve">: was </w:t>
      </w:r>
      <w:r w:rsidR="00800AD8" w:rsidRPr="004010F4">
        <w:rPr>
          <w:rStyle w:val="VernacularText"/>
        </w:rPr>
        <w:t>qemaîuqaaîup</w:t>
      </w:r>
      <w:r w:rsidR="00800AD8">
        <w:t xml:space="preserve"> for emphasis</w:t>
      </w:r>
      <w:r>
        <w:t>]</w:t>
      </w:r>
    </w:p>
    <w:p w14:paraId="53152C5A" w14:textId="77777777" w:rsidR="00800AD8" w:rsidRDefault="00DE0E5A" w:rsidP="004010F4">
      <w:pPr>
        <w:pStyle w:val="InterlineText"/>
        <w:tabs>
          <w:tab w:val="left" w:pos="533"/>
          <w:tab w:val="left" w:pos="1217"/>
          <w:tab w:val="left" w:pos="2426"/>
          <w:tab w:val="left" w:pos="3290"/>
          <w:tab w:val="left" w:pos="4874"/>
          <w:tab w:val="left" w:pos="5648"/>
          <w:tab w:val="left" w:pos="6572"/>
          <w:tab w:val="left" w:pos="7721"/>
          <w:tab w:val="left" w:pos="8195"/>
        </w:tabs>
      </w:pPr>
      <w:r w:rsidRPr="003A1D48">
        <w:rPr>
          <w:rStyle w:val="InterlineTextNumChar"/>
        </w:rPr>
        <w:t>045</w:t>
      </w:r>
      <w:r w:rsidR="00800AD8">
        <w:tab/>
        <w:t>“ari,</w:t>
      </w:r>
      <w:r w:rsidR="00800AD8">
        <w:tab/>
        <w:t>qalian,</w:t>
      </w:r>
      <w:r w:rsidR="00800AD8">
        <w:tab/>
        <w:t>tja</w:t>
      </w:r>
      <w:r w:rsidR="00800AD8">
        <w:tab/>
        <w:t>sutapiaw</w:t>
      </w:r>
      <w:r w:rsidR="00800AD8">
        <w:tab/>
        <w:t>anga</w:t>
      </w:r>
      <w:r w:rsidR="00800AD8">
        <w:tab/>
        <w:t>tja</w:t>
      </w:r>
      <w:r w:rsidR="004010F4">
        <w:tab/>
        <w:t>tinapi,”</w:t>
      </w:r>
      <w:r w:rsidR="004010F4">
        <w:tab/>
        <w:t>aya</w:t>
      </w:r>
      <w:r w:rsidR="004010F4">
        <w:tab/>
        <w:t>ti</w:t>
      </w:r>
    </w:p>
    <w:p w14:paraId="6E53554E" w14:textId="77777777" w:rsidR="00800AD8" w:rsidRDefault="00800AD8" w:rsidP="004010F4">
      <w:pPr>
        <w:pStyle w:val="InterlineGlossWithTrans"/>
        <w:tabs>
          <w:tab w:val="left" w:pos="533"/>
          <w:tab w:val="left" w:pos="1217"/>
          <w:tab w:val="left" w:pos="2426"/>
          <w:tab w:val="left" w:pos="3290"/>
          <w:tab w:val="left" w:pos="4874"/>
          <w:tab w:val="left" w:pos="5648"/>
          <w:tab w:val="left" w:pos="6572"/>
          <w:tab w:val="left" w:pos="7721"/>
          <w:tab w:val="left" w:pos="8195"/>
        </w:tabs>
      </w:pPr>
      <w:r>
        <w:tab/>
        <w:t>ari</w:t>
      </w:r>
      <w:r>
        <w:tab/>
        <w:t>qali-an</w:t>
      </w:r>
      <w:r>
        <w:tab/>
        <w:t>tja</w:t>
      </w:r>
      <w:r>
        <w:tab/>
        <w:t>su-tapi-aw</w:t>
      </w:r>
      <w:r>
        <w:tab/>
        <w:t>anga</w:t>
      </w:r>
      <w:r>
        <w:tab/>
        <w:t>tja</w:t>
      </w:r>
      <w:r w:rsidR="004010F4">
        <w:tab/>
        <w:t>in=tapi</w:t>
      </w:r>
      <w:r w:rsidR="004010F4">
        <w:tab/>
        <w:t>aya</w:t>
      </w:r>
      <w:r w:rsidR="004010F4">
        <w:tab/>
        <w:t>ti</w:t>
      </w:r>
    </w:p>
    <w:p w14:paraId="0DFC7EA9" w14:textId="77777777" w:rsidR="00800AD8" w:rsidRDefault="00800AD8" w:rsidP="004010F4">
      <w:pPr>
        <w:pStyle w:val="InterlineTransNoFree"/>
        <w:tabs>
          <w:tab w:val="left" w:pos="1217"/>
          <w:tab w:val="left" w:pos="2426"/>
          <w:tab w:val="left" w:pos="3290"/>
          <w:tab w:val="left" w:pos="4874"/>
          <w:tab w:val="left" w:pos="5648"/>
          <w:tab w:val="left" w:pos="6572"/>
          <w:tab w:val="left" w:pos="7721"/>
          <w:tab w:val="left" w:pos="8195"/>
        </w:tabs>
      </w:pPr>
      <w:r>
        <w:tab/>
        <w:t>go.on</w:t>
      </w:r>
      <w:r>
        <w:tab/>
        <w:t>friend-</w:t>
      </w:r>
      <w:r>
        <w:rPr>
          <w:smallCaps/>
        </w:rPr>
        <w:t>nom</w:t>
      </w:r>
      <w:r>
        <w:tab/>
        <w:t>we(</w:t>
      </w:r>
      <w:r>
        <w:rPr>
          <w:smallCaps/>
        </w:rPr>
        <w:t>inc</w:t>
      </w:r>
      <w:r>
        <w:t>)</w:t>
      </w:r>
      <w:r>
        <w:tab/>
        <w:t>remove-bake-</w:t>
      </w:r>
      <w:r>
        <w:rPr>
          <w:smallCaps/>
        </w:rPr>
        <w:t>lf</w:t>
      </w:r>
      <w:r>
        <w:tab/>
        <w:t>indeed</w:t>
      </w:r>
      <w:r>
        <w:tab/>
        <w:t>our(</w:t>
      </w:r>
      <w:r>
        <w:rPr>
          <w:smallCaps/>
        </w:rPr>
        <w:t>inc</w:t>
      </w:r>
      <w:r>
        <w:t>)</w:t>
      </w:r>
      <w:r w:rsidR="004010F4">
        <w:tab/>
      </w:r>
      <w:r w:rsidR="004010F4">
        <w:rPr>
          <w:smallCaps/>
        </w:rPr>
        <w:t>perf</w:t>
      </w:r>
      <w:r w:rsidR="004010F4">
        <w:t>=bake</w:t>
      </w:r>
      <w:r w:rsidR="004010F4">
        <w:tab/>
        <w:t>say</w:t>
      </w:r>
      <w:r w:rsidR="004010F4">
        <w:tab/>
      </w:r>
      <w:r w:rsidR="004010F4">
        <w:rPr>
          <w:smallCaps/>
        </w:rPr>
        <w:t>f.h</w:t>
      </w:r>
    </w:p>
    <w:p w14:paraId="2A93CD79" w14:textId="77777777" w:rsidR="00800AD8" w:rsidRDefault="00800AD8" w:rsidP="004010F4">
      <w:pPr>
        <w:pStyle w:val="InterlineText"/>
        <w:tabs>
          <w:tab w:val="left" w:pos="533"/>
        </w:tabs>
      </w:pPr>
      <w:r>
        <w:tab/>
        <w:t>lutjuk.</w:t>
      </w:r>
    </w:p>
    <w:p w14:paraId="033E57A7" w14:textId="77777777" w:rsidR="00800AD8" w:rsidRDefault="00800AD8" w:rsidP="004010F4">
      <w:pPr>
        <w:pStyle w:val="InterlineGlossWithTrans"/>
        <w:tabs>
          <w:tab w:val="left" w:pos="533"/>
        </w:tabs>
      </w:pPr>
      <w:r>
        <w:tab/>
        <w:t>lutjuk</w:t>
      </w:r>
    </w:p>
    <w:p w14:paraId="09B55A18" w14:textId="77777777" w:rsidR="00800AD8" w:rsidRDefault="00800AD8" w:rsidP="004010F4">
      <w:pPr>
        <w:pStyle w:val="InterlineTrans"/>
        <w:tabs>
          <w:tab w:val="left" w:pos="533"/>
        </w:tabs>
      </w:pPr>
      <w:r>
        <w:tab/>
        <w:t>rabbit</w:t>
      </w:r>
    </w:p>
    <w:p w14:paraId="0D4DF595" w14:textId="77777777" w:rsidR="00800AD8" w:rsidRDefault="00800AD8">
      <w:pPr>
        <w:pStyle w:val="InterlineFree"/>
      </w:pPr>
      <w:r>
        <w:t>“Come on, friend, let’s get the roasted tubers out of the earth-oven,” said Rabbit.</w:t>
      </w:r>
    </w:p>
    <w:p w14:paraId="02D31BB5" w14:textId="77777777" w:rsidR="00800AD8" w:rsidRDefault="00DE0E5A" w:rsidP="004010F4">
      <w:pPr>
        <w:pStyle w:val="InterlineText"/>
        <w:tabs>
          <w:tab w:val="left" w:pos="533"/>
          <w:tab w:val="left" w:pos="1217"/>
          <w:tab w:val="left" w:pos="1691"/>
          <w:tab w:val="left" w:pos="2135"/>
        </w:tabs>
      </w:pPr>
      <w:r w:rsidRPr="003A1D48">
        <w:rPr>
          <w:rStyle w:val="InterlineTextNumChar"/>
        </w:rPr>
        <w:t>046</w:t>
      </w:r>
      <w:r w:rsidR="00800AD8">
        <w:tab/>
        <w:t>“ari,”</w:t>
      </w:r>
      <w:r w:rsidR="00800AD8">
        <w:tab/>
        <w:t>aya</w:t>
      </w:r>
      <w:r w:rsidR="00800AD8">
        <w:tab/>
        <w:t>ti</w:t>
      </w:r>
      <w:r w:rsidR="00800AD8">
        <w:tab/>
        <w:t>qam.</w:t>
      </w:r>
    </w:p>
    <w:p w14:paraId="77DA9704" w14:textId="77777777" w:rsidR="00800AD8" w:rsidRDefault="00800AD8" w:rsidP="004010F4">
      <w:pPr>
        <w:pStyle w:val="InterlineGlossWithTrans"/>
        <w:tabs>
          <w:tab w:val="left" w:pos="533"/>
          <w:tab w:val="left" w:pos="1217"/>
          <w:tab w:val="left" w:pos="1691"/>
          <w:tab w:val="left" w:pos="2135"/>
        </w:tabs>
      </w:pPr>
      <w:r>
        <w:tab/>
        <w:t>ari</w:t>
      </w:r>
      <w:r>
        <w:tab/>
        <w:t>aya</w:t>
      </w:r>
      <w:r>
        <w:tab/>
        <w:t>ti</w:t>
      </w:r>
      <w:r>
        <w:tab/>
        <w:t>qam</w:t>
      </w:r>
    </w:p>
    <w:p w14:paraId="17E06A76" w14:textId="77777777" w:rsidR="00800AD8" w:rsidRDefault="00800AD8" w:rsidP="004010F4">
      <w:pPr>
        <w:pStyle w:val="InterlineTransNoFree"/>
        <w:tabs>
          <w:tab w:val="left" w:pos="1217"/>
          <w:tab w:val="left" w:pos="1691"/>
          <w:tab w:val="left" w:pos="2135"/>
          <w:tab w:val="right" w:pos="8787"/>
        </w:tabs>
      </w:pPr>
      <w:r>
        <w:tab/>
        <w:t>go.on</w:t>
      </w:r>
      <w:r>
        <w:tab/>
        <w:t>say</w:t>
      </w:r>
      <w:r>
        <w:tab/>
      </w:r>
      <w:r>
        <w:rPr>
          <w:smallCaps/>
        </w:rPr>
        <w:t>f.h</w:t>
      </w:r>
      <w:r>
        <w:tab/>
        <w:t>ant.eater</w:t>
      </w:r>
      <w:r w:rsidR="004010F4">
        <w:tab/>
        <w:t>“Right, let’s,” said Ant-eater.</w:t>
      </w:r>
    </w:p>
    <w:p w14:paraId="1760EF6F" w14:textId="77777777" w:rsidR="00800AD8" w:rsidRDefault="00DE0E5A" w:rsidP="006C6113">
      <w:pPr>
        <w:pStyle w:val="InterlineText"/>
        <w:tabs>
          <w:tab w:val="left" w:pos="533"/>
          <w:tab w:val="left" w:pos="1067"/>
          <w:tab w:val="left" w:pos="1706"/>
          <w:tab w:val="left" w:pos="2435"/>
        </w:tabs>
      </w:pPr>
      <w:r w:rsidRPr="003A1D48">
        <w:rPr>
          <w:rStyle w:val="InterlineTextNumChar"/>
        </w:rPr>
        <w:t>047</w:t>
      </w:r>
      <w:r w:rsidR="00800AD8">
        <w:tab/>
        <w:t>pai</w:t>
      </w:r>
      <w:r w:rsidR="00800AD8">
        <w:tab/>
        <w:t>vaik</w:t>
      </w:r>
      <w:r w:rsidR="00800AD8">
        <w:tab/>
        <w:t>tia</w:t>
      </w:r>
      <w:r w:rsidR="00800AD8">
        <w:tab/>
        <w:t>mareqali.</w:t>
      </w:r>
    </w:p>
    <w:p w14:paraId="7CCE427F" w14:textId="77777777" w:rsidR="00800AD8" w:rsidRDefault="00800AD8" w:rsidP="006C6113">
      <w:pPr>
        <w:pStyle w:val="InterlineGlossWithTrans"/>
        <w:tabs>
          <w:tab w:val="left" w:pos="533"/>
          <w:tab w:val="left" w:pos="1067"/>
          <w:tab w:val="left" w:pos="1706"/>
          <w:tab w:val="left" w:pos="2435"/>
        </w:tabs>
      </w:pPr>
      <w:r>
        <w:tab/>
        <w:t>pai</w:t>
      </w:r>
      <w:r>
        <w:tab/>
        <w:t>vaik</w:t>
      </w:r>
      <w:r>
        <w:tab/>
        <w:t>ti-a</w:t>
      </w:r>
      <w:r>
        <w:tab/>
        <w:t>mare-qali</w:t>
      </w:r>
    </w:p>
    <w:p w14:paraId="0FDA05CA" w14:textId="77777777" w:rsidR="00800AD8" w:rsidRDefault="00800AD8" w:rsidP="006C6113">
      <w:pPr>
        <w:pStyle w:val="InterlineTransNoFree"/>
        <w:tabs>
          <w:tab w:val="left" w:pos="1067"/>
          <w:tab w:val="left" w:pos="1706"/>
          <w:tab w:val="left" w:pos="2435"/>
          <w:tab w:val="right" w:pos="8787"/>
        </w:tabs>
      </w:pPr>
      <w:r>
        <w:tab/>
        <w:t>well</w:t>
      </w:r>
      <w:r>
        <w:tab/>
        <w:t>leave</w:t>
      </w:r>
      <w:r>
        <w:tab/>
      </w:r>
      <w:r>
        <w:rPr>
          <w:smallCaps/>
        </w:rPr>
        <w:t>f.h</w:t>
      </w:r>
      <w:r>
        <w:t>-</w:t>
      </w:r>
      <w:r>
        <w:rPr>
          <w:smallCaps/>
        </w:rPr>
        <w:t>pl</w:t>
      </w:r>
      <w:r>
        <w:tab/>
        <w:t>pair-friend</w:t>
      </w:r>
      <w:r w:rsidR="006C6113">
        <w:tab/>
        <w:t>So off went the friends.</w:t>
      </w:r>
    </w:p>
    <w:p w14:paraId="3A1CCF67" w14:textId="77777777" w:rsidR="00800AD8" w:rsidRDefault="00DE0E5A" w:rsidP="006C6113">
      <w:pPr>
        <w:pStyle w:val="InterlineText"/>
        <w:tabs>
          <w:tab w:val="left" w:pos="533"/>
          <w:tab w:val="left" w:pos="2117"/>
          <w:tab w:val="left" w:pos="2501"/>
        </w:tabs>
      </w:pPr>
      <w:r w:rsidRPr="003A1D48">
        <w:rPr>
          <w:rStyle w:val="InterlineTextNumChar"/>
        </w:rPr>
        <w:lastRenderedPageBreak/>
        <w:t>048</w:t>
      </w:r>
      <w:r w:rsidR="00800AD8">
        <w:tab/>
        <w:t>sutapin</w:t>
      </w:r>
      <w:r w:rsidR="00800AD8">
        <w:tab/>
        <w:t>ni</w:t>
      </w:r>
      <w:r w:rsidR="00800AD8">
        <w:tab/>
        <w:t>qam.</w:t>
      </w:r>
    </w:p>
    <w:p w14:paraId="7E4D8505" w14:textId="77777777" w:rsidR="00800AD8" w:rsidRDefault="00800AD8" w:rsidP="006C6113">
      <w:pPr>
        <w:pStyle w:val="InterlineGlossWithTrans"/>
        <w:tabs>
          <w:tab w:val="left" w:pos="533"/>
          <w:tab w:val="left" w:pos="2117"/>
          <w:tab w:val="left" w:pos="2501"/>
        </w:tabs>
      </w:pPr>
      <w:r>
        <w:tab/>
        <w:t>su-tapi-en</w:t>
      </w:r>
      <w:r>
        <w:tab/>
        <w:t>ni</w:t>
      </w:r>
      <w:r>
        <w:tab/>
        <w:t>qam</w:t>
      </w:r>
    </w:p>
    <w:p w14:paraId="7EF51284" w14:textId="77777777" w:rsidR="00800AD8" w:rsidRDefault="00800AD8" w:rsidP="006C6113">
      <w:pPr>
        <w:pStyle w:val="InterlineTransNoFree"/>
        <w:tabs>
          <w:tab w:val="left" w:pos="2117"/>
          <w:tab w:val="left" w:pos="2501"/>
          <w:tab w:val="right" w:pos="8787"/>
        </w:tabs>
      </w:pPr>
      <w:r>
        <w:tab/>
        <w:t>remove-bake-</w:t>
      </w:r>
      <w:r>
        <w:rPr>
          <w:smallCaps/>
        </w:rPr>
        <w:t>pf</w:t>
      </w:r>
      <w:r>
        <w:tab/>
        <w:t>by</w:t>
      </w:r>
      <w:r>
        <w:tab/>
        <w:t>ant.eater</w:t>
      </w:r>
      <w:r w:rsidR="006C6113">
        <w:tab/>
        <w:t>Ant-eater uncovered the earth-oven.</w:t>
      </w:r>
    </w:p>
    <w:p w14:paraId="1AD43BFB" w14:textId="77777777" w:rsidR="00800AD8" w:rsidRDefault="00DE0E5A" w:rsidP="006C6113">
      <w:pPr>
        <w:pStyle w:val="InterlineText"/>
        <w:tabs>
          <w:tab w:val="left" w:pos="533"/>
          <w:tab w:val="left" w:pos="1397"/>
          <w:tab w:val="left" w:pos="2171"/>
          <w:tab w:val="left" w:pos="3380"/>
          <w:tab w:val="left" w:pos="3644"/>
          <w:tab w:val="left" w:pos="4568"/>
          <w:tab w:val="left" w:pos="5717"/>
          <w:tab w:val="left" w:pos="6191"/>
          <w:tab w:val="left" w:pos="6635"/>
        </w:tabs>
      </w:pPr>
      <w:r w:rsidRPr="003A1D48">
        <w:rPr>
          <w:rStyle w:val="InterlineTextNumChar"/>
        </w:rPr>
        <w:t>049</w:t>
      </w:r>
      <w:r w:rsidR="00800AD8">
        <w:tab/>
        <w:t>“ainu</w:t>
      </w:r>
      <w:r w:rsidR="00800AD8">
        <w:tab/>
        <w:t>anga,</w:t>
      </w:r>
      <w:r w:rsidR="00800AD8">
        <w:tab/>
        <w:t>qalian,</w:t>
      </w:r>
      <w:r w:rsidR="00800AD8">
        <w:tab/>
        <w:t>a</w:t>
      </w:r>
      <w:r w:rsidR="00800AD8">
        <w:tab/>
        <w:t>tja</w:t>
      </w:r>
      <w:r w:rsidR="00800AD8">
        <w:tab/>
        <w:t>tinapi?”</w:t>
      </w:r>
      <w:r w:rsidR="00800AD8">
        <w:tab/>
        <w:t>aya</w:t>
      </w:r>
      <w:r w:rsidR="00800AD8">
        <w:tab/>
        <w:t>ti</w:t>
      </w:r>
      <w:r w:rsidR="00800AD8">
        <w:tab/>
        <w:t>qam.</w:t>
      </w:r>
    </w:p>
    <w:p w14:paraId="5B0DC08F" w14:textId="77777777" w:rsidR="00800AD8" w:rsidRDefault="00800AD8" w:rsidP="006C6113">
      <w:pPr>
        <w:pStyle w:val="InterlineGlossWithTrans"/>
        <w:tabs>
          <w:tab w:val="left" w:pos="533"/>
          <w:tab w:val="left" w:pos="1397"/>
          <w:tab w:val="left" w:pos="2171"/>
          <w:tab w:val="left" w:pos="3380"/>
          <w:tab w:val="left" w:pos="3644"/>
          <w:tab w:val="left" w:pos="4568"/>
          <w:tab w:val="left" w:pos="5717"/>
          <w:tab w:val="left" w:pos="6191"/>
          <w:tab w:val="left" w:pos="6635"/>
        </w:tabs>
      </w:pPr>
      <w:r>
        <w:tab/>
        <w:t>a-inu</w:t>
      </w:r>
      <w:r>
        <w:tab/>
        <w:t>anga</w:t>
      </w:r>
      <w:r>
        <w:tab/>
        <w:t>qali-an</w:t>
      </w:r>
      <w:r>
        <w:tab/>
        <w:t>a</w:t>
      </w:r>
      <w:r>
        <w:tab/>
        <w:t>tja</w:t>
      </w:r>
      <w:r>
        <w:tab/>
        <w:t>in=tapi</w:t>
      </w:r>
      <w:r>
        <w:tab/>
        <w:t>aya</w:t>
      </w:r>
      <w:r>
        <w:tab/>
        <w:t>ti</w:t>
      </w:r>
      <w:r>
        <w:tab/>
        <w:t>qam</w:t>
      </w:r>
    </w:p>
    <w:p w14:paraId="39A10684" w14:textId="77777777" w:rsidR="00800AD8" w:rsidRDefault="00800AD8" w:rsidP="006C6113">
      <w:pPr>
        <w:pStyle w:val="InterlineTrans"/>
        <w:tabs>
          <w:tab w:val="left" w:pos="533"/>
          <w:tab w:val="left" w:pos="1397"/>
          <w:tab w:val="left" w:pos="2171"/>
          <w:tab w:val="left" w:pos="3380"/>
          <w:tab w:val="left" w:pos="3644"/>
          <w:tab w:val="left" w:pos="4568"/>
          <w:tab w:val="left" w:pos="5717"/>
          <w:tab w:val="left" w:pos="6191"/>
          <w:tab w:val="left" w:pos="6635"/>
        </w:tabs>
      </w:pPr>
      <w:r>
        <w:tab/>
        <w:t>?-where</w:t>
      </w:r>
      <w:r>
        <w:tab/>
        <w:t>indeed</w:t>
      </w:r>
      <w:r>
        <w:tab/>
        <w:t>friend-</w:t>
      </w:r>
      <w:r>
        <w:rPr>
          <w:smallCaps/>
        </w:rPr>
        <w:t>nom</w:t>
      </w:r>
      <w:r>
        <w:rPr>
          <w:smallCaps/>
        </w:rPr>
        <w:tab/>
        <w:t>c</w:t>
      </w:r>
      <w:r>
        <w:rPr>
          <w:smallCaps/>
        </w:rPr>
        <w:tab/>
      </w:r>
      <w:r>
        <w:t>our(</w:t>
      </w:r>
      <w:r>
        <w:rPr>
          <w:smallCaps/>
        </w:rPr>
        <w:t>inc</w:t>
      </w:r>
      <w:r>
        <w:t>)</w:t>
      </w:r>
      <w:r>
        <w:tab/>
      </w:r>
      <w:r>
        <w:rPr>
          <w:smallCaps/>
        </w:rPr>
        <w:t>perf</w:t>
      </w:r>
      <w:r>
        <w:t>=bake</w:t>
      </w:r>
      <w:r>
        <w:tab/>
        <w:t>say</w:t>
      </w:r>
      <w:r>
        <w:tab/>
      </w:r>
      <w:r>
        <w:rPr>
          <w:smallCaps/>
        </w:rPr>
        <w:t>f.h</w:t>
      </w:r>
      <w:r>
        <w:tab/>
        <w:t>ant.eater</w:t>
      </w:r>
    </w:p>
    <w:p w14:paraId="7183C440" w14:textId="77777777" w:rsidR="00800AD8" w:rsidRDefault="00800AD8">
      <w:pPr>
        <w:pStyle w:val="InterlineFree"/>
      </w:pPr>
      <w:r>
        <w:t>“Where are the tubers we roasted, friend?” said Ant-eater.</w:t>
      </w:r>
    </w:p>
    <w:p w14:paraId="670CC455" w14:textId="77777777" w:rsidR="00800AD8" w:rsidRDefault="00DE0E5A" w:rsidP="006C6113">
      <w:pPr>
        <w:pStyle w:val="InterlineText"/>
        <w:tabs>
          <w:tab w:val="left" w:pos="533"/>
          <w:tab w:val="left" w:pos="1622"/>
          <w:tab w:val="left" w:pos="2096"/>
          <w:tab w:val="left" w:pos="2540"/>
        </w:tabs>
      </w:pPr>
      <w:r w:rsidRPr="003A1D48">
        <w:rPr>
          <w:rStyle w:val="InterlineTextNumChar"/>
        </w:rPr>
        <w:t>050</w:t>
      </w:r>
      <w:r w:rsidR="00800AD8">
        <w:tab/>
        <w:t>“qadjaw,”</w:t>
      </w:r>
      <w:r w:rsidR="00800AD8">
        <w:tab/>
        <w:t>aya</w:t>
      </w:r>
      <w:r w:rsidR="00800AD8">
        <w:tab/>
        <w:t>ti</w:t>
      </w:r>
      <w:r w:rsidR="00800AD8">
        <w:tab/>
        <w:t>lutjuk.</w:t>
      </w:r>
    </w:p>
    <w:p w14:paraId="6FD4DF19" w14:textId="77777777" w:rsidR="00800AD8" w:rsidRDefault="00800AD8" w:rsidP="006C6113">
      <w:pPr>
        <w:pStyle w:val="InterlineGlossWithTrans"/>
        <w:tabs>
          <w:tab w:val="left" w:pos="533"/>
          <w:tab w:val="left" w:pos="1622"/>
          <w:tab w:val="left" w:pos="2096"/>
          <w:tab w:val="left" w:pos="2540"/>
        </w:tabs>
      </w:pPr>
      <w:r>
        <w:tab/>
        <w:t>qadjaw</w:t>
      </w:r>
      <w:r>
        <w:tab/>
        <w:t>aya</w:t>
      </w:r>
      <w:r>
        <w:tab/>
        <w:t>ti</w:t>
      </w:r>
      <w:r>
        <w:tab/>
        <w:t>lutjuk</w:t>
      </w:r>
    </w:p>
    <w:p w14:paraId="547FA357" w14:textId="77777777" w:rsidR="00800AD8" w:rsidRDefault="00800AD8" w:rsidP="006C6113">
      <w:pPr>
        <w:pStyle w:val="InterlineTransNoFree"/>
        <w:tabs>
          <w:tab w:val="left" w:pos="1622"/>
          <w:tab w:val="left" w:pos="2096"/>
          <w:tab w:val="left" w:pos="2540"/>
          <w:tab w:val="right" w:pos="8787"/>
        </w:tabs>
      </w:pPr>
      <w:r>
        <w:tab/>
        <w:t>perhaps</w:t>
      </w:r>
      <w:r>
        <w:tab/>
        <w:t>say</w:t>
      </w:r>
      <w:r>
        <w:tab/>
      </w:r>
      <w:r>
        <w:rPr>
          <w:smallCaps/>
        </w:rPr>
        <w:t>f.h</w:t>
      </w:r>
      <w:r>
        <w:tab/>
        <w:t>rabbit</w:t>
      </w:r>
      <w:r w:rsidR="006C6113">
        <w:tab/>
        <w:t>“I don’t know,” said Rabbit.</w:t>
      </w:r>
    </w:p>
    <w:p w14:paraId="3FAA11C1" w14:textId="77777777" w:rsidR="00800AD8" w:rsidRDefault="00DE0E5A" w:rsidP="006C6113">
      <w:pPr>
        <w:pStyle w:val="InterlineText"/>
        <w:tabs>
          <w:tab w:val="left" w:pos="533"/>
          <w:tab w:val="left" w:pos="1067"/>
          <w:tab w:val="left" w:pos="1751"/>
          <w:tab w:val="left" w:pos="2960"/>
        </w:tabs>
      </w:pPr>
      <w:r w:rsidRPr="003A1D48">
        <w:rPr>
          <w:rStyle w:val="InterlineTextNumChar"/>
        </w:rPr>
        <w:t>051</w:t>
      </w:r>
      <w:r w:rsidR="00800AD8">
        <w:tab/>
        <w:t>“pai</w:t>
      </w:r>
      <w:r w:rsidR="00800AD8">
        <w:tab/>
        <w:t>ari,</w:t>
      </w:r>
      <w:r w:rsidR="00800AD8">
        <w:tab/>
        <w:t>qalian,</w:t>
      </w:r>
      <w:r w:rsidR="00800AD8">
        <w:tab/>
        <w:t>tjeqatsangi.</w:t>
      </w:r>
    </w:p>
    <w:p w14:paraId="7A77E816" w14:textId="77777777" w:rsidR="00800AD8" w:rsidRDefault="00800AD8" w:rsidP="006C6113">
      <w:pPr>
        <w:pStyle w:val="InterlineGlossWithTrans"/>
        <w:tabs>
          <w:tab w:val="left" w:pos="533"/>
          <w:tab w:val="left" w:pos="1067"/>
          <w:tab w:val="left" w:pos="1751"/>
          <w:tab w:val="left" w:pos="2960"/>
        </w:tabs>
      </w:pPr>
      <w:r>
        <w:tab/>
        <w:t>pai</w:t>
      </w:r>
      <w:r>
        <w:tab/>
        <w:t>ari</w:t>
      </w:r>
      <w:r>
        <w:tab/>
        <w:t>qali-an</w:t>
      </w:r>
      <w:r>
        <w:tab/>
        <w:t>tje-qatsang-i</w:t>
      </w:r>
    </w:p>
    <w:p w14:paraId="650F7F10" w14:textId="77777777" w:rsidR="00800AD8" w:rsidRDefault="00800AD8" w:rsidP="006C6113">
      <w:pPr>
        <w:pStyle w:val="InterlineTrans"/>
        <w:tabs>
          <w:tab w:val="left" w:pos="533"/>
          <w:tab w:val="left" w:pos="1067"/>
          <w:tab w:val="left" w:pos="1751"/>
          <w:tab w:val="left" w:pos="2960"/>
          <w:tab w:val="right" w:pos="8789"/>
        </w:tabs>
      </w:pPr>
      <w:r>
        <w:tab/>
        <w:t>well</w:t>
      </w:r>
      <w:r>
        <w:tab/>
        <w:t>go.on</w:t>
      </w:r>
      <w:r>
        <w:tab/>
        <w:t>friend-</w:t>
      </w:r>
      <w:r>
        <w:rPr>
          <w:smallCaps/>
        </w:rPr>
        <w:t>nom</w:t>
      </w:r>
      <w:r>
        <w:tab/>
        <w:t>do.at-pig-</w:t>
      </w:r>
      <w:r>
        <w:rPr>
          <w:smallCaps/>
        </w:rPr>
        <w:t>hort</w:t>
      </w:r>
      <w:r w:rsidR="006C6113">
        <w:rPr>
          <w:smallCaps/>
        </w:rPr>
        <w:tab/>
      </w:r>
      <w:r w:rsidR="006C6113">
        <w:t>“Well come on, friend, let’s defecate.</w:t>
      </w:r>
    </w:p>
    <w:p w14:paraId="1E8A7862" w14:textId="77777777" w:rsidR="00800AD8" w:rsidRDefault="00A8416B" w:rsidP="00A8416B">
      <w:pPr>
        <w:pStyle w:val="CommentLastWithHalfSpace"/>
      </w:pPr>
      <w:r>
        <w:t>[</w:t>
      </w:r>
      <w:r w:rsidR="00800AD8" w:rsidRPr="006C6113">
        <w:rPr>
          <w:rStyle w:val="VernacularText"/>
        </w:rPr>
        <w:t>tjeqatsangi</w:t>
      </w:r>
      <w:r w:rsidR="00800AD8">
        <w:t xml:space="preserve">: </w:t>
      </w:r>
      <w:r w:rsidR="00800AD8" w:rsidRPr="006C6113">
        <w:rPr>
          <w:rStyle w:val="VernacularText"/>
        </w:rPr>
        <w:t>tje-qatsang</w:t>
      </w:r>
      <w:r w:rsidR="00800AD8">
        <w:t xml:space="preserve"> </w:t>
      </w:r>
      <w:r w:rsidR="006C6113">
        <w:t>‘</w:t>
      </w:r>
      <w:r w:rsidR="00800AD8">
        <w:t>pigpen</w:t>
      </w:r>
      <w:r w:rsidR="006C6113">
        <w:t xml:space="preserve">’ </w:t>
      </w:r>
      <w:r w:rsidR="00800AD8">
        <w:t>may be euphemism</w:t>
      </w:r>
      <w:r>
        <w:t>]</w:t>
      </w:r>
    </w:p>
    <w:p w14:paraId="41390CD6" w14:textId="77777777" w:rsidR="00800AD8" w:rsidRDefault="00DE0E5A" w:rsidP="006C6113">
      <w:pPr>
        <w:pStyle w:val="InterlineText"/>
        <w:tabs>
          <w:tab w:val="left" w:pos="533"/>
          <w:tab w:val="left" w:pos="797"/>
          <w:tab w:val="left" w:pos="2231"/>
          <w:tab w:val="left" w:pos="2720"/>
          <w:tab w:val="left" w:pos="3884"/>
          <w:tab w:val="left" w:pos="4148"/>
        </w:tabs>
      </w:pPr>
      <w:r w:rsidRPr="003A1D48">
        <w:rPr>
          <w:rStyle w:val="InterlineTextNumChar"/>
        </w:rPr>
        <w:t>052</w:t>
      </w:r>
      <w:r w:rsidR="00800AD8">
        <w:tab/>
        <w:t>a</w:t>
      </w:r>
      <w:r w:rsidR="00800AD8">
        <w:tab/>
        <w:t>patseliliq</w:t>
      </w:r>
      <w:r w:rsidR="00800AD8">
        <w:tab/>
        <w:t>ki</w:t>
      </w:r>
      <w:r w:rsidR="00800AD8">
        <w:tab/>
        <w:t>mavan</w:t>
      </w:r>
      <w:r w:rsidR="00800AD8">
        <w:tab/>
        <w:t>a</w:t>
      </w:r>
      <w:r w:rsidR="00800AD8">
        <w:tab/>
        <w:t>nakeman.</w:t>
      </w:r>
    </w:p>
    <w:p w14:paraId="44AE414A" w14:textId="77777777" w:rsidR="00800AD8" w:rsidRDefault="00800AD8" w:rsidP="006C6113">
      <w:pPr>
        <w:pStyle w:val="InterlineGlossWithTrans"/>
        <w:tabs>
          <w:tab w:val="left" w:pos="533"/>
          <w:tab w:val="left" w:pos="797"/>
          <w:tab w:val="left" w:pos="2231"/>
          <w:tab w:val="left" w:pos="2720"/>
          <w:tab w:val="left" w:pos="3884"/>
          <w:tab w:val="left" w:pos="4148"/>
        </w:tabs>
      </w:pPr>
      <w:r>
        <w:tab/>
        <w:t>a</w:t>
      </w:r>
      <w:r>
        <w:tab/>
        <w:t>pa-tseliliq</w:t>
      </w:r>
      <w:r>
        <w:tab/>
        <w:t>ki</w:t>
      </w:r>
      <w:r>
        <w:tab/>
        <w:t>ma-avan</w:t>
      </w:r>
      <w:r>
        <w:tab/>
        <w:t>a</w:t>
      </w:r>
      <w:r>
        <w:tab/>
        <w:t>na-em=kan</w:t>
      </w:r>
    </w:p>
    <w:p w14:paraId="6C0B7BA9" w14:textId="77777777" w:rsidR="00800AD8" w:rsidRDefault="00800AD8" w:rsidP="006C6113">
      <w:pPr>
        <w:pStyle w:val="InterlineTrans"/>
        <w:tabs>
          <w:tab w:val="left" w:pos="533"/>
          <w:tab w:val="left" w:pos="797"/>
          <w:tab w:val="left" w:pos="2231"/>
          <w:tab w:val="left" w:pos="2720"/>
          <w:tab w:val="left" w:pos="3884"/>
          <w:tab w:val="left" w:pos="4148"/>
        </w:tabs>
      </w:pPr>
      <w:r>
        <w:rPr>
          <w:smallCaps/>
        </w:rPr>
        <w:tab/>
        <w:t>c</w:t>
      </w:r>
      <w:r>
        <w:rPr>
          <w:smallCaps/>
        </w:rPr>
        <w:tab/>
      </w:r>
      <w:r>
        <w:t>cause-splutter</w:t>
      </w:r>
      <w:r>
        <w:tab/>
        <w:t>will</w:t>
      </w:r>
      <w:r>
        <w:tab/>
      </w:r>
      <w:r>
        <w:rPr>
          <w:smallCaps/>
        </w:rPr>
        <w:t>stat</w:t>
      </w:r>
      <w:r>
        <w:t>-exact</w:t>
      </w:r>
      <w:r>
        <w:rPr>
          <w:smallCaps/>
        </w:rPr>
        <w:tab/>
        <w:t>c</w:t>
      </w:r>
      <w:r>
        <w:rPr>
          <w:smallCaps/>
        </w:rPr>
        <w:tab/>
        <w:t>past</w:t>
      </w:r>
      <w:r>
        <w:t>-</w:t>
      </w:r>
      <w:r>
        <w:rPr>
          <w:smallCaps/>
        </w:rPr>
        <w:t>af</w:t>
      </w:r>
      <w:r>
        <w:t>=eat</w:t>
      </w:r>
    </w:p>
    <w:p w14:paraId="0F94030D" w14:textId="77777777" w:rsidR="00800AD8" w:rsidRDefault="00800AD8">
      <w:pPr>
        <w:pStyle w:val="InterlineFree"/>
      </w:pPr>
      <w:r>
        <w:t>The one who makes a spluttering noise will be the one who has eaten the tubers.</w:t>
      </w:r>
    </w:p>
    <w:p w14:paraId="3C45B88E" w14:textId="77777777" w:rsidR="00800AD8" w:rsidRDefault="00DE0E5A" w:rsidP="006C6113">
      <w:pPr>
        <w:pStyle w:val="InterlineText"/>
        <w:tabs>
          <w:tab w:val="left" w:pos="533"/>
          <w:tab w:val="left" w:pos="1607"/>
          <w:tab w:val="left" w:pos="2261"/>
          <w:tab w:val="left" w:pos="2795"/>
          <w:tab w:val="left" w:pos="3239"/>
          <w:tab w:val="left" w:pos="3728"/>
          <w:tab w:val="left" w:pos="5027"/>
          <w:tab w:val="left" w:pos="5501"/>
          <w:tab w:val="left" w:pos="5945"/>
        </w:tabs>
      </w:pPr>
      <w:r w:rsidRPr="003A1D48">
        <w:rPr>
          <w:rStyle w:val="InterlineTextNumChar"/>
        </w:rPr>
        <w:t>053</w:t>
      </w:r>
      <w:r w:rsidR="00800AD8">
        <w:tab/>
        <w:t>beluuk</w:t>
      </w:r>
      <w:r w:rsidR="00800AD8">
        <w:tab/>
        <w:t>nu</w:t>
      </w:r>
      <w:r w:rsidR="00800AD8">
        <w:tab/>
        <w:t>aya,</w:t>
      </w:r>
      <w:r w:rsidR="00800AD8">
        <w:tab/>
        <w:t>ika</w:t>
      </w:r>
      <w:r w:rsidR="00800AD8">
        <w:tab/>
        <w:t>uri</w:t>
      </w:r>
      <w:r w:rsidR="00800AD8">
        <w:tab/>
        <w:t>nakeman,”</w:t>
      </w:r>
      <w:r w:rsidR="00800AD8">
        <w:tab/>
        <w:t>aya</w:t>
      </w:r>
      <w:r w:rsidR="00800AD8">
        <w:tab/>
        <w:t>ti</w:t>
      </w:r>
      <w:r w:rsidR="00800AD8">
        <w:tab/>
        <w:t>qam.</w:t>
      </w:r>
    </w:p>
    <w:p w14:paraId="59C5E737" w14:textId="77777777" w:rsidR="00800AD8" w:rsidRDefault="00800AD8" w:rsidP="006C6113">
      <w:pPr>
        <w:pStyle w:val="InterlineGlossWithTrans"/>
        <w:tabs>
          <w:tab w:val="left" w:pos="533"/>
          <w:tab w:val="left" w:pos="1607"/>
          <w:tab w:val="left" w:pos="2261"/>
          <w:tab w:val="left" w:pos="2795"/>
          <w:tab w:val="left" w:pos="3239"/>
          <w:tab w:val="left" w:pos="3728"/>
          <w:tab w:val="left" w:pos="5027"/>
          <w:tab w:val="left" w:pos="5501"/>
          <w:tab w:val="left" w:pos="5945"/>
        </w:tabs>
      </w:pPr>
      <w:r>
        <w:tab/>
        <w:t>beluuk</w:t>
      </w:r>
      <w:r>
        <w:tab/>
        <w:t>nu</w:t>
      </w:r>
      <w:r>
        <w:tab/>
        <w:t>aya</w:t>
      </w:r>
      <w:r>
        <w:tab/>
        <w:t>ika</w:t>
      </w:r>
      <w:r>
        <w:tab/>
        <w:t>uri</w:t>
      </w:r>
      <w:r>
        <w:tab/>
        <w:t>na-em=kan</w:t>
      </w:r>
      <w:r>
        <w:tab/>
        <w:t>aya</w:t>
      </w:r>
      <w:r>
        <w:tab/>
        <w:t>ti</w:t>
      </w:r>
      <w:r>
        <w:tab/>
        <w:t>qam</w:t>
      </w:r>
    </w:p>
    <w:p w14:paraId="18441BB3" w14:textId="77777777" w:rsidR="00800AD8" w:rsidRDefault="00800AD8" w:rsidP="006C6113">
      <w:pPr>
        <w:pStyle w:val="InterlineTrans"/>
        <w:tabs>
          <w:tab w:val="left" w:pos="533"/>
          <w:tab w:val="left" w:pos="1607"/>
          <w:tab w:val="left" w:pos="2261"/>
          <w:tab w:val="left" w:pos="2795"/>
          <w:tab w:val="left" w:pos="3239"/>
          <w:tab w:val="left" w:pos="3728"/>
          <w:tab w:val="left" w:pos="5027"/>
          <w:tab w:val="left" w:pos="5501"/>
          <w:tab w:val="left" w:pos="5945"/>
        </w:tabs>
      </w:pPr>
      <w:r>
        <w:tab/>
        <w:t>pass.wind</w:t>
      </w:r>
      <w:r>
        <w:tab/>
        <w:t>when</w:t>
      </w:r>
      <w:r>
        <w:tab/>
        <w:t>say</w:t>
      </w:r>
      <w:r>
        <w:tab/>
        <w:t>not</w:t>
      </w:r>
      <w:r>
        <w:tab/>
        <w:t>will</w:t>
      </w:r>
      <w:r>
        <w:tab/>
      </w:r>
      <w:r>
        <w:rPr>
          <w:smallCaps/>
        </w:rPr>
        <w:t>past</w:t>
      </w:r>
      <w:r>
        <w:t>-</w:t>
      </w:r>
      <w:r>
        <w:rPr>
          <w:smallCaps/>
        </w:rPr>
        <w:t>af</w:t>
      </w:r>
      <w:r>
        <w:t>=eat</w:t>
      </w:r>
      <w:r>
        <w:tab/>
        <w:t>say</w:t>
      </w:r>
      <w:r>
        <w:tab/>
      </w:r>
      <w:r>
        <w:rPr>
          <w:smallCaps/>
        </w:rPr>
        <w:t>f.h</w:t>
      </w:r>
      <w:r>
        <w:tab/>
        <w:t>ant.eater</w:t>
      </w:r>
    </w:p>
    <w:p w14:paraId="07E75907" w14:textId="77777777" w:rsidR="00800AD8" w:rsidRDefault="00800AD8">
      <w:pPr>
        <w:pStyle w:val="InterlineFree"/>
      </w:pPr>
      <w:r>
        <w:t>The one who breaks wind will be the one who hasn’t eaten them,” said Ant-eater.</w:t>
      </w:r>
    </w:p>
    <w:p w14:paraId="514F2175" w14:textId="77777777" w:rsidR="00800AD8" w:rsidRDefault="00DE0E5A" w:rsidP="006C6113">
      <w:pPr>
        <w:pStyle w:val="InterlineText"/>
        <w:tabs>
          <w:tab w:val="left" w:pos="533"/>
          <w:tab w:val="left" w:pos="1067"/>
          <w:tab w:val="left" w:pos="2231"/>
          <w:tab w:val="left" w:pos="2960"/>
        </w:tabs>
      </w:pPr>
      <w:r w:rsidRPr="003A1D48">
        <w:rPr>
          <w:rStyle w:val="InterlineTextNumChar"/>
        </w:rPr>
        <w:t>054</w:t>
      </w:r>
      <w:r w:rsidR="00800AD8">
        <w:tab/>
        <w:t>pai</w:t>
      </w:r>
      <w:r w:rsidR="00800AD8">
        <w:tab/>
        <w:t>tjeqatsang</w:t>
      </w:r>
      <w:r w:rsidR="00800AD8">
        <w:tab/>
        <w:t>tia</w:t>
      </w:r>
      <w:r w:rsidR="00800AD8">
        <w:tab/>
        <w:t>mareqali.</w:t>
      </w:r>
    </w:p>
    <w:p w14:paraId="63C35D05" w14:textId="77777777" w:rsidR="00800AD8" w:rsidRDefault="00800AD8" w:rsidP="006C6113">
      <w:pPr>
        <w:pStyle w:val="InterlineGlossWithTrans"/>
        <w:tabs>
          <w:tab w:val="left" w:pos="533"/>
          <w:tab w:val="left" w:pos="1067"/>
          <w:tab w:val="left" w:pos="2231"/>
          <w:tab w:val="left" w:pos="2960"/>
        </w:tabs>
      </w:pPr>
      <w:r>
        <w:tab/>
        <w:t>pai</w:t>
      </w:r>
      <w:r>
        <w:tab/>
        <w:t>tje-qatsang</w:t>
      </w:r>
      <w:r>
        <w:tab/>
        <w:t>ti-a</w:t>
      </w:r>
      <w:r>
        <w:tab/>
        <w:t>mare-qali</w:t>
      </w:r>
    </w:p>
    <w:p w14:paraId="58D468A6" w14:textId="77777777" w:rsidR="00800AD8" w:rsidRDefault="00800AD8" w:rsidP="006C6113">
      <w:pPr>
        <w:pStyle w:val="InterlineTransNoFree"/>
        <w:tabs>
          <w:tab w:val="left" w:pos="1067"/>
          <w:tab w:val="left" w:pos="2231"/>
          <w:tab w:val="left" w:pos="2960"/>
          <w:tab w:val="right" w:pos="8787"/>
        </w:tabs>
      </w:pPr>
      <w:r>
        <w:tab/>
        <w:t>well</w:t>
      </w:r>
      <w:r>
        <w:tab/>
        <w:t>do.at-pig</w:t>
      </w:r>
      <w:r>
        <w:tab/>
      </w:r>
      <w:r>
        <w:rPr>
          <w:smallCaps/>
        </w:rPr>
        <w:t>f.h</w:t>
      </w:r>
      <w:r>
        <w:t>-</w:t>
      </w:r>
      <w:r>
        <w:rPr>
          <w:smallCaps/>
        </w:rPr>
        <w:t>pl</w:t>
      </w:r>
      <w:r>
        <w:tab/>
        <w:t>pair-friend</w:t>
      </w:r>
      <w:r w:rsidR="006C6113">
        <w:tab/>
        <w:t>So the friends went to defecate.</w:t>
      </w:r>
    </w:p>
    <w:p w14:paraId="67BF8E5B" w14:textId="77777777" w:rsidR="00800AD8" w:rsidRDefault="00DE0E5A" w:rsidP="006C6113">
      <w:pPr>
        <w:pStyle w:val="InterlineText"/>
        <w:tabs>
          <w:tab w:val="left" w:pos="533"/>
          <w:tab w:val="left" w:pos="1067"/>
          <w:tab w:val="left" w:pos="3731"/>
          <w:tab w:val="left" w:pos="4205"/>
          <w:tab w:val="left" w:pos="4649"/>
          <w:tab w:val="left" w:pos="5588"/>
          <w:tab w:val="left" w:pos="6287"/>
        </w:tabs>
      </w:pPr>
      <w:r w:rsidRPr="003A1D48">
        <w:rPr>
          <w:rStyle w:val="InterlineTextNumChar"/>
        </w:rPr>
        <w:t>055</w:t>
      </w:r>
      <w:r w:rsidR="00800AD8">
        <w:tab/>
        <w:t>“pai</w:t>
      </w:r>
      <w:r w:rsidR="00800AD8">
        <w:tab/>
        <w:t>katjaisangasu,”</w:t>
      </w:r>
      <w:r w:rsidR="00800AD8">
        <w:tab/>
        <w:t>aya</w:t>
      </w:r>
      <w:r w:rsidR="00800AD8">
        <w:tab/>
        <w:t>ti</w:t>
      </w:r>
      <w:r w:rsidR="00800AD8">
        <w:tab/>
        <w:t>qam</w:t>
      </w:r>
      <w:r w:rsidR="00800AD8">
        <w:tab/>
        <w:t>tjai</w:t>
      </w:r>
      <w:r w:rsidR="006C6113">
        <w:tab/>
        <w:t>lutjuk.</w:t>
      </w:r>
    </w:p>
    <w:p w14:paraId="3AC52209" w14:textId="77777777" w:rsidR="00800AD8" w:rsidRDefault="00800AD8" w:rsidP="006C6113">
      <w:pPr>
        <w:pStyle w:val="InterlineGlossWithTrans"/>
        <w:tabs>
          <w:tab w:val="left" w:pos="533"/>
          <w:tab w:val="left" w:pos="1067"/>
          <w:tab w:val="left" w:pos="3731"/>
          <w:tab w:val="left" w:pos="4205"/>
          <w:tab w:val="left" w:pos="4649"/>
          <w:tab w:val="left" w:pos="5588"/>
          <w:tab w:val="left" w:pos="6287"/>
        </w:tabs>
      </w:pPr>
      <w:r>
        <w:tab/>
        <w:t>pai</w:t>
      </w:r>
      <w:r>
        <w:tab/>
        <w:t>ka-tja-i-sangas-u</w:t>
      </w:r>
      <w:r>
        <w:tab/>
        <w:t>aya</w:t>
      </w:r>
      <w:r>
        <w:tab/>
        <w:t>ti</w:t>
      </w:r>
      <w:r>
        <w:tab/>
        <w:t>qam</w:t>
      </w:r>
      <w:r>
        <w:tab/>
        <w:t>tjai</w:t>
      </w:r>
      <w:r w:rsidR="006C6113">
        <w:tab/>
        <w:t>lutjuk</w:t>
      </w:r>
    </w:p>
    <w:p w14:paraId="37B7791B" w14:textId="77777777" w:rsidR="00800AD8" w:rsidRDefault="00800AD8" w:rsidP="006C6113">
      <w:pPr>
        <w:pStyle w:val="InterlineTrans"/>
        <w:tabs>
          <w:tab w:val="left" w:pos="533"/>
          <w:tab w:val="left" w:pos="1067"/>
          <w:tab w:val="left" w:pos="3731"/>
          <w:tab w:val="left" w:pos="4205"/>
          <w:tab w:val="left" w:pos="4649"/>
          <w:tab w:val="left" w:pos="5588"/>
          <w:tab w:val="left" w:pos="6287"/>
        </w:tabs>
      </w:pPr>
      <w:r>
        <w:tab/>
        <w:t>well</w:t>
      </w:r>
      <w:r>
        <w:tab/>
        <w:t>become-more-</w:t>
      </w:r>
      <w:r>
        <w:rPr>
          <w:smallCaps/>
        </w:rPr>
        <w:t>loc</w:t>
      </w:r>
      <w:r>
        <w:t>-first-</w:t>
      </w:r>
      <w:r>
        <w:rPr>
          <w:smallCaps/>
        </w:rPr>
        <w:t>imp</w:t>
      </w:r>
      <w:r>
        <w:tab/>
        <w:t>say</w:t>
      </w:r>
      <w:r>
        <w:tab/>
      </w:r>
      <w:r>
        <w:rPr>
          <w:smallCaps/>
        </w:rPr>
        <w:t>f.h</w:t>
      </w:r>
      <w:r>
        <w:tab/>
        <w:t>ant.eater</w:t>
      </w:r>
      <w:r>
        <w:tab/>
      </w:r>
      <w:r>
        <w:rPr>
          <w:smallCaps/>
        </w:rPr>
        <w:t>obl</w:t>
      </w:r>
      <w:r>
        <w:t>.</w:t>
      </w:r>
      <w:r w:rsidR="001E164C" w:rsidRPr="001E164C">
        <w:rPr>
          <w:smallCaps/>
        </w:rPr>
        <w:t>h</w:t>
      </w:r>
      <w:r w:rsidR="006C6113">
        <w:tab/>
        <w:t>rabbit</w:t>
      </w:r>
    </w:p>
    <w:p w14:paraId="14ADBF60" w14:textId="77777777" w:rsidR="00800AD8" w:rsidRDefault="00800AD8">
      <w:pPr>
        <w:pStyle w:val="InterlineFree"/>
      </w:pPr>
      <w:r>
        <w:t>“You go first,” said Ant-eater to Rabbit.</w:t>
      </w:r>
    </w:p>
    <w:p w14:paraId="6893930D" w14:textId="77777777" w:rsidR="00800AD8" w:rsidRDefault="00DE0E5A" w:rsidP="006C6113">
      <w:pPr>
        <w:pStyle w:val="InterlineText"/>
        <w:tabs>
          <w:tab w:val="left" w:pos="533"/>
          <w:tab w:val="left" w:pos="2042"/>
          <w:tab w:val="left" w:pos="2516"/>
          <w:tab w:val="left" w:pos="2960"/>
        </w:tabs>
      </w:pPr>
      <w:r w:rsidRPr="003A1D48">
        <w:rPr>
          <w:rStyle w:val="InterlineTextNumChar"/>
        </w:rPr>
        <w:t>056</w:t>
      </w:r>
      <w:r w:rsidR="00800AD8">
        <w:tab/>
        <w:t>“tselilililililiq,”</w:t>
      </w:r>
      <w:r w:rsidR="00800AD8">
        <w:tab/>
        <w:t>aya</w:t>
      </w:r>
      <w:r w:rsidR="00800AD8">
        <w:tab/>
        <w:t>ti</w:t>
      </w:r>
      <w:r w:rsidR="00800AD8">
        <w:tab/>
        <w:t>lutjuk.</w:t>
      </w:r>
    </w:p>
    <w:p w14:paraId="007D3703" w14:textId="77777777" w:rsidR="00800AD8" w:rsidRDefault="006C6113" w:rsidP="006C6113">
      <w:pPr>
        <w:pStyle w:val="InterlineGlossWithTrans"/>
        <w:tabs>
          <w:tab w:val="left" w:pos="533"/>
          <w:tab w:val="left" w:pos="2042"/>
          <w:tab w:val="left" w:pos="2516"/>
          <w:tab w:val="left" w:pos="2960"/>
        </w:tabs>
      </w:pPr>
      <w:r>
        <w:tab/>
        <w:t>lililili=</w:t>
      </w:r>
      <w:r w:rsidR="00800AD8">
        <w:t>tseliliq</w:t>
      </w:r>
      <w:r w:rsidR="00800AD8">
        <w:tab/>
        <w:t>aya</w:t>
      </w:r>
      <w:r w:rsidR="00800AD8">
        <w:tab/>
        <w:t>ti</w:t>
      </w:r>
      <w:r w:rsidR="00800AD8">
        <w:tab/>
        <w:t>lutjuk</w:t>
      </w:r>
    </w:p>
    <w:p w14:paraId="5EB42709" w14:textId="77777777" w:rsidR="00800AD8" w:rsidRDefault="00800AD8" w:rsidP="006C6113">
      <w:pPr>
        <w:pStyle w:val="InterlineTransNoFree"/>
        <w:tabs>
          <w:tab w:val="left" w:pos="2042"/>
          <w:tab w:val="left" w:pos="2516"/>
          <w:tab w:val="left" w:pos="2960"/>
          <w:tab w:val="right" w:pos="8787"/>
        </w:tabs>
      </w:pPr>
      <w:r>
        <w:tab/>
      </w:r>
      <w:r>
        <w:rPr>
          <w:smallCaps/>
        </w:rPr>
        <w:t>red</w:t>
      </w:r>
      <w:r>
        <w:t>=splutter</w:t>
      </w:r>
      <w:r>
        <w:tab/>
        <w:t>say</w:t>
      </w:r>
      <w:r>
        <w:tab/>
      </w:r>
      <w:r>
        <w:rPr>
          <w:smallCaps/>
        </w:rPr>
        <w:t>f.h</w:t>
      </w:r>
      <w:r>
        <w:tab/>
        <w:t>rabbit</w:t>
      </w:r>
      <w:r w:rsidR="006C6113">
        <w:tab/>
        <w:t>Rabbit made a spluttering noise.</w:t>
      </w:r>
    </w:p>
    <w:p w14:paraId="404A5FE9" w14:textId="77777777" w:rsidR="00800AD8" w:rsidRDefault="00DE0E5A" w:rsidP="006C6113">
      <w:pPr>
        <w:pStyle w:val="InterlineText"/>
        <w:tabs>
          <w:tab w:val="left" w:pos="533"/>
          <w:tab w:val="left" w:pos="1067"/>
          <w:tab w:val="left" w:pos="2426"/>
          <w:tab w:val="left" w:pos="3200"/>
          <w:tab w:val="left" w:pos="3674"/>
          <w:tab w:val="left" w:pos="4373"/>
        </w:tabs>
      </w:pPr>
      <w:r w:rsidRPr="003A1D48">
        <w:rPr>
          <w:rStyle w:val="InterlineTextNumChar"/>
        </w:rPr>
        <w:t>057</w:t>
      </w:r>
      <w:r w:rsidR="00800AD8">
        <w:tab/>
        <w:t>“pai</w:t>
      </w:r>
      <w:r w:rsidR="00800AD8">
        <w:tab/>
        <w:t>tisunay</w:t>
      </w:r>
      <w:r w:rsidR="00800AD8">
        <w:tab/>
        <w:t>anga,”</w:t>
      </w:r>
      <w:r w:rsidR="00800AD8">
        <w:tab/>
        <w:t>aya</w:t>
      </w:r>
      <w:r w:rsidR="00800AD8">
        <w:tab/>
        <w:t>tjai</w:t>
      </w:r>
      <w:r w:rsidR="00800AD8">
        <w:tab/>
        <w:t>qam.</w:t>
      </w:r>
    </w:p>
    <w:p w14:paraId="004E3235" w14:textId="77777777" w:rsidR="00800AD8" w:rsidRDefault="00800AD8" w:rsidP="006C6113">
      <w:pPr>
        <w:pStyle w:val="InterlineGlossWithTrans"/>
        <w:tabs>
          <w:tab w:val="left" w:pos="533"/>
          <w:tab w:val="left" w:pos="1067"/>
          <w:tab w:val="left" w:pos="2426"/>
          <w:tab w:val="left" w:pos="3200"/>
          <w:tab w:val="left" w:pos="3674"/>
          <w:tab w:val="left" w:pos="4373"/>
        </w:tabs>
      </w:pPr>
      <w:r>
        <w:tab/>
        <w:t>pai</w:t>
      </w:r>
      <w:r>
        <w:tab/>
        <w:t>ti-sun-ay</w:t>
      </w:r>
      <w:r>
        <w:tab/>
        <w:t>anga</w:t>
      </w:r>
      <w:r>
        <w:tab/>
        <w:t>aya</w:t>
      </w:r>
      <w:r>
        <w:tab/>
        <w:t>tjai</w:t>
      </w:r>
      <w:r>
        <w:tab/>
        <w:t>qam</w:t>
      </w:r>
    </w:p>
    <w:p w14:paraId="52E8D672" w14:textId="77777777" w:rsidR="00800AD8" w:rsidRDefault="00800AD8" w:rsidP="006C6113">
      <w:pPr>
        <w:pStyle w:val="InterlineTrans"/>
        <w:tabs>
          <w:tab w:val="left" w:pos="533"/>
          <w:tab w:val="left" w:pos="1067"/>
          <w:tab w:val="left" w:pos="2426"/>
          <w:tab w:val="left" w:pos="3200"/>
          <w:tab w:val="left" w:pos="3674"/>
          <w:tab w:val="left" w:pos="4373"/>
        </w:tabs>
      </w:pPr>
      <w:r>
        <w:tab/>
        <w:t>well</w:t>
      </w:r>
      <w:r>
        <w:tab/>
      </w:r>
      <w:r>
        <w:rPr>
          <w:smallCaps/>
        </w:rPr>
        <w:t>f-</w:t>
      </w:r>
      <w:r>
        <w:t>you(</w:t>
      </w:r>
      <w:r>
        <w:rPr>
          <w:smallCaps/>
        </w:rPr>
        <w:t>s</w:t>
      </w:r>
      <w:r>
        <w:t>)-will</w:t>
      </w:r>
      <w:r>
        <w:tab/>
        <w:t>indeed</w:t>
      </w:r>
      <w:r>
        <w:tab/>
        <w:t>say</w:t>
      </w:r>
      <w:r>
        <w:tab/>
      </w:r>
      <w:r>
        <w:rPr>
          <w:smallCaps/>
        </w:rPr>
        <w:t>obl</w:t>
      </w:r>
      <w:r>
        <w:t>.</w:t>
      </w:r>
      <w:r>
        <w:rPr>
          <w:smallCaps/>
        </w:rPr>
        <w:t>h</w:t>
      </w:r>
      <w:r>
        <w:rPr>
          <w:smallCaps/>
        </w:rPr>
        <w:tab/>
      </w:r>
      <w:r>
        <w:t>ant.eater</w:t>
      </w:r>
    </w:p>
    <w:p w14:paraId="4977C049" w14:textId="77777777" w:rsidR="00800AD8" w:rsidRDefault="00800AD8" w:rsidP="00A8416B">
      <w:pPr>
        <w:pStyle w:val="InterlineFreeCommentFollows"/>
      </w:pPr>
      <w:r>
        <w:t>“Now it’s your turn,” he said to Ant-eater.</w:t>
      </w:r>
    </w:p>
    <w:p w14:paraId="121895D3" w14:textId="77777777" w:rsidR="00800AD8" w:rsidRDefault="00A8416B" w:rsidP="00A8416B">
      <w:pPr>
        <w:pStyle w:val="CommentLastWithHalfSpace"/>
      </w:pPr>
      <w:r>
        <w:t>[</w:t>
      </w:r>
      <w:r w:rsidR="00800AD8" w:rsidRPr="006C6113">
        <w:rPr>
          <w:rStyle w:val="VernacularText"/>
        </w:rPr>
        <w:t>tisunay</w:t>
      </w:r>
      <w:r w:rsidR="00800AD8">
        <w:t xml:space="preserve"> was </w:t>
      </w:r>
      <w:r w:rsidR="00800AD8" w:rsidRPr="006C6113">
        <w:rPr>
          <w:rStyle w:val="VernacularText"/>
        </w:rPr>
        <w:t>tisunai</w:t>
      </w:r>
      <w:r>
        <w:t>]</w:t>
      </w:r>
    </w:p>
    <w:p w14:paraId="5438894E" w14:textId="77777777" w:rsidR="00800AD8" w:rsidRDefault="00DE0E5A" w:rsidP="006C6113">
      <w:pPr>
        <w:pStyle w:val="InterlineText"/>
        <w:tabs>
          <w:tab w:val="left" w:pos="533"/>
          <w:tab w:val="left" w:pos="1607"/>
          <w:tab w:val="left" w:pos="2081"/>
          <w:tab w:val="left" w:pos="2525"/>
        </w:tabs>
      </w:pPr>
      <w:r w:rsidRPr="003A1D48">
        <w:rPr>
          <w:rStyle w:val="InterlineTextNumChar"/>
        </w:rPr>
        <w:t>058</w:t>
      </w:r>
      <w:r w:rsidR="00800AD8">
        <w:tab/>
        <w:t>“beluuk,”</w:t>
      </w:r>
      <w:r w:rsidR="00800AD8">
        <w:tab/>
        <w:t>aya</w:t>
      </w:r>
      <w:r w:rsidR="00800AD8">
        <w:tab/>
        <w:t>ti</w:t>
      </w:r>
      <w:r w:rsidR="00800AD8">
        <w:tab/>
        <w:t>qam.</w:t>
      </w:r>
    </w:p>
    <w:p w14:paraId="17F86462" w14:textId="77777777" w:rsidR="00800AD8" w:rsidRDefault="00800AD8" w:rsidP="006C6113">
      <w:pPr>
        <w:pStyle w:val="InterlineGlossWithTrans"/>
        <w:tabs>
          <w:tab w:val="left" w:pos="533"/>
          <w:tab w:val="left" w:pos="1607"/>
          <w:tab w:val="left" w:pos="2081"/>
          <w:tab w:val="left" w:pos="2525"/>
        </w:tabs>
      </w:pPr>
      <w:r>
        <w:tab/>
        <w:t>beluuk</w:t>
      </w:r>
      <w:r>
        <w:tab/>
        <w:t>aya</w:t>
      </w:r>
      <w:r>
        <w:tab/>
        <w:t>ti</w:t>
      </w:r>
      <w:r>
        <w:tab/>
        <w:t>qam</w:t>
      </w:r>
    </w:p>
    <w:p w14:paraId="2F2FBE6C" w14:textId="77777777" w:rsidR="00800AD8" w:rsidRDefault="00800AD8" w:rsidP="006C6113">
      <w:pPr>
        <w:pStyle w:val="InterlineTransNoFree"/>
        <w:tabs>
          <w:tab w:val="left" w:pos="1607"/>
          <w:tab w:val="left" w:pos="2081"/>
          <w:tab w:val="left" w:pos="2525"/>
          <w:tab w:val="right" w:pos="8787"/>
        </w:tabs>
      </w:pPr>
      <w:r>
        <w:tab/>
        <w:t>pass.wind</w:t>
      </w:r>
      <w:r>
        <w:tab/>
        <w:t>say</w:t>
      </w:r>
      <w:r>
        <w:tab/>
      </w:r>
      <w:r>
        <w:rPr>
          <w:smallCaps/>
        </w:rPr>
        <w:t>f.h</w:t>
      </w:r>
      <w:r>
        <w:tab/>
        <w:t>ant.eater</w:t>
      </w:r>
      <w:r w:rsidR="006C6113">
        <w:tab/>
        <w:t>Ant-eater broke wind.</w:t>
      </w:r>
    </w:p>
    <w:p w14:paraId="55A8FF43" w14:textId="77777777" w:rsidR="00800AD8" w:rsidRDefault="00DE0E5A" w:rsidP="006C6113">
      <w:pPr>
        <w:pStyle w:val="InterlineText"/>
        <w:tabs>
          <w:tab w:val="left" w:pos="533"/>
          <w:tab w:val="left" w:pos="1067"/>
          <w:tab w:val="left" w:pos="1751"/>
        </w:tabs>
      </w:pPr>
      <w:r w:rsidRPr="003A1D48">
        <w:rPr>
          <w:rStyle w:val="InterlineTextNumChar"/>
        </w:rPr>
        <w:t>059</w:t>
      </w:r>
      <w:r w:rsidR="00800AD8">
        <w:tab/>
        <w:t>“pai</w:t>
      </w:r>
      <w:r w:rsidR="00800AD8">
        <w:tab/>
        <w:t>ari,</w:t>
      </w:r>
      <w:r w:rsidR="00800AD8">
        <w:tab/>
        <w:t>qalian.</w:t>
      </w:r>
    </w:p>
    <w:p w14:paraId="4F5598DD" w14:textId="77777777" w:rsidR="00800AD8" w:rsidRDefault="00800AD8" w:rsidP="006C6113">
      <w:pPr>
        <w:pStyle w:val="InterlineGlossWithTrans"/>
        <w:tabs>
          <w:tab w:val="left" w:pos="533"/>
          <w:tab w:val="left" w:pos="1067"/>
          <w:tab w:val="left" w:pos="1751"/>
        </w:tabs>
      </w:pPr>
      <w:r>
        <w:tab/>
        <w:t>pai</w:t>
      </w:r>
      <w:r>
        <w:tab/>
        <w:t>ari</w:t>
      </w:r>
      <w:r>
        <w:tab/>
        <w:t>qali-an</w:t>
      </w:r>
    </w:p>
    <w:p w14:paraId="21D622DD" w14:textId="77777777" w:rsidR="00800AD8" w:rsidRDefault="00800AD8" w:rsidP="006C6113">
      <w:pPr>
        <w:pStyle w:val="InterlineTransNoFree"/>
        <w:tabs>
          <w:tab w:val="left" w:pos="1067"/>
          <w:tab w:val="left" w:pos="1751"/>
          <w:tab w:val="right" w:pos="8787"/>
        </w:tabs>
      </w:pPr>
      <w:r>
        <w:tab/>
        <w:t>well</w:t>
      </w:r>
      <w:r>
        <w:tab/>
        <w:t>go.on</w:t>
      </w:r>
      <w:r>
        <w:tab/>
        <w:t>friend-</w:t>
      </w:r>
      <w:r>
        <w:rPr>
          <w:smallCaps/>
        </w:rPr>
        <w:t>nom</w:t>
      </w:r>
      <w:r w:rsidR="006C6113">
        <w:rPr>
          <w:smallCaps/>
        </w:rPr>
        <w:tab/>
      </w:r>
      <w:r w:rsidR="006C6113">
        <w:t>“Right then, friend;</w:t>
      </w:r>
    </w:p>
    <w:p w14:paraId="2F044430" w14:textId="77777777" w:rsidR="00800AD8" w:rsidRDefault="00DE0E5A" w:rsidP="006C6113">
      <w:pPr>
        <w:pStyle w:val="InterlineText"/>
        <w:tabs>
          <w:tab w:val="left" w:pos="533"/>
          <w:tab w:val="left" w:pos="1517"/>
          <w:tab w:val="left" w:pos="1961"/>
          <w:tab w:val="left" w:pos="2900"/>
          <w:tab w:val="left" w:pos="3164"/>
          <w:tab w:val="left" w:pos="4463"/>
          <w:tab w:val="left" w:pos="4967"/>
          <w:tab w:val="left" w:pos="5891"/>
          <w:tab w:val="left" w:pos="7040"/>
          <w:tab w:val="left" w:pos="7514"/>
        </w:tabs>
      </w:pPr>
      <w:r w:rsidRPr="003A1D48">
        <w:rPr>
          <w:rStyle w:val="InterlineTextNumChar"/>
        </w:rPr>
        <w:t>060</w:t>
      </w:r>
      <w:r w:rsidR="00800AD8">
        <w:tab/>
        <w:t>saka</w:t>
      </w:r>
      <w:r w:rsidR="00800AD8">
        <w:tab/>
        <w:t>ika</w:t>
      </w:r>
      <w:r w:rsidR="00800AD8">
        <w:tab/>
        <w:t>tisun</w:t>
      </w:r>
      <w:r w:rsidR="00800AD8">
        <w:tab/>
        <w:t>a</w:t>
      </w:r>
      <w:r w:rsidR="00800AD8">
        <w:tab/>
        <w:t>nakeman</w:t>
      </w:r>
      <w:r w:rsidR="00800AD8">
        <w:tab/>
        <w:t>tua</w:t>
      </w:r>
      <w:r w:rsidR="00800AD8">
        <w:tab/>
        <w:t>tja</w:t>
      </w:r>
      <w:r w:rsidR="00800AD8">
        <w:tab/>
        <w:t>tinapi?”</w:t>
      </w:r>
      <w:r w:rsidR="006C6113">
        <w:tab/>
        <w:t>aya</w:t>
      </w:r>
      <w:r w:rsidR="006C6113">
        <w:tab/>
        <w:t>ti</w:t>
      </w:r>
    </w:p>
    <w:p w14:paraId="51B8BF5A" w14:textId="77777777" w:rsidR="00800AD8" w:rsidRDefault="00800AD8" w:rsidP="006C6113">
      <w:pPr>
        <w:pStyle w:val="InterlineGlossWithTrans"/>
        <w:tabs>
          <w:tab w:val="left" w:pos="533"/>
          <w:tab w:val="left" w:pos="1517"/>
          <w:tab w:val="left" w:pos="1961"/>
          <w:tab w:val="left" w:pos="2900"/>
          <w:tab w:val="left" w:pos="3164"/>
          <w:tab w:val="left" w:pos="4463"/>
          <w:tab w:val="left" w:pos="4967"/>
          <w:tab w:val="left" w:pos="5891"/>
          <w:tab w:val="left" w:pos="7040"/>
          <w:tab w:val="left" w:pos="7514"/>
        </w:tabs>
      </w:pPr>
      <w:r>
        <w:tab/>
        <w:t>sa-ka</w:t>
      </w:r>
      <w:r>
        <w:tab/>
        <w:t>ika</w:t>
      </w:r>
      <w:r>
        <w:tab/>
        <w:t>ti-sun</w:t>
      </w:r>
      <w:r>
        <w:tab/>
        <w:t>a</w:t>
      </w:r>
      <w:r>
        <w:tab/>
        <w:t>na-em=kan</w:t>
      </w:r>
      <w:r>
        <w:tab/>
        <w:t>tua</w:t>
      </w:r>
      <w:r>
        <w:tab/>
        <w:t>tja</w:t>
      </w:r>
      <w:r>
        <w:tab/>
        <w:t>in=tapi</w:t>
      </w:r>
      <w:r w:rsidR="006C6113">
        <w:tab/>
        <w:t>aya</w:t>
      </w:r>
      <w:r w:rsidR="006C6113">
        <w:tab/>
        <w:t>ti</w:t>
      </w:r>
    </w:p>
    <w:p w14:paraId="3791B856" w14:textId="77777777" w:rsidR="00800AD8" w:rsidRDefault="00800AD8" w:rsidP="006C6113">
      <w:pPr>
        <w:pStyle w:val="InterlineTransNoFree"/>
        <w:tabs>
          <w:tab w:val="left" w:pos="1517"/>
          <w:tab w:val="left" w:pos="1961"/>
          <w:tab w:val="left" w:pos="2900"/>
          <w:tab w:val="left" w:pos="3164"/>
          <w:tab w:val="left" w:pos="4463"/>
          <w:tab w:val="left" w:pos="4967"/>
          <w:tab w:val="left" w:pos="5891"/>
          <w:tab w:val="left" w:pos="7040"/>
          <w:tab w:val="left" w:pos="7514"/>
        </w:tabs>
      </w:pPr>
      <w:r>
        <w:tab/>
        <w:t>and-after</w:t>
      </w:r>
      <w:r>
        <w:tab/>
        <w:t>not</w:t>
      </w:r>
      <w:r>
        <w:tab/>
      </w:r>
      <w:r>
        <w:rPr>
          <w:smallCaps/>
        </w:rPr>
        <w:t>f-</w:t>
      </w:r>
      <w:r>
        <w:t>you(</w:t>
      </w:r>
      <w:r>
        <w:rPr>
          <w:smallCaps/>
        </w:rPr>
        <w:t>s</w:t>
      </w:r>
      <w:r>
        <w:t>)</w:t>
      </w:r>
      <w:r>
        <w:rPr>
          <w:smallCaps/>
        </w:rPr>
        <w:tab/>
        <w:t>c</w:t>
      </w:r>
      <w:r>
        <w:rPr>
          <w:smallCaps/>
        </w:rPr>
        <w:tab/>
        <w:t>past</w:t>
      </w:r>
      <w:r>
        <w:t>-</w:t>
      </w:r>
      <w:r>
        <w:rPr>
          <w:smallCaps/>
        </w:rPr>
        <w:t>af</w:t>
      </w:r>
      <w:r>
        <w:t>=eat</w:t>
      </w:r>
      <w:r>
        <w:tab/>
      </w:r>
      <w:r>
        <w:rPr>
          <w:smallCaps/>
        </w:rPr>
        <w:t>obl</w:t>
      </w:r>
      <w:r>
        <w:tab/>
        <w:t>our(</w:t>
      </w:r>
      <w:r>
        <w:rPr>
          <w:smallCaps/>
        </w:rPr>
        <w:t>inc</w:t>
      </w:r>
      <w:r>
        <w:t>)</w:t>
      </w:r>
      <w:r>
        <w:tab/>
      </w:r>
      <w:r>
        <w:rPr>
          <w:smallCaps/>
        </w:rPr>
        <w:t>perf</w:t>
      </w:r>
      <w:r>
        <w:t>=bake</w:t>
      </w:r>
      <w:r w:rsidR="006C6113">
        <w:tab/>
        <w:t>say</w:t>
      </w:r>
      <w:r w:rsidR="006C6113">
        <w:tab/>
      </w:r>
      <w:r w:rsidR="006C6113">
        <w:rPr>
          <w:smallCaps/>
        </w:rPr>
        <w:t>f.h</w:t>
      </w:r>
    </w:p>
    <w:p w14:paraId="6C599082" w14:textId="77777777" w:rsidR="00800AD8" w:rsidRDefault="00800AD8" w:rsidP="006C6113">
      <w:pPr>
        <w:pStyle w:val="InterlineText"/>
        <w:tabs>
          <w:tab w:val="left" w:pos="533"/>
          <w:tab w:val="left" w:pos="1472"/>
          <w:tab w:val="left" w:pos="2171"/>
        </w:tabs>
      </w:pPr>
      <w:r>
        <w:tab/>
        <w:t>qam</w:t>
      </w:r>
      <w:r>
        <w:tab/>
        <w:t>tjai</w:t>
      </w:r>
      <w:r>
        <w:tab/>
        <w:t>lutjuk.</w:t>
      </w:r>
    </w:p>
    <w:p w14:paraId="4309C031" w14:textId="77777777" w:rsidR="00800AD8" w:rsidRDefault="00800AD8" w:rsidP="006C6113">
      <w:pPr>
        <w:pStyle w:val="InterlineGlossWithTrans"/>
        <w:tabs>
          <w:tab w:val="left" w:pos="533"/>
          <w:tab w:val="left" w:pos="1472"/>
          <w:tab w:val="left" w:pos="2171"/>
        </w:tabs>
      </w:pPr>
      <w:r>
        <w:tab/>
        <w:t>qam</w:t>
      </w:r>
      <w:r>
        <w:tab/>
        <w:t>tjai</w:t>
      </w:r>
      <w:r>
        <w:tab/>
        <w:t>lutjuk</w:t>
      </w:r>
    </w:p>
    <w:p w14:paraId="681EE01B" w14:textId="77777777" w:rsidR="00800AD8" w:rsidRDefault="00800AD8" w:rsidP="006C6113">
      <w:pPr>
        <w:pStyle w:val="InterlineTrans"/>
        <w:tabs>
          <w:tab w:val="left" w:pos="533"/>
          <w:tab w:val="left" w:pos="1472"/>
          <w:tab w:val="left" w:pos="2171"/>
        </w:tabs>
      </w:pPr>
      <w:r>
        <w:tab/>
        <w:t>ant.eater</w:t>
      </w:r>
      <w:r>
        <w:tab/>
      </w:r>
      <w:r>
        <w:rPr>
          <w:smallCaps/>
        </w:rPr>
        <w:t>obl</w:t>
      </w:r>
      <w:r>
        <w:t>.</w:t>
      </w:r>
      <w:r>
        <w:rPr>
          <w:smallCaps/>
        </w:rPr>
        <w:t>h</w:t>
      </w:r>
      <w:r>
        <w:rPr>
          <w:smallCaps/>
        </w:rPr>
        <w:tab/>
      </w:r>
      <w:r>
        <w:t>rabbit</w:t>
      </w:r>
    </w:p>
    <w:p w14:paraId="03885084" w14:textId="77777777" w:rsidR="00800AD8" w:rsidRDefault="00800AD8">
      <w:pPr>
        <w:pStyle w:val="InterlineFree"/>
      </w:pPr>
      <w:r>
        <w:t>so it was you who ate the tubers we had roasted, wasn’t it?” said Ant-eater to Rabbit.</w:t>
      </w:r>
    </w:p>
    <w:p w14:paraId="1F85903A" w14:textId="77777777" w:rsidR="00800AD8" w:rsidRDefault="00DE0E5A" w:rsidP="006C6113">
      <w:pPr>
        <w:pStyle w:val="InterlineText"/>
        <w:tabs>
          <w:tab w:val="left" w:pos="533"/>
          <w:tab w:val="left" w:pos="1067"/>
          <w:tab w:val="left" w:pos="1751"/>
          <w:tab w:val="left" w:pos="2960"/>
          <w:tab w:val="left" w:pos="5144"/>
          <w:tab w:val="left" w:pos="5618"/>
          <w:tab w:val="left" w:pos="6062"/>
          <w:tab w:val="left" w:pos="7001"/>
          <w:tab w:val="left" w:pos="7700"/>
        </w:tabs>
      </w:pPr>
      <w:r w:rsidRPr="003A1D48">
        <w:rPr>
          <w:rStyle w:val="InterlineTextNumChar"/>
        </w:rPr>
        <w:lastRenderedPageBreak/>
        <w:t>061</w:t>
      </w:r>
      <w:r w:rsidR="00800AD8">
        <w:tab/>
        <w:t>“pai</w:t>
      </w:r>
      <w:r w:rsidR="00800AD8">
        <w:tab/>
        <w:t>ari,</w:t>
      </w:r>
      <w:r w:rsidR="00800AD8">
        <w:tab/>
        <w:t>qalian,</w:t>
      </w:r>
      <w:r w:rsidR="00800AD8">
        <w:tab/>
        <w:t>paîaîama-i,”</w:t>
      </w:r>
      <w:r w:rsidR="00800AD8">
        <w:tab/>
        <w:t>aya</w:t>
      </w:r>
      <w:r w:rsidR="00800AD8">
        <w:tab/>
        <w:t>ti</w:t>
      </w:r>
      <w:r w:rsidR="00800AD8">
        <w:tab/>
        <w:t>qam</w:t>
      </w:r>
      <w:r w:rsidR="006C6113">
        <w:tab/>
        <w:t>tjai</w:t>
      </w:r>
      <w:r w:rsidR="006C6113">
        <w:tab/>
        <w:t>lutjuk.</w:t>
      </w:r>
    </w:p>
    <w:p w14:paraId="61FAC45B" w14:textId="77777777" w:rsidR="00800AD8" w:rsidRDefault="00800AD8" w:rsidP="006C6113">
      <w:pPr>
        <w:pStyle w:val="InterlineGlossWithTrans"/>
        <w:tabs>
          <w:tab w:val="left" w:pos="533"/>
          <w:tab w:val="left" w:pos="1067"/>
          <w:tab w:val="left" w:pos="1751"/>
          <w:tab w:val="left" w:pos="2960"/>
          <w:tab w:val="left" w:pos="5144"/>
          <w:tab w:val="left" w:pos="5618"/>
          <w:tab w:val="left" w:pos="6062"/>
          <w:tab w:val="left" w:pos="7001"/>
          <w:tab w:val="left" w:pos="7700"/>
        </w:tabs>
      </w:pPr>
      <w:r>
        <w:tab/>
        <w:t>pai</w:t>
      </w:r>
      <w:r>
        <w:tab/>
        <w:t>ari</w:t>
      </w:r>
      <w:r>
        <w:tab/>
        <w:t>qali-an</w:t>
      </w:r>
      <w:r>
        <w:tab/>
        <w:t>pa-îa-îama-i</w:t>
      </w:r>
      <w:r>
        <w:tab/>
        <w:t>aya</w:t>
      </w:r>
      <w:r>
        <w:tab/>
        <w:t>ti</w:t>
      </w:r>
      <w:r>
        <w:tab/>
        <w:t>qam</w:t>
      </w:r>
      <w:r w:rsidR="006C6113">
        <w:tab/>
        <w:t>tjai</w:t>
      </w:r>
      <w:r w:rsidR="006C6113">
        <w:tab/>
        <w:t>lutjuk</w:t>
      </w:r>
    </w:p>
    <w:p w14:paraId="6C4BB53E" w14:textId="77777777" w:rsidR="00800AD8" w:rsidRDefault="00800AD8" w:rsidP="006C6113">
      <w:pPr>
        <w:pStyle w:val="InterlineTrans"/>
        <w:tabs>
          <w:tab w:val="left" w:pos="533"/>
          <w:tab w:val="left" w:pos="1067"/>
          <w:tab w:val="left" w:pos="1751"/>
          <w:tab w:val="left" w:pos="2960"/>
          <w:tab w:val="left" w:pos="5144"/>
          <w:tab w:val="left" w:pos="5618"/>
          <w:tab w:val="left" w:pos="6062"/>
          <w:tab w:val="left" w:pos="7001"/>
          <w:tab w:val="left" w:pos="7700"/>
        </w:tabs>
      </w:pPr>
      <w:r>
        <w:tab/>
        <w:t>well</w:t>
      </w:r>
      <w:r>
        <w:tab/>
        <w:t>go.on</w:t>
      </w:r>
      <w:r>
        <w:tab/>
        <w:t>friend-</w:t>
      </w:r>
      <w:r>
        <w:rPr>
          <w:smallCaps/>
        </w:rPr>
        <w:t>nom</w:t>
      </w:r>
      <w:r>
        <w:tab/>
        <w:t>cause-</w:t>
      </w:r>
      <w:r>
        <w:rPr>
          <w:smallCaps/>
        </w:rPr>
        <w:t>red</w:t>
      </w:r>
      <w:r>
        <w:t>-burn-</w:t>
      </w:r>
      <w:r>
        <w:rPr>
          <w:smallCaps/>
        </w:rPr>
        <w:t>hort</w:t>
      </w:r>
      <w:r>
        <w:tab/>
        <w:t>say</w:t>
      </w:r>
      <w:r>
        <w:tab/>
      </w:r>
      <w:r>
        <w:rPr>
          <w:smallCaps/>
        </w:rPr>
        <w:t>f.h</w:t>
      </w:r>
      <w:r>
        <w:tab/>
        <w:t>ant.eater</w:t>
      </w:r>
      <w:r w:rsidR="006C6113">
        <w:tab/>
      </w:r>
      <w:r w:rsidR="006C6113">
        <w:rPr>
          <w:smallCaps/>
        </w:rPr>
        <w:t>obl</w:t>
      </w:r>
      <w:r w:rsidR="006C6113">
        <w:t>.</w:t>
      </w:r>
      <w:r w:rsidR="006C6113" w:rsidRPr="001E164C">
        <w:rPr>
          <w:smallCaps/>
        </w:rPr>
        <w:t>h</w:t>
      </w:r>
      <w:r w:rsidR="006C6113">
        <w:tab/>
        <w:t>rabbit</w:t>
      </w:r>
    </w:p>
    <w:p w14:paraId="2F74F1BA" w14:textId="77777777" w:rsidR="00800AD8" w:rsidRDefault="00800AD8">
      <w:pPr>
        <w:pStyle w:val="InterlineFree"/>
      </w:pPr>
      <w:r>
        <w:t>“Well come on, friend, let’s try setting fire to one another,” said Ant-eater to Rabbit.</w:t>
      </w:r>
    </w:p>
    <w:p w14:paraId="346A3D1F" w14:textId="77777777" w:rsidR="00800AD8" w:rsidRDefault="00C862D4" w:rsidP="006C6113">
      <w:pPr>
        <w:pStyle w:val="InterlineText"/>
        <w:tabs>
          <w:tab w:val="left" w:pos="533"/>
          <w:tab w:val="left" w:pos="1217"/>
          <w:tab w:val="left" w:pos="1691"/>
          <w:tab w:val="left" w:pos="2135"/>
        </w:tabs>
      </w:pPr>
      <w:r w:rsidRPr="003A1D48">
        <w:rPr>
          <w:rStyle w:val="InterlineTextNumChar"/>
        </w:rPr>
        <w:t>062</w:t>
      </w:r>
      <w:r w:rsidR="00800AD8">
        <w:tab/>
        <w:t>“ari,”</w:t>
      </w:r>
      <w:r w:rsidR="00800AD8">
        <w:tab/>
        <w:t>aya</w:t>
      </w:r>
      <w:r w:rsidR="00800AD8">
        <w:tab/>
        <w:t>ti</w:t>
      </w:r>
      <w:r w:rsidR="00800AD8">
        <w:tab/>
        <w:t>lutjuk.</w:t>
      </w:r>
    </w:p>
    <w:p w14:paraId="6AB78BDA" w14:textId="77777777" w:rsidR="00800AD8" w:rsidRDefault="00800AD8" w:rsidP="006C6113">
      <w:pPr>
        <w:pStyle w:val="InterlineGlossWithTrans"/>
        <w:tabs>
          <w:tab w:val="left" w:pos="533"/>
          <w:tab w:val="left" w:pos="1217"/>
          <w:tab w:val="left" w:pos="1691"/>
          <w:tab w:val="left" w:pos="2135"/>
        </w:tabs>
      </w:pPr>
      <w:r>
        <w:tab/>
        <w:t>ari</w:t>
      </w:r>
      <w:r>
        <w:tab/>
        <w:t>aya</w:t>
      </w:r>
      <w:r>
        <w:tab/>
        <w:t>ti</w:t>
      </w:r>
      <w:r>
        <w:tab/>
        <w:t>lutjuk</w:t>
      </w:r>
    </w:p>
    <w:p w14:paraId="1E7D0FE0" w14:textId="77777777" w:rsidR="00800AD8" w:rsidRDefault="00800AD8" w:rsidP="006C6113">
      <w:pPr>
        <w:pStyle w:val="InterlineTransNoFree"/>
        <w:tabs>
          <w:tab w:val="left" w:pos="1217"/>
          <w:tab w:val="left" w:pos="1691"/>
          <w:tab w:val="left" w:pos="2135"/>
          <w:tab w:val="right" w:pos="8787"/>
        </w:tabs>
      </w:pPr>
      <w:r>
        <w:tab/>
        <w:t>go.on</w:t>
      </w:r>
      <w:r>
        <w:tab/>
        <w:t>say</w:t>
      </w:r>
      <w:r>
        <w:tab/>
      </w:r>
      <w:r>
        <w:rPr>
          <w:smallCaps/>
        </w:rPr>
        <w:t>f.h</w:t>
      </w:r>
      <w:r>
        <w:tab/>
        <w:t>rabbit</w:t>
      </w:r>
      <w:r w:rsidR="006C6113">
        <w:tab/>
        <w:t>“Right, let’s,” said Rabbit.</w:t>
      </w:r>
    </w:p>
    <w:p w14:paraId="3ED6CA82" w14:textId="77777777" w:rsidR="00800AD8" w:rsidRDefault="00C862D4" w:rsidP="006C6113">
      <w:pPr>
        <w:pStyle w:val="InterlineText"/>
        <w:tabs>
          <w:tab w:val="left" w:pos="533"/>
          <w:tab w:val="left" w:pos="1757"/>
          <w:tab w:val="left" w:pos="2231"/>
          <w:tab w:val="left" w:pos="2675"/>
        </w:tabs>
      </w:pPr>
      <w:r w:rsidRPr="003A1D48">
        <w:rPr>
          <w:rStyle w:val="InterlineTextNumChar"/>
        </w:rPr>
        <w:t>063</w:t>
      </w:r>
      <w:r w:rsidR="00800AD8">
        <w:tab/>
        <w:t>“mayanan,”</w:t>
      </w:r>
      <w:r w:rsidR="00800AD8">
        <w:tab/>
        <w:t>aya</w:t>
      </w:r>
      <w:r w:rsidR="00800AD8">
        <w:tab/>
        <w:t>ti</w:t>
      </w:r>
      <w:r w:rsidR="00800AD8">
        <w:tab/>
        <w:t>qam.</w:t>
      </w:r>
    </w:p>
    <w:p w14:paraId="5123B7AA" w14:textId="77777777" w:rsidR="00800AD8" w:rsidRDefault="00800AD8" w:rsidP="006C6113">
      <w:pPr>
        <w:pStyle w:val="InterlineGlossWithTrans"/>
        <w:tabs>
          <w:tab w:val="left" w:pos="533"/>
          <w:tab w:val="left" w:pos="1757"/>
          <w:tab w:val="left" w:pos="2231"/>
          <w:tab w:val="left" w:pos="2675"/>
        </w:tabs>
      </w:pPr>
      <w:r>
        <w:tab/>
        <w:t>maya-anan</w:t>
      </w:r>
      <w:r>
        <w:tab/>
        <w:t>aya</w:t>
      </w:r>
      <w:r>
        <w:tab/>
        <w:t>ti</w:t>
      </w:r>
      <w:r>
        <w:tab/>
        <w:t>qam</w:t>
      </w:r>
    </w:p>
    <w:p w14:paraId="6249D7D0" w14:textId="77777777" w:rsidR="00800AD8" w:rsidRDefault="00800AD8" w:rsidP="006C6113">
      <w:pPr>
        <w:pStyle w:val="InterlineTrans"/>
        <w:tabs>
          <w:tab w:val="left" w:pos="533"/>
          <w:tab w:val="left" w:pos="1757"/>
          <w:tab w:val="left" w:pos="2231"/>
          <w:tab w:val="left" w:pos="2675"/>
          <w:tab w:val="right" w:pos="8789"/>
        </w:tabs>
      </w:pPr>
      <w:r>
        <w:tab/>
        <w:t>don’t-still</w:t>
      </w:r>
      <w:r>
        <w:tab/>
        <w:t>say</w:t>
      </w:r>
      <w:r>
        <w:tab/>
      </w:r>
      <w:r>
        <w:rPr>
          <w:smallCaps/>
        </w:rPr>
        <w:t>f.h</w:t>
      </w:r>
      <w:r>
        <w:tab/>
        <w:t>ant.eater</w:t>
      </w:r>
      <w:r w:rsidR="006C6113">
        <w:tab/>
        <w:t>“Wait a minute,” said Ant-eater.</w:t>
      </w:r>
    </w:p>
    <w:p w14:paraId="45E92559" w14:textId="77777777" w:rsidR="00800AD8" w:rsidRDefault="00A8416B" w:rsidP="00A8416B">
      <w:pPr>
        <w:pStyle w:val="CommentLastWithHalfSpace"/>
      </w:pPr>
      <w:r>
        <w:t>[</w:t>
      </w:r>
      <w:r w:rsidR="00800AD8" w:rsidRPr="006C6113">
        <w:rPr>
          <w:rStyle w:val="VernacularText"/>
        </w:rPr>
        <w:t>mayanan</w:t>
      </w:r>
      <w:r w:rsidR="00800AD8">
        <w:t xml:space="preserve"> was </w:t>
      </w:r>
      <w:r w:rsidR="00800AD8" w:rsidRPr="006C6113">
        <w:rPr>
          <w:rStyle w:val="VernacularText"/>
        </w:rPr>
        <w:t>maayanan</w:t>
      </w:r>
      <w:r w:rsidR="00800AD8">
        <w:t xml:space="preserve"> for emphasis</w:t>
      </w:r>
      <w:r>
        <w:t>]</w:t>
      </w:r>
    </w:p>
    <w:p w14:paraId="1C4A988F" w14:textId="77777777" w:rsidR="00800AD8" w:rsidRDefault="00C862D4" w:rsidP="006C6113">
      <w:pPr>
        <w:pStyle w:val="InterlineText"/>
        <w:tabs>
          <w:tab w:val="left" w:pos="533"/>
          <w:tab w:val="left" w:pos="1067"/>
          <w:tab w:val="left" w:pos="1961"/>
          <w:tab w:val="left" w:pos="2225"/>
          <w:tab w:val="left" w:pos="3329"/>
          <w:tab w:val="left" w:pos="3773"/>
          <w:tab w:val="left" w:pos="4712"/>
          <w:tab w:val="left" w:pos="5216"/>
          <w:tab w:val="left" w:pos="7310"/>
        </w:tabs>
      </w:pPr>
      <w:r w:rsidRPr="003A1D48">
        <w:rPr>
          <w:rStyle w:val="InterlineTextNumChar"/>
        </w:rPr>
        <w:t>064</w:t>
      </w:r>
      <w:r w:rsidR="00800AD8">
        <w:tab/>
        <w:t>pai</w:t>
      </w:r>
      <w:r w:rsidR="00800AD8">
        <w:tab/>
        <w:t>kemali</w:t>
      </w:r>
      <w:r w:rsidR="00800AD8">
        <w:tab/>
        <w:t>a</w:t>
      </w:r>
      <w:r w:rsidR="00800AD8">
        <w:tab/>
        <w:t>kisamuîa</w:t>
      </w:r>
      <w:r w:rsidR="00800AD8">
        <w:tab/>
        <w:t>ti</w:t>
      </w:r>
      <w:r w:rsidR="00800AD8">
        <w:tab/>
        <w:t>qam</w:t>
      </w:r>
      <w:r w:rsidR="00800AD8">
        <w:tab/>
        <w:t>tua</w:t>
      </w:r>
      <w:r w:rsidR="006C6113">
        <w:tab/>
        <w:t>kalipatan</w:t>
      </w:r>
      <w:r w:rsidR="006C6113">
        <w:tab/>
        <w:t>nimadju.</w:t>
      </w:r>
    </w:p>
    <w:p w14:paraId="74CB5587" w14:textId="77777777" w:rsidR="00800AD8" w:rsidRDefault="00800AD8" w:rsidP="006C6113">
      <w:pPr>
        <w:pStyle w:val="InterlineGlossWithTrans"/>
        <w:tabs>
          <w:tab w:val="left" w:pos="533"/>
          <w:tab w:val="left" w:pos="1067"/>
          <w:tab w:val="left" w:pos="1961"/>
          <w:tab w:val="left" w:pos="2225"/>
          <w:tab w:val="left" w:pos="3329"/>
          <w:tab w:val="left" w:pos="3773"/>
          <w:tab w:val="left" w:pos="4712"/>
          <w:tab w:val="left" w:pos="5216"/>
          <w:tab w:val="left" w:pos="7310"/>
        </w:tabs>
      </w:pPr>
      <w:r>
        <w:tab/>
        <w:t>pai</w:t>
      </w:r>
      <w:r>
        <w:tab/>
        <w:t>em=kali</w:t>
      </w:r>
      <w:r>
        <w:tab/>
        <w:t>a</w:t>
      </w:r>
      <w:r>
        <w:tab/>
        <w:t>ki-samuîa</w:t>
      </w:r>
      <w:r>
        <w:tab/>
        <w:t>ti</w:t>
      </w:r>
      <w:r>
        <w:tab/>
        <w:t>qam</w:t>
      </w:r>
      <w:r>
        <w:tab/>
        <w:t>tua</w:t>
      </w:r>
      <w:r w:rsidR="006C6113">
        <w:tab/>
        <w:t>ka-lipat-an</w:t>
      </w:r>
      <w:r w:rsidR="006C6113">
        <w:tab/>
        <w:t>ni-madju</w:t>
      </w:r>
    </w:p>
    <w:p w14:paraId="379D02FF" w14:textId="77777777" w:rsidR="00800AD8" w:rsidRDefault="00800AD8" w:rsidP="006C6113">
      <w:pPr>
        <w:pStyle w:val="InterlineTrans"/>
        <w:tabs>
          <w:tab w:val="left" w:pos="533"/>
          <w:tab w:val="left" w:pos="1067"/>
          <w:tab w:val="left" w:pos="1961"/>
          <w:tab w:val="left" w:pos="2225"/>
          <w:tab w:val="left" w:pos="3329"/>
          <w:tab w:val="left" w:pos="3773"/>
          <w:tab w:val="left" w:pos="4712"/>
          <w:tab w:val="left" w:pos="5216"/>
          <w:tab w:val="left" w:pos="7310"/>
        </w:tabs>
      </w:pPr>
      <w:r>
        <w:tab/>
        <w:t>well</w:t>
      </w:r>
      <w:r>
        <w:tab/>
      </w:r>
      <w:r>
        <w:rPr>
          <w:smallCaps/>
        </w:rPr>
        <w:t>af</w:t>
      </w:r>
      <w:r>
        <w:t>=dig</w:t>
      </w:r>
      <w:r>
        <w:rPr>
          <w:smallCaps/>
        </w:rPr>
        <w:tab/>
        <w:t>c</w:t>
      </w:r>
      <w:r>
        <w:rPr>
          <w:smallCaps/>
        </w:rPr>
        <w:tab/>
      </w:r>
      <w:r>
        <w:t>do-urgent</w:t>
      </w:r>
      <w:r>
        <w:tab/>
      </w:r>
      <w:r>
        <w:rPr>
          <w:smallCaps/>
        </w:rPr>
        <w:t>f.h</w:t>
      </w:r>
      <w:r>
        <w:tab/>
        <w:t>ant.eater</w:t>
      </w:r>
      <w:r>
        <w:tab/>
      </w:r>
      <w:r>
        <w:rPr>
          <w:smallCaps/>
        </w:rPr>
        <w:t>obl</w:t>
      </w:r>
      <w:r w:rsidR="006C6113">
        <w:tab/>
        <w:t>main-disappear-</w:t>
      </w:r>
      <w:r w:rsidR="006C6113">
        <w:rPr>
          <w:smallCaps/>
        </w:rPr>
        <w:t>nom</w:t>
      </w:r>
      <w:r w:rsidR="006C6113">
        <w:tab/>
        <w:t>of-</w:t>
      </w:r>
      <w:r w:rsidR="006C6113">
        <w:rPr>
          <w:smallCaps/>
        </w:rPr>
        <w:t>3rd</w:t>
      </w:r>
      <w:r w:rsidR="006C6113">
        <w:t>.</w:t>
      </w:r>
      <w:r w:rsidR="006C6113">
        <w:rPr>
          <w:smallCaps/>
        </w:rPr>
        <w:t>pers</w:t>
      </w:r>
    </w:p>
    <w:p w14:paraId="1D88BA4B" w14:textId="77777777" w:rsidR="00800AD8" w:rsidRDefault="00800AD8">
      <w:pPr>
        <w:pStyle w:val="InterlineFree"/>
      </w:pPr>
      <w:r>
        <w:t>So Ant-eater dug himself a hiding-place as fast as he could.</w:t>
      </w:r>
    </w:p>
    <w:p w14:paraId="215F97EE" w14:textId="77777777" w:rsidR="00800AD8" w:rsidRDefault="00C862D4" w:rsidP="006C6113">
      <w:pPr>
        <w:pStyle w:val="InterlineText"/>
        <w:tabs>
          <w:tab w:val="left" w:pos="533"/>
          <w:tab w:val="left" w:pos="1097"/>
          <w:tab w:val="left" w:pos="2321"/>
          <w:tab w:val="left" w:pos="2855"/>
          <w:tab w:val="left" w:pos="3629"/>
          <w:tab w:val="left" w:pos="4838"/>
        </w:tabs>
      </w:pPr>
      <w:r w:rsidRPr="003A1D48">
        <w:rPr>
          <w:rStyle w:val="InterlineTextNumChar"/>
        </w:rPr>
        <w:t>065</w:t>
      </w:r>
      <w:r w:rsidR="00800AD8">
        <w:tab/>
        <w:t>ka</w:t>
      </w:r>
      <w:r w:rsidR="00800AD8">
        <w:tab/>
        <w:t>makakali,</w:t>
      </w:r>
      <w:r w:rsidR="00800AD8">
        <w:tab/>
        <w:t>“pai</w:t>
      </w:r>
      <w:r w:rsidR="00800AD8">
        <w:tab/>
        <w:t>anga,</w:t>
      </w:r>
      <w:r w:rsidR="00800AD8">
        <w:tab/>
        <w:t>qalian,</w:t>
      </w:r>
      <w:r w:rsidR="00800AD8">
        <w:tab/>
        <w:t>îiatepetepezu.</w:t>
      </w:r>
    </w:p>
    <w:p w14:paraId="6B544047" w14:textId="77777777" w:rsidR="00800AD8" w:rsidRDefault="00800AD8" w:rsidP="006C6113">
      <w:pPr>
        <w:pStyle w:val="InterlineGlossWithTrans"/>
        <w:tabs>
          <w:tab w:val="left" w:pos="533"/>
          <w:tab w:val="left" w:pos="1097"/>
          <w:tab w:val="left" w:pos="2321"/>
          <w:tab w:val="left" w:pos="2855"/>
          <w:tab w:val="left" w:pos="3629"/>
          <w:tab w:val="left" w:pos="4838"/>
        </w:tabs>
      </w:pPr>
      <w:r>
        <w:tab/>
        <w:t>ka</w:t>
      </w:r>
      <w:r>
        <w:tab/>
        <w:t>maka-kali</w:t>
      </w:r>
      <w:r>
        <w:tab/>
        <w:t>pai</w:t>
      </w:r>
      <w:r>
        <w:tab/>
        <w:t>anga</w:t>
      </w:r>
      <w:r>
        <w:tab/>
        <w:t>qali-an</w:t>
      </w:r>
      <w:r>
        <w:tab/>
        <w:t>îia-tepe-tepez-u</w:t>
      </w:r>
    </w:p>
    <w:p w14:paraId="1A32D430" w14:textId="77777777" w:rsidR="00800AD8" w:rsidRDefault="00800AD8" w:rsidP="006C6113">
      <w:pPr>
        <w:pStyle w:val="InterlineTrans"/>
        <w:tabs>
          <w:tab w:val="left" w:pos="533"/>
          <w:tab w:val="left" w:pos="1097"/>
          <w:tab w:val="left" w:pos="2321"/>
          <w:tab w:val="left" w:pos="2855"/>
          <w:tab w:val="left" w:pos="3629"/>
          <w:tab w:val="left" w:pos="4838"/>
        </w:tabs>
      </w:pPr>
      <w:r>
        <w:tab/>
        <w:t>after</w:t>
      </w:r>
      <w:r>
        <w:tab/>
        <w:t>finished-dig</w:t>
      </w:r>
      <w:r>
        <w:tab/>
        <w:t>well</w:t>
      </w:r>
      <w:r>
        <w:tab/>
        <w:t>indeed</w:t>
      </w:r>
      <w:r>
        <w:tab/>
        <w:t>friend-</w:t>
      </w:r>
      <w:r>
        <w:rPr>
          <w:smallCaps/>
        </w:rPr>
        <w:t>nom</w:t>
      </w:r>
      <w:r>
        <w:tab/>
        <w:t>be.in-</w:t>
      </w:r>
      <w:r>
        <w:rPr>
          <w:smallCaps/>
        </w:rPr>
        <w:t>red</w:t>
      </w:r>
      <w:r>
        <w:t>-jungle-</w:t>
      </w:r>
      <w:r>
        <w:rPr>
          <w:smallCaps/>
        </w:rPr>
        <w:t>imp</w:t>
      </w:r>
    </w:p>
    <w:p w14:paraId="2B02FA99" w14:textId="77777777" w:rsidR="00800AD8" w:rsidRDefault="00800AD8" w:rsidP="006C6113">
      <w:pPr>
        <w:pStyle w:val="InterlineFree"/>
      </w:pPr>
      <w:r>
        <w:t>When he had finished digging, Ant-eater said to Rabbit: “All right now, friend, go in where the grass is thickest (?).</w:t>
      </w:r>
    </w:p>
    <w:p w14:paraId="2C548C29" w14:textId="77777777" w:rsidR="00800AD8" w:rsidRDefault="00C862D4" w:rsidP="006C6113">
      <w:pPr>
        <w:pStyle w:val="InterlineText"/>
        <w:tabs>
          <w:tab w:val="left" w:pos="533"/>
          <w:tab w:val="left" w:pos="3197"/>
          <w:tab w:val="left" w:pos="4406"/>
          <w:tab w:val="left" w:pos="4880"/>
          <w:tab w:val="left" w:pos="5324"/>
          <w:tab w:val="left" w:pos="6263"/>
          <w:tab w:val="left" w:pos="6962"/>
        </w:tabs>
      </w:pPr>
      <w:r w:rsidRPr="003A1D48">
        <w:rPr>
          <w:rStyle w:val="InterlineTextNumChar"/>
        </w:rPr>
        <w:t>066</w:t>
      </w:r>
      <w:r w:rsidR="00800AD8">
        <w:tab/>
        <w:t>kipapaulingavu,</w:t>
      </w:r>
      <w:r w:rsidR="00800AD8">
        <w:tab/>
        <w:t>qalian,”</w:t>
      </w:r>
      <w:r w:rsidR="00800AD8">
        <w:tab/>
        <w:t>aya</w:t>
      </w:r>
      <w:r w:rsidR="00800AD8">
        <w:tab/>
        <w:t>ti</w:t>
      </w:r>
      <w:r w:rsidR="00800AD8">
        <w:tab/>
        <w:t>qam</w:t>
      </w:r>
      <w:r w:rsidR="006C6113">
        <w:tab/>
        <w:t>tjai</w:t>
      </w:r>
      <w:r w:rsidR="006C6113">
        <w:tab/>
        <w:t>lutjuk.</w:t>
      </w:r>
    </w:p>
    <w:p w14:paraId="4291CCCC" w14:textId="77777777" w:rsidR="00800AD8" w:rsidRDefault="00800AD8" w:rsidP="006C6113">
      <w:pPr>
        <w:pStyle w:val="InterlineGlossWithTrans"/>
        <w:tabs>
          <w:tab w:val="left" w:pos="533"/>
          <w:tab w:val="left" w:pos="3197"/>
          <w:tab w:val="left" w:pos="4406"/>
          <w:tab w:val="left" w:pos="4880"/>
          <w:tab w:val="left" w:pos="5324"/>
          <w:tab w:val="left" w:pos="6263"/>
          <w:tab w:val="left" w:pos="6962"/>
        </w:tabs>
      </w:pPr>
      <w:r>
        <w:tab/>
        <w:t>ki-pa-pa-u-lingaw-u</w:t>
      </w:r>
      <w:r>
        <w:tab/>
        <w:t>qali-an</w:t>
      </w:r>
      <w:r>
        <w:tab/>
        <w:t>aya</w:t>
      </w:r>
      <w:r>
        <w:tab/>
        <w:t>ti</w:t>
      </w:r>
      <w:r>
        <w:tab/>
        <w:t>qam</w:t>
      </w:r>
      <w:r w:rsidR="006C6113">
        <w:tab/>
        <w:t>tjai</w:t>
      </w:r>
      <w:r w:rsidR="006C6113">
        <w:tab/>
        <w:t>lutjuk</w:t>
      </w:r>
    </w:p>
    <w:p w14:paraId="6E6A8805" w14:textId="77777777" w:rsidR="00800AD8" w:rsidRDefault="00800AD8" w:rsidP="006C6113">
      <w:pPr>
        <w:pStyle w:val="InterlineTrans"/>
        <w:tabs>
          <w:tab w:val="left" w:pos="533"/>
          <w:tab w:val="left" w:pos="3197"/>
          <w:tab w:val="left" w:pos="4406"/>
          <w:tab w:val="left" w:pos="4880"/>
          <w:tab w:val="left" w:pos="5324"/>
          <w:tab w:val="left" w:pos="6263"/>
          <w:tab w:val="left" w:pos="6962"/>
        </w:tabs>
      </w:pPr>
      <w:r>
        <w:tab/>
        <w:t>do-cause-cause-?-know-</w:t>
      </w:r>
      <w:r>
        <w:rPr>
          <w:smallCaps/>
        </w:rPr>
        <w:t>imp</w:t>
      </w:r>
      <w:r>
        <w:tab/>
        <w:t>friend-</w:t>
      </w:r>
      <w:r>
        <w:rPr>
          <w:smallCaps/>
        </w:rPr>
        <w:t>nom</w:t>
      </w:r>
      <w:r>
        <w:tab/>
        <w:t>say</w:t>
      </w:r>
      <w:r>
        <w:tab/>
      </w:r>
      <w:r>
        <w:rPr>
          <w:smallCaps/>
        </w:rPr>
        <w:t>f.h</w:t>
      </w:r>
      <w:r>
        <w:tab/>
        <w:t>ant.eater</w:t>
      </w:r>
      <w:r w:rsidR="006C6113">
        <w:tab/>
      </w:r>
      <w:r w:rsidR="006C6113">
        <w:rPr>
          <w:smallCaps/>
        </w:rPr>
        <w:t>obl</w:t>
      </w:r>
      <w:r w:rsidR="006C6113">
        <w:t>.</w:t>
      </w:r>
      <w:r w:rsidR="006C6113" w:rsidRPr="001E164C">
        <w:rPr>
          <w:smallCaps/>
        </w:rPr>
        <w:t>h</w:t>
      </w:r>
      <w:r w:rsidR="006C6113">
        <w:tab/>
        <w:t>rabbit</w:t>
      </w:r>
    </w:p>
    <w:p w14:paraId="07F126D3" w14:textId="77777777" w:rsidR="00800AD8" w:rsidRDefault="00800AD8">
      <w:pPr>
        <w:pStyle w:val="InterlineFree"/>
      </w:pPr>
      <w:r>
        <w:t>Look out, friend!”</w:t>
      </w:r>
    </w:p>
    <w:p w14:paraId="496B1BA2" w14:textId="77777777" w:rsidR="00800AD8" w:rsidRDefault="00C862D4" w:rsidP="006C6113">
      <w:pPr>
        <w:pStyle w:val="InterlineText"/>
        <w:tabs>
          <w:tab w:val="left" w:pos="533"/>
          <w:tab w:val="left" w:pos="1067"/>
          <w:tab w:val="left" w:pos="2771"/>
          <w:tab w:val="left" w:pos="3215"/>
        </w:tabs>
      </w:pPr>
      <w:r w:rsidRPr="003A1D48">
        <w:rPr>
          <w:rStyle w:val="InterlineTextNumChar"/>
        </w:rPr>
        <w:t>067</w:t>
      </w:r>
      <w:r w:rsidR="00800AD8">
        <w:tab/>
        <w:t>pai</w:t>
      </w:r>
      <w:r w:rsidR="00800AD8">
        <w:tab/>
        <w:t>îiatepetepez</w:t>
      </w:r>
      <w:r w:rsidR="00800AD8">
        <w:tab/>
        <w:t>ti</w:t>
      </w:r>
      <w:r w:rsidR="00800AD8">
        <w:tab/>
        <w:t>lutjuk.</w:t>
      </w:r>
    </w:p>
    <w:p w14:paraId="2D0FEB6C" w14:textId="77777777" w:rsidR="00800AD8" w:rsidRDefault="00800AD8" w:rsidP="006C6113">
      <w:pPr>
        <w:pStyle w:val="InterlineGlossWithTrans"/>
        <w:tabs>
          <w:tab w:val="left" w:pos="533"/>
          <w:tab w:val="left" w:pos="1067"/>
          <w:tab w:val="left" w:pos="2771"/>
          <w:tab w:val="left" w:pos="3215"/>
        </w:tabs>
      </w:pPr>
      <w:r>
        <w:tab/>
        <w:t>pai</w:t>
      </w:r>
      <w:r>
        <w:tab/>
        <w:t>îia-tepe-tepez</w:t>
      </w:r>
      <w:r>
        <w:tab/>
        <w:t>ti</w:t>
      </w:r>
      <w:r>
        <w:tab/>
        <w:t>lutjuk</w:t>
      </w:r>
    </w:p>
    <w:p w14:paraId="56C75258" w14:textId="77777777" w:rsidR="00800AD8" w:rsidRDefault="00800AD8" w:rsidP="006C6113">
      <w:pPr>
        <w:pStyle w:val="InterlineTransNoFree"/>
        <w:tabs>
          <w:tab w:val="left" w:pos="1067"/>
          <w:tab w:val="left" w:pos="2771"/>
          <w:tab w:val="left" w:pos="3215"/>
          <w:tab w:val="right" w:pos="8787"/>
        </w:tabs>
      </w:pPr>
      <w:r>
        <w:tab/>
        <w:t>well</w:t>
      </w:r>
      <w:r>
        <w:tab/>
        <w:t>be.in-</w:t>
      </w:r>
      <w:r>
        <w:rPr>
          <w:smallCaps/>
        </w:rPr>
        <w:t>red</w:t>
      </w:r>
      <w:r>
        <w:t>-jungle</w:t>
      </w:r>
      <w:r>
        <w:tab/>
      </w:r>
      <w:r>
        <w:rPr>
          <w:smallCaps/>
        </w:rPr>
        <w:t>f.h</w:t>
      </w:r>
      <w:r>
        <w:tab/>
        <w:t>rabbit</w:t>
      </w:r>
      <w:r w:rsidR="006C6113">
        <w:tab/>
        <w:t>So Rabbit went right in.</w:t>
      </w:r>
    </w:p>
    <w:p w14:paraId="37AED814" w14:textId="77777777" w:rsidR="00800AD8" w:rsidRDefault="00C862D4" w:rsidP="006C6113">
      <w:pPr>
        <w:pStyle w:val="InterlineText"/>
        <w:tabs>
          <w:tab w:val="left" w:pos="533"/>
          <w:tab w:val="left" w:pos="1067"/>
          <w:tab w:val="left" w:pos="1841"/>
          <w:tab w:val="left" w:pos="2315"/>
          <w:tab w:val="left" w:pos="2759"/>
        </w:tabs>
      </w:pPr>
      <w:r w:rsidRPr="003A1D48">
        <w:rPr>
          <w:rStyle w:val="InterlineTextNumChar"/>
        </w:rPr>
        <w:t>068</w:t>
      </w:r>
      <w:r w:rsidR="00800AD8">
        <w:tab/>
        <w:t>“pai</w:t>
      </w:r>
      <w:r w:rsidR="00800AD8">
        <w:tab/>
        <w:t>anga,”</w:t>
      </w:r>
      <w:r w:rsidR="00800AD8">
        <w:tab/>
        <w:t>aya</w:t>
      </w:r>
      <w:r w:rsidR="00800AD8">
        <w:tab/>
        <w:t>ti</w:t>
      </w:r>
      <w:r w:rsidR="00800AD8">
        <w:tab/>
        <w:t>lutjuk.</w:t>
      </w:r>
    </w:p>
    <w:p w14:paraId="49A45680" w14:textId="77777777" w:rsidR="00800AD8" w:rsidRDefault="00800AD8" w:rsidP="006C6113">
      <w:pPr>
        <w:pStyle w:val="InterlineGlossWithTrans"/>
        <w:tabs>
          <w:tab w:val="left" w:pos="533"/>
          <w:tab w:val="left" w:pos="1067"/>
          <w:tab w:val="left" w:pos="1841"/>
          <w:tab w:val="left" w:pos="2315"/>
          <w:tab w:val="left" w:pos="2759"/>
        </w:tabs>
      </w:pPr>
      <w:r>
        <w:tab/>
        <w:t>pai</w:t>
      </w:r>
      <w:r>
        <w:tab/>
        <w:t>anga</w:t>
      </w:r>
      <w:r>
        <w:tab/>
        <w:t>aya</w:t>
      </w:r>
      <w:r>
        <w:tab/>
        <w:t>ti</w:t>
      </w:r>
      <w:r>
        <w:tab/>
        <w:t>lutjuk</w:t>
      </w:r>
    </w:p>
    <w:p w14:paraId="4097412B" w14:textId="77777777" w:rsidR="00800AD8" w:rsidRDefault="00800AD8" w:rsidP="006C6113">
      <w:pPr>
        <w:pStyle w:val="InterlineTransNoFree"/>
        <w:tabs>
          <w:tab w:val="left" w:pos="1067"/>
          <w:tab w:val="left" w:pos="1841"/>
          <w:tab w:val="left" w:pos="2315"/>
          <w:tab w:val="left" w:pos="2759"/>
          <w:tab w:val="right" w:pos="8787"/>
        </w:tabs>
      </w:pPr>
      <w:r>
        <w:tab/>
        <w:t>well</w:t>
      </w:r>
      <w:r>
        <w:tab/>
        <w:t>indeed</w:t>
      </w:r>
      <w:r>
        <w:tab/>
        <w:t>say</w:t>
      </w:r>
      <w:r>
        <w:tab/>
      </w:r>
      <w:r>
        <w:rPr>
          <w:smallCaps/>
        </w:rPr>
        <w:t>f.h</w:t>
      </w:r>
      <w:r>
        <w:tab/>
        <w:t>rabbit</w:t>
      </w:r>
      <w:r w:rsidR="006C6113">
        <w:tab/>
        <w:t>“Ready,” said Rabbit.</w:t>
      </w:r>
    </w:p>
    <w:p w14:paraId="05ABF234" w14:textId="77777777" w:rsidR="00800AD8" w:rsidRDefault="00C862D4" w:rsidP="006C6113">
      <w:pPr>
        <w:pStyle w:val="InterlineText"/>
        <w:tabs>
          <w:tab w:val="left" w:pos="533"/>
          <w:tab w:val="left" w:pos="1472"/>
          <w:tab w:val="left" w:pos="1856"/>
        </w:tabs>
      </w:pPr>
      <w:r w:rsidRPr="003A1D48">
        <w:rPr>
          <w:rStyle w:val="InterlineTextNumChar"/>
        </w:rPr>
        <w:t>069</w:t>
      </w:r>
      <w:r w:rsidR="00800AD8">
        <w:tab/>
        <w:t>îamain</w:t>
      </w:r>
      <w:r w:rsidR="00800AD8">
        <w:tab/>
        <w:t>ni</w:t>
      </w:r>
      <w:r w:rsidR="00800AD8">
        <w:tab/>
        <w:t>qam.</w:t>
      </w:r>
    </w:p>
    <w:p w14:paraId="307777BA" w14:textId="77777777" w:rsidR="00800AD8" w:rsidRDefault="00800AD8" w:rsidP="006C6113">
      <w:pPr>
        <w:pStyle w:val="InterlineGlossWithTrans"/>
        <w:tabs>
          <w:tab w:val="left" w:pos="533"/>
          <w:tab w:val="left" w:pos="1472"/>
          <w:tab w:val="left" w:pos="1856"/>
        </w:tabs>
      </w:pPr>
      <w:r>
        <w:tab/>
        <w:t>îama-en</w:t>
      </w:r>
      <w:r>
        <w:tab/>
        <w:t>ni</w:t>
      </w:r>
      <w:r>
        <w:tab/>
        <w:t>qam</w:t>
      </w:r>
    </w:p>
    <w:p w14:paraId="7238F54E" w14:textId="77777777" w:rsidR="00800AD8" w:rsidRDefault="00800AD8" w:rsidP="006C6113">
      <w:pPr>
        <w:pStyle w:val="InterlineTransNoFree"/>
        <w:tabs>
          <w:tab w:val="left" w:pos="1472"/>
          <w:tab w:val="left" w:pos="1856"/>
          <w:tab w:val="right" w:pos="8787"/>
        </w:tabs>
      </w:pPr>
      <w:r>
        <w:tab/>
        <w:t>burn-</w:t>
      </w:r>
      <w:r>
        <w:rPr>
          <w:smallCaps/>
        </w:rPr>
        <w:t>pf</w:t>
      </w:r>
      <w:r>
        <w:tab/>
        <w:t>by</w:t>
      </w:r>
      <w:r>
        <w:tab/>
        <w:t>ant.eater</w:t>
      </w:r>
      <w:r w:rsidR="006C6113">
        <w:tab/>
        <w:t>Ant-eater set fire to the grass.</w:t>
      </w:r>
    </w:p>
    <w:p w14:paraId="0E27B045" w14:textId="77777777" w:rsidR="00800AD8" w:rsidRDefault="00C862D4" w:rsidP="006C6113">
      <w:pPr>
        <w:pStyle w:val="InterlineText"/>
        <w:tabs>
          <w:tab w:val="left" w:pos="533"/>
          <w:tab w:val="left" w:pos="1817"/>
          <w:tab w:val="left" w:pos="2261"/>
        </w:tabs>
      </w:pPr>
      <w:r w:rsidRPr="003A1D48">
        <w:rPr>
          <w:rStyle w:val="InterlineTextNumChar"/>
        </w:rPr>
        <w:t>070</w:t>
      </w:r>
      <w:r w:rsidR="00800AD8">
        <w:tab/>
        <w:t>maîengis</w:t>
      </w:r>
      <w:r w:rsidR="00800AD8">
        <w:tab/>
        <w:t>ti</w:t>
      </w:r>
      <w:r w:rsidR="00800AD8">
        <w:tab/>
        <w:t>lutjuk.</w:t>
      </w:r>
    </w:p>
    <w:p w14:paraId="23A1EF28" w14:textId="77777777" w:rsidR="00800AD8" w:rsidRDefault="00800AD8" w:rsidP="006C6113">
      <w:pPr>
        <w:pStyle w:val="InterlineGlossWithTrans"/>
        <w:tabs>
          <w:tab w:val="left" w:pos="533"/>
          <w:tab w:val="left" w:pos="1817"/>
          <w:tab w:val="left" w:pos="2261"/>
        </w:tabs>
      </w:pPr>
      <w:r>
        <w:tab/>
        <w:t>ma-îengis</w:t>
      </w:r>
      <w:r>
        <w:tab/>
        <w:t>ti</w:t>
      </w:r>
      <w:r>
        <w:tab/>
        <w:t>lutjuk</w:t>
      </w:r>
    </w:p>
    <w:p w14:paraId="16608BD4" w14:textId="77777777" w:rsidR="00800AD8" w:rsidRDefault="00800AD8" w:rsidP="006C6113">
      <w:pPr>
        <w:pStyle w:val="InterlineTransNoFree"/>
        <w:tabs>
          <w:tab w:val="left" w:pos="1817"/>
          <w:tab w:val="left" w:pos="2261"/>
          <w:tab w:val="right" w:pos="8787"/>
        </w:tabs>
      </w:pPr>
      <w:r>
        <w:tab/>
      </w:r>
      <w:r>
        <w:rPr>
          <w:smallCaps/>
        </w:rPr>
        <w:t>stat</w:t>
      </w:r>
      <w:r>
        <w:t>-scorch</w:t>
      </w:r>
      <w:r>
        <w:tab/>
      </w:r>
      <w:r>
        <w:rPr>
          <w:smallCaps/>
        </w:rPr>
        <w:t>f.h</w:t>
      </w:r>
      <w:r>
        <w:tab/>
        <w:t>rabbit</w:t>
      </w:r>
      <w:r w:rsidR="006C6113">
        <w:tab/>
        <w:t>Rabbit got burnt.</w:t>
      </w:r>
    </w:p>
    <w:p w14:paraId="10E103A2" w14:textId="77777777" w:rsidR="00800AD8" w:rsidRDefault="00C862D4" w:rsidP="006C6113">
      <w:pPr>
        <w:pStyle w:val="InterlineText"/>
        <w:tabs>
          <w:tab w:val="left" w:pos="533"/>
          <w:tab w:val="left" w:pos="1862"/>
          <w:tab w:val="left" w:pos="2246"/>
        </w:tabs>
      </w:pPr>
      <w:r w:rsidRPr="003A1D48">
        <w:rPr>
          <w:rStyle w:val="InterlineTextNumChar"/>
        </w:rPr>
        <w:t>071</w:t>
      </w:r>
      <w:r w:rsidR="00800AD8">
        <w:tab/>
        <w:t>patsunan</w:t>
      </w:r>
      <w:r w:rsidR="00800AD8">
        <w:tab/>
        <w:t>ni</w:t>
      </w:r>
      <w:r w:rsidR="00800AD8">
        <w:tab/>
        <w:t>qam.</w:t>
      </w:r>
    </w:p>
    <w:p w14:paraId="2355197F" w14:textId="77777777" w:rsidR="00800AD8" w:rsidRDefault="00800AD8" w:rsidP="006C6113">
      <w:pPr>
        <w:pStyle w:val="InterlineGlossWithTrans"/>
        <w:tabs>
          <w:tab w:val="left" w:pos="533"/>
          <w:tab w:val="left" w:pos="1862"/>
          <w:tab w:val="left" w:pos="2246"/>
        </w:tabs>
      </w:pPr>
      <w:r>
        <w:tab/>
        <w:t>pa-tsun-an</w:t>
      </w:r>
      <w:r>
        <w:tab/>
        <w:t>ni</w:t>
      </w:r>
      <w:r>
        <w:tab/>
        <w:t>qam</w:t>
      </w:r>
    </w:p>
    <w:p w14:paraId="12BFE718" w14:textId="77777777" w:rsidR="00800AD8" w:rsidRDefault="00800AD8" w:rsidP="006C6113">
      <w:pPr>
        <w:pStyle w:val="InterlineTransNoFree"/>
        <w:tabs>
          <w:tab w:val="left" w:pos="1862"/>
          <w:tab w:val="left" w:pos="2246"/>
          <w:tab w:val="right" w:pos="8787"/>
        </w:tabs>
      </w:pPr>
      <w:r>
        <w:tab/>
        <w:t>cause-see-</w:t>
      </w:r>
      <w:r>
        <w:rPr>
          <w:smallCaps/>
        </w:rPr>
        <w:t>lf</w:t>
      </w:r>
      <w:r>
        <w:tab/>
        <w:t>by</w:t>
      </w:r>
      <w:r>
        <w:tab/>
        <w:t>ant.eater</w:t>
      </w:r>
      <w:r w:rsidR="006C6113">
        <w:tab/>
        <w:t>Ant-eater came to look at him.</w:t>
      </w:r>
    </w:p>
    <w:p w14:paraId="671141E8" w14:textId="77777777" w:rsidR="00800AD8" w:rsidRDefault="00C862D4" w:rsidP="006C6113">
      <w:pPr>
        <w:pStyle w:val="InterlineText"/>
        <w:tabs>
          <w:tab w:val="left" w:pos="533"/>
          <w:tab w:val="left" w:pos="1742"/>
          <w:tab w:val="left" w:pos="2516"/>
          <w:tab w:val="left" w:pos="2960"/>
        </w:tabs>
      </w:pPr>
      <w:r w:rsidRPr="003A1D48">
        <w:rPr>
          <w:rStyle w:val="InterlineTextNumChar"/>
        </w:rPr>
        <w:t>072</w:t>
      </w:r>
      <w:r w:rsidR="00800AD8">
        <w:tab/>
        <w:t>na÷ungaîis</w:t>
      </w:r>
      <w:r w:rsidR="00800AD8">
        <w:tab/>
        <w:t>anga</w:t>
      </w:r>
      <w:r w:rsidR="00800AD8">
        <w:tab/>
        <w:t>ti</w:t>
      </w:r>
      <w:r w:rsidR="00800AD8">
        <w:tab/>
        <w:t>lutjuk.</w:t>
      </w:r>
    </w:p>
    <w:p w14:paraId="1C1A5858" w14:textId="77777777" w:rsidR="00800AD8" w:rsidRDefault="00800AD8" w:rsidP="006C6113">
      <w:pPr>
        <w:pStyle w:val="InterlineGlossWithTrans"/>
        <w:tabs>
          <w:tab w:val="left" w:pos="533"/>
          <w:tab w:val="left" w:pos="1742"/>
          <w:tab w:val="left" w:pos="2516"/>
          <w:tab w:val="left" w:pos="2960"/>
        </w:tabs>
      </w:pPr>
      <w:r>
        <w:tab/>
        <w:t>na÷ungaîis</w:t>
      </w:r>
      <w:r>
        <w:tab/>
        <w:t>anga</w:t>
      </w:r>
      <w:r>
        <w:tab/>
        <w:t>ti</w:t>
      </w:r>
      <w:r>
        <w:tab/>
        <w:t>lutjuk</w:t>
      </w:r>
    </w:p>
    <w:p w14:paraId="39BBF37F" w14:textId="77777777" w:rsidR="00800AD8" w:rsidRDefault="00800AD8" w:rsidP="006C6113">
      <w:pPr>
        <w:pStyle w:val="InterlineTransNoFree"/>
        <w:tabs>
          <w:tab w:val="left" w:pos="1742"/>
          <w:tab w:val="left" w:pos="2516"/>
          <w:tab w:val="left" w:pos="2960"/>
          <w:tab w:val="right" w:pos="8787"/>
        </w:tabs>
      </w:pPr>
      <w:r>
        <w:tab/>
        <w:t>bared.teeth</w:t>
      </w:r>
      <w:r>
        <w:tab/>
        <w:t>indeed</w:t>
      </w:r>
      <w:r>
        <w:tab/>
      </w:r>
      <w:r>
        <w:rPr>
          <w:smallCaps/>
        </w:rPr>
        <w:t>f.h</w:t>
      </w:r>
      <w:r>
        <w:tab/>
        <w:t>rabbit</w:t>
      </w:r>
      <w:r w:rsidR="006C6113">
        <w:tab/>
        <w:t>Rabbit had his teeth bared (in death).</w:t>
      </w:r>
    </w:p>
    <w:p w14:paraId="7A792C92" w14:textId="77777777" w:rsidR="00800AD8" w:rsidRDefault="005E1ADF" w:rsidP="006C6113">
      <w:pPr>
        <w:pStyle w:val="InterlineText"/>
        <w:tabs>
          <w:tab w:val="left" w:pos="533"/>
          <w:tab w:val="left" w:pos="2057"/>
          <w:tab w:val="left" w:pos="2741"/>
          <w:tab w:val="left" w:pos="3245"/>
          <w:tab w:val="left" w:pos="3629"/>
          <w:tab w:val="left" w:pos="4373"/>
          <w:tab w:val="left" w:pos="4862"/>
          <w:tab w:val="left" w:pos="7166"/>
        </w:tabs>
      </w:pPr>
      <w:r w:rsidRPr="003A1D48">
        <w:rPr>
          <w:rStyle w:val="InterlineTextNumChar"/>
        </w:rPr>
        <w:t>073</w:t>
      </w:r>
      <w:r w:rsidR="00800AD8">
        <w:tab/>
        <w:t>kitseviqan</w:t>
      </w:r>
      <w:r w:rsidR="00800AD8">
        <w:tab/>
        <w:t>aza</w:t>
      </w:r>
      <w:r w:rsidR="00800AD8">
        <w:tab/>
        <w:t>÷i÷i</w:t>
      </w:r>
      <w:r w:rsidR="00800AD8">
        <w:tab/>
        <w:t>ni</w:t>
      </w:r>
      <w:r w:rsidR="00800AD8">
        <w:tab/>
        <w:t>lutjuk,</w:t>
      </w:r>
      <w:r w:rsidR="00800AD8">
        <w:tab/>
        <w:t>sa</w:t>
      </w:r>
      <w:r w:rsidR="006C6113">
        <w:tab/>
        <w:t>paqareangaîan</w:t>
      </w:r>
      <w:r w:rsidR="006C6113">
        <w:tab/>
        <w:t>tjaimadju.</w:t>
      </w:r>
    </w:p>
    <w:p w14:paraId="15AFCA4A" w14:textId="77777777" w:rsidR="00800AD8" w:rsidRDefault="00800AD8" w:rsidP="006C6113">
      <w:pPr>
        <w:pStyle w:val="InterlineGlossWithTrans"/>
        <w:tabs>
          <w:tab w:val="left" w:pos="533"/>
          <w:tab w:val="left" w:pos="2057"/>
          <w:tab w:val="left" w:pos="2741"/>
          <w:tab w:val="left" w:pos="3245"/>
          <w:tab w:val="left" w:pos="3629"/>
          <w:tab w:val="left" w:pos="4373"/>
          <w:tab w:val="left" w:pos="4862"/>
          <w:tab w:val="left" w:pos="7166"/>
        </w:tabs>
      </w:pPr>
      <w:r>
        <w:tab/>
        <w:t>ki-tseviq-an</w:t>
      </w:r>
      <w:r>
        <w:tab/>
        <w:t>a-zua</w:t>
      </w:r>
      <w:r>
        <w:tab/>
        <w:t>÷i÷i</w:t>
      </w:r>
      <w:r>
        <w:tab/>
        <w:t>ni</w:t>
      </w:r>
      <w:r>
        <w:tab/>
        <w:t>lutjuk</w:t>
      </w:r>
      <w:r>
        <w:tab/>
        <w:t>sa</w:t>
      </w:r>
      <w:r w:rsidR="006C6113">
        <w:tab/>
        <w:t>pa-ar=qe-angaî-an</w:t>
      </w:r>
      <w:r w:rsidR="006C6113">
        <w:tab/>
        <w:t>tjai-madju</w:t>
      </w:r>
    </w:p>
    <w:p w14:paraId="13F02611" w14:textId="77777777" w:rsidR="00800AD8" w:rsidRDefault="00800AD8" w:rsidP="006C6113">
      <w:pPr>
        <w:pStyle w:val="InterlineTrans"/>
        <w:tabs>
          <w:tab w:val="left" w:pos="533"/>
          <w:tab w:val="left" w:pos="2057"/>
          <w:tab w:val="left" w:pos="2741"/>
          <w:tab w:val="left" w:pos="3245"/>
          <w:tab w:val="left" w:pos="3629"/>
          <w:tab w:val="left" w:pos="4373"/>
          <w:tab w:val="left" w:pos="4862"/>
          <w:tab w:val="left" w:pos="7166"/>
        </w:tabs>
      </w:pPr>
      <w:r>
        <w:tab/>
        <w:t>do-segment-</w:t>
      </w:r>
      <w:r>
        <w:rPr>
          <w:smallCaps/>
        </w:rPr>
        <w:t>lf</w:t>
      </w:r>
      <w:r>
        <w:tab/>
      </w:r>
      <w:r>
        <w:rPr>
          <w:smallCaps/>
        </w:rPr>
        <w:t>c-</w:t>
      </w:r>
      <w:r>
        <w:t>that</w:t>
      </w:r>
      <w:r>
        <w:tab/>
        <w:t>pig</w:t>
      </w:r>
      <w:r>
        <w:tab/>
        <w:t>by</w:t>
      </w:r>
      <w:r>
        <w:tab/>
        <w:t>rabbit</w:t>
      </w:r>
      <w:r>
        <w:tab/>
        <w:t>and</w:t>
      </w:r>
      <w:r w:rsidR="006C6113">
        <w:tab/>
        <w:t>cause-</w:t>
      </w:r>
      <w:r w:rsidR="006C6113">
        <w:rPr>
          <w:smallCaps/>
        </w:rPr>
        <w:t>qal</w:t>
      </w:r>
      <w:r w:rsidR="006C6113">
        <w:t>=?-mouth-</w:t>
      </w:r>
      <w:r w:rsidR="006C6113">
        <w:rPr>
          <w:smallCaps/>
        </w:rPr>
        <w:t>lf</w:t>
      </w:r>
      <w:r w:rsidR="006C6113">
        <w:tab/>
      </w:r>
      <w:r w:rsidR="006C6113" w:rsidRPr="00D64271">
        <w:rPr>
          <w:smallCaps/>
        </w:rPr>
        <w:t>obl</w:t>
      </w:r>
      <w:r w:rsidR="006C6113">
        <w:t>-</w:t>
      </w:r>
      <w:r w:rsidR="006C6113">
        <w:rPr>
          <w:smallCaps/>
        </w:rPr>
        <w:t>3rd</w:t>
      </w:r>
      <w:r w:rsidR="006C6113">
        <w:t>.</w:t>
      </w:r>
      <w:r w:rsidR="006C6113">
        <w:rPr>
          <w:smallCaps/>
        </w:rPr>
        <w:t>pers</w:t>
      </w:r>
    </w:p>
    <w:p w14:paraId="7EF121F4" w14:textId="77777777" w:rsidR="00800AD8" w:rsidRDefault="00800AD8" w:rsidP="00A8416B">
      <w:pPr>
        <w:pStyle w:val="InterlineFreeCommentFollows"/>
      </w:pPr>
      <w:r>
        <w:t>Ant-eater sliced off Rabbit’s penis, and stuck it in Rabbit’s mouth.</w:t>
      </w:r>
    </w:p>
    <w:p w14:paraId="03B08E4C" w14:textId="77777777" w:rsidR="00800AD8" w:rsidRDefault="00A8416B" w:rsidP="00A8416B">
      <w:pPr>
        <w:pStyle w:val="CommentLastWithHalfSpace"/>
      </w:pPr>
      <w:r w:rsidRPr="00732E69">
        <w:rPr>
          <w:rStyle w:val="VernacularText"/>
        </w:rPr>
        <w:t>[</w:t>
      </w:r>
      <w:r w:rsidR="00800AD8" w:rsidRPr="00732E69">
        <w:rPr>
          <w:rStyle w:val="VernacularText"/>
        </w:rPr>
        <w:t>÷i÷i</w:t>
      </w:r>
      <w:r w:rsidR="00732E69">
        <w:t>: euph./slang for ‘penis’?</w:t>
      </w:r>
      <w:r>
        <w:rPr>
          <w:smallCaps/>
        </w:rPr>
        <w:t>]</w:t>
      </w:r>
    </w:p>
    <w:p w14:paraId="274FA871" w14:textId="77777777" w:rsidR="00800AD8" w:rsidRDefault="008F6BB9" w:rsidP="00732E69">
      <w:pPr>
        <w:pStyle w:val="InterlineText"/>
        <w:tabs>
          <w:tab w:val="left" w:pos="533"/>
          <w:tab w:val="left" w:pos="1787"/>
          <w:tab w:val="left" w:pos="2051"/>
          <w:tab w:val="left" w:pos="2555"/>
          <w:tab w:val="left" w:pos="2894"/>
          <w:tab w:val="left" w:pos="3743"/>
        </w:tabs>
      </w:pPr>
      <w:r w:rsidRPr="003A1D48">
        <w:rPr>
          <w:rStyle w:val="InterlineTextNumChar"/>
        </w:rPr>
        <w:t>074</w:t>
      </w:r>
      <w:r w:rsidR="00800AD8">
        <w:tab/>
        <w:t>“kakanu</w:t>
      </w:r>
      <w:r w:rsidR="00800AD8">
        <w:tab/>
        <w:t>a</w:t>
      </w:r>
      <w:r w:rsidR="00800AD8">
        <w:tab/>
        <w:t>÷i÷i</w:t>
      </w:r>
      <w:r w:rsidR="00800AD8">
        <w:tab/>
        <w:t>ni</w:t>
      </w:r>
      <w:r w:rsidR="00800AD8">
        <w:tab/>
        <w:t>lutjuk,”</w:t>
      </w:r>
      <w:r w:rsidR="00800AD8">
        <w:tab/>
        <w:t>aya.</w:t>
      </w:r>
    </w:p>
    <w:p w14:paraId="35FDBEAF" w14:textId="77777777" w:rsidR="00800AD8" w:rsidRDefault="00800AD8" w:rsidP="00732E69">
      <w:pPr>
        <w:pStyle w:val="InterlineGlossWithTrans"/>
        <w:tabs>
          <w:tab w:val="left" w:pos="533"/>
          <w:tab w:val="left" w:pos="1787"/>
          <w:tab w:val="left" w:pos="2051"/>
          <w:tab w:val="left" w:pos="2555"/>
          <w:tab w:val="left" w:pos="2894"/>
          <w:tab w:val="left" w:pos="3743"/>
        </w:tabs>
      </w:pPr>
      <w:r>
        <w:tab/>
        <w:t>ka-kan-u</w:t>
      </w:r>
      <w:r>
        <w:tab/>
        <w:t>a</w:t>
      </w:r>
      <w:r>
        <w:tab/>
        <w:t>÷i÷i</w:t>
      </w:r>
      <w:r>
        <w:tab/>
        <w:t>ni</w:t>
      </w:r>
      <w:r>
        <w:tab/>
        <w:t>lutjuk</w:t>
      </w:r>
      <w:r>
        <w:tab/>
        <w:t>aya</w:t>
      </w:r>
    </w:p>
    <w:p w14:paraId="62890BED" w14:textId="77777777" w:rsidR="00732E69" w:rsidRDefault="00800AD8" w:rsidP="00732E69">
      <w:pPr>
        <w:pStyle w:val="InterlineTrans"/>
        <w:tabs>
          <w:tab w:val="left" w:pos="533"/>
          <w:tab w:val="left" w:pos="1787"/>
          <w:tab w:val="left" w:pos="2051"/>
          <w:tab w:val="left" w:pos="2555"/>
          <w:tab w:val="left" w:pos="2894"/>
          <w:tab w:val="left" w:pos="3743"/>
          <w:tab w:val="right" w:pos="8789"/>
        </w:tabs>
      </w:pPr>
      <w:r>
        <w:tab/>
      </w:r>
      <w:r>
        <w:rPr>
          <w:smallCaps/>
        </w:rPr>
        <w:t>red</w:t>
      </w:r>
      <w:r>
        <w:t>-eat-</w:t>
      </w:r>
      <w:r>
        <w:rPr>
          <w:smallCaps/>
        </w:rPr>
        <w:t>imp</w:t>
      </w:r>
      <w:r>
        <w:rPr>
          <w:smallCaps/>
        </w:rPr>
        <w:tab/>
        <w:t>c</w:t>
      </w:r>
      <w:r>
        <w:rPr>
          <w:smallCaps/>
        </w:rPr>
        <w:tab/>
      </w:r>
      <w:r>
        <w:t>pig</w:t>
      </w:r>
      <w:r>
        <w:tab/>
        <w:t>of</w:t>
      </w:r>
      <w:r>
        <w:tab/>
        <w:t>rabbit</w:t>
      </w:r>
      <w:r>
        <w:tab/>
        <w:t>say</w:t>
      </w:r>
      <w:r w:rsidR="00732E69">
        <w:tab/>
        <w:t>“Go on, eat Rabbit’s penis,” he said.</w:t>
      </w:r>
    </w:p>
    <w:p w14:paraId="3E9B6075" w14:textId="77777777" w:rsidR="00800AD8" w:rsidRDefault="00A8416B" w:rsidP="00A8416B">
      <w:pPr>
        <w:pStyle w:val="CommentLastWithHalfSpace"/>
      </w:pPr>
      <w:r>
        <w:t>[</w:t>
      </w:r>
      <w:r w:rsidR="00800AD8" w:rsidRPr="00732E69">
        <w:rPr>
          <w:rStyle w:val="VernacularText"/>
        </w:rPr>
        <w:t>kakanu</w:t>
      </w:r>
      <w:r w:rsidR="00800AD8">
        <w:t xml:space="preserve">: was </w:t>
      </w:r>
      <w:r w:rsidR="00800AD8" w:rsidRPr="00732E69">
        <w:rPr>
          <w:rStyle w:val="VernacularText"/>
        </w:rPr>
        <w:t>kaakanu</w:t>
      </w:r>
      <w:r w:rsidR="00800AD8">
        <w:t xml:space="preserve"> for emphasis</w:t>
      </w:r>
      <w:r>
        <w:t>]</w:t>
      </w:r>
    </w:p>
    <w:p w14:paraId="69D04EC7" w14:textId="77777777" w:rsidR="00800AD8" w:rsidRDefault="008F6BB9" w:rsidP="00732E69">
      <w:pPr>
        <w:pStyle w:val="InterlineText"/>
        <w:tabs>
          <w:tab w:val="left" w:pos="533"/>
        </w:tabs>
      </w:pPr>
      <w:r w:rsidRPr="003A1D48">
        <w:rPr>
          <w:rStyle w:val="InterlineTextNumChar"/>
        </w:rPr>
        <w:lastRenderedPageBreak/>
        <w:t>075</w:t>
      </w:r>
      <w:r w:rsidR="00800AD8">
        <w:tab/>
        <w:t>amin.</w:t>
      </w:r>
    </w:p>
    <w:p w14:paraId="776B262B" w14:textId="77777777" w:rsidR="00800AD8" w:rsidRDefault="00800AD8" w:rsidP="00732E69">
      <w:pPr>
        <w:pStyle w:val="InterlineGlossWithTrans"/>
        <w:tabs>
          <w:tab w:val="left" w:pos="533"/>
        </w:tabs>
      </w:pPr>
      <w:r>
        <w:tab/>
        <w:t>amin</w:t>
      </w:r>
    </w:p>
    <w:p w14:paraId="64A445D1" w14:textId="77777777" w:rsidR="00732E69" w:rsidRDefault="00800AD8" w:rsidP="00732E69">
      <w:pPr>
        <w:pStyle w:val="InterlineTrans"/>
        <w:tabs>
          <w:tab w:val="left" w:pos="533"/>
          <w:tab w:val="right" w:pos="8789"/>
        </w:tabs>
      </w:pPr>
      <w:r>
        <w:tab/>
        <w:t>no.more</w:t>
      </w:r>
      <w:r w:rsidR="00732E69">
        <w:tab/>
        <w:t>The end.</w:t>
      </w:r>
    </w:p>
    <w:p w14:paraId="0D17490E" w14:textId="77777777" w:rsidR="00800AD8" w:rsidRDefault="00A8416B" w:rsidP="00A8416B">
      <w:pPr>
        <w:pStyle w:val="CommentLastWithHalfSpace"/>
      </w:pPr>
      <w:r>
        <w:t>[</w:t>
      </w:r>
      <w:r w:rsidR="00800AD8" w:rsidRPr="00732E69">
        <w:rPr>
          <w:rStyle w:val="VernacularText"/>
        </w:rPr>
        <w:t>amin</w:t>
      </w:r>
      <w:r w:rsidR="00800AD8">
        <w:t xml:space="preserve">: was </w:t>
      </w:r>
      <w:r w:rsidR="00800AD8" w:rsidRPr="00732E69">
        <w:rPr>
          <w:rStyle w:val="VernacularText"/>
        </w:rPr>
        <w:t>aamin</w:t>
      </w:r>
      <w:r w:rsidR="00800AD8">
        <w:t xml:space="preserve"> for emphasis</w:t>
      </w:r>
      <w:r>
        <w:t>]</w:t>
      </w:r>
    </w:p>
    <w:p w14:paraId="515A67AA" w14:textId="77777777" w:rsidR="00732E69" w:rsidRDefault="00800AD8" w:rsidP="00732E69">
      <w:pPr>
        <w:pStyle w:val="FullTranslation"/>
      </w:pPr>
      <w:r>
        <w:t>There were two friends, Rabbit and Ant-eater. “Friend, let’s go and collect tubers,</w:t>
      </w:r>
      <w:r w:rsidR="00732E69">
        <w:t>”</w:t>
      </w:r>
      <w:r>
        <w:t xml:space="preserve"> said Ant-eater to Rabbit. “Right, let’s go,” said Rabbit. So the friends went off to collect tubers. When Rabbit dug, all the tubers were damaged (by his digging-stick). When Ant-eater dug, he found big tubers. “Friend, what do you do when you dig? When I dig the tubers are all damaged,” said Rabbit. “We jab our arms, friend,” said Ant-eater. Rabbit jabbed his arm. “Oow!” said Rabbit; “why does it hurt when I jab my arm?” said Rabbit to Ant-eater. “Well did you really jab your arm when I told you to?” said Ant-eater.</w:t>
      </w:r>
    </w:p>
    <w:p w14:paraId="1447CCD6" w14:textId="77777777" w:rsidR="00732E69" w:rsidRDefault="00800AD8" w:rsidP="00732E69">
      <w:pPr>
        <w:pStyle w:val="FullTranslation"/>
      </w:pPr>
      <w:r>
        <w:t>“Well come on, friend, let’s roast our tubers in an earth-oven,” said Rabbit. “Right, let’s,” said Ant-eater. So off the friends went. “Let’s collect some wood, “ said Ant-eater to Rabbit. The friends went to collect wood. But Rabbit couldn’t find any wood. “What do you do, friend, when you collect wood?” said Rabbit. “We cut our arms,” said Ant-eater. Rabbit cut his arm. “Oow!” said Rabbit; “why does it hurt, friend, when I cut my arm?</w:t>
      </w:r>
      <w:r w:rsidR="00732E69">
        <w:t>”</w:t>
      </w:r>
      <w:r>
        <w:t xml:space="preserve"> said Rabbit. “Well did you really cut your arm when I told you to?” said Ant-eater.</w:t>
      </w:r>
    </w:p>
    <w:p w14:paraId="2189ECAF" w14:textId="77777777" w:rsidR="00732E69" w:rsidRDefault="00800AD8" w:rsidP="00732E69">
      <w:pPr>
        <w:pStyle w:val="FullTranslation"/>
      </w:pPr>
      <w:r>
        <w:t>“Well come on, friend, let’s roast the tubers,” said Rabbit. “Right, let’s,” said Ant-eater. So the friends went to roast the tubers. When they had finished roasting them, Ant-eater said: “Come on, friend, let’s go swimming.</w:t>
      </w:r>
      <w:r w:rsidR="00732E69">
        <w:t>”</w:t>
      </w:r>
      <w:r>
        <w:t xml:space="preserve"> “Right, let’s,” said Rabbit. So the friends went off to swim. “All right, you go first,” said Ant-eater to Rabbit. “All right,” said Rabbit. Rabbit dived in. As soon as his legs went under the water his head came out. “All right then, it’s your turn,” said Rabbi</w:t>
      </w:r>
      <w:r w:rsidR="000333CF">
        <w:t>t</w:t>
      </w:r>
      <w:r>
        <w:t xml:space="preserve"> to Ant-eater. “All right,” said Ant-eater. Ant-eater dived in. He didn’t reappear. Rabbit got tired of waiting. Well Ant-eater dug right underneath the earth-oven with the tubers in it. And Ant-eater ate up all the big ones. When he had finished eating the big ones, he caught a fish and held it in his mouth. He came out of the water at last with the (mythical) ‘sheath-like</w:t>
      </w:r>
      <w:r w:rsidR="004010F4">
        <w:t>’ fish in his mouth. “Where have</w:t>
      </w:r>
      <w:r>
        <w:t xml:space="preserve"> you been?” said Rabbit. “I’ve been hunting and hunting for this fish, friend,” said Ant-eater.</w:t>
      </w:r>
    </w:p>
    <w:p w14:paraId="4349BF3B" w14:textId="77777777" w:rsidR="00732E69" w:rsidRDefault="00800AD8" w:rsidP="00732E69">
      <w:pPr>
        <w:pStyle w:val="FullTranslation"/>
      </w:pPr>
      <w:r>
        <w:t>“Come on, friend, let’s get the roasted tubers out of the earth-oven,” said Rabbit. “Right, let’s,” said Ant-eater. So off went the friends. Ant-eater uncovered the earth-oven. “Where are the tubers we roasted, friend?” said Ant-eater. “I don’t know,” said Rabbit. “Well come on, friend, let’s defecate. The one who makes a spluttering noise will be the one who has eaten the tubers. The one who breaks wind will be the one who hasn’t eaten them,” said Ant-eater. So the friends went to defecate. “You go first,” said Ant-eater to Rabbit. Rabbit made a spluttering noise. “Now it’s your turn,” he said to Ant-eater. Ant-eater broke wind. “Right then, friend; so it was you who ate the tubers we had roasted, wasn’t it?” said Ant-eater to Rabbit.</w:t>
      </w:r>
    </w:p>
    <w:p w14:paraId="7F3A031C" w14:textId="77777777" w:rsidR="00800AD8" w:rsidRDefault="00800AD8" w:rsidP="00732E69">
      <w:pPr>
        <w:pStyle w:val="FullTranslation"/>
      </w:pPr>
      <w:r>
        <w:t>“Well come on, friend, let’s try setting fire to one another,” said Ant-eater to Rabbit. “Right, let’s,” said Rabbit. “Wait a minute,” said Ant-eater. So Ant-eater dug himself a hiding-place as fast as he could. When he had finished digging, Ant-eater said to Rabbit: “All right now, friend, go in where the grass is thickest (?).</w:t>
      </w:r>
      <w:r w:rsidR="00732E69">
        <w:t xml:space="preserve"> </w:t>
      </w:r>
      <w:r>
        <w:t xml:space="preserve">Look out, friend!” So Rabbit went right in. “Ready,” said Rabbit. Ant-eater set fire to the grass. Rabbit got burnt. Ant-eater came to look at him. Rabbit had his teeth bared (in death). Ant-eater sliced off Rabbit’s penis, and stuck it in Rabbit’s mouth. “Go on, eat Rabbit’s penis,” he said. The </w:t>
      </w:r>
      <w:r w:rsidR="00732E69">
        <w:t>end.</w:t>
      </w:r>
    </w:p>
    <w:p w14:paraId="6F9650B7" w14:textId="77777777" w:rsidR="00800AD8" w:rsidRDefault="00800AD8">
      <w:pPr>
        <w:pStyle w:val="Heading4"/>
      </w:pPr>
      <w:r w:rsidRPr="00DC1AE0">
        <w:rPr>
          <w:rStyle w:val="NumTextHeadingChar"/>
        </w:rPr>
        <w:t>076</w:t>
      </w:r>
      <w:r>
        <w:t xml:space="preserve"> C</w:t>
      </w:r>
      <w:r w:rsidR="001208B6">
        <w:t>HILDREN UP A TREE</w:t>
      </w:r>
      <w:r w:rsidR="00EF66AD">
        <w:br/>
      </w:r>
      <w:r>
        <w:t>told by Giîgiîaw of Vaîu</w:t>
      </w:r>
      <w:r w:rsidR="00EF66AD">
        <w:t>lu village</w:t>
      </w:r>
    </w:p>
    <w:p w14:paraId="74A36CF2" w14:textId="77777777" w:rsidR="00800AD8" w:rsidRDefault="00DC1AE0" w:rsidP="00EF66AD">
      <w:pPr>
        <w:pStyle w:val="InterlineText"/>
        <w:tabs>
          <w:tab w:val="left" w:pos="533"/>
          <w:tab w:val="left" w:pos="1457"/>
          <w:tab w:val="left" w:pos="1946"/>
        </w:tabs>
      </w:pPr>
      <w:r w:rsidRPr="003A1D48">
        <w:rPr>
          <w:rStyle w:val="InterlineTextNumChar"/>
        </w:rPr>
        <w:t>001</w:t>
      </w:r>
      <w:r w:rsidR="00800AD8">
        <w:tab/>
        <w:t>izua</w:t>
      </w:r>
      <w:r w:rsidR="00800AD8">
        <w:tab/>
        <w:t>za</w:t>
      </w:r>
      <w:r w:rsidR="00800AD8">
        <w:tab/>
        <w:t>mareqali.</w:t>
      </w:r>
    </w:p>
    <w:p w14:paraId="3C97727B" w14:textId="77777777" w:rsidR="00800AD8" w:rsidRDefault="00800AD8" w:rsidP="00EF66AD">
      <w:pPr>
        <w:pStyle w:val="InterlineGlossWithTrans"/>
        <w:tabs>
          <w:tab w:val="left" w:pos="533"/>
          <w:tab w:val="left" w:pos="1457"/>
          <w:tab w:val="left" w:pos="1946"/>
        </w:tabs>
      </w:pPr>
      <w:r>
        <w:tab/>
        <w:t>i-zua</w:t>
      </w:r>
      <w:r>
        <w:tab/>
        <w:t>zua</w:t>
      </w:r>
      <w:r>
        <w:tab/>
        <w:t>mare-qali</w:t>
      </w:r>
    </w:p>
    <w:p w14:paraId="190FA82F" w14:textId="77777777" w:rsidR="00800AD8" w:rsidRDefault="00800AD8" w:rsidP="00EF66AD">
      <w:pPr>
        <w:pStyle w:val="InterlineTransNoFree"/>
        <w:tabs>
          <w:tab w:val="left" w:pos="1457"/>
          <w:tab w:val="left" w:pos="1946"/>
          <w:tab w:val="right" w:pos="8787"/>
        </w:tabs>
      </w:pPr>
      <w:r>
        <w:tab/>
      </w:r>
      <w:r>
        <w:rPr>
          <w:smallCaps/>
        </w:rPr>
        <w:t>loc</w:t>
      </w:r>
      <w:r>
        <w:t>-that</w:t>
      </w:r>
      <w:r>
        <w:tab/>
        <w:t>that</w:t>
      </w:r>
      <w:r>
        <w:tab/>
        <w:t>pair-friend</w:t>
      </w:r>
      <w:r w:rsidR="00EF66AD">
        <w:tab/>
        <w:t>There were two (young) friends.</w:t>
      </w:r>
    </w:p>
    <w:p w14:paraId="08B3E234" w14:textId="77777777" w:rsidR="00800AD8" w:rsidRDefault="00DC1AE0" w:rsidP="00EF66AD">
      <w:pPr>
        <w:pStyle w:val="InterlineText"/>
        <w:tabs>
          <w:tab w:val="left" w:pos="533"/>
          <w:tab w:val="left" w:pos="1217"/>
          <w:tab w:val="left" w:pos="2591"/>
          <w:tab w:val="left" w:pos="3800"/>
          <w:tab w:val="left" w:pos="4274"/>
        </w:tabs>
      </w:pPr>
      <w:r w:rsidRPr="003A1D48">
        <w:rPr>
          <w:rStyle w:val="InterlineTextNumChar"/>
        </w:rPr>
        <w:t>002</w:t>
      </w:r>
      <w:r w:rsidR="00800AD8">
        <w:tab/>
        <w:t>“ari</w:t>
      </w:r>
      <w:r w:rsidR="00800AD8">
        <w:tab/>
        <w:t>kikasivi,</w:t>
      </w:r>
      <w:r w:rsidR="00800AD8">
        <w:tab/>
        <w:t>qalian,”</w:t>
      </w:r>
      <w:r w:rsidR="00800AD8">
        <w:tab/>
        <w:t>aya</w:t>
      </w:r>
      <w:r w:rsidR="00EF66AD">
        <w:tab/>
        <w:t>tiamadju.</w:t>
      </w:r>
    </w:p>
    <w:p w14:paraId="77F9912C" w14:textId="77777777" w:rsidR="00800AD8" w:rsidRDefault="00800AD8" w:rsidP="00EF66AD">
      <w:pPr>
        <w:pStyle w:val="InterlineGlossWithTrans"/>
        <w:tabs>
          <w:tab w:val="left" w:pos="533"/>
          <w:tab w:val="left" w:pos="1217"/>
          <w:tab w:val="left" w:pos="2591"/>
          <w:tab w:val="left" w:pos="3800"/>
          <w:tab w:val="left" w:pos="4274"/>
        </w:tabs>
      </w:pPr>
      <w:r>
        <w:tab/>
        <w:t>ari</w:t>
      </w:r>
      <w:r>
        <w:tab/>
        <w:t>ki-kasiw-i</w:t>
      </w:r>
      <w:r>
        <w:tab/>
        <w:t>qali-an</w:t>
      </w:r>
      <w:r>
        <w:tab/>
        <w:t>aya</w:t>
      </w:r>
      <w:r w:rsidR="00EF66AD">
        <w:tab/>
        <w:t>ti-a-madju</w:t>
      </w:r>
    </w:p>
    <w:p w14:paraId="3C432C3C" w14:textId="77777777" w:rsidR="00800AD8" w:rsidRDefault="00800AD8" w:rsidP="00EF66AD">
      <w:pPr>
        <w:pStyle w:val="InterlineTrans"/>
        <w:tabs>
          <w:tab w:val="left" w:pos="533"/>
          <w:tab w:val="left" w:pos="1217"/>
          <w:tab w:val="left" w:pos="2591"/>
          <w:tab w:val="left" w:pos="3800"/>
          <w:tab w:val="left" w:pos="4274"/>
        </w:tabs>
      </w:pPr>
      <w:r>
        <w:tab/>
        <w:t>go.on</w:t>
      </w:r>
      <w:r>
        <w:tab/>
        <w:t>do-tree-</w:t>
      </w:r>
      <w:r>
        <w:rPr>
          <w:smallCaps/>
        </w:rPr>
        <w:t>hort</w:t>
      </w:r>
      <w:r>
        <w:tab/>
        <w:t>friend-</w:t>
      </w:r>
      <w:r>
        <w:rPr>
          <w:smallCaps/>
        </w:rPr>
        <w:t>nom</w:t>
      </w:r>
      <w:r>
        <w:tab/>
        <w:t>say</w:t>
      </w:r>
      <w:r w:rsidR="00EF66AD">
        <w:tab/>
      </w:r>
      <w:r w:rsidR="00EF66AD">
        <w:rPr>
          <w:smallCaps/>
        </w:rPr>
        <w:t>f</w:t>
      </w:r>
      <w:r w:rsidR="00EF66AD">
        <w:t>-</w:t>
      </w:r>
      <w:r w:rsidR="00EF66AD">
        <w:rPr>
          <w:smallCaps/>
        </w:rPr>
        <w:t>pl</w:t>
      </w:r>
      <w:r w:rsidR="00EF66AD">
        <w:t>-</w:t>
      </w:r>
      <w:r w:rsidR="00EF66AD">
        <w:rPr>
          <w:smallCaps/>
        </w:rPr>
        <w:t>3rd</w:t>
      </w:r>
      <w:r w:rsidR="00EF66AD">
        <w:t>.</w:t>
      </w:r>
      <w:r w:rsidR="00EF66AD">
        <w:rPr>
          <w:smallCaps/>
        </w:rPr>
        <w:t>pers</w:t>
      </w:r>
    </w:p>
    <w:p w14:paraId="7804DF52" w14:textId="77777777" w:rsidR="00800AD8" w:rsidRDefault="00800AD8">
      <w:pPr>
        <w:pStyle w:val="InterlineFree"/>
      </w:pPr>
      <w:r>
        <w:t>They said to one another: “Let’s go and collect wood, friend.”</w:t>
      </w:r>
    </w:p>
    <w:p w14:paraId="6DF851B6" w14:textId="77777777" w:rsidR="00EF66AD" w:rsidRDefault="00DC1AE0" w:rsidP="00EF66AD">
      <w:pPr>
        <w:pStyle w:val="InterlineText"/>
        <w:tabs>
          <w:tab w:val="left" w:pos="533"/>
          <w:tab w:val="left" w:pos="1097"/>
          <w:tab w:val="left" w:pos="2171"/>
          <w:tab w:val="left" w:pos="2675"/>
          <w:tab w:val="left" w:pos="3674"/>
          <w:tab w:val="left" w:pos="4718"/>
          <w:tab w:val="left" w:pos="5222"/>
          <w:tab w:val="left" w:pos="5711"/>
          <w:tab w:val="left" w:pos="6575"/>
          <w:tab w:val="left" w:pos="7064"/>
        </w:tabs>
      </w:pPr>
      <w:r w:rsidRPr="003A1D48">
        <w:rPr>
          <w:rStyle w:val="InterlineTextNumChar"/>
        </w:rPr>
        <w:lastRenderedPageBreak/>
        <w:t>003</w:t>
      </w:r>
      <w:r w:rsidR="00800AD8">
        <w:tab/>
        <w:t>ka</w:t>
      </w:r>
      <w:r w:rsidR="00800AD8">
        <w:tab/>
        <w:t>zemuker</w:t>
      </w:r>
      <w:r w:rsidR="00800AD8">
        <w:tab/>
        <w:t>i</w:t>
      </w:r>
      <w:r w:rsidR="00800AD8">
        <w:tab/>
        <w:t>vavua</w:t>
      </w:r>
      <w:r w:rsidR="00EF66AD">
        <w:tab/>
        <w:t>patsun</w:t>
      </w:r>
      <w:r w:rsidR="00EF66AD">
        <w:tab/>
        <w:t>ta</w:t>
      </w:r>
      <w:r w:rsidR="00EF66AD">
        <w:tab/>
        <w:t>za</w:t>
      </w:r>
      <w:r w:rsidR="00EF66AD">
        <w:tab/>
        <w:t>kamaya</w:t>
      </w:r>
      <w:r w:rsidR="00EF66AD">
        <w:tab/>
        <w:t>na</w:t>
      </w:r>
      <w:r w:rsidR="00EF66AD">
        <w:tab/>
        <w:t>qaliqali.</w:t>
      </w:r>
    </w:p>
    <w:p w14:paraId="6A6395F2" w14:textId="77777777" w:rsidR="00800AD8" w:rsidRDefault="00800AD8" w:rsidP="00EF66AD">
      <w:pPr>
        <w:pStyle w:val="InterlineGlossWithTrans"/>
        <w:tabs>
          <w:tab w:val="left" w:pos="533"/>
          <w:tab w:val="left" w:pos="1097"/>
          <w:tab w:val="left" w:pos="2171"/>
          <w:tab w:val="left" w:pos="2675"/>
          <w:tab w:val="left" w:pos="3674"/>
          <w:tab w:val="left" w:pos="4718"/>
          <w:tab w:val="left" w:pos="5222"/>
          <w:tab w:val="left" w:pos="5711"/>
          <w:tab w:val="left" w:pos="6575"/>
          <w:tab w:val="left" w:pos="7064"/>
        </w:tabs>
      </w:pPr>
      <w:r>
        <w:tab/>
        <w:t>ka</w:t>
      </w:r>
      <w:r>
        <w:tab/>
        <w:t>em=zuker</w:t>
      </w:r>
      <w:r>
        <w:tab/>
        <w:t>i</w:t>
      </w:r>
      <w:r>
        <w:tab/>
        <w:t>va-vua</w:t>
      </w:r>
      <w:r w:rsidR="00EF66AD">
        <w:tab/>
        <w:t>pa-tsun</w:t>
      </w:r>
      <w:r w:rsidR="00EF66AD">
        <w:tab/>
        <w:t>ta</w:t>
      </w:r>
      <w:r w:rsidR="00EF66AD">
        <w:tab/>
        <w:t>zua</w:t>
      </w:r>
      <w:r w:rsidR="00EF66AD">
        <w:tab/>
        <w:t>kamaya</w:t>
      </w:r>
      <w:r w:rsidR="00EF66AD">
        <w:tab/>
        <w:t>nua</w:t>
      </w:r>
      <w:r w:rsidR="00EF66AD">
        <w:tab/>
        <w:t>qali-qali</w:t>
      </w:r>
    </w:p>
    <w:p w14:paraId="097C553C" w14:textId="77777777" w:rsidR="00800AD8" w:rsidRDefault="00800AD8" w:rsidP="00EF66AD">
      <w:pPr>
        <w:pStyle w:val="InterlineTrans"/>
        <w:tabs>
          <w:tab w:val="left" w:pos="533"/>
          <w:tab w:val="left" w:pos="1097"/>
          <w:tab w:val="left" w:pos="2171"/>
          <w:tab w:val="left" w:pos="2675"/>
          <w:tab w:val="left" w:pos="3674"/>
          <w:tab w:val="left" w:pos="4718"/>
          <w:tab w:val="left" w:pos="5222"/>
          <w:tab w:val="left" w:pos="5711"/>
          <w:tab w:val="left" w:pos="6575"/>
          <w:tab w:val="left" w:pos="7064"/>
        </w:tabs>
      </w:pPr>
      <w:r>
        <w:tab/>
        <w:t>after</w:t>
      </w:r>
      <w:r>
        <w:tab/>
      </w:r>
      <w:r>
        <w:rPr>
          <w:smallCaps/>
        </w:rPr>
        <w:t>af</w:t>
      </w:r>
      <w:r>
        <w:t>=arrive</w:t>
      </w:r>
      <w:r>
        <w:tab/>
      </w:r>
      <w:r>
        <w:rPr>
          <w:smallCaps/>
        </w:rPr>
        <w:t>loc</w:t>
      </w:r>
      <w:r>
        <w:tab/>
      </w:r>
      <w:r>
        <w:rPr>
          <w:smallCaps/>
        </w:rPr>
        <w:t>red</w:t>
      </w:r>
      <w:r>
        <w:t>-field</w:t>
      </w:r>
      <w:r w:rsidR="00EF66AD">
        <w:tab/>
        <w:t>cause-see</w:t>
      </w:r>
      <w:r w:rsidR="00EF66AD">
        <w:tab/>
      </w:r>
      <w:r w:rsidR="00EF66AD">
        <w:rPr>
          <w:smallCaps/>
        </w:rPr>
        <w:t>obl</w:t>
      </w:r>
      <w:r w:rsidR="00EF66AD">
        <w:tab/>
        <w:t>that</w:t>
      </w:r>
      <w:r w:rsidR="00EF66AD">
        <w:tab/>
        <w:t>mango</w:t>
      </w:r>
      <w:r w:rsidR="00EF66AD">
        <w:tab/>
        <w:t>of</w:t>
      </w:r>
      <w:r w:rsidR="00EF66AD">
        <w:tab/>
      </w:r>
      <w:r w:rsidR="00EF66AD">
        <w:rPr>
          <w:smallCaps/>
        </w:rPr>
        <w:t>red</w:t>
      </w:r>
      <w:r w:rsidR="00EF66AD">
        <w:t>-friend</w:t>
      </w:r>
    </w:p>
    <w:p w14:paraId="01DE9CFE" w14:textId="77777777" w:rsidR="00800AD8" w:rsidRDefault="00800AD8">
      <w:pPr>
        <w:pStyle w:val="InterlineFree"/>
      </w:pPr>
      <w:r>
        <w:t>When they got to the fields, they saw some mango trees belonging to other people.</w:t>
      </w:r>
    </w:p>
    <w:p w14:paraId="5439669B" w14:textId="77777777" w:rsidR="00800AD8" w:rsidRDefault="00DC1AE0" w:rsidP="00EF66AD">
      <w:pPr>
        <w:pStyle w:val="InterlineText"/>
        <w:tabs>
          <w:tab w:val="left" w:pos="533"/>
          <w:tab w:val="left" w:pos="1997"/>
        </w:tabs>
      </w:pPr>
      <w:r w:rsidRPr="003A1D48">
        <w:rPr>
          <w:rStyle w:val="InterlineTextNumChar"/>
        </w:rPr>
        <w:t>004</w:t>
      </w:r>
      <w:r w:rsidR="00800AD8">
        <w:tab/>
        <w:t>malulum</w:t>
      </w:r>
      <w:r w:rsidR="00800AD8">
        <w:tab/>
        <w:t>anga.</w:t>
      </w:r>
    </w:p>
    <w:p w14:paraId="39223A34" w14:textId="77777777" w:rsidR="00800AD8" w:rsidRDefault="00800AD8" w:rsidP="00EF66AD">
      <w:pPr>
        <w:pStyle w:val="InterlineGlossWithTrans"/>
        <w:tabs>
          <w:tab w:val="left" w:pos="533"/>
          <w:tab w:val="left" w:pos="1997"/>
        </w:tabs>
      </w:pPr>
      <w:r>
        <w:tab/>
        <w:t>ma-lu-lum</w:t>
      </w:r>
      <w:r>
        <w:tab/>
        <w:t>anga</w:t>
      </w:r>
    </w:p>
    <w:p w14:paraId="711FAAF7" w14:textId="77777777" w:rsidR="00800AD8" w:rsidRDefault="00800AD8" w:rsidP="00EF66AD">
      <w:pPr>
        <w:pStyle w:val="InterlineTransNoFree"/>
        <w:tabs>
          <w:tab w:val="left" w:pos="1997"/>
          <w:tab w:val="right" w:pos="8787"/>
        </w:tabs>
      </w:pPr>
      <w:r>
        <w:tab/>
      </w:r>
      <w:r>
        <w:rPr>
          <w:smallCaps/>
        </w:rPr>
        <w:t>stat</w:t>
      </w:r>
      <w:r>
        <w:t>-</w:t>
      </w:r>
      <w:r>
        <w:rPr>
          <w:smallCaps/>
        </w:rPr>
        <w:t>red</w:t>
      </w:r>
      <w:r>
        <w:t>-ripe</w:t>
      </w:r>
      <w:r>
        <w:tab/>
        <w:t>indeed</w:t>
      </w:r>
      <w:r w:rsidR="00EF66AD">
        <w:tab/>
        <w:t>The fruit was ripe,</w:t>
      </w:r>
    </w:p>
    <w:p w14:paraId="66EEA9E8" w14:textId="77777777" w:rsidR="00800AD8" w:rsidRDefault="00DC1AE0" w:rsidP="00EF66AD">
      <w:pPr>
        <w:pStyle w:val="InterlineText"/>
        <w:tabs>
          <w:tab w:val="left" w:pos="533"/>
          <w:tab w:val="left" w:pos="1202"/>
          <w:tab w:val="left" w:pos="2321"/>
          <w:tab w:val="left" w:pos="3005"/>
        </w:tabs>
      </w:pPr>
      <w:r w:rsidRPr="003A1D48">
        <w:rPr>
          <w:rStyle w:val="InterlineTextNumChar"/>
        </w:rPr>
        <w:t>005</w:t>
      </w:r>
      <w:r w:rsidR="00800AD8">
        <w:tab/>
        <w:t>manu</w:t>
      </w:r>
      <w:r w:rsidR="00800AD8">
        <w:tab/>
        <w:t>sauram</w:t>
      </w:r>
      <w:r w:rsidR="00800AD8">
        <w:tab/>
        <w:t>aza</w:t>
      </w:r>
      <w:r w:rsidR="00800AD8">
        <w:tab/>
        <w:t>mareqali.</w:t>
      </w:r>
    </w:p>
    <w:p w14:paraId="6CF923F0" w14:textId="77777777" w:rsidR="00800AD8" w:rsidRDefault="00800AD8" w:rsidP="00EF66AD">
      <w:pPr>
        <w:pStyle w:val="InterlineGlossWithTrans"/>
        <w:tabs>
          <w:tab w:val="left" w:pos="533"/>
          <w:tab w:val="left" w:pos="1202"/>
          <w:tab w:val="left" w:pos="2321"/>
          <w:tab w:val="left" w:pos="3005"/>
        </w:tabs>
      </w:pPr>
      <w:r>
        <w:tab/>
        <w:t>manu</w:t>
      </w:r>
      <w:r>
        <w:tab/>
        <w:t>sa-uram</w:t>
      </w:r>
      <w:r>
        <w:tab/>
        <w:t>a-zua</w:t>
      </w:r>
      <w:r>
        <w:tab/>
        <w:t>mare-qali</w:t>
      </w:r>
    </w:p>
    <w:p w14:paraId="2CE4954A" w14:textId="77777777" w:rsidR="00800AD8" w:rsidRDefault="00800AD8" w:rsidP="00EF66AD">
      <w:pPr>
        <w:pStyle w:val="InterlineTransNoFree"/>
        <w:tabs>
          <w:tab w:val="left" w:pos="1202"/>
          <w:tab w:val="left" w:pos="2321"/>
          <w:tab w:val="left" w:pos="3005"/>
          <w:tab w:val="right" w:pos="8787"/>
        </w:tabs>
      </w:pPr>
      <w:r>
        <w:tab/>
        <w:t>then</w:t>
      </w:r>
      <w:r>
        <w:tab/>
        <w:t>want-need</w:t>
      </w:r>
      <w:r>
        <w:tab/>
      </w:r>
      <w:r>
        <w:rPr>
          <w:smallCaps/>
        </w:rPr>
        <w:t>c-</w:t>
      </w:r>
      <w:r>
        <w:t>that</w:t>
      </w:r>
      <w:r>
        <w:tab/>
        <w:t>pair-friend</w:t>
      </w:r>
      <w:r w:rsidR="00EF66AD">
        <w:tab/>
        <w:t>so the friends wanted to eat it.</w:t>
      </w:r>
    </w:p>
    <w:p w14:paraId="58400F53" w14:textId="77777777" w:rsidR="00800AD8" w:rsidRDefault="00DC1AE0" w:rsidP="00EF66AD">
      <w:pPr>
        <w:pStyle w:val="InterlineText"/>
        <w:tabs>
          <w:tab w:val="left" w:pos="533"/>
          <w:tab w:val="left" w:pos="1202"/>
          <w:tab w:val="left" w:pos="1841"/>
          <w:tab w:val="left" w:pos="2105"/>
        </w:tabs>
      </w:pPr>
      <w:r w:rsidRPr="003A1D48">
        <w:rPr>
          <w:rStyle w:val="InterlineTextNumChar"/>
        </w:rPr>
        <w:t>006</w:t>
      </w:r>
      <w:r w:rsidR="00800AD8">
        <w:tab/>
        <w:t>manu</w:t>
      </w:r>
      <w:r w:rsidR="00800AD8">
        <w:tab/>
        <w:t>vaik</w:t>
      </w:r>
      <w:r w:rsidR="00800AD8">
        <w:tab/>
        <w:t>a</w:t>
      </w:r>
      <w:r w:rsidR="00800AD8">
        <w:tab/>
        <w:t>tsemakaw.</w:t>
      </w:r>
    </w:p>
    <w:p w14:paraId="2C98BC05" w14:textId="77777777" w:rsidR="00800AD8" w:rsidRDefault="00800AD8" w:rsidP="00EF66AD">
      <w:pPr>
        <w:pStyle w:val="InterlineGlossWithTrans"/>
        <w:tabs>
          <w:tab w:val="left" w:pos="533"/>
          <w:tab w:val="left" w:pos="1202"/>
          <w:tab w:val="left" w:pos="1841"/>
          <w:tab w:val="left" w:pos="2105"/>
        </w:tabs>
      </w:pPr>
      <w:r>
        <w:tab/>
        <w:t>manu</w:t>
      </w:r>
      <w:r>
        <w:tab/>
        <w:t>vaik</w:t>
      </w:r>
      <w:r>
        <w:tab/>
        <w:t>a</w:t>
      </w:r>
      <w:r>
        <w:tab/>
        <w:t>em=tsakaw</w:t>
      </w:r>
    </w:p>
    <w:p w14:paraId="7A71CFA0" w14:textId="77777777" w:rsidR="00800AD8" w:rsidRDefault="00800AD8" w:rsidP="00EF66AD">
      <w:pPr>
        <w:pStyle w:val="InterlineTransNoFree"/>
        <w:tabs>
          <w:tab w:val="left" w:pos="1202"/>
          <w:tab w:val="left" w:pos="1841"/>
          <w:tab w:val="left" w:pos="2105"/>
          <w:tab w:val="right" w:pos="8787"/>
        </w:tabs>
      </w:pPr>
      <w:r>
        <w:tab/>
        <w:t>then</w:t>
      </w:r>
      <w:r>
        <w:tab/>
        <w:t>leave</w:t>
      </w:r>
      <w:r>
        <w:rPr>
          <w:smallCaps/>
        </w:rPr>
        <w:tab/>
        <w:t>c</w:t>
      </w:r>
      <w:r>
        <w:rPr>
          <w:smallCaps/>
        </w:rPr>
        <w:tab/>
        <w:t>af</w:t>
      </w:r>
      <w:r>
        <w:t>=steal</w:t>
      </w:r>
      <w:r w:rsidR="00EF66AD">
        <w:tab/>
        <w:t>So they went to steal it,</w:t>
      </w:r>
    </w:p>
    <w:p w14:paraId="7B3715B9" w14:textId="77777777" w:rsidR="00EF66AD" w:rsidRDefault="00DC1AE0" w:rsidP="00EF66AD">
      <w:pPr>
        <w:pStyle w:val="InterlineText"/>
        <w:tabs>
          <w:tab w:val="left" w:pos="533"/>
          <w:tab w:val="left" w:pos="2237"/>
          <w:tab w:val="left" w:pos="2741"/>
          <w:tab w:val="left" w:pos="3230"/>
          <w:tab w:val="left" w:pos="4094"/>
          <w:tab w:val="left" w:pos="4358"/>
        </w:tabs>
      </w:pPr>
      <w:r w:rsidRPr="003A1D48">
        <w:rPr>
          <w:rStyle w:val="InterlineTextNumChar"/>
        </w:rPr>
        <w:t>007</w:t>
      </w:r>
      <w:r w:rsidR="00800AD8">
        <w:tab/>
        <w:t>îevavaw</w:t>
      </w:r>
      <w:r w:rsidR="00800AD8">
        <w:tab/>
        <w:t>ta</w:t>
      </w:r>
      <w:r w:rsidR="00800AD8">
        <w:tab/>
        <w:t>za</w:t>
      </w:r>
      <w:r w:rsidR="00800AD8">
        <w:tab/>
        <w:t>kamaya</w:t>
      </w:r>
      <w:r w:rsidR="00EF66AD">
        <w:tab/>
        <w:t>a</w:t>
      </w:r>
      <w:r w:rsidR="00EF66AD">
        <w:tab/>
        <w:t>mareqali.</w:t>
      </w:r>
    </w:p>
    <w:p w14:paraId="0B4949EE" w14:textId="77777777" w:rsidR="00800AD8" w:rsidRDefault="00800AD8" w:rsidP="00EF66AD">
      <w:pPr>
        <w:pStyle w:val="InterlineGlossWithTrans"/>
        <w:tabs>
          <w:tab w:val="left" w:pos="533"/>
          <w:tab w:val="left" w:pos="2237"/>
          <w:tab w:val="left" w:pos="2741"/>
          <w:tab w:val="left" w:pos="3230"/>
          <w:tab w:val="left" w:pos="4094"/>
          <w:tab w:val="left" w:pos="4358"/>
        </w:tabs>
      </w:pPr>
      <w:r>
        <w:tab/>
        <w:t>îe-va-vaw</w:t>
      </w:r>
      <w:r>
        <w:tab/>
        <w:t>ta</w:t>
      </w:r>
      <w:r>
        <w:tab/>
        <w:t>zua</w:t>
      </w:r>
      <w:r>
        <w:tab/>
        <w:t>kamaya</w:t>
      </w:r>
      <w:r w:rsidR="00EF66AD">
        <w:tab/>
        <w:t>a</w:t>
      </w:r>
      <w:r w:rsidR="00EF66AD">
        <w:tab/>
        <w:t>mare-qali</w:t>
      </w:r>
    </w:p>
    <w:p w14:paraId="15A5DC59" w14:textId="77777777" w:rsidR="00800AD8" w:rsidRDefault="00800AD8" w:rsidP="00EF66AD">
      <w:pPr>
        <w:pStyle w:val="InterlineTransNoFree"/>
        <w:tabs>
          <w:tab w:val="left" w:pos="2237"/>
          <w:tab w:val="left" w:pos="2741"/>
          <w:tab w:val="left" w:pos="3230"/>
          <w:tab w:val="left" w:pos="4094"/>
          <w:tab w:val="left" w:pos="4358"/>
          <w:tab w:val="right" w:pos="8787"/>
        </w:tabs>
      </w:pPr>
      <w:r>
        <w:tab/>
        <w:t>go.to-</w:t>
      </w:r>
      <w:r>
        <w:rPr>
          <w:smallCaps/>
        </w:rPr>
        <w:t>red</w:t>
      </w:r>
      <w:r>
        <w:t>-above</w:t>
      </w:r>
      <w:r>
        <w:tab/>
      </w:r>
      <w:r>
        <w:rPr>
          <w:smallCaps/>
        </w:rPr>
        <w:t>obl</w:t>
      </w:r>
      <w:r>
        <w:tab/>
        <w:t>that</w:t>
      </w:r>
      <w:r>
        <w:tab/>
        <w:t>mango</w:t>
      </w:r>
      <w:r w:rsidR="00EF66AD">
        <w:rPr>
          <w:smallCaps/>
        </w:rPr>
        <w:tab/>
        <w:t>c</w:t>
      </w:r>
      <w:r w:rsidR="00EF66AD">
        <w:rPr>
          <w:smallCaps/>
        </w:rPr>
        <w:tab/>
      </w:r>
      <w:r w:rsidR="00EF66AD">
        <w:t>pair-friend</w:t>
      </w:r>
      <w:r w:rsidR="00EF66AD">
        <w:tab/>
        <w:t>and got up in the mango tree,</w:t>
      </w:r>
    </w:p>
    <w:p w14:paraId="1702EE3E" w14:textId="77777777" w:rsidR="00800AD8" w:rsidRDefault="00DC1AE0" w:rsidP="00EF66AD">
      <w:pPr>
        <w:pStyle w:val="InterlineText"/>
        <w:tabs>
          <w:tab w:val="left" w:pos="533"/>
          <w:tab w:val="left" w:pos="1397"/>
          <w:tab w:val="left" w:pos="2321"/>
          <w:tab w:val="left" w:pos="2825"/>
        </w:tabs>
      </w:pPr>
      <w:r w:rsidRPr="003A1D48">
        <w:rPr>
          <w:rStyle w:val="InterlineTextNumChar"/>
        </w:rPr>
        <w:t>008</w:t>
      </w:r>
      <w:r w:rsidR="00800AD8">
        <w:tab/>
        <w:t>keman</w:t>
      </w:r>
      <w:r w:rsidR="00800AD8">
        <w:tab/>
        <w:t>izua</w:t>
      </w:r>
      <w:r w:rsidR="00800AD8">
        <w:tab/>
        <w:t>i</w:t>
      </w:r>
      <w:r w:rsidR="00800AD8">
        <w:tab/>
        <w:t>vavaw.</w:t>
      </w:r>
    </w:p>
    <w:p w14:paraId="667A84EE" w14:textId="77777777" w:rsidR="00800AD8" w:rsidRDefault="00800AD8" w:rsidP="00EF66AD">
      <w:pPr>
        <w:pStyle w:val="InterlineGlossWithTrans"/>
        <w:tabs>
          <w:tab w:val="left" w:pos="533"/>
          <w:tab w:val="left" w:pos="1397"/>
          <w:tab w:val="left" w:pos="2321"/>
          <w:tab w:val="left" w:pos="2825"/>
        </w:tabs>
      </w:pPr>
      <w:r>
        <w:tab/>
        <w:t>em=kan</w:t>
      </w:r>
      <w:r>
        <w:tab/>
        <w:t>i-zua</w:t>
      </w:r>
      <w:r>
        <w:tab/>
        <w:t>i</w:t>
      </w:r>
      <w:r>
        <w:tab/>
        <w:t>va-vaw</w:t>
      </w:r>
    </w:p>
    <w:p w14:paraId="054A9873" w14:textId="77777777" w:rsidR="00800AD8" w:rsidRDefault="00800AD8" w:rsidP="00EF66AD">
      <w:pPr>
        <w:pStyle w:val="InterlineTransNoFree"/>
        <w:tabs>
          <w:tab w:val="left" w:pos="1397"/>
          <w:tab w:val="left" w:pos="2321"/>
          <w:tab w:val="left" w:pos="2825"/>
          <w:tab w:val="right" w:pos="8787"/>
        </w:tabs>
      </w:pPr>
      <w:r>
        <w:tab/>
      </w:r>
      <w:r>
        <w:rPr>
          <w:smallCaps/>
        </w:rPr>
        <w:t>af</w:t>
      </w:r>
      <w:r>
        <w:t>=eat</w:t>
      </w:r>
      <w:r>
        <w:tab/>
      </w:r>
      <w:r>
        <w:rPr>
          <w:smallCaps/>
        </w:rPr>
        <w:t>loc</w:t>
      </w:r>
      <w:r>
        <w:t>-that</w:t>
      </w:r>
      <w:r>
        <w:tab/>
      </w:r>
      <w:r>
        <w:rPr>
          <w:smallCaps/>
        </w:rPr>
        <w:t>loc</w:t>
      </w:r>
      <w:r>
        <w:tab/>
      </w:r>
      <w:r>
        <w:rPr>
          <w:smallCaps/>
        </w:rPr>
        <w:t>red</w:t>
      </w:r>
      <w:r>
        <w:t>-above</w:t>
      </w:r>
      <w:r w:rsidR="00EF66AD">
        <w:tab/>
        <w:t>and ate mangoes up there.</w:t>
      </w:r>
    </w:p>
    <w:p w14:paraId="19C71C2B" w14:textId="77777777" w:rsidR="00EF66AD" w:rsidRDefault="00DC1AE0" w:rsidP="00EF66AD">
      <w:pPr>
        <w:pStyle w:val="InterlineText"/>
        <w:tabs>
          <w:tab w:val="left" w:pos="533"/>
          <w:tab w:val="left" w:pos="1097"/>
          <w:tab w:val="left" w:pos="3041"/>
          <w:tab w:val="left" w:pos="4520"/>
          <w:tab w:val="left" w:pos="5204"/>
          <w:tab w:val="left" w:pos="6413"/>
          <w:tab w:val="left" w:pos="7622"/>
        </w:tabs>
      </w:pPr>
      <w:r w:rsidRPr="003A1D48">
        <w:rPr>
          <w:rStyle w:val="InterlineTextNumChar"/>
        </w:rPr>
        <w:t>009</w:t>
      </w:r>
      <w:r w:rsidR="00800AD8">
        <w:tab/>
        <w:t>ka</w:t>
      </w:r>
      <w:r w:rsidR="00800AD8">
        <w:tab/>
        <w:t>masilanga</w:t>
      </w:r>
      <w:r w:rsidR="00800AD8">
        <w:tab/>
        <w:t>tiamadju,</w:t>
      </w:r>
      <w:r w:rsidR="00800AD8">
        <w:tab/>
        <w:t>“ari,</w:t>
      </w:r>
      <w:r w:rsidR="00800AD8">
        <w:tab/>
        <w:t>qalian,</w:t>
      </w:r>
      <w:r w:rsidR="00800AD8">
        <w:tab/>
        <w:t>vaiki</w:t>
      </w:r>
      <w:r w:rsidR="00EF66AD">
        <w:tab/>
        <w:t>anga.</w:t>
      </w:r>
    </w:p>
    <w:p w14:paraId="06904D6E" w14:textId="77777777" w:rsidR="00800AD8" w:rsidRDefault="00800AD8" w:rsidP="00EF66AD">
      <w:pPr>
        <w:pStyle w:val="InterlineGlossWithTrans"/>
        <w:tabs>
          <w:tab w:val="left" w:pos="533"/>
          <w:tab w:val="left" w:pos="1097"/>
          <w:tab w:val="left" w:pos="3041"/>
          <w:tab w:val="left" w:pos="4520"/>
          <w:tab w:val="left" w:pos="5204"/>
          <w:tab w:val="left" w:pos="6413"/>
          <w:tab w:val="left" w:pos="7622"/>
        </w:tabs>
      </w:pPr>
      <w:r>
        <w:tab/>
        <w:t>ka</w:t>
      </w:r>
      <w:r>
        <w:tab/>
        <w:t>ma-sila-anga</w:t>
      </w:r>
      <w:r>
        <w:tab/>
        <w:t>ti-a-madju</w:t>
      </w:r>
      <w:r>
        <w:tab/>
        <w:t>ari</w:t>
      </w:r>
      <w:r>
        <w:tab/>
        <w:t>qali-an</w:t>
      </w:r>
      <w:r>
        <w:tab/>
        <w:t>vaik-i</w:t>
      </w:r>
      <w:r w:rsidR="00EF66AD">
        <w:tab/>
        <w:t>anga</w:t>
      </w:r>
    </w:p>
    <w:p w14:paraId="68F72417" w14:textId="77777777" w:rsidR="00800AD8" w:rsidRDefault="00800AD8" w:rsidP="00EF66AD">
      <w:pPr>
        <w:pStyle w:val="InterlineTrans"/>
        <w:tabs>
          <w:tab w:val="left" w:pos="533"/>
          <w:tab w:val="left" w:pos="1097"/>
          <w:tab w:val="left" w:pos="3041"/>
          <w:tab w:val="left" w:pos="4520"/>
          <w:tab w:val="left" w:pos="5204"/>
          <w:tab w:val="left" w:pos="6413"/>
          <w:tab w:val="left" w:pos="7622"/>
        </w:tabs>
      </w:pPr>
      <w:r>
        <w:tab/>
        <w:t>after</w:t>
      </w:r>
      <w:r>
        <w:tab/>
      </w:r>
      <w:r>
        <w:rPr>
          <w:smallCaps/>
        </w:rPr>
        <w:t>stat</w:t>
      </w:r>
      <w:r>
        <w:t>-satiate-indeed</w:t>
      </w:r>
      <w:r>
        <w:tab/>
      </w:r>
      <w:r>
        <w:rPr>
          <w:smallCaps/>
        </w:rPr>
        <w:t>f-pl</w:t>
      </w:r>
      <w:r>
        <w:t>-</w:t>
      </w:r>
      <w:r>
        <w:rPr>
          <w:smallCaps/>
        </w:rPr>
        <w:t>3rd.pers</w:t>
      </w:r>
      <w:r>
        <w:tab/>
        <w:t>go.on</w:t>
      </w:r>
      <w:r>
        <w:tab/>
        <w:t>friend-</w:t>
      </w:r>
      <w:r>
        <w:rPr>
          <w:smallCaps/>
        </w:rPr>
        <w:t>nom</w:t>
      </w:r>
      <w:r>
        <w:tab/>
        <w:t>leave-</w:t>
      </w:r>
      <w:r>
        <w:rPr>
          <w:smallCaps/>
        </w:rPr>
        <w:t>hort</w:t>
      </w:r>
      <w:r w:rsidR="00EF66AD">
        <w:tab/>
        <w:t>indeed</w:t>
      </w:r>
    </w:p>
    <w:p w14:paraId="6C3069DC" w14:textId="77777777" w:rsidR="00800AD8" w:rsidRDefault="00800AD8">
      <w:pPr>
        <w:pStyle w:val="InterlineFree"/>
      </w:pPr>
      <w:r>
        <w:t xml:space="preserve">When </w:t>
      </w:r>
      <w:r w:rsidR="00EF66AD">
        <w:t>they had had enough, they said: “</w:t>
      </w:r>
      <w:r>
        <w:t>Come on, friend, let’s go.</w:t>
      </w:r>
    </w:p>
    <w:p w14:paraId="1859FF28" w14:textId="77777777" w:rsidR="00800AD8" w:rsidRDefault="00DC1AE0" w:rsidP="00EF66AD">
      <w:pPr>
        <w:pStyle w:val="InterlineText"/>
        <w:tabs>
          <w:tab w:val="left" w:pos="533"/>
          <w:tab w:val="left" w:pos="1577"/>
        </w:tabs>
      </w:pPr>
      <w:r w:rsidRPr="003A1D48">
        <w:rPr>
          <w:rStyle w:val="InterlineTextNumChar"/>
        </w:rPr>
        <w:t>010</w:t>
      </w:r>
      <w:r w:rsidR="00800AD8">
        <w:tab/>
        <w:t>marekutj</w:t>
      </w:r>
      <w:r w:rsidR="00800AD8">
        <w:tab/>
        <w:t>itjen.</w:t>
      </w:r>
    </w:p>
    <w:p w14:paraId="4F9E5A1A" w14:textId="77777777" w:rsidR="00800AD8" w:rsidRDefault="00800AD8" w:rsidP="00EF66AD">
      <w:pPr>
        <w:pStyle w:val="InterlineGlossWithTrans"/>
        <w:tabs>
          <w:tab w:val="left" w:pos="533"/>
          <w:tab w:val="left" w:pos="1577"/>
        </w:tabs>
      </w:pPr>
      <w:r>
        <w:tab/>
        <w:t>ma-rekutj</w:t>
      </w:r>
      <w:r>
        <w:tab/>
        <w:t>itjen</w:t>
      </w:r>
    </w:p>
    <w:p w14:paraId="08F3769C" w14:textId="77777777" w:rsidR="00800AD8" w:rsidRDefault="00800AD8" w:rsidP="00EF66AD">
      <w:pPr>
        <w:pStyle w:val="InterlineTransNoFree"/>
        <w:tabs>
          <w:tab w:val="left" w:pos="1577"/>
          <w:tab w:val="right" w:pos="8787"/>
        </w:tabs>
      </w:pPr>
      <w:r>
        <w:tab/>
      </w:r>
      <w:r>
        <w:rPr>
          <w:smallCaps/>
        </w:rPr>
        <w:t>stat</w:t>
      </w:r>
      <w:r>
        <w:t>-fear</w:t>
      </w:r>
      <w:r>
        <w:tab/>
      </w:r>
      <w:r>
        <w:rPr>
          <w:smallCaps/>
        </w:rPr>
        <w:t>f.</w:t>
      </w:r>
      <w:r>
        <w:t>we(</w:t>
      </w:r>
      <w:r>
        <w:rPr>
          <w:smallCaps/>
        </w:rPr>
        <w:t>inc</w:t>
      </w:r>
      <w:r>
        <w:t>)</w:t>
      </w:r>
      <w:r w:rsidR="00EF66AD">
        <w:tab/>
        <w:t>We’re afraid,</w:t>
      </w:r>
    </w:p>
    <w:p w14:paraId="7F19E601" w14:textId="77777777" w:rsidR="00EF66AD" w:rsidRDefault="00DC1AE0" w:rsidP="00EF66AD">
      <w:pPr>
        <w:pStyle w:val="InterlineText"/>
        <w:tabs>
          <w:tab w:val="left" w:pos="533"/>
          <w:tab w:val="left" w:pos="1877"/>
          <w:tab w:val="left" w:pos="2531"/>
          <w:tab w:val="left" w:pos="3680"/>
          <w:tab w:val="left" w:pos="4724"/>
          <w:tab w:val="left" w:pos="5198"/>
          <w:tab w:val="left" w:pos="6122"/>
        </w:tabs>
      </w:pPr>
      <w:r w:rsidRPr="003A1D48">
        <w:rPr>
          <w:rStyle w:val="InterlineTextNumChar"/>
        </w:rPr>
        <w:t>011</w:t>
      </w:r>
      <w:r w:rsidR="00800AD8">
        <w:tab/>
        <w:t>mana</w:t>
      </w:r>
      <w:r w:rsidR="00800AD8">
        <w:tab/>
        <w:t>nu</w:t>
      </w:r>
      <w:r w:rsidR="00800AD8">
        <w:tab/>
        <w:t>djumaken</w:t>
      </w:r>
      <w:r w:rsidR="00EF66AD">
        <w:tab/>
        <w:t>itjen,”</w:t>
      </w:r>
      <w:r w:rsidR="00EF66AD">
        <w:tab/>
        <w:t>aya</w:t>
      </w:r>
      <w:r w:rsidR="00EF66AD">
        <w:tab/>
        <w:t>tja</w:t>
      </w:r>
      <w:r w:rsidR="00EF66AD">
        <w:tab/>
        <w:t>mareqali.</w:t>
      </w:r>
    </w:p>
    <w:p w14:paraId="1F99C26E" w14:textId="77777777" w:rsidR="00800AD8" w:rsidRDefault="00800AD8" w:rsidP="00EF66AD">
      <w:pPr>
        <w:pStyle w:val="InterlineGlossWithTrans"/>
        <w:tabs>
          <w:tab w:val="left" w:pos="533"/>
          <w:tab w:val="left" w:pos="1877"/>
          <w:tab w:val="left" w:pos="2531"/>
          <w:tab w:val="left" w:pos="3680"/>
          <w:tab w:val="left" w:pos="4724"/>
          <w:tab w:val="left" w:pos="5198"/>
          <w:tab w:val="left" w:pos="6122"/>
        </w:tabs>
      </w:pPr>
      <w:r>
        <w:tab/>
        <w:t>ma-avan-a</w:t>
      </w:r>
      <w:r>
        <w:tab/>
        <w:t>nu</w:t>
      </w:r>
      <w:r>
        <w:tab/>
        <w:t>djumak-en</w:t>
      </w:r>
      <w:r w:rsidR="00EF66AD">
        <w:tab/>
        <w:t>itjen</w:t>
      </w:r>
      <w:r w:rsidR="00EF66AD">
        <w:tab/>
        <w:t>aya</w:t>
      </w:r>
      <w:r w:rsidR="00EF66AD">
        <w:tab/>
        <w:t>tja</w:t>
      </w:r>
      <w:r w:rsidR="00EF66AD">
        <w:tab/>
        <w:t>mare-qali</w:t>
      </w:r>
    </w:p>
    <w:p w14:paraId="68C4B86C" w14:textId="77777777" w:rsidR="00800AD8" w:rsidRDefault="00800AD8" w:rsidP="00EF66AD">
      <w:pPr>
        <w:pStyle w:val="InterlineTrans"/>
        <w:tabs>
          <w:tab w:val="left" w:pos="533"/>
          <w:tab w:val="left" w:pos="1877"/>
          <w:tab w:val="left" w:pos="2531"/>
          <w:tab w:val="left" w:pos="3680"/>
          <w:tab w:val="left" w:pos="4724"/>
          <w:tab w:val="left" w:pos="5198"/>
          <w:tab w:val="left" w:pos="6122"/>
        </w:tabs>
      </w:pPr>
      <w:r>
        <w:tab/>
      </w:r>
      <w:r>
        <w:rPr>
          <w:smallCaps/>
        </w:rPr>
        <w:t>stat</w:t>
      </w:r>
      <w:r>
        <w:t>-exact-?</w:t>
      </w:r>
      <w:r>
        <w:tab/>
        <w:t>when</w:t>
      </w:r>
      <w:r>
        <w:tab/>
        <w:t>find-</w:t>
      </w:r>
      <w:r>
        <w:rPr>
          <w:smallCaps/>
        </w:rPr>
        <w:t>pf</w:t>
      </w:r>
      <w:r w:rsidR="00EF66AD">
        <w:tab/>
      </w:r>
      <w:r w:rsidR="00EF66AD">
        <w:rPr>
          <w:smallCaps/>
        </w:rPr>
        <w:t>f.</w:t>
      </w:r>
      <w:r w:rsidR="00EF66AD">
        <w:t>we(</w:t>
      </w:r>
      <w:r w:rsidR="00EF66AD">
        <w:rPr>
          <w:smallCaps/>
        </w:rPr>
        <w:t>inc</w:t>
      </w:r>
      <w:r w:rsidR="00EF66AD">
        <w:t>)</w:t>
      </w:r>
      <w:r w:rsidR="00EF66AD">
        <w:tab/>
        <w:t>say</w:t>
      </w:r>
      <w:r w:rsidR="00EF66AD">
        <w:tab/>
        <w:t>our(</w:t>
      </w:r>
      <w:r w:rsidR="00EF66AD">
        <w:rPr>
          <w:smallCaps/>
        </w:rPr>
        <w:t>inc</w:t>
      </w:r>
      <w:r w:rsidR="00EF66AD">
        <w:t>)</w:t>
      </w:r>
      <w:r w:rsidR="00EF66AD">
        <w:tab/>
        <w:t>pair-friend</w:t>
      </w:r>
    </w:p>
    <w:p w14:paraId="5DE3E57E" w14:textId="77777777" w:rsidR="00800AD8" w:rsidRDefault="00800AD8" w:rsidP="00EF66AD">
      <w:pPr>
        <w:pStyle w:val="InterlineFree"/>
      </w:pPr>
      <w:r>
        <w:t>in case we’re found out.”</w:t>
      </w:r>
    </w:p>
    <w:p w14:paraId="0AE7FFF3" w14:textId="77777777" w:rsidR="00EF66AD" w:rsidRDefault="00DC1AE0" w:rsidP="00EF66AD">
      <w:pPr>
        <w:pStyle w:val="InterlineText"/>
        <w:tabs>
          <w:tab w:val="left" w:pos="533"/>
          <w:tab w:val="left" w:pos="1202"/>
          <w:tab w:val="left" w:pos="2141"/>
          <w:tab w:val="left" w:pos="3200"/>
          <w:tab w:val="left" w:pos="3944"/>
          <w:tab w:val="left" w:pos="4613"/>
          <w:tab w:val="left" w:pos="4877"/>
        </w:tabs>
      </w:pPr>
      <w:r w:rsidRPr="003A1D48">
        <w:rPr>
          <w:rStyle w:val="InterlineTextNumChar"/>
        </w:rPr>
        <w:t>012</w:t>
      </w:r>
      <w:r w:rsidR="00800AD8">
        <w:tab/>
        <w:t>manu</w:t>
      </w:r>
      <w:r w:rsidR="00800AD8">
        <w:tab/>
        <w:t>inika</w:t>
      </w:r>
      <w:r w:rsidR="00800AD8">
        <w:tab/>
        <w:t>makaya</w:t>
      </w:r>
      <w:r w:rsidR="00800AD8">
        <w:tab/>
        <w:t>sema</w:t>
      </w:r>
      <w:r w:rsidR="00EF66AD">
        <w:tab/>
        <w:t>teku</w:t>
      </w:r>
      <w:r w:rsidR="00EF66AD">
        <w:tab/>
        <w:t>a</w:t>
      </w:r>
      <w:r w:rsidR="00EF66AD">
        <w:tab/>
        <w:t>maîe÷usa.</w:t>
      </w:r>
    </w:p>
    <w:p w14:paraId="0152B358" w14:textId="77777777" w:rsidR="00800AD8" w:rsidRDefault="00800AD8" w:rsidP="00EF66AD">
      <w:pPr>
        <w:pStyle w:val="InterlineGlossWithTrans"/>
        <w:tabs>
          <w:tab w:val="left" w:pos="533"/>
          <w:tab w:val="left" w:pos="1202"/>
          <w:tab w:val="left" w:pos="2141"/>
          <w:tab w:val="left" w:pos="3200"/>
          <w:tab w:val="left" w:pos="3944"/>
          <w:tab w:val="left" w:pos="4613"/>
          <w:tab w:val="left" w:pos="4877"/>
        </w:tabs>
      </w:pPr>
      <w:r>
        <w:tab/>
        <w:t>manu</w:t>
      </w:r>
      <w:r>
        <w:tab/>
        <w:t>ini-ka</w:t>
      </w:r>
      <w:r>
        <w:tab/>
        <w:t>ma-kaya</w:t>
      </w:r>
      <w:r>
        <w:tab/>
        <w:t>em=sa</w:t>
      </w:r>
      <w:r w:rsidR="00EF66AD">
        <w:tab/>
        <w:t>teku</w:t>
      </w:r>
      <w:r w:rsidR="00EF66AD">
        <w:tab/>
        <w:t>a</w:t>
      </w:r>
      <w:r w:rsidR="00EF66AD">
        <w:tab/>
        <w:t>maîe-÷usa</w:t>
      </w:r>
    </w:p>
    <w:p w14:paraId="5CB6F4EF" w14:textId="77777777" w:rsidR="00800AD8" w:rsidRDefault="00800AD8" w:rsidP="00EF66AD">
      <w:pPr>
        <w:pStyle w:val="InterlineTrans"/>
        <w:tabs>
          <w:tab w:val="left" w:pos="533"/>
          <w:tab w:val="left" w:pos="1202"/>
          <w:tab w:val="left" w:pos="2141"/>
          <w:tab w:val="left" w:pos="3200"/>
          <w:tab w:val="left" w:pos="3944"/>
          <w:tab w:val="left" w:pos="4613"/>
          <w:tab w:val="left" w:pos="4877"/>
        </w:tabs>
      </w:pPr>
      <w:r>
        <w:tab/>
        <w:t>then</w:t>
      </w:r>
      <w:r>
        <w:tab/>
        <w:t>not-after</w:t>
      </w:r>
      <w:r>
        <w:tab/>
      </w:r>
      <w:r>
        <w:rPr>
          <w:smallCaps/>
        </w:rPr>
        <w:t>stat</w:t>
      </w:r>
      <w:r>
        <w:t>-able</w:t>
      </w:r>
      <w:r>
        <w:tab/>
      </w:r>
      <w:r>
        <w:rPr>
          <w:smallCaps/>
        </w:rPr>
        <w:t>af</w:t>
      </w:r>
      <w:r>
        <w:t>=go</w:t>
      </w:r>
      <w:r w:rsidR="00EF66AD">
        <w:tab/>
        <w:t>down</w:t>
      </w:r>
      <w:r w:rsidR="00EF66AD">
        <w:rPr>
          <w:smallCaps/>
        </w:rPr>
        <w:tab/>
        <w:t>c</w:t>
      </w:r>
      <w:r w:rsidR="00EF66AD">
        <w:rPr>
          <w:smallCaps/>
        </w:rPr>
        <w:tab/>
        <w:t>num</w:t>
      </w:r>
      <w:r w:rsidR="00EF66AD">
        <w:t>-two</w:t>
      </w:r>
    </w:p>
    <w:p w14:paraId="71DF56FB" w14:textId="77777777" w:rsidR="00800AD8" w:rsidRDefault="00800AD8">
      <w:pPr>
        <w:pStyle w:val="InterlineFree"/>
      </w:pPr>
      <w:r>
        <w:t>But the two of them couldn’t get down.</w:t>
      </w:r>
    </w:p>
    <w:p w14:paraId="2018BE8A" w14:textId="77777777" w:rsidR="00EF66AD" w:rsidRDefault="00DC1AE0" w:rsidP="00EF66AD">
      <w:pPr>
        <w:pStyle w:val="InterlineText"/>
        <w:tabs>
          <w:tab w:val="left" w:pos="533"/>
          <w:tab w:val="left" w:pos="1757"/>
          <w:tab w:val="left" w:pos="2801"/>
          <w:tab w:val="left" w:pos="4010"/>
          <w:tab w:val="left" w:pos="4484"/>
        </w:tabs>
      </w:pPr>
      <w:r w:rsidRPr="003A1D48">
        <w:rPr>
          <w:rStyle w:val="InterlineTextNumChar"/>
        </w:rPr>
        <w:t>013</w:t>
      </w:r>
      <w:r w:rsidR="00800AD8">
        <w:tab/>
        <w:t>“kemuda</w:t>
      </w:r>
      <w:r w:rsidR="00800AD8">
        <w:tab/>
        <w:t>itjen,</w:t>
      </w:r>
      <w:r w:rsidR="00800AD8">
        <w:tab/>
        <w:t>qalian?”</w:t>
      </w:r>
      <w:r w:rsidR="00800AD8">
        <w:tab/>
        <w:t>aya</w:t>
      </w:r>
      <w:r w:rsidR="00EF66AD">
        <w:tab/>
        <w:t>tiamadju.</w:t>
      </w:r>
    </w:p>
    <w:p w14:paraId="70528893" w14:textId="77777777" w:rsidR="00800AD8" w:rsidRDefault="00800AD8" w:rsidP="00EF66AD">
      <w:pPr>
        <w:pStyle w:val="InterlineGlossWithTrans"/>
        <w:tabs>
          <w:tab w:val="left" w:pos="533"/>
          <w:tab w:val="left" w:pos="1757"/>
          <w:tab w:val="left" w:pos="2801"/>
          <w:tab w:val="left" w:pos="4010"/>
          <w:tab w:val="left" w:pos="4484"/>
        </w:tabs>
      </w:pPr>
      <w:r>
        <w:tab/>
        <w:t>em=kuda</w:t>
      </w:r>
      <w:r>
        <w:tab/>
        <w:t>itjen</w:t>
      </w:r>
      <w:r>
        <w:tab/>
        <w:t>qali-an</w:t>
      </w:r>
      <w:r>
        <w:tab/>
        <w:t>aya</w:t>
      </w:r>
      <w:r w:rsidR="00EF66AD">
        <w:tab/>
        <w:t>ti-a-madju</w:t>
      </w:r>
    </w:p>
    <w:p w14:paraId="294E6471" w14:textId="77777777" w:rsidR="00800AD8" w:rsidRDefault="00800AD8" w:rsidP="00EF66AD">
      <w:pPr>
        <w:pStyle w:val="InterlineTrans"/>
        <w:tabs>
          <w:tab w:val="left" w:pos="533"/>
          <w:tab w:val="left" w:pos="1757"/>
          <w:tab w:val="left" w:pos="2801"/>
          <w:tab w:val="left" w:pos="4010"/>
          <w:tab w:val="left" w:pos="4484"/>
        </w:tabs>
      </w:pPr>
      <w:r>
        <w:tab/>
      </w:r>
      <w:r>
        <w:rPr>
          <w:smallCaps/>
        </w:rPr>
        <w:t>af</w:t>
      </w:r>
      <w:r>
        <w:t>=do.what</w:t>
      </w:r>
      <w:r>
        <w:tab/>
      </w:r>
      <w:r>
        <w:rPr>
          <w:smallCaps/>
        </w:rPr>
        <w:t>f.</w:t>
      </w:r>
      <w:r>
        <w:t>we(</w:t>
      </w:r>
      <w:r>
        <w:rPr>
          <w:smallCaps/>
        </w:rPr>
        <w:t>inc</w:t>
      </w:r>
      <w:r>
        <w:t>)</w:t>
      </w:r>
      <w:r>
        <w:tab/>
        <w:t>friend-</w:t>
      </w:r>
      <w:r>
        <w:rPr>
          <w:smallCaps/>
        </w:rPr>
        <w:t>nom</w:t>
      </w:r>
      <w:r>
        <w:tab/>
        <w:t>say</w:t>
      </w:r>
      <w:r w:rsidR="00EF66AD">
        <w:tab/>
      </w:r>
      <w:r w:rsidR="00EF66AD">
        <w:rPr>
          <w:smallCaps/>
        </w:rPr>
        <w:t>f</w:t>
      </w:r>
      <w:r w:rsidR="00EF66AD">
        <w:t>-</w:t>
      </w:r>
      <w:r w:rsidR="00EF66AD">
        <w:rPr>
          <w:smallCaps/>
        </w:rPr>
        <w:t>pl</w:t>
      </w:r>
      <w:r w:rsidR="00EF66AD">
        <w:t>-</w:t>
      </w:r>
      <w:r w:rsidR="00EF66AD">
        <w:rPr>
          <w:smallCaps/>
        </w:rPr>
        <w:t>3rd</w:t>
      </w:r>
      <w:r w:rsidR="00EF66AD">
        <w:t>.</w:t>
      </w:r>
      <w:r w:rsidR="00EF66AD">
        <w:rPr>
          <w:smallCaps/>
        </w:rPr>
        <w:t>pers</w:t>
      </w:r>
    </w:p>
    <w:p w14:paraId="3F701266" w14:textId="77777777" w:rsidR="00800AD8" w:rsidRDefault="00800AD8">
      <w:pPr>
        <w:pStyle w:val="InterlineFree"/>
      </w:pPr>
      <w:r>
        <w:t>They said: “What shall we do, friend?”</w:t>
      </w:r>
    </w:p>
    <w:p w14:paraId="497EBA9B" w14:textId="77777777" w:rsidR="00800AD8" w:rsidRDefault="00DC1AE0" w:rsidP="00EF66AD">
      <w:pPr>
        <w:pStyle w:val="InterlineText"/>
        <w:tabs>
          <w:tab w:val="left" w:pos="533"/>
          <w:tab w:val="left" w:pos="1997"/>
          <w:tab w:val="left" w:pos="2771"/>
          <w:tab w:val="left" w:pos="3845"/>
          <w:tab w:val="left" w:pos="4349"/>
          <w:tab w:val="left" w:pos="5498"/>
          <w:tab w:val="left" w:pos="6002"/>
        </w:tabs>
      </w:pPr>
      <w:r w:rsidRPr="003A1D48">
        <w:rPr>
          <w:rStyle w:val="InterlineTextNumChar"/>
        </w:rPr>
        <w:t>014</w:t>
      </w:r>
      <w:r w:rsidR="00800AD8">
        <w:tab/>
        <w:t>matsingul</w:t>
      </w:r>
      <w:r w:rsidR="00800AD8">
        <w:tab/>
        <w:t>anga</w:t>
      </w:r>
      <w:r w:rsidR="00800AD8">
        <w:tab/>
        <w:t>sakamaya</w:t>
      </w:r>
      <w:r w:rsidR="00800AD8">
        <w:tab/>
        <w:t>i</w:t>
      </w:r>
      <w:r w:rsidR="00800AD8">
        <w:tab/>
        <w:t>vavaw</w:t>
      </w:r>
      <w:r w:rsidR="00800AD8">
        <w:tab/>
        <w:t>ta</w:t>
      </w:r>
      <w:r w:rsidR="00800AD8">
        <w:tab/>
        <w:t>kamaya.</w:t>
      </w:r>
    </w:p>
    <w:p w14:paraId="1DC9A733" w14:textId="77777777" w:rsidR="00800AD8" w:rsidRDefault="00800AD8" w:rsidP="00EF66AD">
      <w:pPr>
        <w:pStyle w:val="InterlineGlossWithTrans"/>
        <w:tabs>
          <w:tab w:val="left" w:pos="533"/>
          <w:tab w:val="left" w:pos="1997"/>
          <w:tab w:val="left" w:pos="2771"/>
          <w:tab w:val="left" w:pos="3845"/>
          <w:tab w:val="left" w:pos="4349"/>
          <w:tab w:val="left" w:pos="5498"/>
          <w:tab w:val="left" w:pos="6002"/>
        </w:tabs>
      </w:pPr>
      <w:r>
        <w:tab/>
        <w:t>ma-tsingul</w:t>
      </w:r>
      <w:r>
        <w:tab/>
        <w:t>anga</w:t>
      </w:r>
      <w:r>
        <w:tab/>
        <w:t>sakamaya</w:t>
      </w:r>
      <w:r>
        <w:tab/>
        <w:t>i</w:t>
      </w:r>
      <w:r>
        <w:tab/>
        <w:t>va-vaw</w:t>
      </w:r>
      <w:r>
        <w:tab/>
        <w:t>ta</w:t>
      </w:r>
      <w:r>
        <w:tab/>
        <w:t>kamaya</w:t>
      </w:r>
    </w:p>
    <w:p w14:paraId="5C200FAA" w14:textId="77777777" w:rsidR="00800AD8" w:rsidRDefault="00800AD8" w:rsidP="00EF66AD">
      <w:pPr>
        <w:pStyle w:val="InterlineTrans"/>
        <w:tabs>
          <w:tab w:val="left" w:pos="533"/>
          <w:tab w:val="left" w:pos="1997"/>
          <w:tab w:val="left" w:pos="2771"/>
          <w:tab w:val="left" w:pos="3845"/>
          <w:tab w:val="left" w:pos="4349"/>
          <w:tab w:val="left" w:pos="5498"/>
          <w:tab w:val="left" w:pos="6002"/>
        </w:tabs>
      </w:pPr>
      <w:r>
        <w:tab/>
      </w:r>
      <w:r>
        <w:rPr>
          <w:smallCaps/>
        </w:rPr>
        <w:t>stat</w:t>
      </w:r>
      <w:r>
        <w:t>-stranded</w:t>
      </w:r>
      <w:r>
        <w:tab/>
        <w:t>indeed</w:t>
      </w:r>
      <w:r>
        <w:tab/>
        <w:t>only</w:t>
      </w:r>
      <w:r>
        <w:tab/>
      </w:r>
      <w:r>
        <w:rPr>
          <w:smallCaps/>
        </w:rPr>
        <w:t>loc</w:t>
      </w:r>
      <w:r>
        <w:tab/>
      </w:r>
      <w:r>
        <w:rPr>
          <w:smallCaps/>
        </w:rPr>
        <w:t>red</w:t>
      </w:r>
      <w:r>
        <w:t>-above</w:t>
      </w:r>
      <w:r>
        <w:tab/>
      </w:r>
      <w:r>
        <w:rPr>
          <w:smallCaps/>
        </w:rPr>
        <w:t>obl</w:t>
      </w:r>
      <w:r>
        <w:tab/>
        <w:t>mango</w:t>
      </w:r>
    </w:p>
    <w:p w14:paraId="5505D92E" w14:textId="77777777" w:rsidR="00800AD8" w:rsidRDefault="00800AD8">
      <w:pPr>
        <w:pStyle w:val="InterlineFree"/>
      </w:pPr>
      <w:r>
        <w:t>They were just stranded up the mango tree,</w:t>
      </w:r>
    </w:p>
    <w:p w14:paraId="5C698D2E" w14:textId="77777777" w:rsidR="00800AD8" w:rsidRDefault="00DC1AE0" w:rsidP="00EF66AD">
      <w:pPr>
        <w:pStyle w:val="InterlineText"/>
        <w:tabs>
          <w:tab w:val="left" w:pos="533"/>
          <w:tab w:val="left" w:pos="1667"/>
          <w:tab w:val="left" w:pos="2351"/>
        </w:tabs>
      </w:pPr>
      <w:r w:rsidRPr="003A1D48">
        <w:rPr>
          <w:rStyle w:val="InterlineTextNumChar"/>
        </w:rPr>
        <w:t>015</w:t>
      </w:r>
      <w:r w:rsidR="00800AD8">
        <w:tab/>
        <w:t>qemaung</w:t>
      </w:r>
      <w:r w:rsidR="00800AD8">
        <w:tab/>
        <w:t>aza</w:t>
      </w:r>
      <w:r w:rsidR="00800AD8">
        <w:tab/>
        <w:t>mareqali.</w:t>
      </w:r>
    </w:p>
    <w:p w14:paraId="585A04E3" w14:textId="77777777" w:rsidR="00800AD8" w:rsidRDefault="00800AD8" w:rsidP="00EF66AD">
      <w:pPr>
        <w:pStyle w:val="InterlineGlossWithTrans"/>
        <w:tabs>
          <w:tab w:val="left" w:pos="533"/>
          <w:tab w:val="left" w:pos="1667"/>
          <w:tab w:val="left" w:pos="2351"/>
        </w:tabs>
      </w:pPr>
      <w:r>
        <w:tab/>
        <w:t>em=qaung</w:t>
      </w:r>
      <w:r>
        <w:tab/>
        <w:t>a-zua</w:t>
      </w:r>
      <w:r>
        <w:tab/>
        <w:t>mare-qali</w:t>
      </w:r>
    </w:p>
    <w:p w14:paraId="107A56E1" w14:textId="77777777" w:rsidR="00800AD8" w:rsidRDefault="00800AD8" w:rsidP="00EF66AD">
      <w:pPr>
        <w:pStyle w:val="InterlineTransNoFree"/>
        <w:tabs>
          <w:tab w:val="left" w:pos="1667"/>
          <w:tab w:val="left" w:pos="2351"/>
          <w:tab w:val="right" w:pos="8787"/>
        </w:tabs>
      </w:pPr>
      <w:r>
        <w:tab/>
      </w:r>
      <w:r>
        <w:rPr>
          <w:smallCaps/>
        </w:rPr>
        <w:t>af</w:t>
      </w:r>
      <w:r>
        <w:t>=cry</w:t>
      </w:r>
      <w:r>
        <w:tab/>
      </w:r>
      <w:r>
        <w:rPr>
          <w:smallCaps/>
        </w:rPr>
        <w:t>c-</w:t>
      </w:r>
      <w:r>
        <w:t>that</w:t>
      </w:r>
      <w:r>
        <w:tab/>
        <w:t>pair-friend</w:t>
      </w:r>
      <w:r w:rsidR="00EF66AD">
        <w:tab/>
        <w:t>and they cried.</w:t>
      </w:r>
    </w:p>
    <w:p w14:paraId="4063A41F" w14:textId="77777777" w:rsidR="00EF66AD" w:rsidRDefault="00DC1AE0" w:rsidP="00EF66AD">
      <w:pPr>
        <w:pStyle w:val="InterlineText"/>
        <w:tabs>
          <w:tab w:val="left" w:pos="533"/>
          <w:tab w:val="left" w:pos="1097"/>
          <w:tab w:val="left" w:pos="2036"/>
          <w:tab w:val="left" w:pos="3800"/>
          <w:tab w:val="left" w:pos="4544"/>
          <w:tab w:val="left" w:pos="5213"/>
          <w:tab w:val="left" w:pos="6302"/>
          <w:tab w:val="left" w:pos="7076"/>
        </w:tabs>
      </w:pPr>
      <w:r w:rsidRPr="003A1D48">
        <w:rPr>
          <w:rStyle w:val="InterlineTextNumChar"/>
        </w:rPr>
        <w:t>016</w:t>
      </w:r>
      <w:r w:rsidR="00800AD8">
        <w:tab/>
        <w:t>ka</w:t>
      </w:r>
      <w:r w:rsidR="00EF66AD">
        <w:tab/>
        <w:t>inika</w:t>
      </w:r>
      <w:r w:rsidR="00EF66AD">
        <w:tab/>
        <w:t>makayanga</w:t>
      </w:r>
      <w:r w:rsidR="00EF66AD">
        <w:tab/>
        <w:t>sema</w:t>
      </w:r>
      <w:r w:rsidR="00EF66AD">
        <w:tab/>
        <w:t>teku,</w:t>
      </w:r>
      <w:r w:rsidR="00EF66AD">
        <w:tab/>
        <w:t>maselem</w:t>
      </w:r>
      <w:r w:rsidR="00EF66AD">
        <w:tab/>
        <w:t>anga</w:t>
      </w:r>
      <w:r w:rsidR="00EF66AD">
        <w:tab/>
        <w:t>sakamaya.</w:t>
      </w:r>
    </w:p>
    <w:p w14:paraId="499BFD72" w14:textId="77777777" w:rsidR="00800AD8" w:rsidRDefault="00800AD8" w:rsidP="00EF66AD">
      <w:pPr>
        <w:pStyle w:val="InterlineGlossWithTrans"/>
        <w:tabs>
          <w:tab w:val="left" w:pos="533"/>
          <w:tab w:val="left" w:pos="1097"/>
          <w:tab w:val="left" w:pos="2036"/>
          <w:tab w:val="left" w:pos="3800"/>
          <w:tab w:val="left" w:pos="4544"/>
          <w:tab w:val="left" w:pos="5213"/>
          <w:tab w:val="left" w:pos="6302"/>
          <w:tab w:val="left" w:pos="7076"/>
        </w:tabs>
      </w:pPr>
      <w:r>
        <w:tab/>
        <w:t>ka</w:t>
      </w:r>
      <w:r w:rsidR="00EF66AD">
        <w:tab/>
        <w:t>ini-ka</w:t>
      </w:r>
      <w:r w:rsidR="00EF66AD">
        <w:tab/>
        <w:t>ma-kaya-anga</w:t>
      </w:r>
      <w:r w:rsidR="00EF66AD">
        <w:tab/>
        <w:t>em=sa</w:t>
      </w:r>
      <w:r w:rsidR="00EF66AD">
        <w:tab/>
        <w:t>teku</w:t>
      </w:r>
      <w:r w:rsidR="00EF66AD">
        <w:tab/>
        <w:t>ma-selem</w:t>
      </w:r>
      <w:r w:rsidR="00EF66AD">
        <w:tab/>
        <w:t>anga</w:t>
      </w:r>
      <w:r w:rsidR="00EF66AD">
        <w:tab/>
        <w:t>sakamaya</w:t>
      </w:r>
    </w:p>
    <w:p w14:paraId="0056E37F" w14:textId="77777777" w:rsidR="00800AD8" w:rsidRDefault="00800AD8" w:rsidP="00EF66AD">
      <w:pPr>
        <w:pStyle w:val="InterlineTrans"/>
        <w:tabs>
          <w:tab w:val="left" w:pos="533"/>
          <w:tab w:val="left" w:pos="1097"/>
          <w:tab w:val="left" w:pos="2036"/>
          <w:tab w:val="left" w:pos="3800"/>
          <w:tab w:val="left" w:pos="4544"/>
          <w:tab w:val="left" w:pos="5213"/>
          <w:tab w:val="left" w:pos="6302"/>
          <w:tab w:val="left" w:pos="7076"/>
        </w:tabs>
      </w:pPr>
      <w:r>
        <w:tab/>
        <w:t>after</w:t>
      </w:r>
      <w:r w:rsidR="00EF66AD">
        <w:tab/>
        <w:t>not-after</w:t>
      </w:r>
      <w:r w:rsidR="00EF66AD">
        <w:tab/>
      </w:r>
      <w:r w:rsidR="00EF66AD">
        <w:rPr>
          <w:smallCaps/>
        </w:rPr>
        <w:t>stat</w:t>
      </w:r>
      <w:r w:rsidR="00EF66AD">
        <w:t>-able-indeed</w:t>
      </w:r>
      <w:r w:rsidR="00EF66AD">
        <w:tab/>
      </w:r>
      <w:r w:rsidR="00EF66AD">
        <w:rPr>
          <w:smallCaps/>
        </w:rPr>
        <w:t>af</w:t>
      </w:r>
      <w:r w:rsidR="00EF66AD">
        <w:t>=go</w:t>
      </w:r>
      <w:r w:rsidR="00EF66AD">
        <w:tab/>
        <w:t>down</w:t>
      </w:r>
      <w:r w:rsidR="00EF66AD">
        <w:tab/>
      </w:r>
      <w:r w:rsidR="00EF66AD">
        <w:rPr>
          <w:smallCaps/>
        </w:rPr>
        <w:t>stat</w:t>
      </w:r>
      <w:r w:rsidR="00EF66AD">
        <w:t>-dark</w:t>
      </w:r>
      <w:r w:rsidR="00EF66AD">
        <w:tab/>
        <w:t>indeed</w:t>
      </w:r>
      <w:r w:rsidR="00EF66AD">
        <w:tab/>
        <w:t>only</w:t>
      </w:r>
    </w:p>
    <w:p w14:paraId="206233E3" w14:textId="77777777" w:rsidR="00800AD8" w:rsidRDefault="00800AD8">
      <w:pPr>
        <w:pStyle w:val="InterlineFree"/>
      </w:pPr>
      <w:r>
        <w:t>They couldn’t get down, and it got dark.</w:t>
      </w:r>
    </w:p>
    <w:p w14:paraId="726D6082" w14:textId="77777777" w:rsidR="00EF66AD" w:rsidRDefault="00DC1AE0" w:rsidP="00EF66AD">
      <w:pPr>
        <w:pStyle w:val="InterlineText"/>
        <w:tabs>
          <w:tab w:val="left" w:pos="533"/>
          <w:tab w:val="left" w:pos="2477"/>
          <w:tab w:val="left" w:pos="3251"/>
          <w:tab w:val="left" w:pos="3740"/>
        </w:tabs>
      </w:pPr>
      <w:r w:rsidRPr="003A1D48">
        <w:rPr>
          <w:rStyle w:val="InterlineTextNumChar"/>
        </w:rPr>
        <w:t>017</w:t>
      </w:r>
      <w:r w:rsidR="00800AD8">
        <w:tab/>
        <w:t>kipakiman</w:t>
      </w:r>
      <w:r w:rsidR="00800AD8">
        <w:tab/>
        <w:t>anga</w:t>
      </w:r>
      <w:r w:rsidR="00800AD8">
        <w:tab/>
        <w:t>na</w:t>
      </w:r>
      <w:r w:rsidR="00EF66AD">
        <w:tab/>
        <w:t>matjaîaîak.</w:t>
      </w:r>
    </w:p>
    <w:p w14:paraId="691C49AB" w14:textId="77777777" w:rsidR="00800AD8" w:rsidRDefault="00800AD8" w:rsidP="00EF66AD">
      <w:pPr>
        <w:pStyle w:val="InterlineGlossWithTrans"/>
        <w:tabs>
          <w:tab w:val="left" w:pos="533"/>
          <w:tab w:val="left" w:pos="2477"/>
          <w:tab w:val="left" w:pos="3251"/>
          <w:tab w:val="left" w:pos="3740"/>
        </w:tabs>
      </w:pPr>
      <w:r>
        <w:tab/>
        <w:t>ki-pa-kim-an</w:t>
      </w:r>
      <w:r>
        <w:tab/>
        <w:t>anga</w:t>
      </w:r>
      <w:r>
        <w:tab/>
        <w:t>nua</w:t>
      </w:r>
      <w:r w:rsidR="00EF66AD">
        <w:tab/>
        <w:t>matja-îaîak</w:t>
      </w:r>
    </w:p>
    <w:p w14:paraId="7D431B6E" w14:textId="77777777" w:rsidR="00800AD8" w:rsidRDefault="00800AD8" w:rsidP="00EF66AD">
      <w:pPr>
        <w:pStyle w:val="InterlineTrans"/>
        <w:tabs>
          <w:tab w:val="left" w:pos="533"/>
          <w:tab w:val="left" w:pos="2477"/>
          <w:tab w:val="left" w:pos="3251"/>
          <w:tab w:val="left" w:pos="3740"/>
        </w:tabs>
      </w:pPr>
      <w:r>
        <w:tab/>
        <w:t>do-cause-search-</w:t>
      </w:r>
      <w:r>
        <w:rPr>
          <w:smallCaps/>
        </w:rPr>
        <w:t>lf</w:t>
      </w:r>
      <w:r>
        <w:tab/>
        <w:t>indeed</w:t>
      </w:r>
      <w:r>
        <w:tab/>
        <w:t>by</w:t>
      </w:r>
      <w:r w:rsidR="00EF66AD">
        <w:tab/>
      </w:r>
      <w:r w:rsidR="00EF66AD">
        <w:rPr>
          <w:smallCaps/>
        </w:rPr>
        <w:t>num</w:t>
      </w:r>
      <w:r w:rsidR="00EF66AD">
        <w:t>-child</w:t>
      </w:r>
    </w:p>
    <w:p w14:paraId="128043E6" w14:textId="77777777" w:rsidR="00800AD8" w:rsidRDefault="00800AD8">
      <w:pPr>
        <w:pStyle w:val="InterlineFree"/>
      </w:pPr>
      <w:r>
        <w:lastRenderedPageBreak/>
        <w:t>Their parents looked for them.</w:t>
      </w:r>
    </w:p>
    <w:p w14:paraId="5DB9889F" w14:textId="77777777" w:rsidR="00EF66AD" w:rsidRDefault="00DC1AE0" w:rsidP="00EF66AD">
      <w:pPr>
        <w:pStyle w:val="InterlineText"/>
        <w:tabs>
          <w:tab w:val="left" w:pos="533"/>
          <w:tab w:val="left" w:pos="1202"/>
          <w:tab w:val="left" w:pos="2531"/>
          <w:tab w:val="left" w:pos="3395"/>
          <w:tab w:val="left" w:pos="4529"/>
          <w:tab w:val="left" w:pos="5213"/>
          <w:tab w:val="left" w:pos="6017"/>
          <w:tab w:val="left" w:pos="6941"/>
          <w:tab w:val="left" w:pos="7625"/>
        </w:tabs>
      </w:pPr>
      <w:r w:rsidRPr="003A1D48">
        <w:rPr>
          <w:rStyle w:val="InterlineTextNumChar"/>
        </w:rPr>
        <w:t>018</w:t>
      </w:r>
      <w:r w:rsidR="00800AD8">
        <w:tab/>
        <w:t>manu</w:t>
      </w:r>
      <w:r w:rsidR="00800AD8">
        <w:tab/>
        <w:t>patadaîan</w:t>
      </w:r>
      <w:r w:rsidR="00800AD8">
        <w:tab/>
        <w:t>naza</w:t>
      </w:r>
      <w:r w:rsidR="00EF66AD">
        <w:tab/>
        <w:t>mareqali</w:t>
      </w:r>
      <w:r w:rsidR="00EF66AD">
        <w:tab/>
        <w:t>aza</w:t>
      </w:r>
      <w:r w:rsidR="00EF66AD">
        <w:tab/>
        <w:t>kina</w:t>
      </w:r>
      <w:r w:rsidR="00EF66AD">
        <w:tab/>
        <w:t>kata</w:t>
      </w:r>
      <w:r w:rsidR="00EF66AD">
        <w:tab/>
        <w:t>kama</w:t>
      </w:r>
      <w:r w:rsidR="00EF66AD">
        <w:tab/>
        <w:t>a</w:t>
      </w:r>
    </w:p>
    <w:p w14:paraId="31BB3333" w14:textId="77777777" w:rsidR="00800AD8" w:rsidRDefault="00800AD8" w:rsidP="00EF66AD">
      <w:pPr>
        <w:pStyle w:val="InterlineGlossWithTrans"/>
        <w:tabs>
          <w:tab w:val="left" w:pos="533"/>
          <w:tab w:val="left" w:pos="1202"/>
          <w:tab w:val="left" w:pos="2531"/>
          <w:tab w:val="left" w:pos="3395"/>
          <w:tab w:val="left" w:pos="4529"/>
          <w:tab w:val="left" w:pos="5213"/>
          <w:tab w:val="left" w:pos="6017"/>
          <w:tab w:val="left" w:pos="6941"/>
          <w:tab w:val="left" w:pos="7625"/>
        </w:tabs>
      </w:pPr>
      <w:r>
        <w:tab/>
        <w:t>manu</w:t>
      </w:r>
      <w:r>
        <w:tab/>
        <w:t>pa-tadaî-an</w:t>
      </w:r>
      <w:r>
        <w:tab/>
        <w:t>nua-zua</w:t>
      </w:r>
      <w:r w:rsidR="00EF66AD">
        <w:tab/>
        <w:t>mare-qali</w:t>
      </w:r>
      <w:r w:rsidR="00EF66AD">
        <w:tab/>
        <w:t>a-zua</w:t>
      </w:r>
      <w:r w:rsidR="00EF66AD">
        <w:tab/>
        <w:t>kina</w:t>
      </w:r>
      <w:r w:rsidR="00EF66AD">
        <w:tab/>
        <w:t>ka-ta</w:t>
      </w:r>
      <w:r w:rsidR="00EF66AD">
        <w:tab/>
        <w:t>kama</w:t>
      </w:r>
      <w:r w:rsidR="00EF66AD">
        <w:tab/>
        <w:t>a</w:t>
      </w:r>
    </w:p>
    <w:p w14:paraId="75A7F388" w14:textId="77777777" w:rsidR="00800AD8" w:rsidRDefault="00800AD8" w:rsidP="00EF66AD">
      <w:pPr>
        <w:pStyle w:val="InterlineTransNoFree"/>
        <w:tabs>
          <w:tab w:val="left" w:pos="1202"/>
          <w:tab w:val="left" w:pos="2531"/>
          <w:tab w:val="left" w:pos="3395"/>
          <w:tab w:val="left" w:pos="4529"/>
          <w:tab w:val="left" w:pos="5213"/>
          <w:tab w:val="left" w:pos="6017"/>
          <w:tab w:val="left" w:pos="6941"/>
          <w:tab w:val="left" w:pos="7625"/>
        </w:tabs>
      </w:pPr>
      <w:r>
        <w:tab/>
        <w:t>then</w:t>
      </w:r>
      <w:r>
        <w:tab/>
        <w:t>cause-see-</w:t>
      </w:r>
      <w:r>
        <w:rPr>
          <w:smallCaps/>
        </w:rPr>
        <w:t>lf</w:t>
      </w:r>
      <w:r>
        <w:tab/>
        <w:t>by-that</w:t>
      </w:r>
      <w:r w:rsidR="00EF66AD">
        <w:tab/>
        <w:t>pair-friend</w:t>
      </w:r>
      <w:r w:rsidR="00EF66AD">
        <w:tab/>
      </w:r>
      <w:r w:rsidR="00EF66AD">
        <w:rPr>
          <w:smallCaps/>
        </w:rPr>
        <w:t>c-</w:t>
      </w:r>
      <w:r w:rsidR="00EF66AD">
        <w:t>that</w:t>
      </w:r>
      <w:r w:rsidR="00EF66AD">
        <w:tab/>
        <w:t>mother</w:t>
      </w:r>
      <w:r w:rsidR="00EF66AD">
        <w:tab/>
        <w:t>and-</w:t>
      </w:r>
      <w:r w:rsidR="00EF66AD">
        <w:rPr>
          <w:smallCaps/>
        </w:rPr>
        <w:t>obl</w:t>
      </w:r>
      <w:r w:rsidR="00EF66AD">
        <w:tab/>
        <w:t>father</w:t>
      </w:r>
      <w:r w:rsidR="00EF66AD">
        <w:rPr>
          <w:smallCaps/>
        </w:rPr>
        <w:tab/>
        <w:t>c</w:t>
      </w:r>
    </w:p>
    <w:p w14:paraId="4736979A" w14:textId="77777777" w:rsidR="00800AD8" w:rsidRDefault="00800AD8" w:rsidP="00EF66AD">
      <w:pPr>
        <w:pStyle w:val="InterlineText"/>
        <w:tabs>
          <w:tab w:val="left" w:pos="533"/>
        </w:tabs>
      </w:pPr>
      <w:r>
        <w:tab/>
        <w:t>namasisapuy.</w:t>
      </w:r>
    </w:p>
    <w:p w14:paraId="1462B7B4" w14:textId="77777777" w:rsidR="00800AD8" w:rsidRDefault="00800AD8" w:rsidP="00EF66AD">
      <w:pPr>
        <w:pStyle w:val="InterlineGlossWithTrans"/>
        <w:tabs>
          <w:tab w:val="left" w:pos="533"/>
        </w:tabs>
      </w:pPr>
      <w:r>
        <w:tab/>
        <w:t>na-ma-si-sapuy</w:t>
      </w:r>
    </w:p>
    <w:p w14:paraId="2A2E362E" w14:textId="77777777" w:rsidR="00800AD8" w:rsidRDefault="00800AD8" w:rsidP="00EF66AD">
      <w:pPr>
        <w:pStyle w:val="InterlineTrans"/>
        <w:tabs>
          <w:tab w:val="left" w:pos="533"/>
        </w:tabs>
      </w:pPr>
      <w:r>
        <w:tab/>
      </w:r>
      <w:r>
        <w:rPr>
          <w:smallCaps/>
        </w:rPr>
        <w:t>past</w:t>
      </w:r>
      <w:r>
        <w:t>-</w:t>
      </w:r>
      <w:r>
        <w:rPr>
          <w:smallCaps/>
        </w:rPr>
        <w:t>stat</w:t>
      </w:r>
      <w:r>
        <w:t>-</w:t>
      </w:r>
      <w:r>
        <w:rPr>
          <w:smallCaps/>
        </w:rPr>
        <w:t>if</w:t>
      </w:r>
      <w:r>
        <w:t>-fire</w:t>
      </w:r>
    </w:p>
    <w:p w14:paraId="49E1489E" w14:textId="77777777" w:rsidR="00800AD8" w:rsidRDefault="00800AD8">
      <w:pPr>
        <w:pStyle w:val="InterlineFree"/>
      </w:pPr>
      <w:r>
        <w:t>The friends could see their mothers and fathers holding torches.</w:t>
      </w:r>
    </w:p>
    <w:p w14:paraId="62ABC14B" w14:textId="77777777" w:rsidR="00EF66AD" w:rsidRDefault="00DC1AE0" w:rsidP="00EF66AD">
      <w:pPr>
        <w:pStyle w:val="InterlineText"/>
        <w:tabs>
          <w:tab w:val="left" w:pos="533"/>
          <w:tab w:val="left" w:pos="1127"/>
          <w:tab w:val="left" w:pos="1751"/>
          <w:tab w:val="left" w:pos="2345"/>
          <w:tab w:val="left" w:pos="3029"/>
          <w:tab w:val="left" w:pos="3743"/>
          <w:tab w:val="left" w:pos="4667"/>
          <w:tab w:val="left" w:pos="5141"/>
          <w:tab w:val="left" w:pos="5630"/>
        </w:tabs>
      </w:pPr>
      <w:r w:rsidRPr="003A1D48">
        <w:rPr>
          <w:rStyle w:val="InterlineTextNumChar"/>
        </w:rPr>
        <w:t>019</w:t>
      </w:r>
      <w:r w:rsidR="00800AD8">
        <w:tab/>
        <w:t>“îa</w:t>
      </w:r>
      <w:r w:rsidR="00800AD8">
        <w:tab/>
        <w:t>qunu</w:t>
      </w:r>
      <w:r w:rsidR="00800AD8">
        <w:tab/>
        <w:t>îa</w:t>
      </w:r>
      <w:r w:rsidR="00800AD8">
        <w:tab/>
        <w:t>qunu,</w:t>
      </w:r>
      <w:r w:rsidR="00800AD8">
        <w:tab/>
        <w:t>inu</w:t>
      </w:r>
      <w:r w:rsidR="00800AD8">
        <w:tab/>
        <w:t>mun?”</w:t>
      </w:r>
      <w:r w:rsidR="00EF66AD">
        <w:tab/>
        <w:t>aya</w:t>
      </w:r>
      <w:r w:rsidR="00EF66AD">
        <w:tab/>
        <w:t>za</w:t>
      </w:r>
      <w:r w:rsidR="00EF66AD">
        <w:tab/>
        <w:t>kama.</w:t>
      </w:r>
    </w:p>
    <w:p w14:paraId="722349A9" w14:textId="77777777" w:rsidR="00800AD8" w:rsidRDefault="00800AD8" w:rsidP="00EF66AD">
      <w:pPr>
        <w:pStyle w:val="InterlineGlossWithTrans"/>
        <w:tabs>
          <w:tab w:val="left" w:pos="533"/>
          <w:tab w:val="left" w:pos="1127"/>
          <w:tab w:val="left" w:pos="1751"/>
          <w:tab w:val="left" w:pos="2345"/>
          <w:tab w:val="left" w:pos="3029"/>
          <w:tab w:val="left" w:pos="3743"/>
          <w:tab w:val="left" w:pos="4667"/>
          <w:tab w:val="left" w:pos="5141"/>
          <w:tab w:val="left" w:pos="5630"/>
        </w:tabs>
      </w:pPr>
      <w:r>
        <w:tab/>
        <w:t>îa</w:t>
      </w:r>
      <w:r>
        <w:tab/>
        <w:t>qunu</w:t>
      </w:r>
      <w:r>
        <w:tab/>
        <w:t>îa</w:t>
      </w:r>
      <w:r>
        <w:tab/>
        <w:t>qunu</w:t>
      </w:r>
      <w:r>
        <w:tab/>
        <w:t>inu</w:t>
      </w:r>
      <w:r>
        <w:tab/>
        <w:t>mun</w:t>
      </w:r>
      <w:r w:rsidR="00EF66AD">
        <w:tab/>
        <w:t>aya</w:t>
      </w:r>
      <w:r w:rsidR="00EF66AD">
        <w:tab/>
        <w:t>zua</w:t>
      </w:r>
      <w:r w:rsidR="00EF66AD">
        <w:tab/>
        <w:t>kama</w:t>
      </w:r>
    </w:p>
    <w:p w14:paraId="4ECDDC6B" w14:textId="77777777" w:rsidR="00800AD8" w:rsidRDefault="00800AD8" w:rsidP="00EF66AD">
      <w:pPr>
        <w:pStyle w:val="InterlineTrans"/>
        <w:tabs>
          <w:tab w:val="left" w:pos="533"/>
          <w:tab w:val="left" w:pos="1127"/>
          <w:tab w:val="left" w:pos="1751"/>
          <w:tab w:val="left" w:pos="2345"/>
          <w:tab w:val="left" w:pos="3029"/>
          <w:tab w:val="left" w:pos="3743"/>
          <w:tab w:val="left" w:pos="4667"/>
          <w:tab w:val="left" w:pos="5141"/>
          <w:tab w:val="left" w:pos="5630"/>
        </w:tabs>
      </w:pPr>
      <w:r>
        <w:tab/>
        <w:t>class</w:t>
      </w:r>
      <w:r>
        <w:tab/>
        <w:t>child</w:t>
      </w:r>
      <w:r>
        <w:tab/>
        <w:t>class</w:t>
      </w:r>
      <w:r>
        <w:tab/>
        <w:t>child</w:t>
      </w:r>
      <w:r>
        <w:tab/>
        <w:t>where</w:t>
      </w:r>
      <w:r>
        <w:tab/>
      </w:r>
      <w:r>
        <w:rPr>
          <w:smallCaps/>
        </w:rPr>
        <w:t>f.</w:t>
      </w:r>
      <w:r>
        <w:t>you(</w:t>
      </w:r>
      <w:r>
        <w:rPr>
          <w:smallCaps/>
        </w:rPr>
        <w:t>p</w:t>
      </w:r>
      <w:r>
        <w:t>)</w:t>
      </w:r>
      <w:r w:rsidR="00EF66AD">
        <w:tab/>
        <w:t>say</w:t>
      </w:r>
      <w:r w:rsidR="00EF66AD">
        <w:tab/>
        <w:t>that</w:t>
      </w:r>
      <w:r w:rsidR="00EF66AD">
        <w:tab/>
        <w:t>father</w:t>
      </w:r>
    </w:p>
    <w:p w14:paraId="4A8DD0CF" w14:textId="77777777" w:rsidR="00800AD8" w:rsidRDefault="00800AD8">
      <w:pPr>
        <w:pStyle w:val="InterlineFree"/>
      </w:pPr>
      <w:r>
        <w:t>The father(s) said: “Children children, where are you?”</w:t>
      </w:r>
    </w:p>
    <w:p w14:paraId="3D906A2B" w14:textId="77777777" w:rsidR="00EF66AD" w:rsidRDefault="00DC1AE0" w:rsidP="00EF66AD">
      <w:pPr>
        <w:pStyle w:val="InterlineText"/>
        <w:tabs>
          <w:tab w:val="left" w:pos="533"/>
          <w:tab w:val="left" w:pos="1187"/>
          <w:tab w:val="left" w:pos="2246"/>
          <w:tab w:val="left" w:pos="2915"/>
        </w:tabs>
      </w:pPr>
      <w:r w:rsidRPr="003A1D48">
        <w:rPr>
          <w:rStyle w:val="InterlineTextNumChar"/>
        </w:rPr>
        <w:t>020</w:t>
      </w:r>
      <w:r w:rsidR="00800AD8">
        <w:tab/>
        <w:t>tjaîu</w:t>
      </w:r>
      <w:r w:rsidR="00800AD8">
        <w:tab/>
        <w:t>tjai</w:t>
      </w:r>
      <w:r w:rsidR="00800AD8">
        <w:tab/>
        <w:t>teku</w:t>
      </w:r>
      <w:r w:rsidR="00EF66AD">
        <w:tab/>
        <w:t>tjayamadju.</w:t>
      </w:r>
    </w:p>
    <w:p w14:paraId="6845CCB5" w14:textId="77777777" w:rsidR="00800AD8" w:rsidRDefault="00800AD8" w:rsidP="00EF66AD">
      <w:pPr>
        <w:pStyle w:val="InterlineGlossWithTrans"/>
        <w:tabs>
          <w:tab w:val="left" w:pos="533"/>
          <w:tab w:val="left" w:pos="1187"/>
          <w:tab w:val="left" w:pos="2246"/>
          <w:tab w:val="left" w:pos="2915"/>
        </w:tabs>
      </w:pPr>
      <w:r>
        <w:tab/>
        <w:t>tjaîu</w:t>
      </w:r>
      <w:r>
        <w:tab/>
        <w:t>tja-i</w:t>
      </w:r>
      <w:r>
        <w:tab/>
        <w:t>teku</w:t>
      </w:r>
      <w:r w:rsidR="00EF66AD">
        <w:tab/>
        <w:t>tjai-a-madju</w:t>
      </w:r>
    </w:p>
    <w:p w14:paraId="58CB3AD5" w14:textId="77777777" w:rsidR="00800AD8" w:rsidRDefault="00800AD8" w:rsidP="00EF66AD">
      <w:pPr>
        <w:pStyle w:val="InterlineTransNoFree"/>
        <w:tabs>
          <w:tab w:val="left" w:pos="1187"/>
          <w:tab w:val="left" w:pos="2246"/>
          <w:tab w:val="left" w:pos="2915"/>
          <w:tab w:val="right" w:pos="8787"/>
        </w:tabs>
      </w:pPr>
      <w:r>
        <w:tab/>
        <w:t>reach</w:t>
      </w:r>
      <w:r>
        <w:tab/>
        <w:t>more-</w:t>
      </w:r>
      <w:r>
        <w:rPr>
          <w:smallCaps/>
        </w:rPr>
        <w:t>loc</w:t>
      </w:r>
      <w:r>
        <w:tab/>
        <w:t>down</w:t>
      </w:r>
      <w:r w:rsidR="00EF66AD">
        <w:tab/>
      </w:r>
      <w:r w:rsidR="00EF66AD" w:rsidRPr="00D64271">
        <w:rPr>
          <w:smallCaps/>
        </w:rPr>
        <w:t>obl</w:t>
      </w:r>
      <w:r w:rsidR="00EF66AD">
        <w:t>-</w:t>
      </w:r>
      <w:r w:rsidR="00EF66AD">
        <w:rPr>
          <w:smallCaps/>
        </w:rPr>
        <w:t>pl</w:t>
      </w:r>
      <w:r w:rsidR="00EF66AD">
        <w:t>-</w:t>
      </w:r>
      <w:r w:rsidR="00EF66AD">
        <w:rPr>
          <w:smallCaps/>
        </w:rPr>
        <w:t>3rd</w:t>
      </w:r>
      <w:r w:rsidR="00EF66AD">
        <w:t>.</w:t>
      </w:r>
      <w:r w:rsidR="00EF66AD">
        <w:rPr>
          <w:smallCaps/>
        </w:rPr>
        <w:t>pers</w:t>
      </w:r>
      <w:r w:rsidR="00EF66AD">
        <w:rPr>
          <w:smallCaps/>
        </w:rPr>
        <w:tab/>
      </w:r>
      <w:r w:rsidR="00EF66AD">
        <w:t>They came right below them.</w:t>
      </w:r>
    </w:p>
    <w:p w14:paraId="079CD99F" w14:textId="77777777" w:rsidR="00EF66AD" w:rsidRDefault="00DC1AE0" w:rsidP="00EF66AD">
      <w:pPr>
        <w:pStyle w:val="InterlineText"/>
        <w:tabs>
          <w:tab w:val="left" w:pos="533"/>
          <w:tab w:val="left" w:pos="1082"/>
          <w:tab w:val="left" w:pos="2666"/>
          <w:tab w:val="left" w:pos="2930"/>
          <w:tab w:val="left" w:pos="3764"/>
          <w:tab w:val="left" w:pos="4688"/>
        </w:tabs>
      </w:pPr>
      <w:r w:rsidRPr="003A1D48">
        <w:rPr>
          <w:rStyle w:val="InterlineTextNumChar"/>
        </w:rPr>
        <w:t>021</w:t>
      </w:r>
      <w:r w:rsidR="00800AD8">
        <w:tab/>
        <w:t>“aki</w:t>
      </w:r>
      <w:r w:rsidR="00800AD8">
        <w:tab/>
        <w:t>pasainu</w:t>
      </w:r>
      <w:r w:rsidR="00800AD8">
        <w:tab/>
        <w:t>a</w:t>
      </w:r>
      <w:r w:rsidR="00800AD8">
        <w:tab/>
        <w:t>mareka</w:t>
      </w:r>
      <w:r w:rsidR="00EF66AD">
        <w:tab/>
        <w:t>tja</w:t>
      </w:r>
      <w:r w:rsidR="00EF66AD">
        <w:tab/>
        <w:t>aîak?</w:t>
      </w:r>
    </w:p>
    <w:p w14:paraId="27554CE1" w14:textId="77777777" w:rsidR="00800AD8" w:rsidRDefault="00800AD8" w:rsidP="00EF66AD">
      <w:pPr>
        <w:pStyle w:val="InterlineGlossWithTrans"/>
        <w:tabs>
          <w:tab w:val="left" w:pos="533"/>
          <w:tab w:val="left" w:pos="1082"/>
          <w:tab w:val="left" w:pos="2666"/>
          <w:tab w:val="left" w:pos="2930"/>
          <w:tab w:val="left" w:pos="3764"/>
          <w:tab w:val="left" w:pos="4688"/>
        </w:tabs>
      </w:pPr>
      <w:r>
        <w:tab/>
        <w:t>aki</w:t>
      </w:r>
      <w:r>
        <w:tab/>
        <w:t>pa-sa-inu</w:t>
      </w:r>
      <w:r>
        <w:tab/>
        <w:t>a</w:t>
      </w:r>
      <w:r>
        <w:tab/>
        <w:t>mareka</w:t>
      </w:r>
      <w:r w:rsidR="00EF66AD">
        <w:tab/>
        <w:t>tja</w:t>
      </w:r>
      <w:r w:rsidR="00EF66AD">
        <w:tab/>
        <w:t>aîak</w:t>
      </w:r>
    </w:p>
    <w:p w14:paraId="0E731C59" w14:textId="77777777" w:rsidR="00800AD8" w:rsidRDefault="00800AD8" w:rsidP="00EF66AD">
      <w:pPr>
        <w:pStyle w:val="InterlineTransNoFree"/>
        <w:tabs>
          <w:tab w:val="left" w:pos="1082"/>
          <w:tab w:val="left" w:pos="2666"/>
          <w:tab w:val="left" w:pos="2930"/>
          <w:tab w:val="left" w:pos="3764"/>
          <w:tab w:val="left" w:pos="4688"/>
          <w:tab w:val="right" w:pos="8787"/>
        </w:tabs>
      </w:pPr>
      <w:r>
        <w:tab/>
        <w:t>how</w:t>
      </w:r>
      <w:r>
        <w:tab/>
        <w:t>cause-go-where</w:t>
      </w:r>
      <w:r>
        <w:rPr>
          <w:smallCaps/>
        </w:rPr>
        <w:tab/>
        <w:t>c</w:t>
      </w:r>
      <w:r>
        <w:rPr>
          <w:smallCaps/>
        </w:rPr>
        <w:tab/>
      </w:r>
      <w:r>
        <w:t>many</w:t>
      </w:r>
      <w:r w:rsidR="00EF66AD">
        <w:tab/>
        <w:t>our(</w:t>
      </w:r>
      <w:r w:rsidR="00EF66AD">
        <w:rPr>
          <w:smallCaps/>
        </w:rPr>
        <w:t>inc</w:t>
      </w:r>
      <w:r w:rsidR="00EF66AD">
        <w:t>)</w:t>
      </w:r>
      <w:r w:rsidR="00EF66AD">
        <w:tab/>
        <w:t>child</w:t>
      </w:r>
      <w:r w:rsidR="00EF66AD">
        <w:tab/>
        <w:t>“Where have our children gone to?</w:t>
      </w:r>
    </w:p>
    <w:p w14:paraId="7113362E" w14:textId="77777777" w:rsidR="00800AD8" w:rsidRDefault="00DC1AE0" w:rsidP="00EF66AD">
      <w:pPr>
        <w:pStyle w:val="InterlineText"/>
        <w:tabs>
          <w:tab w:val="left" w:pos="533"/>
          <w:tab w:val="left" w:pos="1082"/>
        </w:tabs>
      </w:pPr>
      <w:r w:rsidRPr="003A1D48">
        <w:rPr>
          <w:rStyle w:val="InterlineTextNumChar"/>
        </w:rPr>
        <w:t>022</w:t>
      </w:r>
      <w:r w:rsidR="00800AD8">
        <w:tab/>
        <w:t>aki</w:t>
      </w:r>
      <w:r w:rsidR="00800AD8">
        <w:tab/>
        <w:t>matsay?</w:t>
      </w:r>
    </w:p>
    <w:p w14:paraId="0912773A" w14:textId="77777777" w:rsidR="00800AD8" w:rsidRDefault="00800AD8" w:rsidP="00EF66AD">
      <w:pPr>
        <w:pStyle w:val="InterlineGlossWithTrans"/>
        <w:tabs>
          <w:tab w:val="left" w:pos="533"/>
          <w:tab w:val="left" w:pos="1082"/>
        </w:tabs>
      </w:pPr>
      <w:r>
        <w:tab/>
        <w:t>aki</w:t>
      </w:r>
      <w:r>
        <w:tab/>
        <w:t>m-patsay</w:t>
      </w:r>
    </w:p>
    <w:p w14:paraId="2474B0EE" w14:textId="77777777" w:rsidR="00800AD8" w:rsidRDefault="00800AD8" w:rsidP="00EF66AD">
      <w:pPr>
        <w:pStyle w:val="InterlineTransNoFree"/>
        <w:tabs>
          <w:tab w:val="left" w:pos="1082"/>
          <w:tab w:val="right" w:pos="8787"/>
        </w:tabs>
      </w:pPr>
      <w:r>
        <w:tab/>
        <w:t>how</w:t>
      </w:r>
      <w:r>
        <w:tab/>
      </w:r>
      <w:r>
        <w:rPr>
          <w:smallCaps/>
        </w:rPr>
        <w:t>af</w:t>
      </w:r>
      <w:r>
        <w:t>-die</w:t>
      </w:r>
      <w:r w:rsidR="00EF66AD">
        <w:tab/>
        <w:t>Are they dead?</w:t>
      </w:r>
    </w:p>
    <w:p w14:paraId="2BB47187" w14:textId="77777777" w:rsidR="00EF66AD" w:rsidRDefault="00DC1AE0" w:rsidP="00EF66AD">
      <w:pPr>
        <w:pStyle w:val="InterlineText"/>
        <w:tabs>
          <w:tab w:val="left" w:pos="533"/>
          <w:tab w:val="left" w:pos="1082"/>
          <w:tab w:val="left" w:pos="2471"/>
          <w:tab w:val="left" w:pos="2945"/>
          <w:tab w:val="left" w:pos="3434"/>
          <w:tab w:val="left" w:pos="4658"/>
          <w:tab w:val="left" w:pos="5147"/>
        </w:tabs>
      </w:pPr>
      <w:r w:rsidRPr="003A1D48">
        <w:rPr>
          <w:rStyle w:val="InterlineTextNumChar"/>
        </w:rPr>
        <w:t>023</w:t>
      </w:r>
      <w:r w:rsidR="00800AD8">
        <w:tab/>
        <w:t>aki</w:t>
      </w:r>
      <w:r w:rsidR="00800AD8">
        <w:tab/>
        <w:t>semainu?”</w:t>
      </w:r>
      <w:r w:rsidR="00800AD8">
        <w:tab/>
        <w:t>aya</w:t>
      </w:r>
      <w:r w:rsidR="00800AD8">
        <w:tab/>
        <w:t>za</w:t>
      </w:r>
      <w:r w:rsidR="00EF66AD">
        <w:tab/>
        <w:t>matjaîaîak</w:t>
      </w:r>
      <w:r w:rsidR="00EF66AD">
        <w:tab/>
        <w:t>na</w:t>
      </w:r>
      <w:r w:rsidR="00EF66AD">
        <w:tab/>
        <w:t>mareqali.</w:t>
      </w:r>
    </w:p>
    <w:p w14:paraId="4474246E" w14:textId="77777777" w:rsidR="00800AD8" w:rsidRDefault="00800AD8" w:rsidP="00EF66AD">
      <w:pPr>
        <w:pStyle w:val="InterlineGlossWithTrans"/>
        <w:tabs>
          <w:tab w:val="left" w:pos="533"/>
          <w:tab w:val="left" w:pos="1082"/>
          <w:tab w:val="left" w:pos="2471"/>
          <w:tab w:val="left" w:pos="2945"/>
          <w:tab w:val="left" w:pos="3434"/>
          <w:tab w:val="left" w:pos="4658"/>
          <w:tab w:val="left" w:pos="5147"/>
        </w:tabs>
      </w:pPr>
      <w:r>
        <w:tab/>
        <w:t>aki</w:t>
      </w:r>
      <w:r>
        <w:tab/>
        <w:t>em=sa-inu</w:t>
      </w:r>
      <w:r>
        <w:tab/>
        <w:t>aya</w:t>
      </w:r>
      <w:r>
        <w:tab/>
        <w:t>zua</w:t>
      </w:r>
      <w:r w:rsidR="00EF66AD">
        <w:tab/>
        <w:t>matja-îaîak</w:t>
      </w:r>
      <w:r w:rsidR="00EF66AD">
        <w:tab/>
        <w:t>nua</w:t>
      </w:r>
      <w:r w:rsidR="00EF66AD">
        <w:tab/>
        <w:t>mare-qali</w:t>
      </w:r>
    </w:p>
    <w:p w14:paraId="36A66861" w14:textId="77777777" w:rsidR="00800AD8" w:rsidRDefault="00800AD8" w:rsidP="00EF66AD">
      <w:pPr>
        <w:pStyle w:val="InterlineTrans"/>
        <w:tabs>
          <w:tab w:val="left" w:pos="533"/>
          <w:tab w:val="left" w:pos="1082"/>
          <w:tab w:val="left" w:pos="2471"/>
          <w:tab w:val="left" w:pos="2945"/>
          <w:tab w:val="left" w:pos="3434"/>
          <w:tab w:val="left" w:pos="4658"/>
          <w:tab w:val="left" w:pos="5147"/>
        </w:tabs>
      </w:pPr>
      <w:r>
        <w:tab/>
        <w:t>how</w:t>
      </w:r>
      <w:r>
        <w:tab/>
      </w:r>
      <w:r>
        <w:rPr>
          <w:smallCaps/>
        </w:rPr>
        <w:t>af</w:t>
      </w:r>
      <w:r>
        <w:t>=go-where</w:t>
      </w:r>
      <w:r>
        <w:tab/>
        <w:t>say</w:t>
      </w:r>
      <w:r>
        <w:tab/>
        <w:t>that</w:t>
      </w:r>
      <w:r w:rsidR="00EF66AD">
        <w:tab/>
      </w:r>
      <w:r w:rsidR="00EF66AD">
        <w:rPr>
          <w:smallCaps/>
        </w:rPr>
        <w:t>num</w:t>
      </w:r>
      <w:r w:rsidR="00EF66AD">
        <w:t>-child</w:t>
      </w:r>
      <w:r w:rsidR="00EF66AD">
        <w:tab/>
        <w:t>of</w:t>
      </w:r>
      <w:r w:rsidR="00EF66AD">
        <w:tab/>
        <w:t>pair-friend</w:t>
      </w:r>
    </w:p>
    <w:p w14:paraId="28FF119A" w14:textId="77777777" w:rsidR="00800AD8" w:rsidRDefault="00800AD8">
      <w:pPr>
        <w:pStyle w:val="InterlineFree"/>
      </w:pPr>
      <w:r>
        <w:t>Where have they gone?” the friends’ parents said.</w:t>
      </w:r>
    </w:p>
    <w:p w14:paraId="5C531BE8" w14:textId="77777777" w:rsidR="00EF66AD" w:rsidRDefault="00DC1AE0" w:rsidP="00EF66AD">
      <w:pPr>
        <w:pStyle w:val="InterlineText"/>
        <w:tabs>
          <w:tab w:val="left" w:pos="533"/>
          <w:tab w:val="left" w:pos="1847"/>
          <w:tab w:val="left" w:pos="2531"/>
          <w:tab w:val="left" w:pos="3665"/>
          <w:tab w:val="left" w:pos="4589"/>
          <w:tab w:val="left" w:pos="5573"/>
          <w:tab w:val="left" w:pos="6497"/>
        </w:tabs>
      </w:pPr>
      <w:r w:rsidRPr="003A1D48">
        <w:rPr>
          <w:rStyle w:val="InterlineTextNumChar"/>
        </w:rPr>
        <w:t>024</w:t>
      </w:r>
      <w:r w:rsidR="00800AD8">
        <w:tab/>
        <w:t>naqeîetep</w:t>
      </w:r>
      <w:r w:rsidR="00800AD8">
        <w:tab/>
        <w:t>aza</w:t>
      </w:r>
      <w:r w:rsidR="00800AD8">
        <w:tab/>
        <w:t>mareqali</w:t>
      </w:r>
      <w:r w:rsidR="00800AD8">
        <w:tab/>
        <w:t>taza</w:t>
      </w:r>
      <w:r w:rsidR="00800AD8">
        <w:tab/>
        <w:t>rekutjan</w:t>
      </w:r>
      <w:r w:rsidR="00800AD8">
        <w:tab/>
        <w:t>taza</w:t>
      </w:r>
      <w:r w:rsidR="00EF66AD">
        <w:tab/>
        <w:t>matjaîaîak.</w:t>
      </w:r>
    </w:p>
    <w:p w14:paraId="7B6280C0" w14:textId="77777777" w:rsidR="00800AD8" w:rsidRDefault="00800AD8" w:rsidP="00EF66AD">
      <w:pPr>
        <w:pStyle w:val="InterlineGlossWithTrans"/>
        <w:tabs>
          <w:tab w:val="left" w:pos="533"/>
          <w:tab w:val="left" w:pos="1847"/>
          <w:tab w:val="left" w:pos="2531"/>
          <w:tab w:val="left" w:pos="3665"/>
          <w:tab w:val="left" w:pos="4589"/>
          <w:tab w:val="left" w:pos="5573"/>
          <w:tab w:val="left" w:pos="6497"/>
        </w:tabs>
      </w:pPr>
      <w:r>
        <w:tab/>
        <w:t>na-qeîetep</w:t>
      </w:r>
      <w:r>
        <w:tab/>
        <w:t>a-zua</w:t>
      </w:r>
      <w:r>
        <w:tab/>
        <w:t>mare-qali</w:t>
      </w:r>
      <w:r>
        <w:tab/>
        <w:t>ta-zua</w:t>
      </w:r>
      <w:r>
        <w:tab/>
        <w:t>rekutj-an</w:t>
      </w:r>
      <w:r>
        <w:tab/>
        <w:t>ta-zua</w:t>
      </w:r>
      <w:r w:rsidR="00EF66AD">
        <w:tab/>
        <w:t>matja-îaîak</w:t>
      </w:r>
    </w:p>
    <w:p w14:paraId="0CF22E0E" w14:textId="77777777" w:rsidR="00800AD8" w:rsidRDefault="00800AD8" w:rsidP="00EF66AD">
      <w:pPr>
        <w:pStyle w:val="InterlineTrans"/>
        <w:tabs>
          <w:tab w:val="left" w:pos="533"/>
          <w:tab w:val="left" w:pos="1847"/>
          <w:tab w:val="left" w:pos="2531"/>
          <w:tab w:val="left" w:pos="3665"/>
          <w:tab w:val="left" w:pos="4589"/>
          <w:tab w:val="left" w:pos="5573"/>
          <w:tab w:val="left" w:pos="6497"/>
        </w:tabs>
      </w:pPr>
      <w:r>
        <w:tab/>
      </w:r>
      <w:r>
        <w:rPr>
          <w:smallCaps/>
        </w:rPr>
        <w:t>past</w:t>
      </w:r>
      <w:r>
        <w:t>-silence</w:t>
      </w:r>
      <w:r>
        <w:tab/>
      </w:r>
      <w:r>
        <w:rPr>
          <w:smallCaps/>
        </w:rPr>
        <w:t>c-</w:t>
      </w:r>
      <w:r>
        <w:t>that</w:t>
      </w:r>
      <w:r>
        <w:tab/>
        <w:t>pair-friend</w:t>
      </w:r>
      <w:r>
        <w:tab/>
      </w:r>
      <w:r>
        <w:rPr>
          <w:smallCaps/>
        </w:rPr>
        <w:t>obl</w:t>
      </w:r>
      <w:r>
        <w:t>-that</w:t>
      </w:r>
      <w:r>
        <w:tab/>
        <w:t>fear-</w:t>
      </w:r>
      <w:r>
        <w:rPr>
          <w:smallCaps/>
        </w:rPr>
        <w:t>lf</w:t>
      </w:r>
      <w:r>
        <w:tab/>
      </w:r>
      <w:r>
        <w:rPr>
          <w:smallCaps/>
        </w:rPr>
        <w:t>obl</w:t>
      </w:r>
      <w:r>
        <w:t>-that</w:t>
      </w:r>
      <w:r w:rsidR="00EF66AD">
        <w:tab/>
      </w:r>
      <w:r w:rsidR="00EF66AD">
        <w:rPr>
          <w:smallCaps/>
        </w:rPr>
        <w:t>num</w:t>
      </w:r>
      <w:r w:rsidR="00EF66AD">
        <w:t>-child</w:t>
      </w:r>
    </w:p>
    <w:p w14:paraId="41DD7C91" w14:textId="77777777" w:rsidR="00800AD8" w:rsidRDefault="00800AD8">
      <w:pPr>
        <w:pStyle w:val="InterlineFree"/>
      </w:pPr>
      <w:r>
        <w:t>The friends kept quiet for fear of their parents.</w:t>
      </w:r>
    </w:p>
    <w:p w14:paraId="6900AA54" w14:textId="77777777" w:rsidR="00EF66AD" w:rsidRDefault="00DC1AE0" w:rsidP="00EF66AD">
      <w:pPr>
        <w:pStyle w:val="InterlineText"/>
        <w:tabs>
          <w:tab w:val="left" w:pos="533"/>
          <w:tab w:val="left" w:pos="1202"/>
          <w:tab w:val="left" w:pos="1841"/>
          <w:tab w:val="left" w:pos="2105"/>
          <w:tab w:val="left" w:pos="2849"/>
          <w:tab w:val="left" w:pos="3548"/>
          <w:tab w:val="left" w:pos="4232"/>
        </w:tabs>
      </w:pPr>
      <w:r w:rsidRPr="003A1D48">
        <w:rPr>
          <w:rStyle w:val="InterlineTextNumChar"/>
        </w:rPr>
        <w:t>025</w:t>
      </w:r>
      <w:r w:rsidR="00800AD8">
        <w:tab/>
        <w:t>manu</w:t>
      </w:r>
      <w:r w:rsidR="00800AD8">
        <w:tab/>
        <w:t>vaik</w:t>
      </w:r>
      <w:r w:rsidR="00800AD8">
        <w:tab/>
        <w:t>a</w:t>
      </w:r>
      <w:r w:rsidR="00800AD8">
        <w:tab/>
        <w:t>sema</w:t>
      </w:r>
      <w:r w:rsidR="00800AD8">
        <w:tab/>
        <w:t>umaq</w:t>
      </w:r>
      <w:r w:rsidR="00800AD8">
        <w:tab/>
        <w:t>aza</w:t>
      </w:r>
      <w:r w:rsidR="00EF66AD">
        <w:tab/>
        <w:t>matjaîaîak.</w:t>
      </w:r>
    </w:p>
    <w:p w14:paraId="599348AF" w14:textId="77777777" w:rsidR="00800AD8" w:rsidRDefault="00800AD8" w:rsidP="00EF66AD">
      <w:pPr>
        <w:pStyle w:val="InterlineGlossWithTrans"/>
        <w:tabs>
          <w:tab w:val="left" w:pos="533"/>
          <w:tab w:val="left" w:pos="1202"/>
          <w:tab w:val="left" w:pos="1841"/>
          <w:tab w:val="left" w:pos="2105"/>
          <w:tab w:val="left" w:pos="2849"/>
          <w:tab w:val="left" w:pos="3548"/>
          <w:tab w:val="left" w:pos="4232"/>
        </w:tabs>
      </w:pPr>
      <w:r>
        <w:tab/>
        <w:t>manu</w:t>
      </w:r>
      <w:r>
        <w:tab/>
        <w:t>vaik</w:t>
      </w:r>
      <w:r>
        <w:tab/>
        <w:t>a</w:t>
      </w:r>
      <w:r>
        <w:tab/>
        <w:t>em=sa</w:t>
      </w:r>
      <w:r>
        <w:tab/>
        <w:t>umaq</w:t>
      </w:r>
      <w:r>
        <w:tab/>
        <w:t>a-zua</w:t>
      </w:r>
      <w:r w:rsidR="00EF66AD">
        <w:tab/>
        <w:t>matja-îaîak</w:t>
      </w:r>
    </w:p>
    <w:p w14:paraId="02583832" w14:textId="77777777" w:rsidR="00800AD8" w:rsidRDefault="00800AD8" w:rsidP="00EF66AD">
      <w:pPr>
        <w:pStyle w:val="InterlineTransNoFree"/>
        <w:tabs>
          <w:tab w:val="left" w:pos="1202"/>
          <w:tab w:val="left" w:pos="1841"/>
          <w:tab w:val="left" w:pos="2105"/>
          <w:tab w:val="left" w:pos="2849"/>
          <w:tab w:val="left" w:pos="3548"/>
          <w:tab w:val="left" w:pos="4232"/>
          <w:tab w:val="right" w:pos="8787"/>
        </w:tabs>
      </w:pPr>
      <w:r>
        <w:tab/>
        <w:t>then</w:t>
      </w:r>
      <w:r>
        <w:tab/>
        <w:t>leave</w:t>
      </w:r>
      <w:r>
        <w:rPr>
          <w:smallCaps/>
        </w:rPr>
        <w:tab/>
        <w:t>c</w:t>
      </w:r>
      <w:r>
        <w:rPr>
          <w:smallCaps/>
        </w:rPr>
        <w:tab/>
        <w:t>af</w:t>
      </w:r>
      <w:r>
        <w:t>=go</w:t>
      </w:r>
      <w:r>
        <w:tab/>
        <w:t>house</w:t>
      </w:r>
      <w:r>
        <w:tab/>
      </w:r>
      <w:r>
        <w:rPr>
          <w:smallCaps/>
        </w:rPr>
        <w:t>c-</w:t>
      </w:r>
      <w:r>
        <w:t>that</w:t>
      </w:r>
      <w:r w:rsidR="00EF66AD">
        <w:tab/>
      </w:r>
      <w:r w:rsidR="00EF66AD">
        <w:rPr>
          <w:smallCaps/>
        </w:rPr>
        <w:t>num</w:t>
      </w:r>
      <w:r w:rsidR="00EF66AD">
        <w:t>-child</w:t>
      </w:r>
      <w:r w:rsidR="00EF66AD">
        <w:tab/>
        <w:t>So the parents went home.</w:t>
      </w:r>
    </w:p>
    <w:p w14:paraId="0D7088BE" w14:textId="77777777" w:rsidR="00EF66AD" w:rsidRDefault="00DC1AE0" w:rsidP="00850E56">
      <w:pPr>
        <w:pStyle w:val="InterlineText"/>
        <w:tabs>
          <w:tab w:val="left" w:pos="533"/>
          <w:tab w:val="left" w:pos="1097"/>
          <w:tab w:val="left" w:pos="2171"/>
          <w:tab w:val="left" w:pos="2675"/>
          <w:tab w:val="left" w:pos="3404"/>
          <w:tab w:val="left" w:pos="4793"/>
          <w:tab w:val="left" w:pos="5717"/>
          <w:tab w:val="left" w:pos="6221"/>
          <w:tab w:val="left" w:pos="6950"/>
          <w:tab w:val="left" w:pos="7649"/>
        </w:tabs>
      </w:pPr>
      <w:r w:rsidRPr="003A1D48">
        <w:rPr>
          <w:rStyle w:val="InterlineTextNumChar"/>
        </w:rPr>
        <w:t>026</w:t>
      </w:r>
      <w:r w:rsidR="00800AD8">
        <w:tab/>
        <w:t>ka</w:t>
      </w:r>
      <w:r w:rsidR="00800AD8">
        <w:tab/>
        <w:t>zemuker</w:t>
      </w:r>
      <w:r w:rsidR="00800AD8">
        <w:tab/>
        <w:t>i</w:t>
      </w:r>
      <w:r w:rsidR="00800AD8">
        <w:tab/>
        <w:t>umaq,</w:t>
      </w:r>
      <w:r w:rsidR="00EF66AD">
        <w:tab/>
        <w:t>pasemalaw</w:t>
      </w:r>
      <w:r w:rsidR="00EF66AD">
        <w:tab/>
        <w:t>taza</w:t>
      </w:r>
      <w:r w:rsidR="00EF66AD">
        <w:tab/>
        <w:t>i</w:t>
      </w:r>
      <w:r w:rsidR="00EF66AD">
        <w:tab/>
        <w:t>umaq:</w:t>
      </w:r>
      <w:r w:rsidR="00EF66AD">
        <w:tab/>
        <w:t>“neka</w:t>
      </w:r>
      <w:r w:rsidR="00EF66AD">
        <w:tab/>
        <w:t>tia</w:t>
      </w:r>
    </w:p>
    <w:p w14:paraId="313AABCE" w14:textId="77777777" w:rsidR="00800AD8" w:rsidRDefault="00800AD8" w:rsidP="00850E56">
      <w:pPr>
        <w:pStyle w:val="InterlineGlossWithTrans"/>
        <w:tabs>
          <w:tab w:val="left" w:pos="533"/>
          <w:tab w:val="left" w:pos="1097"/>
          <w:tab w:val="left" w:pos="2171"/>
          <w:tab w:val="left" w:pos="2675"/>
          <w:tab w:val="left" w:pos="3404"/>
          <w:tab w:val="left" w:pos="4793"/>
          <w:tab w:val="left" w:pos="5717"/>
          <w:tab w:val="left" w:pos="6221"/>
          <w:tab w:val="left" w:pos="6950"/>
          <w:tab w:val="left" w:pos="7649"/>
        </w:tabs>
      </w:pPr>
      <w:r>
        <w:tab/>
        <w:t>ka</w:t>
      </w:r>
      <w:r>
        <w:tab/>
        <w:t>em=zuker</w:t>
      </w:r>
      <w:r>
        <w:tab/>
        <w:t>i</w:t>
      </w:r>
      <w:r>
        <w:tab/>
        <w:t>umaq</w:t>
      </w:r>
      <w:r w:rsidR="00EF66AD">
        <w:tab/>
        <w:t>pa-em=salaw</w:t>
      </w:r>
      <w:r w:rsidR="00EF66AD">
        <w:tab/>
        <w:t>ta-zua</w:t>
      </w:r>
      <w:r w:rsidR="00EF66AD">
        <w:tab/>
        <w:t>i</w:t>
      </w:r>
      <w:r w:rsidR="00EF66AD">
        <w:tab/>
        <w:t>umaq</w:t>
      </w:r>
      <w:r w:rsidR="00EF66AD">
        <w:tab/>
        <w:t>neka</w:t>
      </w:r>
      <w:r w:rsidR="00EF66AD">
        <w:tab/>
        <w:t>ti-a</w:t>
      </w:r>
    </w:p>
    <w:p w14:paraId="32DDD2F5" w14:textId="77777777" w:rsidR="00800AD8" w:rsidRDefault="00800AD8" w:rsidP="00850E56">
      <w:pPr>
        <w:pStyle w:val="InterlineTransNoFree"/>
        <w:tabs>
          <w:tab w:val="left" w:pos="1097"/>
          <w:tab w:val="left" w:pos="2171"/>
          <w:tab w:val="left" w:pos="2675"/>
          <w:tab w:val="left" w:pos="3404"/>
          <w:tab w:val="left" w:pos="4793"/>
          <w:tab w:val="left" w:pos="5717"/>
          <w:tab w:val="left" w:pos="6221"/>
          <w:tab w:val="left" w:pos="6950"/>
          <w:tab w:val="left" w:pos="7649"/>
        </w:tabs>
      </w:pPr>
      <w:r>
        <w:tab/>
        <w:t>after</w:t>
      </w:r>
      <w:r>
        <w:tab/>
      </w:r>
      <w:r>
        <w:rPr>
          <w:smallCaps/>
        </w:rPr>
        <w:t>af</w:t>
      </w:r>
      <w:r>
        <w:t>=arrive</w:t>
      </w:r>
      <w:r>
        <w:tab/>
      </w:r>
      <w:r>
        <w:rPr>
          <w:smallCaps/>
        </w:rPr>
        <w:t>loc</w:t>
      </w:r>
      <w:r>
        <w:tab/>
        <w:t>house</w:t>
      </w:r>
      <w:r w:rsidR="00EF66AD">
        <w:tab/>
        <w:t>cause-</w:t>
      </w:r>
      <w:r w:rsidR="00EF66AD">
        <w:rPr>
          <w:smallCaps/>
        </w:rPr>
        <w:t>af</w:t>
      </w:r>
      <w:r w:rsidR="00EF66AD">
        <w:t>=tell</w:t>
      </w:r>
      <w:r w:rsidR="00EF66AD">
        <w:tab/>
      </w:r>
      <w:r w:rsidR="00EF66AD">
        <w:rPr>
          <w:smallCaps/>
        </w:rPr>
        <w:t>obl</w:t>
      </w:r>
      <w:r w:rsidR="00EF66AD">
        <w:t>-that</w:t>
      </w:r>
      <w:r w:rsidR="00EF66AD">
        <w:tab/>
      </w:r>
      <w:r w:rsidR="00EF66AD">
        <w:rPr>
          <w:smallCaps/>
        </w:rPr>
        <w:t>loc</w:t>
      </w:r>
      <w:r w:rsidR="00EF66AD">
        <w:tab/>
        <w:t>house</w:t>
      </w:r>
      <w:r w:rsidR="00EF66AD">
        <w:tab/>
        <w:t>no</w:t>
      </w:r>
      <w:r w:rsidR="00EF66AD">
        <w:tab/>
      </w:r>
      <w:r w:rsidR="00EF66AD">
        <w:rPr>
          <w:smallCaps/>
        </w:rPr>
        <w:t>f.h</w:t>
      </w:r>
      <w:r w:rsidR="00EF66AD">
        <w:t>-</w:t>
      </w:r>
      <w:r w:rsidR="00EF66AD">
        <w:rPr>
          <w:smallCaps/>
        </w:rPr>
        <w:t>pl</w:t>
      </w:r>
    </w:p>
    <w:p w14:paraId="02F2C1AC" w14:textId="77777777" w:rsidR="00850E56" w:rsidRDefault="00800AD8" w:rsidP="00850E56">
      <w:pPr>
        <w:pStyle w:val="InterlineText"/>
        <w:tabs>
          <w:tab w:val="left" w:pos="533"/>
          <w:tab w:val="left" w:pos="1667"/>
          <w:tab w:val="left" w:pos="2666"/>
          <w:tab w:val="left" w:pos="3830"/>
          <w:tab w:val="left" w:pos="4304"/>
          <w:tab w:val="left" w:pos="5228"/>
        </w:tabs>
      </w:pPr>
      <w:r>
        <w:tab/>
        <w:t>mareqali;</w:t>
      </w:r>
      <w:r>
        <w:tab/>
        <w:t>matsay</w:t>
      </w:r>
      <w:r w:rsidR="00850E56">
        <w:tab/>
        <w:t>kaumaya,”</w:t>
      </w:r>
      <w:r w:rsidR="00850E56">
        <w:tab/>
        <w:t>aya</w:t>
      </w:r>
      <w:r w:rsidR="00850E56">
        <w:tab/>
        <w:t>taza</w:t>
      </w:r>
      <w:r w:rsidR="00850E56">
        <w:tab/>
        <w:t>taqaîaqaîan.</w:t>
      </w:r>
    </w:p>
    <w:p w14:paraId="35FC8D98" w14:textId="77777777" w:rsidR="00800AD8" w:rsidRDefault="00800AD8" w:rsidP="00850E56">
      <w:pPr>
        <w:pStyle w:val="InterlineGlossWithTrans"/>
        <w:tabs>
          <w:tab w:val="left" w:pos="533"/>
          <w:tab w:val="left" w:pos="1667"/>
          <w:tab w:val="left" w:pos="2666"/>
          <w:tab w:val="left" w:pos="3830"/>
          <w:tab w:val="left" w:pos="4304"/>
          <w:tab w:val="left" w:pos="5228"/>
        </w:tabs>
      </w:pPr>
      <w:r>
        <w:tab/>
        <w:t>mare-qali</w:t>
      </w:r>
      <w:r>
        <w:tab/>
        <w:t>m-patsay</w:t>
      </w:r>
      <w:r w:rsidR="00850E56">
        <w:tab/>
        <w:t>kaumaya</w:t>
      </w:r>
      <w:r w:rsidR="00850E56">
        <w:tab/>
        <w:t>aya</w:t>
      </w:r>
      <w:r w:rsidR="00850E56">
        <w:tab/>
        <w:t>ta-zua</w:t>
      </w:r>
      <w:r w:rsidR="00850E56">
        <w:tab/>
        <w:t>ta-qaîa-qaîa-an</w:t>
      </w:r>
    </w:p>
    <w:p w14:paraId="34D0DD35" w14:textId="77777777" w:rsidR="00800AD8" w:rsidRDefault="00800AD8" w:rsidP="00850E56">
      <w:pPr>
        <w:pStyle w:val="InterlineTrans"/>
        <w:tabs>
          <w:tab w:val="left" w:pos="533"/>
          <w:tab w:val="left" w:pos="1667"/>
          <w:tab w:val="left" w:pos="2666"/>
          <w:tab w:val="left" w:pos="3830"/>
          <w:tab w:val="left" w:pos="4304"/>
          <w:tab w:val="left" w:pos="5228"/>
        </w:tabs>
      </w:pPr>
      <w:r>
        <w:tab/>
        <w:t>pair-friend</w:t>
      </w:r>
      <w:r>
        <w:tab/>
      </w:r>
      <w:r>
        <w:rPr>
          <w:smallCaps/>
        </w:rPr>
        <w:t>af</w:t>
      </w:r>
      <w:r>
        <w:t>-die</w:t>
      </w:r>
      <w:r w:rsidR="00850E56">
        <w:tab/>
        <w:t>perhaps</w:t>
      </w:r>
      <w:r w:rsidR="00850E56">
        <w:tab/>
        <w:t>say</w:t>
      </w:r>
      <w:r w:rsidR="00850E56">
        <w:tab/>
      </w:r>
      <w:r w:rsidR="00850E56">
        <w:rPr>
          <w:smallCaps/>
        </w:rPr>
        <w:t>obl</w:t>
      </w:r>
      <w:r w:rsidR="00850E56">
        <w:t>-that</w:t>
      </w:r>
      <w:r w:rsidR="00850E56">
        <w:tab/>
        <w:t>?-</w:t>
      </w:r>
      <w:r w:rsidR="00850E56">
        <w:rPr>
          <w:smallCaps/>
        </w:rPr>
        <w:t>red</w:t>
      </w:r>
      <w:r w:rsidR="00850E56">
        <w:t>-outsider-</w:t>
      </w:r>
      <w:r w:rsidR="00850E56">
        <w:rPr>
          <w:smallCaps/>
        </w:rPr>
        <w:t>nom</w:t>
      </w:r>
    </w:p>
    <w:p w14:paraId="4BC314B1" w14:textId="77777777" w:rsidR="00800AD8" w:rsidRDefault="00800AD8" w:rsidP="00850E56">
      <w:pPr>
        <w:pStyle w:val="InterlineFree"/>
      </w:pPr>
      <w:r>
        <w:t>When they got home they told the people there: “There is no sign of the friends; perhaps they are dead,” they said to their fellow-villagers.</w:t>
      </w:r>
    </w:p>
    <w:p w14:paraId="15FDAD5C" w14:textId="77777777" w:rsidR="00850E56" w:rsidRDefault="00DC1AE0" w:rsidP="00850E56">
      <w:pPr>
        <w:pStyle w:val="InterlineText"/>
        <w:tabs>
          <w:tab w:val="left" w:pos="533"/>
          <w:tab w:val="left" w:pos="1067"/>
          <w:tab w:val="left" w:pos="1631"/>
          <w:tab w:val="left" w:pos="3515"/>
          <w:tab w:val="left" w:pos="4154"/>
          <w:tab w:val="left" w:pos="4928"/>
          <w:tab w:val="left" w:pos="6032"/>
          <w:tab w:val="left" w:pos="6716"/>
        </w:tabs>
      </w:pPr>
      <w:r w:rsidRPr="003A1D48">
        <w:rPr>
          <w:rStyle w:val="InterlineTextNumChar"/>
        </w:rPr>
        <w:t>027</w:t>
      </w:r>
      <w:r w:rsidR="00800AD8">
        <w:tab/>
        <w:t>pai</w:t>
      </w:r>
      <w:r w:rsidR="00800AD8">
        <w:tab/>
        <w:t>ka</w:t>
      </w:r>
      <w:r w:rsidR="00800AD8">
        <w:tab/>
        <w:t>maîianga</w:t>
      </w:r>
      <w:r w:rsidR="00800AD8">
        <w:tab/>
        <w:t>vaik</w:t>
      </w:r>
      <w:r w:rsidR="00850E56">
        <w:tab/>
        <w:t>anga</w:t>
      </w:r>
      <w:r w:rsidR="00850E56">
        <w:tab/>
        <w:t>kemim</w:t>
      </w:r>
      <w:r w:rsidR="00850E56">
        <w:tab/>
        <w:t>aza</w:t>
      </w:r>
      <w:r w:rsidR="00850E56">
        <w:tab/>
        <w:t>taqaîaqaîan.</w:t>
      </w:r>
    </w:p>
    <w:p w14:paraId="3FF05AD8" w14:textId="77777777" w:rsidR="00800AD8" w:rsidRDefault="00800AD8" w:rsidP="00850E56">
      <w:pPr>
        <w:pStyle w:val="InterlineGlossWithTrans"/>
        <w:tabs>
          <w:tab w:val="left" w:pos="533"/>
          <w:tab w:val="left" w:pos="1067"/>
          <w:tab w:val="left" w:pos="1631"/>
          <w:tab w:val="left" w:pos="3515"/>
          <w:tab w:val="left" w:pos="4154"/>
          <w:tab w:val="left" w:pos="4928"/>
          <w:tab w:val="left" w:pos="6032"/>
          <w:tab w:val="left" w:pos="6716"/>
        </w:tabs>
      </w:pPr>
      <w:r>
        <w:tab/>
        <w:t>pai</w:t>
      </w:r>
      <w:r>
        <w:tab/>
        <w:t>ka</w:t>
      </w:r>
      <w:r>
        <w:tab/>
        <w:t>ma-îia-anga</w:t>
      </w:r>
      <w:r>
        <w:tab/>
        <w:t>vaik</w:t>
      </w:r>
      <w:r w:rsidR="00850E56">
        <w:tab/>
        <w:t>anga</w:t>
      </w:r>
      <w:r w:rsidR="00850E56">
        <w:tab/>
        <w:t>em=kim</w:t>
      </w:r>
      <w:r w:rsidR="00850E56">
        <w:tab/>
        <w:t>a-zua</w:t>
      </w:r>
      <w:r w:rsidR="00850E56">
        <w:tab/>
        <w:t>ta-qaîa-qaîa-an</w:t>
      </w:r>
    </w:p>
    <w:p w14:paraId="02D9E1B2" w14:textId="77777777" w:rsidR="00800AD8" w:rsidRDefault="00800AD8" w:rsidP="00850E56">
      <w:pPr>
        <w:pStyle w:val="InterlineTrans"/>
        <w:tabs>
          <w:tab w:val="left" w:pos="533"/>
          <w:tab w:val="left" w:pos="1067"/>
          <w:tab w:val="left" w:pos="1631"/>
          <w:tab w:val="left" w:pos="3515"/>
          <w:tab w:val="left" w:pos="4154"/>
          <w:tab w:val="left" w:pos="4928"/>
          <w:tab w:val="left" w:pos="6032"/>
          <w:tab w:val="left" w:pos="6716"/>
        </w:tabs>
      </w:pPr>
      <w:r>
        <w:tab/>
        <w:t>well</w:t>
      </w:r>
      <w:r>
        <w:tab/>
        <w:t>after</w:t>
      </w:r>
      <w:r>
        <w:tab/>
      </w:r>
      <w:r>
        <w:rPr>
          <w:smallCaps/>
        </w:rPr>
        <w:t>stat</w:t>
      </w:r>
      <w:r>
        <w:t>-dawn-indeed</w:t>
      </w:r>
      <w:r>
        <w:tab/>
        <w:t>leave</w:t>
      </w:r>
      <w:r w:rsidR="00850E56">
        <w:tab/>
        <w:t>indeed</w:t>
      </w:r>
      <w:r w:rsidR="00850E56">
        <w:tab/>
      </w:r>
      <w:r w:rsidR="00850E56">
        <w:rPr>
          <w:smallCaps/>
        </w:rPr>
        <w:t>af</w:t>
      </w:r>
      <w:r w:rsidR="00850E56">
        <w:t>=search</w:t>
      </w:r>
      <w:r w:rsidR="00850E56">
        <w:tab/>
      </w:r>
      <w:r w:rsidR="00850E56">
        <w:rPr>
          <w:smallCaps/>
        </w:rPr>
        <w:t>c-</w:t>
      </w:r>
      <w:r w:rsidR="00850E56">
        <w:t>that</w:t>
      </w:r>
      <w:r w:rsidR="00850E56">
        <w:tab/>
        <w:t>?-</w:t>
      </w:r>
      <w:r w:rsidR="00850E56">
        <w:rPr>
          <w:smallCaps/>
        </w:rPr>
        <w:t>red</w:t>
      </w:r>
      <w:r w:rsidR="00850E56">
        <w:t>-outsider-</w:t>
      </w:r>
      <w:r w:rsidR="00850E56">
        <w:rPr>
          <w:smallCaps/>
        </w:rPr>
        <w:t>nom</w:t>
      </w:r>
    </w:p>
    <w:p w14:paraId="7BB4193D" w14:textId="77777777" w:rsidR="00800AD8" w:rsidRDefault="00800AD8">
      <w:pPr>
        <w:pStyle w:val="InterlineFree"/>
      </w:pPr>
      <w:r>
        <w:t>So next day the villagers went to look for them</w:t>
      </w:r>
      <w:r w:rsidR="00433A7E">
        <w:t>,</w:t>
      </w:r>
    </w:p>
    <w:p w14:paraId="4739467A" w14:textId="77777777" w:rsidR="00800AD8" w:rsidRDefault="00DC1AE0" w:rsidP="00850E56">
      <w:pPr>
        <w:pStyle w:val="InterlineText"/>
        <w:tabs>
          <w:tab w:val="left" w:pos="533"/>
          <w:tab w:val="left" w:pos="1202"/>
          <w:tab w:val="left" w:pos="2246"/>
          <w:tab w:val="left" w:pos="2930"/>
        </w:tabs>
      </w:pPr>
      <w:r w:rsidRPr="003A1D48">
        <w:rPr>
          <w:rStyle w:val="InterlineTextNumChar"/>
        </w:rPr>
        <w:t>028</w:t>
      </w:r>
      <w:r w:rsidR="00800AD8">
        <w:tab/>
        <w:t>manu</w:t>
      </w:r>
      <w:r w:rsidR="00800AD8">
        <w:tab/>
        <w:t>patsun</w:t>
      </w:r>
      <w:r w:rsidR="00800AD8">
        <w:tab/>
        <w:t>aza</w:t>
      </w:r>
      <w:r w:rsidR="00800AD8">
        <w:tab/>
        <w:t>ma÷usa.</w:t>
      </w:r>
    </w:p>
    <w:p w14:paraId="7B5196E6" w14:textId="77777777" w:rsidR="00800AD8" w:rsidRDefault="00800AD8" w:rsidP="00850E56">
      <w:pPr>
        <w:pStyle w:val="InterlineGlossWithTrans"/>
        <w:tabs>
          <w:tab w:val="left" w:pos="533"/>
          <w:tab w:val="left" w:pos="1202"/>
          <w:tab w:val="left" w:pos="2246"/>
          <w:tab w:val="left" w:pos="2930"/>
        </w:tabs>
      </w:pPr>
      <w:r>
        <w:tab/>
        <w:t>manu</w:t>
      </w:r>
      <w:r>
        <w:tab/>
        <w:t>pa-tsun</w:t>
      </w:r>
      <w:r>
        <w:tab/>
        <w:t>a-zua</w:t>
      </w:r>
      <w:r>
        <w:tab/>
        <w:t>ma-÷usa</w:t>
      </w:r>
    </w:p>
    <w:p w14:paraId="0416FAEE" w14:textId="77777777" w:rsidR="00800AD8" w:rsidRDefault="00800AD8" w:rsidP="00850E56">
      <w:pPr>
        <w:pStyle w:val="InterlineTrans"/>
        <w:tabs>
          <w:tab w:val="left" w:pos="533"/>
          <w:tab w:val="left" w:pos="1202"/>
          <w:tab w:val="left" w:pos="2246"/>
          <w:tab w:val="left" w:pos="2930"/>
        </w:tabs>
      </w:pPr>
      <w:r>
        <w:tab/>
        <w:t>then</w:t>
      </w:r>
      <w:r>
        <w:tab/>
        <w:t>cause-see</w:t>
      </w:r>
      <w:r>
        <w:tab/>
      </w:r>
      <w:r>
        <w:rPr>
          <w:smallCaps/>
        </w:rPr>
        <w:t>c-</w:t>
      </w:r>
      <w:r>
        <w:t>that</w:t>
      </w:r>
      <w:r>
        <w:tab/>
      </w:r>
      <w:r>
        <w:rPr>
          <w:smallCaps/>
        </w:rPr>
        <w:t>num</w:t>
      </w:r>
      <w:r>
        <w:t>-two</w:t>
      </w:r>
    </w:p>
    <w:p w14:paraId="00A53C3B" w14:textId="77777777" w:rsidR="00800AD8" w:rsidRDefault="00800AD8">
      <w:pPr>
        <w:pStyle w:val="InterlineFree"/>
      </w:pPr>
      <w:r>
        <w:t xml:space="preserve">and </w:t>
      </w:r>
      <w:r w:rsidR="00850E56">
        <w:t>two of them saw the children (</w:t>
      </w:r>
      <w:r w:rsidR="00850E56" w:rsidRPr="00850E56">
        <w:rPr>
          <w:i/>
        </w:rPr>
        <w:t>or</w:t>
      </w:r>
      <w:r>
        <w:t xml:space="preserve"> and the two (children) saw them coming).</w:t>
      </w:r>
    </w:p>
    <w:p w14:paraId="5E0446A6" w14:textId="77777777" w:rsidR="00850E56" w:rsidRDefault="00DC1AE0" w:rsidP="00850E56">
      <w:pPr>
        <w:pStyle w:val="InterlineText"/>
        <w:tabs>
          <w:tab w:val="left" w:pos="533"/>
          <w:tab w:val="left" w:pos="1172"/>
          <w:tab w:val="left" w:pos="1436"/>
          <w:tab w:val="left" w:pos="2510"/>
          <w:tab w:val="left" w:pos="3014"/>
          <w:tab w:val="left" w:pos="4163"/>
          <w:tab w:val="left" w:pos="4667"/>
          <w:tab w:val="left" w:pos="5711"/>
          <w:tab w:val="left" w:pos="6185"/>
          <w:tab w:val="left" w:pos="6674"/>
        </w:tabs>
      </w:pPr>
      <w:r w:rsidRPr="003A1D48">
        <w:rPr>
          <w:rStyle w:val="InterlineTextNumChar"/>
        </w:rPr>
        <w:t>029</w:t>
      </w:r>
      <w:r w:rsidR="00800AD8">
        <w:tab/>
        <w:t>“uzai</w:t>
      </w:r>
      <w:r w:rsidR="00800AD8">
        <w:tab/>
        <w:t>a</w:t>
      </w:r>
      <w:r w:rsidR="00800AD8">
        <w:tab/>
        <w:t>îavingan</w:t>
      </w:r>
      <w:r w:rsidR="00800AD8">
        <w:tab/>
        <w:t>i</w:t>
      </w:r>
      <w:r w:rsidR="00800AD8">
        <w:tab/>
        <w:t>vavaw</w:t>
      </w:r>
      <w:r w:rsidR="00850E56">
        <w:tab/>
        <w:t>ta</w:t>
      </w:r>
      <w:r w:rsidR="00850E56">
        <w:tab/>
        <w:t>kamaya,”</w:t>
      </w:r>
      <w:r w:rsidR="00850E56">
        <w:tab/>
        <w:t>aya</w:t>
      </w:r>
      <w:r w:rsidR="00850E56">
        <w:tab/>
        <w:t>za</w:t>
      </w:r>
      <w:r w:rsidR="00850E56">
        <w:tab/>
        <w:t>qaliqali.</w:t>
      </w:r>
    </w:p>
    <w:p w14:paraId="65173661" w14:textId="77777777" w:rsidR="00800AD8" w:rsidRDefault="00800AD8" w:rsidP="00850E56">
      <w:pPr>
        <w:pStyle w:val="InterlineGlossWithTrans"/>
        <w:tabs>
          <w:tab w:val="left" w:pos="533"/>
          <w:tab w:val="left" w:pos="1172"/>
          <w:tab w:val="left" w:pos="1436"/>
          <w:tab w:val="left" w:pos="2510"/>
          <w:tab w:val="left" w:pos="3014"/>
          <w:tab w:val="left" w:pos="4163"/>
          <w:tab w:val="left" w:pos="4667"/>
          <w:tab w:val="left" w:pos="5711"/>
          <w:tab w:val="left" w:pos="6185"/>
          <w:tab w:val="left" w:pos="6674"/>
        </w:tabs>
      </w:pPr>
      <w:r>
        <w:tab/>
        <w:t>uzay</w:t>
      </w:r>
      <w:r>
        <w:tab/>
        <w:t>a</w:t>
      </w:r>
      <w:r>
        <w:tab/>
        <w:t>îaving-an</w:t>
      </w:r>
      <w:r>
        <w:tab/>
        <w:t>i</w:t>
      </w:r>
      <w:r>
        <w:tab/>
        <w:t>va-vaw</w:t>
      </w:r>
      <w:r w:rsidR="00850E56">
        <w:tab/>
        <w:t>ta</w:t>
      </w:r>
      <w:r w:rsidR="00850E56">
        <w:tab/>
        <w:t>kamaya</w:t>
      </w:r>
      <w:r w:rsidR="00850E56">
        <w:tab/>
        <w:t>aya</w:t>
      </w:r>
      <w:r w:rsidR="00850E56">
        <w:tab/>
        <w:t>zua</w:t>
      </w:r>
      <w:r w:rsidR="00850E56">
        <w:tab/>
        <w:t>qali-qali</w:t>
      </w:r>
    </w:p>
    <w:p w14:paraId="468E1801" w14:textId="77777777" w:rsidR="00800AD8" w:rsidRDefault="00800AD8" w:rsidP="00850E56">
      <w:pPr>
        <w:pStyle w:val="InterlineTrans"/>
        <w:tabs>
          <w:tab w:val="left" w:pos="533"/>
          <w:tab w:val="left" w:pos="1172"/>
          <w:tab w:val="left" w:pos="1436"/>
          <w:tab w:val="left" w:pos="2510"/>
          <w:tab w:val="left" w:pos="3014"/>
          <w:tab w:val="left" w:pos="4163"/>
          <w:tab w:val="left" w:pos="4667"/>
          <w:tab w:val="left" w:pos="5711"/>
          <w:tab w:val="left" w:pos="6185"/>
          <w:tab w:val="left" w:pos="6674"/>
        </w:tabs>
      </w:pPr>
      <w:r>
        <w:tab/>
        <w:t>there</w:t>
      </w:r>
      <w:r>
        <w:rPr>
          <w:smallCaps/>
        </w:rPr>
        <w:tab/>
        <w:t>c</w:t>
      </w:r>
      <w:r>
        <w:rPr>
          <w:smallCaps/>
        </w:rPr>
        <w:tab/>
      </w:r>
      <w:r>
        <w:t>side-</w:t>
      </w:r>
      <w:r>
        <w:rPr>
          <w:smallCaps/>
        </w:rPr>
        <w:t>nom</w:t>
      </w:r>
      <w:r>
        <w:tab/>
      </w:r>
      <w:r>
        <w:rPr>
          <w:smallCaps/>
        </w:rPr>
        <w:t>loc</w:t>
      </w:r>
      <w:r>
        <w:tab/>
      </w:r>
      <w:r>
        <w:rPr>
          <w:smallCaps/>
        </w:rPr>
        <w:t>red</w:t>
      </w:r>
      <w:r>
        <w:t>-above</w:t>
      </w:r>
      <w:r w:rsidR="00850E56">
        <w:tab/>
      </w:r>
      <w:r w:rsidR="00850E56">
        <w:rPr>
          <w:smallCaps/>
        </w:rPr>
        <w:t>obl</w:t>
      </w:r>
      <w:r w:rsidR="00850E56">
        <w:tab/>
        <w:t>mango</w:t>
      </w:r>
      <w:r w:rsidR="00850E56">
        <w:tab/>
        <w:t>say</w:t>
      </w:r>
      <w:r w:rsidR="00850E56">
        <w:tab/>
        <w:t>that</w:t>
      </w:r>
      <w:r w:rsidR="00850E56">
        <w:tab/>
      </w:r>
      <w:r w:rsidR="00850E56">
        <w:rPr>
          <w:smallCaps/>
        </w:rPr>
        <w:t>red</w:t>
      </w:r>
      <w:r w:rsidR="00850E56">
        <w:t>-friend</w:t>
      </w:r>
    </w:p>
    <w:p w14:paraId="543BC65D" w14:textId="77777777" w:rsidR="00800AD8" w:rsidRDefault="00800AD8" w:rsidP="00A8416B">
      <w:pPr>
        <w:pStyle w:val="InterlineFreeCommentFollows"/>
      </w:pPr>
      <w:r>
        <w:t>These others said: “There’s some monkeys up a mango tree.</w:t>
      </w:r>
    </w:p>
    <w:p w14:paraId="1435BC1F" w14:textId="77777777" w:rsidR="00800AD8" w:rsidRDefault="00A8416B" w:rsidP="00A8416B">
      <w:pPr>
        <w:pStyle w:val="CommentLastWithHalfSpace"/>
      </w:pPr>
      <w:r>
        <w:lastRenderedPageBreak/>
        <w:t>[</w:t>
      </w:r>
      <w:r w:rsidR="00800AD8" w:rsidRPr="00850E56">
        <w:rPr>
          <w:rStyle w:val="VernacularText"/>
        </w:rPr>
        <w:t>îavingan</w:t>
      </w:r>
      <w:r w:rsidR="00800AD8">
        <w:t xml:space="preserve">: F137 has </w:t>
      </w:r>
      <w:r w:rsidR="00800AD8" w:rsidRPr="00850E56">
        <w:rPr>
          <w:rStyle w:val="VernacularText"/>
        </w:rPr>
        <w:t>îaving-an</w:t>
      </w:r>
      <w:r w:rsidR="00800AD8">
        <w:t xml:space="preserve"> ‘monkey’ under entry </w:t>
      </w:r>
      <w:r w:rsidR="00800AD8" w:rsidRPr="00850E56">
        <w:rPr>
          <w:rStyle w:val="VernacularText"/>
        </w:rPr>
        <w:t>îaving</w:t>
      </w:r>
      <w:r w:rsidR="00800AD8">
        <w:t xml:space="preserve"> ‘side, bank of</w:t>
      </w:r>
      <w:r w:rsidR="00850E56">
        <w:t xml:space="preserve"> stream’</w:t>
      </w:r>
      <w:r>
        <w:t>]</w:t>
      </w:r>
    </w:p>
    <w:p w14:paraId="6C7EBF09" w14:textId="77777777" w:rsidR="004B0861" w:rsidRDefault="00DC1AE0" w:rsidP="004B0861">
      <w:pPr>
        <w:pStyle w:val="InterlineText"/>
        <w:tabs>
          <w:tab w:val="left" w:pos="533"/>
          <w:tab w:val="left" w:pos="1217"/>
          <w:tab w:val="left" w:pos="2081"/>
          <w:tab w:val="left" w:pos="3245"/>
          <w:tab w:val="left" w:pos="3719"/>
        </w:tabs>
      </w:pPr>
      <w:r w:rsidRPr="003A1D48">
        <w:rPr>
          <w:rStyle w:val="InterlineTextNumChar"/>
        </w:rPr>
        <w:t>030</w:t>
      </w:r>
      <w:r w:rsidR="00800AD8">
        <w:tab/>
        <w:t>“ari</w:t>
      </w:r>
      <w:r w:rsidR="00800AD8">
        <w:tab/>
        <w:t>tja</w:t>
      </w:r>
      <w:r w:rsidR="00800AD8">
        <w:tab/>
        <w:t>kuangaw,”</w:t>
      </w:r>
      <w:r w:rsidR="00800AD8">
        <w:tab/>
        <w:t>aya</w:t>
      </w:r>
      <w:r w:rsidR="004B0861">
        <w:tab/>
        <w:t>tiamadju.</w:t>
      </w:r>
    </w:p>
    <w:p w14:paraId="5573AAF0" w14:textId="77777777" w:rsidR="00800AD8" w:rsidRDefault="00800AD8" w:rsidP="004B0861">
      <w:pPr>
        <w:pStyle w:val="InterlineGlossWithTrans"/>
        <w:tabs>
          <w:tab w:val="left" w:pos="533"/>
          <w:tab w:val="left" w:pos="1217"/>
          <w:tab w:val="left" w:pos="2081"/>
          <w:tab w:val="left" w:pos="3245"/>
          <w:tab w:val="left" w:pos="3719"/>
        </w:tabs>
      </w:pPr>
      <w:r>
        <w:tab/>
        <w:t>ari</w:t>
      </w:r>
      <w:r>
        <w:tab/>
        <w:t>tja</w:t>
      </w:r>
      <w:r>
        <w:tab/>
        <w:t>kuang-aw</w:t>
      </w:r>
      <w:r>
        <w:tab/>
        <w:t>aya</w:t>
      </w:r>
      <w:r w:rsidR="004B0861">
        <w:tab/>
        <w:t>ti-a-madju</w:t>
      </w:r>
    </w:p>
    <w:p w14:paraId="51719DF7" w14:textId="77777777" w:rsidR="00800AD8" w:rsidRDefault="00800AD8" w:rsidP="004B0861">
      <w:pPr>
        <w:pStyle w:val="InterlineTransNoFree"/>
        <w:tabs>
          <w:tab w:val="left" w:pos="1217"/>
          <w:tab w:val="left" w:pos="2081"/>
          <w:tab w:val="left" w:pos="3245"/>
          <w:tab w:val="left" w:pos="3719"/>
          <w:tab w:val="right" w:pos="8787"/>
        </w:tabs>
      </w:pPr>
      <w:r>
        <w:tab/>
        <w:t>go.on</w:t>
      </w:r>
      <w:r>
        <w:tab/>
        <w:t>we(</w:t>
      </w:r>
      <w:r>
        <w:rPr>
          <w:smallCaps/>
        </w:rPr>
        <w:t>inc</w:t>
      </w:r>
      <w:r>
        <w:t>)</w:t>
      </w:r>
      <w:r>
        <w:tab/>
        <w:t>firearm-</w:t>
      </w:r>
      <w:r>
        <w:rPr>
          <w:smallCaps/>
        </w:rPr>
        <w:t>lf</w:t>
      </w:r>
      <w:r>
        <w:tab/>
        <w:t>say</w:t>
      </w:r>
      <w:r w:rsidR="004B0861">
        <w:tab/>
      </w:r>
      <w:r w:rsidR="004B0861">
        <w:rPr>
          <w:smallCaps/>
        </w:rPr>
        <w:t>f</w:t>
      </w:r>
      <w:r w:rsidR="004B0861">
        <w:t>-</w:t>
      </w:r>
      <w:r w:rsidR="004B0861">
        <w:rPr>
          <w:smallCaps/>
        </w:rPr>
        <w:t>pl</w:t>
      </w:r>
      <w:r w:rsidR="004B0861">
        <w:t>-</w:t>
      </w:r>
      <w:r w:rsidR="004B0861">
        <w:rPr>
          <w:smallCaps/>
        </w:rPr>
        <w:t>3rd</w:t>
      </w:r>
      <w:r w:rsidR="004B0861">
        <w:t>.</w:t>
      </w:r>
      <w:r w:rsidR="004B0861">
        <w:rPr>
          <w:smallCaps/>
        </w:rPr>
        <w:t>pers</w:t>
      </w:r>
      <w:r w:rsidR="004B0861">
        <w:rPr>
          <w:smallCaps/>
        </w:rPr>
        <w:tab/>
      </w:r>
      <w:r w:rsidR="004B0861">
        <w:t>Let’s shoot them.”</w:t>
      </w:r>
    </w:p>
    <w:p w14:paraId="0EC5F256" w14:textId="77777777" w:rsidR="004B0861" w:rsidRDefault="00DC1AE0" w:rsidP="004B0861">
      <w:pPr>
        <w:pStyle w:val="InterlineText"/>
        <w:tabs>
          <w:tab w:val="left" w:pos="533"/>
          <w:tab w:val="left" w:pos="1097"/>
          <w:tab w:val="left" w:pos="2066"/>
          <w:tab w:val="left" w:pos="3230"/>
          <w:tab w:val="left" w:pos="3914"/>
        </w:tabs>
      </w:pPr>
      <w:r w:rsidRPr="003A1D48">
        <w:rPr>
          <w:rStyle w:val="InterlineTextNumChar"/>
        </w:rPr>
        <w:t>031</w:t>
      </w:r>
      <w:r w:rsidR="00800AD8">
        <w:tab/>
        <w:t>ka</w:t>
      </w:r>
      <w:r w:rsidR="00800AD8">
        <w:tab/>
        <w:t>zukeren,</w:t>
      </w:r>
      <w:r w:rsidR="00800AD8">
        <w:tab/>
        <w:t>mavan</w:t>
      </w:r>
      <w:r w:rsidR="00800AD8">
        <w:tab/>
        <w:t>aza</w:t>
      </w:r>
      <w:r w:rsidR="004B0861">
        <w:tab/>
        <w:t>ma÷usa.</w:t>
      </w:r>
    </w:p>
    <w:p w14:paraId="5AEE8C68" w14:textId="77777777" w:rsidR="00800AD8" w:rsidRDefault="00800AD8" w:rsidP="004B0861">
      <w:pPr>
        <w:pStyle w:val="InterlineGlossWithTrans"/>
        <w:tabs>
          <w:tab w:val="left" w:pos="533"/>
          <w:tab w:val="left" w:pos="1097"/>
          <w:tab w:val="left" w:pos="2066"/>
          <w:tab w:val="left" w:pos="3230"/>
          <w:tab w:val="left" w:pos="3914"/>
        </w:tabs>
      </w:pPr>
      <w:r>
        <w:tab/>
        <w:t>ka</w:t>
      </w:r>
      <w:r>
        <w:tab/>
        <w:t>zuker-en</w:t>
      </w:r>
      <w:r>
        <w:tab/>
        <w:t>ma-avan</w:t>
      </w:r>
      <w:r>
        <w:tab/>
        <w:t>a-zua</w:t>
      </w:r>
      <w:r w:rsidR="004B0861">
        <w:tab/>
        <w:t>ma-÷usa</w:t>
      </w:r>
    </w:p>
    <w:p w14:paraId="0C8D5058" w14:textId="77777777" w:rsidR="00800AD8" w:rsidRDefault="00800AD8" w:rsidP="004B0861">
      <w:pPr>
        <w:pStyle w:val="InterlineTrans"/>
        <w:tabs>
          <w:tab w:val="left" w:pos="533"/>
          <w:tab w:val="left" w:pos="1097"/>
          <w:tab w:val="left" w:pos="2066"/>
          <w:tab w:val="left" w:pos="3230"/>
          <w:tab w:val="left" w:pos="3914"/>
        </w:tabs>
      </w:pPr>
      <w:r>
        <w:tab/>
        <w:t>after</w:t>
      </w:r>
      <w:r>
        <w:tab/>
        <w:t>arrive-</w:t>
      </w:r>
      <w:r>
        <w:rPr>
          <w:smallCaps/>
        </w:rPr>
        <w:t>pf</w:t>
      </w:r>
      <w:r>
        <w:tab/>
      </w:r>
      <w:r>
        <w:rPr>
          <w:smallCaps/>
        </w:rPr>
        <w:t>stat</w:t>
      </w:r>
      <w:r>
        <w:t>-exact</w:t>
      </w:r>
      <w:r>
        <w:tab/>
      </w:r>
      <w:r>
        <w:rPr>
          <w:smallCaps/>
        </w:rPr>
        <w:t>c-</w:t>
      </w:r>
      <w:r>
        <w:t>that</w:t>
      </w:r>
      <w:r w:rsidR="004B0861">
        <w:tab/>
      </w:r>
      <w:r w:rsidR="004B0861">
        <w:rPr>
          <w:smallCaps/>
        </w:rPr>
        <w:t>num</w:t>
      </w:r>
      <w:r w:rsidR="004B0861">
        <w:t>-two</w:t>
      </w:r>
    </w:p>
    <w:p w14:paraId="244FFC4A" w14:textId="77777777" w:rsidR="00800AD8" w:rsidRDefault="00800AD8">
      <w:pPr>
        <w:pStyle w:val="InterlineFree"/>
      </w:pPr>
      <w:r>
        <w:t>When they got there, they saw it was the two children.</w:t>
      </w:r>
    </w:p>
    <w:p w14:paraId="2B8E5ED4" w14:textId="77777777" w:rsidR="00800AD8" w:rsidRDefault="00DC1AE0" w:rsidP="004B0861">
      <w:pPr>
        <w:pStyle w:val="InterlineText"/>
        <w:tabs>
          <w:tab w:val="left" w:pos="533"/>
          <w:tab w:val="left" w:pos="1487"/>
          <w:tab w:val="left" w:pos="1826"/>
        </w:tabs>
      </w:pPr>
      <w:r w:rsidRPr="003A1D48">
        <w:rPr>
          <w:rStyle w:val="InterlineTextNumChar"/>
        </w:rPr>
        <w:t>032</w:t>
      </w:r>
      <w:r w:rsidR="00800AD8">
        <w:tab/>
        <w:t>“pindjek</w:t>
      </w:r>
      <w:r w:rsidR="00800AD8">
        <w:tab/>
        <w:t>sa</w:t>
      </w:r>
      <w:r w:rsidR="00800AD8">
        <w:tab/>
        <w:t>suledjeledji.</w:t>
      </w:r>
    </w:p>
    <w:p w14:paraId="0FD8AA7C" w14:textId="77777777" w:rsidR="00800AD8" w:rsidRDefault="00800AD8" w:rsidP="004B0861">
      <w:pPr>
        <w:pStyle w:val="InterlineGlossWithTrans"/>
        <w:tabs>
          <w:tab w:val="left" w:pos="533"/>
          <w:tab w:val="left" w:pos="1487"/>
          <w:tab w:val="left" w:pos="1826"/>
        </w:tabs>
      </w:pPr>
      <w:r>
        <w:tab/>
        <w:t>pindjek</w:t>
      </w:r>
      <w:r>
        <w:tab/>
        <w:t>sa</w:t>
      </w:r>
      <w:r>
        <w:tab/>
        <w:t>suledjeledji</w:t>
      </w:r>
    </w:p>
    <w:p w14:paraId="061104C2" w14:textId="77777777" w:rsidR="00800AD8" w:rsidRDefault="00800AD8" w:rsidP="004B0861">
      <w:pPr>
        <w:pStyle w:val="InterlineTransNoFree"/>
        <w:tabs>
          <w:tab w:val="left" w:pos="1487"/>
          <w:tab w:val="left" w:pos="1826"/>
          <w:tab w:val="right" w:pos="8787"/>
        </w:tabs>
      </w:pPr>
      <w:r>
        <w:tab/>
        <w:t>?</w:t>
      </w:r>
      <w:r>
        <w:tab/>
        <w:t>?</w:t>
      </w:r>
      <w:r>
        <w:tab/>
        <w:t>?</w:t>
      </w:r>
      <w:r w:rsidR="004B0861">
        <w:tab/>
        <w:t>They said to the two friends: “You silly fools! (??)</w:t>
      </w:r>
    </w:p>
    <w:p w14:paraId="55F0324F" w14:textId="77777777" w:rsidR="004B0861" w:rsidRDefault="00DC1AE0" w:rsidP="004B0861">
      <w:pPr>
        <w:pStyle w:val="InterlineText"/>
        <w:tabs>
          <w:tab w:val="left" w:pos="533"/>
          <w:tab w:val="left" w:pos="1082"/>
          <w:tab w:val="left" w:pos="1751"/>
          <w:tab w:val="left" w:pos="2810"/>
          <w:tab w:val="left" w:pos="3284"/>
          <w:tab w:val="left" w:pos="4373"/>
        </w:tabs>
      </w:pPr>
      <w:r w:rsidRPr="003A1D48">
        <w:rPr>
          <w:rStyle w:val="InterlineTextNumChar"/>
        </w:rPr>
        <w:t>033</w:t>
      </w:r>
      <w:r w:rsidR="00800AD8">
        <w:tab/>
        <w:t>aki</w:t>
      </w:r>
      <w:r w:rsidR="00800AD8">
        <w:tab/>
        <w:t>manu</w:t>
      </w:r>
      <w:r w:rsidR="004B0861">
        <w:tab/>
        <w:t>îavingan,</w:t>
      </w:r>
      <w:r w:rsidR="004B0861">
        <w:tab/>
        <w:t>aya</w:t>
      </w:r>
      <w:r w:rsidR="004B0861">
        <w:tab/>
        <w:t>men</w:t>
      </w:r>
      <w:r w:rsidR="004B0861">
        <w:tab/>
        <w:t>tjanumun.</w:t>
      </w:r>
    </w:p>
    <w:p w14:paraId="7AC6E480" w14:textId="77777777" w:rsidR="00800AD8" w:rsidRDefault="00800AD8" w:rsidP="004B0861">
      <w:pPr>
        <w:pStyle w:val="InterlineGlossWithTrans"/>
        <w:tabs>
          <w:tab w:val="left" w:pos="533"/>
          <w:tab w:val="left" w:pos="1082"/>
          <w:tab w:val="left" w:pos="1751"/>
          <w:tab w:val="left" w:pos="2810"/>
          <w:tab w:val="left" w:pos="3284"/>
          <w:tab w:val="left" w:pos="4373"/>
        </w:tabs>
      </w:pPr>
      <w:r>
        <w:tab/>
        <w:t>aki</w:t>
      </w:r>
      <w:r>
        <w:tab/>
        <w:t>manu</w:t>
      </w:r>
      <w:r w:rsidR="004B0861">
        <w:tab/>
        <w:t>îavingan</w:t>
      </w:r>
      <w:r w:rsidR="004B0861">
        <w:tab/>
        <w:t>aya</w:t>
      </w:r>
      <w:r w:rsidR="004B0861">
        <w:tab/>
        <w:t>amen</w:t>
      </w:r>
      <w:r w:rsidR="004B0861">
        <w:tab/>
        <w:t>tjanu-mun</w:t>
      </w:r>
    </w:p>
    <w:p w14:paraId="3B39009B" w14:textId="77777777" w:rsidR="00800AD8" w:rsidRDefault="00800AD8" w:rsidP="004B0861">
      <w:pPr>
        <w:pStyle w:val="InterlineTrans"/>
        <w:tabs>
          <w:tab w:val="left" w:pos="533"/>
          <w:tab w:val="left" w:pos="1082"/>
          <w:tab w:val="left" w:pos="1751"/>
          <w:tab w:val="left" w:pos="2810"/>
          <w:tab w:val="left" w:pos="3284"/>
          <w:tab w:val="left" w:pos="4373"/>
        </w:tabs>
      </w:pPr>
      <w:r>
        <w:tab/>
        <w:t>how</w:t>
      </w:r>
      <w:r>
        <w:tab/>
        <w:t>then</w:t>
      </w:r>
      <w:r w:rsidR="004B0861">
        <w:tab/>
        <w:t>monkey</w:t>
      </w:r>
      <w:r w:rsidR="004B0861">
        <w:tab/>
        <w:t>say</w:t>
      </w:r>
      <w:r w:rsidR="004B0861">
        <w:tab/>
      </w:r>
      <w:r w:rsidR="004B0861">
        <w:rPr>
          <w:smallCaps/>
        </w:rPr>
        <w:t>f.</w:t>
      </w:r>
      <w:r w:rsidR="004B0861">
        <w:t>we(</w:t>
      </w:r>
      <w:r w:rsidR="004B0861">
        <w:rPr>
          <w:smallCaps/>
        </w:rPr>
        <w:t>exc</w:t>
      </w:r>
      <w:r w:rsidR="004B0861">
        <w:t>)</w:t>
      </w:r>
      <w:r w:rsidR="004B0861">
        <w:tab/>
      </w:r>
      <w:r w:rsidR="004B0861">
        <w:rPr>
          <w:smallCaps/>
        </w:rPr>
        <w:t>obl</w:t>
      </w:r>
      <w:r w:rsidR="004B0861">
        <w:t>-you(</w:t>
      </w:r>
      <w:r w:rsidR="004B0861">
        <w:rPr>
          <w:smallCaps/>
        </w:rPr>
        <w:t>p</w:t>
      </w:r>
      <w:r w:rsidR="004B0861">
        <w:t>)</w:t>
      </w:r>
    </w:p>
    <w:p w14:paraId="14D908C3" w14:textId="77777777" w:rsidR="00800AD8" w:rsidRDefault="00800AD8">
      <w:pPr>
        <w:pStyle w:val="InterlineFree"/>
      </w:pPr>
      <w:r>
        <w:t>We thought you were monkeys.</w:t>
      </w:r>
    </w:p>
    <w:p w14:paraId="6531DB22" w14:textId="77777777" w:rsidR="004B0861" w:rsidRDefault="00DC1AE0" w:rsidP="004B0861">
      <w:pPr>
        <w:pStyle w:val="InterlineText"/>
        <w:tabs>
          <w:tab w:val="left" w:pos="533"/>
          <w:tab w:val="left" w:pos="1067"/>
          <w:tab w:val="left" w:pos="2606"/>
          <w:tab w:val="left" w:pos="3695"/>
          <w:tab w:val="left" w:pos="3959"/>
          <w:tab w:val="left" w:pos="5978"/>
        </w:tabs>
      </w:pPr>
      <w:r w:rsidRPr="003A1D48">
        <w:rPr>
          <w:rStyle w:val="InterlineTextNumChar"/>
        </w:rPr>
        <w:t>034</w:t>
      </w:r>
      <w:r w:rsidR="00800AD8">
        <w:tab/>
        <w:t>uzi</w:t>
      </w:r>
      <w:r w:rsidR="00800AD8">
        <w:tab/>
        <w:t>kemikim</w:t>
      </w:r>
      <w:r w:rsidR="00800AD8">
        <w:tab/>
        <w:t>amen</w:t>
      </w:r>
      <w:r w:rsidR="00800AD8">
        <w:tab/>
        <w:t>a</w:t>
      </w:r>
      <w:r w:rsidR="004B0861">
        <w:tab/>
        <w:t>taqaîaqaîan</w:t>
      </w:r>
      <w:r w:rsidR="004B0861">
        <w:tab/>
        <w:t>tjanumun.</w:t>
      </w:r>
    </w:p>
    <w:p w14:paraId="44B08D54" w14:textId="77777777" w:rsidR="00800AD8" w:rsidRDefault="00800AD8" w:rsidP="004B0861">
      <w:pPr>
        <w:pStyle w:val="InterlineGlossWithTrans"/>
        <w:tabs>
          <w:tab w:val="left" w:pos="533"/>
          <w:tab w:val="left" w:pos="1067"/>
          <w:tab w:val="left" w:pos="2606"/>
          <w:tab w:val="left" w:pos="3695"/>
          <w:tab w:val="left" w:pos="3959"/>
          <w:tab w:val="left" w:pos="5978"/>
        </w:tabs>
      </w:pPr>
      <w:r>
        <w:tab/>
        <w:t>uzi</w:t>
      </w:r>
      <w:r>
        <w:tab/>
        <w:t>em=ki-kim</w:t>
      </w:r>
      <w:r>
        <w:tab/>
        <w:t>amen</w:t>
      </w:r>
      <w:r>
        <w:tab/>
        <w:t>a</w:t>
      </w:r>
      <w:r w:rsidR="004B0861">
        <w:tab/>
        <w:t>ta-qaîa-qaîa-an</w:t>
      </w:r>
      <w:r w:rsidR="004B0861">
        <w:tab/>
        <w:t>tjanu-mun</w:t>
      </w:r>
    </w:p>
    <w:p w14:paraId="442AB186" w14:textId="77777777" w:rsidR="00800AD8" w:rsidRDefault="00800AD8" w:rsidP="004B0861">
      <w:pPr>
        <w:pStyle w:val="InterlineTrans"/>
        <w:tabs>
          <w:tab w:val="left" w:pos="533"/>
          <w:tab w:val="left" w:pos="1067"/>
          <w:tab w:val="left" w:pos="2606"/>
          <w:tab w:val="left" w:pos="3695"/>
          <w:tab w:val="left" w:pos="3959"/>
          <w:tab w:val="left" w:pos="5978"/>
        </w:tabs>
        <w:rPr>
          <w:smallCaps/>
        </w:rPr>
      </w:pPr>
      <w:r>
        <w:tab/>
        <w:t>well</w:t>
      </w:r>
      <w:r>
        <w:tab/>
      </w:r>
      <w:r>
        <w:rPr>
          <w:smallCaps/>
        </w:rPr>
        <w:t>af</w:t>
      </w:r>
      <w:r>
        <w:t>=</w:t>
      </w:r>
      <w:r>
        <w:rPr>
          <w:smallCaps/>
        </w:rPr>
        <w:t>red</w:t>
      </w:r>
      <w:r>
        <w:t>-search</w:t>
      </w:r>
      <w:r>
        <w:tab/>
      </w:r>
      <w:r>
        <w:rPr>
          <w:smallCaps/>
        </w:rPr>
        <w:t>f.</w:t>
      </w:r>
      <w:r>
        <w:t>we(</w:t>
      </w:r>
      <w:r>
        <w:rPr>
          <w:smallCaps/>
        </w:rPr>
        <w:t>exc</w:t>
      </w:r>
      <w:r>
        <w:t>)</w:t>
      </w:r>
      <w:r>
        <w:rPr>
          <w:smallCaps/>
        </w:rPr>
        <w:tab/>
        <w:t>c</w:t>
      </w:r>
      <w:r w:rsidR="004B0861">
        <w:tab/>
        <w:t>?-</w:t>
      </w:r>
      <w:r w:rsidR="004B0861">
        <w:rPr>
          <w:smallCaps/>
        </w:rPr>
        <w:t>red</w:t>
      </w:r>
      <w:r w:rsidR="004B0861">
        <w:t>-outsider-</w:t>
      </w:r>
      <w:r w:rsidR="004B0861">
        <w:rPr>
          <w:smallCaps/>
        </w:rPr>
        <w:t>nom</w:t>
      </w:r>
      <w:r w:rsidR="004B0861">
        <w:tab/>
      </w:r>
      <w:r w:rsidR="004B0861">
        <w:rPr>
          <w:smallCaps/>
        </w:rPr>
        <w:t>obl</w:t>
      </w:r>
      <w:r w:rsidR="004B0861">
        <w:t>-you(</w:t>
      </w:r>
      <w:r w:rsidR="004B0861">
        <w:rPr>
          <w:smallCaps/>
        </w:rPr>
        <w:t>p</w:t>
      </w:r>
      <w:r w:rsidR="004B0861">
        <w:t>)</w:t>
      </w:r>
    </w:p>
    <w:p w14:paraId="34E92BA3" w14:textId="77777777" w:rsidR="00800AD8" w:rsidRDefault="00800AD8">
      <w:pPr>
        <w:pStyle w:val="InterlineFree"/>
      </w:pPr>
      <w:r>
        <w:t>All the village is searching for you;</w:t>
      </w:r>
    </w:p>
    <w:p w14:paraId="703BCA67" w14:textId="77777777" w:rsidR="004B0861" w:rsidRDefault="00DC1AE0" w:rsidP="004B0861">
      <w:pPr>
        <w:pStyle w:val="InterlineText"/>
        <w:tabs>
          <w:tab w:val="left" w:pos="533"/>
          <w:tab w:val="left" w:pos="1202"/>
          <w:tab w:val="left" w:pos="1706"/>
          <w:tab w:val="left" w:pos="2855"/>
          <w:tab w:val="left" w:pos="3779"/>
          <w:tab w:val="left" w:pos="4688"/>
        </w:tabs>
      </w:pPr>
      <w:r w:rsidRPr="003A1D48">
        <w:rPr>
          <w:rStyle w:val="InterlineTextNumChar"/>
        </w:rPr>
        <w:t>035</w:t>
      </w:r>
      <w:r w:rsidR="00800AD8">
        <w:tab/>
        <w:t>manu</w:t>
      </w:r>
      <w:r w:rsidR="00800AD8">
        <w:tab/>
        <w:t>i</w:t>
      </w:r>
      <w:r w:rsidR="00800AD8">
        <w:tab/>
        <w:t>vavaw</w:t>
      </w:r>
      <w:r w:rsidR="00800AD8">
        <w:tab/>
        <w:t>mun</w:t>
      </w:r>
      <w:r w:rsidR="00800AD8">
        <w:tab/>
        <w:t>tusa</w:t>
      </w:r>
      <w:r w:rsidR="004B0861">
        <w:tab/>
        <w:t>kamaya.</w:t>
      </w:r>
    </w:p>
    <w:p w14:paraId="40D0C87B" w14:textId="77777777" w:rsidR="00800AD8" w:rsidRDefault="00800AD8" w:rsidP="004B0861">
      <w:pPr>
        <w:pStyle w:val="InterlineGlossWithTrans"/>
        <w:tabs>
          <w:tab w:val="left" w:pos="533"/>
          <w:tab w:val="left" w:pos="1202"/>
          <w:tab w:val="left" w:pos="1706"/>
          <w:tab w:val="left" w:pos="2855"/>
          <w:tab w:val="left" w:pos="3779"/>
          <w:tab w:val="left" w:pos="4688"/>
        </w:tabs>
      </w:pPr>
      <w:r>
        <w:tab/>
        <w:t>manu</w:t>
      </w:r>
      <w:r>
        <w:tab/>
        <w:t>i</w:t>
      </w:r>
      <w:r>
        <w:tab/>
        <w:t>va-vaw</w:t>
      </w:r>
      <w:r>
        <w:tab/>
        <w:t>mun</w:t>
      </w:r>
      <w:r>
        <w:tab/>
        <w:t>tu-tsa</w:t>
      </w:r>
      <w:r w:rsidR="004B0861">
        <w:tab/>
        <w:t>kamaya</w:t>
      </w:r>
    </w:p>
    <w:p w14:paraId="24A7E24A" w14:textId="77777777" w:rsidR="00800AD8" w:rsidRDefault="00800AD8" w:rsidP="004B0861">
      <w:pPr>
        <w:pStyle w:val="InterlineTransNoFree"/>
        <w:tabs>
          <w:tab w:val="left" w:pos="1202"/>
          <w:tab w:val="left" w:pos="1706"/>
          <w:tab w:val="left" w:pos="2855"/>
          <w:tab w:val="left" w:pos="3779"/>
          <w:tab w:val="left" w:pos="4688"/>
          <w:tab w:val="right" w:pos="8787"/>
        </w:tabs>
      </w:pPr>
      <w:r>
        <w:tab/>
        <w:t>then</w:t>
      </w:r>
      <w:r>
        <w:tab/>
      </w:r>
      <w:r>
        <w:rPr>
          <w:smallCaps/>
        </w:rPr>
        <w:t>loc</w:t>
      </w:r>
      <w:r>
        <w:tab/>
      </w:r>
      <w:r>
        <w:rPr>
          <w:smallCaps/>
        </w:rPr>
        <w:t>red</w:t>
      </w:r>
      <w:r>
        <w:t>-above</w:t>
      </w:r>
      <w:r>
        <w:tab/>
      </w:r>
      <w:r>
        <w:rPr>
          <w:smallCaps/>
        </w:rPr>
        <w:t>f.</w:t>
      </w:r>
      <w:r>
        <w:t>you(</w:t>
      </w:r>
      <w:r>
        <w:rPr>
          <w:smallCaps/>
        </w:rPr>
        <w:t>p</w:t>
      </w:r>
      <w:r>
        <w:t>)</w:t>
      </w:r>
      <w:r>
        <w:tab/>
      </w:r>
      <w:r>
        <w:rPr>
          <w:smallCaps/>
        </w:rPr>
        <w:t>obl</w:t>
      </w:r>
      <w:r>
        <w:t>-this</w:t>
      </w:r>
      <w:r w:rsidR="004B0861">
        <w:tab/>
        <w:t>mango</w:t>
      </w:r>
      <w:r w:rsidR="004B0861">
        <w:tab/>
        <w:t>and here you are up a mango tree.</w:t>
      </w:r>
    </w:p>
    <w:p w14:paraId="57A0EEEC" w14:textId="77777777" w:rsidR="004B0861" w:rsidRDefault="00DE0E5A" w:rsidP="004B0861">
      <w:pPr>
        <w:pStyle w:val="InterlineText"/>
        <w:tabs>
          <w:tab w:val="left" w:pos="533"/>
          <w:tab w:val="left" w:pos="1592"/>
          <w:tab w:val="left" w:pos="2576"/>
          <w:tab w:val="left" w:pos="3350"/>
          <w:tab w:val="left" w:pos="4034"/>
        </w:tabs>
      </w:pPr>
      <w:r w:rsidRPr="003A1D48">
        <w:rPr>
          <w:rStyle w:val="InterlineTextNumChar"/>
        </w:rPr>
        <w:t>036</w:t>
      </w:r>
      <w:r w:rsidR="00800AD8">
        <w:tab/>
        <w:t>keîu</w:t>
      </w:r>
      <w:r w:rsidR="00800AD8">
        <w:tab/>
        <w:t>sateku,”</w:t>
      </w:r>
      <w:r w:rsidR="00800AD8">
        <w:tab/>
        <w:t>ayain</w:t>
      </w:r>
      <w:r w:rsidR="00800AD8">
        <w:tab/>
        <w:t>aza</w:t>
      </w:r>
      <w:r w:rsidR="004B0861">
        <w:tab/>
        <w:t>mareqali.</w:t>
      </w:r>
    </w:p>
    <w:p w14:paraId="53FABCDC" w14:textId="77777777" w:rsidR="00800AD8" w:rsidRDefault="00800AD8" w:rsidP="004B0861">
      <w:pPr>
        <w:pStyle w:val="InterlineGlossWithTrans"/>
        <w:tabs>
          <w:tab w:val="left" w:pos="533"/>
          <w:tab w:val="left" w:pos="1592"/>
          <w:tab w:val="left" w:pos="2576"/>
          <w:tab w:val="left" w:pos="3350"/>
          <w:tab w:val="left" w:pos="4034"/>
        </w:tabs>
      </w:pPr>
      <w:r>
        <w:tab/>
        <w:t>keî-u</w:t>
      </w:r>
      <w:r>
        <w:tab/>
        <w:t>sa-teku</w:t>
      </w:r>
      <w:r>
        <w:tab/>
        <w:t>aya-en</w:t>
      </w:r>
      <w:r>
        <w:tab/>
        <w:t>a-zua</w:t>
      </w:r>
      <w:r w:rsidR="004B0861">
        <w:tab/>
        <w:t>mare-qali</w:t>
      </w:r>
    </w:p>
    <w:p w14:paraId="552C17B1" w14:textId="77777777" w:rsidR="00800AD8" w:rsidRDefault="00800AD8" w:rsidP="004B0861">
      <w:pPr>
        <w:pStyle w:val="InterlineTransNoFree"/>
        <w:tabs>
          <w:tab w:val="left" w:pos="1592"/>
          <w:tab w:val="left" w:pos="2576"/>
          <w:tab w:val="left" w:pos="3350"/>
          <w:tab w:val="left" w:pos="4034"/>
          <w:tab w:val="right" w:pos="8787"/>
        </w:tabs>
      </w:pPr>
      <w:r>
        <w:tab/>
        <w:t>come-</w:t>
      </w:r>
      <w:r>
        <w:rPr>
          <w:smallCaps/>
        </w:rPr>
        <w:t>imp</w:t>
      </w:r>
      <w:r>
        <w:tab/>
        <w:t>go-down</w:t>
      </w:r>
      <w:r>
        <w:tab/>
        <w:t>say-</w:t>
      </w:r>
      <w:r>
        <w:rPr>
          <w:smallCaps/>
        </w:rPr>
        <w:t>pf</w:t>
      </w:r>
      <w:r>
        <w:tab/>
      </w:r>
      <w:r>
        <w:rPr>
          <w:smallCaps/>
        </w:rPr>
        <w:t>c-</w:t>
      </w:r>
      <w:r>
        <w:t>that</w:t>
      </w:r>
      <w:r w:rsidR="004B0861">
        <w:tab/>
        <w:t>pair-friend</w:t>
      </w:r>
      <w:r w:rsidR="004B0861">
        <w:tab/>
        <w:t>Come on down.”</w:t>
      </w:r>
    </w:p>
    <w:p w14:paraId="1795BDFD" w14:textId="77777777" w:rsidR="004B0861" w:rsidRDefault="00DE0E5A" w:rsidP="004B0861">
      <w:pPr>
        <w:pStyle w:val="InterlineText"/>
        <w:tabs>
          <w:tab w:val="left" w:pos="533"/>
          <w:tab w:val="left" w:pos="1472"/>
          <w:tab w:val="left" w:pos="2561"/>
          <w:tab w:val="left" w:pos="2825"/>
          <w:tab w:val="left" w:pos="3884"/>
          <w:tab w:val="left" w:pos="4358"/>
          <w:tab w:val="left" w:pos="4847"/>
        </w:tabs>
      </w:pPr>
      <w:r w:rsidRPr="003A1D48">
        <w:rPr>
          <w:rStyle w:val="InterlineTextNumChar"/>
        </w:rPr>
        <w:t>037</w:t>
      </w:r>
      <w:r w:rsidR="00800AD8">
        <w:tab/>
        <w:t>“inika</w:t>
      </w:r>
      <w:r w:rsidR="00800AD8">
        <w:tab/>
        <w:t>men</w:t>
      </w:r>
      <w:r w:rsidR="00800AD8">
        <w:tab/>
        <w:t>a</w:t>
      </w:r>
      <w:r w:rsidR="00800AD8">
        <w:tab/>
        <w:t>makaya,”</w:t>
      </w:r>
      <w:r w:rsidR="004B0861">
        <w:tab/>
        <w:t>aya</w:t>
      </w:r>
      <w:r w:rsidR="004B0861">
        <w:tab/>
        <w:t>za</w:t>
      </w:r>
      <w:r w:rsidR="004B0861">
        <w:tab/>
        <w:t>mareqali.</w:t>
      </w:r>
    </w:p>
    <w:p w14:paraId="66A660D5" w14:textId="77777777" w:rsidR="00800AD8" w:rsidRDefault="00800AD8" w:rsidP="004B0861">
      <w:pPr>
        <w:pStyle w:val="InterlineGlossWithTrans"/>
        <w:tabs>
          <w:tab w:val="left" w:pos="533"/>
          <w:tab w:val="left" w:pos="1472"/>
          <w:tab w:val="left" w:pos="2561"/>
          <w:tab w:val="left" w:pos="2825"/>
          <w:tab w:val="left" w:pos="3884"/>
          <w:tab w:val="left" w:pos="4358"/>
          <w:tab w:val="left" w:pos="4847"/>
        </w:tabs>
      </w:pPr>
      <w:r>
        <w:tab/>
        <w:t>ini-ka</w:t>
      </w:r>
      <w:r>
        <w:tab/>
        <w:t>amen</w:t>
      </w:r>
      <w:r>
        <w:tab/>
        <w:t>a</w:t>
      </w:r>
      <w:r>
        <w:tab/>
        <w:t>ma-kaya</w:t>
      </w:r>
      <w:r w:rsidR="004B0861">
        <w:tab/>
        <w:t>aya</w:t>
      </w:r>
      <w:r w:rsidR="004B0861">
        <w:tab/>
        <w:t>zua</w:t>
      </w:r>
      <w:r w:rsidR="004B0861">
        <w:tab/>
        <w:t>mare-qali</w:t>
      </w:r>
    </w:p>
    <w:p w14:paraId="17DDC7FD" w14:textId="77777777" w:rsidR="00800AD8" w:rsidRDefault="00800AD8" w:rsidP="004B0861">
      <w:pPr>
        <w:pStyle w:val="InterlineTrans"/>
        <w:tabs>
          <w:tab w:val="left" w:pos="533"/>
          <w:tab w:val="left" w:pos="1472"/>
          <w:tab w:val="left" w:pos="2561"/>
          <w:tab w:val="left" w:pos="2825"/>
          <w:tab w:val="left" w:pos="3884"/>
          <w:tab w:val="left" w:pos="4358"/>
          <w:tab w:val="left" w:pos="4847"/>
        </w:tabs>
      </w:pPr>
      <w:r>
        <w:tab/>
        <w:t>not-after</w:t>
      </w:r>
      <w:r>
        <w:tab/>
      </w:r>
      <w:r>
        <w:rPr>
          <w:smallCaps/>
        </w:rPr>
        <w:t>f.</w:t>
      </w:r>
      <w:r>
        <w:t>we(</w:t>
      </w:r>
      <w:r>
        <w:rPr>
          <w:smallCaps/>
        </w:rPr>
        <w:t>exc</w:t>
      </w:r>
      <w:r>
        <w:t>)</w:t>
      </w:r>
      <w:r>
        <w:rPr>
          <w:smallCaps/>
        </w:rPr>
        <w:tab/>
        <w:t>c</w:t>
      </w:r>
      <w:r>
        <w:rPr>
          <w:smallCaps/>
        </w:rPr>
        <w:tab/>
        <w:t>stat</w:t>
      </w:r>
      <w:r>
        <w:t>-able</w:t>
      </w:r>
      <w:r w:rsidR="004B0861">
        <w:tab/>
        <w:t>say</w:t>
      </w:r>
      <w:r w:rsidR="004B0861">
        <w:tab/>
        <w:t>that</w:t>
      </w:r>
      <w:r w:rsidR="004B0861">
        <w:tab/>
        <w:t>pair-friend</w:t>
      </w:r>
    </w:p>
    <w:p w14:paraId="324DEB02" w14:textId="77777777" w:rsidR="00800AD8" w:rsidRDefault="00800AD8">
      <w:pPr>
        <w:pStyle w:val="InterlineFree"/>
      </w:pPr>
      <w:r>
        <w:t>The friends said: “We can’t get down.”</w:t>
      </w:r>
    </w:p>
    <w:p w14:paraId="723D8B1C" w14:textId="77777777" w:rsidR="004B0861" w:rsidRDefault="00DE0E5A" w:rsidP="004B0861">
      <w:pPr>
        <w:pStyle w:val="InterlineText"/>
        <w:tabs>
          <w:tab w:val="left" w:pos="533"/>
          <w:tab w:val="left" w:pos="1397"/>
          <w:tab w:val="left" w:pos="2831"/>
          <w:tab w:val="left" w:pos="3320"/>
          <w:tab w:val="left" w:pos="4304"/>
        </w:tabs>
      </w:pPr>
      <w:r w:rsidRPr="003A1D48">
        <w:rPr>
          <w:rStyle w:val="InterlineTextNumChar"/>
        </w:rPr>
        <w:t>038</w:t>
      </w:r>
      <w:r w:rsidR="00800AD8">
        <w:tab/>
        <w:t>sisan</w:t>
      </w:r>
      <w:r w:rsidR="004B0861">
        <w:tab/>
        <w:t>tjekezanga,</w:t>
      </w:r>
      <w:r w:rsidR="004B0861">
        <w:tab/>
        <w:t>sa</w:t>
      </w:r>
      <w:r w:rsidR="004B0861">
        <w:tab/>
        <w:t>sateku</w:t>
      </w:r>
      <w:r w:rsidR="004B0861">
        <w:tab/>
        <w:t>anga.</w:t>
      </w:r>
    </w:p>
    <w:p w14:paraId="3E0E93C7" w14:textId="77777777" w:rsidR="00800AD8" w:rsidRDefault="00800AD8" w:rsidP="004B0861">
      <w:pPr>
        <w:pStyle w:val="InterlineGlossWithTrans"/>
        <w:tabs>
          <w:tab w:val="left" w:pos="533"/>
          <w:tab w:val="left" w:pos="1397"/>
          <w:tab w:val="left" w:pos="2831"/>
          <w:tab w:val="left" w:pos="3320"/>
          <w:tab w:val="left" w:pos="4304"/>
        </w:tabs>
      </w:pPr>
      <w:r>
        <w:tab/>
        <w:t>si-sane</w:t>
      </w:r>
      <w:r w:rsidR="004B0861">
        <w:tab/>
        <w:t>tjekeza-anga</w:t>
      </w:r>
      <w:r w:rsidR="004B0861">
        <w:tab/>
        <w:t>sa</w:t>
      </w:r>
      <w:r w:rsidR="004B0861">
        <w:tab/>
        <w:t>sa-teku</w:t>
      </w:r>
      <w:r w:rsidR="004B0861">
        <w:tab/>
        <w:t>anga</w:t>
      </w:r>
    </w:p>
    <w:p w14:paraId="504814A1" w14:textId="77777777" w:rsidR="00800AD8" w:rsidRDefault="00800AD8" w:rsidP="004B0861">
      <w:pPr>
        <w:pStyle w:val="InterlineTrans"/>
        <w:tabs>
          <w:tab w:val="left" w:pos="533"/>
          <w:tab w:val="left" w:pos="1397"/>
          <w:tab w:val="left" w:pos="2831"/>
          <w:tab w:val="left" w:pos="3320"/>
          <w:tab w:val="left" w:pos="4304"/>
        </w:tabs>
      </w:pPr>
      <w:r>
        <w:tab/>
      </w:r>
      <w:r>
        <w:rPr>
          <w:smallCaps/>
        </w:rPr>
        <w:t>if</w:t>
      </w:r>
      <w:r>
        <w:t>-make</w:t>
      </w:r>
      <w:r w:rsidR="004B0861">
        <w:tab/>
        <w:t>ladder-indeed</w:t>
      </w:r>
      <w:r w:rsidR="004B0861">
        <w:tab/>
        <w:t>and</w:t>
      </w:r>
      <w:r w:rsidR="004B0861">
        <w:tab/>
        <w:t>go-down</w:t>
      </w:r>
      <w:r w:rsidR="004B0861">
        <w:tab/>
        <w:t>indeed</w:t>
      </w:r>
    </w:p>
    <w:p w14:paraId="784C4E6F" w14:textId="77777777" w:rsidR="00800AD8" w:rsidRDefault="00800AD8">
      <w:pPr>
        <w:pStyle w:val="InterlineFree"/>
      </w:pPr>
      <w:r>
        <w:t>A ladder was made for them, and they got down. (Moral: We mustn’t be</w:t>
      </w:r>
      <w:r w:rsidR="004B0861">
        <w:t xml:space="preserve"> greedy or steal.)</w:t>
      </w:r>
    </w:p>
    <w:p w14:paraId="2269F262" w14:textId="77777777" w:rsidR="004B0861" w:rsidRDefault="00800AD8" w:rsidP="004B0861">
      <w:pPr>
        <w:pStyle w:val="FullTranslation"/>
      </w:pPr>
      <w:r>
        <w:t>There were two (young) friends. They said to one another: “Let’s go and collect wood, friend.</w:t>
      </w:r>
      <w:r w:rsidR="004B0861">
        <w:t>”</w:t>
      </w:r>
      <w:r>
        <w:t xml:space="preserve"> When they got to the fields, they saw some mango trees belonging to other people. The fruit was ripe, so the friends wanted to eat it. So they went to steal it, and got up in the mango tree, and ate mangoes up there. When they had had enough, they said:</w:t>
      </w:r>
      <w:r w:rsidR="004B0861">
        <w:t xml:space="preserve"> “</w:t>
      </w:r>
      <w:r>
        <w:t>Come on, friend, let’s go. We’re afraid, in case we’re found out.</w:t>
      </w:r>
      <w:r w:rsidR="004B0861">
        <w:t>”</w:t>
      </w:r>
      <w:r>
        <w:t xml:space="preserve"> But the two of them couldn’t get down. They said: “What shall we do, friend?” They were just stranded up the mango tree, and they cried. They couldn’t get down, and it got dark. Their parents looked for them. The friends could see their mothers and fathers holding torches. The father(s) said: “Children children, where are you?” They came right below them. “Where have our children gone to? Are they dead? Where have they gone?” the friends’ parents said. The friends kept quiet for fear of their parents. So the parents went home. When they got home they told the people there: “There is no sign of the friends; perhaps they are dead,” they said to their fellow-villagers.</w:t>
      </w:r>
    </w:p>
    <w:p w14:paraId="55846F65" w14:textId="77777777" w:rsidR="00800AD8" w:rsidRDefault="00800AD8" w:rsidP="004B0861">
      <w:pPr>
        <w:pStyle w:val="FullTranslation"/>
      </w:pPr>
      <w:r>
        <w:t>So next day the villagers went to look for them, and two of them saw the children (</w:t>
      </w:r>
      <w:r w:rsidR="004B0861" w:rsidRPr="004B0861">
        <w:rPr>
          <w:i/>
        </w:rPr>
        <w:t>or</w:t>
      </w:r>
      <w:r>
        <w:t xml:space="preserve"> and the two (children) saw them coming). These others said: “There’s some monkeys up a mango tree. Let’s shoot them.</w:t>
      </w:r>
      <w:r w:rsidR="004B0861">
        <w:t>”</w:t>
      </w:r>
      <w:r>
        <w:t xml:space="preserve"> When they got there, they saw it was the two children. They said to the two friends: “You silly fools!(??). We thought you were monkeys. All the village is searching for you; and here you are up a mango tree. Come on down.</w:t>
      </w:r>
      <w:r w:rsidR="004B0861">
        <w:t>”</w:t>
      </w:r>
      <w:r>
        <w:t xml:space="preserve"> The friends said: “We can’t get down.” A ladder was made for them, and they got down</w:t>
      </w:r>
      <w:r w:rsidR="004B0861">
        <w:t>.</w:t>
      </w:r>
      <w:r>
        <w:t xml:space="preserve"> (Moral: We mustn’t be greedy or ste</w:t>
      </w:r>
      <w:r w:rsidR="004B0861">
        <w:t>al.)</w:t>
      </w:r>
    </w:p>
    <w:p w14:paraId="54B24EB5" w14:textId="77777777" w:rsidR="00800AD8" w:rsidRDefault="00800AD8" w:rsidP="004B0861">
      <w:pPr>
        <w:pStyle w:val="Heading4"/>
      </w:pPr>
      <w:r w:rsidRPr="00DC1AE0">
        <w:rPr>
          <w:rStyle w:val="NumTextHeadingChar"/>
        </w:rPr>
        <w:lastRenderedPageBreak/>
        <w:t>077</w:t>
      </w:r>
      <w:r>
        <w:t xml:space="preserve"> DREAMS</w:t>
      </w:r>
      <w:r w:rsidR="004B0861">
        <w:br/>
      </w:r>
      <w:r w:rsidR="001208B6">
        <w:t>t</w:t>
      </w:r>
      <w:r>
        <w:t>old by Giîgiîaw of Vaîulu village</w:t>
      </w:r>
    </w:p>
    <w:p w14:paraId="57824780" w14:textId="77777777" w:rsidR="004B0861" w:rsidRDefault="00DC1AE0" w:rsidP="004B0861">
      <w:pPr>
        <w:pStyle w:val="InterlineText"/>
        <w:tabs>
          <w:tab w:val="left" w:pos="533"/>
          <w:tab w:val="left" w:pos="1187"/>
          <w:tab w:val="left" w:pos="2231"/>
          <w:tab w:val="left" w:pos="3275"/>
          <w:tab w:val="left" w:pos="3779"/>
          <w:tab w:val="left" w:pos="5453"/>
          <w:tab w:val="left" w:pos="5957"/>
          <w:tab w:val="left" w:pos="7541"/>
        </w:tabs>
      </w:pPr>
      <w:r w:rsidRPr="003A1D48">
        <w:rPr>
          <w:rStyle w:val="InterlineTextNumChar"/>
        </w:rPr>
        <w:t>001</w:t>
      </w:r>
      <w:r w:rsidR="00800AD8">
        <w:tab/>
        <w:t>nu</w:t>
      </w:r>
      <w:r w:rsidR="004B0861">
        <w:tab/>
        <w:t>misepi</w:t>
      </w:r>
      <w:r w:rsidR="004B0861">
        <w:tab/>
        <w:t>tjen</w:t>
      </w:r>
      <w:r w:rsidR="004B0861">
        <w:tab/>
        <w:t>tua</w:t>
      </w:r>
      <w:r w:rsidR="004B0861">
        <w:tab/>
        <w:t>tsemdatsedas</w:t>
      </w:r>
      <w:r w:rsidR="004B0861">
        <w:tab/>
        <w:t>tua</w:t>
      </w:r>
      <w:r w:rsidR="004B0861">
        <w:tab/>
        <w:t>maîiaîia,</w:t>
      </w:r>
      <w:r w:rsidR="004B0861">
        <w:tab/>
        <w:t>nanguaq</w:t>
      </w:r>
    </w:p>
    <w:p w14:paraId="3BFDD9DC" w14:textId="77777777" w:rsidR="00800AD8" w:rsidRDefault="00800AD8" w:rsidP="004B0861">
      <w:pPr>
        <w:pStyle w:val="InterlineGlossWithTrans"/>
        <w:tabs>
          <w:tab w:val="left" w:pos="533"/>
          <w:tab w:val="left" w:pos="1187"/>
          <w:tab w:val="left" w:pos="2231"/>
          <w:tab w:val="left" w:pos="3275"/>
          <w:tab w:val="left" w:pos="3779"/>
          <w:tab w:val="left" w:pos="5453"/>
          <w:tab w:val="left" w:pos="5957"/>
          <w:tab w:val="left" w:pos="7541"/>
        </w:tabs>
      </w:pPr>
      <w:r>
        <w:tab/>
        <w:t>nu</w:t>
      </w:r>
      <w:r w:rsidR="004B0861">
        <w:tab/>
        <w:t>mi-sepi</w:t>
      </w:r>
      <w:r w:rsidR="004B0861">
        <w:tab/>
        <w:t>tjen</w:t>
      </w:r>
      <w:r w:rsidR="004B0861">
        <w:tab/>
        <w:t>tua</w:t>
      </w:r>
      <w:r w:rsidR="004B0861">
        <w:tab/>
        <w:t>em=tseda-tsedas</w:t>
      </w:r>
      <w:r w:rsidR="004B0861">
        <w:tab/>
        <w:t>tua</w:t>
      </w:r>
      <w:r w:rsidR="004B0861">
        <w:tab/>
        <w:t>ma-îia-îia</w:t>
      </w:r>
      <w:r w:rsidR="004B0861">
        <w:tab/>
        <w:t>na-nguaq</w:t>
      </w:r>
    </w:p>
    <w:p w14:paraId="149B9707" w14:textId="77777777" w:rsidR="00800AD8" w:rsidRDefault="00800AD8" w:rsidP="004B0861">
      <w:pPr>
        <w:pStyle w:val="InterlineTransNoFree"/>
        <w:tabs>
          <w:tab w:val="left" w:pos="1187"/>
          <w:tab w:val="left" w:pos="2231"/>
          <w:tab w:val="left" w:pos="3275"/>
          <w:tab w:val="left" w:pos="3779"/>
          <w:tab w:val="left" w:pos="5453"/>
          <w:tab w:val="left" w:pos="5957"/>
          <w:tab w:val="left" w:pos="7541"/>
        </w:tabs>
      </w:pPr>
      <w:r>
        <w:tab/>
        <w:t>when</w:t>
      </w:r>
      <w:r w:rsidR="004B0861">
        <w:tab/>
      </w:r>
      <w:r w:rsidR="004B0861">
        <w:rPr>
          <w:smallCaps/>
        </w:rPr>
        <w:t>af</w:t>
      </w:r>
      <w:r w:rsidR="004B0861">
        <w:t>-dream</w:t>
      </w:r>
      <w:r w:rsidR="004B0861">
        <w:tab/>
      </w:r>
      <w:r w:rsidR="004B0861">
        <w:rPr>
          <w:smallCaps/>
        </w:rPr>
        <w:t>f.</w:t>
      </w:r>
      <w:r w:rsidR="004B0861">
        <w:t>we(</w:t>
      </w:r>
      <w:r w:rsidR="004B0861">
        <w:rPr>
          <w:smallCaps/>
        </w:rPr>
        <w:t>inc</w:t>
      </w:r>
      <w:r w:rsidR="004B0861">
        <w:t>)</w:t>
      </w:r>
      <w:r w:rsidR="004B0861">
        <w:tab/>
      </w:r>
      <w:r w:rsidR="004B0861">
        <w:rPr>
          <w:smallCaps/>
        </w:rPr>
        <w:t>obl</w:t>
      </w:r>
      <w:r w:rsidR="004B0861">
        <w:tab/>
      </w:r>
      <w:r w:rsidR="004B0861">
        <w:rPr>
          <w:smallCaps/>
        </w:rPr>
        <w:t>af</w:t>
      </w:r>
      <w:r w:rsidR="004B0861">
        <w:t>=</w:t>
      </w:r>
      <w:r w:rsidR="004B0861">
        <w:rPr>
          <w:smallCaps/>
        </w:rPr>
        <w:t>red</w:t>
      </w:r>
      <w:r w:rsidR="004B0861">
        <w:t>-sunrise</w:t>
      </w:r>
      <w:r w:rsidR="004B0861">
        <w:tab/>
      </w:r>
      <w:r w:rsidR="004B0861">
        <w:rPr>
          <w:smallCaps/>
        </w:rPr>
        <w:t>obl</w:t>
      </w:r>
      <w:r w:rsidR="004B0861">
        <w:tab/>
      </w:r>
      <w:r w:rsidR="004B0861">
        <w:rPr>
          <w:smallCaps/>
        </w:rPr>
        <w:t>stat</w:t>
      </w:r>
      <w:r w:rsidR="004B0861">
        <w:t>-</w:t>
      </w:r>
      <w:r w:rsidR="004B0861">
        <w:rPr>
          <w:smallCaps/>
        </w:rPr>
        <w:t>red</w:t>
      </w:r>
      <w:r w:rsidR="004B0861">
        <w:t>-dawn</w:t>
      </w:r>
      <w:r w:rsidR="004B0861">
        <w:tab/>
      </w:r>
      <w:r w:rsidR="004B0861">
        <w:rPr>
          <w:smallCaps/>
        </w:rPr>
        <w:t>stat</w:t>
      </w:r>
      <w:r w:rsidR="004B0861">
        <w:t>-good</w:t>
      </w:r>
    </w:p>
    <w:p w14:paraId="2FFDB3AC" w14:textId="77777777" w:rsidR="00800AD8" w:rsidRDefault="00800AD8" w:rsidP="004B0861">
      <w:pPr>
        <w:pStyle w:val="InterlineText"/>
        <w:tabs>
          <w:tab w:val="left" w:pos="533"/>
        </w:tabs>
      </w:pPr>
      <w:r>
        <w:tab/>
        <w:t>aravats.</w:t>
      </w:r>
    </w:p>
    <w:p w14:paraId="32E295F1" w14:textId="77777777" w:rsidR="00800AD8" w:rsidRDefault="00800AD8" w:rsidP="004B0861">
      <w:pPr>
        <w:pStyle w:val="InterlineGlossWithTrans"/>
        <w:tabs>
          <w:tab w:val="left" w:pos="533"/>
        </w:tabs>
      </w:pPr>
      <w:r>
        <w:tab/>
        <w:t>a-ravats</w:t>
      </w:r>
    </w:p>
    <w:p w14:paraId="399F0AD4" w14:textId="77777777" w:rsidR="00800AD8" w:rsidRDefault="00800AD8" w:rsidP="004B0861">
      <w:pPr>
        <w:pStyle w:val="InterlineTransNoFree"/>
        <w:tabs>
          <w:tab w:val="right" w:pos="8789"/>
        </w:tabs>
      </w:pPr>
      <w:r>
        <w:tab/>
      </w:r>
      <w:r>
        <w:rPr>
          <w:smallCaps/>
        </w:rPr>
        <w:t>c-</w:t>
      </w:r>
      <w:r>
        <w:t>true</w:t>
      </w:r>
      <w:r w:rsidR="004B0861">
        <w:tab/>
        <w:t>When we dream of the rising sun or dawn it is very good.</w:t>
      </w:r>
    </w:p>
    <w:p w14:paraId="256F3D69" w14:textId="77777777" w:rsidR="004B0861" w:rsidRDefault="00DC1AE0" w:rsidP="004B0861">
      <w:pPr>
        <w:pStyle w:val="InterlineText"/>
        <w:tabs>
          <w:tab w:val="left" w:pos="533"/>
          <w:tab w:val="left" w:pos="1652"/>
          <w:tab w:val="left" w:pos="3326"/>
          <w:tab w:val="left" w:pos="3590"/>
          <w:tab w:val="left" w:pos="4514"/>
          <w:tab w:val="left" w:pos="5378"/>
          <w:tab w:val="left" w:pos="6242"/>
          <w:tab w:val="left" w:pos="8171"/>
        </w:tabs>
      </w:pPr>
      <w:r w:rsidRPr="003A1D48">
        <w:rPr>
          <w:rStyle w:val="InterlineTextNumChar"/>
        </w:rPr>
        <w:t>002</w:t>
      </w:r>
      <w:r w:rsidR="00800AD8">
        <w:tab/>
        <w:t>matu</w:t>
      </w:r>
      <w:r w:rsidR="00800AD8">
        <w:tab/>
        <w:t>tsemdatsedas</w:t>
      </w:r>
      <w:r w:rsidR="00800AD8">
        <w:tab/>
        <w:t>a</w:t>
      </w:r>
      <w:r w:rsidR="004B0861">
        <w:tab/>
        <w:t>tja</w:t>
      </w:r>
      <w:r w:rsidR="004B0861">
        <w:tab/>
        <w:t>varung;</w:t>
      </w:r>
      <w:r w:rsidR="004B0861">
        <w:tab/>
        <w:t>tja</w:t>
      </w:r>
      <w:r w:rsidR="004B0861">
        <w:tab/>
        <w:t>sipuqimaqimang</w:t>
      </w:r>
      <w:r w:rsidR="004B0861">
        <w:tab/>
        <w:t>tua</w:t>
      </w:r>
    </w:p>
    <w:p w14:paraId="3793A92E" w14:textId="77777777" w:rsidR="00800AD8" w:rsidRDefault="00800AD8" w:rsidP="004B0861">
      <w:pPr>
        <w:pStyle w:val="InterlineGlossWithTrans"/>
        <w:tabs>
          <w:tab w:val="left" w:pos="533"/>
          <w:tab w:val="left" w:pos="1652"/>
          <w:tab w:val="left" w:pos="3326"/>
          <w:tab w:val="left" w:pos="3590"/>
          <w:tab w:val="left" w:pos="4514"/>
          <w:tab w:val="left" w:pos="5378"/>
          <w:tab w:val="left" w:pos="6242"/>
          <w:tab w:val="left" w:pos="8171"/>
        </w:tabs>
      </w:pPr>
      <w:r>
        <w:tab/>
        <w:t>ma-tu</w:t>
      </w:r>
      <w:r>
        <w:tab/>
        <w:t>em=tseda-tsedas</w:t>
      </w:r>
      <w:r>
        <w:tab/>
        <w:t>a</w:t>
      </w:r>
      <w:r w:rsidR="004B0861">
        <w:tab/>
        <w:t>tja</w:t>
      </w:r>
      <w:r w:rsidR="004B0861">
        <w:tab/>
        <w:t>varung</w:t>
      </w:r>
      <w:r w:rsidR="004B0861">
        <w:tab/>
        <w:t>tja</w:t>
      </w:r>
      <w:r w:rsidR="004B0861">
        <w:tab/>
        <w:t>si-pu-qima-qimang</w:t>
      </w:r>
      <w:r w:rsidR="004B0861">
        <w:tab/>
        <w:t>tua</w:t>
      </w:r>
    </w:p>
    <w:p w14:paraId="36CE20DA" w14:textId="77777777" w:rsidR="00800AD8" w:rsidRDefault="00800AD8" w:rsidP="004B0861">
      <w:pPr>
        <w:pStyle w:val="InterlineTransNoFree"/>
        <w:tabs>
          <w:tab w:val="left" w:pos="1652"/>
          <w:tab w:val="left" w:pos="3326"/>
          <w:tab w:val="left" w:pos="3590"/>
          <w:tab w:val="left" w:pos="4514"/>
          <w:tab w:val="left" w:pos="5378"/>
          <w:tab w:val="left" w:pos="6242"/>
          <w:tab w:val="left" w:pos="8171"/>
        </w:tabs>
        <w:rPr>
          <w:smallCaps/>
        </w:rPr>
      </w:pPr>
      <w:r>
        <w:tab/>
      </w:r>
      <w:r>
        <w:rPr>
          <w:smallCaps/>
        </w:rPr>
        <w:t>stat</w:t>
      </w:r>
      <w:r>
        <w:t>-alike</w:t>
      </w:r>
      <w:r>
        <w:tab/>
      </w:r>
      <w:r>
        <w:rPr>
          <w:smallCaps/>
        </w:rPr>
        <w:t>af</w:t>
      </w:r>
      <w:r>
        <w:t>=</w:t>
      </w:r>
      <w:r>
        <w:rPr>
          <w:smallCaps/>
        </w:rPr>
        <w:t>red</w:t>
      </w:r>
      <w:r>
        <w:t>-sunrise</w:t>
      </w:r>
      <w:r>
        <w:rPr>
          <w:smallCaps/>
        </w:rPr>
        <w:tab/>
        <w:t>c</w:t>
      </w:r>
      <w:r w:rsidR="004B0861">
        <w:tab/>
        <w:t>our(</w:t>
      </w:r>
      <w:r w:rsidR="004B0861">
        <w:rPr>
          <w:smallCaps/>
        </w:rPr>
        <w:t>inc</w:t>
      </w:r>
      <w:r w:rsidR="004B0861">
        <w:t>)</w:t>
      </w:r>
      <w:r w:rsidR="004B0861">
        <w:tab/>
        <w:t>chest</w:t>
      </w:r>
      <w:r w:rsidR="004B0861">
        <w:tab/>
        <w:t>we(</w:t>
      </w:r>
      <w:r w:rsidR="004B0861">
        <w:rPr>
          <w:smallCaps/>
        </w:rPr>
        <w:t>inc</w:t>
      </w:r>
      <w:r w:rsidR="004B0861">
        <w:t>)</w:t>
      </w:r>
      <w:r w:rsidR="004B0861">
        <w:tab/>
      </w:r>
      <w:r w:rsidR="004B0861">
        <w:rPr>
          <w:smallCaps/>
        </w:rPr>
        <w:t>if</w:t>
      </w:r>
      <w:r w:rsidR="004B0861">
        <w:t>-have-</w:t>
      </w:r>
      <w:r w:rsidR="004B0861">
        <w:rPr>
          <w:smallCaps/>
        </w:rPr>
        <w:t>red</w:t>
      </w:r>
      <w:r w:rsidR="004B0861">
        <w:t>-luck</w:t>
      </w:r>
      <w:r w:rsidR="004B0861">
        <w:tab/>
      </w:r>
      <w:r w:rsidR="004B0861">
        <w:rPr>
          <w:smallCaps/>
        </w:rPr>
        <w:t>obl</w:t>
      </w:r>
    </w:p>
    <w:p w14:paraId="1CCF2E8D" w14:textId="77777777" w:rsidR="00800AD8" w:rsidRDefault="00800AD8" w:rsidP="004B0861">
      <w:pPr>
        <w:pStyle w:val="InterlineText"/>
        <w:tabs>
          <w:tab w:val="left" w:pos="533"/>
        </w:tabs>
      </w:pPr>
      <w:r>
        <w:tab/>
        <w:t>nemanemanga.</w:t>
      </w:r>
    </w:p>
    <w:p w14:paraId="5339AB84" w14:textId="77777777" w:rsidR="00800AD8" w:rsidRDefault="00800AD8" w:rsidP="004B0861">
      <w:pPr>
        <w:pStyle w:val="InterlineGlossWithTrans"/>
        <w:tabs>
          <w:tab w:val="left" w:pos="533"/>
        </w:tabs>
      </w:pPr>
      <w:r>
        <w:tab/>
        <w:t>nema-nema-anga</w:t>
      </w:r>
    </w:p>
    <w:p w14:paraId="6675CE0D" w14:textId="77777777" w:rsidR="00800AD8" w:rsidRDefault="00800AD8" w:rsidP="004B0861">
      <w:pPr>
        <w:pStyle w:val="InterlineTrans"/>
        <w:tabs>
          <w:tab w:val="left" w:pos="533"/>
        </w:tabs>
      </w:pPr>
      <w:r>
        <w:tab/>
      </w:r>
      <w:r>
        <w:rPr>
          <w:smallCaps/>
        </w:rPr>
        <w:t>red</w:t>
      </w:r>
      <w:r>
        <w:t>-what-indeed</w:t>
      </w:r>
    </w:p>
    <w:p w14:paraId="506EC687" w14:textId="77777777" w:rsidR="00800AD8" w:rsidRDefault="00800AD8" w:rsidP="004B0861">
      <w:pPr>
        <w:pStyle w:val="InterlineFree"/>
      </w:pPr>
      <w:r>
        <w:t>It is as if our hearts were rising. We will have good luck</w:t>
      </w:r>
      <w:r w:rsidR="004B0861">
        <w:t xml:space="preserve"> in everything.</w:t>
      </w:r>
    </w:p>
    <w:p w14:paraId="44C301E8" w14:textId="77777777" w:rsidR="00800AD8" w:rsidRDefault="00DC1AE0" w:rsidP="004B0861">
      <w:pPr>
        <w:pStyle w:val="InterlineText"/>
        <w:tabs>
          <w:tab w:val="left" w:pos="533"/>
          <w:tab w:val="left" w:pos="1187"/>
          <w:tab w:val="left" w:pos="2771"/>
          <w:tab w:val="left" w:pos="3815"/>
          <w:tab w:val="left" w:pos="4304"/>
          <w:tab w:val="left" w:pos="6038"/>
        </w:tabs>
      </w:pPr>
      <w:r w:rsidRPr="003A1D48">
        <w:rPr>
          <w:rStyle w:val="InterlineTextNumChar"/>
        </w:rPr>
        <w:t>003</w:t>
      </w:r>
      <w:r w:rsidR="00800AD8">
        <w:tab/>
        <w:t>nu</w:t>
      </w:r>
      <w:r w:rsidR="00800AD8">
        <w:tab/>
        <w:t>îemakaîakay</w:t>
      </w:r>
      <w:r w:rsidR="00800AD8">
        <w:tab/>
        <w:t>itjen,</w:t>
      </w:r>
      <w:r w:rsidR="00800AD8">
        <w:tab/>
        <w:t>uri</w:t>
      </w:r>
      <w:r w:rsidR="00800AD8">
        <w:tab/>
        <w:t>kisudjuan</w:t>
      </w:r>
      <w:r w:rsidR="00800AD8">
        <w:tab/>
        <w:t>itjen.</w:t>
      </w:r>
    </w:p>
    <w:p w14:paraId="082D0B75" w14:textId="77777777" w:rsidR="00800AD8" w:rsidRDefault="00800AD8" w:rsidP="004B0861">
      <w:pPr>
        <w:pStyle w:val="InterlineGlossWithTrans"/>
        <w:tabs>
          <w:tab w:val="left" w:pos="533"/>
          <w:tab w:val="left" w:pos="1187"/>
          <w:tab w:val="left" w:pos="2771"/>
          <w:tab w:val="left" w:pos="3815"/>
          <w:tab w:val="left" w:pos="4304"/>
          <w:tab w:val="left" w:pos="6038"/>
        </w:tabs>
      </w:pPr>
      <w:r>
        <w:tab/>
        <w:t>nu</w:t>
      </w:r>
      <w:r>
        <w:tab/>
        <w:t>em=îaka-îakay</w:t>
      </w:r>
      <w:r>
        <w:tab/>
        <w:t>itjen</w:t>
      </w:r>
      <w:r>
        <w:tab/>
        <w:t>uri</w:t>
      </w:r>
      <w:r>
        <w:tab/>
        <w:t>ki-sudju-an</w:t>
      </w:r>
      <w:r>
        <w:tab/>
        <w:t>itjen</w:t>
      </w:r>
    </w:p>
    <w:p w14:paraId="431D49BE" w14:textId="77777777" w:rsidR="00800AD8" w:rsidRDefault="00800AD8" w:rsidP="004B0861">
      <w:pPr>
        <w:pStyle w:val="InterlineTrans"/>
        <w:tabs>
          <w:tab w:val="left" w:pos="533"/>
          <w:tab w:val="left" w:pos="1187"/>
          <w:tab w:val="left" w:pos="2771"/>
          <w:tab w:val="left" w:pos="3815"/>
          <w:tab w:val="left" w:pos="4304"/>
          <w:tab w:val="left" w:pos="6038"/>
        </w:tabs>
      </w:pPr>
      <w:r>
        <w:tab/>
        <w:t>when</w:t>
      </w:r>
      <w:r>
        <w:tab/>
      </w:r>
      <w:r>
        <w:rPr>
          <w:smallCaps/>
        </w:rPr>
        <w:t>af</w:t>
      </w:r>
      <w:r>
        <w:t>=</w:t>
      </w:r>
      <w:r>
        <w:rPr>
          <w:smallCaps/>
        </w:rPr>
        <w:t>red</w:t>
      </w:r>
      <w:r>
        <w:t>-swing</w:t>
      </w:r>
      <w:r>
        <w:tab/>
      </w:r>
      <w:r>
        <w:rPr>
          <w:smallCaps/>
        </w:rPr>
        <w:t>f.</w:t>
      </w:r>
      <w:r>
        <w:t>we(</w:t>
      </w:r>
      <w:r>
        <w:rPr>
          <w:smallCaps/>
        </w:rPr>
        <w:t>inc</w:t>
      </w:r>
      <w:r>
        <w:t>)</w:t>
      </w:r>
      <w:r>
        <w:tab/>
        <w:t>will</w:t>
      </w:r>
      <w:r>
        <w:tab/>
        <w:t>do-sweetheart-</w:t>
      </w:r>
      <w:r>
        <w:rPr>
          <w:smallCaps/>
        </w:rPr>
        <w:t>lf</w:t>
      </w:r>
      <w:r>
        <w:tab/>
      </w:r>
      <w:r>
        <w:rPr>
          <w:smallCaps/>
        </w:rPr>
        <w:t>f.</w:t>
      </w:r>
      <w:r>
        <w:t>we(</w:t>
      </w:r>
      <w:r>
        <w:rPr>
          <w:smallCaps/>
        </w:rPr>
        <w:t>inc</w:t>
      </w:r>
      <w:r>
        <w:t>)</w:t>
      </w:r>
    </w:p>
    <w:p w14:paraId="55A2C761" w14:textId="77777777" w:rsidR="00800AD8" w:rsidRDefault="00800AD8" w:rsidP="004B0861">
      <w:pPr>
        <w:pStyle w:val="InterlineFree"/>
      </w:pPr>
      <w:r>
        <w:t>If women dream they are on a swing, someone is in love</w:t>
      </w:r>
      <w:r w:rsidR="004B0861">
        <w:t xml:space="preserve"> </w:t>
      </w:r>
      <w:r>
        <w:t>with them</w:t>
      </w:r>
      <w:r w:rsidR="00C83AAC">
        <w:t>.</w:t>
      </w:r>
      <w:r>
        <w:t xml:space="preserve"> (Note: Swinging of the bride is part of the</w:t>
      </w:r>
      <w:r w:rsidR="004B0861">
        <w:t xml:space="preserve"> </w:t>
      </w:r>
      <w:r>
        <w:t>wedding ceremony.)</w:t>
      </w:r>
    </w:p>
    <w:p w14:paraId="60C7A768" w14:textId="77777777" w:rsidR="00800AD8" w:rsidRDefault="00DC1AE0" w:rsidP="00C83AAC">
      <w:pPr>
        <w:pStyle w:val="InterlineText"/>
        <w:tabs>
          <w:tab w:val="left" w:pos="533"/>
          <w:tab w:val="left" w:pos="1187"/>
          <w:tab w:val="left" w:pos="1691"/>
          <w:tab w:val="left" w:pos="2840"/>
          <w:tab w:val="left" w:pos="3884"/>
          <w:tab w:val="left" w:pos="4388"/>
          <w:tab w:val="left" w:pos="5567"/>
          <w:tab w:val="left" w:pos="6056"/>
          <w:tab w:val="left" w:pos="7370"/>
          <w:tab w:val="left" w:pos="8414"/>
        </w:tabs>
      </w:pPr>
      <w:r w:rsidRPr="003A1D48">
        <w:rPr>
          <w:rStyle w:val="InterlineTextNumChar"/>
        </w:rPr>
        <w:t>004</w:t>
      </w:r>
      <w:r w:rsidR="00800AD8">
        <w:tab/>
        <w:t>nu</w:t>
      </w:r>
      <w:r w:rsidR="00800AD8">
        <w:tab/>
        <w:t>i</w:t>
      </w:r>
      <w:r w:rsidR="00800AD8">
        <w:tab/>
        <w:t>vavaw</w:t>
      </w:r>
      <w:r w:rsidR="00800AD8">
        <w:tab/>
        <w:t>itjen</w:t>
      </w:r>
      <w:r w:rsidR="00800AD8">
        <w:tab/>
        <w:t>tua</w:t>
      </w:r>
      <w:r w:rsidR="00800AD8">
        <w:tab/>
        <w:t>kavayan,</w:t>
      </w:r>
      <w:r w:rsidR="00800AD8">
        <w:tab/>
        <w:t>uri</w:t>
      </w:r>
      <w:r w:rsidR="00800AD8">
        <w:tab/>
        <w:t>putsekeî</w:t>
      </w:r>
      <w:r w:rsidR="00800AD8">
        <w:tab/>
        <w:t>itjen</w:t>
      </w:r>
      <w:r w:rsidR="00C83AAC">
        <w:tab/>
        <w:t>tua</w:t>
      </w:r>
    </w:p>
    <w:p w14:paraId="666E3272" w14:textId="77777777" w:rsidR="00800AD8" w:rsidRDefault="00800AD8" w:rsidP="00C83AAC">
      <w:pPr>
        <w:pStyle w:val="InterlineGlossWithTrans"/>
        <w:tabs>
          <w:tab w:val="left" w:pos="533"/>
          <w:tab w:val="left" w:pos="1187"/>
          <w:tab w:val="left" w:pos="1691"/>
          <w:tab w:val="left" w:pos="2840"/>
          <w:tab w:val="left" w:pos="3884"/>
          <w:tab w:val="left" w:pos="4388"/>
          <w:tab w:val="left" w:pos="5567"/>
          <w:tab w:val="left" w:pos="6056"/>
          <w:tab w:val="left" w:pos="7370"/>
          <w:tab w:val="left" w:pos="8414"/>
        </w:tabs>
      </w:pPr>
      <w:r>
        <w:tab/>
        <w:t>nu</w:t>
      </w:r>
      <w:r>
        <w:tab/>
        <w:t>i</w:t>
      </w:r>
      <w:r>
        <w:tab/>
        <w:t>va-vaw</w:t>
      </w:r>
      <w:r>
        <w:tab/>
        <w:t>itjen</w:t>
      </w:r>
      <w:r>
        <w:tab/>
        <w:t>tua</w:t>
      </w:r>
      <w:r>
        <w:tab/>
        <w:t>kavayan</w:t>
      </w:r>
      <w:r>
        <w:tab/>
        <w:t>uri</w:t>
      </w:r>
      <w:r>
        <w:tab/>
        <w:t>pu-tsekeî</w:t>
      </w:r>
      <w:r>
        <w:tab/>
        <w:t>itjen</w:t>
      </w:r>
      <w:r w:rsidR="00C83AAC">
        <w:tab/>
        <w:t>tua</w:t>
      </w:r>
    </w:p>
    <w:p w14:paraId="2C922E4F" w14:textId="77777777" w:rsidR="00800AD8" w:rsidRDefault="00800AD8" w:rsidP="00C83AAC">
      <w:pPr>
        <w:pStyle w:val="InterlineTransNoFree"/>
        <w:tabs>
          <w:tab w:val="left" w:pos="1187"/>
          <w:tab w:val="left" w:pos="1691"/>
          <w:tab w:val="left" w:pos="2840"/>
          <w:tab w:val="left" w:pos="3884"/>
          <w:tab w:val="left" w:pos="4388"/>
          <w:tab w:val="left" w:pos="5567"/>
          <w:tab w:val="left" w:pos="6056"/>
          <w:tab w:val="left" w:pos="7370"/>
          <w:tab w:val="left" w:pos="8414"/>
        </w:tabs>
      </w:pPr>
      <w:r>
        <w:tab/>
        <w:t>when</w:t>
      </w:r>
      <w:r>
        <w:tab/>
      </w:r>
      <w:r>
        <w:rPr>
          <w:smallCaps/>
        </w:rPr>
        <w:t>loc</w:t>
      </w:r>
      <w:r>
        <w:tab/>
      </w:r>
      <w:r>
        <w:rPr>
          <w:smallCaps/>
        </w:rPr>
        <w:t>red</w:t>
      </w:r>
      <w:r>
        <w:t>-above</w:t>
      </w:r>
      <w:r>
        <w:tab/>
      </w:r>
      <w:r>
        <w:rPr>
          <w:smallCaps/>
        </w:rPr>
        <w:t>f.</w:t>
      </w:r>
      <w:r>
        <w:t>we(</w:t>
      </w:r>
      <w:r>
        <w:rPr>
          <w:smallCaps/>
        </w:rPr>
        <w:t>inc</w:t>
      </w:r>
      <w:r>
        <w:t>)</w:t>
      </w:r>
      <w:r>
        <w:tab/>
      </w:r>
      <w:r>
        <w:rPr>
          <w:smallCaps/>
        </w:rPr>
        <w:t>obl</w:t>
      </w:r>
      <w:r>
        <w:tab/>
        <w:t>bamboo.sp</w:t>
      </w:r>
      <w:r>
        <w:tab/>
        <w:t>will</w:t>
      </w:r>
      <w:r>
        <w:tab/>
        <w:t>have-spouse</w:t>
      </w:r>
      <w:r>
        <w:tab/>
      </w:r>
      <w:r>
        <w:rPr>
          <w:smallCaps/>
        </w:rPr>
        <w:t>f.</w:t>
      </w:r>
      <w:r>
        <w:t>we(</w:t>
      </w:r>
      <w:r>
        <w:rPr>
          <w:smallCaps/>
        </w:rPr>
        <w:t>inc</w:t>
      </w:r>
      <w:r>
        <w:t>)</w:t>
      </w:r>
      <w:r w:rsidR="00C83AAC">
        <w:tab/>
      </w:r>
      <w:r w:rsidR="00C83AAC" w:rsidRPr="00D64271">
        <w:rPr>
          <w:smallCaps/>
        </w:rPr>
        <w:t>obl</w:t>
      </w:r>
    </w:p>
    <w:p w14:paraId="7F075FF1" w14:textId="77777777" w:rsidR="00800AD8" w:rsidRDefault="00800AD8" w:rsidP="00C83AAC">
      <w:pPr>
        <w:pStyle w:val="InterlineText"/>
        <w:tabs>
          <w:tab w:val="left" w:pos="533"/>
        </w:tabs>
      </w:pPr>
      <w:r>
        <w:tab/>
        <w:t>mamazangiîan.</w:t>
      </w:r>
    </w:p>
    <w:p w14:paraId="58F8992F" w14:textId="77777777" w:rsidR="00800AD8" w:rsidRDefault="00800AD8" w:rsidP="00C83AAC">
      <w:pPr>
        <w:pStyle w:val="InterlineGlossWithTrans"/>
        <w:tabs>
          <w:tab w:val="left" w:pos="533"/>
        </w:tabs>
      </w:pPr>
      <w:r>
        <w:tab/>
        <w:t>ma-ma-zangiî-an</w:t>
      </w:r>
    </w:p>
    <w:p w14:paraId="54198AFF" w14:textId="77777777" w:rsidR="00800AD8" w:rsidRDefault="00800AD8" w:rsidP="00C83AAC">
      <w:pPr>
        <w:pStyle w:val="InterlineTransNoFree"/>
        <w:tabs>
          <w:tab w:val="right" w:pos="8789"/>
        </w:tabs>
      </w:pPr>
      <w:r>
        <w:tab/>
      </w:r>
      <w:r w:rsidRPr="00C83AAC">
        <w:rPr>
          <w:smallCaps/>
          <w:szCs w:val="22"/>
        </w:rPr>
        <w:t>stat-stat</w:t>
      </w:r>
      <w:r>
        <w:t>-chief-</w:t>
      </w:r>
      <w:r w:rsidR="00D64271" w:rsidRPr="00C83AAC">
        <w:rPr>
          <w:smallCaps/>
          <w:szCs w:val="22"/>
        </w:rPr>
        <w:t>nom</w:t>
      </w:r>
      <w:r w:rsidR="00C83AAC">
        <w:rPr>
          <w:smallCaps/>
          <w:szCs w:val="22"/>
        </w:rPr>
        <w:tab/>
      </w:r>
      <w:r w:rsidR="00C83AAC">
        <w:t>If we are up a bambusa tree, we will marry a chieftain.</w:t>
      </w:r>
    </w:p>
    <w:p w14:paraId="72F63A31" w14:textId="77777777" w:rsidR="00C83AAC" w:rsidRDefault="00DC1AE0" w:rsidP="00C83AAC">
      <w:pPr>
        <w:pStyle w:val="InterlineText"/>
        <w:tabs>
          <w:tab w:val="left" w:pos="533"/>
          <w:tab w:val="left" w:pos="1187"/>
          <w:tab w:val="left" w:pos="2231"/>
          <w:tab w:val="left" w:pos="3275"/>
          <w:tab w:val="left" w:pos="3779"/>
          <w:tab w:val="left" w:pos="5078"/>
          <w:tab w:val="left" w:pos="5567"/>
          <w:tab w:val="left" w:pos="6881"/>
        </w:tabs>
      </w:pPr>
      <w:r w:rsidRPr="003A1D48">
        <w:rPr>
          <w:rStyle w:val="InterlineTextNumChar"/>
        </w:rPr>
        <w:t>005</w:t>
      </w:r>
      <w:r w:rsidR="00800AD8">
        <w:tab/>
        <w:t>nu</w:t>
      </w:r>
      <w:r w:rsidR="00800AD8">
        <w:tab/>
        <w:t>misepi</w:t>
      </w:r>
      <w:r w:rsidR="00800AD8">
        <w:tab/>
        <w:t>tjen</w:t>
      </w:r>
      <w:r w:rsidR="00800AD8">
        <w:tab/>
        <w:t>tua</w:t>
      </w:r>
      <w:r w:rsidR="00C83AAC">
        <w:tab/>
        <w:t>zangaw,</w:t>
      </w:r>
      <w:r w:rsidR="00C83AAC">
        <w:tab/>
        <w:t>uri</w:t>
      </w:r>
      <w:r w:rsidR="00C83AAC">
        <w:tab/>
        <w:t>pupaisu</w:t>
      </w:r>
      <w:r w:rsidR="00C83AAC">
        <w:tab/>
        <w:t>itjen.</w:t>
      </w:r>
    </w:p>
    <w:p w14:paraId="6B2356AB" w14:textId="77777777" w:rsidR="00800AD8" w:rsidRDefault="00800AD8" w:rsidP="00C83AAC">
      <w:pPr>
        <w:pStyle w:val="InterlineGlossWithTrans"/>
        <w:tabs>
          <w:tab w:val="left" w:pos="533"/>
          <w:tab w:val="left" w:pos="1187"/>
          <w:tab w:val="left" w:pos="2231"/>
          <w:tab w:val="left" w:pos="3275"/>
          <w:tab w:val="left" w:pos="3779"/>
          <w:tab w:val="left" w:pos="5078"/>
          <w:tab w:val="left" w:pos="5567"/>
          <w:tab w:val="left" w:pos="6881"/>
        </w:tabs>
      </w:pPr>
      <w:r>
        <w:tab/>
        <w:t>nu</w:t>
      </w:r>
      <w:r>
        <w:tab/>
        <w:t>mi-sepi</w:t>
      </w:r>
      <w:r>
        <w:tab/>
        <w:t>tjen</w:t>
      </w:r>
      <w:r>
        <w:tab/>
        <w:t>tua</w:t>
      </w:r>
      <w:r w:rsidR="00C83AAC">
        <w:tab/>
        <w:t>zangaw</w:t>
      </w:r>
      <w:r w:rsidR="00C83AAC">
        <w:tab/>
        <w:t>uri</w:t>
      </w:r>
      <w:r w:rsidR="00C83AAC">
        <w:tab/>
        <w:t>pu-paisu</w:t>
      </w:r>
      <w:r w:rsidR="00C83AAC">
        <w:tab/>
        <w:t>itjen</w:t>
      </w:r>
    </w:p>
    <w:p w14:paraId="45C0DB7A" w14:textId="77777777" w:rsidR="00800AD8" w:rsidRDefault="00800AD8" w:rsidP="00C83AAC">
      <w:pPr>
        <w:pStyle w:val="InterlineTrans"/>
        <w:tabs>
          <w:tab w:val="left" w:pos="533"/>
          <w:tab w:val="left" w:pos="1187"/>
          <w:tab w:val="left" w:pos="2231"/>
          <w:tab w:val="left" w:pos="3275"/>
          <w:tab w:val="left" w:pos="3779"/>
          <w:tab w:val="left" w:pos="5078"/>
          <w:tab w:val="left" w:pos="5567"/>
          <w:tab w:val="left" w:pos="6881"/>
        </w:tabs>
      </w:pPr>
      <w:r>
        <w:tab/>
        <w:t>when</w:t>
      </w:r>
      <w:r>
        <w:tab/>
      </w:r>
      <w:r>
        <w:rPr>
          <w:smallCaps/>
        </w:rPr>
        <w:t>af</w:t>
      </w:r>
      <w:r>
        <w:t>-dream</w:t>
      </w:r>
      <w:r>
        <w:tab/>
      </w:r>
      <w:r>
        <w:rPr>
          <w:smallCaps/>
        </w:rPr>
        <w:t>f.</w:t>
      </w:r>
      <w:r>
        <w:t>we(</w:t>
      </w:r>
      <w:r>
        <w:rPr>
          <w:smallCaps/>
        </w:rPr>
        <w:t>inc</w:t>
      </w:r>
      <w:r>
        <w:t>)</w:t>
      </w:r>
      <w:r>
        <w:tab/>
      </w:r>
      <w:r>
        <w:rPr>
          <w:smallCaps/>
        </w:rPr>
        <w:t>obl</w:t>
      </w:r>
      <w:r w:rsidR="00C83AAC">
        <w:tab/>
        <w:t>betel.pepper</w:t>
      </w:r>
      <w:r w:rsidR="00C83AAC">
        <w:tab/>
        <w:t>will</w:t>
      </w:r>
      <w:r w:rsidR="00C83AAC">
        <w:tab/>
        <w:t>have-money</w:t>
      </w:r>
      <w:r w:rsidR="00C83AAC">
        <w:tab/>
      </w:r>
      <w:r w:rsidR="00C83AAC">
        <w:rPr>
          <w:smallCaps/>
        </w:rPr>
        <w:t>f.</w:t>
      </w:r>
      <w:r w:rsidR="00C83AAC">
        <w:t>we(</w:t>
      </w:r>
      <w:r w:rsidR="00C83AAC">
        <w:rPr>
          <w:smallCaps/>
        </w:rPr>
        <w:t>inc</w:t>
      </w:r>
      <w:r w:rsidR="00C83AAC">
        <w:t>)</w:t>
      </w:r>
    </w:p>
    <w:p w14:paraId="12B0ACD1" w14:textId="77777777" w:rsidR="00800AD8" w:rsidRDefault="00800AD8">
      <w:pPr>
        <w:pStyle w:val="InterlineFree"/>
      </w:pPr>
      <w:r>
        <w:t>When we dream of the leaf for wrapping betel nut, we will</w:t>
      </w:r>
      <w:r w:rsidR="00C83AAC">
        <w:t xml:space="preserve"> be rich.</w:t>
      </w:r>
    </w:p>
    <w:p w14:paraId="1EE28B12" w14:textId="77777777" w:rsidR="00C83AAC" w:rsidRDefault="00DC1AE0" w:rsidP="00C83AAC">
      <w:pPr>
        <w:pStyle w:val="InterlineText"/>
        <w:tabs>
          <w:tab w:val="left" w:pos="533"/>
          <w:tab w:val="left" w:pos="1187"/>
          <w:tab w:val="left" w:pos="2231"/>
          <w:tab w:val="left" w:pos="3275"/>
          <w:tab w:val="left" w:pos="3779"/>
          <w:tab w:val="left" w:pos="4643"/>
          <w:tab w:val="left" w:pos="4907"/>
          <w:tab w:val="left" w:pos="6371"/>
          <w:tab w:val="left" w:pos="6860"/>
        </w:tabs>
      </w:pPr>
      <w:r w:rsidRPr="003A1D48">
        <w:rPr>
          <w:rStyle w:val="InterlineTextNumChar"/>
        </w:rPr>
        <w:t>006</w:t>
      </w:r>
      <w:r w:rsidR="00800AD8">
        <w:tab/>
        <w:t>nu</w:t>
      </w:r>
      <w:r w:rsidR="00800AD8">
        <w:tab/>
        <w:t>patsun</w:t>
      </w:r>
      <w:r w:rsidR="00800AD8">
        <w:tab/>
        <w:t>itjen</w:t>
      </w:r>
      <w:r w:rsidR="00800AD8">
        <w:tab/>
        <w:t>tua</w:t>
      </w:r>
      <w:r w:rsidR="00800AD8">
        <w:tab/>
        <w:t>kamaya</w:t>
      </w:r>
      <w:r w:rsidR="00C83AAC">
        <w:tab/>
        <w:t>a</w:t>
      </w:r>
      <w:r w:rsidR="00C83AAC">
        <w:tab/>
        <w:t>malulum,</w:t>
      </w:r>
      <w:r w:rsidR="00C83AAC">
        <w:tab/>
        <w:t>uri</w:t>
      </w:r>
      <w:r w:rsidR="00C83AAC">
        <w:tab/>
        <w:t>matu</w:t>
      </w:r>
    </w:p>
    <w:p w14:paraId="73FDED67" w14:textId="77777777" w:rsidR="00800AD8" w:rsidRDefault="00800AD8" w:rsidP="00C83AAC">
      <w:pPr>
        <w:pStyle w:val="InterlineGlossWithTrans"/>
        <w:tabs>
          <w:tab w:val="left" w:pos="533"/>
          <w:tab w:val="left" w:pos="1187"/>
          <w:tab w:val="left" w:pos="2231"/>
          <w:tab w:val="left" w:pos="3275"/>
          <w:tab w:val="left" w:pos="3779"/>
          <w:tab w:val="left" w:pos="4643"/>
          <w:tab w:val="left" w:pos="4907"/>
          <w:tab w:val="left" w:pos="6371"/>
          <w:tab w:val="left" w:pos="6860"/>
        </w:tabs>
      </w:pPr>
      <w:r>
        <w:tab/>
        <w:t>nu</w:t>
      </w:r>
      <w:r>
        <w:tab/>
        <w:t>pa-tsun</w:t>
      </w:r>
      <w:r>
        <w:tab/>
        <w:t>itjen</w:t>
      </w:r>
      <w:r>
        <w:tab/>
        <w:t>tua</w:t>
      </w:r>
      <w:r>
        <w:tab/>
        <w:t>kamaya</w:t>
      </w:r>
      <w:r w:rsidR="00C83AAC">
        <w:tab/>
        <w:t>a</w:t>
      </w:r>
      <w:r w:rsidR="00C83AAC">
        <w:tab/>
        <w:t>ma-lu-lum</w:t>
      </w:r>
      <w:r w:rsidR="00C83AAC">
        <w:tab/>
        <w:t>uri</w:t>
      </w:r>
      <w:r w:rsidR="00C83AAC">
        <w:tab/>
        <w:t>ma-tu</w:t>
      </w:r>
    </w:p>
    <w:p w14:paraId="6F898DA3" w14:textId="77777777" w:rsidR="00800AD8" w:rsidRDefault="00800AD8" w:rsidP="00C83AAC">
      <w:pPr>
        <w:pStyle w:val="InterlineTransNoFree"/>
        <w:tabs>
          <w:tab w:val="left" w:pos="1187"/>
          <w:tab w:val="left" w:pos="2231"/>
          <w:tab w:val="left" w:pos="3275"/>
          <w:tab w:val="left" w:pos="3779"/>
          <w:tab w:val="left" w:pos="4643"/>
          <w:tab w:val="left" w:pos="4907"/>
          <w:tab w:val="left" w:pos="6371"/>
          <w:tab w:val="left" w:pos="6860"/>
        </w:tabs>
      </w:pPr>
      <w:r>
        <w:tab/>
        <w:t>when</w:t>
      </w:r>
      <w:r>
        <w:tab/>
        <w:t>cause-see</w:t>
      </w:r>
      <w:r>
        <w:tab/>
      </w:r>
      <w:r>
        <w:rPr>
          <w:smallCaps/>
        </w:rPr>
        <w:t>f.</w:t>
      </w:r>
      <w:r>
        <w:t>we(</w:t>
      </w:r>
      <w:r>
        <w:rPr>
          <w:smallCaps/>
        </w:rPr>
        <w:t>inc</w:t>
      </w:r>
      <w:r>
        <w:t>)</w:t>
      </w:r>
      <w:r>
        <w:tab/>
      </w:r>
      <w:r>
        <w:rPr>
          <w:smallCaps/>
        </w:rPr>
        <w:t>obl</w:t>
      </w:r>
      <w:r>
        <w:tab/>
        <w:t>mango</w:t>
      </w:r>
      <w:r w:rsidR="00C83AAC">
        <w:rPr>
          <w:smallCaps/>
        </w:rPr>
        <w:tab/>
        <w:t>c</w:t>
      </w:r>
      <w:r w:rsidR="00C83AAC">
        <w:rPr>
          <w:smallCaps/>
        </w:rPr>
        <w:tab/>
        <w:t>stat</w:t>
      </w:r>
      <w:r w:rsidR="00C83AAC">
        <w:t>-</w:t>
      </w:r>
      <w:r w:rsidR="00C83AAC">
        <w:rPr>
          <w:smallCaps/>
        </w:rPr>
        <w:t>red</w:t>
      </w:r>
      <w:r w:rsidR="00C83AAC">
        <w:t>-ripe</w:t>
      </w:r>
      <w:r w:rsidR="00C83AAC">
        <w:tab/>
        <w:t>will</w:t>
      </w:r>
      <w:r w:rsidR="00C83AAC">
        <w:tab/>
      </w:r>
      <w:r w:rsidR="00C83AAC">
        <w:rPr>
          <w:smallCaps/>
        </w:rPr>
        <w:t>stat</w:t>
      </w:r>
      <w:r w:rsidR="00C83AAC">
        <w:t>-alike</w:t>
      </w:r>
    </w:p>
    <w:p w14:paraId="0B0BA4EC" w14:textId="77777777" w:rsidR="00800AD8" w:rsidRDefault="00800AD8" w:rsidP="00C83AAC">
      <w:pPr>
        <w:pStyle w:val="InterlineText"/>
        <w:tabs>
          <w:tab w:val="left" w:pos="533"/>
          <w:tab w:val="left" w:pos="1037"/>
          <w:tab w:val="left" w:pos="1301"/>
          <w:tab w:val="left" w:pos="3245"/>
          <w:tab w:val="left" w:pos="3734"/>
          <w:tab w:val="left" w:pos="4658"/>
        </w:tabs>
      </w:pPr>
      <w:r>
        <w:tab/>
        <w:t>lum</w:t>
      </w:r>
      <w:r>
        <w:tab/>
        <w:t>a</w:t>
      </w:r>
      <w:r>
        <w:tab/>
        <w:t>kinakesan</w:t>
      </w:r>
      <w:r>
        <w:tab/>
        <w:t>nua</w:t>
      </w:r>
      <w:r>
        <w:tab/>
        <w:t>tja</w:t>
      </w:r>
      <w:r>
        <w:tab/>
        <w:t>vaqu.</w:t>
      </w:r>
    </w:p>
    <w:p w14:paraId="58C2AB34" w14:textId="77777777" w:rsidR="00800AD8" w:rsidRDefault="00800AD8" w:rsidP="00C83AAC">
      <w:pPr>
        <w:pStyle w:val="InterlineGlossWithTrans"/>
        <w:tabs>
          <w:tab w:val="left" w:pos="533"/>
          <w:tab w:val="left" w:pos="1037"/>
          <w:tab w:val="left" w:pos="1301"/>
          <w:tab w:val="left" w:pos="3245"/>
          <w:tab w:val="left" w:pos="3734"/>
          <w:tab w:val="left" w:pos="4658"/>
        </w:tabs>
      </w:pPr>
      <w:r>
        <w:tab/>
        <w:t>lum</w:t>
      </w:r>
      <w:r>
        <w:tab/>
        <w:t>a</w:t>
      </w:r>
      <w:r>
        <w:tab/>
        <w:t>in=ka-kesa-an</w:t>
      </w:r>
      <w:r>
        <w:tab/>
        <w:t>nua</w:t>
      </w:r>
      <w:r>
        <w:tab/>
        <w:t>tja</w:t>
      </w:r>
      <w:r>
        <w:tab/>
        <w:t>vaqu</w:t>
      </w:r>
    </w:p>
    <w:p w14:paraId="3F2ECFF1" w14:textId="77777777" w:rsidR="00800AD8" w:rsidRDefault="00800AD8" w:rsidP="00C83AAC">
      <w:pPr>
        <w:pStyle w:val="InterlineTrans"/>
        <w:tabs>
          <w:tab w:val="left" w:pos="533"/>
          <w:tab w:val="left" w:pos="1037"/>
          <w:tab w:val="left" w:pos="1301"/>
          <w:tab w:val="left" w:pos="3245"/>
          <w:tab w:val="left" w:pos="3734"/>
          <w:tab w:val="left" w:pos="4658"/>
        </w:tabs>
      </w:pPr>
      <w:r>
        <w:tab/>
        <w:t>ripe</w:t>
      </w:r>
      <w:r>
        <w:rPr>
          <w:smallCaps/>
        </w:rPr>
        <w:tab/>
        <w:t>c</w:t>
      </w:r>
      <w:r>
        <w:rPr>
          <w:smallCaps/>
        </w:rPr>
        <w:tab/>
        <w:t>perf</w:t>
      </w:r>
      <w:r>
        <w:t>=</w:t>
      </w:r>
      <w:r>
        <w:rPr>
          <w:smallCaps/>
        </w:rPr>
        <w:t>stat</w:t>
      </w:r>
      <w:r>
        <w:t>-food-</w:t>
      </w:r>
      <w:r>
        <w:rPr>
          <w:smallCaps/>
        </w:rPr>
        <w:t>lf</w:t>
      </w:r>
      <w:r>
        <w:tab/>
        <w:t>by</w:t>
      </w:r>
      <w:r>
        <w:tab/>
        <w:t>our(</w:t>
      </w:r>
      <w:r>
        <w:rPr>
          <w:smallCaps/>
        </w:rPr>
        <w:t>inc</w:t>
      </w:r>
      <w:r>
        <w:t>)</w:t>
      </w:r>
      <w:r>
        <w:tab/>
        <w:t>millet</w:t>
      </w:r>
    </w:p>
    <w:p w14:paraId="01EC3988" w14:textId="77777777" w:rsidR="00800AD8" w:rsidRDefault="00800AD8">
      <w:pPr>
        <w:pStyle w:val="InterlineFree"/>
      </w:pPr>
      <w:r>
        <w:t>When we see ripe mangoes, our millet will be fully</w:t>
      </w:r>
      <w:r w:rsidR="00C83AAC">
        <w:t xml:space="preserve"> ripened.</w:t>
      </w:r>
    </w:p>
    <w:p w14:paraId="5E67B5E0" w14:textId="77777777" w:rsidR="00C83AAC" w:rsidRDefault="00DC1AE0" w:rsidP="00C83AAC">
      <w:pPr>
        <w:pStyle w:val="InterlineText"/>
        <w:tabs>
          <w:tab w:val="left" w:pos="533"/>
          <w:tab w:val="left" w:pos="1187"/>
          <w:tab w:val="left" w:pos="2231"/>
          <w:tab w:val="left" w:pos="3275"/>
          <w:tab w:val="left" w:pos="3779"/>
          <w:tab w:val="left" w:pos="4583"/>
          <w:tab w:val="left" w:pos="6452"/>
          <w:tab w:val="left" w:pos="6956"/>
        </w:tabs>
      </w:pPr>
      <w:r w:rsidRPr="003A1D48">
        <w:rPr>
          <w:rStyle w:val="InterlineTextNumChar"/>
        </w:rPr>
        <w:t>007</w:t>
      </w:r>
      <w:r w:rsidR="00800AD8">
        <w:tab/>
        <w:t>nu</w:t>
      </w:r>
      <w:r w:rsidR="00800AD8">
        <w:tab/>
        <w:t>misepi</w:t>
      </w:r>
      <w:r w:rsidR="00800AD8">
        <w:tab/>
        <w:t>tjen</w:t>
      </w:r>
      <w:r w:rsidR="00800AD8">
        <w:tab/>
        <w:t>tua</w:t>
      </w:r>
      <w:r w:rsidR="00800AD8">
        <w:tab/>
        <w:t>tsiqaw,</w:t>
      </w:r>
      <w:r w:rsidR="00C83AAC">
        <w:tab/>
        <w:t>namaya</w:t>
      </w:r>
      <w:r w:rsidR="00C83AAC">
        <w:tab/>
        <w:t>uta</w:t>
      </w:r>
      <w:r w:rsidR="00C83AAC">
        <w:tab/>
        <w:t>sipuvaquvaqu.</w:t>
      </w:r>
    </w:p>
    <w:p w14:paraId="4BB9374E" w14:textId="77777777" w:rsidR="00800AD8" w:rsidRDefault="00800AD8" w:rsidP="00C83AAC">
      <w:pPr>
        <w:pStyle w:val="InterlineGlossWithTrans"/>
        <w:tabs>
          <w:tab w:val="left" w:pos="533"/>
          <w:tab w:val="left" w:pos="1187"/>
          <w:tab w:val="left" w:pos="2231"/>
          <w:tab w:val="left" w:pos="3275"/>
          <w:tab w:val="left" w:pos="3779"/>
          <w:tab w:val="left" w:pos="4583"/>
          <w:tab w:val="left" w:pos="6452"/>
          <w:tab w:val="left" w:pos="6956"/>
        </w:tabs>
      </w:pPr>
      <w:r>
        <w:tab/>
        <w:t>nu</w:t>
      </w:r>
      <w:r>
        <w:tab/>
        <w:t>mi-sepi</w:t>
      </w:r>
      <w:r>
        <w:tab/>
        <w:t>tjen</w:t>
      </w:r>
      <w:r>
        <w:tab/>
        <w:t>tua</w:t>
      </w:r>
      <w:r>
        <w:tab/>
        <w:t>tsiqaw</w:t>
      </w:r>
      <w:r w:rsidR="00C83AAC">
        <w:tab/>
        <w:t>na-ma-aya</w:t>
      </w:r>
      <w:r w:rsidR="00C83AAC">
        <w:tab/>
        <w:t>uta</w:t>
      </w:r>
      <w:r w:rsidR="00C83AAC">
        <w:tab/>
        <w:t>si-pu-vaqu-vaqu</w:t>
      </w:r>
    </w:p>
    <w:p w14:paraId="1B8B8F85" w14:textId="77777777" w:rsidR="00800AD8" w:rsidRDefault="00800AD8" w:rsidP="00C83AAC">
      <w:pPr>
        <w:pStyle w:val="InterlineTrans"/>
        <w:tabs>
          <w:tab w:val="left" w:pos="533"/>
          <w:tab w:val="left" w:pos="1187"/>
          <w:tab w:val="left" w:pos="2231"/>
          <w:tab w:val="left" w:pos="3275"/>
          <w:tab w:val="left" w:pos="3779"/>
          <w:tab w:val="left" w:pos="4583"/>
          <w:tab w:val="left" w:pos="6452"/>
          <w:tab w:val="left" w:pos="6956"/>
        </w:tabs>
      </w:pPr>
      <w:r>
        <w:tab/>
        <w:t>when</w:t>
      </w:r>
      <w:r>
        <w:tab/>
      </w:r>
      <w:r>
        <w:rPr>
          <w:smallCaps/>
        </w:rPr>
        <w:t>af</w:t>
      </w:r>
      <w:r>
        <w:t>-dream</w:t>
      </w:r>
      <w:r>
        <w:tab/>
      </w:r>
      <w:r>
        <w:rPr>
          <w:smallCaps/>
        </w:rPr>
        <w:t>f.</w:t>
      </w:r>
      <w:r>
        <w:t>we(</w:t>
      </w:r>
      <w:r>
        <w:rPr>
          <w:smallCaps/>
        </w:rPr>
        <w:t>inc</w:t>
      </w:r>
      <w:r>
        <w:t>)</w:t>
      </w:r>
      <w:r>
        <w:tab/>
      </w:r>
      <w:r>
        <w:rPr>
          <w:smallCaps/>
        </w:rPr>
        <w:t>obl</w:t>
      </w:r>
      <w:r>
        <w:tab/>
        <w:t>fish</w:t>
      </w:r>
      <w:r w:rsidR="00C83AAC">
        <w:tab/>
      </w:r>
      <w:r w:rsidR="00C83AAC">
        <w:rPr>
          <w:smallCaps/>
        </w:rPr>
        <w:t>past</w:t>
      </w:r>
      <w:r w:rsidR="00C83AAC">
        <w:t>-</w:t>
      </w:r>
      <w:r w:rsidR="00C83AAC">
        <w:rPr>
          <w:smallCaps/>
        </w:rPr>
        <w:t>stat</w:t>
      </w:r>
      <w:r w:rsidR="00C83AAC">
        <w:t>-be.thus</w:t>
      </w:r>
      <w:r w:rsidR="00C83AAC">
        <w:tab/>
        <w:t>also</w:t>
      </w:r>
      <w:r w:rsidR="00C83AAC">
        <w:tab/>
      </w:r>
      <w:r w:rsidR="00C83AAC">
        <w:rPr>
          <w:smallCaps/>
        </w:rPr>
        <w:t>if</w:t>
      </w:r>
      <w:r w:rsidR="00C83AAC">
        <w:t>-have-</w:t>
      </w:r>
      <w:r w:rsidR="00C83AAC">
        <w:rPr>
          <w:smallCaps/>
        </w:rPr>
        <w:t>red</w:t>
      </w:r>
      <w:r w:rsidR="00C83AAC">
        <w:t>-millet</w:t>
      </w:r>
    </w:p>
    <w:p w14:paraId="540D8F2C" w14:textId="77777777" w:rsidR="00800AD8" w:rsidRDefault="00800AD8">
      <w:pPr>
        <w:pStyle w:val="InterlineFree"/>
      </w:pPr>
      <w:r>
        <w:t>When we dream about fish, this is also about our millet crop.</w:t>
      </w:r>
    </w:p>
    <w:p w14:paraId="273A6B1F" w14:textId="77777777" w:rsidR="00C83AAC" w:rsidRDefault="00DC1AE0" w:rsidP="00C83AAC">
      <w:pPr>
        <w:pStyle w:val="InterlineText"/>
        <w:tabs>
          <w:tab w:val="left" w:pos="533"/>
          <w:tab w:val="left" w:pos="1187"/>
          <w:tab w:val="left" w:pos="3296"/>
          <w:tab w:val="left" w:pos="3560"/>
          <w:tab w:val="left" w:pos="4364"/>
          <w:tab w:val="left" w:pos="4853"/>
          <w:tab w:val="left" w:pos="6962"/>
          <w:tab w:val="left" w:pos="7466"/>
          <w:tab w:val="left" w:pos="7730"/>
        </w:tabs>
      </w:pPr>
      <w:r w:rsidRPr="003A1D48">
        <w:rPr>
          <w:rStyle w:val="InterlineTextNumChar"/>
        </w:rPr>
        <w:t>008</w:t>
      </w:r>
      <w:r w:rsidR="00800AD8">
        <w:tab/>
        <w:t>nu</w:t>
      </w:r>
      <w:r w:rsidR="00800AD8">
        <w:tab/>
        <w:t>kake÷ike÷ian</w:t>
      </w:r>
      <w:r w:rsidR="00800AD8">
        <w:tab/>
        <w:t>a</w:t>
      </w:r>
      <w:r w:rsidR="00800AD8">
        <w:tab/>
        <w:t>tsiqaw,</w:t>
      </w:r>
      <w:r w:rsidR="00C83AAC">
        <w:tab/>
        <w:t>uri</w:t>
      </w:r>
      <w:r w:rsidR="00C83AAC">
        <w:tab/>
        <w:t>kake÷ike÷ian</w:t>
      </w:r>
      <w:r w:rsidR="00C83AAC">
        <w:tab/>
        <w:t>uta</w:t>
      </w:r>
      <w:r w:rsidR="00C83AAC">
        <w:tab/>
        <w:t>a</w:t>
      </w:r>
      <w:r w:rsidR="00C83AAC">
        <w:tab/>
        <w:t>tja</w:t>
      </w:r>
    </w:p>
    <w:p w14:paraId="072C3977" w14:textId="77777777" w:rsidR="00800AD8" w:rsidRDefault="00800AD8" w:rsidP="00C83AAC">
      <w:pPr>
        <w:pStyle w:val="InterlineGlossWithTrans"/>
        <w:tabs>
          <w:tab w:val="left" w:pos="533"/>
          <w:tab w:val="left" w:pos="1187"/>
          <w:tab w:val="left" w:pos="3296"/>
          <w:tab w:val="left" w:pos="3560"/>
          <w:tab w:val="left" w:pos="4364"/>
          <w:tab w:val="left" w:pos="4853"/>
          <w:tab w:val="left" w:pos="6962"/>
          <w:tab w:val="left" w:pos="7466"/>
          <w:tab w:val="left" w:pos="7730"/>
        </w:tabs>
      </w:pPr>
      <w:r>
        <w:tab/>
        <w:t>nu</w:t>
      </w:r>
      <w:r>
        <w:tab/>
        <w:t>ka-ke÷i-ke÷i-an</w:t>
      </w:r>
      <w:r>
        <w:tab/>
        <w:t>a</w:t>
      </w:r>
      <w:r>
        <w:tab/>
        <w:t>tsiqaw</w:t>
      </w:r>
      <w:r w:rsidR="00C83AAC">
        <w:tab/>
        <w:t>uri</w:t>
      </w:r>
      <w:r w:rsidR="00C83AAC">
        <w:tab/>
        <w:t>ka-ke÷i-ke÷i-an</w:t>
      </w:r>
      <w:r w:rsidR="00C83AAC">
        <w:tab/>
        <w:t>uta</w:t>
      </w:r>
      <w:r w:rsidR="00C83AAC">
        <w:tab/>
        <w:t>a</w:t>
      </w:r>
      <w:r w:rsidR="00C83AAC">
        <w:tab/>
        <w:t>tja</w:t>
      </w:r>
    </w:p>
    <w:p w14:paraId="46A53C5B" w14:textId="77777777" w:rsidR="00800AD8" w:rsidRDefault="00800AD8" w:rsidP="00C83AAC">
      <w:pPr>
        <w:pStyle w:val="InterlineTransNoFree"/>
        <w:tabs>
          <w:tab w:val="left" w:pos="1187"/>
          <w:tab w:val="left" w:pos="3296"/>
          <w:tab w:val="left" w:pos="3560"/>
          <w:tab w:val="left" w:pos="4364"/>
          <w:tab w:val="left" w:pos="4853"/>
          <w:tab w:val="left" w:pos="6962"/>
          <w:tab w:val="left" w:pos="7466"/>
          <w:tab w:val="left" w:pos="7730"/>
        </w:tabs>
      </w:pPr>
      <w:r>
        <w:tab/>
        <w:t>when</w:t>
      </w:r>
      <w:r>
        <w:tab/>
      </w:r>
      <w:r>
        <w:rPr>
          <w:smallCaps/>
        </w:rPr>
        <w:t>stat</w:t>
      </w:r>
      <w:r>
        <w:t>-</w:t>
      </w:r>
      <w:r>
        <w:rPr>
          <w:smallCaps/>
        </w:rPr>
        <w:t>red</w:t>
      </w:r>
      <w:r>
        <w:t>-small-</w:t>
      </w:r>
      <w:r>
        <w:rPr>
          <w:smallCaps/>
        </w:rPr>
        <w:t>nom</w:t>
      </w:r>
      <w:r>
        <w:rPr>
          <w:smallCaps/>
        </w:rPr>
        <w:tab/>
        <w:t>c</w:t>
      </w:r>
      <w:r>
        <w:rPr>
          <w:smallCaps/>
        </w:rPr>
        <w:tab/>
      </w:r>
      <w:r>
        <w:t>fish</w:t>
      </w:r>
      <w:r w:rsidR="00C83AAC">
        <w:tab/>
        <w:t>will</w:t>
      </w:r>
      <w:r w:rsidR="00C83AAC">
        <w:tab/>
      </w:r>
      <w:r w:rsidR="00C83AAC">
        <w:rPr>
          <w:smallCaps/>
        </w:rPr>
        <w:t>stat</w:t>
      </w:r>
      <w:r w:rsidR="00C83AAC">
        <w:t>-</w:t>
      </w:r>
      <w:r w:rsidR="00C83AAC">
        <w:rPr>
          <w:smallCaps/>
        </w:rPr>
        <w:t>red</w:t>
      </w:r>
      <w:r w:rsidR="00C83AAC">
        <w:t>-small-</w:t>
      </w:r>
      <w:r w:rsidR="00C83AAC">
        <w:rPr>
          <w:smallCaps/>
        </w:rPr>
        <w:t>nom</w:t>
      </w:r>
      <w:r w:rsidR="00C83AAC">
        <w:tab/>
        <w:t>also</w:t>
      </w:r>
      <w:r w:rsidR="00C83AAC">
        <w:rPr>
          <w:smallCaps/>
        </w:rPr>
        <w:tab/>
        <w:t>c</w:t>
      </w:r>
      <w:r w:rsidR="00C83AAC">
        <w:tab/>
        <w:t>our(</w:t>
      </w:r>
      <w:r w:rsidR="00C83AAC">
        <w:rPr>
          <w:smallCaps/>
        </w:rPr>
        <w:t>inc</w:t>
      </w:r>
      <w:r w:rsidR="00C83AAC">
        <w:t>)</w:t>
      </w:r>
    </w:p>
    <w:p w14:paraId="4C095CC1" w14:textId="77777777" w:rsidR="00800AD8" w:rsidRDefault="00800AD8" w:rsidP="00C83AAC">
      <w:pPr>
        <w:pStyle w:val="InterlineText"/>
        <w:tabs>
          <w:tab w:val="left" w:pos="533"/>
        </w:tabs>
      </w:pPr>
      <w:r>
        <w:tab/>
        <w:t>vaqu.</w:t>
      </w:r>
    </w:p>
    <w:p w14:paraId="1E382EF5" w14:textId="77777777" w:rsidR="00800AD8" w:rsidRDefault="00800AD8" w:rsidP="00C83AAC">
      <w:pPr>
        <w:pStyle w:val="InterlineGlossWithTrans"/>
        <w:tabs>
          <w:tab w:val="left" w:pos="533"/>
        </w:tabs>
      </w:pPr>
      <w:r>
        <w:tab/>
        <w:t>vaqu</w:t>
      </w:r>
    </w:p>
    <w:p w14:paraId="6C6E347C" w14:textId="77777777" w:rsidR="00800AD8" w:rsidRDefault="00800AD8" w:rsidP="00C83AAC">
      <w:pPr>
        <w:pStyle w:val="InterlineTransNoFree"/>
        <w:tabs>
          <w:tab w:val="right" w:pos="8789"/>
        </w:tabs>
      </w:pPr>
      <w:r>
        <w:tab/>
        <w:t>millet</w:t>
      </w:r>
      <w:r w:rsidR="00C83AAC">
        <w:tab/>
        <w:t>If the fish are small ones, our millet also will have small grains.</w:t>
      </w:r>
    </w:p>
    <w:p w14:paraId="5AE05DD3" w14:textId="77777777" w:rsidR="00C83AAC" w:rsidRDefault="00DC1AE0" w:rsidP="00C83AAC">
      <w:pPr>
        <w:pStyle w:val="InterlineText"/>
        <w:tabs>
          <w:tab w:val="left" w:pos="533"/>
          <w:tab w:val="left" w:pos="1187"/>
          <w:tab w:val="left" w:pos="2126"/>
          <w:tab w:val="left" w:pos="3395"/>
          <w:tab w:val="left" w:pos="3659"/>
          <w:tab w:val="left" w:pos="4463"/>
          <w:tab w:val="left" w:pos="4952"/>
          <w:tab w:val="left" w:pos="6086"/>
          <w:tab w:val="left" w:pos="6950"/>
          <w:tab w:val="left" w:pos="7214"/>
        </w:tabs>
      </w:pPr>
      <w:r w:rsidRPr="003A1D48">
        <w:rPr>
          <w:rStyle w:val="InterlineTextNumChar"/>
        </w:rPr>
        <w:t>009</w:t>
      </w:r>
      <w:r w:rsidR="00800AD8">
        <w:tab/>
        <w:t>nu</w:t>
      </w:r>
      <w:r w:rsidR="00C83AAC">
        <w:tab/>
        <w:t>itua</w:t>
      </w:r>
      <w:r w:rsidR="00C83AAC">
        <w:tab/>
        <w:t>îimeîimek</w:t>
      </w:r>
      <w:r w:rsidR="00C83AAC">
        <w:tab/>
        <w:t>a</w:t>
      </w:r>
      <w:r w:rsidR="00C83AAC">
        <w:tab/>
        <w:t>tsiqaw,</w:t>
      </w:r>
      <w:r w:rsidR="00C83AAC">
        <w:tab/>
        <w:t>uri</w:t>
      </w:r>
      <w:r w:rsidR="00C83AAC">
        <w:tab/>
        <w:t>putsemel</w:t>
      </w:r>
      <w:r w:rsidR="00C83AAC">
        <w:tab/>
        <w:t>aravats</w:t>
      </w:r>
      <w:r w:rsidR="00C83AAC">
        <w:tab/>
        <w:t>a</w:t>
      </w:r>
      <w:r w:rsidR="00C83AAC">
        <w:tab/>
        <w:t>tja</w:t>
      </w:r>
    </w:p>
    <w:p w14:paraId="6C7C4D54" w14:textId="77777777" w:rsidR="00800AD8" w:rsidRDefault="00800AD8" w:rsidP="00C83AAC">
      <w:pPr>
        <w:pStyle w:val="InterlineGlossWithTrans"/>
        <w:tabs>
          <w:tab w:val="left" w:pos="533"/>
          <w:tab w:val="left" w:pos="1187"/>
          <w:tab w:val="left" w:pos="2126"/>
          <w:tab w:val="left" w:pos="3395"/>
          <w:tab w:val="left" w:pos="3659"/>
          <w:tab w:val="left" w:pos="4463"/>
          <w:tab w:val="left" w:pos="4952"/>
          <w:tab w:val="left" w:pos="6086"/>
          <w:tab w:val="left" w:pos="6950"/>
          <w:tab w:val="left" w:pos="7214"/>
        </w:tabs>
      </w:pPr>
      <w:r>
        <w:tab/>
        <w:t>nu</w:t>
      </w:r>
      <w:r w:rsidR="00C83AAC">
        <w:tab/>
        <w:t>i-tua</w:t>
      </w:r>
      <w:r w:rsidR="00C83AAC">
        <w:tab/>
        <w:t>îime-îimek</w:t>
      </w:r>
      <w:r w:rsidR="00C83AAC">
        <w:tab/>
        <w:t>a</w:t>
      </w:r>
      <w:r w:rsidR="00C83AAC">
        <w:tab/>
        <w:t>tsiqaw</w:t>
      </w:r>
      <w:r w:rsidR="00C83AAC">
        <w:tab/>
        <w:t>uri</w:t>
      </w:r>
      <w:r w:rsidR="00C83AAC">
        <w:tab/>
        <w:t>pu-tsemel</w:t>
      </w:r>
      <w:r w:rsidR="00C83AAC">
        <w:tab/>
        <w:t>a-ravats</w:t>
      </w:r>
      <w:r w:rsidR="00C83AAC">
        <w:tab/>
        <w:t>a</w:t>
      </w:r>
      <w:r w:rsidR="00C83AAC">
        <w:tab/>
        <w:t>tja</w:t>
      </w:r>
    </w:p>
    <w:p w14:paraId="77AF7C02" w14:textId="77777777" w:rsidR="00800AD8" w:rsidRDefault="00800AD8" w:rsidP="00C83AAC">
      <w:pPr>
        <w:pStyle w:val="InterlineTransNoFree"/>
        <w:tabs>
          <w:tab w:val="left" w:pos="1187"/>
          <w:tab w:val="left" w:pos="2126"/>
          <w:tab w:val="left" w:pos="3395"/>
          <w:tab w:val="left" w:pos="3659"/>
          <w:tab w:val="left" w:pos="4463"/>
          <w:tab w:val="left" w:pos="4952"/>
          <w:tab w:val="left" w:pos="6086"/>
          <w:tab w:val="left" w:pos="6950"/>
          <w:tab w:val="left" w:pos="7214"/>
        </w:tabs>
      </w:pPr>
      <w:r>
        <w:tab/>
        <w:t>when</w:t>
      </w:r>
      <w:r w:rsidR="00C83AAC">
        <w:tab/>
      </w:r>
      <w:r w:rsidR="00C83AAC">
        <w:rPr>
          <w:smallCaps/>
        </w:rPr>
        <w:t>loc</w:t>
      </w:r>
      <w:r w:rsidR="00C83AAC">
        <w:t>-</w:t>
      </w:r>
      <w:r w:rsidR="00C83AAC">
        <w:rPr>
          <w:smallCaps/>
        </w:rPr>
        <w:t>obl</w:t>
      </w:r>
      <w:r w:rsidR="00C83AAC">
        <w:tab/>
      </w:r>
      <w:r w:rsidR="00C83AAC">
        <w:rPr>
          <w:smallCaps/>
        </w:rPr>
        <w:t>red</w:t>
      </w:r>
      <w:r w:rsidR="00C83AAC">
        <w:t>-unclear</w:t>
      </w:r>
      <w:r w:rsidR="00C83AAC">
        <w:rPr>
          <w:smallCaps/>
        </w:rPr>
        <w:tab/>
        <w:t>c</w:t>
      </w:r>
      <w:r w:rsidR="00C83AAC">
        <w:rPr>
          <w:smallCaps/>
        </w:rPr>
        <w:tab/>
      </w:r>
      <w:r w:rsidR="00C83AAC">
        <w:t>fish</w:t>
      </w:r>
      <w:r w:rsidR="00C83AAC">
        <w:tab/>
        <w:t>will</w:t>
      </w:r>
      <w:r w:rsidR="00C83AAC">
        <w:tab/>
        <w:t>have-plant</w:t>
      </w:r>
      <w:r w:rsidR="00C83AAC">
        <w:tab/>
      </w:r>
      <w:r w:rsidR="00C83AAC">
        <w:rPr>
          <w:smallCaps/>
        </w:rPr>
        <w:t>c-</w:t>
      </w:r>
      <w:r w:rsidR="00C83AAC">
        <w:t>true</w:t>
      </w:r>
      <w:r w:rsidR="00C83AAC">
        <w:rPr>
          <w:smallCaps/>
        </w:rPr>
        <w:tab/>
        <w:t>c</w:t>
      </w:r>
      <w:r w:rsidR="00C83AAC">
        <w:rPr>
          <w:smallCaps/>
        </w:rPr>
        <w:tab/>
      </w:r>
      <w:r w:rsidR="00C83AAC">
        <w:t>our(</w:t>
      </w:r>
      <w:r w:rsidR="00C83AAC">
        <w:rPr>
          <w:smallCaps/>
        </w:rPr>
        <w:t>inc</w:t>
      </w:r>
      <w:r w:rsidR="00C83AAC">
        <w:t>)</w:t>
      </w:r>
    </w:p>
    <w:p w14:paraId="22355988" w14:textId="77777777" w:rsidR="00800AD8" w:rsidRDefault="00800AD8" w:rsidP="00C83AAC">
      <w:pPr>
        <w:pStyle w:val="InterlineText"/>
        <w:tabs>
          <w:tab w:val="left" w:pos="533"/>
        </w:tabs>
      </w:pPr>
      <w:r>
        <w:lastRenderedPageBreak/>
        <w:tab/>
        <w:t>puvaquan.</w:t>
      </w:r>
    </w:p>
    <w:p w14:paraId="73B8732C" w14:textId="77777777" w:rsidR="00800AD8" w:rsidRDefault="00800AD8" w:rsidP="00C83AAC">
      <w:pPr>
        <w:pStyle w:val="InterlineGlossWithTrans"/>
        <w:tabs>
          <w:tab w:val="left" w:pos="533"/>
        </w:tabs>
      </w:pPr>
      <w:r>
        <w:tab/>
        <w:t>pu-vaqu-an</w:t>
      </w:r>
    </w:p>
    <w:p w14:paraId="062744BE" w14:textId="77777777" w:rsidR="00800AD8" w:rsidRDefault="00800AD8" w:rsidP="00C83AAC">
      <w:pPr>
        <w:pStyle w:val="InterlineTrans"/>
        <w:tabs>
          <w:tab w:val="left" w:pos="533"/>
        </w:tabs>
      </w:pPr>
      <w:r>
        <w:tab/>
        <w:t>have-millet-</w:t>
      </w:r>
      <w:r>
        <w:rPr>
          <w:smallCaps/>
        </w:rPr>
        <w:t>nom</w:t>
      </w:r>
    </w:p>
    <w:p w14:paraId="2B84D3EA" w14:textId="77777777" w:rsidR="00800AD8" w:rsidRDefault="00800AD8">
      <w:pPr>
        <w:pStyle w:val="InterlineFree"/>
      </w:pPr>
      <w:r>
        <w:t>If the fish are in muddy water, there will be a lot of weeds in our millet fields.</w:t>
      </w:r>
    </w:p>
    <w:p w14:paraId="21C275E7" w14:textId="77777777" w:rsidR="00800AD8" w:rsidRDefault="00DC1AE0" w:rsidP="00C83AAC">
      <w:pPr>
        <w:pStyle w:val="InterlineText"/>
        <w:tabs>
          <w:tab w:val="left" w:pos="533"/>
          <w:tab w:val="left" w:pos="1187"/>
          <w:tab w:val="left" w:pos="2561"/>
          <w:tab w:val="left" w:pos="3710"/>
          <w:tab w:val="left" w:pos="4574"/>
          <w:tab w:val="left" w:pos="5333"/>
        </w:tabs>
      </w:pPr>
      <w:r w:rsidRPr="003A1D48">
        <w:rPr>
          <w:rStyle w:val="InterlineTextNumChar"/>
        </w:rPr>
        <w:t>010</w:t>
      </w:r>
      <w:r w:rsidR="00800AD8">
        <w:tab/>
        <w:t>nu</w:t>
      </w:r>
      <w:r w:rsidR="00800AD8">
        <w:tab/>
        <w:t>matsatsay,</w:t>
      </w:r>
      <w:r w:rsidR="00800AD8">
        <w:tab/>
        <w:t>nanguaq</w:t>
      </w:r>
      <w:r w:rsidR="00800AD8">
        <w:tab/>
        <w:t>aravats,</w:t>
      </w:r>
      <w:r w:rsidR="00800AD8">
        <w:tab/>
        <w:t>sika</w:t>
      </w:r>
      <w:r w:rsidR="00800AD8">
        <w:tab/>
        <w:t>merakarakats.</w:t>
      </w:r>
    </w:p>
    <w:p w14:paraId="3C31D3BE" w14:textId="77777777" w:rsidR="00800AD8" w:rsidRDefault="00800AD8" w:rsidP="00C83AAC">
      <w:pPr>
        <w:pStyle w:val="InterlineGlossWithTrans"/>
        <w:tabs>
          <w:tab w:val="left" w:pos="533"/>
          <w:tab w:val="left" w:pos="1187"/>
          <w:tab w:val="left" w:pos="2561"/>
          <w:tab w:val="left" w:pos="3710"/>
          <w:tab w:val="left" w:pos="4574"/>
          <w:tab w:val="left" w:pos="5333"/>
        </w:tabs>
      </w:pPr>
      <w:r>
        <w:tab/>
        <w:t>nu</w:t>
      </w:r>
      <w:r>
        <w:tab/>
        <w:t>m-tsa=patsay</w:t>
      </w:r>
      <w:r>
        <w:tab/>
        <w:t>na-nguaq</w:t>
      </w:r>
      <w:r>
        <w:tab/>
        <w:t>a-ravats</w:t>
      </w:r>
      <w:r>
        <w:tab/>
        <w:t>sika</w:t>
      </w:r>
      <w:r>
        <w:tab/>
        <w:t>me-raka-rakats</w:t>
      </w:r>
    </w:p>
    <w:p w14:paraId="5E94FC09" w14:textId="77777777" w:rsidR="00800AD8" w:rsidRDefault="00800AD8" w:rsidP="00C83AAC">
      <w:pPr>
        <w:pStyle w:val="InterlineTrans"/>
        <w:tabs>
          <w:tab w:val="left" w:pos="533"/>
          <w:tab w:val="left" w:pos="1187"/>
          <w:tab w:val="left" w:pos="2561"/>
          <w:tab w:val="left" w:pos="3710"/>
          <w:tab w:val="left" w:pos="4574"/>
          <w:tab w:val="left" w:pos="5333"/>
        </w:tabs>
      </w:pPr>
      <w:r>
        <w:tab/>
        <w:t>when</w:t>
      </w:r>
      <w:r>
        <w:tab/>
      </w:r>
      <w:r>
        <w:rPr>
          <w:smallCaps/>
        </w:rPr>
        <w:t>af</w:t>
      </w:r>
      <w:r>
        <w:t>-</w:t>
      </w:r>
      <w:r>
        <w:rPr>
          <w:smallCaps/>
        </w:rPr>
        <w:t>red</w:t>
      </w:r>
      <w:r>
        <w:t>=die</w:t>
      </w:r>
      <w:r>
        <w:tab/>
      </w:r>
      <w:r>
        <w:rPr>
          <w:smallCaps/>
        </w:rPr>
        <w:t>stat</w:t>
      </w:r>
      <w:r>
        <w:t>-good</w:t>
      </w:r>
      <w:r>
        <w:tab/>
      </w:r>
      <w:r>
        <w:rPr>
          <w:smallCaps/>
        </w:rPr>
        <w:t>c-</w:t>
      </w:r>
      <w:r>
        <w:t>true</w:t>
      </w:r>
      <w:r>
        <w:tab/>
        <w:t>reason</w:t>
      </w:r>
      <w:r>
        <w:tab/>
      </w:r>
      <w:r>
        <w:rPr>
          <w:smallCaps/>
        </w:rPr>
        <w:t>af</w:t>
      </w:r>
      <w:r>
        <w:t>-</w:t>
      </w:r>
      <w:r>
        <w:rPr>
          <w:smallCaps/>
        </w:rPr>
        <w:t>red</w:t>
      </w:r>
      <w:r>
        <w:t>-brave</w:t>
      </w:r>
    </w:p>
    <w:p w14:paraId="1495C136" w14:textId="77777777" w:rsidR="00800AD8" w:rsidRDefault="00800AD8">
      <w:pPr>
        <w:pStyle w:val="InterlineFree"/>
      </w:pPr>
      <w:r>
        <w:t>If there is death or a funeral it is very good; the</w:t>
      </w:r>
      <w:r w:rsidR="00C83AAC">
        <w:t xml:space="preserve"> person seen will be strong.</w:t>
      </w:r>
    </w:p>
    <w:p w14:paraId="5021E339" w14:textId="77777777" w:rsidR="00C83AAC" w:rsidRDefault="00DC1AE0" w:rsidP="00C83AAC">
      <w:pPr>
        <w:pStyle w:val="InterlineText"/>
        <w:tabs>
          <w:tab w:val="left" w:pos="533"/>
          <w:tab w:val="left" w:pos="1187"/>
          <w:tab w:val="left" w:pos="3101"/>
          <w:tab w:val="left" w:pos="3365"/>
          <w:tab w:val="left" w:pos="4124"/>
          <w:tab w:val="left" w:pos="4628"/>
          <w:tab w:val="left" w:pos="5852"/>
          <w:tab w:val="left" w:pos="8156"/>
        </w:tabs>
      </w:pPr>
      <w:r w:rsidRPr="003A1D48">
        <w:rPr>
          <w:rStyle w:val="InterlineTextNumChar"/>
        </w:rPr>
        <w:t>011</w:t>
      </w:r>
      <w:r w:rsidR="00800AD8">
        <w:tab/>
        <w:t>nu</w:t>
      </w:r>
      <w:r w:rsidR="00800AD8">
        <w:tab/>
        <w:t>sevatsavatsaq</w:t>
      </w:r>
      <w:r w:rsidR="00800AD8">
        <w:tab/>
        <w:t>a</w:t>
      </w:r>
      <w:r w:rsidR="00800AD8">
        <w:tab/>
        <w:t>zaîum</w:t>
      </w:r>
      <w:r w:rsidR="00C83AAC">
        <w:tab/>
        <w:t>i</w:t>
      </w:r>
      <w:r w:rsidR="00C83AAC">
        <w:tab/>
        <w:t>tjumaq,</w:t>
      </w:r>
      <w:r w:rsidR="00C83AAC">
        <w:tab/>
        <w:t>sipulamilami</w:t>
      </w:r>
      <w:r w:rsidR="00C83AAC">
        <w:tab/>
        <w:t>aya.</w:t>
      </w:r>
    </w:p>
    <w:p w14:paraId="3F16DACC" w14:textId="77777777" w:rsidR="00800AD8" w:rsidRDefault="00800AD8" w:rsidP="00C83AAC">
      <w:pPr>
        <w:pStyle w:val="InterlineGlossWithTrans"/>
        <w:tabs>
          <w:tab w:val="left" w:pos="533"/>
          <w:tab w:val="left" w:pos="1187"/>
          <w:tab w:val="left" w:pos="3101"/>
          <w:tab w:val="left" w:pos="3365"/>
          <w:tab w:val="left" w:pos="4124"/>
          <w:tab w:val="left" w:pos="4628"/>
          <w:tab w:val="left" w:pos="5852"/>
          <w:tab w:val="left" w:pos="8156"/>
        </w:tabs>
      </w:pPr>
      <w:r>
        <w:tab/>
        <w:t>nu</w:t>
      </w:r>
      <w:r>
        <w:tab/>
        <w:t>se-vatsa-vatsaq</w:t>
      </w:r>
      <w:r>
        <w:tab/>
        <w:t>a</w:t>
      </w:r>
      <w:r>
        <w:tab/>
        <w:t>zaîum</w:t>
      </w:r>
      <w:r w:rsidR="00C83AAC">
        <w:tab/>
        <w:t>i</w:t>
      </w:r>
      <w:r w:rsidR="00C83AAC">
        <w:tab/>
        <w:t>tju-umaq</w:t>
      </w:r>
      <w:r w:rsidR="00C83AAC">
        <w:tab/>
        <w:t>si-pu-lami-lami</w:t>
      </w:r>
      <w:r w:rsidR="00C83AAC">
        <w:tab/>
        <w:t>aya</w:t>
      </w:r>
    </w:p>
    <w:p w14:paraId="6AD49CD2" w14:textId="77777777" w:rsidR="00800AD8" w:rsidRDefault="00800AD8" w:rsidP="00C83AAC">
      <w:pPr>
        <w:pStyle w:val="InterlineTrans"/>
        <w:tabs>
          <w:tab w:val="left" w:pos="533"/>
          <w:tab w:val="left" w:pos="1187"/>
          <w:tab w:val="left" w:pos="3101"/>
          <w:tab w:val="left" w:pos="3365"/>
          <w:tab w:val="left" w:pos="4124"/>
          <w:tab w:val="left" w:pos="4628"/>
          <w:tab w:val="left" w:pos="5852"/>
          <w:tab w:val="left" w:pos="8156"/>
        </w:tabs>
      </w:pPr>
      <w:r>
        <w:tab/>
        <w:t>when</w:t>
      </w:r>
      <w:r>
        <w:tab/>
      </w:r>
      <w:r>
        <w:rPr>
          <w:smallCaps/>
        </w:rPr>
        <w:t>invol</w:t>
      </w:r>
      <w:r>
        <w:t>-</w:t>
      </w:r>
      <w:r>
        <w:rPr>
          <w:smallCaps/>
        </w:rPr>
        <w:t>red</w:t>
      </w:r>
      <w:r>
        <w:t>-emerge</w:t>
      </w:r>
      <w:r>
        <w:rPr>
          <w:smallCaps/>
        </w:rPr>
        <w:tab/>
        <w:t>c</w:t>
      </w:r>
      <w:r>
        <w:rPr>
          <w:smallCaps/>
        </w:rPr>
        <w:tab/>
      </w:r>
      <w:r>
        <w:t>water</w:t>
      </w:r>
      <w:r w:rsidR="00C83AAC">
        <w:tab/>
      </w:r>
      <w:r w:rsidR="00C83AAC">
        <w:rPr>
          <w:smallCaps/>
        </w:rPr>
        <w:t>loc</w:t>
      </w:r>
      <w:r w:rsidR="00C83AAC">
        <w:tab/>
        <w:t>there-house</w:t>
      </w:r>
      <w:r w:rsidR="00C83AAC">
        <w:tab/>
      </w:r>
      <w:r w:rsidR="00C83AAC">
        <w:rPr>
          <w:smallCaps/>
        </w:rPr>
        <w:t>if</w:t>
      </w:r>
      <w:r w:rsidR="00C83AAC">
        <w:t>-have-</w:t>
      </w:r>
      <w:r w:rsidR="00C83AAC">
        <w:rPr>
          <w:smallCaps/>
        </w:rPr>
        <w:t>red</w:t>
      </w:r>
      <w:r w:rsidR="00C83AAC">
        <w:t>-staple.food</w:t>
      </w:r>
      <w:r w:rsidR="00C83AAC">
        <w:tab/>
        <w:t>say</w:t>
      </w:r>
    </w:p>
    <w:p w14:paraId="799126E3" w14:textId="77777777" w:rsidR="00800AD8" w:rsidRDefault="00800AD8">
      <w:pPr>
        <w:pStyle w:val="InterlineFree"/>
      </w:pPr>
      <w:r>
        <w:t>If water is coming out indoors, it means there will be</w:t>
      </w:r>
      <w:r w:rsidR="00C83AAC">
        <w:t xml:space="preserve"> plenty of staple foods.</w:t>
      </w:r>
    </w:p>
    <w:p w14:paraId="508DC362" w14:textId="77777777" w:rsidR="00C83AAC" w:rsidRDefault="00DC1AE0" w:rsidP="00C83AAC">
      <w:pPr>
        <w:pStyle w:val="InterlineText"/>
        <w:tabs>
          <w:tab w:val="left" w:pos="533"/>
          <w:tab w:val="left" w:pos="1187"/>
          <w:tab w:val="left" w:pos="2231"/>
          <w:tab w:val="left" w:pos="3275"/>
          <w:tab w:val="left" w:pos="3779"/>
          <w:tab w:val="left" w:pos="4643"/>
          <w:tab w:val="left" w:pos="5147"/>
          <w:tab w:val="left" w:pos="5936"/>
          <w:tab w:val="left" w:pos="6440"/>
          <w:tab w:val="left" w:pos="8204"/>
        </w:tabs>
      </w:pPr>
      <w:r w:rsidRPr="003A1D48">
        <w:rPr>
          <w:rStyle w:val="InterlineTextNumChar"/>
        </w:rPr>
        <w:t>012</w:t>
      </w:r>
      <w:r w:rsidR="00800AD8">
        <w:tab/>
        <w:t>nu</w:t>
      </w:r>
      <w:r w:rsidR="00800AD8">
        <w:tab/>
        <w:t>misepi</w:t>
      </w:r>
      <w:r w:rsidR="00800AD8">
        <w:tab/>
        <w:t>tjen</w:t>
      </w:r>
      <w:r w:rsidR="00800AD8">
        <w:tab/>
        <w:t>tua</w:t>
      </w:r>
      <w:r w:rsidR="00800AD8">
        <w:tab/>
        <w:t>qatsang</w:t>
      </w:r>
      <w:r w:rsidR="00C83AAC">
        <w:tab/>
        <w:t>tua</w:t>
      </w:r>
      <w:r w:rsidR="00C83AAC">
        <w:tab/>
        <w:t>qatjuvi</w:t>
      </w:r>
      <w:r w:rsidR="00C83AAC">
        <w:tab/>
        <w:t>tua</w:t>
      </w:r>
      <w:r w:rsidR="00C83AAC">
        <w:tab/>
        <w:t>nemanemanga</w:t>
      </w:r>
      <w:r w:rsidR="00C83AAC">
        <w:tab/>
        <w:t>a</w:t>
      </w:r>
    </w:p>
    <w:p w14:paraId="698D5640" w14:textId="77777777" w:rsidR="00800AD8" w:rsidRDefault="00800AD8" w:rsidP="00C83AAC">
      <w:pPr>
        <w:pStyle w:val="InterlineGlossWithTrans"/>
        <w:tabs>
          <w:tab w:val="left" w:pos="533"/>
          <w:tab w:val="left" w:pos="1187"/>
          <w:tab w:val="left" w:pos="2231"/>
          <w:tab w:val="left" w:pos="3275"/>
          <w:tab w:val="left" w:pos="3779"/>
          <w:tab w:val="left" w:pos="4643"/>
          <w:tab w:val="left" w:pos="5147"/>
          <w:tab w:val="left" w:pos="5936"/>
          <w:tab w:val="left" w:pos="6440"/>
          <w:tab w:val="left" w:pos="8204"/>
        </w:tabs>
      </w:pPr>
      <w:r>
        <w:tab/>
        <w:t>nu</w:t>
      </w:r>
      <w:r>
        <w:tab/>
        <w:t>mi-sepi</w:t>
      </w:r>
      <w:r>
        <w:tab/>
        <w:t>tjen</w:t>
      </w:r>
      <w:r>
        <w:tab/>
        <w:t>tua</w:t>
      </w:r>
      <w:r>
        <w:tab/>
        <w:t>qatsang</w:t>
      </w:r>
      <w:r w:rsidR="00C83AAC">
        <w:tab/>
        <w:t>tua</w:t>
      </w:r>
      <w:r w:rsidR="00C83AAC">
        <w:tab/>
        <w:t>qatjuvi</w:t>
      </w:r>
      <w:r w:rsidR="00C83AAC">
        <w:tab/>
        <w:t>tua</w:t>
      </w:r>
      <w:r w:rsidR="00C83AAC">
        <w:tab/>
        <w:t>nema-nema-anga</w:t>
      </w:r>
      <w:r w:rsidR="00C83AAC">
        <w:tab/>
        <w:t>a</w:t>
      </w:r>
    </w:p>
    <w:p w14:paraId="6E32B24F" w14:textId="77777777" w:rsidR="00800AD8" w:rsidRDefault="00800AD8" w:rsidP="00C83AAC">
      <w:pPr>
        <w:pStyle w:val="InterlineTransNoFree"/>
        <w:tabs>
          <w:tab w:val="left" w:pos="1187"/>
          <w:tab w:val="left" w:pos="2231"/>
          <w:tab w:val="left" w:pos="3275"/>
          <w:tab w:val="left" w:pos="3779"/>
          <w:tab w:val="left" w:pos="4643"/>
          <w:tab w:val="left" w:pos="5147"/>
          <w:tab w:val="left" w:pos="5936"/>
          <w:tab w:val="left" w:pos="6440"/>
          <w:tab w:val="left" w:pos="8204"/>
        </w:tabs>
      </w:pPr>
      <w:r>
        <w:tab/>
        <w:t>when</w:t>
      </w:r>
      <w:r>
        <w:tab/>
      </w:r>
      <w:r>
        <w:rPr>
          <w:smallCaps/>
        </w:rPr>
        <w:t>af</w:t>
      </w:r>
      <w:r>
        <w:t>-dream</w:t>
      </w:r>
      <w:r>
        <w:tab/>
      </w:r>
      <w:r>
        <w:rPr>
          <w:smallCaps/>
        </w:rPr>
        <w:t>f.</w:t>
      </w:r>
      <w:r>
        <w:t>we(</w:t>
      </w:r>
      <w:r>
        <w:rPr>
          <w:smallCaps/>
        </w:rPr>
        <w:t>inc</w:t>
      </w:r>
      <w:r>
        <w:t>)</w:t>
      </w:r>
      <w:r>
        <w:tab/>
      </w:r>
      <w:r>
        <w:rPr>
          <w:smallCaps/>
        </w:rPr>
        <w:t>obl</w:t>
      </w:r>
      <w:r>
        <w:tab/>
        <w:t>pig</w:t>
      </w:r>
      <w:r w:rsidR="00C83AAC">
        <w:tab/>
      </w:r>
      <w:r w:rsidR="00C83AAC">
        <w:rPr>
          <w:smallCaps/>
        </w:rPr>
        <w:t>obl</w:t>
      </w:r>
      <w:r w:rsidR="00C83AAC">
        <w:tab/>
        <w:t>snake</w:t>
      </w:r>
      <w:r w:rsidR="00C83AAC">
        <w:tab/>
      </w:r>
      <w:r w:rsidR="00C83AAC">
        <w:rPr>
          <w:smallCaps/>
        </w:rPr>
        <w:t>obl</w:t>
      </w:r>
      <w:r w:rsidR="00C83AAC">
        <w:tab/>
      </w:r>
      <w:r w:rsidR="00C83AAC">
        <w:rPr>
          <w:smallCaps/>
        </w:rPr>
        <w:t>red</w:t>
      </w:r>
      <w:r w:rsidR="00C83AAC">
        <w:t>-what-indeed</w:t>
      </w:r>
      <w:r w:rsidR="00C83AAC">
        <w:rPr>
          <w:smallCaps/>
        </w:rPr>
        <w:tab/>
        <w:t>c</w:t>
      </w:r>
    </w:p>
    <w:p w14:paraId="29EF7178" w14:textId="77777777" w:rsidR="00800AD8" w:rsidRDefault="00800AD8" w:rsidP="00C83AAC">
      <w:pPr>
        <w:pStyle w:val="InterlineText"/>
        <w:tabs>
          <w:tab w:val="left" w:pos="533"/>
          <w:tab w:val="left" w:pos="2642"/>
          <w:tab w:val="left" w:pos="3566"/>
          <w:tab w:val="left" w:pos="4175"/>
          <w:tab w:val="left" w:pos="4439"/>
        </w:tabs>
      </w:pPr>
      <w:r>
        <w:tab/>
        <w:t>kake÷ike÷ian,</w:t>
      </w:r>
      <w:r>
        <w:tab/>
        <w:t>tja</w:t>
      </w:r>
      <w:r>
        <w:tab/>
        <w:t>aîak</w:t>
      </w:r>
      <w:r>
        <w:tab/>
        <w:t>a</w:t>
      </w:r>
      <w:r>
        <w:tab/>
        <w:t>penuîat.</w:t>
      </w:r>
    </w:p>
    <w:p w14:paraId="61E0CA4E" w14:textId="77777777" w:rsidR="00800AD8" w:rsidRDefault="00800AD8" w:rsidP="00C83AAC">
      <w:pPr>
        <w:pStyle w:val="InterlineGlossWithTrans"/>
        <w:tabs>
          <w:tab w:val="left" w:pos="533"/>
          <w:tab w:val="left" w:pos="2642"/>
          <w:tab w:val="left" w:pos="3566"/>
          <w:tab w:val="left" w:pos="4175"/>
          <w:tab w:val="left" w:pos="4439"/>
        </w:tabs>
      </w:pPr>
      <w:r>
        <w:tab/>
        <w:t>ka-ke÷i-ke÷i-an</w:t>
      </w:r>
      <w:r>
        <w:tab/>
        <w:t>tja</w:t>
      </w:r>
      <w:r>
        <w:tab/>
        <w:t>aîak</w:t>
      </w:r>
      <w:r>
        <w:tab/>
        <w:t>a</w:t>
      </w:r>
      <w:r>
        <w:tab/>
        <w:t>en=puîat</w:t>
      </w:r>
    </w:p>
    <w:p w14:paraId="07BDF7A5" w14:textId="77777777" w:rsidR="00800AD8" w:rsidRDefault="00800AD8" w:rsidP="00C83AAC">
      <w:pPr>
        <w:pStyle w:val="InterlineTrans"/>
        <w:tabs>
          <w:tab w:val="left" w:pos="533"/>
          <w:tab w:val="left" w:pos="2642"/>
          <w:tab w:val="left" w:pos="3566"/>
          <w:tab w:val="left" w:pos="4175"/>
          <w:tab w:val="left" w:pos="4439"/>
        </w:tabs>
      </w:pPr>
      <w:r>
        <w:tab/>
      </w:r>
      <w:r>
        <w:rPr>
          <w:smallCaps/>
        </w:rPr>
        <w:t>stat</w:t>
      </w:r>
      <w:r>
        <w:t>-</w:t>
      </w:r>
      <w:r>
        <w:rPr>
          <w:smallCaps/>
        </w:rPr>
        <w:t>red</w:t>
      </w:r>
      <w:r>
        <w:t>-small-</w:t>
      </w:r>
      <w:r>
        <w:rPr>
          <w:smallCaps/>
        </w:rPr>
        <w:t>nom</w:t>
      </w:r>
      <w:r>
        <w:tab/>
        <w:t>our(</w:t>
      </w:r>
      <w:r>
        <w:rPr>
          <w:smallCaps/>
        </w:rPr>
        <w:t>inc</w:t>
      </w:r>
      <w:r>
        <w:t>)</w:t>
      </w:r>
      <w:r>
        <w:tab/>
        <w:t>child</w:t>
      </w:r>
      <w:r>
        <w:rPr>
          <w:smallCaps/>
        </w:rPr>
        <w:tab/>
        <w:t>c</w:t>
      </w:r>
      <w:r>
        <w:rPr>
          <w:smallCaps/>
        </w:rPr>
        <w:tab/>
        <w:t>af</w:t>
      </w:r>
      <w:r>
        <w:t>=all</w:t>
      </w:r>
    </w:p>
    <w:p w14:paraId="1DD2183C" w14:textId="77777777" w:rsidR="00800AD8" w:rsidRDefault="00800AD8">
      <w:pPr>
        <w:pStyle w:val="InterlineFree"/>
      </w:pPr>
      <w:r>
        <w:t>If we dream about small pigs or snakes or anything, it’s all to do with</w:t>
      </w:r>
      <w:r w:rsidR="00C83AAC">
        <w:t xml:space="preserve"> our children.</w:t>
      </w:r>
    </w:p>
    <w:p w14:paraId="1FF87E7B" w14:textId="77777777" w:rsidR="00C83AAC" w:rsidRDefault="00DC1AE0" w:rsidP="00C83AAC">
      <w:pPr>
        <w:pStyle w:val="InterlineText"/>
        <w:tabs>
          <w:tab w:val="left" w:pos="533"/>
          <w:tab w:val="left" w:pos="1232"/>
          <w:tab w:val="left" w:pos="1886"/>
          <w:tab w:val="left" w:pos="3740"/>
          <w:tab w:val="left" w:pos="4754"/>
        </w:tabs>
      </w:pPr>
      <w:r w:rsidRPr="003A1D48">
        <w:rPr>
          <w:rStyle w:val="InterlineTextNumChar"/>
        </w:rPr>
        <w:t>013</w:t>
      </w:r>
      <w:r w:rsidR="00800AD8">
        <w:tab/>
        <w:t>îakua</w:t>
      </w:r>
      <w:r w:rsidR="00800AD8">
        <w:tab/>
        <w:t>nu</w:t>
      </w:r>
      <w:r w:rsidR="00800AD8">
        <w:tab/>
        <w:t>kaku÷aku÷alan,</w:t>
      </w:r>
      <w:r w:rsidR="00C83AAC">
        <w:tab/>
        <w:t>nakuya</w:t>
      </w:r>
      <w:r w:rsidR="00C83AAC">
        <w:tab/>
        <w:t>tsemas.</w:t>
      </w:r>
    </w:p>
    <w:p w14:paraId="1B18EF81" w14:textId="77777777" w:rsidR="00800AD8" w:rsidRDefault="00800AD8" w:rsidP="00C83AAC">
      <w:pPr>
        <w:pStyle w:val="InterlineGlossWithTrans"/>
        <w:tabs>
          <w:tab w:val="left" w:pos="533"/>
          <w:tab w:val="left" w:pos="1232"/>
          <w:tab w:val="left" w:pos="1886"/>
          <w:tab w:val="left" w:pos="3740"/>
          <w:tab w:val="left" w:pos="4754"/>
        </w:tabs>
      </w:pPr>
      <w:r>
        <w:tab/>
        <w:t>îakua</w:t>
      </w:r>
      <w:r>
        <w:tab/>
        <w:t>nu</w:t>
      </w:r>
      <w:r>
        <w:tab/>
        <w:t>ka-ku÷a-ku÷al-an</w:t>
      </w:r>
      <w:r w:rsidR="00C83AAC">
        <w:tab/>
        <w:t>na-kuya</w:t>
      </w:r>
      <w:r w:rsidR="00C83AAC">
        <w:tab/>
        <w:t>tsemas</w:t>
      </w:r>
    </w:p>
    <w:p w14:paraId="26A8F1E5" w14:textId="77777777" w:rsidR="00800AD8" w:rsidRDefault="00800AD8" w:rsidP="00C83AAC">
      <w:pPr>
        <w:pStyle w:val="InterlineTrans"/>
        <w:tabs>
          <w:tab w:val="left" w:pos="533"/>
          <w:tab w:val="left" w:pos="1232"/>
          <w:tab w:val="left" w:pos="1886"/>
          <w:tab w:val="left" w:pos="3740"/>
          <w:tab w:val="left" w:pos="4754"/>
        </w:tabs>
      </w:pPr>
      <w:r>
        <w:tab/>
        <w:t>but</w:t>
      </w:r>
      <w:r>
        <w:tab/>
        <w:t>when</w:t>
      </w:r>
      <w:r>
        <w:tab/>
      </w:r>
      <w:r>
        <w:rPr>
          <w:smallCaps/>
        </w:rPr>
        <w:t>stat</w:t>
      </w:r>
      <w:r>
        <w:t>-</w:t>
      </w:r>
      <w:r>
        <w:rPr>
          <w:smallCaps/>
        </w:rPr>
        <w:t>red</w:t>
      </w:r>
      <w:r>
        <w:t>-fat-</w:t>
      </w:r>
      <w:r>
        <w:rPr>
          <w:smallCaps/>
        </w:rPr>
        <w:t>nom</w:t>
      </w:r>
      <w:r w:rsidR="00C83AAC">
        <w:tab/>
      </w:r>
      <w:r w:rsidR="00C83AAC">
        <w:rPr>
          <w:smallCaps/>
        </w:rPr>
        <w:t>stat</w:t>
      </w:r>
      <w:r w:rsidR="00C83AAC">
        <w:t>-bad</w:t>
      </w:r>
      <w:r w:rsidR="00C83AAC">
        <w:tab/>
        <w:t>god</w:t>
      </w:r>
    </w:p>
    <w:p w14:paraId="3A54A35A" w14:textId="77777777" w:rsidR="00800AD8" w:rsidRDefault="00800AD8">
      <w:pPr>
        <w:pStyle w:val="InterlineFree"/>
      </w:pPr>
      <w:r>
        <w:t>But if they are big ones, it refers to evil spirits.</w:t>
      </w:r>
    </w:p>
    <w:p w14:paraId="5C0B8045" w14:textId="77777777" w:rsidR="00800AD8" w:rsidRDefault="00DC1AE0" w:rsidP="00C83AAC">
      <w:pPr>
        <w:pStyle w:val="InterlineText"/>
        <w:tabs>
          <w:tab w:val="left" w:pos="533"/>
          <w:tab w:val="left" w:pos="1187"/>
          <w:tab w:val="left" w:pos="2831"/>
          <w:tab w:val="left" w:pos="3875"/>
          <w:tab w:val="left" w:pos="4379"/>
          <w:tab w:val="left" w:pos="5243"/>
          <w:tab w:val="left" w:pos="5747"/>
          <w:tab w:val="left" w:pos="7691"/>
        </w:tabs>
      </w:pPr>
      <w:r w:rsidRPr="003A1D48">
        <w:rPr>
          <w:rStyle w:val="InterlineTextNumChar"/>
        </w:rPr>
        <w:t>014</w:t>
      </w:r>
      <w:r w:rsidR="00800AD8">
        <w:tab/>
        <w:t>nu</w:t>
      </w:r>
      <w:r w:rsidR="00800AD8">
        <w:tab/>
        <w:t>tsemuîutsuîu</w:t>
      </w:r>
      <w:r w:rsidR="00800AD8">
        <w:tab/>
        <w:t>itjen</w:t>
      </w:r>
      <w:r w:rsidR="00800AD8">
        <w:tab/>
        <w:t>tua</w:t>
      </w:r>
      <w:r w:rsidR="00800AD8">
        <w:tab/>
        <w:t>qatsang</w:t>
      </w:r>
      <w:r w:rsidR="00800AD8">
        <w:tab/>
        <w:t>tua</w:t>
      </w:r>
      <w:r w:rsidR="00800AD8">
        <w:tab/>
        <w:t>qemuzimuzip,</w:t>
      </w:r>
      <w:r w:rsidR="00800AD8">
        <w:tab/>
        <w:t>uri</w:t>
      </w:r>
    </w:p>
    <w:p w14:paraId="4044C955" w14:textId="77777777" w:rsidR="00800AD8" w:rsidRDefault="00800AD8" w:rsidP="00C83AAC">
      <w:pPr>
        <w:pStyle w:val="InterlineGlossWithTrans"/>
        <w:tabs>
          <w:tab w:val="left" w:pos="533"/>
          <w:tab w:val="left" w:pos="1187"/>
          <w:tab w:val="left" w:pos="2831"/>
          <w:tab w:val="left" w:pos="3875"/>
          <w:tab w:val="left" w:pos="4379"/>
          <w:tab w:val="left" w:pos="5243"/>
          <w:tab w:val="left" w:pos="5747"/>
          <w:tab w:val="left" w:pos="7691"/>
        </w:tabs>
      </w:pPr>
      <w:r>
        <w:tab/>
        <w:t>nu</w:t>
      </w:r>
      <w:r>
        <w:tab/>
        <w:t>em=tsuîu-tsuîu</w:t>
      </w:r>
      <w:r>
        <w:tab/>
        <w:t>itjen</w:t>
      </w:r>
      <w:r>
        <w:tab/>
        <w:t>tua</w:t>
      </w:r>
      <w:r>
        <w:tab/>
        <w:t>qatsang</w:t>
      </w:r>
      <w:r>
        <w:tab/>
        <w:t>tua</w:t>
      </w:r>
      <w:r>
        <w:tab/>
        <w:t>em=em=uzi</w:t>
      </w:r>
      <w:r w:rsidR="00A077FB">
        <w:t>=</w:t>
      </w:r>
      <w:r>
        <w:t>quzip</w:t>
      </w:r>
      <w:r>
        <w:tab/>
        <w:t>uri</w:t>
      </w:r>
    </w:p>
    <w:p w14:paraId="29EC9BCB" w14:textId="77777777" w:rsidR="00800AD8" w:rsidRDefault="00800AD8" w:rsidP="00C83AAC">
      <w:pPr>
        <w:pStyle w:val="InterlineTransNoFree"/>
        <w:tabs>
          <w:tab w:val="left" w:pos="1187"/>
          <w:tab w:val="left" w:pos="2831"/>
          <w:tab w:val="left" w:pos="3875"/>
          <w:tab w:val="left" w:pos="4379"/>
          <w:tab w:val="left" w:pos="5243"/>
          <w:tab w:val="left" w:pos="5747"/>
          <w:tab w:val="left" w:pos="7691"/>
        </w:tabs>
      </w:pPr>
      <w:r>
        <w:tab/>
        <w:t>when</w:t>
      </w:r>
      <w:r>
        <w:tab/>
      </w:r>
      <w:r>
        <w:rPr>
          <w:smallCaps/>
        </w:rPr>
        <w:t>af</w:t>
      </w:r>
      <w:r>
        <w:t>=</w:t>
      </w:r>
      <w:r>
        <w:rPr>
          <w:smallCaps/>
        </w:rPr>
        <w:t>red</w:t>
      </w:r>
      <w:r>
        <w:t>-butcher</w:t>
      </w:r>
      <w:r>
        <w:tab/>
      </w:r>
      <w:r>
        <w:rPr>
          <w:smallCaps/>
        </w:rPr>
        <w:t>f.</w:t>
      </w:r>
      <w:r>
        <w:t>we(</w:t>
      </w:r>
      <w:r>
        <w:rPr>
          <w:smallCaps/>
        </w:rPr>
        <w:t>inc</w:t>
      </w:r>
      <w:r>
        <w:t>)</w:t>
      </w:r>
      <w:r>
        <w:tab/>
      </w:r>
      <w:r>
        <w:rPr>
          <w:smallCaps/>
        </w:rPr>
        <w:t>obl</w:t>
      </w:r>
      <w:r>
        <w:tab/>
        <w:t>pig</w:t>
      </w:r>
      <w:r>
        <w:tab/>
      </w:r>
      <w:r>
        <w:rPr>
          <w:smallCaps/>
        </w:rPr>
        <w:t>obl</w:t>
      </w:r>
      <w:r>
        <w:tab/>
      </w:r>
      <w:r>
        <w:rPr>
          <w:smallCaps/>
        </w:rPr>
        <w:t>af</w:t>
      </w:r>
      <w:r>
        <w:t>=</w:t>
      </w:r>
      <w:r>
        <w:rPr>
          <w:smallCaps/>
        </w:rPr>
        <w:t>af</w:t>
      </w:r>
      <w:r>
        <w:t>=</w:t>
      </w:r>
      <w:r>
        <w:rPr>
          <w:smallCaps/>
        </w:rPr>
        <w:t>red</w:t>
      </w:r>
      <w:r>
        <w:t>=animal</w:t>
      </w:r>
      <w:r>
        <w:tab/>
        <w:t>will</w:t>
      </w:r>
    </w:p>
    <w:p w14:paraId="75219362" w14:textId="77777777" w:rsidR="00C83AAC" w:rsidRDefault="00C83AAC" w:rsidP="00C83AAC">
      <w:pPr>
        <w:pStyle w:val="InterlineText"/>
        <w:tabs>
          <w:tab w:val="left" w:pos="533"/>
          <w:tab w:val="left" w:pos="1457"/>
          <w:tab w:val="left" w:pos="2456"/>
          <w:tab w:val="left" w:pos="3935"/>
          <w:tab w:val="left" w:pos="4199"/>
        </w:tabs>
      </w:pPr>
      <w:r>
        <w:tab/>
        <w:t>izua</w:t>
      </w:r>
      <w:r w:rsidR="00800AD8">
        <w:tab/>
        <w:t>matsay</w:t>
      </w:r>
      <w:r w:rsidR="00800AD8">
        <w:tab/>
        <w:t>tjanuitjen</w:t>
      </w:r>
      <w:r>
        <w:tab/>
        <w:t>a</w:t>
      </w:r>
      <w:r>
        <w:tab/>
        <w:t>tatsekeîan.</w:t>
      </w:r>
    </w:p>
    <w:p w14:paraId="2420123C" w14:textId="77777777" w:rsidR="00800AD8" w:rsidRDefault="00C83AAC" w:rsidP="00C83AAC">
      <w:pPr>
        <w:pStyle w:val="InterlineGlossWithTrans"/>
        <w:tabs>
          <w:tab w:val="left" w:pos="533"/>
          <w:tab w:val="left" w:pos="1457"/>
          <w:tab w:val="left" w:pos="2456"/>
          <w:tab w:val="left" w:pos="3935"/>
          <w:tab w:val="left" w:pos="4199"/>
        </w:tabs>
      </w:pPr>
      <w:r>
        <w:tab/>
        <w:t>i-zua</w:t>
      </w:r>
      <w:r w:rsidR="00800AD8">
        <w:tab/>
        <w:t>m-patsay</w:t>
      </w:r>
      <w:r w:rsidR="00800AD8">
        <w:tab/>
        <w:t>tjanu-itjen</w:t>
      </w:r>
      <w:r>
        <w:tab/>
        <w:t>a</w:t>
      </w:r>
      <w:r>
        <w:tab/>
        <w:t>ta-tsekeî-an</w:t>
      </w:r>
    </w:p>
    <w:p w14:paraId="7D68568B" w14:textId="77777777" w:rsidR="00800AD8" w:rsidRDefault="00C83AAC" w:rsidP="00C83AAC">
      <w:pPr>
        <w:pStyle w:val="InterlineTrans"/>
        <w:tabs>
          <w:tab w:val="left" w:pos="533"/>
          <w:tab w:val="left" w:pos="1457"/>
          <w:tab w:val="left" w:pos="2456"/>
          <w:tab w:val="left" w:pos="3935"/>
          <w:tab w:val="left" w:pos="4199"/>
        </w:tabs>
      </w:pPr>
      <w:r>
        <w:tab/>
      </w:r>
      <w:r>
        <w:rPr>
          <w:smallCaps/>
        </w:rPr>
        <w:t>loc</w:t>
      </w:r>
      <w:r>
        <w:t>-that</w:t>
      </w:r>
      <w:r w:rsidR="00800AD8">
        <w:tab/>
      </w:r>
      <w:r w:rsidR="00800AD8">
        <w:rPr>
          <w:smallCaps/>
        </w:rPr>
        <w:t>af</w:t>
      </w:r>
      <w:r w:rsidR="00800AD8">
        <w:t>-die</w:t>
      </w:r>
      <w:r w:rsidR="00800AD8">
        <w:tab/>
      </w:r>
      <w:r w:rsidR="00800AD8">
        <w:rPr>
          <w:smallCaps/>
        </w:rPr>
        <w:t>obl</w:t>
      </w:r>
      <w:r w:rsidR="00800AD8">
        <w:t>-</w:t>
      </w:r>
      <w:r w:rsidR="00800AD8">
        <w:rPr>
          <w:smallCaps/>
        </w:rPr>
        <w:t>f.</w:t>
      </w:r>
      <w:r w:rsidR="00800AD8">
        <w:t>we(</w:t>
      </w:r>
      <w:r w:rsidR="00800AD8">
        <w:rPr>
          <w:smallCaps/>
        </w:rPr>
        <w:t>inc</w:t>
      </w:r>
      <w:r w:rsidR="00800AD8">
        <w:t>)</w:t>
      </w:r>
      <w:r>
        <w:rPr>
          <w:smallCaps/>
        </w:rPr>
        <w:tab/>
        <w:t>c</w:t>
      </w:r>
      <w:r>
        <w:rPr>
          <w:smallCaps/>
        </w:rPr>
        <w:tab/>
      </w:r>
      <w:r>
        <w:t>one-spouse-</w:t>
      </w:r>
      <w:r>
        <w:rPr>
          <w:smallCaps/>
        </w:rPr>
        <w:t>nom</w:t>
      </w:r>
    </w:p>
    <w:p w14:paraId="26CD0F07" w14:textId="77777777" w:rsidR="00800AD8" w:rsidRDefault="00800AD8" w:rsidP="00C83AAC">
      <w:pPr>
        <w:pStyle w:val="InterlineFreeCommentFollows"/>
      </w:pPr>
      <w:r>
        <w:t>If we are butchering a pig or</w:t>
      </w:r>
      <w:r w:rsidR="00C83AAC">
        <w:t xml:space="preserve"> </w:t>
      </w:r>
      <w:r>
        <w:t>other animal, there will be a death in our family.</w:t>
      </w:r>
    </w:p>
    <w:p w14:paraId="23C65530" w14:textId="77777777" w:rsidR="00800AD8" w:rsidRDefault="00A8416B" w:rsidP="00A8416B">
      <w:pPr>
        <w:pStyle w:val="CommentLastWithHalfSpace"/>
      </w:pPr>
      <w:r>
        <w:t>[</w:t>
      </w:r>
      <w:r w:rsidR="00800AD8" w:rsidRPr="00C83AAC">
        <w:rPr>
          <w:rStyle w:val="VernacularText"/>
        </w:rPr>
        <w:t>qemuzimuzip</w:t>
      </w:r>
      <w:r w:rsidR="00800AD8">
        <w:t xml:space="preserve">: F370 notes </w:t>
      </w:r>
      <w:r w:rsidR="00C83AAC">
        <w:t xml:space="preserve">both redup. </w:t>
      </w:r>
      <w:r w:rsidR="00800AD8">
        <w:t xml:space="preserve">forms </w:t>
      </w:r>
      <w:r w:rsidR="00800AD8" w:rsidRPr="00501089">
        <w:rPr>
          <w:rStyle w:val="VernacularText"/>
        </w:rPr>
        <w:t>q/m/uziquzip</w:t>
      </w:r>
      <w:r w:rsidR="00800AD8">
        <w:t xml:space="preserve"> and</w:t>
      </w:r>
      <w:r w:rsidR="00501089">
        <w:t xml:space="preserve"> </w:t>
      </w:r>
      <w:r w:rsidR="00C83AAC" w:rsidRPr="00501089">
        <w:rPr>
          <w:rStyle w:val="VernacularText"/>
        </w:rPr>
        <w:t>q/m/uzi/m/uzip</w:t>
      </w:r>
      <w:r>
        <w:t>]</w:t>
      </w:r>
    </w:p>
    <w:p w14:paraId="0ABEDD85" w14:textId="77777777" w:rsidR="00800AD8" w:rsidRDefault="00DC1AE0" w:rsidP="00501089">
      <w:pPr>
        <w:pStyle w:val="InterlineText"/>
        <w:tabs>
          <w:tab w:val="left" w:pos="533"/>
          <w:tab w:val="left" w:pos="1187"/>
          <w:tab w:val="left" w:pos="3266"/>
          <w:tab w:val="left" w:pos="3530"/>
          <w:tab w:val="left" w:pos="4229"/>
          <w:tab w:val="left" w:pos="4493"/>
          <w:tab w:val="left" w:pos="5357"/>
          <w:tab w:val="left" w:pos="6476"/>
        </w:tabs>
      </w:pPr>
      <w:r w:rsidRPr="003A1D48">
        <w:rPr>
          <w:rStyle w:val="InterlineTextNumChar"/>
        </w:rPr>
        <w:t>015</w:t>
      </w:r>
      <w:r w:rsidR="00800AD8">
        <w:tab/>
        <w:t>nu</w:t>
      </w:r>
      <w:r w:rsidR="00800AD8">
        <w:tab/>
        <w:t>maqevuqevutj</w:t>
      </w:r>
      <w:r w:rsidR="00800AD8">
        <w:tab/>
        <w:t>a</w:t>
      </w:r>
      <w:r w:rsidR="00800AD8">
        <w:tab/>
        <w:t>sapuy</w:t>
      </w:r>
      <w:r w:rsidR="00800AD8">
        <w:tab/>
        <w:t>a</w:t>
      </w:r>
      <w:r w:rsidR="00800AD8">
        <w:tab/>
        <w:t>tja</w:t>
      </w:r>
      <w:r w:rsidR="00800AD8">
        <w:tab/>
        <w:t>djinadjas,</w:t>
      </w:r>
      <w:r w:rsidR="00800AD8">
        <w:tab/>
        <w:t>uri</w:t>
      </w:r>
    </w:p>
    <w:p w14:paraId="5744EAF1" w14:textId="77777777" w:rsidR="00800AD8" w:rsidRDefault="00800AD8" w:rsidP="00501089">
      <w:pPr>
        <w:pStyle w:val="InterlineGlossWithTrans"/>
        <w:tabs>
          <w:tab w:val="left" w:pos="533"/>
          <w:tab w:val="left" w:pos="1187"/>
          <w:tab w:val="left" w:pos="3266"/>
          <w:tab w:val="left" w:pos="3530"/>
          <w:tab w:val="left" w:pos="4229"/>
          <w:tab w:val="left" w:pos="4493"/>
          <w:tab w:val="left" w:pos="5357"/>
          <w:tab w:val="left" w:pos="6476"/>
        </w:tabs>
      </w:pPr>
      <w:r>
        <w:tab/>
        <w:t>nu</w:t>
      </w:r>
      <w:r>
        <w:tab/>
        <w:t>ma-qevu-qevutj</w:t>
      </w:r>
      <w:r>
        <w:tab/>
        <w:t>a</w:t>
      </w:r>
      <w:r>
        <w:tab/>
        <w:t>sapuy</w:t>
      </w:r>
      <w:r>
        <w:tab/>
        <w:t>a</w:t>
      </w:r>
      <w:r>
        <w:tab/>
        <w:t>tja</w:t>
      </w:r>
      <w:r>
        <w:tab/>
        <w:t>in=djadjas</w:t>
      </w:r>
      <w:r>
        <w:tab/>
        <w:t>uri</w:t>
      </w:r>
    </w:p>
    <w:p w14:paraId="09F5FF2A" w14:textId="77777777" w:rsidR="00800AD8" w:rsidRDefault="00800AD8" w:rsidP="00501089">
      <w:pPr>
        <w:pStyle w:val="InterlineTransNoFree"/>
        <w:tabs>
          <w:tab w:val="left" w:pos="1187"/>
          <w:tab w:val="left" w:pos="3266"/>
          <w:tab w:val="left" w:pos="3530"/>
          <w:tab w:val="left" w:pos="4229"/>
          <w:tab w:val="left" w:pos="4493"/>
          <w:tab w:val="left" w:pos="5357"/>
          <w:tab w:val="left" w:pos="6476"/>
        </w:tabs>
      </w:pPr>
      <w:r>
        <w:tab/>
        <w:t>when</w:t>
      </w:r>
      <w:r>
        <w:tab/>
      </w:r>
      <w:r>
        <w:rPr>
          <w:smallCaps/>
        </w:rPr>
        <w:t>stat</w:t>
      </w:r>
      <w:r>
        <w:t>-</w:t>
      </w:r>
      <w:r>
        <w:rPr>
          <w:smallCaps/>
        </w:rPr>
        <w:t>red</w:t>
      </w:r>
      <w:r>
        <w:t>-extinguish</w:t>
      </w:r>
      <w:r>
        <w:rPr>
          <w:smallCaps/>
        </w:rPr>
        <w:tab/>
        <w:t>c</w:t>
      </w:r>
      <w:r>
        <w:rPr>
          <w:smallCaps/>
        </w:rPr>
        <w:tab/>
      </w:r>
      <w:r>
        <w:t>fire</w:t>
      </w:r>
      <w:r>
        <w:rPr>
          <w:smallCaps/>
        </w:rPr>
        <w:tab/>
        <w:t>c</w:t>
      </w:r>
      <w:r>
        <w:rPr>
          <w:smallCaps/>
        </w:rPr>
        <w:tab/>
      </w:r>
      <w:r>
        <w:t>we(</w:t>
      </w:r>
      <w:r>
        <w:rPr>
          <w:smallCaps/>
        </w:rPr>
        <w:t>inc</w:t>
      </w:r>
      <w:r>
        <w:t>)</w:t>
      </w:r>
      <w:r>
        <w:tab/>
      </w:r>
      <w:r>
        <w:rPr>
          <w:smallCaps/>
        </w:rPr>
        <w:t>perf</w:t>
      </w:r>
      <w:r>
        <w:t>=grab</w:t>
      </w:r>
      <w:r>
        <w:tab/>
        <w:t>will</w:t>
      </w:r>
    </w:p>
    <w:p w14:paraId="3D4A990B" w14:textId="77777777" w:rsidR="00800AD8" w:rsidRDefault="00800AD8" w:rsidP="00501089">
      <w:pPr>
        <w:pStyle w:val="InterlineText"/>
        <w:tabs>
          <w:tab w:val="left" w:pos="533"/>
          <w:tab w:val="left" w:pos="1847"/>
          <w:tab w:val="left" w:pos="2891"/>
          <w:tab w:val="left" w:pos="3395"/>
          <w:tab w:val="left" w:pos="4124"/>
          <w:tab w:val="left" w:pos="4613"/>
        </w:tabs>
      </w:pPr>
      <w:r>
        <w:tab/>
        <w:t>kemalavut</w:t>
      </w:r>
      <w:r>
        <w:tab/>
        <w:t>itjen</w:t>
      </w:r>
      <w:r>
        <w:tab/>
        <w:t>tua</w:t>
      </w:r>
      <w:r>
        <w:tab/>
        <w:t>nasi</w:t>
      </w:r>
      <w:r>
        <w:tab/>
        <w:t>nua</w:t>
      </w:r>
      <w:r>
        <w:tab/>
        <w:t>tsautsau.</w:t>
      </w:r>
    </w:p>
    <w:p w14:paraId="71DE09F8" w14:textId="77777777" w:rsidR="00800AD8" w:rsidRDefault="00800AD8" w:rsidP="00501089">
      <w:pPr>
        <w:pStyle w:val="InterlineGlossWithTrans"/>
        <w:tabs>
          <w:tab w:val="left" w:pos="533"/>
          <w:tab w:val="left" w:pos="1847"/>
          <w:tab w:val="left" w:pos="2891"/>
          <w:tab w:val="left" w:pos="3395"/>
          <w:tab w:val="left" w:pos="4124"/>
          <w:tab w:val="left" w:pos="4613"/>
        </w:tabs>
      </w:pPr>
      <w:r>
        <w:tab/>
        <w:t>em=ka-lavut</w:t>
      </w:r>
      <w:r>
        <w:tab/>
        <w:t>itjen</w:t>
      </w:r>
      <w:r>
        <w:tab/>
        <w:t>tua</w:t>
      </w:r>
      <w:r>
        <w:tab/>
        <w:t>nasi</w:t>
      </w:r>
      <w:r>
        <w:tab/>
        <w:t>nua</w:t>
      </w:r>
      <w:r>
        <w:tab/>
        <w:t>tsau-tsau</w:t>
      </w:r>
    </w:p>
    <w:p w14:paraId="6E315A2A" w14:textId="77777777" w:rsidR="00800AD8" w:rsidRDefault="00800AD8" w:rsidP="00501089">
      <w:pPr>
        <w:pStyle w:val="InterlineTrans"/>
        <w:tabs>
          <w:tab w:val="left" w:pos="533"/>
          <w:tab w:val="left" w:pos="1847"/>
          <w:tab w:val="left" w:pos="2891"/>
          <w:tab w:val="left" w:pos="3395"/>
          <w:tab w:val="left" w:pos="4124"/>
          <w:tab w:val="left" w:pos="4613"/>
        </w:tabs>
      </w:pPr>
      <w:r>
        <w:tab/>
      </w:r>
      <w:r>
        <w:rPr>
          <w:smallCaps/>
        </w:rPr>
        <w:t>af</w:t>
      </w:r>
      <w:r>
        <w:t>=?-lose</w:t>
      </w:r>
      <w:r>
        <w:tab/>
      </w:r>
      <w:r>
        <w:rPr>
          <w:smallCaps/>
        </w:rPr>
        <w:t>f.</w:t>
      </w:r>
      <w:r>
        <w:t>we(</w:t>
      </w:r>
      <w:r>
        <w:rPr>
          <w:smallCaps/>
        </w:rPr>
        <w:t>inc</w:t>
      </w:r>
      <w:r>
        <w:t>)</w:t>
      </w:r>
      <w:r>
        <w:tab/>
      </w:r>
      <w:r>
        <w:rPr>
          <w:smallCaps/>
        </w:rPr>
        <w:t>obl</w:t>
      </w:r>
      <w:r>
        <w:tab/>
        <w:t>breath</w:t>
      </w:r>
      <w:r>
        <w:tab/>
        <w:t>of</w:t>
      </w:r>
      <w:r>
        <w:tab/>
      </w:r>
      <w:r>
        <w:rPr>
          <w:smallCaps/>
        </w:rPr>
        <w:t>red</w:t>
      </w:r>
      <w:r>
        <w:t>-being</w:t>
      </w:r>
    </w:p>
    <w:p w14:paraId="765CECD3" w14:textId="77777777" w:rsidR="00800AD8" w:rsidRDefault="00800AD8">
      <w:pPr>
        <w:pStyle w:val="InterlineFree"/>
      </w:pPr>
      <w:r>
        <w:t>If a flame we are holding is going out, we will be responsible for the</w:t>
      </w:r>
      <w:r w:rsidR="00501089">
        <w:t xml:space="preserve"> death of someone(?).</w:t>
      </w:r>
    </w:p>
    <w:p w14:paraId="65F64653" w14:textId="77777777" w:rsidR="00501089" w:rsidRDefault="00DC1AE0" w:rsidP="00501089">
      <w:pPr>
        <w:pStyle w:val="InterlineText"/>
        <w:tabs>
          <w:tab w:val="left" w:pos="533"/>
          <w:tab w:val="left" w:pos="1187"/>
          <w:tab w:val="left" w:pos="2666"/>
          <w:tab w:val="left" w:pos="3710"/>
          <w:tab w:val="left" w:pos="4844"/>
          <w:tab w:val="left" w:pos="5333"/>
          <w:tab w:val="left" w:pos="7022"/>
          <w:tab w:val="left" w:pos="8066"/>
        </w:tabs>
      </w:pPr>
      <w:r w:rsidRPr="003A1D48">
        <w:rPr>
          <w:rStyle w:val="InterlineTextNumChar"/>
        </w:rPr>
        <w:t>016</w:t>
      </w:r>
      <w:r w:rsidR="00800AD8">
        <w:tab/>
        <w:t>nu</w:t>
      </w:r>
      <w:r w:rsidR="00800AD8">
        <w:tab/>
        <w:t>patsutsun</w:t>
      </w:r>
      <w:r w:rsidR="00800AD8">
        <w:tab/>
        <w:t>itjen</w:t>
      </w:r>
      <w:r w:rsidR="00501089">
        <w:tab/>
        <w:t>sakamaya,</w:t>
      </w:r>
      <w:r w:rsidR="00501089">
        <w:tab/>
        <w:t>uri</w:t>
      </w:r>
      <w:r w:rsidR="00501089">
        <w:tab/>
        <w:t>seîavak</w:t>
      </w:r>
      <w:r w:rsidR="00501089">
        <w:tab/>
        <w:t>itjen</w:t>
      </w:r>
      <w:r w:rsidR="00501089">
        <w:tab/>
        <w:t>tua</w:t>
      </w:r>
    </w:p>
    <w:p w14:paraId="33F4B8BE" w14:textId="77777777" w:rsidR="00800AD8" w:rsidRDefault="00800AD8" w:rsidP="00501089">
      <w:pPr>
        <w:pStyle w:val="InterlineGlossWithTrans"/>
        <w:tabs>
          <w:tab w:val="left" w:pos="533"/>
          <w:tab w:val="left" w:pos="1187"/>
          <w:tab w:val="left" w:pos="2666"/>
          <w:tab w:val="left" w:pos="3710"/>
          <w:tab w:val="left" w:pos="4844"/>
          <w:tab w:val="left" w:pos="5333"/>
          <w:tab w:val="left" w:pos="7022"/>
          <w:tab w:val="left" w:pos="8066"/>
        </w:tabs>
      </w:pPr>
      <w:r>
        <w:tab/>
        <w:t>nu</w:t>
      </w:r>
      <w:r>
        <w:tab/>
        <w:t>pa-tsu-tsun</w:t>
      </w:r>
      <w:r>
        <w:tab/>
        <w:t>itjen</w:t>
      </w:r>
      <w:r w:rsidR="00501089">
        <w:tab/>
        <w:t>sakamaya</w:t>
      </w:r>
      <w:r w:rsidR="00501089">
        <w:tab/>
        <w:t>uri</w:t>
      </w:r>
      <w:r w:rsidR="00501089">
        <w:tab/>
        <w:t>se-îavak</w:t>
      </w:r>
      <w:r w:rsidR="00501089">
        <w:tab/>
        <w:t>itjen</w:t>
      </w:r>
      <w:r w:rsidR="00501089">
        <w:tab/>
        <w:t>tua</w:t>
      </w:r>
    </w:p>
    <w:p w14:paraId="4E601BA7" w14:textId="77777777" w:rsidR="00800AD8" w:rsidRDefault="00800AD8" w:rsidP="00501089">
      <w:pPr>
        <w:pStyle w:val="InterlineTransNoFree"/>
        <w:tabs>
          <w:tab w:val="left" w:pos="1187"/>
          <w:tab w:val="left" w:pos="2666"/>
          <w:tab w:val="left" w:pos="3710"/>
          <w:tab w:val="left" w:pos="4844"/>
          <w:tab w:val="left" w:pos="5333"/>
          <w:tab w:val="left" w:pos="7022"/>
          <w:tab w:val="left" w:pos="8066"/>
        </w:tabs>
      </w:pPr>
      <w:r>
        <w:tab/>
        <w:t>when</w:t>
      </w:r>
      <w:r>
        <w:tab/>
        <w:t>cause-</w:t>
      </w:r>
      <w:r>
        <w:rPr>
          <w:smallCaps/>
        </w:rPr>
        <w:t>red</w:t>
      </w:r>
      <w:r>
        <w:t>-see</w:t>
      </w:r>
      <w:r>
        <w:tab/>
      </w:r>
      <w:r>
        <w:rPr>
          <w:smallCaps/>
        </w:rPr>
        <w:t>f.</w:t>
      </w:r>
      <w:r>
        <w:t>we(</w:t>
      </w:r>
      <w:r>
        <w:rPr>
          <w:smallCaps/>
        </w:rPr>
        <w:t>inc</w:t>
      </w:r>
      <w:r>
        <w:t>)</w:t>
      </w:r>
      <w:r w:rsidR="00501089">
        <w:tab/>
        <w:t>only</w:t>
      </w:r>
      <w:r w:rsidR="00501089">
        <w:tab/>
        <w:t>will</w:t>
      </w:r>
      <w:r w:rsidR="00501089">
        <w:tab/>
      </w:r>
      <w:r w:rsidR="00501089">
        <w:rPr>
          <w:smallCaps/>
        </w:rPr>
        <w:t>invol</w:t>
      </w:r>
      <w:r w:rsidR="00501089">
        <w:t>-present.at</w:t>
      </w:r>
      <w:r w:rsidR="00501089">
        <w:tab/>
      </w:r>
      <w:r w:rsidR="00501089">
        <w:rPr>
          <w:smallCaps/>
        </w:rPr>
        <w:t>f.</w:t>
      </w:r>
      <w:r w:rsidR="00501089">
        <w:t>we(</w:t>
      </w:r>
      <w:r w:rsidR="00501089">
        <w:rPr>
          <w:smallCaps/>
        </w:rPr>
        <w:t>inc</w:t>
      </w:r>
      <w:r w:rsidR="00501089">
        <w:t>)</w:t>
      </w:r>
      <w:r w:rsidR="00501089">
        <w:tab/>
      </w:r>
      <w:r w:rsidR="00501089">
        <w:rPr>
          <w:smallCaps/>
        </w:rPr>
        <w:t>obl</w:t>
      </w:r>
    </w:p>
    <w:p w14:paraId="5811AC36" w14:textId="77777777" w:rsidR="00800AD8" w:rsidRDefault="00800AD8" w:rsidP="00501089">
      <w:pPr>
        <w:pStyle w:val="InterlineText"/>
        <w:tabs>
          <w:tab w:val="left" w:pos="533"/>
        </w:tabs>
      </w:pPr>
      <w:r>
        <w:tab/>
        <w:t>masunasinasi.</w:t>
      </w:r>
    </w:p>
    <w:p w14:paraId="39086597" w14:textId="77777777" w:rsidR="00800AD8" w:rsidRDefault="00800AD8" w:rsidP="00501089">
      <w:pPr>
        <w:pStyle w:val="InterlineGlossWithTrans"/>
        <w:tabs>
          <w:tab w:val="left" w:pos="533"/>
        </w:tabs>
      </w:pPr>
      <w:r>
        <w:tab/>
        <w:t>ma-su-nasi-nasi</w:t>
      </w:r>
    </w:p>
    <w:p w14:paraId="122E20C2" w14:textId="77777777" w:rsidR="00800AD8" w:rsidRDefault="00800AD8" w:rsidP="00501089">
      <w:pPr>
        <w:pStyle w:val="InterlineTransNoFree"/>
        <w:tabs>
          <w:tab w:val="right" w:pos="8789"/>
        </w:tabs>
      </w:pPr>
      <w:r>
        <w:tab/>
      </w:r>
      <w:r>
        <w:rPr>
          <w:smallCaps/>
        </w:rPr>
        <w:t>stat</w:t>
      </w:r>
      <w:r>
        <w:t>-remove-</w:t>
      </w:r>
      <w:r>
        <w:rPr>
          <w:smallCaps/>
        </w:rPr>
        <w:t>red</w:t>
      </w:r>
      <w:r>
        <w:t>-breath</w:t>
      </w:r>
      <w:r w:rsidR="00501089">
        <w:tab/>
        <w:t>If we just see this, we will be present at a death.</w:t>
      </w:r>
    </w:p>
    <w:p w14:paraId="0EAB7039" w14:textId="77777777" w:rsidR="00501089" w:rsidRDefault="00DC1AE0" w:rsidP="00501089">
      <w:pPr>
        <w:pStyle w:val="InterlineText"/>
        <w:tabs>
          <w:tab w:val="left" w:pos="533"/>
          <w:tab w:val="left" w:pos="1187"/>
          <w:tab w:val="left" w:pos="2771"/>
          <w:tab w:val="left" w:pos="3425"/>
          <w:tab w:val="left" w:pos="4949"/>
          <w:tab w:val="left" w:pos="5438"/>
          <w:tab w:val="left" w:pos="6557"/>
          <w:tab w:val="left" w:pos="8141"/>
        </w:tabs>
      </w:pPr>
      <w:r w:rsidRPr="003A1D48">
        <w:rPr>
          <w:rStyle w:val="InterlineTextNumChar"/>
        </w:rPr>
        <w:t>017</w:t>
      </w:r>
      <w:r w:rsidR="00800AD8">
        <w:tab/>
        <w:t>nu</w:t>
      </w:r>
      <w:r w:rsidR="00800AD8">
        <w:tab/>
        <w:t>qezemezemetj</w:t>
      </w:r>
      <w:r w:rsidR="00501089">
        <w:tab/>
        <w:t>nu</w:t>
      </w:r>
      <w:r w:rsidR="00501089">
        <w:tab/>
        <w:t>masulesulem,</w:t>
      </w:r>
      <w:r w:rsidR="00501089">
        <w:tab/>
        <w:t>uri</w:t>
      </w:r>
      <w:r w:rsidR="00501089">
        <w:tab/>
        <w:t>matu</w:t>
      </w:r>
      <w:r w:rsidR="00501089">
        <w:tab/>
        <w:t>qezemezemetj</w:t>
      </w:r>
      <w:r w:rsidR="00501089">
        <w:tab/>
        <w:t>a</w:t>
      </w:r>
    </w:p>
    <w:p w14:paraId="61FCE198" w14:textId="77777777" w:rsidR="00800AD8" w:rsidRDefault="00800AD8" w:rsidP="00501089">
      <w:pPr>
        <w:pStyle w:val="InterlineGlossWithTrans"/>
        <w:tabs>
          <w:tab w:val="left" w:pos="533"/>
          <w:tab w:val="left" w:pos="1187"/>
          <w:tab w:val="left" w:pos="2771"/>
          <w:tab w:val="left" w:pos="3425"/>
          <w:tab w:val="left" w:pos="4949"/>
          <w:tab w:val="left" w:pos="5438"/>
          <w:tab w:val="left" w:pos="6557"/>
          <w:tab w:val="left" w:pos="8141"/>
        </w:tabs>
      </w:pPr>
      <w:r>
        <w:tab/>
        <w:t>nu</w:t>
      </w:r>
      <w:r w:rsidR="00040B04">
        <w:tab/>
      </w:r>
      <w:r>
        <w:t>zeme</w:t>
      </w:r>
      <w:r w:rsidR="00040B04">
        <w:t>=</w:t>
      </w:r>
      <w:r>
        <w:t>qezemetj</w:t>
      </w:r>
      <w:r w:rsidR="00501089">
        <w:tab/>
        <w:t>nu</w:t>
      </w:r>
      <w:r w:rsidR="00501089">
        <w:tab/>
        <w:t>ma-sule-sulem</w:t>
      </w:r>
      <w:r w:rsidR="00501089">
        <w:tab/>
        <w:t>uri</w:t>
      </w:r>
      <w:r w:rsidR="00501089">
        <w:tab/>
        <w:t>ma-tu</w:t>
      </w:r>
      <w:r w:rsidR="00501089">
        <w:tab/>
        <w:t>zeme=qezemetj</w:t>
      </w:r>
      <w:r w:rsidR="00501089">
        <w:tab/>
        <w:t>a</w:t>
      </w:r>
    </w:p>
    <w:p w14:paraId="3D676879" w14:textId="77777777" w:rsidR="00800AD8" w:rsidRDefault="00800AD8" w:rsidP="00501089">
      <w:pPr>
        <w:pStyle w:val="InterlineTransNoFree"/>
        <w:tabs>
          <w:tab w:val="left" w:pos="1187"/>
          <w:tab w:val="left" w:pos="2771"/>
          <w:tab w:val="left" w:pos="3425"/>
          <w:tab w:val="left" w:pos="4949"/>
          <w:tab w:val="left" w:pos="5438"/>
          <w:tab w:val="left" w:pos="6557"/>
          <w:tab w:val="left" w:pos="8141"/>
        </w:tabs>
      </w:pPr>
      <w:r>
        <w:tab/>
        <w:t>when</w:t>
      </w:r>
      <w:r>
        <w:tab/>
      </w:r>
      <w:r>
        <w:rPr>
          <w:smallCaps/>
        </w:rPr>
        <w:t>red</w:t>
      </w:r>
      <w:r>
        <w:t>=night</w:t>
      </w:r>
      <w:r w:rsidR="00501089">
        <w:tab/>
        <w:t>when</w:t>
      </w:r>
      <w:r w:rsidR="00501089">
        <w:tab/>
      </w:r>
      <w:r w:rsidR="00501089">
        <w:rPr>
          <w:smallCaps/>
        </w:rPr>
        <w:t>stat</w:t>
      </w:r>
      <w:r w:rsidR="00501089">
        <w:t>-</w:t>
      </w:r>
      <w:r w:rsidR="00501089">
        <w:rPr>
          <w:smallCaps/>
        </w:rPr>
        <w:t>red</w:t>
      </w:r>
      <w:r w:rsidR="00501089">
        <w:t>-dark</w:t>
      </w:r>
      <w:r w:rsidR="00501089">
        <w:tab/>
        <w:t>will</w:t>
      </w:r>
      <w:r w:rsidR="00501089">
        <w:tab/>
      </w:r>
      <w:r w:rsidR="00501089">
        <w:rPr>
          <w:smallCaps/>
        </w:rPr>
        <w:t>stat</w:t>
      </w:r>
      <w:r w:rsidR="00501089">
        <w:t>-alike</w:t>
      </w:r>
      <w:r w:rsidR="00501089">
        <w:tab/>
      </w:r>
      <w:r w:rsidR="00501089">
        <w:rPr>
          <w:smallCaps/>
        </w:rPr>
        <w:t>red</w:t>
      </w:r>
      <w:r w:rsidR="00501089">
        <w:t>=night</w:t>
      </w:r>
      <w:r w:rsidR="00501089">
        <w:rPr>
          <w:smallCaps/>
        </w:rPr>
        <w:tab/>
        <w:t>c</w:t>
      </w:r>
    </w:p>
    <w:p w14:paraId="431FC525" w14:textId="77777777" w:rsidR="00501089" w:rsidRDefault="00800AD8" w:rsidP="00501089">
      <w:pPr>
        <w:pStyle w:val="InterlineText"/>
        <w:tabs>
          <w:tab w:val="left" w:pos="533"/>
          <w:tab w:val="left" w:pos="1457"/>
          <w:tab w:val="left" w:pos="2261"/>
          <w:tab w:val="left" w:pos="2765"/>
          <w:tab w:val="left" w:pos="3689"/>
        </w:tabs>
      </w:pPr>
      <w:r>
        <w:tab/>
        <w:t>tja</w:t>
      </w:r>
      <w:r>
        <w:tab/>
        <w:t>varung</w:t>
      </w:r>
      <w:r>
        <w:tab/>
        <w:t>tua</w:t>
      </w:r>
      <w:r w:rsidR="00501089">
        <w:tab/>
        <w:t>tja</w:t>
      </w:r>
      <w:r w:rsidR="00501089">
        <w:tab/>
        <w:t>kininemneman.</w:t>
      </w:r>
    </w:p>
    <w:p w14:paraId="34DAF874" w14:textId="77777777" w:rsidR="00800AD8" w:rsidRDefault="00800AD8" w:rsidP="00501089">
      <w:pPr>
        <w:pStyle w:val="InterlineGlossWithTrans"/>
        <w:tabs>
          <w:tab w:val="left" w:pos="533"/>
          <w:tab w:val="left" w:pos="1457"/>
          <w:tab w:val="left" w:pos="2261"/>
          <w:tab w:val="left" w:pos="2765"/>
          <w:tab w:val="left" w:pos="3689"/>
        </w:tabs>
      </w:pPr>
      <w:r>
        <w:tab/>
        <w:t>tja</w:t>
      </w:r>
      <w:r>
        <w:tab/>
        <w:t>varung</w:t>
      </w:r>
      <w:r>
        <w:tab/>
        <w:t>tua</w:t>
      </w:r>
      <w:r w:rsidR="00501089">
        <w:tab/>
        <w:t>tja</w:t>
      </w:r>
      <w:r w:rsidR="00501089">
        <w:tab/>
        <w:t>in=kinemnem-an</w:t>
      </w:r>
    </w:p>
    <w:p w14:paraId="4F7A5614" w14:textId="77777777" w:rsidR="00800AD8" w:rsidRDefault="00800AD8" w:rsidP="00501089">
      <w:pPr>
        <w:pStyle w:val="InterlineTrans"/>
        <w:tabs>
          <w:tab w:val="left" w:pos="533"/>
          <w:tab w:val="left" w:pos="1457"/>
          <w:tab w:val="left" w:pos="2261"/>
          <w:tab w:val="left" w:pos="2765"/>
          <w:tab w:val="left" w:pos="3689"/>
        </w:tabs>
      </w:pPr>
      <w:r>
        <w:rPr>
          <w:smallCaps/>
        </w:rPr>
        <w:tab/>
      </w:r>
      <w:r>
        <w:t>our(</w:t>
      </w:r>
      <w:r>
        <w:rPr>
          <w:smallCaps/>
        </w:rPr>
        <w:t>inc</w:t>
      </w:r>
      <w:r>
        <w:t>)</w:t>
      </w:r>
      <w:r>
        <w:tab/>
        <w:t>chest</w:t>
      </w:r>
      <w:r>
        <w:tab/>
      </w:r>
      <w:r>
        <w:rPr>
          <w:smallCaps/>
        </w:rPr>
        <w:t>obl</w:t>
      </w:r>
      <w:r w:rsidR="00501089">
        <w:tab/>
        <w:t>our(</w:t>
      </w:r>
      <w:r w:rsidR="00501089">
        <w:rPr>
          <w:smallCaps/>
        </w:rPr>
        <w:t>inc</w:t>
      </w:r>
      <w:r w:rsidR="00501089">
        <w:t>)</w:t>
      </w:r>
      <w:r w:rsidR="00501089">
        <w:tab/>
      </w:r>
      <w:r w:rsidR="00501089">
        <w:rPr>
          <w:smallCaps/>
        </w:rPr>
        <w:t>perf</w:t>
      </w:r>
      <w:r w:rsidR="00501089">
        <w:t>=think-</w:t>
      </w:r>
      <w:r w:rsidR="00501089">
        <w:rPr>
          <w:smallCaps/>
        </w:rPr>
        <w:t>nom</w:t>
      </w:r>
    </w:p>
    <w:p w14:paraId="2345123D" w14:textId="77777777" w:rsidR="00800AD8" w:rsidRDefault="00800AD8">
      <w:pPr>
        <w:pStyle w:val="InterlineFree"/>
      </w:pPr>
      <w:r>
        <w:t>If it is night or getting dark, the thoughts of our hearts will be like night.</w:t>
      </w:r>
    </w:p>
    <w:p w14:paraId="2BD960E3" w14:textId="77777777" w:rsidR="00501089" w:rsidRDefault="00DC1AE0" w:rsidP="00501089">
      <w:pPr>
        <w:pStyle w:val="InterlineText"/>
        <w:tabs>
          <w:tab w:val="left" w:pos="533"/>
          <w:tab w:val="left" w:pos="1187"/>
          <w:tab w:val="left" w:pos="2111"/>
          <w:tab w:val="left" w:pos="2780"/>
          <w:tab w:val="left" w:pos="3284"/>
          <w:tab w:val="left" w:pos="4763"/>
          <w:tab w:val="left" w:pos="5687"/>
          <w:tab w:val="left" w:pos="6176"/>
        </w:tabs>
      </w:pPr>
      <w:r w:rsidRPr="003A1D48">
        <w:rPr>
          <w:rStyle w:val="InterlineTextNumChar"/>
        </w:rPr>
        <w:lastRenderedPageBreak/>
        <w:t>018</w:t>
      </w:r>
      <w:r w:rsidR="00800AD8">
        <w:tab/>
        <w:t>nu</w:t>
      </w:r>
      <w:r w:rsidR="00800AD8">
        <w:tab/>
        <w:t>izua</w:t>
      </w:r>
      <w:r w:rsidR="00800AD8">
        <w:tab/>
        <w:t>vaqu</w:t>
      </w:r>
      <w:r w:rsidR="00800AD8">
        <w:tab/>
        <w:t>i</w:t>
      </w:r>
      <w:r w:rsidR="00501089">
        <w:tab/>
        <w:t>tjanuitjen,</w:t>
      </w:r>
      <w:r w:rsidR="00501089">
        <w:tab/>
        <w:t>izua</w:t>
      </w:r>
      <w:r w:rsidR="00501089">
        <w:tab/>
        <w:t>uri</w:t>
      </w:r>
      <w:r w:rsidR="00501089">
        <w:tab/>
        <w:t>matsay.</w:t>
      </w:r>
    </w:p>
    <w:p w14:paraId="4D66BD2E" w14:textId="77777777" w:rsidR="00800AD8" w:rsidRDefault="00800AD8" w:rsidP="00501089">
      <w:pPr>
        <w:pStyle w:val="InterlineGlossWithTrans"/>
        <w:tabs>
          <w:tab w:val="left" w:pos="533"/>
          <w:tab w:val="left" w:pos="1187"/>
          <w:tab w:val="left" w:pos="2111"/>
          <w:tab w:val="left" w:pos="2780"/>
          <w:tab w:val="left" w:pos="3284"/>
          <w:tab w:val="left" w:pos="4763"/>
          <w:tab w:val="left" w:pos="5687"/>
          <w:tab w:val="left" w:pos="6176"/>
        </w:tabs>
      </w:pPr>
      <w:r>
        <w:tab/>
        <w:t>nu</w:t>
      </w:r>
      <w:r>
        <w:tab/>
        <w:t>i-zua</w:t>
      </w:r>
      <w:r>
        <w:tab/>
        <w:t>vaqu</w:t>
      </w:r>
      <w:r>
        <w:tab/>
        <w:t>i</w:t>
      </w:r>
      <w:r w:rsidR="00501089">
        <w:tab/>
        <w:t>tjanu-itjen</w:t>
      </w:r>
      <w:r w:rsidR="00501089">
        <w:tab/>
        <w:t>i-zua</w:t>
      </w:r>
      <w:r w:rsidR="00501089">
        <w:tab/>
        <w:t>uri</w:t>
      </w:r>
      <w:r w:rsidR="00501089">
        <w:tab/>
        <w:t>m-patsay</w:t>
      </w:r>
    </w:p>
    <w:p w14:paraId="797469F2" w14:textId="77777777" w:rsidR="00800AD8" w:rsidRDefault="00800AD8" w:rsidP="00501089">
      <w:pPr>
        <w:pStyle w:val="InterlineTrans"/>
        <w:tabs>
          <w:tab w:val="left" w:pos="533"/>
          <w:tab w:val="left" w:pos="1187"/>
          <w:tab w:val="left" w:pos="2111"/>
          <w:tab w:val="left" w:pos="2780"/>
          <w:tab w:val="left" w:pos="3284"/>
          <w:tab w:val="left" w:pos="4763"/>
          <w:tab w:val="left" w:pos="5687"/>
          <w:tab w:val="left" w:pos="6176"/>
        </w:tabs>
      </w:pPr>
      <w:r>
        <w:tab/>
        <w:t>when</w:t>
      </w:r>
      <w:r>
        <w:tab/>
      </w:r>
      <w:r>
        <w:rPr>
          <w:smallCaps/>
        </w:rPr>
        <w:t>loc</w:t>
      </w:r>
      <w:r>
        <w:t>-that</w:t>
      </w:r>
      <w:r>
        <w:tab/>
        <w:t>millet</w:t>
      </w:r>
      <w:r>
        <w:tab/>
      </w:r>
      <w:r>
        <w:rPr>
          <w:smallCaps/>
        </w:rPr>
        <w:t>loc</w:t>
      </w:r>
      <w:r w:rsidR="00501089">
        <w:tab/>
      </w:r>
      <w:r w:rsidR="00501089">
        <w:rPr>
          <w:smallCaps/>
        </w:rPr>
        <w:t>obl</w:t>
      </w:r>
      <w:r w:rsidR="00501089">
        <w:t>-</w:t>
      </w:r>
      <w:r w:rsidR="00501089">
        <w:rPr>
          <w:smallCaps/>
        </w:rPr>
        <w:t>f.</w:t>
      </w:r>
      <w:r w:rsidR="00501089">
        <w:t>we(</w:t>
      </w:r>
      <w:r w:rsidR="00501089">
        <w:rPr>
          <w:smallCaps/>
        </w:rPr>
        <w:t>inc</w:t>
      </w:r>
      <w:r w:rsidR="00501089">
        <w:t>)</w:t>
      </w:r>
      <w:r w:rsidR="00501089">
        <w:tab/>
      </w:r>
      <w:r w:rsidR="00501089">
        <w:rPr>
          <w:smallCaps/>
        </w:rPr>
        <w:t>loc</w:t>
      </w:r>
      <w:r w:rsidR="00501089">
        <w:t>-that</w:t>
      </w:r>
      <w:r w:rsidR="00501089">
        <w:tab/>
        <w:t>will</w:t>
      </w:r>
      <w:r w:rsidR="00501089">
        <w:tab/>
      </w:r>
      <w:r w:rsidR="00501089">
        <w:rPr>
          <w:smallCaps/>
        </w:rPr>
        <w:t>af</w:t>
      </w:r>
      <w:r w:rsidR="00501089">
        <w:t>-die</w:t>
      </w:r>
    </w:p>
    <w:p w14:paraId="021159C3" w14:textId="77777777" w:rsidR="00800AD8" w:rsidRDefault="00800AD8">
      <w:pPr>
        <w:pStyle w:val="InterlineFree"/>
      </w:pPr>
      <w:r>
        <w:t>If we have millet, there will be a death.</w:t>
      </w:r>
    </w:p>
    <w:p w14:paraId="6EAD303B" w14:textId="77777777" w:rsidR="00501089" w:rsidRDefault="00DC1AE0" w:rsidP="00501089">
      <w:pPr>
        <w:pStyle w:val="InterlineText"/>
        <w:tabs>
          <w:tab w:val="left" w:pos="533"/>
          <w:tab w:val="left" w:pos="1187"/>
          <w:tab w:val="left" w:pos="2111"/>
          <w:tab w:val="left" w:pos="3545"/>
          <w:tab w:val="left" w:pos="4049"/>
          <w:tab w:val="left" w:pos="6353"/>
          <w:tab w:val="left" w:pos="6842"/>
        </w:tabs>
      </w:pPr>
      <w:r w:rsidRPr="003A1D48">
        <w:rPr>
          <w:rStyle w:val="InterlineTextNumChar"/>
        </w:rPr>
        <w:t>019</w:t>
      </w:r>
      <w:r w:rsidR="00800AD8">
        <w:tab/>
        <w:t>nu</w:t>
      </w:r>
      <w:r w:rsidR="00501089">
        <w:tab/>
        <w:t>izua</w:t>
      </w:r>
      <w:r w:rsidR="00501089">
        <w:tab/>
        <w:t>qemaluqalu</w:t>
      </w:r>
      <w:r w:rsidR="00501089">
        <w:tab/>
        <w:t>tua</w:t>
      </w:r>
      <w:r w:rsidR="00501089">
        <w:tab/>
        <w:t>tsinqadjan,</w:t>
      </w:r>
      <w:r w:rsidR="00501089">
        <w:tab/>
        <w:t>uri</w:t>
      </w:r>
      <w:r w:rsidR="00501089">
        <w:tab/>
        <w:t>izua</w:t>
      </w:r>
    </w:p>
    <w:p w14:paraId="05202F97" w14:textId="77777777" w:rsidR="00800AD8" w:rsidRDefault="00800AD8" w:rsidP="00501089">
      <w:pPr>
        <w:pStyle w:val="InterlineGlossWithTrans"/>
        <w:tabs>
          <w:tab w:val="left" w:pos="533"/>
          <w:tab w:val="left" w:pos="1187"/>
          <w:tab w:val="left" w:pos="2111"/>
          <w:tab w:val="left" w:pos="3545"/>
          <w:tab w:val="left" w:pos="4049"/>
          <w:tab w:val="left" w:pos="6353"/>
          <w:tab w:val="left" w:pos="6842"/>
        </w:tabs>
      </w:pPr>
      <w:r>
        <w:tab/>
        <w:t>nu</w:t>
      </w:r>
      <w:r w:rsidR="00501089">
        <w:tab/>
        <w:t>i-zua</w:t>
      </w:r>
      <w:r w:rsidR="00501089">
        <w:tab/>
        <w:t>em=qalu-qalu</w:t>
      </w:r>
      <w:r w:rsidR="00501089">
        <w:tab/>
        <w:t>tua</w:t>
      </w:r>
      <w:r w:rsidR="00501089">
        <w:tab/>
        <w:t>in=tseqadj-an</w:t>
      </w:r>
      <w:r w:rsidR="00501089">
        <w:tab/>
        <w:t>uri</w:t>
      </w:r>
      <w:r w:rsidR="00501089">
        <w:tab/>
        <w:t>i-zua</w:t>
      </w:r>
    </w:p>
    <w:p w14:paraId="3ECE6A7B" w14:textId="77777777" w:rsidR="00800AD8" w:rsidRDefault="00800AD8" w:rsidP="00501089">
      <w:pPr>
        <w:pStyle w:val="InterlineTransNoFree"/>
        <w:tabs>
          <w:tab w:val="left" w:pos="1187"/>
          <w:tab w:val="left" w:pos="2111"/>
          <w:tab w:val="left" w:pos="3545"/>
          <w:tab w:val="left" w:pos="4049"/>
          <w:tab w:val="left" w:pos="6353"/>
          <w:tab w:val="left" w:pos="6842"/>
        </w:tabs>
      </w:pPr>
      <w:r>
        <w:tab/>
        <w:t>when</w:t>
      </w:r>
      <w:r w:rsidR="00501089">
        <w:tab/>
      </w:r>
      <w:r w:rsidR="00501089">
        <w:rPr>
          <w:smallCaps/>
        </w:rPr>
        <w:t>loc</w:t>
      </w:r>
      <w:r w:rsidR="00501089">
        <w:t>-that</w:t>
      </w:r>
      <w:r w:rsidR="00501089">
        <w:tab/>
      </w:r>
      <w:r w:rsidR="00501089">
        <w:rPr>
          <w:smallCaps/>
        </w:rPr>
        <w:t>af</w:t>
      </w:r>
      <w:r w:rsidR="00501089">
        <w:t>=</w:t>
      </w:r>
      <w:r w:rsidR="00501089">
        <w:rPr>
          <w:smallCaps/>
        </w:rPr>
        <w:t>red</w:t>
      </w:r>
      <w:r w:rsidR="00501089">
        <w:t>-carry</w:t>
      </w:r>
      <w:r w:rsidR="00501089">
        <w:tab/>
      </w:r>
      <w:r w:rsidR="00501089">
        <w:rPr>
          <w:smallCaps/>
        </w:rPr>
        <w:t>obl</w:t>
      </w:r>
      <w:r w:rsidR="00501089">
        <w:tab/>
      </w:r>
      <w:r w:rsidR="00501089">
        <w:rPr>
          <w:smallCaps/>
        </w:rPr>
        <w:t>perf</w:t>
      </w:r>
      <w:r w:rsidR="00501089">
        <w:t>=plane.wood-</w:t>
      </w:r>
      <w:r w:rsidR="00501089">
        <w:rPr>
          <w:smallCaps/>
        </w:rPr>
        <w:t>nom</w:t>
      </w:r>
      <w:r w:rsidR="00501089">
        <w:tab/>
        <w:t>will</w:t>
      </w:r>
      <w:r w:rsidR="00501089">
        <w:tab/>
      </w:r>
      <w:r w:rsidR="00501089">
        <w:rPr>
          <w:smallCaps/>
        </w:rPr>
        <w:t>loc</w:t>
      </w:r>
      <w:r w:rsidR="00501089">
        <w:t>-that</w:t>
      </w:r>
    </w:p>
    <w:p w14:paraId="0FD7B41F" w14:textId="77777777" w:rsidR="00800AD8" w:rsidRDefault="00800AD8" w:rsidP="00501089">
      <w:pPr>
        <w:pStyle w:val="InterlineText"/>
        <w:tabs>
          <w:tab w:val="left" w:pos="533"/>
          <w:tab w:val="left" w:pos="1532"/>
          <w:tab w:val="left" w:pos="2036"/>
        </w:tabs>
      </w:pPr>
      <w:r>
        <w:tab/>
        <w:t>matsay</w:t>
      </w:r>
      <w:r>
        <w:tab/>
        <w:t>i</w:t>
      </w:r>
      <w:r>
        <w:tab/>
        <w:t>djalan.</w:t>
      </w:r>
    </w:p>
    <w:p w14:paraId="6125CF05" w14:textId="77777777" w:rsidR="00800AD8" w:rsidRDefault="00800AD8" w:rsidP="00501089">
      <w:pPr>
        <w:pStyle w:val="InterlineGlossWithTrans"/>
        <w:tabs>
          <w:tab w:val="left" w:pos="533"/>
          <w:tab w:val="left" w:pos="1532"/>
          <w:tab w:val="left" w:pos="2036"/>
        </w:tabs>
      </w:pPr>
      <w:r>
        <w:tab/>
        <w:t>m-patsay</w:t>
      </w:r>
      <w:r>
        <w:tab/>
        <w:t>i</w:t>
      </w:r>
      <w:r>
        <w:tab/>
        <w:t>djalan</w:t>
      </w:r>
    </w:p>
    <w:p w14:paraId="0283D0C8" w14:textId="77777777" w:rsidR="00800AD8" w:rsidRDefault="00800AD8" w:rsidP="00501089">
      <w:pPr>
        <w:pStyle w:val="InterlineTrans"/>
        <w:tabs>
          <w:tab w:val="left" w:pos="533"/>
          <w:tab w:val="left" w:pos="1532"/>
          <w:tab w:val="left" w:pos="2036"/>
        </w:tabs>
      </w:pPr>
      <w:r>
        <w:tab/>
      </w:r>
      <w:r>
        <w:rPr>
          <w:smallCaps/>
        </w:rPr>
        <w:t>af</w:t>
      </w:r>
      <w:r>
        <w:t>-die</w:t>
      </w:r>
      <w:r>
        <w:tab/>
      </w:r>
      <w:r>
        <w:rPr>
          <w:smallCaps/>
        </w:rPr>
        <w:t>loc</w:t>
      </w:r>
      <w:r>
        <w:tab/>
        <w:t>road</w:t>
      </w:r>
    </w:p>
    <w:p w14:paraId="15ED3398" w14:textId="77777777" w:rsidR="00800AD8" w:rsidRDefault="00800AD8">
      <w:pPr>
        <w:pStyle w:val="InterlineFree"/>
      </w:pPr>
      <w:r>
        <w:t>If someone is carrying cut planks of wood, someone will die on a track.</w:t>
      </w:r>
    </w:p>
    <w:p w14:paraId="47E104C5" w14:textId="77777777" w:rsidR="00501089" w:rsidRDefault="00DC1AE0" w:rsidP="00501089">
      <w:pPr>
        <w:pStyle w:val="InterlineText"/>
        <w:tabs>
          <w:tab w:val="left" w:pos="533"/>
          <w:tab w:val="left" w:pos="1187"/>
          <w:tab w:val="left" w:pos="2231"/>
          <w:tab w:val="left" w:pos="3275"/>
          <w:tab w:val="left" w:pos="4049"/>
          <w:tab w:val="left" w:pos="5258"/>
          <w:tab w:val="left" w:pos="6302"/>
          <w:tab w:val="left" w:pos="6806"/>
          <w:tab w:val="left" w:pos="7535"/>
        </w:tabs>
      </w:pPr>
      <w:r w:rsidRPr="003A1D48">
        <w:rPr>
          <w:rStyle w:val="InterlineTextNumChar"/>
        </w:rPr>
        <w:t>020</w:t>
      </w:r>
      <w:r w:rsidR="00800AD8">
        <w:tab/>
        <w:t>nu</w:t>
      </w:r>
      <w:r w:rsidR="00800AD8">
        <w:tab/>
        <w:t>misepi</w:t>
      </w:r>
      <w:r w:rsidR="00800AD8">
        <w:tab/>
        <w:t>tjen</w:t>
      </w:r>
      <w:r w:rsidR="00800AD8">
        <w:tab/>
        <w:t>tu</w:t>
      </w:r>
      <w:r w:rsidR="00501089">
        <w:tab/>
        <w:t>kemakan</w:t>
      </w:r>
      <w:r w:rsidR="00501089">
        <w:tab/>
        <w:t>itjen</w:t>
      </w:r>
      <w:r w:rsidR="00501089">
        <w:tab/>
        <w:t>tua</w:t>
      </w:r>
      <w:r w:rsidR="00501089">
        <w:tab/>
        <w:t>vutjuî</w:t>
      </w:r>
      <w:r w:rsidR="00501089">
        <w:tab/>
        <w:t>tua</w:t>
      </w:r>
    </w:p>
    <w:p w14:paraId="1E80CD0A" w14:textId="77777777" w:rsidR="00800AD8" w:rsidRDefault="00800AD8" w:rsidP="00501089">
      <w:pPr>
        <w:pStyle w:val="InterlineGlossWithTrans"/>
        <w:tabs>
          <w:tab w:val="left" w:pos="533"/>
          <w:tab w:val="left" w:pos="1187"/>
          <w:tab w:val="left" w:pos="2231"/>
          <w:tab w:val="left" w:pos="3275"/>
          <w:tab w:val="left" w:pos="4049"/>
          <w:tab w:val="left" w:pos="5258"/>
          <w:tab w:val="left" w:pos="6302"/>
          <w:tab w:val="left" w:pos="6806"/>
          <w:tab w:val="left" w:pos="7535"/>
        </w:tabs>
      </w:pPr>
      <w:r>
        <w:tab/>
        <w:t>nu</w:t>
      </w:r>
      <w:r>
        <w:tab/>
        <w:t>mi-sepi</w:t>
      </w:r>
      <w:r>
        <w:tab/>
        <w:t>tjen</w:t>
      </w:r>
      <w:r>
        <w:tab/>
        <w:t>tu</w:t>
      </w:r>
      <w:r w:rsidR="00501089">
        <w:tab/>
        <w:t>em=ka-kan</w:t>
      </w:r>
      <w:r w:rsidR="00501089">
        <w:tab/>
        <w:t>itjen</w:t>
      </w:r>
      <w:r w:rsidR="00501089">
        <w:tab/>
        <w:t>tua</w:t>
      </w:r>
      <w:r w:rsidR="00501089">
        <w:tab/>
        <w:t>vutjuî</w:t>
      </w:r>
      <w:r w:rsidR="00501089">
        <w:tab/>
        <w:t>tua</w:t>
      </w:r>
    </w:p>
    <w:p w14:paraId="4E46B972" w14:textId="77777777" w:rsidR="00800AD8" w:rsidRDefault="00800AD8" w:rsidP="00501089">
      <w:pPr>
        <w:pStyle w:val="InterlineTransNoFree"/>
        <w:tabs>
          <w:tab w:val="left" w:pos="1187"/>
          <w:tab w:val="left" w:pos="2231"/>
          <w:tab w:val="left" w:pos="3275"/>
          <w:tab w:val="left" w:pos="4049"/>
          <w:tab w:val="left" w:pos="5258"/>
          <w:tab w:val="left" w:pos="6302"/>
          <w:tab w:val="left" w:pos="6806"/>
          <w:tab w:val="left" w:pos="7535"/>
        </w:tabs>
      </w:pPr>
      <w:r>
        <w:tab/>
        <w:t>when</w:t>
      </w:r>
      <w:r>
        <w:tab/>
      </w:r>
      <w:r>
        <w:rPr>
          <w:smallCaps/>
        </w:rPr>
        <w:t>af</w:t>
      </w:r>
      <w:r>
        <w:t>-dream</w:t>
      </w:r>
      <w:r>
        <w:tab/>
      </w:r>
      <w:r>
        <w:rPr>
          <w:smallCaps/>
        </w:rPr>
        <w:t>f.</w:t>
      </w:r>
      <w:r>
        <w:t>we(</w:t>
      </w:r>
      <w:r>
        <w:rPr>
          <w:smallCaps/>
        </w:rPr>
        <w:t>inc</w:t>
      </w:r>
      <w:r>
        <w:t>)</w:t>
      </w:r>
      <w:r>
        <w:tab/>
      </w:r>
      <w:r>
        <w:rPr>
          <w:smallCaps/>
        </w:rPr>
        <w:t>compl</w:t>
      </w:r>
      <w:r w:rsidR="00501089">
        <w:tab/>
      </w:r>
      <w:r w:rsidR="00501089">
        <w:rPr>
          <w:smallCaps/>
        </w:rPr>
        <w:t>af</w:t>
      </w:r>
      <w:r w:rsidR="00501089">
        <w:t>=</w:t>
      </w:r>
      <w:r w:rsidR="00501089">
        <w:rPr>
          <w:smallCaps/>
        </w:rPr>
        <w:t>red</w:t>
      </w:r>
      <w:r w:rsidR="00501089">
        <w:t>-eat</w:t>
      </w:r>
      <w:r w:rsidR="00501089">
        <w:tab/>
      </w:r>
      <w:r w:rsidR="00501089">
        <w:rPr>
          <w:smallCaps/>
        </w:rPr>
        <w:t>f.</w:t>
      </w:r>
      <w:r w:rsidR="00501089">
        <w:t>we(</w:t>
      </w:r>
      <w:r w:rsidR="00501089">
        <w:rPr>
          <w:smallCaps/>
        </w:rPr>
        <w:t>inc</w:t>
      </w:r>
      <w:r w:rsidR="00501089">
        <w:t>)</w:t>
      </w:r>
      <w:r w:rsidR="00501089">
        <w:tab/>
      </w:r>
      <w:r w:rsidR="00501089">
        <w:rPr>
          <w:smallCaps/>
        </w:rPr>
        <w:t>obl</w:t>
      </w:r>
      <w:r w:rsidR="00501089">
        <w:tab/>
        <w:t>meat</w:t>
      </w:r>
      <w:r w:rsidR="00501089">
        <w:tab/>
      </w:r>
      <w:r w:rsidR="00501089">
        <w:rPr>
          <w:smallCaps/>
        </w:rPr>
        <w:t>obl</w:t>
      </w:r>
    </w:p>
    <w:p w14:paraId="0A4528D4" w14:textId="77777777" w:rsidR="00501089" w:rsidRDefault="00800AD8" w:rsidP="00501089">
      <w:pPr>
        <w:pStyle w:val="InterlineText"/>
        <w:tabs>
          <w:tab w:val="left" w:pos="533"/>
          <w:tab w:val="left" w:pos="1577"/>
          <w:tab w:val="left" w:pos="2336"/>
          <w:tab w:val="left" w:pos="3725"/>
        </w:tabs>
      </w:pPr>
      <w:r>
        <w:tab/>
        <w:t>qavay,</w:t>
      </w:r>
      <w:r w:rsidR="00501089">
        <w:tab/>
        <w:t>sika</w:t>
      </w:r>
      <w:r w:rsidR="00501089">
        <w:tab/>
        <w:t>saqetjuqetju</w:t>
      </w:r>
      <w:r w:rsidR="00501089">
        <w:tab/>
        <w:t>aya.</w:t>
      </w:r>
    </w:p>
    <w:p w14:paraId="1A3BFB66" w14:textId="77777777" w:rsidR="00800AD8" w:rsidRDefault="00800AD8" w:rsidP="00501089">
      <w:pPr>
        <w:pStyle w:val="InterlineGlossWithTrans"/>
        <w:tabs>
          <w:tab w:val="left" w:pos="533"/>
          <w:tab w:val="left" w:pos="1577"/>
          <w:tab w:val="left" w:pos="2336"/>
          <w:tab w:val="left" w:pos="3725"/>
        </w:tabs>
      </w:pPr>
      <w:r>
        <w:tab/>
        <w:t>qavay</w:t>
      </w:r>
      <w:r w:rsidR="00501089">
        <w:tab/>
        <w:t>sika</w:t>
      </w:r>
      <w:r w:rsidR="00501089">
        <w:tab/>
        <w:t>qetju=saqetju</w:t>
      </w:r>
      <w:r w:rsidR="00501089">
        <w:tab/>
        <w:t>aya</w:t>
      </w:r>
    </w:p>
    <w:p w14:paraId="0A283C3E" w14:textId="77777777" w:rsidR="00800AD8" w:rsidRDefault="00800AD8" w:rsidP="00501089">
      <w:pPr>
        <w:pStyle w:val="InterlineTrans"/>
        <w:tabs>
          <w:tab w:val="left" w:pos="533"/>
          <w:tab w:val="left" w:pos="1577"/>
          <w:tab w:val="left" w:pos="2336"/>
          <w:tab w:val="left" w:pos="3725"/>
        </w:tabs>
      </w:pPr>
      <w:r>
        <w:tab/>
        <w:t>dumpling</w:t>
      </w:r>
      <w:r w:rsidR="00501089">
        <w:tab/>
        <w:t>reason</w:t>
      </w:r>
      <w:r w:rsidR="00501089">
        <w:tab/>
      </w:r>
      <w:r w:rsidR="00501089">
        <w:rPr>
          <w:smallCaps/>
        </w:rPr>
        <w:t>red</w:t>
      </w:r>
      <w:r w:rsidR="00501089">
        <w:t>=painful</w:t>
      </w:r>
      <w:r w:rsidR="00501089">
        <w:tab/>
        <w:t>say</w:t>
      </w:r>
    </w:p>
    <w:p w14:paraId="449BD53D" w14:textId="77777777" w:rsidR="00800AD8" w:rsidRDefault="00800AD8">
      <w:pPr>
        <w:pStyle w:val="InterlineFree"/>
      </w:pPr>
      <w:r>
        <w:t>If we dream that we are</w:t>
      </w:r>
      <w:r w:rsidR="00501089">
        <w:t xml:space="preserve"> eating meat or millet dumplings, it is said to be a sign of illness.</w:t>
      </w:r>
    </w:p>
    <w:p w14:paraId="29506046" w14:textId="77777777" w:rsidR="00501089" w:rsidRDefault="00DC1AE0" w:rsidP="00501089">
      <w:pPr>
        <w:pStyle w:val="InterlineText"/>
        <w:tabs>
          <w:tab w:val="left" w:pos="533"/>
          <w:tab w:val="left" w:pos="1187"/>
          <w:tab w:val="left" w:pos="2051"/>
          <w:tab w:val="left" w:pos="3095"/>
          <w:tab w:val="left" w:pos="3599"/>
          <w:tab w:val="left" w:pos="4373"/>
          <w:tab w:val="left" w:pos="4877"/>
          <w:tab w:val="left" w:pos="5981"/>
          <w:tab w:val="left" w:pos="6485"/>
          <w:tab w:val="left" w:pos="7259"/>
        </w:tabs>
      </w:pPr>
      <w:r w:rsidRPr="003A1D48">
        <w:rPr>
          <w:rStyle w:val="InterlineTextNumChar"/>
        </w:rPr>
        <w:t>021</w:t>
      </w:r>
      <w:r w:rsidR="00800AD8">
        <w:tab/>
        <w:t>nu</w:t>
      </w:r>
      <w:r w:rsidR="00800AD8">
        <w:tab/>
        <w:t>keman</w:t>
      </w:r>
      <w:r w:rsidR="00800AD8">
        <w:tab/>
        <w:t>itjen</w:t>
      </w:r>
      <w:r w:rsidR="00501089">
        <w:tab/>
        <w:t>tua</w:t>
      </w:r>
      <w:r w:rsidR="00501089">
        <w:tab/>
        <w:t>sutjaw</w:t>
      </w:r>
      <w:r w:rsidR="00501089">
        <w:tab/>
        <w:t>tua</w:t>
      </w:r>
      <w:r w:rsidR="00501089">
        <w:tab/>
        <w:t>îuaîu</w:t>
      </w:r>
      <w:r w:rsidR="00501089">
        <w:tab/>
        <w:t>tua</w:t>
      </w:r>
      <w:r w:rsidR="00501089">
        <w:tab/>
        <w:t>paday,</w:t>
      </w:r>
      <w:r w:rsidR="00501089">
        <w:tab/>
        <w:t>siqesaqesang.</w:t>
      </w:r>
    </w:p>
    <w:p w14:paraId="0B8A327A" w14:textId="77777777" w:rsidR="00800AD8" w:rsidRDefault="00800AD8" w:rsidP="00501089">
      <w:pPr>
        <w:pStyle w:val="InterlineGlossWithTrans"/>
        <w:tabs>
          <w:tab w:val="left" w:pos="533"/>
          <w:tab w:val="left" w:pos="1187"/>
          <w:tab w:val="left" w:pos="2051"/>
          <w:tab w:val="left" w:pos="3095"/>
          <w:tab w:val="left" w:pos="3599"/>
          <w:tab w:val="left" w:pos="4373"/>
          <w:tab w:val="left" w:pos="4877"/>
          <w:tab w:val="left" w:pos="5981"/>
          <w:tab w:val="left" w:pos="6485"/>
          <w:tab w:val="left" w:pos="7259"/>
        </w:tabs>
      </w:pPr>
      <w:r>
        <w:tab/>
        <w:t>nu</w:t>
      </w:r>
      <w:r>
        <w:tab/>
        <w:t>em=kan</w:t>
      </w:r>
      <w:r>
        <w:tab/>
        <w:t>itjen</w:t>
      </w:r>
      <w:r w:rsidR="00501089">
        <w:tab/>
        <w:t>tua</w:t>
      </w:r>
      <w:r w:rsidR="00501089">
        <w:tab/>
        <w:t>sutjaw</w:t>
      </w:r>
      <w:r w:rsidR="00501089">
        <w:tab/>
        <w:t>tua</w:t>
      </w:r>
      <w:r w:rsidR="00501089">
        <w:tab/>
        <w:t>îu-aîu</w:t>
      </w:r>
      <w:r w:rsidR="00501089">
        <w:tab/>
        <w:t>tua</w:t>
      </w:r>
      <w:r w:rsidR="00501089">
        <w:tab/>
        <w:t>paday</w:t>
      </w:r>
      <w:r w:rsidR="00501089">
        <w:tab/>
        <w:t>si-qesa-qesang</w:t>
      </w:r>
    </w:p>
    <w:p w14:paraId="4FBF2C04" w14:textId="77777777" w:rsidR="00800AD8" w:rsidRDefault="00800AD8" w:rsidP="00501089">
      <w:pPr>
        <w:pStyle w:val="InterlineTrans"/>
        <w:tabs>
          <w:tab w:val="left" w:pos="533"/>
          <w:tab w:val="left" w:pos="1187"/>
          <w:tab w:val="left" w:pos="2051"/>
          <w:tab w:val="left" w:pos="3095"/>
          <w:tab w:val="left" w:pos="3599"/>
          <w:tab w:val="left" w:pos="4373"/>
          <w:tab w:val="left" w:pos="4877"/>
          <w:tab w:val="left" w:pos="5981"/>
          <w:tab w:val="left" w:pos="6485"/>
          <w:tab w:val="left" w:pos="7259"/>
        </w:tabs>
      </w:pPr>
      <w:r>
        <w:tab/>
        <w:t>when</w:t>
      </w:r>
      <w:r>
        <w:tab/>
      </w:r>
      <w:r>
        <w:rPr>
          <w:smallCaps/>
        </w:rPr>
        <w:t>af</w:t>
      </w:r>
      <w:r>
        <w:t>=eat</w:t>
      </w:r>
      <w:r>
        <w:tab/>
      </w:r>
      <w:r>
        <w:rPr>
          <w:smallCaps/>
        </w:rPr>
        <w:t>f.</w:t>
      </w:r>
      <w:r>
        <w:t>we(</w:t>
      </w:r>
      <w:r>
        <w:rPr>
          <w:smallCaps/>
        </w:rPr>
        <w:t>inc</w:t>
      </w:r>
      <w:r>
        <w:t>)</w:t>
      </w:r>
      <w:r w:rsidR="00501089">
        <w:tab/>
      </w:r>
      <w:r w:rsidR="00501089">
        <w:rPr>
          <w:smallCaps/>
        </w:rPr>
        <w:t>obl</w:t>
      </w:r>
      <w:r w:rsidR="00501089">
        <w:tab/>
        <w:t>peanut</w:t>
      </w:r>
      <w:r w:rsidR="00501089">
        <w:tab/>
      </w:r>
      <w:r w:rsidR="00501089">
        <w:rPr>
          <w:smallCaps/>
        </w:rPr>
        <w:t>obl</w:t>
      </w:r>
      <w:r w:rsidR="00501089">
        <w:tab/>
      </w:r>
      <w:r w:rsidR="00501089">
        <w:rPr>
          <w:smallCaps/>
        </w:rPr>
        <w:t>red</w:t>
      </w:r>
      <w:r w:rsidR="00501089">
        <w:t>-sweet</w:t>
      </w:r>
      <w:r w:rsidR="00501089">
        <w:tab/>
      </w:r>
      <w:r w:rsidR="00501089">
        <w:rPr>
          <w:smallCaps/>
        </w:rPr>
        <w:t>obl</w:t>
      </w:r>
      <w:r w:rsidR="00501089">
        <w:tab/>
        <w:t>rice</w:t>
      </w:r>
      <w:r w:rsidR="00501089">
        <w:tab/>
      </w:r>
      <w:r w:rsidR="00501089">
        <w:rPr>
          <w:smallCaps/>
        </w:rPr>
        <w:t>if</w:t>
      </w:r>
      <w:r w:rsidR="00501089">
        <w:t>-</w:t>
      </w:r>
      <w:r w:rsidR="00501089">
        <w:rPr>
          <w:smallCaps/>
        </w:rPr>
        <w:t>red</w:t>
      </w:r>
      <w:r w:rsidR="00501089">
        <w:t>-cold</w:t>
      </w:r>
    </w:p>
    <w:p w14:paraId="74086A0B" w14:textId="77777777" w:rsidR="00800AD8" w:rsidRDefault="00800AD8">
      <w:pPr>
        <w:pStyle w:val="InterlineFree"/>
      </w:pPr>
      <w:r>
        <w:t>If we are eating peanuts, sweets or rice, it’s a sign of a cough.</w:t>
      </w:r>
    </w:p>
    <w:p w14:paraId="01D92AFA" w14:textId="77777777" w:rsidR="00501089" w:rsidRDefault="00DC1AE0" w:rsidP="001522FD">
      <w:pPr>
        <w:pStyle w:val="InterlineText"/>
        <w:tabs>
          <w:tab w:val="left" w:pos="533"/>
          <w:tab w:val="left" w:pos="1187"/>
          <w:tab w:val="left" w:pos="2201"/>
          <w:tab w:val="left" w:pos="3350"/>
          <w:tab w:val="left" w:pos="4394"/>
          <w:tab w:val="left" w:pos="5318"/>
          <w:tab w:val="left" w:pos="5807"/>
          <w:tab w:val="left" w:pos="6806"/>
          <w:tab w:val="left" w:pos="7070"/>
          <w:tab w:val="left" w:pos="7934"/>
        </w:tabs>
      </w:pPr>
      <w:r w:rsidRPr="003A1D48">
        <w:rPr>
          <w:rStyle w:val="InterlineTextNumChar"/>
        </w:rPr>
        <w:t>022</w:t>
      </w:r>
      <w:r w:rsidR="00800AD8">
        <w:tab/>
        <w:t>nu</w:t>
      </w:r>
      <w:r w:rsidR="00800AD8">
        <w:tab/>
        <w:t>seman</w:t>
      </w:r>
      <w:r w:rsidR="00800AD8">
        <w:tab/>
        <w:t>umaumaq</w:t>
      </w:r>
      <w:r w:rsidR="00800AD8">
        <w:tab/>
        <w:t>itjen,</w:t>
      </w:r>
      <w:r w:rsidR="00501089">
        <w:tab/>
        <w:t>izua</w:t>
      </w:r>
      <w:r w:rsidR="00501089">
        <w:tab/>
        <w:t>uri</w:t>
      </w:r>
      <w:r w:rsidR="00501089">
        <w:tab/>
        <w:t>matsay</w:t>
      </w:r>
      <w:r w:rsidR="00501089">
        <w:tab/>
        <w:t>a</w:t>
      </w:r>
      <w:r w:rsidR="00501089">
        <w:tab/>
        <w:t>sisan</w:t>
      </w:r>
      <w:r w:rsidR="001522FD">
        <w:tab/>
        <w:t>luvang</w:t>
      </w:r>
    </w:p>
    <w:p w14:paraId="0352596B" w14:textId="77777777" w:rsidR="00800AD8" w:rsidRDefault="00800AD8" w:rsidP="001522FD">
      <w:pPr>
        <w:pStyle w:val="InterlineGlossWithTrans"/>
        <w:tabs>
          <w:tab w:val="left" w:pos="533"/>
          <w:tab w:val="left" w:pos="1187"/>
          <w:tab w:val="left" w:pos="2201"/>
          <w:tab w:val="left" w:pos="3350"/>
          <w:tab w:val="left" w:pos="4394"/>
          <w:tab w:val="left" w:pos="5318"/>
          <w:tab w:val="left" w:pos="5807"/>
          <w:tab w:val="left" w:pos="6806"/>
          <w:tab w:val="left" w:pos="7070"/>
          <w:tab w:val="left" w:pos="7934"/>
        </w:tabs>
      </w:pPr>
      <w:r>
        <w:tab/>
        <w:t>nu</w:t>
      </w:r>
      <w:r>
        <w:tab/>
        <w:t>em=sane</w:t>
      </w:r>
      <w:r>
        <w:tab/>
        <w:t>uma-umaq</w:t>
      </w:r>
      <w:r>
        <w:tab/>
        <w:t>itjen</w:t>
      </w:r>
      <w:r w:rsidR="00501089">
        <w:tab/>
        <w:t>i-zua</w:t>
      </w:r>
      <w:r w:rsidR="00501089">
        <w:tab/>
        <w:t>uri</w:t>
      </w:r>
      <w:r w:rsidR="00501089">
        <w:tab/>
        <w:t>m-patsay</w:t>
      </w:r>
      <w:r w:rsidR="00501089">
        <w:tab/>
        <w:t>a</w:t>
      </w:r>
      <w:r w:rsidR="00501089">
        <w:tab/>
        <w:t>si-sane</w:t>
      </w:r>
      <w:r w:rsidR="001522FD">
        <w:tab/>
        <w:t>luvang</w:t>
      </w:r>
    </w:p>
    <w:p w14:paraId="093D11E1" w14:textId="77777777" w:rsidR="00800AD8" w:rsidRDefault="00800AD8" w:rsidP="001522FD">
      <w:pPr>
        <w:pStyle w:val="InterlineTransNoFree"/>
        <w:tabs>
          <w:tab w:val="left" w:pos="1187"/>
          <w:tab w:val="left" w:pos="2201"/>
          <w:tab w:val="left" w:pos="3350"/>
          <w:tab w:val="left" w:pos="4394"/>
          <w:tab w:val="left" w:pos="5318"/>
          <w:tab w:val="left" w:pos="5807"/>
          <w:tab w:val="left" w:pos="6806"/>
          <w:tab w:val="left" w:pos="7070"/>
          <w:tab w:val="left" w:pos="7934"/>
        </w:tabs>
      </w:pPr>
      <w:r>
        <w:tab/>
        <w:t>when</w:t>
      </w:r>
      <w:r>
        <w:tab/>
      </w:r>
      <w:r>
        <w:rPr>
          <w:smallCaps/>
        </w:rPr>
        <w:t>af</w:t>
      </w:r>
      <w:r>
        <w:t>=make</w:t>
      </w:r>
      <w:r>
        <w:tab/>
      </w:r>
      <w:r>
        <w:rPr>
          <w:smallCaps/>
        </w:rPr>
        <w:t>red</w:t>
      </w:r>
      <w:r>
        <w:t>-house</w:t>
      </w:r>
      <w:r>
        <w:tab/>
      </w:r>
      <w:r>
        <w:rPr>
          <w:smallCaps/>
        </w:rPr>
        <w:t>f.</w:t>
      </w:r>
      <w:r>
        <w:t>we(</w:t>
      </w:r>
      <w:r>
        <w:rPr>
          <w:smallCaps/>
        </w:rPr>
        <w:t>inc</w:t>
      </w:r>
      <w:r>
        <w:t>)</w:t>
      </w:r>
      <w:r w:rsidR="00501089">
        <w:tab/>
      </w:r>
      <w:r w:rsidR="00501089">
        <w:rPr>
          <w:smallCaps/>
        </w:rPr>
        <w:t>loc</w:t>
      </w:r>
      <w:r w:rsidR="00501089">
        <w:t>-that</w:t>
      </w:r>
      <w:r w:rsidR="00501089">
        <w:tab/>
        <w:t>will</w:t>
      </w:r>
      <w:r w:rsidR="00501089">
        <w:tab/>
      </w:r>
      <w:r w:rsidR="00501089">
        <w:rPr>
          <w:smallCaps/>
        </w:rPr>
        <w:t>af</w:t>
      </w:r>
      <w:r w:rsidR="00501089">
        <w:t>-die</w:t>
      </w:r>
      <w:r w:rsidR="00501089">
        <w:rPr>
          <w:smallCaps/>
        </w:rPr>
        <w:tab/>
        <w:t>c</w:t>
      </w:r>
      <w:r w:rsidR="00501089">
        <w:tab/>
      </w:r>
      <w:r w:rsidR="00501089">
        <w:rPr>
          <w:smallCaps/>
        </w:rPr>
        <w:t>if</w:t>
      </w:r>
      <w:r w:rsidR="00501089">
        <w:t>-make</w:t>
      </w:r>
      <w:r w:rsidR="001522FD">
        <w:tab/>
        <w:t>grave</w:t>
      </w:r>
    </w:p>
    <w:p w14:paraId="06E38B1A" w14:textId="77777777" w:rsidR="00800AD8" w:rsidRDefault="00800AD8" w:rsidP="001522FD">
      <w:pPr>
        <w:pStyle w:val="InterlineText"/>
        <w:tabs>
          <w:tab w:val="left" w:pos="533"/>
        </w:tabs>
      </w:pPr>
      <w:r>
        <w:tab/>
        <w:t>tjanuitjen.</w:t>
      </w:r>
    </w:p>
    <w:p w14:paraId="625C104C" w14:textId="77777777" w:rsidR="001522FD" w:rsidRDefault="001522FD" w:rsidP="001522FD">
      <w:pPr>
        <w:pStyle w:val="InterlineGlossWithTrans"/>
        <w:tabs>
          <w:tab w:val="left" w:pos="533"/>
        </w:tabs>
      </w:pPr>
      <w:r>
        <w:tab/>
        <w:t>tjanu-itjen</w:t>
      </w:r>
    </w:p>
    <w:p w14:paraId="00EA0F92" w14:textId="77777777" w:rsidR="001522FD" w:rsidRDefault="001522FD" w:rsidP="001522FD">
      <w:pPr>
        <w:pStyle w:val="InterlineTrans"/>
        <w:tabs>
          <w:tab w:val="left" w:pos="533"/>
        </w:tabs>
      </w:pPr>
      <w:r>
        <w:tab/>
      </w:r>
      <w:r w:rsidRPr="001522FD">
        <w:rPr>
          <w:smallCaps/>
        </w:rPr>
        <w:t>obl</w:t>
      </w:r>
      <w:r>
        <w:t>-we(</w:t>
      </w:r>
      <w:r w:rsidRPr="001522FD">
        <w:rPr>
          <w:smallCaps/>
        </w:rPr>
        <w:t>inc</w:t>
      </w:r>
      <w:r>
        <w:t>)</w:t>
      </w:r>
    </w:p>
    <w:p w14:paraId="2E63FAC7" w14:textId="77777777" w:rsidR="00800AD8" w:rsidRDefault="001522FD" w:rsidP="001522FD">
      <w:pPr>
        <w:pStyle w:val="InterlineFree"/>
      </w:pPr>
      <w:r>
        <w:t>If we are repairing a house, someone will die and we will have to dig a grave (</w:t>
      </w:r>
      <w:r w:rsidRPr="001522FD">
        <w:rPr>
          <w:i/>
        </w:rPr>
        <w:t>or</w:t>
      </w:r>
      <w:r>
        <w:t xml:space="preserve"> a grave will be dug for us).</w:t>
      </w:r>
    </w:p>
    <w:p w14:paraId="4C987A9C" w14:textId="77777777" w:rsidR="001522FD" w:rsidRDefault="00DC1AE0" w:rsidP="001522FD">
      <w:pPr>
        <w:pStyle w:val="InterlineText"/>
        <w:tabs>
          <w:tab w:val="left" w:pos="533"/>
          <w:tab w:val="left" w:pos="1187"/>
          <w:tab w:val="left" w:pos="2411"/>
          <w:tab w:val="left" w:pos="3455"/>
          <w:tab w:val="left" w:pos="3959"/>
          <w:tab w:val="left" w:pos="4883"/>
          <w:tab w:val="left" w:pos="6002"/>
          <w:tab w:val="left" w:pos="7346"/>
          <w:tab w:val="left" w:pos="7835"/>
        </w:tabs>
      </w:pPr>
      <w:r w:rsidRPr="003A1D48">
        <w:rPr>
          <w:rStyle w:val="InterlineTextNumChar"/>
        </w:rPr>
        <w:t>023</w:t>
      </w:r>
      <w:r w:rsidR="00800AD8">
        <w:tab/>
        <w:t>nu</w:t>
      </w:r>
      <w:r w:rsidR="00800AD8">
        <w:tab/>
        <w:t>mulaulaw</w:t>
      </w:r>
      <w:r w:rsidR="00800AD8">
        <w:tab/>
        <w:t>itjen</w:t>
      </w:r>
      <w:r w:rsidR="00800AD8">
        <w:tab/>
        <w:t>tua</w:t>
      </w:r>
      <w:r w:rsidR="001522FD">
        <w:tab/>
        <w:t>tja</w:t>
      </w:r>
      <w:r w:rsidR="001522FD">
        <w:tab/>
        <w:t>turivetsan,</w:t>
      </w:r>
      <w:r w:rsidR="001522FD">
        <w:tab/>
        <w:t>sipatsatsay</w:t>
      </w:r>
      <w:r w:rsidR="001522FD">
        <w:tab/>
        <w:t>nua</w:t>
      </w:r>
      <w:r w:rsidR="001522FD">
        <w:tab/>
        <w:t>tja</w:t>
      </w:r>
    </w:p>
    <w:p w14:paraId="10A4A19B" w14:textId="77777777" w:rsidR="00800AD8" w:rsidRDefault="00800AD8" w:rsidP="001522FD">
      <w:pPr>
        <w:pStyle w:val="InterlineGlossWithTrans"/>
        <w:tabs>
          <w:tab w:val="left" w:pos="533"/>
          <w:tab w:val="left" w:pos="1187"/>
          <w:tab w:val="left" w:pos="2411"/>
          <w:tab w:val="left" w:pos="3455"/>
          <w:tab w:val="left" w:pos="3959"/>
          <w:tab w:val="left" w:pos="4883"/>
          <w:tab w:val="left" w:pos="6002"/>
          <w:tab w:val="left" w:pos="7346"/>
          <w:tab w:val="left" w:pos="7835"/>
        </w:tabs>
      </w:pPr>
      <w:r>
        <w:tab/>
        <w:t>nu</w:t>
      </w:r>
      <w:r>
        <w:tab/>
        <w:t>m-ula-ulaw</w:t>
      </w:r>
      <w:r>
        <w:tab/>
        <w:t>itjen</w:t>
      </w:r>
      <w:r>
        <w:tab/>
        <w:t>tua</w:t>
      </w:r>
      <w:r w:rsidR="001522FD">
        <w:tab/>
        <w:t>tja</w:t>
      </w:r>
      <w:r w:rsidR="001522FD">
        <w:tab/>
        <w:t>turivetsan</w:t>
      </w:r>
      <w:r w:rsidR="001522FD">
        <w:tab/>
        <w:t>si-tsa=patsay</w:t>
      </w:r>
      <w:r w:rsidR="001522FD">
        <w:tab/>
        <w:t>nua</w:t>
      </w:r>
      <w:r w:rsidR="001522FD">
        <w:tab/>
        <w:t>tja</w:t>
      </w:r>
    </w:p>
    <w:p w14:paraId="16D87AE6" w14:textId="77777777" w:rsidR="00800AD8" w:rsidRDefault="00800AD8" w:rsidP="001522FD">
      <w:pPr>
        <w:pStyle w:val="InterlineTransNoFree"/>
        <w:tabs>
          <w:tab w:val="left" w:pos="1187"/>
          <w:tab w:val="left" w:pos="2411"/>
          <w:tab w:val="left" w:pos="3455"/>
          <w:tab w:val="left" w:pos="3959"/>
          <w:tab w:val="left" w:pos="4883"/>
          <w:tab w:val="left" w:pos="6002"/>
          <w:tab w:val="left" w:pos="7346"/>
          <w:tab w:val="left" w:pos="7835"/>
        </w:tabs>
      </w:pPr>
      <w:r>
        <w:tab/>
        <w:t>when</w:t>
      </w:r>
      <w:r>
        <w:tab/>
      </w:r>
      <w:r>
        <w:rPr>
          <w:smallCaps/>
        </w:rPr>
        <w:t>af</w:t>
      </w:r>
      <w:r>
        <w:t>-</w:t>
      </w:r>
      <w:r>
        <w:rPr>
          <w:smallCaps/>
        </w:rPr>
        <w:t>red</w:t>
      </w:r>
      <w:r>
        <w:t>-lost</w:t>
      </w:r>
      <w:r>
        <w:tab/>
      </w:r>
      <w:r>
        <w:rPr>
          <w:smallCaps/>
        </w:rPr>
        <w:t>f.</w:t>
      </w:r>
      <w:r>
        <w:t>we(</w:t>
      </w:r>
      <w:r>
        <w:rPr>
          <w:smallCaps/>
        </w:rPr>
        <w:t>inc</w:t>
      </w:r>
      <w:r>
        <w:t>)</w:t>
      </w:r>
      <w:r>
        <w:tab/>
      </w:r>
      <w:r>
        <w:rPr>
          <w:smallCaps/>
        </w:rPr>
        <w:t>obl</w:t>
      </w:r>
      <w:r w:rsidR="001522FD">
        <w:tab/>
        <w:t>our(</w:t>
      </w:r>
      <w:r w:rsidR="001522FD">
        <w:rPr>
          <w:smallCaps/>
        </w:rPr>
        <w:t>inc</w:t>
      </w:r>
      <w:r w:rsidR="001522FD">
        <w:t>)</w:t>
      </w:r>
      <w:r w:rsidR="001522FD">
        <w:tab/>
        <w:t>tool</w:t>
      </w:r>
      <w:r w:rsidR="001522FD">
        <w:tab/>
      </w:r>
      <w:r w:rsidR="001522FD">
        <w:rPr>
          <w:smallCaps/>
        </w:rPr>
        <w:t>if</w:t>
      </w:r>
      <w:r w:rsidR="001522FD">
        <w:t>-</w:t>
      </w:r>
      <w:r w:rsidR="001522FD">
        <w:rPr>
          <w:smallCaps/>
        </w:rPr>
        <w:t>red</w:t>
      </w:r>
      <w:r w:rsidR="001522FD">
        <w:t>=die</w:t>
      </w:r>
      <w:r w:rsidR="001522FD">
        <w:tab/>
        <w:t>by</w:t>
      </w:r>
      <w:r w:rsidR="001522FD">
        <w:tab/>
        <w:t>our(</w:t>
      </w:r>
      <w:r w:rsidR="001522FD">
        <w:rPr>
          <w:smallCaps/>
        </w:rPr>
        <w:t>inc</w:t>
      </w:r>
      <w:r w:rsidR="001522FD">
        <w:t>)</w:t>
      </w:r>
    </w:p>
    <w:p w14:paraId="09EF76E4" w14:textId="77777777" w:rsidR="00800AD8" w:rsidRDefault="00800AD8" w:rsidP="001522FD">
      <w:pPr>
        <w:pStyle w:val="InterlineText"/>
        <w:tabs>
          <w:tab w:val="left" w:pos="533"/>
        </w:tabs>
      </w:pPr>
      <w:r>
        <w:tab/>
        <w:t>aîak.</w:t>
      </w:r>
    </w:p>
    <w:p w14:paraId="42B0B82F" w14:textId="77777777" w:rsidR="00800AD8" w:rsidRDefault="00800AD8" w:rsidP="001522FD">
      <w:pPr>
        <w:pStyle w:val="InterlineGlossWithTrans"/>
        <w:tabs>
          <w:tab w:val="left" w:pos="533"/>
        </w:tabs>
      </w:pPr>
      <w:r>
        <w:tab/>
        <w:t>aîak</w:t>
      </w:r>
    </w:p>
    <w:p w14:paraId="1096B520" w14:textId="77777777" w:rsidR="00800AD8" w:rsidRDefault="00800AD8" w:rsidP="001522FD">
      <w:pPr>
        <w:pStyle w:val="InterlineTransNoFree"/>
        <w:tabs>
          <w:tab w:val="right" w:pos="8789"/>
        </w:tabs>
      </w:pPr>
      <w:r>
        <w:tab/>
        <w:t>child</w:t>
      </w:r>
      <w:r w:rsidR="001522FD">
        <w:tab/>
        <w:t>If we have lost our tool, our child will die.</w:t>
      </w:r>
    </w:p>
    <w:p w14:paraId="00AF3C22" w14:textId="77777777" w:rsidR="001522FD" w:rsidRDefault="00DC1AE0" w:rsidP="001522FD">
      <w:pPr>
        <w:pStyle w:val="InterlineText"/>
        <w:tabs>
          <w:tab w:val="left" w:pos="533"/>
          <w:tab w:val="left" w:pos="1187"/>
          <w:tab w:val="left" w:pos="2261"/>
          <w:tab w:val="left" w:pos="3305"/>
          <w:tab w:val="left" w:pos="3569"/>
          <w:tab w:val="left" w:pos="4313"/>
          <w:tab w:val="left" w:pos="5747"/>
          <w:tab w:val="left" w:pos="6761"/>
        </w:tabs>
      </w:pPr>
      <w:r w:rsidRPr="003A1D48">
        <w:rPr>
          <w:rStyle w:val="InterlineTextNumChar"/>
        </w:rPr>
        <w:t>024</w:t>
      </w:r>
      <w:r w:rsidR="00800AD8">
        <w:tab/>
        <w:t>nu</w:t>
      </w:r>
      <w:r w:rsidR="00800AD8">
        <w:tab/>
        <w:t>vaivaik</w:t>
      </w:r>
      <w:r w:rsidR="00800AD8">
        <w:tab/>
        <w:t>itjen</w:t>
      </w:r>
      <w:r w:rsidR="00800AD8">
        <w:tab/>
        <w:t>a</w:t>
      </w:r>
      <w:r w:rsidR="00800AD8">
        <w:tab/>
        <w:t>sema</w:t>
      </w:r>
      <w:r w:rsidR="001522FD">
        <w:tab/>
        <w:t>tjuqaîa,</w:t>
      </w:r>
      <w:r w:rsidR="001522FD">
        <w:tab/>
        <w:t>nakuya;</w:t>
      </w:r>
      <w:r w:rsidR="001522FD">
        <w:tab/>
        <w:t>sivaivaik</w:t>
      </w:r>
    </w:p>
    <w:p w14:paraId="5DA29DF8" w14:textId="77777777" w:rsidR="00800AD8" w:rsidRDefault="00800AD8" w:rsidP="001522FD">
      <w:pPr>
        <w:pStyle w:val="InterlineGlossWithTrans"/>
        <w:tabs>
          <w:tab w:val="left" w:pos="533"/>
          <w:tab w:val="left" w:pos="1187"/>
          <w:tab w:val="left" w:pos="2261"/>
          <w:tab w:val="left" w:pos="3305"/>
          <w:tab w:val="left" w:pos="3569"/>
          <w:tab w:val="left" w:pos="4313"/>
          <w:tab w:val="left" w:pos="5747"/>
          <w:tab w:val="left" w:pos="6761"/>
        </w:tabs>
      </w:pPr>
      <w:r>
        <w:tab/>
        <w:t>nu</w:t>
      </w:r>
      <w:r>
        <w:tab/>
        <w:t>vai-vaik</w:t>
      </w:r>
      <w:r>
        <w:tab/>
        <w:t>itjen</w:t>
      </w:r>
      <w:r>
        <w:tab/>
        <w:t>a</w:t>
      </w:r>
      <w:r>
        <w:tab/>
        <w:t>em=sa</w:t>
      </w:r>
      <w:r w:rsidR="001522FD">
        <w:tab/>
        <w:t>tju-qaîa</w:t>
      </w:r>
      <w:r w:rsidR="001522FD">
        <w:tab/>
        <w:t>na-kuya</w:t>
      </w:r>
      <w:r w:rsidR="001522FD">
        <w:tab/>
        <w:t>si-vai-vaik</w:t>
      </w:r>
    </w:p>
    <w:p w14:paraId="42932716" w14:textId="77777777" w:rsidR="00800AD8" w:rsidRDefault="00800AD8" w:rsidP="001522FD">
      <w:pPr>
        <w:pStyle w:val="InterlineTransNoFree"/>
        <w:tabs>
          <w:tab w:val="left" w:pos="1187"/>
          <w:tab w:val="left" w:pos="2261"/>
          <w:tab w:val="left" w:pos="3305"/>
          <w:tab w:val="left" w:pos="3569"/>
          <w:tab w:val="left" w:pos="4313"/>
          <w:tab w:val="left" w:pos="5747"/>
          <w:tab w:val="left" w:pos="6761"/>
        </w:tabs>
      </w:pPr>
      <w:r>
        <w:tab/>
        <w:t>when</w:t>
      </w:r>
      <w:r>
        <w:tab/>
      </w:r>
      <w:r>
        <w:rPr>
          <w:smallCaps/>
        </w:rPr>
        <w:t>red</w:t>
      </w:r>
      <w:r>
        <w:t>-leave</w:t>
      </w:r>
      <w:r>
        <w:tab/>
      </w:r>
      <w:r>
        <w:rPr>
          <w:smallCaps/>
        </w:rPr>
        <w:t>f.</w:t>
      </w:r>
      <w:r>
        <w:t>we(</w:t>
      </w:r>
      <w:r>
        <w:rPr>
          <w:smallCaps/>
        </w:rPr>
        <w:t>inc</w:t>
      </w:r>
      <w:r>
        <w:t>)</w:t>
      </w:r>
      <w:r>
        <w:rPr>
          <w:smallCaps/>
        </w:rPr>
        <w:tab/>
        <w:t>c</w:t>
      </w:r>
      <w:r>
        <w:rPr>
          <w:smallCaps/>
        </w:rPr>
        <w:tab/>
        <w:t>af</w:t>
      </w:r>
      <w:r>
        <w:t>=go</w:t>
      </w:r>
      <w:r w:rsidR="001522FD">
        <w:tab/>
        <w:t>there-outsider</w:t>
      </w:r>
      <w:r w:rsidR="001522FD">
        <w:tab/>
      </w:r>
      <w:r w:rsidR="001522FD">
        <w:rPr>
          <w:smallCaps/>
        </w:rPr>
        <w:t>stat</w:t>
      </w:r>
      <w:r w:rsidR="001522FD">
        <w:t>-bad</w:t>
      </w:r>
      <w:r w:rsidR="001522FD">
        <w:tab/>
      </w:r>
      <w:r w:rsidR="001522FD">
        <w:rPr>
          <w:smallCaps/>
        </w:rPr>
        <w:t>if</w:t>
      </w:r>
      <w:r w:rsidR="001522FD">
        <w:t>-</w:t>
      </w:r>
      <w:r w:rsidR="001522FD">
        <w:rPr>
          <w:smallCaps/>
        </w:rPr>
        <w:t>red</w:t>
      </w:r>
      <w:r w:rsidR="001522FD">
        <w:t>-leave</w:t>
      </w:r>
    </w:p>
    <w:p w14:paraId="224F3CD4" w14:textId="77777777" w:rsidR="00800AD8" w:rsidRDefault="00800AD8" w:rsidP="001522FD">
      <w:pPr>
        <w:pStyle w:val="InterlineText"/>
        <w:tabs>
          <w:tab w:val="left" w:pos="533"/>
          <w:tab w:val="left" w:pos="1022"/>
          <w:tab w:val="left" w:pos="1946"/>
        </w:tabs>
      </w:pPr>
      <w:r>
        <w:tab/>
        <w:t>nua</w:t>
      </w:r>
      <w:r>
        <w:tab/>
        <w:t>tja</w:t>
      </w:r>
      <w:r>
        <w:tab/>
        <w:t>avavak.</w:t>
      </w:r>
    </w:p>
    <w:p w14:paraId="54DD4F94" w14:textId="77777777" w:rsidR="00800AD8" w:rsidRDefault="00800AD8" w:rsidP="001522FD">
      <w:pPr>
        <w:pStyle w:val="InterlineGlossWithTrans"/>
        <w:tabs>
          <w:tab w:val="left" w:pos="533"/>
          <w:tab w:val="left" w:pos="1022"/>
          <w:tab w:val="left" w:pos="1946"/>
        </w:tabs>
      </w:pPr>
      <w:r>
        <w:tab/>
        <w:t>nua</w:t>
      </w:r>
      <w:r>
        <w:tab/>
        <w:t>tja</w:t>
      </w:r>
      <w:r>
        <w:tab/>
        <w:t>av-avak</w:t>
      </w:r>
    </w:p>
    <w:p w14:paraId="4942D44E" w14:textId="77777777" w:rsidR="00800AD8" w:rsidRDefault="00800AD8" w:rsidP="001522FD">
      <w:pPr>
        <w:pStyle w:val="InterlineTrans"/>
        <w:tabs>
          <w:tab w:val="left" w:pos="533"/>
          <w:tab w:val="left" w:pos="1022"/>
          <w:tab w:val="left" w:pos="1946"/>
        </w:tabs>
      </w:pPr>
      <w:r>
        <w:tab/>
        <w:t>by</w:t>
      </w:r>
      <w:r>
        <w:tab/>
        <w:t>our(</w:t>
      </w:r>
      <w:r>
        <w:rPr>
          <w:smallCaps/>
        </w:rPr>
        <w:t>inc</w:t>
      </w:r>
      <w:r>
        <w:t>)</w:t>
      </w:r>
      <w:r>
        <w:tab/>
      </w:r>
      <w:r>
        <w:rPr>
          <w:smallCaps/>
        </w:rPr>
        <w:t>red</w:t>
      </w:r>
      <w:r>
        <w:t>-soul</w:t>
      </w:r>
    </w:p>
    <w:p w14:paraId="23D791A0" w14:textId="77777777" w:rsidR="00800AD8" w:rsidRDefault="00800AD8" w:rsidP="001522FD">
      <w:pPr>
        <w:pStyle w:val="InterlineFree"/>
      </w:pPr>
      <w:r>
        <w:t>If we are going to another</w:t>
      </w:r>
      <w:r w:rsidR="001522FD">
        <w:t xml:space="preserve"> </w:t>
      </w:r>
      <w:r>
        <w:t>village, that is bad; our souls will depart.</w:t>
      </w:r>
    </w:p>
    <w:p w14:paraId="1FFA6013" w14:textId="77777777" w:rsidR="00800AD8" w:rsidRDefault="00DC1AE0" w:rsidP="00C25FA5">
      <w:pPr>
        <w:pStyle w:val="InterlineText"/>
        <w:tabs>
          <w:tab w:val="left" w:pos="533"/>
          <w:tab w:val="left" w:pos="1187"/>
          <w:tab w:val="left" w:pos="2486"/>
          <w:tab w:val="left" w:pos="3530"/>
          <w:tab w:val="left" w:pos="4034"/>
          <w:tab w:val="left" w:pos="5258"/>
          <w:tab w:val="left" w:pos="6167"/>
        </w:tabs>
      </w:pPr>
      <w:r w:rsidRPr="003A1D48">
        <w:rPr>
          <w:rStyle w:val="InterlineTextNumChar"/>
        </w:rPr>
        <w:t>025</w:t>
      </w:r>
      <w:r w:rsidR="00800AD8">
        <w:tab/>
        <w:t>nu</w:t>
      </w:r>
      <w:r w:rsidR="00800AD8">
        <w:tab/>
        <w:t>venliveli</w:t>
      </w:r>
      <w:r w:rsidR="00800AD8">
        <w:tab/>
        <w:t>tjen</w:t>
      </w:r>
      <w:r w:rsidR="00800AD8">
        <w:tab/>
        <w:t>tua</w:t>
      </w:r>
      <w:r w:rsidR="00800AD8">
        <w:tab/>
        <w:t>makaliîaw,</w:t>
      </w:r>
      <w:r w:rsidR="00800AD8">
        <w:tab/>
        <w:t>kapuîu</w:t>
      </w:r>
      <w:r w:rsidR="00800AD8">
        <w:tab/>
        <w:t>aya.</w:t>
      </w:r>
    </w:p>
    <w:p w14:paraId="63446E2D" w14:textId="77777777" w:rsidR="00800AD8" w:rsidRDefault="00800AD8" w:rsidP="00C25FA5">
      <w:pPr>
        <w:pStyle w:val="InterlineGlossWithTrans"/>
        <w:tabs>
          <w:tab w:val="left" w:pos="533"/>
          <w:tab w:val="left" w:pos="1187"/>
          <w:tab w:val="left" w:pos="2486"/>
          <w:tab w:val="left" w:pos="3530"/>
          <w:tab w:val="left" w:pos="4034"/>
          <w:tab w:val="left" w:pos="5258"/>
          <w:tab w:val="left" w:pos="6167"/>
        </w:tabs>
      </w:pPr>
      <w:r>
        <w:tab/>
        <w:t>nu</w:t>
      </w:r>
      <w:r>
        <w:tab/>
        <w:t>n=veli-veli</w:t>
      </w:r>
      <w:r>
        <w:tab/>
        <w:t>tjen</w:t>
      </w:r>
      <w:r>
        <w:tab/>
        <w:t>tua</w:t>
      </w:r>
      <w:r>
        <w:tab/>
        <w:t>maka-liîaw</w:t>
      </w:r>
      <w:r>
        <w:tab/>
        <w:t>ka-puîu</w:t>
      </w:r>
      <w:r>
        <w:tab/>
        <w:t>aya</w:t>
      </w:r>
    </w:p>
    <w:p w14:paraId="534393CE" w14:textId="77777777" w:rsidR="00800AD8" w:rsidRDefault="00800AD8" w:rsidP="00C25FA5">
      <w:pPr>
        <w:pStyle w:val="InterlineTrans"/>
        <w:tabs>
          <w:tab w:val="left" w:pos="533"/>
          <w:tab w:val="left" w:pos="1187"/>
          <w:tab w:val="left" w:pos="2486"/>
          <w:tab w:val="left" w:pos="3530"/>
          <w:tab w:val="left" w:pos="4034"/>
          <w:tab w:val="left" w:pos="5258"/>
          <w:tab w:val="left" w:pos="6167"/>
        </w:tabs>
      </w:pPr>
      <w:r>
        <w:tab/>
        <w:t>when</w:t>
      </w:r>
      <w:r>
        <w:tab/>
      </w:r>
      <w:r>
        <w:rPr>
          <w:smallCaps/>
        </w:rPr>
        <w:t>af</w:t>
      </w:r>
      <w:r>
        <w:t>=</w:t>
      </w:r>
      <w:r>
        <w:rPr>
          <w:smallCaps/>
        </w:rPr>
        <w:t>red</w:t>
      </w:r>
      <w:r>
        <w:t>-buy</w:t>
      </w:r>
      <w:r>
        <w:tab/>
      </w:r>
      <w:r>
        <w:rPr>
          <w:smallCaps/>
        </w:rPr>
        <w:t>f.</w:t>
      </w:r>
      <w:r>
        <w:t>we(</w:t>
      </w:r>
      <w:r>
        <w:rPr>
          <w:smallCaps/>
        </w:rPr>
        <w:t>inc</w:t>
      </w:r>
      <w:r>
        <w:t>)</w:t>
      </w:r>
      <w:r>
        <w:tab/>
      </w:r>
      <w:r>
        <w:rPr>
          <w:smallCaps/>
        </w:rPr>
        <w:t>obl</w:t>
      </w:r>
      <w:r>
        <w:tab/>
      </w:r>
      <w:r>
        <w:rPr>
          <w:smallCaps/>
        </w:rPr>
        <w:t>num</w:t>
      </w:r>
      <w:r>
        <w:t>-cloth</w:t>
      </w:r>
      <w:r>
        <w:tab/>
        <w:t>?-deficit</w:t>
      </w:r>
      <w:r>
        <w:tab/>
        <w:t>say</w:t>
      </w:r>
    </w:p>
    <w:p w14:paraId="628A2F68" w14:textId="77777777" w:rsidR="00800AD8" w:rsidRDefault="00800AD8" w:rsidP="00A8416B">
      <w:pPr>
        <w:pStyle w:val="InterlineFreeCommentFollows"/>
      </w:pPr>
      <w:r>
        <w:t>If we are buying cloth, it is a sign of mourning.</w:t>
      </w:r>
    </w:p>
    <w:p w14:paraId="6A49A65C" w14:textId="77777777" w:rsidR="00800AD8" w:rsidRDefault="00A8416B" w:rsidP="00C25FA5">
      <w:pPr>
        <w:pStyle w:val="Commentparaanother"/>
      </w:pPr>
      <w:r>
        <w:t>[</w:t>
      </w:r>
      <w:r w:rsidR="00800AD8" w:rsidRPr="00C25FA5">
        <w:rPr>
          <w:rStyle w:val="VernacularText"/>
        </w:rPr>
        <w:t>makaliîaw</w:t>
      </w:r>
      <w:r w:rsidR="00800AD8">
        <w:t xml:space="preserve">: </w:t>
      </w:r>
      <w:r w:rsidR="00C25FA5">
        <w:t>could be</w:t>
      </w:r>
      <w:r w:rsidR="00800AD8">
        <w:t xml:space="preserve"> </w:t>
      </w:r>
      <w:r w:rsidR="00800AD8" w:rsidRPr="00C25FA5">
        <w:rPr>
          <w:rStyle w:val="VernacularText"/>
        </w:rPr>
        <w:t>ma-ka-</w:t>
      </w:r>
      <w:r w:rsidR="00C25FA5">
        <w:t xml:space="preserve"> </w:t>
      </w:r>
      <w:r w:rsidR="00800AD8">
        <w:t xml:space="preserve">or </w:t>
      </w:r>
      <w:r w:rsidR="00800AD8" w:rsidRPr="00C25FA5">
        <w:rPr>
          <w:rStyle w:val="VernacularText"/>
        </w:rPr>
        <w:t>maka-</w:t>
      </w:r>
      <w:r>
        <w:t>]</w:t>
      </w:r>
    </w:p>
    <w:p w14:paraId="268001BF" w14:textId="77777777" w:rsidR="00800AD8" w:rsidRDefault="00A8416B" w:rsidP="00A8416B">
      <w:pPr>
        <w:pStyle w:val="CommentLastWithHalfSpace"/>
      </w:pPr>
      <w:r>
        <w:t>[</w:t>
      </w:r>
      <w:r w:rsidR="00800AD8" w:rsidRPr="00C25FA5">
        <w:rPr>
          <w:rStyle w:val="VernacularText"/>
        </w:rPr>
        <w:t>kapuîu</w:t>
      </w:r>
      <w:r w:rsidR="00800AD8">
        <w:t xml:space="preserve">: </w:t>
      </w:r>
      <w:r w:rsidR="00800AD8" w:rsidRPr="00C25FA5">
        <w:rPr>
          <w:rStyle w:val="VernacularText"/>
        </w:rPr>
        <w:t>puîu</w:t>
      </w:r>
      <w:r w:rsidR="00800AD8">
        <w:t xml:space="preserve"> must have sense of ‘loss’ to give meaning ‘mourn’ here</w:t>
      </w:r>
      <w:r>
        <w:t>]</w:t>
      </w:r>
    </w:p>
    <w:p w14:paraId="17CFCC90" w14:textId="77777777" w:rsidR="00C25FA5" w:rsidRDefault="00DC1AE0" w:rsidP="00C25FA5">
      <w:pPr>
        <w:pStyle w:val="InterlineText"/>
        <w:tabs>
          <w:tab w:val="left" w:pos="533"/>
          <w:tab w:val="left" w:pos="1187"/>
          <w:tab w:val="left" w:pos="2636"/>
          <w:tab w:val="left" w:pos="3680"/>
          <w:tab w:val="left" w:pos="4184"/>
        </w:tabs>
      </w:pPr>
      <w:r w:rsidRPr="003A1D48">
        <w:rPr>
          <w:rStyle w:val="InterlineTextNumChar"/>
        </w:rPr>
        <w:t>026</w:t>
      </w:r>
      <w:r w:rsidR="00800AD8">
        <w:tab/>
        <w:t>nu</w:t>
      </w:r>
      <w:r w:rsidR="00800AD8">
        <w:tab/>
        <w:t>namitung</w:t>
      </w:r>
      <w:r w:rsidR="00800AD8">
        <w:tab/>
        <w:t>itjen</w:t>
      </w:r>
      <w:r w:rsidR="00800AD8">
        <w:tab/>
        <w:t>tua</w:t>
      </w:r>
      <w:r w:rsidR="00C25FA5">
        <w:tab/>
        <w:t>ka÷a÷i.</w:t>
      </w:r>
    </w:p>
    <w:p w14:paraId="19E7716E" w14:textId="77777777" w:rsidR="00800AD8" w:rsidRDefault="00800AD8" w:rsidP="00C25FA5">
      <w:pPr>
        <w:pStyle w:val="InterlineGlossWithTrans"/>
        <w:tabs>
          <w:tab w:val="left" w:pos="533"/>
          <w:tab w:val="left" w:pos="1187"/>
          <w:tab w:val="left" w:pos="2636"/>
          <w:tab w:val="left" w:pos="3680"/>
          <w:tab w:val="left" w:pos="4184"/>
        </w:tabs>
      </w:pPr>
      <w:r>
        <w:tab/>
        <w:t>nu</w:t>
      </w:r>
      <w:r>
        <w:tab/>
        <w:t>na-m-itung</w:t>
      </w:r>
      <w:r>
        <w:tab/>
        <w:t>itjen</w:t>
      </w:r>
      <w:r>
        <w:tab/>
        <w:t>tua</w:t>
      </w:r>
      <w:r w:rsidR="00C25FA5">
        <w:tab/>
        <w:t>ka÷a÷i</w:t>
      </w:r>
    </w:p>
    <w:p w14:paraId="5EF73684" w14:textId="77777777" w:rsidR="00800AD8" w:rsidRDefault="00800AD8" w:rsidP="00C25FA5">
      <w:pPr>
        <w:pStyle w:val="InterlineTransNoFree"/>
        <w:tabs>
          <w:tab w:val="left" w:pos="1187"/>
          <w:tab w:val="left" w:pos="2636"/>
          <w:tab w:val="left" w:pos="3680"/>
          <w:tab w:val="left" w:pos="4184"/>
          <w:tab w:val="right" w:pos="8787"/>
        </w:tabs>
      </w:pPr>
      <w:r>
        <w:tab/>
        <w:t>when</w:t>
      </w:r>
      <w:r>
        <w:tab/>
      </w:r>
      <w:r>
        <w:rPr>
          <w:smallCaps/>
        </w:rPr>
        <w:t>past</w:t>
      </w:r>
      <w:r>
        <w:t>-</w:t>
      </w:r>
      <w:r>
        <w:rPr>
          <w:smallCaps/>
        </w:rPr>
        <w:t>af</w:t>
      </w:r>
      <w:r>
        <w:t>-cloth</w:t>
      </w:r>
      <w:r>
        <w:tab/>
      </w:r>
      <w:r>
        <w:rPr>
          <w:smallCaps/>
        </w:rPr>
        <w:t>f.</w:t>
      </w:r>
      <w:r>
        <w:t>we(</w:t>
      </w:r>
      <w:r>
        <w:rPr>
          <w:smallCaps/>
        </w:rPr>
        <w:t>inc</w:t>
      </w:r>
      <w:r>
        <w:t>)</w:t>
      </w:r>
      <w:r>
        <w:tab/>
      </w:r>
      <w:r>
        <w:rPr>
          <w:smallCaps/>
        </w:rPr>
        <w:t>obl</w:t>
      </w:r>
      <w:r w:rsidR="00C25FA5">
        <w:tab/>
        <w:t>rag</w:t>
      </w:r>
      <w:r w:rsidR="00C25FA5">
        <w:tab/>
        <w:t>If we are wearing rags,</w:t>
      </w:r>
    </w:p>
    <w:p w14:paraId="4CF35093" w14:textId="77777777" w:rsidR="00C25FA5" w:rsidRDefault="00DC1AE0" w:rsidP="00C25FA5">
      <w:pPr>
        <w:pStyle w:val="InterlineText"/>
        <w:tabs>
          <w:tab w:val="left" w:pos="533"/>
          <w:tab w:val="left" w:pos="1022"/>
          <w:tab w:val="left" w:pos="2201"/>
          <w:tab w:val="left" w:pos="3695"/>
        </w:tabs>
      </w:pPr>
      <w:r w:rsidRPr="003A1D48">
        <w:rPr>
          <w:rStyle w:val="InterlineTextNumChar"/>
        </w:rPr>
        <w:lastRenderedPageBreak/>
        <w:t>027</w:t>
      </w:r>
      <w:r w:rsidR="00800AD8">
        <w:tab/>
        <w:t>uri</w:t>
      </w:r>
      <w:r w:rsidR="00800AD8">
        <w:tab/>
        <w:t>masan</w:t>
      </w:r>
      <w:r w:rsidR="00800AD8">
        <w:tab/>
        <w:t>zepzepan</w:t>
      </w:r>
      <w:r w:rsidR="00C25FA5">
        <w:tab/>
        <w:t>itjen.</w:t>
      </w:r>
    </w:p>
    <w:p w14:paraId="2D670373" w14:textId="77777777" w:rsidR="00800AD8" w:rsidRDefault="00800AD8" w:rsidP="00C25FA5">
      <w:pPr>
        <w:pStyle w:val="InterlineGlossWithTrans"/>
        <w:tabs>
          <w:tab w:val="left" w:pos="533"/>
          <w:tab w:val="left" w:pos="1022"/>
          <w:tab w:val="left" w:pos="2201"/>
          <w:tab w:val="left" w:pos="3695"/>
        </w:tabs>
      </w:pPr>
      <w:r>
        <w:tab/>
        <w:t>uri</w:t>
      </w:r>
      <w:r>
        <w:tab/>
        <w:t>ma-sane</w:t>
      </w:r>
      <w:r>
        <w:tab/>
        <w:t>zepzep-an</w:t>
      </w:r>
      <w:r w:rsidR="00C25FA5">
        <w:tab/>
        <w:t>itjen</w:t>
      </w:r>
    </w:p>
    <w:p w14:paraId="63FC29C4" w14:textId="77777777" w:rsidR="00C25FA5" w:rsidRDefault="00800AD8" w:rsidP="00C25FA5">
      <w:pPr>
        <w:pStyle w:val="InterlineTrans"/>
        <w:tabs>
          <w:tab w:val="left" w:pos="533"/>
          <w:tab w:val="left" w:pos="1022"/>
          <w:tab w:val="left" w:pos="2201"/>
          <w:tab w:val="left" w:pos="3695"/>
          <w:tab w:val="right" w:pos="8789"/>
        </w:tabs>
      </w:pPr>
      <w:r>
        <w:tab/>
        <w:t>will</w:t>
      </w:r>
      <w:r>
        <w:tab/>
      </w:r>
      <w:r>
        <w:rPr>
          <w:smallCaps/>
        </w:rPr>
        <w:t>stat</w:t>
      </w:r>
      <w:r>
        <w:t>-make</w:t>
      </w:r>
      <w:r>
        <w:tab/>
        <w:t>converse-</w:t>
      </w:r>
      <w:r>
        <w:rPr>
          <w:smallCaps/>
        </w:rPr>
        <w:t>nom</w:t>
      </w:r>
      <w:r w:rsidR="00C25FA5">
        <w:tab/>
      </w:r>
      <w:r w:rsidR="00C25FA5">
        <w:rPr>
          <w:smallCaps/>
        </w:rPr>
        <w:t>f.</w:t>
      </w:r>
      <w:r w:rsidR="00C25FA5">
        <w:t>we(</w:t>
      </w:r>
      <w:r w:rsidR="00C25FA5">
        <w:rPr>
          <w:smallCaps/>
        </w:rPr>
        <w:t>inc</w:t>
      </w:r>
      <w:r w:rsidR="00C25FA5">
        <w:t>)</w:t>
      </w:r>
      <w:r w:rsidR="00C25FA5">
        <w:tab/>
        <w:t>we will become infamous.</w:t>
      </w:r>
    </w:p>
    <w:p w14:paraId="5BDB3FFC" w14:textId="77777777" w:rsidR="00800AD8" w:rsidRDefault="00A8416B" w:rsidP="00A8416B">
      <w:pPr>
        <w:pStyle w:val="CommentLastWithHalfSpace"/>
      </w:pPr>
      <w:r>
        <w:t>[</w:t>
      </w:r>
      <w:r w:rsidR="00800AD8">
        <w:t>probably one sentence with previous</w:t>
      </w:r>
      <w:r>
        <w:t>]</w:t>
      </w:r>
    </w:p>
    <w:p w14:paraId="05328316" w14:textId="77777777" w:rsidR="00800AD8" w:rsidRDefault="00DC1AE0" w:rsidP="00C25FA5">
      <w:pPr>
        <w:pStyle w:val="InterlineText"/>
        <w:tabs>
          <w:tab w:val="left" w:pos="533"/>
          <w:tab w:val="left" w:pos="1187"/>
          <w:tab w:val="left" w:pos="2771"/>
          <w:tab w:val="left" w:pos="3815"/>
          <w:tab w:val="left" w:pos="4574"/>
          <w:tab w:val="left" w:pos="5963"/>
        </w:tabs>
      </w:pPr>
      <w:r w:rsidRPr="003A1D48">
        <w:rPr>
          <w:rStyle w:val="InterlineTextNumChar"/>
        </w:rPr>
        <w:t>028</w:t>
      </w:r>
      <w:r w:rsidR="00800AD8">
        <w:tab/>
        <w:t>nu</w:t>
      </w:r>
      <w:r w:rsidR="00800AD8">
        <w:tab/>
        <w:t>mavanavanaw</w:t>
      </w:r>
      <w:r w:rsidR="00800AD8">
        <w:tab/>
        <w:t>itjen,</w:t>
      </w:r>
      <w:r w:rsidR="00800AD8">
        <w:tab/>
        <w:t>sika</w:t>
      </w:r>
      <w:r w:rsidR="00800AD8">
        <w:tab/>
        <w:t>saqetjuqetju</w:t>
      </w:r>
      <w:r w:rsidR="00800AD8">
        <w:tab/>
        <w:t>aya.</w:t>
      </w:r>
    </w:p>
    <w:p w14:paraId="7DDBA2FA" w14:textId="77777777" w:rsidR="00800AD8" w:rsidRDefault="00800AD8" w:rsidP="00C25FA5">
      <w:pPr>
        <w:pStyle w:val="InterlineGlossWithTrans"/>
        <w:tabs>
          <w:tab w:val="left" w:pos="533"/>
          <w:tab w:val="left" w:pos="1187"/>
          <w:tab w:val="left" w:pos="2771"/>
          <w:tab w:val="left" w:pos="3815"/>
          <w:tab w:val="left" w:pos="4574"/>
          <w:tab w:val="left" w:pos="5963"/>
        </w:tabs>
      </w:pPr>
      <w:r>
        <w:tab/>
        <w:t>nu</w:t>
      </w:r>
      <w:r>
        <w:tab/>
        <w:t>ma-vana-vanaw</w:t>
      </w:r>
      <w:r>
        <w:tab/>
        <w:t>itjen</w:t>
      </w:r>
      <w:r>
        <w:tab/>
        <w:t>sika</w:t>
      </w:r>
      <w:r>
        <w:tab/>
        <w:t>qetju=saqetju</w:t>
      </w:r>
      <w:r>
        <w:tab/>
        <w:t>aya</w:t>
      </w:r>
    </w:p>
    <w:p w14:paraId="6E0855AA" w14:textId="77777777" w:rsidR="00800AD8" w:rsidRDefault="00800AD8" w:rsidP="00C25FA5">
      <w:pPr>
        <w:pStyle w:val="InterlineTrans"/>
        <w:tabs>
          <w:tab w:val="left" w:pos="533"/>
          <w:tab w:val="left" w:pos="1187"/>
          <w:tab w:val="left" w:pos="2771"/>
          <w:tab w:val="left" w:pos="3815"/>
          <w:tab w:val="left" w:pos="4574"/>
          <w:tab w:val="left" w:pos="5963"/>
        </w:tabs>
      </w:pPr>
      <w:r>
        <w:tab/>
        <w:t>when</w:t>
      </w:r>
      <w:r>
        <w:tab/>
      </w:r>
      <w:r>
        <w:rPr>
          <w:smallCaps/>
        </w:rPr>
        <w:t>stat</w:t>
      </w:r>
      <w:r>
        <w:t>-</w:t>
      </w:r>
      <w:r>
        <w:rPr>
          <w:smallCaps/>
        </w:rPr>
        <w:t>red</w:t>
      </w:r>
      <w:r>
        <w:t>-bathe</w:t>
      </w:r>
      <w:r>
        <w:tab/>
      </w:r>
      <w:r>
        <w:rPr>
          <w:smallCaps/>
        </w:rPr>
        <w:t>f.</w:t>
      </w:r>
      <w:r>
        <w:t>we(</w:t>
      </w:r>
      <w:r>
        <w:rPr>
          <w:smallCaps/>
        </w:rPr>
        <w:t>inc</w:t>
      </w:r>
      <w:r>
        <w:t>)</w:t>
      </w:r>
      <w:r>
        <w:tab/>
        <w:t>reason</w:t>
      </w:r>
      <w:r>
        <w:tab/>
      </w:r>
      <w:r>
        <w:rPr>
          <w:smallCaps/>
        </w:rPr>
        <w:t>red</w:t>
      </w:r>
      <w:r>
        <w:t>=painful</w:t>
      </w:r>
      <w:r>
        <w:tab/>
        <w:t>say</w:t>
      </w:r>
    </w:p>
    <w:p w14:paraId="50CB5CE8" w14:textId="77777777" w:rsidR="00800AD8" w:rsidRDefault="00800AD8">
      <w:pPr>
        <w:pStyle w:val="InterlineFree"/>
      </w:pPr>
      <w:r>
        <w:t>If we are bathing, it is said to be a sign of illness.</w:t>
      </w:r>
    </w:p>
    <w:p w14:paraId="24B81DC1" w14:textId="77777777" w:rsidR="00C25FA5" w:rsidRDefault="00800AD8" w:rsidP="00C25FA5">
      <w:pPr>
        <w:pStyle w:val="FullTranslation"/>
      </w:pPr>
      <w:r>
        <w:t>When we dream of the rising sun or dawn it is very good. It is as if our hearts were rising. We will have good luck in everything.</w:t>
      </w:r>
    </w:p>
    <w:p w14:paraId="465A370D" w14:textId="77777777" w:rsidR="00C25FA5" w:rsidRDefault="00800AD8" w:rsidP="00C25FA5">
      <w:pPr>
        <w:pStyle w:val="FullTranslation"/>
      </w:pPr>
      <w:r>
        <w:t>If women dream they are on a swing, someone is in love with them (Note: Swinging of the bride is part of the wedding ceremony.)</w:t>
      </w:r>
    </w:p>
    <w:p w14:paraId="0DFEC192" w14:textId="77777777" w:rsidR="00C25FA5" w:rsidRDefault="00800AD8" w:rsidP="00C25FA5">
      <w:pPr>
        <w:pStyle w:val="FullTranslation"/>
      </w:pPr>
      <w:r>
        <w:t>If we are up a bambusa tree, we will marry a chieftain.</w:t>
      </w:r>
    </w:p>
    <w:p w14:paraId="0154BB56" w14:textId="77777777" w:rsidR="00C25FA5" w:rsidRDefault="00800AD8" w:rsidP="00C25FA5">
      <w:pPr>
        <w:pStyle w:val="FullTranslation"/>
      </w:pPr>
      <w:r>
        <w:t>When we dream of the leaf for wrapping betel nut, we will be rich.</w:t>
      </w:r>
    </w:p>
    <w:p w14:paraId="2AA375AF" w14:textId="77777777" w:rsidR="00C25FA5" w:rsidRDefault="00800AD8" w:rsidP="00C25FA5">
      <w:pPr>
        <w:pStyle w:val="FullTranslation"/>
      </w:pPr>
      <w:r>
        <w:t>When we see ripe mangoes, our millet will be fully ripened.</w:t>
      </w:r>
    </w:p>
    <w:p w14:paraId="5BE69131" w14:textId="77777777" w:rsidR="00C25FA5" w:rsidRDefault="00800AD8" w:rsidP="00C25FA5">
      <w:pPr>
        <w:pStyle w:val="FullTranslation"/>
      </w:pPr>
      <w:r>
        <w:t>When we dream about fish, this is also about our millet crop. If the fish are small ones, our millet also will have small grains. If the fish are in muddy water, there will be a lot</w:t>
      </w:r>
      <w:r w:rsidR="00C25FA5">
        <w:t xml:space="preserve"> of weeds in our millet fields.</w:t>
      </w:r>
    </w:p>
    <w:p w14:paraId="375CE93E" w14:textId="77777777" w:rsidR="00C25FA5" w:rsidRDefault="00800AD8" w:rsidP="00C25FA5">
      <w:pPr>
        <w:pStyle w:val="FullTranslation"/>
      </w:pPr>
      <w:r>
        <w:t>If there is death or a funeral it is very good; the person seen will be strong.</w:t>
      </w:r>
    </w:p>
    <w:p w14:paraId="026CC8FE" w14:textId="77777777" w:rsidR="00C25FA5" w:rsidRDefault="00800AD8" w:rsidP="00C25FA5">
      <w:pPr>
        <w:pStyle w:val="FullTranslation"/>
      </w:pPr>
      <w:r>
        <w:t>If water is coming out indoors, it means there will be plenty of staple foods.</w:t>
      </w:r>
    </w:p>
    <w:p w14:paraId="2267671B" w14:textId="77777777" w:rsidR="00C25FA5" w:rsidRDefault="00800AD8" w:rsidP="00C25FA5">
      <w:pPr>
        <w:pStyle w:val="FullTranslation"/>
      </w:pPr>
      <w:r>
        <w:t>If we dream about small pigs or snakes or anything, it’s all to do with our children. But if they are big ones, it refers to evil spirits. If we are butchering a pig or other animal, there will be a death in our family.</w:t>
      </w:r>
    </w:p>
    <w:p w14:paraId="73EB3E71" w14:textId="77777777" w:rsidR="00C25FA5" w:rsidRDefault="00800AD8" w:rsidP="00C25FA5">
      <w:pPr>
        <w:pStyle w:val="FullTranslation"/>
      </w:pPr>
      <w:r>
        <w:t>If a flame we are holding is going out, we will be responsible for the death of someone(?)</w:t>
      </w:r>
      <w:r w:rsidR="00C25FA5">
        <w:t>.</w:t>
      </w:r>
      <w:r>
        <w:t xml:space="preserve"> If we just see this, we will be present at a death.</w:t>
      </w:r>
    </w:p>
    <w:p w14:paraId="22C75868" w14:textId="77777777" w:rsidR="00C25FA5" w:rsidRDefault="00800AD8" w:rsidP="00C25FA5">
      <w:pPr>
        <w:pStyle w:val="FullTranslation"/>
      </w:pPr>
      <w:r>
        <w:t>If it is night or getting dark, the thoughts of our hearts will be like night.</w:t>
      </w:r>
    </w:p>
    <w:p w14:paraId="54976239" w14:textId="77777777" w:rsidR="00C25FA5" w:rsidRDefault="00800AD8" w:rsidP="00C25FA5">
      <w:pPr>
        <w:pStyle w:val="FullTranslation"/>
      </w:pPr>
      <w:r>
        <w:t>If we have millet, there will be a death.</w:t>
      </w:r>
    </w:p>
    <w:p w14:paraId="4EA019BF" w14:textId="77777777" w:rsidR="00C25FA5" w:rsidRDefault="00800AD8" w:rsidP="00C25FA5">
      <w:pPr>
        <w:pStyle w:val="FullTranslation"/>
      </w:pPr>
      <w:r>
        <w:t>If someone is carrying cut planks of wood, someone will die on a track.</w:t>
      </w:r>
    </w:p>
    <w:p w14:paraId="6F088395" w14:textId="77777777" w:rsidR="00C25FA5" w:rsidRDefault="00800AD8" w:rsidP="00C25FA5">
      <w:pPr>
        <w:pStyle w:val="FullTranslation"/>
      </w:pPr>
      <w:r>
        <w:t>If we dream that we are eating meat or millet dumplings, it is said to be a sign of illness.</w:t>
      </w:r>
    </w:p>
    <w:p w14:paraId="34ACEB1C" w14:textId="77777777" w:rsidR="00C25FA5" w:rsidRDefault="00C25FA5" w:rsidP="00C25FA5">
      <w:pPr>
        <w:pStyle w:val="FullTranslation"/>
      </w:pPr>
      <w:r>
        <w:t>I</w:t>
      </w:r>
      <w:r w:rsidR="00800AD8">
        <w:t>f we are eating peanuts, sweets or rice, it’s a sign of a cough.</w:t>
      </w:r>
    </w:p>
    <w:p w14:paraId="68C44DF0" w14:textId="77777777" w:rsidR="00C25FA5" w:rsidRDefault="00800AD8" w:rsidP="00C25FA5">
      <w:pPr>
        <w:pStyle w:val="FullTranslation"/>
      </w:pPr>
      <w:r>
        <w:t>If we are repairing a house, someone will die and we will have to dig a grave (</w:t>
      </w:r>
      <w:r w:rsidR="00C25FA5" w:rsidRPr="00C25FA5">
        <w:rPr>
          <w:i/>
        </w:rPr>
        <w:t>or</w:t>
      </w:r>
      <w:r>
        <w:t xml:space="preserve"> a grave will be dug for us).</w:t>
      </w:r>
    </w:p>
    <w:p w14:paraId="4DEED5F1" w14:textId="77777777" w:rsidR="00C25FA5" w:rsidRDefault="00800AD8" w:rsidP="00C25FA5">
      <w:pPr>
        <w:pStyle w:val="FullTranslation"/>
      </w:pPr>
      <w:r>
        <w:t>If we have lost our tool, our child will die.</w:t>
      </w:r>
    </w:p>
    <w:p w14:paraId="5E924BA7" w14:textId="77777777" w:rsidR="00C25FA5" w:rsidRDefault="00800AD8" w:rsidP="00C25FA5">
      <w:pPr>
        <w:pStyle w:val="FullTranslation"/>
      </w:pPr>
      <w:r>
        <w:t>If we are going to another village, that is bad; our souls will depart.</w:t>
      </w:r>
    </w:p>
    <w:p w14:paraId="2D6D1BFD" w14:textId="77777777" w:rsidR="00C25FA5" w:rsidRDefault="00800AD8" w:rsidP="00C25FA5">
      <w:pPr>
        <w:pStyle w:val="FullTranslation"/>
      </w:pPr>
      <w:r>
        <w:t>If we are buying cloth, it is a sign of mourning.</w:t>
      </w:r>
    </w:p>
    <w:p w14:paraId="4DD775FA" w14:textId="77777777" w:rsidR="00C25FA5" w:rsidRDefault="00800AD8" w:rsidP="00C25FA5">
      <w:pPr>
        <w:pStyle w:val="FullTranslation"/>
      </w:pPr>
      <w:r>
        <w:t>If we are wearing rags, we will become infamous.</w:t>
      </w:r>
    </w:p>
    <w:p w14:paraId="5DD5D315" w14:textId="77777777" w:rsidR="00800AD8" w:rsidRDefault="00800AD8" w:rsidP="00C25FA5">
      <w:pPr>
        <w:pStyle w:val="FullTranslation"/>
      </w:pPr>
      <w:r>
        <w:t>If we are bathing, it is said to be a sign of illness.</w:t>
      </w:r>
    </w:p>
    <w:p w14:paraId="6F0FAF9B" w14:textId="77777777" w:rsidR="00800AD8" w:rsidRDefault="00800AD8" w:rsidP="00C25FA5">
      <w:pPr>
        <w:pStyle w:val="Heading4"/>
      </w:pPr>
      <w:r w:rsidRPr="00DC1AE0">
        <w:rPr>
          <w:rStyle w:val="NumTextHeadingChar"/>
        </w:rPr>
        <w:t>078</w:t>
      </w:r>
      <w:r>
        <w:t xml:space="preserve"> </w:t>
      </w:r>
      <w:r w:rsidR="003C19B5">
        <w:t xml:space="preserve">WORK IN </w:t>
      </w:r>
      <w:r>
        <w:t>FIELD</w:t>
      </w:r>
      <w:r w:rsidR="003C19B5">
        <w:t>S</w:t>
      </w:r>
      <w:r w:rsidR="00C25FA5">
        <w:br/>
      </w:r>
      <w:r>
        <w:t>told by Giîgiîaw of Vaîulu village</w:t>
      </w:r>
    </w:p>
    <w:p w14:paraId="47D0CB7D" w14:textId="77777777" w:rsidR="00C25FA5" w:rsidRDefault="00DC1AE0" w:rsidP="00C25FA5">
      <w:pPr>
        <w:pStyle w:val="InterlineText"/>
        <w:tabs>
          <w:tab w:val="left" w:pos="533"/>
          <w:tab w:val="left" w:pos="1187"/>
          <w:tab w:val="left" w:pos="2201"/>
          <w:tab w:val="left" w:pos="3740"/>
          <w:tab w:val="left" w:pos="5114"/>
          <w:tab w:val="left" w:pos="5768"/>
          <w:tab w:val="left" w:pos="6737"/>
          <w:tab w:val="left" w:pos="7601"/>
        </w:tabs>
      </w:pPr>
      <w:r w:rsidRPr="003A1D48">
        <w:rPr>
          <w:rStyle w:val="InterlineTextNumChar"/>
        </w:rPr>
        <w:t>001</w:t>
      </w:r>
      <w:r w:rsidR="00800AD8">
        <w:tab/>
        <w:t>nu</w:t>
      </w:r>
      <w:r w:rsidR="00800AD8">
        <w:tab/>
        <w:t>seman</w:t>
      </w:r>
      <w:r w:rsidR="00C25FA5">
        <w:tab/>
        <w:t>puvasan</w:t>
      </w:r>
      <w:r w:rsidR="00C25FA5">
        <w:tab/>
        <w:t>dangdangan</w:t>
      </w:r>
      <w:r w:rsidR="00C25FA5">
        <w:tab/>
        <w:t>anan,</w:t>
      </w:r>
      <w:r w:rsidR="00C25FA5">
        <w:tab/>
        <w:t>sana</w:t>
      </w:r>
      <w:r w:rsidR="00C25FA5">
        <w:tab/>
        <w:t>îama-i,</w:t>
      </w:r>
      <w:r w:rsidR="00C25FA5">
        <w:tab/>
        <w:t>sana</w:t>
      </w:r>
    </w:p>
    <w:p w14:paraId="301B4FC1" w14:textId="77777777" w:rsidR="00800AD8" w:rsidRDefault="00800AD8" w:rsidP="00C25FA5">
      <w:pPr>
        <w:pStyle w:val="InterlineGlossWithTrans"/>
        <w:tabs>
          <w:tab w:val="left" w:pos="533"/>
          <w:tab w:val="left" w:pos="1187"/>
          <w:tab w:val="left" w:pos="2201"/>
          <w:tab w:val="left" w:pos="3740"/>
          <w:tab w:val="left" w:pos="5114"/>
          <w:tab w:val="left" w:pos="5768"/>
          <w:tab w:val="left" w:pos="6737"/>
          <w:tab w:val="left" w:pos="7601"/>
        </w:tabs>
      </w:pPr>
      <w:r>
        <w:tab/>
        <w:t>nu</w:t>
      </w:r>
      <w:r>
        <w:tab/>
        <w:t>em=sane</w:t>
      </w:r>
      <w:r w:rsidR="00C25FA5">
        <w:tab/>
        <w:t>pu-vasa-an</w:t>
      </w:r>
      <w:r w:rsidR="00C25FA5">
        <w:tab/>
        <w:t>dangdang-an</w:t>
      </w:r>
      <w:r w:rsidR="00C25FA5">
        <w:tab/>
        <w:t>anan</w:t>
      </w:r>
      <w:r w:rsidR="00C25FA5">
        <w:tab/>
        <w:t>sa-na</w:t>
      </w:r>
      <w:r w:rsidR="00C25FA5">
        <w:tab/>
        <w:t>îama-i</w:t>
      </w:r>
      <w:r w:rsidR="00C25FA5">
        <w:tab/>
        <w:t>sa-na</w:t>
      </w:r>
    </w:p>
    <w:p w14:paraId="22CF74AF" w14:textId="77777777" w:rsidR="00800AD8" w:rsidRDefault="00800AD8" w:rsidP="00C25FA5">
      <w:pPr>
        <w:pStyle w:val="InterlineTransNoFree"/>
        <w:tabs>
          <w:tab w:val="left" w:pos="1187"/>
          <w:tab w:val="left" w:pos="2201"/>
          <w:tab w:val="left" w:pos="3740"/>
          <w:tab w:val="left" w:pos="5114"/>
          <w:tab w:val="left" w:pos="5768"/>
          <w:tab w:val="left" w:pos="6737"/>
          <w:tab w:val="left" w:pos="7601"/>
        </w:tabs>
      </w:pPr>
      <w:r>
        <w:tab/>
        <w:t>when</w:t>
      </w:r>
      <w:r>
        <w:tab/>
      </w:r>
      <w:r>
        <w:rPr>
          <w:smallCaps/>
        </w:rPr>
        <w:t>af</w:t>
      </w:r>
      <w:r>
        <w:t>=make</w:t>
      </w:r>
      <w:r w:rsidR="00C25FA5">
        <w:tab/>
        <w:t>have-taro-</w:t>
      </w:r>
      <w:r w:rsidR="00C25FA5">
        <w:rPr>
          <w:smallCaps/>
        </w:rPr>
        <w:t>nom</w:t>
      </w:r>
      <w:r w:rsidR="00C25FA5">
        <w:tab/>
        <w:t>cut.bush-</w:t>
      </w:r>
      <w:r w:rsidR="00C25FA5">
        <w:rPr>
          <w:smallCaps/>
        </w:rPr>
        <w:t>lf</w:t>
      </w:r>
      <w:r w:rsidR="00C25FA5">
        <w:tab/>
        <w:t>still</w:t>
      </w:r>
      <w:r w:rsidR="00C25FA5">
        <w:tab/>
        <w:t>and-then</w:t>
      </w:r>
      <w:r w:rsidR="00C25FA5">
        <w:tab/>
        <w:t>burn-</w:t>
      </w:r>
      <w:r w:rsidR="00C25FA5">
        <w:rPr>
          <w:smallCaps/>
        </w:rPr>
        <w:t>pf</w:t>
      </w:r>
      <w:r w:rsidR="00C25FA5">
        <w:tab/>
        <w:t>and-then</w:t>
      </w:r>
    </w:p>
    <w:p w14:paraId="0BBC21B0" w14:textId="77777777" w:rsidR="00800AD8" w:rsidRDefault="00800AD8" w:rsidP="00C25FA5">
      <w:pPr>
        <w:pStyle w:val="InterlineText"/>
        <w:tabs>
          <w:tab w:val="left" w:pos="533"/>
        </w:tabs>
      </w:pPr>
      <w:r>
        <w:tab/>
        <w:t>qusuli.</w:t>
      </w:r>
    </w:p>
    <w:p w14:paraId="4B6514AF" w14:textId="77777777" w:rsidR="00800AD8" w:rsidRDefault="00800AD8" w:rsidP="00C25FA5">
      <w:pPr>
        <w:pStyle w:val="InterlineGlossWithTrans"/>
        <w:tabs>
          <w:tab w:val="left" w:pos="533"/>
        </w:tabs>
      </w:pPr>
      <w:r>
        <w:tab/>
        <w:t>qusul-i</w:t>
      </w:r>
    </w:p>
    <w:p w14:paraId="7FD75CCE" w14:textId="77777777" w:rsidR="00800AD8" w:rsidRDefault="00800AD8" w:rsidP="00C25FA5">
      <w:pPr>
        <w:pStyle w:val="InterlineTrans"/>
        <w:tabs>
          <w:tab w:val="left" w:pos="533"/>
        </w:tabs>
      </w:pPr>
      <w:r>
        <w:tab/>
        <w:t>dig.roots-</w:t>
      </w:r>
      <w:r>
        <w:rPr>
          <w:smallCaps/>
        </w:rPr>
        <w:t>pf</w:t>
      </w:r>
    </w:p>
    <w:p w14:paraId="041045DF" w14:textId="77777777" w:rsidR="00800AD8" w:rsidRDefault="00800AD8">
      <w:pPr>
        <w:pStyle w:val="InterlineFree"/>
      </w:pPr>
      <w:r>
        <w:t>TARO</w:t>
      </w:r>
      <w:r w:rsidR="00C25FA5">
        <w:t>:</w:t>
      </w:r>
      <w:r>
        <w:t xml:space="preserve"> When we make a taro field, we clear the ground and burn the vegetation and dig out the roots.</w:t>
      </w:r>
    </w:p>
    <w:p w14:paraId="7F553960" w14:textId="77777777" w:rsidR="00C25FA5" w:rsidRDefault="00DC1AE0" w:rsidP="00C25FA5">
      <w:pPr>
        <w:pStyle w:val="InterlineText"/>
        <w:tabs>
          <w:tab w:val="left" w:pos="533"/>
          <w:tab w:val="left" w:pos="1187"/>
          <w:tab w:val="left" w:pos="2711"/>
          <w:tab w:val="left" w:pos="3485"/>
          <w:tab w:val="left" w:pos="4139"/>
          <w:tab w:val="left" w:pos="5528"/>
          <w:tab w:val="left" w:pos="5792"/>
        </w:tabs>
      </w:pPr>
      <w:r w:rsidRPr="003A1D48">
        <w:rPr>
          <w:rStyle w:val="InterlineTextNumChar"/>
        </w:rPr>
        <w:t>002</w:t>
      </w:r>
      <w:r w:rsidR="00800AD8">
        <w:tab/>
        <w:t>nu</w:t>
      </w:r>
      <w:r w:rsidR="00800AD8">
        <w:tab/>
        <w:t>qinusul</w:t>
      </w:r>
      <w:r w:rsidR="00800AD8">
        <w:tab/>
        <w:t>anga,</w:t>
      </w:r>
      <w:r w:rsidR="00C25FA5">
        <w:tab/>
        <w:t>nu</w:t>
      </w:r>
      <w:r w:rsidR="00C25FA5">
        <w:tab/>
        <w:t>sariqsiqsiq</w:t>
      </w:r>
      <w:r w:rsidR="00C25FA5">
        <w:tab/>
        <w:t>a</w:t>
      </w:r>
      <w:r w:rsidR="00C25FA5">
        <w:tab/>
        <w:t>kadjunangan,</w:t>
      </w:r>
    </w:p>
    <w:p w14:paraId="03870F04" w14:textId="77777777" w:rsidR="00800AD8" w:rsidRDefault="00800AD8" w:rsidP="00C25FA5">
      <w:pPr>
        <w:pStyle w:val="InterlineGlossWithTrans"/>
        <w:tabs>
          <w:tab w:val="left" w:pos="533"/>
          <w:tab w:val="left" w:pos="1187"/>
          <w:tab w:val="left" w:pos="2711"/>
          <w:tab w:val="left" w:pos="3485"/>
          <w:tab w:val="left" w:pos="4139"/>
          <w:tab w:val="left" w:pos="5528"/>
          <w:tab w:val="left" w:pos="5792"/>
        </w:tabs>
      </w:pPr>
      <w:r>
        <w:tab/>
        <w:t>nu</w:t>
      </w:r>
      <w:r>
        <w:tab/>
        <w:t>in=qusul</w:t>
      </w:r>
      <w:r>
        <w:tab/>
        <w:t>anga</w:t>
      </w:r>
      <w:r w:rsidR="00C25FA5">
        <w:tab/>
        <w:t>nu</w:t>
      </w:r>
      <w:r w:rsidR="00C25FA5">
        <w:tab/>
        <w:t>ar=siq-siqsiq</w:t>
      </w:r>
      <w:r w:rsidR="00C25FA5">
        <w:tab/>
        <w:t>a</w:t>
      </w:r>
      <w:r w:rsidR="00C25FA5">
        <w:tab/>
        <w:t>ka-djunang-an</w:t>
      </w:r>
    </w:p>
    <w:p w14:paraId="6F57B8BC" w14:textId="77777777" w:rsidR="00800AD8" w:rsidRDefault="00800AD8" w:rsidP="00C25FA5">
      <w:pPr>
        <w:pStyle w:val="InterlineTransNoFree"/>
        <w:tabs>
          <w:tab w:val="left" w:pos="1187"/>
          <w:tab w:val="left" w:pos="2711"/>
          <w:tab w:val="left" w:pos="3485"/>
          <w:tab w:val="left" w:pos="4139"/>
          <w:tab w:val="left" w:pos="5528"/>
          <w:tab w:val="left" w:pos="5792"/>
        </w:tabs>
      </w:pPr>
      <w:r>
        <w:tab/>
        <w:t>when</w:t>
      </w:r>
      <w:r>
        <w:tab/>
      </w:r>
      <w:r>
        <w:rPr>
          <w:smallCaps/>
        </w:rPr>
        <w:t>perf</w:t>
      </w:r>
      <w:r>
        <w:t>=dig.roots</w:t>
      </w:r>
      <w:r>
        <w:tab/>
        <w:t>indeed</w:t>
      </w:r>
      <w:r w:rsidR="00C25FA5">
        <w:tab/>
        <w:t>when</w:t>
      </w:r>
      <w:r w:rsidR="00C25FA5">
        <w:tab/>
      </w:r>
      <w:r w:rsidR="00C25FA5">
        <w:rPr>
          <w:smallCaps/>
        </w:rPr>
        <w:t>qal</w:t>
      </w:r>
      <w:r w:rsidR="00C25FA5">
        <w:t>=</w:t>
      </w:r>
      <w:r w:rsidR="00C25FA5">
        <w:rPr>
          <w:smallCaps/>
        </w:rPr>
        <w:t>red</w:t>
      </w:r>
      <w:r w:rsidR="00C25FA5">
        <w:t>-dry</w:t>
      </w:r>
      <w:r w:rsidR="00C25FA5">
        <w:rPr>
          <w:smallCaps/>
        </w:rPr>
        <w:tab/>
        <w:t>c</w:t>
      </w:r>
      <w:r w:rsidR="00C25FA5">
        <w:rPr>
          <w:smallCaps/>
        </w:rPr>
        <w:tab/>
      </w:r>
      <w:r w:rsidR="00C25FA5">
        <w:t>main-earth-</w:t>
      </w:r>
      <w:r w:rsidR="00C25FA5">
        <w:rPr>
          <w:smallCaps/>
        </w:rPr>
        <w:t>nom</w:t>
      </w:r>
    </w:p>
    <w:p w14:paraId="1356EB8D" w14:textId="77777777" w:rsidR="00800AD8" w:rsidRDefault="00800AD8" w:rsidP="00C25FA5">
      <w:pPr>
        <w:pStyle w:val="InterlineText"/>
        <w:tabs>
          <w:tab w:val="left" w:pos="533"/>
          <w:tab w:val="left" w:pos="2267"/>
          <w:tab w:val="left" w:pos="3041"/>
        </w:tabs>
      </w:pPr>
      <w:r>
        <w:tab/>
        <w:t>quîitsan</w:t>
      </w:r>
      <w:r>
        <w:tab/>
        <w:t>anga</w:t>
      </w:r>
      <w:r>
        <w:tab/>
        <w:t>sakamaya.</w:t>
      </w:r>
    </w:p>
    <w:p w14:paraId="08973F64" w14:textId="77777777" w:rsidR="00800AD8" w:rsidRDefault="00800AD8" w:rsidP="00C25FA5">
      <w:pPr>
        <w:pStyle w:val="InterlineGlossWithTrans"/>
        <w:tabs>
          <w:tab w:val="left" w:pos="533"/>
          <w:tab w:val="left" w:pos="2267"/>
          <w:tab w:val="left" w:pos="3041"/>
        </w:tabs>
      </w:pPr>
      <w:r>
        <w:tab/>
        <w:t>quîits-an</w:t>
      </w:r>
      <w:r>
        <w:tab/>
        <w:t>anga</w:t>
      </w:r>
      <w:r>
        <w:tab/>
        <w:t>sakamaya</w:t>
      </w:r>
    </w:p>
    <w:p w14:paraId="2D679787" w14:textId="77777777" w:rsidR="00800AD8" w:rsidRDefault="00800AD8" w:rsidP="00C25FA5">
      <w:pPr>
        <w:pStyle w:val="InterlineTrans"/>
        <w:tabs>
          <w:tab w:val="left" w:pos="533"/>
          <w:tab w:val="left" w:pos="2267"/>
          <w:tab w:val="left" w:pos="3041"/>
        </w:tabs>
      </w:pPr>
      <w:r>
        <w:tab/>
        <w:t>clear.cut.bush-</w:t>
      </w:r>
      <w:r>
        <w:rPr>
          <w:smallCaps/>
        </w:rPr>
        <w:t>lf</w:t>
      </w:r>
      <w:r>
        <w:tab/>
        <w:t>indeed</w:t>
      </w:r>
      <w:r>
        <w:tab/>
        <w:t>only</w:t>
      </w:r>
    </w:p>
    <w:p w14:paraId="7A2CD25B" w14:textId="77777777" w:rsidR="00800AD8" w:rsidRDefault="00800AD8">
      <w:pPr>
        <w:pStyle w:val="InterlineFree"/>
      </w:pPr>
      <w:r>
        <w:lastRenderedPageBreak/>
        <w:t>When we have dug out the roots, if the soil is dry we just clear away the burnt vegetation.</w:t>
      </w:r>
    </w:p>
    <w:p w14:paraId="248EF5BB" w14:textId="77777777" w:rsidR="00800AD8" w:rsidRDefault="00DC1AE0" w:rsidP="00C25FA5">
      <w:pPr>
        <w:pStyle w:val="InterlineText"/>
        <w:tabs>
          <w:tab w:val="left" w:pos="533"/>
          <w:tab w:val="left" w:pos="1232"/>
          <w:tab w:val="left" w:pos="1886"/>
          <w:tab w:val="left" w:pos="2615"/>
          <w:tab w:val="left" w:pos="2879"/>
        </w:tabs>
      </w:pPr>
      <w:r w:rsidRPr="003A1D48">
        <w:rPr>
          <w:rStyle w:val="InterlineTextNumChar"/>
        </w:rPr>
        <w:t>003</w:t>
      </w:r>
      <w:r w:rsidR="00800AD8">
        <w:tab/>
        <w:t>îakua</w:t>
      </w:r>
      <w:r w:rsidR="00800AD8">
        <w:tab/>
        <w:t>nu</w:t>
      </w:r>
      <w:r w:rsidR="00800AD8">
        <w:tab/>
        <w:t>djukel</w:t>
      </w:r>
      <w:r w:rsidR="00800AD8">
        <w:tab/>
        <w:t>a</w:t>
      </w:r>
      <w:r w:rsidR="00800AD8">
        <w:tab/>
        <w:t>kadjunangan.</w:t>
      </w:r>
    </w:p>
    <w:p w14:paraId="1B75C667" w14:textId="77777777" w:rsidR="00800AD8" w:rsidRDefault="00800AD8" w:rsidP="00C25FA5">
      <w:pPr>
        <w:pStyle w:val="InterlineGlossWithTrans"/>
        <w:tabs>
          <w:tab w:val="left" w:pos="533"/>
          <w:tab w:val="left" w:pos="1232"/>
          <w:tab w:val="left" w:pos="1886"/>
          <w:tab w:val="left" w:pos="2615"/>
          <w:tab w:val="left" w:pos="2879"/>
        </w:tabs>
      </w:pPr>
      <w:r>
        <w:tab/>
        <w:t>îakua</w:t>
      </w:r>
      <w:r>
        <w:tab/>
        <w:t>nu</w:t>
      </w:r>
      <w:r>
        <w:tab/>
        <w:t>djukel</w:t>
      </w:r>
      <w:r>
        <w:tab/>
        <w:t>a</w:t>
      </w:r>
      <w:r>
        <w:tab/>
        <w:t>ka-djunang-an</w:t>
      </w:r>
    </w:p>
    <w:p w14:paraId="10490B21" w14:textId="77777777" w:rsidR="00800AD8" w:rsidRDefault="00800AD8" w:rsidP="00C25FA5">
      <w:pPr>
        <w:pStyle w:val="InterlineTransNoFree"/>
        <w:tabs>
          <w:tab w:val="left" w:pos="1232"/>
          <w:tab w:val="left" w:pos="1886"/>
          <w:tab w:val="left" w:pos="2615"/>
          <w:tab w:val="left" w:pos="2879"/>
          <w:tab w:val="right" w:pos="8787"/>
        </w:tabs>
      </w:pPr>
      <w:r>
        <w:tab/>
        <w:t>but</w:t>
      </w:r>
      <w:r>
        <w:tab/>
        <w:t>when</w:t>
      </w:r>
      <w:r>
        <w:tab/>
        <w:t>clay</w:t>
      </w:r>
      <w:r>
        <w:rPr>
          <w:smallCaps/>
        </w:rPr>
        <w:tab/>
        <w:t>c</w:t>
      </w:r>
      <w:r>
        <w:rPr>
          <w:smallCaps/>
        </w:rPr>
        <w:tab/>
      </w:r>
      <w:r>
        <w:t>main-earth-</w:t>
      </w:r>
      <w:r>
        <w:rPr>
          <w:smallCaps/>
        </w:rPr>
        <w:t>nom</w:t>
      </w:r>
      <w:r w:rsidR="00C25FA5">
        <w:rPr>
          <w:smallCaps/>
        </w:rPr>
        <w:tab/>
      </w:r>
      <w:r w:rsidR="00C25FA5">
        <w:t>But if the soil is sticky</w:t>
      </w:r>
    </w:p>
    <w:p w14:paraId="5D3C9CD2" w14:textId="77777777" w:rsidR="00800AD8" w:rsidRDefault="00DC1AE0" w:rsidP="00A70B71">
      <w:pPr>
        <w:pStyle w:val="InterlineText"/>
        <w:tabs>
          <w:tab w:val="left" w:pos="533"/>
          <w:tab w:val="left" w:pos="1247"/>
          <w:tab w:val="left" w:pos="2291"/>
          <w:tab w:val="left" w:pos="2885"/>
          <w:tab w:val="left" w:pos="3149"/>
          <w:tab w:val="left" w:pos="4823"/>
          <w:tab w:val="left" w:pos="5087"/>
          <w:tab w:val="left" w:pos="5651"/>
          <w:tab w:val="left" w:pos="6575"/>
          <w:tab w:val="left" w:pos="7079"/>
        </w:tabs>
      </w:pPr>
      <w:r w:rsidRPr="003A1D48">
        <w:rPr>
          <w:rStyle w:val="InterlineTextNumChar"/>
        </w:rPr>
        <w:t>004</w:t>
      </w:r>
      <w:r w:rsidR="00800AD8">
        <w:tab/>
        <w:t>tjara</w:t>
      </w:r>
      <w:r w:rsidR="00800AD8">
        <w:tab/>
        <w:t>djukulen</w:t>
      </w:r>
      <w:r w:rsidR="00800AD8">
        <w:tab/>
        <w:t>anan</w:t>
      </w:r>
      <w:r w:rsidR="00800AD8">
        <w:tab/>
        <w:t>a</w:t>
      </w:r>
      <w:r w:rsidR="00800AD8">
        <w:tab/>
        <w:t>semualap</w:t>
      </w:r>
      <w:r w:rsidR="00800AD8">
        <w:tab/>
        <w:t>a</w:t>
      </w:r>
      <w:r w:rsidR="00800AD8">
        <w:tab/>
        <w:t>qipu</w:t>
      </w:r>
      <w:r w:rsidR="00800AD8">
        <w:tab/>
        <w:t>izua</w:t>
      </w:r>
      <w:r w:rsidR="00800AD8">
        <w:tab/>
        <w:t>i</w:t>
      </w:r>
      <w:r w:rsidR="00800AD8">
        <w:tab/>
        <w:t>ta</w:t>
      </w:r>
    </w:p>
    <w:p w14:paraId="79590817" w14:textId="77777777" w:rsidR="00800AD8" w:rsidRDefault="00800AD8" w:rsidP="00A70B71">
      <w:pPr>
        <w:pStyle w:val="InterlineGlossWithTrans"/>
        <w:tabs>
          <w:tab w:val="left" w:pos="533"/>
          <w:tab w:val="left" w:pos="1247"/>
          <w:tab w:val="left" w:pos="2291"/>
          <w:tab w:val="left" w:pos="2885"/>
          <w:tab w:val="left" w:pos="3149"/>
          <w:tab w:val="left" w:pos="4823"/>
          <w:tab w:val="left" w:pos="5087"/>
          <w:tab w:val="left" w:pos="5651"/>
          <w:tab w:val="left" w:pos="6575"/>
          <w:tab w:val="left" w:pos="7079"/>
        </w:tabs>
      </w:pPr>
      <w:r>
        <w:tab/>
        <w:t>tjara</w:t>
      </w:r>
      <w:r>
        <w:tab/>
        <w:t>djukul-en</w:t>
      </w:r>
      <w:r>
        <w:tab/>
        <w:t>anan</w:t>
      </w:r>
      <w:r>
        <w:tab/>
        <w:t>a</w:t>
      </w:r>
      <w:r>
        <w:tab/>
        <w:t>em=su-alap</w:t>
      </w:r>
      <w:r>
        <w:tab/>
        <w:t>a</w:t>
      </w:r>
      <w:r>
        <w:tab/>
        <w:t>qipu</w:t>
      </w:r>
      <w:r>
        <w:tab/>
        <w:t>i-zua</w:t>
      </w:r>
      <w:r>
        <w:tab/>
        <w:t>i</w:t>
      </w:r>
      <w:r>
        <w:tab/>
        <w:t>ta</w:t>
      </w:r>
    </w:p>
    <w:p w14:paraId="67985875" w14:textId="77777777" w:rsidR="00800AD8" w:rsidRDefault="00800AD8" w:rsidP="00A70B71">
      <w:pPr>
        <w:pStyle w:val="InterlineTransNoFree"/>
        <w:tabs>
          <w:tab w:val="left" w:pos="1247"/>
          <w:tab w:val="left" w:pos="2291"/>
          <w:tab w:val="left" w:pos="2885"/>
          <w:tab w:val="left" w:pos="3149"/>
          <w:tab w:val="left" w:pos="4823"/>
          <w:tab w:val="left" w:pos="5087"/>
          <w:tab w:val="left" w:pos="5651"/>
          <w:tab w:val="left" w:pos="6575"/>
          <w:tab w:val="left" w:pos="7079"/>
        </w:tabs>
      </w:pPr>
      <w:r>
        <w:tab/>
        <w:t>surely</w:t>
      </w:r>
      <w:r>
        <w:tab/>
        <w:t>beat-</w:t>
      </w:r>
      <w:r>
        <w:rPr>
          <w:smallCaps/>
        </w:rPr>
        <w:t>pf</w:t>
      </w:r>
      <w:r>
        <w:tab/>
        <w:t>still</w:t>
      </w:r>
      <w:r>
        <w:rPr>
          <w:smallCaps/>
        </w:rPr>
        <w:tab/>
        <w:t>c</w:t>
      </w:r>
      <w:r>
        <w:rPr>
          <w:smallCaps/>
        </w:rPr>
        <w:tab/>
        <w:t>af</w:t>
      </w:r>
      <w:r>
        <w:t>=remove-take</w:t>
      </w:r>
      <w:r>
        <w:rPr>
          <w:smallCaps/>
        </w:rPr>
        <w:tab/>
        <w:t>c</w:t>
      </w:r>
      <w:r>
        <w:rPr>
          <w:smallCaps/>
        </w:rPr>
        <w:tab/>
      </w:r>
      <w:r>
        <w:t>soil</w:t>
      </w:r>
      <w:r>
        <w:tab/>
      </w:r>
      <w:r>
        <w:rPr>
          <w:smallCaps/>
        </w:rPr>
        <w:t>loc</w:t>
      </w:r>
      <w:r>
        <w:t>-that</w:t>
      </w:r>
      <w:r>
        <w:tab/>
      </w:r>
      <w:r>
        <w:rPr>
          <w:smallCaps/>
        </w:rPr>
        <w:t>loc</w:t>
      </w:r>
      <w:r>
        <w:tab/>
      </w:r>
      <w:r>
        <w:rPr>
          <w:smallCaps/>
        </w:rPr>
        <w:t>obl</w:t>
      </w:r>
    </w:p>
    <w:p w14:paraId="5A867551" w14:textId="77777777" w:rsidR="00800AD8" w:rsidRDefault="00A70B71" w:rsidP="00A70B71">
      <w:pPr>
        <w:pStyle w:val="InterlineText"/>
        <w:tabs>
          <w:tab w:val="left" w:pos="533"/>
          <w:tab w:val="left" w:pos="2102"/>
          <w:tab w:val="left" w:pos="3071"/>
          <w:tab w:val="left" w:pos="5240"/>
          <w:tab w:val="left" w:pos="5729"/>
          <w:tab w:val="left" w:pos="6593"/>
          <w:tab w:val="left" w:pos="6857"/>
        </w:tabs>
      </w:pPr>
      <w:r>
        <w:tab/>
        <w:t>tjapunguîan,</w:t>
      </w:r>
      <w:r w:rsidR="00800AD8">
        <w:tab/>
        <w:t>sana</w:t>
      </w:r>
      <w:r w:rsidR="00800AD8">
        <w:tab/>
        <w:t>quîiquîitsi</w:t>
      </w:r>
      <w:r w:rsidR="00800AD8">
        <w:tab/>
        <w:t>sa</w:t>
      </w:r>
      <w:r w:rsidR="00800AD8">
        <w:tab/>
        <w:t>îama-i</w:t>
      </w:r>
      <w:r w:rsidR="00800AD8">
        <w:tab/>
        <w:t>a</w:t>
      </w:r>
      <w:r>
        <w:tab/>
        <w:t>qinepuan</w:t>
      </w:r>
      <w:r w:rsidRPr="00A70B71">
        <w:t>,</w:t>
      </w:r>
    </w:p>
    <w:p w14:paraId="734F8515" w14:textId="77777777" w:rsidR="00800AD8" w:rsidRDefault="00A70B71" w:rsidP="00A70B71">
      <w:pPr>
        <w:pStyle w:val="InterlineGlossWithTrans"/>
        <w:tabs>
          <w:tab w:val="left" w:pos="533"/>
          <w:tab w:val="left" w:pos="2102"/>
          <w:tab w:val="left" w:pos="3071"/>
          <w:tab w:val="left" w:pos="5240"/>
          <w:tab w:val="left" w:pos="5729"/>
          <w:tab w:val="left" w:pos="6593"/>
          <w:tab w:val="left" w:pos="6857"/>
        </w:tabs>
      </w:pPr>
      <w:r>
        <w:tab/>
        <w:t>tjapunguî-an</w:t>
      </w:r>
      <w:r w:rsidR="00800AD8">
        <w:tab/>
        <w:t>sa-na</w:t>
      </w:r>
      <w:r w:rsidR="00800AD8">
        <w:tab/>
        <w:t>quîi-quîits-i</w:t>
      </w:r>
      <w:r w:rsidR="00800AD8">
        <w:tab/>
        <w:t>sa</w:t>
      </w:r>
      <w:r w:rsidR="00800AD8">
        <w:tab/>
        <w:t>îama-i</w:t>
      </w:r>
      <w:r w:rsidR="00800AD8">
        <w:tab/>
        <w:t>a</w:t>
      </w:r>
      <w:r>
        <w:tab/>
        <w:t>in=qepu-an</w:t>
      </w:r>
    </w:p>
    <w:p w14:paraId="4CB15C9B" w14:textId="77777777" w:rsidR="00800AD8" w:rsidRDefault="00A70B71" w:rsidP="00A70B71">
      <w:pPr>
        <w:pStyle w:val="InterlineTransNoFree"/>
        <w:tabs>
          <w:tab w:val="left" w:pos="2102"/>
          <w:tab w:val="left" w:pos="3071"/>
          <w:tab w:val="left" w:pos="5240"/>
          <w:tab w:val="left" w:pos="5729"/>
          <w:tab w:val="left" w:pos="6593"/>
          <w:tab w:val="left" w:pos="6857"/>
        </w:tabs>
        <w:rPr>
          <w:smallCaps/>
        </w:rPr>
      </w:pPr>
      <w:r>
        <w:tab/>
        <w:t>grass.root-</w:t>
      </w:r>
      <w:r>
        <w:rPr>
          <w:smallCaps/>
        </w:rPr>
        <w:t>nom</w:t>
      </w:r>
      <w:r w:rsidR="00800AD8">
        <w:tab/>
        <w:t>and-then</w:t>
      </w:r>
      <w:r w:rsidR="00800AD8">
        <w:tab/>
      </w:r>
      <w:r w:rsidR="00800AD8">
        <w:rPr>
          <w:smallCaps/>
        </w:rPr>
        <w:t>red</w:t>
      </w:r>
      <w:r w:rsidR="00800AD8">
        <w:t>-clear.cut.bush-</w:t>
      </w:r>
      <w:r w:rsidR="00800AD8">
        <w:rPr>
          <w:smallCaps/>
        </w:rPr>
        <w:t>pf</w:t>
      </w:r>
      <w:r w:rsidR="00800AD8">
        <w:tab/>
        <w:t>and</w:t>
      </w:r>
      <w:r w:rsidR="00800AD8">
        <w:tab/>
        <w:t>burn-</w:t>
      </w:r>
      <w:r w:rsidR="00800AD8">
        <w:rPr>
          <w:smallCaps/>
        </w:rPr>
        <w:t>pf</w:t>
      </w:r>
      <w:r w:rsidR="00800AD8">
        <w:rPr>
          <w:smallCaps/>
        </w:rPr>
        <w:tab/>
        <w:t>c</w:t>
      </w:r>
      <w:r>
        <w:tab/>
      </w:r>
      <w:r>
        <w:rPr>
          <w:smallCaps/>
        </w:rPr>
        <w:t>perf</w:t>
      </w:r>
      <w:r>
        <w:t>=associate-</w:t>
      </w:r>
      <w:r>
        <w:rPr>
          <w:smallCaps/>
        </w:rPr>
        <w:t>nom</w:t>
      </w:r>
    </w:p>
    <w:p w14:paraId="4B3A8864" w14:textId="77777777" w:rsidR="00A70B71" w:rsidRDefault="00800AD8" w:rsidP="00A70B71">
      <w:pPr>
        <w:pStyle w:val="InterlineText"/>
        <w:tabs>
          <w:tab w:val="left" w:pos="533"/>
          <w:tab w:val="left" w:pos="1502"/>
          <w:tab w:val="left" w:pos="2921"/>
          <w:tab w:val="left" w:pos="3425"/>
        </w:tabs>
      </w:pPr>
      <w:r>
        <w:tab/>
        <w:t>sana</w:t>
      </w:r>
      <w:r w:rsidR="00A70B71">
        <w:tab/>
        <w:t>taletalemi</w:t>
      </w:r>
      <w:r w:rsidR="00A70B71">
        <w:tab/>
        <w:t>tua</w:t>
      </w:r>
      <w:r w:rsidR="00A70B71">
        <w:tab/>
        <w:t>vasa.</w:t>
      </w:r>
    </w:p>
    <w:p w14:paraId="1F8F3541" w14:textId="77777777" w:rsidR="00800AD8" w:rsidRDefault="00800AD8" w:rsidP="00A70B71">
      <w:pPr>
        <w:pStyle w:val="InterlineGlossWithTrans"/>
        <w:tabs>
          <w:tab w:val="left" w:pos="533"/>
          <w:tab w:val="left" w:pos="1502"/>
          <w:tab w:val="left" w:pos="2921"/>
          <w:tab w:val="left" w:pos="3425"/>
        </w:tabs>
      </w:pPr>
      <w:r>
        <w:tab/>
        <w:t>sa-na</w:t>
      </w:r>
      <w:r w:rsidR="00A70B71">
        <w:tab/>
        <w:t>al=te-talem-i</w:t>
      </w:r>
      <w:r w:rsidR="00A70B71">
        <w:tab/>
        <w:t>tua</w:t>
      </w:r>
      <w:r w:rsidR="00A70B71">
        <w:tab/>
        <w:t>vasa</w:t>
      </w:r>
    </w:p>
    <w:p w14:paraId="53FAB8AF" w14:textId="77777777" w:rsidR="00800AD8" w:rsidRDefault="00800AD8" w:rsidP="00A70B71">
      <w:pPr>
        <w:pStyle w:val="InterlineTrans"/>
        <w:tabs>
          <w:tab w:val="left" w:pos="533"/>
          <w:tab w:val="left" w:pos="1502"/>
          <w:tab w:val="left" w:pos="2921"/>
          <w:tab w:val="left" w:pos="3425"/>
        </w:tabs>
      </w:pPr>
      <w:r>
        <w:tab/>
        <w:t>and-then</w:t>
      </w:r>
      <w:r w:rsidR="00A70B71">
        <w:tab/>
      </w:r>
      <w:r w:rsidR="00A70B71">
        <w:rPr>
          <w:smallCaps/>
        </w:rPr>
        <w:t>qal</w:t>
      </w:r>
      <w:r w:rsidR="00A70B71">
        <w:t>=do-plant</w:t>
      </w:r>
      <w:r w:rsidR="00A70B71">
        <w:tab/>
      </w:r>
      <w:r w:rsidR="00A70B71">
        <w:rPr>
          <w:smallCaps/>
        </w:rPr>
        <w:t>obl</w:t>
      </w:r>
      <w:r w:rsidR="00A70B71">
        <w:tab/>
        <w:t>taro</w:t>
      </w:r>
    </w:p>
    <w:p w14:paraId="548BE2A5" w14:textId="77777777" w:rsidR="00800AD8" w:rsidRDefault="00800AD8">
      <w:pPr>
        <w:pStyle w:val="InterlineFree"/>
      </w:pPr>
      <w:r>
        <w:t>we always beat the soil out of the roots,</w:t>
      </w:r>
      <w:r w:rsidR="00C25FA5">
        <w:t xml:space="preserve"> and then clear up and burn the refuse; and then plant the taro.</w:t>
      </w:r>
    </w:p>
    <w:p w14:paraId="1582C250" w14:textId="77777777" w:rsidR="00A70B71" w:rsidRDefault="00DC1AE0" w:rsidP="00A70B71">
      <w:pPr>
        <w:pStyle w:val="InterlineText"/>
        <w:tabs>
          <w:tab w:val="left" w:pos="533"/>
          <w:tab w:val="left" w:pos="797"/>
          <w:tab w:val="left" w:pos="2291"/>
          <w:tab w:val="left" w:pos="3725"/>
          <w:tab w:val="left" w:pos="3989"/>
          <w:tab w:val="left" w:pos="4523"/>
          <w:tab w:val="left" w:pos="4787"/>
        </w:tabs>
      </w:pPr>
      <w:r w:rsidRPr="003A1D48">
        <w:rPr>
          <w:rStyle w:val="InterlineTextNumChar"/>
        </w:rPr>
        <w:t>005</w:t>
      </w:r>
      <w:r w:rsidR="00800AD8">
        <w:tab/>
        <w:t>a</w:t>
      </w:r>
      <w:r w:rsidR="00800AD8">
        <w:tab/>
        <w:t>siqusulan</w:t>
      </w:r>
      <w:r w:rsidR="00A70B71">
        <w:tab/>
        <w:t>siumaî</w:t>
      </w:r>
      <w:r w:rsidR="00A70B71">
        <w:tab/>
        <w:t>a</w:t>
      </w:r>
      <w:r w:rsidR="00A70B71">
        <w:tab/>
        <w:t>upu</w:t>
      </w:r>
      <w:r w:rsidR="00A70B71">
        <w:tab/>
        <w:t>a</w:t>
      </w:r>
      <w:r w:rsidR="00A70B71">
        <w:tab/>
        <w:t>pasekaumaî.</w:t>
      </w:r>
    </w:p>
    <w:p w14:paraId="54653FE4" w14:textId="77777777" w:rsidR="00800AD8" w:rsidRDefault="00800AD8" w:rsidP="00A70B71">
      <w:pPr>
        <w:pStyle w:val="InterlineGlossWithTrans"/>
        <w:tabs>
          <w:tab w:val="left" w:pos="533"/>
          <w:tab w:val="left" w:pos="797"/>
          <w:tab w:val="left" w:pos="2291"/>
          <w:tab w:val="left" w:pos="3725"/>
          <w:tab w:val="left" w:pos="3989"/>
          <w:tab w:val="left" w:pos="4523"/>
          <w:tab w:val="left" w:pos="4787"/>
        </w:tabs>
      </w:pPr>
      <w:r>
        <w:tab/>
        <w:t>a</w:t>
      </w:r>
      <w:r>
        <w:tab/>
        <w:t>si-qusul-an</w:t>
      </w:r>
      <w:r w:rsidR="00A70B71">
        <w:tab/>
        <w:t>si-uma-î</w:t>
      </w:r>
      <w:r w:rsidR="00A70B71">
        <w:tab/>
        <w:t>a</w:t>
      </w:r>
      <w:r w:rsidR="00A70B71">
        <w:tab/>
        <w:t>upu</w:t>
      </w:r>
      <w:r w:rsidR="00A70B71">
        <w:tab/>
        <w:t>a</w:t>
      </w:r>
      <w:r w:rsidR="00A70B71">
        <w:tab/>
        <w:t>pa-se-ka-uma-î</w:t>
      </w:r>
    </w:p>
    <w:p w14:paraId="4B50FCF2" w14:textId="77777777" w:rsidR="00800AD8" w:rsidRDefault="00800AD8" w:rsidP="00A70B71">
      <w:pPr>
        <w:pStyle w:val="InterlineTrans"/>
        <w:tabs>
          <w:tab w:val="left" w:pos="533"/>
          <w:tab w:val="left" w:pos="797"/>
          <w:tab w:val="left" w:pos="2291"/>
          <w:tab w:val="left" w:pos="3725"/>
          <w:tab w:val="left" w:pos="3989"/>
          <w:tab w:val="left" w:pos="4523"/>
          <w:tab w:val="left" w:pos="4787"/>
        </w:tabs>
      </w:pPr>
      <w:r>
        <w:rPr>
          <w:smallCaps/>
        </w:rPr>
        <w:tab/>
        <w:t>c</w:t>
      </w:r>
      <w:r>
        <w:rPr>
          <w:smallCaps/>
        </w:rPr>
        <w:tab/>
        <w:t>if</w:t>
      </w:r>
      <w:r>
        <w:t>-dig.roots-</w:t>
      </w:r>
      <w:r>
        <w:rPr>
          <w:smallCaps/>
        </w:rPr>
        <w:t>lf</w:t>
      </w:r>
      <w:r w:rsidR="00A70B71">
        <w:tab/>
      </w:r>
      <w:r w:rsidR="00A70B71">
        <w:rPr>
          <w:smallCaps/>
        </w:rPr>
        <w:t>if</w:t>
      </w:r>
      <w:r w:rsidR="00A70B71">
        <w:t>-other-times</w:t>
      </w:r>
      <w:r w:rsidR="00A70B71">
        <w:rPr>
          <w:smallCaps/>
        </w:rPr>
        <w:tab/>
        <w:t>c</w:t>
      </w:r>
      <w:r w:rsidR="00A70B71">
        <w:rPr>
          <w:smallCaps/>
        </w:rPr>
        <w:tab/>
      </w:r>
      <w:r w:rsidR="00A70B71">
        <w:t>wall</w:t>
      </w:r>
      <w:r w:rsidR="00A70B71">
        <w:rPr>
          <w:smallCaps/>
        </w:rPr>
        <w:tab/>
        <w:t>c</w:t>
      </w:r>
      <w:r w:rsidR="00A70B71">
        <w:tab/>
        <w:t>cause-</w:t>
      </w:r>
      <w:r w:rsidR="00A70B71">
        <w:rPr>
          <w:smallCaps/>
        </w:rPr>
        <w:t>invol</w:t>
      </w:r>
      <w:r w:rsidR="00A70B71">
        <w:t>-become-other-times</w:t>
      </w:r>
    </w:p>
    <w:p w14:paraId="7D04B810" w14:textId="77777777" w:rsidR="00800AD8" w:rsidRDefault="00800AD8">
      <w:pPr>
        <w:pStyle w:val="InterlineFree"/>
      </w:pPr>
      <w:r>
        <w:t>When we are digging out the roots we renew the terrace walls in new positions.</w:t>
      </w:r>
    </w:p>
    <w:p w14:paraId="39162A16" w14:textId="77777777" w:rsidR="00A70B71" w:rsidRDefault="00DC1AE0" w:rsidP="00A70B71">
      <w:pPr>
        <w:pStyle w:val="InterlineText"/>
        <w:tabs>
          <w:tab w:val="left" w:pos="533"/>
          <w:tab w:val="left" w:pos="1187"/>
          <w:tab w:val="left" w:pos="2201"/>
          <w:tab w:val="left" w:pos="3905"/>
          <w:tab w:val="left" w:pos="5774"/>
          <w:tab w:val="left" w:pos="6278"/>
          <w:tab w:val="left" w:pos="7817"/>
        </w:tabs>
      </w:pPr>
      <w:r w:rsidRPr="003A1D48">
        <w:rPr>
          <w:rStyle w:val="InterlineTextNumChar"/>
        </w:rPr>
        <w:t>006</w:t>
      </w:r>
      <w:r w:rsidR="00800AD8">
        <w:tab/>
        <w:t>nu</w:t>
      </w:r>
      <w:r w:rsidR="00800AD8">
        <w:tab/>
        <w:t>seman</w:t>
      </w:r>
      <w:r w:rsidR="00800AD8">
        <w:tab/>
        <w:t>puvaquan</w:t>
      </w:r>
      <w:r w:rsidR="00A70B71">
        <w:tab/>
        <w:t>namaya</w:t>
      </w:r>
      <w:r w:rsidR="00A70B71">
        <w:tab/>
        <w:t>tua</w:t>
      </w:r>
      <w:r w:rsidR="00A70B71">
        <w:tab/>
        <w:t>puvasan</w:t>
      </w:r>
      <w:r w:rsidR="00A70B71">
        <w:tab/>
        <w:t>a</w:t>
      </w:r>
    </w:p>
    <w:p w14:paraId="2259539A" w14:textId="77777777" w:rsidR="00800AD8" w:rsidRDefault="00800AD8" w:rsidP="00A70B71">
      <w:pPr>
        <w:pStyle w:val="InterlineGlossWithTrans"/>
        <w:tabs>
          <w:tab w:val="left" w:pos="533"/>
          <w:tab w:val="left" w:pos="1187"/>
          <w:tab w:val="left" w:pos="2201"/>
          <w:tab w:val="left" w:pos="3905"/>
          <w:tab w:val="left" w:pos="5774"/>
          <w:tab w:val="left" w:pos="6278"/>
          <w:tab w:val="left" w:pos="7817"/>
        </w:tabs>
      </w:pPr>
      <w:r>
        <w:tab/>
        <w:t>nu</w:t>
      </w:r>
      <w:r>
        <w:tab/>
        <w:t>em=sane</w:t>
      </w:r>
      <w:r>
        <w:tab/>
        <w:t>pu-vaqu-an</w:t>
      </w:r>
      <w:r w:rsidR="00A70B71">
        <w:tab/>
        <w:t>na-ma-aya</w:t>
      </w:r>
      <w:r w:rsidR="00A70B71">
        <w:tab/>
        <w:t>tua</w:t>
      </w:r>
      <w:r w:rsidR="00A70B71">
        <w:tab/>
        <w:t>pu-vasa-an</w:t>
      </w:r>
      <w:r w:rsidR="00A70B71">
        <w:tab/>
        <w:t>a</w:t>
      </w:r>
    </w:p>
    <w:p w14:paraId="57E90AF8" w14:textId="77777777" w:rsidR="00800AD8" w:rsidRDefault="00800AD8" w:rsidP="00A70B71">
      <w:pPr>
        <w:pStyle w:val="InterlineTransNoFree"/>
        <w:tabs>
          <w:tab w:val="left" w:pos="1187"/>
          <w:tab w:val="left" w:pos="2201"/>
          <w:tab w:val="left" w:pos="3905"/>
          <w:tab w:val="left" w:pos="5774"/>
          <w:tab w:val="left" w:pos="6278"/>
          <w:tab w:val="left" w:pos="7817"/>
        </w:tabs>
      </w:pPr>
      <w:r>
        <w:tab/>
        <w:t>when</w:t>
      </w:r>
      <w:r>
        <w:tab/>
      </w:r>
      <w:r>
        <w:rPr>
          <w:smallCaps/>
        </w:rPr>
        <w:t>af</w:t>
      </w:r>
      <w:r>
        <w:t>=make</w:t>
      </w:r>
      <w:r>
        <w:tab/>
        <w:t>have-millet-</w:t>
      </w:r>
      <w:r>
        <w:rPr>
          <w:smallCaps/>
        </w:rPr>
        <w:t>nom</w:t>
      </w:r>
      <w:r w:rsidR="00A70B71">
        <w:tab/>
      </w:r>
      <w:r w:rsidR="00A70B71">
        <w:rPr>
          <w:smallCaps/>
        </w:rPr>
        <w:t>past</w:t>
      </w:r>
      <w:r w:rsidR="00A70B71">
        <w:t>-</w:t>
      </w:r>
      <w:r w:rsidR="00A70B71">
        <w:rPr>
          <w:smallCaps/>
        </w:rPr>
        <w:t>stat</w:t>
      </w:r>
      <w:r w:rsidR="00A70B71">
        <w:t>-be.thus</w:t>
      </w:r>
      <w:r w:rsidR="00A70B71">
        <w:tab/>
      </w:r>
      <w:r w:rsidR="00A70B71">
        <w:rPr>
          <w:smallCaps/>
        </w:rPr>
        <w:t>obl</w:t>
      </w:r>
      <w:r w:rsidR="00A70B71">
        <w:tab/>
        <w:t>have-taro-</w:t>
      </w:r>
      <w:r w:rsidR="00A70B71">
        <w:rPr>
          <w:smallCaps/>
        </w:rPr>
        <w:t>nom</w:t>
      </w:r>
      <w:r w:rsidR="00A70B71">
        <w:tab/>
      </w:r>
      <w:r w:rsidR="00A70B71">
        <w:rPr>
          <w:smallCaps/>
        </w:rPr>
        <w:t>c</w:t>
      </w:r>
    </w:p>
    <w:p w14:paraId="2256A5A3" w14:textId="77777777" w:rsidR="00A70B71" w:rsidRDefault="00800AD8" w:rsidP="00A70B71">
      <w:pPr>
        <w:pStyle w:val="InterlineText"/>
        <w:tabs>
          <w:tab w:val="left" w:pos="533"/>
          <w:tab w:val="left" w:pos="1907"/>
          <w:tab w:val="left" w:pos="2501"/>
          <w:tab w:val="left" w:pos="3470"/>
          <w:tab w:val="left" w:pos="4334"/>
          <w:tab w:val="left" w:pos="5303"/>
        </w:tabs>
      </w:pPr>
      <w:r>
        <w:tab/>
        <w:t>dangdangan</w:t>
      </w:r>
      <w:r>
        <w:tab/>
        <w:t>anan</w:t>
      </w:r>
      <w:r>
        <w:tab/>
        <w:t>sana</w:t>
      </w:r>
      <w:r w:rsidR="00A70B71">
        <w:tab/>
        <w:t>îama-i</w:t>
      </w:r>
      <w:r w:rsidR="00A70B71">
        <w:tab/>
        <w:t>sana</w:t>
      </w:r>
      <w:r w:rsidR="00A70B71">
        <w:tab/>
        <w:t>kavatsuki.</w:t>
      </w:r>
    </w:p>
    <w:p w14:paraId="711D1403" w14:textId="77777777" w:rsidR="00800AD8" w:rsidRDefault="00800AD8" w:rsidP="00A70B71">
      <w:pPr>
        <w:pStyle w:val="InterlineGlossWithTrans"/>
        <w:tabs>
          <w:tab w:val="left" w:pos="533"/>
          <w:tab w:val="left" w:pos="1907"/>
          <w:tab w:val="left" w:pos="2501"/>
          <w:tab w:val="left" w:pos="3470"/>
          <w:tab w:val="left" w:pos="4334"/>
          <w:tab w:val="left" w:pos="5303"/>
        </w:tabs>
      </w:pPr>
      <w:r>
        <w:tab/>
        <w:t>dangdang-an</w:t>
      </w:r>
      <w:r>
        <w:tab/>
        <w:t>anan</w:t>
      </w:r>
      <w:r>
        <w:tab/>
        <w:t>sa-na</w:t>
      </w:r>
      <w:r w:rsidR="00A70B71">
        <w:tab/>
        <w:t>îama-i</w:t>
      </w:r>
      <w:r w:rsidR="00A70B71">
        <w:tab/>
        <w:t>sa-na</w:t>
      </w:r>
      <w:r w:rsidR="00A70B71">
        <w:tab/>
        <w:t>ka-vatsuk-i</w:t>
      </w:r>
    </w:p>
    <w:p w14:paraId="0395A0F8" w14:textId="77777777" w:rsidR="00800AD8" w:rsidRDefault="00800AD8" w:rsidP="00A70B71">
      <w:pPr>
        <w:pStyle w:val="InterlineTrans"/>
        <w:tabs>
          <w:tab w:val="left" w:pos="533"/>
          <w:tab w:val="left" w:pos="1907"/>
          <w:tab w:val="left" w:pos="2501"/>
          <w:tab w:val="left" w:pos="3470"/>
          <w:tab w:val="left" w:pos="4334"/>
          <w:tab w:val="left" w:pos="5303"/>
        </w:tabs>
      </w:pPr>
      <w:r>
        <w:tab/>
        <w:t>cut.bush-</w:t>
      </w:r>
      <w:r>
        <w:rPr>
          <w:smallCaps/>
        </w:rPr>
        <w:t>lf</w:t>
      </w:r>
      <w:r>
        <w:tab/>
        <w:t>still</w:t>
      </w:r>
      <w:r>
        <w:tab/>
        <w:t>and-then</w:t>
      </w:r>
      <w:r w:rsidR="00A70B71">
        <w:tab/>
        <w:t>burn-</w:t>
      </w:r>
      <w:r w:rsidR="00A70B71">
        <w:rPr>
          <w:smallCaps/>
        </w:rPr>
        <w:t>pf</w:t>
      </w:r>
      <w:r w:rsidR="00A70B71">
        <w:tab/>
        <w:t>and-then</w:t>
      </w:r>
      <w:r w:rsidR="00A70B71">
        <w:tab/>
        <w:t>?-clear.land-</w:t>
      </w:r>
      <w:r w:rsidR="00A70B71">
        <w:rPr>
          <w:smallCaps/>
        </w:rPr>
        <w:t>pf</w:t>
      </w:r>
    </w:p>
    <w:p w14:paraId="1E4CF089" w14:textId="77777777" w:rsidR="00800AD8" w:rsidRDefault="00800AD8">
      <w:pPr>
        <w:pStyle w:val="InterlineFree"/>
      </w:pPr>
      <w:r>
        <w:t>MILLET</w:t>
      </w:r>
      <w:r w:rsidR="00A70B71">
        <w:t>:</w:t>
      </w:r>
      <w:r>
        <w:t xml:space="preserve"> When we make a millet field, it’s the same as a taro field; we cut back and burn the vegetation and clear the land.</w:t>
      </w:r>
    </w:p>
    <w:p w14:paraId="08B47238" w14:textId="77777777" w:rsidR="00A70B71" w:rsidRDefault="00DC1AE0" w:rsidP="00A70B71">
      <w:pPr>
        <w:pStyle w:val="InterlineText"/>
        <w:tabs>
          <w:tab w:val="left" w:pos="533"/>
          <w:tab w:val="left" w:pos="1022"/>
          <w:tab w:val="left" w:pos="1676"/>
          <w:tab w:val="left" w:pos="3260"/>
          <w:tab w:val="left" w:pos="4304"/>
          <w:tab w:val="left" w:pos="6023"/>
          <w:tab w:val="left" w:pos="6527"/>
          <w:tab w:val="left" w:pos="7061"/>
          <w:tab w:val="left" w:pos="7325"/>
          <w:tab w:val="left" w:pos="7979"/>
        </w:tabs>
      </w:pPr>
      <w:r w:rsidRPr="003A1D48">
        <w:rPr>
          <w:rStyle w:val="InterlineTextNumChar"/>
        </w:rPr>
        <w:t>007</w:t>
      </w:r>
      <w:r w:rsidR="00800AD8">
        <w:tab/>
        <w:t>qau</w:t>
      </w:r>
      <w:r w:rsidR="00800AD8">
        <w:tab/>
        <w:t>nu</w:t>
      </w:r>
      <w:r w:rsidR="00800AD8">
        <w:tab/>
        <w:t>mavatsuk</w:t>
      </w:r>
      <w:r w:rsidR="00A70B71">
        <w:tab/>
        <w:t>itjen,</w:t>
      </w:r>
      <w:r w:rsidR="00A70B71">
        <w:tab/>
        <w:t>mumaî</w:t>
      </w:r>
      <w:r w:rsidR="00A70B71">
        <w:tab/>
        <w:t>tua</w:t>
      </w:r>
      <w:r w:rsidR="00A70B71">
        <w:tab/>
        <w:t>upu</w:t>
      </w:r>
      <w:r w:rsidR="00A70B71">
        <w:tab/>
        <w:t>a</w:t>
      </w:r>
      <w:r w:rsidR="00A70B71">
        <w:tab/>
        <w:t>zuma</w:t>
      </w:r>
      <w:r w:rsidR="00A70B71">
        <w:tab/>
        <w:t>nu</w:t>
      </w:r>
    </w:p>
    <w:p w14:paraId="0D8E7589" w14:textId="77777777" w:rsidR="00800AD8" w:rsidRDefault="00800AD8" w:rsidP="00A70B71">
      <w:pPr>
        <w:pStyle w:val="InterlineGlossWithTrans"/>
        <w:tabs>
          <w:tab w:val="left" w:pos="533"/>
          <w:tab w:val="left" w:pos="1022"/>
          <w:tab w:val="left" w:pos="1676"/>
          <w:tab w:val="left" w:pos="3260"/>
          <w:tab w:val="left" w:pos="4304"/>
          <w:tab w:val="left" w:pos="6023"/>
          <w:tab w:val="left" w:pos="6527"/>
          <w:tab w:val="left" w:pos="7061"/>
          <w:tab w:val="left" w:pos="7325"/>
          <w:tab w:val="left" w:pos="7979"/>
        </w:tabs>
      </w:pPr>
      <w:r>
        <w:tab/>
        <w:t>qau</w:t>
      </w:r>
      <w:r>
        <w:tab/>
        <w:t>nu</w:t>
      </w:r>
      <w:r>
        <w:tab/>
        <w:t>ma-vatsuk</w:t>
      </w:r>
      <w:r w:rsidR="00A70B71">
        <w:tab/>
        <w:t>itjen</w:t>
      </w:r>
      <w:r w:rsidR="00A70B71">
        <w:tab/>
        <w:t>ma-uma-î</w:t>
      </w:r>
      <w:r w:rsidR="00A70B71">
        <w:tab/>
        <w:t>tua</w:t>
      </w:r>
      <w:r w:rsidR="00A70B71">
        <w:tab/>
        <w:t>upu</w:t>
      </w:r>
      <w:r w:rsidR="00A70B71">
        <w:tab/>
        <w:t>a</w:t>
      </w:r>
      <w:r w:rsidR="00A70B71">
        <w:tab/>
        <w:t>zuma</w:t>
      </w:r>
      <w:r w:rsidR="00A70B71">
        <w:tab/>
        <w:t>nu</w:t>
      </w:r>
    </w:p>
    <w:p w14:paraId="2D3FBC2C" w14:textId="77777777" w:rsidR="00800AD8" w:rsidRDefault="00800AD8" w:rsidP="00A70B71">
      <w:pPr>
        <w:pStyle w:val="InterlineTransNoFree"/>
        <w:tabs>
          <w:tab w:val="left" w:pos="1022"/>
          <w:tab w:val="left" w:pos="1676"/>
          <w:tab w:val="left" w:pos="3260"/>
          <w:tab w:val="left" w:pos="4304"/>
          <w:tab w:val="left" w:pos="6023"/>
          <w:tab w:val="left" w:pos="6527"/>
          <w:tab w:val="left" w:pos="7061"/>
          <w:tab w:val="left" w:pos="7325"/>
          <w:tab w:val="left" w:pos="7979"/>
        </w:tabs>
      </w:pPr>
      <w:r>
        <w:tab/>
        <w:t>so</w:t>
      </w:r>
      <w:r>
        <w:tab/>
        <w:t>when</w:t>
      </w:r>
      <w:r>
        <w:tab/>
      </w:r>
      <w:r>
        <w:rPr>
          <w:smallCaps/>
        </w:rPr>
        <w:t>stat</w:t>
      </w:r>
      <w:r>
        <w:t>-clear.land</w:t>
      </w:r>
      <w:r w:rsidR="00A70B71">
        <w:tab/>
      </w:r>
      <w:r w:rsidR="00A70B71">
        <w:rPr>
          <w:smallCaps/>
        </w:rPr>
        <w:t>f.</w:t>
      </w:r>
      <w:r w:rsidR="00A70B71">
        <w:t>we(</w:t>
      </w:r>
      <w:r w:rsidR="00A70B71">
        <w:rPr>
          <w:smallCaps/>
        </w:rPr>
        <w:t>inc</w:t>
      </w:r>
      <w:r w:rsidR="00A70B71">
        <w:t>)</w:t>
      </w:r>
      <w:r w:rsidR="00A70B71">
        <w:tab/>
      </w:r>
      <w:r w:rsidR="00A70B71">
        <w:rPr>
          <w:smallCaps/>
        </w:rPr>
        <w:t>stat</w:t>
      </w:r>
      <w:r w:rsidR="00A70B71">
        <w:t>-other-times</w:t>
      </w:r>
      <w:r w:rsidR="00A70B71">
        <w:tab/>
      </w:r>
      <w:r w:rsidR="00A70B71">
        <w:rPr>
          <w:smallCaps/>
        </w:rPr>
        <w:t>obl</w:t>
      </w:r>
      <w:r w:rsidR="00A70B71">
        <w:tab/>
        <w:t>wall</w:t>
      </w:r>
      <w:r w:rsidR="00A70B71">
        <w:rPr>
          <w:smallCaps/>
        </w:rPr>
        <w:tab/>
        <w:t>c</w:t>
      </w:r>
      <w:r w:rsidR="00A70B71">
        <w:rPr>
          <w:smallCaps/>
        </w:rPr>
        <w:tab/>
      </w:r>
      <w:r w:rsidR="00A70B71">
        <w:t>other</w:t>
      </w:r>
      <w:r w:rsidR="00A70B71">
        <w:tab/>
        <w:t>of</w:t>
      </w:r>
    </w:p>
    <w:p w14:paraId="0122AEB1" w14:textId="77777777" w:rsidR="00A70B71" w:rsidRDefault="00800AD8" w:rsidP="00A70B71">
      <w:pPr>
        <w:pStyle w:val="InterlineText"/>
        <w:tabs>
          <w:tab w:val="left" w:pos="533"/>
          <w:tab w:val="left" w:pos="1937"/>
          <w:tab w:val="left" w:pos="2636"/>
          <w:tab w:val="left" w:pos="3860"/>
          <w:tab w:val="left" w:pos="4124"/>
          <w:tab w:val="left" w:pos="5063"/>
          <w:tab w:val="left" w:pos="7217"/>
          <w:tab w:val="left" w:pos="7721"/>
          <w:tab w:val="left" w:pos="8255"/>
        </w:tabs>
      </w:pPr>
      <w:r>
        <w:tab/>
        <w:t>qaîan;</w:t>
      </w:r>
      <w:r>
        <w:tab/>
        <w:t>îakua</w:t>
      </w:r>
      <w:r>
        <w:tab/>
        <w:t>tjatjuruvu</w:t>
      </w:r>
      <w:r w:rsidR="00A70B71">
        <w:tab/>
        <w:t>a</w:t>
      </w:r>
      <w:r w:rsidR="00A70B71">
        <w:tab/>
        <w:t>inika</w:t>
      </w:r>
      <w:r w:rsidR="00A70B71">
        <w:tab/>
        <w:t>mumaumaî</w:t>
      </w:r>
      <w:r w:rsidR="00A70B71">
        <w:tab/>
        <w:t>tua</w:t>
      </w:r>
      <w:r w:rsidR="00A70B71">
        <w:tab/>
        <w:t>upu</w:t>
      </w:r>
      <w:r w:rsidR="00A70B71">
        <w:tab/>
        <w:t>nu</w:t>
      </w:r>
    </w:p>
    <w:p w14:paraId="2A947373" w14:textId="77777777" w:rsidR="00800AD8" w:rsidRDefault="00800AD8" w:rsidP="00A70B71">
      <w:pPr>
        <w:pStyle w:val="InterlineGlossWithTrans"/>
        <w:tabs>
          <w:tab w:val="left" w:pos="533"/>
          <w:tab w:val="left" w:pos="1937"/>
          <w:tab w:val="left" w:pos="2636"/>
          <w:tab w:val="left" w:pos="3860"/>
          <w:tab w:val="left" w:pos="4124"/>
          <w:tab w:val="left" w:pos="5063"/>
          <w:tab w:val="left" w:pos="7217"/>
          <w:tab w:val="left" w:pos="7721"/>
          <w:tab w:val="left" w:pos="8255"/>
        </w:tabs>
      </w:pPr>
      <w:r>
        <w:tab/>
        <w:t>qaîa-an</w:t>
      </w:r>
      <w:r>
        <w:tab/>
        <w:t>îakua</w:t>
      </w:r>
      <w:r>
        <w:tab/>
        <w:t>tja-tjuruvu</w:t>
      </w:r>
      <w:r w:rsidR="00A70B71">
        <w:tab/>
        <w:t>a</w:t>
      </w:r>
      <w:r w:rsidR="00A70B71">
        <w:tab/>
        <w:t>ini-ka</w:t>
      </w:r>
      <w:r w:rsidR="00A70B71">
        <w:tab/>
        <w:t>ma-uma-uma-î</w:t>
      </w:r>
      <w:r w:rsidR="00A70B71">
        <w:tab/>
        <w:t>tua</w:t>
      </w:r>
      <w:r w:rsidR="00A70B71">
        <w:tab/>
        <w:t>upu</w:t>
      </w:r>
      <w:r w:rsidR="00A70B71">
        <w:tab/>
        <w:t>nu</w:t>
      </w:r>
    </w:p>
    <w:p w14:paraId="1C1DD0A2" w14:textId="77777777" w:rsidR="00800AD8" w:rsidRDefault="00800AD8" w:rsidP="00A70B71">
      <w:pPr>
        <w:pStyle w:val="InterlineTransNoFree"/>
        <w:tabs>
          <w:tab w:val="left" w:pos="1937"/>
          <w:tab w:val="left" w:pos="2636"/>
          <w:tab w:val="left" w:pos="3860"/>
          <w:tab w:val="left" w:pos="4124"/>
          <w:tab w:val="left" w:pos="5063"/>
          <w:tab w:val="left" w:pos="7217"/>
          <w:tab w:val="left" w:pos="7721"/>
          <w:tab w:val="left" w:pos="8255"/>
        </w:tabs>
      </w:pPr>
      <w:r>
        <w:tab/>
        <w:t>outsider-</w:t>
      </w:r>
      <w:r>
        <w:rPr>
          <w:smallCaps/>
        </w:rPr>
        <w:t>nom</w:t>
      </w:r>
      <w:r>
        <w:tab/>
        <w:t>but</w:t>
      </w:r>
      <w:r>
        <w:tab/>
        <w:t>more-many</w:t>
      </w:r>
      <w:r w:rsidR="00A70B71">
        <w:rPr>
          <w:smallCaps/>
        </w:rPr>
        <w:tab/>
        <w:t>c</w:t>
      </w:r>
      <w:r w:rsidR="00A70B71">
        <w:rPr>
          <w:smallCaps/>
        </w:rPr>
        <w:tab/>
      </w:r>
      <w:r w:rsidR="00A70B71">
        <w:t>not-after</w:t>
      </w:r>
      <w:r w:rsidR="00A70B71">
        <w:tab/>
      </w:r>
      <w:r w:rsidR="00A70B71">
        <w:rPr>
          <w:smallCaps/>
        </w:rPr>
        <w:t>stat</w:t>
      </w:r>
      <w:r w:rsidR="00A70B71">
        <w:t>-</w:t>
      </w:r>
      <w:r w:rsidR="00A70B71">
        <w:rPr>
          <w:smallCaps/>
        </w:rPr>
        <w:t>red</w:t>
      </w:r>
      <w:r w:rsidR="00A70B71">
        <w:t>-other-times</w:t>
      </w:r>
      <w:r w:rsidR="00A70B71">
        <w:tab/>
      </w:r>
      <w:r w:rsidR="00A70B71">
        <w:rPr>
          <w:smallCaps/>
        </w:rPr>
        <w:t>obl</w:t>
      </w:r>
      <w:r w:rsidR="00A70B71">
        <w:tab/>
        <w:t>wall</w:t>
      </w:r>
      <w:r w:rsidR="00A70B71">
        <w:tab/>
        <w:t>when</w:t>
      </w:r>
    </w:p>
    <w:p w14:paraId="3ED98B44" w14:textId="77777777" w:rsidR="00800AD8" w:rsidRDefault="00800AD8" w:rsidP="00A70B71">
      <w:pPr>
        <w:pStyle w:val="InterlineText"/>
        <w:tabs>
          <w:tab w:val="left" w:pos="533"/>
        </w:tabs>
      </w:pPr>
      <w:r>
        <w:tab/>
        <w:t>mavatsuk.</w:t>
      </w:r>
    </w:p>
    <w:p w14:paraId="3AC07892" w14:textId="77777777" w:rsidR="00800AD8" w:rsidRDefault="00800AD8" w:rsidP="00A70B71">
      <w:pPr>
        <w:pStyle w:val="InterlineGlossWithTrans"/>
        <w:tabs>
          <w:tab w:val="left" w:pos="533"/>
        </w:tabs>
      </w:pPr>
      <w:r>
        <w:tab/>
        <w:t>ma-vatsuk</w:t>
      </w:r>
    </w:p>
    <w:p w14:paraId="04DE5880" w14:textId="77777777" w:rsidR="00800AD8" w:rsidRDefault="00800AD8" w:rsidP="00A70B71">
      <w:pPr>
        <w:pStyle w:val="InterlineTrans"/>
        <w:tabs>
          <w:tab w:val="left" w:pos="533"/>
        </w:tabs>
      </w:pPr>
      <w:r>
        <w:tab/>
      </w:r>
      <w:r>
        <w:rPr>
          <w:smallCaps/>
        </w:rPr>
        <w:t>stat</w:t>
      </w:r>
      <w:r>
        <w:t>-clear.land</w:t>
      </w:r>
    </w:p>
    <w:p w14:paraId="60F5E9B6" w14:textId="77777777" w:rsidR="00800AD8" w:rsidRDefault="00800AD8">
      <w:pPr>
        <w:pStyle w:val="InterlineFree"/>
      </w:pPr>
      <w:r>
        <w:t>When we have cleared the land, in some villages they renew the terrace walls; but there are more people who don’t renew the walls after clearing the land.</w:t>
      </w:r>
    </w:p>
    <w:p w14:paraId="5513C255" w14:textId="77777777" w:rsidR="00A70B71" w:rsidRDefault="00DC1AE0" w:rsidP="00A70B71">
      <w:pPr>
        <w:pStyle w:val="InterlineText"/>
        <w:tabs>
          <w:tab w:val="left" w:pos="533"/>
          <w:tab w:val="left" w:pos="2192"/>
          <w:tab w:val="left" w:pos="2456"/>
          <w:tab w:val="left" w:pos="4160"/>
          <w:tab w:val="left" w:pos="5099"/>
          <w:tab w:val="left" w:pos="6968"/>
        </w:tabs>
      </w:pPr>
      <w:r w:rsidRPr="003A1D48">
        <w:rPr>
          <w:rStyle w:val="InterlineTextNumChar"/>
        </w:rPr>
        <w:t>008</w:t>
      </w:r>
      <w:r w:rsidR="00800AD8">
        <w:tab/>
        <w:t>aitsu</w:t>
      </w:r>
      <w:r w:rsidR="00800AD8">
        <w:tab/>
        <w:t>a</w:t>
      </w:r>
      <w:r w:rsidR="00800AD8">
        <w:tab/>
        <w:t>puvaquan</w:t>
      </w:r>
      <w:r w:rsidR="00A70B71">
        <w:tab/>
        <w:t>inika</w:t>
      </w:r>
      <w:r w:rsidR="00A70B71">
        <w:tab/>
        <w:t>namaya</w:t>
      </w:r>
      <w:r w:rsidR="00A70B71">
        <w:tab/>
        <w:t>tua</w:t>
      </w:r>
    </w:p>
    <w:p w14:paraId="72132133" w14:textId="77777777" w:rsidR="00800AD8" w:rsidRDefault="00800AD8" w:rsidP="00A70B71">
      <w:pPr>
        <w:pStyle w:val="InterlineGlossWithTrans"/>
        <w:tabs>
          <w:tab w:val="left" w:pos="533"/>
          <w:tab w:val="left" w:pos="2192"/>
          <w:tab w:val="left" w:pos="2456"/>
          <w:tab w:val="left" w:pos="4160"/>
          <w:tab w:val="left" w:pos="5099"/>
          <w:tab w:val="left" w:pos="6968"/>
        </w:tabs>
      </w:pPr>
      <w:r>
        <w:tab/>
        <w:t>aya-i-tsu</w:t>
      </w:r>
      <w:r>
        <w:tab/>
        <w:t>a</w:t>
      </w:r>
      <w:r>
        <w:tab/>
        <w:t>pu-vaqu-an</w:t>
      </w:r>
      <w:r w:rsidR="00A70B71">
        <w:tab/>
        <w:t>ini-ka</w:t>
      </w:r>
      <w:r w:rsidR="00A70B71">
        <w:tab/>
        <w:t>na-ma-aya</w:t>
      </w:r>
      <w:r w:rsidR="00A70B71">
        <w:tab/>
        <w:t>tua</w:t>
      </w:r>
    </w:p>
    <w:p w14:paraId="62ED9810" w14:textId="77777777" w:rsidR="00800AD8" w:rsidRDefault="00800AD8" w:rsidP="00A70B71">
      <w:pPr>
        <w:pStyle w:val="InterlineTransNoFree"/>
        <w:tabs>
          <w:tab w:val="left" w:pos="2192"/>
          <w:tab w:val="left" w:pos="2456"/>
          <w:tab w:val="left" w:pos="4160"/>
          <w:tab w:val="left" w:pos="5099"/>
          <w:tab w:val="left" w:pos="6968"/>
        </w:tabs>
      </w:pPr>
      <w:r>
        <w:tab/>
        <w:t>be.thus-</w:t>
      </w:r>
      <w:r>
        <w:rPr>
          <w:smallCaps/>
        </w:rPr>
        <w:t>loc</w:t>
      </w:r>
      <w:r>
        <w:t>-this</w:t>
      </w:r>
      <w:r>
        <w:rPr>
          <w:smallCaps/>
        </w:rPr>
        <w:tab/>
        <w:t>c</w:t>
      </w:r>
      <w:r>
        <w:rPr>
          <w:smallCaps/>
        </w:rPr>
        <w:tab/>
      </w:r>
      <w:r>
        <w:t>have-millet-</w:t>
      </w:r>
      <w:r>
        <w:rPr>
          <w:smallCaps/>
        </w:rPr>
        <w:t>nom</w:t>
      </w:r>
      <w:r w:rsidR="00A70B71">
        <w:tab/>
        <w:t>not-after</w:t>
      </w:r>
      <w:r w:rsidR="00A70B71">
        <w:tab/>
      </w:r>
      <w:r w:rsidR="00A70B71">
        <w:rPr>
          <w:smallCaps/>
        </w:rPr>
        <w:t>past</w:t>
      </w:r>
      <w:r w:rsidR="00A70B71">
        <w:t>-</w:t>
      </w:r>
      <w:r w:rsidR="00A70B71">
        <w:rPr>
          <w:smallCaps/>
        </w:rPr>
        <w:t>stat</w:t>
      </w:r>
      <w:r w:rsidR="00A70B71">
        <w:t>-be.thus</w:t>
      </w:r>
      <w:r w:rsidR="00A70B71">
        <w:tab/>
      </w:r>
      <w:r w:rsidR="00A70B71">
        <w:rPr>
          <w:smallCaps/>
        </w:rPr>
        <w:t>obl</w:t>
      </w:r>
    </w:p>
    <w:p w14:paraId="4FEF8570" w14:textId="77777777" w:rsidR="00800AD8" w:rsidRDefault="00800AD8" w:rsidP="00A70B71">
      <w:pPr>
        <w:pStyle w:val="InterlineText"/>
        <w:tabs>
          <w:tab w:val="left" w:pos="533"/>
          <w:tab w:val="left" w:pos="2072"/>
          <w:tab w:val="left" w:pos="2336"/>
        </w:tabs>
      </w:pPr>
      <w:r>
        <w:tab/>
        <w:t>puvasan</w:t>
      </w:r>
      <w:r>
        <w:tab/>
        <w:t>a</w:t>
      </w:r>
      <w:r>
        <w:tab/>
        <w:t>djukulen.</w:t>
      </w:r>
    </w:p>
    <w:p w14:paraId="32DEFB8C" w14:textId="77777777" w:rsidR="00800AD8" w:rsidRDefault="00800AD8" w:rsidP="00A70B71">
      <w:pPr>
        <w:pStyle w:val="InterlineGlossWithTrans"/>
        <w:tabs>
          <w:tab w:val="left" w:pos="533"/>
          <w:tab w:val="left" w:pos="2072"/>
          <w:tab w:val="left" w:pos="2336"/>
        </w:tabs>
      </w:pPr>
      <w:r>
        <w:tab/>
        <w:t>pu-vasa-an</w:t>
      </w:r>
      <w:r>
        <w:tab/>
        <w:t>a</w:t>
      </w:r>
      <w:r>
        <w:tab/>
        <w:t>djukul-en</w:t>
      </w:r>
    </w:p>
    <w:p w14:paraId="2F64E5E1" w14:textId="77777777" w:rsidR="00800AD8" w:rsidRDefault="00800AD8" w:rsidP="00A70B71">
      <w:pPr>
        <w:pStyle w:val="InterlineTrans"/>
        <w:tabs>
          <w:tab w:val="left" w:pos="533"/>
          <w:tab w:val="left" w:pos="2072"/>
          <w:tab w:val="left" w:pos="2336"/>
        </w:tabs>
      </w:pPr>
      <w:r>
        <w:tab/>
        <w:t>have-taro-</w:t>
      </w:r>
      <w:r>
        <w:rPr>
          <w:smallCaps/>
        </w:rPr>
        <w:t>nom</w:t>
      </w:r>
      <w:r>
        <w:rPr>
          <w:smallCaps/>
        </w:rPr>
        <w:tab/>
        <w:t>c</w:t>
      </w:r>
      <w:r>
        <w:rPr>
          <w:smallCaps/>
        </w:rPr>
        <w:tab/>
      </w:r>
      <w:r>
        <w:t>beat-</w:t>
      </w:r>
      <w:r>
        <w:rPr>
          <w:smallCaps/>
        </w:rPr>
        <w:t>pf</w:t>
      </w:r>
    </w:p>
    <w:p w14:paraId="4CD3AF2C" w14:textId="77777777" w:rsidR="00800AD8" w:rsidRDefault="00800AD8">
      <w:pPr>
        <w:pStyle w:val="InterlineFree"/>
      </w:pPr>
      <w:r>
        <w:t>In millet fields we don’t beat the soil as in taro fields.</w:t>
      </w:r>
    </w:p>
    <w:p w14:paraId="6FF3FAEE" w14:textId="77777777" w:rsidR="00A70B71" w:rsidRDefault="00DC1AE0" w:rsidP="00A70B71">
      <w:pPr>
        <w:pStyle w:val="InterlineText"/>
        <w:tabs>
          <w:tab w:val="left" w:pos="533"/>
          <w:tab w:val="left" w:pos="2267"/>
          <w:tab w:val="left" w:pos="3041"/>
          <w:tab w:val="left" w:pos="4115"/>
          <w:tab w:val="left" w:pos="4604"/>
        </w:tabs>
      </w:pPr>
      <w:r w:rsidRPr="003A1D48">
        <w:rPr>
          <w:rStyle w:val="InterlineTextNumChar"/>
        </w:rPr>
        <w:t>009</w:t>
      </w:r>
      <w:r w:rsidR="00800AD8">
        <w:tab/>
        <w:t>quîitsan</w:t>
      </w:r>
      <w:r w:rsidR="00800AD8">
        <w:tab/>
        <w:t>anga</w:t>
      </w:r>
      <w:r w:rsidR="00A70B71">
        <w:tab/>
        <w:t>sakamaya</w:t>
      </w:r>
      <w:r w:rsidR="00A70B71">
        <w:tab/>
        <w:t>sa</w:t>
      </w:r>
      <w:r w:rsidR="00A70B71">
        <w:tab/>
        <w:t>tjuguti.</w:t>
      </w:r>
    </w:p>
    <w:p w14:paraId="7DEE7564" w14:textId="77777777" w:rsidR="00800AD8" w:rsidRDefault="00800AD8" w:rsidP="00A70B71">
      <w:pPr>
        <w:pStyle w:val="InterlineGlossWithTrans"/>
        <w:tabs>
          <w:tab w:val="left" w:pos="533"/>
          <w:tab w:val="left" w:pos="2267"/>
          <w:tab w:val="left" w:pos="3041"/>
          <w:tab w:val="left" w:pos="4115"/>
          <w:tab w:val="left" w:pos="4604"/>
        </w:tabs>
      </w:pPr>
      <w:r>
        <w:tab/>
        <w:t>quîits-an</w:t>
      </w:r>
      <w:r>
        <w:tab/>
        <w:t>anga</w:t>
      </w:r>
      <w:r w:rsidR="00A70B71">
        <w:tab/>
        <w:t>sakamaya</w:t>
      </w:r>
      <w:r w:rsidR="00A70B71">
        <w:tab/>
        <w:t>sa</w:t>
      </w:r>
      <w:r w:rsidR="00A70B71">
        <w:tab/>
        <w:t>tjugut-i</w:t>
      </w:r>
    </w:p>
    <w:p w14:paraId="401A8420" w14:textId="77777777" w:rsidR="00800AD8" w:rsidRDefault="00800AD8" w:rsidP="00A70B71">
      <w:pPr>
        <w:pStyle w:val="InterlineTrans"/>
        <w:tabs>
          <w:tab w:val="left" w:pos="533"/>
          <w:tab w:val="left" w:pos="2267"/>
          <w:tab w:val="left" w:pos="3041"/>
          <w:tab w:val="left" w:pos="4115"/>
          <w:tab w:val="left" w:pos="4604"/>
        </w:tabs>
      </w:pPr>
      <w:r>
        <w:tab/>
        <w:t>clear.cut.bush-</w:t>
      </w:r>
      <w:r>
        <w:rPr>
          <w:smallCaps/>
        </w:rPr>
        <w:t>lf</w:t>
      </w:r>
      <w:r>
        <w:tab/>
        <w:t>indeed</w:t>
      </w:r>
      <w:r w:rsidR="00A70B71">
        <w:tab/>
        <w:t>only</w:t>
      </w:r>
      <w:r w:rsidR="00A70B71">
        <w:tab/>
        <w:t>and</w:t>
      </w:r>
      <w:r w:rsidR="00A70B71">
        <w:tab/>
        <w:t>sow-</w:t>
      </w:r>
      <w:r w:rsidR="00A70B71">
        <w:rPr>
          <w:smallCaps/>
        </w:rPr>
        <w:t>pf</w:t>
      </w:r>
    </w:p>
    <w:p w14:paraId="544B90C5" w14:textId="77777777" w:rsidR="00800AD8" w:rsidRDefault="00800AD8">
      <w:pPr>
        <w:pStyle w:val="InterlineFree"/>
      </w:pPr>
      <w:r>
        <w:t>We just clear away the vegetation and sow the millet.</w:t>
      </w:r>
    </w:p>
    <w:p w14:paraId="71FDCAE7" w14:textId="77777777" w:rsidR="00A70B71" w:rsidRDefault="00DC1AE0" w:rsidP="00A70B71">
      <w:pPr>
        <w:pStyle w:val="InterlineText"/>
        <w:tabs>
          <w:tab w:val="left" w:pos="533"/>
          <w:tab w:val="left" w:pos="2192"/>
          <w:tab w:val="left" w:pos="2456"/>
          <w:tab w:val="left" w:pos="4265"/>
          <w:tab w:val="left" w:pos="5414"/>
          <w:tab w:val="left" w:pos="6338"/>
          <w:tab w:val="left" w:pos="7877"/>
        </w:tabs>
      </w:pPr>
      <w:r w:rsidRPr="003A1D48">
        <w:rPr>
          <w:rStyle w:val="InterlineTextNumChar"/>
        </w:rPr>
        <w:t>010</w:t>
      </w:r>
      <w:r w:rsidR="00800AD8">
        <w:tab/>
        <w:t>aitsu</w:t>
      </w:r>
      <w:r w:rsidR="00800AD8">
        <w:tab/>
        <w:t>a</w:t>
      </w:r>
      <w:r w:rsidR="00A70B71">
        <w:tab/>
        <w:t>pusutjavan</w:t>
      </w:r>
      <w:r w:rsidR="00A70B71">
        <w:tab/>
        <w:t>mamaw</w:t>
      </w:r>
      <w:r w:rsidR="00A70B71">
        <w:tab/>
        <w:t>katua</w:t>
      </w:r>
      <w:r w:rsidR="00A70B71">
        <w:tab/>
        <w:t>puvasan</w:t>
      </w:r>
      <w:r w:rsidR="00A70B71">
        <w:tab/>
        <w:t>a</w:t>
      </w:r>
    </w:p>
    <w:p w14:paraId="305DEAFE" w14:textId="77777777" w:rsidR="00800AD8" w:rsidRDefault="00800AD8" w:rsidP="00A70B71">
      <w:pPr>
        <w:pStyle w:val="InterlineGlossWithTrans"/>
        <w:tabs>
          <w:tab w:val="left" w:pos="533"/>
          <w:tab w:val="left" w:pos="2192"/>
          <w:tab w:val="left" w:pos="2456"/>
          <w:tab w:val="left" w:pos="4265"/>
          <w:tab w:val="left" w:pos="5414"/>
          <w:tab w:val="left" w:pos="6338"/>
          <w:tab w:val="left" w:pos="7877"/>
        </w:tabs>
      </w:pPr>
      <w:r>
        <w:tab/>
        <w:t>aya-i-tsu</w:t>
      </w:r>
      <w:r>
        <w:tab/>
        <w:t>a</w:t>
      </w:r>
      <w:r w:rsidR="00A70B71">
        <w:tab/>
        <w:t>pu-sutjaw-an</w:t>
      </w:r>
      <w:r w:rsidR="00A70B71">
        <w:tab/>
        <w:t>m-amaw</w:t>
      </w:r>
      <w:r w:rsidR="00A70B71">
        <w:tab/>
        <w:t>ka-tua</w:t>
      </w:r>
      <w:r w:rsidR="00A70B71">
        <w:tab/>
        <w:t>pu-vasa-an</w:t>
      </w:r>
      <w:r w:rsidR="00A70B71">
        <w:tab/>
        <w:t>a</w:t>
      </w:r>
    </w:p>
    <w:p w14:paraId="1E0CDB7B" w14:textId="77777777" w:rsidR="00800AD8" w:rsidRDefault="00800AD8" w:rsidP="00A70B71">
      <w:pPr>
        <w:pStyle w:val="InterlineTransNoFree"/>
        <w:tabs>
          <w:tab w:val="left" w:pos="2192"/>
          <w:tab w:val="left" w:pos="2456"/>
          <w:tab w:val="left" w:pos="4265"/>
          <w:tab w:val="left" w:pos="5414"/>
          <w:tab w:val="left" w:pos="6338"/>
          <w:tab w:val="left" w:pos="7877"/>
        </w:tabs>
        <w:rPr>
          <w:smallCaps/>
        </w:rPr>
      </w:pPr>
      <w:r>
        <w:tab/>
        <w:t>be.thus-</w:t>
      </w:r>
      <w:r>
        <w:rPr>
          <w:smallCaps/>
        </w:rPr>
        <w:t>loc</w:t>
      </w:r>
      <w:r>
        <w:t>-this</w:t>
      </w:r>
      <w:r>
        <w:rPr>
          <w:smallCaps/>
        </w:rPr>
        <w:tab/>
        <w:t>c</w:t>
      </w:r>
      <w:r w:rsidR="00A70B71">
        <w:tab/>
        <w:t>have-peanut-</w:t>
      </w:r>
      <w:r w:rsidR="00A70B71">
        <w:rPr>
          <w:smallCaps/>
        </w:rPr>
        <w:t>nom</w:t>
      </w:r>
      <w:r w:rsidR="00A70B71">
        <w:tab/>
      </w:r>
      <w:r w:rsidR="00A70B71">
        <w:rPr>
          <w:smallCaps/>
        </w:rPr>
        <w:t>stat</w:t>
      </w:r>
      <w:r w:rsidR="00A70B71">
        <w:t>-same</w:t>
      </w:r>
      <w:r w:rsidR="00A70B71">
        <w:tab/>
        <w:t>and-</w:t>
      </w:r>
      <w:r w:rsidR="00A70B71">
        <w:rPr>
          <w:smallCaps/>
        </w:rPr>
        <w:t>obl</w:t>
      </w:r>
      <w:r w:rsidR="00A70B71">
        <w:tab/>
        <w:t>have-taro-</w:t>
      </w:r>
      <w:r w:rsidR="00A70B71">
        <w:rPr>
          <w:smallCaps/>
        </w:rPr>
        <w:t>nom</w:t>
      </w:r>
      <w:r w:rsidR="00A70B71">
        <w:rPr>
          <w:smallCaps/>
        </w:rPr>
        <w:tab/>
        <w:t>c</w:t>
      </w:r>
    </w:p>
    <w:p w14:paraId="6E4CC2EA" w14:textId="77777777" w:rsidR="00A70B71" w:rsidRDefault="00800AD8" w:rsidP="00E475AF">
      <w:pPr>
        <w:pStyle w:val="InterlineText"/>
        <w:tabs>
          <w:tab w:val="left" w:pos="533"/>
          <w:tab w:val="left" w:pos="2252"/>
          <w:tab w:val="left" w:pos="2516"/>
          <w:tab w:val="left" w:pos="4235"/>
          <w:tab w:val="left" w:pos="4739"/>
          <w:tab w:val="left" w:pos="5273"/>
          <w:tab w:val="left" w:pos="6932"/>
        </w:tabs>
      </w:pPr>
      <w:r>
        <w:lastRenderedPageBreak/>
        <w:tab/>
        <w:t>siqusulan</w:t>
      </w:r>
      <w:r>
        <w:tab/>
        <w:t>a</w:t>
      </w:r>
      <w:r w:rsidR="00A70B71">
        <w:tab/>
        <w:t>mumaî</w:t>
      </w:r>
      <w:r w:rsidR="00A70B71">
        <w:tab/>
        <w:t>tua</w:t>
      </w:r>
      <w:r w:rsidR="00A70B71">
        <w:tab/>
        <w:t>upu</w:t>
      </w:r>
      <w:r w:rsidR="00A70B71">
        <w:tab/>
        <w:t>aitsu</w:t>
      </w:r>
      <w:r w:rsidR="00A70B71">
        <w:tab/>
        <w:t>a</w:t>
      </w:r>
    </w:p>
    <w:p w14:paraId="11DE84EB" w14:textId="77777777" w:rsidR="00800AD8" w:rsidRDefault="00800AD8" w:rsidP="00E475AF">
      <w:pPr>
        <w:pStyle w:val="InterlineGlossWithTrans"/>
        <w:tabs>
          <w:tab w:val="left" w:pos="533"/>
          <w:tab w:val="left" w:pos="2252"/>
          <w:tab w:val="left" w:pos="2516"/>
          <w:tab w:val="left" w:pos="4235"/>
          <w:tab w:val="left" w:pos="4739"/>
          <w:tab w:val="left" w:pos="5273"/>
          <w:tab w:val="left" w:pos="6932"/>
        </w:tabs>
      </w:pPr>
      <w:r>
        <w:tab/>
        <w:t>si-qusul-an</w:t>
      </w:r>
      <w:r>
        <w:tab/>
        <w:t>a</w:t>
      </w:r>
      <w:r w:rsidR="00A70B71">
        <w:tab/>
        <w:t>ma-uma-î</w:t>
      </w:r>
      <w:r w:rsidR="00A70B71">
        <w:tab/>
        <w:t>tua</w:t>
      </w:r>
      <w:r w:rsidR="00A70B71">
        <w:tab/>
        <w:t>upu</w:t>
      </w:r>
      <w:r w:rsidR="00A70B71">
        <w:tab/>
        <w:t>aya-i-tsu</w:t>
      </w:r>
      <w:r w:rsidR="00A70B71">
        <w:tab/>
        <w:t>a</w:t>
      </w:r>
    </w:p>
    <w:p w14:paraId="209DF33B" w14:textId="77777777" w:rsidR="00800AD8" w:rsidRDefault="00800AD8" w:rsidP="00E475AF">
      <w:pPr>
        <w:pStyle w:val="InterlineTransNoFree"/>
        <w:tabs>
          <w:tab w:val="left" w:pos="2252"/>
          <w:tab w:val="left" w:pos="2516"/>
          <w:tab w:val="left" w:pos="4235"/>
          <w:tab w:val="left" w:pos="4739"/>
          <w:tab w:val="left" w:pos="5273"/>
          <w:tab w:val="left" w:pos="6932"/>
        </w:tabs>
        <w:rPr>
          <w:smallCaps/>
        </w:rPr>
      </w:pPr>
      <w:r>
        <w:tab/>
      </w:r>
      <w:r>
        <w:rPr>
          <w:smallCaps/>
        </w:rPr>
        <w:t>if</w:t>
      </w:r>
      <w:r>
        <w:t>-dig.roots-</w:t>
      </w:r>
      <w:r>
        <w:rPr>
          <w:smallCaps/>
        </w:rPr>
        <w:t>nom</w:t>
      </w:r>
      <w:r>
        <w:rPr>
          <w:smallCaps/>
        </w:rPr>
        <w:tab/>
        <w:t>c</w:t>
      </w:r>
      <w:r w:rsidR="00A70B71">
        <w:tab/>
      </w:r>
      <w:r w:rsidR="00A70B71">
        <w:rPr>
          <w:smallCaps/>
        </w:rPr>
        <w:t>stat</w:t>
      </w:r>
      <w:r w:rsidR="00A70B71">
        <w:t>-other-times</w:t>
      </w:r>
      <w:r w:rsidR="00A70B71">
        <w:tab/>
      </w:r>
      <w:r w:rsidR="00A70B71">
        <w:rPr>
          <w:smallCaps/>
        </w:rPr>
        <w:t>obl</w:t>
      </w:r>
      <w:r w:rsidR="00A70B71">
        <w:tab/>
        <w:t>wall</w:t>
      </w:r>
      <w:r w:rsidR="00A70B71">
        <w:tab/>
        <w:t>be.thus-</w:t>
      </w:r>
      <w:r w:rsidR="00A70B71">
        <w:rPr>
          <w:smallCaps/>
        </w:rPr>
        <w:t>loc</w:t>
      </w:r>
      <w:r w:rsidR="00A70B71">
        <w:t>-this</w:t>
      </w:r>
      <w:r w:rsidR="00A70B71">
        <w:rPr>
          <w:smallCaps/>
        </w:rPr>
        <w:tab/>
        <w:t>c</w:t>
      </w:r>
    </w:p>
    <w:p w14:paraId="6688D953" w14:textId="77777777" w:rsidR="00A70B71" w:rsidRDefault="00A70B71" w:rsidP="00E475AF">
      <w:pPr>
        <w:pStyle w:val="InterlineText"/>
        <w:tabs>
          <w:tab w:val="left" w:pos="533"/>
        </w:tabs>
      </w:pPr>
      <w:r>
        <w:tab/>
        <w:t>pusutjavan.</w:t>
      </w:r>
    </w:p>
    <w:p w14:paraId="2B063C84" w14:textId="77777777" w:rsidR="00A70B71" w:rsidRDefault="00A70B71" w:rsidP="00E475AF">
      <w:pPr>
        <w:pStyle w:val="InterlineGlossWithTrans"/>
        <w:tabs>
          <w:tab w:val="left" w:pos="533"/>
        </w:tabs>
      </w:pPr>
      <w:r>
        <w:tab/>
        <w:t>pu-</w:t>
      </w:r>
      <w:r w:rsidR="000333CF">
        <w:t>sut</w:t>
      </w:r>
      <w:r>
        <w:t>jaw-an</w:t>
      </w:r>
    </w:p>
    <w:p w14:paraId="294C54FE" w14:textId="77777777" w:rsidR="00A70B71" w:rsidRPr="00E475AF" w:rsidRDefault="00A70B71" w:rsidP="00E475AF">
      <w:pPr>
        <w:pStyle w:val="InterlineTrans"/>
        <w:tabs>
          <w:tab w:val="left" w:pos="533"/>
        </w:tabs>
      </w:pPr>
      <w:r>
        <w:tab/>
        <w:t>have-peanut-</w:t>
      </w:r>
      <w:r w:rsidRPr="00E475AF">
        <w:rPr>
          <w:smallCaps/>
        </w:rPr>
        <w:t>nom</w:t>
      </w:r>
    </w:p>
    <w:p w14:paraId="70656139" w14:textId="77777777" w:rsidR="00800AD8" w:rsidRDefault="00800AD8">
      <w:pPr>
        <w:pStyle w:val="InterlineFree"/>
      </w:pPr>
      <w:r>
        <w:t>PEANUTS Peanut fields are like taro fields; the terrace walls are renewed when the roots are dug out.</w:t>
      </w:r>
    </w:p>
    <w:p w14:paraId="7C4FB673" w14:textId="77777777" w:rsidR="00E475AF" w:rsidRDefault="00DC1AE0" w:rsidP="00E475AF">
      <w:pPr>
        <w:pStyle w:val="InterlineText"/>
        <w:tabs>
          <w:tab w:val="left" w:pos="533"/>
          <w:tab w:val="left" w:pos="797"/>
          <w:tab w:val="left" w:pos="2336"/>
          <w:tab w:val="left" w:pos="4280"/>
          <w:tab w:val="left" w:pos="4544"/>
        </w:tabs>
      </w:pPr>
      <w:r w:rsidRPr="003A1D48">
        <w:rPr>
          <w:rStyle w:val="InterlineTextNumChar"/>
        </w:rPr>
        <w:t>011</w:t>
      </w:r>
      <w:r w:rsidR="00800AD8">
        <w:tab/>
        <w:t>a</w:t>
      </w:r>
      <w:r w:rsidR="00E475AF">
        <w:tab/>
        <w:t>puvasan</w:t>
      </w:r>
      <w:r w:rsidR="00E475AF">
        <w:tab/>
        <w:t>maretimaîimaîi</w:t>
      </w:r>
      <w:r w:rsidR="00E475AF">
        <w:tab/>
        <w:t>a</w:t>
      </w:r>
      <w:r w:rsidR="00E475AF">
        <w:tab/>
        <w:t>sitaleman.</w:t>
      </w:r>
    </w:p>
    <w:p w14:paraId="1917459A" w14:textId="77777777" w:rsidR="00800AD8" w:rsidRDefault="00800AD8" w:rsidP="00E475AF">
      <w:pPr>
        <w:pStyle w:val="InterlineGlossWithTrans"/>
        <w:tabs>
          <w:tab w:val="left" w:pos="533"/>
          <w:tab w:val="left" w:pos="797"/>
          <w:tab w:val="left" w:pos="2336"/>
          <w:tab w:val="left" w:pos="4280"/>
          <w:tab w:val="left" w:pos="4544"/>
        </w:tabs>
      </w:pPr>
      <w:r>
        <w:tab/>
        <w:t>a</w:t>
      </w:r>
      <w:r w:rsidR="00E475AF">
        <w:tab/>
        <w:t>pu-vasa-an</w:t>
      </w:r>
      <w:r w:rsidR="00E475AF">
        <w:tab/>
        <w:t>mare-ti-maîi-maîi</w:t>
      </w:r>
      <w:r w:rsidR="00E475AF">
        <w:tab/>
        <w:t>a</w:t>
      </w:r>
      <w:r w:rsidR="00E475AF">
        <w:tab/>
        <w:t>si-talem-an</w:t>
      </w:r>
    </w:p>
    <w:p w14:paraId="2CD5E71C" w14:textId="77777777" w:rsidR="00800AD8" w:rsidRDefault="00800AD8" w:rsidP="00E475AF">
      <w:pPr>
        <w:pStyle w:val="InterlineTrans"/>
        <w:tabs>
          <w:tab w:val="left" w:pos="533"/>
          <w:tab w:val="left" w:pos="797"/>
          <w:tab w:val="left" w:pos="2336"/>
          <w:tab w:val="left" w:pos="4280"/>
          <w:tab w:val="left" w:pos="4544"/>
        </w:tabs>
      </w:pPr>
      <w:r>
        <w:tab/>
      </w:r>
      <w:r>
        <w:rPr>
          <w:smallCaps/>
        </w:rPr>
        <w:t>c</w:t>
      </w:r>
      <w:r w:rsidR="00E475AF">
        <w:tab/>
        <w:t>have-taro-</w:t>
      </w:r>
      <w:r w:rsidR="00E475AF">
        <w:rPr>
          <w:smallCaps/>
        </w:rPr>
        <w:t>nom</w:t>
      </w:r>
      <w:r w:rsidR="00E475AF">
        <w:tab/>
        <w:t>pair-?-</w:t>
      </w:r>
      <w:r w:rsidR="00E475AF">
        <w:rPr>
          <w:smallCaps/>
        </w:rPr>
        <w:t>red</w:t>
      </w:r>
      <w:r w:rsidR="00E475AF">
        <w:t>-different</w:t>
      </w:r>
      <w:r w:rsidR="00E475AF">
        <w:rPr>
          <w:smallCaps/>
        </w:rPr>
        <w:tab/>
        <w:t>c</w:t>
      </w:r>
      <w:r w:rsidR="00E475AF">
        <w:rPr>
          <w:smallCaps/>
        </w:rPr>
        <w:tab/>
        <w:t>if</w:t>
      </w:r>
      <w:r w:rsidR="00E475AF">
        <w:t>-plant-</w:t>
      </w:r>
      <w:r w:rsidR="00E475AF">
        <w:rPr>
          <w:smallCaps/>
        </w:rPr>
        <w:t>nom</w:t>
      </w:r>
    </w:p>
    <w:p w14:paraId="250FDF8F" w14:textId="77777777" w:rsidR="00800AD8" w:rsidRDefault="00800AD8">
      <w:pPr>
        <w:pStyle w:val="InterlineFree"/>
      </w:pPr>
      <w:r>
        <w:t>There are different times for planting taro fields,</w:t>
      </w:r>
    </w:p>
    <w:p w14:paraId="6D00483D" w14:textId="77777777" w:rsidR="00E475AF" w:rsidRDefault="00DC1AE0" w:rsidP="00E475AF">
      <w:pPr>
        <w:pStyle w:val="InterlineText"/>
        <w:tabs>
          <w:tab w:val="left" w:pos="533"/>
          <w:tab w:val="left" w:pos="3272"/>
          <w:tab w:val="left" w:pos="3536"/>
        </w:tabs>
      </w:pPr>
      <w:r w:rsidRPr="003A1D48">
        <w:rPr>
          <w:rStyle w:val="InterlineTextNumChar"/>
        </w:rPr>
        <w:t>012</w:t>
      </w:r>
      <w:r w:rsidR="00800AD8">
        <w:tab/>
        <w:t>mapalalailaing</w:t>
      </w:r>
      <w:r w:rsidR="00E475AF">
        <w:tab/>
        <w:t>a</w:t>
      </w:r>
      <w:r w:rsidR="00E475AF">
        <w:tab/>
        <w:t>kinaqaîaqaîan.</w:t>
      </w:r>
    </w:p>
    <w:p w14:paraId="3EE03D74" w14:textId="77777777" w:rsidR="00800AD8" w:rsidRDefault="00800AD8" w:rsidP="00E475AF">
      <w:pPr>
        <w:pStyle w:val="InterlineGlossWithTrans"/>
        <w:tabs>
          <w:tab w:val="left" w:pos="533"/>
          <w:tab w:val="left" w:pos="3272"/>
          <w:tab w:val="left" w:pos="3536"/>
        </w:tabs>
      </w:pPr>
      <w:r>
        <w:tab/>
        <w:t>ma-pa-la-lai-laing</w:t>
      </w:r>
      <w:r w:rsidR="00E475AF">
        <w:tab/>
        <w:t>a</w:t>
      </w:r>
      <w:r w:rsidR="00E475AF">
        <w:tab/>
        <w:t>in=ka-qaîa-qaîa-an</w:t>
      </w:r>
    </w:p>
    <w:p w14:paraId="3BA25732" w14:textId="77777777" w:rsidR="00800AD8" w:rsidRDefault="00800AD8" w:rsidP="00E475AF">
      <w:pPr>
        <w:pStyle w:val="InterlineTrans"/>
        <w:tabs>
          <w:tab w:val="left" w:pos="533"/>
          <w:tab w:val="left" w:pos="3272"/>
          <w:tab w:val="left" w:pos="3536"/>
        </w:tabs>
      </w:pPr>
      <w:r>
        <w:tab/>
      </w:r>
      <w:r>
        <w:rPr>
          <w:smallCaps/>
        </w:rPr>
        <w:t>stat</w:t>
      </w:r>
      <w:r>
        <w:t>-cause-</w:t>
      </w:r>
      <w:r>
        <w:rPr>
          <w:smallCaps/>
        </w:rPr>
        <w:t>red</w:t>
      </w:r>
      <w:r>
        <w:t>-</w:t>
      </w:r>
      <w:r>
        <w:rPr>
          <w:smallCaps/>
        </w:rPr>
        <w:t>red</w:t>
      </w:r>
      <w:r>
        <w:t>-follow</w:t>
      </w:r>
      <w:r w:rsidR="00E475AF">
        <w:rPr>
          <w:smallCaps/>
        </w:rPr>
        <w:tab/>
        <w:t>c</w:t>
      </w:r>
      <w:r w:rsidR="00E475AF">
        <w:rPr>
          <w:smallCaps/>
        </w:rPr>
        <w:tab/>
        <w:t>perf</w:t>
      </w:r>
      <w:r w:rsidR="00E475AF">
        <w:t>=?-</w:t>
      </w:r>
      <w:r w:rsidR="00E475AF">
        <w:rPr>
          <w:smallCaps/>
        </w:rPr>
        <w:t>red</w:t>
      </w:r>
      <w:r w:rsidR="00E475AF">
        <w:t>-outsider-</w:t>
      </w:r>
      <w:r w:rsidR="00E475AF">
        <w:rPr>
          <w:smallCaps/>
        </w:rPr>
        <w:t>nom</w:t>
      </w:r>
    </w:p>
    <w:p w14:paraId="5DF7DAA6" w14:textId="77777777" w:rsidR="00800AD8" w:rsidRDefault="00800AD8">
      <w:pPr>
        <w:pStyle w:val="InterlineFree"/>
      </w:pPr>
      <w:r>
        <w:t>depending on the village.</w:t>
      </w:r>
    </w:p>
    <w:p w14:paraId="088C0912" w14:textId="77777777" w:rsidR="00E475AF" w:rsidRDefault="00DC1AE0" w:rsidP="00E475AF">
      <w:pPr>
        <w:pStyle w:val="InterlineText"/>
        <w:tabs>
          <w:tab w:val="left" w:pos="533"/>
          <w:tab w:val="left" w:pos="797"/>
          <w:tab w:val="left" w:pos="1451"/>
          <w:tab w:val="left" w:pos="1835"/>
          <w:tab w:val="left" w:pos="3239"/>
          <w:tab w:val="left" w:pos="4298"/>
          <w:tab w:val="left" w:pos="4952"/>
          <w:tab w:val="left" w:pos="5276"/>
          <w:tab w:val="left" w:pos="5540"/>
        </w:tabs>
      </w:pPr>
      <w:r w:rsidRPr="003A1D48">
        <w:rPr>
          <w:rStyle w:val="InterlineTextNumChar"/>
        </w:rPr>
        <w:t>013</w:t>
      </w:r>
      <w:r w:rsidR="00800AD8">
        <w:tab/>
        <w:t>a</w:t>
      </w:r>
      <w:r w:rsidR="00800AD8">
        <w:tab/>
        <w:t>zuma</w:t>
      </w:r>
      <w:r w:rsidR="00800AD8">
        <w:tab/>
        <w:t>nu</w:t>
      </w:r>
      <w:r w:rsidR="00800AD8">
        <w:tab/>
        <w:t>qaîan</w:t>
      </w:r>
      <w:r w:rsidR="00E475AF">
        <w:tab/>
        <w:t>temalem</w:t>
      </w:r>
      <w:r w:rsidR="00E475AF">
        <w:tab/>
        <w:t>nu</w:t>
      </w:r>
      <w:r w:rsidR="00E475AF">
        <w:tab/>
        <w:t>1,</w:t>
      </w:r>
      <w:r w:rsidR="00E475AF">
        <w:tab/>
        <w:t>2</w:t>
      </w:r>
      <w:r w:rsidR="00E475AF">
        <w:tab/>
        <w:t>gatsu.</w:t>
      </w:r>
    </w:p>
    <w:p w14:paraId="7F44A731" w14:textId="77777777" w:rsidR="00800AD8" w:rsidRDefault="00800AD8" w:rsidP="00E475AF">
      <w:pPr>
        <w:pStyle w:val="InterlineGlossWithTrans"/>
        <w:tabs>
          <w:tab w:val="left" w:pos="533"/>
          <w:tab w:val="left" w:pos="797"/>
          <w:tab w:val="left" w:pos="1451"/>
          <w:tab w:val="left" w:pos="1835"/>
          <w:tab w:val="left" w:pos="3239"/>
          <w:tab w:val="left" w:pos="4298"/>
          <w:tab w:val="left" w:pos="4952"/>
          <w:tab w:val="left" w:pos="5276"/>
          <w:tab w:val="left" w:pos="5540"/>
        </w:tabs>
      </w:pPr>
      <w:r>
        <w:tab/>
        <w:t>a</w:t>
      </w:r>
      <w:r>
        <w:tab/>
        <w:t>zuma</w:t>
      </w:r>
      <w:r>
        <w:tab/>
        <w:t>nu</w:t>
      </w:r>
      <w:r>
        <w:tab/>
        <w:t>qaîa-an</w:t>
      </w:r>
      <w:r w:rsidR="00E475AF">
        <w:tab/>
        <w:t>em=talem</w:t>
      </w:r>
      <w:r w:rsidR="00E475AF">
        <w:tab/>
        <w:t>nu</w:t>
      </w:r>
      <w:r w:rsidR="00E475AF">
        <w:tab/>
        <w:t>1</w:t>
      </w:r>
      <w:r w:rsidR="00E475AF">
        <w:tab/>
        <w:t>2</w:t>
      </w:r>
      <w:r w:rsidR="00E475AF">
        <w:tab/>
        <w:t>gatsu</w:t>
      </w:r>
    </w:p>
    <w:p w14:paraId="07CEF0B9" w14:textId="77777777" w:rsidR="00800AD8" w:rsidRDefault="00800AD8" w:rsidP="00E475AF">
      <w:pPr>
        <w:pStyle w:val="InterlineTrans"/>
        <w:tabs>
          <w:tab w:val="left" w:pos="533"/>
          <w:tab w:val="left" w:pos="797"/>
          <w:tab w:val="left" w:pos="1451"/>
          <w:tab w:val="left" w:pos="1835"/>
          <w:tab w:val="left" w:pos="3239"/>
          <w:tab w:val="left" w:pos="4298"/>
          <w:tab w:val="left" w:pos="4952"/>
          <w:tab w:val="left" w:pos="5276"/>
          <w:tab w:val="left" w:pos="5540"/>
        </w:tabs>
      </w:pPr>
      <w:r>
        <w:rPr>
          <w:smallCaps/>
        </w:rPr>
        <w:tab/>
        <w:t>c</w:t>
      </w:r>
      <w:r>
        <w:rPr>
          <w:smallCaps/>
        </w:rPr>
        <w:tab/>
      </w:r>
      <w:r>
        <w:t>other</w:t>
      </w:r>
      <w:r>
        <w:tab/>
        <w:t>of</w:t>
      </w:r>
      <w:r>
        <w:tab/>
        <w:t>outsider-</w:t>
      </w:r>
      <w:r>
        <w:rPr>
          <w:smallCaps/>
        </w:rPr>
        <w:t>nom</w:t>
      </w:r>
      <w:r w:rsidR="00E475AF">
        <w:tab/>
      </w:r>
      <w:r w:rsidR="00E475AF">
        <w:rPr>
          <w:smallCaps/>
        </w:rPr>
        <w:t>af</w:t>
      </w:r>
      <w:r w:rsidR="00E475AF">
        <w:t>=plant</w:t>
      </w:r>
      <w:r w:rsidR="00E475AF">
        <w:tab/>
        <w:t>when</w:t>
      </w:r>
      <w:r w:rsidR="00E475AF">
        <w:tab/>
        <w:t>1</w:t>
      </w:r>
      <w:r w:rsidR="00E475AF">
        <w:tab/>
        <w:t>2</w:t>
      </w:r>
      <w:r w:rsidR="00E475AF">
        <w:tab/>
        <w:t>month</w:t>
      </w:r>
    </w:p>
    <w:p w14:paraId="28F5AEAB" w14:textId="77777777" w:rsidR="00800AD8" w:rsidRDefault="00800AD8" w:rsidP="00A8416B">
      <w:pPr>
        <w:pStyle w:val="InterlineFreeCommentFollows"/>
      </w:pPr>
      <w:r>
        <w:t>Some villages plant in January or February;</w:t>
      </w:r>
    </w:p>
    <w:p w14:paraId="743A9834" w14:textId="77777777" w:rsidR="00800AD8" w:rsidRDefault="00A8416B" w:rsidP="00E475AF">
      <w:pPr>
        <w:pStyle w:val="CommentLastWithHalfSpace"/>
      </w:pPr>
      <w:r>
        <w:t>[</w:t>
      </w:r>
      <w:r w:rsidR="00800AD8">
        <w:t>1,2</w:t>
      </w:r>
      <w:r w:rsidR="00E475AF">
        <w:t>, and etc. below</w:t>
      </w:r>
      <w:r w:rsidR="00800AD8">
        <w:t xml:space="preserve">: no vernacular </w:t>
      </w:r>
      <w:r w:rsidR="00E475AF">
        <w:t xml:space="preserve">is </w:t>
      </w:r>
      <w:r w:rsidR="00800AD8">
        <w:t xml:space="preserve">given. With </w:t>
      </w:r>
      <w:r w:rsidR="00800AD8" w:rsidRPr="00E475AF">
        <w:rPr>
          <w:rStyle w:val="VernacularText"/>
        </w:rPr>
        <w:t>gatsu</w:t>
      </w:r>
      <w:r w:rsidR="00800AD8">
        <w:t xml:space="preserve"> ‘month’ one would count in</w:t>
      </w:r>
      <w:r w:rsidR="00E475AF">
        <w:t xml:space="preserve"> Japanese.]</w:t>
      </w:r>
    </w:p>
    <w:p w14:paraId="06EE0B0A" w14:textId="77777777" w:rsidR="00E475AF" w:rsidRDefault="00DC1AE0" w:rsidP="00E475AF">
      <w:pPr>
        <w:pStyle w:val="InterlineText"/>
        <w:tabs>
          <w:tab w:val="left" w:pos="533"/>
          <w:tab w:val="left" w:pos="797"/>
          <w:tab w:val="left" w:pos="1451"/>
          <w:tab w:val="left" w:pos="1835"/>
          <w:tab w:val="left" w:pos="3239"/>
          <w:tab w:val="left" w:pos="4298"/>
          <w:tab w:val="left" w:pos="5072"/>
          <w:tab w:val="left" w:pos="5726"/>
          <w:tab w:val="left" w:pos="6050"/>
          <w:tab w:val="left" w:pos="6374"/>
          <w:tab w:val="left" w:pos="6638"/>
        </w:tabs>
      </w:pPr>
      <w:r w:rsidRPr="003A1D48">
        <w:rPr>
          <w:rStyle w:val="InterlineTextNumChar"/>
        </w:rPr>
        <w:t>014</w:t>
      </w:r>
      <w:r w:rsidR="00800AD8">
        <w:tab/>
        <w:t>a</w:t>
      </w:r>
      <w:r w:rsidR="00800AD8">
        <w:tab/>
        <w:t>zuma</w:t>
      </w:r>
      <w:r w:rsidR="00800AD8">
        <w:tab/>
        <w:t>nu</w:t>
      </w:r>
      <w:r w:rsidR="00800AD8">
        <w:tab/>
        <w:t>qaîan</w:t>
      </w:r>
      <w:r w:rsidR="00E475AF">
        <w:tab/>
        <w:t>temalem</w:t>
      </w:r>
      <w:r w:rsidR="00E475AF">
        <w:tab/>
        <w:t>anga</w:t>
      </w:r>
      <w:r w:rsidR="00E475AF">
        <w:tab/>
        <w:t>nu</w:t>
      </w:r>
      <w:r w:rsidR="00E475AF">
        <w:tab/>
        <w:t>3,</w:t>
      </w:r>
      <w:r w:rsidR="00E475AF">
        <w:tab/>
        <w:t>4,</w:t>
      </w:r>
      <w:r w:rsidR="00E475AF">
        <w:tab/>
        <w:t>5</w:t>
      </w:r>
      <w:r w:rsidR="00E475AF">
        <w:tab/>
        <w:t>gatsu.</w:t>
      </w:r>
    </w:p>
    <w:p w14:paraId="752A33C1" w14:textId="77777777" w:rsidR="00800AD8" w:rsidRDefault="00800AD8" w:rsidP="00E475AF">
      <w:pPr>
        <w:pStyle w:val="InterlineGlossWithTrans"/>
        <w:tabs>
          <w:tab w:val="left" w:pos="533"/>
          <w:tab w:val="left" w:pos="797"/>
          <w:tab w:val="left" w:pos="1451"/>
          <w:tab w:val="left" w:pos="1835"/>
          <w:tab w:val="left" w:pos="3239"/>
          <w:tab w:val="left" w:pos="4298"/>
          <w:tab w:val="left" w:pos="5072"/>
          <w:tab w:val="left" w:pos="5726"/>
          <w:tab w:val="left" w:pos="6050"/>
          <w:tab w:val="left" w:pos="6374"/>
          <w:tab w:val="left" w:pos="6638"/>
        </w:tabs>
      </w:pPr>
      <w:r>
        <w:tab/>
        <w:t>a</w:t>
      </w:r>
      <w:r>
        <w:tab/>
        <w:t>zuma</w:t>
      </w:r>
      <w:r>
        <w:tab/>
        <w:t>nu</w:t>
      </w:r>
      <w:r>
        <w:tab/>
        <w:t>qaîa-an</w:t>
      </w:r>
      <w:r w:rsidR="00E475AF">
        <w:tab/>
        <w:t>em=talem</w:t>
      </w:r>
      <w:r w:rsidR="00E475AF">
        <w:tab/>
        <w:t>anga</w:t>
      </w:r>
      <w:r w:rsidR="00E475AF">
        <w:tab/>
        <w:t>nu</w:t>
      </w:r>
      <w:r w:rsidR="00E475AF">
        <w:tab/>
        <w:t>3</w:t>
      </w:r>
      <w:r w:rsidR="00E475AF">
        <w:tab/>
        <w:t>4</w:t>
      </w:r>
      <w:r w:rsidR="00E475AF">
        <w:tab/>
        <w:t>5</w:t>
      </w:r>
      <w:r w:rsidR="00E475AF">
        <w:tab/>
        <w:t>gatsu</w:t>
      </w:r>
    </w:p>
    <w:p w14:paraId="6F106AFF" w14:textId="77777777" w:rsidR="00800AD8" w:rsidRDefault="00800AD8" w:rsidP="00E475AF">
      <w:pPr>
        <w:pStyle w:val="InterlineTrans"/>
        <w:tabs>
          <w:tab w:val="left" w:pos="533"/>
          <w:tab w:val="left" w:pos="797"/>
          <w:tab w:val="left" w:pos="1451"/>
          <w:tab w:val="left" w:pos="1835"/>
          <w:tab w:val="left" w:pos="3239"/>
          <w:tab w:val="left" w:pos="4298"/>
          <w:tab w:val="left" w:pos="5072"/>
          <w:tab w:val="left" w:pos="5726"/>
          <w:tab w:val="left" w:pos="6050"/>
          <w:tab w:val="left" w:pos="6374"/>
          <w:tab w:val="left" w:pos="6638"/>
        </w:tabs>
      </w:pPr>
      <w:r>
        <w:rPr>
          <w:smallCaps/>
        </w:rPr>
        <w:tab/>
        <w:t>c</w:t>
      </w:r>
      <w:r>
        <w:rPr>
          <w:smallCaps/>
        </w:rPr>
        <w:tab/>
      </w:r>
      <w:r>
        <w:t>other</w:t>
      </w:r>
      <w:r>
        <w:tab/>
        <w:t>of</w:t>
      </w:r>
      <w:r>
        <w:tab/>
        <w:t>outsider-</w:t>
      </w:r>
      <w:r>
        <w:rPr>
          <w:smallCaps/>
        </w:rPr>
        <w:t>nom</w:t>
      </w:r>
      <w:r w:rsidR="00E475AF">
        <w:tab/>
      </w:r>
      <w:r w:rsidR="00E475AF">
        <w:rPr>
          <w:smallCaps/>
        </w:rPr>
        <w:t>af</w:t>
      </w:r>
      <w:r w:rsidR="00E475AF">
        <w:t>=plant</w:t>
      </w:r>
      <w:r w:rsidR="00E475AF">
        <w:tab/>
        <w:t>indeed</w:t>
      </w:r>
      <w:r w:rsidR="00E475AF">
        <w:tab/>
        <w:t>when</w:t>
      </w:r>
      <w:r w:rsidR="00E475AF">
        <w:tab/>
        <w:t>3</w:t>
      </w:r>
      <w:r w:rsidR="00E475AF">
        <w:tab/>
        <w:t>4</w:t>
      </w:r>
      <w:r w:rsidR="00E475AF">
        <w:tab/>
        <w:t>5</w:t>
      </w:r>
      <w:r w:rsidR="00E475AF">
        <w:tab/>
        <w:t>month</w:t>
      </w:r>
    </w:p>
    <w:p w14:paraId="63E5AA73" w14:textId="77777777" w:rsidR="00800AD8" w:rsidRDefault="00800AD8" w:rsidP="00E475AF">
      <w:pPr>
        <w:pStyle w:val="InterlineFree"/>
      </w:pPr>
      <w:r>
        <w:t>others in March to May.</w:t>
      </w:r>
    </w:p>
    <w:p w14:paraId="7CC8FAAE" w14:textId="77777777" w:rsidR="00E475AF" w:rsidRDefault="00DC1AE0" w:rsidP="00E475AF">
      <w:pPr>
        <w:pStyle w:val="InterlineText"/>
        <w:tabs>
          <w:tab w:val="left" w:pos="533"/>
          <w:tab w:val="left" w:pos="2192"/>
          <w:tab w:val="left" w:pos="2456"/>
          <w:tab w:val="left" w:pos="3815"/>
          <w:tab w:val="left" w:pos="4769"/>
          <w:tab w:val="left" w:pos="5273"/>
          <w:tab w:val="left" w:pos="7412"/>
        </w:tabs>
      </w:pPr>
      <w:r w:rsidRPr="003A1D48">
        <w:rPr>
          <w:rStyle w:val="InterlineTextNumChar"/>
        </w:rPr>
        <w:t>015</w:t>
      </w:r>
      <w:r w:rsidR="00800AD8">
        <w:tab/>
        <w:t>aitsu</w:t>
      </w:r>
      <w:r w:rsidR="00800AD8">
        <w:tab/>
        <w:t>a</w:t>
      </w:r>
      <w:r w:rsidR="00800AD8">
        <w:tab/>
        <w:t>sitaleman</w:t>
      </w:r>
      <w:r w:rsidR="00E475AF">
        <w:tab/>
        <w:t>kemasi</w:t>
      </w:r>
      <w:r w:rsidR="00E475AF">
        <w:tab/>
        <w:t>tua</w:t>
      </w:r>
      <w:r w:rsidR="00E475AF">
        <w:tab/>
        <w:t>pinutsaviîan</w:t>
      </w:r>
      <w:r w:rsidR="00E475AF">
        <w:tab/>
        <w:t>a</w:t>
      </w:r>
    </w:p>
    <w:p w14:paraId="4545DD8C" w14:textId="77777777" w:rsidR="00800AD8" w:rsidRDefault="00800AD8" w:rsidP="00E475AF">
      <w:pPr>
        <w:pStyle w:val="InterlineGlossWithTrans"/>
        <w:tabs>
          <w:tab w:val="left" w:pos="533"/>
          <w:tab w:val="left" w:pos="2192"/>
          <w:tab w:val="left" w:pos="2456"/>
          <w:tab w:val="left" w:pos="3815"/>
          <w:tab w:val="left" w:pos="4769"/>
          <w:tab w:val="left" w:pos="5273"/>
          <w:tab w:val="left" w:pos="7412"/>
        </w:tabs>
      </w:pPr>
      <w:r>
        <w:tab/>
        <w:t>aya-i-tsu</w:t>
      </w:r>
      <w:r>
        <w:tab/>
        <w:t>a</w:t>
      </w:r>
      <w:r>
        <w:tab/>
        <w:t>si-talem-an</w:t>
      </w:r>
      <w:r w:rsidR="00E475AF">
        <w:tab/>
        <w:t>em=kasi</w:t>
      </w:r>
      <w:r w:rsidR="00E475AF">
        <w:tab/>
        <w:t>tua</w:t>
      </w:r>
      <w:r w:rsidR="00E475AF">
        <w:tab/>
        <w:t>in=pu-tsaviî-an</w:t>
      </w:r>
      <w:r w:rsidR="00E475AF">
        <w:tab/>
        <w:t>a</w:t>
      </w:r>
    </w:p>
    <w:p w14:paraId="245112E9" w14:textId="77777777" w:rsidR="00800AD8" w:rsidRDefault="00800AD8" w:rsidP="00E475AF">
      <w:pPr>
        <w:pStyle w:val="InterlineTransNoFree"/>
        <w:tabs>
          <w:tab w:val="left" w:pos="2192"/>
          <w:tab w:val="left" w:pos="2456"/>
          <w:tab w:val="left" w:pos="3815"/>
          <w:tab w:val="left" w:pos="4769"/>
          <w:tab w:val="left" w:pos="5273"/>
          <w:tab w:val="left" w:pos="7412"/>
        </w:tabs>
      </w:pPr>
      <w:r>
        <w:tab/>
        <w:t>be.thus-</w:t>
      </w:r>
      <w:r>
        <w:rPr>
          <w:smallCaps/>
        </w:rPr>
        <w:t>loc</w:t>
      </w:r>
      <w:r>
        <w:t>-this</w:t>
      </w:r>
      <w:r>
        <w:rPr>
          <w:smallCaps/>
        </w:rPr>
        <w:tab/>
        <w:t>c</w:t>
      </w:r>
      <w:r>
        <w:rPr>
          <w:smallCaps/>
        </w:rPr>
        <w:tab/>
        <w:t>if</w:t>
      </w:r>
      <w:r>
        <w:t>-plant-</w:t>
      </w:r>
      <w:r>
        <w:rPr>
          <w:smallCaps/>
        </w:rPr>
        <w:t>nom</w:t>
      </w:r>
      <w:r w:rsidR="00E475AF">
        <w:tab/>
      </w:r>
      <w:r w:rsidR="00E475AF">
        <w:rPr>
          <w:smallCaps/>
        </w:rPr>
        <w:t>af</w:t>
      </w:r>
      <w:r w:rsidR="00E475AF">
        <w:t>=from</w:t>
      </w:r>
      <w:r w:rsidR="00E475AF">
        <w:tab/>
      </w:r>
      <w:r w:rsidR="00E475AF">
        <w:rPr>
          <w:smallCaps/>
        </w:rPr>
        <w:t>obl</w:t>
      </w:r>
      <w:r w:rsidR="00E475AF">
        <w:tab/>
      </w:r>
      <w:r w:rsidR="00E475AF">
        <w:rPr>
          <w:smallCaps/>
        </w:rPr>
        <w:t>perf</w:t>
      </w:r>
      <w:r w:rsidR="00E475AF">
        <w:t>=have-year-</w:t>
      </w:r>
      <w:r w:rsidR="00E475AF">
        <w:rPr>
          <w:smallCaps/>
        </w:rPr>
        <w:t>nom</w:t>
      </w:r>
      <w:r w:rsidR="00E475AF">
        <w:rPr>
          <w:smallCaps/>
        </w:rPr>
        <w:tab/>
        <w:t>c</w:t>
      </w:r>
    </w:p>
    <w:p w14:paraId="554F4052" w14:textId="77777777" w:rsidR="00800AD8" w:rsidRDefault="00800AD8" w:rsidP="00E475AF">
      <w:pPr>
        <w:pStyle w:val="InterlineText"/>
        <w:tabs>
          <w:tab w:val="left" w:pos="533"/>
          <w:tab w:val="left" w:pos="1742"/>
          <w:tab w:val="left" w:pos="2006"/>
        </w:tabs>
      </w:pPr>
      <w:r>
        <w:tab/>
        <w:t>patje</w:t>
      </w:r>
      <w:r>
        <w:tab/>
        <w:t>5</w:t>
      </w:r>
      <w:r>
        <w:tab/>
        <w:t>gatsu.</w:t>
      </w:r>
    </w:p>
    <w:p w14:paraId="5C637529" w14:textId="77777777" w:rsidR="00800AD8" w:rsidRDefault="00800AD8" w:rsidP="00E475AF">
      <w:pPr>
        <w:pStyle w:val="InterlineGlossWithTrans"/>
        <w:tabs>
          <w:tab w:val="left" w:pos="533"/>
          <w:tab w:val="left" w:pos="1742"/>
          <w:tab w:val="left" w:pos="2006"/>
        </w:tabs>
      </w:pPr>
      <w:r>
        <w:tab/>
        <w:t>pa-tje</w:t>
      </w:r>
      <w:r>
        <w:tab/>
        <w:t>5</w:t>
      </w:r>
      <w:r>
        <w:tab/>
        <w:t>gatsu</w:t>
      </w:r>
    </w:p>
    <w:p w14:paraId="6E928AE5" w14:textId="77777777" w:rsidR="00800AD8" w:rsidRDefault="00800AD8" w:rsidP="00E475AF">
      <w:pPr>
        <w:pStyle w:val="InterlineTrans"/>
        <w:tabs>
          <w:tab w:val="left" w:pos="533"/>
          <w:tab w:val="left" w:pos="1742"/>
          <w:tab w:val="left" w:pos="2006"/>
        </w:tabs>
      </w:pPr>
      <w:r>
        <w:tab/>
        <w:t>cause-do.at</w:t>
      </w:r>
      <w:r>
        <w:tab/>
        <w:t>5</w:t>
      </w:r>
      <w:r>
        <w:tab/>
        <w:t>month</w:t>
      </w:r>
    </w:p>
    <w:p w14:paraId="06E76DB4" w14:textId="77777777" w:rsidR="00800AD8" w:rsidRDefault="00800AD8" w:rsidP="00E475AF">
      <w:pPr>
        <w:pStyle w:val="InterlineFree"/>
      </w:pPr>
      <w:r>
        <w:t>Planting goes on from New Year to May.</w:t>
      </w:r>
    </w:p>
    <w:p w14:paraId="77684544" w14:textId="77777777" w:rsidR="00E475AF" w:rsidRDefault="00DC1AE0" w:rsidP="00E475AF">
      <w:pPr>
        <w:pStyle w:val="InterlineText"/>
        <w:tabs>
          <w:tab w:val="left" w:pos="533"/>
          <w:tab w:val="left" w:pos="2192"/>
          <w:tab w:val="left" w:pos="2456"/>
          <w:tab w:val="left" w:pos="3995"/>
          <w:tab w:val="left" w:pos="5384"/>
          <w:tab w:val="left" w:pos="5888"/>
          <w:tab w:val="left" w:pos="6752"/>
          <w:tab w:val="left" w:pos="7256"/>
        </w:tabs>
      </w:pPr>
      <w:r w:rsidRPr="003A1D48">
        <w:rPr>
          <w:rStyle w:val="InterlineTextNumChar"/>
        </w:rPr>
        <w:t>016</w:t>
      </w:r>
      <w:r w:rsidR="00800AD8">
        <w:tab/>
        <w:t>aitsu</w:t>
      </w:r>
      <w:r w:rsidR="00800AD8">
        <w:tab/>
        <w:t>a</w:t>
      </w:r>
      <w:r w:rsidR="00800AD8">
        <w:tab/>
        <w:t>puvasan</w:t>
      </w:r>
      <w:r w:rsidR="00E475AF">
        <w:tab/>
        <w:t>pataudan</w:t>
      </w:r>
      <w:r w:rsidR="00E475AF">
        <w:tab/>
        <w:t>tua</w:t>
      </w:r>
      <w:r w:rsidR="00E475AF">
        <w:tab/>
        <w:t>puk</w:t>
      </w:r>
      <w:r w:rsidR="00E475AF">
        <w:tab/>
        <w:t>tua</w:t>
      </w:r>
      <w:r w:rsidR="00E475AF">
        <w:tab/>
        <w:t>djulis.</w:t>
      </w:r>
    </w:p>
    <w:p w14:paraId="7636285A" w14:textId="77777777" w:rsidR="00800AD8" w:rsidRDefault="00800AD8" w:rsidP="00E475AF">
      <w:pPr>
        <w:pStyle w:val="InterlineGlossWithTrans"/>
        <w:tabs>
          <w:tab w:val="left" w:pos="533"/>
          <w:tab w:val="left" w:pos="2192"/>
          <w:tab w:val="left" w:pos="2456"/>
          <w:tab w:val="left" w:pos="3995"/>
          <w:tab w:val="left" w:pos="5384"/>
          <w:tab w:val="left" w:pos="5888"/>
          <w:tab w:val="left" w:pos="6752"/>
          <w:tab w:val="left" w:pos="7256"/>
        </w:tabs>
      </w:pPr>
      <w:r>
        <w:tab/>
        <w:t>aya-i-tsu</w:t>
      </w:r>
      <w:r>
        <w:tab/>
        <w:t>a</w:t>
      </w:r>
      <w:r>
        <w:tab/>
        <w:t>pu-vasa-an</w:t>
      </w:r>
      <w:r w:rsidR="00E475AF">
        <w:tab/>
        <w:t>pa-taud-an</w:t>
      </w:r>
      <w:r w:rsidR="00E475AF">
        <w:tab/>
        <w:t>tua</w:t>
      </w:r>
      <w:r w:rsidR="00E475AF">
        <w:tab/>
        <w:t>puk</w:t>
      </w:r>
      <w:r w:rsidR="00E475AF">
        <w:tab/>
        <w:t>tua</w:t>
      </w:r>
      <w:r w:rsidR="00E475AF">
        <w:tab/>
        <w:t>djulis</w:t>
      </w:r>
    </w:p>
    <w:p w14:paraId="16B6FF35" w14:textId="77777777" w:rsidR="00800AD8" w:rsidRDefault="00800AD8" w:rsidP="00E475AF">
      <w:pPr>
        <w:pStyle w:val="InterlineTrans"/>
        <w:tabs>
          <w:tab w:val="left" w:pos="533"/>
          <w:tab w:val="left" w:pos="2192"/>
          <w:tab w:val="left" w:pos="2456"/>
          <w:tab w:val="left" w:pos="3995"/>
          <w:tab w:val="left" w:pos="5384"/>
          <w:tab w:val="left" w:pos="5888"/>
          <w:tab w:val="left" w:pos="6752"/>
          <w:tab w:val="left" w:pos="7256"/>
        </w:tabs>
      </w:pPr>
      <w:r>
        <w:tab/>
        <w:t>be.thus-</w:t>
      </w:r>
      <w:r>
        <w:rPr>
          <w:smallCaps/>
        </w:rPr>
        <w:t>loc</w:t>
      </w:r>
      <w:r>
        <w:t>-this</w:t>
      </w:r>
      <w:r>
        <w:rPr>
          <w:smallCaps/>
        </w:rPr>
        <w:tab/>
        <w:t>c</w:t>
      </w:r>
      <w:r>
        <w:rPr>
          <w:smallCaps/>
        </w:rPr>
        <w:tab/>
      </w:r>
      <w:r>
        <w:t>have-taro-</w:t>
      </w:r>
      <w:r>
        <w:rPr>
          <w:smallCaps/>
        </w:rPr>
        <w:t>nom</w:t>
      </w:r>
      <w:r w:rsidR="00E475AF">
        <w:tab/>
        <w:t>cause-mix-</w:t>
      </w:r>
      <w:r w:rsidR="00E475AF">
        <w:rPr>
          <w:smallCaps/>
        </w:rPr>
        <w:t>lf</w:t>
      </w:r>
      <w:r w:rsidR="00E475AF">
        <w:tab/>
      </w:r>
      <w:r w:rsidR="00E475AF">
        <w:rPr>
          <w:smallCaps/>
        </w:rPr>
        <w:t>obl</w:t>
      </w:r>
      <w:r w:rsidR="00E475AF">
        <w:tab/>
        <w:t>bean.sp</w:t>
      </w:r>
      <w:r w:rsidR="00E475AF">
        <w:tab/>
      </w:r>
      <w:r w:rsidR="00E475AF">
        <w:rPr>
          <w:smallCaps/>
        </w:rPr>
        <w:t>obl</w:t>
      </w:r>
      <w:r w:rsidR="00E475AF">
        <w:tab/>
        <w:t>plant.sp</w:t>
      </w:r>
    </w:p>
    <w:p w14:paraId="05694722" w14:textId="77777777" w:rsidR="00800AD8" w:rsidRDefault="00800AD8">
      <w:pPr>
        <w:pStyle w:val="InterlineFree"/>
      </w:pPr>
      <w:r>
        <w:t>We also plant tree-beans and goose-foot in taro fields.</w:t>
      </w:r>
    </w:p>
    <w:p w14:paraId="32DAA3A4" w14:textId="77777777" w:rsidR="00E475AF" w:rsidRDefault="00DC1AE0" w:rsidP="00E475AF">
      <w:pPr>
        <w:pStyle w:val="InterlineText"/>
        <w:tabs>
          <w:tab w:val="left" w:pos="533"/>
          <w:tab w:val="left" w:pos="1187"/>
          <w:tab w:val="left" w:pos="2336"/>
          <w:tab w:val="left" w:pos="2600"/>
          <w:tab w:val="left" w:pos="4259"/>
          <w:tab w:val="left" w:pos="5648"/>
          <w:tab w:val="left" w:pos="6152"/>
          <w:tab w:val="left" w:pos="7076"/>
          <w:tab w:val="left" w:pos="7580"/>
        </w:tabs>
      </w:pPr>
      <w:r w:rsidRPr="003A1D48">
        <w:rPr>
          <w:rStyle w:val="InterlineTextNumChar"/>
        </w:rPr>
        <w:t>017</w:t>
      </w:r>
      <w:r w:rsidR="00800AD8">
        <w:tab/>
        <w:t>nu</w:t>
      </w:r>
      <w:r w:rsidR="00800AD8">
        <w:tab/>
        <w:t>nanguaq</w:t>
      </w:r>
      <w:r w:rsidR="00800AD8">
        <w:tab/>
        <w:t>a</w:t>
      </w:r>
      <w:r w:rsidR="00800AD8">
        <w:tab/>
        <w:t>kadjunangan,</w:t>
      </w:r>
      <w:r w:rsidR="00E475AF">
        <w:tab/>
        <w:t>pataudan</w:t>
      </w:r>
      <w:r w:rsidR="00E475AF">
        <w:tab/>
        <w:t>tua</w:t>
      </w:r>
      <w:r w:rsidR="00E475AF">
        <w:tab/>
        <w:t>îapanay</w:t>
      </w:r>
      <w:r w:rsidR="00E475AF">
        <w:tab/>
        <w:t>tua</w:t>
      </w:r>
      <w:r w:rsidR="00E475AF">
        <w:tab/>
        <w:t>qarizang</w:t>
      </w:r>
    </w:p>
    <w:p w14:paraId="08C49E94" w14:textId="77777777" w:rsidR="00800AD8" w:rsidRDefault="00800AD8" w:rsidP="00E475AF">
      <w:pPr>
        <w:pStyle w:val="InterlineGlossWithTrans"/>
        <w:tabs>
          <w:tab w:val="left" w:pos="533"/>
          <w:tab w:val="left" w:pos="1187"/>
          <w:tab w:val="left" w:pos="2336"/>
          <w:tab w:val="left" w:pos="2600"/>
          <w:tab w:val="left" w:pos="4259"/>
          <w:tab w:val="left" w:pos="5648"/>
          <w:tab w:val="left" w:pos="6152"/>
          <w:tab w:val="left" w:pos="7076"/>
          <w:tab w:val="left" w:pos="7580"/>
        </w:tabs>
      </w:pPr>
      <w:r>
        <w:tab/>
        <w:t>nu</w:t>
      </w:r>
      <w:r>
        <w:tab/>
        <w:t>na-nguaq</w:t>
      </w:r>
      <w:r>
        <w:tab/>
        <w:t>a</w:t>
      </w:r>
      <w:r>
        <w:tab/>
        <w:t>ka-djunang-an</w:t>
      </w:r>
      <w:r w:rsidR="00E475AF">
        <w:tab/>
        <w:t>pa-taud-an</w:t>
      </w:r>
      <w:r w:rsidR="00E475AF">
        <w:tab/>
        <w:t>tua</w:t>
      </w:r>
      <w:r w:rsidR="00E475AF">
        <w:tab/>
        <w:t>îapanay</w:t>
      </w:r>
      <w:r w:rsidR="00E475AF">
        <w:tab/>
        <w:t>tua</w:t>
      </w:r>
      <w:r w:rsidR="00E475AF">
        <w:tab/>
        <w:t>qarizang</w:t>
      </w:r>
    </w:p>
    <w:p w14:paraId="7A0438A1" w14:textId="77777777" w:rsidR="00800AD8" w:rsidRDefault="00800AD8" w:rsidP="00E475AF">
      <w:pPr>
        <w:pStyle w:val="InterlineTransNoFree"/>
        <w:tabs>
          <w:tab w:val="left" w:pos="1187"/>
          <w:tab w:val="left" w:pos="2336"/>
          <w:tab w:val="left" w:pos="2600"/>
          <w:tab w:val="left" w:pos="4259"/>
          <w:tab w:val="left" w:pos="5648"/>
          <w:tab w:val="left" w:pos="6152"/>
          <w:tab w:val="left" w:pos="7076"/>
          <w:tab w:val="left" w:pos="7580"/>
        </w:tabs>
      </w:pPr>
      <w:r>
        <w:tab/>
        <w:t>when</w:t>
      </w:r>
      <w:r>
        <w:tab/>
      </w:r>
      <w:r>
        <w:rPr>
          <w:smallCaps/>
        </w:rPr>
        <w:t>stat</w:t>
      </w:r>
      <w:r>
        <w:t>-good</w:t>
      </w:r>
      <w:r>
        <w:rPr>
          <w:smallCaps/>
        </w:rPr>
        <w:tab/>
        <w:t>c</w:t>
      </w:r>
      <w:r>
        <w:rPr>
          <w:smallCaps/>
        </w:rPr>
        <w:tab/>
      </w:r>
      <w:r>
        <w:t>main-earth-</w:t>
      </w:r>
      <w:r>
        <w:rPr>
          <w:smallCaps/>
        </w:rPr>
        <w:t>nom</w:t>
      </w:r>
      <w:r w:rsidR="00E475AF">
        <w:tab/>
        <w:t>cause-mix-</w:t>
      </w:r>
      <w:r w:rsidR="00E475AF">
        <w:rPr>
          <w:smallCaps/>
        </w:rPr>
        <w:t>lf</w:t>
      </w:r>
      <w:r w:rsidR="00E475AF">
        <w:tab/>
      </w:r>
      <w:r w:rsidR="00E475AF">
        <w:rPr>
          <w:smallCaps/>
        </w:rPr>
        <w:t>obl</w:t>
      </w:r>
      <w:r w:rsidR="00E475AF">
        <w:tab/>
        <w:t>maize</w:t>
      </w:r>
      <w:r w:rsidR="00E475AF">
        <w:tab/>
      </w:r>
      <w:r w:rsidR="00E475AF">
        <w:rPr>
          <w:smallCaps/>
        </w:rPr>
        <w:t>obl</w:t>
      </w:r>
      <w:r w:rsidR="00E475AF">
        <w:tab/>
        <w:t>bean.sp</w:t>
      </w:r>
    </w:p>
    <w:p w14:paraId="0EFD606B" w14:textId="77777777" w:rsidR="00800AD8" w:rsidRDefault="00800AD8" w:rsidP="00E475AF">
      <w:pPr>
        <w:pStyle w:val="InterlineText"/>
        <w:tabs>
          <w:tab w:val="left" w:pos="533"/>
          <w:tab w:val="left" w:pos="797"/>
        </w:tabs>
      </w:pPr>
      <w:r>
        <w:tab/>
        <w:t>a</w:t>
      </w:r>
      <w:r>
        <w:tab/>
        <w:t>temalem.</w:t>
      </w:r>
    </w:p>
    <w:p w14:paraId="296899F3" w14:textId="77777777" w:rsidR="00800AD8" w:rsidRDefault="00800AD8" w:rsidP="00E475AF">
      <w:pPr>
        <w:pStyle w:val="InterlineGlossWithTrans"/>
        <w:tabs>
          <w:tab w:val="left" w:pos="533"/>
          <w:tab w:val="left" w:pos="797"/>
        </w:tabs>
      </w:pPr>
      <w:r>
        <w:tab/>
        <w:t>a</w:t>
      </w:r>
      <w:r>
        <w:tab/>
        <w:t>em=talem</w:t>
      </w:r>
    </w:p>
    <w:p w14:paraId="2CE6D825" w14:textId="77777777" w:rsidR="00800AD8" w:rsidRDefault="00800AD8" w:rsidP="00E475AF">
      <w:pPr>
        <w:pStyle w:val="InterlineTransNoFree"/>
        <w:tabs>
          <w:tab w:val="left" w:pos="797"/>
          <w:tab w:val="right" w:pos="8789"/>
        </w:tabs>
      </w:pPr>
      <w:r>
        <w:rPr>
          <w:smallCaps/>
        </w:rPr>
        <w:tab/>
        <w:t>c</w:t>
      </w:r>
      <w:r>
        <w:rPr>
          <w:smallCaps/>
        </w:rPr>
        <w:tab/>
        <w:t>af</w:t>
      </w:r>
      <w:r>
        <w:t>=plant</w:t>
      </w:r>
      <w:r w:rsidR="00E475AF">
        <w:tab/>
        <w:t>If the soil is good we also plant maize or green-beans.</w:t>
      </w:r>
    </w:p>
    <w:p w14:paraId="2EFEC741" w14:textId="77777777" w:rsidR="00800AD8" w:rsidRDefault="00DC1AE0" w:rsidP="00E475AF">
      <w:pPr>
        <w:pStyle w:val="InterlineText"/>
        <w:tabs>
          <w:tab w:val="left" w:pos="533"/>
          <w:tab w:val="left" w:pos="1187"/>
          <w:tab w:val="left" w:pos="1631"/>
          <w:tab w:val="left" w:pos="2075"/>
          <w:tab w:val="left" w:pos="2339"/>
          <w:tab w:val="left" w:pos="3083"/>
        </w:tabs>
      </w:pPr>
      <w:r w:rsidRPr="003A1D48">
        <w:rPr>
          <w:rStyle w:val="InterlineTextNumChar"/>
        </w:rPr>
        <w:t>018</w:t>
      </w:r>
      <w:r w:rsidR="00800AD8">
        <w:tab/>
        <w:t>nu</w:t>
      </w:r>
      <w:r w:rsidR="00800AD8">
        <w:tab/>
        <w:t>11,</w:t>
      </w:r>
      <w:r w:rsidR="00800AD8">
        <w:tab/>
        <w:t>12,</w:t>
      </w:r>
      <w:r w:rsidR="00800AD8">
        <w:tab/>
        <w:t>1</w:t>
      </w:r>
      <w:r w:rsidR="00800AD8">
        <w:tab/>
        <w:t>gatsu</w:t>
      </w:r>
      <w:r w:rsidR="00800AD8">
        <w:tab/>
        <w:t>kivasa.</w:t>
      </w:r>
    </w:p>
    <w:p w14:paraId="7F2ECAD9" w14:textId="77777777" w:rsidR="00800AD8" w:rsidRDefault="00800AD8" w:rsidP="00E475AF">
      <w:pPr>
        <w:pStyle w:val="InterlineGlossWithTrans"/>
        <w:tabs>
          <w:tab w:val="left" w:pos="533"/>
          <w:tab w:val="left" w:pos="1187"/>
          <w:tab w:val="left" w:pos="1631"/>
          <w:tab w:val="left" w:pos="2075"/>
          <w:tab w:val="left" w:pos="2339"/>
          <w:tab w:val="left" w:pos="3083"/>
        </w:tabs>
      </w:pPr>
      <w:r>
        <w:tab/>
        <w:t>nu</w:t>
      </w:r>
      <w:r>
        <w:tab/>
        <w:t>11</w:t>
      </w:r>
      <w:r>
        <w:tab/>
        <w:t>12</w:t>
      </w:r>
      <w:r>
        <w:tab/>
        <w:t>1</w:t>
      </w:r>
      <w:r>
        <w:tab/>
        <w:t>gatsu</w:t>
      </w:r>
      <w:r>
        <w:tab/>
        <w:t>ki-vasa</w:t>
      </w:r>
    </w:p>
    <w:p w14:paraId="4128D68D" w14:textId="77777777" w:rsidR="00800AD8" w:rsidRDefault="00800AD8" w:rsidP="00E475AF">
      <w:pPr>
        <w:pStyle w:val="InterlineTransNoFree"/>
        <w:tabs>
          <w:tab w:val="left" w:pos="1187"/>
          <w:tab w:val="left" w:pos="1631"/>
          <w:tab w:val="left" w:pos="2075"/>
          <w:tab w:val="left" w:pos="2339"/>
          <w:tab w:val="left" w:pos="3083"/>
          <w:tab w:val="right" w:pos="8787"/>
        </w:tabs>
      </w:pPr>
      <w:r>
        <w:tab/>
        <w:t>when</w:t>
      </w:r>
      <w:r>
        <w:tab/>
        <w:t>11</w:t>
      </w:r>
      <w:r>
        <w:tab/>
        <w:t>12</w:t>
      </w:r>
      <w:r>
        <w:tab/>
        <w:t>1</w:t>
      </w:r>
      <w:r>
        <w:tab/>
        <w:t>month</w:t>
      </w:r>
      <w:r>
        <w:tab/>
        <w:t>do-taro</w:t>
      </w:r>
      <w:r w:rsidR="00E475AF">
        <w:tab/>
        <w:t>We harvest taro in November to January.</w:t>
      </w:r>
    </w:p>
    <w:p w14:paraId="56BBB278" w14:textId="77777777" w:rsidR="00E475AF" w:rsidRDefault="00DC1AE0" w:rsidP="00E475AF">
      <w:pPr>
        <w:pStyle w:val="InterlineText"/>
        <w:tabs>
          <w:tab w:val="left" w:pos="533"/>
          <w:tab w:val="left" w:pos="797"/>
          <w:tab w:val="left" w:pos="2501"/>
          <w:tab w:val="left" w:pos="3155"/>
          <w:tab w:val="left" w:pos="3479"/>
          <w:tab w:val="left" w:pos="3743"/>
          <w:tab w:val="left" w:pos="4487"/>
          <w:tab w:val="left" w:pos="5141"/>
          <w:tab w:val="left" w:pos="6455"/>
          <w:tab w:val="left" w:pos="6719"/>
          <w:tab w:val="left" w:pos="7463"/>
        </w:tabs>
      </w:pPr>
      <w:r w:rsidRPr="003A1D48">
        <w:rPr>
          <w:rStyle w:val="InterlineTextNumChar"/>
        </w:rPr>
        <w:t>019</w:t>
      </w:r>
      <w:r w:rsidR="00800AD8">
        <w:tab/>
        <w:t>a</w:t>
      </w:r>
      <w:r w:rsidR="00800AD8">
        <w:tab/>
        <w:t>puvaquan</w:t>
      </w:r>
      <w:r w:rsidR="00800AD8">
        <w:tab/>
        <w:t>nu</w:t>
      </w:r>
      <w:r w:rsidR="00800AD8">
        <w:tab/>
        <w:t>2,</w:t>
      </w:r>
      <w:r w:rsidR="00800AD8">
        <w:tab/>
        <w:t>3</w:t>
      </w:r>
      <w:r w:rsidR="00800AD8">
        <w:tab/>
        <w:t>gatsu,</w:t>
      </w:r>
      <w:r w:rsidR="00E475AF">
        <w:tab/>
        <w:t>nu</w:t>
      </w:r>
      <w:r w:rsidR="00E475AF">
        <w:tab/>
        <w:t>maviliî</w:t>
      </w:r>
      <w:r w:rsidR="00E475AF">
        <w:tab/>
        <w:t>4</w:t>
      </w:r>
      <w:r w:rsidR="00E475AF">
        <w:tab/>
        <w:t>gatsu,</w:t>
      </w:r>
      <w:r w:rsidR="00E475AF">
        <w:tab/>
        <w:t>nu</w:t>
      </w:r>
    </w:p>
    <w:p w14:paraId="79BA77DD" w14:textId="77777777" w:rsidR="00800AD8" w:rsidRDefault="00800AD8" w:rsidP="00E475AF">
      <w:pPr>
        <w:pStyle w:val="InterlineGlossWithTrans"/>
        <w:tabs>
          <w:tab w:val="left" w:pos="533"/>
          <w:tab w:val="left" w:pos="797"/>
          <w:tab w:val="left" w:pos="2501"/>
          <w:tab w:val="left" w:pos="3155"/>
          <w:tab w:val="left" w:pos="3479"/>
          <w:tab w:val="left" w:pos="3743"/>
          <w:tab w:val="left" w:pos="4487"/>
          <w:tab w:val="left" w:pos="5141"/>
          <w:tab w:val="left" w:pos="6455"/>
          <w:tab w:val="left" w:pos="6719"/>
          <w:tab w:val="left" w:pos="7463"/>
        </w:tabs>
      </w:pPr>
      <w:r>
        <w:tab/>
        <w:t>a</w:t>
      </w:r>
      <w:r>
        <w:tab/>
        <w:t>pu-vaqu-an</w:t>
      </w:r>
      <w:r>
        <w:tab/>
        <w:t>nu</w:t>
      </w:r>
      <w:r>
        <w:tab/>
        <w:t>2</w:t>
      </w:r>
      <w:r>
        <w:tab/>
        <w:t>3</w:t>
      </w:r>
      <w:r>
        <w:tab/>
        <w:t>gatsu</w:t>
      </w:r>
      <w:r w:rsidR="00E475AF">
        <w:tab/>
        <w:t>nu</w:t>
      </w:r>
      <w:r w:rsidR="00E475AF">
        <w:tab/>
        <w:t>ma-viliî</w:t>
      </w:r>
      <w:r w:rsidR="00E475AF">
        <w:tab/>
        <w:t>4</w:t>
      </w:r>
      <w:r w:rsidR="00E475AF">
        <w:tab/>
        <w:t>gatsu</w:t>
      </w:r>
      <w:r w:rsidR="00E475AF">
        <w:tab/>
        <w:t>nu</w:t>
      </w:r>
    </w:p>
    <w:p w14:paraId="01954410" w14:textId="77777777" w:rsidR="00800AD8" w:rsidRDefault="00800AD8" w:rsidP="00E475AF">
      <w:pPr>
        <w:pStyle w:val="InterlineTransNoFree"/>
        <w:tabs>
          <w:tab w:val="left" w:pos="797"/>
          <w:tab w:val="left" w:pos="2501"/>
          <w:tab w:val="left" w:pos="3155"/>
          <w:tab w:val="left" w:pos="3479"/>
          <w:tab w:val="left" w:pos="3743"/>
          <w:tab w:val="left" w:pos="4487"/>
          <w:tab w:val="left" w:pos="5141"/>
          <w:tab w:val="left" w:pos="6455"/>
          <w:tab w:val="left" w:pos="6719"/>
          <w:tab w:val="left" w:pos="7463"/>
        </w:tabs>
      </w:pPr>
      <w:r>
        <w:rPr>
          <w:smallCaps/>
        </w:rPr>
        <w:tab/>
        <w:t>c</w:t>
      </w:r>
      <w:r>
        <w:rPr>
          <w:smallCaps/>
        </w:rPr>
        <w:tab/>
      </w:r>
      <w:r>
        <w:t>have-millet-</w:t>
      </w:r>
      <w:r>
        <w:rPr>
          <w:smallCaps/>
        </w:rPr>
        <w:t>nom</w:t>
      </w:r>
      <w:r>
        <w:tab/>
        <w:t>when</w:t>
      </w:r>
      <w:r>
        <w:tab/>
        <w:t>2</w:t>
      </w:r>
      <w:r>
        <w:tab/>
        <w:t>3</w:t>
      </w:r>
      <w:r>
        <w:tab/>
        <w:t>month</w:t>
      </w:r>
      <w:r w:rsidR="00E475AF">
        <w:tab/>
        <w:t>when</w:t>
      </w:r>
      <w:r w:rsidR="00E475AF">
        <w:tab/>
      </w:r>
      <w:r w:rsidR="00E475AF">
        <w:rPr>
          <w:smallCaps/>
        </w:rPr>
        <w:t>stat</w:t>
      </w:r>
      <w:r w:rsidR="00E475AF">
        <w:t>-behind</w:t>
      </w:r>
      <w:r w:rsidR="00E475AF">
        <w:tab/>
        <w:t>4</w:t>
      </w:r>
      <w:r w:rsidR="00E475AF">
        <w:tab/>
        <w:t>month</w:t>
      </w:r>
      <w:r w:rsidR="00E475AF">
        <w:tab/>
        <w:t>when</w:t>
      </w:r>
    </w:p>
    <w:p w14:paraId="5660C725" w14:textId="77777777" w:rsidR="00800AD8" w:rsidRDefault="00800AD8" w:rsidP="00E475AF">
      <w:pPr>
        <w:pStyle w:val="InterlineText"/>
        <w:tabs>
          <w:tab w:val="left" w:pos="533"/>
          <w:tab w:val="left" w:pos="2192"/>
          <w:tab w:val="left" w:pos="2456"/>
          <w:tab w:val="left" w:pos="3200"/>
          <w:tab w:val="left" w:pos="3464"/>
        </w:tabs>
      </w:pPr>
      <w:r>
        <w:tab/>
        <w:t>matalu</w:t>
      </w:r>
      <w:r>
        <w:tab/>
        <w:t>1</w:t>
      </w:r>
      <w:r>
        <w:tab/>
        <w:t>gatsu</w:t>
      </w:r>
      <w:r>
        <w:tab/>
        <w:t>a</w:t>
      </w:r>
      <w:r>
        <w:tab/>
        <w:t>sitjugutan.</w:t>
      </w:r>
    </w:p>
    <w:p w14:paraId="59C4AC29" w14:textId="77777777" w:rsidR="00800AD8" w:rsidRDefault="00800AD8" w:rsidP="00E475AF">
      <w:pPr>
        <w:pStyle w:val="InterlineGlossWithTrans"/>
        <w:tabs>
          <w:tab w:val="left" w:pos="533"/>
          <w:tab w:val="left" w:pos="2192"/>
          <w:tab w:val="left" w:pos="2456"/>
          <w:tab w:val="left" w:pos="3200"/>
          <w:tab w:val="left" w:pos="3464"/>
        </w:tabs>
      </w:pPr>
      <w:r>
        <w:tab/>
        <w:t>ma-talu</w:t>
      </w:r>
      <w:r>
        <w:tab/>
        <w:t>1</w:t>
      </w:r>
      <w:r>
        <w:tab/>
        <w:t>gatsu</w:t>
      </w:r>
      <w:r>
        <w:tab/>
        <w:t>a</w:t>
      </w:r>
      <w:r>
        <w:tab/>
        <w:t>si-tjugut-an</w:t>
      </w:r>
    </w:p>
    <w:p w14:paraId="690D7E67" w14:textId="77777777" w:rsidR="00800AD8" w:rsidRDefault="00800AD8" w:rsidP="00E475AF">
      <w:pPr>
        <w:pStyle w:val="InterlineTrans"/>
        <w:tabs>
          <w:tab w:val="left" w:pos="533"/>
          <w:tab w:val="left" w:pos="2192"/>
          <w:tab w:val="left" w:pos="2456"/>
          <w:tab w:val="left" w:pos="3200"/>
          <w:tab w:val="left" w:pos="3464"/>
        </w:tabs>
      </w:pPr>
      <w:r>
        <w:tab/>
      </w:r>
      <w:r>
        <w:rPr>
          <w:smallCaps/>
        </w:rPr>
        <w:t>stat</w:t>
      </w:r>
      <w:r>
        <w:t>-plant.early</w:t>
      </w:r>
      <w:r>
        <w:tab/>
        <w:t>1</w:t>
      </w:r>
      <w:r>
        <w:tab/>
        <w:t>month</w:t>
      </w:r>
      <w:r>
        <w:rPr>
          <w:smallCaps/>
        </w:rPr>
        <w:tab/>
        <w:t>c</w:t>
      </w:r>
      <w:r>
        <w:rPr>
          <w:smallCaps/>
        </w:rPr>
        <w:tab/>
        <w:t>if</w:t>
      </w:r>
      <w:r>
        <w:t>-sow-</w:t>
      </w:r>
      <w:r>
        <w:rPr>
          <w:smallCaps/>
        </w:rPr>
        <w:t>nom</w:t>
      </w:r>
    </w:p>
    <w:p w14:paraId="45B729A2" w14:textId="77777777" w:rsidR="00800AD8" w:rsidRDefault="00800AD8">
      <w:pPr>
        <w:pStyle w:val="InterlineFree"/>
      </w:pPr>
      <w:r>
        <w:lastRenderedPageBreak/>
        <w:t>Millet fields are planted in February or March, or April for late planting, or January for early planting.</w:t>
      </w:r>
    </w:p>
    <w:p w14:paraId="1EC4FB21" w14:textId="77777777" w:rsidR="00E475AF" w:rsidRDefault="00DC1AE0" w:rsidP="00E475AF">
      <w:pPr>
        <w:pStyle w:val="InterlineText"/>
        <w:tabs>
          <w:tab w:val="left" w:pos="533"/>
          <w:tab w:val="left" w:pos="1022"/>
          <w:tab w:val="left" w:pos="2411"/>
          <w:tab w:val="left" w:pos="2915"/>
          <w:tab w:val="left" w:pos="3854"/>
          <w:tab w:val="left" w:pos="4358"/>
          <w:tab w:val="left" w:pos="5222"/>
          <w:tab w:val="left" w:pos="5726"/>
          <w:tab w:val="left" w:pos="6680"/>
          <w:tab w:val="left" w:pos="7184"/>
          <w:tab w:val="left" w:pos="8048"/>
        </w:tabs>
      </w:pPr>
      <w:r w:rsidRPr="003A1D48">
        <w:rPr>
          <w:rStyle w:val="InterlineTextNumChar"/>
        </w:rPr>
        <w:t>020</w:t>
      </w:r>
      <w:r w:rsidR="00800AD8">
        <w:tab/>
        <w:t>qau</w:t>
      </w:r>
      <w:r w:rsidR="00800AD8">
        <w:tab/>
        <w:t>pataudan</w:t>
      </w:r>
      <w:r w:rsidR="00E475AF">
        <w:tab/>
        <w:t>tua</w:t>
      </w:r>
      <w:r w:rsidR="00E475AF">
        <w:tab/>
        <w:t>îumay</w:t>
      </w:r>
      <w:r w:rsidR="00E475AF">
        <w:tab/>
        <w:t>tua</w:t>
      </w:r>
      <w:r w:rsidR="00E475AF">
        <w:tab/>
        <w:t>puk</w:t>
      </w:r>
      <w:r w:rsidR="00E475AF">
        <w:tab/>
        <w:t>tua</w:t>
      </w:r>
      <w:r w:rsidR="00E475AF">
        <w:tab/>
        <w:t>qarizang</w:t>
      </w:r>
      <w:r w:rsidR="00E475AF">
        <w:tab/>
        <w:t>tua</w:t>
      </w:r>
      <w:r w:rsidR="00E475AF">
        <w:tab/>
        <w:t>djulis</w:t>
      </w:r>
      <w:r w:rsidR="00E475AF">
        <w:tab/>
        <w:t>tua</w:t>
      </w:r>
    </w:p>
    <w:p w14:paraId="05E2DB36" w14:textId="77777777" w:rsidR="00800AD8" w:rsidRDefault="00800AD8" w:rsidP="00E475AF">
      <w:pPr>
        <w:pStyle w:val="InterlineGlossWithTrans"/>
        <w:tabs>
          <w:tab w:val="left" w:pos="533"/>
          <w:tab w:val="left" w:pos="1022"/>
          <w:tab w:val="left" w:pos="2411"/>
          <w:tab w:val="left" w:pos="2915"/>
          <w:tab w:val="left" w:pos="3854"/>
          <w:tab w:val="left" w:pos="4358"/>
          <w:tab w:val="left" w:pos="5222"/>
          <w:tab w:val="left" w:pos="5726"/>
          <w:tab w:val="left" w:pos="6680"/>
          <w:tab w:val="left" w:pos="7184"/>
          <w:tab w:val="left" w:pos="8048"/>
        </w:tabs>
      </w:pPr>
      <w:r>
        <w:tab/>
        <w:t>qau</w:t>
      </w:r>
      <w:r>
        <w:tab/>
        <w:t>pa-taud-an</w:t>
      </w:r>
      <w:r w:rsidR="00E475AF">
        <w:tab/>
        <w:t>tua</w:t>
      </w:r>
      <w:r w:rsidR="00E475AF">
        <w:tab/>
        <w:t>îumay</w:t>
      </w:r>
      <w:r w:rsidR="00E475AF">
        <w:tab/>
        <w:t>tua</w:t>
      </w:r>
      <w:r w:rsidR="00E475AF">
        <w:tab/>
        <w:t>puk</w:t>
      </w:r>
      <w:r w:rsidR="00E475AF">
        <w:tab/>
        <w:t>tua</w:t>
      </w:r>
      <w:r w:rsidR="00E475AF">
        <w:tab/>
        <w:t>qarizang</w:t>
      </w:r>
      <w:r w:rsidR="00E475AF">
        <w:tab/>
        <w:t>tua</w:t>
      </w:r>
      <w:r w:rsidR="00E475AF">
        <w:tab/>
        <w:t>djulis</w:t>
      </w:r>
      <w:r w:rsidR="00E475AF">
        <w:tab/>
        <w:t>tua</w:t>
      </w:r>
    </w:p>
    <w:p w14:paraId="6B005F43" w14:textId="77777777" w:rsidR="00800AD8" w:rsidRDefault="00800AD8" w:rsidP="00E475AF">
      <w:pPr>
        <w:pStyle w:val="InterlineTransNoFree"/>
        <w:tabs>
          <w:tab w:val="left" w:pos="1022"/>
          <w:tab w:val="left" w:pos="2411"/>
          <w:tab w:val="left" w:pos="2915"/>
          <w:tab w:val="left" w:pos="3854"/>
          <w:tab w:val="left" w:pos="4358"/>
          <w:tab w:val="left" w:pos="5222"/>
          <w:tab w:val="left" w:pos="5726"/>
          <w:tab w:val="left" w:pos="6680"/>
          <w:tab w:val="left" w:pos="7184"/>
          <w:tab w:val="left" w:pos="8048"/>
        </w:tabs>
      </w:pPr>
      <w:r>
        <w:tab/>
        <w:t>so</w:t>
      </w:r>
      <w:r>
        <w:tab/>
        <w:t>cause-mix-</w:t>
      </w:r>
      <w:r>
        <w:rPr>
          <w:smallCaps/>
        </w:rPr>
        <w:t>lf</w:t>
      </w:r>
      <w:r w:rsidR="00E475AF">
        <w:tab/>
      </w:r>
      <w:r w:rsidR="00E475AF">
        <w:rPr>
          <w:smallCaps/>
        </w:rPr>
        <w:t>obl</w:t>
      </w:r>
      <w:r w:rsidR="00E475AF">
        <w:tab/>
        <w:t>millet.sp</w:t>
      </w:r>
      <w:r w:rsidR="00E475AF">
        <w:tab/>
      </w:r>
      <w:r w:rsidR="00E475AF">
        <w:rPr>
          <w:smallCaps/>
        </w:rPr>
        <w:t>obl</w:t>
      </w:r>
      <w:r w:rsidR="00E475AF">
        <w:tab/>
        <w:t>bean.sp</w:t>
      </w:r>
      <w:r w:rsidR="00E475AF">
        <w:tab/>
      </w:r>
      <w:r w:rsidR="00E475AF">
        <w:rPr>
          <w:smallCaps/>
        </w:rPr>
        <w:t>obl</w:t>
      </w:r>
      <w:r w:rsidR="00E475AF">
        <w:tab/>
        <w:t>bean.sp</w:t>
      </w:r>
      <w:r w:rsidR="00E475AF">
        <w:tab/>
      </w:r>
      <w:r w:rsidR="00E475AF">
        <w:rPr>
          <w:smallCaps/>
        </w:rPr>
        <w:t>obl</w:t>
      </w:r>
      <w:r w:rsidR="00E475AF">
        <w:tab/>
        <w:t>plant.sp</w:t>
      </w:r>
      <w:r w:rsidR="00E475AF">
        <w:tab/>
      </w:r>
      <w:r w:rsidR="00E475AF">
        <w:rPr>
          <w:smallCaps/>
        </w:rPr>
        <w:t>obl</w:t>
      </w:r>
    </w:p>
    <w:p w14:paraId="08537379" w14:textId="77777777" w:rsidR="00800AD8" w:rsidRDefault="00800AD8" w:rsidP="00E475AF">
      <w:pPr>
        <w:pStyle w:val="InterlineText"/>
        <w:tabs>
          <w:tab w:val="left" w:pos="533"/>
          <w:tab w:val="left" w:pos="1352"/>
          <w:tab w:val="left" w:pos="1856"/>
        </w:tabs>
      </w:pPr>
      <w:r>
        <w:tab/>
        <w:t>îangga</w:t>
      </w:r>
      <w:r>
        <w:tab/>
        <w:t>tua</w:t>
      </w:r>
      <w:r>
        <w:tab/>
        <w:t>îapanay.</w:t>
      </w:r>
    </w:p>
    <w:p w14:paraId="04818C41" w14:textId="77777777" w:rsidR="00800AD8" w:rsidRDefault="00800AD8" w:rsidP="00E475AF">
      <w:pPr>
        <w:pStyle w:val="InterlineGlossWithTrans"/>
        <w:tabs>
          <w:tab w:val="left" w:pos="533"/>
          <w:tab w:val="left" w:pos="1352"/>
          <w:tab w:val="left" w:pos="1856"/>
        </w:tabs>
      </w:pPr>
      <w:r>
        <w:tab/>
        <w:t>îangga</w:t>
      </w:r>
      <w:r>
        <w:tab/>
        <w:t>tua</w:t>
      </w:r>
      <w:r>
        <w:tab/>
        <w:t>îapanay</w:t>
      </w:r>
    </w:p>
    <w:p w14:paraId="78EE3BED" w14:textId="77777777" w:rsidR="00800AD8" w:rsidRDefault="00800AD8" w:rsidP="00E475AF">
      <w:pPr>
        <w:pStyle w:val="InterlineTrans"/>
        <w:tabs>
          <w:tab w:val="left" w:pos="533"/>
          <w:tab w:val="left" w:pos="1352"/>
          <w:tab w:val="left" w:pos="1856"/>
        </w:tabs>
      </w:pPr>
      <w:r>
        <w:tab/>
        <w:t>sesame</w:t>
      </w:r>
      <w:r>
        <w:tab/>
      </w:r>
      <w:r>
        <w:rPr>
          <w:smallCaps/>
        </w:rPr>
        <w:t>obl</w:t>
      </w:r>
      <w:r>
        <w:tab/>
        <w:t>maize</w:t>
      </w:r>
    </w:p>
    <w:p w14:paraId="667DFAA4" w14:textId="77777777" w:rsidR="00800AD8" w:rsidRDefault="00800AD8">
      <w:pPr>
        <w:pStyle w:val="InterlineFree"/>
      </w:pPr>
      <w:r>
        <w:t>We mix in barnyard millet, tree-beans, green-beans, goose-foot, sesame(?) or maize.</w:t>
      </w:r>
    </w:p>
    <w:p w14:paraId="0A05560D" w14:textId="77777777" w:rsidR="00800AD8" w:rsidRDefault="00DC1AE0" w:rsidP="006D254E">
      <w:pPr>
        <w:pStyle w:val="InterlineText"/>
        <w:tabs>
          <w:tab w:val="left" w:pos="533"/>
          <w:tab w:val="left" w:pos="1187"/>
          <w:tab w:val="left" w:pos="1511"/>
          <w:tab w:val="left" w:pos="1775"/>
          <w:tab w:val="left" w:pos="2519"/>
        </w:tabs>
      </w:pPr>
      <w:r w:rsidRPr="003A1D48">
        <w:rPr>
          <w:rStyle w:val="InterlineTextNumChar"/>
        </w:rPr>
        <w:t>021</w:t>
      </w:r>
      <w:r w:rsidR="00800AD8">
        <w:tab/>
        <w:t>nu</w:t>
      </w:r>
      <w:r w:rsidR="00800AD8">
        <w:tab/>
        <w:t>7,</w:t>
      </w:r>
      <w:r w:rsidR="00800AD8">
        <w:tab/>
        <w:t>8</w:t>
      </w:r>
      <w:r w:rsidR="00800AD8">
        <w:tab/>
        <w:t>gatsu</w:t>
      </w:r>
      <w:r w:rsidR="00800AD8">
        <w:tab/>
        <w:t>kivaqu.</w:t>
      </w:r>
    </w:p>
    <w:p w14:paraId="09C2D67D" w14:textId="77777777" w:rsidR="00800AD8" w:rsidRDefault="00800AD8" w:rsidP="006D254E">
      <w:pPr>
        <w:pStyle w:val="InterlineGlossWithTrans"/>
        <w:tabs>
          <w:tab w:val="left" w:pos="533"/>
          <w:tab w:val="left" w:pos="1187"/>
          <w:tab w:val="left" w:pos="1511"/>
          <w:tab w:val="left" w:pos="1775"/>
          <w:tab w:val="left" w:pos="2519"/>
        </w:tabs>
      </w:pPr>
      <w:r>
        <w:tab/>
        <w:t>nu</w:t>
      </w:r>
      <w:r>
        <w:tab/>
        <w:t>7</w:t>
      </w:r>
      <w:r>
        <w:tab/>
        <w:t>8</w:t>
      </w:r>
      <w:r>
        <w:tab/>
        <w:t>gatsu</w:t>
      </w:r>
      <w:r>
        <w:tab/>
        <w:t>ki-vaqu</w:t>
      </w:r>
    </w:p>
    <w:p w14:paraId="12AB41DE" w14:textId="77777777" w:rsidR="00800AD8" w:rsidRDefault="00800AD8" w:rsidP="006D254E">
      <w:pPr>
        <w:pStyle w:val="InterlineTransNoFree"/>
        <w:tabs>
          <w:tab w:val="left" w:pos="1187"/>
          <w:tab w:val="left" w:pos="1511"/>
          <w:tab w:val="left" w:pos="1775"/>
          <w:tab w:val="left" w:pos="2519"/>
          <w:tab w:val="right" w:pos="8787"/>
        </w:tabs>
      </w:pPr>
      <w:r>
        <w:tab/>
        <w:t>when</w:t>
      </w:r>
      <w:r>
        <w:tab/>
        <w:t>7</w:t>
      </w:r>
      <w:r>
        <w:tab/>
        <w:t>8</w:t>
      </w:r>
      <w:r>
        <w:tab/>
        <w:t>month</w:t>
      </w:r>
      <w:r>
        <w:tab/>
        <w:t>do-millet</w:t>
      </w:r>
      <w:r w:rsidR="006D254E">
        <w:tab/>
        <w:t>We harvest millet in July or August.</w:t>
      </w:r>
    </w:p>
    <w:p w14:paraId="4F0AADED" w14:textId="77777777" w:rsidR="006D254E" w:rsidRDefault="00DC1AE0" w:rsidP="006D254E">
      <w:pPr>
        <w:pStyle w:val="InterlineText"/>
        <w:tabs>
          <w:tab w:val="left" w:pos="533"/>
          <w:tab w:val="left" w:pos="797"/>
          <w:tab w:val="left" w:pos="2606"/>
          <w:tab w:val="left" w:pos="2930"/>
          <w:tab w:val="left" w:pos="3194"/>
          <w:tab w:val="left" w:pos="3938"/>
          <w:tab w:val="left" w:pos="4202"/>
          <w:tab w:val="left" w:pos="5996"/>
          <w:tab w:val="left" w:pos="6500"/>
        </w:tabs>
      </w:pPr>
      <w:r w:rsidRPr="003A1D48">
        <w:rPr>
          <w:rStyle w:val="InterlineTextNumChar"/>
        </w:rPr>
        <w:t>022</w:t>
      </w:r>
      <w:r w:rsidR="00800AD8">
        <w:tab/>
        <w:t>a</w:t>
      </w:r>
      <w:r w:rsidR="00800AD8">
        <w:tab/>
        <w:t>pusutjavan</w:t>
      </w:r>
      <w:r w:rsidR="00800AD8">
        <w:tab/>
        <w:t>3,</w:t>
      </w:r>
      <w:r w:rsidR="00800AD8">
        <w:tab/>
        <w:t>4</w:t>
      </w:r>
      <w:r w:rsidR="00800AD8">
        <w:tab/>
        <w:t>gatsu</w:t>
      </w:r>
      <w:r w:rsidR="00800AD8">
        <w:tab/>
        <w:t>a</w:t>
      </w:r>
      <w:r w:rsidR="006D254E">
        <w:tab/>
        <w:t>sitaletaleman</w:t>
      </w:r>
      <w:r w:rsidR="006D254E">
        <w:tab/>
        <w:t>i</w:t>
      </w:r>
      <w:r w:rsidR="006D254E">
        <w:tab/>
        <w:t>vurasian,</w:t>
      </w:r>
    </w:p>
    <w:p w14:paraId="67BF337D" w14:textId="77777777" w:rsidR="00800AD8" w:rsidRDefault="00800AD8" w:rsidP="006D254E">
      <w:pPr>
        <w:pStyle w:val="InterlineGlossWithTrans"/>
        <w:tabs>
          <w:tab w:val="left" w:pos="533"/>
          <w:tab w:val="left" w:pos="797"/>
          <w:tab w:val="left" w:pos="2606"/>
          <w:tab w:val="left" w:pos="2930"/>
          <w:tab w:val="left" w:pos="3194"/>
          <w:tab w:val="left" w:pos="3938"/>
          <w:tab w:val="left" w:pos="4202"/>
          <w:tab w:val="left" w:pos="5996"/>
          <w:tab w:val="left" w:pos="6500"/>
        </w:tabs>
      </w:pPr>
      <w:r>
        <w:tab/>
        <w:t>a</w:t>
      </w:r>
      <w:r>
        <w:tab/>
        <w:t>pu-sutjaw-an</w:t>
      </w:r>
      <w:r>
        <w:tab/>
        <w:t>3</w:t>
      </w:r>
      <w:r>
        <w:tab/>
        <w:t>4</w:t>
      </w:r>
      <w:r>
        <w:tab/>
        <w:t>gatsu</w:t>
      </w:r>
      <w:r>
        <w:tab/>
        <w:t>a</w:t>
      </w:r>
      <w:r w:rsidR="006D254E">
        <w:tab/>
        <w:t>si-tale-talem-an</w:t>
      </w:r>
      <w:r w:rsidR="006D254E">
        <w:tab/>
        <w:t>i</w:t>
      </w:r>
      <w:r w:rsidR="006D254E">
        <w:tab/>
        <w:t>vurasi-an</w:t>
      </w:r>
    </w:p>
    <w:p w14:paraId="2D272CCF" w14:textId="77777777" w:rsidR="00800AD8" w:rsidRDefault="00800AD8" w:rsidP="006D254E">
      <w:pPr>
        <w:pStyle w:val="InterlineTransNoFree"/>
        <w:tabs>
          <w:tab w:val="left" w:pos="797"/>
          <w:tab w:val="left" w:pos="2606"/>
          <w:tab w:val="left" w:pos="2930"/>
          <w:tab w:val="left" w:pos="3194"/>
          <w:tab w:val="left" w:pos="3938"/>
          <w:tab w:val="left" w:pos="4202"/>
          <w:tab w:val="left" w:pos="5996"/>
          <w:tab w:val="left" w:pos="6500"/>
        </w:tabs>
        <w:rPr>
          <w:smallCaps/>
        </w:rPr>
      </w:pPr>
      <w:r>
        <w:rPr>
          <w:smallCaps/>
        </w:rPr>
        <w:tab/>
        <w:t>c</w:t>
      </w:r>
      <w:r>
        <w:rPr>
          <w:smallCaps/>
        </w:rPr>
        <w:tab/>
      </w:r>
      <w:r>
        <w:t>have-peanut-</w:t>
      </w:r>
      <w:r>
        <w:rPr>
          <w:smallCaps/>
        </w:rPr>
        <w:t>nom</w:t>
      </w:r>
      <w:r>
        <w:tab/>
        <w:t>3</w:t>
      </w:r>
      <w:r>
        <w:tab/>
        <w:t>4</w:t>
      </w:r>
      <w:r>
        <w:tab/>
        <w:t>month</w:t>
      </w:r>
      <w:r>
        <w:rPr>
          <w:smallCaps/>
        </w:rPr>
        <w:tab/>
        <w:t>c</w:t>
      </w:r>
      <w:r w:rsidR="006D254E">
        <w:tab/>
      </w:r>
      <w:r w:rsidR="006D254E">
        <w:rPr>
          <w:smallCaps/>
        </w:rPr>
        <w:t>if</w:t>
      </w:r>
      <w:r w:rsidR="006D254E">
        <w:t>-</w:t>
      </w:r>
      <w:r w:rsidR="006D254E">
        <w:rPr>
          <w:smallCaps/>
        </w:rPr>
        <w:t>red</w:t>
      </w:r>
      <w:r w:rsidR="006D254E">
        <w:t>-plant-</w:t>
      </w:r>
      <w:r w:rsidR="006D254E">
        <w:rPr>
          <w:smallCaps/>
        </w:rPr>
        <w:t>nom</w:t>
      </w:r>
      <w:r w:rsidR="006D254E">
        <w:tab/>
      </w:r>
      <w:r w:rsidR="006D254E">
        <w:rPr>
          <w:smallCaps/>
        </w:rPr>
        <w:t>loc</w:t>
      </w:r>
      <w:r w:rsidR="006D254E">
        <w:tab/>
        <w:t>sweet.potato-</w:t>
      </w:r>
      <w:r w:rsidR="006D254E">
        <w:rPr>
          <w:smallCaps/>
        </w:rPr>
        <w:t>nom</w:t>
      </w:r>
    </w:p>
    <w:p w14:paraId="52EED857" w14:textId="77777777" w:rsidR="006D254E" w:rsidRDefault="006D254E" w:rsidP="006D254E">
      <w:pPr>
        <w:pStyle w:val="InterlineText"/>
        <w:tabs>
          <w:tab w:val="left" w:pos="533"/>
          <w:tab w:val="left" w:pos="1022"/>
          <w:tab w:val="left" w:pos="1886"/>
          <w:tab w:val="left" w:pos="2390"/>
          <w:tab w:val="left" w:pos="3314"/>
          <w:tab w:val="left" w:pos="4268"/>
          <w:tab w:val="left" w:pos="4772"/>
          <w:tab w:val="left" w:pos="5636"/>
        </w:tabs>
      </w:pPr>
      <w:r>
        <w:tab/>
        <w:t>sa</w:t>
      </w:r>
      <w:r w:rsidR="00800AD8">
        <w:tab/>
        <w:t>talemi</w:t>
      </w:r>
      <w:r w:rsidR="00800AD8">
        <w:tab/>
        <w:t>tua</w:t>
      </w:r>
      <w:r w:rsidR="00800AD8">
        <w:tab/>
        <w:t>îapanay</w:t>
      </w:r>
      <w:r w:rsidR="00800AD8">
        <w:tab/>
        <w:t>qarizang</w:t>
      </w:r>
      <w:r w:rsidR="00800AD8">
        <w:tab/>
        <w:t>tua</w:t>
      </w:r>
      <w:r>
        <w:tab/>
        <w:t>puk</w:t>
      </w:r>
      <w:r>
        <w:tab/>
        <w:t>îangga.</w:t>
      </w:r>
    </w:p>
    <w:p w14:paraId="2FEE64F6" w14:textId="77777777" w:rsidR="00800AD8" w:rsidRDefault="006D254E" w:rsidP="006D254E">
      <w:pPr>
        <w:pStyle w:val="InterlineGlossWithTrans"/>
        <w:tabs>
          <w:tab w:val="left" w:pos="533"/>
          <w:tab w:val="left" w:pos="1022"/>
          <w:tab w:val="left" w:pos="1886"/>
          <w:tab w:val="left" w:pos="2390"/>
          <w:tab w:val="left" w:pos="3314"/>
          <w:tab w:val="left" w:pos="4268"/>
          <w:tab w:val="left" w:pos="4772"/>
          <w:tab w:val="left" w:pos="5636"/>
        </w:tabs>
      </w:pPr>
      <w:r>
        <w:tab/>
        <w:t>sa</w:t>
      </w:r>
      <w:r w:rsidR="00800AD8">
        <w:tab/>
        <w:t>talem-i</w:t>
      </w:r>
      <w:r w:rsidR="00800AD8">
        <w:tab/>
        <w:t>tua</w:t>
      </w:r>
      <w:r w:rsidR="00800AD8">
        <w:tab/>
        <w:t>îapanay</w:t>
      </w:r>
      <w:r w:rsidR="00800AD8">
        <w:tab/>
        <w:t>qarizang</w:t>
      </w:r>
      <w:r w:rsidR="00800AD8">
        <w:tab/>
        <w:t>tua</w:t>
      </w:r>
      <w:r>
        <w:tab/>
        <w:t>puk</w:t>
      </w:r>
      <w:r>
        <w:tab/>
        <w:t>îangga</w:t>
      </w:r>
    </w:p>
    <w:p w14:paraId="67A405A9" w14:textId="77777777" w:rsidR="00800AD8" w:rsidRDefault="006D254E" w:rsidP="006D254E">
      <w:pPr>
        <w:pStyle w:val="InterlineTrans"/>
        <w:tabs>
          <w:tab w:val="left" w:pos="533"/>
          <w:tab w:val="left" w:pos="1022"/>
          <w:tab w:val="left" w:pos="1886"/>
          <w:tab w:val="left" w:pos="2390"/>
          <w:tab w:val="left" w:pos="3314"/>
          <w:tab w:val="left" w:pos="4268"/>
          <w:tab w:val="left" w:pos="4772"/>
          <w:tab w:val="left" w:pos="5636"/>
        </w:tabs>
      </w:pPr>
      <w:r>
        <w:tab/>
        <w:t>and</w:t>
      </w:r>
      <w:r w:rsidR="00800AD8">
        <w:tab/>
        <w:t>plant-</w:t>
      </w:r>
      <w:r w:rsidR="00800AD8">
        <w:rPr>
          <w:smallCaps/>
        </w:rPr>
        <w:t>pf</w:t>
      </w:r>
      <w:r w:rsidR="00800AD8">
        <w:tab/>
      </w:r>
      <w:r w:rsidR="00800AD8">
        <w:rPr>
          <w:smallCaps/>
        </w:rPr>
        <w:t>obl</w:t>
      </w:r>
      <w:r w:rsidR="00800AD8">
        <w:tab/>
        <w:t>maize</w:t>
      </w:r>
      <w:r w:rsidR="00800AD8">
        <w:tab/>
        <w:t>bean.sp</w:t>
      </w:r>
      <w:r w:rsidR="00800AD8">
        <w:tab/>
      </w:r>
      <w:r w:rsidR="00800AD8">
        <w:rPr>
          <w:smallCaps/>
        </w:rPr>
        <w:t>obl</w:t>
      </w:r>
      <w:r>
        <w:tab/>
        <w:t>bean.sp</w:t>
      </w:r>
      <w:r>
        <w:tab/>
        <w:t>sesame</w:t>
      </w:r>
    </w:p>
    <w:p w14:paraId="1A7A0B80" w14:textId="77777777" w:rsidR="00800AD8" w:rsidRDefault="00800AD8">
      <w:pPr>
        <w:pStyle w:val="InterlineFree"/>
      </w:pPr>
      <w:r>
        <w:t>A peanut field is planted in March or April in a sweet-potato field, and is planted with maize, green-beans, tree-beans or sesame.</w:t>
      </w:r>
    </w:p>
    <w:p w14:paraId="5717DE94" w14:textId="77777777" w:rsidR="00800AD8" w:rsidRDefault="00DC1AE0" w:rsidP="006D254E">
      <w:pPr>
        <w:pStyle w:val="InterlineText"/>
        <w:tabs>
          <w:tab w:val="left" w:pos="533"/>
          <w:tab w:val="left" w:pos="1187"/>
          <w:tab w:val="left" w:pos="1511"/>
          <w:tab w:val="left" w:pos="1775"/>
          <w:tab w:val="left" w:pos="2519"/>
        </w:tabs>
      </w:pPr>
      <w:r w:rsidRPr="003A1D48">
        <w:rPr>
          <w:rStyle w:val="InterlineTextNumChar"/>
        </w:rPr>
        <w:t>023</w:t>
      </w:r>
      <w:r w:rsidR="00800AD8">
        <w:tab/>
        <w:t>nu</w:t>
      </w:r>
      <w:r w:rsidR="00800AD8">
        <w:tab/>
        <w:t>8,</w:t>
      </w:r>
      <w:r w:rsidR="00800AD8">
        <w:tab/>
        <w:t>9</w:t>
      </w:r>
      <w:r w:rsidR="00800AD8">
        <w:tab/>
        <w:t>gatsu</w:t>
      </w:r>
      <w:r w:rsidR="00800AD8">
        <w:tab/>
        <w:t>kisutjaven.</w:t>
      </w:r>
    </w:p>
    <w:p w14:paraId="49C2ACA1" w14:textId="77777777" w:rsidR="00800AD8" w:rsidRDefault="00800AD8" w:rsidP="006D254E">
      <w:pPr>
        <w:pStyle w:val="InterlineGlossWithTrans"/>
        <w:tabs>
          <w:tab w:val="left" w:pos="533"/>
          <w:tab w:val="left" w:pos="1187"/>
          <w:tab w:val="left" w:pos="1511"/>
          <w:tab w:val="left" w:pos="1775"/>
          <w:tab w:val="left" w:pos="2519"/>
        </w:tabs>
      </w:pPr>
      <w:r>
        <w:tab/>
        <w:t>nu</w:t>
      </w:r>
      <w:r>
        <w:tab/>
        <w:t>8</w:t>
      </w:r>
      <w:r>
        <w:tab/>
        <w:t>9</w:t>
      </w:r>
      <w:r>
        <w:tab/>
        <w:t>gatsu</w:t>
      </w:r>
      <w:r>
        <w:tab/>
        <w:t>ki-sutjaw-en</w:t>
      </w:r>
    </w:p>
    <w:p w14:paraId="4C6586A9" w14:textId="77777777" w:rsidR="00800AD8" w:rsidRDefault="00800AD8" w:rsidP="006D254E">
      <w:pPr>
        <w:pStyle w:val="InterlineTransNoFree"/>
        <w:tabs>
          <w:tab w:val="left" w:pos="1187"/>
          <w:tab w:val="left" w:pos="1511"/>
          <w:tab w:val="left" w:pos="1775"/>
          <w:tab w:val="left" w:pos="2519"/>
          <w:tab w:val="right" w:pos="8787"/>
        </w:tabs>
      </w:pPr>
      <w:r>
        <w:tab/>
        <w:t>when</w:t>
      </w:r>
      <w:r>
        <w:tab/>
        <w:t>8</w:t>
      </w:r>
      <w:r>
        <w:tab/>
        <w:t>9</w:t>
      </w:r>
      <w:r>
        <w:tab/>
        <w:t>month</w:t>
      </w:r>
      <w:r>
        <w:tab/>
        <w:t>do-peanut-</w:t>
      </w:r>
      <w:r>
        <w:rPr>
          <w:smallCaps/>
        </w:rPr>
        <w:t>pf</w:t>
      </w:r>
      <w:r w:rsidR="006D254E">
        <w:rPr>
          <w:smallCaps/>
        </w:rPr>
        <w:tab/>
      </w:r>
      <w:r w:rsidR="006D254E">
        <w:t>We harvest peanuts in August or September.</w:t>
      </w:r>
    </w:p>
    <w:p w14:paraId="6DEBE9FE" w14:textId="77777777" w:rsidR="006D254E" w:rsidRDefault="00DC1AE0" w:rsidP="006D254E">
      <w:pPr>
        <w:pStyle w:val="InterlineText"/>
        <w:tabs>
          <w:tab w:val="left" w:pos="533"/>
          <w:tab w:val="left" w:pos="797"/>
          <w:tab w:val="left" w:pos="3101"/>
          <w:tab w:val="left" w:pos="3365"/>
          <w:tab w:val="left" w:pos="4949"/>
          <w:tab w:val="left" w:pos="5888"/>
          <w:tab w:val="left" w:pos="7712"/>
        </w:tabs>
      </w:pPr>
      <w:r w:rsidRPr="003A1D48">
        <w:rPr>
          <w:rStyle w:val="InterlineTextNumChar"/>
        </w:rPr>
        <w:t>024</w:t>
      </w:r>
      <w:r w:rsidR="00800AD8">
        <w:tab/>
        <w:t>a</w:t>
      </w:r>
      <w:r w:rsidR="00800AD8">
        <w:tab/>
        <w:t>puvurasian</w:t>
      </w:r>
      <w:r w:rsidR="00800AD8">
        <w:tab/>
        <w:t>a</w:t>
      </w:r>
      <w:r w:rsidR="006D254E">
        <w:tab/>
        <w:t>pusavidan</w:t>
      </w:r>
      <w:r w:rsidR="006D254E">
        <w:tab/>
        <w:t>inika</w:t>
      </w:r>
      <w:r w:rsidR="006D254E">
        <w:tab/>
        <w:t>patautaudan</w:t>
      </w:r>
      <w:r w:rsidR="006D254E">
        <w:tab/>
        <w:t>a</w:t>
      </w:r>
    </w:p>
    <w:p w14:paraId="0E7CA4FF" w14:textId="77777777" w:rsidR="00800AD8" w:rsidRDefault="00800AD8" w:rsidP="006D254E">
      <w:pPr>
        <w:pStyle w:val="InterlineGlossWithTrans"/>
        <w:tabs>
          <w:tab w:val="left" w:pos="533"/>
          <w:tab w:val="left" w:pos="797"/>
          <w:tab w:val="left" w:pos="3101"/>
          <w:tab w:val="left" w:pos="3365"/>
          <w:tab w:val="left" w:pos="4949"/>
          <w:tab w:val="left" w:pos="5888"/>
          <w:tab w:val="left" w:pos="7712"/>
        </w:tabs>
      </w:pPr>
      <w:r>
        <w:tab/>
        <w:t>a</w:t>
      </w:r>
      <w:r>
        <w:tab/>
        <w:t>pu-vurasi-an</w:t>
      </w:r>
      <w:r>
        <w:tab/>
        <w:t>a</w:t>
      </w:r>
      <w:r w:rsidR="006D254E">
        <w:tab/>
        <w:t>pu-savid-an</w:t>
      </w:r>
      <w:r w:rsidR="006D254E">
        <w:tab/>
        <w:t>ini-ka</w:t>
      </w:r>
      <w:r w:rsidR="006D254E">
        <w:tab/>
        <w:t>pa-tau-taud-an</w:t>
      </w:r>
      <w:r w:rsidR="006D254E">
        <w:tab/>
        <w:t>a</w:t>
      </w:r>
    </w:p>
    <w:p w14:paraId="5ED27784" w14:textId="77777777" w:rsidR="00800AD8" w:rsidRDefault="00800AD8" w:rsidP="006D254E">
      <w:pPr>
        <w:pStyle w:val="InterlineTransNoFree"/>
        <w:tabs>
          <w:tab w:val="left" w:pos="797"/>
          <w:tab w:val="left" w:pos="3101"/>
          <w:tab w:val="left" w:pos="3365"/>
          <w:tab w:val="left" w:pos="4949"/>
          <w:tab w:val="left" w:pos="5888"/>
          <w:tab w:val="left" w:pos="7712"/>
        </w:tabs>
        <w:rPr>
          <w:smallCaps/>
        </w:rPr>
      </w:pPr>
      <w:r>
        <w:rPr>
          <w:smallCaps/>
        </w:rPr>
        <w:tab/>
        <w:t>c</w:t>
      </w:r>
      <w:r>
        <w:rPr>
          <w:smallCaps/>
        </w:rPr>
        <w:tab/>
      </w:r>
      <w:r>
        <w:t>have-sweet.potato-</w:t>
      </w:r>
      <w:r>
        <w:rPr>
          <w:smallCaps/>
        </w:rPr>
        <w:t>nom</w:t>
      </w:r>
      <w:r>
        <w:rPr>
          <w:smallCaps/>
        </w:rPr>
        <w:tab/>
        <w:t>c</w:t>
      </w:r>
      <w:r w:rsidR="006D254E">
        <w:tab/>
        <w:t>have-same-</w:t>
      </w:r>
      <w:r w:rsidR="006D254E">
        <w:rPr>
          <w:smallCaps/>
        </w:rPr>
        <w:t>nom</w:t>
      </w:r>
      <w:r w:rsidR="006D254E">
        <w:tab/>
        <w:t>not-after</w:t>
      </w:r>
      <w:r w:rsidR="006D254E">
        <w:tab/>
        <w:t>cause-</w:t>
      </w:r>
      <w:r w:rsidR="006D254E">
        <w:rPr>
          <w:smallCaps/>
        </w:rPr>
        <w:t>red</w:t>
      </w:r>
      <w:r w:rsidR="006D254E">
        <w:t>-mix-</w:t>
      </w:r>
      <w:r w:rsidR="006D254E">
        <w:rPr>
          <w:smallCaps/>
        </w:rPr>
        <w:t>lf</w:t>
      </w:r>
      <w:r w:rsidR="006D254E">
        <w:rPr>
          <w:smallCaps/>
        </w:rPr>
        <w:tab/>
        <w:t>c</w:t>
      </w:r>
    </w:p>
    <w:p w14:paraId="4B3FFB96" w14:textId="77777777" w:rsidR="006D254E" w:rsidRPr="006D254E" w:rsidRDefault="006D254E" w:rsidP="006D254E">
      <w:pPr>
        <w:pStyle w:val="InterlineText"/>
        <w:tabs>
          <w:tab w:val="left" w:pos="533"/>
        </w:tabs>
        <w:rPr>
          <w:i w:val="0"/>
        </w:rPr>
      </w:pPr>
      <w:r w:rsidRPr="006D254E">
        <w:rPr>
          <w:i w:val="0"/>
        </w:rPr>
        <w:tab/>
        <w:t>temalem.</w:t>
      </w:r>
    </w:p>
    <w:p w14:paraId="70A39443" w14:textId="77777777" w:rsidR="006D254E" w:rsidRDefault="006D254E" w:rsidP="006D254E">
      <w:pPr>
        <w:pStyle w:val="InterlineGlossWithTrans"/>
        <w:tabs>
          <w:tab w:val="left" w:pos="533"/>
        </w:tabs>
      </w:pPr>
      <w:r>
        <w:tab/>
        <w:t>em=talem</w:t>
      </w:r>
    </w:p>
    <w:p w14:paraId="4E7BC853" w14:textId="77777777" w:rsidR="006D254E" w:rsidRPr="006D254E" w:rsidRDefault="006D254E" w:rsidP="006D254E">
      <w:pPr>
        <w:pStyle w:val="InterlineTransNoFree"/>
        <w:tabs>
          <w:tab w:val="right" w:pos="8789"/>
        </w:tabs>
        <w:rPr>
          <w:smallCaps/>
        </w:rPr>
      </w:pPr>
      <w:r>
        <w:rPr>
          <w:smallCaps/>
        </w:rPr>
        <w:tab/>
        <w:t>af</w:t>
      </w:r>
      <w:r w:rsidRPr="006D254E">
        <w:rPr>
          <w:smallCaps/>
        </w:rPr>
        <w:t>=plant</w:t>
      </w:r>
      <w:r>
        <w:rPr>
          <w:smallCaps/>
        </w:rPr>
        <w:tab/>
      </w:r>
      <w:r>
        <w:t>Fields for sweet potatoes only don’t have other things planted in them.</w:t>
      </w:r>
    </w:p>
    <w:p w14:paraId="7DC0E6E6" w14:textId="77777777" w:rsidR="006D254E" w:rsidRDefault="00800AD8" w:rsidP="006D254E">
      <w:pPr>
        <w:pStyle w:val="FullTranslation"/>
      </w:pPr>
      <w:r>
        <w:t>TARO</w:t>
      </w:r>
      <w:r w:rsidR="006D254E">
        <w:t>:</w:t>
      </w:r>
      <w:r>
        <w:t xml:space="preserve"> When we make a taro field, we clear the ground and burn the vegetation and dig out the roots. When we have dug out the roots, if the soil is dry we just clear away the burnt vegetation. But if the soil is sticky we always beat the soil out of the roots, and then clear up and burn the refuse; and then plant the taro. When we are digging out the roots we renew the terrace walls in new positions.</w:t>
      </w:r>
    </w:p>
    <w:p w14:paraId="6C670215" w14:textId="77777777" w:rsidR="006D254E" w:rsidRDefault="00800AD8" w:rsidP="006D254E">
      <w:pPr>
        <w:pStyle w:val="FullTranslation"/>
      </w:pPr>
      <w:r>
        <w:t>MILLET</w:t>
      </w:r>
      <w:r w:rsidR="006D254E">
        <w:t>:</w:t>
      </w:r>
      <w:r>
        <w:t xml:space="preserve"> When we make a millet field, it’s the same as a taro field; we cut back and burn the vegetation and clear the land. When we have cleared the land, in some villages they renew the terrace walls; but there are more people who don’t renew the walls after clearing the land. In millet fields we don’t beat the soil as in taro fields. We just clear away the vegetation and sow the millet.</w:t>
      </w:r>
    </w:p>
    <w:p w14:paraId="46C7DBA3" w14:textId="77777777" w:rsidR="006D254E" w:rsidRDefault="00800AD8" w:rsidP="006D254E">
      <w:pPr>
        <w:pStyle w:val="FullTranslation"/>
      </w:pPr>
      <w:r>
        <w:t>PEANUTS</w:t>
      </w:r>
      <w:r w:rsidR="006D254E">
        <w:t>:</w:t>
      </w:r>
      <w:r>
        <w:t xml:space="preserve"> Peanut fields are like taro fields; the terrace walls are renewed when the roots are dug out. There are different times for planting taro fields, depending on the village. Some villages plant in January or February; others in March to May. Planting goes on from New Year to May.</w:t>
      </w:r>
    </w:p>
    <w:p w14:paraId="7C41C75D" w14:textId="77777777" w:rsidR="006D254E" w:rsidRDefault="00800AD8" w:rsidP="006D254E">
      <w:pPr>
        <w:pStyle w:val="FullTranslation"/>
      </w:pPr>
      <w:r>
        <w:t>We also plant tree-beans and goose-foot in taro fields. If the soil is good we also plant maize or green-beans. We harvest taro in November to January. Millet fields are planted in February or March, or April for late planting, or January for early planting. We mix in barnyard millet, tree-beans, green-beans, goose-foot, sesame(?) or maize. We harvest millet in July or August.</w:t>
      </w:r>
    </w:p>
    <w:p w14:paraId="028A421C" w14:textId="77777777" w:rsidR="00800AD8" w:rsidRDefault="00800AD8" w:rsidP="006D254E">
      <w:pPr>
        <w:pStyle w:val="FullTranslation"/>
      </w:pPr>
      <w:r>
        <w:t>A peanut field is planted in March or April in a sweet-potato field, and is planted with maize, green-beans, tree-beans or sesame. We harvest peanuts in August or September. Fields for sweet potatoes only don’t have other things planted in them.</w:t>
      </w:r>
    </w:p>
    <w:p w14:paraId="0D16E173" w14:textId="77777777" w:rsidR="00800AD8" w:rsidRDefault="00800AD8">
      <w:pPr>
        <w:pStyle w:val="Heading4"/>
      </w:pPr>
      <w:r w:rsidRPr="00DC1AE0">
        <w:rPr>
          <w:rStyle w:val="NumTextHeadingChar"/>
        </w:rPr>
        <w:t>079</w:t>
      </w:r>
      <w:r>
        <w:t xml:space="preserve"> MY L</w:t>
      </w:r>
      <w:r w:rsidR="006D254E">
        <w:t>IF</w:t>
      </w:r>
      <w:r>
        <w:t>E</w:t>
      </w:r>
      <w:r w:rsidR="006D254E">
        <w:br/>
      </w:r>
      <w:r>
        <w:t>told by Giîgiîaw of Vaîulu village</w:t>
      </w:r>
    </w:p>
    <w:p w14:paraId="41D3B1E0" w14:textId="77777777" w:rsidR="00800AD8" w:rsidRDefault="00DC1AE0" w:rsidP="006D254E">
      <w:pPr>
        <w:pStyle w:val="InterlineText"/>
        <w:tabs>
          <w:tab w:val="left" w:pos="533"/>
          <w:tab w:val="left" w:pos="1322"/>
          <w:tab w:val="left" w:pos="1766"/>
          <w:tab w:val="left" w:pos="2795"/>
        </w:tabs>
      </w:pPr>
      <w:r w:rsidRPr="003A1D48">
        <w:rPr>
          <w:rStyle w:val="InterlineTextNumChar"/>
        </w:rPr>
        <w:t>001</w:t>
      </w:r>
      <w:r w:rsidR="00800AD8">
        <w:tab/>
        <w:t>tiaken</w:t>
      </w:r>
      <w:r w:rsidR="00800AD8">
        <w:tab/>
        <w:t>ti</w:t>
      </w:r>
      <w:r w:rsidR="00800AD8">
        <w:tab/>
        <w:t>Giîgiîaw</w:t>
      </w:r>
      <w:r w:rsidR="00800AD8">
        <w:tab/>
        <w:t>aken.</w:t>
      </w:r>
    </w:p>
    <w:p w14:paraId="715BB894" w14:textId="77777777" w:rsidR="00800AD8" w:rsidRDefault="00800AD8" w:rsidP="006D254E">
      <w:pPr>
        <w:pStyle w:val="InterlineGlossWithTrans"/>
        <w:tabs>
          <w:tab w:val="left" w:pos="533"/>
          <w:tab w:val="left" w:pos="1322"/>
          <w:tab w:val="left" w:pos="1766"/>
          <w:tab w:val="left" w:pos="2795"/>
        </w:tabs>
      </w:pPr>
      <w:r>
        <w:tab/>
        <w:t>ti-aken</w:t>
      </w:r>
      <w:r>
        <w:tab/>
        <w:t>ti</w:t>
      </w:r>
      <w:r>
        <w:tab/>
        <w:t>Giîgiîaw</w:t>
      </w:r>
      <w:r>
        <w:tab/>
        <w:t>aken</w:t>
      </w:r>
    </w:p>
    <w:p w14:paraId="66C4EAFE" w14:textId="77777777" w:rsidR="00800AD8" w:rsidRDefault="00800AD8" w:rsidP="006D254E">
      <w:pPr>
        <w:pStyle w:val="InterlineTransNoFree"/>
        <w:tabs>
          <w:tab w:val="left" w:pos="1322"/>
          <w:tab w:val="left" w:pos="1766"/>
          <w:tab w:val="left" w:pos="2795"/>
          <w:tab w:val="right" w:pos="8787"/>
        </w:tabs>
      </w:pPr>
      <w:r>
        <w:tab/>
      </w:r>
      <w:r>
        <w:rPr>
          <w:smallCaps/>
        </w:rPr>
        <w:t>f-</w:t>
      </w:r>
      <w:r>
        <w:t>I</w:t>
      </w:r>
      <w:r>
        <w:tab/>
      </w:r>
      <w:r>
        <w:rPr>
          <w:smallCaps/>
        </w:rPr>
        <w:t>f.h</w:t>
      </w:r>
      <w:r>
        <w:tab/>
        <w:t>(name)</w:t>
      </w:r>
      <w:r>
        <w:tab/>
      </w:r>
      <w:r w:rsidR="000D5EFB" w:rsidRPr="000D5EFB">
        <w:rPr>
          <w:smallCaps/>
        </w:rPr>
        <w:t>f.I</w:t>
      </w:r>
      <w:r w:rsidR="006D254E">
        <w:rPr>
          <w:smallCaps/>
        </w:rPr>
        <w:tab/>
      </w:r>
      <w:r w:rsidR="006D254E">
        <w:t>I am Giîgiîaw.</w:t>
      </w:r>
    </w:p>
    <w:p w14:paraId="2B77FB66" w14:textId="77777777" w:rsidR="00800AD8" w:rsidRDefault="00DC1AE0" w:rsidP="006D254E">
      <w:pPr>
        <w:pStyle w:val="InterlineText"/>
        <w:tabs>
          <w:tab w:val="left" w:pos="533"/>
          <w:tab w:val="left" w:pos="1562"/>
          <w:tab w:val="left" w:pos="2381"/>
        </w:tabs>
      </w:pPr>
      <w:r w:rsidRPr="003A1D48">
        <w:rPr>
          <w:rStyle w:val="InterlineTextNumChar"/>
        </w:rPr>
        <w:lastRenderedPageBreak/>
        <w:t>002</w:t>
      </w:r>
      <w:r w:rsidR="00800AD8">
        <w:tab/>
        <w:t>se</w:t>
      </w:r>
      <w:r w:rsidR="00800AD8">
        <w:tab/>
        <w:t>Vaîulu</w:t>
      </w:r>
      <w:r w:rsidR="00800AD8">
        <w:tab/>
        <w:t>aken.</w:t>
      </w:r>
    </w:p>
    <w:p w14:paraId="34F44BD3" w14:textId="77777777" w:rsidR="00800AD8" w:rsidRDefault="00800AD8" w:rsidP="006D254E">
      <w:pPr>
        <w:pStyle w:val="InterlineGlossWithTrans"/>
        <w:tabs>
          <w:tab w:val="left" w:pos="533"/>
          <w:tab w:val="left" w:pos="1562"/>
          <w:tab w:val="left" w:pos="2381"/>
        </w:tabs>
      </w:pPr>
      <w:r>
        <w:tab/>
        <w:t>se</w:t>
      </w:r>
      <w:r>
        <w:tab/>
        <w:t>Vaîulu</w:t>
      </w:r>
      <w:r>
        <w:tab/>
        <w:t>aken</w:t>
      </w:r>
    </w:p>
    <w:p w14:paraId="1B0DBA57" w14:textId="77777777" w:rsidR="00800AD8" w:rsidRDefault="00800AD8" w:rsidP="006D254E">
      <w:pPr>
        <w:pStyle w:val="InterlineTransNoFree"/>
        <w:tabs>
          <w:tab w:val="left" w:pos="1562"/>
          <w:tab w:val="left" w:pos="2381"/>
          <w:tab w:val="right" w:pos="8787"/>
        </w:tabs>
      </w:pPr>
      <w:r>
        <w:tab/>
        <w:t>person.of</w:t>
      </w:r>
      <w:r>
        <w:tab/>
        <w:t>(place)</w:t>
      </w:r>
      <w:r>
        <w:tab/>
        <w:t>I</w:t>
      </w:r>
      <w:r w:rsidR="006D254E">
        <w:tab/>
        <w:t>of Vaîulu village.</w:t>
      </w:r>
    </w:p>
    <w:p w14:paraId="78B26987" w14:textId="77777777" w:rsidR="00800AD8" w:rsidRDefault="00DC1AE0" w:rsidP="006D254E">
      <w:pPr>
        <w:pStyle w:val="InterlineText"/>
        <w:tabs>
          <w:tab w:val="left" w:pos="533"/>
          <w:tab w:val="left" w:pos="2462"/>
          <w:tab w:val="left" w:pos="3056"/>
          <w:tab w:val="left" w:pos="3560"/>
        </w:tabs>
      </w:pPr>
      <w:r w:rsidRPr="003A1D48">
        <w:rPr>
          <w:rStyle w:val="InterlineTextNumChar"/>
        </w:rPr>
        <w:t>003</w:t>
      </w:r>
      <w:r w:rsidR="00800AD8">
        <w:tab/>
        <w:t>sinipuaîak</w:t>
      </w:r>
      <w:r w:rsidR="00800AD8">
        <w:tab/>
        <w:t>aken</w:t>
      </w:r>
      <w:r w:rsidR="00800AD8">
        <w:tab/>
        <w:t>i</w:t>
      </w:r>
      <w:r w:rsidR="00800AD8">
        <w:tab/>
        <w:t>Vaîulu.</w:t>
      </w:r>
    </w:p>
    <w:p w14:paraId="6F875CA5" w14:textId="77777777" w:rsidR="00800AD8" w:rsidRDefault="00800AD8" w:rsidP="006D254E">
      <w:pPr>
        <w:pStyle w:val="InterlineGlossWithTrans"/>
        <w:tabs>
          <w:tab w:val="left" w:pos="533"/>
          <w:tab w:val="left" w:pos="2462"/>
          <w:tab w:val="left" w:pos="3056"/>
          <w:tab w:val="left" w:pos="3560"/>
        </w:tabs>
      </w:pPr>
      <w:r>
        <w:tab/>
        <w:t>in=si-pu-aîak</w:t>
      </w:r>
      <w:r>
        <w:tab/>
        <w:t>aken</w:t>
      </w:r>
      <w:r>
        <w:tab/>
        <w:t>i</w:t>
      </w:r>
      <w:r>
        <w:tab/>
        <w:t>Vaîulu</w:t>
      </w:r>
    </w:p>
    <w:p w14:paraId="36FA28D8" w14:textId="77777777" w:rsidR="00800AD8" w:rsidRDefault="00800AD8" w:rsidP="006D254E">
      <w:pPr>
        <w:pStyle w:val="InterlineTransNoFree"/>
        <w:tabs>
          <w:tab w:val="left" w:pos="2462"/>
          <w:tab w:val="left" w:pos="3056"/>
          <w:tab w:val="left" w:pos="3560"/>
          <w:tab w:val="right" w:pos="8787"/>
        </w:tabs>
      </w:pPr>
      <w:r>
        <w:tab/>
      </w:r>
      <w:r>
        <w:rPr>
          <w:smallCaps/>
        </w:rPr>
        <w:t>perf</w:t>
      </w:r>
      <w:r>
        <w:t>=</w:t>
      </w:r>
      <w:r>
        <w:rPr>
          <w:smallCaps/>
        </w:rPr>
        <w:t>if</w:t>
      </w:r>
      <w:r>
        <w:t>-have-child</w:t>
      </w:r>
      <w:r>
        <w:tab/>
      </w:r>
      <w:r w:rsidR="000D5EFB" w:rsidRPr="000D5EFB">
        <w:rPr>
          <w:smallCaps/>
        </w:rPr>
        <w:t>f.I</w:t>
      </w:r>
      <w:r>
        <w:tab/>
      </w:r>
      <w:r>
        <w:rPr>
          <w:smallCaps/>
        </w:rPr>
        <w:t>loc</w:t>
      </w:r>
      <w:r>
        <w:tab/>
        <w:t>(place)</w:t>
      </w:r>
      <w:r w:rsidR="006D254E">
        <w:tab/>
        <w:t>I was born in Vaîulu.</w:t>
      </w:r>
    </w:p>
    <w:p w14:paraId="35FDA689" w14:textId="77777777" w:rsidR="00800AD8" w:rsidRDefault="00DC1AE0" w:rsidP="00F61894">
      <w:pPr>
        <w:pStyle w:val="InterlineText"/>
        <w:tabs>
          <w:tab w:val="left" w:pos="533"/>
          <w:tab w:val="left" w:pos="1727"/>
          <w:tab w:val="left" w:pos="2321"/>
          <w:tab w:val="left" w:pos="2585"/>
          <w:tab w:val="left" w:pos="3269"/>
          <w:tab w:val="left" w:pos="4013"/>
          <w:tab w:val="left" w:pos="4697"/>
          <w:tab w:val="left" w:pos="4961"/>
          <w:tab w:val="left" w:pos="5645"/>
          <w:tab w:val="left" w:pos="6149"/>
        </w:tabs>
      </w:pPr>
      <w:r w:rsidRPr="003A1D48">
        <w:rPr>
          <w:rStyle w:val="InterlineTextNumChar"/>
        </w:rPr>
        <w:t>004</w:t>
      </w:r>
      <w:r w:rsidR="00800AD8">
        <w:tab/>
        <w:t>÷usanga</w:t>
      </w:r>
      <w:r w:rsidR="00800AD8">
        <w:tab/>
        <w:t>ken</w:t>
      </w:r>
      <w:r w:rsidR="00800AD8">
        <w:tab/>
        <w:t>a</w:t>
      </w:r>
      <w:r w:rsidR="00800AD8">
        <w:tab/>
        <w:t>puluq</w:t>
      </w:r>
      <w:r w:rsidR="00800AD8">
        <w:tab/>
        <w:t>katu</w:t>
      </w:r>
      <w:r w:rsidR="00800AD8">
        <w:tab/>
        <w:t>sepatj</w:t>
      </w:r>
      <w:r w:rsidR="00800AD8">
        <w:tab/>
        <w:t>a</w:t>
      </w:r>
      <w:r w:rsidR="00800AD8">
        <w:tab/>
        <w:t>tsaviî</w:t>
      </w:r>
      <w:r w:rsidR="00800AD8">
        <w:tab/>
        <w:t>tu</w:t>
      </w:r>
      <w:r w:rsidR="00F61894">
        <w:tab/>
        <w:t>pinuaîakan</w:t>
      </w:r>
    </w:p>
    <w:p w14:paraId="5EEA94DC" w14:textId="77777777" w:rsidR="00800AD8" w:rsidRDefault="00800AD8" w:rsidP="00F61894">
      <w:pPr>
        <w:pStyle w:val="InterlineGlossWithTrans"/>
        <w:tabs>
          <w:tab w:val="left" w:pos="533"/>
          <w:tab w:val="left" w:pos="1727"/>
          <w:tab w:val="left" w:pos="2321"/>
          <w:tab w:val="left" w:pos="2585"/>
          <w:tab w:val="left" w:pos="3269"/>
          <w:tab w:val="left" w:pos="4013"/>
          <w:tab w:val="left" w:pos="4697"/>
          <w:tab w:val="left" w:pos="4961"/>
          <w:tab w:val="left" w:pos="5645"/>
          <w:tab w:val="left" w:pos="6149"/>
        </w:tabs>
      </w:pPr>
      <w:r>
        <w:tab/>
        <w:t>÷usa-anga</w:t>
      </w:r>
      <w:r>
        <w:tab/>
        <w:t>aken</w:t>
      </w:r>
      <w:r>
        <w:tab/>
        <w:t>a</w:t>
      </w:r>
      <w:r>
        <w:tab/>
        <w:t>puluq</w:t>
      </w:r>
      <w:r>
        <w:tab/>
        <w:t>ka-tu</w:t>
      </w:r>
      <w:r>
        <w:tab/>
        <w:t>sepatj</w:t>
      </w:r>
      <w:r>
        <w:tab/>
        <w:t>a</w:t>
      </w:r>
      <w:r>
        <w:tab/>
        <w:t>tsaviî</w:t>
      </w:r>
      <w:r>
        <w:tab/>
        <w:t>tu</w:t>
      </w:r>
      <w:r w:rsidR="00F61894">
        <w:tab/>
        <w:t>in=pu-aîak-an</w:t>
      </w:r>
    </w:p>
    <w:p w14:paraId="685D9383" w14:textId="77777777" w:rsidR="00800AD8" w:rsidRDefault="00800AD8" w:rsidP="00F61894">
      <w:pPr>
        <w:pStyle w:val="InterlineTransNoFree"/>
        <w:tabs>
          <w:tab w:val="left" w:pos="1727"/>
          <w:tab w:val="left" w:pos="2321"/>
          <w:tab w:val="left" w:pos="2585"/>
          <w:tab w:val="left" w:pos="3269"/>
          <w:tab w:val="left" w:pos="4013"/>
          <w:tab w:val="left" w:pos="4697"/>
          <w:tab w:val="left" w:pos="4961"/>
          <w:tab w:val="left" w:pos="5645"/>
          <w:tab w:val="left" w:pos="6149"/>
        </w:tabs>
      </w:pPr>
      <w:r>
        <w:tab/>
        <w:t>two-indeed</w:t>
      </w:r>
      <w:r>
        <w:tab/>
      </w:r>
      <w:r w:rsidR="000D5EFB" w:rsidRPr="000D5EFB">
        <w:rPr>
          <w:smallCaps/>
        </w:rPr>
        <w:t>f.I</w:t>
      </w:r>
      <w:r>
        <w:rPr>
          <w:smallCaps/>
        </w:rPr>
        <w:tab/>
        <w:t>c</w:t>
      </w:r>
      <w:r>
        <w:rPr>
          <w:smallCaps/>
        </w:rPr>
        <w:tab/>
      </w:r>
      <w:r>
        <w:t>ten</w:t>
      </w:r>
      <w:r>
        <w:tab/>
        <w:t>after-?</w:t>
      </w:r>
      <w:r>
        <w:tab/>
        <w:t>four</w:t>
      </w:r>
      <w:r>
        <w:rPr>
          <w:smallCaps/>
        </w:rPr>
        <w:tab/>
        <w:t>c</w:t>
      </w:r>
      <w:r>
        <w:rPr>
          <w:smallCaps/>
        </w:rPr>
        <w:tab/>
      </w:r>
      <w:r>
        <w:t>year</w:t>
      </w:r>
      <w:r>
        <w:tab/>
      </w:r>
      <w:r>
        <w:rPr>
          <w:smallCaps/>
        </w:rPr>
        <w:t>obl</w:t>
      </w:r>
      <w:r w:rsidR="00F61894">
        <w:tab/>
      </w:r>
      <w:r w:rsidR="00F61894">
        <w:rPr>
          <w:smallCaps/>
        </w:rPr>
        <w:t>perf</w:t>
      </w:r>
      <w:r w:rsidR="00F61894">
        <w:t>=have-child-</w:t>
      </w:r>
      <w:r w:rsidR="00F61894">
        <w:rPr>
          <w:smallCaps/>
        </w:rPr>
        <w:t>nom</w:t>
      </w:r>
    </w:p>
    <w:p w14:paraId="68F0EF64" w14:textId="77777777" w:rsidR="00800AD8" w:rsidRDefault="00800AD8" w:rsidP="00F61894">
      <w:pPr>
        <w:pStyle w:val="InterlineText"/>
        <w:tabs>
          <w:tab w:val="left" w:pos="533"/>
        </w:tabs>
      </w:pPr>
      <w:r>
        <w:tab/>
        <w:t>tjanuaken.</w:t>
      </w:r>
    </w:p>
    <w:p w14:paraId="7E1CB142" w14:textId="77777777" w:rsidR="00800AD8" w:rsidRDefault="00800AD8" w:rsidP="00F61894">
      <w:pPr>
        <w:pStyle w:val="InterlineGlossWithTrans"/>
        <w:tabs>
          <w:tab w:val="left" w:pos="533"/>
        </w:tabs>
      </w:pPr>
      <w:r>
        <w:tab/>
        <w:t>tjanu-aken</w:t>
      </w:r>
    </w:p>
    <w:p w14:paraId="2DC91A54" w14:textId="77777777" w:rsidR="00800AD8" w:rsidRDefault="00800AD8" w:rsidP="00F61894">
      <w:pPr>
        <w:pStyle w:val="InterlineTransNoFree"/>
        <w:tabs>
          <w:tab w:val="right" w:pos="8789"/>
        </w:tabs>
      </w:pPr>
      <w:r>
        <w:tab/>
      </w:r>
      <w:r>
        <w:rPr>
          <w:smallCaps/>
        </w:rPr>
        <w:t>obl</w:t>
      </w:r>
      <w:r>
        <w:t>-I</w:t>
      </w:r>
      <w:r w:rsidR="00F61894">
        <w:tab/>
        <w:t>It is 24 years since I was born.</w:t>
      </w:r>
    </w:p>
    <w:p w14:paraId="1703CAFB" w14:textId="77777777" w:rsidR="00F61894" w:rsidRDefault="00DC1AE0" w:rsidP="00F61894">
      <w:pPr>
        <w:pStyle w:val="InterlineText"/>
        <w:tabs>
          <w:tab w:val="left" w:pos="533"/>
          <w:tab w:val="left" w:pos="1097"/>
          <w:tab w:val="left" w:pos="2021"/>
          <w:tab w:val="left" w:pos="2615"/>
          <w:tab w:val="left" w:pos="3359"/>
          <w:tab w:val="left" w:pos="4043"/>
          <w:tab w:val="left" w:pos="4307"/>
          <w:tab w:val="left" w:pos="4991"/>
          <w:tab w:val="left" w:pos="5735"/>
          <w:tab w:val="left" w:pos="6494"/>
          <w:tab w:val="left" w:pos="7088"/>
          <w:tab w:val="left" w:pos="7352"/>
        </w:tabs>
      </w:pPr>
      <w:r w:rsidRPr="003A1D48">
        <w:rPr>
          <w:rStyle w:val="InterlineTextNumChar"/>
        </w:rPr>
        <w:t>005</w:t>
      </w:r>
      <w:r w:rsidR="00800AD8">
        <w:tab/>
        <w:t>ka</w:t>
      </w:r>
      <w:r w:rsidR="00800AD8">
        <w:tab/>
        <w:t>tapuluq</w:t>
      </w:r>
      <w:r w:rsidR="00800AD8">
        <w:tab/>
        <w:t>aken</w:t>
      </w:r>
      <w:r w:rsidR="00800AD8">
        <w:tab/>
        <w:t>katu</w:t>
      </w:r>
      <w:r w:rsidR="00800AD8">
        <w:tab/>
        <w:t>sepatj</w:t>
      </w:r>
      <w:r w:rsidR="00800AD8">
        <w:tab/>
        <w:t>a</w:t>
      </w:r>
      <w:r w:rsidR="00800AD8">
        <w:tab/>
        <w:t>tsaviî</w:t>
      </w:r>
      <w:r w:rsidR="00F61894">
        <w:tab/>
        <w:t>sema</w:t>
      </w:r>
      <w:r w:rsidR="00F61894">
        <w:tab/>
        <w:t>gaku</w:t>
      </w:r>
      <w:r w:rsidR="00F61894">
        <w:tab/>
        <w:t>aken</w:t>
      </w:r>
      <w:r w:rsidR="00F61894">
        <w:tab/>
        <w:t>a</w:t>
      </w:r>
      <w:r w:rsidR="00F61894">
        <w:tab/>
        <w:t>ventsik.</w:t>
      </w:r>
    </w:p>
    <w:p w14:paraId="078EB715" w14:textId="77777777" w:rsidR="00800AD8" w:rsidRDefault="00800AD8" w:rsidP="00F61894">
      <w:pPr>
        <w:pStyle w:val="InterlineGlossWithTrans"/>
        <w:tabs>
          <w:tab w:val="left" w:pos="533"/>
          <w:tab w:val="left" w:pos="1097"/>
          <w:tab w:val="left" w:pos="2021"/>
          <w:tab w:val="left" w:pos="2615"/>
          <w:tab w:val="left" w:pos="3359"/>
          <w:tab w:val="left" w:pos="4043"/>
          <w:tab w:val="left" w:pos="4307"/>
          <w:tab w:val="left" w:pos="4991"/>
          <w:tab w:val="left" w:pos="5735"/>
          <w:tab w:val="left" w:pos="6494"/>
          <w:tab w:val="left" w:pos="7088"/>
          <w:tab w:val="left" w:pos="7352"/>
        </w:tabs>
      </w:pPr>
      <w:r>
        <w:tab/>
        <w:t>ka</w:t>
      </w:r>
      <w:r>
        <w:tab/>
        <w:t>ta-puluq</w:t>
      </w:r>
      <w:r>
        <w:tab/>
        <w:t>aken</w:t>
      </w:r>
      <w:r>
        <w:tab/>
        <w:t>ka-tu</w:t>
      </w:r>
      <w:r>
        <w:tab/>
        <w:t>sepatj</w:t>
      </w:r>
      <w:r>
        <w:tab/>
        <w:t>a</w:t>
      </w:r>
      <w:r>
        <w:tab/>
        <w:t>tsaviî</w:t>
      </w:r>
      <w:r w:rsidR="00F61894">
        <w:tab/>
        <w:t>em=sa</w:t>
      </w:r>
      <w:r w:rsidR="00F61894">
        <w:tab/>
        <w:t>gaku</w:t>
      </w:r>
      <w:r w:rsidR="00F61894">
        <w:tab/>
        <w:t>aken</w:t>
      </w:r>
      <w:r w:rsidR="00F61894">
        <w:tab/>
        <w:t>a</w:t>
      </w:r>
      <w:r w:rsidR="00F61894">
        <w:tab/>
        <w:t>m=vetsik</w:t>
      </w:r>
    </w:p>
    <w:p w14:paraId="09126771" w14:textId="77777777" w:rsidR="00800AD8" w:rsidRDefault="00800AD8" w:rsidP="00F61894">
      <w:pPr>
        <w:pStyle w:val="InterlineTrans"/>
        <w:tabs>
          <w:tab w:val="left" w:pos="533"/>
          <w:tab w:val="left" w:pos="1097"/>
          <w:tab w:val="left" w:pos="2021"/>
          <w:tab w:val="left" w:pos="2615"/>
          <w:tab w:val="left" w:pos="3359"/>
          <w:tab w:val="left" w:pos="4043"/>
          <w:tab w:val="left" w:pos="4307"/>
          <w:tab w:val="left" w:pos="4991"/>
          <w:tab w:val="left" w:pos="5735"/>
          <w:tab w:val="left" w:pos="6494"/>
          <w:tab w:val="left" w:pos="7088"/>
          <w:tab w:val="left" w:pos="7352"/>
        </w:tabs>
      </w:pPr>
      <w:r>
        <w:tab/>
        <w:t>after</w:t>
      </w:r>
      <w:r>
        <w:tab/>
        <w:t>one-ten</w:t>
      </w:r>
      <w:r>
        <w:tab/>
      </w:r>
      <w:r w:rsidR="000D5EFB" w:rsidRPr="000D5EFB">
        <w:rPr>
          <w:smallCaps/>
        </w:rPr>
        <w:t>f.I</w:t>
      </w:r>
      <w:r>
        <w:tab/>
        <w:t>after-?</w:t>
      </w:r>
      <w:r>
        <w:tab/>
        <w:t>four</w:t>
      </w:r>
      <w:r>
        <w:rPr>
          <w:smallCaps/>
        </w:rPr>
        <w:tab/>
        <w:t>c</w:t>
      </w:r>
      <w:r>
        <w:rPr>
          <w:smallCaps/>
        </w:rPr>
        <w:tab/>
      </w:r>
      <w:r>
        <w:t>year</w:t>
      </w:r>
      <w:r w:rsidR="00F61894">
        <w:tab/>
      </w:r>
      <w:r w:rsidR="00F61894">
        <w:rPr>
          <w:smallCaps/>
        </w:rPr>
        <w:t>af</w:t>
      </w:r>
      <w:r w:rsidR="00F61894">
        <w:t>=go</w:t>
      </w:r>
      <w:r w:rsidR="00F61894">
        <w:tab/>
        <w:t>school</w:t>
      </w:r>
      <w:r w:rsidR="00F61894">
        <w:tab/>
      </w:r>
      <w:r w:rsidR="00F61894" w:rsidRPr="000D5EFB">
        <w:rPr>
          <w:smallCaps/>
        </w:rPr>
        <w:t>f.I</w:t>
      </w:r>
      <w:r w:rsidR="00F61894">
        <w:rPr>
          <w:smallCaps/>
        </w:rPr>
        <w:tab/>
        <w:t>c</w:t>
      </w:r>
      <w:r w:rsidR="00F61894">
        <w:rPr>
          <w:smallCaps/>
        </w:rPr>
        <w:tab/>
        <w:t>af</w:t>
      </w:r>
      <w:r w:rsidR="00F61894">
        <w:t>=mark</w:t>
      </w:r>
    </w:p>
    <w:p w14:paraId="2217001E" w14:textId="77777777" w:rsidR="00800AD8" w:rsidRDefault="00800AD8">
      <w:pPr>
        <w:pStyle w:val="InterlineFree"/>
      </w:pPr>
      <w:r>
        <w:t>When I was 14 I went to school to study.</w:t>
      </w:r>
    </w:p>
    <w:p w14:paraId="676C3CDD" w14:textId="77777777" w:rsidR="00800AD8" w:rsidRDefault="00DC1AE0" w:rsidP="00F61894">
      <w:pPr>
        <w:pStyle w:val="InterlineText"/>
        <w:tabs>
          <w:tab w:val="left" w:pos="533"/>
          <w:tab w:val="left" w:pos="1217"/>
          <w:tab w:val="left" w:pos="1811"/>
          <w:tab w:val="left" w:pos="2075"/>
          <w:tab w:val="left" w:pos="2759"/>
          <w:tab w:val="left" w:pos="3263"/>
        </w:tabs>
      </w:pPr>
      <w:r w:rsidRPr="003A1D48">
        <w:rPr>
          <w:rStyle w:val="InterlineTextNumChar"/>
        </w:rPr>
        <w:t>006</w:t>
      </w:r>
      <w:r w:rsidR="00800AD8">
        <w:tab/>
        <w:t>sepatj</w:t>
      </w:r>
      <w:r w:rsidR="00800AD8">
        <w:tab/>
        <w:t>aken</w:t>
      </w:r>
      <w:r w:rsidR="00800AD8">
        <w:tab/>
        <w:t>a</w:t>
      </w:r>
      <w:r w:rsidR="00800AD8">
        <w:tab/>
        <w:t>tsaviî</w:t>
      </w:r>
      <w:r w:rsidR="00800AD8">
        <w:tab/>
        <w:t>i</w:t>
      </w:r>
      <w:r w:rsidR="00800AD8">
        <w:tab/>
        <w:t>gaku.</w:t>
      </w:r>
    </w:p>
    <w:p w14:paraId="3E67CC71" w14:textId="77777777" w:rsidR="00800AD8" w:rsidRDefault="00800AD8" w:rsidP="00F61894">
      <w:pPr>
        <w:pStyle w:val="InterlineGlossWithTrans"/>
        <w:tabs>
          <w:tab w:val="left" w:pos="533"/>
          <w:tab w:val="left" w:pos="1217"/>
          <w:tab w:val="left" w:pos="1811"/>
          <w:tab w:val="left" w:pos="2075"/>
          <w:tab w:val="left" w:pos="2759"/>
          <w:tab w:val="left" w:pos="3263"/>
        </w:tabs>
      </w:pPr>
      <w:r>
        <w:tab/>
        <w:t>sepatj</w:t>
      </w:r>
      <w:r>
        <w:tab/>
        <w:t>aken</w:t>
      </w:r>
      <w:r>
        <w:tab/>
        <w:t>a</w:t>
      </w:r>
      <w:r>
        <w:tab/>
        <w:t>tsaviî</w:t>
      </w:r>
      <w:r>
        <w:tab/>
        <w:t>i</w:t>
      </w:r>
      <w:r>
        <w:tab/>
        <w:t>gaku</w:t>
      </w:r>
    </w:p>
    <w:p w14:paraId="2F1AE2F1" w14:textId="77777777" w:rsidR="00800AD8" w:rsidRDefault="00800AD8" w:rsidP="00F61894">
      <w:pPr>
        <w:pStyle w:val="InterlineTransNoFree"/>
        <w:tabs>
          <w:tab w:val="left" w:pos="1217"/>
          <w:tab w:val="left" w:pos="1811"/>
          <w:tab w:val="left" w:pos="2075"/>
          <w:tab w:val="left" w:pos="2759"/>
          <w:tab w:val="left" w:pos="3263"/>
          <w:tab w:val="right" w:pos="8787"/>
        </w:tabs>
      </w:pPr>
      <w:r>
        <w:tab/>
        <w:t>four</w:t>
      </w:r>
      <w:r>
        <w:tab/>
      </w:r>
      <w:r w:rsidR="000D5EFB" w:rsidRPr="000D5EFB">
        <w:rPr>
          <w:smallCaps/>
        </w:rPr>
        <w:t>f.I</w:t>
      </w:r>
      <w:r>
        <w:rPr>
          <w:smallCaps/>
        </w:rPr>
        <w:tab/>
        <w:t>c</w:t>
      </w:r>
      <w:r>
        <w:rPr>
          <w:smallCaps/>
        </w:rPr>
        <w:tab/>
      </w:r>
      <w:r>
        <w:t>year</w:t>
      </w:r>
      <w:r>
        <w:tab/>
      </w:r>
      <w:r>
        <w:rPr>
          <w:smallCaps/>
        </w:rPr>
        <w:t>loc</w:t>
      </w:r>
      <w:r>
        <w:tab/>
        <w:t>school</w:t>
      </w:r>
      <w:r w:rsidR="00F61894">
        <w:tab/>
        <w:t>I was 4 years in school.</w:t>
      </w:r>
    </w:p>
    <w:p w14:paraId="358113DD" w14:textId="77777777" w:rsidR="00F61894" w:rsidRDefault="00DC1AE0" w:rsidP="00F61894">
      <w:pPr>
        <w:pStyle w:val="InterlineText"/>
        <w:tabs>
          <w:tab w:val="left" w:pos="533"/>
          <w:tab w:val="left" w:pos="1097"/>
          <w:tab w:val="left" w:pos="1541"/>
          <w:tab w:val="left" w:pos="2135"/>
          <w:tab w:val="left" w:pos="2699"/>
          <w:tab w:val="left" w:pos="3293"/>
          <w:tab w:val="left" w:pos="3557"/>
          <w:tab w:val="left" w:pos="4301"/>
          <w:tab w:val="left" w:pos="5060"/>
          <w:tab w:val="left" w:pos="7724"/>
        </w:tabs>
      </w:pPr>
      <w:r w:rsidRPr="003A1D48">
        <w:rPr>
          <w:rStyle w:val="InterlineTextNumChar"/>
        </w:rPr>
        <w:t>007</w:t>
      </w:r>
      <w:r w:rsidR="00800AD8">
        <w:tab/>
        <w:t>ka</w:t>
      </w:r>
      <w:r w:rsidR="00800AD8">
        <w:tab/>
        <w:t>ini</w:t>
      </w:r>
      <w:r w:rsidR="00800AD8">
        <w:tab/>
        <w:t>anan</w:t>
      </w:r>
      <w:r w:rsidR="00800AD8">
        <w:tab/>
        <w:t>ka</w:t>
      </w:r>
      <w:r w:rsidR="00800AD8">
        <w:tab/>
        <w:t>ken</w:t>
      </w:r>
      <w:r w:rsidR="00800AD8">
        <w:tab/>
        <w:t>a</w:t>
      </w:r>
      <w:r w:rsidR="00800AD8">
        <w:tab/>
        <w:t>sema</w:t>
      </w:r>
      <w:r w:rsidR="00800AD8">
        <w:tab/>
        <w:t>gaku</w:t>
      </w:r>
      <w:r w:rsidR="00F61894">
        <w:tab/>
        <w:t>napusalasaladj</w:t>
      </w:r>
      <w:r w:rsidR="00F61894">
        <w:tab/>
        <w:t>aken</w:t>
      </w:r>
    </w:p>
    <w:p w14:paraId="33E3D6BC" w14:textId="77777777" w:rsidR="00800AD8" w:rsidRDefault="00800AD8" w:rsidP="00F61894">
      <w:pPr>
        <w:pStyle w:val="InterlineGlossWithTrans"/>
        <w:tabs>
          <w:tab w:val="left" w:pos="533"/>
          <w:tab w:val="left" w:pos="1097"/>
          <w:tab w:val="left" w:pos="1541"/>
          <w:tab w:val="left" w:pos="2135"/>
          <w:tab w:val="left" w:pos="2699"/>
          <w:tab w:val="left" w:pos="3293"/>
          <w:tab w:val="left" w:pos="3557"/>
          <w:tab w:val="left" w:pos="4301"/>
          <w:tab w:val="left" w:pos="5060"/>
          <w:tab w:val="left" w:pos="7724"/>
        </w:tabs>
      </w:pPr>
      <w:r>
        <w:tab/>
        <w:t>ka</w:t>
      </w:r>
      <w:r>
        <w:tab/>
        <w:t>ini</w:t>
      </w:r>
      <w:r>
        <w:tab/>
        <w:t>anan</w:t>
      </w:r>
      <w:r>
        <w:tab/>
        <w:t>ka</w:t>
      </w:r>
      <w:r>
        <w:tab/>
        <w:t>aken</w:t>
      </w:r>
      <w:r>
        <w:tab/>
        <w:t>a</w:t>
      </w:r>
      <w:r>
        <w:tab/>
        <w:t>em=sa</w:t>
      </w:r>
      <w:r>
        <w:tab/>
        <w:t>gaku</w:t>
      </w:r>
      <w:r w:rsidR="00F61894">
        <w:tab/>
        <w:t>na-pu-sala-saladj</w:t>
      </w:r>
      <w:r w:rsidR="00F61894">
        <w:tab/>
        <w:t>aken</w:t>
      </w:r>
    </w:p>
    <w:p w14:paraId="46B1AEC8" w14:textId="77777777" w:rsidR="00800AD8" w:rsidRDefault="00800AD8" w:rsidP="00F61894">
      <w:pPr>
        <w:pStyle w:val="InterlineTransNoFree"/>
        <w:tabs>
          <w:tab w:val="left" w:pos="1097"/>
          <w:tab w:val="left" w:pos="1541"/>
          <w:tab w:val="left" w:pos="2135"/>
          <w:tab w:val="left" w:pos="2699"/>
          <w:tab w:val="left" w:pos="3293"/>
          <w:tab w:val="left" w:pos="3557"/>
          <w:tab w:val="left" w:pos="4301"/>
          <w:tab w:val="left" w:pos="5060"/>
          <w:tab w:val="left" w:pos="7724"/>
        </w:tabs>
      </w:pPr>
      <w:r>
        <w:tab/>
        <w:t>after</w:t>
      </w:r>
      <w:r>
        <w:tab/>
        <w:t>not</w:t>
      </w:r>
      <w:r>
        <w:tab/>
        <w:t>still</w:t>
      </w:r>
      <w:r>
        <w:tab/>
        <w:t>after</w:t>
      </w:r>
      <w:r>
        <w:tab/>
      </w:r>
      <w:r w:rsidR="000D5EFB" w:rsidRPr="000D5EFB">
        <w:rPr>
          <w:smallCaps/>
        </w:rPr>
        <w:t>f.I</w:t>
      </w:r>
      <w:r>
        <w:rPr>
          <w:smallCaps/>
        </w:rPr>
        <w:tab/>
        <w:t>c</w:t>
      </w:r>
      <w:r>
        <w:rPr>
          <w:smallCaps/>
        </w:rPr>
        <w:tab/>
        <w:t>af</w:t>
      </w:r>
      <w:r>
        <w:t>=go</w:t>
      </w:r>
      <w:r>
        <w:tab/>
        <w:t>school</w:t>
      </w:r>
      <w:r w:rsidR="00F61894">
        <w:tab/>
      </w:r>
      <w:r w:rsidR="00F61894">
        <w:rPr>
          <w:smallCaps/>
        </w:rPr>
        <w:t>past</w:t>
      </w:r>
      <w:r w:rsidR="00F61894">
        <w:t>-have-</w:t>
      </w:r>
      <w:r w:rsidR="00F61894">
        <w:rPr>
          <w:smallCaps/>
        </w:rPr>
        <w:t>red</w:t>
      </w:r>
      <w:r w:rsidR="00F61894">
        <w:t>-companion</w:t>
      </w:r>
      <w:r w:rsidR="00F61894">
        <w:tab/>
      </w:r>
      <w:r w:rsidR="00F61894" w:rsidRPr="000D5EFB">
        <w:rPr>
          <w:smallCaps/>
        </w:rPr>
        <w:t>f.I</w:t>
      </w:r>
    </w:p>
    <w:p w14:paraId="298B093F" w14:textId="77777777" w:rsidR="00800AD8" w:rsidRDefault="00800AD8" w:rsidP="00F61894">
      <w:pPr>
        <w:pStyle w:val="InterlineText"/>
        <w:tabs>
          <w:tab w:val="left" w:pos="533"/>
          <w:tab w:val="left" w:pos="1232"/>
          <w:tab w:val="left" w:pos="1916"/>
          <w:tab w:val="left" w:pos="2615"/>
          <w:tab w:val="left" w:pos="3419"/>
          <w:tab w:val="left" w:pos="3923"/>
        </w:tabs>
      </w:pPr>
      <w:r>
        <w:tab/>
        <w:t>tjai</w:t>
      </w:r>
      <w:r>
        <w:tab/>
        <w:t>kama</w:t>
      </w:r>
      <w:r>
        <w:tab/>
        <w:t>tjai</w:t>
      </w:r>
      <w:r>
        <w:tab/>
        <w:t>kina</w:t>
      </w:r>
      <w:r>
        <w:tab/>
        <w:t>tua</w:t>
      </w:r>
      <w:r>
        <w:tab/>
        <w:t>sengsengan.</w:t>
      </w:r>
    </w:p>
    <w:p w14:paraId="55EE8084" w14:textId="77777777" w:rsidR="00800AD8" w:rsidRDefault="00800AD8" w:rsidP="00F61894">
      <w:pPr>
        <w:pStyle w:val="InterlineGlossWithTrans"/>
        <w:tabs>
          <w:tab w:val="left" w:pos="533"/>
          <w:tab w:val="left" w:pos="1232"/>
          <w:tab w:val="left" w:pos="1916"/>
          <w:tab w:val="left" w:pos="2615"/>
          <w:tab w:val="left" w:pos="3419"/>
          <w:tab w:val="left" w:pos="3923"/>
        </w:tabs>
      </w:pPr>
      <w:r>
        <w:tab/>
        <w:t>tjai</w:t>
      </w:r>
      <w:r>
        <w:tab/>
        <w:t>kama</w:t>
      </w:r>
      <w:r>
        <w:tab/>
        <w:t>tjai</w:t>
      </w:r>
      <w:r>
        <w:tab/>
        <w:t>kina</w:t>
      </w:r>
      <w:r>
        <w:tab/>
        <w:t>tua</w:t>
      </w:r>
      <w:r>
        <w:tab/>
        <w:t>sengseng-an</w:t>
      </w:r>
    </w:p>
    <w:p w14:paraId="39C51E7F" w14:textId="77777777" w:rsidR="00800AD8" w:rsidRDefault="00800AD8" w:rsidP="00F61894">
      <w:pPr>
        <w:pStyle w:val="InterlineTrans"/>
        <w:tabs>
          <w:tab w:val="left" w:pos="533"/>
          <w:tab w:val="left" w:pos="1232"/>
          <w:tab w:val="left" w:pos="1916"/>
          <w:tab w:val="left" w:pos="2615"/>
          <w:tab w:val="left" w:pos="3419"/>
          <w:tab w:val="left" w:pos="3923"/>
        </w:tabs>
      </w:pPr>
      <w:r>
        <w:tab/>
      </w:r>
      <w:r>
        <w:rPr>
          <w:smallCaps/>
        </w:rPr>
        <w:t>obl</w:t>
      </w:r>
      <w:r>
        <w:t>.</w:t>
      </w:r>
      <w:r>
        <w:rPr>
          <w:smallCaps/>
        </w:rPr>
        <w:t>h</w:t>
      </w:r>
      <w:r>
        <w:rPr>
          <w:smallCaps/>
        </w:rPr>
        <w:tab/>
      </w:r>
      <w:r>
        <w:t>father</w:t>
      </w:r>
      <w:r>
        <w:tab/>
      </w:r>
      <w:r>
        <w:rPr>
          <w:smallCaps/>
        </w:rPr>
        <w:t>obl</w:t>
      </w:r>
      <w:r>
        <w:t>.</w:t>
      </w:r>
      <w:r>
        <w:rPr>
          <w:smallCaps/>
        </w:rPr>
        <w:t>h</w:t>
      </w:r>
      <w:r>
        <w:rPr>
          <w:smallCaps/>
        </w:rPr>
        <w:tab/>
      </w:r>
      <w:r>
        <w:t>mother</w:t>
      </w:r>
      <w:r>
        <w:tab/>
      </w:r>
      <w:r>
        <w:rPr>
          <w:smallCaps/>
        </w:rPr>
        <w:t>obl</w:t>
      </w:r>
      <w:r>
        <w:tab/>
        <w:t>work-</w:t>
      </w:r>
      <w:r>
        <w:rPr>
          <w:smallCaps/>
        </w:rPr>
        <w:t>nom</w:t>
      </w:r>
    </w:p>
    <w:p w14:paraId="5A2FC01B" w14:textId="77777777" w:rsidR="00800AD8" w:rsidRDefault="00800AD8">
      <w:pPr>
        <w:pStyle w:val="InterlineFree"/>
      </w:pPr>
      <w:r>
        <w:t>Before I went to school I helped my father and mother in their (field) work.</w:t>
      </w:r>
    </w:p>
    <w:p w14:paraId="74E9C112" w14:textId="77777777" w:rsidR="00800AD8" w:rsidRDefault="00DC1AE0" w:rsidP="00F61894">
      <w:pPr>
        <w:pStyle w:val="InterlineText"/>
        <w:tabs>
          <w:tab w:val="left" w:pos="533"/>
          <w:tab w:val="left" w:pos="1097"/>
          <w:tab w:val="left" w:pos="1601"/>
          <w:tab w:val="left" w:pos="2360"/>
          <w:tab w:val="left" w:pos="2954"/>
          <w:tab w:val="left" w:pos="3548"/>
          <w:tab w:val="left" w:pos="4547"/>
          <w:tab w:val="left" w:pos="4991"/>
        </w:tabs>
      </w:pPr>
      <w:r w:rsidRPr="003A1D48">
        <w:rPr>
          <w:rStyle w:val="InterlineTextNumChar"/>
        </w:rPr>
        <w:t>008</w:t>
      </w:r>
      <w:r w:rsidR="00800AD8">
        <w:tab/>
        <w:t>ka</w:t>
      </w:r>
      <w:r w:rsidR="00800AD8">
        <w:tab/>
        <w:t>i</w:t>
      </w:r>
      <w:r w:rsidR="00800AD8">
        <w:tab/>
        <w:t>gaku</w:t>
      </w:r>
      <w:r w:rsidR="00800AD8">
        <w:tab/>
        <w:t>anan</w:t>
      </w:r>
      <w:r w:rsidR="00800AD8">
        <w:tab/>
        <w:t>aken</w:t>
      </w:r>
      <w:r w:rsidR="00800AD8">
        <w:tab/>
        <w:t>matsay</w:t>
      </w:r>
      <w:r w:rsidR="00800AD8">
        <w:tab/>
        <w:t>ti</w:t>
      </w:r>
      <w:r w:rsidR="00800AD8">
        <w:tab/>
        <w:t>kama.</w:t>
      </w:r>
    </w:p>
    <w:p w14:paraId="46A0B3A5" w14:textId="77777777" w:rsidR="00800AD8" w:rsidRDefault="00800AD8" w:rsidP="00F61894">
      <w:pPr>
        <w:pStyle w:val="InterlineGlossWithTrans"/>
        <w:tabs>
          <w:tab w:val="left" w:pos="533"/>
          <w:tab w:val="left" w:pos="1097"/>
          <w:tab w:val="left" w:pos="1601"/>
          <w:tab w:val="left" w:pos="2360"/>
          <w:tab w:val="left" w:pos="2954"/>
          <w:tab w:val="left" w:pos="3548"/>
          <w:tab w:val="left" w:pos="4547"/>
          <w:tab w:val="left" w:pos="4991"/>
        </w:tabs>
      </w:pPr>
      <w:r>
        <w:tab/>
        <w:t>ka</w:t>
      </w:r>
      <w:r>
        <w:tab/>
        <w:t>i</w:t>
      </w:r>
      <w:r>
        <w:tab/>
        <w:t>gaku</w:t>
      </w:r>
      <w:r>
        <w:tab/>
        <w:t>anan</w:t>
      </w:r>
      <w:r>
        <w:tab/>
        <w:t>aken</w:t>
      </w:r>
      <w:r>
        <w:tab/>
        <w:t>m-patsay</w:t>
      </w:r>
      <w:r>
        <w:tab/>
        <w:t>ti</w:t>
      </w:r>
      <w:r>
        <w:tab/>
        <w:t>kama</w:t>
      </w:r>
    </w:p>
    <w:p w14:paraId="1E188E32" w14:textId="77777777" w:rsidR="00800AD8" w:rsidRDefault="00800AD8" w:rsidP="00F61894">
      <w:pPr>
        <w:pStyle w:val="InterlineTrans"/>
        <w:tabs>
          <w:tab w:val="left" w:pos="533"/>
          <w:tab w:val="left" w:pos="1097"/>
          <w:tab w:val="left" w:pos="1601"/>
          <w:tab w:val="left" w:pos="2360"/>
          <w:tab w:val="left" w:pos="2954"/>
          <w:tab w:val="left" w:pos="3548"/>
          <w:tab w:val="left" w:pos="4547"/>
          <w:tab w:val="left" w:pos="4991"/>
        </w:tabs>
      </w:pPr>
      <w:r>
        <w:tab/>
        <w:t>after</w:t>
      </w:r>
      <w:r>
        <w:tab/>
      </w:r>
      <w:r>
        <w:rPr>
          <w:smallCaps/>
        </w:rPr>
        <w:t>loc</w:t>
      </w:r>
      <w:r>
        <w:tab/>
        <w:t>school</w:t>
      </w:r>
      <w:r>
        <w:tab/>
        <w:t>still</w:t>
      </w:r>
      <w:r>
        <w:tab/>
      </w:r>
      <w:r w:rsidR="000D5EFB" w:rsidRPr="000D5EFB">
        <w:rPr>
          <w:smallCaps/>
        </w:rPr>
        <w:t>f.I</w:t>
      </w:r>
      <w:r>
        <w:tab/>
      </w:r>
      <w:r>
        <w:rPr>
          <w:smallCaps/>
        </w:rPr>
        <w:t>af</w:t>
      </w:r>
      <w:r>
        <w:t>-die</w:t>
      </w:r>
      <w:r>
        <w:tab/>
      </w:r>
      <w:r>
        <w:rPr>
          <w:smallCaps/>
        </w:rPr>
        <w:t>f.h</w:t>
      </w:r>
      <w:r>
        <w:tab/>
        <w:t>father</w:t>
      </w:r>
    </w:p>
    <w:p w14:paraId="2F13D20E" w14:textId="77777777" w:rsidR="00800AD8" w:rsidRDefault="00800AD8">
      <w:pPr>
        <w:pStyle w:val="InterlineFree"/>
      </w:pPr>
      <w:r>
        <w:t>When I was still at school my father died.</w:t>
      </w:r>
    </w:p>
    <w:p w14:paraId="266E3E47" w14:textId="77777777" w:rsidR="00800AD8" w:rsidRDefault="00DC1AE0" w:rsidP="00F61894">
      <w:pPr>
        <w:pStyle w:val="InterlineText"/>
        <w:tabs>
          <w:tab w:val="left" w:pos="533"/>
          <w:tab w:val="left" w:pos="1022"/>
          <w:tab w:val="left" w:pos="1466"/>
          <w:tab w:val="left" w:pos="2240"/>
          <w:tab w:val="left" w:pos="3179"/>
        </w:tabs>
      </w:pPr>
      <w:r w:rsidRPr="003A1D48">
        <w:rPr>
          <w:rStyle w:val="InterlineTextNumChar"/>
        </w:rPr>
        <w:t>009</w:t>
      </w:r>
      <w:r w:rsidR="00800AD8">
        <w:tab/>
        <w:t>qau</w:t>
      </w:r>
      <w:r w:rsidR="00800AD8">
        <w:tab/>
        <w:t>ti</w:t>
      </w:r>
      <w:r w:rsidR="00800AD8">
        <w:tab/>
        <w:t>kaka</w:t>
      </w:r>
      <w:r w:rsidR="00800AD8">
        <w:tab/>
        <w:t>itua</w:t>
      </w:r>
      <w:r w:rsidR="00800AD8">
        <w:tab/>
        <w:t>kuaping.</w:t>
      </w:r>
    </w:p>
    <w:p w14:paraId="6E57DF70" w14:textId="77777777" w:rsidR="00800AD8" w:rsidRDefault="00800AD8" w:rsidP="00F61894">
      <w:pPr>
        <w:pStyle w:val="InterlineGlossWithTrans"/>
        <w:tabs>
          <w:tab w:val="left" w:pos="533"/>
          <w:tab w:val="left" w:pos="1022"/>
          <w:tab w:val="left" w:pos="1466"/>
          <w:tab w:val="left" w:pos="2240"/>
          <w:tab w:val="left" w:pos="3179"/>
        </w:tabs>
      </w:pPr>
      <w:r>
        <w:tab/>
        <w:t>qau</w:t>
      </w:r>
      <w:r>
        <w:tab/>
        <w:t>ti</w:t>
      </w:r>
      <w:r>
        <w:tab/>
        <w:t>kaka</w:t>
      </w:r>
      <w:r>
        <w:tab/>
        <w:t>i-tua</w:t>
      </w:r>
      <w:r>
        <w:tab/>
        <w:t>kuaping</w:t>
      </w:r>
    </w:p>
    <w:p w14:paraId="3C23CDFD" w14:textId="77777777" w:rsidR="00800AD8" w:rsidRDefault="00800AD8" w:rsidP="00F61894">
      <w:pPr>
        <w:pStyle w:val="InterlineTransNoFree"/>
        <w:tabs>
          <w:tab w:val="left" w:pos="1022"/>
          <w:tab w:val="left" w:pos="1466"/>
          <w:tab w:val="left" w:pos="2240"/>
          <w:tab w:val="left" w:pos="3179"/>
          <w:tab w:val="right" w:pos="8787"/>
        </w:tabs>
      </w:pPr>
      <w:r>
        <w:tab/>
        <w:t>so</w:t>
      </w:r>
      <w:r>
        <w:tab/>
      </w:r>
      <w:r>
        <w:rPr>
          <w:smallCaps/>
        </w:rPr>
        <w:t>f.h</w:t>
      </w:r>
      <w:r>
        <w:tab/>
        <w:t>sibling</w:t>
      </w:r>
      <w:r>
        <w:tab/>
      </w:r>
      <w:r>
        <w:rPr>
          <w:smallCaps/>
        </w:rPr>
        <w:t>loc</w:t>
      </w:r>
      <w:r>
        <w:t>-</w:t>
      </w:r>
      <w:r>
        <w:rPr>
          <w:smallCaps/>
        </w:rPr>
        <w:t>obl</w:t>
      </w:r>
      <w:r>
        <w:tab/>
        <w:t>soldier</w:t>
      </w:r>
      <w:r w:rsidR="00F61894">
        <w:tab/>
        <w:t>My elder brother was in the army.</w:t>
      </w:r>
    </w:p>
    <w:p w14:paraId="44A237F4" w14:textId="77777777" w:rsidR="00800AD8" w:rsidRDefault="00DC1AE0" w:rsidP="00F61894">
      <w:pPr>
        <w:pStyle w:val="InterlineText"/>
        <w:tabs>
          <w:tab w:val="left" w:pos="533"/>
          <w:tab w:val="left" w:pos="1022"/>
          <w:tab w:val="left" w:pos="1466"/>
          <w:tab w:val="left" w:pos="2270"/>
          <w:tab w:val="left" w:pos="3194"/>
          <w:tab w:val="left" w:pos="3803"/>
          <w:tab w:val="left" w:pos="4067"/>
        </w:tabs>
      </w:pPr>
      <w:r w:rsidRPr="003A1D48">
        <w:rPr>
          <w:rStyle w:val="InterlineTextNumChar"/>
        </w:rPr>
        <w:t>010</w:t>
      </w:r>
      <w:r w:rsidR="00800AD8">
        <w:tab/>
        <w:t>qau</w:t>
      </w:r>
      <w:r w:rsidR="00800AD8">
        <w:tab/>
        <w:t>ti</w:t>
      </w:r>
      <w:r w:rsidR="00800AD8">
        <w:tab/>
        <w:t>kina</w:t>
      </w:r>
      <w:r w:rsidR="00800AD8">
        <w:tab/>
        <w:t>izua</w:t>
      </w:r>
      <w:r w:rsidR="00800AD8">
        <w:tab/>
        <w:t>aîak</w:t>
      </w:r>
      <w:r w:rsidR="00800AD8">
        <w:tab/>
        <w:t>a</w:t>
      </w:r>
      <w:r w:rsidR="00800AD8">
        <w:tab/>
        <w:t>lumamad.</w:t>
      </w:r>
    </w:p>
    <w:p w14:paraId="1E496BB3" w14:textId="77777777" w:rsidR="00800AD8" w:rsidRDefault="00800AD8" w:rsidP="00F61894">
      <w:pPr>
        <w:pStyle w:val="InterlineGlossWithTrans"/>
        <w:tabs>
          <w:tab w:val="left" w:pos="533"/>
          <w:tab w:val="left" w:pos="1022"/>
          <w:tab w:val="left" w:pos="1466"/>
          <w:tab w:val="left" w:pos="2270"/>
          <w:tab w:val="left" w:pos="3194"/>
          <w:tab w:val="left" w:pos="3803"/>
          <w:tab w:val="left" w:pos="4067"/>
        </w:tabs>
      </w:pPr>
      <w:r>
        <w:tab/>
        <w:t>qau</w:t>
      </w:r>
      <w:r>
        <w:tab/>
        <w:t>ti</w:t>
      </w:r>
      <w:r>
        <w:tab/>
        <w:t>kina</w:t>
      </w:r>
      <w:r>
        <w:tab/>
        <w:t>i-zua</w:t>
      </w:r>
      <w:r>
        <w:tab/>
        <w:t>aîak</w:t>
      </w:r>
      <w:r>
        <w:tab/>
        <w:t>a</w:t>
      </w:r>
      <w:r>
        <w:tab/>
        <w:t>lumamad</w:t>
      </w:r>
    </w:p>
    <w:p w14:paraId="01B586A0" w14:textId="77777777" w:rsidR="00800AD8" w:rsidRDefault="00800AD8" w:rsidP="00F61894">
      <w:pPr>
        <w:pStyle w:val="InterlineTransNoFree"/>
        <w:tabs>
          <w:tab w:val="left" w:pos="1022"/>
          <w:tab w:val="left" w:pos="1466"/>
          <w:tab w:val="left" w:pos="2270"/>
          <w:tab w:val="left" w:pos="3194"/>
          <w:tab w:val="left" w:pos="3803"/>
          <w:tab w:val="left" w:pos="4067"/>
          <w:tab w:val="right" w:pos="8787"/>
        </w:tabs>
      </w:pPr>
      <w:r>
        <w:tab/>
        <w:t>so</w:t>
      </w:r>
      <w:r>
        <w:tab/>
      </w:r>
      <w:r>
        <w:rPr>
          <w:smallCaps/>
        </w:rPr>
        <w:t>f.h</w:t>
      </w:r>
      <w:r>
        <w:tab/>
        <w:t>mother</w:t>
      </w:r>
      <w:r>
        <w:tab/>
      </w:r>
      <w:r>
        <w:rPr>
          <w:smallCaps/>
        </w:rPr>
        <w:t>loc</w:t>
      </w:r>
      <w:r>
        <w:t>-that</w:t>
      </w:r>
      <w:r>
        <w:tab/>
        <w:t>child</w:t>
      </w:r>
      <w:r>
        <w:rPr>
          <w:smallCaps/>
        </w:rPr>
        <w:tab/>
        <w:t>c</w:t>
      </w:r>
      <w:r>
        <w:rPr>
          <w:smallCaps/>
        </w:rPr>
        <w:tab/>
      </w:r>
      <w:r>
        <w:t>infant</w:t>
      </w:r>
      <w:r w:rsidR="00F61894">
        <w:tab/>
        <w:t>My mother had very young children.</w:t>
      </w:r>
    </w:p>
    <w:p w14:paraId="2BFA5E60" w14:textId="77777777" w:rsidR="00F61894" w:rsidRDefault="00DC1AE0" w:rsidP="00F61894">
      <w:pPr>
        <w:pStyle w:val="InterlineText"/>
        <w:tabs>
          <w:tab w:val="left" w:pos="533"/>
          <w:tab w:val="left" w:pos="1457"/>
          <w:tab w:val="left" w:pos="1901"/>
          <w:tab w:val="left" w:pos="2675"/>
          <w:tab w:val="left" w:pos="4259"/>
          <w:tab w:val="left" w:pos="4853"/>
          <w:tab w:val="left" w:pos="5117"/>
          <w:tab w:val="left" w:pos="6116"/>
          <w:tab w:val="left" w:pos="6560"/>
          <w:tab w:val="left" w:pos="7154"/>
          <w:tab w:val="left" w:pos="7718"/>
        </w:tabs>
      </w:pPr>
      <w:r w:rsidRPr="003A1D48">
        <w:rPr>
          <w:rStyle w:val="InterlineTextNumChar"/>
        </w:rPr>
        <w:t>011</w:t>
      </w:r>
      <w:r w:rsidR="00800AD8">
        <w:tab/>
        <w:t>izua</w:t>
      </w:r>
      <w:r w:rsidR="00800AD8">
        <w:tab/>
        <w:t>ku</w:t>
      </w:r>
      <w:r w:rsidR="00800AD8">
        <w:tab/>
        <w:t>kaka</w:t>
      </w:r>
      <w:r w:rsidR="00800AD8">
        <w:tab/>
        <w:t>kake÷ian</w:t>
      </w:r>
      <w:r w:rsidR="00800AD8">
        <w:tab/>
        <w:t>anan</w:t>
      </w:r>
      <w:r w:rsidR="00800AD8">
        <w:tab/>
        <w:t>a</w:t>
      </w:r>
      <w:r w:rsidR="00800AD8">
        <w:tab/>
        <w:t>ma÷usa,</w:t>
      </w:r>
      <w:r w:rsidR="00800AD8">
        <w:tab/>
        <w:t>ini</w:t>
      </w:r>
      <w:r w:rsidR="00F61894">
        <w:tab/>
        <w:t>anan</w:t>
      </w:r>
      <w:r w:rsidR="00F61894">
        <w:tab/>
        <w:t>ka</w:t>
      </w:r>
      <w:r w:rsidR="00F61894">
        <w:tab/>
        <w:t>makaya</w:t>
      </w:r>
    </w:p>
    <w:p w14:paraId="3F034FD6" w14:textId="77777777" w:rsidR="00800AD8" w:rsidRDefault="00800AD8" w:rsidP="00F61894">
      <w:pPr>
        <w:pStyle w:val="InterlineGlossWithTrans"/>
        <w:tabs>
          <w:tab w:val="left" w:pos="533"/>
          <w:tab w:val="left" w:pos="1457"/>
          <w:tab w:val="left" w:pos="1901"/>
          <w:tab w:val="left" w:pos="2675"/>
          <w:tab w:val="left" w:pos="4259"/>
          <w:tab w:val="left" w:pos="4853"/>
          <w:tab w:val="left" w:pos="5117"/>
          <w:tab w:val="left" w:pos="6116"/>
          <w:tab w:val="left" w:pos="6560"/>
          <w:tab w:val="left" w:pos="7154"/>
          <w:tab w:val="left" w:pos="7718"/>
        </w:tabs>
      </w:pPr>
      <w:r>
        <w:tab/>
        <w:t>i-zua</w:t>
      </w:r>
      <w:r>
        <w:tab/>
        <w:t>ku</w:t>
      </w:r>
      <w:r>
        <w:tab/>
        <w:t>kaka</w:t>
      </w:r>
      <w:r>
        <w:tab/>
        <w:t>ka-ke÷i-an</w:t>
      </w:r>
      <w:r>
        <w:tab/>
        <w:t>anan</w:t>
      </w:r>
      <w:r>
        <w:tab/>
        <w:t>a</w:t>
      </w:r>
      <w:r>
        <w:tab/>
        <w:t>ma-÷usa</w:t>
      </w:r>
      <w:r>
        <w:tab/>
        <w:t>ini</w:t>
      </w:r>
      <w:r w:rsidR="00F61894">
        <w:tab/>
        <w:t>anan</w:t>
      </w:r>
      <w:r w:rsidR="00F61894">
        <w:tab/>
        <w:t>ka</w:t>
      </w:r>
      <w:r w:rsidR="00F61894">
        <w:tab/>
        <w:t>ma-kaya</w:t>
      </w:r>
    </w:p>
    <w:p w14:paraId="7D1A8FBE" w14:textId="77777777" w:rsidR="00800AD8" w:rsidRDefault="00800AD8" w:rsidP="00F61894">
      <w:pPr>
        <w:pStyle w:val="InterlineTransNoFree"/>
        <w:tabs>
          <w:tab w:val="left" w:pos="1457"/>
          <w:tab w:val="left" w:pos="1901"/>
          <w:tab w:val="left" w:pos="2675"/>
          <w:tab w:val="left" w:pos="4259"/>
          <w:tab w:val="left" w:pos="4853"/>
          <w:tab w:val="left" w:pos="5117"/>
          <w:tab w:val="left" w:pos="6116"/>
          <w:tab w:val="left" w:pos="6560"/>
          <w:tab w:val="left" w:pos="7154"/>
          <w:tab w:val="left" w:pos="7718"/>
        </w:tabs>
      </w:pPr>
      <w:r>
        <w:tab/>
      </w:r>
      <w:r>
        <w:rPr>
          <w:smallCaps/>
        </w:rPr>
        <w:t>loc</w:t>
      </w:r>
      <w:r>
        <w:t>-that</w:t>
      </w:r>
      <w:r>
        <w:tab/>
        <w:t>my</w:t>
      </w:r>
      <w:r>
        <w:tab/>
        <w:t>sibling</w:t>
      </w:r>
      <w:r>
        <w:tab/>
      </w:r>
      <w:r>
        <w:rPr>
          <w:smallCaps/>
        </w:rPr>
        <w:t>red</w:t>
      </w:r>
      <w:r>
        <w:t>-small-</w:t>
      </w:r>
      <w:r>
        <w:rPr>
          <w:smallCaps/>
        </w:rPr>
        <w:t>nom</w:t>
      </w:r>
      <w:r>
        <w:tab/>
        <w:t>still</w:t>
      </w:r>
      <w:r>
        <w:rPr>
          <w:smallCaps/>
        </w:rPr>
        <w:tab/>
        <w:t>c</w:t>
      </w:r>
      <w:r>
        <w:rPr>
          <w:smallCaps/>
        </w:rPr>
        <w:tab/>
        <w:t>num</w:t>
      </w:r>
      <w:r>
        <w:t>-two</w:t>
      </w:r>
      <w:r>
        <w:tab/>
        <w:t>not</w:t>
      </w:r>
      <w:r w:rsidR="00F61894">
        <w:tab/>
        <w:t>still</w:t>
      </w:r>
      <w:r w:rsidR="00F61894">
        <w:tab/>
        <w:t>after</w:t>
      </w:r>
      <w:r w:rsidR="00F61894">
        <w:tab/>
      </w:r>
      <w:r w:rsidR="00F61894">
        <w:rPr>
          <w:smallCaps/>
        </w:rPr>
        <w:t>stat</w:t>
      </w:r>
      <w:r w:rsidR="00F61894">
        <w:t>-able</w:t>
      </w:r>
    </w:p>
    <w:p w14:paraId="7F096567" w14:textId="77777777" w:rsidR="00800AD8" w:rsidRDefault="00800AD8" w:rsidP="00F61894">
      <w:pPr>
        <w:pStyle w:val="InterlineText"/>
        <w:tabs>
          <w:tab w:val="left" w:pos="533"/>
        </w:tabs>
      </w:pPr>
      <w:r>
        <w:tab/>
        <w:t>masengseng.</w:t>
      </w:r>
    </w:p>
    <w:p w14:paraId="26842A83" w14:textId="77777777" w:rsidR="00800AD8" w:rsidRDefault="00800AD8" w:rsidP="00F61894">
      <w:pPr>
        <w:pStyle w:val="InterlineGlossWithTrans"/>
        <w:tabs>
          <w:tab w:val="left" w:pos="533"/>
        </w:tabs>
      </w:pPr>
      <w:r>
        <w:tab/>
        <w:t>ma-sengseng</w:t>
      </w:r>
    </w:p>
    <w:p w14:paraId="375FB470" w14:textId="77777777" w:rsidR="00800AD8" w:rsidRDefault="00800AD8" w:rsidP="00F61894">
      <w:pPr>
        <w:pStyle w:val="InterlineTransNoFree"/>
        <w:tabs>
          <w:tab w:val="right" w:pos="8789"/>
        </w:tabs>
      </w:pPr>
      <w:r>
        <w:tab/>
      </w:r>
      <w:r>
        <w:rPr>
          <w:smallCaps/>
        </w:rPr>
        <w:t>stat</w:t>
      </w:r>
      <w:r>
        <w:t>-work</w:t>
      </w:r>
      <w:r w:rsidR="00F61894">
        <w:tab/>
        <w:t>My two siblings were still children, not yet able to work.</w:t>
      </w:r>
    </w:p>
    <w:p w14:paraId="6D9A0626" w14:textId="77777777" w:rsidR="00800AD8" w:rsidRDefault="00DC1AE0" w:rsidP="00F61894">
      <w:pPr>
        <w:pStyle w:val="InterlineText"/>
        <w:tabs>
          <w:tab w:val="left" w:pos="533"/>
          <w:tab w:val="left" w:pos="2417"/>
          <w:tab w:val="left" w:pos="3341"/>
          <w:tab w:val="left" w:pos="4070"/>
        </w:tabs>
      </w:pPr>
      <w:r w:rsidRPr="003A1D48">
        <w:rPr>
          <w:rStyle w:val="InterlineTextNumChar"/>
        </w:rPr>
        <w:t>012</w:t>
      </w:r>
      <w:r w:rsidR="00800AD8">
        <w:tab/>
        <w:t>nasemalimsim</w:t>
      </w:r>
      <w:r w:rsidR="00800AD8">
        <w:tab/>
        <w:t>tuazua</w:t>
      </w:r>
      <w:r w:rsidR="00800AD8">
        <w:tab/>
        <w:t>tia</w:t>
      </w:r>
      <w:r w:rsidR="00800AD8">
        <w:tab/>
        <w:t>kina.</w:t>
      </w:r>
    </w:p>
    <w:p w14:paraId="48EADB5C" w14:textId="77777777" w:rsidR="00800AD8" w:rsidRDefault="00800AD8" w:rsidP="00F61894">
      <w:pPr>
        <w:pStyle w:val="InterlineGlossWithTrans"/>
        <w:tabs>
          <w:tab w:val="left" w:pos="533"/>
          <w:tab w:val="left" w:pos="2417"/>
          <w:tab w:val="left" w:pos="3341"/>
          <w:tab w:val="left" w:pos="4070"/>
        </w:tabs>
      </w:pPr>
      <w:r>
        <w:tab/>
        <w:t>na-em=al=simsim</w:t>
      </w:r>
      <w:r>
        <w:tab/>
        <w:t>tua-zua</w:t>
      </w:r>
      <w:r>
        <w:tab/>
        <w:t>ti-a</w:t>
      </w:r>
      <w:r>
        <w:tab/>
        <w:t>kina</w:t>
      </w:r>
    </w:p>
    <w:p w14:paraId="74EE467D" w14:textId="77777777" w:rsidR="00800AD8" w:rsidRDefault="00800AD8" w:rsidP="00F61894">
      <w:pPr>
        <w:pStyle w:val="InterlineTrans"/>
        <w:tabs>
          <w:tab w:val="left" w:pos="533"/>
          <w:tab w:val="left" w:pos="2417"/>
          <w:tab w:val="left" w:pos="3341"/>
          <w:tab w:val="left" w:pos="4070"/>
        </w:tabs>
      </w:pPr>
      <w:r>
        <w:tab/>
      </w:r>
      <w:r>
        <w:rPr>
          <w:smallCaps/>
        </w:rPr>
        <w:t>past</w:t>
      </w:r>
      <w:r>
        <w:t>-</w:t>
      </w:r>
      <w:r>
        <w:rPr>
          <w:smallCaps/>
        </w:rPr>
        <w:t>af</w:t>
      </w:r>
      <w:r>
        <w:t>=</w:t>
      </w:r>
      <w:r>
        <w:rPr>
          <w:smallCaps/>
        </w:rPr>
        <w:t>qal</w:t>
      </w:r>
      <w:r>
        <w:t>=pity</w:t>
      </w:r>
      <w:r>
        <w:tab/>
      </w:r>
      <w:r>
        <w:rPr>
          <w:smallCaps/>
        </w:rPr>
        <w:t>obl</w:t>
      </w:r>
      <w:r>
        <w:t>-that</w:t>
      </w:r>
      <w:r>
        <w:tab/>
      </w:r>
      <w:r>
        <w:rPr>
          <w:smallCaps/>
        </w:rPr>
        <w:t>f.h</w:t>
      </w:r>
      <w:r>
        <w:t>-</w:t>
      </w:r>
      <w:r>
        <w:rPr>
          <w:smallCaps/>
        </w:rPr>
        <w:t>pl</w:t>
      </w:r>
      <w:r>
        <w:tab/>
        <w:t>mother</w:t>
      </w:r>
    </w:p>
    <w:p w14:paraId="74132317" w14:textId="77777777" w:rsidR="00800AD8" w:rsidRDefault="00800AD8">
      <w:pPr>
        <w:pStyle w:val="InterlineFree"/>
      </w:pPr>
      <w:r>
        <w:t>My mother and the children were very badly off.</w:t>
      </w:r>
    </w:p>
    <w:p w14:paraId="1D3628F6" w14:textId="77777777" w:rsidR="00800AD8" w:rsidRDefault="00DC1AE0" w:rsidP="00F61894">
      <w:pPr>
        <w:pStyle w:val="InterlineText"/>
        <w:tabs>
          <w:tab w:val="left" w:pos="533"/>
          <w:tab w:val="left" w:pos="1877"/>
          <w:tab w:val="left" w:pos="2261"/>
          <w:tab w:val="left" w:pos="4460"/>
          <w:tab w:val="left" w:pos="4964"/>
        </w:tabs>
      </w:pPr>
      <w:r w:rsidRPr="003A1D48">
        <w:rPr>
          <w:rStyle w:val="InterlineTextNumChar"/>
        </w:rPr>
        <w:t>013</w:t>
      </w:r>
      <w:r w:rsidR="00800AD8">
        <w:tab/>
        <w:t>mana</w:t>
      </w:r>
      <w:r w:rsidR="00800AD8">
        <w:tab/>
        <w:t>ku</w:t>
      </w:r>
      <w:r w:rsidR="00800AD8">
        <w:tab/>
        <w:t>sinikitjaula</w:t>
      </w:r>
      <w:r w:rsidR="00800AD8">
        <w:tab/>
        <w:t>i</w:t>
      </w:r>
      <w:r w:rsidR="00800AD8">
        <w:tab/>
        <w:t>gaku.</w:t>
      </w:r>
    </w:p>
    <w:p w14:paraId="41CE25BB" w14:textId="77777777" w:rsidR="00800AD8" w:rsidRDefault="00800AD8" w:rsidP="00F61894">
      <w:pPr>
        <w:pStyle w:val="InterlineGlossWithTrans"/>
        <w:tabs>
          <w:tab w:val="left" w:pos="533"/>
          <w:tab w:val="left" w:pos="1877"/>
          <w:tab w:val="left" w:pos="2261"/>
          <w:tab w:val="left" w:pos="4460"/>
          <w:tab w:val="left" w:pos="4964"/>
        </w:tabs>
      </w:pPr>
      <w:r>
        <w:tab/>
        <w:t>ma-avan-a</w:t>
      </w:r>
      <w:r>
        <w:tab/>
        <w:t>ku</w:t>
      </w:r>
      <w:r>
        <w:tab/>
        <w:t>in=si-ki-tja-ula</w:t>
      </w:r>
      <w:r>
        <w:tab/>
        <w:t>i</w:t>
      </w:r>
      <w:r>
        <w:tab/>
        <w:t>gaku</w:t>
      </w:r>
    </w:p>
    <w:p w14:paraId="1C8A51E6" w14:textId="77777777" w:rsidR="00800AD8" w:rsidRDefault="00800AD8" w:rsidP="00F61894">
      <w:pPr>
        <w:pStyle w:val="InterlineTransNoFree"/>
        <w:tabs>
          <w:tab w:val="left" w:pos="1877"/>
          <w:tab w:val="left" w:pos="2261"/>
          <w:tab w:val="left" w:pos="4460"/>
          <w:tab w:val="left" w:pos="4964"/>
          <w:tab w:val="right" w:pos="8787"/>
        </w:tabs>
      </w:pPr>
      <w:r>
        <w:tab/>
      </w:r>
      <w:r>
        <w:rPr>
          <w:smallCaps/>
        </w:rPr>
        <w:t>stat</w:t>
      </w:r>
      <w:r>
        <w:t>-exact-?</w:t>
      </w:r>
      <w:r>
        <w:tab/>
        <w:t>I</w:t>
      </w:r>
      <w:r>
        <w:tab/>
      </w:r>
      <w:r>
        <w:rPr>
          <w:smallCaps/>
        </w:rPr>
        <w:t>perf</w:t>
      </w:r>
      <w:r>
        <w:t>=</w:t>
      </w:r>
      <w:r>
        <w:rPr>
          <w:smallCaps/>
        </w:rPr>
        <w:t>if</w:t>
      </w:r>
      <w:r>
        <w:t>-do-more-lack</w:t>
      </w:r>
      <w:r>
        <w:tab/>
      </w:r>
      <w:r>
        <w:rPr>
          <w:smallCaps/>
        </w:rPr>
        <w:t>loc</w:t>
      </w:r>
      <w:r>
        <w:tab/>
        <w:t>school</w:t>
      </w:r>
      <w:r w:rsidR="00F61894">
        <w:tab/>
        <w:t>That is why I left school.</w:t>
      </w:r>
    </w:p>
    <w:p w14:paraId="0174ABAA" w14:textId="77777777" w:rsidR="00800AD8" w:rsidRDefault="00DC1AE0" w:rsidP="00F61894">
      <w:pPr>
        <w:pStyle w:val="InterlineText"/>
        <w:tabs>
          <w:tab w:val="left" w:pos="533"/>
          <w:tab w:val="left" w:pos="1622"/>
          <w:tab w:val="left" w:pos="2216"/>
          <w:tab w:val="left" w:pos="3200"/>
          <w:tab w:val="left" w:pos="4004"/>
          <w:tab w:val="left" w:pos="4508"/>
          <w:tab w:val="left" w:pos="5342"/>
          <w:tab w:val="left" w:pos="5786"/>
        </w:tabs>
      </w:pPr>
      <w:r w:rsidRPr="003A1D48">
        <w:rPr>
          <w:rStyle w:val="InterlineTextNumChar"/>
        </w:rPr>
        <w:t>014</w:t>
      </w:r>
      <w:r w:rsidR="00800AD8">
        <w:tab/>
        <w:t>salimsim</w:t>
      </w:r>
      <w:r w:rsidR="00800AD8">
        <w:tab/>
        <w:t>aken</w:t>
      </w:r>
      <w:r w:rsidR="00800AD8">
        <w:tab/>
        <w:t>tjaia</w:t>
      </w:r>
      <w:r w:rsidR="00800AD8">
        <w:tab/>
        <w:t>kina</w:t>
      </w:r>
      <w:r w:rsidR="00800AD8">
        <w:tab/>
        <w:t>tua</w:t>
      </w:r>
      <w:r w:rsidR="00800AD8">
        <w:tab/>
        <w:t>mareka</w:t>
      </w:r>
      <w:r w:rsidR="00800AD8">
        <w:tab/>
        <w:t>ku</w:t>
      </w:r>
      <w:r w:rsidR="00800AD8">
        <w:tab/>
        <w:t>kaka.</w:t>
      </w:r>
    </w:p>
    <w:p w14:paraId="73EA5AB1" w14:textId="77777777" w:rsidR="00800AD8" w:rsidRDefault="00800AD8" w:rsidP="00F61894">
      <w:pPr>
        <w:pStyle w:val="InterlineGlossWithTrans"/>
        <w:tabs>
          <w:tab w:val="left" w:pos="533"/>
          <w:tab w:val="left" w:pos="1622"/>
          <w:tab w:val="left" w:pos="2216"/>
          <w:tab w:val="left" w:pos="3200"/>
          <w:tab w:val="left" w:pos="4004"/>
          <w:tab w:val="left" w:pos="4508"/>
          <w:tab w:val="left" w:pos="5342"/>
          <w:tab w:val="left" w:pos="5786"/>
        </w:tabs>
      </w:pPr>
      <w:r>
        <w:tab/>
        <w:t>al=simsim</w:t>
      </w:r>
      <w:r>
        <w:tab/>
        <w:t>aken</w:t>
      </w:r>
      <w:r>
        <w:tab/>
        <w:t>tjai-a</w:t>
      </w:r>
      <w:r>
        <w:tab/>
        <w:t>kina</w:t>
      </w:r>
      <w:r>
        <w:tab/>
        <w:t>tua</w:t>
      </w:r>
      <w:r>
        <w:tab/>
        <w:t>mareka</w:t>
      </w:r>
      <w:r>
        <w:tab/>
        <w:t>ku</w:t>
      </w:r>
      <w:r>
        <w:tab/>
        <w:t>kaka</w:t>
      </w:r>
    </w:p>
    <w:p w14:paraId="00A63284" w14:textId="77777777" w:rsidR="00800AD8" w:rsidRDefault="00800AD8" w:rsidP="00F61894">
      <w:pPr>
        <w:pStyle w:val="InterlineTrans"/>
        <w:tabs>
          <w:tab w:val="left" w:pos="533"/>
          <w:tab w:val="left" w:pos="1622"/>
          <w:tab w:val="left" w:pos="2216"/>
          <w:tab w:val="left" w:pos="3200"/>
          <w:tab w:val="left" w:pos="4004"/>
          <w:tab w:val="left" w:pos="4508"/>
          <w:tab w:val="left" w:pos="5342"/>
          <w:tab w:val="left" w:pos="5786"/>
        </w:tabs>
      </w:pPr>
      <w:r>
        <w:tab/>
      </w:r>
      <w:r>
        <w:rPr>
          <w:smallCaps/>
        </w:rPr>
        <w:t>qal</w:t>
      </w:r>
      <w:r>
        <w:t>=pity</w:t>
      </w:r>
      <w:r>
        <w:tab/>
      </w:r>
      <w:r w:rsidR="000D5EFB" w:rsidRPr="000D5EFB">
        <w:rPr>
          <w:smallCaps/>
        </w:rPr>
        <w:t>f.I</w:t>
      </w:r>
      <w:r>
        <w:tab/>
      </w:r>
      <w:r>
        <w:rPr>
          <w:smallCaps/>
        </w:rPr>
        <w:t>obl</w:t>
      </w:r>
      <w:r>
        <w:t>.</w:t>
      </w:r>
      <w:r w:rsidR="001E164C" w:rsidRPr="001E164C">
        <w:rPr>
          <w:smallCaps/>
        </w:rPr>
        <w:t>h</w:t>
      </w:r>
      <w:r>
        <w:t>-</w:t>
      </w:r>
      <w:r>
        <w:rPr>
          <w:smallCaps/>
        </w:rPr>
        <w:t>pl</w:t>
      </w:r>
      <w:r>
        <w:tab/>
        <w:t>mother</w:t>
      </w:r>
      <w:r>
        <w:tab/>
      </w:r>
      <w:r>
        <w:rPr>
          <w:smallCaps/>
        </w:rPr>
        <w:t>obl</w:t>
      </w:r>
      <w:r>
        <w:tab/>
        <w:t>many</w:t>
      </w:r>
      <w:r>
        <w:tab/>
        <w:t>my</w:t>
      </w:r>
      <w:r>
        <w:tab/>
        <w:t>sibling</w:t>
      </w:r>
    </w:p>
    <w:p w14:paraId="02EC9480" w14:textId="77777777" w:rsidR="00800AD8" w:rsidRDefault="00800AD8" w:rsidP="00A8416B">
      <w:pPr>
        <w:pStyle w:val="InterlineFreeCommentFollows"/>
      </w:pPr>
      <w:r>
        <w:lastRenderedPageBreak/>
        <w:t>I had pity on my mother and my siblings.</w:t>
      </w:r>
    </w:p>
    <w:p w14:paraId="49099BDD" w14:textId="77777777" w:rsidR="00800AD8" w:rsidRDefault="00A8416B" w:rsidP="00A8416B">
      <w:pPr>
        <w:pStyle w:val="CommentLastWithHalfSpace"/>
      </w:pPr>
      <w:r>
        <w:t>[</w:t>
      </w:r>
      <w:r w:rsidR="00800AD8" w:rsidRPr="00F61894">
        <w:rPr>
          <w:rStyle w:val="VernacularText"/>
        </w:rPr>
        <w:t>tjaia</w:t>
      </w:r>
      <w:r w:rsidR="00800AD8">
        <w:t xml:space="preserve">: was </w:t>
      </w:r>
      <w:r w:rsidR="00800AD8" w:rsidRPr="00F61894">
        <w:rPr>
          <w:rStyle w:val="VernacularText"/>
        </w:rPr>
        <w:t>tjaya</w:t>
      </w:r>
      <w:r>
        <w:t>]</w:t>
      </w:r>
    </w:p>
    <w:p w14:paraId="10AD3674" w14:textId="77777777" w:rsidR="00800AD8" w:rsidRDefault="00DC1AE0" w:rsidP="00F61894">
      <w:pPr>
        <w:pStyle w:val="InterlineText"/>
        <w:tabs>
          <w:tab w:val="left" w:pos="533"/>
          <w:tab w:val="left" w:pos="1127"/>
          <w:tab w:val="left" w:pos="1511"/>
          <w:tab w:val="left" w:pos="2525"/>
        </w:tabs>
      </w:pPr>
      <w:r w:rsidRPr="003A1D48">
        <w:rPr>
          <w:rStyle w:val="InterlineTextNumChar"/>
        </w:rPr>
        <w:t>015</w:t>
      </w:r>
      <w:r w:rsidR="00800AD8">
        <w:tab/>
        <w:t>neka</w:t>
      </w:r>
      <w:r w:rsidR="00800AD8">
        <w:tab/>
        <w:t>nu</w:t>
      </w:r>
      <w:r w:rsidR="00800AD8">
        <w:tab/>
        <w:t>muri</w:t>
      </w:r>
      <w:r w:rsidR="00800AD8">
        <w:tab/>
        <w:t>paquzip.</w:t>
      </w:r>
    </w:p>
    <w:p w14:paraId="600EBE1B" w14:textId="77777777" w:rsidR="00800AD8" w:rsidRDefault="00800AD8" w:rsidP="00F61894">
      <w:pPr>
        <w:pStyle w:val="InterlineGlossWithTrans"/>
        <w:tabs>
          <w:tab w:val="left" w:pos="533"/>
          <w:tab w:val="left" w:pos="1127"/>
          <w:tab w:val="left" w:pos="1511"/>
          <w:tab w:val="left" w:pos="2525"/>
        </w:tabs>
      </w:pPr>
      <w:r>
        <w:tab/>
        <w:t>neka</w:t>
      </w:r>
      <w:r>
        <w:tab/>
        <w:t>nu</w:t>
      </w:r>
      <w:r>
        <w:tab/>
        <w:t>ma-uri</w:t>
      </w:r>
      <w:r>
        <w:tab/>
        <w:t>pa-quzip</w:t>
      </w:r>
    </w:p>
    <w:p w14:paraId="309FF3F7" w14:textId="77777777" w:rsidR="00800AD8" w:rsidRDefault="00800AD8" w:rsidP="00F61894">
      <w:pPr>
        <w:pStyle w:val="InterlineTrans"/>
        <w:tabs>
          <w:tab w:val="left" w:pos="533"/>
          <w:tab w:val="left" w:pos="1127"/>
          <w:tab w:val="left" w:pos="1511"/>
          <w:tab w:val="left" w:pos="2525"/>
          <w:tab w:val="right" w:pos="8789"/>
        </w:tabs>
      </w:pPr>
      <w:r>
        <w:tab/>
        <w:t>no</w:t>
      </w:r>
      <w:r>
        <w:tab/>
        <w:t>of</w:t>
      </w:r>
      <w:r>
        <w:tab/>
      </w:r>
      <w:r>
        <w:rPr>
          <w:smallCaps/>
        </w:rPr>
        <w:t>stat</w:t>
      </w:r>
      <w:r>
        <w:t>-will</w:t>
      </w:r>
      <w:r>
        <w:tab/>
        <w:t>cause-keep.animal</w:t>
      </w:r>
      <w:r w:rsidR="00F61894">
        <w:tab/>
        <w:t>There was noone to provide for them.</w:t>
      </w:r>
    </w:p>
    <w:p w14:paraId="035F22A0" w14:textId="77777777" w:rsidR="00800AD8" w:rsidRDefault="00A8416B" w:rsidP="00A8416B">
      <w:pPr>
        <w:pStyle w:val="CommentLastWithHalfSpace"/>
      </w:pPr>
      <w:r>
        <w:t>[</w:t>
      </w:r>
      <w:r w:rsidR="00800AD8" w:rsidRPr="00F61894">
        <w:rPr>
          <w:rStyle w:val="VernacularText"/>
        </w:rPr>
        <w:t>paquzip</w:t>
      </w:r>
      <w:r w:rsidR="00800AD8">
        <w:t>: obviously for nurturing humans too</w:t>
      </w:r>
      <w:r>
        <w:t>]</w:t>
      </w:r>
    </w:p>
    <w:p w14:paraId="73C00A12" w14:textId="77777777" w:rsidR="00F61894" w:rsidRDefault="00DC1AE0" w:rsidP="00F61894">
      <w:pPr>
        <w:pStyle w:val="InterlineText"/>
        <w:tabs>
          <w:tab w:val="left" w:pos="533"/>
          <w:tab w:val="left" w:pos="1022"/>
          <w:tab w:val="left" w:pos="1946"/>
          <w:tab w:val="left" w:pos="3860"/>
          <w:tab w:val="left" w:pos="4454"/>
          <w:tab w:val="left" w:pos="4958"/>
          <w:tab w:val="left" w:pos="5927"/>
        </w:tabs>
      </w:pPr>
      <w:r w:rsidRPr="003A1D48">
        <w:rPr>
          <w:rStyle w:val="InterlineTextNumChar"/>
        </w:rPr>
        <w:t>016</w:t>
      </w:r>
      <w:r w:rsidR="00800AD8">
        <w:tab/>
        <w:t>qau</w:t>
      </w:r>
      <w:r w:rsidR="00800AD8">
        <w:tab/>
        <w:t>tuazua</w:t>
      </w:r>
      <w:r w:rsidR="00800AD8">
        <w:tab/>
        <w:t>naselapay</w:t>
      </w:r>
      <w:r w:rsidR="00800AD8">
        <w:tab/>
        <w:t>aken</w:t>
      </w:r>
      <w:r w:rsidR="00800AD8">
        <w:tab/>
        <w:t>tua</w:t>
      </w:r>
      <w:r w:rsidR="00800AD8">
        <w:tab/>
        <w:t>nia</w:t>
      </w:r>
      <w:r w:rsidR="00F61894">
        <w:tab/>
        <w:t>sengsengan.</w:t>
      </w:r>
    </w:p>
    <w:p w14:paraId="294F4C5A" w14:textId="77777777" w:rsidR="00800AD8" w:rsidRDefault="00800AD8" w:rsidP="00F61894">
      <w:pPr>
        <w:pStyle w:val="InterlineGlossWithTrans"/>
        <w:tabs>
          <w:tab w:val="left" w:pos="533"/>
          <w:tab w:val="left" w:pos="1022"/>
          <w:tab w:val="left" w:pos="1946"/>
          <w:tab w:val="left" w:pos="3860"/>
          <w:tab w:val="left" w:pos="4454"/>
          <w:tab w:val="left" w:pos="4958"/>
          <w:tab w:val="left" w:pos="5927"/>
        </w:tabs>
      </w:pPr>
      <w:r>
        <w:tab/>
        <w:t>qau</w:t>
      </w:r>
      <w:r>
        <w:tab/>
        <w:t>tua-zua</w:t>
      </w:r>
      <w:r>
        <w:tab/>
        <w:t>na-se-lapay</w:t>
      </w:r>
      <w:r>
        <w:tab/>
        <w:t>aken</w:t>
      </w:r>
      <w:r>
        <w:tab/>
        <w:t>tua</w:t>
      </w:r>
      <w:r>
        <w:tab/>
        <w:t>nia</w:t>
      </w:r>
      <w:r w:rsidR="00F61894">
        <w:tab/>
        <w:t>sengseng-an</w:t>
      </w:r>
    </w:p>
    <w:p w14:paraId="6230DD41" w14:textId="77777777" w:rsidR="00800AD8" w:rsidRDefault="00800AD8" w:rsidP="00F61894">
      <w:pPr>
        <w:pStyle w:val="InterlineTrans"/>
        <w:tabs>
          <w:tab w:val="left" w:pos="533"/>
          <w:tab w:val="left" w:pos="1022"/>
          <w:tab w:val="left" w:pos="1946"/>
          <w:tab w:val="left" w:pos="3860"/>
          <w:tab w:val="left" w:pos="4454"/>
          <w:tab w:val="left" w:pos="4958"/>
          <w:tab w:val="left" w:pos="5927"/>
        </w:tabs>
      </w:pPr>
      <w:r>
        <w:tab/>
        <w:t>so</w:t>
      </w:r>
      <w:r>
        <w:tab/>
      </w:r>
      <w:r>
        <w:rPr>
          <w:smallCaps/>
        </w:rPr>
        <w:t>obl</w:t>
      </w:r>
      <w:r>
        <w:t>-that</w:t>
      </w:r>
      <w:r>
        <w:tab/>
      </w:r>
      <w:r>
        <w:rPr>
          <w:smallCaps/>
        </w:rPr>
        <w:t>past</w:t>
      </w:r>
      <w:r>
        <w:t>-</w:t>
      </w:r>
      <w:r>
        <w:rPr>
          <w:smallCaps/>
        </w:rPr>
        <w:t>invol</w:t>
      </w:r>
      <w:r>
        <w:t>-severe</w:t>
      </w:r>
      <w:r>
        <w:tab/>
      </w:r>
      <w:r w:rsidR="000D5EFB" w:rsidRPr="000D5EFB">
        <w:rPr>
          <w:smallCaps/>
        </w:rPr>
        <w:t>f.I</w:t>
      </w:r>
      <w:r>
        <w:tab/>
      </w:r>
      <w:r>
        <w:rPr>
          <w:smallCaps/>
        </w:rPr>
        <w:t>obl</w:t>
      </w:r>
      <w:r>
        <w:tab/>
        <w:t>our(</w:t>
      </w:r>
      <w:r>
        <w:rPr>
          <w:smallCaps/>
        </w:rPr>
        <w:t>exc</w:t>
      </w:r>
      <w:r>
        <w:t>)</w:t>
      </w:r>
      <w:r w:rsidR="00F61894">
        <w:tab/>
        <w:t>work-</w:t>
      </w:r>
      <w:r w:rsidR="00F61894">
        <w:rPr>
          <w:smallCaps/>
        </w:rPr>
        <w:t>nom</w:t>
      </w:r>
    </w:p>
    <w:p w14:paraId="07A4E82C" w14:textId="77777777" w:rsidR="00800AD8" w:rsidRDefault="00800AD8">
      <w:pPr>
        <w:pStyle w:val="InterlineFree"/>
      </w:pPr>
      <w:r>
        <w:t>I had a bad time then working for us.</w:t>
      </w:r>
    </w:p>
    <w:p w14:paraId="5C6BA67E" w14:textId="77777777" w:rsidR="00800AD8" w:rsidRDefault="00DC1AE0" w:rsidP="00F61894">
      <w:pPr>
        <w:pStyle w:val="InterlineText"/>
        <w:tabs>
          <w:tab w:val="left" w:pos="533"/>
          <w:tab w:val="left" w:pos="1712"/>
          <w:tab w:val="left" w:pos="2306"/>
          <w:tab w:val="left" w:pos="2810"/>
          <w:tab w:val="left" w:pos="3254"/>
        </w:tabs>
      </w:pPr>
      <w:r w:rsidRPr="003A1D48">
        <w:rPr>
          <w:rStyle w:val="InterlineTextNumChar"/>
        </w:rPr>
        <w:t>017</w:t>
      </w:r>
      <w:r w:rsidR="00800AD8">
        <w:tab/>
        <w:t>matsidiî</w:t>
      </w:r>
      <w:r w:rsidR="00800AD8">
        <w:tab/>
        <w:t>aken</w:t>
      </w:r>
      <w:r w:rsidR="00800AD8">
        <w:tab/>
        <w:t>tua</w:t>
      </w:r>
      <w:r w:rsidR="00800AD8">
        <w:tab/>
        <w:t>ku</w:t>
      </w:r>
      <w:r w:rsidR="00800AD8">
        <w:tab/>
        <w:t>kemudanga.</w:t>
      </w:r>
    </w:p>
    <w:p w14:paraId="28DF06B1" w14:textId="77777777" w:rsidR="00800AD8" w:rsidRDefault="00800AD8" w:rsidP="00F61894">
      <w:pPr>
        <w:pStyle w:val="InterlineGlossWithTrans"/>
        <w:tabs>
          <w:tab w:val="left" w:pos="533"/>
          <w:tab w:val="left" w:pos="1712"/>
          <w:tab w:val="left" w:pos="2306"/>
          <w:tab w:val="left" w:pos="2810"/>
          <w:tab w:val="left" w:pos="3254"/>
        </w:tabs>
      </w:pPr>
      <w:r>
        <w:tab/>
        <w:t>ma-tsidiî</w:t>
      </w:r>
      <w:r>
        <w:tab/>
        <w:t>aken</w:t>
      </w:r>
      <w:r>
        <w:tab/>
        <w:t>tua</w:t>
      </w:r>
      <w:r>
        <w:tab/>
        <w:t>ku</w:t>
      </w:r>
      <w:r>
        <w:tab/>
        <w:t>em=kuda-anga</w:t>
      </w:r>
    </w:p>
    <w:p w14:paraId="0F1082C1" w14:textId="77777777" w:rsidR="00800AD8" w:rsidRDefault="00800AD8" w:rsidP="00F61894">
      <w:pPr>
        <w:pStyle w:val="InterlineTransNoFree"/>
        <w:tabs>
          <w:tab w:val="left" w:pos="1712"/>
          <w:tab w:val="left" w:pos="2306"/>
          <w:tab w:val="left" w:pos="2810"/>
          <w:tab w:val="left" w:pos="3254"/>
          <w:tab w:val="right" w:pos="8789"/>
        </w:tabs>
      </w:pPr>
      <w:r>
        <w:tab/>
      </w:r>
      <w:r>
        <w:rPr>
          <w:smallCaps/>
        </w:rPr>
        <w:t>stat</w:t>
      </w:r>
      <w:r>
        <w:t>-alone</w:t>
      </w:r>
      <w:r>
        <w:tab/>
      </w:r>
      <w:r w:rsidR="000D5EFB" w:rsidRPr="000D5EFB">
        <w:rPr>
          <w:smallCaps/>
        </w:rPr>
        <w:t>f.I</w:t>
      </w:r>
      <w:r>
        <w:tab/>
      </w:r>
      <w:r>
        <w:rPr>
          <w:smallCaps/>
        </w:rPr>
        <w:t>obl</w:t>
      </w:r>
      <w:r>
        <w:tab/>
        <w:t>my</w:t>
      </w:r>
      <w:r>
        <w:tab/>
      </w:r>
      <w:r>
        <w:rPr>
          <w:smallCaps/>
        </w:rPr>
        <w:t>af</w:t>
      </w:r>
      <w:r>
        <w:t>=do.what-indeed</w:t>
      </w:r>
      <w:r w:rsidR="00F61894">
        <w:tab/>
        <w:t>I had to do everything on my own.</w:t>
      </w:r>
    </w:p>
    <w:p w14:paraId="0774E069" w14:textId="77777777" w:rsidR="00800AD8" w:rsidRDefault="00DC1AE0" w:rsidP="00F61894">
      <w:pPr>
        <w:pStyle w:val="InterlineText"/>
        <w:tabs>
          <w:tab w:val="left" w:pos="533"/>
          <w:tab w:val="left" w:pos="1622"/>
          <w:tab w:val="left" w:pos="2216"/>
        </w:tabs>
      </w:pPr>
      <w:r w:rsidRPr="003A1D48">
        <w:rPr>
          <w:rStyle w:val="InterlineTextNumChar"/>
        </w:rPr>
        <w:t>018</w:t>
      </w:r>
      <w:r w:rsidR="00800AD8">
        <w:tab/>
        <w:t>maluîay</w:t>
      </w:r>
      <w:r w:rsidR="00800AD8">
        <w:tab/>
        <w:t>aken</w:t>
      </w:r>
      <w:r w:rsidR="00800AD8">
        <w:tab/>
        <w:t>aravats.</w:t>
      </w:r>
    </w:p>
    <w:p w14:paraId="29D1DBC3" w14:textId="77777777" w:rsidR="00800AD8" w:rsidRDefault="00800AD8" w:rsidP="00F61894">
      <w:pPr>
        <w:pStyle w:val="InterlineGlossWithTrans"/>
        <w:tabs>
          <w:tab w:val="left" w:pos="533"/>
          <w:tab w:val="left" w:pos="1622"/>
          <w:tab w:val="left" w:pos="2216"/>
        </w:tabs>
      </w:pPr>
      <w:r>
        <w:tab/>
        <w:t>ma-luîay</w:t>
      </w:r>
      <w:r>
        <w:tab/>
        <w:t>aken</w:t>
      </w:r>
      <w:r>
        <w:tab/>
        <w:t>a-ravats</w:t>
      </w:r>
    </w:p>
    <w:p w14:paraId="72E8837B" w14:textId="77777777" w:rsidR="00800AD8" w:rsidRDefault="00800AD8" w:rsidP="00F61894">
      <w:pPr>
        <w:pStyle w:val="InterlineTransNoFree"/>
        <w:tabs>
          <w:tab w:val="left" w:pos="1622"/>
          <w:tab w:val="left" w:pos="2216"/>
          <w:tab w:val="right" w:pos="8787"/>
        </w:tabs>
      </w:pPr>
      <w:r>
        <w:tab/>
      </w:r>
      <w:r>
        <w:rPr>
          <w:smallCaps/>
        </w:rPr>
        <w:t>stat</w:t>
      </w:r>
      <w:r>
        <w:t>-tired</w:t>
      </w:r>
      <w:r>
        <w:tab/>
      </w:r>
      <w:r w:rsidR="000D5EFB" w:rsidRPr="000D5EFB">
        <w:rPr>
          <w:smallCaps/>
        </w:rPr>
        <w:t>f.I</w:t>
      </w:r>
      <w:r>
        <w:tab/>
      </w:r>
      <w:r>
        <w:rPr>
          <w:smallCaps/>
        </w:rPr>
        <w:t>c-</w:t>
      </w:r>
      <w:r>
        <w:t>true</w:t>
      </w:r>
      <w:r w:rsidR="00F61894">
        <w:tab/>
        <w:t>I was very tired.</w:t>
      </w:r>
    </w:p>
    <w:p w14:paraId="5D08F600" w14:textId="77777777" w:rsidR="00800AD8" w:rsidRDefault="00DC1AE0" w:rsidP="00F61894">
      <w:pPr>
        <w:pStyle w:val="InterlineText"/>
        <w:tabs>
          <w:tab w:val="left" w:pos="533"/>
          <w:tab w:val="left" w:pos="1232"/>
          <w:tab w:val="left" w:pos="1886"/>
          <w:tab w:val="left" w:pos="2330"/>
          <w:tab w:val="left" w:pos="2924"/>
          <w:tab w:val="left" w:pos="3188"/>
          <w:tab w:val="left" w:pos="4562"/>
          <w:tab w:val="left" w:pos="5156"/>
          <w:tab w:val="left" w:pos="5540"/>
          <w:tab w:val="left" w:pos="6329"/>
          <w:tab w:val="left" w:pos="6953"/>
          <w:tab w:val="left" w:pos="7757"/>
        </w:tabs>
      </w:pPr>
      <w:r w:rsidRPr="003A1D48">
        <w:rPr>
          <w:rStyle w:val="InterlineTextNumChar"/>
        </w:rPr>
        <w:t>019</w:t>
      </w:r>
      <w:r w:rsidR="00800AD8">
        <w:tab/>
        <w:t>îakua</w:t>
      </w:r>
      <w:r w:rsidR="00800AD8">
        <w:tab/>
        <w:t>nu</w:t>
      </w:r>
      <w:r w:rsidR="00800AD8">
        <w:tab/>
        <w:t>ika</w:t>
      </w:r>
      <w:r w:rsidR="00800AD8">
        <w:tab/>
        <w:t>ken</w:t>
      </w:r>
      <w:r w:rsidR="00800AD8">
        <w:tab/>
        <w:t>a</w:t>
      </w:r>
      <w:r w:rsidR="00800AD8">
        <w:tab/>
        <w:t>masengseng,</w:t>
      </w:r>
      <w:r w:rsidR="00800AD8">
        <w:tab/>
        <w:t>neka</w:t>
      </w:r>
      <w:r w:rsidR="00800AD8">
        <w:tab/>
        <w:t>nu</w:t>
      </w:r>
      <w:r w:rsidR="00800AD8">
        <w:tab/>
        <w:t>kanen</w:t>
      </w:r>
      <w:r w:rsidR="00800AD8">
        <w:tab/>
        <w:t>nia</w:t>
      </w:r>
      <w:r w:rsidR="00F61894">
        <w:tab/>
        <w:t>kina</w:t>
      </w:r>
      <w:r w:rsidR="00F61894">
        <w:tab/>
        <w:t>nua</w:t>
      </w:r>
    </w:p>
    <w:p w14:paraId="3BD242A1" w14:textId="77777777" w:rsidR="00800AD8" w:rsidRDefault="00800AD8" w:rsidP="00F61894">
      <w:pPr>
        <w:pStyle w:val="InterlineGlossWithTrans"/>
        <w:tabs>
          <w:tab w:val="left" w:pos="533"/>
          <w:tab w:val="left" w:pos="1232"/>
          <w:tab w:val="left" w:pos="1886"/>
          <w:tab w:val="left" w:pos="2330"/>
          <w:tab w:val="left" w:pos="2924"/>
          <w:tab w:val="left" w:pos="3188"/>
          <w:tab w:val="left" w:pos="4562"/>
          <w:tab w:val="left" w:pos="5156"/>
          <w:tab w:val="left" w:pos="5540"/>
          <w:tab w:val="left" w:pos="6329"/>
          <w:tab w:val="left" w:pos="6953"/>
          <w:tab w:val="left" w:pos="7757"/>
        </w:tabs>
      </w:pPr>
      <w:r>
        <w:tab/>
        <w:t>îakua</w:t>
      </w:r>
      <w:r>
        <w:tab/>
        <w:t>nu</w:t>
      </w:r>
      <w:r>
        <w:tab/>
        <w:t>ika</w:t>
      </w:r>
      <w:r>
        <w:tab/>
        <w:t>aken</w:t>
      </w:r>
      <w:r>
        <w:tab/>
        <w:t>a</w:t>
      </w:r>
      <w:r>
        <w:tab/>
        <w:t>ma-sengseng</w:t>
      </w:r>
      <w:r>
        <w:tab/>
        <w:t>neka</w:t>
      </w:r>
      <w:r>
        <w:tab/>
        <w:t>nu</w:t>
      </w:r>
      <w:r>
        <w:tab/>
        <w:t>kan-en</w:t>
      </w:r>
      <w:r>
        <w:tab/>
        <w:t>ni-a</w:t>
      </w:r>
      <w:r w:rsidR="00F61894">
        <w:tab/>
        <w:t>kina</w:t>
      </w:r>
      <w:r w:rsidR="00F61894">
        <w:tab/>
        <w:t>nua</w:t>
      </w:r>
    </w:p>
    <w:p w14:paraId="0C52F228" w14:textId="77777777" w:rsidR="00800AD8" w:rsidRDefault="00800AD8" w:rsidP="00F61894">
      <w:pPr>
        <w:pStyle w:val="InterlineTransNoFree"/>
        <w:tabs>
          <w:tab w:val="left" w:pos="1232"/>
          <w:tab w:val="left" w:pos="1886"/>
          <w:tab w:val="left" w:pos="2330"/>
          <w:tab w:val="left" w:pos="2924"/>
          <w:tab w:val="left" w:pos="3188"/>
          <w:tab w:val="left" w:pos="4562"/>
          <w:tab w:val="left" w:pos="5156"/>
          <w:tab w:val="left" w:pos="5540"/>
          <w:tab w:val="left" w:pos="6329"/>
          <w:tab w:val="left" w:pos="6953"/>
          <w:tab w:val="left" w:pos="7757"/>
        </w:tabs>
      </w:pPr>
      <w:r>
        <w:tab/>
        <w:t>but</w:t>
      </w:r>
      <w:r>
        <w:tab/>
        <w:t>when</w:t>
      </w:r>
      <w:r>
        <w:tab/>
        <w:t>not</w:t>
      </w:r>
      <w:r>
        <w:tab/>
      </w:r>
      <w:r w:rsidR="000D5EFB" w:rsidRPr="000D5EFB">
        <w:rPr>
          <w:smallCaps/>
        </w:rPr>
        <w:t>f.I</w:t>
      </w:r>
      <w:r>
        <w:rPr>
          <w:smallCaps/>
        </w:rPr>
        <w:tab/>
        <w:t>c</w:t>
      </w:r>
      <w:r>
        <w:rPr>
          <w:smallCaps/>
        </w:rPr>
        <w:tab/>
        <w:t>stat</w:t>
      </w:r>
      <w:r>
        <w:t>-work</w:t>
      </w:r>
      <w:r>
        <w:tab/>
        <w:t>no</w:t>
      </w:r>
      <w:r>
        <w:tab/>
        <w:t>of</w:t>
      </w:r>
      <w:r>
        <w:tab/>
        <w:t>eat-</w:t>
      </w:r>
      <w:r>
        <w:rPr>
          <w:smallCaps/>
        </w:rPr>
        <w:t>pf</w:t>
      </w:r>
      <w:r>
        <w:tab/>
        <w:t>of-</w:t>
      </w:r>
      <w:r>
        <w:rPr>
          <w:smallCaps/>
        </w:rPr>
        <w:t>pl</w:t>
      </w:r>
      <w:r w:rsidR="00F61894">
        <w:tab/>
        <w:t>mother</w:t>
      </w:r>
      <w:r w:rsidR="00F61894">
        <w:tab/>
        <w:t>of</w:t>
      </w:r>
    </w:p>
    <w:p w14:paraId="6520AFF0" w14:textId="77777777" w:rsidR="00800AD8" w:rsidRDefault="00800AD8" w:rsidP="00F61894">
      <w:pPr>
        <w:pStyle w:val="InterlineText"/>
        <w:tabs>
          <w:tab w:val="left" w:pos="533"/>
          <w:tab w:val="left" w:pos="1367"/>
          <w:tab w:val="left" w:pos="1811"/>
        </w:tabs>
      </w:pPr>
      <w:r>
        <w:tab/>
        <w:t>mareka</w:t>
      </w:r>
      <w:r>
        <w:tab/>
        <w:t>ku</w:t>
      </w:r>
      <w:r>
        <w:tab/>
        <w:t>kaka.</w:t>
      </w:r>
    </w:p>
    <w:p w14:paraId="320A6800" w14:textId="77777777" w:rsidR="00800AD8" w:rsidRDefault="00800AD8" w:rsidP="00F61894">
      <w:pPr>
        <w:pStyle w:val="InterlineGlossWithTrans"/>
        <w:tabs>
          <w:tab w:val="left" w:pos="533"/>
          <w:tab w:val="left" w:pos="1367"/>
          <w:tab w:val="left" w:pos="1811"/>
        </w:tabs>
      </w:pPr>
      <w:r>
        <w:tab/>
        <w:t>mareka</w:t>
      </w:r>
      <w:r>
        <w:tab/>
        <w:t>ku</w:t>
      </w:r>
      <w:r>
        <w:tab/>
        <w:t>kaka</w:t>
      </w:r>
    </w:p>
    <w:p w14:paraId="54448B5C" w14:textId="77777777" w:rsidR="00800AD8" w:rsidRDefault="00800AD8" w:rsidP="00F61894">
      <w:pPr>
        <w:pStyle w:val="InterlineTrans"/>
        <w:tabs>
          <w:tab w:val="left" w:pos="533"/>
          <w:tab w:val="left" w:pos="1367"/>
          <w:tab w:val="left" w:pos="1811"/>
        </w:tabs>
      </w:pPr>
      <w:r>
        <w:tab/>
        <w:t>many</w:t>
      </w:r>
      <w:r>
        <w:tab/>
        <w:t>my</w:t>
      </w:r>
      <w:r>
        <w:tab/>
        <w:t>sibling</w:t>
      </w:r>
    </w:p>
    <w:p w14:paraId="64A32D93" w14:textId="77777777" w:rsidR="00800AD8" w:rsidRDefault="00800AD8">
      <w:pPr>
        <w:pStyle w:val="InterlineFree"/>
      </w:pPr>
      <w:r>
        <w:t>But if I didn’t work there would be no food for my mother and my siblings.</w:t>
      </w:r>
    </w:p>
    <w:p w14:paraId="6318427B" w14:textId="77777777" w:rsidR="00F61894" w:rsidRDefault="00DC1AE0" w:rsidP="00F61894">
      <w:pPr>
        <w:pStyle w:val="InterlineText"/>
        <w:tabs>
          <w:tab w:val="left" w:pos="533"/>
          <w:tab w:val="left" w:pos="1022"/>
          <w:tab w:val="left" w:pos="2561"/>
          <w:tab w:val="left" w:pos="3155"/>
          <w:tab w:val="left" w:pos="3419"/>
          <w:tab w:val="left" w:pos="4793"/>
          <w:tab w:val="left" w:pos="5297"/>
          <w:tab w:val="left" w:pos="5681"/>
          <w:tab w:val="left" w:pos="7805"/>
        </w:tabs>
      </w:pPr>
      <w:r w:rsidRPr="003A1D48">
        <w:rPr>
          <w:rStyle w:val="InterlineTextNumChar"/>
        </w:rPr>
        <w:t>020</w:t>
      </w:r>
      <w:r w:rsidR="00800AD8">
        <w:tab/>
        <w:t>qau</w:t>
      </w:r>
      <w:r w:rsidR="00800AD8">
        <w:tab/>
        <w:t>kipaqadiî</w:t>
      </w:r>
      <w:r w:rsidR="00800AD8">
        <w:tab/>
        <w:t>aken</w:t>
      </w:r>
      <w:r w:rsidR="00800AD8">
        <w:tab/>
        <w:t>a</w:t>
      </w:r>
      <w:r w:rsidR="00800AD8">
        <w:tab/>
        <w:t>masengseng</w:t>
      </w:r>
      <w:r w:rsidR="00800AD8">
        <w:tab/>
        <w:t>ta</w:t>
      </w:r>
      <w:r w:rsidR="00800AD8">
        <w:tab/>
        <w:t>ku</w:t>
      </w:r>
      <w:r w:rsidR="00F61894">
        <w:tab/>
        <w:t>sipaquzip</w:t>
      </w:r>
      <w:r w:rsidR="00F61894">
        <w:tab/>
        <w:t>tjaia</w:t>
      </w:r>
    </w:p>
    <w:p w14:paraId="34BB5FF8" w14:textId="77777777" w:rsidR="00800AD8" w:rsidRDefault="00800AD8" w:rsidP="00F61894">
      <w:pPr>
        <w:pStyle w:val="InterlineGlossWithTrans"/>
        <w:tabs>
          <w:tab w:val="left" w:pos="533"/>
          <w:tab w:val="left" w:pos="1022"/>
          <w:tab w:val="left" w:pos="2561"/>
          <w:tab w:val="left" w:pos="3155"/>
          <w:tab w:val="left" w:pos="3419"/>
          <w:tab w:val="left" w:pos="4793"/>
          <w:tab w:val="left" w:pos="5297"/>
          <w:tab w:val="left" w:pos="5681"/>
          <w:tab w:val="left" w:pos="7805"/>
        </w:tabs>
      </w:pPr>
      <w:r>
        <w:tab/>
        <w:t>qau</w:t>
      </w:r>
      <w:r>
        <w:tab/>
        <w:t>ki-pa-qadiî</w:t>
      </w:r>
      <w:r>
        <w:tab/>
        <w:t>aken</w:t>
      </w:r>
      <w:r>
        <w:tab/>
        <w:t>a</w:t>
      </w:r>
      <w:r>
        <w:tab/>
        <w:t>ma-sengseng</w:t>
      </w:r>
      <w:r>
        <w:tab/>
        <w:t>ta</w:t>
      </w:r>
      <w:r>
        <w:tab/>
        <w:t>ku</w:t>
      </w:r>
      <w:r w:rsidR="00F61894">
        <w:tab/>
        <w:t>si-pa-quzip</w:t>
      </w:r>
      <w:r w:rsidR="00F61894">
        <w:tab/>
        <w:t>tjai-a</w:t>
      </w:r>
    </w:p>
    <w:p w14:paraId="135D8D88" w14:textId="77777777" w:rsidR="00800AD8" w:rsidRDefault="00800AD8" w:rsidP="00F61894">
      <w:pPr>
        <w:pStyle w:val="InterlineTransNoFree"/>
        <w:tabs>
          <w:tab w:val="left" w:pos="1022"/>
          <w:tab w:val="left" w:pos="2561"/>
          <w:tab w:val="left" w:pos="3155"/>
          <w:tab w:val="left" w:pos="3419"/>
          <w:tab w:val="left" w:pos="4793"/>
          <w:tab w:val="left" w:pos="5297"/>
          <w:tab w:val="left" w:pos="5681"/>
          <w:tab w:val="left" w:pos="7805"/>
        </w:tabs>
      </w:pPr>
      <w:r>
        <w:tab/>
        <w:t>so</w:t>
      </w:r>
      <w:r>
        <w:tab/>
        <w:t>do-cause-force</w:t>
      </w:r>
      <w:r>
        <w:tab/>
      </w:r>
      <w:r w:rsidR="000D5EFB" w:rsidRPr="000D5EFB">
        <w:rPr>
          <w:smallCaps/>
        </w:rPr>
        <w:t>f.I</w:t>
      </w:r>
      <w:r>
        <w:rPr>
          <w:smallCaps/>
        </w:rPr>
        <w:tab/>
        <w:t>c</w:t>
      </w:r>
      <w:r>
        <w:rPr>
          <w:smallCaps/>
        </w:rPr>
        <w:tab/>
        <w:t>stat</w:t>
      </w:r>
      <w:r>
        <w:t>-work</w:t>
      </w:r>
      <w:r>
        <w:tab/>
      </w:r>
      <w:r>
        <w:rPr>
          <w:smallCaps/>
        </w:rPr>
        <w:t>obl</w:t>
      </w:r>
      <w:r>
        <w:tab/>
        <w:t>I</w:t>
      </w:r>
      <w:r w:rsidR="00F61894">
        <w:tab/>
      </w:r>
      <w:r w:rsidR="00F61894">
        <w:rPr>
          <w:smallCaps/>
        </w:rPr>
        <w:t>if</w:t>
      </w:r>
      <w:r w:rsidR="00F61894">
        <w:t>-cause-keep.animal</w:t>
      </w:r>
      <w:r w:rsidR="00F61894">
        <w:tab/>
      </w:r>
      <w:r w:rsidR="00F61894">
        <w:rPr>
          <w:smallCaps/>
        </w:rPr>
        <w:t>obl</w:t>
      </w:r>
      <w:r w:rsidR="00F61894">
        <w:t>.</w:t>
      </w:r>
      <w:r w:rsidR="00F61894" w:rsidRPr="001E164C">
        <w:rPr>
          <w:smallCaps/>
        </w:rPr>
        <w:t>h</w:t>
      </w:r>
      <w:r w:rsidR="00F61894">
        <w:t>-</w:t>
      </w:r>
      <w:r w:rsidR="00F61894">
        <w:rPr>
          <w:smallCaps/>
        </w:rPr>
        <w:t>pl</w:t>
      </w:r>
    </w:p>
    <w:p w14:paraId="070B451F" w14:textId="77777777" w:rsidR="00800AD8" w:rsidRDefault="00800AD8" w:rsidP="00F61894">
      <w:pPr>
        <w:pStyle w:val="InterlineText"/>
        <w:tabs>
          <w:tab w:val="left" w:pos="533"/>
          <w:tab w:val="left" w:pos="1337"/>
          <w:tab w:val="left" w:pos="1841"/>
          <w:tab w:val="left" w:pos="2675"/>
          <w:tab w:val="left" w:pos="3119"/>
          <w:tab w:val="left" w:pos="3893"/>
          <w:tab w:val="left" w:pos="5102"/>
          <w:tab w:val="left" w:pos="6401"/>
          <w:tab w:val="left" w:pos="6845"/>
          <w:tab w:val="left" w:pos="7619"/>
        </w:tabs>
      </w:pPr>
      <w:r>
        <w:tab/>
        <w:t>kina</w:t>
      </w:r>
      <w:r>
        <w:tab/>
        <w:t>tua</w:t>
      </w:r>
      <w:r>
        <w:tab/>
        <w:t>mareka</w:t>
      </w:r>
      <w:r>
        <w:tab/>
        <w:t>ku</w:t>
      </w:r>
      <w:r>
        <w:tab/>
        <w:t>kaka,</w:t>
      </w:r>
      <w:r>
        <w:tab/>
        <w:t>patje</w:t>
      </w:r>
      <w:r w:rsidR="00F61894">
        <w:tab/>
        <w:t>mangtjez</w:t>
      </w:r>
      <w:r w:rsidR="00F61894">
        <w:tab/>
        <w:t>ti</w:t>
      </w:r>
      <w:r w:rsidR="00F61894">
        <w:tab/>
        <w:t>kaka</w:t>
      </w:r>
      <w:r w:rsidR="00F61894">
        <w:tab/>
        <w:t>a</w:t>
      </w:r>
    </w:p>
    <w:p w14:paraId="566757E7" w14:textId="77777777" w:rsidR="00800AD8" w:rsidRDefault="00800AD8" w:rsidP="00F61894">
      <w:pPr>
        <w:pStyle w:val="InterlineGlossWithTrans"/>
        <w:tabs>
          <w:tab w:val="left" w:pos="533"/>
          <w:tab w:val="left" w:pos="1337"/>
          <w:tab w:val="left" w:pos="1841"/>
          <w:tab w:val="left" w:pos="2675"/>
          <w:tab w:val="left" w:pos="3119"/>
          <w:tab w:val="left" w:pos="3893"/>
          <w:tab w:val="left" w:pos="5102"/>
          <w:tab w:val="left" w:pos="6401"/>
          <w:tab w:val="left" w:pos="6845"/>
          <w:tab w:val="left" w:pos="7619"/>
        </w:tabs>
      </w:pPr>
      <w:r>
        <w:tab/>
        <w:t>kina</w:t>
      </w:r>
      <w:r>
        <w:tab/>
        <w:t>tua</w:t>
      </w:r>
      <w:r>
        <w:tab/>
        <w:t>mareka</w:t>
      </w:r>
      <w:r>
        <w:tab/>
        <w:t>ku</w:t>
      </w:r>
      <w:r>
        <w:tab/>
        <w:t>kaka</w:t>
      </w:r>
      <w:r>
        <w:tab/>
        <w:t>pa-tje</w:t>
      </w:r>
      <w:r w:rsidR="00F61894">
        <w:tab/>
        <w:t>m-pangetjez</w:t>
      </w:r>
      <w:r w:rsidR="00F61894">
        <w:tab/>
        <w:t>ti</w:t>
      </w:r>
      <w:r w:rsidR="00F61894">
        <w:tab/>
        <w:t>kaka</w:t>
      </w:r>
      <w:r w:rsidR="00F61894">
        <w:tab/>
        <w:t>a</w:t>
      </w:r>
    </w:p>
    <w:p w14:paraId="55A4281C" w14:textId="77777777" w:rsidR="00800AD8" w:rsidRDefault="00800AD8" w:rsidP="00F61894">
      <w:pPr>
        <w:pStyle w:val="InterlineTransNoFree"/>
        <w:tabs>
          <w:tab w:val="left" w:pos="1337"/>
          <w:tab w:val="left" w:pos="1841"/>
          <w:tab w:val="left" w:pos="2675"/>
          <w:tab w:val="left" w:pos="3119"/>
          <w:tab w:val="left" w:pos="3893"/>
          <w:tab w:val="left" w:pos="5102"/>
          <w:tab w:val="left" w:pos="6401"/>
          <w:tab w:val="left" w:pos="6845"/>
          <w:tab w:val="left" w:pos="7619"/>
        </w:tabs>
      </w:pPr>
      <w:r>
        <w:tab/>
        <w:t>mother</w:t>
      </w:r>
      <w:r>
        <w:tab/>
      </w:r>
      <w:r>
        <w:rPr>
          <w:smallCaps/>
        </w:rPr>
        <w:t>obl</w:t>
      </w:r>
      <w:r>
        <w:tab/>
        <w:t>many</w:t>
      </w:r>
      <w:r>
        <w:tab/>
        <w:t>my</w:t>
      </w:r>
      <w:r>
        <w:tab/>
        <w:t>sibling</w:t>
      </w:r>
      <w:r>
        <w:tab/>
        <w:t>cause-do.at</w:t>
      </w:r>
      <w:r w:rsidR="00F61894">
        <w:tab/>
      </w:r>
      <w:r w:rsidR="00F61894">
        <w:rPr>
          <w:smallCaps/>
        </w:rPr>
        <w:t>af</w:t>
      </w:r>
      <w:r w:rsidR="00F61894">
        <w:t>-come</w:t>
      </w:r>
      <w:r w:rsidR="00F61894">
        <w:tab/>
      </w:r>
      <w:r w:rsidR="00F61894">
        <w:rPr>
          <w:smallCaps/>
        </w:rPr>
        <w:t>f.h</w:t>
      </w:r>
      <w:r w:rsidR="00F61894">
        <w:tab/>
        <w:t>sibling</w:t>
      </w:r>
      <w:r w:rsidR="00F61894">
        <w:rPr>
          <w:smallCaps/>
        </w:rPr>
        <w:tab/>
        <w:t>c</w:t>
      </w:r>
    </w:p>
    <w:p w14:paraId="15A3A94B" w14:textId="77777777" w:rsidR="00800AD8" w:rsidRDefault="00800AD8" w:rsidP="00F61894">
      <w:pPr>
        <w:pStyle w:val="InterlineText"/>
        <w:tabs>
          <w:tab w:val="left" w:pos="533"/>
          <w:tab w:val="left" w:pos="2027"/>
        </w:tabs>
      </w:pPr>
      <w:r>
        <w:tab/>
        <w:t>nakisan</w:t>
      </w:r>
      <w:r>
        <w:tab/>
        <w:t>kuaping.</w:t>
      </w:r>
    </w:p>
    <w:p w14:paraId="42A26409" w14:textId="77777777" w:rsidR="00800AD8" w:rsidRDefault="00800AD8" w:rsidP="00F61894">
      <w:pPr>
        <w:pStyle w:val="InterlineGlossWithTrans"/>
        <w:tabs>
          <w:tab w:val="left" w:pos="533"/>
          <w:tab w:val="left" w:pos="2027"/>
        </w:tabs>
      </w:pPr>
      <w:r>
        <w:tab/>
        <w:t>na-ki-sane</w:t>
      </w:r>
      <w:r>
        <w:tab/>
        <w:t>kuaping</w:t>
      </w:r>
    </w:p>
    <w:p w14:paraId="6AE4732D" w14:textId="77777777" w:rsidR="00800AD8" w:rsidRDefault="00800AD8" w:rsidP="00F61894">
      <w:pPr>
        <w:pStyle w:val="InterlineTrans"/>
        <w:tabs>
          <w:tab w:val="left" w:pos="533"/>
          <w:tab w:val="left" w:pos="2027"/>
        </w:tabs>
      </w:pPr>
      <w:r>
        <w:rPr>
          <w:smallCaps/>
        </w:rPr>
        <w:tab/>
        <w:t>past</w:t>
      </w:r>
      <w:r>
        <w:t>-do-make</w:t>
      </w:r>
      <w:r>
        <w:tab/>
        <w:t>soldier</w:t>
      </w:r>
    </w:p>
    <w:p w14:paraId="5923713E" w14:textId="77777777" w:rsidR="00800AD8" w:rsidRDefault="00800AD8" w:rsidP="00A8416B">
      <w:pPr>
        <w:pStyle w:val="InterlineFreeCommentFollows"/>
      </w:pPr>
      <w:r>
        <w:t>So I put up with working to provide for my mother and my siblings, until my elder brother came back from the army.</w:t>
      </w:r>
    </w:p>
    <w:p w14:paraId="3FBC46F1" w14:textId="77777777" w:rsidR="00800AD8" w:rsidRDefault="00A8416B" w:rsidP="00A8416B">
      <w:pPr>
        <w:pStyle w:val="CommentLastWithHalfSpace"/>
      </w:pPr>
      <w:r>
        <w:t>[</w:t>
      </w:r>
      <w:r w:rsidR="00800AD8" w:rsidRPr="00F61894">
        <w:rPr>
          <w:rStyle w:val="VernacularText"/>
        </w:rPr>
        <w:t>tjaia</w:t>
      </w:r>
      <w:r w:rsidR="00800AD8">
        <w:t xml:space="preserve">: was </w:t>
      </w:r>
      <w:r w:rsidR="00800AD8" w:rsidRPr="00F61894">
        <w:rPr>
          <w:rStyle w:val="VernacularText"/>
        </w:rPr>
        <w:t>tjaya</w:t>
      </w:r>
      <w:r>
        <w:t>]</w:t>
      </w:r>
    </w:p>
    <w:p w14:paraId="34FA6936" w14:textId="77777777" w:rsidR="00800AD8" w:rsidRDefault="00DC1AE0" w:rsidP="00D53F18">
      <w:pPr>
        <w:pStyle w:val="InterlineText"/>
        <w:tabs>
          <w:tab w:val="left" w:pos="533"/>
          <w:tab w:val="left" w:pos="1097"/>
          <w:tab w:val="left" w:pos="2396"/>
          <w:tab w:val="left" w:pos="3170"/>
          <w:tab w:val="left" w:pos="3614"/>
          <w:tab w:val="left" w:pos="4388"/>
          <w:tab w:val="left" w:pos="4652"/>
          <w:tab w:val="left" w:pos="6146"/>
          <w:tab w:val="left" w:pos="7115"/>
        </w:tabs>
      </w:pPr>
      <w:r w:rsidRPr="003A1D48">
        <w:rPr>
          <w:rStyle w:val="InterlineTextNumChar"/>
        </w:rPr>
        <w:t>021</w:t>
      </w:r>
      <w:r w:rsidR="00800AD8">
        <w:tab/>
        <w:t>ka</w:t>
      </w:r>
      <w:r w:rsidR="00800AD8">
        <w:tab/>
        <w:t>mangtjez</w:t>
      </w:r>
      <w:r w:rsidR="00800AD8">
        <w:tab/>
        <w:t>anga</w:t>
      </w:r>
      <w:r w:rsidR="00800AD8">
        <w:tab/>
        <w:t>ti</w:t>
      </w:r>
      <w:r w:rsidR="00800AD8">
        <w:tab/>
        <w:t>kaka</w:t>
      </w:r>
      <w:r w:rsidR="00800AD8">
        <w:tab/>
        <w:t>a</w:t>
      </w:r>
      <w:r w:rsidR="00800AD8">
        <w:tab/>
        <w:t>nakisan</w:t>
      </w:r>
      <w:r w:rsidR="00800AD8">
        <w:tab/>
        <w:t>kuaping,</w:t>
      </w:r>
      <w:r w:rsidR="00D53F18">
        <w:tab/>
        <w:t>izuanga</w:t>
      </w:r>
    </w:p>
    <w:p w14:paraId="05A31869" w14:textId="77777777" w:rsidR="00800AD8" w:rsidRDefault="00800AD8" w:rsidP="00D53F18">
      <w:pPr>
        <w:pStyle w:val="InterlineGlossWithTrans"/>
        <w:tabs>
          <w:tab w:val="left" w:pos="533"/>
          <w:tab w:val="left" w:pos="1097"/>
          <w:tab w:val="left" w:pos="2396"/>
          <w:tab w:val="left" w:pos="3170"/>
          <w:tab w:val="left" w:pos="3614"/>
          <w:tab w:val="left" w:pos="4388"/>
          <w:tab w:val="left" w:pos="4652"/>
          <w:tab w:val="left" w:pos="6146"/>
          <w:tab w:val="left" w:pos="7115"/>
        </w:tabs>
      </w:pPr>
      <w:r>
        <w:tab/>
        <w:t>ka</w:t>
      </w:r>
      <w:r>
        <w:tab/>
        <w:t>m-pangetjez</w:t>
      </w:r>
      <w:r>
        <w:tab/>
        <w:t>anga</w:t>
      </w:r>
      <w:r>
        <w:tab/>
        <w:t>ti</w:t>
      </w:r>
      <w:r>
        <w:tab/>
        <w:t>kaka</w:t>
      </w:r>
      <w:r>
        <w:tab/>
        <w:t>a</w:t>
      </w:r>
      <w:r>
        <w:tab/>
        <w:t>na-ki-sane</w:t>
      </w:r>
      <w:r>
        <w:tab/>
        <w:t>kuaping</w:t>
      </w:r>
      <w:r w:rsidR="00D53F18">
        <w:tab/>
        <w:t>i-zua-anga</w:t>
      </w:r>
    </w:p>
    <w:p w14:paraId="5CEC14D0" w14:textId="77777777" w:rsidR="00800AD8" w:rsidRDefault="00800AD8" w:rsidP="00D53F18">
      <w:pPr>
        <w:pStyle w:val="InterlineTransNoFree"/>
        <w:tabs>
          <w:tab w:val="left" w:pos="1097"/>
          <w:tab w:val="left" w:pos="2396"/>
          <w:tab w:val="left" w:pos="3170"/>
          <w:tab w:val="left" w:pos="3614"/>
          <w:tab w:val="left" w:pos="4388"/>
          <w:tab w:val="left" w:pos="4652"/>
          <w:tab w:val="left" w:pos="6146"/>
          <w:tab w:val="left" w:pos="7115"/>
        </w:tabs>
      </w:pPr>
      <w:r>
        <w:tab/>
        <w:t>after</w:t>
      </w:r>
      <w:r>
        <w:tab/>
      </w:r>
      <w:r>
        <w:rPr>
          <w:smallCaps/>
        </w:rPr>
        <w:t>af</w:t>
      </w:r>
      <w:r>
        <w:t>-come</w:t>
      </w:r>
      <w:r>
        <w:tab/>
        <w:t>indeed</w:t>
      </w:r>
      <w:r>
        <w:tab/>
      </w:r>
      <w:r>
        <w:rPr>
          <w:smallCaps/>
        </w:rPr>
        <w:t>f.h</w:t>
      </w:r>
      <w:r>
        <w:tab/>
        <w:t>sibling</w:t>
      </w:r>
      <w:r>
        <w:rPr>
          <w:smallCaps/>
        </w:rPr>
        <w:tab/>
        <w:t>c</w:t>
      </w:r>
      <w:r>
        <w:rPr>
          <w:smallCaps/>
        </w:rPr>
        <w:tab/>
        <w:t>past</w:t>
      </w:r>
      <w:r>
        <w:t>-do-make</w:t>
      </w:r>
      <w:r>
        <w:tab/>
        <w:t>soldier</w:t>
      </w:r>
      <w:r w:rsidR="00D53F18">
        <w:tab/>
      </w:r>
      <w:r w:rsidR="00D53F18">
        <w:rPr>
          <w:smallCaps/>
        </w:rPr>
        <w:t>loc</w:t>
      </w:r>
      <w:r w:rsidR="00D53F18">
        <w:t>-that-indeed</w:t>
      </w:r>
    </w:p>
    <w:p w14:paraId="67E750E4" w14:textId="77777777" w:rsidR="00F61894" w:rsidRDefault="00D53F18" w:rsidP="00D53F18">
      <w:pPr>
        <w:pStyle w:val="InterlineText"/>
        <w:tabs>
          <w:tab w:val="left" w:pos="533"/>
          <w:tab w:val="left" w:pos="2252"/>
          <w:tab w:val="left" w:pos="3386"/>
          <w:tab w:val="left" w:pos="3890"/>
          <w:tab w:val="left" w:pos="4859"/>
        </w:tabs>
      </w:pPr>
      <w:r>
        <w:tab/>
      </w:r>
      <w:r w:rsidR="00800AD8">
        <w:t>pusaladj</w:t>
      </w:r>
      <w:r w:rsidR="00800AD8">
        <w:tab/>
        <w:t>tjanuaken</w:t>
      </w:r>
      <w:r w:rsidR="00800AD8">
        <w:tab/>
        <w:t>tua</w:t>
      </w:r>
      <w:r w:rsidR="00800AD8">
        <w:tab/>
        <w:t>nia</w:t>
      </w:r>
      <w:r w:rsidR="00F61894">
        <w:tab/>
        <w:t>sengsengan.</w:t>
      </w:r>
    </w:p>
    <w:p w14:paraId="30173929" w14:textId="77777777" w:rsidR="00800AD8" w:rsidRDefault="00D53F18" w:rsidP="00D53F18">
      <w:pPr>
        <w:pStyle w:val="InterlineGlossWithTrans"/>
        <w:tabs>
          <w:tab w:val="left" w:pos="533"/>
          <w:tab w:val="left" w:pos="2252"/>
          <w:tab w:val="left" w:pos="3386"/>
          <w:tab w:val="left" w:pos="3890"/>
          <w:tab w:val="left" w:pos="4859"/>
        </w:tabs>
      </w:pPr>
      <w:r>
        <w:tab/>
      </w:r>
      <w:r w:rsidR="00800AD8">
        <w:t>pu-saladj</w:t>
      </w:r>
      <w:r w:rsidR="00800AD8">
        <w:tab/>
        <w:t>tjanu-aken</w:t>
      </w:r>
      <w:r w:rsidR="00800AD8">
        <w:tab/>
        <w:t>tua</w:t>
      </w:r>
      <w:r w:rsidR="00800AD8">
        <w:tab/>
        <w:t>nia</w:t>
      </w:r>
      <w:r w:rsidR="00F61894">
        <w:tab/>
        <w:t>sengseng-an</w:t>
      </w:r>
    </w:p>
    <w:p w14:paraId="05F896D1" w14:textId="77777777" w:rsidR="00800AD8" w:rsidRDefault="00D53F18" w:rsidP="00D53F18">
      <w:pPr>
        <w:pStyle w:val="InterlineTrans"/>
        <w:tabs>
          <w:tab w:val="left" w:pos="533"/>
          <w:tab w:val="left" w:pos="2252"/>
          <w:tab w:val="left" w:pos="3386"/>
          <w:tab w:val="left" w:pos="3890"/>
          <w:tab w:val="left" w:pos="4859"/>
        </w:tabs>
      </w:pPr>
      <w:r>
        <w:tab/>
      </w:r>
      <w:r w:rsidR="00800AD8">
        <w:t>have-companion</w:t>
      </w:r>
      <w:r w:rsidR="00800AD8">
        <w:tab/>
      </w:r>
      <w:r w:rsidR="00800AD8">
        <w:rPr>
          <w:smallCaps/>
        </w:rPr>
        <w:t>obl</w:t>
      </w:r>
      <w:r w:rsidR="00800AD8">
        <w:t>-I</w:t>
      </w:r>
      <w:r w:rsidR="00800AD8">
        <w:tab/>
      </w:r>
      <w:r w:rsidR="00800AD8">
        <w:rPr>
          <w:smallCaps/>
        </w:rPr>
        <w:t>obl</w:t>
      </w:r>
      <w:r w:rsidR="00800AD8">
        <w:tab/>
        <w:t>our(</w:t>
      </w:r>
      <w:r w:rsidR="00800AD8">
        <w:rPr>
          <w:smallCaps/>
        </w:rPr>
        <w:t>exc</w:t>
      </w:r>
      <w:r w:rsidR="00800AD8">
        <w:t>)</w:t>
      </w:r>
      <w:r w:rsidR="00F61894">
        <w:tab/>
        <w:t>work-</w:t>
      </w:r>
      <w:r w:rsidR="00F61894">
        <w:rPr>
          <w:smallCaps/>
        </w:rPr>
        <w:t>nom</w:t>
      </w:r>
    </w:p>
    <w:p w14:paraId="2CBE76E4" w14:textId="77777777" w:rsidR="00800AD8" w:rsidRDefault="00800AD8">
      <w:pPr>
        <w:pStyle w:val="InterlineFree"/>
      </w:pPr>
      <w:r>
        <w:t>When my brother had come back from the army there was someone to help me with our work.</w:t>
      </w:r>
    </w:p>
    <w:p w14:paraId="21E3CDB0" w14:textId="77777777" w:rsidR="00800AD8" w:rsidRDefault="00DC1AE0" w:rsidP="00D53F18">
      <w:pPr>
        <w:pStyle w:val="InterlineText"/>
        <w:tabs>
          <w:tab w:val="left" w:pos="533"/>
          <w:tab w:val="left" w:pos="1082"/>
          <w:tab w:val="left" w:pos="1676"/>
          <w:tab w:val="left" w:pos="1940"/>
          <w:tab w:val="left" w:pos="2624"/>
          <w:tab w:val="left" w:pos="2888"/>
          <w:tab w:val="left" w:pos="4262"/>
          <w:tab w:val="left" w:pos="4526"/>
          <w:tab w:val="left" w:pos="5705"/>
          <w:tab w:val="left" w:pos="6194"/>
          <w:tab w:val="left" w:pos="7958"/>
        </w:tabs>
      </w:pPr>
      <w:r w:rsidRPr="003A1D48">
        <w:rPr>
          <w:rStyle w:val="InterlineTextNumChar"/>
        </w:rPr>
        <w:t>022</w:t>
      </w:r>
      <w:r w:rsidR="00800AD8">
        <w:tab/>
        <w:t>lima</w:t>
      </w:r>
      <w:r w:rsidR="00800AD8">
        <w:tab/>
        <w:t>ken</w:t>
      </w:r>
      <w:r w:rsidR="00800AD8">
        <w:tab/>
        <w:t>a</w:t>
      </w:r>
      <w:r w:rsidR="00800AD8">
        <w:tab/>
        <w:t>tsaviî</w:t>
      </w:r>
      <w:r w:rsidR="00800AD8">
        <w:tab/>
        <w:t>a</w:t>
      </w:r>
      <w:r w:rsidR="00800AD8">
        <w:tab/>
        <w:t>masengseng</w:t>
      </w:r>
      <w:r w:rsidR="00800AD8">
        <w:tab/>
        <w:t>a</w:t>
      </w:r>
      <w:r w:rsidR="00800AD8">
        <w:tab/>
        <w:t>matsidiî,</w:t>
      </w:r>
      <w:r w:rsidR="00800AD8">
        <w:tab/>
        <w:t>sa</w:t>
      </w:r>
      <w:r w:rsidR="00D53F18">
        <w:tab/>
        <w:t>pangtjengtjez</w:t>
      </w:r>
      <w:r w:rsidR="00D53F18">
        <w:tab/>
        <w:t>ti</w:t>
      </w:r>
    </w:p>
    <w:p w14:paraId="3B56B001" w14:textId="77777777" w:rsidR="00800AD8" w:rsidRDefault="00800AD8" w:rsidP="00D53F18">
      <w:pPr>
        <w:pStyle w:val="InterlineGlossWithTrans"/>
        <w:tabs>
          <w:tab w:val="left" w:pos="533"/>
          <w:tab w:val="left" w:pos="1082"/>
          <w:tab w:val="left" w:pos="1676"/>
          <w:tab w:val="left" w:pos="1940"/>
          <w:tab w:val="left" w:pos="2624"/>
          <w:tab w:val="left" w:pos="2888"/>
          <w:tab w:val="left" w:pos="4262"/>
          <w:tab w:val="left" w:pos="4526"/>
          <w:tab w:val="left" w:pos="5705"/>
          <w:tab w:val="left" w:pos="6194"/>
          <w:tab w:val="left" w:pos="7958"/>
        </w:tabs>
      </w:pPr>
      <w:r>
        <w:tab/>
        <w:t>lima</w:t>
      </w:r>
      <w:r>
        <w:tab/>
        <w:t>aken</w:t>
      </w:r>
      <w:r>
        <w:tab/>
        <w:t>a</w:t>
      </w:r>
      <w:r>
        <w:tab/>
        <w:t>tsaviî</w:t>
      </w:r>
      <w:r>
        <w:tab/>
        <w:t>a</w:t>
      </w:r>
      <w:r>
        <w:tab/>
        <w:t>ma-sengseng</w:t>
      </w:r>
      <w:r>
        <w:tab/>
        <w:t>a</w:t>
      </w:r>
      <w:r>
        <w:tab/>
        <w:t>ma-tsidiî</w:t>
      </w:r>
      <w:r>
        <w:tab/>
        <w:t>sa</w:t>
      </w:r>
      <w:r w:rsidR="00D53F18">
        <w:tab/>
        <w:t>pa-ngetje-ngetjez</w:t>
      </w:r>
      <w:r w:rsidR="00D53F18">
        <w:tab/>
        <w:t>ti</w:t>
      </w:r>
    </w:p>
    <w:p w14:paraId="07AAF2C1" w14:textId="77777777" w:rsidR="00800AD8" w:rsidRDefault="00800AD8" w:rsidP="00D53F18">
      <w:pPr>
        <w:pStyle w:val="InterlineTransNoFree"/>
        <w:tabs>
          <w:tab w:val="left" w:pos="1082"/>
          <w:tab w:val="left" w:pos="1676"/>
          <w:tab w:val="left" w:pos="1940"/>
          <w:tab w:val="left" w:pos="2624"/>
          <w:tab w:val="left" w:pos="2888"/>
          <w:tab w:val="left" w:pos="4262"/>
          <w:tab w:val="left" w:pos="4526"/>
          <w:tab w:val="left" w:pos="5705"/>
          <w:tab w:val="left" w:pos="6194"/>
          <w:tab w:val="left" w:pos="7958"/>
        </w:tabs>
      </w:pPr>
      <w:r>
        <w:tab/>
        <w:t>five</w:t>
      </w:r>
      <w:r>
        <w:tab/>
      </w:r>
      <w:r w:rsidR="000D5EFB" w:rsidRPr="000D5EFB">
        <w:rPr>
          <w:smallCaps/>
        </w:rPr>
        <w:t>f.I</w:t>
      </w:r>
      <w:r>
        <w:rPr>
          <w:smallCaps/>
        </w:rPr>
        <w:tab/>
        <w:t>c</w:t>
      </w:r>
      <w:r>
        <w:rPr>
          <w:smallCaps/>
        </w:rPr>
        <w:tab/>
      </w:r>
      <w:r>
        <w:t>year</w:t>
      </w:r>
      <w:r>
        <w:rPr>
          <w:smallCaps/>
        </w:rPr>
        <w:tab/>
        <w:t>c</w:t>
      </w:r>
      <w:r>
        <w:rPr>
          <w:smallCaps/>
        </w:rPr>
        <w:tab/>
        <w:t>stat</w:t>
      </w:r>
      <w:r>
        <w:t>-work</w:t>
      </w:r>
      <w:r>
        <w:rPr>
          <w:smallCaps/>
        </w:rPr>
        <w:tab/>
        <w:t>c</w:t>
      </w:r>
      <w:r>
        <w:rPr>
          <w:smallCaps/>
        </w:rPr>
        <w:tab/>
        <w:t>stat</w:t>
      </w:r>
      <w:r>
        <w:t>-alone</w:t>
      </w:r>
      <w:r>
        <w:tab/>
        <w:t>and</w:t>
      </w:r>
      <w:r w:rsidR="00D53F18">
        <w:tab/>
        <w:t>cause-</w:t>
      </w:r>
      <w:r w:rsidR="00D53F18">
        <w:rPr>
          <w:smallCaps/>
        </w:rPr>
        <w:t>red</w:t>
      </w:r>
      <w:r w:rsidR="00D53F18">
        <w:t>-come</w:t>
      </w:r>
      <w:r w:rsidR="00D53F18">
        <w:tab/>
      </w:r>
      <w:r w:rsidR="00D53F18">
        <w:rPr>
          <w:smallCaps/>
        </w:rPr>
        <w:t>f.h</w:t>
      </w:r>
    </w:p>
    <w:p w14:paraId="442F882A" w14:textId="77777777" w:rsidR="00D53F18" w:rsidRDefault="00800AD8" w:rsidP="00D53F18">
      <w:pPr>
        <w:pStyle w:val="InterlineText"/>
        <w:tabs>
          <w:tab w:val="left" w:pos="533"/>
          <w:tab w:val="left" w:pos="1307"/>
          <w:tab w:val="left" w:pos="2291"/>
          <w:tab w:val="left" w:pos="3875"/>
          <w:tab w:val="left" w:pos="4319"/>
          <w:tab w:val="left" w:pos="5513"/>
          <w:tab w:val="left" w:pos="5777"/>
        </w:tabs>
      </w:pPr>
      <w:r>
        <w:tab/>
        <w:t>kaka,</w:t>
      </w:r>
      <w:r>
        <w:tab/>
        <w:t>saka</w:t>
      </w:r>
      <w:r>
        <w:tab/>
        <w:t>izuanga</w:t>
      </w:r>
      <w:r w:rsidR="00D53F18">
        <w:tab/>
        <w:t>ku</w:t>
      </w:r>
      <w:r w:rsidR="00D53F18">
        <w:tab/>
        <w:t>saladj</w:t>
      </w:r>
      <w:r w:rsidR="00D53F18">
        <w:tab/>
        <w:t>a</w:t>
      </w:r>
      <w:r w:rsidR="00D53F18">
        <w:tab/>
        <w:t>masengseng.</w:t>
      </w:r>
    </w:p>
    <w:p w14:paraId="6E8799FB" w14:textId="77777777" w:rsidR="00800AD8" w:rsidRDefault="00800AD8" w:rsidP="00D53F18">
      <w:pPr>
        <w:pStyle w:val="InterlineGlossWithTrans"/>
        <w:tabs>
          <w:tab w:val="left" w:pos="533"/>
          <w:tab w:val="left" w:pos="1307"/>
          <w:tab w:val="left" w:pos="2291"/>
          <w:tab w:val="left" w:pos="3875"/>
          <w:tab w:val="left" w:pos="4319"/>
          <w:tab w:val="left" w:pos="5513"/>
          <w:tab w:val="left" w:pos="5777"/>
        </w:tabs>
      </w:pPr>
      <w:r>
        <w:tab/>
        <w:t>kaka</w:t>
      </w:r>
      <w:r>
        <w:tab/>
        <w:t>sa-ka</w:t>
      </w:r>
      <w:r>
        <w:tab/>
        <w:t>i-zua-anga</w:t>
      </w:r>
      <w:r w:rsidR="00D53F18">
        <w:tab/>
        <w:t>ku</w:t>
      </w:r>
      <w:r w:rsidR="00D53F18">
        <w:tab/>
        <w:t>saladj</w:t>
      </w:r>
      <w:r w:rsidR="00D53F18">
        <w:tab/>
        <w:t>a</w:t>
      </w:r>
      <w:r w:rsidR="00D53F18">
        <w:tab/>
        <w:t>ma-sengseng</w:t>
      </w:r>
    </w:p>
    <w:p w14:paraId="632B3382" w14:textId="77777777" w:rsidR="00800AD8" w:rsidRDefault="00800AD8" w:rsidP="00D53F18">
      <w:pPr>
        <w:pStyle w:val="InterlineTrans"/>
        <w:tabs>
          <w:tab w:val="left" w:pos="533"/>
          <w:tab w:val="left" w:pos="1307"/>
          <w:tab w:val="left" w:pos="2291"/>
          <w:tab w:val="left" w:pos="3875"/>
          <w:tab w:val="left" w:pos="4319"/>
          <w:tab w:val="left" w:pos="5513"/>
          <w:tab w:val="left" w:pos="5777"/>
        </w:tabs>
      </w:pPr>
      <w:r>
        <w:tab/>
        <w:t>sibling</w:t>
      </w:r>
      <w:r>
        <w:tab/>
        <w:t>and-after</w:t>
      </w:r>
      <w:r>
        <w:tab/>
      </w:r>
      <w:r>
        <w:rPr>
          <w:smallCaps/>
        </w:rPr>
        <w:t>loc</w:t>
      </w:r>
      <w:r>
        <w:t>-that-indeed</w:t>
      </w:r>
      <w:r w:rsidR="00D53F18">
        <w:tab/>
        <w:t>my</w:t>
      </w:r>
      <w:r w:rsidR="00D53F18">
        <w:tab/>
        <w:t>companion</w:t>
      </w:r>
      <w:r w:rsidR="00D53F18">
        <w:rPr>
          <w:smallCaps/>
        </w:rPr>
        <w:tab/>
        <w:t>c</w:t>
      </w:r>
      <w:r w:rsidR="00D53F18">
        <w:rPr>
          <w:smallCaps/>
        </w:rPr>
        <w:tab/>
        <w:t>stat</w:t>
      </w:r>
      <w:r w:rsidR="00D53F18">
        <w:t>-work</w:t>
      </w:r>
    </w:p>
    <w:p w14:paraId="0B63EFDA" w14:textId="77777777" w:rsidR="00800AD8" w:rsidRDefault="00800AD8">
      <w:pPr>
        <w:pStyle w:val="InterlineFree"/>
      </w:pPr>
      <w:r>
        <w:t>I did the work on my own for 5 years; then my brother came, and I had a companion in the work.</w:t>
      </w:r>
    </w:p>
    <w:p w14:paraId="13F527B5" w14:textId="77777777" w:rsidR="00D53F18" w:rsidRDefault="00DC1AE0" w:rsidP="00D53F18">
      <w:pPr>
        <w:pStyle w:val="InterlineText"/>
        <w:tabs>
          <w:tab w:val="left" w:pos="533"/>
          <w:tab w:val="left" w:pos="1097"/>
          <w:tab w:val="left" w:pos="2396"/>
          <w:tab w:val="left" w:pos="3170"/>
          <w:tab w:val="left" w:pos="3614"/>
          <w:tab w:val="left" w:pos="4388"/>
          <w:tab w:val="left" w:pos="5027"/>
          <w:tab w:val="left" w:pos="5801"/>
          <w:tab w:val="left" w:pos="6065"/>
          <w:tab w:val="left" w:pos="6509"/>
        </w:tabs>
      </w:pPr>
      <w:r w:rsidRPr="003A1D48">
        <w:rPr>
          <w:rStyle w:val="InterlineTextNumChar"/>
        </w:rPr>
        <w:lastRenderedPageBreak/>
        <w:t>023</w:t>
      </w:r>
      <w:r w:rsidR="00800AD8">
        <w:tab/>
        <w:t>ka</w:t>
      </w:r>
      <w:r w:rsidR="00800AD8">
        <w:tab/>
        <w:t>mangtjez</w:t>
      </w:r>
      <w:r w:rsidR="00800AD8">
        <w:tab/>
        <w:t>anga</w:t>
      </w:r>
      <w:r w:rsidR="00800AD8">
        <w:tab/>
        <w:t>ti</w:t>
      </w:r>
      <w:r w:rsidR="00800AD8">
        <w:tab/>
        <w:t>kaka,</w:t>
      </w:r>
      <w:r w:rsidR="00800AD8">
        <w:tab/>
        <w:t>ke÷i</w:t>
      </w:r>
      <w:r w:rsidR="00800AD8">
        <w:tab/>
        <w:t>anga</w:t>
      </w:r>
      <w:r w:rsidR="00800AD8">
        <w:tab/>
        <w:t>a</w:t>
      </w:r>
      <w:r w:rsidR="00800AD8">
        <w:tab/>
        <w:t>ku</w:t>
      </w:r>
      <w:r w:rsidR="00D53F18">
        <w:tab/>
        <w:t>sengsengan.</w:t>
      </w:r>
    </w:p>
    <w:p w14:paraId="3F01165B" w14:textId="77777777" w:rsidR="00800AD8" w:rsidRDefault="00800AD8" w:rsidP="00D53F18">
      <w:pPr>
        <w:pStyle w:val="InterlineGlossWithTrans"/>
        <w:tabs>
          <w:tab w:val="left" w:pos="533"/>
          <w:tab w:val="left" w:pos="1097"/>
          <w:tab w:val="left" w:pos="2396"/>
          <w:tab w:val="left" w:pos="3170"/>
          <w:tab w:val="left" w:pos="3614"/>
          <w:tab w:val="left" w:pos="4388"/>
          <w:tab w:val="left" w:pos="5027"/>
          <w:tab w:val="left" w:pos="5801"/>
          <w:tab w:val="left" w:pos="6065"/>
          <w:tab w:val="left" w:pos="6509"/>
        </w:tabs>
      </w:pPr>
      <w:r>
        <w:tab/>
        <w:t>ka</w:t>
      </w:r>
      <w:r>
        <w:tab/>
        <w:t>m-pangetjez</w:t>
      </w:r>
      <w:r>
        <w:tab/>
        <w:t>anga</w:t>
      </w:r>
      <w:r>
        <w:tab/>
        <w:t>ti</w:t>
      </w:r>
      <w:r>
        <w:tab/>
        <w:t>kaka</w:t>
      </w:r>
      <w:r>
        <w:tab/>
        <w:t>ke÷i</w:t>
      </w:r>
      <w:r>
        <w:tab/>
        <w:t>anga</w:t>
      </w:r>
      <w:r>
        <w:tab/>
        <w:t>a</w:t>
      </w:r>
      <w:r>
        <w:tab/>
        <w:t>ku</w:t>
      </w:r>
      <w:r w:rsidR="00D53F18">
        <w:tab/>
        <w:t>sengseng-an</w:t>
      </w:r>
    </w:p>
    <w:p w14:paraId="27C38577" w14:textId="77777777" w:rsidR="00800AD8" w:rsidRDefault="00800AD8" w:rsidP="00D53F18">
      <w:pPr>
        <w:pStyle w:val="InterlineTrans"/>
        <w:tabs>
          <w:tab w:val="left" w:pos="533"/>
          <w:tab w:val="left" w:pos="1097"/>
          <w:tab w:val="left" w:pos="2396"/>
          <w:tab w:val="left" w:pos="3170"/>
          <w:tab w:val="left" w:pos="3614"/>
          <w:tab w:val="left" w:pos="4388"/>
          <w:tab w:val="left" w:pos="5027"/>
          <w:tab w:val="left" w:pos="5801"/>
          <w:tab w:val="left" w:pos="6065"/>
          <w:tab w:val="left" w:pos="6509"/>
        </w:tabs>
      </w:pPr>
      <w:r>
        <w:tab/>
        <w:t>after</w:t>
      </w:r>
      <w:r>
        <w:tab/>
      </w:r>
      <w:r>
        <w:rPr>
          <w:smallCaps/>
        </w:rPr>
        <w:t>af</w:t>
      </w:r>
      <w:r>
        <w:t>-come</w:t>
      </w:r>
      <w:r>
        <w:tab/>
        <w:t>indeed</w:t>
      </w:r>
      <w:r>
        <w:tab/>
      </w:r>
      <w:r>
        <w:rPr>
          <w:smallCaps/>
        </w:rPr>
        <w:t>f.h</w:t>
      </w:r>
      <w:r>
        <w:tab/>
        <w:t>sibling</w:t>
      </w:r>
      <w:r>
        <w:tab/>
        <w:t>small</w:t>
      </w:r>
      <w:r>
        <w:tab/>
        <w:t>indeed</w:t>
      </w:r>
      <w:r>
        <w:rPr>
          <w:smallCaps/>
        </w:rPr>
        <w:tab/>
        <w:t>c</w:t>
      </w:r>
      <w:r>
        <w:rPr>
          <w:smallCaps/>
        </w:rPr>
        <w:tab/>
      </w:r>
      <w:r>
        <w:t>my</w:t>
      </w:r>
      <w:r w:rsidR="00D53F18">
        <w:tab/>
        <w:t>work-</w:t>
      </w:r>
      <w:r w:rsidR="00D53F18">
        <w:rPr>
          <w:smallCaps/>
        </w:rPr>
        <w:t>nom</w:t>
      </w:r>
    </w:p>
    <w:p w14:paraId="12E3E8FF" w14:textId="77777777" w:rsidR="00800AD8" w:rsidRDefault="00800AD8">
      <w:pPr>
        <w:pStyle w:val="InterlineFree"/>
      </w:pPr>
      <w:r>
        <w:t>When my brother came back, there was less work for me.</w:t>
      </w:r>
    </w:p>
    <w:p w14:paraId="4C6E2C0B" w14:textId="77777777" w:rsidR="00800AD8" w:rsidRDefault="00DC1AE0" w:rsidP="00D53F18">
      <w:pPr>
        <w:pStyle w:val="InterlineText"/>
        <w:tabs>
          <w:tab w:val="left" w:pos="533"/>
          <w:tab w:val="left" w:pos="977"/>
          <w:tab w:val="left" w:pos="1571"/>
          <w:tab w:val="left" w:pos="1835"/>
          <w:tab w:val="left" w:pos="2924"/>
        </w:tabs>
      </w:pPr>
      <w:r w:rsidRPr="003A1D48">
        <w:rPr>
          <w:rStyle w:val="InterlineTextNumChar"/>
        </w:rPr>
        <w:t>024</w:t>
      </w:r>
      <w:r w:rsidR="00800AD8">
        <w:tab/>
        <w:t>ika</w:t>
      </w:r>
      <w:r w:rsidR="00800AD8">
        <w:tab/>
        <w:t>ken</w:t>
      </w:r>
      <w:r w:rsidR="00800AD8">
        <w:tab/>
        <w:t>a</w:t>
      </w:r>
      <w:r w:rsidR="00800AD8">
        <w:tab/>
        <w:t>maluîay</w:t>
      </w:r>
      <w:r w:rsidR="00800AD8">
        <w:tab/>
        <w:t>anga.</w:t>
      </w:r>
    </w:p>
    <w:p w14:paraId="399C7EAF" w14:textId="77777777" w:rsidR="00800AD8" w:rsidRDefault="00800AD8" w:rsidP="00D53F18">
      <w:pPr>
        <w:pStyle w:val="InterlineGlossWithTrans"/>
        <w:tabs>
          <w:tab w:val="left" w:pos="533"/>
          <w:tab w:val="left" w:pos="977"/>
          <w:tab w:val="left" w:pos="1571"/>
          <w:tab w:val="left" w:pos="1835"/>
          <w:tab w:val="left" w:pos="2924"/>
        </w:tabs>
      </w:pPr>
      <w:r>
        <w:tab/>
        <w:t>ika</w:t>
      </w:r>
      <w:r>
        <w:tab/>
        <w:t>aken</w:t>
      </w:r>
      <w:r>
        <w:tab/>
        <w:t>a</w:t>
      </w:r>
      <w:r>
        <w:tab/>
        <w:t>ma-luîay</w:t>
      </w:r>
      <w:r>
        <w:tab/>
        <w:t>anga</w:t>
      </w:r>
    </w:p>
    <w:p w14:paraId="43B4CD80" w14:textId="77777777" w:rsidR="00800AD8" w:rsidRDefault="00800AD8" w:rsidP="00D53F18">
      <w:pPr>
        <w:pStyle w:val="InterlineTransNoFree"/>
        <w:tabs>
          <w:tab w:val="left" w:pos="977"/>
          <w:tab w:val="left" w:pos="1571"/>
          <w:tab w:val="left" w:pos="1835"/>
          <w:tab w:val="left" w:pos="2924"/>
          <w:tab w:val="right" w:pos="8787"/>
        </w:tabs>
      </w:pPr>
      <w:r>
        <w:tab/>
        <w:t>not</w:t>
      </w:r>
      <w:r>
        <w:tab/>
      </w:r>
      <w:r w:rsidR="000D5EFB" w:rsidRPr="000D5EFB">
        <w:rPr>
          <w:smallCaps/>
        </w:rPr>
        <w:t>f.I</w:t>
      </w:r>
      <w:r>
        <w:rPr>
          <w:smallCaps/>
        </w:rPr>
        <w:tab/>
        <w:t>c</w:t>
      </w:r>
      <w:r>
        <w:rPr>
          <w:smallCaps/>
        </w:rPr>
        <w:tab/>
        <w:t>stat</w:t>
      </w:r>
      <w:r>
        <w:t>-tired</w:t>
      </w:r>
      <w:r>
        <w:tab/>
        <w:t>indeed</w:t>
      </w:r>
      <w:r w:rsidR="00D53F18">
        <w:tab/>
        <w:t>I wasn’t tired out.</w:t>
      </w:r>
    </w:p>
    <w:p w14:paraId="0A3C7DBF" w14:textId="77777777" w:rsidR="00800AD8" w:rsidRDefault="00DC1AE0" w:rsidP="00D53F18">
      <w:pPr>
        <w:pStyle w:val="InterlineText"/>
        <w:tabs>
          <w:tab w:val="left" w:pos="533"/>
          <w:tab w:val="left" w:pos="2297"/>
          <w:tab w:val="left" w:pos="2891"/>
          <w:tab w:val="left" w:pos="3155"/>
          <w:tab w:val="left" w:pos="4094"/>
          <w:tab w:val="left" w:pos="4838"/>
          <w:tab w:val="left" w:pos="6272"/>
          <w:tab w:val="left" w:pos="7196"/>
          <w:tab w:val="left" w:pos="7700"/>
        </w:tabs>
      </w:pPr>
      <w:r w:rsidRPr="003A1D48">
        <w:rPr>
          <w:rStyle w:val="InterlineTextNumChar"/>
        </w:rPr>
        <w:t>025</w:t>
      </w:r>
      <w:r w:rsidR="00800AD8">
        <w:tab/>
        <w:t>makayanga</w:t>
      </w:r>
      <w:r w:rsidR="00800AD8">
        <w:tab/>
        <w:t>ken</w:t>
      </w:r>
      <w:r w:rsidR="00800AD8">
        <w:tab/>
        <w:t>a</w:t>
      </w:r>
      <w:r w:rsidR="00800AD8">
        <w:tab/>
        <w:t>kivala</w:t>
      </w:r>
      <w:r w:rsidR="00800AD8">
        <w:tab/>
        <w:t>sema</w:t>
      </w:r>
      <w:r w:rsidR="00800AD8">
        <w:tab/>
        <w:t>tjuqaîa,</w:t>
      </w:r>
      <w:r w:rsidR="00D53F18">
        <w:tab/>
        <w:t>izua</w:t>
      </w:r>
      <w:r w:rsidR="00D53F18">
        <w:tab/>
        <w:t>i</w:t>
      </w:r>
      <w:r w:rsidR="00D53F18">
        <w:tab/>
        <w:t>Paîul,</w:t>
      </w:r>
    </w:p>
    <w:p w14:paraId="4DB0BE7C" w14:textId="77777777" w:rsidR="00800AD8" w:rsidRDefault="00800AD8" w:rsidP="00D53F18">
      <w:pPr>
        <w:pStyle w:val="InterlineGlossWithTrans"/>
        <w:tabs>
          <w:tab w:val="left" w:pos="533"/>
          <w:tab w:val="left" w:pos="2297"/>
          <w:tab w:val="left" w:pos="2891"/>
          <w:tab w:val="left" w:pos="3155"/>
          <w:tab w:val="left" w:pos="4094"/>
          <w:tab w:val="left" w:pos="4838"/>
          <w:tab w:val="left" w:pos="6272"/>
          <w:tab w:val="left" w:pos="7196"/>
          <w:tab w:val="left" w:pos="7700"/>
        </w:tabs>
      </w:pPr>
      <w:r>
        <w:tab/>
        <w:t>ma-kaya-anga</w:t>
      </w:r>
      <w:r>
        <w:tab/>
        <w:t>aken</w:t>
      </w:r>
      <w:r>
        <w:tab/>
        <w:t>a</w:t>
      </w:r>
      <w:r>
        <w:tab/>
        <w:t>ki-vala</w:t>
      </w:r>
      <w:r>
        <w:tab/>
        <w:t>em=sa</w:t>
      </w:r>
      <w:r>
        <w:tab/>
        <w:t>tju-qaîa</w:t>
      </w:r>
      <w:r w:rsidR="00D53F18">
        <w:tab/>
        <w:t>i-zua</w:t>
      </w:r>
      <w:r w:rsidR="00D53F18">
        <w:tab/>
        <w:t>i</w:t>
      </w:r>
      <w:r w:rsidR="00D53F18">
        <w:tab/>
        <w:t>Paîul</w:t>
      </w:r>
    </w:p>
    <w:p w14:paraId="10887A6F" w14:textId="77777777" w:rsidR="00800AD8" w:rsidRDefault="00800AD8" w:rsidP="00D53F18">
      <w:pPr>
        <w:pStyle w:val="InterlineTransNoFree"/>
        <w:tabs>
          <w:tab w:val="left" w:pos="2297"/>
          <w:tab w:val="left" w:pos="2891"/>
          <w:tab w:val="left" w:pos="3155"/>
          <w:tab w:val="left" w:pos="4094"/>
          <w:tab w:val="left" w:pos="4838"/>
          <w:tab w:val="left" w:pos="6272"/>
          <w:tab w:val="left" w:pos="7196"/>
          <w:tab w:val="left" w:pos="7700"/>
        </w:tabs>
      </w:pPr>
      <w:r>
        <w:tab/>
      </w:r>
      <w:r>
        <w:rPr>
          <w:smallCaps/>
        </w:rPr>
        <w:t>stat</w:t>
      </w:r>
      <w:r>
        <w:t>-able-indeed</w:t>
      </w:r>
      <w:r>
        <w:tab/>
      </w:r>
      <w:r w:rsidR="000D5EFB" w:rsidRPr="000D5EFB">
        <w:rPr>
          <w:smallCaps/>
        </w:rPr>
        <w:t>f.I</w:t>
      </w:r>
      <w:r>
        <w:rPr>
          <w:smallCaps/>
        </w:rPr>
        <w:tab/>
        <w:t>c</w:t>
      </w:r>
      <w:r>
        <w:rPr>
          <w:smallCaps/>
        </w:rPr>
        <w:tab/>
      </w:r>
      <w:r>
        <w:t>self-able</w:t>
      </w:r>
      <w:r>
        <w:tab/>
      </w:r>
      <w:r>
        <w:rPr>
          <w:smallCaps/>
        </w:rPr>
        <w:t>af</w:t>
      </w:r>
      <w:r>
        <w:t>=go</w:t>
      </w:r>
      <w:r>
        <w:tab/>
        <w:t>there-outsider</w:t>
      </w:r>
      <w:r w:rsidR="00D53F18">
        <w:tab/>
      </w:r>
      <w:r w:rsidR="00D53F18">
        <w:rPr>
          <w:smallCaps/>
        </w:rPr>
        <w:t>loc</w:t>
      </w:r>
      <w:r w:rsidR="00D53F18">
        <w:t>-that</w:t>
      </w:r>
      <w:r w:rsidR="00D53F18">
        <w:tab/>
      </w:r>
      <w:r w:rsidR="00D53F18">
        <w:rPr>
          <w:smallCaps/>
        </w:rPr>
        <w:t>loc</w:t>
      </w:r>
      <w:r w:rsidR="00D53F18">
        <w:tab/>
        <w:t>(place)</w:t>
      </w:r>
    </w:p>
    <w:p w14:paraId="5ECDB091" w14:textId="77777777" w:rsidR="00800AD8" w:rsidRDefault="00D53F18" w:rsidP="00D53F18">
      <w:pPr>
        <w:pStyle w:val="InterlineText"/>
        <w:tabs>
          <w:tab w:val="left" w:pos="533"/>
          <w:tab w:val="left" w:pos="1037"/>
          <w:tab w:val="left" w:pos="1901"/>
          <w:tab w:val="left" w:pos="2405"/>
          <w:tab w:val="left" w:pos="3854"/>
          <w:tab w:val="left" w:pos="4598"/>
        </w:tabs>
      </w:pPr>
      <w:r>
        <w:tab/>
      </w:r>
      <w:r w:rsidR="00800AD8">
        <w:t>i</w:t>
      </w:r>
      <w:r w:rsidR="00800AD8">
        <w:tab/>
        <w:t>Payuan,</w:t>
      </w:r>
      <w:r w:rsidR="00800AD8">
        <w:tab/>
        <w:t>i</w:t>
      </w:r>
      <w:r w:rsidR="00800AD8">
        <w:tab/>
        <w:t>Qutsapungan,</w:t>
      </w:r>
      <w:r w:rsidR="00800AD8">
        <w:tab/>
        <w:t>sema</w:t>
      </w:r>
      <w:r w:rsidR="00800AD8">
        <w:tab/>
        <w:t>Takaw.</w:t>
      </w:r>
    </w:p>
    <w:p w14:paraId="13FB8604" w14:textId="77777777" w:rsidR="00800AD8" w:rsidRDefault="00800AD8" w:rsidP="00D53F18">
      <w:pPr>
        <w:pStyle w:val="InterlineGlossWithTrans"/>
        <w:tabs>
          <w:tab w:val="left" w:pos="533"/>
          <w:tab w:val="left" w:pos="1037"/>
          <w:tab w:val="left" w:pos="1901"/>
          <w:tab w:val="left" w:pos="2405"/>
          <w:tab w:val="left" w:pos="3854"/>
          <w:tab w:val="left" w:pos="4598"/>
        </w:tabs>
      </w:pPr>
      <w:r>
        <w:tab/>
        <w:t>i</w:t>
      </w:r>
      <w:r>
        <w:tab/>
        <w:t>Payuan</w:t>
      </w:r>
      <w:r>
        <w:tab/>
        <w:t>i</w:t>
      </w:r>
      <w:r>
        <w:tab/>
        <w:t>Qutsapungan</w:t>
      </w:r>
      <w:r>
        <w:tab/>
        <w:t>em=sa</w:t>
      </w:r>
      <w:r>
        <w:tab/>
        <w:t>Takaw</w:t>
      </w:r>
    </w:p>
    <w:p w14:paraId="33510B0A" w14:textId="77777777" w:rsidR="00800AD8" w:rsidRDefault="00800AD8" w:rsidP="00D53F18">
      <w:pPr>
        <w:pStyle w:val="InterlineTrans"/>
        <w:tabs>
          <w:tab w:val="left" w:pos="533"/>
          <w:tab w:val="left" w:pos="1037"/>
          <w:tab w:val="left" w:pos="1901"/>
          <w:tab w:val="left" w:pos="2405"/>
          <w:tab w:val="left" w:pos="3854"/>
          <w:tab w:val="left" w:pos="4598"/>
        </w:tabs>
      </w:pPr>
      <w:r>
        <w:tab/>
      </w:r>
      <w:r>
        <w:rPr>
          <w:smallCaps/>
        </w:rPr>
        <w:t>loc</w:t>
      </w:r>
      <w:r>
        <w:tab/>
        <w:t>Paiwan</w:t>
      </w:r>
      <w:r>
        <w:tab/>
      </w:r>
      <w:r>
        <w:rPr>
          <w:smallCaps/>
        </w:rPr>
        <w:t>loc</w:t>
      </w:r>
      <w:r>
        <w:tab/>
        <w:t>(place)</w:t>
      </w:r>
      <w:r>
        <w:tab/>
      </w:r>
      <w:r>
        <w:rPr>
          <w:smallCaps/>
        </w:rPr>
        <w:t>af</w:t>
      </w:r>
      <w:r>
        <w:t>=go</w:t>
      </w:r>
      <w:r>
        <w:tab/>
        <w:t>(place)</w:t>
      </w:r>
    </w:p>
    <w:p w14:paraId="47215254" w14:textId="77777777" w:rsidR="00800AD8" w:rsidRDefault="00800AD8">
      <w:pPr>
        <w:pStyle w:val="InterlineFree"/>
      </w:pPr>
      <w:r>
        <w:t>I could go off for fun to other places-to Paîul, Payuan, Qutsapungan, and to Takao (Kaohsiung).</w:t>
      </w:r>
    </w:p>
    <w:p w14:paraId="6460363B" w14:textId="77777777" w:rsidR="00800AD8" w:rsidRDefault="00DC1AE0" w:rsidP="00D53F18">
      <w:pPr>
        <w:pStyle w:val="InterlineText"/>
        <w:tabs>
          <w:tab w:val="left" w:pos="533"/>
          <w:tab w:val="left" w:pos="2717"/>
          <w:tab w:val="left" w:pos="3311"/>
          <w:tab w:val="left" w:pos="3815"/>
          <w:tab w:val="left" w:pos="4604"/>
          <w:tab w:val="left" w:pos="4868"/>
        </w:tabs>
      </w:pPr>
      <w:r w:rsidRPr="003A1D48">
        <w:rPr>
          <w:rStyle w:val="InterlineTextNumChar"/>
        </w:rPr>
        <w:t>026</w:t>
      </w:r>
      <w:r w:rsidR="00800AD8">
        <w:tab/>
        <w:t>namasengsengseng</w:t>
      </w:r>
      <w:r w:rsidR="00800AD8">
        <w:tab/>
        <w:t>aken</w:t>
      </w:r>
      <w:r w:rsidR="00800AD8">
        <w:tab/>
        <w:t>i</w:t>
      </w:r>
      <w:r w:rsidR="00800AD8">
        <w:tab/>
        <w:t>Takaw</w:t>
      </w:r>
      <w:r w:rsidR="00800AD8">
        <w:tab/>
        <w:t>a</w:t>
      </w:r>
      <w:r w:rsidR="00800AD8">
        <w:tab/>
        <w:t>kipaisu.</w:t>
      </w:r>
    </w:p>
    <w:p w14:paraId="5A0D6DD8" w14:textId="77777777" w:rsidR="00800AD8" w:rsidRDefault="00800AD8" w:rsidP="00D53F18">
      <w:pPr>
        <w:pStyle w:val="InterlineGlossWithTrans"/>
        <w:tabs>
          <w:tab w:val="left" w:pos="533"/>
          <w:tab w:val="left" w:pos="2717"/>
          <w:tab w:val="left" w:pos="3311"/>
          <w:tab w:val="left" w:pos="3815"/>
          <w:tab w:val="left" w:pos="4604"/>
          <w:tab w:val="left" w:pos="4868"/>
        </w:tabs>
      </w:pPr>
      <w:r>
        <w:tab/>
        <w:t>na-ma-seng-sengseng</w:t>
      </w:r>
      <w:r>
        <w:tab/>
        <w:t>aken</w:t>
      </w:r>
      <w:r>
        <w:tab/>
        <w:t>i</w:t>
      </w:r>
      <w:r>
        <w:tab/>
        <w:t>Takaw</w:t>
      </w:r>
      <w:r>
        <w:tab/>
        <w:t>a</w:t>
      </w:r>
      <w:r>
        <w:tab/>
        <w:t>ki-paisu</w:t>
      </w:r>
    </w:p>
    <w:p w14:paraId="503BCD56" w14:textId="77777777" w:rsidR="00800AD8" w:rsidRDefault="00800AD8" w:rsidP="00D53F18">
      <w:pPr>
        <w:pStyle w:val="InterlineTrans"/>
        <w:tabs>
          <w:tab w:val="left" w:pos="533"/>
          <w:tab w:val="left" w:pos="2717"/>
          <w:tab w:val="left" w:pos="3311"/>
          <w:tab w:val="left" w:pos="3815"/>
          <w:tab w:val="left" w:pos="4604"/>
          <w:tab w:val="left" w:pos="4868"/>
        </w:tabs>
      </w:pPr>
      <w:r>
        <w:tab/>
      </w:r>
      <w:r>
        <w:rPr>
          <w:smallCaps/>
        </w:rPr>
        <w:t>past</w:t>
      </w:r>
      <w:r>
        <w:t>-</w:t>
      </w:r>
      <w:r>
        <w:rPr>
          <w:smallCaps/>
        </w:rPr>
        <w:t>stat</w:t>
      </w:r>
      <w:r>
        <w:t>-</w:t>
      </w:r>
      <w:r>
        <w:rPr>
          <w:smallCaps/>
        </w:rPr>
        <w:t>red</w:t>
      </w:r>
      <w:r>
        <w:t>-work</w:t>
      </w:r>
      <w:r>
        <w:tab/>
      </w:r>
      <w:r w:rsidR="000D5EFB" w:rsidRPr="000D5EFB">
        <w:rPr>
          <w:smallCaps/>
        </w:rPr>
        <w:t>f.I</w:t>
      </w:r>
      <w:r>
        <w:tab/>
      </w:r>
      <w:r>
        <w:rPr>
          <w:smallCaps/>
        </w:rPr>
        <w:t>loc</w:t>
      </w:r>
      <w:r>
        <w:tab/>
        <w:t>(place)</w:t>
      </w:r>
      <w:r>
        <w:rPr>
          <w:smallCaps/>
        </w:rPr>
        <w:tab/>
        <w:t>c</w:t>
      </w:r>
      <w:r>
        <w:rPr>
          <w:smallCaps/>
        </w:rPr>
        <w:tab/>
      </w:r>
      <w:r>
        <w:t>do-money</w:t>
      </w:r>
    </w:p>
    <w:p w14:paraId="21413C3A" w14:textId="77777777" w:rsidR="00800AD8" w:rsidRDefault="00800AD8">
      <w:pPr>
        <w:pStyle w:val="InterlineFree"/>
      </w:pPr>
      <w:r>
        <w:t>I worked in Takao to earn money.</w:t>
      </w:r>
    </w:p>
    <w:p w14:paraId="5EB04AB2" w14:textId="77777777" w:rsidR="00800AD8" w:rsidRDefault="00DC1AE0" w:rsidP="00D53F18">
      <w:pPr>
        <w:pStyle w:val="InterlineText"/>
        <w:tabs>
          <w:tab w:val="left" w:pos="533"/>
          <w:tab w:val="left" w:pos="917"/>
          <w:tab w:val="left" w:pos="1661"/>
          <w:tab w:val="left" w:pos="2165"/>
          <w:tab w:val="left" w:pos="2609"/>
        </w:tabs>
      </w:pPr>
      <w:r w:rsidRPr="003A1D48">
        <w:rPr>
          <w:rStyle w:val="InterlineTextNumChar"/>
        </w:rPr>
        <w:t>027</w:t>
      </w:r>
      <w:r w:rsidR="00800AD8">
        <w:tab/>
        <w:t>ku</w:t>
      </w:r>
      <w:r w:rsidR="00800AD8">
        <w:tab/>
        <w:t>siveli</w:t>
      </w:r>
      <w:r w:rsidR="00800AD8">
        <w:tab/>
        <w:t>tua</w:t>
      </w:r>
      <w:r w:rsidR="00800AD8">
        <w:tab/>
        <w:t>ku</w:t>
      </w:r>
      <w:r w:rsidR="00800AD8">
        <w:tab/>
        <w:t>itung.</w:t>
      </w:r>
    </w:p>
    <w:p w14:paraId="2C2E6F66" w14:textId="77777777" w:rsidR="00800AD8" w:rsidRDefault="00800AD8" w:rsidP="00D53F18">
      <w:pPr>
        <w:pStyle w:val="InterlineGlossWithTrans"/>
        <w:tabs>
          <w:tab w:val="left" w:pos="533"/>
          <w:tab w:val="left" w:pos="917"/>
          <w:tab w:val="left" w:pos="1661"/>
          <w:tab w:val="left" w:pos="2165"/>
          <w:tab w:val="left" w:pos="2609"/>
        </w:tabs>
      </w:pPr>
      <w:r>
        <w:tab/>
        <w:t>ku</w:t>
      </w:r>
      <w:r>
        <w:tab/>
        <w:t>si-veli</w:t>
      </w:r>
      <w:r>
        <w:tab/>
        <w:t>tua</w:t>
      </w:r>
      <w:r>
        <w:tab/>
        <w:t>ku</w:t>
      </w:r>
      <w:r>
        <w:tab/>
        <w:t>itung</w:t>
      </w:r>
    </w:p>
    <w:p w14:paraId="0C7462A4" w14:textId="77777777" w:rsidR="00800AD8" w:rsidRDefault="00800AD8" w:rsidP="00D53F18">
      <w:pPr>
        <w:pStyle w:val="InterlineTransNoFree"/>
        <w:tabs>
          <w:tab w:val="left" w:pos="917"/>
          <w:tab w:val="left" w:pos="1661"/>
          <w:tab w:val="left" w:pos="2165"/>
          <w:tab w:val="left" w:pos="2609"/>
          <w:tab w:val="right" w:pos="8787"/>
        </w:tabs>
      </w:pPr>
      <w:r>
        <w:tab/>
        <w:t>I</w:t>
      </w:r>
      <w:r>
        <w:tab/>
      </w:r>
      <w:r>
        <w:rPr>
          <w:smallCaps/>
        </w:rPr>
        <w:t>if</w:t>
      </w:r>
      <w:r>
        <w:t>-buy</w:t>
      </w:r>
      <w:r>
        <w:tab/>
      </w:r>
      <w:r>
        <w:rPr>
          <w:smallCaps/>
        </w:rPr>
        <w:t>obl</w:t>
      </w:r>
      <w:r>
        <w:tab/>
        <w:t>my</w:t>
      </w:r>
      <w:r>
        <w:tab/>
        <w:t>cloth</w:t>
      </w:r>
      <w:r w:rsidR="00D53F18">
        <w:tab/>
        <w:t>With it I bought clothes.</w:t>
      </w:r>
    </w:p>
    <w:p w14:paraId="67F8E519" w14:textId="77777777" w:rsidR="00D53F18" w:rsidRDefault="00DC1AE0" w:rsidP="00D53F18">
      <w:pPr>
        <w:pStyle w:val="InterlineText"/>
        <w:tabs>
          <w:tab w:val="left" w:pos="533"/>
          <w:tab w:val="left" w:pos="1097"/>
          <w:tab w:val="left" w:pos="2681"/>
          <w:tab w:val="left" w:pos="3125"/>
          <w:tab w:val="left" w:pos="3809"/>
          <w:tab w:val="left" w:pos="4448"/>
          <w:tab w:val="left" w:pos="5222"/>
          <w:tab w:val="left" w:pos="5816"/>
          <w:tab w:val="left" w:pos="6080"/>
          <w:tab w:val="left" w:pos="6824"/>
          <w:tab w:val="left" w:pos="7553"/>
          <w:tab w:val="left" w:pos="8042"/>
        </w:tabs>
      </w:pPr>
      <w:r w:rsidRPr="003A1D48">
        <w:rPr>
          <w:rStyle w:val="InterlineTextNumChar"/>
        </w:rPr>
        <w:t>028</w:t>
      </w:r>
      <w:r w:rsidR="00800AD8">
        <w:tab/>
        <w:t>ka</w:t>
      </w:r>
      <w:r w:rsidR="00800AD8">
        <w:tab/>
        <w:t>izuanga</w:t>
      </w:r>
      <w:r w:rsidR="00800AD8">
        <w:tab/>
        <w:t>ku</w:t>
      </w:r>
      <w:r w:rsidR="00800AD8">
        <w:tab/>
        <w:t>itung,</w:t>
      </w:r>
      <w:r w:rsidR="00800AD8">
        <w:tab/>
        <w:t>vaik</w:t>
      </w:r>
      <w:r w:rsidR="00800AD8">
        <w:tab/>
        <w:t>anga</w:t>
      </w:r>
      <w:r w:rsidR="00800AD8">
        <w:tab/>
        <w:t>ken</w:t>
      </w:r>
      <w:r w:rsidR="00800AD8">
        <w:tab/>
        <w:t>a</w:t>
      </w:r>
      <w:r w:rsidR="00800AD8">
        <w:tab/>
        <w:t>sema</w:t>
      </w:r>
      <w:r w:rsidR="00D53F18">
        <w:tab/>
        <w:t>umaq;</w:t>
      </w:r>
      <w:r w:rsidR="00D53F18">
        <w:tab/>
        <w:t>sa</w:t>
      </w:r>
      <w:r w:rsidR="00D53F18">
        <w:tab/>
        <w:t>ku</w:t>
      </w:r>
    </w:p>
    <w:p w14:paraId="5279E0C6" w14:textId="77777777" w:rsidR="00800AD8" w:rsidRDefault="00800AD8" w:rsidP="00D53F18">
      <w:pPr>
        <w:pStyle w:val="InterlineGlossWithTrans"/>
        <w:tabs>
          <w:tab w:val="left" w:pos="533"/>
          <w:tab w:val="left" w:pos="1097"/>
          <w:tab w:val="left" w:pos="2681"/>
          <w:tab w:val="left" w:pos="3125"/>
          <w:tab w:val="left" w:pos="3809"/>
          <w:tab w:val="left" w:pos="4448"/>
          <w:tab w:val="left" w:pos="5222"/>
          <w:tab w:val="left" w:pos="5816"/>
          <w:tab w:val="left" w:pos="6080"/>
          <w:tab w:val="left" w:pos="6824"/>
          <w:tab w:val="left" w:pos="7553"/>
          <w:tab w:val="left" w:pos="8042"/>
        </w:tabs>
      </w:pPr>
      <w:r>
        <w:tab/>
        <w:t>ka</w:t>
      </w:r>
      <w:r>
        <w:tab/>
        <w:t>i-zua-anga</w:t>
      </w:r>
      <w:r>
        <w:tab/>
        <w:t>ku</w:t>
      </w:r>
      <w:r>
        <w:tab/>
        <w:t>itung</w:t>
      </w:r>
      <w:r>
        <w:tab/>
        <w:t>vaik</w:t>
      </w:r>
      <w:r>
        <w:tab/>
        <w:t>anga</w:t>
      </w:r>
      <w:r>
        <w:tab/>
        <w:t>aken</w:t>
      </w:r>
      <w:r>
        <w:tab/>
        <w:t>a</w:t>
      </w:r>
      <w:r>
        <w:tab/>
        <w:t>em=sa</w:t>
      </w:r>
      <w:r w:rsidR="00D53F18">
        <w:tab/>
        <w:t>umaq</w:t>
      </w:r>
      <w:r w:rsidR="00D53F18">
        <w:tab/>
        <w:t>sa</w:t>
      </w:r>
      <w:r w:rsidR="00D53F18">
        <w:tab/>
        <w:t>ku</w:t>
      </w:r>
    </w:p>
    <w:p w14:paraId="28B0ECF7" w14:textId="77777777" w:rsidR="00800AD8" w:rsidRDefault="00800AD8" w:rsidP="00D53F18">
      <w:pPr>
        <w:pStyle w:val="InterlineTransNoFree"/>
        <w:tabs>
          <w:tab w:val="left" w:pos="1097"/>
          <w:tab w:val="left" w:pos="2681"/>
          <w:tab w:val="left" w:pos="3125"/>
          <w:tab w:val="left" w:pos="3809"/>
          <w:tab w:val="left" w:pos="4448"/>
          <w:tab w:val="left" w:pos="5222"/>
          <w:tab w:val="left" w:pos="5816"/>
          <w:tab w:val="left" w:pos="6080"/>
          <w:tab w:val="left" w:pos="6824"/>
          <w:tab w:val="left" w:pos="7553"/>
          <w:tab w:val="left" w:pos="8042"/>
        </w:tabs>
      </w:pPr>
      <w:r>
        <w:tab/>
        <w:t>after</w:t>
      </w:r>
      <w:r>
        <w:tab/>
      </w:r>
      <w:r>
        <w:rPr>
          <w:smallCaps/>
        </w:rPr>
        <w:t>loc</w:t>
      </w:r>
      <w:r>
        <w:t>-that-indeed</w:t>
      </w:r>
      <w:r>
        <w:tab/>
        <w:t>my</w:t>
      </w:r>
      <w:r>
        <w:tab/>
        <w:t>cloth</w:t>
      </w:r>
      <w:r>
        <w:tab/>
        <w:t>leave</w:t>
      </w:r>
      <w:r>
        <w:tab/>
        <w:t>indeed</w:t>
      </w:r>
      <w:r>
        <w:tab/>
      </w:r>
      <w:r w:rsidR="000D5EFB" w:rsidRPr="000D5EFB">
        <w:rPr>
          <w:smallCaps/>
        </w:rPr>
        <w:t>f.I</w:t>
      </w:r>
      <w:r>
        <w:rPr>
          <w:smallCaps/>
        </w:rPr>
        <w:tab/>
        <w:t>c</w:t>
      </w:r>
      <w:r>
        <w:rPr>
          <w:smallCaps/>
        </w:rPr>
        <w:tab/>
        <w:t>af</w:t>
      </w:r>
      <w:r>
        <w:t>=go</w:t>
      </w:r>
      <w:r w:rsidR="00D53F18">
        <w:tab/>
        <w:t>house</w:t>
      </w:r>
      <w:r w:rsidR="00D53F18">
        <w:tab/>
        <w:t>and</w:t>
      </w:r>
      <w:r w:rsidR="00D53F18">
        <w:tab/>
        <w:t>I</w:t>
      </w:r>
    </w:p>
    <w:p w14:paraId="267F7BD3" w14:textId="77777777" w:rsidR="00D53F18" w:rsidRDefault="00800AD8" w:rsidP="00D53F18">
      <w:pPr>
        <w:pStyle w:val="InterlineText"/>
        <w:tabs>
          <w:tab w:val="left" w:pos="533"/>
          <w:tab w:val="left" w:pos="2027"/>
          <w:tab w:val="left" w:pos="2801"/>
          <w:tab w:val="left" w:pos="3530"/>
          <w:tab w:val="left" w:pos="4334"/>
          <w:tab w:val="left" w:pos="4598"/>
          <w:tab w:val="left" w:pos="5432"/>
          <w:tab w:val="left" w:pos="5876"/>
        </w:tabs>
      </w:pPr>
      <w:r>
        <w:tab/>
        <w:t>paitungi</w:t>
      </w:r>
      <w:r>
        <w:tab/>
        <w:t>anga</w:t>
      </w:r>
      <w:r>
        <w:tab/>
        <w:t>tia</w:t>
      </w:r>
      <w:r>
        <w:tab/>
        <w:t>kina</w:t>
      </w:r>
      <w:r>
        <w:tab/>
        <w:t>a</w:t>
      </w:r>
      <w:r>
        <w:tab/>
        <w:t>mareka</w:t>
      </w:r>
      <w:r w:rsidR="00D53F18">
        <w:tab/>
        <w:t>ku</w:t>
      </w:r>
      <w:r w:rsidR="00D53F18">
        <w:tab/>
        <w:t>kaka.</w:t>
      </w:r>
    </w:p>
    <w:p w14:paraId="03BE1B0F" w14:textId="77777777" w:rsidR="00800AD8" w:rsidRDefault="00800AD8" w:rsidP="00D53F18">
      <w:pPr>
        <w:pStyle w:val="InterlineGlossWithTrans"/>
        <w:tabs>
          <w:tab w:val="left" w:pos="533"/>
          <w:tab w:val="left" w:pos="2027"/>
          <w:tab w:val="left" w:pos="2801"/>
          <w:tab w:val="left" w:pos="3530"/>
          <w:tab w:val="left" w:pos="4334"/>
          <w:tab w:val="left" w:pos="4598"/>
          <w:tab w:val="left" w:pos="5432"/>
          <w:tab w:val="left" w:pos="5876"/>
        </w:tabs>
      </w:pPr>
      <w:r>
        <w:tab/>
        <w:t>pa-itung-i</w:t>
      </w:r>
      <w:r>
        <w:tab/>
        <w:t>anga</w:t>
      </w:r>
      <w:r>
        <w:tab/>
        <w:t>ti-a</w:t>
      </w:r>
      <w:r>
        <w:tab/>
        <w:t>kina</w:t>
      </w:r>
      <w:r>
        <w:tab/>
        <w:t>a</w:t>
      </w:r>
      <w:r>
        <w:tab/>
        <w:t>mareka</w:t>
      </w:r>
      <w:r w:rsidR="00D53F18">
        <w:tab/>
        <w:t>ku</w:t>
      </w:r>
      <w:r w:rsidR="00D53F18">
        <w:tab/>
        <w:t>kaka</w:t>
      </w:r>
    </w:p>
    <w:p w14:paraId="2F20B3EA" w14:textId="77777777" w:rsidR="00800AD8" w:rsidRDefault="00800AD8" w:rsidP="00D53F18">
      <w:pPr>
        <w:pStyle w:val="InterlineTrans"/>
        <w:tabs>
          <w:tab w:val="left" w:pos="533"/>
          <w:tab w:val="left" w:pos="2027"/>
          <w:tab w:val="left" w:pos="2801"/>
          <w:tab w:val="left" w:pos="3530"/>
          <w:tab w:val="left" w:pos="4334"/>
          <w:tab w:val="left" w:pos="4598"/>
          <w:tab w:val="left" w:pos="5432"/>
          <w:tab w:val="left" w:pos="5876"/>
        </w:tabs>
      </w:pPr>
      <w:r>
        <w:tab/>
        <w:t>cause-cloth-</w:t>
      </w:r>
      <w:r>
        <w:rPr>
          <w:smallCaps/>
        </w:rPr>
        <w:t>pf</w:t>
      </w:r>
      <w:r>
        <w:tab/>
        <w:t>indeed</w:t>
      </w:r>
      <w:r>
        <w:tab/>
      </w:r>
      <w:r>
        <w:rPr>
          <w:smallCaps/>
        </w:rPr>
        <w:t>f.h</w:t>
      </w:r>
      <w:r>
        <w:t>-</w:t>
      </w:r>
      <w:r>
        <w:rPr>
          <w:smallCaps/>
        </w:rPr>
        <w:t>pl</w:t>
      </w:r>
      <w:r>
        <w:tab/>
        <w:t>mother</w:t>
      </w:r>
      <w:r>
        <w:rPr>
          <w:smallCaps/>
        </w:rPr>
        <w:tab/>
        <w:t>c</w:t>
      </w:r>
      <w:r>
        <w:rPr>
          <w:smallCaps/>
        </w:rPr>
        <w:tab/>
      </w:r>
      <w:r>
        <w:t>many</w:t>
      </w:r>
      <w:r w:rsidR="00D53F18">
        <w:tab/>
        <w:t>my</w:t>
      </w:r>
      <w:r w:rsidR="00D53F18">
        <w:tab/>
        <w:t>sibling</w:t>
      </w:r>
    </w:p>
    <w:p w14:paraId="14A2EAF5" w14:textId="77777777" w:rsidR="00800AD8" w:rsidRDefault="00800AD8">
      <w:pPr>
        <w:pStyle w:val="InterlineFree"/>
      </w:pPr>
      <w:r>
        <w:t>When I had got some clothes I went back home; and I gave clothes to my mother and my siblings.</w:t>
      </w:r>
    </w:p>
    <w:p w14:paraId="491C6F67" w14:textId="77777777" w:rsidR="00800AD8" w:rsidRDefault="00DC1AE0" w:rsidP="00D53F18">
      <w:pPr>
        <w:pStyle w:val="InterlineText"/>
        <w:tabs>
          <w:tab w:val="left" w:pos="533"/>
          <w:tab w:val="left" w:pos="1907"/>
        </w:tabs>
      </w:pPr>
      <w:r w:rsidRPr="003A1D48">
        <w:rPr>
          <w:rStyle w:val="InterlineTextNumChar"/>
        </w:rPr>
        <w:t>029</w:t>
      </w:r>
      <w:r w:rsidR="00800AD8">
        <w:tab/>
        <w:t>maleva</w:t>
      </w:r>
      <w:r w:rsidR="00800AD8">
        <w:tab/>
        <w:t>ravats.</w:t>
      </w:r>
    </w:p>
    <w:p w14:paraId="62EA974F" w14:textId="77777777" w:rsidR="00800AD8" w:rsidRDefault="00800AD8" w:rsidP="00D53F18">
      <w:pPr>
        <w:pStyle w:val="InterlineGlossWithTrans"/>
        <w:tabs>
          <w:tab w:val="left" w:pos="533"/>
          <w:tab w:val="left" w:pos="1907"/>
        </w:tabs>
      </w:pPr>
      <w:r>
        <w:tab/>
        <w:t>ma-leva</w:t>
      </w:r>
      <w:r>
        <w:tab/>
        <w:t>ravats</w:t>
      </w:r>
    </w:p>
    <w:p w14:paraId="5CBBAA2F" w14:textId="77777777" w:rsidR="00800AD8" w:rsidRDefault="00800AD8" w:rsidP="00D53F18">
      <w:pPr>
        <w:pStyle w:val="InterlineTransNoFree"/>
        <w:tabs>
          <w:tab w:val="left" w:pos="1907"/>
          <w:tab w:val="right" w:pos="8787"/>
        </w:tabs>
      </w:pPr>
      <w:r>
        <w:tab/>
      </w:r>
      <w:r>
        <w:rPr>
          <w:smallCaps/>
        </w:rPr>
        <w:t>stat</w:t>
      </w:r>
      <w:r>
        <w:t>-pleased</w:t>
      </w:r>
      <w:r>
        <w:tab/>
        <w:t>true</w:t>
      </w:r>
      <w:r w:rsidR="00D53F18">
        <w:tab/>
        <w:t>They were very pleased.</w:t>
      </w:r>
    </w:p>
    <w:p w14:paraId="267CA9EA" w14:textId="77777777" w:rsidR="00800AD8" w:rsidRDefault="00DC1AE0" w:rsidP="00D53F18">
      <w:pPr>
        <w:pStyle w:val="InterlineText"/>
        <w:tabs>
          <w:tab w:val="left" w:pos="533"/>
          <w:tab w:val="left" w:pos="1037"/>
          <w:tab w:val="left" w:pos="1481"/>
          <w:tab w:val="left" w:pos="3650"/>
          <w:tab w:val="left" w:pos="5039"/>
          <w:tab w:val="left" w:pos="5633"/>
          <w:tab w:val="left" w:pos="6137"/>
          <w:tab w:val="left" w:pos="6581"/>
        </w:tabs>
      </w:pPr>
      <w:r w:rsidRPr="003A1D48">
        <w:rPr>
          <w:rStyle w:val="InterlineTextNumChar"/>
        </w:rPr>
        <w:t>030</w:t>
      </w:r>
      <w:r w:rsidR="00800AD8">
        <w:tab/>
        <w:t>tu</w:t>
      </w:r>
      <w:r w:rsidR="00800AD8">
        <w:tab/>
        <w:t>ku</w:t>
      </w:r>
      <w:r w:rsidR="00800AD8">
        <w:tab/>
        <w:t>sinaTakavan</w:t>
      </w:r>
      <w:r w:rsidR="00800AD8">
        <w:tab/>
        <w:t>navenli</w:t>
      </w:r>
      <w:r w:rsidR="00800AD8">
        <w:tab/>
        <w:t>aken</w:t>
      </w:r>
      <w:r w:rsidR="00800AD8">
        <w:tab/>
        <w:t>tua</w:t>
      </w:r>
      <w:r w:rsidR="00800AD8">
        <w:tab/>
        <w:t>ku</w:t>
      </w:r>
      <w:r w:rsidR="00800AD8">
        <w:tab/>
        <w:t>itung.</w:t>
      </w:r>
    </w:p>
    <w:p w14:paraId="178F2B82" w14:textId="77777777" w:rsidR="00800AD8" w:rsidRDefault="00800AD8" w:rsidP="00D53F18">
      <w:pPr>
        <w:pStyle w:val="InterlineGlossWithTrans"/>
        <w:tabs>
          <w:tab w:val="left" w:pos="533"/>
          <w:tab w:val="left" w:pos="1037"/>
          <w:tab w:val="left" w:pos="1481"/>
          <w:tab w:val="left" w:pos="3650"/>
          <w:tab w:val="left" w:pos="5039"/>
          <w:tab w:val="left" w:pos="5633"/>
          <w:tab w:val="left" w:pos="6137"/>
          <w:tab w:val="left" w:pos="6581"/>
        </w:tabs>
      </w:pPr>
      <w:r>
        <w:tab/>
        <w:t>tu</w:t>
      </w:r>
      <w:r>
        <w:tab/>
        <w:t>ku</w:t>
      </w:r>
      <w:r>
        <w:tab/>
        <w:t>in=sa-Takaw-an</w:t>
      </w:r>
      <w:r>
        <w:tab/>
        <w:t>na-n=veli</w:t>
      </w:r>
      <w:r>
        <w:tab/>
        <w:t>aken</w:t>
      </w:r>
      <w:r>
        <w:tab/>
        <w:t>tua</w:t>
      </w:r>
      <w:r>
        <w:tab/>
        <w:t>ku</w:t>
      </w:r>
      <w:r>
        <w:tab/>
        <w:t>itung</w:t>
      </w:r>
    </w:p>
    <w:p w14:paraId="6A84E83A" w14:textId="77777777" w:rsidR="00800AD8" w:rsidRDefault="00800AD8" w:rsidP="00D53F18">
      <w:pPr>
        <w:pStyle w:val="InterlineTrans"/>
        <w:tabs>
          <w:tab w:val="left" w:pos="533"/>
          <w:tab w:val="left" w:pos="1037"/>
          <w:tab w:val="left" w:pos="1481"/>
          <w:tab w:val="left" w:pos="3650"/>
          <w:tab w:val="left" w:pos="5039"/>
          <w:tab w:val="left" w:pos="5633"/>
          <w:tab w:val="left" w:pos="6137"/>
          <w:tab w:val="left" w:pos="6581"/>
        </w:tabs>
      </w:pPr>
      <w:r>
        <w:tab/>
      </w:r>
      <w:r>
        <w:rPr>
          <w:smallCaps/>
        </w:rPr>
        <w:t>obl</w:t>
      </w:r>
      <w:r>
        <w:tab/>
        <w:t>my</w:t>
      </w:r>
      <w:r>
        <w:tab/>
      </w:r>
      <w:r>
        <w:rPr>
          <w:smallCaps/>
        </w:rPr>
        <w:t>perf</w:t>
      </w:r>
      <w:r>
        <w:t>=go-(place)-</w:t>
      </w:r>
      <w:r>
        <w:rPr>
          <w:smallCaps/>
        </w:rPr>
        <w:t>nom</w:t>
      </w:r>
      <w:r>
        <w:tab/>
      </w:r>
      <w:r>
        <w:rPr>
          <w:smallCaps/>
        </w:rPr>
        <w:t>past</w:t>
      </w:r>
      <w:r>
        <w:t>-</w:t>
      </w:r>
      <w:r>
        <w:rPr>
          <w:smallCaps/>
        </w:rPr>
        <w:t>af</w:t>
      </w:r>
      <w:r>
        <w:t>=buy</w:t>
      </w:r>
      <w:r>
        <w:tab/>
      </w:r>
      <w:r w:rsidR="000D5EFB" w:rsidRPr="000D5EFB">
        <w:rPr>
          <w:smallCaps/>
        </w:rPr>
        <w:t>f.I</w:t>
      </w:r>
      <w:r>
        <w:tab/>
      </w:r>
      <w:r>
        <w:rPr>
          <w:smallCaps/>
        </w:rPr>
        <w:t>obl</w:t>
      </w:r>
      <w:r>
        <w:tab/>
        <w:t>my</w:t>
      </w:r>
      <w:r>
        <w:tab/>
        <w:t>cloth</w:t>
      </w:r>
    </w:p>
    <w:p w14:paraId="07CDD649" w14:textId="77777777" w:rsidR="00800AD8" w:rsidRDefault="00800AD8" w:rsidP="00D53F18">
      <w:pPr>
        <w:pStyle w:val="InterlineFree"/>
      </w:pPr>
      <w:r>
        <w:t>Every time I went to Takao I bought clothes.</w:t>
      </w:r>
    </w:p>
    <w:p w14:paraId="7EA2607E" w14:textId="77777777" w:rsidR="00800AD8" w:rsidRDefault="00DC1AE0" w:rsidP="00D53F18">
      <w:pPr>
        <w:pStyle w:val="InterlineText"/>
        <w:tabs>
          <w:tab w:val="left" w:pos="533"/>
          <w:tab w:val="left" w:pos="1907"/>
          <w:tab w:val="left" w:pos="2606"/>
          <w:tab w:val="left" w:pos="3050"/>
        </w:tabs>
      </w:pPr>
      <w:r w:rsidRPr="003A1D48">
        <w:rPr>
          <w:rStyle w:val="InterlineTextNumChar"/>
        </w:rPr>
        <w:t>031</w:t>
      </w:r>
      <w:r w:rsidR="00800AD8">
        <w:tab/>
        <w:t>maleva</w:t>
      </w:r>
      <w:r w:rsidR="00800AD8">
        <w:tab/>
        <w:t>ravats</w:t>
      </w:r>
      <w:r w:rsidR="00800AD8">
        <w:tab/>
        <w:t>ti</w:t>
      </w:r>
      <w:r w:rsidR="00800AD8">
        <w:tab/>
        <w:t>kina.</w:t>
      </w:r>
    </w:p>
    <w:p w14:paraId="365CC7E5" w14:textId="77777777" w:rsidR="00800AD8" w:rsidRDefault="00800AD8" w:rsidP="00D53F18">
      <w:pPr>
        <w:pStyle w:val="InterlineGlossWithTrans"/>
        <w:tabs>
          <w:tab w:val="left" w:pos="533"/>
          <w:tab w:val="left" w:pos="1907"/>
          <w:tab w:val="left" w:pos="2606"/>
          <w:tab w:val="left" w:pos="3050"/>
        </w:tabs>
      </w:pPr>
      <w:r>
        <w:tab/>
        <w:t>ma-leva</w:t>
      </w:r>
      <w:r>
        <w:tab/>
        <w:t>ravats</w:t>
      </w:r>
      <w:r>
        <w:tab/>
        <w:t>ti</w:t>
      </w:r>
      <w:r>
        <w:tab/>
        <w:t>kina</w:t>
      </w:r>
    </w:p>
    <w:p w14:paraId="206D7B6D" w14:textId="77777777" w:rsidR="00800AD8" w:rsidRDefault="00800AD8" w:rsidP="00D53F18">
      <w:pPr>
        <w:pStyle w:val="InterlineTransNoFree"/>
        <w:tabs>
          <w:tab w:val="left" w:pos="1907"/>
          <w:tab w:val="left" w:pos="2606"/>
          <w:tab w:val="left" w:pos="3050"/>
          <w:tab w:val="right" w:pos="8787"/>
        </w:tabs>
      </w:pPr>
      <w:r>
        <w:tab/>
      </w:r>
      <w:r>
        <w:rPr>
          <w:smallCaps/>
        </w:rPr>
        <w:t>stat</w:t>
      </w:r>
      <w:r>
        <w:t>-pleased</w:t>
      </w:r>
      <w:r>
        <w:tab/>
        <w:t>true</w:t>
      </w:r>
      <w:r>
        <w:tab/>
      </w:r>
      <w:r>
        <w:rPr>
          <w:smallCaps/>
        </w:rPr>
        <w:t>f.h</w:t>
      </w:r>
      <w:r>
        <w:tab/>
        <w:t>mother</w:t>
      </w:r>
      <w:r w:rsidR="00D53F18">
        <w:tab/>
        <w:t>My mother was very pleased.</w:t>
      </w:r>
    </w:p>
    <w:p w14:paraId="2324D945" w14:textId="77777777" w:rsidR="00800AD8" w:rsidRDefault="00DC1AE0" w:rsidP="00D53F18">
      <w:pPr>
        <w:pStyle w:val="InterlineText"/>
        <w:tabs>
          <w:tab w:val="left" w:pos="533"/>
          <w:tab w:val="left" w:pos="1232"/>
          <w:tab w:val="left" w:pos="2021"/>
          <w:tab w:val="left" w:pos="3035"/>
          <w:tab w:val="left" w:pos="3629"/>
        </w:tabs>
      </w:pPr>
      <w:r w:rsidRPr="003A1D48">
        <w:rPr>
          <w:rStyle w:val="InterlineTextNumChar"/>
        </w:rPr>
        <w:t>032</w:t>
      </w:r>
      <w:r w:rsidR="00800AD8">
        <w:tab/>
        <w:t>îakua</w:t>
      </w:r>
      <w:r w:rsidR="00800AD8">
        <w:tab/>
        <w:t>tiaken</w:t>
      </w:r>
      <w:r w:rsidR="00800AD8">
        <w:tab/>
        <w:t>nakuya</w:t>
      </w:r>
      <w:r w:rsidR="00800AD8">
        <w:tab/>
        <w:t>ken</w:t>
      </w:r>
      <w:r w:rsidR="00800AD8">
        <w:tab/>
        <w:t>aravats.</w:t>
      </w:r>
    </w:p>
    <w:p w14:paraId="57AFE948" w14:textId="77777777" w:rsidR="00800AD8" w:rsidRDefault="00800AD8" w:rsidP="00D53F18">
      <w:pPr>
        <w:pStyle w:val="InterlineGlossWithTrans"/>
        <w:tabs>
          <w:tab w:val="left" w:pos="533"/>
          <w:tab w:val="left" w:pos="1232"/>
          <w:tab w:val="left" w:pos="2021"/>
          <w:tab w:val="left" w:pos="3035"/>
          <w:tab w:val="left" w:pos="3629"/>
        </w:tabs>
      </w:pPr>
      <w:r>
        <w:tab/>
        <w:t>îakua</w:t>
      </w:r>
      <w:r>
        <w:tab/>
        <w:t>ti-aken</w:t>
      </w:r>
      <w:r>
        <w:tab/>
        <w:t>na-kuya</w:t>
      </w:r>
      <w:r>
        <w:tab/>
        <w:t>aken</w:t>
      </w:r>
      <w:r>
        <w:tab/>
        <w:t>a-ravats</w:t>
      </w:r>
    </w:p>
    <w:p w14:paraId="1295585C" w14:textId="77777777" w:rsidR="00800AD8" w:rsidRDefault="00800AD8" w:rsidP="00D53F18">
      <w:pPr>
        <w:pStyle w:val="InterlineTransNoFree"/>
        <w:tabs>
          <w:tab w:val="left" w:pos="1232"/>
          <w:tab w:val="left" w:pos="2021"/>
          <w:tab w:val="left" w:pos="3035"/>
          <w:tab w:val="left" w:pos="3629"/>
          <w:tab w:val="right" w:pos="8787"/>
        </w:tabs>
      </w:pPr>
      <w:r>
        <w:tab/>
        <w:t>but</w:t>
      </w:r>
      <w:r>
        <w:tab/>
      </w:r>
      <w:r>
        <w:rPr>
          <w:smallCaps/>
        </w:rPr>
        <w:t>f-</w:t>
      </w:r>
      <w:r>
        <w:t>I</w:t>
      </w:r>
      <w:r>
        <w:tab/>
      </w:r>
      <w:r>
        <w:rPr>
          <w:smallCaps/>
        </w:rPr>
        <w:t>stat</w:t>
      </w:r>
      <w:r>
        <w:t>-bad</w:t>
      </w:r>
      <w:r>
        <w:tab/>
      </w:r>
      <w:r w:rsidR="000D5EFB" w:rsidRPr="000D5EFB">
        <w:rPr>
          <w:smallCaps/>
        </w:rPr>
        <w:t>f.I</w:t>
      </w:r>
      <w:r>
        <w:tab/>
      </w:r>
      <w:r>
        <w:rPr>
          <w:smallCaps/>
        </w:rPr>
        <w:t>c-</w:t>
      </w:r>
      <w:r>
        <w:t>true</w:t>
      </w:r>
      <w:r w:rsidR="00D53F18">
        <w:tab/>
        <w:t>But I was very bad.</w:t>
      </w:r>
    </w:p>
    <w:p w14:paraId="066B75CD" w14:textId="77777777" w:rsidR="00800AD8" w:rsidRDefault="00DC1AE0" w:rsidP="00D53F18">
      <w:pPr>
        <w:pStyle w:val="InterlineText"/>
        <w:tabs>
          <w:tab w:val="left" w:pos="533"/>
          <w:tab w:val="left" w:pos="917"/>
          <w:tab w:val="left" w:pos="2006"/>
          <w:tab w:val="left" w:pos="2780"/>
          <w:tab w:val="left" w:pos="3224"/>
          <w:tab w:val="left" w:pos="4028"/>
          <w:tab w:val="left" w:pos="4292"/>
          <w:tab w:val="left" w:pos="4736"/>
        </w:tabs>
      </w:pPr>
      <w:r w:rsidRPr="003A1D48">
        <w:rPr>
          <w:rStyle w:val="InterlineTextNumChar"/>
        </w:rPr>
        <w:t>033</w:t>
      </w:r>
      <w:r w:rsidR="00800AD8">
        <w:tab/>
        <w:t>ku</w:t>
      </w:r>
      <w:r w:rsidR="00800AD8">
        <w:tab/>
        <w:t>djinukul</w:t>
      </w:r>
      <w:r w:rsidR="00800AD8">
        <w:tab/>
        <w:t>anga</w:t>
      </w:r>
      <w:r w:rsidR="00800AD8">
        <w:tab/>
        <w:t>ti</w:t>
      </w:r>
      <w:r w:rsidR="00800AD8">
        <w:tab/>
        <w:t>kina</w:t>
      </w:r>
      <w:r w:rsidR="00800AD8">
        <w:tab/>
        <w:t>a</w:t>
      </w:r>
      <w:r w:rsidR="00800AD8">
        <w:tab/>
        <w:t>ku</w:t>
      </w:r>
      <w:r w:rsidR="00800AD8">
        <w:tab/>
        <w:t>kaka.</w:t>
      </w:r>
    </w:p>
    <w:p w14:paraId="6392EBAC" w14:textId="77777777" w:rsidR="00800AD8" w:rsidRDefault="00800AD8" w:rsidP="00D53F18">
      <w:pPr>
        <w:pStyle w:val="InterlineGlossWithTrans"/>
        <w:tabs>
          <w:tab w:val="left" w:pos="533"/>
          <w:tab w:val="left" w:pos="917"/>
          <w:tab w:val="left" w:pos="2006"/>
          <w:tab w:val="left" w:pos="2780"/>
          <w:tab w:val="left" w:pos="3224"/>
          <w:tab w:val="left" w:pos="4028"/>
          <w:tab w:val="left" w:pos="4292"/>
          <w:tab w:val="left" w:pos="4736"/>
        </w:tabs>
      </w:pPr>
      <w:r>
        <w:tab/>
        <w:t>ku</w:t>
      </w:r>
      <w:r>
        <w:tab/>
        <w:t>in=djukul</w:t>
      </w:r>
      <w:r>
        <w:tab/>
        <w:t>anga</w:t>
      </w:r>
      <w:r>
        <w:tab/>
        <w:t>ti</w:t>
      </w:r>
      <w:r>
        <w:tab/>
        <w:t>kina</w:t>
      </w:r>
      <w:r>
        <w:tab/>
        <w:t>a</w:t>
      </w:r>
      <w:r>
        <w:tab/>
        <w:t>ku</w:t>
      </w:r>
      <w:r>
        <w:tab/>
        <w:t>kaka</w:t>
      </w:r>
    </w:p>
    <w:p w14:paraId="16681A27" w14:textId="77777777" w:rsidR="00800AD8" w:rsidRDefault="00800AD8" w:rsidP="00D53F18">
      <w:pPr>
        <w:pStyle w:val="InterlineTransNoFree"/>
        <w:tabs>
          <w:tab w:val="left" w:pos="917"/>
          <w:tab w:val="left" w:pos="2006"/>
          <w:tab w:val="left" w:pos="2780"/>
          <w:tab w:val="left" w:pos="3224"/>
          <w:tab w:val="left" w:pos="4028"/>
          <w:tab w:val="left" w:pos="4292"/>
          <w:tab w:val="left" w:pos="4736"/>
          <w:tab w:val="right" w:pos="8787"/>
        </w:tabs>
      </w:pPr>
      <w:r>
        <w:tab/>
        <w:t>I</w:t>
      </w:r>
      <w:r>
        <w:tab/>
      </w:r>
      <w:r>
        <w:rPr>
          <w:smallCaps/>
        </w:rPr>
        <w:t>perf</w:t>
      </w:r>
      <w:r>
        <w:t>=beat</w:t>
      </w:r>
      <w:r>
        <w:tab/>
        <w:t>indeed</w:t>
      </w:r>
      <w:r>
        <w:tab/>
      </w:r>
      <w:r>
        <w:rPr>
          <w:smallCaps/>
        </w:rPr>
        <w:t>f.h</w:t>
      </w:r>
      <w:r>
        <w:tab/>
        <w:t>mother</w:t>
      </w:r>
      <w:r>
        <w:rPr>
          <w:smallCaps/>
        </w:rPr>
        <w:tab/>
        <w:t>c</w:t>
      </w:r>
      <w:r>
        <w:rPr>
          <w:smallCaps/>
        </w:rPr>
        <w:tab/>
      </w:r>
      <w:r>
        <w:t>my</w:t>
      </w:r>
      <w:r>
        <w:tab/>
        <w:t>sibling</w:t>
      </w:r>
      <w:r w:rsidR="00D53F18">
        <w:tab/>
        <w:t>I hit my mother and my siblings.</w:t>
      </w:r>
    </w:p>
    <w:p w14:paraId="32BFF687" w14:textId="77777777" w:rsidR="00800AD8" w:rsidRDefault="00DC1AE0" w:rsidP="00D53F18">
      <w:pPr>
        <w:pStyle w:val="InterlineText"/>
        <w:tabs>
          <w:tab w:val="left" w:pos="533"/>
          <w:tab w:val="left" w:pos="1547"/>
          <w:tab w:val="left" w:pos="2141"/>
        </w:tabs>
      </w:pPr>
      <w:r w:rsidRPr="003A1D48">
        <w:rPr>
          <w:rStyle w:val="InterlineTextNumChar"/>
        </w:rPr>
        <w:t>034</w:t>
      </w:r>
      <w:r w:rsidR="00800AD8">
        <w:tab/>
        <w:t>nakuya</w:t>
      </w:r>
      <w:r w:rsidR="00800AD8">
        <w:tab/>
        <w:t>ken</w:t>
      </w:r>
      <w:r w:rsidR="00800AD8">
        <w:tab/>
        <w:t>aravats.</w:t>
      </w:r>
    </w:p>
    <w:p w14:paraId="096160E7" w14:textId="77777777" w:rsidR="00800AD8" w:rsidRDefault="00800AD8" w:rsidP="00D53F18">
      <w:pPr>
        <w:pStyle w:val="InterlineGlossWithTrans"/>
        <w:tabs>
          <w:tab w:val="left" w:pos="533"/>
          <w:tab w:val="left" w:pos="1547"/>
          <w:tab w:val="left" w:pos="2141"/>
        </w:tabs>
      </w:pPr>
      <w:r>
        <w:tab/>
        <w:t>na-kuya</w:t>
      </w:r>
      <w:r>
        <w:tab/>
        <w:t>aken</w:t>
      </w:r>
      <w:r>
        <w:tab/>
        <w:t>a-ravats</w:t>
      </w:r>
    </w:p>
    <w:p w14:paraId="77CF38CF" w14:textId="77777777" w:rsidR="00800AD8" w:rsidRDefault="00800AD8" w:rsidP="00D53F18">
      <w:pPr>
        <w:pStyle w:val="InterlineTransNoFree"/>
        <w:tabs>
          <w:tab w:val="left" w:pos="1547"/>
          <w:tab w:val="left" w:pos="2141"/>
          <w:tab w:val="right" w:pos="8787"/>
        </w:tabs>
      </w:pPr>
      <w:r>
        <w:tab/>
      </w:r>
      <w:r>
        <w:rPr>
          <w:smallCaps/>
        </w:rPr>
        <w:t>stat</w:t>
      </w:r>
      <w:r>
        <w:t>-bad</w:t>
      </w:r>
      <w:r>
        <w:tab/>
      </w:r>
      <w:r w:rsidR="000D5EFB" w:rsidRPr="000D5EFB">
        <w:rPr>
          <w:smallCaps/>
        </w:rPr>
        <w:t>f.I</w:t>
      </w:r>
      <w:r>
        <w:tab/>
      </w:r>
      <w:r>
        <w:rPr>
          <w:smallCaps/>
        </w:rPr>
        <w:t>c-</w:t>
      </w:r>
      <w:r>
        <w:t>true</w:t>
      </w:r>
      <w:r w:rsidR="00D53F18">
        <w:tab/>
        <w:t>I was very bad.</w:t>
      </w:r>
    </w:p>
    <w:p w14:paraId="63C3548F" w14:textId="77777777" w:rsidR="00800AD8" w:rsidRDefault="00DC1AE0" w:rsidP="00D53F18">
      <w:pPr>
        <w:pStyle w:val="InterlineText"/>
        <w:tabs>
          <w:tab w:val="left" w:pos="533"/>
          <w:tab w:val="left" w:pos="1232"/>
          <w:tab w:val="left" w:pos="2141"/>
          <w:tab w:val="left" w:pos="2645"/>
          <w:tab w:val="left" w:pos="3089"/>
          <w:tab w:val="left" w:pos="5588"/>
          <w:tab w:val="left" w:pos="6527"/>
          <w:tab w:val="left" w:pos="7121"/>
        </w:tabs>
      </w:pPr>
      <w:r w:rsidRPr="003A1D48">
        <w:rPr>
          <w:rStyle w:val="InterlineTextNumChar"/>
        </w:rPr>
        <w:t>035</w:t>
      </w:r>
      <w:r w:rsidR="00800AD8">
        <w:tab/>
        <w:t>îakua</w:t>
      </w:r>
      <w:r w:rsidR="00800AD8">
        <w:tab/>
        <w:t>tutsu</w:t>
      </w:r>
      <w:r w:rsidR="00800AD8">
        <w:tab/>
        <w:t>tu</w:t>
      </w:r>
      <w:r w:rsidR="00800AD8">
        <w:tab/>
        <w:t>ku</w:t>
      </w:r>
      <w:r w:rsidR="00800AD8">
        <w:tab/>
        <w:t>kinasinzian</w:t>
      </w:r>
      <w:r w:rsidR="00800AD8">
        <w:tab/>
        <w:t>inika</w:t>
      </w:r>
      <w:r w:rsidR="00800AD8">
        <w:tab/>
        <w:t>ken</w:t>
      </w:r>
      <w:r w:rsidR="00800AD8">
        <w:tab/>
        <w:t>a</w:t>
      </w:r>
    </w:p>
    <w:p w14:paraId="578FD96D" w14:textId="77777777" w:rsidR="00800AD8" w:rsidRDefault="00800AD8" w:rsidP="00D53F18">
      <w:pPr>
        <w:pStyle w:val="InterlineGlossWithTrans"/>
        <w:tabs>
          <w:tab w:val="left" w:pos="533"/>
          <w:tab w:val="left" w:pos="1232"/>
          <w:tab w:val="left" w:pos="2141"/>
          <w:tab w:val="left" w:pos="2645"/>
          <w:tab w:val="left" w:pos="3089"/>
          <w:tab w:val="left" w:pos="5588"/>
          <w:tab w:val="left" w:pos="6527"/>
          <w:tab w:val="left" w:pos="7121"/>
        </w:tabs>
      </w:pPr>
      <w:r>
        <w:tab/>
        <w:t>îakua</w:t>
      </w:r>
      <w:r>
        <w:tab/>
        <w:t>tu-tsu</w:t>
      </w:r>
      <w:r>
        <w:tab/>
        <w:t>tu</w:t>
      </w:r>
      <w:r>
        <w:tab/>
        <w:t>ku</w:t>
      </w:r>
      <w:r>
        <w:tab/>
        <w:t>in=ka-sinzia-an</w:t>
      </w:r>
      <w:r>
        <w:tab/>
        <w:t>ini-ka</w:t>
      </w:r>
      <w:r>
        <w:tab/>
        <w:t>aken</w:t>
      </w:r>
      <w:r>
        <w:tab/>
        <w:t>a</w:t>
      </w:r>
    </w:p>
    <w:p w14:paraId="4494FE84" w14:textId="77777777" w:rsidR="00800AD8" w:rsidRDefault="00800AD8" w:rsidP="00D53F18">
      <w:pPr>
        <w:pStyle w:val="InterlineTransNoFree"/>
        <w:tabs>
          <w:tab w:val="left" w:pos="1232"/>
          <w:tab w:val="left" w:pos="2141"/>
          <w:tab w:val="left" w:pos="2645"/>
          <w:tab w:val="left" w:pos="3089"/>
          <w:tab w:val="left" w:pos="5588"/>
          <w:tab w:val="left" w:pos="6527"/>
          <w:tab w:val="left" w:pos="7121"/>
        </w:tabs>
        <w:rPr>
          <w:smallCaps/>
        </w:rPr>
      </w:pPr>
      <w:r>
        <w:tab/>
        <w:t>but</w:t>
      </w:r>
      <w:r>
        <w:tab/>
      </w:r>
      <w:r>
        <w:rPr>
          <w:smallCaps/>
        </w:rPr>
        <w:t>obl</w:t>
      </w:r>
      <w:r>
        <w:t>-this</w:t>
      </w:r>
      <w:r>
        <w:tab/>
      </w:r>
      <w:r>
        <w:rPr>
          <w:smallCaps/>
        </w:rPr>
        <w:t>obl</w:t>
      </w:r>
      <w:r>
        <w:tab/>
        <w:t>my</w:t>
      </w:r>
      <w:r>
        <w:tab/>
      </w:r>
      <w:r>
        <w:rPr>
          <w:smallCaps/>
        </w:rPr>
        <w:t>perf</w:t>
      </w:r>
      <w:r>
        <w:t>=main-believer-</w:t>
      </w:r>
      <w:r>
        <w:rPr>
          <w:smallCaps/>
        </w:rPr>
        <w:t>nom</w:t>
      </w:r>
      <w:r>
        <w:tab/>
        <w:t>not-after</w:t>
      </w:r>
      <w:r>
        <w:tab/>
      </w:r>
      <w:r w:rsidR="000D5EFB" w:rsidRPr="000D5EFB">
        <w:rPr>
          <w:smallCaps/>
        </w:rPr>
        <w:t>f.I</w:t>
      </w:r>
      <w:r>
        <w:rPr>
          <w:smallCaps/>
        </w:rPr>
        <w:tab/>
        <w:t>c</w:t>
      </w:r>
    </w:p>
    <w:p w14:paraId="22F4F894" w14:textId="77777777" w:rsidR="00800AD8" w:rsidRDefault="00800AD8" w:rsidP="00D53F18">
      <w:pPr>
        <w:pStyle w:val="InterlineText"/>
        <w:tabs>
          <w:tab w:val="left" w:pos="533"/>
          <w:tab w:val="left" w:pos="2297"/>
        </w:tabs>
      </w:pPr>
      <w:r>
        <w:lastRenderedPageBreak/>
        <w:tab/>
        <w:t>djemukudjukul</w:t>
      </w:r>
      <w:r>
        <w:tab/>
        <w:t>anga.</w:t>
      </w:r>
    </w:p>
    <w:p w14:paraId="2AF10B73" w14:textId="77777777" w:rsidR="00800AD8" w:rsidRDefault="00800AD8" w:rsidP="00D53F18">
      <w:pPr>
        <w:pStyle w:val="InterlineGlossWithTrans"/>
        <w:tabs>
          <w:tab w:val="left" w:pos="533"/>
          <w:tab w:val="left" w:pos="2297"/>
        </w:tabs>
      </w:pPr>
      <w:r>
        <w:tab/>
        <w:t>em=djuku-djukul</w:t>
      </w:r>
      <w:r>
        <w:tab/>
        <w:t>anga</w:t>
      </w:r>
    </w:p>
    <w:p w14:paraId="7C5111C4" w14:textId="77777777" w:rsidR="00800AD8" w:rsidRDefault="00800AD8" w:rsidP="00D53F18">
      <w:pPr>
        <w:pStyle w:val="InterlineTrans"/>
        <w:tabs>
          <w:tab w:val="left" w:pos="533"/>
          <w:tab w:val="left" w:pos="2297"/>
        </w:tabs>
      </w:pPr>
      <w:r>
        <w:tab/>
      </w:r>
      <w:r>
        <w:rPr>
          <w:smallCaps/>
        </w:rPr>
        <w:t>af</w:t>
      </w:r>
      <w:r>
        <w:t>=</w:t>
      </w:r>
      <w:r>
        <w:rPr>
          <w:smallCaps/>
        </w:rPr>
        <w:t>red</w:t>
      </w:r>
      <w:r>
        <w:t>-beat</w:t>
      </w:r>
      <w:r>
        <w:tab/>
        <w:t>indeed</w:t>
      </w:r>
    </w:p>
    <w:p w14:paraId="4D2387FC" w14:textId="77777777" w:rsidR="00800AD8" w:rsidRDefault="00800AD8" w:rsidP="00D53F18">
      <w:pPr>
        <w:pStyle w:val="InterlineFree"/>
      </w:pPr>
      <w:r>
        <w:t>But now since becoming a believer I don’t hit people any more.</w:t>
      </w:r>
    </w:p>
    <w:p w14:paraId="6724AB15" w14:textId="77777777" w:rsidR="00800AD8" w:rsidRDefault="00DE0E5A" w:rsidP="00D53F18">
      <w:pPr>
        <w:pStyle w:val="InterlineText"/>
        <w:tabs>
          <w:tab w:val="left" w:pos="533"/>
          <w:tab w:val="left" w:pos="2342"/>
          <w:tab w:val="left" w:pos="2936"/>
          <w:tab w:val="left" w:pos="3440"/>
          <w:tab w:val="left" w:pos="4079"/>
          <w:tab w:val="left" w:pos="4568"/>
        </w:tabs>
      </w:pPr>
      <w:r w:rsidRPr="003A1D48">
        <w:rPr>
          <w:rStyle w:val="InterlineTextNumChar"/>
        </w:rPr>
        <w:t>036</w:t>
      </w:r>
      <w:r w:rsidR="00800AD8">
        <w:tab/>
        <w:t>lemangdanga</w:t>
      </w:r>
      <w:r w:rsidR="00800AD8">
        <w:tab/>
        <w:t>ken</w:t>
      </w:r>
      <w:r w:rsidR="00800AD8">
        <w:tab/>
        <w:t>tua</w:t>
      </w:r>
      <w:r w:rsidR="00800AD8">
        <w:tab/>
        <w:t>tulu</w:t>
      </w:r>
      <w:r w:rsidR="00800AD8">
        <w:tab/>
        <w:t>nua</w:t>
      </w:r>
      <w:r w:rsidR="00800AD8">
        <w:tab/>
        <w:t>Tsemas.</w:t>
      </w:r>
    </w:p>
    <w:p w14:paraId="04C42AFC" w14:textId="77777777" w:rsidR="00800AD8" w:rsidRDefault="00800AD8" w:rsidP="00D53F18">
      <w:pPr>
        <w:pStyle w:val="InterlineGlossWithTrans"/>
        <w:tabs>
          <w:tab w:val="left" w:pos="533"/>
          <w:tab w:val="left" w:pos="2342"/>
          <w:tab w:val="left" w:pos="2936"/>
          <w:tab w:val="left" w:pos="3440"/>
          <w:tab w:val="left" w:pos="4079"/>
          <w:tab w:val="left" w:pos="4568"/>
        </w:tabs>
      </w:pPr>
      <w:r>
        <w:tab/>
        <w:t>em=langeda-anga</w:t>
      </w:r>
      <w:r>
        <w:tab/>
        <w:t>aken</w:t>
      </w:r>
      <w:r>
        <w:tab/>
        <w:t>tua</w:t>
      </w:r>
      <w:r>
        <w:tab/>
        <w:t>tulu</w:t>
      </w:r>
      <w:r>
        <w:tab/>
        <w:t>nua</w:t>
      </w:r>
      <w:r>
        <w:tab/>
        <w:t>Tsemas</w:t>
      </w:r>
    </w:p>
    <w:p w14:paraId="74B1BDAA" w14:textId="77777777" w:rsidR="00800AD8" w:rsidRDefault="00800AD8" w:rsidP="00D53F18">
      <w:pPr>
        <w:pStyle w:val="InterlineTransNoFree"/>
        <w:tabs>
          <w:tab w:val="left" w:pos="2342"/>
          <w:tab w:val="left" w:pos="2936"/>
          <w:tab w:val="left" w:pos="3440"/>
          <w:tab w:val="left" w:pos="4079"/>
          <w:tab w:val="left" w:pos="4568"/>
          <w:tab w:val="right" w:pos="8787"/>
        </w:tabs>
      </w:pPr>
      <w:r>
        <w:tab/>
      </w:r>
      <w:r>
        <w:rPr>
          <w:smallCaps/>
        </w:rPr>
        <w:t>af</w:t>
      </w:r>
      <w:r>
        <w:t>=hear-indeed</w:t>
      </w:r>
      <w:r>
        <w:tab/>
      </w:r>
      <w:r w:rsidR="000D5EFB" w:rsidRPr="000D5EFB">
        <w:rPr>
          <w:smallCaps/>
        </w:rPr>
        <w:t>f.I</w:t>
      </w:r>
      <w:r>
        <w:tab/>
      </w:r>
      <w:r>
        <w:rPr>
          <w:smallCaps/>
        </w:rPr>
        <w:t>obl</w:t>
      </w:r>
      <w:r>
        <w:tab/>
        <w:t>teach</w:t>
      </w:r>
      <w:r>
        <w:tab/>
        <w:t>of</w:t>
      </w:r>
      <w:r>
        <w:tab/>
        <w:t>God</w:t>
      </w:r>
      <w:r w:rsidR="00D53F18">
        <w:tab/>
        <w:t>Now I listen to the teaching of God.</w:t>
      </w:r>
    </w:p>
    <w:p w14:paraId="61C624D5" w14:textId="77777777" w:rsidR="00800AD8" w:rsidRDefault="00DE0E5A" w:rsidP="00D53F18">
      <w:pPr>
        <w:pStyle w:val="InterlineText"/>
        <w:tabs>
          <w:tab w:val="left" w:pos="533"/>
          <w:tab w:val="left" w:pos="2297"/>
          <w:tab w:val="left" w:pos="2891"/>
          <w:tab w:val="left" w:pos="3155"/>
          <w:tab w:val="left" w:pos="4184"/>
          <w:tab w:val="left" w:pos="4688"/>
        </w:tabs>
      </w:pPr>
      <w:r w:rsidRPr="003A1D48">
        <w:rPr>
          <w:rStyle w:val="InterlineTextNumChar"/>
        </w:rPr>
        <w:t>037</w:t>
      </w:r>
      <w:r w:rsidR="00800AD8">
        <w:tab/>
        <w:t>kisamuîanga</w:t>
      </w:r>
      <w:r w:rsidR="00800AD8">
        <w:tab/>
        <w:t>ken</w:t>
      </w:r>
      <w:r w:rsidR="00800AD8">
        <w:tab/>
        <w:t>a</w:t>
      </w:r>
      <w:r w:rsidR="00800AD8">
        <w:tab/>
        <w:t>semupu</w:t>
      </w:r>
      <w:r w:rsidR="00800AD8">
        <w:tab/>
        <w:t>tua</w:t>
      </w:r>
      <w:r w:rsidR="00800AD8">
        <w:tab/>
        <w:t>siisiu.</w:t>
      </w:r>
    </w:p>
    <w:p w14:paraId="097FE5CF" w14:textId="77777777" w:rsidR="00800AD8" w:rsidRDefault="00800AD8" w:rsidP="00D53F18">
      <w:pPr>
        <w:pStyle w:val="InterlineGlossWithTrans"/>
        <w:tabs>
          <w:tab w:val="left" w:pos="533"/>
          <w:tab w:val="left" w:pos="2297"/>
          <w:tab w:val="left" w:pos="2891"/>
          <w:tab w:val="left" w:pos="3155"/>
          <w:tab w:val="left" w:pos="4184"/>
          <w:tab w:val="left" w:pos="4688"/>
        </w:tabs>
      </w:pPr>
      <w:r>
        <w:tab/>
        <w:t>ki-samuîa-anga</w:t>
      </w:r>
      <w:r>
        <w:tab/>
        <w:t>aken</w:t>
      </w:r>
      <w:r>
        <w:tab/>
        <w:t>a</w:t>
      </w:r>
      <w:r>
        <w:tab/>
        <w:t>em=supu</w:t>
      </w:r>
      <w:r>
        <w:tab/>
        <w:t>tua</w:t>
      </w:r>
      <w:r>
        <w:tab/>
        <w:t>siisiu</w:t>
      </w:r>
    </w:p>
    <w:p w14:paraId="0A9FF54B" w14:textId="77777777" w:rsidR="00800AD8" w:rsidRDefault="00800AD8" w:rsidP="00D53F18">
      <w:pPr>
        <w:pStyle w:val="InterlineTransNoFree"/>
        <w:tabs>
          <w:tab w:val="left" w:pos="2297"/>
          <w:tab w:val="left" w:pos="2891"/>
          <w:tab w:val="left" w:pos="3155"/>
          <w:tab w:val="left" w:pos="4184"/>
          <w:tab w:val="left" w:pos="4688"/>
          <w:tab w:val="right" w:pos="8787"/>
        </w:tabs>
      </w:pPr>
      <w:r>
        <w:tab/>
        <w:t>do-urgent-indeed</w:t>
      </w:r>
      <w:r>
        <w:tab/>
      </w:r>
      <w:r w:rsidR="000D5EFB" w:rsidRPr="000D5EFB">
        <w:rPr>
          <w:smallCaps/>
        </w:rPr>
        <w:t>f.I</w:t>
      </w:r>
      <w:r>
        <w:rPr>
          <w:smallCaps/>
        </w:rPr>
        <w:tab/>
        <w:t>c</w:t>
      </w:r>
      <w:r>
        <w:rPr>
          <w:smallCaps/>
        </w:rPr>
        <w:tab/>
        <w:t>af</w:t>
      </w:r>
      <w:r>
        <w:t>=count</w:t>
      </w:r>
      <w:r>
        <w:tab/>
      </w:r>
      <w:r>
        <w:rPr>
          <w:smallCaps/>
        </w:rPr>
        <w:t>obl</w:t>
      </w:r>
      <w:r>
        <w:tab/>
        <w:t>Bible</w:t>
      </w:r>
      <w:r w:rsidR="00D53F18">
        <w:tab/>
        <w:t>I read the Bible frequently.</w:t>
      </w:r>
    </w:p>
    <w:p w14:paraId="3591EF7A" w14:textId="77777777" w:rsidR="00D53F18" w:rsidRDefault="00DE0E5A" w:rsidP="00D53F18">
      <w:pPr>
        <w:pStyle w:val="InterlineText"/>
        <w:tabs>
          <w:tab w:val="left" w:pos="533"/>
          <w:tab w:val="left" w:pos="1022"/>
          <w:tab w:val="left" w:pos="2141"/>
          <w:tab w:val="left" w:pos="2735"/>
          <w:tab w:val="left" w:pos="3239"/>
          <w:tab w:val="left" w:pos="4418"/>
          <w:tab w:val="left" w:pos="4922"/>
          <w:tab w:val="left" w:pos="5846"/>
          <w:tab w:val="left" w:pos="6650"/>
          <w:tab w:val="left" w:pos="7154"/>
        </w:tabs>
      </w:pPr>
      <w:r w:rsidRPr="003A1D48">
        <w:rPr>
          <w:rStyle w:val="InterlineTextNumChar"/>
        </w:rPr>
        <w:t>038</w:t>
      </w:r>
      <w:r w:rsidR="00800AD8">
        <w:tab/>
        <w:t>qau</w:t>
      </w:r>
      <w:r w:rsidR="00800AD8">
        <w:tab/>
        <w:t>kemîang</w:t>
      </w:r>
      <w:r w:rsidR="00800AD8">
        <w:tab/>
        <w:t>aken</w:t>
      </w:r>
      <w:r w:rsidR="00800AD8">
        <w:tab/>
        <w:t>tua</w:t>
      </w:r>
      <w:r w:rsidR="00800AD8">
        <w:tab/>
        <w:t>kiîivak</w:t>
      </w:r>
      <w:r w:rsidR="00800AD8">
        <w:tab/>
        <w:t>tua</w:t>
      </w:r>
      <w:r w:rsidR="00800AD8">
        <w:tab/>
        <w:t>tja</w:t>
      </w:r>
      <w:r w:rsidR="00800AD8">
        <w:tab/>
        <w:t>kina</w:t>
      </w:r>
      <w:r w:rsidR="00800AD8">
        <w:tab/>
        <w:t>tua</w:t>
      </w:r>
      <w:r w:rsidR="00D53F18">
        <w:tab/>
        <w:t>timaimanga.</w:t>
      </w:r>
    </w:p>
    <w:p w14:paraId="3A9CDBC2" w14:textId="77777777" w:rsidR="00800AD8" w:rsidRDefault="00800AD8" w:rsidP="00D53F18">
      <w:pPr>
        <w:pStyle w:val="InterlineGlossWithTrans"/>
        <w:tabs>
          <w:tab w:val="left" w:pos="533"/>
          <w:tab w:val="left" w:pos="1022"/>
          <w:tab w:val="left" w:pos="2141"/>
          <w:tab w:val="left" w:pos="2735"/>
          <w:tab w:val="left" w:pos="3239"/>
          <w:tab w:val="left" w:pos="4418"/>
          <w:tab w:val="left" w:pos="4922"/>
          <w:tab w:val="left" w:pos="5846"/>
          <w:tab w:val="left" w:pos="6650"/>
          <w:tab w:val="left" w:pos="7154"/>
        </w:tabs>
      </w:pPr>
      <w:r>
        <w:tab/>
        <w:t>qau</w:t>
      </w:r>
      <w:r>
        <w:tab/>
        <w:t>m=keîang</w:t>
      </w:r>
      <w:r>
        <w:tab/>
        <w:t>aken</w:t>
      </w:r>
      <w:r>
        <w:tab/>
        <w:t>tua</w:t>
      </w:r>
      <w:r>
        <w:tab/>
        <w:t>ki-îivak</w:t>
      </w:r>
      <w:r>
        <w:tab/>
        <w:t>tua</w:t>
      </w:r>
      <w:r>
        <w:tab/>
        <w:t>tja</w:t>
      </w:r>
      <w:r>
        <w:tab/>
        <w:t>kina</w:t>
      </w:r>
      <w:r>
        <w:tab/>
        <w:t>tua</w:t>
      </w:r>
      <w:r w:rsidR="00D53F18">
        <w:tab/>
        <w:t>ti-ima-ima-anga</w:t>
      </w:r>
    </w:p>
    <w:p w14:paraId="2EA78369" w14:textId="77777777" w:rsidR="00800AD8" w:rsidRDefault="00800AD8" w:rsidP="00D53F18">
      <w:pPr>
        <w:pStyle w:val="InterlineTrans"/>
        <w:tabs>
          <w:tab w:val="left" w:pos="533"/>
          <w:tab w:val="left" w:pos="1022"/>
          <w:tab w:val="left" w:pos="2141"/>
          <w:tab w:val="left" w:pos="2735"/>
          <w:tab w:val="left" w:pos="3239"/>
          <w:tab w:val="left" w:pos="4418"/>
          <w:tab w:val="left" w:pos="4922"/>
          <w:tab w:val="left" w:pos="5846"/>
          <w:tab w:val="left" w:pos="6650"/>
          <w:tab w:val="left" w:pos="7154"/>
        </w:tabs>
      </w:pPr>
      <w:r>
        <w:tab/>
        <w:t>so</w:t>
      </w:r>
      <w:r>
        <w:tab/>
      </w:r>
      <w:r>
        <w:rPr>
          <w:smallCaps/>
        </w:rPr>
        <w:t>af</w:t>
      </w:r>
      <w:r>
        <w:t>=know</w:t>
      </w:r>
      <w:r>
        <w:tab/>
      </w:r>
      <w:r w:rsidR="000D5EFB" w:rsidRPr="000D5EFB">
        <w:rPr>
          <w:smallCaps/>
        </w:rPr>
        <w:t>f.I</w:t>
      </w:r>
      <w:r>
        <w:tab/>
      </w:r>
      <w:r>
        <w:rPr>
          <w:smallCaps/>
        </w:rPr>
        <w:t>obl</w:t>
      </w:r>
      <w:r>
        <w:tab/>
        <w:t>do-care.for</w:t>
      </w:r>
      <w:r>
        <w:tab/>
      </w:r>
      <w:r>
        <w:rPr>
          <w:smallCaps/>
        </w:rPr>
        <w:t>obl</w:t>
      </w:r>
      <w:r>
        <w:tab/>
        <w:t>our(</w:t>
      </w:r>
      <w:r>
        <w:rPr>
          <w:smallCaps/>
        </w:rPr>
        <w:t>inc</w:t>
      </w:r>
      <w:r>
        <w:t>)</w:t>
      </w:r>
      <w:r>
        <w:tab/>
        <w:t>mother</w:t>
      </w:r>
      <w:r>
        <w:tab/>
      </w:r>
      <w:r>
        <w:rPr>
          <w:smallCaps/>
        </w:rPr>
        <w:t>obl</w:t>
      </w:r>
      <w:r w:rsidR="00D53F18">
        <w:tab/>
        <w:t>?-</w:t>
      </w:r>
      <w:r w:rsidR="00D53F18">
        <w:rPr>
          <w:smallCaps/>
        </w:rPr>
        <w:t>red</w:t>
      </w:r>
      <w:r w:rsidR="00D53F18">
        <w:t>-who-indeed</w:t>
      </w:r>
    </w:p>
    <w:p w14:paraId="6B691621" w14:textId="77777777" w:rsidR="00800AD8" w:rsidRDefault="00800AD8">
      <w:pPr>
        <w:pStyle w:val="InterlineFree"/>
      </w:pPr>
      <w:r>
        <w:t>I know about loving our mothers and everyone.</w:t>
      </w:r>
    </w:p>
    <w:p w14:paraId="3982D8AA" w14:textId="77777777" w:rsidR="00800AD8" w:rsidRDefault="00DE0E5A" w:rsidP="003F14DE">
      <w:pPr>
        <w:pStyle w:val="InterlineText"/>
        <w:tabs>
          <w:tab w:val="left" w:pos="533"/>
          <w:tab w:val="left" w:pos="1097"/>
          <w:tab w:val="left" w:pos="2786"/>
          <w:tab w:val="left" w:pos="3755"/>
          <w:tab w:val="left" w:pos="4619"/>
          <w:tab w:val="left" w:pos="5108"/>
          <w:tab w:val="left" w:pos="5552"/>
          <w:tab w:val="left" w:pos="6326"/>
          <w:tab w:val="left" w:pos="7325"/>
        </w:tabs>
      </w:pPr>
      <w:r w:rsidRPr="003A1D48">
        <w:rPr>
          <w:rStyle w:val="InterlineTextNumChar"/>
        </w:rPr>
        <w:t>039</w:t>
      </w:r>
      <w:r w:rsidR="00800AD8">
        <w:tab/>
        <w:t>ka</w:t>
      </w:r>
      <w:r w:rsidR="00800AD8">
        <w:tab/>
        <w:t>sangasangasan</w:t>
      </w:r>
      <w:r w:rsidR="00800AD8">
        <w:tab/>
        <w:t>kisan</w:t>
      </w:r>
      <w:r w:rsidR="00800AD8">
        <w:tab/>
        <w:t>sinzia</w:t>
      </w:r>
      <w:r w:rsidR="00800AD8">
        <w:tab/>
        <w:t>zua</w:t>
      </w:r>
      <w:r w:rsidR="00800AD8">
        <w:tab/>
        <w:t>ku</w:t>
      </w:r>
      <w:r w:rsidR="00800AD8">
        <w:tab/>
        <w:t>kaka</w:t>
      </w:r>
      <w:r w:rsidR="003F14DE">
        <w:tab/>
        <w:t>ma÷usa,</w:t>
      </w:r>
      <w:r w:rsidR="003F14DE">
        <w:tab/>
        <w:t>sanaka</w:t>
      </w:r>
    </w:p>
    <w:p w14:paraId="6BBEC227" w14:textId="77777777" w:rsidR="00800AD8" w:rsidRDefault="00800AD8" w:rsidP="003F14DE">
      <w:pPr>
        <w:pStyle w:val="InterlineGlossWithTrans"/>
        <w:tabs>
          <w:tab w:val="left" w:pos="533"/>
          <w:tab w:val="left" w:pos="1097"/>
          <w:tab w:val="left" w:pos="2786"/>
          <w:tab w:val="left" w:pos="3755"/>
          <w:tab w:val="left" w:pos="4619"/>
          <w:tab w:val="left" w:pos="5108"/>
          <w:tab w:val="left" w:pos="5552"/>
          <w:tab w:val="left" w:pos="6326"/>
          <w:tab w:val="left" w:pos="7325"/>
        </w:tabs>
      </w:pPr>
      <w:r>
        <w:tab/>
        <w:t>ka</w:t>
      </w:r>
      <w:r>
        <w:tab/>
        <w:t>sanga-sangas-an</w:t>
      </w:r>
      <w:r>
        <w:tab/>
        <w:t>ki-sane</w:t>
      </w:r>
      <w:r>
        <w:tab/>
        <w:t>sinzia</w:t>
      </w:r>
      <w:r>
        <w:tab/>
        <w:t>zua</w:t>
      </w:r>
      <w:r>
        <w:tab/>
        <w:t>ku</w:t>
      </w:r>
      <w:r>
        <w:tab/>
        <w:t>kaka</w:t>
      </w:r>
      <w:r w:rsidR="003F14DE">
        <w:tab/>
        <w:t>ma-÷usa</w:t>
      </w:r>
      <w:r w:rsidR="003F14DE">
        <w:tab/>
        <w:t>sa-na-ka</w:t>
      </w:r>
    </w:p>
    <w:p w14:paraId="102B4E8D" w14:textId="77777777" w:rsidR="00800AD8" w:rsidRDefault="00800AD8" w:rsidP="003F14DE">
      <w:pPr>
        <w:pStyle w:val="InterlineTransNoFree"/>
        <w:tabs>
          <w:tab w:val="left" w:pos="1097"/>
          <w:tab w:val="left" w:pos="2786"/>
          <w:tab w:val="left" w:pos="3755"/>
          <w:tab w:val="left" w:pos="4619"/>
          <w:tab w:val="left" w:pos="5108"/>
          <w:tab w:val="left" w:pos="5552"/>
          <w:tab w:val="left" w:pos="6326"/>
          <w:tab w:val="left" w:pos="7325"/>
        </w:tabs>
      </w:pPr>
      <w:r>
        <w:tab/>
        <w:t>after</w:t>
      </w:r>
      <w:r>
        <w:tab/>
      </w:r>
      <w:r>
        <w:rPr>
          <w:smallCaps/>
        </w:rPr>
        <w:t>red</w:t>
      </w:r>
      <w:r>
        <w:t>-first-</w:t>
      </w:r>
      <w:r>
        <w:rPr>
          <w:smallCaps/>
        </w:rPr>
        <w:t>nom</w:t>
      </w:r>
      <w:r>
        <w:tab/>
        <w:t>do-make</w:t>
      </w:r>
      <w:r>
        <w:tab/>
        <w:t>believer</w:t>
      </w:r>
      <w:r>
        <w:tab/>
        <w:t>that</w:t>
      </w:r>
      <w:r>
        <w:tab/>
        <w:t>my</w:t>
      </w:r>
      <w:r>
        <w:tab/>
        <w:t>sibling</w:t>
      </w:r>
      <w:r w:rsidR="003F14DE">
        <w:tab/>
      </w:r>
      <w:r w:rsidR="003F14DE">
        <w:rPr>
          <w:smallCaps/>
        </w:rPr>
        <w:t>num</w:t>
      </w:r>
      <w:r w:rsidR="003F14DE">
        <w:t>-two</w:t>
      </w:r>
      <w:r w:rsidR="003F14DE">
        <w:tab/>
        <w:t>and-then-after</w:t>
      </w:r>
    </w:p>
    <w:p w14:paraId="68713EC7" w14:textId="77777777" w:rsidR="00800AD8" w:rsidRDefault="00800AD8" w:rsidP="003F14DE">
      <w:pPr>
        <w:pStyle w:val="InterlineText"/>
        <w:tabs>
          <w:tab w:val="left" w:pos="533"/>
          <w:tab w:val="left" w:pos="977"/>
        </w:tabs>
      </w:pPr>
      <w:r>
        <w:tab/>
        <w:t>ti</w:t>
      </w:r>
      <w:r>
        <w:tab/>
        <w:t>kina.</w:t>
      </w:r>
    </w:p>
    <w:p w14:paraId="5B82440A" w14:textId="77777777" w:rsidR="00800AD8" w:rsidRDefault="00800AD8" w:rsidP="003F14DE">
      <w:pPr>
        <w:pStyle w:val="InterlineGlossWithTrans"/>
        <w:tabs>
          <w:tab w:val="left" w:pos="533"/>
          <w:tab w:val="left" w:pos="977"/>
        </w:tabs>
      </w:pPr>
      <w:r>
        <w:tab/>
        <w:t>ti</w:t>
      </w:r>
      <w:r>
        <w:tab/>
        <w:t>kina</w:t>
      </w:r>
    </w:p>
    <w:p w14:paraId="2F79151E" w14:textId="77777777" w:rsidR="00800AD8" w:rsidRDefault="00800AD8" w:rsidP="003F14DE">
      <w:pPr>
        <w:pStyle w:val="InterlineTransNoFree"/>
        <w:tabs>
          <w:tab w:val="left" w:pos="977"/>
          <w:tab w:val="right" w:pos="8789"/>
        </w:tabs>
      </w:pPr>
      <w:r>
        <w:tab/>
      </w:r>
      <w:r>
        <w:rPr>
          <w:smallCaps/>
        </w:rPr>
        <w:t>f.h</w:t>
      </w:r>
      <w:r>
        <w:tab/>
        <w:t>mother</w:t>
      </w:r>
      <w:r w:rsidR="003F14DE">
        <w:tab/>
        <w:t>At first my two siblings became believers, and then my mother.</w:t>
      </w:r>
    </w:p>
    <w:p w14:paraId="532BDF70" w14:textId="77777777" w:rsidR="00800AD8" w:rsidRDefault="00DE0E5A" w:rsidP="003F14DE">
      <w:pPr>
        <w:pStyle w:val="InterlineText"/>
        <w:tabs>
          <w:tab w:val="left" w:pos="533"/>
          <w:tab w:val="left" w:pos="1397"/>
          <w:tab w:val="left" w:pos="1871"/>
          <w:tab w:val="left" w:pos="2360"/>
          <w:tab w:val="left" w:pos="2804"/>
          <w:tab w:val="left" w:pos="3578"/>
          <w:tab w:val="left" w:pos="4547"/>
        </w:tabs>
      </w:pPr>
      <w:r w:rsidRPr="003A1D48">
        <w:rPr>
          <w:rStyle w:val="InterlineTextNumChar"/>
        </w:rPr>
        <w:t>040</w:t>
      </w:r>
      <w:r w:rsidR="00800AD8">
        <w:tab/>
        <w:t>“kaka,”</w:t>
      </w:r>
      <w:r w:rsidR="00800AD8">
        <w:tab/>
        <w:t>aya</w:t>
      </w:r>
      <w:r w:rsidR="00800AD8">
        <w:tab/>
        <w:t>zua</w:t>
      </w:r>
      <w:r w:rsidR="00800AD8">
        <w:tab/>
        <w:t>ku</w:t>
      </w:r>
      <w:r w:rsidR="00800AD8">
        <w:tab/>
        <w:t>kaka,</w:t>
      </w:r>
      <w:r w:rsidR="00800AD8">
        <w:tab/>
        <w:t>“kisan</w:t>
      </w:r>
      <w:r w:rsidR="00800AD8">
        <w:tab/>
        <w:t>sinzia-u.</w:t>
      </w:r>
    </w:p>
    <w:p w14:paraId="5527A6B9" w14:textId="77777777" w:rsidR="00800AD8" w:rsidRDefault="00800AD8" w:rsidP="003F14DE">
      <w:pPr>
        <w:pStyle w:val="InterlineGlossWithTrans"/>
        <w:tabs>
          <w:tab w:val="left" w:pos="533"/>
          <w:tab w:val="left" w:pos="1397"/>
          <w:tab w:val="left" w:pos="1871"/>
          <w:tab w:val="left" w:pos="2360"/>
          <w:tab w:val="left" w:pos="2804"/>
          <w:tab w:val="left" w:pos="3578"/>
          <w:tab w:val="left" w:pos="4547"/>
        </w:tabs>
      </w:pPr>
      <w:r>
        <w:tab/>
        <w:t>kaka</w:t>
      </w:r>
      <w:r>
        <w:tab/>
        <w:t>aya</w:t>
      </w:r>
      <w:r>
        <w:tab/>
        <w:t>zua</w:t>
      </w:r>
      <w:r>
        <w:tab/>
        <w:t>ku</w:t>
      </w:r>
      <w:r>
        <w:tab/>
        <w:t>kaka</w:t>
      </w:r>
      <w:r>
        <w:tab/>
        <w:t>ki-sane</w:t>
      </w:r>
      <w:r>
        <w:tab/>
        <w:t>sinzia-u</w:t>
      </w:r>
    </w:p>
    <w:p w14:paraId="6D33FBA5" w14:textId="77777777" w:rsidR="00800AD8" w:rsidRDefault="00800AD8" w:rsidP="003F14DE">
      <w:pPr>
        <w:pStyle w:val="InterlineTrans"/>
        <w:tabs>
          <w:tab w:val="left" w:pos="533"/>
          <w:tab w:val="left" w:pos="1397"/>
          <w:tab w:val="left" w:pos="1871"/>
          <w:tab w:val="left" w:pos="2360"/>
          <w:tab w:val="left" w:pos="2804"/>
          <w:tab w:val="left" w:pos="3578"/>
          <w:tab w:val="left" w:pos="4547"/>
        </w:tabs>
      </w:pPr>
      <w:r>
        <w:tab/>
        <w:t>sibling</w:t>
      </w:r>
      <w:r>
        <w:tab/>
        <w:t>say</w:t>
      </w:r>
      <w:r>
        <w:tab/>
        <w:t>that</w:t>
      </w:r>
      <w:r>
        <w:tab/>
        <w:t>my</w:t>
      </w:r>
      <w:r>
        <w:tab/>
        <w:t>sibling</w:t>
      </w:r>
      <w:r>
        <w:tab/>
        <w:t>do-make</w:t>
      </w:r>
      <w:r>
        <w:tab/>
        <w:t>believer-</w:t>
      </w:r>
      <w:r>
        <w:rPr>
          <w:smallCaps/>
        </w:rPr>
        <w:t>imp</w:t>
      </w:r>
    </w:p>
    <w:p w14:paraId="7E49CD1E" w14:textId="77777777" w:rsidR="00800AD8" w:rsidRDefault="00800AD8">
      <w:pPr>
        <w:pStyle w:val="InterlineFree"/>
      </w:pPr>
      <w:r>
        <w:t>My siblings said to me: “Brother, become a believer.</w:t>
      </w:r>
    </w:p>
    <w:p w14:paraId="704EF28E" w14:textId="77777777" w:rsidR="00800AD8" w:rsidRDefault="00DE0E5A" w:rsidP="003F14DE">
      <w:pPr>
        <w:pStyle w:val="InterlineText"/>
        <w:tabs>
          <w:tab w:val="left" w:pos="533"/>
          <w:tab w:val="left" w:pos="1682"/>
        </w:tabs>
      </w:pPr>
      <w:r w:rsidRPr="003A1D48">
        <w:rPr>
          <w:rStyle w:val="InterlineTextNumChar"/>
        </w:rPr>
        <w:t>041</w:t>
      </w:r>
      <w:r w:rsidR="00800AD8">
        <w:tab/>
        <w:t>nanguaq</w:t>
      </w:r>
      <w:r w:rsidR="00800AD8">
        <w:tab/>
        <w:t>aravats.</w:t>
      </w:r>
    </w:p>
    <w:p w14:paraId="1FBC18C4" w14:textId="77777777" w:rsidR="00800AD8" w:rsidRDefault="00800AD8" w:rsidP="003F14DE">
      <w:pPr>
        <w:pStyle w:val="InterlineGlossWithTrans"/>
        <w:tabs>
          <w:tab w:val="left" w:pos="533"/>
          <w:tab w:val="left" w:pos="1682"/>
        </w:tabs>
      </w:pPr>
      <w:r>
        <w:tab/>
        <w:t>na-nguaq</w:t>
      </w:r>
      <w:r>
        <w:tab/>
        <w:t>a-ravats</w:t>
      </w:r>
    </w:p>
    <w:p w14:paraId="0E0ECF54" w14:textId="77777777" w:rsidR="00800AD8" w:rsidRDefault="00800AD8" w:rsidP="003F14DE">
      <w:pPr>
        <w:pStyle w:val="InterlineTransNoFree"/>
        <w:tabs>
          <w:tab w:val="left" w:pos="1682"/>
          <w:tab w:val="right" w:pos="8787"/>
        </w:tabs>
      </w:pPr>
      <w:r>
        <w:tab/>
      </w:r>
      <w:r>
        <w:rPr>
          <w:smallCaps/>
        </w:rPr>
        <w:t>stat</w:t>
      </w:r>
      <w:r>
        <w:t>-good</w:t>
      </w:r>
      <w:r>
        <w:tab/>
      </w:r>
      <w:r>
        <w:rPr>
          <w:smallCaps/>
        </w:rPr>
        <w:t>c-</w:t>
      </w:r>
      <w:r>
        <w:t>true</w:t>
      </w:r>
      <w:r w:rsidR="003F14DE">
        <w:tab/>
        <w:t>It’s very good.</w:t>
      </w:r>
    </w:p>
    <w:p w14:paraId="69347EDD" w14:textId="77777777" w:rsidR="00800AD8" w:rsidRDefault="00DE0E5A" w:rsidP="003F14DE">
      <w:pPr>
        <w:pStyle w:val="InterlineText"/>
        <w:tabs>
          <w:tab w:val="left" w:pos="533"/>
          <w:tab w:val="left" w:pos="1472"/>
          <w:tab w:val="left" w:pos="2516"/>
          <w:tab w:val="left" w:pos="2780"/>
          <w:tab w:val="left" w:pos="4544"/>
        </w:tabs>
      </w:pPr>
      <w:r w:rsidRPr="003A1D48">
        <w:rPr>
          <w:rStyle w:val="InterlineTextNumChar"/>
        </w:rPr>
        <w:t>042</w:t>
      </w:r>
      <w:r w:rsidR="00800AD8">
        <w:tab/>
        <w:t>inika</w:t>
      </w:r>
      <w:r w:rsidR="00800AD8">
        <w:tab/>
        <w:t>tjen</w:t>
      </w:r>
      <w:r w:rsidR="00800AD8">
        <w:tab/>
        <w:t>a</w:t>
      </w:r>
      <w:r w:rsidR="00800AD8">
        <w:tab/>
        <w:t>marivurivu</w:t>
      </w:r>
      <w:r w:rsidR="00800AD8">
        <w:tab/>
        <w:t>anga.</w:t>
      </w:r>
    </w:p>
    <w:p w14:paraId="1DF3CAB7" w14:textId="77777777" w:rsidR="00800AD8" w:rsidRDefault="00800AD8" w:rsidP="003F14DE">
      <w:pPr>
        <w:pStyle w:val="InterlineGlossWithTrans"/>
        <w:tabs>
          <w:tab w:val="left" w:pos="533"/>
          <w:tab w:val="left" w:pos="1472"/>
          <w:tab w:val="left" w:pos="2516"/>
          <w:tab w:val="left" w:pos="2780"/>
          <w:tab w:val="left" w:pos="4544"/>
        </w:tabs>
      </w:pPr>
      <w:r>
        <w:tab/>
        <w:t>ini-ka</w:t>
      </w:r>
      <w:r>
        <w:tab/>
        <w:t>tjen</w:t>
      </w:r>
      <w:r>
        <w:tab/>
        <w:t>a</w:t>
      </w:r>
      <w:r>
        <w:tab/>
        <w:t>ma-rivu-rivu</w:t>
      </w:r>
      <w:r>
        <w:tab/>
        <w:t>anga</w:t>
      </w:r>
    </w:p>
    <w:p w14:paraId="2CB48D92" w14:textId="77777777" w:rsidR="00800AD8" w:rsidRDefault="00800AD8" w:rsidP="003F14DE">
      <w:pPr>
        <w:pStyle w:val="InterlineTransNoFree"/>
        <w:tabs>
          <w:tab w:val="left" w:pos="1472"/>
          <w:tab w:val="left" w:pos="2516"/>
          <w:tab w:val="left" w:pos="2780"/>
          <w:tab w:val="left" w:pos="4544"/>
          <w:tab w:val="right" w:pos="8787"/>
        </w:tabs>
      </w:pPr>
      <w:r>
        <w:tab/>
        <w:t>not-after</w:t>
      </w:r>
      <w:r>
        <w:tab/>
      </w:r>
      <w:r>
        <w:rPr>
          <w:smallCaps/>
        </w:rPr>
        <w:t>f.</w:t>
      </w:r>
      <w:r>
        <w:t>we(</w:t>
      </w:r>
      <w:r>
        <w:rPr>
          <w:smallCaps/>
        </w:rPr>
        <w:t>inc</w:t>
      </w:r>
      <w:r>
        <w:t>)</w:t>
      </w:r>
      <w:r>
        <w:rPr>
          <w:smallCaps/>
        </w:rPr>
        <w:tab/>
        <w:t>c</w:t>
      </w:r>
      <w:r>
        <w:rPr>
          <w:smallCaps/>
        </w:rPr>
        <w:tab/>
        <w:t>stat</w:t>
      </w:r>
      <w:r>
        <w:t>-</w:t>
      </w:r>
      <w:r>
        <w:rPr>
          <w:smallCaps/>
        </w:rPr>
        <w:t>red</w:t>
      </w:r>
      <w:r>
        <w:t>-quarrel</w:t>
      </w:r>
      <w:r>
        <w:tab/>
        <w:t>indeed</w:t>
      </w:r>
      <w:r w:rsidR="003F14DE">
        <w:tab/>
        <w:t>We don’t quarrel any more.</w:t>
      </w:r>
    </w:p>
    <w:p w14:paraId="25A7F1A2" w14:textId="77777777" w:rsidR="00800AD8" w:rsidRDefault="00DE0E5A" w:rsidP="003F14DE">
      <w:pPr>
        <w:pStyle w:val="InterlineText"/>
        <w:tabs>
          <w:tab w:val="left" w:pos="533"/>
          <w:tab w:val="left" w:pos="977"/>
          <w:tab w:val="left" w:pos="2021"/>
          <w:tab w:val="left" w:pos="2285"/>
          <w:tab w:val="left" w:pos="4034"/>
        </w:tabs>
      </w:pPr>
      <w:r w:rsidRPr="003A1D48">
        <w:rPr>
          <w:rStyle w:val="InterlineTextNumChar"/>
        </w:rPr>
        <w:t>043</w:t>
      </w:r>
      <w:r w:rsidR="00800AD8">
        <w:tab/>
        <w:t>ika</w:t>
      </w:r>
      <w:r w:rsidR="00800AD8">
        <w:tab/>
        <w:t>tjen</w:t>
      </w:r>
      <w:r w:rsidR="00800AD8">
        <w:tab/>
        <w:t>a</w:t>
      </w:r>
      <w:r w:rsidR="00800AD8">
        <w:tab/>
        <w:t>tsemakatsakaw</w:t>
      </w:r>
      <w:r w:rsidR="00800AD8">
        <w:tab/>
        <w:t>anga.</w:t>
      </w:r>
    </w:p>
    <w:p w14:paraId="36ED944A" w14:textId="77777777" w:rsidR="00800AD8" w:rsidRDefault="00800AD8" w:rsidP="003F14DE">
      <w:pPr>
        <w:pStyle w:val="InterlineGlossWithTrans"/>
        <w:tabs>
          <w:tab w:val="left" w:pos="533"/>
          <w:tab w:val="left" w:pos="977"/>
          <w:tab w:val="left" w:pos="2021"/>
          <w:tab w:val="left" w:pos="2285"/>
          <w:tab w:val="left" w:pos="4034"/>
        </w:tabs>
      </w:pPr>
      <w:r>
        <w:tab/>
        <w:t>ika</w:t>
      </w:r>
      <w:r>
        <w:tab/>
        <w:t>tjen</w:t>
      </w:r>
      <w:r>
        <w:tab/>
        <w:t>a</w:t>
      </w:r>
      <w:r>
        <w:tab/>
        <w:t>em=tsaka-tsakaw</w:t>
      </w:r>
      <w:r>
        <w:tab/>
        <w:t>anga</w:t>
      </w:r>
    </w:p>
    <w:p w14:paraId="535EBCD0" w14:textId="77777777" w:rsidR="00800AD8" w:rsidRDefault="00800AD8" w:rsidP="003F14DE">
      <w:pPr>
        <w:pStyle w:val="InterlineTransNoFree"/>
        <w:tabs>
          <w:tab w:val="left" w:pos="977"/>
          <w:tab w:val="left" w:pos="2021"/>
          <w:tab w:val="left" w:pos="2285"/>
          <w:tab w:val="left" w:pos="4034"/>
          <w:tab w:val="right" w:pos="8787"/>
        </w:tabs>
      </w:pPr>
      <w:r>
        <w:tab/>
        <w:t>not</w:t>
      </w:r>
      <w:r>
        <w:tab/>
      </w:r>
      <w:r>
        <w:rPr>
          <w:smallCaps/>
        </w:rPr>
        <w:t>f.</w:t>
      </w:r>
      <w:r>
        <w:t>we(</w:t>
      </w:r>
      <w:r>
        <w:rPr>
          <w:smallCaps/>
        </w:rPr>
        <w:t>inc</w:t>
      </w:r>
      <w:r>
        <w:t>)</w:t>
      </w:r>
      <w:r>
        <w:rPr>
          <w:smallCaps/>
        </w:rPr>
        <w:tab/>
        <w:t>c</w:t>
      </w:r>
      <w:r>
        <w:rPr>
          <w:smallCaps/>
        </w:rPr>
        <w:tab/>
        <w:t>af</w:t>
      </w:r>
      <w:r>
        <w:t>=</w:t>
      </w:r>
      <w:r>
        <w:rPr>
          <w:smallCaps/>
        </w:rPr>
        <w:t>red</w:t>
      </w:r>
      <w:r>
        <w:t>-steal</w:t>
      </w:r>
      <w:r>
        <w:tab/>
        <w:t>indeed</w:t>
      </w:r>
      <w:r w:rsidR="003F14DE">
        <w:tab/>
        <w:t>We don’t steal.</w:t>
      </w:r>
    </w:p>
    <w:p w14:paraId="747E60E9" w14:textId="77777777" w:rsidR="003F14DE" w:rsidRDefault="00DE0E5A" w:rsidP="003F14DE">
      <w:pPr>
        <w:pStyle w:val="InterlineText"/>
        <w:tabs>
          <w:tab w:val="left" w:pos="533"/>
          <w:tab w:val="left" w:pos="1187"/>
          <w:tab w:val="left" w:pos="2186"/>
          <w:tab w:val="left" w:pos="3230"/>
          <w:tab w:val="left" w:pos="3869"/>
          <w:tab w:val="left" w:pos="4913"/>
          <w:tab w:val="left" w:pos="5177"/>
          <w:tab w:val="left" w:pos="5921"/>
          <w:tab w:val="left" w:pos="7775"/>
          <w:tab w:val="left" w:pos="8249"/>
        </w:tabs>
      </w:pPr>
      <w:r w:rsidRPr="003A1D48">
        <w:rPr>
          <w:rStyle w:val="InterlineTextNumChar"/>
        </w:rPr>
        <w:t>044</w:t>
      </w:r>
      <w:r w:rsidR="00800AD8">
        <w:tab/>
        <w:t>nu</w:t>
      </w:r>
      <w:r w:rsidR="00800AD8">
        <w:tab/>
        <w:t>matsay</w:t>
      </w:r>
      <w:r w:rsidR="00800AD8">
        <w:tab/>
        <w:t>itjen</w:t>
      </w:r>
      <w:r w:rsidR="00800AD8">
        <w:tab/>
        <w:t>vaik</w:t>
      </w:r>
      <w:r w:rsidR="00800AD8">
        <w:tab/>
        <w:t>itjen</w:t>
      </w:r>
      <w:r w:rsidR="00800AD8">
        <w:tab/>
        <w:t>a</w:t>
      </w:r>
      <w:r w:rsidR="00800AD8">
        <w:tab/>
        <w:t>sema</w:t>
      </w:r>
      <w:r w:rsidR="003F14DE">
        <w:tab/>
        <w:t>tjarivavaw,</w:t>
      </w:r>
      <w:r w:rsidR="003F14DE">
        <w:tab/>
        <w:t>aya</w:t>
      </w:r>
      <w:r w:rsidR="003F14DE">
        <w:tab/>
        <w:t>za</w:t>
      </w:r>
    </w:p>
    <w:p w14:paraId="2F58B352" w14:textId="77777777" w:rsidR="00800AD8" w:rsidRDefault="00800AD8" w:rsidP="003F14DE">
      <w:pPr>
        <w:pStyle w:val="InterlineGlossWithTrans"/>
        <w:tabs>
          <w:tab w:val="left" w:pos="533"/>
          <w:tab w:val="left" w:pos="1187"/>
          <w:tab w:val="left" w:pos="2186"/>
          <w:tab w:val="left" w:pos="3230"/>
          <w:tab w:val="left" w:pos="3869"/>
          <w:tab w:val="left" w:pos="4913"/>
          <w:tab w:val="left" w:pos="5177"/>
          <w:tab w:val="left" w:pos="5921"/>
          <w:tab w:val="left" w:pos="7775"/>
          <w:tab w:val="left" w:pos="8249"/>
        </w:tabs>
      </w:pPr>
      <w:r>
        <w:tab/>
        <w:t>nu</w:t>
      </w:r>
      <w:r>
        <w:tab/>
        <w:t>m-patsay</w:t>
      </w:r>
      <w:r>
        <w:tab/>
        <w:t>itjen</w:t>
      </w:r>
      <w:r>
        <w:tab/>
        <w:t>vaik</w:t>
      </w:r>
      <w:r>
        <w:tab/>
        <w:t>itjen</w:t>
      </w:r>
      <w:r>
        <w:tab/>
        <w:t>a</w:t>
      </w:r>
      <w:r>
        <w:tab/>
        <w:t>em=sa</w:t>
      </w:r>
      <w:r w:rsidR="003F14DE">
        <w:tab/>
        <w:t>tjari-va-vaw</w:t>
      </w:r>
      <w:r w:rsidR="003F14DE">
        <w:tab/>
        <w:t>aya</w:t>
      </w:r>
      <w:r w:rsidR="003F14DE">
        <w:tab/>
        <w:t>zua</w:t>
      </w:r>
    </w:p>
    <w:p w14:paraId="78E4212F" w14:textId="77777777" w:rsidR="00800AD8" w:rsidRDefault="00800AD8" w:rsidP="003F14DE">
      <w:pPr>
        <w:pStyle w:val="InterlineTransNoFree"/>
        <w:tabs>
          <w:tab w:val="left" w:pos="1187"/>
          <w:tab w:val="left" w:pos="2186"/>
          <w:tab w:val="left" w:pos="3230"/>
          <w:tab w:val="left" w:pos="3869"/>
          <w:tab w:val="left" w:pos="4913"/>
          <w:tab w:val="left" w:pos="5177"/>
          <w:tab w:val="left" w:pos="5921"/>
          <w:tab w:val="left" w:pos="7775"/>
          <w:tab w:val="left" w:pos="8249"/>
        </w:tabs>
      </w:pPr>
      <w:r>
        <w:tab/>
        <w:t>when</w:t>
      </w:r>
      <w:r>
        <w:tab/>
      </w:r>
      <w:r>
        <w:rPr>
          <w:smallCaps/>
        </w:rPr>
        <w:t>af</w:t>
      </w:r>
      <w:r>
        <w:t>-die</w:t>
      </w:r>
      <w:r>
        <w:tab/>
      </w:r>
      <w:r>
        <w:rPr>
          <w:smallCaps/>
        </w:rPr>
        <w:t>f.</w:t>
      </w:r>
      <w:r>
        <w:t>we(</w:t>
      </w:r>
      <w:r>
        <w:rPr>
          <w:smallCaps/>
        </w:rPr>
        <w:t>inc</w:t>
      </w:r>
      <w:r>
        <w:t>)</w:t>
      </w:r>
      <w:r>
        <w:tab/>
        <w:t>leave</w:t>
      </w:r>
      <w:r>
        <w:tab/>
      </w:r>
      <w:r>
        <w:rPr>
          <w:smallCaps/>
        </w:rPr>
        <w:t>f.</w:t>
      </w:r>
      <w:r>
        <w:t>we(</w:t>
      </w:r>
      <w:r>
        <w:rPr>
          <w:smallCaps/>
        </w:rPr>
        <w:t>inc</w:t>
      </w:r>
      <w:r>
        <w:t>)</w:t>
      </w:r>
      <w:r>
        <w:rPr>
          <w:smallCaps/>
        </w:rPr>
        <w:tab/>
        <w:t>c</w:t>
      </w:r>
      <w:r>
        <w:rPr>
          <w:smallCaps/>
        </w:rPr>
        <w:tab/>
        <w:t>af</w:t>
      </w:r>
      <w:r>
        <w:t>=go</w:t>
      </w:r>
      <w:r w:rsidR="003F14DE">
        <w:tab/>
        <w:t>utmost-</w:t>
      </w:r>
      <w:r w:rsidR="003F14DE">
        <w:rPr>
          <w:smallCaps/>
        </w:rPr>
        <w:t>red</w:t>
      </w:r>
      <w:r w:rsidR="003F14DE">
        <w:t>-above</w:t>
      </w:r>
      <w:r w:rsidR="003F14DE">
        <w:tab/>
        <w:t>say</w:t>
      </w:r>
      <w:r w:rsidR="003F14DE">
        <w:tab/>
        <w:t>that</w:t>
      </w:r>
    </w:p>
    <w:p w14:paraId="62DA0474" w14:textId="77777777" w:rsidR="00800AD8" w:rsidRDefault="00800AD8" w:rsidP="003F14DE">
      <w:pPr>
        <w:pStyle w:val="InterlineText"/>
        <w:tabs>
          <w:tab w:val="left" w:pos="533"/>
          <w:tab w:val="left" w:pos="1172"/>
        </w:tabs>
      </w:pPr>
      <w:r>
        <w:tab/>
        <w:t>tulu</w:t>
      </w:r>
      <w:r>
        <w:tab/>
        <w:t>tjanuamen.</w:t>
      </w:r>
    </w:p>
    <w:p w14:paraId="60E9C40F" w14:textId="77777777" w:rsidR="00800AD8" w:rsidRDefault="00800AD8" w:rsidP="003F14DE">
      <w:pPr>
        <w:pStyle w:val="InterlineGlossWithTrans"/>
        <w:tabs>
          <w:tab w:val="left" w:pos="533"/>
          <w:tab w:val="left" w:pos="1172"/>
        </w:tabs>
      </w:pPr>
      <w:r>
        <w:tab/>
        <w:t>tulu</w:t>
      </w:r>
      <w:r>
        <w:tab/>
        <w:t>tjanu-amen</w:t>
      </w:r>
    </w:p>
    <w:p w14:paraId="03135F33" w14:textId="77777777" w:rsidR="00800AD8" w:rsidRDefault="00800AD8" w:rsidP="003F14DE">
      <w:pPr>
        <w:pStyle w:val="InterlineTransNoFree"/>
        <w:tabs>
          <w:tab w:val="left" w:pos="1172"/>
          <w:tab w:val="right" w:pos="8789"/>
        </w:tabs>
      </w:pPr>
      <w:r>
        <w:tab/>
        <w:t>teach</w:t>
      </w:r>
      <w:r>
        <w:tab/>
      </w:r>
      <w:r>
        <w:rPr>
          <w:smallCaps/>
        </w:rPr>
        <w:t>obl</w:t>
      </w:r>
      <w:r>
        <w:t>-we(</w:t>
      </w:r>
      <w:r>
        <w:rPr>
          <w:smallCaps/>
        </w:rPr>
        <w:t>exc</w:t>
      </w:r>
      <w:r>
        <w:t>)</w:t>
      </w:r>
      <w:r w:rsidR="003F14DE">
        <w:tab/>
        <w:t>We are taught that when we die we go to heaven.</w:t>
      </w:r>
    </w:p>
    <w:p w14:paraId="1937E2A6" w14:textId="77777777" w:rsidR="00800AD8" w:rsidRDefault="00DE0E5A" w:rsidP="003F14DE">
      <w:pPr>
        <w:pStyle w:val="InterlineText"/>
        <w:tabs>
          <w:tab w:val="left" w:pos="533"/>
          <w:tab w:val="left" w:pos="1652"/>
          <w:tab w:val="left" w:pos="2036"/>
          <w:tab w:val="left" w:pos="2960"/>
          <w:tab w:val="left" w:pos="4409"/>
          <w:tab w:val="left" w:pos="5063"/>
          <w:tab w:val="left" w:pos="6032"/>
          <w:tab w:val="left" w:pos="6896"/>
        </w:tabs>
      </w:pPr>
      <w:r w:rsidRPr="003A1D48">
        <w:rPr>
          <w:rStyle w:val="InterlineTextNumChar"/>
        </w:rPr>
        <w:t>045</w:t>
      </w:r>
      <w:r w:rsidR="00800AD8">
        <w:tab/>
        <w:t>nekanga</w:t>
      </w:r>
      <w:r w:rsidR="00800AD8">
        <w:tab/>
        <w:t>nu</w:t>
      </w:r>
      <w:r w:rsidR="00800AD8">
        <w:tab/>
        <w:t>tja</w:t>
      </w:r>
      <w:r w:rsidR="00800AD8">
        <w:tab/>
        <w:t>pasalisaliw</w:t>
      </w:r>
      <w:r w:rsidR="00800AD8">
        <w:tab/>
        <w:t>nu</w:t>
      </w:r>
      <w:r w:rsidR="00800AD8">
        <w:tab/>
        <w:t>kisan</w:t>
      </w:r>
      <w:r w:rsidR="00800AD8">
        <w:tab/>
        <w:t>sinzia</w:t>
      </w:r>
      <w:r w:rsidR="00800AD8">
        <w:tab/>
        <w:t>itjen.</w:t>
      </w:r>
    </w:p>
    <w:p w14:paraId="0FFEB9D9" w14:textId="77777777" w:rsidR="00800AD8" w:rsidRDefault="00800AD8" w:rsidP="003F14DE">
      <w:pPr>
        <w:pStyle w:val="InterlineGlossWithTrans"/>
        <w:tabs>
          <w:tab w:val="left" w:pos="533"/>
          <w:tab w:val="left" w:pos="1652"/>
          <w:tab w:val="left" w:pos="2036"/>
          <w:tab w:val="left" w:pos="2960"/>
          <w:tab w:val="left" w:pos="4409"/>
          <w:tab w:val="left" w:pos="5063"/>
          <w:tab w:val="left" w:pos="6032"/>
          <w:tab w:val="left" w:pos="6896"/>
        </w:tabs>
      </w:pPr>
      <w:r>
        <w:tab/>
        <w:t>neka-anga</w:t>
      </w:r>
      <w:r>
        <w:tab/>
        <w:t>nu</w:t>
      </w:r>
      <w:r>
        <w:tab/>
        <w:t>tja</w:t>
      </w:r>
      <w:r>
        <w:tab/>
        <w:t>pa-sali-saliw</w:t>
      </w:r>
      <w:r>
        <w:tab/>
        <w:t>nu</w:t>
      </w:r>
      <w:r>
        <w:tab/>
        <w:t>ki-sane</w:t>
      </w:r>
      <w:r>
        <w:tab/>
        <w:t>sinzia</w:t>
      </w:r>
      <w:r>
        <w:tab/>
        <w:t>itjen</w:t>
      </w:r>
    </w:p>
    <w:p w14:paraId="3A2C8583" w14:textId="77777777" w:rsidR="00800AD8" w:rsidRDefault="00800AD8" w:rsidP="003F14DE">
      <w:pPr>
        <w:pStyle w:val="InterlineTrans"/>
        <w:tabs>
          <w:tab w:val="left" w:pos="533"/>
          <w:tab w:val="left" w:pos="1652"/>
          <w:tab w:val="left" w:pos="2036"/>
          <w:tab w:val="left" w:pos="2960"/>
          <w:tab w:val="left" w:pos="4409"/>
          <w:tab w:val="left" w:pos="5063"/>
          <w:tab w:val="left" w:pos="6032"/>
          <w:tab w:val="left" w:pos="6896"/>
        </w:tabs>
      </w:pPr>
      <w:r>
        <w:tab/>
        <w:t>no-indeed</w:t>
      </w:r>
      <w:r>
        <w:tab/>
        <w:t>of</w:t>
      </w:r>
      <w:r>
        <w:tab/>
        <w:t>our(</w:t>
      </w:r>
      <w:r>
        <w:rPr>
          <w:smallCaps/>
        </w:rPr>
        <w:t>inc</w:t>
      </w:r>
      <w:r>
        <w:t>)</w:t>
      </w:r>
      <w:r>
        <w:tab/>
        <w:t>cause-</w:t>
      </w:r>
      <w:r>
        <w:rPr>
          <w:smallCaps/>
        </w:rPr>
        <w:t>red</w:t>
      </w:r>
      <w:r>
        <w:t>-sin</w:t>
      </w:r>
      <w:r>
        <w:tab/>
        <w:t>when</w:t>
      </w:r>
      <w:r>
        <w:tab/>
        <w:t>do-make</w:t>
      </w:r>
      <w:r>
        <w:tab/>
        <w:t>believer</w:t>
      </w:r>
      <w:r>
        <w:tab/>
      </w:r>
      <w:r>
        <w:rPr>
          <w:smallCaps/>
        </w:rPr>
        <w:t>f.</w:t>
      </w:r>
      <w:r>
        <w:t>we(</w:t>
      </w:r>
      <w:r>
        <w:rPr>
          <w:smallCaps/>
        </w:rPr>
        <w:t>inc</w:t>
      </w:r>
      <w:r>
        <w:t>)</w:t>
      </w:r>
    </w:p>
    <w:p w14:paraId="590AB799" w14:textId="77777777" w:rsidR="00800AD8" w:rsidRDefault="00800AD8">
      <w:pPr>
        <w:pStyle w:val="InterlineFree"/>
      </w:pPr>
      <w:r>
        <w:t>We have no more sins when we become believers.</w:t>
      </w:r>
    </w:p>
    <w:p w14:paraId="0B324D97" w14:textId="77777777" w:rsidR="00800AD8" w:rsidRDefault="00DE0E5A" w:rsidP="003F14DE">
      <w:pPr>
        <w:pStyle w:val="InterlineText"/>
        <w:tabs>
          <w:tab w:val="left" w:pos="533"/>
          <w:tab w:val="left" w:pos="1022"/>
          <w:tab w:val="left" w:pos="1991"/>
        </w:tabs>
      </w:pPr>
      <w:r w:rsidRPr="003A1D48">
        <w:rPr>
          <w:rStyle w:val="InterlineTextNumChar"/>
        </w:rPr>
        <w:t>046</w:t>
      </w:r>
      <w:r w:rsidR="00800AD8">
        <w:tab/>
        <w:t>qau</w:t>
      </w:r>
      <w:r w:rsidR="00800AD8">
        <w:tab/>
        <w:t>kisan</w:t>
      </w:r>
      <w:r w:rsidR="00800AD8">
        <w:tab/>
        <w:t>sinzia-u.</w:t>
      </w:r>
    </w:p>
    <w:p w14:paraId="23D747A4" w14:textId="77777777" w:rsidR="00800AD8" w:rsidRDefault="00800AD8" w:rsidP="003F14DE">
      <w:pPr>
        <w:pStyle w:val="InterlineGlossWithTrans"/>
        <w:tabs>
          <w:tab w:val="left" w:pos="533"/>
          <w:tab w:val="left" w:pos="1022"/>
          <w:tab w:val="left" w:pos="1991"/>
        </w:tabs>
      </w:pPr>
      <w:r>
        <w:tab/>
        <w:t>qau</w:t>
      </w:r>
      <w:r>
        <w:tab/>
        <w:t>ki-sane</w:t>
      </w:r>
      <w:r>
        <w:tab/>
        <w:t>sinzia-u</w:t>
      </w:r>
    </w:p>
    <w:p w14:paraId="14E41162" w14:textId="77777777" w:rsidR="00800AD8" w:rsidRDefault="00800AD8" w:rsidP="003F14DE">
      <w:pPr>
        <w:pStyle w:val="InterlineTransNoFree"/>
        <w:tabs>
          <w:tab w:val="left" w:pos="1022"/>
          <w:tab w:val="left" w:pos="1991"/>
          <w:tab w:val="right" w:pos="8787"/>
        </w:tabs>
      </w:pPr>
      <w:r>
        <w:tab/>
        <w:t>so</w:t>
      </w:r>
      <w:r>
        <w:tab/>
        <w:t>do-make</w:t>
      </w:r>
      <w:r>
        <w:tab/>
        <w:t>believer-</w:t>
      </w:r>
      <w:r>
        <w:rPr>
          <w:smallCaps/>
        </w:rPr>
        <w:t>imp</w:t>
      </w:r>
      <w:r w:rsidR="003F14DE">
        <w:rPr>
          <w:smallCaps/>
        </w:rPr>
        <w:tab/>
      </w:r>
      <w:r w:rsidR="003F14DE">
        <w:t>Become a believer.</w:t>
      </w:r>
    </w:p>
    <w:p w14:paraId="0C7B95ED" w14:textId="77777777" w:rsidR="00800AD8" w:rsidRDefault="00DE0E5A" w:rsidP="003F14DE">
      <w:pPr>
        <w:pStyle w:val="InterlineText"/>
        <w:tabs>
          <w:tab w:val="left" w:pos="533"/>
          <w:tab w:val="left" w:pos="1682"/>
        </w:tabs>
      </w:pPr>
      <w:r w:rsidRPr="003A1D48">
        <w:rPr>
          <w:rStyle w:val="InterlineTextNumChar"/>
        </w:rPr>
        <w:t>047</w:t>
      </w:r>
      <w:r w:rsidR="00800AD8">
        <w:tab/>
        <w:t>nanguaq</w:t>
      </w:r>
      <w:r w:rsidR="00800AD8">
        <w:tab/>
        <w:t>aravats.</w:t>
      </w:r>
    </w:p>
    <w:p w14:paraId="7C3356D9" w14:textId="77777777" w:rsidR="00800AD8" w:rsidRDefault="00800AD8" w:rsidP="003F14DE">
      <w:pPr>
        <w:pStyle w:val="InterlineGlossWithTrans"/>
        <w:tabs>
          <w:tab w:val="left" w:pos="533"/>
          <w:tab w:val="left" w:pos="1682"/>
        </w:tabs>
      </w:pPr>
      <w:r>
        <w:tab/>
        <w:t>na-nguaq</w:t>
      </w:r>
      <w:r>
        <w:tab/>
        <w:t>a-ravats</w:t>
      </w:r>
    </w:p>
    <w:p w14:paraId="5897B40C" w14:textId="77777777" w:rsidR="00800AD8" w:rsidRDefault="00800AD8" w:rsidP="003F14DE">
      <w:pPr>
        <w:pStyle w:val="InterlineTransNoFree"/>
        <w:tabs>
          <w:tab w:val="left" w:pos="1682"/>
          <w:tab w:val="right" w:pos="8787"/>
        </w:tabs>
      </w:pPr>
      <w:r>
        <w:tab/>
      </w:r>
      <w:r>
        <w:rPr>
          <w:smallCaps/>
        </w:rPr>
        <w:t>stat</w:t>
      </w:r>
      <w:r>
        <w:t>-good</w:t>
      </w:r>
      <w:r>
        <w:tab/>
      </w:r>
      <w:r>
        <w:rPr>
          <w:smallCaps/>
        </w:rPr>
        <w:t>c-</w:t>
      </w:r>
      <w:r>
        <w:t>true</w:t>
      </w:r>
      <w:r w:rsidR="003F14DE">
        <w:tab/>
        <w:t>It’s very good.</w:t>
      </w:r>
    </w:p>
    <w:p w14:paraId="4EE31BE2" w14:textId="77777777" w:rsidR="00800AD8" w:rsidRDefault="00DE0E5A" w:rsidP="003F14DE">
      <w:pPr>
        <w:pStyle w:val="InterlineText"/>
        <w:tabs>
          <w:tab w:val="left" w:pos="533"/>
          <w:tab w:val="left" w:pos="1292"/>
          <w:tab w:val="left" w:pos="3131"/>
          <w:tab w:val="left" w:pos="3395"/>
          <w:tab w:val="left" w:pos="4229"/>
        </w:tabs>
      </w:pPr>
      <w:r w:rsidRPr="003A1D48">
        <w:rPr>
          <w:rStyle w:val="InterlineTextNumChar"/>
        </w:rPr>
        <w:t>048</w:t>
      </w:r>
      <w:r w:rsidR="00800AD8">
        <w:tab/>
        <w:t>uîa</w:t>
      </w:r>
      <w:r w:rsidR="00800AD8">
        <w:tab/>
        <w:t>masualap</w:t>
      </w:r>
      <w:r w:rsidR="00800AD8">
        <w:tab/>
        <w:t>a</w:t>
      </w:r>
      <w:r w:rsidR="00800AD8">
        <w:tab/>
        <w:t>su</w:t>
      </w:r>
      <w:r w:rsidR="00800AD8">
        <w:tab/>
        <w:t>pasalisaliw.”</w:t>
      </w:r>
    </w:p>
    <w:p w14:paraId="79B179AD" w14:textId="77777777" w:rsidR="00800AD8" w:rsidRDefault="00800AD8" w:rsidP="003F14DE">
      <w:pPr>
        <w:pStyle w:val="InterlineGlossWithTrans"/>
        <w:tabs>
          <w:tab w:val="left" w:pos="533"/>
          <w:tab w:val="left" w:pos="1292"/>
          <w:tab w:val="left" w:pos="3131"/>
          <w:tab w:val="left" w:pos="3395"/>
          <w:tab w:val="left" w:pos="4229"/>
        </w:tabs>
      </w:pPr>
      <w:r>
        <w:tab/>
        <w:t>uîa</w:t>
      </w:r>
      <w:r>
        <w:tab/>
        <w:t>ma-su-alap</w:t>
      </w:r>
      <w:r>
        <w:tab/>
        <w:t>a</w:t>
      </w:r>
      <w:r>
        <w:tab/>
        <w:t>su</w:t>
      </w:r>
      <w:r>
        <w:tab/>
        <w:t>pa-sali-saliw</w:t>
      </w:r>
    </w:p>
    <w:p w14:paraId="2895D41D" w14:textId="77777777" w:rsidR="00800AD8" w:rsidRDefault="00800AD8" w:rsidP="003F14DE">
      <w:pPr>
        <w:pStyle w:val="InterlineTrans"/>
        <w:tabs>
          <w:tab w:val="left" w:pos="533"/>
          <w:tab w:val="left" w:pos="1292"/>
          <w:tab w:val="left" w:pos="3131"/>
          <w:tab w:val="left" w:pos="3395"/>
          <w:tab w:val="left" w:pos="4229"/>
        </w:tabs>
      </w:pPr>
      <w:r>
        <w:tab/>
        <w:t>so.that</w:t>
      </w:r>
      <w:r>
        <w:tab/>
      </w:r>
      <w:r>
        <w:rPr>
          <w:smallCaps/>
        </w:rPr>
        <w:t>stat</w:t>
      </w:r>
      <w:r>
        <w:t>-remove-take</w:t>
      </w:r>
      <w:r>
        <w:rPr>
          <w:smallCaps/>
        </w:rPr>
        <w:tab/>
        <w:t>c</w:t>
      </w:r>
      <w:r>
        <w:rPr>
          <w:smallCaps/>
        </w:rPr>
        <w:tab/>
      </w:r>
      <w:r>
        <w:t>your(</w:t>
      </w:r>
      <w:r>
        <w:rPr>
          <w:smallCaps/>
        </w:rPr>
        <w:t>s</w:t>
      </w:r>
      <w:r>
        <w:t>)</w:t>
      </w:r>
      <w:r>
        <w:tab/>
        <w:t>cause-</w:t>
      </w:r>
      <w:r>
        <w:rPr>
          <w:smallCaps/>
        </w:rPr>
        <w:t>red</w:t>
      </w:r>
      <w:r>
        <w:t>-sin</w:t>
      </w:r>
    </w:p>
    <w:p w14:paraId="16F73687" w14:textId="77777777" w:rsidR="00800AD8" w:rsidRDefault="00800AD8">
      <w:pPr>
        <w:pStyle w:val="InterlineFree"/>
      </w:pPr>
      <w:r>
        <w:lastRenderedPageBreak/>
        <w:t>And your sins will be taken away.”</w:t>
      </w:r>
    </w:p>
    <w:p w14:paraId="24F3924A" w14:textId="77777777" w:rsidR="003F14DE" w:rsidRDefault="00DE0E5A" w:rsidP="003F14DE">
      <w:pPr>
        <w:pStyle w:val="InterlineText"/>
        <w:tabs>
          <w:tab w:val="left" w:pos="533"/>
          <w:tab w:val="left" w:pos="2477"/>
          <w:tab w:val="left" w:pos="3071"/>
          <w:tab w:val="left" w:pos="3560"/>
          <w:tab w:val="left" w:pos="4004"/>
          <w:tab w:val="left" w:pos="4778"/>
          <w:tab w:val="left" w:pos="5282"/>
          <w:tab w:val="left" w:pos="5921"/>
          <w:tab w:val="left" w:pos="6410"/>
        </w:tabs>
      </w:pPr>
      <w:r w:rsidRPr="003A1D48">
        <w:rPr>
          <w:rStyle w:val="InterlineTextNumChar"/>
        </w:rPr>
        <w:t>049</w:t>
      </w:r>
      <w:r w:rsidR="00800AD8">
        <w:tab/>
        <w:t>pasemalavan</w:t>
      </w:r>
      <w:r w:rsidR="00800AD8">
        <w:tab/>
        <w:t>aken</w:t>
      </w:r>
      <w:r w:rsidR="00800AD8">
        <w:tab/>
        <w:t>nua</w:t>
      </w:r>
      <w:r w:rsidR="00800AD8">
        <w:tab/>
        <w:t>ku</w:t>
      </w:r>
      <w:r w:rsidR="00800AD8">
        <w:tab/>
        <w:t>kaka</w:t>
      </w:r>
      <w:r w:rsidR="00800AD8">
        <w:tab/>
        <w:t>tua</w:t>
      </w:r>
      <w:r w:rsidR="00800AD8">
        <w:tab/>
        <w:t>tulu</w:t>
      </w:r>
      <w:r w:rsidR="00800AD8">
        <w:tab/>
        <w:t>nua</w:t>
      </w:r>
      <w:r w:rsidR="003F14DE">
        <w:tab/>
        <w:t>Tsemas.</w:t>
      </w:r>
    </w:p>
    <w:p w14:paraId="2F3FF208" w14:textId="77777777" w:rsidR="00800AD8" w:rsidRDefault="00800AD8" w:rsidP="003F14DE">
      <w:pPr>
        <w:pStyle w:val="InterlineGlossWithTrans"/>
        <w:tabs>
          <w:tab w:val="left" w:pos="533"/>
          <w:tab w:val="left" w:pos="2477"/>
          <w:tab w:val="left" w:pos="3071"/>
          <w:tab w:val="left" w:pos="3560"/>
          <w:tab w:val="left" w:pos="4004"/>
          <w:tab w:val="left" w:pos="4778"/>
          <w:tab w:val="left" w:pos="5282"/>
          <w:tab w:val="left" w:pos="5921"/>
          <w:tab w:val="left" w:pos="6410"/>
        </w:tabs>
      </w:pPr>
      <w:r>
        <w:tab/>
        <w:t>pa-se-malaw-an</w:t>
      </w:r>
      <w:r>
        <w:tab/>
        <w:t>aken</w:t>
      </w:r>
      <w:r>
        <w:tab/>
        <w:t>nua</w:t>
      </w:r>
      <w:r>
        <w:tab/>
        <w:t>ku</w:t>
      </w:r>
      <w:r>
        <w:tab/>
        <w:t>kaka</w:t>
      </w:r>
      <w:r>
        <w:tab/>
        <w:t>tua</w:t>
      </w:r>
      <w:r>
        <w:tab/>
        <w:t>tulu</w:t>
      </w:r>
      <w:r>
        <w:tab/>
        <w:t>nua</w:t>
      </w:r>
      <w:r w:rsidR="003F14DE">
        <w:tab/>
        <w:t>Tsemas</w:t>
      </w:r>
    </w:p>
    <w:p w14:paraId="4334EBE1" w14:textId="77777777" w:rsidR="00800AD8" w:rsidRDefault="00800AD8" w:rsidP="003F14DE">
      <w:pPr>
        <w:pStyle w:val="InterlineTrans"/>
        <w:tabs>
          <w:tab w:val="left" w:pos="533"/>
          <w:tab w:val="left" w:pos="2477"/>
          <w:tab w:val="left" w:pos="3071"/>
          <w:tab w:val="left" w:pos="3560"/>
          <w:tab w:val="left" w:pos="4004"/>
          <w:tab w:val="left" w:pos="4778"/>
          <w:tab w:val="left" w:pos="5282"/>
          <w:tab w:val="left" w:pos="5921"/>
          <w:tab w:val="left" w:pos="6410"/>
        </w:tabs>
      </w:pPr>
      <w:r>
        <w:tab/>
        <w:t>cause-</w:t>
      </w:r>
      <w:r>
        <w:rPr>
          <w:smallCaps/>
        </w:rPr>
        <w:t>invol</w:t>
      </w:r>
      <w:r>
        <w:t>-tell-</w:t>
      </w:r>
      <w:r>
        <w:rPr>
          <w:smallCaps/>
        </w:rPr>
        <w:t>lf</w:t>
      </w:r>
      <w:r>
        <w:tab/>
      </w:r>
      <w:r w:rsidR="000D5EFB" w:rsidRPr="000D5EFB">
        <w:rPr>
          <w:smallCaps/>
        </w:rPr>
        <w:t>f.I</w:t>
      </w:r>
      <w:r>
        <w:tab/>
        <w:t>of</w:t>
      </w:r>
      <w:r>
        <w:tab/>
        <w:t>my</w:t>
      </w:r>
      <w:r>
        <w:tab/>
        <w:t>sibling</w:t>
      </w:r>
      <w:r>
        <w:tab/>
      </w:r>
      <w:r>
        <w:rPr>
          <w:smallCaps/>
        </w:rPr>
        <w:t>obl</w:t>
      </w:r>
      <w:r>
        <w:tab/>
        <w:t>teach</w:t>
      </w:r>
      <w:r>
        <w:tab/>
        <w:t>of</w:t>
      </w:r>
      <w:r w:rsidR="003F14DE">
        <w:tab/>
        <w:t>God</w:t>
      </w:r>
    </w:p>
    <w:p w14:paraId="604A01CF" w14:textId="77777777" w:rsidR="00800AD8" w:rsidRDefault="00800AD8">
      <w:pPr>
        <w:pStyle w:val="InterlineFree"/>
      </w:pPr>
      <w:r>
        <w:t>My siblings told me the teaching of God.</w:t>
      </w:r>
    </w:p>
    <w:p w14:paraId="123451B2" w14:textId="77777777" w:rsidR="00800AD8" w:rsidRDefault="00DE0E5A" w:rsidP="003F14DE">
      <w:pPr>
        <w:pStyle w:val="InterlineText"/>
        <w:tabs>
          <w:tab w:val="left" w:pos="533"/>
          <w:tab w:val="left" w:pos="1472"/>
          <w:tab w:val="left" w:pos="2066"/>
          <w:tab w:val="left" w:pos="2330"/>
        </w:tabs>
      </w:pPr>
      <w:r w:rsidRPr="003A1D48">
        <w:rPr>
          <w:rStyle w:val="InterlineTextNumChar"/>
        </w:rPr>
        <w:t>050</w:t>
      </w:r>
      <w:r w:rsidR="00800AD8">
        <w:tab/>
        <w:t>inika</w:t>
      </w:r>
      <w:r w:rsidR="00800AD8">
        <w:tab/>
        <w:t>ken</w:t>
      </w:r>
      <w:r w:rsidR="00800AD8">
        <w:tab/>
        <w:t>a</w:t>
      </w:r>
      <w:r w:rsidR="00800AD8">
        <w:tab/>
        <w:t>masalu.</w:t>
      </w:r>
    </w:p>
    <w:p w14:paraId="7C2ED7ED" w14:textId="77777777" w:rsidR="00800AD8" w:rsidRDefault="00800AD8" w:rsidP="003F14DE">
      <w:pPr>
        <w:pStyle w:val="InterlineGlossWithTrans"/>
        <w:tabs>
          <w:tab w:val="left" w:pos="533"/>
          <w:tab w:val="left" w:pos="1472"/>
          <w:tab w:val="left" w:pos="2066"/>
          <w:tab w:val="left" w:pos="2330"/>
        </w:tabs>
      </w:pPr>
      <w:r>
        <w:tab/>
        <w:t>ini-ka</w:t>
      </w:r>
      <w:r>
        <w:tab/>
        <w:t>aken</w:t>
      </w:r>
      <w:r>
        <w:tab/>
        <w:t>a</w:t>
      </w:r>
      <w:r>
        <w:tab/>
        <w:t>ma-salu</w:t>
      </w:r>
    </w:p>
    <w:p w14:paraId="2C1E9D21" w14:textId="77777777" w:rsidR="00800AD8" w:rsidRDefault="00800AD8" w:rsidP="003F14DE">
      <w:pPr>
        <w:pStyle w:val="InterlineTransNoFree"/>
        <w:tabs>
          <w:tab w:val="left" w:pos="1472"/>
          <w:tab w:val="left" w:pos="2066"/>
          <w:tab w:val="left" w:pos="2330"/>
          <w:tab w:val="right" w:pos="8787"/>
        </w:tabs>
      </w:pPr>
      <w:r>
        <w:tab/>
        <w:t>not-after</w:t>
      </w:r>
      <w:r>
        <w:tab/>
      </w:r>
      <w:r w:rsidR="000D5EFB" w:rsidRPr="000D5EFB">
        <w:rPr>
          <w:smallCaps/>
        </w:rPr>
        <w:t>f.I</w:t>
      </w:r>
      <w:r>
        <w:rPr>
          <w:smallCaps/>
        </w:rPr>
        <w:tab/>
        <w:t>c</w:t>
      </w:r>
      <w:r>
        <w:rPr>
          <w:smallCaps/>
        </w:rPr>
        <w:tab/>
        <w:t>stat</w:t>
      </w:r>
      <w:r>
        <w:t>-believe</w:t>
      </w:r>
      <w:r w:rsidR="003F14DE">
        <w:tab/>
        <w:t>I didn’t believe.</w:t>
      </w:r>
    </w:p>
    <w:p w14:paraId="2D7EC28C" w14:textId="77777777" w:rsidR="00800AD8" w:rsidRDefault="00DE0E5A" w:rsidP="003F14DE">
      <w:pPr>
        <w:pStyle w:val="InterlineText"/>
        <w:tabs>
          <w:tab w:val="left" w:pos="533"/>
          <w:tab w:val="left" w:pos="1232"/>
          <w:tab w:val="left" w:pos="1616"/>
          <w:tab w:val="left" w:pos="2945"/>
          <w:tab w:val="left" w:pos="3209"/>
          <w:tab w:val="left" w:pos="4793"/>
          <w:tab w:val="left" w:pos="5282"/>
          <w:tab w:val="left" w:pos="5726"/>
        </w:tabs>
      </w:pPr>
      <w:r w:rsidRPr="003A1D48">
        <w:rPr>
          <w:rStyle w:val="InterlineTextNumChar"/>
        </w:rPr>
        <w:t>051</w:t>
      </w:r>
      <w:r w:rsidR="00800AD8">
        <w:tab/>
        <w:t>îakua</w:t>
      </w:r>
      <w:r w:rsidR="00800AD8">
        <w:tab/>
        <w:t>ku</w:t>
      </w:r>
      <w:r w:rsidR="00800AD8">
        <w:tab/>
        <w:t>patsunan</w:t>
      </w:r>
      <w:r w:rsidR="00800AD8">
        <w:tab/>
        <w:t>a</w:t>
      </w:r>
      <w:r w:rsidR="00800AD8">
        <w:tab/>
        <w:t>sikudan</w:t>
      </w:r>
      <w:r w:rsidR="00800AD8">
        <w:tab/>
        <w:t>nua</w:t>
      </w:r>
      <w:r w:rsidR="00800AD8">
        <w:tab/>
        <w:t>ku</w:t>
      </w:r>
      <w:r w:rsidR="00800AD8">
        <w:tab/>
        <w:t>kaka.</w:t>
      </w:r>
    </w:p>
    <w:p w14:paraId="72FA3A3D" w14:textId="77777777" w:rsidR="00800AD8" w:rsidRDefault="00800AD8" w:rsidP="003F14DE">
      <w:pPr>
        <w:pStyle w:val="InterlineGlossWithTrans"/>
        <w:tabs>
          <w:tab w:val="left" w:pos="533"/>
          <w:tab w:val="left" w:pos="1232"/>
          <w:tab w:val="left" w:pos="1616"/>
          <w:tab w:val="left" w:pos="2945"/>
          <w:tab w:val="left" w:pos="3209"/>
          <w:tab w:val="left" w:pos="4793"/>
          <w:tab w:val="left" w:pos="5282"/>
          <w:tab w:val="left" w:pos="5726"/>
        </w:tabs>
      </w:pPr>
      <w:r>
        <w:tab/>
        <w:t>îakua</w:t>
      </w:r>
      <w:r>
        <w:tab/>
        <w:t>ku</w:t>
      </w:r>
      <w:r>
        <w:tab/>
        <w:t>pa-tsun-an</w:t>
      </w:r>
      <w:r>
        <w:tab/>
        <w:t>a</w:t>
      </w:r>
      <w:r>
        <w:tab/>
        <w:t>si-kuda-an</w:t>
      </w:r>
      <w:r>
        <w:tab/>
        <w:t>nua</w:t>
      </w:r>
      <w:r>
        <w:tab/>
        <w:t>ku</w:t>
      </w:r>
      <w:r>
        <w:tab/>
        <w:t>kaka</w:t>
      </w:r>
    </w:p>
    <w:p w14:paraId="04993E02" w14:textId="77777777" w:rsidR="00800AD8" w:rsidRDefault="00800AD8" w:rsidP="003F14DE">
      <w:pPr>
        <w:pStyle w:val="InterlineTrans"/>
        <w:tabs>
          <w:tab w:val="left" w:pos="533"/>
          <w:tab w:val="left" w:pos="1232"/>
          <w:tab w:val="left" w:pos="1616"/>
          <w:tab w:val="left" w:pos="2945"/>
          <w:tab w:val="left" w:pos="3209"/>
          <w:tab w:val="left" w:pos="4793"/>
          <w:tab w:val="left" w:pos="5282"/>
          <w:tab w:val="left" w:pos="5726"/>
        </w:tabs>
      </w:pPr>
      <w:r>
        <w:tab/>
        <w:t>but</w:t>
      </w:r>
      <w:r>
        <w:tab/>
        <w:t>I</w:t>
      </w:r>
      <w:r>
        <w:tab/>
        <w:t>cause-see-</w:t>
      </w:r>
      <w:r>
        <w:rPr>
          <w:smallCaps/>
        </w:rPr>
        <w:t>lf</w:t>
      </w:r>
      <w:r>
        <w:rPr>
          <w:smallCaps/>
        </w:rPr>
        <w:tab/>
        <w:t>c</w:t>
      </w:r>
      <w:r>
        <w:rPr>
          <w:smallCaps/>
        </w:rPr>
        <w:tab/>
        <w:t>if</w:t>
      </w:r>
      <w:r>
        <w:t>-do.what-</w:t>
      </w:r>
      <w:r>
        <w:rPr>
          <w:smallCaps/>
        </w:rPr>
        <w:t>nom</w:t>
      </w:r>
      <w:r>
        <w:tab/>
        <w:t>of</w:t>
      </w:r>
      <w:r>
        <w:tab/>
        <w:t>my</w:t>
      </w:r>
      <w:r>
        <w:tab/>
        <w:t>sibling</w:t>
      </w:r>
    </w:p>
    <w:p w14:paraId="05EC9258" w14:textId="77777777" w:rsidR="00800AD8" w:rsidRDefault="00800AD8">
      <w:pPr>
        <w:pStyle w:val="InterlineFree"/>
      </w:pPr>
      <w:r>
        <w:t>But I noticed my siblings’ behaviour.</w:t>
      </w:r>
    </w:p>
    <w:p w14:paraId="5FB6F59C" w14:textId="77777777" w:rsidR="00800AD8" w:rsidRDefault="00DE0E5A" w:rsidP="003F14DE">
      <w:pPr>
        <w:pStyle w:val="InterlineText"/>
        <w:tabs>
          <w:tab w:val="left" w:pos="533"/>
          <w:tab w:val="left" w:pos="1472"/>
          <w:tab w:val="left" w:pos="3236"/>
        </w:tabs>
      </w:pPr>
      <w:r w:rsidRPr="003A1D48">
        <w:rPr>
          <w:rStyle w:val="InterlineTextNumChar"/>
        </w:rPr>
        <w:t>052</w:t>
      </w:r>
      <w:r w:rsidR="00800AD8">
        <w:tab/>
        <w:t>inika</w:t>
      </w:r>
      <w:r w:rsidR="00800AD8">
        <w:tab/>
        <w:t>marivurivu</w:t>
      </w:r>
      <w:r w:rsidR="00800AD8">
        <w:tab/>
        <w:t>anga.</w:t>
      </w:r>
    </w:p>
    <w:p w14:paraId="08F951FE" w14:textId="77777777" w:rsidR="00800AD8" w:rsidRDefault="00800AD8" w:rsidP="003F14DE">
      <w:pPr>
        <w:pStyle w:val="InterlineGlossWithTrans"/>
        <w:tabs>
          <w:tab w:val="left" w:pos="533"/>
          <w:tab w:val="left" w:pos="1472"/>
          <w:tab w:val="left" w:pos="3236"/>
        </w:tabs>
      </w:pPr>
      <w:r>
        <w:tab/>
        <w:t>ini-ka</w:t>
      </w:r>
      <w:r>
        <w:tab/>
        <w:t>ma-rivu-rivu</w:t>
      </w:r>
      <w:r>
        <w:tab/>
        <w:t>anga</w:t>
      </w:r>
    </w:p>
    <w:p w14:paraId="5FCB3B76" w14:textId="77777777" w:rsidR="00800AD8" w:rsidRDefault="00800AD8" w:rsidP="003F14DE">
      <w:pPr>
        <w:pStyle w:val="InterlineTransNoFree"/>
        <w:tabs>
          <w:tab w:val="left" w:pos="1472"/>
          <w:tab w:val="left" w:pos="3236"/>
          <w:tab w:val="right" w:pos="8787"/>
        </w:tabs>
      </w:pPr>
      <w:r>
        <w:tab/>
        <w:t>not-after</w:t>
      </w:r>
      <w:r>
        <w:tab/>
      </w:r>
      <w:r>
        <w:rPr>
          <w:smallCaps/>
        </w:rPr>
        <w:t>stat</w:t>
      </w:r>
      <w:r>
        <w:t>-</w:t>
      </w:r>
      <w:r>
        <w:rPr>
          <w:smallCaps/>
        </w:rPr>
        <w:t>red</w:t>
      </w:r>
      <w:r>
        <w:t>-quarrel</w:t>
      </w:r>
      <w:r>
        <w:tab/>
        <w:t>indeed</w:t>
      </w:r>
      <w:r w:rsidR="003F14DE">
        <w:tab/>
        <w:t>They didn’t quarrel any more.</w:t>
      </w:r>
    </w:p>
    <w:p w14:paraId="12B514EE" w14:textId="77777777" w:rsidR="003F14DE" w:rsidRDefault="00DE0E5A" w:rsidP="003F14DE">
      <w:pPr>
        <w:pStyle w:val="InterlineText"/>
        <w:tabs>
          <w:tab w:val="left" w:pos="533"/>
          <w:tab w:val="left" w:pos="1187"/>
          <w:tab w:val="left" w:pos="2486"/>
          <w:tab w:val="left" w:pos="2750"/>
          <w:tab w:val="left" w:pos="3344"/>
          <w:tab w:val="left" w:pos="4103"/>
          <w:tab w:val="left" w:pos="4742"/>
          <w:tab w:val="left" w:pos="5006"/>
          <w:tab w:val="left" w:pos="6200"/>
          <w:tab w:val="left" w:pos="6839"/>
          <w:tab w:val="left" w:pos="7103"/>
        </w:tabs>
      </w:pPr>
      <w:r w:rsidRPr="003A1D48">
        <w:rPr>
          <w:rStyle w:val="InterlineTextNumChar"/>
        </w:rPr>
        <w:t>053</w:t>
      </w:r>
      <w:r w:rsidR="00800AD8">
        <w:tab/>
        <w:t>nu</w:t>
      </w:r>
      <w:r w:rsidR="00800AD8">
        <w:tab/>
        <w:t>mangtjez</w:t>
      </w:r>
      <w:r w:rsidR="00800AD8">
        <w:tab/>
        <w:t>a</w:t>
      </w:r>
      <w:r w:rsidR="00800AD8">
        <w:tab/>
        <w:t>kasi</w:t>
      </w:r>
      <w:r w:rsidR="00800AD8">
        <w:tab/>
        <w:t>gaku,</w:t>
      </w:r>
      <w:r w:rsidR="00800AD8">
        <w:tab/>
        <w:t>vaik</w:t>
      </w:r>
      <w:r w:rsidR="00800AD8">
        <w:tab/>
        <w:t>a</w:t>
      </w:r>
      <w:r w:rsidR="00800AD8">
        <w:tab/>
        <w:t>tsaîum,</w:t>
      </w:r>
      <w:r w:rsidR="00800AD8">
        <w:tab/>
        <w:t>vaik</w:t>
      </w:r>
      <w:r w:rsidR="00800AD8">
        <w:tab/>
        <w:t>a</w:t>
      </w:r>
      <w:r w:rsidR="003F14DE">
        <w:tab/>
        <w:t>kitsatsevung.</w:t>
      </w:r>
    </w:p>
    <w:p w14:paraId="47F0B9FD" w14:textId="77777777" w:rsidR="00800AD8" w:rsidRDefault="00800AD8" w:rsidP="003F14DE">
      <w:pPr>
        <w:pStyle w:val="InterlineGlossWithTrans"/>
        <w:tabs>
          <w:tab w:val="left" w:pos="533"/>
          <w:tab w:val="left" w:pos="1187"/>
          <w:tab w:val="left" w:pos="2486"/>
          <w:tab w:val="left" w:pos="2750"/>
          <w:tab w:val="left" w:pos="3344"/>
          <w:tab w:val="left" w:pos="4103"/>
          <w:tab w:val="left" w:pos="4742"/>
          <w:tab w:val="left" w:pos="5006"/>
          <w:tab w:val="left" w:pos="6200"/>
          <w:tab w:val="left" w:pos="6839"/>
          <w:tab w:val="left" w:pos="7103"/>
        </w:tabs>
      </w:pPr>
      <w:r>
        <w:tab/>
        <w:t>nu</w:t>
      </w:r>
      <w:r>
        <w:tab/>
        <w:t>m-pangetjez</w:t>
      </w:r>
      <w:r>
        <w:tab/>
        <w:t>a</w:t>
      </w:r>
      <w:r>
        <w:tab/>
        <w:t>kasi</w:t>
      </w:r>
      <w:r>
        <w:tab/>
        <w:t>gaku</w:t>
      </w:r>
      <w:r>
        <w:tab/>
        <w:t>vaik</w:t>
      </w:r>
      <w:r>
        <w:tab/>
        <w:t>a</w:t>
      </w:r>
      <w:r>
        <w:tab/>
        <w:t>tsaîum</w:t>
      </w:r>
      <w:r>
        <w:tab/>
        <w:t>vaik</w:t>
      </w:r>
      <w:r>
        <w:tab/>
        <w:t>a</w:t>
      </w:r>
      <w:r w:rsidR="003F14DE">
        <w:tab/>
        <w:t>ki-tsa-tsevung</w:t>
      </w:r>
    </w:p>
    <w:p w14:paraId="791BFC58" w14:textId="77777777" w:rsidR="00800AD8" w:rsidRDefault="00800AD8" w:rsidP="003F14DE">
      <w:pPr>
        <w:pStyle w:val="InterlineTrans"/>
        <w:tabs>
          <w:tab w:val="left" w:pos="533"/>
          <w:tab w:val="left" w:pos="1187"/>
          <w:tab w:val="left" w:pos="2486"/>
          <w:tab w:val="left" w:pos="2750"/>
          <w:tab w:val="left" w:pos="3344"/>
          <w:tab w:val="left" w:pos="4103"/>
          <w:tab w:val="left" w:pos="4742"/>
          <w:tab w:val="left" w:pos="5006"/>
          <w:tab w:val="left" w:pos="6200"/>
          <w:tab w:val="left" w:pos="6839"/>
          <w:tab w:val="left" w:pos="7103"/>
        </w:tabs>
        <w:rPr>
          <w:smallCaps/>
        </w:rPr>
      </w:pPr>
      <w:r>
        <w:tab/>
        <w:t>when</w:t>
      </w:r>
      <w:r>
        <w:tab/>
      </w:r>
      <w:r>
        <w:rPr>
          <w:smallCaps/>
        </w:rPr>
        <w:t>af</w:t>
      </w:r>
      <w:r>
        <w:t>-come</w:t>
      </w:r>
      <w:r>
        <w:rPr>
          <w:smallCaps/>
        </w:rPr>
        <w:tab/>
        <w:t>c</w:t>
      </w:r>
      <w:r>
        <w:rPr>
          <w:smallCaps/>
        </w:rPr>
        <w:tab/>
      </w:r>
      <w:r>
        <w:t>from</w:t>
      </w:r>
      <w:r>
        <w:tab/>
        <w:t>school</w:t>
      </w:r>
      <w:r>
        <w:tab/>
        <w:t>leave</w:t>
      </w:r>
      <w:r>
        <w:rPr>
          <w:smallCaps/>
        </w:rPr>
        <w:tab/>
        <w:t>c</w:t>
      </w:r>
      <w:r>
        <w:rPr>
          <w:smallCaps/>
        </w:rPr>
        <w:tab/>
      </w:r>
      <w:r>
        <w:t>carry.water</w:t>
      </w:r>
      <w:r>
        <w:tab/>
        <w:t>leave</w:t>
      </w:r>
      <w:r>
        <w:rPr>
          <w:smallCaps/>
        </w:rPr>
        <w:tab/>
        <w:t>c</w:t>
      </w:r>
      <w:r w:rsidR="003F14DE">
        <w:tab/>
        <w:t>self-</w:t>
      </w:r>
      <w:r w:rsidR="003F14DE">
        <w:rPr>
          <w:smallCaps/>
        </w:rPr>
        <w:t>red</w:t>
      </w:r>
      <w:r w:rsidR="003F14DE">
        <w:t>-meet</w:t>
      </w:r>
    </w:p>
    <w:p w14:paraId="41ACA937" w14:textId="77777777" w:rsidR="00800AD8" w:rsidRDefault="00800AD8">
      <w:pPr>
        <w:pStyle w:val="InterlineFree"/>
      </w:pPr>
      <w:r>
        <w:t>When they came back from school, they went to get water or went to meet people (coming back laden from the fields).</w:t>
      </w:r>
    </w:p>
    <w:p w14:paraId="17E47687" w14:textId="77777777" w:rsidR="00800AD8" w:rsidRDefault="00DE0E5A" w:rsidP="003F14DE">
      <w:pPr>
        <w:pStyle w:val="InterlineText"/>
        <w:tabs>
          <w:tab w:val="left" w:pos="533"/>
          <w:tab w:val="left" w:pos="2117"/>
          <w:tab w:val="left" w:pos="2981"/>
          <w:tab w:val="left" w:pos="3485"/>
          <w:tab w:val="left" w:pos="4454"/>
        </w:tabs>
      </w:pPr>
      <w:r w:rsidRPr="003A1D48">
        <w:rPr>
          <w:rStyle w:val="InterlineTextNumChar"/>
        </w:rPr>
        <w:t>054</w:t>
      </w:r>
      <w:r w:rsidR="00800AD8">
        <w:tab/>
        <w:t>kilangdanga</w:t>
      </w:r>
      <w:r w:rsidR="00800AD8">
        <w:tab/>
        <w:t>aravats</w:t>
      </w:r>
      <w:r w:rsidR="00800AD8">
        <w:tab/>
        <w:t>tua</w:t>
      </w:r>
      <w:r w:rsidR="00800AD8">
        <w:tab/>
        <w:t>nia</w:t>
      </w:r>
      <w:r w:rsidR="00800AD8">
        <w:tab/>
        <w:t>tulu.</w:t>
      </w:r>
    </w:p>
    <w:p w14:paraId="32A3E0D3" w14:textId="77777777" w:rsidR="00800AD8" w:rsidRDefault="00800AD8" w:rsidP="003F14DE">
      <w:pPr>
        <w:pStyle w:val="InterlineGlossWithTrans"/>
        <w:tabs>
          <w:tab w:val="left" w:pos="533"/>
          <w:tab w:val="left" w:pos="2117"/>
          <w:tab w:val="left" w:pos="2981"/>
          <w:tab w:val="left" w:pos="3485"/>
          <w:tab w:val="left" w:pos="4454"/>
        </w:tabs>
      </w:pPr>
      <w:r>
        <w:tab/>
        <w:t>ki-langeda-anga</w:t>
      </w:r>
      <w:r>
        <w:tab/>
        <w:t>a-ravats</w:t>
      </w:r>
      <w:r>
        <w:tab/>
        <w:t>tua</w:t>
      </w:r>
      <w:r>
        <w:tab/>
        <w:t>nia</w:t>
      </w:r>
      <w:r>
        <w:tab/>
        <w:t>tulu</w:t>
      </w:r>
    </w:p>
    <w:p w14:paraId="53F4D8F1" w14:textId="77777777" w:rsidR="00800AD8" w:rsidRDefault="00800AD8" w:rsidP="003F14DE">
      <w:pPr>
        <w:pStyle w:val="InterlineTrans"/>
        <w:tabs>
          <w:tab w:val="left" w:pos="533"/>
          <w:tab w:val="left" w:pos="2117"/>
          <w:tab w:val="left" w:pos="2981"/>
          <w:tab w:val="left" w:pos="3485"/>
          <w:tab w:val="left" w:pos="4454"/>
        </w:tabs>
      </w:pPr>
      <w:r>
        <w:tab/>
        <w:t>do-hear-indeed</w:t>
      </w:r>
      <w:r>
        <w:tab/>
      </w:r>
      <w:r>
        <w:rPr>
          <w:smallCaps/>
        </w:rPr>
        <w:t>c-</w:t>
      </w:r>
      <w:r>
        <w:t>true</w:t>
      </w:r>
      <w:r>
        <w:tab/>
      </w:r>
      <w:r>
        <w:rPr>
          <w:smallCaps/>
        </w:rPr>
        <w:t>obl</w:t>
      </w:r>
      <w:r>
        <w:tab/>
        <w:t>our(</w:t>
      </w:r>
      <w:r>
        <w:rPr>
          <w:smallCaps/>
        </w:rPr>
        <w:t>exc</w:t>
      </w:r>
      <w:r>
        <w:t>)</w:t>
      </w:r>
      <w:r>
        <w:tab/>
        <w:t>teach</w:t>
      </w:r>
    </w:p>
    <w:p w14:paraId="73336AAB" w14:textId="77777777" w:rsidR="00800AD8" w:rsidRDefault="00800AD8" w:rsidP="003F14DE">
      <w:pPr>
        <w:pStyle w:val="InterlineFree"/>
      </w:pPr>
      <w:r>
        <w:t>They were very obedient to what we told them.</w:t>
      </w:r>
    </w:p>
    <w:p w14:paraId="16900926" w14:textId="77777777" w:rsidR="00800AD8" w:rsidRDefault="00DE0E5A" w:rsidP="003F14DE">
      <w:pPr>
        <w:pStyle w:val="InterlineText"/>
        <w:tabs>
          <w:tab w:val="left" w:pos="533"/>
          <w:tab w:val="left" w:pos="1577"/>
          <w:tab w:val="left" w:pos="2171"/>
          <w:tab w:val="left" w:pos="2675"/>
        </w:tabs>
      </w:pPr>
      <w:r w:rsidRPr="003A1D48">
        <w:rPr>
          <w:rStyle w:val="InterlineTextNumChar"/>
        </w:rPr>
        <w:t>055</w:t>
      </w:r>
      <w:r w:rsidR="00800AD8">
        <w:tab/>
        <w:t>patsun</w:t>
      </w:r>
      <w:r w:rsidR="00800AD8">
        <w:tab/>
        <w:t>aken</w:t>
      </w:r>
      <w:r w:rsidR="00800AD8">
        <w:tab/>
        <w:t>tua</w:t>
      </w:r>
      <w:r w:rsidR="00800AD8">
        <w:tab/>
        <w:t>sikudan.</w:t>
      </w:r>
    </w:p>
    <w:p w14:paraId="2EBBC75B" w14:textId="77777777" w:rsidR="00800AD8" w:rsidRDefault="00800AD8" w:rsidP="003F14DE">
      <w:pPr>
        <w:pStyle w:val="InterlineGlossWithTrans"/>
        <w:tabs>
          <w:tab w:val="left" w:pos="533"/>
          <w:tab w:val="left" w:pos="1577"/>
          <w:tab w:val="left" w:pos="2171"/>
          <w:tab w:val="left" w:pos="2675"/>
        </w:tabs>
      </w:pPr>
      <w:r>
        <w:tab/>
        <w:t>pa-tsun</w:t>
      </w:r>
      <w:r>
        <w:tab/>
        <w:t>aken</w:t>
      </w:r>
      <w:r>
        <w:tab/>
        <w:t>tua</w:t>
      </w:r>
      <w:r>
        <w:tab/>
        <w:t>si-kuda-an</w:t>
      </w:r>
    </w:p>
    <w:p w14:paraId="74DBABA6" w14:textId="77777777" w:rsidR="00800AD8" w:rsidRDefault="00800AD8" w:rsidP="003F14DE">
      <w:pPr>
        <w:pStyle w:val="InterlineTransNoFree"/>
        <w:tabs>
          <w:tab w:val="left" w:pos="1577"/>
          <w:tab w:val="left" w:pos="2171"/>
          <w:tab w:val="left" w:pos="2675"/>
          <w:tab w:val="right" w:pos="8787"/>
        </w:tabs>
      </w:pPr>
      <w:r>
        <w:tab/>
        <w:t>cause-see</w:t>
      </w:r>
      <w:r>
        <w:tab/>
      </w:r>
      <w:r w:rsidR="000D5EFB" w:rsidRPr="000D5EFB">
        <w:rPr>
          <w:smallCaps/>
        </w:rPr>
        <w:t>f.I</w:t>
      </w:r>
      <w:r>
        <w:tab/>
      </w:r>
      <w:r>
        <w:rPr>
          <w:smallCaps/>
        </w:rPr>
        <w:t>obl</w:t>
      </w:r>
      <w:r>
        <w:tab/>
      </w:r>
      <w:r>
        <w:rPr>
          <w:smallCaps/>
        </w:rPr>
        <w:t>if</w:t>
      </w:r>
      <w:r>
        <w:t>-do.what-</w:t>
      </w:r>
      <w:r>
        <w:rPr>
          <w:smallCaps/>
        </w:rPr>
        <w:t>nom</w:t>
      </w:r>
      <w:r w:rsidR="003F14DE">
        <w:rPr>
          <w:smallCaps/>
        </w:rPr>
        <w:tab/>
      </w:r>
      <w:r w:rsidR="003F14DE">
        <w:t>I noticed their behaviour.</w:t>
      </w:r>
    </w:p>
    <w:p w14:paraId="2A54E4FC" w14:textId="77777777" w:rsidR="00800AD8" w:rsidRDefault="00DE0E5A" w:rsidP="003F14DE">
      <w:pPr>
        <w:pStyle w:val="InterlineText"/>
        <w:tabs>
          <w:tab w:val="left" w:pos="533"/>
          <w:tab w:val="left" w:pos="2057"/>
          <w:tab w:val="left" w:pos="3116"/>
          <w:tab w:val="left" w:pos="3590"/>
        </w:tabs>
      </w:pPr>
      <w:r w:rsidRPr="003A1D48">
        <w:rPr>
          <w:rStyle w:val="InterlineTextNumChar"/>
        </w:rPr>
        <w:t>056</w:t>
      </w:r>
      <w:r w:rsidR="00800AD8">
        <w:tab/>
        <w:t>paquliqulid</w:t>
      </w:r>
      <w:r w:rsidR="00800AD8">
        <w:tab/>
        <w:t>kaumaya,</w:t>
      </w:r>
      <w:r w:rsidR="00800AD8">
        <w:tab/>
        <w:t>aya</w:t>
      </w:r>
      <w:r w:rsidR="00800AD8">
        <w:tab/>
        <w:t>ken.</w:t>
      </w:r>
    </w:p>
    <w:p w14:paraId="15E15DC2" w14:textId="77777777" w:rsidR="00800AD8" w:rsidRDefault="00800AD8" w:rsidP="003F14DE">
      <w:pPr>
        <w:pStyle w:val="InterlineGlossWithTrans"/>
        <w:tabs>
          <w:tab w:val="left" w:pos="533"/>
          <w:tab w:val="left" w:pos="2057"/>
          <w:tab w:val="left" w:pos="3116"/>
          <w:tab w:val="left" w:pos="3590"/>
        </w:tabs>
      </w:pPr>
      <w:r>
        <w:tab/>
        <w:t>pa-quli-qulid</w:t>
      </w:r>
      <w:r>
        <w:tab/>
        <w:t>kaumaya</w:t>
      </w:r>
      <w:r>
        <w:tab/>
        <w:t>aya</w:t>
      </w:r>
      <w:r>
        <w:tab/>
        <w:t>aken</w:t>
      </w:r>
    </w:p>
    <w:p w14:paraId="01D69686" w14:textId="77777777" w:rsidR="00800AD8" w:rsidRDefault="00800AD8" w:rsidP="003F14DE">
      <w:pPr>
        <w:pStyle w:val="InterlineTransNoFree"/>
        <w:tabs>
          <w:tab w:val="left" w:pos="2057"/>
          <w:tab w:val="left" w:pos="3116"/>
          <w:tab w:val="left" w:pos="3590"/>
          <w:tab w:val="right" w:pos="8787"/>
        </w:tabs>
      </w:pPr>
      <w:r>
        <w:tab/>
        <w:t>cause-</w:t>
      </w:r>
      <w:r>
        <w:rPr>
          <w:smallCaps/>
        </w:rPr>
        <w:t>red</w:t>
      </w:r>
      <w:r>
        <w:t>-real</w:t>
      </w:r>
      <w:r>
        <w:tab/>
        <w:t>perhaps</w:t>
      </w:r>
      <w:r>
        <w:tab/>
        <w:t>say</w:t>
      </w:r>
      <w:r>
        <w:tab/>
      </w:r>
      <w:r w:rsidR="000D5EFB" w:rsidRPr="000D5EFB">
        <w:rPr>
          <w:smallCaps/>
        </w:rPr>
        <w:t>f.I</w:t>
      </w:r>
      <w:r w:rsidR="003F14DE">
        <w:rPr>
          <w:smallCaps/>
        </w:rPr>
        <w:tab/>
      </w:r>
      <w:r w:rsidR="003F14DE">
        <w:t>I thought that perhaps what they said was true.</w:t>
      </w:r>
    </w:p>
    <w:p w14:paraId="20594B41" w14:textId="77777777" w:rsidR="00800AD8" w:rsidRDefault="00DE0E5A" w:rsidP="003F14DE">
      <w:pPr>
        <w:pStyle w:val="InterlineText"/>
        <w:tabs>
          <w:tab w:val="left" w:pos="533"/>
          <w:tab w:val="left" w:pos="1337"/>
          <w:tab w:val="left" w:pos="1601"/>
          <w:tab w:val="left" w:pos="2045"/>
          <w:tab w:val="left" w:pos="2909"/>
          <w:tab w:val="left" w:pos="3473"/>
          <w:tab w:val="left" w:pos="4607"/>
          <w:tab w:val="left" w:pos="5381"/>
        </w:tabs>
      </w:pPr>
      <w:r w:rsidRPr="003A1D48">
        <w:rPr>
          <w:rStyle w:val="InterlineTextNumChar"/>
        </w:rPr>
        <w:t>057</w:t>
      </w:r>
      <w:r w:rsidR="00800AD8">
        <w:tab/>
        <w:t>saqetju</w:t>
      </w:r>
      <w:r w:rsidR="00800AD8">
        <w:tab/>
        <w:t>a</w:t>
      </w:r>
      <w:r w:rsidR="00800AD8">
        <w:tab/>
        <w:t>ku</w:t>
      </w:r>
      <w:r w:rsidR="00800AD8">
        <w:tab/>
        <w:t>varung,</w:t>
      </w:r>
      <w:r w:rsidR="00800AD8">
        <w:tab/>
        <w:t>ka</w:t>
      </w:r>
      <w:r w:rsidR="00800AD8">
        <w:tab/>
        <w:t>kinemnem</w:t>
      </w:r>
      <w:r w:rsidR="00800AD8">
        <w:tab/>
        <w:t>anga</w:t>
      </w:r>
      <w:r w:rsidR="00800AD8">
        <w:tab/>
        <w:t>ken.</w:t>
      </w:r>
    </w:p>
    <w:p w14:paraId="1CA8B56A" w14:textId="77777777" w:rsidR="00800AD8" w:rsidRDefault="00800AD8" w:rsidP="003F14DE">
      <w:pPr>
        <w:pStyle w:val="InterlineGlossWithTrans"/>
        <w:tabs>
          <w:tab w:val="left" w:pos="533"/>
          <w:tab w:val="left" w:pos="1337"/>
          <w:tab w:val="left" w:pos="1601"/>
          <w:tab w:val="left" w:pos="2045"/>
          <w:tab w:val="left" w:pos="2909"/>
          <w:tab w:val="left" w:pos="3473"/>
          <w:tab w:val="left" w:pos="4607"/>
          <w:tab w:val="left" w:pos="5381"/>
        </w:tabs>
      </w:pPr>
      <w:r>
        <w:tab/>
        <w:t>saqetju</w:t>
      </w:r>
      <w:r>
        <w:tab/>
        <w:t>a</w:t>
      </w:r>
      <w:r>
        <w:tab/>
        <w:t>ku</w:t>
      </w:r>
      <w:r>
        <w:tab/>
        <w:t>varung</w:t>
      </w:r>
      <w:r>
        <w:tab/>
        <w:t>ka</w:t>
      </w:r>
      <w:r>
        <w:tab/>
        <w:t>kinemnem</w:t>
      </w:r>
      <w:r>
        <w:tab/>
        <w:t>anga</w:t>
      </w:r>
      <w:r>
        <w:tab/>
        <w:t>aken</w:t>
      </w:r>
    </w:p>
    <w:p w14:paraId="0F4461DA" w14:textId="77777777" w:rsidR="00800AD8" w:rsidRDefault="00800AD8" w:rsidP="003F14DE">
      <w:pPr>
        <w:pStyle w:val="InterlineTrans"/>
        <w:tabs>
          <w:tab w:val="left" w:pos="533"/>
          <w:tab w:val="left" w:pos="1337"/>
          <w:tab w:val="left" w:pos="1601"/>
          <w:tab w:val="left" w:pos="2045"/>
          <w:tab w:val="left" w:pos="2909"/>
          <w:tab w:val="left" w:pos="3473"/>
          <w:tab w:val="left" w:pos="4607"/>
          <w:tab w:val="left" w:pos="5381"/>
        </w:tabs>
      </w:pPr>
      <w:r>
        <w:tab/>
        <w:t>painful</w:t>
      </w:r>
      <w:r>
        <w:rPr>
          <w:smallCaps/>
        </w:rPr>
        <w:tab/>
        <w:t>c</w:t>
      </w:r>
      <w:r>
        <w:rPr>
          <w:smallCaps/>
        </w:rPr>
        <w:tab/>
      </w:r>
      <w:r>
        <w:t>my</w:t>
      </w:r>
      <w:r>
        <w:tab/>
        <w:t>chest</w:t>
      </w:r>
      <w:r>
        <w:tab/>
        <w:t>after</w:t>
      </w:r>
      <w:r>
        <w:tab/>
        <w:t>think</w:t>
      </w:r>
      <w:r>
        <w:tab/>
        <w:t>indeed</w:t>
      </w:r>
      <w:r>
        <w:tab/>
      </w:r>
      <w:r w:rsidR="000D5EFB" w:rsidRPr="000D5EFB">
        <w:rPr>
          <w:smallCaps/>
        </w:rPr>
        <w:t>f.I</w:t>
      </w:r>
    </w:p>
    <w:p w14:paraId="4D6AA077" w14:textId="77777777" w:rsidR="00800AD8" w:rsidRDefault="00800AD8">
      <w:pPr>
        <w:pStyle w:val="InterlineFree"/>
      </w:pPr>
      <w:r>
        <w:t>This disturbed me when I thought about it.</w:t>
      </w:r>
    </w:p>
    <w:p w14:paraId="0E9ADEE2" w14:textId="77777777" w:rsidR="00800AD8" w:rsidRDefault="00DE0E5A" w:rsidP="003F14DE">
      <w:pPr>
        <w:pStyle w:val="InterlineText"/>
        <w:tabs>
          <w:tab w:val="left" w:pos="533"/>
          <w:tab w:val="left" w:pos="1457"/>
          <w:tab w:val="left" w:pos="1946"/>
          <w:tab w:val="left" w:pos="3950"/>
          <w:tab w:val="left" w:pos="4214"/>
          <w:tab w:val="left" w:pos="4853"/>
          <w:tab w:val="left" w:pos="5117"/>
          <w:tab w:val="left" w:pos="7061"/>
          <w:tab w:val="left" w:pos="7565"/>
        </w:tabs>
      </w:pPr>
      <w:r w:rsidRPr="003A1D48">
        <w:rPr>
          <w:rStyle w:val="InterlineTextNumChar"/>
        </w:rPr>
        <w:t>058</w:t>
      </w:r>
      <w:r w:rsidR="00800AD8">
        <w:tab/>
        <w:t>izua</w:t>
      </w:r>
      <w:r w:rsidR="00800AD8">
        <w:tab/>
        <w:t>zua</w:t>
      </w:r>
      <w:r w:rsidR="00800AD8">
        <w:tab/>
        <w:t>qinaruqarut</w:t>
      </w:r>
      <w:r w:rsidR="00800AD8">
        <w:tab/>
        <w:t>a</w:t>
      </w:r>
      <w:r w:rsidR="00800AD8">
        <w:tab/>
        <w:t>sunat</w:t>
      </w:r>
      <w:r w:rsidR="00800AD8">
        <w:tab/>
        <w:t>a</w:t>
      </w:r>
      <w:r w:rsidR="00800AD8">
        <w:tab/>
        <w:t>sinipavay</w:t>
      </w:r>
      <w:r w:rsidR="00800AD8">
        <w:tab/>
        <w:t>tua</w:t>
      </w:r>
      <w:r w:rsidR="003F14DE">
        <w:tab/>
        <w:t>zua</w:t>
      </w:r>
    </w:p>
    <w:p w14:paraId="66653BEC" w14:textId="77777777" w:rsidR="00800AD8" w:rsidRDefault="00800AD8" w:rsidP="003F14DE">
      <w:pPr>
        <w:pStyle w:val="InterlineGlossWithTrans"/>
        <w:tabs>
          <w:tab w:val="left" w:pos="533"/>
          <w:tab w:val="left" w:pos="1457"/>
          <w:tab w:val="left" w:pos="1946"/>
          <w:tab w:val="left" w:pos="3950"/>
          <w:tab w:val="left" w:pos="4214"/>
          <w:tab w:val="left" w:pos="4853"/>
          <w:tab w:val="left" w:pos="5117"/>
          <w:tab w:val="left" w:pos="7061"/>
          <w:tab w:val="left" w:pos="7565"/>
        </w:tabs>
      </w:pPr>
      <w:r>
        <w:tab/>
        <w:t>i-zua</w:t>
      </w:r>
      <w:r>
        <w:tab/>
        <w:t>zua</w:t>
      </w:r>
      <w:r>
        <w:tab/>
        <w:t>in=qaru-qarut</w:t>
      </w:r>
      <w:r>
        <w:tab/>
        <w:t>a</w:t>
      </w:r>
      <w:r>
        <w:tab/>
        <w:t>sunat</w:t>
      </w:r>
      <w:r>
        <w:tab/>
        <w:t>a</w:t>
      </w:r>
      <w:r>
        <w:tab/>
        <w:t>in=si-pa-vay</w:t>
      </w:r>
      <w:r>
        <w:tab/>
        <w:t>tua</w:t>
      </w:r>
      <w:r w:rsidR="003F14DE">
        <w:tab/>
        <w:t>zua</w:t>
      </w:r>
    </w:p>
    <w:p w14:paraId="54B8B2F0" w14:textId="77777777" w:rsidR="00800AD8" w:rsidRDefault="00800AD8" w:rsidP="003F14DE">
      <w:pPr>
        <w:pStyle w:val="InterlineTransNoFree"/>
        <w:tabs>
          <w:tab w:val="left" w:pos="1457"/>
          <w:tab w:val="left" w:pos="1946"/>
          <w:tab w:val="left" w:pos="3950"/>
          <w:tab w:val="left" w:pos="4214"/>
          <w:tab w:val="left" w:pos="4853"/>
          <w:tab w:val="left" w:pos="5117"/>
          <w:tab w:val="left" w:pos="7061"/>
          <w:tab w:val="left" w:pos="7565"/>
        </w:tabs>
      </w:pPr>
      <w:r>
        <w:tab/>
      </w:r>
      <w:r>
        <w:rPr>
          <w:smallCaps/>
        </w:rPr>
        <w:t>loc</w:t>
      </w:r>
      <w:r>
        <w:t>-that</w:t>
      </w:r>
      <w:r>
        <w:tab/>
        <w:t>that</w:t>
      </w:r>
      <w:r>
        <w:tab/>
      </w:r>
      <w:r>
        <w:rPr>
          <w:smallCaps/>
        </w:rPr>
        <w:t>perf</w:t>
      </w:r>
      <w:r>
        <w:t>=</w:t>
      </w:r>
      <w:r>
        <w:rPr>
          <w:smallCaps/>
        </w:rPr>
        <w:t>red</w:t>
      </w:r>
      <w:r>
        <w:t>-distribute</w:t>
      </w:r>
      <w:r>
        <w:rPr>
          <w:smallCaps/>
        </w:rPr>
        <w:tab/>
        <w:t>c</w:t>
      </w:r>
      <w:r>
        <w:rPr>
          <w:smallCaps/>
        </w:rPr>
        <w:tab/>
      </w:r>
      <w:r>
        <w:t>book</w:t>
      </w:r>
      <w:r>
        <w:rPr>
          <w:smallCaps/>
        </w:rPr>
        <w:tab/>
        <w:t>c</w:t>
      </w:r>
      <w:r>
        <w:rPr>
          <w:smallCaps/>
        </w:rPr>
        <w:tab/>
        <w:t>perf</w:t>
      </w:r>
      <w:r>
        <w:t>=</w:t>
      </w:r>
      <w:r>
        <w:rPr>
          <w:smallCaps/>
        </w:rPr>
        <w:t>if</w:t>
      </w:r>
      <w:r>
        <w:t>-cause-give</w:t>
      </w:r>
      <w:r>
        <w:tab/>
      </w:r>
      <w:r>
        <w:rPr>
          <w:smallCaps/>
        </w:rPr>
        <w:t>obl</w:t>
      </w:r>
      <w:r w:rsidR="003F14DE">
        <w:tab/>
        <w:t>that</w:t>
      </w:r>
    </w:p>
    <w:p w14:paraId="4CB571BC" w14:textId="77777777" w:rsidR="00800AD8" w:rsidRDefault="00800AD8" w:rsidP="003F14DE">
      <w:pPr>
        <w:pStyle w:val="InterlineText"/>
        <w:tabs>
          <w:tab w:val="left" w:pos="533"/>
          <w:tab w:val="left" w:pos="1367"/>
          <w:tab w:val="left" w:pos="1811"/>
        </w:tabs>
      </w:pPr>
      <w:r>
        <w:tab/>
        <w:t>mareka</w:t>
      </w:r>
      <w:r>
        <w:tab/>
        <w:t>ku</w:t>
      </w:r>
      <w:r>
        <w:tab/>
        <w:t>kaka.</w:t>
      </w:r>
    </w:p>
    <w:p w14:paraId="67D91D40" w14:textId="77777777" w:rsidR="00800AD8" w:rsidRDefault="00800AD8" w:rsidP="003F14DE">
      <w:pPr>
        <w:pStyle w:val="InterlineGlossWithTrans"/>
        <w:tabs>
          <w:tab w:val="left" w:pos="533"/>
          <w:tab w:val="left" w:pos="1367"/>
          <w:tab w:val="left" w:pos="1811"/>
        </w:tabs>
      </w:pPr>
      <w:r>
        <w:tab/>
        <w:t>mareka</w:t>
      </w:r>
      <w:r>
        <w:tab/>
        <w:t>ku</w:t>
      </w:r>
      <w:r>
        <w:tab/>
        <w:t>kaka</w:t>
      </w:r>
    </w:p>
    <w:p w14:paraId="0F4405EE" w14:textId="77777777" w:rsidR="00800AD8" w:rsidRDefault="00800AD8" w:rsidP="003F14DE">
      <w:pPr>
        <w:pStyle w:val="InterlineTrans"/>
        <w:tabs>
          <w:tab w:val="left" w:pos="533"/>
          <w:tab w:val="left" w:pos="1367"/>
          <w:tab w:val="left" w:pos="1811"/>
        </w:tabs>
      </w:pPr>
      <w:r>
        <w:tab/>
        <w:t>many</w:t>
      </w:r>
      <w:r>
        <w:tab/>
        <w:t>my</w:t>
      </w:r>
      <w:r>
        <w:tab/>
        <w:t>sibling</w:t>
      </w:r>
    </w:p>
    <w:p w14:paraId="3FA44198" w14:textId="77777777" w:rsidR="00800AD8" w:rsidRDefault="00800AD8">
      <w:pPr>
        <w:pStyle w:val="InterlineFree"/>
      </w:pPr>
      <w:r>
        <w:t>My siblings had been given some booklets that were distributed.</w:t>
      </w:r>
    </w:p>
    <w:p w14:paraId="1B753EA9" w14:textId="77777777" w:rsidR="003F14DE" w:rsidRDefault="00DE0E5A" w:rsidP="003F14DE">
      <w:pPr>
        <w:pStyle w:val="InterlineText"/>
        <w:tabs>
          <w:tab w:val="left" w:pos="533"/>
          <w:tab w:val="left" w:pos="1097"/>
          <w:tab w:val="left" w:pos="1736"/>
          <w:tab w:val="left" w:pos="2000"/>
          <w:tab w:val="left" w:pos="2744"/>
          <w:tab w:val="left" w:pos="3503"/>
          <w:tab w:val="left" w:pos="3887"/>
          <w:tab w:val="left" w:pos="4721"/>
          <w:tab w:val="left" w:pos="5405"/>
          <w:tab w:val="left" w:pos="6104"/>
          <w:tab w:val="left" w:pos="6578"/>
          <w:tab w:val="left" w:pos="6962"/>
        </w:tabs>
      </w:pPr>
      <w:r w:rsidRPr="003A1D48">
        <w:rPr>
          <w:rStyle w:val="InterlineTextNumChar"/>
        </w:rPr>
        <w:t>059</w:t>
      </w:r>
      <w:r w:rsidR="00800AD8">
        <w:tab/>
        <w:t>ka</w:t>
      </w:r>
      <w:r w:rsidR="00800AD8">
        <w:tab/>
        <w:t>vaik</w:t>
      </w:r>
      <w:r w:rsidR="00800AD8">
        <w:tab/>
        <w:t>a</w:t>
      </w:r>
      <w:r w:rsidR="00800AD8">
        <w:tab/>
        <w:t>sema</w:t>
      </w:r>
      <w:r w:rsidR="00800AD8">
        <w:tab/>
        <w:t>gaku,</w:t>
      </w:r>
      <w:r w:rsidR="00800AD8">
        <w:tab/>
        <w:t>ku</w:t>
      </w:r>
      <w:r w:rsidR="00800AD8">
        <w:tab/>
        <w:t>alapen</w:t>
      </w:r>
      <w:r w:rsidR="00800AD8">
        <w:tab/>
        <w:t>azua</w:t>
      </w:r>
      <w:r w:rsidR="00800AD8">
        <w:tab/>
        <w:t>sunat,</w:t>
      </w:r>
      <w:r w:rsidR="00800AD8">
        <w:tab/>
        <w:t>sa</w:t>
      </w:r>
      <w:r w:rsidR="003F14DE">
        <w:tab/>
        <w:t>ku</w:t>
      </w:r>
      <w:r w:rsidR="003F14DE">
        <w:tab/>
        <w:t>supu-i.</w:t>
      </w:r>
    </w:p>
    <w:p w14:paraId="7BF19615" w14:textId="77777777" w:rsidR="00800AD8" w:rsidRDefault="00800AD8" w:rsidP="003F14DE">
      <w:pPr>
        <w:pStyle w:val="InterlineGlossWithTrans"/>
        <w:tabs>
          <w:tab w:val="left" w:pos="533"/>
          <w:tab w:val="left" w:pos="1097"/>
          <w:tab w:val="left" w:pos="1736"/>
          <w:tab w:val="left" w:pos="2000"/>
          <w:tab w:val="left" w:pos="2744"/>
          <w:tab w:val="left" w:pos="3503"/>
          <w:tab w:val="left" w:pos="3887"/>
          <w:tab w:val="left" w:pos="4721"/>
          <w:tab w:val="left" w:pos="5405"/>
          <w:tab w:val="left" w:pos="6104"/>
          <w:tab w:val="left" w:pos="6578"/>
          <w:tab w:val="left" w:pos="6962"/>
        </w:tabs>
      </w:pPr>
      <w:r>
        <w:tab/>
        <w:t>ka</w:t>
      </w:r>
      <w:r>
        <w:tab/>
        <w:t>vaik</w:t>
      </w:r>
      <w:r>
        <w:tab/>
        <w:t>a</w:t>
      </w:r>
      <w:r>
        <w:tab/>
        <w:t>em=sa</w:t>
      </w:r>
      <w:r>
        <w:tab/>
        <w:t>gaku</w:t>
      </w:r>
      <w:r>
        <w:tab/>
        <w:t>ku</w:t>
      </w:r>
      <w:r>
        <w:tab/>
        <w:t>alap-en</w:t>
      </w:r>
      <w:r>
        <w:tab/>
        <w:t>a-zua</w:t>
      </w:r>
      <w:r>
        <w:tab/>
        <w:t>sunat</w:t>
      </w:r>
      <w:r>
        <w:tab/>
        <w:t>tsa</w:t>
      </w:r>
      <w:r w:rsidR="003F14DE">
        <w:tab/>
        <w:t>ku</w:t>
      </w:r>
      <w:r w:rsidR="003F14DE">
        <w:tab/>
        <w:t>supu-i</w:t>
      </w:r>
    </w:p>
    <w:p w14:paraId="7E17A8C6" w14:textId="77777777" w:rsidR="00800AD8" w:rsidRDefault="00800AD8" w:rsidP="003F14DE">
      <w:pPr>
        <w:pStyle w:val="InterlineTrans"/>
        <w:tabs>
          <w:tab w:val="left" w:pos="533"/>
          <w:tab w:val="left" w:pos="1097"/>
          <w:tab w:val="left" w:pos="1736"/>
          <w:tab w:val="left" w:pos="2000"/>
          <w:tab w:val="left" w:pos="2744"/>
          <w:tab w:val="left" w:pos="3503"/>
          <w:tab w:val="left" w:pos="3887"/>
          <w:tab w:val="left" w:pos="4721"/>
          <w:tab w:val="left" w:pos="5405"/>
          <w:tab w:val="left" w:pos="6104"/>
          <w:tab w:val="left" w:pos="6578"/>
          <w:tab w:val="left" w:pos="6962"/>
        </w:tabs>
      </w:pPr>
      <w:r>
        <w:tab/>
        <w:t>after</w:t>
      </w:r>
      <w:r>
        <w:tab/>
        <w:t>leave</w:t>
      </w:r>
      <w:r>
        <w:rPr>
          <w:smallCaps/>
        </w:rPr>
        <w:tab/>
        <w:t>c</w:t>
      </w:r>
      <w:r>
        <w:rPr>
          <w:smallCaps/>
        </w:rPr>
        <w:tab/>
        <w:t>af</w:t>
      </w:r>
      <w:r>
        <w:t>=go</w:t>
      </w:r>
      <w:r>
        <w:tab/>
        <w:t>school</w:t>
      </w:r>
      <w:r>
        <w:tab/>
        <w:t>I</w:t>
      </w:r>
      <w:r>
        <w:tab/>
        <w:t>take-</w:t>
      </w:r>
      <w:r>
        <w:rPr>
          <w:smallCaps/>
        </w:rPr>
        <w:t>pf</w:t>
      </w:r>
      <w:r>
        <w:tab/>
      </w:r>
      <w:r>
        <w:rPr>
          <w:smallCaps/>
        </w:rPr>
        <w:t>c-</w:t>
      </w:r>
      <w:r>
        <w:t>that</w:t>
      </w:r>
      <w:r>
        <w:tab/>
        <w:t>book</w:t>
      </w:r>
      <w:r>
        <w:tab/>
        <w:t>this</w:t>
      </w:r>
      <w:r w:rsidR="003F14DE">
        <w:tab/>
        <w:t>I</w:t>
      </w:r>
      <w:r w:rsidR="003F14DE">
        <w:tab/>
        <w:t>count-</w:t>
      </w:r>
      <w:r w:rsidR="003F14DE">
        <w:rPr>
          <w:smallCaps/>
        </w:rPr>
        <w:t>pf</w:t>
      </w:r>
    </w:p>
    <w:p w14:paraId="6CB2AB96" w14:textId="77777777" w:rsidR="00800AD8" w:rsidRDefault="00800AD8">
      <w:pPr>
        <w:pStyle w:val="InterlineFree"/>
      </w:pPr>
      <w:r>
        <w:t>When they had gone to school, I took the booklets and read them.</w:t>
      </w:r>
    </w:p>
    <w:p w14:paraId="1D6D9CD8" w14:textId="77777777" w:rsidR="00800AD8" w:rsidRDefault="00DE0E5A" w:rsidP="003F14DE">
      <w:pPr>
        <w:pStyle w:val="InterlineText"/>
        <w:tabs>
          <w:tab w:val="left" w:pos="533"/>
          <w:tab w:val="left" w:pos="2282"/>
          <w:tab w:val="left" w:pos="2786"/>
          <w:tab w:val="left" w:pos="3710"/>
        </w:tabs>
      </w:pPr>
      <w:r w:rsidRPr="003A1D48">
        <w:rPr>
          <w:rStyle w:val="InterlineTextNumChar"/>
        </w:rPr>
        <w:t>060</w:t>
      </w:r>
      <w:r w:rsidR="00800AD8">
        <w:tab/>
        <w:t>“kiîivaki</w:t>
      </w:r>
      <w:r w:rsidR="00800AD8">
        <w:tab/>
        <w:t>tua</w:t>
      </w:r>
      <w:r w:rsidR="00800AD8">
        <w:tab/>
        <w:t>tja</w:t>
      </w:r>
      <w:r w:rsidR="00800AD8">
        <w:tab/>
        <w:t>matjaîaîak.</w:t>
      </w:r>
    </w:p>
    <w:p w14:paraId="1126CDFB" w14:textId="77777777" w:rsidR="00800AD8" w:rsidRDefault="00800AD8" w:rsidP="003F14DE">
      <w:pPr>
        <w:pStyle w:val="InterlineGlossWithTrans"/>
        <w:tabs>
          <w:tab w:val="left" w:pos="533"/>
          <w:tab w:val="left" w:pos="2282"/>
          <w:tab w:val="left" w:pos="2786"/>
          <w:tab w:val="left" w:pos="3710"/>
        </w:tabs>
      </w:pPr>
      <w:r>
        <w:tab/>
        <w:t>ki-îivak-i</w:t>
      </w:r>
      <w:r>
        <w:tab/>
        <w:t>tua</w:t>
      </w:r>
      <w:r>
        <w:tab/>
        <w:t>tja</w:t>
      </w:r>
      <w:r>
        <w:tab/>
        <w:t>matja-îaîak</w:t>
      </w:r>
    </w:p>
    <w:p w14:paraId="18B8E2EA" w14:textId="77777777" w:rsidR="00800AD8" w:rsidRDefault="00800AD8" w:rsidP="003F14DE">
      <w:pPr>
        <w:pStyle w:val="InterlineTrans"/>
        <w:tabs>
          <w:tab w:val="left" w:pos="533"/>
          <w:tab w:val="left" w:pos="2282"/>
          <w:tab w:val="left" w:pos="2786"/>
          <w:tab w:val="left" w:pos="3710"/>
        </w:tabs>
      </w:pPr>
      <w:r>
        <w:tab/>
        <w:t>do-care.for-</w:t>
      </w:r>
      <w:r>
        <w:rPr>
          <w:smallCaps/>
        </w:rPr>
        <w:t>hort</w:t>
      </w:r>
      <w:r>
        <w:tab/>
      </w:r>
      <w:r>
        <w:rPr>
          <w:smallCaps/>
        </w:rPr>
        <w:t>obl</w:t>
      </w:r>
      <w:r>
        <w:tab/>
        <w:t>our(</w:t>
      </w:r>
      <w:r>
        <w:rPr>
          <w:smallCaps/>
        </w:rPr>
        <w:t>inc</w:t>
      </w:r>
      <w:r>
        <w:t>)</w:t>
      </w:r>
      <w:r>
        <w:tab/>
      </w:r>
      <w:r>
        <w:rPr>
          <w:smallCaps/>
        </w:rPr>
        <w:t>num</w:t>
      </w:r>
      <w:r>
        <w:t>-child</w:t>
      </w:r>
    </w:p>
    <w:p w14:paraId="07E5DE7D" w14:textId="77777777" w:rsidR="00800AD8" w:rsidRDefault="00800AD8">
      <w:pPr>
        <w:pStyle w:val="InterlineFree"/>
      </w:pPr>
      <w:r>
        <w:t>What I read was: “We should love our parents.</w:t>
      </w:r>
    </w:p>
    <w:p w14:paraId="18950CB9" w14:textId="77777777" w:rsidR="00800AD8" w:rsidRDefault="00DE0E5A" w:rsidP="003F14DE">
      <w:pPr>
        <w:pStyle w:val="InterlineText"/>
        <w:tabs>
          <w:tab w:val="left" w:pos="533"/>
          <w:tab w:val="left" w:pos="1547"/>
          <w:tab w:val="left" w:pos="2486"/>
          <w:tab w:val="left" w:pos="2990"/>
        </w:tabs>
      </w:pPr>
      <w:r w:rsidRPr="003A1D48">
        <w:rPr>
          <w:rStyle w:val="InterlineTextNumChar"/>
        </w:rPr>
        <w:t>061</w:t>
      </w:r>
      <w:r w:rsidR="00800AD8">
        <w:tab/>
        <w:t>nakuya</w:t>
      </w:r>
      <w:r w:rsidR="00800AD8">
        <w:tab/>
        <w:t>qemtsi</w:t>
      </w:r>
      <w:r w:rsidR="00800AD8">
        <w:tab/>
        <w:t>tua</w:t>
      </w:r>
      <w:r w:rsidR="00800AD8">
        <w:tab/>
        <w:t>tsautsau.</w:t>
      </w:r>
    </w:p>
    <w:p w14:paraId="2915C83C" w14:textId="77777777" w:rsidR="00800AD8" w:rsidRDefault="00800AD8" w:rsidP="003F14DE">
      <w:pPr>
        <w:pStyle w:val="InterlineGlossWithTrans"/>
        <w:tabs>
          <w:tab w:val="left" w:pos="533"/>
          <w:tab w:val="left" w:pos="1547"/>
          <w:tab w:val="left" w:pos="2486"/>
          <w:tab w:val="left" w:pos="2990"/>
        </w:tabs>
      </w:pPr>
      <w:r>
        <w:tab/>
        <w:t>na-kuya</w:t>
      </w:r>
      <w:r>
        <w:tab/>
        <w:t>m=qetsi</w:t>
      </w:r>
      <w:r>
        <w:tab/>
        <w:t>tua</w:t>
      </w:r>
      <w:r>
        <w:tab/>
        <w:t>tsau-tsau</w:t>
      </w:r>
    </w:p>
    <w:p w14:paraId="43AF7406" w14:textId="77777777" w:rsidR="00800AD8" w:rsidRDefault="00800AD8" w:rsidP="003F14DE">
      <w:pPr>
        <w:pStyle w:val="InterlineTransNoFree"/>
        <w:tabs>
          <w:tab w:val="left" w:pos="1547"/>
          <w:tab w:val="left" w:pos="2486"/>
          <w:tab w:val="left" w:pos="2990"/>
          <w:tab w:val="right" w:pos="8787"/>
        </w:tabs>
      </w:pPr>
      <w:r>
        <w:tab/>
      </w:r>
      <w:r>
        <w:rPr>
          <w:smallCaps/>
        </w:rPr>
        <w:t>stat</w:t>
      </w:r>
      <w:r>
        <w:t>-bad</w:t>
      </w:r>
      <w:r>
        <w:tab/>
      </w:r>
      <w:r>
        <w:rPr>
          <w:smallCaps/>
        </w:rPr>
        <w:t>af</w:t>
      </w:r>
      <w:r>
        <w:t>=fight</w:t>
      </w:r>
      <w:r>
        <w:tab/>
      </w:r>
      <w:r>
        <w:rPr>
          <w:smallCaps/>
        </w:rPr>
        <w:t>obl</w:t>
      </w:r>
      <w:r>
        <w:tab/>
      </w:r>
      <w:r>
        <w:rPr>
          <w:smallCaps/>
        </w:rPr>
        <w:t>red</w:t>
      </w:r>
      <w:r>
        <w:t>-being</w:t>
      </w:r>
      <w:r w:rsidR="003F14DE">
        <w:tab/>
        <w:t>We should not kill people,</w:t>
      </w:r>
    </w:p>
    <w:p w14:paraId="3D02D5EF" w14:textId="77777777" w:rsidR="00800AD8" w:rsidRDefault="00C862D4" w:rsidP="003F14DE">
      <w:pPr>
        <w:pStyle w:val="InterlineText"/>
        <w:tabs>
          <w:tab w:val="left" w:pos="533"/>
          <w:tab w:val="left" w:pos="1547"/>
        </w:tabs>
      </w:pPr>
      <w:r w:rsidRPr="003A1D48">
        <w:rPr>
          <w:rStyle w:val="InterlineTextNumChar"/>
        </w:rPr>
        <w:lastRenderedPageBreak/>
        <w:t>062</w:t>
      </w:r>
      <w:r w:rsidR="00800AD8">
        <w:tab/>
        <w:t>nakuya</w:t>
      </w:r>
      <w:r w:rsidR="00800AD8">
        <w:tab/>
        <w:t>padjumak.</w:t>
      </w:r>
    </w:p>
    <w:p w14:paraId="30D5FDCE" w14:textId="77777777" w:rsidR="00800AD8" w:rsidRDefault="00800AD8" w:rsidP="003F14DE">
      <w:pPr>
        <w:pStyle w:val="InterlineGlossWithTrans"/>
        <w:tabs>
          <w:tab w:val="left" w:pos="533"/>
          <w:tab w:val="left" w:pos="1547"/>
        </w:tabs>
      </w:pPr>
      <w:r>
        <w:tab/>
        <w:t>na-kuya</w:t>
      </w:r>
      <w:r>
        <w:tab/>
        <w:t>pa-djumak</w:t>
      </w:r>
    </w:p>
    <w:p w14:paraId="1C76825C" w14:textId="77777777" w:rsidR="00800AD8" w:rsidRDefault="00800AD8" w:rsidP="003F14DE">
      <w:pPr>
        <w:pStyle w:val="InterlineTransNoFree"/>
        <w:tabs>
          <w:tab w:val="left" w:pos="1547"/>
          <w:tab w:val="right" w:pos="8787"/>
        </w:tabs>
      </w:pPr>
      <w:r>
        <w:tab/>
      </w:r>
      <w:r>
        <w:rPr>
          <w:smallCaps/>
        </w:rPr>
        <w:t>stat</w:t>
      </w:r>
      <w:r>
        <w:t>-bad</w:t>
      </w:r>
      <w:r>
        <w:tab/>
        <w:t>cause-find</w:t>
      </w:r>
      <w:r w:rsidR="003F14DE">
        <w:tab/>
        <w:t>fornicate,</w:t>
      </w:r>
    </w:p>
    <w:p w14:paraId="0973B195" w14:textId="77777777" w:rsidR="00800AD8" w:rsidRDefault="00C862D4" w:rsidP="003F14DE">
      <w:pPr>
        <w:pStyle w:val="InterlineText"/>
        <w:tabs>
          <w:tab w:val="left" w:pos="533"/>
          <w:tab w:val="left" w:pos="1547"/>
        </w:tabs>
      </w:pPr>
      <w:r w:rsidRPr="003A1D48">
        <w:rPr>
          <w:rStyle w:val="InterlineTextNumChar"/>
        </w:rPr>
        <w:t>063</w:t>
      </w:r>
      <w:r w:rsidR="00800AD8">
        <w:tab/>
        <w:t>nakuya</w:t>
      </w:r>
      <w:r w:rsidR="00800AD8">
        <w:tab/>
        <w:t>tsemakaw.</w:t>
      </w:r>
    </w:p>
    <w:p w14:paraId="36705069" w14:textId="77777777" w:rsidR="00800AD8" w:rsidRDefault="00800AD8" w:rsidP="003F14DE">
      <w:pPr>
        <w:pStyle w:val="InterlineGlossWithTrans"/>
        <w:tabs>
          <w:tab w:val="left" w:pos="533"/>
          <w:tab w:val="left" w:pos="1547"/>
        </w:tabs>
      </w:pPr>
      <w:r>
        <w:tab/>
        <w:t>na-kuya</w:t>
      </w:r>
      <w:r>
        <w:tab/>
        <w:t>em=tsakaw</w:t>
      </w:r>
    </w:p>
    <w:p w14:paraId="0DC9973A" w14:textId="77777777" w:rsidR="00800AD8" w:rsidRDefault="00800AD8" w:rsidP="003F14DE">
      <w:pPr>
        <w:pStyle w:val="InterlineTransNoFree"/>
        <w:tabs>
          <w:tab w:val="left" w:pos="1547"/>
          <w:tab w:val="right" w:pos="8787"/>
        </w:tabs>
      </w:pPr>
      <w:r>
        <w:tab/>
      </w:r>
      <w:r>
        <w:rPr>
          <w:smallCaps/>
        </w:rPr>
        <w:t>stat</w:t>
      </w:r>
      <w:r>
        <w:t>-bad</w:t>
      </w:r>
      <w:r>
        <w:tab/>
      </w:r>
      <w:r>
        <w:rPr>
          <w:smallCaps/>
        </w:rPr>
        <w:t>af</w:t>
      </w:r>
      <w:r>
        <w:t>=steal</w:t>
      </w:r>
      <w:r w:rsidR="003F14DE">
        <w:tab/>
        <w:t>steal.</w:t>
      </w:r>
    </w:p>
    <w:p w14:paraId="09BB3FB3" w14:textId="77777777" w:rsidR="00800AD8" w:rsidRDefault="00C862D4" w:rsidP="003F14DE">
      <w:pPr>
        <w:pStyle w:val="InterlineText"/>
        <w:tabs>
          <w:tab w:val="left" w:pos="533"/>
          <w:tab w:val="left" w:pos="1547"/>
        </w:tabs>
      </w:pPr>
      <w:r w:rsidRPr="003A1D48">
        <w:rPr>
          <w:rStyle w:val="InterlineTextNumChar"/>
        </w:rPr>
        <w:t>064</w:t>
      </w:r>
      <w:r w:rsidR="00800AD8">
        <w:tab/>
        <w:t>nakuya</w:t>
      </w:r>
      <w:r w:rsidR="00800AD8">
        <w:tab/>
        <w:t>qauban.</w:t>
      </w:r>
    </w:p>
    <w:p w14:paraId="6F876F45" w14:textId="77777777" w:rsidR="00800AD8" w:rsidRDefault="00800AD8" w:rsidP="003F14DE">
      <w:pPr>
        <w:pStyle w:val="InterlineGlossWithTrans"/>
        <w:tabs>
          <w:tab w:val="left" w:pos="533"/>
          <w:tab w:val="left" w:pos="1547"/>
        </w:tabs>
      </w:pPr>
      <w:r>
        <w:tab/>
        <w:t>na-kuya</w:t>
      </w:r>
      <w:r>
        <w:tab/>
        <w:t>qauban</w:t>
      </w:r>
    </w:p>
    <w:p w14:paraId="39C4A194" w14:textId="77777777" w:rsidR="00800AD8" w:rsidRDefault="00800AD8" w:rsidP="003F14DE">
      <w:pPr>
        <w:pStyle w:val="InterlineTransNoFree"/>
        <w:tabs>
          <w:tab w:val="left" w:pos="1547"/>
          <w:tab w:val="right" w:pos="8787"/>
        </w:tabs>
      </w:pPr>
      <w:r>
        <w:tab/>
      </w:r>
      <w:r>
        <w:rPr>
          <w:smallCaps/>
        </w:rPr>
        <w:t>stat</w:t>
      </w:r>
      <w:r>
        <w:t>-bad</w:t>
      </w:r>
      <w:r>
        <w:tab/>
        <w:t>envy</w:t>
      </w:r>
      <w:r w:rsidR="003F14DE">
        <w:tab/>
        <w:t>or envy others.</w:t>
      </w:r>
    </w:p>
    <w:p w14:paraId="477779D1" w14:textId="77777777" w:rsidR="003F14DE" w:rsidRDefault="00C862D4" w:rsidP="003F14DE">
      <w:pPr>
        <w:pStyle w:val="InterlineText"/>
        <w:tabs>
          <w:tab w:val="left" w:pos="533"/>
          <w:tab w:val="left" w:pos="2117"/>
          <w:tab w:val="left" w:pos="2621"/>
          <w:tab w:val="left" w:pos="3455"/>
          <w:tab w:val="left" w:pos="5399"/>
          <w:tab w:val="left" w:pos="5873"/>
          <w:tab w:val="left" w:pos="6362"/>
          <w:tab w:val="left" w:pos="6746"/>
        </w:tabs>
      </w:pPr>
      <w:r w:rsidRPr="003A1D48">
        <w:rPr>
          <w:rStyle w:val="InterlineTextNumChar"/>
        </w:rPr>
        <w:t>065</w:t>
      </w:r>
      <w:r w:rsidR="00800AD8">
        <w:tab/>
        <w:t>kiîivaku</w:t>
      </w:r>
      <w:r w:rsidR="00800AD8">
        <w:tab/>
        <w:t>tua</w:t>
      </w:r>
      <w:r w:rsidR="00800AD8">
        <w:tab/>
        <w:t>nu</w:t>
      </w:r>
      <w:r w:rsidR="003F14DE">
        <w:tab/>
        <w:t>îaqediqedi,”</w:t>
      </w:r>
      <w:r w:rsidR="003F14DE">
        <w:tab/>
        <w:t>aya</w:t>
      </w:r>
      <w:r w:rsidR="003F14DE">
        <w:tab/>
        <w:t>zua</w:t>
      </w:r>
      <w:r w:rsidR="003F14DE">
        <w:tab/>
        <w:t>ku</w:t>
      </w:r>
      <w:r w:rsidR="003F14DE">
        <w:tab/>
        <w:t>sinupu.</w:t>
      </w:r>
    </w:p>
    <w:p w14:paraId="4D89129A" w14:textId="77777777" w:rsidR="00800AD8" w:rsidRDefault="00800AD8" w:rsidP="003F14DE">
      <w:pPr>
        <w:pStyle w:val="InterlineGlossWithTrans"/>
        <w:tabs>
          <w:tab w:val="left" w:pos="533"/>
          <w:tab w:val="left" w:pos="2117"/>
          <w:tab w:val="left" w:pos="2621"/>
          <w:tab w:val="left" w:pos="3455"/>
          <w:tab w:val="left" w:pos="5399"/>
          <w:tab w:val="left" w:pos="5873"/>
          <w:tab w:val="left" w:pos="6362"/>
          <w:tab w:val="left" w:pos="6746"/>
        </w:tabs>
      </w:pPr>
      <w:r>
        <w:tab/>
        <w:t>ki-îivak-u</w:t>
      </w:r>
      <w:r>
        <w:tab/>
        <w:t>tua</w:t>
      </w:r>
      <w:r>
        <w:tab/>
        <w:t>nu</w:t>
      </w:r>
      <w:r w:rsidR="003F14DE">
        <w:tab/>
        <w:t>îa-qedi-qedi</w:t>
      </w:r>
      <w:r w:rsidR="003F14DE">
        <w:tab/>
        <w:t>aya</w:t>
      </w:r>
      <w:r w:rsidR="003F14DE">
        <w:tab/>
        <w:t>zua</w:t>
      </w:r>
      <w:r w:rsidR="003F14DE">
        <w:tab/>
        <w:t>ku</w:t>
      </w:r>
      <w:r w:rsidR="003F14DE">
        <w:tab/>
        <w:t>in=supu</w:t>
      </w:r>
    </w:p>
    <w:p w14:paraId="1E9B8952" w14:textId="77777777" w:rsidR="00800AD8" w:rsidRDefault="00800AD8" w:rsidP="003F14DE">
      <w:pPr>
        <w:pStyle w:val="InterlineTrans"/>
        <w:tabs>
          <w:tab w:val="left" w:pos="533"/>
          <w:tab w:val="left" w:pos="2117"/>
          <w:tab w:val="left" w:pos="2621"/>
          <w:tab w:val="left" w:pos="3455"/>
          <w:tab w:val="left" w:pos="5399"/>
          <w:tab w:val="left" w:pos="5873"/>
          <w:tab w:val="left" w:pos="6362"/>
          <w:tab w:val="left" w:pos="6746"/>
        </w:tabs>
      </w:pPr>
      <w:r>
        <w:tab/>
        <w:t>do-care.for-</w:t>
      </w:r>
      <w:r>
        <w:rPr>
          <w:smallCaps/>
        </w:rPr>
        <w:t>imp</w:t>
      </w:r>
      <w:r>
        <w:tab/>
      </w:r>
      <w:r>
        <w:rPr>
          <w:smallCaps/>
        </w:rPr>
        <w:t>obl</w:t>
      </w:r>
      <w:r>
        <w:tab/>
        <w:t>your(</w:t>
      </w:r>
      <w:r>
        <w:rPr>
          <w:smallCaps/>
        </w:rPr>
        <w:t>p</w:t>
      </w:r>
      <w:r>
        <w:t>)</w:t>
      </w:r>
      <w:r w:rsidR="003F14DE">
        <w:tab/>
        <w:t>class-</w:t>
      </w:r>
      <w:r w:rsidR="003F14DE">
        <w:rPr>
          <w:smallCaps/>
        </w:rPr>
        <w:t>red</w:t>
      </w:r>
      <w:r w:rsidR="003F14DE">
        <w:t>-boundary</w:t>
      </w:r>
      <w:r w:rsidR="003F14DE">
        <w:tab/>
        <w:t>say</w:t>
      </w:r>
      <w:r w:rsidR="003F14DE">
        <w:tab/>
        <w:t>that</w:t>
      </w:r>
      <w:r w:rsidR="003F14DE">
        <w:tab/>
        <w:t>I</w:t>
      </w:r>
      <w:r w:rsidR="003F14DE">
        <w:tab/>
      </w:r>
      <w:r w:rsidR="003F14DE">
        <w:rPr>
          <w:smallCaps/>
        </w:rPr>
        <w:t>perf</w:t>
      </w:r>
      <w:r w:rsidR="003F14DE">
        <w:t>=count</w:t>
      </w:r>
    </w:p>
    <w:p w14:paraId="4FEFCD6E" w14:textId="77777777" w:rsidR="00800AD8" w:rsidRDefault="00800AD8">
      <w:pPr>
        <w:pStyle w:val="InterlineFree"/>
      </w:pPr>
      <w:r>
        <w:t>Love your neighbours.”</w:t>
      </w:r>
    </w:p>
    <w:p w14:paraId="3DA8C91B" w14:textId="77777777" w:rsidR="003F14DE" w:rsidRDefault="00C862D4" w:rsidP="003F14DE">
      <w:pPr>
        <w:pStyle w:val="InterlineText"/>
        <w:tabs>
          <w:tab w:val="left" w:pos="533"/>
          <w:tab w:val="left" w:pos="1457"/>
          <w:tab w:val="left" w:pos="1946"/>
          <w:tab w:val="left" w:pos="2330"/>
          <w:tab w:val="left" w:pos="3554"/>
          <w:tab w:val="left" w:pos="4493"/>
          <w:tab w:val="left" w:pos="6947"/>
          <w:tab w:val="left" w:pos="7421"/>
          <w:tab w:val="left" w:pos="7910"/>
        </w:tabs>
      </w:pPr>
      <w:r w:rsidRPr="003A1D48">
        <w:rPr>
          <w:rStyle w:val="InterlineTextNumChar"/>
        </w:rPr>
        <w:t>066</w:t>
      </w:r>
      <w:r w:rsidR="00800AD8">
        <w:tab/>
        <w:t>izua</w:t>
      </w:r>
      <w:r w:rsidR="00800AD8">
        <w:tab/>
        <w:t>zua</w:t>
      </w:r>
      <w:r w:rsidR="00800AD8">
        <w:tab/>
        <w:t>ku</w:t>
      </w:r>
      <w:r w:rsidR="00800AD8">
        <w:tab/>
        <w:t>sinupu:</w:t>
      </w:r>
      <w:r w:rsidR="00800AD8">
        <w:tab/>
        <w:t>“timun</w:t>
      </w:r>
      <w:r w:rsidR="003F14DE">
        <w:tab/>
        <w:t>parekiîivaîivaku,”</w:t>
      </w:r>
      <w:r w:rsidR="003F14DE">
        <w:tab/>
        <w:t>aya</w:t>
      </w:r>
      <w:r w:rsidR="003F14DE">
        <w:tab/>
        <w:t>zua</w:t>
      </w:r>
      <w:r w:rsidR="003F14DE">
        <w:tab/>
        <w:t>ku</w:t>
      </w:r>
    </w:p>
    <w:p w14:paraId="0F37E9FA" w14:textId="77777777" w:rsidR="00800AD8" w:rsidRDefault="00800AD8" w:rsidP="003F14DE">
      <w:pPr>
        <w:pStyle w:val="InterlineGlossWithTrans"/>
        <w:tabs>
          <w:tab w:val="left" w:pos="533"/>
          <w:tab w:val="left" w:pos="1457"/>
          <w:tab w:val="left" w:pos="1946"/>
          <w:tab w:val="left" w:pos="2330"/>
          <w:tab w:val="left" w:pos="3554"/>
          <w:tab w:val="left" w:pos="4493"/>
          <w:tab w:val="left" w:pos="6947"/>
          <w:tab w:val="left" w:pos="7421"/>
          <w:tab w:val="left" w:pos="7910"/>
        </w:tabs>
      </w:pPr>
      <w:r>
        <w:tab/>
        <w:t>i-zua</w:t>
      </w:r>
      <w:r>
        <w:tab/>
        <w:t>zua</w:t>
      </w:r>
      <w:r>
        <w:tab/>
        <w:t>ku</w:t>
      </w:r>
      <w:r>
        <w:tab/>
        <w:t>in=supu</w:t>
      </w:r>
      <w:r>
        <w:tab/>
        <w:t>ti-mun</w:t>
      </w:r>
      <w:r w:rsidR="003F14DE">
        <w:tab/>
        <w:t>pare-ki-îiva-îivak-u</w:t>
      </w:r>
      <w:r w:rsidR="003F14DE">
        <w:tab/>
        <w:t>aya</w:t>
      </w:r>
      <w:r w:rsidR="003F14DE">
        <w:tab/>
        <w:t>zua</w:t>
      </w:r>
      <w:r w:rsidR="003F14DE">
        <w:tab/>
        <w:t>ku</w:t>
      </w:r>
    </w:p>
    <w:p w14:paraId="6F17D523" w14:textId="77777777" w:rsidR="00800AD8" w:rsidRDefault="00800AD8" w:rsidP="003F14DE">
      <w:pPr>
        <w:pStyle w:val="InterlineTransNoFree"/>
        <w:tabs>
          <w:tab w:val="left" w:pos="1457"/>
          <w:tab w:val="left" w:pos="1946"/>
          <w:tab w:val="left" w:pos="2330"/>
          <w:tab w:val="left" w:pos="3554"/>
          <w:tab w:val="left" w:pos="4493"/>
          <w:tab w:val="left" w:pos="6947"/>
          <w:tab w:val="left" w:pos="7421"/>
          <w:tab w:val="left" w:pos="7910"/>
        </w:tabs>
      </w:pPr>
      <w:r>
        <w:tab/>
      </w:r>
      <w:r>
        <w:rPr>
          <w:smallCaps/>
        </w:rPr>
        <w:t>loc</w:t>
      </w:r>
      <w:r>
        <w:t>-that</w:t>
      </w:r>
      <w:r>
        <w:tab/>
        <w:t>that</w:t>
      </w:r>
      <w:r>
        <w:tab/>
        <w:t>I</w:t>
      </w:r>
      <w:r>
        <w:tab/>
      </w:r>
      <w:r>
        <w:rPr>
          <w:smallCaps/>
        </w:rPr>
        <w:t>perf</w:t>
      </w:r>
      <w:r>
        <w:t>=count</w:t>
      </w:r>
      <w:r>
        <w:tab/>
      </w:r>
      <w:r>
        <w:rPr>
          <w:smallCaps/>
        </w:rPr>
        <w:t>f-</w:t>
      </w:r>
      <w:r>
        <w:t>you(</w:t>
      </w:r>
      <w:r>
        <w:rPr>
          <w:smallCaps/>
        </w:rPr>
        <w:t>p</w:t>
      </w:r>
      <w:r>
        <w:t>)</w:t>
      </w:r>
      <w:r w:rsidR="003F14DE">
        <w:tab/>
        <w:t>pair-do-</w:t>
      </w:r>
      <w:r w:rsidR="003F14DE">
        <w:rPr>
          <w:smallCaps/>
        </w:rPr>
        <w:t>red</w:t>
      </w:r>
      <w:r w:rsidR="003F14DE">
        <w:t>-care.for-</w:t>
      </w:r>
      <w:r w:rsidR="003F14DE">
        <w:rPr>
          <w:smallCaps/>
        </w:rPr>
        <w:t>imp</w:t>
      </w:r>
      <w:r w:rsidR="003F14DE">
        <w:tab/>
        <w:t>say</w:t>
      </w:r>
      <w:r w:rsidR="003F14DE">
        <w:tab/>
        <w:t>that</w:t>
      </w:r>
      <w:r w:rsidR="003F14DE">
        <w:tab/>
        <w:t>I</w:t>
      </w:r>
    </w:p>
    <w:p w14:paraId="00589E33" w14:textId="77777777" w:rsidR="00800AD8" w:rsidRDefault="00800AD8" w:rsidP="003F14DE">
      <w:pPr>
        <w:pStyle w:val="InterlineText"/>
        <w:tabs>
          <w:tab w:val="left" w:pos="533"/>
        </w:tabs>
      </w:pPr>
      <w:r>
        <w:tab/>
        <w:t>sinupu.</w:t>
      </w:r>
    </w:p>
    <w:p w14:paraId="62B9AF04" w14:textId="77777777" w:rsidR="00800AD8" w:rsidRDefault="00800AD8" w:rsidP="003F14DE">
      <w:pPr>
        <w:pStyle w:val="InterlineGlossWithTrans"/>
        <w:tabs>
          <w:tab w:val="left" w:pos="533"/>
        </w:tabs>
      </w:pPr>
      <w:r>
        <w:tab/>
        <w:t>in=supu</w:t>
      </w:r>
    </w:p>
    <w:p w14:paraId="087C17E8" w14:textId="77777777" w:rsidR="00800AD8" w:rsidRDefault="00800AD8" w:rsidP="003F14DE">
      <w:pPr>
        <w:pStyle w:val="InterlineTransNoFree"/>
        <w:tabs>
          <w:tab w:val="right" w:pos="8789"/>
        </w:tabs>
      </w:pPr>
      <w:r>
        <w:tab/>
      </w:r>
      <w:r>
        <w:rPr>
          <w:smallCaps/>
        </w:rPr>
        <w:t>perf</w:t>
      </w:r>
      <w:r>
        <w:t>=count</w:t>
      </w:r>
      <w:r w:rsidR="003F14DE">
        <w:tab/>
        <w:t>Another thing I read was: “Love one another.”</w:t>
      </w:r>
    </w:p>
    <w:p w14:paraId="1BADCCEA" w14:textId="77777777" w:rsidR="003F14DE" w:rsidRDefault="00C862D4" w:rsidP="003F14DE">
      <w:pPr>
        <w:pStyle w:val="InterlineText"/>
        <w:tabs>
          <w:tab w:val="left" w:pos="533"/>
          <w:tab w:val="left" w:pos="1457"/>
          <w:tab w:val="left" w:pos="1946"/>
          <w:tab w:val="left" w:pos="4115"/>
          <w:tab w:val="left" w:pos="4619"/>
          <w:tab w:val="left" w:pos="5438"/>
          <w:tab w:val="left" w:pos="6737"/>
          <w:tab w:val="left" w:pos="7331"/>
          <w:tab w:val="left" w:pos="7820"/>
        </w:tabs>
      </w:pPr>
      <w:r w:rsidRPr="003A1D48">
        <w:rPr>
          <w:rStyle w:val="InterlineTextNumChar"/>
        </w:rPr>
        <w:t>067</w:t>
      </w:r>
      <w:r w:rsidR="00800AD8">
        <w:tab/>
        <w:t>izua</w:t>
      </w:r>
      <w:r w:rsidR="00800AD8">
        <w:tab/>
        <w:t>zua</w:t>
      </w:r>
      <w:r w:rsidR="00800AD8">
        <w:tab/>
        <w:t>masanitaî</w:t>
      </w:r>
      <w:r w:rsidR="00800AD8">
        <w:tab/>
        <w:t>uta:</w:t>
      </w:r>
      <w:r w:rsidR="00800AD8">
        <w:tab/>
        <w:t>“tiaken</w:t>
      </w:r>
      <w:r w:rsidR="00800AD8">
        <w:tab/>
        <w:t>namatsay</w:t>
      </w:r>
      <w:r w:rsidR="003F14DE">
        <w:tab/>
        <w:t>aken</w:t>
      </w:r>
      <w:r w:rsidR="003F14DE">
        <w:tab/>
        <w:t>sa</w:t>
      </w:r>
      <w:r w:rsidR="003F14DE">
        <w:tab/>
        <w:t>ke</w:t>
      </w:r>
    </w:p>
    <w:p w14:paraId="759AF83C" w14:textId="77777777" w:rsidR="00800AD8" w:rsidRDefault="00800AD8" w:rsidP="003F14DE">
      <w:pPr>
        <w:pStyle w:val="InterlineGlossWithTrans"/>
        <w:tabs>
          <w:tab w:val="left" w:pos="533"/>
          <w:tab w:val="left" w:pos="1457"/>
          <w:tab w:val="left" w:pos="1946"/>
          <w:tab w:val="left" w:pos="4115"/>
          <w:tab w:val="left" w:pos="4619"/>
          <w:tab w:val="left" w:pos="5438"/>
          <w:tab w:val="left" w:pos="6737"/>
          <w:tab w:val="left" w:pos="7331"/>
          <w:tab w:val="left" w:pos="7820"/>
        </w:tabs>
      </w:pPr>
      <w:r>
        <w:tab/>
        <w:t>i-zua</w:t>
      </w:r>
      <w:r>
        <w:tab/>
        <w:t>zua</w:t>
      </w:r>
      <w:r>
        <w:tab/>
        <w:t>ma-sane-ita-î</w:t>
      </w:r>
      <w:r>
        <w:tab/>
        <w:t>uta</w:t>
      </w:r>
      <w:r>
        <w:tab/>
        <w:t>ti-aken</w:t>
      </w:r>
      <w:r>
        <w:tab/>
        <w:t>na-m-patsay</w:t>
      </w:r>
      <w:r w:rsidR="003F14DE">
        <w:tab/>
        <w:t>aken</w:t>
      </w:r>
      <w:r w:rsidR="003F14DE">
        <w:tab/>
        <w:t>sa</w:t>
      </w:r>
      <w:r w:rsidR="003F14DE">
        <w:tab/>
        <w:t>ke</w:t>
      </w:r>
    </w:p>
    <w:p w14:paraId="5531FDB9" w14:textId="77777777" w:rsidR="00800AD8" w:rsidRDefault="00800AD8" w:rsidP="003F14DE">
      <w:pPr>
        <w:pStyle w:val="InterlineTransNoFree"/>
        <w:tabs>
          <w:tab w:val="left" w:pos="1457"/>
          <w:tab w:val="left" w:pos="1946"/>
          <w:tab w:val="left" w:pos="4115"/>
          <w:tab w:val="left" w:pos="4619"/>
          <w:tab w:val="left" w:pos="5438"/>
          <w:tab w:val="left" w:pos="6737"/>
          <w:tab w:val="left" w:pos="7331"/>
          <w:tab w:val="left" w:pos="7820"/>
        </w:tabs>
      </w:pPr>
      <w:r>
        <w:tab/>
      </w:r>
      <w:r>
        <w:rPr>
          <w:smallCaps/>
        </w:rPr>
        <w:t>loc</w:t>
      </w:r>
      <w:r>
        <w:t>-that</w:t>
      </w:r>
      <w:r>
        <w:tab/>
        <w:t>that</w:t>
      </w:r>
      <w:r>
        <w:tab/>
      </w:r>
      <w:r>
        <w:rPr>
          <w:smallCaps/>
        </w:rPr>
        <w:t>stat</w:t>
      </w:r>
      <w:r>
        <w:t>-make-one-times</w:t>
      </w:r>
      <w:r>
        <w:tab/>
        <w:t>also</w:t>
      </w:r>
      <w:r>
        <w:tab/>
      </w:r>
      <w:r>
        <w:rPr>
          <w:smallCaps/>
        </w:rPr>
        <w:t>f-</w:t>
      </w:r>
      <w:r>
        <w:t>I</w:t>
      </w:r>
      <w:r>
        <w:tab/>
      </w:r>
      <w:r>
        <w:rPr>
          <w:smallCaps/>
        </w:rPr>
        <w:t>past</w:t>
      </w:r>
      <w:r>
        <w:t>-</w:t>
      </w:r>
      <w:r>
        <w:rPr>
          <w:smallCaps/>
        </w:rPr>
        <w:t>af</w:t>
      </w:r>
      <w:r>
        <w:t>-die</w:t>
      </w:r>
      <w:r w:rsidR="003F14DE">
        <w:tab/>
      </w:r>
      <w:r w:rsidR="003F14DE" w:rsidRPr="000D5EFB">
        <w:rPr>
          <w:smallCaps/>
        </w:rPr>
        <w:t>f.I</w:t>
      </w:r>
      <w:r w:rsidR="003F14DE">
        <w:tab/>
        <w:t>and</w:t>
      </w:r>
      <w:r w:rsidR="003F14DE">
        <w:tab/>
        <w:t>I</w:t>
      </w:r>
    </w:p>
    <w:p w14:paraId="79DF79A5" w14:textId="77777777" w:rsidR="00800AD8" w:rsidRDefault="00800AD8" w:rsidP="003F14DE">
      <w:pPr>
        <w:pStyle w:val="InterlineText"/>
        <w:tabs>
          <w:tab w:val="left" w:pos="533"/>
        </w:tabs>
      </w:pPr>
      <w:r>
        <w:tab/>
        <w:t>kamevaîut.</w:t>
      </w:r>
    </w:p>
    <w:p w14:paraId="0D4AAE2C" w14:textId="77777777" w:rsidR="00800AD8" w:rsidRDefault="00800AD8" w:rsidP="003F14DE">
      <w:pPr>
        <w:pStyle w:val="InterlineGlossWithTrans"/>
        <w:tabs>
          <w:tab w:val="left" w:pos="533"/>
        </w:tabs>
      </w:pPr>
      <w:r>
        <w:tab/>
        <w:t>ka-me-vaîut</w:t>
      </w:r>
    </w:p>
    <w:p w14:paraId="050891F3" w14:textId="77777777" w:rsidR="00800AD8" w:rsidRDefault="00800AD8" w:rsidP="003F14DE">
      <w:pPr>
        <w:pStyle w:val="InterlineTransNoFree"/>
        <w:tabs>
          <w:tab w:val="right" w:pos="8789"/>
        </w:tabs>
      </w:pPr>
      <w:r>
        <w:tab/>
        <w:t>become-</w:t>
      </w:r>
      <w:r>
        <w:rPr>
          <w:smallCaps/>
        </w:rPr>
        <w:t>af</w:t>
      </w:r>
      <w:r>
        <w:t>-alive</w:t>
      </w:r>
      <w:r w:rsidR="003F14DE">
        <w:tab/>
        <w:t>One more thing I read was: “I was dead and came back to life.</w:t>
      </w:r>
    </w:p>
    <w:p w14:paraId="34D3C117" w14:textId="77777777" w:rsidR="00800AD8" w:rsidRDefault="00C862D4" w:rsidP="003F14DE">
      <w:pPr>
        <w:pStyle w:val="InterlineText"/>
        <w:tabs>
          <w:tab w:val="left" w:pos="533"/>
          <w:tab w:val="left" w:pos="1322"/>
          <w:tab w:val="left" w:pos="2036"/>
          <w:tab w:val="left" w:pos="2690"/>
          <w:tab w:val="left" w:pos="4229"/>
          <w:tab w:val="left" w:pos="4958"/>
        </w:tabs>
      </w:pPr>
      <w:r w:rsidRPr="003A1D48">
        <w:rPr>
          <w:rStyle w:val="InterlineTextNumChar"/>
        </w:rPr>
        <w:t>068</w:t>
      </w:r>
      <w:r w:rsidR="00800AD8">
        <w:tab/>
        <w:t>tiaken</w:t>
      </w:r>
      <w:r w:rsidR="00800AD8">
        <w:tab/>
        <w:t>djalan</w:t>
      </w:r>
      <w:r w:rsidR="00800AD8">
        <w:tab/>
        <w:t>aken,</w:t>
      </w:r>
      <w:r w:rsidR="00800AD8">
        <w:tab/>
        <w:t>kaqulidan,</w:t>
      </w:r>
      <w:r w:rsidR="00800AD8">
        <w:tab/>
        <w:t>nasi</w:t>
      </w:r>
      <w:r w:rsidR="00800AD8">
        <w:tab/>
        <w:t>aken.</w:t>
      </w:r>
    </w:p>
    <w:p w14:paraId="3AA35078" w14:textId="77777777" w:rsidR="00800AD8" w:rsidRDefault="00800AD8" w:rsidP="003F14DE">
      <w:pPr>
        <w:pStyle w:val="InterlineGlossWithTrans"/>
        <w:tabs>
          <w:tab w:val="left" w:pos="533"/>
          <w:tab w:val="left" w:pos="1322"/>
          <w:tab w:val="left" w:pos="2036"/>
          <w:tab w:val="left" w:pos="2690"/>
          <w:tab w:val="left" w:pos="4229"/>
          <w:tab w:val="left" w:pos="4958"/>
        </w:tabs>
      </w:pPr>
      <w:r>
        <w:tab/>
        <w:t>ti-aken</w:t>
      </w:r>
      <w:r>
        <w:tab/>
        <w:t>djalan</w:t>
      </w:r>
      <w:r>
        <w:tab/>
        <w:t>aken</w:t>
      </w:r>
      <w:r>
        <w:tab/>
        <w:t>ka-qulid-an</w:t>
      </w:r>
      <w:r>
        <w:tab/>
        <w:t>nasi</w:t>
      </w:r>
      <w:r>
        <w:tab/>
        <w:t>aken</w:t>
      </w:r>
    </w:p>
    <w:p w14:paraId="2652DF84" w14:textId="77777777" w:rsidR="00800AD8" w:rsidRDefault="00800AD8" w:rsidP="003F14DE">
      <w:pPr>
        <w:pStyle w:val="InterlineTrans"/>
        <w:tabs>
          <w:tab w:val="left" w:pos="533"/>
          <w:tab w:val="left" w:pos="1322"/>
          <w:tab w:val="left" w:pos="2036"/>
          <w:tab w:val="left" w:pos="2690"/>
          <w:tab w:val="left" w:pos="4229"/>
          <w:tab w:val="left" w:pos="4958"/>
        </w:tabs>
      </w:pPr>
      <w:r>
        <w:tab/>
      </w:r>
      <w:r>
        <w:rPr>
          <w:smallCaps/>
        </w:rPr>
        <w:t>f-</w:t>
      </w:r>
      <w:r>
        <w:t>I</w:t>
      </w:r>
      <w:r>
        <w:tab/>
        <w:t>road</w:t>
      </w:r>
      <w:r>
        <w:tab/>
      </w:r>
      <w:r w:rsidR="000D5EFB" w:rsidRPr="000D5EFB">
        <w:rPr>
          <w:smallCaps/>
        </w:rPr>
        <w:t>f.I</w:t>
      </w:r>
      <w:r>
        <w:tab/>
        <w:t>main-real-</w:t>
      </w:r>
      <w:r>
        <w:rPr>
          <w:smallCaps/>
        </w:rPr>
        <w:t>nom</w:t>
      </w:r>
      <w:r>
        <w:tab/>
        <w:t>breath</w:t>
      </w:r>
      <w:r>
        <w:tab/>
      </w:r>
      <w:r w:rsidR="000D5EFB" w:rsidRPr="000D5EFB">
        <w:rPr>
          <w:smallCaps/>
        </w:rPr>
        <w:t>f.I</w:t>
      </w:r>
    </w:p>
    <w:p w14:paraId="54558F36" w14:textId="77777777" w:rsidR="00800AD8" w:rsidRDefault="00800AD8">
      <w:pPr>
        <w:pStyle w:val="InterlineFree"/>
      </w:pPr>
      <w:r>
        <w:t>I am the way, the truth and the life.</w:t>
      </w:r>
    </w:p>
    <w:p w14:paraId="7163F6A9" w14:textId="77777777" w:rsidR="00800AD8" w:rsidRDefault="00C862D4" w:rsidP="00AE0377">
      <w:pPr>
        <w:pStyle w:val="InterlineText"/>
        <w:tabs>
          <w:tab w:val="left" w:pos="533"/>
          <w:tab w:val="left" w:pos="797"/>
          <w:tab w:val="left" w:pos="2006"/>
          <w:tab w:val="left" w:pos="3140"/>
          <w:tab w:val="left" w:pos="3749"/>
          <w:tab w:val="left" w:pos="4748"/>
          <w:tab w:val="left" w:pos="5462"/>
          <w:tab w:val="left" w:pos="5846"/>
          <w:tab w:val="left" w:pos="8090"/>
        </w:tabs>
      </w:pPr>
      <w:r w:rsidRPr="003A1D48">
        <w:rPr>
          <w:rStyle w:val="InterlineTextNumChar"/>
        </w:rPr>
        <w:t>069</w:t>
      </w:r>
      <w:r w:rsidR="00800AD8">
        <w:tab/>
        <w:t>a</w:t>
      </w:r>
      <w:r w:rsidR="00800AD8">
        <w:tab/>
        <w:t>kisusu</w:t>
      </w:r>
      <w:r w:rsidR="00800AD8">
        <w:tab/>
        <w:t>tjanuaken</w:t>
      </w:r>
      <w:r w:rsidR="00800AD8">
        <w:tab/>
        <w:t>nuka</w:t>
      </w:r>
      <w:r w:rsidR="00800AD8">
        <w:tab/>
        <w:t>matsay</w:t>
      </w:r>
      <w:r w:rsidR="00800AD8">
        <w:tab/>
        <w:t>tjara</w:t>
      </w:r>
      <w:r w:rsidR="00800AD8">
        <w:tab/>
        <w:t>ku</w:t>
      </w:r>
      <w:r w:rsidR="00AE0377">
        <w:tab/>
        <w:t>papevaîuten,”</w:t>
      </w:r>
      <w:r w:rsidR="00AE0377">
        <w:tab/>
        <w:t>aya</w:t>
      </w:r>
    </w:p>
    <w:p w14:paraId="22FAAEC0" w14:textId="77777777" w:rsidR="00800AD8" w:rsidRDefault="00800AD8" w:rsidP="00AE0377">
      <w:pPr>
        <w:pStyle w:val="InterlineGlossWithTrans"/>
        <w:tabs>
          <w:tab w:val="left" w:pos="533"/>
          <w:tab w:val="left" w:pos="797"/>
          <w:tab w:val="left" w:pos="2006"/>
          <w:tab w:val="left" w:pos="3140"/>
          <w:tab w:val="left" w:pos="3749"/>
          <w:tab w:val="left" w:pos="4748"/>
          <w:tab w:val="left" w:pos="5462"/>
          <w:tab w:val="left" w:pos="5846"/>
          <w:tab w:val="left" w:pos="8090"/>
        </w:tabs>
      </w:pPr>
      <w:r>
        <w:tab/>
        <w:t>a</w:t>
      </w:r>
      <w:r>
        <w:tab/>
        <w:t>ki-susu</w:t>
      </w:r>
      <w:r>
        <w:tab/>
        <w:t>tjanu-aken</w:t>
      </w:r>
      <w:r>
        <w:tab/>
        <w:t>nuka</w:t>
      </w:r>
      <w:r>
        <w:tab/>
        <w:t>m-patsay</w:t>
      </w:r>
      <w:r>
        <w:tab/>
        <w:t>tjara</w:t>
      </w:r>
      <w:r>
        <w:tab/>
        <w:t>ku</w:t>
      </w:r>
      <w:r w:rsidR="00AE0377">
        <w:tab/>
        <w:t>pa-pe-vaîut-en</w:t>
      </w:r>
      <w:r w:rsidR="00AE0377">
        <w:tab/>
        <w:t>aya</w:t>
      </w:r>
    </w:p>
    <w:p w14:paraId="060ED13F" w14:textId="77777777" w:rsidR="00800AD8" w:rsidRDefault="00800AD8" w:rsidP="00AE0377">
      <w:pPr>
        <w:pStyle w:val="InterlineTransNoFree"/>
        <w:tabs>
          <w:tab w:val="left" w:pos="797"/>
          <w:tab w:val="left" w:pos="2006"/>
          <w:tab w:val="left" w:pos="3140"/>
          <w:tab w:val="left" w:pos="3749"/>
          <w:tab w:val="left" w:pos="4748"/>
          <w:tab w:val="left" w:pos="5462"/>
          <w:tab w:val="left" w:pos="5846"/>
          <w:tab w:val="left" w:pos="8090"/>
        </w:tabs>
      </w:pPr>
      <w:r>
        <w:rPr>
          <w:smallCaps/>
        </w:rPr>
        <w:tab/>
        <w:t>c</w:t>
      </w:r>
      <w:r>
        <w:rPr>
          <w:smallCaps/>
        </w:rPr>
        <w:tab/>
      </w:r>
      <w:r>
        <w:t>do-proceed</w:t>
      </w:r>
      <w:r>
        <w:tab/>
      </w:r>
      <w:r>
        <w:rPr>
          <w:smallCaps/>
        </w:rPr>
        <w:t>obl</w:t>
      </w:r>
      <w:r>
        <w:t>-I</w:t>
      </w:r>
      <w:r>
        <w:tab/>
        <w:t>even</w:t>
      </w:r>
      <w:r>
        <w:tab/>
      </w:r>
      <w:r>
        <w:rPr>
          <w:smallCaps/>
        </w:rPr>
        <w:t>af</w:t>
      </w:r>
      <w:r>
        <w:t>-die</w:t>
      </w:r>
      <w:r>
        <w:tab/>
        <w:t>surely</w:t>
      </w:r>
      <w:r>
        <w:tab/>
        <w:t>I</w:t>
      </w:r>
      <w:r w:rsidR="00AE0377">
        <w:tab/>
        <w:t>cause-emerge-alive-</w:t>
      </w:r>
      <w:r w:rsidR="00AE0377">
        <w:rPr>
          <w:smallCaps/>
        </w:rPr>
        <w:t>pf</w:t>
      </w:r>
      <w:r w:rsidR="00AE0377">
        <w:tab/>
        <w:t>say</w:t>
      </w:r>
    </w:p>
    <w:p w14:paraId="017E1B08" w14:textId="77777777" w:rsidR="00AE0377" w:rsidRDefault="00AE0377" w:rsidP="00AE0377">
      <w:pPr>
        <w:pStyle w:val="InterlineText"/>
        <w:tabs>
          <w:tab w:val="left" w:pos="533"/>
          <w:tab w:val="left" w:pos="1022"/>
          <w:tab w:val="left" w:pos="1406"/>
          <w:tab w:val="left" w:pos="2630"/>
          <w:tab w:val="left" w:pos="3119"/>
          <w:tab w:val="left" w:pos="3488"/>
          <w:tab w:val="left" w:pos="4832"/>
        </w:tabs>
      </w:pPr>
      <w:r>
        <w:tab/>
        <w:t>zua</w:t>
      </w:r>
      <w:r w:rsidR="00800AD8">
        <w:tab/>
        <w:t>ku</w:t>
      </w:r>
      <w:r w:rsidR="00800AD8">
        <w:tab/>
        <w:t>sinupu,</w:t>
      </w:r>
      <w:r w:rsidR="00800AD8">
        <w:tab/>
        <w:t>sa</w:t>
      </w:r>
      <w:r w:rsidR="00800AD8">
        <w:tab/>
        <w:t>ke</w:t>
      </w:r>
      <w:r>
        <w:tab/>
        <w:t>kasalu</w:t>
      </w:r>
      <w:r>
        <w:tab/>
        <w:t>anga.</w:t>
      </w:r>
    </w:p>
    <w:p w14:paraId="5DDFBDC6" w14:textId="77777777" w:rsidR="00800AD8" w:rsidRDefault="00AE0377" w:rsidP="00AE0377">
      <w:pPr>
        <w:pStyle w:val="InterlineGlossWithTrans"/>
        <w:tabs>
          <w:tab w:val="left" w:pos="533"/>
          <w:tab w:val="left" w:pos="1022"/>
          <w:tab w:val="left" w:pos="1406"/>
          <w:tab w:val="left" w:pos="2630"/>
          <w:tab w:val="left" w:pos="3119"/>
          <w:tab w:val="left" w:pos="3488"/>
          <w:tab w:val="left" w:pos="4832"/>
        </w:tabs>
      </w:pPr>
      <w:r>
        <w:tab/>
        <w:t>zua</w:t>
      </w:r>
      <w:r w:rsidR="00800AD8">
        <w:tab/>
        <w:t>ku</w:t>
      </w:r>
      <w:r w:rsidR="00800AD8">
        <w:tab/>
        <w:t>in=supu</w:t>
      </w:r>
      <w:r w:rsidR="00800AD8">
        <w:tab/>
        <w:t>sa</w:t>
      </w:r>
      <w:r w:rsidR="00800AD8">
        <w:tab/>
        <w:t>ke</w:t>
      </w:r>
      <w:r>
        <w:tab/>
        <w:t>ka-salu</w:t>
      </w:r>
      <w:r>
        <w:tab/>
        <w:t>anga</w:t>
      </w:r>
    </w:p>
    <w:p w14:paraId="6B8033CA" w14:textId="77777777" w:rsidR="00800AD8" w:rsidRDefault="00AE0377" w:rsidP="00AE0377">
      <w:pPr>
        <w:pStyle w:val="InterlineTrans"/>
        <w:tabs>
          <w:tab w:val="left" w:pos="533"/>
          <w:tab w:val="left" w:pos="1022"/>
          <w:tab w:val="left" w:pos="1406"/>
          <w:tab w:val="left" w:pos="2630"/>
          <w:tab w:val="left" w:pos="3119"/>
          <w:tab w:val="left" w:pos="3488"/>
          <w:tab w:val="left" w:pos="4832"/>
        </w:tabs>
      </w:pPr>
      <w:r>
        <w:tab/>
        <w:t>that</w:t>
      </w:r>
      <w:r w:rsidR="00800AD8">
        <w:tab/>
        <w:t>I</w:t>
      </w:r>
      <w:r w:rsidR="00800AD8">
        <w:tab/>
      </w:r>
      <w:r w:rsidR="00800AD8">
        <w:rPr>
          <w:smallCaps/>
        </w:rPr>
        <w:t>perf</w:t>
      </w:r>
      <w:r w:rsidR="00800AD8">
        <w:t>=count</w:t>
      </w:r>
      <w:r w:rsidR="00800AD8">
        <w:tab/>
        <w:t>and</w:t>
      </w:r>
      <w:r w:rsidR="00800AD8">
        <w:tab/>
        <w:t>I</w:t>
      </w:r>
      <w:r>
        <w:tab/>
      </w:r>
      <w:r>
        <w:rPr>
          <w:smallCaps/>
        </w:rPr>
        <w:t>stat</w:t>
      </w:r>
      <w:r>
        <w:t>-believe</w:t>
      </w:r>
      <w:r>
        <w:tab/>
        <w:t>indeed</w:t>
      </w:r>
    </w:p>
    <w:p w14:paraId="304FB00A" w14:textId="77777777" w:rsidR="00800AD8" w:rsidRDefault="00800AD8">
      <w:pPr>
        <w:pStyle w:val="InterlineFree"/>
      </w:pPr>
      <w:r>
        <w:t>Anyone who follows me, even if they die I will bring them back to life”. That was what I read, and I believed.</w:t>
      </w:r>
    </w:p>
    <w:p w14:paraId="7C213995" w14:textId="77777777" w:rsidR="00800AD8" w:rsidRDefault="00C862D4" w:rsidP="00AE0377">
      <w:pPr>
        <w:pStyle w:val="InterlineText"/>
        <w:tabs>
          <w:tab w:val="left" w:pos="533"/>
          <w:tab w:val="left" w:pos="1232"/>
          <w:tab w:val="left" w:pos="2501"/>
          <w:tab w:val="left" w:pos="3095"/>
          <w:tab w:val="left" w:pos="3359"/>
          <w:tab w:val="left" w:pos="4778"/>
          <w:tab w:val="left" w:pos="5282"/>
          <w:tab w:val="left" w:pos="5666"/>
          <w:tab w:val="left" w:pos="7850"/>
        </w:tabs>
      </w:pPr>
      <w:r w:rsidRPr="003A1D48">
        <w:rPr>
          <w:rStyle w:val="InterlineTextNumChar"/>
        </w:rPr>
        <w:t>070</w:t>
      </w:r>
      <w:r w:rsidR="00800AD8">
        <w:tab/>
        <w:t>îakua</w:t>
      </w:r>
      <w:r w:rsidR="00800AD8">
        <w:tab/>
        <w:t>masiaq</w:t>
      </w:r>
      <w:r w:rsidR="00800AD8">
        <w:tab/>
        <w:t>aken</w:t>
      </w:r>
      <w:r w:rsidR="00800AD8">
        <w:tab/>
        <w:t>a</w:t>
      </w:r>
      <w:r w:rsidR="00800AD8">
        <w:tab/>
        <w:t>semukub,</w:t>
      </w:r>
      <w:r w:rsidR="00800AD8">
        <w:tab/>
        <w:t>tua</w:t>
      </w:r>
      <w:r w:rsidR="00800AD8">
        <w:tab/>
        <w:t>ku</w:t>
      </w:r>
      <w:r w:rsidR="00AE0377">
        <w:tab/>
        <w:t>qinaqivuivuan</w:t>
      </w:r>
      <w:r w:rsidR="00AE0377">
        <w:tab/>
        <w:t>tua</w:t>
      </w:r>
    </w:p>
    <w:p w14:paraId="21AB140C" w14:textId="77777777" w:rsidR="00800AD8" w:rsidRDefault="00800AD8" w:rsidP="00AE0377">
      <w:pPr>
        <w:pStyle w:val="InterlineGlossWithTrans"/>
        <w:tabs>
          <w:tab w:val="left" w:pos="533"/>
          <w:tab w:val="left" w:pos="1232"/>
          <w:tab w:val="left" w:pos="2501"/>
          <w:tab w:val="left" w:pos="3095"/>
          <w:tab w:val="left" w:pos="3359"/>
          <w:tab w:val="left" w:pos="4778"/>
          <w:tab w:val="left" w:pos="5282"/>
          <w:tab w:val="left" w:pos="5666"/>
          <w:tab w:val="left" w:pos="7850"/>
        </w:tabs>
      </w:pPr>
      <w:r>
        <w:tab/>
        <w:t>îakua</w:t>
      </w:r>
      <w:r>
        <w:tab/>
        <w:t>ma-siaq</w:t>
      </w:r>
      <w:r>
        <w:tab/>
        <w:t>aken</w:t>
      </w:r>
      <w:r>
        <w:tab/>
        <w:t>a</w:t>
      </w:r>
      <w:r>
        <w:tab/>
        <w:t>em=sukub</w:t>
      </w:r>
      <w:r>
        <w:tab/>
        <w:t>tua</w:t>
      </w:r>
      <w:r>
        <w:tab/>
        <w:t>ku</w:t>
      </w:r>
      <w:r w:rsidR="00AE0377">
        <w:tab/>
        <w:t>in=qa-ivu=qivu-an</w:t>
      </w:r>
      <w:r w:rsidR="00AE0377">
        <w:tab/>
        <w:t>tua</w:t>
      </w:r>
    </w:p>
    <w:p w14:paraId="3B2CE135" w14:textId="77777777" w:rsidR="00800AD8" w:rsidRDefault="00800AD8" w:rsidP="00AE0377">
      <w:pPr>
        <w:pStyle w:val="InterlineTransNoFree"/>
        <w:tabs>
          <w:tab w:val="left" w:pos="1232"/>
          <w:tab w:val="left" w:pos="2501"/>
          <w:tab w:val="left" w:pos="3095"/>
          <w:tab w:val="left" w:pos="3359"/>
          <w:tab w:val="left" w:pos="4778"/>
          <w:tab w:val="left" w:pos="5282"/>
          <w:tab w:val="left" w:pos="5666"/>
          <w:tab w:val="left" w:pos="7850"/>
        </w:tabs>
      </w:pPr>
      <w:r>
        <w:tab/>
        <w:t>but</w:t>
      </w:r>
      <w:r>
        <w:tab/>
      </w:r>
      <w:r>
        <w:rPr>
          <w:smallCaps/>
        </w:rPr>
        <w:t>stat</w:t>
      </w:r>
      <w:r>
        <w:t>-shame</w:t>
      </w:r>
      <w:r>
        <w:tab/>
      </w:r>
      <w:r w:rsidR="000D5EFB" w:rsidRPr="000D5EFB">
        <w:rPr>
          <w:smallCaps/>
        </w:rPr>
        <w:t>f.I</w:t>
      </w:r>
      <w:r>
        <w:rPr>
          <w:smallCaps/>
        </w:rPr>
        <w:tab/>
        <w:t>c</w:t>
      </w:r>
      <w:r>
        <w:rPr>
          <w:smallCaps/>
        </w:rPr>
        <w:tab/>
        <w:t>af</w:t>
      </w:r>
      <w:r>
        <w:t>=bow.head</w:t>
      </w:r>
      <w:r>
        <w:tab/>
      </w:r>
      <w:r>
        <w:rPr>
          <w:smallCaps/>
        </w:rPr>
        <w:t>obl</w:t>
      </w:r>
      <w:r>
        <w:tab/>
        <w:t>I</w:t>
      </w:r>
      <w:r w:rsidR="00AE0377">
        <w:tab/>
      </w:r>
      <w:r w:rsidR="00AE0377">
        <w:rPr>
          <w:smallCaps/>
        </w:rPr>
        <w:t>perf</w:t>
      </w:r>
      <w:r w:rsidR="00AE0377">
        <w:t>=?-</w:t>
      </w:r>
      <w:r w:rsidR="00AE0377">
        <w:rPr>
          <w:smallCaps/>
        </w:rPr>
        <w:t>red</w:t>
      </w:r>
      <w:r w:rsidR="00AE0377">
        <w:t>=speak-</w:t>
      </w:r>
      <w:r w:rsidR="00AE0377">
        <w:rPr>
          <w:smallCaps/>
        </w:rPr>
        <w:t>lf</w:t>
      </w:r>
      <w:r w:rsidR="00AE0377">
        <w:tab/>
      </w:r>
      <w:r w:rsidR="00AE0377">
        <w:rPr>
          <w:smallCaps/>
        </w:rPr>
        <w:t>obl</w:t>
      </w:r>
    </w:p>
    <w:p w14:paraId="43C887B8" w14:textId="77777777" w:rsidR="00800AD8" w:rsidRDefault="00800AD8" w:rsidP="00AE0377">
      <w:pPr>
        <w:pStyle w:val="InterlineText"/>
        <w:tabs>
          <w:tab w:val="left" w:pos="533"/>
          <w:tab w:val="left" w:pos="1367"/>
        </w:tabs>
      </w:pPr>
      <w:r>
        <w:tab/>
        <w:t>mareka</w:t>
      </w:r>
      <w:r>
        <w:tab/>
        <w:t>sinzia.</w:t>
      </w:r>
    </w:p>
    <w:p w14:paraId="7F0B7309" w14:textId="77777777" w:rsidR="00800AD8" w:rsidRDefault="00800AD8" w:rsidP="00AE0377">
      <w:pPr>
        <w:pStyle w:val="InterlineGlossWithTrans"/>
        <w:tabs>
          <w:tab w:val="left" w:pos="533"/>
          <w:tab w:val="left" w:pos="1367"/>
        </w:tabs>
      </w:pPr>
      <w:r>
        <w:tab/>
        <w:t>mareka</w:t>
      </w:r>
      <w:r>
        <w:tab/>
        <w:t>sinzia</w:t>
      </w:r>
    </w:p>
    <w:p w14:paraId="75490E43" w14:textId="77777777" w:rsidR="00800AD8" w:rsidRDefault="00800AD8" w:rsidP="00AE0377">
      <w:pPr>
        <w:pStyle w:val="InterlineTrans"/>
        <w:tabs>
          <w:tab w:val="left" w:pos="533"/>
          <w:tab w:val="left" w:pos="1367"/>
        </w:tabs>
      </w:pPr>
      <w:r>
        <w:tab/>
        <w:t>many</w:t>
      </w:r>
      <w:r>
        <w:tab/>
        <w:t>believer</w:t>
      </w:r>
    </w:p>
    <w:p w14:paraId="0EB5130F" w14:textId="77777777" w:rsidR="00800AD8" w:rsidRDefault="00800AD8">
      <w:pPr>
        <w:pStyle w:val="InterlineFree"/>
      </w:pPr>
      <w:r>
        <w:t>But I was ashamed to attend worship because of what I had said about believers.</w:t>
      </w:r>
    </w:p>
    <w:p w14:paraId="53A8DD85" w14:textId="77777777" w:rsidR="00800AD8" w:rsidRDefault="00C862D4" w:rsidP="00AE0377">
      <w:pPr>
        <w:pStyle w:val="InterlineText"/>
        <w:tabs>
          <w:tab w:val="left" w:pos="533"/>
          <w:tab w:val="left" w:pos="1232"/>
          <w:tab w:val="left" w:pos="1796"/>
          <w:tab w:val="left" w:pos="3260"/>
          <w:tab w:val="left" w:pos="4034"/>
          <w:tab w:val="left" w:pos="5528"/>
          <w:tab w:val="left" w:pos="6302"/>
          <w:tab w:val="left" w:pos="6896"/>
          <w:tab w:val="left" w:pos="7160"/>
        </w:tabs>
      </w:pPr>
      <w:r w:rsidRPr="003A1D48">
        <w:rPr>
          <w:rStyle w:val="InterlineTextNumChar"/>
        </w:rPr>
        <w:t>071</w:t>
      </w:r>
      <w:r w:rsidR="00800AD8">
        <w:tab/>
        <w:t>îakua</w:t>
      </w:r>
      <w:r w:rsidR="00800AD8">
        <w:tab/>
        <w:t>ka</w:t>
      </w:r>
      <w:r w:rsidR="00800AD8">
        <w:tab/>
        <w:t>tsuatsuay</w:t>
      </w:r>
      <w:r w:rsidR="00800AD8">
        <w:tab/>
        <w:t>anga</w:t>
      </w:r>
      <w:r w:rsidR="00800AD8">
        <w:tab/>
        <w:t>kidjaladjalan</w:t>
      </w:r>
      <w:r w:rsidR="00800AD8">
        <w:tab/>
        <w:t>anga</w:t>
      </w:r>
      <w:r w:rsidR="00800AD8">
        <w:tab/>
        <w:t>ken</w:t>
      </w:r>
      <w:r w:rsidR="00800AD8">
        <w:tab/>
        <w:t>a</w:t>
      </w:r>
      <w:r w:rsidR="00AE0377">
        <w:tab/>
        <w:t>semukub</w:t>
      </w:r>
    </w:p>
    <w:p w14:paraId="10472491" w14:textId="77777777" w:rsidR="00800AD8" w:rsidRDefault="00800AD8" w:rsidP="00AE0377">
      <w:pPr>
        <w:pStyle w:val="InterlineGlossWithTrans"/>
        <w:tabs>
          <w:tab w:val="left" w:pos="533"/>
          <w:tab w:val="left" w:pos="1232"/>
          <w:tab w:val="left" w:pos="1796"/>
          <w:tab w:val="left" w:pos="3260"/>
          <w:tab w:val="left" w:pos="4034"/>
          <w:tab w:val="left" w:pos="5528"/>
          <w:tab w:val="left" w:pos="6302"/>
          <w:tab w:val="left" w:pos="6896"/>
          <w:tab w:val="left" w:pos="7160"/>
        </w:tabs>
      </w:pPr>
      <w:r>
        <w:tab/>
        <w:t>îakua</w:t>
      </w:r>
      <w:r>
        <w:tab/>
        <w:t>ka</w:t>
      </w:r>
      <w:r>
        <w:tab/>
        <w:t>tsua-tsuay</w:t>
      </w:r>
      <w:r>
        <w:tab/>
        <w:t>anga</w:t>
      </w:r>
      <w:r>
        <w:tab/>
        <w:t>ki-djala-djalan</w:t>
      </w:r>
      <w:r>
        <w:tab/>
        <w:t>anga</w:t>
      </w:r>
      <w:r>
        <w:tab/>
        <w:t>aken</w:t>
      </w:r>
      <w:r>
        <w:tab/>
        <w:t>a</w:t>
      </w:r>
      <w:r w:rsidR="00AE0377">
        <w:tab/>
        <w:t>em=sukub</w:t>
      </w:r>
    </w:p>
    <w:p w14:paraId="14527BB6" w14:textId="77777777" w:rsidR="00800AD8" w:rsidRDefault="00800AD8" w:rsidP="00AE0377">
      <w:pPr>
        <w:pStyle w:val="InterlineTransNoFree"/>
        <w:tabs>
          <w:tab w:val="left" w:pos="1232"/>
          <w:tab w:val="left" w:pos="1796"/>
          <w:tab w:val="left" w:pos="3260"/>
          <w:tab w:val="left" w:pos="4034"/>
          <w:tab w:val="left" w:pos="5528"/>
          <w:tab w:val="left" w:pos="6302"/>
          <w:tab w:val="left" w:pos="6896"/>
          <w:tab w:val="left" w:pos="7160"/>
        </w:tabs>
        <w:rPr>
          <w:smallCaps/>
        </w:rPr>
      </w:pPr>
      <w:r>
        <w:tab/>
        <w:t>but</w:t>
      </w:r>
      <w:r>
        <w:tab/>
        <w:t>after</w:t>
      </w:r>
      <w:r>
        <w:tab/>
      </w:r>
      <w:r>
        <w:rPr>
          <w:smallCaps/>
        </w:rPr>
        <w:t>red</w:t>
      </w:r>
      <w:r>
        <w:t>-long.time</w:t>
      </w:r>
      <w:r>
        <w:tab/>
        <w:t>indeed</w:t>
      </w:r>
      <w:r>
        <w:tab/>
        <w:t>do-</w:t>
      </w:r>
      <w:r>
        <w:rPr>
          <w:smallCaps/>
        </w:rPr>
        <w:t>red</w:t>
      </w:r>
      <w:r>
        <w:t>-road</w:t>
      </w:r>
      <w:r>
        <w:tab/>
        <w:t>indeed</w:t>
      </w:r>
      <w:r>
        <w:tab/>
      </w:r>
      <w:r w:rsidR="000D5EFB" w:rsidRPr="000D5EFB">
        <w:rPr>
          <w:smallCaps/>
        </w:rPr>
        <w:t>f.I</w:t>
      </w:r>
      <w:r>
        <w:rPr>
          <w:smallCaps/>
        </w:rPr>
        <w:tab/>
        <w:t>c</w:t>
      </w:r>
      <w:r w:rsidR="00AE0377">
        <w:tab/>
      </w:r>
      <w:r w:rsidR="00AE0377">
        <w:rPr>
          <w:smallCaps/>
        </w:rPr>
        <w:t>af</w:t>
      </w:r>
      <w:r w:rsidR="00AE0377">
        <w:t>=bow.head</w:t>
      </w:r>
    </w:p>
    <w:p w14:paraId="3B60AEF6" w14:textId="77777777" w:rsidR="00800AD8" w:rsidRDefault="00AE0377" w:rsidP="00AE0377">
      <w:pPr>
        <w:pStyle w:val="InterlineText"/>
        <w:tabs>
          <w:tab w:val="left" w:pos="533"/>
          <w:tab w:val="left" w:pos="1037"/>
          <w:tab w:val="left" w:pos="1481"/>
        </w:tabs>
      </w:pPr>
      <w:r>
        <w:tab/>
        <w:t>tua</w:t>
      </w:r>
      <w:r w:rsidR="00800AD8">
        <w:tab/>
        <w:t>ku</w:t>
      </w:r>
      <w:r w:rsidR="00800AD8">
        <w:tab/>
        <w:t>tsemekemekeî.</w:t>
      </w:r>
    </w:p>
    <w:p w14:paraId="0724F5E7" w14:textId="77777777" w:rsidR="00800AD8" w:rsidRDefault="00AE0377" w:rsidP="00AE0377">
      <w:pPr>
        <w:pStyle w:val="InterlineGlossWithTrans"/>
        <w:tabs>
          <w:tab w:val="left" w:pos="533"/>
          <w:tab w:val="left" w:pos="1037"/>
          <w:tab w:val="left" w:pos="1481"/>
        </w:tabs>
      </w:pPr>
      <w:r>
        <w:tab/>
        <w:t>tua</w:t>
      </w:r>
      <w:r>
        <w:tab/>
        <w:t>ku</w:t>
      </w:r>
      <w:r>
        <w:tab/>
        <w:t>em=meke=</w:t>
      </w:r>
      <w:r w:rsidR="00800AD8">
        <w:t>tsekeî</w:t>
      </w:r>
    </w:p>
    <w:p w14:paraId="2FFA4CED" w14:textId="77777777" w:rsidR="00800AD8" w:rsidRDefault="00AE0377" w:rsidP="00AE0377">
      <w:pPr>
        <w:pStyle w:val="InterlineTrans"/>
        <w:tabs>
          <w:tab w:val="left" w:pos="533"/>
          <w:tab w:val="left" w:pos="1037"/>
          <w:tab w:val="left" w:pos="1481"/>
        </w:tabs>
      </w:pPr>
      <w:r>
        <w:tab/>
      </w:r>
      <w:r>
        <w:rPr>
          <w:smallCaps/>
        </w:rPr>
        <w:t>obl</w:t>
      </w:r>
      <w:r w:rsidR="00800AD8">
        <w:tab/>
        <w:t>my</w:t>
      </w:r>
      <w:r w:rsidR="00800AD8">
        <w:tab/>
      </w:r>
      <w:r w:rsidR="00800AD8">
        <w:rPr>
          <w:smallCaps/>
        </w:rPr>
        <w:t>af</w:t>
      </w:r>
      <w:r w:rsidR="00800AD8">
        <w:t>=</w:t>
      </w:r>
      <w:r w:rsidR="00800AD8">
        <w:rPr>
          <w:smallCaps/>
        </w:rPr>
        <w:t>red</w:t>
      </w:r>
      <w:r w:rsidR="00800AD8">
        <w:t>=spouse</w:t>
      </w:r>
    </w:p>
    <w:p w14:paraId="3065E7CE" w14:textId="77777777" w:rsidR="00800AD8" w:rsidRDefault="00800AD8" w:rsidP="00AE0377">
      <w:pPr>
        <w:pStyle w:val="InterlineFree"/>
      </w:pPr>
      <w:r>
        <w:t>But after a time I did accompany my family to worship.</w:t>
      </w:r>
    </w:p>
    <w:p w14:paraId="507A9D28" w14:textId="77777777" w:rsidR="00800AD8" w:rsidRDefault="00C862D4" w:rsidP="00AE0377">
      <w:pPr>
        <w:pStyle w:val="InterlineText"/>
        <w:tabs>
          <w:tab w:val="left" w:pos="533"/>
          <w:tab w:val="left" w:pos="1022"/>
          <w:tab w:val="left" w:pos="2786"/>
          <w:tab w:val="left" w:pos="3380"/>
          <w:tab w:val="left" w:pos="3644"/>
          <w:tab w:val="left" w:pos="4943"/>
          <w:tab w:val="left" w:pos="5447"/>
          <w:tab w:val="left" w:pos="6311"/>
          <w:tab w:val="left" w:pos="6800"/>
          <w:tab w:val="left" w:pos="7169"/>
          <w:tab w:val="left" w:pos="7988"/>
        </w:tabs>
      </w:pPr>
      <w:r w:rsidRPr="003A1D48">
        <w:rPr>
          <w:rStyle w:val="InterlineTextNumChar"/>
        </w:rPr>
        <w:lastRenderedPageBreak/>
        <w:t>072</w:t>
      </w:r>
      <w:r w:rsidR="00800AD8">
        <w:tab/>
        <w:t>qau</w:t>
      </w:r>
      <w:r w:rsidR="00800AD8">
        <w:tab/>
        <w:t>kisamuîanga</w:t>
      </w:r>
      <w:r w:rsidR="00800AD8">
        <w:tab/>
        <w:t>ken</w:t>
      </w:r>
      <w:r w:rsidR="00800AD8">
        <w:tab/>
        <w:t>a</w:t>
      </w:r>
      <w:r w:rsidR="00800AD8">
        <w:tab/>
        <w:t>kiqepu</w:t>
      </w:r>
      <w:r w:rsidR="00800AD8">
        <w:tab/>
        <w:t>tua</w:t>
      </w:r>
      <w:r w:rsidR="00800AD8">
        <w:tab/>
        <w:t>sinzia,</w:t>
      </w:r>
      <w:r w:rsidR="00800AD8">
        <w:tab/>
        <w:t>sa</w:t>
      </w:r>
      <w:r w:rsidR="00AE0377">
        <w:tab/>
        <w:t>ke</w:t>
      </w:r>
      <w:r w:rsidR="00AE0377">
        <w:tab/>
        <w:t>keîang</w:t>
      </w:r>
      <w:r w:rsidR="00AE0377">
        <w:tab/>
        <w:t>anga</w:t>
      </w:r>
    </w:p>
    <w:p w14:paraId="0AEBE0C6" w14:textId="77777777" w:rsidR="00800AD8" w:rsidRDefault="00800AD8" w:rsidP="00AE0377">
      <w:pPr>
        <w:pStyle w:val="InterlineGlossWithTrans"/>
        <w:tabs>
          <w:tab w:val="left" w:pos="533"/>
          <w:tab w:val="left" w:pos="1022"/>
          <w:tab w:val="left" w:pos="2786"/>
          <w:tab w:val="left" w:pos="3380"/>
          <w:tab w:val="left" w:pos="3644"/>
          <w:tab w:val="left" w:pos="4943"/>
          <w:tab w:val="left" w:pos="5447"/>
          <w:tab w:val="left" w:pos="6311"/>
          <w:tab w:val="left" w:pos="6800"/>
          <w:tab w:val="left" w:pos="7169"/>
          <w:tab w:val="left" w:pos="7988"/>
        </w:tabs>
      </w:pPr>
      <w:r>
        <w:tab/>
        <w:t>qau</w:t>
      </w:r>
      <w:r>
        <w:tab/>
        <w:t>ki-samuîa-anga</w:t>
      </w:r>
      <w:r>
        <w:tab/>
        <w:t>aken</w:t>
      </w:r>
      <w:r>
        <w:tab/>
        <w:t>a</w:t>
      </w:r>
      <w:r>
        <w:tab/>
        <w:t>ki-qepu</w:t>
      </w:r>
      <w:r>
        <w:tab/>
        <w:t>tua</w:t>
      </w:r>
      <w:r>
        <w:tab/>
        <w:t>sinzia</w:t>
      </w:r>
      <w:r>
        <w:tab/>
        <w:t>sa</w:t>
      </w:r>
      <w:r w:rsidR="00AE0377">
        <w:tab/>
        <w:t>ke</w:t>
      </w:r>
      <w:r w:rsidR="00AE0377">
        <w:tab/>
        <w:t>keîang</w:t>
      </w:r>
      <w:r w:rsidR="00AE0377">
        <w:tab/>
        <w:t>anga</w:t>
      </w:r>
    </w:p>
    <w:p w14:paraId="161ACC39" w14:textId="77777777" w:rsidR="00800AD8" w:rsidRDefault="00800AD8" w:rsidP="00AE0377">
      <w:pPr>
        <w:pStyle w:val="InterlineTransNoFree"/>
        <w:tabs>
          <w:tab w:val="left" w:pos="1022"/>
          <w:tab w:val="left" w:pos="2786"/>
          <w:tab w:val="left" w:pos="3380"/>
          <w:tab w:val="left" w:pos="3644"/>
          <w:tab w:val="left" w:pos="4943"/>
          <w:tab w:val="left" w:pos="5447"/>
          <w:tab w:val="left" w:pos="6311"/>
          <w:tab w:val="left" w:pos="6800"/>
          <w:tab w:val="left" w:pos="7169"/>
          <w:tab w:val="left" w:pos="7988"/>
        </w:tabs>
      </w:pPr>
      <w:r>
        <w:tab/>
        <w:t>so</w:t>
      </w:r>
      <w:r>
        <w:tab/>
        <w:t>do-urgent-indeed</w:t>
      </w:r>
      <w:r>
        <w:tab/>
      </w:r>
      <w:r w:rsidR="000D5EFB" w:rsidRPr="000D5EFB">
        <w:rPr>
          <w:smallCaps/>
        </w:rPr>
        <w:t>f.I</w:t>
      </w:r>
      <w:r>
        <w:rPr>
          <w:smallCaps/>
        </w:rPr>
        <w:tab/>
        <w:t>c</w:t>
      </w:r>
      <w:r>
        <w:rPr>
          <w:smallCaps/>
        </w:rPr>
        <w:tab/>
      </w:r>
      <w:r>
        <w:t>do-associate</w:t>
      </w:r>
      <w:r>
        <w:tab/>
      </w:r>
      <w:r>
        <w:rPr>
          <w:smallCaps/>
        </w:rPr>
        <w:t>obl</w:t>
      </w:r>
      <w:r>
        <w:tab/>
        <w:t>believer</w:t>
      </w:r>
      <w:r>
        <w:tab/>
        <w:t>and</w:t>
      </w:r>
      <w:r w:rsidR="00AE0377">
        <w:tab/>
        <w:t>I</w:t>
      </w:r>
      <w:r w:rsidR="00AE0377">
        <w:tab/>
        <w:t>know</w:t>
      </w:r>
      <w:r w:rsidR="00AE0377">
        <w:tab/>
        <w:t>indeed</w:t>
      </w:r>
    </w:p>
    <w:p w14:paraId="1D195457" w14:textId="77777777" w:rsidR="00800AD8" w:rsidRDefault="00800AD8" w:rsidP="00AE0377">
      <w:pPr>
        <w:pStyle w:val="InterlineText"/>
        <w:tabs>
          <w:tab w:val="left" w:pos="533"/>
          <w:tab w:val="left" w:pos="1037"/>
          <w:tab w:val="left" w:pos="2621"/>
          <w:tab w:val="left" w:pos="3110"/>
        </w:tabs>
      </w:pPr>
      <w:r>
        <w:tab/>
        <w:t>tua</w:t>
      </w:r>
      <w:r>
        <w:tab/>
        <w:t>kakudan</w:t>
      </w:r>
      <w:r>
        <w:tab/>
        <w:t>nua</w:t>
      </w:r>
      <w:r>
        <w:tab/>
        <w:t>sinzia.</w:t>
      </w:r>
    </w:p>
    <w:p w14:paraId="6FC558D5" w14:textId="77777777" w:rsidR="00800AD8" w:rsidRDefault="00800AD8" w:rsidP="00AE0377">
      <w:pPr>
        <w:pStyle w:val="InterlineGlossWithTrans"/>
        <w:tabs>
          <w:tab w:val="left" w:pos="533"/>
          <w:tab w:val="left" w:pos="1037"/>
          <w:tab w:val="left" w:pos="2621"/>
          <w:tab w:val="left" w:pos="3110"/>
        </w:tabs>
      </w:pPr>
      <w:r>
        <w:tab/>
        <w:t>tua</w:t>
      </w:r>
      <w:r>
        <w:tab/>
        <w:t>ka-kuda-an</w:t>
      </w:r>
      <w:r>
        <w:tab/>
        <w:t>nua</w:t>
      </w:r>
      <w:r>
        <w:tab/>
        <w:t>sinzia</w:t>
      </w:r>
    </w:p>
    <w:p w14:paraId="00EDCB4F" w14:textId="77777777" w:rsidR="00800AD8" w:rsidRDefault="00800AD8" w:rsidP="00AE0377">
      <w:pPr>
        <w:pStyle w:val="InterlineTrans"/>
        <w:tabs>
          <w:tab w:val="left" w:pos="533"/>
          <w:tab w:val="left" w:pos="1037"/>
          <w:tab w:val="left" w:pos="2621"/>
          <w:tab w:val="left" w:pos="3110"/>
        </w:tabs>
      </w:pPr>
      <w:r>
        <w:tab/>
      </w:r>
      <w:r>
        <w:rPr>
          <w:smallCaps/>
        </w:rPr>
        <w:t>obl</w:t>
      </w:r>
      <w:r>
        <w:tab/>
        <w:t>?-do.what-</w:t>
      </w:r>
      <w:r>
        <w:rPr>
          <w:smallCaps/>
        </w:rPr>
        <w:t>nom</w:t>
      </w:r>
      <w:r>
        <w:tab/>
        <w:t>of</w:t>
      </w:r>
      <w:r>
        <w:tab/>
        <w:t>believer</w:t>
      </w:r>
    </w:p>
    <w:p w14:paraId="3D9D46C7" w14:textId="77777777" w:rsidR="00800AD8" w:rsidRDefault="00800AD8">
      <w:pPr>
        <w:pStyle w:val="InterlineFree"/>
      </w:pPr>
      <w:r>
        <w:t>Then I frequently attended the believers’ meetings, and I understood the believers’ ways.</w:t>
      </w:r>
    </w:p>
    <w:p w14:paraId="55B11928" w14:textId="77777777" w:rsidR="00800AD8" w:rsidRDefault="005E1ADF" w:rsidP="00AE0377">
      <w:pPr>
        <w:pStyle w:val="InterlineText"/>
        <w:tabs>
          <w:tab w:val="left" w:pos="533"/>
          <w:tab w:val="left" w:pos="1067"/>
          <w:tab w:val="left" w:pos="1736"/>
          <w:tab w:val="left" w:pos="3680"/>
          <w:tab w:val="left" w:pos="4154"/>
        </w:tabs>
      </w:pPr>
      <w:r w:rsidRPr="003A1D48">
        <w:rPr>
          <w:rStyle w:val="InterlineTextNumChar"/>
        </w:rPr>
        <w:t>073</w:t>
      </w:r>
      <w:r w:rsidR="00800AD8">
        <w:tab/>
        <w:t>“iya</w:t>
      </w:r>
      <w:r w:rsidR="00800AD8">
        <w:tab/>
        <w:t>manu</w:t>
      </w:r>
      <w:r w:rsidR="00800AD8">
        <w:tab/>
        <w:t>kemudanga,”</w:t>
      </w:r>
      <w:r w:rsidR="00800AD8">
        <w:tab/>
        <w:t>aya</w:t>
      </w:r>
      <w:r w:rsidR="00800AD8">
        <w:tab/>
        <w:t>ken.</w:t>
      </w:r>
    </w:p>
    <w:p w14:paraId="061F092C" w14:textId="77777777" w:rsidR="00800AD8" w:rsidRDefault="00800AD8" w:rsidP="00AE0377">
      <w:pPr>
        <w:pStyle w:val="InterlineGlossWithTrans"/>
        <w:tabs>
          <w:tab w:val="left" w:pos="533"/>
          <w:tab w:val="left" w:pos="1067"/>
          <w:tab w:val="left" w:pos="1736"/>
          <w:tab w:val="left" w:pos="3680"/>
          <w:tab w:val="left" w:pos="4154"/>
        </w:tabs>
      </w:pPr>
      <w:r>
        <w:tab/>
        <w:t>iya</w:t>
      </w:r>
      <w:r>
        <w:tab/>
        <w:t>manu</w:t>
      </w:r>
      <w:r>
        <w:tab/>
        <w:t>em=kuda-anga</w:t>
      </w:r>
      <w:r>
        <w:tab/>
        <w:t>aya</w:t>
      </w:r>
      <w:r>
        <w:tab/>
        <w:t>aken</w:t>
      </w:r>
    </w:p>
    <w:p w14:paraId="6FAF9733" w14:textId="77777777" w:rsidR="00800AD8" w:rsidRDefault="00800AD8" w:rsidP="00AE0377">
      <w:pPr>
        <w:pStyle w:val="InterlineTrans"/>
        <w:tabs>
          <w:tab w:val="left" w:pos="533"/>
          <w:tab w:val="left" w:pos="1067"/>
          <w:tab w:val="left" w:pos="1736"/>
          <w:tab w:val="left" w:pos="3680"/>
          <w:tab w:val="left" w:pos="4154"/>
          <w:tab w:val="right" w:pos="8789"/>
        </w:tabs>
      </w:pPr>
      <w:r>
        <w:tab/>
        <w:t>ah</w:t>
      </w:r>
      <w:r>
        <w:tab/>
        <w:t>then</w:t>
      </w:r>
      <w:r>
        <w:tab/>
      </w:r>
      <w:r>
        <w:rPr>
          <w:smallCaps/>
        </w:rPr>
        <w:t>af</w:t>
      </w:r>
      <w:r>
        <w:t>=do.what-indeed</w:t>
      </w:r>
      <w:r>
        <w:tab/>
        <w:t>say</w:t>
      </w:r>
      <w:r>
        <w:tab/>
      </w:r>
      <w:r w:rsidR="000D5EFB" w:rsidRPr="000D5EFB">
        <w:rPr>
          <w:smallCaps/>
        </w:rPr>
        <w:t>f.I</w:t>
      </w:r>
      <w:r w:rsidR="00AE0377">
        <w:rPr>
          <w:smallCaps/>
        </w:rPr>
        <w:tab/>
      </w:r>
      <w:r w:rsidR="00AE0377">
        <w:t>“So that’s the way it is,”I said to myself.</w:t>
      </w:r>
    </w:p>
    <w:p w14:paraId="3E4884E6" w14:textId="77777777" w:rsidR="00800AD8" w:rsidRDefault="00A8416B" w:rsidP="00A8416B">
      <w:pPr>
        <w:pStyle w:val="CommentLastWithHalfSpace"/>
      </w:pPr>
      <w:r>
        <w:t>[</w:t>
      </w:r>
      <w:r w:rsidR="00800AD8" w:rsidRPr="00AE0377">
        <w:rPr>
          <w:rStyle w:val="VernacularText"/>
        </w:rPr>
        <w:t>iya</w:t>
      </w:r>
      <w:r w:rsidR="00800AD8">
        <w:t xml:space="preserve">: was </w:t>
      </w:r>
      <w:r w:rsidR="00800AD8" w:rsidRPr="00AE0377">
        <w:rPr>
          <w:rStyle w:val="VernacularText"/>
        </w:rPr>
        <w:t>ya</w:t>
      </w:r>
      <w:r>
        <w:t>]</w:t>
      </w:r>
    </w:p>
    <w:p w14:paraId="7F1F51AE" w14:textId="77777777" w:rsidR="00800AD8" w:rsidRDefault="008F6BB9" w:rsidP="00AE0377">
      <w:pPr>
        <w:pStyle w:val="InterlineText"/>
        <w:tabs>
          <w:tab w:val="left" w:pos="533"/>
          <w:tab w:val="left" w:pos="2447"/>
          <w:tab w:val="left" w:pos="3221"/>
        </w:tabs>
      </w:pPr>
      <w:r w:rsidRPr="003A1D48">
        <w:rPr>
          <w:rStyle w:val="InterlineTextNumChar"/>
        </w:rPr>
        <w:t>074</w:t>
      </w:r>
      <w:r w:rsidR="00800AD8">
        <w:tab/>
        <w:t>samaîi</w:t>
      </w:r>
      <w:r w:rsidR="00800AD8">
        <w:tab/>
        <w:t>anga</w:t>
      </w:r>
      <w:r w:rsidR="00800AD8">
        <w:tab/>
        <w:t>ken.</w:t>
      </w:r>
    </w:p>
    <w:p w14:paraId="6F8D7027" w14:textId="77777777" w:rsidR="00800AD8" w:rsidRDefault="00800AD8" w:rsidP="00AE0377">
      <w:pPr>
        <w:pStyle w:val="InterlineGlossWithTrans"/>
        <w:tabs>
          <w:tab w:val="left" w:pos="533"/>
          <w:tab w:val="left" w:pos="2447"/>
          <w:tab w:val="left" w:pos="3221"/>
        </w:tabs>
      </w:pPr>
      <w:r>
        <w:tab/>
        <w:t>sa-ma-aîi</w:t>
      </w:r>
      <w:r>
        <w:tab/>
        <w:t>anga</w:t>
      </w:r>
      <w:r>
        <w:tab/>
        <w:t>aken</w:t>
      </w:r>
    </w:p>
    <w:p w14:paraId="20147065" w14:textId="77777777" w:rsidR="00800AD8" w:rsidRDefault="00800AD8" w:rsidP="00AE0377">
      <w:pPr>
        <w:pStyle w:val="InterlineTransNoFree"/>
        <w:tabs>
          <w:tab w:val="left" w:pos="2447"/>
          <w:tab w:val="left" w:pos="3221"/>
          <w:tab w:val="right" w:pos="8787"/>
        </w:tabs>
      </w:pPr>
      <w:r>
        <w:tab/>
      </w:r>
      <w:r>
        <w:rPr>
          <w:smallCaps/>
        </w:rPr>
        <w:t>qal</w:t>
      </w:r>
      <w:r>
        <w:t>-</w:t>
      </w:r>
      <w:r>
        <w:rPr>
          <w:smallCaps/>
        </w:rPr>
        <w:t>stat</w:t>
      </w:r>
      <w:r>
        <w:t>-different</w:t>
      </w:r>
      <w:r>
        <w:tab/>
        <w:t>indeed</w:t>
      </w:r>
      <w:r>
        <w:tab/>
      </w:r>
      <w:r w:rsidR="000D5EFB" w:rsidRPr="000D5EFB">
        <w:rPr>
          <w:smallCaps/>
        </w:rPr>
        <w:t>f.I</w:t>
      </w:r>
      <w:r w:rsidR="00AE0377">
        <w:rPr>
          <w:smallCaps/>
        </w:rPr>
        <w:tab/>
      </w:r>
      <w:r w:rsidR="00AE0377">
        <w:t>I was surprised.</w:t>
      </w:r>
    </w:p>
    <w:p w14:paraId="4B289FA4" w14:textId="77777777" w:rsidR="00AE0377" w:rsidRDefault="008F6BB9" w:rsidP="00AE0377">
      <w:pPr>
        <w:pStyle w:val="InterlineText"/>
        <w:tabs>
          <w:tab w:val="left" w:pos="533"/>
          <w:tab w:val="left" w:pos="1577"/>
          <w:tab w:val="left" w:pos="2861"/>
          <w:tab w:val="left" w:pos="3635"/>
          <w:tab w:val="left" w:pos="4229"/>
          <w:tab w:val="left" w:pos="4718"/>
          <w:tab w:val="left" w:pos="5087"/>
          <w:tab w:val="left" w:pos="5651"/>
          <w:tab w:val="left" w:pos="6620"/>
          <w:tab w:val="left" w:pos="7484"/>
          <w:tab w:val="left" w:pos="7748"/>
        </w:tabs>
      </w:pPr>
      <w:r w:rsidRPr="003A1D48">
        <w:rPr>
          <w:rStyle w:val="InterlineTextNumChar"/>
        </w:rPr>
        <w:t>075</w:t>
      </w:r>
      <w:r w:rsidR="00800AD8">
        <w:tab/>
        <w:t>kana</w:t>
      </w:r>
      <w:r w:rsidR="00800AD8">
        <w:tab/>
        <w:t>liguligu</w:t>
      </w:r>
      <w:r w:rsidR="00AE0377">
        <w:tab/>
        <w:t>anga</w:t>
      </w:r>
      <w:r w:rsidR="00AE0377">
        <w:tab/>
        <w:t>ken,</w:t>
      </w:r>
      <w:r w:rsidR="00AE0377">
        <w:tab/>
        <w:t>sa</w:t>
      </w:r>
      <w:r w:rsidR="00AE0377">
        <w:tab/>
        <w:t>ke</w:t>
      </w:r>
      <w:r w:rsidR="00AE0377">
        <w:tab/>
        <w:t>ka</w:t>
      </w:r>
      <w:r w:rsidR="00AE0377">
        <w:tab/>
        <w:t>kisan</w:t>
      </w:r>
      <w:r w:rsidR="00AE0377">
        <w:tab/>
        <w:t>sinzia</w:t>
      </w:r>
      <w:r w:rsidR="00AE0377">
        <w:tab/>
        <w:t>a</w:t>
      </w:r>
      <w:r w:rsidR="00AE0377">
        <w:tab/>
        <w:t>kirimu,</w:t>
      </w:r>
    </w:p>
    <w:p w14:paraId="70814552" w14:textId="77777777" w:rsidR="00800AD8" w:rsidRDefault="00800AD8" w:rsidP="00AE0377">
      <w:pPr>
        <w:pStyle w:val="InterlineGlossWithTrans"/>
        <w:tabs>
          <w:tab w:val="left" w:pos="533"/>
          <w:tab w:val="left" w:pos="1577"/>
          <w:tab w:val="left" w:pos="2861"/>
          <w:tab w:val="left" w:pos="3635"/>
          <w:tab w:val="left" w:pos="4229"/>
          <w:tab w:val="left" w:pos="4718"/>
          <w:tab w:val="left" w:pos="5087"/>
          <w:tab w:val="left" w:pos="5651"/>
          <w:tab w:val="left" w:pos="6620"/>
          <w:tab w:val="left" w:pos="7484"/>
          <w:tab w:val="left" w:pos="7748"/>
        </w:tabs>
      </w:pPr>
      <w:r>
        <w:tab/>
        <w:t>ka-na</w:t>
      </w:r>
      <w:r>
        <w:tab/>
        <w:t>ligu-ligu</w:t>
      </w:r>
      <w:r w:rsidR="00AE0377">
        <w:tab/>
        <w:t>anga</w:t>
      </w:r>
      <w:r w:rsidR="00AE0377">
        <w:tab/>
        <w:t>aken</w:t>
      </w:r>
      <w:r w:rsidR="00AE0377">
        <w:tab/>
        <w:t>sa</w:t>
      </w:r>
      <w:r w:rsidR="00AE0377">
        <w:tab/>
        <w:t>ke</w:t>
      </w:r>
      <w:r w:rsidR="00AE0377">
        <w:tab/>
        <w:t>ka</w:t>
      </w:r>
      <w:r w:rsidR="00AE0377">
        <w:tab/>
        <w:t>ki-sane</w:t>
      </w:r>
      <w:r w:rsidR="00AE0377">
        <w:tab/>
        <w:t>sinzia</w:t>
      </w:r>
      <w:r w:rsidR="00AE0377">
        <w:tab/>
        <w:t>a</w:t>
      </w:r>
      <w:r w:rsidR="00AE0377">
        <w:tab/>
        <w:t>ki-rimu</w:t>
      </w:r>
    </w:p>
    <w:p w14:paraId="2A4D4676" w14:textId="77777777" w:rsidR="00800AD8" w:rsidRDefault="00800AD8" w:rsidP="00AE0377">
      <w:pPr>
        <w:pStyle w:val="InterlineTransNoFree"/>
        <w:tabs>
          <w:tab w:val="left" w:pos="1577"/>
          <w:tab w:val="left" w:pos="2861"/>
          <w:tab w:val="left" w:pos="3635"/>
          <w:tab w:val="left" w:pos="4229"/>
          <w:tab w:val="left" w:pos="4718"/>
          <w:tab w:val="left" w:pos="5087"/>
          <w:tab w:val="left" w:pos="5651"/>
          <w:tab w:val="left" w:pos="6620"/>
          <w:tab w:val="left" w:pos="7484"/>
          <w:tab w:val="left" w:pos="7748"/>
        </w:tabs>
      </w:pPr>
      <w:r>
        <w:tab/>
        <w:t>after-then</w:t>
      </w:r>
      <w:r>
        <w:tab/>
      </w:r>
      <w:r>
        <w:rPr>
          <w:smallCaps/>
        </w:rPr>
        <w:t>red</w:t>
      </w:r>
      <w:r>
        <w:t>-reputed</w:t>
      </w:r>
      <w:r w:rsidR="00AE0377">
        <w:tab/>
        <w:t>indeed</w:t>
      </w:r>
      <w:r w:rsidR="00AE0377">
        <w:tab/>
      </w:r>
      <w:r w:rsidR="00AE0377" w:rsidRPr="000D5EFB">
        <w:rPr>
          <w:smallCaps/>
        </w:rPr>
        <w:t>f.I</w:t>
      </w:r>
      <w:r w:rsidR="00AE0377">
        <w:tab/>
        <w:t>and</w:t>
      </w:r>
      <w:r w:rsidR="00AE0377">
        <w:tab/>
        <w:t>I</w:t>
      </w:r>
      <w:r w:rsidR="00AE0377">
        <w:tab/>
        <w:t>after</w:t>
      </w:r>
      <w:r w:rsidR="00AE0377">
        <w:tab/>
        <w:t>do-make</w:t>
      </w:r>
      <w:r w:rsidR="00AE0377">
        <w:tab/>
        <w:t>believer</w:t>
      </w:r>
      <w:r w:rsidR="00AE0377">
        <w:rPr>
          <w:smallCaps/>
        </w:rPr>
        <w:tab/>
        <w:t>c</w:t>
      </w:r>
      <w:r w:rsidR="00AE0377">
        <w:tab/>
        <w:t>do-quick</w:t>
      </w:r>
    </w:p>
    <w:p w14:paraId="7194F774" w14:textId="77777777" w:rsidR="00F93035" w:rsidRDefault="00800AD8" w:rsidP="00F93035">
      <w:pPr>
        <w:pStyle w:val="InterlineText"/>
        <w:tabs>
          <w:tab w:val="left" w:pos="533"/>
          <w:tab w:val="left" w:pos="1577"/>
          <w:tab w:val="left" w:pos="2171"/>
          <w:tab w:val="left" w:pos="2435"/>
          <w:tab w:val="left" w:pos="3494"/>
          <w:tab w:val="left" w:pos="4268"/>
          <w:tab w:val="left" w:pos="5312"/>
          <w:tab w:val="left" w:pos="5906"/>
          <w:tab w:val="left" w:pos="6170"/>
          <w:tab w:val="left" w:pos="7289"/>
        </w:tabs>
      </w:pPr>
      <w:r>
        <w:tab/>
        <w:t>kana</w:t>
      </w:r>
      <w:r>
        <w:tab/>
        <w:t>ken</w:t>
      </w:r>
      <w:r>
        <w:tab/>
        <w:t>a</w:t>
      </w:r>
      <w:r>
        <w:tab/>
        <w:t>matsaqu</w:t>
      </w:r>
      <w:r>
        <w:tab/>
        <w:t>anga,</w:t>
      </w:r>
      <w:r>
        <w:tab/>
        <w:t>kana</w:t>
      </w:r>
      <w:r w:rsidR="00F93035">
        <w:tab/>
        <w:t>ken</w:t>
      </w:r>
      <w:r w:rsidR="00F93035">
        <w:tab/>
        <w:t>a</w:t>
      </w:r>
      <w:r w:rsidR="00F93035">
        <w:tab/>
        <w:t>kemîang</w:t>
      </w:r>
      <w:r w:rsidR="00F93035">
        <w:tab/>
        <w:t>anga,”</w:t>
      </w:r>
    </w:p>
    <w:p w14:paraId="7AE60E21" w14:textId="77777777" w:rsidR="00800AD8" w:rsidRDefault="00800AD8" w:rsidP="00F93035">
      <w:pPr>
        <w:pStyle w:val="InterlineGlossWithTrans"/>
        <w:tabs>
          <w:tab w:val="left" w:pos="533"/>
          <w:tab w:val="left" w:pos="1577"/>
          <w:tab w:val="left" w:pos="2171"/>
          <w:tab w:val="left" w:pos="2435"/>
          <w:tab w:val="left" w:pos="3494"/>
          <w:tab w:val="left" w:pos="4268"/>
          <w:tab w:val="left" w:pos="5312"/>
          <w:tab w:val="left" w:pos="5906"/>
          <w:tab w:val="left" w:pos="6170"/>
          <w:tab w:val="left" w:pos="7289"/>
        </w:tabs>
      </w:pPr>
      <w:r>
        <w:tab/>
        <w:t>ka-na</w:t>
      </w:r>
      <w:r>
        <w:tab/>
        <w:t>aken</w:t>
      </w:r>
      <w:r>
        <w:tab/>
        <w:t>a</w:t>
      </w:r>
      <w:r>
        <w:tab/>
        <w:t>ma-tsaqu</w:t>
      </w:r>
      <w:r>
        <w:tab/>
        <w:t>anga</w:t>
      </w:r>
      <w:r>
        <w:tab/>
        <w:t>ka-na</w:t>
      </w:r>
      <w:r w:rsidR="00F93035">
        <w:tab/>
        <w:t>aken</w:t>
      </w:r>
      <w:r w:rsidR="00F93035">
        <w:tab/>
        <w:t>a</w:t>
      </w:r>
      <w:r w:rsidR="00F93035">
        <w:tab/>
        <w:t>m=keîang</w:t>
      </w:r>
      <w:r w:rsidR="00F93035">
        <w:tab/>
        <w:t>anga</w:t>
      </w:r>
    </w:p>
    <w:p w14:paraId="66B904E4" w14:textId="77777777" w:rsidR="00800AD8" w:rsidRDefault="00800AD8" w:rsidP="00F93035">
      <w:pPr>
        <w:pStyle w:val="InterlineTransNoFree"/>
        <w:tabs>
          <w:tab w:val="left" w:pos="1577"/>
          <w:tab w:val="left" w:pos="2171"/>
          <w:tab w:val="left" w:pos="2435"/>
          <w:tab w:val="left" w:pos="3494"/>
          <w:tab w:val="left" w:pos="4268"/>
          <w:tab w:val="left" w:pos="5312"/>
          <w:tab w:val="left" w:pos="5906"/>
          <w:tab w:val="left" w:pos="6170"/>
          <w:tab w:val="left" w:pos="7289"/>
        </w:tabs>
      </w:pPr>
      <w:r>
        <w:tab/>
        <w:t>after-then</w:t>
      </w:r>
      <w:r>
        <w:tab/>
      </w:r>
      <w:r w:rsidR="000D5EFB" w:rsidRPr="000D5EFB">
        <w:rPr>
          <w:smallCaps/>
        </w:rPr>
        <w:t>f.I</w:t>
      </w:r>
      <w:r>
        <w:rPr>
          <w:smallCaps/>
        </w:rPr>
        <w:tab/>
        <w:t>c</w:t>
      </w:r>
      <w:r>
        <w:rPr>
          <w:smallCaps/>
        </w:rPr>
        <w:tab/>
        <w:t>stat</w:t>
      </w:r>
      <w:r>
        <w:t>-able</w:t>
      </w:r>
      <w:r>
        <w:tab/>
        <w:t>indeed</w:t>
      </w:r>
      <w:r>
        <w:tab/>
        <w:t>after-then</w:t>
      </w:r>
      <w:r w:rsidR="00F93035">
        <w:tab/>
      </w:r>
      <w:r w:rsidR="00F93035">
        <w:rPr>
          <w:smallCaps/>
        </w:rPr>
        <w:t>f</w:t>
      </w:r>
      <w:r w:rsidR="00F93035">
        <w:t>.i</w:t>
      </w:r>
      <w:r w:rsidR="00F93035">
        <w:tab/>
      </w:r>
      <w:r w:rsidR="00F93035">
        <w:rPr>
          <w:smallCaps/>
        </w:rPr>
        <w:t>c</w:t>
      </w:r>
      <w:r w:rsidR="00F93035">
        <w:tab/>
      </w:r>
      <w:r w:rsidR="00F93035">
        <w:rPr>
          <w:smallCaps/>
        </w:rPr>
        <w:t>af</w:t>
      </w:r>
      <w:r w:rsidR="00F93035">
        <w:t>=know</w:t>
      </w:r>
      <w:r w:rsidR="00F93035">
        <w:tab/>
        <w:t>indeed</w:t>
      </w:r>
    </w:p>
    <w:p w14:paraId="62FD973C" w14:textId="77777777" w:rsidR="00800AD8" w:rsidRDefault="00D21C3A" w:rsidP="00F93035">
      <w:pPr>
        <w:pStyle w:val="InterlineText"/>
        <w:tabs>
          <w:tab w:val="left" w:pos="533"/>
          <w:tab w:val="left" w:pos="1697"/>
          <w:tab w:val="left" w:pos="2291"/>
          <w:tab w:val="left" w:pos="2555"/>
        </w:tabs>
      </w:pPr>
      <w:r>
        <w:tab/>
      </w:r>
      <w:r w:rsidR="00800AD8">
        <w:t>ayanga</w:t>
      </w:r>
      <w:r w:rsidR="00800AD8">
        <w:tab/>
        <w:t>ken</w:t>
      </w:r>
      <w:r w:rsidR="00800AD8">
        <w:tab/>
        <w:t>a</w:t>
      </w:r>
      <w:r w:rsidR="00800AD8">
        <w:tab/>
        <w:t>kinemnem.</w:t>
      </w:r>
    </w:p>
    <w:p w14:paraId="359FD507" w14:textId="77777777" w:rsidR="00800AD8" w:rsidRDefault="00800AD8" w:rsidP="00F93035">
      <w:pPr>
        <w:pStyle w:val="InterlineGlossWithTrans"/>
        <w:tabs>
          <w:tab w:val="left" w:pos="533"/>
          <w:tab w:val="left" w:pos="1697"/>
          <w:tab w:val="left" w:pos="2291"/>
          <w:tab w:val="left" w:pos="2555"/>
        </w:tabs>
      </w:pPr>
      <w:r>
        <w:tab/>
        <w:t>aya-anga</w:t>
      </w:r>
      <w:r>
        <w:tab/>
        <w:t>aken</w:t>
      </w:r>
      <w:r>
        <w:tab/>
        <w:t>a</w:t>
      </w:r>
      <w:r>
        <w:tab/>
        <w:t>kinemnem</w:t>
      </w:r>
    </w:p>
    <w:p w14:paraId="4FBC4D87" w14:textId="77777777" w:rsidR="00800AD8" w:rsidRDefault="00800AD8" w:rsidP="00F93035">
      <w:pPr>
        <w:pStyle w:val="InterlineTrans"/>
        <w:tabs>
          <w:tab w:val="left" w:pos="533"/>
          <w:tab w:val="left" w:pos="1697"/>
          <w:tab w:val="left" w:pos="2291"/>
          <w:tab w:val="left" w:pos="2555"/>
        </w:tabs>
      </w:pPr>
      <w:r>
        <w:tab/>
        <w:t>say-indeed</w:t>
      </w:r>
      <w:r>
        <w:tab/>
      </w:r>
      <w:r w:rsidR="000D5EFB" w:rsidRPr="000D5EFB">
        <w:rPr>
          <w:smallCaps/>
        </w:rPr>
        <w:t>f.I</w:t>
      </w:r>
      <w:r>
        <w:rPr>
          <w:smallCaps/>
        </w:rPr>
        <w:tab/>
        <w:t>c</w:t>
      </w:r>
      <w:r>
        <w:rPr>
          <w:smallCaps/>
        </w:rPr>
        <w:tab/>
      </w:r>
      <w:r>
        <w:t>think</w:t>
      </w:r>
    </w:p>
    <w:p w14:paraId="05F701AC" w14:textId="77777777" w:rsidR="00800AD8" w:rsidRDefault="00800AD8">
      <w:pPr>
        <w:pStyle w:val="InterlineFree"/>
      </w:pPr>
      <w:r>
        <w:t>“If only I had known and become a believer sooner. Then I would have been good at doing things and would have</w:t>
      </w:r>
      <w:r w:rsidR="00F93035">
        <w:t xml:space="preserve"> understood,”I thought.</w:t>
      </w:r>
    </w:p>
    <w:p w14:paraId="7007DDDA" w14:textId="77777777" w:rsidR="00F93035" w:rsidRDefault="008F6BB9" w:rsidP="00F93035">
      <w:pPr>
        <w:pStyle w:val="InterlineText"/>
        <w:tabs>
          <w:tab w:val="left" w:pos="533"/>
          <w:tab w:val="left" w:pos="1757"/>
          <w:tab w:val="left" w:pos="2351"/>
          <w:tab w:val="left" w:pos="3215"/>
          <w:tab w:val="left" w:pos="3719"/>
          <w:tab w:val="left" w:pos="4163"/>
          <w:tab w:val="left" w:pos="4607"/>
          <w:tab w:val="left" w:pos="7106"/>
          <w:tab w:val="left" w:pos="7370"/>
        </w:tabs>
      </w:pPr>
      <w:r w:rsidRPr="003A1D48">
        <w:rPr>
          <w:rStyle w:val="InterlineTextNumChar"/>
        </w:rPr>
        <w:t>076</w:t>
      </w:r>
      <w:r w:rsidR="00800AD8">
        <w:tab/>
        <w:t>pateîip</w:t>
      </w:r>
      <w:r w:rsidR="00800AD8">
        <w:tab/>
        <w:t>aken</w:t>
      </w:r>
      <w:r w:rsidR="00800AD8">
        <w:tab/>
        <w:t>aravats</w:t>
      </w:r>
      <w:r w:rsidR="00800AD8">
        <w:tab/>
        <w:t>tua</w:t>
      </w:r>
      <w:r w:rsidR="00800AD8">
        <w:tab/>
        <w:t>ika</w:t>
      </w:r>
      <w:r w:rsidR="00800AD8">
        <w:tab/>
        <w:t>ku</w:t>
      </w:r>
      <w:r w:rsidR="00800AD8">
        <w:tab/>
        <w:t>kinasinzian</w:t>
      </w:r>
      <w:r w:rsidR="00800AD8">
        <w:tab/>
        <w:t>a</w:t>
      </w:r>
      <w:r w:rsidR="00F93035">
        <w:tab/>
        <w:t>kirimu.</w:t>
      </w:r>
    </w:p>
    <w:p w14:paraId="78D6E123" w14:textId="77777777" w:rsidR="00800AD8" w:rsidRDefault="00800AD8" w:rsidP="00F93035">
      <w:pPr>
        <w:pStyle w:val="InterlineGlossWithTrans"/>
        <w:tabs>
          <w:tab w:val="left" w:pos="533"/>
          <w:tab w:val="left" w:pos="1757"/>
          <w:tab w:val="left" w:pos="2351"/>
          <w:tab w:val="left" w:pos="3215"/>
          <w:tab w:val="left" w:pos="3719"/>
          <w:tab w:val="left" w:pos="4163"/>
          <w:tab w:val="left" w:pos="4607"/>
          <w:tab w:val="left" w:pos="7106"/>
          <w:tab w:val="left" w:pos="7370"/>
        </w:tabs>
      </w:pPr>
      <w:r>
        <w:tab/>
        <w:t>pa-teîip</w:t>
      </w:r>
      <w:r>
        <w:tab/>
        <w:t>aken</w:t>
      </w:r>
      <w:r>
        <w:tab/>
        <w:t>a-ravats</w:t>
      </w:r>
      <w:r>
        <w:tab/>
        <w:t>tua</w:t>
      </w:r>
      <w:r>
        <w:tab/>
        <w:t>ika</w:t>
      </w:r>
      <w:r>
        <w:tab/>
        <w:t>ku</w:t>
      </w:r>
      <w:r>
        <w:tab/>
        <w:t>in=ka-sinzia-an</w:t>
      </w:r>
      <w:r>
        <w:tab/>
        <w:t>a</w:t>
      </w:r>
      <w:r w:rsidR="00F93035">
        <w:tab/>
        <w:t>ki-rimu</w:t>
      </w:r>
    </w:p>
    <w:p w14:paraId="6688001C" w14:textId="77777777" w:rsidR="00800AD8" w:rsidRDefault="00800AD8" w:rsidP="00F93035">
      <w:pPr>
        <w:pStyle w:val="InterlineTrans"/>
        <w:tabs>
          <w:tab w:val="left" w:pos="533"/>
          <w:tab w:val="left" w:pos="1757"/>
          <w:tab w:val="left" w:pos="2351"/>
          <w:tab w:val="left" w:pos="3215"/>
          <w:tab w:val="left" w:pos="3719"/>
          <w:tab w:val="left" w:pos="4163"/>
          <w:tab w:val="left" w:pos="4607"/>
          <w:tab w:val="left" w:pos="7106"/>
          <w:tab w:val="left" w:pos="7370"/>
        </w:tabs>
        <w:rPr>
          <w:smallCaps/>
        </w:rPr>
      </w:pPr>
      <w:r>
        <w:tab/>
        <w:t>cause-regret</w:t>
      </w:r>
      <w:r>
        <w:tab/>
      </w:r>
      <w:r w:rsidR="000D5EFB" w:rsidRPr="000D5EFB">
        <w:rPr>
          <w:smallCaps/>
        </w:rPr>
        <w:t>f.I</w:t>
      </w:r>
      <w:r>
        <w:tab/>
      </w:r>
      <w:r>
        <w:rPr>
          <w:smallCaps/>
        </w:rPr>
        <w:t>c-</w:t>
      </w:r>
      <w:r>
        <w:t>true</w:t>
      </w:r>
      <w:r>
        <w:tab/>
      </w:r>
      <w:r>
        <w:rPr>
          <w:smallCaps/>
        </w:rPr>
        <w:t>obl</w:t>
      </w:r>
      <w:r>
        <w:tab/>
        <w:t>not</w:t>
      </w:r>
      <w:r>
        <w:tab/>
        <w:t>my</w:t>
      </w:r>
      <w:r>
        <w:tab/>
      </w:r>
      <w:r>
        <w:rPr>
          <w:smallCaps/>
        </w:rPr>
        <w:t>perf</w:t>
      </w:r>
      <w:r>
        <w:t>=main-believer-</w:t>
      </w:r>
      <w:r>
        <w:rPr>
          <w:smallCaps/>
        </w:rPr>
        <w:t>nom</w:t>
      </w:r>
      <w:r>
        <w:rPr>
          <w:smallCaps/>
        </w:rPr>
        <w:tab/>
        <w:t>c</w:t>
      </w:r>
      <w:r w:rsidR="00F93035">
        <w:tab/>
        <w:t>do-quick</w:t>
      </w:r>
    </w:p>
    <w:p w14:paraId="0A7930E1" w14:textId="77777777" w:rsidR="00800AD8" w:rsidRDefault="00800AD8">
      <w:pPr>
        <w:pStyle w:val="InterlineFree"/>
      </w:pPr>
      <w:r>
        <w:t>I greatly regretted that I hadn’t become a believer sooner.</w:t>
      </w:r>
    </w:p>
    <w:p w14:paraId="6654E122" w14:textId="77777777" w:rsidR="00F93035" w:rsidRDefault="008F6BB9" w:rsidP="00F93035">
      <w:pPr>
        <w:pStyle w:val="InterlineText"/>
        <w:tabs>
          <w:tab w:val="left" w:pos="533"/>
          <w:tab w:val="left" w:pos="1232"/>
          <w:tab w:val="left" w:pos="1796"/>
          <w:tab w:val="left" w:pos="2765"/>
          <w:tab w:val="left" w:pos="3629"/>
          <w:tab w:val="left" w:pos="4223"/>
          <w:tab w:val="left" w:pos="5987"/>
          <w:tab w:val="left" w:pos="6581"/>
          <w:tab w:val="left" w:pos="7445"/>
          <w:tab w:val="left" w:pos="7709"/>
        </w:tabs>
      </w:pPr>
      <w:r w:rsidRPr="003A1D48">
        <w:rPr>
          <w:rStyle w:val="InterlineTextNumChar"/>
        </w:rPr>
        <w:t>077</w:t>
      </w:r>
      <w:r w:rsidR="00800AD8">
        <w:tab/>
        <w:t>îakua</w:t>
      </w:r>
      <w:r w:rsidR="00800AD8">
        <w:tab/>
        <w:t>ka</w:t>
      </w:r>
      <w:r w:rsidR="00800AD8">
        <w:tab/>
        <w:t>kisan</w:t>
      </w:r>
      <w:r w:rsidR="00800AD8">
        <w:tab/>
        <w:t>sinzia</w:t>
      </w:r>
      <w:r w:rsidR="00800AD8">
        <w:tab/>
        <w:t>aken</w:t>
      </w:r>
      <w:r w:rsidR="00800AD8">
        <w:tab/>
        <w:t>kisamuîanga</w:t>
      </w:r>
      <w:r w:rsidR="00800AD8">
        <w:tab/>
        <w:t>ken</w:t>
      </w:r>
      <w:r w:rsidR="00F93035">
        <w:tab/>
        <w:t>aravats</w:t>
      </w:r>
      <w:r w:rsidR="00F93035">
        <w:tab/>
        <w:t>a</w:t>
      </w:r>
      <w:r w:rsidR="00F93035">
        <w:tab/>
        <w:t>kisusu.</w:t>
      </w:r>
    </w:p>
    <w:p w14:paraId="614DB46F" w14:textId="77777777" w:rsidR="00800AD8" w:rsidRDefault="00800AD8" w:rsidP="00F93035">
      <w:pPr>
        <w:pStyle w:val="InterlineGlossWithTrans"/>
        <w:tabs>
          <w:tab w:val="left" w:pos="533"/>
          <w:tab w:val="left" w:pos="1232"/>
          <w:tab w:val="left" w:pos="1796"/>
          <w:tab w:val="left" w:pos="2765"/>
          <w:tab w:val="left" w:pos="3629"/>
          <w:tab w:val="left" w:pos="4223"/>
          <w:tab w:val="left" w:pos="5987"/>
          <w:tab w:val="left" w:pos="6581"/>
          <w:tab w:val="left" w:pos="7445"/>
          <w:tab w:val="left" w:pos="7709"/>
        </w:tabs>
      </w:pPr>
      <w:r>
        <w:tab/>
        <w:t>îakua</w:t>
      </w:r>
      <w:r>
        <w:tab/>
        <w:t>ka</w:t>
      </w:r>
      <w:r>
        <w:tab/>
        <w:t>ki-sane</w:t>
      </w:r>
      <w:r>
        <w:tab/>
        <w:t>sinzia</w:t>
      </w:r>
      <w:r>
        <w:tab/>
        <w:t>aken</w:t>
      </w:r>
      <w:r>
        <w:tab/>
        <w:t>ki-samuîa-anga</w:t>
      </w:r>
      <w:r>
        <w:tab/>
        <w:t>aken</w:t>
      </w:r>
      <w:r w:rsidR="00F93035">
        <w:tab/>
        <w:t>a-ravats</w:t>
      </w:r>
      <w:r w:rsidR="00F93035">
        <w:tab/>
        <w:t>a</w:t>
      </w:r>
      <w:r w:rsidR="00F93035">
        <w:tab/>
        <w:t>ki-susu</w:t>
      </w:r>
    </w:p>
    <w:p w14:paraId="7D0FF36B" w14:textId="77777777" w:rsidR="00800AD8" w:rsidRDefault="00800AD8" w:rsidP="00F93035">
      <w:pPr>
        <w:pStyle w:val="InterlineTrans"/>
        <w:tabs>
          <w:tab w:val="left" w:pos="533"/>
          <w:tab w:val="left" w:pos="1232"/>
          <w:tab w:val="left" w:pos="1796"/>
          <w:tab w:val="left" w:pos="2765"/>
          <w:tab w:val="left" w:pos="3629"/>
          <w:tab w:val="left" w:pos="4223"/>
          <w:tab w:val="left" w:pos="5987"/>
          <w:tab w:val="left" w:pos="6581"/>
          <w:tab w:val="left" w:pos="7445"/>
          <w:tab w:val="left" w:pos="7709"/>
        </w:tabs>
      </w:pPr>
      <w:r>
        <w:tab/>
        <w:t>but</w:t>
      </w:r>
      <w:r>
        <w:tab/>
        <w:t>after</w:t>
      </w:r>
      <w:r>
        <w:tab/>
        <w:t>do-make</w:t>
      </w:r>
      <w:r>
        <w:tab/>
        <w:t>believer</w:t>
      </w:r>
      <w:r>
        <w:tab/>
      </w:r>
      <w:r w:rsidR="000D5EFB" w:rsidRPr="000D5EFB">
        <w:rPr>
          <w:smallCaps/>
        </w:rPr>
        <w:t>f.I</w:t>
      </w:r>
      <w:r>
        <w:tab/>
        <w:t>do-urgent-indeed</w:t>
      </w:r>
      <w:r>
        <w:tab/>
      </w:r>
      <w:r w:rsidR="000D5EFB" w:rsidRPr="000D5EFB">
        <w:rPr>
          <w:smallCaps/>
        </w:rPr>
        <w:t>f.I</w:t>
      </w:r>
      <w:r w:rsidR="00F93035">
        <w:tab/>
      </w:r>
      <w:r w:rsidR="00F93035">
        <w:rPr>
          <w:smallCaps/>
        </w:rPr>
        <w:t>c-</w:t>
      </w:r>
      <w:r w:rsidR="00F93035">
        <w:t>true</w:t>
      </w:r>
      <w:r w:rsidR="00F93035">
        <w:rPr>
          <w:smallCaps/>
        </w:rPr>
        <w:tab/>
        <w:t>c</w:t>
      </w:r>
      <w:r w:rsidR="00F93035">
        <w:rPr>
          <w:smallCaps/>
        </w:rPr>
        <w:tab/>
      </w:r>
      <w:r w:rsidR="00F93035">
        <w:t>do-proceed</w:t>
      </w:r>
    </w:p>
    <w:p w14:paraId="67FA3BB1" w14:textId="77777777" w:rsidR="00800AD8" w:rsidRDefault="00800AD8">
      <w:pPr>
        <w:pStyle w:val="InterlineFree"/>
      </w:pPr>
      <w:r>
        <w:t>But when I became a believer I was a very zealous practising believer.</w:t>
      </w:r>
    </w:p>
    <w:p w14:paraId="05D0DDD4" w14:textId="77777777" w:rsidR="00800AD8" w:rsidRDefault="008F6BB9" w:rsidP="00F93035">
      <w:pPr>
        <w:pStyle w:val="InterlineText"/>
        <w:tabs>
          <w:tab w:val="left" w:pos="533"/>
          <w:tab w:val="left" w:pos="1022"/>
          <w:tab w:val="left" w:pos="1556"/>
          <w:tab w:val="left" w:pos="2120"/>
          <w:tab w:val="left" w:pos="3584"/>
          <w:tab w:val="left" w:pos="4358"/>
          <w:tab w:val="left" w:pos="4952"/>
          <w:tab w:val="left" w:pos="5456"/>
          <w:tab w:val="left" w:pos="5900"/>
          <w:tab w:val="left" w:pos="8399"/>
        </w:tabs>
      </w:pPr>
      <w:r w:rsidRPr="003A1D48">
        <w:rPr>
          <w:rStyle w:val="InterlineTextNumChar"/>
        </w:rPr>
        <w:t>078</w:t>
      </w:r>
      <w:r w:rsidR="00800AD8">
        <w:tab/>
        <w:t>qau</w:t>
      </w:r>
      <w:r w:rsidR="00800AD8">
        <w:tab/>
        <w:t>pai</w:t>
      </w:r>
      <w:r w:rsidR="00800AD8">
        <w:tab/>
        <w:t>ka</w:t>
      </w:r>
      <w:r w:rsidR="00800AD8">
        <w:tab/>
        <w:t>tsuatsuay</w:t>
      </w:r>
      <w:r w:rsidR="00800AD8">
        <w:tab/>
        <w:t>anga</w:t>
      </w:r>
      <w:r w:rsidR="00800AD8">
        <w:tab/>
        <w:t>ken</w:t>
      </w:r>
      <w:r w:rsidR="00800AD8">
        <w:tab/>
        <w:t>tua</w:t>
      </w:r>
      <w:r w:rsidR="00800AD8">
        <w:tab/>
        <w:t>ku</w:t>
      </w:r>
      <w:r w:rsidR="00F93035">
        <w:tab/>
        <w:t>kinasinzian,</w:t>
      </w:r>
    </w:p>
    <w:p w14:paraId="38DAD067" w14:textId="77777777" w:rsidR="00800AD8" w:rsidRDefault="00800AD8" w:rsidP="00F93035">
      <w:pPr>
        <w:pStyle w:val="InterlineGlossWithTrans"/>
        <w:tabs>
          <w:tab w:val="left" w:pos="533"/>
          <w:tab w:val="left" w:pos="1022"/>
          <w:tab w:val="left" w:pos="1556"/>
          <w:tab w:val="left" w:pos="2120"/>
          <w:tab w:val="left" w:pos="3584"/>
          <w:tab w:val="left" w:pos="4358"/>
          <w:tab w:val="left" w:pos="4952"/>
          <w:tab w:val="left" w:pos="5456"/>
          <w:tab w:val="left" w:pos="5900"/>
          <w:tab w:val="left" w:pos="8399"/>
        </w:tabs>
      </w:pPr>
      <w:r>
        <w:tab/>
        <w:t>qau</w:t>
      </w:r>
      <w:r>
        <w:tab/>
        <w:t>pai</w:t>
      </w:r>
      <w:r>
        <w:tab/>
        <w:t>ka</w:t>
      </w:r>
      <w:r>
        <w:tab/>
        <w:t>tsua-tsuay</w:t>
      </w:r>
      <w:r>
        <w:tab/>
        <w:t>anga</w:t>
      </w:r>
      <w:r>
        <w:tab/>
        <w:t>aken</w:t>
      </w:r>
      <w:r>
        <w:tab/>
        <w:t>tua</w:t>
      </w:r>
      <w:r>
        <w:tab/>
        <w:t>ku</w:t>
      </w:r>
      <w:r w:rsidR="00F93035">
        <w:tab/>
        <w:t>in=ka-sinzia-an</w:t>
      </w:r>
    </w:p>
    <w:p w14:paraId="3D79D6B6" w14:textId="77777777" w:rsidR="00800AD8" w:rsidRDefault="00800AD8" w:rsidP="00F93035">
      <w:pPr>
        <w:pStyle w:val="InterlineTransNoFree"/>
        <w:tabs>
          <w:tab w:val="left" w:pos="1022"/>
          <w:tab w:val="left" w:pos="1556"/>
          <w:tab w:val="left" w:pos="2120"/>
          <w:tab w:val="left" w:pos="3584"/>
          <w:tab w:val="left" w:pos="4358"/>
          <w:tab w:val="left" w:pos="4952"/>
          <w:tab w:val="left" w:pos="5456"/>
          <w:tab w:val="left" w:pos="5900"/>
          <w:tab w:val="left" w:pos="8399"/>
        </w:tabs>
      </w:pPr>
      <w:r>
        <w:tab/>
        <w:t>so</w:t>
      </w:r>
      <w:r>
        <w:tab/>
        <w:t>well</w:t>
      </w:r>
      <w:r>
        <w:tab/>
        <w:t>after</w:t>
      </w:r>
      <w:r>
        <w:tab/>
      </w:r>
      <w:r>
        <w:rPr>
          <w:smallCaps/>
        </w:rPr>
        <w:t>red</w:t>
      </w:r>
      <w:r>
        <w:t>-long.time</w:t>
      </w:r>
      <w:r>
        <w:tab/>
        <w:t>indeed</w:t>
      </w:r>
      <w:r>
        <w:tab/>
      </w:r>
      <w:r w:rsidR="000D5EFB" w:rsidRPr="000D5EFB">
        <w:rPr>
          <w:smallCaps/>
        </w:rPr>
        <w:t>f.I</w:t>
      </w:r>
      <w:r>
        <w:tab/>
      </w:r>
      <w:r>
        <w:rPr>
          <w:smallCaps/>
        </w:rPr>
        <w:t>obl</w:t>
      </w:r>
      <w:r>
        <w:tab/>
        <w:t>my</w:t>
      </w:r>
      <w:r w:rsidR="00F93035">
        <w:tab/>
      </w:r>
      <w:r w:rsidR="00F93035">
        <w:rPr>
          <w:smallCaps/>
        </w:rPr>
        <w:t>perf</w:t>
      </w:r>
      <w:r w:rsidR="00F93035">
        <w:t>=main-believer-</w:t>
      </w:r>
      <w:r w:rsidR="00F93035">
        <w:rPr>
          <w:smallCaps/>
        </w:rPr>
        <w:t>nom</w:t>
      </w:r>
    </w:p>
    <w:p w14:paraId="062ECF0D" w14:textId="77777777" w:rsidR="00800AD8" w:rsidRDefault="00F93035" w:rsidP="00F93035">
      <w:pPr>
        <w:pStyle w:val="InterlineText"/>
        <w:tabs>
          <w:tab w:val="left" w:pos="533"/>
          <w:tab w:val="left" w:pos="1667"/>
          <w:tab w:val="left" w:pos="2441"/>
          <w:tab w:val="left" w:pos="3035"/>
          <w:tab w:val="left" w:pos="3539"/>
          <w:tab w:val="left" w:pos="3983"/>
          <w:tab w:val="left" w:pos="4622"/>
          <w:tab w:val="left" w:pos="4886"/>
          <w:tab w:val="left" w:pos="6680"/>
          <w:tab w:val="left" w:pos="7169"/>
          <w:tab w:val="left" w:pos="7538"/>
        </w:tabs>
      </w:pPr>
      <w:r>
        <w:tab/>
      </w:r>
      <w:r w:rsidR="00800AD8">
        <w:t>kinemnem</w:t>
      </w:r>
      <w:r w:rsidR="00800AD8">
        <w:tab/>
        <w:t>anga</w:t>
      </w:r>
      <w:r w:rsidR="00800AD8">
        <w:tab/>
        <w:t>ken</w:t>
      </w:r>
      <w:r w:rsidR="00800AD8">
        <w:tab/>
        <w:t>tua</w:t>
      </w:r>
      <w:r w:rsidR="00800AD8">
        <w:tab/>
        <w:t>ku</w:t>
      </w:r>
      <w:r w:rsidR="00800AD8">
        <w:tab/>
        <w:t>vaik</w:t>
      </w:r>
      <w:r w:rsidR="00800AD8">
        <w:tab/>
        <w:t>a</w:t>
      </w:r>
      <w:r>
        <w:tab/>
        <w:t>tjemautsikel,</w:t>
      </w:r>
      <w:r>
        <w:tab/>
        <w:t>sa</w:t>
      </w:r>
      <w:r>
        <w:tab/>
        <w:t>ke</w:t>
      </w:r>
      <w:r>
        <w:tab/>
        <w:t>vaik</w:t>
      </w:r>
    </w:p>
    <w:p w14:paraId="4CC9CB69" w14:textId="77777777" w:rsidR="00800AD8" w:rsidRDefault="00F93035" w:rsidP="00F93035">
      <w:pPr>
        <w:pStyle w:val="InterlineGlossWithTrans"/>
        <w:tabs>
          <w:tab w:val="left" w:pos="533"/>
          <w:tab w:val="left" w:pos="1667"/>
          <w:tab w:val="left" w:pos="2441"/>
          <w:tab w:val="left" w:pos="3035"/>
          <w:tab w:val="left" w:pos="3539"/>
          <w:tab w:val="left" w:pos="3983"/>
          <w:tab w:val="left" w:pos="4622"/>
          <w:tab w:val="left" w:pos="4886"/>
          <w:tab w:val="left" w:pos="6680"/>
          <w:tab w:val="left" w:pos="7169"/>
          <w:tab w:val="left" w:pos="7538"/>
        </w:tabs>
      </w:pPr>
      <w:r>
        <w:tab/>
      </w:r>
      <w:r w:rsidR="00800AD8">
        <w:t>kinemnem</w:t>
      </w:r>
      <w:r w:rsidR="00800AD8">
        <w:tab/>
        <w:t>anga</w:t>
      </w:r>
      <w:r w:rsidR="00800AD8">
        <w:tab/>
        <w:t>aken</w:t>
      </w:r>
      <w:r w:rsidR="00800AD8">
        <w:tab/>
        <w:t>tua</w:t>
      </w:r>
      <w:r w:rsidR="00800AD8">
        <w:tab/>
        <w:t>ku</w:t>
      </w:r>
      <w:r w:rsidR="00800AD8">
        <w:tab/>
        <w:t>vaik</w:t>
      </w:r>
      <w:r w:rsidR="00800AD8">
        <w:tab/>
        <w:t>a</w:t>
      </w:r>
      <w:r>
        <w:tab/>
        <w:t>em=tja-u-tsikel</w:t>
      </w:r>
      <w:r>
        <w:tab/>
        <w:t>sa</w:t>
      </w:r>
      <w:r>
        <w:tab/>
        <w:t>ke</w:t>
      </w:r>
      <w:r>
        <w:tab/>
        <w:t>vaik</w:t>
      </w:r>
    </w:p>
    <w:p w14:paraId="748D62FE" w14:textId="77777777" w:rsidR="00800AD8" w:rsidRDefault="00800AD8" w:rsidP="00F93035">
      <w:pPr>
        <w:pStyle w:val="InterlineTransNoFree"/>
        <w:tabs>
          <w:tab w:val="left" w:pos="1667"/>
          <w:tab w:val="left" w:pos="2441"/>
          <w:tab w:val="left" w:pos="3035"/>
          <w:tab w:val="left" w:pos="3539"/>
          <w:tab w:val="left" w:pos="3983"/>
          <w:tab w:val="left" w:pos="4622"/>
          <w:tab w:val="left" w:pos="4886"/>
          <w:tab w:val="left" w:pos="6680"/>
          <w:tab w:val="left" w:pos="7169"/>
          <w:tab w:val="left" w:pos="7538"/>
        </w:tabs>
        <w:rPr>
          <w:smallCaps/>
        </w:rPr>
      </w:pPr>
      <w:r>
        <w:tab/>
        <w:t>think</w:t>
      </w:r>
      <w:r>
        <w:tab/>
        <w:t>indeed</w:t>
      </w:r>
      <w:r>
        <w:tab/>
      </w:r>
      <w:r w:rsidR="000D5EFB" w:rsidRPr="000D5EFB">
        <w:rPr>
          <w:smallCaps/>
        </w:rPr>
        <w:t>f.I</w:t>
      </w:r>
      <w:r>
        <w:tab/>
      </w:r>
      <w:r>
        <w:rPr>
          <w:smallCaps/>
        </w:rPr>
        <w:t>obl</w:t>
      </w:r>
      <w:r>
        <w:tab/>
        <w:t>my</w:t>
      </w:r>
      <w:r>
        <w:tab/>
        <w:t>leave</w:t>
      </w:r>
      <w:r>
        <w:rPr>
          <w:smallCaps/>
        </w:rPr>
        <w:tab/>
        <w:t>c</w:t>
      </w:r>
      <w:r w:rsidR="00F93035">
        <w:tab/>
      </w:r>
      <w:r w:rsidR="00F93035">
        <w:rPr>
          <w:smallCaps/>
        </w:rPr>
        <w:t>af</w:t>
      </w:r>
      <w:r w:rsidR="00F93035">
        <w:t>=more-?-return</w:t>
      </w:r>
      <w:r w:rsidR="00F93035">
        <w:tab/>
        <w:t>and</w:t>
      </w:r>
      <w:r w:rsidR="00F93035">
        <w:tab/>
        <w:t>I</w:t>
      </w:r>
      <w:r w:rsidR="00F93035">
        <w:tab/>
        <w:t>leave</w:t>
      </w:r>
    </w:p>
    <w:p w14:paraId="6F1BA108" w14:textId="77777777" w:rsidR="00F93035" w:rsidRDefault="00800AD8" w:rsidP="005735AB">
      <w:pPr>
        <w:pStyle w:val="InterlineText"/>
        <w:tabs>
          <w:tab w:val="left" w:pos="533"/>
          <w:tab w:val="left" w:pos="1307"/>
          <w:tab w:val="left" w:pos="2051"/>
          <w:tab w:val="left" w:pos="3485"/>
          <w:tab w:val="left" w:pos="3749"/>
          <w:tab w:val="left" w:pos="5858"/>
          <w:tab w:val="left" w:pos="6362"/>
          <w:tab w:val="left" w:pos="7541"/>
        </w:tabs>
      </w:pPr>
      <w:r>
        <w:tab/>
        <w:t>anga</w:t>
      </w:r>
      <w:r>
        <w:tab/>
        <w:t>sema</w:t>
      </w:r>
      <w:r w:rsidR="00F93035">
        <w:tab/>
        <w:t>tjuqaîa</w:t>
      </w:r>
      <w:r w:rsidR="00F93035">
        <w:tab/>
        <w:t>a</w:t>
      </w:r>
      <w:r w:rsidR="00F93035">
        <w:tab/>
        <w:t>pasemalamalaw</w:t>
      </w:r>
      <w:r w:rsidR="00F93035">
        <w:tab/>
        <w:t>tua</w:t>
      </w:r>
      <w:r w:rsidR="00F93035">
        <w:tab/>
        <w:t>kiîivak</w:t>
      </w:r>
      <w:r w:rsidR="00F93035">
        <w:tab/>
      </w:r>
      <w:r w:rsidR="005735AB">
        <w:t>tua</w:t>
      </w:r>
    </w:p>
    <w:p w14:paraId="11FDAC5E" w14:textId="77777777" w:rsidR="00800AD8" w:rsidRDefault="00800AD8" w:rsidP="005735AB">
      <w:pPr>
        <w:pStyle w:val="InterlineGlossWithTrans"/>
        <w:tabs>
          <w:tab w:val="left" w:pos="533"/>
          <w:tab w:val="left" w:pos="1307"/>
          <w:tab w:val="left" w:pos="2051"/>
          <w:tab w:val="left" w:pos="3485"/>
          <w:tab w:val="left" w:pos="3749"/>
          <w:tab w:val="left" w:pos="5858"/>
          <w:tab w:val="left" w:pos="6362"/>
          <w:tab w:val="left" w:pos="7541"/>
        </w:tabs>
      </w:pPr>
      <w:r>
        <w:tab/>
        <w:t>anga</w:t>
      </w:r>
      <w:r>
        <w:tab/>
        <w:t>em=sa</w:t>
      </w:r>
      <w:r w:rsidR="00F93035">
        <w:tab/>
        <w:t>tju-qaîa</w:t>
      </w:r>
      <w:r w:rsidR="00F93035">
        <w:tab/>
        <w:t>a</w:t>
      </w:r>
      <w:r w:rsidR="00F93035">
        <w:tab/>
        <w:t>pa-se-mala-malaw</w:t>
      </w:r>
      <w:r w:rsidR="00F93035">
        <w:tab/>
        <w:t>tua</w:t>
      </w:r>
      <w:r w:rsidR="00F93035">
        <w:tab/>
        <w:t>ki-îivak</w:t>
      </w:r>
      <w:r w:rsidR="00F93035">
        <w:tab/>
      </w:r>
      <w:r w:rsidR="005735AB">
        <w:t>tua</w:t>
      </w:r>
    </w:p>
    <w:p w14:paraId="4BCA3A62" w14:textId="77777777" w:rsidR="00800AD8" w:rsidRDefault="00800AD8" w:rsidP="005735AB">
      <w:pPr>
        <w:pStyle w:val="InterlineTransNoFree"/>
        <w:tabs>
          <w:tab w:val="left" w:pos="1307"/>
          <w:tab w:val="left" w:pos="2051"/>
          <w:tab w:val="left" w:pos="3485"/>
          <w:tab w:val="left" w:pos="3749"/>
          <w:tab w:val="left" w:pos="5858"/>
          <w:tab w:val="left" w:pos="6362"/>
          <w:tab w:val="left" w:pos="7541"/>
        </w:tabs>
      </w:pPr>
      <w:r>
        <w:tab/>
        <w:t>indeed</w:t>
      </w:r>
      <w:r>
        <w:tab/>
      </w:r>
      <w:r>
        <w:rPr>
          <w:smallCaps/>
        </w:rPr>
        <w:t>af</w:t>
      </w:r>
      <w:r>
        <w:t>=go</w:t>
      </w:r>
      <w:r w:rsidR="00F93035">
        <w:tab/>
        <w:t>there-outsider</w:t>
      </w:r>
      <w:r w:rsidR="00F93035">
        <w:rPr>
          <w:smallCaps/>
        </w:rPr>
        <w:tab/>
        <w:t>c</w:t>
      </w:r>
      <w:r w:rsidR="00F93035">
        <w:tab/>
        <w:t>cause-</w:t>
      </w:r>
      <w:r w:rsidR="00F93035">
        <w:rPr>
          <w:smallCaps/>
        </w:rPr>
        <w:t>invol</w:t>
      </w:r>
      <w:r w:rsidR="00F93035">
        <w:t>-</w:t>
      </w:r>
      <w:r w:rsidR="00F93035">
        <w:rPr>
          <w:smallCaps/>
        </w:rPr>
        <w:t>red</w:t>
      </w:r>
      <w:r w:rsidR="00F93035">
        <w:t>-tell</w:t>
      </w:r>
      <w:r w:rsidR="00F93035">
        <w:tab/>
      </w:r>
      <w:r w:rsidR="00F93035">
        <w:rPr>
          <w:smallCaps/>
        </w:rPr>
        <w:t>obl</w:t>
      </w:r>
      <w:r w:rsidR="00F93035">
        <w:tab/>
        <w:t>do-care.for</w:t>
      </w:r>
      <w:r w:rsidR="005735AB">
        <w:tab/>
      </w:r>
      <w:r w:rsidR="005735AB">
        <w:rPr>
          <w:smallCaps/>
        </w:rPr>
        <w:t>obl</w:t>
      </w:r>
    </w:p>
    <w:p w14:paraId="282EB033" w14:textId="77777777" w:rsidR="00800AD8" w:rsidRDefault="00800AD8" w:rsidP="005735AB">
      <w:pPr>
        <w:pStyle w:val="InterlineText"/>
        <w:tabs>
          <w:tab w:val="left" w:pos="533"/>
          <w:tab w:val="left" w:pos="1262"/>
          <w:tab w:val="left" w:pos="1751"/>
        </w:tabs>
      </w:pPr>
      <w:r>
        <w:tab/>
        <w:t>pitsul</w:t>
      </w:r>
      <w:r>
        <w:tab/>
        <w:t>nua</w:t>
      </w:r>
      <w:r>
        <w:tab/>
        <w:t>Tsemas.</w:t>
      </w:r>
    </w:p>
    <w:p w14:paraId="222A4BE7" w14:textId="77777777" w:rsidR="00800AD8" w:rsidRDefault="00800AD8" w:rsidP="005735AB">
      <w:pPr>
        <w:pStyle w:val="InterlineGlossWithTrans"/>
        <w:tabs>
          <w:tab w:val="left" w:pos="533"/>
          <w:tab w:val="left" w:pos="1262"/>
          <w:tab w:val="left" w:pos="1751"/>
        </w:tabs>
      </w:pPr>
      <w:r>
        <w:tab/>
        <w:t>pitsul</w:t>
      </w:r>
      <w:r>
        <w:tab/>
        <w:t>nua</w:t>
      </w:r>
      <w:r>
        <w:tab/>
        <w:t>Tsemas</w:t>
      </w:r>
    </w:p>
    <w:p w14:paraId="4BAE994F" w14:textId="77777777" w:rsidR="00800AD8" w:rsidRDefault="00800AD8" w:rsidP="005735AB">
      <w:pPr>
        <w:pStyle w:val="InterlineTrans"/>
        <w:tabs>
          <w:tab w:val="left" w:pos="533"/>
          <w:tab w:val="left" w:pos="1262"/>
          <w:tab w:val="left" w:pos="1751"/>
        </w:tabs>
      </w:pPr>
      <w:r>
        <w:tab/>
        <w:t>strong</w:t>
      </w:r>
      <w:r>
        <w:tab/>
        <w:t>of</w:t>
      </w:r>
      <w:r>
        <w:tab/>
        <w:t>God</w:t>
      </w:r>
    </w:p>
    <w:p w14:paraId="043C54FA" w14:textId="77777777" w:rsidR="00800AD8" w:rsidRDefault="00800AD8">
      <w:pPr>
        <w:pStyle w:val="InterlineFree"/>
      </w:pPr>
      <w:r>
        <w:t>Some time after I had become a believer I thought of going to tell others, and I went to other villages to tell people</w:t>
      </w:r>
      <w:r w:rsidR="005735AB">
        <w:t xml:space="preserve"> about the love and power of God.</w:t>
      </w:r>
    </w:p>
    <w:p w14:paraId="1994B62B" w14:textId="77777777" w:rsidR="005735AB" w:rsidRDefault="008F6BB9" w:rsidP="005735AB">
      <w:pPr>
        <w:pStyle w:val="InterlineText"/>
        <w:tabs>
          <w:tab w:val="left" w:pos="533"/>
          <w:tab w:val="left" w:pos="1097"/>
          <w:tab w:val="left" w:pos="2666"/>
          <w:tab w:val="left" w:pos="3305"/>
          <w:tab w:val="left" w:pos="3899"/>
          <w:tab w:val="left" w:pos="4163"/>
          <w:tab w:val="left" w:pos="4907"/>
          <w:tab w:val="left" w:pos="6446"/>
          <w:tab w:val="left" w:pos="6710"/>
          <w:tab w:val="left" w:pos="8099"/>
        </w:tabs>
      </w:pPr>
      <w:r w:rsidRPr="003A1D48">
        <w:rPr>
          <w:rStyle w:val="InterlineTextNumChar"/>
        </w:rPr>
        <w:t>079</w:t>
      </w:r>
      <w:r w:rsidR="00800AD8">
        <w:tab/>
        <w:t>ka</w:t>
      </w:r>
      <w:r w:rsidR="00800AD8">
        <w:tab/>
        <w:t>patagiî</w:t>
      </w:r>
      <w:r w:rsidR="00800AD8">
        <w:tab/>
        <w:t>vaik</w:t>
      </w:r>
      <w:r w:rsidR="00800AD8">
        <w:tab/>
        <w:t>aken</w:t>
      </w:r>
      <w:r w:rsidR="00800AD8">
        <w:tab/>
        <w:t>a</w:t>
      </w:r>
      <w:r w:rsidR="00800AD8">
        <w:tab/>
        <w:t>sema</w:t>
      </w:r>
      <w:r w:rsidR="00800AD8">
        <w:tab/>
        <w:t>Makazayazaya</w:t>
      </w:r>
      <w:r w:rsidR="00800AD8">
        <w:tab/>
        <w:t>a</w:t>
      </w:r>
      <w:r w:rsidR="005735AB">
        <w:tab/>
        <w:t>pasemalaw</w:t>
      </w:r>
      <w:r w:rsidR="005735AB">
        <w:tab/>
        <w:t>tua</w:t>
      </w:r>
    </w:p>
    <w:p w14:paraId="791D3DB3" w14:textId="77777777" w:rsidR="00800AD8" w:rsidRDefault="00800AD8" w:rsidP="005735AB">
      <w:pPr>
        <w:pStyle w:val="InterlineGlossWithTrans"/>
        <w:tabs>
          <w:tab w:val="left" w:pos="533"/>
          <w:tab w:val="left" w:pos="1097"/>
          <w:tab w:val="left" w:pos="2666"/>
          <w:tab w:val="left" w:pos="3305"/>
          <w:tab w:val="left" w:pos="3899"/>
          <w:tab w:val="left" w:pos="4163"/>
          <w:tab w:val="left" w:pos="4907"/>
          <w:tab w:val="left" w:pos="6446"/>
          <w:tab w:val="left" w:pos="6710"/>
          <w:tab w:val="left" w:pos="8099"/>
        </w:tabs>
      </w:pPr>
      <w:r>
        <w:tab/>
        <w:t>ka</w:t>
      </w:r>
      <w:r>
        <w:tab/>
        <w:t>pa-tagiî</w:t>
      </w:r>
      <w:r>
        <w:tab/>
        <w:t>vaik</w:t>
      </w:r>
      <w:r>
        <w:tab/>
        <w:t>aken</w:t>
      </w:r>
      <w:r>
        <w:tab/>
        <w:t>a</w:t>
      </w:r>
      <w:r>
        <w:tab/>
        <w:t>em=sa</w:t>
      </w:r>
      <w:r>
        <w:tab/>
        <w:t>Makazayazaya</w:t>
      </w:r>
      <w:r>
        <w:tab/>
        <w:t>a</w:t>
      </w:r>
      <w:r w:rsidR="005735AB">
        <w:tab/>
        <w:t>pa-em=salaw</w:t>
      </w:r>
      <w:r w:rsidR="005735AB">
        <w:tab/>
        <w:t>tua</w:t>
      </w:r>
    </w:p>
    <w:p w14:paraId="71D4F110" w14:textId="77777777" w:rsidR="00800AD8" w:rsidRDefault="00800AD8" w:rsidP="005735AB">
      <w:pPr>
        <w:pStyle w:val="InterlineTransNoFree"/>
        <w:tabs>
          <w:tab w:val="left" w:pos="1097"/>
          <w:tab w:val="left" w:pos="2666"/>
          <w:tab w:val="left" w:pos="3305"/>
          <w:tab w:val="left" w:pos="3899"/>
          <w:tab w:val="left" w:pos="4163"/>
          <w:tab w:val="left" w:pos="4907"/>
          <w:tab w:val="left" w:pos="6446"/>
          <w:tab w:val="left" w:pos="6710"/>
          <w:tab w:val="left" w:pos="8099"/>
        </w:tabs>
        <w:rPr>
          <w:smallCaps/>
        </w:rPr>
      </w:pPr>
      <w:r>
        <w:tab/>
        <w:t>after</w:t>
      </w:r>
      <w:r>
        <w:tab/>
        <w:t>cause-originate</w:t>
      </w:r>
      <w:r>
        <w:tab/>
        <w:t>leave</w:t>
      </w:r>
      <w:r>
        <w:tab/>
      </w:r>
      <w:r w:rsidR="000D5EFB" w:rsidRPr="000D5EFB">
        <w:rPr>
          <w:smallCaps/>
        </w:rPr>
        <w:t>f.I</w:t>
      </w:r>
      <w:r>
        <w:rPr>
          <w:smallCaps/>
        </w:rPr>
        <w:tab/>
        <w:t>c</w:t>
      </w:r>
      <w:r>
        <w:rPr>
          <w:smallCaps/>
        </w:rPr>
        <w:tab/>
        <w:t>af</w:t>
      </w:r>
      <w:r>
        <w:t>=go</w:t>
      </w:r>
      <w:r>
        <w:tab/>
        <w:t>(place)</w:t>
      </w:r>
      <w:r>
        <w:rPr>
          <w:smallCaps/>
        </w:rPr>
        <w:tab/>
        <w:t>c</w:t>
      </w:r>
      <w:r w:rsidR="005735AB">
        <w:tab/>
        <w:t>cause-</w:t>
      </w:r>
      <w:r w:rsidR="005735AB">
        <w:rPr>
          <w:smallCaps/>
        </w:rPr>
        <w:t>af</w:t>
      </w:r>
      <w:r w:rsidR="005735AB">
        <w:t>=tell</w:t>
      </w:r>
      <w:r w:rsidR="005735AB">
        <w:tab/>
      </w:r>
      <w:r w:rsidR="005735AB">
        <w:rPr>
          <w:smallCaps/>
        </w:rPr>
        <w:t>obl</w:t>
      </w:r>
    </w:p>
    <w:p w14:paraId="1130E887" w14:textId="77777777" w:rsidR="00800AD8" w:rsidRDefault="00800AD8" w:rsidP="005735AB">
      <w:pPr>
        <w:pStyle w:val="InterlineText"/>
        <w:tabs>
          <w:tab w:val="left" w:pos="533"/>
          <w:tab w:val="left" w:pos="1322"/>
          <w:tab w:val="left" w:pos="1811"/>
        </w:tabs>
      </w:pPr>
      <w:r>
        <w:lastRenderedPageBreak/>
        <w:tab/>
        <w:t>kai</w:t>
      </w:r>
      <w:r>
        <w:tab/>
        <w:t>nua</w:t>
      </w:r>
      <w:r>
        <w:tab/>
        <w:t>Tsemas.</w:t>
      </w:r>
    </w:p>
    <w:p w14:paraId="1C55444F" w14:textId="77777777" w:rsidR="00800AD8" w:rsidRDefault="00800AD8" w:rsidP="005735AB">
      <w:pPr>
        <w:pStyle w:val="InterlineGlossWithTrans"/>
        <w:tabs>
          <w:tab w:val="left" w:pos="533"/>
          <w:tab w:val="left" w:pos="1322"/>
          <w:tab w:val="left" w:pos="1811"/>
        </w:tabs>
      </w:pPr>
      <w:r>
        <w:tab/>
        <w:t>kai</w:t>
      </w:r>
      <w:r>
        <w:tab/>
        <w:t>nua</w:t>
      </w:r>
      <w:r>
        <w:tab/>
        <w:t>Tsemas</w:t>
      </w:r>
    </w:p>
    <w:p w14:paraId="0E2A4632" w14:textId="77777777" w:rsidR="00800AD8" w:rsidRDefault="00800AD8" w:rsidP="005735AB">
      <w:pPr>
        <w:pStyle w:val="InterlineTrans"/>
        <w:tabs>
          <w:tab w:val="left" w:pos="533"/>
          <w:tab w:val="left" w:pos="1322"/>
          <w:tab w:val="left" w:pos="1811"/>
        </w:tabs>
      </w:pPr>
      <w:r>
        <w:tab/>
        <w:t>speech</w:t>
      </w:r>
      <w:r>
        <w:tab/>
        <w:t>of</w:t>
      </w:r>
      <w:r>
        <w:tab/>
        <w:t>God</w:t>
      </w:r>
    </w:p>
    <w:p w14:paraId="06D3A82F" w14:textId="77777777" w:rsidR="00800AD8" w:rsidRDefault="00800AD8">
      <w:pPr>
        <w:pStyle w:val="InterlineFree"/>
      </w:pPr>
      <w:r>
        <w:t>First I went to Makazayazaya to tell them about the word of God.</w:t>
      </w:r>
    </w:p>
    <w:p w14:paraId="00E7D983" w14:textId="77777777" w:rsidR="00800AD8" w:rsidRDefault="008F6BB9" w:rsidP="005735AB">
      <w:pPr>
        <w:pStyle w:val="InterlineText"/>
        <w:tabs>
          <w:tab w:val="left" w:pos="533"/>
          <w:tab w:val="left" w:pos="1232"/>
          <w:tab w:val="left" w:pos="2171"/>
        </w:tabs>
      </w:pPr>
      <w:r w:rsidRPr="003A1D48">
        <w:rPr>
          <w:rStyle w:val="InterlineTextNumChar"/>
        </w:rPr>
        <w:t>080</w:t>
      </w:r>
      <w:r w:rsidR="00800AD8">
        <w:tab/>
        <w:t>îakua</w:t>
      </w:r>
      <w:r w:rsidR="00800AD8">
        <w:tab/>
        <w:t>inika</w:t>
      </w:r>
      <w:r w:rsidR="00800AD8">
        <w:tab/>
        <w:t>kemîang.</w:t>
      </w:r>
    </w:p>
    <w:p w14:paraId="5990202C" w14:textId="77777777" w:rsidR="00800AD8" w:rsidRDefault="00800AD8" w:rsidP="005735AB">
      <w:pPr>
        <w:pStyle w:val="InterlineGlossWithTrans"/>
        <w:tabs>
          <w:tab w:val="left" w:pos="533"/>
          <w:tab w:val="left" w:pos="1232"/>
          <w:tab w:val="left" w:pos="2171"/>
        </w:tabs>
      </w:pPr>
      <w:r>
        <w:tab/>
        <w:t>îakua</w:t>
      </w:r>
      <w:r>
        <w:tab/>
        <w:t>ini-ka</w:t>
      </w:r>
      <w:r>
        <w:tab/>
        <w:t>m=keîang</w:t>
      </w:r>
    </w:p>
    <w:p w14:paraId="092F30EC" w14:textId="77777777" w:rsidR="00800AD8" w:rsidRDefault="00800AD8" w:rsidP="005735AB">
      <w:pPr>
        <w:pStyle w:val="InterlineTransNoFree"/>
        <w:tabs>
          <w:tab w:val="left" w:pos="1232"/>
          <w:tab w:val="left" w:pos="2171"/>
          <w:tab w:val="right" w:pos="8787"/>
        </w:tabs>
      </w:pPr>
      <w:r>
        <w:tab/>
        <w:t>but</w:t>
      </w:r>
      <w:r>
        <w:tab/>
        <w:t>not-after</w:t>
      </w:r>
      <w:r>
        <w:tab/>
      </w:r>
      <w:r>
        <w:rPr>
          <w:smallCaps/>
        </w:rPr>
        <w:t>af</w:t>
      </w:r>
      <w:r>
        <w:t>=know</w:t>
      </w:r>
      <w:r w:rsidR="005735AB">
        <w:tab/>
        <w:t>But they didn’t understand.</w:t>
      </w:r>
    </w:p>
    <w:p w14:paraId="7274931D" w14:textId="77777777" w:rsidR="005735AB" w:rsidRDefault="008F6BB9" w:rsidP="005735AB">
      <w:pPr>
        <w:pStyle w:val="InterlineText"/>
        <w:tabs>
          <w:tab w:val="left" w:pos="533"/>
          <w:tab w:val="left" w:pos="1097"/>
          <w:tab w:val="left" w:pos="1541"/>
          <w:tab w:val="left" w:pos="3755"/>
          <w:tab w:val="left" w:pos="4874"/>
          <w:tab w:val="left" w:pos="5648"/>
          <w:tab w:val="left" w:pos="6152"/>
          <w:tab w:val="left" w:pos="6791"/>
          <w:tab w:val="left" w:pos="7280"/>
        </w:tabs>
      </w:pPr>
      <w:r w:rsidRPr="003A1D48">
        <w:rPr>
          <w:rStyle w:val="InterlineTextNumChar"/>
        </w:rPr>
        <w:t>081</w:t>
      </w:r>
      <w:r w:rsidR="00800AD8">
        <w:tab/>
        <w:t>ka</w:t>
      </w:r>
      <w:r w:rsidR="00800AD8">
        <w:tab/>
        <w:t>ku</w:t>
      </w:r>
      <w:r w:rsidR="00800AD8">
        <w:tab/>
        <w:t>sipakatjelutjeluî</w:t>
      </w:r>
      <w:r w:rsidR="00800AD8">
        <w:tab/>
        <w:t>kemîang</w:t>
      </w:r>
      <w:r w:rsidR="00800AD8">
        <w:tab/>
        <w:t>anga</w:t>
      </w:r>
      <w:r w:rsidR="00800AD8">
        <w:tab/>
        <w:t>tua</w:t>
      </w:r>
      <w:r w:rsidR="00800AD8">
        <w:tab/>
        <w:t>tulu</w:t>
      </w:r>
      <w:r w:rsidR="005735AB">
        <w:tab/>
        <w:t>nua</w:t>
      </w:r>
      <w:r w:rsidR="005735AB">
        <w:tab/>
        <w:t>Tsemas.</w:t>
      </w:r>
    </w:p>
    <w:p w14:paraId="7D3CC760" w14:textId="77777777" w:rsidR="00800AD8" w:rsidRDefault="00800AD8" w:rsidP="005735AB">
      <w:pPr>
        <w:pStyle w:val="InterlineGlossWithTrans"/>
        <w:tabs>
          <w:tab w:val="left" w:pos="533"/>
          <w:tab w:val="left" w:pos="1097"/>
          <w:tab w:val="left" w:pos="1541"/>
          <w:tab w:val="left" w:pos="3755"/>
          <w:tab w:val="left" w:pos="4874"/>
          <w:tab w:val="left" w:pos="5648"/>
          <w:tab w:val="left" w:pos="6152"/>
          <w:tab w:val="left" w:pos="6791"/>
          <w:tab w:val="left" w:pos="7280"/>
        </w:tabs>
      </w:pPr>
      <w:r>
        <w:tab/>
        <w:t>ka</w:t>
      </w:r>
      <w:r>
        <w:tab/>
        <w:t>ku</w:t>
      </w:r>
      <w:r>
        <w:tab/>
        <w:t>si-paka-tjelu-tjelu-î</w:t>
      </w:r>
      <w:r>
        <w:tab/>
        <w:t>m=keîang</w:t>
      </w:r>
      <w:r>
        <w:tab/>
        <w:t>anga</w:t>
      </w:r>
      <w:r>
        <w:tab/>
        <w:t>tua</w:t>
      </w:r>
      <w:r>
        <w:tab/>
        <w:t>tulu</w:t>
      </w:r>
      <w:r w:rsidR="005735AB">
        <w:tab/>
        <w:t>nua</w:t>
      </w:r>
      <w:r w:rsidR="005735AB">
        <w:tab/>
        <w:t>Tsemas</w:t>
      </w:r>
    </w:p>
    <w:p w14:paraId="1FB9BA38" w14:textId="77777777" w:rsidR="00800AD8" w:rsidRDefault="00800AD8" w:rsidP="005735AB">
      <w:pPr>
        <w:pStyle w:val="InterlineTrans"/>
        <w:tabs>
          <w:tab w:val="left" w:pos="533"/>
          <w:tab w:val="left" w:pos="1097"/>
          <w:tab w:val="left" w:pos="1541"/>
          <w:tab w:val="left" w:pos="3755"/>
          <w:tab w:val="left" w:pos="4874"/>
          <w:tab w:val="left" w:pos="5648"/>
          <w:tab w:val="left" w:pos="6152"/>
          <w:tab w:val="left" w:pos="6791"/>
          <w:tab w:val="left" w:pos="7280"/>
        </w:tabs>
      </w:pPr>
      <w:r>
        <w:tab/>
        <w:t>after</w:t>
      </w:r>
      <w:r>
        <w:tab/>
        <w:t>my</w:t>
      </w:r>
      <w:r>
        <w:tab/>
      </w:r>
      <w:r>
        <w:rPr>
          <w:smallCaps/>
        </w:rPr>
        <w:t>if</w:t>
      </w:r>
      <w:r>
        <w:t>-via-</w:t>
      </w:r>
      <w:r>
        <w:rPr>
          <w:smallCaps/>
        </w:rPr>
        <w:t>red</w:t>
      </w:r>
      <w:r>
        <w:t>-three-times</w:t>
      </w:r>
      <w:r>
        <w:tab/>
      </w:r>
      <w:r>
        <w:rPr>
          <w:smallCaps/>
        </w:rPr>
        <w:t>af</w:t>
      </w:r>
      <w:r>
        <w:t>=know</w:t>
      </w:r>
      <w:r>
        <w:tab/>
        <w:t>indeed</w:t>
      </w:r>
      <w:r>
        <w:tab/>
      </w:r>
      <w:r>
        <w:rPr>
          <w:smallCaps/>
        </w:rPr>
        <w:t>obl</w:t>
      </w:r>
      <w:r>
        <w:tab/>
        <w:t>teach</w:t>
      </w:r>
      <w:r w:rsidR="005735AB">
        <w:tab/>
        <w:t>of</w:t>
      </w:r>
      <w:r w:rsidR="005735AB">
        <w:tab/>
        <w:t>God</w:t>
      </w:r>
    </w:p>
    <w:p w14:paraId="3329B210" w14:textId="77777777" w:rsidR="00800AD8" w:rsidRDefault="00800AD8" w:rsidP="005735AB">
      <w:pPr>
        <w:pStyle w:val="InterlineFreeCommentFollows"/>
      </w:pPr>
      <w:r>
        <w:t>After my third visit they understood the teaching of God.</w:t>
      </w:r>
    </w:p>
    <w:p w14:paraId="61A0E0BC" w14:textId="77777777" w:rsidR="00800AD8" w:rsidRDefault="00A8416B" w:rsidP="005735AB">
      <w:pPr>
        <w:pStyle w:val="CommentLastWithHalfSpace"/>
      </w:pPr>
      <w:r>
        <w:t>[</w:t>
      </w:r>
      <w:r w:rsidR="00800AD8" w:rsidRPr="005735AB">
        <w:rPr>
          <w:rStyle w:val="VernacularText"/>
        </w:rPr>
        <w:t>sipakatjelu</w:t>
      </w:r>
      <w:r w:rsidR="005735AB" w:rsidRPr="005735AB">
        <w:rPr>
          <w:rStyle w:val="VernacularText"/>
        </w:rPr>
        <w:t>tjeluî</w:t>
      </w:r>
      <w:r w:rsidR="00800AD8">
        <w:t xml:space="preserve">: </w:t>
      </w:r>
      <w:r w:rsidR="005735AB">
        <w:t xml:space="preserve">expect </w:t>
      </w:r>
      <w:r w:rsidR="00800AD8" w:rsidRPr="005735AB">
        <w:rPr>
          <w:rStyle w:val="VernacularText"/>
        </w:rPr>
        <w:t>sika</w:t>
      </w:r>
      <w:r w:rsidR="00800AD8">
        <w:t>-</w:t>
      </w:r>
      <w:r w:rsidR="005735AB">
        <w:t xml:space="preserve"> ‘</w:t>
      </w:r>
      <w:r w:rsidR="005735AB" w:rsidRPr="005735AB">
        <w:rPr>
          <w:smallCaps/>
        </w:rPr>
        <w:t>ord</w:t>
      </w:r>
      <w:r w:rsidR="005735AB">
        <w:rPr>
          <w:smallCaps/>
        </w:rPr>
        <w:t>’</w:t>
      </w:r>
      <w:r w:rsidR="005735AB">
        <w:t xml:space="preserve"> here</w:t>
      </w:r>
      <w:r w:rsidR="00800AD8">
        <w:t xml:space="preserve">, </w:t>
      </w:r>
      <w:r w:rsidR="005735AB">
        <w:t xml:space="preserve">occurrence of </w:t>
      </w:r>
      <w:r w:rsidR="00800AD8" w:rsidRPr="005735AB">
        <w:rPr>
          <w:rStyle w:val="VernacularText"/>
        </w:rPr>
        <w:t>pa</w:t>
      </w:r>
      <w:r w:rsidR="00800AD8">
        <w:t xml:space="preserve"> </w:t>
      </w:r>
      <w:r w:rsidR="005735AB">
        <w:t>unexplained</w:t>
      </w:r>
      <w:r w:rsidR="00800AD8">
        <w:t>.</w:t>
      </w:r>
      <w:r>
        <w:t>]</w:t>
      </w:r>
    </w:p>
    <w:p w14:paraId="73DA6CBA" w14:textId="77777777" w:rsidR="005735AB" w:rsidRDefault="008F6BB9" w:rsidP="005735AB">
      <w:pPr>
        <w:pStyle w:val="InterlineText"/>
        <w:tabs>
          <w:tab w:val="left" w:pos="533"/>
          <w:tab w:val="left" w:pos="1022"/>
          <w:tab w:val="left" w:pos="1991"/>
          <w:tab w:val="left" w:pos="3575"/>
          <w:tab w:val="left" w:pos="4259"/>
          <w:tab w:val="left" w:pos="5978"/>
          <w:tab w:val="left" w:pos="6962"/>
          <w:tab w:val="left" w:pos="8141"/>
        </w:tabs>
      </w:pPr>
      <w:r w:rsidRPr="003A1D48">
        <w:rPr>
          <w:rStyle w:val="InterlineTextNumChar"/>
        </w:rPr>
        <w:t>082</w:t>
      </w:r>
      <w:r w:rsidR="00800AD8">
        <w:tab/>
        <w:t>qau</w:t>
      </w:r>
      <w:r w:rsidR="00800AD8">
        <w:tab/>
        <w:t>kisan</w:t>
      </w:r>
      <w:r w:rsidR="00800AD8">
        <w:tab/>
        <w:t>sinzianga</w:t>
      </w:r>
      <w:r w:rsidR="00800AD8">
        <w:tab/>
        <w:t>azua</w:t>
      </w:r>
      <w:r w:rsidR="00800AD8">
        <w:tab/>
        <w:t>tatsekeîan;</w:t>
      </w:r>
      <w:r w:rsidR="00800AD8">
        <w:tab/>
        <w:t>saka</w:t>
      </w:r>
      <w:r w:rsidR="005735AB">
        <w:tab/>
        <w:t>metjuruvu</w:t>
      </w:r>
      <w:r w:rsidR="005735AB">
        <w:tab/>
        <w:t>anga.</w:t>
      </w:r>
    </w:p>
    <w:p w14:paraId="1D8A1302" w14:textId="77777777" w:rsidR="00800AD8" w:rsidRDefault="00800AD8" w:rsidP="005735AB">
      <w:pPr>
        <w:pStyle w:val="InterlineGlossWithTrans"/>
        <w:tabs>
          <w:tab w:val="left" w:pos="533"/>
          <w:tab w:val="left" w:pos="1022"/>
          <w:tab w:val="left" w:pos="1991"/>
          <w:tab w:val="left" w:pos="3575"/>
          <w:tab w:val="left" w:pos="4259"/>
          <w:tab w:val="left" w:pos="5978"/>
          <w:tab w:val="left" w:pos="6962"/>
          <w:tab w:val="left" w:pos="8141"/>
        </w:tabs>
      </w:pPr>
      <w:r>
        <w:tab/>
        <w:t>qau</w:t>
      </w:r>
      <w:r>
        <w:tab/>
        <w:t>ki-sane</w:t>
      </w:r>
      <w:r>
        <w:tab/>
        <w:t>sinzia-anga</w:t>
      </w:r>
      <w:r>
        <w:tab/>
        <w:t>a-zua</w:t>
      </w:r>
      <w:r>
        <w:tab/>
        <w:t>ta-tsekeî-an</w:t>
      </w:r>
      <w:r>
        <w:tab/>
        <w:t>sa-ka</w:t>
      </w:r>
      <w:r w:rsidR="005735AB">
        <w:tab/>
        <w:t>me-tjuruvu</w:t>
      </w:r>
      <w:r w:rsidR="005735AB">
        <w:tab/>
        <w:t>anga</w:t>
      </w:r>
    </w:p>
    <w:p w14:paraId="5507FBE2" w14:textId="77777777" w:rsidR="00800AD8" w:rsidRDefault="00800AD8" w:rsidP="005735AB">
      <w:pPr>
        <w:pStyle w:val="InterlineTrans"/>
        <w:tabs>
          <w:tab w:val="left" w:pos="533"/>
          <w:tab w:val="left" w:pos="1022"/>
          <w:tab w:val="left" w:pos="1991"/>
          <w:tab w:val="left" w:pos="3575"/>
          <w:tab w:val="left" w:pos="4259"/>
          <w:tab w:val="left" w:pos="5978"/>
          <w:tab w:val="left" w:pos="6962"/>
          <w:tab w:val="left" w:pos="8141"/>
        </w:tabs>
      </w:pPr>
      <w:r>
        <w:tab/>
        <w:t>so</w:t>
      </w:r>
      <w:r>
        <w:tab/>
        <w:t>do-make</w:t>
      </w:r>
      <w:r>
        <w:tab/>
        <w:t>believer-indeed</w:t>
      </w:r>
      <w:r>
        <w:tab/>
      </w:r>
      <w:r>
        <w:rPr>
          <w:smallCaps/>
        </w:rPr>
        <w:t>c-</w:t>
      </w:r>
      <w:r>
        <w:t>that</w:t>
      </w:r>
      <w:r>
        <w:tab/>
        <w:t>one-spouse-</w:t>
      </w:r>
      <w:r>
        <w:rPr>
          <w:smallCaps/>
        </w:rPr>
        <w:t>nom</w:t>
      </w:r>
      <w:r>
        <w:tab/>
        <w:t>and-after</w:t>
      </w:r>
      <w:r w:rsidR="005735AB">
        <w:tab/>
      </w:r>
      <w:r w:rsidR="005735AB">
        <w:rPr>
          <w:smallCaps/>
        </w:rPr>
        <w:t>af</w:t>
      </w:r>
      <w:r w:rsidR="005735AB">
        <w:t>-many</w:t>
      </w:r>
      <w:r w:rsidR="005735AB">
        <w:tab/>
        <w:t>indeed</w:t>
      </w:r>
    </w:p>
    <w:p w14:paraId="2E56E3DF" w14:textId="77777777" w:rsidR="00800AD8" w:rsidRDefault="00800AD8">
      <w:pPr>
        <w:pStyle w:val="InterlineFree"/>
      </w:pPr>
      <w:r>
        <w:t>One family became believers; and later more people did so.</w:t>
      </w:r>
    </w:p>
    <w:p w14:paraId="5670A286" w14:textId="77777777" w:rsidR="00800AD8" w:rsidRDefault="008F6BB9" w:rsidP="005735AB">
      <w:pPr>
        <w:pStyle w:val="InterlineText"/>
        <w:tabs>
          <w:tab w:val="left" w:pos="533"/>
          <w:tab w:val="left" w:pos="1022"/>
          <w:tab w:val="left" w:pos="1676"/>
          <w:tab w:val="left" w:pos="3440"/>
          <w:tab w:val="left" w:pos="4079"/>
          <w:tab w:val="left" w:pos="4673"/>
          <w:tab w:val="left" w:pos="4937"/>
          <w:tab w:val="left" w:pos="5681"/>
        </w:tabs>
      </w:pPr>
      <w:r w:rsidRPr="003A1D48">
        <w:rPr>
          <w:rStyle w:val="InterlineTextNumChar"/>
        </w:rPr>
        <w:t>083</w:t>
      </w:r>
      <w:r w:rsidR="00800AD8">
        <w:tab/>
        <w:t>qau</w:t>
      </w:r>
      <w:r w:rsidR="00800AD8">
        <w:tab/>
        <w:t>nu</w:t>
      </w:r>
      <w:r w:rsidR="00800AD8">
        <w:tab/>
        <w:t>makapitjuî</w:t>
      </w:r>
      <w:r w:rsidR="00800AD8">
        <w:tab/>
        <w:t>vaik</w:t>
      </w:r>
      <w:r w:rsidR="00800AD8">
        <w:tab/>
        <w:t>aken</w:t>
      </w:r>
      <w:r w:rsidR="00800AD8">
        <w:tab/>
        <w:t>a</w:t>
      </w:r>
      <w:r w:rsidR="00800AD8">
        <w:tab/>
        <w:t>sema</w:t>
      </w:r>
      <w:r w:rsidR="00800AD8">
        <w:tab/>
        <w:t>Makazayazaya.</w:t>
      </w:r>
    </w:p>
    <w:p w14:paraId="3A17D794" w14:textId="77777777" w:rsidR="00800AD8" w:rsidRDefault="00800AD8" w:rsidP="005735AB">
      <w:pPr>
        <w:pStyle w:val="InterlineGlossWithTrans"/>
        <w:tabs>
          <w:tab w:val="left" w:pos="533"/>
          <w:tab w:val="left" w:pos="1022"/>
          <w:tab w:val="left" w:pos="1676"/>
          <w:tab w:val="left" w:pos="3440"/>
          <w:tab w:val="left" w:pos="4079"/>
          <w:tab w:val="left" w:pos="4673"/>
          <w:tab w:val="left" w:pos="4937"/>
          <w:tab w:val="left" w:pos="5681"/>
        </w:tabs>
      </w:pPr>
      <w:r>
        <w:tab/>
        <w:t>qau</w:t>
      </w:r>
      <w:r>
        <w:tab/>
        <w:t>nu</w:t>
      </w:r>
      <w:r>
        <w:tab/>
        <w:t>maka-pitju-î</w:t>
      </w:r>
      <w:r>
        <w:tab/>
        <w:t>vaik</w:t>
      </w:r>
      <w:r>
        <w:tab/>
        <w:t>aken</w:t>
      </w:r>
      <w:r>
        <w:tab/>
        <w:t>a</w:t>
      </w:r>
      <w:r>
        <w:tab/>
        <w:t>em=sa</w:t>
      </w:r>
      <w:r>
        <w:tab/>
        <w:t>Makazayazaya</w:t>
      </w:r>
    </w:p>
    <w:p w14:paraId="3FB62DFE" w14:textId="77777777" w:rsidR="00800AD8" w:rsidRDefault="00800AD8" w:rsidP="005735AB">
      <w:pPr>
        <w:pStyle w:val="InterlineTrans"/>
        <w:tabs>
          <w:tab w:val="left" w:pos="533"/>
          <w:tab w:val="left" w:pos="1022"/>
          <w:tab w:val="left" w:pos="1676"/>
          <w:tab w:val="left" w:pos="3440"/>
          <w:tab w:val="left" w:pos="4079"/>
          <w:tab w:val="left" w:pos="4673"/>
          <w:tab w:val="left" w:pos="4937"/>
          <w:tab w:val="left" w:pos="5681"/>
        </w:tabs>
      </w:pPr>
      <w:r>
        <w:tab/>
        <w:t>so</w:t>
      </w:r>
      <w:r>
        <w:tab/>
        <w:t>when</w:t>
      </w:r>
      <w:r>
        <w:tab/>
      </w:r>
      <w:r>
        <w:rPr>
          <w:smallCaps/>
        </w:rPr>
        <w:t>num</w:t>
      </w:r>
      <w:r>
        <w:t>-seven-times</w:t>
      </w:r>
      <w:r>
        <w:tab/>
        <w:t>leave</w:t>
      </w:r>
      <w:r>
        <w:tab/>
      </w:r>
      <w:r w:rsidR="000D5EFB" w:rsidRPr="000D5EFB">
        <w:rPr>
          <w:smallCaps/>
        </w:rPr>
        <w:t>f.I</w:t>
      </w:r>
      <w:r>
        <w:rPr>
          <w:smallCaps/>
        </w:rPr>
        <w:tab/>
        <w:t>c</w:t>
      </w:r>
      <w:r>
        <w:rPr>
          <w:smallCaps/>
        </w:rPr>
        <w:tab/>
        <w:t>af</w:t>
      </w:r>
      <w:r>
        <w:t>=go</w:t>
      </w:r>
      <w:r>
        <w:tab/>
        <w:t>(place)</w:t>
      </w:r>
    </w:p>
    <w:p w14:paraId="4B0F5253" w14:textId="77777777" w:rsidR="00800AD8" w:rsidRDefault="00800AD8">
      <w:pPr>
        <w:pStyle w:val="InterlineFree"/>
      </w:pPr>
      <w:r>
        <w:t>Every week I went to Makazayazaya.</w:t>
      </w:r>
    </w:p>
    <w:p w14:paraId="25D606F5" w14:textId="77777777" w:rsidR="005735AB" w:rsidRDefault="008F6BB9" w:rsidP="005735AB">
      <w:pPr>
        <w:pStyle w:val="InterlineText"/>
        <w:tabs>
          <w:tab w:val="left" w:pos="533"/>
          <w:tab w:val="left" w:pos="2222"/>
          <w:tab w:val="left" w:pos="2816"/>
          <w:tab w:val="left" w:pos="4400"/>
          <w:tab w:val="left" w:pos="4994"/>
          <w:tab w:val="left" w:pos="5498"/>
          <w:tab w:val="left" w:pos="7037"/>
        </w:tabs>
      </w:pPr>
      <w:r w:rsidRPr="003A1D48">
        <w:rPr>
          <w:rStyle w:val="InterlineTextNumChar"/>
        </w:rPr>
        <w:t>084</w:t>
      </w:r>
      <w:r w:rsidR="00800AD8">
        <w:tab/>
        <w:t>makatjeluî</w:t>
      </w:r>
      <w:r w:rsidR="00800AD8">
        <w:tab/>
        <w:t>aken</w:t>
      </w:r>
      <w:r w:rsidR="005735AB">
        <w:tab/>
        <w:t>makasimatjeî</w:t>
      </w:r>
      <w:r w:rsidR="005735AB">
        <w:tab/>
        <w:t>aken</w:t>
      </w:r>
      <w:r w:rsidR="005735AB">
        <w:tab/>
        <w:t>i</w:t>
      </w:r>
      <w:r w:rsidR="005735AB">
        <w:tab/>
        <w:t>Makazayazaya</w:t>
      </w:r>
      <w:r w:rsidR="005735AB">
        <w:tab/>
        <w:t>a</w:t>
      </w:r>
    </w:p>
    <w:p w14:paraId="1ED59F73" w14:textId="77777777" w:rsidR="00800AD8" w:rsidRDefault="00800AD8" w:rsidP="005735AB">
      <w:pPr>
        <w:pStyle w:val="InterlineGlossWithTrans"/>
        <w:tabs>
          <w:tab w:val="left" w:pos="533"/>
          <w:tab w:val="left" w:pos="2222"/>
          <w:tab w:val="left" w:pos="2816"/>
          <w:tab w:val="left" w:pos="4400"/>
          <w:tab w:val="left" w:pos="4994"/>
          <w:tab w:val="left" w:pos="5498"/>
          <w:tab w:val="left" w:pos="7037"/>
        </w:tabs>
      </w:pPr>
      <w:r>
        <w:tab/>
        <w:t>maka-tjelu-î</w:t>
      </w:r>
      <w:r>
        <w:tab/>
        <w:t>aken</w:t>
      </w:r>
      <w:r w:rsidR="005735AB">
        <w:tab/>
        <w:t>maka-simatj-î</w:t>
      </w:r>
      <w:r w:rsidR="005735AB">
        <w:tab/>
        <w:t>aken</w:t>
      </w:r>
      <w:r w:rsidR="005735AB">
        <w:tab/>
        <w:t>i</w:t>
      </w:r>
      <w:r w:rsidR="005735AB">
        <w:tab/>
        <w:t>Makazayazaya</w:t>
      </w:r>
      <w:r w:rsidR="005735AB">
        <w:tab/>
        <w:t>a</w:t>
      </w:r>
    </w:p>
    <w:p w14:paraId="0452CC55" w14:textId="77777777" w:rsidR="00800AD8" w:rsidRDefault="00800AD8" w:rsidP="005735AB">
      <w:pPr>
        <w:pStyle w:val="InterlineTransNoFree"/>
        <w:tabs>
          <w:tab w:val="left" w:pos="2222"/>
          <w:tab w:val="left" w:pos="2816"/>
          <w:tab w:val="left" w:pos="4400"/>
          <w:tab w:val="left" w:pos="4994"/>
          <w:tab w:val="left" w:pos="5498"/>
          <w:tab w:val="left" w:pos="7037"/>
        </w:tabs>
      </w:pPr>
      <w:r>
        <w:tab/>
      </w:r>
      <w:r>
        <w:rPr>
          <w:smallCaps/>
        </w:rPr>
        <w:t>num</w:t>
      </w:r>
      <w:r>
        <w:t>-three-times</w:t>
      </w:r>
      <w:r>
        <w:tab/>
      </w:r>
      <w:r w:rsidR="000D5EFB" w:rsidRPr="000D5EFB">
        <w:rPr>
          <w:smallCaps/>
        </w:rPr>
        <w:t>f.I</w:t>
      </w:r>
      <w:r w:rsidR="005735AB">
        <w:tab/>
      </w:r>
      <w:r w:rsidR="005735AB">
        <w:rPr>
          <w:smallCaps/>
        </w:rPr>
        <w:t>num</w:t>
      </w:r>
      <w:r w:rsidR="005735AB">
        <w:t>-four-times</w:t>
      </w:r>
      <w:r w:rsidR="005735AB">
        <w:tab/>
      </w:r>
      <w:r w:rsidR="005735AB" w:rsidRPr="000D5EFB">
        <w:rPr>
          <w:smallCaps/>
        </w:rPr>
        <w:t>f.I</w:t>
      </w:r>
      <w:r w:rsidR="005735AB">
        <w:tab/>
      </w:r>
      <w:r w:rsidR="005735AB">
        <w:rPr>
          <w:smallCaps/>
        </w:rPr>
        <w:t>loc</w:t>
      </w:r>
      <w:r w:rsidR="005735AB">
        <w:tab/>
        <w:t>(place)</w:t>
      </w:r>
      <w:r w:rsidR="005735AB">
        <w:rPr>
          <w:smallCaps/>
        </w:rPr>
        <w:tab/>
        <w:t>c</w:t>
      </w:r>
    </w:p>
    <w:p w14:paraId="77758C47" w14:textId="77777777" w:rsidR="00800AD8" w:rsidRDefault="00800AD8" w:rsidP="005735AB">
      <w:pPr>
        <w:pStyle w:val="InterlineText"/>
        <w:tabs>
          <w:tab w:val="left" w:pos="533"/>
          <w:tab w:val="left" w:pos="2642"/>
          <w:tab w:val="left" w:pos="3146"/>
          <w:tab w:val="left" w:pos="3785"/>
          <w:tab w:val="left" w:pos="4274"/>
        </w:tabs>
      </w:pPr>
      <w:r>
        <w:tab/>
        <w:t>pasemalamalaw</w:t>
      </w:r>
      <w:r>
        <w:tab/>
        <w:t>tua</w:t>
      </w:r>
      <w:r>
        <w:tab/>
        <w:t>tulu</w:t>
      </w:r>
      <w:r>
        <w:tab/>
        <w:t>nua</w:t>
      </w:r>
      <w:r>
        <w:tab/>
        <w:t>Tsemas.</w:t>
      </w:r>
    </w:p>
    <w:p w14:paraId="739370DB" w14:textId="77777777" w:rsidR="00800AD8" w:rsidRDefault="00800AD8" w:rsidP="005735AB">
      <w:pPr>
        <w:pStyle w:val="InterlineGlossWithTrans"/>
        <w:tabs>
          <w:tab w:val="left" w:pos="533"/>
          <w:tab w:val="left" w:pos="2642"/>
          <w:tab w:val="left" w:pos="3146"/>
          <w:tab w:val="left" w:pos="3785"/>
          <w:tab w:val="left" w:pos="4274"/>
        </w:tabs>
      </w:pPr>
      <w:r>
        <w:tab/>
        <w:t>pa-se-mala-malaw</w:t>
      </w:r>
      <w:r>
        <w:tab/>
        <w:t>tua</w:t>
      </w:r>
      <w:r>
        <w:tab/>
        <w:t>tulu</w:t>
      </w:r>
      <w:r>
        <w:tab/>
        <w:t>nua</w:t>
      </w:r>
      <w:r>
        <w:tab/>
        <w:t>Tsemas</w:t>
      </w:r>
    </w:p>
    <w:p w14:paraId="7A5D8581" w14:textId="77777777" w:rsidR="00800AD8" w:rsidRDefault="00800AD8" w:rsidP="005735AB">
      <w:pPr>
        <w:pStyle w:val="InterlineTrans"/>
        <w:tabs>
          <w:tab w:val="left" w:pos="533"/>
          <w:tab w:val="left" w:pos="2642"/>
          <w:tab w:val="left" w:pos="3146"/>
          <w:tab w:val="left" w:pos="3785"/>
          <w:tab w:val="left" w:pos="4274"/>
        </w:tabs>
      </w:pPr>
      <w:r>
        <w:tab/>
        <w:t>cause-</w:t>
      </w:r>
      <w:r>
        <w:rPr>
          <w:smallCaps/>
        </w:rPr>
        <w:t>invol</w:t>
      </w:r>
      <w:r>
        <w:t>-</w:t>
      </w:r>
      <w:r>
        <w:rPr>
          <w:smallCaps/>
        </w:rPr>
        <w:t>red</w:t>
      </w:r>
      <w:r>
        <w:t>-tell</w:t>
      </w:r>
      <w:r>
        <w:tab/>
      </w:r>
      <w:r>
        <w:rPr>
          <w:smallCaps/>
        </w:rPr>
        <w:t>obl</w:t>
      </w:r>
      <w:r>
        <w:tab/>
        <w:t>teach</w:t>
      </w:r>
      <w:r>
        <w:tab/>
        <w:t>of</w:t>
      </w:r>
      <w:r>
        <w:tab/>
        <w:t>God</w:t>
      </w:r>
    </w:p>
    <w:p w14:paraId="70D7A11E" w14:textId="77777777" w:rsidR="00800AD8" w:rsidRDefault="00800AD8">
      <w:pPr>
        <w:pStyle w:val="InterlineFree"/>
      </w:pPr>
      <w:r>
        <w:t>I stayed in Makazayazaya 3 or 4 days telling them the teaching of God.</w:t>
      </w:r>
    </w:p>
    <w:p w14:paraId="1B4CF476" w14:textId="77777777" w:rsidR="00800AD8" w:rsidRDefault="008F6BB9" w:rsidP="005735AB">
      <w:pPr>
        <w:pStyle w:val="InterlineText"/>
        <w:tabs>
          <w:tab w:val="left" w:pos="533"/>
          <w:tab w:val="left" w:pos="1502"/>
          <w:tab w:val="left" w:pos="2096"/>
          <w:tab w:val="left" w:pos="2840"/>
          <w:tab w:val="left" w:pos="3764"/>
          <w:tab w:val="left" w:pos="5078"/>
          <w:tab w:val="left" w:pos="5342"/>
          <w:tab w:val="left" w:pos="7451"/>
          <w:tab w:val="left" w:pos="7955"/>
        </w:tabs>
      </w:pPr>
      <w:r w:rsidRPr="003A1D48">
        <w:rPr>
          <w:rStyle w:val="InterlineTextNumChar"/>
        </w:rPr>
        <w:t>085</w:t>
      </w:r>
      <w:r w:rsidR="00800AD8">
        <w:tab/>
        <w:t>tatsaviî</w:t>
      </w:r>
      <w:r w:rsidR="00800AD8">
        <w:tab/>
        <w:t>aken</w:t>
      </w:r>
      <w:r w:rsidR="00800AD8">
        <w:tab/>
        <w:t>katu</w:t>
      </w:r>
      <w:r w:rsidR="00800AD8">
        <w:tab/>
        <w:t>izua</w:t>
      </w:r>
      <w:r w:rsidR="00800AD8">
        <w:tab/>
        <w:t>îemules</w:t>
      </w:r>
      <w:r w:rsidR="00800AD8">
        <w:tab/>
        <w:t>a</w:t>
      </w:r>
      <w:r w:rsidR="005735AB">
        <w:tab/>
        <w:t>pasemalamalaw</w:t>
      </w:r>
      <w:r w:rsidR="005735AB">
        <w:tab/>
        <w:t>tua</w:t>
      </w:r>
      <w:r w:rsidR="005735AB">
        <w:tab/>
        <w:t>tulu</w:t>
      </w:r>
    </w:p>
    <w:p w14:paraId="724B1061" w14:textId="77777777" w:rsidR="00800AD8" w:rsidRDefault="00800AD8" w:rsidP="005735AB">
      <w:pPr>
        <w:pStyle w:val="InterlineGlossWithTrans"/>
        <w:tabs>
          <w:tab w:val="left" w:pos="533"/>
          <w:tab w:val="left" w:pos="1502"/>
          <w:tab w:val="left" w:pos="2096"/>
          <w:tab w:val="left" w:pos="2840"/>
          <w:tab w:val="left" w:pos="3764"/>
          <w:tab w:val="left" w:pos="5078"/>
          <w:tab w:val="left" w:pos="5342"/>
          <w:tab w:val="left" w:pos="7451"/>
          <w:tab w:val="left" w:pos="7955"/>
        </w:tabs>
      </w:pPr>
      <w:r>
        <w:tab/>
        <w:t>ta-tsaviî</w:t>
      </w:r>
      <w:r>
        <w:tab/>
        <w:t>aken</w:t>
      </w:r>
      <w:r>
        <w:tab/>
        <w:t>ka-tu</w:t>
      </w:r>
      <w:r>
        <w:tab/>
        <w:t>i-zua</w:t>
      </w:r>
      <w:r>
        <w:tab/>
        <w:t>em=îules</w:t>
      </w:r>
      <w:r>
        <w:tab/>
        <w:t>a</w:t>
      </w:r>
      <w:r w:rsidR="005735AB">
        <w:tab/>
        <w:t>pa-se-mala-malaw</w:t>
      </w:r>
      <w:r w:rsidR="005735AB">
        <w:tab/>
        <w:t>tua</w:t>
      </w:r>
      <w:r w:rsidR="005735AB">
        <w:tab/>
        <w:t>tulu</w:t>
      </w:r>
    </w:p>
    <w:p w14:paraId="44C05E50" w14:textId="77777777" w:rsidR="00800AD8" w:rsidRDefault="00800AD8" w:rsidP="005735AB">
      <w:pPr>
        <w:pStyle w:val="InterlineTransNoFree"/>
        <w:tabs>
          <w:tab w:val="left" w:pos="1502"/>
          <w:tab w:val="left" w:pos="2096"/>
          <w:tab w:val="left" w:pos="2840"/>
          <w:tab w:val="left" w:pos="3764"/>
          <w:tab w:val="left" w:pos="5078"/>
          <w:tab w:val="left" w:pos="5342"/>
          <w:tab w:val="left" w:pos="7451"/>
          <w:tab w:val="left" w:pos="7955"/>
        </w:tabs>
        <w:rPr>
          <w:smallCaps/>
        </w:rPr>
      </w:pPr>
      <w:r>
        <w:tab/>
        <w:t>one-year</w:t>
      </w:r>
      <w:r>
        <w:tab/>
      </w:r>
      <w:r w:rsidR="000D5EFB" w:rsidRPr="000D5EFB">
        <w:rPr>
          <w:smallCaps/>
        </w:rPr>
        <w:t>f.I</w:t>
      </w:r>
      <w:r>
        <w:tab/>
        <w:t>after-?</w:t>
      </w:r>
      <w:r>
        <w:tab/>
      </w:r>
      <w:r>
        <w:rPr>
          <w:smallCaps/>
        </w:rPr>
        <w:t>loc</w:t>
      </w:r>
      <w:r>
        <w:t>-that</w:t>
      </w:r>
      <w:r>
        <w:tab/>
      </w:r>
      <w:r>
        <w:rPr>
          <w:smallCaps/>
        </w:rPr>
        <w:t>af</w:t>
      </w:r>
      <w:r>
        <w:t>=continue</w:t>
      </w:r>
      <w:r>
        <w:rPr>
          <w:smallCaps/>
        </w:rPr>
        <w:tab/>
        <w:t>c</w:t>
      </w:r>
      <w:r w:rsidR="005735AB">
        <w:tab/>
        <w:t>cause-</w:t>
      </w:r>
      <w:r w:rsidR="005735AB">
        <w:rPr>
          <w:smallCaps/>
        </w:rPr>
        <w:t>invol</w:t>
      </w:r>
      <w:r w:rsidR="005735AB">
        <w:t>-</w:t>
      </w:r>
      <w:r w:rsidR="005735AB">
        <w:rPr>
          <w:smallCaps/>
        </w:rPr>
        <w:t>red</w:t>
      </w:r>
      <w:r w:rsidR="005735AB">
        <w:t>-tell</w:t>
      </w:r>
      <w:r w:rsidR="005735AB">
        <w:tab/>
      </w:r>
      <w:r w:rsidR="005735AB">
        <w:rPr>
          <w:smallCaps/>
        </w:rPr>
        <w:t>obl</w:t>
      </w:r>
      <w:r w:rsidR="005735AB">
        <w:tab/>
        <w:t>teach</w:t>
      </w:r>
    </w:p>
    <w:p w14:paraId="22EEED52" w14:textId="77777777" w:rsidR="00800AD8" w:rsidRDefault="00800AD8" w:rsidP="005735AB">
      <w:pPr>
        <w:pStyle w:val="InterlineText"/>
        <w:tabs>
          <w:tab w:val="left" w:pos="533"/>
          <w:tab w:val="left" w:pos="1022"/>
        </w:tabs>
      </w:pPr>
      <w:r>
        <w:tab/>
        <w:t>nua</w:t>
      </w:r>
      <w:r>
        <w:tab/>
        <w:t>Tsemas.</w:t>
      </w:r>
    </w:p>
    <w:p w14:paraId="4313167D" w14:textId="77777777" w:rsidR="00800AD8" w:rsidRDefault="00800AD8" w:rsidP="005735AB">
      <w:pPr>
        <w:pStyle w:val="InterlineGlossWithTrans"/>
        <w:tabs>
          <w:tab w:val="left" w:pos="533"/>
          <w:tab w:val="left" w:pos="1022"/>
        </w:tabs>
      </w:pPr>
      <w:r>
        <w:tab/>
        <w:t>nua</w:t>
      </w:r>
      <w:r>
        <w:tab/>
        <w:t>Tsemas</w:t>
      </w:r>
    </w:p>
    <w:p w14:paraId="4E529FFD" w14:textId="77777777" w:rsidR="00800AD8" w:rsidRDefault="00800AD8" w:rsidP="005735AB">
      <w:pPr>
        <w:pStyle w:val="InterlineTransNoFree"/>
        <w:tabs>
          <w:tab w:val="left" w:pos="1022"/>
          <w:tab w:val="right" w:pos="8789"/>
        </w:tabs>
      </w:pPr>
      <w:r>
        <w:tab/>
        <w:t>of</w:t>
      </w:r>
      <w:r>
        <w:tab/>
        <w:t>God</w:t>
      </w:r>
      <w:r w:rsidR="005735AB">
        <w:tab/>
        <w:t>For over a year I continued telling them the teaching of God.</w:t>
      </w:r>
    </w:p>
    <w:p w14:paraId="52D079F0" w14:textId="77777777" w:rsidR="00800AD8" w:rsidRDefault="008F6BB9" w:rsidP="008E415E">
      <w:pPr>
        <w:pStyle w:val="InterlineText"/>
        <w:tabs>
          <w:tab w:val="left" w:pos="533"/>
          <w:tab w:val="left" w:pos="1112"/>
          <w:tab w:val="left" w:pos="1721"/>
          <w:tab w:val="left" w:pos="1985"/>
          <w:tab w:val="left" w:pos="2669"/>
          <w:tab w:val="left" w:pos="3353"/>
        </w:tabs>
      </w:pPr>
      <w:r w:rsidRPr="003A1D48">
        <w:rPr>
          <w:rStyle w:val="InterlineTextNumChar"/>
        </w:rPr>
        <w:t>086</w:t>
      </w:r>
      <w:r w:rsidR="00800AD8">
        <w:tab/>
        <w:t>man</w:t>
      </w:r>
      <w:r w:rsidR="00800AD8">
        <w:tab/>
        <w:t>alu</w:t>
      </w:r>
      <w:r w:rsidR="00800AD8">
        <w:tab/>
        <w:t>a</w:t>
      </w:r>
      <w:r w:rsidR="00800AD8">
        <w:tab/>
        <w:t>puluq</w:t>
      </w:r>
      <w:r w:rsidR="00800AD8">
        <w:tab/>
        <w:t>aza</w:t>
      </w:r>
      <w:r w:rsidR="00800AD8">
        <w:tab/>
        <w:t>sinzia.</w:t>
      </w:r>
    </w:p>
    <w:p w14:paraId="22E2BB8A" w14:textId="77777777" w:rsidR="00800AD8" w:rsidRDefault="00800AD8" w:rsidP="008E415E">
      <w:pPr>
        <w:pStyle w:val="InterlineGlossWithTrans"/>
        <w:tabs>
          <w:tab w:val="left" w:pos="533"/>
          <w:tab w:val="left" w:pos="1112"/>
          <w:tab w:val="left" w:pos="1721"/>
          <w:tab w:val="left" w:pos="1985"/>
          <w:tab w:val="left" w:pos="2669"/>
          <w:tab w:val="left" w:pos="3353"/>
        </w:tabs>
      </w:pPr>
      <w:r>
        <w:tab/>
        <w:t>man</w:t>
      </w:r>
      <w:r>
        <w:tab/>
        <w:t>alu</w:t>
      </w:r>
      <w:r>
        <w:tab/>
        <w:t>a</w:t>
      </w:r>
      <w:r>
        <w:tab/>
        <w:t>puluq</w:t>
      </w:r>
      <w:r>
        <w:tab/>
        <w:t>a-zua</w:t>
      </w:r>
      <w:r>
        <w:tab/>
        <w:t>sinzia</w:t>
      </w:r>
    </w:p>
    <w:p w14:paraId="6F415E51" w14:textId="77777777" w:rsidR="00800AD8" w:rsidRDefault="00800AD8" w:rsidP="008E415E">
      <w:pPr>
        <w:pStyle w:val="InterlineTransNoFree"/>
        <w:tabs>
          <w:tab w:val="left" w:pos="1112"/>
          <w:tab w:val="left" w:pos="1721"/>
          <w:tab w:val="left" w:pos="1985"/>
          <w:tab w:val="left" w:pos="2669"/>
          <w:tab w:val="left" w:pos="3353"/>
          <w:tab w:val="right" w:pos="8787"/>
        </w:tabs>
      </w:pPr>
      <w:r>
        <w:tab/>
      </w:r>
      <w:r>
        <w:rPr>
          <w:smallCaps/>
        </w:rPr>
        <w:t>num</w:t>
      </w:r>
      <w:r>
        <w:tab/>
        <w:t>eight</w:t>
      </w:r>
      <w:r>
        <w:rPr>
          <w:smallCaps/>
        </w:rPr>
        <w:tab/>
        <w:t>c</w:t>
      </w:r>
      <w:r>
        <w:rPr>
          <w:smallCaps/>
        </w:rPr>
        <w:tab/>
      </w:r>
      <w:r>
        <w:t>ten</w:t>
      </w:r>
      <w:r>
        <w:tab/>
      </w:r>
      <w:r>
        <w:rPr>
          <w:smallCaps/>
        </w:rPr>
        <w:t>c-</w:t>
      </w:r>
      <w:r>
        <w:t>that</w:t>
      </w:r>
      <w:r>
        <w:tab/>
        <w:t>believer</w:t>
      </w:r>
      <w:r w:rsidR="008E415E">
        <w:tab/>
        <w:t>There were 80 believers.</w:t>
      </w:r>
    </w:p>
    <w:p w14:paraId="39CC4AAE" w14:textId="77777777" w:rsidR="00800AD8" w:rsidRDefault="008F6BB9" w:rsidP="008E415E">
      <w:pPr>
        <w:pStyle w:val="InterlineText"/>
        <w:tabs>
          <w:tab w:val="left" w:pos="533"/>
          <w:tab w:val="left" w:pos="1232"/>
          <w:tab w:val="left" w:pos="1676"/>
          <w:tab w:val="left" w:pos="3380"/>
          <w:tab w:val="left" w:pos="3644"/>
          <w:tab w:val="left" w:pos="4253"/>
          <w:tab w:val="left" w:pos="4517"/>
        </w:tabs>
      </w:pPr>
      <w:r w:rsidRPr="003A1D48">
        <w:rPr>
          <w:rStyle w:val="InterlineTextNumChar"/>
        </w:rPr>
        <w:t>087</w:t>
      </w:r>
      <w:r w:rsidR="00800AD8">
        <w:tab/>
        <w:t>îakua</w:t>
      </w:r>
      <w:r w:rsidR="00800AD8">
        <w:tab/>
        <w:t>ku</w:t>
      </w:r>
      <w:r w:rsidR="00800AD8">
        <w:tab/>
        <w:t>putideqan</w:t>
      </w:r>
      <w:r w:rsidR="00800AD8">
        <w:tab/>
        <w:t>a</w:t>
      </w:r>
      <w:r w:rsidR="00800AD8">
        <w:tab/>
        <w:t>tjelu</w:t>
      </w:r>
      <w:r w:rsidR="00800AD8">
        <w:tab/>
        <w:t>a</w:t>
      </w:r>
      <w:r w:rsidR="00800AD8">
        <w:tab/>
        <w:t>qiîas.</w:t>
      </w:r>
    </w:p>
    <w:p w14:paraId="6D59B56C" w14:textId="77777777" w:rsidR="00800AD8" w:rsidRDefault="00800AD8" w:rsidP="008E415E">
      <w:pPr>
        <w:pStyle w:val="InterlineGlossWithTrans"/>
        <w:tabs>
          <w:tab w:val="left" w:pos="533"/>
          <w:tab w:val="left" w:pos="1232"/>
          <w:tab w:val="left" w:pos="1676"/>
          <w:tab w:val="left" w:pos="3380"/>
          <w:tab w:val="left" w:pos="3644"/>
          <w:tab w:val="left" w:pos="4253"/>
          <w:tab w:val="left" w:pos="4517"/>
        </w:tabs>
      </w:pPr>
      <w:r>
        <w:tab/>
        <w:t>îakua</w:t>
      </w:r>
      <w:r>
        <w:tab/>
        <w:t>ku</w:t>
      </w:r>
      <w:r>
        <w:tab/>
        <w:t>pu-tideq-an</w:t>
      </w:r>
      <w:r>
        <w:tab/>
        <w:t>a</w:t>
      </w:r>
      <w:r>
        <w:tab/>
        <w:t>tjelu</w:t>
      </w:r>
      <w:r>
        <w:tab/>
        <w:t>a</w:t>
      </w:r>
      <w:r>
        <w:tab/>
        <w:t>qiîas</w:t>
      </w:r>
    </w:p>
    <w:p w14:paraId="2591E3A0" w14:textId="77777777" w:rsidR="00800AD8" w:rsidRDefault="00800AD8" w:rsidP="008E415E">
      <w:pPr>
        <w:pStyle w:val="InterlineTransNoFree"/>
        <w:tabs>
          <w:tab w:val="left" w:pos="1232"/>
          <w:tab w:val="left" w:pos="1676"/>
          <w:tab w:val="left" w:pos="3380"/>
          <w:tab w:val="left" w:pos="3644"/>
          <w:tab w:val="left" w:pos="4253"/>
          <w:tab w:val="left" w:pos="4517"/>
          <w:tab w:val="right" w:pos="8787"/>
        </w:tabs>
      </w:pPr>
      <w:r>
        <w:tab/>
        <w:t>but</w:t>
      </w:r>
      <w:r>
        <w:tab/>
        <w:t>my</w:t>
      </w:r>
      <w:r>
        <w:tab/>
        <w:t>have-space-</w:t>
      </w:r>
      <w:r>
        <w:rPr>
          <w:smallCaps/>
        </w:rPr>
        <w:t>nom</w:t>
      </w:r>
      <w:r>
        <w:rPr>
          <w:smallCaps/>
        </w:rPr>
        <w:tab/>
        <w:t>c</w:t>
      </w:r>
      <w:r>
        <w:rPr>
          <w:smallCaps/>
        </w:rPr>
        <w:tab/>
      </w:r>
      <w:r>
        <w:t>three</w:t>
      </w:r>
      <w:r>
        <w:rPr>
          <w:smallCaps/>
        </w:rPr>
        <w:tab/>
        <w:t>c</w:t>
      </w:r>
      <w:r>
        <w:rPr>
          <w:smallCaps/>
        </w:rPr>
        <w:tab/>
      </w:r>
      <w:r>
        <w:t>moon</w:t>
      </w:r>
      <w:r w:rsidR="008E415E">
        <w:tab/>
        <w:t>But then I didn’t go for 3 months;</w:t>
      </w:r>
    </w:p>
    <w:p w14:paraId="68D64079" w14:textId="77777777" w:rsidR="00800AD8" w:rsidRDefault="008F6BB9" w:rsidP="008E415E">
      <w:pPr>
        <w:pStyle w:val="InterlineText"/>
        <w:tabs>
          <w:tab w:val="left" w:pos="533"/>
          <w:tab w:val="left" w:pos="1937"/>
          <w:tab w:val="left" w:pos="2426"/>
          <w:tab w:val="left" w:pos="3005"/>
          <w:tab w:val="left" w:pos="3584"/>
        </w:tabs>
      </w:pPr>
      <w:r w:rsidRPr="003A1D48">
        <w:rPr>
          <w:rStyle w:val="InterlineTextNumChar"/>
        </w:rPr>
        <w:t>088</w:t>
      </w:r>
      <w:r w:rsidR="00800AD8">
        <w:tab/>
        <w:t>kitjaula</w:t>
      </w:r>
      <w:r w:rsidR="00800AD8">
        <w:tab/>
        <w:t>zua</w:t>
      </w:r>
      <w:r w:rsidR="00800AD8">
        <w:tab/>
        <w:t>man</w:t>
      </w:r>
      <w:r w:rsidR="00800AD8">
        <w:tab/>
        <w:t>÷usa</w:t>
      </w:r>
      <w:r w:rsidR="00800AD8">
        <w:tab/>
        <w:t>puluq.</w:t>
      </w:r>
    </w:p>
    <w:p w14:paraId="7E744981" w14:textId="77777777" w:rsidR="00800AD8" w:rsidRDefault="00800AD8" w:rsidP="008E415E">
      <w:pPr>
        <w:pStyle w:val="InterlineGlossWithTrans"/>
        <w:tabs>
          <w:tab w:val="left" w:pos="533"/>
          <w:tab w:val="left" w:pos="1937"/>
          <w:tab w:val="left" w:pos="2426"/>
          <w:tab w:val="left" w:pos="3005"/>
          <w:tab w:val="left" w:pos="3584"/>
        </w:tabs>
      </w:pPr>
      <w:r>
        <w:tab/>
        <w:t>ki-tja-ula</w:t>
      </w:r>
      <w:r>
        <w:tab/>
        <w:t>zua</w:t>
      </w:r>
      <w:r>
        <w:tab/>
        <w:t>man</w:t>
      </w:r>
      <w:r>
        <w:tab/>
        <w:t>÷usa</w:t>
      </w:r>
      <w:r>
        <w:tab/>
        <w:t>puluq</w:t>
      </w:r>
    </w:p>
    <w:p w14:paraId="4E34DB1D" w14:textId="77777777" w:rsidR="00800AD8" w:rsidRDefault="00800AD8" w:rsidP="008E415E">
      <w:pPr>
        <w:pStyle w:val="InterlineTransNoFree"/>
        <w:tabs>
          <w:tab w:val="left" w:pos="1937"/>
          <w:tab w:val="left" w:pos="2426"/>
          <w:tab w:val="left" w:pos="3005"/>
          <w:tab w:val="left" w:pos="3584"/>
          <w:tab w:val="right" w:pos="8787"/>
        </w:tabs>
      </w:pPr>
      <w:r>
        <w:tab/>
        <w:t>do-more-lack</w:t>
      </w:r>
      <w:r>
        <w:tab/>
        <w:t>that</w:t>
      </w:r>
      <w:r>
        <w:tab/>
      </w:r>
      <w:r>
        <w:rPr>
          <w:smallCaps/>
        </w:rPr>
        <w:t>num</w:t>
      </w:r>
      <w:r>
        <w:tab/>
        <w:t>two</w:t>
      </w:r>
      <w:r>
        <w:tab/>
        <w:t>ten</w:t>
      </w:r>
      <w:r w:rsidR="008E415E">
        <w:tab/>
        <w:t>and 20 of them gave up.</w:t>
      </w:r>
    </w:p>
    <w:p w14:paraId="5CC6CE1C" w14:textId="77777777" w:rsidR="008E415E" w:rsidRDefault="008F6BB9" w:rsidP="008E415E">
      <w:pPr>
        <w:pStyle w:val="InterlineText"/>
        <w:tabs>
          <w:tab w:val="left" w:pos="533"/>
          <w:tab w:val="left" w:pos="1022"/>
          <w:tab w:val="left" w:pos="2321"/>
          <w:tab w:val="left" w:pos="3005"/>
          <w:tab w:val="left" w:pos="3959"/>
          <w:tab w:val="left" w:pos="4868"/>
          <w:tab w:val="left" w:pos="5132"/>
          <w:tab w:val="left" w:pos="6641"/>
          <w:tab w:val="left" w:pos="7280"/>
        </w:tabs>
      </w:pPr>
      <w:r w:rsidRPr="003A1D48">
        <w:rPr>
          <w:rStyle w:val="InterlineTextNumChar"/>
        </w:rPr>
        <w:t>089</w:t>
      </w:r>
      <w:r w:rsidR="00800AD8">
        <w:tab/>
        <w:t>qau</w:t>
      </w:r>
      <w:r w:rsidR="00800AD8">
        <w:tab/>
        <w:t>mangtjez</w:t>
      </w:r>
      <w:r w:rsidR="00800AD8">
        <w:tab/>
        <w:t>azua</w:t>
      </w:r>
      <w:r w:rsidR="008E415E">
        <w:tab/>
        <w:t>kemasi</w:t>
      </w:r>
      <w:r w:rsidR="008E415E">
        <w:tab/>
        <w:t>Karinku</w:t>
      </w:r>
      <w:r w:rsidR="008E415E">
        <w:tab/>
        <w:t>a</w:t>
      </w:r>
      <w:r w:rsidR="008E415E">
        <w:tab/>
        <w:t>naventsik,</w:t>
      </w:r>
      <w:r w:rsidR="008E415E">
        <w:tab/>
        <w:t>vaik</w:t>
      </w:r>
      <w:r w:rsidR="008E415E">
        <w:tab/>
        <w:t>anga</w:t>
      </w:r>
    </w:p>
    <w:p w14:paraId="51DDFB90" w14:textId="77777777" w:rsidR="00800AD8" w:rsidRDefault="00800AD8" w:rsidP="008E415E">
      <w:pPr>
        <w:pStyle w:val="InterlineGlossWithTrans"/>
        <w:tabs>
          <w:tab w:val="left" w:pos="533"/>
          <w:tab w:val="left" w:pos="1022"/>
          <w:tab w:val="left" w:pos="2321"/>
          <w:tab w:val="left" w:pos="3005"/>
          <w:tab w:val="left" w:pos="3959"/>
          <w:tab w:val="left" w:pos="4868"/>
          <w:tab w:val="left" w:pos="5132"/>
          <w:tab w:val="left" w:pos="6641"/>
          <w:tab w:val="left" w:pos="7280"/>
        </w:tabs>
      </w:pPr>
      <w:r>
        <w:tab/>
        <w:t>qau</w:t>
      </w:r>
      <w:r>
        <w:tab/>
        <w:t>m-pangetjez</w:t>
      </w:r>
      <w:r>
        <w:tab/>
        <w:t>a-zua</w:t>
      </w:r>
      <w:r w:rsidR="008E415E">
        <w:tab/>
        <w:t>em=kasi</w:t>
      </w:r>
      <w:r w:rsidR="008E415E">
        <w:tab/>
        <w:t>Karinku</w:t>
      </w:r>
      <w:r w:rsidR="008E415E">
        <w:tab/>
        <w:t>a</w:t>
      </w:r>
      <w:r w:rsidR="008E415E">
        <w:tab/>
        <w:t>na-m=vetsik</w:t>
      </w:r>
      <w:r w:rsidR="008E415E">
        <w:tab/>
        <w:t>vaik</w:t>
      </w:r>
      <w:r w:rsidR="008E415E">
        <w:tab/>
        <w:t>anga</w:t>
      </w:r>
    </w:p>
    <w:p w14:paraId="4C0892A9" w14:textId="77777777" w:rsidR="00800AD8" w:rsidRDefault="00800AD8" w:rsidP="008E415E">
      <w:pPr>
        <w:pStyle w:val="InterlineTransNoFree"/>
        <w:tabs>
          <w:tab w:val="left" w:pos="1022"/>
          <w:tab w:val="left" w:pos="2321"/>
          <w:tab w:val="left" w:pos="3005"/>
          <w:tab w:val="left" w:pos="3959"/>
          <w:tab w:val="left" w:pos="4868"/>
          <w:tab w:val="left" w:pos="5132"/>
          <w:tab w:val="left" w:pos="6641"/>
          <w:tab w:val="left" w:pos="7280"/>
        </w:tabs>
      </w:pPr>
      <w:r>
        <w:tab/>
        <w:t>so</w:t>
      </w:r>
      <w:r>
        <w:tab/>
      </w:r>
      <w:r>
        <w:rPr>
          <w:smallCaps/>
        </w:rPr>
        <w:t>af</w:t>
      </w:r>
      <w:r>
        <w:t>-come</w:t>
      </w:r>
      <w:r>
        <w:tab/>
      </w:r>
      <w:r>
        <w:rPr>
          <w:smallCaps/>
        </w:rPr>
        <w:t>c-</w:t>
      </w:r>
      <w:r>
        <w:t>that</w:t>
      </w:r>
      <w:r w:rsidR="008E415E">
        <w:tab/>
      </w:r>
      <w:r w:rsidR="008E415E">
        <w:rPr>
          <w:smallCaps/>
        </w:rPr>
        <w:t>af</w:t>
      </w:r>
      <w:r w:rsidR="008E415E">
        <w:t>=from</w:t>
      </w:r>
      <w:r w:rsidR="008E415E">
        <w:tab/>
        <w:t>(place)</w:t>
      </w:r>
      <w:r w:rsidR="008E415E">
        <w:rPr>
          <w:smallCaps/>
        </w:rPr>
        <w:tab/>
        <w:t>c</w:t>
      </w:r>
      <w:r w:rsidR="008E415E">
        <w:rPr>
          <w:smallCaps/>
        </w:rPr>
        <w:tab/>
        <w:t>past</w:t>
      </w:r>
      <w:r w:rsidR="008E415E">
        <w:t>-</w:t>
      </w:r>
      <w:r w:rsidR="008E415E">
        <w:rPr>
          <w:smallCaps/>
        </w:rPr>
        <w:t>af</w:t>
      </w:r>
      <w:r w:rsidR="008E415E">
        <w:t>=mark</w:t>
      </w:r>
      <w:r w:rsidR="008E415E">
        <w:tab/>
        <w:t>leave</w:t>
      </w:r>
      <w:r w:rsidR="008E415E">
        <w:tab/>
        <w:t>indeed</w:t>
      </w:r>
    </w:p>
    <w:p w14:paraId="7FEF44F1" w14:textId="77777777" w:rsidR="00800AD8" w:rsidRDefault="008E415E" w:rsidP="008E415E">
      <w:pPr>
        <w:pStyle w:val="InterlineText"/>
        <w:tabs>
          <w:tab w:val="left" w:pos="533"/>
          <w:tab w:val="left" w:pos="1277"/>
          <w:tab w:val="left" w:pos="2816"/>
          <w:tab w:val="left" w:pos="3080"/>
          <w:tab w:val="left" w:pos="4124"/>
          <w:tab w:val="left" w:pos="4628"/>
          <w:tab w:val="left" w:pos="5117"/>
        </w:tabs>
      </w:pPr>
      <w:r>
        <w:tab/>
        <w:t>sema</w:t>
      </w:r>
      <w:r w:rsidR="00800AD8">
        <w:tab/>
        <w:t>Makazayazaya</w:t>
      </w:r>
      <w:r w:rsidR="00800AD8">
        <w:tab/>
        <w:t>a</w:t>
      </w:r>
      <w:r w:rsidR="00800AD8">
        <w:tab/>
        <w:t>zemang</w:t>
      </w:r>
      <w:r w:rsidR="00800AD8">
        <w:tab/>
        <w:t>tua</w:t>
      </w:r>
      <w:r w:rsidR="00800AD8">
        <w:tab/>
        <w:t>zua</w:t>
      </w:r>
      <w:r w:rsidR="00800AD8">
        <w:tab/>
        <w:t>sinzia.</w:t>
      </w:r>
    </w:p>
    <w:p w14:paraId="1934D2CE" w14:textId="77777777" w:rsidR="00800AD8" w:rsidRDefault="008E415E" w:rsidP="008E415E">
      <w:pPr>
        <w:pStyle w:val="InterlineGlossWithTrans"/>
        <w:tabs>
          <w:tab w:val="left" w:pos="533"/>
          <w:tab w:val="left" w:pos="1277"/>
          <w:tab w:val="left" w:pos="2816"/>
          <w:tab w:val="left" w:pos="3080"/>
          <w:tab w:val="left" w:pos="4124"/>
          <w:tab w:val="left" w:pos="4628"/>
          <w:tab w:val="left" w:pos="5117"/>
        </w:tabs>
      </w:pPr>
      <w:r>
        <w:tab/>
        <w:t>em=sa</w:t>
      </w:r>
      <w:r w:rsidR="00800AD8">
        <w:tab/>
        <w:t>Makazayazaya</w:t>
      </w:r>
      <w:r w:rsidR="00800AD8">
        <w:tab/>
        <w:t>a</w:t>
      </w:r>
      <w:r w:rsidR="00800AD8">
        <w:tab/>
        <w:t>em=zang</w:t>
      </w:r>
      <w:r w:rsidR="00800AD8">
        <w:tab/>
        <w:t>tua</w:t>
      </w:r>
      <w:r w:rsidR="00800AD8">
        <w:tab/>
        <w:t>zua</w:t>
      </w:r>
      <w:r w:rsidR="00800AD8">
        <w:tab/>
        <w:t>sinzia</w:t>
      </w:r>
    </w:p>
    <w:p w14:paraId="1A87E90D" w14:textId="77777777" w:rsidR="00800AD8" w:rsidRDefault="008E415E" w:rsidP="008E415E">
      <w:pPr>
        <w:pStyle w:val="InterlineTrans"/>
        <w:tabs>
          <w:tab w:val="left" w:pos="533"/>
          <w:tab w:val="left" w:pos="1277"/>
          <w:tab w:val="left" w:pos="2816"/>
          <w:tab w:val="left" w:pos="3080"/>
          <w:tab w:val="left" w:pos="4124"/>
          <w:tab w:val="left" w:pos="4628"/>
          <w:tab w:val="left" w:pos="5117"/>
        </w:tabs>
      </w:pPr>
      <w:r>
        <w:tab/>
      </w:r>
      <w:r>
        <w:rPr>
          <w:smallCaps/>
        </w:rPr>
        <w:t>af</w:t>
      </w:r>
      <w:r>
        <w:t>=go</w:t>
      </w:r>
      <w:r w:rsidR="00800AD8">
        <w:tab/>
        <w:t>(place)</w:t>
      </w:r>
      <w:r w:rsidR="00800AD8">
        <w:rPr>
          <w:smallCaps/>
        </w:rPr>
        <w:tab/>
        <w:t>c</w:t>
      </w:r>
      <w:r w:rsidR="00800AD8">
        <w:rPr>
          <w:smallCaps/>
        </w:rPr>
        <w:tab/>
        <w:t>af</w:t>
      </w:r>
      <w:r w:rsidR="00800AD8">
        <w:t>=guard</w:t>
      </w:r>
      <w:r w:rsidR="00800AD8">
        <w:tab/>
      </w:r>
      <w:r w:rsidR="00800AD8">
        <w:rPr>
          <w:smallCaps/>
        </w:rPr>
        <w:t>obl</w:t>
      </w:r>
      <w:r w:rsidR="00800AD8">
        <w:tab/>
        <w:t>that</w:t>
      </w:r>
      <w:r w:rsidR="00800AD8">
        <w:tab/>
        <w:t>believer</w:t>
      </w:r>
    </w:p>
    <w:p w14:paraId="6B0464BF" w14:textId="77777777" w:rsidR="00800AD8" w:rsidRDefault="00800AD8">
      <w:pPr>
        <w:pStyle w:val="InterlineFree"/>
      </w:pPr>
      <w:r>
        <w:t>Then someone came back from studying at Karenko (Hualien), and went to Makazayazaya to look after the believers.</w:t>
      </w:r>
    </w:p>
    <w:p w14:paraId="2299E91A" w14:textId="77777777" w:rsidR="00800AD8" w:rsidRDefault="008F6BB9" w:rsidP="008E415E">
      <w:pPr>
        <w:pStyle w:val="InterlineText"/>
        <w:tabs>
          <w:tab w:val="left" w:pos="533"/>
          <w:tab w:val="left" w:pos="1022"/>
          <w:tab w:val="left" w:pos="1661"/>
          <w:tab w:val="left" w:pos="2435"/>
          <w:tab w:val="left" w:pos="3029"/>
          <w:tab w:val="left" w:pos="3293"/>
          <w:tab w:val="left" w:pos="4277"/>
          <w:tab w:val="left" w:pos="5441"/>
          <w:tab w:val="left" w:pos="5705"/>
          <w:tab w:val="left" w:pos="7499"/>
        </w:tabs>
      </w:pPr>
      <w:r w:rsidRPr="003A1D48">
        <w:rPr>
          <w:rStyle w:val="InterlineTextNumChar"/>
        </w:rPr>
        <w:lastRenderedPageBreak/>
        <w:t>090</w:t>
      </w:r>
      <w:r w:rsidR="00800AD8">
        <w:tab/>
        <w:t>qau</w:t>
      </w:r>
      <w:r w:rsidR="00800AD8">
        <w:tab/>
        <w:t>vaik</w:t>
      </w:r>
      <w:r w:rsidR="00800AD8">
        <w:tab/>
        <w:t>anga</w:t>
      </w:r>
      <w:r w:rsidR="00800AD8">
        <w:tab/>
        <w:t>ken</w:t>
      </w:r>
      <w:r w:rsidR="00800AD8">
        <w:tab/>
        <w:t>a</w:t>
      </w:r>
      <w:r w:rsidR="00800AD8">
        <w:tab/>
        <w:t>pasa</w:t>
      </w:r>
      <w:r w:rsidR="00800AD8">
        <w:tab/>
        <w:t>tjuzuma</w:t>
      </w:r>
      <w:r w:rsidR="00800AD8">
        <w:tab/>
        <w:t>a</w:t>
      </w:r>
      <w:r w:rsidR="008E415E">
        <w:tab/>
        <w:t>tjemautsikel</w:t>
      </w:r>
      <w:r w:rsidR="008E415E">
        <w:tab/>
        <w:t>tua</w:t>
      </w:r>
    </w:p>
    <w:p w14:paraId="05904BB6" w14:textId="77777777" w:rsidR="00800AD8" w:rsidRDefault="00800AD8" w:rsidP="008E415E">
      <w:pPr>
        <w:pStyle w:val="InterlineGlossWithTrans"/>
        <w:tabs>
          <w:tab w:val="left" w:pos="533"/>
          <w:tab w:val="left" w:pos="1022"/>
          <w:tab w:val="left" w:pos="1661"/>
          <w:tab w:val="left" w:pos="2435"/>
          <w:tab w:val="left" w:pos="3029"/>
          <w:tab w:val="left" w:pos="3293"/>
          <w:tab w:val="left" w:pos="4277"/>
          <w:tab w:val="left" w:pos="5441"/>
          <w:tab w:val="left" w:pos="5705"/>
          <w:tab w:val="left" w:pos="7499"/>
        </w:tabs>
      </w:pPr>
      <w:r>
        <w:tab/>
        <w:t>qau</w:t>
      </w:r>
      <w:r>
        <w:tab/>
        <w:t>vaik</w:t>
      </w:r>
      <w:r>
        <w:tab/>
        <w:t>anga</w:t>
      </w:r>
      <w:r>
        <w:tab/>
        <w:t>aken</w:t>
      </w:r>
      <w:r>
        <w:tab/>
        <w:t>a</w:t>
      </w:r>
      <w:r>
        <w:tab/>
        <w:t>pa-sa</w:t>
      </w:r>
      <w:r>
        <w:tab/>
        <w:t>tju-zuma</w:t>
      </w:r>
      <w:r>
        <w:tab/>
        <w:t>a</w:t>
      </w:r>
      <w:r w:rsidR="008E415E">
        <w:tab/>
        <w:t>em=tja-u-tsikel</w:t>
      </w:r>
      <w:r w:rsidR="008E415E">
        <w:tab/>
        <w:t>tua</w:t>
      </w:r>
    </w:p>
    <w:p w14:paraId="0BB5409D" w14:textId="77777777" w:rsidR="00800AD8" w:rsidRDefault="00800AD8" w:rsidP="008E415E">
      <w:pPr>
        <w:pStyle w:val="InterlineTransNoFree"/>
        <w:tabs>
          <w:tab w:val="left" w:pos="1022"/>
          <w:tab w:val="left" w:pos="1661"/>
          <w:tab w:val="left" w:pos="2435"/>
          <w:tab w:val="left" w:pos="3029"/>
          <w:tab w:val="left" w:pos="3293"/>
          <w:tab w:val="left" w:pos="4277"/>
          <w:tab w:val="left" w:pos="5441"/>
          <w:tab w:val="left" w:pos="5705"/>
          <w:tab w:val="left" w:pos="7499"/>
        </w:tabs>
        <w:rPr>
          <w:smallCaps/>
        </w:rPr>
      </w:pPr>
      <w:r>
        <w:tab/>
        <w:t>so</w:t>
      </w:r>
      <w:r>
        <w:tab/>
        <w:t>leave</w:t>
      </w:r>
      <w:r>
        <w:tab/>
        <w:t>indeed</w:t>
      </w:r>
      <w:r>
        <w:tab/>
      </w:r>
      <w:r w:rsidR="000D5EFB" w:rsidRPr="000D5EFB">
        <w:rPr>
          <w:smallCaps/>
        </w:rPr>
        <w:t>f.I</w:t>
      </w:r>
      <w:r>
        <w:rPr>
          <w:smallCaps/>
        </w:rPr>
        <w:tab/>
        <w:t>c</w:t>
      </w:r>
      <w:r>
        <w:rPr>
          <w:smallCaps/>
        </w:rPr>
        <w:tab/>
      </w:r>
      <w:r>
        <w:t>cause-go</w:t>
      </w:r>
      <w:r>
        <w:tab/>
        <w:t>there-other</w:t>
      </w:r>
      <w:r>
        <w:rPr>
          <w:smallCaps/>
        </w:rPr>
        <w:tab/>
        <w:t>c</w:t>
      </w:r>
      <w:r w:rsidR="008E415E">
        <w:tab/>
      </w:r>
      <w:r w:rsidR="008E415E">
        <w:rPr>
          <w:smallCaps/>
        </w:rPr>
        <w:t>af</w:t>
      </w:r>
      <w:r w:rsidR="008E415E">
        <w:t>=more-?-return</w:t>
      </w:r>
      <w:r w:rsidR="008E415E">
        <w:tab/>
      </w:r>
      <w:r w:rsidR="008E415E">
        <w:rPr>
          <w:smallCaps/>
        </w:rPr>
        <w:t>obl</w:t>
      </w:r>
    </w:p>
    <w:p w14:paraId="437C830E" w14:textId="77777777" w:rsidR="00800AD8" w:rsidRDefault="00800AD8" w:rsidP="008E415E">
      <w:pPr>
        <w:pStyle w:val="InterlineText"/>
        <w:tabs>
          <w:tab w:val="left" w:pos="533"/>
          <w:tab w:val="left" w:pos="1322"/>
          <w:tab w:val="left" w:pos="1811"/>
        </w:tabs>
      </w:pPr>
      <w:r>
        <w:tab/>
        <w:t>kai</w:t>
      </w:r>
      <w:r>
        <w:tab/>
        <w:t>nua</w:t>
      </w:r>
      <w:r>
        <w:tab/>
        <w:t>Tsemas.</w:t>
      </w:r>
    </w:p>
    <w:p w14:paraId="1ABC7685" w14:textId="77777777" w:rsidR="00800AD8" w:rsidRDefault="00800AD8" w:rsidP="008E415E">
      <w:pPr>
        <w:pStyle w:val="InterlineGlossWithTrans"/>
        <w:tabs>
          <w:tab w:val="left" w:pos="533"/>
          <w:tab w:val="left" w:pos="1322"/>
          <w:tab w:val="left" w:pos="1811"/>
        </w:tabs>
      </w:pPr>
      <w:r>
        <w:tab/>
        <w:t>kai</w:t>
      </w:r>
      <w:r>
        <w:tab/>
        <w:t>nua</w:t>
      </w:r>
      <w:r>
        <w:tab/>
        <w:t>Tsemas</w:t>
      </w:r>
    </w:p>
    <w:p w14:paraId="4B1B9C44" w14:textId="77777777" w:rsidR="00800AD8" w:rsidRDefault="00800AD8" w:rsidP="008E415E">
      <w:pPr>
        <w:pStyle w:val="InterlineTransNoFree"/>
        <w:tabs>
          <w:tab w:val="left" w:pos="1322"/>
          <w:tab w:val="left" w:pos="1811"/>
          <w:tab w:val="right" w:pos="8789"/>
        </w:tabs>
      </w:pPr>
      <w:r>
        <w:tab/>
        <w:t>speech</w:t>
      </w:r>
      <w:r>
        <w:tab/>
        <w:t>of</w:t>
      </w:r>
      <w:r>
        <w:tab/>
        <w:t>God</w:t>
      </w:r>
      <w:r w:rsidR="008E415E">
        <w:tab/>
        <w:t>So I went to other places to tell them the word of God.</w:t>
      </w:r>
    </w:p>
    <w:p w14:paraId="7D46AF45" w14:textId="77777777" w:rsidR="00800AD8" w:rsidRDefault="008F6BB9" w:rsidP="008E415E">
      <w:pPr>
        <w:pStyle w:val="InterlineText"/>
        <w:tabs>
          <w:tab w:val="left" w:pos="533"/>
          <w:tab w:val="left" w:pos="1127"/>
          <w:tab w:val="left" w:pos="1961"/>
          <w:tab w:val="left" w:pos="2735"/>
          <w:tab w:val="left" w:pos="3329"/>
          <w:tab w:val="left" w:pos="3923"/>
          <w:tab w:val="left" w:pos="5222"/>
          <w:tab w:val="left" w:pos="5996"/>
          <w:tab w:val="left" w:pos="6590"/>
        </w:tabs>
      </w:pPr>
      <w:r w:rsidRPr="003A1D48">
        <w:rPr>
          <w:rStyle w:val="InterlineTextNumChar"/>
        </w:rPr>
        <w:t>091</w:t>
      </w:r>
      <w:r w:rsidR="00800AD8">
        <w:tab/>
        <w:t>kasi</w:t>
      </w:r>
      <w:r w:rsidR="00800AD8">
        <w:tab/>
        <w:t>Masilid</w:t>
      </w:r>
      <w:r w:rsidR="00800AD8">
        <w:tab/>
        <w:t>anga</w:t>
      </w:r>
      <w:r w:rsidR="00800AD8">
        <w:tab/>
        <w:t>ken,</w:t>
      </w:r>
      <w:r w:rsidR="00800AD8">
        <w:tab/>
        <w:t>kasi</w:t>
      </w:r>
      <w:r w:rsidR="00800AD8">
        <w:tab/>
        <w:t>Djaîadjaîay</w:t>
      </w:r>
      <w:r w:rsidR="00800AD8">
        <w:tab/>
        <w:t>anga</w:t>
      </w:r>
      <w:r w:rsidR="00800AD8">
        <w:tab/>
        <w:t>ken</w:t>
      </w:r>
      <w:r w:rsidR="00800AD8">
        <w:tab/>
        <w:t>a</w:t>
      </w:r>
    </w:p>
    <w:p w14:paraId="1BBEF0B7" w14:textId="77777777" w:rsidR="00800AD8" w:rsidRDefault="00800AD8" w:rsidP="008E415E">
      <w:pPr>
        <w:pStyle w:val="InterlineGlossWithTrans"/>
        <w:tabs>
          <w:tab w:val="left" w:pos="533"/>
          <w:tab w:val="left" w:pos="1127"/>
          <w:tab w:val="left" w:pos="1961"/>
          <w:tab w:val="left" w:pos="2735"/>
          <w:tab w:val="left" w:pos="3329"/>
          <w:tab w:val="left" w:pos="3923"/>
          <w:tab w:val="left" w:pos="5222"/>
          <w:tab w:val="left" w:pos="5996"/>
          <w:tab w:val="left" w:pos="6590"/>
        </w:tabs>
      </w:pPr>
      <w:r>
        <w:tab/>
        <w:t>kasi</w:t>
      </w:r>
      <w:r>
        <w:tab/>
        <w:t>Masilid</w:t>
      </w:r>
      <w:r>
        <w:tab/>
        <w:t>anga</w:t>
      </w:r>
      <w:r>
        <w:tab/>
        <w:t>aken</w:t>
      </w:r>
      <w:r>
        <w:tab/>
        <w:t>kasi</w:t>
      </w:r>
      <w:r>
        <w:tab/>
        <w:t>Djaîadjaîay</w:t>
      </w:r>
      <w:r>
        <w:tab/>
        <w:t>anga</w:t>
      </w:r>
      <w:r>
        <w:tab/>
        <w:t>aken</w:t>
      </w:r>
      <w:r>
        <w:tab/>
        <w:t>a</w:t>
      </w:r>
    </w:p>
    <w:p w14:paraId="07255FB2" w14:textId="77777777" w:rsidR="00800AD8" w:rsidRDefault="00800AD8" w:rsidP="008E415E">
      <w:pPr>
        <w:pStyle w:val="InterlineTransNoFree"/>
        <w:tabs>
          <w:tab w:val="left" w:pos="1127"/>
          <w:tab w:val="left" w:pos="1961"/>
          <w:tab w:val="left" w:pos="2735"/>
          <w:tab w:val="left" w:pos="3329"/>
          <w:tab w:val="left" w:pos="3923"/>
          <w:tab w:val="left" w:pos="5222"/>
          <w:tab w:val="left" w:pos="5996"/>
          <w:tab w:val="left" w:pos="6590"/>
        </w:tabs>
        <w:rPr>
          <w:smallCaps/>
        </w:rPr>
      </w:pPr>
      <w:r>
        <w:tab/>
        <w:t>from</w:t>
      </w:r>
      <w:r>
        <w:tab/>
        <w:t>(place)</w:t>
      </w:r>
      <w:r>
        <w:tab/>
        <w:t>indeed</w:t>
      </w:r>
      <w:r>
        <w:tab/>
      </w:r>
      <w:r w:rsidR="000D5EFB" w:rsidRPr="000D5EFB">
        <w:rPr>
          <w:smallCaps/>
        </w:rPr>
        <w:t>f.I</w:t>
      </w:r>
      <w:r>
        <w:tab/>
        <w:t>from</w:t>
      </w:r>
      <w:r>
        <w:tab/>
        <w:t>(place)</w:t>
      </w:r>
      <w:r>
        <w:tab/>
        <w:t>indeed</w:t>
      </w:r>
      <w:r>
        <w:tab/>
      </w:r>
      <w:r w:rsidR="000D5EFB" w:rsidRPr="000D5EFB">
        <w:rPr>
          <w:smallCaps/>
        </w:rPr>
        <w:t>f.I</w:t>
      </w:r>
      <w:r>
        <w:rPr>
          <w:smallCaps/>
        </w:rPr>
        <w:tab/>
        <w:t>c</w:t>
      </w:r>
    </w:p>
    <w:p w14:paraId="3FD4E085" w14:textId="77777777" w:rsidR="00800AD8" w:rsidRDefault="008E415E" w:rsidP="008E415E">
      <w:pPr>
        <w:pStyle w:val="InterlineText"/>
        <w:tabs>
          <w:tab w:val="left" w:pos="533"/>
          <w:tab w:val="left" w:pos="2762"/>
          <w:tab w:val="left" w:pos="3266"/>
          <w:tab w:val="left" w:pos="4055"/>
          <w:tab w:val="left" w:pos="4544"/>
        </w:tabs>
      </w:pPr>
      <w:r>
        <w:tab/>
        <w:t>tjemautsiketsikel</w:t>
      </w:r>
      <w:r>
        <w:tab/>
      </w:r>
      <w:r w:rsidR="00800AD8">
        <w:t>tua</w:t>
      </w:r>
      <w:r w:rsidR="00800AD8">
        <w:tab/>
        <w:t>kai</w:t>
      </w:r>
      <w:r w:rsidR="00800AD8">
        <w:tab/>
        <w:t>nua</w:t>
      </w:r>
      <w:r w:rsidR="00800AD8">
        <w:tab/>
        <w:t>Tsemas.</w:t>
      </w:r>
    </w:p>
    <w:p w14:paraId="64B61246" w14:textId="77777777" w:rsidR="00800AD8" w:rsidRDefault="008E415E" w:rsidP="008E415E">
      <w:pPr>
        <w:pStyle w:val="InterlineGlossWithTrans"/>
        <w:tabs>
          <w:tab w:val="left" w:pos="533"/>
          <w:tab w:val="left" w:pos="2762"/>
          <w:tab w:val="left" w:pos="3266"/>
          <w:tab w:val="left" w:pos="4055"/>
          <w:tab w:val="left" w:pos="4544"/>
        </w:tabs>
      </w:pPr>
      <w:r>
        <w:tab/>
        <w:t>em=tja-u-tsike-tsikel</w:t>
      </w:r>
      <w:r w:rsidR="00800AD8">
        <w:tab/>
        <w:t>tua</w:t>
      </w:r>
      <w:r w:rsidR="00800AD8">
        <w:tab/>
        <w:t>kai</w:t>
      </w:r>
      <w:r w:rsidR="00800AD8">
        <w:tab/>
        <w:t>nua</w:t>
      </w:r>
      <w:r w:rsidR="00800AD8">
        <w:tab/>
        <w:t>Tsemas</w:t>
      </w:r>
    </w:p>
    <w:p w14:paraId="37E7FDF8" w14:textId="77777777" w:rsidR="00800AD8" w:rsidRDefault="008E415E" w:rsidP="008E415E">
      <w:pPr>
        <w:pStyle w:val="InterlineTrans"/>
        <w:tabs>
          <w:tab w:val="left" w:pos="533"/>
          <w:tab w:val="left" w:pos="2762"/>
          <w:tab w:val="left" w:pos="3266"/>
          <w:tab w:val="left" w:pos="4055"/>
          <w:tab w:val="left" w:pos="4544"/>
        </w:tabs>
      </w:pPr>
      <w:r>
        <w:tab/>
      </w:r>
      <w:r>
        <w:rPr>
          <w:smallCaps/>
        </w:rPr>
        <w:t>af</w:t>
      </w:r>
      <w:r>
        <w:t>=more-?-</w:t>
      </w:r>
      <w:r>
        <w:rPr>
          <w:smallCaps/>
        </w:rPr>
        <w:t>red</w:t>
      </w:r>
      <w:r>
        <w:t>-return</w:t>
      </w:r>
      <w:r w:rsidR="00800AD8">
        <w:tab/>
      </w:r>
      <w:r w:rsidR="00800AD8">
        <w:rPr>
          <w:smallCaps/>
        </w:rPr>
        <w:t>obl</w:t>
      </w:r>
      <w:r w:rsidR="00800AD8">
        <w:tab/>
        <w:t>speech</w:t>
      </w:r>
      <w:r w:rsidR="00800AD8">
        <w:tab/>
        <w:t>of</w:t>
      </w:r>
      <w:r w:rsidR="00800AD8">
        <w:tab/>
        <w:t>God</w:t>
      </w:r>
    </w:p>
    <w:p w14:paraId="5A06D435" w14:textId="77777777" w:rsidR="00800AD8" w:rsidRDefault="00800AD8">
      <w:pPr>
        <w:pStyle w:val="InterlineFree"/>
      </w:pPr>
      <w:r>
        <w:t>I went to Masilid and Djaîadjaîay to tell them the word of God.</w:t>
      </w:r>
    </w:p>
    <w:p w14:paraId="5307C92C" w14:textId="77777777" w:rsidR="008E415E" w:rsidRDefault="008F6BB9" w:rsidP="008E415E">
      <w:pPr>
        <w:pStyle w:val="InterlineText"/>
        <w:tabs>
          <w:tab w:val="left" w:pos="533"/>
          <w:tab w:val="left" w:pos="1142"/>
          <w:tab w:val="left" w:pos="3191"/>
          <w:tab w:val="left" w:pos="4025"/>
          <w:tab w:val="left" w:pos="4634"/>
          <w:tab w:val="left" w:pos="6683"/>
          <w:tab w:val="left" w:pos="7292"/>
          <w:tab w:val="left" w:pos="8006"/>
        </w:tabs>
      </w:pPr>
      <w:r w:rsidRPr="003A1D48">
        <w:rPr>
          <w:rStyle w:val="InterlineTextNumChar"/>
        </w:rPr>
        <w:t>092</w:t>
      </w:r>
      <w:r w:rsidR="00800AD8">
        <w:tab/>
        <w:t>nuka</w:t>
      </w:r>
      <w:r w:rsidR="00800AD8">
        <w:tab/>
        <w:t>mayanga</w:t>
      </w:r>
      <w:r w:rsidR="00800AD8">
        <w:tab/>
        <w:t>qudjaî,</w:t>
      </w:r>
      <w:r w:rsidR="00800AD8">
        <w:tab/>
        <w:t>nuka</w:t>
      </w:r>
      <w:r w:rsidR="008E415E">
        <w:tab/>
        <w:t>mayanga</w:t>
      </w:r>
      <w:r w:rsidR="008E415E">
        <w:tab/>
        <w:t>vali,</w:t>
      </w:r>
      <w:r w:rsidR="008E415E">
        <w:tab/>
        <w:t>tjara</w:t>
      </w:r>
      <w:r w:rsidR="008E415E">
        <w:tab/>
        <w:t>vaik</w:t>
      </w:r>
    </w:p>
    <w:p w14:paraId="6CBD879B" w14:textId="77777777" w:rsidR="00800AD8" w:rsidRDefault="00800AD8" w:rsidP="008E415E">
      <w:pPr>
        <w:pStyle w:val="InterlineGlossWithTrans"/>
        <w:tabs>
          <w:tab w:val="left" w:pos="533"/>
          <w:tab w:val="left" w:pos="1142"/>
          <w:tab w:val="left" w:pos="3191"/>
          <w:tab w:val="left" w:pos="4025"/>
          <w:tab w:val="left" w:pos="4634"/>
          <w:tab w:val="left" w:pos="6683"/>
          <w:tab w:val="left" w:pos="7292"/>
          <w:tab w:val="left" w:pos="8006"/>
        </w:tabs>
      </w:pPr>
      <w:r>
        <w:tab/>
        <w:t>nuka</w:t>
      </w:r>
      <w:r>
        <w:tab/>
        <w:t>ma-aya-anga</w:t>
      </w:r>
      <w:r>
        <w:tab/>
        <w:t>qudjaî</w:t>
      </w:r>
      <w:r>
        <w:tab/>
        <w:t>nuka</w:t>
      </w:r>
      <w:r w:rsidR="008E415E">
        <w:tab/>
        <w:t>ma-aya-anga</w:t>
      </w:r>
      <w:r w:rsidR="008E415E">
        <w:tab/>
        <w:t>vali</w:t>
      </w:r>
      <w:r w:rsidR="008E415E">
        <w:tab/>
        <w:t>tjara</w:t>
      </w:r>
      <w:r w:rsidR="008E415E">
        <w:tab/>
        <w:t>vaik</w:t>
      </w:r>
    </w:p>
    <w:p w14:paraId="3E08315B" w14:textId="77777777" w:rsidR="00800AD8" w:rsidRDefault="00800AD8" w:rsidP="008E415E">
      <w:pPr>
        <w:pStyle w:val="InterlineTransNoFree"/>
        <w:tabs>
          <w:tab w:val="left" w:pos="1142"/>
          <w:tab w:val="left" w:pos="3191"/>
          <w:tab w:val="left" w:pos="4025"/>
          <w:tab w:val="left" w:pos="4634"/>
          <w:tab w:val="left" w:pos="6683"/>
          <w:tab w:val="left" w:pos="7292"/>
          <w:tab w:val="left" w:pos="8006"/>
        </w:tabs>
      </w:pPr>
      <w:r>
        <w:tab/>
        <w:t>even</w:t>
      </w:r>
      <w:r>
        <w:tab/>
      </w:r>
      <w:r>
        <w:rPr>
          <w:smallCaps/>
        </w:rPr>
        <w:t>stat</w:t>
      </w:r>
      <w:r>
        <w:t>-be.thus-indeed</w:t>
      </w:r>
      <w:r>
        <w:tab/>
        <w:t>rain</w:t>
      </w:r>
      <w:r>
        <w:tab/>
        <w:t>even</w:t>
      </w:r>
      <w:r w:rsidR="008E415E">
        <w:tab/>
      </w:r>
      <w:r w:rsidR="008E415E">
        <w:rPr>
          <w:smallCaps/>
        </w:rPr>
        <w:t>stat</w:t>
      </w:r>
      <w:r w:rsidR="008E415E">
        <w:t>-be.thus-indeed</w:t>
      </w:r>
      <w:r w:rsidR="008E415E">
        <w:tab/>
        <w:t>wind</w:t>
      </w:r>
      <w:r w:rsidR="008E415E">
        <w:tab/>
        <w:t>surely</w:t>
      </w:r>
      <w:r w:rsidR="008E415E">
        <w:tab/>
        <w:t>leave</w:t>
      </w:r>
    </w:p>
    <w:p w14:paraId="5B5A4733" w14:textId="77777777" w:rsidR="00800AD8" w:rsidRDefault="00800AD8" w:rsidP="008E415E">
      <w:pPr>
        <w:pStyle w:val="InterlineText"/>
        <w:tabs>
          <w:tab w:val="left" w:pos="533"/>
          <w:tab w:val="left" w:pos="1127"/>
          <w:tab w:val="left" w:pos="1391"/>
          <w:tab w:val="left" w:pos="2135"/>
        </w:tabs>
      </w:pPr>
      <w:r>
        <w:tab/>
        <w:t>aken</w:t>
      </w:r>
      <w:r>
        <w:tab/>
        <w:t>a</w:t>
      </w:r>
      <w:r>
        <w:tab/>
        <w:t>sema</w:t>
      </w:r>
      <w:r>
        <w:tab/>
        <w:t>Makazayazaya.</w:t>
      </w:r>
    </w:p>
    <w:p w14:paraId="316A52E2" w14:textId="77777777" w:rsidR="00800AD8" w:rsidRDefault="00800AD8" w:rsidP="008E415E">
      <w:pPr>
        <w:pStyle w:val="InterlineGlossWithTrans"/>
        <w:tabs>
          <w:tab w:val="left" w:pos="533"/>
          <w:tab w:val="left" w:pos="1127"/>
          <w:tab w:val="left" w:pos="1391"/>
          <w:tab w:val="left" w:pos="2135"/>
        </w:tabs>
      </w:pPr>
      <w:r>
        <w:tab/>
        <w:t>aken</w:t>
      </w:r>
      <w:r>
        <w:tab/>
        <w:t>a</w:t>
      </w:r>
      <w:r>
        <w:tab/>
        <w:t>em=sa</w:t>
      </w:r>
      <w:r>
        <w:tab/>
        <w:t>Makazayazaya</w:t>
      </w:r>
    </w:p>
    <w:p w14:paraId="56FA7C65" w14:textId="77777777" w:rsidR="00800AD8" w:rsidRDefault="00800AD8" w:rsidP="008E415E">
      <w:pPr>
        <w:pStyle w:val="InterlineTrans"/>
        <w:tabs>
          <w:tab w:val="left" w:pos="533"/>
          <w:tab w:val="left" w:pos="1127"/>
          <w:tab w:val="left" w:pos="1391"/>
          <w:tab w:val="left" w:pos="2135"/>
        </w:tabs>
      </w:pPr>
      <w:r>
        <w:tab/>
      </w:r>
      <w:r w:rsidR="000D5EFB" w:rsidRPr="000D5EFB">
        <w:rPr>
          <w:smallCaps/>
        </w:rPr>
        <w:t>f.I</w:t>
      </w:r>
      <w:r>
        <w:rPr>
          <w:smallCaps/>
        </w:rPr>
        <w:tab/>
        <w:t>c</w:t>
      </w:r>
      <w:r>
        <w:rPr>
          <w:smallCaps/>
        </w:rPr>
        <w:tab/>
        <w:t>af</w:t>
      </w:r>
      <w:r>
        <w:t>=go</w:t>
      </w:r>
      <w:r>
        <w:tab/>
        <w:t>(place)</w:t>
      </w:r>
    </w:p>
    <w:p w14:paraId="628315CA" w14:textId="77777777" w:rsidR="00800AD8" w:rsidRDefault="00800AD8">
      <w:pPr>
        <w:pStyle w:val="InterlineFree"/>
      </w:pPr>
      <w:r>
        <w:t>However rainy or windy it was I always went to Makazyazaya.</w:t>
      </w:r>
    </w:p>
    <w:p w14:paraId="59E7E430" w14:textId="77777777" w:rsidR="00800AD8" w:rsidRDefault="008F6BB9" w:rsidP="008E415E">
      <w:pPr>
        <w:pStyle w:val="InterlineText"/>
        <w:tabs>
          <w:tab w:val="left" w:pos="533"/>
          <w:tab w:val="left" w:pos="1142"/>
          <w:tab w:val="left" w:pos="3191"/>
          <w:tab w:val="left" w:pos="4175"/>
          <w:tab w:val="left" w:pos="4829"/>
          <w:tab w:val="left" w:pos="5483"/>
          <w:tab w:val="left" w:pos="6677"/>
          <w:tab w:val="left" w:pos="7181"/>
        </w:tabs>
      </w:pPr>
      <w:r w:rsidRPr="003A1D48">
        <w:rPr>
          <w:rStyle w:val="InterlineTextNumChar"/>
        </w:rPr>
        <w:t>093</w:t>
      </w:r>
      <w:r w:rsidR="00800AD8">
        <w:tab/>
        <w:t>nuka</w:t>
      </w:r>
      <w:r w:rsidR="00800AD8">
        <w:tab/>
        <w:t>mayanga</w:t>
      </w:r>
      <w:r w:rsidR="00800AD8">
        <w:tab/>
        <w:t>tsadjan,</w:t>
      </w:r>
      <w:r w:rsidR="00800AD8">
        <w:tab/>
        <w:t>nu</w:t>
      </w:r>
      <w:r w:rsidR="00800AD8">
        <w:tab/>
        <w:t>tjaîu</w:t>
      </w:r>
      <w:r w:rsidR="00800AD8">
        <w:tab/>
        <w:t>zuanga</w:t>
      </w:r>
      <w:r w:rsidR="00800AD8">
        <w:tab/>
        <w:t>tua</w:t>
      </w:r>
      <w:r w:rsidR="008E415E">
        <w:tab/>
        <w:t>ku</w:t>
      </w:r>
    </w:p>
    <w:p w14:paraId="3029DE4E" w14:textId="77777777" w:rsidR="00800AD8" w:rsidRDefault="00800AD8" w:rsidP="008E415E">
      <w:pPr>
        <w:pStyle w:val="InterlineGlossWithTrans"/>
        <w:tabs>
          <w:tab w:val="left" w:pos="533"/>
          <w:tab w:val="left" w:pos="1142"/>
          <w:tab w:val="left" w:pos="3191"/>
          <w:tab w:val="left" w:pos="4175"/>
          <w:tab w:val="left" w:pos="4829"/>
          <w:tab w:val="left" w:pos="5483"/>
          <w:tab w:val="left" w:pos="6677"/>
          <w:tab w:val="left" w:pos="7181"/>
        </w:tabs>
      </w:pPr>
      <w:r>
        <w:tab/>
        <w:t>nuka</w:t>
      </w:r>
      <w:r>
        <w:tab/>
        <w:t>ma-aya-anga</w:t>
      </w:r>
      <w:r>
        <w:tab/>
        <w:t>tsadja-an</w:t>
      </w:r>
      <w:r>
        <w:tab/>
        <w:t>nu</w:t>
      </w:r>
      <w:r>
        <w:tab/>
        <w:t>tjaîu</w:t>
      </w:r>
      <w:r>
        <w:tab/>
        <w:t>zua-anga</w:t>
      </w:r>
      <w:r>
        <w:tab/>
        <w:t>tua</w:t>
      </w:r>
      <w:r w:rsidR="008E415E">
        <w:tab/>
        <w:t>ku</w:t>
      </w:r>
    </w:p>
    <w:p w14:paraId="51421A25" w14:textId="77777777" w:rsidR="00800AD8" w:rsidRDefault="00800AD8" w:rsidP="008E415E">
      <w:pPr>
        <w:pStyle w:val="InterlineTransNoFree"/>
        <w:tabs>
          <w:tab w:val="left" w:pos="1142"/>
          <w:tab w:val="left" w:pos="3191"/>
          <w:tab w:val="left" w:pos="4175"/>
          <w:tab w:val="left" w:pos="4829"/>
          <w:tab w:val="left" w:pos="5483"/>
          <w:tab w:val="left" w:pos="6677"/>
          <w:tab w:val="left" w:pos="7181"/>
        </w:tabs>
      </w:pPr>
      <w:r>
        <w:tab/>
        <w:t>even</w:t>
      </w:r>
      <w:r>
        <w:tab/>
      </w:r>
      <w:r>
        <w:rPr>
          <w:smallCaps/>
        </w:rPr>
        <w:t>stat</w:t>
      </w:r>
      <w:r>
        <w:t>-be.thus-indeed</w:t>
      </w:r>
      <w:r>
        <w:tab/>
        <w:t>far-</w:t>
      </w:r>
      <w:r>
        <w:rPr>
          <w:smallCaps/>
        </w:rPr>
        <w:t>nom</w:t>
      </w:r>
      <w:r>
        <w:tab/>
        <w:t>when</w:t>
      </w:r>
      <w:r>
        <w:tab/>
        <w:t>reach</w:t>
      </w:r>
      <w:r>
        <w:tab/>
        <w:t>that-indeed</w:t>
      </w:r>
      <w:r>
        <w:tab/>
      </w:r>
      <w:r>
        <w:rPr>
          <w:smallCaps/>
        </w:rPr>
        <w:t>obl</w:t>
      </w:r>
      <w:r w:rsidR="008E415E">
        <w:tab/>
        <w:t>my</w:t>
      </w:r>
    </w:p>
    <w:p w14:paraId="6FF1E60A" w14:textId="77777777" w:rsidR="00800AD8" w:rsidRDefault="00800AD8" w:rsidP="008E415E">
      <w:pPr>
        <w:pStyle w:val="InterlineText"/>
        <w:tabs>
          <w:tab w:val="left" w:pos="533"/>
          <w:tab w:val="left" w:pos="2372"/>
          <w:tab w:val="left" w:pos="3086"/>
          <w:tab w:val="left" w:pos="3725"/>
        </w:tabs>
      </w:pPr>
      <w:r>
        <w:tab/>
        <w:t>sisazuan,</w:t>
      </w:r>
      <w:r>
        <w:tab/>
        <w:t>tjara</w:t>
      </w:r>
      <w:r>
        <w:tab/>
        <w:t>vaik</w:t>
      </w:r>
      <w:r>
        <w:tab/>
        <w:t>aken.</w:t>
      </w:r>
    </w:p>
    <w:p w14:paraId="2E12FD5A" w14:textId="77777777" w:rsidR="00800AD8" w:rsidRDefault="00800AD8" w:rsidP="008E415E">
      <w:pPr>
        <w:pStyle w:val="InterlineGlossWithTrans"/>
        <w:tabs>
          <w:tab w:val="left" w:pos="533"/>
          <w:tab w:val="left" w:pos="2372"/>
          <w:tab w:val="left" w:pos="3086"/>
          <w:tab w:val="left" w:pos="3725"/>
        </w:tabs>
      </w:pPr>
      <w:r>
        <w:tab/>
        <w:t>si-sa-zua-an</w:t>
      </w:r>
      <w:r>
        <w:tab/>
        <w:t>tjara</w:t>
      </w:r>
      <w:r>
        <w:tab/>
        <w:t>vaik</w:t>
      </w:r>
      <w:r>
        <w:tab/>
        <w:t>aken</w:t>
      </w:r>
    </w:p>
    <w:p w14:paraId="298E38F1" w14:textId="77777777" w:rsidR="00800AD8" w:rsidRDefault="00800AD8" w:rsidP="008E415E">
      <w:pPr>
        <w:pStyle w:val="InterlineTrans"/>
        <w:tabs>
          <w:tab w:val="left" w:pos="533"/>
          <w:tab w:val="left" w:pos="2372"/>
          <w:tab w:val="left" w:pos="3086"/>
          <w:tab w:val="left" w:pos="3725"/>
        </w:tabs>
      </w:pPr>
      <w:r>
        <w:tab/>
      </w:r>
      <w:r>
        <w:rPr>
          <w:smallCaps/>
        </w:rPr>
        <w:t>past</w:t>
      </w:r>
      <w:r>
        <w:t>-go-that-</w:t>
      </w:r>
      <w:r>
        <w:rPr>
          <w:smallCaps/>
        </w:rPr>
        <w:t>nom</w:t>
      </w:r>
      <w:r>
        <w:tab/>
        <w:t>surely</w:t>
      </w:r>
      <w:r>
        <w:tab/>
        <w:t>leave</w:t>
      </w:r>
      <w:r>
        <w:tab/>
      </w:r>
      <w:r w:rsidR="000D5EFB" w:rsidRPr="000D5EFB">
        <w:rPr>
          <w:smallCaps/>
        </w:rPr>
        <w:t>f.I</w:t>
      </w:r>
    </w:p>
    <w:p w14:paraId="502B47D2" w14:textId="77777777" w:rsidR="00800AD8" w:rsidRDefault="00800AD8" w:rsidP="008E415E">
      <w:pPr>
        <w:pStyle w:val="InterlineFree"/>
      </w:pPr>
      <w:r>
        <w:t>However far it was, when the time came for me to go I always went.</w:t>
      </w:r>
    </w:p>
    <w:p w14:paraId="276F2E10" w14:textId="77777777" w:rsidR="00800AD8" w:rsidRDefault="008F6BB9" w:rsidP="008E415E">
      <w:pPr>
        <w:pStyle w:val="InterlineText"/>
        <w:tabs>
          <w:tab w:val="left" w:pos="533"/>
          <w:tab w:val="left" w:pos="1187"/>
          <w:tab w:val="left" w:pos="2261"/>
          <w:tab w:val="left" w:pos="2855"/>
          <w:tab w:val="left" w:pos="3359"/>
          <w:tab w:val="left" w:pos="4943"/>
          <w:tab w:val="left" w:pos="6482"/>
          <w:tab w:val="left" w:pos="7076"/>
          <w:tab w:val="left" w:pos="7340"/>
        </w:tabs>
      </w:pPr>
      <w:r w:rsidRPr="003A1D48">
        <w:rPr>
          <w:rStyle w:val="InterlineTextNumChar"/>
        </w:rPr>
        <w:t>094</w:t>
      </w:r>
      <w:r w:rsidR="00800AD8">
        <w:tab/>
        <w:t>nu</w:t>
      </w:r>
      <w:r w:rsidR="00800AD8">
        <w:tab/>
        <w:t>zemuker</w:t>
      </w:r>
      <w:r w:rsidR="00800AD8">
        <w:tab/>
        <w:t>aken</w:t>
      </w:r>
      <w:r w:rsidR="00800AD8">
        <w:tab/>
        <w:t>i</w:t>
      </w:r>
      <w:r w:rsidR="00800AD8">
        <w:tab/>
        <w:t>Makazayazaya,</w:t>
      </w:r>
      <w:r w:rsidR="00800AD8">
        <w:tab/>
        <w:t>puqarut</w:t>
      </w:r>
      <w:r w:rsidR="00800AD8">
        <w:tab/>
        <w:t>aken</w:t>
      </w:r>
      <w:r w:rsidR="00800AD8">
        <w:tab/>
        <w:t>a</w:t>
      </w:r>
      <w:r w:rsidR="008E415E">
        <w:tab/>
        <w:t>maka</w:t>
      </w:r>
    </w:p>
    <w:p w14:paraId="6F46EF6E" w14:textId="77777777" w:rsidR="00800AD8" w:rsidRDefault="00800AD8" w:rsidP="008E415E">
      <w:pPr>
        <w:pStyle w:val="InterlineGlossWithTrans"/>
        <w:tabs>
          <w:tab w:val="left" w:pos="533"/>
          <w:tab w:val="left" w:pos="1187"/>
          <w:tab w:val="left" w:pos="2261"/>
          <w:tab w:val="left" w:pos="2855"/>
          <w:tab w:val="left" w:pos="3359"/>
          <w:tab w:val="left" w:pos="4943"/>
          <w:tab w:val="left" w:pos="6482"/>
          <w:tab w:val="left" w:pos="7076"/>
          <w:tab w:val="left" w:pos="7340"/>
        </w:tabs>
      </w:pPr>
      <w:r>
        <w:tab/>
        <w:t>nu</w:t>
      </w:r>
      <w:r>
        <w:tab/>
        <w:t>em=zuker</w:t>
      </w:r>
      <w:r>
        <w:tab/>
        <w:t>aken</w:t>
      </w:r>
      <w:r>
        <w:tab/>
        <w:t>i</w:t>
      </w:r>
      <w:r>
        <w:tab/>
        <w:t>Makazayazaya</w:t>
      </w:r>
      <w:r>
        <w:tab/>
        <w:t>pu-qarut</w:t>
      </w:r>
      <w:r>
        <w:tab/>
        <w:t>aken</w:t>
      </w:r>
      <w:r>
        <w:tab/>
        <w:t>a</w:t>
      </w:r>
      <w:r w:rsidR="008E415E">
        <w:tab/>
        <w:t>maka</w:t>
      </w:r>
    </w:p>
    <w:p w14:paraId="0F5C4414" w14:textId="77777777" w:rsidR="00800AD8" w:rsidRDefault="00800AD8" w:rsidP="008E415E">
      <w:pPr>
        <w:pStyle w:val="InterlineTransNoFree"/>
        <w:tabs>
          <w:tab w:val="left" w:pos="1187"/>
          <w:tab w:val="left" w:pos="2261"/>
          <w:tab w:val="left" w:pos="2855"/>
          <w:tab w:val="left" w:pos="3359"/>
          <w:tab w:val="left" w:pos="4943"/>
          <w:tab w:val="left" w:pos="6482"/>
          <w:tab w:val="left" w:pos="7076"/>
          <w:tab w:val="left" w:pos="7340"/>
        </w:tabs>
        <w:rPr>
          <w:smallCaps/>
        </w:rPr>
      </w:pPr>
      <w:r>
        <w:tab/>
        <w:t>when</w:t>
      </w:r>
      <w:r>
        <w:tab/>
      </w:r>
      <w:r>
        <w:rPr>
          <w:smallCaps/>
        </w:rPr>
        <w:t>af</w:t>
      </w:r>
      <w:r>
        <w:t>=arrive</w:t>
      </w:r>
      <w:r>
        <w:tab/>
      </w:r>
      <w:r w:rsidR="000D5EFB" w:rsidRPr="000D5EFB">
        <w:rPr>
          <w:smallCaps/>
        </w:rPr>
        <w:t>f.I</w:t>
      </w:r>
      <w:r>
        <w:tab/>
      </w:r>
      <w:r>
        <w:rPr>
          <w:smallCaps/>
        </w:rPr>
        <w:t>loc</w:t>
      </w:r>
      <w:r>
        <w:tab/>
        <w:t>(place)</w:t>
      </w:r>
      <w:r>
        <w:tab/>
        <w:t>have-distribute</w:t>
      </w:r>
      <w:r>
        <w:tab/>
      </w:r>
      <w:r w:rsidR="000D5EFB" w:rsidRPr="000D5EFB">
        <w:rPr>
          <w:smallCaps/>
        </w:rPr>
        <w:t>f.I</w:t>
      </w:r>
      <w:r>
        <w:rPr>
          <w:smallCaps/>
        </w:rPr>
        <w:tab/>
        <w:t>c</w:t>
      </w:r>
      <w:r w:rsidR="008E415E">
        <w:tab/>
        <w:t>via</w:t>
      </w:r>
    </w:p>
    <w:p w14:paraId="61AC6325" w14:textId="77777777" w:rsidR="00800AD8" w:rsidRDefault="00800AD8" w:rsidP="0045741A">
      <w:pPr>
        <w:pStyle w:val="InterlineText"/>
        <w:tabs>
          <w:tab w:val="left" w:pos="533"/>
          <w:tab w:val="left" w:pos="2252"/>
          <w:tab w:val="left" w:pos="2516"/>
          <w:tab w:val="left" w:pos="3905"/>
          <w:tab w:val="left" w:pos="4409"/>
          <w:tab w:val="left" w:pos="5168"/>
          <w:tab w:val="left" w:pos="5987"/>
          <w:tab w:val="left" w:pos="6476"/>
          <w:tab w:val="left" w:pos="7865"/>
        </w:tabs>
      </w:pPr>
      <w:r>
        <w:tab/>
        <w:t>pu÷ipungan</w:t>
      </w:r>
      <w:r>
        <w:tab/>
        <w:t>a</w:t>
      </w:r>
      <w:r>
        <w:tab/>
        <w:t>pasemalaw</w:t>
      </w:r>
      <w:r>
        <w:tab/>
        <w:t>tua</w:t>
      </w:r>
      <w:r>
        <w:tab/>
        <w:t>taizin:</w:t>
      </w:r>
      <w:r>
        <w:tab/>
        <w:t>“sinsi,</w:t>
      </w:r>
      <w:r>
        <w:tab/>
        <w:t>uri</w:t>
      </w:r>
      <w:r w:rsidR="0045741A">
        <w:tab/>
        <w:t>pasemalaw</w:t>
      </w:r>
      <w:r w:rsidR="0045741A">
        <w:tab/>
        <w:t>aken</w:t>
      </w:r>
    </w:p>
    <w:p w14:paraId="2D645EE8" w14:textId="77777777" w:rsidR="00800AD8" w:rsidRDefault="00800AD8" w:rsidP="0045741A">
      <w:pPr>
        <w:pStyle w:val="InterlineGlossWithTrans"/>
        <w:tabs>
          <w:tab w:val="left" w:pos="533"/>
          <w:tab w:val="left" w:pos="2252"/>
          <w:tab w:val="left" w:pos="2516"/>
          <w:tab w:val="left" w:pos="3905"/>
          <w:tab w:val="left" w:pos="4409"/>
          <w:tab w:val="left" w:pos="5168"/>
          <w:tab w:val="left" w:pos="5987"/>
          <w:tab w:val="left" w:pos="6476"/>
          <w:tab w:val="left" w:pos="7865"/>
        </w:tabs>
      </w:pPr>
      <w:r>
        <w:tab/>
        <w:t>pu-÷ipung-an</w:t>
      </w:r>
      <w:r>
        <w:tab/>
        <w:t>a</w:t>
      </w:r>
      <w:r>
        <w:tab/>
        <w:t>pa-em=salaw</w:t>
      </w:r>
      <w:r>
        <w:tab/>
        <w:t>tua</w:t>
      </w:r>
      <w:r>
        <w:tab/>
        <w:t>taizin</w:t>
      </w:r>
      <w:r>
        <w:tab/>
        <w:t>sinsi</w:t>
      </w:r>
      <w:r>
        <w:tab/>
        <w:t>uri</w:t>
      </w:r>
      <w:r w:rsidR="0045741A">
        <w:tab/>
        <w:t>pa-em=salaw</w:t>
      </w:r>
      <w:r w:rsidR="0045741A">
        <w:tab/>
        <w:t>aken</w:t>
      </w:r>
    </w:p>
    <w:p w14:paraId="7E99A34C" w14:textId="77777777" w:rsidR="00800AD8" w:rsidRDefault="00800AD8" w:rsidP="0045741A">
      <w:pPr>
        <w:pStyle w:val="InterlineTransNoFree"/>
        <w:tabs>
          <w:tab w:val="left" w:pos="2252"/>
          <w:tab w:val="left" w:pos="2516"/>
          <w:tab w:val="left" w:pos="3905"/>
          <w:tab w:val="left" w:pos="4409"/>
          <w:tab w:val="left" w:pos="5168"/>
          <w:tab w:val="left" w:pos="5987"/>
          <w:tab w:val="left" w:pos="6476"/>
          <w:tab w:val="left" w:pos="7865"/>
        </w:tabs>
      </w:pPr>
      <w:r>
        <w:tab/>
        <w:t>have-Japan-</w:t>
      </w:r>
      <w:r>
        <w:rPr>
          <w:smallCaps/>
        </w:rPr>
        <w:t>nom</w:t>
      </w:r>
      <w:r>
        <w:rPr>
          <w:smallCaps/>
        </w:rPr>
        <w:tab/>
        <w:t>c</w:t>
      </w:r>
      <w:r>
        <w:rPr>
          <w:smallCaps/>
        </w:rPr>
        <w:tab/>
      </w:r>
      <w:r>
        <w:t>cause-</w:t>
      </w:r>
      <w:r>
        <w:rPr>
          <w:smallCaps/>
        </w:rPr>
        <w:t>af</w:t>
      </w:r>
      <w:r>
        <w:t>=tell</w:t>
      </w:r>
      <w:r>
        <w:tab/>
      </w:r>
      <w:r>
        <w:rPr>
          <w:smallCaps/>
        </w:rPr>
        <w:t>obl</w:t>
      </w:r>
      <w:r>
        <w:tab/>
        <w:t>officer</w:t>
      </w:r>
      <w:r>
        <w:tab/>
        <w:t>teacher</w:t>
      </w:r>
      <w:r>
        <w:tab/>
        <w:t>will</w:t>
      </w:r>
      <w:r w:rsidR="0045741A">
        <w:tab/>
        <w:t>cause-</w:t>
      </w:r>
      <w:r w:rsidR="0045741A">
        <w:rPr>
          <w:smallCaps/>
        </w:rPr>
        <w:t>af</w:t>
      </w:r>
      <w:r w:rsidR="0045741A">
        <w:t>=tell</w:t>
      </w:r>
      <w:r w:rsidR="0045741A">
        <w:tab/>
      </w:r>
      <w:r w:rsidR="0045741A" w:rsidRPr="000D5EFB">
        <w:rPr>
          <w:smallCaps/>
        </w:rPr>
        <w:t>f.I</w:t>
      </w:r>
    </w:p>
    <w:p w14:paraId="671AA394" w14:textId="77777777" w:rsidR="00800AD8" w:rsidRDefault="00800AD8" w:rsidP="0045741A">
      <w:pPr>
        <w:pStyle w:val="InterlineText"/>
        <w:tabs>
          <w:tab w:val="left" w:pos="533"/>
          <w:tab w:val="left" w:pos="1037"/>
          <w:tab w:val="left" w:pos="1826"/>
          <w:tab w:val="left" w:pos="2315"/>
        </w:tabs>
      </w:pPr>
      <w:r>
        <w:tab/>
        <w:t>tua</w:t>
      </w:r>
      <w:r>
        <w:tab/>
        <w:t>kai</w:t>
      </w:r>
      <w:r>
        <w:tab/>
        <w:t>nua</w:t>
      </w:r>
      <w:r>
        <w:tab/>
        <w:t>Tsemas.”</w:t>
      </w:r>
    </w:p>
    <w:p w14:paraId="0402401B" w14:textId="77777777" w:rsidR="00800AD8" w:rsidRDefault="00800AD8" w:rsidP="0045741A">
      <w:pPr>
        <w:pStyle w:val="InterlineGlossWithTrans"/>
        <w:tabs>
          <w:tab w:val="left" w:pos="533"/>
          <w:tab w:val="left" w:pos="1037"/>
          <w:tab w:val="left" w:pos="1826"/>
          <w:tab w:val="left" w:pos="2315"/>
        </w:tabs>
      </w:pPr>
      <w:r>
        <w:tab/>
        <w:t>tua</w:t>
      </w:r>
      <w:r>
        <w:tab/>
        <w:t>kai</w:t>
      </w:r>
      <w:r>
        <w:tab/>
        <w:t>nua</w:t>
      </w:r>
      <w:r>
        <w:tab/>
        <w:t>Tsemas</w:t>
      </w:r>
    </w:p>
    <w:p w14:paraId="65620F64" w14:textId="77777777" w:rsidR="00800AD8" w:rsidRDefault="00800AD8" w:rsidP="0045741A">
      <w:pPr>
        <w:pStyle w:val="InterlineTrans"/>
        <w:tabs>
          <w:tab w:val="left" w:pos="533"/>
          <w:tab w:val="left" w:pos="1037"/>
          <w:tab w:val="left" w:pos="1826"/>
          <w:tab w:val="left" w:pos="2315"/>
        </w:tabs>
      </w:pPr>
      <w:r>
        <w:tab/>
      </w:r>
      <w:r>
        <w:rPr>
          <w:smallCaps/>
        </w:rPr>
        <w:t>obl</w:t>
      </w:r>
      <w:r>
        <w:tab/>
        <w:t>speech</w:t>
      </w:r>
      <w:r>
        <w:tab/>
        <w:t>of</w:t>
      </w:r>
      <w:r>
        <w:tab/>
        <w:t>God</w:t>
      </w:r>
    </w:p>
    <w:p w14:paraId="7DF56962" w14:textId="77777777" w:rsidR="00800AD8" w:rsidRDefault="00800AD8">
      <w:pPr>
        <w:pStyle w:val="InterlineFree"/>
      </w:pPr>
      <w:r>
        <w:t>When I arrived in Makazayazaya I went straight round to the police station to tell the officer: “Sir, I’m going to preach</w:t>
      </w:r>
      <w:r w:rsidR="0045741A">
        <w:t xml:space="preserve"> the word of God.”</w:t>
      </w:r>
    </w:p>
    <w:p w14:paraId="4AD8D0AF" w14:textId="77777777" w:rsidR="00800AD8" w:rsidRDefault="008F6BB9" w:rsidP="0045741A">
      <w:pPr>
        <w:pStyle w:val="InterlineText"/>
        <w:tabs>
          <w:tab w:val="left" w:pos="533"/>
          <w:tab w:val="left" w:pos="1397"/>
          <w:tab w:val="left" w:pos="1661"/>
          <w:tab w:val="left" w:pos="2495"/>
          <w:tab w:val="left" w:pos="3194"/>
          <w:tab w:val="left" w:pos="3458"/>
          <w:tab w:val="left" w:pos="4412"/>
        </w:tabs>
      </w:pPr>
      <w:r w:rsidRPr="003A1D48">
        <w:rPr>
          <w:rStyle w:val="InterlineTextNumChar"/>
        </w:rPr>
        <w:t>095</w:t>
      </w:r>
      <w:r w:rsidR="00800AD8">
        <w:tab/>
        <w:t>“ainu</w:t>
      </w:r>
      <w:r w:rsidR="00800AD8">
        <w:tab/>
        <w:t>a</w:t>
      </w:r>
      <w:r w:rsidR="00800AD8">
        <w:tab/>
        <w:t>su</w:t>
      </w:r>
      <w:r w:rsidR="00800AD8">
        <w:tab/>
        <w:t>vetsik</w:t>
      </w:r>
      <w:r w:rsidR="00800AD8">
        <w:tab/>
        <w:t>a</w:t>
      </w:r>
      <w:r w:rsidR="00800AD8">
        <w:tab/>
        <w:t>kemasi</w:t>
      </w:r>
      <w:r w:rsidR="00800AD8">
        <w:tab/>
        <w:t>Alikang?</w:t>
      </w:r>
    </w:p>
    <w:p w14:paraId="7ACA9B9E" w14:textId="77777777" w:rsidR="00800AD8" w:rsidRDefault="00800AD8" w:rsidP="0045741A">
      <w:pPr>
        <w:pStyle w:val="InterlineGlossWithTrans"/>
        <w:tabs>
          <w:tab w:val="left" w:pos="533"/>
          <w:tab w:val="left" w:pos="1397"/>
          <w:tab w:val="left" w:pos="1661"/>
          <w:tab w:val="left" w:pos="2495"/>
          <w:tab w:val="left" w:pos="3194"/>
          <w:tab w:val="left" w:pos="3458"/>
          <w:tab w:val="left" w:pos="4412"/>
        </w:tabs>
      </w:pPr>
      <w:r>
        <w:tab/>
        <w:t>a-inu</w:t>
      </w:r>
      <w:r>
        <w:tab/>
        <w:t>a</w:t>
      </w:r>
      <w:r>
        <w:tab/>
        <w:t>su</w:t>
      </w:r>
      <w:r>
        <w:tab/>
        <w:t>vetsik</w:t>
      </w:r>
      <w:r>
        <w:tab/>
        <w:t>a</w:t>
      </w:r>
      <w:r>
        <w:tab/>
        <w:t>em=kasi</w:t>
      </w:r>
      <w:r>
        <w:tab/>
        <w:t>Alikang</w:t>
      </w:r>
    </w:p>
    <w:p w14:paraId="49C0F8A1" w14:textId="77777777" w:rsidR="00800AD8" w:rsidRDefault="00800AD8" w:rsidP="0045741A">
      <w:pPr>
        <w:pStyle w:val="InterlineTrans"/>
        <w:tabs>
          <w:tab w:val="left" w:pos="533"/>
          <w:tab w:val="left" w:pos="1397"/>
          <w:tab w:val="left" w:pos="1661"/>
          <w:tab w:val="left" w:pos="2495"/>
          <w:tab w:val="left" w:pos="3194"/>
          <w:tab w:val="left" w:pos="3458"/>
          <w:tab w:val="left" w:pos="4412"/>
        </w:tabs>
      </w:pPr>
      <w:r>
        <w:tab/>
        <w:t>?-where</w:t>
      </w:r>
      <w:r>
        <w:rPr>
          <w:smallCaps/>
        </w:rPr>
        <w:tab/>
        <w:t>c</w:t>
      </w:r>
      <w:r>
        <w:rPr>
          <w:smallCaps/>
        </w:rPr>
        <w:tab/>
      </w:r>
      <w:r>
        <w:t>your(</w:t>
      </w:r>
      <w:r>
        <w:rPr>
          <w:smallCaps/>
        </w:rPr>
        <w:t>s</w:t>
      </w:r>
      <w:r>
        <w:t>)</w:t>
      </w:r>
      <w:r>
        <w:tab/>
        <w:t>mark</w:t>
      </w:r>
      <w:r>
        <w:rPr>
          <w:smallCaps/>
        </w:rPr>
        <w:tab/>
        <w:t>c</w:t>
      </w:r>
      <w:r>
        <w:rPr>
          <w:smallCaps/>
        </w:rPr>
        <w:tab/>
        <w:t>af</w:t>
      </w:r>
      <w:r>
        <w:t>=from</w:t>
      </w:r>
      <w:r>
        <w:tab/>
        <w:t>(place)</w:t>
      </w:r>
    </w:p>
    <w:p w14:paraId="0B0F18A0" w14:textId="77777777" w:rsidR="00800AD8" w:rsidRDefault="00800AD8">
      <w:pPr>
        <w:pStyle w:val="InterlineFree"/>
      </w:pPr>
      <w:r>
        <w:t>“Where is your permit from the Alikang police station?</w:t>
      </w:r>
    </w:p>
    <w:p w14:paraId="5D306753" w14:textId="77777777" w:rsidR="00800AD8" w:rsidRDefault="008F6BB9" w:rsidP="0045741A">
      <w:pPr>
        <w:pStyle w:val="InterlineText"/>
        <w:tabs>
          <w:tab w:val="left" w:pos="533"/>
          <w:tab w:val="left" w:pos="1127"/>
          <w:tab w:val="left" w:pos="1886"/>
          <w:tab w:val="left" w:pos="2810"/>
          <w:tab w:val="left" w:pos="3584"/>
        </w:tabs>
      </w:pPr>
      <w:r w:rsidRPr="003A1D48">
        <w:rPr>
          <w:rStyle w:val="InterlineTextNumChar"/>
        </w:rPr>
        <w:t>096</w:t>
      </w:r>
      <w:r w:rsidR="00800AD8">
        <w:tab/>
        <w:t>kasi</w:t>
      </w:r>
      <w:r w:rsidR="00800AD8">
        <w:tab/>
        <w:t>gaku</w:t>
      </w:r>
      <w:r w:rsidR="00800AD8">
        <w:tab/>
        <w:t>sun?”</w:t>
      </w:r>
      <w:r w:rsidR="00800AD8">
        <w:tab/>
        <w:t>ayain</w:t>
      </w:r>
      <w:r w:rsidR="00800AD8">
        <w:tab/>
        <w:t>aken.</w:t>
      </w:r>
    </w:p>
    <w:p w14:paraId="24F8B3A5" w14:textId="77777777" w:rsidR="00800AD8" w:rsidRDefault="00800AD8" w:rsidP="0045741A">
      <w:pPr>
        <w:pStyle w:val="InterlineGlossWithTrans"/>
        <w:tabs>
          <w:tab w:val="left" w:pos="533"/>
          <w:tab w:val="left" w:pos="1127"/>
          <w:tab w:val="left" w:pos="1886"/>
          <w:tab w:val="left" w:pos="2810"/>
          <w:tab w:val="left" w:pos="3584"/>
        </w:tabs>
      </w:pPr>
      <w:r>
        <w:tab/>
        <w:t>kasi</w:t>
      </w:r>
      <w:r>
        <w:tab/>
        <w:t>gaku</w:t>
      </w:r>
      <w:r>
        <w:tab/>
        <w:t>sun</w:t>
      </w:r>
      <w:r>
        <w:tab/>
        <w:t>aya-en</w:t>
      </w:r>
      <w:r>
        <w:tab/>
        <w:t>aken</w:t>
      </w:r>
    </w:p>
    <w:p w14:paraId="74108845" w14:textId="77777777" w:rsidR="00800AD8" w:rsidRDefault="00800AD8" w:rsidP="0045741A">
      <w:pPr>
        <w:pStyle w:val="InterlineTrans"/>
        <w:tabs>
          <w:tab w:val="left" w:pos="533"/>
          <w:tab w:val="left" w:pos="1127"/>
          <w:tab w:val="left" w:pos="1886"/>
          <w:tab w:val="left" w:pos="2810"/>
          <w:tab w:val="left" w:pos="3584"/>
        </w:tabs>
      </w:pPr>
      <w:r>
        <w:tab/>
        <w:t>from</w:t>
      </w:r>
      <w:r>
        <w:tab/>
        <w:t>school</w:t>
      </w:r>
      <w:r>
        <w:tab/>
      </w:r>
      <w:r>
        <w:rPr>
          <w:smallCaps/>
        </w:rPr>
        <w:t>f.</w:t>
      </w:r>
      <w:r>
        <w:t>you(</w:t>
      </w:r>
      <w:r>
        <w:rPr>
          <w:smallCaps/>
        </w:rPr>
        <w:t>s</w:t>
      </w:r>
      <w:r>
        <w:t>)</w:t>
      </w:r>
      <w:r>
        <w:tab/>
        <w:t>say-</w:t>
      </w:r>
      <w:r>
        <w:rPr>
          <w:smallCaps/>
        </w:rPr>
        <w:t>pf</w:t>
      </w:r>
      <w:r>
        <w:tab/>
      </w:r>
      <w:r w:rsidR="000D5EFB" w:rsidRPr="000D5EFB">
        <w:rPr>
          <w:smallCaps/>
        </w:rPr>
        <w:t>f.I</w:t>
      </w:r>
    </w:p>
    <w:p w14:paraId="3948BC46" w14:textId="77777777" w:rsidR="00800AD8" w:rsidRDefault="00800AD8">
      <w:pPr>
        <w:pStyle w:val="InterlineFree"/>
      </w:pPr>
      <w:r>
        <w:t>Are you a (?Bible school) graduate?” said the officer</w:t>
      </w:r>
      <w:r w:rsidR="0045741A">
        <w:t xml:space="preserve"> to me</w:t>
      </w:r>
      <w:r>
        <w:t>.</w:t>
      </w:r>
    </w:p>
    <w:p w14:paraId="366B90FD" w14:textId="77777777" w:rsidR="00800AD8" w:rsidRDefault="008F6BB9" w:rsidP="0045741A">
      <w:pPr>
        <w:pStyle w:val="InterlineText"/>
        <w:tabs>
          <w:tab w:val="left" w:pos="533"/>
          <w:tab w:val="left" w:pos="1142"/>
          <w:tab w:val="left" w:pos="1586"/>
          <w:tab w:val="left" w:pos="2810"/>
          <w:tab w:val="left" w:pos="4169"/>
        </w:tabs>
      </w:pPr>
      <w:r w:rsidRPr="003A1D48">
        <w:rPr>
          <w:rStyle w:val="InterlineTextNumChar"/>
        </w:rPr>
        <w:t>097</w:t>
      </w:r>
      <w:r w:rsidR="00800AD8">
        <w:tab/>
        <w:t>nuka</w:t>
      </w:r>
      <w:r w:rsidR="00800AD8">
        <w:tab/>
        <w:t>ika</w:t>
      </w:r>
      <w:r w:rsidR="00800AD8">
        <w:tab/>
        <w:t>nemanema</w:t>
      </w:r>
      <w:r w:rsidR="00800AD8">
        <w:tab/>
        <w:t>siqaqivu</w:t>
      </w:r>
      <w:r w:rsidR="00800AD8">
        <w:tab/>
        <w:t>tjanuaken.</w:t>
      </w:r>
    </w:p>
    <w:p w14:paraId="57A5FF4B" w14:textId="77777777" w:rsidR="00800AD8" w:rsidRDefault="00800AD8" w:rsidP="0045741A">
      <w:pPr>
        <w:pStyle w:val="InterlineGlossWithTrans"/>
        <w:tabs>
          <w:tab w:val="left" w:pos="533"/>
          <w:tab w:val="left" w:pos="1142"/>
          <w:tab w:val="left" w:pos="1586"/>
          <w:tab w:val="left" w:pos="2810"/>
          <w:tab w:val="left" w:pos="4169"/>
        </w:tabs>
      </w:pPr>
      <w:r>
        <w:tab/>
        <w:t>nuka</w:t>
      </w:r>
      <w:r>
        <w:tab/>
        <w:t>ika</w:t>
      </w:r>
      <w:r>
        <w:tab/>
        <w:t>nema-nema</w:t>
      </w:r>
      <w:r>
        <w:tab/>
        <w:t>si-qa-qivu</w:t>
      </w:r>
      <w:r>
        <w:tab/>
        <w:t>tjanu-aken</w:t>
      </w:r>
    </w:p>
    <w:p w14:paraId="163FC1BB" w14:textId="77777777" w:rsidR="00800AD8" w:rsidRDefault="00800AD8" w:rsidP="0045741A">
      <w:pPr>
        <w:pStyle w:val="InterlineTrans"/>
        <w:tabs>
          <w:tab w:val="left" w:pos="533"/>
          <w:tab w:val="left" w:pos="1142"/>
          <w:tab w:val="left" w:pos="1586"/>
          <w:tab w:val="left" w:pos="2810"/>
          <w:tab w:val="left" w:pos="4169"/>
        </w:tabs>
      </w:pPr>
      <w:r>
        <w:tab/>
        <w:t>even</w:t>
      </w:r>
      <w:r>
        <w:tab/>
        <w:t>not</w:t>
      </w:r>
      <w:r>
        <w:tab/>
      </w:r>
      <w:r>
        <w:rPr>
          <w:smallCaps/>
        </w:rPr>
        <w:t>red</w:t>
      </w:r>
      <w:r>
        <w:t>-what</w:t>
      </w:r>
      <w:r>
        <w:tab/>
      </w:r>
      <w:r>
        <w:rPr>
          <w:smallCaps/>
        </w:rPr>
        <w:t>if</w:t>
      </w:r>
      <w:r>
        <w:t>-</w:t>
      </w:r>
      <w:r>
        <w:rPr>
          <w:smallCaps/>
        </w:rPr>
        <w:t>red</w:t>
      </w:r>
      <w:r>
        <w:t>-speak</w:t>
      </w:r>
      <w:r>
        <w:tab/>
      </w:r>
      <w:r>
        <w:rPr>
          <w:smallCaps/>
        </w:rPr>
        <w:t>obl</w:t>
      </w:r>
      <w:r>
        <w:t>-I</w:t>
      </w:r>
    </w:p>
    <w:p w14:paraId="26F7E27A" w14:textId="77777777" w:rsidR="00800AD8" w:rsidRDefault="00800AD8">
      <w:pPr>
        <w:pStyle w:val="InterlineFree"/>
      </w:pPr>
      <w:r>
        <w:t>That was said to me without any reason.</w:t>
      </w:r>
    </w:p>
    <w:p w14:paraId="0EB81700" w14:textId="77777777" w:rsidR="00800AD8" w:rsidRDefault="008F6BB9" w:rsidP="00F902D5">
      <w:pPr>
        <w:pStyle w:val="InterlineText"/>
        <w:tabs>
          <w:tab w:val="left" w:pos="533"/>
          <w:tab w:val="left" w:pos="1232"/>
          <w:tab w:val="left" w:pos="1676"/>
          <w:tab w:val="left" w:pos="2270"/>
          <w:tab w:val="left" w:pos="2534"/>
          <w:tab w:val="left" w:pos="4223"/>
          <w:tab w:val="left" w:pos="4727"/>
        </w:tabs>
      </w:pPr>
      <w:r w:rsidRPr="003A1D48">
        <w:rPr>
          <w:rStyle w:val="InterlineTextNumChar"/>
        </w:rPr>
        <w:lastRenderedPageBreak/>
        <w:t>098</w:t>
      </w:r>
      <w:r w:rsidR="00800AD8">
        <w:tab/>
        <w:t>îakua</w:t>
      </w:r>
      <w:r w:rsidR="00800AD8">
        <w:tab/>
        <w:t>ika</w:t>
      </w:r>
      <w:r w:rsidR="00800AD8">
        <w:tab/>
        <w:t>ken</w:t>
      </w:r>
      <w:r w:rsidR="00800AD8">
        <w:tab/>
        <w:t>a</w:t>
      </w:r>
      <w:r w:rsidR="00800AD8">
        <w:tab/>
        <w:t>natemvela</w:t>
      </w:r>
      <w:r w:rsidR="00800AD8">
        <w:tab/>
        <w:t>tua</w:t>
      </w:r>
      <w:r w:rsidR="00800AD8">
        <w:tab/>
        <w:t>nemanema.</w:t>
      </w:r>
    </w:p>
    <w:p w14:paraId="475702B6" w14:textId="77777777" w:rsidR="00800AD8" w:rsidRDefault="00800AD8" w:rsidP="00F902D5">
      <w:pPr>
        <w:pStyle w:val="InterlineGlossWithTrans"/>
        <w:tabs>
          <w:tab w:val="left" w:pos="533"/>
          <w:tab w:val="left" w:pos="1232"/>
          <w:tab w:val="left" w:pos="1676"/>
          <w:tab w:val="left" w:pos="2270"/>
          <w:tab w:val="left" w:pos="2534"/>
          <w:tab w:val="left" w:pos="4223"/>
          <w:tab w:val="left" w:pos="4727"/>
        </w:tabs>
      </w:pPr>
      <w:r>
        <w:tab/>
        <w:t>îakua</w:t>
      </w:r>
      <w:r>
        <w:tab/>
        <w:t>ika</w:t>
      </w:r>
      <w:r>
        <w:tab/>
        <w:t>aken</w:t>
      </w:r>
      <w:r>
        <w:tab/>
        <w:t>a</w:t>
      </w:r>
      <w:r>
        <w:tab/>
        <w:t>na-em=tevela</w:t>
      </w:r>
      <w:r>
        <w:tab/>
        <w:t>tua</w:t>
      </w:r>
      <w:r>
        <w:tab/>
        <w:t>nema-nema</w:t>
      </w:r>
    </w:p>
    <w:p w14:paraId="700FE44B" w14:textId="77777777" w:rsidR="00800AD8" w:rsidRDefault="00800AD8" w:rsidP="00F902D5">
      <w:pPr>
        <w:pStyle w:val="InterlineTransNoFree"/>
        <w:tabs>
          <w:tab w:val="left" w:pos="1232"/>
          <w:tab w:val="left" w:pos="1676"/>
          <w:tab w:val="left" w:pos="2270"/>
          <w:tab w:val="left" w:pos="2534"/>
          <w:tab w:val="left" w:pos="4223"/>
          <w:tab w:val="left" w:pos="4727"/>
          <w:tab w:val="right" w:pos="8787"/>
        </w:tabs>
      </w:pPr>
      <w:r>
        <w:tab/>
        <w:t>but</w:t>
      </w:r>
      <w:r>
        <w:tab/>
        <w:t>not</w:t>
      </w:r>
      <w:r>
        <w:tab/>
      </w:r>
      <w:r w:rsidR="000D5EFB" w:rsidRPr="000D5EFB">
        <w:rPr>
          <w:smallCaps/>
        </w:rPr>
        <w:t>f.I</w:t>
      </w:r>
      <w:r>
        <w:rPr>
          <w:smallCaps/>
        </w:rPr>
        <w:tab/>
        <w:t>c</w:t>
      </w:r>
      <w:r>
        <w:rPr>
          <w:smallCaps/>
        </w:rPr>
        <w:tab/>
        <w:t>past</w:t>
      </w:r>
      <w:r>
        <w:t>-</w:t>
      </w:r>
      <w:r>
        <w:rPr>
          <w:smallCaps/>
        </w:rPr>
        <w:t>af</w:t>
      </w:r>
      <w:r>
        <w:t>=answer</w:t>
      </w:r>
      <w:r>
        <w:tab/>
      </w:r>
      <w:r>
        <w:rPr>
          <w:smallCaps/>
        </w:rPr>
        <w:t>obl</w:t>
      </w:r>
      <w:r>
        <w:tab/>
      </w:r>
      <w:r>
        <w:rPr>
          <w:smallCaps/>
        </w:rPr>
        <w:t>red</w:t>
      </w:r>
      <w:r>
        <w:t>-what</w:t>
      </w:r>
      <w:r w:rsidR="00F902D5">
        <w:tab/>
        <w:t>But I didn’t reply at all.</w:t>
      </w:r>
    </w:p>
    <w:p w14:paraId="2CB60BD5" w14:textId="77777777" w:rsidR="00800AD8" w:rsidRDefault="008F6BB9" w:rsidP="00F902D5">
      <w:pPr>
        <w:pStyle w:val="InterlineText"/>
        <w:tabs>
          <w:tab w:val="left" w:pos="533"/>
          <w:tab w:val="left" w:pos="1457"/>
          <w:tab w:val="left" w:pos="2546"/>
          <w:tab w:val="left" w:pos="3320"/>
        </w:tabs>
      </w:pPr>
      <w:r w:rsidRPr="003A1D48">
        <w:rPr>
          <w:rStyle w:val="InterlineTextNumChar"/>
        </w:rPr>
        <w:t>099</w:t>
      </w:r>
      <w:r w:rsidR="00800AD8">
        <w:tab/>
        <w:t>tuazua</w:t>
      </w:r>
      <w:r w:rsidR="00800AD8">
        <w:tab/>
        <w:t>masulem</w:t>
      </w:r>
      <w:r w:rsidR="00800AD8">
        <w:tab/>
        <w:t>anga,</w:t>
      </w:r>
      <w:r w:rsidR="00800AD8">
        <w:tab/>
        <w:t>qudjaqudjaîan.</w:t>
      </w:r>
    </w:p>
    <w:p w14:paraId="5EF0A426" w14:textId="77777777" w:rsidR="00800AD8" w:rsidRDefault="00800AD8" w:rsidP="00F902D5">
      <w:pPr>
        <w:pStyle w:val="InterlineGlossWithTrans"/>
        <w:tabs>
          <w:tab w:val="left" w:pos="533"/>
          <w:tab w:val="left" w:pos="1457"/>
          <w:tab w:val="left" w:pos="2546"/>
          <w:tab w:val="left" w:pos="3320"/>
        </w:tabs>
      </w:pPr>
      <w:r>
        <w:tab/>
        <w:t>tua-zua</w:t>
      </w:r>
      <w:r>
        <w:tab/>
        <w:t>ma-sulem</w:t>
      </w:r>
      <w:r>
        <w:tab/>
        <w:t>anga</w:t>
      </w:r>
      <w:r>
        <w:tab/>
        <w:t>qudja-qudjaî-an</w:t>
      </w:r>
    </w:p>
    <w:p w14:paraId="50D6215E" w14:textId="77777777" w:rsidR="00800AD8" w:rsidRDefault="00800AD8" w:rsidP="00F902D5">
      <w:pPr>
        <w:pStyle w:val="InterlineTrans"/>
        <w:tabs>
          <w:tab w:val="left" w:pos="533"/>
          <w:tab w:val="left" w:pos="1457"/>
          <w:tab w:val="left" w:pos="2546"/>
          <w:tab w:val="left" w:pos="3320"/>
        </w:tabs>
      </w:pPr>
      <w:r>
        <w:tab/>
      </w:r>
      <w:r>
        <w:rPr>
          <w:smallCaps/>
        </w:rPr>
        <w:t>obl</w:t>
      </w:r>
      <w:r>
        <w:t>-that</w:t>
      </w:r>
      <w:r>
        <w:tab/>
      </w:r>
      <w:r>
        <w:rPr>
          <w:smallCaps/>
        </w:rPr>
        <w:t>stat</w:t>
      </w:r>
      <w:r>
        <w:t>-dark</w:t>
      </w:r>
      <w:r>
        <w:tab/>
        <w:t>indeed</w:t>
      </w:r>
      <w:r>
        <w:tab/>
      </w:r>
      <w:r>
        <w:rPr>
          <w:smallCaps/>
        </w:rPr>
        <w:t>red</w:t>
      </w:r>
      <w:r>
        <w:t>-rain-</w:t>
      </w:r>
      <w:r>
        <w:rPr>
          <w:smallCaps/>
        </w:rPr>
        <w:t>nom</w:t>
      </w:r>
    </w:p>
    <w:p w14:paraId="41CAEBA4" w14:textId="77777777" w:rsidR="00800AD8" w:rsidRDefault="00800AD8">
      <w:pPr>
        <w:pStyle w:val="InterlineFree"/>
      </w:pPr>
      <w:r>
        <w:t>It was getting dark, and it was the rainy season.</w:t>
      </w:r>
    </w:p>
    <w:p w14:paraId="20BEB9E9" w14:textId="77777777" w:rsidR="00800AD8" w:rsidRDefault="008F6BB9" w:rsidP="00F902D5">
      <w:pPr>
        <w:pStyle w:val="InterlineText"/>
        <w:tabs>
          <w:tab w:val="left" w:pos="533"/>
          <w:tab w:val="left" w:pos="2807"/>
          <w:tab w:val="left" w:pos="3401"/>
          <w:tab w:val="left" w:pos="3905"/>
        </w:tabs>
      </w:pPr>
      <w:r w:rsidRPr="003A1D48">
        <w:rPr>
          <w:rStyle w:val="InterlineTextNumChar"/>
        </w:rPr>
        <w:t>100</w:t>
      </w:r>
      <w:r w:rsidR="00800AD8">
        <w:tab/>
        <w:t>masepaqudjaî</w:t>
      </w:r>
      <w:r w:rsidR="00800AD8">
        <w:tab/>
        <w:t>aken</w:t>
      </w:r>
      <w:r w:rsidR="00800AD8">
        <w:tab/>
        <w:t>i</w:t>
      </w:r>
      <w:r w:rsidR="00800AD8">
        <w:tab/>
        <w:t>djalan.</w:t>
      </w:r>
    </w:p>
    <w:p w14:paraId="4FEEF67C" w14:textId="77777777" w:rsidR="00800AD8" w:rsidRDefault="00800AD8" w:rsidP="00F902D5">
      <w:pPr>
        <w:pStyle w:val="InterlineGlossWithTrans"/>
        <w:tabs>
          <w:tab w:val="left" w:pos="533"/>
          <w:tab w:val="left" w:pos="2807"/>
          <w:tab w:val="left" w:pos="3401"/>
          <w:tab w:val="left" w:pos="3905"/>
        </w:tabs>
      </w:pPr>
      <w:r>
        <w:tab/>
        <w:t>ma-se-pa-qudjaî</w:t>
      </w:r>
      <w:r>
        <w:tab/>
        <w:t>aken</w:t>
      </w:r>
      <w:r>
        <w:tab/>
        <w:t>i</w:t>
      </w:r>
      <w:r>
        <w:tab/>
        <w:t>djalan</w:t>
      </w:r>
    </w:p>
    <w:p w14:paraId="1D72E0E5" w14:textId="77777777" w:rsidR="00800AD8" w:rsidRDefault="00800AD8" w:rsidP="00F902D5">
      <w:pPr>
        <w:pStyle w:val="InterlineTransNoFree"/>
        <w:tabs>
          <w:tab w:val="left" w:pos="2807"/>
          <w:tab w:val="left" w:pos="3401"/>
          <w:tab w:val="left" w:pos="3905"/>
          <w:tab w:val="right" w:pos="8787"/>
        </w:tabs>
      </w:pPr>
      <w:r>
        <w:tab/>
      </w:r>
      <w:r>
        <w:rPr>
          <w:smallCaps/>
        </w:rPr>
        <w:t>stat</w:t>
      </w:r>
      <w:r>
        <w:t>-</w:t>
      </w:r>
      <w:r>
        <w:rPr>
          <w:smallCaps/>
        </w:rPr>
        <w:t>invol</w:t>
      </w:r>
      <w:r>
        <w:t>-cause-rain</w:t>
      </w:r>
      <w:r>
        <w:tab/>
      </w:r>
      <w:r w:rsidR="000D5EFB" w:rsidRPr="000D5EFB">
        <w:rPr>
          <w:smallCaps/>
        </w:rPr>
        <w:t>f.I</w:t>
      </w:r>
      <w:r>
        <w:tab/>
      </w:r>
      <w:r>
        <w:rPr>
          <w:smallCaps/>
        </w:rPr>
        <w:t>loc</w:t>
      </w:r>
      <w:r>
        <w:tab/>
        <w:t>road</w:t>
      </w:r>
      <w:r w:rsidR="00F902D5">
        <w:tab/>
        <w:t>I had got rained on on the way.</w:t>
      </w:r>
    </w:p>
    <w:p w14:paraId="5B2A6F9B" w14:textId="77777777" w:rsidR="00F902D5" w:rsidRDefault="008F6BB9" w:rsidP="00F902D5">
      <w:pPr>
        <w:pStyle w:val="InterlineText"/>
        <w:tabs>
          <w:tab w:val="left" w:pos="533"/>
          <w:tab w:val="left" w:pos="1142"/>
          <w:tab w:val="left" w:pos="3191"/>
          <w:tab w:val="left" w:pos="3635"/>
          <w:tab w:val="left" w:pos="4799"/>
          <w:tab w:val="left" w:pos="5738"/>
          <w:tab w:val="left" w:pos="6332"/>
          <w:tab w:val="left" w:pos="6596"/>
          <w:tab w:val="left" w:pos="7355"/>
          <w:tab w:val="left" w:pos="7619"/>
        </w:tabs>
      </w:pPr>
      <w:r w:rsidRPr="003A1D48">
        <w:rPr>
          <w:rStyle w:val="InterlineTextNumChar"/>
        </w:rPr>
        <w:t>101</w:t>
      </w:r>
      <w:r w:rsidR="00800AD8">
        <w:tab/>
        <w:t>nuka</w:t>
      </w:r>
      <w:r w:rsidR="00800AD8">
        <w:tab/>
        <w:t>mayanga</w:t>
      </w:r>
      <w:r w:rsidR="00800AD8">
        <w:tab/>
        <w:t>ku</w:t>
      </w:r>
      <w:r w:rsidR="00800AD8">
        <w:tab/>
        <w:t>îaîeqeran,</w:t>
      </w:r>
      <w:r w:rsidR="00800AD8">
        <w:tab/>
        <w:t>inika</w:t>
      </w:r>
      <w:r w:rsidR="00800AD8">
        <w:tab/>
        <w:t>ken</w:t>
      </w:r>
      <w:r w:rsidR="00800AD8">
        <w:tab/>
        <w:t>a</w:t>
      </w:r>
      <w:r w:rsidR="00F902D5">
        <w:tab/>
        <w:t>sauin</w:t>
      </w:r>
      <w:r w:rsidR="00F902D5">
        <w:tab/>
        <w:t>a</w:t>
      </w:r>
      <w:r w:rsidR="00F902D5">
        <w:tab/>
        <w:t>kirimu.</w:t>
      </w:r>
    </w:p>
    <w:p w14:paraId="060872EA" w14:textId="77777777" w:rsidR="00800AD8" w:rsidRDefault="00800AD8" w:rsidP="00F902D5">
      <w:pPr>
        <w:pStyle w:val="InterlineGlossWithTrans"/>
        <w:tabs>
          <w:tab w:val="left" w:pos="533"/>
          <w:tab w:val="left" w:pos="1142"/>
          <w:tab w:val="left" w:pos="3191"/>
          <w:tab w:val="left" w:pos="3635"/>
          <w:tab w:val="left" w:pos="4799"/>
          <w:tab w:val="left" w:pos="5738"/>
          <w:tab w:val="left" w:pos="6332"/>
          <w:tab w:val="left" w:pos="6596"/>
          <w:tab w:val="left" w:pos="7355"/>
          <w:tab w:val="left" w:pos="7619"/>
        </w:tabs>
      </w:pPr>
      <w:r>
        <w:tab/>
        <w:t>nuka</w:t>
      </w:r>
      <w:r>
        <w:tab/>
        <w:t>ma-aya-anga</w:t>
      </w:r>
      <w:r>
        <w:tab/>
        <w:t>ku</w:t>
      </w:r>
      <w:r>
        <w:tab/>
        <w:t>îaîeqer-an</w:t>
      </w:r>
      <w:r>
        <w:tab/>
        <w:t>ini-ka</w:t>
      </w:r>
      <w:r>
        <w:tab/>
        <w:t>aken</w:t>
      </w:r>
      <w:r>
        <w:tab/>
        <w:t>a</w:t>
      </w:r>
      <w:r w:rsidR="00F902D5">
        <w:tab/>
        <w:t>sau-en</w:t>
      </w:r>
      <w:r w:rsidR="00F902D5">
        <w:tab/>
        <w:t>a</w:t>
      </w:r>
      <w:r w:rsidR="00F902D5">
        <w:tab/>
        <w:t>ki-rimu</w:t>
      </w:r>
    </w:p>
    <w:p w14:paraId="0D2D3A2D" w14:textId="77777777" w:rsidR="00800AD8" w:rsidRDefault="00800AD8" w:rsidP="00F902D5">
      <w:pPr>
        <w:pStyle w:val="InterlineTrans"/>
        <w:tabs>
          <w:tab w:val="left" w:pos="533"/>
          <w:tab w:val="left" w:pos="1142"/>
          <w:tab w:val="left" w:pos="3191"/>
          <w:tab w:val="left" w:pos="3635"/>
          <w:tab w:val="left" w:pos="4799"/>
          <w:tab w:val="left" w:pos="5738"/>
          <w:tab w:val="left" w:pos="6332"/>
          <w:tab w:val="left" w:pos="6596"/>
          <w:tab w:val="left" w:pos="7355"/>
          <w:tab w:val="left" w:pos="7619"/>
        </w:tabs>
        <w:rPr>
          <w:smallCaps/>
        </w:rPr>
      </w:pPr>
      <w:r>
        <w:tab/>
        <w:t>even</w:t>
      </w:r>
      <w:r>
        <w:tab/>
      </w:r>
      <w:r>
        <w:rPr>
          <w:smallCaps/>
        </w:rPr>
        <w:t>stat</w:t>
      </w:r>
      <w:r>
        <w:t>-be.thus-indeed</w:t>
      </w:r>
      <w:r>
        <w:tab/>
        <w:t>my</w:t>
      </w:r>
      <w:r>
        <w:tab/>
        <w:t>cold-</w:t>
      </w:r>
      <w:r>
        <w:rPr>
          <w:smallCaps/>
        </w:rPr>
        <w:t>nom</w:t>
      </w:r>
      <w:r>
        <w:tab/>
        <w:t>not-after</w:t>
      </w:r>
      <w:r>
        <w:tab/>
      </w:r>
      <w:r w:rsidR="000D5EFB" w:rsidRPr="000D5EFB">
        <w:rPr>
          <w:smallCaps/>
        </w:rPr>
        <w:t>f.I</w:t>
      </w:r>
      <w:r>
        <w:rPr>
          <w:smallCaps/>
        </w:rPr>
        <w:tab/>
        <w:t>c</w:t>
      </w:r>
      <w:r w:rsidR="00F902D5">
        <w:tab/>
        <w:t>go-</w:t>
      </w:r>
      <w:r w:rsidR="00F902D5">
        <w:rPr>
          <w:smallCaps/>
        </w:rPr>
        <w:t>pf</w:t>
      </w:r>
      <w:r w:rsidR="00F902D5">
        <w:rPr>
          <w:smallCaps/>
        </w:rPr>
        <w:tab/>
        <w:t>c</w:t>
      </w:r>
      <w:r w:rsidR="00F902D5">
        <w:rPr>
          <w:smallCaps/>
        </w:rPr>
        <w:tab/>
      </w:r>
      <w:r w:rsidR="00F902D5">
        <w:t>do-quick</w:t>
      </w:r>
    </w:p>
    <w:p w14:paraId="1B1D888C" w14:textId="77777777" w:rsidR="00800AD8" w:rsidRDefault="00800AD8" w:rsidP="00A8416B">
      <w:pPr>
        <w:pStyle w:val="InterlineFreeCommentFollows"/>
      </w:pPr>
      <w:r>
        <w:t>Although I was very cold, I wasn’t allowed to go quickly.</w:t>
      </w:r>
    </w:p>
    <w:p w14:paraId="570C1F2D" w14:textId="77777777" w:rsidR="00800AD8" w:rsidRDefault="00A8416B" w:rsidP="00A8416B">
      <w:pPr>
        <w:pStyle w:val="CommentLastWithHalfSpace"/>
      </w:pPr>
      <w:r>
        <w:t>[</w:t>
      </w:r>
      <w:r w:rsidR="00800AD8" w:rsidRPr="00F902D5">
        <w:rPr>
          <w:rStyle w:val="VernacularText"/>
        </w:rPr>
        <w:t>îaîeqeran</w:t>
      </w:r>
      <w:r w:rsidR="00800AD8">
        <w:t xml:space="preserve">: F132 has </w:t>
      </w:r>
      <w:r w:rsidR="00800AD8" w:rsidRPr="00F902D5">
        <w:rPr>
          <w:rStyle w:val="VernacularText"/>
        </w:rPr>
        <w:t>îaîeqel</w:t>
      </w:r>
      <w:r w:rsidR="00800AD8">
        <w:t xml:space="preserve"> </w:t>
      </w:r>
      <w:r w:rsidR="00F902D5">
        <w:t>‘</w:t>
      </w:r>
      <w:r w:rsidR="00800AD8">
        <w:t>cold</w:t>
      </w:r>
      <w:r w:rsidR="00F902D5">
        <w:t>’</w:t>
      </w:r>
      <w:r>
        <w:t>]</w:t>
      </w:r>
    </w:p>
    <w:p w14:paraId="0714E3A8" w14:textId="77777777" w:rsidR="00F902D5" w:rsidRDefault="008F6BB9" w:rsidP="00F902D5">
      <w:pPr>
        <w:pStyle w:val="InterlineText"/>
        <w:tabs>
          <w:tab w:val="left" w:pos="533"/>
          <w:tab w:val="left" w:pos="1142"/>
          <w:tab w:val="left" w:pos="1586"/>
          <w:tab w:val="left" w:pos="2810"/>
          <w:tab w:val="left" w:pos="4169"/>
          <w:tab w:val="left" w:pos="5303"/>
          <w:tab w:val="left" w:pos="5567"/>
        </w:tabs>
      </w:pPr>
      <w:r w:rsidRPr="003A1D48">
        <w:rPr>
          <w:rStyle w:val="InterlineTextNumChar"/>
        </w:rPr>
        <w:t>102</w:t>
      </w:r>
      <w:r w:rsidR="00800AD8">
        <w:tab/>
        <w:t>nuka</w:t>
      </w:r>
      <w:r w:rsidR="00800AD8">
        <w:tab/>
        <w:t>ika</w:t>
      </w:r>
      <w:r w:rsidR="00800AD8">
        <w:tab/>
        <w:t>nemanema,</w:t>
      </w:r>
      <w:r w:rsidR="00800AD8">
        <w:tab/>
        <w:t>siqaqivu</w:t>
      </w:r>
      <w:r w:rsidR="00800AD8">
        <w:tab/>
        <w:t>tjanuaken</w:t>
      </w:r>
      <w:r w:rsidR="00800AD8">
        <w:tab/>
        <w:t>a</w:t>
      </w:r>
      <w:r w:rsidR="00F902D5">
        <w:tab/>
        <w:t>paqeteleng.</w:t>
      </w:r>
    </w:p>
    <w:p w14:paraId="476E637F" w14:textId="77777777" w:rsidR="00800AD8" w:rsidRDefault="00800AD8" w:rsidP="00F902D5">
      <w:pPr>
        <w:pStyle w:val="InterlineGlossWithTrans"/>
        <w:tabs>
          <w:tab w:val="left" w:pos="533"/>
          <w:tab w:val="left" w:pos="1142"/>
          <w:tab w:val="left" w:pos="1586"/>
          <w:tab w:val="left" w:pos="2810"/>
          <w:tab w:val="left" w:pos="4169"/>
          <w:tab w:val="left" w:pos="5303"/>
          <w:tab w:val="left" w:pos="5567"/>
        </w:tabs>
      </w:pPr>
      <w:r>
        <w:tab/>
        <w:t>nuka</w:t>
      </w:r>
      <w:r>
        <w:tab/>
        <w:t>ika</w:t>
      </w:r>
      <w:r>
        <w:tab/>
        <w:t>nema-nema</w:t>
      </w:r>
      <w:r>
        <w:tab/>
        <w:t>si-qa-qivu</w:t>
      </w:r>
      <w:r>
        <w:tab/>
        <w:t>tjanu-aken</w:t>
      </w:r>
      <w:r>
        <w:tab/>
        <w:t>a</w:t>
      </w:r>
      <w:r w:rsidR="00F902D5">
        <w:tab/>
        <w:t>pa-qeteleng</w:t>
      </w:r>
    </w:p>
    <w:p w14:paraId="70EBD334" w14:textId="77777777" w:rsidR="00800AD8" w:rsidRDefault="00800AD8" w:rsidP="00F902D5">
      <w:pPr>
        <w:pStyle w:val="InterlineTrans"/>
        <w:tabs>
          <w:tab w:val="left" w:pos="533"/>
          <w:tab w:val="left" w:pos="1142"/>
          <w:tab w:val="left" w:pos="1586"/>
          <w:tab w:val="left" w:pos="2810"/>
          <w:tab w:val="left" w:pos="4169"/>
          <w:tab w:val="left" w:pos="5303"/>
          <w:tab w:val="left" w:pos="5567"/>
        </w:tabs>
        <w:rPr>
          <w:smallCaps/>
        </w:rPr>
      </w:pPr>
      <w:r>
        <w:tab/>
        <w:t>even</w:t>
      </w:r>
      <w:r>
        <w:tab/>
        <w:t>not</w:t>
      </w:r>
      <w:r>
        <w:tab/>
      </w:r>
      <w:r>
        <w:rPr>
          <w:smallCaps/>
        </w:rPr>
        <w:t>red</w:t>
      </w:r>
      <w:r>
        <w:t>-what</w:t>
      </w:r>
      <w:r>
        <w:tab/>
      </w:r>
      <w:r>
        <w:rPr>
          <w:smallCaps/>
        </w:rPr>
        <w:t>if</w:t>
      </w:r>
      <w:r>
        <w:t>-</w:t>
      </w:r>
      <w:r>
        <w:rPr>
          <w:smallCaps/>
        </w:rPr>
        <w:t>red</w:t>
      </w:r>
      <w:r>
        <w:t>-speak</w:t>
      </w:r>
      <w:r>
        <w:tab/>
      </w:r>
      <w:r>
        <w:rPr>
          <w:smallCaps/>
        </w:rPr>
        <w:t>obl</w:t>
      </w:r>
      <w:r>
        <w:t>-</w:t>
      </w:r>
      <w:r w:rsidR="000D5EFB" w:rsidRPr="000D5EFB">
        <w:rPr>
          <w:smallCaps/>
        </w:rPr>
        <w:t>f.I</w:t>
      </w:r>
      <w:r>
        <w:rPr>
          <w:smallCaps/>
        </w:rPr>
        <w:tab/>
        <w:t>c</w:t>
      </w:r>
      <w:r w:rsidR="00F902D5">
        <w:tab/>
        <w:t>cause-randomly</w:t>
      </w:r>
    </w:p>
    <w:p w14:paraId="22126A74" w14:textId="77777777" w:rsidR="00800AD8" w:rsidRDefault="00800AD8">
      <w:pPr>
        <w:pStyle w:val="InterlineFree"/>
      </w:pPr>
      <w:r>
        <w:t>I was abused without any reason for it.</w:t>
      </w:r>
    </w:p>
    <w:p w14:paraId="378AA1A8" w14:textId="77777777" w:rsidR="00800AD8" w:rsidRDefault="008F6BB9" w:rsidP="00F902D5">
      <w:pPr>
        <w:pStyle w:val="InterlineText"/>
        <w:tabs>
          <w:tab w:val="left" w:pos="533"/>
          <w:tab w:val="left" w:pos="1472"/>
          <w:tab w:val="left" w:pos="2066"/>
          <w:tab w:val="left" w:pos="2330"/>
        </w:tabs>
      </w:pPr>
      <w:r w:rsidRPr="003A1D48">
        <w:rPr>
          <w:rStyle w:val="InterlineTextNumChar"/>
        </w:rPr>
        <w:t>103</w:t>
      </w:r>
      <w:r w:rsidR="00800AD8">
        <w:tab/>
        <w:t>inika</w:t>
      </w:r>
      <w:r w:rsidR="00800AD8">
        <w:tab/>
        <w:t>ken</w:t>
      </w:r>
      <w:r w:rsidR="00800AD8">
        <w:tab/>
        <w:t>a</w:t>
      </w:r>
      <w:r w:rsidR="00800AD8">
        <w:tab/>
        <w:t>paqiladjen.</w:t>
      </w:r>
    </w:p>
    <w:p w14:paraId="5C6888BD" w14:textId="77777777" w:rsidR="00800AD8" w:rsidRDefault="00800AD8" w:rsidP="00F902D5">
      <w:pPr>
        <w:pStyle w:val="InterlineGlossWithTrans"/>
        <w:tabs>
          <w:tab w:val="left" w:pos="533"/>
          <w:tab w:val="left" w:pos="1472"/>
          <w:tab w:val="left" w:pos="2066"/>
          <w:tab w:val="left" w:pos="2330"/>
        </w:tabs>
      </w:pPr>
      <w:r>
        <w:tab/>
        <w:t>ini-ka</w:t>
      </w:r>
      <w:r>
        <w:tab/>
        <w:t>aken</w:t>
      </w:r>
      <w:r>
        <w:tab/>
        <w:t>a</w:t>
      </w:r>
      <w:r>
        <w:tab/>
        <w:t>pa-qiladj-en</w:t>
      </w:r>
    </w:p>
    <w:p w14:paraId="3152AB47" w14:textId="77777777" w:rsidR="00800AD8" w:rsidRDefault="00800AD8" w:rsidP="00F902D5">
      <w:pPr>
        <w:pStyle w:val="InterlineTransNoFree"/>
        <w:tabs>
          <w:tab w:val="left" w:pos="1472"/>
          <w:tab w:val="left" w:pos="2066"/>
          <w:tab w:val="left" w:pos="2330"/>
          <w:tab w:val="right" w:pos="8787"/>
        </w:tabs>
      </w:pPr>
      <w:r>
        <w:tab/>
        <w:t>not-after</w:t>
      </w:r>
      <w:r>
        <w:tab/>
      </w:r>
      <w:r w:rsidR="000D5EFB" w:rsidRPr="000D5EFB">
        <w:rPr>
          <w:smallCaps/>
        </w:rPr>
        <w:t>f.I</w:t>
      </w:r>
      <w:r>
        <w:rPr>
          <w:smallCaps/>
        </w:rPr>
        <w:tab/>
        <w:t>c</w:t>
      </w:r>
      <w:r>
        <w:rPr>
          <w:smallCaps/>
        </w:rPr>
        <w:tab/>
      </w:r>
      <w:r>
        <w:t>cause-sit-</w:t>
      </w:r>
      <w:r>
        <w:rPr>
          <w:smallCaps/>
        </w:rPr>
        <w:t>pf</w:t>
      </w:r>
      <w:r w:rsidR="00F902D5">
        <w:rPr>
          <w:smallCaps/>
        </w:rPr>
        <w:tab/>
      </w:r>
      <w:r w:rsidR="00F902D5">
        <w:t>I wasn’t given a seat.</w:t>
      </w:r>
    </w:p>
    <w:p w14:paraId="4B819CDB" w14:textId="77777777" w:rsidR="00F902D5" w:rsidRDefault="008F6BB9" w:rsidP="00F902D5">
      <w:pPr>
        <w:pStyle w:val="InterlineText"/>
        <w:tabs>
          <w:tab w:val="left" w:pos="533"/>
          <w:tab w:val="left" w:pos="1187"/>
          <w:tab w:val="left" w:pos="2681"/>
          <w:tab w:val="left" w:pos="3455"/>
          <w:tab w:val="left" w:pos="4214"/>
          <w:tab w:val="left" w:pos="4988"/>
          <w:tab w:val="left" w:pos="5582"/>
          <w:tab w:val="left" w:pos="5846"/>
          <w:tab w:val="left" w:pos="6830"/>
        </w:tabs>
      </w:pPr>
      <w:r w:rsidRPr="003A1D48">
        <w:rPr>
          <w:rStyle w:val="InterlineTextNumChar"/>
        </w:rPr>
        <w:t>104</w:t>
      </w:r>
      <w:r w:rsidR="00800AD8">
        <w:tab/>
        <w:t>nu</w:t>
      </w:r>
      <w:r w:rsidR="00800AD8">
        <w:tab/>
        <w:t>salilim</w:t>
      </w:r>
      <w:r w:rsidR="00800AD8">
        <w:tab/>
        <w:t>anga</w:t>
      </w:r>
      <w:r w:rsidR="00800AD8">
        <w:tab/>
        <w:t>sauin</w:t>
      </w:r>
      <w:r w:rsidR="00800AD8">
        <w:tab/>
        <w:t>anga</w:t>
      </w:r>
      <w:r w:rsidR="00800AD8">
        <w:tab/>
        <w:t>ken</w:t>
      </w:r>
      <w:r w:rsidR="00800AD8">
        <w:tab/>
        <w:t>a</w:t>
      </w:r>
      <w:r w:rsidR="00800AD8">
        <w:tab/>
        <w:t>pasa</w:t>
      </w:r>
      <w:r w:rsidR="00F902D5">
        <w:tab/>
        <w:t>qinaîan.</w:t>
      </w:r>
    </w:p>
    <w:p w14:paraId="466B6423" w14:textId="77777777" w:rsidR="00800AD8" w:rsidRDefault="00800AD8" w:rsidP="00F902D5">
      <w:pPr>
        <w:pStyle w:val="InterlineGlossWithTrans"/>
        <w:tabs>
          <w:tab w:val="left" w:pos="533"/>
          <w:tab w:val="left" w:pos="1187"/>
          <w:tab w:val="left" w:pos="2681"/>
          <w:tab w:val="left" w:pos="3455"/>
          <w:tab w:val="left" w:pos="4214"/>
          <w:tab w:val="left" w:pos="4988"/>
          <w:tab w:val="left" w:pos="5582"/>
          <w:tab w:val="left" w:pos="5846"/>
          <w:tab w:val="left" w:pos="6830"/>
        </w:tabs>
      </w:pPr>
      <w:r>
        <w:tab/>
        <w:t>nu</w:t>
      </w:r>
      <w:r>
        <w:tab/>
        <w:t>li=salim</w:t>
      </w:r>
      <w:r>
        <w:tab/>
        <w:t>anga</w:t>
      </w:r>
      <w:r>
        <w:tab/>
        <w:t>sau-en</w:t>
      </w:r>
      <w:r>
        <w:tab/>
        <w:t>anga</w:t>
      </w:r>
      <w:r>
        <w:tab/>
        <w:t>aken</w:t>
      </w:r>
      <w:r>
        <w:tab/>
        <w:t>a</w:t>
      </w:r>
      <w:r>
        <w:tab/>
        <w:t>pa-sa</w:t>
      </w:r>
      <w:r w:rsidR="00F902D5">
        <w:tab/>
        <w:t>in=qaîa-an</w:t>
      </w:r>
    </w:p>
    <w:p w14:paraId="20ED5FBE" w14:textId="77777777" w:rsidR="00800AD8" w:rsidRDefault="00800AD8" w:rsidP="00F902D5">
      <w:pPr>
        <w:pStyle w:val="InterlineTrans"/>
        <w:tabs>
          <w:tab w:val="left" w:pos="533"/>
          <w:tab w:val="left" w:pos="1187"/>
          <w:tab w:val="left" w:pos="2681"/>
          <w:tab w:val="left" w:pos="3455"/>
          <w:tab w:val="left" w:pos="4214"/>
          <w:tab w:val="left" w:pos="4988"/>
          <w:tab w:val="left" w:pos="5582"/>
          <w:tab w:val="left" w:pos="5846"/>
          <w:tab w:val="left" w:pos="6830"/>
        </w:tabs>
      </w:pPr>
      <w:r>
        <w:tab/>
        <w:t>when</w:t>
      </w:r>
      <w:r>
        <w:tab/>
      </w:r>
      <w:r>
        <w:rPr>
          <w:smallCaps/>
        </w:rPr>
        <w:t>red</w:t>
      </w:r>
      <w:r>
        <w:t>=late.night</w:t>
      </w:r>
      <w:r>
        <w:tab/>
        <w:t>indeed</w:t>
      </w:r>
      <w:r>
        <w:tab/>
        <w:t>go-</w:t>
      </w:r>
      <w:r>
        <w:rPr>
          <w:smallCaps/>
        </w:rPr>
        <w:t>pf</w:t>
      </w:r>
      <w:r>
        <w:tab/>
        <w:t>indeed</w:t>
      </w:r>
      <w:r>
        <w:tab/>
      </w:r>
      <w:r w:rsidR="000D5EFB" w:rsidRPr="000D5EFB">
        <w:rPr>
          <w:smallCaps/>
        </w:rPr>
        <w:t>f.I</w:t>
      </w:r>
      <w:r>
        <w:rPr>
          <w:smallCaps/>
        </w:rPr>
        <w:tab/>
        <w:t>c</w:t>
      </w:r>
      <w:r>
        <w:rPr>
          <w:smallCaps/>
        </w:rPr>
        <w:tab/>
      </w:r>
      <w:r>
        <w:t>cause-go</w:t>
      </w:r>
      <w:r w:rsidR="00F902D5">
        <w:tab/>
      </w:r>
      <w:r w:rsidR="00F902D5">
        <w:rPr>
          <w:smallCaps/>
        </w:rPr>
        <w:t>perf</w:t>
      </w:r>
      <w:r w:rsidR="00F902D5">
        <w:t>=outsider-</w:t>
      </w:r>
      <w:r w:rsidR="00F902D5">
        <w:rPr>
          <w:smallCaps/>
        </w:rPr>
        <w:t>nom</w:t>
      </w:r>
    </w:p>
    <w:p w14:paraId="4D7ECB5F" w14:textId="77777777" w:rsidR="00800AD8" w:rsidRDefault="00800AD8" w:rsidP="00A8416B">
      <w:pPr>
        <w:pStyle w:val="InterlineFreeCommentFollows"/>
      </w:pPr>
      <w:r>
        <w:t>It was late at night when I was allowed to go to the village.</w:t>
      </w:r>
    </w:p>
    <w:p w14:paraId="144CE311" w14:textId="77777777" w:rsidR="00800AD8" w:rsidRDefault="00A8416B" w:rsidP="00A8416B">
      <w:pPr>
        <w:pStyle w:val="CommentLastWithHalfSpace"/>
      </w:pPr>
      <w:r>
        <w:t>[</w:t>
      </w:r>
      <w:r w:rsidR="00800AD8" w:rsidRPr="00F902D5">
        <w:rPr>
          <w:rStyle w:val="VernacularText"/>
        </w:rPr>
        <w:t>salilim</w:t>
      </w:r>
      <w:r w:rsidR="00800AD8">
        <w:t xml:space="preserve">: F253 </w:t>
      </w:r>
      <w:r w:rsidR="00F902D5">
        <w:t xml:space="preserve">gives </w:t>
      </w:r>
      <w:r w:rsidR="00800AD8" w:rsidRPr="00F902D5">
        <w:rPr>
          <w:rStyle w:val="VernacularText"/>
        </w:rPr>
        <w:t>s</w:t>
      </w:r>
      <w:r w:rsidR="00F902D5" w:rsidRPr="00F902D5">
        <w:rPr>
          <w:rStyle w:val="VernacularText"/>
        </w:rPr>
        <w:t>/</w:t>
      </w:r>
      <w:r w:rsidR="00800AD8" w:rsidRPr="00F902D5">
        <w:rPr>
          <w:rStyle w:val="VernacularText"/>
        </w:rPr>
        <w:t>al</w:t>
      </w:r>
      <w:r w:rsidR="00F902D5" w:rsidRPr="00F902D5">
        <w:rPr>
          <w:rStyle w:val="VernacularText"/>
        </w:rPr>
        <w:t>/</w:t>
      </w:r>
      <w:r w:rsidR="00800AD8" w:rsidRPr="00F902D5">
        <w:rPr>
          <w:rStyle w:val="VernacularText"/>
        </w:rPr>
        <w:t>ilim</w:t>
      </w:r>
      <w:r w:rsidR="00800AD8">
        <w:t xml:space="preserve">, but then root is </w:t>
      </w:r>
      <w:r w:rsidR="00F902D5">
        <w:t xml:space="preserve">an unknown </w:t>
      </w:r>
      <w:r w:rsidR="00800AD8" w:rsidRPr="00F902D5">
        <w:rPr>
          <w:rStyle w:val="VernacularText"/>
        </w:rPr>
        <w:t>silim</w:t>
      </w:r>
      <w:r w:rsidR="00800AD8">
        <w:t>.</w:t>
      </w:r>
      <w:r>
        <w:t>]</w:t>
      </w:r>
    </w:p>
    <w:p w14:paraId="64AFB7B3" w14:textId="77777777" w:rsidR="00F902D5" w:rsidRDefault="008F6BB9" w:rsidP="00F902D5">
      <w:pPr>
        <w:pStyle w:val="InterlineText"/>
        <w:tabs>
          <w:tab w:val="left" w:pos="533"/>
          <w:tab w:val="left" w:pos="2582"/>
          <w:tab w:val="left" w:pos="3416"/>
          <w:tab w:val="left" w:pos="5465"/>
        </w:tabs>
      </w:pPr>
      <w:r w:rsidRPr="003A1D48">
        <w:rPr>
          <w:rStyle w:val="InterlineTextNumChar"/>
        </w:rPr>
        <w:t>105</w:t>
      </w:r>
      <w:r w:rsidR="00800AD8">
        <w:tab/>
        <w:t>mayanga</w:t>
      </w:r>
      <w:r w:rsidR="00800AD8">
        <w:tab/>
        <w:t>qudjaî,</w:t>
      </w:r>
      <w:r w:rsidR="00800AD8">
        <w:tab/>
        <w:t>mayanga</w:t>
      </w:r>
      <w:r w:rsidR="00F902D5">
        <w:tab/>
        <w:t>selemanan.</w:t>
      </w:r>
    </w:p>
    <w:p w14:paraId="44273488" w14:textId="77777777" w:rsidR="00800AD8" w:rsidRDefault="00800AD8" w:rsidP="00F902D5">
      <w:pPr>
        <w:pStyle w:val="InterlineGlossWithTrans"/>
        <w:tabs>
          <w:tab w:val="left" w:pos="533"/>
          <w:tab w:val="left" w:pos="2582"/>
          <w:tab w:val="left" w:pos="3416"/>
          <w:tab w:val="left" w:pos="5465"/>
        </w:tabs>
      </w:pPr>
      <w:r>
        <w:tab/>
        <w:t>ma-aya-anga</w:t>
      </w:r>
      <w:r>
        <w:tab/>
        <w:t>qudjaî</w:t>
      </w:r>
      <w:r>
        <w:tab/>
        <w:t>ma-aya-anga</w:t>
      </w:r>
      <w:r w:rsidR="00F902D5">
        <w:tab/>
        <w:t>selem-anan</w:t>
      </w:r>
    </w:p>
    <w:p w14:paraId="2F170B77" w14:textId="77777777" w:rsidR="00800AD8" w:rsidRDefault="00800AD8" w:rsidP="00F902D5">
      <w:pPr>
        <w:pStyle w:val="InterlineTrans"/>
        <w:tabs>
          <w:tab w:val="left" w:pos="533"/>
          <w:tab w:val="left" w:pos="2582"/>
          <w:tab w:val="left" w:pos="3416"/>
          <w:tab w:val="left" w:pos="5465"/>
        </w:tabs>
      </w:pPr>
      <w:r>
        <w:tab/>
      </w:r>
      <w:r>
        <w:rPr>
          <w:smallCaps/>
        </w:rPr>
        <w:t>stat</w:t>
      </w:r>
      <w:r>
        <w:t>-be.thus-indeed</w:t>
      </w:r>
      <w:r>
        <w:tab/>
        <w:t>rain</w:t>
      </w:r>
      <w:r>
        <w:tab/>
      </w:r>
      <w:r>
        <w:rPr>
          <w:smallCaps/>
        </w:rPr>
        <w:t>stat</w:t>
      </w:r>
      <w:r>
        <w:t>-be.thus-indeed</w:t>
      </w:r>
      <w:r w:rsidR="00F902D5">
        <w:tab/>
        <w:t>dark-still</w:t>
      </w:r>
    </w:p>
    <w:p w14:paraId="221FA7B4" w14:textId="77777777" w:rsidR="00800AD8" w:rsidRDefault="00800AD8" w:rsidP="00F902D5">
      <w:pPr>
        <w:pStyle w:val="InterlineFree"/>
      </w:pPr>
      <w:r>
        <w:t>In spite of the rain and the darkness,</w:t>
      </w:r>
    </w:p>
    <w:p w14:paraId="33716534" w14:textId="77777777" w:rsidR="00F902D5" w:rsidRDefault="008F6BB9" w:rsidP="00F902D5">
      <w:pPr>
        <w:pStyle w:val="InterlineText"/>
        <w:tabs>
          <w:tab w:val="left" w:pos="533"/>
          <w:tab w:val="left" w:pos="977"/>
          <w:tab w:val="left" w:pos="1571"/>
          <w:tab w:val="left" w:pos="1835"/>
          <w:tab w:val="left" w:pos="3539"/>
          <w:tab w:val="left" w:pos="4043"/>
          <w:tab w:val="left" w:pos="4817"/>
          <w:tab w:val="left" w:pos="5261"/>
          <w:tab w:val="left" w:pos="5855"/>
          <w:tab w:val="left" w:pos="6119"/>
          <w:tab w:val="left" w:pos="6983"/>
        </w:tabs>
      </w:pPr>
      <w:r w:rsidRPr="003A1D48">
        <w:rPr>
          <w:rStyle w:val="InterlineTextNumChar"/>
        </w:rPr>
        <w:t>106</w:t>
      </w:r>
      <w:r w:rsidR="00800AD8">
        <w:tab/>
        <w:t>ika</w:t>
      </w:r>
      <w:r w:rsidR="00800AD8">
        <w:tab/>
        <w:t>ken</w:t>
      </w:r>
      <w:r w:rsidR="00800AD8">
        <w:tab/>
        <w:t>a</w:t>
      </w:r>
      <w:r w:rsidR="00800AD8">
        <w:tab/>
        <w:t>pasedjaman</w:t>
      </w:r>
      <w:r w:rsidR="00800AD8">
        <w:tab/>
        <w:t>tua</w:t>
      </w:r>
      <w:r w:rsidR="00800AD8">
        <w:tab/>
        <w:t>îaung,</w:t>
      </w:r>
      <w:r w:rsidR="00800AD8">
        <w:tab/>
        <w:t>ika</w:t>
      </w:r>
      <w:r w:rsidR="00800AD8">
        <w:tab/>
        <w:t>ken</w:t>
      </w:r>
      <w:r w:rsidR="00800AD8">
        <w:tab/>
        <w:t>a</w:t>
      </w:r>
      <w:r w:rsidR="00800AD8">
        <w:tab/>
        <w:t>sisan</w:t>
      </w:r>
      <w:r w:rsidR="00F902D5">
        <w:tab/>
        <w:t>sapui.</w:t>
      </w:r>
    </w:p>
    <w:p w14:paraId="20445A4D" w14:textId="77777777" w:rsidR="00800AD8" w:rsidRDefault="00800AD8" w:rsidP="00F902D5">
      <w:pPr>
        <w:pStyle w:val="InterlineGlossWithTrans"/>
        <w:tabs>
          <w:tab w:val="left" w:pos="533"/>
          <w:tab w:val="left" w:pos="977"/>
          <w:tab w:val="left" w:pos="1571"/>
          <w:tab w:val="left" w:pos="1835"/>
          <w:tab w:val="left" w:pos="3539"/>
          <w:tab w:val="left" w:pos="4043"/>
          <w:tab w:val="left" w:pos="4817"/>
          <w:tab w:val="left" w:pos="5261"/>
          <w:tab w:val="left" w:pos="5855"/>
          <w:tab w:val="left" w:pos="6119"/>
          <w:tab w:val="left" w:pos="6983"/>
        </w:tabs>
      </w:pPr>
      <w:r>
        <w:tab/>
        <w:t>ika</w:t>
      </w:r>
      <w:r>
        <w:tab/>
        <w:t>aken</w:t>
      </w:r>
      <w:r>
        <w:tab/>
        <w:t>a</w:t>
      </w:r>
      <w:r>
        <w:tab/>
        <w:t>pa-sedjam-an</w:t>
      </w:r>
      <w:r>
        <w:tab/>
        <w:t>tua</w:t>
      </w:r>
      <w:r>
        <w:tab/>
        <w:t>îaung</w:t>
      </w:r>
      <w:r>
        <w:tab/>
        <w:t>ika</w:t>
      </w:r>
      <w:r>
        <w:tab/>
        <w:t>aken</w:t>
      </w:r>
      <w:r>
        <w:tab/>
        <w:t>a</w:t>
      </w:r>
      <w:r>
        <w:tab/>
        <w:t>si-sane</w:t>
      </w:r>
      <w:r w:rsidR="00F902D5">
        <w:tab/>
        <w:t>sapu</w:t>
      </w:r>
      <w:r w:rsidR="005756D6">
        <w:t>y</w:t>
      </w:r>
    </w:p>
    <w:p w14:paraId="794910B7" w14:textId="77777777" w:rsidR="00800AD8" w:rsidRDefault="00800AD8" w:rsidP="00F902D5">
      <w:pPr>
        <w:pStyle w:val="InterlineTrans"/>
        <w:tabs>
          <w:tab w:val="left" w:pos="533"/>
          <w:tab w:val="left" w:pos="977"/>
          <w:tab w:val="left" w:pos="1571"/>
          <w:tab w:val="left" w:pos="1835"/>
          <w:tab w:val="left" w:pos="3539"/>
          <w:tab w:val="left" w:pos="4043"/>
          <w:tab w:val="left" w:pos="4817"/>
          <w:tab w:val="left" w:pos="5261"/>
          <w:tab w:val="left" w:pos="5855"/>
          <w:tab w:val="left" w:pos="6119"/>
          <w:tab w:val="left" w:pos="6983"/>
        </w:tabs>
      </w:pPr>
      <w:r>
        <w:tab/>
        <w:t>not</w:t>
      </w:r>
      <w:r>
        <w:tab/>
      </w:r>
      <w:r w:rsidR="000D5EFB" w:rsidRPr="000D5EFB">
        <w:rPr>
          <w:smallCaps/>
        </w:rPr>
        <w:t>f.I</w:t>
      </w:r>
      <w:r>
        <w:rPr>
          <w:smallCaps/>
        </w:rPr>
        <w:tab/>
        <w:t>c</w:t>
      </w:r>
      <w:r>
        <w:rPr>
          <w:smallCaps/>
        </w:rPr>
        <w:tab/>
      </w:r>
      <w:r>
        <w:t>cause-borrow-</w:t>
      </w:r>
      <w:r>
        <w:rPr>
          <w:smallCaps/>
        </w:rPr>
        <w:t>lf</w:t>
      </w:r>
      <w:r>
        <w:tab/>
      </w:r>
      <w:r>
        <w:rPr>
          <w:smallCaps/>
        </w:rPr>
        <w:t>obl</w:t>
      </w:r>
      <w:r>
        <w:tab/>
        <w:t>shade</w:t>
      </w:r>
      <w:r>
        <w:tab/>
        <w:t>not</w:t>
      </w:r>
      <w:r>
        <w:tab/>
      </w:r>
      <w:r w:rsidR="000D5EFB" w:rsidRPr="000D5EFB">
        <w:rPr>
          <w:smallCaps/>
        </w:rPr>
        <w:t>f.I</w:t>
      </w:r>
      <w:r>
        <w:rPr>
          <w:smallCaps/>
        </w:rPr>
        <w:tab/>
        <w:t>c</w:t>
      </w:r>
      <w:r>
        <w:rPr>
          <w:smallCaps/>
        </w:rPr>
        <w:tab/>
        <w:t>if</w:t>
      </w:r>
      <w:r>
        <w:t>-make</w:t>
      </w:r>
      <w:r w:rsidR="00F902D5">
        <w:tab/>
        <w:t>fire</w:t>
      </w:r>
    </w:p>
    <w:p w14:paraId="03132708" w14:textId="77777777" w:rsidR="00800AD8" w:rsidRDefault="00800AD8">
      <w:pPr>
        <w:pStyle w:val="InterlineFree"/>
      </w:pPr>
      <w:r>
        <w:t>I wasn’t lent anything to keep off the rain and I wasn’t given a torch.</w:t>
      </w:r>
    </w:p>
    <w:p w14:paraId="10CD1CC6" w14:textId="77777777" w:rsidR="00800AD8" w:rsidRDefault="008F6BB9" w:rsidP="00F902D5">
      <w:pPr>
        <w:pStyle w:val="InterlineText"/>
        <w:tabs>
          <w:tab w:val="left" w:pos="533"/>
          <w:tab w:val="left" w:pos="1337"/>
          <w:tab w:val="left" w:pos="2111"/>
        </w:tabs>
      </w:pPr>
      <w:r w:rsidRPr="003A1D48">
        <w:rPr>
          <w:rStyle w:val="InterlineTextNumChar"/>
        </w:rPr>
        <w:t>107</w:t>
      </w:r>
      <w:r w:rsidR="00800AD8">
        <w:tab/>
        <w:t>“sa-u,”</w:t>
      </w:r>
      <w:r w:rsidR="00800AD8">
        <w:tab/>
        <w:t>ayain</w:t>
      </w:r>
      <w:r w:rsidR="00800AD8">
        <w:tab/>
        <w:t>aken.</w:t>
      </w:r>
    </w:p>
    <w:p w14:paraId="27D59A9F" w14:textId="77777777" w:rsidR="00800AD8" w:rsidRDefault="00800AD8" w:rsidP="00F902D5">
      <w:pPr>
        <w:pStyle w:val="InterlineGlossWithTrans"/>
        <w:tabs>
          <w:tab w:val="left" w:pos="533"/>
          <w:tab w:val="left" w:pos="1337"/>
          <w:tab w:val="left" w:pos="2111"/>
        </w:tabs>
      </w:pPr>
      <w:r>
        <w:tab/>
        <w:t>sa-u</w:t>
      </w:r>
      <w:r>
        <w:tab/>
        <w:t>aya-en</w:t>
      </w:r>
      <w:r>
        <w:tab/>
        <w:t>aken</w:t>
      </w:r>
    </w:p>
    <w:p w14:paraId="48998334" w14:textId="77777777" w:rsidR="00800AD8" w:rsidRDefault="00800AD8" w:rsidP="00F902D5">
      <w:pPr>
        <w:pStyle w:val="InterlineTransNoFree"/>
        <w:tabs>
          <w:tab w:val="left" w:pos="1337"/>
          <w:tab w:val="left" w:pos="2111"/>
          <w:tab w:val="right" w:pos="8787"/>
        </w:tabs>
      </w:pPr>
      <w:r>
        <w:tab/>
        <w:t>go-</w:t>
      </w:r>
      <w:r>
        <w:rPr>
          <w:smallCaps/>
        </w:rPr>
        <w:t>imp</w:t>
      </w:r>
      <w:r>
        <w:tab/>
        <w:t>say-</w:t>
      </w:r>
      <w:r>
        <w:rPr>
          <w:smallCaps/>
        </w:rPr>
        <w:t>pf</w:t>
      </w:r>
      <w:r>
        <w:tab/>
      </w:r>
      <w:r w:rsidR="000D5EFB" w:rsidRPr="000D5EFB">
        <w:rPr>
          <w:smallCaps/>
        </w:rPr>
        <w:t>f.I</w:t>
      </w:r>
      <w:r w:rsidR="00F902D5">
        <w:rPr>
          <w:smallCaps/>
        </w:rPr>
        <w:tab/>
      </w:r>
      <w:r w:rsidR="00F902D5">
        <w:t>I was just told to go.</w:t>
      </w:r>
    </w:p>
    <w:p w14:paraId="444B39A2" w14:textId="77777777" w:rsidR="00800AD8" w:rsidRDefault="008F6BB9" w:rsidP="00F902D5">
      <w:pPr>
        <w:pStyle w:val="InterlineText"/>
        <w:tabs>
          <w:tab w:val="left" w:pos="533"/>
          <w:tab w:val="left" w:pos="977"/>
          <w:tab w:val="left" w:pos="1646"/>
        </w:tabs>
      </w:pPr>
      <w:r w:rsidRPr="003A1D48">
        <w:rPr>
          <w:rStyle w:val="InterlineTextNumChar"/>
        </w:rPr>
        <w:t>108</w:t>
      </w:r>
      <w:r w:rsidR="00800AD8">
        <w:tab/>
        <w:t>ika</w:t>
      </w:r>
      <w:r w:rsidR="00800AD8">
        <w:tab/>
        <w:t>manu</w:t>
      </w:r>
      <w:r w:rsidR="00800AD8">
        <w:tab/>
        <w:t>amin.</w:t>
      </w:r>
    </w:p>
    <w:p w14:paraId="14EECA3B" w14:textId="77777777" w:rsidR="00800AD8" w:rsidRDefault="00800AD8" w:rsidP="00F902D5">
      <w:pPr>
        <w:pStyle w:val="InterlineGlossWithTrans"/>
        <w:tabs>
          <w:tab w:val="left" w:pos="533"/>
          <w:tab w:val="left" w:pos="977"/>
          <w:tab w:val="left" w:pos="1646"/>
        </w:tabs>
      </w:pPr>
      <w:r>
        <w:tab/>
        <w:t>ika</w:t>
      </w:r>
      <w:r>
        <w:tab/>
        <w:t>manu</w:t>
      </w:r>
      <w:r>
        <w:tab/>
        <w:t>amin</w:t>
      </w:r>
    </w:p>
    <w:p w14:paraId="27D0ECC3" w14:textId="77777777" w:rsidR="00800AD8" w:rsidRDefault="00800AD8" w:rsidP="00F902D5">
      <w:pPr>
        <w:pStyle w:val="InterlineTransNoFree"/>
        <w:tabs>
          <w:tab w:val="left" w:pos="977"/>
          <w:tab w:val="left" w:pos="1646"/>
          <w:tab w:val="right" w:pos="8787"/>
        </w:tabs>
      </w:pPr>
      <w:r>
        <w:tab/>
        <w:t>not</w:t>
      </w:r>
      <w:r>
        <w:tab/>
        <w:t>then</w:t>
      </w:r>
      <w:r>
        <w:tab/>
        <w:t>no.more</w:t>
      </w:r>
      <w:r w:rsidR="00F902D5">
        <w:tab/>
        <w:t>That’s not all.</w:t>
      </w:r>
    </w:p>
    <w:p w14:paraId="1517B894" w14:textId="77777777" w:rsidR="00F902D5" w:rsidRDefault="008F6BB9" w:rsidP="00F902D5">
      <w:pPr>
        <w:pStyle w:val="InterlineText"/>
        <w:tabs>
          <w:tab w:val="left" w:pos="533"/>
          <w:tab w:val="left" w:pos="1037"/>
          <w:tab w:val="left" w:pos="1481"/>
          <w:tab w:val="left" w:pos="3320"/>
          <w:tab w:val="left" w:pos="4094"/>
          <w:tab w:val="left" w:pos="4538"/>
          <w:tab w:val="left" w:pos="5207"/>
          <w:tab w:val="left" w:pos="7136"/>
          <w:tab w:val="left" w:pos="7580"/>
        </w:tabs>
      </w:pPr>
      <w:r w:rsidRPr="003A1D48">
        <w:rPr>
          <w:rStyle w:val="InterlineTextNumChar"/>
        </w:rPr>
        <w:t>109</w:t>
      </w:r>
      <w:r w:rsidR="00800AD8">
        <w:tab/>
        <w:t>tua</w:t>
      </w:r>
      <w:r w:rsidR="00800AD8">
        <w:tab/>
        <w:t>ku</w:t>
      </w:r>
      <w:r w:rsidR="00800AD8">
        <w:tab/>
        <w:t>sisazuan</w:t>
      </w:r>
      <w:r w:rsidR="00800AD8">
        <w:tab/>
        <w:t>anga,</w:t>
      </w:r>
      <w:r w:rsidR="00800AD8">
        <w:tab/>
        <w:t>ika</w:t>
      </w:r>
      <w:r w:rsidR="00800AD8">
        <w:tab/>
        <w:t>manu</w:t>
      </w:r>
      <w:r w:rsidR="00F902D5">
        <w:tab/>
        <w:t>kinmusaî</w:t>
      </w:r>
      <w:r w:rsidR="00F902D5">
        <w:tab/>
        <w:t>ika</w:t>
      </w:r>
      <w:r w:rsidR="00F902D5">
        <w:tab/>
        <w:t>manu</w:t>
      </w:r>
    </w:p>
    <w:p w14:paraId="4A10C109" w14:textId="77777777" w:rsidR="00800AD8" w:rsidRDefault="00800AD8" w:rsidP="00F902D5">
      <w:pPr>
        <w:pStyle w:val="InterlineGlossWithTrans"/>
        <w:tabs>
          <w:tab w:val="left" w:pos="533"/>
          <w:tab w:val="left" w:pos="1037"/>
          <w:tab w:val="left" w:pos="1481"/>
          <w:tab w:val="left" w:pos="3320"/>
          <w:tab w:val="left" w:pos="4094"/>
          <w:tab w:val="left" w:pos="4538"/>
          <w:tab w:val="left" w:pos="5207"/>
          <w:tab w:val="left" w:pos="7136"/>
          <w:tab w:val="left" w:pos="7580"/>
        </w:tabs>
      </w:pPr>
      <w:r>
        <w:tab/>
        <w:t>tua</w:t>
      </w:r>
      <w:r>
        <w:tab/>
        <w:t>ku</w:t>
      </w:r>
      <w:r>
        <w:tab/>
        <w:t>si-sa-zua-an</w:t>
      </w:r>
      <w:r>
        <w:tab/>
        <w:t>anga</w:t>
      </w:r>
      <w:r>
        <w:tab/>
        <w:t>ika</w:t>
      </w:r>
      <w:r>
        <w:tab/>
        <w:t>manu</w:t>
      </w:r>
      <w:r w:rsidR="00F902D5">
        <w:tab/>
        <w:t>in=ki-musa-î</w:t>
      </w:r>
      <w:r w:rsidR="00F902D5">
        <w:tab/>
        <w:t>ika</w:t>
      </w:r>
      <w:r w:rsidR="00F902D5">
        <w:tab/>
        <w:t>manu</w:t>
      </w:r>
    </w:p>
    <w:p w14:paraId="7FCA43BE" w14:textId="77777777" w:rsidR="00800AD8" w:rsidRDefault="00800AD8" w:rsidP="00F902D5">
      <w:pPr>
        <w:pStyle w:val="InterlineTransNoFree"/>
        <w:tabs>
          <w:tab w:val="left" w:pos="1037"/>
          <w:tab w:val="left" w:pos="1481"/>
          <w:tab w:val="left" w:pos="3320"/>
          <w:tab w:val="left" w:pos="4094"/>
          <w:tab w:val="left" w:pos="4538"/>
          <w:tab w:val="left" w:pos="5207"/>
          <w:tab w:val="left" w:pos="7136"/>
          <w:tab w:val="left" w:pos="7580"/>
        </w:tabs>
      </w:pPr>
      <w:r>
        <w:tab/>
      </w:r>
      <w:r>
        <w:rPr>
          <w:smallCaps/>
        </w:rPr>
        <w:t>obl</w:t>
      </w:r>
      <w:r>
        <w:tab/>
        <w:t>my</w:t>
      </w:r>
      <w:r>
        <w:tab/>
      </w:r>
      <w:r>
        <w:rPr>
          <w:smallCaps/>
        </w:rPr>
        <w:t>past</w:t>
      </w:r>
      <w:r>
        <w:t>-go-that-</w:t>
      </w:r>
      <w:r>
        <w:rPr>
          <w:smallCaps/>
        </w:rPr>
        <w:t>nom</w:t>
      </w:r>
      <w:r>
        <w:tab/>
        <w:t>indeed</w:t>
      </w:r>
      <w:r>
        <w:tab/>
        <w:t>not</w:t>
      </w:r>
      <w:r>
        <w:tab/>
        <w:t>then</w:t>
      </w:r>
      <w:r w:rsidR="00F902D5">
        <w:tab/>
      </w:r>
      <w:r w:rsidR="00F902D5">
        <w:rPr>
          <w:smallCaps/>
        </w:rPr>
        <w:t>perf</w:t>
      </w:r>
      <w:r w:rsidR="00F902D5">
        <w:t>=do-two-times</w:t>
      </w:r>
      <w:r w:rsidR="00F902D5">
        <w:tab/>
        <w:t>not</w:t>
      </w:r>
      <w:r w:rsidR="00F902D5">
        <w:tab/>
        <w:t>then</w:t>
      </w:r>
    </w:p>
    <w:p w14:paraId="0D95C930" w14:textId="77777777" w:rsidR="00F902D5" w:rsidRDefault="00800AD8" w:rsidP="00F902D5">
      <w:pPr>
        <w:pStyle w:val="InterlineText"/>
        <w:tabs>
          <w:tab w:val="left" w:pos="533"/>
          <w:tab w:val="left" w:pos="2582"/>
          <w:tab w:val="left" w:pos="3926"/>
          <w:tab w:val="left" w:pos="4850"/>
          <w:tab w:val="left" w:pos="5354"/>
          <w:tab w:val="left" w:pos="5798"/>
          <w:tab w:val="left" w:pos="7637"/>
        </w:tabs>
      </w:pPr>
      <w:r>
        <w:tab/>
        <w:t>kintjeluî,</w:t>
      </w:r>
      <w:r>
        <w:tab/>
        <w:t>maya</w:t>
      </w:r>
      <w:r>
        <w:tab/>
        <w:t>tuazua</w:t>
      </w:r>
      <w:r>
        <w:tab/>
        <w:t>tua</w:t>
      </w:r>
      <w:r>
        <w:tab/>
        <w:t>ku</w:t>
      </w:r>
      <w:r w:rsidR="00F902D5">
        <w:tab/>
        <w:t>sisazuan</w:t>
      </w:r>
      <w:r w:rsidR="00F902D5">
        <w:tab/>
        <w:t>anga.</w:t>
      </w:r>
    </w:p>
    <w:p w14:paraId="4653DEF9" w14:textId="77777777" w:rsidR="00800AD8" w:rsidRDefault="00800AD8" w:rsidP="00F902D5">
      <w:pPr>
        <w:pStyle w:val="InterlineGlossWithTrans"/>
        <w:tabs>
          <w:tab w:val="left" w:pos="533"/>
          <w:tab w:val="left" w:pos="2582"/>
          <w:tab w:val="left" w:pos="3926"/>
          <w:tab w:val="left" w:pos="4850"/>
          <w:tab w:val="left" w:pos="5354"/>
          <w:tab w:val="left" w:pos="5798"/>
          <w:tab w:val="left" w:pos="7637"/>
        </w:tabs>
      </w:pPr>
      <w:r>
        <w:tab/>
        <w:t>in=ki-tjelu-î</w:t>
      </w:r>
      <w:r>
        <w:tab/>
        <w:t>ma-aya</w:t>
      </w:r>
      <w:r>
        <w:tab/>
        <w:t>tua-zua</w:t>
      </w:r>
      <w:r>
        <w:tab/>
        <w:t>tua</w:t>
      </w:r>
      <w:r>
        <w:tab/>
        <w:t>ku</w:t>
      </w:r>
      <w:r w:rsidR="00F902D5">
        <w:tab/>
        <w:t>si-sa-zua-an</w:t>
      </w:r>
      <w:r w:rsidR="00F902D5">
        <w:tab/>
        <w:t>anga</w:t>
      </w:r>
    </w:p>
    <w:p w14:paraId="1A9DDA90" w14:textId="77777777" w:rsidR="00800AD8" w:rsidRDefault="00800AD8" w:rsidP="00F902D5">
      <w:pPr>
        <w:pStyle w:val="InterlineTrans"/>
        <w:tabs>
          <w:tab w:val="left" w:pos="533"/>
          <w:tab w:val="left" w:pos="2582"/>
          <w:tab w:val="left" w:pos="3926"/>
          <w:tab w:val="left" w:pos="4850"/>
          <w:tab w:val="left" w:pos="5354"/>
          <w:tab w:val="left" w:pos="5798"/>
          <w:tab w:val="left" w:pos="7637"/>
        </w:tabs>
      </w:pPr>
      <w:r>
        <w:tab/>
      </w:r>
      <w:r>
        <w:rPr>
          <w:smallCaps/>
        </w:rPr>
        <w:t>perf</w:t>
      </w:r>
      <w:r>
        <w:t>=do-three-times</w:t>
      </w:r>
      <w:r>
        <w:tab/>
      </w:r>
      <w:r>
        <w:rPr>
          <w:smallCaps/>
        </w:rPr>
        <w:t>stat</w:t>
      </w:r>
      <w:r>
        <w:t>-be.thus</w:t>
      </w:r>
      <w:r>
        <w:tab/>
      </w:r>
      <w:r>
        <w:rPr>
          <w:smallCaps/>
        </w:rPr>
        <w:t>obl</w:t>
      </w:r>
      <w:r>
        <w:t>-that</w:t>
      </w:r>
      <w:r>
        <w:tab/>
      </w:r>
      <w:r>
        <w:rPr>
          <w:smallCaps/>
        </w:rPr>
        <w:t>obl</w:t>
      </w:r>
      <w:r>
        <w:tab/>
        <w:t>my</w:t>
      </w:r>
      <w:r w:rsidR="00F902D5">
        <w:tab/>
      </w:r>
      <w:r w:rsidR="00F902D5">
        <w:rPr>
          <w:smallCaps/>
        </w:rPr>
        <w:t>past</w:t>
      </w:r>
      <w:r w:rsidR="00F902D5">
        <w:t>-go-that-</w:t>
      </w:r>
      <w:r w:rsidR="00F902D5">
        <w:rPr>
          <w:smallCaps/>
        </w:rPr>
        <w:t>nom</w:t>
      </w:r>
      <w:r w:rsidR="00F902D5">
        <w:tab/>
        <w:t>indeed</w:t>
      </w:r>
    </w:p>
    <w:p w14:paraId="34D69391" w14:textId="77777777" w:rsidR="00800AD8" w:rsidRDefault="00800AD8" w:rsidP="003E5DBD">
      <w:pPr>
        <w:pStyle w:val="InterlineFree"/>
      </w:pPr>
      <w:r>
        <w:t>Whenever I went there, not just twice or three times, it was the same every time.</w:t>
      </w:r>
    </w:p>
    <w:p w14:paraId="26E7DF92" w14:textId="77777777" w:rsidR="00800AD8" w:rsidRDefault="008F6BB9" w:rsidP="003E5DBD">
      <w:pPr>
        <w:pStyle w:val="InterlineText"/>
        <w:tabs>
          <w:tab w:val="left" w:pos="533"/>
          <w:tab w:val="left" w:pos="977"/>
          <w:tab w:val="left" w:pos="1646"/>
          <w:tab w:val="left" w:pos="2570"/>
          <w:tab w:val="left" w:pos="2834"/>
          <w:tab w:val="left" w:pos="3338"/>
        </w:tabs>
      </w:pPr>
      <w:r w:rsidRPr="003A1D48">
        <w:rPr>
          <w:rStyle w:val="InterlineTextNumChar"/>
        </w:rPr>
        <w:t>110</w:t>
      </w:r>
      <w:r w:rsidR="00800AD8">
        <w:tab/>
        <w:t>ika</w:t>
      </w:r>
      <w:r w:rsidR="00800AD8">
        <w:tab/>
        <w:t>manu</w:t>
      </w:r>
      <w:r w:rsidR="00800AD8">
        <w:tab/>
        <w:t>amin</w:t>
      </w:r>
      <w:r w:rsidR="00800AD8">
        <w:tab/>
        <w:t>a</w:t>
      </w:r>
      <w:r w:rsidR="00800AD8">
        <w:tab/>
        <w:t>i</w:t>
      </w:r>
      <w:r w:rsidR="00800AD8">
        <w:tab/>
        <w:t>pu÷ipungan.</w:t>
      </w:r>
    </w:p>
    <w:p w14:paraId="287898DE" w14:textId="77777777" w:rsidR="00800AD8" w:rsidRDefault="00800AD8" w:rsidP="003E5DBD">
      <w:pPr>
        <w:pStyle w:val="InterlineGlossWithTrans"/>
        <w:tabs>
          <w:tab w:val="left" w:pos="533"/>
          <w:tab w:val="left" w:pos="977"/>
          <w:tab w:val="left" w:pos="1646"/>
          <w:tab w:val="left" w:pos="2570"/>
          <w:tab w:val="left" w:pos="2834"/>
          <w:tab w:val="left" w:pos="3338"/>
        </w:tabs>
      </w:pPr>
      <w:r>
        <w:tab/>
        <w:t>ika</w:t>
      </w:r>
      <w:r>
        <w:tab/>
        <w:t>manu</w:t>
      </w:r>
      <w:r>
        <w:tab/>
        <w:t>amin</w:t>
      </w:r>
      <w:r>
        <w:tab/>
        <w:t>a</w:t>
      </w:r>
      <w:r>
        <w:tab/>
        <w:t>i</w:t>
      </w:r>
      <w:r>
        <w:tab/>
        <w:t>pu-÷ipung-an</w:t>
      </w:r>
    </w:p>
    <w:p w14:paraId="358D324C" w14:textId="77777777" w:rsidR="00800AD8" w:rsidRDefault="00800AD8" w:rsidP="003E5DBD">
      <w:pPr>
        <w:pStyle w:val="InterlineTransNoFree"/>
        <w:tabs>
          <w:tab w:val="left" w:pos="977"/>
          <w:tab w:val="left" w:pos="1646"/>
          <w:tab w:val="left" w:pos="2570"/>
          <w:tab w:val="left" w:pos="2834"/>
          <w:tab w:val="left" w:pos="3338"/>
          <w:tab w:val="right" w:pos="8787"/>
        </w:tabs>
      </w:pPr>
      <w:r>
        <w:tab/>
        <w:t>not</w:t>
      </w:r>
      <w:r>
        <w:tab/>
        <w:t>then</w:t>
      </w:r>
      <w:r>
        <w:tab/>
        <w:t>no.more</w:t>
      </w:r>
      <w:r>
        <w:rPr>
          <w:smallCaps/>
        </w:rPr>
        <w:tab/>
        <w:t>c</w:t>
      </w:r>
      <w:r>
        <w:rPr>
          <w:smallCaps/>
        </w:rPr>
        <w:tab/>
        <w:t>loc</w:t>
      </w:r>
      <w:r>
        <w:tab/>
        <w:t>have-Japan-</w:t>
      </w:r>
      <w:r>
        <w:rPr>
          <w:smallCaps/>
        </w:rPr>
        <w:t>nom</w:t>
      </w:r>
      <w:r w:rsidR="003E5DBD">
        <w:rPr>
          <w:smallCaps/>
        </w:rPr>
        <w:tab/>
      </w:r>
      <w:r w:rsidR="003E5DBD">
        <w:t>It wasn’t only at the police station.</w:t>
      </w:r>
    </w:p>
    <w:p w14:paraId="04CF698D" w14:textId="77777777" w:rsidR="003E5DBD" w:rsidRDefault="008F6BB9" w:rsidP="003E5DBD">
      <w:pPr>
        <w:pStyle w:val="InterlineText"/>
        <w:tabs>
          <w:tab w:val="left" w:pos="533"/>
          <w:tab w:val="left" w:pos="1187"/>
          <w:tab w:val="left" w:pos="1931"/>
          <w:tab w:val="left" w:pos="3875"/>
          <w:tab w:val="left" w:pos="4529"/>
          <w:tab w:val="left" w:pos="5933"/>
          <w:tab w:val="left" w:pos="6527"/>
          <w:tab w:val="left" w:pos="6791"/>
        </w:tabs>
      </w:pPr>
      <w:r w:rsidRPr="003A1D48">
        <w:rPr>
          <w:rStyle w:val="InterlineTextNumChar"/>
        </w:rPr>
        <w:lastRenderedPageBreak/>
        <w:t>111</w:t>
      </w:r>
      <w:r w:rsidR="00800AD8">
        <w:tab/>
        <w:t>nu</w:t>
      </w:r>
      <w:r w:rsidR="00800AD8">
        <w:tab/>
        <w:t>sema</w:t>
      </w:r>
      <w:r w:rsidR="00800AD8">
        <w:tab/>
        <w:t>qinaîan</w:t>
      </w:r>
      <w:r w:rsidR="00800AD8">
        <w:tab/>
        <w:t>aken,</w:t>
      </w:r>
      <w:r w:rsidR="00800AD8">
        <w:tab/>
        <w:t>qaqivuin</w:t>
      </w:r>
      <w:r w:rsidR="00800AD8">
        <w:tab/>
        <w:t>aken</w:t>
      </w:r>
      <w:r w:rsidR="00800AD8">
        <w:tab/>
        <w:t>a</w:t>
      </w:r>
      <w:r w:rsidR="003E5DBD">
        <w:tab/>
        <w:t>paqeteleng.</w:t>
      </w:r>
    </w:p>
    <w:p w14:paraId="2410F4D5" w14:textId="77777777" w:rsidR="00800AD8" w:rsidRDefault="00800AD8" w:rsidP="003E5DBD">
      <w:pPr>
        <w:pStyle w:val="InterlineGlossWithTrans"/>
        <w:tabs>
          <w:tab w:val="left" w:pos="533"/>
          <w:tab w:val="left" w:pos="1187"/>
          <w:tab w:val="left" w:pos="1931"/>
          <w:tab w:val="left" w:pos="3875"/>
          <w:tab w:val="left" w:pos="4529"/>
          <w:tab w:val="left" w:pos="5933"/>
          <w:tab w:val="left" w:pos="6527"/>
          <w:tab w:val="left" w:pos="6791"/>
        </w:tabs>
      </w:pPr>
      <w:r>
        <w:tab/>
        <w:t>nu</w:t>
      </w:r>
      <w:r>
        <w:tab/>
        <w:t>em=sa</w:t>
      </w:r>
      <w:r>
        <w:tab/>
        <w:t>in=qaîa-an</w:t>
      </w:r>
      <w:r>
        <w:tab/>
        <w:t>aken</w:t>
      </w:r>
      <w:r>
        <w:tab/>
        <w:t>qa-qivu-en</w:t>
      </w:r>
      <w:r>
        <w:tab/>
        <w:t>aken</w:t>
      </w:r>
      <w:r>
        <w:tab/>
        <w:t>a</w:t>
      </w:r>
      <w:r w:rsidR="003E5DBD">
        <w:tab/>
        <w:t>pa-qeteleng</w:t>
      </w:r>
    </w:p>
    <w:p w14:paraId="398D421B" w14:textId="77777777" w:rsidR="00800AD8" w:rsidRDefault="00800AD8" w:rsidP="003E5DBD">
      <w:pPr>
        <w:pStyle w:val="InterlineTrans"/>
        <w:tabs>
          <w:tab w:val="left" w:pos="533"/>
          <w:tab w:val="left" w:pos="1187"/>
          <w:tab w:val="left" w:pos="1931"/>
          <w:tab w:val="left" w:pos="3875"/>
          <w:tab w:val="left" w:pos="4529"/>
          <w:tab w:val="left" w:pos="5933"/>
          <w:tab w:val="left" w:pos="6527"/>
          <w:tab w:val="left" w:pos="6791"/>
        </w:tabs>
        <w:rPr>
          <w:smallCaps/>
        </w:rPr>
      </w:pPr>
      <w:r>
        <w:tab/>
        <w:t>when</w:t>
      </w:r>
      <w:r>
        <w:tab/>
      </w:r>
      <w:r>
        <w:rPr>
          <w:smallCaps/>
        </w:rPr>
        <w:t>af</w:t>
      </w:r>
      <w:r>
        <w:t>=go</w:t>
      </w:r>
      <w:r>
        <w:tab/>
      </w:r>
      <w:r>
        <w:rPr>
          <w:smallCaps/>
        </w:rPr>
        <w:t>perf</w:t>
      </w:r>
      <w:r>
        <w:t>=outsider-</w:t>
      </w:r>
      <w:r>
        <w:rPr>
          <w:smallCaps/>
        </w:rPr>
        <w:t>nom</w:t>
      </w:r>
      <w:r>
        <w:tab/>
      </w:r>
      <w:r w:rsidR="000D5EFB" w:rsidRPr="000D5EFB">
        <w:rPr>
          <w:smallCaps/>
        </w:rPr>
        <w:t>f.I</w:t>
      </w:r>
      <w:r>
        <w:tab/>
      </w:r>
      <w:r>
        <w:rPr>
          <w:smallCaps/>
        </w:rPr>
        <w:t>red</w:t>
      </w:r>
      <w:r>
        <w:t>-speak-</w:t>
      </w:r>
      <w:r>
        <w:rPr>
          <w:smallCaps/>
        </w:rPr>
        <w:t>pf</w:t>
      </w:r>
      <w:r>
        <w:tab/>
      </w:r>
      <w:r w:rsidR="000D5EFB" w:rsidRPr="000D5EFB">
        <w:rPr>
          <w:smallCaps/>
        </w:rPr>
        <w:t>f.I</w:t>
      </w:r>
      <w:r>
        <w:rPr>
          <w:smallCaps/>
        </w:rPr>
        <w:tab/>
        <w:t>c</w:t>
      </w:r>
      <w:r w:rsidR="003E5DBD">
        <w:tab/>
        <w:t>cause-randomly</w:t>
      </w:r>
    </w:p>
    <w:p w14:paraId="7B2DDE85" w14:textId="77777777" w:rsidR="00800AD8" w:rsidRDefault="00800AD8">
      <w:pPr>
        <w:pStyle w:val="InterlineFree"/>
      </w:pPr>
      <w:r>
        <w:t>When I went to the village I was abused.</w:t>
      </w:r>
    </w:p>
    <w:p w14:paraId="29BE96EB" w14:textId="77777777" w:rsidR="00800AD8" w:rsidRDefault="008F6BB9" w:rsidP="003E5DBD">
      <w:pPr>
        <w:pStyle w:val="InterlineText"/>
        <w:tabs>
          <w:tab w:val="left" w:pos="533"/>
          <w:tab w:val="left" w:pos="1067"/>
          <w:tab w:val="left" w:pos="2936"/>
          <w:tab w:val="left" w:pos="3845"/>
          <w:tab w:val="left" w:pos="4109"/>
          <w:tab w:val="left" w:pos="4553"/>
        </w:tabs>
      </w:pPr>
      <w:r w:rsidRPr="003A1D48">
        <w:rPr>
          <w:rStyle w:val="InterlineTextNumChar"/>
        </w:rPr>
        <w:t>112</w:t>
      </w:r>
      <w:r w:rsidR="00800AD8">
        <w:tab/>
        <w:t>pai</w:t>
      </w:r>
      <w:r w:rsidR="00800AD8">
        <w:tab/>
        <w:t>namaya</w:t>
      </w:r>
      <w:r w:rsidR="00800AD8">
        <w:tab/>
        <w:t>tutsu</w:t>
      </w:r>
      <w:r w:rsidR="00800AD8">
        <w:tab/>
        <w:t>a</w:t>
      </w:r>
      <w:r w:rsidR="00800AD8">
        <w:tab/>
        <w:t>ku</w:t>
      </w:r>
      <w:r w:rsidR="00800AD8">
        <w:tab/>
        <w:t>siselapay.</w:t>
      </w:r>
    </w:p>
    <w:p w14:paraId="0FB07FEE" w14:textId="77777777" w:rsidR="00800AD8" w:rsidRDefault="00800AD8" w:rsidP="003E5DBD">
      <w:pPr>
        <w:pStyle w:val="InterlineGlossWithTrans"/>
        <w:tabs>
          <w:tab w:val="left" w:pos="533"/>
          <w:tab w:val="left" w:pos="1067"/>
          <w:tab w:val="left" w:pos="2936"/>
          <w:tab w:val="left" w:pos="3845"/>
          <w:tab w:val="left" w:pos="4109"/>
          <w:tab w:val="left" w:pos="4553"/>
        </w:tabs>
      </w:pPr>
      <w:r>
        <w:tab/>
        <w:t>pai</w:t>
      </w:r>
      <w:r>
        <w:tab/>
        <w:t>na-ma-aya</w:t>
      </w:r>
      <w:r>
        <w:tab/>
        <w:t>tu-tsu</w:t>
      </w:r>
      <w:r>
        <w:tab/>
        <w:t>a</w:t>
      </w:r>
      <w:r>
        <w:tab/>
        <w:t>ku</w:t>
      </w:r>
      <w:r>
        <w:tab/>
        <w:t>si-se-lapay</w:t>
      </w:r>
    </w:p>
    <w:p w14:paraId="012876AD" w14:textId="77777777" w:rsidR="00800AD8" w:rsidRDefault="00800AD8" w:rsidP="003E5DBD">
      <w:pPr>
        <w:pStyle w:val="InterlineTrans"/>
        <w:tabs>
          <w:tab w:val="left" w:pos="533"/>
          <w:tab w:val="left" w:pos="1067"/>
          <w:tab w:val="left" w:pos="2936"/>
          <w:tab w:val="left" w:pos="3845"/>
          <w:tab w:val="left" w:pos="4109"/>
          <w:tab w:val="left" w:pos="4553"/>
        </w:tabs>
      </w:pPr>
      <w:r>
        <w:tab/>
        <w:t>well</w:t>
      </w:r>
      <w:r>
        <w:tab/>
      </w:r>
      <w:r>
        <w:rPr>
          <w:smallCaps/>
        </w:rPr>
        <w:t>past</w:t>
      </w:r>
      <w:r>
        <w:t>-</w:t>
      </w:r>
      <w:r>
        <w:rPr>
          <w:smallCaps/>
        </w:rPr>
        <w:t>stat</w:t>
      </w:r>
      <w:r>
        <w:t>-be.thus</w:t>
      </w:r>
      <w:r>
        <w:tab/>
      </w:r>
      <w:r>
        <w:rPr>
          <w:smallCaps/>
        </w:rPr>
        <w:t>obl</w:t>
      </w:r>
      <w:r>
        <w:t>-this</w:t>
      </w:r>
      <w:r>
        <w:rPr>
          <w:smallCaps/>
        </w:rPr>
        <w:tab/>
        <w:t>c</w:t>
      </w:r>
      <w:r>
        <w:rPr>
          <w:smallCaps/>
        </w:rPr>
        <w:tab/>
      </w:r>
      <w:r>
        <w:t>my</w:t>
      </w:r>
      <w:r>
        <w:tab/>
      </w:r>
      <w:r>
        <w:rPr>
          <w:smallCaps/>
        </w:rPr>
        <w:t>if</w:t>
      </w:r>
      <w:r>
        <w:t>-</w:t>
      </w:r>
      <w:r>
        <w:rPr>
          <w:smallCaps/>
        </w:rPr>
        <w:t>invol</w:t>
      </w:r>
      <w:r>
        <w:t>-severe</w:t>
      </w:r>
    </w:p>
    <w:p w14:paraId="085D7A95" w14:textId="77777777" w:rsidR="00800AD8" w:rsidRDefault="00800AD8" w:rsidP="003E5DBD">
      <w:pPr>
        <w:pStyle w:val="InterlineFree"/>
      </w:pPr>
      <w:r>
        <w:t>That was the way I suffered.</w:t>
      </w:r>
    </w:p>
    <w:p w14:paraId="05344E4C" w14:textId="77777777" w:rsidR="003E5DBD" w:rsidRDefault="008F6BB9" w:rsidP="003E5DBD">
      <w:pPr>
        <w:pStyle w:val="InterlineText"/>
        <w:tabs>
          <w:tab w:val="left" w:pos="533"/>
          <w:tab w:val="left" w:pos="1187"/>
          <w:tab w:val="left" w:pos="1826"/>
          <w:tab w:val="left" w:pos="2870"/>
          <w:tab w:val="left" w:pos="3134"/>
          <w:tab w:val="left" w:pos="4928"/>
          <w:tab w:val="left" w:pos="5432"/>
          <w:tab w:val="left" w:pos="6221"/>
          <w:tab w:val="left" w:pos="6710"/>
          <w:tab w:val="left" w:pos="7619"/>
        </w:tabs>
      </w:pPr>
      <w:r w:rsidRPr="003A1D48">
        <w:rPr>
          <w:rStyle w:val="InterlineTextNumChar"/>
        </w:rPr>
        <w:t>113</w:t>
      </w:r>
      <w:r w:rsidR="00800AD8">
        <w:tab/>
        <w:t>nu</w:t>
      </w:r>
      <w:r w:rsidR="00800AD8">
        <w:tab/>
        <w:t>vaik</w:t>
      </w:r>
      <w:r w:rsidR="00800AD8">
        <w:tab/>
        <w:t>itjen</w:t>
      </w:r>
      <w:r w:rsidR="00800AD8">
        <w:tab/>
        <w:t>a</w:t>
      </w:r>
      <w:r w:rsidR="00800AD8">
        <w:tab/>
        <w:t>tjemautsikel</w:t>
      </w:r>
      <w:r w:rsidR="00800AD8">
        <w:tab/>
        <w:t>tua</w:t>
      </w:r>
      <w:r w:rsidR="00800AD8">
        <w:tab/>
        <w:t>kai</w:t>
      </w:r>
      <w:r w:rsidR="00800AD8">
        <w:tab/>
        <w:t>nua</w:t>
      </w:r>
      <w:r w:rsidR="00800AD8">
        <w:tab/>
        <w:t>Tsemas,</w:t>
      </w:r>
      <w:r w:rsidR="003E5DBD">
        <w:tab/>
        <w:t>tjara</w:t>
      </w:r>
    </w:p>
    <w:p w14:paraId="42AC6003" w14:textId="77777777" w:rsidR="00800AD8" w:rsidRDefault="00800AD8" w:rsidP="003E5DBD">
      <w:pPr>
        <w:pStyle w:val="InterlineGlossWithTrans"/>
        <w:tabs>
          <w:tab w:val="left" w:pos="533"/>
          <w:tab w:val="left" w:pos="1187"/>
          <w:tab w:val="left" w:pos="1826"/>
          <w:tab w:val="left" w:pos="2870"/>
          <w:tab w:val="left" w:pos="3134"/>
          <w:tab w:val="left" w:pos="4928"/>
          <w:tab w:val="left" w:pos="5432"/>
          <w:tab w:val="left" w:pos="6221"/>
          <w:tab w:val="left" w:pos="6710"/>
          <w:tab w:val="left" w:pos="7619"/>
        </w:tabs>
      </w:pPr>
      <w:r>
        <w:tab/>
        <w:t>nu</w:t>
      </w:r>
      <w:r>
        <w:tab/>
        <w:t>vaik</w:t>
      </w:r>
      <w:r>
        <w:tab/>
        <w:t>itjen</w:t>
      </w:r>
      <w:r>
        <w:tab/>
        <w:t>a</w:t>
      </w:r>
      <w:r>
        <w:tab/>
        <w:t>em=tja-u-tsikel</w:t>
      </w:r>
      <w:r>
        <w:tab/>
        <w:t>tua</w:t>
      </w:r>
      <w:r>
        <w:tab/>
        <w:t>kai</w:t>
      </w:r>
      <w:r>
        <w:tab/>
        <w:t>nua</w:t>
      </w:r>
      <w:r>
        <w:tab/>
        <w:t>Tsemas</w:t>
      </w:r>
      <w:r w:rsidR="003E5DBD">
        <w:tab/>
        <w:t>tjara</w:t>
      </w:r>
    </w:p>
    <w:p w14:paraId="69EC1D3B" w14:textId="77777777" w:rsidR="00800AD8" w:rsidRDefault="00800AD8" w:rsidP="003E5DBD">
      <w:pPr>
        <w:pStyle w:val="InterlineTransNoFree"/>
        <w:tabs>
          <w:tab w:val="left" w:pos="1187"/>
          <w:tab w:val="left" w:pos="1826"/>
          <w:tab w:val="left" w:pos="2870"/>
          <w:tab w:val="left" w:pos="3134"/>
          <w:tab w:val="left" w:pos="4928"/>
          <w:tab w:val="left" w:pos="5432"/>
          <w:tab w:val="left" w:pos="6221"/>
          <w:tab w:val="left" w:pos="6710"/>
          <w:tab w:val="left" w:pos="7619"/>
        </w:tabs>
      </w:pPr>
      <w:r>
        <w:tab/>
        <w:t>when</w:t>
      </w:r>
      <w:r>
        <w:tab/>
        <w:t>leave</w:t>
      </w:r>
      <w:r>
        <w:tab/>
      </w:r>
      <w:r>
        <w:rPr>
          <w:smallCaps/>
        </w:rPr>
        <w:t>f.</w:t>
      </w:r>
      <w:r>
        <w:t>we(</w:t>
      </w:r>
      <w:r>
        <w:rPr>
          <w:smallCaps/>
        </w:rPr>
        <w:t>inc</w:t>
      </w:r>
      <w:r>
        <w:t>)</w:t>
      </w:r>
      <w:r>
        <w:rPr>
          <w:smallCaps/>
        </w:rPr>
        <w:tab/>
        <w:t>c</w:t>
      </w:r>
      <w:r>
        <w:rPr>
          <w:smallCaps/>
        </w:rPr>
        <w:tab/>
        <w:t>af</w:t>
      </w:r>
      <w:r>
        <w:t>=more-?-return</w:t>
      </w:r>
      <w:r>
        <w:tab/>
      </w:r>
      <w:r>
        <w:rPr>
          <w:smallCaps/>
        </w:rPr>
        <w:t>obl</w:t>
      </w:r>
      <w:r>
        <w:tab/>
        <w:t>speech</w:t>
      </w:r>
      <w:r>
        <w:tab/>
        <w:t>of</w:t>
      </w:r>
      <w:r>
        <w:tab/>
        <w:t>God</w:t>
      </w:r>
      <w:r w:rsidR="003E5DBD">
        <w:tab/>
        <w:t>surely</w:t>
      </w:r>
    </w:p>
    <w:p w14:paraId="222A4331" w14:textId="77777777" w:rsidR="00800AD8" w:rsidRDefault="00800AD8" w:rsidP="003E5DBD">
      <w:pPr>
        <w:pStyle w:val="InterlineText"/>
        <w:tabs>
          <w:tab w:val="left" w:pos="533"/>
          <w:tab w:val="left" w:pos="1457"/>
          <w:tab w:val="left" w:pos="2381"/>
        </w:tabs>
      </w:pPr>
      <w:r>
        <w:tab/>
        <w:t>izua</w:t>
      </w:r>
      <w:r>
        <w:tab/>
        <w:t>tja</w:t>
      </w:r>
      <w:r>
        <w:tab/>
        <w:t>siselapayan.</w:t>
      </w:r>
    </w:p>
    <w:p w14:paraId="4A6071B6" w14:textId="77777777" w:rsidR="00800AD8" w:rsidRDefault="00800AD8" w:rsidP="003E5DBD">
      <w:pPr>
        <w:pStyle w:val="InterlineGlossWithTrans"/>
        <w:tabs>
          <w:tab w:val="left" w:pos="533"/>
          <w:tab w:val="left" w:pos="1457"/>
          <w:tab w:val="left" w:pos="2381"/>
        </w:tabs>
      </w:pPr>
      <w:r>
        <w:tab/>
        <w:t>i-zua</w:t>
      </w:r>
      <w:r>
        <w:tab/>
        <w:t>tja</w:t>
      </w:r>
      <w:r>
        <w:tab/>
        <w:t>si-se-lapay-an</w:t>
      </w:r>
    </w:p>
    <w:p w14:paraId="70F734D2" w14:textId="77777777" w:rsidR="00800AD8" w:rsidRDefault="00800AD8" w:rsidP="003E5DBD">
      <w:pPr>
        <w:pStyle w:val="InterlineTrans"/>
        <w:tabs>
          <w:tab w:val="left" w:pos="533"/>
          <w:tab w:val="left" w:pos="1457"/>
          <w:tab w:val="left" w:pos="2381"/>
        </w:tabs>
      </w:pPr>
      <w:r>
        <w:tab/>
      </w:r>
      <w:r>
        <w:rPr>
          <w:smallCaps/>
        </w:rPr>
        <w:t>loc</w:t>
      </w:r>
      <w:r>
        <w:t>-that</w:t>
      </w:r>
      <w:r>
        <w:tab/>
        <w:t>our(</w:t>
      </w:r>
      <w:r>
        <w:rPr>
          <w:smallCaps/>
        </w:rPr>
        <w:t>inc</w:t>
      </w:r>
      <w:r>
        <w:t>)</w:t>
      </w:r>
      <w:r>
        <w:tab/>
      </w:r>
      <w:r>
        <w:rPr>
          <w:smallCaps/>
        </w:rPr>
        <w:t>if</w:t>
      </w:r>
      <w:r>
        <w:t>-</w:t>
      </w:r>
      <w:r>
        <w:rPr>
          <w:smallCaps/>
        </w:rPr>
        <w:t>invol</w:t>
      </w:r>
      <w:r>
        <w:t>-severe-</w:t>
      </w:r>
      <w:r>
        <w:rPr>
          <w:smallCaps/>
        </w:rPr>
        <w:t>nom</w:t>
      </w:r>
    </w:p>
    <w:p w14:paraId="56B25718" w14:textId="77777777" w:rsidR="00800AD8" w:rsidRDefault="00800AD8">
      <w:pPr>
        <w:pStyle w:val="InterlineFree"/>
      </w:pPr>
      <w:r>
        <w:t>When we go to tell the word of God, there are always times when we suffer.</w:t>
      </w:r>
    </w:p>
    <w:p w14:paraId="12C428D6" w14:textId="77777777" w:rsidR="00800AD8" w:rsidRDefault="008F6BB9" w:rsidP="003E5DBD">
      <w:pPr>
        <w:pStyle w:val="InterlineText"/>
        <w:tabs>
          <w:tab w:val="left" w:pos="533"/>
          <w:tab w:val="left" w:pos="1232"/>
          <w:tab w:val="left" w:pos="2936"/>
          <w:tab w:val="left" w:pos="3980"/>
          <w:tab w:val="left" w:pos="5054"/>
          <w:tab w:val="left" w:pos="5558"/>
          <w:tab w:val="left" w:pos="6407"/>
          <w:tab w:val="left" w:pos="6911"/>
        </w:tabs>
      </w:pPr>
      <w:r w:rsidRPr="003A1D48">
        <w:rPr>
          <w:rStyle w:val="InterlineTextNumChar"/>
        </w:rPr>
        <w:t>114</w:t>
      </w:r>
      <w:r w:rsidR="00800AD8">
        <w:tab/>
        <w:t>îakua</w:t>
      </w:r>
      <w:r w:rsidR="00800AD8">
        <w:tab/>
        <w:t>paparangez</w:t>
      </w:r>
      <w:r w:rsidR="00800AD8">
        <w:tab/>
        <w:t>itjen</w:t>
      </w:r>
      <w:r w:rsidR="00800AD8">
        <w:tab/>
        <w:t>sakamaya</w:t>
      </w:r>
      <w:r w:rsidR="00800AD8">
        <w:tab/>
        <w:t>tua</w:t>
      </w:r>
      <w:r w:rsidR="00800AD8">
        <w:tab/>
        <w:t>Tsemas</w:t>
      </w:r>
      <w:r w:rsidR="00800AD8">
        <w:tab/>
        <w:t>i</w:t>
      </w:r>
      <w:r w:rsidR="00800AD8">
        <w:tab/>
        <w:t>vavaw.</w:t>
      </w:r>
    </w:p>
    <w:p w14:paraId="0A5F498D" w14:textId="77777777" w:rsidR="00800AD8" w:rsidRDefault="00800AD8" w:rsidP="003E5DBD">
      <w:pPr>
        <w:pStyle w:val="InterlineGlossWithTrans"/>
        <w:tabs>
          <w:tab w:val="left" w:pos="533"/>
          <w:tab w:val="left" w:pos="1232"/>
          <w:tab w:val="left" w:pos="2936"/>
          <w:tab w:val="left" w:pos="3980"/>
          <w:tab w:val="left" w:pos="5054"/>
          <w:tab w:val="left" w:pos="5558"/>
          <w:tab w:val="left" w:pos="6407"/>
          <w:tab w:val="left" w:pos="6911"/>
        </w:tabs>
      </w:pPr>
      <w:r>
        <w:tab/>
        <w:t>îakua</w:t>
      </w:r>
      <w:r>
        <w:tab/>
        <w:t>pa-pa-rangez</w:t>
      </w:r>
      <w:r>
        <w:tab/>
        <w:t>itjen</w:t>
      </w:r>
      <w:r>
        <w:tab/>
        <w:t>sakamaya</w:t>
      </w:r>
      <w:r>
        <w:tab/>
        <w:t>tua</w:t>
      </w:r>
      <w:r>
        <w:tab/>
        <w:t>Tsemas</w:t>
      </w:r>
      <w:r>
        <w:tab/>
        <w:t>i</w:t>
      </w:r>
      <w:r>
        <w:tab/>
        <w:t>va-vaw</w:t>
      </w:r>
    </w:p>
    <w:p w14:paraId="0495555B" w14:textId="77777777" w:rsidR="00800AD8" w:rsidRDefault="00800AD8" w:rsidP="003E5DBD">
      <w:pPr>
        <w:pStyle w:val="InterlineTrans"/>
        <w:tabs>
          <w:tab w:val="left" w:pos="533"/>
          <w:tab w:val="left" w:pos="1232"/>
          <w:tab w:val="left" w:pos="2936"/>
          <w:tab w:val="left" w:pos="3980"/>
          <w:tab w:val="left" w:pos="5054"/>
          <w:tab w:val="left" w:pos="5558"/>
          <w:tab w:val="left" w:pos="6407"/>
          <w:tab w:val="left" w:pos="6911"/>
        </w:tabs>
      </w:pPr>
      <w:r>
        <w:tab/>
        <w:t>but</w:t>
      </w:r>
      <w:r>
        <w:tab/>
        <w:t>cause-cause-rely</w:t>
      </w:r>
      <w:r>
        <w:tab/>
      </w:r>
      <w:r>
        <w:rPr>
          <w:smallCaps/>
        </w:rPr>
        <w:t>f.</w:t>
      </w:r>
      <w:r>
        <w:t>we(</w:t>
      </w:r>
      <w:r>
        <w:rPr>
          <w:smallCaps/>
        </w:rPr>
        <w:t>inc</w:t>
      </w:r>
      <w:r>
        <w:t>)</w:t>
      </w:r>
      <w:r>
        <w:tab/>
        <w:t>only</w:t>
      </w:r>
      <w:r>
        <w:tab/>
      </w:r>
      <w:r>
        <w:rPr>
          <w:smallCaps/>
        </w:rPr>
        <w:t>obl</w:t>
      </w:r>
      <w:r>
        <w:tab/>
        <w:t>God</w:t>
      </w:r>
      <w:r>
        <w:tab/>
      </w:r>
      <w:r>
        <w:rPr>
          <w:smallCaps/>
        </w:rPr>
        <w:t>loc</w:t>
      </w:r>
      <w:r>
        <w:tab/>
      </w:r>
      <w:r>
        <w:rPr>
          <w:smallCaps/>
        </w:rPr>
        <w:t>red</w:t>
      </w:r>
      <w:r>
        <w:t>-above</w:t>
      </w:r>
    </w:p>
    <w:p w14:paraId="6FF84133" w14:textId="77777777" w:rsidR="00800AD8" w:rsidRDefault="00800AD8">
      <w:pPr>
        <w:pStyle w:val="InterlineFree"/>
      </w:pPr>
      <w:r>
        <w:t>But we just trust God above.</w:t>
      </w:r>
    </w:p>
    <w:p w14:paraId="21EA23C3" w14:textId="77777777" w:rsidR="00800AD8" w:rsidRDefault="008F6BB9" w:rsidP="003E5DBD">
      <w:pPr>
        <w:pStyle w:val="InterlineText"/>
        <w:tabs>
          <w:tab w:val="left" w:pos="533"/>
          <w:tab w:val="left" w:pos="1187"/>
          <w:tab w:val="left" w:pos="2321"/>
          <w:tab w:val="left" w:pos="3365"/>
          <w:tab w:val="left" w:pos="3869"/>
          <w:tab w:val="left" w:pos="6338"/>
          <w:tab w:val="left" w:pos="6677"/>
          <w:tab w:val="left" w:pos="7811"/>
        </w:tabs>
      </w:pPr>
      <w:r w:rsidRPr="003A1D48">
        <w:rPr>
          <w:rStyle w:val="InterlineTextNumChar"/>
        </w:rPr>
        <w:t>115</w:t>
      </w:r>
      <w:r w:rsidR="00800AD8">
        <w:tab/>
        <w:t>nu</w:t>
      </w:r>
      <w:r w:rsidR="00800AD8">
        <w:tab/>
        <w:t>kinemnem</w:t>
      </w:r>
      <w:r w:rsidR="00800AD8">
        <w:tab/>
        <w:t>itjen</w:t>
      </w:r>
      <w:r w:rsidR="00800AD8">
        <w:tab/>
        <w:t>tua</w:t>
      </w:r>
      <w:r w:rsidR="00800AD8">
        <w:tab/>
        <w:t>kinipakezkezan</w:t>
      </w:r>
      <w:r w:rsidR="00800AD8">
        <w:tab/>
        <w:t>ni</w:t>
      </w:r>
      <w:r w:rsidR="00800AD8">
        <w:tab/>
        <w:t>Yisu-sama</w:t>
      </w:r>
      <w:r w:rsidR="003E5DBD">
        <w:tab/>
        <w:t>tua</w:t>
      </w:r>
    </w:p>
    <w:p w14:paraId="2E6AA869" w14:textId="77777777" w:rsidR="00800AD8" w:rsidRDefault="00800AD8" w:rsidP="003E5DBD">
      <w:pPr>
        <w:pStyle w:val="InterlineGlossWithTrans"/>
        <w:tabs>
          <w:tab w:val="left" w:pos="533"/>
          <w:tab w:val="left" w:pos="1187"/>
          <w:tab w:val="left" w:pos="2321"/>
          <w:tab w:val="left" w:pos="3365"/>
          <w:tab w:val="left" w:pos="3869"/>
          <w:tab w:val="left" w:pos="6338"/>
          <w:tab w:val="left" w:pos="6677"/>
          <w:tab w:val="left" w:pos="7811"/>
        </w:tabs>
      </w:pPr>
      <w:r>
        <w:tab/>
        <w:t>nu</w:t>
      </w:r>
      <w:r>
        <w:tab/>
        <w:t>kinemnem</w:t>
      </w:r>
      <w:r>
        <w:tab/>
        <w:t>itjen</w:t>
      </w:r>
      <w:r>
        <w:tab/>
        <w:t>tua</w:t>
      </w:r>
      <w:r>
        <w:tab/>
        <w:t>in=ki-pa-kezkez-an</w:t>
      </w:r>
      <w:r>
        <w:tab/>
        <w:t>ni</w:t>
      </w:r>
      <w:r>
        <w:tab/>
        <w:t>Yisu-sama</w:t>
      </w:r>
      <w:r w:rsidR="003E5DBD">
        <w:tab/>
        <w:t>tua</w:t>
      </w:r>
    </w:p>
    <w:p w14:paraId="4CCBA34E" w14:textId="77777777" w:rsidR="00800AD8" w:rsidRDefault="00800AD8" w:rsidP="003E5DBD">
      <w:pPr>
        <w:pStyle w:val="InterlineTransNoFree"/>
        <w:tabs>
          <w:tab w:val="left" w:pos="1187"/>
          <w:tab w:val="left" w:pos="2321"/>
          <w:tab w:val="left" w:pos="3365"/>
          <w:tab w:val="left" w:pos="3869"/>
          <w:tab w:val="left" w:pos="6338"/>
          <w:tab w:val="left" w:pos="6677"/>
          <w:tab w:val="left" w:pos="7811"/>
        </w:tabs>
      </w:pPr>
      <w:r>
        <w:tab/>
        <w:t>when</w:t>
      </w:r>
      <w:r>
        <w:tab/>
        <w:t>think</w:t>
      </w:r>
      <w:r>
        <w:tab/>
      </w:r>
      <w:r>
        <w:rPr>
          <w:smallCaps/>
        </w:rPr>
        <w:t>f.</w:t>
      </w:r>
      <w:r>
        <w:t>we(</w:t>
      </w:r>
      <w:r>
        <w:rPr>
          <w:smallCaps/>
        </w:rPr>
        <w:t>inc</w:t>
      </w:r>
      <w:r>
        <w:t>)</w:t>
      </w:r>
      <w:r>
        <w:tab/>
      </w:r>
      <w:r>
        <w:rPr>
          <w:smallCaps/>
        </w:rPr>
        <w:t>obl</w:t>
      </w:r>
      <w:r>
        <w:tab/>
      </w:r>
      <w:r>
        <w:rPr>
          <w:smallCaps/>
        </w:rPr>
        <w:t>perf</w:t>
      </w:r>
      <w:r>
        <w:t>=do-cause-nail-</w:t>
      </w:r>
      <w:r>
        <w:rPr>
          <w:smallCaps/>
        </w:rPr>
        <w:t>nom</w:t>
      </w:r>
      <w:r>
        <w:tab/>
        <w:t>of</w:t>
      </w:r>
      <w:r>
        <w:tab/>
        <w:t>Jesus-</w:t>
      </w:r>
      <w:r w:rsidR="001E164C" w:rsidRPr="001E164C">
        <w:rPr>
          <w:smallCaps/>
        </w:rPr>
        <w:t>h</w:t>
      </w:r>
      <w:r w:rsidR="003E5DBD">
        <w:tab/>
      </w:r>
      <w:r w:rsidR="003E5DBD">
        <w:rPr>
          <w:smallCaps/>
        </w:rPr>
        <w:t>obl</w:t>
      </w:r>
    </w:p>
    <w:p w14:paraId="3B44B50A" w14:textId="77777777" w:rsidR="003E5DBD" w:rsidRDefault="00800AD8" w:rsidP="003E5DBD">
      <w:pPr>
        <w:pStyle w:val="InterlineText"/>
        <w:tabs>
          <w:tab w:val="left" w:pos="533"/>
          <w:tab w:val="left" w:pos="2117"/>
          <w:tab w:val="left" w:pos="3821"/>
          <w:tab w:val="left" w:pos="4865"/>
          <w:tab w:val="left" w:pos="5939"/>
          <w:tab w:val="left" w:pos="6443"/>
          <w:tab w:val="left" w:pos="7367"/>
        </w:tabs>
      </w:pPr>
      <w:r>
        <w:tab/>
        <w:t>siselapay,</w:t>
      </w:r>
      <w:r>
        <w:tab/>
        <w:t>paparangez</w:t>
      </w:r>
      <w:r>
        <w:tab/>
        <w:t>itjen</w:t>
      </w:r>
      <w:r>
        <w:tab/>
        <w:t>sakamaya</w:t>
      </w:r>
      <w:r>
        <w:tab/>
        <w:t>tua</w:t>
      </w:r>
      <w:r w:rsidR="003E5DBD">
        <w:tab/>
        <w:t>tja</w:t>
      </w:r>
      <w:r w:rsidR="003E5DBD">
        <w:tab/>
        <w:t>siselapay.</w:t>
      </w:r>
    </w:p>
    <w:p w14:paraId="55E201F8" w14:textId="77777777" w:rsidR="00800AD8" w:rsidRDefault="00800AD8" w:rsidP="003E5DBD">
      <w:pPr>
        <w:pStyle w:val="InterlineGlossWithTrans"/>
        <w:tabs>
          <w:tab w:val="left" w:pos="533"/>
          <w:tab w:val="left" w:pos="2117"/>
          <w:tab w:val="left" w:pos="3821"/>
          <w:tab w:val="left" w:pos="4865"/>
          <w:tab w:val="left" w:pos="5939"/>
          <w:tab w:val="left" w:pos="6443"/>
          <w:tab w:val="left" w:pos="7367"/>
        </w:tabs>
      </w:pPr>
      <w:r>
        <w:tab/>
        <w:t>si-se-lapay</w:t>
      </w:r>
      <w:r>
        <w:tab/>
        <w:t>pa-pa-rangez</w:t>
      </w:r>
      <w:r>
        <w:tab/>
        <w:t>itjen</w:t>
      </w:r>
      <w:r>
        <w:tab/>
        <w:t>sakamaya</w:t>
      </w:r>
      <w:r>
        <w:tab/>
        <w:t>tua</w:t>
      </w:r>
      <w:r w:rsidR="003E5DBD">
        <w:tab/>
        <w:t>tja</w:t>
      </w:r>
      <w:r w:rsidR="003E5DBD">
        <w:tab/>
        <w:t>si-se-lapay</w:t>
      </w:r>
    </w:p>
    <w:p w14:paraId="5A726FEB" w14:textId="77777777" w:rsidR="00800AD8" w:rsidRDefault="00800AD8" w:rsidP="003E5DBD">
      <w:pPr>
        <w:pStyle w:val="InterlineTrans"/>
        <w:tabs>
          <w:tab w:val="left" w:pos="533"/>
          <w:tab w:val="left" w:pos="2117"/>
          <w:tab w:val="left" w:pos="3821"/>
          <w:tab w:val="left" w:pos="4865"/>
          <w:tab w:val="left" w:pos="5939"/>
          <w:tab w:val="left" w:pos="6443"/>
          <w:tab w:val="left" w:pos="7367"/>
        </w:tabs>
      </w:pPr>
      <w:r>
        <w:tab/>
      </w:r>
      <w:r>
        <w:rPr>
          <w:smallCaps/>
        </w:rPr>
        <w:t>if</w:t>
      </w:r>
      <w:r>
        <w:t>-</w:t>
      </w:r>
      <w:r>
        <w:rPr>
          <w:smallCaps/>
        </w:rPr>
        <w:t>invol</w:t>
      </w:r>
      <w:r>
        <w:t>-severe</w:t>
      </w:r>
      <w:r>
        <w:tab/>
        <w:t>cause-cause-rely</w:t>
      </w:r>
      <w:r>
        <w:tab/>
      </w:r>
      <w:r>
        <w:rPr>
          <w:smallCaps/>
        </w:rPr>
        <w:t>f.</w:t>
      </w:r>
      <w:r>
        <w:t>we(</w:t>
      </w:r>
      <w:r>
        <w:rPr>
          <w:smallCaps/>
        </w:rPr>
        <w:t>inc</w:t>
      </w:r>
      <w:r>
        <w:t>)</w:t>
      </w:r>
      <w:r>
        <w:tab/>
        <w:t>only</w:t>
      </w:r>
      <w:r>
        <w:tab/>
      </w:r>
      <w:r>
        <w:rPr>
          <w:smallCaps/>
        </w:rPr>
        <w:t>obl</w:t>
      </w:r>
      <w:r w:rsidR="003E5DBD">
        <w:tab/>
        <w:t>our(</w:t>
      </w:r>
      <w:r w:rsidR="003E5DBD">
        <w:rPr>
          <w:smallCaps/>
        </w:rPr>
        <w:t>inc</w:t>
      </w:r>
      <w:r w:rsidR="003E5DBD">
        <w:t>)</w:t>
      </w:r>
      <w:r w:rsidR="003E5DBD">
        <w:tab/>
      </w:r>
      <w:r w:rsidR="003E5DBD">
        <w:rPr>
          <w:smallCaps/>
        </w:rPr>
        <w:t>if</w:t>
      </w:r>
      <w:r w:rsidR="003E5DBD">
        <w:t>-</w:t>
      </w:r>
      <w:r w:rsidR="003E5DBD">
        <w:rPr>
          <w:smallCaps/>
        </w:rPr>
        <w:t>invol</w:t>
      </w:r>
      <w:r w:rsidR="003E5DBD">
        <w:t>-severe</w:t>
      </w:r>
    </w:p>
    <w:p w14:paraId="733C68A1" w14:textId="77777777" w:rsidR="00800AD8" w:rsidRDefault="00800AD8">
      <w:pPr>
        <w:pStyle w:val="InterlineFree"/>
      </w:pPr>
      <w:r>
        <w:t>When we think of the suffering of Jesus in his crucifixion, we just trust God in our suffering.</w:t>
      </w:r>
    </w:p>
    <w:p w14:paraId="6F86D5A8" w14:textId="77777777" w:rsidR="003E5DBD" w:rsidRDefault="00800AD8" w:rsidP="003E5DBD">
      <w:pPr>
        <w:pStyle w:val="FullTranslation"/>
      </w:pPr>
      <w:r>
        <w:t>I am Giîgiîaw. of Vaîulu village. I was born in Vaîulu. It is 24 years since I was born. When I was 14 I went to school to study. I was 4 years in school. Before I went to school I helped my father and mother in their (field) work. When I was still at school my father died. My elder brother was in the army. My mother had very young children. My two siblings were still children, not yet able to work. My mother and the children were very badly off. That is why I left school. I had pity on my mother and my siblings. There was noone to provide for them. I had a bad time then working for us. I had to do everything on my own. I was very tired. But if I didn’t work there would be no food for my mother and my siblings. So I put up with working to provide for my mother and my siblings, until my elder brother came back from the army. When my brother had come back from the army there was someone to help me with our work. I did the work on my own for 5 years; then my brother came, and I had a companion in the work.</w:t>
      </w:r>
    </w:p>
    <w:p w14:paraId="22BF80E6" w14:textId="77777777" w:rsidR="003E5DBD" w:rsidRDefault="00800AD8" w:rsidP="003E5DBD">
      <w:pPr>
        <w:pStyle w:val="FullTranslation"/>
      </w:pPr>
      <w:r>
        <w:t>When my brother came back, there was less work for me. I wasn’t tired out. I could go off for fun to other places</w:t>
      </w:r>
      <w:r w:rsidR="003E5DBD">
        <w:t xml:space="preserve"> </w:t>
      </w:r>
      <w:r>
        <w:t>-</w:t>
      </w:r>
      <w:r w:rsidR="003E5DBD">
        <w:t xml:space="preserve"> </w:t>
      </w:r>
      <w:r>
        <w:t>to Paîul, Payuan, Qutsapungan, and to Takao (Kaohsiung). I worked in Takao to earn money. With it I bought clothes. When I had got some clothes I went back home; and I gave clothes to my mother and my siblings. They were very pleased. Every time I went to Takao I bought clothes. My mother was very pleased. But I was very bad. I hit my mother and my siblings. I was very bad. But now since becoming a believer I don’t hit people any more. Now I listen to the teaching of God. I read the Bible frequently. I know about loving our mothers and everyone. At first my two siblings became believers, and then my mother. My siblings said to me: “Brother, become a believer. It’s very good. We don’t quarrel any more. We don’t steal. We are taught that when we die we go to heaven. We have no more sins when we become believers. Become a believer. It’s very good. And your sins will be taken away.</w:t>
      </w:r>
      <w:r w:rsidR="003E5DBD">
        <w:t>”</w:t>
      </w:r>
      <w:r>
        <w:t xml:space="preserve"> My siblings told me the teaching of God. I didn’t believe. But I noticed my siblings’ behaviour. They didn’t quarrel any more. When they came back from school, they went to get water or went to meet people (coming back laden from the fields). They were very obedient to what we told them. I noticed their behaviour. I thought that perhaps what they said was true. This disturbed me when I thought about it. My siblings had been given some booklets that were distributed. When they had gone to school, I took the booklets and read them. What I read was: “We should love our parents. We should not kill people, fornicate, steal or envy others. Love your neighbours.” </w:t>
      </w:r>
      <w:r>
        <w:lastRenderedPageBreak/>
        <w:t>Another thing I read was: “Love one another.”</w:t>
      </w:r>
      <w:r w:rsidR="003E5DBD">
        <w:t xml:space="preserve"> </w:t>
      </w:r>
      <w:r>
        <w:t>One more thing I read was: “I was dead and came back to life. I am the way, the truth and the life. Anyone who follows me, even if they die I will bring them back to life</w:t>
      </w:r>
      <w:r w:rsidR="003E5DBD">
        <w:t>.</w:t>
      </w:r>
      <w:r>
        <w:t>”</w:t>
      </w:r>
      <w:r w:rsidR="003E5DBD">
        <w:t xml:space="preserve"> </w:t>
      </w:r>
      <w:r>
        <w:t>That was what I read, and I believed.</w:t>
      </w:r>
    </w:p>
    <w:p w14:paraId="27C0BC91" w14:textId="77777777" w:rsidR="003E5DBD" w:rsidRDefault="00800AD8" w:rsidP="003E5DBD">
      <w:pPr>
        <w:pStyle w:val="FullTranslation"/>
      </w:pPr>
      <w:r>
        <w:t>But I was ashamed to attend worship because of what I had said about believers. But after a time I did accompany my family to worship. Then I frequently attended the believers’ meetings, and I understood the believers’ ways. “So that’s the way it is,”</w:t>
      </w:r>
      <w:r w:rsidR="003E5DBD">
        <w:t xml:space="preserve"> </w:t>
      </w:r>
      <w:r>
        <w:t>I said to myself. I was surprised. “If only I had known and become a believer sooner. Then I would have been good at doing things and would have understood,”</w:t>
      </w:r>
      <w:r w:rsidR="003E5DBD">
        <w:t xml:space="preserve"> </w:t>
      </w:r>
      <w:r>
        <w:t>I thought. I greatly regretted that I hadn’t become a believer sooner. But when I became a believer I was a very zealous practising believer. Some time after I had become a believer I thought of going to tell others, and I went to other villages to tell people about the love and power of God. First I went to Makazayazaya to tell them about the word of God. But they didn’t understand. After my third visit they understood the teaching of God. One family became believers; and later more people did so. Every week I went to Makazayazaya. I stayed in Makazayazaya 3 or 4 days telling them the teaching of God. For over a year I continued telling them the teaching of God. There were 80 believers. But then I didn’t go for 3 months; and 20 of them gave up. Then someone came back from studying at Karenko (Hualien), and went to Makazayazaya to look after the believers. So I went to other places to tell them the word of God. I went to Masilid and Djaîadjaîay to tell them the word of God. However rainy or windy it was I always went to Makazyazaya. However far it was, when the time came for me to go I always went.</w:t>
      </w:r>
    </w:p>
    <w:p w14:paraId="280EC551" w14:textId="77777777" w:rsidR="00800AD8" w:rsidRDefault="00800AD8" w:rsidP="003E5DBD">
      <w:pPr>
        <w:pStyle w:val="FullTranslation"/>
      </w:pPr>
      <w:r>
        <w:t>When I arrived in Makazayazaya I went straight round to the police station to tell the officer: “Sir, I’m going to preach the word of God.</w:t>
      </w:r>
      <w:r w:rsidR="003E5DBD">
        <w:t>”</w:t>
      </w:r>
      <w:r>
        <w:t xml:space="preserve"> “Where is your permit from the Alikang police station? Are you a (?Bible school) graduate?” said the officer. That was said to me without any reason. But I didn’t reply at all. It was getting dark, and it was the rainy season. I had got rained on on the way. Although I was very cold, I wasn’t allowed to go quickly. I was abused without any reason for it. I wasn’t given a seat. It was late at night when I was allowed to go to the village. In spite of the rain and the darkness, I wasn’t lent anything to keep off the rain and I wasn’t given a torch. I was just told to go. That’s not all. Whenever I went there, not just twice or three times, it was the same every time. It wasn’t only at the police station. When I went to the village I was abused. That was the way I suffered. When we go to tell the word of God, there are always times when we suffer. But we just trust God above. When we think of the suffering of Jesus in his crucifixion, we just trust God in our suffer</w:t>
      </w:r>
      <w:r w:rsidR="003E5DBD">
        <w:t>ing.</w:t>
      </w:r>
    </w:p>
    <w:p w14:paraId="59B48892" w14:textId="77777777" w:rsidR="00800AD8" w:rsidRDefault="00800AD8">
      <w:pPr>
        <w:pStyle w:val="Heading4"/>
      </w:pPr>
      <w:r w:rsidRPr="00DC1AE0">
        <w:rPr>
          <w:rStyle w:val="NumTextHeadingChar"/>
        </w:rPr>
        <w:t>080</w:t>
      </w:r>
      <w:r>
        <w:t xml:space="preserve"> </w:t>
      </w:r>
      <w:r w:rsidR="003E5DBD">
        <w:t>PL</w:t>
      </w:r>
      <w:r>
        <w:t>AYING AT HUNTING</w:t>
      </w:r>
      <w:r w:rsidR="003E5DBD">
        <w:br/>
      </w:r>
      <w:r w:rsidR="001208B6">
        <w:t>t</w:t>
      </w:r>
      <w:r>
        <w:t>old by Giîgiîaw of Vaîulu village</w:t>
      </w:r>
    </w:p>
    <w:p w14:paraId="7DE82233" w14:textId="77777777" w:rsidR="00800AD8" w:rsidRDefault="00DC1AE0" w:rsidP="003E5DBD">
      <w:pPr>
        <w:pStyle w:val="InterlineText"/>
        <w:tabs>
          <w:tab w:val="left" w:pos="533"/>
          <w:tab w:val="left" w:pos="977"/>
          <w:tab w:val="left" w:pos="1901"/>
          <w:tab w:val="left" w:pos="2885"/>
          <w:tab w:val="left" w:pos="3149"/>
          <w:tab w:val="left" w:pos="4163"/>
          <w:tab w:val="left" w:pos="5072"/>
          <w:tab w:val="left" w:pos="5576"/>
          <w:tab w:val="left" w:pos="6275"/>
          <w:tab w:val="left" w:pos="6764"/>
        </w:tabs>
      </w:pPr>
      <w:r w:rsidRPr="003A1D48">
        <w:rPr>
          <w:rStyle w:val="InterlineTextNumChar"/>
        </w:rPr>
        <w:t>001</w:t>
      </w:r>
      <w:r w:rsidR="00800AD8">
        <w:tab/>
        <w:t>ti</w:t>
      </w:r>
      <w:r w:rsidR="00800AD8">
        <w:tab/>
        <w:t>Tjikunal</w:t>
      </w:r>
      <w:r w:rsidR="00800AD8">
        <w:tab/>
        <w:t>kirimu</w:t>
      </w:r>
      <w:r w:rsidR="00800AD8">
        <w:tab/>
        <w:t>a</w:t>
      </w:r>
      <w:r w:rsidR="00800AD8">
        <w:tab/>
        <w:t>seman</w:t>
      </w:r>
      <w:r w:rsidR="00800AD8">
        <w:tab/>
        <w:t>tjalupun</w:t>
      </w:r>
      <w:r w:rsidR="00800AD8">
        <w:tab/>
        <w:t>tua</w:t>
      </w:r>
      <w:r w:rsidR="00800AD8">
        <w:tab/>
        <w:t>sunat,</w:t>
      </w:r>
      <w:r w:rsidR="00800AD8">
        <w:tab/>
        <w:t>sa</w:t>
      </w:r>
      <w:r w:rsidR="003E5DBD">
        <w:tab/>
        <w:t>tjalupunan</w:t>
      </w:r>
    </w:p>
    <w:p w14:paraId="4D750493" w14:textId="77777777" w:rsidR="00800AD8" w:rsidRDefault="00800AD8" w:rsidP="003E5DBD">
      <w:pPr>
        <w:pStyle w:val="InterlineGlossWithTrans"/>
        <w:tabs>
          <w:tab w:val="left" w:pos="533"/>
          <w:tab w:val="left" w:pos="977"/>
          <w:tab w:val="left" w:pos="1901"/>
          <w:tab w:val="left" w:pos="2885"/>
          <w:tab w:val="left" w:pos="3149"/>
          <w:tab w:val="left" w:pos="4163"/>
          <w:tab w:val="left" w:pos="5072"/>
          <w:tab w:val="left" w:pos="5576"/>
          <w:tab w:val="left" w:pos="6275"/>
          <w:tab w:val="left" w:pos="6764"/>
        </w:tabs>
      </w:pPr>
      <w:r>
        <w:tab/>
        <w:t>ti</w:t>
      </w:r>
      <w:r>
        <w:tab/>
        <w:t>Tjikunal</w:t>
      </w:r>
      <w:r>
        <w:tab/>
        <w:t>ki-rimu</w:t>
      </w:r>
      <w:r>
        <w:tab/>
        <w:t>a</w:t>
      </w:r>
      <w:r>
        <w:tab/>
        <w:t>em=sane</w:t>
      </w:r>
      <w:r>
        <w:tab/>
        <w:t>tjalupun</w:t>
      </w:r>
      <w:r>
        <w:tab/>
        <w:t>tua</w:t>
      </w:r>
      <w:r>
        <w:tab/>
        <w:t>sunat</w:t>
      </w:r>
      <w:r>
        <w:tab/>
        <w:t>sa</w:t>
      </w:r>
      <w:r w:rsidR="003E5DBD">
        <w:tab/>
        <w:t>tjalupun-an</w:t>
      </w:r>
    </w:p>
    <w:p w14:paraId="1D3D5398" w14:textId="77777777" w:rsidR="00800AD8" w:rsidRDefault="00800AD8" w:rsidP="003E5DBD">
      <w:pPr>
        <w:pStyle w:val="InterlineTransNoFree"/>
        <w:tabs>
          <w:tab w:val="left" w:pos="977"/>
          <w:tab w:val="left" w:pos="1901"/>
          <w:tab w:val="left" w:pos="2885"/>
          <w:tab w:val="left" w:pos="3149"/>
          <w:tab w:val="left" w:pos="4163"/>
          <w:tab w:val="left" w:pos="5072"/>
          <w:tab w:val="left" w:pos="5576"/>
          <w:tab w:val="left" w:pos="6275"/>
          <w:tab w:val="left" w:pos="6764"/>
        </w:tabs>
      </w:pPr>
      <w:r>
        <w:tab/>
      </w:r>
      <w:r>
        <w:rPr>
          <w:smallCaps/>
        </w:rPr>
        <w:t>f.h</w:t>
      </w:r>
      <w:r>
        <w:tab/>
        <w:t>(name)</w:t>
      </w:r>
      <w:r>
        <w:tab/>
        <w:t>do-quick</w:t>
      </w:r>
      <w:r>
        <w:rPr>
          <w:smallCaps/>
        </w:rPr>
        <w:tab/>
        <w:t>c</w:t>
      </w:r>
      <w:r>
        <w:rPr>
          <w:smallCaps/>
        </w:rPr>
        <w:tab/>
        <w:t>af</w:t>
      </w:r>
      <w:r>
        <w:t>=make</w:t>
      </w:r>
      <w:r>
        <w:tab/>
        <w:t>hat</w:t>
      </w:r>
      <w:r>
        <w:tab/>
      </w:r>
      <w:r>
        <w:rPr>
          <w:smallCaps/>
        </w:rPr>
        <w:t>obl</w:t>
      </w:r>
      <w:r>
        <w:tab/>
        <w:t>book</w:t>
      </w:r>
      <w:r>
        <w:tab/>
        <w:t>and</w:t>
      </w:r>
      <w:r w:rsidR="003E5DBD">
        <w:tab/>
        <w:t>hat-</w:t>
      </w:r>
      <w:r w:rsidR="003E5DBD">
        <w:rPr>
          <w:smallCaps/>
        </w:rPr>
        <w:t>lf</w:t>
      </w:r>
    </w:p>
    <w:p w14:paraId="54BCC00A" w14:textId="77777777" w:rsidR="00800AD8" w:rsidRDefault="00800AD8" w:rsidP="003E5DBD">
      <w:pPr>
        <w:pStyle w:val="InterlineText"/>
        <w:tabs>
          <w:tab w:val="left" w:pos="533"/>
        </w:tabs>
      </w:pPr>
      <w:r>
        <w:tab/>
        <w:t>nimadju.</w:t>
      </w:r>
    </w:p>
    <w:p w14:paraId="682026F5" w14:textId="77777777" w:rsidR="00800AD8" w:rsidRDefault="00800AD8" w:rsidP="003E5DBD">
      <w:pPr>
        <w:pStyle w:val="InterlineGlossWithTrans"/>
        <w:tabs>
          <w:tab w:val="left" w:pos="533"/>
        </w:tabs>
      </w:pPr>
      <w:r>
        <w:tab/>
        <w:t>ni-madju</w:t>
      </w:r>
    </w:p>
    <w:p w14:paraId="3483715A" w14:textId="77777777" w:rsidR="00800AD8" w:rsidRDefault="00800AD8" w:rsidP="003E5DBD">
      <w:pPr>
        <w:pStyle w:val="InterlineTransNoFree"/>
        <w:tabs>
          <w:tab w:val="right" w:pos="8789"/>
        </w:tabs>
      </w:pPr>
      <w:r>
        <w:tab/>
        <w:t>by-</w:t>
      </w:r>
      <w:r w:rsidRPr="003E5DBD">
        <w:rPr>
          <w:smallCaps/>
          <w:szCs w:val="22"/>
        </w:rPr>
        <w:t>3rd.pers</w:t>
      </w:r>
      <w:r w:rsidR="003E5DBD">
        <w:rPr>
          <w:smallCaps/>
          <w:szCs w:val="22"/>
        </w:rPr>
        <w:tab/>
      </w:r>
      <w:r w:rsidR="003E5DBD">
        <w:t>Tjikunal straightaway made a hat out of paper and put it on.</w:t>
      </w:r>
    </w:p>
    <w:p w14:paraId="31A05633" w14:textId="77777777" w:rsidR="003E5DBD" w:rsidRDefault="00DC1AE0" w:rsidP="003E5DBD">
      <w:pPr>
        <w:pStyle w:val="InterlineText"/>
        <w:tabs>
          <w:tab w:val="left" w:pos="533"/>
          <w:tab w:val="left" w:pos="1097"/>
          <w:tab w:val="left" w:pos="1766"/>
          <w:tab w:val="left" w:pos="3710"/>
          <w:tab w:val="left" w:pos="5489"/>
          <w:tab w:val="left" w:pos="6353"/>
        </w:tabs>
      </w:pPr>
      <w:r w:rsidRPr="003A1D48">
        <w:rPr>
          <w:rStyle w:val="InterlineTextNumChar"/>
        </w:rPr>
        <w:t>002</w:t>
      </w:r>
      <w:r w:rsidR="00800AD8">
        <w:tab/>
        <w:t>ka</w:t>
      </w:r>
      <w:r w:rsidR="00800AD8">
        <w:tab/>
        <w:t>manu</w:t>
      </w:r>
      <w:r w:rsidR="003E5DBD">
        <w:tab/>
        <w:t>sikiqaiîungan,</w:t>
      </w:r>
      <w:r w:rsidR="003E5DBD">
        <w:tab/>
        <w:t>nasaregem</w:t>
      </w:r>
      <w:r w:rsidR="003E5DBD">
        <w:tab/>
        <w:t>aravats</w:t>
      </w:r>
      <w:r w:rsidR="003E5DBD">
        <w:tab/>
        <w:t>timadju.</w:t>
      </w:r>
    </w:p>
    <w:p w14:paraId="6F17A775" w14:textId="77777777" w:rsidR="00800AD8" w:rsidRDefault="00800AD8" w:rsidP="003E5DBD">
      <w:pPr>
        <w:pStyle w:val="InterlineGlossWithTrans"/>
        <w:tabs>
          <w:tab w:val="left" w:pos="533"/>
          <w:tab w:val="left" w:pos="1097"/>
          <w:tab w:val="left" w:pos="1766"/>
          <w:tab w:val="left" w:pos="3710"/>
          <w:tab w:val="left" w:pos="5489"/>
          <w:tab w:val="left" w:pos="6353"/>
        </w:tabs>
      </w:pPr>
      <w:r>
        <w:tab/>
        <w:t>ka</w:t>
      </w:r>
      <w:r>
        <w:tab/>
        <w:t>manu</w:t>
      </w:r>
      <w:r w:rsidR="003E5DBD">
        <w:tab/>
        <w:t>si-ki-qa-iîung-an</w:t>
      </w:r>
      <w:r w:rsidR="003E5DBD">
        <w:tab/>
        <w:t>na-saregem</w:t>
      </w:r>
      <w:r w:rsidR="003E5DBD">
        <w:tab/>
        <w:t>a-ravats</w:t>
      </w:r>
      <w:r w:rsidR="003E5DBD">
        <w:tab/>
        <w:t>ti-madju</w:t>
      </w:r>
    </w:p>
    <w:p w14:paraId="798037E6" w14:textId="77777777" w:rsidR="00800AD8" w:rsidRDefault="00800AD8" w:rsidP="003E5DBD">
      <w:pPr>
        <w:pStyle w:val="InterlineTrans"/>
        <w:tabs>
          <w:tab w:val="left" w:pos="533"/>
          <w:tab w:val="left" w:pos="1097"/>
          <w:tab w:val="left" w:pos="1766"/>
          <w:tab w:val="left" w:pos="3710"/>
          <w:tab w:val="left" w:pos="5489"/>
          <w:tab w:val="left" w:pos="6353"/>
        </w:tabs>
      </w:pPr>
      <w:r>
        <w:tab/>
        <w:t>after</w:t>
      </w:r>
      <w:r>
        <w:tab/>
        <w:t>then</w:t>
      </w:r>
      <w:r w:rsidR="003E5DBD">
        <w:tab/>
      </w:r>
      <w:r w:rsidR="003E5DBD">
        <w:rPr>
          <w:smallCaps/>
        </w:rPr>
        <w:t>if</w:t>
      </w:r>
      <w:r w:rsidR="003E5DBD">
        <w:t>-self-?-glass-</w:t>
      </w:r>
      <w:r w:rsidR="003E5DBD">
        <w:rPr>
          <w:smallCaps/>
        </w:rPr>
        <w:t>nom</w:t>
      </w:r>
      <w:r w:rsidR="003E5DBD">
        <w:tab/>
      </w:r>
      <w:r w:rsidR="003E5DBD">
        <w:rPr>
          <w:smallCaps/>
        </w:rPr>
        <w:t>past</w:t>
      </w:r>
      <w:r w:rsidR="003E5DBD">
        <w:t>-magnificent</w:t>
      </w:r>
      <w:r w:rsidR="003E5DBD">
        <w:tab/>
      </w:r>
      <w:r w:rsidR="003E5DBD">
        <w:rPr>
          <w:smallCaps/>
        </w:rPr>
        <w:t>c-</w:t>
      </w:r>
      <w:r w:rsidR="003E5DBD">
        <w:t>true</w:t>
      </w:r>
      <w:r w:rsidR="003E5DBD">
        <w:tab/>
      </w:r>
      <w:r w:rsidR="003E5DBD">
        <w:rPr>
          <w:smallCaps/>
        </w:rPr>
        <w:t>f</w:t>
      </w:r>
      <w:r w:rsidR="003E5DBD">
        <w:t>-</w:t>
      </w:r>
      <w:r w:rsidR="003E5DBD">
        <w:rPr>
          <w:smallCaps/>
        </w:rPr>
        <w:t>3rd</w:t>
      </w:r>
      <w:r w:rsidR="003E5DBD">
        <w:t>.</w:t>
      </w:r>
      <w:r w:rsidR="003E5DBD">
        <w:rPr>
          <w:smallCaps/>
        </w:rPr>
        <w:t>pers</w:t>
      </w:r>
    </w:p>
    <w:p w14:paraId="46ED7142" w14:textId="77777777" w:rsidR="00800AD8" w:rsidRDefault="00800AD8" w:rsidP="003E3BD9">
      <w:pPr>
        <w:pStyle w:val="InterlineFree"/>
      </w:pPr>
      <w:r>
        <w:t>When he looked in the mirror he looked very splendid.</w:t>
      </w:r>
    </w:p>
    <w:p w14:paraId="1E1ED0D0" w14:textId="77777777" w:rsidR="003E3BD9" w:rsidRDefault="00DC1AE0" w:rsidP="003E3BD9">
      <w:pPr>
        <w:pStyle w:val="InterlineText"/>
        <w:tabs>
          <w:tab w:val="left" w:pos="533"/>
          <w:tab w:val="left" w:pos="1022"/>
          <w:tab w:val="left" w:pos="2171"/>
          <w:tab w:val="left" w:pos="2435"/>
          <w:tab w:val="left" w:pos="3299"/>
          <w:tab w:val="left" w:pos="3893"/>
          <w:tab w:val="left" w:pos="4397"/>
          <w:tab w:val="left" w:pos="5381"/>
          <w:tab w:val="left" w:pos="5855"/>
        </w:tabs>
      </w:pPr>
      <w:r w:rsidRPr="003A1D48">
        <w:rPr>
          <w:rStyle w:val="InterlineTextNumChar"/>
        </w:rPr>
        <w:t>003</w:t>
      </w:r>
      <w:r w:rsidR="00800AD8">
        <w:tab/>
        <w:t>qau</w:t>
      </w:r>
      <w:r w:rsidR="00800AD8">
        <w:tab/>
        <w:t>“nanguaq</w:t>
      </w:r>
      <w:r w:rsidR="00800AD8">
        <w:tab/>
        <w:t>a</w:t>
      </w:r>
      <w:r w:rsidR="00800AD8">
        <w:tab/>
        <w:t>kiqetsi</w:t>
      </w:r>
      <w:r w:rsidR="00800AD8">
        <w:tab/>
        <w:t>aken</w:t>
      </w:r>
      <w:r w:rsidR="003E3BD9">
        <w:tab/>
        <w:t>tua</w:t>
      </w:r>
      <w:r w:rsidR="003E3BD9">
        <w:tab/>
        <w:t>tsumay,”</w:t>
      </w:r>
      <w:r w:rsidR="003E3BD9">
        <w:tab/>
        <w:t>aya</w:t>
      </w:r>
      <w:r w:rsidR="003E3BD9">
        <w:tab/>
        <w:t>timadju.</w:t>
      </w:r>
    </w:p>
    <w:p w14:paraId="1F3D7B41" w14:textId="77777777" w:rsidR="00800AD8" w:rsidRDefault="00800AD8" w:rsidP="003E3BD9">
      <w:pPr>
        <w:pStyle w:val="InterlineGlossWithTrans"/>
        <w:tabs>
          <w:tab w:val="left" w:pos="533"/>
          <w:tab w:val="left" w:pos="1022"/>
          <w:tab w:val="left" w:pos="2171"/>
          <w:tab w:val="left" w:pos="2435"/>
          <w:tab w:val="left" w:pos="3299"/>
          <w:tab w:val="left" w:pos="3893"/>
          <w:tab w:val="left" w:pos="4397"/>
          <w:tab w:val="left" w:pos="5381"/>
          <w:tab w:val="left" w:pos="5855"/>
        </w:tabs>
      </w:pPr>
      <w:r>
        <w:tab/>
        <w:t>qau</w:t>
      </w:r>
      <w:r>
        <w:tab/>
        <w:t>na-nguaq</w:t>
      </w:r>
      <w:r>
        <w:tab/>
        <w:t>a</w:t>
      </w:r>
      <w:r>
        <w:tab/>
        <w:t>ki-qetsi</w:t>
      </w:r>
      <w:r>
        <w:tab/>
        <w:t>aken</w:t>
      </w:r>
      <w:r w:rsidR="003E3BD9">
        <w:tab/>
        <w:t>tua</w:t>
      </w:r>
      <w:r w:rsidR="003E3BD9">
        <w:tab/>
        <w:t>tsumay</w:t>
      </w:r>
      <w:r w:rsidR="003E3BD9">
        <w:tab/>
        <w:t>aya</w:t>
      </w:r>
      <w:r w:rsidR="003E3BD9">
        <w:tab/>
        <w:t>ti-madju</w:t>
      </w:r>
    </w:p>
    <w:p w14:paraId="14AE2F3A" w14:textId="77777777" w:rsidR="00800AD8" w:rsidRDefault="00800AD8" w:rsidP="003E3BD9">
      <w:pPr>
        <w:pStyle w:val="InterlineTrans"/>
        <w:tabs>
          <w:tab w:val="left" w:pos="533"/>
          <w:tab w:val="left" w:pos="1022"/>
          <w:tab w:val="left" w:pos="2171"/>
          <w:tab w:val="left" w:pos="2435"/>
          <w:tab w:val="left" w:pos="3299"/>
          <w:tab w:val="left" w:pos="3893"/>
          <w:tab w:val="left" w:pos="4397"/>
          <w:tab w:val="left" w:pos="5381"/>
          <w:tab w:val="left" w:pos="5855"/>
        </w:tabs>
      </w:pPr>
      <w:r>
        <w:tab/>
        <w:t>so</w:t>
      </w:r>
      <w:r>
        <w:tab/>
      </w:r>
      <w:r>
        <w:rPr>
          <w:smallCaps/>
        </w:rPr>
        <w:t>stat</w:t>
      </w:r>
      <w:r>
        <w:t>-good</w:t>
      </w:r>
      <w:r>
        <w:rPr>
          <w:smallCaps/>
        </w:rPr>
        <w:tab/>
        <w:t>c</w:t>
      </w:r>
      <w:r>
        <w:rPr>
          <w:smallCaps/>
        </w:rPr>
        <w:tab/>
      </w:r>
      <w:r>
        <w:t>do-fight</w:t>
      </w:r>
      <w:r>
        <w:tab/>
      </w:r>
      <w:r w:rsidR="000D5EFB" w:rsidRPr="000D5EFB">
        <w:rPr>
          <w:smallCaps/>
        </w:rPr>
        <w:t>f.I</w:t>
      </w:r>
      <w:r w:rsidR="003E3BD9">
        <w:tab/>
      </w:r>
      <w:r w:rsidR="003E3BD9">
        <w:rPr>
          <w:smallCaps/>
        </w:rPr>
        <w:t>obl</w:t>
      </w:r>
      <w:r w:rsidR="003E3BD9">
        <w:tab/>
        <w:t>bear</w:t>
      </w:r>
      <w:r w:rsidR="003E3BD9">
        <w:tab/>
        <w:t>say</w:t>
      </w:r>
      <w:r w:rsidR="003E3BD9">
        <w:tab/>
      </w:r>
      <w:r w:rsidR="003E3BD9">
        <w:rPr>
          <w:smallCaps/>
        </w:rPr>
        <w:t>f-3rd.pers</w:t>
      </w:r>
    </w:p>
    <w:p w14:paraId="795689E6" w14:textId="77777777" w:rsidR="00800AD8" w:rsidRDefault="00800AD8">
      <w:pPr>
        <w:pStyle w:val="InterlineFree"/>
      </w:pPr>
      <w:r>
        <w:t>So he said: “I must go and hunt a bear.”</w:t>
      </w:r>
    </w:p>
    <w:p w14:paraId="07F547DA" w14:textId="77777777" w:rsidR="003E3BD9" w:rsidRDefault="00DC1AE0" w:rsidP="003E3BD9">
      <w:pPr>
        <w:pStyle w:val="InterlineText"/>
        <w:tabs>
          <w:tab w:val="left" w:pos="533"/>
          <w:tab w:val="left" w:pos="1547"/>
          <w:tab w:val="left" w:pos="2171"/>
          <w:tab w:val="left" w:pos="2675"/>
          <w:tab w:val="left" w:pos="3434"/>
          <w:tab w:val="left" w:pos="3923"/>
          <w:tab w:val="left" w:pos="5852"/>
          <w:tab w:val="left" w:pos="6356"/>
          <w:tab w:val="left" w:pos="7535"/>
        </w:tabs>
      </w:pPr>
      <w:r w:rsidRPr="003A1D48">
        <w:rPr>
          <w:rStyle w:val="InterlineTextNumChar"/>
        </w:rPr>
        <w:t>004</w:t>
      </w:r>
      <w:r w:rsidR="00800AD8">
        <w:tab/>
        <w:t>seman</w:t>
      </w:r>
      <w:r w:rsidR="00800AD8">
        <w:tab/>
        <w:t>tjakit</w:t>
      </w:r>
      <w:r w:rsidR="00800AD8">
        <w:tab/>
        <w:t>tua</w:t>
      </w:r>
      <w:r w:rsidR="003E3BD9">
        <w:tab/>
        <w:t>zaman</w:t>
      </w:r>
      <w:r w:rsidR="003E3BD9">
        <w:tab/>
        <w:t>sa</w:t>
      </w:r>
      <w:r w:rsidR="003E3BD9">
        <w:tab/>
        <w:t>pasivuluq</w:t>
      </w:r>
      <w:r w:rsidR="003E3BD9">
        <w:tab/>
        <w:t>tua</w:t>
      </w:r>
      <w:r w:rsidR="003E3BD9">
        <w:tab/>
        <w:t>qau</w:t>
      </w:r>
      <w:r w:rsidR="003E3BD9">
        <w:tab/>
        <w:t>timadju</w:t>
      </w:r>
    </w:p>
    <w:p w14:paraId="67D21D15" w14:textId="77777777" w:rsidR="00800AD8" w:rsidRDefault="00800AD8" w:rsidP="003E3BD9">
      <w:pPr>
        <w:pStyle w:val="InterlineGlossWithTrans"/>
        <w:tabs>
          <w:tab w:val="left" w:pos="533"/>
          <w:tab w:val="left" w:pos="1547"/>
          <w:tab w:val="left" w:pos="2171"/>
          <w:tab w:val="left" w:pos="2675"/>
          <w:tab w:val="left" w:pos="3434"/>
          <w:tab w:val="left" w:pos="3923"/>
          <w:tab w:val="left" w:pos="5852"/>
          <w:tab w:val="left" w:pos="6356"/>
          <w:tab w:val="left" w:pos="7535"/>
        </w:tabs>
      </w:pPr>
      <w:r>
        <w:tab/>
        <w:t>em=sane</w:t>
      </w:r>
      <w:r>
        <w:tab/>
        <w:t>tjakit</w:t>
      </w:r>
      <w:r>
        <w:tab/>
        <w:t>tua</w:t>
      </w:r>
      <w:r w:rsidR="003E3BD9">
        <w:tab/>
        <w:t>zaman</w:t>
      </w:r>
      <w:r w:rsidR="003E3BD9">
        <w:tab/>
        <w:t>sa</w:t>
      </w:r>
      <w:r w:rsidR="003E3BD9">
        <w:tab/>
        <w:t>pa-masi-vuluq</w:t>
      </w:r>
      <w:r w:rsidR="003E3BD9">
        <w:tab/>
        <w:t>tua</w:t>
      </w:r>
      <w:r w:rsidR="003E3BD9">
        <w:tab/>
        <w:t>qau</w:t>
      </w:r>
      <w:r w:rsidR="003E3BD9">
        <w:tab/>
        <w:t>ti-madju</w:t>
      </w:r>
    </w:p>
    <w:p w14:paraId="02B292E3" w14:textId="77777777" w:rsidR="00800AD8" w:rsidRDefault="00800AD8" w:rsidP="003E3BD9">
      <w:pPr>
        <w:pStyle w:val="InterlineTransNoFree"/>
        <w:tabs>
          <w:tab w:val="left" w:pos="1547"/>
          <w:tab w:val="left" w:pos="2171"/>
          <w:tab w:val="left" w:pos="2675"/>
          <w:tab w:val="left" w:pos="3434"/>
          <w:tab w:val="left" w:pos="3923"/>
          <w:tab w:val="left" w:pos="5852"/>
          <w:tab w:val="left" w:pos="6356"/>
          <w:tab w:val="left" w:pos="7535"/>
        </w:tabs>
      </w:pPr>
      <w:r>
        <w:tab/>
      </w:r>
      <w:r>
        <w:rPr>
          <w:smallCaps/>
        </w:rPr>
        <w:t>af</w:t>
      </w:r>
      <w:r>
        <w:t>=make</w:t>
      </w:r>
      <w:r>
        <w:tab/>
        <w:t>knife</w:t>
      </w:r>
      <w:r>
        <w:tab/>
      </w:r>
      <w:r>
        <w:rPr>
          <w:smallCaps/>
        </w:rPr>
        <w:t>obl</w:t>
      </w:r>
      <w:r w:rsidR="003E3BD9">
        <w:tab/>
        <w:t>torch</w:t>
      </w:r>
      <w:r w:rsidR="003E3BD9">
        <w:tab/>
        <w:t>and</w:t>
      </w:r>
      <w:r w:rsidR="003E3BD9">
        <w:tab/>
        <w:t>cause-source-spear</w:t>
      </w:r>
      <w:r w:rsidR="003E3BD9">
        <w:tab/>
      </w:r>
      <w:r w:rsidR="003E3BD9">
        <w:rPr>
          <w:smallCaps/>
        </w:rPr>
        <w:t>obl</w:t>
      </w:r>
      <w:r w:rsidR="003E3BD9">
        <w:tab/>
        <w:t>bamboo.sp</w:t>
      </w:r>
      <w:r w:rsidR="003E3BD9">
        <w:tab/>
      </w:r>
      <w:r w:rsidR="003E3BD9">
        <w:rPr>
          <w:smallCaps/>
        </w:rPr>
        <w:t>f-3rd.pers</w:t>
      </w:r>
    </w:p>
    <w:p w14:paraId="17B9C34B" w14:textId="77777777" w:rsidR="00800AD8" w:rsidRDefault="00800AD8" w:rsidP="003E3BD9">
      <w:pPr>
        <w:pStyle w:val="InterlineText"/>
        <w:tabs>
          <w:tab w:val="left" w:pos="533"/>
          <w:tab w:val="left" w:pos="797"/>
          <w:tab w:val="left" w:pos="1541"/>
        </w:tabs>
      </w:pPr>
      <w:r>
        <w:tab/>
        <w:t>a</w:t>
      </w:r>
      <w:r>
        <w:tab/>
        <w:t>sema</w:t>
      </w:r>
      <w:r>
        <w:tab/>
        <w:t>kasasavan.</w:t>
      </w:r>
    </w:p>
    <w:p w14:paraId="4C85C9E6" w14:textId="77777777" w:rsidR="00800AD8" w:rsidRDefault="00800AD8" w:rsidP="003E3BD9">
      <w:pPr>
        <w:pStyle w:val="InterlineGlossWithTrans"/>
        <w:tabs>
          <w:tab w:val="left" w:pos="533"/>
          <w:tab w:val="left" w:pos="797"/>
          <w:tab w:val="left" w:pos="1541"/>
        </w:tabs>
      </w:pPr>
      <w:r>
        <w:tab/>
        <w:t>a</w:t>
      </w:r>
      <w:r>
        <w:tab/>
        <w:t>em=sa</w:t>
      </w:r>
      <w:r>
        <w:tab/>
        <w:t>ka-sasaw-an</w:t>
      </w:r>
    </w:p>
    <w:p w14:paraId="439F4922" w14:textId="77777777" w:rsidR="00800AD8" w:rsidRDefault="00800AD8" w:rsidP="003E3BD9">
      <w:pPr>
        <w:pStyle w:val="InterlineTrans"/>
        <w:tabs>
          <w:tab w:val="left" w:pos="533"/>
          <w:tab w:val="left" w:pos="797"/>
          <w:tab w:val="left" w:pos="1541"/>
        </w:tabs>
      </w:pPr>
      <w:r>
        <w:rPr>
          <w:smallCaps/>
        </w:rPr>
        <w:tab/>
        <w:t>c</w:t>
      </w:r>
      <w:r>
        <w:rPr>
          <w:smallCaps/>
        </w:rPr>
        <w:tab/>
        <w:t>af</w:t>
      </w:r>
      <w:r>
        <w:t>=go</w:t>
      </w:r>
      <w:r>
        <w:tab/>
        <w:t>main-forecourt-</w:t>
      </w:r>
      <w:r>
        <w:rPr>
          <w:smallCaps/>
        </w:rPr>
        <w:t>nom</w:t>
      </w:r>
    </w:p>
    <w:p w14:paraId="50C56941" w14:textId="77777777" w:rsidR="00800AD8" w:rsidRDefault="00800AD8" w:rsidP="003E3BD9">
      <w:pPr>
        <w:pStyle w:val="InterlineFree"/>
      </w:pPr>
      <w:r>
        <w:lastRenderedPageBreak/>
        <w:t>He had miscanthus grass for a sword and held a bit of bamboo as a spear, and went out into the forecourt of the house.</w:t>
      </w:r>
    </w:p>
    <w:p w14:paraId="4063BC87" w14:textId="77777777" w:rsidR="003E3BD9" w:rsidRDefault="00DC1AE0" w:rsidP="003E3BD9">
      <w:pPr>
        <w:pStyle w:val="InterlineText"/>
        <w:tabs>
          <w:tab w:val="left" w:pos="533"/>
          <w:tab w:val="left" w:pos="1202"/>
          <w:tab w:val="left" w:pos="2246"/>
          <w:tab w:val="left" w:pos="2690"/>
          <w:tab w:val="left" w:pos="3659"/>
          <w:tab w:val="left" w:pos="3923"/>
          <w:tab w:val="left" w:pos="4697"/>
        </w:tabs>
      </w:pPr>
      <w:r w:rsidRPr="003A1D48">
        <w:rPr>
          <w:rStyle w:val="InterlineTextNumChar"/>
        </w:rPr>
        <w:t>005</w:t>
      </w:r>
      <w:r w:rsidR="00800AD8">
        <w:tab/>
        <w:t>manu</w:t>
      </w:r>
      <w:r w:rsidR="00800AD8">
        <w:tab/>
        <w:t>patsun</w:t>
      </w:r>
      <w:r w:rsidR="00800AD8">
        <w:tab/>
        <w:t>ti</w:t>
      </w:r>
      <w:r w:rsidR="003E3BD9">
        <w:tab/>
        <w:t>Kaîikaîi</w:t>
      </w:r>
      <w:r w:rsidR="003E3BD9">
        <w:tab/>
        <w:t>a</w:t>
      </w:r>
      <w:r w:rsidR="003E3BD9">
        <w:tab/>
        <w:t>kaka</w:t>
      </w:r>
      <w:r w:rsidR="003E3BD9">
        <w:tab/>
        <w:t>nimadju.</w:t>
      </w:r>
    </w:p>
    <w:p w14:paraId="4D445FAF" w14:textId="77777777" w:rsidR="00800AD8" w:rsidRDefault="00800AD8" w:rsidP="003E3BD9">
      <w:pPr>
        <w:pStyle w:val="InterlineGlossWithTrans"/>
        <w:tabs>
          <w:tab w:val="left" w:pos="533"/>
          <w:tab w:val="left" w:pos="1202"/>
          <w:tab w:val="left" w:pos="2246"/>
          <w:tab w:val="left" w:pos="2690"/>
          <w:tab w:val="left" w:pos="3659"/>
          <w:tab w:val="left" w:pos="3923"/>
          <w:tab w:val="left" w:pos="4697"/>
        </w:tabs>
      </w:pPr>
      <w:r>
        <w:tab/>
        <w:t>manu</w:t>
      </w:r>
      <w:r>
        <w:tab/>
        <w:t>pa-tsun</w:t>
      </w:r>
      <w:r>
        <w:tab/>
        <w:t>ti</w:t>
      </w:r>
      <w:r w:rsidR="003E3BD9">
        <w:tab/>
        <w:t>Kaîikaîi</w:t>
      </w:r>
      <w:r w:rsidR="003E3BD9">
        <w:tab/>
        <w:t>a</w:t>
      </w:r>
      <w:r w:rsidR="003E3BD9">
        <w:tab/>
        <w:t>kaka</w:t>
      </w:r>
      <w:r w:rsidR="003E3BD9">
        <w:tab/>
        <w:t>ni-madju</w:t>
      </w:r>
    </w:p>
    <w:p w14:paraId="531791D7" w14:textId="77777777" w:rsidR="00800AD8" w:rsidRDefault="00800AD8" w:rsidP="003E3BD9">
      <w:pPr>
        <w:pStyle w:val="InterlineTrans"/>
        <w:tabs>
          <w:tab w:val="left" w:pos="533"/>
          <w:tab w:val="left" w:pos="1202"/>
          <w:tab w:val="left" w:pos="2246"/>
          <w:tab w:val="left" w:pos="2690"/>
          <w:tab w:val="left" w:pos="3659"/>
          <w:tab w:val="left" w:pos="3923"/>
          <w:tab w:val="left" w:pos="4697"/>
        </w:tabs>
      </w:pPr>
      <w:r>
        <w:tab/>
        <w:t>then</w:t>
      </w:r>
      <w:r>
        <w:tab/>
        <w:t>cause-see</w:t>
      </w:r>
      <w:r>
        <w:tab/>
      </w:r>
      <w:r>
        <w:rPr>
          <w:smallCaps/>
        </w:rPr>
        <w:t>f.h</w:t>
      </w:r>
      <w:r w:rsidR="003E3BD9">
        <w:tab/>
        <w:t>(name)</w:t>
      </w:r>
      <w:r w:rsidR="003E3BD9">
        <w:rPr>
          <w:smallCaps/>
        </w:rPr>
        <w:tab/>
        <w:t>c</w:t>
      </w:r>
      <w:r w:rsidR="003E3BD9">
        <w:rPr>
          <w:smallCaps/>
        </w:rPr>
        <w:tab/>
      </w:r>
      <w:r w:rsidR="003E3BD9">
        <w:t>sibling</w:t>
      </w:r>
      <w:r w:rsidR="003E3BD9">
        <w:tab/>
        <w:t>of-</w:t>
      </w:r>
      <w:r w:rsidR="003E3BD9">
        <w:rPr>
          <w:smallCaps/>
        </w:rPr>
        <w:t>3rd.pers</w:t>
      </w:r>
    </w:p>
    <w:p w14:paraId="4A42DA11" w14:textId="77777777" w:rsidR="00800AD8" w:rsidRDefault="00800AD8">
      <w:pPr>
        <w:pStyle w:val="InterlineFree"/>
      </w:pPr>
      <w:r>
        <w:t>His sibling Kaîikaîi saw him,</w:t>
      </w:r>
    </w:p>
    <w:p w14:paraId="01B4ACC6" w14:textId="77777777" w:rsidR="003E3BD9" w:rsidRDefault="00DC1AE0" w:rsidP="003E3BD9">
      <w:pPr>
        <w:pStyle w:val="InterlineText"/>
        <w:tabs>
          <w:tab w:val="left" w:pos="533"/>
          <w:tab w:val="left" w:pos="1037"/>
          <w:tab w:val="left" w:pos="2261"/>
          <w:tab w:val="left" w:pos="3185"/>
          <w:tab w:val="left" w:pos="3989"/>
          <w:tab w:val="left" w:pos="4463"/>
        </w:tabs>
      </w:pPr>
      <w:r w:rsidRPr="003A1D48">
        <w:rPr>
          <w:rStyle w:val="InterlineTextNumChar"/>
        </w:rPr>
        <w:t>006</w:t>
      </w:r>
      <w:r w:rsidR="00800AD8">
        <w:tab/>
        <w:t>“uri</w:t>
      </w:r>
      <w:r w:rsidR="00800AD8">
        <w:tab/>
        <w:t>kemuda</w:t>
      </w:r>
      <w:r w:rsidR="00800AD8">
        <w:tab/>
        <w:t>sun,</w:t>
      </w:r>
      <w:r w:rsidR="00800AD8">
        <w:tab/>
        <w:t>kaka?”</w:t>
      </w:r>
      <w:r w:rsidR="003E3BD9">
        <w:tab/>
        <w:t>aya</w:t>
      </w:r>
      <w:r w:rsidR="003E3BD9">
        <w:tab/>
        <w:t>kivadaq.</w:t>
      </w:r>
    </w:p>
    <w:p w14:paraId="0B54DF4E" w14:textId="77777777" w:rsidR="00800AD8" w:rsidRDefault="00800AD8" w:rsidP="003E3BD9">
      <w:pPr>
        <w:pStyle w:val="InterlineGlossWithTrans"/>
        <w:tabs>
          <w:tab w:val="left" w:pos="533"/>
          <w:tab w:val="left" w:pos="1037"/>
          <w:tab w:val="left" w:pos="2261"/>
          <w:tab w:val="left" w:pos="3185"/>
          <w:tab w:val="left" w:pos="3989"/>
          <w:tab w:val="left" w:pos="4463"/>
        </w:tabs>
      </w:pPr>
      <w:r>
        <w:tab/>
        <w:t>uri</w:t>
      </w:r>
      <w:r>
        <w:tab/>
        <w:t>em=kuda</w:t>
      </w:r>
      <w:r>
        <w:tab/>
        <w:t>sun</w:t>
      </w:r>
      <w:r>
        <w:tab/>
        <w:t>kaka</w:t>
      </w:r>
      <w:r w:rsidR="003E3BD9">
        <w:tab/>
        <w:t>aya</w:t>
      </w:r>
      <w:r w:rsidR="003E3BD9">
        <w:tab/>
        <w:t>ki-vadaq</w:t>
      </w:r>
    </w:p>
    <w:p w14:paraId="52076FBB" w14:textId="77777777" w:rsidR="00800AD8" w:rsidRDefault="00800AD8" w:rsidP="003E3BD9">
      <w:pPr>
        <w:pStyle w:val="InterlineTrans"/>
        <w:tabs>
          <w:tab w:val="left" w:pos="533"/>
          <w:tab w:val="left" w:pos="1037"/>
          <w:tab w:val="left" w:pos="2261"/>
          <w:tab w:val="left" w:pos="3185"/>
          <w:tab w:val="left" w:pos="3989"/>
          <w:tab w:val="left" w:pos="4463"/>
        </w:tabs>
      </w:pPr>
      <w:r>
        <w:tab/>
        <w:t>will</w:t>
      </w:r>
      <w:r>
        <w:tab/>
      </w:r>
      <w:r>
        <w:rPr>
          <w:smallCaps/>
        </w:rPr>
        <w:t>af</w:t>
      </w:r>
      <w:r>
        <w:t>=do.what</w:t>
      </w:r>
      <w:r>
        <w:tab/>
      </w:r>
      <w:r>
        <w:rPr>
          <w:smallCaps/>
        </w:rPr>
        <w:t>f.</w:t>
      </w:r>
      <w:r>
        <w:t>you(</w:t>
      </w:r>
      <w:r>
        <w:rPr>
          <w:smallCaps/>
        </w:rPr>
        <w:t>s</w:t>
      </w:r>
      <w:r>
        <w:t>)</w:t>
      </w:r>
      <w:r>
        <w:tab/>
        <w:t>sibling</w:t>
      </w:r>
      <w:r w:rsidR="003E3BD9">
        <w:tab/>
        <w:t>say</w:t>
      </w:r>
      <w:r w:rsidR="003E3BD9">
        <w:tab/>
        <w:t>do-ask</w:t>
      </w:r>
    </w:p>
    <w:p w14:paraId="025632D8" w14:textId="77777777" w:rsidR="00800AD8" w:rsidRDefault="00800AD8">
      <w:pPr>
        <w:pStyle w:val="InterlineFree"/>
      </w:pPr>
      <w:r>
        <w:t>and asked: “What are you going to do, brother?”</w:t>
      </w:r>
    </w:p>
    <w:p w14:paraId="3FE92B76" w14:textId="77777777" w:rsidR="003E3BD9" w:rsidRDefault="00DC1AE0" w:rsidP="003E3BD9">
      <w:pPr>
        <w:pStyle w:val="InterlineText"/>
        <w:tabs>
          <w:tab w:val="left" w:pos="533"/>
          <w:tab w:val="left" w:pos="1202"/>
          <w:tab w:val="left" w:pos="2291"/>
          <w:tab w:val="left" w:pos="2675"/>
          <w:tab w:val="left" w:pos="3659"/>
          <w:tab w:val="left" w:pos="4163"/>
          <w:tab w:val="left" w:pos="5027"/>
          <w:tab w:val="left" w:pos="5621"/>
          <w:tab w:val="left" w:pos="6125"/>
          <w:tab w:val="left" w:pos="7109"/>
        </w:tabs>
      </w:pPr>
      <w:r w:rsidRPr="003A1D48">
        <w:rPr>
          <w:rStyle w:val="InterlineTextNumChar"/>
        </w:rPr>
        <w:t>007</w:t>
      </w:r>
      <w:r w:rsidR="00800AD8">
        <w:tab/>
        <w:t>manu</w:t>
      </w:r>
      <w:r w:rsidR="00800AD8">
        <w:tab/>
        <w:t>tevelain</w:t>
      </w:r>
      <w:r w:rsidR="00800AD8">
        <w:tab/>
        <w:t>ni</w:t>
      </w:r>
      <w:r w:rsidR="00800AD8">
        <w:tab/>
        <w:t>Tjikunal:</w:t>
      </w:r>
      <w:r w:rsidR="003E3BD9">
        <w:tab/>
        <w:t>“uri</w:t>
      </w:r>
      <w:r w:rsidR="003E3BD9">
        <w:tab/>
        <w:t>kiqetsi</w:t>
      </w:r>
      <w:r w:rsidR="003E3BD9">
        <w:tab/>
        <w:t>aken</w:t>
      </w:r>
      <w:r w:rsidR="003E3BD9">
        <w:tab/>
        <w:t>tua</w:t>
      </w:r>
      <w:r w:rsidR="003E3BD9">
        <w:tab/>
        <w:t>tsumay,”</w:t>
      </w:r>
      <w:r w:rsidR="003E3BD9">
        <w:tab/>
        <w:t>aya.</w:t>
      </w:r>
    </w:p>
    <w:p w14:paraId="6F35210A" w14:textId="77777777" w:rsidR="00800AD8" w:rsidRDefault="00800AD8" w:rsidP="003E3BD9">
      <w:pPr>
        <w:pStyle w:val="InterlineGlossWithTrans"/>
        <w:tabs>
          <w:tab w:val="left" w:pos="533"/>
          <w:tab w:val="left" w:pos="1202"/>
          <w:tab w:val="left" w:pos="2291"/>
          <w:tab w:val="left" w:pos="2675"/>
          <w:tab w:val="left" w:pos="3659"/>
          <w:tab w:val="left" w:pos="4163"/>
          <w:tab w:val="left" w:pos="5027"/>
          <w:tab w:val="left" w:pos="5621"/>
          <w:tab w:val="left" w:pos="6125"/>
          <w:tab w:val="left" w:pos="7109"/>
        </w:tabs>
      </w:pPr>
      <w:r>
        <w:tab/>
        <w:t>manu</w:t>
      </w:r>
      <w:r>
        <w:tab/>
        <w:t>tevela-en</w:t>
      </w:r>
      <w:r>
        <w:tab/>
        <w:t>ni</w:t>
      </w:r>
      <w:r>
        <w:tab/>
        <w:t>Tjikunal</w:t>
      </w:r>
      <w:r w:rsidR="003E3BD9">
        <w:tab/>
        <w:t>uri</w:t>
      </w:r>
      <w:r w:rsidR="003E3BD9">
        <w:tab/>
        <w:t>ki-qetsi</w:t>
      </w:r>
      <w:r w:rsidR="003E3BD9">
        <w:tab/>
        <w:t>aken</w:t>
      </w:r>
      <w:r w:rsidR="003E3BD9">
        <w:tab/>
        <w:t>tua</w:t>
      </w:r>
      <w:r w:rsidR="003E3BD9">
        <w:tab/>
        <w:t>tsumay</w:t>
      </w:r>
      <w:r w:rsidR="003E3BD9">
        <w:tab/>
        <w:t>aya</w:t>
      </w:r>
    </w:p>
    <w:p w14:paraId="64415EF0" w14:textId="77777777" w:rsidR="00800AD8" w:rsidRDefault="00800AD8" w:rsidP="003E3BD9">
      <w:pPr>
        <w:pStyle w:val="InterlineTrans"/>
        <w:tabs>
          <w:tab w:val="left" w:pos="533"/>
          <w:tab w:val="left" w:pos="1202"/>
          <w:tab w:val="left" w:pos="2291"/>
          <w:tab w:val="left" w:pos="2675"/>
          <w:tab w:val="left" w:pos="3659"/>
          <w:tab w:val="left" w:pos="4163"/>
          <w:tab w:val="left" w:pos="5027"/>
          <w:tab w:val="left" w:pos="5621"/>
          <w:tab w:val="left" w:pos="6125"/>
          <w:tab w:val="left" w:pos="7109"/>
        </w:tabs>
      </w:pPr>
      <w:r>
        <w:tab/>
        <w:t>then</w:t>
      </w:r>
      <w:r>
        <w:tab/>
        <w:t>answer-</w:t>
      </w:r>
      <w:r>
        <w:rPr>
          <w:smallCaps/>
        </w:rPr>
        <w:t>pf</w:t>
      </w:r>
      <w:r>
        <w:tab/>
        <w:t>by</w:t>
      </w:r>
      <w:r>
        <w:tab/>
        <w:t>(name)</w:t>
      </w:r>
      <w:r w:rsidR="003E3BD9">
        <w:tab/>
        <w:t>will</w:t>
      </w:r>
      <w:r w:rsidR="003E3BD9">
        <w:tab/>
        <w:t>do-fight</w:t>
      </w:r>
      <w:r w:rsidR="003E3BD9">
        <w:tab/>
      </w:r>
      <w:r w:rsidR="003E3BD9" w:rsidRPr="000D5EFB">
        <w:rPr>
          <w:smallCaps/>
        </w:rPr>
        <w:t>f.I</w:t>
      </w:r>
      <w:r w:rsidR="003E3BD9">
        <w:tab/>
      </w:r>
      <w:r w:rsidR="003E3BD9">
        <w:rPr>
          <w:smallCaps/>
        </w:rPr>
        <w:t>obl</w:t>
      </w:r>
      <w:r w:rsidR="003E3BD9">
        <w:tab/>
        <w:t>bear</w:t>
      </w:r>
      <w:r w:rsidR="003E3BD9">
        <w:tab/>
        <w:t>say</w:t>
      </w:r>
    </w:p>
    <w:p w14:paraId="3AE40304" w14:textId="77777777" w:rsidR="00800AD8" w:rsidRDefault="00800AD8">
      <w:pPr>
        <w:pStyle w:val="InterlineFree"/>
      </w:pPr>
      <w:r>
        <w:t>Tjikunal answered: “I’m going to hunt a bear.”</w:t>
      </w:r>
    </w:p>
    <w:p w14:paraId="58548486" w14:textId="77777777" w:rsidR="003E3BD9" w:rsidRDefault="00DC1AE0" w:rsidP="003E3BD9">
      <w:pPr>
        <w:pStyle w:val="InterlineText"/>
        <w:tabs>
          <w:tab w:val="left" w:pos="533"/>
          <w:tab w:val="left" w:pos="1022"/>
          <w:tab w:val="left" w:pos="1781"/>
          <w:tab w:val="left" w:pos="2915"/>
          <w:tab w:val="left" w:pos="3404"/>
          <w:tab w:val="left" w:pos="4163"/>
          <w:tab w:val="left" w:pos="4847"/>
          <w:tab w:val="left" w:pos="6026"/>
          <w:tab w:val="left" w:pos="6800"/>
          <w:tab w:val="left" w:pos="7184"/>
        </w:tabs>
      </w:pPr>
      <w:r w:rsidRPr="003A1D48">
        <w:rPr>
          <w:rStyle w:val="InterlineTextNumChar"/>
        </w:rPr>
        <w:t>008</w:t>
      </w:r>
      <w:r w:rsidR="00800AD8">
        <w:tab/>
        <w:t>qau</w:t>
      </w:r>
      <w:r w:rsidR="00800AD8">
        <w:tab/>
        <w:t>“su</w:t>
      </w:r>
      <w:r w:rsidR="00800AD8">
        <w:tab/>
        <w:t>sikuda</w:t>
      </w:r>
      <w:r w:rsidR="00800AD8">
        <w:tab/>
        <w:t>zua</w:t>
      </w:r>
      <w:r w:rsidR="003E3BD9">
        <w:tab/>
        <w:t>zaman</w:t>
      </w:r>
      <w:r w:rsidR="003E3BD9">
        <w:tab/>
        <w:t>azua</w:t>
      </w:r>
      <w:r w:rsidR="003E3BD9">
        <w:tab/>
        <w:t>qau?”</w:t>
      </w:r>
      <w:r w:rsidR="003E3BD9">
        <w:tab/>
        <w:t>ayain</w:t>
      </w:r>
      <w:r w:rsidR="003E3BD9">
        <w:tab/>
        <w:t>ni</w:t>
      </w:r>
      <w:r w:rsidR="003E3BD9">
        <w:tab/>
        <w:t>Kaîikaîi.</w:t>
      </w:r>
    </w:p>
    <w:p w14:paraId="3D6CDAE0" w14:textId="77777777" w:rsidR="00800AD8" w:rsidRDefault="00800AD8" w:rsidP="003E3BD9">
      <w:pPr>
        <w:pStyle w:val="InterlineGlossWithTrans"/>
        <w:tabs>
          <w:tab w:val="left" w:pos="533"/>
          <w:tab w:val="left" w:pos="1022"/>
          <w:tab w:val="left" w:pos="1781"/>
          <w:tab w:val="left" w:pos="2915"/>
          <w:tab w:val="left" w:pos="3404"/>
          <w:tab w:val="left" w:pos="4163"/>
          <w:tab w:val="left" w:pos="4847"/>
          <w:tab w:val="left" w:pos="6026"/>
          <w:tab w:val="left" w:pos="6800"/>
          <w:tab w:val="left" w:pos="7184"/>
        </w:tabs>
      </w:pPr>
      <w:r>
        <w:tab/>
        <w:t>qau</w:t>
      </w:r>
      <w:r>
        <w:tab/>
        <w:t>su</w:t>
      </w:r>
      <w:r>
        <w:tab/>
        <w:t>si-kuda</w:t>
      </w:r>
      <w:r>
        <w:tab/>
        <w:t>zua</w:t>
      </w:r>
      <w:r w:rsidR="003E3BD9">
        <w:tab/>
        <w:t>zaman</w:t>
      </w:r>
      <w:r w:rsidR="003E3BD9">
        <w:tab/>
        <w:t>a-zua</w:t>
      </w:r>
      <w:r w:rsidR="003E3BD9">
        <w:tab/>
        <w:t>qau</w:t>
      </w:r>
      <w:r w:rsidR="003E3BD9">
        <w:tab/>
        <w:t>aya-en</w:t>
      </w:r>
      <w:r w:rsidR="003E3BD9">
        <w:tab/>
        <w:t>ni</w:t>
      </w:r>
      <w:r w:rsidR="003E3BD9">
        <w:tab/>
        <w:t>Kaîikaîi</w:t>
      </w:r>
    </w:p>
    <w:p w14:paraId="1415A72F" w14:textId="77777777" w:rsidR="00800AD8" w:rsidRDefault="00800AD8" w:rsidP="003E3BD9">
      <w:pPr>
        <w:pStyle w:val="InterlineTrans"/>
        <w:tabs>
          <w:tab w:val="left" w:pos="533"/>
          <w:tab w:val="left" w:pos="1022"/>
          <w:tab w:val="left" w:pos="1781"/>
          <w:tab w:val="left" w:pos="2915"/>
          <w:tab w:val="left" w:pos="3404"/>
          <w:tab w:val="left" w:pos="4163"/>
          <w:tab w:val="left" w:pos="4847"/>
          <w:tab w:val="left" w:pos="6026"/>
          <w:tab w:val="left" w:pos="6800"/>
          <w:tab w:val="left" w:pos="7184"/>
        </w:tabs>
      </w:pPr>
      <w:r>
        <w:tab/>
        <w:t>so</w:t>
      </w:r>
      <w:r>
        <w:tab/>
        <w:t>you(</w:t>
      </w:r>
      <w:r>
        <w:rPr>
          <w:smallCaps/>
        </w:rPr>
        <w:t>s</w:t>
      </w:r>
      <w:r>
        <w:t>)</w:t>
      </w:r>
      <w:r>
        <w:tab/>
      </w:r>
      <w:r>
        <w:rPr>
          <w:smallCaps/>
        </w:rPr>
        <w:t>if</w:t>
      </w:r>
      <w:r>
        <w:t>-do.what</w:t>
      </w:r>
      <w:r>
        <w:tab/>
        <w:t>that</w:t>
      </w:r>
      <w:r w:rsidR="003E3BD9">
        <w:tab/>
        <w:t>torch</w:t>
      </w:r>
      <w:r w:rsidR="003E3BD9">
        <w:tab/>
      </w:r>
      <w:r w:rsidR="003E3BD9">
        <w:rPr>
          <w:smallCaps/>
        </w:rPr>
        <w:t>c-</w:t>
      </w:r>
      <w:r w:rsidR="003E3BD9">
        <w:t>that</w:t>
      </w:r>
      <w:r w:rsidR="003E3BD9">
        <w:tab/>
        <w:t>bamboo.sp</w:t>
      </w:r>
      <w:r w:rsidR="003E3BD9">
        <w:tab/>
        <w:t>say-</w:t>
      </w:r>
      <w:r w:rsidR="003E3BD9">
        <w:rPr>
          <w:smallCaps/>
        </w:rPr>
        <w:t>pf</w:t>
      </w:r>
      <w:r w:rsidR="003E3BD9">
        <w:tab/>
        <w:t>by</w:t>
      </w:r>
      <w:r w:rsidR="003E3BD9">
        <w:tab/>
        <w:t>(name)</w:t>
      </w:r>
    </w:p>
    <w:p w14:paraId="1DBB6774" w14:textId="77777777" w:rsidR="00800AD8" w:rsidRDefault="00800AD8">
      <w:pPr>
        <w:pStyle w:val="InterlineFree"/>
      </w:pPr>
      <w:r>
        <w:t>So Kaîikaîi said: “What are you doing with that grass and bamboo?”</w:t>
      </w:r>
    </w:p>
    <w:p w14:paraId="397C9B84" w14:textId="77777777" w:rsidR="003E3BD9" w:rsidRDefault="00DC1AE0" w:rsidP="003E3BD9">
      <w:pPr>
        <w:pStyle w:val="InterlineText"/>
        <w:tabs>
          <w:tab w:val="left" w:pos="533"/>
          <w:tab w:val="left" w:pos="1472"/>
          <w:tab w:val="left" w:pos="2291"/>
          <w:tab w:val="left" w:pos="3230"/>
        </w:tabs>
      </w:pPr>
      <w:r w:rsidRPr="003A1D48">
        <w:rPr>
          <w:rStyle w:val="InterlineTextNumChar"/>
        </w:rPr>
        <w:t>009</w:t>
      </w:r>
      <w:r w:rsidR="00800AD8">
        <w:tab/>
        <w:t>“inika</w:t>
      </w:r>
      <w:r w:rsidR="00800AD8">
        <w:tab/>
        <w:t>zaman,</w:t>
      </w:r>
      <w:r w:rsidR="00800AD8">
        <w:tab/>
        <w:t>inika</w:t>
      </w:r>
      <w:r w:rsidR="003E3BD9">
        <w:tab/>
        <w:t>qau.</w:t>
      </w:r>
    </w:p>
    <w:p w14:paraId="7C66F0A4" w14:textId="77777777" w:rsidR="00800AD8" w:rsidRDefault="00800AD8" w:rsidP="003E3BD9">
      <w:pPr>
        <w:pStyle w:val="InterlineGlossWithTrans"/>
        <w:tabs>
          <w:tab w:val="left" w:pos="533"/>
          <w:tab w:val="left" w:pos="1472"/>
          <w:tab w:val="left" w:pos="2291"/>
          <w:tab w:val="left" w:pos="3230"/>
        </w:tabs>
      </w:pPr>
      <w:r>
        <w:tab/>
        <w:t>ini-ka</w:t>
      </w:r>
      <w:r>
        <w:tab/>
        <w:t>zaman</w:t>
      </w:r>
      <w:r>
        <w:tab/>
        <w:t>ini-ka</w:t>
      </w:r>
      <w:r w:rsidR="003E3BD9">
        <w:tab/>
        <w:t>qau</w:t>
      </w:r>
    </w:p>
    <w:p w14:paraId="142AADAE" w14:textId="77777777" w:rsidR="00800AD8" w:rsidRDefault="00800AD8" w:rsidP="003E3BD9">
      <w:pPr>
        <w:pStyle w:val="InterlineTransNoFree"/>
        <w:tabs>
          <w:tab w:val="left" w:pos="1472"/>
          <w:tab w:val="left" w:pos="2291"/>
          <w:tab w:val="left" w:pos="3230"/>
          <w:tab w:val="right" w:pos="8787"/>
        </w:tabs>
      </w:pPr>
      <w:r>
        <w:tab/>
        <w:t>not-after</w:t>
      </w:r>
      <w:r>
        <w:tab/>
        <w:t>torch</w:t>
      </w:r>
      <w:r>
        <w:tab/>
        <w:t>not-after</w:t>
      </w:r>
      <w:r w:rsidR="003E3BD9">
        <w:tab/>
        <w:t>bamboo.sp</w:t>
      </w:r>
      <w:r w:rsidR="003E3BD9">
        <w:tab/>
        <w:t>He answered: “That’s not grass or bamboo;</w:t>
      </w:r>
    </w:p>
    <w:p w14:paraId="4455A77B" w14:textId="77777777" w:rsidR="003E3BD9" w:rsidRDefault="00DC1AE0" w:rsidP="003E3BD9">
      <w:pPr>
        <w:pStyle w:val="InterlineText"/>
        <w:tabs>
          <w:tab w:val="left" w:pos="533"/>
          <w:tab w:val="left" w:pos="977"/>
          <w:tab w:val="left" w:pos="1601"/>
          <w:tab w:val="left" w:pos="3260"/>
          <w:tab w:val="left" w:pos="3704"/>
          <w:tab w:val="left" w:pos="4388"/>
          <w:tab w:val="left" w:pos="6047"/>
          <w:tab w:val="left" w:pos="6521"/>
        </w:tabs>
      </w:pPr>
      <w:r w:rsidRPr="003A1D48">
        <w:rPr>
          <w:rStyle w:val="InterlineTextNumChar"/>
        </w:rPr>
        <w:t>010</w:t>
      </w:r>
      <w:r w:rsidR="00800AD8">
        <w:tab/>
        <w:t>ku</w:t>
      </w:r>
      <w:r w:rsidR="00800AD8">
        <w:tab/>
        <w:t>tjakit</w:t>
      </w:r>
      <w:r w:rsidR="00800AD8">
        <w:tab/>
        <w:t>aitsu,</w:t>
      </w:r>
      <w:r w:rsidR="00800AD8">
        <w:tab/>
        <w:t>ku</w:t>
      </w:r>
      <w:r w:rsidR="00800AD8">
        <w:tab/>
        <w:t>vuluq</w:t>
      </w:r>
      <w:r w:rsidR="003E3BD9">
        <w:tab/>
        <w:t>aitsu,”</w:t>
      </w:r>
      <w:r w:rsidR="003E3BD9">
        <w:tab/>
        <w:t>aya</w:t>
      </w:r>
      <w:r w:rsidR="003E3BD9">
        <w:tab/>
        <w:t>temvela.</w:t>
      </w:r>
    </w:p>
    <w:p w14:paraId="2506E729" w14:textId="77777777" w:rsidR="00800AD8" w:rsidRDefault="00800AD8" w:rsidP="003E3BD9">
      <w:pPr>
        <w:pStyle w:val="InterlineGlossWithTrans"/>
        <w:tabs>
          <w:tab w:val="left" w:pos="533"/>
          <w:tab w:val="left" w:pos="977"/>
          <w:tab w:val="left" w:pos="1601"/>
          <w:tab w:val="left" w:pos="3260"/>
          <w:tab w:val="left" w:pos="3704"/>
          <w:tab w:val="left" w:pos="4388"/>
          <w:tab w:val="left" w:pos="6047"/>
          <w:tab w:val="left" w:pos="6521"/>
        </w:tabs>
      </w:pPr>
      <w:r>
        <w:tab/>
        <w:t>ku</w:t>
      </w:r>
      <w:r>
        <w:tab/>
        <w:t>tjakit</w:t>
      </w:r>
      <w:r>
        <w:tab/>
        <w:t>aya-i-tsu</w:t>
      </w:r>
      <w:r>
        <w:tab/>
        <w:t>ku</w:t>
      </w:r>
      <w:r>
        <w:tab/>
        <w:t>vuluq</w:t>
      </w:r>
      <w:r w:rsidR="003E3BD9">
        <w:tab/>
        <w:t>aya-i-tsu</w:t>
      </w:r>
      <w:r w:rsidR="003E3BD9">
        <w:tab/>
        <w:t>aya</w:t>
      </w:r>
      <w:r w:rsidR="003E3BD9">
        <w:tab/>
        <w:t>em=tevela</w:t>
      </w:r>
    </w:p>
    <w:p w14:paraId="14DEE2B1" w14:textId="77777777" w:rsidR="00800AD8" w:rsidRDefault="00800AD8" w:rsidP="003E3BD9">
      <w:pPr>
        <w:pStyle w:val="InterlineTrans"/>
        <w:tabs>
          <w:tab w:val="left" w:pos="533"/>
          <w:tab w:val="left" w:pos="977"/>
          <w:tab w:val="left" w:pos="1601"/>
          <w:tab w:val="left" w:pos="3260"/>
          <w:tab w:val="left" w:pos="3704"/>
          <w:tab w:val="left" w:pos="4388"/>
          <w:tab w:val="left" w:pos="6047"/>
          <w:tab w:val="left" w:pos="6521"/>
        </w:tabs>
      </w:pPr>
      <w:r>
        <w:tab/>
        <w:t>my</w:t>
      </w:r>
      <w:r>
        <w:tab/>
        <w:t>knife</w:t>
      </w:r>
      <w:r>
        <w:tab/>
        <w:t>be.thus-</w:t>
      </w:r>
      <w:r>
        <w:rPr>
          <w:smallCaps/>
        </w:rPr>
        <w:t>loc</w:t>
      </w:r>
      <w:r>
        <w:t>-this</w:t>
      </w:r>
      <w:r>
        <w:tab/>
        <w:t>my</w:t>
      </w:r>
      <w:r>
        <w:tab/>
        <w:t>spear</w:t>
      </w:r>
      <w:r w:rsidR="003E3BD9">
        <w:tab/>
        <w:t>be.thus-</w:t>
      </w:r>
      <w:r w:rsidR="003E3BD9">
        <w:rPr>
          <w:smallCaps/>
        </w:rPr>
        <w:t>loc</w:t>
      </w:r>
      <w:r w:rsidR="003E3BD9">
        <w:t>-this</w:t>
      </w:r>
      <w:r w:rsidR="003E3BD9">
        <w:tab/>
        <w:t>say</w:t>
      </w:r>
      <w:r w:rsidR="003E3BD9">
        <w:tab/>
      </w:r>
      <w:r w:rsidR="003E3BD9">
        <w:rPr>
          <w:smallCaps/>
        </w:rPr>
        <w:t>af</w:t>
      </w:r>
      <w:r w:rsidR="003E3BD9">
        <w:t>=answer</w:t>
      </w:r>
    </w:p>
    <w:p w14:paraId="45AB6F20" w14:textId="77777777" w:rsidR="00800AD8" w:rsidRDefault="00800AD8">
      <w:pPr>
        <w:pStyle w:val="InterlineFree"/>
      </w:pPr>
      <w:r>
        <w:t>this is my sword and my spear.”</w:t>
      </w:r>
    </w:p>
    <w:p w14:paraId="5CD2FBC2" w14:textId="77777777" w:rsidR="00800AD8" w:rsidRDefault="00DC1AE0" w:rsidP="003E3BD9">
      <w:pPr>
        <w:pStyle w:val="InterlineText"/>
        <w:tabs>
          <w:tab w:val="left" w:pos="533"/>
          <w:tab w:val="left" w:pos="1127"/>
          <w:tab w:val="left" w:pos="1586"/>
        </w:tabs>
      </w:pPr>
      <w:r w:rsidRPr="003A1D48">
        <w:rPr>
          <w:rStyle w:val="InterlineTextNumChar"/>
        </w:rPr>
        <w:t>011</w:t>
      </w:r>
      <w:r w:rsidR="00800AD8">
        <w:tab/>
        <w:t>“iya,</w:t>
      </w:r>
      <w:r w:rsidR="00800AD8">
        <w:tab/>
        <w:t>ui</w:t>
      </w:r>
      <w:r w:rsidR="00800AD8">
        <w:tab/>
        <w:t>÷i.</w:t>
      </w:r>
    </w:p>
    <w:p w14:paraId="25113937" w14:textId="77777777" w:rsidR="00800AD8" w:rsidRDefault="00800AD8" w:rsidP="003E3BD9">
      <w:pPr>
        <w:pStyle w:val="InterlineGlossWithTrans"/>
        <w:tabs>
          <w:tab w:val="left" w:pos="533"/>
          <w:tab w:val="left" w:pos="1127"/>
          <w:tab w:val="left" w:pos="1586"/>
        </w:tabs>
      </w:pPr>
      <w:r>
        <w:tab/>
        <w:t>iya</w:t>
      </w:r>
      <w:r>
        <w:tab/>
        <w:t>ui</w:t>
      </w:r>
      <w:r>
        <w:tab/>
        <w:t>÷i</w:t>
      </w:r>
    </w:p>
    <w:p w14:paraId="20CCB080" w14:textId="77777777" w:rsidR="00800AD8" w:rsidRDefault="00800AD8" w:rsidP="003E3BD9">
      <w:pPr>
        <w:pStyle w:val="InterlineTransNoFree"/>
        <w:tabs>
          <w:tab w:val="left" w:pos="1127"/>
          <w:tab w:val="left" w:pos="1586"/>
          <w:tab w:val="right" w:pos="8787"/>
        </w:tabs>
      </w:pPr>
      <w:r>
        <w:tab/>
        <w:t>ah</w:t>
      </w:r>
      <w:r>
        <w:tab/>
        <w:t>yes</w:t>
      </w:r>
      <w:r>
        <w:tab/>
        <w:t>oh</w:t>
      </w:r>
      <w:r w:rsidR="003E3BD9">
        <w:tab/>
        <w:t>“Oh, I see.</w:t>
      </w:r>
    </w:p>
    <w:p w14:paraId="679BD6D8" w14:textId="77777777" w:rsidR="00800AD8" w:rsidRDefault="00DC1AE0" w:rsidP="003E3BD9">
      <w:pPr>
        <w:pStyle w:val="InterlineText"/>
        <w:tabs>
          <w:tab w:val="left" w:pos="533"/>
          <w:tab w:val="left" w:pos="2042"/>
          <w:tab w:val="left" w:pos="2696"/>
          <w:tab w:val="left" w:pos="3470"/>
          <w:tab w:val="left" w:pos="4244"/>
          <w:tab w:val="left" w:pos="4628"/>
        </w:tabs>
      </w:pPr>
      <w:r w:rsidRPr="003A1D48">
        <w:rPr>
          <w:rStyle w:val="InterlineTextNumChar"/>
        </w:rPr>
        <w:t>012</w:t>
      </w:r>
      <w:r w:rsidR="00800AD8">
        <w:tab/>
        <w:t>pakianu</w:t>
      </w:r>
      <w:r w:rsidR="00800AD8">
        <w:tab/>
        <w:t>aken,</w:t>
      </w:r>
      <w:r w:rsidR="00800AD8">
        <w:tab/>
        <w:t>kaka,”</w:t>
      </w:r>
      <w:r w:rsidR="00800AD8">
        <w:tab/>
        <w:t>ayain</w:t>
      </w:r>
      <w:r w:rsidR="00800AD8">
        <w:tab/>
        <w:t>ni</w:t>
      </w:r>
      <w:r w:rsidR="00800AD8">
        <w:tab/>
        <w:t>Kaîikaîi.</w:t>
      </w:r>
    </w:p>
    <w:p w14:paraId="608E0D16" w14:textId="77777777" w:rsidR="00800AD8" w:rsidRDefault="00800AD8" w:rsidP="003E3BD9">
      <w:pPr>
        <w:pStyle w:val="InterlineGlossWithTrans"/>
        <w:tabs>
          <w:tab w:val="left" w:pos="533"/>
          <w:tab w:val="left" w:pos="2042"/>
          <w:tab w:val="left" w:pos="2696"/>
          <w:tab w:val="left" w:pos="3470"/>
          <w:tab w:val="left" w:pos="4244"/>
          <w:tab w:val="left" w:pos="4628"/>
        </w:tabs>
      </w:pPr>
      <w:r>
        <w:tab/>
        <w:t>pa-kian-u</w:t>
      </w:r>
      <w:r>
        <w:tab/>
        <w:t>aken</w:t>
      </w:r>
      <w:r>
        <w:tab/>
        <w:t>kaka</w:t>
      </w:r>
      <w:r>
        <w:tab/>
        <w:t>aya-en</w:t>
      </w:r>
      <w:r>
        <w:tab/>
        <w:t>ni</w:t>
      </w:r>
      <w:r>
        <w:tab/>
        <w:t>Kaîikaîi</w:t>
      </w:r>
    </w:p>
    <w:p w14:paraId="4498DF0E" w14:textId="77777777" w:rsidR="003E3BD9" w:rsidRDefault="00800AD8" w:rsidP="003E3BD9">
      <w:pPr>
        <w:pStyle w:val="InterlineTrans"/>
        <w:tabs>
          <w:tab w:val="left" w:pos="533"/>
          <w:tab w:val="left" w:pos="2042"/>
          <w:tab w:val="left" w:pos="2696"/>
          <w:tab w:val="left" w:pos="3470"/>
          <w:tab w:val="left" w:pos="4244"/>
          <w:tab w:val="left" w:pos="4628"/>
        </w:tabs>
      </w:pPr>
      <w:r>
        <w:tab/>
        <w:t>cause-join-</w:t>
      </w:r>
      <w:r>
        <w:rPr>
          <w:smallCaps/>
        </w:rPr>
        <w:t>imp</w:t>
      </w:r>
      <w:r>
        <w:tab/>
      </w:r>
      <w:r w:rsidR="000D5EFB" w:rsidRPr="000D5EFB">
        <w:rPr>
          <w:smallCaps/>
        </w:rPr>
        <w:t>f.I</w:t>
      </w:r>
      <w:r>
        <w:tab/>
        <w:t>sibling</w:t>
      </w:r>
      <w:r>
        <w:tab/>
        <w:t>say-</w:t>
      </w:r>
      <w:r>
        <w:rPr>
          <w:smallCaps/>
        </w:rPr>
        <w:t>pf</w:t>
      </w:r>
      <w:r>
        <w:tab/>
        <w:t>by</w:t>
      </w:r>
      <w:r>
        <w:tab/>
        <w:t>(name)</w:t>
      </w:r>
    </w:p>
    <w:p w14:paraId="37B202AA" w14:textId="77777777" w:rsidR="00800AD8" w:rsidRDefault="00800AD8" w:rsidP="003E3BD9">
      <w:pPr>
        <w:pStyle w:val="InterlineFreeCommentFollows"/>
      </w:pPr>
      <w:r>
        <w:t>Take me with you, brother,” said Kaîikaîi.</w:t>
      </w:r>
    </w:p>
    <w:p w14:paraId="431D00C9" w14:textId="77777777" w:rsidR="00800AD8" w:rsidRDefault="00A8416B" w:rsidP="003E3BD9">
      <w:pPr>
        <w:pStyle w:val="CommentLastWithHalfSpace"/>
      </w:pPr>
      <w:r>
        <w:t>[</w:t>
      </w:r>
      <w:r w:rsidR="00800AD8" w:rsidRPr="003E3BD9">
        <w:rPr>
          <w:rStyle w:val="VernacularText"/>
        </w:rPr>
        <w:t>pakianu</w:t>
      </w:r>
      <w:r w:rsidR="00800AD8">
        <w:t xml:space="preserve">: F120 has </w:t>
      </w:r>
      <w:r w:rsidR="00800AD8" w:rsidRPr="003E3BD9">
        <w:rPr>
          <w:rStyle w:val="VernacularText"/>
        </w:rPr>
        <w:t>kian</w:t>
      </w:r>
      <w:r w:rsidR="00800AD8">
        <w:t xml:space="preserve"> ‘join’, but </w:t>
      </w:r>
      <w:r w:rsidR="003E3BD9">
        <w:t>F6</w:t>
      </w:r>
      <w:r w:rsidR="00800AD8">
        <w:t>1 has</w:t>
      </w:r>
      <w:r w:rsidR="003E3BD9">
        <w:t xml:space="preserve"> </w:t>
      </w:r>
      <w:r w:rsidR="00800AD8" w:rsidRPr="003E3BD9">
        <w:rPr>
          <w:rStyle w:val="VernacularText"/>
        </w:rPr>
        <w:t>pa-ki-aya-n</w:t>
      </w:r>
      <w:r w:rsidR="00800AD8">
        <w:t xml:space="preserve"> </w:t>
      </w:r>
      <w:r w:rsidR="003E3BD9">
        <w:t>too</w:t>
      </w:r>
      <w:r w:rsidR="00800AD8">
        <w:t>.</w:t>
      </w:r>
      <w:r w:rsidR="003E3BD9">
        <w:t>]</w:t>
      </w:r>
    </w:p>
    <w:p w14:paraId="4AB3EE5E" w14:textId="77777777" w:rsidR="003E3BD9" w:rsidRDefault="00DC1AE0" w:rsidP="003E3BD9">
      <w:pPr>
        <w:pStyle w:val="InterlineText"/>
        <w:tabs>
          <w:tab w:val="left" w:pos="533"/>
          <w:tab w:val="left" w:pos="1202"/>
          <w:tab w:val="left" w:pos="2306"/>
          <w:tab w:val="left" w:pos="3785"/>
          <w:tab w:val="left" w:pos="4289"/>
        </w:tabs>
      </w:pPr>
      <w:r w:rsidRPr="003A1D48">
        <w:rPr>
          <w:rStyle w:val="InterlineTextNumChar"/>
        </w:rPr>
        <w:t>013</w:t>
      </w:r>
      <w:r w:rsidR="00800AD8">
        <w:tab/>
        <w:t>manu</w:t>
      </w:r>
      <w:r w:rsidR="00800AD8">
        <w:tab/>
        <w:t>kemim</w:t>
      </w:r>
      <w:r w:rsidR="00800AD8">
        <w:tab/>
        <w:t>tiamadju</w:t>
      </w:r>
      <w:r w:rsidR="00800AD8">
        <w:tab/>
        <w:t>tua</w:t>
      </w:r>
      <w:r w:rsidR="003E3BD9">
        <w:tab/>
        <w:t>tsumay.</w:t>
      </w:r>
    </w:p>
    <w:p w14:paraId="73CC73B2" w14:textId="77777777" w:rsidR="00800AD8" w:rsidRDefault="00800AD8" w:rsidP="003E3BD9">
      <w:pPr>
        <w:pStyle w:val="InterlineGlossWithTrans"/>
        <w:tabs>
          <w:tab w:val="left" w:pos="533"/>
          <w:tab w:val="left" w:pos="1202"/>
          <w:tab w:val="left" w:pos="2306"/>
          <w:tab w:val="left" w:pos="3785"/>
          <w:tab w:val="left" w:pos="4289"/>
        </w:tabs>
      </w:pPr>
      <w:r>
        <w:tab/>
        <w:t>manu</w:t>
      </w:r>
      <w:r>
        <w:tab/>
        <w:t>em=kim</w:t>
      </w:r>
      <w:r>
        <w:tab/>
        <w:t>ti-a-madju</w:t>
      </w:r>
      <w:r>
        <w:tab/>
        <w:t>tua</w:t>
      </w:r>
      <w:r w:rsidR="003E3BD9">
        <w:tab/>
        <w:t>tsumay</w:t>
      </w:r>
    </w:p>
    <w:p w14:paraId="057F74EB" w14:textId="77777777" w:rsidR="00800AD8" w:rsidRDefault="00800AD8" w:rsidP="003E3BD9">
      <w:pPr>
        <w:pStyle w:val="InterlineTransNoFree"/>
        <w:tabs>
          <w:tab w:val="left" w:pos="1202"/>
          <w:tab w:val="left" w:pos="2306"/>
          <w:tab w:val="left" w:pos="3785"/>
          <w:tab w:val="left" w:pos="4289"/>
          <w:tab w:val="right" w:pos="8787"/>
        </w:tabs>
      </w:pPr>
      <w:r>
        <w:tab/>
        <w:t>then</w:t>
      </w:r>
      <w:r>
        <w:tab/>
      </w:r>
      <w:r>
        <w:rPr>
          <w:smallCaps/>
        </w:rPr>
        <w:t>af</w:t>
      </w:r>
      <w:r>
        <w:t>=search</w:t>
      </w:r>
      <w:r>
        <w:tab/>
      </w:r>
      <w:r>
        <w:rPr>
          <w:smallCaps/>
        </w:rPr>
        <w:t>f-pl</w:t>
      </w:r>
      <w:r>
        <w:t>-</w:t>
      </w:r>
      <w:r>
        <w:rPr>
          <w:smallCaps/>
        </w:rPr>
        <w:t>3rd.pers</w:t>
      </w:r>
      <w:r>
        <w:tab/>
      </w:r>
      <w:r>
        <w:rPr>
          <w:smallCaps/>
        </w:rPr>
        <w:t>obl</w:t>
      </w:r>
      <w:r w:rsidR="003E3BD9">
        <w:tab/>
        <w:t>bear</w:t>
      </w:r>
      <w:r w:rsidR="003E3BD9">
        <w:tab/>
        <w:t>So they went looking for bears,</w:t>
      </w:r>
    </w:p>
    <w:p w14:paraId="05B51B97" w14:textId="77777777" w:rsidR="00800AD8" w:rsidRDefault="00DC1AE0" w:rsidP="003E3BD9">
      <w:pPr>
        <w:pStyle w:val="InterlineText"/>
        <w:tabs>
          <w:tab w:val="left" w:pos="533"/>
        </w:tabs>
      </w:pPr>
      <w:r w:rsidRPr="003A1D48">
        <w:rPr>
          <w:rStyle w:val="InterlineTextNumChar"/>
        </w:rPr>
        <w:t>014</w:t>
      </w:r>
      <w:r w:rsidR="00800AD8">
        <w:tab/>
        <w:t>neka.</w:t>
      </w:r>
    </w:p>
    <w:p w14:paraId="0FF01686" w14:textId="77777777" w:rsidR="00800AD8" w:rsidRDefault="00800AD8" w:rsidP="003E3BD9">
      <w:pPr>
        <w:pStyle w:val="InterlineGlossWithTrans"/>
        <w:tabs>
          <w:tab w:val="left" w:pos="533"/>
        </w:tabs>
      </w:pPr>
      <w:r>
        <w:tab/>
        <w:t>neka</w:t>
      </w:r>
    </w:p>
    <w:p w14:paraId="089CBBAB" w14:textId="77777777" w:rsidR="00800AD8" w:rsidRDefault="00800AD8" w:rsidP="003E3BD9">
      <w:pPr>
        <w:pStyle w:val="InterlineTransNoFree"/>
        <w:tabs>
          <w:tab w:val="right" w:pos="8787"/>
        </w:tabs>
      </w:pPr>
      <w:r>
        <w:tab/>
        <w:t>no</w:t>
      </w:r>
      <w:r w:rsidR="003E3BD9">
        <w:tab/>
        <w:t>but didn’t find any.</w:t>
      </w:r>
    </w:p>
    <w:p w14:paraId="7FD8504E" w14:textId="77777777" w:rsidR="003E3BD9" w:rsidRDefault="00DC1AE0" w:rsidP="003E3BD9">
      <w:pPr>
        <w:pStyle w:val="InterlineText"/>
        <w:tabs>
          <w:tab w:val="left" w:pos="533"/>
          <w:tab w:val="left" w:pos="1022"/>
          <w:tab w:val="left" w:pos="1886"/>
          <w:tab w:val="left" w:pos="2660"/>
          <w:tab w:val="left" w:pos="3434"/>
          <w:tab w:val="left" w:pos="3698"/>
          <w:tab w:val="left" w:pos="4727"/>
          <w:tab w:val="left" w:pos="5201"/>
          <w:tab w:val="left" w:pos="5645"/>
        </w:tabs>
      </w:pPr>
      <w:r w:rsidRPr="003A1D48">
        <w:rPr>
          <w:rStyle w:val="InterlineTextNumChar"/>
        </w:rPr>
        <w:t>015</w:t>
      </w:r>
      <w:r w:rsidR="00800AD8">
        <w:tab/>
        <w:t>qau</w:t>
      </w:r>
      <w:r w:rsidR="00800AD8">
        <w:tab/>
        <w:t>“ainu</w:t>
      </w:r>
      <w:r w:rsidR="00800AD8">
        <w:tab/>
        <w:t>anga,</w:t>
      </w:r>
      <w:r w:rsidR="00800AD8">
        <w:tab/>
        <w:t>kaka,</w:t>
      </w:r>
      <w:r w:rsidR="00800AD8">
        <w:tab/>
        <w:t>a</w:t>
      </w:r>
      <w:r w:rsidR="003E3BD9">
        <w:tab/>
        <w:t>tsumay?”</w:t>
      </w:r>
      <w:r w:rsidR="003E3BD9">
        <w:tab/>
        <w:t>aya</w:t>
      </w:r>
      <w:r w:rsidR="003E3BD9">
        <w:tab/>
        <w:t>ti</w:t>
      </w:r>
      <w:r w:rsidR="003E3BD9">
        <w:tab/>
        <w:t>Kaîikaîi.</w:t>
      </w:r>
    </w:p>
    <w:p w14:paraId="288DC197" w14:textId="77777777" w:rsidR="00800AD8" w:rsidRDefault="00800AD8" w:rsidP="003E3BD9">
      <w:pPr>
        <w:pStyle w:val="InterlineGlossWithTrans"/>
        <w:tabs>
          <w:tab w:val="left" w:pos="533"/>
          <w:tab w:val="left" w:pos="1022"/>
          <w:tab w:val="left" w:pos="1886"/>
          <w:tab w:val="left" w:pos="2660"/>
          <w:tab w:val="left" w:pos="3434"/>
          <w:tab w:val="left" w:pos="3698"/>
          <w:tab w:val="left" w:pos="4727"/>
          <w:tab w:val="left" w:pos="5201"/>
          <w:tab w:val="left" w:pos="5645"/>
        </w:tabs>
      </w:pPr>
      <w:r>
        <w:tab/>
        <w:t>qau</w:t>
      </w:r>
      <w:r>
        <w:tab/>
        <w:t>a-inu</w:t>
      </w:r>
      <w:r>
        <w:tab/>
        <w:t>anga</w:t>
      </w:r>
      <w:r>
        <w:tab/>
        <w:t>kaka</w:t>
      </w:r>
      <w:r>
        <w:tab/>
        <w:t>a</w:t>
      </w:r>
      <w:r w:rsidR="003E3BD9">
        <w:tab/>
        <w:t>tsumay</w:t>
      </w:r>
      <w:r w:rsidR="003E3BD9">
        <w:tab/>
        <w:t>aya</w:t>
      </w:r>
      <w:r w:rsidR="003E3BD9">
        <w:tab/>
        <w:t>ti</w:t>
      </w:r>
      <w:r w:rsidR="003E3BD9">
        <w:tab/>
        <w:t>Kaîikaîi</w:t>
      </w:r>
    </w:p>
    <w:p w14:paraId="61487E11" w14:textId="77777777" w:rsidR="00800AD8" w:rsidRDefault="00800AD8" w:rsidP="003E3BD9">
      <w:pPr>
        <w:pStyle w:val="InterlineTrans"/>
        <w:tabs>
          <w:tab w:val="left" w:pos="533"/>
          <w:tab w:val="left" w:pos="1022"/>
          <w:tab w:val="left" w:pos="1886"/>
          <w:tab w:val="left" w:pos="2660"/>
          <w:tab w:val="left" w:pos="3434"/>
          <w:tab w:val="left" w:pos="3698"/>
          <w:tab w:val="left" w:pos="4727"/>
          <w:tab w:val="left" w:pos="5201"/>
          <w:tab w:val="left" w:pos="5645"/>
        </w:tabs>
        <w:rPr>
          <w:smallCaps/>
        </w:rPr>
      </w:pPr>
      <w:r>
        <w:tab/>
        <w:t>so</w:t>
      </w:r>
      <w:r>
        <w:tab/>
        <w:t>?-where</w:t>
      </w:r>
      <w:r>
        <w:tab/>
        <w:t>indeed</w:t>
      </w:r>
      <w:r>
        <w:tab/>
        <w:t>sibling</w:t>
      </w:r>
      <w:r>
        <w:rPr>
          <w:smallCaps/>
        </w:rPr>
        <w:tab/>
        <w:t>c</w:t>
      </w:r>
      <w:r w:rsidR="003E3BD9">
        <w:tab/>
        <w:t>bear</w:t>
      </w:r>
      <w:r w:rsidR="003E3BD9">
        <w:tab/>
        <w:t>say</w:t>
      </w:r>
      <w:r w:rsidR="003E3BD9">
        <w:tab/>
      </w:r>
      <w:r w:rsidR="003E3BD9">
        <w:rPr>
          <w:smallCaps/>
        </w:rPr>
        <w:t>f.h</w:t>
      </w:r>
      <w:r w:rsidR="003E3BD9">
        <w:tab/>
        <w:t>(name)</w:t>
      </w:r>
    </w:p>
    <w:p w14:paraId="35194591" w14:textId="77777777" w:rsidR="00800AD8" w:rsidRDefault="00800AD8">
      <w:pPr>
        <w:pStyle w:val="InterlineFree"/>
      </w:pPr>
      <w:r>
        <w:t>So Kaîikaîi said: “Where are the bears, brother?”</w:t>
      </w:r>
    </w:p>
    <w:p w14:paraId="258E9B07" w14:textId="77777777" w:rsidR="00800AD8" w:rsidRDefault="00DC1AE0" w:rsidP="003E3BD9">
      <w:pPr>
        <w:pStyle w:val="InterlineText"/>
        <w:tabs>
          <w:tab w:val="left" w:pos="533"/>
          <w:tab w:val="left" w:pos="1307"/>
          <w:tab w:val="left" w:pos="2081"/>
          <w:tab w:val="left" w:pos="3755"/>
          <w:tab w:val="left" w:pos="4529"/>
          <w:tab w:val="left" w:pos="5303"/>
          <w:tab w:val="left" w:pos="5687"/>
        </w:tabs>
      </w:pPr>
      <w:r w:rsidRPr="003A1D48">
        <w:rPr>
          <w:rStyle w:val="InterlineTextNumChar"/>
        </w:rPr>
        <w:t>016</w:t>
      </w:r>
      <w:r w:rsidR="00800AD8">
        <w:tab/>
        <w:t>“uzing</w:t>
      </w:r>
      <w:r w:rsidR="00800AD8">
        <w:tab/>
        <w:t>anga,</w:t>
      </w:r>
      <w:r w:rsidR="00800AD8">
        <w:tab/>
        <w:t>palamu</w:t>
      </w:r>
      <w:r w:rsidR="00800AD8">
        <w:tab/>
        <w:t>anga,”</w:t>
      </w:r>
      <w:r w:rsidR="00800AD8">
        <w:tab/>
        <w:t>ayain</w:t>
      </w:r>
      <w:r w:rsidR="00800AD8">
        <w:tab/>
        <w:t>ni</w:t>
      </w:r>
      <w:r w:rsidR="00800AD8">
        <w:tab/>
        <w:t>Tjikunal.</w:t>
      </w:r>
    </w:p>
    <w:p w14:paraId="6ADE1CBA" w14:textId="77777777" w:rsidR="00800AD8" w:rsidRDefault="00800AD8" w:rsidP="003E3BD9">
      <w:pPr>
        <w:pStyle w:val="InterlineGlossWithTrans"/>
        <w:tabs>
          <w:tab w:val="left" w:pos="533"/>
          <w:tab w:val="left" w:pos="1307"/>
          <w:tab w:val="left" w:pos="2081"/>
          <w:tab w:val="left" w:pos="3755"/>
          <w:tab w:val="left" w:pos="4529"/>
          <w:tab w:val="left" w:pos="5303"/>
          <w:tab w:val="left" w:pos="5687"/>
        </w:tabs>
      </w:pPr>
      <w:r>
        <w:tab/>
        <w:t>uzing</w:t>
      </w:r>
      <w:r>
        <w:tab/>
        <w:t>anga</w:t>
      </w:r>
      <w:r>
        <w:tab/>
        <w:t>pa-lamu</w:t>
      </w:r>
      <w:r>
        <w:tab/>
        <w:t>anga</w:t>
      </w:r>
      <w:r>
        <w:tab/>
        <w:t>aya-en</w:t>
      </w:r>
      <w:r>
        <w:tab/>
        <w:t>ni</w:t>
      </w:r>
      <w:r>
        <w:tab/>
        <w:t>Tjikunal</w:t>
      </w:r>
    </w:p>
    <w:p w14:paraId="66010CD2" w14:textId="77777777" w:rsidR="00800AD8" w:rsidRDefault="00800AD8" w:rsidP="003E3BD9">
      <w:pPr>
        <w:pStyle w:val="InterlineTrans"/>
        <w:tabs>
          <w:tab w:val="left" w:pos="533"/>
          <w:tab w:val="left" w:pos="1307"/>
          <w:tab w:val="left" w:pos="2081"/>
          <w:tab w:val="left" w:pos="3755"/>
          <w:tab w:val="left" w:pos="4529"/>
          <w:tab w:val="left" w:pos="5303"/>
          <w:tab w:val="left" w:pos="5687"/>
        </w:tabs>
      </w:pPr>
      <w:r>
        <w:tab/>
        <w:t>there</w:t>
      </w:r>
      <w:r>
        <w:tab/>
        <w:t>indeed</w:t>
      </w:r>
      <w:r>
        <w:tab/>
        <w:t>cause-short.time</w:t>
      </w:r>
      <w:r>
        <w:tab/>
        <w:t>indeed</w:t>
      </w:r>
      <w:r>
        <w:tab/>
        <w:t>say-</w:t>
      </w:r>
      <w:r>
        <w:rPr>
          <w:smallCaps/>
        </w:rPr>
        <w:t>pf</w:t>
      </w:r>
      <w:r>
        <w:tab/>
        <w:t>by</w:t>
      </w:r>
      <w:r>
        <w:tab/>
        <w:t>(name)</w:t>
      </w:r>
    </w:p>
    <w:p w14:paraId="5155BADD" w14:textId="77777777" w:rsidR="00800AD8" w:rsidRDefault="00800AD8">
      <w:pPr>
        <w:pStyle w:val="InterlineFree"/>
      </w:pPr>
      <w:r>
        <w:t>“Over there; we’ll soon see them,” said Tjikunal.</w:t>
      </w:r>
    </w:p>
    <w:p w14:paraId="60EEA3AC" w14:textId="77777777" w:rsidR="003E3BD9" w:rsidRDefault="00DC1AE0" w:rsidP="003E3BD9">
      <w:pPr>
        <w:pStyle w:val="InterlineText"/>
        <w:tabs>
          <w:tab w:val="left" w:pos="533"/>
          <w:tab w:val="left" w:pos="1202"/>
          <w:tab w:val="left" w:pos="1766"/>
          <w:tab w:val="left" w:pos="2795"/>
          <w:tab w:val="left" w:pos="3059"/>
          <w:tab w:val="left" w:pos="4238"/>
          <w:tab w:val="left" w:pos="5327"/>
          <w:tab w:val="left" w:pos="5816"/>
          <w:tab w:val="left" w:pos="7385"/>
          <w:tab w:val="left" w:pos="7649"/>
        </w:tabs>
      </w:pPr>
      <w:r w:rsidRPr="003A1D48">
        <w:rPr>
          <w:rStyle w:val="InterlineTextNumChar"/>
        </w:rPr>
        <w:t>017</w:t>
      </w:r>
      <w:r w:rsidR="00800AD8">
        <w:tab/>
        <w:t>manu</w:t>
      </w:r>
      <w:r w:rsidR="00800AD8">
        <w:tab/>
        <w:t>ka</w:t>
      </w:r>
      <w:r w:rsidR="00800AD8">
        <w:tab/>
        <w:t>tsuay</w:t>
      </w:r>
      <w:r w:rsidR="00800AD8">
        <w:tab/>
        <w:t>a</w:t>
      </w:r>
      <w:r w:rsidR="00800AD8">
        <w:tab/>
        <w:t>pagaîu</w:t>
      </w:r>
      <w:r w:rsidR="003E3BD9">
        <w:tab/>
        <w:t>tevuta</w:t>
      </w:r>
      <w:r w:rsidR="003E3BD9">
        <w:tab/>
        <w:t>zua</w:t>
      </w:r>
      <w:r w:rsidR="003E3BD9">
        <w:tab/>
        <w:t>niamadju</w:t>
      </w:r>
      <w:r w:rsidR="003E3BD9">
        <w:tab/>
        <w:t>a</w:t>
      </w:r>
      <w:r w:rsidR="003E3BD9">
        <w:tab/>
        <w:t>ngiaw.</w:t>
      </w:r>
    </w:p>
    <w:p w14:paraId="3E09F332" w14:textId="77777777" w:rsidR="00800AD8" w:rsidRDefault="00800AD8" w:rsidP="003E3BD9">
      <w:pPr>
        <w:pStyle w:val="InterlineGlossWithTrans"/>
        <w:tabs>
          <w:tab w:val="left" w:pos="533"/>
          <w:tab w:val="left" w:pos="1202"/>
          <w:tab w:val="left" w:pos="1766"/>
          <w:tab w:val="left" w:pos="2795"/>
          <w:tab w:val="left" w:pos="3059"/>
          <w:tab w:val="left" w:pos="4238"/>
          <w:tab w:val="left" w:pos="5327"/>
          <w:tab w:val="left" w:pos="5816"/>
          <w:tab w:val="left" w:pos="7385"/>
          <w:tab w:val="left" w:pos="7649"/>
        </w:tabs>
      </w:pPr>
      <w:r>
        <w:tab/>
        <w:t>manu</w:t>
      </w:r>
      <w:r>
        <w:tab/>
        <w:t>ka</w:t>
      </w:r>
      <w:r>
        <w:tab/>
        <w:t>tsuay</w:t>
      </w:r>
      <w:r>
        <w:tab/>
        <w:t>a</w:t>
      </w:r>
      <w:r>
        <w:tab/>
        <w:t>pa-gaîu</w:t>
      </w:r>
      <w:r w:rsidR="003E3BD9">
        <w:tab/>
        <w:t>te-vuta</w:t>
      </w:r>
      <w:r w:rsidR="003E3BD9">
        <w:tab/>
        <w:t>zua</w:t>
      </w:r>
      <w:r w:rsidR="003E3BD9">
        <w:tab/>
        <w:t>ni-a-madju</w:t>
      </w:r>
      <w:r w:rsidR="003E3BD9">
        <w:tab/>
        <w:t>a</w:t>
      </w:r>
      <w:r w:rsidR="003E3BD9">
        <w:tab/>
        <w:t>ngiaw</w:t>
      </w:r>
    </w:p>
    <w:p w14:paraId="1EC3ACB8" w14:textId="77777777" w:rsidR="00800AD8" w:rsidRDefault="00800AD8" w:rsidP="003E3BD9">
      <w:pPr>
        <w:pStyle w:val="InterlineTrans"/>
        <w:tabs>
          <w:tab w:val="left" w:pos="533"/>
          <w:tab w:val="left" w:pos="1202"/>
          <w:tab w:val="left" w:pos="1766"/>
          <w:tab w:val="left" w:pos="2795"/>
          <w:tab w:val="left" w:pos="3059"/>
          <w:tab w:val="left" w:pos="4238"/>
          <w:tab w:val="left" w:pos="5327"/>
          <w:tab w:val="left" w:pos="5816"/>
          <w:tab w:val="left" w:pos="7385"/>
          <w:tab w:val="left" w:pos="7649"/>
        </w:tabs>
      </w:pPr>
      <w:r>
        <w:tab/>
        <w:t>then</w:t>
      </w:r>
      <w:r>
        <w:tab/>
        <w:t>after</w:t>
      </w:r>
      <w:r>
        <w:tab/>
        <w:t>long.time</w:t>
      </w:r>
      <w:r>
        <w:rPr>
          <w:smallCaps/>
        </w:rPr>
        <w:tab/>
        <w:t>c</w:t>
      </w:r>
      <w:r>
        <w:rPr>
          <w:smallCaps/>
        </w:rPr>
        <w:tab/>
      </w:r>
      <w:r>
        <w:t>cause-slow</w:t>
      </w:r>
      <w:r w:rsidR="003E3BD9">
        <w:tab/>
        <w:t>do-appear</w:t>
      </w:r>
      <w:r w:rsidR="003E3BD9">
        <w:tab/>
        <w:t>that</w:t>
      </w:r>
      <w:r w:rsidR="003E3BD9">
        <w:tab/>
        <w:t>of-</w:t>
      </w:r>
      <w:r w:rsidR="003E3BD9">
        <w:rPr>
          <w:smallCaps/>
        </w:rPr>
        <w:t>pl</w:t>
      </w:r>
      <w:r w:rsidR="003E3BD9">
        <w:t>-</w:t>
      </w:r>
      <w:r w:rsidR="003E3BD9">
        <w:rPr>
          <w:smallCaps/>
        </w:rPr>
        <w:t>3rd.pers</w:t>
      </w:r>
      <w:r w:rsidR="003E3BD9">
        <w:rPr>
          <w:smallCaps/>
        </w:rPr>
        <w:tab/>
        <w:t>c</w:t>
      </w:r>
      <w:r w:rsidR="003E3BD9">
        <w:tab/>
        <w:t>cat</w:t>
      </w:r>
    </w:p>
    <w:p w14:paraId="53C5C35E" w14:textId="77777777" w:rsidR="00800AD8" w:rsidRDefault="00800AD8">
      <w:pPr>
        <w:pStyle w:val="InterlineFree"/>
      </w:pPr>
      <w:r>
        <w:t>After quite a time their cat emerged.</w:t>
      </w:r>
    </w:p>
    <w:p w14:paraId="64E4D3A6" w14:textId="77777777" w:rsidR="00800AD8" w:rsidRDefault="00DC1AE0" w:rsidP="003E3BD9">
      <w:pPr>
        <w:pStyle w:val="InterlineText"/>
        <w:tabs>
          <w:tab w:val="left" w:pos="533"/>
          <w:tab w:val="left" w:pos="1127"/>
          <w:tab w:val="left" w:pos="2051"/>
          <w:tab w:val="left" w:pos="2825"/>
        </w:tabs>
      </w:pPr>
      <w:r w:rsidRPr="003A1D48">
        <w:rPr>
          <w:rStyle w:val="InterlineTextNumChar"/>
        </w:rPr>
        <w:lastRenderedPageBreak/>
        <w:t>018</w:t>
      </w:r>
      <w:r w:rsidR="00800AD8">
        <w:tab/>
        <w:t>“aku</w:t>
      </w:r>
      <w:r w:rsidR="00800AD8">
        <w:tab/>
        <w:t>tja</w:t>
      </w:r>
      <w:r w:rsidR="00800AD8">
        <w:tab/>
        <w:t>ngiaw,</w:t>
      </w:r>
      <w:r w:rsidR="00800AD8">
        <w:tab/>
        <w:t>kaka.</w:t>
      </w:r>
    </w:p>
    <w:p w14:paraId="399873BA" w14:textId="77777777" w:rsidR="00800AD8" w:rsidRDefault="00800AD8" w:rsidP="003E3BD9">
      <w:pPr>
        <w:pStyle w:val="InterlineGlossWithTrans"/>
        <w:tabs>
          <w:tab w:val="left" w:pos="533"/>
          <w:tab w:val="left" w:pos="1127"/>
          <w:tab w:val="left" w:pos="2051"/>
          <w:tab w:val="left" w:pos="2825"/>
        </w:tabs>
      </w:pPr>
      <w:r>
        <w:tab/>
        <w:t>aku</w:t>
      </w:r>
      <w:r>
        <w:tab/>
        <w:t>tja</w:t>
      </w:r>
      <w:r>
        <w:tab/>
        <w:t>ngiaw</w:t>
      </w:r>
      <w:r>
        <w:tab/>
        <w:t>kaka</w:t>
      </w:r>
    </w:p>
    <w:p w14:paraId="289C7A0B" w14:textId="77777777" w:rsidR="00800AD8" w:rsidRDefault="00800AD8" w:rsidP="003E3BD9">
      <w:pPr>
        <w:pStyle w:val="InterlineTransNoFree"/>
        <w:tabs>
          <w:tab w:val="left" w:pos="1127"/>
          <w:tab w:val="left" w:pos="2051"/>
          <w:tab w:val="left" w:pos="2825"/>
          <w:tab w:val="right" w:pos="8787"/>
        </w:tabs>
      </w:pPr>
      <w:r>
        <w:tab/>
        <w:t>why</w:t>
      </w:r>
      <w:r>
        <w:tab/>
        <w:t>our(</w:t>
      </w:r>
      <w:r>
        <w:rPr>
          <w:smallCaps/>
        </w:rPr>
        <w:t>inc</w:t>
      </w:r>
      <w:r>
        <w:t>)</w:t>
      </w:r>
      <w:r>
        <w:tab/>
        <w:t>cat</w:t>
      </w:r>
      <w:r>
        <w:tab/>
        <w:t>sibling</w:t>
      </w:r>
      <w:r w:rsidR="003E3BD9">
        <w:tab/>
        <w:t>“Why, it’s our cat, brother.</w:t>
      </w:r>
    </w:p>
    <w:p w14:paraId="1602B8D0" w14:textId="77777777" w:rsidR="003E3BD9" w:rsidRDefault="00DC1AE0" w:rsidP="003E3BD9">
      <w:pPr>
        <w:pStyle w:val="InterlineText"/>
        <w:tabs>
          <w:tab w:val="left" w:pos="533"/>
          <w:tab w:val="left" w:pos="1187"/>
          <w:tab w:val="left" w:pos="2681"/>
          <w:tab w:val="left" w:pos="3155"/>
          <w:tab w:val="left" w:pos="3599"/>
        </w:tabs>
      </w:pPr>
      <w:r w:rsidRPr="003A1D48">
        <w:rPr>
          <w:rStyle w:val="InterlineTextNumChar"/>
        </w:rPr>
        <w:t>019</w:t>
      </w:r>
      <w:r w:rsidR="00800AD8">
        <w:tab/>
        <w:t>maya</w:t>
      </w:r>
      <w:r w:rsidR="003E3BD9">
        <w:tab/>
        <w:t>qemtsiqetsi,”</w:t>
      </w:r>
      <w:r w:rsidR="003E3BD9">
        <w:tab/>
        <w:t>aya</w:t>
      </w:r>
      <w:r w:rsidR="003E3BD9">
        <w:tab/>
        <w:t>ti</w:t>
      </w:r>
      <w:r w:rsidR="003E3BD9">
        <w:tab/>
        <w:t>Kaîikaîi.</w:t>
      </w:r>
    </w:p>
    <w:p w14:paraId="0178BB9D" w14:textId="77777777" w:rsidR="00800AD8" w:rsidRDefault="00800AD8" w:rsidP="003E3BD9">
      <w:pPr>
        <w:pStyle w:val="InterlineGlossWithTrans"/>
        <w:tabs>
          <w:tab w:val="left" w:pos="533"/>
          <w:tab w:val="left" w:pos="1187"/>
          <w:tab w:val="left" w:pos="2681"/>
          <w:tab w:val="left" w:pos="3155"/>
          <w:tab w:val="left" w:pos="3599"/>
        </w:tabs>
      </w:pPr>
      <w:r>
        <w:tab/>
        <w:t>maya</w:t>
      </w:r>
      <w:r w:rsidR="003E3BD9">
        <w:tab/>
        <w:t>em=qetsi-qetsi</w:t>
      </w:r>
      <w:r w:rsidR="003E3BD9">
        <w:tab/>
        <w:t>aya</w:t>
      </w:r>
      <w:r w:rsidR="003E3BD9">
        <w:tab/>
        <w:t>ti</w:t>
      </w:r>
      <w:r w:rsidR="003E3BD9">
        <w:tab/>
        <w:t>Kaîikaîi</w:t>
      </w:r>
    </w:p>
    <w:p w14:paraId="0FC2246B" w14:textId="77777777" w:rsidR="00800AD8" w:rsidRDefault="00800AD8" w:rsidP="003E3BD9">
      <w:pPr>
        <w:pStyle w:val="InterlineTransNoFree"/>
        <w:tabs>
          <w:tab w:val="left" w:pos="1187"/>
          <w:tab w:val="left" w:pos="2681"/>
          <w:tab w:val="left" w:pos="3155"/>
          <w:tab w:val="left" w:pos="3599"/>
          <w:tab w:val="right" w:pos="8787"/>
        </w:tabs>
      </w:pPr>
      <w:r>
        <w:tab/>
        <w:t>don’t</w:t>
      </w:r>
      <w:r w:rsidR="003E3BD9">
        <w:tab/>
      </w:r>
      <w:r w:rsidR="003E3BD9">
        <w:rPr>
          <w:smallCaps/>
        </w:rPr>
        <w:t>af</w:t>
      </w:r>
      <w:r w:rsidR="003E3BD9">
        <w:t>=</w:t>
      </w:r>
      <w:r w:rsidR="003E3BD9">
        <w:rPr>
          <w:smallCaps/>
        </w:rPr>
        <w:t>red</w:t>
      </w:r>
      <w:r w:rsidR="003E3BD9">
        <w:t>-fight</w:t>
      </w:r>
      <w:r w:rsidR="003E3BD9">
        <w:tab/>
        <w:t>say</w:t>
      </w:r>
      <w:r w:rsidR="003E3BD9">
        <w:tab/>
      </w:r>
      <w:r w:rsidR="003E3BD9">
        <w:rPr>
          <w:smallCaps/>
        </w:rPr>
        <w:t>f.h</w:t>
      </w:r>
      <w:r w:rsidR="003E3BD9">
        <w:tab/>
        <w:t>(name)</w:t>
      </w:r>
      <w:r w:rsidR="003E3BD9">
        <w:tab/>
        <w:t>Don’t kill it,” said Kaîikaîi.</w:t>
      </w:r>
    </w:p>
    <w:p w14:paraId="25FBE10F" w14:textId="77777777" w:rsidR="00800AD8" w:rsidRDefault="00DC1AE0" w:rsidP="003E3BD9">
      <w:pPr>
        <w:pStyle w:val="InterlineText"/>
        <w:tabs>
          <w:tab w:val="left" w:pos="533"/>
          <w:tab w:val="left" w:pos="1232"/>
          <w:tab w:val="left" w:pos="2771"/>
          <w:tab w:val="left" w:pos="3845"/>
          <w:tab w:val="left" w:pos="4229"/>
          <w:tab w:val="left" w:pos="5153"/>
          <w:tab w:val="left" w:pos="5642"/>
        </w:tabs>
      </w:pPr>
      <w:r w:rsidRPr="003A1D48">
        <w:rPr>
          <w:rStyle w:val="InterlineTextNumChar"/>
        </w:rPr>
        <w:t>020</w:t>
      </w:r>
      <w:r w:rsidR="00800AD8">
        <w:tab/>
        <w:t>îakua</w:t>
      </w:r>
      <w:r w:rsidR="00800AD8">
        <w:tab/>
        <w:t>sipatsiîik</w:t>
      </w:r>
      <w:r w:rsidR="00800AD8">
        <w:tab/>
        <w:t>sakamaya</w:t>
      </w:r>
      <w:r w:rsidR="00800AD8">
        <w:tab/>
        <w:t>ni</w:t>
      </w:r>
      <w:r w:rsidR="00800AD8">
        <w:tab/>
        <w:t>Tjikunal</w:t>
      </w:r>
      <w:r w:rsidR="00800AD8">
        <w:tab/>
        <w:t>sa</w:t>
      </w:r>
      <w:r w:rsidR="00800AD8">
        <w:tab/>
        <w:t>laingi.</w:t>
      </w:r>
    </w:p>
    <w:p w14:paraId="4AF5C6AA" w14:textId="77777777" w:rsidR="00800AD8" w:rsidRDefault="00800AD8" w:rsidP="003E3BD9">
      <w:pPr>
        <w:pStyle w:val="InterlineGlossWithTrans"/>
        <w:tabs>
          <w:tab w:val="left" w:pos="533"/>
          <w:tab w:val="left" w:pos="1232"/>
          <w:tab w:val="left" w:pos="2771"/>
          <w:tab w:val="left" w:pos="3845"/>
          <w:tab w:val="left" w:pos="4229"/>
          <w:tab w:val="left" w:pos="5153"/>
          <w:tab w:val="left" w:pos="5642"/>
        </w:tabs>
      </w:pPr>
      <w:r>
        <w:tab/>
        <w:t>îakua</w:t>
      </w:r>
      <w:r>
        <w:tab/>
        <w:t>si-pa-tsiîik</w:t>
      </w:r>
      <w:r>
        <w:tab/>
        <w:t>sakamaya</w:t>
      </w:r>
      <w:r>
        <w:tab/>
        <w:t>ni</w:t>
      </w:r>
      <w:r>
        <w:tab/>
        <w:t>Tjikunal</w:t>
      </w:r>
      <w:r>
        <w:tab/>
        <w:t>sa</w:t>
      </w:r>
      <w:r>
        <w:tab/>
        <w:t>laing-i</w:t>
      </w:r>
    </w:p>
    <w:p w14:paraId="51D35185" w14:textId="77777777" w:rsidR="00800AD8" w:rsidRDefault="00800AD8" w:rsidP="003E3BD9">
      <w:pPr>
        <w:pStyle w:val="InterlineTrans"/>
        <w:tabs>
          <w:tab w:val="left" w:pos="533"/>
          <w:tab w:val="left" w:pos="1232"/>
          <w:tab w:val="left" w:pos="2771"/>
          <w:tab w:val="left" w:pos="3845"/>
          <w:tab w:val="left" w:pos="4229"/>
          <w:tab w:val="left" w:pos="5153"/>
          <w:tab w:val="left" w:pos="5642"/>
        </w:tabs>
      </w:pPr>
      <w:r>
        <w:tab/>
        <w:t>but</w:t>
      </w:r>
      <w:r>
        <w:tab/>
      </w:r>
      <w:r>
        <w:rPr>
          <w:smallCaps/>
        </w:rPr>
        <w:t>if</w:t>
      </w:r>
      <w:r>
        <w:t>-cause-lift.up</w:t>
      </w:r>
      <w:r>
        <w:tab/>
        <w:t>only</w:t>
      </w:r>
      <w:r>
        <w:tab/>
        <w:t>by</w:t>
      </w:r>
      <w:r>
        <w:tab/>
        <w:t>(name)</w:t>
      </w:r>
      <w:r>
        <w:tab/>
        <w:t>and</w:t>
      </w:r>
      <w:r>
        <w:tab/>
        <w:t>follow-</w:t>
      </w:r>
      <w:r>
        <w:rPr>
          <w:smallCaps/>
        </w:rPr>
        <w:t>pf</w:t>
      </w:r>
    </w:p>
    <w:p w14:paraId="32EB30BC" w14:textId="77777777" w:rsidR="00800AD8" w:rsidRDefault="00800AD8">
      <w:pPr>
        <w:pStyle w:val="InterlineFree"/>
      </w:pPr>
      <w:r>
        <w:t>But Tjikunal just raised his weapons and chased it.</w:t>
      </w:r>
    </w:p>
    <w:p w14:paraId="03B978D6" w14:textId="77777777" w:rsidR="003E3BD9" w:rsidRDefault="00DC1AE0" w:rsidP="003E3BD9">
      <w:pPr>
        <w:pStyle w:val="InterlineText"/>
        <w:tabs>
          <w:tab w:val="left" w:pos="533"/>
          <w:tab w:val="left" w:pos="977"/>
          <w:tab w:val="left" w:pos="1946"/>
          <w:tab w:val="left" w:pos="2705"/>
          <w:tab w:val="left" w:pos="3419"/>
          <w:tab w:val="left" w:pos="3683"/>
          <w:tab w:val="left" w:pos="4607"/>
          <w:tab w:val="left" w:pos="5381"/>
          <w:tab w:val="left" w:pos="6155"/>
          <w:tab w:val="left" w:pos="7649"/>
          <w:tab w:val="left" w:pos="8123"/>
        </w:tabs>
      </w:pPr>
      <w:r w:rsidRPr="003A1D48">
        <w:rPr>
          <w:rStyle w:val="InterlineTextNumChar"/>
        </w:rPr>
        <w:t>021</w:t>
      </w:r>
      <w:r w:rsidR="00800AD8">
        <w:tab/>
        <w:t>ti</w:t>
      </w:r>
      <w:r w:rsidR="00800AD8">
        <w:tab/>
        <w:t>Kaîikaîi</w:t>
      </w:r>
      <w:r w:rsidR="00800AD8">
        <w:tab/>
        <w:t>“maya</w:t>
      </w:r>
      <w:r w:rsidR="00800AD8">
        <w:tab/>
        <w:t>maya,</w:t>
      </w:r>
      <w:r w:rsidR="00800AD8">
        <w:tab/>
        <w:t>a</w:t>
      </w:r>
      <w:r w:rsidR="003E3BD9">
        <w:tab/>
        <w:t>tja</w:t>
      </w:r>
      <w:r w:rsidR="003E3BD9">
        <w:tab/>
        <w:t>ngiaw,</w:t>
      </w:r>
      <w:r w:rsidR="003E3BD9">
        <w:tab/>
        <w:t>kaka,</w:t>
      </w:r>
      <w:r w:rsidR="003E3BD9">
        <w:tab/>
        <w:t>semalimsim,”</w:t>
      </w:r>
      <w:r w:rsidR="003E3BD9">
        <w:tab/>
        <w:t>aya</w:t>
      </w:r>
      <w:r w:rsidR="003E3BD9">
        <w:tab/>
        <w:t>a</w:t>
      </w:r>
    </w:p>
    <w:p w14:paraId="7D5D69BA" w14:textId="77777777" w:rsidR="00800AD8" w:rsidRDefault="00800AD8" w:rsidP="003E3BD9">
      <w:pPr>
        <w:pStyle w:val="InterlineGlossWithTrans"/>
        <w:tabs>
          <w:tab w:val="left" w:pos="533"/>
          <w:tab w:val="left" w:pos="977"/>
          <w:tab w:val="left" w:pos="1946"/>
          <w:tab w:val="left" w:pos="2705"/>
          <w:tab w:val="left" w:pos="3419"/>
          <w:tab w:val="left" w:pos="3683"/>
          <w:tab w:val="left" w:pos="4607"/>
          <w:tab w:val="left" w:pos="5381"/>
          <w:tab w:val="left" w:pos="6155"/>
          <w:tab w:val="left" w:pos="7649"/>
          <w:tab w:val="left" w:pos="8123"/>
        </w:tabs>
      </w:pPr>
      <w:r>
        <w:tab/>
        <w:t>ti</w:t>
      </w:r>
      <w:r>
        <w:tab/>
        <w:t>Kaîikaîi</w:t>
      </w:r>
      <w:r>
        <w:tab/>
        <w:t>maya</w:t>
      </w:r>
      <w:r>
        <w:tab/>
        <w:t>maya</w:t>
      </w:r>
      <w:r>
        <w:tab/>
        <w:t>a</w:t>
      </w:r>
      <w:r w:rsidR="003E3BD9">
        <w:tab/>
        <w:t>tja</w:t>
      </w:r>
      <w:r w:rsidR="003E3BD9">
        <w:tab/>
        <w:t>ngiaw</w:t>
      </w:r>
      <w:r w:rsidR="003E3BD9">
        <w:tab/>
        <w:t>kaka</w:t>
      </w:r>
      <w:r w:rsidR="003E3BD9">
        <w:tab/>
        <w:t>em=al=simsim</w:t>
      </w:r>
      <w:r w:rsidR="003E3BD9">
        <w:tab/>
        <w:t>aya</w:t>
      </w:r>
      <w:r w:rsidR="003E3BD9">
        <w:tab/>
        <w:t>a</w:t>
      </w:r>
    </w:p>
    <w:p w14:paraId="03AE096C" w14:textId="77777777" w:rsidR="00800AD8" w:rsidRDefault="00800AD8" w:rsidP="003E3BD9">
      <w:pPr>
        <w:pStyle w:val="InterlineTransNoFree"/>
        <w:tabs>
          <w:tab w:val="left" w:pos="977"/>
          <w:tab w:val="left" w:pos="1946"/>
          <w:tab w:val="left" w:pos="2705"/>
          <w:tab w:val="left" w:pos="3419"/>
          <w:tab w:val="left" w:pos="3683"/>
          <w:tab w:val="left" w:pos="4607"/>
          <w:tab w:val="left" w:pos="5381"/>
          <w:tab w:val="left" w:pos="6155"/>
          <w:tab w:val="left" w:pos="7649"/>
          <w:tab w:val="left" w:pos="8123"/>
        </w:tabs>
        <w:rPr>
          <w:smallCaps/>
        </w:rPr>
      </w:pPr>
      <w:r>
        <w:tab/>
      </w:r>
      <w:r>
        <w:rPr>
          <w:smallCaps/>
        </w:rPr>
        <w:t>f.h</w:t>
      </w:r>
      <w:r>
        <w:tab/>
        <w:t>(name)</w:t>
      </w:r>
      <w:r>
        <w:tab/>
        <w:t>don’t</w:t>
      </w:r>
      <w:r>
        <w:tab/>
        <w:t>don’t</w:t>
      </w:r>
      <w:r>
        <w:rPr>
          <w:smallCaps/>
        </w:rPr>
        <w:tab/>
        <w:t>c</w:t>
      </w:r>
      <w:r w:rsidR="003E3BD9">
        <w:tab/>
        <w:t>our(</w:t>
      </w:r>
      <w:r w:rsidR="003E3BD9">
        <w:rPr>
          <w:smallCaps/>
        </w:rPr>
        <w:t>inc</w:t>
      </w:r>
      <w:r w:rsidR="003E3BD9">
        <w:t>)</w:t>
      </w:r>
      <w:r w:rsidR="003E3BD9">
        <w:tab/>
        <w:t>cat</w:t>
      </w:r>
      <w:r w:rsidR="003E3BD9">
        <w:tab/>
        <w:t>sibling</w:t>
      </w:r>
      <w:r w:rsidR="003E3BD9">
        <w:tab/>
      </w:r>
      <w:r w:rsidR="003E3BD9">
        <w:rPr>
          <w:smallCaps/>
        </w:rPr>
        <w:t>af</w:t>
      </w:r>
      <w:r w:rsidR="003E3BD9">
        <w:t>=</w:t>
      </w:r>
      <w:r w:rsidR="003E3BD9">
        <w:rPr>
          <w:smallCaps/>
        </w:rPr>
        <w:t>qal</w:t>
      </w:r>
      <w:r w:rsidR="003E3BD9">
        <w:t>=pity</w:t>
      </w:r>
      <w:r w:rsidR="003E3BD9">
        <w:tab/>
        <w:t>say</w:t>
      </w:r>
      <w:r w:rsidR="003E3BD9">
        <w:rPr>
          <w:smallCaps/>
        </w:rPr>
        <w:tab/>
        <w:t>c</w:t>
      </w:r>
    </w:p>
    <w:p w14:paraId="46AC29A8" w14:textId="77777777" w:rsidR="00800AD8" w:rsidRDefault="00800AD8" w:rsidP="003E3BD9">
      <w:pPr>
        <w:pStyle w:val="InterlineText"/>
        <w:tabs>
          <w:tab w:val="left" w:pos="533"/>
        </w:tabs>
      </w:pPr>
      <w:r>
        <w:tab/>
        <w:t>patjaviliviliî.</w:t>
      </w:r>
    </w:p>
    <w:p w14:paraId="55C6FF6D" w14:textId="77777777" w:rsidR="00800AD8" w:rsidRDefault="00800AD8" w:rsidP="003E3BD9">
      <w:pPr>
        <w:pStyle w:val="InterlineGlossWithTrans"/>
        <w:tabs>
          <w:tab w:val="left" w:pos="533"/>
        </w:tabs>
      </w:pPr>
      <w:r>
        <w:tab/>
        <w:t>pa-tja-vili-viliî</w:t>
      </w:r>
    </w:p>
    <w:p w14:paraId="4E41D9EE" w14:textId="77777777" w:rsidR="00800AD8" w:rsidRDefault="00800AD8" w:rsidP="003E3BD9">
      <w:pPr>
        <w:pStyle w:val="InterlineTrans"/>
        <w:tabs>
          <w:tab w:val="left" w:pos="533"/>
        </w:tabs>
      </w:pPr>
      <w:r>
        <w:rPr>
          <w:smallCaps/>
        </w:rPr>
        <w:tab/>
      </w:r>
      <w:r>
        <w:t>cause-more-</w:t>
      </w:r>
      <w:r>
        <w:rPr>
          <w:smallCaps/>
        </w:rPr>
        <w:t>red</w:t>
      </w:r>
      <w:r>
        <w:t>-behind</w:t>
      </w:r>
    </w:p>
    <w:p w14:paraId="4F52576D" w14:textId="77777777" w:rsidR="00800AD8" w:rsidRDefault="00800AD8">
      <w:pPr>
        <w:pStyle w:val="InterlineFree"/>
      </w:pPr>
      <w:r>
        <w:t>Kaîikaîi followed him saying: “Don’t don’t; it’s our cat, brother; the</w:t>
      </w:r>
      <w:r w:rsidR="003E3BD9">
        <w:t xml:space="preserve"> poor thing.”</w:t>
      </w:r>
    </w:p>
    <w:p w14:paraId="24F0D3E1" w14:textId="77777777" w:rsidR="003E3BD9" w:rsidRDefault="00DC1AE0" w:rsidP="003E3BD9">
      <w:pPr>
        <w:pStyle w:val="InterlineText"/>
        <w:tabs>
          <w:tab w:val="left" w:pos="533"/>
          <w:tab w:val="left" w:pos="1097"/>
          <w:tab w:val="left" w:pos="1541"/>
          <w:tab w:val="left" w:pos="3110"/>
          <w:tab w:val="left" w:pos="3554"/>
          <w:tab w:val="left" w:pos="4538"/>
          <w:tab w:val="left" w:pos="6122"/>
          <w:tab w:val="left" w:pos="6896"/>
          <w:tab w:val="left" w:pos="7385"/>
        </w:tabs>
      </w:pPr>
      <w:r w:rsidRPr="003A1D48">
        <w:rPr>
          <w:rStyle w:val="InterlineTextNumChar"/>
        </w:rPr>
        <w:t>022</w:t>
      </w:r>
      <w:r w:rsidR="00800AD8">
        <w:tab/>
        <w:t>ka</w:t>
      </w:r>
      <w:r w:rsidR="00800AD8">
        <w:tab/>
        <w:t>ika</w:t>
      </w:r>
      <w:r w:rsidR="00800AD8">
        <w:tab/>
        <w:t>makalaing</w:t>
      </w:r>
      <w:r w:rsidR="00800AD8">
        <w:tab/>
        <w:t>ti</w:t>
      </w:r>
      <w:r w:rsidR="003E3BD9">
        <w:tab/>
        <w:t>Tjikunal,</w:t>
      </w:r>
      <w:r w:rsidR="003E3BD9">
        <w:tab/>
        <w:t>semutjalupun</w:t>
      </w:r>
      <w:r w:rsidR="003E3BD9">
        <w:tab/>
        <w:t>anga</w:t>
      </w:r>
      <w:r w:rsidR="003E3BD9">
        <w:tab/>
        <w:t>sa</w:t>
      </w:r>
      <w:r w:rsidR="003E3BD9">
        <w:tab/>
        <w:t>veritsan</w:t>
      </w:r>
    </w:p>
    <w:p w14:paraId="45FD2C10" w14:textId="77777777" w:rsidR="00800AD8" w:rsidRDefault="00800AD8" w:rsidP="003E3BD9">
      <w:pPr>
        <w:pStyle w:val="InterlineGlossWithTrans"/>
        <w:tabs>
          <w:tab w:val="left" w:pos="533"/>
          <w:tab w:val="left" w:pos="1097"/>
          <w:tab w:val="left" w:pos="1541"/>
          <w:tab w:val="left" w:pos="3110"/>
          <w:tab w:val="left" w:pos="3554"/>
          <w:tab w:val="left" w:pos="4538"/>
          <w:tab w:val="left" w:pos="6122"/>
          <w:tab w:val="left" w:pos="6896"/>
          <w:tab w:val="left" w:pos="7385"/>
        </w:tabs>
      </w:pPr>
      <w:r>
        <w:tab/>
        <w:t>ka</w:t>
      </w:r>
      <w:r>
        <w:tab/>
        <w:t>ika</w:t>
      </w:r>
      <w:r>
        <w:tab/>
        <w:t>maka-laing</w:t>
      </w:r>
      <w:r>
        <w:tab/>
        <w:t>ti</w:t>
      </w:r>
      <w:r w:rsidR="003E3BD9">
        <w:tab/>
        <w:t>Tjikunal</w:t>
      </w:r>
      <w:r w:rsidR="003E3BD9">
        <w:tab/>
        <w:t>em=su-tjalupun</w:t>
      </w:r>
      <w:r w:rsidR="003E3BD9">
        <w:tab/>
        <w:t>anga</w:t>
      </w:r>
      <w:r w:rsidR="003E3BD9">
        <w:tab/>
        <w:t>sa</w:t>
      </w:r>
      <w:r w:rsidR="003E3BD9">
        <w:tab/>
        <w:t>verits-an</w:t>
      </w:r>
    </w:p>
    <w:p w14:paraId="1C904D0A" w14:textId="77777777" w:rsidR="00800AD8" w:rsidRDefault="00800AD8" w:rsidP="003E3BD9">
      <w:pPr>
        <w:pStyle w:val="InterlineTransNoFree"/>
        <w:tabs>
          <w:tab w:val="left" w:pos="1097"/>
          <w:tab w:val="left" w:pos="1541"/>
          <w:tab w:val="left" w:pos="3110"/>
          <w:tab w:val="left" w:pos="3554"/>
          <w:tab w:val="left" w:pos="4538"/>
          <w:tab w:val="left" w:pos="6122"/>
          <w:tab w:val="left" w:pos="6896"/>
          <w:tab w:val="left" w:pos="7385"/>
        </w:tabs>
      </w:pPr>
      <w:r>
        <w:tab/>
        <w:t>after</w:t>
      </w:r>
      <w:r>
        <w:tab/>
        <w:t>not</w:t>
      </w:r>
      <w:r>
        <w:tab/>
        <w:t>finished-follow</w:t>
      </w:r>
      <w:r>
        <w:tab/>
      </w:r>
      <w:r>
        <w:rPr>
          <w:smallCaps/>
        </w:rPr>
        <w:t>f.h</w:t>
      </w:r>
      <w:r w:rsidR="003E3BD9">
        <w:tab/>
        <w:t>(name)</w:t>
      </w:r>
      <w:r w:rsidR="003E3BD9">
        <w:tab/>
      </w:r>
      <w:r w:rsidR="003E3BD9">
        <w:rPr>
          <w:smallCaps/>
        </w:rPr>
        <w:t>af</w:t>
      </w:r>
      <w:r w:rsidR="003E3BD9">
        <w:t>=remove-hat</w:t>
      </w:r>
      <w:r w:rsidR="003E3BD9">
        <w:tab/>
        <w:t>indeed</w:t>
      </w:r>
      <w:r w:rsidR="003E3BD9">
        <w:tab/>
        <w:t>and</w:t>
      </w:r>
      <w:r w:rsidR="003E3BD9">
        <w:tab/>
        <w:t>discard-</w:t>
      </w:r>
      <w:r w:rsidR="003E3BD9">
        <w:rPr>
          <w:smallCaps/>
        </w:rPr>
        <w:t>lf</w:t>
      </w:r>
    </w:p>
    <w:p w14:paraId="66E82956" w14:textId="77777777" w:rsidR="003E3BD9" w:rsidRDefault="00800AD8" w:rsidP="003E3BD9">
      <w:pPr>
        <w:pStyle w:val="InterlineText"/>
        <w:tabs>
          <w:tab w:val="left" w:pos="533"/>
          <w:tab w:val="left" w:pos="1307"/>
          <w:tab w:val="left" w:pos="1571"/>
          <w:tab w:val="left" w:pos="2330"/>
          <w:tab w:val="left" w:pos="2594"/>
          <w:tab w:val="left" w:pos="3773"/>
          <w:tab w:val="left" w:pos="4037"/>
          <w:tab w:val="left" w:pos="5156"/>
          <w:tab w:val="left" w:pos="5645"/>
          <w:tab w:val="left" w:pos="6869"/>
        </w:tabs>
      </w:pPr>
      <w:r>
        <w:tab/>
        <w:t>anga</w:t>
      </w:r>
      <w:r>
        <w:tab/>
        <w:t>a</w:t>
      </w:r>
      <w:r>
        <w:tab/>
        <w:t>zaman</w:t>
      </w:r>
      <w:r w:rsidR="003E3BD9">
        <w:tab/>
        <w:t>a</w:t>
      </w:r>
      <w:r w:rsidR="003E3BD9">
        <w:tab/>
        <w:t>qau</w:t>
      </w:r>
      <w:r w:rsidR="003E3BD9">
        <w:tab/>
        <w:t>a</w:t>
      </w:r>
      <w:r w:rsidR="003E3BD9">
        <w:tab/>
        <w:t>djinadjas,</w:t>
      </w:r>
      <w:r w:rsidR="003E3BD9">
        <w:tab/>
        <w:t>sa</w:t>
      </w:r>
      <w:r w:rsidR="003E3BD9">
        <w:tab/>
        <w:t>tjumaq</w:t>
      </w:r>
      <w:r w:rsidR="003E3BD9">
        <w:tab/>
        <w:t>anga.</w:t>
      </w:r>
    </w:p>
    <w:p w14:paraId="7386A4A0" w14:textId="77777777" w:rsidR="00800AD8" w:rsidRDefault="00800AD8" w:rsidP="003E3BD9">
      <w:pPr>
        <w:pStyle w:val="InterlineGlossWithTrans"/>
        <w:tabs>
          <w:tab w:val="left" w:pos="533"/>
          <w:tab w:val="left" w:pos="1307"/>
          <w:tab w:val="left" w:pos="1571"/>
          <w:tab w:val="left" w:pos="2330"/>
          <w:tab w:val="left" w:pos="2594"/>
          <w:tab w:val="left" w:pos="3773"/>
          <w:tab w:val="left" w:pos="4037"/>
          <w:tab w:val="left" w:pos="5156"/>
          <w:tab w:val="left" w:pos="5645"/>
          <w:tab w:val="left" w:pos="6869"/>
        </w:tabs>
      </w:pPr>
      <w:r>
        <w:tab/>
        <w:t>anga</w:t>
      </w:r>
      <w:r>
        <w:tab/>
        <w:t>a</w:t>
      </w:r>
      <w:r>
        <w:tab/>
        <w:t>zaman</w:t>
      </w:r>
      <w:r w:rsidR="003E3BD9">
        <w:tab/>
        <w:t>a</w:t>
      </w:r>
      <w:r w:rsidR="003E3BD9">
        <w:tab/>
        <w:t>qau</w:t>
      </w:r>
      <w:r w:rsidR="003E3BD9">
        <w:tab/>
        <w:t>a</w:t>
      </w:r>
      <w:r w:rsidR="003E3BD9">
        <w:tab/>
        <w:t>in=djadjas</w:t>
      </w:r>
      <w:r w:rsidR="003E3BD9">
        <w:tab/>
        <w:t>sa</w:t>
      </w:r>
      <w:r w:rsidR="003E3BD9">
        <w:tab/>
        <w:t>tju-umaq</w:t>
      </w:r>
      <w:r w:rsidR="003E3BD9">
        <w:tab/>
        <w:t>anga</w:t>
      </w:r>
    </w:p>
    <w:p w14:paraId="0F668CE8" w14:textId="77777777" w:rsidR="00800AD8" w:rsidRDefault="00800AD8" w:rsidP="003E3BD9">
      <w:pPr>
        <w:pStyle w:val="InterlineTrans"/>
        <w:tabs>
          <w:tab w:val="left" w:pos="533"/>
          <w:tab w:val="left" w:pos="1307"/>
          <w:tab w:val="left" w:pos="1571"/>
          <w:tab w:val="left" w:pos="2330"/>
          <w:tab w:val="left" w:pos="2594"/>
          <w:tab w:val="left" w:pos="3773"/>
          <w:tab w:val="left" w:pos="4037"/>
          <w:tab w:val="left" w:pos="5156"/>
          <w:tab w:val="left" w:pos="5645"/>
          <w:tab w:val="left" w:pos="6869"/>
        </w:tabs>
      </w:pPr>
      <w:r>
        <w:tab/>
        <w:t>indeed</w:t>
      </w:r>
      <w:r>
        <w:rPr>
          <w:smallCaps/>
        </w:rPr>
        <w:tab/>
        <w:t>c</w:t>
      </w:r>
      <w:r>
        <w:rPr>
          <w:smallCaps/>
        </w:rPr>
        <w:tab/>
      </w:r>
      <w:r>
        <w:t>torch</w:t>
      </w:r>
      <w:r w:rsidR="003E3BD9">
        <w:rPr>
          <w:smallCaps/>
        </w:rPr>
        <w:tab/>
        <w:t>c</w:t>
      </w:r>
      <w:r w:rsidR="003E3BD9">
        <w:rPr>
          <w:smallCaps/>
        </w:rPr>
        <w:tab/>
      </w:r>
      <w:r w:rsidR="003E3BD9">
        <w:t>bamboo.sp</w:t>
      </w:r>
      <w:r w:rsidR="003E3BD9">
        <w:rPr>
          <w:smallCaps/>
        </w:rPr>
        <w:tab/>
        <w:t>c</w:t>
      </w:r>
      <w:r w:rsidR="003E3BD9">
        <w:rPr>
          <w:smallCaps/>
        </w:rPr>
        <w:tab/>
        <w:t>perf</w:t>
      </w:r>
      <w:r w:rsidR="003E3BD9">
        <w:t>=grab</w:t>
      </w:r>
      <w:r w:rsidR="003E3BD9">
        <w:tab/>
        <w:t>and</w:t>
      </w:r>
      <w:r w:rsidR="003E3BD9">
        <w:tab/>
        <w:t>there-house</w:t>
      </w:r>
      <w:r w:rsidR="003E3BD9">
        <w:tab/>
        <w:t>indeed</w:t>
      </w:r>
    </w:p>
    <w:p w14:paraId="6C3860A4" w14:textId="77777777" w:rsidR="00800AD8" w:rsidRDefault="00800AD8">
      <w:pPr>
        <w:pStyle w:val="InterlineFree"/>
      </w:pPr>
      <w:r>
        <w:t>When Tjikunal failed to catch up with the cat, he took off his hat and threw away the grass and bamboo he had been holding, and went indoors.</w:t>
      </w:r>
    </w:p>
    <w:p w14:paraId="49E074E7" w14:textId="77777777" w:rsidR="00800AD8" w:rsidRDefault="00DC1AE0" w:rsidP="00046316">
      <w:pPr>
        <w:pStyle w:val="InterlineText"/>
        <w:tabs>
          <w:tab w:val="left" w:pos="533"/>
          <w:tab w:val="left" w:pos="1202"/>
          <w:tab w:val="left" w:pos="3866"/>
          <w:tab w:val="left" w:pos="4355"/>
          <w:tab w:val="left" w:pos="5159"/>
          <w:tab w:val="left" w:pos="5663"/>
          <w:tab w:val="left" w:pos="6977"/>
          <w:tab w:val="left" w:pos="7241"/>
        </w:tabs>
      </w:pPr>
      <w:r w:rsidRPr="003A1D48">
        <w:rPr>
          <w:rStyle w:val="InterlineTextNumChar"/>
        </w:rPr>
        <w:t>023</w:t>
      </w:r>
      <w:r w:rsidR="00800AD8">
        <w:tab/>
        <w:t>manu</w:t>
      </w:r>
      <w:r w:rsidR="00800AD8">
        <w:tab/>
        <w:t>pakatjaraitan</w:t>
      </w:r>
      <w:r w:rsidR="00800AD8">
        <w:tab/>
        <w:t>nua</w:t>
      </w:r>
      <w:r w:rsidR="00800AD8">
        <w:tab/>
        <w:t>kina</w:t>
      </w:r>
      <w:r w:rsidR="00800AD8">
        <w:tab/>
        <w:t>tua</w:t>
      </w:r>
      <w:r w:rsidR="00800AD8">
        <w:tab/>
        <w:t>vurasi</w:t>
      </w:r>
      <w:r w:rsidR="00800AD8">
        <w:tab/>
        <w:t>a</w:t>
      </w:r>
      <w:r w:rsidR="00046316">
        <w:tab/>
        <w:t>kinuîaw</w:t>
      </w:r>
    </w:p>
    <w:p w14:paraId="42F1AF8A" w14:textId="77777777" w:rsidR="00800AD8" w:rsidRDefault="00800AD8" w:rsidP="00046316">
      <w:pPr>
        <w:pStyle w:val="InterlineGlossWithTrans"/>
        <w:tabs>
          <w:tab w:val="left" w:pos="533"/>
          <w:tab w:val="left" w:pos="1202"/>
          <w:tab w:val="left" w:pos="3866"/>
          <w:tab w:val="left" w:pos="4355"/>
          <w:tab w:val="left" w:pos="5159"/>
          <w:tab w:val="left" w:pos="5663"/>
          <w:tab w:val="left" w:pos="6977"/>
          <w:tab w:val="left" w:pos="7241"/>
        </w:tabs>
      </w:pPr>
      <w:r>
        <w:tab/>
        <w:t>manu</w:t>
      </w:r>
      <w:r>
        <w:tab/>
        <w:t>pa-ka-tjara-ita-an</w:t>
      </w:r>
      <w:r>
        <w:tab/>
        <w:t>nua</w:t>
      </w:r>
      <w:r>
        <w:tab/>
        <w:t>kina</w:t>
      </w:r>
      <w:r>
        <w:tab/>
        <w:t>tua</w:t>
      </w:r>
      <w:r>
        <w:tab/>
        <w:t>vurasi</w:t>
      </w:r>
      <w:r>
        <w:tab/>
        <w:t>a</w:t>
      </w:r>
      <w:r w:rsidR="00046316">
        <w:tab/>
        <w:t>in=kuîaw</w:t>
      </w:r>
    </w:p>
    <w:p w14:paraId="4CE81102" w14:textId="77777777" w:rsidR="00800AD8" w:rsidRDefault="00800AD8" w:rsidP="00046316">
      <w:pPr>
        <w:pStyle w:val="InterlineTransNoFree"/>
        <w:tabs>
          <w:tab w:val="left" w:pos="1202"/>
          <w:tab w:val="left" w:pos="3866"/>
          <w:tab w:val="left" w:pos="4355"/>
          <w:tab w:val="left" w:pos="5159"/>
          <w:tab w:val="left" w:pos="5663"/>
          <w:tab w:val="left" w:pos="6977"/>
          <w:tab w:val="left" w:pos="7241"/>
        </w:tabs>
        <w:rPr>
          <w:smallCaps/>
        </w:rPr>
      </w:pPr>
      <w:r>
        <w:tab/>
        <w:t>then</w:t>
      </w:r>
      <w:r>
        <w:tab/>
        <w:t>cause-main-surely-one-</w:t>
      </w:r>
      <w:r>
        <w:rPr>
          <w:smallCaps/>
        </w:rPr>
        <w:t>nom</w:t>
      </w:r>
      <w:r>
        <w:tab/>
        <w:t>of</w:t>
      </w:r>
      <w:r>
        <w:tab/>
        <w:t>mother</w:t>
      </w:r>
      <w:r>
        <w:tab/>
      </w:r>
      <w:r>
        <w:rPr>
          <w:smallCaps/>
        </w:rPr>
        <w:t>obl</w:t>
      </w:r>
      <w:r>
        <w:tab/>
        <w:t>sweet.potato</w:t>
      </w:r>
      <w:r>
        <w:rPr>
          <w:smallCaps/>
        </w:rPr>
        <w:tab/>
        <w:t>c</w:t>
      </w:r>
      <w:r w:rsidR="00046316">
        <w:tab/>
      </w:r>
      <w:r w:rsidR="00046316">
        <w:rPr>
          <w:smallCaps/>
        </w:rPr>
        <w:t>perf</w:t>
      </w:r>
      <w:r w:rsidR="00046316">
        <w:t>=roast</w:t>
      </w:r>
    </w:p>
    <w:p w14:paraId="7DE14553" w14:textId="77777777" w:rsidR="00800AD8" w:rsidRDefault="00046316" w:rsidP="00046316">
      <w:pPr>
        <w:pStyle w:val="InterlineText"/>
        <w:tabs>
          <w:tab w:val="left" w:pos="533"/>
          <w:tab w:val="left" w:pos="2012"/>
          <w:tab w:val="left" w:pos="2276"/>
        </w:tabs>
      </w:pPr>
      <w:r>
        <w:tab/>
      </w:r>
      <w:r w:rsidR="00800AD8">
        <w:t>tiamadju</w:t>
      </w:r>
      <w:r w:rsidR="00800AD8">
        <w:tab/>
        <w:t>a</w:t>
      </w:r>
      <w:r w:rsidR="00800AD8">
        <w:tab/>
        <w:t>marekaka.</w:t>
      </w:r>
    </w:p>
    <w:p w14:paraId="462D8BEB" w14:textId="77777777" w:rsidR="00800AD8" w:rsidRDefault="00800AD8" w:rsidP="00046316">
      <w:pPr>
        <w:pStyle w:val="InterlineGlossWithTrans"/>
        <w:tabs>
          <w:tab w:val="left" w:pos="533"/>
          <w:tab w:val="left" w:pos="2012"/>
          <w:tab w:val="left" w:pos="2276"/>
        </w:tabs>
      </w:pPr>
      <w:r>
        <w:tab/>
        <w:t>ti-a-madju</w:t>
      </w:r>
      <w:r>
        <w:tab/>
        <w:t>a</w:t>
      </w:r>
      <w:r>
        <w:tab/>
        <w:t>mare-kaka</w:t>
      </w:r>
    </w:p>
    <w:p w14:paraId="5C5D9F7E" w14:textId="77777777" w:rsidR="00800AD8" w:rsidRDefault="00800AD8" w:rsidP="00046316">
      <w:pPr>
        <w:pStyle w:val="InterlineTrans"/>
        <w:tabs>
          <w:tab w:val="left" w:pos="533"/>
          <w:tab w:val="left" w:pos="2012"/>
          <w:tab w:val="left" w:pos="2276"/>
        </w:tabs>
      </w:pPr>
      <w:r>
        <w:tab/>
      </w:r>
      <w:r>
        <w:rPr>
          <w:smallCaps/>
        </w:rPr>
        <w:t>f-pl</w:t>
      </w:r>
      <w:r>
        <w:t>-</w:t>
      </w:r>
      <w:r>
        <w:rPr>
          <w:smallCaps/>
        </w:rPr>
        <w:t>3rd.pers</w:t>
      </w:r>
      <w:r>
        <w:rPr>
          <w:smallCaps/>
        </w:rPr>
        <w:tab/>
        <w:t>c</w:t>
      </w:r>
      <w:r>
        <w:rPr>
          <w:smallCaps/>
        </w:rPr>
        <w:tab/>
      </w:r>
      <w:r>
        <w:t>pair-sibling</w:t>
      </w:r>
    </w:p>
    <w:p w14:paraId="0EBC9EE9" w14:textId="77777777" w:rsidR="00800AD8" w:rsidRDefault="00800AD8" w:rsidP="00A8416B">
      <w:pPr>
        <w:pStyle w:val="InterlineFreeCommentFollows"/>
      </w:pPr>
      <w:r>
        <w:t>So their mother gave the siblings a roasted sweet potato each.</w:t>
      </w:r>
    </w:p>
    <w:p w14:paraId="752906F7" w14:textId="77777777" w:rsidR="00800AD8" w:rsidRDefault="00A8416B" w:rsidP="00A8416B">
      <w:pPr>
        <w:pStyle w:val="CommentLastWithHalfSpace"/>
      </w:pPr>
      <w:r>
        <w:t>[</w:t>
      </w:r>
      <w:r w:rsidR="00800AD8" w:rsidRPr="00046316">
        <w:rPr>
          <w:rStyle w:val="VernacularText"/>
        </w:rPr>
        <w:t>tjara</w:t>
      </w:r>
      <w:r w:rsidR="00800AD8">
        <w:t>: with numeral, denotes ‘each’.</w:t>
      </w:r>
      <w:r>
        <w:t>]</w:t>
      </w:r>
    </w:p>
    <w:p w14:paraId="41FD2605" w14:textId="77777777" w:rsidR="00800AD8" w:rsidRDefault="00DC1AE0" w:rsidP="00046316">
      <w:pPr>
        <w:pStyle w:val="InterlineText"/>
        <w:tabs>
          <w:tab w:val="left" w:pos="533"/>
          <w:tab w:val="left" w:pos="1097"/>
          <w:tab w:val="left" w:pos="2306"/>
        </w:tabs>
      </w:pPr>
      <w:r w:rsidRPr="003A1D48">
        <w:rPr>
          <w:rStyle w:val="InterlineTextNumChar"/>
        </w:rPr>
        <w:t>024</w:t>
      </w:r>
      <w:r w:rsidR="00800AD8">
        <w:tab/>
        <w:t>ka</w:t>
      </w:r>
      <w:r w:rsidR="00800AD8">
        <w:tab/>
        <w:t>kemakan</w:t>
      </w:r>
      <w:r w:rsidR="00800AD8">
        <w:tab/>
        <w:t>tiamadju.</w:t>
      </w:r>
    </w:p>
    <w:p w14:paraId="27A86410" w14:textId="77777777" w:rsidR="00800AD8" w:rsidRDefault="00800AD8" w:rsidP="00046316">
      <w:pPr>
        <w:pStyle w:val="InterlineGlossWithTrans"/>
        <w:tabs>
          <w:tab w:val="left" w:pos="533"/>
          <w:tab w:val="left" w:pos="1097"/>
          <w:tab w:val="left" w:pos="2306"/>
        </w:tabs>
      </w:pPr>
      <w:r>
        <w:tab/>
        <w:t>ka</w:t>
      </w:r>
      <w:r>
        <w:tab/>
        <w:t>em=ka-kan</w:t>
      </w:r>
      <w:r>
        <w:tab/>
        <w:t>ti-a-madju</w:t>
      </w:r>
    </w:p>
    <w:p w14:paraId="02136FEA" w14:textId="77777777" w:rsidR="00800AD8" w:rsidRDefault="00800AD8" w:rsidP="00046316">
      <w:pPr>
        <w:pStyle w:val="InterlineTransNoFree"/>
        <w:tabs>
          <w:tab w:val="left" w:pos="1097"/>
          <w:tab w:val="left" w:pos="2306"/>
          <w:tab w:val="right" w:pos="8787"/>
        </w:tabs>
      </w:pPr>
      <w:r>
        <w:tab/>
        <w:t>after</w:t>
      </w:r>
      <w:r>
        <w:tab/>
      </w:r>
      <w:r w:rsidR="00AD62A7" w:rsidRPr="00AD62A7">
        <w:rPr>
          <w:smallCaps/>
        </w:rPr>
        <w:t>af</w:t>
      </w:r>
      <w:r>
        <w:t>=</w:t>
      </w:r>
      <w:r w:rsidR="00D54E67" w:rsidRPr="00D54E67">
        <w:rPr>
          <w:smallCaps/>
        </w:rPr>
        <w:t>red</w:t>
      </w:r>
      <w:r>
        <w:t>-eat</w:t>
      </w:r>
      <w:r>
        <w:tab/>
      </w:r>
      <w:r>
        <w:rPr>
          <w:smallCaps/>
        </w:rPr>
        <w:t>f</w:t>
      </w:r>
      <w:r>
        <w:t>-</w:t>
      </w:r>
      <w:r>
        <w:rPr>
          <w:smallCaps/>
        </w:rPr>
        <w:t>pl</w:t>
      </w:r>
      <w:r>
        <w:t>-</w:t>
      </w:r>
      <w:r>
        <w:rPr>
          <w:smallCaps/>
        </w:rPr>
        <w:t>3rd</w:t>
      </w:r>
      <w:r>
        <w:t>.</w:t>
      </w:r>
      <w:r>
        <w:rPr>
          <w:smallCaps/>
        </w:rPr>
        <w:t>pers</w:t>
      </w:r>
      <w:r w:rsidR="00046316">
        <w:rPr>
          <w:smallCaps/>
        </w:rPr>
        <w:tab/>
      </w:r>
      <w:r w:rsidR="00046316">
        <w:t>While they were eating,</w:t>
      </w:r>
    </w:p>
    <w:p w14:paraId="3EB91D07" w14:textId="77777777" w:rsidR="00046316" w:rsidRDefault="00DC1AE0" w:rsidP="00046316">
      <w:pPr>
        <w:pStyle w:val="InterlineText"/>
        <w:tabs>
          <w:tab w:val="left" w:pos="533"/>
          <w:tab w:val="left" w:pos="1832"/>
          <w:tab w:val="left" w:pos="2516"/>
          <w:tab w:val="left" w:pos="3230"/>
          <w:tab w:val="left" w:pos="4799"/>
          <w:tab w:val="left" w:pos="5498"/>
          <w:tab w:val="left" w:pos="7742"/>
        </w:tabs>
      </w:pPr>
      <w:r w:rsidRPr="003A1D48">
        <w:rPr>
          <w:rStyle w:val="InterlineTextNumChar"/>
        </w:rPr>
        <w:t>025</w:t>
      </w:r>
      <w:r w:rsidR="00800AD8">
        <w:tab/>
        <w:t>mangtjez</w:t>
      </w:r>
      <w:r w:rsidR="00800AD8">
        <w:tab/>
        <w:t>azua</w:t>
      </w:r>
      <w:r w:rsidR="00800AD8">
        <w:tab/>
        <w:t>ngiaw</w:t>
      </w:r>
      <w:r w:rsidR="00046316">
        <w:tab/>
        <w:t>niamadju;</w:t>
      </w:r>
      <w:r w:rsidR="00046316">
        <w:tab/>
        <w:t>îakua</w:t>
      </w:r>
      <w:r w:rsidR="00046316">
        <w:tab/>
        <w:t>seqaîanga</w:t>
      </w:r>
      <w:r w:rsidR="00046316">
        <w:tab/>
        <w:t>sakamaya,</w:t>
      </w:r>
    </w:p>
    <w:p w14:paraId="5E9B7826" w14:textId="77777777" w:rsidR="00800AD8" w:rsidRDefault="00800AD8" w:rsidP="00046316">
      <w:pPr>
        <w:pStyle w:val="InterlineGlossWithTrans"/>
        <w:tabs>
          <w:tab w:val="left" w:pos="533"/>
          <w:tab w:val="left" w:pos="1832"/>
          <w:tab w:val="left" w:pos="2516"/>
          <w:tab w:val="left" w:pos="3230"/>
          <w:tab w:val="left" w:pos="4799"/>
          <w:tab w:val="left" w:pos="5498"/>
          <w:tab w:val="left" w:pos="7742"/>
        </w:tabs>
      </w:pPr>
      <w:r>
        <w:tab/>
        <w:t>m-pangetjez</w:t>
      </w:r>
      <w:r>
        <w:tab/>
        <w:t>a-zua</w:t>
      </w:r>
      <w:r>
        <w:tab/>
        <w:t>ngiaw</w:t>
      </w:r>
      <w:r w:rsidR="00046316">
        <w:tab/>
        <w:t>ni-a-madju</w:t>
      </w:r>
      <w:r w:rsidR="00046316">
        <w:tab/>
        <w:t>îakua</w:t>
      </w:r>
      <w:r w:rsidR="00046316">
        <w:tab/>
        <w:t>se-qaîa-anga</w:t>
      </w:r>
      <w:r w:rsidR="00046316">
        <w:tab/>
        <w:t>sakamaya</w:t>
      </w:r>
    </w:p>
    <w:p w14:paraId="0D5D3C26" w14:textId="77777777" w:rsidR="00800AD8" w:rsidRDefault="00800AD8" w:rsidP="00046316">
      <w:pPr>
        <w:pStyle w:val="InterlineTransNoFree"/>
        <w:tabs>
          <w:tab w:val="left" w:pos="1832"/>
          <w:tab w:val="left" w:pos="2516"/>
          <w:tab w:val="left" w:pos="3230"/>
          <w:tab w:val="left" w:pos="4799"/>
          <w:tab w:val="left" w:pos="5498"/>
          <w:tab w:val="left" w:pos="7742"/>
        </w:tabs>
      </w:pPr>
      <w:r>
        <w:tab/>
      </w:r>
      <w:r>
        <w:rPr>
          <w:smallCaps/>
        </w:rPr>
        <w:t>af</w:t>
      </w:r>
      <w:r>
        <w:t>-come</w:t>
      </w:r>
      <w:r>
        <w:tab/>
      </w:r>
      <w:r>
        <w:rPr>
          <w:smallCaps/>
        </w:rPr>
        <w:t>c-</w:t>
      </w:r>
      <w:r>
        <w:t>that</w:t>
      </w:r>
      <w:r>
        <w:tab/>
        <w:t>cat</w:t>
      </w:r>
      <w:r w:rsidR="00046316">
        <w:tab/>
        <w:t>of-</w:t>
      </w:r>
      <w:r w:rsidR="00046316">
        <w:rPr>
          <w:smallCaps/>
        </w:rPr>
        <w:t>pl</w:t>
      </w:r>
      <w:r w:rsidR="00046316">
        <w:t>-</w:t>
      </w:r>
      <w:r w:rsidR="00046316">
        <w:rPr>
          <w:smallCaps/>
        </w:rPr>
        <w:t>3rd.pers</w:t>
      </w:r>
      <w:r w:rsidR="00046316">
        <w:tab/>
        <w:t>but</w:t>
      </w:r>
      <w:r w:rsidR="00046316">
        <w:tab/>
      </w:r>
      <w:r w:rsidR="00046316">
        <w:rPr>
          <w:smallCaps/>
        </w:rPr>
        <w:t>invol</w:t>
      </w:r>
      <w:r w:rsidR="00046316">
        <w:t>-outsider-indeed</w:t>
      </w:r>
      <w:r w:rsidR="00046316">
        <w:tab/>
        <w:t>only</w:t>
      </w:r>
    </w:p>
    <w:p w14:paraId="4CD93853" w14:textId="77777777" w:rsidR="00800AD8" w:rsidRDefault="00800AD8" w:rsidP="00046316">
      <w:pPr>
        <w:pStyle w:val="InterlineText"/>
        <w:tabs>
          <w:tab w:val="left" w:pos="533"/>
          <w:tab w:val="left" w:pos="977"/>
          <w:tab w:val="left" w:pos="1436"/>
          <w:tab w:val="left" w:pos="2210"/>
          <w:tab w:val="left" w:pos="2474"/>
        </w:tabs>
      </w:pPr>
      <w:r>
        <w:tab/>
        <w:t>ika</w:t>
      </w:r>
      <w:r>
        <w:tab/>
        <w:t>ui</w:t>
      </w:r>
      <w:r>
        <w:tab/>
        <w:t>anga</w:t>
      </w:r>
      <w:r>
        <w:tab/>
        <w:t>a</w:t>
      </w:r>
      <w:r>
        <w:tab/>
        <w:t>îiadet.</w:t>
      </w:r>
    </w:p>
    <w:p w14:paraId="44529CAC" w14:textId="77777777" w:rsidR="00800AD8" w:rsidRDefault="00800AD8" w:rsidP="00046316">
      <w:pPr>
        <w:pStyle w:val="InterlineGlossWithTrans"/>
        <w:tabs>
          <w:tab w:val="left" w:pos="533"/>
          <w:tab w:val="left" w:pos="977"/>
          <w:tab w:val="left" w:pos="1436"/>
          <w:tab w:val="left" w:pos="2210"/>
          <w:tab w:val="left" w:pos="2474"/>
        </w:tabs>
      </w:pPr>
      <w:r>
        <w:tab/>
        <w:t>ika</w:t>
      </w:r>
      <w:r>
        <w:tab/>
        <w:t>ui</w:t>
      </w:r>
      <w:r>
        <w:tab/>
        <w:t>anga</w:t>
      </w:r>
      <w:r>
        <w:tab/>
        <w:t>a</w:t>
      </w:r>
      <w:r>
        <w:tab/>
        <w:t>îia-det</w:t>
      </w:r>
    </w:p>
    <w:p w14:paraId="30514821" w14:textId="77777777" w:rsidR="00800AD8" w:rsidRDefault="00800AD8" w:rsidP="00046316">
      <w:pPr>
        <w:pStyle w:val="InterlineTrans"/>
        <w:tabs>
          <w:tab w:val="left" w:pos="533"/>
          <w:tab w:val="left" w:pos="977"/>
          <w:tab w:val="left" w:pos="1436"/>
          <w:tab w:val="left" w:pos="2210"/>
          <w:tab w:val="left" w:pos="2474"/>
        </w:tabs>
      </w:pPr>
      <w:r>
        <w:tab/>
        <w:t>not</w:t>
      </w:r>
      <w:r>
        <w:tab/>
        <w:t>yes</w:t>
      </w:r>
      <w:r>
        <w:tab/>
        <w:t>indeed</w:t>
      </w:r>
      <w:r>
        <w:rPr>
          <w:smallCaps/>
        </w:rPr>
        <w:tab/>
        <w:t>c</w:t>
      </w:r>
      <w:r>
        <w:rPr>
          <w:smallCaps/>
        </w:rPr>
        <w:tab/>
      </w:r>
      <w:r>
        <w:t>be.in-near</w:t>
      </w:r>
    </w:p>
    <w:p w14:paraId="3948E511" w14:textId="77777777" w:rsidR="00800AD8" w:rsidRDefault="00800AD8">
      <w:pPr>
        <w:pStyle w:val="InterlineFree"/>
      </w:pPr>
      <w:r>
        <w:t>their cat came in; but it was very shy and wouldn’t go near them.</w:t>
      </w:r>
    </w:p>
    <w:p w14:paraId="3C88972A" w14:textId="77777777" w:rsidR="00046316" w:rsidRDefault="00DC1AE0" w:rsidP="00046316">
      <w:pPr>
        <w:pStyle w:val="InterlineText"/>
        <w:tabs>
          <w:tab w:val="left" w:pos="533"/>
          <w:tab w:val="left" w:pos="1127"/>
          <w:tab w:val="left" w:pos="1661"/>
          <w:tab w:val="left" w:pos="3965"/>
          <w:tab w:val="left" w:pos="4739"/>
          <w:tab w:val="left" w:pos="5003"/>
          <w:tab w:val="left" w:pos="5927"/>
          <w:tab w:val="left" w:pos="6791"/>
          <w:tab w:val="left" w:pos="7565"/>
          <w:tab w:val="left" w:pos="8339"/>
        </w:tabs>
      </w:pPr>
      <w:r w:rsidRPr="003A1D48">
        <w:rPr>
          <w:rStyle w:val="InterlineTextNumChar"/>
        </w:rPr>
        <w:t>026</w:t>
      </w:r>
      <w:r w:rsidR="00800AD8">
        <w:tab/>
        <w:t>“qau</w:t>
      </w:r>
      <w:r w:rsidR="00800AD8">
        <w:tab/>
        <w:t>pai</w:t>
      </w:r>
      <w:r w:rsidR="00046316">
        <w:tab/>
        <w:t>pasedjaluu,</w:t>
      </w:r>
      <w:r w:rsidR="00046316">
        <w:tab/>
        <w:t>kaka,</w:t>
      </w:r>
      <w:r w:rsidR="00046316">
        <w:tab/>
        <w:t>a</w:t>
      </w:r>
      <w:r w:rsidR="00046316">
        <w:tab/>
        <w:t>tja</w:t>
      </w:r>
      <w:r w:rsidR="00046316">
        <w:tab/>
        <w:t>ngiaw,”</w:t>
      </w:r>
      <w:r w:rsidR="00046316">
        <w:tab/>
        <w:t>ayain</w:t>
      </w:r>
      <w:r w:rsidR="00046316">
        <w:tab/>
        <w:t>anga</w:t>
      </w:r>
      <w:r w:rsidR="00046316">
        <w:tab/>
        <w:t>ni</w:t>
      </w:r>
    </w:p>
    <w:p w14:paraId="5F1C05DD" w14:textId="77777777" w:rsidR="00800AD8" w:rsidRDefault="00800AD8" w:rsidP="00046316">
      <w:pPr>
        <w:pStyle w:val="InterlineGlossWithTrans"/>
        <w:tabs>
          <w:tab w:val="left" w:pos="533"/>
          <w:tab w:val="left" w:pos="1127"/>
          <w:tab w:val="left" w:pos="1661"/>
          <w:tab w:val="left" w:pos="3965"/>
          <w:tab w:val="left" w:pos="4739"/>
          <w:tab w:val="left" w:pos="5003"/>
          <w:tab w:val="left" w:pos="5927"/>
          <w:tab w:val="left" w:pos="6791"/>
          <w:tab w:val="left" w:pos="7565"/>
          <w:tab w:val="left" w:pos="8339"/>
        </w:tabs>
      </w:pPr>
      <w:r>
        <w:tab/>
        <w:t>qau</w:t>
      </w:r>
      <w:r>
        <w:tab/>
        <w:t>pai</w:t>
      </w:r>
      <w:r w:rsidR="00046316">
        <w:tab/>
        <w:t>pa-se-djalu-u</w:t>
      </w:r>
      <w:r w:rsidR="00046316">
        <w:tab/>
        <w:t>kaka</w:t>
      </w:r>
      <w:r w:rsidR="00046316">
        <w:tab/>
        <w:t>a</w:t>
      </w:r>
      <w:r w:rsidR="00046316">
        <w:tab/>
        <w:t>tja</w:t>
      </w:r>
      <w:r w:rsidR="00046316">
        <w:tab/>
        <w:t>ngiaw</w:t>
      </w:r>
      <w:r w:rsidR="00046316">
        <w:tab/>
        <w:t>aya-en</w:t>
      </w:r>
      <w:r w:rsidR="00046316">
        <w:tab/>
        <w:t>anga</w:t>
      </w:r>
      <w:r w:rsidR="00046316">
        <w:tab/>
        <w:t>ni</w:t>
      </w:r>
    </w:p>
    <w:p w14:paraId="5119E6CC" w14:textId="77777777" w:rsidR="00800AD8" w:rsidRDefault="00800AD8" w:rsidP="00046316">
      <w:pPr>
        <w:pStyle w:val="InterlineTransNoFree"/>
        <w:tabs>
          <w:tab w:val="left" w:pos="1127"/>
          <w:tab w:val="left" w:pos="1661"/>
          <w:tab w:val="left" w:pos="3965"/>
          <w:tab w:val="left" w:pos="4739"/>
          <w:tab w:val="left" w:pos="5003"/>
          <w:tab w:val="left" w:pos="5927"/>
          <w:tab w:val="left" w:pos="6791"/>
          <w:tab w:val="left" w:pos="7565"/>
          <w:tab w:val="left" w:pos="8339"/>
        </w:tabs>
      </w:pPr>
      <w:r>
        <w:tab/>
        <w:t>so</w:t>
      </w:r>
      <w:r>
        <w:tab/>
        <w:t>well</w:t>
      </w:r>
      <w:r w:rsidR="00046316">
        <w:tab/>
        <w:t>cause-</w:t>
      </w:r>
      <w:r w:rsidR="00046316">
        <w:rPr>
          <w:smallCaps/>
        </w:rPr>
        <w:t>invol</w:t>
      </w:r>
      <w:r w:rsidR="00046316">
        <w:t>-peace-</w:t>
      </w:r>
      <w:r w:rsidR="00046316">
        <w:rPr>
          <w:smallCaps/>
        </w:rPr>
        <w:t>imp</w:t>
      </w:r>
      <w:r w:rsidR="00046316">
        <w:tab/>
        <w:t>sibling</w:t>
      </w:r>
      <w:r w:rsidR="00046316">
        <w:rPr>
          <w:smallCaps/>
        </w:rPr>
        <w:tab/>
        <w:t>c</w:t>
      </w:r>
      <w:r w:rsidR="00046316">
        <w:rPr>
          <w:smallCaps/>
        </w:rPr>
        <w:tab/>
      </w:r>
      <w:r w:rsidR="00046316">
        <w:t>our(</w:t>
      </w:r>
      <w:r w:rsidR="00046316">
        <w:rPr>
          <w:smallCaps/>
        </w:rPr>
        <w:t>inc</w:t>
      </w:r>
      <w:r w:rsidR="00046316">
        <w:t>)</w:t>
      </w:r>
      <w:r w:rsidR="00046316">
        <w:tab/>
        <w:t>cat</w:t>
      </w:r>
      <w:r w:rsidR="00046316">
        <w:tab/>
        <w:t>say-</w:t>
      </w:r>
      <w:r w:rsidR="00046316">
        <w:rPr>
          <w:smallCaps/>
        </w:rPr>
        <w:t>pf</w:t>
      </w:r>
      <w:r w:rsidR="00046316">
        <w:tab/>
        <w:t>indeed</w:t>
      </w:r>
      <w:r w:rsidR="00046316">
        <w:tab/>
        <w:t>by</w:t>
      </w:r>
    </w:p>
    <w:p w14:paraId="69B7EF15" w14:textId="77777777" w:rsidR="00046316" w:rsidRDefault="00800AD8" w:rsidP="00046316">
      <w:pPr>
        <w:pStyle w:val="InterlineText"/>
        <w:tabs>
          <w:tab w:val="left" w:pos="533"/>
          <w:tab w:val="left" w:pos="1502"/>
          <w:tab w:val="left" w:pos="1946"/>
        </w:tabs>
      </w:pPr>
      <w:r>
        <w:tab/>
        <w:t>Kaîikaîi</w:t>
      </w:r>
      <w:r>
        <w:tab/>
        <w:t>ti</w:t>
      </w:r>
      <w:r w:rsidR="00046316">
        <w:tab/>
        <w:t>Tjikunal.</w:t>
      </w:r>
    </w:p>
    <w:p w14:paraId="505BE3B3" w14:textId="77777777" w:rsidR="00800AD8" w:rsidRDefault="00800AD8" w:rsidP="00046316">
      <w:pPr>
        <w:pStyle w:val="InterlineGlossWithTrans"/>
        <w:tabs>
          <w:tab w:val="left" w:pos="533"/>
          <w:tab w:val="left" w:pos="1502"/>
          <w:tab w:val="left" w:pos="1946"/>
        </w:tabs>
      </w:pPr>
      <w:r>
        <w:tab/>
        <w:t>Kaîikaîi</w:t>
      </w:r>
      <w:r>
        <w:tab/>
        <w:t>ti</w:t>
      </w:r>
      <w:r w:rsidR="00046316">
        <w:tab/>
        <w:t>Tjikunal</w:t>
      </w:r>
    </w:p>
    <w:p w14:paraId="703B3985" w14:textId="77777777" w:rsidR="00800AD8" w:rsidRDefault="00800AD8" w:rsidP="00046316">
      <w:pPr>
        <w:pStyle w:val="InterlineTrans"/>
        <w:tabs>
          <w:tab w:val="left" w:pos="533"/>
          <w:tab w:val="left" w:pos="1502"/>
          <w:tab w:val="left" w:pos="1946"/>
        </w:tabs>
      </w:pPr>
      <w:r>
        <w:tab/>
        <w:t>(name)</w:t>
      </w:r>
      <w:r>
        <w:tab/>
      </w:r>
      <w:r>
        <w:rPr>
          <w:smallCaps/>
        </w:rPr>
        <w:t>f.h</w:t>
      </w:r>
      <w:r w:rsidR="00046316">
        <w:tab/>
        <w:t>(name)</w:t>
      </w:r>
    </w:p>
    <w:p w14:paraId="2B1A87F2" w14:textId="77777777" w:rsidR="00800AD8" w:rsidRDefault="00800AD8">
      <w:pPr>
        <w:pStyle w:val="InterlineFree"/>
      </w:pPr>
      <w:r>
        <w:t>Kaîikaîi said to Tjikunal: “Make friends with our cat, brother.”</w:t>
      </w:r>
    </w:p>
    <w:p w14:paraId="33DE26A8" w14:textId="77777777" w:rsidR="00046316" w:rsidRDefault="00DC1AE0" w:rsidP="00046316">
      <w:pPr>
        <w:pStyle w:val="InterlineText"/>
        <w:tabs>
          <w:tab w:val="left" w:pos="533"/>
          <w:tab w:val="left" w:pos="1022"/>
          <w:tab w:val="left" w:pos="3236"/>
          <w:tab w:val="left" w:pos="4010"/>
          <w:tab w:val="left" w:pos="4979"/>
          <w:tab w:val="left" w:pos="6503"/>
          <w:tab w:val="left" w:pos="7472"/>
        </w:tabs>
      </w:pPr>
      <w:r w:rsidRPr="003A1D48">
        <w:rPr>
          <w:rStyle w:val="InterlineTextNumChar"/>
        </w:rPr>
        <w:lastRenderedPageBreak/>
        <w:t>027</w:t>
      </w:r>
      <w:r w:rsidR="00800AD8">
        <w:tab/>
        <w:t>sa</w:t>
      </w:r>
      <w:r w:rsidR="00800AD8">
        <w:tab/>
        <w:t>pasedjalu-i</w:t>
      </w:r>
      <w:r w:rsidR="00046316">
        <w:tab/>
        <w:t>anga,</w:t>
      </w:r>
      <w:r w:rsidR="00046316">
        <w:tab/>
        <w:t>sana</w:t>
      </w:r>
      <w:r w:rsidR="00046316">
        <w:tab/>
        <w:t>îiadedet,</w:t>
      </w:r>
      <w:r w:rsidR="00046316">
        <w:tab/>
        <w:t>sana</w:t>
      </w:r>
      <w:r w:rsidR="00046316">
        <w:tab/>
        <w:t>kakan</w:t>
      </w:r>
    </w:p>
    <w:p w14:paraId="6C7DC967" w14:textId="77777777" w:rsidR="00800AD8" w:rsidRDefault="00800AD8" w:rsidP="00046316">
      <w:pPr>
        <w:pStyle w:val="InterlineGlossWithTrans"/>
        <w:tabs>
          <w:tab w:val="left" w:pos="533"/>
          <w:tab w:val="left" w:pos="1022"/>
          <w:tab w:val="left" w:pos="3236"/>
          <w:tab w:val="left" w:pos="4010"/>
          <w:tab w:val="left" w:pos="4979"/>
          <w:tab w:val="left" w:pos="6503"/>
          <w:tab w:val="left" w:pos="7472"/>
        </w:tabs>
      </w:pPr>
      <w:r>
        <w:tab/>
        <w:t>sa</w:t>
      </w:r>
      <w:r>
        <w:tab/>
        <w:t>pa-se-djalu-i</w:t>
      </w:r>
      <w:r w:rsidR="00046316">
        <w:tab/>
        <w:t>anga</w:t>
      </w:r>
      <w:r w:rsidR="00046316">
        <w:tab/>
        <w:t>sa-na</w:t>
      </w:r>
      <w:r w:rsidR="00046316">
        <w:tab/>
        <w:t>îia-de-det</w:t>
      </w:r>
      <w:r w:rsidR="00046316">
        <w:tab/>
        <w:t>sa-na</w:t>
      </w:r>
      <w:r w:rsidR="00046316">
        <w:tab/>
        <w:t>ka-kan</w:t>
      </w:r>
    </w:p>
    <w:p w14:paraId="30A47479" w14:textId="77777777" w:rsidR="00800AD8" w:rsidRDefault="00800AD8" w:rsidP="00046316">
      <w:pPr>
        <w:pStyle w:val="InterlineTransNoFree"/>
        <w:tabs>
          <w:tab w:val="left" w:pos="1022"/>
          <w:tab w:val="left" w:pos="3236"/>
          <w:tab w:val="left" w:pos="4010"/>
          <w:tab w:val="left" w:pos="4979"/>
          <w:tab w:val="left" w:pos="6503"/>
          <w:tab w:val="left" w:pos="7472"/>
        </w:tabs>
      </w:pPr>
      <w:r>
        <w:tab/>
        <w:t>and</w:t>
      </w:r>
      <w:r>
        <w:tab/>
        <w:t>cause-</w:t>
      </w:r>
      <w:r>
        <w:rPr>
          <w:smallCaps/>
        </w:rPr>
        <w:t>invol</w:t>
      </w:r>
      <w:r>
        <w:t>-peace-</w:t>
      </w:r>
      <w:r>
        <w:rPr>
          <w:smallCaps/>
        </w:rPr>
        <w:t>pf</w:t>
      </w:r>
      <w:r w:rsidR="00046316">
        <w:tab/>
        <w:t>indeed</w:t>
      </w:r>
      <w:r w:rsidR="00046316">
        <w:tab/>
        <w:t>and-then</w:t>
      </w:r>
      <w:r w:rsidR="00046316">
        <w:tab/>
        <w:t>be.in-</w:t>
      </w:r>
      <w:r w:rsidR="00046316">
        <w:rPr>
          <w:smallCaps/>
        </w:rPr>
        <w:t>red</w:t>
      </w:r>
      <w:r w:rsidR="00046316">
        <w:t>-near</w:t>
      </w:r>
      <w:r w:rsidR="00046316">
        <w:tab/>
        <w:t>and-then</w:t>
      </w:r>
      <w:r w:rsidR="00046316">
        <w:tab/>
      </w:r>
      <w:r w:rsidR="00046316">
        <w:rPr>
          <w:smallCaps/>
        </w:rPr>
        <w:t>red</w:t>
      </w:r>
      <w:r w:rsidR="00046316">
        <w:t>-eat</w:t>
      </w:r>
    </w:p>
    <w:p w14:paraId="301509C5" w14:textId="77777777" w:rsidR="00046316" w:rsidRDefault="00800AD8" w:rsidP="00046316">
      <w:pPr>
        <w:pStyle w:val="InterlineText"/>
        <w:tabs>
          <w:tab w:val="left" w:pos="533"/>
          <w:tab w:val="left" w:pos="1037"/>
          <w:tab w:val="left" w:pos="2756"/>
          <w:tab w:val="left" w:pos="3140"/>
        </w:tabs>
      </w:pPr>
      <w:r>
        <w:tab/>
        <w:t>tua</w:t>
      </w:r>
      <w:r w:rsidR="00046316">
        <w:tab/>
        <w:t>sinitseviq</w:t>
      </w:r>
      <w:r w:rsidR="00046316">
        <w:tab/>
        <w:t>ni</w:t>
      </w:r>
      <w:r w:rsidR="00046316">
        <w:tab/>
        <w:t>Tjikunal.</w:t>
      </w:r>
    </w:p>
    <w:p w14:paraId="32248CCE" w14:textId="77777777" w:rsidR="00800AD8" w:rsidRDefault="00800AD8" w:rsidP="00046316">
      <w:pPr>
        <w:pStyle w:val="InterlineGlossWithTrans"/>
        <w:tabs>
          <w:tab w:val="left" w:pos="533"/>
          <w:tab w:val="left" w:pos="1037"/>
          <w:tab w:val="left" w:pos="2756"/>
          <w:tab w:val="left" w:pos="3140"/>
        </w:tabs>
      </w:pPr>
      <w:r>
        <w:tab/>
        <w:t>tua</w:t>
      </w:r>
      <w:r w:rsidR="00046316">
        <w:tab/>
        <w:t>in=si-tseviq</w:t>
      </w:r>
      <w:r w:rsidR="00046316">
        <w:tab/>
        <w:t>ni</w:t>
      </w:r>
      <w:r w:rsidR="00046316">
        <w:tab/>
        <w:t>Tjikunal</w:t>
      </w:r>
    </w:p>
    <w:p w14:paraId="3F3A8431" w14:textId="77777777" w:rsidR="00800AD8" w:rsidRDefault="00800AD8" w:rsidP="00046316">
      <w:pPr>
        <w:pStyle w:val="InterlineTrans"/>
        <w:tabs>
          <w:tab w:val="left" w:pos="533"/>
          <w:tab w:val="left" w:pos="1037"/>
          <w:tab w:val="left" w:pos="2756"/>
          <w:tab w:val="left" w:pos="3140"/>
        </w:tabs>
      </w:pPr>
      <w:r>
        <w:tab/>
      </w:r>
      <w:r>
        <w:rPr>
          <w:smallCaps/>
        </w:rPr>
        <w:t>obl</w:t>
      </w:r>
      <w:r w:rsidR="00046316">
        <w:tab/>
      </w:r>
      <w:r w:rsidR="00046316">
        <w:rPr>
          <w:smallCaps/>
        </w:rPr>
        <w:t>perf</w:t>
      </w:r>
      <w:r w:rsidR="00046316">
        <w:t>=</w:t>
      </w:r>
      <w:r w:rsidR="00046316">
        <w:rPr>
          <w:smallCaps/>
        </w:rPr>
        <w:t>if</w:t>
      </w:r>
      <w:r w:rsidR="00046316">
        <w:t>-segment</w:t>
      </w:r>
      <w:r w:rsidR="00046316">
        <w:tab/>
        <w:t>by</w:t>
      </w:r>
      <w:r w:rsidR="00046316">
        <w:tab/>
        <w:t>(name)</w:t>
      </w:r>
    </w:p>
    <w:p w14:paraId="42EE1EF9" w14:textId="77777777" w:rsidR="00800AD8" w:rsidRDefault="00800AD8">
      <w:pPr>
        <w:pStyle w:val="InterlineFree"/>
      </w:pPr>
      <w:r>
        <w:t>So he made friends with it, and then it came near and ate the bits of food which Tjikunal broke off for it.</w:t>
      </w:r>
    </w:p>
    <w:p w14:paraId="442701C3" w14:textId="77777777" w:rsidR="00046316" w:rsidRDefault="00800AD8" w:rsidP="00046316">
      <w:pPr>
        <w:pStyle w:val="FullTranslation"/>
      </w:pPr>
      <w:r>
        <w:t>Tjikunal straightaway made a hat out of paper and put it on. When he looked in the mirror he looked very splendid. So he said: “I must go and hunt a bear.</w:t>
      </w:r>
      <w:r w:rsidR="00046316">
        <w:t>”</w:t>
      </w:r>
      <w:r>
        <w:t xml:space="preserve"> He had miscanthus grass for a sword and held a bit of bamboo as a spear, and went out into the forecourt of the house. His sibling Kaîikaîi saw him</w:t>
      </w:r>
      <w:r w:rsidR="00433A7E">
        <w:t>,</w:t>
      </w:r>
      <w:r>
        <w:t xml:space="preserve"> and asked: “What are you going to do, brother?” Tjikunal answered: “I’m going to hunt a bear.</w:t>
      </w:r>
      <w:r w:rsidR="00046316">
        <w:t>”</w:t>
      </w:r>
      <w:r>
        <w:t xml:space="preserve"> So Kaîikaîi said: “What are you doing with that grass and bamboo?”</w:t>
      </w:r>
      <w:r w:rsidR="00046316">
        <w:t xml:space="preserve"> </w:t>
      </w:r>
      <w:r>
        <w:t>He answered: “That’s not grass or bamboo; this is my sword and my spear.</w:t>
      </w:r>
      <w:r w:rsidR="00046316">
        <w:t>”</w:t>
      </w:r>
      <w:r>
        <w:t xml:space="preserve"> “Oh, I see. Take me with you, brother,” said Kaîikaîi.</w:t>
      </w:r>
    </w:p>
    <w:p w14:paraId="277B5E5F" w14:textId="77777777" w:rsidR="00800AD8" w:rsidRDefault="00800AD8" w:rsidP="00046316">
      <w:pPr>
        <w:pStyle w:val="FullTranslation"/>
      </w:pPr>
      <w:r>
        <w:t>So they went looking for bears</w:t>
      </w:r>
      <w:r w:rsidR="00433A7E">
        <w:t>,</w:t>
      </w:r>
      <w:r>
        <w:t xml:space="preserve"> but didn’t find any. So Kaîikaîi said: “Where are the bears, brother?” “Over there; we’ll soon see them,” said Tjikunal. After quite a time their cat emerged. “Why, it’s our cat, brother. Don’t kill it,” said Kaîikaîi. But Tjikunal just raised his weapons and chased it. Kaîikaîi followed him saying: “Don’t don’t; it’s our cat, brother; the poor thing.</w:t>
      </w:r>
      <w:r w:rsidR="00046316">
        <w:t>”</w:t>
      </w:r>
      <w:r>
        <w:t xml:space="preserve"> When Tjikunal failed to catch up with the cat, he took off his hat and threw away the grass and bamboo he had been holding, and went indoors. So their mother gave the siblings a roasted sweet potato each. While they were eating, their cat came in; but it was very shy and wouldn’t go near them. Kaîikaîi said to Tjikunal: “Make friends with our cat, brother.</w:t>
      </w:r>
      <w:r w:rsidR="00046316">
        <w:t>”</w:t>
      </w:r>
      <w:r>
        <w:t xml:space="preserve"> So he made friends with it, and then it came near and ate the bits of food which Tjikunal broke off for</w:t>
      </w:r>
      <w:r w:rsidR="00046316">
        <w:t xml:space="preserve"> it.</w:t>
      </w:r>
    </w:p>
    <w:p w14:paraId="42E035C2" w14:textId="77777777" w:rsidR="00800AD8" w:rsidRPr="00046316" w:rsidRDefault="00800AD8" w:rsidP="00046316">
      <w:pPr>
        <w:pStyle w:val="Heading4"/>
        <w:rPr>
          <w:sz w:val="24"/>
          <w:szCs w:val="24"/>
        </w:rPr>
      </w:pPr>
      <w:r w:rsidRPr="00DC1AE0">
        <w:rPr>
          <w:rStyle w:val="NumTextHeadingChar"/>
        </w:rPr>
        <w:t>081</w:t>
      </w:r>
      <w:r>
        <w:t xml:space="preserve"> M</w:t>
      </w:r>
      <w:r w:rsidR="00046316">
        <w:t>ICE SOLDIERS</w:t>
      </w:r>
      <w:r w:rsidR="00046316">
        <w:br/>
      </w:r>
      <w:r w:rsidR="001208B6">
        <w:t>t</w:t>
      </w:r>
      <w:r>
        <w:t>old by Giîgiîaw of Vaîulu village</w:t>
      </w:r>
      <w:r w:rsidR="00046316">
        <w:br/>
      </w:r>
      <w:r w:rsidR="00046316" w:rsidRPr="00046316">
        <w:rPr>
          <w:sz w:val="24"/>
          <w:szCs w:val="24"/>
        </w:rPr>
        <w:t xml:space="preserve">(possibly a story originally from </w:t>
      </w:r>
      <w:r w:rsidRPr="00046316">
        <w:rPr>
          <w:sz w:val="24"/>
          <w:szCs w:val="24"/>
        </w:rPr>
        <w:t>Japan</w:t>
      </w:r>
      <w:r w:rsidR="00046316" w:rsidRPr="00046316">
        <w:rPr>
          <w:sz w:val="24"/>
          <w:szCs w:val="24"/>
        </w:rPr>
        <w:t>)</w:t>
      </w:r>
    </w:p>
    <w:p w14:paraId="2E7B25C0" w14:textId="77777777" w:rsidR="00046316" w:rsidRDefault="00DC1AE0" w:rsidP="00046316">
      <w:pPr>
        <w:pStyle w:val="InterlineText"/>
        <w:tabs>
          <w:tab w:val="left" w:pos="533"/>
          <w:tab w:val="left" w:pos="1457"/>
          <w:tab w:val="left" w:pos="1946"/>
          <w:tab w:val="left" w:pos="2885"/>
          <w:tab w:val="left" w:pos="3884"/>
          <w:tab w:val="left" w:pos="4583"/>
          <w:tab w:val="left" w:pos="5507"/>
          <w:tab w:val="left" w:pos="5996"/>
          <w:tab w:val="left" w:pos="6710"/>
          <w:tab w:val="left" w:pos="6974"/>
        </w:tabs>
      </w:pPr>
      <w:r w:rsidRPr="003A1D48">
        <w:rPr>
          <w:rStyle w:val="InterlineTextNumChar"/>
        </w:rPr>
        <w:t>001</w:t>
      </w:r>
      <w:r w:rsidR="00800AD8">
        <w:tab/>
        <w:t>izua</w:t>
      </w:r>
      <w:r w:rsidR="00800AD8">
        <w:tab/>
        <w:t>za</w:t>
      </w:r>
      <w:r w:rsidR="00800AD8">
        <w:tab/>
        <w:t>itua</w:t>
      </w:r>
      <w:r w:rsidR="00800AD8">
        <w:tab/>
        <w:t>matjaita</w:t>
      </w:r>
      <w:r w:rsidR="00046316">
        <w:tab/>
        <w:t>umaq</w:t>
      </w:r>
      <w:r w:rsidR="00046316">
        <w:tab/>
        <w:t>izua</w:t>
      </w:r>
      <w:r w:rsidR="00046316">
        <w:tab/>
        <w:t>za</w:t>
      </w:r>
      <w:r w:rsidR="00046316">
        <w:tab/>
        <w:t>ngiaw</w:t>
      </w:r>
      <w:r w:rsidR="00046316">
        <w:tab/>
        <w:t>a</w:t>
      </w:r>
      <w:r w:rsidR="00046316">
        <w:tab/>
        <w:t>ita.</w:t>
      </w:r>
    </w:p>
    <w:p w14:paraId="4563FB29" w14:textId="77777777" w:rsidR="00800AD8" w:rsidRDefault="00800AD8" w:rsidP="00046316">
      <w:pPr>
        <w:pStyle w:val="InterlineGlossWithTrans"/>
        <w:tabs>
          <w:tab w:val="left" w:pos="533"/>
          <w:tab w:val="left" w:pos="1457"/>
          <w:tab w:val="left" w:pos="1946"/>
          <w:tab w:val="left" w:pos="2885"/>
          <w:tab w:val="left" w:pos="3884"/>
          <w:tab w:val="left" w:pos="4583"/>
          <w:tab w:val="left" w:pos="5507"/>
          <w:tab w:val="left" w:pos="5996"/>
          <w:tab w:val="left" w:pos="6710"/>
          <w:tab w:val="left" w:pos="6974"/>
        </w:tabs>
      </w:pPr>
      <w:r>
        <w:tab/>
        <w:t>i-zua</w:t>
      </w:r>
      <w:r>
        <w:tab/>
        <w:t>zua</w:t>
      </w:r>
      <w:r>
        <w:tab/>
        <w:t>i-tua</w:t>
      </w:r>
      <w:r>
        <w:tab/>
        <w:t>matja-ita</w:t>
      </w:r>
      <w:r w:rsidR="00046316">
        <w:tab/>
        <w:t>umaq</w:t>
      </w:r>
      <w:r w:rsidR="00046316">
        <w:tab/>
        <w:t>i-zua</w:t>
      </w:r>
      <w:r w:rsidR="00046316">
        <w:tab/>
        <w:t>zua</w:t>
      </w:r>
      <w:r w:rsidR="00046316">
        <w:tab/>
        <w:t>ngiaw</w:t>
      </w:r>
      <w:r w:rsidR="00046316">
        <w:tab/>
        <w:t>a</w:t>
      </w:r>
      <w:r w:rsidR="00046316">
        <w:tab/>
        <w:t>ita</w:t>
      </w:r>
    </w:p>
    <w:p w14:paraId="27A72784" w14:textId="77777777" w:rsidR="00800AD8" w:rsidRDefault="00800AD8" w:rsidP="00046316">
      <w:pPr>
        <w:pStyle w:val="InterlineTrans"/>
        <w:tabs>
          <w:tab w:val="left" w:pos="533"/>
          <w:tab w:val="left" w:pos="1457"/>
          <w:tab w:val="left" w:pos="1946"/>
          <w:tab w:val="left" w:pos="2885"/>
          <w:tab w:val="left" w:pos="3884"/>
          <w:tab w:val="left" w:pos="4583"/>
          <w:tab w:val="left" w:pos="5507"/>
          <w:tab w:val="left" w:pos="5996"/>
          <w:tab w:val="left" w:pos="6710"/>
          <w:tab w:val="left" w:pos="6974"/>
        </w:tabs>
      </w:pPr>
      <w:r>
        <w:tab/>
      </w:r>
      <w:r>
        <w:rPr>
          <w:smallCaps/>
        </w:rPr>
        <w:t>loc</w:t>
      </w:r>
      <w:r>
        <w:t>-that</w:t>
      </w:r>
      <w:r>
        <w:tab/>
        <w:t>that</w:t>
      </w:r>
      <w:r>
        <w:tab/>
      </w:r>
      <w:r>
        <w:rPr>
          <w:smallCaps/>
        </w:rPr>
        <w:t>loc</w:t>
      </w:r>
      <w:r>
        <w:t>-</w:t>
      </w:r>
      <w:r>
        <w:rPr>
          <w:smallCaps/>
        </w:rPr>
        <w:t>obl</w:t>
      </w:r>
      <w:r>
        <w:tab/>
      </w:r>
      <w:r>
        <w:rPr>
          <w:smallCaps/>
        </w:rPr>
        <w:t>num</w:t>
      </w:r>
      <w:r>
        <w:t>-one</w:t>
      </w:r>
      <w:r w:rsidR="00046316">
        <w:tab/>
        <w:t>house</w:t>
      </w:r>
      <w:r w:rsidR="00046316">
        <w:tab/>
      </w:r>
      <w:r w:rsidR="00046316">
        <w:rPr>
          <w:smallCaps/>
        </w:rPr>
        <w:t>loc</w:t>
      </w:r>
      <w:r w:rsidR="00046316">
        <w:t>-that</w:t>
      </w:r>
      <w:r w:rsidR="00046316">
        <w:tab/>
        <w:t>that</w:t>
      </w:r>
      <w:r w:rsidR="00046316">
        <w:tab/>
        <w:t>cat</w:t>
      </w:r>
      <w:r w:rsidR="00046316">
        <w:rPr>
          <w:smallCaps/>
        </w:rPr>
        <w:tab/>
        <w:t>c</w:t>
      </w:r>
      <w:r w:rsidR="00046316">
        <w:rPr>
          <w:smallCaps/>
        </w:rPr>
        <w:tab/>
      </w:r>
      <w:r w:rsidR="00046316">
        <w:t>one</w:t>
      </w:r>
    </w:p>
    <w:p w14:paraId="52A3C1B4" w14:textId="77777777" w:rsidR="00800AD8" w:rsidRDefault="00800AD8">
      <w:pPr>
        <w:pStyle w:val="InterlineFree"/>
      </w:pPr>
      <w:r>
        <w:t>Once upon a time in a house there was a cat.</w:t>
      </w:r>
    </w:p>
    <w:p w14:paraId="6F4AEC8E" w14:textId="77777777" w:rsidR="00800AD8" w:rsidRDefault="00DC1AE0" w:rsidP="00046316">
      <w:pPr>
        <w:pStyle w:val="InterlineText"/>
        <w:tabs>
          <w:tab w:val="left" w:pos="533"/>
          <w:tab w:val="left" w:pos="1022"/>
          <w:tab w:val="left" w:pos="1856"/>
          <w:tab w:val="left" w:pos="2720"/>
          <w:tab w:val="left" w:pos="3404"/>
          <w:tab w:val="left" w:pos="4118"/>
          <w:tab w:val="left" w:pos="4622"/>
          <w:tab w:val="left" w:pos="5111"/>
        </w:tabs>
      </w:pPr>
      <w:r w:rsidRPr="003A1D48">
        <w:rPr>
          <w:rStyle w:val="InterlineTextNumChar"/>
        </w:rPr>
        <w:t>002</w:t>
      </w:r>
      <w:r w:rsidR="00800AD8">
        <w:tab/>
        <w:t>qau</w:t>
      </w:r>
      <w:r w:rsidR="00800AD8">
        <w:tab/>
        <w:t>djuîam</w:t>
      </w:r>
      <w:r w:rsidR="00800AD8">
        <w:tab/>
        <w:t>aravats</w:t>
      </w:r>
      <w:r w:rsidR="00800AD8">
        <w:tab/>
        <w:t>azua</w:t>
      </w:r>
      <w:r w:rsidR="00800AD8">
        <w:tab/>
        <w:t>ngiaw</w:t>
      </w:r>
      <w:r w:rsidR="00800AD8">
        <w:tab/>
        <w:t>tua</w:t>
      </w:r>
      <w:r w:rsidR="00800AD8">
        <w:tab/>
        <w:t>zua</w:t>
      </w:r>
      <w:r w:rsidR="00800AD8">
        <w:tab/>
        <w:t>qiqi.</w:t>
      </w:r>
    </w:p>
    <w:p w14:paraId="2861FF72" w14:textId="77777777" w:rsidR="00800AD8" w:rsidRDefault="00800AD8" w:rsidP="00046316">
      <w:pPr>
        <w:pStyle w:val="InterlineGlossWithTrans"/>
        <w:tabs>
          <w:tab w:val="left" w:pos="533"/>
          <w:tab w:val="left" w:pos="1022"/>
          <w:tab w:val="left" w:pos="1856"/>
          <w:tab w:val="left" w:pos="2720"/>
          <w:tab w:val="left" w:pos="3404"/>
          <w:tab w:val="left" w:pos="4118"/>
          <w:tab w:val="left" w:pos="4622"/>
          <w:tab w:val="left" w:pos="5111"/>
        </w:tabs>
      </w:pPr>
      <w:r>
        <w:tab/>
        <w:t>qau</w:t>
      </w:r>
      <w:r>
        <w:tab/>
        <w:t>djuîam</w:t>
      </w:r>
      <w:r>
        <w:tab/>
        <w:t>a-ravats</w:t>
      </w:r>
      <w:r>
        <w:tab/>
        <w:t>a-zua</w:t>
      </w:r>
      <w:r>
        <w:tab/>
        <w:t>ngiaw</w:t>
      </w:r>
      <w:r>
        <w:tab/>
        <w:t>tua</w:t>
      </w:r>
      <w:r>
        <w:tab/>
        <w:t>zua</w:t>
      </w:r>
      <w:r>
        <w:tab/>
        <w:t>qiqi</w:t>
      </w:r>
    </w:p>
    <w:p w14:paraId="529175A1" w14:textId="77777777" w:rsidR="00800AD8" w:rsidRDefault="00800AD8" w:rsidP="00046316">
      <w:pPr>
        <w:pStyle w:val="InterlineTrans"/>
        <w:tabs>
          <w:tab w:val="left" w:pos="533"/>
          <w:tab w:val="left" w:pos="1022"/>
          <w:tab w:val="left" w:pos="1856"/>
          <w:tab w:val="left" w:pos="2720"/>
          <w:tab w:val="left" w:pos="3404"/>
          <w:tab w:val="left" w:pos="4118"/>
          <w:tab w:val="left" w:pos="4622"/>
          <w:tab w:val="left" w:pos="5111"/>
        </w:tabs>
      </w:pPr>
      <w:r>
        <w:tab/>
        <w:t>so</w:t>
      </w:r>
      <w:r>
        <w:tab/>
        <w:t>expert</w:t>
      </w:r>
      <w:r>
        <w:tab/>
      </w:r>
      <w:r>
        <w:rPr>
          <w:smallCaps/>
        </w:rPr>
        <w:t>c-</w:t>
      </w:r>
      <w:r>
        <w:t>true</w:t>
      </w:r>
      <w:r>
        <w:tab/>
      </w:r>
      <w:r>
        <w:rPr>
          <w:smallCaps/>
        </w:rPr>
        <w:t>c-</w:t>
      </w:r>
      <w:r>
        <w:t>that</w:t>
      </w:r>
      <w:r>
        <w:tab/>
        <w:t>cat</w:t>
      </w:r>
      <w:r>
        <w:tab/>
      </w:r>
      <w:r>
        <w:rPr>
          <w:smallCaps/>
        </w:rPr>
        <w:t>obl</w:t>
      </w:r>
      <w:r>
        <w:tab/>
        <w:t>that</w:t>
      </w:r>
      <w:r>
        <w:tab/>
        <w:t>mouse</w:t>
      </w:r>
    </w:p>
    <w:p w14:paraId="315A8AB0" w14:textId="77777777" w:rsidR="00800AD8" w:rsidRDefault="00800AD8">
      <w:pPr>
        <w:pStyle w:val="InterlineFree"/>
      </w:pPr>
      <w:r>
        <w:t>The cat was very good at catching mice.</w:t>
      </w:r>
    </w:p>
    <w:p w14:paraId="79875CAC" w14:textId="77777777" w:rsidR="009139A7" w:rsidRDefault="00DC1AE0" w:rsidP="009139A7">
      <w:pPr>
        <w:pStyle w:val="InterlineText"/>
        <w:tabs>
          <w:tab w:val="left" w:pos="533"/>
          <w:tab w:val="left" w:pos="1202"/>
          <w:tab w:val="left" w:pos="2711"/>
          <w:tab w:val="left" w:pos="3395"/>
          <w:tab w:val="left" w:pos="4229"/>
          <w:tab w:val="left" w:pos="4838"/>
          <w:tab w:val="left" w:pos="5327"/>
          <w:tab w:val="left" w:pos="6086"/>
          <w:tab w:val="left" w:pos="6680"/>
        </w:tabs>
      </w:pPr>
      <w:r w:rsidRPr="003A1D48">
        <w:rPr>
          <w:rStyle w:val="InterlineTextNumChar"/>
        </w:rPr>
        <w:t>003</w:t>
      </w:r>
      <w:r w:rsidR="00800AD8">
        <w:tab/>
        <w:t>manu</w:t>
      </w:r>
      <w:r w:rsidR="00800AD8">
        <w:tab/>
        <w:t>mazepzep</w:t>
      </w:r>
      <w:r w:rsidR="00800AD8">
        <w:tab/>
        <w:t>azua</w:t>
      </w:r>
      <w:r w:rsidR="00800AD8">
        <w:tab/>
        <w:t>mareka</w:t>
      </w:r>
      <w:r w:rsidR="009139A7">
        <w:tab/>
        <w:t>aîak</w:t>
      </w:r>
      <w:r w:rsidR="009139A7">
        <w:tab/>
        <w:t>nua</w:t>
      </w:r>
      <w:r w:rsidR="009139A7">
        <w:tab/>
        <w:t>qiqi:</w:t>
      </w:r>
      <w:r w:rsidR="009139A7">
        <w:tab/>
        <w:t>“aku</w:t>
      </w:r>
      <w:r w:rsidR="009139A7">
        <w:tab/>
        <w:t>ika</w:t>
      </w:r>
    </w:p>
    <w:p w14:paraId="58FB3169" w14:textId="77777777" w:rsidR="00800AD8" w:rsidRDefault="00800AD8" w:rsidP="009139A7">
      <w:pPr>
        <w:pStyle w:val="InterlineGlossWithTrans"/>
        <w:tabs>
          <w:tab w:val="left" w:pos="533"/>
          <w:tab w:val="left" w:pos="1202"/>
          <w:tab w:val="left" w:pos="2711"/>
          <w:tab w:val="left" w:pos="3395"/>
          <w:tab w:val="left" w:pos="4229"/>
          <w:tab w:val="left" w:pos="4838"/>
          <w:tab w:val="left" w:pos="5327"/>
          <w:tab w:val="left" w:pos="6086"/>
          <w:tab w:val="left" w:pos="6680"/>
        </w:tabs>
      </w:pPr>
      <w:r>
        <w:tab/>
        <w:t>manu</w:t>
      </w:r>
      <w:r>
        <w:tab/>
        <w:t>ma-zepzep</w:t>
      </w:r>
      <w:r>
        <w:tab/>
        <w:t>a-zua</w:t>
      </w:r>
      <w:r>
        <w:tab/>
        <w:t>mareka</w:t>
      </w:r>
      <w:r w:rsidR="009139A7">
        <w:tab/>
        <w:t>aîak</w:t>
      </w:r>
      <w:r w:rsidR="009139A7">
        <w:tab/>
        <w:t>nua</w:t>
      </w:r>
      <w:r w:rsidR="009139A7">
        <w:tab/>
        <w:t>qiqi</w:t>
      </w:r>
      <w:r w:rsidR="009139A7">
        <w:tab/>
        <w:t>aku</w:t>
      </w:r>
      <w:r w:rsidR="009139A7">
        <w:tab/>
        <w:t>ika</w:t>
      </w:r>
    </w:p>
    <w:p w14:paraId="37A37DF5" w14:textId="77777777" w:rsidR="00800AD8" w:rsidRDefault="00800AD8" w:rsidP="009139A7">
      <w:pPr>
        <w:pStyle w:val="InterlineTransNoFree"/>
        <w:tabs>
          <w:tab w:val="left" w:pos="1202"/>
          <w:tab w:val="left" w:pos="2711"/>
          <w:tab w:val="left" w:pos="3395"/>
          <w:tab w:val="left" w:pos="4229"/>
          <w:tab w:val="left" w:pos="4838"/>
          <w:tab w:val="left" w:pos="5327"/>
          <w:tab w:val="left" w:pos="6086"/>
          <w:tab w:val="left" w:pos="6680"/>
        </w:tabs>
      </w:pPr>
      <w:r>
        <w:tab/>
        <w:t>then</w:t>
      </w:r>
      <w:r>
        <w:tab/>
      </w:r>
      <w:r>
        <w:rPr>
          <w:smallCaps/>
        </w:rPr>
        <w:t>stat</w:t>
      </w:r>
      <w:r>
        <w:t>-converse</w:t>
      </w:r>
      <w:r>
        <w:tab/>
      </w:r>
      <w:r>
        <w:rPr>
          <w:smallCaps/>
        </w:rPr>
        <w:t>c-</w:t>
      </w:r>
      <w:r>
        <w:t>that</w:t>
      </w:r>
      <w:r>
        <w:tab/>
        <w:t>many</w:t>
      </w:r>
      <w:r w:rsidR="009139A7">
        <w:tab/>
        <w:t>child</w:t>
      </w:r>
      <w:r w:rsidR="009139A7">
        <w:tab/>
        <w:t>of</w:t>
      </w:r>
      <w:r w:rsidR="009139A7">
        <w:tab/>
        <w:t>mouse</w:t>
      </w:r>
      <w:r w:rsidR="009139A7">
        <w:tab/>
        <w:t>why</w:t>
      </w:r>
      <w:r w:rsidR="009139A7">
        <w:tab/>
        <w:t>not</w:t>
      </w:r>
    </w:p>
    <w:p w14:paraId="162400AA" w14:textId="77777777" w:rsidR="00800AD8" w:rsidRDefault="00800AD8" w:rsidP="009139A7">
      <w:pPr>
        <w:pStyle w:val="InterlineText"/>
        <w:tabs>
          <w:tab w:val="left" w:pos="533"/>
          <w:tab w:val="left" w:pos="3317"/>
          <w:tab w:val="left" w:pos="3791"/>
          <w:tab w:val="left" w:pos="4715"/>
          <w:tab w:val="left" w:pos="5939"/>
          <w:tab w:val="left" w:pos="6443"/>
        </w:tabs>
      </w:pPr>
      <w:r>
        <w:tab/>
        <w:t>nakisumavan</w:t>
      </w:r>
      <w:r>
        <w:tab/>
        <w:t>sa</w:t>
      </w:r>
      <w:r>
        <w:tab/>
        <w:t>tja</w:t>
      </w:r>
      <w:r>
        <w:tab/>
        <w:t>matjaîaîak</w:t>
      </w:r>
      <w:r>
        <w:tab/>
        <w:t>tua</w:t>
      </w:r>
      <w:r>
        <w:tab/>
        <w:t>kiqetsi?</w:t>
      </w:r>
    </w:p>
    <w:p w14:paraId="7E3A395E" w14:textId="77777777" w:rsidR="00800AD8" w:rsidRDefault="00800AD8" w:rsidP="009139A7">
      <w:pPr>
        <w:pStyle w:val="InterlineGlossWithTrans"/>
        <w:tabs>
          <w:tab w:val="left" w:pos="533"/>
          <w:tab w:val="left" w:pos="3317"/>
          <w:tab w:val="left" w:pos="3791"/>
          <w:tab w:val="left" w:pos="4715"/>
          <w:tab w:val="left" w:pos="5939"/>
          <w:tab w:val="left" w:pos="6443"/>
        </w:tabs>
      </w:pPr>
      <w:r>
        <w:tab/>
        <w:t>na-ki-su-ma-avan</w:t>
      </w:r>
      <w:r>
        <w:tab/>
        <w:t>tsa</w:t>
      </w:r>
      <w:r>
        <w:tab/>
        <w:t>tja</w:t>
      </w:r>
      <w:r>
        <w:tab/>
        <w:t>matja-îaîak</w:t>
      </w:r>
      <w:r>
        <w:tab/>
        <w:t>tua</w:t>
      </w:r>
      <w:r>
        <w:tab/>
        <w:t>ki-qetsi</w:t>
      </w:r>
    </w:p>
    <w:p w14:paraId="1AB7D385" w14:textId="77777777" w:rsidR="00800AD8" w:rsidRDefault="00800AD8" w:rsidP="009139A7">
      <w:pPr>
        <w:pStyle w:val="InterlineTrans"/>
        <w:tabs>
          <w:tab w:val="left" w:pos="533"/>
          <w:tab w:val="left" w:pos="3317"/>
          <w:tab w:val="left" w:pos="3791"/>
          <w:tab w:val="left" w:pos="4715"/>
          <w:tab w:val="left" w:pos="5939"/>
          <w:tab w:val="left" w:pos="6443"/>
        </w:tabs>
      </w:pPr>
      <w:r>
        <w:tab/>
      </w:r>
      <w:r>
        <w:rPr>
          <w:smallCaps/>
        </w:rPr>
        <w:t>past</w:t>
      </w:r>
      <w:r>
        <w:t>-do-remove-</w:t>
      </w:r>
      <w:r>
        <w:rPr>
          <w:smallCaps/>
        </w:rPr>
        <w:t>stat</w:t>
      </w:r>
      <w:r>
        <w:t>-exact</w:t>
      </w:r>
      <w:r>
        <w:tab/>
        <w:t>this</w:t>
      </w:r>
      <w:r>
        <w:tab/>
        <w:t>our(</w:t>
      </w:r>
      <w:r>
        <w:rPr>
          <w:smallCaps/>
        </w:rPr>
        <w:t>inc</w:t>
      </w:r>
      <w:r>
        <w:t>)</w:t>
      </w:r>
      <w:r>
        <w:tab/>
      </w:r>
      <w:r>
        <w:rPr>
          <w:smallCaps/>
        </w:rPr>
        <w:t>num</w:t>
      </w:r>
      <w:r>
        <w:t>-child</w:t>
      </w:r>
      <w:r>
        <w:tab/>
      </w:r>
      <w:r>
        <w:rPr>
          <w:smallCaps/>
        </w:rPr>
        <w:t>obl</w:t>
      </w:r>
      <w:r>
        <w:tab/>
        <w:t>do-fight</w:t>
      </w:r>
    </w:p>
    <w:p w14:paraId="193A5F46" w14:textId="77777777" w:rsidR="00800AD8" w:rsidRDefault="00800AD8">
      <w:pPr>
        <w:pStyle w:val="InterlineFree"/>
      </w:pPr>
      <w:r>
        <w:t>So the mice children discussed together: “Why don’t our parents do</w:t>
      </w:r>
      <w:r w:rsidR="009139A7">
        <w:t xml:space="preserve"> anything about fighting the cat?</w:t>
      </w:r>
    </w:p>
    <w:p w14:paraId="6F65BE9E" w14:textId="77777777" w:rsidR="00800AD8" w:rsidRDefault="00DC1AE0" w:rsidP="009139A7">
      <w:pPr>
        <w:pStyle w:val="InterlineText"/>
        <w:tabs>
          <w:tab w:val="left" w:pos="533"/>
          <w:tab w:val="left" w:pos="1067"/>
          <w:tab w:val="left" w:pos="1601"/>
          <w:tab w:val="left" w:pos="2285"/>
          <w:tab w:val="left" w:pos="3149"/>
          <w:tab w:val="left" w:pos="5048"/>
          <w:tab w:val="left" w:pos="5312"/>
          <w:tab w:val="left" w:pos="6896"/>
          <w:tab w:val="left" w:pos="7385"/>
        </w:tabs>
      </w:pPr>
      <w:r w:rsidRPr="003A1D48">
        <w:rPr>
          <w:rStyle w:val="InterlineTextNumChar"/>
        </w:rPr>
        <w:t>004</w:t>
      </w:r>
      <w:r w:rsidR="00800AD8">
        <w:tab/>
        <w:t>ku</w:t>
      </w:r>
      <w:r w:rsidR="00800AD8">
        <w:tab/>
        <w:t>pai</w:t>
      </w:r>
      <w:r w:rsidR="00800AD8">
        <w:tab/>
        <w:t>ari</w:t>
      </w:r>
      <w:r w:rsidR="00800AD8">
        <w:tab/>
        <w:t>tja</w:t>
      </w:r>
      <w:r w:rsidR="00800AD8">
        <w:tab/>
        <w:t>sikasavidan</w:t>
      </w:r>
      <w:r w:rsidR="00800AD8">
        <w:tab/>
        <w:t>a</w:t>
      </w:r>
      <w:r w:rsidR="00800AD8">
        <w:tab/>
        <w:t>kake÷ian</w:t>
      </w:r>
      <w:r w:rsidR="00800AD8">
        <w:tab/>
        <w:t>sa</w:t>
      </w:r>
      <w:r w:rsidR="009139A7">
        <w:tab/>
        <w:t>tja</w:t>
      </w:r>
    </w:p>
    <w:p w14:paraId="2D4EAA76" w14:textId="77777777" w:rsidR="00800AD8" w:rsidRDefault="00800AD8" w:rsidP="009139A7">
      <w:pPr>
        <w:pStyle w:val="InterlineGlossWithTrans"/>
        <w:tabs>
          <w:tab w:val="left" w:pos="533"/>
          <w:tab w:val="left" w:pos="1067"/>
          <w:tab w:val="left" w:pos="1601"/>
          <w:tab w:val="left" w:pos="2285"/>
          <w:tab w:val="left" w:pos="3149"/>
          <w:tab w:val="left" w:pos="5048"/>
          <w:tab w:val="left" w:pos="5312"/>
          <w:tab w:val="left" w:pos="6896"/>
          <w:tab w:val="left" w:pos="7385"/>
        </w:tabs>
      </w:pPr>
      <w:r>
        <w:tab/>
        <w:t>ku</w:t>
      </w:r>
      <w:r>
        <w:tab/>
        <w:t>pai</w:t>
      </w:r>
      <w:r>
        <w:tab/>
        <w:t>ari</w:t>
      </w:r>
      <w:r>
        <w:tab/>
        <w:t>tja</w:t>
      </w:r>
      <w:r>
        <w:tab/>
        <w:t>si-ka-savid-an</w:t>
      </w:r>
      <w:r>
        <w:tab/>
        <w:t>a</w:t>
      </w:r>
      <w:r>
        <w:tab/>
        <w:t>ka-ke÷i-an</w:t>
      </w:r>
      <w:r>
        <w:tab/>
        <w:t>sa</w:t>
      </w:r>
      <w:r w:rsidR="009139A7">
        <w:tab/>
        <w:t>tja</w:t>
      </w:r>
    </w:p>
    <w:p w14:paraId="3DEE3C78" w14:textId="77777777" w:rsidR="00800AD8" w:rsidRDefault="00800AD8" w:rsidP="009139A7">
      <w:pPr>
        <w:pStyle w:val="InterlineTransNoFree"/>
        <w:tabs>
          <w:tab w:val="left" w:pos="1067"/>
          <w:tab w:val="left" w:pos="1601"/>
          <w:tab w:val="left" w:pos="2285"/>
          <w:tab w:val="left" w:pos="3149"/>
          <w:tab w:val="left" w:pos="5048"/>
          <w:tab w:val="left" w:pos="5312"/>
          <w:tab w:val="left" w:pos="6896"/>
          <w:tab w:val="left" w:pos="7385"/>
        </w:tabs>
      </w:pPr>
      <w:r>
        <w:tab/>
        <w:t>well</w:t>
      </w:r>
      <w:r>
        <w:tab/>
        <w:t>well</w:t>
      </w:r>
      <w:r>
        <w:tab/>
        <w:t>go.on</w:t>
      </w:r>
      <w:r>
        <w:tab/>
        <w:t>we(</w:t>
      </w:r>
      <w:r>
        <w:rPr>
          <w:smallCaps/>
        </w:rPr>
        <w:t>inc</w:t>
      </w:r>
      <w:r>
        <w:t>)</w:t>
      </w:r>
      <w:r>
        <w:tab/>
      </w:r>
      <w:r>
        <w:rPr>
          <w:smallCaps/>
        </w:rPr>
        <w:t>if</w:t>
      </w:r>
      <w:r>
        <w:t>-</w:t>
      </w:r>
      <w:r>
        <w:rPr>
          <w:smallCaps/>
        </w:rPr>
        <w:t>stat</w:t>
      </w:r>
      <w:r>
        <w:t>-same-</w:t>
      </w:r>
      <w:r>
        <w:rPr>
          <w:smallCaps/>
        </w:rPr>
        <w:t>nom</w:t>
      </w:r>
      <w:r>
        <w:rPr>
          <w:smallCaps/>
        </w:rPr>
        <w:tab/>
        <w:t>c</w:t>
      </w:r>
      <w:r>
        <w:rPr>
          <w:smallCaps/>
        </w:rPr>
        <w:tab/>
        <w:t>red</w:t>
      </w:r>
      <w:r>
        <w:t>-small-</w:t>
      </w:r>
      <w:r>
        <w:rPr>
          <w:smallCaps/>
        </w:rPr>
        <w:t>nom</w:t>
      </w:r>
      <w:r>
        <w:tab/>
        <w:t>and</w:t>
      </w:r>
      <w:r w:rsidR="009139A7">
        <w:tab/>
        <w:t>we(</w:t>
      </w:r>
      <w:r w:rsidR="009139A7">
        <w:rPr>
          <w:smallCaps/>
        </w:rPr>
        <w:t>inc</w:t>
      </w:r>
      <w:r w:rsidR="009139A7">
        <w:t>)</w:t>
      </w:r>
    </w:p>
    <w:p w14:paraId="7792ABFF" w14:textId="77777777" w:rsidR="009139A7" w:rsidRDefault="00800AD8" w:rsidP="009139A7">
      <w:pPr>
        <w:pStyle w:val="InterlineText"/>
        <w:tabs>
          <w:tab w:val="left" w:pos="533"/>
          <w:tab w:val="left" w:pos="1397"/>
          <w:tab w:val="left" w:pos="2081"/>
          <w:tab w:val="left" w:pos="2795"/>
          <w:tab w:val="left" w:pos="3059"/>
          <w:tab w:val="left" w:pos="4868"/>
          <w:tab w:val="left" w:pos="5372"/>
          <w:tab w:val="left" w:pos="6296"/>
        </w:tabs>
      </w:pPr>
      <w:r>
        <w:tab/>
        <w:t>qetsii</w:t>
      </w:r>
      <w:r>
        <w:tab/>
        <w:t>azua</w:t>
      </w:r>
      <w:r>
        <w:tab/>
        <w:t>ngiaw</w:t>
      </w:r>
      <w:r w:rsidR="009139A7">
        <w:tab/>
        <w:t>a</w:t>
      </w:r>
      <w:r w:rsidR="009139A7">
        <w:tab/>
        <w:t>namalalap</w:t>
      </w:r>
      <w:r w:rsidR="009139A7">
        <w:tab/>
        <w:t>tua</w:t>
      </w:r>
      <w:r w:rsidR="009139A7">
        <w:tab/>
        <w:t>tja</w:t>
      </w:r>
      <w:r w:rsidR="009139A7">
        <w:tab/>
        <w:t>sevalitan,”</w:t>
      </w:r>
    </w:p>
    <w:p w14:paraId="50DD3EC3" w14:textId="77777777" w:rsidR="00800AD8" w:rsidRDefault="00800AD8" w:rsidP="009139A7">
      <w:pPr>
        <w:pStyle w:val="InterlineGlossWithTrans"/>
        <w:tabs>
          <w:tab w:val="left" w:pos="533"/>
          <w:tab w:val="left" w:pos="1397"/>
          <w:tab w:val="left" w:pos="2081"/>
          <w:tab w:val="left" w:pos="2795"/>
          <w:tab w:val="left" w:pos="3059"/>
          <w:tab w:val="left" w:pos="4868"/>
          <w:tab w:val="left" w:pos="5372"/>
          <w:tab w:val="left" w:pos="6296"/>
        </w:tabs>
      </w:pPr>
      <w:r>
        <w:tab/>
        <w:t>qetsi-i</w:t>
      </w:r>
      <w:r>
        <w:tab/>
        <w:t>a-zua</w:t>
      </w:r>
      <w:r>
        <w:tab/>
        <w:t>ngiaw</w:t>
      </w:r>
      <w:r w:rsidR="009139A7">
        <w:tab/>
        <w:t>a</w:t>
      </w:r>
      <w:r w:rsidR="009139A7">
        <w:tab/>
        <w:t>na-m-al-alap</w:t>
      </w:r>
      <w:r w:rsidR="009139A7">
        <w:tab/>
        <w:t>tua</w:t>
      </w:r>
      <w:r w:rsidR="009139A7">
        <w:tab/>
        <w:t>tja</w:t>
      </w:r>
      <w:r w:rsidR="009139A7">
        <w:tab/>
        <w:t>se-valit-an</w:t>
      </w:r>
    </w:p>
    <w:p w14:paraId="52BD92AF" w14:textId="77777777" w:rsidR="00800AD8" w:rsidRDefault="00800AD8" w:rsidP="009139A7">
      <w:pPr>
        <w:pStyle w:val="InterlineTransNoFree"/>
        <w:tabs>
          <w:tab w:val="left" w:pos="1397"/>
          <w:tab w:val="left" w:pos="2081"/>
          <w:tab w:val="left" w:pos="2795"/>
          <w:tab w:val="left" w:pos="3059"/>
          <w:tab w:val="left" w:pos="4868"/>
          <w:tab w:val="left" w:pos="5372"/>
          <w:tab w:val="left" w:pos="6296"/>
        </w:tabs>
      </w:pPr>
      <w:r>
        <w:tab/>
        <w:t>fight-</w:t>
      </w:r>
      <w:r>
        <w:rPr>
          <w:smallCaps/>
        </w:rPr>
        <w:t>pf</w:t>
      </w:r>
      <w:r>
        <w:tab/>
      </w:r>
      <w:r>
        <w:rPr>
          <w:smallCaps/>
        </w:rPr>
        <w:t>c-</w:t>
      </w:r>
      <w:r>
        <w:t>that</w:t>
      </w:r>
      <w:r>
        <w:tab/>
        <w:t>cat</w:t>
      </w:r>
      <w:r w:rsidR="009139A7">
        <w:rPr>
          <w:smallCaps/>
        </w:rPr>
        <w:tab/>
        <w:t>c</w:t>
      </w:r>
      <w:r w:rsidR="009139A7">
        <w:rPr>
          <w:smallCaps/>
        </w:rPr>
        <w:tab/>
        <w:t>past</w:t>
      </w:r>
      <w:r w:rsidR="009139A7">
        <w:t>-</w:t>
      </w:r>
      <w:r w:rsidR="009139A7">
        <w:rPr>
          <w:smallCaps/>
        </w:rPr>
        <w:t>af</w:t>
      </w:r>
      <w:r w:rsidR="009139A7">
        <w:t>-</w:t>
      </w:r>
      <w:r w:rsidR="009139A7">
        <w:rPr>
          <w:smallCaps/>
        </w:rPr>
        <w:t>red</w:t>
      </w:r>
      <w:r w:rsidR="009139A7">
        <w:t>-take</w:t>
      </w:r>
      <w:r w:rsidR="009139A7">
        <w:tab/>
      </w:r>
      <w:r w:rsidR="009139A7">
        <w:rPr>
          <w:smallCaps/>
        </w:rPr>
        <w:t>obl</w:t>
      </w:r>
      <w:r w:rsidR="009139A7">
        <w:tab/>
        <w:t>our(</w:t>
      </w:r>
      <w:r w:rsidR="009139A7">
        <w:rPr>
          <w:smallCaps/>
        </w:rPr>
        <w:t>inc</w:t>
      </w:r>
      <w:r w:rsidR="009139A7">
        <w:t>)</w:t>
      </w:r>
      <w:r w:rsidR="009139A7">
        <w:tab/>
        <w:t>person.of-exchange-</w:t>
      </w:r>
      <w:r w:rsidR="009139A7">
        <w:rPr>
          <w:smallCaps/>
        </w:rPr>
        <w:t>nom</w:t>
      </w:r>
    </w:p>
    <w:p w14:paraId="4DB1273A" w14:textId="77777777" w:rsidR="00800AD8" w:rsidRDefault="00D21C3A" w:rsidP="009139A7">
      <w:pPr>
        <w:pStyle w:val="InterlineText"/>
        <w:tabs>
          <w:tab w:val="left" w:pos="533"/>
          <w:tab w:val="left" w:pos="1067"/>
          <w:tab w:val="left" w:pos="1556"/>
          <w:tab w:val="left" w:pos="3500"/>
          <w:tab w:val="left" w:pos="3764"/>
        </w:tabs>
      </w:pPr>
      <w:r>
        <w:tab/>
      </w:r>
      <w:r w:rsidR="00800AD8">
        <w:t>aya,</w:t>
      </w:r>
      <w:r w:rsidR="00800AD8">
        <w:tab/>
        <w:t>sa</w:t>
      </w:r>
      <w:r w:rsidR="00800AD8">
        <w:tab/>
        <w:t>kaqepuqepu</w:t>
      </w:r>
      <w:r w:rsidR="00800AD8">
        <w:tab/>
        <w:t>a</w:t>
      </w:r>
      <w:r w:rsidR="00800AD8">
        <w:tab/>
        <w:t>mazepzep.</w:t>
      </w:r>
    </w:p>
    <w:p w14:paraId="203ACC3D" w14:textId="77777777" w:rsidR="00800AD8" w:rsidRDefault="00800AD8" w:rsidP="009139A7">
      <w:pPr>
        <w:pStyle w:val="InterlineGlossWithTrans"/>
        <w:tabs>
          <w:tab w:val="left" w:pos="533"/>
          <w:tab w:val="left" w:pos="1067"/>
          <w:tab w:val="left" w:pos="1556"/>
          <w:tab w:val="left" w:pos="3500"/>
          <w:tab w:val="left" w:pos="3764"/>
        </w:tabs>
      </w:pPr>
      <w:r>
        <w:tab/>
        <w:t>aya</w:t>
      </w:r>
      <w:r>
        <w:tab/>
        <w:t>sa</w:t>
      </w:r>
      <w:r>
        <w:tab/>
        <w:t>ka-qepu-qepu</w:t>
      </w:r>
      <w:r>
        <w:tab/>
        <w:t>a</w:t>
      </w:r>
      <w:r>
        <w:tab/>
        <w:t>ma-zepzep</w:t>
      </w:r>
    </w:p>
    <w:p w14:paraId="0ABA16C8" w14:textId="77777777" w:rsidR="00800AD8" w:rsidRDefault="00800AD8" w:rsidP="009139A7">
      <w:pPr>
        <w:pStyle w:val="InterlineTrans"/>
        <w:tabs>
          <w:tab w:val="left" w:pos="533"/>
          <w:tab w:val="left" w:pos="1067"/>
          <w:tab w:val="left" w:pos="1556"/>
          <w:tab w:val="left" w:pos="3500"/>
          <w:tab w:val="left" w:pos="3764"/>
        </w:tabs>
      </w:pPr>
      <w:r>
        <w:tab/>
        <w:t>say</w:t>
      </w:r>
      <w:r>
        <w:tab/>
        <w:t>and</w:t>
      </w:r>
      <w:r>
        <w:tab/>
      </w:r>
      <w:r>
        <w:rPr>
          <w:smallCaps/>
        </w:rPr>
        <w:t>stat</w:t>
      </w:r>
      <w:r>
        <w:t>-</w:t>
      </w:r>
      <w:r>
        <w:rPr>
          <w:smallCaps/>
        </w:rPr>
        <w:t>red</w:t>
      </w:r>
      <w:r>
        <w:t>-associate</w:t>
      </w:r>
      <w:r>
        <w:rPr>
          <w:smallCaps/>
        </w:rPr>
        <w:tab/>
        <w:t>c</w:t>
      </w:r>
      <w:r>
        <w:rPr>
          <w:smallCaps/>
        </w:rPr>
        <w:tab/>
        <w:t>stat</w:t>
      </w:r>
      <w:r>
        <w:t>-converse</w:t>
      </w:r>
    </w:p>
    <w:p w14:paraId="2008A93C" w14:textId="77777777" w:rsidR="00800AD8" w:rsidRDefault="00800AD8" w:rsidP="009139A7">
      <w:pPr>
        <w:pStyle w:val="InterlineFreeCommentFollows"/>
      </w:pPr>
      <w:r>
        <w:lastRenderedPageBreak/>
        <w:t>So come on! Let us children go it alone and kill the cat that has taken</w:t>
      </w:r>
      <w:r w:rsidR="009139A7">
        <w:t xml:space="preserve"> </w:t>
      </w:r>
      <w:r>
        <w:t>our ancestors,” so they got together to discuss it.</w:t>
      </w:r>
    </w:p>
    <w:p w14:paraId="07512D94" w14:textId="77777777" w:rsidR="00800AD8" w:rsidRDefault="00A8416B" w:rsidP="009139A7">
      <w:pPr>
        <w:pStyle w:val="CommentLastWithHalfSpace"/>
      </w:pPr>
      <w:r>
        <w:t>[</w:t>
      </w:r>
      <w:r w:rsidR="00800AD8" w:rsidRPr="009139A7">
        <w:rPr>
          <w:rStyle w:val="VernacularText"/>
        </w:rPr>
        <w:t>qetsii</w:t>
      </w:r>
      <w:r w:rsidR="00800AD8">
        <w:t xml:space="preserve">: </w:t>
      </w:r>
      <w:r w:rsidR="009139A7">
        <w:t xml:space="preserve">was </w:t>
      </w:r>
      <w:r w:rsidR="00800AD8" w:rsidRPr="009139A7">
        <w:rPr>
          <w:rStyle w:val="VernacularText"/>
        </w:rPr>
        <w:t>qetsi</w:t>
      </w:r>
      <w:r>
        <w:t>]</w:t>
      </w:r>
    </w:p>
    <w:p w14:paraId="504E44E1" w14:textId="77777777" w:rsidR="00800AD8" w:rsidRDefault="00DC1AE0" w:rsidP="009139A7">
      <w:pPr>
        <w:pStyle w:val="InterlineText"/>
        <w:tabs>
          <w:tab w:val="left" w:pos="533"/>
          <w:tab w:val="left" w:pos="1097"/>
          <w:tab w:val="left" w:pos="2231"/>
          <w:tab w:val="left" w:pos="4055"/>
          <w:tab w:val="left" w:pos="5534"/>
          <w:tab w:val="left" w:pos="6038"/>
          <w:tab w:val="left" w:pos="6527"/>
          <w:tab w:val="left" w:pos="7616"/>
          <w:tab w:val="left" w:pos="7880"/>
        </w:tabs>
      </w:pPr>
      <w:r w:rsidRPr="003A1D48">
        <w:rPr>
          <w:rStyle w:val="InterlineTextNumChar"/>
        </w:rPr>
        <w:t>005</w:t>
      </w:r>
      <w:r w:rsidR="00800AD8">
        <w:tab/>
        <w:t>ka</w:t>
      </w:r>
      <w:r w:rsidR="00800AD8">
        <w:tab/>
        <w:t>marasudj,</w:t>
      </w:r>
      <w:r w:rsidR="00800AD8">
        <w:tab/>
        <w:t>mapangapangaî</w:t>
      </w:r>
      <w:r w:rsidR="00800AD8">
        <w:tab/>
        <w:t>tiamadju</w:t>
      </w:r>
      <w:r w:rsidR="00800AD8">
        <w:tab/>
        <w:t>tua</w:t>
      </w:r>
      <w:r w:rsidR="00800AD8">
        <w:tab/>
        <w:t>uri</w:t>
      </w:r>
      <w:r w:rsidR="009139A7">
        <w:tab/>
        <w:t>tjaîuqulu</w:t>
      </w:r>
      <w:r w:rsidR="009139A7">
        <w:tab/>
        <w:t>a</w:t>
      </w:r>
      <w:r w:rsidR="009139A7">
        <w:tab/>
        <w:t>kemats,</w:t>
      </w:r>
    </w:p>
    <w:p w14:paraId="65B55BD4" w14:textId="77777777" w:rsidR="00800AD8" w:rsidRDefault="00800AD8" w:rsidP="009139A7">
      <w:pPr>
        <w:pStyle w:val="InterlineGlossWithTrans"/>
        <w:tabs>
          <w:tab w:val="left" w:pos="533"/>
          <w:tab w:val="left" w:pos="1097"/>
          <w:tab w:val="left" w:pos="2231"/>
          <w:tab w:val="left" w:pos="4055"/>
          <w:tab w:val="left" w:pos="5534"/>
          <w:tab w:val="left" w:pos="6038"/>
          <w:tab w:val="left" w:pos="6527"/>
          <w:tab w:val="left" w:pos="7616"/>
          <w:tab w:val="left" w:pos="7880"/>
        </w:tabs>
      </w:pPr>
      <w:r>
        <w:tab/>
        <w:t>ka</w:t>
      </w:r>
      <w:r>
        <w:tab/>
        <w:t>ma-rasudj</w:t>
      </w:r>
      <w:r>
        <w:tab/>
        <w:t>ma-panga-pangaî</w:t>
      </w:r>
      <w:r>
        <w:tab/>
        <w:t>ti-a-madju</w:t>
      </w:r>
      <w:r>
        <w:tab/>
        <w:t>tua</w:t>
      </w:r>
      <w:r>
        <w:tab/>
        <w:t>uri</w:t>
      </w:r>
      <w:r w:rsidR="009139A7">
        <w:tab/>
        <w:t>tjaîu-qulu</w:t>
      </w:r>
      <w:r w:rsidR="009139A7">
        <w:tab/>
        <w:t>a</w:t>
      </w:r>
      <w:r w:rsidR="009139A7">
        <w:tab/>
        <w:t>em=kats</w:t>
      </w:r>
    </w:p>
    <w:p w14:paraId="7990CA06" w14:textId="77777777" w:rsidR="00800AD8" w:rsidRDefault="00800AD8" w:rsidP="009139A7">
      <w:pPr>
        <w:pStyle w:val="InterlineTransNoFree"/>
        <w:tabs>
          <w:tab w:val="left" w:pos="1097"/>
          <w:tab w:val="left" w:pos="2231"/>
          <w:tab w:val="left" w:pos="4055"/>
          <w:tab w:val="left" w:pos="5534"/>
          <w:tab w:val="left" w:pos="6038"/>
          <w:tab w:val="left" w:pos="6527"/>
          <w:tab w:val="left" w:pos="7616"/>
          <w:tab w:val="left" w:pos="7880"/>
        </w:tabs>
      </w:pPr>
      <w:r>
        <w:tab/>
        <w:t>after</w:t>
      </w:r>
      <w:r>
        <w:tab/>
      </w:r>
      <w:r>
        <w:rPr>
          <w:smallCaps/>
        </w:rPr>
        <w:t>stat</w:t>
      </w:r>
      <w:r>
        <w:t>-align</w:t>
      </w:r>
      <w:r>
        <w:tab/>
      </w:r>
      <w:r>
        <w:rPr>
          <w:smallCaps/>
        </w:rPr>
        <w:t>stat</w:t>
      </w:r>
      <w:r>
        <w:t>-</w:t>
      </w:r>
      <w:r>
        <w:rPr>
          <w:smallCaps/>
        </w:rPr>
        <w:t>red</w:t>
      </w:r>
      <w:r>
        <w:t>-portion</w:t>
      </w:r>
      <w:r>
        <w:tab/>
      </w:r>
      <w:r>
        <w:rPr>
          <w:smallCaps/>
        </w:rPr>
        <w:t>f-pl</w:t>
      </w:r>
      <w:r>
        <w:t>-</w:t>
      </w:r>
      <w:r>
        <w:rPr>
          <w:smallCaps/>
        </w:rPr>
        <w:t>3rd.pers</w:t>
      </w:r>
      <w:r>
        <w:tab/>
      </w:r>
      <w:r>
        <w:rPr>
          <w:smallCaps/>
        </w:rPr>
        <w:t>obl</w:t>
      </w:r>
      <w:r>
        <w:tab/>
        <w:t>will</w:t>
      </w:r>
      <w:r w:rsidR="009139A7">
        <w:tab/>
        <w:t>until-head</w:t>
      </w:r>
      <w:r w:rsidR="009139A7">
        <w:rPr>
          <w:smallCaps/>
        </w:rPr>
        <w:tab/>
        <w:t>c</w:t>
      </w:r>
      <w:r w:rsidR="009139A7">
        <w:rPr>
          <w:smallCaps/>
        </w:rPr>
        <w:tab/>
        <w:t>af</w:t>
      </w:r>
      <w:r w:rsidR="009139A7">
        <w:t>=bite</w:t>
      </w:r>
    </w:p>
    <w:p w14:paraId="42A34B9B" w14:textId="77777777" w:rsidR="00800AD8" w:rsidRDefault="00800AD8" w:rsidP="009139A7">
      <w:pPr>
        <w:pStyle w:val="InterlineText"/>
        <w:tabs>
          <w:tab w:val="left" w:pos="533"/>
          <w:tab w:val="left" w:pos="1037"/>
          <w:tab w:val="left" w:pos="2171"/>
          <w:tab w:val="left" w:pos="3140"/>
        </w:tabs>
      </w:pPr>
      <w:r>
        <w:tab/>
        <w:t>tua</w:t>
      </w:r>
      <w:r>
        <w:tab/>
        <w:t>tjaîuuquî,</w:t>
      </w:r>
      <w:r>
        <w:tab/>
        <w:t>sana</w:t>
      </w:r>
      <w:r>
        <w:tab/>
        <w:t>vaivaik.</w:t>
      </w:r>
    </w:p>
    <w:p w14:paraId="0D9843DE" w14:textId="77777777" w:rsidR="00800AD8" w:rsidRDefault="00800AD8" w:rsidP="009139A7">
      <w:pPr>
        <w:pStyle w:val="InterlineGlossWithTrans"/>
        <w:tabs>
          <w:tab w:val="left" w:pos="533"/>
          <w:tab w:val="left" w:pos="1037"/>
          <w:tab w:val="left" w:pos="2171"/>
          <w:tab w:val="left" w:pos="3140"/>
        </w:tabs>
      </w:pPr>
      <w:r>
        <w:tab/>
        <w:t>tua</w:t>
      </w:r>
      <w:r>
        <w:tab/>
        <w:t>tjaîu-uquî</w:t>
      </w:r>
      <w:r>
        <w:tab/>
        <w:t>sa-na</w:t>
      </w:r>
      <w:r>
        <w:tab/>
        <w:t>vai-vaik</w:t>
      </w:r>
    </w:p>
    <w:p w14:paraId="257044DC" w14:textId="77777777" w:rsidR="00800AD8" w:rsidRDefault="00800AD8" w:rsidP="009139A7">
      <w:pPr>
        <w:pStyle w:val="InterlineTrans"/>
        <w:tabs>
          <w:tab w:val="left" w:pos="533"/>
          <w:tab w:val="left" w:pos="1037"/>
          <w:tab w:val="left" w:pos="2171"/>
          <w:tab w:val="left" w:pos="3140"/>
        </w:tabs>
      </w:pPr>
      <w:r>
        <w:tab/>
      </w:r>
      <w:r>
        <w:rPr>
          <w:smallCaps/>
        </w:rPr>
        <w:t>obl</w:t>
      </w:r>
      <w:r>
        <w:tab/>
        <w:t>until-back</w:t>
      </w:r>
      <w:r>
        <w:tab/>
        <w:t>and-then</w:t>
      </w:r>
      <w:r>
        <w:tab/>
      </w:r>
      <w:r>
        <w:rPr>
          <w:smallCaps/>
        </w:rPr>
        <w:t>red</w:t>
      </w:r>
      <w:r>
        <w:t>-leave</w:t>
      </w:r>
    </w:p>
    <w:p w14:paraId="5F0E8203" w14:textId="77777777" w:rsidR="00800AD8" w:rsidRDefault="00800AD8">
      <w:pPr>
        <w:pStyle w:val="InterlineFree"/>
      </w:pPr>
      <w:r>
        <w:t>When they had agreed, they were divided up into those who would bite the cat’s head and those who would bite its back, and off they went.</w:t>
      </w:r>
    </w:p>
    <w:p w14:paraId="4A9EA1FA" w14:textId="77777777" w:rsidR="00800AD8" w:rsidRDefault="00DC1AE0" w:rsidP="009139A7">
      <w:pPr>
        <w:pStyle w:val="InterlineText"/>
        <w:tabs>
          <w:tab w:val="left" w:pos="533"/>
          <w:tab w:val="left" w:pos="1202"/>
          <w:tab w:val="left" w:pos="2216"/>
          <w:tab w:val="left" w:pos="3695"/>
          <w:tab w:val="left" w:pos="4184"/>
          <w:tab w:val="left" w:pos="4868"/>
          <w:tab w:val="left" w:pos="5132"/>
          <w:tab w:val="left" w:pos="6716"/>
          <w:tab w:val="left" w:pos="7775"/>
        </w:tabs>
      </w:pPr>
      <w:r w:rsidRPr="003A1D48">
        <w:rPr>
          <w:rStyle w:val="InterlineTextNumChar"/>
        </w:rPr>
        <w:t>006</w:t>
      </w:r>
      <w:r w:rsidR="00800AD8">
        <w:tab/>
        <w:t>manu</w:t>
      </w:r>
      <w:r w:rsidR="00800AD8">
        <w:tab/>
        <w:t>malesles</w:t>
      </w:r>
      <w:r w:rsidR="00800AD8">
        <w:tab/>
        <w:t>tiamadju,</w:t>
      </w:r>
      <w:r w:rsidR="00800AD8">
        <w:tab/>
        <w:t>sa</w:t>
      </w:r>
      <w:r w:rsidR="00800AD8">
        <w:tab/>
        <w:t>senay</w:t>
      </w:r>
      <w:r w:rsidR="00800AD8">
        <w:tab/>
        <w:t>a</w:t>
      </w:r>
      <w:r w:rsidR="00800AD8">
        <w:tab/>
        <w:t>djemaladjalan:</w:t>
      </w:r>
      <w:r w:rsidR="009139A7">
        <w:tab/>
        <w:t>“makaya</w:t>
      </w:r>
      <w:r w:rsidR="009139A7">
        <w:tab/>
        <w:t>men</w:t>
      </w:r>
    </w:p>
    <w:p w14:paraId="42B8DB72" w14:textId="77777777" w:rsidR="00800AD8" w:rsidRDefault="00800AD8" w:rsidP="009139A7">
      <w:pPr>
        <w:pStyle w:val="InterlineGlossWithTrans"/>
        <w:tabs>
          <w:tab w:val="left" w:pos="533"/>
          <w:tab w:val="left" w:pos="1202"/>
          <w:tab w:val="left" w:pos="2216"/>
          <w:tab w:val="left" w:pos="3695"/>
          <w:tab w:val="left" w:pos="4184"/>
          <w:tab w:val="left" w:pos="4868"/>
          <w:tab w:val="left" w:pos="5132"/>
          <w:tab w:val="left" w:pos="6716"/>
          <w:tab w:val="left" w:pos="7775"/>
        </w:tabs>
      </w:pPr>
      <w:r>
        <w:tab/>
        <w:t>manu</w:t>
      </w:r>
      <w:r>
        <w:tab/>
        <w:t>ma-lesles</w:t>
      </w:r>
      <w:r>
        <w:tab/>
        <w:t>ti-a-madju</w:t>
      </w:r>
      <w:r>
        <w:tab/>
        <w:t>sa</w:t>
      </w:r>
      <w:r>
        <w:tab/>
        <w:t>senay</w:t>
      </w:r>
      <w:r>
        <w:tab/>
        <w:t>a</w:t>
      </w:r>
      <w:r>
        <w:tab/>
        <w:t>em=djala-djalan</w:t>
      </w:r>
      <w:r w:rsidR="009139A7">
        <w:tab/>
        <w:t>ma-kaya</w:t>
      </w:r>
      <w:r w:rsidR="009139A7">
        <w:tab/>
        <w:t>amen</w:t>
      </w:r>
    </w:p>
    <w:p w14:paraId="48C78645" w14:textId="77777777" w:rsidR="00800AD8" w:rsidRDefault="00800AD8" w:rsidP="009139A7">
      <w:pPr>
        <w:pStyle w:val="InterlineTransNoFree"/>
        <w:tabs>
          <w:tab w:val="left" w:pos="1202"/>
          <w:tab w:val="left" w:pos="2216"/>
          <w:tab w:val="left" w:pos="3695"/>
          <w:tab w:val="left" w:pos="4184"/>
          <w:tab w:val="left" w:pos="4868"/>
          <w:tab w:val="left" w:pos="5132"/>
          <w:tab w:val="left" w:pos="6716"/>
          <w:tab w:val="left" w:pos="7775"/>
        </w:tabs>
      </w:pPr>
      <w:r>
        <w:tab/>
        <w:t>then</w:t>
      </w:r>
      <w:r>
        <w:tab/>
      </w:r>
      <w:r>
        <w:rPr>
          <w:smallCaps/>
        </w:rPr>
        <w:t>stat</w:t>
      </w:r>
      <w:r>
        <w:t>-line</w:t>
      </w:r>
      <w:r>
        <w:tab/>
      </w:r>
      <w:r>
        <w:rPr>
          <w:smallCaps/>
        </w:rPr>
        <w:t>f-pl</w:t>
      </w:r>
      <w:r>
        <w:t>-</w:t>
      </w:r>
      <w:r>
        <w:rPr>
          <w:smallCaps/>
        </w:rPr>
        <w:t>3rd.pers</w:t>
      </w:r>
      <w:r>
        <w:tab/>
        <w:t>and</w:t>
      </w:r>
      <w:r>
        <w:tab/>
        <w:t>chant</w:t>
      </w:r>
      <w:r>
        <w:rPr>
          <w:smallCaps/>
        </w:rPr>
        <w:tab/>
        <w:t>c</w:t>
      </w:r>
      <w:r>
        <w:rPr>
          <w:smallCaps/>
        </w:rPr>
        <w:tab/>
        <w:t>af</w:t>
      </w:r>
      <w:r>
        <w:t>=</w:t>
      </w:r>
      <w:r>
        <w:rPr>
          <w:smallCaps/>
        </w:rPr>
        <w:t>red</w:t>
      </w:r>
      <w:r>
        <w:t>-road</w:t>
      </w:r>
      <w:r w:rsidR="009139A7">
        <w:tab/>
      </w:r>
      <w:r w:rsidR="009139A7">
        <w:rPr>
          <w:smallCaps/>
        </w:rPr>
        <w:t>stat</w:t>
      </w:r>
      <w:r w:rsidR="009139A7">
        <w:t>-able</w:t>
      </w:r>
      <w:r w:rsidR="009139A7">
        <w:tab/>
      </w:r>
      <w:r w:rsidR="009139A7">
        <w:rPr>
          <w:smallCaps/>
        </w:rPr>
        <w:t>f.</w:t>
      </w:r>
      <w:r w:rsidR="009139A7">
        <w:t>we(</w:t>
      </w:r>
      <w:r w:rsidR="009139A7">
        <w:rPr>
          <w:smallCaps/>
        </w:rPr>
        <w:t>exc</w:t>
      </w:r>
      <w:r w:rsidR="009139A7">
        <w:t>)</w:t>
      </w:r>
    </w:p>
    <w:p w14:paraId="2976E773" w14:textId="77777777" w:rsidR="00800AD8" w:rsidRDefault="009139A7" w:rsidP="009139A7">
      <w:pPr>
        <w:pStyle w:val="InterlineText"/>
        <w:tabs>
          <w:tab w:val="left" w:pos="533"/>
        </w:tabs>
      </w:pPr>
      <w:r>
        <w:tab/>
      </w:r>
      <w:r w:rsidR="00800AD8">
        <w:t>aravats.</w:t>
      </w:r>
    </w:p>
    <w:p w14:paraId="5199ED36" w14:textId="77777777" w:rsidR="00800AD8" w:rsidRDefault="009139A7" w:rsidP="009139A7">
      <w:pPr>
        <w:pStyle w:val="InterlineGlossWithTrans"/>
        <w:tabs>
          <w:tab w:val="left" w:pos="533"/>
        </w:tabs>
      </w:pPr>
      <w:r>
        <w:tab/>
      </w:r>
      <w:r w:rsidR="00800AD8">
        <w:t>a-ravats</w:t>
      </w:r>
    </w:p>
    <w:p w14:paraId="192E0092" w14:textId="77777777" w:rsidR="00800AD8" w:rsidRDefault="00800AD8" w:rsidP="009139A7">
      <w:pPr>
        <w:pStyle w:val="InterlineTransNoFree"/>
        <w:tabs>
          <w:tab w:val="right" w:pos="8789"/>
        </w:tabs>
      </w:pPr>
      <w:r>
        <w:tab/>
      </w:r>
      <w:r>
        <w:rPr>
          <w:smallCaps/>
        </w:rPr>
        <w:t>c-</w:t>
      </w:r>
      <w:r>
        <w:t>true</w:t>
      </w:r>
      <w:r w:rsidR="009139A7">
        <w:tab/>
        <w:t>So they lined up and sang as they went: “We are very strong.</w:t>
      </w:r>
    </w:p>
    <w:p w14:paraId="14D88D40" w14:textId="77777777" w:rsidR="009139A7" w:rsidRDefault="00DC1AE0" w:rsidP="00F03D83">
      <w:pPr>
        <w:pStyle w:val="InterlineText"/>
        <w:tabs>
          <w:tab w:val="left" w:pos="533"/>
          <w:tab w:val="left" w:pos="1592"/>
          <w:tab w:val="left" w:pos="2816"/>
          <w:tab w:val="left" w:pos="3080"/>
          <w:tab w:val="left" w:pos="3854"/>
          <w:tab w:val="left" w:pos="4778"/>
          <w:tab w:val="left" w:pos="5537"/>
          <w:tab w:val="left" w:pos="6941"/>
        </w:tabs>
      </w:pPr>
      <w:r w:rsidRPr="003A1D48">
        <w:rPr>
          <w:rStyle w:val="InterlineTextNumChar"/>
        </w:rPr>
        <w:t>007</w:t>
      </w:r>
      <w:r w:rsidR="00800AD8">
        <w:tab/>
        <w:t>keîu</w:t>
      </w:r>
      <w:r w:rsidR="00800AD8">
        <w:tab/>
        <w:t>samaza-u</w:t>
      </w:r>
      <w:r w:rsidR="00800AD8">
        <w:tab/>
        <w:t>a</w:t>
      </w:r>
      <w:r w:rsidR="00800AD8">
        <w:tab/>
        <w:t>ngiaw;</w:t>
      </w:r>
      <w:r w:rsidR="009139A7">
        <w:tab/>
        <w:t>nia</w:t>
      </w:r>
      <w:r w:rsidR="009139A7">
        <w:tab/>
        <w:t>su</w:t>
      </w:r>
      <w:r w:rsidR="009139A7">
        <w:tab/>
        <w:t>papatsayaw,”</w:t>
      </w:r>
      <w:r w:rsidR="009139A7">
        <w:tab/>
        <w:t>aya</w:t>
      </w:r>
    </w:p>
    <w:p w14:paraId="52AF8A2B" w14:textId="77777777" w:rsidR="00800AD8" w:rsidRDefault="00800AD8" w:rsidP="00F03D83">
      <w:pPr>
        <w:pStyle w:val="InterlineGlossWithTrans"/>
        <w:tabs>
          <w:tab w:val="left" w:pos="533"/>
          <w:tab w:val="left" w:pos="1592"/>
          <w:tab w:val="left" w:pos="2816"/>
          <w:tab w:val="left" w:pos="3080"/>
          <w:tab w:val="left" w:pos="3854"/>
          <w:tab w:val="left" w:pos="4778"/>
          <w:tab w:val="left" w:pos="5537"/>
          <w:tab w:val="left" w:pos="6941"/>
        </w:tabs>
      </w:pPr>
      <w:r>
        <w:tab/>
        <w:t>keî-u</w:t>
      </w:r>
      <w:r>
        <w:tab/>
        <w:t>sa-maza-u</w:t>
      </w:r>
      <w:r>
        <w:tab/>
        <w:t>a</w:t>
      </w:r>
      <w:r>
        <w:tab/>
        <w:t>ngiaw</w:t>
      </w:r>
      <w:r w:rsidR="009139A7">
        <w:tab/>
        <w:t>nia</w:t>
      </w:r>
      <w:r w:rsidR="009139A7">
        <w:tab/>
        <w:t>su</w:t>
      </w:r>
      <w:r w:rsidR="009139A7">
        <w:tab/>
        <w:t>pa-patsay-aw</w:t>
      </w:r>
      <w:r w:rsidR="009139A7">
        <w:tab/>
        <w:t>aya</w:t>
      </w:r>
    </w:p>
    <w:p w14:paraId="33547D1F" w14:textId="77777777" w:rsidR="00800AD8" w:rsidRDefault="00800AD8" w:rsidP="00F03D83">
      <w:pPr>
        <w:pStyle w:val="InterlineTransNoFree"/>
        <w:tabs>
          <w:tab w:val="left" w:pos="1592"/>
          <w:tab w:val="left" w:pos="2816"/>
          <w:tab w:val="left" w:pos="3080"/>
          <w:tab w:val="left" w:pos="3854"/>
          <w:tab w:val="left" w:pos="4778"/>
          <w:tab w:val="left" w:pos="5537"/>
          <w:tab w:val="left" w:pos="6941"/>
        </w:tabs>
      </w:pPr>
      <w:r>
        <w:tab/>
        <w:t>come-</w:t>
      </w:r>
      <w:r>
        <w:rPr>
          <w:smallCaps/>
        </w:rPr>
        <w:t>imp</w:t>
      </w:r>
      <w:r>
        <w:tab/>
        <w:t>go-here-</w:t>
      </w:r>
      <w:r>
        <w:rPr>
          <w:smallCaps/>
        </w:rPr>
        <w:t>imp</w:t>
      </w:r>
      <w:r>
        <w:rPr>
          <w:smallCaps/>
        </w:rPr>
        <w:tab/>
        <w:t>c</w:t>
      </w:r>
      <w:r>
        <w:rPr>
          <w:smallCaps/>
        </w:rPr>
        <w:tab/>
      </w:r>
      <w:r>
        <w:t>cat</w:t>
      </w:r>
      <w:r w:rsidR="009139A7">
        <w:tab/>
        <w:t>we(</w:t>
      </w:r>
      <w:r w:rsidR="009139A7">
        <w:rPr>
          <w:smallCaps/>
        </w:rPr>
        <w:t>exc</w:t>
      </w:r>
      <w:r w:rsidR="009139A7">
        <w:t>)</w:t>
      </w:r>
      <w:r w:rsidR="009139A7">
        <w:tab/>
        <w:t>you(</w:t>
      </w:r>
      <w:r w:rsidR="009139A7">
        <w:rPr>
          <w:smallCaps/>
        </w:rPr>
        <w:t>s</w:t>
      </w:r>
      <w:r w:rsidR="009139A7">
        <w:t>)</w:t>
      </w:r>
      <w:r w:rsidR="009139A7">
        <w:tab/>
        <w:t>cause-die-</w:t>
      </w:r>
      <w:r w:rsidR="009139A7">
        <w:rPr>
          <w:smallCaps/>
        </w:rPr>
        <w:t>lf</w:t>
      </w:r>
      <w:r w:rsidR="009139A7">
        <w:tab/>
        <w:t>say</w:t>
      </w:r>
    </w:p>
    <w:p w14:paraId="4B50DE82" w14:textId="77777777" w:rsidR="00800AD8" w:rsidRDefault="00800AD8" w:rsidP="00F03D83">
      <w:pPr>
        <w:pStyle w:val="InterlineText"/>
        <w:tabs>
          <w:tab w:val="left" w:pos="533"/>
          <w:tab w:val="left" w:pos="2012"/>
          <w:tab w:val="left" w:pos="2276"/>
        </w:tabs>
      </w:pPr>
      <w:r>
        <w:tab/>
        <w:t>tiamadju</w:t>
      </w:r>
      <w:r>
        <w:tab/>
        <w:t>a</w:t>
      </w:r>
      <w:r>
        <w:tab/>
        <w:t>pasiqatsangata.</w:t>
      </w:r>
    </w:p>
    <w:p w14:paraId="78750FAB" w14:textId="77777777" w:rsidR="00800AD8" w:rsidRDefault="00800AD8" w:rsidP="00F03D83">
      <w:pPr>
        <w:pStyle w:val="InterlineGlossWithTrans"/>
        <w:tabs>
          <w:tab w:val="left" w:pos="533"/>
          <w:tab w:val="left" w:pos="2012"/>
          <w:tab w:val="left" w:pos="2276"/>
        </w:tabs>
      </w:pPr>
      <w:r>
        <w:tab/>
        <w:t>ti-a-madju</w:t>
      </w:r>
      <w:r>
        <w:tab/>
        <w:t>a</w:t>
      </w:r>
      <w:r>
        <w:tab/>
        <w:t>pa-si-qatsa-anga-ta</w:t>
      </w:r>
    </w:p>
    <w:p w14:paraId="3DE70949" w14:textId="77777777" w:rsidR="00800AD8" w:rsidRDefault="00800AD8" w:rsidP="00F03D83">
      <w:pPr>
        <w:pStyle w:val="InterlineTrans"/>
        <w:tabs>
          <w:tab w:val="left" w:pos="533"/>
          <w:tab w:val="left" w:pos="2012"/>
          <w:tab w:val="left" w:pos="2276"/>
        </w:tabs>
      </w:pPr>
      <w:r>
        <w:tab/>
      </w:r>
      <w:r>
        <w:rPr>
          <w:smallCaps/>
        </w:rPr>
        <w:t>f-pl</w:t>
      </w:r>
      <w:r>
        <w:t>-</w:t>
      </w:r>
      <w:r>
        <w:rPr>
          <w:smallCaps/>
        </w:rPr>
        <w:t>3rd.pers</w:t>
      </w:r>
      <w:r>
        <w:rPr>
          <w:smallCaps/>
        </w:rPr>
        <w:tab/>
        <w:t>c</w:t>
      </w:r>
      <w:r>
        <w:rPr>
          <w:smallCaps/>
        </w:rPr>
        <w:tab/>
      </w:r>
      <w:r>
        <w:t>cause-</w:t>
      </w:r>
      <w:r>
        <w:rPr>
          <w:smallCaps/>
        </w:rPr>
        <w:t>if</w:t>
      </w:r>
      <w:r>
        <w:t>-big-indeed-?</w:t>
      </w:r>
    </w:p>
    <w:p w14:paraId="635BFA3A" w14:textId="77777777" w:rsidR="00800AD8" w:rsidRDefault="00800AD8">
      <w:pPr>
        <w:pStyle w:val="InterlineFree"/>
      </w:pPr>
      <w:r>
        <w:t>Come here, cat. We’re going to kill you,” they said very loudly.</w:t>
      </w:r>
    </w:p>
    <w:p w14:paraId="5A9B7290" w14:textId="77777777" w:rsidR="00F03D83" w:rsidRDefault="00DC1AE0" w:rsidP="00F03D83">
      <w:pPr>
        <w:pStyle w:val="InterlineText"/>
        <w:tabs>
          <w:tab w:val="left" w:pos="533"/>
          <w:tab w:val="left" w:pos="1202"/>
          <w:tab w:val="left" w:pos="2381"/>
          <w:tab w:val="left" w:pos="3245"/>
          <w:tab w:val="left" w:pos="4469"/>
          <w:tab w:val="left" w:pos="4733"/>
        </w:tabs>
      </w:pPr>
      <w:r w:rsidRPr="003A1D48">
        <w:rPr>
          <w:rStyle w:val="InterlineTextNumChar"/>
        </w:rPr>
        <w:t>008</w:t>
      </w:r>
      <w:r w:rsidR="00800AD8">
        <w:tab/>
        <w:t>manu</w:t>
      </w:r>
      <w:r w:rsidR="00800AD8">
        <w:tab/>
        <w:t>langdan</w:t>
      </w:r>
      <w:r w:rsidR="00800AD8">
        <w:tab/>
        <w:t>nazua</w:t>
      </w:r>
      <w:r w:rsidR="00800AD8">
        <w:tab/>
        <w:t>vuluvulung</w:t>
      </w:r>
      <w:r w:rsidR="00F03D83">
        <w:tab/>
        <w:t>a</w:t>
      </w:r>
      <w:r w:rsidR="00F03D83">
        <w:tab/>
        <w:t>qiqi.</w:t>
      </w:r>
    </w:p>
    <w:p w14:paraId="1886E2F2" w14:textId="77777777" w:rsidR="00800AD8" w:rsidRDefault="00800AD8" w:rsidP="00F03D83">
      <w:pPr>
        <w:pStyle w:val="InterlineGlossWithTrans"/>
        <w:tabs>
          <w:tab w:val="left" w:pos="533"/>
          <w:tab w:val="left" w:pos="1202"/>
          <w:tab w:val="left" w:pos="2381"/>
          <w:tab w:val="left" w:pos="3245"/>
          <w:tab w:val="left" w:pos="4469"/>
          <w:tab w:val="left" w:pos="4733"/>
        </w:tabs>
      </w:pPr>
      <w:r>
        <w:tab/>
        <w:t>manu</w:t>
      </w:r>
      <w:r>
        <w:tab/>
        <w:t>langeda-an</w:t>
      </w:r>
      <w:r>
        <w:tab/>
        <w:t>nua-zua</w:t>
      </w:r>
      <w:r>
        <w:tab/>
        <w:t>vulu-vulung</w:t>
      </w:r>
      <w:r w:rsidR="00F03D83">
        <w:tab/>
        <w:t>a</w:t>
      </w:r>
      <w:r w:rsidR="00F03D83">
        <w:tab/>
        <w:t>qiqi</w:t>
      </w:r>
    </w:p>
    <w:p w14:paraId="09BD0F38" w14:textId="77777777" w:rsidR="00800AD8" w:rsidRDefault="00800AD8" w:rsidP="00F03D83">
      <w:pPr>
        <w:pStyle w:val="InterlineTransNoFree"/>
        <w:tabs>
          <w:tab w:val="left" w:pos="1202"/>
          <w:tab w:val="left" w:pos="2381"/>
          <w:tab w:val="left" w:pos="3245"/>
          <w:tab w:val="left" w:pos="4469"/>
          <w:tab w:val="left" w:pos="4733"/>
          <w:tab w:val="right" w:pos="8787"/>
        </w:tabs>
      </w:pPr>
      <w:r>
        <w:tab/>
        <w:t>then</w:t>
      </w:r>
      <w:r>
        <w:tab/>
        <w:t>hear-</w:t>
      </w:r>
      <w:r>
        <w:rPr>
          <w:smallCaps/>
        </w:rPr>
        <w:t>lf</w:t>
      </w:r>
      <w:r>
        <w:tab/>
        <w:t>by-that</w:t>
      </w:r>
      <w:r>
        <w:tab/>
      </w:r>
      <w:r>
        <w:rPr>
          <w:smallCaps/>
        </w:rPr>
        <w:t>red</w:t>
      </w:r>
      <w:r>
        <w:t>-old</w:t>
      </w:r>
      <w:r w:rsidR="00F03D83">
        <w:rPr>
          <w:smallCaps/>
        </w:rPr>
        <w:tab/>
        <w:t>c</w:t>
      </w:r>
      <w:r w:rsidR="00F03D83">
        <w:rPr>
          <w:smallCaps/>
        </w:rPr>
        <w:tab/>
      </w:r>
      <w:r w:rsidR="00F03D83">
        <w:t>mouse</w:t>
      </w:r>
      <w:r w:rsidR="00F03D83">
        <w:tab/>
        <w:t>An old mouse heard them,</w:t>
      </w:r>
    </w:p>
    <w:p w14:paraId="34FD9EC0" w14:textId="77777777" w:rsidR="00F03D83" w:rsidRDefault="00DC1AE0" w:rsidP="00F03D83">
      <w:pPr>
        <w:pStyle w:val="InterlineText"/>
        <w:tabs>
          <w:tab w:val="left" w:pos="533"/>
          <w:tab w:val="left" w:pos="1922"/>
          <w:tab w:val="left" w:pos="3011"/>
          <w:tab w:val="left" w:pos="3485"/>
          <w:tab w:val="left" w:pos="4409"/>
          <w:tab w:val="left" w:pos="4673"/>
          <w:tab w:val="left" w:pos="5402"/>
          <w:tab w:val="left" w:pos="5666"/>
        </w:tabs>
      </w:pPr>
      <w:r w:rsidRPr="003A1D48">
        <w:rPr>
          <w:rStyle w:val="InterlineTextNumChar"/>
        </w:rPr>
        <w:t>009</w:t>
      </w:r>
      <w:r w:rsidR="00800AD8">
        <w:tab/>
        <w:t>“semainu</w:t>
      </w:r>
      <w:r w:rsidR="00800AD8">
        <w:tab/>
        <w:t>amen</w:t>
      </w:r>
      <w:r w:rsidR="00800AD8">
        <w:tab/>
        <w:t>aya</w:t>
      </w:r>
      <w:r w:rsidR="00800AD8">
        <w:tab/>
        <w:t>mun</w:t>
      </w:r>
      <w:r w:rsidR="00F03D83">
        <w:tab/>
        <w:t>a</w:t>
      </w:r>
      <w:r w:rsidR="00F03D83">
        <w:tab/>
        <w:t>sedjeî</w:t>
      </w:r>
      <w:r w:rsidR="00F03D83">
        <w:tab/>
        <w:t>a</w:t>
      </w:r>
      <w:r w:rsidR="00F03D83">
        <w:tab/>
        <w:t>kake÷ian?</w:t>
      </w:r>
    </w:p>
    <w:p w14:paraId="00C00990" w14:textId="77777777" w:rsidR="00800AD8" w:rsidRDefault="00800AD8" w:rsidP="00F03D83">
      <w:pPr>
        <w:pStyle w:val="InterlineGlossWithTrans"/>
        <w:tabs>
          <w:tab w:val="left" w:pos="533"/>
          <w:tab w:val="left" w:pos="1922"/>
          <w:tab w:val="left" w:pos="3011"/>
          <w:tab w:val="left" w:pos="3485"/>
          <w:tab w:val="left" w:pos="4409"/>
          <w:tab w:val="left" w:pos="4673"/>
          <w:tab w:val="left" w:pos="5402"/>
          <w:tab w:val="left" w:pos="5666"/>
        </w:tabs>
      </w:pPr>
      <w:r>
        <w:tab/>
        <w:t>em=sa-inu</w:t>
      </w:r>
      <w:r>
        <w:tab/>
        <w:t>amen</w:t>
      </w:r>
      <w:r>
        <w:tab/>
        <w:t>aya</w:t>
      </w:r>
      <w:r>
        <w:tab/>
        <w:t>mun</w:t>
      </w:r>
      <w:r w:rsidR="00F03D83">
        <w:tab/>
        <w:t>a</w:t>
      </w:r>
      <w:r w:rsidR="00F03D83">
        <w:tab/>
        <w:t>sedjeî</w:t>
      </w:r>
      <w:r w:rsidR="00F03D83">
        <w:tab/>
        <w:t>a</w:t>
      </w:r>
      <w:r w:rsidR="00F03D83">
        <w:tab/>
        <w:t>ka-ke÷i-an</w:t>
      </w:r>
    </w:p>
    <w:p w14:paraId="623B9CAC" w14:textId="77777777" w:rsidR="00800AD8" w:rsidRDefault="00800AD8" w:rsidP="00F03D83">
      <w:pPr>
        <w:pStyle w:val="InterlineTrans"/>
        <w:tabs>
          <w:tab w:val="left" w:pos="533"/>
          <w:tab w:val="left" w:pos="1922"/>
          <w:tab w:val="left" w:pos="3011"/>
          <w:tab w:val="left" w:pos="3485"/>
          <w:tab w:val="left" w:pos="4409"/>
          <w:tab w:val="left" w:pos="4673"/>
          <w:tab w:val="left" w:pos="5402"/>
          <w:tab w:val="left" w:pos="5666"/>
        </w:tabs>
      </w:pPr>
      <w:r>
        <w:tab/>
      </w:r>
      <w:r>
        <w:rPr>
          <w:smallCaps/>
        </w:rPr>
        <w:t>af</w:t>
      </w:r>
      <w:r>
        <w:t>=go-where</w:t>
      </w:r>
      <w:r>
        <w:tab/>
      </w:r>
      <w:r>
        <w:rPr>
          <w:smallCaps/>
        </w:rPr>
        <w:t>f.</w:t>
      </w:r>
      <w:r>
        <w:t>we(</w:t>
      </w:r>
      <w:r>
        <w:rPr>
          <w:smallCaps/>
        </w:rPr>
        <w:t>exc</w:t>
      </w:r>
      <w:r>
        <w:t>)</w:t>
      </w:r>
      <w:r>
        <w:tab/>
        <w:t>say</w:t>
      </w:r>
      <w:r>
        <w:tab/>
      </w:r>
      <w:r>
        <w:rPr>
          <w:smallCaps/>
        </w:rPr>
        <w:t>f.</w:t>
      </w:r>
      <w:r>
        <w:t>you(</w:t>
      </w:r>
      <w:r>
        <w:rPr>
          <w:smallCaps/>
        </w:rPr>
        <w:t>p</w:t>
      </w:r>
      <w:r>
        <w:t>)</w:t>
      </w:r>
      <w:r w:rsidR="00F03D83">
        <w:rPr>
          <w:smallCaps/>
        </w:rPr>
        <w:tab/>
        <w:t>c</w:t>
      </w:r>
      <w:r w:rsidR="00F03D83">
        <w:rPr>
          <w:smallCaps/>
        </w:rPr>
        <w:tab/>
      </w:r>
      <w:r w:rsidR="00F03D83">
        <w:t>only</w:t>
      </w:r>
      <w:r w:rsidR="00F03D83">
        <w:rPr>
          <w:smallCaps/>
        </w:rPr>
        <w:tab/>
        <w:t>c</w:t>
      </w:r>
      <w:r w:rsidR="00F03D83">
        <w:rPr>
          <w:smallCaps/>
        </w:rPr>
        <w:tab/>
        <w:t>red</w:t>
      </w:r>
      <w:r w:rsidR="00F03D83">
        <w:t>-small-</w:t>
      </w:r>
      <w:r w:rsidR="00F03D83">
        <w:rPr>
          <w:smallCaps/>
        </w:rPr>
        <w:t>nom</w:t>
      </w:r>
    </w:p>
    <w:p w14:paraId="23F657A4" w14:textId="77777777" w:rsidR="00800AD8" w:rsidRDefault="00800AD8" w:rsidP="00A8416B">
      <w:pPr>
        <w:pStyle w:val="InterlineFreeCommentFollows"/>
      </w:pPr>
      <w:r>
        <w:t>and said: “Where do you think you are going, you children all on your own?</w:t>
      </w:r>
    </w:p>
    <w:p w14:paraId="3C8CF5C3" w14:textId="77777777" w:rsidR="00800AD8" w:rsidRDefault="00A8416B" w:rsidP="00A8416B">
      <w:pPr>
        <w:pStyle w:val="CommentLastWithHalfSpace"/>
      </w:pPr>
      <w:r>
        <w:t>[</w:t>
      </w:r>
      <w:r w:rsidR="00800AD8" w:rsidRPr="00F03D83">
        <w:rPr>
          <w:rStyle w:val="VernacularText"/>
        </w:rPr>
        <w:t>amen</w:t>
      </w:r>
      <w:r w:rsidR="00800AD8">
        <w:t>: quoted speech in translation, direct</w:t>
      </w:r>
      <w:r w:rsidR="00F03D83">
        <w:t xml:space="preserve"> speech</w:t>
      </w:r>
      <w:r w:rsidR="00800AD8">
        <w:t xml:space="preserve"> in text</w:t>
      </w:r>
      <w:r>
        <w:t>]</w:t>
      </w:r>
    </w:p>
    <w:p w14:paraId="06BD02C0" w14:textId="77777777" w:rsidR="00F03D83" w:rsidRDefault="00DC1AE0" w:rsidP="00F03D83">
      <w:pPr>
        <w:pStyle w:val="InterlineText"/>
        <w:tabs>
          <w:tab w:val="left" w:pos="533"/>
          <w:tab w:val="left" w:pos="1757"/>
          <w:tab w:val="left" w:pos="2246"/>
          <w:tab w:val="left" w:pos="3005"/>
          <w:tab w:val="left" w:pos="4064"/>
          <w:tab w:val="left" w:pos="4328"/>
          <w:tab w:val="left" w:pos="5267"/>
          <w:tab w:val="left" w:pos="5771"/>
          <w:tab w:val="left" w:pos="6695"/>
        </w:tabs>
      </w:pPr>
      <w:r w:rsidRPr="003A1D48">
        <w:rPr>
          <w:rStyle w:val="InterlineTextNumChar"/>
        </w:rPr>
        <w:t>010</w:t>
      </w:r>
      <w:r w:rsidR="00800AD8">
        <w:tab/>
        <w:t>kemuda</w:t>
      </w:r>
      <w:r w:rsidR="00800AD8">
        <w:tab/>
        <w:t>sa</w:t>
      </w:r>
      <w:r w:rsidR="00800AD8">
        <w:tab/>
        <w:t>nu</w:t>
      </w:r>
      <w:r w:rsidR="00800AD8">
        <w:tab/>
        <w:t>kakaya</w:t>
      </w:r>
      <w:r w:rsidR="00F03D83">
        <w:tab/>
        <w:t>a</w:t>
      </w:r>
      <w:r w:rsidR="00F03D83">
        <w:tab/>
        <w:t>qemtsi</w:t>
      </w:r>
      <w:r w:rsidR="00F03D83">
        <w:tab/>
        <w:t>tua</w:t>
      </w:r>
      <w:r w:rsidR="00F03D83">
        <w:tab/>
        <w:t>ngiaw?”</w:t>
      </w:r>
      <w:r w:rsidR="00F03D83">
        <w:tab/>
        <w:t>ayain.</w:t>
      </w:r>
    </w:p>
    <w:p w14:paraId="1C1F291D" w14:textId="77777777" w:rsidR="00800AD8" w:rsidRDefault="00800AD8" w:rsidP="00F03D83">
      <w:pPr>
        <w:pStyle w:val="InterlineGlossWithTrans"/>
        <w:tabs>
          <w:tab w:val="left" w:pos="533"/>
          <w:tab w:val="left" w:pos="1757"/>
          <w:tab w:val="left" w:pos="2246"/>
          <w:tab w:val="left" w:pos="3005"/>
          <w:tab w:val="left" w:pos="4064"/>
          <w:tab w:val="left" w:pos="4328"/>
          <w:tab w:val="left" w:pos="5267"/>
          <w:tab w:val="left" w:pos="5771"/>
          <w:tab w:val="left" w:pos="6695"/>
        </w:tabs>
      </w:pPr>
      <w:r>
        <w:tab/>
        <w:t>em=kuda</w:t>
      </w:r>
      <w:r>
        <w:tab/>
        <w:t>sa</w:t>
      </w:r>
      <w:r>
        <w:tab/>
        <w:t>nu</w:t>
      </w:r>
      <w:r>
        <w:tab/>
        <w:t>ka-kaya</w:t>
      </w:r>
      <w:r w:rsidR="00F03D83">
        <w:tab/>
        <w:t>a</w:t>
      </w:r>
      <w:r w:rsidR="00F03D83">
        <w:tab/>
        <w:t>m=qetsi</w:t>
      </w:r>
      <w:r w:rsidR="00F03D83">
        <w:tab/>
        <w:t>tua</w:t>
      </w:r>
      <w:r w:rsidR="00F03D83">
        <w:tab/>
        <w:t>ngiaw</w:t>
      </w:r>
      <w:r w:rsidR="00F03D83">
        <w:tab/>
        <w:t>aya-en</w:t>
      </w:r>
    </w:p>
    <w:p w14:paraId="7278FB33" w14:textId="77777777" w:rsidR="00800AD8" w:rsidRDefault="00800AD8" w:rsidP="00F03D83">
      <w:pPr>
        <w:pStyle w:val="InterlineTrans"/>
        <w:tabs>
          <w:tab w:val="left" w:pos="533"/>
          <w:tab w:val="left" w:pos="1757"/>
          <w:tab w:val="left" w:pos="2246"/>
          <w:tab w:val="left" w:pos="3005"/>
          <w:tab w:val="left" w:pos="4064"/>
          <w:tab w:val="left" w:pos="4328"/>
          <w:tab w:val="left" w:pos="5267"/>
          <w:tab w:val="left" w:pos="5771"/>
          <w:tab w:val="left" w:pos="6695"/>
        </w:tabs>
      </w:pPr>
      <w:r>
        <w:tab/>
      </w:r>
      <w:r>
        <w:rPr>
          <w:smallCaps/>
        </w:rPr>
        <w:t>af</w:t>
      </w:r>
      <w:r>
        <w:t>=do.what</w:t>
      </w:r>
      <w:r>
        <w:tab/>
        <w:t>and</w:t>
      </w:r>
      <w:r>
        <w:tab/>
        <w:t>you(</w:t>
      </w:r>
      <w:r>
        <w:rPr>
          <w:smallCaps/>
        </w:rPr>
        <w:t>p</w:t>
      </w:r>
      <w:r>
        <w:t>)</w:t>
      </w:r>
      <w:r>
        <w:tab/>
      </w:r>
      <w:r>
        <w:rPr>
          <w:smallCaps/>
        </w:rPr>
        <w:t>stat</w:t>
      </w:r>
      <w:r>
        <w:t>-able</w:t>
      </w:r>
      <w:r w:rsidR="00F03D83">
        <w:rPr>
          <w:smallCaps/>
        </w:rPr>
        <w:tab/>
        <w:t>c</w:t>
      </w:r>
      <w:r w:rsidR="00F03D83">
        <w:rPr>
          <w:smallCaps/>
        </w:rPr>
        <w:tab/>
        <w:t>af</w:t>
      </w:r>
      <w:r w:rsidR="00F03D83">
        <w:t>=fight</w:t>
      </w:r>
      <w:r w:rsidR="00F03D83">
        <w:tab/>
      </w:r>
      <w:r w:rsidR="00F03D83">
        <w:rPr>
          <w:smallCaps/>
        </w:rPr>
        <w:t>obl</w:t>
      </w:r>
      <w:r w:rsidR="00F03D83">
        <w:tab/>
        <w:t>cat</w:t>
      </w:r>
      <w:r w:rsidR="00F03D83">
        <w:tab/>
        <w:t>say-</w:t>
      </w:r>
      <w:r w:rsidR="00F03D83">
        <w:rPr>
          <w:smallCaps/>
        </w:rPr>
        <w:t>pf</w:t>
      </w:r>
    </w:p>
    <w:p w14:paraId="2649C02D" w14:textId="77777777" w:rsidR="00800AD8" w:rsidRDefault="00800AD8">
      <w:pPr>
        <w:pStyle w:val="InterlineFree"/>
      </w:pPr>
      <w:r>
        <w:t>How can you kill the cat?”</w:t>
      </w:r>
    </w:p>
    <w:p w14:paraId="765E4082" w14:textId="77777777" w:rsidR="00800AD8" w:rsidRDefault="00DC1AE0" w:rsidP="00F03D83">
      <w:pPr>
        <w:pStyle w:val="InterlineText"/>
        <w:tabs>
          <w:tab w:val="left" w:pos="533"/>
          <w:tab w:val="left" w:pos="1292"/>
        </w:tabs>
      </w:pPr>
      <w:r w:rsidRPr="003A1D48">
        <w:rPr>
          <w:rStyle w:val="InterlineTextNumChar"/>
        </w:rPr>
        <w:t>011</w:t>
      </w:r>
      <w:r w:rsidR="00800AD8">
        <w:tab/>
        <w:t>îakua,</w:t>
      </w:r>
      <w:r w:rsidR="00800AD8">
        <w:tab/>
        <w:t>“malitseng.</w:t>
      </w:r>
    </w:p>
    <w:p w14:paraId="18DDA3FB" w14:textId="77777777" w:rsidR="00800AD8" w:rsidRDefault="00800AD8" w:rsidP="00F03D83">
      <w:pPr>
        <w:pStyle w:val="InterlineGlossWithTrans"/>
        <w:tabs>
          <w:tab w:val="left" w:pos="533"/>
          <w:tab w:val="left" w:pos="1292"/>
        </w:tabs>
      </w:pPr>
      <w:r>
        <w:tab/>
        <w:t>îakua</w:t>
      </w:r>
      <w:r>
        <w:tab/>
        <w:t>ma-litseng</w:t>
      </w:r>
    </w:p>
    <w:p w14:paraId="09E88544" w14:textId="77777777" w:rsidR="00800AD8" w:rsidRDefault="00800AD8" w:rsidP="00F03D83">
      <w:pPr>
        <w:pStyle w:val="InterlineTransNoFree"/>
        <w:tabs>
          <w:tab w:val="left" w:pos="1292"/>
          <w:tab w:val="right" w:pos="8787"/>
        </w:tabs>
      </w:pPr>
      <w:r>
        <w:tab/>
        <w:t>but</w:t>
      </w:r>
      <w:r>
        <w:tab/>
      </w:r>
      <w:r>
        <w:rPr>
          <w:smallCaps/>
        </w:rPr>
        <w:t>stat</w:t>
      </w:r>
      <w:r>
        <w:t>-quiet</w:t>
      </w:r>
      <w:r w:rsidR="00F03D83">
        <w:tab/>
        <w:t>But they answered: “Be quiet.</w:t>
      </w:r>
    </w:p>
    <w:p w14:paraId="384D3435" w14:textId="77777777" w:rsidR="00800AD8" w:rsidRDefault="00DC1AE0" w:rsidP="00F03D83">
      <w:pPr>
        <w:pStyle w:val="InterlineText"/>
        <w:tabs>
          <w:tab w:val="left" w:pos="533"/>
          <w:tab w:val="left" w:pos="1067"/>
          <w:tab w:val="left" w:pos="2951"/>
        </w:tabs>
      </w:pPr>
      <w:r w:rsidRPr="003A1D48">
        <w:rPr>
          <w:rStyle w:val="InterlineTextNumChar"/>
        </w:rPr>
        <w:t>012</w:t>
      </w:r>
      <w:r w:rsidR="00800AD8">
        <w:tab/>
        <w:t>pai</w:t>
      </w:r>
      <w:r w:rsidR="00800AD8">
        <w:tab/>
        <w:t>patsutsunu</w:t>
      </w:r>
      <w:r w:rsidR="00800AD8">
        <w:tab/>
        <w:t>amen.</w:t>
      </w:r>
    </w:p>
    <w:p w14:paraId="04D89911" w14:textId="77777777" w:rsidR="00800AD8" w:rsidRDefault="00800AD8" w:rsidP="00F03D83">
      <w:pPr>
        <w:pStyle w:val="InterlineGlossWithTrans"/>
        <w:tabs>
          <w:tab w:val="left" w:pos="533"/>
          <w:tab w:val="left" w:pos="1067"/>
          <w:tab w:val="left" w:pos="2951"/>
        </w:tabs>
      </w:pPr>
      <w:r>
        <w:tab/>
        <w:t>pai</w:t>
      </w:r>
      <w:r>
        <w:tab/>
        <w:t>pa-tsu-tsun-u</w:t>
      </w:r>
      <w:r>
        <w:tab/>
        <w:t>amen</w:t>
      </w:r>
    </w:p>
    <w:p w14:paraId="0474E36B" w14:textId="77777777" w:rsidR="00800AD8" w:rsidRDefault="00800AD8" w:rsidP="00F03D83">
      <w:pPr>
        <w:pStyle w:val="InterlineTransNoFree"/>
        <w:tabs>
          <w:tab w:val="left" w:pos="1067"/>
          <w:tab w:val="left" w:pos="2951"/>
          <w:tab w:val="right" w:pos="8787"/>
        </w:tabs>
      </w:pPr>
      <w:r>
        <w:tab/>
        <w:t>well</w:t>
      </w:r>
      <w:r>
        <w:tab/>
        <w:t>cause-</w:t>
      </w:r>
      <w:r>
        <w:rPr>
          <w:smallCaps/>
        </w:rPr>
        <w:t>red</w:t>
      </w:r>
      <w:r>
        <w:t>-see-</w:t>
      </w:r>
      <w:r>
        <w:rPr>
          <w:smallCaps/>
        </w:rPr>
        <w:t>imp</w:t>
      </w:r>
      <w:r>
        <w:tab/>
      </w:r>
      <w:r>
        <w:rPr>
          <w:smallCaps/>
        </w:rPr>
        <w:t>f.</w:t>
      </w:r>
      <w:r>
        <w:t>we(</w:t>
      </w:r>
      <w:r>
        <w:rPr>
          <w:smallCaps/>
        </w:rPr>
        <w:t>exc</w:t>
      </w:r>
      <w:r>
        <w:t>)</w:t>
      </w:r>
      <w:r w:rsidR="00F03D83">
        <w:tab/>
        <w:t>Just watch us.</w:t>
      </w:r>
    </w:p>
    <w:p w14:paraId="134522DE" w14:textId="77777777" w:rsidR="00F03D83" w:rsidRDefault="00DC1AE0" w:rsidP="00F03D83">
      <w:pPr>
        <w:pStyle w:val="InterlineText"/>
        <w:tabs>
          <w:tab w:val="left" w:pos="533"/>
          <w:tab w:val="left" w:pos="1247"/>
          <w:tab w:val="left" w:pos="2171"/>
          <w:tab w:val="left" w:pos="3035"/>
          <w:tab w:val="left" w:pos="3509"/>
          <w:tab w:val="left" w:pos="4673"/>
          <w:tab w:val="left" w:pos="5162"/>
          <w:tab w:val="left" w:pos="5996"/>
        </w:tabs>
      </w:pPr>
      <w:r w:rsidRPr="003A1D48">
        <w:rPr>
          <w:rStyle w:val="InterlineTextNumChar"/>
        </w:rPr>
        <w:t>013</w:t>
      </w:r>
      <w:r w:rsidR="00800AD8">
        <w:tab/>
        <w:t>tjara</w:t>
      </w:r>
      <w:r w:rsidR="00800AD8">
        <w:tab/>
        <w:t>nia</w:t>
      </w:r>
      <w:r w:rsidR="00800AD8">
        <w:tab/>
        <w:t>qetsin,”</w:t>
      </w:r>
      <w:r w:rsidR="00800AD8">
        <w:tab/>
        <w:t>aya</w:t>
      </w:r>
      <w:r w:rsidR="00F03D83">
        <w:tab/>
        <w:t>temvela,</w:t>
      </w:r>
      <w:r w:rsidR="00F03D83">
        <w:tab/>
        <w:t>sa</w:t>
      </w:r>
      <w:r w:rsidR="00F03D83">
        <w:tab/>
        <w:t>puarut</w:t>
      </w:r>
      <w:r w:rsidR="00F03D83">
        <w:tab/>
        <w:t>sakamaya.</w:t>
      </w:r>
    </w:p>
    <w:p w14:paraId="5E574B74" w14:textId="77777777" w:rsidR="00800AD8" w:rsidRDefault="00800AD8" w:rsidP="00F03D83">
      <w:pPr>
        <w:pStyle w:val="InterlineGlossWithTrans"/>
        <w:tabs>
          <w:tab w:val="left" w:pos="533"/>
          <w:tab w:val="left" w:pos="1247"/>
          <w:tab w:val="left" w:pos="2171"/>
          <w:tab w:val="left" w:pos="3035"/>
          <w:tab w:val="left" w:pos="3509"/>
          <w:tab w:val="left" w:pos="4673"/>
          <w:tab w:val="left" w:pos="5162"/>
          <w:tab w:val="left" w:pos="5996"/>
        </w:tabs>
      </w:pPr>
      <w:r>
        <w:tab/>
        <w:t>tjara</w:t>
      </w:r>
      <w:r>
        <w:tab/>
        <w:t>nia</w:t>
      </w:r>
      <w:r>
        <w:tab/>
        <w:t>qetsi-en</w:t>
      </w:r>
      <w:r>
        <w:tab/>
        <w:t>aya</w:t>
      </w:r>
      <w:r w:rsidR="00F03D83">
        <w:tab/>
        <w:t>em=tevela</w:t>
      </w:r>
      <w:r w:rsidR="00F03D83">
        <w:tab/>
        <w:t>sa</w:t>
      </w:r>
      <w:r w:rsidR="00F03D83">
        <w:tab/>
        <w:t>puarut</w:t>
      </w:r>
      <w:r w:rsidR="00F03D83">
        <w:tab/>
        <w:t>sakamaya</w:t>
      </w:r>
    </w:p>
    <w:p w14:paraId="55F692CE" w14:textId="77777777" w:rsidR="00800AD8" w:rsidRDefault="00800AD8" w:rsidP="00F03D83">
      <w:pPr>
        <w:pStyle w:val="InterlineTrans"/>
        <w:tabs>
          <w:tab w:val="left" w:pos="533"/>
          <w:tab w:val="left" w:pos="1247"/>
          <w:tab w:val="left" w:pos="2171"/>
          <w:tab w:val="left" w:pos="3035"/>
          <w:tab w:val="left" w:pos="3509"/>
          <w:tab w:val="left" w:pos="4673"/>
          <w:tab w:val="left" w:pos="5162"/>
          <w:tab w:val="left" w:pos="5996"/>
        </w:tabs>
      </w:pPr>
      <w:r>
        <w:tab/>
        <w:t>surely</w:t>
      </w:r>
      <w:r>
        <w:tab/>
        <w:t>we(</w:t>
      </w:r>
      <w:r>
        <w:rPr>
          <w:smallCaps/>
        </w:rPr>
        <w:t>exc</w:t>
      </w:r>
      <w:r>
        <w:t>)</w:t>
      </w:r>
      <w:r>
        <w:tab/>
        <w:t>fight-</w:t>
      </w:r>
      <w:r>
        <w:rPr>
          <w:smallCaps/>
        </w:rPr>
        <w:t>pf</w:t>
      </w:r>
      <w:r>
        <w:tab/>
        <w:t>say</w:t>
      </w:r>
      <w:r w:rsidR="00F03D83">
        <w:tab/>
      </w:r>
      <w:r w:rsidR="00F03D83">
        <w:rPr>
          <w:smallCaps/>
        </w:rPr>
        <w:t>af</w:t>
      </w:r>
      <w:r w:rsidR="00F03D83">
        <w:t>=answer</w:t>
      </w:r>
      <w:r w:rsidR="00F03D83">
        <w:tab/>
        <w:t>and</w:t>
      </w:r>
      <w:r w:rsidR="00F03D83">
        <w:tab/>
        <w:t>straight</w:t>
      </w:r>
      <w:r w:rsidR="00F03D83">
        <w:tab/>
        <w:t>only</w:t>
      </w:r>
    </w:p>
    <w:p w14:paraId="6F6AD7BA" w14:textId="77777777" w:rsidR="00800AD8" w:rsidRDefault="00800AD8">
      <w:pPr>
        <w:pStyle w:val="InterlineFree"/>
      </w:pPr>
      <w:r>
        <w:t>We’ll certainly kill it</w:t>
      </w:r>
      <w:r w:rsidR="00187AFB">
        <w:t>,</w:t>
      </w:r>
      <w:r>
        <w:t xml:space="preserve">” </w:t>
      </w:r>
      <w:r w:rsidR="00187AFB">
        <w:t>a</w:t>
      </w:r>
      <w:r>
        <w:t>nd they just went on.</w:t>
      </w:r>
    </w:p>
    <w:p w14:paraId="70E2F42D" w14:textId="77777777" w:rsidR="00F03D83" w:rsidRDefault="00DC1AE0" w:rsidP="00F03D83">
      <w:pPr>
        <w:pStyle w:val="InterlineText"/>
        <w:tabs>
          <w:tab w:val="left" w:pos="533"/>
          <w:tab w:val="left" w:pos="1097"/>
          <w:tab w:val="left" w:pos="1751"/>
          <w:tab w:val="left" w:pos="3335"/>
          <w:tab w:val="left" w:pos="4814"/>
          <w:tab w:val="left" w:pos="5783"/>
          <w:tab w:val="left" w:pos="6377"/>
          <w:tab w:val="left" w:pos="6641"/>
          <w:tab w:val="left" w:pos="7865"/>
          <w:tab w:val="left" w:pos="8369"/>
        </w:tabs>
      </w:pPr>
      <w:r w:rsidRPr="003A1D48">
        <w:rPr>
          <w:rStyle w:val="InterlineTextNumChar"/>
        </w:rPr>
        <w:t>014</w:t>
      </w:r>
      <w:r w:rsidR="00800AD8">
        <w:tab/>
        <w:t>ka</w:t>
      </w:r>
      <w:r w:rsidR="00800AD8">
        <w:tab/>
        <w:t>tjaîu</w:t>
      </w:r>
      <w:r w:rsidR="00800AD8">
        <w:tab/>
        <w:t>qinaîivan</w:t>
      </w:r>
      <w:r w:rsidR="00F03D83">
        <w:tab/>
        <w:t>tiamadju,</w:t>
      </w:r>
      <w:r w:rsidR="00F03D83">
        <w:tab/>
        <w:t>semkez</w:t>
      </w:r>
      <w:r w:rsidR="00F03D83">
        <w:tab/>
        <w:t>anan</w:t>
      </w:r>
      <w:r w:rsidR="00F03D83">
        <w:tab/>
        <w:t>a</w:t>
      </w:r>
      <w:r w:rsidR="00F03D83">
        <w:tab/>
        <w:t>pakeîang</w:t>
      </w:r>
      <w:r w:rsidR="00F03D83">
        <w:tab/>
        <w:t>tua</w:t>
      </w:r>
      <w:r w:rsidR="00F03D83">
        <w:tab/>
        <w:t>uri</w:t>
      </w:r>
    </w:p>
    <w:p w14:paraId="4DBE5B0E" w14:textId="77777777" w:rsidR="00800AD8" w:rsidRDefault="00800AD8" w:rsidP="00F03D83">
      <w:pPr>
        <w:pStyle w:val="InterlineGlossWithTrans"/>
        <w:tabs>
          <w:tab w:val="left" w:pos="533"/>
          <w:tab w:val="left" w:pos="1097"/>
          <w:tab w:val="left" w:pos="1751"/>
          <w:tab w:val="left" w:pos="3335"/>
          <w:tab w:val="left" w:pos="4814"/>
          <w:tab w:val="left" w:pos="5783"/>
          <w:tab w:val="left" w:pos="6377"/>
          <w:tab w:val="left" w:pos="6641"/>
          <w:tab w:val="left" w:pos="7865"/>
          <w:tab w:val="left" w:pos="8369"/>
        </w:tabs>
      </w:pPr>
      <w:r>
        <w:tab/>
        <w:t>ka</w:t>
      </w:r>
      <w:r>
        <w:tab/>
        <w:t>tjaîu</w:t>
      </w:r>
      <w:r>
        <w:tab/>
        <w:t>in=qaîiw-an</w:t>
      </w:r>
      <w:r w:rsidR="00F03D83">
        <w:tab/>
        <w:t>ti-a-madju</w:t>
      </w:r>
      <w:r w:rsidR="00F03D83">
        <w:tab/>
        <w:t>m=sekez</w:t>
      </w:r>
      <w:r w:rsidR="00F03D83">
        <w:tab/>
        <w:t>anan</w:t>
      </w:r>
      <w:r w:rsidR="00F03D83">
        <w:tab/>
        <w:t>a</w:t>
      </w:r>
      <w:r w:rsidR="00F03D83">
        <w:tab/>
        <w:t>pa-keîang</w:t>
      </w:r>
      <w:r w:rsidR="00F03D83">
        <w:tab/>
        <w:t>tua</w:t>
      </w:r>
      <w:r w:rsidR="00F03D83">
        <w:tab/>
        <w:t>uri</w:t>
      </w:r>
    </w:p>
    <w:p w14:paraId="1AB819E8" w14:textId="77777777" w:rsidR="00800AD8" w:rsidRDefault="00800AD8" w:rsidP="00F03D83">
      <w:pPr>
        <w:pStyle w:val="InterlineTransNoFree"/>
        <w:tabs>
          <w:tab w:val="left" w:pos="1097"/>
          <w:tab w:val="left" w:pos="1751"/>
          <w:tab w:val="left" w:pos="3335"/>
          <w:tab w:val="left" w:pos="4814"/>
          <w:tab w:val="left" w:pos="5783"/>
          <w:tab w:val="left" w:pos="6377"/>
          <w:tab w:val="left" w:pos="6641"/>
          <w:tab w:val="left" w:pos="7865"/>
          <w:tab w:val="left" w:pos="8369"/>
        </w:tabs>
      </w:pPr>
      <w:r>
        <w:tab/>
        <w:t>after</w:t>
      </w:r>
      <w:r>
        <w:tab/>
        <w:t>reach</w:t>
      </w:r>
      <w:r>
        <w:tab/>
      </w:r>
      <w:r>
        <w:rPr>
          <w:smallCaps/>
        </w:rPr>
        <w:t>perf</w:t>
      </w:r>
      <w:r>
        <w:t>=roof-</w:t>
      </w:r>
      <w:r>
        <w:rPr>
          <w:smallCaps/>
        </w:rPr>
        <w:t>nom</w:t>
      </w:r>
      <w:r w:rsidR="00F03D83">
        <w:tab/>
      </w:r>
      <w:r w:rsidR="00F03D83">
        <w:rPr>
          <w:smallCaps/>
        </w:rPr>
        <w:t>f</w:t>
      </w:r>
      <w:r w:rsidR="00F03D83">
        <w:t>-</w:t>
      </w:r>
      <w:r w:rsidR="00F03D83">
        <w:rPr>
          <w:smallCaps/>
        </w:rPr>
        <w:t>pl</w:t>
      </w:r>
      <w:r w:rsidR="00F03D83">
        <w:t>-</w:t>
      </w:r>
      <w:r w:rsidR="00F03D83">
        <w:rPr>
          <w:smallCaps/>
        </w:rPr>
        <w:t>3rd</w:t>
      </w:r>
      <w:r w:rsidR="00F03D83">
        <w:t>.</w:t>
      </w:r>
      <w:r w:rsidR="00F03D83">
        <w:rPr>
          <w:smallCaps/>
        </w:rPr>
        <w:t>pers</w:t>
      </w:r>
      <w:r w:rsidR="00F03D83">
        <w:tab/>
      </w:r>
      <w:r w:rsidR="00F03D83" w:rsidRPr="00AD62A7">
        <w:rPr>
          <w:smallCaps/>
        </w:rPr>
        <w:t>af</w:t>
      </w:r>
      <w:r w:rsidR="00F03D83">
        <w:t>=rest</w:t>
      </w:r>
      <w:r w:rsidR="00F03D83">
        <w:tab/>
        <w:t>still</w:t>
      </w:r>
      <w:r w:rsidR="00F03D83">
        <w:tab/>
      </w:r>
      <w:r w:rsidR="00F03D83">
        <w:rPr>
          <w:smallCaps/>
        </w:rPr>
        <w:t>c</w:t>
      </w:r>
      <w:r w:rsidR="00F03D83">
        <w:tab/>
        <w:t>cause-know</w:t>
      </w:r>
      <w:r w:rsidR="00F03D83">
        <w:tab/>
      </w:r>
      <w:r w:rsidR="00F03D83">
        <w:rPr>
          <w:smallCaps/>
        </w:rPr>
        <w:t>obl</w:t>
      </w:r>
      <w:r w:rsidR="00F03D83">
        <w:tab/>
        <w:t>will</w:t>
      </w:r>
    </w:p>
    <w:p w14:paraId="23C68963" w14:textId="77777777" w:rsidR="00800AD8" w:rsidRDefault="00800AD8" w:rsidP="00F03D83">
      <w:pPr>
        <w:pStyle w:val="InterlineText"/>
        <w:tabs>
          <w:tab w:val="left" w:pos="533"/>
        </w:tabs>
      </w:pPr>
      <w:r>
        <w:tab/>
        <w:t>pakazuanan.</w:t>
      </w:r>
    </w:p>
    <w:p w14:paraId="129165F9" w14:textId="77777777" w:rsidR="00800AD8" w:rsidRDefault="00800AD8" w:rsidP="00F03D83">
      <w:pPr>
        <w:pStyle w:val="InterlineGlossWithTrans"/>
        <w:tabs>
          <w:tab w:val="left" w:pos="533"/>
        </w:tabs>
      </w:pPr>
      <w:r>
        <w:tab/>
        <w:t>pa-maka-zua-an-an</w:t>
      </w:r>
    </w:p>
    <w:p w14:paraId="6F01AE1D" w14:textId="77777777" w:rsidR="00800AD8" w:rsidRDefault="00800AD8" w:rsidP="00F03D83">
      <w:pPr>
        <w:pStyle w:val="InterlineTrans"/>
        <w:tabs>
          <w:tab w:val="left" w:pos="533"/>
        </w:tabs>
      </w:pPr>
      <w:r>
        <w:tab/>
        <w:t>cause-via-that-</w:t>
      </w:r>
      <w:r>
        <w:rPr>
          <w:smallCaps/>
        </w:rPr>
        <w:t>nom</w:t>
      </w:r>
      <w:r>
        <w:t>-</w:t>
      </w:r>
      <w:r>
        <w:rPr>
          <w:smallCaps/>
        </w:rPr>
        <w:t>nom</w:t>
      </w:r>
    </w:p>
    <w:p w14:paraId="2E817244" w14:textId="77777777" w:rsidR="00800AD8" w:rsidRDefault="00800AD8">
      <w:pPr>
        <w:pStyle w:val="InterlineFree"/>
      </w:pPr>
      <w:r>
        <w:lastRenderedPageBreak/>
        <w:t>When they got to the roof, they paused for instructions about the route.</w:t>
      </w:r>
    </w:p>
    <w:p w14:paraId="37096B8D" w14:textId="77777777" w:rsidR="00F03D83" w:rsidRDefault="00DC1AE0" w:rsidP="00570FD6">
      <w:pPr>
        <w:pStyle w:val="InterlineText"/>
        <w:tabs>
          <w:tab w:val="left" w:pos="533"/>
          <w:tab w:val="left" w:pos="1217"/>
          <w:tab w:val="left" w:pos="1781"/>
          <w:tab w:val="left" w:pos="2555"/>
          <w:tab w:val="left" w:pos="3419"/>
          <w:tab w:val="left" w:pos="4643"/>
          <w:tab w:val="left" w:pos="6212"/>
          <w:tab w:val="left" w:pos="6851"/>
          <w:tab w:val="left" w:pos="7115"/>
          <w:tab w:val="left" w:pos="7859"/>
          <w:tab w:val="left" w:pos="8528"/>
        </w:tabs>
      </w:pPr>
      <w:r w:rsidRPr="003A1D48">
        <w:rPr>
          <w:rStyle w:val="InterlineTextNumChar"/>
        </w:rPr>
        <w:t>015</w:t>
      </w:r>
      <w:r w:rsidR="00800AD8">
        <w:tab/>
        <w:t>“ari,”</w:t>
      </w:r>
      <w:r w:rsidR="00800AD8">
        <w:tab/>
        <w:t>ka</w:t>
      </w:r>
      <w:r w:rsidR="00800AD8">
        <w:tab/>
        <w:t>ayain</w:t>
      </w:r>
      <w:r w:rsidR="00F03D83">
        <w:tab/>
        <w:t>nazua</w:t>
      </w:r>
      <w:r w:rsidR="00F03D83">
        <w:tab/>
        <w:t>kamakama</w:t>
      </w:r>
      <w:r w:rsidR="00F03D83">
        <w:tab/>
        <w:t>niamadju,</w:t>
      </w:r>
      <w:r w:rsidR="00F03D83">
        <w:tab/>
        <w:t>vaik</w:t>
      </w:r>
      <w:r w:rsidR="00F03D83">
        <w:tab/>
        <w:t>a</w:t>
      </w:r>
      <w:r w:rsidR="00F03D83">
        <w:tab/>
        <w:t>sema</w:t>
      </w:r>
      <w:r w:rsidR="00F03D83">
        <w:tab/>
        <w:t>teku</w:t>
      </w:r>
      <w:r w:rsidR="00F03D83">
        <w:tab/>
        <w:t>a</w:t>
      </w:r>
    </w:p>
    <w:p w14:paraId="7F6FD9AF" w14:textId="77777777" w:rsidR="00800AD8" w:rsidRDefault="00800AD8" w:rsidP="00570FD6">
      <w:pPr>
        <w:pStyle w:val="InterlineGlossWithTrans"/>
        <w:tabs>
          <w:tab w:val="left" w:pos="533"/>
          <w:tab w:val="left" w:pos="1217"/>
          <w:tab w:val="left" w:pos="1781"/>
          <w:tab w:val="left" w:pos="2555"/>
          <w:tab w:val="left" w:pos="3419"/>
          <w:tab w:val="left" w:pos="4643"/>
          <w:tab w:val="left" w:pos="6212"/>
          <w:tab w:val="left" w:pos="6851"/>
          <w:tab w:val="left" w:pos="7115"/>
          <w:tab w:val="left" w:pos="7859"/>
          <w:tab w:val="left" w:pos="8528"/>
        </w:tabs>
      </w:pPr>
      <w:r>
        <w:tab/>
        <w:t>ari</w:t>
      </w:r>
      <w:r>
        <w:tab/>
        <w:t>ka</w:t>
      </w:r>
      <w:r>
        <w:tab/>
        <w:t>aya-en</w:t>
      </w:r>
      <w:r w:rsidR="00F03D83">
        <w:tab/>
        <w:t>nua-zua</w:t>
      </w:r>
      <w:r w:rsidR="00F03D83">
        <w:tab/>
        <w:t>kama-kama</w:t>
      </w:r>
      <w:r w:rsidR="00F03D83">
        <w:tab/>
        <w:t>ni-a-madju</w:t>
      </w:r>
      <w:r w:rsidR="00F03D83">
        <w:tab/>
        <w:t>vaik</w:t>
      </w:r>
      <w:r w:rsidR="00F03D83">
        <w:tab/>
        <w:t>a</w:t>
      </w:r>
      <w:r w:rsidR="00F03D83">
        <w:tab/>
        <w:t>em=sa</w:t>
      </w:r>
      <w:r w:rsidR="00F03D83">
        <w:tab/>
        <w:t>teku</w:t>
      </w:r>
      <w:r w:rsidR="00F03D83">
        <w:tab/>
        <w:t>a</w:t>
      </w:r>
    </w:p>
    <w:p w14:paraId="00FF0A23" w14:textId="77777777" w:rsidR="00800AD8" w:rsidRDefault="00800AD8" w:rsidP="00570FD6">
      <w:pPr>
        <w:pStyle w:val="InterlineTransNoFree"/>
        <w:tabs>
          <w:tab w:val="left" w:pos="1217"/>
          <w:tab w:val="left" w:pos="1781"/>
          <w:tab w:val="left" w:pos="2555"/>
          <w:tab w:val="left" w:pos="3419"/>
          <w:tab w:val="left" w:pos="4643"/>
          <w:tab w:val="left" w:pos="6212"/>
          <w:tab w:val="left" w:pos="6851"/>
          <w:tab w:val="left" w:pos="7115"/>
          <w:tab w:val="left" w:pos="7859"/>
          <w:tab w:val="left" w:pos="8528"/>
        </w:tabs>
      </w:pPr>
      <w:r>
        <w:tab/>
        <w:t>go.on</w:t>
      </w:r>
      <w:r>
        <w:tab/>
        <w:t>after</w:t>
      </w:r>
      <w:r>
        <w:tab/>
        <w:t>say-</w:t>
      </w:r>
      <w:r>
        <w:rPr>
          <w:smallCaps/>
        </w:rPr>
        <w:t>pf</w:t>
      </w:r>
      <w:r w:rsidR="00F03D83">
        <w:tab/>
        <w:t>by-that</w:t>
      </w:r>
      <w:r w:rsidR="00F03D83">
        <w:tab/>
      </w:r>
      <w:r w:rsidR="00F03D83">
        <w:rPr>
          <w:smallCaps/>
        </w:rPr>
        <w:t>red</w:t>
      </w:r>
      <w:r w:rsidR="00F03D83">
        <w:t>-father</w:t>
      </w:r>
      <w:r w:rsidR="00F03D83">
        <w:tab/>
        <w:t>of-</w:t>
      </w:r>
      <w:r w:rsidR="00F03D83">
        <w:rPr>
          <w:smallCaps/>
        </w:rPr>
        <w:t>pl</w:t>
      </w:r>
      <w:r w:rsidR="00F03D83">
        <w:t>-</w:t>
      </w:r>
      <w:r w:rsidR="00F03D83">
        <w:rPr>
          <w:smallCaps/>
        </w:rPr>
        <w:t>3rd.pers</w:t>
      </w:r>
      <w:r w:rsidR="00F03D83">
        <w:tab/>
        <w:t>leave</w:t>
      </w:r>
      <w:r w:rsidR="00F03D83">
        <w:rPr>
          <w:smallCaps/>
        </w:rPr>
        <w:tab/>
        <w:t>c</w:t>
      </w:r>
      <w:r w:rsidR="00F03D83">
        <w:rPr>
          <w:smallCaps/>
        </w:rPr>
        <w:tab/>
        <w:t>af</w:t>
      </w:r>
      <w:r w:rsidR="00F03D83">
        <w:t>=go</w:t>
      </w:r>
      <w:r w:rsidR="00F03D83">
        <w:tab/>
        <w:t>down</w:t>
      </w:r>
      <w:r w:rsidR="00F03D83">
        <w:rPr>
          <w:smallCaps/>
        </w:rPr>
        <w:tab/>
        <w:t>c</w:t>
      </w:r>
    </w:p>
    <w:p w14:paraId="5334820F" w14:textId="77777777" w:rsidR="00570FD6" w:rsidRDefault="00800AD8" w:rsidP="00570FD6">
      <w:pPr>
        <w:pStyle w:val="InterlineText"/>
        <w:tabs>
          <w:tab w:val="left" w:pos="533"/>
          <w:tab w:val="left" w:pos="1547"/>
          <w:tab w:val="left" w:pos="1811"/>
        </w:tabs>
      </w:pPr>
      <w:r>
        <w:tab/>
        <w:t>mapuîat</w:t>
      </w:r>
      <w:r>
        <w:tab/>
        <w:t>a</w:t>
      </w:r>
      <w:r w:rsidR="00570FD6">
        <w:tab/>
        <w:t>kipagaîu.</w:t>
      </w:r>
    </w:p>
    <w:p w14:paraId="206E4CC6" w14:textId="77777777" w:rsidR="00800AD8" w:rsidRDefault="00800AD8" w:rsidP="00570FD6">
      <w:pPr>
        <w:pStyle w:val="InterlineGlossWithTrans"/>
        <w:tabs>
          <w:tab w:val="left" w:pos="533"/>
          <w:tab w:val="left" w:pos="1547"/>
          <w:tab w:val="left" w:pos="1811"/>
        </w:tabs>
      </w:pPr>
      <w:r>
        <w:tab/>
        <w:t>ma-puîat</w:t>
      </w:r>
      <w:r>
        <w:tab/>
        <w:t>a</w:t>
      </w:r>
      <w:r w:rsidR="00570FD6">
        <w:tab/>
        <w:t>ki-pa-gaîu</w:t>
      </w:r>
    </w:p>
    <w:p w14:paraId="42840645" w14:textId="77777777" w:rsidR="00800AD8" w:rsidRDefault="00800AD8" w:rsidP="00570FD6">
      <w:pPr>
        <w:pStyle w:val="InterlineTrans"/>
        <w:tabs>
          <w:tab w:val="left" w:pos="533"/>
          <w:tab w:val="left" w:pos="1547"/>
          <w:tab w:val="left" w:pos="1811"/>
        </w:tabs>
        <w:rPr>
          <w:smallCaps/>
        </w:rPr>
      </w:pPr>
      <w:r>
        <w:rPr>
          <w:smallCaps/>
        </w:rPr>
        <w:tab/>
        <w:t>num</w:t>
      </w:r>
      <w:r>
        <w:t>-all</w:t>
      </w:r>
      <w:r>
        <w:rPr>
          <w:smallCaps/>
        </w:rPr>
        <w:tab/>
        <w:t>c</w:t>
      </w:r>
      <w:r w:rsidR="00570FD6">
        <w:tab/>
        <w:t>do-cause-slow</w:t>
      </w:r>
    </w:p>
    <w:p w14:paraId="5DF163B3" w14:textId="77777777" w:rsidR="00800AD8" w:rsidRDefault="00800AD8">
      <w:pPr>
        <w:pStyle w:val="InterlineFree"/>
      </w:pPr>
      <w:r>
        <w:t>When their leader said: “Let’s go,” they all went below slowly.</w:t>
      </w:r>
    </w:p>
    <w:p w14:paraId="108AB3AE" w14:textId="77777777" w:rsidR="00570FD6" w:rsidRDefault="00DC1AE0" w:rsidP="00570FD6">
      <w:pPr>
        <w:pStyle w:val="InterlineText"/>
        <w:tabs>
          <w:tab w:val="left" w:pos="533"/>
          <w:tab w:val="left" w:pos="1097"/>
          <w:tab w:val="left" w:pos="1766"/>
          <w:tab w:val="left" w:pos="3065"/>
          <w:tab w:val="left" w:pos="4544"/>
          <w:tab w:val="left" w:pos="5693"/>
          <w:tab w:val="left" w:pos="6377"/>
          <w:tab w:val="left" w:pos="7091"/>
          <w:tab w:val="left" w:pos="7580"/>
        </w:tabs>
      </w:pPr>
      <w:r w:rsidRPr="003A1D48">
        <w:rPr>
          <w:rStyle w:val="InterlineTextNumChar"/>
        </w:rPr>
        <w:t>016</w:t>
      </w:r>
      <w:r w:rsidR="00800AD8">
        <w:tab/>
        <w:t>ka</w:t>
      </w:r>
      <w:r w:rsidR="00800AD8">
        <w:tab/>
        <w:t>manu</w:t>
      </w:r>
      <w:r w:rsidR="00800AD8">
        <w:tab/>
        <w:t>sarigsig</w:t>
      </w:r>
      <w:r w:rsidR="00800AD8">
        <w:tab/>
        <w:t>tiamadju,</w:t>
      </w:r>
      <w:r w:rsidR="00800AD8">
        <w:tab/>
        <w:t>patseged</w:t>
      </w:r>
      <w:r w:rsidR="00800AD8">
        <w:tab/>
        <w:t>azua</w:t>
      </w:r>
      <w:r w:rsidR="00800AD8">
        <w:tab/>
        <w:t>ngiaw</w:t>
      </w:r>
      <w:r w:rsidR="00800AD8">
        <w:tab/>
        <w:t>sa</w:t>
      </w:r>
      <w:r w:rsidR="00570FD6">
        <w:tab/>
        <w:t>pangiaw.</w:t>
      </w:r>
    </w:p>
    <w:p w14:paraId="341BD209" w14:textId="77777777" w:rsidR="00800AD8" w:rsidRDefault="00800AD8" w:rsidP="00570FD6">
      <w:pPr>
        <w:pStyle w:val="InterlineGlossWithTrans"/>
        <w:tabs>
          <w:tab w:val="left" w:pos="533"/>
          <w:tab w:val="left" w:pos="1097"/>
          <w:tab w:val="left" w:pos="1766"/>
          <w:tab w:val="left" w:pos="3065"/>
          <w:tab w:val="left" w:pos="4544"/>
          <w:tab w:val="left" w:pos="5693"/>
          <w:tab w:val="left" w:pos="6377"/>
          <w:tab w:val="left" w:pos="7091"/>
          <w:tab w:val="left" w:pos="7580"/>
        </w:tabs>
      </w:pPr>
      <w:r>
        <w:tab/>
        <w:t>ka</w:t>
      </w:r>
      <w:r>
        <w:tab/>
        <w:t>manu</w:t>
      </w:r>
      <w:r>
        <w:tab/>
        <w:t>ar=sigsig</w:t>
      </w:r>
      <w:r>
        <w:tab/>
        <w:t>ti-a-madju</w:t>
      </w:r>
      <w:r>
        <w:tab/>
        <w:t>pa-tseged</w:t>
      </w:r>
      <w:r>
        <w:tab/>
        <w:t>a-zua</w:t>
      </w:r>
      <w:r>
        <w:tab/>
        <w:t>ngiaw</w:t>
      </w:r>
      <w:r>
        <w:tab/>
        <w:t>sa</w:t>
      </w:r>
      <w:r w:rsidR="00570FD6">
        <w:tab/>
        <w:t>pa-ngiaw</w:t>
      </w:r>
    </w:p>
    <w:p w14:paraId="2A55631C" w14:textId="77777777" w:rsidR="00800AD8" w:rsidRDefault="00800AD8" w:rsidP="00570FD6">
      <w:pPr>
        <w:pStyle w:val="InterlineTrans"/>
        <w:tabs>
          <w:tab w:val="left" w:pos="533"/>
          <w:tab w:val="left" w:pos="1097"/>
          <w:tab w:val="left" w:pos="1766"/>
          <w:tab w:val="left" w:pos="3065"/>
          <w:tab w:val="left" w:pos="4544"/>
          <w:tab w:val="left" w:pos="5693"/>
          <w:tab w:val="left" w:pos="6377"/>
          <w:tab w:val="left" w:pos="7091"/>
          <w:tab w:val="left" w:pos="7580"/>
        </w:tabs>
      </w:pPr>
      <w:r>
        <w:tab/>
        <w:t>after</w:t>
      </w:r>
      <w:r>
        <w:tab/>
        <w:t>then</w:t>
      </w:r>
      <w:r>
        <w:tab/>
      </w:r>
      <w:r>
        <w:rPr>
          <w:smallCaps/>
        </w:rPr>
        <w:t>qal</w:t>
      </w:r>
      <w:r>
        <w:t>=scratch</w:t>
      </w:r>
      <w:r>
        <w:tab/>
      </w:r>
      <w:r>
        <w:rPr>
          <w:smallCaps/>
        </w:rPr>
        <w:t>f-pl</w:t>
      </w:r>
      <w:r>
        <w:t>-</w:t>
      </w:r>
      <w:r>
        <w:rPr>
          <w:smallCaps/>
        </w:rPr>
        <w:t>3rd.pers</w:t>
      </w:r>
      <w:r>
        <w:tab/>
        <w:t>cause-alert</w:t>
      </w:r>
      <w:r>
        <w:tab/>
      </w:r>
      <w:r>
        <w:rPr>
          <w:smallCaps/>
        </w:rPr>
        <w:t>c-</w:t>
      </w:r>
      <w:r>
        <w:t>that</w:t>
      </w:r>
      <w:r>
        <w:tab/>
        <w:t>cat</w:t>
      </w:r>
      <w:r>
        <w:tab/>
        <w:t>and</w:t>
      </w:r>
      <w:r w:rsidR="00570FD6">
        <w:tab/>
        <w:t>cause-cat</w:t>
      </w:r>
    </w:p>
    <w:p w14:paraId="28C7F9B9" w14:textId="77777777" w:rsidR="00800AD8" w:rsidRDefault="00800AD8">
      <w:pPr>
        <w:pStyle w:val="InterlineFree"/>
      </w:pPr>
      <w:r>
        <w:t>But when they made a scratching noise the cat woke up and miaowed.</w:t>
      </w:r>
    </w:p>
    <w:p w14:paraId="1AC3EBCD" w14:textId="77777777" w:rsidR="00570FD6" w:rsidRDefault="00DC1AE0" w:rsidP="00570FD6">
      <w:pPr>
        <w:pStyle w:val="InterlineText"/>
        <w:tabs>
          <w:tab w:val="left" w:pos="533"/>
          <w:tab w:val="left" w:pos="1097"/>
          <w:tab w:val="left" w:pos="2321"/>
          <w:tab w:val="left" w:pos="3800"/>
          <w:tab w:val="left" w:pos="4484"/>
          <w:tab w:val="left" w:pos="5093"/>
          <w:tab w:val="left" w:pos="5867"/>
          <w:tab w:val="left" w:pos="6356"/>
          <w:tab w:val="left" w:pos="7580"/>
        </w:tabs>
      </w:pPr>
      <w:r w:rsidRPr="003A1D48">
        <w:rPr>
          <w:rStyle w:val="InterlineTextNumChar"/>
        </w:rPr>
        <w:t>017</w:t>
      </w:r>
      <w:r w:rsidR="00800AD8">
        <w:tab/>
        <w:t>ka</w:t>
      </w:r>
      <w:r w:rsidR="00800AD8">
        <w:tab/>
        <w:t>lemangda</w:t>
      </w:r>
      <w:r w:rsidR="00800AD8">
        <w:tab/>
        <w:t>tiamadju,</w:t>
      </w:r>
      <w:r w:rsidR="00570FD6">
        <w:tab/>
        <w:t>“ari,”</w:t>
      </w:r>
      <w:r w:rsidR="00570FD6">
        <w:tab/>
        <w:t>nuka</w:t>
      </w:r>
      <w:r w:rsidR="00570FD6">
        <w:tab/>
        <w:t>ayain</w:t>
      </w:r>
      <w:r w:rsidR="00570FD6">
        <w:tab/>
        <w:t>nua</w:t>
      </w:r>
      <w:r w:rsidR="00570FD6">
        <w:tab/>
        <w:t>kamakama,</w:t>
      </w:r>
      <w:r w:rsidR="00570FD6">
        <w:tab/>
        <w:t>migerger</w:t>
      </w:r>
    </w:p>
    <w:p w14:paraId="6939D6C9" w14:textId="77777777" w:rsidR="00800AD8" w:rsidRDefault="00800AD8" w:rsidP="00570FD6">
      <w:pPr>
        <w:pStyle w:val="InterlineGlossWithTrans"/>
        <w:tabs>
          <w:tab w:val="left" w:pos="533"/>
          <w:tab w:val="left" w:pos="1097"/>
          <w:tab w:val="left" w:pos="2321"/>
          <w:tab w:val="left" w:pos="3800"/>
          <w:tab w:val="left" w:pos="4484"/>
          <w:tab w:val="left" w:pos="5093"/>
          <w:tab w:val="left" w:pos="5867"/>
          <w:tab w:val="left" w:pos="6356"/>
          <w:tab w:val="left" w:pos="7580"/>
        </w:tabs>
      </w:pPr>
      <w:r>
        <w:tab/>
        <w:t>ka</w:t>
      </w:r>
      <w:r>
        <w:tab/>
        <w:t>em=langeda</w:t>
      </w:r>
      <w:r>
        <w:tab/>
        <w:t>ti-a-madju</w:t>
      </w:r>
      <w:r w:rsidR="00570FD6">
        <w:tab/>
        <w:t>ari</w:t>
      </w:r>
      <w:r w:rsidR="00570FD6">
        <w:tab/>
        <w:t>nuka</w:t>
      </w:r>
      <w:r w:rsidR="00570FD6">
        <w:tab/>
        <w:t>aya-en</w:t>
      </w:r>
      <w:r w:rsidR="00570FD6">
        <w:tab/>
        <w:t>nua</w:t>
      </w:r>
      <w:r w:rsidR="00570FD6">
        <w:tab/>
        <w:t>kama-kama</w:t>
      </w:r>
      <w:r w:rsidR="00570FD6">
        <w:tab/>
        <w:t>m-igerger</w:t>
      </w:r>
    </w:p>
    <w:p w14:paraId="6AF1C983" w14:textId="77777777" w:rsidR="00800AD8" w:rsidRDefault="00800AD8" w:rsidP="00570FD6">
      <w:pPr>
        <w:pStyle w:val="InterlineTransNoFree"/>
        <w:tabs>
          <w:tab w:val="left" w:pos="1097"/>
          <w:tab w:val="left" w:pos="2321"/>
          <w:tab w:val="left" w:pos="3800"/>
          <w:tab w:val="left" w:pos="4484"/>
          <w:tab w:val="left" w:pos="5093"/>
          <w:tab w:val="left" w:pos="5867"/>
          <w:tab w:val="left" w:pos="6356"/>
          <w:tab w:val="left" w:pos="7580"/>
        </w:tabs>
      </w:pPr>
      <w:r>
        <w:tab/>
        <w:t>after</w:t>
      </w:r>
      <w:r>
        <w:tab/>
      </w:r>
      <w:r>
        <w:rPr>
          <w:smallCaps/>
        </w:rPr>
        <w:t>af</w:t>
      </w:r>
      <w:r>
        <w:t>=hear</w:t>
      </w:r>
      <w:r>
        <w:tab/>
      </w:r>
      <w:r>
        <w:rPr>
          <w:smallCaps/>
        </w:rPr>
        <w:t>f-pl</w:t>
      </w:r>
      <w:r>
        <w:t>-</w:t>
      </w:r>
      <w:r>
        <w:rPr>
          <w:smallCaps/>
        </w:rPr>
        <w:t>3rd.pers</w:t>
      </w:r>
      <w:r w:rsidR="00570FD6">
        <w:tab/>
        <w:t>go.on</w:t>
      </w:r>
      <w:r w:rsidR="00570FD6">
        <w:tab/>
        <w:t>even</w:t>
      </w:r>
      <w:r w:rsidR="00570FD6">
        <w:tab/>
        <w:t>say-</w:t>
      </w:r>
      <w:r w:rsidR="00570FD6">
        <w:rPr>
          <w:smallCaps/>
        </w:rPr>
        <w:t>pf</w:t>
      </w:r>
      <w:r w:rsidR="00570FD6">
        <w:tab/>
        <w:t>by</w:t>
      </w:r>
      <w:r w:rsidR="00570FD6">
        <w:tab/>
      </w:r>
      <w:r w:rsidR="00570FD6">
        <w:rPr>
          <w:smallCaps/>
        </w:rPr>
        <w:t>red</w:t>
      </w:r>
      <w:r w:rsidR="00570FD6">
        <w:t>-father</w:t>
      </w:r>
      <w:r w:rsidR="00570FD6">
        <w:tab/>
      </w:r>
      <w:r w:rsidR="00570FD6">
        <w:rPr>
          <w:smallCaps/>
        </w:rPr>
        <w:t>af</w:t>
      </w:r>
      <w:r w:rsidR="00570FD6">
        <w:t>-tremble</w:t>
      </w:r>
    </w:p>
    <w:p w14:paraId="58CCA764" w14:textId="77777777" w:rsidR="00570FD6" w:rsidRDefault="00800AD8" w:rsidP="00570FD6">
      <w:pPr>
        <w:pStyle w:val="InterlineText"/>
        <w:tabs>
          <w:tab w:val="left" w:pos="533"/>
          <w:tab w:val="left" w:pos="1307"/>
          <w:tab w:val="left" w:pos="2381"/>
          <w:tab w:val="left" w:pos="2645"/>
        </w:tabs>
      </w:pPr>
      <w:r>
        <w:tab/>
        <w:t>anga</w:t>
      </w:r>
      <w:r>
        <w:tab/>
        <w:t>sakamaya</w:t>
      </w:r>
      <w:r>
        <w:tab/>
        <w:t>a</w:t>
      </w:r>
      <w:r w:rsidR="00570FD6">
        <w:tab/>
        <w:t>mapuîat.</w:t>
      </w:r>
    </w:p>
    <w:p w14:paraId="3E3E8A75" w14:textId="77777777" w:rsidR="00800AD8" w:rsidRDefault="00800AD8" w:rsidP="00570FD6">
      <w:pPr>
        <w:pStyle w:val="InterlineGlossWithTrans"/>
        <w:tabs>
          <w:tab w:val="left" w:pos="533"/>
          <w:tab w:val="left" w:pos="1307"/>
          <w:tab w:val="left" w:pos="2381"/>
          <w:tab w:val="left" w:pos="2645"/>
        </w:tabs>
      </w:pPr>
      <w:r>
        <w:tab/>
        <w:t>anga</w:t>
      </w:r>
      <w:r>
        <w:tab/>
        <w:t>sakamaya</w:t>
      </w:r>
      <w:r>
        <w:tab/>
        <w:t>a</w:t>
      </w:r>
      <w:r w:rsidR="00570FD6">
        <w:tab/>
        <w:t>ma-puîat</w:t>
      </w:r>
    </w:p>
    <w:p w14:paraId="00529043" w14:textId="77777777" w:rsidR="00800AD8" w:rsidRDefault="00800AD8" w:rsidP="00570FD6">
      <w:pPr>
        <w:pStyle w:val="InterlineTrans"/>
        <w:tabs>
          <w:tab w:val="left" w:pos="533"/>
          <w:tab w:val="left" w:pos="1307"/>
          <w:tab w:val="left" w:pos="2381"/>
          <w:tab w:val="left" w:pos="2645"/>
        </w:tabs>
        <w:rPr>
          <w:smallCaps/>
        </w:rPr>
      </w:pPr>
      <w:r>
        <w:tab/>
        <w:t>indeed</w:t>
      </w:r>
      <w:r>
        <w:tab/>
        <w:t>only</w:t>
      </w:r>
      <w:r>
        <w:rPr>
          <w:smallCaps/>
        </w:rPr>
        <w:tab/>
        <w:t>c</w:t>
      </w:r>
      <w:r w:rsidR="00570FD6">
        <w:tab/>
      </w:r>
      <w:r w:rsidR="00570FD6">
        <w:rPr>
          <w:smallCaps/>
        </w:rPr>
        <w:t>num</w:t>
      </w:r>
      <w:r w:rsidR="00570FD6">
        <w:t>-all</w:t>
      </w:r>
    </w:p>
    <w:p w14:paraId="7A750113" w14:textId="77777777" w:rsidR="00800AD8" w:rsidRDefault="00800AD8">
      <w:pPr>
        <w:pStyle w:val="InterlineFree"/>
      </w:pPr>
      <w:r>
        <w:t>When they heard that, even though the leader said: “Come on,” they all</w:t>
      </w:r>
      <w:r w:rsidR="00570FD6">
        <w:t xml:space="preserve"> just shook with fear.</w:t>
      </w:r>
    </w:p>
    <w:p w14:paraId="75B73295" w14:textId="77777777" w:rsidR="00570FD6" w:rsidRDefault="00DC1AE0" w:rsidP="00570FD6">
      <w:pPr>
        <w:pStyle w:val="InterlineText"/>
        <w:tabs>
          <w:tab w:val="left" w:pos="533"/>
          <w:tab w:val="left" w:pos="1097"/>
          <w:tab w:val="left" w:pos="2141"/>
          <w:tab w:val="left" w:pos="2825"/>
          <w:tab w:val="left" w:pos="3599"/>
          <w:tab w:val="left" w:pos="4313"/>
          <w:tab w:val="left" w:pos="5762"/>
          <w:tab w:val="left" w:pos="6536"/>
        </w:tabs>
      </w:pPr>
      <w:r w:rsidRPr="003A1D48">
        <w:rPr>
          <w:rStyle w:val="InterlineTextNumChar"/>
        </w:rPr>
        <w:t>018</w:t>
      </w:r>
      <w:r w:rsidR="00800AD8">
        <w:tab/>
        <w:t>ka</w:t>
      </w:r>
      <w:r w:rsidR="00800AD8">
        <w:tab/>
        <w:t>migatsaî</w:t>
      </w:r>
      <w:r w:rsidR="00800AD8">
        <w:tab/>
        <w:t>azua</w:t>
      </w:r>
      <w:r w:rsidR="00800AD8">
        <w:tab/>
        <w:t>ngiaw,</w:t>
      </w:r>
      <w:r w:rsidR="00570FD6">
        <w:tab/>
        <w:t>tjara</w:t>
      </w:r>
      <w:r w:rsidR="00570FD6">
        <w:tab/>
        <w:t>mavilavilad</w:t>
      </w:r>
      <w:r w:rsidR="00570FD6">
        <w:tab/>
        <w:t>anga</w:t>
      </w:r>
      <w:r w:rsidR="00570FD6">
        <w:tab/>
        <w:t>tiamadju.</w:t>
      </w:r>
    </w:p>
    <w:p w14:paraId="101C6FF3" w14:textId="77777777" w:rsidR="00800AD8" w:rsidRDefault="00800AD8" w:rsidP="00570FD6">
      <w:pPr>
        <w:pStyle w:val="InterlineGlossWithTrans"/>
        <w:tabs>
          <w:tab w:val="left" w:pos="533"/>
          <w:tab w:val="left" w:pos="1097"/>
          <w:tab w:val="left" w:pos="2141"/>
          <w:tab w:val="left" w:pos="2825"/>
          <w:tab w:val="left" w:pos="3599"/>
          <w:tab w:val="left" w:pos="4313"/>
          <w:tab w:val="left" w:pos="5762"/>
          <w:tab w:val="left" w:pos="6536"/>
        </w:tabs>
      </w:pPr>
      <w:r>
        <w:tab/>
        <w:t>ka</w:t>
      </w:r>
      <w:r>
        <w:tab/>
        <w:t>mi-gatsaî</w:t>
      </w:r>
      <w:r>
        <w:tab/>
        <w:t>a-zua</w:t>
      </w:r>
      <w:r>
        <w:tab/>
        <w:t>ngiaw</w:t>
      </w:r>
      <w:r w:rsidR="00570FD6">
        <w:tab/>
        <w:t>tjara</w:t>
      </w:r>
      <w:r w:rsidR="00570FD6">
        <w:tab/>
        <w:t>ma-vila-vilad</w:t>
      </w:r>
      <w:r w:rsidR="00570FD6">
        <w:tab/>
        <w:t>anga</w:t>
      </w:r>
      <w:r w:rsidR="00570FD6">
        <w:tab/>
        <w:t>ti-a-madju</w:t>
      </w:r>
    </w:p>
    <w:p w14:paraId="2DFF6D75" w14:textId="77777777" w:rsidR="00800AD8" w:rsidRDefault="00800AD8" w:rsidP="00570FD6">
      <w:pPr>
        <w:pStyle w:val="InterlineTrans"/>
        <w:tabs>
          <w:tab w:val="left" w:pos="533"/>
          <w:tab w:val="left" w:pos="1097"/>
          <w:tab w:val="left" w:pos="2141"/>
          <w:tab w:val="left" w:pos="2825"/>
          <w:tab w:val="left" w:pos="3599"/>
          <w:tab w:val="left" w:pos="4313"/>
          <w:tab w:val="left" w:pos="5762"/>
          <w:tab w:val="left" w:pos="6536"/>
        </w:tabs>
      </w:pPr>
      <w:r>
        <w:tab/>
        <w:t>after</w:t>
      </w:r>
      <w:r>
        <w:tab/>
      </w:r>
      <w:r>
        <w:rPr>
          <w:smallCaps/>
        </w:rPr>
        <w:t>af</w:t>
      </w:r>
      <w:r>
        <w:t>-stand</w:t>
      </w:r>
      <w:r>
        <w:tab/>
      </w:r>
      <w:r>
        <w:rPr>
          <w:smallCaps/>
        </w:rPr>
        <w:t>c-</w:t>
      </w:r>
      <w:r>
        <w:t>that</w:t>
      </w:r>
      <w:r>
        <w:tab/>
        <w:t>cat</w:t>
      </w:r>
      <w:r w:rsidR="00570FD6">
        <w:tab/>
        <w:t>surely</w:t>
      </w:r>
      <w:r w:rsidR="00570FD6">
        <w:tab/>
      </w:r>
      <w:r w:rsidR="00570FD6">
        <w:rPr>
          <w:smallCaps/>
        </w:rPr>
        <w:t>stat</w:t>
      </w:r>
      <w:r w:rsidR="00570FD6">
        <w:t>-</w:t>
      </w:r>
      <w:r w:rsidR="00570FD6">
        <w:rPr>
          <w:smallCaps/>
        </w:rPr>
        <w:t>red</w:t>
      </w:r>
      <w:r w:rsidR="00570FD6">
        <w:t>-flee</w:t>
      </w:r>
      <w:r w:rsidR="00570FD6">
        <w:tab/>
        <w:t>indeed</w:t>
      </w:r>
      <w:r w:rsidR="00570FD6">
        <w:tab/>
      </w:r>
      <w:r w:rsidR="00570FD6">
        <w:rPr>
          <w:smallCaps/>
        </w:rPr>
        <w:t>f</w:t>
      </w:r>
      <w:r w:rsidR="00570FD6">
        <w:t>-</w:t>
      </w:r>
      <w:r w:rsidR="00570FD6">
        <w:rPr>
          <w:smallCaps/>
        </w:rPr>
        <w:t>pl</w:t>
      </w:r>
      <w:r w:rsidR="00570FD6">
        <w:t>-</w:t>
      </w:r>
      <w:r w:rsidR="00570FD6">
        <w:rPr>
          <w:smallCaps/>
        </w:rPr>
        <w:t>3rd</w:t>
      </w:r>
      <w:r w:rsidR="00570FD6">
        <w:t>.</w:t>
      </w:r>
      <w:r w:rsidR="00570FD6">
        <w:rPr>
          <w:smallCaps/>
        </w:rPr>
        <w:t>pers</w:t>
      </w:r>
    </w:p>
    <w:p w14:paraId="3B16F37A" w14:textId="77777777" w:rsidR="00800AD8" w:rsidRDefault="00800AD8">
      <w:pPr>
        <w:pStyle w:val="InterlineFree"/>
      </w:pPr>
      <w:r>
        <w:t>When the cat got up, they all just ran away.</w:t>
      </w:r>
    </w:p>
    <w:p w14:paraId="7A875E37" w14:textId="77777777" w:rsidR="00570FD6" w:rsidRDefault="00DC1AE0" w:rsidP="00570FD6">
      <w:pPr>
        <w:pStyle w:val="InterlineText"/>
        <w:tabs>
          <w:tab w:val="left" w:pos="533"/>
          <w:tab w:val="left" w:pos="1217"/>
          <w:tab w:val="left" w:pos="1871"/>
          <w:tab w:val="left" w:pos="2885"/>
          <w:tab w:val="left" w:pos="3569"/>
          <w:tab w:val="left" w:pos="4223"/>
          <w:tab w:val="left" w:pos="5192"/>
          <w:tab w:val="left" w:pos="5696"/>
        </w:tabs>
      </w:pPr>
      <w:r w:rsidRPr="003A1D48">
        <w:rPr>
          <w:rStyle w:val="InterlineTextNumChar"/>
        </w:rPr>
        <w:t>019</w:t>
      </w:r>
      <w:r w:rsidR="00800AD8">
        <w:tab/>
        <w:t>azua</w:t>
      </w:r>
      <w:r w:rsidR="00570FD6">
        <w:tab/>
        <w:t>zuma</w:t>
      </w:r>
      <w:r w:rsidR="00570FD6">
        <w:tab/>
        <w:t>tjeqelas;</w:t>
      </w:r>
      <w:r w:rsidR="00570FD6">
        <w:tab/>
        <w:t>azua</w:t>
      </w:r>
      <w:r w:rsidR="00570FD6">
        <w:tab/>
        <w:t>zuma</w:t>
      </w:r>
      <w:r w:rsidR="00570FD6">
        <w:tab/>
        <w:t>makelu</w:t>
      </w:r>
      <w:r w:rsidR="00570FD6">
        <w:tab/>
        <w:t>tua</w:t>
      </w:r>
      <w:r w:rsidR="00570FD6">
        <w:tab/>
        <w:t>qutjavan.</w:t>
      </w:r>
    </w:p>
    <w:p w14:paraId="36366E73" w14:textId="77777777" w:rsidR="00800AD8" w:rsidRDefault="00800AD8" w:rsidP="00570FD6">
      <w:pPr>
        <w:pStyle w:val="InterlineGlossWithTrans"/>
        <w:tabs>
          <w:tab w:val="left" w:pos="533"/>
          <w:tab w:val="left" w:pos="1217"/>
          <w:tab w:val="left" w:pos="1871"/>
          <w:tab w:val="left" w:pos="2885"/>
          <w:tab w:val="left" w:pos="3569"/>
          <w:tab w:val="left" w:pos="4223"/>
          <w:tab w:val="left" w:pos="5192"/>
          <w:tab w:val="left" w:pos="5696"/>
        </w:tabs>
      </w:pPr>
      <w:r>
        <w:tab/>
        <w:t>a-zua</w:t>
      </w:r>
      <w:r w:rsidR="00570FD6">
        <w:tab/>
        <w:t>zuma</w:t>
      </w:r>
      <w:r w:rsidR="00570FD6">
        <w:tab/>
        <w:t>tje-qelas</w:t>
      </w:r>
      <w:r w:rsidR="00570FD6">
        <w:tab/>
        <w:t>a-zua</w:t>
      </w:r>
      <w:r w:rsidR="00570FD6">
        <w:tab/>
        <w:t>zuma</w:t>
      </w:r>
      <w:r w:rsidR="00570FD6">
        <w:tab/>
        <w:t>ma-kelu</w:t>
      </w:r>
      <w:r w:rsidR="00570FD6">
        <w:tab/>
        <w:t>tua</w:t>
      </w:r>
      <w:r w:rsidR="00570FD6">
        <w:tab/>
        <w:t>qutjaw-an</w:t>
      </w:r>
    </w:p>
    <w:p w14:paraId="6137FF07" w14:textId="77777777" w:rsidR="00800AD8" w:rsidRDefault="00800AD8" w:rsidP="00570FD6">
      <w:pPr>
        <w:pStyle w:val="InterlineTrans"/>
        <w:tabs>
          <w:tab w:val="left" w:pos="533"/>
          <w:tab w:val="left" w:pos="1217"/>
          <w:tab w:val="left" w:pos="1871"/>
          <w:tab w:val="left" w:pos="2885"/>
          <w:tab w:val="left" w:pos="3569"/>
          <w:tab w:val="left" w:pos="4223"/>
          <w:tab w:val="left" w:pos="5192"/>
          <w:tab w:val="left" w:pos="5696"/>
        </w:tabs>
      </w:pPr>
      <w:r>
        <w:tab/>
      </w:r>
      <w:r>
        <w:rPr>
          <w:smallCaps/>
        </w:rPr>
        <w:t>c-</w:t>
      </w:r>
      <w:r>
        <w:t>that</w:t>
      </w:r>
      <w:r w:rsidR="00570FD6">
        <w:tab/>
        <w:t>other</w:t>
      </w:r>
      <w:r w:rsidR="00570FD6">
        <w:tab/>
        <w:t>do.at-slip</w:t>
      </w:r>
      <w:r w:rsidR="00570FD6">
        <w:tab/>
      </w:r>
      <w:r w:rsidR="00570FD6">
        <w:rPr>
          <w:smallCaps/>
        </w:rPr>
        <w:t>c-</w:t>
      </w:r>
      <w:r w:rsidR="00570FD6">
        <w:t>that</w:t>
      </w:r>
      <w:r w:rsidR="00570FD6">
        <w:tab/>
        <w:t>other</w:t>
      </w:r>
      <w:r w:rsidR="00570FD6">
        <w:tab/>
      </w:r>
      <w:r w:rsidR="00570FD6">
        <w:rPr>
          <w:smallCaps/>
        </w:rPr>
        <w:t>stat</w:t>
      </w:r>
      <w:r w:rsidR="00570FD6">
        <w:t>-fall</w:t>
      </w:r>
      <w:r w:rsidR="00570FD6">
        <w:tab/>
      </w:r>
      <w:r w:rsidR="00570FD6">
        <w:rPr>
          <w:smallCaps/>
        </w:rPr>
        <w:t>obl</w:t>
      </w:r>
      <w:r w:rsidR="00570FD6">
        <w:tab/>
        <w:t>hurry-</w:t>
      </w:r>
      <w:r w:rsidR="00570FD6">
        <w:rPr>
          <w:smallCaps/>
        </w:rPr>
        <w:t>nom</w:t>
      </w:r>
    </w:p>
    <w:p w14:paraId="3C3F93CC" w14:textId="77777777" w:rsidR="00800AD8" w:rsidRDefault="00800AD8">
      <w:pPr>
        <w:pStyle w:val="InterlineFree"/>
      </w:pPr>
      <w:r>
        <w:t>Some slipped and some fell in their hurry.</w:t>
      </w:r>
    </w:p>
    <w:p w14:paraId="6E15D44B" w14:textId="77777777" w:rsidR="00570FD6" w:rsidRDefault="00DC1AE0" w:rsidP="00570FD6">
      <w:pPr>
        <w:pStyle w:val="InterlineText"/>
        <w:tabs>
          <w:tab w:val="left" w:pos="533"/>
          <w:tab w:val="left" w:pos="1097"/>
          <w:tab w:val="left" w:pos="1751"/>
          <w:tab w:val="left" w:pos="2450"/>
          <w:tab w:val="left" w:pos="3224"/>
          <w:tab w:val="left" w:pos="3758"/>
          <w:tab w:val="left" w:pos="4832"/>
          <w:tab w:val="left" w:pos="5486"/>
          <w:tab w:val="left" w:pos="6260"/>
          <w:tab w:val="left" w:pos="7034"/>
        </w:tabs>
      </w:pPr>
      <w:r w:rsidRPr="003A1D48">
        <w:rPr>
          <w:rStyle w:val="InterlineTextNumChar"/>
        </w:rPr>
        <w:t>020</w:t>
      </w:r>
      <w:r w:rsidR="00800AD8">
        <w:tab/>
        <w:t>ka</w:t>
      </w:r>
      <w:r w:rsidR="00800AD8">
        <w:tab/>
        <w:t>tjaîu</w:t>
      </w:r>
      <w:r w:rsidR="00800AD8">
        <w:tab/>
        <w:t>umaq</w:t>
      </w:r>
      <w:r w:rsidR="00800AD8">
        <w:tab/>
        <w:t>anga,</w:t>
      </w:r>
      <w:r w:rsidR="00570FD6">
        <w:tab/>
        <w:t>“pai</w:t>
      </w:r>
      <w:r w:rsidR="00570FD6">
        <w:tab/>
        <w:t>kayaya</w:t>
      </w:r>
      <w:r w:rsidR="00570FD6">
        <w:tab/>
        <w:t>ken,”</w:t>
      </w:r>
      <w:r w:rsidR="00570FD6">
        <w:tab/>
        <w:t>ayain</w:t>
      </w:r>
      <w:r w:rsidR="00570FD6">
        <w:tab/>
        <w:t>anga</w:t>
      </w:r>
      <w:r w:rsidR="00570FD6">
        <w:tab/>
        <w:t>nazua</w:t>
      </w:r>
    </w:p>
    <w:p w14:paraId="567E439F" w14:textId="77777777" w:rsidR="00800AD8" w:rsidRDefault="00800AD8" w:rsidP="00570FD6">
      <w:pPr>
        <w:pStyle w:val="InterlineGlossWithTrans"/>
        <w:tabs>
          <w:tab w:val="left" w:pos="533"/>
          <w:tab w:val="left" w:pos="1097"/>
          <w:tab w:val="left" w:pos="1751"/>
          <w:tab w:val="left" w:pos="2450"/>
          <w:tab w:val="left" w:pos="3224"/>
          <w:tab w:val="left" w:pos="3758"/>
          <w:tab w:val="left" w:pos="4832"/>
          <w:tab w:val="left" w:pos="5486"/>
          <w:tab w:val="left" w:pos="6260"/>
          <w:tab w:val="left" w:pos="7034"/>
        </w:tabs>
      </w:pPr>
      <w:r>
        <w:tab/>
        <w:t>ka</w:t>
      </w:r>
      <w:r>
        <w:tab/>
        <w:t>tjaîu</w:t>
      </w:r>
      <w:r>
        <w:tab/>
        <w:t>umaq</w:t>
      </w:r>
      <w:r>
        <w:tab/>
        <w:t>anga</w:t>
      </w:r>
      <w:r w:rsidR="00570FD6">
        <w:tab/>
        <w:t>pai</w:t>
      </w:r>
      <w:r w:rsidR="00570FD6">
        <w:tab/>
        <w:t>ka-ay-aya</w:t>
      </w:r>
      <w:r w:rsidR="00570FD6">
        <w:tab/>
        <w:t>aken</w:t>
      </w:r>
      <w:r w:rsidR="00570FD6">
        <w:tab/>
        <w:t>aya-en</w:t>
      </w:r>
      <w:r w:rsidR="00570FD6">
        <w:tab/>
        <w:t>anga</w:t>
      </w:r>
      <w:r w:rsidR="00570FD6">
        <w:tab/>
        <w:t>nua-zua</w:t>
      </w:r>
    </w:p>
    <w:p w14:paraId="44F506B3" w14:textId="77777777" w:rsidR="00800AD8" w:rsidRDefault="00800AD8" w:rsidP="00570FD6">
      <w:pPr>
        <w:pStyle w:val="InterlineTransNoFree"/>
        <w:tabs>
          <w:tab w:val="left" w:pos="1097"/>
          <w:tab w:val="left" w:pos="1751"/>
          <w:tab w:val="left" w:pos="2450"/>
          <w:tab w:val="left" w:pos="3224"/>
          <w:tab w:val="left" w:pos="3758"/>
          <w:tab w:val="left" w:pos="4832"/>
          <w:tab w:val="left" w:pos="5486"/>
          <w:tab w:val="left" w:pos="6260"/>
          <w:tab w:val="left" w:pos="7034"/>
        </w:tabs>
      </w:pPr>
      <w:r>
        <w:tab/>
        <w:t>after</w:t>
      </w:r>
      <w:r>
        <w:tab/>
        <w:t>reach</w:t>
      </w:r>
      <w:r>
        <w:tab/>
        <w:t>house</w:t>
      </w:r>
      <w:r>
        <w:tab/>
        <w:t>indeed</w:t>
      </w:r>
      <w:r w:rsidR="00570FD6">
        <w:tab/>
        <w:t>well</w:t>
      </w:r>
      <w:r w:rsidR="00570FD6">
        <w:tab/>
        <w:t>?-</w:t>
      </w:r>
      <w:r w:rsidR="00570FD6">
        <w:rPr>
          <w:smallCaps/>
        </w:rPr>
        <w:t>red</w:t>
      </w:r>
      <w:r w:rsidR="00570FD6">
        <w:t>-say</w:t>
      </w:r>
      <w:r w:rsidR="00570FD6">
        <w:tab/>
      </w:r>
      <w:r w:rsidR="00570FD6" w:rsidRPr="000D5EFB">
        <w:rPr>
          <w:smallCaps/>
        </w:rPr>
        <w:t>f.I</w:t>
      </w:r>
      <w:r w:rsidR="00570FD6">
        <w:tab/>
        <w:t>say-</w:t>
      </w:r>
      <w:r w:rsidR="00570FD6">
        <w:rPr>
          <w:smallCaps/>
        </w:rPr>
        <w:t>pf</w:t>
      </w:r>
      <w:r w:rsidR="00570FD6">
        <w:tab/>
        <w:t>indeed</w:t>
      </w:r>
      <w:r w:rsidR="00570FD6">
        <w:tab/>
        <w:t>by-that</w:t>
      </w:r>
    </w:p>
    <w:p w14:paraId="070ED600" w14:textId="77777777" w:rsidR="002B203A" w:rsidRDefault="00800AD8" w:rsidP="002B203A">
      <w:pPr>
        <w:pStyle w:val="InterlineText"/>
        <w:tabs>
          <w:tab w:val="left" w:pos="533"/>
          <w:tab w:val="left" w:pos="1757"/>
          <w:tab w:val="left" w:pos="2021"/>
          <w:tab w:val="left" w:pos="2780"/>
          <w:tab w:val="left" w:pos="3269"/>
        </w:tabs>
      </w:pPr>
      <w:r>
        <w:tab/>
        <w:t>vuluvulung</w:t>
      </w:r>
      <w:r>
        <w:tab/>
        <w:t>a</w:t>
      </w:r>
      <w:r>
        <w:tab/>
        <w:t>qiqi,</w:t>
      </w:r>
      <w:r w:rsidR="002B203A">
        <w:tab/>
        <w:t>sa</w:t>
      </w:r>
      <w:r w:rsidR="002B203A">
        <w:tab/>
        <w:t>kapedjelian.</w:t>
      </w:r>
    </w:p>
    <w:p w14:paraId="5F3470BA" w14:textId="77777777" w:rsidR="00800AD8" w:rsidRDefault="00800AD8" w:rsidP="002B203A">
      <w:pPr>
        <w:pStyle w:val="InterlineGlossWithTrans"/>
        <w:tabs>
          <w:tab w:val="left" w:pos="533"/>
          <w:tab w:val="left" w:pos="1757"/>
          <w:tab w:val="left" w:pos="2021"/>
          <w:tab w:val="left" w:pos="2780"/>
          <w:tab w:val="left" w:pos="3269"/>
        </w:tabs>
      </w:pPr>
      <w:r>
        <w:tab/>
        <w:t>vulu-vulung</w:t>
      </w:r>
      <w:r>
        <w:tab/>
        <w:t>a</w:t>
      </w:r>
      <w:r>
        <w:tab/>
        <w:t>qiqi</w:t>
      </w:r>
      <w:r w:rsidR="002B203A">
        <w:tab/>
        <w:t>sa</w:t>
      </w:r>
      <w:r w:rsidR="002B203A">
        <w:tab/>
        <w:t>ka-pe-djeli-an</w:t>
      </w:r>
    </w:p>
    <w:p w14:paraId="79D56848" w14:textId="77777777" w:rsidR="00800AD8" w:rsidRDefault="00800AD8" w:rsidP="002B203A">
      <w:pPr>
        <w:pStyle w:val="InterlineTrans"/>
        <w:tabs>
          <w:tab w:val="left" w:pos="533"/>
          <w:tab w:val="left" w:pos="1757"/>
          <w:tab w:val="left" w:pos="2021"/>
          <w:tab w:val="left" w:pos="2780"/>
          <w:tab w:val="left" w:pos="3269"/>
        </w:tabs>
      </w:pPr>
      <w:r>
        <w:tab/>
      </w:r>
      <w:r>
        <w:rPr>
          <w:smallCaps/>
        </w:rPr>
        <w:t>red</w:t>
      </w:r>
      <w:r>
        <w:t>-old</w:t>
      </w:r>
      <w:r>
        <w:rPr>
          <w:smallCaps/>
        </w:rPr>
        <w:tab/>
        <w:t>c</w:t>
      </w:r>
      <w:r>
        <w:rPr>
          <w:smallCaps/>
        </w:rPr>
        <w:tab/>
      </w:r>
      <w:r>
        <w:t>mouse</w:t>
      </w:r>
      <w:r w:rsidR="002B203A">
        <w:tab/>
        <w:t>and</w:t>
      </w:r>
      <w:r w:rsidR="002B203A">
        <w:tab/>
        <w:t>?-emerge-laugh-</w:t>
      </w:r>
      <w:r w:rsidR="002B203A">
        <w:rPr>
          <w:smallCaps/>
        </w:rPr>
        <w:t>lf</w:t>
      </w:r>
    </w:p>
    <w:p w14:paraId="0B0E94C3" w14:textId="77777777" w:rsidR="00800AD8" w:rsidRDefault="00800AD8">
      <w:pPr>
        <w:pStyle w:val="InterlineFree"/>
      </w:pPr>
      <w:r>
        <w:t>When they got back home, the old mouse said: “I told you so,” and laughed</w:t>
      </w:r>
      <w:r w:rsidR="002B203A">
        <w:t xml:space="preserve"> at them.</w:t>
      </w:r>
    </w:p>
    <w:p w14:paraId="496DA108" w14:textId="77777777" w:rsidR="002B203A" w:rsidRDefault="00DC1AE0" w:rsidP="002B203A">
      <w:pPr>
        <w:pStyle w:val="InterlineText"/>
        <w:tabs>
          <w:tab w:val="left" w:pos="533"/>
          <w:tab w:val="left" w:pos="1217"/>
          <w:tab w:val="left" w:pos="2051"/>
          <w:tab w:val="left" w:pos="3635"/>
          <w:tab w:val="left" w:pos="3899"/>
          <w:tab w:val="left" w:pos="4658"/>
          <w:tab w:val="left" w:pos="5192"/>
          <w:tab w:val="left" w:pos="6536"/>
          <w:tab w:val="left" w:pos="7460"/>
        </w:tabs>
      </w:pPr>
      <w:r w:rsidRPr="003A1D48">
        <w:rPr>
          <w:rStyle w:val="InterlineTextNumChar"/>
        </w:rPr>
        <w:t>021</w:t>
      </w:r>
      <w:r w:rsidR="00800AD8">
        <w:tab/>
        <w:t>azua</w:t>
      </w:r>
      <w:r w:rsidR="00800AD8">
        <w:tab/>
        <w:t>mareka</w:t>
      </w:r>
      <w:r w:rsidR="00800AD8">
        <w:tab/>
        <w:t>kake÷ian</w:t>
      </w:r>
      <w:r w:rsidR="00800AD8">
        <w:tab/>
        <w:t>a</w:t>
      </w:r>
      <w:r w:rsidR="002B203A">
        <w:tab/>
        <w:t>qiqi:</w:t>
      </w:r>
      <w:r w:rsidR="002B203A">
        <w:tab/>
        <w:t>“ku</w:t>
      </w:r>
      <w:r w:rsidR="002B203A">
        <w:tab/>
        <w:t>maya</w:t>
      </w:r>
      <w:r w:rsidR="002B203A">
        <w:tab/>
        <w:t>tja</w:t>
      </w:r>
      <w:r w:rsidR="002B203A">
        <w:tab/>
        <w:t>parutan</w:t>
      </w:r>
    </w:p>
    <w:p w14:paraId="0DC77F7C" w14:textId="77777777" w:rsidR="00800AD8" w:rsidRDefault="00800AD8" w:rsidP="002B203A">
      <w:pPr>
        <w:pStyle w:val="InterlineGlossWithTrans"/>
        <w:tabs>
          <w:tab w:val="left" w:pos="533"/>
          <w:tab w:val="left" w:pos="1217"/>
          <w:tab w:val="left" w:pos="2051"/>
          <w:tab w:val="left" w:pos="3635"/>
          <w:tab w:val="left" w:pos="3899"/>
          <w:tab w:val="left" w:pos="4658"/>
          <w:tab w:val="left" w:pos="5192"/>
          <w:tab w:val="left" w:pos="6536"/>
          <w:tab w:val="left" w:pos="7460"/>
        </w:tabs>
      </w:pPr>
      <w:r>
        <w:tab/>
        <w:t>a-zua</w:t>
      </w:r>
      <w:r>
        <w:tab/>
        <w:t>mareka</w:t>
      </w:r>
      <w:r>
        <w:tab/>
        <w:t>ka-ke÷i-an</w:t>
      </w:r>
      <w:r>
        <w:tab/>
        <w:t>a</w:t>
      </w:r>
      <w:r w:rsidR="002B203A">
        <w:tab/>
        <w:t>qiqi</w:t>
      </w:r>
      <w:r w:rsidR="002B203A">
        <w:tab/>
        <w:t>ku</w:t>
      </w:r>
      <w:r w:rsidR="002B203A">
        <w:tab/>
        <w:t>ma-aya</w:t>
      </w:r>
      <w:r w:rsidR="002B203A">
        <w:tab/>
        <w:t>tja</w:t>
      </w:r>
      <w:r w:rsidR="002B203A">
        <w:tab/>
        <w:t>parut-an</w:t>
      </w:r>
    </w:p>
    <w:p w14:paraId="397267C7" w14:textId="77777777" w:rsidR="00800AD8" w:rsidRDefault="00800AD8" w:rsidP="002B203A">
      <w:pPr>
        <w:pStyle w:val="InterlineTransNoFree"/>
        <w:tabs>
          <w:tab w:val="left" w:pos="1217"/>
          <w:tab w:val="left" w:pos="2051"/>
          <w:tab w:val="left" w:pos="3635"/>
          <w:tab w:val="left" w:pos="3899"/>
          <w:tab w:val="left" w:pos="4658"/>
          <w:tab w:val="left" w:pos="5192"/>
          <w:tab w:val="left" w:pos="6536"/>
          <w:tab w:val="left" w:pos="7460"/>
        </w:tabs>
        <w:rPr>
          <w:smallCaps/>
        </w:rPr>
      </w:pPr>
      <w:r>
        <w:tab/>
      </w:r>
      <w:r>
        <w:rPr>
          <w:smallCaps/>
        </w:rPr>
        <w:t>c-</w:t>
      </w:r>
      <w:r>
        <w:t>that</w:t>
      </w:r>
      <w:r>
        <w:tab/>
        <w:t>many</w:t>
      </w:r>
      <w:r>
        <w:tab/>
      </w:r>
      <w:r>
        <w:rPr>
          <w:smallCaps/>
        </w:rPr>
        <w:t>red</w:t>
      </w:r>
      <w:r>
        <w:t>-small-</w:t>
      </w:r>
      <w:r>
        <w:rPr>
          <w:smallCaps/>
        </w:rPr>
        <w:t>nom</w:t>
      </w:r>
      <w:r>
        <w:rPr>
          <w:smallCaps/>
        </w:rPr>
        <w:tab/>
        <w:t>c</w:t>
      </w:r>
      <w:r w:rsidR="002B203A">
        <w:tab/>
        <w:t>mouse</w:t>
      </w:r>
      <w:r w:rsidR="002B203A">
        <w:tab/>
        <w:t>well</w:t>
      </w:r>
      <w:r w:rsidR="002B203A">
        <w:tab/>
      </w:r>
      <w:r w:rsidR="002B203A">
        <w:rPr>
          <w:smallCaps/>
        </w:rPr>
        <w:t>stat</w:t>
      </w:r>
      <w:r w:rsidR="002B203A">
        <w:t>-be.thus</w:t>
      </w:r>
      <w:r w:rsidR="002B203A">
        <w:tab/>
        <w:t>our(</w:t>
      </w:r>
      <w:r w:rsidR="002B203A">
        <w:rPr>
          <w:smallCaps/>
        </w:rPr>
        <w:t>inc</w:t>
      </w:r>
      <w:r w:rsidR="002B203A">
        <w:t>)</w:t>
      </w:r>
      <w:r w:rsidR="002B203A">
        <w:tab/>
        <w:t>weak-</w:t>
      </w:r>
      <w:r w:rsidR="002B203A">
        <w:rPr>
          <w:smallCaps/>
        </w:rPr>
        <w:t>nom</w:t>
      </w:r>
    </w:p>
    <w:p w14:paraId="75040BD1" w14:textId="77777777" w:rsidR="002B203A" w:rsidRDefault="00800AD8" w:rsidP="002B203A">
      <w:pPr>
        <w:pStyle w:val="InterlineText"/>
        <w:tabs>
          <w:tab w:val="left" w:pos="533"/>
          <w:tab w:val="left" w:pos="797"/>
          <w:tab w:val="left" w:pos="2141"/>
          <w:tab w:val="left" w:pos="3305"/>
          <w:tab w:val="left" w:pos="4784"/>
          <w:tab w:val="left" w:pos="5048"/>
          <w:tab w:val="left" w:pos="6017"/>
          <w:tab w:val="left" w:pos="6716"/>
          <w:tab w:val="left" w:pos="6980"/>
        </w:tabs>
      </w:pPr>
      <w:r>
        <w:tab/>
        <w:t>a</w:t>
      </w:r>
      <w:r>
        <w:tab/>
        <w:t>maya,</w:t>
      </w:r>
      <w:r w:rsidR="00D21C3A">
        <w:t>”</w:t>
      </w:r>
      <w:r w:rsidR="00D21C3A">
        <w:tab/>
      </w:r>
      <w:r>
        <w:t>ayanga</w:t>
      </w:r>
      <w:r>
        <w:tab/>
        <w:t>tiamadju</w:t>
      </w:r>
      <w:r>
        <w:tab/>
        <w:t>a</w:t>
      </w:r>
      <w:r>
        <w:tab/>
        <w:t>kisan</w:t>
      </w:r>
      <w:r>
        <w:tab/>
        <w:t>ngeli</w:t>
      </w:r>
      <w:r w:rsidR="002B203A">
        <w:tab/>
        <w:t>a</w:t>
      </w:r>
      <w:r w:rsidR="002B203A">
        <w:tab/>
        <w:t>mapuîat.</w:t>
      </w:r>
    </w:p>
    <w:p w14:paraId="3746388D" w14:textId="77777777" w:rsidR="00800AD8" w:rsidRDefault="00800AD8" w:rsidP="002B203A">
      <w:pPr>
        <w:pStyle w:val="InterlineGlossWithTrans"/>
        <w:tabs>
          <w:tab w:val="left" w:pos="533"/>
          <w:tab w:val="left" w:pos="797"/>
          <w:tab w:val="left" w:pos="2141"/>
          <w:tab w:val="left" w:pos="3305"/>
          <w:tab w:val="left" w:pos="4784"/>
          <w:tab w:val="left" w:pos="5048"/>
          <w:tab w:val="left" w:pos="6017"/>
          <w:tab w:val="left" w:pos="6716"/>
          <w:tab w:val="left" w:pos="6980"/>
        </w:tabs>
      </w:pPr>
      <w:r>
        <w:tab/>
        <w:t>a</w:t>
      </w:r>
      <w:r>
        <w:tab/>
        <w:t>ma-aya</w:t>
      </w:r>
      <w:r>
        <w:tab/>
        <w:t>aya-anga</w:t>
      </w:r>
      <w:r>
        <w:tab/>
        <w:t>ti-a-madju</w:t>
      </w:r>
      <w:r>
        <w:tab/>
        <w:t>a</w:t>
      </w:r>
      <w:r>
        <w:tab/>
        <w:t>ki-sane</w:t>
      </w:r>
      <w:r>
        <w:tab/>
        <w:t>ngeli</w:t>
      </w:r>
      <w:r w:rsidR="002B203A">
        <w:tab/>
        <w:t>a</w:t>
      </w:r>
      <w:r w:rsidR="002B203A">
        <w:tab/>
        <w:t>ma-puîat</w:t>
      </w:r>
    </w:p>
    <w:p w14:paraId="1BF45B28" w14:textId="77777777" w:rsidR="00800AD8" w:rsidRDefault="00800AD8" w:rsidP="002B203A">
      <w:pPr>
        <w:pStyle w:val="InterlineTrans"/>
        <w:tabs>
          <w:tab w:val="left" w:pos="533"/>
          <w:tab w:val="left" w:pos="797"/>
          <w:tab w:val="left" w:pos="2141"/>
          <w:tab w:val="left" w:pos="3305"/>
          <w:tab w:val="left" w:pos="4784"/>
          <w:tab w:val="left" w:pos="5048"/>
          <w:tab w:val="left" w:pos="6017"/>
          <w:tab w:val="left" w:pos="6716"/>
          <w:tab w:val="left" w:pos="6980"/>
        </w:tabs>
      </w:pPr>
      <w:r>
        <w:rPr>
          <w:smallCaps/>
        </w:rPr>
        <w:tab/>
        <w:t>c</w:t>
      </w:r>
      <w:r>
        <w:rPr>
          <w:smallCaps/>
        </w:rPr>
        <w:tab/>
        <w:t>stat</w:t>
      </w:r>
      <w:r>
        <w:t>-be.thus</w:t>
      </w:r>
      <w:r>
        <w:tab/>
        <w:t>say-indeed</w:t>
      </w:r>
      <w:r>
        <w:tab/>
      </w:r>
      <w:r>
        <w:rPr>
          <w:smallCaps/>
        </w:rPr>
        <w:t>f-pl</w:t>
      </w:r>
      <w:r>
        <w:t>-</w:t>
      </w:r>
      <w:r>
        <w:rPr>
          <w:smallCaps/>
        </w:rPr>
        <w:t>3rd.pers</w:t>
      </w:r>
      <w:r>
        <w:rPr>
          <w:smallCaps/>
        </w:rPr>
        <w:tab/>
        <w:t>c</w:t>
      </w:r>
      <w:r>
        <w:rPr>
          <w:smallCaps/>
        </w:rPr>
        <w:tab/>
      </w:r>
      <w:r>
        <w:t>do-make</w:t>
      </w:r>
      <w:r>
        <w:tab/>
        <w:t>friend</w:t>
      </w:r>
      <w:r w:rsidR="002B203A">
        <w:rPr>
          <w:smallCaps/>
        </w:rPr>
        <w:tab/>
        <w:t>c</w:t>
      </w:r>
      <w:r w:rsidR="002B203A">
        <w:rPr>
          <w:smallCaps/>
        </w:rPr>
        <w:tab/>
        <w:t>num</w:t>
      </w:r>
      <w:r w:rsidR="002B203A">
        <w:t>-all</w:t>
      </w:r>
    </w:p>
    <w:p w14:paraId="0859D085" w14:textId="77777777" w:rsidR="00800AD8" w:rsidRDefault="00800AD8" w:rsidP="002B203A">
      <w:pPr>
        <w:pStyle w:val="InterlineFreeCommentFollows"/>
      </w:pPr>
      <w:r>
        <w:t>And the mice children all said: “How weak we are after all,” laughing at</w:t>
      </w:r>
      <w:r w:rsidR="002B203A">
        <w:t xml:space="preserve"> </w:t>
      </w:r>
      <w:r>
        <w:t>themselves.</w:t>
      </w:r>
    </w:p>
    <w:p w14:paraId="78A140A0" w14:textId="77777777" w:rsidR="00800AD8" w:rsidRDefault="00A8416B" w:rsidP="002B203A">
      <w:pPr>
        <w:pStyle w:val="CommentLastWithHalfSpace"/>
      </w:pPr>
      <w:r>
        <w:t>[</w:t>
      </w:r>
      <w:r w:rsidR="002B203A">
        <w:t xml:space="preserve">for </w:t>
      </w:r>
      <w:r w:rsidR="002B203A" w:rsidRPr="002B203A">
        <w:rPr>
          <w:rStyle w:val="VernacularText"/>
        </w:rPr>
        <w:t xml:space="preserve">kisan </w:t>
      </w:r>
      <w:r w:rsidR="00800AD8" w:rsidRPr="002B203A">
        <w:rPr>
          <w:rStyle w:val="VernacularText"/>
        </w:rPr>
        <w:t>ngeli</w:t>
      </w:r>
      <w:r w:rsidR="00800AD8">
        <w:t xml:space="preserve"> </w:t>
      </w:r>
      <w:r w:rsidR="002B203A">
        <w:t>‘</w:t>
      </w:r>
      <w:r w:rsidR="00800AD8">
        <w:t>laugh at</w:t>
      </w:r>
      <w:r w:rsidR="002B203A">
        <w:t>’</w:t>
      </w:r>
      <w:r w:rsidR="00800AD8">
        <w:t xml:space="preserve"> </w:t>
      </w:r>
      <w:r w:rsidR="002B203A">
        <w:t xml:space="preserve">see </w:t>
      </w:r>
      <w:r w:rsidR="00800AD8">
        <w:t>F186</w:t>
      </w:r>
      <w:r>
        <w:t>]</w:t>
      </w:r>
    </w:p>
    <w:p w14:paraId="5D3930CF" w14:textId="77777777" w:rsidR="00C338C9" w:rsidRDefault="00800AD8" w:rsidP="002B203A">
      <w:pPr>
        <w:pStyle w:val="FullTranslation"/>
      </w:pPr>
      <w:r>
        <w:t>Once upon a time in a house there was a cat. The cat was very good at catching mice. So the mice children discussed together: “Why don’t our parents do anything about fighting the cat? So come on! Let us children go it alone and kill the cat that has taken our ancestors.</w:t>
      </w:r>
      <w:r w:rsidR="00C338C9">
        <w:t>”</w:t>
      </w:r>
      <w:r>
        <w:t xml:space="preserve"> So they got together to discuss it</w:t>
      </w:r>
      <w:r w:rsidR="00C338C9">
        <w:t>.</w:t>
      </w:r>
      <w:r>
        <w:t xml:space="preserve"> When they had agreed, they were divided up into those who would bite the cat’s head and those who would bite its back, and off they went. So they lined up and sang as they went: “We are very strong. Come here, cat</w:t>
      </w:r>
      <w:r w:rsidR="00C338C9">
        <w:t>.</w:t>
      </w:r>
      <w:r>
        <w:t xml:space="preserve"> We’re going to ki</w:t>
      </w:r>
      <w:r w:rsidR="00C338C9">
        <w:t>ll you,” they said very loudly.</w:t>
      </w:r>
    </w:p>
    <w:p w14:paraId="76126A9C" w14:textId="77777777" w:rsidR="00800AD8" w:rsidRDefault="00C338C9" w:rsidP="002B203A">
      <w:pPr>
        <w:pStyle w:val="FullTranslation"/>
      </w:pPr>
      <w:r>
        <w:t>A</w:t>
      </w:r>
      <w:r w:rsidR="00800AD8">
        <w:t>n old mouse heard them, and said: “Where do you think you are going, you children all on your own? How can you kill the cat?” But they answered: “Be quiet. Just watch us. We’ll certainly kill it</w:t>
      </w:r>
      <w:r w:rsidR="00187AFB">
        <w:t>,</w:t>
      </w:r>
      <w:r w:rsidR="00800AD8">
        <w:t xml:space="preserve">” </w:t>
      </w:r>
      <w:r w:rsidR="00187AFB">
        <w:t>a</w:t>
      </w:r>
      <w:r w:rsidR="00800AD8">
        <w:t xml:space="preserve">nd they just went on. When they got to the roof, they paused for instructions about the route. When their leader said: “Let’s go,” they all went below slowly. But when they made a scratching noise the cat woke up and miaowed. When they heard that, even though the leader said: “Come on,” </w:t>
      </w:r>
      <w:r w:rsidR="00800AD8">
        <w:lastRenderedPageBreak/>
        <w:t>they all just shook with fear. When the cat got up, they all just ran away. Some slipped and some fell in their hurry. When they got back home, the old mouse said: “I told you so,” and laughed at them. And the mice children all said: “How weak we are afte</w:t>
      </w:r>
      <w:r w:rsidR="00187AFB">
        <w:t>r all,” laughing at themselves.</w:t>
      </w:r>
    </w:p>
    <w:p w14:paraId="3B90D4B7" w14:textId="77777777" w:rsidR="00800AD8" w:rsidRDefault="00800AD8">
      <w:pPr>
        <w:pStyle w:val="Heading4"/>
      </w:pPr>
      <w:r w:rsidRPr="00DC1AE0">
        <w:rPr>
          <w:rStyle w:val="NumTextHeadingChar"/>
        </w:rPr>
        <w:t>082</w:t>
      </w:r>
      <w:r>
        <w:t xml:space="preserve"> O</w:t>
      </w:r>
      <w:r w:rsidR="00187AFB">
        <w:t>WLS AND CHILDREN</w:t>
      </w:r>
      <w:r w:rsidR="00187AFB">
        <w:br/>
      </w:r>
      <w:r w:rsidR="001208B6">
        <w:t>t</w:t>
      </w:r>
      <w:r>
        <w:t>old by Giîgiîaw of Vaîulu village</w:t>
      </w:r>
    </w:p>
    <w:p w14:paraId="3E3D35A4" w14:textId="77777777" w:rsidR="00187AFB" w:rsidRDefault="00DC1AE0" w:rsidP="00187AFB">
      <w:pPr>
        <w:pStyle w:val="InterlineText"/>
        <w:tabs>
          <w:tab w:val="left" w:pos="533"/>
          <w:tab w:val="left" w:pos="2192"/>
          <w:tab w:val="left" w:pos="2456"/>
          <w:tab w:val="left" w:pos="3215"/>
          <w:tab w:val="left" w:pos="3869"/>
          <w:tab w:val="left" w:pos="5453"/>
          <w:tab w:val="left" w:pos="5717"/>
          <w:tab w:val="left" w:pos="8156"/>
        </w:tabs>
      </w:pPr>
      <w:r w:rsidRPr="003A1D48">
        <w:rPr>
          <w:rStyle w:val="InterlineTextNumChar"/>
        </w:rPr>
        <w:t>001</w:t>
      </w:r>
      <w:r w:rsidR="00800AD8">
        <w:tab/>
        <w:t>aitsu</w:t>
      </w:r>
      <w:r w:rsidR="00187AFB">
        <w:tab/>
        <w:t>a</w:t>
      </w:r>
      <w:r w:rsidR="00187AFB">
        <w:tab/>
        <w:t>îequ</w:t>
      </w:r>
      <w:r w:rsidR="00187AFB">
        <w:tab/>
        <w:t>nu</w:t>
      </w:r>
      <w:r w:rsidR="00187AFB">
        <w:tab/>
        <w:t>qezemezemetj</w:t>
      </w:r>
      <w:r w:rsidR="00187AFB">
        <w:tab/>
        <w:t>a</w:t>
      </w:r>
      <w:r w:rsidR="00187AFB">
        <w:tab/>
        <w:t>sipangtjengtjezan</w:t>
      </w:r>
      <w:r w:rsidR="00187AFB">
        <w:tab/>
        <w:t>a</w:t>
      </w:r>
    </w:p>
    <w:p w14:paraId="4D3FA128" w14:textId="77777777" w:rsidR="00800AD8" w:rsidRDefault="00800AD8" w:rsidP="00187AFB">
      <w:pPr>
        <w:pStyle w:val="InterlineGlossWithTrans"/>
        <w:tabs>
          <w:tab w:val="left" w:pos="533"/>
          <w:tab w:val="left" w:pos="2192"/>
          <w:tab w:val="left" w:pos="2456"/>
          <w:tab w:val="left" w:pos="3215"/>
          <w:tab w:val="left" w:pos="3869"/>
          <w:tab w:val="left" w:pos="5453"/>
          <w:tab w:val="left" w:pos="5717"/>
          <w:tab w:val="left" w:pos="8156"/>
        </w:tabs>
      </w:pPr>
      <w:r>
        <w:tab/>
        <w:t>aya-i-tsu</w:t>
      </w:r>
      <w:r w:rsidR="00187AFB">
        <w:tab/>
        <w:t>a</w:t>
      </w:r>
      <w:r w:rsidR="00187AFB">
        <w:tab/>
        <w:t>îequ</w:t>
      </w:r>
      <w:r w:rsidR="00187AFB">
        <w:tab/>
        <w:t>nu</w:t>
      </w:r>
      <w:r w:rsidR="00187AFB">
        <w:tab/>
        <w:t>zeme=qezemetj</w:t>
      </w:r>
      <w:r w:rsidR="00187AFB">
        <w:tab/>
        <w:t>a</w:t>
      </w:r>
      <w:r w:rsidR="00187AFB">
        <w:tab/>
        <w:t>si-pa-ngetje-ngetjez-an</w:t>
      </w:r>
      <w:r w:rsidR="00187AFB">
        <w:tab/>
        <w:t>a</w:t>
      </w:r>
    </w:p>
    <w:p w14:paraId="1D164770" w14:textId="77777777" w:rsidR="00800AD8" w:rsidRDefault="00800AD8" w:rsidP="00187AFB">
      <w:pPr>
        <w:pStyle w:val="InterlineTransNoFree"/>
        <w:tabs>
          <w:tab w:val="left" w:pos="2192"/>
          <w:tab w:val="left" w:pos="2456"/>
          <w:tab w:val="left" w:pos="3215"/>
          <w:tab w:val="left" w:pos="3869"/>
          <w:tab w:val="left" w:pos="5453"/>
          <w:tab w:val="left" w:pos="5717"/>
          <w:tab w:val="left" w:pos="8156"/>
        </w:tabs>
      </w:pPr>
      <w:r>
        <w:tab/>
        <w:t>be.thus-</w:t>
      </w:r>
      <w:r>
        <w:rPr>
          <w:smallCaps/>
        </w:rPr>
        <w:t>loc</w:t>
      </w:r>
      <w:r>
        <w:t>-this</w:t>
      </w:r>
      <w:r w:rsidR="00187AFB">
        <w:rPr>
          <w:smallCaps/>
        </w:rPr>
        <w:tab/>
        <w:t>c</w:t>
      </w:r>
      <w:r w:rsidR="00187AFB">
        <w:rPr>
          <w:smallCaps/>
        </w:rPr>
        <w:tab/>
      </w:r>
      <w:r w:rsidR="00187AFB">
        <w:t>owl.sp</w:t>
      </w:r>
      <w:r w:rsidR="00187AFB">
        <w:tab/>
        <w:t>when</w:t>
      </w:r>
      <w:r w:rsidR="00187AFB">
        <w:tab/>
      </w:r>
      <w:r w:rsidR="00187AFB">
        <w:rPr>
          <w:smallCaps/>
        </w:rPr>
        <w:t>red</w:t>
      </w:r>
      <w:r w:rsidR="00187AFB">
        <w:t>=night</w:t>
      </w:r>
      <w:r w:rsidR="00187AFB">
        <w:rPr>
          <w:smallCaps/>
        </w:rPr>
        <w:tab/>
        <w:t>c</w:t>
      </w:r>
      <w:r w:rsidR="00187AFB">
        <w:tab/>
      </w:r>
      <w:r w:rsidR="00187AFB">
        <w:rPr>
          <w:smallCaps/>
        </w:rPr>
        <w:t>if</w:t>
      </w:r>
      <w:r w:rsidR="00187AFB">
        <w:t>-cause-</w:t>
      </w:r>
      <w:r w:rsidR="00187AFB">
        <w:rPr>
          <w:smallCaps/>
        </w:rPr>
        <w:t>red</w:t>
      </w:r>
      <w:r w:rsidR="00187AFB">
        <w:t>-come-</w:t>
      </w:r>
      <w:r w:rsidR="00187AFB">
        <w:rPr>
          <w:smallCaps/>
        </w:rPr>
        <w:t>nom</w:t>
      </w:r>
      <w:r w:rsidR="00187AFB">
        <w:rPr>
          <w:smallCaps/>
        </w:rPr>
        <w:tab/>
        <w:t>c</w:t>
      </w:r>
    </w:p>
    <w:p w14:paraId="7ABF473C" w14:textId="77777777" w:rsidR="00800AD8" w:rsidRDefault="00800AD8" w:rsidP="00187AFB">
      <w:pPr>
        <w:pStyle w:val="InterlineText"/>
        <w:tabs>
          <w:tab w:val="left" w:pos="533"/>
        </w:tabs>
      </w:pPr>
      <w:r>
        <w:tab/>
        <w:t>paîequ.</w:t>
      </w:r>
    </w:p>
    <w:p w14:paraId="171CC7CE" w14:textId="77777777" w:rsidR="00800AD8" w:rsidRDefault="00800AD8" w:rsidP="00187AFB">
      <w:pPr>
        <w:pStyle w:val="InterlineGlossWithTrans"/>
        <w:tabs>
          <w:tab w:val="left" w:pos="533"/>
        </w:tabs>
      </w:pPr>
      <w:r>
        <w:tab/>
        <w:t>pa-îequ</w:t>
      </w:r>
    </w:p>
    <w:p w14:paraId="4629D8D1" w14:textId="77777777" w:rsidR="00800AD8" w:rsidRDefault="00800AD8" w:rsidP="00187AFB">
      <w:pPr>
        <w:pStyle w:val="InterlineTransNoFree"/>
        <w:tabs>
          <w:tab w:val="right" w:pos="8789"/>
        </w:tabs>
      </w:pPr>
      <w:r>
        <w:tab/>
        <w:t>cause-owl.sp</w:t>
      </w:r>
      <w:r w:rsidR="00187AFB">
        <w:tab/>
        <w:t>It is at night that owls come and hoot.</w:t>
      </w:r>
    </w:p>
    <w:p w14:paraId="4E6F9F7E" w14:textId="77777777" w:rsidR="00652B86" w:rsidRDefault="00DC1AE0" w:rsidP="00652B86">
      <w:pPr>
        <w:pStyle w:val="InterlineText"/>
        <w:tabs>
          <w:tab w:val="left" w:pos="533"/>
          <w:tab w:val="left" w:pos="1367"/>
          <w:tab w:val="left" w:pos="2231"/>
          <w:tab w:val="left" w:pos="3050"/>
          <w:tab w:val="left" w:pos="4274"/>
          <w:tab w:val="left" w:pos="5108"/>
          <w:tab w:val="left" w:pos="7052"/>
          <w:tab w:val="left" w:pos="7541"/>
        </w:tabs>
      </w:pPr>
      <w:r w:rsidRPr="003A1D48">
        <w:rPr>
          <w:rStyle w:val="InterlineTextNumChar"/>
        </w:rPr>
        <w:t>002</w:t>
      </w:r>
      <w:r w:rsidR="00800AD8">
        <w:tab/>
        <w:t>anema</w:t>
      </w:r>
      <w:r w:rsidR="00800AD8">
        <w:tab/>
        <w:t>tja</w:t>
      </w:r>
      <w:r w:rsidR="00800AD8">
        <w:tab/>
        <w:t>keîang</w:t>
      </w:r>
      <w:r w:rsidR="00652B86">
        <w:tab/>
        <w:t>tuki</w:t>
      </w:r>
      <w:r w:rsidR="00652B86">
        <w:tab/>
        <w:t>anema</w:t>
      </w:r>
      <w:r w:rsidR="00652B86">
        <w:tab/>
        <w:t>sipangtjengtjez</w:t>
      </w:r>
      <w:r w:rsidR="00652B86">
        <w:tab/>
        <w:t>nua</w:t>
      </w:r>
      <w:r w:rsidR="00652B86">
        <w:tab/>
        <w:t>îequ</w:t>
      </w:r>
    </w:p>
    <w:p w14:paraId="2B468F40" w14:textId="77777777" w:rsidR="00800AD8" w:rsidRDefault="00800AD8" w:rsidP="00652B86">
      <w:pPr>
        <w:pStyle w:val="InterlineGlossWithTrans"/>
        <w:tabs>
          <w:tab w:val="left" w:pos="533"/>
          <w:tab w:val="left" w:pos="1367"/>
          <w:tab w:val="left" w:pos="2231"/>
          <w:tab w:val="left" w:pos="3050"/>
          <w:tab w:val="left" w:pos="4274"/>
          <w:tab w:val="left" w:pos="5108"/>
          <w:tab w:val="left" w:pos="7052"/>
          <w:tab w:val="left" w:pos="7541"/>
        </w:tabs>
      </w:pPr>
      <w:r>
        <w:tab/>
        <w:t>a-nema</w:t>
      </w:r>
      <w:r>
        <w:tab/>
        <w:t>tja</w:t>
      </w:r>
      <w:r>
        <w:tab/>
        <w:t>keîang</w:t>
      </w:r>
      <w:r w:rsidR="00652B86">
        <w:tab/>
        <w:t>tu-ki</w:t>
      </w:r>
      <w:r w:rsidR="00652B86">
        <w:tab/>
        <w:t>a-nema</w:t>
      </w:r>
      <w:r w:rsidR="00652B86">
        <w:tab/>
        <w:t>si-pa-ngetje-ngetjez</w:t>
      </w:r>
      <w:r w:rsidR="00652B86">
        <w:tab/>
        <w:t>nua</w:t>
      </w:r>
      <w:r w:rsidR="00652B86">
        <w:tab/>
        <w:t>îequ</w:t>
      </w:r>
    </w:p>
    <w:p w14:paraId="4CF241FF" w14:textId="77777777" w:rsidR="00800AD8" w:rsidRDefault="00800AD8" w:rsidP="00652B86">
      <w:pPr>
        <w:pStyle w:val="InterlineTransNoFree"/>
        <w:tabs>
          <w:tab w:val="left" w:pos="1367"/>
          <w:tab w:val="left" w:pos="2231"/>
          <w:tab w:val="left" w:pos="3050"/>
          <w:tab w:val="left" w:pos="4274"/>
          <w:tab w:val="left" w:pos="5108"/>
          <w:tab w:val="left" w:pos="7052"/>
          <w:tab w:val="left" w:pos="7541"/>
        </w:tabs>
      </w:pPr>
      <w:r>
        <w:tab/>
        <w:t>?-what</w:t>
      </w:r>
      <w:r>
        <w:tab/>
        <w:t>we(</w:t>
      </w:r>
      <w:r>
        <w:rPr>
          <w:smallCaps/>
        </w:rPr>
        <w:t>inc</w:t>
      </w:r>
      <w:r>
        <w:t>)</w:t>
      </w:r>
      <w:r>
        <w:tab/>
        <w:t>know</w:t>
      </w:r>
      <w:r w:rsidR="00652B86">
        <w:tab/>
      </w:r>
      <w:r w:rsidR="00652B86">
        <w:rPr>
          <w:smallCaps/>
        </w:rPr>
        <w:t>compl</w:t>
      </w:r>
      <w:r w:rsidR="00652B86">
        <w:t>-how</w:t>
      </w:r>
      <w:r w:rsidR="00652B86">
        <w:tab/>
        <w:t>?-what</w:t>
      </w:r>
      <w:r w:rsidR="00652B86">
        <w:tab/>
      </w:r>
      <w:r w:rsidR="00652B86">
        <w:rPr>
          <w:smallCaps/>
        </w:rPr>
        <w:t>if</w:t>
      </w:r>
      <w:r w:rsidR="00652B86">
        <w:t>-cause-</w:t>
      </w:r>
      <w:r w:rsidR="00652B86">
        <w:rPr>
          <w:smallCaps/>
        </w:rPr>
        <w:t>red</w:t>
      </w:r>
      <w:r w:rsidR="00652B86">
        <w:t>-come</w:t>
      </w:r>
      <w:r w:rsidR="00652B86">
        <w:tab/>
        <w:t>by</w:t>
      </w:r>
      <w:r w:rsidR="00652B86">
        <w:tab/>
        <w:t>owl.sp</w:t>
      </w:r>
    </w:p>
    <w:p w14:paraId="04DAB2E0" w14:textId="77777777" w:rsidR="00800AD8" w:rsidRDefault="00800AD8" w:rsidP="00652B86">
      <w:pPr>
        <w:pStyle w:val="InterlineText"/>
        <w:tabs>
          <w:tab w:val="left" w:pos="533"/>
          <w:tab w:val="left" w:pos="1187"/>
          <w:tab w:val="left" w:pos="2771"/>
          <w:tab w:val="left" w:pos="3035"/>
        </w:tabs>
      </w:pPr>
      <w:r>
        <w:tab/>
        <w:t>nu</w:t>
      </w:r>
      <w:r>
        <w:tab/>
        <w:t>qezemezemetj</w:t>
      </w:r>
      <w:r>
        <w:tab/>
        <w:t>a</w:t>
      </w:r>
      <w:r>
        <w:tab/>
        <w:t>paîequ.</w:t>
      </w:r>
    </w:p>
    <w:p w14:paraId="550CE9AE" w14:textId="77777777" w:rsidR="00800AD8" w:rsidRDefault="00800AD8" w:rsidP="00652B86">
      <w:pPr>
        <w:pStyle w:val="InterlineGlossWithTrans"/>
        <w:tabs>
          <w:tab w:val="left" w:pos="533"/>
          <w:tab w:val="left" w:pos="1187"/>
          <w:tab w:val="left" w:pos="2771"/>
          <w:tab w:val="left" w:pos="3035"/>
        </w:tabs>
      </w:pPr>
      <w:r>
        <w:tab/>
        <w:t>nu</w:t>
      </w:r>
      <w:r w:rsidR="00040B04">
        <w:tab/>
      </w:r>
      <w:r>
        <w:t>zeme</w:t>
      </w:r>
      <w:r w:rsidR="00040B04">
        <w:t>=</w:t>
      </w:r>
      <w:r>
        <w:t>qezemetj</w:t>
      </w:r>
      <w:r>
        <w:tab/>
        <w:t>a</w:t>
      </w:r>
      <w:r>
        <w:tab/>
        <w:t>pa-îequ</w:t>
      </w:r>
    </w:p>
    <w:p w14:paraId="6B6D9BCA" w14:textId="77777777" w:rsidR="00800AD8" w:rsidRDefault="00800AD8" w:rsidP="00652B86">
      <w:pPr>
        <w:pStyle w:val="InterlineTrans"/>
        <w:tabs>
          <w:tab w:val="left" w:pos="533"/>
          <w:tab w:val="left" w:pos="1187"/>
          <w:tab w:val="left" w:pos="2771"/>
          <w:tab w:val="left" w:pos="3035"/>
        </w:tabs>
      </w:pPr>
      <w:r>
        <w:tab/>
        <w:t>when</w:t>
      </w:r>
      <w:r>
        <w:tab/>
      </w:r>
      <w:r>
        <w:rPr>
          <w:smallCaps/>
        </w:rPr>
        <w:t>red</w:t>
      </w:r>
      <w:r>
        <w:t>=night</w:t>
      </w:r>
      <w:r>
        <w:rPr>
          <w:smallCaps/>
        </w:rPr>
        <w:tab/>
        <w:t>c</w:t>
      </w:r>
      <w:r>
        <w:rPr>
          <w:smallCaps/>
        </w:rPr>
        <w:tab/>
      </w:r>
      <w:r>
        <w:t>cause-owl.sp</w:t>
      </w:r>
    </w:p>
    <w:p w14:paraId="66FE7D95" w14:textId="77777777" w:rsidR="00800AD8" w:rsidRDefault="00800AD8">
      <w:pPr>
        <w:pStyle w:val="InterlineFree"/>
      </w:pPr>
      <w:r>
        <w:t>We don’t know the reason why owls come and hoot at night.</w:t>
      </w:r>
    </w:p>
    <w:p w14:paraId="4C2497DE" w14:textId="77777777" w:rsidR="00652B86" w:rsidRDefault="00DC1AE0" w:rsidP="00652B86">
      <w:pPr>
        <w:pStyle w:val="InterlineText"/>
        <w:tabs>
          <w:tab w:val="left" w:pos="533"/>
          <w:tab w:val="left" w:pos="1232"/>
          <w:tab w:val="left" w:pos="1721"/>
          <w:tab w:val="left" w:pos="2585"/>
          <w:tab w:val="left" w:pos="3089"/>
          <w:tab w:val="left" w:pos="4673"/>
          <w:tab w:val="left" w:pos="6017"/>
          <w:tab w:val="left" w:pos="7961"/>
        </w:tabs>
      </w:pPr>
      <w:r w:rsidRPr="003A1D48">
        <w:rPr>
          <w:rStyle w:val="InterlineTextNumChar"/>
        </w:rPr>
        <w:t>003</w:t>
      </w:r>
      <w:r w:rsidR="00800AD8">
        <w:tab/>
        <w:t>îakua</w:t>
      </w:r>
      <w:r w:rsidR="00800AD8">
        <w:tab/>
        <w:t>uri</w:t>
      </w:r>
      <w:r w:rsidR="00800AD8">
        <w:tab/>
        <w:t>keman</w:t>
      </w:r>
      <w:r w:rsidR="00800AD8">
        <w:tab/>
        <w:t>tua</w:t>
      </w:r>
      <w:r w:rsidR="00652B86">
        <w:tab/>
        <w:t>kake÷ian</w:t>
      </w:r>
      <w:r w:rsidR="00652B86">
        <w:tab/>
        <w:t>mana</w:t>
      </w:r>
      <w:r w:rsidR="00652B86">
        <w:tab/>
        <w:t>sipangtjengtjez,</w:t>
      </w:r>
      <w:r w:rsidR="00652B86">
        <w:tab/>
        <w:t>tja</w:t>
      </w:r>
    </w:p>
    <w:p w14:paraId="32E2F837" w14:textId="77777777" w:rsidR="00800AD8" w:rsidRDefault="00800AD8" w:rsidP="00652B86">
      <w:pPr>
        <w:pStyle w:val="InterlineGlossWithTrans"/>
        <w:tabs>
          <w:tab w:val="left" w:pos="533"/>
          <w:tab w:val="left" w:pos="1232"/>
          <w:tab w:val="left" w:pos="1721"/>
          <w:tab w:val="left" w:pos="2585"/>
          <w:tab w:val="left" w:pos="3089"/>
          <w:tab w:val="left" w:pos="4673"/>
          <w:tab w:val="left" w:pos="6017"/>
          <w:tab w:val="left" w:pos="7961"/>
        </w:tabs>
      </w:pPr>
      <w:r>
        <w:tab/>
        <w:t>îakua</w:t>
      </w:r>
      <w:r>
        <w:tab/>
        <w:t>uri</w:t>
      </w:r>
      <w:r>
        <w:tab/>
        <w:t>em=kan</w:t>
      </w:r>
      <w:r>
        <w:tab/>
        <w:t>tua</w:t>
      </w:r>
      <w:r w:rsidR="00652B86">
        <w:tab/>
        <w:t>ka-ke÷i-an</w:t>
      </w:r>
      <w:r w:rsidR="00652B86">
        <w:tab/>
        <w:t>ma-avan-a</w:t>
      </w:r>
      <w:r w:rsidR="00652B86">
        <w:tab/>
        <w:t>si-pa-ngetje-ngetjez</w:t>
      </w:r>
      <w:r w:rsidR="00652B86">
        <w:tab/>
        <w:t>tja</w:t>
      </w:r>
    </w:p>
    <w:p w14:paraId="48592448" w14:textId="77777777" w:rsidR="00800AD8" w:rsidRDefault="00800AD8" w:rsidP="00652B86">
      <w:pPr>
        <w:pStyle w:val="InterlineTransNoFree"/>
        <w:tabs>
          <w:tab w:val="left" w:pos="1232"/>
          <w:tab w:val="left" w:pos="1721"/>
          <w:tab w:val="left" w:pos="2585"/>
          <w:tab w:val="left" w:pos="3089"/>
          <w:tab w:val="left" w:pos="4673"/>
          <w:tab w:val="left" w:pos="6017"/>
          <w:tab w:val="left" w:pos="7961"/>
        </w:tabs>
      </w:pPr>
      <w:r>
        <w:tab/>
        <w:t>but</w:t>
      </w:r>
      <w:r>
        <w:tab/>
        <w:t>will</w:t>
      </w:r>
      <w:r>
        <w:tab/>
      </w:r>
      <w:r>
        <w:rPr>
          <w:smallCaps/>
        </w:rPr>
        <w:t>af</w:t>
      </w:r>
      <w:r>
        <w:t>=eat</w:t>
      </w:r>
      <w:r>
        <w:tab/>
      </w:r>
      <w:r>
        <w:rPr>
          <w:smallCaps/>
        </w:rPr>
        <w:t>obl</w:t>
      </w:r>
      <w:r w:rsidR="00652B86">
        <w:tab/>
      </w:r>
      <w:r w:rsidR="00652B86">
        <w:rPr>
          <w:smallCaps/>
        </w:rPr>
        <w:t>red</w:t>
      </w:r>
      <w:r w:rsidR="00652B86">
        <w:t>-small-</w:t>
      </w:r>
      <w:r w:rsidR="00652B86">
        <w:rPr>
          <w:smallCaps/>
        </w:rPr>
        <w:t>nom</w:t>
      </w:r>
      <w:r w:rsidR="00652B86">
        <w:tab/>
      </w:r>
      <w:r w:rsidR="00652B86">
        <w:rPr>
          <w:smallCaps/>
        </w:rPr>
        <w:t>stat</w:t>
      </w:r>
      <w:r w:rsidR="00652B86">
        <w:t>-exact-?</w:t>
      </w:r>
      <w:r w:rsidR="00652B86">
        <w:tab/>
      </w:r>
      <w:r w:rsidR="00652B86">
        <w:rPr>
          <w:smallCaps/>
        </w:rPr>
        <w:t>if</w:t>
      </w:r>
      <w:r w:rsidR="00652B86">
        <w:t>-cause-</w:t>
      </w:r>
      <w:r w:rsidR="00652B86">
        <w:rPr>
          <w:smallCaps/>
        </w:rPr>
        <w:t>red</w:t>
      </w:r>
      <w:r w:rsidR="00652B86">
        <w:t>-come</w:t>
      </w:r>
      <w:r w:rsidR="00652B86">
        <w:tab/>
        <w:t>we(</w:t>
      </w:r>
      <w:r w:rsidR="00652B86">
        <w:rPr>
          <w:smallCaps/>
        </w:rPr>
        <w:t>inc</w:t>
      </w:r>
      <w:r w:rsidR="00652B86">
        <w:t>)</w:t>
      </w:r>
    </w:p>
    <w:p w14:paraId="1ED1B0E1" w14:textId="77777777" w:rsidR="00652B86" w:rsidRDefault="00800AD8" w:rsidP="00652B86">
      <w:pPr>
        <w:pStyle w:val="InterlineText"/>
        <w:tabs>
          <w:tab w:val="left" w:pos="533"/>
          <w:tab w:val="left" w:pos="1307"/>
          <w:tab w:val="left" w:pos="2081"/>
          <w:tab w:val="left" w:pos="2345"/>
          <w:tab w:val="left" w:pos="3179"/>
          <w:tab w:val="left" w:pos="4763"/>
          <w:tab w:val="left" w:pos="5027"/>
        </w:tabs>
      </w:pPr>
      <w:r>
        <w:tab/>
        <w:t>ayain</w:t>
      </w:r>
      <w:r>
        <w:tab/>
        <w:t>anga</w:t>
      </w:r>
      <w:r>
        <w:tab/>
        <w:t>a</w:t>
      </w:r>
      <w:r>
        <w:tab/>
        <w:t>mareka</w:t>
      </w:r>
      <w:r w:rsidR="00652B86">
        <w:tab/>
        <w:t>kake÷ian</w:t>
      </w:r>
      <w:r w:rsidR="00652B86">
        <w:tab/>
        <w:t>a</w:t>
      </w:r>
      <w:r w:rsidR="00652B86">
        <w:tab/>
        <w:t>benuru.</w:t>
      </w:r>
    </w:p>
    <w:p w14:paraId="6D7B6F98" w14:textId="77777777" w:rsidR="00800AD8" w:rsidRDefault="00800AD8" w:rsidP="00652B86">
      <w:pPr>
        <w:pStyle w:val="InterlineGlossWithTrans"/>
        <w:tabs>
          <w:tab w:val="left" w:pos="533"/>
          <w:tab w:val="left" w:pos="1307"/>
          <w:tab w:val="left" w:pos="2081"/>
          <w:tab w:val="left" w:pos="2345"/>
          <w:tab w:val="left" w:pos="3179"/>
          <w:tab w:val="left" w:pos="4763"/>
          <w:tab w:val="left" w:pos="5027"/>
        </w:tabs>
      </w:pPr>
      <w:r>
        <w:tab/>
        <w:t>aya-en</w:t>
      </w:r>
      <w:r>
        <w:tab/>
        <w:t>anga</w:t>
      </w:r>
      <w:r>
        <w:tab/>
        <w:t>a</w:t>
      </w:r>
      <w:r>
        <w:tab/>
        <w:t>mareka</w:t>
      </w:r>
      <w:r w:rsidR="00652B86">
        <w:tab/>
        <w:t>ka-ke÷i-an</w:t>
      </w:r>
      <w:r w:rsidR="00652B86">
        <w:tab/>
        <w:t>a</w:t>
      </w:r>
      <w:r w:rsidR="00652B86">
        <w:tab/>
        <w:t>en=buru</w:t>
      </w:r>
    </w:p>
    <w:p w14:paraId="3374FB7A" w14:textId="77777777" w:rsidR="00800AD8" w:rsidRDefault="00800AD8" w:rsidP="00652B86">
      <w:pPr>
        <w:pStyle w:val="InterlineTrans"/>
        <w:tabs>
          <w:tab w:val="left" w:pos="533"/>
          <w:tab w:val="left" w:pos="1307"/>
          <w:tab w:val="left" w:pos="2081"/>
          <w:tab w:val="left" w:pos="2345"/>
          <w:tab w:val="left" w:pos="3179"/>
          <w:tab w:val="left" w:pos="4763"/>
          <w:tab w:val="left" w:pos="5027"/>
        </w:tabs>
      </w:pPr>
      <w:r>
        <w:tab/>
        <w:t>say-</w:t>
      </w:r>
      <w:r>
        <w:rPr>
          <w:smallCaps/>
        </w:rPr>
        <w:t>pf</w:t>
      </w:r>
      <w:r>
        <w:tab/>
        <w:t>indeed</w:t>
      </w:r>
      <w:r>
        <w:rPr>
          <w:smallCaps/>
        </w:rPr>
        <w:tab/>
        <w:t>c</w:t>
      </w:r>
      <w:r>
        <w:rPr>
          <w:smallCaps/>
        </w:rPr>
        <w:tab/>
      </w:r>
      <w:r>
        <w:t>many</w:t>
      </w:r>
      <w:r w:rsidR="00652B86">
        <w:tab/>
      </w:r>
      <w:r w:rsidR="00652B86">
        <w:rPr>
          <w:smallCaps/>
        </w:rPr>
        <w:t>red</w:t>
      </w:r>
      <w:r w:rsidR="00652B86">
        <w:t>-small-</w:t>
      </w:r>
      <w:r w:rsidR="00652B86">
        <w:rPr>
          <w:smallCaps/>
        </w:rPr>
        <w:t>nom</w:t>
      </w:r>
      <w:r w:rsidR="00652B86">
        <w:rPr>
          <w:smallCaps/>
        </w:rPr>
        <w:tab/>
        <w:t>c</w:t>
      </w:r>
      <w:r w:rsidR="00652B86">
        <w:rPr>
          <w:smallCaps/>
        </w:rPr>
        <w:tab/>
        <w:t>af</w:t>
      </w:r>
      <w:r w:rsidR="00652B86">
        <w:t>=tell.lie</w:t>
      </w:r>
    </w:p>
    <w:p w14:paraId="29E04878" w14:textId="77777777" w:rsidR="00800AD8" w:rsidRDefault="00800AD8">
      <w:pPr>
        <w:pStyle w:val="InterlineFree"/>
      </w:pPr>
      <w:r>
        <w:t>But we lie to our children and tell them they come to eat children.</w:t>
      </w:r>
    </w:p>
    <w:p w14:paraId="1C48F292" w14:textId="77777777" w:rsidR="00652B86" w:rsidRDefault="00DC1AE0" w:rsidP="00652B86">
      <w:pPr>
        <w:pStyle w:val="InterlineText"/>
        <w:tabs>
          <w:tab w:val="left" w:pos="533"/>
          <w:tab w:val="left" w:pos="2192"/>
          <w:tab w:val="left" w:pos="2846"/>
          <w:tab w:val="left" w:pos="4400"/>
          <w:tab w:val="left" w:pos="5054"/>
          <w:tab w:val="left" w:pos="7163"/>
          <w:tab w:val="left" w:pos="7817"/>
        </w:tabs>
      </w:pPr>
      <w:r w:rsidRPr="003A1D48">
        <w:rPr>
          <w:rStyle w:val="InterlineTextNumChar"/>
        </w:rPr>
        <w:t>004</w:t>
      </w:r>
      <w:r w:rsidR="00800AD8">
        <w:tab/>
        <w:t>aitsu</w:t>
      </w:r>
      <w:r w:rsidR="00800AD8">
        <w:tab/>
        <w:t>nu</w:t>
      </w:r>
      <w:r w:rsidR="00800AD8">
        <w:tab/>
        <w:t>qemauqaung,</w:t>
      </w:r>
      <w:r w:rsidR="00652B86">
        <w:tab/>
        <w:t>nu</w:t>
      </w:r>
      <w:r w:rsidR="00652B86">
        <w:tab/>
        <w:t>tsemulitsuli,</w:t>
      </w:r>
      <w:r w:rsidR="00652B86">
        <w:tab/>
        <w:t>nu</w:t>
      </w:r>
      <w:r w:rsidR="00652B86">
        <w:tab/>
        <w:t>ika</w:t>
      </w:r>
    </w:p>
    <w:p w14:paraId="358E8FC0" w14:textId="77777777" w:rsidR="00800AD8" w:rsidRDefault="00800AD8" w:rsidP="00652B86">
      <w:pPr>
        <w:pStyle w:val="InterlineGlossWithTrans"/>
        <w:tabs>
          <w:tab w:val="left" w:pos="533"/>
          <w:tab w:val="left" w:pos="2192"/>
          <w:tab w:val="left" w:pos="2846"/>
          <w:tab w:val="left" w:pos="4400"/>
          <w:tab w:val="left" w:pos="5054"/>
          <w:tab w:val="left" w:pos="7163"/>
          <w:tab w:val="left" w:pos="7817"/>
        </w:tabs>
      </w:pPr>
      <w:r>
        <w:tab/>
        <w:t>aya-i-tsu</w:t>
      </w:r>
      <w:r>
        <w:tab/>
        <w:t>nu</w:t>
      </w:r>
      <w:r>
        <w:tab/>
        <w:t>em=qau-qaung</w:t>
      </w:r>
      <w:r w:rsidR="00652B86">
        <w:tab/>
        <w:t>nu</w:t>
      </w:r>
      <w:r w:rsidR="00652B86">
        <w:tab/>
        <w:t>em=tsuli-tsuli</w:t>
      </w:r>
      <w:r w:rsidR="00652B86">
        <w:tab/>
        <w:t>nu</w:t>
      </w:r>
      <w:r w:rsidR="00652B86">
        <w:tab/>
        <w:t>ika</w:t>
      </w:r>
    </w:p>
    <w:p w14:paraId="392D81E1" w14:textId="77777777" w:rsidR="00800AD8" w:rsidRDefault="00800AD8" w:rsidP="00652B86">
      <w:pPr>
        <w:pStyle w:val="InterlineTransNoFree"/>
        <w:tabs>
          <w:tab w:val="left" w:pos="2192"/>
          <w:tab w:val="left" w:pos="2846"/>
          <w:tab w:val="left" w:pos="4400"/>
          <w:tab w:val="left" w:pos="5054"/>
          <w:tab w:val="left" w:pos="7163"/>
          <w:tab w:val="left" w:pos="7817"/>
        </w:tabs>
      </w:pPr>
      <w:r>
        <w:tab/>
        <w:t>be.thus-</w:t>
      </w:r>
      <w:r>
        <w:rPr>
          <w:smallCaps/>
        </w:rPr>
        <w:t>loc</w:t>
      </w:r>
      <w:r>
        <w:t>-this</w:t>
      </w:r>
      <w:r>
        <w:tab/>
        <w:t>when</w:t>
      </w:r>
      <w:r>
        <w:tab/>
      </w:r>
      <w:r>
        <w:rPr>
          <w:smallCaps/>
        </w:rPr>
        <w:t>af</w:t>
      </w:r>
      <w:r>
        <w:t>=</w:t>
      </w:r>
      <w:r>
        <w:rPr>
          <w:smallCaps/>
        </w:rPr>
        <w:t>red</w:t>
      </w:r>
      <w:r>
        <w:t>-cry</w:t>
      </w:r>
      <w:r w:rsidR="00652B86">
        <w:tab/>
        <w:t>when</w:t>
      </w:r>
      <w:r w:rsidR="00652B86">
        <w:tab/>
      </w:r>
      <w:r w:rsidR="00652B86">
        <w:rPr>
          <w:smallCaps/>
        </w:rPr>
        <w:t>af</w:t>
      </w:r>
      <w:r w:rsidR="00652B86">
        <w:t>=</w:t>
      </w:r>
      <w:r w:rsidR="00652B86">
        <w:rPr>
          <w:smallCaps/>
        </w:rPr>
        <w:t>red</w:t>
      </w:r>
      <w:r w:rsidR="00652B86">
        <w:t>-lose.appetite</w:t>
      </w:r>
      <w:r w:rsidR="00652B86">
        <w:tab/>
        <w:t>when</w:t>
      </w:r>
      <w:r w:rsidR="00652B86">
        <w:tab/>
        <w:t>not</w:t>
      </w:r>
    </w:p>
    <w:p w14:paraId="21DC795F" w14:textId="77777777" w:rsidR="00652B86" w:rsidRDefault="00800AD8" w:rsidP="00652B86">
      <w:pPr>
        <w:pStyle w:val="InterlineText"/>
        <w:tabs>
          <w:tab w:val="left" w:pos="533"/>
          <w:tab w:val="left" w:pos="1667"/>
          <w:tab w:val="left" w:pos="2321"/>
          <w:tab w:val="left" w:pos="3185"/>
          <w:tab w:val="left" w:pos="4589"/>
          <w:tab w:val="left" w:pos="4853"/>
          <w:tab w:val="left" w:pos="5687"/>
          <w:tab w:val="left" w:pos="6611"/>
          <w:tab w:val="left" w:pos="7250"/>
        </w:tabs>
      </w:pPr>
      <w:r>
        <w:tab/>
        <w:t>kilangda</w:t>
      </w:r>
      <w:r>
        <w:tab/>
        <w:t>nu</w:t>
      </w:r>
      <w:r>
        <w:tab/>
        <w:t>tja</w:t>
      </w:r>
      <w:r w:rsidR="00652B86">
        <w:tab/>
        <w:t>qaqivuin</w:t>
      </w:r>
      <w:r w:rsidR="00652B86">
        <w:tab/>
        <w:t>a</w:t>
      </w:r>
      <w:r w:rsidR="00652B86">
        <w:tab/>
        <w:t>mareka</w:t>
      </w:r>
      <w:r w:rsidR="00652B86">
        <w:tab/>
        <w:t>tja</w:t>
      </w:r>
      <w:r w:rsidR="00652B86">
        <w:tab/>
        <w:t>aîak,</w:t>
      </w:r>
      <w:r w:rsidR="00652B86">
        <w:tab/>
        <w:t>“ku</w:t>
      </w:r>
    </w:p>
    <w:p w14:paraId="2228E2D1" w14:textId="77777777" w:rsidR="00800AD8" w:rsidRDefault="00800AD8" w:rsidP="00652B86">
      <w:pPr>
        <w:pStyle w:val="InterlineGlossWithTrans"/>
        <w:tabs>
          <w:tab w:val="left" w:pos="533"/>
          <w:tab w:val="left" w:pos="1667"/>
          <w:tab w:val="left" w:pos="2321"/>
          <w:tab w:val="left" w:pos="3185"/>
          <w:tab w:val="left" w:pos="4589"/>
          <w:tab w:val="left" w:pos="4853"/>
          <w:tab w:val="left" w:pos="5687"/>
          <w:tab w:val="left" w:pos="6611"/>
          <w:tab w:val="left" w:pos="7250"/>
        </w:tabs>
      </w:pPr>
      <w:r>
        <w:tab/>
        <w:t>ki-langeda</w:t>
      </w:r>
      <w:r>
        <w:tab/>
        <w:t>nu</w:t>
      </w:r>
      <w:r>
        <w:tab/>
        <w:t>tja</w:t>
      </w:r>
      <w:r w:rsidR="00652B86">
        <w:tab/>
        <w:t>qa-qivu-en</w:t>
      </w:r>
      <w:r w:rsidR="00652B86">
        <w:tab/>
        <w:t>a</w:t>
      </w:r>
      <w:r w:rsidR="00652B86">
        <w:tab/>
        <w:t>mareka</w:t>
      </w:r>
      <w:r w:rsidR="00652B86">
        <w:tab/>
        <w:t>tja</w:t>
      </w:r>
      <w:r w:rsidR="00652B86">
        <w:tab/>
        <w:t>aîak</w:t>
      </w:r>
      <w:r w:rsidR="00652B86">
        <w:tab/>
        <w:t>ku</w:t>
      </w:r>
    </w:p>
    <w:p w14:paraId="15923356" w14:textId="77777777" w:rsidR="00800AD8" w:rsidRDefault="00800AD8" w:rsidP="00652B86">
      <w:pPr>
        <w:pStyle w:val="InterlineTransNoFree"/>
        <w:tabs>
          <w:tab w:val="left" w:pos="1667"/>
          <w:tab w:val="left" w:pos="2321"/>
          <w:tab w:val="left" w:pos="3185"/>
          <w:tab w:val="left" w:pos="4589"/>
          <w:tab w:val="left" w:pos="4853"/>
          <w:tab w:val="left" w:pos="5687"/>
          <w:tab w:val="left" w:pos="6611"/>
          <w:tab w:val="left" w:pos="7250"/>
        </w:tabs>
      </w:pPr>
      <w:r>
        <w:tab/>
        <w:t>do-hear</w:t>
      </w:r>
      <w:r>
        <w:tab/>
        <w:t>when</w:t>
      </w:r>
      <w:r>
        <w:tab/>
        <w:t>we(</w:t>
      </w:r>
      <w:r>
        <w:rPr>
          <w:smallCaps/>
        </w:rPr>
        <w:t>inc</w:t>
      </w:r>
      <w:r>
        <w:t>)</w:t>
      </w:r>
      <w:r w:rsidR="00652B86">
        <w:tab/>
      </w:r>
      <w:r w:rsidR="00652B86">
        <w:rPr>
          <w:smallCaps/>
        </w:rPr>
        <w:t>red</w:t>
      </w:r>
      <w:r w:rsidR="00652B86">
        <w:t>-speak-</w:t>
      </w:r>
      <w:r w:rsidR="00652B86">
        <w:rPr>
          <w:smallCaps/>
        </w:rPr>
        <w:t>pf</w:t>
      </w:r>
      <w:r w:rsidR="00652B86">
        <w:rPr>
          <w:smallCaps/>
        </w:rPr>
        <w:tab/>
        <w:t>c</w:t>
      </w:r>
      <w:r w:rsidR="00652B86">
        <w:rPr>
          <w:smallCaps/>
        </w:rPr>
        <w:tab/>
      </w:r>
      <w:r w:rsidR="00652B86">
        <w:t>many</w:t>
      </w:r>
      <w:r w:rsidR="00652B86">
        <w:tab/>
        <w:t>our(</w:t>
      </w:r>
      <w:r w:rsidR="00652B86">
        <w:rPr>
          <w:smallCaps/>
        </w:rPr>
        <w:t>inc</w:t>
      </w:r>
      <w:r w:rsidR="00652B86">
        <w:t>)</w:t>
      </w:r>
      <w:r w:rsidR="00652B86">
        <w:tab/>
        <w:t>child</w:t>
      </w:r>
      <w:r w:rsidR="00652B86">
        <w:tab/>
        <w:t>I</w:t>
      </w:r>
    </w:p>
    <w:p w14:paraId="24C821B1" w14:textId="77777777" w:rsidR="00652B86" w:rsidRDefault="00800AD8" w:rsidP="00652B86">
      <w:pPr>
        <w:pStyle w:val="InterlineText"/>
        <w:tabs>
          <w:tab w:val="left" w:pos="533"/>
          <w:tab w:val="left" w:pos="1817"/>
          <w:tab w:val="left" w:pos="2321"/>
          <w:tab w:val="left" w:pos="3080"/>
          <w:tab w:val="left" w:pos="3839"/>
          <w:tab w:val="left" w:pos="4763"/>
          <w:tab w:val="left" w:pos="5027"/>
          <w:tab w:val="left" w:pos="5741"/>
          <w:tab w:val="left" w:pos="6395"/>
          <w:tab w:val="left" w:pos="7259"/>
        </w:tabs>
      </w:pPr>
      <w:r>
        <w:tab/>
        <w:t>sidjauîan</w:t>
      </w:r>
      <w:r>
        <w:tab/>
        <w:t>tua</w:t>
      </w:r>
      <w:r>
        <w:tab/>
        <w:t>îequ,</w:t>
      </w:r>
      <w:r>
        <w:tab/>
        <w:t>uîa</w:t>
      </w:r>
      <w:r w:rsidR="00652B86">
        <w:tab/>
        <w:t>sun</w:t>
      </w:r>
      <w:r w:rsidR="00652B86">
        <w:tab/>
        <w:t>a</w:t>
      </w:r>
      <w:r w:rsidR="00652B86">
        <w:tab/>
        <w:t>kani,”</w:t>
      </w:r>
      <w:r w:rsidR="00652B86">
        <w:tab/>
        <w:t>nu</w:t>
      </w:r>
      <w:r w:rsidR="00652B86">
        <w:tab/>
        <w:t>tja</w:t>
      </w:r>
      <w:r w:rsidR="00652B86">
        <w:tab/>
        <w:t>ayain,</w:t>
      </w:r>
    </w:p>
    <w:p w14:paraId="2CC146AA" w14:textId="77777777" w:rsidR="00800AD8" w:rsidRDefault="00800AD8" w:rsidP="00652B86">
      <w:pPr>
        <w:pStyle w:val="InterlineGlossWithTrans"/>
        <w:tabs>
          <w:tab w:val="left" w:pos="533"/>
          <w:tab w:val="left" w:pos="1817"/>
          <w:tab w:val="left" w:pos="2321"/>
          <w:tab w:val="left" w:pos="3080"/>
          <w:tab w:val="left" w:pos="3839"/>
          <w:tab w:val="left" w:pos="4763"/>
          <w:tab w:val="left" w:pos="5027"/>
          <w:tab w:val="left" w:pos="5741"/>
          <w:tab w:val="left" w:pos="6395"/>
          <w:tab w:val="left" w:pos="7259"/>
        </w:tabs>
      </w:pPr>
      <w:r>
        <w:tab/>
        <w:t>si-djauî-an</w:t>
      </w:r>
      <w:r>
        <w:tab/>
        <w:t>tua</w:t>
      </w:r>
      <w:r>
        <w:tab/>
        <w:t>îequ</w:t>
      </w:r>
      <w:r>
        <w:tab/>
        <w:t>uîa</w:t>
      </w:r>
      <w:r w:rsidR="00652B86">
        <w:tab/>
        <w:t>sun</w:t>
      </w:r>
      <w:r w:rsidR="00652B86">
        <w:tab/>
        <w:t>a</w:t>
      </w:r>
      <w:r w:rsidR="00652B86">
        <w:tab/>
        <w:t>kan-i</w:t>
      </w:r>
      <w:r w:rsidR="00652B86">
        <w:tab/>
        <w:t>nu</w:t>
      </w:r>
      <w:r w:rsidR="00652B86">
        <w:tab/>
        <w:t>tja</w:t>
      </w:r>
      <w:r w:rsidR="00652B86">
        <w:tab/>
        <w:t>aya-en</w:t>
      </w:r>
    </w:p>
    <w:p w14:paraId="0DC0A68D" w14:textId="77777777" w:rsidR="00800AD8" w:rsidRDefault="00800AD8" w:rsidP="00652B86">
      <w:pPr>
        <w:pStyle w:val="InterlineTransNoFree"/>
        <w:tabs>
          <w:tab w:val="left" w:pos="1817"/>
          <w:tab w:val="left" w:pos="2321"/>
          <w:tab w:val="left" w:pos="3080"/>
          <w:tab w:val="left" w:pos="3839"/>
          <w:tab w:val="left" w:pos="4763"/>
          <w:tab w:val="left" w:pos="5027"/>
          <w:tab w:val="left" w:pos="5741"/>
          <w:tab w:val="left" w:pos="6395"/>
          <w:tab w:val="left" w:pos="7259"/>
        </w:tabs>
      </w:pPr>
      <w:r>
        <w:tab/>
      </w:r>
      <w:r>
        <w:rPr>
          <w:smallCaps/>
        </w:rPr>
        <w:t>past</w:t>
      </w:r>
      <w:r>
        <w:t>-call-</w:t>
      </w:r>
      <w:r>
        <w:rPr>
          <w:smallCaps/>
        </w:rPr>
        <w:t>lf</w:t>
      </w:r>
      <w:r>
        <w:tab/>
      </w:r>
      <w:r>
        <w:rPr>
          <w:smallCaps/>
        </w:rPr>
        <w:t>obl</w:t>
      </w:r>
      <w:r>
        <w:tab/>
        <w:t>owl.sp</w:t>
      </w:r>
      <w:r>
        <w:tab/>
        <w:t>so.that</w:t>
      </w:r>
      <w:r w:rsidR="00652B86">
        <w:tab/>
      </w:r>
      <w:r w:rsidR="00652B86">
        <w:rPr>
          <w:smallCaps/>
        </w:rPr>
        <w:t>f.</w:t>
      </w:r>
      <w:r w:rsidR="00652B86">
        <w:t>you(</w:t>
      </w:r>
      <w:r w:rsidR="00652B86">
        <w:rPr>
          <w:smallCaps/>
        </w:rPr>
        <w:t>s</w:t>
      </w:r>
      <w:r w:rsidR="00652B86">
        <w:t>)</w:t>
      </w:r>
      <w:r w:rsidR="00652B86">
        <w:rPr>
          <w:smallCaps/>
        </w:rPr>
        <w:tab/>
        <w:t>c</w:t>
      </w:r>
      <w:r w:rsidR="00652B86">
        <w:rPr>
          <w:smallCaps/>
        </w:rPr>
        <w:tab/>
      </w:r>
      <w:r w:rsidR="00652B86">
        <w:t>eat-</w:t>
      </w:r>
      <w:r w:rsidR="00652B86">
        <w:rPr>
          <w:smallCaps/>
        </w:rPr>
        <w:t>pf</w:t>
      </w:r>
      <w:r w:rsidR="00652B86">
        <w:tab/>
        <w:t>when</w:t>
      </w:r>
      <w:r w:rsidR="00652B86">
        <w:tab/>
        <w:t>we(</w:t>
      </w:r>
      <w:r w:rsidR="00652B86">
        <w:rPr>
          <w:smallCaps/>
        </w:rPr>
        <w:t>inc</w:t>
      </w:r>
      <w:r w:rsidR="00652B86">
        <w:t>)</w:t>
      </w:r>
      <w:r w:rsidR="00652B86">
        <w:tab/>
        <w:t>say-</w:t>
      </w:r>
      <w:r w:rsidR="00652B86">
        <w:rPr>
          <w:smallCaps/>
        </w:rPr>
        <w:t>pf</w:t>
      </w:r>
    </w:p>
    <w:p w14:paraId="32C22AF1" w14:textId="77777777" w:rsidR="00652B86" w:rsidRDefault="00800AD8" w:rsidP="00652B86">
      <w:pPr>
        <w:pStyle w:val="InterlineText"/>
        <w:tabs>
          <w:tab w:val="left" w:pos="533"/>
          <w:tab w:val="left" w:pos="2837"/>
          <w:tab w:val="left" w:pos="3341"/>
          <w:tab w:val="left" w:pos="4475"/>
          <w:tab w:val="left" w:pos="4979"/>
        </w:tabs>
      </w:pPr>
      <w:r>
        <w:tab/>
        <w:t>patjezuanga</w:t>
      </w:r>
      <w:r w:rsidR="00652B86">
        <w:tab/>
        <w:t>tua</w:t>
      </w:r>
      <w:r w:rsidR="00652B86">
        <w:tab/>
        <w:t>qemaung</w:t>
      </w:r>
      <w:r w:rsidR="00652B86">
        <w:tab/>
        <w:t>tua</w:t>
      </w:r>
      <w:r w:rsidR="00652B86">
        <w:tab/>
        <w:t>maîekuya.</w:t>
      </w:r>
    </w:p>
    <w:p w14:paraId="5DF63079" w14:textId="77777777" w:rsidR="00800AD8" w:rsidRDefault="00800AD8" w:rsidP="00652B86">
      <w:pPr>
        <w:pStyle w:val="InterlineGlossWithTrans"/>
        <w:tabs>
          <w:tab w:val="left" w:pos="533"/>
          <w:tab w:val="left" w:pos="2837"/>
          <w:tab w:val="left" w:pos="3341"/>
          <w:tab w:val="left" w:pos="4475"/>
          <w:tab w:val="left" w:pos="4979"/>
        </w:tabs>
      </w:pPr>
      <w:r>
        <w:tab/>
        <w:t>pa-tje-zua-anga</w:t>
      </w:r>
      <w:r w:rsidR="00652B86">
        <w:tab/>
        <w:t>tua</w:t>
      </w:r>
      <w:r w:rsidR="00652B86">
        <w:tab/>
        <w:t>em=qaung</w:t>
      </w:r>
      <w:r w:rsidR="00652B86">
        <w:tab/>
        <w:t>tua</w:t>
      </w:r>
      <w:r w:rsidR="00652B86">
        <w:tab/>
        <w:t>ma-îe-kuya</w:t>
      </w:r>
    </w:p>
    <w:p w14:paraId="48AE7264" w14:textId="77777777" w:rsidR="00800AD8" w:rsidRDefault="00800AD8" w:rsidP="00652B86">
      <w:pPr>
        <w:pStyle w:val="InterlineTrans"/>
        <w:tabs>
          <w:tab w:val="left" w:pos="533"/>
          <w:tab w:val="left" w:pos="2837"/>
          <w:tab w:val="left" w:pos="3341"/>
          <w:tab w:val="left" w:pos="4475"/>
          <w:tab w:val="left" w:pos="4979"/>
        </w:tabs>
      </w:pPr>
      <w:r>
        <w:tab/>
        <w:t>cause-do.at-that-indeed</w:t>
      </w:r>
      <w:r w:rsidR="00652B86">
        <w:tab/>
      </w:r>
      <w:r w:rsidR="00652B86">
        <w:rPr>
          <w:smallCaps/>
        </w:rPr>
        <w:t>obl</w:t>
      </w:r>
      <w:r w:rsidR="00652B86">
        <w:tab/>
      </w:r>
      <w:r w:rsidR="00652B86">
        <w:rPr>
          <w:smallCaps/>
        </w:rPr>
        <w:t>af</w:t>
      </w:r>
      <w:r w:rsidR="00652B86">
        <w:t>=cry</w:t>
      </w:r>
      <w:r w:rsidR="00652B86">
        <w:tab/>
      </w:r>
      <w:r w:rsidR="00652B86">
        <w:rPr>
          <w:smallCaps/>
        </w:rPr>
        <w:t>obl</w:t>
      </w:r>
      <w:r w:rsidR="00652B86">
        <w:tab/>
      </w:r>
      <w:r w:rsidR="00652B86">
        <w:rPr>
          <w:smallCaps/>
        </w:rPr>
        <w:t>stat</w:t>
      </w:r>
      <w:r w:rsidR="00652B86">
        <w:t>-go.to-bad</w:t>
      </w:r>
    </w:p>
    <w:p w14:paraId="67673766" w14:textId="77777777" w:rsidR="00800AD8" w:rsidRDefault="00800AD8" w:rsidP="00652B86">
      <w:pPr>
        <w:pStyle w:val="InterlineFree"/>
      </w:pPr>
      <w:r>
        <w:t>When our children cry or won’t eat or don’t do what we say, if we say: “I’ll</w:t>
      </w:r>
      <w:r w:rsidR="00652B86">
        <w:t xml:space="preserve"> </w:t>
      </w:r>
      <w:r>
        <w:t>call the owl to eat you up”, then they stop crying or being bad.</w:t>
      </w:r>
    </w:p>
    <w:p w14:paraId="7DC5326C" w14:textId="77777777" w:rsidR="00652B86" w:rsidRDefault="00DC1AE0" w:rsidP="00652B86">
      <w:pPr>
        <w:pStyle w:val="InterlineText"/>
        <w:tabs>
          <w:tab w:val="left" w:pos="533"/>
          <w:tab w:val="left" w:pos="797"/>
          <w:tab w:val="left" w:pos="1556"/>
          <w:tab w:val="left" w:pos="2000"/>
          <w:tab w:val="left" w:pos="2489"/>
          <w:tab w:val="left" w:pos="4223"/>
          <w:tab w:val="left" w:pos="5447"/>
          <w:tab w:val="left" w:pos="7481"/>
        </w:tabs>
      </w:pPr>
      <w:r w:rsidRPr="003A1D48">
        <w:rPr>
          <w:rStyle w:val="InterlineTextNumChar"/>
        </w:rPr>
        <w:t>005</w:t>
      </w:r>
      <w:r w:rsidR="00800AD8">
        <w:tab/>
        <w:t>a</w:t>
      </w:r>
      <w:r w:rsidR="00800AD8">
        <w:tab/>
        <w:t>îequ</w:t>
      </w:r>
      <w:r w:rsidR="00800AD8">
        <w:tab/>
        <w:t>ika</w:t>
      </w:r>
      <w:r w:rsidR="00652B86">
        <w:tab/>
        <w:t>uri</w:t>
      </w:r>
      <w:r w:rsidR="00652B86">
        <w:tab/>
        <w:t>kemîakeîang</w:t>
      </w:r>
      <w:r w:rsidR="00652B86">
        <w:tab/>
        <w:t>tuki</w:t>
      </w:r>
      <w:r w:rsidR="00652B86">
        <w:tab/>
        <w:t>karekurekutji</w:t>
      </w:r>
      <w:r w:rsidR="00652B86">
        <w:tab/>
        <w:t>timadju.</w:t>
      </w:r>
    </w:p>
    <w:p w14:paraId="112C486E" w14:textId="77777777" w:rsidR="00800AD8" w:rsidRDefault="00800AD8" w:rsidP="00652B86">
      <w:pPr>
        <w:pStyle w:val="InterlineGlossWithTrans"/>
        <w:tabs>
          <w:tab w:val="left" w:pos="533"/>
          <w:tab w:val="left" w:pos="797"/>
          <w:tab w:val="left" w:pos="1556"/>
          <w:tab w:val="left" w:pos="2000"/>
          <w:tab w:val="left" w:pos="2489"/>
          <w:tab w:val="left" w:pos="4223"/>
          <w:tab w:val="left" w:pos="5447"/>
          <w:tab w:val="left" w:pos="7481"/>
        </w:tabs>
      </w:pPr>
      <w:r>
        <w:tab/>
        <w:t>a</w:t>
      </w:r>
      <w:r>
        <w:tab/>
        <w:t>îequ</w:t>
      </w:r>
      <w:r>
        <w:tab/>
        <w:t>ika</w:t>
      </w:r>
      <w:r w:rsidR="00652B86">
        <w:tab/>
        <w:t>uri</w:t>
      </w:r>
      <w:r w:rsidR="00652B86">
        <w:tab/>
        <w:t>em=keîa-keîang</w:t>
      </w:r>
      <w:r w:rsidR="00652B86">
        <w:tab/>
        <w:t>tu-ki</w:t>
      </w:r>
      <w:r w:rsidR="00652B86">
        <w:tab/>
        <w:t>ka-reku-rekutj-i</w:t>
      </w:r>
      <w:r w:rsidR="00652B86">
        <w:tab/>
        <w:t>ti-madju</w:t>
      </w:r>
    </w:p>
    <w:p w14:paraId="6AE36CB7" w14:textId="77777777" w:rsidR="00800AD8" w:rsidRDefault="00800AD8" w:rsidP="00652B86">
      <w:pPr>
        <w:pStyle w:val="InterlineTrans"/>
        <w:tabs>
          <w:tab w:val="left" w:pos="533"/>
          <w:tab w:val="left" w:pos="797"/>
          <w:tab w:val="left" w:pos="1556"/>
          <w:tab w:val="left" w:pos="2000"/>
          <w:tab w:val="left" w:pos="2489"/>
          <w:tab w:val="left" w:pos="4223"/>
          <w:tab w:val="left" w:pos="5447"/>
          <w:tab w:val="left" w:pos="7481"/>
        </w:tabs>
      </w:pPr>
      <w:r>
        <w:rPr>
          <w:smallCaps/>
        </w:rPr>
        <w:tab/>
        <w:t>c</w:t>
      </w:r>
      <w:r>
        <w:rPr>
          <w:smallCaps/>
        </w:rPr>
        <w:tab/>
      </w:r>
      <w:r>
        <w:t>owl.sp</w:t>
      </w:r>
      <w:r>
        <w:tab/>
        <w:t>not</w:t>
      </w:r>
      <w:r w:rsidR="00652B86">
        <w:tab/>
        <w:t>will</w:t>
      </w:r>
      <w:r w:rsidR="00652B86">
        <w:tab/>
      </w:r>
      <w:r w:rsidR="00652B86">
        <w:rPr>
          <w:smallCaps/>
        </w:rPr>
        <w:t>af</w:t>
      </w:r>
      <w:r w:rsidR="00652B86">
        <w:t>=</w:t>
      </w:r>
      <w:r w:rsidR="00652B86">
        <w:rPr>
          <w:smallCaps/>
        </w:rPr>
        <w:t>red</w:t>
      </w:r>
      <w:r w:rsidR="00652B86">
        <w:t>-know</w:t>
      </w:r>
      <w:r w:rsidR="00652B86">
        <w:tab/>
      </w:r>
      <w:r w:rsidR="00652B86">
        <w:rPr>
          <w:smallCaps/>
        </w:rPr>
        <w:t>compl</w:t>
      </w:r>
      <w:r w:rsidR="00652B86">
        <w:t>-how</w:t>
      </w:r>
      <w:r w:rsidR="00652B86">
        <w:tab/>
        <w:t>become-</w:t>
      </w:r>
      <w:r w:rsidR="00652B86">
        <w:rPr>
          <w:smallCaps/>
        </w:rPr>
        <w:t>red</w:t>
      </w:r>
      <w:r w:rsidR="00652B86">
        <w:t>-fear-</w:t>
      </w:r>
      <w:r w:rsidR="00652B86">
        <w:rPr>
          <w:smallCaps/>
        </w:rPr>
        <w:t>pf</w:t>
      </w:r>
      <w:r w:rsidR="00652B86">
        <w:tab/>
      </w:r>
      <w:r w:rsidR="00652B86">
        <w:rPr>
          <w:smallCaps/>
        </w:rPr>
        <w:t>f</w:t>
      </w:r>
      <w:r w:rsidR="00652B86">
        <w:t>-</w:t>
      </w:r>
      <w:r w:rsidR="00652B86">
        <w:rPr>
          <w:smallCaps/>
        </w:rPr>
        <w:t>3rd</w:t>
      </w:r>
      <w:r w:rsidR="00652B86">
        <w:t>.</w:t>
      </w:r>
      <w:r w:rsidR="00652B86">
        <w:rPr>
          <w:smallCaps/>
        </w:rPr>
        <w:t>pers</w:t>
      </w:r>
    </w:p>
    <w:p w14:paraId="31CE90A2" w14:textId="77777777" w:rsidR="00800AD8" w:rsidRDefault="00800AD8">
      <w:pPr>
        <w:pStyle w:val="InterlineFree"/>
      </w:pPr>
      <w:r>
        <w:t>The owl won’t know that he is used to frighten children;</w:t>
      </w:r>
    </w:p>
    <w:p w14:paraId="5C8F5CE8" w14:textId="77777777" w:rsidR="00652B86" w:rsidRDefault="00DC1AE0" w:rsidP="0064166D">
      <w:pPr>
        <w:pStyle w:val="InterlineText"/>
        <w:tabs>
          <w:tab w:val="left" w:pos="533"/>
          <w:tab w:val="left" w:pos="1022"/>
          <w:tab w:val="left" w:pos="2006"/>
          <w:tab w:val="left" w:pos="4085"/>
          <w:tab w:val="left" w:pos="4574"/>
          <w:tab w:val="left" w:pos="6158"/>
        </w:tabs>
      </w:pPr>
      <w:r w:rsidRPr="003A1D48">
        <w:rPr>
          <w:rStyle w:val="InterlineTextNumChar"/>
        </w:rPr>
        <w:t>006</w:t>
      </w:r>
      <w:r w:rsidR="00800AD8">
        <w:tab/>
        <w:t>qau</w:t>
      </w:r>
      <w:r w:rsidR="00800AD8">
        <w:tab/>
        <w:t>saka</w:t>
      </w:r>
      <w:r w:rsidR="00800AD8">
        <w:tab/>
        <w:t>kakarekutjan</w:t>
      </w:r>
      <w:r w:rsidR="00652B86">
        <w:tab/>
        <w:t>nua</w:t>
      </w:r>
      <w:r w:rsidR="00652B86">
        <w:tab/>
        <w:t>kake÷ian</w:t>
      </w:r>
      <w:r w:rsidR="00652B86">
        <w:tab/>
        <w:t>timadju.</w:t>
      </w:r>
    </w:p>
    <w:p w14:paraId="02EC2A1E" w14:textId="77777777" w:rsidR="00800AD8" w:rsidRDefault="00800AD8" w:rsidP="0064166D">
      <w:pPr>
        <w:pStyle w:val="InterlineGlossWithTrans"/>
        <w:tabs>
          <w:tab w:val="left" w:pos="533"/>
          <w:tab w:val="left" w:pos="1022"/>
          <w:tab w:val="left" w:pos="2006"/>
          <w:tab w:val="left" w:pos="4085"/>
          <w:tab w:val="left" w:pos="4574"/>
          <w:tab w:val="left" w:pos="6158"/>
        </w:tabs>
      </w:pPr>
      <w:r>
        <w:tab/>
        <w:t>qau</w:t>
      </w:r>
      <w:r>
        <w:tab/>
        <w:t>sa-ka</w:t>
      </w:r>
      <w:r>
        <w:tab/>
        <w:t>ka</w:t>
      </w:r>
      <w:r w:rsidR="0064166D">
        <w:t>-</w:t>
      </w:r>
      <w:r>
        <w:t>ka-rekutj-an</w:t>
      </w:r>
      <w:r w:rsidR="00652B86">
        <w:tab/>
        <w:t>nua</w:t>
      </w:r>
      <w:r w:rsidR="00652B86">
        <w:tab/>
        <w:t>ka-ke÷i-an</w:t>
      </w:r>
      <w:r w:rsidR="00652B86">
        <w:tab/>
        <w:t>ti-madju</w:t>
      </w:r>
    </w:p>
    <w:p w14:paraId="391881B6" w14:textId="77777777" w:rsidR="00800AD8" w:rsidRDefault="00800AD8" w:rsidP="0064166D">
      <w:pPr>
        <w:pStyle w:val="InterlineTrans"/>
        <w:tabs>
          <w:tab w:val="left" w:pos="533"/>
          <w:tab w:val="left" w:pos="1022"/>
          <w:tab w:val="left" w:pos="2006"/>
          <w:tab w:val="left" w:pos="4085"/>
          <w:tab w:val="left" w:pos="4574"/>
          <w:tab w:val="left" w:pos="6158"/>
        </w:tabs>
      </w:pPr>
      <w:r>
        <w:tab/>
        <w:t>so</w:t>
      </w:r>
      <w:r>
        <w:tab/>
        <w:t>and-after</w:t>
      </w:r>
      <w:r>
        <w:tab/>
      </w:r>
      <w:r w:rsidR="0064166D">
        <w:t>main-</w:t>
      </w:r>
      <w:r w:rsidR="0064166D">
        <w:rPr>
          <w:smallCaps/>
        </w:rPr>
        <w:t>stat</w:t>
      </w:r>
      <w:r>
        <w:t>-fear-</w:t>
      </w:r>
      <w:r w:rsidR="0064166D">
        <w:rPr>
          <w:smallCaps/>
        </w:rPr>
        <w:t>nom</w:t>
      </w:r>
      <w:r w:rsidR="00652B86">
        <w:tab/>
        <w:t>by</w:t>
      </w:r>
      <w:r w:rsidR="00652B86">
        <w:tab/>
      </w:r>
      <w:r w:rsidR="00652B86" w:rsidRPr="00D54E67">
        <w:rPr>
          <w:smallCaps/>
        </w:rPr>
        <w:t>red</w:t>
      </w:r>
      <w:r w:rsidR="00652B86">
        <w:t>-small-</w:t>
      </w:r>
      <w:r w:rsidR="00652B86" w:rsidRPr="00D64271">
        <w:rPr>
          <w:smallCaps/>
        </w:rPr>
        <w:t>nom</w:t>
      </w:r>
      <w:r w:rsidR="00652B86">
        <w:tab/>
      </w:r>
      <w:r w:rsidR="00652B86">
        <w:rPr>
          <w:smallCaps/>
        </w:rPr>
        <w:t>f</w:t>
      </w:r>
      <w:r w:rsidR="00652B86">
        <w:t>-</w:t>
      </w:r>
      <w:r w:rsidR="00652B86">
        <w:rPr>
          <w:smallCaps/>
        </w:rPr>
        <w:t>3rd</w:t>
      </w:r>
      <w:r w:rsidR="00652B86">
        <w:t>.</w:t>
      </w:r>
      <w:r w:rsidR="00652B86">
        <w:rPr>
          <w:smallCaps/>
        </w:rPr>
        <w:t>pers</w:t>
      </w:r>
    </w:p>
    <w:p w14:paraId="7C350187" w14:textId="77777777" w:rsidR="00800AD8" w:rsidRDefault="00800AD8">
      <w:pPr>
        <w:pStyle w:val="InterlineFree"/>
      </w:pPr>
      <w:r>
        <w:t>but he still is a bogey for children.</w:t>
      </w:r>
    </w:p>
    <w:p w14:paraId="188883CB" w14:textId="77777777" w:rsidR="0064166D" w:rsidRDefault="00DC1AE0" w:rsidP="0064166D">
      <w:pPr>
        <w:pStyle w:val="InterlineText"/>
        <w:tabs>
          <w:tab w:val="left" w:pos="533"/>
          <w:tab w:val="left" w:pos="797"/>
          <w:tab w:val="left" w:pos="2381"/>
          <w:tab w:val="left" w:pos="2885"/>
          <w:tab w:val="left" w:pos="3329"/>
          <w:tab w:val="left" w:pos="3818"/>
          <w:tab w:val="left" w:pos="5552"/>
          <w:tab w:val="left" w:pos="6776"/>
        </w:tabs>
      </w:pPr>
      <w:r w:rsidRPr="003A1D48">
        <w:rPr>
          <w:rStyle w:val="InterlineTextNumChar"/>
        </w:rPr>
        <w:t>007</w:t>
      </w:r>
      <w:r w:rsidR="00800AD8">
        <w:tab/>
        <w:t>a</w:t>
      </w:r>
      <w:r w:rsidR="00800AD8">
        <w:tab/>
        <w:t>kake÷ian</w:t>
      </w:r>
      <w:r w:rsidR="00800AD8">
        <w:tab/>
        <w:t>uta</w:t>
      </w:r>
      <w:r w:rsidR="00800AD8">
        <w:tab/>
        <w:t>ika</w:t>
      </w:r>
      <w:r w:rsidR="00800AD8">
        <w:tab/>
        <w:t>uri</w:t>
      </w:r>
      <w:r w:rsidR="0064166D">
        <w:tab/>
        <w:t>kemîakeîang</w:t>
      </w:r>
      <w:r w:rsidR="0064166D">
        <w:tab/>
        <w:t>tuki</w:t>
      </w:r>
      <w:r w:rsidR="0064166D">
        <w:tab/>
        <w:t>qayaqayam</w:t>
      </w:r>
    </w:p>
    <w:p w14:paraId="4834BE04" w14:textId="77777777" w:rsidR="00800AD8" w:rsidRDefault="00800AD8" w:rsidP="0064166D">
      <w:pPr>
        <w:pStyle w:val="InterlineGlossWithTrans"/>
        <w:tabs>
          <w:tab w:val="left" w:pos="533"/>
          <w:tab w:val="left" w:pos="797"/>
          <w:tab w:val="left" w:pos="2381"/>
          <w:tab w:val="left" w:pos="2885"/>
          <w:tab w:val="left" w:pos="3329"/>
          <w:tab w:val="left" w:pos="3818"/>
          <w:tab w:val="left" w:pos="5552"/>
          <w:tab w:val="left" w:pos="6776"/>
        </w:tabs>
      </w:pPr>
      <w:r>
        <w:tab/>
        <w:t>a</w:t>
      </w:r>
      <w:r>
        <w:tab/>
        <w:t>ka-ke÷i-an</w:t>
      </w:r>
      <w:r>
        <w:tab/>
        <w:t>uta</w:t>
      </w:r>
      <w:r>
        <w:tab/>
        <w:t>ika</w:t>
      </w:r>
      <w:r>
        <w:tab/>
        <w:t>uri</w:t>
      </w:r>
      <w:r w:rsidR="0064166D">
        <w:tab/>
        <w:t>em=keîa-keîang</w:t>
      </w:r>
      <w:r w:rsidR="0064166D">
        <w:tab/>
        <w:t>tu-ki</w:t>
      </w:r>
      <w:r w:rsidR="0064166D">
        <w:tab/>
        <w:t>qaya-qayam</w:t>
      </w:r>
    </w:p>
    <w:p w14:paraId="2A6A6CEE" w14:textId="77777777" w:rsidR="00800AD8" w:rsidRDefault="00800AD8" w:rsidP="0064166D">
      <w:pPr>
        <w:pStyle w:val="InterlineTransNoFree"/>
        <w:tabs>
          <w:tab w:val="left" w:pos="797"/>
          <w:tab w:val="left" w:pos="2381"/>
          <w:tab w:val="left" w:pos="2885"/>
          <w:tab w:val="left" w:pos="3329"/>
          <w:tab w:val="left" w:pos="3818"/>
          <w:tab w:val="left" w:pos="5552"/>
          <w:tab w:val="left" w:pos="6776"/>
        </w:tabs>
      </w:pPr>
      <w:r>
        <w:rPr>
          <w:smallCaps/>
        </w:rPr>
        <w:tab/>
        <w:t>c</w:t>
      </w:r>
      <w:r>
        <w:rPr>
          <w:smallCaps/>
        </w:rPr>
        <w:tab/>
        <w:t>red</w:t>
      </w:r>
      <w:r>
        <w:t>-small-</w:t>
      </w:r>
      <w:r>
        <w:rPr>
          <w:smallCaps/>
        </w:rPr>
        <w:t>nom</w:t>
      </w:r>
      <w:r>
        <w:tab/>
        <w:t>also</w:t>
      </w:r>
      <w:r>
        <w:tab/>
        <w:t>not</w:t>
      </w:r>
      <w:r>
        <w:tab/>
        <w:t>will</w:t>
      </w:r>
      <w:r w:rsidR="0064166D">
        <w:tab/>
      </w:r>
      <w:r w:rsidR="0064166D">
        <w:rPr>
          <w:smallCaps/>
        </w:rPr>
        <w:t>af</w:t>
      </w:r>
      <w:r w:rsidR="0064166D">
        <w:t>=</w:t>
      </w:r>
      <w:r w:rsidR="0064166D">
        <w:rPr>
          <w:smallCaps/>
        </w:rPr>
        <w:t>red</w:t>
      </w:r>
      <w:r w:rsidR="0064166D">
        <w:t>-know</w:t>
      </w:r>
      <w:r w:rsidR="0064166D">
        <w:tab/>
      </w:r>
      <w:r w:rsidR="0064166D">
        <w:rPr>
          <w:smallCaps/>
        </w:rPr>
        <w:t>compl</w:t>
      </w:r>
      <w:r w:rsidR="0064166D">
        <w:t>-how</w:t>
      </w:r>
      <w:r w:rsidR="0064166D">
        <w:tab/>
      </w:r>
      <w:r w:rsidR="0064166D">
        <w:rPr>
          <w:smallCaps/>
        </w:rPr>
        <w:t>red</w:t>
      </w:r>
      <w:r w:rsidR="0064166D">
        <w:t>-bird</w:t>
      </w:r>
    </w:p>
    <w:p w14:paraId="4FE1B942" w14:textId="77777777" w:rsidR="0064166D" w:rsidRDefault="00800AD8" w:rsidP="0064166D">
      <w:pPr>
        <w:pStyle w:val="InterlineText"/>
        <w:tabs>
          <w:tab w:val="left" w:pos="533"/>
          <w:tab w:val="left" w:pos="797"/>
          <w:tab w:val="left" w:pos="1241"/>
          <w:tab w:val="left" w:pos="1730"/>
          <w:tab w:val="left" w:pos="2954"/>
          <w:tab w:val="left" w:pos="3218"/>
          <w:tab w:val="left" w:pos="5252"/>
        </w:tabs>
      </w:pPr>
      <w:r>
        <w:lastRenderedPageBreak/>
        <w:tab/>
        <w:t>a</w:t>
      </w:r>
      <w:r>
        <w:tab/>
        <w:t>ika</w:t>
      </w:r>
      <w:r>
        <w:tab/>
        <w:t>uri</w:t>
      </w:r>
      <w:r>
        <w:tab/>
        <w:t>kemuda</w:t>
      </w:r>
      <w:r>
        <w:tab/>
        <w:t>a</w:t>
      </w:r>
      <w:r w:rsidR="0064166D">
        <w:tab/>
        <w:t>karekurekutjan</w:t>
      </w:r>
      <w:r w:rsidR="0064166D">
        <w:tab/>
        <w:t>niamadju.</w:t>
      </w:r>
    </w:p>
    <w:p w14:paraId="218CE7CE" w14:textId="77777777" w:rsidR="00800AD8" w:rsidRDefault="00800AD8" w:rsidP="0064166D">
      <w:pPr>
        <w:pStyle w:val="InterlineGlossWithTrans"/>
        <w:tabs>
          <w:tab w:val="left" w:pos="533"/>
          <w:tab w:val="left" w:pos="797"/>
          <w:tab w:val="left" w:pos="1241"/>
          <w:tab w:val="left" w:pos="1730"/>
          <w:tab w:val="left" w:pos="2954"/>
          <w:tab w:val="left" w:pos="3218"/>
          <w:tab w:val="left" w:pos="5252"/>
        </w:tabs>
      </w:pPr>
      <w:r>
        <w:tab/>
        <w:t>a</w:t>
      </w:r>
      <w:r>
        <w:tab/>
        <w:t>ika</w:t>
      </w:r>
      <w:r>
        <w:tab/>
        <w:t>uri</w:t>
      </w:r>
      <w:r>
        <w:tab/>
        <w:t>em=kuda</w:t>
      </w:r>
      <w:r>
        <w:tab/>
        <w:t>a</w:t>
      </w:r>
      <w:r w:rsidR="0064166D">
        <w:tab/>
        <w:t>ka-reku-rekutj-an</w:t>
      </w:r>
      <w:r w:rsidR="0064166D">
        <w:tab/>
        <w:t>ni-a-madju</w:t>
      </w:r>
    </w:p>
    <w:p w14:paraId="35A5809C" w14:textId="77777777" w:rsidR="00800AD8" w:rsidRDefault="00800AD8" w:rsidP="0064166D">
      <w:pPr>
        <w:pStyle w:val="InterlineTrans"/>
        <w:tabs>
          <w:tab w:val="left" w:pos="533"/>
          <w:tab w:val="left" w:pos="797"/>
          <w:tab w:val="left" w:pos="1241"/>
          <w:tab w:val="left" w:pos="1730"/>
          <w:tab w:val="left" w:pos="2954"/>
          <w:tab w:val="left" w:pos="3218"/>
          <w:tab w:val="left" w:pos="5252"/>
        </w:tabs>
        <w:rPr>
          <w:smallCaps/>
        </w:rPr>
      </w:pPr>
      <w:r>
        <w:rPr>
          <w:smallCaps/>
        </w:rPr>
        <w:tab/>
        <w:t>c</w:t>
      </w:r>
      <w:r>
        <w:rPr>
          <w:smallCaps/>
        </w:rPr>
        <w:tab/>
      </w:r>
      <w:r>
        <w:t>not</w:t>
      </w:r>
      <w:r>
        <w:tab/>
        <w:t>will</w:t>
      </w:r>
      <w:r>
        <w:tab/>
      </w:r>
      <w:r>
        <w:rPr>
          <w:smallCaps/>
        </w:rPr>
        <w:t>af</w:t>
      </w:r>
      <w:r>
        <w:t>=do.what</w:t>
      </w:r>
      <w:r>
        <w:rPr>
          <w:smallCaps/>
        </w:rPr>
        <w:tab/>
        <w:t>c</w:t>
      </w:r>
      <w:r w:rsidR="0064166D">
        <w:tab/>
        <w:t>become-</w:t>
      </w:r>
      <w:r w:rsidR="0064166D">
        <w:rPr>
          <w:smallCaps/>
        </w:rPr>
        <w:t>red</w:t>
      </w:r>
      <w:r w:rsidR="0064166D">
        <w:t>-fear-</w:t>
      </w:r>
      <w:r w:rsidR="0064166D">
        <w:rPr>
          <w:smallCaps/>
        </w:rPr>
        <w:t>lf</w:t>
      </w:r>
      <w:r w:rsidR="0064166D">
        <w:tab/>
        <w:t>by-</w:t>
      </w:r>
      <w:r w:rsidR="0064166D">
        <w:rPr>
          <w:smallCaps/>
        </w:rPr>
        <w:t>pl</w:t>
      </w:r>
      <w:r w:rsidR="0064166D">
        <w:t>-</w:t>
      </w:r>
      <w:r w:rsidR="0064166D">
        <w:rPr>
          <w:smallCaps/>
        </w:rPr>
        <w:t>3rd</w:t>
      </w:r>
      <w:r w:rsidR="0064166D">
        <w:t>.</w:t>
      </w:r>
      <w:r w:rsidR="0064166D">
        <w:rPr>
          <w:smallCaps/>
        </w:rPr>
        <w:t>pers</w:t>
      </w:r>
    </w:p>
    <w:p w14:paraId="2943B20C" w14:textId="77777777" w:rsidR="00800AD8" w:rsidRDefault="00800AD8">
      <w:pPr>
        <w:pStyle w:val="InterlineFree"/>
      </w:pPr>
      <w:r>
        <w:t>And the children aren’t to know that what they are frightened of is a bird that won’t do anything to them.</w:t>
      </w:r>
    </w:p>
    <w:p w14:paraId="251233E1" w14:textId="77777777" w:rsidR="00800AD8" w:rsidRDefault="00800AD8" w:rsidP="0064166D">
      <w:pPr>
        <w:pStyle w:val="FullTranslation"/>
      </w:pPr>
      <w:r>
        <w:t xml:space="preserve">It is at night that owls come and hoot. We don’t know the reason why owls come and hoot at night. But we lie to our children and tell them they come to eat children. And the children aren’t to know that what they are frightened of is a bird that won’t do anything to them. When our children cry or won’t eat or don’t do what we say, we say: “I’ll call the owl to eat you up,” and then they stop crying or being bad. The owl won’t know that he is used to frighten children; but he still is a bogey for children. And the children aren’t to know that what they are frightened of is a bird </w:t>
      </w:r>
      <w:r w:rsidR="0064166D">
        <w:t>that won’t do anything to them.</w:t>
      </w:r>
    </w:p>
    <w:p w14:paraId="465CF716" w14:textId="77777777" w:rsidR="00800AD8" w:rsidRDefault="00800AD8" w:rsidP="007A7BCB">
      <w:pPr>
        <w:pStyle w:val="Heading4"/>
      </w:pPr>
      <w:r w:rsidRPr="00DC1AE0">
        <w:rPr>
          <w:rStyle w:val="NumTextHeadingChar"/>
        </w:rPr>
        <w:t>083</w:t>
      </w:r>
      <w:r>
        <w:t xml:space="preserve"> P</w:t>
      </w:r>
      <w:r w:rsidR="0064166D">
        <w:t>ANGOLIN</w:t>
      </w:r>
      <w:r>
        <w:t xml:space="preserve"> (A</w:t>
      </w:r>
      <w:r w:rsidR="007A7BCB">
        <w:t>NT-EATER</w:t>
      </w:r>
      <w:r>
        <w:t>)</w:t>
      </w:r>
      <w:r w:rsidR="007A7BCB">
        <w:br/>
      </w:r>
      <w:r w:rsidR="001208B6">
        <w:t>t</w:t>
      </w:r>
      <w:r>
        <w:t>old by Giîgiîaw of Vaîulu village</w:t>
      </w:r>
    </w:p>
    <w:p w14:paraId="777FD13E" w14:textId="77777777" w:rsidR="007A7BCB" w:rsidRDefault="00DC1AE0" w:rsidP="007A7BCB">
      <w:pPr>
        <w:pStyle w:val="InterlineText"/>
        <w:tabs>
          <w:tab w:val="left" w:pos="533"/>
          <w:tab w:val="left" w:pos="2192"/>
          <w:tab w:val="left" w:pos="2456"/>
          <w:tab w:val="left" w:pos="3395"/>
          <w:tab w:val="left" w:pos="4109"/>
          <w:tab w:val="left" w:pos="5228"/>
          <w:tab w:val="left" w:pos="6272"/>
          <w:tab w:val="left" w:pos="6536"/>
        </w:tabs>
      </w:pPr>
      <w:r w:rsidRPr="003A1D48">
        <w:rPr>
          <w:rStyle w:val="InterlineTextNumChar"/>
        </w:rPr>
        <w:t>001</w:t>
      </w:r>
      <w:r w:rsidR="00800AD8">
        <w:tab/>
        <w:t>aitsu</w:t>
      </w:r>
      <w:r w:rsidR="00800AD8">
        <w:tab/>
        <w:t>a</w:t>
      </w:r>
      <w:r w:rsidR="00800AD8">
        <w:tab/>
        <w:t>qam</w:t>
      </w:r>
      <w:r w:rsidR="00800AD8">
        <w:tab/>
        <w:t>tjara</w:t>
      </w:r>
      <w:r w:rsidR="007A7BCB">
        <w:tab/>
        <w:t>kemîang</w:t>
      </w:r>
      <w:r w:rsidR="007A7BCB">
        <w:tab/>
        <w:t>itjen</w:t>
      </w:r>
      <w:r w:rsidR="007A7BCB">
        <w:tab/>
        <w:t>a</w:t>
      </w:r>
      <w:r w:rsidR="007A7BCB">
        <w:tab/>
        <w:t>mapuîat,</w:t>
      </w:r>
    </w:p>
    <w:p w14:paraId="7D8B37F2" w14:textId="77777777" w:rsidR="00800AD8" w:rsidRDefault="00800AD8" w:rsidP="007A7BCB">
      <w:pPr>
        <w:pStyle w:val="InterlineGlossWithTrans"/>
        <w:tabs>
          <w:tab w:val="left" w:pos="533"/>
          <w:tab w:val="left" w:pos="2192"/>
          <w:tab w:val="left" w:pos="2456"/>
          <w:tab w:val="left" w:pos="3395"/>
          <w:tab w:val="left" w:pos="4109"/>
          <w:tab w:val="left" w:pos="5228"/>
          <w:tab w:val="left" w:pos="6272"/>
          <w:tab w:val="left" w:pos="6536"/>
        </w:tabs>
      </w:pPr>
      <w:r>
        <w:tab/>
        <w:t>aya-i-tsu</w:t>
      </w:r>
      <w:r>
        <w:tab/>
        <w:t>a</w:t>
      </w:r>
      <w:r>
        <w:tab/>
        <w:t>qam</w:t>
      </w:r>
      <w:r>
        <w:tab/>
        <w:t>tjara</w:t>
      </w:r>
      <w:r w:rsidR="007A7BCB">
        <w:tab/>
        <w:t>m=keîang</w:t>
      </w:r>
      <w:r w:rsidR="007A7BCB">
        <w:tab/>
        <w:t>itjen</w:t>
      </w:r>
      <w:r w:rsidR="007A7BCB">
        <w:tab/>
        <w:t>a</w:t>
      </w:r>
      <w:r w:rsidR="007A7BCB">
        <w:tab/>
        <w:t>ma-puîat</w:t>
      </w:r>
    </w:p>
    <w:p w14:paraId="60EE4C01" w14:textId="77777777" w:rsidR="00800AD8" w:rsidRDefault="00800AD8" w:rsidP="007A7BCB">
      <w:pPr>
        <w:pStyle w:val="InterlineTransNoFree"/>
        <w:tabs>
          <w:tab w:val="left" w:pos="2192"/>
          <w:tab w:val="left" w:pos="2456"/>
          <w:tab w:val="left" w:pos="3395"/>
          <w:tab w:val="left" w:pos="4109"/>
          <w:tab w:val="left" w:pos="5228"/>
          <w:tab w:val="left" w:pos="6272"/>
          <w:tab w:val="left" w:pos="6536"/>
        </w:tabs>
      </w:pPr>
      <w:r>
        <w:tab/>
        <w:t>be.thus-</w:t>
      </w:r>
      <w:r>
        <w:rPr>
          <w:smallCaps/>
        </w:rPr>
        <w:t>loc</w:t>
      </w:r>
      <w:r>
        <w:t>-this</w:t>
      </w:r>
      <w:r>
        <w:rPr>
          <w:smallCaps/>
        </w:rPr>
        <w:tab/>
        <w:t>c</w:t>
      </w:r>
      <w:r>
        <w:rPr>
          <w:smallCaps/>
        </w:rPr>
        <w:tab/>
      </w:r>
      <w:r>
        <w:t>ant.eater</w:t>
      </w:r>
      <w:r>
        <w:tab/>
        <w:t>surely</w:t>
      </w:r>
      <w:r w:rsidR="007A7BCB">
        <w:tab/>
      </w:r>
      <w:r w:rsidR="007A7BCB">
        <w:rPr>
          <w:smallCaps/>
        </w:rPr>
        <w:t>af</w:t>
      </w:r>
      <w:r w:rsidR="007A7BCB">
        <w:t>=know</w:t>
      </w:r>
      <w:r w:rsidR="007A7BCB">
        <w:tab/>
      </w:r>
      <w:r w:rsidR="007A7BCB">
        <w:rPr>
          <w:smallCaps/>
        </w:rPr>
        <w:t>f.</w:t>
      </w:r>
      <w:r w:rsidR="007A7BCB">
        <w:t>we(</w:t>
      </w:r>
      <w:r w:rsidR="007A7BCB">
        <w:rPr>
          <w:smallCaps/>
        </w:rPr>
        <w:t>inc</w:t>
      </w:r>
      <w:r w:rsidR="007A7BCB">
        <w:t>)</w:t>
      </w:r>
      <w:r w:rsidR="007A7BCB">
        <w:rPr>
          <w:smallCaps/>
        </w:rPr>
        <w:tab/>
        <w:t>c</w:t>
      </w:r>
      <w:r w:rsidR="007A7BCB">
        <w:rPr>
          <w:smallCaps/>
        </w:rPr>
        <w:tab/>
        <w:t>num</w:t>
      </w:r>
      <w:r w:rsidR="007A7BCB">
        <w:t>-all</w:t>
      </w:r>
    </w:p>
    <w:p w14:paraId="30E69D67" w14:textId="77777777" w:rsidR="007A7BCB" w:rsidRDefault="00800AD8" w:rsidP="007A7BCB">
      <w:pPr>
        <w:pStyle w:val="InterlineText"/>
        <w:tabs>
          <w:tab w:val="left" w:pos="533"/>
          <w:tab w:val="left" w:pos="2192"/>
          <w:tab w:val="left" w:pos="2456"/>
          <w:tab w:val="left" w:pos="3395"/>
          <w:tab w:val="left" w:pos="4454"/>
          <w:tab w:val="left" w:pos="5318"/>
          <w:tab w:val="left" w:pos="5582"/>
          <w:tab w:val="left" w:pos="6476"/>
          <w:tab w:val="left" w:pos="6980"/>
          <w:tab w:val="left" w:pos="7604"/>
        </w:tabs>
      </w:pPr>
      <w:r>
        <w:tab/>
        <w:t>aitsu</w:t>
      </w:r>
      <w:r>
        <w:tab/>
        <w:t>a</w:t>
      </w:r>
      <w:r>
        <w:tab/>
        <w:t>qam</w:t>
      </w:r>
      <w:r w:rsidR="007A7BCB">
        <w:tab/>
        <w:t>matsaqu</w:t>
      </w:r>
      <w:r w:rsidR="007A7BCB">
        <w:tab/>
        <w:t>aravats</w:t>
      </w:r>
      <w:r w:rsidR="007A7BCB">
        <w:tab/>
        <w:t>a</w:t>
      </w:r>
      <w:r w:rsidR="007A7BCB">
        <w:tab/>
        <w:t>kemali</w:t>
      </w:r>
      <w:r w:rsidR="007A7BCB">
        <w:tab/>
        <w:t>tua</w:t>
      </w:r>
      <w:r w:rsidR="007A7BCB">
        <w:tab/>
        <w:t>qipu,</w:t>
      </w:r>
      <w:r w:rsidR="007A7BCB">
        <w:tab/>
        <w:t>saka</w:t>
      </w:r>
    </w:p>
    <w:p w14:paraId="1A31467F" w14:textId="77777777" w:rsidR="00800AD8" w:rsidRDefault="00800AD8" w:rsidP="007A7BCB">
      <w:pPr>
        <w:pStyle w:val="InterlineGlossWithTrans"/>
        <w:tabs>
          <w:tab w:val="left" w:pos="533"/>
          <w:tab w:val="left" w:pos="2192"/>
          <w:tab w:val="left" w:pos="2456"/>
          <w:tab w:val="left" w:pos="3395"/>
          <w:tab w:val="left" w:pos="4454"/>
          <w:tab w:val="left" w:pos="5318"/>
          <w:tab w:val="left" w:pos="5582"/>
          <w:tab w:val="left" w:pos="6476"/>
          <w:tab w:val="left" w:pos="6980"/>
          <w:tab w:val="left" w:pos="7604"/>
        </w:tabs>
      </w:pPr>
      <w:r>
        <w:tab/>
        <w:t>aya-i-tsu</w:t>
      </w:r>
      <w:r>
        <w:tab/>
        <w:t>a</w:t>
      </w:r>
      <w:r>
        <w:tab/>
        <w:t>qam</w:t>
      </w:r>
      <w:r w:rsidR="007A7BCB">
        <w:tab/>
        <w:t>ma-tsaqu</w:t>
      </w:r>
      <w:r w:rsidR="007A7BCB">
        <w:tab/>
        <w:t>a-ravats</w:t>
      </w:r>
      <w:r w:rsidR="007A7BCB">
        <w:tab/>
        <w:t>a</w:t>
      </w:r>
      <w:r w:rsidR="007A7BCB">
        <w:tab/>
        <w:t>em=kali</w:t>
      </w:r>
      <w:r w:rsidR="007A7BCB">
        <w:tab/>
        <w:t>tua</w:t>
      </w:r>
      <w:r w:rsidR="007A7BCB">
        <w:tab/>
        <w:t>qipu</w:t>
      </w:r>
      <w:r w:rsidR="007A7BCB">
        <w:tab/>
        <w:t>sa-ka</w:t>
      </w:r>
    </w:p>
    <w:p w14:paraId="6F6A33F3" w14:textId="77777777" w:rsidR="00800AD8" w:rsidRDefault="00800AD8" w:rsidP="007A7BCB">
      <w:pPr>
        <w:pStyle w:val="InterlineTransNoFree"/>
        <w:tabs>
          <w:tab w:val="left" w:pos="2192"/>
          <w:tab w:val="left" w:pos="2456"/>
          <w:tab w:val="left" w:pos="3395"/>
          <w:tab w:val="left" w:pos="4454"/>
          <w:tab w:val="left" w:pos="5318"/>
          <w:tab w:val="left" w:pos="5582"/>
          <w:tab w:val="left" w:pos="6476"/>
          <w:tab w:val="left" w:pos="6980"/>
          <w:tab w:val="left" w:pos="7604"/>
        </w:tabs>
      </w:pPr>
      <w:r>
        <w:tab/>
        <w:t>be.thus-</w:t>
      </w:r>
      <w:r>
        <w:rPr>
          <w:smallCaps/>
        </w:rPr>
        <w:t>loc</w:t>
      </w:r>
      <w:r>
        <w:t>-this</w:t>
      </w:r>
      <w:r>
        <w:rPr>
          <w:smallCaps/>
        </w:rPr>
        <w:tab/>
        <w:t>c</w:t>
      </w:r>
      <w:r>
        <w:rPr>
          <w:smallCaps/>
        </w:rPr>
        <w:tab/>
      </w:r>
      <w:r>
        <w:t>ant.eater</w:t>
      </w:r>
      <w:r w:rsidR="007A7BCB">
        <w:tab/>
      </w:r>
      <w:r w:rsidR="007A7BCB">
        <w:rPr>
          <w:smallCaps/>
        </w:rPr>
        <w:t>stat</w:t>
      </w:r>
      <w:r w:rsidR="007A7BCB">
        <w:t>-able</w:t>
      </w:r>
      <w:r w:rsidR="007A7BCB">
        <w:tab/>
      </w:r>
      <w:r w:rsidR="007A7BCB">
        <w:rPr>
          <w:smallCaps/>
        </w:rPr>
        <w:t>c-</w:t>
      </w:r>
      <w:r w:rsidR="007A7BCB">
        <w:t>true</w:t>
      </w:r>
      <w:r w:rsidR="007A7BCB">
        <w:rPr>
          <w:smallCaps/>
        </w:rPr>
        <w:tab/>
        <w:t>c</w:t>
      </w:r>
      <w:r w:rsidR="007A7BCB">
        <w:rPr>
          <w:smallCaps/>
        </w:rPr>
        <w:tab/>
        <w:t>af</w:t>
      </w:r>
      <w:r w:rsidR="007A7BCB">
        <w:t>=dig</w:t>
      </w:r>
      <w:r w:rsidR="007A7BCB">
        <w:tab/>
      </w:r>
      <w:r w:rsidR="007A7BCB">
        <w:rPr>
          <w:smallCaps/>
        </w:rPr>
        <w:t>obl</w:t>
      </w:r>
      <w:r w:rsidR="007A7BCB">
        <w:tab/>
        <w:t>soil</w:t>
      </w:r>
      <w:r w:rsidR="007A7BCB">
        <w:tab/>
        <w:t>and-after</w:t>
      </w:r>
    </w:p>
    <w:p w14:paraId="5857EBDC" w14:textId="77777777" w:rsidR="007A7BCB" w:rsidRDefault="007A7BCB" w:rsidP="007A7BCB">
      <w:pPr>
        <w:pStyle w:val="InterlineText"/>
        <w:tabs>
          <w:tab w:val="left" w:pos="533"/>
          <w:tab w:val="left" w:pos="1742"/>
          <w:tab w:val="left" w:pos="2606"/>
          <w:tab w:val="left" w:pos="2870"/>
        </w:tabs>
      </w:pPr>
      <w:r>
        <w:tab/>
      </w:r>
      <w:r w:rsidR="00800AD8">
        <w:t>pazangal</w:t>
      </w:r>
      <w:r>
        <w:tab/>
        <w:t>aravats</w:t>
      </w:r>
      <w:r>
        <w:tab/>
        <w:t>a</w:t>
      </w:r>
      <w:r>
        <w:tab/>
        <w:t>djameqen.</w:t>
      </w:r>
    </w:p>
    <w:p w14:paraId="4000370E" w14:textId="77777777" w:rsidR="00800AD8" w:rsidRDefault="007A7BCB" w:rsidP="007A7BCB">
      <w:pPr>
        <w:pStyle w:val="InterlineGlossWithTrans"/>
        <w:tabs>
          <w:tab w:val="left" w:pos="533"/>
          <w:tab w:val="left" w:pos="1742"/>
          <w:tab w:val="left" w:pos="2606"/>
          <w:tab w:val="left" w:pos="2870"/>
        </w:tabs>
      </w:pPr>
      <w:r>
        <w:tab/>
      </w:r>
      <w:r w:rsidR="00800AD8">
        <w:t>pa-zangal</w:t>
      </w:r>
      <w:r>
        <w:tab/>
        <w:t>a-ravats</w:t>
      </w:r>
      <w:r>
        <w:tab/>
        <w:t>a</w:t>
      </w:r>
      <w:r>
        <w:tab/>
        <w:t>djameq-en</w:t>
      </w:r>
    </w:p>
    <w:p w14:paraId="634CEFA5" w14:textId="77777777" w:rsidR="00800AD8" w:rsidRDefault="00800AD8" w:rsidP="007A7BCB">
      <w:pPr>
        <w:pStyle w:val="InterlineTrans"/>
        <w:tabs>
          <w:tab w:val="left" w:pos="533"/>
          <w:tab w:val="left" w:pos="1742"/>
          <w:tab w:val="left" w:pos="2606"/>
          <w:tab w:val="left" w:pos="2870"/>
        </w:tabs>
      </w:pPr>
      <w:r>
        <w:tab/>
        <w:t>cause-hope</w:t>
      </w:r>
      <w:r w:rsidR="007A7BCB">
        <w:tab/>
      </w:r>
      <w:r w:rsidR="007A7BCB">
        <w:rPr>
          <w:smallCaps/>
        </w:rPr>
        <w:t>c-</w:t>
      </w:r>
      <w:r w:rsidR="007A7BCB">
        <w:t>true</w:t>
      </w:r>
      <w:r w:rsidR="007A7BCB">
        <w:rPr>
          <w:smallCaps/>
        </w:rPr>
        <w:tab/>
        <w:t>c</w:t>
      </w:r>
      <w:r w:rsidR="007A7BCB">
        <w:rPr>
          <w:smallCaps/>
        </w:rPr>
        <w:tab/>
      </w:r>
      <w:r w:rsidR="007A7BCB">
        <w:t>catch-</w:t>
      </w:r>
      <w:r w:rsidR="007A7BCB">
        <w:rPr>
          <w:smallCaps/>
        </w:rPr>
        <w:t>pf</w:t>
      </w:r>
    </w:p>
    <w:p w14:paraId="19928BCC" w14:textId="77777777" w:rsidR="00800AD8" w:rsidRDefault="00800AD8">
      <w:pPr>
        <w:pStyle w:val="InterlineFree"/>
      </w:pPr>
      <w:r>
        <w:t>We all know about pangolins; they are very good at digging in the earth, and very hard to catch.</w:t>
      </w:r>
    </w:p>
    <w:p w14:paraId="2609D871" w14:textId="77777777" w:rsidR="00202B8A" w:rsidRDefault="00DC1AE0" w:rsidP="00202B8A">
      <w:pPr>
        <w:pStyle w:val="InterlineText"/>
        <w:tabs>
          <w:tab w:val="left" w:pos="533"/>
          <w:tab w:val="left" w:pos="1187"/>
          <w:tab w:val="left" w:pos="2126"/>
          <w:tab w:val="left" w:pos="3080"/>
          <w:tab w:val="left" w:pos="4304"/>
          <w:tab w:val="left" w:pos="4568"/>
          <w:tab w:val="left" w:pos="5672"/>
          <w:tab w:val="left" w:pos="6611"/>
          <w:tab w:val="left" w:pos="8495"/>
        </w:tabs>
      </w:pPr>
      <w:r w:rsidRPr="003A1D48">
        <w:rPr>
          <w:rStyle w:val="InterlineTextNumChar"/>
        </w:rPr>
        <w:t>002</w:t>
      </w:r>
      <w:r w:rsidR="00800AD8">
        <w:tab/>
        <w:t>nu</w:t>
      </w:r>
      <w:r w:rsidR="00800AD8">
        <w:tab/>
        <w:t>inika</w:t>
      </w:r>
      <w:r w:rsidR="00800AD8">
        <w:tab/>
        <w:t>sitjara</w:t>
      </w:r>
      <w:r w:rsidR="00202B8A">
        <w:tab/>
        <w:t>kiqam</w:t>
      </w:r>
      <w:r w:rsidR="00202B8A">
        <w:tab/>
        <w:t>a</w:t>
      </w:r>
      <w:r w:rsidR="00202B8A">
        <w:tab/>
        <w:t>tsautsau,</w:t>
      </w:r>
      <w:r w:rsidR="00202B8A">
        <w:tab/>
        <w:t>inika</w:t>
      </w:r>
      <w:r w:rsidR="00202B8A">
        <w:tab/>
        <w:t>djemamedjameq</w:t>
      </w:r>
      <w:r w:rsidR="00202B8A">
        <w:tab/>
        <w:t>a</w:t>
      </w:r>
    </w:p>
    <w:p w14:paraId="62C13DE4" w14:textId="77777777" w:rsidR="00800AD8" w:rsidRDefault="00800AD8" w:rsidP="00202B8A">
      <w:pPr>
        <w:pStyle w:val="InterlineGlossWithTrans"/>
        <w:tabs>
          <w:tab w:val="left" w:pos="533"/>
          <w:tab w:val="left" w:pos="1187"/>
          <w:tab w:val="left" w:pos="2126"/>
          <w:tab w:val="left" w:pos="3080"/>
          <w:tab w:val="left" w:pos="4304"/>
          <w:tab w:val="left" w:pos="4568"/>
          <w:tab w:val="left" w:pos="5672"/>
          <w:tab w:val="left" w:pos="6611"/>
          <w:tab w:val="left" w:pos="8495"/>
        </w:tabs>
      </w:pPr>
      <w:r>
        <w:tab/>
        <w:t>nu</w:t>
      </w:r>
      <w:r>
        <w:tab/>
        <w:t>ini-ka</w:t>
      </w:r>
      <w:r>
        <w:tab/>
        <w:t>si-tjara</w:t>
      </w:r>
      <w:r w:rsidR="00202B8A">
        <w:tab/>
        <w:t>ki-qam</w:t>
      </w:r>
      <w:r w:rsidR="00202B8A">
        <w:tab/>
        <w:t>a</w:t>
      </w:r>
      <w:r w:rsidR="00202B8A">
        <w:tab/>
        <w:t>tsau-tsau</w:t>
      </w:r>
      <w:r w:rsidR="00202B8A">
        <w:tab/>
        <w:t>ini-ka</w:t>
      </w:r>
      <w:r w:rsidR="00202B8A">
        <w:tab/>
        <w:t>em=djame-djameq</w:t>
      </w:r>
      <w:r w:rsidR="00202B8A">
        <w:tab/>
        <w:t>a</w:t>
      </w:r>
    </w:p>
    <w:p w14:paraId="2A7041AD" w14:textId="77777777" w:rsidR="00800AD8" w:rsidRDefault="00800AD8" w:rsidP="00202B8A">
      <w:pPr>
        <w:pStyle w:val="InterlineTransNoFree"/>
        <w:tabs>
          <w:tab w:val="left" w:pos="1187"/>
          <w:tab w:val="left" w:pos="2126"/>
          <w:tab w:val="left" w:pos="3080"/>
          <w:tab w:val="left" w:pos="4304"/>
          <w:tab w:val="left" w:pos="4568"/>
          <w:tab w:val="left" w:pos="5672"/>
          <w:tab w:val="left" w:pos="6611"/>
          <w:tab w:val="left" w:pos="8495"/>
        </w:tabs>
      </w:pPr>
      <w:r>
        <w:tab/>
        <w:t>when</w:t>
      </w:r>
      <w:r>
        <w:tab/>
        <w:t>not-after</w:t>
      </w:r>
      <w:r>
        <w:tab/>
      </w:r>
      <w:r>
        <w:rPr>
          <w:smallCaps/>
        </w:rPr>
        <w:t>if</w:t>
      </w:r>
      <w:r>
        <w:t>-surely</w:t>
      </w:r>
      <w:r w:rsidR="00202B8A">
        <w:tab/>
        <w:t>do-ant.eater</w:t>
      </w:r>
      <w:r w:rsidR="00202B8A">
        <w:rPr>
          <w:smallCaps/>
        </w:rPr>
        <w:tab/>
        <w:t>c</w:t>
      </w:r>
      <w:r w:rsidR="00202B8A">
        <w:rPr>
          <w:smallCaps/>
        </w:rPr>
        <w:tab/>
        <w:t>red</w:t>
      </w:r>
      <w:r w:rsidR="00202B8A">
        <w:t>-being</w:t>
      </w:r>
      <w:r w:rsidR="00202B8A">
        <w:tab/>
        <w:t>not-after</w:t>
      </w:r>
      <w:r w:rsidR="00202B8A">
        <w:tab/>
      </w:r>
      <w:r w:rsidR="00202B8A">
        <w:rPr>
          <w:smallCaps/>
        </w:rPr>
        <w:t>af</w:t>
      </w:r>
      <w:r w:rsidR="00202B8A">
        <w:t>=</w:t>
      </w:r>
      <w:r w:rsidR="00202B8A">
        <w:rPr>
          <w:smallCaps/>
        </w:rPr>
        <w:t>red</w:t>
      </w:r>
      <w:r w:rsidR="00202B8A">
        <w:t>-catch</w:t>
      </w:r>
      <w:r w:rsidR="00202B8A">
        <w:rPr>
          <w:smallCaps/>
        </w:rPr>
        <w:tab/>
        <w:t>c</w:t>
      </w:r>
    </w:p>
    <w:p w14:paraId="2F944844" w14:textId="77777777" w:rsidR="00800AD8" w:rsidRDefault="00800AD8" w:rsidP="00202B8A">
      <w:pPr>
        <w:pStyle w:val="InterlineText"/>
        <w:tabs>
          <w:tab w:val="left" w:pos="533"/>
        </w:tabs>
      </w:pPr>
      <w:r>
        <w:tab/>
        <w:t>paqeteleng.</w:t>
      </w:r>
    </w:p>
    <w:p w14:paraId="66A517F1" w14:textId="77777777" w:rsidR="00800AD8" w:rsidRDefault="00800AD8" w:rsidP="00202B8A">
      <w:pPr>
        <w:pStyle w:val="InterlineGlossWithTrans"/>
        <w:tabs>
          <w:tab w:val="left" w:pos="533"/>
        </w:tabs>
      </w:pPr>
      <w:r>
        <w:tab/>
        <w:t>pa-qeteleng</w:t>
      </w:r>
    </w:p>
    <w:p w14:paraId="66945E14" w14:textId="77777777" w:rsidR="00800AD8" w:rsidRDefault="00800AD8" w:rsidP="00202B8A">
      <w:pPr>
        <w:pStyle w:val="InterlineTrans"/>
        <w:tabs>
          <w:tab w:val="left" w:pos="533"/>
        </w:tabs>
      </w:pPr>
      <w:r>
        <w:rPr>
          <w:smallCaps/>
        </w:rPr>
        <w:tab/>
      </w:r>
      <w:r>
        <w:t>cause-randomly</w:t>
      </w:r>
    </w:p>
    <w:p w14:paraId="64EA03D3" w14:textId="77777777" w:rsidR="00800AD8" w:rsidRDefault="00800AD8">
      <w:pPr>
        <w:pStyle w:val="InterlineFree"/>
      </w:pPr>
      <w:r>
        <w:t>People can’t catch them any old how without being specialists at catching them.</w:t>
      </w:r>
    </w:p>
    <w:p w14:paraId="00A19856" w14:textId="77777777" w:rsidR="00202B8A" w:rsidRDefault="00DC1AE0" w:rsidP="00202B8A">
      <w:pPr>
        <w:pStyle w:val="InterlineText"/>
        <w:tabs>
          <w:tab w:val="left" w:pos="533"/>
          <w:tab w:val="left" w:pos="2192"/>
          <w:tab w:val="left" w:pos="2456"/>
          <w:tab w:val="left" w:pos="3395"/>
          <w:tab w:val="left" w:pos="4259"/>
          <w:tab w:val="left" w:pos="5378"/>
          <w:tab w:val="left" w:pos="5642"/>
          <w:tab w:val="left" w:pos="6656"/>
        </w:tabs>
      </w:pPr>
      <w:r w:rsidRPr="003A1D48">
        <w:rPr>
          <w:rStyle w:val="InterlineTextNumChar"/>
        </w:rPr>
        <w:t>003</w:t>
      </w:r>
      <w:r w:rsidR="00800AD8">
        <w:tab/>
        <w:t>aitsu</w:t>
      </w:r>
      <w:r w:rsidR="00800AD8">
        <w:tab/>
        <w:t>a</w:t>
      </w:r>
      <w:r w:rsidR="00800AD8">
        <w:tab/>
        <w:t>qam</w:t>
      </w:r>
      <w:r w:rsidR="00800AD8">
        <w:tab/>
        <w:t>tja</w:t>
      </w:r>
      <w:r w:rsidR="00202B8A">
        <w:tab/>
        <w:t>keîangen</w:t>
      </w:r>
      <w:r w:rsidR="00202B8A">
        <w:tab/>
        <w:t>a</w:t>
      </w:r>
      <w:r w:rsidR="00202B8A">
        <w:tab/>
        <w:t>mapuîat</w:t>
      </w:r>
      <w:r w:rsidR="00202B8A">
        <w:tab/>
        <w:t>tu</w:t>
      </w:r>
    </w:p>
    <w:p w14:paraId="525DD72F" w14:textId="77777777" w:rsidR="00800AD8" w:rsidRDefault="00800AD8" w:rsidP="00202B8A">
      <w:pPr>
        <w:pStyle w:val="InterlineGlossWithTrans"/>
        <w:tabs>
          <w:tab w:val="left" w:pos="533"/>
          <w:tab w:val="left" w:pos="2192"/>
          <w:tab w:val="left" w:pos="2456"/>
          <w:tab w:val="left" w:pos="3395"/>
          <w:tab w:val="left" w:pos="4259"/>
          <w:tab w:val="left" w:pos="5378"/>
          <w:tab w:val="left" w:pos="5642"/>
          <w:tab w:val="left" w:pos="6656"/>
        </w:tabs>
      </w:pPr>
      <w:r>
        <w:tab/>
        <w:t>aya-i-tsu</w:t>
      </w:r>
      <w:r>
        <w:tab/>
        <w:t>a</w:t>
      </w:r>
      <w:r>
        <w:tab/>
        <w:t>qam</w:t>
      </w:r>
      <w:r>
        <w:tab/>
        <w:t>tja</w:t>
      </w:r>
      <w:r w:rsidR="00202B8A">
        <w:tab/>
        <w:t>keîang-en</w:t>
      </w:r>
      <w:r w:rsidR="00202B8A">
        <w:tab/>
        <w:t>a</w:t>
      </w:r>
      <w:r w:rsidR="00202B8A">
        <w:tab/>
        <w:t>ma-puîat</w:t>
      </w:r>
      <w:r w:rsidR="00202B8A">
        <w:tab/>
        <w:t>tu</w:t>
      </w:r>
    </w:p>
    <w:p w14:paraId="75150BE6" w14:textId="77777777" w:rsidR="00800AD8" w:rsidRDefault="00800AD8" w:rsidP="00202B8A">
      <w:pPr>
        <w:pStyle w:val="InterlineTransNoFree"/>
        <w:tabs>
          <w:tab w:val="left" w:pos="2192"/>
          <w:tab w:val="left" w:pos="2456"/>
          <w:tab w:val="left" w:pos="3395"/>
          <w:tab w:val="left" w:pos="4259"/>
          <w:tab w:val="left" w:pos="5378"/>
          <w:tab w:val="left" w:pos="5642"/>
          <w:tab w:val="left" w:pos="6656"/>
        </w:tabs>
      </w:pPr>
      <w:r>
        <w:tab/>
        <w:t>be.thus-</w:t>
      </w:r>
      <w:r>
        <w:rPr>
          <w:smallCaps/>
        </w:rPr>
        <w:t>loc</w:t>
      </w:r>
      <w:r>
        <w:t>-this</w:t>
      </w:r>
      <w:r>
        <w:rPr>
          <w:smallCaps/>
        </w:rPr>
        <w:tab/>
        <w:t>c</w:t>
      </w:r>
      <w:r>
        <w:rPr>
          <w:smallCaps/>
        </w:rPr>
        <w:tab/>
      </w:r>
      <w:r>
        <w:t>ant.eater</w:t>
      </w:r>
      <w:r>
        <w:tab/>
        <w:t>we(</w:t>
      </w:r>
      <w:r>
        <w:rPr>
          <w:smallCaps/>
        </w:rPr>
        <w:t>inc</w:t>
      </w:r>
      <w:r>
        <w:t>)</w:t>
      </w:r>
      <w:r w:rsidR="00202B8A">
        <w:tab/>
        <w:t>know-</w:t>
      </w:r>
      <w:r w:rsidR="00202B8A">
        <w:rPr>
          <w:smallCaps/>
        </w:rPr>
        <w:t>pf</w:t>
      </w:r>
      <w:r w:rsidR="00202B8A">
        <w:rPr>
          <w:smallCaps/>
        </w:rPr>
        <w:tab/>
        <w:t>c</w:t>
      </w:r>
      <w:r w:rsidR="00202B8A">
        <w:rPr>
          <w:smallCaps/>
        </w:rPr>
        <w:tab/>
        <w:t>num</w:t>
      </w:r>
      <w:r w:rsidR="00202B8A">
        <w:t>-all</w:t>
      </w:r>
      <w:r w:rsidR="00202B8A">
        <w:tab/>
      </w:r>
      <w:r w:rsidR="00202B8A">
        <w:rPr>
          <w:smallCaps/>
        </w:rPr>
        <w:t>compl</w:t>
      </w:r>
    </w:p>
    <w:p w14:paraId="43767C74" w14:textId="77777777" w:rsidR="00202B8A" w:rsidRDefault="00800AD8" w:rsidP="00202B8A">
      <w:pPr>
        <w:pStyle w:val="InterlineText"/>
        <w:tabs>
          <w:tab w:val="left" w:pos="533"/>
          <w:tab w:val="left" w:pos="2387"/>
          <w:tab w:val="left" w:pos="3431"/>
          <w:tab w:val="left" w:pos="4160"/>
          <w:tab w:val="left" w:pos="6209"/>
          <w:tab w:val="left" w:pos="7148"/>
          <w:tab w:val="left" w:pos="8072"/>
        </w:tabs>
      </w:pPr>
      <w:r>
        <w:tab/>
        <w:t>rusiaqan;</w:t>
      </w:r>
      <w:r>
        <w:tab/>
        <w:t>kana</w:t>
      </w:r>
      <w:r>
        <w:tab/>
        <w:t>manu,</w:t>
      </w:r>
      <w:r w:rsidR="00202B8A">
        <w:tab/>
        <w:t>sinipasan</w:t>
      </w:r>
      <w:r w:rsidR="00202B8A">
        <w:tab/>
        <w:t>qam</w:t>
      </w:r>
      <w:r w:rsidR="00202B8A">
        <w:tab/>
        <w:t>sun,</w:t>
      </w:r>
      <w:r w:rsidR="00202B8A">
        <w:tab/>
        <w:t>ayaya</w:t>
      </w:r>
    </w:p>
    <w:p w14:paraId="33913865" w14:textId="77777777" w:rsidR="00800AD8" w:rsidRDefault="00800AD8" w:rsidP="00202B8A">
      <w:pPr>
        <w:pStyle w:val="InterlineGlossWithTrans"/>
        <w:tabs>
          <w:tab w:val="left" w:pos="533"/>
          <w:tab w:val="left" w:pos="2387"/>
          <w:tab w:val="left" w:pos="3431"/>
          <w:tab w:val="left" w:pos="4160"/>
          <w:tab w:val="left" w:pos="6209"/>
          <w:tab w:val="left" w:pos="7148"/>
          <w:tab w:val="left" w:pos="8072"/>
        </w:tabs>
      </w:pPr>
      <w:r>
        <w:tab/>
        <w:t>ru-siaq-an</w:t>
      </w:r>
      <w:r>
        <w:tab/>
        <w:t>ka-na</w:t>
      </w:r>
      <w:r>
        <w:tab/>
        <w:t>manu</w:t>
      </w:r>
      <w:r w:rsidR="00202B8A">
        <w:tab/>
        <w:t>in=si-pa-sane</w:t>
      </w:r>
      <w:r w:rsidR="00202B8A">
        <w:tab/>
        <w:t>qam</w:t>
      </w:r>
      <w:r w:rsidR="00202B8A">
        <w:tab/>
        <w:t>sun</w:t>
      </w:r>
      <w:r w:rsidR="00202B8A">
        <w:tab/>
        <w:t>ay-aya</w:t>
      </w:r>
    </w:p>
    <w:p w14:paraId="652D54C1" w14:textId="77777777" w:rsidR="00800AD8" w:rsidRDefault="00800AD8" w:rsidP="00202B8A">
      <w:pPr>
        <w:pStyle w:val="InterlineTransNoFree"/>
        <w:tabs>
          <w:tab w:val="left" w:pos="2387"/>
          <w:tab w:val="left" w:pos="3431"/>
          <w:tab w:val="left" w:pos="4160"/>
          <w:tab w:val="left" w:pos="6209"/>
          <w:tab w:val="left" w:pos="7148"/>
          <w:tab w:val="left" w:pos="8072"/>
        </w:tabs>
      </w:pPr>
      <w:r>
        <w:tab/>
        <w:t>many-shame-</w:t>
      </w:r>
      <w:r>
        <w:rPr>
          <w:smallCaps/>
        </w:rPr>
        <w:t>nom</w:t>
      </w:r>
      <w:r>
        <w:tab/>
        <w:t>after-then</w:t>
      </w:r>
      <w:r>
        <w:tab/>
        <w:t>then</w:t>
      </w:r>
      <w:r w:rsidR="00202B8A">
        <w:tab/>
      </w:r>
      <w:r w:rsidR="00202B8A">
        <w:rPr>
          <w:smallCaps/>
        </w:rPr>
        <w:t>perf</w:t>
      </w:r>
      <w:r w:rsidR="00202B8A">
        <w:t>=</w:t>
      </w:r>
      <w:r w:rsidR="00202B8A">
        <w:rPr>
          <w:smallCaps/>
        </w:rPr>
        <w:t>if</w:t>
      </w:r>
      <w:r w:rsidR="00202B8A">
        <w:t>-cause-make</w:t>
      </w:r>
      <w:r w:rsidR="00202B8A">
        <w:tab/>
        <w:t>ant.eater</w:t>
      </w:r>
      <w:r w:rsidR="00202B8A">
        <w:tab/>
      </w:r>
      <w:r w:rsidR="00202B8A">
        <w:rPr>
          <w:smallCaps/>
        </w:rPr>
        <w:t>f.</w:t>
      </w:r>
      <w:r w:rsidR="00202B8A">
        <w:t>you(</w:t>
      </w:r>
      <w:r w:rsidR="00202B8A">
        <w:rPr>
          <w:smallCaps/>
        </w:rPr>
        <w:t>s</w:t>
      </w:r>
      <w:r w:rsidR="00202B8A">
        <w:t>)</w:t>
      </w:r>
      <w:r w:rsidR="00202B8A">
        <w:tab/>
      </w:r>
      <w:r w:rsidR="00202B8A">
        <w:rPr>
          <w:smallCaps/>
        </w:rPr>
        <w:t>red</w:t>
      </w:r>
      <w:r w:rsidR="00202B8A">
        <w:t>-say</w:t>
      </w:r>
    </w:p>
    <w:p w14:paraId="171956B1" w14:textId="77777777" w:rsidR="00800AD8" w:rsidRDefault="00800AD8" w:rsidP="00202B8A">
      <w:pPr>
        <w:pStyle w:val="InterlineText"/>
        <w:tabs>
          <w:tab w:val="left" w:pos="533"/>
          <w:tab w:val="left" w:pos="1577"/>
          <w:tab w:val="left" w:pos="2081"/>
        </w:tabs>
      </w:pPr>
      <w:r>
        <w:tab/>
        <w:t>itjen</w:t>
      </w:r>
      <w:r>
        <w:tab/>
        <w:t>tua</w:t>
      </w:r>
      <w:r>
        <w:tab/>
        <w:t>rusiaqan.</w:t>
      </w:r>
    </w:p>
    <w:p w14:paraId="421F9154" w14:textId="77777777" w:rsidR="00800AD8" w:rsidRDefault="00800AD8" w:rsidP="00202B8A">
      <w:pPr>
        <w:pStyle w:val="InterlineGlossWithTrans"/>
        <w:tabs>
          <w:tab w:val="left" w:pos="533"/>
          <w:tab w:val="left" w:pos="1577"/>
          <w:tab w:val="left" w:pos="2081"/>
        </w:tabs>
      </w:pPr>
      <w:r>
        <w:tab/>
        <w:t>itjen</w:t>
      </w:r>
      <w:r>
        <w:tab/>
        <w:t>tua</w:t>
      </w:r>
      <w:r>
        <w:tab/>
        <w:t>ru-siaq-an</w:t>
      </w:r>
    </w:p>
    <w:p w14:paraId="501712DD" w14:textId="77777777" w:rsidR="00800AD8" w:rsidRDefault="00800AD8" w:rsidP="00202B8A">
      <w:pPr>
        <w:pStyle w:val="InterlineTrans"/>
        <w:tabs>
          <w:tab w:val="left" w:pos="533"/>
          <w:tab w:val="left" w:pos="1577"/>
          <w:tab w:val="left" w:pos="2081"/>
        </w:tabs>
      </w:pPr>
      <w:r>
        <w:tab/>
      </w:r>
      <w:r>
        <w:rPr>
          <w:smallCaps/>
        </w:rPr>
        <w:t>f.</w:t>
      </w:r>
      <w:r>
        <w:t>we(</w:t>
      </w:r>
      <w:r>
        <w:rPr>
          <w:smallCaps/>
        </w:rPr>
        <w:t>inc</w:t>
      </w:r>
      <w:r>
        <w:t>)</w:t>
      </w:r>
      <w:r>
        <w:tab/>
      </w:r>
      <w:r>
        <w:rPr>
          <w:smallCaps/>
        </w:rPr>
        <w:t>obl</w:t>
      </w:r>
      <w:r>
        <w:tab/>
        <w:t>many-shame-</w:t>
      </w:r>
      <w:r>
        <w:rPr>
          <w:smallCaps/>
        </w:rPr>
        <w:t>nom</w:t>
      </w:r>
    </w:p>
    <w:p w14:paraId="203B8FD7" w14:textId="77777777" w:rsidR="00800AD8" w:rsidRDefault="00800AD8">
      <w:pPr>
        <w:pStyle w:val="InterlineFree"/>
      </w:pPr>
      <w:r>
        <w:t>We all know they are very shy. That’s why we say to a shy person: you’ve become a pangolin.</w:t>
      </w:r>
    </w:p>
    <w:p w14:paraId="2809DFA2" w14:textId="77777777" w:rsidR="00202B8A" w:rsidRDefault="00DC1AE0" w:rsidP="00202B8A">
      <w:pPr>
        <w:pStyle w:val="InterlineText"/>
        <w:tabs>
          <w:tab w:val="left" w:pos="533"/>
          <w:tab w:val="left" w:pos="2192"/>
          <w:tab w:val="left" w:pos="2456"/>
          <w:tab w:val="left" w:pos="3395"/>
          <w:tab w:val="left" w:pos="4004"/>
          <w:tab w:val="left" w:pos="4268"/>
        </w:tabs>
      </w:pPr>
      <w:r w:rsidRPr="003A1D48">
        <w:rPr>
          <w:rStyle w:val="InterlineTextNumChar"/>
        </w:rPr>
        <w:t>004</w:t>
      </w:r>
      <w:r w:rsidR="00800AD8">
        <w:tab/>
        <w:t>aitsu</w:t>
      </w:r>
      <w:r w:rsidR="00800AD8">
        <w:tab/>
        <w:t>a</w:t>
      </w:r>
      <w:r w:rsidR="00800AD8">
        <w:tab/>
        <w:t>qam</w:t>
      </w:r>
      <w:r w:rsidR="00800AD8">
        <w:tab/>
        <w:t>sasiq</w:t>
      </w:r>
      <w:r w:rsidR="00800AD8">
        <w:tab/>
        <w:t>a</w:t>
      </w:r>
      <w:r w:rsidR="00202B8A">
        <w:tab/>
        <w:t>kakanen.</w:t>
      </w:r>
    </w:p>
    <w:p w14:paraId="1DD509FE" w14:textId="77777777" w:rsidR="00800AD8" w:rsidRDefault="00800AD8" w:rsidP="00202B8A">
      <w:pPr>
        <w:pStyle w:val="InterlineGlossWithTrans"/>
        <w:tabs>
          <w:tab w:val="left" w:pos="533"/>
          <w:tab w:val="left" w:pos="2192"/>
          <w:tab w:val="left" w:pos="2456"/>
          <w:tab w:val="left" w:pos="3395"/>
          <w:tab w:val="left" w:pos="4004"/>
          <w:tab w:val="left" w:pos="4268"/>
        </w:tabs>
      </w:pPr>
      <w:r>
        <w:tab/>
        <w:t>aya-i-tsu</w:t>
      </w:r>
      <w:r>
        <w:tab/>
        <w:t>a</w:t>
      </w:r>
      <w:r>
        <w:tab/>
        <w:t>qam</w:t>
      </w:r>
      <w:r>
        <w:tab/>
        <w:t>sasiq</w:t>
      </w:r>
      <w:r>
        <w:tab/>
        <w:t>a</w:t>
      </w:r>
      <w:r w:rsidR="00202B8A">
        <w:tab/>
        <w:t>ka-kan-en</w:t>
      </w:r>
    </w:p>
    <w:p w14:paraId="10ED1B56" w14:textId="77777777" w:rsidR="00800AD8" w:rsidRDefault="00800AD8" w:rsidP="00202B8A">
      <w:pPr>
        <w:pStyle w:val="InterlineTransNoFree"/>
        <w:tabs>
          <w:tab w:val="left" w:pos="2192"/>
          <w:tab w:val="left" w:pos="2456"/>
          <w:tab w:val="left" w:pos="3395"/>
          <w:tab w:val="left" w:pos="4004"/>
          <w:tab w:val="left" w:pos="4268"/>
          <w:tab w:val="right" w:pos="8787"/>
        </w:tabs>
        <w:rPr>
          <w:smallCaps/>
        </w:rPr>
      </w:pPr>
      <w:r>
        <w:tab/>
        <w:t>be.thus-</w:t>
      </w:r>
      <w:r>
        <w:rPr>
          <w:smallCaps/>
        </w:rPr>
        <w:t>loc</w:t>
      </w:r>
      <w:r>
        <w:t>-this</w:t>
      </w:r>
      <w:r>
        <w:rPr>
          <w:smallCaps/>
        </w:rPr>
        <w:tab/>
        <w:t>c</w:t>
      </w:r>
      <w:r>
        <w:rPr>
          <w:smallCaps/>
        </w:rPr>
        <w:tab/>
      </w:r>
      <w:r>
        <w:t>ant.eater</w:t>
      </w:r>
      <w:r>
        <w:tab/>
        <w:t>ant</w:t>
      </w:r>
      <w:r>
        <w:rPr>
          <w:smallCaps/>
        </w:rPr>
        <w:tab/>
        <w:t>c</w:t>
      </w:r>
      <w:r w:rsidR="00202B8A">
        <w:tab/>
      </w:r>
      <w:r w:rsidR="00202B8A">
        <w:rPr>
          <w:smallCaps/>
        </w:rPr>
        <w:t>red</w:t>
      </w:r>
      <w:r w:rsidR="00202B8A">
        <w:t>-eat-</w:t>
      </w:r>
      <w:r w:rsidR="00202B8A">
        <w:rPr>
          <w:smallCaps/>
        </w:rPr>
        <w:t>pf</w:t>
      </w:r>
      <w:r w:rsidR="00202B8A">
        <w:rPr>
          <w:smallCaps/>
        </w:rPr>
        <w:tab/>
      </w:r>
      <w:r w:rsidR="00202B8A">
        <w:t>Pangolins feed on ants.</w:t>
      </w:r>
    </w:p>
    <w:p w14:paraId="733E5F59" w14:textId="77777777" w:rsidR="00202B8A" w:rsidRDefault="00DC1AE0" w:rsidP="00202B8A">
      <w:pPr>
        <w:pStyle w:val="InterlineText"/>
        <w:tabs>
          <w:tab w:val="left" w:pos="533"/>
          <w:tab w:val="left" w:pos="1517"/>
          <w:tab w:val="left" w:pos="2171"/>
          <w:tab w:val="left" w:pos="3215"/>
          <w:tab w:val="left" w:pos="3719"/>
          <w:tab w:val="left" w:pos="4328"/>
          <w:tab w:val="left" w:pos="5717"/>
        </w:tabs>
      </w:pPr>
      <w:r w:rsidRPr="003A1D48">
        <w:rPr>
          <w:rStyle w:val="InterlineTextNumChar"/>
        </w:rPr>
        <w:t>005</w:t>
      </w:r>
      <w:r w:rsidR="00800AD8">
        <w:tab/>
        <w:t>saka</w:t>
      </w:r>
      <w:r w:rsidR="00800AD8">
        <w:tab/>
        <w:t>nu</w:t>
      </w:r>
      <w:r w:rsidR="00800AD8">
        <w:tab/>
        <w:t>patsun</w:t>
      </w:r>
      <w:r w:rsidR="00800AD8">
        <w:tab/>
        <w:t>tua</w:t>
      </w:r>
      <w:r w:rsidR="00202B8A">
        <w:tab/>
        <w:t>sasiq</w:t>
      </w:r>
      <w:r w:rsidR="00202B8A">
        <w:tab/>
        <w:t>maligiî</w:t>
      </w:r>
      <w:r w:rsidR="00202B8A">
        <w:tab/>
        <w:t>aravats.</w:t>
      </w:r>
    </w:p>
    <w:p w14:paraId="3ADCC082" w14:textId="77777777" w:rsidR="00800AD8" w:rsidRDefault="00800AD8" w:rsidP="00202B8A">
      <w:pPr>
        <w:pStyle w:val="InterlineGlossWithTrans"/>
        <w:tabs>
          <w:tab w:val="left" w:pos="533"/>
          <w:tab w:val="left" w:pos="1517"/>
          <w:tab w:val="left" w:pos="2171"/>
          <w:tab w:val="left" w:pos="3215"/>
          <w:tab w:val="left" w:pos="3719"/>
          <w:tab w:val="left" w:pos="4328"/>
          <w:tab w:val="left" w:pos="5717"/>
        </w:tabs>
      </w:pPr>
      <w:r>
        <w:tab/>
        <w:t>sa-ka</w:t>
      </w:r>
      <w:r>
        <w:tab/>
        <w:t>nu</w:t>
      </w:r>
      <w:r>
        <w:tab/>
        <w:t>pa-tsun</w:t>
      </w:r>
      <w:r>
        <w:tab/>
        <w:t>tua</w:t>
      </w:r>
      <w:r w:rsidR="00202B8A">
        <w:tab/>
        <w:t>sasiq</w:t>
      </w:r>
      <w:r w:rsidR="00202B8A">
        <w:tab/>
        <w:t>ma-ligiî</w:t>
      </w:r>
      <w:r w:rsidR="00202B8A">
        <w:tab/>
        <w:t>a-ravats</w:t>
      </w:r>
    </w:p>
    <w:p w14:paraId="41D219B6" w14:textId="77777777" w:rsidR="00800AD8" w:rsidRDefault="00800AD8" w:rsidP="00202B8A">
      <w:pPr>
        <w:pStyle w:val="InterlineTrans"/>
        <w:tabs>
          <w:tab w:val="left" w:pos="533"/>
          <w:tab w:val="left" w:pos="1517"/>
          <w:tab w:val="left" w:pos="2171"/>
          <w:tab w:val="left" w:pos="3215"/>
          <w:tab w:val="left" w:pos="3719"/>
          <w:tab w:val="left" w:pos="4328"/>
          <w:tab w:val="left" w:pos="5717"/>
        </w:tabs>
      </w:pPr>
      <w:r>
        <w:tab/>
        <w:t>and-after</w:t>
      </w:r>
      <w:r>
        <w:tab/>
        <w:t>when</w:t>
      </w:r>
      <w:r>
        <w:tab/>
        <w:t>cause-see</w:t>
      </w:r>
      <w:r>
        <w:tab/>
      </w:r>
      <w:r>
        <w:rPr>
          <w:smallCaps/>
        </w:rPr>
        <w:t>obl</w:t>
      </w:r>
      <w:r w:rsidR="00202B8A">
        <w:tab/>
        <w:t>ant</w:t>
      </w:r>
      <w:r w:rsidR="00202B8A">
        <w:tab/>
      </w:r>
      <w:r w:rsidR="00202B8A">
        <w:rPr>
          <w:smallCaps/>
        </w:rPr>
        <w:t>stat</w:t>
      </w:r>
      <w:r w:rsidR="00202B8A">
        <w:t>-deceive</w:t>
      </w:r>
      <w:r w:rsidR="00202B8A">
        <w:tab/>
      </w:r>
      <w:r w:rsidR="00202B8A">
        <w:rPr>
          <w:smallCaps/>
        </w:rPr>
        <w:t>c-</w:t>
      </w:r>
      <w:r w:rsidR="00202B8A">
        <w:t>true</w:t>
      </w:r>
    </w:p>
    <w:p w14:paraId="343136D5" w14:textId="77777777" w:rsidR="00800AD8" w:rsidRDefault="00800AD8">
      <w:pPr>
        <w:pStyle w:val="InterlineFree"/>
      </w:pPr>
      <w:r>
        <w:t>When they see ants they are very clever;</w:t>
      </w:r>
    </w:p>
    <w:p w14:paraId="5F114971" w14:textId="77777777" w:rsidR="00202B8A" w:rsidRDefault="00DC1AE0" w:rsidP="00202B8A">
      <w:pPr>
        <w:pStyle w:val="InterlineText"/>
        <w:tabs>
          <w:tab w:val="left" w:pos="533"/>
          <w:tab w:val="left" w:pos="1517"/>
          <w:tab w:val="left" w:pos="1781"/>
          <w:tab w:val="left" w:pos="2930"/>
          <w:tab w:val="left" w:pos="4124"/>
          <w:tab w:val="left" w:pos="4613"/>
          <w:tab w:val="left" w:pos="5477"/>
          <w:tab w:val="left" w:pos="6161"/>
          <w:tab w:val="left" w:pos="7160"/>
        </w:tabs>
      </w:pPr>
      <w:r w:rsidRPr="003A1D48">
        <w:rPr>
          <w:rStyle w:val="InterlineTextNumChar"/>
        </w:rPr>
        <w:t>006</w:t>
      </w:r>
      <w:r w:rsidR="00800AD8">
        <w:tab/>
        <w:t>kirimu</w:t>
      </w:r>
      <w:r w:rsidR="00800AD8">
        <w:tab/>
        <w:t>a</w:t>
      </w:r>
      <w:r w:rsidR="00800AD8">
        <w:tab/>
        <w:t>kembung</w:t>
      </w:r>
      <w:r w:rsidR="00202B8A">
        <w:tab/>
        <w:t>timadju,</w:t>
      </w:r>
      <w:r w:rsidR="00202B8A">
        <w:tab/>
        <w:t>sa</w:t>
      </w:r>
      <w:r w:rsidR="00202B8A">
        <w:tab/>
        <w:t>tselaki</w:t>
      </w:r>
      <w:r w:rsidR="00202B8A">
        <w:tab/>
        <w:t>aza</w:t>
      </w:r>
      <w:r w:rsidR="00202B8A">
        <w:tab/>
        <w:t>qauîivan</w:t>
      </w:r>
      <w:r w:rsidR="00202B8A">
        <w:tab/>
        <w:t>nimadju,</w:t>
      </w:r>
    </w:p>
    <w:p w14:paraId="353B5981" w14:textId="77777777" w:rsidR="00800AD8" w:rsidRDefault="00800AD8" w:rsidP="00202B8A">
      <w:pPr>
        <w:pStyle w:val="InterlineGlossWithTrans"/>
        <w:tabs>
          <w:tab w:val="left" w:pos="533"/>
          <w:tab w:val="left" w:pos="1517"/>
          <w:tab w:val="left" w:pos="1781"/>
          <w:tab w:val="left" w:pos="2930"/>
          <w:tab w:val="left" w:pos="4124"/>
          <w:tab w:val="left" w:pos="4613"/>
          <w:tab w:val="left" w:pos="5477"/>
          <w:tab w:val="left" w:pos="6161"/>
          <w:tab w:val="left" w:pos="7160"/>
        </w:tabs>
      </w:pPr>
      <w:r>
        <w:tab/>
        <w:t>ki-rimu</w:t>
      </w:r>
      <w:r>
        <w:tab/>
        <w:t>a</w:t>
      </w:r>
      <w:r>
        <w:tab/>
        <w:t>m=kebung</w:t>
      </w:r>
      <w:r w:rsidR="00202B8A">
        <w:tab/>
        <w:t>ti-madju</w:t>
      </w:r>
      <w:r w:rsidR="00202B8A">
        <w:tab/>
        <w:t>sa</w:t>
      </w:r>
      <w:r w:rsidR="00202B8A">
        <w:tab/>
        <w:t>tselak-i</w:t>
      </w:r>
      <w:r w:rsidR="00202B8A">
        <w:tab/>
        <w:t>a-zua</w:t>
      </w:r>
      <w:r w:rsidR="00202B8A">
        <w:tab/>
        <w:t>qauîivan</w:t>
      </w:r>
      <w:r w:rsidR="00202B8A">
        <w:tab/>
        <w:t>ni-madju</w:t>
      </w:r>
    </w:p>
    <w:p w14:paraId="40E58174" w14:textId="77777777" w:rsidR="00800AD8" w:rsidRDefault="00800AD8" w:rsidP="00202B8A">
      <w:pPr>
        <w:pStyle w:val="InterlineTransNoFree"/>
        <w:tabs>
          <w:tab w:val="left" w:pos="1517"/>
          <w:tab w:val="left" w:pos="1781"/>
          <w:tab w:val="left" w:pos="2930"/>
          <w:tab w:val="left" w:pos="4124"/>
          <w:tab w:val="left" w:pos="4613"/>
          <w:tab w:val="left" w:pos="5477"/>
          <w:tab w:val="left" w:pos="6161"/>
          <w:tab w:val="left" w:pos="7160"/>
        </w:tabs>
      </w:pPr>
      <w:r>
        <w:tab/>
        <w:t>do-quick</w:t>
      </w:r>
      <w:r>
        <w:rPr>
          <w:smallCaps/>
        </w:rPr>
        <w:tab/>
        <w:t>c</w:t>
      </w:r>
      <w:r>
        <w:rPr>
          <w:smallCaps/>
        </w:rPr>
        <w:tab/>
        <w:t>af</w:t>
      </w:r>
      <w:r>
        <w:t>=lie.flat</w:t>
      </w:r>
      <w:r w:rsidR="00202B8A">
        <w:tab/>
      </w:r>
      <w:r w:rsidR="00202B8A">
        <w:rPr>
          <w:smallCaps/>
        </w:rPr>
        <w:t>f</w:t>
      </w:r>
      <w:r w:rsidR="00202B8A">
        <w:t>-</w:t>
      </w:r>
      <w:r w:rsidR="00202B8A">
        <w:rPr>
          <w:smallCaps/>
        </w:rPr>
        <w:t>3rd</w:t>
      </w:r>
      <w:r w:rsidR="00202B8A">
        <w:t>.</w:t>
      </w:r>
      <w:r w:rsidR="00202B8A">
        <w:rPr>
          <w:smallCaps/>
        </w:rPr>
        <w:t>pers</w:t>
      </w:r>
      <w:r w:rsidR="00202B8A">
        <w:tab/>
        <w:t>and</w:t>
      </w:r>
      <w:r w:rsidR="00202B8A">
        <w:tab/>
        <w:t>open-</w:t>
      </w:r>
      <w:r w:rsidR="00202B8A">
        <w:rPr>
          <w:smallCaps/>
        </w:rPr>
        <w:t>pf</w:t>
      </w:r>
      <w:r w:rsidR="00202B8A">
        <w:tab/>
      </w:r>
      <w:r w:rsidR="00202B8A">
        <w:rPr>
          <w:smallCaps/>
        </w:rPr>
        <w:t>c-</w:t>
      </w:r>
      <w:r w:rsidR="00202B8A">
        <w:t>that</w:t>
      </w:r>
      <w:r w:rsidR="00202B8A">
        <w:tab/>
        <w:t>scale</w:t>
      </w:r>
      <w:r w:rsidR="00202B8A">
        <w:tab/>
        <w:t>of-</w:t>
      </w:r>
      <w:r w:rsidR="00202B8A">
        <w:rPr>
          <w:smallCaps/>
        </w:rPr>
        <w:t>3rd.pers</w:t>
      </w:r>
    </w:p>
    <w:p w14:paraId="3FA425F1" w14:textId="77777777" w:rsidR="00202B8A" w:rsidRDefault="00202B8A" w:rsidP="00202B8A">
      <w:pPr>
        <w:pStyle w:val="InterlineText"/>
        <w:tabs>
          <w:tab w:val="left" w:pos="533"/>
          <w:tab w:val="left" w:pos="1517"/>
        </w:tabs>
      </w:pPr>
      <w:r>
        <w:lastRenderedPageBreak/>
        <w:tab/>
      </w:r>
      <w:r w:rsidR="00800AD8">
        <w:t>saka</w:t>
      </w:r>
      <w:r>
        <w:tab/>
        <w:t>mimatsayan.</w:t>
      </w:r>
    </w:p>
    <w:p w14:paraId="1750707C" w14:textId="77777777" w:rsidR="00800AD8" w:rsidRDefault="00202B8A" w:rsidP="00202B8A">
      <w:pPr>
        <w:pStyle w:val="InterlineGlossWithTrans"/>
        <w:tabs>
          <w:tab w:val="left" w:pos="533"/>
          <w:tab w:val="left" w:pos="1517"/>
        </w:tabs>
      </w:pPr>
      <w:r>
        <w:tab/>
      </w:r>
      <w:r w:rsidR="00800AD8">
        <w:t>sa-ka</w:t>
      </w:r>
      <w:r>
        <w:tab/>
        <w:t>mi-m-patsay-an</w:t>
      </w:r>
    </w:p>
    <w:p w14:paraId="03F80809" w14:textId="77777777" w:rsidR="00800AD8" w:rsidRDefault="00202B8A" w:rsidP="00202B8A">
      <w:pPr>
        <w:pStyle w:val="InterlineTrans"/>
        <w:tabs>
          <w:tab w:val="left" w:pos="533"/>
          <w:tab w:val="left" w:pos="1517"/>
        </w:tabs>
      </w:pPr>
      <w:r>
        <w:tab/>
      </w:r>
      <w:r w:rsidR="00800AD8">
        <w:t>and-after</w:t>
      </w:r>
      <w:r>
        <w:tab/>
        <w:t>pretend-</w:t>
      </w:r>
      <w:r>
        <w:rPr>
          <w:smallCaps/>
        </w:rPr>
        <w:t>af</w:t>
      </w:r>
      <w:r>
        <w:t>-die-</w:t>
      </w:r>
      <w:r>
        <w:rPr>
          <w:smallCaps/>
        </w:rPr>
        <w:t>lf</w:t>
      </w:r>
    </w:p>
    <w:p w14:paraId="5D590394" w14:textId="77777777" w:rsidR="00800AD8" w:rsidRDefault="00800AD8" w:rsidP="00A8416B">
      <w:pPr>
        <w:pStyle w:val="InterlineFreeCommentFollows"/>
      </w:pPr>
      <w:r>
        <w:t>they quickly lie down and open their scales and pretend to be dead.</w:t>
      </w:r>
    </w:p>
    <w:p w14:paraId="3AEB3B74" w14:textId="77777777" w:rsidR="00800AD8" w:rsidRDefault="00A8416B" w:rsidP="00A8416B">
      <w:pPr>
        <w:pStyle w:val="CommentLastWithHalfSpace"/>
      </w:pPr>
      <w:r>
        <w:t>[</w:t>
      </w:r>
      <w:r w:rsidR="00800AD8" w:rsidRPr="00202B8A">
        <w:rPr>
          <w:rStyle w:val="VernacularText"/>
        </w:rPr>
        <w:t>mimatsayan</w:t>
      </w:r>
      <w:r w:rsidR="00800AD8">
        <w:t>: see F21, can’t tell if</w:t>
      </w:r>
      <w:r w:rsidR="00202B8A">
        <w:t xml:space="preserve"> </w:t>
      </w:r>
      <w:r w:rsidR="00800AD8" w:rsidRPr="00202B8A">
        <w:rPr>
          <w:rStyle w:val="VernacularText"/>
        </w:rPr>
        <w:t>-an</w:t>
      </w:r>
      <w:r w:rsidR="00800AD8">
        <w:t xml:space="preserve"> is </w:t>
      </w:r>
      <w:r w:rsidR="00800AD8">
        <w:rPr>
          <w:smallCaps/>
        </w:rPr>
        <w:t>lf</w:t>
      </w:r>
      <w:r w:rsidR="00800AD8">
        <w:t xml:space="preserve"> or </w:t>
      </w:r>
      <w:r w:rsidR="00800AD8">
        <w:rPr>
          <w:smallCaps/>
        </w:rPr>
        <w:t>nom</w:t>
      </w:r>
      <w:r>
        <w:rPr>
          <w:smallCaps/>
        </w:rPr>
        <w:t>]</w:t>
      </w:r>
    </w:p>
    <w:p w14:paraId="6D54A030" w14:textId="77777777" w:rsidR="00202B8A" w:rsidRDefault="00DC1AE0" w:rsidP="00202B8A">
      <w:pPr>
        <w:pStyle w:val="InterlineText"/>
        <w:tabs>
          <w:tab w:val="left" w:pos="533"/>
          <w:tab w:val="left" w:pos="1022"/>
          <w:tab w:val="left" w:pos="1676"/>
          <w:tab w:val="left" w:pos="2765"/>
          <w:tab w:val="left" w:pos="3449"/>
          <w:tab w:val="left" w:pos="4283"/>
          <w:tab w:val="left" w:pos="4892"/>
          <w:tab w:val="left" w:pos="5156"/>
          <w:tab w:val="left" w:pos="5900"/>
          <w:tab w:val="left" w:pos="6599"/>
          <w:tab w:val="left" w:pos="7523"/>
        </w:tabs>
      </w:pPr>
      <w:r w:rsidRPr="003A1D48">
        <w:rPr>
          <w:rStyle w:val="InterlineTextNumChar"/>
        </w:rPr>
        <w:t>007</w:t>
      </w:r>
      <w:r w:rsidR="00800AD8">
        <w:tab/>
        <w:t>qau</w:t>
      </w:r>
      <w:r w:rsidR="00800AD8">
        <w:tab/>
        <w:t>nu</w:t>
      </w:r>
      <w:r w:rsidR="00800AD8">
        <w:tab/>
        <w:t>tevuta</w:t>
      </w:r>
      <w:r w:rsidR="00800AD8">
        <w:tab/>
        <w:t>azua</w:t>
      </w:r>
      <w:r w:rsidR="00800AD8">
        <w:tab/>
        <w:t>mareka</w:t>
      </w:r>
      <w:r w:rsidR="00202B8A">
        <w:tab/>
        <w:t>sasiq</w:t>
      </w:r>
      <w:r w:rsidR="00202B8A">
        <w:tab/>
        <w:t>a</w:t>
      </w:r>
      <w:r w:rsidR="00202B8A">
        <w:tab/>
        <w:t>sema</w:t>
      </w:r>
      <w:r w:rsidR="00202B8A">
        <w:tab/>
        <w:t>taladj</w:t>
      </w:r>
      <w:r w:rsidR="00202B8A">
        <w:tab/>
        <w:t>tazua</w:t>
      </w:r>
      <w:r w:rsidR="00202B8A">
        <w:tab/>
        <w:t>mareka</w:t>
      </w:r>
    </w:p>
    <w:p w14:paraId="6292437A" w14:textId="77777777" w:rsidR="00800AD8" w:rsidRDefault="00800AD8" w:rsidP="00202B8A">
      <w:pPr>
        <w:pStyle w:val="InterlineGlossWithTrans"/>
        <w:tabs>
          <w:tab w:val="left" w:pos="533"/>
          <w:tab w:val="left" w:pos="1022"/>
          <w:tab w:val="left" w:pos="1676"/>
          <w:tab w:val="left" w:pos="2765"/>
          <w:tab w:val="left" w:pos="3449"/>
          <w:tab w:val="left" w:pos="4283"/>
          <w:tab w:val="left" w:pos="4892"/>
          <w:tab w:val="left" w:pos="5156"/>
          <w:tab w:val="left" w:pos="5900"/>
          <w:tab w:val="left" w:pos="6599"/>
          <w:tab w:val="left" w:pos="7523"/>
        </w:tabs>
      </w:pPr>
      <w:r>
        <w:tab/>
        <w:t>qau</w:t>
      </w:r>
      <w:r>
        <w:tab/>
        <w:t>nu</w:t>
      </w:r>
      <w:r>
        <w:tab/>
        <w:t>te-vuta</w:t>
      </w:r>
      <w:r>
        <w:tab/>
        <w:t>a-zua</w:t>
      </w:r>
      <w:r>
        <w:tab/>
        <w:t>mareka</w:t>
      </w:r>
      <w:r w:rsidR="00202B8A">
        <w:tab/>
        <w:t>sasiq</w:t>
      </w:r>
      <w:r w:rsidR="00202B8A">
        <w:tab/>
        <w:t>a</w:t>
      </w:r>
      <w:r w:rsidR="00202B8A">
        <w:tab/>
        <w:t>em=sa</w:t>
      </w:r>
      <w:r w:rsidR="00202B8A">
        <w:tab/>
        <w:t>taladj</w:t>
      </w:r>
      <w:r w:rsidR="00202B8A">
        <w:tab/>
        <w:t>ta-zua</w:t>
      </w:r>
      <w:r w:rsidR="00202B8A">
        <w:tab/>
        <w:t>mareka</w:t>
      </w:r>
    </w:p>
    <w:p w14:paraId="20338AD8" w14:textId="77777777" w:rsidR="00800AD8" w:rsidRDefault="00800AD8" w:rsidP="00202B8A">
      <w:pPr>
        <w:pStyle w:val="InterlineTransNoFree"/>
        <w:tabs>
          <w:tab w:val="left" w:pos="1022"/>
          <w:tab w:val="left" w:pos="1676"/>
          <w:tab w:val="left" w:pos="2765"/>
          <w:tab w:val="left" w:pos="3449"/>
          <w:tab w:val="left" w:pos="4283"/>
          <w:tab w:val="left" w:pos="4892"/>
          <w:tab w:val="left" w:pos="5156"/>
          <w:tab w:val="left" w:pos="5900"/>
          <w:tab w:val="left" w:pos="6599"/>
          <w:tab w:val="left" w:pos="7523"/>
        </w:tabs>
      </w:pPr>
      <w:r>
        <w:tab/>
        <w:t>so</w:t>
      </w:r>
      <w:r>
        <w:tab/>
        <w:t>when</w:t>
      </w:r>
      <w:r>
        <w:tab/>
        <w:t>do-appear</w:t>
      </w:r>
      <w:r>
        <w:tab/>
      </w:r>
      <w:r>
        <w:rPr>
          <w:smallCaps/>
        </w:rPr>
        <w:t>c-</w:t>
      </w:r>
      <w:r>
        <w:t>that</w:t>
      </w:r>
      <w:r>
        <w:tab/>
        <w:t>many</w:t>
      </w:r>
      <w:r w:rsidR="00202B8A">
        <w:tab/>
        <w:t>ant</w:t>
      </w:r>
      <w:r w:rsidR="00202B8A">
        <w:rPr>
          <w:smallCaps/>
        </w:rPr>
        <w:tab/>
        <w:t>c</w:t>
      </w:r>
      <w:r w:rsidR="00202B8A">
        <w:rPr>
          <w:smallCaps/>
        </w:rPr>
        <w:tab/>
        <w:t>af</w:t>
      </w:r>
      <w:r w:rsidR="00202B8A">
        <w:t>=go</w:t>
      </w:r>
      <w:r w:rsidR="00202B8A">
        <w:tab/>
        <w:t>inside</w:t>
      </w:r>
      <w:r w:rsidR="00202B8A">
        <w:tab/>
      </w:r>
      <w:r w:rsidR="00202B8A">
        <w:rPr>
          <w:smallCaps/>
        </w:rPr>
        <w:t>obl</w:t>
      </w:r>
      <w:r w:rsidR="00202B8A">
        <w:t>-that</w:t>
      </w:r>
      <w:r w:rsidR="00202B8A">
        <w:tab/>
        <w:t>many</w:t>
      </w:r>
    </w:p>
    <w:p w14:paraId="74624D0B" w14:textId="77777777" w:rsidR="00202B8A" w:rsidRDefault="00800AD8" w:rsidP="00202B8A">
      <w:pPr>
        <w:pStyle w:val="InterlineText"/>
        <w:tabs>
          <w:tab w:val="left" w:pos="533"/>
          <w:tab w:val="left" w:pos="1592"/>
          <w:tab w:val="left" w:pos="2636"/>
          <w:tab w:val="left" w:pos="3410"/>
          <w:tab w:val="left" w:pos="4739"/>
          <w:tab w:val="left" w:pos="5663"/>
          <w:tab w:val="left" w:pos="6662"/>
          <w:tab w:val="left" w:pos="7946"/>
        </w:tabs>
      </w:pPr>
      <w:r>
        <w:tab/>
        <w:t>qauîivan,</w:t>
      </w:r>
      <w:r>
        <w:tab/>
        <w:t>tsaqevan</w:t>
      </w:r>
      <w:r>
        <w:tab/>
        <w:t>anga</w:t>
      </w:r>
      <w:r w:rsidR="00202B8A">
        <w:tab/>
        <w:t>nimadju</w:t>
      </w:r>
      <w:r w:rsidR="00202B8A">
        <w:tab/>
        <w:t>tazua</w:t>
      </w:r>
      <w:r w:rsidR="00202B8A">
        <w:tab/>
        <w:t>qauîivan</w:t>
      </w:r>
      <w:r w:rsidR="00202B8A">
        <w:tab/>
        <w:t>nimadju;</w:t>
      </w:r>
      <w:r w:rsidR="00202B8A">
        <w:tab/>
        <w:t>sa</w:t>
      </w:r>
    </w:p>
    <w:p w14:paraId="7A329142" w14:textId="77777777" w:rsidR="00800AD8" w:rsidRDefault="00800AD8" w:rsidP="00202B8A">
      <w:pPr>
        <w:pStyle w:val="InterlineGlossWithTrans"/>
        <w:tabs>
          <w:tab w:val="left" w:pos="533"/>
          <w:tab w:val="left" w:pos="1592"/>
          <w:tab w:val="left" w:pos="2636"/>
          <w:tab w:val="left" w:pos="3410"/>
          <w:tab w:val="left" w:pos="4739"/>
          <w:tab w:val="left" w:pos="5663"/>
          <w:tab w:val="left" w:pos="6662"/>
          <w:tab w:val="left" w:pos="7946"/>
        </w:tabs>
      </w:pPr>
      <w:r>
        <w:tab/>
        <w:t>qauîivan</w:t>
      </w:r>
      <w:r>
        <w:tab/>
        <w:t>tsaqev-an</w:t>
      </w:r>
      <w:r>
        <w:tab/>
        <w:t>anga</w:t>
      </w:r>
      <w:r w:rsidR="00202B8A">
        <w:tab/>
        <w:t>ni-madju</w:t>
      </w:r>
      <w:r w:rsidR="00202B8A">
        <w:tab/>
        <w:t>ta-zua</w:t>
      </w:r>
      <w:r w:rsidR="00202B8A">
        <w:tab/>
        <w:t>qauîivan</w:t>
      </w:r>
      <w:r w:rsidR="00202B8A">
        <w:tab/>
        <w:t>ni-madju</w:t>
      </w:r>
      <w:r w:rsidR="00202B8A">
        <w:tab/>
        <w:t>sa</w:t>
      </w:r>
    </w:p>
    <w:p w14:paraId="00FB9155" w14:textId="77777777" w:rsidR="00800AD8" w:rsidRDefault="00800AD8" w:rsidP="00202B8A">
      <w:pPr>
        <w:pStyle w:val="InterlineTransNoFree"/>
        <w:tabs>
          <w:tab w:val="left" w:pos="1592"/>
          <w:tab w:val="left" w:pos="2636"/>
          <w:tab w:val="left" w:pos="3410"/>
          <w:tab w:val="left" w:pos="4739"/>
          <w:tab w:val="left" w:pos="5663"/>
          <w:tab w:val="left" w:pos="6662"/>
          <w:tab w:val="left" w:pos="7946"/>
        </w:tabs>
      </w:pPr>
      <w:r>
        <w:tab/>
        <w:t>scale</w:t>
      </w:r>
      <w:r>
        <w:tab/>
        <w:t>lid-</w:t>
      </w:r>
      <w:r>
        <w:rPr>
          <w:smallCaps/>
        </w:rPr>
        <w:t>lf</w:t>
      </w:r>
      <w:r>
        <w:tab/>
        <w:t>indeed</w:t>
      </w:r>
      <w:r w:rsidR="00202B8A">
        <w:tab/>
        <w:t>by-</w:t>
      </w:r>
      <w:r w:rsidR="00202B8A">
        <w:rPr>
          <w:smallCaps/>
        </w:rPr>
        <w:t>3rd.pers</w:t>
      </w:r>
      <w:r w:rsidR="00202B8A">
        <w:tab/>
      </w:r>
      <w:r w:rsidR="00202B8A">
        <w:rPr>
          <w:smallCaps/>
        </w:rPr>
        <w:t>obl</w:t>
      </w:r>
      <w:r w:rsidR="00202B8A">
        <w:t>-that</w:t>
      </w:r>
      <w:r w:rsidR="00202B8A">
        <w:tab/>
        <w:t>scale</w:t>
      </w:r>
      <w:r w:rsidR="00202B8A">
        <w:tab/>
        <w:t>of-</w:t>
      </w:r>
      <w:r w:rsidR="00202B8A">
        <w:rPr>
          <w:smallCaps/>
        </w:rPr>
        <w:t>3rd.pers</w:t>
      </w:r>
      <w:r w:rsidR="00202B8A">
        <w:tab/>
        <w:t>and</w:t>
      </w:r>
    </w:p>
    <w:p w14:paraId="4E032333" w14:textId="77777777" w:rsidR="00202B8A" w:rsidRDefault="00800AD8" w:rsidP="00202B8A">
      <w:pPr>
        <w:pStyle w:val="InterlineText"/>
        <w:tabs>
          <w:tab w:val="left" w:pos="533"/>
          <w:tab w:val="left" w:pos="1457"/>
          <w:tab w:val="left" w:pos="2231"/>
          <w:tab w:val="left" w:pos="2495"/>
          <w:tab w:val="left" w:pos="3239"/>
          <w:tab w:val="left" w:pos="3743"/>
          <w:tab w:val="left" w:pos="4502"/>
          <w:tab w:val="left" w:pos="4766"/>
          <w:tab w:val="left" w:pos="5750"/>
          <w:tab w:val="left" w:pos="6254"/>
          <w:tab w:val="left" w:pos="7253"/>
        </w:tabs>
      </w:pPr>
      <w:r>
        <w:tab/>
        <w:t>vaikan</w:t>
      </w:r>
      <w:r>
        <w:tab/>
        <w:t>anga</w:t>
      </w:r>
      <w:r>
        <w:tab/>
        <w:t>a</w:t>
      </w:r>
      <w:r w:rsidR="00202B8A">
        <w:tab/>
        <w:t>sema</w:t>
      </w:r>
      <w:r w:rsidR="00202B8A">
        <w:tab/>
        <w:t>tua</w:t>
      </w:r>
      <w:r w:rsidR="00202B8A">
        <w:tab/>
        <w:t>zaîum</w:t>
      </w:r>
      <w:r w:rsidR="00202B8A">
        <w:tab/>
        <w:t>a</w:t>
      </w:r>
      <w:r w:rsidR="00202B8A">
        <w:tab/>
        <w:t>tsemlak</w:t>
      </w:r>
      <w:r w:rsidR="00202B8A">
        <w:tab/>
        <w:t>ta</w:t>
      </w:r>
      <w:r w:rsidR="00202B8A">
        <w:tab/>
        <w:t>qauîivan</w:t>
      </w:r>
      <w:r w:rsidR="00202B8A">
        <w:tab/>
        <w:t>nimadju.</w:t>
      </w:r>
    </w:p>
    <w:p w14:paraId="696A33A4" w14:textId="77777777" w:rsidR="00800AD8" w:rsidRDefault="00800AD8" w:rsidP="00202B8A">
      <w:pPr>
        <w:pStyle w:val="InterlineGlossWithTrans"/>
        <w:tabs>
          <w:tab w:val="left" w:pos="533"/>
          <w:tab w:val="left" w:pos="1457"/>
          <w:tab w:val="left" w:pos="2231"/>
          <w:tab w:val="left" w:pos="2495"/>
          <w:tab w:val="left" w:pos="3239"/>
          <w:tab w:val="left" w:pos="3743"/>
          <w:tab w:val="left" w:pos="4502"/>
          <w:tab w:val="left" w:pos="4766"/>
          <w:tab w:val="left" w:pos="5750"/>
          <w:tab w:val="left" w:pos="6254"/>
          <w:tab w:val="left" w:pos="7253"/>
        </w:tabs>
      </w:pPr>
      <w:r>
        <w:tab/>
        <w:t>vaik-an</w:t>
      </w:r>
      <w:r>
        <w:tab/>
        <w:t>anga</w:t>
      </w:r>
      <w:r>
        <w:tab/>
        <w:t>a</w:t>
      </w:r>
      <w:r w:rsidR="00202B8A">
        <w:tab/>
        <w:t>em=sa</w:t>
      </w:r>
      <w:r w:rsidR="00202B8A">
        <w:tab/>
        <w:t>tua</w:t>
      </w:r>
      <w:r w:rsidR="00202B8A">
        <w:tab/>
        <w:t>zaîum</w:t>
      </w:r>
      <w:r w:rsidR="00202B8A">
        <w:tab/>
        <w:t>a</w:t>
      </w:r>
      <w:r w:rsidR="00202B8A">
        <w:tab/>
        <w:t>m=tselak</w:t>
      </w:r>
      <w:r w:rsidR="00202B8A">
        <w:tab/>
        <w:t>ta</w:t>
      </w:r>
      <w:r w:rsidR="00202B8A">
        <w:tab/>
        <w:t>qauîivan</w:t>
      </w:r>
      <w:r w:rsidR="00202B8A">
        <w:tab/>
        <w:t>ni-madju</w:t>
      </w:r>
    </w:p>
    <w:p w14:paraId="2A4C1743" w14:textId="77777777" w:rsidR="00800AD8" w:rsidRDefault="00800AD8" w:rsidP="00202B8A">
      <w:pPr>
        <w:pStyle w:val="InterlineTrans"/>
        <w:tabs>
          <w:tab w:val="left" w:pos="533"/>
          <w:tab w:val="left" w:pos="1457"/>
          <w:tab w:val="left" w:pos="2231"/>
          <w:tab w:val="left" w:pos="2495"/>
          <w:tab w:val="left" w:pos="3239"/>
          <w:tab w:val="left" w:pos="3743"/>
          <w:tab w:val="left" w:pos="4502"/>
          <w:tab w:val="left" w:pos="4766"/>
          <w:tab w:val="left" w:pos="5750"/>
          <w:tab w:val="left" w:pos="6254"/>
          <w:tab w:val="left" w:pos="7253"/>
        </w:tabs>
        <w:rPr>
          <w:smallCaps/>
        </w:rPr>
      </w:pPr>
      <w:r>
        <w:tab/>
        <w:t>leave-</w:t>
      </w:r>
      <w:r>
        <w:rPr>
          <w:smallCaps/>
        </w:rPr>
        <w:t>lf</w:t>
      </w:r>
      <w:r>
        <w:tab/>
        <w:t>indeed</w:t>
      </w:r>
      <w:r>
        <w:rPr>
          <w:smallCaps/>
        </w:rPr>
        <w:tab/>
        <w:t>c</w:t>
      </w:r>
      <w:r w:rsidR="00202B8A">
        <w:tab/>
      </w:r>
      <w:r w:rsidR="00202B8A">
        <w:rPr>
          <w:smallCaps/>
        </w:rPr>
        <w:t>af</w:t>
      </w:r>
      <w:r w:rsidR="00202B8A">
        <w:t>=go</w:t>
      </w:r>
      <w:r w:rsidR="00202B8A">
        <w:tab/>
      </w:r>
      <w:r w:rsidR="00202B8A">
        <w:rPr>
          <w:smallCaps/>
        </w:rPr>
        <w:t>obl</w:t>
      </w:r>
      <w:r w:rsidR="00202B8A">
        <w:tab/>
        <w:t>water</w:t>
      </w:r>
      <w:r w:rsidR="00202B8A">
        <w:rPr>
          <w:smallCaps/>
        </w:rPr>
        <w:tab/>
        <w:t>c</w:t>
      </w:r>
      <w:r w:rsidR="00202B8A">
        <w:rPr>
          <w:smallCaps/>
        </w:rPr>
        <w:tab/>
        <w:t>af</w:t>
      </w:r>
      <w:r w:rsidR="00202B8A">
        <w:t>=open</w:t>
      </w:r>
      <w:r w:rsidR="00202B8A">
        <w:tab/>
      </w:r>
      <w:r w:rsidR="00202B8A">
        <w:rPr>
          <w:smallCaps/>
        </w:rPr>
        <w:t>obl</w:t>
      </w:r>
      <w:r w:rsidR="00202B8A">
        <w:tab/>
        <w:t>scale</w:t>
      </w:r>
      <w:r w:rsidR="00202B8A">
        <w:tab/>
        <w:t>of-</w:t>
      </w:r>
      <w:r w:rsidR="00202B8A">
        <w:rPr>
          <w:smallCaps/>
        </w:rPr>
        <w:t>3rd.pers</w:t>
      </w:r>
    </w:p>
    <w:p w14:paraId="44252268" w14:textId="77777777" w:rsidR="00800AD8" w:rsidRDefault="00800AD8">
      <w:pPr>
        <w:pStyle w:val="InterlineFree"/>
      </w:pPr>
      <w:r>
        <w:t>When the ants come and get inside the scales, they close the scales, go to water, and there open the scales.</w:t>
      </w:r>
    </w:p>
    <w:p w14:paraId="5FA5CB0B" w14:textId="77777777" w:rsidR="00800AD8" w:rsidRDefault="00DC1AE0" w:rsidP="00E6570A">
      <w:pPr>
        <w:pStyle w:val="InterlineText"/>
        <w:tabs>
          <w:tab w:val="left" w:pos="533"/>
          <w:tab w:val="left" w:pos="1187"/>
          <w:tab w:val="left" w:pos="3101"/>
          <w:tab w:val="left" w:pos="3875"/>
          <w:tab w:val="left" w:pos="4559"/>
          <w:tab w:val="left" w:pos="5393"/>
          <w:tab w:val="left" w:pos="6062"/>
          <w:tab w:val="left" w:pos="6926"/>
          <w:tab w:val="left" w:pos="7700"/>
        </w:tabs>
      </w:pPr>
      <w:r w:rsidRPr="003A1D48">
        <w:rPr>
          <w:rStyle w:val="InterlineTextNumChar"/>
        </w:rPr>
        <w:t>008</w:t>
      </w:r>
      <w:r w:rsidR="00800AD8">
        <w:tab/>
        <w:t>nu</w:t>
      </w:r>
      <w:r w:rsidR="00800AD8">
        <w:tab/>
        <w:t>setjavaw</w:t>
      </w:r>
      <w:r w:rsidR="00800AD8">
        <w:tab/>
        <w:t>anga</w:t>
      </w:r>
      <w:r w:rsidR="00800AD8">
        <w:tab/>
        <w:t>azua</w:t>
      </w:r>
      <w:r w:rsidR="00800AD8">
        <w:tab/>
        <w:t>mareka</w:t>
      </w:r>
      <w:r w:rsidR="00800AD8">
        <w:tab/>
        <w:t>sasiq,</w:t>
      </w:r>
      <w:r w:rsidR="00800AD8">
        <w:tab/>
        <w:t>gaîuin</w:t>
      </w:r>
      <w:r w:rsidR="00800AD8">
        <w:tab/>
        <w:t>anga</w:t>
      </w:r>
      <w:r w:rsidR="00E6570A">
        <w:tab/>
        <w:t>nimadju</w:t>
      </w:r>
    </w:p>
    <w:p w14:paraId="766B47F9" w14:textId="77777777" w:rsidR="00800AD8" w:rsidRDefault="00800AD8" w:rsidP="00E6570A">
      <w:pPr>
        <w:pStyle w:val="InterlineGlossWithTrans"/>
        <w:tabs>
          <w:tab w:val="left" w:pos="533"/>
          <w:tab w:val="left" w:pos="1187"/>
          <w:tab w:val="left" w:pos="3101"/>
          <w:tab w:val="left" w:pos="3875"/>
          <w:tab w:val="left" w:pos="4559"/>
          <w:tab w:val="left" w:pos="5393"/>
          <w:tab w:val="left" w:pos="6062"/>
          <w:tab w:val="left" w:pos="6926"/>
          <w:tab w:val="left" w:pos="7700"/>
        </w:tabs>
      </w:pPr>
      <w:r>
        <w:tab/>
        <w:t>nu</w:t>
      </w:r>
      <w:r>
        <w:tab/>
        <w:t>se-tja-vaw</w:t>
      </w:r>
      <w:r>
        <w:tab/>
        <w:t>anga</w:t>
      </w:r>
      <w:r>
        <w:tab/>
        <w:t>a-zua</w:t>
      </w:r>
      <w:r>
        <w:tab/>
        <w:t>mareka</w:t>
      </w:r>
      <w:r>
        <w:tab/>
        <w:t>sasiq</w:t>
      </w:r>
      <w:r>
        <w:tab/>
        <w:t>gaîu-en</w:t>
      </w:r>
      <w:r>
        <w:tab/>
        <w:t>anga</w:t>
      </w:r>
      <w:r w:rsidR="00E6570A">
        <w:tab/>
        <w:t>ni-madju</w:t>
      </w:r>
    </w:p>
    <w:p w14:paraId="0CB519A4" w14:textId="77777777" w:rsidR="00800AD8" w:rsidRDefault="00800AD8" w:rsidP="00E6570A">
      <w:pPr>
        <w:pStyle w:val="InterlineTransNoFree"/>
        <w:tabs>
          <w:tab w:val="left" w:pos="1187"/>
          <w:tab w:val="left" w:pos="3101"/>
          <w:tab w:val="left" w:pos="3875"/>
          <w:tab w:val="left" w:pos="4559"/>
          <w:tab w:val="left" w:pos="5393"/>
          <w:tab w:val="left" w:pos="6062"/>
          <w:tab w:val="left" w:pos="6926"/>
          <w:tab w:val="left" w:pos="7700"/>
        </w:tabs>
      </w:pPr>
      <w:r>
        <w:tab/>
        <w:t>when</w:t>
      </w:r>
      <w:r>
        <w:tab/>
      </w:r>
      <w:r>
        <w:rPr>
          <w:smallCaps/>
        </w:rPr>
        <w:t>invol</w:t>
      </w:r>
      <w:r>
        <w:t>-more-above</w:t>
      </w:r>
      <w:r>
        <w:tab/>
        <w:t>indeed</w:t>
      </w:r>
      <w:r>
        <w:tab/>
      </w:r>
      <w:r>
        <w:rPr>
          <w:smallCaps/>
        </w:rPr>
        <w:t>c-</w:t>
      </w:r>
      <w:r>
        <w:t>that</w:t>
      </w:r>
      <w:r>
        <w:tab/>
        <w:t>many</w:t>
      </w:r>
      <w:r>
        <w:tab/>
        <w:t>ant</w:t>
      </w:r>
      <w:r>
        <w:tab/>
        <w:t>slow-</w:t>
      </w:r>
      <w:r>
        <w:rPr>
          <w:smallCaps/>
        </w:rPr>
        <w:t>pf</w:t>
      </w:r>
      <w:r>
        <w:tab/>
        <w:t>indeed</w:t>
      </w:r>
      <w:r w:rsidR="00E6570A">
        <w:tab/>
        <w:t>by-</w:t>
      </w:r>
      <w:r w:rsidR="00E6570A">
        <w:rPr>
          <w:smallCaps/>
        </w:rPr>
        <w:t>3rd.pers</w:t>
      </w:r>
    </w:p>
    <w:p w14:paraId="1AA55790" w14:textId="77777777" w:rsidR="00800AD8" w:rsidRDefault="00800AD8" w:rsidP="00E6570A">
      <w:pPr>
        <w:pStyle w:val="InterlineText"/>
        <w:tabs>
          <w:tab w:val="left" w:pos="533"/>
          <w:tab w:val="left" w:pos="797"/>
          <w:tab w:val="left" w:pos="1661"/>
        </w:tabs>
      </w:pPr>
      <w:r>
        <w:tab/>
        <w:t>a</w:t>
      </w:r>
      <w:r>
        <w:tab/>
        <w:t>keman,</w:t>
      </w:r>
      <w:r>
        <w:tab/>
        <w:t>aya.</w:t>
      </w:r>
    </w:p>
    <w:p w14:paraId="541CDE84" w14:textId="77777777" w:rsidR="00800AD8" w:rsidRDefault="00800AD8" w:rsidP="00E6570A">
      <w:pPr>
        <w:pStyle w:val="InterlineGlossWithTrans"/>
        <w:tabs>
          <w:tab w:val="left" w:pos="533"/>
          <w:tab w:val="left" w:pos="797"/>
          <w:tab w:val="left" w:pos="1661"/>
        </w:tabs>
      </w:pPr>
      <w:r>
        <w:tab/>
        <w:t>a</w:t>
      </w:r>
      <w:r>
        <w:tab/>
        <w:t>em=kan</w:t>
      </w:r>
      <w:r>
        <w:tab/>
        <w:t>aya</w:t>
      </w:r>
    </w:p>
    <w:p w14:paraId="7291586C" w14:textId="77777777" w:rsidR="00800AD8" w:rsidRDefault="00800AD8" w:rsidP="00E6570A">
      <w:pPr>
        <w:pStyle w:val="InterlineTransNoFree"/>
        <w:tabs>
          <w:tab w:val="left" w:pos="797"/>
          <w:tab w:val="left" w:pos="1661"/>
          <w:tab w:val="right" w:pos="8789"/>
        </w:tabs>
      </w:pPr>
      <w:r>
        <w:rPr>
          <w:smallCaps/>
        </w:rPr>
        <w:tab/>
        <w:t>c</w:t>
      </w:r>
      <w:r>
        <w:rPr>
          <w:smallCaps/>
        </w:rPr>
        <w:tab/>
        <w:t>af</w:t>
      </w:r>
      <w:r>
        <w:t>=eat</w:t>
      </w:r>
      <w:r>
        <w:tab/>
        <w:t>say</w:t>
      </w:r>
      <w:r w:rsidR="00E6570A">
        <w:tab/>
        <w:t>When the ants float to the surface, they eat them at their leisure.</w:t>
      </w:r>
    </w:p>
    <w:p w14:paraId="4CFA2BB5" w14:textId="77777777" w:rsidR="00E6570A" w:rsidRDefault="00DC1AE0" w:rsidP="00E6570A">
      <w:pPr>
        <w:pStyle w:val="InterlineText"/>
        <w:tabs>
          <w:tab w:val="left" w:pos="533"/>
          <w:tab w:val="left" w:pos="2192"/>
          <w:tab w:val="left" w:pos="2456"/>
          <w:tab w:val="left" w:pos="3185"/>
          <w:tab w:val="left" w:pos="3929"/>
          <w:tab w:val="left" w:pos="4868"/>
          <w:tab w:val="left" w:pos="5942"/>
          <w:tab w:val="left" w:pos="6806"/>
        </w:tabs>
      </w:pPr>
      <w:r w:rsidRPr="003A1D48">
        <w:rPr>
          <w:rStyle w:val="InterlineTextNumChar"/>
        </w:rPr>
        <w:t>009</w:t>
      </w:r>
      <w:r w:rsidR="00800AD8">
        <w:tab/>
        <w:t>aitsu</w:t>
      </w:r>
      <w:r w:rsidR="00800AD8">
        <w:tab/>
        <w:t>a</w:t>
      </w:r>
      <w:r w:rsidR="00800AD8">
        <w:tab/>
        <w:t>vutjuî</w:t>
      </w:r>
      <w:r w:rsidR="00800AD8">
        <w:tab/>
        <w:t>nusa</w:t>
      </w:r>
      <w:r w:rsidR="00E6570A">
        <w:tab/>
        <w:t>qam</w:t>
      </w:r>
      <w:r w:rsidR="00E6570A">
        <w:tab/>
        <w:t>sanguaq</w:t>
      </w:r>
      <w:r w:rsidR="00E6570A">
        <w:tab/>
        <w:t>aravats,</w:t>
      </w:r>
      <w:r w:rsidR="00E6570A">
        <w:tab/>
        <w:t>aya.</w:t>
      </w:r>
    </w:p>
    <w:p w14:paraId="346B9DFD" w14:textId="77777777" w:rsidR="00800AD8" w:rsidRDefault="00800AD8" w:rsidP="00E6570A">
      <w:pPr>
        <w:pStyle w:val="InterlineGlossWithTrans"/>
        <w:tabs>
          <w:tab w:val="left" w:pos="533"/>
          <w:tab w:val="left" w:pos="2192"/>
          <w:tab w:val="left" w:pos="2456"/>
          <w:tab w:val="left" w:pos="3185"/>
          <w:tab w:val="left" w:pos="3929"/>
          <w:tab w:val="left" w:pos="4868"/>
          <w:tab w:val="left" w:pos="5942"/>
          <w:tab w:val="left" w:pos="6806"/>
        </w:tabs>
      </w:pPr>
      <w:r>
        <w:tab/>
        <w:t>aya-i-tsu</w:t>
      </w:r>
      <w:r>
        <w:tab/>
        <w:t>a</w:t>
      </w:r>
      <w:r>
        <w:tab/>
        <w:t>vutjuî</w:t>
      </w:r>
      <w:r>
        <w:tab/>
        <w:t>nu-tsa</w:t>
      </w:r>
      <w:r w:rsidR="00E6570A">
        <w:tab/>
        <w:t>qam</w:t>
      </w:r>
      <w:r w:rsidR="00E6570A">
        <w:tab/>
        <w:t>sa-nguaq</w:t>
      </w:r>
      <w:r w:rsidR="00E6570A">
        <w:tab/>
        <w:t>a-ravats</w:t>
      </w:r>
      <w:r w:rsidR="00E6570A">
        <w:tab/>
        <w:t>aya</w:t>
      </w:r>
    </w:p>
    <w:p w14:paraId="1F98C795" w14:textId="77777777" w:rsidR="00800AD8" w:rsidRDefault="00800AD8" w:rsidP="00E6570A">
      <w:pPr>
        <w:pStyle w:val="InterlineTrans"/>
        <w:tabs>
          <w:tab w:val="left" w:pos="533"/>
          <w:tab w:val="left" w:pos="2192"/>
          <w:tab w:val="left" w:pos="2456"/>
          <w:tab w:val="left" w:pos="3185"/>
          <w:tab w:val="left" w:pos="3929"/>
          <w:tab w:val="left" w:pos="4868"/>
          <w:tab w:val="left" w:pos="5942"/>
          <w:tab w:val="left" w:pos="6806"/>
        </w:tabs>
      </w:pPr>
      <w:r>
        <w:tab/>
        <w:t>be.thus-</w:t>
      </w:r>
      <w:r>
        <w:rPr>
          <w:smallCaps/>
        </w:rPr>
        <w:t>loc</w:t>
      </w:r>
      <w:r>
        <w:t>-this</w:t>
      </w:r>
      <w:r>
        <w:rPr>
          <w:smallCaps/>
        </w:rPr>
        <w:tab/>
        <w:t>c</w:t>
      </w:r>
      <w:r>
        <w:rPr>
          <w:smallCaps/>
        </w:rPr>
        <w:tab/>
      </w:r>
      <w:r>
        <w:t>meat</w:t>
      </w:r>
      <w:r>
        <w:tab/>
        <w:t>of-this</w:t>
      </w:r>
      <w:r w:rsidR="00E6570A">
        <w:tab/>
        <w:t>ant.eater</w:t>
      </w:r>
      <w:r w:rsidR="00E6570A">
        <w:tab/>
      </w:r>
      <w:r w:rsidR="00E6570A">
        <w:rPr>
          <w:smallCaps/>
        </w:rPr>
        <w:t>qal</w:t>
      </w:r>
      <w:r w:rsidR="00E6570A">
        <w:t>-good</w:t>
      </w:r>
      <w:r w:rsidR="00E6570A">
        <w:tab/>
      </w:r>
      <w:r w:rsidR="00E6570A">
        <w:rPr>
          <w:smallCaps/>
        </w:rPr>
        <w:t>c-</w:t>
      </w:r>
      <w:r w:rsidR="00E6570A">
        <w:t>true</w:t>
      </w:r>
      <w:r w:rsidR="00E6570A">
        <w:tab/>
        <w:t>say</w:t>
      </w:r>
    </w:p>
    <w:p w14:paraId="432D5C58" w14:textId="77777777" w:rsidR="00800AD8" w:rsidRDefault="00800AD8">
      <w:pPr>
        <w:pStyle w:val="InterlineFree"/>
      </w:pPr>
      <w:r>
        <w:t>Pangolin meat is said to be very tasty;</w:t>
      </w:r>
    </w:p>
    <w:p w14:paraId="3E3C852B" w14:textId="77777777" w:rsidR="00E6570A" w:rsidRDefault="00DC1AE0" w:rsidP="00E6570A">
      <w:pPr>
        <w:pStyle w:val="InterlineText"/>
        <w:tabs>
          <w:tab w:val="left" w:pos="533"/>
          <w:tab w:val="left" w:pos="1232"/>
          <w:tab w:val="left" w:pos="2066"/>
          <w:tab w:val="left" w:pos="2930"/>
          <w:tab w:val="left" w:pos="3749"/>
          <w:tab w:val="left" w:pos="4403"/>
          <w:tab w:val="left" w:pos="4847"/>
          <w:tab w:val="left" w:pos="5891"/>
          <w:tab w:val="left" w:pos="6155"/>
          <w:tab w:val="left" w:pos="7664"/>
        </w:tabs>
      </w:pPr>
      <w:r w:rsidRPr="003A1D48">
        <w:rPr>
          <w:rStyle w:val="InterlineTextNumChar"/>
        </w:rPr>
        <w:t>010</w:t>
      </w:r>
      <w:r w:rsidR="00800AD8">
        <w:tab/>
        <w:t>îakua</w:t>
      </w:r>
      <w:r w:rsidR="00800AD8">
        <w:tab/>
        <w:t>anema</w:t>
      </w:r>
      <w:r w:rsidR="00800AD8">
        <w:tab/>
        <w:t>tja</w:t>
      </w:r>
      <w:r w:rsidR="00800AD8">
        <w:tab/>
        <w:t>keîang</w:t>
      </w:r>
      <w:r w:rsidR="00800AD8">
        <w:tab/>
        <w:t>nu</w:t>
      </w:r>
      <w:r w:rsidR="00E6570A">
        <w:tab/>
        <w:t>ika</w:t>
      </w:r>
      <w:r w:rsidR="00E6570A">
        <w:tab/>
        <w:t>tjen</w:t>
      </w:r>
      <w:r w:rsidR="00E6570A">
        <w:tab/>
        <w:t>a</w:t>
      </w:r>
      <w:r w:rsidR="00E6570A">
        <w:tab/>
        <w:t>nakilingaw</w:t>
      </w:r>
      <w:r w:rsidR="00E6570A">
        <w:tab/>
        <w:t>anga</w:t>
      </w:r>
    </w:p>
    <w:p w14:paraId="32CD9D5C" w14:textId="77777777" w:rsidR="00800AD8" w:rsidRDefault="00800AD8" w:rsidP="00E6570A">
      <w:pPr>
        <w:pStyle w:val="InterlineGlossWithTrans"/>
        <w:tabs>
          <w:tab w:val="left" w:pos="533"/>
          <w:tab w:val="left" w:pos="1232"/>
          <w:tab w:val="left" w:pos="2066"/>
          <w:tab w:val="left" w:pos="2930"/>
          <w:tab w:val="left" w:pos="3749"/>
          <w:tab w:val="left" w:pos="4403"/>
          <w:tab w:val="left" w:pos="4847"/>
          <w:tab w:val="left" w:pos="5891"/>
          <w:tab w:val="left" w:pos="6155"/>
          <w:tab w:val="left" w:pos="7664"/>
        </w:tabs>
      </w:pPr>
      <w:r>
        <w:tab/>
        <w:t>îakua</w:t>
      </w:r>
      <w:r>
        <w:tab/>
        <w:t>a-nema</w:t>
      </w:r>
      <w:r>
        <w:tab/>
        <w:t>tja</w:t>
      </w:r>
      <w:r>
        <w:tab/>
        <w:t>keîang</w:t>
      </w:r>
      <w:r>
        <w:tab/>
        <w:t>nu</w:t>
      </w:r>
      <w:r w:rsidR="00E6570A">
        <w:tab/>
        <w:t>ika</w:t>
      </w:r>
      <w:r w:rsidR="00E6570A">
        <w:tab/>
        <w:t>tjen</w:t>
      </w:r>
      <w:r w:rsidR="00E6570A">
        <w:tab/>
        <w:t>a</w:t>
      </w:r>
      <w:r w:rsidR="00E6570A">
        <w:tab/>
        <w:t>na-ki-lingaw</w:t>
      </w:r>
      <w:r w:rsidR="00E6570A">
        <w:tab/>
        <w:t>anga</w:t>
      </w:r>
    </w:p>
    <w:p w14:paraId="151AAAFD" w14:textId="77777777" w:rsidR="00800AD8" w:rsidRDefault="00800AD8" w:rsidP="00E6570A">
      <w:pPr>
        <w:pStyle w:val="InterlineTransNoFree"/>
        <w:tabs>
          <w:tab w:val="left" w:pos="1232"/>
          <w:tab w:val="left" w:pos="2066"/>
          <w:tab w:val="left" w:pos="2930"/>
          <w:tab w:val="left" w:pos="3749"/>
          <w:tab w:val="left" w:pos="4403"/>
          <w:tab w:val="left" w:pos="4847"/>
          <w:tab w:val="left" w:pos="5891"/>
          <w:tab w:val="left" w:pos="6155"/>
          <w:tab w:val="left" w:pos="7664"/>
        </w:tabs>
      </w:pPr>
      <w:r>
        <w:tab/>
        <w:t>but</w:t>
      </w:r>
      <w:r>
        <w:tab/>
        <w:t>?-what</w:t>
      </w:r>
      <w:r>
        <w:tab/>
        <w:t>we(</w:t>
      </w:r>
      <w:r>
        <w:rPr>
          <w:smallCaps/>
        </w:rPr>
        <w:t>inc</w:t>
      </w:r>
      <w:r>
        <w:t>)</w:t>
      </w:r>
      <w:r>
        <w:tab/>
        <w:t>know</w:t>
      </w:r>
      <w:r>
        <w:tab/>
        <w:t>when</w:t>
      </w:r>
      <w:r w:rsidR="00E6570A">
        <w:tab/>
        <w:t>not</w:t>
      </w:r>
      <w:r w:rsidR="00E6570A">
        <w:tab/>
      </w:r>
      <w:r w:rsidR="00E6570A">
        <w:rPr>
          <w:smallCaps/>
        </w:rPr>
        <w:t>f.</w:t>
      </w:r>
      <w:r w:rsidR="00E6570A">
        <w:t>we(</w:t>
      </w:r>
      <w:r w:rsidR="00E6570A">
        <w:rPr>
          <w:smallCaps/>
        </w:rPr>
        <w:t>inc</w:t>
      </w:r>
      <w:r w:rsidR="00E6570A">
        <w:t>)</w:t>
      </w:r>
      <w:r w:rsidR="00E6570A">
        <w:rPr>
          <w:smallCaps/>
        </w:rPr>
        <w:tab/>
        <w:t>c</w:t>
      </w:r>
      <w:r w:rsidR="00E6570A">
        <w:tab/>
      </w:r>
      <w:r w:rsidR="00E6570A">
        <w:rPr>
          <w:smallCaps/>
        </w:rPr>
        <w:t>past</w:t>
      </w:r>
      <w:r w:rsidR="00E6570A">
        <w:t>-do-know</w:t>
      </w:r>
      <w:r w:rsidR="00E6570A">
        <w:tab/>
        <w:t>indeed</w:t>
      </w:r>
    </w:p>
    <w:p w14:paraId="3B1E7A36" w14:textId="77777777" w:rsidR="00800AD8" w:rsidRDefault="00E6570A" w:rsidP="00E6570A">
      <w:pPr>
        <w:pStyle w:val="InterlineText"/>
        <w:tabs>
          <w:tab w:val="left" w:pos="533"/>
          <w:tab w:val="left" w:pos="1397"/>
          <w:tab w:val="left" w:pos="2381"/>
          <w:tab w:val="left" w:pos="3500"/>
          <w:tab w:val="left" w:pos="4544"/>
          <w:tab w:val="left" w:pos="5318"/>
          <w:tab w:val="left" w:pos="7262"/>
          <w:tab w:val="left" w:pos="7526"/>
        </w:tabs>
      </w:pPr>
      <w:r>
        <w:tab/>
      </w:r>
      <w:r w:rsidR="00800AD8">
        <w:t>keman,</w:t>
      </w:r>
      <w:r w:rsidR="00800AD8">
        <w:tab/>
        <w:t>saka</w:t>
      </w:r>
      <w:r w:rsidR="00800AD8">
        <w:tab/>
        <w:t>kemîang</w:t>
      </w:r>
      <w:r w:rsidR="00800AD8">
        <w:tab/>
        <w:t>itjen</w:t>
      </w:r>
      <w:r w:rsidR="00800AD8">
        <w:tab/>
        <w:t>tu</w:t>
      </w:r>
      <w:r>
        <w:tab/>
        <w:t>namakuda</w:t>
      </w:r>
      <w:r>
        <w:tab/>
        <w:t>a</w:t>
      </w:r>
      <w:r>
        <w:tab/>
        <w:t>pasa</w:t>
      </w:r>
    </w:p>
    <w:p w14:paraId="1B433C57" w14:textId="77777777" w:rsidR="00800AD8" w:rsidRDefault="00E6570A" w:rsidP="00E6570A">
      <w:pPr>
        <w:pStyle w:val="InterlineGlossWithTrans"/>
        <w:tabs>
          <w:tab w:val="left" w:pos="533"/>
          <w:tab w:val="left" w:pos="1397"/>
          <w:tab w:val="left" w:pos="2381"/>
          <w:tab w:val="left" w:pos="3500"/>
          <w:tab w:val="left" w:pos="4544"/>
          <w:tab w:val="left" w:pos="5318"/>
          <w:tab w:val="left" w:pos="7262"/>
          <w:tab w:val="left" w:pos="7526"/>
        </w:tabs>
      </w:pPr>
      <w:r>
        <w:tab/>
      </w:r>
      <w:r w:rsidR="00800AD8">
        <w:t>em=kan</w:t>
      </w:r>
      <w:r w:rsidR="00800AD8">
        <w:tab/>
        <w:t>sa-ka</w:t>
      </w:r>
      <w:r w:rsidR="00800AD8">
        <w:tab/>
        <w:t>m=keîang</w:t>
      </w:r>
      <w:r w:rsidR="00800AD8">
        <w:tab/>
        <w:t>itjen</w:t>
      </w:r>
      <w:r w:rsidR="00800AD8">
        <w:tab/>
        <w:t>tu</w:t>
      </w:r>
      <w:r>
        <w:tab/>
        <w:t>na-ma-kuda</w:t>
      </w:r>
      <w:r>
        <w:tab/>
        <w:t>a</w:t>
      </w:r>
      <w:r>
        <w:tab/>
        <w:t>pa-sa</w:t>
      </w:r>
    </w:p>
    <w:p w14:paraId="7D6E9D75" w14:textId="77777777" w:rsidR="00800AD8" w:rsidRDefault="00800AD8" w:rsidP="00E6570A">
      <w:pPr>
        <w:pStyle w:val="InterlineTransNoFree"/>
        <w:tabs>
          <w:tab w:val="left" w:pos="1397"/>
          <w:tab w:val="left" w:pos="2381"/>
          <w:tab w:val="left" w:pos="3500"/>
          <w:tab w:val="left" w:pos="4544"/>
          <w:tab w:val="left" w:pos="5318"/>
          <w:tab w:val="left" w:pos="7262"/>
          <w:tab w:val="left" w:pos="7526"/>
        </w:tabs>
      </w:pPr>
      <w:r>
        <w:tab/>
      </w:r>
      <w:r>
        <w:rPr>
          <w:smallCaps/>
        </w:rPr>
        <w:t>af</w:t>
      </w:r>
      <w:r>
        <w:t>=eat</w:t>
      </w:r>
      <w:r>
        <w:tab/>
        <w:t>and-after</w:t>
      </w:r>
      <w:r>
        <w:tab/>
      </w:r>
      <w:r>
        <w:rPr>
          <w:smallCaps/>
        </w:rPr>
        <w:t>af</w:t>
      </w:r>
      <w:r>
        <w:t>=know</w:t>
      </w:r>
      <w:r>
        <w:tab/>
      </w:r>
      <w:r>
        <w:rPr>
          <w:smallCaps/>
        </w:rPr>
        <w:t>f.</w:t>
      </w:r>
      <w:r>
        <w:t>we(</w:t>
      </w:r>
      <w:r>
        <w:rPr>
          <w:smallCaps/>
        </w:rPr>
        <w:t>inc</w:t>
      </w:r>
      <w:r>
        <w:t>)</w:t>
      </w:r>
      <w:r>
        <w:tab/>
      </w:r>
      <w:r>
        <w:rPr>
          <w:smallCaps/>
        </w:rPr>
        <w:t>compl</w:t>
      </w:r>
      <w:r w:rsidR="00E6570A">
        <w:tab/>
      </w:r>
      <w:r w:rsidR="00E6570A">
        <w:rPr>
          <w:smallCaps/>
        </w:rPr>
        <w:t>past</w:t>
      </w:r>
      <w:r w:rsidR="00E6570A">
        <w:t>-</w:t>
      </w:r>
      <w:r w:rsidR="00E6570A">
        <w:rPr>
          <w:smallCaps/>
        </w:rPr>
        <w:t>stat</w:t>
      </w:r>
      <w:r w:rsidR="00E6570A">
        <w:t>-do.what</w:t>
      </w:r>
      <w:r w:rsidR="00E6570A">
        <w:rPr>
          <w:smallCaps/>
        </w:rPr>
        <w:tab/>
        <w:t>c</w:t>
      </w:r>
      <w:r w:rsidR="00E6570A">
        <w:rPr>
          <w:smallCaps/>
        </w:rPr>
        <w:tab/>
      </w:r>
      <w:r w:rsidR="00E6570A">
        <w:t>cause-go</w:t>
      </w:r>
    </w:p>
    <w:p w14:paraId="179B9920" w14:textId="77777777" w:rsidR="00E6570A" w:rsidRDefault="00E6570A" w:rsidP="00E6570A">
      <w:pPr>
        <w:pStyle w:val="InterlineText"/>
        <w:tabs>
          <w:tab w:val="left" w:pos="533"/>
        </w:tabs>
      </w:pPr>
      <w:r>
        <w:tab/>
        <w:t>sanguaq?</w:t>
      </w:r>
    </w:p>
    <w:p w14:paraId="474E31C6" w14:textId="77777777" w:rsidR="00800AD8" w:rsidRDefault="00E6570A" w:rsidP="00E6570A">
      <w:pPr>
        <w:pStyle w:val="InterlineGlossWithTrans"/>
        <w:tabs>
          <w:tab w:val="left" w:pos="533"/>
        </w:tabs>
      </w:pPr>
      <w:r>
        <w:tab/>
        <w:t>sa-nguaq</w:t>
      </w:r>
    </w:p>
    <w:p w14:paraId="1DD847E8" w14:textId="77777777" w:rsidR="00800AD8" w:rsidRDefault="00E6570A" w:rsidP="00E6570A">
      <w:pPr>
        <w:pStyle w:val="InterlineTrans"/>
        <w:tabs>
          <w:tab w:val="left" w:pos="533"/>
        </w:tabs>
      </w:pPr>
      <w:r>
        <w:tab/>
      </w:r>
      <w:r>
        <w:rPr>
          <w:smallCaps/>
        </w:rPr>
        <w:t>qal</w:t>
      </w:r>
      <w:r>
        <w:t>-good</w:t>
      </w:r>
    </w:p>
    <w:p w14:paraId="0D4B53FE" w14:textId="77777777" w:rsidR="00800AD8" w:rsidRDefault="00800AD8">
      <w:pPr>
        <w:pStyle w:val="InterlineFree"/>
      </w:pPr>
      <w:r>
        <w:t>but how can we know if we haven’t had the experience of eating it and finding out how tasty it is?</w:t>
      </w:r>
    </w:p>
    <w:p w14:paraId="1DE20068" w14:textId="77777777" w:rsidR="00E6570A" w:rsidRDefault="00DC1AE0" w:rsidP="00E6570A">
      <w:pPr>
        <w:pStyle w:val="InterlineText"/>
        <w:tabs>
          <w:tab w:val="left" w:pos="533"/>
          <w:tab w:val="left" w:pos="797"/>
          <w:tab w:val="left" w:pos="1241"/>
          <w:tab w:val="left" w:pos="2540"/>
          <w:tab w:val="left" w:pos="3314"/>
          <w:tab w:val="left" w:pos="4658"/>
          <w:tab w:val="left" w:pos="5042"/>
        </w:tabs>
      </w:pPr>
      <w:r w:rsidRPr="003A1D48">
        <w:rPr>
          <w:rStyle w:val="InterlineTextNumChar"/>
        </w:rPr>
        <w:t>011</w:t>
      </w:r>
      <w:r w:rsidR="00800AD8">
        <w:tab/>
        <w:t>a</w:t>
      </w:r>
      <w:r w:rsidR="00800AD8">
        <w:tab/>
        <w:t>ti</w:t>
      </w:r>
      <w:r w:rsidR="00800AD8">
        <w:tab/>
        <w:t>nakeman</w:t>
      </w:r>
      <w:r w:rsidR="00800AD8">
        <w:tab/>
        <w:t>anga</w:t>
      </w:r>
      <w:r w:rsidR="00E6570A">
        <w:tab/>
        <w:t>mana</w:t>
      </w:r>
      <w:r w:rsidR="00E6570A">
        <w:tab/>
        <w:t>ki</w:t>
      </w:r>
      <w:r w:rsidR="00E6570A">
        <w:tab/>
        <w:t>kemîang.</w:t>
      </w:r>
    </w:p>
    <w:p w14:paraId="0236540D" w14:textId="77777777" w:rsidR="00800AD8" w:rsidRDefault="00800AD8" w:rsidP="00E6570A">
      <w:pPr>
        <w:pStyle w:val="InterlineGlossWithTrans"/>
        <w:tabs>
          <w:tab w:val="left" w:pos="533"/>
          <w:tab w:val="left" w:pos="797"/>
          <w:tab w:val="left" w:pos="1241"/>
          <w:tab w:val="left" w:pos="2540"/>
          <w:tab w:val="left" w:pos="3314"/>
          <w:tab w:val="left" w:pos="4658"/>
          <w:tab w:val="left" w:pos="5042"/>
        </w:tabs>
      </w:pPr>
      <w:r>
        <w:tab/>
        <w:t>a</w:t>
      </w:r>
      <w:r>
        <w:tab/>
        <w:t>ti</w:t>
      </w:r>
      <w:r>
        <w:tab/>
        <w:t>na-em=kan</w:t>
      </w:r>
      <w:r>
        <w:tab/>
        <w:t>anga</w:t>
      </w:r>
      <w:r w:rsidR="00E6570A">
        <w:tab/>
        <w:t>ma-avan-a</w:t>
      </w:r>
      <w:r w:rsidR="00E6570A">
        <w:tab/>
        <w:t>ki</w:t>
      </w:r>
      <w:r w:rsidR="00E6570A">
        <w:tab/>
        <w:t>m=keîang</w:t>
      </w:r>
    </w:p>
    <w:p w14:paraId="79432806" w14:textId="77777777" w:rsidR="00800AD8" w:rsidRDefault="00800AD8" w:rsidP="00E6570A">
      <w:pPr>
        <w:pStyle w:val="InterlineTrans"/>
        <w:tabs>
          <w:tab w:val="left" w:pos="533"/>
          <w:tab w:val="left" w:pos="797"/>
          <w:tab w:val="left" w:pos="1241"/>
          <w:tab w:val="left" w:pos="2540"/>
          <w:tab w:val="left" w:pos="3314"/>
          <w:tab w:val="left" w:pos="4658"/>
          <w:tab w:val="left" w:pos="5042"/>
        </w:tabs>
      </w:pPr>
      <w:r>
        <w:rPr>
          <w:smallCaps/>
        </w:rPr>
        <w:tab/>
        <w:t>c</w:t>
      </w:r>
      <w:r>
        <w:rPr>
          <w:smallCaps/>
        </w:rPr>
        <w:tab/>
        <w:t>f.h</w:t>
      </w:r>
      <w:r>
        <w:tab/>
      </w:r>
      <w:r>
        <w:rPr>
          <w:smallCaps/>
        </w:rPr>
        <w:t>past</w:t>
      </w:r>
      <w:r>
        <w:t>-</w:t>
      </w:r>
      <w:r>
        <w:rPr>
          <w:smallCaps/>
        </w:rPr>
        <w:t>af</w:t>
      </w:r>
      <w:r>
        <w:t>=eat</w:t>
      </w:r>
      <w:r>
        <w:tab/>
        <w:t>indeed</w:t>
      </w:r>
      <w:r w:rsidR="00E6570A">
        <w:tab/>
      </w:r>
      <w:r w:rsidR="00E6570A">
        <w:rPr>
          <w:smallCaps/>
        </w:rPr>
        <w:t>stat</w:t>
      </w:r>
      <w:r w:rsidR="00E6570A">
        <w:t>-exact-?</w:t>
      </w:r>
      <w:r w:rsidR="00E6570A">
        <w:tab/>
        <w:t>do</w:t>
      </w:r>
      <w:r w:rsidR="00E6570A">
        <w:tab/>
      </w:r>
      <w:r w:rsidR="00E6570A">
        <w:rPr>
          <w:smallCaps/>
        </w:rPr>
        <w:t>af</w:t>
      </w:r>
      <w:r w:rsidR="00E6570A">
        <w:t>=know</w:t>
      </w:r>
    </w:p>
    <w:p w14:paraId="20635BF4" w14:textId="77777777" w:rsidR="00800AD8" w:rsidRDefault="00800AD8">
      <w:pPr>
        <w:pStyle w:val="InterlineFree"/>
      </w:pPr>
      <w:r>
        <w:t>Those who have eaten it know.</w:t>
      </w:r>
    </w:p>
    <w:p w14:paraId="1ECB6E18" w14:textId="77777777" w:rsidR="00800AD8" w:rsidRDefault="00800AD8" w:rsidP="00E6570A">
      <w:pPr>
        <w:pStyle w:val="FullTranslation"/>
      </w:pPr>
      <w:r>
        <w:t>We all know about pangolins; they are very good at digging in the earth, and very hard to catch. People can’t catch them any old how without being specialists at catching them. We all know they are very shy. That’s why we say to a shy person: you’ve become a pangolin. Pangolins feed on ants. When they see ants they are very clever; they quickly lie down and open their scales and pretend to be dead. When the ants come and get inside the scales, they close the scales, go to water, and there open the scales. When the ants float to the surface, they eat them at their leisure. Pangolin meat is said to be very tasty; but how can we know if we haven’t had the experience of eating it and finding out how tasty it is? Those who have eaten it know.</w:t>
      </w:r>
    </w:p>
    <w:p w14:paraId="7D4B4902" w14:textId="77777777" w:rsidR="00800AD8" w:rsidRDefault="00800AD8">
      <w:pPr>
        <w:pStyle w:val="Heading4"/>
      </w:pPr>
      <w:r w:rsidRPr="00DC1AE0">
        <w:rPr>
          <w:rStyle w:val="NumTextHeadingChar"/>
        </w:rPr>
        <w:lastRenderedPageBreak/>
        <w:t>084</w:t>
      </w:r>
      <w:r>
        <w:t xml:space="preserve"> </w:t>
      </w:r>
      <w:r w:rsidR="00E6570A">
        <w:t>PIYAQAN AND TSABïIïAQ</w:t>
      </w:r>
      <w:r w:rsidR="00E6570A">
        <w:br/>
      </w:r>
      <w:r w:rsidR="001208B6">
        <w:t>t</w:t>
      </w:r>
      <w:r>
        <w:t>old by Giîgiîaw of Vaîulu village</w:t>
      </w:r>
    </w:p>
    <w:p w14:paraId="4C3CDE11" w14:textId="77777777" w:rsidR="00E6570A" w:rsidRDefault="00DC1AE0" w:rsidP="00E6570A">
      <w:pPr>
        <w:pStyle w:val="InterlineText"/>
        <w:tabs>
          <w:tab w:val="left" w:pos="533"/>
          <w:tab w:val="left" w:pos="1457"/>
          <w:tab w:val="left" w:pos="1946"/>
          <w:tab w:val="left" w:pos="3080"/>
          <w:tab w:val="left" w:pos="3809"/>
          <w:tab w:val="left" w:pos="4673"/>
          <w:tab w:val="left" w:pos="5537"/>
        </w:tabs>
      </w:pPr>
      <w:r w:rsidRPr="003A1D48">
        <w:rPr>
          <w:rStyle w:val="InterlineTextNumChar"/>
        </w:rPr>
        <w:t>001</w:t>
      </w:r>
      <w:r w:rsidR="00800AD8">
        <w:tab/>
        <w:t>izua</w:t>
      </w:r>
      <w:r w:rsidR="00800AD8">
        <w:tab/>
        <w:t>za</w:t>
      </w:r>
      <w:r w:rsidR="00800AD8">
        <w:tab/>
        <w:t>mareqali</w:t>
      </w:r>
      <w:r w:rsidR="00800AD8">
        <w:tab/>
        <w:t>tia</w:t>
      </w:r>
      <w:r w:rsidR="00800AD8">
        <w:tab/>
        <w:t>Piyaqan</w:t>
      </w:r>
      <w:r w:rsidR="00800AD8">
        <w:tab/>
        <w:t>kati</w:t>
      </w:r>
      <w:r w:rsidR="00E6570A">
        <w:tab/>
        <w:t>Tsabîiîaq.</w:t>
      </w:r>
    </w:p>
    <w:p w14:paraId="56201442" w14:textId="77777777" w:rsidR="00800AD8" w:rsidRDefault="00800AD8" w:rsidP="00E6570A">
      <w:pPr>
        <w:pStyle w:val="InterlineGlossWithTrans"/>
        <w:tabs>
          <w:tab w:val="left" w:pos="533"/>
          <w:tab w:val="left" w:pos="1457"/>
          <w:tab w:val="left" w:pos="1946"/>
          <w:tab w:val="left" w:pos="3080"/>
          <w:tab w:val="left" w:pos="3809"/>
          <w:tab w:val="left" w:pos="4673"/>
          <w:tab w:val="left" w:pos="5537"/>
        </w:tabs>
      </w:pPr>
      <w:r>
        <w:tab/>
        <w:t>i-zua</w:t>
      </w:r>
      <w:r>
        <w:tab/>
        <w:t>zua</w:t>
      </w:r>
      <w:r>
        <w:tab/>
        <w:t>mare-qali</w:t>
      </w:r>
      <w:r>
        <w:tab/>
        <w:t>ti-a</w:t>
      </w:r>
      <w:r>
        <w:tab/>
        <w:t>Piyaqan</w:t>
      </w:r>
      <w:r>
        <w:tab/>
        <w:t>ka-ti</w:t>
      </w:r>
      <w:r w:rsidR="00E6570A">
        <w:tab/>
        <w:t>Tsabîiîaq</w:t>
      </w:r>
    </w:p>
    <w:p w14:paraId="27B5F8E7" w14:textId="77777777" w:rsidR="00800AD8" w:rsidRDefault="00800AD8" w:rsidP="00E6570A">
      <w:pPr>
        <w:pStyle w:val="InterlineTrans"/>
        <w:tabs>
          <w:tab w:val="left" w:pos="533"/>
          <w:tab w:val="left" w:pos="1457"/>
          <w:tab w:val="left" w:pos="1946"/>
          <w:tab w:val="left" w:pos="3080"/>
          <w:tab w:val="left" w:pos="3809"/>
          <w:tab w:val="left" w:pos="4673"/>
          <w:tab w:val="left" w:pos="5537"/>
        </w:tabs>
      </w:pPr>
      <w:r>
        <w:tab/>
      </w:r>
      <w:r>
        <w:rPr>
          <w:smallCaps/>
        </w:rPr>
        <w:t>loc</w:t>
      </w:r>
      <w:r>
        <w:t>-that</w:t>
      </w:r>
      <w:r>
        <w:tab/>
        <w:t>that</w:t>
      </w:r>
      <w:r>
        <w:tab/>
        <w:t>pair-friend</w:t>
      </w:r>
      <w:r>
        <w:tab/>
      </w:r>
      <w:r>
        <w:rPr>
          <w:smallCaps/>
        </w:rPr>
        <w:t>f.h</w:t>
      </w:r>
      <w:r>
        <w:t>-</w:t>
      </w:r>
      <w:r>
        <w:rPr>
          <w:smallCaps/>
        </w:rPr>
        <w:t>pl</w:t>
      </w:r>
      <w:r>
        <w:tab/>
        <w:t>(name)</w:t>
      </w:r>
      <w:r>
        <w:tab/>
        <w:t>and-</w:t>
      </w:r>
      <w:r>
        <w:rPr>
          <w:smallCaps/>
        </w:rPr>
        <w:t>f.h</w:t>
      </w:r>
      <w:r w:rsidR="00E6570A">
        <w:tab/>
        <w:t>(name)</w:t>
      </w:r>
    </w:p>
    <w:p w14:paraId="0B1A6FFE" w14:textId="77777777" w:rsidR="00800AD8" w:rsidRDefault="00800AD8">
      <w:pPr>
        <w:pStyle w:val="InterlineFree"/>
      </w:pPr>
      <w:r>
        <w:t>There were two friends called Piyaqan and Tsabîiîaq.</w:t>
      </w:r>
    </w:p>
    <w:p w14:paraId="10470DFC" w14:textId="77777777" w:rsidR="00E6570A" w:rsidRDefault="00DC1AE0" w:rsidP="00E6570A">
      <w:pPr>
        <w:pStyle w:val="InterlineText"/>
        <w:tabs>
          <w:tab w:val="left" w:pos="533"/>
          <w:tab w:val="left" w:pos="1217"/>
          <w:tab w:val="left" w:pos="2726"/>
          <w:tab w:val="left" w:pos="3935"/>
          <w:tab w:val="left" w:pos="4679"/>
          <w:tab w:val="left" w:pos="5183"/>
          <w:tab w:val="left" w:pos="6737"/>
          <w:tab w:val="left" w:pos="7211"/>
          <w:tab w:val="left" w:pos="7655"/>
        </w:tabs>
      </w:pPr>
      <w:r w:rsidRPr="003A1D48">
        <w:rPr>
          <w:rStyle w:val="InterlineTextNumChar"/>
        </w:rPr>
        <w:t>002</w:t>
      </w:r>
      <w:r w:rsidR="00800AD8">
        <w:tab/>
        <w:t>“ari</w:t>
      </w:r>
      <w:r w:rsidR="00800AD8">
        <w:tab/>
        <w:t>kivala-i,</w:t>
      </w:r>
      <w:r w:rsidR="00800AD8">
        <w:tab/>
        <w:t>qalian,</w:t>
      </w:r>
      <w:r w:rsidR="00800AD8">
        <w:tab/>
        <w:t>sema</w:t>
      </w:r>
      <w:r w:rsidR="00800AD8">
        <w:tab/>
        <w:t>ta</w:t>
      </w:r>
      <w:r w:rsidR="00800AD8">
        <w:tab/>
        <w:t>vavayavayan,”</w:t>
      </w:r>
      <w:r w:rsidR="00800AD8">
        <w:tab/>
        <w:t>aya</w:t>
      </w:r>
      <w:r w:rsidR="00E6570A">
        <w:tab/>
        <w:t>ti</w:t>
      </w:r>
      <w:r w:rsidR="00E6570A">
        <w:tab/>
        <w:t>Piyaqan.</w:t>
      </w:r>
    </w:p>
    <w:p w14:paraId="10F0448E" w14:textId="77777777" w:rsidR="00800AD8" w:rsidRDefault="00800AD8" w:rsidP="00E6570A">
      <w:pPr>
        <w:pStyle w:val="InterlineGlossWithTrans"/>
        <w:tabs>
          <w:tab w:val="left" w:pos="533"/>
          <w:tab w:val="left" w:pos="1217"/>
          <w:tab w:val="left" w:pos="2726"/>
          <w:tab w:val="left" w:pos="3935"/>
          <w:tab w:val="left" w:pos="4679"/>
          <w:tab w:val="left" w:pos="5183"/>
          <w:tab w:val="left" w:pos="6737"/>
          <w:tab w:val="left" w:pos="7211"/>
          <w:tab w:val="left" w:pos="7655"/>
        </w:tabs>
      </w:pPr>
      <w:r>
        <w:tab/>
        <w:t>ari</w:t>
      </w:r>
      <w:r>
        <w:tab/>
        <w:t>ki-vala-i</w:t>
      </w:r>
      <w:r>
        <w:tab/>
        <w:t>qali-an</w:t>
      </w:r>
      <w:r>
        <w:tab/>
        <w:t>em=sa</w:t>
      </w:r>
      <w:r>
        <w:tab/>
        <w:t>ta</w:t>
      </w:r>
      <w:r w:rsidR="00522FB2">
        <w:tab/>
        <w:t>vaya=vavayan</w:t>
      </w:r>
      <w:r>
        <w:tab/>
        <w:t>aya</w:t>
      </w:r>
      <w:r w:rsidR="00E6570A">
        <w:tab/>
        <w:t>ti</w:t>
      </w:r>
      <w:r w:rsidR="00E6570A">
        <w:tab/>
        <w:t>Piyaqan</w:t>
      </w:r>
    </w:p>
    <w:p w14:paraId="6C82C46A" w14:textId="77777777" w:rsidR="00800AD8" w:rsidRDefault="00800AD8" w:rsidP="00E6570A">
      <w:pPr>
        <w:pStyle w:val="InterlineTrans"/>
        <w:tabs>
          <w:tab w:val="left" w:pos="533"/>
          <w:tab w:val="left" w:pos="1217"/>
          <w:tab w:val="left" w:pos="2726"/>
          <w:tab w:val="left" w:pos="3935"/>
          <w:tab w:val="left" w:pos="4679"/>
          <w:tab w:val="left" w:pos="5183"/>
          <w:tab w:val="left" w:pos="6737"/>
          <w:tab w:val="left" w:pos="7211"/>
          <w:tab w:val="left" w:pos="7655"/>
        </w:tabs>
      </w:pPr>
      <w:r>
        <w:tab/>
        <w:t>go.on</w:t>
      </w:r>
      <w:r>
        <w:tab/>
        <w:t>self-able-</w:t>
      </w:r>
      <w:r>
        <w:rPr>
          <w:smallCaps/>
        </w:rPr>
        <w:t>hort</w:t>
      </w:r>
      <w:r>
        <w:tab/>
        <w:t>friend-</w:t>
      </w:r>
      <w:r>
        <w:rPr>
          <w:smallCaps/>
        </w:rPr>
        <w:t>nom</w:t>
      </w:r>
      <w:r>
        <w:tab/>
      </w:r>
      <w:r>
        <w:rPr>
          <w:smallCaps/>
        </w:rPr>
        <w:t>af</w:t>
      </w:r>
      <w:r>
        <w:t>=go</w:t>
      </w:r>
      <w:r>
        <w:tab/>
      </w:r>
      <w:r>
        <w:rPr>
          <w:smallCaps/>
        </w:rPr>
        <w:t>obl</w:t>
      </w:r>
      <w:r>
        <w:tab/>
      </w:r>
      <w:r>
        <w:rPr>
          <w:smallCaps/>
        </w:rPr>
        <w:t>red</w:t>
      </w:r>
      <w:r>
        <w:t>=female</w:t>
      </w:r>
      <w:r>
        <w:tab/>
        <w:t>say</w:t>
      </w:r>
      <w:r w:rsidR="00E6570A">
        <w:tab/>
      </w:r>
      <w:r w:rsidR="00E6570A">
        <w:rPr>
          <w:smallCaps/>
        </w:rPr>
        <w:t>f.h</w:t>
      </w:r>
      <w:r w:rsidR="00E6570A">
        <w:tab/>
        <w:t>(name)</w:t>
      </w:r>
    </w:p>
    <w:p w14:paraId="6FB605A0" w14:textId="77777777" w:rsidR="00800AD8" w:rsidRDefault="00800AD8" w:rsidP="00A8416B">
      <w:pPr>
        <w:pStyle w:val="InterlineFreeCommentFollows"/>
      </w:pPr>
      <w:r>
        <w:t>“Come on, friend, let’s go and visit the girls,” said Piyaqan.</w:t>
      </w:r>
    </w:p>
    <w:p w14:paraId="3502B35A" w14:textId="77777777" w:rsidR="00800AD8" w:rsidRDefault="00A8416B" w:rsidP="00A8416B">
      <w:pPr>
        <w:pStyle w:val="CommentLastWithHalfSpace"/>
      </w:pPr>
      <w:r>
        <w:t>[</w:t>
      </w:r>
      <w:r w:rsidR="00800AD8" w:rsidRPr="00E6570A">
        <w:rPr>
          <w:rStyle w:val="VernacularText"/>
        </w:rPr>
        <w:t>kivala-i</w:t>
      </w:r>
      <w:r w:rsidR="00800AD8">
        <w:t xml:space="preserve">: </w:t>
      </w:r>
      <w:r w:rsidR="00800AD8" w:rsidRPr="00E6570A">
        <w:rPr>
          <w:rStyle w:val="VernacularText"/>
        </w:rPr>
        <w:t>vala</w:t>
      </w:r>
      <w:r w:rsidR="00800AD8">
        <w:t xml:space="preserve"> has a wide variety of meanings</w:t>
      </w:r>
      <w:r>
        <w:t>]</w:t>
      </w:r>
    </w:p>
    <w:p w14:paraId="43A750A6" w14:textId="77777777" w:rsidR="00800AD8" w:rsidRDefault="00DC1AE0" w:rsidP="00E6570A">
      <w:pPr>
        <w:pStyle w:val="InterlineText"/>
        <w:tabs>
          <w:tab w:val="left" w:pos="533"/>
          <w:tab w:val="left" w:pos="1217"/>
          <w:tab w:val="left" w:pos="1691"/>
          <w:tab w:val="left" w:pos="2135"/>
        </w:tabs>
      </w:pPr>
      <w:r w:rsidRPr="003A1D48">
        <w:rPr>
          <w:rStyle w:val="InterlineTextNumChar"/>
        </w:rPr>
        <w:t>003</w:t>
      </w:r>
      <w:r w:rsidR="00800AD8">
        <w:tab/>
        <w:t>“ari,”</w:t>
      </w:r>
      <w:r w:rsidR="00800AD8">
        <w:tab/>
        <w:t>aya</w:t>
      </w:r>
      <w:r w:rsidR="00800AD8">
        <w:tab/>
        <w:t>ti</w:t>
      </w:r>
      <w:r w:rsidR="00800AD8">
        <w:tab/>
        <w:t>Tsabîiîaq.</w:t>
      </w:r>
    </w:p>
    <w:p w14:paraId="04CDB8B0" w14:textId="77777777" w:rsidR="00800AD8" w:rsidRDefault="00800AD8" w:rsidP="00E6570A">
      <w:pPr>
        <w:pStyle w:val="InterlineGlossWithTrans"/>
        <w:tabs>
          <w:tab w:val="left" w:pos="533"/>
          <w:tab w:val="left" w:pos="1217"/>
          <w:tab w:val="left" w:pos="1691"/>
          <w:tab w:val="left" w:pos="2135"/>
        </w:tabs>
      </w:pPr>
      <w:r>
        <w:tab/>
        <w:t>ari</w:t>
      </w:r>
      <w:r>
        <w:tab/>
        <w:t>aya</w:t>
      </w:r>
      <w:r>
        <w:tab/>
        <w:t>ti</w:t>
      </w:r>
      <w:r>
        <w:tab/>
        <w:t>Tsabîiîaq</w:t>
      </w:r>
    </w:p>
    <w:p w14:paraId="6332FD3F" w14:textId="77777777" w:rsidR="00800AD8" w:rsidRDefault="00800AD8" w:rsidP="00E6570A">
      <w:pPr>
        <w:pStyle w:val="InterlineTransNoFree"/>
        <w:tabs>
          <w:tab w:val="left" w:pos="1217"/>
          <w:tab w:val="left" w:pos="1691"/>
          <w:tab w:val="left" w:pos="2135"/>
          <w:tab w:val="right" w:pos="8787"/>
        </w:tabs>
      </w:pPr>
      <w:r>
        <w:tab/>
        <w:t>go.on</w:t>
      </w:r>
      <w:r>
        <w:tab/>
        <w:t>say</w:t>
      </w:r>
      <w:r>
        <w:tab/>
      </w:r>
      <w:r>
        <w:rPr>
          <w:smallCaps/>
        </w:rPr>
        <w:t>f.h</w:t>
      </w:r>
      <w:r>
        <w:tab/>
        <w:t>(name)</w:t>
      </w:r>
      <w:r w:rsidR="00E6570A">
        <w:tab/>
        <w:t>“Let’s go,” said Tsabîiîaq.</w:t>
      </w:r>
    </w:p>
    <w:p w14:paraId="362A3467" w14:textId="77777777" w:rsidR="00E6570A" w:rsidRDefault="00DC1AE0" w:rsidP="00E6570A">
      <w:pPr>
        <w:pStyle w:val="InterlineText"/>
        <w:tabs>
          <w:tab w:val="left" w:pos="533"/>
          <w:tab w:val="left" w:pos="1172"/>
          <w:tab w:val="left" w:pos="1901"/>
          <w:tab w:val="left" w:pos="3035"/>
          <w:tab w:val="left" w:pos="3299"/>
          <w:tab w:val="left" w:pos="4238"/>
          <w:tab w:val="left" w:pos="4982"/>
          <w:tab w:val="left" w:pos="5486"/>
        </w:tabs>
      </w:pPr>
      <w:r w:rsidRPr="003A1D48">
        <w:rPr>
          <w:rStyle w:val="InterlineTextNumChar"/>
        </w:rPr>
        <w:t>004</w:t>
      </w:r>
      <w:r w:rsidR="00800AD8">
        <w:tab/>
        <w:t>vaik</w:t>
      </w:r>
      <w:r w:rsidR="00800AD8">
        <w:tab/>
        <w:t>tia</w:t>
      </w:r>
      <w:r w:rsidR="00800AD8">
        <w:tab/>
        <w:t>mareqali</w:t>
      </w:r>
      <w:r w:rsidR="00800AD8">
        <w:tab/>
        <w:t>a</w:t>
      </w:r>
      <w:r w:rsidR="00800AD8">
        <w:tab/>
        <w:t>kivala</w:t>
      </w:r>
      <w:r w:rsidR="00800AD8">
        <w:tab/>
        <w:t>sema</w:t>
      </w:r>
      <w:r w:rsidR="00800AD8">
        <w:tab/>
        <w:t>tua</w:t>
      </w:r>
      <w:r w:rsidR="00E6570A">
        <w:tab/>
        <w:t>vavayavayan.</w:t>
      </w:r>
    </w:p>
    <w:p w14:paraId="0C291715" w14:textId="77777777" w:rsidR="00800AD8" w:rsidRDefault="00800AD8" w:rsidP="00E6570A">
      <w:pPr>
        <w:pStyle w:val="InterlineGlossWithTrans"/>
        <w:tabs>
          <w:tab w:val="left" w:pos="533"/>
          <w:tab w:val="left" w:pos="1172"/>
          <w:tab w:val="left" w:pos="1901"/>
          <w:tab w:val="left" w:pos="3035"/>
          <w:tab w:val="left" w:pos="3299"/>
          <w:tab w:val="left" w:pos="4238"/>
          <w:tab w:val="left" w:pos="4982"/>
          <w:tab w:val="left" w:pos="5486"/>
        </w:tabs>
      </w:pPr>
      <w:r>
        <w:tab/>
        <w:t>vaik</w:t>
      </w:r>
      <w:r>
        <w:tab/>
        <w:t>ti-a</w:t>
      </w:r>
      <w:r>
        <w:tab/>
        <w:t>mare-qali</w:t>
      </w:r>
      <w:r>
        <w:tab/>
        <w:t>a</w:t>
      </w:r>
      <w:r>
        <w:tab/>
        <w:t>ki-vala</w:t>
      </w:r>
      <w:r>
        <w:tab/>
        <w:t>em=sa</w:t>
      </w:r>
      <w:r>
        <w:tab/>
        <w:t>tua</w:t>
      </w:r>
      <w:r w:rsidR="00E6570A">
        <w:tab/>
        <w:t>vaya=vavayan</w:t>
      </w:r>
    </w:p>
    <w:p w14:paraId="1F6734EE" w14:textId="77777777" w:rsidR="00800AD8" w:rsidRDefault="00800AD8" w:rsidP="00E6570A">
      <w:pPr>
        <w:pStyle w:val="InterlineTrans"/>
        <w:tabs>
          <w:tab w:val="left" w:pos="533"/>
          <w:tab w:val="left" w:pos="1172"/>
          <w:tab w:val="left" w:pos="1901"/>
          <w:tab w:val="left" w:pos="3035"/>
          <w:tab w:val="left" w:pos="3299"/>
          <w:tab w:val="left" w:pos="4238"/>
          <w:tab w:val="left" w:pos="4982"/>
          <w:tab w:val="left" w:pos="5486"/>
        </w:tabs>
      </w:pPr>
      <w:r>
        <w:tab/>
        <w:t>leave</w:t>
      </w:r>
      <w:r>
        <w:tab/>
      </w:r>
      <w:r>
        <w:rPr>
          <w:smallCaps/>
        </w:rPr>
        <w:t>f.h</w:t>
      </w:r>
      <w:r>
        <w:t>-</w:t>
      </w:r>
      <w:r>
        <w:rPr>
          <w:smallCaps/>
        </w:rPr>
        <w:t>pl</w:t>
      </w:r>
      <w:r>
        <w:tab/>
        <w:t>pair-friend</w:t>
      </w:r>
      <w:r>
        <w:rPr>
          <w:smallCaps/>
        </w:rPr>
        <w:tab/>
        <w:t>c</w:t>
      </w:r>
      <w:r>
        <w:rPr>
          <w:smallCaps/>
        </w:rPr>
        <w:tab/>
      </w:r>
      <w:r>
        <w:t>self-able</w:t>
      </w:r>
      <w:r>
        <w:tab/>
      </w:r>
      <w:r>
        <w:rPr>
          <w:smallCaps/>
        </w:rPr>
        <w:t>af</w:t>
      </w:r>
      <w:r>
        <w:t>=go</w:t>
      </w:r>
      <w:r>
        <w:tab/>
      </w:r>
      <w:r>
        <w:rPr>
          <w:smallCaps/>
        </w:rPr>
        <w:t>obl</w:t>
      </w:r>
      <w:r w:rsidR="00E6570A">
        <w:tab/>
      </w:r>
      <w:r w:rsidR="00E6570A">
        <w:rPr>
          <w:smallCaps/>
        </w:rPr>
        <w:t>red</w:t>
      </w:r>
      <w:r w:rsidR="00E6570A">
        <w:t>=female</w:t>
      </w:r>
    </w:p>
    <w:p w14:paraId="5566600F" w14:textId="77777777" w:rsidR="00800AD8" w:rsidRDefault="00800AD8">
      <w:pPr>
        <w:pStyle w:val="InterlineFree"/>
      </w:pPr>
      <w:r>
        <w:t>So the friends went to visit the girls.</w:t>
      </w:r>
    </w:p>
    <w:p w14:paraId="537FF1DF" w14:textId="77777777" w:rsidR="00800AD8" w:rsidRDefault="00DC1AE0" w:rsidP="00E6570A">
      <w:pPr>
        <w:pStyle w:val="InterlineText"/>
        <w:tabs>
          <w:tab w:val="left" w:pos="533"/>
          <w:tab w:val="left" w:pos="1757"/>
          <w:tab w:val="left" w:pos="2486"/>
        </w:tabs>
      </w:pPr>
      <w:r w:rsidRPr="003A1D48">
        <w:rPr>
          <w:rStyle w:val="InterlineTextNumChar"/>
        </w:rPr>
        <w:t>005</w:t>
      </w:r>
      <w:r w:rsidR="00800AD8">
        <w:tab/>
        <w:t>tjumaq</w:t>
      </w:r>
      <w:r w:rsidR="00800AD8">
        <w:tab/>
        <w:t>tia</w:t>
      </w:r>
      <w:r w:rsidR="00800AD8">
        <w:tab/>
        <w:t>mareqali.</w:t>
      </w:r>
    </w:p>
    <w:p w14:paraId="6E6ECA5B" w14:textId="77777777" w:rsidR="00800AD8" w:rsidRDefault="00800AD8" w:rsidP="00E6570A">
      <w:pPr>
        <w:pStyle w:val="InterlineGlossWithTrans"/>
        <w:tabs>
          <w:tab w:val="left" w:pos="533"/>
          <w:tab w:val="left" w:pos="1757"/>
          <w:tab w:val="left" w:pos="2486"/>
        </w:tabs>
      </w:pPr>
      <w:r>
        <w:tab/>
        <w:t>tju-umaq</w:t>
      </w:r>
      <w:r>
        <w:tab/>
        <w:t>ti-a</w:t>
      </w:r>
      <w:r>
        <w:tab/>
        <w:t>mare-qali</w:t>
      </w:r>
    </w:p>
    <w:p w14:paraId="2B55F6CD" w14:textId="77777777" w:rsidR="00800AD8" w:rsidRDefault="00800AD8" w:rsidP="00E6570A">
      <w:pPr>
        <w:pStyle w:val="InterlineTransNoFree"/>
        <w:tabs>
          <w:tab w:val="left" w:pos="1757"/>
          <w:tab w:val="left" w:pos="2486"/>
          <w:tab w:val="right" w:pos="8787"/>
        </w:tabs>
      </w:pPr>
      <w:r>
        <w:tab/>
        <w:t>there-house</w:t>
      </w:r>
      <w:r>
        <w:tab/>
      </w:r>
      <w:r>
        <w:rPr>
          <w:smallCaps/>
        </w:rPr>
        <w:t>f.h</w:t>
      </w:r>
      <w:r>
        <w:t>-</w:t>
      </w:r>
      <w:r>
        <w:rPr>
          <w:smallCaps/>
        </w:rPr>
        <w:t>pl</w:t>
      </w:r>
      <w:r>
        <w:tab/>
        <w:t>pair-friend</w:t>
      </w:r>
      <w:r w:rsidR="00E6570A">
        <w:tab/>
        <w:t>The friends went indoors.</w:t>
      </w:r>
    </w:p>
    <w:p w14:paraId="1BE9E620" w14:textId="77777777" w:rsidR="00800AD8" w:rsidRDefault="00DC1AE0" w:rsidP="00E6570A">
      <w:pPr>
        <w:pStyle w:val="InterlineText"/>
        <w:tabs>
          <w:tab w:val="left" w:pos="533"/>
          <w:tab w:val="left" w:pos="1757"/>
          <w:tab w:val="left" w:pos="2681"/>
          <w:tab w:val="left" w:pos="3065"/>
          <w:tab w:val="left" w:pos="3734"/>
          <w:tab w:val="left" w:pos="4208"/>
          <w:tab w:val="left" w:pos="4652"/>
          <w:tab w:val="left" w:pos="5516"/>
          <w:tab w:val="left" w:pos="6440"/>
          <w:tab w:val="left" w:pos="7574"/>
          <w:tab w:val="left" w:pos="8858"/>
        </w:tabs>
      </w:pPr>
      <w:r w:rsidRPr="003A1D48">
        <w:rPr>
          <w:rStyle w:val="InterlineTextNumChar"/>
        </w:rPr>
        <w:t>006</w:t>
      </w:r>
      <w:r w:rsidR="00800AD8">
        <w:tab/>
        <w:t>“kasinu</w:t>
      </w:r>
      <w:r w:rsidR="00800AD8">
        <w:tab/>
        <w:t>mun,</w:t>
      </w:r>
      <w:r w:rsidR="00800AD8">
        <w:tab/>
        <w:t>îa</w:t>
      </w:r>
      <w:r w:rsidR="00800AD8">
        <w:tab/>
        <w:t>ki÷i,”</w:t>
      </w:r>
      <w:r w:rsidR="00800AD8">
        <w:tab/>
        <w:t>aya</w:t>
      </w:r>
      <w:r w:rsidR="00800AD8">
        <w:tab/>
        <w:t>ti</w:t>
      </w:r>
      <w:r w:rsidR="00800AD8">
        <w:tab/>
        <w:t>Piyaqan</w:t>
      </w:r>
      <w:r w:rsidR="00800AD8">
        <w:tab/>
        <w:t>taza</w:t>
      </w:r>
      <w:r w:rsidR="00800AD8">
        <w:tab/>
        <w:t>sudju</w:t>
      </w:r>
      <w:r w:rsidR="00E6570A">
        <w:tab/>
        <w:t>nimadju</w:t>
      </w:r>
      <w:r w:rsidR="00E6570A">
        <w:tab/>
        <w:t>a</w:t>
      </w:r>
    </w:p>
    <w:p w14:paraId="772E1052" w14:textId="77777777" w:rsidR="00800AD8" w:rsidRDefault="00800AD8" w:rsidP="00E6570A">
      <w:pPr>
        <w:pStyle w:val="InterlineGlossWithTrans"/>
        <w:tabs>
          <w:tab w:val="left" w:pos="533"/>
          <w:tab w:val="left" w:pos="1757"/>
          <w:tab w:val="left" w:pos="2681"/>
          <w:tab w:val="left" w:pos="3065"/>
          <w:tab w:val="left" w:pos="3734"/>
          <w:tab w:val="left" w:pos="4208"/>
          <w:tab w:val="left" w:pos="4652"/>
          <w:tab w:val="left" w:pos="5516"/>
          <w:tab w:val="left" w:pos="6440"/>
          <w:tab w:val="left" w:pos="7574"/>
          <w:tab w:val="left" w:pos="8858"/>
        </w:tabs>
      </w:pPr>
      <w:r>
        <w:tab/>
        <w:t>kasi-inu</w:t>
      </w:r>
      <w:r>
        <w:tab/>
        <w:t>mun</w:t>
      </w:r>
      <w:r>
        <w:tab/>
        <w:t>îa</w:t>
      </w:r>
      <w:r>
        <w:tab/>
        <w:t>ki÷i</w:t>
      </w:r>
      <w:r>
        <w:tab/>
        <w:t>aya</w:t>
      </w:r>
      <w:r>
        <w:tab/>
        <w:t>ti</w:t>
      </w:r>
      <w:r>
        <w:tab/>
        <w:t>Piyaqan</w:t>
      </w:r>
      <w:r>
        <w:tab/>
        <w:t>ta-zua</w:t>
      </w:r>
      <w:r>
        <w:tab/>
        <w:t>sudju</w:t>
      </w:r>
      <w:r w:rsidR="00E6570A">
        <w:tab/>
        <w:t>ni-madju</w:t>
      </w:r>
      <w:r w:rsidR="00E6570A">
        <w:tab/>
        <w:t>a</w:t>
      </w:r>
    </w:p>
    <w:p w14:paraId="3D350A8F" w14:textId="77777777" w:rsidR="00800AD8" w:rsidRDefault="00800AD8" w:rsidP="00E6570A">
      <w:pPr>
        <w:pStyle w:val="InterlineTransNoFree"/>
        <w:tabs>
          <w:tab w:val="left" w:pos="1757"/>
          <w:tab w:val="left" w:pos="2681"/>
          <w:tab w:val="left" w:pos="3065"/>
          <w:tab w:val="left" w:pos="3734"/>
          <w:tab w:val="left" w:pos="4208"/>
          <w:tab w:val="left" w:pos="4652"/>
          <w:tab w:val="left" w:pos="5516"/>
          <w:tab w:val="left" w:pos="6440"/>
          <w:tab w:val="left" w:pos="7574"/>
          <w:tab w:val="left" w:pos="8858"/>
        </w:tabs>
      </w:pPr>
      <w:r>
        <w:tab/>
        <w:t>from-where</w:t>
      </w:r>
      <w:r>
        <w:tab/>
      </w:r>
      <w:r>
        <w:rPr>
          <w:smallCaps/>
        </w:rPr>
        <w:t>f.</w:t>
      </w:r>
      <w:r>
        <w:t>you(</w:t>
      </w:r>
      <w:r>
        <w:rPr>
          <w:smallCaps/>
        </w:rPr>
        <w:t>p</w:t>
      </w:r>
      <w:r>
        <w:t>)</w:t>
      </w:r>
      <w:r>
        <w:tab/>
        <w:t>oh</w:t>
      </w:r>
      <w:r>
        <w:tab/>
        <w:t>Miss</w:t>
      </w:r>
      <w:r>
        <w:tab/>
        <w:t>say</w:t>
      </w:r>
      <w:r>
        <w:tab/>
      </w:r>
      <w:r>
        <w:rPr>
          <w:smallCaps/>
        </w:rPr>
        <w:t>f.h</w:t>
      </w:r>
      <w:r>
        <w:tab/>
        <w:t>(name)</w:t>
      </w:r>
      <w:r>
        <w:tab/>
      </w:r>
      <w:r>
        <w:rPr>
          <w:smallCaps/>
        </w:rPr>
        <w:t>obl</w:t>
      </w:r>
      <w:r>
        <w:t>-that</w:t>
      </w:r>
      <w:r>
        <w:tab/>
        <w:t>sweetheart</w:t>
      </w:r>
      <w:r w:rsidR="00E6570A">
        <w:tab/>
        <w:t>of-</w:t>
      </w:r>
      <w:r w:rsidR="00E6570A">
        <w:rPr>
          <w:smallCaps/>
        </w:rPr>
        <w:t>3rd</w:t>
      </w:r>
      <w:r w:rsidR="00E6570A">
        <w:t>.</w:t>
      </w:r>
      <w:r w:rsidR="00E6570A">
        <w:rPr>
          <w:smallCaps/>
        </w:rPr>
        <w:t>pers</w:t>
      </w:r>
      <w:r w:rsidR="00E6570A">
        <w:tab/>
      </w:r>
      <w:r w:rsidR="00E6570A">
        <w:rPr>
          <w:smallCaps/>
        </w:rPr>
        <w:t>c</w:t>
      </w:r>
    </w:p>
    <w:p w14:paraId="36E2D1AA" w14:textId="77777777" w:rsidR="00800AD8" w:rsidRDefault="00800AD8" w:rsidP="00CF69BB">
      <w:pPr>
        <w:pStyle w:val="InterlineText"/>
        <w:tabs>
          <w:tab w:val="left" w:pos="533"/>
          <w:tab w:val="left" w:pos="962"/>
        </w:tabs>
      </w:pPr>
      <w:r>
        <w:tab/>
        <w:t>ti</w:t>
      </w:r>
      <w:r>
        <w:tab/>
        <w:t>Kaîaîuîaîu.</w:t>
      </w:r>
    </w:p>
    <w:p w14:paraId="369225B3" w14:textId="77777777" w:rsidR="00800AD8" w:rsidRDefault="00800AD8" w:rsidP="00CF69BB">
      <w:pPr>
        <w:pStyle w:val="InterlineGlossWithTrans"/>
        <w:tabs>
          <w:tab w:val="left" w:pos="533"/>
          <w:tab w:val="left" w:pos="962"/>
        </w:tabs>
      </w:pPr>
      <w:r>
        <w:tab/>
        <w:t>ti</w:t>
      </w:r>
      <w:r>
        <w:tab/>
        <w:t>Kaîaîuîaîu</w:t>
      </w:r>
    </w:p>
    <w:p w14:paraId="1FBD0DAF" w14:textId="77777777" w:rsidR="00800AD8" w:rsidRDefault="00800AD8" w:rsidP="00CF69BB">
      <w:pPr>
        <w:pStyle w:val="InterlineTrans"/>
        <w:tabs>
          <w:tab w:val="left" w:pos="533"/>
          <w:tab w:val="left" w:pos="962"/>
        </w:tabs>
      </w:pPr>
      <w:r>
        <w:tab/>
      </w:r>
      <w:r>
        <w:rPr>
          <w:smallCaps/>
        </w:rPr>
        <w:t>f</w:t>
      </w:r>
      <w:r>
        <w:t>.</w:t>
      </w:r>
      <w:r w:rsidRPr="00CF69BB">
        <w:rPr>
          <w:smallCaps/>
          <w:szCs w:val="22"/>
        </w:rPr>
        <w:t>h</w:t>
      </w:r>
      <w:r>
        <w:tab/>
        <w:t>(name)</w:t>
      </w:r>
    </w:p>
    <w:p w14:paraId="32C2BB41" w14:textId="77777777" w:rsidR="00800AD8" w:rsidRDefault="00800AD8">
      <w:pPr>
        <w:pStyle w:val="InterlineFree"/>
      </w:pPr>
      <w:r>
        <w:t>“Where have you been to, girls?” said Piyaqan to his girl-friend Kaîaîuîaîu.</w:t>
      </w:r>
    </w:p>
    <w:p w14:paraId="73968DCB" w14:textId="77777777" w:rsidR="00800AD8" w:rsidRDefault="00DC1AE0" w:rsidP="00CF69BB">
      <w:pPr>
        <w:pStyle w:val="InterlineText"/>
        <w:tabs>
          <w:tab w:val="left" w:pos="533"/>
          <w:tab w:val="left" w:pos="1127"/>
          <w:tab w:val="left" w:pos="1631"/>
          <w:tab w:val="left" w:pos="2330"/>
          <w:tab w:val="left" w:pos="3419"/>
          <w:tab w:val="left" w:pos="3983"/>
          <w:tab w:val="left" w:pos="4487"/>
          <w:tab w:val="left" w:pos="5711"/>
          <w:tab w:val="left" w:pos="6485"/>
          <w:tab w:val="left" w:pos="7049"/>
          <w:tab w:val="left" w:pos="7523"/>
        </w:tabs>
      </w:pPr>
      <w:r w:rsidRPr="003A1D48">
        <w:rPr>
          <w:rStyle w:val="InterlineTextNumChar"/>
        </w:rPr>
        <w:t>007</w:t>
      </w:r>
      <w:r w:rsidR="00800AD8">
        <w:tab/>
        <w:t>“na</w:t>
      </w:r>
      <w:r w:rsidR="00800AD8">
        <w:tab/>
        <w:t>i</w:t>
      </w:r>
      <w:r w:rsidR="00800AD8">
        <w:tab/>
        <w:t>umaq</w:t>
      </w:r>
      <w:r w:rsidR="00800AD8">
        <w:tab/>
        <w:t>amen;</w:t>
      </w:r>
      <w:r w:rsidR="00800AD8">
        <w:tab/>
        <w:t>‘ka</w:t>
      </w:r>
      <w:r w:rsidR="00800AD8">
        <w:tab/>
        <w:t>i</w:t>
      </w:r>
      <w:r w:rsidR="00800AD8">
        <w:tab/>
        <w:t>umaqi</w:t>
      </w:r>
      <w:r w:rsidR="00800AD8">
        <w:tab/>
        <w:t>anga,</w:t>
      </w:r>
      <w:r w:rsidR="00CF69BB">
        <w:t>’</w:t>
      </w:r>
      <w:r w:rsidR="00800AD8">
        <w:tab/>
        <w:t>ka</w:t>
      </w:r>
      <w:r w:rsidR="00800AD8">
        <w:tab/>
        <w:t>aya</w:t>
      </w:r>
      <w:r w:rsidR="00800AD8">
        <w:tab/>
        <w:t>mun</w:t>
      </w:r>
    </w:p>
    <w:p w14:paraId="71CA9523" w14:textId="77777777" w:rsidR="00800AD8" w:rsidRDefault="00800AD8" w:rsidP="00CF69BB">
      <w:pPr>
        <w:pStyle w:val="InterlineGlossWithTrans"/>
        <w:tabs>
          <w:tab w:val="left" w:pos="533"/>
          <w:tab w:val="left" w:pos="1127"/>
          <w:tab w:val="left" w:pos="1631"/>
          <w:tab w:val="left" w:pos="2330"/>
          <w:tab w:val="left" w:pos="3419"/>
          <w:tab w:val="left" w:pos="3983"/>
          <w:tab w:val="left" w:pos="4487"/>
          <w:tab w:val="left" w:pos="5711"/>
          <w:tab w:val="left" w:pos="6485"/>
          <w:tab w:val="left" w:pos="7049"/>
          <w:tab w:val="left" w:pos="7523"/>
        </w:tabs>
      </w:pPr>
      <w:r>
        <w:tab/>
        <w:t>na</w:t>
      </w:r>
      <w:r>
        <w:tab/>
        <w:t>i</w:t>
      </w:r>
      <w:r>
        <w:tab/>
        <w:t>umaq</w:t>
      </w:r>
      <w:r>
        <w:tab/>
        <w:t>amen</w:t>
      </w:r>
      <w:r>
        <w:tab/>
        <w:t>ka</w:t>
      </w:r>
      <w:r>
        <w:tab/>
        <w:t>i</w:t>
      </w:r>
      <w:r>
        <w:tab/>
        <w:t>umaq-i</w:t>
      </w:r>
      <w:r>
        <w:tab/>
        <w:t>anga</w:t>
      </w:r>
      <w:r>
        <w:tab/>
        <w:t>ka</w:t>
      </w:r>
      <w:r>
        <w:tab/>
        <w:t>aya</w:t>
      </w:r>
      <w:r>
        <w:tab/>
        <w:t>mun</w:t>
      </w:r>
    </w:p>
    <w:p w14:paraId="03C84B3E" w14:textId="77777777" w:rsidR="00800AD8" w:rsidRDefault="00800AD8" w:rsidP="00CF69BB">
      <w:pPr>
        <w:pStyle w:val="InterlineTransNoFree"/>
        <w:tabs>
          <w:tab w:val="left" w:pos="1127"/>
          <w:tab w:val="left" w:pos="1631"/>
          <w:tab w:val="left" w:pos="2330"/>
          <w:tab w:val="left" w:pos="3419"/>
          <w:tab w:val="left" w:pos="3983"/>
          <w:tab w:val="left" w:pos="4487"/>
          <w:tab w:val="left" w:pos="5711"/>
          <w:tab w:val="left" w:pos="6485"/>
          <w:tab w:val="left" w:pos="7049"/>
          <w:tab w:val="left" w:pos="7523"/>
        </w:tabs>
      </w:pPr>
      <w:r>
        <w:tab/>
      </w:r>
      <w:r>
        <w:rPr>
          <w:smallCaps/>
        </w:rPr>
        <w:t>past</w:t>
      </w:r>
      <w:r>
        <w:tab/>
      </w:r>
      <w:r>
        <w:rPr>
          <w:smallCaps/>
        </w:rPr>
        <w:t>loc</w:t>
      </w:r>
      <w:r>
        <w:tab/>
        <w:t>house</w:t>
      </w:r>
      <w:r>
        <w:tab/>
      </w:r>
      <w:r>
        <w:rPr>
          <w:smallCaps/>
        </w:rPr>
        <w:t>f.</w:t>
      </w:r>
      <w:r>
        <w:t>we(</w:t>
      </w:r>
      <w:r>
        <w:rPr>
          <w:smallCaps/>
        </w:rPr>
        <w:t>exc</w:t>
      </w:r>
      <w:r>
        <w:t>)</w:t>
      </w:r>
      <w:r>
        <w:tab/>
        <w:t>after</w:t>
      </w:r>
      <w:r>
        <w:tab/>
      </w:r>
      <w:r>
        <w:rPr>
          <w:smallCaps/>
        </w:rPr>
        <w:t>loc</w:t>
      </w:r>
      <w:r>
        <w:tab/>
        <w:t>house-</w:t>
      </w:r>
      <w:r>
        <w:rPr>
          <w:smallCaps/>
        </w:rPr>
        <w:t>hort</w:t>
      </w:r>
      <w:r>
        <w:tab/>
        <w:t>indeed</w:t>
      </w:r>
      <w:r>
        <w:tab/>
        <w:t>after</w:t>
      </w:r>
      <w:r>
        <w:tab/>
        <w:t>say</w:t>
      </w:r>
      <w:r>
        <w:tab/>
      </w:r>
      <w:r>
        <w:rPr>
          <w:smallCaps/>
        </w:rPr>
        <w:t>f.</w:t>
      </w:r>
      <w:r>
        <w:t>you(</w:t>
      </w:r>
      <w:r>
        <w:rPr>
          <w:smallCaps/>
        </w:rPr>
        <w:t>p</w:t>
      </w:r>
      <w:r>
        <w:t>)</w:t>
      </w:r>
    </w:p>
    <w:p w14:paraId="35FB2FD0" w14:textId="77777777" w:rsidR="00800AD8" w:rsidRDefault="00800AD8" w:rsidP="00CF69BB">
      <w:pPr>
        <w:pStyle w:val="InterlineText"/>
        <w:tabs>
          <w:tab w:val="left" w:pos="533"/>
        </w:tabs>
      </w:pPr>
      <w:r>
        <w:tab/>
        <w:t>tjanuamen.</w:t>
      </w:r>
    </w:p>
    <w:p w14:paraId="00661170" w14:textId="77777777" w:rsidR="00800AD8" w:rsidRDefault="00800AD8" w:rsidP="00CF69BB">
      <w:pPr>
        <w:pStyle w:val="InterlineGlossWithTrans"/>
        <w:tabs>
          <w:tab w:val="left" w:pos="533"/>
        </w:tabs>
      </w:pPr>
      <w:r>
        <w:tab/>
        <w:t>tjanu-amen</w:t>
      </w:r>
    </w:p>
    <w:p w14:paraId="66B7A51D" w14:textId="77777777" w:rsidR="00800AD8" w:rsidRDefault="00800AD8" w:rsidP="00CF69BB">
      <w:pPr>
        <w:pStyle w:val="InterlineTransNoFree"/>
        <w:tabs>
          <w:tab w:val="right" w:pos="8789"/>
        </w:tabs>
      </w:pPr>
      <w:r>
        <w:tab/>
      </w:r>
      <w:r>
        <w:rPr>
          <w:smallCaps/>
        </w:rPr>
        <w:t>obl</w:t>
      </w:r>
      <w:r>
        <w:t>-we(</w:t>
      </w:r>
      <w:r>
        <w:rPr>
          <w:smallCaps/>
        </w:rPr>
        <w:t>exc</w:t>
      </w:r>
      <w:r>
        <w:t>)</w:t>
      </w:r>
      <w:r w:rsidR="00CF69BB">
        <w:tab/>
        <w:t>“We’ve been at home; seeing that you said ‘Let’s stay at home’.</w:t>
      </w:r>
    </w:p>
    <w:p w14:paraId="2E4648EB" w14:textId="77777777" w:rsidR="00800AD8" w:rsidRDefault="00DC1AE0" w:rsidP="00CF69BB">
      <w:pPr>
        <w:pStyle w:val="InterlineText"/>
        <w:tabs>
          <w:tab w:val="left" w:pos="533"/>
          <w:tab w:val="left" w:pos="1022"/>
          <w:tab w:val="left" w:pos="2246"/>
          <w:tab w:val="left" w:pos="3170"/>
          <w:tab w:val="left" w:pos="4094"/>
          <w:tab w:val="left" w:pos="4568"/>
          <w:tab w:val="left" w:pos="5012"/>
        </w:tabs>
      </w:pPr>
      <w:r w:rsidRPr="003A1D48">
        <w:rPr>
          <w:rStyle w:val="InterlineTextNumChar"/>
        </w:rPr>
        <w:t>008</w:t>
      </w:r>
      <w:r w:rsidR="00800AD8">
        <w:tab/>
        <w:t>qau</w:t>
      </w:r>
      <w:r w:rsidR="00800AD8">
        <w:tab/>
        <w:t>kasinu</w:t>
      </w:r>
      <w:r w:rsidR="00800AD8">
        <w:tab/>
        <w:t>mun</w:t>
      </w:r>
      <w:r w:rsidR="00800AD8">
        <w:tab/>
        <w:t>avuaq?”</w:t>
      </w:r>
      <w:r w:rsidR="00800AD8">
        <w:tab/>
        <w:t>aya</w:t>
      </w:r>
      <w:r w:rsidR="00800AD8">
        <w:tab/>
        <w:t>ti</w:t>
      </w:r>
      <w:r w:rsidR="00800AD8">
        <w:tab/>
        <w:t>Kaîaîuîaîu.</w:t>
      </w:r>
    </w:p>
    <w:p w14:paraId="59681924" w14:textId="77777777" w:rsidR="00800AD8" w:rsidRDefault="00800AD8" w:rsidP="00CF69BB">
      <w:pPr>
        <w:pStyle w:val="InterlineGlossWithTrans"/>
        <w:tabs>
          <w:tab w:val="left" w:pos="533"/>
          <w:tab w:val="left" w:pos="1022"/>
          <w:tab w:val="left" w:pos="2246"/>
          <w:tab w:val="left" w:pos="3170"/>
          <w:tab w:val="left" w:pos="4094"/>
          <w:tab w:val="left" w:pos="4568"/>
          <w:tab w:val="left" w:pos="5012"/>
        </w:tabs>
      </w:pPr>
      <w:r>
        <w:tab/>
        <w:t>qau</w:t>
      </w:r>
      <w:r>
        <w:tab/>
        <w:t>kasi-inu</w:t>
      </w:r>
      <w:r>
        <w:tab/>
        <w:t>mun</w:t>
      </w:r>
      <w:r>
        <w:tab/>
        <w:t>a-vuaq</w:t>
      </w:r>
      <w:r>
        <w:tab/>
        <w:t>aya</w:t>
      </w:r>
      <w:r>
        <w:tab/>
        <w:t>ti</w:t>
      </w:r>
      <w:r>
        <w:tab/>
        <w:t>Kaîaîuîaîu</w:t>
      </w:r>
    </w:p>
    <w:p w14:paraId="099955A5" w14:textId="77777777" w:rsidR="00800AD8" w:rsidRDefault="00800AD8" w:rsidP="00CF69BB">
      <w:pPr>
        <w:pStyle w:val="InterlineTrans"/>
        <w:tabs>
          <w:tab w:val="left" w:pos="533"/>
          <w:tab w:val="left" w:pos="1022"/>
          <w:tab w:val="left" w:pos="2246"/>
          <w:tab w:val="left" w:pos="3170"/>
          <w:tab w:val="left" w:pos="4094"/>
          <w:tab w:val="left" w:pos="4568"/>
          <w:tab w:val="left" w:pos="5012"/>
        </w:tabs>
      </w:pPr>
      <w:r>
        <w:tab/>
        <w:t>so</w:t>
      </w:r>
      <w:r>
        <w:tab/>
        <w:t>from-where</w:t>
      </w:r>
      <w:r>
        <w:tab/>
      </w:r>
      <w:r>
        <w:rPr>
          <w:smallCaps/>
        </w:rPr>
        <w:t>f.</w:t>
      </w:r>
      <w:r>
        <w:t>you(</w:t>
      </w:r>
      <w:r>
        <w:rPr>
          <w:smallCaps/>
        </w:rPr>
        <w:t>p</w:t>
      </w:r>
      <w:r>
        <w:t>)</w:t>
      </w:r>
      <w:r>
        <w:tab/>
        <w:t>?-today</w:t>
      </w:r>
      <w:r>
        <w:tab/>
        <w:t>say</w:t>
      </w:r>
      <w:r>
        <w:tab/>
      </w:r>
      <w:r>
        <w:rPr>
          <w:smallCaps/>
        </w:rPr>
        <w:t>f.h</w:t>
      </w:r>
      <w:r>
        <w:tab/>
        <w:t>(name)</w:t>
      </w:r>
    </w:p>
    <w:p w14:paraId="5A774D11" w14:textId="77777777" w:rsidR="00800AD8" w:rsidRDefault="00800AD8">
      <w:pPr>
        <w:pStyle w:val="InterlineFree"/>
      </w:pPr>
      <w:r>
        <w:t>And where have you been today?</w:t>
      </w:r>
      <w:r w:rsidR="0088783A">
        <w:t>”</w:t>
      </w:r>
      <w:r>
        <w:t xml:space="preserve"> said Kaîaîuîaîu.</w:t>
      </w:r>
    </w:p>
    <w:p w14:paraId="2DD472DF" w14:textId="77777777" w:rsidR="00800AD8" w:rsidRDefault="00DC1AE0" w:rsidP="00CF69BB">
      <w:pPr>
        <w:pStyle w:val="InterlineText"/>
        <w:tabs>
          <w:tab w:val="left" w:pos="533"/>
          <w:tab w:val="left" w:pos="2402"/>
          <w:tab w:val="left" w:pos="2996"/>
          <w:tab w:val="left" w:pos="3500"/>
          <w:tab w:val="left" w:pos="4199"/>
          <w:tab w:val="left" w:pos="5288"/>
        </w:tabs>
      </w:pPr>
      <w:r w:rsidRPr="003A1D48">
        <w:rPr>
          <w:rStyle w:val="InterlineTextNumChar"/>
        </w:rPr>
        <w:t>009</w:t>
      </w:r>
      <w:r w:rsidR="00800AD8">
        <w:tab/>
        <w:t>“namaya</w:t>
      </w:r>
      <w:r w:rsidR="00800AD8">
        <w:tab/>
        <w:t>na</w:t>
      </w:r>
      <w:r w:rsidR="00800AD8">
        <w:tab/>
        <w:t>i</w:t>
      </w:r>
      <w:r w:rsidR="00800AD8">
        <w:tab/>
        <w:t>umaq</w:t>
      </w:r>
      <w:r w:rsidR="00800AD8">
        <w:tab/>
        <w:t>amen</w:t>
      </w:r>
      <w:r w:rsidR="00800AD8">
        <w:tab/>
        <w:t>uta.</w:t>
      </w:r>
    </w:p>
    <w:p w14:paraId="4A47ABDA" w14:textId="77777777" w:rsidR="00800AD8" w:rsidRDefault="00800AD8" w:rsidP="00CF69BB">
      <w:pPr>
        <w:pStyle w:val="InterlineGlossWithTrans"/>
        <w:tabs>
          <w:tab w:val="left" w:pos="533"/>
          <w:tab w:val="left" w:pos="2402"/>
          <w:tab w:val="left" w:pos="2996"/>
          <w:tab w:val="left" w:pos="3500"/>
          <w:tab w:val="left" w:pos="4199"/>
          <w:tab w:val="left" w:pos="5288"/>
        </w:tabs>
      </w:pPr>
      <w:r>
        <w:tab/>
        <w:t>na-ma-aya</w:t>
      </w:r>
      <w:r>
        <w:tab/>
        <w:t>na</w:t>
      </w:r>
      <w:r>
        <w:tab/>
        <w:t>i</w:t>
      </w:r>
      <w:r>
        <w:tab/>
        <w:t>umaq</w:t>
      </w:r>
      <w:r>
        <w:tab/>
        <w:t>amen</w:t>
      </w:r>
      <w:r>
        <w:tab/>
        <w:t>uta</w:t>
      </w:r>
    </w:p>
    <w:p w14:paraId="3A98B80A" w14:textId="77777777" w:rsidR="00800AD8" w:rsidRDefault="00800AD8" w:rsidP="00CF69BB">
      <w:pPr>
        <w:pStyle w:val="InterlineTransNoFree"/>
        <w:tabs>
          <w:tab w:val="left" w:pos="2402"/>
          <w:tab w:val="left" w:pos="2996"/>
          <w:tab w:val="left" w:pos="3500"/>
          <w:tab w:val="left" w:pos="4199"/>
          <w:tab w:val="left" w:pos="5288"/>
          <w:tab w:val="right" w:pos="8787"/>
        </w:tabs>
      </w:pPr>
      <w:r>
        <w:tab/>
      </w:r>
      <w:r>
        <w:rPr>
          <w:smallCaps/>
        </w:rPr>
        <w:t>past</w:t>
      </w:r>
      <w:r>
        <w:t>-</w:t>
      </w:r>
      <w:r>
        <w:rPr>
          <w:smallCaps/>
        </w:rPr>
        <w:t>stat</w:t>
      </w:r>
      <w:r>
        <w:t>-be.thus</w:t>
      </w:r>
      <w:r>
        <w:tab/>
      </w:r>
      <w:r>
        <w:rPr>
          <w:smallCaps/>
        </w:rPr>
        <w:t>past</w:t>
      </w:r>
      <w:r>
        <w:tab/>
      </w:r>
      <w:r>
        <w:rPr>
          <w:smallCaps/>
        </w:rPr>
        <w:t>loc</w:t>
      </w:r>
      <w:r>
        <w:tab/>
        <w:t>house</w:t>
      </w:r>
      <w:r>
        <w:tab/>
      </w:r>
      <w:r>
        <w:rPr>
          <w:smallCaps/>
        </w:rPr>
        <w:t>f.</w:t>
      </w:r>
      <w:r>
        <w:t>we(</w:t>
      </w:r>
      <w:r>
        <w:rPr>
          <w:smallCaps/>
        </w:rPr>
        <w:t>exc</w:t>
      </w:r>
      <w:r>
        <w:t>)</w:t>
      </w:r>
      <w:r>
        <w:tab/>
        <w:t>also</w:t>
      </w:r>
      <w:r w:rsidR="00CF69BB">
        <w:tab/>
        <w:t>“We’ve been at home too.</w:t>
      </w:r>
    </w:p>
    <w:p w14:paraId="0FD93C6A" w14:textId="77777777" w:rsidR="00800AD8" w:rsidRDefault="00DC1AE0" w:rsidP="00CF69BB">
      <w:pPr>
        <w:pStyle w:val="InterlineText"/>
        <w:tabs>
          <w:tab w:val="left" w:pos="533"/>
          <w:tab w:val="left" w:pos="1232"/>
          <w:tab w:val="left" w:pos="1676"/>
          <w:tab w:val="left" w:pos="2765"/>
          <w:tab w:val="left" w:pos="3029"/>
          <w:tab w:val="left" w:pos="4598"/>
        </w:tabs>
      </w:pPr>
      <w:r w:rsidRPr="003A1D48">
        <w:rPr>
          <w:rStyle w:val="InterlineTextNumChar"/>
        </w:rPr>
        <w:t>010</w:t>
      </w:r>
      <w:r w:rsidR="00800AD8">
        <w:tab/>
        <w:t>îakua</w:t>
      </w:r>
      <w:r w:rsidR="00800AD8">
        <w:tab/>
        <w:t>ika</w:t>
      </w:r>
      <w:r w:rsidR="00800AD8">
        <w:tab/>
        <w:t>men</w:t>
      </w:r>
      <w:r w:rsidR="00800AD8">
        <w:tab/>
        <w:t>a</w:t>
      </w:r>
      <w:r w:rsidR="00800AD8">
        <w:tab/>
        <w:t>napatsun</w:t>
      </w:r>
      <w:r w:rsidR="00800AD8">
        <w:tab/>
        <w:t>tjanusun.</w:t>
      </w:r>
    </w:p>
    <w:p w14:paraId="1BEF6DC0" w14:textId="77777777" w:rsidR="00800AD8" w:rsidRDefault="00800AD8" w:rsidP="00CF69BB">
      <w:pPr>
        <w:pStyle w:val="InterlineGlossWithTrans"/>
        <w:tabs>
          <w:tab w:val="left" w:pos="533"/>
          <w:tab w:val="left" w:pos="1232"/>
          <w:tab w:val="left" w:pos="1676"/>
          <w:tab w:val="left" w:pos="2765"/>
          <w:tab w:val="left" w:pos="3029"/>
          <w:tab w:val="left" w:pos="4598"/>
        </w:tabs>
      </w:pPr>
      <w:r>
        <w:tab/>
        <w:t>îakua</w:t>
      </w:r>
      <w:r>
        <w:tab/>
        <w:t>ika</w:t>
      </w:r>
      <w:r>
        <w:tab/>
        <w:t>amen</w:t>
      </w:r>
      <w:r>
        <w:tab/>
        <w:t>a</w:t>
      </w:r>
      <w:r>
        <w:tab/>
        <w:t>na-pa-tsun</w:t>
      </w:r>
      <w:r>
        <w:tab/>
        <w:t>tjanu-sun</w:t>
      </w:r>
    </w:p>
    <w:p w14:paraId="4B521DEA" w14:textId="77777777" w:rsidR="00800AD8" w:rsidRDefault="00800AD8" w:rsidP="00CF69BB">
      <w:pPr>
        <w:pStyle w:val="InterlineTransNoFree"/>
        <w:tabs>
          <w:tab w:val="left" w:pos="1232"/>
          <w:tab w:val="left" w:pos="1676"/>
          <w:tab w:val="left" w:pos="2765"/>
          <w:tab w:val="left" w:pos="3029"/>
          <w:tab w:val="left" w:pos="4598"/>
          <w:tab w:val="right" w:pos="8787"/>
        </w:tabs>
      </w:pPr>
      <w:r>
        <w:tab/>
        <w:t>but</w:t>
      </w:r>
      <w:r>
        <w:tab/>
        <w:t>not</w:t>
      </w:r>
      <w:r>
        <w:tab/>
      </w:r>
      <w:r>
        <w:rPr>
          <w:smallCaps/>
        </w:rPr>
        <w:t>f.</w:t>
      </w:r>
      <w:r>
        <w:t>we(</w:t>
      </w:r>
      <w:r>
        <w:rPr>
          <w:smallCaps/>
        </w:rPr>
        <w:t>exc</w:t>
      </w:r>
      <w:r>
        <w:t>)</w:t>
      </w:r>
      <w:r>
        <w:rPr>
          <w:smallCaps/>
        </w:rPr>
        <w:tab/>
        <w:t>c</w:t>
      </w:r>
      <w:r>
        <w:rPr>
          <w:smallCaps/>
        </w:rPr>
        <w:tab/>
        <w:t>past</w:t>
      </w:r>
      <w:r>
        <w:t>-cause-see</w:t>
      </w:r>
      <w:r>
        <w:tab/>
      </w:r>
      <w:r>
        <w:rPr>
          <w:smallCaps/>
        </w:rPr>
        <w:t>obl</w:t>
      </w:r>
      <w:r>
        <w:t>-you(</w:t>
      </w:r>
      <w:r>
        <w:rPr>
          <w:smallCaps/>
        </w:rPr>
        <w:t>s</w:t>
      </w:r>
      <w:r>
        <w:t>)</w:t>
      </w:r>
      <w:r w:rsidR="00CF69BB">
        <w:tab/>
        <w:t>But we didn’t see you.</w:t>
      </w:r>
    </w:p>
    <w:p w14:paraId="28527892" w14:textId="77777777" w:rsidR="00800AD8" w:rsidRDefault="00DC1AE0" w:rsidP="00CF69BB">
      <w:pPr>
        <w:pStyle w:val="InterlineText"/>
        <w:tabs>
          <w:tab w:val="left" w:pos="533"/>
          <w:tab w:val="left" w:pos="1082"/>
          <w:tab w:val="left" w:pos="2426"/>
          <w:tab w:val="left" w:pos="3170"/>
          <w:tab w:val="left" w:pos="4169"/>
          <w:tab w:val="left" w:pos="4643"/>
        </w:tabs>
      </w:pPr>
      <w:r w:rsidRPr="003A1D48">
        <w:rPr>
          <w:rStyle w:val="InterlineTextNumChar"/>
        </w:rPr>
        <w:t>011</w:t>
      </w:r>
      <w:r w:rsidR="00800AD8">
        <w:tab/>
        <w:t>‘aki</w:t>
      </w:r>
      <w:r w:rsidR="00800AD8">
        <w:tab/>
        <w:t>maya</w:t>
      </w:r>
      <w:r w:rsidR="00800AD8">
        <w:tab/>
        <w:t>sema</w:t>
      </w:r>
      <w:r w:rsidR="00800AD8">
        <w:tab/>
        <w:t>vavua,</w:t>
      </w:r>
      <w:r w:rsidR="00CF69BB">
        <w:t>’</w:t>
      </w:r>
      <w:r w:rsidR="00800AD8">
        <w:tab/>
        <w:t>aya</w:t>
      </w:r>
      <w:r w:rsidR="00800AD8">
        <w:tab/>
        <w:t>men.”</w:t>
      </w:r>
    </w:p>
    <w:p w14:paraId="7EE8355A" w14:textId="77777777" w:rsidR="00800AD8" w:rsidRDefault="00800AD8" w:rsidP="00CF69BB">
      <w:pPr>
        <w:pStyle w:val="InterlineGlossWithTrans"/>
        <w:tabs>
          <w:tab w:val="left" w:pos="533"/>
          <w:tab w:val="left" w:pos="1082"/>
          <w:tab w:val="left" w:pos="2426"/>
          <w:tab w:val="left" w:pos="3170"/>
          <w:tab w:val="left" w:pos="4169"/>
          <w:tab w:val="left" w:pos="4643"/>
        </w:tabs>
      </w:pPr>
      <w:r>
        <w:tab/>
        <w:t>aki</w:t>
      </w:r>
      <w:r>
        <w:tab/>
        <w:t>ma-aya</w:t>
      </w:r>
      <w:r>
        <w:tab/>
        <w:t>em=sa</w:t>
      </w:r>
      <w:r>
        <w:tab/>
        <w:t>va-vua</w:t>
      </w:r>
      <w:r>
        <w:tab/>
        <w:t>aya</w:t>
      </w:r>
      <w:r>
        <w:tab/>
        <w:t>amen</w:t>
      </w:r>
    </w:p>
    <w:p w14:paraId="2D53C65E" w14:textId="77777777" w:rsidR="00800AD8" w:rsidRDefault="00800AD8" w:rsidP="00CF69BB">
      <w:pPr>
        <w:pStyle w:val="InterlineTrans"/>
        <w:tabs>
          <w:tab w:val="left" w:pos="533"/>
          <w:tab w:val="left" w:pos="1082"/>
          <w:tab w:val="left" w:pos="2426"/>
          <w:tab w:val="left" w:pos="3170"/>
          <w:tab w:val="left" w:pos="4169"/>
          <w:tab w:val="left" w:pos="4643"/>
        </w:tabs>
      </w:pPr>
      <w:r>
        <w:tab/>
        <w:t>how</w:t>
      </w:r>
      <w:r>
        <w:tab/>
      </w:r>
      <w:r>
        <w:rPr>
          <w:smallCaps/>
        </w:rPr>
        <w:t>stat</w:t>
      </w:r>
      <w:r>
        <w:t>-be.thus</w:t>
      </w:r>
      <w:r>
        <w:tab/>
      </w:r>
      <w:r>
        <w:rPr>
          <w:smallCaps/>
        </w:rPr>
        <w:t>af</w:t>
      </w:r>
      <w:r>
        <w:t>=go</w:t>
      </w:r>
      <w:r>
        <w:tab/>
      </w:r>
      <w:r>
        <w:rPr>
          <w:smallCaps/>
        </w:rPr>
        <w:t>red</w:t>
      </w:r>
      <w:r>
        <w:t>-field</w:t>
      </w:r>
      <w:r>
        <w:tab/>
        <w:t>say</w:t>
      </w:r>
      <w:r>
        <w:tab/>
      </w:r>
      <w:r>
        <w:rPr>
          <w:smallCaps/>
        </w:rPr>
        <w:t>f.</w:t>
      </w:r>
      <w:r>
        <w:t>we(</w:t>
      </w:r>
      <w:r>
        <w:rPr>
          <w:smallCaps/>
        </w:rPr>
        <w:t>exc</w:t>
      </w:r>
      <w:r>
        <w:t>)</w:t>
      </w:r>
    </w:p>
    <w:p w14:paraId="01EDC39E" w14:textId="77777777" w:rsidR="00800AD8" w:rsidRDefault="00800AD8">
      <w:pPr>
        <w:pStyle w:val="InterlineFree"/>
      </w:pPr>
      <w:r>
        <w:t>We thought you must have gone to the fields,”</w:t>
      </w:r>
      <w:r w:rsidR="00CF69BB">
        <w:t xml:space="preserve"> </w:t>
      </w:r>
      <w:r>
        <w:t>(said Piyaqan).</w:t>
      </w:r>
    </w:p>
    <w:p w14:paraId="1976321B" w14:textId="77777777" w:rsidR="00800AD8" w:rsidRDefault="00DC1AE0" w:rsidP="00CF69BB">
      <w:pPr>
        <w:pStyle w:val="InterlineText"/>
        <w:tabs>
          <w:tab w:val="left" w:pos="533"/>
          <w:tab w:val="left" w:pos="1697"/>
          <w:tab w:val="left" w:pos="2291"/>
          <w:tab w:val="left" w:pos="2555"/>
          <w:tab w:val="left" w:pos="3599"/>
          <w:tab w:val="left" w:pos="4073"/>
          <w:tab w:val="left" w:pos="4517"/>
        </w:tabs>
      </w:pPr>
      <w:r w:rsidRPr="003A1D48">
        <w:rPr>
          <w:rStyle w:val="InterlineTextNumChar"/>
        </w:rPr>
        <w:lastRenderedPageBreak/>
        <w:t>012</w:t>
      </w:r>
      <w:r w:rsidR="00800AD8">
        <w:tab/>
        <w:t>“navaik</w:t>
      </w:r>
      <w:r w:rsidR="00800AD8">
        <w:tab/>
        <w:t>aken</w:t>
      </w:r>
      <w:r w:rsidR="00800AD8">
        <w:tab/>
        <w:t>a</w:t>
      </w:r>
      <w:r w:rsidR="00800AD8">
        <w:tab/>
        <w:t>venateq,”</w:t>
      </w:r>
      <w:r w:rsidR="00800AD8">
        <w:tab/>
        <w:t>aya</w:t>
      </w:r>
      <w:r w:rsidR="00800AD8">
        <w:tab/>
        <w:t>ti</w:t>
      </w:r>
      <w:r w:rsidR="00800AD8">
        <w:tab/>
        <w:t>Kaîaîuîaîu.</w:t>
      </w:r>
    </w:p>
    <w:p w14:paraId="666D0801" w14:textId="77777777" w:rsidR="00800AD8" w:rsidRDefault="00800AD8" w:rsidP="00CF69BB">
      <w:pPr>
        <w:pStyle w:val="InterlineGlossWithTrans"/>
        <w:tabs>
          <w:tab w:val="left" w:pos="533"/>
          <w:tab w:val="left" w:pos="1697"/>
          <w:tab w:val="left" w:pos="2291"/>
          <w:tab w:val="left" w:pos="2555"/>
          <w:tab w:val="left" w:pos="3599"/>
          <w:tab w:val="left" w:pos="4073"/>
          <w:tab w:val="left" w:pos="4517"/>
        </w:tabs>
      </w:pPr>
      <w:r>
        <w:tab/>
        <w:t>na-vaik</w:t>
      </w:r>
      <w:r>
        <w:tab/>
        <w:t>aken</w:t>
      </w:r>
      <w:r>
        <w:tab/>
        <w:t>a</w:t>
      </w:r>
      <w:r>
        <w:tab/>
        <w:t>en=vateq</w:t>
      </w:r>
      <w:r>
        <w:tab/>
        <w:t>aya</w:t>
      </w:r>
      <w:r>
        <w:tab/>
        <w:t>ti</w:t>
      </w:r>
      <w:r>
        <w:tab/>
        <w:t>Kaîaîuîaîu</w:t>
      </w:r>
    </w:p>
    <w:p w14:paraId="7FD9092B" w14:textId="77777777" w:rsidR="00800AD8" w:rsidRDefault="00800AD8" w:rsidP="00CF69BB">
      <w:pPr>
        <w:pStyle w:val="InterlineTrans"/>
        <w:tabs>
          <w:tab w:val="left" w:pos="533"/>
          <w:tab w:val="left" w:pos="1697"/>
          <w:tab w:val="left" w:pos="2291"/>
          <w:tab w:val="left" w:pos="2555"/>
          <w:tab w:val="left" w:pos="3599"/>
          <w:tab w:val="left" w:pos="4073"/>
          <w:tab w:val="left" w:pos="4517"/>
        </w:tabs>
      </w:pPr>
      <w:r>
        <w:tab/>
      </w:r>
      <w:r>
        <w:rPr>
          <w:smallCaps/>
        </w:rPr>
        <w:t>past</w:t>
      </w:r>
      <w:r>
        <w:t>-leave</w:t>
      </w:r>
      <w:r>
        <w:tab/>
      </w:r>
      <w:r w:rsidR="000D5EFB" w:rsidRPr="000D5EFB">
        <w:rPr>
          <w:smallCaps/>
        </w:rPr>
        <w:t>f.I</w:t>
      </w:r>
      <w:r>
        <w:rPr>
          <w:smallCaps/>
        </w:rPr>
        <w:tab/>
        <w:t>c</w:t>
      </w:r>
      <w:r>
        <w:rPr>
          <w:smallCaps/>
        </w:rPr>
        <w:tab/>
        <w:t>af</w:t>
      </w:r>
      <w:r>
        <w:t>=wash</w:t>
      </w:r>
      <w:r>
        <w:tab/>
        <w:t>say</w:t>
      </w:r>
      <w:r>
        <w:tab/>
      </w:r>
      <w:r>
        <w:rPr>
          <w:smallCaps/>
        </w:rPr>
        <w:t>f.h</w:t>
      </w:r>
      <w:r>
        <w:tab/>
        <w:t>(name)</w:t>
      </w:r>
    </w:p>
    <w:p w14:paraId="4441ABA9" w14:textId="77777777" w:rsidR="00800AD8" w:rsidRDefault="00800AD8">
      <w:pPr>
        <w:pStyle w:val="InterlineFree"/>
      </w:pPr>
      <w:r>
        <w:t>“I went to wash clothes,” said Kaîaîuîaîu.</w:t>
      </w:r>
    </w:p>
    <w:p w14:paraId="266341BF" w14:textId="77777777" w:rsidR="00CF69BB" w:rsidRDefault="00DC1AE0" w:rsidP="00CF69BB">
      <w:pPr>
        <w:pStyle w:val="InterlineText"/>
        <w:tabs>
          <w:tab w:val="left" w:pos="533"/>
          <w:tab w:val="left" w:pos="1622"/>
          <w:tab w:val="left" w:pos="1886"/>
          <w:tab w:val="left" w:pos="2330"/>
          <w:tab w:val="left" w:pos="3419"/>
          <w:tab w:val="left" w:pos="3683"/>
          <w:tab w:val="left" w:pos="5252"/>
          <w:tab w:val="left" w:pos="6446"/>
          <w:tab w:val="left" w:pos="7115"/>
        </w:tabs>
      </w:pPr>
      <w:r w:rsidRPr="003A1D48">
        <w:rPr>
          <w:rStyle w:val="InterlineTextNumChar"/>
        </w:rPr>
        <w:t>013</w:t>
      </w:r>
      <w:r w:rsidR="00800AD8">
        <w:tab/>
        <w:t>“djaîepan</w:t>
      </w:r>
      <w:r w:rsidR="00800AD8">
        <w:tab/>
        <w:t>a</w:t>
      </w:r>
      <w:r w:rsidR="00800AD8">
        <w:tab/>
        <w:t>ika</w:t>
      </w:r>
      <w:r w:rsidR="00800AD8">
        <w:tab/>
        <w:t>men</w:t>
      </w:r>
      <w:r w:rsidR="00800AD8">
        <w:tab/>
        <w:t>a</w:t>
      </w:r>
      <w:r w:rsidR="00800AD8">
        <w:tab/>
        <w:t>napatsun</w:t>
      </w:r>
      <w:r w:rsidR="00800AD8">
        <w:tab/>
        <w:t>tjanusun;</w:t>
      </w:r>
      <w:r w:rsidR="00800AD8">
        <w:tab/>
        <w:t>manu</w:t>
      </w:r>
      <w:r w:rsidR="00CF69BB">
        <w:tab/>
        <w:t>navaik</w:t>
      </w:r>
    </w:p>
    <w:p w14:paraId="48DDFD93" w14:textId="77777777" w:rsidR="00800AD8" w:rsidRDefault="00800AD8" w:rsidP="00CF69BB">
      <w:pPr>
        <w:pStyle w:val="InterlineGlossWithTrans"/>
        <w:tabs>
          <w:tab w:val="left" w:pos="533"/>
          <w:tab w:val="left" w:pos="1622"/>
          <w:tab w:val="left" w:pos="1886"/>
          <w:tab w:val="left" w:pos="2330"/>
          <w:tab w:val="left" w:pos="3419"/>
          <w:tab w:val="left" w:pos="3683"/>
          <w:tab w:val="left" w:pos="5252"/>
          <w:tab w:val="left" w:pos="6446"/>
          <w:tab w:val="left" w:pos="7115"/>
        </w:tabs>
      </w:pPr>
      <w:r>
        <w:tab/>
        <w:t>djaîep-an</w:t>
      </w:r>
      <w:r>
        <w:tab/>
        <w:t>a</w:t>
      </w:r>
      <w:r>
        <w:tab/>
        <w:t>ika</w:t>
      </w:r>
      <w:r>
        <w:tab/>
        <w:t>amen</w:t>
      </w:r>
      <w:r>
        <w:tab/>
        <w:t>a</w:t>
      </w:r>
      <w:r>
        <w:tab/>
        <w:t>na-pa-tsun</w:t>
      </w:r>
      <w:r>
        <w:tab/>
        <w:t>tjanu-sun</w:t>
      </w:r>
      <w:r>
        <w:tab/>
        <w:t>manu</w:t>
      </w:r>
      <w:r w:rsidR="00CF69BB">
        <w:tab/>
        <w:t>na-vaik</w:t>
      </w:r>
    </w:p>
    <w:p w14:paraId="0755CB4B" w14:textId="77777777" w:rsidR="00800AD8" w:rsidRDefault="00800AD8" w:rsidP="00CF69BB">
      <w:pPr>
        <w:pStyle w:val="InterlineTransNoFree"/>
        <w:tabs>
          <w:tab w:val="left" w:pos="1622"/>
          <w:tab w:val="left" w:pos="1886"/>
          <w:tab w:val="left" w:pos="2330"/>
          <w:tab w:val="left" w:pos="3419"/>
          <w:tab w:val="left" w:pos="3683"/>
          <w:tab w:val="left" w:pos="5252"/>
          <w:tab w:val="left" w:pos="6446"/>
          <w:tab w:val="left" w:pos="7115"/>
        </w:tabs>
      </w:pPr>
      <w:r>
        <w:tab/>
        <w:t>fit-</w:t>
      </w:r>
      <w:r>
        <w:rPr>
          <w:smallCaps/>
        </w:rPr>
        <w:t>nom</w:t>
      </w:r>
      <w:r>
        <w:rPr>
          <w:smallCaps/>
        </w:rPr>
        <w:tab/>
        <w:t>c</w:t>
      </w:r>
      <w:r>
        <w:rPr>
          <w:smallCaps/>
        </w:rPr>
        <w:tab/>
      </w:r>
      <w:r>
        <w:t>not</w:t>
      </w:r>
      <w:r>
        <w:tab/>
      </w:r>
      <w:r>
        <w:rPr>
          <w:smallCaps/>
        </w:rPr>
        <w:t>f.</w:t>
      </w:r>
      <w:r>
        <w:t>we(</w:t>
      </w:r>
      <w:r>
        <w:rPr>
          <w:smallCaps/>
        </w:rPr>
        <w:t>exc</w:t>
      </w:r>
      <w:r>
        <w:t>)</w:t>
      </w:r>
      <w:r>
        <w:rPr>
          <w:smallCaps/>
        </w:rPr>
        <w:tab/>
        <w:t>c</w:t>
      </w:r>
      <w:r>
        <w:rPr>
          <w:smallCaps/>
        </w:rPr>
        <w:tab/>
        <w:t>past</w:t>
      </w:r>
      <w:r>
        <w:t>-cause-see</w:t>
      </w:r>
      <w:r>
        <w:tab/>
      </w:r>
      <w:r>
        <w:rPr>
          <w:smallCaps/>
        </w:rPr>
        <w:t>obl</w:t>
      </w:r>
      <w:r>
        <w:t>-you(</w:t>
      </w:r>
      <w:r>
        <w:rPr>
          <w:smallCaps/>
        </w:rPr>
        <w:t>s</w:t>
      </w:r>
      <w:r>
        <w:t>)</w:t>
      </w:r>
      <w:r>
        <w:tab/>
        <w:t>then</w:t>
      </w:r>
      <w:r w:rsidR="00CF69BB">
        <w:tab/>
      </w:r>
      <w:r w:rsidR="00CF69BB">
        <w:rPr>
          <w:smallCaps/>
        </w:rPr>
        <w:t>past</w:t>
      </w:r>
      <w:r w:rsidR="00CF69BB">
        <w:t>-leave</w:t>
      </w:r>
    </w:p>
    <w:p w14:paraId="0164BC64" w14:textId="77777777" w:rsidR="00800AD8" w:rsidRDefault="00800AD8" w:rsidP="00CF69BB">
      <w:pPr>
        <w:pStyle w:val="InterlineText"/>
        <w:tabs>
          <w:tab w:val="left" w:pos="533"/>
          <w:tab w:val="left" w:pos="1457"/>
          <w:tab w:val="left" w:pos="1721"/>
          <w:tab w:val="left" w:pos="2765"/>
          <w:tab w:val="left" w:pos="3239"/>
          <w:tab w:val="left" w:pos="3683"/>
        </w:tabs>
      </w:pPr>
      <w:r>
        <w:tab/>
        <w:t>sun</w:t>
      </w:r>
      <w:r>
        <w:tab/>
        <w:t>a</w:t>
      </w:r>
      <w:r>
        <w:tab/>
        <w:t>venateq,</w:t>
      </w:r>
      <w:r w:rsidR="00D21C3A">
        <w:t>”</w:t>
      </w:r>
      <w:r w:rsidR="00D21C3A">
        <w:tab/>
      </w:r>
      <w:r>
        <w:t>aya</w:t>
      </w:r>
      <w:r>
        <w:tab/>
        <w:t>ti</w:t>
      </w:r>
      <w:r>
        <w:tab/>
        <w:t>Piyaqan.</w:t>
      </w:r>
    </w:p>
    <w:p w14:paraId="109BE807" w14:textId="77777777" w:rsidR="00800AD8" w:rsidRDefault="00800AD8" w:rsidP="00CF69BB">
      <w:pPr>
        <w:pStyle w:val="InterlineGlossWithTrans"/>
        <w:tabs>
          <w:tab w:val="left" w:pos="533"/>
          <w:tab w:val="left" w:pos="1457"/>
          <w:tab w:val="left" w:pos="1721"/>
          <w:tab w:val="left" w:pos="2765"/>
          <w:tab w:val="left" w:pos="3239"/>
          <w:tab w:val="left" w:pos="3683"/>
        </w:tabs>
      </w:pPr>
      <w:r>
        <w:tab/>
        <w:t>sun</w:t>
      </w:r>
      <w:r>
        <w:tab/>
        <w:t>a</w:t>
      </w:r>
      <w:r>
        <w:tab/>
        <w:t>en=vateq</w:t>
      </w:r>
      <w:r>
        <w:tab/>
        <w:t>aya</w:t>
      </w:r>
      <w:r>
        <w:tab/>
        <w:t>ti</w:t>
      </w:r>
      <w:r>
        <w:tab/>
        <w:t>Piyaqan</w:t>
      </w:r>
    </w:p>
    <w:p w14:paraId="482101A7" w14:textId="77777777" w:rsidR="00800AD8" w:rsidRDefault="00800AD8" w:rsidP="00CF69BB">
      <w:pPr>
        <w:pStyle w:val="InterlineTrans"/>
        <w:tabs>
          <w:tab w:val="left" w:pos="533"/>
          <w:tab w:val="left" w:pos="1457"/>
          <w:tab w:val="left" w:pos="1721"/>
          <w:tab w:val="left" w:pos="2765"/>
          <w:tab w:val="left" w:pos="3239"/>
          <w:tab w:val="left" w:pos="3683"/>
        </w:tabs>
      </w:pPr>
      <w:r>
        <w:tab/>
      </w:r>
      <w:r>
        <w:rPr>
          <w:smallCaps/>
        </w:rPr>
        <w:t>f.</w:t>
      </w:r>
      <w:r>
        <w:t>you(</w:t>
      </w:r>
      <w:r>
        <w:rPr>
          <w:smallCaps/>
        </w:rPr>
        <w:t>s</w:t>
      </w:r>
      <w:r>
        <w:t>)</w:t>
      </w:r>
      <w:r>
        <w:rPr>
          <w:smallCaps/>
        </w:rPr>
        <w:tab/>
        <w:t>c</w:t>
      </w:r>
      <w:r>
        <w:rPr>
          <w:smallCaps/>
        </w:rPr>
        <w:tab/>
        <w:t>af</w:t>
      </w:r>
      <w:r>
        <w:t>=wash</w:t>
      </w:r>
      <w:r>
        <w:tab/>
        <w:t>say</w:t>
      </w:r>
      <w:r>
        <w:tab/>
      </w:r>
      <w:r>
        <w:rPr>
          <w:smallCaps/>
        </w:rPr>
        <w:t>f.h</w:t>
      </w:r>
      <w:r>
        <w:tab/>
        <w:t>(name)</w:t>
      </w:r>
    </w:p>
    <w:p w14:paraId="35492FFC" w14:textId="77777777" w:rsidR="00800AD8" w:rsidRDefault="00800AD8">
      <w:pPr>
        <w:pStyle w:val="InterlineFree"/>
      </w:pPr>
      <w:r>
        <w:t>“So that’s why we didn’t see you; you went to wash clothes,” said Piyaqan.</w:t>
      </w:r>
    </w:p>
    <w:p w14:paraId="53C29D47" w14:textId="77777777" w:rsidR="00800AD8" w:rsidRDefault="00DC1AE0" w:rsidP="00CF69BB">
      <w:pPr>
        <w:pStyle w:val="InterlineText"/>
        <w:tabs>
          <w:tab w:val="left" w:pos="533"/>
          <w:tab w:val="left" w:pos="1067"/>
          <w:tab w:val="left" w:pos="1991"/>
          <w:tab w:val="left" w:pos="2480"/>
          <w:tab w:val="left" w:pos="3179"/>
          <w:tab w:val="left" w:pos="3443"/>
          <w:tab w:val="left" w:pos="3887"/>
          <w:tab w:val="left" w:pos="4976"/>
          <w:tab w:val="left" w:pos="5420"/>
        </w:tabs>
      </w:pPr>
      <w:r w:rsidRPr="003A1D48">
        <w:rPr>
          <w:rStyle w:val="InterlineTextNumChar"/>
        </w:rPr>
        <w:t>014</w:t>
      </w:r>
      <w:r w:rsidR="00800AD8">
        <w:tab/>
        <w:t>pai</w:t>
      </w:r>
      <w:r w:rsidR="00800AD8">
        <w:tab/>
        <w:t>izua</w:t>
      </w:r>
      <w:r w:rsidR="00800AD8">
        <w:tab/>
        <w:t>za</w:t>
      </w:r>
      <w:r w:rsidR="00800AD8">
        <w:tab/>
        <w:t>qali</w:t>
      </w:r>
      <w:r w:rsidR="00800AD8">
        <w:tab/>
        <w:t>a</w:t>
      </w:r>
      <w:r w:rsidR="00800AD8">
        <w:tab/>
        <w:t>ti</w:t>
      </w:r>
      <w:r w:rsidR="00800AD8">
        <w:tab/>
        <w:t>Tsabîiîaq</w:t>
      </w:r>
      <w:r w:rsidR="00800AD8">
        <w:tab/>
        <w:t>ika</w:t>
      </w:r>
      <w:r w:rsidR="00800AD8">
        <w:tab/>
        <w:t>qivuivu.</w:t>
      </w:r>
    </w:p>
    <w:p w14:paraId="6C18989D" w14:textId="77777777" w:rsidR="00800AD8" w:rsidRDefault="00800AD8" w:rsidP="00CF69BB">
      <w:pPr>
        <w:pStyle w:val="InterlineGlossWithTrans"/>
        <w:tabs>
          <w:tab w:val="left" w:pos="533"/>
          <w:tab w:val="left" w:pos="1067"/>
          <w:tab w:val="left" w:pos="1991"/>
          <w:tab w:val="left" w:pos="2480"/>
          <w:tab w:val="left" w:pos="3179"/>
          <w:tab w:val="left" w:pos="3443"/>
          <w:tab w:val="left" w:pos="3887"/>
          <w:tab w:val="left" w:pos="4976"/>
          <w:tab w:val="left" w:pos="5420"/>
        </w:tabs>
      </w:pPr>
      <w:r>
        <w:tab/>
        <w:t>pai</w:t>
      </w:r>
      <w:r>
        <w:tab/>
        <w:t>i-zua</w:t>
      </w:r>
      <w:r>
        <w:tab/>
        <w:t>zua</w:t>
      </w:r>
      <w:r>
        <w:tab/>
        <w:t>qali</w:t>
      </w:r>
      <w:r>
        <w:tab/>
        <w:t>a</w:t>
      </w:r>
      <w:r>
        <w:tab/>
        <w:t>ti</w:t>
      </w:r>
      <w:r>
        <w:tab/>
        <w:t>Tsabîiîaq</w:t>
      </w:r>
      <w:r>
        <w:tab/>
        <w:t>ika</w:t>
      </w:r>
      <w:r>
        <w:tab/>
        <w:t>ivu=qivu</w:t>
      </w:r>
    </w:p>
    <w:p w14:paraId="06A3A77D" w14:textId="77777777" w:rsidR="00800AD8" w:rsidRDefault="00800AD8" w:rsidP="00CF69BB">
      <w:pPr>
        <w:pStyle w:val="InterlineTrans"/>
        <w:tabs>
          <w:tab w:val="left" w:pos="533"/>
          <w:tab w:val="left" w:pos="1067"/>
          <w:tab w:val="left" w:pos="1991"/>
          <w:tab w:val="left" w:pos="2480"/>
          <w:tab w:val="left" w:pos="3179"/>
          <w:tab w:val="left" w:pos="3443"/>
          <w:tab w:val="left" w:pos="3887"/>
          <w:tab w:val="left" w:pos="4976"/>
          <w:tab w:val="left" w:pos="5420"/>
        </w:tabs>
      </w:pPr>
      <w:r>
        <w:tab/>
        <w:t>well</w:t>
      </w:r>
      <w:r>
        <w:tab/>
      </w:r>
      <w:r>
        <w:rPr>
          <w:smallCaps/>
        </w:rPr>
        <w:t>loc</w:t>
      </w:r>
      <w:r>
        <w:t>-that</w:t>
      </w:r>
      <w:r>
        <w:tab/>
        <w:t>that</w:t>
      </w:r>
      <w:r>
        <w:tab/>
        <w:t>friend</w:t>
      </w:r>
      <w:r>
        <w:rPr>
          <w:smallCaps/>
        </w:rPr>
        <w:tab/>
        <w:t>c</w:t>
      </w:r>
      <w:r>
        <w:rPr>
          <w:smallCaps/>
        </w:rPr>
        <w:tab/>
        <w:t>f.h</w:t>
      </w:r>
      <w:r>
        <w:tab/>
        <w:t>(name)</w:t>
      </w:r>
      <w:r>
        <w:tab/>
        <w:t>not</w:t>
      </w:r>
      <w:r>
        <w:tab/>
      </w:r>
      <w:r>
        <w:rPr>
          <w:smallCaps/>
        </w:rPr>
        <w:t>red</w:t>
      </w:r>
      <w:r>
        <w:t>=speak</w:t>
      </w:r>
    </w:p>
    <w:p w14:paraId="4F5D21FA" w14:textId="77777777" w:rsidR="00800AD8" w:rsidRDefault="00800AD8">
      <w:pPr>
        <w:pStyle w:val="InterlineFree"/>
      </w:pPr>
      <w:r>
        <w:t>Well his friend Tsabîiîaq didn’t say a word.</w:t>
      </w:r>
    </w:p>
    <w:p w14:paraId="42ED5D2B" w14:textId="77777777" w:rsidR="00800AD8" w:rsidRDefault="00DC1AE0" w:rsidP="00CF69BB">
      <w:pPr>
        <w:pStyle w:val="InterlineText"/>
        <w:tabs>
          <w:tab w:val="left" w:pos="533"/>
          <w:tab w:val="left" w:pos="1952"/>
          <w:tab w:val="left" w:pos="2876"/>
        </w:tabs>
      </w:pPr>
      <w:r w:rsidRPr="003A1D48">
        <w:rPr>
          <w:rStyle w:val="InterlineTextNumChar"/>
        </w:rPr>
        <w:t>015</w:t>
      </w:r>
      <w:r w:rsidR="00800AD8">
        <w:tab/>
        <w:t>“makuda</w:t>
      </w:r>
      <w:r w:rsidR="00800AD8">
        <w:tab/>
        <w:t>sun,</w:t>
      </w:r>
      <w:r w:rsidR="00800AD8">
        <w:tab/>
        <w:t>qalian?</w:t>
      </w:r>
    </w:p>
    <w:p w14:paraId="271C234C" w14:textId="77777777" w:rsidR="00800AD8" w:rsidRDefault="00800AD8" w:rsidP="00CF69BB">
      <w:pPr>
        <w:pStyle w:val="InterlineGlossWithTrans"/>
        <w:tabs>
          <w:tab w:val="left" w:pos="533"/>
          <w:tab w:val="left" w:pos="1952"/>
          <w:tab w:val="left" w:pos="2876"/>
        </w:tabs>
      </w:pPr>
      <w:r>
        <w:tab/>
        <w:t>ma-kuda</w:t>
      </w:r>
      <w:r>
        <w:tab/>
        <w:t>sun</w:t>
      </w:r>
      <w:r>
        <w:tab/>
        <w:t>qali-an</w:t>
      </w:r>
    </w:p>
    <w:p w14:paraId="7D82EAEE" w14:textId="77777777" w:rsidR="00800AD8" w:rsidRDefault="00800AD8" w:rsidP="00CF69BB">
      <w:pPr>
        <w:pStyle w:val="InterlineTransNoFree"/>
        <w:tabs>
          <w:tab w:val="left" w:pos="1952"/>
          <w:tab w:val="left" w:pos="2876"/>
          <w:tab w:val="right" w:pos="8787"/>
        </w:tabs>
      </w:pPr>
      <w:r>
        <w:tab/>
      </w:r>
      <w:r>
        <w:rPr>
          <w:smallCaps/>
        </w:rPr>
        <w:t>stat</w:t>
      </w:r>
      <w:r>
        <w:t>-do.what</w:t>
      </w:r>
      <w:r>
        <w:tab/>
      </w:r>
      <w:r>
        <w:rPr>
          <w:smallCaps/>
        </w:rPr>
        <w:t>f.</w:t>
      </w:r>
      <w:r>
        <w:t>you(</w:t>
      </w:r>
      <w:r>
        <w:rPr>
          <w:smallCaps/>
        </w:rPr>
        <w:t>s</w:t>
      </w:r>
      <w:r>
        <w:t>)</w:t>
      </w:r>
      <w:r>
        <w:tab/>
        <w:t>friend-</w:t>
      </w:r>
      <w:r>
        <w:rPr>
          <w:smallCaps/>
        </w:rPr>
        <w:t>nom</w:t>
      </w:r>
      <w:r w:rsidR="00CF69BB">
        <w:rPr>
          <w:smallCaps/>
        </w:rPr>
        <w:tab/>
      </w:r>
      <w:r w:rsidR="00CF69BB">
        <w:t>“What’s the matter with you, friend?</w:t>
      </w:r>
    </w:p>
    <w:p w14:paraId="227BA1E0" w14:textId="77777777" w:rsidR="00CF69BB" w:rsidRDefault="00DC1AE0" w:rsidP="00CF69BB">
      <w:pPr>
        <w:pStyle w:val="InterlineText"/>
        <w:tabs>
          <w:tab w:val="left" w:pos="533"/>
          <w:tab w:val="left" w:pos="977"/>
          <w:tab w:val="left" w:pos="1901"/>
          <w:tab w:val="left" w:pos="2165"/>
          <w:tab w:val="left" w:pos="3329"/>
          <w:tab w:val="left" w:pos="3803"/>
          <w:tab w:val="left" w:pos="4247"/>
          <w:tab w:val="left" w:pos="5111"/>
          <w:tab w:val="left" w:pos="6035"/>
          <w:tab w:val="left" w:pos="6734"/>
        </w:tabs>
      </w:pPr>
      <w:r w:rsidRPr="003A1D48">
        <w:rPr>
          <w:rStyle w:val="InterlineTextNumChar"/>
        </w:rPr>
        <w:t>016</w:t>
      </w:r>
      <w:r w:rsidR="00800AD8">
        <w:tab/>
        <w:t>ika</w:t>
      </w:r>
      <w:r w:rsidR="00800AD8">
        <w:tab/>
        <w:t>sun</w:t>
      </w:r>
      <w:r w:rsidR="00800AD8">
        <w:tab/>
        <w:t>a</w:t>
      </w:r>
      <w:r w:rsidR="00800AD8">
        <w:tab/>
        <w:t>qivuivu,”</w:t>
      </w:r>
      <w:r w:rsidR="00800AD8">
        <w:tab/>
        <w:t>aya</w:t>
      </w:r>
      <w:r w:rsidR="00800AD8">
        <w:tab/>
        <w:t>ti</w:t>
      </w:r>
      <w:r w:rsidR="00800AD8">
        <w:tab/>
        <w:t>Piyaqan</w:t>
      </w:r>
      <w:r w:rsidR="00800AD8">
        <w:tab/>
        <w:t>taza</w:t>
      </w:r>
      <w:r w:rsidR="00800AD8">
        <w:tab/>
        <w:t>qali</w:t>
      </w:r>
      <w:r w:rsidR="00CF69BB">
        <w:tab/>
        <w:t>nimadju.</w:t>
      </w:r>
    </w:p>
    <w:p w14:paraId="7BFDDA20" w14:textId="77777777" w:rsidR="00800AD8" w:rsidRDefault="00800AD8" w:rsidP="00CF69BB">
      <w:pPr>
        <w:pStyle w:val="InterlineGlossWithTrans"/>
        <w:tabs>
          <w:tab w:val="left" w:pos="533"/>
          <w:tab w:val="left" w:pos="977"/>
          <w:tab w:val="left" w:pos="1901"/>
          <w:tab w:val="left" w:pos="2165"/>
          <w:tab w:val="left" w:pos="3329"/>
          <w:tab w:val="left" w:pos="3803"/>
          <w:tab w:val="left" w:pos="4247"/>
          <w:tab w:val="left" w:pos="5111"/>
          <w:tab w:val="left" w:pos="6035"/>
          <w:tab w:val="left" w:pos="6734"/>
        </w:tabs>
      </w:pPr>
      <w:r>
        <w:tab/>
        <w:t>ika</w:t>
      </w:r>
      <w:r>
        <w:tab/>
        <w:t>sun</w:t>
      </w:r>
      <w:r>
        <w:tab/>
        <w:t>a</w:t>
      </w:r>
      <w:r>
        <w:tab/>
        <w:t>ivu=qivu</w:t>
      </w:r>
      <w:r>
        <w:tab/>
        <w:t>aya</w:t>
      </w:r>
      <w:r>
        <w:tab/>
        <w:t>ti</w:t>
      </w:r>
      <w:r>
        <w:tab/>
        <w:t>Piyaqan</w:t>
      </w:r>
      <w:r>
        <w:tab/>
        <w:t>ta-zua</w:t>
      </w:r>
      <w:r>
        <w:tab/>
        <w:t>qali</w:t>
      </w:r>
      <w:r w:rsidR="00CF69BB">
        <w:tab/>
        <w:t>ni-madju</w:t>
      </w:r>
    </w:p>
    <w:p w14:paraId="54A5EFF7" w14:textId="77777777" w:rsidR="00800AD8" w:rsidRDefault="00800AD8" w:rsidP="00CF69BB">
      <w:pPr>
        <w:pStyle w:val="InterlineTrans"/>
        <w:tabs>
          <w:tab w:val="left" w:pos="533"/>
          <w:tab w:val="left" w:pos="977"/>
          <w:tab w:val="left" w:pos="1901"/>
          <w:tab w:val="left" w:pos="2165"/>
          <w:tab w:val="left" w:pos="3329"/>
          <w:tab w:val="left" w:pos="3803"/>
          <w:tab w:val="left" w:pos="4247"/>
          <w:tab w:val="left" w:pos="5111"/>
          <w:tab w:val="left" w:pos="6035"/>
          <w:tab w:val="left" w:pos="6734"/>
        </w:tabs>
      </w:pPr>
      <w:r>
        <w:tab/>
        <w:t>not</w:t>
      </w:r>
      <w:r>
        <w:tab/>
      </w:r>
      <w:r>
        <w:rPr>
          <w:smallCaps/>
        </w:rPr>
        <w:t>f.</w:t>
      </w:r>
      <w:r>
        <w:t>you(</w:t>
      </w:r>
      <w:r>
        <w:rPr>
          <w:smallCaps/>
        </w:rPr>
        <w:t>s</w:t>
      </w:r>
      <w:r>
        <w:t>)</w:t>
      </w:r>
      <w:r>
        <w:rPr>
          <w:smallCaps/>
        </w:rPr>
        <w:tab/>
        <w:t>c</w:t>
      </w:r>
      <w:r>
        <w:rPr>
          <w:smallCaps/>
        </w:rPr>
        <w:tab/>
        <w:t>red</w:t>
      </w:r>
      <w:r>
        <w:t>=speak</w:t>
      </w:r>
      <w:r>
        <w:tab/>
        <w:t>say</w:t>
      </w:r>
      <w:r>
        <w:tab/>
      </w:r>
      <w:r>
        <w:rPr>
          <w:smallCaps/>
        </w:rPr>
        <w:t>f.h</w:t>
      </w:r>
      <w:r>
        <w:tab/>
        <w:t>(name)</w:t>
      </w:r>
      <w:r>
        <w:tab/>
      </w:r>
      <w:r>
        <w:rPr>
          <w:smallCaps/>
        </w:rPr>
        <w:t>obl</w:t>
      </w:r>
      <w:r>
        <w:t>-that</w:t>
      </w:r>
      <w:r>
        <w:tab/>
        <w:t>friend</w:t>
      </w:r>
      <w:r w:rsidR="00CF69BB">
        <w:tab/>
        <w:t>of-</w:t>
      </w:r>
      <w:r w:rsidR="00CF69BB">
        <w:rPr>
          <w:smallCaps/>
        </w:rPr>
        <w:t>3rd</w:t>
      </w:r>
      <w:r w:rsidR="00CF69BB">
        <w:t>.</w:t>
      </w:r>
      <w:r w:rsidR="00CF69BB">
        <w:rPr>
          <w:smallCaps/>
        </w:rPr>
        <w:t>pers</w:t>
      </w:r>
    </w:p>
    <w:p w14:paraId="7CF3B7C2" w14:textId="77777777" w:rsidR="00800AD8" w:rsidRDefault="00800AD8">
      <w:pPr>
        <w:pStyle w:val="InterlineFree"/>
      </w:pPr>
      <w:r>
        <w:t>You haven’t said a word,” said Piyaqan to his friend.</w:t>
      </w:r>
    </w:p>
    <w:p w14:paraId="2CDD964C" w14:textId="77777777" w:rsidR="00CF69BB" w:rsidRDefault="00DC1AE0" w:rsidP="00CF69BB">
      <w:pPr>
        <w:pStyle w:val="InterlineText"/>
        <w:tabs>
          <w:tab w:val="left" w:pos="533"/>
          <w:tab w:val="left" w:pos="1352"/>
          <w:tab w:val="left" w:pos="1946"/>
          <w:tab w:val="left" w:pos="2210"/>
          <w:tab w:val="left" w:pos="3629"/>
          <w:tab w:val="left" w:pos="4538"/>
          <w:tab w:val="left" w:pos="5762"/>
          <w:tab w:val="left" w:pos="6356"/>
          <w:tab w:val="left" w:pos="7580"/>
          <w:tab w:val="left" w:pos="8054"/>
        </w:tabs>
      </w:pPr>
      <w:r w:rsidRPr="003A1D48">
        <w:rPr>
          <w:rStyle w:val="InterlineTextNumChar"/>
        </w:rPr>
        <w:t>017</w:t>
      </w:r>
      <w:r w:rsidR="00800AD8">
        <w:tab/>
        <w:t>“nuki</w:t>
      </w:r>
      <w:r w:rsidR="00800AD8">
        <w:tab/>
        <w:t>ken</w:t>
      </w:r>
      <w:r w:rsidR="00800AD8">
        <w:tab/>
        <w:t>a</w:t>
      </w:r>
      <w:r w:rsidR="00800AD8">
        <w:tab/>
        <w:t>makuda</w:t>
      </w:r>
      <w:r w:rsidR="00CF69BB">
        <w:tab/>
        <w:t>tutsu;</w:t>
      </w:r>
      <w:r w:rsidR="00CF69BB">
        <w:tab/>
        <w:t>tjemengez</w:t>
      </w:r>
      <w:r w:rsidR="00CF69BB">
        <w:tab/>
        <w:t>aken</w:t>
      </w:r>
      <w:r w:rsidR="00CF69BB">
        <w:tab/>
        <w:t>sakamaya,”</w:t>
      </w:r>
      <w:r w:rsidR="00CF69BB">
        <w:tab/>
        <w:t>aya</w:t>
      </w:r>
      <w:r w:rsidR="00CF69BB">
        <w:tab/>
        <w:t>ti</w:t>
      </w:r>
    </w:p>
    <w:p w14:paraId="4BDBAF29" w14:textId="77777777" w:rsidR="00800AD8" w:rsidRDefault="00800AD8" w:rsidP="00CF69BB">
      <w:pPr>
        <w:pStyle w:val="InterlineGlossWithTrans"/>
        <w:tabs>
          <w:tab w:val="left" w:pos="533"/>
          <w:tab w:val="left" w:pos="1352"/>
          <w:tab w:val="left" w:pos="1946"/>
          <w:tab w:val="left" w:pos="2210"/>
          <w:tab w:val="left" w:pos="3629"/>
          <w:tab w:val="left" w:pos="4538"/>
          <w:tab w:val="left" w:pos="5762"/>
          <w:tab w:val="left" w:pos="6356"/>
          <w:tab w:val="left" w:pos="7580"/>
          <w:tab w:val="left" w:pos="8054"/>
        </w:tabs>
      </w:pPr>
      <w:r>
        <w:tab/>
        <w:t>nu-ki</w:t>
      </w:r>
      <w:r>
        <w:tab/>
        <w:t>aken</w:t>
      </w:r>
      <w:r>
        <w:tab/>
        <w:t>a</w:t>
      </w:r>
      <w:r>
        <w:tab/>
        <w:t>ma-kuda</w:t>
      </w:r>
      <w:r w:rsidR="00CF69BB">
        <w:tab/>
        <w:t>tu-tsu</w:t>
      </w:r>
      <w:r w:rsidR="00CF69BB">
        <w:tab/>
        <w:t>em=tjengez</w:t>
      </w:r>
      <w:r w:rsidR="00CF69BB">
        <w:tab/>
        <w:t>aken</w:t>
      </w:r>
      <w:r w:rsidR="00CF69BB">
        <w:tab/>
        <w:t>sakamaya</w:t>
      </w:r>
      <w:r w:rsidR="00CF69BB">
        <w:tab/>
        <w:t>aya</w:t>
      </w:r>
      <w:r w:rsidR="00CF69BB">
        <w:tab/>
        <w:t>ti</w:t>
      </w:r>
    </w:p>
    <w:p w14:paraId="45DB91A9" w14:textId="77777777" w:rsidR="00800AD8" w:rsidRDefault="00800AD8" w:rsidP="00CF69BB">
      <w:pPr>
        <w:pStyle w:val="InterlineTransNoFree"/>
        <w:tabs>
          <w:tab w:val="left" w:pos="1352"/>
          <w:tab w:val="left" w:pos="1946"/>
          <w:tab w:val="left" w:pos="2210"/>
          <w:tab w:val="left" w:pos="3629"/>
          <w:tab w:val="left" w:pos="4538"/>
          <w:tab w:val="left" w:pos="5762"/>
          <w:tab w:val="left" w:pos="6356"/>
          <w:tab w:val="left" w:pos="7580"/>
          <w:tab w:val="left" w:pos="8054"/>
        </w:tabs>
      </w:pPr>
      <w:r>
        <w:tab/>
        <w:t>of-how</w:t>
      </w:r>
      <w:r>
        <w:tab/>
      </w:r>
      <w:r w:rsidR="000D5EFB" w:rsidRPr="000D5EFB">
        <w:rPr>
          <w:smallCaps/>
        </w:rPr>
        <w:t>f.I</w:t>
      </w:r>
      <w:r>
        <w:rPr>
          <w:smallCaps/>
        </w:rPr>
        <w:tab/>
        <w:t>c</w:t>
      </w:r>
      <w:r>
        <w:rPr>
          <w:smallCaps/>
        </w:rPr>
        <w:tab/>
        <w:t>stat</w:t>
      </w:r>
      <w:r>
        <w:t>-do.what</w:t>
      </w:r>
      <w:r w:rsidR="00CF69BB">
        <w:tab/>
      </w:r>
      <w:r w:rsidR="00CF69BB">
        <w:rPr>
          <w:smallCaps/>
        </w:rPr>
        <w:t>obl</w:t>
      </w:r>
      <w:r w:rsidR="00CF69BB">
        <w:t>-this</w:t>
      </w:r>
      <w:r w:rsidR="00CF69BB">
        <w:tab/>
      </w:r>
      <w:r w:rsidR="00CF69BB">
        <w:rPr>
          <w:smallCaps/>
        </w:rPr>
        <w:t>af</w:t>
      </w:r>
      <w:r w:rsidR="00CF69BB">
        <w:t>=nap</w:t>
      </w:r>
      <w:r w:rsidR="00CF69BB">
        <w:tab/>
      </w:r>
      <w:r w:rsidR="00CF69BB" w:rsidRPr="000D5EFB">
        <w:rPr>
          <w:smallCaps/>
        </w:rPr>
        <w:t>f.I</w:t>
      </w:r>
      <w:r w:rsidR="00CF69BB">
        <w:tab/>
        <w:t>only</w:t>
      </w:r>
      <w:r w:rsidR="00CF69BB">
        <w:tab/>
        <w:t>say</w:t>
      </w:r>
      <w:r w:rsidR="00CF69BB">
        <w:tab/>
      </w:r>
      <w:r w:rsidR="00CF69BB">
        <w:rPr>
          <w:smallCaps/>
        </w:rPr>
        <w:t>f.h</w:t>
      </w:r>
    </w:p>
    <w:p w14:paraId="136FCB1A" w14:textId="77777777" w:rsidR="00800AD8" w:rsidRDefault="00800AD8" w:rsidP="00CF69BB">
      <w:pPr>
        <w:pStyle w:val="InterlineText"/>
        <w:tabs>
          <w:tab w:val="left" w:pos="533"/>
        </w:tabs>
      </w:pPr>
      <w:r>
        <w:tab/>
        <w:t>Tsabîiîaq.</w:t>
      </w:r>
    </w:p>
    <w:p w14:paraId="42CF5B98" w14:textId="77777777" w:rsidR="00800AD8" w:rsidRDefault="00800AD8" w:rsidP="00CF69BB">
      <w:pPr>
        <w:pStyle w:val="InterlineGlossWithTrans"/>
        <w:tabs>
          <w:tab w:val="left" w:pos="533"/>
        </w:tabs>
      </w:pPr>
      <w:r>
        <w:tab/>
        <w:t>Tsabîiîaq</w:t>
      </w:r>
    </w:p>
    <w:p w14:paraId="27F9A412" w14:textId="77777777" w:rsidR="00800AD8" w:rsidRDefault="00800AD8" w:rsidP="00CF69BB">
      <w:pPr>
        <w:pStyle w:val="InterlineTrans"/>
        <w:tabs>
          <w:tab w:val="left" w:pos="533"/>
        </w:tabs>
      </w:pPr>
      <w:r>
        <w:tab/>
        <w:t>(name)</w:t>
      </w:r>
    </w:p>
    <w:p w14:paraId="2F1815D1" w14:textId="77777777" w:rsidR="00800AD8" w:rsidRDefault="00800AD8">
      <w:pPr>
        <w:pStyle w:val="InterlineFree"/>
      </w:pPr>
      <w:r>
        <w:t>“I don’t know what’s the matter with me now; I just feel sleepy,” said Tsabîiîaq.</w:t>
      </w:r>
    </w:p>
    <w:p w14:paraId="4A09AD25" w14:textId="77777777" w:rsidR="00CF69BB" w:rsidRDefault="00DC1AE0" w:rsidP="00CF69BB">
      <w:pPr>
        <w:pStyle w:val="InterlineText"/>
        <w:tabs>
          <w:tab w:val="left" w:pos="533"/>
          <w:tab w:val="left" w:pos="1067"/>
          <w:tab w:val="left" w:pos="2381"/>
          <w:tab w:val="left" w:pos="3065"/>
          <w:tab w:val="left" w:pos="3779"/>
          <w:tab w:val="left" w:pos="4928"/>
          <w:tab w:val="left" w:pos="5582"/>
          <w:tab w:val="left" w:pos="6806"/>
          <w:tab w:val="left" w:pos="7730"/>
          <w:tab w:val="left" w:pos="8204"/>
        </w:tabs>
      </w:pPr>
      <w:r w:rsidRPr="003A1D48">
        <w:rPr>
          <w:rStyle w:val="InterlineTextNumChar"/>
        </w:rPr>
        <w:t>018</w:t>
      </w:r>
      <w:r w:rsidR="00800AD8">
        <w:tab/>
        <w:t>“pai</w:t>
      </w:r>
      <w:r w:rsidR="00800AD8">
        <w:tab/>
        <w:t>kataqedan,</w:t>
      </w:r>
      <w:r w:rsidR="00800AD8">
        <w:tab/>
        <w:t>kama</w:t>
      </w:r>
      <w:r w:rsidR="00800AD8">
        <w:tab/>
        <w:t>i</w:t>
      </w:r>
      <w:r w:rsidR="00800AD8">
        <w:tab/>
        <w:t>Tsabîiîaq,</w:t>
      </w:r>
      <w:r w:rsidR="00800AD8">
        <w:tab/>
        <w:t>nu</w:t>
      </w:r>
      <w:r w:rsidR="00800AD8">
        <w:tab/>
        <w:t>tjemengez</w:t>
      </w:r>
      <w:r w:rsidR="00CF69BB">
        <w:tab/>
        <w:t>sun,”</w:t>
      </w:r>
      <w:r w:rsidR="00CF69BB">
        <w:tab/>
        <w:t>aya</w:t>
      </w:r>
      <w:r w:rsidR="00CF69BB">
        <w:tab/>
        <w:t>ti</w:t>
      </w:r>
    </w:p>
    <w:p w14:paraId="70444373" w14:textId="77777777" w:rsidR="00800AD8" w:rsidRDefault="00800AD8" w:rsidP="00CF69BB">
      <w:pPr>
        <w:pStyle w:val="InterlineGlossWithTrans"/>
        <w:tabs>
          <w:tab w:val="left" w:pos="533"/>
          <w:tab w:val="left" w:pos="1067"/>
          <w:tab w:val="left" w:pos="2381"/>
          <w:tab w:val="left" w:pos="3065"/>
          <w:tab w:val="left" w:pos="3779"/>
          <w:tab w:val="left" w:pos="4928"/>
          <w:tab w:val="left" w:pos="5582"/>
          <w:tab w:val="left" w:pos="6806"/>
          <w:tab w:val="left" w:pos="7730"/>
          <w:tab w:val="left" w:pos="8204"/>
        </w:tabs>
      </w:pPr>
      <w:r>
        <w:tab/>
        <w:t>pai</w:t>
      </w:r>
      <w:r>
        <w:tab/>
        <w:t>ka-taqed-an</w:t>
      </w:r>
      <w:r>
        <w:tab/>
        <w:t>kama</w:t>
      </w:r>
      <w:r>
        <w:tab/>
        <w:t>i</w:t>
      </w:r>
      <w:r>
        <w:tab/>
        <w:t>Tsabîiîaq</w:t>
      </w:r>
      <w:r>
        <w:tab/>
        <w:t>nu</w:t>
      </w:r>
      <w:r>
        <w:tab/>
        <w:t>em=tjengez</w:t>
      </w:r>
      <w:r w:rsidR="00CF69BB">
        <w:tab/>
        <w:t>sun</w:t>
      </w:r>
      <w:r w:rsidR="00CF69BB">
        <w:tab/>
        <w:t>aya</w:t>
      </w:r>
      <w:r w:rsidR="00CF69BB">
        <w:tab/>
        <w:t>ti</w:t>
      </w:r>
    </w:p>
    <w:p w14:paraId="05DC78E9" w14:textId="77777777" w:rsidR="00800AD8" w:rsidRDefault="00800AD8" w:rsidP="00CF69BB">
      <w:pPr>
        <w:pStyle w:val="InterlineTransNoFree"/>
        <w:tabs>
          <w:tab w:val="left" w:pos="1067"/>
          <w:tab w:val="left" w:pos="2381"/>
          <w:tab w:val="left" w:pos="3065"/>
          <w:tab w:val="left" w:pos="3779"/>
          <w:tab w:val="left" w:pos="4928"/>
          <w:tab w:val="left" w:pos="5582"/>
          <w:tab w:val="left" w:pos="6806"/>
          <w:tab w:val="left" w:pos="7730"/>
          <w:tab w:val="left" w:pos="8204"/>
        </w:tabs>
      </w:pPr>
      <w:r>
        <w:tab/>
        <w:t>well</w:t>
      </w:r>
      <w:r>
        <w:tab/>
        <w:t>?-sleep-</w:t>
      </w:r>
      <w:r>
        <w:rPr>
          <w:smallCaps/>
        </w:rPr>
        <w:t>nom</w:t>
      </w:r>
      <w:r>
        <w:tab/>
        <w:t>father</w:t>
      </w:r>
      <w:r>
        <w:tab/>
        <w:t>which</w:t>
      </w:r>
      <w:r>
        <w:tab/>
        <w:t>(name)</w:t>
      </w:r>
      <w:r>
        <w:tab/>
        <w:t>when</w:t>
      </w:r>
      <w:r>
        <w:tab/>
      </w:r>
      <w:r>
        <w:rPr>
          <w:smallCaps/>
        </w:rPr>
        <w:t>af</w:t>
      </w:r>
      <w:r>
        <w:t>=nap</w:t>
      </w:r>
      <w:r w:rsidR="00CF69BB">
        <w:tab/>
      </w:r>
      <w:r w:rsidR="00CF69BB">
        <w:rPr>
          <w:smallCaps/>
        </w:rPr>
        <w:t>f.</w:t>
      </w:r>
      <w:r w:rsidR="00CF69BB">
        <w:t>you(</w:t>
      </w:r>
      <w:r w:rsidR="00CF69BB">
        <w:rPr>
          <w:smallCaps/>
        </w:rPr>
        <w:t>s</w:t>
      </w:r>
      <w:r w:rsidR="00CF69BB">
        <w:t>)</w:t>
      </w:r>
      <w:r w:rsidR="00CF69BB">
        <w:tab/>
        <w:t>say</w:t>
      </w:r>
      <w:r w:rsidR="00CF69BB">
        <w:tab/>
      </w:r>
      <w:r w:rsidR="00CF69BB">
        <w:rPr>
          <w:smallCaps/>
        </w:rPr>
        <w:t>f.h</w:t>
      </w:r>
    </w:p>
    <w:p w14:paraId="761725EF" w14:textId="77777777" w:rsidR="00800AD8" w:rsidRDefault="00800AD8" w:rsidP="00CF69BB">
      <w:pPr>
        <w:pStyle w:val="InterlineText"/>
        <w:tabs>
          <w:tab w:val="left" w:pos="533"/>
        </w:tabs>
      </w:pPr>
      <w:r>
        <w:tab/>
        <w:t>Kaîaîuîaîu.</w:t>
      </w:r>
    </w:p>
    <w:p w14:paraId="711730DE" w14:textId="77777777" w:rsidR="00800AD8" w:rsidRDefault="00800AD8" w:rsidP="00CF69BB">
      <w:pPr>
        <w:pStyle w:val="InterlineGlossWithTrans"/>
        <w:tabs>
          <w:tab w:val="left" w:pos="533"/>
        </w:tabs>
      </w:pPr>
      <w:r>
        <w:tab/>
        <w:t>Kaîaîuîaîu</w:t>
      </w:r>
    </w:p>
    <w:p w14:paraId="21BA95FC" w14:textId="77777777" w:rsidR="00800AD8" w:rsidRDefault="00800AD8" w:rsidP="00CF69BB">
      <w:pPr>
        <w:pStyle w:val="InterlineTrans"/>
        <w:tabs>
          <w:tab w:val="left" w:pos="533"/>
        </w:tabs>
      </w:pPr>
      <w:r>
        <w:tab/>
        <w:t>(name)</w:t>
      </w:r>
    </w:p>
    <w:p w14:paraId="0E18963A" w14:textId="77777777" w:rsidR="00800AD8" w:rsidRDefault="00800AD8">
      <w:pPr>
        <w:pStyle w:val="InterlineFree"/>
      </w:pPr>
      <w:r>
        <w:t>“Well have a sleep then, old Tsabîiîaq, if you’re sleepy,” said Kaîaîuîaîu.</w:t>
      </w:r>
    </w:p>
    <w:p w14:paraId="6047F2F4" w14:textId="77777777" w:rsidR="00800AD8" w:rsidRDefault="00DC1AE0" w:rsidP="00CF69BB">
      <w:pPr>
        <w:pStyle w:val="InterlineText"/>
        <w:tabs>
          <w:tab w:val="left" w:pos="533"/>
          <w:tab w:val="left" w:pos="1067"/>
          <w:tab w:val="left" w:pos="2381"/>
          <w:tab w:val="left" w:pos="2825"/>
        </w:tabs>
      </w:pPr>
      <w:r w:rsidRPr="003A1D48">
        <w:rPr>
          <w:rStyle w:val="InterlineTextNumChar"/>
        </w:rPr>
        <w:t>019</w:t>
      </w:r>
      <w:r w:rsidR="00800AD8">
        <w:tab/>
        <w:t>pai</w:t>
      </w:r>
      <w:r w:rsidR="00800AD8">
        <w:tab/>
        <w:t>qemereng</w:t>
      </w:r>
      <w:r w:rsidR="00800AD8">
        <w:tab/>
        <w:t>ti</w:t>
      </w:r>
      <w:r w:rsidR="00800AD8">
        <w:tab/>
        <w:t>Tsabîiîaq.</w:t>
      </w:r>
    </w:p>
    <w:p w14:paraId="43406A35" w14:textId="77777777" w:rsidR="00800AD8" w:rsidRDefault="00800AD8" w:rsidP="00CF69BB">
      <w:pPr>
        <w:pStyle w:val="InterlineGlossWithTrans"/>
        <w:tabs>
          <w:tab w:val="left" w:pos="533"/>
          <w:tab w:val="left" w:pos="1067"/>
          <w:tab w:val="left" w:pos="2381"/>
          <w:tab w:val="left" w:pos="2825"/>
        </w:tabs>
      </w:pPr>
      <w:r>
        <w:tab/>
        <w:t>pai</w:t>
      </w:r>
      <w:r>
        <w:tab/>
        <w:t>em=qereng</w:t>
      </w:r>
      <w:r>
        <w:tab/>
        <w:t>ti</w:t>
      </w:r>
      <w:r>
        <w:tab/>
        <w:t>Tsabîiîaq</w:t>
      </w:r>
    </w:p>
    <w:p w14:paraId="19375EDB" w14:textId="77777777" w:rsidR="00800AD8" w:rsidRDefault="00800AD8" w:rsidP="00CF69BB">
      <w:pPr>
        <w:pStyle w:val="InterlineTransNoFree"/>
        <w:tabs>
          <w:tab w:val="left" w:pos="1067"/>
          <w:tab w:val="left" w:pos="2381"/>
          <w:tab w:val="left" w:pos="2825"/>
          <w:tab w:val="right" w:pos="8787"/>
        </w:tabs>
      </w:pPr>
      <w:r>
        <w:tab/>
        <w:t>well</w:t>
      </w:r>
      <w:r>
        <w:tab/>
      </w:r>
      <w:r>
        <w:rPr>
          <w:smallCaps/>
        </w:rPr>
        <w:t>af</w:t>
      </w:r>
      <w:r>
        <w:t>=lie.down</w:t>
      </w:r>
      <w:r>
        <w:tab/>
      </w:r>
      <w:r>
        <w:rPr>
          <w:smallCaps/>
        </w:rPr>
        <w:t>f.h</w:t>
      </w:r>
      <w:r>
        <w:tab/>
        <w:t>(name)</w:t>
      </w:r>
      <w:r w:rsidR="00CF69BB">
        <w:tab/>
        <w:t>So Tsabîiîaq lay down.</w:t>
      </w:r>
    </w:p>
    <w:p w14:paraId="7C3EA4BD" w14:textId="77777777" w:rsidR="00800AD8" w:rsidRDefault="00DC1AE0" w:rsidP="00CF69BB">
      <w:pPr>
        <w:pStyle w:val="InterlineText"/>
        <w:tabs>
          <w:tab w:val="left" w:pos="533"/>
          <w:tab w:val="left" w:pos="977"/>
          <w:tab w:val="left" w:pos="1571"/>
          <w:tab w:val="left" w:pos="2135"/>
        </w:tabs>
      </w:pPr>
      <w:r w:rsidRPr="003A1D48">
        <w:rPr>
          <w:rStyle w:val="InterlineTextNumChar"/>
        </w:rPr>
        <w:t>020</w:t>
      </w:r>
      <w:r w:rsidR="00800AD8">
        <w:tab/>
        <w:t>ini</w:t>
      </w:r>
      <w:r w:rsidR="00800AD8">
        <w:tab/>
        <w:t>anan</w:t>
      </w:r>
      <w:r w:rsidR="00800AD8">
        <w:tab/>
        <w:t>ka</w:t>
      </w:r>
      <w:r w:rsidR="00800AD8">
        <w:tab/>
        <w:t>sekataqed.</w:t>
      </w:r>
    </w:p>
    <w:p w14:paraId="0A42D4CF" w14:textId="77777777" w:rsidR="00800AD8" w:rsidRDefault="00800AD8" w:rsidP="00CF69BB">
      <w:pPr>
        <w:pStyle w:val="InterlineGlossWithTrans"/>
        <w:tabs>
          <w:tab w:val="left" w:pos="533"/>
          <w:tab w:val="left" w:pos="977"/>
          <w:tab w:val="left" w:pos="1571"/>
          <w:tab w:val="left" w:pos="2135"/>
        </w:tabs>
      </w:pPr>
      <w:r>
        <w:tab/>
        <w:t>ini</w:t>
      </w:r>
      <w:r>
        <w:tab/>
        <w:t>anan</w:t>
      </w:r>
      <w:r>
        <w:tab/>
        <w:t>ka</w:t>
      </w:r>
      <w:r>
        <w:tab/>
        <w:t>se-ka-taqed</w:t>
      </w:r>
    </w:p>
    <w:p w14:paraId="40EABD46" w14:textId="77777777" w:rsidR="00800AD8" w:rsidRDefault="00800AD8" w:rsidP="00CF69BB">
      <w:pPr>
        <w:pStyle w:val="InterlineTransNoFree"/>
        <w:tabs>
          <w:tab w:val="left" w:pos="977"/>
          <w:tab w:val="left" w:pos="1571"/>
          <w:tab w:val="left" w:pos="2135"/>
          <w:tab w:val="right" w:pos="8787"/>
        </w:tabs>
      </w:pPr>
      <w:r>
        <w:tab/>
        <w:t>not</w:t>
      </w:r>
      <w:r>
        <w:tab/>
        <w:t>still</w:t>
      </w:r>
      <w:r>
        <w:tab/>
        <w:t>after</w:t>
      </w:r>
      <w:r>
        <w:tab/>
      </w:r>
      <w:r>
        <w:rPr>
          <w:smallCaps/>
        </w:rPr>
        <w:t>invol</w:t>
      </w:r>
      <w:r>
        <w:t>-?-sleep</w:t>
      </w:r>
      <w:r w:rsidR="00CF69BB">
        <w:tab/>
        <w:t>He didn’t go fast asleep;</w:t>
      </w:r>
    </w:p>
    <w:p w14:paraId="086C097D" w14:textId="77777777" w:rsidR="00800AD8" w:rsidRDefault="00DC1AE0" w:rsidP="00726DA7">
      <w:pPr>
        <w:pStyle w:val="InterlineText"/>
        <w:tabs>
          <w:tab w:val="left" w:pos="533"/>
          <w:tab w:val="left" w:pos="1202"/>
          <w:tab w:val="left" w:pos="3416"/>
          <w:tab w:val="left" w:pos="3860"/>
        </w:tabs>
      </w:pPr>
      <w:r w:rsidRPr="003A1D48">
        <w:rPr>
          <w:rStyle w:val="InterlineTextNumChar"/>
        </w:rPr>
        <w:t>021</w:t>
      </w:r>
      <w:r w:rsidR="00800AD8">
        <w:tab/>
        <w:t>manu</w:t>
      </w:r>
      <w:r w:rsidR="00800AD8">
        <w:tab/>
        <w:t>namitaqedan</w:t>
      </w:r>
      <w:r w:rsidR="00800AD8">
        <w:tab/>
        <w:t>ti</w:t>
      </w:r>
      <w:r w:rsidR="00800AD8">
        <w:tab/>
        <w:t>Tsabîiîaq.</w:t>
      </w:r>
    </w:p>
    <w:p w14:paraId="33B4B8D5" w14:textId="77777777" w:rsidR="00800AD8" w:rsidRDefault="00800AD8" w:rsidP="00726DA7">
      <w:pPr>
        <w:pStyle w:val="InterlineGlossWithTrans"/>
        <w:tabs>
          <w:tab w:val="left" w:pos="533"/>
          <w:tab w:val="left" w:pos="1202"/>
          <w:tab w:val="left" w:pos="3416"/>
          <w:tab w:val="left" w:pos="3860"/>
        </w:tabs>
      </w:pPr>
      <w:r>
        <w:tab/>
        <w:t>manu</w:t>
      </w:r>
      <w:r>
        <w:tab/>
        <w:t>na-mi-taqed-an</w:t>
      </w:r>
      <w:r>
        <w:tab/>
        <w:t>ti</w:t>
      </w:r>
      <w:r>
        <w:tab/>
        <w:t>Tsabîiîaq</w:t>
      </w:r>
    </w:p>
    <w:p w14:paraId="3723949A" w14:textId="77777777" w:rsidR="00800AD8" w:rsidRDefault="00800AD8" w:rsidP="00726DA7">
      <w:pPr>
        <w:pStyle w:val="InterlineTransNoFree"/>
        <w:tabs>
          <w:tab w:val="left" w:pos="1202"/>
          <w:tab w:val="left" w:pos="3416"/>
          <w:tab w:val="left" w:pos="3860"/>
          <w:tab w:val="right" w:pos="8787"/>
        </w:tabs>
      </w:pPr>
      <w:r>
        <w:tab/>
        <w:t>then</w:t>
      </w:r>
      <w:r>
        <w:tab/>
      </w:r>
      <w:r>
        <w:rPr>
          <w:smallCaps/>
        </w:rPr>
        <w:t>past</w:t>
      </w:r>
      <w:r>
        <w:t>-</w:t>
      </w:r>
      <w:r w:rsidR="00CF69BB">
        <w:t>pretend</w:t>
      </w:r>
      <w:r>
        <w:t>-sleep-</w:t>
      </w:r>
      <w:r w:rsidR="00CF69BB">
        <w:rPr>
          <w:smallCaps/>
        </w:rPr>
        <w:t>lf</w:t>
      </w:r>
      <w:r>
        <w:tab/>
      </w:r>
      <w:r>
        <w:rPr>
          <w:smallCaps/>
        </w:rPr>
        <w:t>f.h</w:t>
      </w:r>
      <w:r>
        <w:tab/>
        <w:t>(name)</w:t>
      </w:r>
      <w:r w:rsidR="00726DA7">
        <w:tab/>
        <w:t>he just pretended to go to sleep.</w:t>
      </w:r>
    </w:p>
    <w:p w14:paraId="6B08ADE3" w14:textId="77777777" w:rsidR="00726DA7" w:rsidRDefault="00DC1AE0" w:rsidP="00726DA7">
      <w:pPr>
        <w:pStyle w:val="InterlineText"/>
        <w:tabs>
          <w:tab w:val="left" w:pos="533"/>
          <w:tab w:val="left" w:pos="1127"/>
          <w:tab w:val="left" w:pos="1391"/>
          <w:tab w:val="left" w:pos="2315"/>
          <w:tab w:val="left" w:pos="3059"/>
          <w:tab w:val="left" w:pos="3503"/>
          <w:tab w:val="left" w:pos="4712"/>
          <w:tab w:val="left" w:pos="4976"/>
          <w:tab w:val="left" w:pos="6125"/>
          <w:tab w:val="left" w:pos="6599"/>
          <w:tab w:val="left" w:pos="7043"/>
        </w:tabs>
      </w:pPr>
      <w:r w:rsidRPr="003A1D48">
        <w:rPr>
          <w:rStyle w:val="InterlineTextNumChar"/>
        </w:rPr>
        <w:t>022</w:t>
      </w:r>
      <w:r w:rsidR="00800AD8">
        <w:tab/>
        <w:t>“aku</w:t>
      </w:r>
      <w:r w:rsidR="00800AD8">
        <w:tab/>
        <w:t>a</w:t>
      </w:r>
      <w:r w:rsidR="00800AD8">
        <w:tab/>
        <w:t>sidudu</w:t>
      </w:r>
      <w:r w:rsidR="00800AD8">
        <w:tab/>
        <w:t>nusa</w:t>
      </w:r>
      <w:r w:rsidR="00800AD8">
        <w:tab/>
        <w:t>ti</w:t>
      </w:r>
      <w:r w:rsidR="00800AD8">
        <w:tab/>
        <w:t>qalian</w:t>
      </w:r>
      <w:r w:rsidR="00800AD8">
        <w:tab/>
        <w:t>a</w:t>
      </w:r>
      <w:r w:rsidR="00800AD8">
        <w:tab/>
        <w:t>nataqed,”</w:t>
      </w:r>
      <w:r w:rsidR="00800AD8">
        <w:tab/>
        <w:t>aya</w:t>
      </w:r>
      <w:r w:rsidR="00726DA7">
        <w:tab/>
        <w:t>ti</w:t>
      </w:r>
      <w:r w:rsidR="00726DA7">
        <w:tab/>
        <w:t>Piyaqan.</w:t>
      </w:r>
    </w:p>
    <w:p w14:paraId="4703C46B" w14:textId="77777777" w:rsidR="00800AD8" w:rsidRDefault="00800AD8" w:rsidP="00726DA7">
      <w:pPr>
        <w:pStyle w:val="InterlineGlossWithTrans"/>
        <w:tabs>
          <w:tab w:val="left" w:pos="533"/>
          <w:tab w:val="left" w:pos="1127"/>
          <w:tab w:val="left" w:pos="1391"/>
          <w:tab w:val="left" w:pos="2315"/>
          <w:tab w:val="left" w:pos="3059"/>
          <w:tab w:val="left" w:pos="3503"/>
          <w:tab w:val="left" w:pos="4712"/>
          <w:tab w:val="left" w:pos="4976"/>
          <w:tab w:val="left" w:pos="6125"/>
          <w:tab w:val="left" w:pos="6599"/>
          <w:tab w:val="left" w:pos="7043"/>
        </w:tabs>
      </w:pPr>
      <w:r>
        <w:tab/>
        <w:t>aku</w:t>
      </w:r>
      <w:r>
        <w:tab/>
        <w:t>a</w:t>
      </w:r>
      <w:r>
        <w:tab/>
        <w:t>si-dudu</w:t>
      </w:r>
      <w:r>
        <w:tab/>
        <w:t>nu-tsa</w:t>
      </w:r>
      <w:r>
        <w:tab/>
        <w:t>ti</w:t>
      </w:r>
      <w:r>
        <w:tab/>
        <w:t>qali-an</w:t>
      </w:r>
      <w:r>
        <w:tab/>
        <w:t>a</w:t>
      </w:r>
      <w:r>
        <w:tab/>
        <w:t>na-taqed</w:t>
      </w:r>
      <w:r>
        <w:tab/>
        <w:t>aya</w:t>
      </w:r>
      <w:r w:rsidR="00726DA7">
        <w:tab/>
        <w:t>ti</w:t>
      </w:r>
      <w:r w:rsidR="00726DA7">
        <w:tab/>
        <w:t>Piyaqan</w:t>
      </w:r>
    </w:p>
    <w:p w14:paraId="76930686" w14:textId="77777777" w:rsidR="00800AD8" w:rsidRDefault="00800AD8" w:rsidP="00726DA7">
      <w:pPr>
        <w:pStyle w:val="InterlineTrans"/>
        <w:tabs>
          <w:tab w:val="left" w:pos="533"/>
          <w:tab w:val="left" w:pos="1127"/>
          <w:tab w:val="left" w:pos="1391"/>
          <w:tab w:val="left" w:pos="2315"/>
          <w:tab w:val="left" w:pos="3059"/>
          <w:tab w:val="left" w:pos="3503"/>
          <w:tab w:val="left" w:pos="4712"/>
          <w:tab w:val="left" w:pos="4976"/>
          <w:tab w:val="left" w:pos="6125"/>
          <w:tab w:val="left" w:pos="6599"/>
          <w:tab w:val="left" w:pos="7043"/>
        </w:tabs>
      </w:pPr>
      <w:r>
        <w:tab/>
        <w:t>why</w:t>
      </w:r>
      <w:r>
        <w:rPr>
          <w:smallCaps/>
        </w:rPr>
        <w:tab/>
        <w:t>c</w:t>
      </w:r>
      <w:r>
        <w:rPr>
          <w:smallCaps/>
        </w:rPr>
        <w:tab/>
        <w:t>if</w:t>
      </w:r>
      <w:r>
        <w:t>-angry</w:t>
      </w:r>
      <w:r>
        <w:tab/>
        <w:t>of-this</w:t>
      </w:r>
      <w:r>
        <w:tab/>
      </w:r>
      <w:r>
        <w:rPr>
          <w:smallCaps/>
        </w:rPr>
        <w:t>f.h</w:t>
      </w:r>
      <w:r>
        <w:tab/>
        <w:t>friend-</w:t>
      </w:r>
      <w:r>
        <w:rPr>
          <w:smallCaps/>
        </w:rPr>
        <w:t>nom</w:t>
      </w:r>
      <w:r>
        <w:rPr>
          <w:smallCaps/>
        </w:rPr>
        <w:tab/>
        <w:t>c</w:t>
      </w:r>
      <w:r>
        <w:rPr>
          <w:smallCaps/>
        </w:rPr>
        <w:tab/>
        <w:t>past</w:t>
      </w:r>
      <w:r>
        <w:t>-sleep</w:t>
      </w:r>
      <w:r>
        <w:tab/>
        <w:t>say</w:t>
      </w:r>
      <w:r w:rsidR="00726DA7">
        <w:tab/>
      </w:r>
      <w:r w:rsidR="00726DA7">
        <w:rPr>
          <w:smallCaps/>
        </w:rPr>
        <w:t>f.h</w:t>
      </w:r>
      <w:r w:rsidR="00726DA7">
        <w:tab/>
        <w:t>(name)</w:t>
      </w:r>
    </w:p>
    <w:p w14:paraId="016E31BA" w14:textId="77777777" w:rsidR="00800AD8" w:rsidRDefault="00800AD8">
      <w:pPr>
        <w:pStyle w:val="InterlineFree"/>
      </w:pPr>
      <w:r>
        <w:t>“Blast this friend who has gone to sleep!” said Piyaqan.</w:t>
      </w:r>
    </w:p>
    <w:p w14:paraId="7B766789" w14:textId="77777777" w:rsidR="00800AD8" w:rsidRDefault="00DC1AE0" w:rsidP="005E7538">
      <w:pPr>
        <w:pStyle w:val="InterlineText"/>
        <w:tabs>
          <w:tab w:val="left" w:pos="533"/>
          <w:tab w:val="left" w:pos="1202"/>
          <w:tab w:val="left" w:pos="2186"/>
          <w:tab w:val="left" w:pos="2450"/>
          <w:tab w:val="left" w:pos="4244"/>
          <w:tab w:val="left" w:pos="4688"/>
        </w:tabs>
      </w:pPr>
      <w:r w:rsidRPr="003A1D48">
        <w:rPr>
          <w:rStyle w:val="InterlineTextNumChar"/>
        </w:rPr>
        <w:t>023</w:t>
      </w:r>
      <w:r w:rsidR="00800AD8">
        <w:tab/>
        <w:t>manu</w:t>
      </w:r>
      <w:r w:rsidR="00800AD8">
        <w:tab/>
        <w:t>kirimu</w:t>
      </w:r>
      <w:r w:rsidR="00800AD8">
        <w:tab/>
        <w:t>a</w:t>
      </w:r>
      <w:r w:rsidR="00800AD8">
        <w:tab/>
        <w:t>paqetjutj</w:t>
      </w:r>
      <w:r w:rsidR="00800AD8">
        <w:tab/>
        <w:t>ti</w:t>
      </w:r>
      <w:r w:rsidR="00800AD8">
        <w:tab/>
        <w:t>Piyaqan.</w:t>
      </w:r>
    </w:p>
    <w:p w14:paraId="086EF11B" w14:textId="77777777" w:rsidR="00800AD8" w:rsidRDefault="00800AD8" w:rsidP="005E7538">
      <w:pPr>
        <w:pStyle w:val="InterlineGlossWithTrans"/>
        <w:tabs>
          <w:tab w:val="left" w:pos="533"/>
          <w:tab w:val="left" w:pos="1202"/>
          <w:tab w:val="left" w:pos="2186"/>
          <w:tab w:val="left" w:pos="2450"/>
          <w:tab w:val="left" w:pos="4244"/>
          <w:tab w:val="left" w:pos="4688"/>
        </w:tabs>
      </w:pPr>
      <w:r>
        <w:tab/>
        <w:t>manu</w:t>
      </w:r>
      <w:r>
        <w:tab/>
        <w:t>ki-rimu</w:t>
      </w:r>
      <w:r>
        <w:tab/>
        <w:t>a</w:t>
      </w:r>
      <w:r>
        <w:tab/>
        <w:t>pa-qetjutj</w:t>
      </w:r>
      <w:r>
        <w:tab/>
        <w:t>ti</w:t>
      </w:r>
      <w:r>
        <w:tab/>
        <w:t>Piyaqan</w:t>
      </w:r>
    </w:p>
    <w:p w14:paraId="23243AE7" w14:textId="77777777" w:rsidR="00800AD8" w:rsidRDefault="00800AD8" w:rsidP="005E7538">
      <w:pPr>
        <w:pStyle w:val="InterlineTransNoFree"/>
        <w:tabs>
          <w:tab w:val="left" w:pos="1202"/>
          <w:tab w:val="left" w:pos="2186"/>
          <w:tab w:val="left" w:pos="2450"/>
          <w:tab w:val="left" w:pos="4244"/>
          <w:tab w:val="left" w:pos="4688"/>
          <w:tab w:val="right" w:pos="8787"/>
        </w:tabs>
      </w:pPr>
      <w:r>
        <w:tab/>
        <w:t>then</w:t>
      </w:r>
      <w:r>
        <w:tab/>
        <w:t>do-quick</w:t>
      </w:r>
      <w:r>
        <w:rPr>
          <w:smallCaps/>
        </w:rPr>
        <w:tab/>
        <w:t>c</w:t>
      </w:r>
      <w:r>
        <w:rPr>
          <w:smallCaps/>
        </w:rPr>
        <w:tab/>
      </w:r>
      <w:r>
        <w:t>cause-break.wind</w:t>
      </w:r>
      <w:r>
        <w:tab/>
      </w:r>
      <w:r>
        <w:rPr>
          <w:smallCaps/>
        </w:rPr>
        <w:t>f.h</w:t>
      </w:r>
      <w:r>
        <w:tab/>
        <w:t>(name)</w:t>
      </w:r>
      <w:r w:rsidR="005E7538">
        <w:tab/>
        <w:t>Straightaway Piyaqan broke wind.</w:t>
      </w:r>
    </w:p>
    <w:p w14:paraId="3FF47C32" w14:textId="77777777" w:rsidR="00800AD8" w:rsidRDefault="00DC1AE0" w:rsidP="005E7538">
      <w:pPr>
        <w:pStyle w:val="InterlineText"/>
        <w:tabs>
          <w:tab w:val="left" w:pos="533"/>
          <w:tab w:val="left" w:pos="1007"/>
          <w:tab w:val="left" w:pos="2216"/>
          <w:tab w:val="left" w:pos="2765"/>
          <w:tab w:val="left" w:pos="3974"/>
          <w:tab w:val="left" w:pos="4748"/>
          <w:tab w:val="left" w:pos="5222"/>
        </w:tabs>
      </w:pPr>
      <w:r w:rsidRPr="003A1D48">
        <w:rPr>
          <w:rStyle w:val="InterlineTextNumChar"/>
        </w:rPr>
        <w:lastRenderedPageBreak/>
        <w:t>024</w:t>
      </w:r>
      <w:r w:rsidR="00800AD8">
        <w:tab/>
        <w:t>“ha</w:t>
      </w:r>
      <w:r w:rsidR="00800AD8">
        <w:tab/>
        <w:t>qalian,</w:t>
      </w:r>
      <w:r w:rsidR="00800AD8">
        <w:tab/>
        <w:t>uza</w:t>
      </w:r>
      <w:r w:rsidR="00800AD8">
        <w:tab/>
        <w:t>paqeqe</w:t>
      </w:r>
      <w:r w:rsidR="00800AD8">
        <w:tab/>
        <w:t>anga</w:t>
      </w:r>
      <w:r w:rsidR="00800AD8">
        <w:tab/>
        <w:t>sa</w:t>
      </w:r>
      <w:r w:rsidR="00800AD8">
        <w:tab/>
        <w:t>kuka.</w:t>
      </w:r>
    </w:p>
    <w:p w14:paraId="214D608F" w14:textId="77777777" w:rsidR="00800AD8" w:rsidRDefault="00800AD8" w:rsidP="005E7538">
      <w:pPr>
        <w:pStyle w:val="InterlineGlossWithTrans"/>
        <w:tabs>
          <w:tab w:val="left" w:pos="533"/>
          <w:tab w:val="left" w:pos="1007"/>
          <w:tab w:val="left" w:pos="2216"/>
          <w:tab w:val="left" w:pos="2765"/>
          <w:tab w:val="left" w:pos="3974"/>
          <w:tab w:val="left" w:pos="4748"/>
          <w:tab w:val="left" w:pos="5222"/>
        </w:tabs>
      </w:pPr>
      <w:r>
        <w:tab/>
        <w:t>ha</w:t>
      </w:r>
      <w:r>
        <w:tab/>
        <w:t>qali-an</w:t>
      </w:r>
      <w:r>
        <w:tab/>
        <w:t>uza</w:t>
      </w:r>
      <w:r>
        <w:tab/>
        <w:t>pa-qeqe</w:t>
      </w:r>
      <w:r>
        <w:tab/>
        <w:t>anga</w:t>
      </w:r>
      <w:r>
        <w:tab/>
        <w:t>tsa</w:t>
      </w:r>
      <w:r>
        <w:tab/>
        <w:t>kuka</w:t>
      </w:r>
    </w:p>
    <w:p w14:paraId="307E11FC" w14:textId="77777777" w:rsidR="00800AD8" w:rsidRDefault="00800AD8" w:rsidP="005E7538">
      <w:pPr>
        <w:pStyle w:val="InterlineTrans"/>
        <w:tabs>
          <w:tab w:val="left" w:pos="533"/>
          <w:tab w:val="left" w:pos="1007"/>
          <w:tab w:val="left" w:pos="2216"/>
          <w:tab w:val="left" w:pos="2765"/>
          <w:tab w:val="left" w:pos="3974"/>
          <w:tab w:val="left" w:pos="4748"/>
          <w:tab w:val="left" w:pos="5222"/>
        </w:tabs>
      </w:pPr>
      <w:r>
        <w:tab/>
        <w:t>aha</w:t>
      </w:r>
      <w:r>
        <w:tab/>
        <w:t>friend-</w:t>
      </w:r>
      <w:r>
        <w:rPr>
          <w:smallCaps/>
        </w:rPr>
        <w:t>nom</w:t>
      </w:r>
      <w:r>
        <w:tab/>
        <w:t>here</w:t>
      </w:r>
      <w:r>
        <w:tab/>
        <w:t>cause-crow</w:t>
      </w:r>
      <w:r>
        <w:tab/>
        <w:t>indeed</w:t>
      </w:r>
      <w:r>
        <w:tab/>
        <w:t>this</w:t>
      </w:r>
      <w:r>
        <w:tab/>
        <w:t>chicken</w:t>
      </w:r>
    </w:p>
    <w:p w14:paraId="6F84C7B0" w14:textId="77777777" w:rsidR="00800AD8" w:rsidRDefault="00800AD8">
      <w:pPr>
        <w:pStyle w:val="InterlineFree"/>
      </w:pPr>
      <w:r>
        <w:t>“Come on, friend, the cocks are crowing;</w:t>
      </w:r>
    </w:p>
    <w:p w14:paraId="53ED8E4B" w14:textId="77777777" w:rsidR="00800AD8" w:rsidRDefault="00DC1AE0" w:rsidP="005E7538">
      <w:pPr>
        <w:pStyle w:val="InterlineText"/>
        <w:tabs>
          <w:tab w:val="left" w:pos="533"/>
          <w:tab w:val="left" w:pos="1577"/>
          <w:tab w:val="left" w:pos="2051"/>
          <w:tab w:val="left" w:pos="2495"/>
          <w:tab w:val="left" w:pos="3359"/>
          <w:tab w:val="left" w:pos="4058"/>
        </w:tabs>
      </w:pPr>
      <w:r w:rsidRPr="003A1D48">
        <w:rPr>
          <w:rStyle w:val="InterlineTextNumChar"/>
        </w:rPr>
        <w:t>025</w:t>
      </w:r>
      <w:r w:rsidR="00800AD8">
        <w:tab/>
        <w:t>gatsaîu,”</w:t>
      </w:r>
      <w:r w:rsidR="00800AD8">
        <w:tab/>
        <w:t>aya</w:t>
      </w:r>
      <w:r w:rsidR="00800AD8">
        <w:tab/>
        <w:t>ti</w:t>
      </w:r>
      <w:r w:rsidR="00800AD8">
        <w:tab/>
        <w:t>Piyaqan</w:t>
      </w:r>
      <w:r w:rsidR="00800AD8">
        <w:tab/>
        <w:t>tjai</w:t>
      </w:r>
      <w:r w:rsidR="00800AD8">
        <w:tab/>
        <w:t>Tsabîiîaq.</w:t>
      </w:r>
    </w:p>
    <w:p w14:paraId="5B78A7B0" w14:textId="77777777" w:rsidR="00800AD8" w:rsidRDefault="00800AD8" w:rsidP="005E7538">
      <w:pPr>
        <w:pStyle w:val="InterlineGlossWithTrans"/>
        <w:tabs>
          <w:tab w:val="left" w:pos="533"/>
          <w:tab w:val="left" w:pos="1577"/>
          <w:tab w:val="left" w:pos="2051"/>
          <w:tab w:val="left" w:pos="2495"/>
          <w:tab w:val="left" w:pos="3359"/>
          <w:tab w:val="left" w:pos="4058"/>
        </w:tabs>
      </w:pPr>
      <w:r>
        <w:tab/>
        <w:t>gatsaî-u</w:t>
      </w:r>
      <w:r>
        <w:tab/>
        <w:t>aya</w:t>
      </w:r>
      <w:r>
        <w:tab/>
        <w:t>ti</w:t>
      </w:r>
      <w:r>
        <w:tab/>
        <w:t>Piyaqan</w:t>
      </w:r>
      <w:r>
        <w:tab/>
        <w:t>tjai</w:t>
      </w:r>
      <w:r>
        <w:tab/>
        <w:t>Tsabîiîaq</w:t>
      </w:r>
    </w:p>
    <w:p w14:paraId="3EC5FFFA" w14:textId="77777777" w:rsidR="00800AD8" w:rsidRDefault="00800AD8" w:rsidP="005E7538">
      <w:pPr>
        <w:pStyle w:val="InterlineTransNoFree"/>
        <w:tabs>
          <w:tab w:val="left" w:pos="1577"/>
          <w:tab w:val="left" w:pos="2051"/>
          <w:tab w:val="left" w:pos="2495"/>
          <w:tab w:val="left" w:pos="3359"/>
          <w:tab w:val="left" w:pos="4058"/>
          <w:tab w:val="right" w:pos="8787"/>
        </w:tabs>
      </w:pPr>
      <w:r>
        <w:tab/>
        <w:t>stand-</w:t>
      </w:r>
      <w:r>
        <w:rPr>
          <w:smallCaps/>
        </w:rPr>
        <w:t>imp</w:t>
      </w:r>
      <w:r>
        <w:tab/>
        <w:t>say</w:t>
      </w:r>
      <w:r>
        <w:tab/>
      </w:r>
      <w:r>
        <w:rPr>
          <w:smallCaps/>
        </w:rPr>
        <w:t>f.h</w:t>
      </w:r>
      <w:r>
        <w:tab/>
        <w:t>(name)</w:t>
      </w:r>
      <w:r>
        <w:tab/>
      </w:r>
      <w:r>
        <w:rPr>
          <w:smallCaps/>
        </w:rPr>
        <w:t>obl</w:t>
      </w:r>
      <w:r>
        <w:t>.</w:t>
      </w:r>
      <w:r>
        <w:rPr>
          <w:smallCaps/>
        </w:rPr>
        <w:t>h</w:t>
      </w:r>
      <w:r>
        <w:rPr>
          <w:smallCaps/>
        </w:rPr>
        <w:tab/>
      </w:r>
      <w:r>
        <w:t>(name)</w:t>
      </w:r>
      <w:r w:rsidR="005E7538">
        <w:tab/>
        <w:t>get up!” said Piyaqan to Tsabîiîaq.</w:t>
      </w:r>
    </w:p>
    <w:p w14:paraId="4CF9E905" w14:textId="77777777" w:rsidR="00800AD8" w:rsidRDefault="00DC1AE0" w:rsidP="005E7538">
      <w:pPr>
        <w:pStyle w:val="InterlineText"/>
        <w:tabs>
          <w:tab w:val="left" w:pos="533"/>
          <w:tab w:val="left" w:pos="1067"/>
          <w:tab w:val="left" w:pos="2111"/>
          <w:tab w:val="left" w:pos="2555"/>
        </w:tabs>
      </w:pPr>
      <w:r w:rsidRPr="003A1D48">
        <w:rPr>
          <w:rStyle w:val="InterlineTextNumChar"/>
        </w:rPr>
        <w:t>026</w:t>
      </w:r>
      <w:r w:rsidR="00800AD8">
        <w:tab/>
        <w:t>pai</w:t>
      </w:r>
      <w:r w:rsidR="00800AD8">
        <w:tab/>
        <w:t>migatsaî</w:t>
      </w:r>
      <w:r w:rsidR="00800AD8">
        <w:tab/>
        <w:t>ti</w:t>
      </w:r>
      <w:r w:rsidR="00800AD8">
        <w:tab/>
        <w:t>Tsabîiîaq.</w:t>
      </w:r>
    </w:p>
    <w:p w14:paraId="2A6D3E6F" w14:textId="77777777" w:rsidR="00800AD8" w:rsidRDefault="00800AD8" w:rsidP="005E7538">
      <w:pPr>
        <w:pStyle w:val="InterlineGlossWithTrans"/>
        <w:tabs>
          <w:tab w:val="left" w:pos="533"/>
          <w:tab w:val="left" w:pos="1067"/>
          <w:tab w:val="left" w:pos="2111"/>
          <w:tab w:val="left" w:pos="2555"/>
        </w:tabs>
      </w:pPr>
      <w:r>
        <w:tab/>
        <w:t>pai</w:t>
      </w:r>
      <w:r>
        <w:tab/>
        <w:t>mi-gatsaî</w:t>
      </w:r>
      <w:r>
        <w:tab/>
        <w:t>ti</w:t>
      </w:r>
      <w:r>
        <w:tab/>
        <w:t>Tsabîiîaq</w:t>
      </w:r>
    </w:p>
    <w:p w14:paraId="3C00E517" w14:textId="77777777" w:rsidR="00800AD8" w:rsidRDefault="00800AD8" w:rsidP="005E7538">
      <w:pPr>
        <w:pStyle w:val="InterlineTransNoFree"/>
        <w:tabs>
          <w:tab w:val="left" w:pos="1067"/>
          <w:tab w:val="left" w:pos="2111"/>
          <w:tab w:val="left" w:pos="2555"/>
          <w:tab w:val="right" w:pos="8787"/>
        </w:tabs>
      </w:pPr>
      <w:r>
        <w:tab/>
        <w:t>well</w:t>
      </w:r>
      <w:r>
        <w:tab/>
      </w:r>
      <w:r>
        <w:rPr>
          <w:smallCaps/>
        </w:rPr>
        <w:t>af</w:t>
      </w:r>
      <w:r>
        <w:t>-stand</w:t>
      </w:r>
      <w:r>
        <w:tab/>
      </w:r>
      <w:r>
        <w:rPr>
          <w:smallCaps/>
        </w:rPr>
        <w:t>f.h</w:t>
      </w:r>
      <w:r>
        <w:tab/>
        <w:t>(name)</w:t>
      </w:r>
      <w:r w:rsidR="005E7538">
        <w:tab/>
        <w:t>Tsabîiîaq got up.</w:t>
      </w:r>
    </w:p>
    <w:p w14:paraId="0961891D" w14:textId="77777777" w:rsidR="00800AD8" w:rsidRDefault="00DC1AE0" w:rsidP="005E7538">
      <w:pPr>
        <w:pStyle w:val="InterlineText"/>
        <w:tabs>
          <w:tab w:val="left" w:pos="533"/>
          <w:tab w:val="left" w:pos="1067"/>
          <w:tab w:val="left" w:pos="1661"/>
          <w:tab w:val="left" w:pos="1925"/>
          <w:tab w:val="left" w:pos="3074"/>
          <w:tab w:val="left" w:pos="4283"/>
          <w:tab w:val="left" w:pos="4757"/>
          <w:tab w:val="left" w:pos="5201"/>
        </w:tabs>
      </w:pPr>
      <w:r w:rsidRPr="003A1D48">
        <w:rPr>
          <w:rStyle w:val="InterlineTextNumChar"/>
        </w:rPr>
        <w:t>027</w:t>
      </w:r>
      <w:r w:rsidR="00800AD8">
        <w:tab/>
        <w:t>“ika</w:t>
      </w:r>
      <w:r w:rsidR="00800AD8">
        <w:tab/>
        <w:t>ken</w:t>
      </w:r>
      <w:r w:rsidR="00800AD8">
        <w:tab/>
        <w:t>a</w:t>
      </w:r>
      <w:r w:rsidR="00800AD8">
        <w:tab/>
        <w:t>nataqed,</w:t>
      </w:r>
      <w:r w:rsidR="00800AD8">
        <w:tab/>
        <w:t>qalian,”</w:t>
      </w:r>
      <w:r w:rsidR="00800AD8">
        <w:tab/>
        <w:t>aya</w:t>
      </w:r>
      <w:r w:rsidR="00800AD8">
        <w:tab/>
        <w:t>ti</w:t>
      </w:r>
      <w:r w:rsidR="00800AD8">
        <w:tab/>
        <w:t>Tsabîiîaq.</w:t>
      </w:r>
    </w:p>
    <w:p w14:paraId="7DD5C445" w14:textId="77777777" w:rsidR="00800AD8" w:rsidRDefault="00800AD8" w:rsidP="005E7538">
      <w:pPr>
        <w:pStyle w:val="InterlineGlossWithTrans"/>
        <w:tabs>
          <w:tab w:val="left" w:pos="533"/>
          <w:tab w:val="left" w:pos="1067"/>
          <w:tab w:val="left" w:pos="1661"/>
          <w:tab w:val="left" w:pos="1925"/>
          <w:tab w:val="left" w:pos="3074"/>
          <w:tab w:val="left" w:pos="4283"/>
          <w:tab w:val="left" w:pos="4757"/>
          <w:tab w:val="left" w:pos="5201"/>
        </w:tabs>
      </w:pPr>
      <w:r>
        <w:tab/>
        <w:t>ika</w:t>
      </w:r>
      <w:r>
        <w:tab/>
        <w:t>aken</w:t>
      </w:r>
      <w:r>
        <w:tab/>
        <w:t>a</w:t>
      </w:r>
      <w:r>
        <w:tab/>
        <w:t>na-taqed</w:t>
      </w:r>
      <w:r>
        <w:tab/>
        <w:t>qali-an</w:t>
      </w:r>
      <w:r>
        <w:tab/>
        <w:t>aya</w:t>
      </w:r>
      <w:r>
        <w:tab/>
        <w:t>ti</w:t>
      </w:r>
      <w:r>
        <w:tab/>
        <w:t>Tsabîiîaq</w:t>
      </w:r>
    </w:p>
    <w:p w14:paraId="0CD787C0" w14:textId="77777777" w:rsidR="00800AD8" w:rsidRDefault="00800AD8" w:rsidP="005E7538">
      <w:pPr>
        <w:pStyle w:val="InterlineTrans"/>
        <w:tabs>
          <w:tab w:val="left" w:pos="533"/>
          <w:tab w:val="left" w:pos="1067"/>
          <w:tab w:val="left" w:pos="1661"/>
          <w:tab w:val="left" w:pos="1925"/>
          <w:tab w:val="left" w:pos="3074"/>
          <w:tab w:val="left" w:pos="4283"/>
          <w:tab w:val="left" w:pos="4757"/>
          <w:tab w:val="left" w:pos="5201"/>
        </w:tabs>
      </w:pPr>
      <w:r>
        <w:tab/>
        <w:t>not</w:t>
      </w:r>
      <w:r>
        <w:tab/>
      </w:r>
      <w:r w:rsidR="000D5EFB" w:rsidRPr="000D5EFB">
        <w:rPr>
          <w:smallCaps/>
        </w:rPr>
        <w:t>f.I</w:t>
      </w:r>
      <w:r>
        <w:rPr>
          <w:smallCaps/>
        </w:rPr>
        <w:tab/>
        <w:t>c</w:t>
      </w:r>
      <w:r>
        <w:rPr>
          <w:smallCaps/>
        </w:rPr>
        <w:tab/>
        <w:t>past</w:t>
      </w:r>
      <w:r>
        <w:t>-sleep</w:t>
      </w:r>
      <w:r>
        <w:tab/>
        <w:t>friend-</w:t>
      </w:r>
      <w:r>
        <w:rPr>
          <w:smallCaps/>
        </w:rPr>
        <w:t>nom</w:t>
      </w:r>
      <w:r>
        <w:tab/>
        <w:t>say</w:t>
      </w:r>
      <w:r>
        <w:tab/>
      </w:r>
      <w:r>
        <w:rPr>
          <w:smallCaps/>
        </w:rPr>
        <w:t>f.h</w:t>
      </w:r>
      <w:r>
        <w:tab/>
        <w:t>(name)</w:t>
      </w:r>
    </w:p>
    <w:p w14:paraId="437F8DD1" w14:textId="77777777" w:rsidR="00800AD8" w:rsidRDefault="00800AD8">
      <w:pPr>
        <w:pStyle w:val="InterlineFree"/>
      </w:pPr>
      <w:r>
        <w:t>“I wasn’t asleep, friend,” said Tsabîiîaq.</w:t>
      </w:r>
    </w:p>
    <w:p w14:paraId="0F706631" w14:textId="77777777" w:rsidR="00800AD8" w:rsidRDefault="00DC1AE0" w:rsidP="005E7538">
      <w:pPr>
        <w:pStyle w:val="InterlineText"/>
        <w:tabs>
          <w:tab w:val="left" w:pos="533"/>
          <w:tab w:val="left" w:pos="1202"/>
          <w:tab w:val="left" w:pos="1766"/>
          <w:tab w:val="left" w:pos="3560"/>
          <w:tab w:val="left" w:pos="4004"/>
          <w:tab w:val="left" w:pos="4958"/>
          <w:tab w:val="left" w:pos="7112"/>
          <w:tab w:val="left" w:pos="8036"/>
        </w:tabs>
      </w:pPr>
      <w:r w:rsidRPr="003A1D48">
        <w:rPr>
          <w:rStyle w:val="InterlineTextNumChar"/>
        </w:rPr>
        <w:t>028</w:t>
      </w:r>
      <w:r w:rsidR="00800AD8">
        <w:tab/>
        <w:t>manu</w:t>
      </w:r>
      <w:r w:rsidR="00800AD8">
        <w:tab/>
        <w:t>ka</w:t>
      </w:r>
      <w:r w:rsidR="00800AD8">
        <w:tab/>
        <w:t>paqetjutj</w:t>
      </w:r>
      <w:r w:rsidR="00800AD8">
        <w:tab/>
        <w:t>ti</w:t>
      </w:r>
      <w:r w:rsidR="00800AD8">
        <w:tab/>
        <w:t>Piyaqan,</w:t>
      </w:r>
      <w:r w:rsidR="00800AD8">
        <w:tab/>
        <w:t>sipapazini</w:t>
      </w:r>
      <w:r w:rsidR="00800AD8">
        <w:tab/>
        <w:t>taza</w:t>
      </w:r>
      <w:r w:rsidR="005E7538">
        <w:tab/>
        <w:t>qali</w:t>
      </w:r>
    </w:p>
    <w:p w14:paraId="660D226A" w14:textId="77777777" w:rsidR="00800AD8" w:rsidRDefault="00800AD8" w:rsidP="005E7538">
      <w:pPr>
        <w:pStyle w:val="InterlineGlossWithTrans"/>
        <w:tabs>
          <w:tab w:val="left" w:pos="533"/>
          <w:tab w:val="left" w:pos="1202"/>
          <w:tab w:val="left" w:pos="1766"/>
          <w:tab w:val="left" w:pos="3560"/>
          <w:tab w:val="left" w:pos="4004"/>
          <w:tab w:val="left" w:pos="4958"/>
          <w:tab w:val="left" w:pos="7112"/>
          <w:tab w:val="left" w:pos="8036"/>
        </w:tabs>
      </w:pPr>
      <w:r>
        <w:tab/>
        <w:t>manu</w:t>
      </w:r>
      <w:r>
        <w:tab/>
        <w:t>ka</w:t>
      </w:r>
      <w:r>
        <w:tab/>
        <w:t>pa-qetjutj</w:t>
      </w:r>
      <w:r>
        <w:tab/>
        <w:t>ti</w:t>
      </w:r>
      <w:r>
        <w:tab/>
        <w:t>Piyaqan</w:t>
      </w:r>
      <w:r>
        <w:tab/>
        <w:t>si-pa-pa-zini</w:t>
      </w:r>
      <w:r>
        <w:tab/>
        <w:t>ta-zua</w:t>
      </w:r>
      <w:r w:rsidR="005E7538">
        <w:tab/>
        <w:t>qali</w:t>
      </w:r>
    </w:p>
    <w:p w14:paraId="20EE3AB0" w14:textId="77777777" w:rsidR="00800AD8" w:rsidRDefault="00800AD8" w:rsidP="005E7538">
      <w:pPr>
        <w:pStyle w:val="InterlineTransNoFree"/>
        <w:tabs>
          <w:tab w:val="left" w:pos="1202"/>
          <w:tab w:val="left" w:pos="1766"/>
          <w:tab w:val="left" w:pos="3560"/>
          <w:tab w:val="left" w:pos="4004"/>
          <w:tab w:val="left" w:pos="4958"/>
          <w:tab w:val="left" w:pos="7112"/>
          <w:tab w:val="left" w:pos="8036"/>
        </w:tabs>
      </w:pPr>
      <w:r>
        <w:tab/>
        <w:t>then</w:t>
      </w:r>
      <w:r>
        <w:tab/>
        <w:t>after</w:t>
      </w:r>
      <w:r>
        <w:tab/>
        <w:t>cause-break.wind</w:t>
      </w:r>
      <w:r>
        <w:tab/>
      </w:r>
      <w:r>
        <w:rPr>
          <w:smallCaps/>
        </w:rPr>
        <w:t>f.h</w:t>
      </w:r>
      <w:r>
        <w:tab/>
        <w:t>(name)</w:t>
      </w:r>
      <w:r>
        <w:tab/>
      </w:r>
      <w:r>
        <w:rPr>
          <w:smallCaps/>
        </w:rPr>
        <w:t>if</w:t>
      </w:r>
      <w:r>
        <w:t>-cause-cause-blame</w:t>
      </w:r>
      <w:r>
        <w:tab/>
      </w:r>
      <w:r>
        <w:rPr>
          <w:smallCaps/>
        </w:rPr>
        <w:t>obl</w:t>
      </w:r>
      <w:r>
        <w:t>-that</w:t>
      </w:r>
      <w:r w:rsidR="005E7538">
        <w:tab/>
        <w:t>friend</w:t>
      </w:r>
    </w:p>
    <w:p w14:paraId="6E4E4747" w14:textId="77777777" w:rsidR="00800AD8" w:rsidRDefault="00800AD8" w:rsidP="005E7538">
      <w:pPr>
        <w:pStyle w:val="InterlineText"/>
        <w:tabs>
          <w:tab w:val="left" w:pos="533"/>
          <w:tab w:val="left" w:pos="1817"/>
          <w:tab w:val="left" w:pos="2081"/>
          <w:tab w:val="left" w:pos="2525"/>
        </w:tabs>
      </w:pPr>
      <w:r>
        <w:tab/>
        <w:t>nimadju</w:t>
      </w:r>
      <w:r>
        <w:tab/>
        <w:t>a</w:t>
      </w:r>
      <w:r>
        <w:tab/>
        <w:t>ti</w:t>
      </w:r>
      <w:r>
        <w:tab/>
        <w:t>Tsabîiîaq.</w:t>
      </w:r>
    </w:p>
    <w:p w14:paraId="4C116AB9" w14:textId="77777777" w:rsidR="00800AD8" w:rsidRDefault="00800AD8" w:rsidP="005E7538">
      <w:pPr>
        <w:pStyle w:val="InterlineGlossWithTrans"/>
        <w:tabs>
          <w:tab w:val="left" w:pos="533"/>
          <w:tab w:val="left" w:pos="1817"/>
          <w:tab w:val="left" w:pos="2081"/>
          <w:tab w:val="left" w:pos="2525"/>
        </w:tabs>
      </w:pPr>
      <w:r>
        <w:tab/>
        <w:t>ni-madju</w:t>
      </w:r>
      <w:r>
        <w:tab/>
        <w:t>a</w:t>
      </w:r>
      <w:r>
        <w:tab/>
        <w:t>ti</w:t>
      </w:r>
      <w:r>
        <w:tab/>
        <w:t>Tsabîiîaq</w:t>
      </w:r>
    </w:p>
    <w:p w14:paraId="533825D4" w14:textId="77777777" w:rsidR="00800AD8" w:rsidRDefault="00800AD8" w:rsidP="005E7538">
      <w:pPr>
        <w:pStyle w:val="InterlineTrans"/>
        <w:tabs>
          <w:tab w:val="left" w:pos="533"/>
          <w:tab w:val="left" w:pos="1817"/>
          <w:tab w:val="left" w:pos="2081"/>
          <w:tab w:val="left" w:pos="2525"/>
        </w:tabs>
      </w:pPr>
      <w:r>
        <w:tab/>
        <w:t>of-</w:t>
      </w:r>
      <w:r>
        <w:rPr>
          <w:smallCaps/>
        </w:rPr>
        <w:t>3rd.pers</w:t>
      </w:r>
      <w:r>
        <w:rPr>
          <w:smallCaps/>
        </w:rPr>
        <w:tab/>
        <w:t>c</w:t>
      </w:r>
      <w:r>
        <w:rPr>
          <w:smallCaps/>
        </w:rPr>
        <w:tab/>
        <w:t>f.h</w:t>
      </w:r>
      <w:r>
        <w:tab/>
        <w:t>(name)</w:t>
      </w:r>
    </w:p>
    <w:p w14:paraId="2C102210" w14:textId="77777777" w:rsidR="00800AD8" w:rsidRDefault="00800AD8">
      <w:pPr>
        <w:pStyle w:val="InterlineFree"/>
      </w:pPr>
      <w:r>
        <w:t>So when Piyaqan broke wind he tried to put the blame on his friend Tsabîiîaq.</w:t>
      </w:r>
    </w:p>
    <w:p w14:paraId="01F796CF" w14:textId="77777777" w:rsidR="00800AD8" w:rsidRDefault="00DC1AE0" w:rsidP="005E7538">
      <w:pPr>
        <w:pStyle w:val="InterlineText"/>
        <w:tabs>
          <w:tab w:val="left" w:pos="533"/>
          <w:tab w:val="left" w:pos="1232"/>
          <w:tab w:val="left" w:pos="1901"/>
          <w:tab w:val="left" w:pos="2345"/>
        </w:tabs>
      </w:pPr>
      <w:r w:rsidRPr="003A1D48">
        <w:rPr>
          <w:rStyle w:val="InterlineTextNumChar"/>
        </w:rPr>
        <w:t>029</w:t>
      </w:r>
      <w:r w:rsidR="00800AD8">
        <w:tab/>
        <w:t>îakua</w:t>
      </w:r>
      <w:r w:rsidR="00800AD8">
        <w:tab/>
        <w:t>manu</w:t>
      </w:r>
      <w:r w:rsidR="00800AD8">
        <w:tab/>
        <w:t>ika</w:t>
      </w:r>
      <w:r w:rsidR="00800AD8">
        <w:tab/>
        <w:t>nataqed.</w:t>
      </w:r>
    </w:p>
    <w:p w14:paraId="12613242" w14:textId="77777777" w:rsidR="00800AD8" w:rsidRDefault="00800AD8" w:rsidP="005E7538">
      <w:pPr>
        <w:pStyle w:val="InterlineGlossWithTrans"/>
        <w:tabs>
          <w:tab w:val="left" w:pos="533"/>
          <w:tab w:val="left" w:pos="1232"/>
          <w:tab w:val="left" w:pos="1901"/>
          <w:tab w:val="left" w:pos="2345"/>
        </w:tabs>
      </w:pPr>
      <w:r>
        <w:tab/>
        <w:t>îakua</w:t>
      </w:r>
      <w:r>
        <w:tab/>
        <w:t>manu</w:t>
      </w:r>
      <w:r>
        <w:tab/>
        <w:t>ika</w:t>
      </w:r>
      <w:r>
        <w:tab/>
        <w:t>na-taqed</w:t>
      </w:r>
    </w:p>
    <w:p w14:paraId="35D1C427" w14:textId="77777777" w:rsidR="00800AD8" w:rsidRDefault="00800AD8" w:rsidP="005E7538">
      <w:pPr>
        <w:pStyle w:val="InterlineTransNoFree"/>
        <w:tabs>
          <w:tab w:val="left" w:pos="1232"/>
          <w:tab w:val="left" w:pos="1901"/>
          <w:tab w:val="left" w:pos="2345"/>
          <w:tab w:val="right" w:pos="8787"/>
        </w:tabs>
      </w:pPr>
      <w:r>
        <w:tab/>
        <w:t>but</w:t>
      </w:r>
      <w:r>
        <w:tab/>
        <w:t>then</w:t>
      </w:r>
      <w:r>
        <w:tab/>
        <w:t>not</w:t>
      </w:r>
      <w:r>
        <w:tab/>
      </w:r>
      <w:r>
        <w:rPr>
          <w:smallCaps/>
        </w:rPr>
        <w:t>past</w:t>
      </w:r>
      <w:r>
        <w:t>-sleep</w:t>
      </w:r>
      <w:r w:rsidR="005E7538">
        <w:tab/>
        <w:t>But he hadn’t been asleep.</w:t>
      </w:r>
    </w:p>
    <w:p w14:paraId="4B5EE329" w14:textId="77777777" w:rsidR="005E7538" w:rsidRDefault="00DC1AE0" w:rsidP="005E7538">
      <w:pPr>
        <w:pStyle w:val="InterlineText"/>
        <w:tabs>
          <w:tab w:val="left" w:pos="533"/>
          <w:tab w:val="left" w:pos="1067"/>
          <w:tab w:val="left" w:pos="2186"/>
          <w:tab w:val="left" w:pos="2960"/>
          <w:tab w:val="left" w:pos="4154"/>
          <w:tab w:val="left" w:pos="4418"/>
          <w:tab w:val="left" w:pos="6722"/>
        </w:tabs>
      </w:pPr>
      <w:r w:rsidRPr="003A1D48">
        <w:rPr>
          <w:rStyle w:val="InterlineTextNumChar"/>
        </w:rPr>
        <w:t>030</w:t>
      </w:r>
      <w:r w:rsidR="00800AD8">
        <w:tab/>
        <w:t>pai</w:t>
      </w:r>
      <w:r w:rsidR="00800AD8">
        <w:tab/>
        <w:t>keîangen</w:t>
      </w:r>
      <w:r w:rsidR="00800AD8">
        <w:tab/>
        <w:t>tu</w:t>
      </w:r>
      <w:r w:rsidR="00800AD8">
        <w:tab/>
        <w:t>timadju</w:t>
      </w:r>
      <w:r w:rsidR="00800AD8">
        <w:tab/>
        <w:t>a</w:t>
      </w:r>
      <w:r w:rsidR="00800AD8">
        <w:tab/>
        <w:t>napaqetjutj</w:t>
      </w:r>
      <w:r w:rsidR="005E7538">
        <w:tab/>
        <w:t>naza</w:t>
      </w:r>
    </w:p>
    <w:p w14:paraId="123D7151" w14:textId="77777777" w:rsidR="00800AD8" w:rsidRDefault="00800AD8" w:rsidP="005E7538">
      <w:pPr>
        <w:pStyle w:val="InterlineGlossWithTrans"/>
        <w:tabs>
          <w:tab w:val="left" w:pos="533"/>
          <w:tab w:val="left" w:pos="1067"/>
          <w:tab w:val="left" w:pos="2186"/>
          <w:tab w:val="left" w:pos="2960"/>
          <w:tab w:val="left" w:pos="4154"/>
          <w:tab w:val="left" w:pos="4418"/>
          <w:tab w:val="left" w:pos="6722"/>
        </w:tabs>
      </w:pPr>
      <w:r>
        <w:tab/>
        <w:t>pai</w:t>
      </w:r>
      <w:r>
        <w:tab/>
        <w:t>keîang-en</w:t>
      </w:r>
      <w:r>
        <w:tab/>
        <w:t>tu</w:t>
      </w:r>
      <w:r>
        <w:tab/>
        <w:t>ti-madju</w:t>
      </w:r>
      <w:r>
        <w:tab/>
        <w:t>a</w:t>
      </w:r>
      <w:r>
        <w:tab/>
        <w:t>na-pa-qetjutj</w:t>
      </w:r>
      <w:r w:rsidR="005E7538">
        <w:tab/>
        <w:t>nua-zua</w:t>
      </w:r>
    </w:p>
    <w:p w14:paraId="5A30E699" w14:textId="77777777" w:rsidR="00800AD8" w:rsidRDefault="00800AD8" w:rsidP="005E7538">
      <w:pPr>
        <w:pStyle w:val="InterlineTransNoFree"/>
        <w:tabs>
          <w:tab w:val="left" w:pos="1067"/>
          <w:tab w:val="left" w:pos="2186"/>
          <w:tab w:val="left" w:pos="2960"/>
          <w:tab w:val="left" w:pos="4154"/>
          <w:tab w:val="left" w:pos="4418"/>
          <w:tab w:val="left" w:pos="6722"/>
        </w:tabs>
      </w:pPr>
      <w:r>
        <w:tab/>
        <w:t>well</w:t>
      </w:r>
      <w:r>
        <w:tab/>
        <w:t>know-</w:t>
      </w:r>
      <w:r>
        <w:rPr>
          <w:smallCaps/>
        </w:rPr>
        <w:t>pf</w:t>
      </w:r>
      <w:r>
        <w:tab/>
      </w:r>
      <w:r>
        <w:rPr>
          <w:smallCaps/>
        </w:rPr>
        <w:t>compl</w:t>
      </w:r>
      <w:r>
        <w:tab/>
      </w:r>
      <w:r>
        <w:rPr>
          <w:smallCaps/>
        </w:rPr>
        <w:t>f-3rd.pers</w:t>
      </w:r>
      <w:r>
        <w:rPr>
          <w:smallCaps/>
        </w:rPr>
        <w:tab/>
        <w:t>c</w:t>
      </w:r>
      <w:r>
        <w:rPr>
          <w:smallCaps/>
        </w:rPr>
        <w:tab/>
        <w:t>past</w:t>
      </w:r>
      <w:r>
        <w:t>-cause-break.wind</w:t>
      </w:r>
      <w:r w:rsidR="005E7538">
        <w:tab/>
        <w:t>by-that</w:t>
      </w:r>
    </w:p>
    <w:p w14:paraId="210B61F0" w14:textId="77777777" w:rsidR="00800AD8" w:rsidRDefault="00800AD8" w:rsidP="005E7538">
      <w:pPr>
        <w:pStyle w:val="InterlineText"/>
        <w:tabs>
          <w:tab w:val="left" w:pos="533"/>
        </w:tabs>
      </w:pPr>
      <w:r>
        <w:tab/>
        <w:t>vavayavayan.</w:t>
      </w:r>
    </w:p>
    <w:p w14:paraId="4CB8EC4F" w14:textId="77777777" w:rsidR="00800AD8" w:rsidRDefault="00522FB2" w:rsidP="005E7538">
      <w:pPr>
        <w:pStyle w:val="InterlineGlossWithTrans"/>
        <w:tabs>
          <w:tab w:val="left" w:pos="533"/>
        </w:tabs>
      </w:pPr>
      <w:r>
        <w:tab/>
        <w:t>vaya=vavayan</w:t>
      </w:r>
    </w:p>
    <w:p w14:paraId="6D4E6E69" w14:textId="77777777" w:rsidR="00800AD8" w:rsidRDefault="00800AD8" w:rsidP="005E7538">
      <w:pPr>
        <w:pStyle w:val="InterlineTransNoFree"/>
        <w:tabs>
          <w:tab w:val="right" w:pos="8789"/>
        </w:tabs>
      </w:pPr>
      <w:r>
        <w:tab/>
      </w:r>
      <w:r>
        <w:rPr>
          <w:smallCaps/>
        </w:rPr>
        <w:t>red</w:t>
      </w:r>
      <w:r>
        <w:t>=female</w:t>
      </w:r>
      <w:r w:rsidR="005E7538">
        <w:tab/>
        <w:t>So the girls knew that it was Piyaqan who had broken wind.</w:t>
      </w:r>
    </w:p>
    <w:p w14:paraId="74EE9892" w14:textId="77777777" w:rsidR="00800AD8" w:rsidRDefault="00DC1AE0" w:rsidP="005E7538">
      <w:pPr>
        <w:pStyle w:val="InterlineText"/>
        <w:tabs>
          <w:tab w:val="left" w:pos="533"/>
          <w:tab w:val="left" w:pos="1067"/>
          <w:tab w:val="left" w:pos="3828"/>
          <w:tab w:val="left" w:pos="4536"/>
          <w:tab w:val="left" w:pos="5670"/>
          <w:tab w:val="left" w:pos="6096"/>
          <w:tab w:val="left" w:pos="7088"/>
        </w:tabs>
      </w:pPr>
      <w:r w:rsidRPr="003A1D48">
        <w:rPr>
          <w:rStyle w:val="InterlineTextNumChar"/>
        </w:rPr>
        <w:t>031</w:t>
      </w:r>
      <w:r w:rsidR="00800AD8">
        <w:tab/>
        <w:t>pai</w:t>
      </w:r>
      <w:r w:rsidR="00800AD8">
        <w:tab/>
        <w:t>kasuqelaman</w:t>
      </w:r>
      <w:r w:rsidR="00800AD8">
        <w:tab/>
        <w:t>anga</w:t>
      </w:r>
      <w:r w:rsidR="00800AD8">
        <w:tab/>
        <w:t>sakamaya</w:t>
      </w:r>
      <w:r w:rsidR="00800AD8">
        <w:tab/>
        <w:t>ti</w:t>
      </w:r>
      <w:r w:rsidR="00800AD8">
        <w:tab/>
        <w:t>Piyaqan</w:t>
      </w:r>
      <w:r w:rsidR="005E7538">
        <w:tab/>
        <w:t>naza</w:t>
      </w:r>
    </w:p>
    <w:p w14:paraId="005FFE92" w14:textId="77777777" w:rsidR="00800AD8" w:rsidRDefault="00800AD8" w:rsidP="005E7538">
      <w:pPr>
        <w:pStyle w:val="InterlineGlossWithTrans"/>
        <w:tabs>
          <w:tab w:val="left" w:pos="533"/>
          <w:tab w:val="left" w:pos="1067"/>
          <w:tab w:val="left" w:pos="3828"/>
          <w:tab w:val="left" w:pos="4536"/>
          <w:tab w:val="left" w:pos="5670"/>
          <w:tab w:val="left" w:pos="6096"/>
          <w:tab w:val="left" w:pos="7088"/>
        </w:tabs>
      </w:pPr>
      <w:r>
        <w:tab/>
        <w:t>pai</w:t>
      </w:r>
      <w:r>
        <w:tab/>
        <w:t>ka-su-qelam-an</w:t>
      </w:r>
      <w:r>
        <w:tab/>
        <w:t>anga</w:t>
      </w:r>
      <w:r>
        <w:tab/>
        <w:t>sakamaya</w:t>
      </w:r>
      <w:r>
        <w:tab/>
        <w:t>ti</w:t>
      </w:r>
      <w:r>
        <w:tab/>
        <w:t>Piyaqan</w:t>
      </w:r>
      <w:r w:rsidR="005E7538">
        <w:tab/>
        <w:t>nua-zua</w:t>
      </w:r>
    </w:p>
    <w:p w14:paraId="7DB5DF4F" w14:textId="77777777" w:rsidR="00800AD8" w:rsidRDefault="00800AD8" w:rsidP="005E7538">
      <w:pPr>
        <w:pStyle w:val="InterlineTransNoFree"/>
        <w:tabs>
          <w:tab w:val="left" w:pos="1067"/>
          <w:tab w:val="left" w:pos="3828"/>
          <w:tab w:val="left" w:pos="4536"/>
          <w:tab w:val="left" w:pos="5670"/>
          <w:tab w:val="left" w:pos="6096"/>
          <w:tab w:val="left" w:pos="7088"/>
        </w:tabs>
      </w:pPr>
      <w:r>
        <w:tab/>
        <w:t>well</w:t>
      </w:r>
      <w:r>
        <w:tab/>
        <w:t>main-remove-reluctant-</w:t>
      </w:r>
      <w:r>
        <w:rPr>
          <w:smallCaps/>
        </w:rPr>
        <w:t>nom</w:t>
      </w:r>
      <w:r>
        <w:tab/>
        <w:t>indeed</w:t>
      </w:r>
      <w:r>
        <w:tab/>
        <w:t>only</w:t>
      </w:r>
      <w:r>
        <w:tab/>
      </w:r>
      <w:r>
        <w:rPr>
          <w:smallCaps/>
        </w:rPr>
        <w:t>f.h</w:t>
      </w:r>
      <w:r>
        <w:tab/>
        <w:t>(name)</w:t>
      </w:r>
      <w:r w:rsidR="005E7538">
        <w:tab/>
        <w:t>of-that</w:t>
      </w:r>
    </w:p>
    <w:p w14:paraId="4544C359" w14:textId="77777777" w:rsidR="00800AD8" w:rsidRDefault="00800AD8" w:rsidP="005E7538">
      <w:pPr>
        <w:pStyle w:val="InterlineText"/>
        <w:tabs>
          <w:tab w:val="left" w:pos="533"/>
        </w:tabs>
      </w:pPr>
      <w:r>
        <w:tab/>
        <w:t>vavayavayan.</w:t>
      </w:r>
    </w:p>
    <w:p w14:paraId="7A0719E6" w14:textId="77777777" w:rsidR="00800AD8" w:rsidRDefault="00522FB2" w:rsidP="005E7538">
      <w:pPr>
        <w:pStyle w:val="InterlineGlossWithTrans"/>
        <w:tabs>
          <w:tab w:val="left" w:pos="533"/>
        </w:tabs>
      </w:pPr>
      <w:r>
        <w:tab/>
        <w:t>vaya=vavayan</w:t>
      </w:r>
    </w:p>
    <w:p w14:paraId="7D799452" w14:textId="77777777" w:rsidR="00800AD8" w:rsidRDefault="00800AD8" w:rsidP="005E7538">
      <w:pPr>
        <w:pStyle w:val="InterlineTrans"/>
        <w:tabs>
          <w:tab w:val="left" w:pos="533"/>
          <w:tab w:val="right" w:pos="8789"/>
        </w:tabs>
      </w:pPr>
      <w:r>
        <w:tab/>
      </w:r>
      <w:r>
        <w:rPr>
          <w:smallCaps/>
        </w:rPr>
        <w:t>red</w:t>
      </w:r>
      <w:r>
        <w:t>=female</w:t>
      </w:r>
      <w:r w:rsidR="005E7538">
        <w:tab/>
        <w:t>So the girls disliked Piyaqan after that.</w:t>
      </w:r>
    </w:p>
    <w:p w14:paraId="3C3C1316" w14:textId="77777777" w:rsidR="00800AD8" w:rsidRDefault="00A8416B" w:rsidP="00A8416B">
      <w:pPr>
        <w:pStyle w:val="CommentLastWithHalfSpace"/>
      </w:pPr>
      <w:r>
        <w:t>[</w:t>
      </w:r>
      <w:r w:rsidR="00800AD8" w:rsidRPr="005E7538">
        <w:rPr>
          <w:rStyle w:val="VernacularText"/>
        </w:rPr>
        <w:t>kasuqelaman</w:t>
      </w:r>
      <w:r w:rsidR="00800AD8">
        <w:t>: ‘object of disgust’</w:t>
      </w:r>
      <w:r>
        <w:t>]</w:t>
      </w:r>
    </w:p>
    <w:p w14:paraId="67B51239" w14:textId="77777777" w:rsidR="005E7538" w:rsidRDefault="00DC1AE0" w:rsidP="005E7538">
      <w:pPr>
        <w:pStyle w:val="InterlineText"/>
        <w:tabs>
          <w:tab w:val="left" w:pos="533"/>
          <w:tab w:val="left" w:pos="1067"/>
          <w:tab w:val="left" w:pos="2126"/>
          <w:tab w:val="left" w:pos="2780"/>
          <w:tab w:val="left" w:pos="4094"/>
          <w:tab w:val="left" w:pos="5138"/>
          <w:tab w:val="left" w:pos="7938"/>
        </w:tabs>
      </w:pPr>
      <w:r w:rsidRPr="003A1D48">
        <w:rPr>
          <w:rStyle w:val="InterlineTextNumChar"/>
        </w:rPr>
        <w:t>032</w:t>
      </w:r>
      <w:r w:rsidR="00800AD8">
        <w:tab/>
        <w:t>pai</w:t>
      </w:r>
      <w:r w:rsidR="00800AD8">
        <w:tab/>
        <w:t>titjen</w:t>
      </w:r>
      <w:r w:rsidR="00800AD8">
        <w:tab/>
        <w:t>nu</w:t>
      </w:r>
      <w:r w:rsidR="00800AD8">
        <w:tab/>
        <w:t>ruburu</w:t>
      </w:r>
      <w:r w:rsidR="00800AD8">
        <w:tab/>
        <w:t>itjen,</w:t>
      </w:r>
      <w:r w:rsidR="005E7538">
        <w:tab/>
        <w:t>kasuqelaman</w:t>
      </w:r>
      <w:r w:rsidR="005E7538">
        <w:tab/>
        <w:t>itjen</w:t>
      </w:r>
    </w:p>
    <w:p w14:paraId="28890FBE" w14:textId="77777777" w:rsidR="00800AD8" w:rsidRDefault="00800AD8" w:rsidP="005E7538">
      <w:pPr>
        <w:pStyle w:val="InterlineGlossWithTrans"/>
        <w:tabs>
          <w:tab w:val="left" w:pos="533"/>
          <w:tab w:val="left" w:pos="1067"/>
          <w:tab w:val="left" w:pos="2126"/>
          <w:tab w:val="left" w:pos="2780"/>
          <w:tab w:val="left" w:pos="4094"/>
          <w:tab w:val="left" w:pos="5138"/>
          <w:tab w:val="left" w:pos="7938"/>
        </w:tabs>
      </w:pPr>
      <w:r>
        <w:tab/>
        <w:t>pai</w:t>
      </w:r>
      <w:r>
        <w:tab/>
        <w:t>ti-tjen</w:t>
      </w:r>
      <w:r>
        <w:tab/>
        <w:t>nu</w:t>
      </w:r>
      <w:r>
        <w:tab/>
        <w:t>ru-buru</w:t>
      </w:r>
      <w:r>
        <w:tab/>
        <w:t>itjen</w:t>
      </w:r>
      <w:r w:rsidR="005E7538">
        <w:tab/>
        <w:t>ka-su-qelam-an</w:t>
      </w:r>
      <w:r w:rsidR="005E7538">
        <w:tab/>
        <w:t>itjen</w:t>
      </w:r>
    </w:p>
    <w:p w14:paraId="2D2DA93E" w14:textId="77777777" w:rsidR="00800AD8" w:rsidRDefault="00800AD8" w:rsidP="005E7538">
      <w:pPr>
        <w:pStyle w:val="InterlineTransNoFree"/>
        <w:tabs>
          <w:tab w:val="left" w:pos="1067"/>
          <w:tab w:val="left" w:pos="2126"/>
          <w:tab w:val="left" w:pos="2780"/>
          <w:tab w:val="left" w:pos="4094"/>
          <w:tab w:val="left" w:pos="5138"/>
          <w:tab w:val="left" w:pos="7938"/>
        </w:tabs>
      </w:pPr>
      <w:r>
        <w:tab/>
        <w:t>well</w:t>
      </w:r>
      <w:r>
        <w:tab/>
      </w:r>
      <w:r>
        <w:rPr>
          <w:smallCaps/>
        </w:rPr>
        <w:t>f-</w:t>
      </w:r>
      <w:r>
        <w:t>we(</w:t>
      </w:r>
      <w:r>
        <w:rPr>
          <w:smallCaps/>
        </w:rPr>
        <w:t>inc</w:t>
      </w:r>
      <w:r>
        <w:t>)</w:t>
      </w:r>
      <w:r>
        <w:tab/>
        <w:t>when</w:t>
      </w:r>
      <w:r>
        <w:tab/>
        <w:t>many-tell.lie</w:t>
      </w:r>
      <w:r>
        <w:tab/>
      </w:r>
      <w:r>
        <w:rPr>
          <w:smallCaps/>
        </w:rPr>
        <w:t>f.</w:t>
      </w:r>
      <w:r>
        <w:t>we(</w:t>
      </w:r>
      <w:r>
        <w:rPr>
          <w:smallCaps/>
        </w:rPr>
        <w:t>inc</w:t>
      </w:r>
      <w:r>
        <w:t>)</w:t>
      </w:r>
      <w:r w:rsidR="005E7538">
        <w:tab/>
        <w:t>main-remove-reluctant-</w:t>
      </w:r>
      <w:r w:rsidR="005E7538">
        <w:rPr>
          <w:smallCaps/>
        </w:rPr>
        <w:t>nom</w:t>
      </w:r>
      <w:r w:rsidR="005E7538">
        <w:tab/>
      </w:r>
      <w:r w:rsidR="005E7538">
        <w:rPr>
          <w:smallCaps/>
        </w:rPr>
        <w:t>f.</w:t>
      </w:r>
      <w:r w:rsidR="005E7538">
        <w:t>we(</w:t>
      </w:r>
      <w:r w:rsidR="005E7538">
        <w:rPr>
          <w:smallCaps/>
        </w:rPr>
        <w:t>inc</w:t>
      </w:r>
      <w:r w:rsidR="005E7538">
        <w:t>)</w:t>
      </w:r>
    </w:p>
    <w:p w14:paraId="4BC2725C" w14:textId="77777777" w:rsidR="00800AD8" w:rsidRDefault="005E7538" w:rsidP="005E7538">
      <w:pPr>
        <w:pStyle w:val="InterlineText"/>
        <w:tabs>
          <w:tab w:val="left" w:pos="533"/>
          <w:tab w:val="left" w:pos="1022"/>
          <w:tab w:val="left" w:pos="1946"/>
        </w:tabs>
      </w:pPr>
      <w:r>
        <w:tab/>
      </w:r>
      <w:r w:rsidR="00800AD8">
        <w:t>nua</w:t>
      </w:r>
      <w:r w:rsidR="00800AD8">
        <w:tab/>
        <w:t>tja</w:t>
      </w:r>
      <w:r w:rsidR="00800AD8">
        <w:tab/>
        <w:t>salasaladj.</w:t>
      </w:r>
    </w:p>
    <w:p w14:paraId="7DAA0E28" w14:textId="77777777" w:rsidR="00800AD8" w:rsidRDefault="005E7538" w:rsidP="005E7538">
      <w:pPr>
        <w:pStyle w:val="InterlineGlossWithTrans"/>
        <w:tabs>
          <w:tab w:val="left" w:pos="533"/>
          <w:tab w:val="left" w:pos="1022"/>
          <w:tab w:val="left" w:pos="1946"/>
        </w:tabs>
      </w:pPr>
      <w:r>
        <w:tab/>
      </w:r>
      <w:r w:rsidR="00800AD8">
        <w:t>nua</w:t>
      </w:r>
      <w:r w:rsidR="00800AD8">
        <w:tab/>
        <w:t>tja</w:t>
      </w:r>
      <w:r w:rsidR="00800AD8">
        <w:tab/>
        <w:t>sala-saladj</w:t>
      </w:r>
    </w:p>
    <w:p w14:paraId="7FEE1375" w14:textId="77777777" w:rsidR="00800AD8" w:rsidRDefault="00800AD8" w:rsidP="005E7538">
      <w:pPr>
        <w:pStyle w:val="InterlineTransNoFree"/>
        <w:tabs>
          <w:tab w:val="left" w:pos="1022"/>
          <w:tab w:val="left" w:pos="1946"/>
          <w:tab w:val="right" w:pos="8364"/>
        </w:tabs>
      </w:pPr>
      <w:r>
        <w:tab/>
        <w:t>by</w:t>
      </w:r>
      <w:r>
        <w:tab/>
        <w:t>our(</w:t>
      </w:r>
      <w:r>
        <w:rPr>
          <w:smallCaps/>
        </w:rPr>
        <w:t>inc</w:t>
      </w:r>
      <w:r>
        <w:t>)</w:t>
      </w:r>
      <w:r>
        <w:tab/>
      </w:r>
      <w:r>
        <w:rPr>
          <w:smallCaps/>
        </w:rPr>
        <w:t>red</w:t>
      </w:r>
      <w:r>
        <w:t>-companion</w:t>
      </w:r>
      <w:r w:rsidR="005E7538">
        <w:tab/>
      </w:r>
      <w:r w:rsidR="0088783A">
        <w:t>If we are liars our companions won’t like us.</w:t>
      </w:r>
    </w:p>
    <w:p w14:paraId="6B6D6451" w14:textId="77777777" w:rsidR="00800AD8" w:rsidRDefault="00DC1AE0" w:rsidP="0088783A">
      <w:pPr>
        <w:pStyle w:val="InterlineText"/>
        <w:tabs>
          <w:tab w:val="left" w:pos="533"/>
          <w:tab w:val="left" w:pos="977"/>
          <w:tab w:val="left" w:pos="2021"/>
          <w:tab w:val="left" w:pos="2285"/>
          <w:tab w:val="left" w:pos="4469"/>
          <w:tab w:val="left" w:pos="4958"/>
        </w:tabs>
      </w:pPr>
      <w:r w:rsidRPr="003A1D48">
        <w:rPr>
          <w:rStyle w:val="InterlineTextNumChar"/>
        </w:rPr>
        <w:t>033</w:t>
      </w:r>
      <w:r w:rsidR="00800AD8">
        <w:tab/>
        <w:t>ika</w:t>
      </w:r>
      <w:r w:rsidR="00800AD8">
        <w:tab/>
        <w:t>tjen</w:t>
      </w:r>
      <w:r w:rsidR="00800AD8">
        <w:tab/>
        <w:t>a</w:t>
      </w:r>
      <w:r w:rsidR="00800AD8">
        <w:tab/>
        <w:t>kinasaluan</w:t>
      </w:r>
      <w:r w:rsidR="00800AD8">
        <w:tab/>
        <w:t>nua</w:t>
      </w:r>
      <w:r w:rsidR="00800AD8">
        <w:tab/>
        <w:t>qaliqali.</w:t>
      </w:r>
    </w:p>
    <w:p w14:paraId="5EAE5828" w14:textId="77777777" w:rsidR="00800AD8" w:rsidRDefault="00800AD8" w:rsidP="0088783A">
      <w:pPr>
        <w:pStyle w:val="InterlineGlossWithTrans"/>
        <w:tabs>
          <w:tab w:val="left" w:pos="533"/>
          <w:tab w:val="left" w:pos="977"/>
          <w:tab w:val="left" w:pos="2021"/>
          <w:tab w:val="left" w:pos="2285"/>
          <w:tab w:val="left" w:pos="4469"/>
          <w:tab w:val="left" w:pos="4958"/>
        </w:tabs>
      </w:pPr>
      <w:r>
        <w:tab/>
        <w:t>ika</w:t>
      </w:r>
      <w:r>
        <w:tab/>
        <w:t>tjen</w:t>
      </w:r>
      <w:r>
        <w:tab/>
        <w:t>a</w:t>
      </w:r>
      <w:r>
        <w:tab/>
        <w:t>in=ka-salu-an</w:t>
      </w:r>
      <w:r>
        <w:tab/>
        <w:t>nua</w:t>
      </w:r>
      <w:r>
        <w:tab/>
        <w:t>qali-qali</w:t>
      </w:r>
    </w:p>
    <w:p w14:paraId="6178E38D" w14:textId="77777777" w:rsidR="00800AD8" w:rsidRDefault="00800AD8" w:rsidP="0088783A">
      <w:pPr>
        <w:pStyle w:val="InterlineTrans"/>
        <w:tabs>
          <w:tab w:val="left" w:pos="533"/>
          <w:tab w:val="left" w:pos="977"/>
          <w:tab w:val="left" w:pos="2021"/>
          <w:tab w:val="left" w:pos="2285"/>
          <w:tab w:val="left" w:pos="4469"/>
          <w:tab w:val="left" w:pos="4958"/>
        </w:tabs>
      </w:pPr>
      <w:r>
        <w:tab/>
        <w:t>not</w:t>
      </w:r>
      <w:r>
        <w:tab/>
      </w:r>
      <w:r>
        <w:rPr>
          <w:smallCaps/>
        </w:rPr>
        <w:t>f.</w:t>
      </w:r>
      <w:r>
        <w:t>we(</w:t>
      </w:r>
      <w:r>
        <w:rPr>
          <w:smallCaps/>
        </w:rPr>
        <w:t>inc</w:t>
      </w:r>
      <w:r>
        <w:t>)</w:t>
      </w:r>
      <w:r>
        <w:rPr>
          <w:smallCaps/>
        </w:rPr>
        <w:tab/>
        <w:t>c</w:t>
      </w:r>
      <w:r>
        <w:rPr>
          <w:smallCaps/>
        </w:rPr>
        <w:tab/>
        <w:t>perf</w:t>
      </w:r>
      <w:r>
        <w:t>=</w:t>
      </w:r>
      <w:r>
        <w:rPr>
          <w:smallCaps/>
        </w:rPr>
        <w:t>stat</w:t>
      </w:r>
      <w:r>
        <w:t>-believe-</w:t>
      </w:r>
      <w:r>
        <w:rPr>
          <w:smallCaps/>
        </w:rPr>
        <w:t>lf</w:t>
      </w:r>
      <w:r>
        <w:tab/>
        <w:t>by</w:t>
      </w:r>
      <w:r>
        <w:tab/>
      </w:r>
      <w:r>
        <w:rPr>
          <w:smallCaps/>
        </w:rPr>
        <w:t>red</w:t>
      </w:r>
      <w:r>
        <w:t>-friend</w:t>
      </w:r>
    </w:p>
    <w:p w14:paraId="75BE7D13" w14:textId="77777777" w:rsidR="00800AD8" w:rsidRDefault="00800AD8">
      <w:pPr>
        <w:pStyle w:val="InterlineFree"/>
      </w:pPr>
      <w:r>
        <w:t>People won’t trust us.</w:t>
      </w:r>
    </w:p>
    <w:p w14:paraId="27D12E7A" w14:textId="77777777" w:rsidR="0088783A" w:rsidRDefault="00800AD8" w:rsidP="0088783A">
      <w:pPr>
        <w:pStyle w:val="FullTranslation"/>
      </w:pPr>
      <w:r>
        <w:t>There were two friends called Piyaqan and Tsabîiîaq. “Come on, friend, let’s go and visit the girls,” said Piyaqan. “Let’s go,” said Tsabîiîaq. So the friends went to visit the girls. The friends went indoors. “Where have you been to, girls?” said Piyaqan to his girl-friend Kaîaîuîaîu. “We’ve been at home; seeing that you said ‘Let’s stay at home’. And where have you been today?</w:t>
      </w:r>
      <w:r w:rsidR="0088783A">
        <w:t>”</w:t>
      </w:r>
      <w:r>
        <w:t xml:space="preserve"> said Kaîaîuîaîu. “We’ve been at home too. But we didn’t see you. We thought you must have gone to </w:t>
      </w:r>
      <w:r>
        <w:lastRenderedPageBreak/>
        <w:t>the fields,”</w:t>
      </w:r>
      <w:r w:rsidR="0088783A">
        <w:t xml:space="preserve"> </w:t>
      </w:r>
      <w:r>
        <w:t>(said Piyaqan). “I went to wash clothes,” said Kaîaîuîaîu. “So that’s why we didn’t see you; you went to wash clothes,” said Piyaqan.</w:t>
      </w:r>
    </w:p>
    <w:p w14:paraId="1EF0B971" w14:textId="77777777" w:rsidR="00800AD8" w:rsidRDefault="00800AD8" w:rsidP="0088783A">
      <w:pPr>
        <w:pStyle w:val="FullTranslation"/>
      </w:pPr>
      <w:r>
        <w:t>Well his friend Tsabîiîaq didn’t say a word. “What’s the matter with you, friend</w:t>
      </w:r>
      <w:r w:rsidR="00E6570A">
        <w:t>?</w:t>
      </w:r>
      <w:r>
        <w:t xml:space="preserve"> You haven’t said a word,” said Piyaqan to his friend. “I don’t know what’s the matter with me now; I just feel sleepy,” said Tsabîiîaq. “Well have a sleep then, old Tsabîiîaq, if you’re sleepy,” said Kaîaîuîaîu. So Tsabîiîaq lay down. He didn’t go fast asleep</w:t>
      </w:r>
      <w:r w:rsidR="00046316">
        <w:t>;</w:t>
      </w:r>
      <w:r>
        <w:t xml:space="preserve"> he just pretended to go to sleep. “Blast this friend who has gone to sleep!” said Piyaqan. Straightaway Piyaqan broke wind. “Come on, friend, the cocks are crowing</w:t>
      </w:r>
      <w:r w:rsidR="00046316">
        <w:t>;</w:t>
      </w:r>
      <w:r>
        <w:t xml:space="preserve"> get up!” said Piyaqan to Tsabîiîaq. Tsabîiîaq got up. “I wasn’t asleep, friend,” said Tsabîiîaq. So when Piyaqan broke wind he tried to put the blame on his friend Tsabîiîaq. But he hadn’t been asleep. So the girls knew that it was Piyaqan who had broken wind. So the girls disliked Piyaqan after that. If we are liars our companions won’t </w:t>
      </w:r>
      <w:r w:rsidR="0088783A">
        <w:t>like us. People won’t trust us.</w:t>
      </w:r>
    </w:p>
    <w:p w14:paraId="1406E398" w14:textId="77777777" w:rsidR="00800AD8" w:rsidRDefault="00800AD8">
      <w:pPr>
        <w:pStyle w:val="Heading4"/>
      </w:pPr>
      <w:r w:rsidRPr="00DC1AE0">
        <w:rPr>
          <w:rStyle w:val="NumTextHeadingChar"/>
        </w:rPr>
        <w:t>085</w:t>
      </w:r>
      <w:r>
        <w:t xml:space="preserve"> SHAMAN</w:t>
      </w:r>
      <w:r w:rsidR="0088783A">
        <w:br/>
      </w:r>
      <w:r w:rsidR="001208B6">
        <w:t>t</w:t>
      </w:r>
      <w:r>
        <w:t>old by Giîgiîaw of Vaîulu village</w:t>
      </w:r>
    </w:p>
    <w:p w14:paraId="6755F2E4" w14:textId="77777777" w:rsidR="0088783A" w:rsidRDefault="00DC1AE0" w:rsidP="0088783A">
      <w:pPr>
        <w:pStyle w:val="InterlineText"/>
        <w:tabs>
          <w:tab w:val="left" w:pos="533"/>
          <w:tab w:val="left" w:pos="1682"/>
          <w:tab w:val="left" w:pos="2336"/>
          <w:tab w:val="left" w:pos="2870"/>
          <w:tab w:val="left" w:pos="4814"/>
          <w:tab w:val="left" w:pos="5078"/>
          <w:tab w:val="left" w:pos="5852"/>
        </w:tabs>
      </w:pPr>
      <w:r w:rsidRPr="003A1D48">
        <w:rPr>
          <w:rStyle w:val="InterlineTextNumChar"/>
        </w:rPr>
        <w:t>001</w:t>
      </w:r>
      <w:r w:rsidR="00800AD8">
        <w:tab/>
        <w:t>malada</w:t>
      </w:r>
      <w:r w:rsidR="00800AD8">
        <w:tab/>
        <w:t>nu</w:t>
      </w:r>
      <w:r w:rsidR="00800AD8">
        <w:tab/>
        <w:t>aya,</w:t>
      </w:r>
      <w:r w:rsidR="00800AD8">
        <w:tab/>
        <w:t>maretimaîimaîi</w:t>
      </w:r>
      <w:r w:rsidR="00800AD8">
        <w:tab/>
        <w:t>a</w:t>
      </w:r>
      <w:r w:rsidR="00800AD8">
        <w:tab/>
        <w:t>tsemas</w:t>
      </w:r>
      <w:r w:rsidR="0088783A">
        <w:tab/>
        <w:t>niamadju.</w:t>
      </w:r>
    </w:p>
    <w:p w14:paraId="67540944" w14:textId="77777777" w:rsidR="00800AD8" w:rsidRDefault="00800AD8" w:rsidP="0088783A">
      <w:pPr>
        <w:pStyle w:val="InterlineGlossWithTrans"/>
        <w:tabs>
          <w:tab w:val="left" w:pos="533"/>
          <w:tab w:val="left" w:pos="1682"/>
          <w:tab w:val="left" w:pos="2336"/>
          <w:tab w:val="left" w:pos="2870"/>
          <w:tab w:val="left" w:pos="4814"/>
          <w:tab w:val="left" w:pos="5078"/>
          <w:tab w:val="left" w:pos="5852"/>
        </w:tabs>
      </w:pPr>
      <w:r>
        <w:tab/>
        <w:t>ma-lada</w:t>
      </w:r>
      <w:r>
        <w:tab/>
        <w:t>nu</w:t>
      </w:r>
      <w:r>
        <w:tab/>
        <w:t>aya</w:t>
      </w:r>
      <w:r>
        <w:tab/>
        <w:t>mare-ti-maîi-maîi</w:t>
      </w:r>
      <w:r>
        <w:tab/>
        <w:t>a</w:t>
      </w:r>
      <w:r>
        <w:tab/>
        <w:t>tsemas</w:t>
      </w:r>
      <w:r w:rsidR="0088783A">
        <w:tab/>
        <w:t>ni-a-madju</w:t>
      </w:r>
    </w:p>
    <w:p w14:paraId="1DF459E2" w14:textId="77777777" w:rsidR="00800AD8" w:rsidRDefault="00800AD8" w:rsidP="0088783A">
      <w:pPr>
        <w:pStyle w:val="InterlineTrans"/>
        <w:tabs>
          <w:tab w:val="left" w:pos="533"/>
          <w:tab w:val="left" w:pos="1682"/>
          <w:tab w:val="left" w:pos="2336"/>
          <w:tab w:val="left" w:pos="2870"/>
          <w:tab w:val="left" w:pos="4814"/>
          <w:tab w:val="left" w:pos="5078"/>
          <w:tab w:val="left" w:pos="5852"/>
        </w:tabs>
      </w:pPr>
      <w:r>
        <w:tab/>
      </w:r>
      <w:r>
        <w:rPr>
          <w:smallCaps/>
        </w:rPr>
        <w:t>stat</w:t>
      </w:r>
      <w:r>
        <w:t>-ritual</w:t>
      </w:r>
      <w:r>
        <w:tab/>
        <w:t>when</w:t>
      </w:r>
      <w:r>
        <w:tab/>
        <w:t>say</w:t>
      </w:r>
      <w:r>
        <w:tab/>
        <w:t>pair-?-</w:t>
      </w:r>
      <w:r>
        <w:rPr>
          <w:smallCaps/>
        </w:rPr>
        <w:t>red</w:t>
      </w:r>
      <w:r>
        <w:t>-different</w:t>
      </w:r>
      <w:r>
        <w:rPr>
          <w:smallCaps/>
        </w:rPr>
        <w:tab/>
        <w:t>c</w:t>
      </w:r>
      <w:r>
        <w:rPr>
          <w:smallCaps/>
        </w:rPr>
        <w:tab/>
      </w:r>
      <w:r>
        <w:t>god</w:t>
      </w:r>
      <w:r w:rsidR="0088783A">
        <w:tab/>
        <w:t>of-</w:t>
      </w:r>
      <w:r w:rsidR="0088783A">
        <w:rPr>
          <w:smallCaps/>
        </w:rPr>
        <w:t>pl</w:t>
      </w:r>
      <w:r w:rsidR="0088783A">
        <w:t>-</w:t>
      </w:r>
      <w:r w:rsidR="0088783A">
        <w:rPr>
          <w:smallCaps/>
        </w:rPr>
        <w:t>3rd</w:t>
      </w:r>
      <w:r w:rsidR="0088783A">
        <w:t>.</w:t>
      </w:r>
      <w:r w:rsidR="0088783A">
        <w:rPr>
          <w:smallCaps/>
        </w:rPr>
        <w:t>pers</w:t>
      </w:r>
    </w:p>
    <w:p w14:paraId="42290752" w14:textId="77777777" w:rsidR="00800AD8" w:rsidRDefault="00800AD8">
      <w:pPr>
        <w:pStyle w:val="InterlineFree"/>
      </w:pPr>
      <w:r>
        <w:t>When we speak of shamans, they have various gods.</w:t>
      </w:r>
    </w:p>
    <w:p w14:paraId="3B0AB4EC" w14:textId="77777777" w:rsidR="0088783A" w:rsidRDefault="00DC1AE0" w:rsidP="0088783A">
      <w:pPr>
        <w:pStyle w:val="InterlineText"/>
        <w:tabs>
          <w:tab w:val="left" w:pos="533"/>
          <w:tab w:val="left" w:pos="1232"/>
          <w:tab w:val="left" w:pos="1946"/>
          <w:tab w:val="left" w:pos="3425"/>
          <w:tab w:val="left" w:pos="3689"/>
          <w:tab w:val="left" w:pos="5273"/>
          <w:tab w:val="left" w:pos="5537"/>
          <w:tab w:val="left" w:pos="7106"/>
          <w:tab w:val="left" w:pos="7370"/>
        </w:tabs>
      </w:pPr>
      <w:r w:rsidRPr="003A1D48">
        <w:rPr>
          <w:rStyle w:val="InterlineTextNumChar"/>
        </w:rPr>
        <w:t>002</w:t>
      </w:r>
      <w:r w:rsidR="00800AD8">
        <w:tab/>
        <w:t>îakua</w:t>
      </w:r>
      <w:r w:rsidR="00800AD8">
        <w:tab/>
        <w:t>tjara</w:t>
      </w:r>
      <w:r w:rsidR="00800AD8">
        <w:tab/>
        <w:t>tadjaladjalan</w:t>
      </w:r>
      <w:r w:rsidR="00800AD8">
        <w:tab/>
        <w:t>a</w:t>
      </w:r>
      <w:r w:rsidR="00800AD8">
        <w:tab/>
        <w:t>sidjapesan</w:t>
      </w:r>
      <w:r w:rsidR="0088783A">
        <w:tab/>
        <w:t>a</w:t>
      </w:r>
      <w:r w:rsidR="0088783A">
        <w:tab/>
        <w:t>sikapalisian</w:t>
      </w:r>
      <w:r w:rsidR="0088783A">
        <w:tab/>
        <w:t>a</w:t>
      </w:r>
      <w:r w:rsidR="0088783A">
        <w:tab/>
        <w:t>pagaîu.</w:t>
      </w:r>
    </w:p>
    <w:p w14:paraId="24CB9D4C" w14:textId="77777777" w:rsidR="00800AD8" w:rsidRDefault="00800AD8" w:rsidP="0088783A">
      <w:pPr>
        <w:pStyle w:val="InterlineGlossWithTrans"/>
        <w:tabs>
          <w:tab w:val="left" w:pos="533"/>
          <w:tab w:val="left" w:pos="1232"/>
          <w:tab w:val="left" w:pos="1946"/>
          <w:tab w:val="left" w:pos="3425"/>
          <w:tab w:val="left" w:pos="3689"/>
          <w:tab w:val="left" w:pos="5273"/>
          <w:tab w:val="left" w:pos="5537"/>
          <w:tab w:val="left" w:pos="7106"/>
          <w:tab w:val="left" w:pos="7370"/>
        </w:tabs>
      </w:pPr>
      <w:r>
        <w:tab/>
        <w:t>îakua</w:t>
      </w:r>
      <w:r>
        <w:tab/>
        <w:t>tjara</w:t>
      </w:r>
      <w:r>
        <w:tab/>
        <w:t>ta-djala-djalan</w:t>
      </w:r>
      <w:r>
        <w:tab/>
        <w:t>a</w:t>
      </w:r>
      <w:r>
        <w:tab/>
        <w:t>si-djapes-an</w:t>
      </w:r>
      <w:r w:rsidR="0088783A">
        <w:tab/>
        <w:t>a</w:t>
      </w:r>
      <w:r w:rsidR="0088783A">
        <w:tab/>
        <w:t>si-ka-palisi-an</w:t>
      </w:r>
      <w:r w:rsidR="0088783A">
        <w:tab/>
        <w:t>a</w:t>
      </w:r>
      <w:r w:rsidR="0088783A">
        <w:tab/>
        <w:t>pa-gaîu</w:t>
      </w:r>
    </w:p>
    <w:p w14:paraId="325E451A" w14:textId="77777777" w:rsidR="00800AD8" w:rsidRDefault="00800AD8" w:rsidP="0088783A">
      <w:pPr>
        <w:pStyle w:val="InterlineTrans"/>
        <w:tabs>
          <w:tab w:val="left" w:pos="533"/>
          <w:tab w:val="left" w:pos="1232"/>
          <w:tab w:val="left" w:pos="1946"/>
          <w:tab w:val="left" w:pos="3425"/>
          <w:tab w:val="left" w:pos="3689"/>
          <w:tab w:val="left" w:pos="5273"/>
          <w:tab w:val="left" w:pos="5537"/>
          <w:tab w:val="left" w:pos="7106"/>
          <w:tab w:val="left" w:pos="7370"/>
        </w:tabs>
      </w:pPr>
      <w:r>
        <w:tab/>
        <w:t>but</w:t>
      </w:r>
      <w:r>
        <w:tab/>
        <w:t>surely</w:t>
      </w:r>
      <w:r>
        <w:tab/>
        <w:t>one-</w:t>
      </w:r>
      <w:r>
        <w:rPr>
          <w:smallCaps/>
        </w:rPr>
        <w:t>red</w:t>
      </w:r>
      <w:r>
        <w:t>-road</w:t>
      </w:r>
      <w:r>
        <w:rPr>
          <w:smallCaps/>
        </w:rPr>
        <w:tab/>
        <w:t>c</w:t>
      </w:r>
      <w:r>
        <w:rPr>
          <w:smallCaps/>
        </w:rPr>
        <w:tab/>
        <w:t>if</w:t>
      </w:r>
      <w:r>
        <w:t>-breathe-</w:t>
      </w:r>
      <w:r>
        <w:rPr>
          <w:smallCaps/>
        </w:rPr>
        <w:t>nom</w:t>
      </w:r>
      <w:r w:rsidR="0088783A">
        <w:tab/>
      </w:r>
      <w:r w:rsidR="0088783A">
        <w:rPr>
          <w:smallCaps/>
        </w:rPr>
        <w:t>c</w:t>
      </w:r>
      <w:r w:rsidR="0088783A">
        <w:tab/>
        <w:t>if-?-taboo-</w:t>
      </w:r>
      <w:r w:rsidR="0088783A" w:rsidRPr="00D64271">
        <w:rPr>
          <w:smallCaps/>
        </w:rPr>
        <w:t>nom</w:t>
      </w:r>
      <w:r w:rsidR="0088783A">
        <w:tab/>
      </w:r>
      <w:r w:rsidR="0088783A">
        <w:rPr>
          <w:smallCaps/>
        </w:rPr>
        <w:t>c</w:t>
      </w:r>
      <w:r w:rsidR="0088783A">
        <w:tab/>
        <w:t>cause-slow</w:t>
      </w:r>
    </w:p>
    <w:p w14:paraId="658DBDC6" w14:textId="77777777" w:rsidR="00800AD8" w:rsidRDefault="00800AD8" w:rsidP="00A8416B">
      <w:pPr>
        <w:pStyle w:val="InterlineFreeCommentFollows"/>
      </w:pPr>
      <w:r>
        <w:t>But they are all more or less the same in their blowing (and) rituals.</w:t>
      </w:r>
    </w:p>
    <w:p w14:paraId="09B65223" w14:textId="77777777" w:rsidR="00800AD8" w:rsidRDefault="00A8416B" w:rsidP="00A8416B">
      <w:pPr>
        <w:pStyle w:val="CommentLastWithHalfSpace"/>
      </w:pPr>
      <w:r>
        <w:t>[</w:t>
      </w:r>
      <w:r w:rsidR="00800AD8" w:rsidRPr="0088783A">
        <w:rPr>
          <w:rStyle w:val="VernacularText"/>
        </w:rPr>
        <w:t>pagaîu</w:t>
      </w:r>
      <w:r w:rsidR="00800AD8">
        <w:t>: mean</w:t>
      </w:r>
      <w:r w:rsidR="0088783A">
        <w:t>s</w:t>
      </w:r>
      <w:r w:rsidR="00800AD8">
        <w:t xml:space="preserve"> ‘a little’ here</w:t>
      </w:r>
      <w:r>
        <w:t>]</w:t>
      </w:r>
    </w:p>
    <w:p w14:paraId="3279D033" w14:textId="77777777" w:rsidR="0088783A" w:rsidRDefault="00DC1AE0" w:rsidP="0088783A">
      <w:pPr>
        <w:pStyle w:val="InterlineText"/>
        <w:tabs>
          <w:tab w:val="left" w:pos="533"/>
          <w:tab w:val="left" w:pos="2192"/>
          <w:tab w:val="left" w:pos="2456"/>
          <w:tab w:val="left" w:pos="3605"/>
          <w:tab w:val="left" w:pos="4259"/>
          <w:tab w:val="left" w:pos="5183"/>
          <w:tab w:val="left" w:pos="5987"/>
          <w:tab w:val="left" w:pos="7106"/>
        </w:tabs>
      </w:pPr>
      <w:r w:rsidRPr="003A1D48">
        <w:rPr>
          <w:rStyle w:val="InterlineTextNumChar"/>
        </w:rPr>
        <w:t>003</w:t>
      </w:r>
      <w:r w:rsidR="00800AD8">
        <w:tab/>
        <w:t>aitsu</w:t>
      </w:r>
      <w:r w:rsidR="00800AD8">
        <w:tab/>
        <w:t>a</w:t>
      </w:r>
      <w:r w:rsidR="00800AD8">
        <w:tab/>
        <w:t>malada</w:t>
      </w:r>
      <w:r w:rsidR="00800AD8">
        <w:tab/>
        <w:t>nu</w:t>
      </w:r>
      <w:r w:rsidR="00800AD8">
        <w:tab/>
        <w:t>izua</w:t>
      </w:r>
      <w:r w:rsidR="00800AD8">
        <w:tab/>
        <w:t>saqetju</w:t>
      </w:r>
      <w:r w:rsidR="00800AD8">
        <w:tab/>
        <w:t>djapesen</w:t>
      </w:r>
      <w:r w:rsidR="0088783A">
        <w:tab/>
        <w:t>niamadju.</w:t>
      </w:r>
    </w:p>
    <w:p w14:paraId="0634F2F2" w14:textId="77777777" w:rsidR="00800AD8" w:rsidRDefault="00800AD8" w:rsidP="0088783A">
      <w:pPr>
        <w:pStyle w:val="InterlineGlossWithTrans"/>
        <w:tabs>
          <w:tab w:val="left" w:pos="533"/>
          <w:tab w:val="left" w:pos="2192"/>
          <w:tab w:val="left" w:pos="2456"/>
          <w:tab w:val="left" w:pos="3605"/>
          <w:tab w:val="left" w:pos="4259"/>
          <w:tab w:val="left" w:pos="5183"/>
          <w:tab w:val="left" w:pos="5987"/>
          <w:tab w:val="left" w:pos="7106"/>
        </w:tabs>
      </w:pPr>
      <w:r>
        <w:tab/>
        <w:t>aya-i-tsu</w:t>
      </w:r>
      <w:r>
        <w:tab/>
        <w:t>a</w:t>
      </w:r>
      <w:r>
        <w:tab/>
        <w:t>ma-lada</w:t>
      </w:r>
      <w:r>
        <w:tab/>
        <w:t>nu</w:t>
      </w:r>
      <w:r>
        <w:tab/>
        <w:t>i-zua</w:t>
      </w:r>
      <w:r>
        <w:tab/>
        <w:t>saqetju</w:t>
      </w:r>
      <w:r>
        <w:tab/>
        <w:t>djapes-en</w:t>
      </w:r>
      <w:r w:rsidR="0088783A">
        <w:tab/>
        <w:t>ni-a-madju</w:t>
      </w:r>
    </w:p>
    <w:p w14:paraId="3858ED28" w14:textId="77777777" w:rsidR="00800AD8" w:rsidRDefault="00800AD8" w:rsidP="0088783A">
      <w:pPr>
        <w:pStyle w:val="InterlineTrans"/>
        <w:tabs>
          <w:tab w:val="left" w:pos="533"/>
          <w:tab w:val="left" w:pos="2192"/>
          <w:tab w:val="left" w:pos="2456"/>
          <w:tab w:val="left" w:pos="3605"/>
          <w:tab w:val="left" w:pos="4259"/>
          <w:tab w:val="left" w:pos="5183"/>
          <w:tab w:val="left" w:pos="5987"/>
          <w:tab w:val="left" w:pos="7106"/>
        </w:tabs>
      </w:pPr>
      <w:r>
        <w:tab/>
        <w:t>be.thus-</w:t>
      </w:r>
      <w:r>
        <w:rPr>
          <w:smallCaps/>
        </w:rPr>
        <w:t>loc</w:t>
      </w:r>
      <w:r>
        <w:t>-this</w:t>
      </w:r>
      <w:r>
        <w:rPr>
          <w:smallCaps/>
        </w:rPr>
        <w:tab/>
        <w:t>c</w:t>
      </w:r>
      <w:r>
        <w:rPr>
          <w:smallCaps/>
        </w:rPr>
        <w:tab/>
        <w:t>stat</w:t>
      </w:r>
      <w:r>
        <w:t>-ritual</w:t>
      </w:r>
      <w:r>
        <w:tab/>
        <w:t>when</w:t>
      </w:r>
      <w:r>
        <w:tab/>
      </w:r>
      <w:r>
        <w:rPr>
          <w:smallCaps/>
        </w:rPr>
        <w:t>loc</w:t>
      </w:r>
      <w:r>
        <w:t>-that</w:t>
      </w:r>
      <w:r>
        <w:tab/>
        <w:t>painful</w:t>
      </w:r>
      <w:r>
        <w:tab/>
        <w:t>breathe-</w:t>
      </w:r>
      <w:r>
        <w:rPr>
          <w:smallCaps/>
        </w:rPr>
        <w:t>pf</w:t>
      </w:r>
      <w:r w:rsidR="0088783A">
        <w:tab/>
        <w:t>by-</w:t>
      </w:r>
      <w:r w:rsidR="0088783A">
        <w:rPr>
          <w:smallCaps/>
        </w:rPr>
        <w:t>pl</w:t>
      </w:r>
      <w:r w:rsidR="0088783A">
        <w:t>-</w:t>
      </w:r>
      <w:r w:rsidR="0088783A">
        <w:rPr>
          <w:smallCaps/>
        </w:rPr>
        <w:t>3rd</w:t>
      </w:r>
      <w:r w:rsidR="0088783A">
        <w:t>.</w:t>
      </w:r>
      <w:r w:rsidR="0088783A">
        <w:rPr>
          <w:smallCaps/>
        </w:rPr>
        <w:t>pers</w:t>
      </w:r>
    </w:p>
    <w:p w14:paraId="468ED6B2" w14:textId="77777777" w:rsidR="00800AD8" w:rsidRDefault="00800AD8">
      <w:pPr>
        <w:pStyle w:val="InterlineFree"/>
      </w:pPr>
      <w:r>
        <w:t>When someone is in pain the shamans blow on them.</w:t>
      </w:r>
    </w:p>
    <w:p w14:paraId="70CF4939" w14:textId="77777777" w:rsidR="0088783A" w:rsidRDefault="00DC1AE0" w:rsidP="0088783A">
      <w:pPr>
        <w:pStyle w:val="InterlineText"/>
        <w:tabs>
          <w:tab w:val="left" w:pos="533"/>
          <w:tab w:val="left" w:pos="1187"/>
          <w:tab w:val="left" w:pos="2576"/>
          <w:tab w:val="left" w:pos="3875"/>
          <w:tab w:val="left" w:pos="5459"/>
          <w:tab w:val="left" w:pos="5723"/>
          <w:tab w:val="left" w:pos="6872"/>
          <w:tab w:val="left" w:pos="7361"/>
          <w:tab w:val="left" w:pos="8315"/>
        </w:tabs>
      </w:pPr>
      <w:r w:rsidRPr="003A1D48">
        <w:rPr>
          <w:rStyle w:val="InterlineTextNumChar"/>
        </w:rPr>
        <w:t>004</w:t>
      </w:r>
      <w:r w:rsidR="00800AD8">
        <w:tab/>
        <w:t>nu</w:t>
      </w:r>
      <w:r w:rsidR="00800AD8">
        <w:tab/>
        <w:t>selapay</w:t>
      </w:r>
      <w:r w:rsidR="00800AD8">
        <w:tab/>
        <w:t>sitjetsemas</w:t>
      </w:r>
      <w:r w:rsidR="00800AD8">
        <w:tab/>
        <w:t>niamadju</w:t>
      </w:r>
      <w:r w:rsidR="00800AD8">
        <w:tab/>
        <w:t>a</w:t>
      </w:r>
      <w:r w:rsidR="0088783A">
        <w:tab/>
        <w:t>malada,</w:t>
      </w:r>
      <w:r w:rsidR="0088783A">
        <w:tab/>
        <w:t>sa</w:t>
      </w:r>
      <w:r w:rsidR="0088783A">
        <w:tab/>
        <w:t>djauîan</w:t>
      </w:r>
      <w:r w:rsidR="0088783A">
        <w:tab/>
        <w:t>tua</w:t>
      </w:r>
    </w:p>
    <w:p w14:paraId="5B38F263" w14:textId="77777777" w:rsidR="00800AD8" w:rsidRDefault="00800AD8" w:rsidP="0088783A">
      <w:pPr>
        <w:pStyle w:val="InterlineGlossWithTrans"/>
        <w:tabs>
          <w:tab w:val="left" w:pos="533"/>
          <w:tab w:val="left" w:pos="1187"/>
          <w:tab w:val="left" w:pos="2576"/>
          <w:tab w:val="left" w:pos="3875"/>
          <w:tab w:val="left" w:pos="5459"/>
          <w:tab w:val="left" w:pos="5723"/>
          <w:tab w:val="left" w:pos="6872"/>
          <w:tab w:val="left" w:pos="7361"/>
          <w:tab w:val="left" w:pos="8315"/>
        </w:tabs>
      </w:pPr>
      <w:r>
        <w:tab/>
        <w:t>nu</w:t>
      </w:r>
      <w:r>
        <w:tab/>
        <w:t>se-lapay</w:t>
      </w:r>
      <w:r>
        <w:tab/>
        <w:t>si-tje-tsemas</w:t>
      </w:r>
      <w:r>
        <w:tab/>
        <w:t>ni-a-madju</w:t>
      </w:r>
      <w:r>
        <w:tab/>
        <w:t>a</w:t>
      </w:r>
      <w:r w:rsidR="0088783A">
        <w:tab/>
        <w:t>ma-lada</w:t>
      </w:r>
      <w:r w:rsidR="0088783A">
        <w:tab/>
        <w:t>sa</w:t>
      </w:r>
      <w:r w:rsidR="0088783A">
        <w:tab/>
        <w:t>djauî-an</w:t>
      </w:r>
      <w:r w:rsidR="0088783A">
        <w:tab/>
        <w:t>tua</w:t>
      </w:r>
    </w:p>
    <w:p w14:paraId="32B7A259" w14:textId="77777777" w:rsidR="00800AD8" w:rsidRDefault="00800AD8" w:rsidP="0088783A">
      <w:pPr>
        <w:pStyle w:val="InterlineTransNoFree"/>
        <w:tabs>
          <w:tab w:val="left" w:pos="1187"/>
          <w:tab w:val="left" w:pos="2576"/>
          <w:tab w:val="left" w:pos="3875"/>
          <w:tab w:val="left" w:pos="5459"/>
          <w:tab w:val="left" w:pos="5723"/>
          <w:tab w:val="left" w:pos="6872"/>
          <w:tab w:val="left" w:pos="7361"/>
          <w:tab w:val="left" w:pos="8315"/>
        </w:tabs>
        <w:rPr>
          <w:smallCaps/>
        </w:rPr>
      </w:pPr>
      <w:r>
        <w:tab/>
        <w:t>when</w:t>
      </w:r>
      <w:r>
        <w:tab/>
      </w:r>
      <w:r>
        <w:rPr>
          <w:smallCaps/>
        </w:rPr>
        <w:t>invol</w:t>
      </w:r>
      <w:r>
        <w:t>-severe</w:t>
      </w:r>
      <w:r>
        <w:tab/>
      </w:r>
      <w:r>
        <w:rPr>
          <w:smallCaps/>
        </w:rPr>
        <w:t>if</w:t>
      </w:r>
      <w:r>
        <w:t>-do.at-god</w:t>
      </w:r>
      <w:r>
        <w:tab/>
        <w:t>by-</w:t>
      </w:r>
      <w:r>
        <w:rPr>
          <w:smallCaps/>
        </w:rPr>
        <w:t>pl</w:t>
      </w:r>
      <w:r>
        <w:t>-</w:t>
      </w:r>
      <w:r>
        <w:rPr>
          <w:smallCaps/>
        </w:rPr>
        <w:t>3rd.pers</w:t>
      </w:r>
      <w:r>
        <w:rPr>
          <w:smallCaps/>
        </w:rPr>
        <w:tab/>
        <w:t>c</w:t>
      </w:r>
      <w:r w:rsidR="0088783A">
        <w:tab/>
      </w:r>
      <w:r w:rsidR="0088783A">
        <w:rPr>
          <w:smallCaps/>
        </w:rPr>
        <w:t>stat</w:t>
      </w:r>
      <w:r w:rsidR="0088783A">
        <w:t>-ritual</w:t>
      </w:r>
      <w:r w:rsidR="0088783A">
        <w:tab/>
        <w:t>and</w:t>
      </w:r>
      <w:r w:rsidR="0088783A">
        <w:tab/>
        <w:t>call-</w:t>
      </w:r>
      <w:r w:rsidR="0088783A">
        <w:rPr>
          <w:smallCaps/>
        </w:rPr>
        <w:t>lf</w:t>
      </w:r>
      <w:r w:rsidR="0088783A">
        <w:tab/>
      </w:r>
      <w:r w:rsidR="0088783A">
        <w:rPr>
          <w:smallCaps/>
        </w:rPr>
        <w:t>obl</w:t>
      </w:r>
    </w:p>
    <w:p w14:paraId="49DBF6C4" w14:textId="77777777" w:rsidR="00D8122E" w:rsidRDefault="00800AD8" w:rsidP="00D8122E">
      <w:pPr>
        <w:pStyle w:val="InterlineText"/>
        <w:tabs>
          <w:tab w:val="left" w:pos="533"/>
          <w:tab w:val="left" w:pos="2117"/>
          <w:tab w:val="left" w:pos="3686"/>
          <w:tab w:val="left" w:pos="4655"/>
          <w:tab w:val="left" w:pos="5984"/>
        </w:tabs>
      </w:pPr>
      <w:r>
        <w:tab/>
        <w:t>salasaladj</w:t>
      </w:r>
      <w:r>
        <w:tab/>
        <w:t>niamadju,</w:t>
      </w:r>
      <w:r>
        <w:tab/>
      </w:r>
      <w:smartTag w:uri="urn:schemas-microsoft-com:office:smarttags" w:element="City">
        <w:smartTag w:uri="urn:schemas-microsoft-com:office:smarttags" w:element="place">
          <w:r>
            <w:t>sana</w:t>
          </w:r>
        </w:smartTag>
      </w:smartTag>
      <w:r>
        <w:tab/>
        <w:t>kapalisilisi</w:t>
      </w:r>
      <w:r w:rsidR="00D8122E">
        <w:tab/>
        <w:t>niamadju.</w:t>
      </w:r>
    </w:p>
    <w:p w14:paraId="16968D28" w14:textId="77777777" w:rsidR="00800AD8" w:rsidRDefault="00800AD8" w:rsidP="00D8122E">
      <w:pPr>
        <w:pStyle w:val="InterlineGlossWithTrans"/>
        <w:tabs>
          <w:tab w:val="left" w:pos="533"/>
          <w:tab w:val="left" w:pos="2117"/>
          <w:tab w:val="left" w:pos="3686"/>
          <w:tab w:val="left" w:pos="4655"/>
          <w:tab w:val="left" w:pos="5984"/>
        </w:tabs>
      </w:pPr>
      <w:r>
        <w:tab/>
        <w:t>sala-saladj</w:t>
      </w:r>
      <w:r>
        <w:tab/>
        <w:t>ni-a-madju</w:t>
      </w:r>
      <w:r>
        <w:tab/>
        <w:t>sa-na</w:t>
      </w:r>
      <w:r>
        <w:tab/>
        <w:t>ka-lisi=palisi</w:t>
      </w:r>
      <w:r w:rsidR="00D8122E">
        <w:tab/>
        <w:t>ni-a-madju</w:t>
      </w:r>
    </w:p>
    <w:p w14:paraId="28B1E3BE" w14:textId="77777777" w:rsidR="00800AD8" w:rsidRDefault="00800AD8" w:rsidP="00D8122E">
      <w:pPr>
        <w:pStyle w:val="InterlineTrans"/>
        <w:tabs>
          <w:tab w:val="left" w:pos="533"/>
          <w:tab w:val="left" w:pos="2117"/>
          <w:tab w:val="left" w:pos="3686"/>
          <w:tab w:val="left" w:pos="4655"/>
          <w:tab w:val="left" w:pos="5984"/>
        </w:tabs>
      </w:pPr>
      <w:r>
        <w:tab/>
      </w:r>
      <w:r>
        <w:rPr>
          <w:smallCaps/>
        </w:rPr>
        <w:t>red</w:t>
      </w:r>
      <w:r>
        <w:t>-companion</w:t>
      </w:r>
      <w:r>
        <w:tab/>
        <w:t>of-</w:t>
      </w:r>
      <w:r>
        <w:rPr>
          <w:smallCaps/>
        </w:rPr>
        <w:t>pl</w:t>
      </w:r>
      <w:r>
        <w:t>-</w:t>
      </w:r>
      <w:r>
        <w:rPr>
          <w:smallCaps/>
        </w:rPr>
        <w:t>3rd.pers</w:t>
      </w:r>
      <w:r>
        <w:tab/>
        <w:t>and-then</w:t>
      </w:r>
      <w:r>
        <w:tab/>
        <w:t>?-</w:t>
      </w:r>
      <w:r>
        <w:rPr>
          <w:smallCaps/>
        </w:rPr>
        <w:t>red</w:t>
      </w:r>
      <w:r>
        <w:t>=taboo</w:t>
      </w:r>
      <w:r w:rsidR="00D8122E">
        <w:tab/>
        <w:t>by-</w:t>
      </w:r>
      <w:r w:rsidR="00D8122E">
        <w:rPr>
          <w:smallCaps/>
        </w:rPr>
        <w:t>pl</w:t>
      </w:r>
      <w:r w:rsidR="00D8122E">
        <w:t>-</w:t>
      </w:r>
      <w:r w:rsidR="00D8122E">
        <w:rPr>
          <w:smallCaps/>
        </w:rPr>
        <w:t>3rd</w:t>
      </w:r>
      <w:r w:rsidR="00D8122E">
        <w:t>.</w:t>
      </w:r>
      <w:r w:rsidR="00D8122E">
        <w:rPr>
          <w:smallCaps/>
        </w:rPr>
        <w:t>pers</w:t>
      </w:r>
    </w:p>
    <w:p w14:paraId="4B7AA9F1" w14:textId="77777777" w:rsidR="00800AD8" w:rsidRDefault="00800AD8">
      <w:pPr>
        <w:pStyle w:val="InterlineFree"/>
      </w:pPr>
      <w:r>
        <w:t>If it’s a severe case the shamans go into a trance for them and summon their spirit companions and perform rites.</w:t>
      </w:r>
    </w:p>
    <w:p w14:paraId="3BD66C0D" w14:textId="77777777" w:rsidR="00D8122E" w:rsidRDefault="00DC1AE0" w:rsidP="00D8122E">
      <w:pPr>
        <w:pStyle w:val="InterlineText"/>
        <w:tabs>
          <w:tab w:val="left" w:pos="533"/>
          <w:tab w:val="left" w:pos="1022"/>
          <w:tab w:val="left" w:pos="1676"/>
          <w:tab w:val="left" w:pos="2345"/>
          <w:tab w:val="left" w:pos="3824"/>
          <w:tab w:val="left" w:pos="4733"/>
          <w:tab w:val="left" w:pos="5777"/>
          <w:tab w:val="left" w:pos="6281"/>
        </w:tabs>
      </w:pPr>
      <w:r w:rsidRPr="003A1D48">
        <w:rPr>
          <w:rStyle w:val="InterlineTextNumChar"/>
        </w:rPr>
        <w:t>005</w:t>
      </w:r>
      <w:r w:rsidR="00800AD8">
        <w:tab/>
        <w:t>qau</w:t>
      </w:r>
      <w:r w:rsidR="00800AD8">
        <w:tab/>
        <w:t>nu</w:t>
      </w:r>
      <w:r w:rsidR="00800AD8">
        <w:tab/>
        <w:t>palisi</w:t>
      </w:r>
      <w:r w:rsidR="00800AD8">
        <w:tab/>
        <w:t>tiamadju,</w:t>
      </w:r>
      <w:r w:rsidR="00D8122E">
        <w:tab/>
        <w:t>venay</w:t>
      </w:r>
      <w:r w:rsidR="00D8122E">
        <w:tab/>
        <w:t>itjen</w:t>
      </w:r>
      <w:r w:rsidR="00D8122E">
        <w:tab/>
        <w:t>tua</w:t>
      </w:r>
      <w:r w:rsidR="00D8122E">
        <w:tab/>
        <w:t>tjinutsauan.</w:t>
      </w:r>
    </w:p>
    <w:p w14:paraId="2BFBFEF9" w14:textId="77777777" w:rsidR="00800AD8" w:rsidRDefault="00800AD8" w:rsidP="00D8122E">
      <w:pPr>
        <w:pStyle w:val="InterlineGlossWithTrans"/>
        <w:tabs>
          <w:tab w:val="left" w:pos="533"/>
          <w:tab w:val="left" w:pos="1022"/>
          <w:tab w:val="left" w:pos="1676"/>
          <w:tab w:val="left" w:pos="2345"/>
          <w:tab w:val="left" w:pos="3824"/>
          <w:tab w:val="left" w:pos="4733"/>
          <w:tab w:val="left" w:pos="5777"/>
          <w:tab w:val="left" w:pos="6281"/>
        </w:tabs>
      </w:pPr>
      <w:r>
        <w:tab/>
        <w:t>qau</w:t>
      </w:r>
      <w:r>
        <w:tab/>
        <w:t>nu</w:t>
      </w:r>
      <w:r>
        <w:tab/>
        <w:t>palisi</w:t>
      </w:r>
      <w:r>
        <w:tab/>
        <w:t>ti-a-madju</w:t>
      </w:r>
      <w:r w:rsidR="00D8122E">
        <w:tab/>
        <w:t>en=vay</w:t>
      </w:r>
      <w:r w:rsidR="00D8122E">
        <w:tab/>
        <w:t>itjen</w:t>
      </w:r>
      <w:r w:rsidR="00D8122E">
        <w:tab/>
        <w:t>tua</w:t>
      </w:r>
      <w:r w:rsidR="00D8122E">
        <w:tab/>
        <w:t>in=tju-tsau-an</w:t>
      </w:r>
    </w:p>
    <w:p w14:paraId="7D715E89" w14:textId="77777777" w:rsidR="00800AD8" w:rsidRDefault="00800AD8" w:rsidP="00D8122E">
      <w:pPr>
        <w:pStyle w:val="InterlineTrans"/>
        <w:tabs>
          <w:tab w:val="left" w:pos="533"/>
          <w:tab w:val="left" w:pos="1022"/>
          <w:tab w:val="left" w:pos="1676"/>
          <w:tab w:val="left" w:pos="2345"/>
          <w:tab w:val="left" w:pos="3824"/>
          <w:tab w:val="left" w:pos="4733"/>
          <w:tab w:val="left" w:pos="5777"/>
          <w:tab w:val="left" w:pos="6281"/>
        </w:tabs>
      </w:pPr>
      <w:r>
        <w:tab/>
        <w:t>so</w:t>
      </w:r>
      <w:r>
        <w:tab/>
        <w:t>when</w:t>
      </w:r>
      <w:r>
        <w:tab/>
        <w:t>taboo</w:t>
      </w:r>
      <w:r>
        <w:tab/>
      </w:r>
      <w:r>
        <w:rPr>
          <w:smallCaps/>
        </w:rPr>
        <w:t>f-pl</w:t>
      </w:r>
      <w:r>
        <w:t>-</w:t>
      </w:r>
      <w:r>
        <w:rPr>
          <w:smallCaps/>
        </w:rPr>
        <w:t>3rd.pers</w:t>
      </w:r>
      <w:r w:rsidR="00D8122E">
        <w:tab/>
      </w:r>
      <w:r w:rsidR="00D8122E">
        <w:rPr>
          <w:smallCaps/>
        </w:rPr>
        <w:t>af</w:t>
      </w:r>
      <w:r w:rsidR="00D8122E">
        <w:t>=give</w:t>
      </w:r>
      <w:r w:rsidR="00D8122E">
        <w:tab/>
      </w:r>
      <w:r w:rsidR="00D8122E">
        <w:rPr>
          <w:smallCaps/>
        </w:rPr>
        <w:t>f.</w:t>
      </w:r>
      <w:r w:rsidR="00D8122E">
        <w:t>we(</w:t>
      </w:r>
      <w:r w:rsidR="00D8122E">
        <w:rPr>
          <w:smallCaps/>
        </w:rPr>
        <w:t>inc</w:t>
      </w:r>
      <w:r w:rsidR="00D8122E">
        <w:t>)</w:t>
      </w:r>
      <w:r w:rsidR="00D8122E">
        <w:tab/>
      </w:r>
      <w:r w:rsidR="00D8122E">
        <w:rPr>
          <w:smallCaps/>
        </w:rPr>
        <w:t>obl</w:t>
      </w:r>
      <w:r w:rsidR="00D8122E">
        <w:tab/>
      </w:r>
      <w:r w:rsidR="00D8122E">
        <w:rPr>
          <w:smallCaps/>
        </w:rPr>
        <w:t>perf</w:t>
      </w:r>
      <w:r w:rsidR="00D8122E">
        <w:t>=apart-being-</w:t>
      </w:r>
      <w:r w:rsidR="00D8122E">
        <w:rPr>
          <w:smallCaps/>
        </w:rPr>
        <w:t>nom</w:t>
      </w:r>
    </w:p>
    <w:p w14:paraId="0144A3F0" w14:textId="77777777" w:rsidR="00800AD8" w:rsidRDefault="00800AD8">
      <w:pPr>
        <w:pStyle w:val="InterlineFree"/>
      </w:pPr>
      <w:r>
        <w:t>When they perform rites, we give gifts for the spirits.</w:t>
      </w:r>
    </w:p>
    <w:p w14:paraId="4151CC89" w14:textId="77777777" w:rsidR="00800AD8" w:rsidRDefault="00DC1AE0" w:rsidP="00D8122E">
      <w:pPr>
        <w:pStyle w:val="InterlineText"/>
        <w:tabs>
          <w:tab w:val="left" w:pos="533"/>
          <w:tab w:val="left" w:pos="1202"/>
          <w:tab w:val="left" w:pos="1466"/>
        </w:tabs>
      </w:pPr>
      <w:r w:rsidRPr="003A1D48">
        <w:rPr>
          <w:rStyle w:val="InterlineTextNumChar"/>
        </w:rPr>
        <w:t>006</w:t>
      </w:r>
      <w:r w:rsidR="00800AD8">
        <w:tab/>
        <w:t>vaqu</w:t>
      </w:r>
      <w:r w:rsidR="00800AD8">
        <w:tab/>
        <w:t>a</w:t>
      </w:r>
      <w:r w:rsidR="00800AD8">
        <w:tab/>
        <w:t>sipatjutsautsau.</w:t>
      </w:r>
    </w:p>
    <w:p w14:paraId="7A206CE6" w14:textId="77777777" w:rsidR="00800AD8" w:rsidRDefault="00800AD8" w:rsidP="00D8122E">
      <w:pPr>
        <w:pStyle w:val="InterlineGlossWithTrans"/>
        <w:tabs>
          <w:tab w:val="left" w:pos="533"/>
          <w:tab w:val="left" w:pos="1202"/>
          <w:tab w:val="left" w:pos="1466"/>
        </w:tabs>
      </w:pPr>
      <w:r>
        <w:tab/>
        <w:t>vaqu</w:t>
      </w:r>
      <w:r>
        <w:tab/>
        <w:t>a</w:t>
      </w:r>
      <w:r>
        <w:tab/>
        <w:t>si-pa-tju-tsau-tsau</w:t>
      </w:r>
    </w:p>
    <w:p w14:paraId="48FEA3A6" w14:textId="77777777" w:rsidR="00800AD8" w:rsidRDefault="00800AD8" w:rsidP="00D8122E">
      <w:pPr>
        <w:pStyle w:val="InterlineTrans"/>
        <w:tabs>
          <w:tab w:val="left" w:pos="533"/>
          <w:tab w:val="left" w:pos="1202"/>
          <w:tab w:val="left" w:pos="1466"/>
        </w:tabs>
      </w:pPr>
      <w:r>
        <w:tab/>
        <w:t>millet</w:t>
      </w:r>
      <w:r>
        <w:rPr>
          <w:smallCaps/>
        </w:rPr>
        <w:tab/>
        <w:t>c</w:t>
      </w:r>
      <w:r>
        <w:rPr>
          <w:smallCaps/>
        </w:rPr>
        <w:tab/>
        <w:t>if</w:t>
      </w:r>
      <w:r>
        <w:t>-cause-apart-</w:t>
      </w:r>
      <w:r>
        <w:rPr>
          <w:smallCaps/>
        </w:rPr>
        <w:t>red</w:t>
      </w:r>
      <w:r>
        <w:t>-being</w:t>
      </w:r>
    </w:p>
    <w:p w14:paraId="6BD8E6F3" w14:textId="77777777" w:rsidR="00800AD8" w:rsidRDefault="00800AD8">
      <w:pPr>
        <w:pStyle w:val="InterlineFree"/>
      </w:pPr>
      <w:r>
        <w:t>Millet is the gift for summoning spirits to human beings(?).</w:t>
      </w:r>
    </w:p>
    <w:p w14:paraId="7B20FBB3" w14:textId="77777777" w:rsidR="00800AD8" w:rsidRDefault="00DC1AE0" w:rsidP="00D8122E">
      <w:pPr>
        <w:pStyle w:val="InterlineText"/>
        <w:tabs>
          <w:tab w:val="left" w:pos="533"/>
          <w:tab w:val="left" w:pos="1187"/>
          <w:tab w:val="left" w:pos="1841"/>
          <w:tab w:val="left" w:pos="2630"/>
          <w:tab w:val="left" w:pos="3404"/>
          <w:tab w:val="left" w:pos="4583"/>
          <w:tab w:val="left" w:pos="5357"/>
          <w:tab w:val="left" w:pos="5621"/>
        </w:tabs>
      </w:pPr>
      <w:r w:rsidRPr="003A1D48">
        <w:rPr>
          <w:rStyle w:val="InterlineTextNumChar"/>
        </w:rPr>
        <w:t>007</w:t>
      </w:r>
      <w:r w:rsidR="00800AD8">
        <w:tab/>
        <w:t>nu</w:t>
      </w:r>
      <w:r w:rsidR="00800AD8">
        <w:tab/>
        <w:t>neka,</w:t>
      </w:r>
      <w:r w:rsidR="00800AD8">
        <w:tab/>
        <w:t>paisu</w:t>
      </w:r>
      <w:r w:rsidR="00800AD8">
        <w:tab/>
        <w:t>anga,</w:t>
      </w:r>
      <w:r w:rsidR="00800AD8">
        <w:tab/>
        <w:t>lami</w:t>
      </w:r>
      <w:r w:rsidR="00800AD8">
        <w:tab/>
        <w:t>anga</w:t>
      </w:r>
      <w:r w:rsidR="00800AD8">
        <w:tab/>
        <w:t>a</w:t>
      </w:r>
      <w:r w:rsidR="00800AD8">
        <w:tab/>
        <w:t>zuma.</w:t>
      </w:r>
    </w:p>
    <w:p w14:paraId="3B64F2F2" w14:textId="77777777" w:rsidR="00800AD8" w:rsidRDefault="00800AD8" w:rsidP="00D8122E">
      <w:pPr>
        <w:pStyle w:val="InterlineGlossWithTrans"/>
        <w:tabs>
          <w:tab w:val="left" w:pos="533"/>
          <w:tab w:val="left" w:pos="1187"/>
          <w:tab w:val="left" w:pos="1841"/>
          <w:tab w:val="left" w:pos="2630"/>
          <w:tab w:val="left" w:pos="3404"/>
          <w:tab w:val="left" w:pos="4583"/>
          <w:tab w:val="left" w:pos="5357"/>
          <w:tab w:val="left" w:pos="5621"/>
        </w:tabs>
      </w:pPr>
      <w:r>
        <w:tab/>
        <w:t>nu</w:t>
      </w:r>
      <w:r>
        <w:tab/>
        <w:t>neka</w:t>
      </w:r>
      <w:r>
        <w:tab/>
        <w:t>paisu</w:t>
      </w:r>
      <w:r>
        <w:tab/>
        <w:t>anga</w:t>
      </w:r>
      <w:r>
        <w:tab/>
        <w:t>lami</w:t>
      </w:r>
      <w:r>
        <w:tab/>
        <w:t>anga</w:t>
      </w:r>
      <w:r>
        <w:tab/>
        <w:t>a</w:t>
      </w:r>
      <w:r>
        <w:tab/>
        <w:t>zuma</w:t>
      </w:r>
    </w:p>
    <w:p w14:paraId="2AC8FD91" w14:textId="77777777" w:rsidR="00800AD8" w:rsidRDefault="00800AD8" w:rsidP="00D8122E">
      <w:pPr>
        <w:pStyle w:val="InterlineTrans"/>
        <w:tabs>
          <w:tab w:val="left" w:pos="533"/>
          <w:tab w:val="left" w:pos="1187"/>
          <w:tab w:val="left" w:pos="1841"/>
          <w:tab w:val="left" w:pos="2630"/>
          <w:tab w:val="left" w:pos="3404"/>
          <w:tab w:val="left" w:pos="4583"/>
          <w:tab w:val="left" w:pos="5357"/>
          <w:tab w:val="left" w:pos="5621"/>
        </w:tabs>
      </w:pPr>
      <w:r>
        <w:tab/>
        <w:t>when</w:t>
      </w:r>
      <w:r>
        <w:tab/>
        <w:t>no</w:t>
      </w:r>
      <w:r>
        <w:tab/>
        <w:t>money</w:t>
      </w:r>
      <w:r>
        <w:tab/>
        <w:t>indeed</w:t>
      </w:r>
      <w:r>
        <w:tab/>
        <w:t>staple.food</w:t>
      </w:r>
      <w:r>
        <w:tab/>
        <w:t>indeed</w:t>
      </w:r>
      <w:r>
        <w:rPr>
          <w:smallCaps/>
        </w:rPr>
        <w:tab/>
        <w:t>c</w:t>
      </w:r>
      <w:r>
        <w:rPr>
          <w:smallCaps/>
        </w:rPr>
        <w:tab/>
      </w:r>
      <w:r>
        <w:t>other</w:t>
      </w:r>
    </w:p>
    <w:p w14:paraId="7BB45A5F" w14:textId="77777777" w:rsidR="00800AD8" w:rsidRDefault="00800AD8">
      <w:pPr>
        <w:pStyle w:val="InterlineFree"/>
      </w:pPr>
      <w:r>
        <w:t>If we haven’t any, then money or some other staple food.</w:t>
      </w:r>
    </w:p>
    <w:p w14:paraId="50FBDF47" w14:textId="77777777" w:rsidR="00800AD8" w:rsidRDefault="00DC1AE0" w:rsidP="00D8122E">
      <w:pPr>
        <w:pStyle w:val="InterlineText"/>
        <w:tabs>
          <w:tab w:val="left" w:pos="533"/>
          <w:tab w:val="left" w:pos="1517"/>
          <w:tab w:val="left" w:pos="2441"/>
          <w:tab w:val="left" w:pos="2945"/>
          <w:tab w:val="left" w:pos="3209"/>
          <w:tab w:val="left" w:pos="6233"/>
          <w:tab w:val="left" w:pos="6497"/>
          <w:tab w:val="left" w:pos="7991"/>
        </w:tabs>
      </w:pPr>
      <w:r w:rsidRPr="003A1D48">
        <w:rPr>
          <w:rStyle w:val="InterlineTextNumChar"/>
        </w:rPr>
        <w:t>008</w:t>
      </w:r>
      <w:r w:rsidR="00800AD8">
        <w:tab/>
        <w:t>saka</w:t>
      </w:r>
      <w:r w:rsidR="00800AD8">
        <w:tab/>
        <w:t>izua</w:t>
      </w:r>
      <w:r w:rsidR="00800AD8">
        <w:tab/>
        <w:t>uta</w:t>
      </w:r>
      <w:r w:rsidR="00800AD8">
        <w:tab/>
        <w:t>a</w:t>
      </w:r>
      <w:r w:rsidR="00800AD8">
        <w:tab/>
        <w:t>sinikipapuluqem</w:t>
      </w:r>
      <w:r w:rsidR="00800AD8">
        <w:tab/>
        <w:t>a</w:t>
      </w:r>
      <w:r w:rsidR="00D8122E">
        <w:tab/>
        <w:t>sinitjuap</w:t>
      </w:r>
      <w:r w:rsidR="00D8122E">
        <w:tab/>
        <w:t>a</w:t>
      </w:r>
    </w:p>
    <w:p w14:paraId="69B18EDE" w14:textId="77777777" w:rsidR="00800AD8" w:rsidRDefault="00800AD8" w:rsidP="00D8122E">
      <w:pPr>
        <w:pStyle w:val="InterlineGlossWithTrans"/>
        <w:tabs>
          <w:tab w:val="left" w:pos="533"/>
          <w:tab w:val="left" w:pos="1517"/>
          <w:tab w:val="left" w:pos="2441"/>
          <w:tab w:val="left" w:pos="2945"/>
          <w:tab w:val="left" w:pos="3209"/>
          <w:tab w:val="left" w:pos="6233"/>
          <w:tab w:val="left" w:pos="6497"/>
          <w:tab w:val="left" w:pos="7991"/>
        </w:tabs>
      </w:pPr>
      <w:r>
        <w:tab/>
        <w:t>sa-ka</w:t>
      </w:r>
      <w:r>
        <w:tab/>
        <w:t>i-zua</w:t>
      </w:r>
      <w:r>
        <w:tab/>
        <w:t>uta</w:t>
      </w:r>
      <w:r>
        <w:tab/>
        <w:t>a</w:t>
      </w:r>
      <w:r>
        <w:tab/>
        <w:t>in=si-ki-pa-pu-luqem</w:t>
      </w:r>
      <w:r>
        <w:tab/>
        <w:t>a</w:t>
      </w:r>
      <w:r w:rsidR="00D8122E">
        <w:tab/>
        <w:t>in=si-tjuap</w:t>
      </w:r>
      <w:r w:rsidR="00D8122E">
        <w:tab/>
        <w:t>a</w:t>
      </w:r>
    </w:p>
    <w:p w14:paraId="5BC2BFF3" w14:textId="77777777" w:rsidR="00800AD8" w:rsidRDefault="00800AD8" w:rsidP="00D8122E">
      <w:pPr>
        <w:pStyle w:val="InterlineTransNoFree"/>
        <w:tabs>
          <w:tab w:val="left" w:pos="1517"/>
          <w:tab w:val="left" w:pos="2441"/>
          <w:tab w:val="left" w:pos="2945"/>
          <w:tab w:val="left" w:pos="3209"/>
          <w:tab w:val="left" w:pos="6233"/>
          <w:tab w:val="left" w:pos="6497"/>
          <w:tab w:val="left" w:pos="7991"/>
        </w:tabs>
        <w:rPr>
          <w:smallCaps/>
        </w:rPr>
      </w:pPr>
      <w:r>
        <w:tab/>
        <w:t>and-after</w:t>
      </w:r>
      <w:r>
        <w:tab/>
      </w:r>
      <w:r>
        <w:rPr>
          <w:smallCaps/>
        </w:rPr>
        <w:t>loc</w:t>
      </w:r>
      <w:r>
        <w:t>-that</w:t>
      </w:r>
      <w:r>
        <w:tab/>
        <w:t>also</w:t>
      </w:r>
      <w:r>
        <w:rPr>
          <w:smallCaps/>
        </w:rPr>
        <w:tab/>
        <w:t>c</w:t>
      </w:r>
      <w:r>
        <w:rPr>
          <w:smallCaps/>
        </w:rPr>
        <w:tab/>
        <w:t>perf</w:t>
      </w:r>
      <w:r>
        <w:t>=</w:t>
      </w:r>
      <w:r>
        <w:rPr>
          <w:smallCaps/>
        </w:rPr>
        <w:t>if</w:t>
      </w:r>
      <w:r>
        <w:t>-do-cause-have-fortune</w:t>
      </w:r>
      <w:r>
        <w:rPr>
          <w:smallCaps/>
        </w:rPr>
        <w:tab/>
        <w:t>c</w:t>
      </w:r>
      <w:r w:rsidR="00D8122E">
        <w:tab/>
      </w:r>
      <w:r w:rsidR="00D8122E">
        <w:rPr>
          <w:smallCaps/>
        </w:rPr>
        <w:t>perf</w:t>
      </w:r>
      <w:r w:rsidR="00D8122E">
        <w:t>=</w:t>
      </w:r>
      <w:r w:rsidR="00D8122E">
        <w:rPr>
          <w:smallCaps/>
        </w:rPr>
        <w:t>if</w:t>
      </w:r>
      <w:r w:rsidR="00D8122E">
        <w:t>-signal</w:t>
      </w:r>
      <w:r w:rsidR="00D8122E">
        <w:rPr>
          <w:smallCaps/>
        </w:rPr>
        <w:tab/>
        <w:t>c</w:t>
      </w:r>
    </w:p>
    <w:p w14:paraId="594ABD4B" w14:textId="77777777" w:rsidR="00800AD8" w:rsidRDefault="00800AD8" w:rsidP="00D8122E">
      <w:pPr>
        <w:pStyle w:val="InterlineText"/>
        <w:tabs>
          <w:tab w:val="left" w:pos="533"/>
          <w:tab w:val="left" w:pos="2792"/>
          <w:tab w:val="left" w:pos="3056"/>
          <w:tab w:val="left" w:pos="3920"/>
          <w:tab w:val="left" w:pos="6824"/>
          <w:tab w:val="left" w:pos="7478"/>
        </w:tabs>
      </w:pPr>
      <w:r>
        <w:tab/>
        <w:t>sinikipuvatjuîayan</w:t>
      </w:r>
      <w:r>
        <w:tab/>
        <w:t>a</w:t>
      </w:r>
      <w:r>
        <w:tab/>
        <w:t>tja</w:t>
      </w:r>
      <w:r w:rsidR="00D8122E">
        <w:tab/>
        <w:t>pinakitjukuda</w:t>
      </w:r>
      <w:r w:rsidR="00D8122E">
        <w:tab/>
        <w:t>nu</w:t>
      </w:r>
      <w:r w:rsidR="00D8122E">
        <w:tab/>
        <w:t>venay</w:t>
      </w:r>
    </w:p>
    <w:p w14:paraId="234CD54B" w14:textId="77777777" w:rsidR="00800AD8" w:rsidRDefault="00800AD8" w:rsidP="00D8122E">
      <w:pPr>
        <w:pStyle w:val="InterlineGlossWithTrans"/>
        <w:tabs>
          <w:tab w:val="left" w:pos="533"/>
          <w:tab w:val="left" w:pos="2792"/>
          <w:tab w:val="left" w:pos="3056"/>
          <w:tab w:val="left" w:pos="3920"/>
          <w:tab w:val="left" w:pos="6824"/>
          <w:tab w:val="left" w:pos="7478"/>
        </w:tabs>
      </w:pPr>
      <w:r>
        <w:tab/>
        <w:t>in=si-ki-pu-vatjuîayan</w:t>
      </w:r>
      <w:r>
        <w:tab/>
        <w:t>a</w:t>
      </w:r>
      <w:r>
        <w:tab/>
        <w:t>tja</w:t>
      </w:r>
      <w:r w:rsidR="00D8122E">
        <w:tab/>
        <w:t>in=pa-ki-tju-kuda</w:t>
      </w:r>
      <w:r w:rsidR="00D8122E">
        <w:tab/>
        <w:t>nu</w:t>
      </w:r>
      <w:r w:rsidR="00D8122E">
        <w:tab/>
        <w:t>en=vay</w:t>
      </w:r>
    </w:p>
    <w:p w14:paraId="559F5910" w14:textId="77777777" w:rsidR="00800AD8" w:rsidRDefault="00800AD8" w:rsidP="00D8122E">
      <w:pPr>
        <w:pStyle w:val="InterlineTransNoFree"/>
        <w:tabs>
          <w:tab w:val="left" w:pos="2792"/>
          <w:tab w:val="left" w:pos="3056"/>
          <w:tab w:val="left" w:pos="3920"/>
          <w:tab w:val="left" w:pos="6824"/>
          <w:tab w:val="left" w:pos="7478"/>
        </w:tabs>
      </w:pPr>
      <w:r>
        <w:rPr>
          <w:smallCaps/>
        </w:rPr>
        <w:tab/>
        <w:t>perf</w:t>
      </w:r>
      <w:r>
        <w:t>=</w:t>
      </w:r>
      <w:r>
        <w:rPr>
          <w:smallCaps/>
        </w:rPr>
        <w:t>if</w:t>
      </w:r>
      <w:r>
        <w:t>-do-have-iron</w:t>
      </w:r>
      <w:r>
        <w:rPr>
          <w:smallCaps/>
        </w:rPr>
        <w:tab/>
        <w:t>c</w:t>
      </w:r>
      <w:r>
        <w:rPr>
          <w:smallCaps/>
        </w:rPr>
        <w:tab/>
      </w:r>
      <w:r>
        <w:t>we(</w:t>
      </w:r>
      <w:r>
        <w:rPr>
          <w:smallCaps/>
        </w:rPr>
        <w:t>inc</w:t>
      </w:r>
      <w:r>
        <w:t>)</w:t>
      </w:r>
      <w:r w:rsidR="00D8122E">
        <w:tab/>
      </w:r>
      <w:r w:rsidR="00D8122E">
        <w:rPr>
          <w:smallCaps/>
        </w:rPr>
        <w:t>perf</w:t>
      </w:r>
      <w:r w:rsidR="00D8122E">
        <w:t>=cause-do-apart-do.what</w:t>
      </w:r>
      <w:r w:rsidR="00D8122E">
        <w:tab/>
        <w:t>when</w:t>
      </w:r>
      <w:r w:rsidR="00D8122E">
        <w:tab/>
      </w:r>
      <w:r w:rsidR="00D8122E">
        <w:rPr>
          <w:smallCaps/>
        </w:rPr>
        <w:t>af</w:t>
      </w:r>
      <w:r w:rsidR="00D8122E">
        <w:t>=give</w:t>
      </w:r>
    </w:p>
    <w:p w14:paraId="5D28AB34" w14:textId="77777777" w:rsidR="00800AD8" w:rsidRDefault="00800AD8" w:rsidP="00D8122E">
      <w:pPr>
        <w:pStyle w:val="InterlineText"/>
        <w:tabs>
          <w:tab w:val="left" w:pos="533"/>
        </w:tabs>
      </w:pPr>
      <w:r>
        <w:lastRenderedPageBreak/>
        <w:tab/>
        <w:t>itjen.</w:t>
      </w:r>
    </w:p>
    <w:p w14:paraId="7C3CD569" w14:textId="77777777" w:rsidR="00800AD8" w:rsidRDefault="00800AD8" w:rsidP="00D8122E">
      <w:pPr>
        <w:pStyle w:val="InterlineGlossWithTrans"/>
        <w:tabs>
          <w:tab w:val="left" w:pos="533"/>
        </w:tabs>
      </w:pPr>
      <w:r>
        <w:tab/>
        <w:t>itjen</w:t>
      </w:r>
    </w:p>
    <w:p w14:paraId="44D41016" w14:textId="77777777" w:rsidR="00800AD8" w:rsidRDefault="00800AD8" w:rsidP="00D8122E">
      <w:pPr>
        <w:pStyle w:val="InterlineTrans"/>
        <w:tabs>
          <w:tab w:val="left" w:pos="533"/>
        </w:tabs>
      </w:pPr>
      <w:r>
        <w:tab/>
      </w:r>
      <w:r>
        <w:rPr>
          <w:smallCaps/>
        </w:rPr>
        <w:t>f.</w:t>
      </w:r>
      <w:r>
        <w:t>we(</w:t>
      </w:r>
      <w:r>
        <w:rPr>
          <w:smallCaps/>
        </w:rPr>
        <w:t>inc</w:t>
      </w:r>
      <w:r>
        <w:t>)</w:t>
      </w:r>
    </w:p>
    <w:p w14:paraId="1679E80C" w14:textId="77777777" w:rsidR="00800AD8" w:rsidRDefault="00800AD8" w:rsidP="00A8416B">
      <w:pPr>
        <w:pStyle w:val="InterlineFreeCommentFollows"/>
      </w:pPr>
      <w:r>
        <w:t>And we also differentiate between gifts for success, for summoning spirits, for charms(?).</w:t>
      </w:r>
    </w:p>
    <w:p w14:paraId="5DC7D5D8" w14:textId="77777777" w:rsidR="00800AD8" w:rsidRDefault="00A8416B" w:rsidP="00A8416B">
      <w:pPr>
        <w:pStyle w:val="CommentLastWithHalfSpace"/>
      </w:pPr>
      <w:r>
        <w:t>[</w:t>
      </w:r>
      <w:r w:rsidR="00800AD8" w:rsidRPr="00D8122E">
        <w:rPr>
          <w:rStyle w:val="VernacularText"/>
        </w:rPr>
        <w:t>pinakitjukuda</w:t>
      </w:r>
      <w:r w:rsidR="00800AD8">
        <w:t xml:space="preserve"> ‘differentiate’</w:t>
      </w:r>
      <w:r>
        <w:t>]</w:t>
      </w:r>
    </w:p>
    <w:p w14:paraId="5663B63B" w14:textId="77777777" w:rsidR="00800AD8" w:rsidRDefault="00DC1AE0" w:rsidP="00D8122E">
      <w:pPr>
        <w:pStyle w:val="InterlineText"/>
        <w:tabs>
          <w:tab w:val="left" w:pos="533"/>
          <w:tab w:val="left" w:pos="1187"/>
          <w:tab w:val="left" w:pos="2576"/>
          <w:tab w:val="left" w:pos="3440"/>
          <w:tab w:val="left" w:pos="4304"/>
          <w:tab w:val="left" w:pos="5393"/>
          <w:tab w:val="left" w:pos="5897"/>
        </w:tabs>
      </w:pPr>
      <w:r w:rsidRPr="003A1D48">
        <w:rPr>
          <w:rStyle w:val="InterlineTextNumChar"/>
        </w:rPr>
        <w:t>009</w:t>
      </w:r>
      <w:r w:rsidR="00800AD8">
        <w:tab/>
        <w:t>nu</w:t>
      </w:r>
      <w:r w:rsidR="00800AD8">
        <w:tab/>
        <w:t>selapay</w:t>
      </w:r>
      <w:r w:rsidR="00800AD8">
        <w:tab/>
        <w:t>aravats</w:t>
      </w:r>
      <w:r w:rsidR="00800AD8">
        <w:tab/>
        <w:t>tja</w:t>
      </w:r>
      <w:r w:rsidR="00800AD8">
        <w:tab/>
        <w:t>sitsuîu</w:t>
      </w:r>
      <w:r w:rsidR="00800AD8">
        <w:tab/>
        <w:t>tua</w:t>
      </w:r>
      <w:r w:rsidR="00800AD8">
        <w:tab/>
        <w:t>qatsang.</w:t>
      </w:r>
    </w:p>
    <w:p w14:paraId="4A52CB73" w14:textId="77777777" w:rsidR="00800AD8" w:rsidRDefault="00800AD8" w:rsidP="00D8122E">
      <w:pPr>
        <w:pStyle w:val="InterlineGlossWithTrans"/>
        <w:tabs>
          <w:tab w:val="left" w:pos="533"/>
          <w:tab w:val="left" w:pos="1187"/>
          <w:tab w:val="left" w:pos="2576"/>
          <w:tab w:val="left" w:pos="3440"/>
          <w:tab w:val="left" w:pos="4304"/>
          <w:tab w:val="left" w:pos="5393"/>
          <w:tab w:val="left" w:pos="5897"/>
        </w:tabs>
      </w:pPr>
      <w:r>
        <w:tab/>
        <w:t>nu</w:t>
      </w:r>
      <w:r>
        <w:tab/>
        <w:t>se-lapay</w:t>
      </w:r>
      <w:r>
        <w:tab/>
        <w:t>a-ravats</w:t>
      </w:r>
      <w:r>
        <w:tab/>
        <w:t>tja</w:t>
      </w:r>
      <w:r>
        <w:tab/>
        <w:t>si-tsuîu</w:t>
      </w:r>
      <w:r>
        <w:tab/>
        <w:t>tua</w:t>
      </w:r>
      <w:r>
        <w:tab/>
        <w:t>qatsang</w:t>
      </w:r>
    </w:p>
    <w:p w14:paraId="6553E8B2" w14:textId="77777777" w:rsidR="00800AD8" w:rsidRDefault="00800AD8" w:rsidP="00D8122E">
      <w:pPr>
        <w:pStyle w:val="InterlineTrans"/>
        <w:tabs>
          <w:tab w:val="left" w:pos="533"/>
          <w:tab w:val="left" w:pos="1187"/>
          <w:tab w:val="left" w:pos="2576"/>
          <w:tab w:val="left" w:pos="3440"/>
          <w:tab w:val="left" w:pos="4304"/>
          <w:tab w:val="left" w:pos="5393"/>
          <w:tab w:val="left" w:pos="5897"/>
        </w:tabs>
      </w:pPr>
      <w:r>
        <w:tab/>
        <w:t>when</w:t>
      </w:r>
      <w:r>
        <w:tab/>
      </w:r>
      <w:r>
        <w:rPr>
          <w:smallCaps/>
        </w:rPr>
        <w:t>invol</w:t>
      </w:r>
      <w:r>
        <w:t>-severe</w:t>
      </w:r>
      <w:r>
        <w:tab/>
      </w:r>
      <w:r>
        <w:rPr>
          <w:smallCaps/>
        </w:rPr>
        <w:t>c-</w:t>
      </w:r>
      <w:r>
        <w:t>true</w:t>
      </w:r>
      <w:r>
        <w:tab/>
        <w:t>we(</w:t>
      </w:r>
      <w:r>
        <w:rPr>
          <w:smallCaps/>
        </w:rPr>
        <w:t>inc</w:t>
      </w:r>
      <w:r>
        <w:t>)</w:t>
      </w:r>
      <w:r>
        <w:tab/>
      </w:r>
      <w:r>
        <w:rPr>
          <w:smallCaps/>
        </w:rPr>
        <w:t>if</w:t>
      </w:r>
      <w:r>
        <w:t>-butcher</w:t>
      </w:r>
      <w:r>
        <w:tab/>
      </w:r>
      <w:r>
        <w:rPr>
          <w:smallCaps/>
        </w:rPr>
        <w:t>obl</w:t>
      </w:r>
      <w:r>
        <w:tab/>
        <w:t>pig</w:t>
      </w:r>
    </w:p>
    <w:p w14:paraId="5F12E069" w14:textId="77777777" w:rsidR="00800AD8" w:rsidRDefault="00800AD8">
      <w:pPr>
        <w:pStyle w:val="InterlineFree"/>
      </w:pPr>
      <w:r>
        <w:t>If it’s a very serious case we kill a pig.</w:t>
      </w:r>
    </w:p>
    <w:p w14:paraId="7237FDA0" w14:textId="77777777" w:rsidR="00800AD8" w:rsidRDefault="00DC1AE0" w:rsidP="00D8122E">
      <w:pPr>
        <w:pStyle w:val="InterlineText"/>
        <w:tabs>
          <w:tab w:val="left" w:pos="533"/>
          <w:tab w:val="left" w:pos="1187"/>
          <w:tab w:val="left" w:pos="2396"/>
          <w:tab w:val="left" w:pos="3320"/>
          <w:tab w:val="left" w:pos="3809"/>
          <w:tab w:val="left" w:pos="5678"/>
          <w:tab w:val="left" w:pos="6152"/>
          <w:tab w:val="left" w:pos="6416"/>
          <w:tab w:val="left" w:pos="8300"/>
        </w:tabs>
      </w:pPr>
      <w:r w:rsidRPr="003A1D48">
        <w:rPr>
          <w:rStyle w:val="InterlineTextNumChar"/>
        </w:rPr>
        <w:t>010</w:t>
      </w:r>
      <w:r w:rsidR="00800AD8">
        <w:tab/>
        <w:t>nu</w:t>
      </w:r>
      <w:r w:rsidR="00800AD8">
        <w:tab/>
        <w:t>tsemuîu</w:t>
      </w:r>
      <w:r w:rsidR="00800AD8">
        <w:tab/>
        <w:t>izua</w:t>
      </w:r>
      <w:r w:rsidR="00800AD8">
        <w:tab/>
        <w:t>za</w:t>
      </w:r>
      <w:r w:rsidR="00800AD8">
        <w:tab/>
        <w:t>zinatjak</w:t>
      </w:r>
      <w:r w:rsidR="00800AD8">
        <w:tab/>
        <w:t>aya</w:t>
      </w:r>
      <w:r w:rsidR="00800AD8">
        <w:tab/>
        <w:t>a</w:t>
      </w:r>
      <w:r w:rsidR="00D8122E">
        <w:tab/>
        <w:t>sinipatjavang</w:t>
      </w:r>
      <w:r w:rsidR="00D8122E">
        <w:tab/>
        <w:t>tua</w:t>
      </w:r>
    </w:p>
    <w:p w14:paraId="6909C906" w14:textId="77777777" w:rsidR="00800AD8" w:rsidRDefault="00800AD8" w:rsidP="00D8122E">
      <w:pPr>
        <w:pStyle w:val="InterlineGlossWithTrans"/>
        <w:tabs>
          <w:tab w:val="left" w:pos="533"/>
          <w:tab w:val="left" w:pos="1187"/>
          <w:tab w:val="left" w:pos="2396"/>
          <w:tab w:val="left" w:pos="3320"/>
          <w:tab w:val="left" w:pos="3809"/>
          <w:tab w:val="left" w:pos="5678"/>
          <w:tab w:val="left" w:pos="6152"/>
          <w:tab w:val="left" w:pos="6416"/>
          <w:tab w:val="left" w:pos="8300"/>
        </w:tabs>
      </w:pPr>
      <w:r>
        <w:tab/>
        <w:t>nu</w:t>
      </w:r>
      <w:r>
        <w:tab/>
        <w:t>em=tsuîu</w:t>
      </w:r>
      <w:r>
        <w:tab/>
        <w:t>i-zua</w:t>
      </w:r>
      <w:r>
        <w:tab/>
        <w:t>zua</w:t>
      </w:r>
      <w:r>
        <w:tab/>
        <w:t>in=zatjak</w:t>
      </w:r>
      <w:r>
        <w:tab/>
        <w:t>aya</w:t>
      </w:r>
      <w:r>
        <w:tab/>
        <w:t>a</w:t>
      </w:r>
      <w:r w:rsidR="00D8122E">
        <w:tab/>
        <w:t>in=si-pa-tjavang</w:t>
      </w:r>
      <w:r w:rsidR="00D8122E">
        <w:tab/>
        <w:t>tua</w:t>
      </w:r>
    </w:p>
    <w:p w14:paraId="3771EC95" w14:textId="77777777" w:rsidR="00800AD8" w:rsidRDefault="00800AD8" w:rsidP="00D8122E">
      <w:pPr>
        <w:pStyle w:val="InterlineTransNoFree"/>
        <w:tabs>
          <w:tab w:val="left" w:pos="1187"/>
          <w:tab w:val="left" w:pos="2396"/>
          <w:tab w:val="left" w:pos="3320"/>
          <w:tab w:val="left" w:pos="3809"/>
          <w:tab w:val="left" w:pos="5678"/>
          <w:tab w:val="left" w:pos="6152"/>
          <w:tab w:val="left" w:pos="6416"/>
          <w:tab w:val="left" w:pos="8300"/>
        </w:tabs>
        <w:rPr>
          <w:smallCaps/>
        </w:rPr>
      </w:pPr>
      <w:r>
        <w:tab/>
        <w:t>when</w:t>
      </w:r>
      <w:r>
        <w:tab/>
      </w:r>
      <w:r>
        <w:rPr>
          <w:smallCaps/>
        </w:rPr>
        <w:t>af</w:t>
      </w:r>
      <w:r>
        <w:t>=butcher</w:t>
      </w:r>
      <w:r>
        <w:tab/>
      </w:r>
      <w:r>
        <w:rPr>
          <w:smallCaps/>
        </w:rPr>
        <w:t>loc</w:t>
      </w:r>
      <w:r>
        <w:t>-that</w:t>
      </w:r>
      <w:r>
        <w:tab/>
        <w:t>that</w:t>
      </w:r>
      <w:r>
        <w:tab/>
      </w:r>
      <w:r>
        <w:rPr>
          <w:smallCaps/>
        </w:rPr>
        <w:t>perf</w:t>
      </w:r>
      <w:r>
        <w:t>=arrangement</w:t>
      </w:r>
      <w:r>
        <w:tab/>
        <w:t>say</w:t>
      </w:r>
      <w:r>
        <w:rPr>
          <w:smallCaps/>
        </w:rPr>
        <w:tab/>
        <w:t>c</w:t>
      </w:r>
      <w:r w:rsidR="00D8122E">
        <w:tab/>
      </w:r>
      <w:r w:rsidR="00D8122E">
        <w:rPr>
          <w:smallCaps/>
        </w:rPr>
        <w:t>perf</w:t>
      </w:r>
      <w:r w:rsidR="00D8122E">
        <w:t>=</w:t>
      </w:r>
      <w:r w:rsidR="00D8122E">
        <w:rPr>
          <w:smallCaps/>
        </w:rPr>
        <w:t>if</w:t>
      </w:r>
      <w:r w:rsidR="00D8122E">
        <w:t>-cause-cup</w:t>
      </w:r>
      <w:r w:rsidR="00D8122E">
        <w:tab/>
      </w:r>
      <w:r w:rsidR="00D8122E">
        <w:rPr>
          <w:smallCaps/>
        </w:rPr>
        <w:t>obl</w:t>
      </w:r>
    </w:p>
    <w:p w14:paraId="288DDE35" w14:textId="77777777" w:rsidR="00800AD8" w:rsidRDefault="00800AD8" w:rsidP="00D8122E">
      <w:pPr>
        <w:pStyle w:val="InterlineText"/>
        <w:tabs>
          <w:tab w:val="left" w:pos="533"/>
        </w:tabs>
      </w:pPr>
      <w:r>
        <w:tab/>
        <w:t>tsemas.</w:t>
      </w:r>
    </w:p>
    <w:p w14:paraId="65925511" w14:textId="77777777" w:rsidR="00800AD8" w:rsidRDefault="00800AD8" w:rsidP="00D8122E">
      <w:pPr>
        <w:pStyle w:val="InterlineGlossWithTrans"/>
        <w:tabs>
          <w:tab w:val="left" w:pos="533"/>
        </w:tabs>
      </w:pPr>
      <w:r>
        <w:tab/>
        <w:t>tsemas</w:t>
      </w:r>
    </w:p>
    <w:p w14:paraId="39D667C2" w14:textId="77777777" w:rsidR="00800AD8" w:rsidRDefault="00800AD8" w:rsidP="00D8122E">
      <w:pPr>
        <w:pStyle w:val="InterlineTrans"/>
        <w:tabs>
          <w:tab w:val="left" w:pos="533"/>
        </w:tabs>
      </w:pPr>
      <w:r>
        <w:tab/>
        <w:t>god</w:t>
      </w:r>
    </w:p>
    <w:p w14:paraId="71575D9B" w14:textId="77777777" w:rsidR="00800AD8" w:rsidRDefault="00800AD8" w:rsidP="00D8122E">
      <w:pPr>
        <w:pStyle w:val="InterlineFreeCommentFollows"/>
      </w:pPr>
      <w:r>
        <w:t>When we kill it, part is ‘set aside’ as an offering to the gods (to be eaten only by the immediate family).</w:t>
      </w:r>
    </w:p>
    <w:p w14:paraId="3FAF053C" w14:textId="77777777" w:rsidR="00800AD8" w:rsidRDefault="00A8416B" w:rsidP="00D8122E">
      <w:pPr>
        <w:pStyle w:val="CommentLastWithHalfSpace"/>
      </w:pPr>
      <w:r>
        <w:t>[</w:t>
      </w:r>
      <w:r w:rsidR="00800AD8" w:rsidRPr="00D8122E">
        <w:rPr>
          <w:rStyle w:val="VernacularText"/>
        </w:rPr>
        <w:t>patjavang</w:t>
      </w:r>
      <w:r w:rsidR="00800AD8">
        <w:t xml:space="preserve">: F293 has </w:t>
      </w:r>
      <w:r w:rsidR="00800AD8" w:rsidRPr="00D8122E">
        <w:rPr>
          <w:rStyle w:val="VernacularText"/>
        </w:rPr>
        <w:t>tjavang</w:t>
      </w:r>
      <w:r w:rsidR="00800AD8">
        <w:t xml:space="preserve"> ‘a cup without handles’, so with </w:t>
      </w:r>
      <w:r w:rsidR="00800AD8" w:rsidRPr="00D8122E">
        <w:rPr>
          <w:rStyle w:val="VernacularText"/>
        </w:rPr>
        <w:t>pa-</w:t>
      </w:r>
      <w:r w:rsidR="00D8122E">
        <w:t xml:space="preserve"> </w:t>
      </w:r>
      <w:r w:rsidR="00800AD8">
        <w:t>means ‘to offer’</w:t>
      </w:r>
      <w:r w:rsidR="00D8122E">
        <w:t>]</w:t>
      </w:r>
    </w:p>
    <w:p w14:paraId="3868A770" w14:textId="77777777" w:rsidR="00800AD8" w:rsidRDefault="00DC1AE0" w:rsidP="00D8122E">
      <w:pPr>
        <w:pStyle w:val="InterlineText"/>
        <w:tabs>
          <w:tab w:val="left" w:pos="533"/>
          <w:tab w:val="left" w:pos="1217"/>
          <w:tab w:val="left" w:pos="1871"/>
          <w:tab w:val="left" w:pos="2255"/>
          <w:tab w:val="left" w:pos="3359"/>
          <w:tab w:val="left" w:pos="4703"/>
          <w:tab w:val="left" w:pos="5147"/>
          <w:tab w:val="left" w:pos="7271"/>
          <w:tab w:val="left" w:pos="7535"/>
          <w:tab w:val="left" w:pos="8324"/>
        </w:tabs>
      </w:pPr>
      <w:r w:rsidRPr="003A1D48">
        <w:rPr>
          <w:rStyle w:val="InterlineTextNumChar"/>
        </w:rPr>
        <w:t>011</w:t>
      </w:r>
      <w:r w:rsidR="00800AD8">
        <w:tab/>
        <w:t>azua</w:t>
      </w:r>
      <w:r w:rsidR="00800AD8">
        <w:tab/>
        <w:t>zuma</w:t>
      </w:r>
      <w:r w:rsidR="00800AD8">
        <w:tab/>
        <w:t>nu</w:t>
      </w:r>
      <w:r w:rsidR="00800AD8">
        <w:tab/>
        <w:t>vutjuîan</w:t>
      </w:r>
      <w:r w:rsidR="00800AD8">
        <w:tab/>
        <w:t>mana</w:t>
      </w:r>
      <w:r w:rsidR="00800AD8">
        <w:tab/>
        <w:t>ika</w:t>
      </w:r>
      <w:r w:rsidR="00800AD8">
        <w:tab/>
        <w:t>makudanga</w:t>
      </w:r>
      <w:r w:rsidR="00800AD8">
        <w:tab/>
        <w:t>a</w:t>
      </w:r>
      <w:r w:rsidR="00D8122E">
        <w:tab/>
        <w:t>kanen</w:t>
      </w:r>
      <w:r w:rsidR="00D8122E">
        <w:tab/>
        <w:t>nua</w:t>
      </w:r>
    </w:p>
    <w:p w14:paraId="21EC48F5" w14:textId="77777777" w:rsidR="00800AD8" w:rsidRDefault="00800AD8" w:rsidP="00D8122E">
      <w:pPr>
        <w:pStyle w:val="InterlineGlossWithTrans"/>
        <w:tabs>
          <w:tab w:val="left" w:pos="533"/>
          <w:tab w:val="left" w:pos="1217"/>
          <w:tab w:val="left" w:pos="1871"/>
          <w:tab w:val="left" w:pos="2255"/>
          <w:tab w:val="left" w:pos="3359"/>
          <w:tab w:val="left" w:pos="4703"/>
          <w:tab w:val="left" w:pos="5147"/>
          <w:tab w:val="left" w:pos="7271"/>
          <w:tab w:val="left" w:pos="7535"/>
          <w:tab w:val="left" w:pos="8324"/>
        </w:tabs>
      </w:pPr>
      <w:r>
        <w:tab/>
        <w:t>a-zua</w:t>
      </w:r>
      <w:r>
        <w:tab/>
        <w:t>zuma</w:t>
      </w:r>
      <w:r>
        <w:tab/>
        <w:t>nu</w:t>
      </w:r>
      <w:r>
        <w:tab/>
        <w:t>vutjuî-an</w:t>
      </w:r>
      <w:r>
        <w:tab/>
        <w:t>ma-avan-a</w:t>
      </w:r>
      <w:r>
        <w:tab/>
        <w:t>ika</w:t>
      </w:r>
      <w:r>
        <w:tab/>
        <w:t>ma-kuda-anga</w:t>
      </w:r>
      <w:r>
        <w:tab/>
        <w:t>a</w:t>
      </w:r>
      <w:r w:rsidR="00D8122E">
        <w:tab/>
        <w:t>kan-en</w:t>
      </w:r>
      <w:r w:rsidR="00D8122E">
        <w:tab/>
        <w:t>nua</w:t>
      </w:r>
    </w:p>
    <w:p w14:paraId="00B7AD9C" w14:textId="77777777" w:rsidR="00800AD8" w:rsidRDefault="00800AD8" w:rsidP="00D8122E">
      <w:pPr>
        <w:pStyle w:val="InterlineTransNoFree"/>
        <w:tabs>
          <w:tab w:val="left" w:pos="1217"/>
          <w:tab w:val="left" w:pos="1871"/>
          <w:tab w:val="left" w:pos="2255"/>
          <w:tab w:val="left" w:pos="3359"/>
          <w:tab w:val="left" w:pos="4703"/>
          <w:tab w:val="left" w:pos="5147"/>
          <w:tab w:val="left" w:pos="7271"/>
          <w:tab w:val="left" w:pos="7535"/>
          <w:tab w:val="left" w:pos="8324"/>
        </w:tabs>
        <w:rPr>
          <w:smallCaps/>
        </w:rPr>
      </w:pPr>
      <w:r>
        <w:tab/>
      </w:r>
      <w:r>
        <w:rPr>
          <w:smallCaps/>
        </w:rPr>
        <w:t>c-</w:t>
      </w:r>
      <w:r>
        <w:t>that</w:t>
      </w:r>
      <w:r>
        <w:tab/>
        <w:t>other</w:t>
      </w:r>
      <w:r>
        <w:tab/>
        <w:t>of</w:t>
      </w:r>
      <w:r>
        <w:tab/>
        <w:t>meat-</w:t>
      </w:r>
      <w:r>
        <w:rPr>
          <w:smallCaps/>
        </w:rPr>
        <w:t>nom</w:t>
      </w:r>
      <w:r>
        <w:tab/>
      </w:r>
      <w:r>
        <w:rPr>
          <w:smallCaps/>
        </w:rPr>
        <w:t>stat</w:t>
      </w:r>
      <w:r>
        <w:t>-exact-?</w:t>
      </w:r>
      <w:r>
        <w:tab/>
        <w:t>not</w:t>
      </w:r>
      <w:r>
        <w:tab/>
      </w:r>
      <w:r>
        <w:rPr>
          <w:smallCaps/>
        </w:rPr>
        <w:t>stat</w:t>
      </w:r>
      <w:r>
        <w:t>-do.what-indeed</w:t>
      </w:r>
      <w:r>
        <w:rPr>
          <w:smallCaps/>
        </w:rPr>
        <w:tab/>
        <w:t>c</w:t>
      </w:r>
      <w:r w:rsidR="00D8122E">
        <w:tab/>
        <w:t>eat-</w:t>
      </w:r>
      <w:r w:rsidR="00D8122E">
        <w:rPr>
          <w:smallCaps/>
        </w:rPr>
        <w:t>pf</w:t>
      </w:r>
      <w:r w:rsidR="00D8122E">
        <w:tab/>
        <w:t>by</w:t>
      </w:r>
    </w:p>
    <w:p w14:paraId="218BDB8B" w14:textId="77777777" w:rsidR="00800AD8" w:rsidRDefault="00800AD8" w:rsidP="00D8122E">
      <w:pPr>
        <w:pStyle w:val="InterlineText"/>
        <w:tabs>
          <w:tab w:val="left" w:pos="533"/>
          <w:tab w:val="left" w:pos="1367"/>
        </w:tabs>
      </w:pPr>
      <w:r>
        <w:tab/>
        <w:t>mareka</w:t>
      </w:r>
      <w:r>
        <w:tab/>
        <w:t>kaka.</w:t>
      </w:r>
    </w:p>
    <w:p w14:paraId="0D721ADF" w14:textId="77777777" w:rsidR="00800AD8" w:rsidRDefault="00800AD8" w:rsidP="00D8122E">
      <w:pPr>
        <w:pStyle w:val="InterlineGlossWithTrans"/>
        <w:tabs>
          <w:tab w:val="left" w:pos="533"/>
          <w:tab w:val="left" w:pos="1367"/>
        </w:tabs>
      </w:pPr>
      <w:r>
        <w:tab/>
        <w:t>mareka</w:t>
      </w:r>
      <w:r>
        <w:tab/>
        <w:t>kaka</w:t>
      </w:r>
    </w:p>
    <w:p w14:paraId="6D7DA4E7" w14:textId="77777777" w:rsidR="00800AD8" w:rsidRDefault="00800AD8" w:rsidP="00D8122E">
      <w:pPr>
        <w:pStyle w:val="InterlineTransNoFree"/>
        <w:tabs>
          <w:tab w:val="left" w:pos="1367"/>
          <w:tab w:val="right" w:pos="8789"/>
        </w:tabs>
      </w:pPr>
      <w:r>
        <w:tab/>
        <w:t>many</w:t>
      </w:r>
      <w:r>
        <w:tab/>
        <w:t>sibling</w:t>
      </w:r>
      <w:r w:rsidR="00D8122E">
        <w:tab/>
        <w:t>The rest of the meat can be eaten by the relations.</w:t>
      </w:r>
    </w:p>
    <w:p w14:paraId="082C29D8" w14:textId="77777777" w:rsidR="00800AD8" w:rsidRDefault="00DC1AE0" w:rsidP="00D8122E">
      <w:pPr>
        <w:pStyle w:val="InterlineText"/>
        <w:tabs>
          <w:tab w:val="left" w:pos="533"/>
          <w:tab w:val="left" w:pos="2192"/>
          <w:tab w:val="left" w:pos="2456"/>
          <w:tab w:val="left" w:pos="3545"/>
          <w:tab w:val="left" w:pos="4259"/>
          <w:tab w:val="left" w:pos="5423"/>
        </w:tabs>
      </w:pPr>
      <w:r w:rsidRPr="003A1D48">
        <w:rPr>
          <w:rStyle w:val="InterlineTextNumChar"/>
        </w:rPr>
        <w:t>012</w:t>
      </w:r>
      <w:r w:rsidR="00800AD8">
        <w:tab/>
        <w:t>aitsu</w:t>
      </w:r>
      <w:r w:rsidR="00800AD8">
        <w:tab/>
        <w:t>a</w:t>
      </w:r>
      <w:r w:rsidR="00800AD8">
        <w:tab/>
        <w:t>qemazaî</w:t>
      </w:r>
      <w:r w:rsidR="00800AD8">
        <w:tab/>
        <w:t>tjara</w:t>
      </w:r>
      <w:r w:rsidR="00800AD8">
        <w:tab/>
        <w:t>kitsuîu</w:t>
      </w:r>
      <w:r w:rsidR="00800AD8">
        <w:tab/>
        <w:t>sakamaya.</w:t>
      </w:r>
    </w:p>
    <w:p w14:paraId="214DFF57" w14:textId="77777777" w:rsidR="00800AD8" w:rsidRDefault="00800AD8" w:rsidP="00D8122E">
      <w:pPr>
        <w:pStyle w:val="InterlineGlossWithTrans"/>
        <w:tabs>
          <w:tab w:val="left" w:pos="533"/>
          <w:tab w:val="left" w:pos="2192"/>
          <w:tab w:val="left" w:pos="2456"/>
          <w:tab w:val="left" w:pos="3545"/>
          <w:tab w:val="left" w:pos="4259"/>
          <w:tab w:val="left" w:pos="5423"/>
        </w:tabs>
      </w:pPr>
      <w:r>
        <w:tab/>
        <w:t>aya-i-tsu</w:t>
      </w:r>
      <w:r>
        <w:tab/>
        <w:t>a</w:t>
      </w:r>
      <w:r>
        <w:tab/>
        <w:t>em=qazaî</w:t>
      </w:r>
      <w:r>
        <w:tab/>
        <w:t>tjara</w:t>
      </w:r>
      <w:r>
        <w:tab/>
        <w:t>ki-tsuîu</w:t>
      </w:r>
      <w:r>
        <w:tab/>
        <w:t>sakamaya</w:t>
      </w:r>
    </w:p>
    <w:p w14:paraId="4849651A" w14:textId="77777777" w:rsidR="00800AD8" w:rsidRDefault="00800AD8" w:rsidP="00D8122E">
      <w:pPr>
        <w:pStyle w:val="InterlineTrans"/>
        <w:tabs>
          <w:tab w:val="left" w:pos="533"/>
          <w:tab w:val="left" w:pos="2192"/>
          <w:tab w:val="left" w:pos="2456"/>
          <w:tab w:val="left" w:pos="3545"/>
          <w:tab w:val="left" w:pos="4259"/>
          <w:tab w:val="left" w:pos="5423"/>
        </w:tabs>
      </w:pPr>
      <w:r>
        <w:tab/>
        <w:t>be.thus-</w:t>
      </w:r>
      <w:r>
        <w:rPr>
          <w:smallCaps/>
        </w:rPr>
        <w:t>loc</w:t>
      </w:r>
      <w:r>
        <w:t>-this</w:t>
      </w:r>
      <w:r>
        <w:rPr>
          <w:smallCaps/>
        </w:rPr>
        <w:tab/>
        <w:t>c</w:t>
      </w:r>
      <w:r>
        <w:rPr>
          <w:smallCaps/>
        </w:rPr>
        <w:tab/>
        <w:t>af</w:t>
      </w:r>
      <w:r>
        <w:t>=dread</w:t>
      </w:r>
      <w:r>
        <w:tab/>
        <w:t>surely</w:t>
      </w:r>
      <w:r>
        <w:tab/>
        <w:t>do-butcher</w:t>
      </w:r>
      <w:r>
        <w:tab/>
        <w:t>only</w:t>
      </w:r>
    </w:p>
    <w:p w14:paraId="42B86EA3" w14:textId="77777777" w:rsidR="00800AD8" w:rsidRDefault="00800AD8">
      <w:pPr>
        <w:pStyle w:val="InterlineFree"/>
      </w:pPr>
      <w:r>
        <w:t>When there is a haunting(?) we certainly join in a sacrificial feast.</w:t>
      </w:r>
    </w:p>
    <w:p w14:paraId="3879350A" w14:textId="77777777" w:rsidR="00800AD8" w:rsidRDefault="00DC1AE0" w:rsidP="00D8122E">
      <w:pPr>
        <w:pStyle w:val="InterlineText"/>
        <w:tabs>
          <w:tab w:val="left" w:pos="533"/>
          <w:tab w:val="left" w:pos="1217"/>
          <w:tab w:val="left" w:pos="2366"/>
          <w:tab w:val="left" w:pos="3020"/>
          <w:tab w:val="left" w:pos="3944"/>
          <w:tab w:val="left" w:pos="4208"/>
          <w:tab w:val="left" w:pos="5672"/>
          <w:tab w:val="left" w:pos="7256"/>
          <w:tab w:val="left" w:pos="7760"/>
        </w:tabs>
      </w:pPr>
      <w:r w:rsidRPr="003A1D48">
        <w:rPr>
          <w:rStyle w:val="InterlineTextNumChar"/>
        </w:rPr>
        <w:t>013</w:t>
      </w:r>
      <w:r w:rsidR="00800AD8">
        <w:tab/>
        <w:t>azua</w:t>
      </w:r>
      <w:r w:rsidR="00800AD8">
        <w:tab/>
        <w:t>malada</w:t>
      </w:r>
      <w:r w:rsidR="00800AD8">
        <w:tab/>
        <w:t>nu</w:t>
      </w:r>
      <w:r w:rsidR="00800AD8">
        <w:tab/>
        <w:t>izua</w:t>
      </w:r>
      <w:r w:rsidR="00800AD8">
        <w:tab/>
        <w:t>a</w:t>
      </w:r>
      <w:r w:rsidR="00800AD8">
        <w:tab/>
        <w:t>naminvalak,</w:t>
      </w:r>
      <w:r w:rsidR="00800AD8">
        <w:tab/>
        <w:t>sualapan</w:t>
      </w:r>
      <w:r w:rsidR="00D8122E">
        <w:tab/>
        <w:t>tua</w:t>
      </w:r>
      <w:r w:rsidR="00D8122E">
        <w:tab/>
        <w:t>mareka</w:t>
      </w:r>
    </w:p>
    <w:p w14:paraId="1CF48199" w14:textId="77777777" w:rsidR="00800AD8" w:rsidRDefault="00800AD8" w:rsidP="00D8122E">
      <w:pPr>
        <w:pStyle w:val="InterlineGlossWithTrans"/>
        <w:tabs>
          <w:tab w:val="left" w:pos="533"/>
          <w:tab w:val="left" w:pos="1217"/>
          <w:tab w:val="left" w:pos="2366"/>
          <w:tab w:val="left" w:pos="3020"/>
          <w:tab w:val="left" w:pos="3944"/>
          <w:tab w:val="left" w:pos="4208"/>
          <w:tab w:val="left" w:pos="5672"/>
          <w:tab w:val="left" w:pos="7256"/>
          <w:tab w:val="left" w:pos="7760"/>
        </w:tabs>
      </w:pPr>
      <w:r>
        <w:tab/>
        <w:t>a-zua</w:t>
      </w:r>
      <w:r>
        <w:tab/>
        <w:t>ma-lada</w:t>
      </w:r>
      <w:r>
        <w:tab/>
        <w:t>nu</w:t>
      </w:r>
      <w:r>
        <w:tab/>
        <w:t>i-zua</w:t>
      </w:r>
      <w:r>
        <w:tab/>
        <w:t>a</w:t>
      </w:r>
      <w:r>
        <w:tab/>
        <w:t>na-min-valak</w:t>
      </w:r>
      <w:r>
        <w:tab/>
        <w:t>su-alap-an</w:t>
      </w:r>
      <w:r w:rsidR="00D8122E">
        <w:tab/>
        <w:t>tua</w:t>
      </w:r>
      <w:r w:rsidR="00D8122E">
        <w:tab/>
        <w:t>mareka</w:t>
      </w:r>
    </w:p>
    <w:p w14:paraId="6B1C9090" w14:textId="77777777" w:rsidR="00800AD8" w:rsidRDefault="00800AD8" w:rsidP="00D8122E">
      <w:pPr>
        <w:pStyle w:val="InterlineTransNoFree"/>
        <w:tabs>
          <w:tab w:val="left" w:pos="1217"/>
          <w:tab w:val="left" w:pos="2366"/>
          <w:tab w:val="left" w:pos="3020"/>
          <w:tab w:val="left" w:pos="3944"/>
          <w:tab w:val="left" w:pos="4208"/>
          <w:tab w:val="left" w:pos="5672"/>
          <w:tab w:val="left" w:pos="7256"/>
          <w:tab w:val="left" w:pos="7760"/>
        </w:tabs>
      </w:pPr>
      <w:r>
        <w:tab/>
      </w:r>
      <w:r>
        <w:rPr>
          <w:smallCaps/>
        </w:rPr>
        <w:t>c-</w:t>
      </w:r>
      <w:r>
        <w:t>that</w:t>
      </w:r>
      <w:r>
        <w:tab/>
      </w:r>
      <w:r>
        <w:rPr>
          <w:smallCaps/>
        </w:rPr>
        <w:t>stat</w:t>
      </w:r>
      <w:r>
        <w:t>-ritual</w:t>
      </w:r>
      <w:r>
        <w:tab/>
        <w:t>when</w:t>
      </w:r>
      <w:r>
        <w:tab/>
      </w:r>
      <w:r>
        <w:rPr>
          <w:smallCaps/>
        </w:rPr>
        <w:t>loc</w:t>
      </w:r>
      <w:r>
        <w:t>-that</w:t>
      </w:r>
      <w:r>
        <w:rPr>
          <w:smallCaps/>
        </w:rPr>
        <w:tab/>
        <w:t>c</w:t>
      </w:r>
      <w:r>
        <w:rPr>
          <w:smallCaps/>
        </w:rPr>
        <w:tab/>
        <w:t>past</w:t>
      </w:r>
      <w:r>
        <w:t>-</w:t>
      </w:r>
      <w:r>
        <w:rPr>
          <w:smallCaps/>
        </w:rPr>
        <w:t>af</w:t>
      </w:r>
      <w:r>
        <w:t>-swell</w:t>
      </w:r>
      <w:r>
        <w:tab/>
        <w:t>remove-take-</w:t>
      </w:r>
      <w:r>
        <w:rPr>
          <w:smallCaps/>
        </w:rPr>
        <w:t>lf</w:t>
      </w:r>
      <w:r w:rsidR="00D8122E">
        <w:tab/>
      </w:r>
      <w:r w:rsidR="00D8122E">
        <w:rPr>
          <w:smallCaps/>
        </w:rPr>
        <w:t>obl</w:t>
      </w:r>
      <w:r w:rsidR="00D8122E">
        <w:tab/>
        <w:t>many</w:t>
      </w:r>
    </w:p>
    <w:p w14:paraId="41E2D72E" w14:textId="77777777" w:rsidR="00800AD8" w:rsidRDefault="00800AD8" w:rsidP="00D8122E">
      <w:pPr>
        <w:pStyle w:val="InterlineText"/>
        <w:tabs>
          <w:tab w:val="left" w:pos="533"/>
          <w:tab w:val="left" w:pos="1442"/>
          <w:tab w:val="left" w:pos="1946"/>
          <w:tab w:val="left" w:pos="2780"/>
          <w:tab w:val="left" w:pos="3914"/>
          <w:tab w:val="left" w:pos="4418"/>
          <w:tab w:val="left" w:pos="5252"/>
        </w:tabs>
      </w:pPr>
      <w:r>
        <w:tab/>
        <w:t>qatsiîay</w:t>
      </w:r>
      <w:r>
        <w:tab/>
        <w:t>tua</w:t>
      </w:r>
      <w:r>
        <w:tab/>
        <w:t>mareka</w:t>
      </w:r>
      <w:r>
        <w:tab/>
        <w:t>valiseqaî</w:t>
      </w:r>
      <w:r>
        <w:tab/>
        <w:t>tua</w:t>
      </w:r>
      <w:r>
        <w:tab/>
        <w:t>mareka</w:t>
      </w:r>
      <w:r>
        <w:tab/>
        <w:t>qidung.</w:t>
      </w:r>
    </w:p>
    <w:p w14:paraId="3665C4B9" w14:textId="77777777" w:rsidR="00800AD8" w:rsidRDefault="00800AD8" w:rsidP="00D8122E">
      <w:pPr>
        <w:pStyle w:val="InterlineGlossWithTrans"/>
        <w:tabs>
          <w:tab w:val="left" w:pos="533"/>
          <w:tab w:val="left" w:pos="1442"/>
          <w:tab w:val="left" w:pos="1946"/>
          <w:tab w:val="left" w:pos="2780"/>
          <w:tab w:val="left" w:pos="3914"/>
          <w:tab w:val="left" w:pos="4418"/>
          <w:tab w:val="left" w:pos="5252"/>
        </w:tabs>
      </w:pPr>
      <w:r>
        <w:tab/>
        <w:t>qatsiîay</w:t>
      </w:r>
      <w:r>
        <w:tab/>
        <w:t>tua</w:t>
      </w:r>
      <w:r>
        <w:tab/>
        <w:t>mareka</w:t>
      </w:r>
      <w:r>
        <w:tab/>
        <w:t>valiseqaî</w:t>
      </w:r>
      <w:r>
        <w:tab/>
        <w:t>tua</w:t>
      </w:r>
      <w:r>
        <w:tab/>
        <w:t>mareka</w:t>
      </w:r>
      <w:r>
        <w:tab/>
        <w:t>qidung</w:t>
      </w:r>
    </w:p>
    <w:p w14:paraId="7938ABD8" w14:textId="77777777" w:rsidR="00800AD8" w:rsidRDefault="00800AD8" w:rsidP="00D8122E">
      <w:pPr>
        <w:pStyle w:val="InterlineTrans"/>
        <w:tabs>
          <w:tab w:val="left" w:pos="533"/>
          <w:tab w:val="left" w:pos="1442"/>
          <w:tab w:val="left" w:pos="1946"/>
          <w:tab w:val="left" w:pos="2780"/>
          <w:tab w:val="left" w:pos="3914"/>
          <w:tab w:val="left" w:pos="4418"/>
          <w:tab w:val="left" w:pos="5252"/>
        </w:tabs>
      </w:pPr>
      <w:r>
        <w:tab/>
        <w:t>stone</w:t>
      </w:r>
      <w:r>
        <w:tab/>
      </w:r>
      <w:r>
        <w:rPr>
          <w:smallCaps/>
        </w:rPr>
        <w:t>obl</w:t>
      </w:r>
      <w:r>
        <w:tab/>
        <w:t>many</w:t>
      </w:r>
      <w:r>
        <w:tab/>
        <w:t>wood.chip</w:t>
      </w:r>
      <w:r>
        <w:tab/>
      </w:r>
      <w:r>
        <w:rPr>
          <w:smallCaps/>
        </w:rPr>
        <w:t>obl</w:t>
      </w:r>
      <w:r>
        <w:tab/>
        <w:t>many</w:t>
      </w:r>
      <w:r>
        <w:tab/>
        <w:t>charcoal</w:t>
      </w:r>
    </w:p>
    <w:p w14:paraId="0E2577FB" w14:textId="77777777" w:rsidR="00800AD8" w:rsidRDefault="00800AD8" w:rsidP="00512985">
      <w:pPr>
        <w:pStyle w:val="InterlineFreeCommentFollows"/>
      </w:pPr>
      <w:r>
        <w:t>When someone has a swelling the shaman removes it with stones, wood-chips or charcoal.</w:t>
      </w:r>
    </w:p>
    <w:p w14:paraId="4E788B0F" w14:textId="77777777" w:rsidR="00800AD8" w:rsidRDefault="00A8416B" w:rsidP="00512985">
      <w:pPr>
        <w:pStyle w:val="CommentLastWithHalfSpace"/>
      </w:pPr>
      <w:r>
        <w:t>[</w:t>
      </w:r>
      <w:r w:rsidR="00800AD8" w:rsidRPr="00512985">
        <w:rPr>
          <w:rStyle w:val="VernacularText"/>
        </w:rPr>
        <w:t>naminvalak</w:t>
      </w:r>
      <w:r w:rsidR="00800AD8">
        <w:t xml:space="preserve">: </w:t>
      </w:r>
      <w:r w:rsidR="00512985">
        <w:t xml:space="preserve">constituency? </w:t>
      </w:r>
      <w:r w:rsidR="00800AD8">
        <w:t xml:space="preserve">F335 has </w:t>
      </w:r>
      <w:r w:rsidR="00800AD8" w:rsidRPr="00512985">
        <w:rPr>
          <w:rStyle w:val="VernacularText"/>
        </w:rPr>
        <w:t>m-ine-valak</w:t>
      </w:r>
      <w:r w:rsidR="00800AD8">
        <w:t xml:space="preserve">, F482 has </w:t>
      </w:r>
      <w:r w:rsidR="00800AD8" w:rsidRPr="00512985">
        <w:rPr>
          <w:rStyle w:val="VernacularText"/>
        </w:rPr>
        <w:t>mi-ne-valak</w:t>
      </w:r>
      <w:r w:rsidR="00800AD8">
        <w:t xml:space="preserve"> and </w:t>
      </w:r>
      <w:r w:rsidR="00800AD8" w:rsidRPr="00512985">
        <w:rPr>
          <w:rStyle w:val="VernacularText"/>
        </w:rPr>
        <w:t>m-i-ne-velak</w:t>
      </w:r>
      <w:r w:rsidR="00800AD8">
        <w:t>.</w:t>
      </w:r>
      <w:r w:rsidR="00512985">
        <w:t>]</w:t>
      </w:r>
    </w:p>
    <w:p w14:paraId="017BA51B" w14:textId="77777777" w:rsidR="00800AD8" w:rsidRDefault="00DC1AE0" w:rsidP="00512985">
      <w:pPr>
        <w:pStyle w:val="InterlineText"/>
        <w:tabs>
          <w:tab w:val="left" w:pos="533"/>
          <w:tab w:val="left" w:pos="1187"/>
          <w:tab w:val="left" w:pos="2111"/>
          <w:tab w:val="left" w:pos="2900"/>
          <w:tab w:val="left" w:pos="3554"/>
          <w:tab w:val="left" w:pos="5018"/>
          <w:tab w:val="left" w:pos="5282"/>
          <w:tab w:val="left" w:pos="6206"/>
        </w:tabs>
      </w:pPr>
      <w:r w:rsidRPr="003A1D48">
        <w:rPr>
          <w:rStyle w:val="InterlineTextNumChar"/>
        </w:rPr>
        <w:t>014</w:t>
      </w:r>
      <w:r w:rsidR="00800AD8">
        <w:tab/>
        <w:t>nu</w:t>
      </w:r>
      <w:r w:rsidR="00800AD8">
        <w:tab/>
        <w:t>izua</w:t>
      </w:r>
      <w:r w:rsidR="00800AD8">
        <w:tab/>
        <w:t>piqay,</w:t>
      </w:r>
      <w:r w:rsidR="00800AD8">
        <w:tab/>
        <w:t>nu</w:t>
      </w:r>
      <w:r w:rsidR="00800AD8">
        <w:tab/>
        <w:t>naminvalak</w:t>
      </w:r>
      <w:r w:rsidR="00800AD8">
        <w:tab/>
        <w:t>a</w:t>
      </w:r>
      <w:r w:rsidR="00800AD8">
        <w:tab/>
        <w:t>tja</w:t>
      </w:r>
      <w:r w:rsidR="00512985">
        <w:tab/>
        <w:t>kinatsavatsavan,</w:t>
      </w:r>
    </w:p>
    <w:p w14:paraId="7F79AA70" w14:textId="77777777" w:rsidR="00800AD8" w:rsidRDefault="00800AD8" w:rsidP="00512985">
      <w:pPr>
        <w:pStyle w:val="InterlineGlossWithTrans"/>
        <w:tabs>
          <w:tab w:val="left" w:pos="533"/>
          <w:tab w:val="left" w:pos="1187"/>
          <w:tab w:val="left" w:pos="2111"/>
          <w:tab w:val="left" w:pos="2900"/>
          <w:tab w:val="left" w:pos="3554"/>
          <w:tab w:val="left" w:pos="5018"/>
          <w:tab w:val="left" w:pos="5282"/>
          <w:tab w:val="left" w:pos="6206"/>
        </w:tabs>
      </w:pPr>
      <w:r>
        <w:tab/>
        <w:t>nu</w:t>
      </w:r>
      <w:r>
        <w:tab/>
        <w:t>i-zua</w:t>
      </w:r>
      <w:r>
        <w:tab/>
        <w:t>piqay</w:t>
      </w:r>
      <w:r>
        <w:tab/>
        <w:t>nu</w:t>
      </w:r>
      <w:r>
        <w:tab/>
        <w:t>na-min-valak</w:t>
      </w:r>
      <w:r>
        <w:tab/>
        <w:t>a</w:t>
      </w:r>
      <w:r>
        <w:tab/>
        <w:t>tja</w:t>
      </w:r>
      <w:r w:rsidR="00512985">
        <w:tab/>
        <w:t>in=ka-tsava-tsavan</w:t>
      </w:r>
    </w:p>
    <w:p w14:paraId="798C7C47" w14:textId="77777777" w:rsidR="00800AD8" w:rsidRDefault="00800AD8" w:rsidP="00512985">
      <w:pPr>
        <w:pStyle w:val="InterlineTransNoFree"/>
        <w:tabs>
          <w:tab w:val="left" w:pos="1187"/>
          <w:tab w:val="left" w:pos="2111"/>
          <w:tab w:val="left" w:pos="2900"/>
          <w:tab w:val="left" w:pos="3554"/>
          <w:tab w:val="left" w:pos="5018"/>
          <w:tab w:val="left" w:pos="5282"/>
          <w:tab w:val="left" w:pos="6206"/>
        </w:tabs>
      </w:pPr>
      <w:r>
        <w:tab/>
        <w:t>when</w:t>
      </w:r>
      <w:r>
        <w:tab/>
      </w:r>
      <w:r>
        <w:rPr>
          <w:smallCaps/>
        </w:rPr>
        <w:t>loc</w:t>
      </w:r>
      <w:r>
        <w:t>-that</w:t>
      </w:r>
      <w:r>
        <w:tab/>
        <w:t>wound</w:t>
      </w:r>
      <w:r>
        <w:tab/>
        <w:t>when</w:t>
      </w:r>
      <w:r>
        <w:tab/>
      </w:r>
      <w:r>
        <w:rPr>
          <w:smallCaps/>
        </w:rPr>
        <w:t>past</w:t>
      </w:r>
      <w:r>
        <w:t>-</w:t>
      </w:r>
      <w:r>
        <w:rPr>
          <w:smallCaps/>
        </w:rPr>
        <w:t>af</w:t>
      </w:r>
      <w:r>
        <w:t>-swell</w:t>
      </w:r>
      <w:r>
        <w:rPr>
          <w:smallCaps/>
        </w:rPr>
        <w:tab/>
        <w:t>c</w:t>
      </w:r>
      <w:r>
        <w:rPr>
          <w:smallCaps/>
        </w:rPr>
        <w:tab/>
      </w:r>
      <w:r>
        <w:t>our(</w:t>
      </w:r>
      <w:r>
        <w:rPr>
          <w:smallCaps/>
        </w:rPr>
        <w:t>inc</w:t>
      </w:r>
      <w:r>
        <w:t>)</w:t>
      </w:r>
      <w:r w:rsidR="00512985">
        <w:tab/>
      </w:r>
      <w:r w:rsidR="00512985">
        <w:rPr>
          <w:smallCaps/>
        </w:rPr>
        <w:t>perf</w:t>
      </w:r>
      <w:r w:rsidR="00512985">
        <w:t>=main-</w:t>
      </w:r>
      <w:r w:rsidR="00512985">
        <w:rPr>
          <w:smallCaps/>
        </w:rPr>
        <w:t>red</w:t>
      </w:r>
      <w:r w:rsidR="00512985">
        <w:t>-body</w:t>
      </w:r>
    </w:p>
    <w:p w14:paraId="1D88A343" w14:textId="77777777" w:rsidR="00512985" w:rsidRDefault="00512985" w:rsidP="00512985">
      <w:pPr>
        <w:pStyle w:val="InterlineText"/>
        <w:tabs>
          <w:tab w:val="left" w:pos="533"/>
          <w:tab w:val="left" w:pos="1802"/>
          <w:tab w:val="left" w:pos="2576"/>
          <w:tab w:val="left" w:pos="2840"/>
          <w:tab w:val="left" w:pos="4109"/>
          <w:tab w:val="left" w:pos="4913"/>
          <w:tab w:val="left" w:pos="6647"/>
          <w:tab w:val="left" w:pos="7151"/>
        </w:tabs>
      </w:pPr>
      <w:r>
        <w:tab/>
        <w:t>malaing</w:t>
      </w:r>
      <w:r>
        <w:tab/>
      </w:r>
      <w:r w:rsidR="00800AD8">
        <w:t>anga</w:t>
      </w:r>
      <w:r w:rsidR="00800AD8">
        <w:tab/>
        <w:t>a</w:t>
      </w:r>
      <w:r w:rsidR="00800AD8">
        <w:tab/>
        <w:t>nasema</w:t>
      </w:r>
      <w:r>
        <w:tab/>
        <w:t>varung</w:t>
      </w:r>
      <w:r>
        <w:tab/>
        <w:t>tjayamadju</w:t>
      </w:r>
      <w:r>
        <w:tab/>
        <w:t>tua</w:t>
      </w:r>
      <w:r>
        <w:tab/>
        <w:t>siqaqivu.</w:t>
      </w:r>
    </w:p>
    <w:p w14:paraId="1DEBF15F" w14:textId="77777777" w:rsidR="00800AD8" w:rsidRDefault="00512985" w:rsidP="00512985">
      <w:pPr>
        <w:pStyle w:val="InterlineGlossWithTrans"/>
        <w:tabs>
          <w:tab w:val="left" w:pos="533"/>
          <w:tab w:val="left" w:pos="1802"/>
          <w:tab w:val="left" w:pos="2576"/>
          <w:tab w:val="left" w:pos="2840"/>
          <w:tab w:val="left" w:pos="4109"/>
          <w:tab w:val="left" w:pos="4913"/>
          <w:tab w:val="left" w:pos="6647"/>
          <w:tab w:val="left" w:pos="7151"/>
        </w:tabs>
      </w:pPr>
      <w:r>
        <w:tab/>
        <w:t>ma-laing</w:t>
      </w:r>
      <w:r>
        <w:tab/>
      </w:r>
      <w:r w:rsidR="00800AD8">
        <w:t>anga</w:t>
      </w:r>
      <w:r w:rsidR="00800AD8">
        <w:tab/>
        <w:t>a</w:t>
      </w:r>
      <w:r w:rsidR="00800AD8">
        <w:tab/>
        <w:t>na-em=sa</w:t>
      </w:r>
      <w:r>
        <w:tab/>
        <w:t>varung</w:t>
      </w:r>
      <w:r>
        <w:tab/>
        <w:t>tjai-a-madju</w:t>
      </w:r>
      <w:r>
        <w:tab/>
        <w:t>tua</w:t>
      </w:r>
      <w:r>
        <w:tab/>
        <w:t>si-qa-qivu</w:t>
      </w:r>
    </w:p>
    <w:p w14:paraId="7F978D8B" w14:textId="77777777" w:rsidR="00800AD8" w:rsidRDefault="00512985" w:rsidP="00512985">
      <w:pPr>
        <w:pStyle w:val="InterlineTrans"/>
        <w:tabs>
          <w:tab w:val="left" w:pos="533"/>
          <w:tab w:val="left" w:pos="1802"/>
          <w:tab w:val="left" w:pos="2576"/>
          <w:tab w:val="left" w:pos="2840"/>
          <w:tab w:val="left" w:pos="4109"/>
          <w:tab w:val="left" w:pos="4913"/>
          <w:tab w:val="left" w:pos="6647"/>
          <w:tab w:val="left" w:pos="7151"/>
        </w:tabs>
      </w:pPr>
      <w:r>
        <w:tab/>
      </w:r>
      <w:r>
        <w:rPr>
          <w:smallCaps/>
        </w:rPr>
        <w:t>stat</w:t>
      </w:r>
      <w:r>
        <w:t>-follow</w:t>
      </w:r>
      <w:r w:rsidR="00800AD8">
        <w:tab/>
        <w:t>indeed</w:t>
      </w:r>
      <w:r w:rsidR="00800AD8">
        <w:rPr>
          <w:smallCaps/>
        </w:rPr>
        <w:tab/>
        <w:t>c</w:t>
      </w:r>
      <w:r w:rsidR="00800AD8">
        <w:rPr>
          <w:smallCaps/>
        </w:rPr>
        <w:tab/>
        <w:t>past</w:t>
      </w:r>
      <w:r w:rsidR="00800AD8">
        <w:t>-</w:t>
      </w:r>
      <w:r w:rsidR="00800AD8">
        <w:rPr>
          <w:smallCaps/>
        </w:rPr>
        <w:t>af</w:t>
      </w:r>
      <w:r w:rsidR="00800AD8">
        <w:t>=go</w:t>
      </w:r>
      <w:r>
        <w:tab/>
        <w:t>chest</w:t>
      </w:r>
      <w:r>
        <w:tab/>
      </w:r>
      <w:r w:rsidRPr="00D64271">
        <w:rPr>
          <w:smallCaps/>
        </w:rPr>
        <w:t>obl</w:t>
      </w:r>
      <w:r>
        <w:t>-</w:t>
      </w:r>
      <w:r>
        <w:rPr>
          <w:smallCaps/>
        </w:rPr>
        <w:t>pl</w:t>
      </w:r>
      <w:r>
        <w:t>-</w:t>
      </w:r>
      <w:r>
        <w:rPr>
          <w:smallCaps/>
        </w:rPr>
        <w:t>3rd</w:t>
      </w:r>
      <w:r>
        <w:t>.</w:t>
      </w:r>
      <w:r>
        <w:rPr>
          <w:smallCaps/>
        </w:rPr>
        <w:t>pers</w:t>
      </w:r>
      <w:r>
        <w:tab/>
      </w:r>
      <w:r w:rsidRPr="00D64271">
        <w:rPr>
          <w:smallCaps/>
        </w:rPr>
        <w:t>obl</w:t>
      </w:r>
      <w:r>
        <w:tab/>
      </w:r>
      <w:r w:rsidRPr="006344E2">
        <w:rPr>
          <w:smallCaps/>
          <w:szCs w:val="22"/>
        </w:rPr>
        <w:t>if</w:t>
      </w:r>
      <w:r>
        <w:t>-</w:t>
      </w:r>
      <w:r w:rsidRPr="00D54E67">
        <w:rPr>
          <w:smallCaps/>
        </w:rPr>
        <w:t>red</w:t>
      </w:r>
      <w:r>
        <w:t>-speak</w:t>
      </w:r>
    </w:p>
    <w:p w14:paraId="741E0B00" w14:textId="77777777" w:rsidR="00800AD8" w:rsidRDefault="00800AD8">
      <w:pPr>
        <w:pStyle w:val="InterlineFree"/>
      </w:pPr>
      <w:r>
        <w:t>If we have sores or swellings on our bodies, the shaman</w:t>
      </w:r>
      <w:r w:rsidR="00756957">
        <w:t>s</w:t>
      </w:r>
      <w:r>
        <w:t xml:space="preserve"> say whatever comes to </w:t>
      </w:r>
      <w:r w:rsidR="00756957">
        <w:t>t</w:t>
      </w:r>
      <w:r>
        <w:t>he</w:t>
      </w:r>
      <w:r w:rsidR="00756957">
        <w:t>i</w:t>
      </w:r>
      <w:r>
        <w:t>r mind</w:t>
      </w:r>
      <w:r w:rsidR="00756957">
        <w:t>s</w:t>
      </w:r>
      <w:r>
        <w:t xml:space="preserve"> to explain it.</w:t>
      </w:r>
    </w:p>
    <w:p w14:paraId="3F98E26E" w14:textId="77777777" w:rsidR="00800AD8" w:rsidRDefault="00DC1AE0" w:rsidP="00512985">
      <w:pPr>
        <w:pStyle w:val="InterlineText"/>
        <w:tabs>
          <w:tab w:val="left" w:pos="533"/>
          <w:tab w:val="left" w:pos="1757"/>
        </w:tabs>
      </w:pPr>
      <w:r w:rsidRPr="003A1D48">
        <w:rPr>
          <w:rStyle w:val="InterlineTextNumChar"/>
        </w:rPr>
        <w:t>015</w:t>
      </w:r>
      <w:r w:rsidR="00800AD8">
        <w:tab/>
        <w:t>vinuîuq</w:t>
      </w:r>
      <w:r w:rsidR="00800AD8">
        <w:tab/>
        <w:t>aya.</w:t>
      </w:r>
    </w:p>
    <w:p w14:paraId="6733714C" w14:textId="77777777" w:rsidR="00800AD8" w:rsidRDefault="00800AD8" w:rsidP="00512985">
      <w:pPr>
        <w:pStyle w:val="InterlineGlossWithTrans"/>
        <w:tabs>
          <w:tab w:val="left" w:pos="533"/>
          <w:tab w:val="left" w:pos="1757"/>
        </w:tabs>
      </w:pPr>
      <w:r>
        <w:tab/>
        <w:t>in=vuîuq</w:t>
      </w:r>
      <w:r>
        <w:tab/>
        <w:t>aya</w:t>
      </w:r>
    </w:p>
    <w:p w14:paraId="3B8E5A8F" w14:textId="77777777" w:rsidR="00800AD8" w:rsidRDefault="00800AD8" w:rsidP="00512985">
      <w:pPr>
        <w:pStyle w:val="InterlineTransNoFree"/>
        <w:tabs>
          <w:tab w:val="left" w:pos="1757"/>
          <w:tab w:val="right" w:pos="8787"/>
        </w:tabs>
      </w:pPr>
      <w:r>
        <w:tab/>
      </w:r>
      <w:r>
        <w:rPr>
          <w:smallCaps/>
        </w:rPr>
        <w:t>perf</w:t>
      </w:r>
      <w:r>
        <w:t>=throw</w:t>
      </w:r>
      <w:r>
        <w:tab/>
        <w:t>say</w:t>
      </w:r>
      <w:r w:rsidR="00512985">
        <w:tab/>
        <w:t>We are told that spirits have thrown something at us,</w:t>
      </w:r>
    </w:p>
    <w:p w14:paraId="5F34F3A4" w14:textId="77777777" w:rsidR="00800AD8" w:rsidRDefault="00DC1AE0" w:rsidP="00512985">
      <w:pPr>
        <w:pStyle w:val="InterlineText"/>
        <w:tabs>
          <w:tab w:val="left" w:pos="533"/>
          <w:tab w:val="left" w:pos="1622"/>
        </w:tabs>
      </w:pPr>
      <w:r w:rsidRPr="003A1D48">
        <w:rPr>
          <w:rStyle w:val="InterlineTextNumChar"/>
        </w:rPr>
        <w:t>016</w:t>
      </w:r>
      <w:r w:rsidR="00800AD8">
        <w:tab/>
        <w:t>djinukul</w:t>
      </w:r>
      <w:r w:rsidR="00800AD8">
        <w:tab/>
        <w:t>aya.</w:t>
      </w:r>
    </w:p>
    <w:p w14:paraId="0D73D6AA" w14:textId="77777777" w:rsidR="00800AD8" w:rsidRDefault="00800AD8" w:rsidP="00512985">
      <w:pPr>
        <w:pStyle w:val="InterlineGlossWithTrans"/>
        <w:tabs>
          <w:tab w:val="left" w:pos="533"/>
          <w:tab w:val="left" w:pos="1622"/>
        </w:tabs>
      </w:pPr>
      <w:r>
        <w:tab/>
        <w:t>in=djukul</w:t>
      </w:r>
      <w:r>
        <w:tab/>
        <w:t>aya</w:t>
      </w:r>
    </w:p>
    <w:p w14:paraId="2FFEE371" w14:textId="77777777" w:rsidR="00800AD8" w:rsidRDefault="00800AD8" w:rsidP="00512985">
      <w:pPr>
        <w:pStyle w:val="InterlineTransNoFree"/>
        <w:tabs>
          <w:tab w:val="left" w:pos="1622"/>
          <w:tab w:val="right" w:pos="8787"/>
        </w:tabs>
      </w:pPr>
      <w:r>
        <w:tab/>
      </w:r>
      <w:r>
        <w:rPr>
          <w:smallCaps/>
        </w:rPr>
        <w:t>perf</w:t>
      </w:r>
      <w:r>
        <w:t>=beat</w:t>
      </w:r>
      <w:r>
        <w:tab/>
        <w:t>say</w:t>
      </w:r>
      <w:r w:rsidR="00512985">
        <w:tab/>
        <w:t>have hit us,</w:t>
      </w:r>
    </w:p>
    <w:p w14:paraId="60683BEB" w14:textId="77777777" w:rsidR="00800AD8" w:rsidRDefault="00DC1AE0" w:rsidP="00512985">
      <w:pPr>
        <w:pStyle w:val="InterlineText"/>
        <w:tabs>
          <w:tab w:val="left" w:pos="533"/>
          <w:tab w:val="left" w:pos="1922"/>
          <w:tab w:val="left" w:pos="2846"/>
        </w:tabs>
      </w:pPr>
      <w:r w:rsidRPr="003A1D48">
        <w:rPr>
          <w:rStyle w:val="InterlineTextNumChar"/>
        </w:rPr>
        <w:lastRenderedPageBreak/>
        <w:t>017</w:t>
      </w:r>
      <w:r w:rsidR="00800AD8">
        <w:tab/>
        <w:t>sinizurung</w:t>
      </w:r>
      <w:r w:rsidR="00800AD8">
        <w:tab/>
        <w:t>sun</w:t>
      </w:r>
      <w:r w:rsidR="00800AD8">
        <w:tab/>
        <w:t>aya.</w:t>
      </w:r>
    </w:p>
    <w:p w14:paraId="19CF865B" w14:textId="77777777" w:rsidR="00800AD8" w:rsidRDefault="00800AD8" w:rsidP="00512985">
      <w:pPr>
        <w:pStyle w:val="InterlineGlossWithTrans"/>
        <w:tabs>
          <w:tab w:val="left" w:pos="533"/>
          <w:tab w:val="left" w:pos="1922"/>
          <w:tab w:val="left" w:pos="2846"/>
        </w:tabs>
      </w:pPr>
      <w:r>
        <w:tab/>
        <w:t>in=si-zurung</w:t>
      </w:r>
      <w:r>
        <w:tab/>
        <w:t>sun</w:t>
      </w:r>
      <w:r>
        <w:tab/>
        <w:t>aya</w:t>
      </w:r>
    </w:p>
    <w:p w14:paraId="49621EAF" w14:textId="77777777" w:rsidR="00800AD8" w:rsidRDefault="00800AD8" w:rsidP="00512985">
      <w:pPr>
        <w:pStyle w:val="InterlineTransNoFree"/>
        <w:tabs>
          <w:tab w:val="left" w:pos="1922"/>
          <w:tab w:val="left" w:pos="2846"/>
          <w:tab w:val="right" w:pos="8787"/>
        </w:tabs>
      </w:pPr>
      <w:r>
        <w:tab/>
      </w:r>
      <w:r>
        <w:rPr>
          <w:smallCaps/>
        </w:rPr>
        <w:t>perf</w:t>
      </w:r>
      <w:r>
        <w:t>=</w:t>
      </w:r>
      <w:r>
        <w:rPr>
          <w:smallCaps/>
        </w:rPr>
        <w:t>if</w:t>
      </w:r>
      <w:r>
        <w:t>-push</w:t>
      </w:r>
      <w:r>
        <w:tab/>
      </w:r>
      <w:r>
        <w:rPr>
          <w:smallCaps/>
        </w:rPr>
        <w:t>f.</w:t>
      </w:r>
      <w:r>
        <w:t>you(</w:t>
      </w:r>
      <w:r>
        <w:rPr>
          <w:smallCaps/>
        </w:rPr>
        <w:t>s</w:t>
      </w:r>
      <w:r>
        <w:t>)</w:t>
      </w:r>
      <w:r>
        <w:tab/>
        <w:t>say</w:t>
      </w:r>
      <w:r w:rsidR="00512985">
        <w:tab/>
        <w:t>have pushed us,</w:t>
      </w:r>
    </w:p>
    <w:p w14:paraId="5440004E" w14:textId="77777777" w:rsidR="00800AD8" w:rsidRDefault="00DC1AE0" w:rsidP="00512985">
      <w:pPr>
        <w:pStyle w:val="InterlineText"/>
        <w:tabs>
          <w:tab w:val="left" w:pos="533"/>
          <w:tab w:val="left" w:pos="2297"/>
          <w:tab w:val="left" w:pos="3221"/>
          <w:tab w:val="left" w:pos="3995"/>
        </w:tabs>
      </w:pPr>
      <w:r w:rsidRPr="003A1D48">
        <w:rPr>
          <w:rStyle w:val="InterlineTextNumChar"/>
        </w:rPr>
        <w:t>018</w:t>
      </w:r>
      <w:r w:rsidR="00800AD8">
        <w:tab/>
        <w:t>nasetsevung</w:t>
      </w:r>
      <w:r w:rsidR="00800AD8">
        <w:tab/>
        <w:t>sun</w:t>
      </w:r>
      <w:r w:rsidR="00800AD8">
        <w:tab/>
        <w:t>ayain</w:t>
      </w:r>
      <w:r w:rsidR="00800AD8">
        <w:tab/>
        <w:t>itjen.</w:t>
      </w:r>
    </w:p>
    <w:p w14:paraId="36589D48" w14:textId="77777777" w:rsidR="00800AD8" w:rsidRDefault="00800AD8" w:rsidP="00512985">
      <w:pPr>
        <w:pStyle w:val="InterlineGlossWithTrans"/>
        <w:tabs>
          <w:tab w:val="left" w:pos="533"/>
          <w:tab w:val="left" w:pos="2297"/>
          <w:tab w:val="left" w:pos="3221"/>
          <w:tab w:val="left" w:pos="3995"/>
        </w:tabs>
      </w:pPr>
      <w:r>
        <w:tab/>
        <w:t>na-se-tsevung</w:t>
      </w:r>
      <w:r>
        <w:tab/>
        <w:t>sun</w:t>
      </w:r>
      <w:r>
        <w:tab/>
        <w:t>aya-en</w:t>
      </w:r>
      <w:r>
        <w:tab/>
        <w:t>itjen</w:t>
      </w:r>
    </w:p>
    <w:p w14:paraId="0096B10C" w14:textId="77777777" w:rsidR="00800AD8" w:rsidRDefault="00800AD8" w:rsidP="00512985">
      <w:pPr>
        <w:pStyle w:val="InterlineTransNoFree"/>
        <w:tabs>
          <w:tab w:val="left" w:pos="2297"/>
          <w:tab w:val="left" w:pos="3221"/>
          <w:tab w:val="left" w:pos="3995"/>
          <w:tab w:val="right" w:pos="8787"/>
        </w:tabs>
      </w:pPr>
      <w:r>
        <w:tab/>
      </w:r>
      <w:r>
        <w:rPr>
          <w:smallCaps/>
        </w:rPr>
        <w:t>past</w:t>
      </w:r>
      <w:r>
        <w:t>-</w:t>
      </w:r>
      <w:r>
        <w:rPr>
          <w:smallCaps/>
        </w:rPr>
        <w:t>invol</w:t>
      </w:r>
      <w:r>
        <w:t>-meet</w:t>
      </w:r>
      <w:r>
        <w:tab/>
      </w:r>
      <w:r>
        <w:rPr>
          <w:smallCaps/>
        </w:rPr>
        <w:t>f.</w:t>
      </w:r>
      <w:r>
        <w:t>you(</w:t>
      </w:r>
      <w:r>
        <w:rPr>
          <w:smallCaps/>
        </w:rPr>
        <w:t>s</w:t>
      </w:r>
      <w:r>
        <w:t>)</w:t>
      </w:r>
      <w:r>
        <w:tab/>
        <w:t>say-</w:t>
      </w:r>
      <w:r>
        <w:rPr>
          <w:smallCaps/>
        </w:rPr>
        <w:t>pf</w:t>
      </w:r>
      <w:r>
        <w:tab/>
      </w:r>
      <w:r>
        <w:rPr>
          <w:smallCaps/>
        </w:rPr>
        <w:t>f.</w:t>
      </w:r>
      <w:r>
        <w:t>we(</w:t>
      </w:r>
      <w:r>
        <w:rPr>
          <w:smallCaps/>
        </w:rPr>
        <w:t>inc</w:t>
      </w:r>
      <w:r>
        <w:t>)</w:t>
      </w:r>
      <w:r w:rsidR="00512985">
        <w:tab/>
        <w:t>or we have met a spirit.</w:t>
      </w:r>
    </w:p>
    <w:p w14:paraId="3012BD54" w14:textId="77777777" w:rsidR="00800AD8" w:rsidRDefault="00DC1AE0" w:rsidP="00512985">
      <w:pPr>
        <w:pStyle w:val="InterlineText"/>
        <w:tabs>
          <w:tab w:val="left" w:pos="533"/>
          <w:tab w:val="left" w:pos="2192"/>
          <w:tab w:val="left" w:pos="2456"/>
          <w:tab w:val="left" w:pos="3605"/>
          <w:tab w:val="left" w:pos="4664"/>
          <w:tab w:val="left" w:pos="5723"/>
          <w:tab w:val="left" w:pos="6227"/>
          <w:tab w:val="left" w:pos="7151"/>
        </w:tabs>
      </w:pPr>
      <w:r w:rsidRPr="003A1D48">
        <w:rPr>
          <w:rStyle w:val="InterlineTextNumChar"/>
        </w:rPr>
        <w:t>019</w:t>
      </w:r>
      <w:r w:rsidR="00800AD8">
        <w:tab/>
        <w:t>aitsu</w:t>
      </w:r>
      <w:r w:rsidR="00800AD8">
        <w:tab/>
        <w:t>a</w:t>
      </w:r>
      <w:r w:rsidR="00800AD8">
        <w:tab/>
        <w:t>malada</w:t>
      </w:r>
      <w:r w:rsidR="00800AD8">
        <w:tab/>
        <w:t>makaya</w:t>
      </w:r>
      <w:r w:rsidR="00800AD8">
        <w:tab/>
        <w:t>djemauî</w:t>
      </w:r>
      <w:r w:rsidR="00800AD8">
        <w:tab/>
        <w:t>tua</w:t>
      </w:r>
      <w:r w:rsidR="00800AD8">
        <w:tab/>
        <w:t>tja</w:t>
      </w:r>
      <w:r w:rsidR="00512985">
        <w:tab/>
        <w:t>tjaisangas</w:t>
      </w:r>
    </w:p>
    <w:p w14:paraId="59F5FA2F" w14:textId="77777777" w:rsidR="00800AD8" w:rsidRDefault="00800AD8" w:rsidP="00512985">
      <w:pPr>
        <w:pStyle w:val="InterlineGlossWithTrans"/>
        <w:tabs>
          <w:tab w:val="left" w:pos="533"/>
          <w:tab w:val="left" w:pos="2192"/>
          <w:tab w:val="left" w:pos="2456"/>
          <w:tab w:val="left" w:pos="3605"/>
          <w:tab w:val="left" w:pos="4664"/>
          <w:tab w:val="left" w:pos="5723"/>
          <w:tab w:val="left" w:pos="6227"/>
          <w:tab w:val="left" w:pos="7151"/>
        </w:tabs>
      </w:pPr>
      <w:r>
        <w:tab/>
        <w:t>aya-i-tsu</w:t>
      </w:r>
      <w:r>
        <w:tab/>
        <w:t>a</w:t>
      </w:r>
      <w:r>
        <w:tab/>
        <w:t>ma-lada</w:t>
      </w:r>
      <w:r>
        <w:tab/>
        <w:t>ma-kaya</w:t>
      </w:r>
      <w:r>
        <w:tab/>
        <w:t>em=djauî</w:t>
      </w:r>
      <w:r>
        <w:tab/>
        <w:t>tua</w:t>
      </w:r>
      <w:r>
        <w:tab/>
        <w:t>tja</w:t>
      </w:r>
      <w:r w:rsidR="00512985">
        <w:tab/>
        <w:t>tja-i-sangas</w:t>
      </w:r>
    </w:p>
    <w:p w14:paraId="4C8BCB08" w14:textId="77777777" w:rsidR="00800AD8" w:rsidRDefault="00800AD8" w:rsidP="00512985">
      <w:pPr>
        <w:pStyle w:val="InterlineTransNoFree"/>
        <w:tabs>
          <w:tab w:val="left" w:pos="2192"/>
          <w:tab w:val="left" w:pos="2456"/>
          <w:tab w:val="left" w:pos="3605"/>
          <w:tab w:val="left" w:pos="4664"/>
          <w:tab w:val="left" w:pos="5723"/>
          <w:tab w:val="left" w:pos="6227"/>
          <w:tab w:val="left" w:pos="7151"/>
        </w:tabs>
      </w:pPr>
      <w:r>
        <w:tab/>
        <w:t>be.thus-</w:t>
      </w:r>
      <w:r>
        <w:rPr>
          <w:smallCaps/>
        </w:rPr>
        <w:t>loc</w:t>
      </w:r>
      <w:r>
        <w:t>-this</w:t>
      </w:r>
      <w:r>
        <w:rPr>
          <w:smallCaps/>
        </w:rPr>
        <w:tab/>
        <w:t>c</w:t>
      </w:r>
      <w:r>
        <w:rPr>
          <w:smallCaps/>
        </w:rPr>
        <w:tab/>
        <w:t>stat</w:t>
      </w:r>
      <w:r>
        <w:t>-ritual</w:t>
      </w:r>
      <w:r>
        <w:tab/>
      </w:r>
      <w:r>
        <w:rPr>
          <w:smallCaps/>
        </w:rPr>
        <w:t>stat</w:t>
      </w:r>
      <w:r>
        <w:t>-able</w:t>
      </w:r>
      <w:r>
        <w:tab/>
      </w:r>
      <w:r>
        <w:rPr>
          <w:smallCaps/>
        </w:rPr>
        <w:t>af</w:t>
      </w:r>
      <w:r>
        <w:t>=call</w:t>
      </w:r>
      <w:r>
        <w:tab/>
      </w:r>
      <w:r>
        <w:rPr>
          <w:smallCaps/>
        </w:rPr>
        <w:t>obl</w:t>
      </w:r>
      <w:r>
        <w:tab/>
        <w:t>our(</w:t>
      </w:r>
      <w:r>
        <w:rPr>
          <w:smallCaps/>
        </w:rPr>
        <w:t>inc</w:t>
      </w:r>
      <w:r>
        <w:t>)</w:t>
      </w:r>
      <w:r w:rsidR="00512985">
        <w:tab/>
        <w:t>more-</w:t>
      </w:r>
      <w:r w:rsidR="00512985">
        <w:rPr>
          <w:smallCaps/>
        </w:rPr>
        <w:t>loc</w:t>
      </w:r>
      <w:r w:rsidR="00512985">
        <w:t>-first</w:t>
      </w:r>
    </w:p>
    <w:p w14:paraId="29F8CDEB" w14:textId="77777777" w:rsidR="00800AD8" w:rsidRDefault="00512985" w:rsidP="00512985">
      <w:pPr>
        <w:pStyle w:val="InterlineText"/>
        <w:tabs>
          <w:tab w:val="left" w:pos="533"/>
          <w:tab w:val="left" w:pos="1022"/>
          <w:tab w:val="left" w:pos="1886"/>
        </w:tabs>
      </w:pPr>
      <w:r>
        <w:tab/>
        <w:t>sa</w:t>
      </w:r>
      <w:r w:rsidR="00800AD8">
        <w:tab/>
        <w:t>tja</w:t>
      </w:r>
      <w:r w:rsidR="00800AD8">
        <w:tab/>
        <w:t>kiqaqivuan.</w:t>
      </w:r>
    </w:p>
    <w:p w14:paraId="49008C4F" w14:textId="77777777" w:rsidR="00800AD8" w:rsidRDefault="00512985" w:rsidP="00512985">
      <w:pPr>
        <w:pStyle w:val="InterlineGlossWithTrans"/>
        <w:tabs>
          <w:tab w:val="left" w:pos="533"/>
          <w:tab w:val="left" w:pos="1022"/>
          <w:tab w:val="left" w:pos="1886"/>
        </w:tabs>
      </w:pPr>
      <w:r>
        <w:tab/>
        <w:t>sa</w:t>
      </w:r>
      <w:r w:rsidR="00800AD8">
        <w:tab/>
        <w:t>tja</w:t>
      </w:r>
      <w:r w:rsidR="00800AD8">
        <w:tab/>
        <w:t>ki-qa-qivu-an</w:t>
      </w:r>
    </w:p>
    <w:p w14:paraId="351387AB" w14:textId="77777777" w:rsidR="00800AD8" w:rsidRDefault="00512985" w:rsidP="00512985">
      <w:pPr>
        <w:pStyle w:val="InterlineTrans"/>
        <w:tabs>
          <w:tab w:val="left" w:pos="533"/>
          <w:tab w:val="left" w:pos="1022"/>
          <w:tab w:val="left" w:pos="1886"/>
        </w:tabs>
      </w:pPr>
      <w:r>
        <w:tab/>
        <w:t>and</w:t>
      </w:r>
      <w:r w:rsidR="00800AD8">
        <w:tab/>
        <w:t>we(</w:t>
      </w:r>
      <w:r w:rsidR="00800AD8">
        <w:rPr>
          <w:smallCaps/>
        </w:rPr>
        <w:t>inc</w:t>
      </w:r>
      <w:r w:rsidR="00800AD8">
        <w:t>)</w:t>
      </w:r>
      <w:r w:rsidR="00800AD8">
        <w:tab/>
        <w:t>do-</w:t>
      </w:r>
      <w:r w:rsidR="00800AD8">
        <w:rPr>
          <w:smallCaps/>
        </w:rPr>
        <w:t>red</w:t>
      </w:r>
      <w:r w:rsidR="00800AD8">
        <w:t>-speak-</w:t>
      </w:r>
      <w:r w:rsidR="00800AD8">
        <w:rPr>
          <w:smallCaps/>
        </w:rPr>
        <w:t>lf</w:t>
      </w:r>
    </w:p>
    <w:p w14:paraId="49488436" w14:textId="77777777" w:rsidR="00800AD8" w:rsidRDefault="00800AD8">
      <w:pPr>
        <w:pStyle w:val="InterlineFree"/>
      </w:pPr>
      <w:r>
        <w:t>Shamans can summon our ancestors so that we can converse with them.</w:t>
      </w:r>
    </w:p>
    <w:p w14:paraId="7E04E454" w14:textId="77777777" w:rsidR="00512985" w:rsidRDefault="00DC1AE0" w:rsidP="00512985">
      <w:pPr>
        <w:pStyle w:val="InterlineText"/>
        <w:tabs>
          <w:tab w:val="left" w:pos="533"/>
          <w:tab w:val="left" w:pos="1187"/>
          <w:tab w:val="left" w:pos="2111"/>
          <w:tab w:val="left" w:pos="2375"/>
          <w:tab w:val="left" w:pos="3239"/>
          <w:tab w:val="left" w:pos="4958"/>
          <w:tab w:val="left" w:pos="6017"/>
          <w:tab w:val="left" w:pos="7061"/>
          <w:tab w:val="left" w:pos="7565"/>
        </w:tabs>
      </w:pPr>
      <w:r w:rsidRPr="003A1D48">
        <w:rPr>
          <w:rStyle w:val="InterlineTextNumChar"/>
        </w:rPr>
        <w:t>020</w:t>
      </w:r>
      <w:r w:rsidR="00800AD8">
        <w:tab/>
        <w:t>nu</w:t>
      </w:r>
      <w:r w:rsidR="00800AD8">
        <w:tab/>
        <w:t>izua</w:t>
      </w:r>
      <w:r w:rsidR="00800AD8">
        <w:tab/>
        <w:t>a</w:t>
      </w:r>
      <w:r w:rsidR="00800AD8">
        <w:tab/>
        <w:t>tja</w:t>
      </w:r>
      <w:r w:rsidR="00800AD8">
        <w:tab/>
        <w:t>sikivadavadaq,</w:t>
      </w:r>
      <w:r w:rsidR="00800AD8">
        <w:tab/>
        <w:t>paruqu</w:t>
      </w:r>
      <w:r w:rsidR="00800AD8">
        <w:tab/>
        <w:t>itjen</w:t>
      </w:r>
      <w:r w:rsidR="00800AD8">
        <w:tab/>
        <w:t>tua</w:t>
      </w:r>
      <w:r w:rsidR="00512985">
        <w:tab/>
        <w:t>zaqu.</w:t>
      </w:r>
    </w:p>
    <w:p w14:paraId="1CB86D1E" w14:textId="77777777" w:rsidR="00800AD8" w:rsidRDefault="00800AD8" w:rsidP="00512985">
      <w:pPr>
        <w:pStyle w:val="InterlineGlossWithTrans"/>
        <w:tabs>
          <w:tab w:val="left" w:pos="533"/>
          <w:tab w:val="left" w:pos="1187"/>
          <w:tab w:val="left" w:pos="2111"/>
          <w:tab w:val="left" w:pos="2375"/>
          <w:tab w:val="left" w:pos="3239"/>
          <w:tab w:val="left" w:pos="4958"/>
          <w:tab w:val="left" w:pos="6017"/>
          <w:tab w:val="left" w:pos="7061"/>
          <w:tab w:val="left" w:pos="7565"/>
        </w:tabs>
      </w:pPr>
      <w:r>
        <w:tab/>
        <w:t>nu</w:t>
      </w:r>
      <w:r>
        <w:tab/>
        <w:t>i-zua</w:t>
      </w:r>
      <w:r>
        <w:tab/>
        <w:t>a</w:t>
      </w:r>
      <w:r>
        <w:tab/>
        <w:t>tja</w:t>
      </w:r>
      <w:r>
        <w:tab/>
        <w:t>si-ki-vada-vadaq</w:t>
      </w:r>
      <w:r>
        <w:tab/>
        <w:t>pa-ruqu</w:t>
      </w:r>
      <w:r>
        <w:tab/>
        <w:t>itjen</w:t>
      </w:r>
      <w:r>
        <w:tab/>
        <w:t>tua</w:t>
      </w:r>
      <w:r w:rsidR="00512985">
        <w:tab/>
        <w:t>zaqu</w:t>
      </w:r>
    </w:p>
    <w:p w14:paraId="6A3EE273" w14:textId="77777777" w:rsidR="00800AD8" w:rsidRDefault="00800AD8" w:rsidP="00512985">
      <w:pPr>
        <w:pStyle w:val="InterlineTrans"/>
        <w:tabs>
          <w:tab w:val="left" w:pos="533"/>
          <w:tab w:val="left" w:pos="1187"/>
          <w:tab w:val="left" w:pos="2111"/>
          <w:tab w:val="left" w:pos="2375"/>
          <w:tab w:val="left" w:pos="3239"/>
          <w:tab w:val="left" w:pos="4958"/>
          <w:tab w:val="left" w:pos="6017"/>
          <w:tab w:val="left" w:pos="7061"/>
          <w:tab w:val="left" w:pos="7565"/>
        </w:tabs>
      </w:pPr>
      <w:r>
        <w:tab/>
        <w:t>when</w:t>
      </w:r>
      <w:r>
        <w:tab/>
      </w:r>
      <w:r>
        <w:rPr>
          <w:smallCaps/>
        </w:rPr>
        <w:t>loc</w:t>
      </w:r>
      <w:r>
        <w:t>-that</w:t>
      </w:r>
      <w:r>
        <w:rPr>
          <w:smallCaps/>
        </w:rPr>
        <w:tab/>
        <w:t>c</w:t>
      </w:r>
      <w:r>
        <w:rPr>
          <w:smallCaps/>
        </w:rPr>
        <w:tab/>
      </w:r>
      <w:r>
        <w:t>we(</w:t>
      </w:r>
      <w:r>
        <w:rPr>
          <w:smallCaps/>
        </w:rPr>
        <w:t>inc</w:t>
      </w:r>
      <w:r>
        <w:t>)</w:t>
      </w:r>
      <w:r>
        <w:tab/>
      </w:r>
      <w:r>
        <w:rPr>
          <w:smallCaps/>
        </w:rPr>
        <w:t>if</w:t>
      </w:r>
      <w:r>
        <w:t>-do-</w:t>
      </w:r>
      <w:r>
        <w:rPr>
          <w:smallCaps/>
        </w:rPr>
        <w:t>red</w:t>
      </w:r>
      <w:r>
        <w:t>-ask</w:t>
      </w:r>
      <w:r>
        <w:tab/>
        <w:t>cause-roll</w:t>
      </w:r>
      <w:r>
        <w:tab/>
      </w:r>
      <w:r>
        <w:rPr>
          <w:smallCaps/>
        </w:rPr>
        <w:t>f.</w:t>
      </w:r>
      <w:r>
        <w:t>we(</w:t>
      </w:r>
      <w:r>
        <w:rPr>
          <w:smallCaps/>
        </w:rPr>
        <w:t>inc</w:t>
      </w:r>
      <w:r>
        <w:t>)</w:t>
      </w:r>
      <w:r>
        <w:tab/>
      </w:r>
      <w:r>
        <w:rPr>
          <w:smallCaps/>
        </w:rPr>
        <w:t>obl</w:t>
      </w:r>
      <w:r w:rsidR="00512985">
        <w:tab/>
        <w:t>crystal.bead</w:t>
      </w:r>
    </w:p>
    <w:p w14:paraId="09824BB8" w14:textId="77777777" w:rsidR="00800AD8" w:rsidRDefault="00800AD8" w:rsidP="00512985">
      <w:pPr>
        <w:pStyle w:val="InterlineFree"/>
      </w:pPr>
      <w:r>
        <w:t xml:space="preserve">If we have a question we put a crystal bead </w:t>
      </w:r>
      <w:r w:rsidR="00512985">
        <w:t>(</w:t>
      </w:r>
      <w:r>
        <w:t>on a gourd</w:t>
      </w:r>
      <w:r w:rsidR="00512985">
        <w:t>)</w:t>
      </w:r>
      <w:r>
        <w:t>.</w:t>
      </w:r>
    </w:p>
    <w:p w14:paraId="669F8192" w14:textId="77777777" w:rsidR="00800AD8" w:rsidRDefault="00DC1AE0" w:rsidP="00512985">
      <w:pPr>
        <w:pStyle w:val="InterlineText"/>
        <w:tabs>
          <w:tab w:val="left" w:pos="533"/>
          <w:tab w:val="left" w:pos="1187"/>
          <w:tab w:val="left" w:pos="2111"/>
          <w:tab w:val="left" w:pos="3530"/>
        </w:tabs>
      </w:pPr>
      <w:r w:rsidRPr="003A1D48">
        <w:rPr>
          <w:rStyle w:val="InterlineTextNumChar"/>
        </w:rPr>
        <w:t>021</w:t>
      </w:r>
      <w:r w:rsidR="00800AD8">
        <w:tab/>
        <w:t>nu</w:t>
      </w:r>
      <w:r w:rsidR="00800AD8">
        <w:tab/>
        <w:t>sitseker,</w:t>
      </w:r>
      <w:r w:rsidR="00800AD8">
        <w:tab/>
        <w:t>îemaui</w:t>
      </w:r>
      <w:r w:rsidR="00800AD8">
        <w:tab/>
        <w:t>aya.</w:t>
      </w:r>
    </w:p>
    <w:p w14:paraId="103AB2EE" w14:textId="77777777" w:rsidR="00800AD8" w:rsidRDefault="00800AD8" w:rsidP="00512985">
      <w:pPr>
        <w:pStyle w:val="InterlineGlossWithTrans"/>
        <w:tabs>
          <w:tab w:val="left" w:pos="533"/>
          <w:tab w:val="left" w:pos="1187"/>
          <w:tab w:val="left" w:pos="2111"/>
          <w:tab w:val="left" w:pos="3530"/>
        </w:tabs>
      </w:pPr>
      <w:r>
        <w:tab/>
        <w:t>nu</w:t>
      </w:r>
      <w:r>
        <w:tab/>
        <w:t>si-tseker</w:t>
      </w:r>
      <w:r>
        <w:tab/>
        <w:t>em=îa-ui</w:t>
      </w:r>
      <w:r>
        <w:tab/>
        <w:t>aya</w:t>
      </w:r>
    </w:p>
    <w:p w14:paraId="36EF15B9" w14:textId="77777777" w:rsidR="00800AD8" w:rsidRDefault="00800AD8" w:rsidP="00512985">
      <w:pPr>
        <w:pStyle w:val="InterlineTransNoFree"/>
        <w:tabs>
          <w:tab w:val="left" w:pos="1187"/>
          <w:tab w:val="left" w:pos="2111"/>
          <w:tab w:val="left" w:pos="3530"/>
          <w:tab w:val="right" w:pos="8787"/>
        </w:tabs>
      </w:pPr>
      <w:r>
        <w:tab/>
        <w:t>when</w:t>
      </w:r>
      <w:r>
        <w:tab/>
      </w:r>
      <w:r>
        <w:rPr>
          <w:smallCaps/>
        </w:rPr>
        <w:t>if</w:t>
      </w:r>
      <w:r>
        <w:t>-stop</w:t>
      </w:r>
      <w:r>
        <w:tab/>
      </w:r>
      <w:r>
        <w:rPr>
          <w:smallCaps/>
        </w:rPr>
        <w:t>af</w:t>
      </w:r>
      <w:r>
        <w:t>=really-yes</w:t>
      </w:r>
      <w:r>
        <w:tab/>
        <w:t>say</w:t>
      </w:r>
      <w:r w:rsidR="00512985">
        <w:tab/>
        <w:t>If it stays on, the answer is Yes.</w:t>
      </w:r>
    </w:p>
    <w:p w14:paraId="0D213C11" w14:textId="77777777" w:rsidR="00800AD8" w:rsidRDefault="00DC1AE0" w:rsidP="00512985">
      <w:pPr>
        <w:pStyle w:val="InterlineText"/>
        <w:tabs>
          <w:tab w:val="left" w:pos="533"/>
          <w:tab w:val="left" w:pos="1457"/>
          <w:tab w:val="left" w:pos="1961"/>
          <w:tab w:val="left" w:pos="3815"/>
          <w:tab w:val="left" w:pos="4079"/>
          <w:tab w:val="left" w:pos="4778"/>
          <w:tab w:val="left" w:pos="5267"/>
        </w:tabs>
      </w:pPr>
      <w:r w:rsidRPr="003A1D48">
        <w:rPr>
          <w:rStyle w:val="InterlineTextNumChar"/>
        </w:rPr>
        <w:t>022</w:t>
      </w:r>
      <w:r w:rsidR="00800AD8">
        <w:tab/>
        <w:t>izua</w:t>
      </w:r>
      <w:r w:rsidR="00800AD8">
        <w:tab/>
        <w:t>i</w:t>
      </w:r>
      <w:r w:rsidR="00800AD8">
        <w:tab/>
        <w:t>tjarivavaw</w:t>
      </w:r>
      <w:r w:rsidR="00800AD8">
        <w:tab/>
        <w:t>a</w:t>
      </w:r>
      <w:r w:rsidR="00800AD8">
        <w:tab/>
        <w:t>umaq</w:t>
      </w:r>
      <w:r w:rsidR="00800AD8">
        <w:tab/>
        <w:t>nua</w:t>
      </w:r>
      <w:r w:rsidR="00800AD8">
        <w:tab/>
        <w:t>tsemas.</w:t>
      </w:r>
    </w:p>
    <w:p w14:paraId="4F0A1431" w14:textId="77777777" w:rsidR="00800AD8" w:rsidRDefault="00800AD8" w:rsidP="00512985">
      <w:pPr>
        <w:pStyle w:val="InterlineGlossWithTrans"/>
        <w:tabs>
          <w:tab w:val="left" w:pos="533"/>
          <w:tab w:val="left" w:pos="1457"/>
          <w:tab w:val="left" w:pos="1961"/>
          <w:tab w:val="left" w:pos="3815"/>
          <w:tab w:val="left" w:pos="4079"/>
          <w:tab w:val="left" w:pos="4778"/>
          <w:tab w:val="left" w:pos="5267"/>
        </w:tabs>
      </w:pPr>
      <w:r>
        <w:tab/>
        <w:t>i-zua</w:t>
      </w:r>
      <w:r>
        <w:tab/>
        <w:t>i</w:t>
      </w:r>
      <w:r>
        <w:tab/>
        <w:t>tjari-va-vaw</w:t>
      </w:r>
      <w:r>
        <w:tab/>
        <w:t>a</w:t>
      </w:r>
      <w:r>
        <w:tab/>
        <w:t>umaq</w:t>
      </w:r>
      <w:r>
        <w:tab/>
        <w:t>nua</w:t>
      </w:r>
      <w:r>
        <w:tab/>
        <w:t>tsemas</w:t>
      </w:r>
    </w:p>
    <w:p w14:paraId="50B58899" w14:textId="77777777" w:rsidR="00800AD8" w:rsidRDefault="00800AD8" w:rsidP="00512985">
      <w:pPr>
        <w:pStyle w:val="InterlineTransNoFree"/>
        <w:tabs>
          <w:tab w:val="left" w:pos="1457"/>
          <w:tab w:val="left" w:pos="1961"/>
          <w:tab w:val="left" w:pos="3815"/>
          <w:tab w:val="left" w:pos="4079"/>
          <w:tab w:val="left" w:pos="4778"/>
          <w:tab w:val="left" w:pos="5267"/>
          <w:tab w:val="right" w:pos="8787"/>
        </w:tabs>
      </w:pPr>
      <w:r>
        <w:tab/>
      </w:r>
      <w:r>
        <w:rPr>
          <w:smallCaps/>
        </w:rPr>
        <w:t>loc</w:t>
      </w:r>
      <w:r>
        <w:t>-that</w:t>
      </w:r>
      <w:r>
        <w:tab/>
      </w:r>
      <w:r>
        <w:rPr>
          <w:smallCaps/>
        </w:rPr>
        <w:t>loc</w:t>
      </w:r>
      <w:r>
        <w:tab/>
        <w:t>utmost-</w:t>
      </w:r>
      <w:r>
        <w:rPr>
          <w:smallCaps/>
        </w:rPr>
        <w:t>red</w:t>
      </w:r>
      <w:r>
        <w:t>-above</w:t>
      </w:r>
      <w:r>
        <w:rPr>
          <w:smallCaps/>
        </w:rPr>
        <w:tab/>
        <w:t>c</w:t>
      </w:r>
      <w:r>
        <w:rPr>
          <w:smallCaps/>
        </w:rPr>
        <w:tab/>
      </w:r>
      <w:r>
        <w:t>house</w:t>
      </w:r>
      <w:r>
        <w:tab/>
        <w:t>of</w:t>
      </w:r>
      <w:r>
        <w:tab/>
        <w:t>god</w:t>
      </w:r>
      <w:r w:rsidR="00512985">
        <w:tab/>
        <w:t>The gods live in heaven.</w:t>
      </w:r>
    </w:p>
    <w:p w14:paraId="5F462587" w14:textId="77777777" w:rsidR="00800AD8" w:rsidRDefault="00DC1AE0" w:rsidP="00512985">
      <w:pPr>
        <w:pStyle w:val="InterlineText"/>
        <w:tabs>
          <w:tab w:val="left" w:pos="533"/>
          <w:tab w:val="left" w:pos="1187"/>
          <w:tab w:val="left" w:pos="1631"/>
          <w:tab w:val="left" w:pos="2225"/>
          <w:tab w:val="left" w:pos="2789"/>
          <w:tab w:val="left" w:pos="4733"/>
          <w:tab w:val="left" w:pos="5672"/>
          <w:tab w:val="left" w:pos="6731"/>
          <w:tab w:val="left" w:pos="6995"/>
          <w:tab w:val="left" w:pos="8219"/>
        </w:tabs>
      </w:pPr>
      <w:r w:rsidRPr="003A1D48">
        <w:rPr>
          <w:rStyle w:val="InterlineTextNumChar"/>
        </w:rPr>
        <w:t>023</w:t>
      </w:r>
      <w:r w:rsidR="00800AD8">
        <w:tab/>
        <w:t>nu</w:t>
      </w:r>
      <w:r w:rsidR="00800AD8">
        <w:tab/>
        <w:t>ini</w:t>
      </w:r>
      <w:r w:rsidR="00800AD8">
        <w:tab/>
        <w:t>anan</w:t>
      </w:r>
      <w:r w:rsidR="00800AD8">
        <w:tab/>
        <w:t>ka</w:t>
      </w:r>
      <w:r w:rsidR="00800AD8">
        <w:tab/>
        <w:t>patjeîuin</w:t>
      </w:r>
      <w:r w:rsidR="00800AD8">
        <w:tab/>
        <w:t>inika</w:t>
      </w:r>
      <w:r w:rsidR="00800AD8">
        <w:tab/>
        <w:t>makaya</w:t>
      </w:r>
      <w:r w:rsidR="00800AD8">
        <w:tab/>
        <w:t>a</w:t>
      </w:r>
      <w:r w:rsidR="00512985">
        <w:tab/>
        <w:t>tjumaq</w:t>
      </w:r>
      <w:r w:rsidR="00512985">
        <w:tab/>
        <w:t>i</w:t>
      </w:r>
    </w:p>
    <w:p w14:paraId="211AA4FB" w14:textId="77777777" w:rsidR="00800AD8" w:rsidRDefault="00800AD8" w:rsidP="00512985">
      <w:pPr>
        <w:pStyle w:val="InterlineGlossWithTrans"/>
        <w:tabs>
          <w:tab w:val="left" w:pos="533"/>
          <w:tab w:val="left" w:pos="1187"/>
          <w:tab w:val="left" w:pos="1631"/>
          <w:tab w:val="left" w:pos="2225"/>
          <w:tab w:val="left" w:pos="2789"/>
          <w:tab w:val="left" w:pos="4733"/>
          <w:tab w:val="left" w:pos="5672"/>
          <w:tab w:val="left" w:pos="6731"/>
          <w:tab w:val="left" w:pos="6995"/>
          <w:tab w:val="left" w:pos="8219"/>
        </w:tabs>
      </w:pPr>
      <w:r>
        <w:tab/>
        <w:t>nu</w:t>
      </w:r>
      <w:r>
        <w:tab/>
        <w:t>ini</w:t>
      </w:r>
      <w:r>
        <w:tab/>
        <w:t>anan</w:t>
      </w:r>
      <w:r>
        <w:tab/>
        <w:t>ka</w:t>
      </w:r>
      <w:r>
        <w:tab/>
        <w:t>pa-tjeîu-en</w:t>
      </w:r>
      <w:r>
        <w:tab/>
        <w:t>ini-ka</w:t>
      </w:r>
      <w:r>
        <w:tab/>
        <w:t>ma-kaya</w:t>
      </w:r>
      <w:r>
        <w:tab/>
        <w:t>a</w:t>
      </w:r>
      <w:r w:rsidR="00512985">
        <w:tab/>
        <w:t>tju-umaq</w:t>
      </w:r>
      <w:r w:rsidR="00512985">
        <w:tab/>
        <w:t>i</w:t>
      </w:r>
    </w:p>
    <w:p w14:paraId="1637EB1B" w14:textId="77777777" w:rsidR="00800AD8" w:rsidRDefault="00800AD8" w:rsidP="00512985">
      <w:pPr>
        <w:pStyle w:val="InterlineTransNoFree"/>
        <w:tabs>
          <w:tab w:val="left" w:pos="1187"/>
          <w:tab w:val="left" w:pos="1631"/>
          <w:tab w:val="left" w:pos="2225"/>
          <w:tab w:val="left" w:pos="2789"/>
          <w:tab w:val="left" w:pos="4733"/>
          <w:tab w:val="left" w:pos="5672"/>
          <w:tab w:val="left" w:pos="6731"/>
          <w:tab w:val="left" w:pos="6995"/>
          <w:tab w:val="left" w:pos="8219"/>
        </w:tabs>
        <w:rPr>
          <w:smallCaps/>
        </w:rPr>
      </w:pPr>
      <w:r>
        <w:tab/>
        <w:t>when</w:t>
      </w:r>
      <w:r>
        <w:tab/>
        <w:t>not</w:t>
      </w:r>
      <w:r>
        <w:tab/>
        <w:t>still</w:t>
      </w:r>
      <w:r>
        <w:tab/>
        <w:t>after</w:t>
      </w:r>
      <w:r>
        <w:tab/>
        <w:t>cause-cross.river-</w:t>
      </w:r>
      <w:r>
        <w:rPr>
          <w:smallCaps/>
        </w:rPr>
        <w:t>pf</w:t>
      </w:r>
      <w:r>
        <w:tab/>
        <w:t>not-after</w:t>
      </w:r>
      <w:r>
        <w:tab/>
      </w:r>
      <w:r>
        <w:rPr>
          <w:smallCaps/>
        </w:rPr>
        <w:t>stat</w:t>
      </w:r>
      <w:r>
        <w:t>-able</w:t>
      </w:r>
      <w:r>
        <w:rPr>
          <w:smallCaps/>
        </w:rPr>
        <w:tab/>
        <w:t>c</w:t>
      </w:r>
      <w:r w:rsidR="00512985">
        <w:tab/>
        <w:t>there-house</w:t>
      </w:r>
      <w:r w:rsidR="00512985">
        <w:tab/>
      </w:r>
      <w:r w:rsidR="00512985">
        <w:rPr>
          <w:smallCaps/>
        </w:rPr>
        <w:t>loc</w:t>
      </w:r>
    </w:p>
    <w:p w14:paraId="7A432DF1" w14:textId="77777777" w:rsidR="00800AD8" w:rsidRDefault="00512985" w:rsidP="00512985">
      <w:pPr>
        <w:pStyle w:val="InterlineText"/>
        <w:tabs>
          <w:tab w:val="left" w:pos="533"/>
        </w:tabs>
      </w:pPr>
      <w:r>
        <w:tab/>
      </w:r>
      <w:r w:rsidR="00800AD8">
        <w:t>tjarivavaw.</w:t>
      </w:r>
    </w:p>
    <w:p w14:paraId="7E466D29" w14:textId="77777777" w:rsidR="00800AD8" w:rsidRDefault="00512985" w:rsidP="00512985">
      <w:pPr>
        <w:pStyle w:val="InterlineGlossWithTrans"/>
        <w:tabs>
          <w:tab w:val="left" w:pos="533"/>
        </w:tabs>
      </w:pPr>
      <w:r>
        <w:tab/>
      </w:r>
      <w:r w:rsidR="00800AD8">
        <w:t>tjari-va-vaw</w:t>
      </w:r>
    </w:p>
    <w:p w14:paraId="6ED6AC69" w14:textId="77777777" w:rsidR="00800AD8" w:rsidRDefault="00800AD8" w:rsidP="00512985">
      <w:pPr>
        <w:pStyle w:val="InterlineTrans"/>
        <w:tabs>
          <w:tab w:val="left" w:pos="533"/>
          <w:tab w:val="right" w:pos="8789"/>
        </w:tabs>
      </w:pPr>
      <w:r>
        <w:tab/>
        <w:t>utmost-</w:t>
      </w:r>
      <w:r>
        <w:rPr>
          <w:smallCaps/>
        </w:rPr>
        <w:t>red</w:t>
      </w:r>
      <w:r>
        <w:t>-above</w:t>
      </w:r>
      <w:r w:rsidR="00512985">
        <w:tab/>
        <w:t>If a shaman hasn’t yet qualified she can’t get into heaven.</w:t>
      </w:r>
    </w:p>
    <w:p w14:paraId="3CA1355A" w14:textId="77777777" w:rsidR="00800AD8" w:rsidRDefault="00A8416B" w:rsidP="00A8416B">
      <w:pPr>
        <w:pStyle w:val="CommentLastWithHalfSpace"/>
      </w:pPr>
      <w:r>
        <w:t>[</w:t>
      </w:r>
      <w:r w:rsidR="00800AD8" w:rsidRPr="00512985">
        <w:rPr>
          <w:rStyle w:val="VernacularText"/>
        </w:rPr>
        <w:t>patjeîuin</w:t>
      </w:r>
      <w:r w:rsidR="00800AD8">
        <w:t xml:space="preserve">: metaphorical use for </w:t>
      </w:r>
      <w:r w:rsidR="00512985">
        <w:t>‘</w:t>
      </w:r>
      <w:r w:rsidR="00800AD8">
        <w:t>cross over river</w:t>
      </w:r>
      <w:r w:rsidR="00512985">
        <w:t>’ to mean ‘</w:t>
      </w:r>
      <w:r w:rsidR="00800AD8">
        <w:t>qualify’</w:t>
      </w:r>
      <w:r w:rsidR="00512985">
        <w:t>.</w:t>
      </w:r>
      <w:r>
        <w:t>]</w:t>
      </w:r>
    </w:p>
    <w:p w14:paraId="0F888541" w14:textId="77777777" w:rsidR="00512985" w:rsidRDefault="00DC1AE0" w:rsidP="00512985">
      <w:pPr>
        <w:pStyle w:val="InterlineText"/>
        <w:tabs>
          <w:tab w:val="left" w:pos="533"/>
          <w:tab w:val="left" w:pos="1022"/>
          <w:tab w:val="left" w:pos="1676"/>
          <w:tab w:val="left" w:pos="2900"/>
          <w:tab w:val="left" w:pos="3404"/>
          <w:tab w:val="left" w:pos="5258"/>
          <w:tab w:val="left" w:pos="6542"/>
          <w:tab w:val="left" w:pos="7226"/>
        </w:tabs>
      </w:pPr>
      <w:r w:rsidRPr="003A1D48">
        <w:rPr>
          <w:rStyle w:val="InterlineTextNumChar"/>
        </w:rPr>
        <w:t>024</w:t>
      </w:r>
      <w:r w:rsidR="00800AD8">
        <w:tab/>
        <w:t>qau</w:t>
      </w:r>
      <w:r w:rsidR="00800AD8">
        <w:tab/>
        <w:t>nu</w:t>
      </w:r>
      <w:r w:rsidR="00800AD8">
        <w:tab/>
        <w:t>tjumaq</w:t>
      </w:r>
      <w:r w:rsidR="00800AD8">
        <w:tab/>
        <w:t>i</w:t>
      </w:r>
      <w:r w:rsidR="00800AD8">
        <w:tab/>
        <w:t>tjarivavaw,</w:t>
      </w:r>
      <w:r w:rsidR="00800AD8">
        <w:tab/>
        <w:t>ventjek</w:t>
      </w:r>
      <w:r w:rsidR="00800AD8">
        <w:tab/>
        <w:t>azua</w:t>
      </w:r>
      <w:r w:rsidR="00512985">
        <w:tab/>
        <w:t>malada.</w:t>
      </w:r>
    </w:p>
    <w:p w14:paraId="036CD400" w14:textId="77777777" w:rsidR="00800AD8" w:rsidRDefault="00800AD8" w:rsidP="00512985">
      <w:pPr>
        <w:pStyle w:val="InterlineGlossWithTrans"/>
        <w:tabs>
          <w:tab w:val="left" w:pos="533"/>
          <w:tab w:val="left" w:pos="1022"/>
          <w:tab w:val="left" w:pos="1676"/>
          <w:tab w:val="left" w:pos="2900"/>
          <w:tab w:val="left" w:pos="3404"/>
          <w:tab w:val="left" w:pos="5258"/>
          <w:tab w:val="left" w:pos="6542"/>
          <w:tab w:val="left" w:pos="7226"/>
        </w:tabs>
      </w:pPr>
      <w:r>
        <w:tab/>
        <w:t>qau</w:t>
      </w:r>
      <w:r>
        <w:tab/>
        <w:t>nu</w:t>
      </w:r>
      <w:r>
        <w:tab/>
        <w:t>tju-umaq</w:t>
      </w:r>
      <w:r>
        <w:tab/>
        <w:t>i</w:t>
      </w:r>
      <w:r>
        <w:tab/>
        <w:t>tjari-va-vaw</w:t>
      </w:r>
      <w:r>
        <w:tab/>
        <w:t>n=vetjek</w:t>
      </w:r>
      <w:r>
        <w:tab/>
        <w:t>a-zua</w:t>
      </w:r>
      <w:r w:rsidR="00512985">
        <w:tab/>
        <w:t>ma-lada</w:t>
      </w:r>
    </w:p>
    <w:p w14:paraId="010DBF1F" w14:textId="77777777" w:rsidR="00800AD8" w:rsidRDefault="00800AD8" w:rsidP="00512985">
      <w:pPr>
        <w:pStyle w:val="InterlineTrans"/>
        <w:tabs>
          <w:tab w:val="left" w:pos="533"/>
          <w:tab w:val="left" w:pos="1022"/>
          <w:tab w:val="left" w:pos="1676"/>
          <w:tab w:val="left" w:pos="2900"/>
          <w:tab w:val="left" w:pos="3404"/>
          <w:tab w:val="left" w:pos="5258"/>
          <w:tab w:val="left" w:pos="6542"/>
          <w:tab w:val="left" w:pos="7226"/>
        </w:tabs>
      </w:pPr>
      <w:r>
        <w:tab/>
        <w:t>so</w:t>
      </w:r>
      <w:r>
        <w:tab/>
        <w:t>when</w:t>
      </w:r>
      <w:r>
        <w:tab/>
        <w:t>there-house</w:t>
      </w:r>
      <w:r>
        <w:tab/>
      </w:r>
      <w:r>
        <w:rPr>
          <w:smallCaps/>
        </w:rPr>
        <w:t>loc</w:t>
      </w:r>
      <w:r>
        <w:tab/>
        <w:t>utmost-</w:t>
      </w:r>
      <w:r>
        <w:rPr>
          <w:smallCaps/>
        </w:rPr>
        <w:t>red</w:t>
      </w:r>
      <w:r>
        <w:t>-above</w:t>
      </w:r>
      <w:r>
        <w:tab/>
      </w:r>
      <w:r>
        <w:rPr>
          <w:smallCaps/>
        </w:rPr>
        <w:t>af</w:t>
      </w:r>
      <w:r>
        <w:t>=segment</w:t>
      </w:r>
      <w:r>
        <w:tab/>
      </w:r>
      <w:r>
        <w:rPr>
          <w:smallCaps/>
        </w:rPr>
        <w:t>c-</w:t>
      </w:r>
      <w:r>
        <w:t>that</w:t>
      </w:r>
      <w:r w:rsidR="00512985">
        <w:tab/>
      </w:r>
      <w:r w:rsidR="00512985">
        <w:rPr>
          <w:smallCaps/>
        </w:rPr>
        <w:t>stat</w:t>
      </w:r>
      <w:r w:rsidR="00512985">
        <w:t>-ritual</w:t>
      </w:r>
    </w:p>
    <w:p w14:paraId="0769C7CE" w14:textId="77777777" w:rsidR="00800AD8" w:rsidRDefault="00800AD8">
      <w:pPr>
        <w:pStyle w:val="InterlineFree"/>
      </w:pPr>
      <w:r>
        <w:t>When a shaman is going to enter heaven, she performs a rite of breaking bamboo.</w:t>
      </w:r>
    </w:p>
    <w:p w14:paraId="0022DE84" w14:textId="77777777" w:rsidR="005639C2" w:rsidRDefault="00DC1AE0" w:rsidP="005639C2">
      <w:pPr>
        <w:pStyle w:val="InterlineText"/>
        <w:tabs>
          <w:tab w:val="left" w:pos="533"/>
          <w:tab w:val="left" w:pos="1187"/>
          <w:tab w:val="left" w:pos="1676"/>
          <w:tab w:val="left" w:pos="2825"/>
          <w:tab w:val="left" w:pos="4304"/>
          <w:tab w:val="left" w:pos="5288"/>
          <w:tab w:val="left" w:pos="5552"/>
          <w:tab w:val="left" w:pos="6776"/>
        </w:tabs>
      </w:pPr>
      <w:r w:rsidRPr="003A1D48">
        <w:rPr>
          <w:rStyle w:val="InterlineTextNumChar"/>
        </w:rPr>
        <w:t>025</w:t>
      </w:r>
      <w:r w:rsidR="00800AD8">
        <w:tab/>
        <w:t>nu</w:t>
      </w:r>
      <w:r w:rsidR="00800AD8">
        <w:tab/>
        <w:t>uri</w:t>
      </w:r>
      <w:r w:rsidR="00800AD8">
        <w:tab/>
        <w:t>malada</w:t>
      </w:r>
      <w:r w:rsidR="00800AD8">
        <w:tab/>
        <w:t>tiamadju</w:t>
      </w:r>
      <w:r w:rsidR="005639C2">
        <w:tab/>
        <w:t>mesuaw</w:t>
      </w:r>
      <w:r w:rsidR="005639C2">
        <w:tab/>
        <w:t>a</w:t>
      </w:r>
      <w:r w:rsidR="005639C2">
        <w:tab/>
        <w:t>gemdeged</w:t>
      </w:r>
      <w:r w:rsidR="005639C2">
        <w:tab/>
        <w:t>sana</w:t>
      </w:r>
    </w:p>
    <w:p w14:paraId="54BF212A" w14:textId="77777777" w:rsidR="00800AD8" w:rsidRDefault="00800AD8" w:rsidP="005639C2">
      <w:pPr>
        <w:pStyle w:val="InterlineGlossWithTrans"/>
        <w:tabs>
          <w:tab w:val="left" w:pos="533"/>
          <w:tab w:val="left" w:pos="1187"/>
          <w:tab w:val="left" w:pos="1676"/>
          <w:tab w:val="left" w:pos="2825"/>
          <w:tab w:val="left" w:pos="4304"/>
          <w:tab w:val="left" w:pos="5288"/>
          <w:tab w:val="left" w:pos="5552"/>
          <w:tab w:val="left" w:pos="6776"/>
        </w:tabs>
      </w:pPr>
      <w:r>
        <w:tab/>
        <w:t>nu</w:t>
      </w:r>
      <w:r>
        <w:tab/>
        <w:t>uri</w:t>
      </w:r>
      <w:r>
        <w:tab/>
        <w:t>ma-lada</w:t>
      </w:r>
      <w:r>
        <w:tab/>
        <w:t>ti-a-madju</w:t>
      </w:r>
      <w:r w:rsidR="005639C2">
        <w:tab/>
        <w:t>me-suaw</w:t>
      </w:r>
      <w:r w:rsidR="005639C2">
        <w:tab/>
        <w:t>a</w:t>
      </w:r>
      <w:r w:rsidR="005639C2">
        <w:tab/>
        <w:t>em=gedged</w:t>
      </w:r>
      <w:r w:rsidR="005639C2">
        <w:tab/>
        <w:t>sa-na</w:t>
      </w:r>
    </w:p>
    <w:p w14:paraId="43683B16" w14:textId="77777777" w:rsidR="00800AD8" w:rsidRDefault="00800AD8" w:rsidP="005639C2">
      <w:pPr>
        <w:pStyle w:val="InterlineTransNoFree"/>
        <w:tabs>
          <w:tab w:val="left" w:pos="1187"/>
          <w:tab w:val="left" w:pos="1676"/>
          <w:tab w:val="left" w:pos="2825"/>
          <w:tab w:val="left" w:pos="4304"/>
          <w:tab w:val="left" w:pos="5288"/>
          <w:tab w:val="left" w:pos="5552"/>
          <w:tab w:val="left" w:pos="6776"/>
        </w:tabs>
      </w:pPr>
      <w:r>
        <w:tab/>
        <w:t>when</w:t>
      </w:r>
      <w:r>
        <w:tab/>
        <w:t>will</w:t>
      </w:r>
      <w:r>
        <w:tab/>
      </w:r>
      <w:r>
        <w:rPr>
          <w:smallCaps/>
        </w:rPr>
        <w:t>stat</w:t>
      </w:r>
      <w:r>
        <w:t>-ritual</w:t>
      </w:r>
      <w:r>
        <w:tab/>
      </w:r>
      <w:r>
        <w:rPr>
          <w:smallCaps/>
        </w:rPr>
        <w:t>f-pl</w:t>
      </w:r>
      <w:r>
        <w:t>-</w:t>
      </w:r>
      <w:r>
        <w:rPr>
          <w:smallCaps/>
        </w:rPr>
        <w:t>3rd.pers</w:t>
      </w:r>
      <w:r w:rsidR="005639C2">
        <w:tab/>
      </w:r>
      <w:r w:rsidR="005639C2">
        <w:rPr>
          <w:smallCaps/>
        </w:rPr>
        <w:t>af</w:t>
      </w:r>
      <w:r w:rsidR="005639C2">
        <w:t>-yawn</w:t>
      </w:r>
      <w:r w:rsidR="005639C2">
        <w:rPr>
          <w:smallCaps/>
        </w:rPr>
        <w:tab/>
        <w:t>c</w:t>
      </w:r>
      <w:r w:rsidR="005639C2">
        <w:rPr>
          <w:smallCaps/>
        </w:rPr>
        <w:tab/>
        <w:t>af</w:t>
      </w:r>
      <w:r w:rsidR="005639C2">
        <w:t>=repeat</w:t>
      </w:r>
      <w:r w:rsidR="005639C2">
        <w:tab/>
        <w:t>and-then</w:t>
      </w:r>
    </w:p>
    <w:p w14:paraId="10AF9DFA" w14:textId="77777777" w:rsidR="00800AD8" w:rsidRDefault="00800AD8" w:rsidP="005639C2">
      <w:pPr>
        <w:pStyle w:val="InterlineText"/>
        <w:tabs>
          <w:tab w:val="left" w:pos="533"/>
          <w:tab w:val="left" w:pos="2477"/>
          <w:tab w:val="left" w:pos="3446"/>
          <w:tab w:val="left" w:pos="4100"/>
        </w:tabs>
      </w:pPr>
      <w:r>
        <w:tab/>
        <w:t>pangtjengtjezi,</w:t>
      </w:r>
      <w:r>
        <w:tab/>
        <w:t>sana</w:t>
      </w:r>
      <w:r>
        <w:tab/>
        <w:t>sane</w:t>
      </w:r>
      <w:r>
        <w:tab/>
        <w:t>djaladjalan.</w:t>
      </w:r>
    </w:p>
    <w:p w14:paraId="3C4C3146" w14:textId="77777777" w:rsidR="00800AD8" w:rsidRDefault="00800AD8" w:rsidP="005639C2">
      <w:pPr>
        <w:pStyle w:val="InterlineGlossWithTrans"/>
        <w:tabs>
          <w:tab w:val="left" w:pos="533"/>
          <w:tab w:val="left" w:pos="2477"/>
          <w:tab w:val="left" w:pos="3446"/>
          <w:tab w:val="left" w:pos="4100"/>
        </w:tabs>
      </w:pPr>
      <w:r>
        <w:tab/>
        <w:t>pa-ngetje-ngetjez-i</w:t>
      </w:r>
      <w:r>
        <w:tab/>
        <w:t>sa-na</w:t>
      </w:r>
      <w:r>
        <w:tab/>
        <w:t>sane</w:t>
      </w:r>
      <w:r>
        <w:tab/>
        <w:t>djala-djalan</w:t>
      </w:r>
    </w:p>
    <w:p w14:paraId="520B1FC6" w14:textId="77777777" w:rsidR="00800AD8" w:rsidRDefault="00800AD8" w:rsidP="005639C2">
      <w:pPr>
        <w:pStyle w:val="InterlineTrans"/>
        <w:tabs>
          <w:tab w:val="left" w:pos="533"/>
          <w:tab w:val="left" w:pos="2477"/>
          <w:tab w:val="left" w:pos="3446"/>
          <w:tab w:val="left" w:pos="4100"/>
        </w:tabs>
      </w:pPr>
      <w:r>
        <w:tab/>
        <w:t>cause-</w:t>
      </w:r>
      <w:r>
        <w:rPr>
          <w:smallCaps/>
        </w:rPr>
        <w:t>red</w:t>
      </w:r>
      <w:r>
        <w:t>-come-</w:t>
      </w:r>
      <w:r>
        <w:rPr>
          <w:smallCaps/>
        </w:rPr>
        <w:t>pf</w:t>
      </w:r>
      <w:r>
        <w:tab/>
        <w:t>and-then</w:t>
      </w:r>
      <w:r>
        <w:tab/>
        <w:t>make</w:t>
      </w:r>
      <w:r>
        <w:tab/>
      </w:r>
      <w:r>
        <w:rPr>
          <w:smallCaps/>
        </w:rPr>
        <w:t>red</w:t>
      </w:r>
      <w:r>
        <w:t>-road</w:t>
      </w:r>
    </w:p>
    <w:p w14:paraId="0FCEC480" w14:textId="77777777" w:rsidR="00800AD8" w:rsidRDefault="00800AD8">
      <w:pPr>
        <w:pStyle w:val="InterlineFree"/>
      </w:pPr>
      <w:r>
        <w:t>When shamans are going to perform a trance rite, they yawn repeatedly and then the spirits come on them, and they</w:t>
      </w:r>
      <w:r w:rsidR="005639C2">
        <w:t xml:space="preserve"> make their way (to heaven).</w:t>
      </w:r>
    </w:p>
    <w:p w14:paraId="0A55269D" w14:textId="77777777" w:rsidR="005639C2" w:rsidRDefault="00DC1AE0" w:rsidP="005639C2">
      <w:pPr>
        <w:pStyle w:val="InterlineText"/>
        <w:tabs>
          <w:tab w:val="left" w:pos="533"/>
          <w:tab w:val="left" w:pos="1187"/>
          <w:tab w:val="left" w:pos="2771"/>
          <w:tab w:val="left" w:pos="3785"/>
          <w:tab w:val="left" w:pos="4499"/>
          <w:tab w:val="left" w:pos="5003"/>
          <w:tab w:val="left" w:pos="5972"/>
        </w:tabs>
      </w:pPr>
      <w:r w:rsidRPr="003A1D48">
        <w:rPr>
          <w:rStyle w:val="InterlineTextNumChar"/>
        </w:rPr>
        <w:t>026</w:t>
      </w:r>
      <w:r w:rsidR="00800AD8">
        <w:tab/>
        <w:t>nu</w:t>
      </w:r>
      <w:r w:rsidR="00800AD8">
        <w:tab/>
        <w:t>qematsuvung</w:t>
      </w:r>
      <w:r w:rsidR="00800AD8">
        <w:tab/>
        <w:t>seman</w:t>
      </w:r>
      <w:r w:rsidR="00800AD8">
        <w:tab/>
        <w:t>djalan</w:t>
      </w:r>
      <w:r w:rsidR="00800AD8">
        <w:tab/>
        <w:t>uta</w:t>
      </w:r>
      <w:r w:rsidR="00800AD8">
        <w:tab/>
        <w:t>sana</w:t>
      </w:r>
      <w:r w:rsidR="005639C2">
        <w:tab/>
        <w:t>patjezua.</w:t>
      </w:r>
    </w:p>
    <w:p w14:paraId="7FB70CC7" w14:textId="77777777" w:rsidR="00800AD8" w:rsidRDefault="00800AD8" w:rsidP="005639C2">
      <w:pPr>
        <w:pStyle w:val="InterlineGlossWithTrans"/>
        <w:tabs>
          <w:tab w:val="left" w:pos="533"/>
          <w:tab w:val="left" w:pos="1187"/>
          <w:tab w:val="left" w:pos="2771"/>
          <w:tab w:val="left" w:pos="3785"/>
          <w:tab w:val="left" w:pos="4499"/>
          <w:tab w:val="left" w:pos="5003"/>
          <w:tab w:val="left" w:pos="5972"/>
        </w:tabs>
      </w:pPr>
      <w:r>
        <w:tab/>
        <w:t>nu</w:t>
      </w:r>
      <w:r>
        <w:tab/>
        <w:t>em=qa-tsuvung</w:t>
      </w:r>
      <w:r>
        <w:tab/>
        <w:t>em=sane</w:t>
      </w:r>
      <w:r>
        <w:tab/>
        <w:t>djalan</w:t>
      </w:r>
      <w:r>
        <w:tab/>
        <w:t>uta</w:t>
      </w:r>
      <w:r>
        <w:tab/>
        <w:t>sa-na</w:t>
      </w:r>
      <w:r w:rsidR="005639C2">
        <w:tab/>
        <w:t>pa-tje-zua</w:t>
      </w:r>
    </w:p>
    <w:p w14:paraId="2C7233E4" w14:textId="77777777" w:rsidR="00800AD8" w:rsidRDefault="00800AD8" w:rsidP="005639C2">
      <w:pPr>
        <w:pStyle w:val="InterlineTrans"/>
        <w:tabs>
          <w:tab w:val="left" w:pos="533"/>
          <w:tab w:val="left" w:pos="1187"/>
          <w:tab w:val="left" w:pos="2771"/>
          <w:tab w:val="left" w:pos="3785"/>
          <w:tab w:val="left" w:pos="4499"/>
          <w:tab w:val="left" w:pos="5003"/>
          <w:tab w:val="left" w:pos="5972"/>
        </w:tabs>
      </w:pPr>
      <w:r>
        <w:tab/>
        <w:t>when</w:t>
      </w:r>
      <w:r>
        <w:tab/>
      </w:r>
      <w:r>
        <w:rPr>
          <w:smallCaps/>
        </w:rPr>
        <w:t>af</w:t>
      </w:r>
      <w:r>
        <w:t>=?-complete</w:t>
      </w:r>
      <w:r>
        <w:tab/>
      </w:r>
      <w:r>
        <w:rPr>
          <w:smallCaps/>
        </w:rPr>
        <w:t>af</w:t>
      </w:r>
      <w:r>
        <w:t>=make</w:t>
      </w:r>
      <w:r>
        <w:tab/>
        <w:t>road</w:t>
      </w:r>
      <w:r>
        <w:tab/>
        <w:t>also</w:t>
      </w:r>
      <w:r>
        <w:tab/>
        <w:t>and-then</w:t>
      </w:r>
      <w:r w:rsidR="005639C2">
        <w:tab/>
        <w:t>cause-do.at-that</w:t>
      </w:r>
    </w:p>
    <w:p w14:paraId="343D8693" w14:textId="77777777" w:rsidR="00800AD8" w:rsidRDefault="00800AD8">
      <w:pPr>
        <w:pStyle w:val="InterlineFree"/>
      </w:pPr>
      <w:r>
        <w:t>When they have finished they make a way back and that’s the end.</w:t>
      </w:r>
    </w:p>
    <w:p w14:paraId="37607997" w14:textId="77777777" w:rsidR="00800AD8" w:rsidRDefault="00DC1AE0" w:rsidP="005639C2">
      <w:pPr>
        <w:pStyle w:val="InterlineText"/>
        <w:tabs>
          <w:tab w:val="left" w:pos="533"/>
          <w:tab w:val="left" w:pos="1187"/>
          <w:tab w:val="left" w:pos="2996"/>
          <w:tab w:val="left" w:pos="4940"/>
          <w:tab w:val="left" w:pos="5444"/>
          <w:tab w:val="left" w:pos="6278"/>
        </w:tabs>
      </w:pPr>
      <w:r w:rsidRPr="003A1D48">
        <w:rPr>
          <w:rStyle w:val="InterlineTextNumChar"/>
        </w:rPr>
        <w:t>027</w:t>
      </w:r>
      <w:r w:rsidR="00800AD8">
        <w:tab/>
        <w:t>nu</w:t>
      </w:r>
      <w:r w:rsidR="00800AD8">
        <w:tab/>
        <w:t>makakivaqu</w:t>
      </w:r>
      <w:r w:rsidR="00800AD8">
        <w:tab/>
        <w:t>pakasalut</w:t>
      </w:r>
      <w:r w:rsidR="00800AD8">
        <w:tab/>
        <w:t>tua</w:t>
      </w:r>
      <w:r w:rsidR="00800AD8">
        <w:tab/>
        <w:t>tsemas;</w:t>
      </w:r>
      <w:r w:rsidR="00800AD8">
        <w:tab/>
        <w:t>nu</w:t>
      </w:r>
    </w:p>
    <w:p w14:paraId="0B255493" w14:textId="77777777" w:rsidR="00800AD8" w:rsidRDefault="00800AD8" w:rsidP="005639C2">
      <w:pPr>
        <w:pStyle w:val="InterlineGlossWithTrans"/>
        <w:tabs>
          <w:tab w:val="left" w:pos="533"/>
          <w:tab w:val="left" w:pos="1187"/>
          <w:tab w:val="left" w:pos="2996"/>
          <w:tab w:val="left" w:pos="4940"/>
          <w:tab w:val="left" w:pos="5444"/>
          <w:tab w:val="left" w:pos="6278"/>
        </w:tabs>
      </w:pPr>
      <w:r>
        <w:tab/>
        <w:t>nu</w:t>
      </w:r>
      <w:r>
        <w:tab/>
        <w:t>maka-ki-vaqu</w:t>
      </w:r>
      <w:r>
        <w:tab/>
        <w:t>pa-ka-salut</w:t>
      </w:r>
      <w:r>
        <w:tab/>
        <w:t>tua</w:t>
      </w:r>
      <w:r>
        <w:tab/>
        <w:t>tsemas</w:t>
      </w:r>
      <w:r>
        <w:tab/>
        <w:t>nu</w:t>
      </w:r>
    </w:p>
    <w:p w14:paraId="322A4027" w14:textId="77777777" w:rsidR="00800AD8" w:rsidRDefault="00800AD8" w:rsidP="005639C2">
      <w:pPr>
        <w:pStyle w:val="InterlineTransNoFree"/>
        <w:tabs>
          <w:tab w:val="left" w:pos="1187"/>
          <w:tab w:val="left" w:pos="2996"/>
          <w:tab w:val="left" w:pos="4940"/>
          <w:tab w:val="left" w:pos="5444"/>
          <w:tab w:val="left" w:pos="6278"/>
        </w:tabs>
      </w:pPr>
      <w:r>
        <w:tab/>
        <w:t>when</w:t>
      </w:r>
      <w:r>
        <w:tab/>
        <w:t>finished-do-millet</w:t>
      </w:r>
      <w:r>
        <w:tab/>
        <w:t>cause-?-harvest.rite</w:t>
      </w:r>
      <w:r>
        <w:tab/>
      </w:r>
      <w:r>
        <w:rPr>
          <w:smallCaps/>
        </w:rPr>
        <w:t>obl</w:t>
      </w:r>
      <w:r>
        <w:tab/>
        <w:t>god</w:t>
      </w:r>
      <w:r>
        <w:tab/>
        <w:t>when</w:t>
      </w:r>
    </w:p>
    <w:p w14:paraId="19EBED37" w14:textId="77777777" w:rsidR="00800AD8" w:rsidRDefault="00800AD8" w:rsidP="005639C2">
      <w:pPr>
        <w:pStyle w:val="InterlineText"/>
        <w:tabs>
          <w:tab w:val="left" w:pos="533"/>
          <w:tab w:val="left" w:pos="2612"/>
        </w:tabs>
      </w:pPr>
      <w:r>
        <w:tab/>
        <w:t>makakiîumay</w:t>
      </w:r>
      <w:r>
        <w:tab/>
        <w:t>uta.</w:t>
      </w:r>
    </w:p>
    <w:p w14:paraId="0AF810AE" w14:textId="77777777" w:rsidR="00800AD8" w:rsidRDefault="00800AD8" w:rsidP="005639C2">
      <w:pPr>
        <w:pStyle w:val="InterlineGlossWithTrans"/>
        <w:tabs>
          <w:tab w:val="left" w:pos="533"/>
          <w:tab w:val="left" w:pos="2612"/>
        </w:tabs>
      </w:pPr>
      <w:r>
        <w:tab/>
        <w:t>maka-ki-îumay</w:t>
      </w:r>
      <w:r>
        <w:tab/>
        <w:t>uta</w:t>
      </w:r>
    </w:p>
    <w:p w14:paraId="69A49171" w14:textId="77777777" w:rsidR="00800AD8" w:rsidRDefault="00800AD8" w:rsidP="005639C2">
      <w:pPr>
        <w:pStyle w:val="InterlineTrans"/>
        <w:tabs>
          <w:tab w:val="left" w:pos="533"/>
          <w:tab w:val="left" w:pos="2612"/>
        </w:tabs>
      </w:pPr>
      <w:r>
        <w:tab/>
        <w:t>finished-do-millet.sp</w:t>
      </w:r>
      <w:r>
        <w:tab/>
        <w:t>also</w:t>
      </w:r>
    </w:p>
    <w:p w14:paraId="696C78A9" w14:textId="77777777" w:rsidR="00800AD8" w:rsidRDefault="00800AD8">
      <w:pPr>
        <w:pStyle w:val="InterlineFree"/>
      </w:pPr>
      <w:r>
        <w:lastRenderedPageBreak/>
        <w:t>When we have finished harvesting millet we make a feast for the gods, and also when we have finished harvesting</w:t>
      </w:r>
      <w:r w:rsidR="005639C2">
        <w:t xml:space="preserve"> barnyard millet.</w:t>
      </w:r>
    </w:p>
    <w:p w14:paraId="015DD8B8" w14:textId="77777777" w:rsidR="00800AD8" w:rsidRDefault="00DC1AE0" w:rsidP="005639C2">
      <w:pPr>
        <w:pStyle w:val="InterlineText"/>
        <w:tabs>
          <w:tab w:val="left" w:pos="533"/>
          <w:tab w:val="left" w:pos="1217"/>
          <w:tab w:val="left" w:pos="1871"/>
          <w:tab w:val="left" w:pos="2255"/>
          <w:tab w:val="left" w:pos="3914"/>
          <w:tab w:val="left" w:pos="4583"/>
          <w:tab w:val="left" w:pos="4847"/>
          <w:tab w:val="left" w:pos="6146"/>
          <w:tab w:val="left" w:pos="6815"/>
          <w:tab w:val="left" w:pos="7079"/>
          <w:tab w:val="left" w:pos="7943"/>
        </w:tabs>
      </w:pPr>
      <w:r w:rsidRPr="003A1D48">
        <w:rPr>
          <w:rStyle w:val="InterlineTextNumChar"/>
        </w:rPr>
        <w:t>028</w:t>
      </w:r>
      <w:r w:rsidR="00800AD8">
        <w:tab/>
        <w:t>azua</w:t>
      </w:r>
      <w:r w:rsidR="00800AD8">
        <w:tab/>
        <w:t>zuma</w:t>
      </w:r>
      <w:r w:rsidR="00800AD8">
        <w:tab/>
        <w:t>nu</w:t>
      </w:r>
      <w:r w:rsidR="00800AD8">
        <w:tab/>
        <w:t>maladan</w:t>
      </w:r>
      <w:r w:rsidR="00800AD8">
        <w:tab/>
        <w:t>palisi</w:t>
      </w:r>
      <w:r w:rsidR="00800AD8">
        <w:tab/>
        <w:t>a</w:t>
      </w:r>
      <w:r w:rsidR="00800AD8">
        <w:tab/>
        <w:t>tjemamaku,</w:t>
      </w:r>
      <w:r w:rsidR="00800AD8">
        <w:tab/>
        <w:t>palisi</w:t>
      </w:r>
      <w:r w:rsidR="00800AD8">
        <w:tab/>
        <w:t>a</w:t>
      </w:r>
      <w:r w:rsidR="005639C2">
        <w:tab/>
        <w:t>keman</w:t>
      </w:r>
      <w:r w:rsidR="005639C2">
        <w:tab/>
        <w:t>tua</w:t>
      </w:r>
    </w:p>
    <w:p w14:paraId="084FBED9" w14:textId="77777777" w:rsidR="00800AD8" w:rsidRDefault="00800AD8" w:rsidP="005639C2">
      <w:pPr>
        <w:pStyle w:val="InterlineGlossWithTrans"/>
        <w:tabs>
          <w:tab w:val="left" w:pos="533"/>
          <w:tab w:val="left" w:pos="1217"/>
          <w:tab w:val="left" w:pos="1871"/>
          <w:tab w:val="left" w:pos="2255"/>
          <w:tab w:val="left" w:pos="3914"/>
          <w:tab w:val="left" w:pos="4583"/>
          <w:tab w:val="left" w:pos="4847"/>
          <w:tab w:val="left" w:pos="6146"/>
          <w:tab w:val="left" w:pos="6815"/>
          <w:tab w:val="left" w:pos="7079"/>
          <w:tab w:val="left" w:pos="7943"/>
        </w:tabs>
      </w:pPr>
      <w:r>
        <w:tab/>
        <w:t>a-zua</w:t>
      </w:r>
      <w:r>
        <w:tab/>
        <w:t>zuma</w:t>
      </w:r>
      <w:r>
        <w:tab/>
        <w:t>nu</w:t>
      </w:r>
      <w:r>
        <w:tab/>
        <w:t>ma-lada-an</w:t>
      </w:r>
      <w:r>
        <w:tab/>
        <w:t>palisi</w:t>
      </w:r>
      <w:r>
        <w:tab/>
        <w:t>a</w:t>
      </w:r>
      <w:r>
        <w:tab/>
        <w:t>em=tjamaku</w:t>
      </w:r>
      <w:r>
        <w:tab/>
        <w:t>palisi</w:t>
      </w:r>
      <w:r>
        <w:tab/>
        <w:t>a</w:t>
      </w:r>
      <w:r w:rsidR="005639C2">
        <w:tab/>
        <w:t>em=kan</w:t>
      </w:r>
      <w:r w:rsidR="005639C2">
        <w:tab/>
        <w:t>tua</w:t>
      </w:r>
    </w:p>
    <w:p w14:paraId="7659408E" w14:textId="77777777" w:rsidR="00800AD8" w:rsidRDefault="00800AD8" w:rsidP="005639C2">
      <w:pPr>
        <w:pStyle w:val="InterlineTransNoFree"/>
        <w:tabs>
          <w:tab w:val="left" w:pos="1217"/>
          <w:tab w:val="left" w:pos="1871"/>
          <w:tab w:val="left" w:pos="2255"/>
          <w:tab w:val="left" w:pos="3914"/>
          <w:tab w:val="left" w:pos="4583"/>
          <w:tab w:val="left" w:pos="4847"/>
          <w:tab w:val="left" w:pos="6146"/>
          <w:tab w:val="left" w:pos="6815"/>
          <w:tab w:val="left" w:pos="7079"/>
          <w:tab w:val="left" w:pos="7943"/>
        </w:tabs>
        <w:rPr>
          <w:smallCaps/>
        </w:rPr>
      </w:pPr>
      <w:r>
        <w:tab/>
      </w:r>
      <w:r>
        <w:rPr>
          <w:smallCaps/>
        </w:rPr>
        <w:t>c-</w:t>
      </w:r>
      <w:r>
        <w:t>that</w:t>
      </w:r>
      <w:r>
        <w:tab/>
        <w:t>other</w:t>
      </w:r>
      <w:r>
        <w:tab/>
        <w:t>of</w:t>
      </w:r>
      <w:r>
        <w:tab/>
      </w:r>
      <w:r>
        <w:rPr>
          <w:smallCaps/>
        </w:rPr>
        <w:t>stat</w:t>
      </w:r>
      <w:r>
        <w:t>-ritual-</w:t>
      </w:r>
      <w:r>
        <w:rPr>
          <w:smallCaps/>
        </w:rPr>
        <w:t>nom</w:t>
      </w:r>
      <w:r>
        <w:tab/>
        <w:t>taboo</w:t>
      </w:r>
      <w:r>
        <w:rPr>
          <w:smallCaps/>
        </w:rPr>
        <w:tab/>
        <w:t>c</w:t>
      </w:r>
      <w:r>
        <w:rPr>
          <w:smallCaps/>
        </w:rPr>
        <w:tab/>
        <w:t>af</w:t>
      </w:r>
      <w:r>
        <w:t>=tobacco</w:t>
      </w:r>
      <w:r>
        <w:tab/>
        <w:t>taboo</w:t>
      </w:r>
      <w:r>
        <w:rPr>
          <w:smallCaps/>
        </w:rPr>
        <w:tab/>
        <w:t>c</w:t>
      </w:r>
      <w:r w:rsidR="005639C2">
        <w:tab/>
      </w:r>
      <w:r w:rsidR="005639C2">
        <w:rPr>
          <w:smallCaps/>
        </w:rPr>
        <w:t>af</w:t>
      </w:r>
      <w:r w:rsidR="005639C2">
        <w:t>=eat</w:t>
      </w:r>
      <w:r w:rsidR="005639C2">
        <w:tab/>
      </w:r>
      <w:r w:rsidR="005639C2">
        <w:rPr>
          <w:smallCaps/>
        </w:rPr>
        <w:t>obl</w:t>
      </w:r>
    </w:p>
    <w:p w14:paraId="590E75FE" w14:textId="77777777" w:rsidR="00800AD8" w:rsidRDefault="005639C2" w:rsidP="005639C2">
      <w:pPr>
        <w:pStyle w:val="InterlineText"/>
        <w:tabs>
          <w:tab w:val="left" w:pos="533"/>
          <w:tab w:val="left" w:pos="1247"/>
          <w:tab w:val="left" w:pos="1751"/>
        </w:tabs>
      </w:pPr>
      <w:r>
        <w:tab/>
        <w:t>paday</w:t>
      </w:r>
      <w:r w:rsidR="00800AD8">
        <w:tab/>
        <w:t>tua</w:t>
      </w:r>
      <w:r w:rsidR="00800AD8">
        <w:tab/>
        <w:t>masikau.</w:t>
      </w:r>
    </w:p>
    <w:p w14:paraId="1AD170CF" w14:textId="77777777" w:rsidR="00800AD8" w:rsidRDefault="005639C2" w:rsidP="005639C2">
      <w:pPr>
        <w:pStyle w:val="InterlineGlossWithTrans"/>
        <w:tabs>
          <w:tab w:val="left" w:pos="533"/>
          <w:tab w:val="left" w:pos="1247"/>
          <w:tab w:val="left" w:pos="1751"/>
        </w:tabs>
      </w:pPr>
      <w:r>
        <w:tab/>
        <w:t>paday</w:t>
      </w:r>
      <w:r w:rsidR="00800AD8">
        <w:tab/>
        <w:t>tua</w:t>
      </w:r>
      <w:r w:rsidR="00800AD8">
        <w:tab/>
        <w:t>ma-sikau</w:t>
      </w:r>
    </w:p>
    <w:p w14:paraId="6FE17F60" w14:textId="77777777" w:rsidR="00800AD8" w:rsidRDefault="005639C2" w:rsidP="005639C2">
      <w:pPr>
        <w:pStyle w:val="InterlineTrans"/>
        <w:tabs>
          <w:tab w:val="left" w:pos="533"/>
          <w:tab w:val="left" w:pos="1247"/>
          <w:tab w:val="left" w:pos="1751"/>
        </w:tabs>
      </w:pPr>
      <w:r>
        <w:tab/>
        <w:t>rice</w:t>
      </w:r>
      <w:r w:rsidR="00800AD8">
        <w:tab/>
      </w:r>
      <w:r w:rsidR="00800AD8">
        <w:rPr>
          <w:smallCaps/>
        </w:rPr>
        <w:t>obl</w:t>
      </w:r>
      <w:r w:rsidR="00800AD8">
        <w:tab/>
      </w:r>
      <w:r w:rsidR="00800AD8">
        <w:rPr>
          <w:smallCaps/>
        </w:rPr>
        <w:t>stat</w:t>
      </w:r>
      <w:r w:rsidR="00800AD8">
        <w:t>-net.bag</w:t>
      </w:r>
    </w:p>
    <w:p w14:paraId="38E07F56" w14:textId="77777777" w:rsidR="00800AD8" w:rsidRDefault="00800AD8" w:rsidP="005639C2">
      <w:pPr>
        <w:pStyle w:val="InterlineFree"/>
      </w:pPr>
      <w:r>
        <w:t>For some shamans smoking is taboo, and also eating rice and wine from the plains(?).</w:t>
      </w:r>
    </w:p>
    <w:p w14:paraId="1781CAA8" w14:textId="77777777" w:rsidR="00800AD8" w:rsidRDefault="00DC1AE0" w:rsidP="005639C2">
      <w:pPr>
        <w:pStyle w:val="InterlineText"/>
        <w:tabs>
          <w:tab w:val="left" w:pos="533"/>
          <w:tab w:val="left" w:pos="1232"/>
          <w:tab w:val="left" w:pos="2171"/>
          <w:tab w:val="left" w:pos="2840"/>
          <w:tab w:val="left" w:pos="3104"/>
        </w:tabs>
      </w:pPr>
      <w:r w:rsidRPr="003A1D48">
        <w:rPr>
          <w:rStyle w:val="InterlineTextNumChar"/>
        </w:rPr>
        <w:t>029</w:t>
      </w:r>
      <w:r w:rsidR="00800AD8">
        <w:tab/>
        <w:t>îakua</w:t>
      </w:r>
      <w:r w:rsidR="00800AD8">
        <w:tab/>
        <w:t>inika</w:t>
      </w:r>
      <w:r w:rsidR="00800AD8">
        <w:tab/>
        <w:t>palisi</w:t>
      </w:r>
      <w:r w:rsidR="00800AD8">
        <w:tab/>
        <w:t>a</w:t>
      </w:r>
      <w:r w:rsidR="00800AD8">
        <w:tab/>
        <w:t>zuma.</w:t>
      </w:r>
    </w:p>
    <w:p w14:paraId="69483C49" w14:textId="77777777" w:rsidR="00800AD8" w:rsidRDefault="00800AD8" w:rsidP="005639C2">
      <w:pPr>
        <w:pStyle w:val="InterlineGlossWithTrans"/>
        <w:tabs>
          <w:tab w:val="left" w:pos="533"/>
          <w:tab w:val="left" w:pos="1232"/>
          <w:tab w:val="left" w:pos="2171"/>
          <w:tab w:val="left" w:pos="2840"/>
          <w:tab w:val="left" w:pos="3104"/>
        </w:tabs>
      </w:pPr>
      <w:r>
        <w:tab/>
        <w:t>îakua</w:t>
      </w:r>
      <w:r>
        <w:tab/>
        <w:t>ini-ka</w:t>
      </w:r>
      <w:r>
        <w:tab/>
        <w:t>palisi</w:t>
      </w:r>
      <w:r>
        <w:tab/>
        <w:t>a</w:t>
      </w:r>
      <w:r>
        <w:tab/>
        <w:t>zuma</w:t>
      </w:r>
    </w:p>
    <w:p w14:paraId="133DB1A3" w14:textId="77777777" w:rsidR="00800AD8" w:rsidRDefault="00800AD8" w:rsidP="005639C2">
      <w:pPr>
        <w:pStyle w:val="InterlineTransNoFree"/>
        <w:tabs>
          <w:tab w:val="left" w:pos="1232"/>
          <w:tab w:val="left" w:pos="2171"/>
          <w:tab w:val="left" w:pos="2840"/>
          <w:tab w:val="left" w:pos="3104"/>
          <w:tab w:val="right" w:pos="8787"/>
        </w:tabs>
      </w:pPr>
      <w:r>
        <w:tab/>
        <w:t>but</w:t>
      </w:r>
      <w:r>
        <w:tab/>
        <w:t>not-after</w:t>
      </w:r>
      <w:r>
        <w:tab/>
        <w:t>taboo</w:t>
      </w:r>
      <w:r>
        <w:rPr>
          <w:smallCaps/>
        </w:rPr>
        <w:tab/>
        <w:t>c</w:t>
      </w:r>
      <w:r>
        <w:rPr>
          <w:smallCaps/>
        </w:rPr>
        <w:tab/>
      </w:r>
      <w:r>
        <w:t>other</w:t>
      </w:r>
      <w:r w:rsidR="005639C2">
        <w:tab/>
        <w:t>But for some there is no such taboo.</w:t>
      </w:r>
    </w:p>
    <w:p w14:paraId="40D46A05" w14:textId="77777777" w:rsidR="00800AD8" w:rsidRDefault="00DC1AE0" w:rsidP="005639C2">
      <w:pPr>
        <w:pStyle w:val="InterlineText"/>
        <w:tabs>
          <w:tab w:val="left" w:pos="533"/>
          <w:tab w:val="left" w:pos="1187"/>
          <w:tab w:val="left" w:pos="2876"/>
          <w:tab w:val="left" w:pos="3710"/>
          <w:tab w:val="left" w:pos="4214"/>
          <w:tab w:val="left" w:pos="5438"/>
          <w:tab w:val="left" w:pos="5702"/>
        </w:tabs>
      </w:pPr>
      <w:r w:rsidRPr="003A1D48">
        <w:rPr>
          <w:rStyle w:val="InterlineTextNumChar"/>
        </w:rPr>
        <w:t>030</w:t>
      </w:r>
      <w:r w:rsidR="00800AD8">
        <w:tab/>
        <w:t>nu</w:t>
      </w:r>
      <w:r w:rsidR="00800AD8">
        <w:tab/>
        <w:t>sangasangasan</w:t>
      </w:r>
      <w:r w:rsidR="00800AD8">
        <w:tab/>
        <w:t>vayan</w:t>
      </w:r>
      <w:r w:rsidR="00800AD8">
        <w:tab/>
        <w:t>tua</w:t>
      </w:r>
      <w:r w:rsidR="00800AD8">
        <w:tab/>
        <w:t>zaqu</w:t>
      </w:r>
      <w:r w:rsidR="00800AD8">
        <w:tab/>
        <w:t>a</w:t>
      </w:r>
      <w:r w:rsidR="00800AD8">
        <w:tab/>
        <w:t>mapuîat.</w:t>
      </w:r>
    </w:p>
    <w:p w14:paraId="2FF41750" w14:textId="77777777" w:rsidR="00800AD8" w:rsidRDefault="00800AD8" w:rsidP="005639C2">
      <w:pPr>
        <w:pStyle w:val="InterlineGlossWithTrans"/>
        <w:tabs>
          <w:tab w:val="left" w:pos="533"/>
          <w:tab w:val="left" w:pos="1187"/>
          <w:tab w:val="left" w:pos="2876"/>
          <w:tab w:val="left" w:pos="3710"/>
          <w:tab w:val="left" w:pos="4214"/>
          <w:tab w:val="left" w:pos="5438"/>
          <w:tab w:val="left" w:pos="5702"/>
        </w:tabs>
      </w:pPr>
      <w:r>
        <w:tab/>
        <w:t>nu</w:t>
      </w:r>
      <w:r>
        <w:tab/>
        <w:t>sanga-sangas-an</w:t>
      </w:r>
      <w:r>
        <w:tab/>
        <w:t>vay-an</w:t>
      </w:r>
      <w:r>
        <w:tab/>
        <w:t>tua</w:t>
      </w:r>
      <w:r>
        <w:tab/>
        <w:t>zaqu</w:t>
      </w:r>
      <w:r>
        <w:tab/>
        <w:t>a</w:t>
      </w:r>
      <w:r>
        <w:tab/>
        <w:t>ma-puîat</w:t>
      </w:r>
    </w:p>
    <w:p w14:paraId="422F1534" w14:textId="77777777" w:rsidR="00800AD8" w:rsidRDefault="00800AD8" w:rsidP="005639C2">
      <w:pPr>
        <w:pStyle w:val="InterlineTrans"/>
        <w:tabs>
          <w:tab w:val="left" w:pos="533"/>
          <w:tab w:val="left" w:pos="1187"/>
          <w:tab w:val="left" w:pos="2876"/>
          <w:tab w:val="left" w:pos="3710"/>
          <w:tab w:val="left" w:pos="4214"/>
          <w:tab w:val="left" w:pos="5438"/>
          <w:tab w:val="left" w:pos="5702"/>
        </w:tabs>
      </w:pPr>
      <w:r>
        <w:tab/>
        <w:t>when</w:t>
      </w:r>
      <w:r>
        <w:tab/>
      </w:r>
      <w:r>
        <w:rPr>
          <w:smallCaps/>
        </w:rPr>
        <w:t>red</w:t>
      </w:r>
      <w:r>
        <w:t>-first-</w:t>
      </w:r>
      <w:r>
        <w:rPr>
          <w:smallCaps/>
        </w:rPr>
        <w:t>nom</w:t>
      </w:r>
      <w:r>
        <w:tab/>
        <w:t>give-</w:t>
      </w:r>
      <w:r>
        <w:rPr>
          <w:smallCaps/>
        </w:rPr>
        <w:t>lf</w:t>
      </w:r>
      <w:r>
        <w:tab/>
      </w:r>
      <w:r>
        <w:rPr>
          <w:smallCaps/>
        </w:rPr>
        <w:t>obl</w:t>
      </w:r>
      <w:r>
        <w:tab/>
        <w:t>crystal.bead</w:t>
      </w:r>
      <w:r>
        <w:rPr>
          <w:smallCaps/>
        </w:rPr>
        <w:tab/>
        <w:t>c</w:t>
      </w:r>
      <w:r>
        <w:rPr>
          <w:smallCaps/>
        </w:rPr>
        <w:tab/>
        <w:t>num</w:t>
      </w:r>
      <w:r>
        <w:t>-all</w:t>
      </w:r>
    </w:p>
    <w:p w14:paraId="234D4E20" w14:textId="77777777" w:rsidR="00800AD8" w:rsidRDefault="00800AD8">
      <w:pPr>
        <w:pStyle w:val="InterlineFree"/>
      </w:pPr>
      <w:r>
        <w:t>When shamans begin they are all given a crystal bead.</w:t>
      </w:r>
    </w:p>
    <w:p w14:paraId="67BADA1E" w14:textId="77777777" w:rsidR="00800AD8" w:rsidRDefault="00DC1AE0" w:rsidP="005639C2">
      <w:pPr>
        <w:pStyle w:val="InterlineText"/>
        <w:tabs>
          <w:tab w:val="left" w:pos="533"/>
          <w:tab w:val="left" w:pos="1232"/>
          <w:tab w:val="left" w:pos="1826"/>
          <w:tab w:val="left" w:pos="2210"/>
          <w:tab w:val="left" w:pos="4154"/>
          <w:tab w:val="left" w:pos="5738"/>
          <w:tab w:val="left" w:pos="6002"/>
        </w:tabs>
      </w:pPr>
      <w:r w:rsidRPr="003A1D48">
        <w:rPr>
          <w:rStyle w:val="InterlineTextNumChar"/>
        </w:rPr>
        <w:t>031</w:t>
      </w:r>
      <w:r w:rsidR="00800AD8">
        <w:tab/>
        <w:t>îakua</w:t>
      </w:r>
      <w:r w:rsidR="00800AD8">
        <w:tab/>
        <w:t>neka</w:t>
      </w:r>
      <w:r w:rsidR="00800AD8">
        <w:tab/>
        <w:t>nu</w:t>
      </w:r>
      <w:r w:rsidR="00800AD8">
        <w:tab/>
        <w:t>patsutsunan</w:t>
      </w:r>
      <w:r w:rsidR="00800AD8">
        <w:tab/>
        <w:t>niamadju</w:t>
      </w:r>
      <w:r w:rsidR="00800AD8">
        <w:tab/>
        <w:t>a</w:t>
      </w:r>
      <w:r w:rsidR="00800AD8">
        <w:tab/>
        <w:t>tsemas.</w:t>
      </w:r>
    </w:p>
    <w:p w14:paraId="064EAF75" w14:textId="77777777" w:rsidR="00800AD8" w:rsidRDefault="00800AD8" w:rsidP="005639C2">
      <w:pPr>
        <w:pStyle w:val="InterlineGlossWithTrans"/>
        <w:tabs>
          <w:tab w:val="left" w:pos="533"/>
          <w:tab w:val="left" w:pos="1232"/>
          <w:tab w:val="left" w:pos="1826"/>
          <w:tab w:val="left" w:pos="2210"/>
          <w:tab w:val="left" w:pos="4154"/>
          <w:tab w:val="left" w:pos="5738"/>
          <w:tab w:val="left" w:pos="6002"/>
        </w:tabs>
      </w:pPr>
      <w:r>
        <w:tab/>
        <w:t>îakua</w:t>
      </w:r>
      <w:r>
        <w:tab/>
        <w:t>neka</w:t>
      </w:r>
      <w:r>
        <w:tab/>
        <w:t>nu</w:t>
      </w:r>
      <w:r>
        <w:tab/>
        <w:t>pa-tsu-tsun-an</w:t>
      </w:r>
      <w:r>
        <w:tab/>
        <w:t>ni-a-madju</w:t>
      </w:r>
      <w:r>
        <w:tab/>
        <w:t>a</w:t>
      </w:r>
      <w:r>
        <w:tab/>
        <w:t>tsemas</w:t>
      </w:r>
    </w:p>
    <w:p w14:paraId="13ADC6F7" w14:textId="77777777" w:rsidR="00800AD8" w:rsidRDefault="00800AD8" w:rsidP="005639C2">
      <w:pPr>
        <w:pStyle w:val="InterlineTrans"/>
        <w:tabs>
          <w:tab w:val="left" w:pos="533"/>
          <w:tab w:val="left" w:pos="1232"/>
          <w:tab w:val="left" w:pos="1826"/>
          <w:tab w:val="left" w:pos="2210"/>
          <w:tab w:val="left" w:pos="4154"/>
          <w:tab w:val="left" w:pos="5738"/>
          <w:tab w:val="left" w:pos="6002"/>
        </w:tabs>
      </w:pPr>
      <w:r>
        <w:tab/>
        <w:t>but</w:t>
      </w:r>
      <w:r>
        <w:tab/>
        <w:t>no</w:t>
      </w:r>
      <w:r>
        <w:tab/>
        <w:t>of</w:t>
      </w:r>
      <w:r>
        <w:tab/>
        <w:t>cause-</w:t>
      </w:r>
      <w:r>
        <w:rPr>
          <w:smallCaps/>
        </w:rPr>
        <w:t>red</w:t>
      </w:r>
      <w:r>
        <w:t>-see-</w:t>
      </w:r>
      <w:r>
        <w:rPr>
          <w:smallCaps/>
        </w:rPr>
        <w:t>nom</w:t>
      </w:r>
      <w:r>
        <w:tab/>
        <w:t>by-</w:t>
      </w:r>
      <w:r>
        <w:rPr>
          <w:smallCaps/>
        </w:rPr>
        <w:t>pl</w:t>
      </w:r>
      <w:r>
        <w:t>-</w:t>
      </w:r>
      <w:r>
        <w:rPr>
          <w:smallCaps/>
        </w:rPr>
        <w:t>3rd.pers</w:t>
      </w:r>
      <w:r>
        <w:rPr>
          <w:smallCaps/>
        </w:rPr>
        <w:tab/>
        <w:t>c</w:t>
      </w:r>
      <w:r>
        <w:rPr>
          <w:smallCaps/>
        </w:rPr>
        <w:tab/>
      </w:r>
      <w:r>
        <w:t>god</w:t>
      </w:r>
    </w:p>
    <w:p w14:paraId="0CB6B2B2" w14:textId="77777777" w:rsidR="00800AD8" w:rsidRDefault="00800AD8" w:rsidP="005639C2">
      <w:pPr>
        <w:pStyle w:val="InterlineFree"/>
      </w:pPr>
      <w:r>
        <w:t>But they don’t really see gods.</w:t>
      </w:r>
    </w:p>
    <w:p w14:paraId="57F21CA5" w14:textId="77777777" w:rsidR="005639C2" w:rsidRDefault="00DC1AE0" w:rsidP="005639C2">
      <w:pPr>
        <w:pStyle w:val="InterlineText"/>
        <w:tabs>
          <w:tab w:val="left" w:pos="533"/>
          <w:tab w:val="left" w:pos="1232"/>
          <w:tab w:val="left" w:pos="2711"/>
          <w:tab w:val="left" w:pos="2975"/>
          <w:tab w:val="left" w:pos="4559"/>
          <w:tab w:val="left" w:pos="5063"/>
          <w:tab w:val="left" w:pos="6647"/>
        </w:tabs>
      </w:pPr>
      <w:r w:rsidRPr="003A1D48">
        <w:rPr>
          <w:rStyle w:val="InterlineTextNumChar"/>
        </w:rPr>
        <w:t>032</w:t>
      </w:r>
      <w:r w:rsidR="00800AD8">
        <w:tab/>
        <w:t>îakua</w:t>
      </w:r>
      <w:r w:rsidR="00800AD8">
        <w:tab/>
        <w:t>tiamadju</w:t>
      </w:r>
      <w:r w:rsidR="00800AD8">
        <w:tab/>
        <w:t>a</w:t>
      </w:r>
      <w:r w:rsidR="005639C2">
        <w:tab/>
        <w:t>kinemnemnem</w:t>
      </w:r>
      <w:r w:rsidR="005639C2">
        <w:tab/>
        <w:t>tua</w:t>
      </w:r>
      <w:r w:rsidR="005639C2">
        <w:tab/>
        <w:t>kakudan</w:t>
      </w:r>
      <w:r w:rsidR="005639C2">
        <w:tab/>
        <w:t>niamadju.</w:t>
      </w:r>
    </w:p>
    <w:p w14:paraId="7E41D8CE" w14:textId="77777777" w:rsidR="00800AD8" w:rsidRDefault="00800AD8" w:rsidP="005639C2">
      <w:pPr>
        <w:pStyle w:val="InterlineGlossWithTrans"/>
        <w:tabs>
          <w:tab w:val="left" w:pos="533"/>
          <w:tab w:val="left" w:pos="1232"/>
          <w:tab w:val="left" w:pos="2711"/>
          <w:tab w:val="left" w:pos="2975"/>
          <w:tab w:val="left" w:pos="4559"/>
          <w:tab w:val="left" w:pos="5063"/>
          <w:tab w:val="left" w:pos="6647"/>
        </w:tabs>
      </w:pPr>
      <w:r>
        <w:tab/>
        <w:t>îakua</w:t>
      </w:r>
      <w:r>
        <w:tab/>
        <w:t>ti-a-madju</w:t>
      </w:r>
      <w:r>
        <w:tab/>
        <w:t>a</w:t>
      </w:r>
      <w:r w:rsidR="005639C2">
        <w:tab/>
        <w:t>nem=kinemnem</w:t>
      </w:r>
      <w:r w:rsidR="005639C2">
        <w:tab/>
        <w:t>tua</w:t>
      </w:r>
      <w:r w:rsidR="005639C2">
        <w:tab/>
        <w:t>ka-kuda-an</w:t>
      </w:r>
      <w:r w:rsidR="005639C2">
        <w:tab/>
        <w:t>ni-a-madju</w:t>
      </w:r>
    </w:p>
    <w:p w14:paraId="3F274222" w14:textId="77777777" w:rsidR="00800AD8" w:rsidRDefault="00800AD8" w:rsidP="005639C2">
      <w:pPr>
        <w:pStyle w:val="InterlineTrans"/>
        <w:tabs>
          <w:tab w:val="left" w:pos="533"/>
          <w:tab w:val="left" w:pos="1232"/>
          <w:tab w:val="left" w:pos="2711"/>
          <w:tab w:val="left" w:pos="2975"/>
          <w:tab w:val="left" w:pos="4559"/>
          <w:tab w:val="left" w:pos="5063"/>
          <w:tab w:val="left" w:pos="6647"/>
        </w:tabs>
      </w:pPr>
      <w:r>
        <w:tab/>
        <w:t>but</w:t>
      </w:r>
      <w:r>
        <w:tab/>
      </w:r>
      <w:r>
        <w:rPr>
          <w:smallCaps/>
        </w:rPr>
        <w:t>f</w:t>
      </w:r>
      <w:r>
        <w:t>-</w:t>
      </w:r>
      <w:r>
        <w:rPr>
          <w:smallCaps/>
        </w:rPr>
        <w:t>pl</w:t>
      </w:r>
      <w:r>
        <w:t>-</w:t>
      </w:r>
      <w:r>
        <w:rPr>
          <w:smallCaps/>
        </w:rPr>
        <w:t>3rd</w:t>
      </w:r>
      <w:r>
        <w:t>.</w:t>
      </w:r>
      <w:r>
        <w:rPr>
          <w:smallCaps/>
        </w:rPr>
        <w:t>pers</w:t>
      </w:r>
      <w:r>
        <w:tab/>
      </w:r>
      <w:r>
        <w:rPr>
          <w:smallCaps/>
        </w:rPr>
        <w:t>c</w:t>
      </w:r>
      <w:r w:rsidR="005639C2">
        <w:tab/>
      </w:r>
      <w:r w:rsidR="005639C2">
        <w:rPr>
          <w:smallCaps/>
        </w:rPr>
        <w:t>red</w:t>
      </w:r>
      <w:r w:rsidR="005639C2">
        <w:t>=think</w:t>
      </w:r>
      <w:r w:rsidR="005639C2">
        <w:tab/>
      </w:r>
      <w:r w:rsidR="005639C2">
        <w:rPr>
          <w:smallCaps/>
        </w:rPr>
        <w:t>obl</w:t>
      </w:r>
      <w:r w:rsidR="005639C2">
        <w:tab/>
        <w:t>?-do.what-</w:t>
      </w:r>
      <w:r w:rsidR="005639C2">
        <w:rPr>
          <w:smallCaps/>
        </w:rPr>
        <w:t>nom</w:t>
      </w:r>
      <w:r w:rsidR="005639C2">
        <w:tab/>
        <w:t>of-</w:t>
      </w:r>
      <w:r w:rsidR="005639C2">
        <w:rPr>
          <w:smallCaps/>
        </w:rPr>
        <w:t>pl</w:t>
      </w:r>
      <w:r w:rsidR="005639C2">
        <w:t>-</w:t>
      </w:r>
      <w:r w:rsidR="005639C2">
        <w:rPr>
          <w:smallCaps/>
        </w:rPr>
        <w:t>3rd.pers</w:t>
      </w:r>
    </w:p>
    <w:p w14:paraId="6020F063" w14:textId="77777777" w:rsidR="00800AD8" w:rsidRDefault="00800AD8">
      <w:pPr>
        <w:pStyle w:val="InterlineFree"/>
      </w:pPr>
      <w:r>
        <w:t>It’s they themselves who think up their customs.</w:t>
      </w:r>
    </w:p>
    <w:p w14:paraId="6AB2DE3A" w14:textId="77777777" w:rsidR="006815A6" w:rsidRDefault="00800AD8" w:rsidP="006815A6">
      <w:pPr>
        <w:pStyle w:val="FullTranslation"/>
      </w:pPr>
      <w:r>
        <w:t>When we speak of shamans, they have various gods. But they are all more or less the same in their blowing (and) rituals. When someone is in pain the shamans blow on them. If it’s a severe case the shamans go into a trance for them and summon their spirit companions and perform rites. When they perform rites, we give gifts for the spirits. Millet is the gift for summoning spirits to human beings(?). If we haven’t any, then money or some other staple food. And we also differentiate between gifts for success, for summoning spirits, for charms(?). If it’s a very serious case we kill a pig. When we kill it, part is ‘set aside’ as an offering to the gods (to be eaten only by the immediate family). The rest of the meat can be eaten by the relations.</w:t>
      </w:r>
      <w:r w:rsidR="006815A6">
        <w:t xml:space="preserve"> </w:t>
      </w:r>
      <w:r>
        <w:t>When there is a haunting(?) we certainly join in a sacrificial feast. When someone has a swelling the shaman removes it with stones, wood-chips or charcoal. If we have sores or swellings on our bodies, the shaman</w:t>
      </w:r>
      <w:r w:rsidR="00756957">
        <w:t>s</w:t>
      </w:r>
      <w:r>
        <w:t xml:space="preserve"> say whatever comes to </w:t>
      </w:r>
      <w:r w:rsidR="00756957">
        <w:t>t</w:t>
      </w:r>
      <w:r>
        <w:t>he</w:t>
      </w:r>
      <w:r w:rsidR="00756957">
        <w:t>i</w:t>
      </w:r>
      <w:r>
        <w:t>r mind</w:t>
      </w:r>
      <w:r w:rsidR="00756957">
        <w:t>s</w:t>
      </w:r>
      <w:r>
        <w:t xml:space="preserve"> to explain it. We are told that spirits have thrown something at us, have hit us, have pushed us, or we have met a spirit.</w:t>
      </w:r>
    </w:p>
    <w:p w14:paraId="6B045639" w14:textId="77777777" w:rsidR="006815A6" w:rsidRDefault="00800AD8" w:rsidP="006815A6">
      <w:pPr>
        <w:pStyle w:val="FullTranslation"/>
      </w:pPr>
      <w:r>
        <w:t xml:space="preserve">Shamans can summon our ancestors so that we can converse with them. If we have a question we put a crystal bead </w:t>
      </w:r>
      <w:r w:rsidR="006815A6">
        <w:t>(</w:t>
      </w:r>
      <w:r>
        <w:t>on a gourd</w:t>
      </w:r>
      <w:r w:rsidR="006815A6">
        <w:t>)</w:t>
      </w:r>
      <w:r>
        <w:t>. If it stays on, the answer is Yes. The gods live in heaven. If a shaman hasn’t yet qualified she can’t get into heaven. When a shaman is going to enter heaven, she performs a rite of breaking bamboo. When shamans are going to perform a trance rite, they yawn repeatedly and then the spirits come on them, and they make their way (to heaven). When they have finished they make a way back and that’s the end. When we have finished harvesting millet we make a feast for the gods, and also when we have finished harvesting barnyard millet.</w:t>
      </w:r>
    </w:p>
    <w:p w14:paraId="206CABEA" w14:textId="77777777" w:rsidR="00800AD8" w:rsidRDefault="00800AD8" w:rsidP="006815A6">
      <w:pPr>
        <w:pStyle w:val="FullTranslation"/>
      </w:pPr>
      <w:r>
        <w:t>For some shamans smoking is taboo, and also eating rice and wine from the plains(?).</w:t>
      </w:r>
      <w:r w:rsidR="005639C2">
        <w:t xml:space="preserve"> </w:t>
      </w:r>
      <w:r>
        <w:t>But for some there is no such taboo. When shamans begin they are all given a crystal bead. But they don’t really see gods. It’s they themselves who think up their customs.</w:t>
      </w:r>
    </w:p>
    <w:p w14:paraId="040BF65F" w14:textId="77777777" w:rsidR="00800AD8" w:rsidRDefault="00800AD8">
      <w:pPr>
        <w:pStyle w:val="Heading4"/>
      </w:pPr>
      <w:r w:rsidRPr="00DC1AE0">
        <w:rPr>
          <w:rStyle w:val="NumTextHeadingChar"/>
        </w:rPr>
        <w:t>086</w:t>
      </w:r>
      <w:r>
        <w:t xml:space="preserve"> S</w:t>
      </w:r>
      <w:r w:rsidR="006815A6">
        <w:t>NAILS</w:t>
      </w:r>
      <w:r w:rsidR="006815A6">
        <w:br/>
      </w:r>
      <w:r w:rsidR="001208B6">
        <w:t>t</w:t>
      </w:r>
      <w:r>
        <w:t>old by Giîgiîaw of Vaîulu village</w:t>
      </w:r>
    </w:p>
    <w:p w14:paraId="59F73D21" w14:textId="77777777" w:rsidR="00800AD8" w:rsidRDefault="00DC1AE0" w:rsidP="006815A6">
      <w:pPr>
        <w:pStyle w:val="InterlineText"/>
        <w:tabs>
          <w:tab w:val="left" w:pos="533"/>
          <w:tab w:val="left" w:pos="2192"/>
          <w:tab w:val="left" w:pos="2456"/>
          <w:tab w:val="left" w:pos="3155"/>
          <w:tab w:val="left" w:pos="5099"/>
          <w:tab w:val="left" w:pos="5363"/>
        </w:tabs>
      </w:pPr>
      <w:r w:rsidRPr="003A1D48">
        <w:rPr>
          <w:rStyle w:val="InterlineTextNumChar"/>
        </w:rPr>
        <w:t>001</w:t>
      </w:r>
      <w:r w:rsidR="00800AD8">
        <w:tab/>
        <w:t>aitsu</w:t>
      </w:r>
      <w:r w:rsidR="00800AD8">
        <w:tab/>
        <w:t>a</w:t>
      </w:r>
      <w:r w:rsidR="00800AD8">
        <w:tab/>
        <w:t>ngatsi</w:t>
      </w:r>
      <w:r w:rsidR="00800AD8">
        <w:tab/>
        <w:t>maretimaîimaîi</w:t>
      </w:r>
      <w:r w:rsidR="00800AD8">
        <w:tab/>
        <w:t>a</w:t>
      </w:r>
      <w:r w:rsidR="00800AD8">
        <w:tab/>
        <w:t>papungadan.</w:t>
      </w:r>
    </w:p>
    <w:p w14:paraId="7CF0F1AD" w14:textId="77777777" w:rsidR="00800AD8" w:rsidRDefault="00800AD8" w:rsidP="006815A6">
      <w:pPr>
        <w:pStyle w:val="InterlineGlossWithTrans"/>
        <w:tabs>
          <w:tab w:val="left" w:pos="533"/>
          <w:tab w:val="left" w:pos="2192"/>
          <w:tab w:val="left" w:pos="2456"/>
          <w:tab w:val="left" w:pos="3155"/>
          <w:tab w:val="left" w:pos="5099"/>
          <w:tab w:val="left" w:pos="5363"/>
        </w:tabs>
      </w:pPr>
      <w:r>
        <w:tab/>
        <w:t>aya-i-tsu</w:t>
      </w:r>
      <w:r>
        <w:tab/>
        <w:t>a</w:t>
      </w:r>
      <w:r>
        <w:tab/>
        <w:t>ngatsi</w:t>
      </w:r>
      <w:r>
        <w:tab/>
        <w:t>mare-ti-maîi-maîi</w:t>
      </w:r>
      <w:r>
        <w:tab/>
        <w:t>a</w:t>
      </w:r>
      <w:r>
        <w:tab/>
        <w:t>pa-pu-ngadan</w:t>
      </w:r>
    </w:p>
    <w:p w14:paraId="4274801F" w14:textId="77777777" w:rsidR="00800AD8" w:rsidRDefault="00800AD8" w:rsidP="006815A6">
      <w:pPr>
        <w:pStyle w:val="InterlineTrans"/>
        <w:tabs>
          <w:tab w:val="left" w:pos="533"/>
          <w:tab w:val="left" w:pos="2192"/>
          <w:tab w:val="left" w:pos="2456"/>
          <w:tab w:val="left" w:pos="3155"/>
          <w:tab w:val="left" w:pos="5099"/>
          <w:tab w:val="left" w:pos="5363"/>
        </w:tabs>
      </w:pPr>
      <w:r>
        <w:tab/>
        <w:t>be.thus-</w:t>
      </w:r>
      <w:r>
        <w:rPr>
          <w:smallCaps/>
        </w:rPr>
        <w:t>loc</w:t>
      </w:r>
      <w:r>
        <w:t>-this</w:t>
      </w:r>
      <w:r>
        <w:rPr>
          <w:smallCaps/>
        </w:rPr>
        <w:tab/>
        <w:t>c</w:t>
      </w:r>
      <w:r>
        <w:rPr>
          <w:smallCaps/>
        </w:rPr>
        <w:tab/>
      </w:r>
      <w:r>
        <w:t>snail</w:t>
      </w:r>
      <w:r>
        <w:tab/>
        <w:t>pair-?-</w:t>
      </w:r>
      <w:r>
        <w:rPr>
          <w:smallCaps/>
        </w:rPr>
        <w:t>red</w:t>
      </w:r>
      <w:r>
        <w:t>-different</w:t>
      </w:r>
      <w:r>
        <w:rPr>
          <w:smallCaps/>
        </w:rPr>
        <w:tab/>
        <w:t>c</w:t>
      </w:r>
      <w:r>
        <w:rPr>
          <w:smallCaps/>
        </w:rPr>
        <w:tab/>
      </w:r>
      <w:r>
        <w:t>cause-have-name</w:t>
      </w:r>
    </w:p>
    <w:p w14:paraId="0A63EBEC" w14:textId="77777777" w:rsidR="00800AD8" w:rsidRDefault="00800AD8">
      <w:pPr>
        <w:pStyle w:val="InterlineFree"/>
      </w:pPr>
      <w:r>
        <w:t>Snails are known by various names.</w:t>
      </w:r>
    </w:p>
    <w:p w14:paraId="365E7B3A" w14:textId="77777777" w:rsidR="006815A6" w:rsidRDefault="00DC1AE0" w:rsidP="006815A6">
      <w:pPr>
        <w:pStyle w:val="InterlineText"/>
        <w:tabs>
          <w:tab w:val="left" w:pos="533"/>
          <w:tab w:val="left" w:pos="1217"/>
          <w:tab w:val="left" w:pos="1871"/>
          <w:tab w:val="left" w:pos="2255"/>
          <w:tab w:val="left" w:pos="3659"/>
          <w:tab w:val="left" w:pos="4508"/>
          <w:tab w:val="left" w:pos="5042"/>
          <w:tab w:val="left" w:pos="5726"/>
          <w:tab w:val="left" w:pos="6380"/>
          <w:tab w:val="left" w:pos="6764"/>
        </w:tabs>
      </w:pPr>
      <w:r w:rsidRPr="003A1D48">
        <w:rPr>
          <w:rStyle w:val="InterlineTextNumChar"/>
        </w:rPr>
        <w:lastRenderedPageBreak/>
        <w:t>002</w:t>
      </w:r>
      <w:r w:rsidR="00800AD8">
        <w:tab/>
        <w:t>azua</w:t>
      </w:r>
      <w:r w:rsidR="00800AD8">
        <w:tab/>
        <w:t>zuma</w:t>
      </w:r>
      <w:r w:rsidR="00800AD8">
        <w:tab/>
        <w:t>nu</w:t>
      </w:r>
      <w:r w:rsidR="00800AD8">
        <w:tab/>
        <w:t>qaîan</w:t>
      </w:r>
      <w:r w:rsidR="00800AD8">
        <w:tab/>
        <w:t>÷uîi</w:t>
      </w:r>
      <w:r w:rsidR="00800AD8">
        <w:tab/>
        <w:t>aya;</w:t>
      </w:r>
      <w:r w:rsidR="00800AD8">
        <w:tab/>
        <w:t>azua</w:t>
      </w:r>
      <w:r w:rsidR="00800AD8">
        <w:tab/>
        <w:t>zuma</w:t>
      </w:r>
      <w:r w:rsidR="00800AD8">
        <w:tab/>
        <w:t>nu</w:t>
      </w:r>
      <w:r w:rsidR="006815A6">
        <w:tab/>
        <w:t>qaîan</w:t>
      </w:r>
    </w:p>
    <w:p w14:paraId="61AA2647" w14:textId="77777777" w:rsidR="00800AD8" w:rsidRDefault="00800AD8" w:rsidP="006815A6">
      <w:pPr>
        <w:pStyle w:val="InterlineGlossWithTrans"/>
        <w:tabs>
          <w:tab w:val="left" w:pos="533"/>
          <w:tab w:val="left" w:pos="1217"/>
          <w:tab w:val="left" w:pos="1871"/>
          <w:tab w:val="left" w:pos="2255"/>
          <w:tab w:val="left" w:pos="3659"/>
          <w:tab w:val="left" w:pos="4508"/>
          <w:tab w:val="left" w:pos="5042"/>
          <w:tab w:val="left" w:pos="5726"/>
          <w:tab w:val="left" w:pos="6380"/>
          <w:tab w:val="left" w:pos="6764"/>
        </w:tabs>
      </w:pPr>
      <w:r>
        <w:tab/>
        <w:t>a-zua</w:t>
      </w:r>
      <w:r>
        <w:tab/>
        <w:t>zuma</w:t>
      </w:r>
      <w:r>
        <w:tab/>
        <w:t>nu</w:t>
      </w:r>
      <w:r>
        <w:tab/>
        <w:t>qaîa-an</w:t>
      </w:r>
      <w:r>
        <w:tab/>
        <w:t>÷uîi</w:t>
      </w:r>
      <w:r>
        <w:tab/>
        <w:t>aya</w:t>
      </w:r>
      <w:r>
        <w:tab/>
        <w:t>a-zua</w:t>
      </w:r>
      <w:r>
        <w:tab/>
        <w:t>zuma</w:t>
      </w:r>
      <w:r>
        <w:tab/>
        <w:t>nu</w:t>
      </w:r>
      <w:r w:rsidR="006815A6">
        <w:tab/>
        <w:t>qaîa-an</w:t>
      </w:r>
    </w:p>
    <w:p w14:paraId="578B5333" w14:textId="77777777" w:rsidR="00800AD8" w:rsidRDefault="00800AD8" w:rsidP="006815A6">
      <w:pPr>
        <w:pStyle w:val="InterlineTransNoFree"/>
        <w:tabs>
          <w:tab w:val="left" w:pos="1217"/>
          <w:tab w:val="left" w:pos="1871"/>
          <w:tab w:val="left" w:pos="2255"/>
          <w:tab w:val="left" w:pos="3659"/>
          <w:tab w:val="left" w:pos="4508"/>
          <w:tab w:val="left" w:pos="5042"/>
          <w:tab w:val="left" w:pos="5726"/>
          <w:tab w:val="left" w:pos="6380"/>
          <w:tab w:val="left" w:pos="6764"/>
        </w:tabs>
      </w:pPr>
      <w:r>
        <w:tab/>
      </w:r>
      <w:r>
        <w:rPr>
          <w:smallCaps/>
        </w:rPr>
        <w:t>c-</w:t>
      </w:r>
      <w:r>
        <w:t>that</w:t>
      </w:r>
      <w:r>
        <w:tab/>
        <w:t>other</w:t>
      </w:r>
      <w:r>
        <w:tab/>
        <w:t>of</w:t>
      </w:r>
      <w:r>
        <w:tab/>
        <w:t>outsider-</w:t>
      </w:r>
      <w:r>
        <w:rPr>
          <w:smallCaps/>
        </w:rPr>
        <w:t>nom</w:t>
      </w:r>
      <w:r>
        <w:tab/>
        <w:t>snail.sp</w:t>
      </w:r>
      <w:r>
        <w:tab/>
        <w:t>say</w:t>
      </w:r>
      <w:r>
        <w:tab/>
      </w:r>
      <w:r>
        <w:rPr>
          <w:smallCaps/>
        </w:rPr>
        <w:t>c-</w:t>
      </w:r>
      <w:r>
        <w:t>that</w:t>
      </w:r>
      <w:r>
        <w:tab/>
        <w:t>other</w:t>
      </w:r>
      <w:r>
        <w:tab/>
        <w:t>of</w:t>
      </w:r>
      <w:r w:rsidR="006815A6">
        <w:tab/>
        <w:t>outsider-</w:t>
      </w:r>
      <w:r w:rsidR="006815A6">
        <w:rPr>
          <w:smallCaps/>
        </w:rPr>
        <w:t>nom</w:t>
      </w:r>
    </w:p>
    <w:p w14:paraId="1703AA77" w14:textId="77777777" w:rsidR="006815A6" w:rsidRDefault="00800AD8" w:rsidP="006815A6">
      <w:pPr>
        <w:pStyle w:val="InterlineText"/>
        <w:tabs>
          <w:tab w:val="left" w:pos="533"/>
          <w:tab w:val="left" w:pos="1862"/>
          <w:tab w:val="left" w:pos="2396"/>
          <w:tab w:val="left" w:pos="3080"/>
          <w:tab w:val="left" w:pos="3734"/>
          <w:tab w:val="left" w:pos="4118"/>
          <w:tab w:val="left" w:pos="5522"/>
          <w:tab w:val="left" w:pos="6371"/>
        </w:tabs>
      </w:pPr>
      <w:r>
        <w:tab/>
        <w:t>ngatsingatsi</w:t>
      </w:r>
      <w:r>
        <w:tab/>
        <w:t>aya;</w:t>
      </w:r>
      <w:r>
        <w:tab/>
        <w:t>azua</w:t>
      </w:r>
      <w:r>
        <w:tab/>
        <w:t>zuma</w:t>
      </w:r>
      <w:r>
        <w:tab/>
        <w:t>nu</w:t>
      </w:r>
      <w:r>
        <w:tab/>
        <w:t>qaîan</w:t>
      </w:r>
      <w:r>
        <w:tab/>
        <w:t>tsirat</w:t>
      </w:r>
      <w:r w:rsidR="006815A6">
        <w:tab/>
        <w:t>aya.</w:t>
      </w:r>
    </w:p>
    <w:p w14:paraId="02AF5008" w14:textId="77777777" w:rsidR="00800AD8" w:rsidRDefault="00800AD8" w:rsidP="006815A6">
      <w:pPr>
        <w:pStyle w:val="InterlineGlossWithTrans"/>
        <w:tabs>
          <w:tab w:val="left" w:pos="533"/>
          <w:tab w:val="left" w:pos="1862"/>
          <w:tab w:val="left" w:pos="2396"/>
          <w:tab w:val="left" w:pos="3080"/>
          <w:tab w:val="left" w:pos="3734"/>
          <w:tab w:val="left" w:pos="4118"/>
          <w:tab w:val="left" w:pos="5522"/>
          <w:tab w:val="left" w:pos="6371"/>
        </w:tabs>
      </w:pPr>
      <w:r>
        <w:tab/>
        <w:t>ngatsi-ngatsi</w:t>
      </w:r>
      <w:r>
        <w:tab/>
        <w:t>aya</w:t>
      </w:r>
      <w:r>
        <w:tab/>
        <w:t>a-zua</w:t>
      </w:r>
      <w:r>
        <w:tab/>
        <w:t>zuma</w:t>
      </w:r>
      <w:r>
        <w:tab/>
        <w:t>nu</w:t>
      </w:r>
      <w:r>
        <w:tab/>
        <w:t>qaîa-an</w:t>
      </w:r>
      <w:r>
        <w:tab/>
        <w:t>tsirat</w:t>
      </w:r>
      <w:r w:rsidR="006815A6">
        <w:tab/>
        <w:t>aya</w:t>
      </w:r>
    </w:p>
    <w:p w14:paraId="1A9DEA3F" w14:textId="77777777" w:rsidR="00800AD8" w:rsidRDefault="00800AD8" w:rsidP="006815A6">
      <w:pPr>
        <w:pStyle w:val="InterlineTrans"/>
        <w:tabs>
          <w:tab w:val="left" w:pos="533"/>
          <w:tab w:val="left" w:pos="1862"/>
          <w:tab w:val="left" w:pos="2396"/>
          <w:tab w:val="left" w:pos="3080"/>
          <w:tab w:val="left" w:pos="3734"/>
          <w:tab w:val="left" w:pos="4118"/>
          <w:tab w:val="left" w:pos="5522"/>
          <w:tab w:val="left" w:pos="6371"/>
        </w:tabs>
      </w:pPr>
      <w:r>
        <w:tab/>
      </w:r>
      <w:r>
        <w:rPr>
          <w:smallCaps/>
        </w:rPr>
        <w:t>red</w:t>
      </w:r>
      <w:r>
        <w:t>-snail</w:t>
      </w:r>
      <w:r>
        <w:tab/>
        <w:t>say</w:t>
      </w:r>
      <w:r>
        <w:tab/>
      </w:r>
      <w:r>
        <w:rPr>
          <w:smallCaps/>
        </w:rPr>
        <w:t>c-</w:t>
      </w:r>
      <w:r>
        <w:t>that</w:t>
      </w:r>
      <w:r>
        <w:tab/>
        <w:t>other</w:t>
      </w:r>
      <w:r>
        <w:tab/>
        <w:t>of</w:t>
      </w:r>
      <w:r>
        <w:tab/>
        <w:t>outsider-</w:t>
      </w:r>
      <w:r>
        <w:rPr>
          <w:smallCaps/>
        </w:rPr>
        <w:t>nom</w:t>
      </w:r>
      <w:r>
        <w:tab/>
        <w:t>snail.sp</w:t>
      </w:r>
      <w:r w:rsidR="006815A6">
        <w:tab/>
        <w:t>say</w:t>
      </w:r>
    </w:p>
    <w:p w14:paraId="3730343A" w14:textId="77777777" w:rsidR="00800AD8" w:rsidRDefault="00800AD8">
      <w:pPr>
        <w:pStyle w:val="InterlineFree"/>
      </w:pPr>
      <w:r>
        <w:t xml:space="preserve">Some villages call them </w:t>
      </w:r>
      <w:r w:rsidRPr="006815A6">
        <w:rPr>
          <w:rStyle w:val="VernacularText"/>
        </w:rPr>
        <w:t>÷uîi</w:t>
      </w:r>
      <w:r>
        <w:t xml:space="preserve">, some </w:t>
      </w:r>
      <w:r w:rsidRPr="006815A6">
        <w:rPr>
          <w:rStyle w:val="VernacularText"/>
        </w:rPr>
        <w:t>ngatsingatsi</w:t>
      </w:r>
      <w:r>
        <w:t xml:space="preserve">, some </w:t>
      </w:r>
      <w:r w:rsidRPr="006815A6">
        <w:rPr>
          <w:rStyle w:val="VernacularText"/>
        </w:rPr>
        <w:t>tsirat</w:t>
      </w:r>
      <w:r>
        <w:t>.</w:t>
      </w:r>
    </w:p>
    <w:p w14:paraId="4F506E89" w14:textId="77777777" w:rsidR="00800AD8" w:rsidRDefault="00DC1AE0" w:rsidP="006D3B62">
      <w:pPr>
        <w:pStyle w:val="InterlineText"/>
        <w:tabs>
          <w:tab w:val="left" w:pos="533"/>
          <w:tab w:val="left" w:pos="2192"/>
          <w:tab w:val="left" w:pos="2456"/>
          <w:tab w:val="left" w:pos="3155"/>
          <w:tab w:val="left" w:pos="4544"/>
          <w:tab w:val="left" w:pos="4928"/>
          <w:tab w:val="left" w:pos="7592"/>
        </w:tabs>
      </w:pPr>
      <w:r w:rsidRPr="003A1D48">
        <w:rPr>
          <w:rStyle w:val="InterlineTextNumChar"/>
        </w:rPr>
        <w:t>003</w:t>
      </w:r>
      <w:r w:rsidR="00800AD8">
        <w:tab/>
        <w:t>aitsu</w:t>
      </w:r>
      <w:r w:rsidR="00800AD8">
        <w:tab/>
        <w:t>a</w:t>
      </w:r>
      <w:r w:rsidR="00800AD8">
        <w:tab/>
        <w:t>ngatsi</w:t>
      </w:r>
      <w:r w:rsidR="00800AD8">
        <w:tab/>
        <w:t>selapay</w:t>
      </w:r>
      <w:r w:rsidR="00800AD8">
        <w:tab/>
        <w:t>nu</w:t>
      </w:r>
      <w:r w:rsidR="00800AD8">
        <w:tab/>
        <w:t>napesakuyakuya</w:t>
      </w:r>
      <w:r w:rsidR="006D3B62">
        <w:tab/>
        <w:t>aravats</w:t>
      </w:r>
    </w:p>
    <w:p w14:paraId="5BAD52F6" w14:textId="77777777" w:rsidR="00800AD8" w:rsidRDefault="00800AD8" w:rsidP="006D3B62">
      <w:pPr>
        <w:pStyle w:val="InterlineGlossWithTrans"/>
        <w:tabs>
          <w:tab w:val="left" w:pos="533"/>
          <w:tab w:val="left" w:pos="2192"/>
          <w:tab w:val="left" w:pos="2456"/>
          <w:tab w:val="left" w:pos="3155"/>
          <w:tab w:val="left" w:pos="4544"/>
          <w:tab w:val="left" w:pos="4928"/>
          <w:tab w:val="left" w:pos="7592"/>
        </w:tabs>
      </w:pPr>
      <w:r>
        <w:tab/>
        <w:t>aya-i-tsu</w:t>
      </w:r>
      <w:r>
        <w:tab/>
        <w:t>a</w:t>
      </w:r>
      <w:r>
        <w:tab/>
        <w:t>ngatsi</w:t>
      </w:r>
      <w:r>
        <w:tab/>
        <w:t>se-lapay</w:t>
      </w:r>
      <w:r>
        <w:tab/>
        <w:t>nu</w:t>
      </w:r>
      <w:r>
        <w:tab/>
        <w:t>na-pe-sa-kuya-kuya</w:t>
      </w:r>
      <w:r w:rsidR="006D3B62">
        <w:tab/>
        <w:t>a-ravats</w:t>
      </w:r>
    </w:p>
    <w:p w14:paraId="2354955D" w14:textId="77777777" w:rsidR="00800AD8" w:rsidRDefault="00800AD8" w:rsidP="006D3B62">
      <w:pPr>
        <w:pStyle w:val="InterlineTransNoFree"/>
        <w:tabs>
          <w:tab w:val="left" w:pos="2192"/>
          <w:tab w:val="left" w:pos="2456"/>
          <w:tab w:val="left" w:pos="3155"/>
          <w:tab w:val="left" w:pos="4544"/>
          <w:tab w:val="left" w:pos="4928"/>
          <w:tab w:val="left" w:pos="7592"/>
        </w:tabs>
      </w:pPr>
      <w:r>
        <w:tab/>
        <w:t>be.thus-</w:t>
      </w:r>
      <w:r>
        <w:rPr>
          <w:smallCaps/>
        </w:rPr>
        <w:t>loc</w:t>
      </w:r>
      <w:r>
        <w:t>-this</w:t>
      </w:r>
      <w:r>
        <w:rPr>
          <w:smallCaps/>
        </w:rPr>
        <w:tab/>
        <w:t>c</w:t>
      </w:r>
      <w:r>
        <w:rPr>
          <w:smallCaps/>
        </w:rPr>
        <w:tab/>
      </w:r>
      <w:r>
        <w:t>snail</w:t>
      </w:r>
      <w:r>
        <w:tab/>
      </w:r>
      <w:r>
        <w:rPr>
          <w:smallCaps/>
        </w:rPr>
        <w:t>invol</w:t>
      </w:r>
      <w:r>
        <w:t>-severe</w:t>
      </w:r>
      <w:r>
        <w:tab/>
        <w:t>of</w:t>
      </w:r>
      <w:r>
        <w:tab/>
      </w:r>
      <w:r>
        <w:rPr>
          <w:smallCaps/>
        </w:rPr>
        <w:t>stat</w:t>
      </w:r>
      <w:r>
        <w:t>-emerge-</w:t>
      </w:r>
      <w:r>
        <w:rPr>
          <w:smallCaps/>
        </w:rPr>
        <w:t>qal</w:t>
      </w:r>
      <w:r>
        <w:t>-</w:t>
      </w:r>
      <w:r>
        <w:rPr>
          <w:smallCaps/>
        </w:rPr>
        <w:t>red</w:t>
      </w:r>
      <w:r>
        <w:t>-bad</w:t>
      </w:r>
      <w:r w:rsidR="006D3B62">
        <w:tab/>
      </w:r>
      <w:r w:rsidR="006D3B62">
        <w:rPr>
          <w:smallCaps/>
        </w:rPr>
        <w:t>c-</w:t>
      </w:r>
      <w:r w:rsidR="006D3B62">
        <w:t>true</w:t>
      </w:r>
    </w:p>
    <w:p w14:paraId="7EF2DD22" w14:textId="77777777" w:rsidR="00800AD8" w:rsidRDefault="006D3B62" w:rsidP="006D3B62">
      <w:pPr>
        <w:pStyle w:val="InterlineText"/>
        <w:tabs>
          <w:tab w:val="left" w:pos="533"/>
          <w:tab w:val="left" w:pos="1187"/>
          <w:tab w:val="left" w:pos="2051"/>
        </w:tabs>
      </w:pPr>
      <w:r>
        <w:tab/>
        <w:t>nu</w:t>
      </w:r>
      <w:r>
        <w:tab/>
      </w:r>
      <w:r w:rsidR="00800AD8">
        <w:t>tja</w:t>
      </w:r>
      <w:r w:rsidR="00800AD8">
        <w:tab/>
        <w:t>patsunan.</w:t>
      </w:r>
    </w:p>
    <w:p w14:paraId="461A6513" w14:textId="77777777" w:rsidR="00800AD8" w:rsidRDefault="006D3B62" w:rsidP="006D3B62">
      <w:pPr>
        <w:pStyle w:val="InterlineGlossWithTrans"/>
        <w:tabs>
          <w:tab w:val="left" w:pos="533"/>
          <w:tab w:val="left" w:pos="1187"/>
          <w:tab w:val="left" w:pos="2051"/>
        </w:tabs>
      </w:pPr>
      <w:r>
        <w:tab/>
        <w:t>nu</w:t>
      </w:r>
      <w:r>
        <w:tab/>
      </w:r>
      <w:r w:rsidR="00800AD8">
        <w:t>tja</w:t>
      </w:r>
      <w:r w:rsidR="00800AD8">
        <w:tab/>
        <w:t>pa-tsun-an</w:t>
      </w:r>
    </w:p>
    <w:p w14:paraId="7DA47053" w14:textId="77777777" w:rsidR="00800AD8" w:rsidRDefault="006D3B62" w:rsidP="006D3B62">
      <w:pPr>
        <w:pStyle w:val="InterlineTransNoFree"/>
        <w:tabs>
          <w:tab w:val="left" w:pos="1187"/>
          <w:tab w:val="left" w:pos="2051"/>
          <w:tab w:val="right" w:pos="8789"/>
        </w:tabs>
      </w:pPr>
      <w:r>
        <w:tab/>
        <w:t>when</w:t>
      </w:r>
      <w:r w:rsidR="00800AD8">
        <w:tab/>
        <w:t>we(</w:t>
      </w:r>
      <w:r w:rsidR="00800AD8">
        <w:rPr>
          <w:smallCaps/>
        </w:rPr>
        <w:t>inc</w:t>
      </w:r>
      <w:r w:rsidR="00800AD8">
        <w:t>)</w:t>
      </w:r>
      <w:r w:rsidR="00800AD8">
        <w:tab/>
        <w:t>cause-see-</w:t>
      </w:r>
      <w:r w:rsidR="00800AD8">
        <w:rPr>
          <w:smallCaps/>
        </w:rPr>
        <w:t>lf</w:t>
      </w:r>
      <w:r>
        <w:rPr>
          <w:smallCaps/>
        </w:rPr>
        <w:tab/>
      </w:r>
      <w:r>
        <w:t>Snails are extremely unpleasant to look at;</w:t>
      </w:r>
    </w:p>
    <w:p w14:paraId="28762BF8" w14:textId="77777777" w:rsidR="00800AD8" w:rsidRDefault="00DC1AE0" w:rsidP="006D3B62">
      <w:pPr>
        <w:pStyle w:val="InterlineText"/>
        <w:tabs>
          <w:tab w:val="left" w:pos="533"/>
          <w:tab w:val="left" w:pos="1232"/>
          <w:tab w:val="left" w:pos="2306"/>
          <w:tab w:val="left" w:pos="3170"/>
          <w:tab w:val="left" w:pos="3824"/>
          <w:tab w:val="left" w:pos="4688"/>
        </w:tabs>
      </w:pPr>
      <w:r w:rsidRPr="003A1D48">
        <w:rPr>
          <w:rStyle w:val="InterlineTextNumChar"/>
        </w:rPr>
        <w:t>004</w:t>
      </w:r>
      <w:r w:rsidR="00800AD8">
        <w:tab/>
        <w:t>îakua</w:t>
      </w:r>
      <w:r w:rsidR="00800AD8">
        <w:tab/>
        <w:t>sanguaq</w:t>
      </w:r>
      <w:r w:rsidR="00800AD8">
        <w:tab/>
        <w:t>aravats</w:t>
      </w:r>
      <w:r w:rsidR="00800AD8">
        <w:tab/>
        <w:t>nu</w:t>
      </w:r>
      <w:r w:rsidR="00800AD8">
        <w:tab/>
        <w:t>tja</w:t>
      </w:r>
      <w:r w:rsidR="00800AD8">
        <w:tab/>
        <w:t>kanen.</w:t>
      </w:r>
    </w:p>
    <w:p w14:paraId="5881A0D5" w14:textId="77777777" w:rsidR="00800AD8" w:rsidRDefault="00800AD8" w:rsidP="006D3B62">
      <w:pPr>
        <w:pStyle w:val="InterlineGlossWithTrans"/>
        <w:tabs>
          <w:tab w:val="left" w:pos="533"/>
          <w:tab w:val="left" w:pos="1232"/>
          <w:tab w:val="left" w:pos="2306"/>
          <w:tab w:val="left" w:pos="3170"/>
          <w:tab w:val="left" w:pos="3824"/>
          <w:tab w:val="left" w:pos="4688"/>
        </w:tabs>
      </w:pPr>
      <w:r>
        <w:tab/>
        <w:t>îakua</w:t>
      </w:r>
      <w:r>
        <w:tab/>
        <w:t>sa-nguaq</w:t>
      </w:r>
      <w:r>
        <w:tab/>
        <w:t>a-ravats</w:t>
      </w:r>
      <w:r>
        <w:tab/>
        <w:t>nu</w:t>
      </w:r>
      <w:r>
        <w:tab/>
        <w:t>tja</w:t>
      </w:r>
      <w:r>
        <w:tab/>
        <w:t>kan-en</w:t>
      </w:r>
    </w:p>
    <w:p w14:paraId="0004001F" w14:textId="77777777" w:rsidR="00800AD8" w:rsidRDefault="00800AD8" w:rsidP="006D3B62">
      <w:pPr>
        <w:pStyle w:val="InterlineTransNoFree"/>
        <w:tabs>
          <w:tab w:val="left" w:pos="1232"/>
          <w:tab w:val="left" w:pos="2306"/>
          <w:tab w:val="left" w:pos="3170"/>
          <w:tab w:val="left" w:pos="3824"/>
          <w:tab w:val="left" w:pos="4688"/>
          <w:tab w:val="right" w:pos="8787"/>
        </w:tabs>
      </w:pPr>
      <w:r>
        <w:tab/>
        <w:t>but</w:t>
      </w:r>
      <w:r>
        <w:tab/>
      </w:r>
      <w:r>
        <w:rPr>
          <w:smallCaps/>
        </w:rPr>
        <w:t>qal</w:t>
      </w:r>
      <w:r>
        <w:t>-good</w:t>
      </w:r>
      <w:r>
        <w:tab/>
      </w:r>
      <w:r>
        <w:rPr>
          <w:smallCaps/>
        </w:rPr>
        <w:t>c-</w:t>
      </w:r>
      <w:r>
        <w:t>true</w:t>
      </w:r>
      <w:r>
        <w:tab/>
        <w:t>when</w:t>
      </w:r>
      <w:r>
        <w:tab/>
        <w:t>we(</w:t>
      </w:r>
      <w:r>
        <w:rPr>
          <w:smallCaps/>
        </w:rPr>
        <w:t>inc</w:t>
      </w:r>
      <w:r>
        <w:t>)</w:t>
      </w:r>
      <w:r>
        <w:tab/>
        <w:t>eat-</w:t>
      </w:r>
      <w:r>
        <w:rPr>
          <w:smallCaps/>
        </w:rPr>
        <w:t>pf</w:t>
      </w:r>
      <w:r w:rsidR="006D3B62">
        <w:rPr>
          <w:smallCaps/>
        </w:rPr>
        <w:tab/>
      </w:r>
      <w:r w:rsidR="006D3B62">
        <w:t>but they are very tasty to eat.</w:t>
      </w:r>
    </w:p>
    <w:p w14:paraId="34855897" w14:textId="77777777" w:rsidR="006D3B62" w:rsidRDefault="00DC1AE0" w:rsidP="006D3B62">
      <w:pPr>
        <w:pStyle w:val="InterlineText"/>
        <w:tabs>
          <w:tab w:val="left" w:pos="533"/>
          <w:tab w:val="left" w:pos="797"/>
          <w:tab w:val="left" w:pos="1661"/>
          <w:tab w:val="left" w:pos="3305"/>
          <w:tab w:val="left" w:pos="4169"/>
          <w:tab w:val="left" w:pos="5003"/>
          <w:tab w:val="left" w:pos="5687"/>
          <w:tab w:val="left" w:pos="6281"/>
          <w:tab w:val="left" w:pos="7415"/>
          <w:tab w:val="left" w:pos="7904"/>
        </w:tabs>
      </w:pPr>
      <w:r w:rsidRPr="003A1D48">
        <w:rPr>
          <w:rStyle w:val="InterlineTextNumChar"/>
        </w:rPr>
        <w:t>005</w:t>
      </w:r>
      <w:r w:rsidR="00800AD8">
        <w:tab/>
        <w:t>a</w:t>
      </w:r>
      <w:r w:rsidR="00800AD8">
        <w:tab/>
        <w:t>sisan</w:t>
      </w:r>
      <w:r w:rsidR="00800AD8">
        <w:tab/>
        <w:t>kakanenan</w:t>
      </w:r>
      <w:r w:rsidR="00800AD8">
        <w:tab/>
        <w:t>tja</w:t>
      </w:r>
      <w:r w:rsidR="006D3B62">
        <w:tab/>
        <w:t>alapen</w:t>
      </w:r>
      <w:r w:rsidR="006D3B62">
        <w:tab/>
        <w:t>azua</w:t>
      </w:r>
      <w:r w:rsidR="006D3B62">
        <w:tab/>
        <w:t>seti</w:t>
      </w:r>
      <w:r w:rsidR="006D3B62">
        <w:tab/>
        <w:t>sakamaya,</w:t>
      </w:r>
      <w:r w:rsidR="006D3B62">
        <w:tab/>
        <w:t>sa</w:t>
      </w:r>
      <w:r w:rsidR="006D3B62">
        <w:tab/>
        <w:t>tja</w:t>
      </w:r>
    </w:p>
    <w:p w14:paraId="7AA45C97" w14:textId="77777777" w:rsidR="00800AD8" w:rsidRDefault="00800AD8" w:rsidP="006D3B62">
      <w:pPr>
        <w:pStyle w:val="InterlineGlossWithTrans"/>
        <w:tabs>
          <w:tab w:val="left" w:pos="533"/>
          <w:tab w:val="left" w:pos="797"/>
          <w:tab w:val="left" w:pos="1661"/>
          <w:tab w:val="left" w:pos="3305"/>
          <w:tab w:val="left" w:pos="4169"/>
          <w:tab w:val="left" w:pos="5003"/>
          <w:tab w:val="left" w:pos="5687"/>
          <w:tab w:val="left" w:pos="6281"/>
          <w:tab w:val="left" w:pos="7415"/>
          <w:tab w:val="left" w:pos="7904"/>
        </w:tabs>
      </w:pPr>
      <w:r>
        <w:tab/>
        <w:t>a</w:t>
      </w:r>
      <w:r>
        <w:tab/>
        <w:t>si-sane</w:t>
      </w:r>
      <w:r>
        <w:tab/>
        <w:t>ka-kan-en-an</w:t>
      </w:r>
      <w:r>
        <w:tab/>
        <w:t>tja</w:t>
      </w:r>
      <w:r w:rsidR="006D3B62">
        <w:tab/>
        <w:t>alap-en</w:t>
      </w:r>
      <w:r w:rsidR="006D3B62">
        <w:tab/>
        <w:t>a-zua</w:t>
      </w:r>
      <w:r w:rsidR="006D3B62">
        <w:tab/>
        <w:t>seti</w:t>
      </w:r>
      <w:r w:rsidR="006D3B62">
        <w:tab/>
        <w:t>sakamaya</w:t>
      </w:r>
      <w:r w:rsidR="006D3B62">
        <w:tab/>
        <w:t>sa</w:t>
      </w:r>
      <w:r w:rsidR="006D3B62">
        <w:tab/>
        <w:t>tja</w:t>
      </w:r>
    </w:p>
    <w:p w14:paraId="0E80FC51" w14:textId="77777777" w:rsidR="00800AD8" w:rsidRDefault="00800AD8" w:rsidP="006D3B62">
      <w:pPr>
        <w:pStyle w:val="InterlineTransNoFree"/>
        <w:tabs>
          <w:tab w:val="left" w:pos="797"/>
          <w:tab w:val="left" w:pos="1661"/>
          <w:tab w:val="left" w:pos="3305"/>
          <w:tab w:val="left" w:pos="4169"/>
          <w:tab w:val="left" w:pos="5003"/>
          <w:tab w:val="left" w:pos="5687"/>
          <w:tab w:val="left" w:pos="6281"/>
          <w:tab w:val="left" w:pos="7415"/>
          <w:tab w:val="left" w:pos="7904"/>
        </w:tabs>
      </w:pPr>
      <w:r>
        <w:rPr>
          <w:smallCaps/>
        </w:rPr>
        <w:tab/>
        <w:t>c</w:t>
      </w:r>
      <w:r>
        <w:rPr>
          <w:smallCaps/>
        </w:rPr>
        <w:tab/>
        <w:t>if</w:t>
      </w:r>
      <w:r>
        <w:t>-make</w:t>
      </w:r>
      <w:r>
        <w:tab/>
      </w:r>
      <w:r>
        <w:rPr>
          <w:smallCaps/>
        </w:rPr>
        <w:t>red</w:t>
      </w:r>
      <w:r>
        <w:t>-eat-</w:t>
      </w:r>
      <w:r>
        <w:rPr>
          <w:smallCaps/>
        </w:rPr>
        <w:t>pf</w:t>
      </w:r>
      <w:r>
        <w:t>-</w:t>
      </w:r>
      <w:r>
        <w:rPr>
          <w:smallCaps/>
        </w:rPr>
        <w:t>nom</w:t>
      </w:r>
      <w:r>
        <w:tab/>
        <w:t>we(</w:t>
      </w:r>
      <w:r>
        <w:rPr>
          <w:smallCaps/>
        </w:rPr>
        <w:t>inc</w:t>
      </w:r>
      <w:r>
        <w:t>)</w:t>
      </w:r>
      <w:r w:rsidR="006D3B62">
        <w:tab/>
        <w:t>take-</w:t>
      </w:r>
      <w:r w:rsidR="006D3B62">
        <w:rPr>
          <w:smallCaps/>
        </w:rPr>
        <w:t>pf</w:t>
      </w:r>
      <w:r w:rsidR="006D3B62">
        <w:tab/>
      </w:r>
      <w:r w:rsidR="006D3B62">
        <w:rPr>
          <w:smallCaps/>
        </w:rPr>
        <w:t>c-</w:t>
      </w:r>
      <w:r w:rsidR="006D3B62">
        <w:t>that</w:t>
      </w:r>
      <w:r w:rsidR="006D3B62">
        <w:tab/>
        <w:t>meat</w:t>
      </w:r>
      <w:r w:rsidR="006D3B62">
        <w:tab/>
        <w:t>only</w:t>
      </w:r>
      <w:r w:rsidR="006D3B62">
        <w:tab/>
        <w:t>and</w:t>
      </w:r>
      <w:r w:rsidR="006D3B62">
        <w:tab/>
        <w:t>we(</w:t>
      </w:r>
      <w:r w:rsidR="006D3B62">
        <w:rPr>
          <w:smallCaps/>
        </w:rPr>
        <w:t>inc</w:t>
      </w:r>
      <w:r w:rsidR="006D3B62">
        <w:t>)</w:t>
      </w:r>
    </w:p>
    <w:p w14:paraId="055C5711" w14:textId="77777777" w:rsidR="00800AD8" w:rsidRDefault="00800AD8" w:rsidP="006D3B62">
      <w:pPr>
        <w:pStyle w:val="InterlineText"/>
        <w:tabs>
          <w:tab w:val="left" w:pos="533"/>
          <w:tab w:val="left" w:pos="1442"/>
          <w:tab w:val="left" w:pos="1946"/>
          <w:tab w:val="left" w:pos="2555"/>
          <w:tab w:val="left" w:pos="2819"/>
          <w:tab w:val="left" w:pos="3833"/>
          <w:tab w:val="left" w:pos="4937"/>
          <w:tab w:val="left" w:pos="5441"/>
          <w:tab w:val="left" w:pos="6200"/>
          <w:tab w:val="left" w:pos="7784"/>
        </w:tabs>
      </w:pPr>
      <w:r>
        <w:tab/>
        <w:t>senavi</w:t>
      </w:r>
      <w:r>
        <w:tab/>
        <w:t>tua</w:t>
      </w:r>
      <w:r>
        <w:tab/>
        <w:t>qavu</w:t>
      </w:r>
      <w:r>
        <w:tab/>
        <w:t>a</w:t>
      </w:r>
      <w:r>
        <w:tab/>
        <w:t>seman</w:t>
      </w:r>
      <w:r>
        <w:tab/>
        <w:t>lialiaw,</w:t>
      </w:r>
      <w:r>
        <w:tab/>
        <w:t>tua</w:t>
      </w:r>
      <w:r>
        <w:tab/>
        <w:t>sika</w:t>
      </w:r>
      <w:r w:rsidR="006D3B62">
        <w:tab/>
        <w:t>sualapan</w:t>
      </w:r>
      <w:r w:rsidR="006D3B62">
        <w:tab/>
        <w:t>nazua</w:t>
      </w:r>
    </w:p>
    <w:p w14:paraId="4284DE06" w14:textId="77777777" w:rsidR="00800AD8" w:rsidRDefault="00800AD8" w:rsidP="006D3B62">
      <w:pPr>
        <w:pStyle w:val="InterlineGlossWithTrans"/>
        <w:tabs>
          <w:tab w:val="left" w:pos="533"/>
          <w:tab w:val="left" w:pos="1442"/>
          <w:tab w:val="left" w:pos="1946"/>
          <w:tab w:val="left" w:pos="2555"/>
          <w:tab w:val="left" w:pos="2819"/>
          <w:tab w:val="left" w:pos="3833"/>
          <w:tab w:val="left" w:pos="4937"/>
          <w:tab w:val="left" w:pos="5441"/>
          <w:tab w:val="left" w:pos="6200"/>
          <w:tab w:val="left" w:pos="7784"/>
        </w:tabs>
      </w:pPr>
      <w:r>
        <w:tab/>
        <w:t>senaw-i</w:t>
      </w:r>
      <w:r>
        <w:tab/>
        <w:t>tua</w:t>
      </w:r>
      <w:r>
        <w:tab/>
        <w:t>qavu</w:t>
      </w:r>
      <w:r>
        <w:tab/>
        <w:t>a</w:t>
      </w:r>
      <w:r>
        <w:tab/>
        <w:t>em=sane</w:t>
      </w:r>
      <w:r>
        <w:tab/>
        <w:t>lia-liaw</w:t>
      </w:r>
      <w:r>
        <w:tab/>
        <w:t>tua</w:t>
      </w:r>
      <w:r>
        <w:tab/>
        <w:t>sika</w:t>
      </w:r>
      <w:r w:rsidR="006D3B62">
        <w:tab/>
        <w:t>su-alap-an</w:t>
      </w:r>
      <w:r w:rsidR="006D3B62">
        <w:tab/>
        <w:t>nua-zua</w:t>
      </w:r>
    </w:p>
    <w:p w14:paraId="7E466484" w14:textId="77777777" w:rsidR="00800AD8" w:rsidRDefault="00800AD8" w:rsidP="006D3B62">
      <w:pPr>
        <w:pStyle w:val="InterlineTransNoFree"/>
        <w:tabs>
          <w:tab w:val="left" w:pos="1442"/>
          <w:tab w:val="left" w:pos="1946"/>
          <w:tab w:val="left" w:pos="2555"/>
          <w:tab w:val="left" w:pos="2819"/>
          <w:tab w:val="left" w:pos="3833"/>
          <w:tab w:val="left" w:pos="4937"/>
          <w:tab w:val="left" w:pos="5441"/>
          <w:tab w:val="left" w:pos="6200"/>
          <w:tab w:val="left" w:pos="7784"/>
        </w:tabs>
      </w:pPr>
      <w:r>
        <w:tab/>
        <w:t>wash-</w:t>
      </w:r>
      <w:r>
        <w:rPr>
          <w:smallCaps/>
        </w:rPr>
        <w:t>pf</w:t>
      </w:r>
      <w:r>
        <w:tab/>
      </w:r>
      <w:r>
        <w:rPr>
          <w:smallCaps/>
        </w:rPr>
        <w:t>obl</w:t>
      </w:r>
      <w:r>
        <w:tab/>
        <w:t>ash</w:t>
      </w:r>
      <w:r>
        <w:rPr>
          <w:smallCaps/>
        </w:rPr>
        <w:tab/>
        <w:t>c</w:t>
      </w:r>
      <w:r>
        <w:rPr>
          <w:smallCaps/>
        </w:rPr>
        <w:tab/>
        <w:t>af</w:t>
      </w:r>
      <w:r>
        <w:t>=make</w:t>
      </w:r>
      <w:r>
        <w:tab/>
      </w:r>
      <w:r>
        <w:rPr>
          <w:smallCaps/>
        </w:rPr>
        <w:t>red</w:t>
      </w:r>
      <w:r>
        <w:t>-many</w:t>
      </w:r>
      <w:r>
        <w:tab/>
      </w:r>
      <w:r>
        <w:rPr>
          <w:smallCaps/>
        </w:rPr>
        <w:t>obl</w:t>
      </w:r>
      <w:r>
        <w:tab/>
        <w:t>reason</w:t>
      </w:r>
      <w:r w:rsidR="006D3B62">
        <w:tab/>
        <w:t>remove-take-</w:t>
      </w:r>
      <w:r w:rsidR="006D3B62">
        <w:rPr>
          <w:smallCaps/>
        </w:rPr>
        <w:t>lf</w:t>
      </w:r>
      <w:r w:rsidR="006D3B62">
        <w:tab/>
        <w:t>of-that</w:t>
      </w:r>
    </w:p>
    <w:p w14:paraId="6D8B2213" w14:textId="77777777" w:rsidR="00800AD8" w:rsidRDefault="00800AD8" w:rsidP="006D3B62">
      <w:pPr>
        <w:pStyle w:val="InterlineText"/>
        <w:tabs>
          <w:tab w:val="left" w:pos="533"/>
          <w:tab w:val="left" w:pos="2477"/>
          <w:tab w:val="left" w:pos="3446"/>
          <w:tab w:val="left" w:pos="4310"/>
          <w:tab w:val="left" w:pos="5099"/>
          <w:tab w:val="left" w:pos="5603"/>
          <w:tab w:val="left" w:pos="6557"/>
          <w:tab w:val="left" w:pos="7046"/>
          <w:tab w:val="left" w:pos="7925"/>
        </w:tabs>
      </w:pPr>
      <w:r>
        <w:tab/>
        <w:t>djarayadjayadjay,</w:t>
      </w:r>
      <w:r>
        <w:tab/>
        <w:t>sana</w:t>
      </w:r>
      <w:r>
        <w:tab/>
        <w:t>tja</w:t>
      </w:r>
      <w:r w:rsidR="006D3B62">
        <w:tab/>
        <w:t>qirqiri</w:t>
      </w:r>
      <w:r w:rsidR="006D3B62">
        <w:tab/>
        <w:t>tua</w:t>
      </w:r>
      <w:r w:rsidR="006D3B62">
        <w:tab/>
        <w:t>îawîaw,</w:t>
      </w:r>
      <w:r w:rsidR="006D3B62">
        <w:tab/>
        <w:t>sa</w:t>
      </w:r>
      <w:r w:rsidR="006D3B62">
        <w:tab/>
        <w:t>tja</w:t>
      </w:r>
    </w:p>
    <w:p w14:paraId="0DA71224" w14:textId="77777777" w:rsidR="00800AD8" w:rsidRDefault="00800AD8" w:rsidP="006D3B62">
      <w:pPr>
        <w:pStyle w:val="InterlineGlossWithTrans"/>
        <w:tabs>
          <w:tab w:val="left" w:pos="533"/>
          <w:tab w:val="left" w:pos="2477"/>
          <w:tab w:val="left" w:pos="3446"/>
          <w:tab w:val="left" w:pos="4310"/>
          <w:tab w:val="left" w:pos="5099"/>
          <w:tab w:val="left" w:pos="5603"/>
          <w:tab w:val="left" w:pos="6557"/>
          <w:tab w:val="left" w:pos="7046"/>
          <w:tab w:val="left" w:pos="7925"/>
        </w:tabs>
      </w:pPr>
      <w:r>
        <w:tab/>
        <w:t>ar=djaya-djayadjay</w:t>
      </w:r>
      <w:r>
        <w:tab/>
        <w:t>sa-na</w:t>
      </w:r>
      <w:r>
        <w:tab/>
        <w:t>tja</w:t>
      </w:r>
      <w:r w:rsidR="006D3B62">
        <w:tab/>
        <w:t>qirqir-i</w:t>
      </w:r>
      <w:r w:rsidR="006D3B62">
        <w:tab/>
        <w:t>tua</w:t>
      </w:r>
      <w:r w:rsidR="006D3B62">
        <w:tab/>
        <w:t>îawîaw</w:t>
      </w:r>
      <w:r w:rsidR="006D3B62">
        <w:tab/>
        <w:t>sa</w:t>
      </w:r>
      <w:r w:rsidR="006D3B62">
        <w:tab/>
        <w:t>tja</w:t>
      </w:r>
    </w:p>
    <w:p w14:paraId="5D6F9D75" w14:textId="77777777" w:rsidR="00800AD8" w:rsidRDefault="00800AD8" w:rsidP="006D3B62">
      <w:pPr>
        <w:pStyle w:val="InterlineTransNoFree"/>
        <w:tabs>
          <w:tab w:val="left" w:pos="2477"/>
          <w:tab w:val="left" w:pos="3446"/>
          <w:tab w:val="left" w:pos="4310"/>
          <w:tab w:val="left" w:pos="5099"/>
          <w:tab w:val="left" w:pos="5603"/>
          <w:tab w:val="left" w:pos="6557"/>
          <w:tab w:val="left" w:pos="7046"/>
          <w:tab w:val="left" w:pos="7925"/>
        </w:tabs>
      </w:pPr>
      <w:r>
        <w:tab/>
      </w:r>
      <w:r>
        <w:rPr>
          <w:smallCaps/>
        </w:rPr>
        <w:t>qal</w:t>
      </w:r>
      <w:r>
        <w:t>=</w:t>
      </w:r>
      <w:r>
        <w:rPr>
          <w:smallCaps/>
        </w:rPr>
        <w:t>red</w:t>
      </w:r>
      <w:r>
        <w:t>-sticky</w:t>
      </w:r>
      <w:r>
        <w:tab/>
        <w:t>and-then</w:t>
      </w:r>
      <w:r>
        <w:tab/>
        <w:t>we(</w:t>
      </w:r>
      <w:r>
        <w:rPr>
          <w:smallCaps/>
        </w:rPr>
        <w:t>inc</w:t>
      </w:r>
      <w:r>
        <w:t>)</w:t>
      </w:r>
      <w:r w:rsidR="006D3B62">
        <w:tab/>
        <w:t>fry-</w:t>
      </w:r>
      <w:r w:rsidR="006D3B62">
        <w:rPr>
          <w:smallCaps/>
        </w:rPr>
        <w:t>pf</w:t>
      </w:r>
      <w:r w:rsidR="006D3B62">
        <w:tab/>
      </w:r>
      <w:r w:rsidR="006D3B62">
        <w:rPr>
          <w:smallCaps/>
        </w:rPr>
        <w:t>obl</w:t>
      </w:r>
      <w:r w:rsidR="006D3B62">
        <w:tab/>
        <w:t>oil</w:t>
      </w:r>
      <w:r w:rsidR="006D3B62">
        <w:tab/>
        <w:t>and</w:t>
      </w:r>
      <w:r w:rsidR="006D3B62">
        <w:tab/>
        <w:t>we(</w:t>
      </w:r>
      <w:r w:rsidR="006D3B62">
        <w:rPr>
          <w:smallCaps/>
        </w:rPr>
        <w:t>inc</w:t>
      </w:r>
      <w:r w:rsidR="006D3B62">
        <w:t>)</w:t>
      </w:r>
    </w:p>
    <w:p w14:paraId="1DF87C0E" w14:textId="77777777" w:rsidR="006D3B62" w:rsidRDefault="006D3B62" w:rsidP="006D3B62">
      <w:pPr>
        <w:pStyle w:val="InterlineText"/>
        <w:tabs>
          <w:tab w:val="left" w:pos="533"/>
          <w:tab w:val="left" w:pos="2117"/>
          <w:tab w:val="left" w:pos="2606"/>
          <w:tab w:val="left" w:pos="3470"/>
        </w:tabs>
      </w:pPr>
      <w:r>
        <w:tab/>
      </w:r>
      <w:r w:rsidR="00800AD8">
        <w:t>tau’iyu-i,</w:t>
      </w:r>
      <w:r w:rsidR="00800AD8">
        <w:tab/>
        <w:t>sa</w:t>
      </w:r>
      <w:r>
        <w:tab/>
        <w:t>tja</w:t>
      </w:r>
      <w:r>
        <w:tab/>
        <w:t>djamayan.</w:t>
      </w:r>
    </w:p>
    <w:p w14:paraId="60BBE3CD" w14:textId="77777777" w:rsidR="00800AD8" w:rsidRDefault="006D3B62" w:rsidP="006D3B62">
      <w:pPr>
        <w:pStyle w:val="InterlineGlossWithTrans"/>
        <w:tabs>
          <w:tab w:val="left" w:pos="533"/>
          <w:tab w:val="left" w:pos="2117"/>
          <w:tab w:val="left" w:pos="2606"/>
          <w:tab w:val="left" w:pos="3470"/>
        </w:tabs>
      </w:pPr>
      <w:r>
        <w:tab/>
      </w:r>
      <w:r w:rsidR="00800AD8">
        <w:t>tau’iyu-i</w:t>
      </w:r>
      <w:r w:rsidR="00800AD8">
        <w:tab/>
        <w:t>sa</w:t>
      </w:r>
      <w:r>
        <w:tab/>
        <w:t>tja</w:t>
      </w:r>
      <w:r>
        <w:tab/>
        <w:t>djamay-an</w:t>
      </w:r>
    </w:p>
    <w:p w14:paraId="231F0A96" w14:textId="77777777" w:rsidR="00800AD8" w:rsidRDefault="00800AD8" w:rsidP="006D3B62">
      <w:pPr>
        <w:pStyle w:val="InterlineTrans"/>
        <w:tabs>
          <w:tab w:val="left" w:pos="533"/>
          <w:tab w:val="left" w:pos="2117"/>
          <w:tab w:val="left" w:pos="2606"/>
          <w:tab w:val="left" w:pos="3470"/>
        </w:tabs>
      </w:pPr>
      <w:r>
        <w:tab/>
        <w:t>mix.with.soy-</w:t>
      </w:r>
      <w:r>
        <w:rPr>
          <w:smallCaps/>
        </w:rPr>
        <w:t>pf</w:t>
      </w:r>
      <w:r>
        <w:tab/>
        <w:t>and</w:t>
      </w:r>
      <w:r w:rsidR="006D3B62">
        <w:tab/>
        <w:t>we(</w:t>
      </w:r>
      <w:r w:rsidR="006D3B62">
        <w:rPr>
          <w:smallCaps/>
        </w:rPr>
        <w:t>inc</w:t>
      </w:r>
      <w:r w:rsidR="006D3B62">
        <w:t>)</w:t>
      </w:r>
      <w:r w:rsidR="006D3B62">
        <w:tab/>
        <w:t>side.dish-</w:t>
      </w:r>
      <w:r w:rsidR="006D3B62">
        <w:rPr>
          <w:smallCaps/>
        </w:rPr>
        <w:t>lf</w:t>
      </w:r>
    </w:p>
    <w:p w14:paraId="78E5F188" w14:textId="77777777" w:rsidR="00800AD8" w:rsidRDefault="00800AD8" w:rsidP="006D3B62">
      <w:pPr>
        <w:pStyle w:val="InterlineFreeCommentFollows"/>
      </w:pPr>
      <w:r>
        <w:t>When we are going to prepare them to eat, we take the meat only and clean it many times over with ash/lime to get rid</w:t>
      </w:r>
      <w:r w:rsidR="006D3B62">
        <w:t xml:space="preserve"> </w:t>
      </w:r>
      <w:r>
        <w:t>of the stickiness; them we fry them in oil, add soya sauce, and eat them as a side dish.</w:t>
      </w:r>
    </w:p>
    <w:p w14:paraId="286FF4D4" w14:textId="77777777" w:rsidR="00800AD8" w:rsidRDefault="00A8416B" w:rsidP="006D3B62">
      <w:pPr>
        <w:pStyle w:val="Commentparaanother"/>
      </w:pPr>
      <w:r>
        <w:t>[</w:t>
      </w:r>
      <w:r w:rsidR="00800AD8" w:rsidRPr="005E2428">
        <w:rPr>
          <w:rStyle w:val="VernacularText"/>
        </w:rPr>
        <w:t>alapen</w:t>
      </w:r>
      <w:r w:rsidR="00800AD8">
        <w:t xml:space="preserve">: was </w:t>
      </w:r>
      <w:r w:rsidR="00800AD8" w:rsidRPr="005E2428">
        <w:rPr>
          <w:rStyle w:val="VernacularText"/>
        </w:rPr>
        <w:t>lapen</w:t>
      </w:r>
      <w:r w:rsidR="00800AD8">
        <w:t xml:space="preserve">, assume </w:t>
      </w:r>
      <w:r w:rsidR="00800AD8" w:rsidRPr="005E2428">
        <w:rPr>
          <w:rStyle w:val="VernacularText"/>
        </w:rPr>
        <w:t>a</w:t>
      </w:r>
      <w:r w:rsidR="00800AD8">
        <w:t xml:space="preserve"> coalesced with previous </w:t>
      </w:r>
      <w:r w:rsidR="00800AD8" w:rsidRPr="005E2428">
        <w:rPr>
          <w:rStyle w:val="VernacularText"/>
        </w:rPr>
        <w:t>a</w:t>
      </w:r>
      <w:r w:rsidR="00800AD8">
        <w:t xml:space="preserve"> of </w:t>
      </w:r>
      <w:r w:rsidR="00800AD8" w:rsidRPr="005E2428">
        <w:rPr>
          <w:rStyle w:val="VernacularText"/>
        </w:rPr>
        <w:t>tja</w:t>
      </w:r>
      <w:r>
        <w:t>]</w:t>
      </w:r>
    </w:p>
    <w:p w14:paraId="6A103DC2" w14:textId="77777777" w:rsidR="00800AD8" w:rsidRDefault="00A8416B" w:rsidP="006D3B62">
      <w:pPr>
        <w:pStyle w:val="Commentparaanother"/>
      </w:pPr>
      <w:r>
        <w:t>[</w:t>
      </w:r>
      <w:r w:rsidR="00800AD8" w:rsidRPr="005E2428">
        <w:rPr>
          <w:rStyle w:val="VernacularText"/>
        </w:rPr>
        <w:t>sisan kakanenan</w:t>
      </w:r>
      <w:r w:rsidR="00800AD8">
        <w:t>: two words here but constituency is [si[san[ka[kan]en]]an] ‘time of making eatables’</w:t>
      </w:r>
      <w:r>
        <w:t>]</w:t>
      </w:r>
    </w:p>
    <w:p w14:paraId="0C1E2607" w14:textId="77777777" w:rsidR="00800AD8" w:rsidRDefault="00A8416B" w:rsidP="005E2428">
      <w:pPr>
        <w:pStyle w:val="CommentLastWithHalfSpace"/>
      </w:pPr>
      <w:r>
        <w:t>[</w:t>
      </w:r>
      <w:r w:rsidR="00800AD8" w:rsidRPr="005E2428">
        <w:rPr>
          <w:rStyle w:val="VernacularText"/>
        </w:rPr>
        <w:t>îawîaw</w:t>
      </w:r>
      <w:r w:rsidR="00800AD8">
        <w:t xml:space="preserve">: was </w:t>
      </w:r>
      <w:r w:rsidR="00800AD8" w:rsidRPr="005E2428">
        <w:rPr>
          <w:rStyle w:val="VernacularText"/>
        </w:rPr>
        <w:t>îauîaw</w:t>
      </w:r>
      <w:r>
        <w:t>]</w:t>
      </w:r>
    </w:p>
    <w:p w14:paraId="7BA59941" w14:textId="77777777" w:rsidR="00800AD8" w:rsidRDefault="00DC1AE0" w:rsidP="005E2428">
      <w:pPr>
        <w:pStyle w:val="InterlineText"/>
        <w:tabs>
          <w:tab w:val="left" w:pos="533"/>
          <w:tab w:val="left" w:pos="1232"/>
          <w:tab w:val="left" w:pos="2171"/>
          <w:tab w:val="left" w:pos="3095"/>
          <w:tab w:val="left" w:pos="3359"/>
          <w:tab w:val="left" w:pos="4013"/>
          <w:tab w:val="left" w:pos="5237"/>
          <w:tab w:val="left" w:pos="6386"/>
          <w:tab w:val="left" w:pos="6890"/>
          <w:tab w:val="left" w:pos="7154"/>
        </w:tabs>
      </w:pPr>
      <w:r w:rsidRPr="003A1D48">
        <w:rPr>
          <w:rStyle w:val="InterlineTextNumChar"/>
        </w:rPr>
        <w:t>006</w:t>
      </w:r>
      <w:r w:rsidR="00800AD8">
        <w:tab/>
        <w:t>îakua</w:t>
      </w:r>
      <w:r w:rsidR="00800AD8">
        <w:tab/>
        <w:t>inika</w:t>
      </w:r>
      <w:r w:rsidR="00800AD8">
        <w:tab/>
        <w:t>amin</w:t>
      </w:r>
      <w:r w:rsidR="00800AD8">
        <w:tab/>
        <w:t>a</w:t>
      </w:r>
      <w:r w:rsidR="00800AD8">
        <w:tab/>
        <w:t>san</w:t>
      </w:r>
      <w:r w:rsidR="00800AD8">
        <w:tab/>
        <w:t>djamayin;</w:t>
      </w:r>
      <w:r w:rsidR="00800AD8">
        <w:tab/>
        <w:t>nanguaq</w:t>
      </w:r>
      <w:r w:rsidR="00800AD8">
        <w:tab/>
        <w:t>uta</w:t>
      </w:r>
      <w:r w:rsidR="005E2428">
        <w:tab/>
        <w:t>a</w:t>
      </w:r>
      <w:r w:rsidR="005E2428">
        <w:tab/>
        <w:t>tsavuin</w:t>
      </w:r>
    </w:p>
    <w:p w14:paraId="1AF55418" w14:textId="77777777" w:rsidR="00800AD8" w:rsidRDefault="00800AD8" w:rsidP="005E2428">
      <w:pPr>
        <w:pStyle w:val="InterlineGlossWithTrans"/>
        <w:tabs>
          <w:tab w:val="left" w:pos="533"/>
          <w:tab w:val="left" w:pos="1232"/>
          <w:tab w:val="left" w:pos="2171"/>
          <w:tab w:val="left" w:pos="3095"/>
          <w:tab w:val="left" w:pos="3359"/>
          <w:tab w:val="left" w:pos="4013"/>
          <w:tab w:val="left" w:pos="5237"/>
          <w:tab w:val="left" w:pos="6386"/>
          <w:tab w:val="left" w:pos="6890"/>
          <w:tab w:val="left" w:pos="7154"/>
        </w:tabs>
      </w:pPr>
      <w:r>
        <w:tab/>
        <w:t>îakua</w:t>
      </w:r>
      <w:r>
        <w:tab/>
        <w:t>ini-ka</w:t>
      </w:r>
      <w:r>
        <w:tab/>
        <w:t>amin</w:t>
      </w:r>
      <w:r>
        <w:tab/>
        <w:t>a</w:t>
      </w:r>
      <w:r>
        <w:tab/>
        <w:t>sane</w:t>
      </w:r>
      <w:r>
        <w:tab/>
        <w:t>djamay-en</w:t>
      </w:r>
      <w:r>
        <w:tab/>
        <w:t>na-nguaq</w:t>
      </w:r>
      <w:r>
        <w:tab/>
        <w:t>uta</w:t>
      </w:r>
      <w:r w:rsidR="005E2428">
        <w:tab/>
        <w:t>a</w:t>
      </w:r>
      <w:r w:rsidR="005E2428">
        <w:tab/>
        <w:t>tsavu-en</w:t>
      </w:r>
    </w:p>
    <w:p w14:paraId="50A7CB66" w14:textId="77777777" w:rsidR="00800AD8" w:rsidRDefault="00800AD8" w:rsidP="005E2428">
      <w:pPr>
        <w:pStyle w:val="InterlineTransNoFree"/>
        <w:tabs>
          <w:tab w:val="left" w:pos="1232"/>
          <w:tab w:val="left" w:pos="2171"/>
          <w:tab w:val="left" w:pos="3095"/>
          <w:tab w:val="left" w:pos="3359"/>
          <w:tab w:val="left" w:pos="4013"/>
          <w:tab w:val="left" w:pos="5237"/>
          <w:tab w:val="left" w:pos="6386"/>
          <w:tab w:val="left" w:pos="6890"/>
          <w:tab w:val="left" w:pos="7154"/>
        </w:tabs>
      </w:pPr>
      <w:r>
        <w:tab/>
        <w:t>but</w:t>
      </w:r>
      <w:r>
        <w:tab/>
        <w:t>not-after</w:t>
      </w:r>
      <w:r>
        <w:tab/>
        <w:t>no.more</w:t>
      </w:r>
      <w:r>
        <w:rPr>
          <w:smallCaps/>
        </w:rPr>
        <w:tab/>
        <w:t>c</w:t>
      </w:r>
      <w:r>
        <w:rPr>
          <w:smallCaps/>
        </w:rPr>
        <w:tab/>
      </w:r>
      <w:r>
        <w:t>make</w:t>
      </w:r>
      <w:r>
        <w:tab/>
        <w:t>side.dish-</w:t>
      </w:r>
      <w:r>
        <w:rPr>
          <w:smallCaps/>
        </w:rPr>
        <w:t>pf</w:t>
      </w:r>
      <w:r>
        <w:tab/>
      </w:r>
      <w:r>
        <w:rPr>
          <w:smallCaps/>
        </w:rPr>
        <w:t>stat</w:t>
      </w:r>
      <w:r>
        <w:t>-good</w:t>
      </w:r>
      <w:r>
        <w:tab/>
        <w:t>also</w:t>
      </w:r>
      <w:r w:rsidR="005E2428">
        <w:tab/>
      </w:r>
      <w:r w:rsidR="005E2428">
        <w:rPr>
          <w:smallCaps/>
        </w:rPr>
        <w:t>c</w:t>
      </w:r>
      <w:r w:rsidR="005E2428">
        <w:tab/>
        <w:t>wrapping-</w:t>
      </w:r>
      <w:r w:rsidR="005E2428">
        <w:rPr>
          <w:smallCaps/>
        </w:rPr>
        <w:t>pf</w:t>
      </w:r>
    </w:p>
    <w:p w14:paraId="5032E81D" w14:textId="77777777" w:rsidR="00800AD8" w:rsidRDefault="00800AD8" w:rsidP="005E2428">
      <w:pPr>
        <w:pStyle w:val="InterlineText"/>
        <w:tabs>
          <w:tab w:val="left" w:pos="533"/>
          <w:tab w:val="left" w:pos="1037"/>
          <w:tab w:val="left" w:pos="1901"/>
          <w:tab w:val="left" w:pos="2405"/>
        </w:tabs>
      </w:pPr>
      <w:r>
        <w:tab/>
        <w:t>tua</w:t>
      </w:r>
      <w:r>
        <w:tab/>
        <w:t>ragrag</w:t>
      </w:r>
      <w:r>
        <w:tab/>
        <w:t>tua</w:t>
      </w:r>
      <w:r>
        <w:tab/>
        <w:t>sutjaw.</w:t>
      </w:r>
    </w:p>
    <w:p w14:paraId="4BFF7521" w14:textId="77777777" w:rsidR="00800AD8" w:rsidRDefault="00800AD8" w:rsidP="005E2428">
      <w:pPr>
        <w:pStyle w:val="InterlineGlossWithTrans"/>
        <w:tabs>
          <w:tab w:val="left" w:pos="533"/>
          <w:tab w:val="left" w:pos="1037"/>
          <w:tab w:val="left" w:pos="1901"/>
          <w:tab w:val="left" w:pos="2405"/>
        </w:tabs>
      </w:pPr>
      <w:r>
        <w:tab/>
        <w:t>tua</w:t>
      </w:r>
      <w:r>
        <w:tab/>
        <w:t>ragrag</w:t>
      </w:r>
      <w:r>
        <w:tab/>
        <w:t>tua</w:t>
      </w:r>
      <w:r>
        <w:tab/>
        <w:t>sutjaw</w:t>
      </w:r>
    </w:p>
    <w:p w14:paraId="223D4F9A" w14:textId="77777777" w:rsidR="00800AD8" w:rsidRDefault="00800AD8" w:rsidP="005E2428">
      <w:pPr>
        <w:pStyle w:val="InterlineTrans"/>
        <w:tabs>
          <w:tab w:val="left" w:pos="533"/>
          <w:tab w:val="left" w:pos="1037"/>
          <w:tab w:val="left" w:pos="1901"/>
          <w:tab w:val="left" w:pos="2405"/>
        </w:tabs>
      </w:pPr>
      <w:r>
        <w:tab/>
      </w:r>
      <w:r>
        <w:rPr>
          <w:smallCaps/>
        </w:rPr>
        <w:t>obl</w:t>
      </w:r>
      <w:r>
        <w:tab/>
        <w:t>dry.taro</w:t>
      </w:r>
      <w:r>
        <w:tab/>
      </w:r>
      <w:r>
        <w:rPr>
          <w:smallCaps/>
        </w:rPr>
        <w:t>obl</w:t>
      </w:r>
      <w:r>
        <w:tab/>
        <w:t>peanut</w:t>
      </w:r>
    </w:p>
    <w:p w14:paraId="25238DE8" w14:textId="77777777" w:rsidR="00800AD8" w:rsidRDefault="00800AD8">
      <w:pPr>
        <w:pStyle w:val="InterlineFree"/>
      </w:pPr>
      <w:r>
        <w:t>But they are not only eaten as a side dish; they are also good wrapped up with pounded dry taro or peanuts.</w:t>
      </w:r>
    </w:p>
    <w:p w14:paraId="6007B148" w14:textId="77777777" w:rsidR="00800AD8" w:rsidRDefault="00DC1AE0" w:rsidP="005E2428">
      <w:pPr>
        <w:pStyle w:val="InterlineText"/>
        <w:tabs>
          <w:tab w:val="left" w:pos="533"/>
          <w:tab w:val="left" w:pos="1247"/>
          <w:tab w:val="left" w:pos="3071"/>
        </w:tabs>
      </w:pPr>
      <w:r w:rsidRPr="003A1D48">
        <w:rPr>
          <w:rStyle w:val="InterlineTextNumChar"/>
        </w:rPr>
        <w:t>007</w:t>
      </w:r>
      <w:r w:rsidR="00800AD8">
        <w:tab/>
        <w:t>tjara</w:t>
      </w:r>
      <w:r w:rsidR="00800AD8">
        <w:tab/>
        <w:t>palalidjam</w:t>
      </w:r>
      <w:r w:rsidR="00800AD8">
        <w:tab/>
        <w:t>itjen.</w:t>
      </w:r>
    </w:p>
    <w:p w14:paraId="2228F33F" w14:textId="77777777" w:rsidR="00800AD8" w:rsidRDefault="00800AD8" w:rsidP="005E2428">
      <w:pPr>
        <w:pStyle w:val="InterlineGlossWithTrans"/>
        <w:tabs>
          <w:tab w:val="left" w:pos="533"/>
          <w:tab w:val="left" w:pos="1247"/>
          <w:tab w:val="left" w:pos="3071"/>
        </w:tabs>
      </w:pPr>
      <w:r>
        <w:tab/>
        <w:t>tjara</w:t>
      </w:r>
      <w:r>
        <w:tab/>
        <w:t>pa-la-lidjam</w:t>
      </w:r>
      <w:r>
        <w:tab/>
        <w:t>itjen</w:t>
      </w:r>
    </w:p>
    <w:p w14:paraId="1808746E" w14:textId="77777777" w:rsidR="00800AD8" w:rsidRDefault="00800AD8" w:rsidP="005E2428">
      <w:pPr>
        <w:pStyle w:val="InterlineTransNoFree"/>
        <w:tabs>
          <w:tab w:val="left" w:pos="1247"/>
          <w:tab w:val="left" w:pos="3071"/>
          <w:tab w:val="right" w:pos="8787"/>
        </w:tabs>
      </w:pPr>
      <w:r>
        <w:tab/>
        <w:t>surely</w:t>
      </w:r>
      <w:r>
        <w:tab/>
        <w:t>cause-</w:t>
      </w:r>
      <w:r>
        <w:rPr>
          <w:smallCaps/>
        </w:rPr>
        <w:t>red</w:t>
      </w:r>
      <w:r>
        <w:t>-tongue</w:t>
      </w:r>
      <w:r>
        <w:tab/>
      </w:r>
      <w:r>
        <w:rPr>
          <w:smallCaps/>
        </w:rPr>
        <w:t>f.</w:t>
      </w:r>
      <w:r>
        <w:t>we(</w:t>
      </w:r>
      <w:r>
        <w:rPr>
          <w:smallCaps/>
        </w:rPr>
        <w:t>inc</w:t>
      </w:r>
      <w:r>
        <w:t>)</w:t>
      </w:r>
      <w:r w:rsidR="005E2428">
        <w:tab/>
        <w:t>We certainly lick our lips after eating them.</w:t>
      </w:r>
    </w:p>
    <w:p w14:paraId="176770D0" w14:textId="77777777" w:rsidR="005E2428" w:rsidRDefault="00DC1AE0" w:rsidP="005E2428">
      <w:pPr>
        <w:pStyle w:val="InterlineText"/>
        <w:tabs>
          <w:tab w:val="left" w:pos="533"/>
          <w:tab w:val="left" w:pos="1022"/>
          <w:tab w:val="left" w:pos="2681"/>
          <w:tab w:val="left" w:pos="2945"/>
          <w:tab w:val="left" w:pos="3644"/>
          <w:tab w:val="left" w:pos="4088"/>
          <w:tab w:val="left" w:pos="5132"/>
          <w:tab w:val="left" w:pos="5396"/>
          <w:tab w:val="left" w:pos="7505"/>
          <w:tab w:val="left" w:pos="7889"/>
        </w:tabs>
      </w:pPr>
      <w:r w:rsidRPr="003A1D48">
        <w:rPr>
          <w:rStyle w:val="InterlineTextNumChar"/>
        </w:rPr>
        <w:t>008</w:t>
      </w:r>
      <w:r w:rsidR="00800AD8">
        <w:tab/>
        <w:t>qau</w:t>
      </w:r>
      <w:r w:rsidR="00800AD8">
        <w:tab/>
        <w:t>aitsu</w:t>
      </w:r>
      <w:r w:rsidR="00800AD8">
        <w:tab/>
        <w:t>a</w:t>
      </w:r>
      <w:r w:rsidR="00800AD8">
        <w:tab/>
        <w:t>ngatsi</w:t>
      </w:r>
      <w:r w:rsidR="00800AD8">
        <w:tab/>
        <w:t>ika</w:t>
      </w:r>
      <w:r w:rsidR="00800AD8">
        <w:tab/>
        <w:t>tjen</w:t>
      </w:r>
      <w:r w:rsidR="005E2428">
        <w:tab/>
        <w:t>a</w:t>
      </w:r>
      <w:r w:rsidR="005E2428">
        <w:tab/>
        <w:t>pakake÷ike÷i</w:t>
      </w:r>
      <w:r w:rsidR="005E2428">
        <w:tab/>
        <w:t>nu</w:t>
      </w:r>
      <w:r w:rsidR="005E2428">
        <w:tab/>
        <w:t>malap</w:t>
      </w:r>
    </w:p>
    <w:p w14:paraId="765F8EA9" w14:textId="77777777" w:rsidR="00800AD8" w:rsidRDefault="00800AD8" w:rsidP="005E2428">
      <w:pPr>
        <w:pStyle w:val="InterlineGlossWithTrans"/>
        <w:tabs>
          <w:tab w:val="left" w:pos="533"/>
          <w:tab w:val="left" w:pos="1022"/>
          <w:tab w:val="left" w:pos="2681"/>
          <w:tab w:val="left" w:pos="2945"/>
          <w:tab w:val="left" w:pos="3644"/>
          <w:tab w:val="left" w:pos="4088"/>
          <w:tab w:val="left" w:pos="5132"/>
          <w:tab w:val="left" w:pos="5396"/>
          <w:tab w:val="left" w:pos="7505"/>
          <w:tab w:val="left" w:pos="7889"/>
        </w:tabs>
      </w:pPr>
      <w:r>
        <w:tab/>
        <w:t>qau</w:t>
      </w:r>
      <w:r>
        <w:tab/>
        <w:t>aya-i-tsu</w:t>
      </w:r>
      <w:r>
        <w:tab/>
        <w:t>a</w:t>
      </w:r>
      <w:r>
        <w:tab/>
        <w:t>ngatsi</w:t>
      </w:r>
      <w:r>
        <w:tab/>
        <w:t>ika</w:t>
      </w:r>
      <w:r>
        <w:tab/>
        <w:t>tjen</w:t>
      </w:r>
      <w:r w:rsidR="005E2428">
        <w:tab/>
        <w:t>a</w:t>
      </w:r>
      <w:r w:rsidR="005E2428">
        <w:tab/>
        <w:t>pa-ka-ke÷i-ke÷i</w:t>
      </w:r>
      <w:r w:rsidR="005E2428">
        <w:tab/>
        <w:t>nu</w:t>
      </w:r>
      <w:r w:rsidR="005E2428">
        <w:tab/>
        <w:t>m-alap</w:t>
      </w:r>
    </w:p>
    <w:p w14:paraId="4AF0E4F3" w14:textId="77777777" w:rsidR="00800AD8" w:rsidRDefault="00800AD8" w:rsidP="005E2428">
      <w:pPr>
        <w:pStyle w:val="InterlineTransNoFree"/>
        <w:tabs>
          <w:tab w:val="left" w:pos="1022"/>
          <w:tab w:val="left" w:pos="2681"/>
          <w:tab w:val="left" w:pos="2945"/>
          <w:tab w:val="left" w:pos="3644"/>
          <w:tab w:val="left" w:pos="4088"/>
          <w:tab w:val="left" w:pos="5132"/>
          <w:tab w:val="left" w:pos="5396"/>
          <w:tab w:val="left" w:pos="7505"/>
          <w:tab w:val="left" w:pos="7889"/>
        </w:tabs>
      </w:pPr>
      <w:r>
        <w:tab/>
        <w:t>so</w:t>
      </w:r>
      <w:r>
        <w:tab/>
        <w:t>be.thus-</w:t>
      </w:r>
      <w:r>
        <w:rPr>
          <w:smallCaps/>
        </w:rPr>
        <w:t>loc</w:t>
      </w:r>
      <w:r>
        <w:t>-this</w:t>
      </w:r>
      <w:r>
        <w:rPr>
          <w:smallCaps/>
        </w:rPr>
        <w:tab/>
        <w:t>c</w:t>
      </w:r>
      <w:r>
        <w:rPr>
          <w:smallCaps/>
        </w:rPr>
        <w:tab/>
      </w:r>
      <w:r>
        <w:t>snail</w:t>
      </w:r>
      <w:r>
        <w:tab/>
        <w:t>not</w:t>
      </w:r>
      <w:r>
        <w:tab/>
      </w:r>
      <w:r>
        <w:rPr>
          <w:smallCaps/>
        </w:rPr>
        <w:t>f.</w:t>
      </w:r>
      <w:r>
        <w:t>we(</w:t>
      </w:r>
      <w:r>
        <w:rPr>
          <w:smallCaps/>
        </w:rPr>
        <w:t>inc</w:t>
      </w:r>
      <w:r>
        <w:t>)</w:t>
      </w:r>
      <w:r w:rsidR="005E2428">
        <w:rPr>
          <w:smallCaps/>
        </w:rPr>
        <w:tab/>
        <w:t>c</w:t>
      </w:r>
      <w:r w:rsidR="005E2428">
        <w:rPr>
          <w:smallCaps/>
        </w:rPr>
        <w:tab/>
      </w:r>
      <w:r w:rsidR="005E2428">
        <w:t>cause</w:t>
      </w:r>
      <w:r w:rsidR="005E2428">
        <w:rPr>
          <w:smallCaps/>
        </w:rPr>
        <w:t>-red</w:t>
      </w:r>
      <w:r w:rsidR="005E2428">
        <w:t>-</w:t>
      </w:r>
      <w:r w:rsidR="005E2428">
        <w:rPr>
          <w:smallCaps/>
        </w:rPr>
        <w:t>red</w:t>
      </w:r>
      <w:r w:rsidR="005E2428">
        <w:t>-small</w:t>
      </w:r>
      <w:r w:rsidR="005E2428">
        <w:tab/>
        <w:t>of</w:t>
      </w:r>
      <w:r w:rsidR="005E2428">
        <w:tab/>
      </w:r>
      <w:r w:rsidR="005E2428">
        <w:rPr>
          <w:smallCaps/>
        </w:rPr>
        <w:t>af</w:t>
      </w:r>
      <w:r w:rsidR="005E2428">
        <w:t>-take</w:t>
      </w:r>
    </w:p>
    <w:p w14:paraId="168C2C5A" w14:textId="77777777" w:rsidR="00800AD8" w:rsidRDefault="00800AD8" w:rsidP="005E2428">
      <w:pPr>
        <w:pStyle w:val="InterlineText"/>
        <w:tabs>
          <w:tab w:val="left" w:pos="533"/>
        </w:tabs>
      </w:pPr>
      <w:r>
        <w:tab/>
        <w:t>itjen.</w:t>
      </w:r>
    </w:p>
    <w:p w14:paraId="1A8E25A8" w14:textId="77777777" w:rsidR="00800AD8" w:rsidRDefault="00800AD8" w:rsidP="005E2428">
      <w:pPr>
        <w:pStyle w:val="InterlineGlossWithTrans"/>
        <w:tabs>
          <w:tab w:val="left" w:pos="533"/>
        </w:tabs>
      </w:pPr>
      <w:r>
        <w:tab/>
        <w:t>itjen</w:t>
      </w:r>
    </w:p>
    <w:p w14:paraId="5A4750E8" w14:textId="77777777" w:rsidR="00800AD8" w:rsidRDefault="00800AD8" w:rsidP="005E2428">
      <w:pPr>
        <w:pStyle w:val="InterlineTransNoFree"/>
        <w:tabs>
          <w:tab w:val="right" w:pos="8789"/>
        </w:tabs>
      </w:pPr>
      <w:r>
        <w:tab/>
      </w:r>
      <w:r>
        <w:rPr>
          <w:smallCaps/>
        </w:rPr>
        <w:t>f.</w:t>
      </w:r>
      <w:r>
        <w:t>we(</w:t>
      </w:r>
      <w:r>
        <w:rPr>
          <w:smallCaps/>
        </w:rPr>
        <w:t>inc</w:t>
      </w:r>
      <w:r>
        <w:t>)</w:t>
      </w:r>
      <w:r w:rsidR="005E2428">
        <w:tab/>
        <w:t>We don’t just get a few snails.</w:t>
      </w:r>
    </w:p>
    <w:p w14:paraId="7CF7BAEE" w14:textId="77777777" w:rsidR="00800AD8" w:rsidRDefault="00DC1AE0" w:rsidP="005E2428">
      <w:pPr>
        <w:pStyle w:val="InterlineText"/>
        <w:tabs>
          <w:tab w:val="left" w:pos="533"/>
          <w:tab w:val="left" w:pos="1487"/>
          <w:tab w:val="left" w:pos="2351"/>
          <w:tab w:val="left" w:pos="3005"/>
          <w:tab w:val="left" w:pos="3869"/>
          <w:tab w:val="left" w:pos="4523"/>
          <w:tab w:val="left" w:pos="5942"/>
          <w:tab w:val="left" w:pos="6926"/>
        </w:tabs>
      </w:pPr>
      <w:r w:rsidRPr="003A1D48">
        <w:rPr>
          <w:rStyle w:val="InterlineTextNumChar"/>
        </w:rPr>
        <w:lastRenderedPageBreak/>
        <w:t>009</w:t>
      </w:r>
      <w:r w:rsidR="00800AD8">
        <w:tab/>
        <w:t>meke÷i</w:t>
      </w:r>
      <w:r w:rsidR="00800AD8">
        <w:tab/>
        <w:t>aravats</w:t>
      </w:r>
      <w:r w:rsidR="00800AD8">
        <w:tab/>
        <w:t>nu</w:t>
      </w:r>
      <w:r w:rsidR="00800AD8">
        <w:tab/>
        <w:t>tja</w:t>
      </w:r>
      <w:r w:rsidR="00800AD8">
        <w:tab/>
        <w:t>san</w:t>
      </w:r>
      <w:r w:rsidR="00800AD8">
        <w:tab/>
        <w:t>kakanenen;</w:t>
      </w:r>
      <w:r w:rsidR="00800AD8">
        <w:tab/>
        <w:t>saka</w:t>
      </w:r>
      <w:r w:rsidR="005E2428">
        <w:tab/>
        <w:t>nu</w:t>
      </w:r>
    </w:p>
    <w:p w14:paraId="46CB36D2" w14:textId="77777777" w:rsidR="00800AD8" w:rsidRDefault="00800AD8" w:rsidP="005E2428">
      <w:pPr>
        <w:pStyle w:val="InterlineGlossWithTrans"/>
        <w:tabs>
          <w:tab w:val="left" w:pos="533"/>
          <w:tab w:val="left" w:pos="1487"/>
          <w:tab w:val="left" w:pos="2351"/>
          <w:tab w:val="left" w:pos="3005"/>
          <w:tab w:val="left" w:pos="3869"/>
          <w:tab w:val="left" w:pos="4523"/>
          <w:tab w:val="left" w:pos="5942"/>
          <w:tab w:val="left" w:pos="6926"/>
        </w:tabs>
      </w:pPr>
      <w:r>
        <w:tab/>
        <w:t>me-ke÷i</w:t>
      </w:r>
      <w:r>
        <w:tab/>
        <w:t>a-ravats</w:t>
      </w:r>
      <w:r>
        <w:tab/>
        <w:t>nu</w:t>
      </w:r>
      <w:r>
        <w:tab/>
        <w:t>tja</w:t>
      </w:r>
      <w:r>
        <w:tab/>
        <w:t>sane</w:t>
      </w:r>
      <w:r>
        <w:tab/>
        <w:t>ka-kan-en-en</w:t>
      </w:r>
      <w:r>
        <w:tab/>
        <w:t>sa-ka</w:t>
      </w:r>
      <w:r w:rsidR="005E2428">
        <w:tab/>
        <w:t>nu</w:t>
      </w:r>
    </w:p>
    <w:p w14:paraId="7D02E197" w14:textId="77777777" w:rsidR="00800AD8" w:rsidRDefault="00800AD8" w:rsidP="005E2428">
      <w:pPr>
        <w:pStyle w:val="InterlineTransNoFree"/>
        <w:tabs>
          <w:tab w:val="left" w:pos="1487"/>
          <w:tab w:val="left" w:pos="2351"/>
          <w:tab w:val="left" w:pos="3005"/>
          <w:tab w:val="left" w:pos="3869"/>
          <w:tab w:val="left" w:pos="4523"/>
          <w:tab w:val="left" w:pos="5942"/>
          <w:tab w:val="left" w:pos="6926"/>
        </w:tabs>
      </w:pPr>
      <w:r>
        <w:tab/>
      </w:r>
      <w:r>
        <w:rPr>
          <w:smallCaps/>
        </w:rPr>
        <w:t>af</w:t>
      </w:r>
      <w:r>
        <w:t>-small</w:t>
      </w:r>
      <w:r>
        <w:tab/>
      </w:r>
      <w:r>
        <w:rPr>
          <w:smallCaps/>
        </w:rPr>
        <w:t>c-</w:t>
      </w:r>
      <w:r>
        <w:t>true</w:t>
      </w:r>
      <w:r>
        <w:tab/>
        <w:t>when</w:t>
      </w:r>
      <w:r>
        <w:tab/>
        <w:t>we(</w:t>
      </w:r>
      <w:r>
        <w:rPr>
          <w:smallCaps/>
        </w:rPr>
        <w:t>inc</w:t>
      </w:r>
      <w:r>
        <w:t>)</w:t>
      </w:r>
      <w:r>
        <w:tab/>
        <w:t>make</w:t>
      </w:r>
      <w:r>
        <w:tab/>
      </w:r>
      <w:r>
        <w:rPr>
          <w:smallCaps/>
        </w:rPr>
        <w:t>red</w:t>
      </w:r>
      <w:r>
        <w:t>-eat-</w:t>
      </w:r>
      <w:r>
        <w:rPr>
          <w:smallCaps/>
        </w:rPr>
        <w:t>pf</w:t>
      </w:r>
      <w:r>
        <w:t>-</w:t>
      </w:r>
      <w:r>
        <w:rPr>
          <w:smallCaps/>
        </w:rPr>
        <w:t>pf</w:t>
      </w:r>
      <w:r>
        <w:tab/>
        <w:t>and-after</w:t>
      </w:r>
      <w:r w:rsidR="005E2428">
        <w:tab/>
        <w:t>when</w:t>
      </w:r>
    </w:p>
    <w:p w14:paraId="72954CBF" w14:textId="77777777" w:rsidR="00800AD8" w:rsidRDefault="00800AD8" w:rsidP="005E2428">
      <w:pPr>
        <w:pStyle w:val="InterlineText"/>
        <w:tabs>
          <w:tab w:val="left" w:pos="533"/>
          <w:tab w:val="left" w:pos="2117"/>
          <w:tab w:val="left" w:pos="3161"/>
          <w:tab w:val="left" w:pos="4580"/>
        </w:tabs>
      </w:pPr>
      <w:r>
        <w:tab/>
        <w:t>îemliaw</w:t>
      </w:r>
      <w:r>
        <w:tab/>
        <w:t>itjen</w:t>
      </w:r>
      <w:r>
        <w:tab/>
        <w:t>sekuletj</w:t>
      </w:r>
      <w:r>
        <w:tab/>
        <w:t>itjen.</w:t>
      </w:r>
    </w:p>
    <w:p w14:paraId="64AE34FE" w14:textId="77777777" w:rsidR="00800AD8" w:rsidRDefault="00800AD8" w:rsidP="005E2428">
      <w:pPr>
        <w:pStyle w:val="InterlineGlossWithTrans"/>
        <w:tabs>
          <w:tab w:val="left" w:pos="533"/>
          <w:tab w:val="left" w:pos="2117"/>
          <w:tab w:val="left" w:pos="3161"/>
          <w:tab w:val="left" w:pos="4580"/>
        </w:tabs>
      </w:pPr>
      <w:r>
        <w:tab/>
        <w:t>em=îe-liaw</w:t>
      </w:r>
      <w:r>
        <w:tab/>
        <w:t>itjen</w:t>
      </w:r>
      <w:r>
        <w:tab/>
        <w:t>se-kuletj</w:t>
      </w:r>
      <w:r>
        <w:tab/>
        <w:t>itjen</w:t>
      </w:r>
    </w:p>
    <w:p w14:paraId="0A33ECFD" w14:textId="77777777" w:rsidR="00800AD8" w:rsidRDefault="00800AD8" w:rsidP="005E2428">
      <w:pPr>
        <w:pStyle w:val="InterlineTrans"/>
        <w:tabs>
          <w:tab w:val="left" w:pos="533"/>
          <w:tab w:val="left" w:pos="2117"/>
          <w:tab w:val="left" w:pos="3161"/>
          <w:tab w:val="left" w:pos="4580"/>
        </w:tabs>
      </w:pPr>
      <w:r>
        <w:tab/>
      </w:r>
      <w:r>
        <w:rPr>
          <w:smallCaps/>
        </w:rPr>
        <w:t>af</w:t>
      </w:r>
      <w:r>
        <w:t>=go.to-many</w:t>
      </w:r>
      <w:r>
        <w:tab/>
      </w:r>
      <w:r>
        <w:rPr>
          <w:smallCaps/>
        </w:rPr>
        <w:t>f.</w:t>
      </w:r>
      <w:r>
        <w:t>we(</w:t>
      </w:r>
      <w:r>
        <w:rPr>
          <w:smallCaps/>
        </w:rPr>
        <w:t>inc</w:t>
      </w:r>
      <w:r>
        <w:t>)</w:t>
      </w:r>
      <w:r>
        <w:tab/>
      </w:r>
      <w:r>
        <w:rPr>
          <w:smallCaps/>
        </w:rPr>
        <w:t>invol</w:t>
      </w:r>
      <w:r>
        <w:t>-supply</w:t>
      </w:r>
      <w:r>
        <w:tab/>
      </w:r>
      <w:r>
        <w:rPr>
          <w:smallCaps/>
        </w:rPr>
        <w:t>f.</w:t>
      </w:r>
      <w:r>
        <w:t>we(</w:t>
      </w:r>
      <w:r>
        <w:rPr>
          <w:smallCaps/>
        </w:rPr>
        <w:t>inc</w:t>
      </w:r>
      <w:r>
        <w:t>)</w:t>
      </w:r>
    </w:p>
    <w:p w14:paraId="05174AEE" w14:textId="77777777" w:rsidR="00800AD8" w:rsidRDefault="00800AD8" w:rsidP="005E2428">
      <w:pPr>
        <w:pStyle w:val="InterlineFreeCommentFollows"/>
      </w:pPr>
      <w:r>
        <w:t>They go away to nothing when we cook them; so we get lots in order to have enough to eat.</w:t>
      </w:r>
    </w:p>
    <w:p w14:paraId="69A23598" w14:textId="77777777" w:rsidR="00800AD8" w:rsidRDefault="00A8416B" w:rsidP="005E2428">
      <w:pPr>
        <w:pStyle w:val="CommentLastWithHalfSpace"/>
      </w:pPr>
      <w:r>
        <w:t>[</w:t>
      </w:r>
      <w:r w:rsidR="00800AD8" w:rsidRPr="005E2428">
        <w:rPr>
          <w:rStyle w:val="VernacularText"/>
        </w:rPr>
        <w:t>kakanenen</w:t>
      </w:r>
      <w:r w:rsidR="00800AD8">
        <w:t xml:space="preserve">: note </w:t>
      </w:r>
      <w:r w:rsidR="00800AD8" w:rsidRPr="005E2428">
        <w:rPr>
          <w:rStyle w:val="VernacularText"/>
        </w:rPr>
        <w:t>kakanenan</w:t>
      </w:r>
      <w:r w:rsidR="00800AD8">
        <w:t xml:space="preserve"> </w:t>
      </w:r>
      <w:r w:rsidR="005E2428">
        <w:t>in 005</w:t>
      </w:r>
      <w:r w:rsidR="00800AD8">
        <w:t xml:space="preserve">, here it must be </w:t>
      </w:r>
      <w:r w:rsidR="00800AD8" w:rsidRPr="005E2428">
        <w:rPr>
          <w:rStyle w:val="VernacularText"/>
        </w:rPr>
        <w:t>kan-en</w:t>
      </w:r>
      <w:r w:rsidR="00800AD8">
        <w:t xml:space="preserve"> as ‘food’ then derived further.</w:t>
      </w:r>
      <w:r w:rsidR="005E2428">
        <w:t>]</w:t>
      </w:r>
    </w:p>
    <w:p w14:paraId="0EEEFDB6" w14:textId="77777777" w:rsidR="00800AD8" w:rsidRDefault="00800AD8" w:rsidP="005E2428">
      <w:pPr>
        <w:pStyle w:val="FullTranslation"/>
      </w:pPr>
      <w:r>
        <w:t xml:space="preserve">Snails are known by various names. Some villages call them </w:t>
      </w:r>
      <w:r w:rsidRPr="005E2428">
        <w:rPr>
          <w:rStyle w:val="VernacularText"/>
        </w:rPr>
        <w:t>÷uîi</w:t>
      </w:r>
      <w:r>
        <w:t xml:space="preserve">, some </w:t>
      </w:r>
      <w:r w:rsidRPr="005E2428">
        <w:rPr>
          <w:rStyle w:val="VernacularText"/>
        </w:rPr>
        <w:t>ngatsingatsi</w:t>
      </w:r>
      <w:r>
        <w:t xml:space="preserve">, some </w:t>
      </w:r>
      <w:r w:rsidRPr="005E2428">
        <w:rPr>
          <w:rStyle w:val="VernacularText"/>
        </w:rPr>
        <w:t>tsirat</w:t>
      </w:r>
      <w:r>
        <w:t>. Snails are extremely unpleasant to look at</w:t>
      </w:r>
      <w:r w:rsidR="00046316">
        <w:t>;</w:t>
      </w:r>
      <w:r>
        <w:t xml:space="preserve"> but they are very tasty to eat. When we are going to prepare them to eat, we take the meat only and clean it many times over with ash/lime to get rid of the stickiness; them we fry them in oil, add soya sauce, and eat them as a side dish. But they are not only eaten as a side dish; they are also good wrapped up with pounded dry taro or peanuts. We certainly lick our lips after eating them. We don’t just get a few snails. They go away to nothing when we cook them; so we get lots in order to have enough to eat. </w:t>
      </w:r>
    </w:p>
    <w:p w14:paraId="0187DB67" w14:textId="77777777" w:rsidR="00800AD8" w:rsidRDefault="00800AD8">
      <w:pPr>
        <w:pStyle w:val="Heading4"/>
      </w:pPr>
      <w:r w:rsidRPr="00DC1AE0">
        <w:rPr>
          <w:rStyle w:val="NumTextHeadingChar"/>
        </w:rPr>
        <w:t>087</w:t>
      </w:r>
      <w:r>
        <w:t xml:space="preserve"> TABOOS</w:t>
      </w:r>
      <w:r w:rsidR="00345659">
        <w:br/>
      </w:r>
      <w:r w:rsidR="001208B6">
        <w:t>t</w:t>
      </w:r>
      <w:r>
        <w:t>old by Giîgiîaw of Vaîulu village</w:t>
      </w:r>
    </w:p>
    <w:p w14:paraId="53F8BF4E" w14:textId="77777777" w:rsidR="00800AD8" w:rsidRDefault="00DC1AE0" w:rsidP="00345659">
      <w:pPr>
        <w:pStyle w:val="InterlineText"/>
        <w:tabs>
          <w:tab w:val="left" w:pos="533"/>
          <w:tab w:val="left" w:pos="2192"/>
          <w:tab w:val="left" w:pos="2456"/>
          <w:tab w:val="left" w:pos="3770"/>
          <w:tab w:val="left" w:pos="4994"/>
          <w:tab w:val="left" w:pos="5918"/>
          <w:tab w:val="left" w:pos="7862"/>
        </w:tabs>
      </w:pPr>
      <w:r w:rsidRPr="003A1D48">
        <w:rPr>
          <w:rStyle w:val="InterlineTextNumChar"/>
        </w:rPr>
        <w:t>001</w:t>
      </w:r>
      <w:r w:rsidR="00800AD8">
        <w:tab/>
        <w:t>aitsu</w:t>
      </w:r>
      <w:r w:rsidR="00800AD8">
        <w:tab/>
        <w:t>a</w:t>
      </w:r>
      <w:r w:rsidR="00800AD8">
        <w:tab/>
        <w:t>patjara</w:t>
      </w:r>
      <w:r w:rsidR="00800AD8">
        <w:tab/>
        <w:t>penalisi</w:t>
      </w:r>
      <w:r w:rsidR="00800AD8">
        <w:tab/>
        <w:t>izua</w:t>
      </w:r>
      <w:r w:rsidR="00345659">
        <w:tab/>
        <w:t>maretimaîimaîi,</w:t>
      </w:r>
      <w:r w:rsidR="00345659">
        <w:tab/>
        <w:t>îakua</w:t>
      </w:r>
    </w:p>
    <w:p w14:paraId="08CFF8B8" w14:textId="77777777" w:rsidR="00800AD8" w:rsidRDefault="00800AD8" w:rsidP="00345659">
      <w:pPr>
        <w:pStyle w:val="InterlineGlossWithTrans"/>
        <w:tabs>
          <w:tab w:val="left" w:pos="533"/>
          <w:tab w:val="left" w:pos="2192"/>
          <w:tab w:val="left" w:pos="2456"/>
          <w:tab w:val="left" w:pos="3770"/>
          <w:tab w:val="left" w:pos="4994"/>
          <w:tab w:val="left" w:pos="5918"/>
          <w:tab w:val="left" w:pos="7862"/>
        </w:tabs>
      </w:pPr>
      <w:r>
        <w:tab/>
        <w:t>aya-i-tsu</w:t>
      </w:r>
      <w:r>
        <w:tab/>
        <w:t>a</w:t>
      </w:r>
      <w:r>
        <w:tab/>
        <w:t>pa-tjara</w:t>
      </w:r>
      <w:r>
        <w:tab/>
        <w:t>in=palisi</w:t>
      </w:r>
      <w:r>
        <w:tab/>
        <w:t>i-zua</w:t>
      </w:r>
      <w:r w:rsidR="00345659">
        <w:tab/>
        <w:t>mare-ti-maîi-maîi</w:t>
      </w:r>
      <w:r w:rsidR="00345659">
        <w:tab/>
        <w:t>îakua</w:t>
      </w:r>
    </w:p>
    <w:p w14:paraId="2D856092" w14:textId="77777777" w:rsidR="00800AD8" w:rsidRDefault="00800AD8" w:rsidP="00345659">
      <w:pPr>
        <w:pStyle w:val="InterlineTransNoFree"/>
        <w:tabs>
          <w:tab w:val="left" w:pos="2192"/>
          <w:tab w:val="left" w:pos="2456"/>
          <w:tab w:val="left" w:pos="3770"/>
          <w:tab w:val="left" w:pos="4994"/>
          <w:tab w:val="left" w:pos="5918"/>
          <w:tab w:val="left" w:pos="7862"/>
        </w:tabs>
      </w:pPr>
      <w:r>
        <w:tab/>
        <w:t>be.thus-</w:t>
      </w:r>
      <w:r>
        <w:rPr>
          <w:smallCaps/>
        </w:rPr>
        <w:t>loc</w:t>
      </w:r>
      <w:r>
        <w:t>-this</w:t>
      </w:r>
      <w:r>
        <w:rPr>
          <w:smallCaps/>
        </w:rPr>
        <w:tab/>
        <w:t>c</w:t>
      </w:r>
      <w:r>
        <w:rPr>
          <w:smallCaps/>
        </w:rPr>
        <w:tab/>
      </w:r>
      <w:r>
        <w:t>cause-surely</w:t>
      </w:r>
      <w:r>
        <w:tab/>
      </w:r>
      <w:r>
        <w:rPr>
          <w:smallCaps/>
        </w:rPr>
        <w:t>perf</w:t>
      </w:r>
      <w:r>
        <w:t>=taboo</w:t>
      </w:r>
      <w:r>
        <w:tab/>
      </w:r>
      <w:r>
        <w:rPr>
          <w:smallCaps/>
        </w:rPr>
        <w:t>loc</w:t>
      </w:r>
      <w:r>
        <w:t>-that</w:t>
      </w:r>
      <w:r w:rsidR="00345659">
        <w:tab/>
        <w:t>pair-?-</w:t>
      </w:r>
      <w:r w:rsidR="00345659">
        <w:rPr>
          <w:smallCaps/>
        </w:rPr>
        <w:t>red</w:t>
      </w:r>
      <w:r w:rsidR="00345659">
        <w:t>-different</w:t>
      </w:r>
      <w:r w:rsidR="00345659">
        <w:tab/>
        <w:t>but</w:t>
      </w:r>
    </w:p>
    <w:p w14:paraId="70D67D94" w14:textId="77777777" w:rsidR="00800AD8" w:rsidRDefault="00800AD8" w:rsidP="00345659">
      <w:pPr>
        <w:pStyle w:val="InterlineText"/>
        <w:tabs>
          <w:tab w:val="left" w:pos="533"/>
          <w:tab w:val="left" w:pos="1247"/>
          <w:tab w:val="left" w:pos="1916"/>
          <w:tab w:val="left" w:pos="2180"/>
        </w:tabs>
      </w:pPr>
      <w:r>
        <w:tab/>
        <w:t>tjara</w:t>
      </w:r>
      <w:r>
        <w:tab/>
        <w:t>liaw</w:t>
      </w:r>
      <w:r>
        <w:tab/>
        <w:t>a</w:t>
      </w:r>
      <w:r>
        <w:tab/>
        <w:t>mamamaw.</w:t>
      </w:r>
    </w:p>
    <w:p w14:paraId="6F9C8DF9" w14:textId="77777777" w:rsidR="00800AD8" w:rsidRDefault="00800AD8" w:rsidP="00345659">
      <w:pPr>
        <w:pStyle w:val="InterlineGlossWithTrans"/>
        <w:tabs>
          <w:tab w:val="left" w:pos="533"/>
          <w:tab w:val="left" w:pos="1247"/>
          <w:tab w:val="left" w:pos="1916"/>
          <w:tab w:val="left" w:pos="2180"/>
        </w:tabs>
      </w:pPr>
      <w:r>
        <w:tab/>
        <w:t>tjara</w:t>
      </w:r>
      <w:r>
        <w:tab/>
        <w:t>liaw</w:t>
      </w:r>
      <w:r>
        <w:tab/>
        <w:t>a</w:t>
      </w:r>
      <w:r>
        <w:tab/>
        <w:t>ma-ma=amaw</w:t>
      </w:r>
    </w:p>
    <w:p w14:paraId="63FF895C" w14:textId="77777777" w:rsidR="00800AD8" w:rsidRDefault="00800AD8" w:rsidP="00345659">
      <w:pPr>
        <w:pStyle w:val="InterlineTrans"/>
        <w:tabs>
          <w:tab w:val="left" w:pos="533"/>
          <w:tab w:val="left" w:pos="1247"/>
          <w:tab w:val="left" w:pos="1916"/>
          <w:tab w:val="left" w:pos="2180"/>
        </w:tabs>
      </w:pPr>
      <w:r>
        <w:tab/>
        <w:t>surely</w:t>
      </w:r>
      <w:r>
        <w:tab/>
        <w:t>many</w:t>
      </w:r>
      <w:r>
        <w:rPr>
          <w:smallCaps/>
        </w:rPr>
        <w:tab/>
        <w:t>c</w:t>
      </w:r>
      <w:r>
        <w:rPr>
          <w:smallCaps/>
        </w:rPr>
        <w:tab/>
        <w:t>stat</w:t>
      </w:r>
      <w:r>
        <w:t>-</w:t>
      </w:r>
      <w:r>
        <w:rPr>
          <w:smallCaps/>
        </w:rPr>
        <w:t>red</w:t>
      </w:r>
      <w:r>
        <w:t>=same</w:t>
      </w:r>
    </w:p>
    <w:p w14:paraId="5D456AA8" w14:textId="77777777" w:rsidR="00800AD8" w:rsidRDefault="00800AD8">
      <w:pPr>
        <w:pStyle w:val="InterlineFree"/>
      </w:pPr>
      <w:r>
        <w:t>As for taboos, there are different ones (in different villages), but certainly many are the same.</w:t>
      </w:r>
    </w:p>
    <w:p w14:paraId="4B199FDF" w14:textId="77777777" w:rsidR="00345659" w:rsidRDefault="00DC1AE0" w:rsidP="00345659">
      <w:pPr>
        <w:pStyle w:val="InterlineText"/>
        <w:tabs>
          <w:tab w:val="left" w:pos="533"/>
          <w:tab w:val="left" w:pos="2192"/>
          <w:tab w:val="left" w:pos="2846"/>
          <w:tab w:val="left" w:pos="3935"/>
          <w:tab w:val="left" w:pos="4604"/>
          <w:tab w:val="left" w:pos="4868"/>
          <w:tab w:val="left" w:pos="5492"/>
          <w:tab w:val="left" w:pos="6251"/>
          <w:tab w:val="left" w:pos="6515"/>
          <w:tab w:val="left" w:pos="7664"/>
        </w:tabs>
      </w:pPr>
      <w:r w:rsidRPr="003A1D48">
        <w:rPr>
          <w:rStyle w:val="InterlineTextNumChar"/>
        </w:rPr>
        <w:t>002</w:t>
      </w:r>
      <w:r w:rsidR="00800AD8">
        <w:tab/>
        <w:t>aitsu</w:t>
      </w:r>
      <w:r w:rsidR="00800AD8">
        <w:tab/>
        <w:t>nu</w:t>
      </w:r>
      <w:r w:rsidR="00800AD8">
        <w:tab/>
        <w:t>tjemugut,</w:t>
      </w:r>
      <w:r w:rsidR="00800AD8">
        <w:tab/>
        <w:t>palisi</w:t>
      </w:r>
      <w:r w:rsidR="00800AD8">
        <w:tab/>
        <w:t>a</w:t>
      </w:r>
      <w:r w:rsidR="00800AD8">
        <w:tab/>
        <w:t>masi</w:t>
      </w:r>
      <w:r w:rsidR="00800AD8">
        <w:tab/>
        <w:t>zaîum</w:t>
      </w:r>
      <w:r w:rsidR="00800AD8">
        <w:tab/>
        <w:t>a</w:t>
      </w:r>
      <w:r w:rsidR="00800AD8">
        <w:tab/>
        <w:t>namasi</w:t>
      </w:r>
      <w:r w:rsidR="00345659">
        <w:tab/>
        <w:t>vusam.</w:t>
      </w:r>
    </w:p>
    <w:p w14:paraId="31171CFB" w14:textId="77777777" w:rsidR="00800AD8" w:rsidRDefault="00800AD8" w:rsidP="00345659">
      <w:pPr>
        <w:pStyle w:val="InterlineGlossWithTrans"/>
        <w:tabs>
          <w:tab w:val="left" w:pos="533"/>
          <w:tab w:val="left" w:pos="2192"/>
          <w:tab w:val="left" w:pos="2846"/>
          <w:tab w:val="left" w:pos="3935"/>
          <w:tab w:val="left" w:pos="4604"/>
          <w:tab w:val="left" w:pos="4868"/>
          <w:tab w:val="left" w:pos="5492"/>
          <w:tab w:val="left" w:pos="6251"/>
          <w:tab w:val="left" w:pos="6515"/>
          <w:tab w:val="left" w:pos="7664"/>
        </w:tabs>
      </w:pPr>
      <w:r>
        <w:tab/>
        <w:t>aya-i-tsu</w:t>
      </w:r>
      <w:r>
        <w:tab/>
        <w:t>nu</w:t>
      </w:r>
      <w:r>
        <w:tab/>
        <w:t>em=tjugut</w:t>
      </w:r>
      <w:r>
        <w:tab/>
        <w:t>palisi</w:t>
      </w:r>
      <w:r>
        <w:tab/>
        <w:t>a</w:t>
      </w:r>
      <w:r>
        <w:tab/>
        <w:t>masi</w:t>
      </w:r>
      <w:r>
        <w:tab/>
        <w:t>zaîum</w:t>
      </w:r>
      <w:r>
        <w:tab/>
        <w:t>a</w:t>
      </w:r>
      <w:r>
        <w:tab/>
        <w:t>na-masi</w:t>
      </w:r>
      <w:r w:rsidR="00345659">
        <w:tab/>
        <w:t>vusam</w:t>
      </w:r>
    </w:p>
    <w:p w14:paraId="5EBFA365" w14:textId="77777777" w:rsidR="00800AD8" w:rsidRDefault="00800AD8" w:rsidP="00345659">
      <w:pPr>
        <w:pStyle w:val="InterlineTrans"/>
        <w:tabs>
          <w:tab w:val="left" w:pos="533"/>
          <w:tab w:val="left" w:pos="2192"/>
          <w:tab w:val="left" w:pos="2846"/>
          <w:tab w:val="left" w:pos="3935"/>
          <w:tab w:val="left" w:pos="4604"/>
          <w:tab w:val="left" w:pos="4868"/>
          <w:tab w:val="left" w:pos="5492"/>
          <w:tab w:val="left" w:pos="6251"/>
          <w:tab w:val="left" w:pos="6515"/>
          <w:tab w:val="left" w:pos="7664"/>
        </w:tabs>
      </w:pPr>
      <w:r>
        <w:tab/>
        <w:t>be.thus-</w:t>
      </w:r>
      <w:r>
        <w:rPr>
          <w:smallCaps/>
        </w:rPr>
        <w:t>loc</w:t>
      </w:r>
      <w:r>
        <w:t>-this</w:t>
      </w:r>
      <w:r>
        <w:tab/>
        <w:t>when</w:t>
      </w:r>
      <w:r>
        <w:tab/>
      </w:r>
      <w:r>
        <w:rPr>
          <w:smallCaps/>
        </w:rPr>
        <w:t>af</w:t>
      </w:r>
      <w:r>
        <w:t>=sow</w:t>
      </w:r>
      <w:r>
        <w:tab/>
        <w:t>taboo</w:t>
      </w:r>
      <w:r>
        <w:rPr>
          <w:smallCaps/>
        </w:rPr>
        <w:tab/>
        <w:t>c</w:t>
      </w:r>
      <w:r>
        <w:rPr>
          <w:smallCaps/>
        </w:rPr>
        <w:tab/>
      </w:r>
      <w:r>
        <w:t>carry</w:t>
      </w:r>
      <w:r>
        <w:tab/>
        <w:t>water</w:t>
      </w:r>
      <w:r>
        <w:rPr>
          <w:smallCaps/>
        </w:rPr>
        <w:tab/>
        <w:t>c</w:t>
      </w:r>
      <w:r>
        <w:rPr>
          <w:smallCaps/>
        </w:rPr>
        <w:tab/>
        <w:t>past</w:t>
      </w:r>
      <w:r>
        <w:t>-carry</w:t>
      </w:r>
      <w:r w:rsidR="00345659">
        <w:tab/>
        <w:t>seed</w:t>
      </w:r>
    </w:p>
    <w:p w14:paraId="78EC4E34" w14:textId="77777777" w:rsidR="00800AD8" w:rsidRDefault="00800AD8">
      <w:pPr>
        <w:pStyle w:val="InterlineFree"/>
      </w:pPr>
      <w:r>
        <w:t>When we sow grain it is taboo for the person carrying the seed to carry water.</w:t>
      </w:r>
    </w:p>
    <w:p w14:paraId="1C810C0A" w14:textId="77777777" w:rsidR="00800AD8" w:rsidRDefault="00DC1AE0" w:rsidP="00345659">
      <w:pPr>
        <w:pStyle w:val="InterlineText"/>
        <w:tabs>
          <w:tab w:val="left" w:pos="533"/>
          <w:tab w:val="left" w:pos="1292"/>
          <w:tab w:val="left" w:pos="3551"/>
        </w:tabs>
      </w:pPr>
      <w:r w:rsidRPr="003A1D48">
        <w:rPr>
          <w:rStyle w:val="InterlineTextNumChar"/>
        </w:rPr>
        <w:t>003</w:t>
      </w:r>
      <w:r w:rsidR="00800AD8">
        <w:tab/>
        <w:t>sika</w:t>
      </w:r>
      <w:r w:rsidR="00800AD8">
        <w:tab/>
        <w:t>mapuqasaqasaw</w:t>
      </w:r>
      <w:r w:rsidR="00800AD8">
        <w:tab/>
        <w:t>aya.</w:t>
      </w:r>
    </w:p>
    <w:p w14:paraId="1DB7ABE2" w14:textId="77777777" w:rsidR="00800AD8" w:rsidRDefault="00800AD8" w:rsidP="00345659">
      <w:pPr>
        <w:pStyle w:val="InterlineGlossWithTrans"/>
        <w:tabs>
          <w:tab w:val="left" w:pos="533"/>
          <w:tab w:val="left" w:pos="1292"/>
          <w:tab w:val="left" w:pos="3551"/>
        </w:tabs>
      </w:pPr>
      <w:r>
        <w:tab/>
        <w:t>sika</w:t>
      </w:r>
      <w:r>
        <w:tab/>
        <w:t>ma-pu-qasa-qasaw</w:t>
      </w:r>
      <w:r>
        <w:tab/>
        <w:t>aya</w:t>
      </w:r>
    </w:p>
    <w:p w14:paraId="2A49C52F" w14:textId="77777777" w:rsidR="00800AD8" w:rsidRDefault="00800AD8" w:rsidP="00345659">
      <w:pPr>
        <w:pStyle w:val="InterlineTransNoFree"/>
        <w:tabs>
          <w:tab w:val="left" w:pos="1292"/>
          <w:tab w:val="left" w:pos="3551"/>
          <w:tab w:val="right" w:pos="8787"/>
        </w:tabs>
      </w:pPr>
      <w:r>
        <w:tab/>
        <w:t>reason</w:t>
      </w:r>
      <w:r>
        <w:tab/>
      </w:r>
      <w:r>
        <w:rPr>
          <w:smallCaps/>
        </w:rPr>
        <w:t>stat</w:t>
      </w:r>
      <w:r>
        <w:t>-have-</w:t>
      </w:r>
      <w:r>
        <w:rPr>
          <w:smallCaps/>
        </w:rPr>
        <w:t>red</w:t>
      </w:r>
      <w:r>
        <w:t>-watery</w:t>
      </w:r>
      <w:r>
        <w:tab/>
        <w:t>say</w:t>
      </w:r>
      <w:r w:rsidR="00345659">
        <w:tab/>
        <w:t>It is said to cause the ear to have no grain.</w:t>
      </w:r>
    </w:p>
    <w:p w14:paraId="6B1E6BDF" w14:textId="77777777" w:rsidR="00800AD8" w:rsidRDefault="00DC1AE0" w:rsidP="00345659">
      <w:pPr>
        <w:pStyle w:val="InterlineText"/>
        <w:tabs>
          <w:tab w:val="left" w:pos="533"/>
          <w:tab w:val="left" w:pos="1022"/>
          <w:tab w:val="left" w:pos="1676"/>
          <w:tab w:val="left" w:pos="2660"/>
          <w:tab w:val="left" w:pos="3434"/>
          <w:tab w:val="left" w:pos="4103"/>
          <w:tab w:val="left" w:pos="4367"/>
          <w:tab w:val="left" w:pos="5846"/>
        </w:tabs>
      </w:pPr>
      <w:r w:rsidRPr="003A1D48">
        <w:rPr>
          <w:rStyle w:val="InterlineTextNumChar"/>
        </w:rPr>
        <w:t>004</w:t>
      </w:r>
      <w:r w:rsidR="00800AD8">
        <w:tab/>
        <w:t>qau</w:t>
      </w:r>
      <w:r w:rsidR="00800AD8">
        <w:tab/>
        <w:t>nu</w:t>
      </w:r>
      <w:r w:rsidR="00800AD8">
        <w:tab/>
        <w:t>kivaqu</w:t>
      </w:r>
      <w:r w:rsidR="00800AD8">
        <w:tab/>
        <w:t>anga</w:t>
      </w:r>
      <w:r w:rsidR="00800AD8">
        <w:tab/>
        <w:t>palisi</w:t>
      </w:r>
      <w:r w:rsidR="00800AD8">
        <w:tab/>
        <w:t>a</w:t>
      </w:r>
      <w:r w:rsidR="00800AD8">
        <w:tab/>
        <w:t>kivinkatan</w:t>
      </w:r>
      <w:r w:rsidR="00800AD8">
        <w:tab/>
        <w:t>aya.</w:t>
      </w:r>
    </w:p>
    <w:p w14:paraId="091D3503" w14:textId="77777777" w:rsidR="00800AD8" w:rsidRDefault="00800AD8" w:rsidP="00345659">
      <w:pPr>
        <w:pStyle w:val="InterlineGlossWithTrans"/>
        <w:tabs>
          <w:tab w:val="left" w:pos="533"/>
          <w:tab w:val="left" w:pos="1022"/>
          <w:tab w:val="left" w:pos="1676"/>
          <w:tab w:val="left" w:pos="2660"/>
          <w:tab w:val="left" w:pos="3434"/>
          <w:tab w:val="left" w:pos="4103"/>
          <w:tab w:val="left" w:pos="4367"/>
          <w:tab w:val="left" w:pos="5846"/>
        </w:tabs>
      </w:pPr>
      <w:r>
        <w:tab/>
        <w:t>qau</w:t>
      </w:r>
      <w:r>
        <w:tab/>
        <w:t>nu</w:t>
      </w:r>
      <w:r>
        <w:tab/>
        <w:t>ki-vaqu</w:t>
      </w:r>
      <w:r>
        <w:tab/>
        <w:t>anga</w:t>
      </w:r>
      <w:r>
        <w:tab/>
        <w:t>palisi</w:t>
      </w:r>
      <w:r>
        <w:tab/>
        <w:t>a</w:t>
      </w:r>
      <w:r>
        <w:tab/>
        <w:t>kivinkatan</w:t>
      </w:r>
      <w:r>
        <w:tab/>
        <w:t>aya</w:t>
      </w:r>
    </w:p>
    <w:p w14:paraId="40877640" w14:textId="77777777" w:rsidR="00800AD8" w:rsidRDefault="00800AD8" w:rsidP="00345659">
      <w:pPr>
        <w:pStyle w:val="InterlineTrans"/>
        <w:tabs>
          <w:tab w:val="left" w:pos="533"/>
          <w:tab w:val="left" w:pos="1022"/>
          <w:tab w:val="left" w:pos="1676"/>
          <w:tab w:val="left" w:pos="2660"/>
          <w:tab w:val="left" w:pos="3434"/>
          <w:tab w:val="left" w:pos="4103"/>
          <w:tab w:val="left" w:pos="4367"/>
          <w:tab w:val="left" w:pos="5846"/>
        </w:tabs>
      </w:pPr>
      <w:r>
        <w:tab/>
        <w:t>so</w:t>
      </w:r>
      <w:r>
        <w:tab/>
        <w:t>when</w:t>
      </w:r>
      <w:r>
        <w:tab/>
        <w:t>do-millet</w:t>
      </w:r>
      <w:r>
        <w:tab/>
        <w:t>indeed</w:t>
      </w:r>
      <w:r>
        <w:tab/>
        <w:t>taboo</w:t>
      </w:r>
      <w:r>
        <w:rPr>
          <w:smallCaps/>
        </w:rPr>
        <w:tab/>
        <w:t>c</w:t>
      </w:r>
      <w:r>
        <w:rPr>
          <w:smallCaps/>
        </w:rPr>
        <w:tab/>
      </w:r>
      <w:r>
        <w:t>touch.herbage</w:t>
      </w:r>
      <w:r>
        <w:tab/>
        <w:t>say</w:t>
      </w:r>
    </w:p>
    <w:p w14:paraId="27D05E00" w14:textId="77777777" w:rsidR="00800AD8" w:rsidRDefault="00800AD8" w:rsidP="00A8416B">
      <w:pPr>
        <w:pStyle w:val="InterlineFreeCommentFollows"/>
      </w:pPr>
      <w:r>
        <w:t>And when we are harvesting millet it is taboo to touch herbage in the forest(?).</w:t>
      </w:r>
    </w:p>
    <w:p w14:paraId="7FB2FD4A" w14:textId="77777777" w:rsidR="00800AD8" w:rsidRDefault="00A8416B" w:rsidP="00A8416B">
      <w:pPr>
        <w:pStyle w:val="CommentLastWithHalfSpace"/>
      </w:pPr>
      <w:r>
        <w:t>[</w:t>
      </w:r>
      <w:r w:rsidR="00800AD8" w:rsidRPr="00345659">
        <w:rPr>
          <w:rStyle w:val="VernacularText"/>
        </w:rPr>
        <w:t>kivinkatan</w:t>
      </w:r>
      <w:r w:rsidR="00800AD8">
        <w:t xml:space="preserve">: </w:t>
      </w:r>
      <w:r w:rsidR="00345659">
        <w:t xml:space="preserve">could be </w:t>
      </w:r>
      <w:r w:rsidR="00800AD8" w:rsidRPr="00345659">
        <w:rPr>
          <w:rStyle w:val="VernacularText"/>
        </w:rPr>
        <w:t>ki-vin...</w:t>
      </w:r>
      <w:r w:rsidR="00800AD8">
        <w:t xml:space="preserve"> or </w:t>
      </w:r>
      <w:r w:rsidR="00800AD8" w:rsidRPr="00345659">
        <w:rPr>
          <w:rStyle w:val="VernacularText"/>
        </w:rPr>
        <w:t>ki-in=vekat-an</w:t>
      </w:r>
      <w:r w:rsidR="00800AD8">
        <w:t xml:space="preserve"> but nothing like these in </w:t>
      </w:r>
      <w:r w:rsidR="00800AD8">
        <w:rPr>
          <w:smallCaps/>
        </w:rPr>
        <w:t>f.</w:t>
      </w:r>
      <w:r>
        <w:rPr>
          <w:smallCaps/>
        </w:rPr>
        <w:t>]</w:t>
      </w:r>
    </w:p>
    <w:p w14:paraId="10ABF12D" w14:textId="77777777" w:rsidR="00800AD8" w:rsidRDefault="00DC1AE0" w:rsidP="00345659">
      <w:pPr>
        <w:pStyle w:val="InterlineText"/>
        <w:tabs>
          <w:tab w:val="left" w:pos="533"/>
          <w:tab w:val="left" w:pos="2837"/>
        </w:tabs>
      </w:pPr>
      <w:r w:rsidRPr="003A1D48">
        <w:rPr>
          <w:rStyle w:val="InterlineTextNumChar"/>
        </w:rPr>
        <w:t>005</w:t>
      </w:r>
      <w:r w:rsidR="00800AD8">
        <w:tab/>
        <w:t>sikisaqaîaqaîay</w:t>
      </w:r>
      <w:r w:rsidR="00800AD8">
        <w:tab/>
        <w:t>aya.</w:t>
      </w:r>
    </w:p>
    <w:p w14:paraId="2F501767" w14:textId="77777777" w:rsidR="00800AD8" w:rsidRDefault="00800AD8" w:rsidP="00345659">
      <w:pPr>
        <w:pStyle w:val="InterlineGlossWithTrans"/>
        <w:tabs>
          <w:tab w:val="left" w:pos="533"/>
          <w:tab w:val="left" w:pos="2837"/>
        </w:tabs>
      </w:pPr>
      <w:r>
        <w:tab/>
        <w:t>si-ki-sa-qaîa-qaîay</w:t>
      </w:r>
      <w:r>
        <w:tab/>
        <w:t>aya</w:t>
      </w:r>
    </w:p>
    <w:p w14:paraId="2E9E8BE8" w14:textId="77777777" w:rsidR="00800AD8" w:rsidRDefault="00800AD8" w:rsidP="00345659">
      <w:pPr>
        <w:pStyle w:val="InterlineTransNoFree"/>
        <w:tabs>
          <w:tab w:val="left" w:pos="2837"/>
          <w:tab w:val="right" w:pos="8787"/>
        </w:tabs>
      </w:pPr>
      <w:r>
        <w:tab/>
      </w:r>
      <w:r>
        <w:rPr>
          <w:smallCaps/>
        </w:rPr>
        <w:t>if</w:t>
      </w:r>
      <w:r>
        <w:t>-do-</w:t>
      </w:r>
      <w:r>
        <w:rPr>
          <w:smallCaps/>
        </w:rPr>
        <w:t>qal</w:t>
      </w:r>
      <w:r>
        <w:t>-</w:t>
      </w:r>
      <w:r>
        <w:rPr>
          <w:smallCaps/>
        </w:rPr>
        <w:t>red</w:t>
      </w:r>
      <w:r>
        <w:t>-portend</w:t>
      </w:r>
      <w:r>
        <w:tab/>
        <w:t>say</w:t>
      </w:r>
      <w:r w:rsidR="00345659">
        <w:tab/>
        <w:t>It portends a plague (of rodents, etc.).</w:t>
      </w:r>
    </w:p>
    <w:p w14:paraId="136A13AF" w14:textId="77777777" w:rsidR="00800AD8" w:rsidRDefault="00DC1AE0" w:rsidP="00345659">
      <w:pPr>
        <w:pStyle w:val="InterlineText"/>
        <w:tabs>
          <w:tab w:val="left" w:pos="533"/>
          <w:tab w:val="left" w:pos="1202"/>
          <w:tab w:val="left" w:pos="1466"/>
          <w:tab w:val="left" w:pos="2675"/>
          <w:tab w:val="left" w:pos="3179"/>
          <w:tab w:val="left" w:pos="4973"/>
        </w:tabs>
      </w:pPr>
      <w:r w:rsidRPr="003A1D48">
        <w:rPr>
          <w:rStyle w:val="InterlineTextNumChar"/>
        </w:rPr>
        <w:t>006</w:t>
      </w:r>
      <w:r w:rsidR="00800AD8">
        <w:tab/>
        <w:t>palisi</w:t>
      </w:r>
      <w:r w:rsidR="00800AD8">
        <w:tab/>
        <w:t>a</w:t>
      </w:r>
      <w:r w:rsidR="00800AD8">
        <w:tab/>
        <w:t>djemavats</w:t>
      </w:r>
      <w:r w:rsidR="00800AD8">
        <w:tab/>
        <w:t>tua</w:t>
      </w:r>
      <w:r w:rsidR="00800AD8">
        <w:tab/>
        <w:t>kakivaquin</w:t>
      </w:r>
      <w:r w:rsidR="00800AD8">
        <w:tab/>
        <w:t>aya.</w:t>
      </w:r>
    </w:p>
    <w:p w14:paraId="6781D03A" w14:textId="77777777" w:rsidR="00800AD8" w:rsidRDefault="00800AD8" w:rsidP="00345659">
      <w:pPr>
        <w:pStyle w:val="InterlineGlossWithTrans"/>
        <w:tabs>
          <w:tab w:val="left" w:pos="533"/>
          <w:tab w:val="left" w:pos="1202"/>
          <w:tab w:val="left" w:pos="1466"/>
          <w:tab w:val="left" w:pos="2675"/>
          <w:tab w:val="left" w:pos="3179"/>
          <w:tab w:val="left" w:pos="4973"/>
        </w:tabs>
      </w:pPr>
      <w:r>
        <w:tab/>
        <w:t>palisi</w:t>
      </w:r>
      <w:r>
        <w:tab/>
        <w:t>a</w:t>
      </w:r>
      <w:r>
        <w:tab/>
        <w:t>em=djavats</w:t>
      </w:r>
      <w:r>
        <w:tab/>
        <w:t>tua</w:t>
      </w:r>
      <w:r>
        <w:tab/>
        <w:t>ka-ki-vaqu-en</w:t>
      </w:r>
      <w:r>
        <w:tab/>
        <w:t>aya</w:t>
      </w:r>
    </w:p>
    <w:p w14:paraId="7A1E2EFD" w14:textId="77777777" w:rsidR="00800AD8" w:rsidRDefault="00800AD8" w:rsidP="00345659">
      <w:pPr>
        <w:pStyle w:val="InterlineTrans"/>
        <w:tabs>
          <w:tab w:val="left" w:pos="533"/>
          <w:tab w:val="left" w:pos="1202"/>
          <w:tab w:val="left" w:pos="1466"/>
          <w:tab w:val="left" w:pos="2675"/>
          <w:tab w:val="left" w:pos="3179"/>
          <w:tab w:val="left" w:pos="4973"/>
        </w:tabs>
      </w:pPr>
      <w:r>
        <w:tab/>
        <w:t>taboo</w:t>
      </w:r>
      <w:r>
        <w:rPr>
          <w:smallCaps/>
        </w:rPr>
        <w:tab/>
        <w:t>c</w:t>
      </w:r>
      <w:r>
        <w:rPr>
          <w:smallCaps/>
        </w:rPr>
        <w:tab/>
        <w:t>af</w:t>
      </w:r>
      <w:r>
        <w:t>=walk</w:t>
      </w:r>
      <w:r>
        <w:tab/>
      </w:r>
      <w:r>
        <w:rPr>
          <w:smallCaps/>
        </w:rPr>
        <w:t>obl</w:t>
      </w:r>
      <w:r>
        <w:tab/>
      </w:r>
      <w:r>
        <w:rPr>
          <w:smallCaps/>
        </w:rPr>
        <w:t>stat</w:t>
      </w:r>
      <w:r>
        <w:t>-do-millet-</w:t>
      </w:r>
      <w:r>
        <w:rPr>
          <w:smallCaps/>
        </w:rPr>
        <w:t>pf</w:t>
      </w:r>
      <w:r>
        <w:tab/>
        <w:t>say</w:t>
      </w:r>
    </w:p>
    <w:p w14:paraId="72FD8BA7" w14:textId="77777777" w:rsidR="00800AD8" w:rsidRDefault="00800AD8">
      <w:pPr>
        <w:pStyle w:val="InterlineFree"/>
      </w:pPr>
      <w:r>
        <w:t>It is taboo to walk through a millet field being harvested, they say.</w:t>
      </w:r>
    </w:p>
    <w:p w14:paraId="03E38DAB" w14:textId="77777777" w:rsidR="00800AD8" w:rsidRDefault="00DC1AE0" w:rsidP="00345659">
      <w:pPr>
        <w:pStyle w:val="InterlineText"/>
        <w:tabs>
          <w:tab w:val="left" w:pos="533"/>
          <w:tab w:val="left" w:pos="1472"/>
          <w:tab w:val="left" w:pos="3326"/>
        </w:tabs>
      </w:pPr>
      <w:r w:rsidRPr="003A1D48">
        <w:rPr>
          <w:rStyle w:val="InterlineTextNumChar"/>
        </w:rPr>
        <w:t>007</w:t>
      </w:r>
      <w:r w:rsidR="00800AD8">
        <w:tab/>
        <w:t>inika</w:t>
      </w:r>
      <w:r w:rsidR="00800AD8">
        <w:tab/>
        <w:t>sikaîadjeîadjek</w:t>
      </w:r>
      <w:r w:rsidR="00800AD8">
        <w:tab/>
        <w:t>aya.</w:t>
      </w:r>
    </w:p>
    <w:p w14:paraId="4BBE804F" w14:textId="77777777" w:rsidR="00800AD8" w:rsidRDefault="00800AD8" w:rsidP="00345659">
      <w:pPr>
        <w:pStyle w:val="InterlineGlossWithTrans"/>
        <w:tabs>
          <w:tab w:val="left" w:pos="533"/>
          <w:tab w:val="left" w:pos="1472"/>
          <w:tab w:val="left" w:pos="3326"/>
        </w:tabs>
      </w:pPr>
      <w:r>
        <w:tab/>
        <w:t>ini-ka</w:t>
      </w:r>
      <w:r>
        <w:tab/>
        <w:t>si-ka-îadje-îadjek</w:t>
      </w:r>
      <w:r>
        <w:tab/>
        <w:t>aya</w:t>
      </w:r>
    </w:p>
    <w:p w14:paraId="664D3076" w14:textId="77777777" w:rsidR="00800AD8" w:rsidRDefault="00800AD8" w:rsidP="00345659">
      <w:pPr>
        <w:pStyle w:val="InterlineTransNoFree"/>
        <w:tabs>
          <w:tab w:val="left" w:pos="1472"/>
          <w:tab w:val="left" w:pos="3326"/>
          <w:tab w:val="right" w:pos="8787"/>
        </w:tabs>
      </w:pPr>
      <w:r>
        <w:tab/>
        <w:t>not-after</w:t>
      </w:r>
      <w:r>
        <w:tab/>
      </w:r>
      <w:r>
        <w:rPr>
          <w:smallCaps/>
        </w:rPr>
        <w:t>if</w:t>
      </w:r>
      <w:r>
        <w:t>-?-</w:t>
      </w:r>
      <w:r>
        <w:rPr>
          <w:smallCaps/>
        </w:rPr>
        <w:t>red</w:t>
      </w:r>
      <w:r>
        <w:t>-dew</w:t>
      </w:r>
      <w:r>
        <w:tab/>
        <w:t>say</w:t>
      </w:r>
      <w:r w:rsidR="00345659">
        <w:tab/>
        <w:t>It won’t have dew (and won’t be a good harvest).</w:t>
      </w:r>
    </w:p>
    <w:p w14:paraId="3A490FEF" w14:textId="77777777" w:rsidR="00800AD8" w:rsidRDefault="00DC1AE0" w:rsidP="00345659">
      <w:pPr>
        <w:pStyle w:val="InterlineText"/>
        <w:tabs>
          <w:tab w:val="left" w:pos="533"/>
          <w:tab w:val="left" w:pos="1202"/>
          <w:tab w:val="left" w:pos="1466"/>
          <w:tab w:val="left" w:pos="2090"/>
          <w:tab w:val="left" w:pos="2834"/>
          <w:tab w:val="left" w:pos="3488"/>
          <w:tab w:val="left" w:pos="4637"/>
          <w:tab w:val="left" w:pos="5396"/>
        </w:tabs>
      </w:pPr>
      <w:r w:rsidRPr="003A1D48">
        <w:rPr>
          <w:rStyle w:val="InterlineTextNumChar"/>
        </w:rPr>
        <w:t>008</w:t>
      </w:r>
      <w:r w:rsidR="00800AD8">
        <w:tab/>
        <w:t>palisi</w:t>
      </w:r>
      <w:r w:rsidR="00800AD8">
        <w:tab/>
        <w:t>a</w:t>
      </w:r>
      <w:r w:rsidR="00800AD8">
        <w:tab/>
        <w:t>masi</w:t>
      </w:r>
      <w:r w:rsidR="00800AD8">
        <w:tab/>
        <w:t>pariuk</w:t>
      </w:r>
      <w:r w:rsidR="00800AD8">
        <w:tab/>
        <w:t>nu</w:t>
      </w:r>
      <w:r w:rsidR="00800AD8">
        <w:tab/>
        <w:t>namasi</w:t>
      </w:r>
      <w:r w:rsidR="00800AD8">
        <w:tab/>
        <w:t>vusam</w:t>
      </w:r>
      <w:r w:rsidR="00800AD8">
        <w:tab/>
        <w:t>itjen.</w:t>
      </w:r>
    </w:p>
    <w:p w14:paraId="1FF52156" w14:textId="77777777" w:rsidR="00800AD8" w:rsidRDefault="00800AD8" w:rsidP="00345659">
      <w:pPr>
        <w:pStyle w:val="InterlineGlossWithTrans"/>
        <w:tabs>
          <w:tab w:val="left" w:pos="533"/>
          <w:tab w:val="left" w:pos="1202"/>
          <w:tab w:val="left" w:pos="1466"/>
          <w:tab w:val="left" w:pos="2090"/>
          <w:tab w:val="left" w:pos="2834"/>
          <w:tab w:val="left" w:pos="3488"/>
          <w:tab w:val="left" w:pos="4637"/>
          <w:tab w:val="left" w:pos="5396"/>
        </w:tabs>
      </w:pPr>
      <w:r>
        <w:tab/>
        <w:t>palisi</w:t>
      </w:r>
      <w:r>
        <w:tab/>
        <w:t>a</w:t>
      </w:r>
      <w:r>
        <w:tab/>
        <w:t>masi</w:t>
      </w:r>
      <w:r>
        <w:tab/>
        <w:t>pariuk</w:t>
      </w:r>
      <w:r>
        <w:tab/>
        <w:t>nu</w:t>
      </w:r>
      <w:r>
        <w:tab/>
        <w:t>na-masi</w:t>
      </w:r>
      <w:r>
        <w:tab/>
        <w:t>vusam</w:t>
      </w:r>
      <w:r>
        <w:tab/>
        <w:t>itjen</w:t>
      </w:r>
    </w:p>
    <w:p w14:paraId="1A0CAE18" w14:textId="77777777" w:rsidR="00800AD8" w:rsidRDefault="00800AD8" w:rsidP="00345659">
      <w:pPr>
        <w:pStyle w:val="InterlineTrans"/>
        <w:tabs>
          <w:tab w:val="left" w:pos="533"/>
          <w:tab w:val="left" w:pos="1202"/>
          <w:tab w:val="left" w:pos="1466"/>
          <w:tab w:val="left" w:pos="2090"/>
          <w:tab w:val="left" w:pos="2834"/>
          <w:tab w:val="left" w:pos="3488"/>
          <w:tab w:val="left" w:pos="4637"/>
          <w:tab w:val="left" w:pos="5396"/>
        </w:tabs>
      </w:pPr>
      <w:r>
        <w:tab/>
        <w:t>taboo</w:t>
      </w:r>
      <w:r>
        <w:rPr>
          <w:smallCaps/>
        </w:rPr>
        <w:tab/>
        <w:t>c</w:t>
      </w:r>
      <w:r>
        <w:rPr>
          <w:smallCaps/>
        </w:rPr>
        <w:tab/>
      </w:r>
      <w:r>
        <w:t>carry</w:t>
      </w:r>
      <w:r>
        <w:tab/>
        <w:t>wok</w:t>
      </w:r>
      <w:r>
        <w:tab/>
        <w:t>when</w:t>
      </w:r>
      <w:r>
        <w:tab/>
      </w:r>
      <w:r>
        <w:rPr>
          <w:smallCaps/>
        </w:rPr>
        <w:t>past</w:t>
      </w:r>
      <w:r>
        <w:t>-carry</w:t>
      </w:r>
      <w:r>
        <w:tab/>
        <w:t>seed</w:t>
      </w:r>
      <w:r>
        <w:tab/>
      </w:r>
      <w:r>
        <w:rPr>
          <w:smallCaps/>
        </w:rPr>
        <w:t>f.</w:t>
      </w:r>
      <w:r>
        <w:t>we(</w:t>
      </w:r>
      <w:r>
        <w:rPr>
          <w:smallCaps/>
        </w:rPr>
        <w:t>inc</w:t>
      </w:r>
      <w:r>
        <w:t>)</w:t>
      </w:r>
    </w:p>
    <w:p w14:paraId="737F9DFD" w14:textId="77777777" w:rsidR="00800AD8" w:rsidRDefault="00800AD8">
      <w:pPr>
        <w:pStyle w:val="InterlineFree"/>
      </w:pPr>
      <w:r>
        <w:t>When we are carrying seed it is taboo to carry a wok.</w:t>
      </w:r>
    </w:p>
    <w:p w14:paraId="01DCF9DC" w14:textId="77777777" w:rsidR="00800AD8" w:rsidRDefault="00DC1AE0" w:rsidP="00345659">
      <w:pPr>
        <w:pStyle w:val="InterlineText"/>
        <w:tabs>
          <w:tab w:val="left" w:pos="533"/>
          <w:tab w:val="left" w:pos="1292"/>
          <w:tab w:val="left" w:pos="3716"/>
        </w:tabs>
      </w:pPr>
      <w:r w:rsidRPr="003A1D48">
        <w:rPr>
          <w:rStyle w:val="InterlineTextNumChar"/>
        </w:rPr>
        <w:lastRenderedPageBreak/>
        <w:t>009</w:t>
      </w:r>
      <w:r w:rsidR="00800AD8">
        <w:tab/>
        <w:t>sika</w:t>
      </w:r>
      <w:r w:rsidR="00800AD8">
        <w:tab/>
        <w:t>mapuqiduqidung</w:t>
      </w:r>
      <w:r w:rsidR="00800AD8">
        <w:tab/>
        <w:t>aya.</w:t>
      </w:r>
    </w:p>
    <w:p w14:paraId="156A25A5" w14:textId="77777777" w:rsidR="00800AD8" w:rsidRDefault="00800AD8" w:rsidP="00345659">
      <w:pPr>
        <w:pStyle w:val="InterlineGlossWithTrans"/>
        <w:tabs>
          <w:tab w:val="left" w:pos="533"/>
          <w:tab w:val="left" w:pos="1292"/>
          <w:tab w:val="left" w:pos="3716"/>
        </w:tabs>
      </w:pPr>
      <w:r>
        <w:tab/>
        <w:t>sika</w:t>
      </w:r>
      <w:r>
        <w:tab/>
        <w:t>ma-pu-qidu-qidung</w:t>
      </w:r>
      <w:r>
        <w:tab/>
        <w:t>aya</w:t>
      </w:r>
    </w:p>
    <w:p w14:paraId="2432F1AE" w14:textId="77777777" w:rsidR="00800AD8" w:rsidRDefault="00800AD8" w:rsidP="00345659">
      <w:pPr>
        <w:pStyle w:val="InterlineTransNoFree"/>
        <w:tabs>
          <w:tab w:val="left" w:pos="1292"/>
          <w:tab w:val="left" w:pos="3716"/>
          <w:tab w:val="right" w:pos="8787"/>
        </w:tabs>
      </w:pPr>
      <w:r>
        <w:tab/>
        <w:t>reason</w:t>
      </w:r>
      <w:r>
        <w:tab/>
      </w:r>
      <w:r>
        <w:rPr>
          <w:smallCaps/>
        </w:rPr>
        <w:t>stat</w:t>
      </w:r>
      <w:r>
        <w:t>-have-</w:t>
      </w:r>
      <w:r>
        <w:rPr>
          <w:smallCaps/>
        </w:rPr>
        <w:t>red</w:t>
      </w:r>
      <w:r>
        <w:t>-charcoal</w:t>
      </w:r>
      <w:r>
        <w:tab/>
        <w:t>say</w:t>
      </w:r>
      <w:r w:rsidR="00345659">
        <w:tab/>
        <w:t>They say the grain will go black like charcoal.</w:t>
      </w:r>
    </w:p>
    <w:p w14:paraId="516E564F" w14:textId="77777777" w:rsidR="00345659" w:rsidRDefault="00DC1AE0" w:rsidP="00345659">
      <w:pPr>
        <w:pStyle w:val="InterlineText"/>
        <w:tabs>
          <w:tab w:val="left" w:pos="533"/>
          <w:tab w:val="left" w:pos="1187"/>
          <w:tab w:val="left" w:pos="1676"/>
          <w:tab w:val="left" w:pos="2765"/>
          <w:tab w:val="left" w:pos="3809"/>
          <w:tab w:val="left" w:pos="4478"/>
          <w:tab w:val="left" w:pos="4742"/>
          <w:tab w:val="left" w:pos="6461"/>
          <w:tab w:val="left" w:pos="6965"/>
        </w:tabs>
      </w:pPr>
      <w:r w:rsidRPr="003A1D48">
        <w:rPr>
          <w:rStyle w:val="InterlineTextNumChar"/>
        </w:rPr>
        <w:t>010</w:t>
      </w:r>
      <w:r w:rsidR="00800AD8">
        <w:tab/>
        <w:t>nu</w:t>
      </w:r>
      <w:r w:rsidR="00800AD8">
        <w:tab/>
        <w:t>uri</w:t>
      </w:r>
      <w:r w:rsidR="00800AD8">
        <w:tab/>
        <w:t>tjemugut</w:t>
      </w:r>
      <w:r w:rsidR="00800AD8">
        <w:tab/>
        <w:t>itjen,</w:t>
      </w:r>
      <w:r w:rsidR="00800AD8">
        <w:tab/>
        <w:t>palisi</w:t>
      </w:r>
      <w:r w:rsidR="00800AD8">
        <w:tab/>
        <w:t>a</w:t>
      </w:r>
      <w:r w:rsidR="00800AD8">
        <w:tab/>
        <w:t>kiqaqivuan</w:t>
      </w:r>
      <w:r w:rsidR="00800AD8">
        <w:tab/>
        <w:t>tua</w:t>
      </w:r>
      <w:r w:rsidR="00345659">
        <w:tab/>
        <w:t>tju÷alian.</w:t>
      </w:r>
    </w:p>
    <w:p w14:paraId="10F1F416" w14:textId="77777777" w:rsidR="00800AD8" w:rsidRDefault="00800AD8" w:rsidP="00345659">
      <w:pPr>
        <w:pStyle w:val="InterlineGlossWithTrans"/>
        <w:tabs>
          <w:tab w:val="left" w:pos="533"/>
          <w:tab w:val="left" w:pos="1187"/>
          <w:tab w:val="left" w:pos="1676"/>
          <w:tab w:val="left" w:pos="2765"/>
          <w:tab w:val="left" w:pos="3809"/>
          <w:tab w:val="left" w:pos="4478"/>
          <w:tab w:val="left" w:pos="4742"/>
          <w:tab w:val="left" w:pos="6461"/>
          <w:tab w:val="left" w:pos="6965"/>
        </w:tabs>
      </w:pPr>
      <w:r>
        <w:tab/>
        <w:t>nu</w:t>
      </w:r>
      <w:r>
        <w:tab/>
        <w:t>uri</w:t>
      </w:r>
      <w:r>
        <w:tab/>
        <w:t>em=tjugut</w:t>
      </w:r>
      <w:r>
        <w:tab/>
        <w:t>itjen</w:t>
      </w:r>
      <w:r>
        <w:tab/>
        <w:t>palisi</w:t>
      </w:r>
      <w:r>
        <w:tab/>
        <w:t>a</w:t>
      </w:r>
      <w:r>
        <w:tab/>
        <w:t>ki-qa-qivu-an</w:t>
      </w:r>
      <w:r>
        <w:tab/>
        <w:t>tua</w:t>
      </w:r>
      <w:r w:rsidR="00345659">
        <w:tab/>
        <w:t>tju-÷ali-an</w:t>
      </w:r>
    </w:p>
    <w:p w14:paraId="2D2DAC3C" w14:textId="77777777" w:rsidR="00800AD8" w:rsidRDefault="00800AD8" w:rsidP="00345659">
      <w:pPr>
        <w:pStyle w:val="InterlineTrans"/>
        <w:tabs>
          <w:tab w:val="left" w:pos="533"/>
          <w:tab w:val="left" w:pos="1187"/>
          <w:tab w:val="left" w:pos="1676"/>
          <w:tab w:val="left" w:pos="2765"/>
          <w:tab w:val="left" w:pos="3809"/>
          <w:tab w:val="left" w:pos="4478"/>
          <w:tab w:val="left" w:pos="4742"/>
          <w:tab w:val="left" w:pos="6461"/>
          <w:tab w:val="left" w:pos="6965"/>
        </w:tabs>
      </w:pPr>
      <w:r>
        <w:tab/>
        <w:t>when</w:t>
      </w:r>
      <w:r>
        <w:tab/>
        <w:t>will</w:t>
      </w:r>
      <w:r>
        <w:tab/>
      </w:r>
      <w:r>
        <w:rPr>
          <w:smallCaps/>
        </w:rPr>
        <w:t>af</w:t>
      </w:r>
      <w:r>
        <w:t>=sow</w:t>
      </w:r>
      <w:r>
        <w:tab/>
      </w:r>
      <w:r>
        <w:rPr>
          <w:smallCaps/>
        </w:rPr>
        <w:t>f.</w:t>
      </w:r>
      <w:r>
        <w:t>we(</w:t>
      </w:r>
      <w:r>
        <w:rPr>
          <w:smallCaps/>
        </w:rPr>
        <w:t>inc</w:t>
      </w:r>
      <w:r>
        <w:t>)</w:t>
      </w:r>
      <w:r>
        <w:tab/>
        <w:t>taboo</w:t>
      </w:r>
      <w:r>
        <w:rPr>
          <w:smallCaps/>
        </w:rPr>
        <w:tab/>
        <w:t>c</w:t>
      </w:r>
      <w:r>
        <w:rPr>
          <w:smallCaps/>
        </w:rPr>
        <w:tab/>
      </w:r>
      <w:r>
        <w:t>do-</w:t>
      </w:r>
      <w:r>
        <w:rPr>
          <w:smallCaps/>
        </w:rPr>
        <w:t>red</w:t>
      </w:r>
      <w:r>
        <w:t>-speak-</w:t>
      </w:r>
      <w:r>
        <w:rPr>
          <w:smallCaps/>
        </w:rPr>
        <w:t>lf</w:t>
      </w:r>
      <w:r>
        <w:tab/>
      </w:r>
      <w:r>
        <w:rPr>
          <w:smallCaps/>
        </w:rPr>
        <w:t>obl</w:t>
      </w:r>
      <w:r w:rsidR="00345659">
        <w:tab/>
        <w:t>there-pregnant-</w:t>
      </w:r>
      <w:r w:rsidR="00345659">
        <w:rPr>
          <w:smallCaps/>
        </w:rPr>
        <w:t>nom</w:t>
      </w:r>
    </w:p>
    <w:p w14:paraId="4C355522" w14:textId="77777777" w:rsidR="00800AD8" w:rsidRDefault="00800AD8" w:rsidP="00A8416B">
      <w:pPr>
        <w:pStyle w:val="InterlineFreeCommentFollows"/>
      </w:pPr>
      <w:r>
        <w:t>When we are going to sow grain it is taboo to talk to people expecting a baby.</w:t>
      </w:r>
    </w:p>
    <w:p w14:paraId="350FE34D" w14:textId="77777777" w:rsidR="00800AD8" w:rsidRDefault="00A8416B" w:rsidP="00A8416B">
      <w:pPr>
        <w:pStyle w:val="CommentLastWithHalfSpace"/>
      </w:pPr>
      <w:r>
        <w:t>[</w:t>
      </w:r>
      <w:r w:rsidR="00800AD8">
        <w:t>tju÷</w:t>
      </w:r>
      <w:r w:rsidR="00800AD8" w:rsidRPr="00345659">
        <w:rPr>
          <w:rStyle w:val="VernacularText"/>
        </w:rPr>
        <w:t>alian</w:t>
      </w:r>
      <w:r w:rsidR="00800AD8">
        <w:t>: ‘expectant parent</w:t>
      </w:r>
      <w:r w:rsidR="00345659">
        <w:t xml:space="preserve">, </w:t>
      </w:r>
      <w:r w:rsidR="00800AD8">
        <w:t xml:space="preserve">male </w:t>
      </w:r>
      <w:r w:rsidR="00345659">
        <w:t>or</w:t>
      </w:r>
      <w:r w:rsidR="00800AD8">
        <w:t xml:space="preserve"> female</w:t>
      </w:r>
      <w:r w:rsidR="00345659">
        <w:t>’</w:t>
      </w:r>
      <w:r>
        <w:t>]</w:t>
      </w:r>
    </w:p>
    <w:p w14:paraId="3D8FD4AB" w14:textId="77777777" w:rsidR="00800AD8" w:rsidRDefault="00DC1AE0" w:rsidP="00345659">
      <w:pPr>
        <w:pStyle w:val="InterlineText"/>
        <w:tabs>
          <w:tab w:val="left" w:pos="533"/>
          <w:tab w:val="left" w:pos="1187"/>
          <w:tab w:val="left" w:pos="2336"/>
          <w:tab w:val="left" w:pos="3380"/>
          <w:tab w:val="left" w:pos="4049"/>
          <w:tab w:val="left" w:pos="4313"/>
          <w:tab w:val="left" w:pos="5687"/>
          <w:tab w:val="left" w:pos="6581"/>
          <w:tab w:val="left" w:pos="7310"/>
        </w:tabs>
      </w:pPr>
      <w:r w:rsidRPr="003A1D48">
        <w:rPr>
          <w:rStyle w:val="InterlineTextNumChar"/>
        </w:rPr>
        <w:t>011</w:t>
      </w:r>
      <w:r w:rsidR="00800AD8">
        <w:tab/>
        <w:t>nu</w:t>
      </w:r>
      <w:r w:rsidR="00800AD8">
        <w:tab/>
        <w:t>palisilisi</w:t>
      </w:r>
      <w:r w:rsidR="00800AD8">
        <w:tab/>
        <w:t>itjen</w:t>
      </w:r>
      <w:r w:rsidR="00800AD8">
        <w:tab/>
        <w:t>palisi</w:t>
      </w:r>
      <w:r w:rsidR="00800AD8">
        <w:tab/>
        <w:t>a</w:t>
      </w:r>
      <w:r w:rsidR="00800AD8">
        <w:tab/>
        <w:t>pakisapuy,</w:t>
      </w:r>
      <w:r w:rsidR="00800AD8">
        <w:tab/>
        <w:t>ayatua</w:t>
      </w:r>
      <w:r w:rsidR="00800AD8">
        <w:tab/>
        <w:t>nasi</w:t>
      </w:r>
      <w:r w:rsidR="00345659">
        <w:tab/>
        <w:t>aitsu</w:t>
      </w:r>
    </w:p>
    <w:p w14:paraId="51DE79D7" w14:textId="77777777" w:rsidR="00800AD8" w:rsidRDefault="00800AD8" w:rsidP="00345659">
      <w:pPr>
        <w:pStyle w:val="InterlineGlossWithTrans"/>
        <w:tabs>
          <w:tab w:val="left" w:pos="533"/>
          <w:tab w:val="left" w:pos="1187"/>
          <w:tab w:val="left" w:pos="2336"/>
          <w:tab w:val="left" w:pos="3380"/>
          <w:tab w:val="left" w:pos="4049"/>
          <w:tab w:val="left" w:pos="4313"/>
          <w:tab w:val="left" w:pos="5687"/>
          <w:tab w:val="left" w:pos="6581"/>
          <w:tab w:val="left" w:pos="7310"/>
        </w:tabs>
      </w:pPr>
      <w:r>
        <w:tab/>
        <w:t>nu</w:t>
      </w:r>
      <w:r>
        <w:tab/>
        <w:t>lisi=palisi</w:t>
      </w:r>
      <w:r>
        <w:tab/>
        <w:t>itjen</w:t>
      </w:r>
      <w:r>
        <w:tab/>
        <w:t>palisi</w:t>
      </w:r>
      <w:r>
        <w:tab/>
        <w:t>a</w:t>
      </w:r>
      <w:r>
        <w:tab/>
        <w:t>pa-ki-sapuy</w:t>
      </w:r>
      <w:r>
        <w:tab/>
        <w:t>aya-tua</w:t>
      </w:r>
      <w:r>
        <w:tab/>
        <w:t>nasi</w:t>
      </w:r>
      <w:r w:rsidR="00345659">
        <w:tab/>
        <w:t>aya-i-tsu</w:t>
      </w:r>
    </w:p>
    <w:p w14:paraId="5EF4FF26" w14:textId="77777777" w:rsidR="00800AD8" w:rsidRDefault="00800AD8" w:rsidP="00345659">
      <w:pPr>
        <w:pStyle w:val="InterlineTransNoFree"/>
        <w:tabs>
          <w:tab w:val="left" w:pos="1187"/>
          <w:tab w:val="left" w:pos="2336"/>
          <w:tab w:val="left" w:pos="3380"/>
          <w:tab w:val="left" w:pos="4049"/>
          <w:tab w:val="left" w:pos="4313"/>
          <w:tab w:val="left" w:pos="5687"/>
          <w:tab w:val="left" w:pos="6581"/>
          <w:tab w:val="left" w:pos="7310"/>
        </w:tabs>
      </w:pPr>
      <w:r>
        <w:tab/>
        <w:t>when</w:t>
      </w:r>
      <w:r>
        <w:tab/>
      </w:r>
      <w:r>
        <w:rPr>
          <w:smallCaps/>
        </w:rPr>
        <w:t>red</w:t>
      </w:r>
      <w:r>
        <w:t>=taboo</w:t>
      </w:r>
      <w:r>
        <w:tab/>
      </w:r>
      <w:r>
        <w:rPr>
          <w:smallCaps/>
        </w:rPr>
        <w:t>f.</w:t>
      </w:r>
      <w:r>
        <w:t>we(</w:t>
      </w:r>
      <w:r>
        <w:rPr>
          <w:smallCaps/>
        </w:rPr>
        <w:t>inc</w:t>
      </w:r>
      <w:r>
        <w:t>)</w:t>
      </w:r>
      <w:r>
        <w:tab/>
        <w:t>taboo</w:t>
      </w:r>
      <w:r>
        <w:rPr>
          <w:smallCaps/>
        </w:rPr>
        <w:tab/>
        <w:t>c</w:t>
      </w:r>
      <w:r>
        <w:rPr>
          <w:smallCaps/>
        </w:rPr>
        <w:tab/>
      </w:r>
      <w:r>
        <w:t>cause-do-fire</w:t>
      </w:r>
      <w:r>
        <w:tab/>
        <w:t>say-</w:t>
      </w:r>
      <w:r>
        <w:rPr>
          <w:smallCaps/>
        </w:rPr>
        <w:t>obl</w:t>
      </w:r>
      <w:r>
        <w:tab/>
        <w:t>breath</w:t>
      </w:r>
      <w:r w:rsidR="00345659">
        <w:tab/>
        <w:t>be.thus-</w:t>
      </w:r>
      <w:r w:rsidR="00345659">
        <w:rPr>
          <w:smallCaps/>
        </w:rPr>
        <w:t>loc</w:t>
      </w:r>
      <w:r w:rsidR="00345659">
        <w:t>-this</w:t>
      </w:r>
    </w:p>
    <w:p w14:paraId="77ED5108" w14:textId="77777777" w:rsidR="00800AD8" w:rsidRDefault="00345659" w:rsidP="00345659">
      <w:pPr>
        <w:pStyle w:val="InterlineText"/>
        <w:tabs>
          <w:tab w:val="left" w:pos="533"/>
          <w:tab w:val="left" w:pos="797"/>
          <w:tab w:val="left" w:pos="1496"/>
          <w:tab w:val="left" w:pos="2150"/>
          <w:tab w:val="left" w:pos="3194"/>
        </w:tabs>
      </w:pPr>
      <w:r>
        <w:tab/>
        <w:t>a</w:t>
      </w:r>
      <w:r w:rsidR="00800AD8">
        <w:tab/>
        <w:t>sapuy</w:t>
      </w:r>
      <w:r w:rsidR="00800AD8">
        <w:tab/>
        <w:t>nu</w:t>
      </w:r>
      <w:r w:rsidR="00800AD8">
        <w:tab/>
        <w:t>misepi</w:t>
      </w:r>
      <w:r w:rsidR="00800AD8">
        <w:tab/>
        <w:t>itjen.</w:t>
      </w:r>
    </w:p>
    <w:p w14:paraId="664AA640" w14:textId="77777777" w:rsidR="00800AD8" w:rsidRDefault="00345659" w:rsidP="00345659">
      <w:pPr>
        <w:pStyle w:val="InterlineGlossWithTrans"/>
        <w:tabs>
          <w:tab w:val="left" w:pos="533"/>
          <w:tab w:val="left" w:pos="797"/>
          <w:tab w:val="left" w:pos="1496"/>
          <w:tab w:val="left" w:pos="2150"/>
          <w:tab w:val="left" w:pos="3194"/>
        </w:tabs>
      </w:pPr>
      <w:r>
        <w:tab/>
        <w:t>a</w:t>
      </w:r>
      <w:r w:rsidR="00800AD8">
        <w:tab/>
        <w:t>sapuy</w:t>
      </w:r>
      <w:r w:rsidR="00800AD8">
        <w:tab/>
        <w:t>nu</w:t>
      </w:r>
      <w:r w:rsidR="00800AD8">
        <w:tab/>
        <w:t>mi-sepi</w:t>
      </w:r>
      <w:r w:rsidR="00800AD8">
        <w:tab/>
        <w:t>itjen</w:t>
      </w:r>
    </w:p>
    <w:p w14:paraId="58D8D950" w14:textId="77777777" w:rsidR="00800AD8" w:rsidRDefault="00345659" w:rsidP="00345659">
      <w:pPr>
        <w:pStyle w:val="InterlineTrans"/>
        <w:tabs>
          <w:tab w:val="left" w:pos="533"/>
          <w:tab w:val="left" w:pos="797"/>
          <w:tab w:val="left" w:pos="1496"/>
          <w:tab w:val="left" w:pos="2150"/>
          <w:tab w:val="left" w:pos="3194"/>
        </w:tabs>
      </w:pPr>
      <w:r>
        <w:rPr>
          <w:smallCaps/>
        </w:rPr>
        <w:tab/>
        <w:t>c</w:t>
      </w:r>
      <w:r w:rsidR="00800AD8">
        <w:rPr>
          <w:smallCaps/>
        </w:rPr>
        <w:tab/>
      </w:r>
      <w:r w:rsidR="00800AD8">
        <w:t>fire</w:t>
      </w:r>
      <w:r w:rsidR="00800AD8">
        <w:tab/>
        <w:t>when</w:t>
      </w:r>
      <w:r w:rsidR="00800AD8">
        <w:tab/>
      </w:r>
      <w:r w:rsidR="00800AD8">
        <w:rPr>
          <w:smallCaps/>
        </w:rPr>
        <w:t>af</w:t>
      </w:r>
      <w:r w:rsidR="00800AD8">
        <w:t>-dream</w:t>
      </w:r>
      <w:r w:rsidR="00800AD8">
        <w:tab/>
      </w:r>
      <w:r w:rsidR="00800AD8">
        <w:rPr>
          <w:smallCaps/>
        </w:rPr>
        <w:t>f.</w:t>
      </w:r>
      <w:r w:rsidR="00800AD8">
        <w:t>we(</w:t>
      </w:r>
      <w:r w:rsidR="00800AD8">
        <w:rPr>
          <w:smallCaps/>
        </w:rPr>
        <w:t>inc</w:t>
      </w:r>
      <w:r w:rsidR="00800AD8">
        <w:t>)</w:t>
      </w:r>
    </w:p>
    <w:p w14:paraId="1215B9C4" w14:textId="77777777" w:rsidR="00800AD8" w:rsidRDefault="00800AD8">
      <w:pPr>
        <w:pStyle w:val="InterlineFree"/>
      </w:pPr>
      <w:r>
        <w:t>When we are observing religious rites it is taboo to give someone a light, because fire represents breath/life when we</w:t>
      </w:r>
      <w:r w:rsidR="00345659">
        <w:t xml:space="preserve"> dream.</w:t>
      </w:r>
    </w:p>
    <w:p w14:paraId="668456AA" w14:textId="77777777" w:rsidR="00800AD8" w:rsidRDefault="00DC1AE0" w:rsidP="00345659">
      <w:pPr>
        <w:pStyle w:val="InterlineText"/>
        <w:tabs>
          <w:tab w:val="left" w:pos="533"/>
          <w:tab w:val="left" w:pos="1187"/>
          <w:tab w:val="left" w:pos="2261"/>
          <w:tab w:val="left" w:pos="3305"/>
          <w:tab w:val="left" w:pos="3569"/>
          <w:tab w:val="left" w:pos="4553"/>
          <w:tab w:val="left" w:pos="5732"/>
          <w:tab w:val="left" w:pos="6761"/>
          <w:tab w:val="left" w:pos="7805"/>
        </w:tabs>
      </w:pPr>
      <w:r w:rsidRPr="003A1D48">
        <w:rPr>
          <w:rStyle w:val="InterlineTextNumChar"/>
        </w:rPr>
        <w:t>012</w:t>
      </w:r>
      <w:r w:rsidR="00800AD8">
        <w:tab/>
        <w:t>nu</w:t>
      </w:r>
      <w:r w:rsidR="00800AD8">
        <w:tab/>
        <w:t>venuîuq</w:t>
      </w:r>
      <w:r w:rsidR="00800AD8">
        <w:tab/>
        <w:t>itjen</w:t>
      </w:r>
      <w:r w:rsidR="00800AD8">
        <w:tab/>
        <w:t>a</w:t>
      </w:r>
      <w:r w:rsidR="00800AD8">
        <w:tab/>
        <w:t>pasa</w:t>
      </w:r>
      <w:r w:rsidR="00800AD8">
        <w:tab/>
        <w:t>vukivukid,</w:t>
      </w:r>
      <w:r w:rsidR="00800AD8">
        <w:tab/>
        <w:t>vuîuqen</w:t>
      </w:r>
      <w:r w:rsidR="00800AD8">
        <w:tab/>
        <w:t>itjen</w:t>
      </w:r>
      <w:r w:rsidR="00345659">
        <w:tab/>
        <w:t>nua</w:t>
      </w:r>
    </w:p>
    <w:p w14:paraId="7DFD9604" w14:textId="77777777" w:rsidR="00800AD8" w:rsidRDefault="00800AD8" w:rsidP="00345659">
      <w:pPr>
        <w:pStyle w:val="InterlineGlossWithTrans"/>
        <w:tabs>
          <w:tab w:val="left" w:pos="533"/>
          <w:tab w:val="left" w:pos="1187"/>
          <w:tab w:val="left" w:pos="2261"/>
          <w:tab w:val="left" w:pos="3305"/>
          <w:tab w:val="left" w:pos="3569"/>
          <w:tab w:val="left" w:pos="4553"/>
          <w:tab w:val="left" w:pos="5732"/>
          <w:tab w:val="left" w:pos="6761"/>
          <w:tab w:val="left" w:pos="7805"/>
        </w:tabs>
      </w:pPr>
      <w:r>
        <w:tab/>
        <w:t>nu</w:t>
      </w:r>
      <w:r>
        <w:tab/>
        <w:t>en=vuîuq</w:t>
      </w:r>
      <w:r>
        <w:tab/>
        <w:t>itjen</w:t>
      </w:r>
      <w:r>
        <w:tab/>
        <w:t>a</w:t>
      </w:r>
      <w:r>
        <w:tab/>
        <w:t>pa-sa</w:t>
      </w:r>
      <w:r>
        <w:tab/>
        <w:t>vuki-vukid</w:t>
      </w:r>
      <w:r>
        <w:tab/>
        <w:t>vuîuq-en</w:t>
      </w:r>
      <w:r>
        <w:tab/>
        <w:t>itjen</w:t>
      </w:r>
      <w:r w:rsidR="00345659">
        <w:tab/>
        <w:t>nua</w:t>
      </w:r>
    </w:p>
    <w:p w14:paraId="047104A1" w14:textId="77777777" w:rsidR="00800AD8" w:rsidRDefault="00800AD8" w:rsidP="00345659">
      <w:pPr>
        <w:pStyle w:val="InterlineTransNoFree"/>
        <w:tabs>
          <w:tab w:val="left" w:pos="1187"/>
          <w:tab w:val="left" w:pos="2261"/>
          <w:tab w:val="left" w:pos="3305"/>
          <w:tab w:val="left" w:pos="3569"/>
          <w:tab w:val="left" w:pos="4553"/>
          <w:tab w:val="left" w:pos="5732"/>
          <w:tab w:val="left" w:pos="6761"/>
          <w:tab w:val="left" w:pos="7805"/>
        </w:tabs>
      </w:pPr>
      <w:r>
        <w:tab/>
        <w:t>when</w:t>
      </w:r>
      <w:r>
        <w:tab/>
      </w:r>
      <w:r>
        <w:rPr>
          <w:smallCaps/>
        </w:rPr>
        <w:t>af</w:t>
      </w:r>
      <w:r>
        <w:t>=throw</w:t>
      </w:r>
      <w:r>
        <w:tab/>
      </w:r>
      <w:r>
        <w:rPr>
          <w:smallCaps/>
        </w:rPr>
        <w:t>f.</w:t>
      </w:r>
      <w:r>
        <w:t>we(</w:t>
      </w:r>
      <w:r>
        <w:rPr>
          <w:smallCaps/>
        </w:rPr>
        <w:t>inc</w:t>
      </w:r>
      <w:r>
        <w:t>)</w:t>
      </w:r>
      <w:r>
        <w:rPr>
          <w:smallCaps/>
        </w:rPr>
        <w:tab/>
        <w:t>c</w:t>
      </w:r>
      <w:r>
        <w:rPr>
          <w:smallCaps/>
        </w:rPr>
        <w:tab/>
      </w:r>
      <w:r>
        <w:t>cause-go</w:t>
      </w:r>
      <w:r>
        <w:tab/>
      </w:r>
      <w:r>
        <w:rPr>
          <w:smallCaps/>
        </w:rPr>
        <w:t>red</w:t>
      </w:r>
      <w:r>
        <w:t>-forest</w:t>
      </w:r>
      <w:r>
        <w:tab/>
        <w:t>throw-</w:t>
      </w:r>
      <w:r>
        <w:rPr>
          <w:smallCaps/>
        </w:rPr>
        <w:t>pf</w:t>
      </w:r>
      <w:r>
        <w:tab/>
      </w:r>
      <w:r>
        <w:rPr>
          <w:smallCaps/>
        </w:rPr>
        <w:t>f.</w:t>
      </w:r>
      <w:r>
        <w:t>we(</w:t>
      </w:r>
      <w:r>
        <w:rPr>
          <w:smallCaps/>
        </w:rPr>
        <w:t>inc</w:t>
      </w:r>
      <w:r>
        <w:t>)</w:t>
      </w:r>
      <w:r w:rsidR="00345659">
        <w:tab/>
        <w:t>by</w:t>
      </w:r>
    </w:p>
    <w:p w14:paraId="7ECB3AA0" w14:textId="77777777" w:rsidR="00800AD8" w:rsidRDefault="00800AD8" w:rsidP="00345659">
      <w:pPr>
        <w:pStyle w:val="InterlineText"/>
        <w:tabs>
          <w:tab w:val="left" w:pos="533"/>
          <w:tab w:val="left" w:pos="1307"/>
        </w:tabs>
      </w:pPr>
      <w:r>
        <w:tab/>
        <w:t>tsemas</w:t>
      </w:r>
      <w:r>
        <w:tab/>
        <w:t>aya.</w:t>
      </w:r>
    </w:p>
    <w:p w14:paraId="5594F76C" w14:textId="77777777" w:rsidR="00800AD8" w:rsidRDefault="00800AD8" w:rsidP="00345659">
      <w:pPr>
        <w:pStyle w:val="InterlineGlossWithTrans"/>
        <w:tabs>
          <w:tab w:val="left" w:pos="533"/>
          <w:tab w:val="left" w:pos="1307"/>
        </w:tabs>
      </w:pPr>
      <w:r>
        <w:tab/>
        <w:t>tsemas</w:t>
      </w:r>
      <w:r>
        <w:tab/>
        <w:t>aya</w:t>
      </w:r>
    </w:p>
    <w:p w14:paraId="4EE4C845" w14:textId="77777777" w:rsidR="00800AD8" w:rsidRDefault="00800AD8" w:rsidP="00345659">
      <w:pPr>
        <w:pStyle w:val="InterlineTrans"/>
        <w:tabs>
          <w:tab w:val="left" w:pos="533"/>
          <w:tab w:val="left" w:pos="1307"/>
        </w:tabs>
      </w:pPr>
      <w:r>
        <w:tab/>
        <w:t>god</w:t>
      </w:r>
      <w:r>
        <w:tab/>
        <w:t>say</w:t>
      </w:r>
    </w:p>
    <w:p w14:paraId="39E3D755" w14:textId="77777777" w:rsidR="00800AD8" w:rsidRDefault="00800AD8">
      <w:pPr>
        <w:pStyle w:val="InterlineFree"/>
      </w:pPr>
      <w:r>
        <w:t>When we throw something towards the woods, the spirits throw things at us, we are told.</w:t>
      </w:r>
    </w:p>
    <w:p w14:paraId="74C8B0AB" w14:textId="77777777" w:rsidR="00345659" w:rsidRDefault="00DC1AE0" w:rsidP="00345659">
      <w:pPr>
        <w:pStyle w:val="InterlineText"/>
        <w:tabs>
          <w:tab w:val="left" w:pos="533"/>
          <w:tab w:val="left" w:pos="1187"/>
          <w:tab w:val="left" w:pos="2051"/>
          <w:tab w:val="left" w:pos="3095"/>
          <w:tab w:val="left" w:pos="3599"/>
          <w:tab w:val="left" w:pos="4778"/>
          <w:tab w:val="left" w:pos="5432"/>
          <w:tab w:val="left" w:pos="5936"/>
          <w:tab w:val="left" w:pos="6920"/>
          <w:tab w:val="left" w:pos="7964"/>
        </w:tabs>
      </w:pPr>
      <w:r w:rsidRPr="003A1D48">
        <w:rPr>
          <w:rStyle w:val="InterlineTextNumChar"/>
        </w:rPr>
        <w:t>013</w:t>
      </w:r>
      <w:r w:rsidR="00800AD8">
        <w:tab/>
        <w:t>nu</w:t>
      </w:r>
      <w:r w:rsidR="00800AD8">
        <w:tab/>
        <w:t>keman</w:t>
      </w:r>
      <w:r w:rsidR="00800AD8">
        <w:tab/>
        <w:t>itjen</w:t>
      </w:r>
      <w:r w:rsidR="00800AD8">
        <w:tab/>
        <w:t>i</w:t>
      </w:r>
      <w:r w:rsidR="00800AD8">
        <w:tab/>
        <w:t>vukivukid,</w:t>
      </w:r>
      <w:r w:rsidR="00800AD8">
        <w:tab/>
        <w:t>nu</w:t>
      </w:r>
      <w:r w:rsidR="00800AD8">
        <w:tab/>
        <w:t>i</w:t>
      </w:r>
      <w:r w:rsidR="00800AD8">
        <w:tab/>
        <w:t>dedet</w:t>
      </w:r>
      <w:r w:rsidR="00800AD8">
        <w:tab/>
        <w:t>itjen</w:t>
      </w:r>
      <w:r w:rsidR="00345659">
        <w:tab/>
        <w:t>tua</w:t>
      </w:r>
    </w:p>
    <w:p w14:paraId="522E7353" w14:textId="77777777" w:rsidR="00800AD8" w:rsidRDefault="00800AD8" w:rsidP="00345659">
      <w:pPr>
        <w:pStyle w:val="InterlineGlossWithTrans"/>
        <w:tabs>
          <w:tab w:val="left" w:pos="533"/>
          <w:tab w:val="left" w:pos="1187"/>
          <w:tab w:val="left" w:pos="2051"/>
          <w:tab w:val="left" w:pos="3095"/>
          <w:tab w:val="left" w:pos="3599"/>
          <w:tab w:val="left" w:pos="4778"/>
          <w:tab w:val="left" w:pos="5432"/>
          <w:tab w:val="left" w:pos="5936"/>
          <w:tab w:val="left" w:pos="6920"/>
          <w:tab w:val="left" w:pos="7964"/>
        </w:tabs>
      </w:pPr>
      <w:r>
        <w:tab/>
        <w:t>nu</w:t>
      </w:r>
      <w:r>
        <w:tab/>
        <w:t>em=kan</w:t>
      </w:r>
      <w:r>
        <w:tab/>
        <w:t>itjen</w:t>
      </w:r>
      <w:r>
        <w:tab/>
        <w:t>i</w:t>
      </w:r>
      <w:r>
        <w:tab/>
        <w:t>vuki-vukid</w:t>
      </w:r>
      <w:r>
        <w:tab/>
        <w:t>nu</w:t>
      </w:r>
      <w:r>
        <w:tab/>
        <w:t>i</w:t>
      </w:r>
      <w:r>
        <w:tab/>
        <w:t>de-det</w:t>
      </w:r>
      <w:r>
        <w:tab/>
        <w:t>itjen</w:t>
      </w:r>
      <w:r w:rsidR="00345659">
        <w:tab/>
        <w:t>tua</w:t>
      </w:r>
    </w:p>
    <w:p w14:paraId="5B0B23DF" w14:textId="77777777" w:rsidR="00800AD8" w:rsidRDefault="00800AD8" w:rsidP="00345659">
      <w:pPr>
        <w:pStyle w:val="InterlineTransNoFree"/>
        <w:tabs>
          <w:tab w:val="left" w:pos="1187"/>
          <w:tab w:val="left" w:pos="2051"/>
          <w:tab w:val="left" w:pos="3095"/>
          <w:tab w:val="left" w:pos="3599"/>
          <w:tab w:val="left" w:pos="4778"/>
          <w:tab w:val="left" w:pos="5432"/>
          <w:tab w:val="left" w:pos="5936"/>
          <w:tab w:val="left" w:pos="6920"/>
          <w:tab w:val="left" w:pos="7964"/>
        </w:tabs>
      </w:pPr>
      <w:r>
        <w:tab/>
        <w:t>when</w:t>
      </w:r>
      <w:r>
        <w:tab/>
      </w:r>
      <w:r>
        <w:rPr>
          <w:smallCaps/>
        </w:rPr>
        <w:t>af</w:t>
      </w:r>
      <w:r>
        <w:t>=eat</w:t>
      </w:r>
      <w:r>
        <w:tab/>
      </w:r>
      <w:r>
        <w:rPr>
          <w:smallCaps/>
        </w:rPr>
        <w:t>f.</w:t>
      </w:r>
      <w:r>
        <w:t>we(</w:t>
      </w:r>
      <w:r>
        <w:rPr>
          <w:smallCaps/>
        </w:rPr>
        <w:t>inc</w:t>
      </w:r>
      <w:r>
        <w:t>)</w:t>
      </w:r>
      <w:r>
        <w:tab/>
      </w:r>
      <w:r>
        <w:rPr>
          <w:smallCaps/>
        </w:rPr>
        <w:t>loc</w:t>
      </w:r>
      <w:r>
        <w:tab/>
      </w:r>
      <w:r>
        <w:rPr>
          <w:smallCaps/>
        </w:rPr>
        <w:t>red</w:t>
      </w:r>
      <w:r>
        <w:t>-forest</w:t>
      </w:r>
      <w:r>
        <w:tab/>
        <w:t>when</w:t>
      </w:r>
      <w:r>
        <w:tab/>
      </w:r>
      <w:r>
        <w:rPr>
          <w:smallCaps/>
        </w:rPr>
        <w:t>loc</w:t>
      </w:r>
      <w:r>
        <w:tab/>
      </w:r>
      <w:r>
        <w:rPr>
          <w:smallCaps/>
        </w:rPr>
        <w:t>red</w:t>
      </w:r>
      <w:r>
        <w:t>-near</w:t>
      </w:r>
      <w:r>
        <w:tab/>
      </w:r>
      <w:r>
        <w:rPr>
          <w:smallCaps/>
        </w:rPr>
        <w:t>f.</w:t>
      </w:r>
      <w:r>
        <w:t>we(</w:t>
      </w:r>
      <w:r>
        <w:rPr>
          <w:smallCaps/>
        </w:rPr>
        <w:t>inc</w:t>
      </w:r>
      <w:r>
        <w:t>)</w:t>
      </w:r>
      <w:r w:rsidR="00345659">
        <w:tab/>
      </w:r>
      <w:r w:rsidR="00345659">
        <w:rPr>
          <w:smallCaps/>
        </w:rPr>
        <w:t>obl</w:t>
      </w:r>
    </w:p>
    <w:p w14:paraId="556C115B" w14:textId="77777777" w:rsidR="00800AD8" w:rsidRDefault="00800AD8" w:rsidP="00FE6244">
      <w:pPr>
        <w:pStyle w:val="InterlineText"/>
        <w:tabs>
          <w:tab w:val="left" w:pos="533"/>
          <w:tab w:val="left" w:pos="1712"/>
          <w:tab w:val="left" w:pos="2381"/>
          <w:tab w:val="left" w:pos="2645"/>
          <w:tab w:val="left" w:pos="3089"/>
        </w:tabs>
      </w:pPr>
      <w:r>
        <w:tab/>
        <w:t>vukivukid,</w:t>
      </w:r>
      <w:r>
        <w:tab/>
        <w:t>palisi</w:t>
      </w:r>
      <w:r>
        <w:tab/>
        <w:t>a</w:t>
      </w:r>
      <w:r>
        <w:tab/>
        <w:t>ika</w:t>
      </w:r>
      <w:r>
        <w:tab/>
        <w:t>padjalian.</w:t>
      </w:r>
    </w:p>
    <w:p w14:paraId="2DE2A6C1" w14:textId="77777777" w:rsidR="00800AD8" w:rsidRDefault="00800AD8" w:rsidP="00FE6244">
      <w:pPr>
        <w:pStyle w:val="InterlineGlossWithTrans"/>
        <w:tabs>
          <w:tab w:val="left" w:pos="533"/>
          <w:tab w:val="left" w:pos="1712"/>
          <w:tab w:val="left" w:pos="2381"/>
          <w:tab w:val="left" w:pos="2645"/>
          <w:tab w:val="left" w:pos="3089"/>
        </w:tabs>
      </w:pPr>
      <w:r>
        <w:tab/>
        <w:t>vuki-vukid</w:t>
      </w:r>
      <w:r>
        <w:tab/>
        <w:t>palisi</w:t>
      </w:r>
      <w:r>
        <w:tab/>
        <w:t>a</w:t>
      </w:r>
      <w:r>
        <w:tab/>
        <w:t>ika</w:t>
      </w:r>
      <w:r>
        <w:tab/>
        <w:t>pa-djali-an</w:t>
      </w:r>
    </w:p>
    <w:p w14:paraId="6B23F3A8" w14:textId="77777777" w:rsidR="00800AD8" w:rsidRDefault="00800AD8" w:rsidP="00FE6244">
      <w:pPr>
        <w:pStyle w:val="InterlineTrans"/>
        <w:tabs>
          <w:tab w:val="left" w:pos="533"/>
          <w:tab w:val="left" w:pos="1712"/>
          <w:tab w:val="left" w:pos="2381"/>
          <w:tab w:val="left" w:pos="2645"/>
          <w:tab w:val="left" w:pos="3089"/>
        </w:tabs>
      </w:pPr>
      <w:r>
        <w:tab/>
      </w:r>
      <w:r>
        <w:rPr>
          <w:smallCaps/>
        </w:rPr>
        <w:t>red</w:t>
      </w:r>
      <w:r>
        <w:t>-forest</w:t>
      </w:r>
      <w:r>
        <w:tab/>
        <w:t>taboo</w:t>
      </w:r>
      <w:r>
        <w:rPr>
          <w:smallCaps/>
        </w:rPr>
        <w:tab/>
        <w:t>c</w:t>
      </w:r>
      <w:r>
        <w:rPr>
          <w:smallCaps/>
        </w:rPr>
        <w:tab/>
      </w:r>
      <w:r>
        <w:t>not</w:t>
      </w:r>
      <w:r>
        <w:tab/>
        <w:t>cause-make.offering-</w:t>
      </w:r>
      <w:r>
        <w:rPr>
          <w:smallCaps/>
        </w:rPr>
        <w:t>lf</w:t>
      </w:r>
    </w:p>
    <w:p w14:paraId="5D47610D" w14:textId="77777777" w:rsidR="00800AD8" w:rsidRDefault="00800AD8">
      <w:pPr>
        <w:pStyle w:val="InterlineFree"/>
      </w:pPr>
      <w:r>
        <w:t>When we eat in the woods, when we are near the woods, it is taboo not to give an offering to the spirits.</w:t>
      </w:r>
    </w:p>
    <w:p w14:paraId="166314A7" w14:textId="77777777" w:rsidR="00800AD8" w:rsidRDefault="00DC1AE0" w:rsidP="00FE6244">
      <w:pPr>
        <w:pStyle w:val="InterlineText"/>
        <w:tabs>
          <w:tab w:val="left" w:pos="533"/>
          <w:tab w:val="left" w:pos="1937"/>
        </w:tabs>
      </w:pPr>
      <w:r w:rsidRPr="003A1D48">
        <w:rPr>
          <w:rStyle w:val="InterlineTextNumChar"/>
        </w:rPr>
        <w:t>014</w:t>
      </w:r>
      <w:r w:rsidR="00800AD8">
        <w:tab/>
        <w:t>kilinguîan</w:t>
      </w:r>
      <w:r w:rsidR="00800AD8">
        <w:tab/>
        <w:t>itjen.</w:t>
      </w:r>
    </w:p>
    <w:p w14:paraId="721C17D7" w14:textId="77777777" w:rsidR="00800AD8" w:rsidRDefault="00800AD8" w:rsidP="00FE6244">
      <w:pPr>
        <w:pStyle w:val="InterlineGlossWithTrans"/>
        <w:tabs>
          <w:tab w:val="left" w:pos="533"/>
          <w:tab w:val="left" w:pos="1937"/>
        </w:tabs>
      </w:pPr>
      <w:r>
        <w:tab/>
        <w:t>ki-linguî-an</w:t>
      </w:r>
      <w:r>
        <w:tab/>
        <w:t>itjen</w:t>
      </w:r>
    </w:p>
    <w:p w14:paraId="3ACB96C1" w14:textId="77777777" w:rsidR="00800AD8" w:rsidRDefault="00800AD8" w:rsidP="00FE6244">
      <w:pPr>
        <w:pStyle w:val="InterlineTransNoFree"/>
        <w:tabs>
          <w:tab w:val="left" w:pos="1937"/>
          <w:tab w:val="right" w:pos="8787"/>
        </w:tabs>
      </w:pPr>
      <w:r>
        <w:tab/>
        <w:t>do-around-</w:t>
      </w:r>
      <w:r>
        <w:rPr>
          <w:smallCaps/>
        </w:rPr>
        <w:t>lf</w:t>
      </w:r>
      <w:r>
        <w:tab/>
      </w:r>
      <w:r>
        <w:rPr>
          <w:smallCaps/>
        </w:rPr>
        <w:t>f.</w:t>
      </w:r>
      <w:r>
        <w:t>we(</w:t>
      </w:r>
      <w:r>
        <w:rPr>
          <w:smallCaps/>
        </w:rPr>
        <w:t>inc</w:t>
      </w:r>
      <w:r>
        <w:t>)</w:t>
      </w:r>
      <w:r w:rsidR="00FE6244">
        <w:tab/>
        <w:t>They will sit and eat with us.</w:t>
      </w:r>
    </w:p>
    <w:p w14:paraId="2F634980" w14:textId="77777777" w:rsidR="00FE6244" w:rsidRDefault="00DC1AE0" w:rsidP="00FE6244">
      <w:pPr>
        <w:pStyle w:val="InterlineText"/>
        <w:tabs>
          <w:tab w:val="left" w:pos="533"/>
          <w:tab w:val="left" w:pos="1187"/>
          <w:tab w:val="left" w:pos="2576"/>
          <w:tab w:val="left" w:pos="3620"/>
          <w:tab w:val="left" w:pos="4274"/>
          <w:tab w:val="left" w:pos="5483"/>
          <w:tab w:val="left" w:pos="6527"/>
          <w:tab w:val="left" w:pos="7241"/>
        </w:tabs>
      </w:pPr>
      <w:r w:rsidRPr="003A1D48">
        <w:rPr>
          <w:rStyle w:val="InterlineTextNumChar"/>
        </w:rPr>
        <w:t>015</w:t>
      </w:r>
      <w:r w:rsidR="00800AD8">
        <w:tab/>
        <w:t>nu</w:t>
      </w:r>
      <w:r w:rsidR="00800AD8">
        <w:tab/>
        <w:t>sekuliîan</w:t>
      </w:r>
      <w:r w:rsidR="00800AD8">
        <w:tab/>
        <w:t>itjen</w:t>
      </w:r>
      <w:r w:rsidR="00800AD8">
        <w:tab/>
        <w:t>nu</w:t>
      </w:r>
      <w:r w:rsidR="00800AD8">
        <w:tab/>
        <w:t>kemakan</w:t>
      </w:r>
      <w:r w:rsidR="00800AD8">
        <w:tab/>
        <w:t>itjen,</w:t>
      </w:r>
      <w:r w:rsidR="00800AD8">
        <w:tab/>
        <w:t>tjara</w:t>
      </w:r>
      <w:r w:rsidR="00FE6244">
        <w:tab/>
        <w:t>izua</w:t>
      </w:r>
    </w:p>
    <w:p w14:paraId="0F076FBF" w14:textId="77777777" w:rsidR="00800AD8" w:rsidRDefault="00800AD8" w:rsidP="00FE6244">
      <w:pPr>
        <w:pStyle w:val="InterlineGlossWithTrans"/>
        <w:tabs>
          <w:tab w:val="left" w:pos="533"/>
          <w:tab w:val="left" w:pos="1187"/>
          <w:tab w:val="left" w:pos="2576"/>
          <w:tab w:val="left" w:pos="3620"/>
          <w:tab w:val="left" w:pos="4274"/>
          <w:tab w:val="left" w:pos="5483"/>
          <w:tab w:val="left" w:pos="6527"/>
          <w:tab w:val="left" w:pos="7241"/>
        </w:tabs>
      </w:pPr>
      <w:r>
        <w:tab/>
        <w:t>nu</w:t>
      </w:r>
      <w:r>
        <w:tab/>
        <w:t>se-kuliî-an</w:t>
      </w:r>
      <w:r>
        <w:tab/>
        <w:t>itjen</w:t>
      </w:r>
      <w:r>
        <w:tab/>
        <w:t>nu</w:t>
      </w:r>
      <w:r>
        <w:tab/>
        <w:t>em=ka-kan</w:t>
      </w:r>
      <w:r>
        <w:tab/>
        <w:t>itjen</w:t>
      </w:r>
      <w:r>
        <w:tab/>
        <w:t>tjara</w:t>
      </w:r>
      <w:r w:rsidR="00FE6244">
        <w:tab/>
        <w:t>i-zua</w:t>
      </w:r>
    </w:p>
    <w:p w14:paraId="2B56A75D" w14:textId="77777777" w:rsidR="00800AD8" w:rsidRDefault="00800AD8" w:rsidP="00FE6244">
      <w:pPr>
        <w:pStyle w:val="InterlineTransNoFree"/>
        <w:tabs>
          <w:tab w:val="left" w:pos="1187"/>
          <w:tab w:val="left" w:pos="2576"/>
          <w:tab w:val="left" w:pos="3620"/>
          <w:tab w:val="left" w:pos="4274"/>
          <w:tab w:val="left" w:pos="5483"/>
          <w:tab w:val="left" w:pos="6527"/>
          <w:tab w:val="left" w:pos="7241"/>
        </w:tabs>
      </w:pPr>
      <w:r>
        <w:tab/>
        <w:t>when</w:t>
      </w:r>
      <w:r>
        <w:tab/>
      </w:r>
      <w:r>
        <w:rPr>
          <w:smallCaps/>
        </w:rPr>
        <w:t>invol</w:t>
      </w:r>
      <w:r>
        <w:t>-trip-</w:t>
      </w:r>
      <w:r>
        <w:rPr>
          <w:smallCaps/>
        </w:rPr>
        <w:t>lf</w:t>
      </w:r>
      <w:r>
        <w:tab/>
      </w:r>
      <w:r>
        <w:rPr>
          <w:smallCaps/>
        </w:rPr>
        <w:t>f.</w:t>
      </w:r>
      <w:r>
        <w:t>we(</w:t>
      </w:r>
      <w:r>
        <w:rPr>
          <w:smallCaps/>
        </w:rPr>
        <w:t>inc</w:t>
      </w:r>
      <w:r>
        <w:t>)</w:t>
      </w:r>
      <w:r>
        <w:tab/>
        <w:t>when</w:t>
      </w:r>
      <w:r>
        <w:tab/>
      </w:r>
      <w:r>
        <w:rPr>
          <w:smallCaps/>
        </w:rPr>
        <w:t>af</w:t>
      </w:r>
      <w:r>
        <w:t>=</w:t>
      </w:r>
      <w:r>
        <w:rPr>
          <w:smallCaps/>
        </w:rPr>
        <w:t>red</w:t>
      </w:r>
      <w:r>
        <w:t>-eat</w:t>
      </w:r>
      <w:r>
        <w:tab/>
      </w:r>
      <w:r>
        <w:rPr>
          <w:smallCaps/>
        </w:rPr>
        <w:t>f.</w:t>
      </w:r>
      <w:r>
        <w:t>we(</w:t>
      </w:r>
      <w:r>
        <w:rPr>
          <w:smallCaps/>
        </w:rPr>
        <w:t>inc</w:t>
      </w:r>
      <w:r>
        <w:t>)</w:t>
      </w:r>
      <w:r>
        <w:tab/>
        <w:t>surely</w:t>
      </w:r>
      <w:r w:rsidR="00FE6244">
        <w:tab/>
      </w:r>
      <w:r w:rsidR="00FE6244">
        <w:rPr>
          <w:smallCaps/>
        </w:rPr>
        <w:t>loc</w:t>
      </w:r>
      <w:r w:rsidR="00FE6244">
        <w:t>-that</w:t>
      </w:r>
    </w:p>
    <w:p w14:paraId="365F5E5F" w14:textId="77777777" w:rsidR="00800AD8" w:rsidRDefault="00800AD8" w:rsidP="00FE6244">
      <w:pPr>
        <w:pStyle w:val="InterlineText"/>
        <w:tabs>
          <w:tab w:val="left" w:pos="533"/>
          <w:tab w:val="left" w:pos="1532"/>
          <w:tab w:val="left" w:pos="1796"/>
          <w:tab w:val="left" w:pos="2975"/>
        </w:tabs>
      </w:pPr>
      <w:r>
        <w:tab/>
        <w:t>matsay</w:t>
      </w:r>
      <w:r>
        <w:tab/>
        <w:t>a</w:t>
      </w:r>
      <w:r>
        <w:tab/>
        <w:t>matsidiî</w:t>
      </w:r>
      <w:r>
        <w:tab/>
        <w:t>aya.</w:t>
      </w:r>
    </w:p>
    <w:p w14:paraId="03B43636" w14:textId="77777777" w:rsidR="00800AD8" w:rsidRDefault="00800AD8" w:rsidP="00FE6244">
      <w:pPr>
        <w:pStyle w:val="InterlineGlossWithTrans"/>
        <w:tabs>
          <w:tab w:val="left" w:pos="533"/>
          <w:tab w:val="left" w:pos="1532"/>
          <w:tab w:val="left" w:pos="1796"/>
          <w:tab w:val="left" w:pos="2975"/>
        </w:tabs>
      </w:pPr>
      <w:r>
        <w:tab/>
        <w:t>m-patsay</w:t>
      </w:r>
      <w:r>
        <w:tab/>
        <w:t>a</w:t>
      </w:r>
      <w:r>
        <w:tab/>
        <w:t>ma-tsidiî</w:t>
      </w:r>
      <w:r>
        <w:tab/>
        <w:t>aya</w:t>
      </w:r>
    </w:p>
    <w:p w14:paraId="339064F9" w14:textId="77777777" w:rsidR="00800AD8" w:rsidRDefault="00800AD8" w:rsidP="00FE6244">
      <w:pPr>
        <w:pStyle w:val="InterlineTrans"/>
        <w:tabs>
          <w:tab w:val="left" w:pos="533"/>
          <w:tab w:val="left" w:pos="1532"/>
          <w:tab w:val="left" w:pos="1796"/>
          <w:tab w:val="left" w:pos="2975"/>
        </w:tabs>
      </w:pPr>
      <w:r>
        <w:tab/>
      </w:r>
      <w:r>
        <w:rPr>
          <w:smallCaps/>
        </w:rPr>
        <w:t>af</w:t>
      </w:r>
      <w:r>
        <w:t>-die</w:t>
      </w:r>
      <w:r>
        <w:rPr>
          <w:smallCaps/>
        </w:rPr>
        <w:tab/>
        <w:t>c</w:t>
      </w:r>
      <w:r>
        <w:rPr>
          <w:smallCaps/>
        </w:rPr>
        <w:tab/>
        <w:t>stat</w:t>
      </w:r>
      <w:r>
        <w:t>-alone</w:t>
      </w:r>
      <w:r>
        <w:tab/>
        <w:t>say</w:t>
      </w:r>
    </w:p>
    <w:p w14:paraId="457E7681" w14:textId="77777777" w:rsidR="00800AD8" w:rsidRDefault="00800AD8" w:rsidP="00FE6244">
      <w:pPr>
        <w:pStyle w:val="InterlineFreeCommentFollows"/>
      </w:pPr>
      <w:r>
        <w:t>If we are ‘tripped’ (by a bird calling(?) to us) when we are eating, it is said that someone will certainly die.</w:t>
      </w:r>
    </w:p>
    <w:p w14:paraId="1F9508BC" w14:textId="77777777" w:rsidR="00800AD8" w:rsidRDefault="00A8416B" w:rsidP="00FE6244">
      <w:pPr>
        <w:pStyle w:val="CommentLastWithHalfSpace"/>
      </w:pPr>
      <w:r>
        <w:t>[</w:t>
      </w:r>
      <w:r w:rsidR="00800AD8" w:rsidRPr="004C6A92">
        <w:rPr>
          <w:rStyle w:val="VernacularText"/>
        </w:rPr>
        <w:t>sekuliîan</w:t>
      </w:r>
      <w:r w:rsidR="004C6A92">
        <w:t xml:space="preserve">: ‘trip’ is uncertain because </w:t>
      </w:r>
      <w:r w:rsidR="00800AD8" w:rsidRPr="004C6A92">
        <w:rPr>
          <w:rStyle w:val="VernacularText"/>
        </w:rPr>
        <w:t>kuliî</w:t>
      </w:r>
      <w:r w:rsidR="00800AD8">
        <w:t xml:space="preserve"> </w:t>
      </w:r>
      <w:r w:rsidR="004C6A92">
        <w:t xml:space="preserve">is also </w:t>
      </w:r>
      <w:r w:rsidR="00800AD8">
        <w:t>a</w:t>
      </w:r>
      <w:r w:rsidR="00FE6244">
        <w:t xml:space="preserve"> ‘small brown bird of bad omen’]</w:t>
      </w:r>
    </w:p>
    <w:p w14:paraId="337CCDEB" w14:textId="77777777" w:rsidR="004C6A92" w:rsidRDefault="00DC1AE0" w:rsidP="004C6A92">
      <w:pPr>
        <w:pStyle w:val="InterlineText"/>
        <w:tabs>
          <w:tab w:val="left" w:pos="533"/>
          <w:tab w:val="left" w:pos="1202"/>
          <w:tab w:val="left" w:pos="1466"/>
          <w:tab w:val="left" w:pos="2690"/>
          <w:tab w:val="left" w:pos="3344"/>
          <w:tab w:val="left" w:pos="4088"/>
          <w:tab w:val="left" w:pos="5087"/>
          <w:tab w:val="left" w:pos="6131"/>
          <w:tab w:val="left" w:pos="6785"/>
          <w:tab w:val="left" w:pos="7274"/>
          <w:tab w:val="left" w:pos="8018"/>
        </w:tabs>
      </w:pPr>
      <w:r w:rsidRPr="003A1D48">
        <w:rPr>
          <w:rStyle w:val="InterlineTextNumChar"/>
        </w:rPr>
        <w:t>016</w:t>
      </w:r>
      <w:r w:rsidR="00800AD8">
        <w:tab/>
        <w:t>palisi</w:t>
      </w:r>
      <w:r w:rsidR="004C6A92">
        <w:tab/>
        <w:t>a</w:t>
      </w:r>
      <w:r w:rsidR="004C6A92">
        <w:tab/>
        <w:t>vaqesingan</w:t>
      </w:r>
      <w:r w:rsidR="004C6A92">
        <w:tab/>
        <w:t>nu</w:t>
      </w:r>
      <w:r w:rsidR="004C6A92">
        <w:tab/>
        <w:t>sema</w:t>
      </w:r>
      <w:r w:rsidR="004C6A92">
        <w:tab/>
        <w:t>vavua</w:t>
      </w:r>
      <w:r w:rsidR="004C6A92">
        <w:tab/>
        <w:t>itjen,</w:t>
      </w:r>
      <w:r w:rsidR="004C6A92">
        <w:tab/>
        <w:t>nu</w:t>
      </w:r>
      <w:r w:rsidR="004C6A92">
        <w:tab/>
        <w:t>uri</w:t>
      </w:r>
      <w:r w:rsidR="004C6A92">
        <w:tab/>
        <w:t>sema</w:t>
      </w:r>
      <w:r w:rsidR="004C6A92">
        <w:tab/>
        <w:t>tua</w:t>
      </w:r>
    </w:p>
    <w:p w14:paraId="55F47DFF" w14:textId="77777777" w:rsidR="00800AD8" w:rsidRDefault="00800AD8" w:rsidP="004C6A92">
      <w:pPr>
        <w:pStyle w:val="InterlineGlossWithTrans"/>
        <w:tabs>
          <w:tab w:val="left" w:pos="533"/>
          <w:tab w:val="left" w:pos="1202"/>
          <w:tab w:val="left" w:pos="1466"/>
          <w:tab w:val="left" w:pos="2690"/>
          <w:tab w:val="left" w:pos="3344"/>
          <w:tab w:val="left" w:pos="4088"/>
          <w:tab w:val="left" w:pos="5087"/>
          <w:tab w:val="left" w:pos="6131"/>
          <w:tab w:val="left" w:pos="6785"/>
          <w:tab w:val="left" w:pos="7274"/>
          <w:tab w:val="left" w:pos="8018"/>
        </w:tabs>
      </w:pPr>
      <w:r>
        <w:tab/>
        <w:t>palisi</w:t>
      </w:r>
      <w:r w:rsidR="004C6A92">
        <w:tab/>
        <w:t>a</w:t>
      </w:r>
      <w:r w:rsidR="004C6A92">
        <w:tab/>
        <w:t>vaqesing-an</w:t>
      </w:r>
      <w:r w:rsidR="004C6A92">
        <w:tab/>
        <w:t>nu</w:t>
      </w:r>
      <w:r w:rsidR="004C6A92">
        <w:tab/>
        <w:t>em=sa</w:t>
      </w:r>
      <w:r w:rsidR="004C6A92">
        <w:tab/>
        <w:t>va-vua</w:t>
      </w:r>
      <w:r w:rsidR="004C6A92">
        <w:tab/>
        <w:t>itjen</w:t>
      </w:r>
      <w:r w:rsidR="004C6A92">
        <w:tab/>
        <w:t>nu</w:t>
      </w:r>
      <w:r w:rsidR="004C6A92">
        <w:tab/>
        <w:t>uri</w:t>
      </w:r>
      <w:r w:rsidR="004C6A92">
        <w:tab/>
        <w:t>em=sa</w:t>
      </w:r>
      <w:r w:rsidR="004C6A92">
        <w:tab/>
        <w:t>tua</w:t>
      </w:r>
    </w:p>
    <w:p w14:paraId="1F92805F" w14:textId="77777777" w:rsidR="00800AD8" w:rsidRDefault="00800AD8" w:rsidP="004C6A92">
      <w:pPr>
        <w:pStyle w:val="InterlineTransNoFree"/>
        <w:tabs>
          <w:tab w:val="left" w:pos="1202"/>
          <w:tab w:val="left" w:pos="1466"/>
          <w:tab w:val="left" w:pos="2690"/>
          <w:tab w:val="left" w:pos="3344"/>
          <w:tab w:val="left" w:pos="4088"/>
          <w:tab w:val="left" w:pos="5087"/>
          <w:tab w:val="left" w:pos="6131"/>
          <w:tab w:val="left" w:pos="6785"/>
          <w:tab w:val="left" w:pos="7274"/>
          <w:tab w:val="left" w:pos="8018"/>
        </w:tabs>
      </w:pPr>
      <w:r>
        <w:tab/>
        <w:t>taboo</w:t>
      </w:r>
      <w:r w:rsidR="004C6A92">
        <w:rPr>
          <w:smallCaps/>
        </w:rPr>
        <w:tab/>
        <w:t>c</w:t>
      </w:r>
      <w:r w:rsidR="004C6A92">
        <w:rPr>
          <w:smallCaps/>
        </w:rPr>
        <w:tab/>
      </w:r>
      <w:r w:rsidR="004C6A92">
        <w:t>sneeze-</w:t>
      </w:r>
      <w:r w:rsidR="004C6A92">
        <w:rPr>
          <w:smallCaps/>
        </w:rPr>
        <w:t>nom</w:t>
      </w:r>
      <w:r w:rsidR="004C6A92">
        <w:tab/>
        <w:t>when</w:t>
      </w:r>
      <w:r w:rsidR="004C6A92">
        <w:tab/>
      </w:r>
      <w:r w:rsidR="004C6A92">
        <w:rPr>
          <w:smallCaps/>
        </w:rPr>
        <w:t>af</w:t>
      </w:r>
      <w:r w:rsidR="004C6A92">
        <w:t>=go</w:t>
      </w:r>
      <w:r w:rsidR="004C6A92">
        <w:tab/>
      </w:r>
      <w:r w:rsidR="004C6A92">
        <w:rPr>
          <w:smallCaps/>
        </w:rPr>
        <w:t>red</w:t>
      </w:r>
      <w:r w:rsidR="004C6A92">
        <w:t>-field</w:t>
      </w:r>
      <w:r w:rsidR="004C6A92">
        <w:tab/>
      </w:r>
      <w:r w:rsidR="004C6A92">
        <w:rPr>
          <w:smallCaps/>
        </w:rPr>
        <w:t>f.</w:t>
      </w:r>
      <w:r w:rsidR="004C6A92">
        <w:t>we(</w:t>
      </w:r>
      <w:r w:rsidR="004C6A92">
        <w:rPr>
          <w:smallCaps/>
        </w:rPr>
        <w:t>inc</w:t>
      </w:r>
      <w:r w:rsidR="004C6A92">
        <w:t>)</w:t>
      </w:r>
      <w:r w:rsidR="004C6A92">
        <w:tab/>
        <w:t>when</w:t>
      </w:r>
      <w:r w:rsidR="004C6A92">
        <w:tab/>
        <w:t>will</w:t>
      </w:r>
      <w:r w:rsidR="004C6A92">
        <w:tab/>
      </w:r>
      <w:r w:rsidR="004C6A92">
        <w:rPr>
          <w:smallCaps/>
        </w:rPr>
        <w:t>af</w:t>
      </w:r>
      <w:r w:rsidR="004C6A92">
        <w:t>=go</w:t>
      </w:r>
      <w:r w:rsidR="004C6A92">
        <w:tab/>
      </w:r>
      <w:r w:rsidR="004C6A92">
        <w:rPr>
          <w:smallCaps/>
        </w:rPr>
        <w:t>obl</w:t>
      </w:r>
    </w:p>
    <w:p w14:paraId="52538318" w14:textId="77777777" w:rsidR="00800AD8" w:rsidRDefault="00800AD8" w:rsidP="004C6A92">
      <w:pPr>
        <w:pStyle w:val="InterlineText"/>
        <w:tabs>
          <w:tab w:val="left" w:pos="533"/>
          <w:tab w:val="left" w:pos="1832"/>
        </w:tabs>
      </w:pPr>
      <w:r>
        <w:tab/>
        <w:t>namatsay</w:t>
      </w:r>
      <w:r>
        <w:tab/>
        <w:t>itjen.</w:t>
      </w:r>
    </w:p>
    <w:p w14:paraId="68D90D9A" w14:textId="77777777" w:rsidR="00800AD8" w:rsidRDefault="00800AD8" w:rsidP="004C6A92">
      <w:pPr>
        <w:pStyle w:val="InterlineGlossWithTrans"/>
        <w:tabs>
          <w:tab w:val="left" w:pos="533"/>
          <w:tab w:val="left" w:pos="1832"/>
        </w:tabs>
      </w:pPr>
      <w:r>
        <w:tab/>
        <w:t>na-m-patsay</w:t>
      </w:r>
      <w:r>
        <w:tab/>
        <w:t>itjen</w:t>
      </w:r>
    </w:p>
    <w:p w14:paraId="69EBBDA3" w14:textId="77777777" w:rsidR="00800AD8" w:rsidRDefault="00800AD8" w:rsidP="004C6A92">
      <w:pPr>
        <w:pStyle w:val="InterlineTrans"/>
        <w:tabs>
          <w:tab w:val="left" w:pos="533"/>
          <w:tab w:val="left" w:pos="1832"/>
        </w:tabs>
      </w:pPr>
      <w:r>
        <w:tab/>
      </w:r>
      <w:r>
        <w:rPr>
          <w:smallCaps/>
        </w:rPr>
        <w:t>past</w:t>
      </w:r>
      <w:r>
        <w:t>-</w:t>
      </w:r>
      <w:r>
        <w:rPr>
          <w:smallCaps/>
        </w:rPr>
        <w:t>af</w:t>
      </w:r>
      <w:r>
        <w:t>-die</w:t>
      </w:r>
      <w:r>
        <w:tab/>
      </w:r>
      <w:r>
        <w:rPr>
          <w:smallCaps/>
        </w:rPr>
        <w:t>f.</w:t>
      </w:r>
      <w:r>
        <w:t>we(</w:t>
      </w:r>
      <w:r>
        <w:rPr>
          <w:smallCaps/>
        </w:rPr>
        <w:t>inc</w:t>
      </w:r>
      <w:r>
        <w:t>)</w:t>
      </w:r>
    </w:p>
    <w:p w14:paraId="13D6F740" w14:textId="77777777" w:rsidR="00800AD8" w:rsidRDefault="00800AD8">
      <w:pPr>
        <w:pStyle w:val="InterlineFree"/>
      </w:pPr>
      <w:r>
        <w:t>It is taboo to sneeze when we are going to the fields or when we are going to where someone has died.</w:t>
      </w:r>
    </w:p>
    <w:p w14:paraId="38D80E58" w14:textId="77777777" w:rsidR="00800AD8" w:rsidRDefault="00DC1AE0" w:rsidP="004C6A92">
      <w:pPr>
        <w:pStyle w:val="InterlineText"/>
        <w:tabs>
          <w:tab w:val="left" w:pos="533"/>
          <w:tab w:val="left" w:pos="1397"/>
          <w:tab w:val="left" w:pos="3701"/>
        </w:tabs>
      </w:pPr>
      <w:r w:rsidRPr="003A1D48">
        <w:rPr>
          <w:rStyle w:val="InterlineTextNumChar"/>
        </w:rPr>
        <w:lastRenderedPageBreak/>
        <w:t>017</w:t>
      </w:r>
      <w:r w:rsidR="00800AD8">
        <w:tab/>
        <w:t>tja</w:t>
      </w:r>
      <w:r w:rsidR="00800AD8">
        <w:tab/>
        <w:t>sikasaqetjuqetju</w:t>
      </w:r>
      <w:r w:rsidR="00800AD8">
        <w:tab/>
        <w:t>aya.</w:t>
      </w:r>
    </w:p>
    <w:p w14:paraId="53AB135E" w14:textId="77777777" w:rsidR="00800AD8" w:rsidRDefault="00800AD8" w:rsidP="004C6A92">
      <w:pPr>
        <w:pStyle w:val="InterlineGlossWithTrans"/>
        <w:tabs>
          <w:tab w:val="left" w:pos="533"/>
          <w:tab w:val="left" w:pos="1397"/>
          <w:tab w:val="left" w:pos="3701"/>
        </w:tabs>
      </w:pPr>
      <w:r>
        <w:tab/>
        <w:t>tja</w:t>
      </w:r>
      <w:r>
        <w:tab/>
        <w:t>si-ka-qetju=saqetju</w:t>
      </w:r>
      <w:r>
        <w:tab/>
        <w:t>aya</w:t>
      </w:r>
    </w:p>
    <w:p w14:paraId="6512EF56" w14:textId="77777777" w:rsidR="00800AD8" w:rsidRDefault="00800AD8" w:rsidP="004C6A92">
      <w:pPr>
        <w:pStyle w:val="InterlineTransNoFree"/>
        <w:tabs>
          <w:tab w:val="left" w:pos="1397"/>
          <w:tab w:val="left" w:pos="3701"/>
          <w:tab w:val="right" w:pos="8787"/>
        </w:tabs>
      </w:pPr>
      <w:r>
        <w:tab/>
        <w:t>we(</w:t>
      </w:r>
      <w:r>
        <w:rPr>
          <w:smallCaps/>
        </w:rPr>
        <w:t>inc</w:t>
      </w:r>
      <w:r>
        <w:t>)</w:t>
      </w:r>
      <w:r>
        <w:tab/>
      </w:r>
      <w:r>
        <w:rPr>
          <w:smallCaps/>
        </w:rPr>
        <w:t>if</w:t>
      </w:r>
      <w:r>
        <w:t>-become-</w:t>
      </w:r>
      <w:r>
        <w:rPr>
          <w:smallCaps/>
        </w:rPr>
        <w:t>red</w:t>
      </w:r>
      <w:r>
        <w:t>=painful</w:t>
      </w:r>
      <w:r>
        <w:tab/>
        <w:t>say</w:t>
      </w:r>
      <w:r w:rsidR="004C6A92">
        <w:tab/>
        <w:t>It is said it will mean sickness.</w:t>
      </w:r>
    </w:p>
    <w:p w14:paraId="2274AF8E" w14:textId="77777777" w:rsidR="004C6A92" w:rsidRDefault="00DC1AE0" w:rsidP="004C6A92">
      <w:pPr>
        <w:pStyle w:val="InterlineText"/>
        <w:tabs>
          <w:tab w:val="left" w:pos="533"/>
          <w:tab w:val="left" w:pos="1187"/>
          <w:tab w:val="left" w:pos="2756"/>
          <w:tab w:val="left" w:pos="3800"/>
          <w:tab w:val="left" w:pos="4739"/>
          <w:tab w:val="left" w:pos="6113"/>
          <w:tab w:val="left" w:pos="6767"/>
          <w:tab w:val="left" w:pos="7511"/>
        </w:tabs>
      </w:pPr>
      <w:r w:rsidRPr="003A1D48">
        <w:rPr>
          <w:rStyle w:val="InterlineTextNumChar"/>
        </w:rPr>
        <w:t>018</w:t>
      </w:r>
      <w:r w:rsidR="00800AD8">
        <w:tab/>
        <w:t>nu</w:t>
      </w:r>
      <w:r w:rsidR="00800AD8">
        <w:tab/>
        <w:t>kaquîisan</w:t>
      </w:r>
      <w:r w:rsidR="00800AD8">
        <w:tab/>
        <w:t>itjen,</w:t>
      </w:r>
      <w:r w:rsidR="00800AD8">
        <w:tab/>
        <w:t>inika</w:t>
      </w:r>
      <w:r w:rsidR="00800AD8">
        <w:tab/>
        <w:t>sitsiketsikel</w:t>
      </w:r>
      <w:r w:rsidR="00800AD8">
        <w:tab/>
        <w:t>nu</w:t>
      </w:r>
      <w:r w:rsidR="004C6A92">
        <w:tab/>
        <w:t>sema</w:t>
      </w:r>
      <w:r w:rsidR="004C6A92">
        <w:tab/>
        <w:t>dedet</w:t>
      </w:r>
    </w:p>
    <w:p w14:paraId="717F90FB" w14:textId="77777777" w:rsidR="00800AD8" w:rsidRDefault="00800AD8" w:rsidP="004C6A92">
      <w:pPr>
        <w:pStyle w:val="InterlineGlossWithTrans"/>
        <w:tabs>
          <w:tab w:val="left" w:pos="533"/>
          <w:tab w:val="left" w:pos="1187"/>
          <w:tab w:val="left" w:pos="2756"/>
          <w:tab w:val="left" w:pos="3800"/>
          <w:tab w:val="left" w:pos="4739"/>
          <w:tab w:val="left" w:pos="6113"/>
          <w:tab w:val="left" w:pos="6767"/>
          <w:tab w:val="left" w:pos="7511"/>
        </w:tabs>
      </w:pPr>
      <w:r>
        <w:tab/>
        <w:t>nu</w:t>
      </w:r>
      <w:r>
        <w:tab/>
        <w:t>ka-quîis-an</w:t>
      </w:r>
      <w:r>
        <w:tab/>
        <w:t>itjen</w:t>
      </w:r>
      <w:r>
        <w:tab/>
        <w:t>ini-ka</w:t>
      </w:r>
      <w:r>
        <w:tab/>
        <w:t>si-tsike-tsikel</w:t>
      </w:r>
      <w:r>
        <w:tab/>
        <w:t>nu</w:t>
      </w:r>
      <w:r w:rsidR="004C6A92">
        <w:tab/>
        <w:t>em=sa</w:t>
      </w:r>
      <w:r w:rsidR="004C6A92">
        <w:tab/>
        <w:t>de-det</w:t>
      </w:r>
    </w:p>
    <w:p w14:paraId="45E9E871" w14:textId="77777777" w:rsidR="00800AD8" w:rsidRDefault="00800AD8" w:rsidP="004C6A92">
      <w:pPr>
        <w:pStyle w:val="InterlineTransNoFree"/>
        <w:tabs>
          <w:tab w:val="left" w:pos="1187"/>
          <w:tab w:val="left" w:pos="2756"/>
          <w:tab w:val="left" w:pos="3800"/>
          <w:tab w:val="left" w:pos="4739"/>
          <w:tab w:val="left" w:pos="6113"/>
          <w:tab w:val="left" w:pos="6767"/>
          <w:tab w:val="left" w:pos="7511"/>
        </w:tabs>
      </w:pPr>
      <w:r>
        <w:tab/>
        <w:t>when</w:t>
      </w:r>
      <w:r>
        <w:tab/>
        <w:t>main-turn-</w:t>
      </w:r>
      <w:r>
        <w:rPr>
          <w:smallCaps/>
        </w:rPr>
        <w:t>nom</w:t>
      </w:r>
      <w:r>
        <w:tab/>
      </w:r>
      <w:r>
        <w:rPr>
          <w:smallCaps/>
        </w:rPr>
        <w:t>f.</w:t>
      </w:r>
      <w:r>
        <w:t>we(</w:t>
      </w:r>
      <w:r>
        <w:rPr>
          <w:smallCaps/>
        </w:rPr>
        <w:t>inc</w:t>
      </w:r>
      <w:r>
        <w:t>)</w:t>
      </w:r>
      <w:r>
        <w:tab/>
        <w:t>not-after</w:t>
      </w:r>
      <w:r>
        <w:tab/>
      </w:r>
      <w:r>
        <w:rPr>
          <w:smallCaps/>
        </w:rPr>
        <w:t>if</w:t>
      </w:r>
      <w:r>
        <w:t>-</w:t>
      </w:r>
      <w:r>
        <w:rPr>
          <w:smallCaps/>
        </w:rPr>
        <w:t>red</w:t>
      </w:r>
      <w:r>
        <w:t>-return</w:t>
      </w:r>
      <w:r>
        <w:tab/>
        <w:t>when</w:t>
      </w:r>
      <w:r w:rsidR="004C6A92">
        <w:tab/>
      </w:r>
      <w:r w:rsidR="004C6A92">
        <w:rPr>
          <w:smallCaps/>
        </w:rPr>
        <w:t>af</w:t>
      </w:r>
      <w:r w:rsidR="004C6A92">
        <w:t>=go</w:t>
      </w:r>
      <w:r w:rsidR="004C6A92">
        <w:tab/>
      </w:r>
      <w:r w:rsidR="004C6A92">
        <w:rPr>
          <w:smallCaps/>
        </w:rPr>
        <w:t>red</w:t>
      </w:r>
      <w:r w:rsidR="004C6A92">
        <w:t>-near</w:t>
      </w:r>
    </w:p>
    <w:p w14:paraId="3987093F" w14:textId="77777777" w:rsidR="00800AD8" w:rsidRDefault="00800AD8" w:rsidP="004C6A92">
      <w:pPr>
        <w:pStyle w:val="InterlineText"/>
        <w:tabs>
          <w:tab w:val="left" w:pos="533"/>
          <w:tab w:val="left" w:pos="1577"/>
          <w:tab w:val="left" w:pos="2231"/>
          <w:tab w:val="left" w:pos="2675"/>
          <w:tab w:val="left" w:pos="3719"/>
          <w:tab w:val="left" w:pos="3983"/>
        </w:tabs>
      </w:pPr>
      <w:r>
        <w:tab/>
        <w:t>itjen,</w:t>
      </w:r>
      <w:r>
        <w:tab/>
        <w:t>nu</w:t>
      </w:r>
      <w:r>
        <w:tab/>
        <w:t>ika</w:t>
      </w:r>
      <w:r>
        <w:tab/>
        <w:t>tjen</w:t>
      </w:r>
      <w:r>
        <w:tab/>
        <w:t>a</w:t>
      </w:r>
      <w:r>
        <w:tab/>
        <w:t>mavunglay.</w:t>
      </w:r>
    </w:p>
    <w:p w14:paraId="0C7A99B2" w14:textId="77777777" w:rsidR="00800AD8" w:rsidRDefault="00800AD8" w:rsidP="004C6A92">
      <w:pPr>
        <w:pStyle w:val="InterlineGlossWithTrans"/>
        <w:tabs>
          <w:tab w:val="left" w:pos="533"/>
          <w:tab w:val="left" w:pos="1577"/>
          <w:tab w:val="left" w:pos="2231"/>
          <w:tab w:val="left" w:pos="2675"/>
          <w:tab w:val="left" w:pos="3719"/>
          <w:tab w:val="left" w:pos="3983"/>
        </w:tabs>
      </w:pPr>
      <w:r>
        <w:tab/>
        <w:t>itjen</w:t>
      </w:r>
      <w:r>
        <w:tab/>
        <w:t>nu</w:t>
      </w:r>
      <w:r>
        <w:tab/>
        <w:t>ika</w:t>
      </w:r>
      <w:r>
        <w:tab/>
        <w:t>tjen</w:t>
      </w:r>
      <w:r>
        <w:tab/>
        <w:t>a</w:t>
      </w:r>
      <w:r>
        <w:tab/>
        <w:t>ma-vungelay</w:t>
      </w:r>
    </w:p>
    <w:p w14:paraId="5666F30A" w14:textId="77777777" w:rsidR="00800AD8" w:rsidRDefault="00800AD8" w:rsidP="004C6A92">
      <w:pPr>
        <w:pStyle w:val="InterlineTrans"/>
        <w:tabs>
          <w:tab w:val="left" w:pos="533"/>
          <w:tab w:val="left" w:pos="1577"/>
          <w:tab w:val="left" w:pos="2231"/>
          <w:tab w:val="left" w:pos="2675"/>
          <w:tab w:val="left" w:pos="3719"/>
          <w:tab w:val="left" w:pos="3983"/>
        </w:tabs>
      </w:pPr>
      <w:r>
        <w:tab/>
      </w:r>
      <w:r>
        <w:rPr>
          <w:smallCaps/>
        </w:rPr>
        <w:t>f.</w:t>
      </w:r>
      <w:r>
        <w:t>we(</w:t>
      </w:r>
      <w:r>
        <w:rPr>
          <w:smallCaps/>
        </w:rPr>
        <w:t>inc</w:t>
      </w:r>
      <w:r>
        <w:t>)</w:t>
      </w:r>
      <w:r>
        <w:tab/>
        <w:t>when</w:t>
      </w:r>
      <w:r>
        <w:tab/>
        <w:t>not</w:t>
      </w:r>
      <w:r>
        <w:tab/>
      </w:r>
      <w:r>
        <w:rPr>
          <w:smallCaps/>
        </w:rPr>
        <w:t>f.</w:t>
      </w:r>
      <w:r>
        <w:t>we(</w:t>
      </w:r>
      <w:r>
        <w:rPr>
          <w:smallCaps/>
        </w:rPr>
        <w:t>inc</w:t>
      </w:r>
      <w:r>
        <w:t>)</w:t>
      </w:r>
      <w:r>
        <w:rPr>
          <w:smallCaps/>
        </w:rPr>
        <w:tab/>
        <w:t>c</w:t>
      </w:r>
      <w:r>
        <w:rPr>
          <w:smallCaps/>
        </w:rPr>
        <w:tab/>
        <w:t>stat</w:t>
      </w:r>
      <w:r>
        <w:t>-pregnant</w:t>
      </w:r>
    </w:p>
    <w:p w14:paraId="4686BB5F" w14:textId="77777777" w:rsidR="00800AD8" w:rsidRDefault="00800AD8" w:rsidP="004C6A92">
      <w:pPr>
        <w:pStyle w:val="InterlineFree"/>
      </w:pPr>
      <w:r>
        <w:t xml:space="preserve">When things are the wrong way round (when the </w:t>
      </w:r>
      <w:r w:rsidRPr="004C6A92">
        <w:rPr>
          <w:rStyle w:val="VernacularText"/>
        </w:rPr>
        <w:t>kirkir</w:t>
      </w:r>
      <w:r>
        <w:t xml:space="preserve"> sings before the </w:t>
      </w:r>
      <w:r w:rsidRPr="004C6A92">
        <w:rPr>
          <w:rStyle w:val="VernacularText"/>
        </w:rPr>
        <w:t>tsugaw</w:t>
      </w:r>
      <w:r>
        <w:t xml:space="preserve"> bird), it doesn’t cause us to go back if</w:t>
      </w:r>
      <w:r w:rsidR="004C6A92">
        <w:t xml:space="preserve"> </w:t>
      </w:r>
      <w:r>
        <w:t>we are just going a short distance; or if we aren’t expecting a child.</w:t>
      </w:r>
    </w:p>
    <w:p w14:paraId="39CF0534" w14:textId="77777777" w:rsidR="00800AD8" w:rsidRDefault="00DC1AE0" w:rsidP="004C6A92">
      <w:pPr>
        <w:pStyle w:val="InterlineText"/>
        <w:tabs>
          <w:tab w:val="left" w:pos="533"/>
          <w:tab w:val="left" w:pos="1232"/>
          <w:tab w:val="left" w:pos="1496"/>
          <w:tab w:val="left" w:pos="2990"/>
          <w:tab w:val="left" w:pos="3914"/>
          <w:tab w:val="left" w:pos="4403"/>
          <w:tab w:val="left" w:pos="5147"/>
          <w:tab w:val="left" w:pos="5831"/>
          <w:tab w:val="left" w:pos="6095"/>
          <w:tab w:val="left" w:pos="6584"/>
          <w:tab w:val="left" w:pos="7448"/>
          <w:tab w:val="left" w:pos="8117"/>
        </w:tabs>
      </w:pPr>
      <w:r w:rsidRPr="003A1D48">
        <w:rPr>
          <w:rStyle w:val="InterlineTextNumChar"/>
        </w:rPr>
        <w:t>019</w:t>
      </w:r>
      <w:r w:rsidR="00800AD8">
        <w:tab/>
        <w:t>îakua</w:t>
      </w:r>
      <w:r w:rsidR="00800AD8">
        <w:tab/>
        <w:t>a</w:t>
      </w:r>
      <w:r w:rsidR="00800AD8">
        <w:tab/>
        <w:t>mavunglay</w:t>
      </w:r>
      <w:r w:rsidR="00800AD8">
        <w:tab/>
        <w:t>katua</w:t>
      </w:r>
      <w:r w:rsidR="00800AD8">
        <w:tab/>
        <w:t>uri</w:t>
      </w:r>
      <w:r w:rsidR="00800AD8">
        <w:tab/>
        <w:t>sema</w:t>
      </w:r>
      <w:r w:rsidR="00800AD8">
        <w:tab/>
        <w:t>tsadja</w:t>
      </w:r>
      <w:r w:rsidR="00800AD8">
        <w:tab/>
        <w:t>a</w:t>
      </w:r>
      <w:r w:rsidR="00800AD8">
        <w:tab/>
        <w:t>uri</w:t>
      </w:r>
      <w:r w:rsidR="004C6A92">
        <w:tab/>
        <w:t>kiqetsi,</w:t>
      </w:r>
      <w:r w:rsidR="004C6A92">
        <w:tab/>
        <w:t>palisi</w:t>
      </w:r>
      <w:r w:rsidR="004C6A92">
        <w:tab/>
        <w:t>aravats.</w:t>
      </w:r>
    </w:p>
    <w:p w14:paraId="56075FA0" w14:textId="77777777" w:rsidR="00800AD8" w:rsidRDefault="00800AD8" w:rsidP="004C6A92">
      <w:pPr>
        <w:pStyle w:val="InterlineGlossWithTrans"/>
        <w:tabs>
          <w:tab w:val="left" w:pos="533"/>
          <w:tab w:val="left" w:pos="1232"/>
          <w:tab w:val="left" w:pos="1496"/>
          <w:tab w:val="left" w:pos="2990"/>
          <w:tab w:val="left" w:pos="3914"/>
          <w:tab w:val="left" w:pos="4403"/>
          <w:tab w:val="left" w:pos="5147"/>
          <w:tab w:val="left" w:pos="5831"/>
          <w:tab w:val="left" w:pos="6095"/>
          <w:tab w:val="left" w:pos="6584"/>
          <w:tab w:val="left" w:pos="7448"/>
          <w:tab w:val="left" w:pos="8117"/>
        </w:tabs>
      </w:pPr>
      <w:r>
        <w:tab/>
        <w:t>îakua</w:t>
      </w:r>
      <w:r>
        <w:tab/>
        <w:t>a</w:t>
      </w:r>
      <w:r>
        <w:tab/>
        <w:t>ma-vungelay</w:t>
      </w:r>
      <w:r>
        <w:tab/>
        <w:t>ka-tua</w:t>
      </w:r>
      <w:r>
        <w:tab/>
        <w:t>uri</w:t>
      </w:r>
      <w:r>
        <w:tab/>
        <w:t>em=sa</w:t>
      </w:r>
      <w:r>
        <w:tab/>
        <w:t>tsadja</w:t>
      </w:r>
      <w:r>
        <w:tab/>
        <w:t>a</w:t>
      </w:r>
      <w:r>
        <w:tab/>
        <w:t>uri</w:t>
      </w:r>
      <w:r w:rsidR="004C6A92">
        <w:tab/>
        <w:t>ki-qetsi</w:t>
      </w:r>
      <w:r w:rsidR="004C6A92">
        <w:tab/>
        <w:t>palisi</w:t>
      </w:r>
      <w:r w:rsidR="004C6A92">
        <w:tab/>
        <w:t>a-ravats</w:t>
      </w:r>
    </w:p>
    <w:p w14:paraId="73EC5EC1" w14:textId="77777777" w:rsidR="00800AD8" w:rsidRDefault="00800AD8" w:rsidP="004C6A92">
      <w:pPr>
        <w:pStyle w:val="InterlineTrans"/>
        <w:tabs>
          <w:tab w:val="left" w:pos="533"/>
          <w:tab w:val="left" w:pos="1232"/>
          <w:tab w:val="left" w:pos="1496"/>
          <w:tab w:val="left" w:pos="2990"/>
          <w:tab w:val="left" w:pos="3914"/>
          <w:tab w:val="left" w:pos="4403"/>
          <w:tab w:val="left" w:pos="5147"/>
          <w:tab w:val="left" w:pos="5831"/>
          <w:tab w:val="left" w:pos="6095"/>
          <w:tab w:val="left" w:pos="6584"/>
          <w:tab w:val="left" w:pos="7448"/>
          <w:tab w:val="left" w:pos="8117"/>
        </w:tabs>
      </w:pPr>
      <w:r>
        <w:tab/>
        <w:t>but</w:t>
      </w:r>
      <w:r>
        <w:rPr>
          <w:smallCaps/>
        </w:rPr>
        <w:tab/>
        <w:t>c</w:t>
      </w:r>
      <w:r>
        <w:rPr>
          <w:smallCaps/>
        </w:rPr>
        <w:tab/>
        <w:t>stat</w:t>
      </w:r>
      <w:r>
        <w:t>-pregnant</w:t>
      </w:r>
      <w:r>
        <w:tab/>
        <w:t>and-</w:t>
      </w:r>
      <w:r>
        <w:rPr>
          <w:smallCaps/>
        </w:rPr>
        <w:t>obl</w:t>
      </w:r>
      <w:r>
        <w:tab/>
        <w:t>will</w:t>
      </w:r>
      <w:r>
        <w:tab/>
      </w:r>
      <w:r>
        <w:rPr>
          <w:smallCaps/>
        </w:rPr>
        <w:t>af</w:t>
      </w:r>
      <w:r>
        <w:t>=go</w:t>
      </w:r>
      <w:r>
        <w:tab/>
        <w:t>far</w:t>
      </w:r>
      <w:r>
        <w:rPr>
          <w:smallCaps/>
        </w:rPr>
        <w:tab/>
        <w:t>c</w:t>
      </w:r>
      <w:r>
        <w:rPr>
          <w:smallCaps/>
        </w:rPr>
        <w:tab/>
      </w:r>
      <w:r>
        <w:t>will</w:t>
      </w:r>
      <w:r w:rsidR="004C6A92">
        <w:tab/>
        <w:t>do-fight</w:t>
      </w:r>
      <w:r w:rsidR="004C6A92">
        <w:tab/>
        <w:t>taboo</w:t>
      </w:r>
      <w:r w:rsidR="004C6A92">
        <w:tab/>
      </w:r>
      <w:r w:rsidR="004C6A92">
        <w:rPr>
          <w:smallCaps/>
        </w:rPr>
        <w:t>c-</w:t>
      </w:r>
      <w:r w:rsidR="004C6A92">
        <w:t>true</w:t>
      </w:r>
    </w:p>
    <w:p w14:paraId="4DFC05F4" w14:textId="77777777" w:rsidR="00800AD8" w:rsidRDefault="00800AD8">
      <w:pPr>
        <w:pStyle w:val="InterlineFree"/>
      </w:pPr>
      <w:r>
        <w:t>But if we are expecting a child or going some distance to fight, it is a serious taboo.</w:t>
      </w:r>
    </w:p>
    <w:p w14:paraId="587D3496" w14:textId="77777777" w:rsidR="00800AD8" w:rsidRDefault="00DC1AE0" w:rsidP="004C6A92">
      <w:pPr>
        <w:pStyle w:val="InterlineText"/>
        <w:tabs>
          <w:tab w:val="left" w:pos="533"/>
          <w:tab w:val="left" w:pos="1397"/>
          <w:tab w:val="left" w:pos="2156"/>
        </w:tabs>
      </w:pPr>
      <w:r w:rsidRPr="003A1D48">
        <w:rPr>
          <w:rStyle w:val="InterlineTextNumChar"/>
        </w:rPr>
        <w:t>020</w:t>
      </w:r>
      <w:r w:rsidR="00800AD8">
        <w:tab/>
        <w:t>tja</w:t>
      </w:r>
      <w:r w:rsidR="00800AD8">
        <w:tab/>
        <w:t>sika</w:t>
      </w:r>
      <w:r w:rsidR="00800AD8">
        <w:tab/>
        <w:t>tjaparuparut.</w:t>
      </w:r>
    </w:p>
    <w:p w14:paraId="56573B41" w14:textId="77777777" w:rsidR="00800AD8" w:rsidRDefault="00800AD8" w:rsidP="004C6A92">
      <w:pPr>
        <w:pStyle w:val="InterlineGlossWithTrans"/>
        <w:tabs>
          <w:tab w:val="left" w:pos="533"/>
          <w:tab w:val="left" w:pos="1397"/>
          <w:tab w:val="left" w:pos="2156"/>
        </w:tabs>
      </w:pPr>
      <w:r>
        <w:tab/>
        <w:t>tja</w:t>
      </w:r>
      <w:r>
        <w:tab/>
        <w:t>sika</w:t>
      </w:r>
      <w:r>
        <w:tab/>
        <w:t>tja-paru-parut</w:t>
      </w:r>
    </w:p>
    <w:p w14:paraId="6B890181" w14:textId="77777777" w:rsidR="00800AD8" w:rsidRDefault="00800AD8" w:rsidP="004C6A92">
      <w:pPr>
        <w:pStyle w:val="InterlineTransNoFree"/>
        <w:tabs>
          <w:tab w:val="left" w:pos="1397"/>
          <w:tab w:val="left" w:pos="2156"/>
          <w:tab w:val="right" w:pos="8787"/>
        </w:tabs>
      </w:pPr>
      <w:r>
        <w:tab/>
        <w:t>we(</w:t>
      </w:r>
      <w:r>
        <w:rPr>
          <w:smallCaps/>
        </w:rPr>
        <w:t>inc</w:t>
      </w:r>
      <w:r>
        <w:t>)</w:t>
      </w:r>
      <w:r>
        <w:tab/>
        <w:t>reason</w:t>
      </w:r>
      <w:r>
        <w:tab/>
        <w:t>more-</w:t>
      </w:r>
      <w:r>
        <w:rPr>
          <w:smallCaps/>
        </w:rPr>
        <w:t>red</w:t>
      </w:r>
      <w:r>
        <w:t>-weak</w:t>
      </w:r>
      <w:r w:rsidR="004C6A92">
        <w:tab/>
        <w:t>We will come off worst.</w:t>
      </w:r>
    </w:p>
    <w:p w14:paraId="020BAA5A" w14:textId="77777777" w:rsidR="004C6A92" w:rsidRDefault="00DC1AE0" w:rsidP="004C6A92">
      <w:pPr>
        <w:pStyle w:val="InterlineText"/>
        <w:tabs>
          <w:tab w:val="left" w:pos="533"/>
          <w:tab w:val="left" w:pos="1187"/>
          <w:tab w:val="left" w:pos="1991"/>
          <w:tab w:val="left" w:pos="3035"/>
          <w:tab w:val="left" w:pos="4154"/>
          <w:tab w:val="left" w:pos="5228"/>
          <w:tab w:val="left" w:pos="6272"/>
          <w:tab w:val="left" w:pos="6776"/>
        </w:tabs>
      </w:pPr>
      <w:r w:rsidRPr="003A1D48">
        <w:rPr>
          <w:rStyle w:val="InterlineTextNumChar"/>
        </w:rPr>
        <w:t>021</w:t>
      </w:r>
      <w:r w:rsidR="00800AD8">
        <w:tab/>
        <w:t>nu</w:t>
      </w:r>
      <w:r w:rsidR="00800AD8">
        <w:tab/>
        <w:t>saqetju</w:t>
      </w:r>
      <w:r w:rsidR="00800AD8">
        <w:tab/>
        <w:t>itjen,</w:t>
      </w:r>
      <w:r w:rsidR="00800AD8">
        <w:tab/>
        <w:t>matu</w:t>
      </w:r>
      <w:r w:rsidR="00800AD8">
        <w:tab/>
        <w:t>qinuîis</w:t>
      </w:r>
      <w:r w:rsidR="00800AD8">
        <w:tab/>
        <w:t>itjen</w:t>
      </w:r>
      <w:r w:rsidR="00800AD8">
        <w:tab/>
        <w:t>tua</w:t>
      </w:r>
      <w:r w:rsidR="004C6A92">
        <w:tab/>
        <w:t>tja</w:t>
      </w:r>
    </w:p>
    <w:p w14:paraId="1492F52C" w14:textId="77777777" w:rsidR="00800AD8" w:rsidRDefault="00800AD8" w:rsidP="004C6A92">
      <w:pPr>
        <w:pStyle w:val="InterlineGlossWithTrans"/>
        <w:tabs>
          <w:tab w:val="left" w:pos="533"/>
          <w:tab w:val="left" w:pos="1187"/>
          <w:tab w:val="left" w:pos="1991"/>
          <w:tab w:val="left" w:pos="3035"/>
          <w:tab w:val="left" w:pos="4154"/>
          <w:tab w:val="left" w:pos="5228"/>
          <w:tab w:val="left" w:pos="6272"/>
          <w:tab w:val="left" w:pos="6776"/>
        </w:tabs>
      </w:pPr>
      <w:r>
        <w:tab/>
        <w:t>nu</w:t>
      </w:r>
      <w:r>
        <w:tab/>
        <w:t>saqetju</w:t>
      </w:r>
      <w:r>
        <w:tab/>
        <w:t>itjen</w:t>
      </w:r>
      <w:r>
        <w:tab/>
        <w:t>ma-tu</w:t>
      </w:r>
      <w:r>
        <w:tab/>
        <w:t>in=quîis</w:t>
      </w:r>
      <w:r>
        <w:tab/>
        <w:t>itjen</w:t>
      </w:r>
      <w:r>
        <w:tab/>
        <w:t>tua</w:t>
      </w:r>
      <w:r w:rsidR="004C6A92">
        <w:tab/>
        <w:t>tja</w:t>
      </w:r>
    </w:p>
    <w:p w14:paraId="64D44E7C" w14:textId="77777777" w:rsidR="00800AD8" w:rsidRDefault="00800AD8" w:rsidP="004C6A92">
      <w:pPr>
        <w:pStyle w:val="InterlineTransNoFree"/>
        <w:tabs>
          <w:tab w:val="left" w:pos="1187"/>
          <w:tab w:val="left" w:pos="1991"/>
          <w:tab w:val="left" w:pos="3035"/>
          <w:tab w:val="left" w:pos="4154"/>
          <w:tab w:val="left" w:pos="5228"/>
          <w:tab w:val="left" w:pos="6272"/>
          <w:tab w:val="left" w:pos="6776"/>
        </w:tabs>
      </w:pPr>
      <w:r>
        <w:tab/>
        <w:t>when</w:t>
      </w:r>
      <w:r>
        <w:tab/>
        <w:t>painful</w:t>
      </w:r>
      <w:r>
        <w:tab/>
      </w:r>
      <w:r>
        <w:rPr>
          <w:smallCaps/>
        </w:rPr>
        <w:t>f.</w:t>
      </w:r>
      <w:r>
        <w:t>we(</w:t>
      </w:r>
      <w:r>
        <w:rPr>
          <w:smallCaps/>
        </w:rPr>
        <w:t>inc</w:t>
      </w:r>
      <w:r>
        <w:t>)</w:t>
      </w:r>
      <w:r>
        <w:tab/>
      </w:r>
      <w:r>
        <w:rPr>
          <w:smallCaps/>
        </w:rPr>
        <w:t>stat</w:t>
      </w:r>
      <w:r>
        <w:t>-alike</w:t>
      </w:r>
      <w:r>
        <w:tab/>
      </w:r>
      <w:r>
        <w:rPr>
          <w:smallCaps/>
        </w:rPr>
        <w:t>perf</w:t>
      </w:r>
      <w:r>
        <w:t>=turn</w:t>
      </w:r>
      <w:r>
        <w:tab/>
      </w:r>
      <w:r>
        <w:rPr>
          <w:smallCaps/>
        </w:rPr>
        <w:t>f.</w:t>
      </w:r>
      <w:r>
        <w:t>we(</w:t>
      </w:r>
      <w:r>
        <w:rPr>
          <w:smallCaps/>
        </w:rPr>
        <w:t>inc</w:t>
      </w:r>
      <w:r>
        <w:t>)</w:t>
      </w:r>
      <w:r>
        <w:tab/>
      </w:r>
      <w:r>
        <w:rPr>
          <w:smallCaps/>
        </w:rPr>
        <w:t>obl</w:t>
      </w:r>
      <w:r w:rsidR="004C6A92">
        <w:tab/>
        <w:t>we(</w:t>
      </w:r>
      <w:r w:rsidR="004C6A92">
        <w:rPr>
          <w:smallCaps/>
        </w:rPr>
        <w:t>inc</w:t>
      </w:r>
      <w:r w:rsidR="004C6A92">
        <w:t>)</w:t>
      </w:r>
    </w:p>
    <w:p w14:paraId="3FD3D00D" w14:textId="77777777" w:rsidR="00800AD8" w:rsidRDefault="00800AD8" w:rsidP="004C6A92">
      <w:pPr>
        <w:pStyle w:val="InterlineText"/>
        <w:tabs>
          <w:tab w:val="left" w:pos="533"/>
          <w:tab w:val="left" w:pos="2117"/>
        </w:tabs>
      </w:pPr>
      <w:r>
        <w:tab/>
        <w:t>siselapay</w:t>
      </w:r>
      <w:r>
        <w:tab/>
        <w:t>aya.</w:t>
      </w:r>
    </w:p>
    <w:p w14:paraId="3BE156DE" w14:textId="77777777" w:rsidR="00800AD8" w:rsidRDefault="00800AD8" w:rsidP="004C6A92">
      <w:pPr>
        <w:pStyle w:val="InterlineGlossWithTrans"/>
        <w:tabs>
          <w:tab w:val="left" w:pos="533"/>
          <w:tab w:val="left" w:pos="2117"/>
        </w:tabs>
      </w:pPr>
      <w:r>
        <w:tab/>
        <w:t>si-se-lapay</w:t>
      </w:r>
      <w:r>
        <w:tab/>
        <w:t>aya</w:t>
      </w:r>
    </w:p>
    <w:p w14:paraId="4ECE5BD0" w14:textId="77777777" w:rsidR="00800AD8" w:rsidRDefault="00800AD8" w:rsidP="004C6A92">
      <w:pPr>
        <w:pStyle w:val="InterlineTrans"/>
        <w:tabs>
          <w:tab w:val="left" w:pos="533"/>
          <w:tab w:val="left" w:pos="2117"/>
        </w:tabs>
      </w:pPr>
      <w:r>
        <w:tab/>
      </w:r>
      <w:r>
        <w:rPr>
          <w:smallCaps/>
        </w:rPr>
        <w:t>if</w:t>
      </w:r>
      <w:r>
        <w:t>-</w:t>
      </w:r>
      <w:r>
        <w:rPr>
          <w:smallCaps/>
        </w:rPr>
        <w:t>invol</w:t>
      </w:r>
      <w:r>
        <w:t>-severe</w:t>
      </w:r>
      <w:r>
        <w:tab/>
        <w:t>say</w:t>
      </w:r>
    </w:p>
    <w:p w14:paraId="5DA51A3F" w14:textId="77777777" w:rsidR="00800AD8" w:rsidRDefault="00800AD8">
      <w:pPr>
        <w:pStyle w:val="InterlineFree"/>
      </w:pPr>
      <w:r>
        <w:t>If we are ill, our suffering will be severe, as if we were turned inside out.</w:t>
      </w:r>
    </w:p>
    <w:p w14:paraId="21ECBB01" w14:textId="77777777" w:rsidR="00800AD8" w:rsidRDefault="00DC1AE0" w:rsidP="004C6A92">
      <w:pPr>
        <w:pStyle w:val="InterlineText"/>
        <w:tabs>
          <w:tab w:val="left" w:pos="533"/>
          <w:tab w:val="left" w:pos="1202"/>
          <w:tab w:val="left" w:pos="1706"/>
          <w:tab w:val="left" w:pos="1970"/>
          <w:tab w:val="left" w:pos="3869"/>
          <w:tab w:val="left" w:pos="4523"/>
          <w:tab w:val="left" w:pos="5912"/>
          <w:tab w:val="left" w:pos="6686"/>
        </w:tabs>
      </w:pPr>
      <w:r w:rsidRPr="003A1D48">
        <w:rPr>
          <w:rStyle w:val="InterlineTextNumChar"/>
        </w:rPr>
        <w:t>022</w:t>
      </w:r>
      <w:r w:rsidR="00800AD8">
        <w:tab/>
        <w:t>palisi</w:t>
      </w:r>
      <w:r w:rsidR="00800AD8">
        <w:tab/>
        <w:t>uta</w:t>
      </w:r>
      <w:r w:rsidR="00800AD8">
        <w:tab/>
        <w:t>a</w:t>
      </w:r>
      <w:r w:rsidR="00800AD8">
        <w:tab/>
        <w:t>patsugavan</w:t>
      </w:r>
      <w:r w:rsidR="00800AD8">
        <w:tab/>
        <w:t>nu</w:t>
      </w:r>
      <w:r w:rsidR="00800AD8">
        <w:tab/>
        <w:t>semainu</w:t>
      </w:r>
      <w:r w:rsidR="00800AD8">
        <w:tab/>
        <w:t>anga</w:t>
      </w:r>
      <w:r w:rsidR="00800AD8">
        <w:tab/>
        <w:t>itjen.</w:t>
      </w:r>
    </w:p>
    <w:p w14:paraId="11CEE038" w14:textId="77777777" w:rsidR="00800AD8" w:rsidRDefault="00800AD8" w:rsidP="004C6A92">
      <w:pPr>
        <w:pStyle w:val="InterlineGlossWithTrans"/>
        <w:tabs>
          <w:tab w:val="left" w:pos="533"/>
          <w:tab w:val="left" w:pos="1202"/>
          <w:tab w:val="left" w:pos="1706"/>
          <w:tab w:val="left" w:pos="1970"/>
          <w:tab w:val="left" w:pos="3869"/>
          <w:tab w:val="left" w:pos="4523"/>
          <w:tab w:val="left" w:pos="5912"/>
          <w:tab w:val="left" w:pos="6686"/>
        </w:tabs>
      </w:pPr>
      <w:r>
        <w:tab/>
        <w:t>palisi</w:t>
      </w:r>
      <w:r>
        <w:tab/>
        <w:t>uta</w:t>
      </w:r>
      <w:r>
        <w:tab/>
        <w:t>a</w:t>
      </w:r>
      <w:r>
        <w:tab/>
        <w:t>pa-tsungaw-an</w:t>
      </w:r>
      <w:r>
        <w:tab/>
        <w:t>nu</w:t>
      </w:r>
      <w:r>
        <w:tab/>
        <w:t>em=sa-inu</w:t>
      </w:r>
      <w:r>
        <w:tab/>
        <w:t>anga</w:t>
      </w:r>
      <w:r>
        <w:tab/>
        <w:t>itjen</w:t>
      </w:r>
    </w:p>
    <w:p w14:paraId="487C896D" w14:textId="77777777" w:rsidR="00800AD8" w:rsidRDefault="00800AD8" w:rsidP="004C6A92">
      <w:pPr>
        <w:pStyle w:val="InterlineTrans"/>
        <w:tabs>
          <w:tab w:val="left" w:pos="533"/>
          <w:tab w:val="left" w:pos="1202"/>
          <w:tab w:val="left" w:pos="1706"/>
          <w:tab w:val="left" w:pos="1970"/>
          <w:tab w:val="left" w:pos="3869"/>
          <w:tab w:val="left" w:pos="4523"/>
          <w:tab w:val="left" w:pos="5912"/>
          <w:tab w:val="left" w:pos="6686"/>
        </w:tabs>
      </w:pPr>
      <w:r>
        <w:tab/>
        <w:t>taboo</w:t>
      </w:r>
      <w:r>
        <w:tab/>
        <w:t>also</w:t>
      </w:r>
      <w:r>
        <w:rPr>
          <w:smallCaps/>
        </w:rPr>
        <w:tab/>
        <w:t>c</w:t>
      </w:r>
      <w:r>
        <w:rPr>
          <w:smallCaps/>
        </w:rPr>
        <w:tab/>
      </w:r>
      <w:r>
        <w:t>cause-bird.sp-</w:t>
      </w:r>
      <w:r>
        <w:rPr>
          <w:smallCaps/>
        </w:rPr>
        <w:t>nom</w:t>
      </w:r>
      <w:r>
        <w:tab/>
        <w:t>when</w:t>
      </w:r>
      <w:r>
        <w:tab/>
      </w:r>
      <w:r>
        <w:rPr>
          <w:smallCaps/>
        </w:rPr>
        <w:t>af</w:t>
      </w:r>
      <w:r>
        <w:t>=go-where</w:t>
      </w:r>
      <w:r>
        <w:tab/>
        <w:t>indeed</w:t>
      </w:r>
      <w:r>
        <w:tab/>
      </w:r>
      <w:r>
        <w:rPr>
          <w:smallCaps/>
        </w:rPr>
        <w:t>f.</w:t>
      </w:r>
      <w:r>
        <w:t>we(</w:t>
      </w:r>
      <w:r>
        <w:rPr>
          <w:smallCaps/>
        </w:rPr>
        <w:t>inc</w:t>
      </w:r>
      <w:r>
        <w:t>)</w:t>
      </w:r>
    </w:p>
    <w:p w14:paraId="6CB10691" w14:textId="77777777" w:rsidR="00800AD8" w:rsidRDefault="00800AD8">
      <w:pPr>
        <w:pStyle w:val="InterlineFree"/>
      </w:pPr>
      <w:r>
        <w:t xml:space="preserve">It is a bad omen if the </w:t>
      </w:r>
      <w:r w:rsidRPr="004C6A92">
        <w:rPr>
          <w:rStyle w:val="VernacularText"/>
        </w:rPr>
        <w:t>tsugaw</w:t>
      </w:r>
      <w:r>
        <w:t xml:space="preserve"> bird sings wherever we are going.</w:t>
      </w:r>
    </w:p>
    <w:p w14:paraId="5E55DF10" w14:textId="77777777" w:rsidR="00800AD8" w:rsidRDefault="00DC1AE0" w:rsidP="002E13B6">
      <w:pPr>
        <w:pStyle w:val="InterlineText"/>
        <w:tabs>
          <w:tab w:val="left" w:pos="533"/>
          <w:tab w:val="left" w:pos="1397"/>
          <w:tab w:val="left" w:pos="2156"/>
          <w:tab w:val="left" w:pos="3275"/>
          <w:tab w:val="left" w:pos="4139"/>
          <w:tab w:val="left" w:pos="5003"/>
          <w:tab w:val="left" w:pos="6947"/>
          <w:tab w:val="left" w:pos="7601"/>
        </w:tabs>
      </w:pPr>
      <w:r w:rsidRPr="003A1D48">
        <w:rPr>
          <w:rStyle w:val="InterlineTextNumChar"/>
        </w:rPr>
        <w:t>023</w:t>
      </w:r>
      <w:r w:rsidR="00800AD8">
        <w:tab/>
        <w:t>tja</w:t>
      </w:r>
      <w:r w:rsidR="00800AD8">
        <w:tab/>
        <w:t>sika</w:t>
      </w:r>
      <w:r w:rsidR="00800AD8">
        <w:tab/>
        <w:t>luîaluîay,</w:t>
      </w:r>
      <w:r w:rsidR="00800AD8">
        <w:tab/>
        <w:t>tja</w:t>
      </w:r>
      <w:r w:rsidR="00800AD8">
        <w:tab/>
        <w:t>sika</w:t>
      </w:r>
      <w:r w:rsidR="00800AD8">
        <w:tab/>
        <w:t>malaylaylay</w:t>
      </w:r>
      <w:r w:rsidR="00800AD8">
        <w:tab/>
        <w:t>nu</w:t>
      </w:r>
      <w:r w:rsidR="002E13B6">
        <w:tab/>
        <w:t>saqetju</w:t>
      </w:r>
    </w:p>
    <w:p w14:paraId="1F5B425B" w14:textId="77777777" w:rsidR="00800AD8" w:rsidRDefault="00800AD8" w:rsidP="002E13B6">
      <w:pPr>
        <w:pStyle w:val="InterlineGlossWithTrans"/>
        <w:tabs>
          <w:tab w:val="left" w:pos="533"/>
          <w:tab w:val="left" w:pos="1397"/>
          <w:tab w:val="left" w:pos="2156"/>
          <w:tab w:val="left" w:pos="3275"/>
          <w:tab w:val="left" w:pos="4139"/>
          <w:tab w:val="left" w:pos="5003"/>
          <w:tab w:val="left" w:pos="6947"/>
          <w:tab w:val="left" w:pos="7601"/>
        </w:tabs>
      </w:pPr>
      <w:r>
        <w:tab/>
        <w:t>tja</w:t>
      </w:r>
      <w:r>
        <w:tab/>
        <w:t>sika</w:t>
      </w:r>
      <w:r>
        <w:tab/>
        <w:t>luîa-luîay</w:t>
      </w:r>
      <w:r>
        <w:tab/>
        <w:t>tja</w:t>
      </w:r>
      <w:r>
        <w:tab/>
        <w:t>sika</w:t>
      </w:r>
      <w:r>
        <w:tab/>
        <w:t>ma-lay-laylay</w:t>
      </w:r>
      <w:r>
        <w:tab/>
        <w:t>nu</w:t>
      </w:r>
      <w:r w:rsidR="002E13B6">
        <w:tab/>
        <w:t>saqetju</w:t>
      </w:r>
    </w:p>
    <w:p w14:paraId="0B0D52DC" w14:textId="77777777" w:rsidR="00800AD8" w:rsidRDefault="00800AD8" w:rsidP="002E13B6">
      <w:pPr>
        <w:pStyle w:val="InterlineTransNoFree"/>
        <w:tabs>
          <w:tab w:val="left" w:pos="1397"/>
          <w:tab w:val="left" w:pos="2156"/>
          <w:tab w:val="left" w:pos="3275"/>
          <w:tab w:val="left" w:pos="4139"/>
          <w:tab w:val="left" w:pos="5003"/>
          <w:tab w:val="left" w:pos="6947"/>
          <w:tab w:val="left" w:pos="7601"/>
        </w:tabs>
      </w:pPr>
      <w:r>
        <w:tab/>
        <w:t>we(</w:t>
      </w:r>
      <w:r>
        <w:rPr>
          <w:smallCaps/>
        </w:rPr>
        <w:t>inc</w:t>
      </w:r>
      <w:r>
        <w:t>)</w:t>
      </w:r>
      <w:r>
        <w:tab/>
        <w:t>reason</w:t>
      </w:r>
      <w:r>
        <w:tab/>
      </w:r>
      <w:r>
        <w:rPr>
          <w:smallCaps/>
        </w:rPr>
        <w:t>red</w:t>
      </w:r>
      <w:r>
        <w:t>-tired</w:t>
      </w:r>
      <w:r>
        <w:tab/>
        <w:t>we(</w:t>
      </w:r>
      <w:r>
        <w:rPr>
          <w:smallCaps/>
        </w:rPr>
        <w:t>inc</w:t>
      </w:r>
      <w:r>
        <w:t>)</w:t>
      </w:r>
      <w:r>
        <w:tab/>
        <w:t>number</w:t>
      </w:r>
      <w:r>
        <w:tab/>
      </w:r>
      <w:r>
        <w:rPr>
          <w:smallCaps/>
        </w:rPr>
        <w:t>stat</w:t>
      </w:r>
      <w:r>
        <w:t>-</w:t>
      </w:r>
      <w:r>
        <w:rPr>
          <w:smallCaps/>
        </w:rPr>
        <w:t>red</w:t>
      </w:r>
      <w:r>
        <w:t>-take.time</w:t>
      </w:r>
      <w:r>
        <w:tab/>
        <w:t>when</w:t>
      </w:r>
      <w:r w:rsidR="002E13B6">
        <w:tab/>
        <w:t>painful</w:t>
      </w:r>
    </w:p>
    <w:p w14:paraId="1930856F" w14:textId="77777777" w:rsidR="00800AD8" w:rsidRDefault="00800AD8" w:rsidP="002E13B6">
      <w:pPr>
        <w:pStyle w:val="InterlineText"/>
        <w:tabs>
          <w:tab w:val="left" w:pos="533"/>
        </w:tabs>
      </w:pPr>
      <w:r>
        <w:tab/>
        <w:t>itjen.</w:t>
      </w:r>
    </w:p>
    <w:p w14:paraId="757BC00C" w14:textId="77777777" w:rsidR="002E13B6" w:rsidRDefault="002E13B6" w:rsidP="002E13B6">
      <w:pPr>
        <w:pStyle w:val="InterlineGlossWithTrans"/>
        <w:tabs>
          <w:tab w:val="left" w:pos="533"/>
        </w:tabs>
      </w:pPr>
      <w:r>
        <w:tab/>
        <w:t>itjen.</w:t>
      </w:r>
    </w:p>
    <w:p w14:paraId="27838C90" w14:textId="77777777" w:rsidR="002E13B6" w:rsidRDefault="002E13B6" w:rsidP="002E13B6">
      <w:pPr>
        <w:pStyle w:val="InterlineTransNoFree"/>
        <w:tabs>
          <w:tab w:val="right" w:pos="8789"/>
        </w:tabs>
      </w:pPr>
      <w:r>
        <w:tab/>
      </w:r>
      <w:r>
        <w:rPr>
          <w:smallCaps/>
        </w:rPr>
        <w:t>f.</w:t>
      </w:r>
      <w:r>
        <w:t>we(</w:t>
      </w:r>
      <w:r>
        <w:rPr>
          <w:smallCaps/>
        </w:rPr>
        <w:t>inc</w:t>
      </w:r>
      <w:r>
        <w:t>)</w:t>
      </w:r>
      <w:r>
        <w:tab/>
      </w:r>
      <w:r w:rsidRPr="002E13B6">
        <w:t>We will be tired. If we are ill, our illness will be long drawn out.</w:t>
      </w:r>
    </w:p>
    <w:p w14:paraId="7CB4420E" w14:textId="77777777" w:rsidR="00800AD8" w:rsidRDefault="00DC1AE0" w:rsidP="00B9716E">
      <w:pPr>
        <w:pStyle w:val="InterlineText"/>
        <w:tabs>
          <w:tab w:val="left" w:pos="533"/>
          <w:tab w:val="left" w:pos="1202"/>
          <w:tab w:val="left" w:pos="1706"/>
          <w:tab w:val="left" w:pos="1970"/>
        </w:tabs>
      </w:pPr>
      <w:r w:rsidRPr="003A1D48">
        <w:rPr>
          <w:rStyle w:val="InterlineTextNumChar"/>
        </w:rPr>
        <w:t>024</w:t>
      </w:r>
      <w:r w:rsidR="00800AD8">
        <w:tab/>
        <w:t>palisi</w:t>
      </w:r>
      <w:r w:rsidR="00800AD8">
        <w:tab/>
        <w:t>uta</w:t>
      </w:r>
      <w:r w:rsidR="00800AD8">
        <w:tab/>
        <w:t>a</w:t>
      </w:r>
      <w:r w:rsidR="00800AD8">
        <w:tab/>
        <w:t>pakeîisan.</w:t>
      </w:r>
    </w:p>
    <w:p w14:paraId="2A5719CF" w14:textId="77777777" w:rsidR="00800AD8" w:rsidRDefault="00800AD8" w:rsidP="00B9716E">
      <w:pPr>
        <w:pStyle w:val="InterlineGlossWithTrans"/>
        <w:tabs>
          <w:tab w:val="left" w:pos="533"/>
          <w:tab w:val="left" w:pos="1202"/>
          <w:tab w:val="left" w:pos="1706"/>
          <w:tab w:val="left" w:pos="1970"/>
        </w:tabs>
      </w:pPr>
      <w:r>
        <w:tab/>
        <w:t>palisi</w:t>
      </w:r>
      <w:r>
        <w:tab/>
        <w:t>uta</w:t>
      </w:r>
      <w:r>
        <w:tab/>
        <w:t>a</w:t>
      </w:r>
      <w:r>
        <w:tab/>
        <w:t>pa-keîis-an</w:t>
      </w:r>
    </w:p>
    <w:p w14:paraId="6A85E473" w14:textId="77777777" w:rsidR="00800AD8" w:rsidRDefault="00800AD8" w:rsidP="00B9716E">
      <w:pPr>
        <w:pStyle w:val="InterlineTransNoFree"/>
        <w:tabs>
          <w:tab w:val="left" w:pos="1202"/>
          <w:tab w:val="left" w:pos="1706"/>
          <w:tab w:val="left" w:pos="1970"/>
          <w:tab w:val="right" w:pos="8787"/>
        </w:tabs>
      </w:pPr>
      <w:r>
        <w:tab/>
        <w:t>taboo</w:t>
      </w:r>
      <w:r>
        <w:tab/>
        <w:t>also</w:t>
      </w:r>
      <w:r>
        <w:rPr>
          <w:smallCaps/>
        </w:rPr>
        <w:tab/>
        <w:t>c</w:t>
      </w:r>
      <w:r>
        <w:rPr>
          <w:smallCaps/>
        </w:rPr>
        <w:tab/>
      </w:r>
      <w:r>
        <w:t>cause-bird.sp-</w:t>
      </w:r>
      <w:r>
        <w:rPr>
          <w:smallCaps/>
        </w:rPr>
        <w:t>nom</w:t>
      </w:r>
      <w:r w:rsidR="00B9716E">
        <w:rPr>
          <w:smallCaps/>
        </w:rPr>
        <w:tab/>
      </w:r>
      <w:r w:rsidR="00B9716E">
        <w:t xml:space="preserve">It is a bad omen if the </w:t>
      </w:r>
      <w:r w:rsidR="00B9716E" w:rsidRPr="004046DA">
        <w:rPr>
          <w:rStyle w:val="VernacularText"/>
        </w:rPr>
        <w:t>keîis</w:t>
      </w:r>
      <w:r w:rsidR="00B9716E">
        <w:t xml:space="preserve"> bird sings.</w:t>
      </w:r>
    </w:p>
    <w:p w14:paraId="2D9A1035" w14:textId="77777777" w:rsidR="00B9716E" w:rsidRDefault="00DC1AE0" w:rsidP="00B9716E">
      <w:pPr>
        <w:pStyle w:val="InterlineText"/>
        <w:tabs>
          <w:tab w:val="left" w:pos="533"/>
          <w:tab w:val="left" w:pos="1397"/>
          <w:tab w:val="left" w:pos="2741"/>
          <w:tab w:val="left" w:pos="3245"/>
          <w:tab w:val="left" w:pos="4019"/>
          <w:tab w:val="left" w:pos="4883"/>
          <w:tab w:val="left" w:pos="6962"/>
        </w:tabs>
      </w:pPr>
      <w:r w:rsidRPr="003A1D48">
        <w:rPr>
          <w:rStyle w:val="InterlineTextNumChar"/>
        </w:rPr>
        <w:t>025</w:t>
      </w:r>
      <w:r w:rsidR="00800AD8">
        <w:tab/>
        <w:t>tja</w:t>
      </w:r>
      <w:r w:rsidR="00800AD8">
        <w:tab/>
        <w:t>sipatsatsay</w:t>
      </w:r>
      <w:r w:rsidR="00800AD8">
        <w:tab/>
        <w:t>i</w:t>
      </w:r>
      <w:r w:rsidR="00800AD8">
        <w:tab/>
        <w:t>djalan,</w:t>
      </w:r>
      <w:r w:rsidR="00800AD8">
        <w:tab/>
        <w:t>tja</w:t>
      </w:r>
      <w:r w:rsidR="00B9716E">
        <w:tab/>
        <w:t>sipagerigerits</w:t>
      </w:r>
      <w:r w:rsidR="00B9716E">
        <w:tab/>
        <w:t>tua</w:t>
      </w:r>
    </w:p>
    <w:p w14:paraId="0A6C8179" w14:textId="77777777" w:rsidR="00800AD8" w:rsidRDefault="00800AD8" w:rsidP="00B9716E">
      <w:pPr>
        <w:pStyle w:val="InterlineGlossWithTrans"/>
        <w:tabs>
          <w:tab w:val="left" w:pos="533"/>
          <w:tab w:val="left" w:pos="1397"/>
          <w:tab w:val="left" w:pos="2741"/>
          <w:tab w:val="left" w:pos="3245"/>
          <w:tab w:val="left" w:pos="4019"/>
          <w:tab w:val="left" w:pos="4883"/>
          <w:tab w:val="left" w:pos="6962"/>
        </w:tabs>
      </w:pPr>
      <w:r>
        <w:tab/>
        <w:t>tja</w:t>
      </w:r>
      <w:r>
        <w:tab/>
        <w:t>si-tsa=patsay</w:t>
      </w:r>
      <w:r>
        <w:tab/>
        <w:t>i</w:t>
      </w:r>
      <w:r>
        <w:tab/>
        <w:t>djalan</w:t>
      </w:r>
      <w:r>
        <w:tab/>
        <w:t>tja</w:t>
      </w:r>
      <w:r w:rsidR="00B9716E">
        <w:tab/>
        <w:t>si-pa-geri-gerits</w:t>
      </w:r>
      <w:r w:rsidR="00B9716E">
        <w:tab/>
        <w:t>tua</w:t>
      </w:r>
    </w:p>
    <w:p w14:paraId="7FAFA59E" w14:textId="77777777" w:rsidR="00800AD8" w:rsidRDefault="00800AD8" w:rsidP="00B9716E">
      <w:pPr>
        <w:pStyle w:val="InterlineTransNoFree"/>
        <w:tabs>
          <w:tab w:val="left" w:pos="1397"/>
          <w:tab w:val="left" w:pos="2741"/>
          <w:tab w:val="left" w:pos="3245"/>
          <w:tab w:val="left" w:pos="4019"/>
          <w:tab w:val="left" w:pos="4883"/>
          <w:tab w:val="left" w:pos="6962"/>
        </w:tabs>
      </w:pPr>
      <w:r>
        <w:tab/>
        <w:t>we(</w:t>
      </w:r>
      <w:r>
        <w:rPr>
          <w:smallCaps/>
        </w:rPr>
        <w:t>inc</w:t>
      </w:r>
      <w:r>
        <w:t>)</w:t>
      </w:r>
      <w:r>
        <w:tab/>
      </w:r>
      <w:r>
        <w:rPr>
          <w:smallCaps/>
        </w:rPr>
        <w:t>if</w:t>
      </w:r>
      <w:r>
        <w:t>-</w:t>
      </w:r>
      <w:r>
        <w:rPr>
          <w:smallCaps/>
        </w:rPr>
        <w:t>red</w:t>
      </w:r>
      <w:r>
        <w:t>=die</w:t>
      </w:r>
      <w:r>
        <w:tab/>
      </w:r>
      <w:r>
        <w:rPr>
          <w:smallCaps/>
        </w:rPr>
        <w:t>loc</w:t>
      </w:r>
      <w:r>
        <w:tab/>
        <w:t>road</w:t>
      </w:r>
      <w:r>
        <w:tab/>
        <w:t>we(</w:t>
      </w:r>
      <w:r>
        <w:rPr>
          <w:smallCaps/>
        </w:rPr>
        <w:t>inc</w:t>
      </w:r>
      <w:r>
        <w:t>)</w:t>
      </w:r>
      <w:r w:rsidR="00B9716E">
        <w:tab/>
      </w:r>
      <w:r w:rsidR="00B9716E">
        <w:rPr>
          <w:smallCaps/>
        </w:rPr>
        <w:t>if</w:t>
      </w:r>
      <w:r w:rsidR="00B9716E">
        <w:t>-cause-</w:t>
      </w:r>
      <w:r w:rsidR="00B9716E">
        <w:rPr>
          <w:smallCaps/>
        </w:rPr>
        <w:t>red</w:t>
      </w:r>
      <w:r w:rsidR="00B9716E">
        <w:t>-scream</w:t>
      </w:r>
      <w:r w:rsidR="00B9716E">
        <w:tab/>
      </w:r>
      <w:r w:rsidR="00B9716E">
        <w:rPr>
          <w:smallCaps/>
        </w:rPr>
        <w:t>obl</w:t>
      </w:r>
    </w:p>
    <w:p w14:paraId="1071941D" w14:textId="77777777" w:rsidR="00800AD8" w:rsidRDefault="00800AD8" w:rsidP="00B9716E">
      <w:pPr>
        <w:pStyle w:val="InterlineText"/>
        <w:tabs>
          <w:tab w:val="left" w:pos="533"/>
          <w:tab w:val="left" w:pos="2297"/>
        </w:tabs>
      </w:pPr>
      <w:r>
        <w:tab/>
        <w:t>nemanemanga</w:t>
      </w:r>
      <w:r>
        <w:tab/>
        <w:t>aya.</w:t>
      </w:r>
    </w:p>
    <w:p w14:paraId="704BDDCC" w14:textId="77777777" w:rsidR="00800AD8" w:rsidRDefault="00800AD8" w:rsidP="00B9716E">
      <w:pPr>
        <w:pStyle w:val="InterlineGlossWithTrans"/>
        <w:tabs>
          <w:tab w:val="left" w:pos="533"/>
          <w:tab w:val="left" w:pos="2297"/>
        </w:tabs>
      </w:pPr>
      <w:r>
        <w:tab/>
        <w:t>nema-nema-anga</w:t>
      </w:r>
      <w:r>
        <w:tab/>
        <w:t>aya</w:t>
      </w:r>
    </w:p>
    <w:p w14:paraId="2988BCF8" w14:textId="77777777" w:rsidR="00800AD8" w:rsidRDefault="00800AD8" w:rsidP="00B9716E">
      <w:pPr>
        <w:pStyle w:val="InterlineTrans"/>
        <w:tabs>
          <w:tab w:val="left" w:pos="533"/>
          <w:tab w:val="left" w:pos="2297"/>
        </w:tabs>
      </w:pPr>
      <w:r>
        <w:tab/>
      </w:r>
      <w:r>
        <w:rPr>
          <w:smallCaps/>
        </w:rPr>
        <w:t>red</w:t>
      </w:r>
      <w:r>
        <w:t>-what-indeed</w:t>
      </w:r>
      <w:r>
        <w:tab/>
        <w:t>say</w:t>
      </w:r>
    </w:p>
    <w:p w14:paraId="7DC63242" w14:textId="77777777" w:rsidR="00800AD8" w:rsidRDefault="00800AD8">
      <w:pPr>
        <w:pStyle w:val="InterlineFree"/>
      </w:pPr>
      <w:r>
        <w:t>They say someone will die on the track, or we will have some grief to scream about.</w:t>
      </w:r>
    </w:p>
    <w:p w14:paraId="378308B6" w14:textId="77777777" w:rsidR="00800AD8" w:rsidRDefault="00DC1AE0" w:rsidP="00B9716E">
      <w:pPr>
        <w:pStyle w:val="InterlineText"/>
        <w:tabs>
          <w:tab w:val="left" w:pos="533"/>
          <w:tab w:val="left" w:pos="1187"/>
          <w:tab w:val="left" w:pos="2021"/>
          <w:tab w:val="left" w:pos="2285"/>
          <w:tab w:val="left" w:pos="3209"/>
          <w:tab w:val="left" w:pos="3833"/>
          <w:tab w:val="left" w:pos="4322"/>
          <w:tab w:val="left" w:pos="5546"/>
          <w:tab w:val="left" w:pos="6215"/>
        </w:tabs>
      </w:pPr>
      <w:r w:rsidRPr="003A1D48">
        <w:rPr>
          <w:rStyle w:val="InterlineTextNumChar"/>
        </w:rPr>
        <w:t>026</w:t>
      </w:r>
      <w:r w:rsidR="00800AD8">
        <w:tab/>
        <w:t>nu</w:t>
      </w:r>
      <w:r w:rsidR="00800AD8">
        <w:tab/>
        <w:t>alapen</w:t>
      </w:r>
      <w:r w:rsidR="00800AD8">
        <w:tab/>
        <w:t>a</w:t>
      </w:r>
      <w:r w:rsidR="00800AD8">
        <w:tab/>
        <w:t>tja</w:t>
      </w:r>
      <w:r w:rsidR="00800AD8">
        <w:tab/>
        <w:t>itung</w:t>
      </w:r>
      <w:r w:rsidR="00800AD8">
        <w:tab/>
        <w:t>nua</w:t>
      </w:r>
      <w:r w:rsidR="00800AD8">
        <w:tab/>
        <w:t>qayaqayam,</w:t>
      </w:r>
      <w:r w:rsidR="00800AD8">
        <w:tab/>
        <w:t>palisi</w:t>
      </w:r>
      <w:r w:rsidR="00800AD8">
        <w:tab/>
        <w:t>aravats.</w:t>
      </w:r>
    </w:p>
    <w:p w14:paraId="38F1F5F9" w14:textId="77777777" w:rsidR="00800AD8" w:rsidRDefault="00800AD8" w:rsidP="00B9716E">
      <w:pPr>
        <w:pStyle w:val="InterlineGlossWithTrans"/>
        <w:tabs>
          <w:tab w:val="left" w:pos="533"/>
          <w:tab w:val="left" w:pos="1187"/>
          <w:tab w:val="left" w:pos="2021"/>
          <w:tab w:val="left" w:pos="2285"/>
          <w:tab w:val="left" w:pos="3209"/>
          <w:tab w:val="left" w:pos="3833"/>
          <w:tab w:val="left" w:pos="4322"/>
          <w:tab w:val="left" w:pos="5546"/>
          <w:tab w:val="left" w:pos="6215"/>
        </w:tabs>
      </w:pPr>
      <w:r>
        <w:tab/>
        <w:t>nu</w:t>
      </w:r>
      <w:r>
        <w:tab/>
        <w:t>alap-en</w:t>
      </w:r>
      <w:r>
        <w:tab/>
        <w:t>a</w:t>
      </w:r>
      <w:r>
        <w:tab/>
        <w:t>tja</w:t>
      </w:r>
      <w:r>
        <w:tab/>
        <w:t>itung</w:t>
      </w:r>
      <w:r>
        <w:tab/>
        <w:t>nua</w:t>
      </w:r>
      <w:r>
        <w:tab/>
        <w:t>qaya-qayam</w:t>
      </w:r>
      <w:r>
        <w:tab/>
        <w:t>palisi</w:t>
      </w:r>
      <w:r>
        <w:tab/>
        <w:t>a-ravats</w:t>
      </w:r>
    </w:p>
    <w:p w14:paraId="357632B7" w14:textId="77777777" w:rsidR="00800AD8" w:rsidRDefault="00800AD8" w:rsidP="00B9716E">
      <w:pPr>
        <w:pStyle w:val="InterlineTrans"/>
        <w:tabs>
          <w:tab w:val="left" w:pos="533"/>
          <w:tab w:val="left" w:pos="1187"/>
          <w:tab w:val="left" w:pos="2021"/>
          <w:tab w:val="left" w:pos="2285"/>
          <w:tab w:val="left" w:pos="3209"/>
          <w:tab w:val="left" w:pos="3833"/>
          <w:tab w:val="left" w:pos="4322"/>
          <w:tab w:val="left" w:pos="5546"/>
          <w:tab w:val="left" w:pos="6215"/>
        </w:tabs>
      </w:pPr>
      <w:r>
        <w:tab/>
        <w:t>when</w:t>
      </w:r>
      <w:r>
        <w:tab/>
        <w:t>take-</w:t>
      </w:r>
      <w:r>
        <w:rPr>
          <w:smallCaps/>
        </w:rPr>
        <w:t>pf</w:t>
      </w:r>
      <w:r>
        <w:rPr>
          <w:smallCaps/>
        </w:rPr>
        <w:tab/>
        <w:t>c</w:t>
      </w:r>
      <w:r>
        <w:rPr>
          <w:smallCaps/>
        </w:rPr>
        <w:tab/>
      </w:r>
      <w:r>
        <w:t>our(</w:t>
      </w:r>
      <w:r>
        <w:rPr>
          <w:smallCaps/>
        </w:rPr>
        <w:t>inc</w:t>
      </w:r>
      <w:r>
        <w:t>)</w:t>
      </w:r>
      <w:r>
        <w:tab/>
        <w:t>cloth</w:t>
      </w:r>
      <w:r>
        <w:tab/>
        <w:t>by</w:t>
      </w:r>
      <w:r>
        <w:tab/>
      </w:r>
      <w:r>
        <w:rPr>
          <w:smallCaps/>
        </w:rPr>
        <w:t>red</w:t>
      </w:r>
      <w:r>
        <w:t>-bird</w:t>
      </w:r>
      <w:r>
        <w:tab/>
        <w:t>taboo</w:t>
      </w:r>
      <w:r>
        <w:tab/>
      </w:r>
      <w:r>
        <w:rPr>
          <w:smallCaps/>
        </w:rPr>
        <w:t>c-</w:t>
      </w:r>
      <w:r>
        <w:t>true</w:t>
      </w:r>
    </w:p>
    <w:p w14:paraId="1284677B" w14:textId="77777777" w:rsidR="00800AD8" w:rsidRDefault="00800AD8" w:rsidP="00A8416B">
      <w:pPr>
        <w:pStyle w:val="InterlineFreeCommentFollows"/>
      </w:pPr>
      <w:r>
        <w:t>If our clothes are taken by a bird, that is a very bad omen.</w:t>
      </w:r>
    </w:p>
    <w:p w14:paraId="7C829AB8" w14:textId="77777777" w:rsidR="00800AD8" w:rsidRDefault="00A8416B" w:rsidP="00A8416B">
      <w:pPr>
        <w:pStyle w:val="CommentLastWithHalfSpace"/>
      </w:pPr>
      <w:r>
        <w:t>[</w:t>
      </w:r>
      <w:r w:rsidR="00800AD8" w:rsidRPr="00B9716E">
        <w:rPr>
          <w:rStyle w:val="VernacularText"/>
        </w:rPr>
        <w:t>alapen</w:t>
      </w:r>
      <w:r w:rsidR="00800AD8">
        <w:t xml:space="preserve">: was </w:t>
      </w:r>
      <w:r w:rsidR="00800AD8" w:rsidRPr="00B9716E">
        <w:rPr>
          <w:rStyle w:val="VernacularText"/>
        </w:rPr>
        <w:t>lapen</w:t>
      </w:r>
      <w:r>
        <w:t>]</w:t>
      </w:r>
    </w:p>
    <w:p w14:paraId="39767829" w14:textId="77777777" w:rsidR="00800AD8" w:rsidRDefault="00DC1AE0" w:rsidP="00B9716E">
      <w:pPr>
        <w:pStyle w:val="InterlineText"/>
        <w:tabs>
          <w:tab w:val="left" w:pos="533"/>
          <w:tab w:val="left" w:pos="1877"/>
          <w:tab w:val="left" w:pos="2381"/>
          <w:tab w:val="left" w:pos="3245"/>
        </w:tabs>
      </w:pPr>
      <w:r w:rsidRPr="003A1D48">
        <w:rPr>
          <w:rStyle w:val="InterlineTextNumChar"/>
        </w:rPr>
        <w:lastRenderedPageBreak/>
        <w:t>027</w:t>
      </w:r>
      <w:r w:rsidR="00800AD8">
        <w:tab/>
        <w:t>sipatsatsay</w:t>
      </w:r>
      <w:r w:rsidR="00800AD8">
        <w:tab/>
        <w:t>ta</w:t>
      </w:r>
      <w:r w:rsidR="00800AD8">
        <w:tab/>
        <w:t>qaîa</w:t>
      </w:r>
      <w:r w:rsidR="00800AD8">
        <w:tab/>
        <w:t>aya.</w:t>
      </w:r>
    </w:p>
    <w:p w14:paraId="10EC855A" w14:textId="77777777" w:rsidR="00800AD8" w:rsidRDefault="00800AD8" w:rsidP="00B9716E">
      <w:pPr>
        <w:pStyle w:val="InterlineGlossWithTrans"/>
        <w:tabs>
          <w:tab w:val="left" w:pos="533"/>
          <w:tab w:val="left" w:pos="1877"/>
          <w:tab w:val="left" w:pos="2381"/>
          <w:tab w:val="left" w:pos="3245"/>
        </w:tabs>
      </w:pPr>
      <w:r>
        <w:tab/>
        <w:t>si-tsa=patsay</w:t>
      </w:r>
      <w:r>
        <w:tab/>
        <w:t>ta</w:t>
      </w:r>
      <w:r>
        <w:tab/>
        <w:t>qaîa</w:t>
      </w:r>
      <w:r>
        <w:tab/>
        <w:t>aya</w:t>
      </w:r>
    </w:p>
    <w:p w14:paraId="5CC499F9" w14:textId="77777777" w:rsidR="00800AD8" w:rsidRDefault="00800AD8" w:rsidP="00B9716E">
      <w:pPr>
        <w:pStyle w:val="InterlineTransNoFree"/>
        <w:tabs>
          <w:tab w:val="left" w:pos="1877"/>
          <w:tab w:val="left" w:pos="2381"/>
          <w:tab w:val="left" w:pos="3245"/>
          <w:tab w:val="right" w:pos="8787"/>
        </w:tabs>
      </w:pPr>
      <w:r>
        <w:tab/>
      </w:r>
      <w:r>
        <w:rPr>
          <w:smallCaps/>
        </w:rPr>
        <w:t>if</w:t>
      </w:r>
      <w:r>
        <w:t>-</w:t>
      </w:r>
      <w:r>
        <w:rPr>
          <w:smallCaps/>
        </w:rPr>
        <w:t>red</w:t>
      </w:r>
      <w:r>
        <w:t>=die</w:t>
      </w:r>
      <w:r>
        <w:tab/>
      </w:r>
      <w:r>
        <w:rPr>
          <w:smallCaps/>
        </w:rPr>
        <w:t>obl</w:t>
      </w:r>
      <w:r>
        <w:tab/>
        <w:t>outsider</w:t>
      </w:r>
      <w:r>
        <w:tab/>
        <w:t>say</w:t>
      </w:r>
      <w:r w:rsidR="00B9716E">
        <w:tab/>
        <w:t>They say we will be killed by our enemies.</w:t>
      </w:r>
    </w:p>
    <w:p w14:paraId="7D53BBD9" w14:textId="77777777" w:rsidR="00800AD8" w:rsidRDefault="00DC1AE0" w:rsidP="00B9716E">
      <w:pPr>
        <w:pStyle w:val="InterlineText"/>
        <w:tabs>
          <w:tab w:val="left" w:pos="533"/>
          <w:tab w:val="left" w:pos="1202"/>
          <w:tab w:val="left" w:pos="1466"/>
          <w:tab w:val="left" w:pos="3050"/>
          <w:tab w:val="left" w:pos="3314"/>
        </w:tabs>
      </w:pPr>
      <w:r w:rsidRPr="003A1D48">
        <w:rPr>
          <w:rStyle w:val="InterlineTextNumChar"/>
        </w:rPr>
        <w:t>028</w:t>
      </w:r>
      <w:r w:rsidR="00800AD8">
        <w:tab/>
        <w:t>palisi</w:t>
      </w:r>
      <w:r w:rsidR="00800AD8">
        <w:tab/>
        <w:t>a</w:t>
      </w:r>
      <w:r w:rsidR="00800AD8">
        <w:tab/>
        <w:t>qinuîivanglaw</w:t>
      </w:r>
      <w:r w:rsidR="00800AD8">
        <w:tab/>
        <w:t>a</w:t>
      </w:r>
      <w:r w:rsidR="00800AD8">
        <w:tab/>
        <w:t>qadaw.</w:t>
      </w:r>
    </w:p>
    <w:p w14:paraId="105A5E3C" w14:textId="77777777" w:rsidR="00800AD8" w:rsidRDefault="00800AD8" w:rsidP="00B9716E">
      <w:pPr>
        <w:pStyle w:val="InterlineGlossWithTrans"/>
        <w:tabs>
          <w:tab w:val="left" w:pos="533"/>
          <w:tab w:val="left" w:pos="1202"/>
          <w:tab w:val="left" w:pos="1466"/>
          <w:tab w:val="left" w:pos="3050"/>
          <w:tab w:val="left" w:pos="3314"/>
        </w:tabs>
      </w:pPr>
      <w:r>
        <w:tab/>
        <w:t>palisi</w:t>
      </w:r>
      <w:r>
        <w:tab/>
        <w:t>a</w:t>
      </w:r>
      <w:r>
        <w:tab/>
        <w:t>in=quîivanglaw</w:t>
      </w:r>
      <w:r>
        <w:tab/>
        <w:t>a</w:t>
      </w:r>
      <w:r>
        <w:tab/>
        <w:t>qadaw</w:t>
      </w:r>
    </w:p>
    <w:p w14:paraId="75DDD492" w14:textId="77777777" w:rsidR="00800AD8" w:rsidRDefault="00800AD8" w:rsidP="00B9716E">
      <w:pPr>
        <w:pStyle w:val="InterlineTrans"/>
        <w:tabs>
          <w:tab w:val="left" w:pos="533"/>
          <w:tab w:val="left" w:pos="1202"/>
          <w:tab w:val="left" w:pos="1466"/>
          <w:tab w:val="left" w:pos="3050"/>
          <w:tab w:val="left" w:pos="3314"/>
        </w:tabs>
      </w:pPr>
      <w:r>
        <w:tab/>
        <w:t>taboo</w:t>
      </w:r>
      <w:r>
        <w:rPr>
          <w:smallCaps/>
        </w:rPr>
        <w:tab/>
        <w:t>c</w:t>
      </w:r>
      <w:r>
        <w:rPr>
          <w:smallCaps/>
        </w:rPr>
        <w:tab/>
        <w:t>perf</w:t>
      </w:r>
      <w:r>
        <w:t>=rainbow</w:t>
      </w:r>
      <w:r>
        <w:rPr>
          <w:smallCaps/>
        </w:rPr>
        <w:tab/>
        <w:t>c</w:t>
      </w:r>
      <w:r>
        <w:rPr>
          <w:smallCaps/>
        </w:rPr>
        <w:tab/>
      </w:r>
      <w:r>
        <w:t>sun</w:t>
      </w:r>
    </w:p>
    <w:p w14:paraId="5A30EEC2" w14:textId="77777777" w:rsidR="00800AD8" w:rsidRDefault="00800AD8" w:rsidP="00B9716E">
      <w:pPr>
        <w:pStyle w:val="InterlineFreeCommentFollows"/>
      </w:pPr>
      <w:r>
        <w:t>It is a bad omen when there is a halo round the sun</w:t>
      </w:r>
      <w:r w:rsidR="00B9716E">
        <w:t xml:space="preserve"> (when the sun is “rainbow-ed”)</w:t>
      </w:r>
      <w:r>
        <w:t>.</w:t>
      </w:r>
    </w:p>
    <w:p w14:paraId="22445CEC" w14:textId="77777777" w:rsidR="00800AD8" w:rsidRDefault="00A8416B" w:rsidP="00B9716E">
      <w:pPr>
        <w:pStyle w:val="CommentLastWithHalfSpace"/>
      </w:pPr>
      <w:r>
        <w:t>[</w:t>
      </w:r>
      <w:r w:rsidR="00800AD8" w:rsidRPr="00B9716E">
        <w:rPr>
          <w:rStyle w:val="VernacularText"/>
        </w:rPr>
        <w:t>qinuîivanglaw</w:t>
      </w:r>
      <w:r w:rsidR="00800AD8">
        <w:t xml:space="preserve">: F233 has </w:t>
      </w:r>
      <w:r w:rsidR="00800AD8" w:rsidRPr="00B9716E">
        <w:rPr>
          <w:rStyle w:val="VernacularText"/>
        </w:rPr>
        <w:t>q</w:t>
      </w:r>
      <w:r w:rsidR="00B9716E" w:rsidRPr="00B9716E">
        <w:rPr>
          <w:rStyle w:val="VernacularText"/>
        </w:rPr>
        <w:t>uîivangeraw</w:t>
      </w:r>
      <w:r w:rsidR="00B9716E">
        <w:t xml:space="preserve"> ‘rainbow’]</w:t>
      </w:r>
    </w:p>
    <w:p w14:paraId="33AD9869" w14:textId="77777777" w:rsidR="00800AD8" w:rsidRDefault="00DC1AE0" w:rsidP="00B9716E">
      <w:pPr>
        <w:pStyle w:val="InterlineText"/>
        <w:tabs>
          <w:tab w:val="left" w:pos="533"/>
          <w:tab w:val="left" w:pos="1877"/>
          <w:tab w:val="left" w:pos="2366"/>
          <w:tab w:val="left" w:pos="4535"/>
        </w:tabs>
      </w:pPr>
      <w:r w:rsidRPr="003A1D48">
        <w:rPr>
          <w:rStyle w:val="InterlineTextNumChar"/>
        </w:rPr>
        <w:t>029</w:t>
      </w:r>
      <w:r w:rsidR="00800AD8">
        <w:tab/>
        <w:t>sipatsatsay</w:t>
      </w:r>
      <w:r w:rsidR="00800AD8">
        <w:tab/>
        <w:t>nua</w:t>
      </w:r>
      <w:r w:rsidR="00800AD8">
        <w:tab/>
        <w:t>mamazangiîan</w:t>
      </w:r>
      <w:r w:rsidR="00800AD8">
        <w:tab/>
        <w:t>aya.</w:t>
      </w:r>
    </w:p>
    <w:p w14:paraId="25BCC358" w14:textId="77777777" w:rsidR="00800AD8" w:rsidRDefault="00800AD8" w:rsidP="00B9716E">
      <w:pPr>
        <w:pStyle w:val="InterlineGlossWithTrans"/>
        <w:tabs>
          <w:tab w:val="left" w:pos="533"/>
          <w:tab w:val="left" w:pos="1877"/>
          <w:tab w:val="left" w:pos="2366"/>
          <w:tab w:val="left" w:pos="4535"/>
        </w:tabs>
      </w:pPr>
      <w:r>
        <w:tab/>
        <w:t>si-tsa=patsay</w:t>
      </w:r>
      <w:r>
        <w:tab/>
        <w:t>nua</w:t>
      </w:r>
      <w:r>
        <w:tab/>
        <w:t>ma-ma-zangiî-an</w:t>
      </w:r>
      <w:r>
        <w:tab/>
        <w:t>aya</w:t>
      </w:r>
    </w:p>
    <w:p w14:paraId="559EE095" w14:textId="77777777" w:rsidR="00800AD8" w:rsidRDefault="00800AD8" w:rsidP="00B9716E">
      <w:pPr>
        <w:pStyle w:val="InterlineTransNoFree"/>
        <w:tabs>
          <w:tab w:val="left" w:pos="1877"/>
          <w:tab w:val="left" w:pos="2366"/>
          <w:tab w:val="left" w:pos="4535"/>
          <w:tab w:val="right" w:pos="8787"/>
        </w:tabs>
      </w:pPr>
      <w:r>
        <w:tab/>
      </w:r>
      <w:r>
        <w:rPr>
          <w:smallCaps/>
        </w:rPr>
        <w:t>if</w:t>
      </w:r>
      <w:r>
        <w:t>-</w:t>
      </w:r>
      <w:r>
        <w:rPr>
          <w:smallCaps/>
        </w:rPr>
        <w:t>red</w:t>
      </w:r>
      <w:r>
        <w:t>=die</w:t>
      </w:r>
      <w:r>
        <w:tab/>
        <w:t>of</w:t>
      </w:r>
      <w:r>
        <w:tab/>
      </w:r>
      <w:r>
        <w:rPr>
          <w:smallCaps/>
        </w:rPr>
        <w:t>stat</w:t>
      </w:r>
      <w:r>
        <w:t>-</w:t>
      </w:r>
      <w:r>
        <w:rPr>
          <w:smallCaps/>
        </w:rPr>
        <w:t>stat</w:t>
      </w:r>
      <w:r>
        <w:t>-chief-</w:t>
      </w:r>
      <w:r>
        <w:rPr>
          <w:smallCaps/>
        </w:rPr>
        <w:t>nom</w:t>
      </w:r>
      <w:r>
        <w:tab/>
        <w:t>say</w:t>
      </w:r>
      <w:r w:rsidR="00B9716E">
        <w:tab/>
        <w:t>It means a chieftain will die.</w:t>
      </w:r>
    </w:p>
    <w:p w14:paraId="4B1A9742" w14:textId="77777777" w:rsidR="00800AD8" w:rsidRDefault="00DC1AE0" w:rsidP="00B9716E">
      <w:pPr>
        <w:pStyle w:val="InterlineText"/>
        <w:tabs>
          <w:tab w:val="left" w:pos="533"/>
          <w:tab w:val="left" w:pos="2192"/>
          <w:tab w:val="left" w:pos="2846"/>
          <w:tab w:val="left" w:pos="3590"/>
          <w:tab w:val="left" w:pos="4649"/>
          <w:tab w:val="left" w:pos="5108"/>
          <w:tab w:val="left" w:pos="5612"/>
          <w:tab w:val="left" w:pos="6326"/>
          <w:tab w:val="left" w:pos="6590"/>
          <w:tab w:val="left" w:pos="7319"/>
          <w:tab w:val="left" w:pos="7583"/>
        </w:tabs>
      </w:pPr>
      <w:r w:rsidRPr="003A1D48">
        <w:rPr>
          <w:rStyle w:val="InterlineTextNumChar"/>
        </w:rPr>
        <w:t>030</w:t>
      </w:r>
      <w:r w:rsidR="00800AD8">
        <w:tab/>
        <w:t>aitsu</w:t>
      </w:r>
      <w:r w:rsidR="00800AD8">
        <w:tab/>
        <w:t>nu</w:t>
      </w:r>
      <w:r w:rsidR="00800AD8">
        <w:tab/>
        <w:t>sema</w:t>
      </w:r>
      <w:r w:rsidR="00800AD8">
        <w:tab/>
        <w:t>tjai</w:t>
      </w:r>
      <w:r w:rsidR="00800AD8">
        <w:tab/>
        <w:t>viri</w:t>
      </w:r>
      <w:r w:rsidR="00800AD8">
        <w:tab/>
        <w:t>tua</w:t>
      </w:r>
      <w:r w:rsidR="00800AD8">
        <w:tab/>
        <w:t>djalan</w:t>
      </w:r>
      <w:r w:rsidR="00800AD8">
        <w:tab/>
        <w:t>a</w:t>
      </w:r>
      <w:r w:rsidR="00800AD8">
        <w:tab/>
        <w:t>sisiî</w:t>
      </w:r>
      <w:r w:rsidR="00800AD8">
        <w:tab/>
        <w:t>a</w:t>
      </w:r>
      <w:r w:rsidR="00B9716E">
        <w:tab/>
        <w:t>qatjuvi,</w:t>
      </w:r>
    </w:p>
    <w:p w14:paraId="5629A4BA" w14:textId="77777777" w:rsidR="00800AD8" w:rsidRDefault="00800AD8" w:rsidP="00B9716E">
      <w:pPr>
        <w:pStyle w:val="InterlineGlossWithTrans"/>
        <w:tabs>
          <w:tab w:val="left" w:pos="533"/>
          <w:tab w:val="left" w:pos="2192"/>
          <w:tab w:val="left" w:pos="2846"/>
          <w:tab w:val="left" w:pos="3590"/>
          <w:tab w:val="left" w:pos="4649"/>
          <w:tab w:val="left" w:pos="5108"/>
          <w:tab w:val="left" w:pos="5612"/>
          <w:tab w:val="left" w:pos="6326"/>
          <w:tab w:val="left" w:pos="6590"/>
          <w:tab w:val="left" w:pos="7319"/>
          <w:tab w:val="left" w:pos="7583"/>
        </w:tabs>
      </w:pPr>
      <w:r>
        <w:tab/>
        <w:t>aya-i-tsu</w:t>
      </w:r>
      <w:r>
        <w:tab/>
        <w:t>nu</w:t>
      </w:r>
      <w:r>
        <w:tab/>
        <w:t>em=sa</w:t>
      </w:r>
      <w:r>
        <w:tab/>
        <w:t>tja-i</w:t>
      </w:r>
      <w:r>
        <w:tab/>
        <w:t>viri</w:t>
      </w:r>
      <w:r>
        <w:tab/>
        <w:t>tua</w:t>
      </w:r>
      <w:r>
        <w:tab/>
        <w:t>djalan</w:t>
      </w:r>
      <w:r>
        <w:tab/>
        <w:t>a</w:t>
      </w:r>
      <w:r>
        <w:tab/>
        <w:t>sisiî</w:t>
      </w:r>
      <w:r>
        <w:tab/>
        <w:t>a</w:t>
      </w:r>
      <w:r w:rsidR="00B9716E">
        <w:tab/>
        <w:t>qatjuvi</w:t>
      </w:r>
    </w:p>
    <w:p w14:paraId="16A1670A" w14:textId="77777777" w:rsidR="00800AD8" w:rsidRDefault="00800AD8" w:rsidP="00B9716E">
      <w:pPr>
        <w:pStyle w:val="InterlineTransNoFree"/>
        <w:tabs>
          <w:tab w:val="left" w:pos="2192"/>
          <w:tab w:val="left" w:pos="2846"/>
          <w:tab w:val="left" w:pos="3590"/>
          <w:tab w:val="left" w:pos="4649"/>
          <w:tab w:val="left" w:pos="5108"/>
          <w:tab w:val="left" w:pos="5612"/>
          <w:tab w:val="left" w:pos="6326"/>
          <w:tab w:val="left" w:pos="6590"/>
          <w:tab w:val="left" w:pos="7319"/>
          <w:tab w:val="left" w:pos="7583"/>
        </w:tabs>
        <w:rPr>
          <w:smallCaps/>
        </w:rPr>
      </w:pPr>
      <w:r>
        <w:tab/>
        <w:t>be.thus-</w:t>
      </w:r>
      <w:r>
        <w:rPr>
          <w:smallCaps/>
        </w:rPr>
        <w:t>loc</w:t>
      </w:r>
      <w:r>
        <w:t>-this</w:t>
      </w:r>
      <w:r>
        <w:tab/>
        <w:t>when</w:t>
      </w:r>
      <w:r>
        <w:tab/>
      </w:r>
      <w:r>
        <w:rPr>
          <w:smallCaps/>
        </w:rPr>
        <w:t>af</w:t>
      </w:r>
      <w:r>
        <w:t>=go</w:t>
      </w:r>
      <w:r>
        <w:tab/>
        <w:t>more-</w:t>
      </w:r>
      <w:r>
        <w:rPr>
          <w:smallCaps/>
        </w:rPr>
        <w:t>loc</w:t>
      </w:r>
      <w:r>
        <w:tab/>
        <w:t>left</w:t>
      </w:r>
      <w:r>
        <w:tab/>
      </w:r>
      <w:r>
        <w:rPr>
          <w:smallCaps/>
        </w:rPr>
        <w:t>obl</w:t>
      </w:r>
      <w:r>
        <w:tab/>
        <w:t>road</w:t>
      </w:r>
      <w:r>
        <w:rPr>
          <w:smallCaps/>
        </w:rPr>
        <w:tab/>
        <w:t>c</w:t>
      </w:r>
      <w:r>
        <w:rPr>
          <w:smallCaps/>
        </w:rPr>
        <w:tab/>
      </w:r>
      <w:r>
        <w:t>thrush</w:t>
      </w:r>
      <w:r>
        <w:rPr>
          <w:smallCaps/>
        </w:rPr>
        <w:tab/>
        <w:t>c</w:t>
      </w:r>
      <w:r w:rsidR="00B9716E">
        <w:tab/>
        <w:t>snake</w:t>
      </w:r>
    </w:p>
    <w:p w14:paraId="48FA9A96" w14:textId="77777777" w:rsidR="00800AD8" w:rsidRDefault="00B9716E" w:rsidP="00B9716E">
      <w:pPr>
        <w:pStyle w:val="InterlineText"/>
        <w:tabs>
          <w:tab w:val="left" w:pos="533"/>
          <w:tab w:val="left" w:pos="1697"/>
          <w:tab w:val="left" w:pos="2231"/>
          <w:tab w:val="left" w:pos="3215"/>
          <w:tab w:val="left" w:pos="3884"/>
          <w:tab w:val="left" w:pos="4148"/>
          <w:tab w:val="left" w:pos="4982"/>
          <w:tab w:val="left" w:pos="5246"/>
          <w:tab w:val="left" w:pos="5990"/>
          <w:tab w:val="left" w:pos="6989"/>
          <w:tab w:val="left" w:pos="7253"/>
        </w:tabs>
      </w:pPr>
      <w:r>
        <w:tab/>
        <w:t>qemtseng</w:t>
      </w:r>
      <w:r w:rsidR="00800AD8">
        <w:tab/>
        <w:t>aya,</w:t>
      </w:r>
      <w:r w:rsidR="00800AD8">
        <w:tab/>
        <w:t>saka</w:t>
      </w:r>
      <w:r w:rsidR="00800AD8">
        <w:tab/>
        <w:t>palisi</w:t>
      </w:r>
      <w:r w:rsidR="00800AD8">
        <w:tab/>
        <w:t>a</w:t>
      </w:r>
      <w:r w:rsidR="00800AD8">
        <w:tab/>
        <w:t>puarut</w:t>
      </w:r>
      <w:r w:rsidR="00800AD8">
        <w:tab/>
        <w:t>a</w:t>
      </w:r>
      <w:r w:rsidR="00800AD8">
        <w:tab/>
        <w:t>sema</w:t>
      </w:r>
      <w:r>
        <w:tab/>
        <w:t>vavua</w:t>
      </w:r>
      <w:r>
        <w:tab/>
        <w:t>a</w:t>
      </w:r>
      <w:r>
        <w:tab/>
        <w:t>sema</w:t>
      </w:r>
    </w:p>
    <w:p w14:paraId="51094FEC" w14:textId="77777777" w:rsidR="00800AD8" w:rsidRDefault="00B9716E" w:rsidP="00B9716E">
      <w:pPr>
        <w:pStyle w:val="InterlineGlossWithTrans"/>
        <w:tabs>
          <w:tab w:val="left" w:pos="533"/>
          <w:tab w:val="left" w:pos="1697"/>
          <w:tab w:val="left" w:pos="2231"/>
          <w:tab w:val="left" w:pos="3215"/>
          <w:tab w:val="left" w:pos="3884"/>
          <w:tab w:val="left" w:pos="4148"/>
          <w:tab w:val="left" w:pos="4982"/>
          <w:tab w:val="left" w:pos="5246"/>
          <w:tab w:val="left" w:pos="5990"/>
          <w:tab w:val="left" w:pos="6989"/>
          <w:tab w:val="left" w:pos="7253"/>
        </w:tabs>
      </w:pPr>
      <w:r>
        <w:tab/>
        <w:t>m=qetseng</w:t>
      </w:r>
      <w:r w:rsidR="00800AD8">
        <w:tab/>
        <w:t>aya</w:t>
      </w:r>
      <w:r w:rsidR="00800AD8">
        <w:tab/>
        <w:t>sa-ka</w:t>
      </w:r>
      <w:r w:rsidR="00800AD8">
        <w:tab/>
        <w:t>palisi</w:t>
      </w:r>
      <w:r w:rsidR="00800AD8">
        <w:tab/>
        <w:t>a</w:t>
      </w:r>
      <w:r w:rsidR="00800AD8">
        <w:tab/>
        <w:t>puarut</w:t>
      </w:r>
      <w:r w:rsidR="00800AD8">
        <w:tab/>
        <w:t>a</w:t>
      </w:r>
      <w:r w:rsidR="00800AD8">
        <w:tab/>
        <w:t>em=sa</w:t>
      </w:r>
      <w:r>
        <w:tab/>
        <w:t>va-vua</w:t>
      </w:r>
      <w:r>
        <w:tab/>
        <w:t>a</w:t>
      </w:r>
      <w:r>
        <w:tab/>
        <w:t>em=sa</w:t>
      </w:r>
    </w:p>
    <w:p w14:paraId="6D4BEBFF" w14:textId="77777777" w:rsidR="00800AD8" w:rsidRDefault="00B9716E" w:rsidP="00B9716E">
      <w:pPr>
        <w:pStyle w:val="InterlineTransNoFree"/>
        <w:tabs>
          <w:tab w:val="left" w:pos="1697"/>
          <w:tab w:val="left" w:pos="2231"/>
          <w:tab w:val="left" w:pos="3215"/>
          <w:tab w:val="left" w:pos="3884"/>
          <w:tab w:val="left" w:pos="4148"/>
          <w:tab w:val="left" w:pos="4982"/>
          <w:tab w:val="left" w:pos="5246"/>
          <w:tab w:val="left" w:pos="5990"/>
          <w:tab w:val="left" w:pos="6989"/>
          <w:tab w:val="left" w:pos="7253"/>
        </w:tabs>
      </w:pPr>
      <w:r>
        <w:tab/>
      </w:r>
      <w:r>
        <w:rPr>
          <w:smallCaps/>
        </w:rPr>
        <w:t>af</w:t>
      </w:r>
      <w:r>
        <w:t>=barrier</w:t>
      </w:r>
      <w:r w:rsidR="00800AD8">
        <w:tab/>
        <w:t>say</w:t>
      </w:r>
      <w:r w:rsidR="00800AD8">
        <w:tab/>
        <w:t>and-after</w:t>
      </w:r>
      <w:r w:rsidR="00800AD8">
        <w:tab/>
        <w:t>taboo</w:t>
      </w:r>
      <w:r w:rsidR="00800AD8">
        <w:rPr>
          <w:smallCaps/>
        </w:rPr>
        <w:tab/>
        <w:t>c</w:t>
      </w:r>
      <w:r w:rsidR="00800AD8">
        <w:rPr>
          <w:smallCaps/>
        </w:rPr>
        <w:tab/>
      </w:r>
      <w:r w:rsidR="00800AD8">
        <w:t>straight</w:t>
      </w:r>
      <w:r w:rsidR="00800AD8">
        <w:rPr>
          <w:smallCaps/>
        </w:rPr>
        <w:tab/>
        <w:t>c</w:t>
      </w:r>
      <w:r w:rsidR="00800AD8">
        <w:rPr>
          <w:smallCaps/>
        </w:rPr>
        <w:tab/>
        <w:t>af</w:t>
      </w:r>
      <w:r w:rsidR="00800AD8">
        <w:t>=go</w:t>
      </w:r>
      <w:r>
        <w:tab/>
      </w:r>
      <w:r>
        <w:rPr>
          <w:smallCaps/>
        </w:rPr>
        <w:t>red</w:t>
      </w:r>
      <w:r>
        <w:t>-field</w:t>
      </w:r>
      <w:r>
        <w:rPr>
          <w:smallCaps/>
        </w:rPr>
        <w:tab/>
        <w:t>c</w:t>
      </w:r>
      <w:r>
        <w:rPr>
          <w:smallCaps/>
        </w:rPr>
        <w:tab/>
        <w:t>af</w:t>
      </w:r>
      <w:r>
        <w:t>=go</w:t>
      </w:r>
    </w:p>
    <w:p w14:paraId="14A9789F" w14:textId="77777777" w:rsidR="00800AD8" w:rsidRDefault="00800AD8" w:rsidP="00B9716E">
      <w:pPr>
        <w:pStyle w:val="InterlineText"/>
        <w:tabs>
          <w:tab w:val="left" w:pos="533"/>
        </w:tabs>
      </w:pPr>
      <w:r>
        <w:tab/>
        <w:t>tjuqaîa.</w:t>
      </w:r>
    </w:p>
    <w:p w14:paraId="44851D4A" w14:textId="77777777" w:rsidR="00800AD8" w:rsidRDefault="00800AD8" w:rsidP="00B9716E">
      <w:pPr>
        <w:pStyle w:val="InterlineGlossWithTrans"/>
        <w:tabs>
          <w:tab w:val="left" w:pos="533"/>
        </w:tabs>
      </w:pPr>
      <w:r>
        <w:tab/>
        <w:t>tju-qaîa</w:t>
      </w:r>
    </w:p>
    <w:p w14:paraId="41C17C32" w14:textId="77777777" w:rsidR="00800AD8" w:rsidRDefault="00800AD8" w:rsidP="00B9716E">
      <w:pPr>
        <w:pStyle w:val="InterlineTrans"/>
        <w:tabs>
          <w:tab w:val="left" w:pos="533"/>
        </w:tabs>
      </w:pPr>
      <w:r>
        <w:tab/>
        <w:t>there-outsider</w:t>
      </w:r>
    </w:p>
    <w:p w14:paraId="36C65B9D" w14:textId="77777777" w:rsidR="00800AD8" w:rsidRDefault="00800AD8">
      <w:pPr>
        <w:pStyle w:val="InterlineFree"/>
      </w:pPr>
      <w:r>
        <w:t>If a quaker-thrush or a snake goes across the track from right to left, it is said to be blocked; and it is taboo to go</w:t>
      </w:r>
      <w:r w:rsidR="004C6A92">
        <w:t xml:space="preserve"> straight to the fields or to another village.</w:t>
      </w:r>
    </w:p>
    <w:p w14:paraId="72B55A84" w14:textId="77777777" w:rsidR="00800AD8" w:rsidRDefault="00DC1AE0" w:rsidP="00B9716E">
      <w:pPr>
        <w:pStyle w:val="InterlineText"/>
        <w:tabs>
          <w:tab w:val="left" w:pos="533"/>
          <w:tab w:val="left" w:pos="1232"/>
          <w:tab w:val="left" w:pos="1886"/>
          <w:tab w:val="left" w:pos="2750"/>
          <w:tab w:val="left" w:pos="3689"/>
          <w:tab w:val="left" w:pos="4373"/>
          <w:tab w:val="left" w:pos="5222"/>
          <w:tab w:val="left" w:pos="5711"/>
          <w:tab w:val="left" w:pos="6575"/>
          <w:tab w:val="left" w:pos="7559"/>
        </w:tabs>
      </w:pPr>
      <w:r w:rsidRPr="003A1D48">
        <w:rPr>
          <w:rStyle w:val="InterlineTextNumChar"/>
        </w:rPr>
        <w:t>031</w:t>
      </w:r>
      <w:r w:rsidR="00800AD8">
        <w:tab/>
        <w:t>îakua</w:t>
      </w:r>
      <w:r w:rsidR="00800AD8">
        <w:tab/>
        <w:t>nu</w:t>
      </w:r>
      <w:r w:rsidR="00800AD8">
        <w:tab/>
        <w:t>tja</w:t>
      </w:r>
      <w:r w:rsidR="00800AD8">
        <w:tab/>
        <w:t>teqitsen</w:t>
      </w:r>
      <w:r w:rsidR="00800AD8">
        <w:tab/>
        <w:t>azua</w:t>
      </w:r>
      <w:r w:rsidR="00800AD8">
        <w:tab/>
        <w:t>qatjuvi,</w:t>
      </w:r>
      <w:r w:rsidR="00800AD8">
        <w:tab/>
        <w:t>sa</w:t>
      </w:r>
      <w:r w:rsidR="00800AD8">
        <w:tab/>
        <w:t>tja</w:t>
      </w:r>
      <w:r w:rsidR="00800AD8">
        <w:tab/>
        <w:t>pasa</w:t>
      </w:r>
      <w:r w:rsidR="00B9716E">
        <w:tab/>
        <w:t>tjai</w:t>
      </w:r>
    </w:p>
    <w:p w14:paraId="325E7AE8" w14:textId="77777777" w:rsidR="00800AD8" w:rsidRDefault="00800AD8" w:rsidP="00B9716E">
      <w:pPr>
        <w:pStyle w:val="InterlineGlossWithTrans"/>
        <w:tabs>
          <w:tab w:val="left" w:pos="533"/>
          <w:tab w:val="left" w:pos="1232"/>
          <w:tab w:val="left" w:pos="1886"/>
          <w:tab w:val="left" w:pos="2750"/>
          <w:tab w:val="left" w:pos="3689"/>
          <w:tab w:val="left" w:pos="4373"/>
          <w:tab w:val="left" w:pos="5222"/>
          <w:tab w:val="left" w:pos="5711"/>
          <w:tab w:val="left" w:pos="6575"/>
          <w:tab w:val="left" w:pos="7559"/>
        </w:tabs>
      </w:pPr>
      <w:r>
        <w:tab/>
        <w:t>îakua</w:t>
      </w:r>
      <w:r>
        <w:tab/>
        <w:t>nu</w:t>
      </w:r>
      <w:r>
        <w:tab/>
        <w:t>tja</w:t>
      </w:r>
      <w:r>
        <w:tab/>
        <w:t>teqits-en</w:t>
      </w:r>
      <w:r>
        <w:tab/>
        <w:t>a-zua</w:t>
      </w:r>
      <w:r>
        <w:tab/>
        <w:t>qatjuvi</w:t>
      </w:r>
      <w:r>
        <w:tab/>
        <w:t>sa</w:t>
      </w:r>
      <w:r>
        <w:tab/>
        <w:t>tja</w:t>
      </w:r>
      <w:r>
        <w:tab/>
        <w:t>pa-sa</w:t>
      </w:r>
      <w:r w:rsidR="00B9716E">
        <w:tab/>
        <w:t>tja-i</w:t>
      </w:r>
    </w:p>
    <w:p w14:paraId="6D9DE0FB" w14:textId="77777777" w:rsidR="00800AD8" w:rsidRDefault="00800AD8" w:rsidP="00B9716E">
      <w:pPr>
        <w:pStyle w:val="InterlineTransNoFree"/>
        <w:tabs>
          <w:tab w:val="left" w:pos="1232"/>
          <w:tab w:val="left" w:pos="1886"/>
          <w:tab w:val="left" w:pos="2750"/>
          <w:tab w:val="left" w:pos="3689"/>
          <w:tab w:val="left" w:pos="4373"/>
          <w:tab w:val="left" w:pos="5222"/>
          <w:tab w:val="left" w:pos="5711"/>
          <w:tab w:val="left" w:pos="6575"/>
          <w:tab w:val="left" w:pos="7559"/>
        </w:tabs>
      </w:pPr>
      <w:r>
        <w:tab/>
        <w:t>but</w:t>
      </w:r>
      <w:r>
        <w:tab/>
        <w:t>when</w:t>
      </w:r>
      <w:r>
        <w:tab/>
        <w:t>we(</w:t>
      </w:r>
      <w:r>
        <w:rPr>
          <w:smallCaps/>
        </w:rPr>
        <w:t>inc</w:t>
      </w:r>
      <w:r>
        <w:t>)</w:t>
      </w:r>
      <w:r>
        <w:tab/>
        <w:t>hook-</w:t>
      </w:r>
      <w:r>
        <w:rPr>
          <w:smallCaps/>
        </w:rPr>
        <w:t>pf</w:t>
      </w:r>
      <w:r>
        <w:tab/>
      </w:r>
      <w:r>
        <w:rPr>
          <w:smallCaps/>
        </w:rPr>
        <w:t>c-</w:t>
      </w:r>
      <w:r>
        <w:t>that</w:t>
      </w:r>
      <w:r>
        <w:tab/>
        <w:t>snake</w:t>
      </w:r>
      <w:r>
        <w:tab/>
        <w:t>and</w:t>
      </w:r>
      <w:r>
        <w:tab/>
        <w:t>we(</w:t>
      </w:r>
      <w:r>
        <w:rPr>
          <w:smallCaps/>
        </w:rPr>
        <w:t>inc</w:t>
      </w:r>
      <w:r>
        <w:t>)</w:t>
      </w:r>
      <w:r>
        <w:tab/>
        <w:t>cause-go</w:t>
      </w:r>
      <w:r w:rsidR="00B9716E">
        <w:tab/>
        <w:t>more-</w:t>
      </w:r>
      <w:r w:rsidR="00B9716E">
        <w:rPr>
          <w:smallCaps/>
        </w:rPr>
        <w:t>loc</w:t>
      </w:r>
    </w:p>
    <w:p w14:paraId="5CCD010E" w14:textId="77777777" w:rsidR="00800AD8" w:rsidRDefault="00B9716E" w:rsidP="00B9716E">
      <w:pPr>
        <w:pStyle w:val="InterlineText"/>
        <w:tabs>
          <w:tab w:val="left" w:pos="533"/>
          <w:tab w:val="left" w:pos="1052"/>
          <w:tab w:val="left" w:pos="1991"/>
        </w:tabs>
      </w:pPr>
      <w:r>
        <w:tab/>
        <w:t>viri</w:t>
      </w:r>
      <w:r w:rsidR="00800AD8">
        <w:t>,</w:t>
      </w:r>
      <w:r w:rsidR="00800AD8">
        <w:tab/>
        <w:t>inika</w:t>
      </w:r>
      <w:r w:rsidR="00800AD8">
        <w:tab/>
        <w:t>palisi.</w:t>
      </w:r>
    </w:p>
    <w:p w14:paraId="3FAE6A4D" w14:textId="77777777" w:rsidR="00800AD8" w:rsidRDefault="00800AD8" w:rsidP="00B9716E">
      <w:pPr>
        <w:pStyle w:val="InterlineGlossWithTrans"/>
        <w:tabs>
          <w:tab w:val="left" w:pos="533"/>
          <w:tab w:val="left" w:pos="1052"/>
          <w:tab w:val="left" w:pos="1991"/>
        </w:tabs>
      </w:pPr>
      <w:r>
        <w:tab/>
        <w:t>viri</w:t>
      </w:r>
      <w:r>
        <w:tab/>
        <w:t>ini-ka</w:t>
      </w:r>
      <w:r>
        <w:tab/>
        <w:t>palisi</w:t>
      </w:r>
    </w:p>
    <w:p w14:paraId="2130DB40" w14:textId="77777777" w:rsidR="00800AD8" w:rsidRDefault="00800AD8" w:rsidP="00B9716E">
      <w:pPr>
        <w:pStyle w:val="InterlineTrans"/>
        <w:tabs>
          <w:tab w:val="left" w:pos="533"/>
          <w:tab w:val="left" w:pos="1052"/>
          <w:tab w:val="left" w:pos="1991"/>
        </w:tabs>
      </w:pPr>
      <w:r>
        <w:tab/>
        <w:t>left</w:t>
      </w:r>
      <w:r>
        <w:tab/>
        <w:t>not-after</w:t>
      </w:r>
      <w:r>
        <w:tab/>
        <w:t>taboo</w:t>
      </w:r>
    </w:p>
    <w:p w14:paraId="6A57E078" w14:textId="77777777" w:rsidR="00800AD8" w:rsidRDefault="00800AD8">
      <w:pPr>
        <w:pStyle w:val="InterlineFree"/>
      </w:pPr>
      <w:r>
        <w:t>But if we use a stick to flip the snake over to the right and we pass it to the left it is not taboo.</w:t>
      </w:r>
    </w:p>
    <w:p w14:paraId="484B3A9A" w14:textId="77777777" w:rsidR="00B9716E" w:rsidRDefault="00DC1AE0" w:rsidP="00B9716E">
      <w:pPr>
        <w:pStyle w:val="InterlineText"/>
        <w:tabs>
          <w:tab w:val="left" w:pos="533"/>
          <w:tab w:val="left" w:pos="2192"/>
          <w:tab w:val="left" w:pos="2456"/>
          <w:tab w:val="left" w:pos="3680"/>
          <w:tab w:val="left" w:pos="4334"/>
          <w:tab w:val="left" w:pos="5198"/>
          <w:tab w:val="left" w:pos="6227"/>
          <w:tab w:val="left" w:pos="6491"/>
          <w:tab w:val="left" w:pos="7475"/>
        </w:tabs>
      </w:pPr>
      <w:r w:rsidRPr="003A1D48">
        <w:rPr>
          <w:rStyle w:val="InterlineTextNumChar"/>
        </w:rPr>
        <w:t>032</w:t>
      </w:r>
      <w:r w:rsidR="00800AD8">
        <w:tab/>
        <w:t>aitsu</w:t>
      </w:r>
      <w:r w:rsidR="00800AD8">
        <w:tab/>
        <w:t>a</w:t>
      </w:r>
      <w:r w:rsidR="00800AD8">
        <w:tab/>
        <w:t>qayaqayam</w:t>
      </w:r>
      <w:r w:rsidR="00800AD8">
        <w:tab/>
        <w:t>nu</w:t>
      </w:r>
      <w:r w:rsidR="00800AD8">
        <w:tab/>
        <w:t>tja</w:t>
      </w:r>
      <w:r w:rsidR="00800AD8">
        <w:tab/>
        <w:t>vuîuqen</w:t>
      </w:r>
      <w:r w:rsidR="00800AD8">
        <w:tab/>
        <w:t>a</w:t>
      </w:r>
      <w:r w:rsidR="00800AD8">
        <w:tab/>
        <w:t>pasa</w:t>
      </w:r>
      <w:r w:rsidR="00B9716E">
        <w:tab/>
        <w:t>navaî</w:t>
      </w:r>
    </w:p>
    <w:p w14:paraId="09140C14" w14:textId="77777777" w:rsidR="00800AD8" w:rsidRDefault="00800AD8" w:rsidP="00B9716E">
      <w:pPr>
        <w:pStyle w:val="InterlineGlossWithTrans"/>
        <w:tabs>
          <w:tab w:val="left" w:pos="533"/>
          <w:tab w:val="left" w:pos="2192"/>
          <w:tab w:val="left" w:pos="2456"/>
          <w:tab w:val="left" w:pos="3680"/>
          <w:tab w:val="left" w:pos="4334"/>
          <w:tab w:val="left" w:pos="5198"/>
          <w:tab w:val="left" w:pos="6227"/>
          <w:tab w:val="left" w:pos="6491"/>
          <w:tab w:val="left" w:pos="7475"/>
        </w:tabs>
      </w:pPr>
      <w:r>
        <w:tab/>
        <w:t>aya-i-tsu</w:t>
      </w:r>
      <w:r>
        <w:tab/>
        <w:t>a</w:t>
      </w:r>
      <w:r>
        <w:tab/>
        <w:t>qaya-qayam</w:t>
      </w:r>
      <w:r>
        <w:tab/>
        <w:t>nu</w:t>
      </w:r>
      <w:r>
        <w:tab/>
        <w:t>tja</w:t>
      </w:r>
      <w:r>
        <w:tab/>
        <w:t>vuîuq-en</w:t>
      </w:r>
      <w:r>
        <w:tab/>
        <w:t>a</w:t>
      </w:r>
      <w:r>
        <w:tab/>
        <w:t>pa-sa</w:t>
      </w:r>
      <w:r w:rsidR="00B9716E">
        <w:tab/>
        <w:t>navaî</w:t>
      </w:r>
    </w:p>
    <w:p w14:paraId="611FFE7B" w14:textId="77777777" w:rsidR="00800AD8" w:rsidRDefault="00800AD8" w:rsidP="00B9716E">
      <w:pPr>
        <w:pStyle w:val="InterlineTransNoFree"/>
        <w:tabs>
          <w:tab w:val="left" w:pos="2192"/>
          <w:tab w:val="left" w:pos="2456"/>
          <w:tab w:val="left" w:pos="3680"/>
          <w:tab w:val="left" w:pos="4334"/>
          <w:tab w:val="left" w:pos="5198"/>
          <w:tab w:val="left" w:pos="6227"/>
          <w:tab w:val="left" w:pos="6491"/>
          <w:tab w:val="left" w:pos="7475"/>
        </w:tabs>
      </w:pPr>
      <w:r>
        <w:tab/>
        <w:t>be.thus-</w:t>
      </w:r>
      <w:r>
        <w:rPr>
          <w:smallCaps/>
        </w:rPr>
        <w:t>loc</w:t>
      </w:r>
      <w:r>
        <w:t>-this</w:t>
      </w:r>
      <w:r>
        <w:rPr>
          <w:smallCaps/>
        </w:rPr>
        <w:tab/>
        <w:t>c</w:t>
      </w:r>
      <w:r>
        <w:rPr>
          <w:smallCaps/>
        </w:rPr>
        <w:tab/>
        <w:t>red</w:t>
      </w:r>
      <w:r>
        <w:t>-bird</w:t>
      </w:r>
      <w:r>
        <w:tab/>
        <w:t>when</w:t>
      </w:r>
      <w:r>
        <w:tab/>
        <w:t>we(</w:t>
      </w:r>
      <w:r>
        <w:rPr>
          <w:smallCaps/>
        </w:rPr>
        <w:t>inc</w:t>
      </w:r>
      <w:r>
        <w:t>)</w:t>
      </w:r>
      <w:r>
        <w:tab/>
        <w:t>throw-</w:t>
      </w:r>
      <w:r>
        <w:rPr>
          <w:smallCaps/>
        </w:rPr>
        <w:t>pf</w:t>
      </w:r>
      <w:r>
        <w:rPr>
          <w:smallCaps/>
        </w:rPr>
        <w:tab/>
        <w:t>c</w:t>
      </w:r>
      <w:r>
        <w:rPr>
          <w:smallCaps/>
        </w:rPr>
        <w:tab/>
      </w:r>
      <w:r>
        <w:t>cause-go</w:t>
      </w:r>
      <w:r w:rsidR="00B9716E">
        <w:tab/>
        <w:t>right</w:t>
      </w:r>
    </w:p>
    <w:p w14:paraId="23729CC3" w14:textId="77777777" w:rsidR="00800AD8" w:rsidRDefault="00800AD8" w:rsidP="00B9716E">
      <w:pPr>
        <w:pStyle w:val="InterlineText"/>
        <w:tabs>
          <w:tab w:val="left" w:pos="533"/>
          <w:tab w:val="left" w:pos="1517"/>
          <w:tab w:val="left" w:pos="2261"/>
          <w:tab w:val="left" w:pos="3320"/>
          <w:tab w:val="left" w:pos="4079"/>
          <w:tab w:val="left" w:pos="5018"/>
          <w:tab w:val="left" w:pos="5687"/>
        </w:tabs>
      </w:pPr>
      <w:r>
        <w:tab/>
        <w:t>saka</w:t>
      </w:r>
      <w:r>
        <w:tab/>
        <w:t>sema</w:t>
      </w:r>
      <w:r>
        <w:tab/>
        <w:t>tjai</w:t>
      </w:r>
      <w:r>
        <w:tab/>
        <w:t>navaî,</w:t>
      </w:r>
      <w:r>
        <w:tab/>
        <w:t>inika</w:t>
      </w:r>
      <w:r>
        <w:tab/>
        <w:t>palisi</w:t>
      </w:r>
      <w:r>
        <w:tab/>
        <w:t>uta.</w:t>
      </w:r>
    </w:p>
    <w:p w14:paraId="7EF4A3C7" w14:textId="77777777" w:rsidR="00800AD8" w:rsidRDefault="00800AD8" w:rsidP="00B9716E">
      <w:pPr>
        <w:pStyle w:val="InterlineGlossWithTrans"/>
        <w:tabs>
          <w:tab w:val="left" w:pos="533"/>
          <w:tab w:val="left" w:pos="1517"/>
          <w:tab w:val="left" w:pos="2261"/>
          <w:tab w:val="left" w:pos="3320"/>
          <w:tab w:val="left" w:pos="4079"/>
          <w:tab w:val="left" w:pos="5018"/>
          <w:tab w:val="left" w:pos="5687"/>
        </w:tabs>
      </w:pPr>
      <w:r>
        <w:tab/>
        <w:t>sa-ka</w:t>
      </w:r>
      <w:r>
        <w:tab/>
        <w:t>em=sa</w:t>
      </w:r>
      <w:r>
        <w:tab/>
        <w:t>tja-i</w:t>
      </w:r>
      <w:r>
        <w:tab/>
        <w:t>navaî</w:t>
      </w:r>
      <w:r>
        <w:tab/>
        <w:t>ini-ka</w:t>
      </w:r>
      <w:r>
        <w:tab/>
        <w:t>palisi</w:t>
      </w:r>
      <w:r>
        <w:tab/>
        <w:t>uta</w:t>
      </w:r>
    </w:p>
    <w:p w14:paraId="0A3BF950" w14:textId="77777777" w:rsidR="00800AD8" w:rsidRDefault="00800AD8" w:rsidP="00B9716E">
      <w:pPr>
        <w:pStyle w:val="InterlineTrans"/>
        <w:tabs>
          <w:tab w:val="left" w:pos="533"/>
          <w:tab w:val="left" w:pos="1517"/>
          <w:tab w:val="left" w:pos="2261"/>
          <w:tab w:val="left" w:pos="3320"/>
          <w:tab w:val="left" w:pos="4079"/>
          <w:tab w:val="left" w:pos="5018"/>
          <w:tab w:val="left" w:pos="5687"/>
        </w:tabs>
      </w:pPr>
      <w:r>
        <w:tab/>
        <w:t>and-after</w:t>
      </w:r>
      <w:r>
        <w:tab/>
      </w:r>
      <w:r>
        <w:rPr>
          <w:smallCaps/>
        </w:rPr>
        <w:t>af</w:t>
      </w:r>
      <w:r>
        <w:t>=go</w:t>
      </w:r>
      <w:r>
        <w:tab/>
        <w:t>more-</w:t>
      </w:r>
      <w:r>
        <w:rPr>
          <w:smallCaps/>
        </w:rPr>
        <w:t>loc</w:t>
      </w:r>
      <w:r>
        <w:tab/>
        <w:t>right</w:t>
      </w:r>
      <w:r>
        <w:tab/>
        <w:t>not-after</w:t>
      </w:r>
      <w:r>
        <w:tab/>
        <w:t>taboo</w:t>
      </w:r>
      <w:r>
        <w:tab/>
        <w:t>also</w:t>
      </w:r>
    </w:p>
    <w:p w14:paraId="39D83AD2" w14:textId="77777777" w:rsidR="00800AD8" w:rsidRDefault="00800AD8">
      <w:pPr>
        <w:pStyle w:val="InterlineFree"/>
      </w:pPr>
      <w:r>
        <w:t>As for the birds, if we throw things to make them go to the right and they go to the right, it isn’t taboo to go on.</w:t>
      </w:r>
    </w:p>
    <w:p w14:paraId="37554C14" w14:textId="77777777" w:rsidR="00800AD8" w:rsidRDefault="00DC1AE0" w:rsidP="00EA4D58">
      <w:pPr>
        <w:pStyle w:val="InterlineText"/>
        <w:tabs>
          <w:tab w:val="left" w:pos="533"/>
          <w:tab w:val="left" w:pos="1202"/>
          <w:tab w:val="left" w:pos="1466"/>
          <w:tab w:val="left" w:pos="2825"/>
          <w:tab w:val="left" w:pos="3329"/>
        </w:tabs>
      </w:pPr>
      <w:r w:rsidRPr="003A1D48">
        <w:rPr>
          <w:rStyle w:val="InterlineTextNumChar"/>
        </w:rPr>
        <w:t>033</w:t>
      </w:r>
      <w:r w:rsidR="00800AD8">
        <w:tab/>
        <w:t>palisi</w:t>
      </w:r>
      <w:r w:rsidR="00800AD8">
        <w:tab/>
        <w:t>a</w:t>
      </w:r>
      <w:r w:rsidR="00800AD8">
        <w:tab/>
        <w:t>lemaketsuî</w:t>
      </w:r>
      <w:r w:rsidR="00800AD8">
        <w:tab/>
        <w:t>tua</w:t>
      </w:r>
      <w:r w:rsidR="00800AD8">
        <w:tab/>
        <w:t>mamazangiîan.</w:t>
      </w:r>
    </w:p>
    <w:p w14:paraId="5E54612C" w14:textId="77777777" w:rsidR="00800AD8" w:rsidRDefault="00800AD8" w:rsidP="00EA4D58">
      <w:pPr>
        <w:pStyle w:val="InterlineGlossWithTrans"/>
        <w:tabs>
          <w:tab w:val="left" w:pos="533"/>
          <w:tab w:val="left" w:pos="1202"/>
          <w:tab w:val="left" w:pos="1466"/>
          <w:tab w:val="left" w:pos="2825"/>
          <w:tab w:val="left" w:pos="3329"/>
        </w:tabs>
      </w:pPr>
      <w:r>
        <w:tab/>
        <w:t>palisi</w:t>
      </w:r>
      <w:r>
        <w:tab/>
        <w:t>a</w:t>
      </w:r>
      <w:r>
        <w:tab/>
        <w:t>em=laketsuî</w:t>
      </w:r>
      <w:r>
        <w:tab/>
        <w:t>tua</w:t>
      </w:r>
      <w:r>
        <w:tab/>
        <w:t>ma-ma-zangiî-an</w:t>
      </w:r>
    </w:p>
    <w:p w14:paraId="6620C0E1" w14:textId="77777777" w:rsidR="00800AD8" w:rsidRDefault="00800AD8" w:rsidP="00EA4D58">
      <w:pPr>
        <w:pStyle w:val="InterlineTrans"/>
        <w:tabs>
          <w:tab w:val="left" w:pos="533"/>
          <w:tab w:val="left" w:pos="1202"/>
          <w:tab w:val="left" w:pos="1466"/>
          <w:tab w:val="left" w:pos="2825"/>
          <w:tab w:val="left" w:pos="3329"/>
        </w:tabs>
      </w:pPr>
      <w:r>
        <w:tab/>
        <w:t>taboo</w:t>
      </w:r>
      <w:r>
        <w:rPr>
          <w:smallCaps/>
        </w:rPr>
        <w:tab/>
        <w:t>c</w:t>
      </w:r>
      <w:r>
        <w:rPr>
          <w:smallCaps/>
        </w:rPr>
        <w:tab/>
        <w:t>af</w:t>
      </w:r>
      <w:r>
        <w:t>=step.over</w:t>
      </w:r>
      <w:r>
        <w:tab/>
      </w:r>
      <w:r>
        <w:rPr>
          <w:smallCaps/>
        </w:rPr>
        <w:t>obl</w:t>
      </w:r>
      <w:r>
        <w:tab/>
      </w:r>
      <w:r>
        <w:rPr>
          <w:smallCaps/>
        </w:rPr>
        <w:t>stat</w:t>
      </w:r>
      <w:r>
        <w:t>-</w:t>
      </w:r>
      <w:r>
        <w:rPr>
          <w:smallCaps/>
        </w:rPr>
        <w:t>stat</w:t>
      </w:r>
      <w:r>
        <w:t>-chief-</w:t>
      </w:r>
      <w:r>
        <w:rPr>
          <w:smallCaps/>
        </w:rPr>
        <w:t>nom</w:t>
      </w:r>
    </w:p>
    <w:p w14:paraId="11946729" w14:textId="77777777" w:rsidR="00800AD8" w:rsidRDefault="00800AD8" w:rsidP="00EA4D58">
      <w:pPr>
        <w:pStyle w:val="InterlineFree"/>
      </w:pPr>
      <w:r>
        <w:t>It is taboo to walk over the limb of a chieftain.</w:t>
      </w:r>
    </w:p>
    <w:p w14:paraId="05464732" w14:textId="77777777" w:rsidR="00800AD8" w:rsidRDefault="00DC1AE0" w:rsidP="00EA4D58">
      <w:pPr>
        <w:pStyle w:val="InterlineText"/>
        <w:tabs>
          <w:tab w:val="left" w:pos="533"/>
          <w:tab w:val="left" w:pos="2147"/>
        </w:tabs>
      </w:pPr>
      <w:r w:rsidRPr="003A1D48">
        <w:rPr>
          <w:rStyle w:val="InterlineTextNumChar"/>
        </w:rPr>
        <w:t>034</w:t>
      </w:r>
      <w:r w:rsidR="00800AD8">
        <w:tab/>
        <w:t>sikakalakala</w:t>
      </w:r>
      <w:r w:rsidR="00800AD8">
        <w:tab/>
        <w:t>aya.</w:t>
      </w:r>
    </w:p>
    <w:p w14:paraId="7425FE96" w14:textId="77777777" w:rsidR="00800AD8" w:rsidRDefault="00800AD8" w:rsidP="00EA4D58">
      <w:pPr>
        <w:pStyle w:val="InterlineGlossWithTrans"/>
        <w:tabs>
          <w:tab w:val="left" w:pos="533"/>
          <w:tab w:val="left" w:pos="2147"/>
        </w:tabs>
      </w:pPr>
      <w:r>
        <w:tab/>
        <w:t>si-ka-kalakala</w:t>
      </w:r>
      <w:r>
        <w:tab/>
        <w:t>aya</w:t>
      </w:r>
    </w:p>
    <w:p w14:paraId="70A4ADE3" w14:textId="77777777" w:rsidR="00800AD8" w:rsidRDefault="00800AD8" w:rsidP="00EA4D58">
      <w:pPr>
        <w:pStyle w:val="InterlineTransNoFree"/>
        <w:tabs>
          <w:tab w:val="left" w:pos="2147"/>
          <w:tab w:val="right" w:pos="8787"/>
        </w:tabs>
      </w:pPr>
      <w:r>
        <w:tab/>
      </w:r>
      <w:r>
        <w:rPr>
          <w:smallCaps/>
        </w:rPr>
        <w:t>if</w:t>
      </w:r>
      <w:r>
        <w:t>-</w:t>
      </w:r>
      <w:r>
        <w:rPr>
          <w:smallCaps/>
        </w:rPr>
        <w:t>stat</w:t>
      </w:r>
      <w:r>
        <w:t>-arthritis</w:t>
      </w:r>
      <w:r>
        <w:tab/>
        <w:t>say</w:t>
      </w:r>
      <w:r w:rsidR="00EA4D58">
        <w:tab/>
        <w:t>It is said to cause arthritis.</w:t>
      </w:r>
    </w:p>
    <w:p w14:paraId="78AFBECB" w14:textId="77777777" w:rsidR="00800AD8" w:rsidRDefault="00DC1AE0" w:rsidP="00EA4D58">
      <w:pPr>
        <w:pStyle w:val="InterlineText"/>
        <w:tabs>
          <w:tab w:val="left" w:pos="533"/>
          <w:tab w:val="left" w:pos="1202"/>
          <w:tab w:val="left" w:pos="2231"/>
          <w:tab w:val="left" w:pos="2735"/>
          <w:tab w:val="left" w:pos="3809"/>
          <w:tab w:val="left" w:pos="4073"/>
        </w:tabs>
      </w:pPr>
      <w:r w:rsidRPr="003A1D48">
        <w:rPr>
          <w:rStyle w:val="InterlineTextNumChar"/>
        </w:rPr>
        <w:t>035</w:t>
      </w:r>
      <w:r w:rsidR="00800AD8">
        <w:tab/>
        <w:t>palisi</w:t>
      </w:r>
      <w:r w:rsidR="00800AD8">
        <w:tab/>
        <w:t>petsungu</w:t>
      </w:r>
      <w:r w:rsidR="00800AD8">
        <w:tab/>
        <w:t>tua</w:t>
      </w:r>
      <w:r w:rsidR="00800AD8">
        <w:tab/>
        <w:t>tsuqu</w:t>
      </w:r>
      <w:r w:rsidR="00800AD8">
        <w:tab/>
        <w:t>a</w:t>
      </w:r>
      <w:r w:rsidR="00800AD8">
        <w:tab/>
        <w:t>kasiw.</w:t>
      </w:r>
    </w:p>
    <w:p w14:paraId="09377027" w14:textId="77777777" w:rsidR="00800AD8" w:rsidRDefault="00800AD8" w:rsidP="00EA4D58">
      <w:pPr>
        <w:pStyle w:val="InterlineGlossWithTrans"/>
        <w:tabs>
          <w:tab w:val="left" w:pos="533"/>
          <w:tab w:val="left" w:pos="1202"/>
          <w:tab w:val="left" w:pos="2231"/>
          <w:tab w:val="left" w:pos="2735"/>
          <w:tab w:val="left" w:pos="3809"/>
          <w:tab w:val="left" w:pos="4073"/>
        </w:tabs>
      </w:pPr>
      <w:r>
        <w:tab/>
        <w:t>palisi</w:t>
      </w:r>
      <w:r>
        <w:tab/>
        <w:t>petsungu</w:t>
      </w:r>
      <w:r>
        <w:tab/>
        <w:t>tua</w:t>
      </w:r>
      <w:r>
        <w:tab/>
        <w:t>tsuqu</w:t>
      </w:r>
      <w:r>
        <w:tab/>
        <w:t>a</w:t>
      </w:r>
      <w:r>
        <w:tab/>
        <w:t>kasiw</w:t>
      </w:r>
    </w:p>
    <w:p w14:paraId="2ED64C21" w14:textId="77777777" w:rsidR="00800AD8" w:rsidRDefault="00800AD8" w:rsidP="00EA4D58">
      <w:pPr>
        <w:pStyle w:val="InterlineTrans"/>
        <w:tabs>
          <w:tab w:val="left" w:pos="533"/>
          <w:tab w:val="left" w:pos="1202"/>
          <w:tab w:val="left" w:pos="2231"/>
          <w:tab w:val="left" w:pos="2735"/>
          <w:tab w:val="left" w:pos="3809"/>
          <w:tab w:val="left" w:pos="4073"/>
        </w:tabs>
      </w:pPr>
      <w:r>
        <w:tab/>
        <w:t>taboo</w:t>
      </w:r>
      <w:r>
        <w:tab/>
        <w:t>make.fire</w:t>
      </w:r>
      <w:r>
        <w:tab/>
      </w:r>
      <w:r>
        <w:rPr>
          <w:smallCaps/>
        </w:rPr>
        <w:t>obl</w:t>
      </w:r>
      <w:r>
        <w:tab/>
        <w:t>bischoffia</w:t>
      </w:r>
      <w:r>
        <w:rPr>
          <w:smallCaps/>
        </w:rPr>
        <w:tab/>
        <w:t>c</w:t>
      </w:r>
      <w:r>
        <w:rPr>
          <w:smallCaps/>
        </w:rPr>
        <w:tab/>
      </w:r>
      <w:r>
        <w:t>tree</w:t>
      </w:r>
    </w:p>
    <w:p w14:paraId="6E335E29" w14:textId="77777777" w:rsidR="00800AD8" w:rsidRDefault="00800AD8">
      <w:pPr>
        <w:pStyle w:val="InterlineFree"/>
      </w:pPr>
      <w:r>
        <w:t>It is taboo to use the bischoffia tree for firewood.</w:t>
      </w:r>
    </w:p>
    <w:p w14:paraId="43B0325F" w14:textId="77777777" w:rsidR="00800AD8" w:rsidRDefault="00DE0E5A" w:rsidP="00EA4D58">
      <w:pPr>
        <w:pStyle w:val="InterlineText"/>
        <w:tabs>
          <w:tab w:val="left" w:pos="533"/>
        </w:tabs>
      </w:pPr>
      <w:r w:rsidRPr="003A1D48">
        <w:rPr>
          <w:rStyle w:val="InterlineTextNumChar"/>
        </w:rPr>
        <w:t>036</w:t>
      </w:r>
      <w:r w:rsidR="00800AD8">
        <w:tab/>
        <w:t>sika÷aqu÷aquî.</w:t>
      </w:r>
    </w:p>
    <w:p w14:paraId="59893A81" w14:textId="77777777" w:rsidR="00800AD8" w:rsidRDefault="00800AD8" w:rsidP="00EA4D58">
      <w:pPr>
        <w:pStyle w:val="InterlineGlossWithTrans"/>
        <w:tabs>
          <w:tab w:val="left" w:pos="533"/>
        </w:tabs>
      </w:pPr>
      <w:r>
        <w:tab/>
        <w:t>si-ka-÷aqu-÷aquî</w:t>
      </w:r>
    </w:p>
    <w:p w14:paraId="00965875" w14:textId="77777777" w:rsidR="00800AD8" w:rsidRDefault="00800AD8" w:rsidP="00EA4D58">
      <w:pPr>
        <w:pStyle w:val="InterlineTransNoFree"/>
        <w:tabs>
          <w:tab w:val="right" w:pos="8787"/>
        </w:tabs>
      </w:pPr>
      <w:r>
        <w:tab/>
      </w:r>
      <w:r>
        <w:rPr>
          <w:smallCaps/>
        </w:rPr>
        <w:t>if</w:t>
      </w:r>
      <w:r>
        <w:t>-</w:t>
      </w:r>
      <w:r>
        <w:rPr>
          <w:smallCaps/>
        </w:rPr>
        <w:t>stat</w:t>
      </w:r>
      <w:r>
        <w:t>-</w:t>
      </w:r>
      <w:r>
        <w:rPr>
          <w:smallCaps/>
        </w:rPr>
        <w:t>red</w:t>
      </w:r>
      <w:r>
        <w:t>-goitre</w:t>
      </w:r>
      <w:r w:rsidR="00EA4D58">
        <w:tab/>
        <w:t>It causes goitre.</w:t>
      </w:r>
    </w:p>
    <w:p w14:paraId="22CC4211" w14:textId="77777777" w:rsidR="00800AD8" w:rsidRDefault="00DE0E5A" w:rsidP="00EA4D58">
      <w:pPr>
        <w:pStyle w:val="InterlineText"/>
        <w:tabs>
          <w:tab w:val="left" w:pos="533"/>
          <w:tab w:val="left" w:pos="1202"/>
          <w:tab w:val="left" w:pos="1466"/>
          <w:tab w:val="left" w:pos="2675"/>
          <w:tab w:val="left" w:pos="2939"/>
          <w:tab w:val="left" w:pos="4433"/>
          <w:tab w:val="left" w:pos="4937"/>
        </w:tabs>
      </w:pPr>
      <w:r w:rsidRPr="003A1D48">
        <w:rPr>
          <w:rStyle w:val="InterlineTextNumChar"/>
        </w:rPr>
        <w:lastRenderedPageBreak/>
        <w:t>037</w:t>
      </w:r>
      <w:r w:rsidR="00800AD8">
        <w:tab/>
        <w:t>palisi</w:t>
      </w:r>
      <w:r w:rsidR="00800AD8">
        <w:tab/>
        <w:t>a</w:t>
      </w:r>
      <w:r w:rsidR="00800AD8">
        <w:tab/>
        <w:t>tsemuîu</w:t>
      </w:r>
      <w:r w:rsidR="00800AD8">
        <w:tab/>
        <w:t>a</w:t>
      </w:r>
      <w:r w:rsidR="00800AD8">
        <w:tab/>
        <w:t>mavunglay</w:t>
      </w:r>
      <w:r w:rsidR="00800AD8">
        <w:tab/>
        <w:t>tua</w:t>
      </w:r>
      <w:r w:rsidR="00800AD8">
        <w:tab/>
        <w:t>qatsang.</w:t>
      </w:r>
    </w:p>
    <w:p w14:paraId="110F5D8C" w14:textId="77777777" w:rsidR="00800AD8" w:rsidRDefault="00800AD8" w:rsidP="00EA4D58">
      <w:pPr>
        <w:pStyle w:val="InterlineGlossWithTrans"/>
        <w:tabs>
          <w:tab w:val="left" w:pos="533"/>
          <w:tab w:val="left" w:pos="1202"/>
          <w:tab w:val="left" w:pos="1466"/>
          <w:tab w:val="left" w:pos="2675"/>
          <w:tab w:val="left" w:pos="2939"/>
          <w:tab w:val="left" w:pos="4433"/>
          <w:tab w:val="left" w:pos="4937"/>
        </w:tabs>
      </w:pPr>
      <w:r>
        <w:tab/>
        <w:t>palisi</w:t>
      </w:r>
      <w:r>
        <w:tab/>
        <w:t>a</w:t>
      </w:r>
      <w:r>
        <w:tab/>
        <w:t>em=tsuîu</w:t>
      </w:r>
      <w:r>
        <w:tab/>
        <w:t>a</w:t>
      </w:r>
      <w:r>
        <w:tab/>
        <w:t>ma-vungelay</w:t>
      </w:r>
      <w:r>
        <w:tab/>
        <w:t>tua</w:t>
      </w:r>
      <w:r>
        <w:tab/>
        <w:t>qatsang</w:t>
      </w:r>
    </w:p>
    <w:p w14:paraId="15847AE6" w14:textId="77777777" w:rsidR="00800AD8" w:rsidRDefault="00800AD8" w:rsidP="00EA4D58">
      <w:pPr>
        <w:pStyle w:val="InterlineTrans"/>
        <w:tabs>
          <w:tab w:val="left" w:pos="533"/>
          <w:tab w:val="left" w:pos="1202"/>
          <w:tab w:val="left" w:pos="1466"/>
          <w:tab w:val="left" w:pos="2675"/>
          <w:tab w:val="left" w:pos="2939"/>
          <w:tab w:val="left" w:pos="4433"/>
          <w:tab w:val="left" w:pos="4937"/>
        </w:tabs>
      </w:pPr>
      <w:r>
        <w:tab/>
        <w:t>taboo</w:t>
      </w:r>
      <w:r>
        <w:rPr>
          <w:smallCaps/>
        </w:rPr>
        <w:tab/>
        <w:t>c</w:t>
      </w:r>
      <w:r>
        <w:rPr>
          <w:smallCaps/>
        </w:rPr>
        <w:tab/>
        <w:t>af</w:t>
      </w:r>
      <w:r>
        <w:t>=butcher</w:t>
      </w:r>
      <w:r>
        <w:rPr>
          <w:smallCaps/>
        </w:rPr>
        <w:tab/>
        <w:t>c</w:t>
      </w:r>
      <w:r>
        <w:rPr>
          <w:smallCaps/>
        </w:rPr>
        <w:tab/>
        <w:t>stat</w:t>
      </w:r>
      <w:r>
        <w:t>-pregnant</w:t>
      </w:r>
      <w:r>
        <w:tab/>
      </w:r>
      <w:r>
        <w:rPr>
          <w:smallCaps/>
        </w:rPr>
        <w:t>obl</w:t>
      </w:r>
      <w:r>
        <w:tab/>
        <w:t>pig</w:t>
      </w:r>
    </w:p>
    <w:p w14:paraId="166B79C6" w14:textId="77777777" w:rsidR="00800AD8" w:rsidRDefault="00800AD8">
      <w:pPr>
        <w:pStyle w:val="InterlineFree"/>
      </w:pPr>
      <w:r>
        <w:t>It is taboo for someone expecting a baby to butcher a pig.</w:t>
      </w:r>
    </w:p>
    <w:p w14:paraId="342B6334" w14:textId="77777777" w:rsidR="00800AD8" w:rsidRDefault="00DE0E5A">
      <w:pPr>
        <w:pStyle w:val="InterlineText"/>
        <w:tabs>
          <w:tab w:val="left" w:pos="393"/>
          <w:tab w:val="left" w:pos="2997"/>
        </w:tabs>
      </w:pPr>
      <w:r w:rsidRPr="003A1D48">
        <w:rPr>
          <w:rStyle w:val="InterlineTextNumChar"/>
        </w:rPr>
        <w:t>038</w:t>
      </w:r>
      <w:r w:rsidR="00800AD8">
        <w:tab/>
        <w:t>sikamapuqatsaqatsang</w:t>
      </w:r>
      <w:r w:rsidR="00800AD8">
        <w:tab/>
        <w:t>aya.</w:t>
      </w:r>
    </w:p>
    <w:p w14:paraId="7F89A1E8" w14:textId="77777777" w:rsidR="00800AD8" w:rsidRDefault="00800AD8">
      <w:pPr>
        <w:pStyle w:val="InterlineGlossWithTrans"/>
        <w:tabs>
          <w:tab w:val="left" w:pos="393"/>
          <w:tab w:val="left" w:pos="2997"/>
        </w:tabs>
      </w:pPr>
      <w:r>
        <w:tab/>
        <w:t>si-ka-ma-pu-qatsa-qatsang</w:t>
      </w:r>
      <w:r>
        <w:tab/>
        <w:t>aya</w:t>
      </w:r>
    </w:p>
    <w:p w14:paraId="5E154BEF" w14:textId="77777777" w:rsidR="00800AD8" w:rsidRDefault="00800AD8">
      <w:pPr>
        <w:pStyle w:val="InterlineTrans"/>
        <w:tabs>
          <w:tab w:val="left" w:pos="393"/>
          <w:tab w:val="left" w:pos="2997"/>
        </w:tabs>
      </w:pPr>
      <w:r>
        <w:tab/>
      </w:r>
      <w:r>
        <w:rPr>
          <w:smallCaps/>
        </w:rPr>
        <w:t>if</w:t>
      </w:r>
      <w:r>
        <w:t>-become-</w:t>
      </w:r>
      <w:r>
        <w:rPr>
          <w:smallCaps/>
        </w:rPr>
        <w:t>stat</w:t>
      </w:r>
      <w:r>
        <w:t>-have-</w:t>
      </w:r>
      <w:r>
        <w:rPr>
          <w:smallCaps/>
        </w:rPr>
        <w:t>red</w:t>
      </w:r>
      <w:r>
        <w:t>-pig</w:t>
      </w:r>
      <w:r>
        <w:tab/>
        <w:t>say</w:t>
      </w:r>
    </w:p>
    <w:p w14:paraId="720F01CA" w14:textId="77777777" w:rsidR="00800AD8" w:rsidRDefault="00800AD8" w:rsidP="00EA4D58">
      <w:pPr>
        <w:pStyle w:val="InterlineFreeCommentFollows"/>
      </w:pPr>
      <w:r>
        <w:t>They say it causes epilepsy.</w:t>
      </w:r>
    </w:p>
    <w:p w14:paraId="44C486C9" w14:textId="77777777" w:rsidR="00800AD8" w:rsidRDefault="00A8416B" w:rsidP="00EA4D58">
      <w:pPr>
        <w:pStyle w:val="CommentLastWithHalfSpace"/>
      </w:pPr>
      <w:r>
        <w:t>[</w:t>
      </w:r>
      <w:r w:rsidR="00800AD8" w:rsidRPr="00EA4D58">
        <w:rPr>
          <w:rStyle w:val="VernacularText"/>
        </w:rPr>
        <w:t>sikamapuqatsaqatsang</w:t>
      </w:r>
      <w:r w:rsidR="00800AD8">
        <w:t xml:space="preserve">: alternative for ‘epilepsy’ is </w:t>
      </w:r>
      <w:r w:rsidR="00800AD8" w:rsidRPr="00EA4D58">
        <w:rPr>
          <w:rStyle w:val="VernacularText"/>
        </w:rPr>
        <w:t>ma-pu-÷i÷i</w:t>
      </w:r>
      <w:r w:rsidR="00800AD8">
        <w:t xml:space="preserve">, and </w:t>
      </w:r>
      <w:r w:rsidR="00800AD8" w:rsidRPr="004046DA">
        <w:rPr>
          <w:rStyle w:val="VernacularText"/>
        </w:rPr>
        <w:t>÷i÷i</w:t>
      </w:r>
      <w:r w:rsidR="00800AD8">
        <w:t xml:space="preserve"> is also </w:t>
      </w:r>
      <w:r w:rsidR="00EA4D58">
        <w:t>‘pig’.]</w:t>
      </w:r>
    </w:p>
    <w:p w14:paraId="4273B625" w14:textId="77777777" w:rsidR="00800AD8" w:rsidRDefault="00DE0E5A" w:rsidP="00EA4D58">
      <w:pPr>
        <w:pStyle w:val="InterlineText"/>
        <w:tabs>
          <w:tab w:val="left" w:pos="533"/>
          <w:tab w:val="left" w:pos="1202"/>
          <w:tab w:val="left" w:pos="1466"/>
          <w:tab w:val="left" w:pos="2405"/>
          <w:tab w:val="left" w:pos="2909"/>
          <w:tab w:val="left" w:pos="4853"/>
        </w:tabs>
      </w:pPr>
      <w:r w:rsidRPr="003A1D48">
        <w:rPr>
          <w:rStyle w:val="InterlineTextNumChar"/>
        </w:rPr>
        <w:t>039</w:t>
      </w:r>
      <w:r w:rsidR="00800AD8">
        <w:tab/>
        <w:t>palisi</w:t>
      </w:r>
      <w:r w:rsidR="00800AD8">
        <w:tab/>
        <w:t>a</w:t>
      </w:r>
      <w:r w:rsidR="00800AD8">
        <w:tab/>
        <w:t>qemtsi</w:t>
      </w:r>
      <w:r w:rsidR="00800AD8">
        <w:tab/>
        <w:t>tua</w:t>
      </w:r>
      <w:r w:rsidR="00800AD8">
        <w:tab/>
        <w:t>qemuzimuzip</w:t>
      </w:r>
      <w:r w:rsidR="00800AD8">
        <w:tab/>
        <w:t>anga.</w:t>
      </w:r>
    </w:p>
    <w:p w14:paraId="6C1F7D35" w14:textId="77777777" w:rsidR="00800AD8" w:rsidRDefault="00800AD8" w:rsidP="00EA4D58">
      <w:pPr>
        <w:pStyle w:val="InterlineGlossWithTrans"/>
        <w:tabs>
          <w:tab w:val="left" w:pos="533"/>
          <w:tab w:val="left" w:pos="1202"/>
          <w:tab w:val="left" w:pos="1466"/>
          <w:tab w:val="left" w:pos="2405"/>
          <w:tab w:val="left" w:pos="2909"/>
          <w:tab w:val="left" w:pos="4853"/>
        </w:tabs>
      </w:pPr>
      <w:r>
        <w:tab/>
        <w:t>palisi</w:t>
      </w:r>
      <w:r>
        <w:tab/>
        <w:t>a</w:t>
      </w:r>
      <w:r>
        <w:tab/>
        <w:t>m=qetsi</w:t>
      </w:r>
      <w:r>
        <w:tab/>
        <w:t>tua</w:t>
      </w:r>
      <w:r>
        <w:tab/>
        <w:t>em=em=uzi</w:t>
      </w:r>
      <w:r w:rsidR="00A077FB">
        <w:t>=</w:t>
      </w:r>
      <w:r>
        <w:t>quzip</w:t>
      </w:r>
      <w:r>
        <w:tab/>
        <w:t>anga</w:t>
      </w:r>
    </w:p>
    <w:p w14:paraId="0F135D4F" w14:textId="77777777" w:rsidR="00800AD8" w:rsidRDefault="00800AD8" w:rsidP="00EA4D58">
      <w:pPr>
        <w:pStyle w:val="InterlineTrans"/>
        <w:tabs>
          <w:tab w:val="left" w:pos="533"/>
          <w:tab w:val="left" w:pos="1202"/>
          <w:tab w:val="left" w:pos="1466"/>
          <w:tab w:val="left" w:pos="2405"/>
          <w:tab w:val="left" w:pos="2909"/>
          <w:tab w:val="left" w:pos="4853"/>
        </w:tabs>
      </w:pPr>
      <w:r>
        <w:tab/>
        <w:t>taboo</w:t>
      </w:r>
      <w:r>
        <w:rPr>
          <w:smallCaps/>
        </w:rPr>
        <w:tab/>
        <w:t>c</w:t>
      </w:r>
      <w:r>
        <w:rPr>
          <w:smallCaps/>
        </w:rPr>
        <w:tab/>
        <w:t>af</w:t>
      </w:r>
      <w:r>
        <w:t>=fight</w:t>
      </w:r>
      <w:r>
        <w:tab/>
      </w:r>
      <w:r>
        <w:rPr>
          <w:smallCaps/>
        </w:rPr>
        <w:t>obl</w:t>
      </w:r>
      <w:r>
        <w:tab/>
      </w:r>
      <w:r>
        <w:rPr>
          <w:smallCaps/>
        </w:rPr>
        <w:t>af</w:t>
      </w:r>
      <w:r>
        <w:t>=</w:t>
      </w:r>
      <w:r>
        <w:rPr>
          <w:smallCaps/>
        </w:rPr>
        <w:t>af</w:t>
      </w:r>
      <w:r>
        <w:t>=</w:t>
      </w:r>
      <w:r>
        <w:rPr>
          <w:smallCaps/>
        </w:rPr>
        <w:t>red</w:t>
      </w:r>
      <w:r>
        <w:t>=animal</w:t>
      </w:r>
      <w:r>
        <w:tab/>
        <w:t>indeed</w:t>
      </w:r>
    </w:p>
    <w:p w14:paraId="74EF4755" w14:textId="77777777" w:rsidR="00800AD8" w:rsidRDefault="00800AD8">
      <w:pPr>
        <w:pStyle w:val="InterlineFree"/>
      </w:pPr>
      <w:r>
        <w:t>It is also taboo for them to kill any animal.</w:t>
      </w:r>
    </w:p>
    <w:p w14:paraId="1A908B75" w14:textId="77777777" w:rsidR="00800AD8" w:rsidRDefault="00DE0E5A" w:rsidP="00EA4D58">
      <w:pPr>
        <w:pStyle w:val="InterlineText"/>
        <w:tabs>
          <w:tab w:val="left" w:pos="533"/>
          <w:tab w:val="left" w:pos="1877"/>
        </w:tabs>
      </w:pPr>
      <w:r w:rsidRPr="003A1D48">
        <w:rPr>
          <w:rStyle w:val="InterlineTextNumChar"/>
        </w:rPr>
        <w:t>040</w:t>
      </w:r>
      <w:r w:rsidR="00800AD8">
        <w:tab/>
        <w:t>sipatsatsay</w:t>
      </w:r>
      <w:r w:rsidR="00800AD8">
        <w:tab/>
        <w:t>aya.</w:t>
      </w:r>
    </w:p>
    <w:p w14:paraId="3642B97B" w14:textId="77777777" w:rsidR="00800AD8" w:rsidRDefault="00800AD8" w:rsidP="00EA4D58">
      <w:pPr>
        <w:pStyle w:val="InterlineGlossWithTrans"/>
        <w:tabs>
          <w:tab w:val="left" w:pos="533"/>
          <w:tab w:val="left" w:pos="1877"/>
        </w:tabs>
      </w:pPr>
      <w:r>
        <w:tab/>
        <w:t>si-tsa=patsay</w:t>
      </w:r>
      <w:r>
        <w:tab/>
        <w:t>aya</w:t>
      </w:r>
    </w:p>
    <w:p w14:paraId="38D28371" w14:textId="77777777" w:rsidR="00800AD8" w:rsidRDefault="00800AD8" w:rsidP="00EA4D58">
      <w:pPr>
        <w:pStyle w:val="InterlineTransNoFree"/>
        <w:tabs>
          <w:tab w:val="left" w:pos="1877"/>
          <w:tab w:val="right" w:pos="8787"/>
        </w:tabs>
      </w:pPr>
      <w:r>
        <w:tab/>
      </w:r>
      <w:r>
        <w:rPr>
          <w:smallCaps/>
        </w:rPr>
        <w:t>if</w:t>
      </w:r>
      <w:r>
        <w:t>-</w:t>
      </w:r>
      <w:r>
        <w:rPr>
          <w:smallCaps/>
        </w:rPr>
        <w:t>red</w:t>
      </w:r>
      <w:r>
        <w:t>=die</w:t>
      </w:r>
      <w:r>
        <w:tab/>
        <w:t>say</w:t>
      </w:r>
      <w:r w:rsidR="00EA4D58">
        <w:tab/>
        <w:t>They say it will cause a death.</w:t>
      </w:r>
    </w:p>
    <w:p w14:paraId="7F096522" w14:textId="77777777" w:rsidR="00800AD8" w:rsidRDefault="00DE0E5A" w:rsidP="00EA4D58">
      <w:pPr>
        <w:pStyle w:val="InterlineText"/>
        <w:tabs>
          <w:tab w:val="left" w:pos="533"/>
          <w:tab w:val="left" w:pos="1202"/>
          <w:tab w:val="left" w:pos="1466"/>
          <w:tab w:val="left" w:pos="2555"/>
          <w:tab w:val="left" w:pos="3209"/>
          <w:tab w:val="left" w:pos="3893"/>
          <w:tab w:val="left" w:pos="4667"/>
          <w:tab w:val="left" w:pos="5171"/>
        </w:tabs>
      </w:pPr>
      <w:r w:rsidRPr="003A1D48">
        <w:rPr>
          <w:rStyle w:val="InterlineTextNumChar"/>
        </w:rPr>
        <w:t>041</w:t>
      </w:r>
      <w:r w:rsidR="00800AD8">
        <w:tab/>
        <w:t>palisi</w:t>
      </w:r>
      <w:r w:rsidR="00800AD8">
        <w:tab/>
        <w:t>a</w:t>
      </w:r>
      <w:r w:rsidR="00800AD8">
        <w:tab/>
        <w:t>semenay</w:t>
      </w:r>
      <w:r w:rsidR="00800AD8">
        <w:tab/>
        <w:t>nu</w:t>
      </w:r>
      <w:r w:rsidR="00800AD8">
        <w:tab/>
        <w:t>tsaviî</w:t>
      </w:r>
      <w:r w:rsidR="00800AD8">
        <w:tab/>
        <w:t>anga</w:t>
      </w:r>
      <w:r w:rsidR="00800AD8">
        <w:tab/>
        <w:t>tua</w:t>
      </w:r>
      <w:r w:rsidR="00800AD8">
        <w:tab/>
        <w:t>puaîak.</w:t>
      </w:r>
    </w:p>
    <w:p w14:paraId="2679B673" w14:textId="77777777" w:rsidR="00800AD8" w:rsidRDefault="00800AD8" w:rsidP="00EA4D58">
      <w:pPr>
        <w:pStyle w:val="InterlineGlossWithTrans"/>
        <w:tabs>
          <w:tab w:val="left" w:pos="533"/>
          <w:tab w:val="left" w:pos="1202"/>
          <w:tab w:val="left" w:pos="1466"/>
          <w:tab w:val="left" w:pos="2555"/>
          <w:tab w:val="left" w:pos="3209"/>
          <w:tab w:val="left" w:pos="3893"/>
          <w:tab w:val="left" w:pos="4667"/>
          <w:tab w:val="left" w:pos="5171"/>
        </w:tabs>
      </w:pPr>
      <w:r>
        <w:tab/>
        <w:t>palisi</w:t>
      </w:r>
      <w:r>
        <w:tab/>
        <w:t>a</w:t>
      </w:r>
      <w:r>
        <w:tab/>
        <w:t>em=senay</w:t>
      </w:r>
      <w:r>
        <w:tab/>
        <w:t>nu</w:t>
      </w:r>
      <w:r>
        <w:tab/>
        <w:t>tsaviî</w:t>
      </w:r>
      <w:r>
        <w:tab/>
        <w:t>anga</w:t>
      </w:r>
      <w:r>
        <w:tab/>
        <w:t>tua</w:t>
      </w:r>
      <w:r>
        <w:tab/>
        <w:t>pu-aîak</w:t>
      </w:r>
    </w:p>
    <w:p w14:paraId="26591F3D" w14:textId="77777777" w:rsidR="00800AD8" w:rsidRDefault="00800AD8" w:rsidP="00EA4D58">
      <w:pPr>
        <w:pStyle w:val="InterlineTrans"/>
        <w:tabs>
          <w:tab w:val="left" w:pos="533"/>
          <w:tab w:val="left" w:pos="1202"/>
          <w:tab w:val="left" w:pos="1466"/>
          <w:tab w:val="left" w:pos="2555"/>
          <w:tab w:val="left" w:pos="3209"/>
          <w:tab w:val="left" w:pos="3893"/>
          <w:tab w:val="left" w:pos="4667"/>
          <w:tab w:val="left" w:pos="5171"/>
        </w:tabs>
      </w:pPr>
      <w:r>
        <w:tab/>
        <w:t>taboo</w:t>
      </w:r>
      <w:r>
        <w:rPr>
          <w:smallCaps/>
        </w:rPr>
        <w:tab/>
        <w:t>c</w:t>
      </w:r>
      <w:r>
        <w:rPr>
          <w:smallCaps/>
        </w:rPr>
        <w:tab/>
        <w:t>af</w:t>
      </w:r>
      <w:r>
        <w:t>=chant</w:t>
      </w:r>
      <w:r>
        <w:tab/>
        <w:t>when</w:t>
      </w:r>
      <w:r>
        <w:tab/>
        <w:t>year</w:t>
      </w:r>
      <w:r>
        <w:tab/>
        <w:t>indeed</w:t>
      </w:r>
      <w:r>
        <w:tab/>
      </w:r>
      <w:r>
        <w:rPr>
          <w:smallCaps/>
        </w:rPr>
        <w:t>obl</w:t>
      </w:r>
      <w:r>
        <w:tab/>
        <w:t>have-child</w:t>
      </w:r>
    </w:p>
    <w:p w14:paraId="4410293F" w14:textId="77777777" w:rsidR="00800AD8" w:rsidRDefault="00800AD8">
      <w:pPr>
        <w:pStyle w:val="InterlineFree"/>
      </w:pPr>
      <w:r>
        <w:t>It is taboo to sing a year after a birth.</w:t>
      </w:r>
    </w:p>
    <w:p w14:paraId="3B0B37AB" w14:textId="77777777" w:rsidR="00800AD8" w:rsidRDefault="00DE0E5A" w:rsidP="00EA4D58">
      <w:pPr>
        <w:pStyle w:val="InterlineText"/>
        <w:tabs>
          <w:tab w:val="left" w:pos="533"/>
          <w:tab w:val="left" w:pos="1907"/>
        </w:tabs>
      </w:pPr>
      <w:r w:rsidRPr="003A1D48">
        <w:rPr>
          <w:rStyle w:val="InterlineTextNumChar"/>
        </w:rPr>
        <w:t>042</w:t>
      </w:r>
      <w:r w:rsidR="00800AD8">
        <w:tab/>
        <w:t>siqauqaung</w:t>
      </w:r>
      <w:r w:rsidR="00800AD8">
        <w:tab/>
        <w:t>aya.</w:t>
      </w:r>
    </w:p>
    <w:p w14:paraId="38637689" w14:textId="77777777" w:rsidR="00800AD8" w:rsidRDefault="00800AD8" w:rsidP="00EA4D58">
      <w:pPr>
        <w:pStyle w:val="InterlineGlossWithTrans"/>
        <w:tabs>
          <w:tab w:val="left" w:pos="533"/>
          <w:tab w:val="left" w:pos="1907"/>
        </w:tabs>
      </w:pPr>
      <w:r>
        <w:tab/>
        <w:t>si-qau-qaung</w:t>
      </w:r>
      <w:r>
        <w:tab/>
        <w:t>aya</w:t>
      </w:r>
    </w:p>
    <w:p w14:paraId="5AC73052" w14:textId="77777777" w:rsidR="00800AD8" w:rsidRDefault="00800AD8" w:rsidP="00EA4D58">
      <w:pPr>
        <w:pStyle w:val="InterlineTransNoFree"/>
        <w:tabs>
          <w:tab w:val="left" w:pos="1907"/>
          <w:tab w:val="right" w:pos="8787"/>
        </w:tabs>
      </w:pPr>
      <w:r>
        <w:tab/>
      </w:r>
      <w:r>
        <w:rPr>
          <w:smallCaps/>
        </w:rPr>
        <w:t>if</w:t>
      </w:r>
      <w:r>
        <w:t>-</w:t>
      </w:r>
      <w:r>
        <w:rPr>
          <w:smallCaps/>
        </w:rPr>
        <w:t>red</w:t>
      </w:r>
      <w:r>
        <w:t>-cry</w:t>
      </w:r>
      <w:r>
        <w:tab/>
        <w:t>say</w:t>
      </w:r>
      <w:r w:rsidR="00EA4D58">
        <w:tab/>
        <w:t>They say the child will be a cry-baby.</w:t>
      </w:r>
    </w:p>
    <w:p w14:paraId="2695AFBA" w14:textId="77777777" w:rsidR="00800AD8" w:rsidRDefault="00DE0E5A" w:rsidP="00EA4D58">
      <w:pPr>
        <w:pStyle w:val="InterlineText"/>
        <w:tabs>
          <w:tab w:val="left" w:pos="533"/>
          <w:tab w:val="left" w:pos="1202"/>
          <w:tab w:val="left" w:pos="1466"/>
          <w:tab w:val="left" w:pos="2570"/>
          <w:tab w:val="left" w:pos="2834"/>
          <w:tab w:val="left" w:pos="4013"/>
        </w:tabs>
      </w:pPr>
      <w:r w:rsidRPr="003A1D48">
        <w:rPr>
          <w:rStyle w:val="InterlineTextNumChar"/>
        </w:rPr>
        <w:t>043</w:t>
      </w:r>
      <w:r w:rsidR="00800AD8">
        <w:tab/>
        <w:t>palisi</w:t>
      </w:r>
      <w:r w:rsidR="00800AD8">
        <w:tab/>
        <w:t>a</w:t>
      </w:r>
      <w:r w:rsidR="00800AD8">
        <w:tab/>
        <w:t>kemzekez</w:t>
      </w:r>
      <w:r w:rsidR="00800AD8">
        <w:tab/>
        <w:t>a</w:t>
      </w:r>
      <w:r w:rsidR="00800AD8">
        <w:tab/>
        <w:t>venengetj</w:t>
      </w:r>
      <w:r w:rsidR="00800AD8">
        <w:tab/>
        <w:t>uta.</w:t>
      </w:r>
    </w:p>
    <w:p w14:paraId="578348A9" w14:textId="77777777" w:rsidR="00800AD8" w:rsidRDefault="00800AD8" w:rsidP="00EA4D58">
      <w:pPr>
        <w:pStyle w:val="InterlineGlossWithTrans"/>
        <w:tabs>
          <w:tab w:val="left" w:pos="533"/>
          <w:tab w:val="left" w:pos="1202"/>
          <w:tab w:val="left" w:pos="1466"/>
          <w:tab w:val="left" w:pos="2570"/>
          <w:tab w:val="left" w:pos="2834"/>
          <w:tab w:val="left" w:pos="4013"/>
        </w:tabs>
      </w:pPr>
      <w:r>
        <w:tab/>
        <w:t>palisi</w:t>
      </w:r>
      <w:r>
        <w:tab/>
        <w:t>a</w:t>
      </w:r>
      <w:r>
        <w:tab/>
        <w:t>m=kezkez</w:t>
      </w:r>
      <w:r>
        <w:tab/>
        <w:t>a</w:t>
      </w:r>
      <w:r>
        <w:tab/>
        <w:t>en=vengetj</w:t>
      </w:r>
      <w:r>
        <w:tab/>
        <w:t>uta</w:t>
      </w:r>
    </w:p>
    <w:p w14:paraId="62877048" w14:textId="77777777" w:rsidR="00800AD8" w:rsidRDefault="00800AD8" w:rsidP="00EA4D58">
      <w:pPr>
        <w:pStyle w:val="InterlineTrans"/>
        <w:tabs>
          <w:tab w:val="left" w:pos="533"/>
          <w:tab w:val="left" w:pos="1202"/>
          <w:tab w:val="left" w:pos="1466"/>
          <w:tab w:val="left" w:pos="2570"/>
          <w:tab w:val="left" w:pos="2834"/>
          <w:tab w:val="left" w:pos="4013"/>
        </w:tabs>
      </w:pPr>
      <w:r>
        <w:tab/>
        <w:t>taboo</w:t>
      </w:r>
      <w:r>
        <w:rPr>
          <w:smallCaps/>
        </w:rPr>
        <w:tab/>
        <w:t>c</w:t>
      </w:r>
      <w:r>
        <w:rPr>
          <w:smallCaps/>
        </w:rPr>
        <w:tab/>
        <w:t>af</w:t>
      </w:r>
      <w:r>
        <w:t>=nail</w:t>
      </w:r>
      <w:r>
        <w:rPr>
          <w:smallCaps/>
        </w:rPr>
        <w:tab/>
        <w:t>c</w:t>
      </w:r>
      <w:r>
        <w:rPr>
          <w:smallCaps/>
        </w:rPr>
        <w:tab/>
        <w:t>af</w:t>
      </w:r>
      <w:r>
        <w:t>=tie</w:t>
      </w:r>
      <w:r>
        <w:tab/>
        <w:t>also</w:t>
      </w:r>
    </w:p>
    <w:p w14:paraId="00EB61C9" w14:textId="77777777" w:rsidR="00800AD8" w:rsidRDefault="00800AD8">
      <w:pPr>
        <w:pStyle w:val="InterlineFree"/>
      </w:pPr>
      <w:r>
        <w:t>It is taboo for someone expecting a baby to nail or tie something.</w:t>
      </w:r>
    </w:p>
    <w:p w14:paraId="61131783" w14:textId="77777777" w:rsidR="00800AD8" w:rsidRDefault="00DE0E5A" w:rsidP="00EA4D58">
      <w:pPr>
        <w:pStyle w:val="InterlineText"/>
        <w:tabs>
          <w:tab w:val="left" w:pos="533"/>
          <w:tab w:val="left" w:pos="2837"/>
          <w:tab w:val="left" w:pos="3491"/>
          <w:tab w:val="left" w:pos="4625"/>
        </w:tabs>
      </w:pPr>
      <w:r w:rsidRPr="003A1D48">
        <w:rPr>
          <w:rStyle w:val="InterlineTextNumChar"/>
        </w:rPr>
        <w:t>044</w:t>
      </w:r>
      <w:r w:rsidR="00800AD8">
        <w:tab/>
        <w:t>sikapazangazangal</w:t>
      </w:r>
      <w:r w:rsidR="00800AD8">
        <w:tab/>
        <w:t>nu</w:t>
      </w:r>
      <w:r w:rsidR="00800AD8">
        <w:tab/>
        <w:t>puaîak</w:t>
      </w:r>
      <w:r w:rsidR="00800AD8">
        <w:tab/>
        <w:t>aya.</w:t>
      </w:r>
    </w:p>
    <w:p w14:paraId="3479DEF9" w14:textId="77777777" w:rsidR="00800AD8" w:rsidRDefault="00800AD8" w:rsidP="00EA4D58">
      <w:pPr>
        <w:pStyle w:val="InterlineGlossWithTrans"/>
        <w:tabs>
          <w:tab w:val="left" w:pos="533"/>
          <w:tab w:val="left" w:pos="2837"/>
          <w:tab w:val="left" w:pos="3491"/>
          <w:tab w:val="left" w:pos="4625"/>
        </w:tabs>
      </w:pPr>
      <w:r>
        <w:tab/>
        <w:t>si-ka-pa-zanga-zangal</w:t>
      </w:r>
      <w:r>
        <w:tab/>
        <w:t>nu</w:t>
      </w:r>
      <w:r>
        <w:tab/>
        <w:t>pu-aîak</w:t>
      </w:r>
      <w:r>
        <w:tab/>
        <w:t>aya</w:t>
      </w:r>
    </w:p>
    <w:p w14:paraId="426BC85B" w14:textId="77777777" w:rsidR="00800AD8" w:rsidRDefault="00800AD8" w:rsidP="00EA4D58">
      <w:pPr>
        <w:pStyle w:val="InterlineTransNoFree"/>
        <w:tabs>
          <w:tab w:val="left" w:pos="2837"/>
          <w:tab w:val="left" w:pos="3491"/>
          <w:tab w:val="left" w:pos="4625"/>
          <w:tab w:val="right" w:pos="8787"/>
        </w:tabs>
      </w:pPr>
      <w:r>
        <w:tab/>
      </w:r>
      <w:r>
        <w:rPr>
          <w:smallCaps/>
        </w:rPr>
        <w:t>if</w:t>
      </w:r>
      <w:r>
        <w:t>-</w:t>
      </w:r>
      <w:r>
        <w:rPr>
          <w:smallCaps/>
        </w:rPr>
        <w:t>stat</w:t>
      </w:r>
      <w:r>
        <w:t>-cause-</w:t>
      </w:r>
      <w:r>
        <w:rPr>
          <w:smallCaps/>
        </w:rPr>
        <w:t>red</w:t>
      </w:r>
      <w:r>
        <w:t>-hard</w:t>
      </w:r>
      <w:r>
        <w:tab/>
        <w:t>when</w:t>
      </w:r>
      <w:r>
        <w:tab/>
        <w:t>have-child</w:t>
      </w:r>
      <w:r>
        <w:tab/>
        <w:t>say</w:t>
      </w:r>
      <w:r w:rsidR="00EA4D58">
        <w:tab/>
        <w:t>They say it will lead to a difficult birth.</w:t>
      </w:r>
    </w:p>
    <w:p w14:paraId="3BF212FE" w14:textId="77777777" w:rsidR="00831E14" w:rsidRDefault="00800AD8" w:rsidP="00EA4D58">
      <w:pPr>
        <w:pStyle w:val="FullTranslation"/>
      </w:pPr>
      <w:r>
        <w:t>As for taboos, there are different ones (in different villages), but certainly many are the same. When we sow grain it is taboo for the person carrying the seed to carry water. It is said to cause the ear to have no grain. And when we are harvesting millet it is taboo to touch herbage in the forest(?). It portends a plague (of rodents, etc.). It is taboo to walk through a millet field being harvested, they say. It w</w:t>
      </w:r>
      <w:r w:rsidR="00345659">
        <w:t>o</w:t>
      </w:r>
      <w:r>
        <w:t>n</w:t>
      </w:r>
      <w:r w:rsidR="00345659">
        <w:t>’</w:t>
      </w:r>
      <w:r>
        <w:t>t have dew (and w</w:t>
      </w:r>
      <w:r w:rsidR="00345659">
        <w:t>o</w:t>
      </w:r>
      <w:r>
        <w:t>n</w:t>
      </w:r>
      <w:r w:rsidR="00345659">
        <w:t>’</w:t>
      </w:r>
      <w:r>
        <w:t>t be a good harvest). When we are carrying seed it is taboo to carry a wok. They say the grain will go black like charcoal. When we are going to sow grain it is taboo to talk to people expecting a baby.</w:t>
      </w:r>
    </w:p>
    <w:p w14:paraId="50CF5C22" w14:textId="77777777" w:rsidR="00831E14" w:rsidRDefault="00800AD8" w:rsidP="00EA4D58">
      <w:pPr>
        <w:pStyle w:val="FullTranslation"/>
      </w:pPr>
      <w:r>
        <w:t>When we are observing religious rites it is taboo to give someone a light, because fire represents breath/life when we dream. When we throw something towards the woods, the spirits throw things at us, we are told. When we eat in the woods, when we are near the woods, it is taboo not to give an offering to the spirits. They will sit and eat with us. If we are ‘tripped’ (by a bird calling(?) to us) when we are eating, it is said that someone will certainly die.</w:t>
      </w:r>
    </w:p>
    <w:p w14:paraId="3E0E7797" w14:textId="77777777" w:rsidR="00831E14" w:rsidRDefault="00800AD8" w:rsidP="00EA4D58">
      <w:pPr>
        <w:pStyle w:val="FullTranslation"/>
      </w:pPr>
      <w:r>
        <w:t xml:space="preserve">It is taboo to sneeze when we are going to the fields or when we are going to where someone has died. It is said it will mean sickness. When things are the wrong way round (when the </w:t>
      </w:r>
      <w:r w:rsidRPr="00EA4D58">
        <w:rPr>
          <w:rStyle w:val="VernacularText"/>
        </w:rPr>
        <w:t>kirkir</w:t>
      </w:r>
      <w:r>
        <w:t xml:space="preserve"> sings before the </w:t>
      </w:r>
      <w:r w:rsidRPr="00EA4D58">
        <w:rPr>
          <w:rStyle w:val="VernacularText"/>
        </w:rPr>
        <w:t>tsugaw</w:t>
      </w:r>
      <w:r>
        <w:t xml:space="preserve"> bird), it doesn’t cause us to go back if we are just going a short distance; or if we aren’t expecting a child. But if we are expecting a child or going some distance to fight, it is a serious taboo. We will come off worst. If we are ill, our suffering will be severe, as if we were turned inside out. It is a bad omen if the </w:t>
      </w:r>
      <w:r w:rsidRPr="00831E14">
        <w:rPr>
          <w:rStyle w:val="VernacularText"/>
        </w:rPr>
        <w:t>tsugaw</w:t>
      </w:r>
      <w:r>
        <w:t xml:space="preserve"> bird sings wherever we are going. We will be tired. If we are ill, our illness will be long drawn out. It is a bad omen if the </w:t>
      </w:r>
      <w:r w:rsidRPr="00831E14">
        <w:rPr>
          <w:rStyle w:val="VernacularText"/>
        </w:rPr>
        <w:t>keîis</w:t>
      </w:r>
      <w:r>
        <w:t xml:space="preserve"> bird sings. They say someone will die on the track, or we will have some grief to scream about. If our clothes are taken by a bird, that is a very bad omen. They say we will be killed by our enemies.</w:t>
      </w:r>
    </w:p>
    <w:p w14:paraId="4C0EC3A1" w14:textId="77777777" w:rsidR="00800AD8" w:rsidRDefault="00800AD8" w:rsidP="00EA4D58">
      <w:pPr>
        <w:pStyle w:val="FullTranslation"/>
      </w:pPr>
      <w:r>
        <w:t xml:space="preserve">It is a bad omen when there is a halo round the sun. It means a chieftain will die. If a quaker-thrush or a snake goes across the track from right to left, it is said to be blocked; and it is taboo to go straight to the fields or to another village. But if we use a stick to flip the snake over to the right and </w:t>
      </w:r>
      <w:r>
        <w:lastRenderedPageBreak/>
        <w:t>we pass it to the left it is not taboo. As for the birds, if we throw things to make them go to the right and they go to the right, it isn’t taboo to go on. It is taboo to walk over the limb of a chieftain. It is said to cause arthritis. It is taboo to use the bischoffia tree for firewood. It causes goitre. It is taboo for someone expecting a baby to butcher a pig. They say it causes epilepsy. It is also taboo for them to kill any animal. They say it will cause a death. It is taboo to sing a year after a birth. They say the child will be a cry-baby. It is taboo for someone expecting a baby to nail or tie something. They say it will lead to a difficult bi</w:t>
      </w:r>
      <w:r w:rsidR="00EA4D58">
        <w:t>rth.</w:t>
      </w:r>
    </w:p>
    <w:p w14:paraId="6D73E747" w14:textId="77777777" w:rsidR="00800AD8" w:rsidRDefault="00800AD8">
      <w:pPr>
        <w:pStyle w:val="Heading4"/>
      </w:pPr>
      <w:r w:rsidRPr="00DC1AE0">
        <w:rPr>
          <w:rStyle w:val="NumTextHeadingChar"/>
        </w:rPr>
        <w:t>088</w:t>
      </w:r>
      <w:r>
        <w:t xml:space="preserve"> W</w:t>
      </w:r>
      <w:r w:rsidR="00831E14">
        <w:t>EDDINGS</w:t>
      </w:r>
      <w:r w:rsidR="00831E14">
        <w:br/>
      </w:r>
      <w:r w:rsidR="001208B6">
        <w:t>t</w:t>
      </w:r>
      <w:r>
        <w:t>old by Giîgiîaw of Vaîulu village</w:t>
      </w:r>
    </w:p>
    <w:p w14:paraId="127C8F4C" w14:textId="77777777" w:rsidR="00800AD8" w:rsidRDefault="00DC1AE0" w:rsidP="00831E14">
      <w:pPr>
        <w:pStyle w:val="InterlineText"/>
        <w:tabs>
          <w:tab w:val="left" w:pos="533"/>
          <w:tab w:val="left" w:pos="2192"/>
          <w:tab w:val="left" w:pos="2456"/>
          <w:tab w:val="left" w:pos="4280"/>
          <w:tab w:val="left" w:pos="5219"/>
          <w:tab w:val="left" w:pos="6203"/>
          <w:tab w:val="left" w:pos="6467"/>
        </w:tabs>
      </w:pPr>
      <w:r w:rsidRPr="003A1D48">
        <w:rPr>
          <w:rStyle w:val="InterlineTextNumChar"/>
        </w:rPr>
        <w:t>001</w:t>
      </w:r>
      <w:r w:rsidR="00800AD8">
        <w:tab/>
        <w:t>aitsu</w:t>
      </w:r>
      <w:r w:rsidR="00800AD8">
        <w:tab/>
        <w:t>a</w:t>
      </w:r>
      <w:r w:rsidR="00800AD8">
        <w:tab/>
        <w:t>maretseketsekeî</w:t>
      </w:r>
      <w:r w:rsidR="00800AD8">
        <w:tab/>
        <w:t>inika</w:t>
      </w:r>
      <w:r w:rsidR="00800AD8">
        <w:tab/>
        <w:t>tadjalan</w:t>
      </w:r>
      <w:r w:rsidR="00800AD8">
        <w:tab/>
        <w:t>a</w:t>
      </w:r>
      <w:r w:rsidR="00831E14">
        <w:tab/>
        <w:t>mamazangiîan</w:t>
      </w:r>
    </w:p>
    <w:p w14:paraId="4F921DDE" w14:textId="77777777" w:rsidR="00800AD8" w:rsidRDefault="00800AD8" w:rsidP="00831E14">
      <w:pPr>
        <w:pStyle w:val="InterlineGlossWithTrans"/>
        <w:tabs>
          <w:tab w:val="left" w:pos="533"/>
          <w:tab w:val="left" w:pos="2192"/>
          <w:tab w:val="left" w:pos="2456"/>
          <w:tab w:val="left" w:pos="4280"/>
          <w:tab w:val="left" w:pos="5219"/>
          <w:tab w:val="left" w:pos="6203"/>
          <w:tab w:val="left" w:pos="6467"/>
        </w:tabs>
      </w:pPr>
      <w:r>
        <w:tab/>
        <w:t>aya-i-tsu</w:t>
      </w:r>
      <w:r>
        <w:tab/>
        <w:t>a</w:t>
      </w:r>
      <w:r>
        <w:tab/>
        <w:t>mare-tseke-tsekeî</w:t>
      </w:r>
      <w:r>
        <w:tab/>
        <w:t>ini-ka</w:t>
      </w:r>
      <w:r>
        <w:tab/>
        <w:t>ta-djalan</w:t>
      </w:r>
      <w:r>
        <w:tab/>
        <w:t>a</w:t>
      </w:r>
      <w:r w:rsidR="00831E14">
        <w:tab/>
        <w:t>ma-ma-zangiî-an</w:t>
      </w:r>
    </w:p>
    <w:p w14:paraId="33909D86" w14:textId="77777777" w:rsidR="00800AD8" w:rsidRDefault="00800AD8" w:rsidP="00831E14">
      <w:pPr>
        <w:pStyle w:val="InterlineTransNoFree"/>
        <w:tabs>
          <w:tab w:val="left" w:pos="2192"/>
          <w:tab w:val="left" w:pos="2456"/>
          <w:tab w:val="left" w:pos="4280"/>
          <w:tab w:val="left" w:pos="5219"/>
          <w:tab w:val="left" w:pos="6203"/>
          <w:tab w:val="left" w:pos="6467"/>
        </w:tabs>
        <w:rPr>
          <w:smallCaps/>
        </w:rPr>
      </w:pPr>
      <w:r>
        <w:tab/>
        <w:t>be.thus-</w:t>
      </w:r>
      <w:r>
        <w:rPr>
          <w:smallCaps/>
        </w:rPr>
        <w:t>loc</w:t>
      </w:r>
      <w:r>
        <w:t>-this</w:t>
      </w:r>
      <w:r>
        <w:rPr>
          <w:smallCaps/>
        </w:rPr>
        <w:tab/>
        <w:t>c</w:t>
      </w:r>
      <w:r>
        <w:rPr>
          <w:smallCaps/>
        </w:rPr>
        <w:tab/>
      </w:r>
      <w:r>
        <w:t>pair-</w:t>
      </w:r>
      <w:r>
        <w:rPr>
          <w:smallCaps/>
        </w:rPr>
        <w:t>red</w:t>
      </w:r>
      <w:r>
        <w:t>-spouse</w:t>
      </w:r>
      <w:r>
        <w:tab/>
        <w:t>not-after</w:t>
      </w:r>
      <w:r>
        <w:tab/>
        <w:t>one-road</w:t>
      </w:r>
      <w:r>
        <w:rPr>
          <w:smallCaps/>
        </w:rPr>
        <w:tab/>
        <w:t>c</w:t>
      </w:r>
      <w:r w:rsidR="00831E14">
        <w:tab/>
      </w:r>
      <w:r w:rsidR="00831E14">
        <w:rPr>
          <w:smallCaps/>
        </w:rPr>
        <w:t>stat</w:t>
      </w:r>
      <w:r w:rsidR="00831E14">
        <w:t>-</w:t>
      </w:r>
      <w:r w:rsidR="00831E14">
        <w:rPr>
          <w:smallCaps/>
        </w:rPr>
        <w:t>stat</w:t>
      </w:r>
      <w:r w:rsidR="00831E14">
        <w:t>-chief-</w:t>
      </w:r>
      <w:r w:rsidR="00831E14">
        <w:rPr>
          <w:smallCaps/>
        </w:rPr>
        <w:t>nom</w:t>
      </w:r>
    </w:p>
    <w:p w14:paraId="4DF7E948" w14:textId="77777777" w:rsidR="00800AD8" w:rsidRDefault="00800AD8" w:rsidP="00831E14">
      <w:pPr>
        <w:pStyle w:val="InterlineText"/>
        <w:tabs>
          <w:tab w:val="left" w:pos="533"/>
          <w:tab w:val="left" w:pos="1457"/>
        </w:tabs>
      </w:pPr>
      <w:r>
        <w:tab/>
        <w:t>katua</w:t>
      </w:r>
      <w:r>
        <w:tab/>
        <w:t>qaqetitan.</w:t>
      </w:r>
    </w:p>
    <w:p w14:paraId="3ABD5390" w14:textId="77777777" w:rsidR="00800AD8" w:rsidRDefault="00800AD8" w:rsidP="00831E14">
      <w:pPr>
        <w:pStyle w:val="InterlineGlossWithTrans"/>
        <w:tabs>
          <w:tab w:val="left" w:pos="533"/>
          <w:tab w:val="left" w:pos="1457"/>
        </w:tabs>
      </w:pPr>
      <w:r>
        <w:tab/>
        <w:t>ka-tua</w:t>
      </w:r>
      <w:r>
        <w:tab/>
        <w:t>qa-qetit-an</w:t>
      </w:r>
    </w:p>
    <w:p w14:paraId="0C3B7E14" w14:textId="77777777" w:rsidR="00800AD8" w:rsidRDefault="00800AD8" w:rsidP="00831E14">
      <w:pPr>
        <w:pStyle w:val="InterlineTrans"/>
        <w:tabs>
          <w:tab w:val="left" w:pos="533"/>
          <w:tab w:val="left" w:pos="1457"/>
        </w:tabs>
      </w:pPr>
      <w:r>
        <w:tab/>
        <w:t>and-</w:t>
      </w:r>
      <w:r>
        <w:rPr>
          <w:smallCaps/>
        </w:rPr>
        <w:t>obl</w:t>
      </w:r>
      <w:r>
        <w:tab/>
      </w:r>
      <w:r>
        <w:rPr>
          <w:smallCaps/>
        </w:rPr>
        <w:t>red</w:t>
      </w:r>
      <w:r>
        <w:t>-commoner-</w:t>
      </w:r>
      <w:r>
        <w:rPr>
          <w:smallCaps/>
        </w:rPr>
        <w:t>nom</w:t>
      </w:r>
    </w:p>
    <w:p w14:paraId="616072AC" w14:textId="77777777" w:rsidR="00800AD8" w:rsidRDefault="00800AD8">
      <w:pPr>
        <w:pStyle w:val="InterlineFree"/>
      </w:pPr>
      <w:r>
        <w:t>Weddings of chieftains and commoners are not the same.</w:t>
      </w:r>
    </w:p>
    <w:p w14:paraId="4C1C0D2C" w14:textId="77777777" w:rsidR="00800AD8" w:rsidRDefault="00DC1AE0" w:rsidP="00831E14">
      <w:pPr>
        <w:pStyle w:val="InterlineText"/>
        <w:tabs>
          <w:tab w:val="left" w:pos="533"/>
          <w:tab w:val="left" w:pos="1187"/>
          <w:tab w:val="left" w:pos="3356"/>
          <w:tab w:val="left" w:pos="4775"/>
        </w:tabs>
      </w:pPr>
      <w:r w:rsidRPr="003A1D48">
        <w:rPr>
          <w:rStyle w:val="InterlineTextNumChar"/>
        </w:rPr>
        <w:t>002</w:t>
      </w:r>
      <w:r w:rsidR="00800AD8">
        <w:tab/>
        <w:t>nu</w:t>
      </w:r>
      <w:r w:rsidR="00800AD8">
        <w:tab/>
        <w:t>mamazangiîan</w:t>
      </w:r>
      <w:r w:rsidR="00800AD8">
        <w:tab/>
        <w:t>marepaukuz</w:t>
      </w:r>
      <w:r w:rsidR="00800AD8">
        <w:tab/>
        <w:t>aya.</w:t>
      </w:r>
    </w:p>
    <w:p w14:paraId="6B321EE8" w14:textId="77777777" w:rsidR="00800AD8" w:rsidRDefault="00800AD8" w:rsidP="00831E14">
      <w:pPr>
        <w:pStyle w:val="InterlineGlossWithTrans"/>
        <w:tabs>
          <w:tab w:val="left" w:pos="533"/>
          <w:tab w:val="left" w:pos="1187"/>
          <w:tab w:val="left" w:pos="3356"/>
          <w:tab w:val="left" w:pos="4775"/>
        </w:tabs>
      </w:pPr>
      <w:r>
        <w:tab/>
        <w:t>nu</w:t>
      </w:r>
      <w:r>
        <w:tab/>
        <w:t>ma-ma-zangiî-an</w:t>
      </w:r>
      <w:r>
        <w:tab/>
        <w:t>marepaukuz</w:t>
      </w:r>
      <w:r>
        <w:tab/>
        <w:t>aya</w:t>
      </w:r>
    </w:p>
    <w:p w14:paraId="7CD8A6E2" w14:textId="77777777" w:rsidR="00800AD8" w:rsidRDefault="00800AD8" w:rsidP="00831E14">
      <w:pPr>
        <w:pStyle w:val="InterlineTrans"/>
        <w:tabs>
          <w:tab w:val="left" w:pos="533"/>
          <w:tab w:val="left" w:pos="1187"/>
          <w:tab w:val="left" w:pos="3356"/>
          <w:tab w:val="left" w:pos="4775"/>
        </w:tabs>
      </w:pPr>
      <w:r>
        <w:tab/>
        <w:t>when</w:t>
      </w:r>
      <w:r>
        <w:tab/>
      </w:r>
      <w:r>
        <w:rPr>
          <w:smallCaps/>
        </w:rPr>
        <w:t>stat</w:t>
      </w:r>
      <w:r>
        <w:t>-</w:t>
      </w:r>
      <w:r>
        <w:rPr>
          <w:smallCaps/>
        </w:rPr>
        <w:t>stat</w:t>
      </w:r>
      <w:r>
        <w:t>-chief-</w:t>
      </w:r>
      <w:r>
        <w:rPr>
          <w:smallCaps/>
        </w:rPr>
        <w:t>nom</w:t>
      </w:r>
      <w:r>
        <w:tab/>
        <w:t>wedding.type</w:t>
      </w:r>
      <w:r>
        <w:tab/>
        <w:t>say</w:t>
      </w:r>
    </w:p>
    <w:p w14:paraId="1E872F01" w14:textId="77777777" w:rsidR="00800AD8" w:rsidRDefault="00800AD8">
      <w:pPr>
        <w:pStyle w:val="InterlineFree"/>
      </w:pPr>
      <w:r>
        <w:t xml:space="preserve">With chieftains they are known as </w:t>
      </w:r>
      <w:r w:rsidRPr="00831E14">
        <w:rPr>
          <w:rStyle w:val="VernacularText"/>
        </w:rPr>
        <w:t>marepaukuz</w:t>
      </w:r>
      <w:r>
        <w:t>;</w:t>
      </w:r>
    </w:p>
    <w:p w14:paraId="4322F96D" w14:textId="77777777" w:rsidR="00800AD8" w:rsidRDefault="00DC1AE0" w:rsidP="00831E14">
      <w:pPr>
        <w:pStyle w:val="InterlineText"/>
        <w:tabs>
          <w:tab w:val="left" w:pos="533"/>
          <w:tab w:val="left" w:pos="1187"/>
          <w:tab w:val="left" w:pos="3281"/>
          <w:tab w:val="left" w:pos="4700"/>
        </w:tabs>
      </w:pPr>
      <w:r w:rsidRPr="003A1D48">
        <w:rPr>
          <w:rStyle w:val="InterlineTextNumChar"/>
        </w:rPr>
        <w:t>003</w:t>
      </w:r>
      <w:r w:rsidR="00800AD8">
        <w:tab/>
        <w:t>nu</w:t>
      </w:r>
      <w:r w:rsidR="00800AD8">
        <w:tab/>
        <w:t>qaqetitan</w:t>
      </w:r>
      <w:r w:rsidR="00800AD8">
        <w:tab/>
        <w:t>marepalikuz</w:t>
      </w:r>
      <w:r w:rsidR="00800AD8">
        <w:tab/>
        <w:t>aya.</w:t>
      </w:r>
    </w:p>
    <w:p w14:paraId="2FC7B00D" w14:textId="77777777" w:rsidR="00800AD8" w:rsidRDefault="00800AD8" w:rsidP="00831E14">
      <w:pPr>
        <w:pStyle w:val="InterlineGlossWithTrans"/>
        <w:tabs>
          <w:tab w:val="left" w:pos="533"/>
          <w:tab w:val="left" w:pos="1187"/>
          <w:tab w:val="left" w:pos="3281"/>
          <w:tab w:val="left" w:pos="4700"/>
        </w:tabs>
      </w:pPr>
      <w:r>
        <w:tab/>
        <w:t>nu</w:t>
      </w:r>
      <w:r>
        <w:tab/>
        <w:t>qa-qetit-an</w:t>
      </w:r>
      <w:r>
        <w:tab/>
        <w:t>marepalikuz</w:t>
      </w:r>
      <w:r>
        <w:tab/>
        <w:t>aya</w:t>
      </w:r>
    </w:p>
    <w:p w14:paraId="1AB9BA51" w14:textId="77777777" w:rsidR="00800AD8" w:rsidRDefault="00800AD8" w:rsidP="00831E14">
      <w:pPr>
        <w:pStyle w:val="InterlineTransNoFree"/>
        <w:tabs>
          <w:tab w:val="left" w:pos="1187"/>
          <w:tab w:val="left" w:pos="3281"/>
          <w:tab w:val="left" w:pos="4700"/>
          <w:tab w:val="right" w:pos="8787"/>
        </w:tabs>
      </w:pPr>
      <w:r>
        <w:tab/>
        <w:t>when</w:t>
      </w:r>
      <w:r>
        <w:tab/>
      </w:r>
      <w:r>
        <w:rPr>
          <w:smallCaps/>
        </w:rPr>
        <w:t>red</w:t>
      </w:r>
      <w:r>
        <w:t>-commoner-</w:t>
      </w:r>
      <w:r>
        <w:rPr>
          <w:smallCaps/>
        </w:rPr>
        <w:t>nom</w:t>
      </w:r>
      <w:r>
        <w:tab/>
        <w:t>wedding.type</w:t>
      </w:r>
      <w:r>
        <w:tab/>
        <w:t>say</w:t>
      </w:r>
      <w:r w:rsidR="00831E14">
        <w:tab/>
        <w:t xml:space="preserve">with commoners as </w:t>
      </w:r>
      <w:r w:rsidR="00831E14" w:rsidRPr="00831E14">
        <w:rPr>
          <w:rStyle w:val="VernacularText"/>
        </w:rPr>
        <w:t>marepalikuz</w:t>
      </w:r>
      <w:r w:rsidR="00831E14">
        <w:t>.</w:t>
      </w:r>
    </w:p>
    <w:p w14:paraId="622D75DD" w14:textId="77777777" w:rsidR="00800AD8" w:rsidRDefault="00DC1AE0" w:rsidP="00831E14">
      <w:pPr>
        <w:pStyle w:val="InterlineText"/>
        <w:tabs>
          <w:tab w:val="left" w:pos="533"/>
          <w:tab w:val="left" w:pos="2192"/>
          <w:tab w:val="left" w:pos="2456"/>
          <w:tab w:val="left" w:pos="4625"/>
          <w:tab w:val="left" w:pos="5279"/>
          <w:tab w:val="left" w:pos="6458"/>
        </w:tabs>
      </w:pPr>
      <w:r w:rsidRPr="003A1D48">
        <w:rPr>
          <w:rStyle w:val="InterlineTextNumChar"/>
        </w:rPr>
        <w:t>004</w:t>
      </w:r>
      <w:r w:rsidR="00800AD8">
        <w:tab/>
        <w:t>aitsu</w:t>
      </w:r>
      <w:r w:rsidR="00800AD8">
        <w:tab/>
        <w:t>a</w:t>
      </w:r>
      <w:r w:rsidR="00800AD8">
        <w:tab/>
        <w:t>mamazangiîan</w:t>
      </w:r>
      <w:r w:rsidR="00800AD8">
        <w:tab/>
        <w:t>nu</w:t>
      </w:r>
      <w:r w:rsidR="00800AD8">
        <w:tab/>
        <w:t>qemayam</w:t>
      </w:r>
      <w:r w:rsidR="00800AD8">
        <w:tab/>
        <w:t>tua</w:t>
      </w:r>
    </w:p>
    <w:p w14:paraId="050F8138" w14:textId="77777777" w:rsidR="00800AD8" w:rsidRDefault="00800AD8" w:rsidP="00831E14">
      <w:pPr>
        <w:pStyle w:val="InterlineGlossWithTrans"/>
        <w:tabs>
          <w:tab w:val="left" w:pos="533"/>
          <w:tab w:val="left" w:pos="2192"/>
          <w:tab w:val="left" w:pos="2456"/>
          <w:tab w:val="left" w:pos="4625"/>
          <w:tab w:val="left" w:pos="5279"/>
          <w:tab w:val="left" w:pos="6458"/>
        </w:tabs>
      </w:pPr>
      <w:r>
        <w:tab/>
        <w:t>aya-i-tsu</w:t>
      </w:r>
      <w:r>
        <w:tab/>
        <w:t>a</w:t>
      </w:r>
      <w:r>
        <w:tab/>
        <w:t>ma-ma-zangiî-an</w:t>
      </w:r>
      <w:r>
        <w:tab/>
        <w:t>nu</w:t>
      </w:r>
      <w:r>
        <w:tab/>
        <w:t>em=qayam</w:t>
      </w:r>
      <w:r>
        <w:tab/>
        <w:t>tua</w:t>
      </w:r>
    </w:p>
    <w:p w14:paraId="3EDD0454" w14:textId="77777777" w:rsidR="00800AD8" w:rsidRDefault="00800AD8" w:rsidP="00831E14">
      <w:pPr>
        <w:pStyle w:val="InterlineTransNoFree"/>
        <w:tabs>
          <w:tab w:val="left" w:pos="2192"/>
          <w:tab w:val="left" w:pos="2456"/>
          <w:tab w:val="left" w:pos="4625"/>
          <w:tab w:val="left" w:pos="5279"/>
          <w:tab w:val="left" w:pos="6458"/>
        </w:tabs>
      </w:pPr>
      <w:r>
        <w:tab/>
        <w:t>be.thus-</w:t>
      </w:r>
      <w:r>
        <w:rPr>
          <w:smallCaps/>
        </w:rPr>
        <w:t>loc</w:t>
      </w:r>
      <w:r>
        <w:t>-this</w:t>
      </w:r>
      <w:r>
        <w:rPr>
          <w:smallCaps/>
        </w:rPr>
        <w:tab/>
        <w:t>c</w:t>
      </w:r>
      <w:r>
        <w:rPr>
          <w:smallCaps/>
        </w:rPr>
        <w:tab/>
        <w:t>stat</w:t>
      </w:r>
      <w:r>
        <w:t>-</w:t>
      </w:r>
      <w:r>
        <w:rPr>
          <w:smallCaps/>
        </w:rPr>
        <w:t>stat</w:t>
      </w:r>
      <w:r>
        <w:t>-chief-</w:t>
      </w:r>
      <w:r>
        <w:rPr>
          <w:smallCaps/>
        </w:rPr>
        <w:t>nom</w:t>
      </w:r>
      <w:r>
        <w:tab/>
        <w:t>when</w:t>
      </w:r>
      <w:r>
        <w:tab/>
      </w:r>
      <w:r>
        <w:rPr>
          <w:smallCaps/>
        </w:rPr>
        <w:t>af</w:t>
      </w:r>
      <w:r>
        <w:t>=inspect</w:t>
      </w:r>
      <w:r>
        <w:tab/>
      </w:r>
      <w:r>
        <w:rPr>
          <w:smallCaps/>
        </w:rPr>
        <w:t>obl</w:t>
      </w:r>
    </w:p>
    <w:p w14:paraId="3FFBF331" w14:textId="77777777" w:rsidR="00800AD8" w:rsidRDefault="00800AD8" w:rsidP="00831E14">
      <w:pPr>
        <w:pStyle w:val="InterlineText"/>
        <w:tabs>
          <w:tab w:val="left" w:pos="533"/>
          <w:tab w:val="left" w:pos="2642"/>
          <w:tab w:val="left" w:pos="4466"/>
          <w:tab w:val="left" w:pos="4970"/>
          <w:tab w:val="left" w:pos="5654"/>
          <w:tab w:val="left" w:pos="6158"/>
          <w:tab w:val="left" w:pos="6962"/>
          <w:tab w:val="left" w:pos="7466"/>
        </w:tabs>
      </w:pPr>
      <w:r>
        <w:tab/>
        <w:t>sauzayan,</w:t>
      </w:r>
      <w:r w:rsidR="00831E14">
        <w:tab/>
        <w:t>papirava</w:t>
      </w:r>
      <w:r w:rsidR="00831E14">
        <w:tab/>
        <w:t>tua</w:t>
      </w:r>
      <w:r w:rsidR="00831E14">
        <w:tab/>
        <w:t>kama</w:t>
      </w:r>
      <w:r w:rsidR="00831E14">
        <w:tab/>
        <w:t>tua</w:t>
      </w:r>
      <w:r w:rsidR="00831E14">
        <w:tab/>
        <w:t>kina</w:t>
      </w:r>
      <w:r w:rsidR="00831E14">
        <w:tab/>
        <w:t>tua</w:t>
      </w:r>
      <w:r w:rsidR="00831E14">
        <w:tab/>
        <w:t>zua</w:t>
      </w:r>
    </w:p>
    <w:p w14:paraId="3FAD6F20" w14:textId="77777777" w:rsidR="00800AD8" w:rsidRDefault="00800AD8" w:rsidP="00831E14">
      <w:pPr>
        <w:pStyle w:val="InterlineGlossWithTrans"/>
        <w:tabs>
          <w:tab w:val="left" w:pos="533"/>
          <w:tab w:val="left" w:pos="2642"/>
          <w:tab w:val="left" w:pos="4466"/>
          <w:tab w:val="left" w:pos="4970"/>
          <w:tab w:val="left" w:pos="5654"/>
          <w:tab w:val="left" w:pos="6158"/>
          <w:tab w:val="left" w:pos="6962"/>
          <w:tab w:val="left" w:pos="7466"/>
        </w:tabs>
      </w:pPr>
      <w:r>
        <w:tab/>
        <w:t>sa-uzay-an</w:t>
      </w:r>
      <w:r w:rsidR="00831E14">
        <w:tab/>
        <w:t>pa-pi-rava</w:t>
      </w:r>
      <w:r w:rsidR="00831E14">
        <w:tab/>
        <w:t>tua</w:t>
      </w:r>
      <w:r w:rsidR="00831E14">
        <w:tab/>
        <w:t>kama</w:t>
      </w:r>
      <w:r w:rsidR="00831E14">
        <w:tab/>
        <w:t>tua</w:t>
      </w:r>
      <w:r w:rsidR="00831E14">
        <w:tab/>
        <w:t>kina</w:t>
      </w:r>
      <w:r w:rsidR="00831E14">
        <w:tab/>
        <w:t>tua</w:t>
      </w:r>
      <w:r w:rsidR="00831E14">
        <w:tab/>
        <w:t>zua</w:t>
      </w:r>
    </w:p>
    <w:p w14:paraId="7B8CEDAC" w14:textId="77777777" w:rsidR="00800AD8" w:rsidRDefault="00800AD8" w:rsidP="00831E14">
      <w:pPr>
        <w:pStyle w:val="InterlineTransNoFree"/>
        <w:tabs>
          <w:tab w:val="left" w:pos="2642"/>
          <w:tab w:val="left" w:pos="4466"/>
          <w:tab w:val="left" w:pos="4970"/>
          <w:tab w:val="left" w:pos="5654"/>
          <w:tab w:val="left" w:pos="6158"/>
          <w:tab w:val="left" w:pos="6962"/>
          <w:tab w:val="left" w:pos="7466"/>
        </w:tabs>
      </w:pPr>
      <w:r>
        <w:tab/>
      </w:r>
      <w:r>
        <w:rPr>
          <w:smallCaps/>
        </w:rPr>
        <w:t>qal</w:t>
      </w:r>
      <w:r>
        <w:t>-possession-</w:t>
      </w:r>
      <w:r>
        <w:rPr>
          <w:smallCaps/>
        </w:rPr>
        <w:t>nom</w:t>
      </w:r>
      <w:r w:rsidR="00831E14">
        <w:tab/>
        <w:t>cause-put-prepare</w:t>
      </w:r>
      <w:r w:rsidR="00831E14">
        <w:tab/>
      </w:r>
      <w:r w:rsidR="00831E14">
        <w:rPr>
          <w:smallCaps/>
        </w:rPr>
        <w:t>obl</w:t>
      </w:r>
      <w:r w:rsidR="00831E14">
        <w:tab/>
        <w:t>father</w:t>
      </w:r>
      <w:r w:rsidR="00831E14">
        <w:tab/>
      </w:r>
      <w:r w:rsidR="00831E14">
        <w:rPr>
          <w:smallCaps/>
        </w:rPr>
        <w:t>obl</w:t>
      </w:r>
      <w:r w:rsidR="00831E14">
        <w:tab/>
        <w:t>mother</w:t>
      </w:r>
      <w:r w:rsidR="00831E14">
        <w:tab/>
      </w:r>
      <w:r w:rsidR="00831E14">
        <w:rPr>
          <w:smallCaps/>
        </w:rPr>
        <w:t>obl</w:t>
      </w:r>
      <w:r w:rsidR="00831E14">
        <w:tab/>
        <w:t>that</w:t>
      </w:r>
    </w:p>
    <w:p w14:paraId="6886D186" w14:textId="77777777" w:rsidR="00800AD8" w:rsidRDefault="00800AD8" w:rsidP="00831E14">
      <w:pPr>
        <w:pStyle w:val="InterlineText"/>
        <w:tabs>
          <w:tab w:val="left" w:pos="533"/>
        </w:tabs>
      </w:pPr>
      <w:r>
        <w:tab/>
        <w:t>sirakeraketj.</w:t>
      </w:r>
    </w:p>
    <w:p w14:paraId="1720ED34" w14:textId="77777777" w:rsidR="00800AD8" w:rsidRDefault="00800AD8" w:rsidP="00831E14">
      <w:pPr>
        <w:pStyle w:val="InterlineGlossWithTrans"/>
        <w:tabs>
          <w:tab w:val="left" w:pos="533"/>
        </w:tabs>
      </w:pPr>
      <w:r>
        <w:tab/>
        <w:t>si-rake-raketj</w:t>
      </w:r>
    </w:p>
    <w:p w14:paraId="6538B077" w14:textId="77777777" w:rsidR="00800AD8" w:rsidRDefault="00800AD8" w:rsidP="00831E14">
      <w:pPr>
        <w:pStyle w:val="InterlineTrans"/>
        <w:tabs>
          <w:tab w:val="left" w:pos="533"/>
        </w:tabs>
      </w:pPr>
      <w:r>
        <w:tab/>
      </w:r>
      <w:r>
        <w:rPr>
          <w:smallCaps/>
        </w:rPr>
        <w:t>if</w:t>
      </w:r>
      <w:r>
        <w:t>-</w:t>
      </w:r>
      <w:r>
        <w:rPr>
          <w:smallCaps/>
        </w:rPr>
        <w:t>red</w:t>
      </w:r>
      <w:r>
        <w:t>-always</w:t>
      </w:r>
    </w:p>
    <w:p w14:paraId="4AD6B77F" w14:textId="77777777" w:rsidR="00800AD8" w:rsidRDefault="00800AD8">
      <w:pPr>
        <w:pStyle w:val="InterlineFree"/>
      </w:pPr>
      <w:r>
        <w:t>In the case of the chieftains when they inspect the possessions offered as a bride price, they dress the father and the</w:t>
      </w:r>
      <w:r w:rsidR="00831E14">
        <w:t xml:space="preserve"> mother of (the bride) the cause of all-day celebrations.</w:t>
      </w:r>
    </w:p>
    <w:p w14:paraId="2A4A5D0D" w14:textId="77777777" w:rsidR="00800AD8" w:rsidRDefault="00DC1AE0" w:rsidP="00831E14">
      <w:pPr>
        <w:pStyle w:val="InterlineText"/>
        <w:tabs>
          <w:tab w:val="left" w:pos="533"/>
          <w:tab w:val="left" w:pos="1187"/>
          <w:tab w:val="left" w:pos="2006"/>
          <w:tab w:val="left" w:pos="3080"/>
          <w:tab w:val="left" w:pos="4049"/>
          <w:tab w:val="left" w:pos="4673"/>
          <w:tab w:val="left" w:pos="5492"/>
          <w:tab w:val="left" w:pos="6521"/>
          <w:tab w:val="left" w:pos="7640"/>
        </w:tabs>
      </w:pPr>
      <w:r w:rsidRPr="003A1D48">
        <w:rPr>
          <w:rStyle w:val="InterlineTextNumChar"/>
        </w:rPr>
        <w:t>005</w:t>
      </w:r>
      <w:r w:rsidR="00800AD8">
        <w:tab/>
        <w:t>nu</w:t>
      </w:r>
      <w:r w:rsidR="00800AD8">
        <w:tab/>
        <w:t>uqaîay</w:t>
      </w:r>
      <w:r w:rsidR="00800AD8">
        <w:tab/>
        <w:t>gamuts</w:t>
      </w:r>
      <w:r w:rsidR="00800AD8">
        <w:tab/>
        <w:t>÷eqer</w:t>
      </w:r>
      <w:r w:rsidR="00800AD8">
        <w:tab/>
        <w:t>tjakit</w:t>
      </w:r>
      <w:r w:rsidR="00800AD8">
        <w:tab/>
        <w:t>kuang</w:t>
      </w:r>
      <w:r w:rsidR="00800AD8">
        <w:tab/>
        <w:t>siatj</w:t>
      </w:r>
      <w:r w:rsidR="00800AD8">
        <w:tab/>
        <w:t>paledeled</w:t>
      </w:r>
      <w:r w:rsidR="00831E14">
        <w:tab/>
        <w:t>a</w:t>
      </w:r>
    </w:p>
    <w:p w14:paraId="01E0945E" w14:textId="77777777" w:rsidR="00800AD8" w:rsidRDefault="00800AD8" w:rsidP="00831E14">
      <w:pPr>
        <w:pStyle w:val="InterlineGlossWithTrans"/>
        <w:tabs>
          <w:tab w:val="left" w:pos="533"/>
          <w:tab w:val="left" w:pos="1187"/>
          <w:tab w:val="left" w:pos="2006"/>
          <w:tab w:val="left" w:pos="3080"/>
          <w:tab w:val="left" w:pos="4049"/>
          <w:tab w:val="left" w:pos="4673"/>
          <w:tab w:val="left" w:pos="5492"/>
          <w:tab w:val="left" w:pos="6521"/>
          <w:tab w:val="left" w:pos="7640"/>
        </w:tabs>
      </w:pPr>
      <w:r>
        <w:tab/>
        <w:t>nu</w:t>
      </w:r>
      <w:r>
        <w:tab/>
        <w:t>uqaîay</w:t>
      </w:r>
      <w:r>
        <w:tab/>
        <w:t>gamuts</w:t>
      </w:r>
      <w:r>
        <w:tab/>
        <w:t>÷eqer</w:t>
      </w:r>
      <w:r>
        <w:tab/>
        <w:t>tjakit</w:t>
      </w:r>
      <w:r>
        <w:tab/>
        <w:t>kuang</w:t>
      </w:r>
      <w:r>
        <w:tab/>
        <w:t>siatj</w:t>
      </w:r>
      <w:r>
        <w:tab/>
        <w:t>pa-ledeled</w:t>
      </w:r>
      <w:r w:rsidR="00831E14">
        <w:tab/>
        <w:t>a</w:t>
      </w:r>
    </w:p>
    <w:p w14:paraId="1FA8890E" w14:textId="77777777" w:rsidR="00800AD8" w:rsidRDefault="00800AD8" w:rsidP="00831E14">
      <w:pPr>
        <w:pStyle w:val="InterlineTransNoFree"/>
        <w:tabs>
          <w:tab w:val="left" w:pos="1187"/>
          <w:tab w:val="left" w:pos="2006"/>
          <w:tab w:val="left" w:pos="3080"/>
          <w:tab w:val="left" w:pos="4049"/>
          <w:tab w:val="left" w:pos="4673"/>
          <w:tab w:val="left" w:pos="5492"/>
          <w:tab w:val="left" w:pos="6521"/>
          <w:tab w:val="left" w:pos="7640"/>
        </w:tabs>
      </w:pPr>
      <w:r>
        <w:tab/>
        <w:t>when</w:t>
      </w:r>
      <w:r>
        <w:tab/>
        <w:t>male</w:t>
      </w:r>
      <w:r>
        <w:tab/>
        <w:t>headdress</w:t>
      </w:r>
      <w:r>
        <w:tab/>
        <w:t>necklace</w:t>
      </w:r>
      <w:r>
        <w:tab/>
        <w:t>knife</w:t>
      </w:r>
      <w:r>
        <w:tab/>
        <w:t>firearm</w:t>
      </w:r>
      <w:r>
        <w:tab/>
        <w:t>bandolier</w:t>
      </w:r>
      <w:r>
        <w:tab/>
        <w:t>cause-belt</w:t>
      </w:r>
      <w:r w:rsidR="00831E14">
        <w:rPr>
          <w:smallCaps/>
        </w:rPr>
        <w:tab/>
        <w:t>c</w:t>
      </w:r>
    </w:p>
    <w:p w14:paraId="1F9EACB1" w14:textId="77777777" w:rsidR="00800AD8" w:rsidRDefault="00800AD8" w:rsidP="00831E14">
      <w:pPr>
        <w:pStyle w:val="InterlineText"/>
        <w:tabs>
          <w:tab w:val="left" w:pos="533"/>
        </w:tabs>
      </w:pPr>
      <w:r>
        <w:tab/>
        <w:t>sipapirava.</w:t>
      </w:r>
    </w:p>
    <w:p w14:paraId="2553BB2C" w14:textId="77777777" w:rsidR="00800AD8" w:rsidRDefault="00800AD8" w:rsidP="00831E14">
      <w:pPr>
        <w:pStyle w:val="InterlineGlossWithTrans"/>
        <w:tabs>
          <w:tab w:val="left" w:pos="533"/>
        </w:tabs>
      </w:pPr>
      <w:r>
        <w:tab/>
        <w:t>si-pa-pi-rava</w:t>
      </w:r>
    </w:p>
    <w:p w14:paraId="18405BA8" w14:textId="77777777" w:rsidR="00800AD8" w:rsidRDefault="00800AD8" w:rsidP="00831E14">
      <w:pPr>
        <w:pStyle w:val="InterlineTrans"/>
        <w:tabs>
          <w:tab w:val="left" w:pos="533"/>
        </w:tabs>
      </w:pPr>
      <w:r>
        <w:rPr>
          <w:smallCaps/>
        </w:rPr>
        <w:tab/>
        <w:t>if</w:t>
      </w:r>
      <w:r>
        <w:t>-cause-put-prepare</w:t>
      </w:r>
    </w:p>
    <w:p w14:paraId="7808F93F" w14:textId="77777777" w:rsidR="00800AD8" w:rsidRDefault="00800AD8" w:rsidP="00831E14">
      <w:pPr>
        <w:pStyle w:val="InterlineFree"/>
      </w:pPr>
      <w:r>
        <w:t>A male is dressed in a headdress (with wild boars’ tusks), necklace, sword, gun, bandolier and belt.</w:t>
      </w:r>
    </w:p>
    <w:p w14:paraId="0B4ECF17" w14:textId="77777777" w:rsidR="00800AD8" w:rsidRDefault="00DC1AE0" w:rsidP="00831E14">
      <w:pPr>
        <w:pStyle w:val="InterlineText"/>
        <w:tabs>
          <w:tab w:val="left" w:pos="533"/>
          <w:tab w:val="left" w:pos="1187"/>
          <w:tab w:val="left" w:pos="2126"/>
          <w:tab w:val="left" w:pos="2840"/>
          <w:tab w:val="left" w:pos="3584"/>
          <w:tab w:val="left" w:pos="4448"/>
          <w:tab w:val="left" w:pos="5417"/>
          <w:tab w:val="left" w:pos="6326"/>
          <w:tab w:val="left" w:pos="6875"/>
          <w:tab w:val="left" w:pos="7604"/>
        </w:tabs>
      </w:pPr>
      <w:r w:rsidRPr="003A1D48">
        <w:rPr>
          <w:rStyle w:val="InterlineTextNumChar"/>
        </w:rPr>
        <w:t>006</w:t>
      </w:r>
      <w:r w:rsidR="00800AD8">
        <w:tab/>
        <w:t>nu</w:t>
      </w:r>
      <w:r w:rsidR="00800AD8">
        <w:tab/>
        <w:t>vavayan</w:t>
      </w:r>
      <w:r w:rsidR="00800AD8">
        <w:tab/>
        <w:t>quvaî</w:t>
      </w:r>
      <w:r w:rsidR="00800AD8">
        <w:tab/>
        <w:t>tarar</w:t>
      </w:r>
      <w:r w:rsidR="00800AD8">
        <w:tab/>
        <w:t>vatsvats</w:t>
      </w:r>
      <w:r w:rsidR="00800AD8">
        <w:tab/>
        <w:t>÷eqer</w:t>
      </w:r>
      <w:r w:rsidR="00800AD8">
        <w:tab/>
        <w:t>kava</w:t>
      </w:r>
      <w:r w:rsidR="00800AD8">
        <w:tab/>
        <w:t>kun</w:t>
      </w:r>
      <w:r w:rsidR="00800AD8">
        <w:tab/>
        <w:t>tjukap</w:t>
      </w:r>
      <w:r w:rsidR="00800AD8">
        <w:tab/>
        <w:t>a</w:t>
      </w:r>
    </w:p>
    <w:p w14:paraId="696B59BA" w14:textId="77777777" w:rsidR="00800AD8" w:rsidRDefault="00800AD8" w:rsidP="00831E14">
      <w:pPr>
        <w:pStyle w:val="InterlineGlossWithTrans"/>
        <w:tabs>
          <w:tab w:val="left" w:pos="533"/>
          <w:tab w:val="left" w:pos="1187"/>
          <w:tab w:val="left" w:pos="2126"/>
          <w:tab w:val="left" w:pos="2840"/>
          <w:tab w:val="left" w:pos="3584"/>
          <w:tab w:val="left" w:pos="4448"/>
          <w:tab w:val="left" w:pos="5417"/>
          <w:tab w:val="left" w:pos="6326"/>
          <w:tab w:val="left" w:pos="6875"/>
          <w:tab w:val="left" w:pos="7604"/>
        </w:tabs>
      </w:pPr>
      <w:r>
        <w:tab/>
        <w:t>nu</w:t>
      </w:r>
      <w:r>
        <w:tab/>
        <w:t>vavayan</w:t>
      </w:r>
      <w:r>
        <w:tab/>
        <w:t>quvaî</w:t>
      </w:r>
      <w:r>
        <w:tab/>
        <w:t>tarar</w:t>
      </w:r>
      <w:r>
        <w:tab/>
        <w:t>vatsvats</w:t>
      </w:r>
      <w:r>
        <w:tab/>
        <w:t>÷eqer</w:t>
      </w:r>
      <w:r>
        <w:tab/>
        <w:t>kava</w:t>
      </w:r>
      <w:r>
        <w:tab/>
        <w:t>kun</w:t>
      </w:r>
      <w:r>
        <w:tab/>
        <w:t>tjukap</w:t>
      </w:r>
      <w:r>
        <w:tab/>
        <w:t>a</w:t>
      </w:r>
    </w:p>
    <w:p w14:paraId="565E337F" w14:textId="77777777" w:rsidR="00800AD8" w:rsidRDefault="00800AD8" w:rsidP="00831E14">
      <w:pPr>
        <w:pStyle w:val="InterlineTransNoFree"/>
        <w:tabs>
          <w:tab w:val="left" w:pos="1187"/>
          <w:tab w:val="left" w:pos="2126"/>
          <w:tab w:val="left" w:pos="2840"/>
          <w:tab w:val="left" w:pos="3584"/>
          <w:tab w:val="left" w:pos="4448"/>
          <w:tab w:val="left" w:pos="5417"/>
          <w:tab w:val="left" w:pos="6326"/>
          <w:tab w:val="left" w:pos="6875"/>
          <w:tab w:val="left" w:pos="7604"/>
        </w:tabs>
        <w:rPr>
          <w:smallCaps/>
        </w:rPr>
      </w:pPr>
      <w:r>
        <w:tab/>
        <w:t>when</w:t>
      </w:r>
      <w:r>
        <w:tab/>
        <w:t>female</w:t>
      </w:r>
      <w:r>
        <w:tab/>
        <w:t>hair</w:t>
      </w:r>
      <w:r>
        <w:tab/>
        <w:t>turban</w:t>
      </w:r>
      <w:r>
        <w:tab/>
        <w:t>earring</w:t>
      </w:r>
      <w:r>
        <w:tab/>
        <w:t>necklace</w:t>
      </w:r>
      <w:r>
        <w:tab/>
        <w:t>clothing</w:t>
      </w:r>
      <w:r>
        <w:tab/>
        <w:t>skirt</w:t>
      </w:r>
      <w:r>
        <w:tab/>
        <w:t>clog</w:t>
      </w:r>
      <w:r>
        <w:rPr>
          <w:smallCaps/>
        </w:rPr>
        <w:tab/>
        <w:t>c</w:t>
      </w:r>
    </w:p>
    <w:p w14:paraId="76EA83CC" w14:textId="77777777" w:rsidR="00800AD8" w:rsidRDefault="00800AD8" w:rsidP="00831E14">
      <w:pPr>
        <w:pStyle w:val="InterlineText"/>
        <w:tabs>
          <w:tab w:val="left" w:pos="533"/>
        </w:tabs>
      </w:pPr>
      <w:r>
        <w:tab/>
        <w:t>sipapirava.</w:t>
      </w:r>
    </w:p>
    <w:p w14:paraId="1DCF2232" w14:textId="77777777" w:rsidR="00800AD8" w:rsidRDefault="00800AD8" w:rsidP="00831E14">
      <w:pPr>
        <w:pStyle w:val="InterlineGlossWithTrans"/>
        <w:tabs>
          <w:tab w:val="left" w:pos="533"/>
        </w:tabs>
      </w:pPr>
      <w:r>
        <w:tab/>
        <w:t>si-pa-pi-rava</w:t>
      </w:r>
    </w:p>
    <w:p w14:paraId="2E5FA006" w14:textId="77777777" w:rsidR="00800AD8" w:rsidRDefault="00800AD8" w:rsidP="00831E14">
      <w:pPr>
        <w:pStyle w:val="InterlineTrans"/>
        <w:tabs>
          <w:tab w:val="left" w:pos="533"/>
        </w:tabs>
      </w:pPr>
      <w:r>
        <w:tab/>
      </w:r>
      <w:r>
        <w:rPr>
          <w:smallCaps/>
        </w:rPr>
        <w:t>if</w:t>
      </w:r>
      <w:r>
        <w:t>-cause-put-prepare</w:t>
      </w:r>
    </w:p>
    <w:p w14:paraId="258AC113" w14:textId="77777777" w:rsidR="00800AD8" w:rsidRDefault="00800AD8">
      <w:pPr>
        <w:pStyle w:val="InterlineFree"/>
      </w:pPr>
      <w:r>
        <w:t>A female is dressed in a fur coat, turban, pendant earrings, necklace, robe, skirt and shoes.</w:t>
      </w:r>
    </w:p>
    <w:p w14:paraId="571DC6E6" w14:textId="77777777" w:rsidR="00800AD8" w:rsidRDefault="00DC1AE0" w:rsidP="00831E14">
      <w:pPr>
        <w:pStyle w:val="InterlineText"/>
        <w:tabs>
          <w:tab w:val="left" w:pos="533"/>
          <w:tab w:val="left" w:pos="1022"/>
          <w:tab w:val="left" w:pos="1676"/>
          <w:tab w:val="left" w:pos="3335"/>
          <w:tab w:val="left" w:pos="5444"/>
          <w:tab w:val="left" w:pos="5708"/>
          <w:tab w:val="left" w:pos="6392"/>
          <w:tab w:val="left" w:pos="6656"/>
          <w:tab w:val="left" w:pos="7460"/>
          <w:tab w:val="left" w:pos="8144"/>
        </w:tabs>
      </w:pPr>
      <w:r w:rsidRPr="003A1D48">
        <w:rPr>
          <w:rStyle w:val="InterlineTextNumChar"/>
        </w:rPr>
        <w:lastRenderedPageBreak/>
        <w:t>007</w:t>
      </w:r>
      <w:r w:rsidR="00800AD8">
        <w:tab/>
        <w:t>qau</w:t>
      </w:r>
      <w:r w:rsidR="00800AD8">
        <w:tab/>
        <w:t>nu</w:t>
      </w:r>
      <w:r w:rsidR="00800AD8">
        <w:tab/>
        <w:t>kavusaman</w:t>
      </w:r>
      <w:r w:rsidR="00800AD8">
        <w:tab/>
        <w:t>papiravan</w:t>
      </w:r>
      <w:r w:rsidR="00800AD8">
        <w:tab/>
        <w:t>a</w:t>
      </w:r>
      <w:r w:rsidR="00800AD8">
        <w:tab/>
        <w:t>kama</w:t>
      </w:r>
      <w:r w:rsidR="00800AD8">
        <w:tab/>
        <w:t>a</w:t>
      </w:r>
      <w:r w:rsidR="00800AD8">
        <w:tab/>
        <w:t>kina</w:t>
      </w:r>
      <w:r w:rsidR="00831E14">
        <w:tab/>
        <w:t>azua</w:t>
      </w:r>
      <w:r w:rsidR="00831E14">
        <w:tab/>
        <w:t>aîak</w:t>
      </w:r>
    </w:p>
    <w:p w14:paraId="2C644CF5" w14:textId="77777777" w:rsidR="00800AD8" w:rsidRDefault="00800AD8" w:rsidP="00831E14">
      <w:pPr>
        <w:pStyle w:val="InterlineGlossWithTrans"/>
        <w:tabs>
          <w:tab w:val="left" w:pos="533"/>
          <w:tab w:val="left" w:pos="1022"/>
          <w:tab w:val="left" w:pos="1676"/>
          <w:tab w:val="left" w:pos="3335"/>
          <w:tab w:val="left" w:pos="5444"/>
          <w:tab w:val="left" w:pos="5708"/>
          <w:tab w:val="left" w:pos="6392"/>
          <w:tab w:val="left" w:pos="6656"/>
          <w:tab w:val="left" w:pos="7460"/>
          <w:tab w:val="left" w:pos="8144"/>
        </w:tabs>
      </w:pPr>
      <w:r>
        <w:tab/>
        <w:t>qau</w:t>
      </w:r>
      <w:r>
        <w:tab/>
        <w:t>nu</w:t>
      </w:r>
      <w:r>
        <w:tab/>
        <w:t>ka-vusam-an</w:t>
      </w:r>
      <w:r>
        <w:tab/>
        <w:t>pa-pi-rava-an</w:t>
      </w:r>
      <w:r>
        <w:tab/>
        <w:t>a</w:t>
      </w:r>
      <w:r>
        <w:tab/>
        <w:t>kama</w:t>
      </w:r>
      <w:r>
        <w:tab/>
        <w:t>a</w:t>
      </w:r>
      <w:r>
        <w:tab/>
        <w:t>kina</w:t>
      </w:r>
      <w:r w:rsidR="00831E14">
        <w:tab/>
        <w:t>a-zua</w:t>
      </w:r>
      <w:r w:rsidR="00831E14">
        <w:tab/>
        <w:t>aîak</w:t>
      </w:r>
    </w:p>
    <w:p w14:paraId="1EE91FF5" w14:textId="77777777" w:rsidR="00800AD8" w:rsidRDefault="00800AD8" w:rsidP="00831E14">
      <w:pPr>
        <w:pStyle w:val="InterlineTransNoFree"/>
        <w:tabs>
          <w:tab w:val="left" w:pos="1022"/>
          <w:tab w:val="left" w:pos="1676"/>
          <w:tab w:val="left" w:pos="3335"/>
          <w:tab w:val="left" w:pos="5444"/>
          <w:tab w:val="left" w:pos="5708"/>
          <w:tab w:val="left" w:pos="6392"/>
          <w:tab w:val="left" w:pos="6656"/>
          <w:tab w:val="left" w:pos="7460"/>
          <w:tab w:val="left" w:pos="8144"/>
        </w:tabs>
      </w:pPr>
      <w:r>
        <w:tab/>
        <w:t>so</w:t>
      </w:r>
      <w:r>
        <w:tab/>
        <w:t>when</w:t>
      </w:r>
      <w:r>
        <w:tab/>
        <w:t>main-chief-</w:t>
      </w:r>
      <w:r>
        <w:rPr>
          <w:smallCaps/>
        </w:rPr>
        <w:t>nom</w:t>
      </w:r>
      <w:r>
        <w:tab/>
        <w:t>cause-put-prepare-</w:t>
      </w:r>
      <w:r>
        <w:rPr>
          <w:smallCaps/>
        </w:rPr>
        <w:t>lf</w:t>
      </w:r>
      <w:r>
        <w:rPr>
          <w:smallCaps/>
        </w:rPr>
        <w:tab/>
        <w:t>c</w:t>
      </w:r>
      <w:r>
        <w:rPr>
          <w:smallCaps/>
        </w:rPr>
        <w:tab/>
      </w:r>
      <w:r>
        <w:t>father</w:t>
      </w:r>
      <w:r>
        <w:rPr>
          <w:smallCaps/>
        </w:rPr>
        <w:tab/>
        <w:t>c</w:t>
      </w:r>
      <w:r>
        <w:rPr>
          <w:smallCaps/>
        </w:rPr>
        <w:tab/>
      </w:r>
      <w:r>
        <w:t>mother</w:t>
      </w:r>
      <w:r w:rsidR="00831E14">
        <w:tab/>
      </w:r>
      <w:r w:rsidR="00831E14">
        <w:rPr>
          <w:smallCaps/>
        </w:rPr>
        <w:t>c-</w:t>
      </w:r>
      <w:r w:rsidR="00831E14">
        <w:t>that</w:t>
      </w:r>
      <w:r w:rsidR="00831E14">
        <w:tab/>
        <w:t>child</w:t>
      </w:r>
    </w:p>
    <w:p w14:paraId="707BC262" w14:textId="77777777" w:rsidR="00800AD8" w:rsidRDefault="00800AD8" w:rsidP="00831E14">
      <w:pPr>
        <w:pStyle w:val="InterlineText"/>
        <w:tabs>
          <w:tab w:val="left" w:pos="533"/>
          <w:tab w:val="left" w:pos="797"/>
        </w:tabs>
      </w:pPr>
      <w:r>
        <w:tab/>
        <w:t>a</w:t>
      </w:r>
      <w:r>
        <w:tab/>
        <w:t>vavayan.</w:t>
      </w:r>
    </w:p>
    <w:p w14:paraId="56DD1546" w14:textId="77777777" w:rsidR="00800AD8" w:rsidRDefault="00800AD8" w:rsidP="00831E14">
      <w:pPr>
        <w:pStyle w:val="InterlineGlossWithTrans"/>
        <w:tabs>
          <w:tab w:val="left" w:pos="533"/>
          <w:tab w:val="left" w:pos="797"/>
        </w:tabs>
      </w:pPr>
      <w:r>
        <w:tab/>
        <w:t>a</w:t>
      </w:r>
      <w:r>
        <w:tab/>
        <w:t>vavayan</w:t>
      </w:r>
    </w:p>
    <w:p w14:paraId="7A85F904" w14:textId="77777777" w:rsidR="00800AD8" w:rsidRDefault="00800AD8" w:rsidP="00831E14">
      <w:pPr>
        <w:pStyle w:val="InterlineTrans"/>
        <w:tabs>
          <w:tab w:val="left" w:pos="533"/>
          <w:tab w:val="left" w:pos="797"/>
        </w:tabs>
      </w:pPr>
      <w:r>
        <w:rPr>
          <w:smallCaps/>
        </w:rPr>
        <w:tab/>
        <w:t>c</w:t>
      </w:r>
      <w:r>
        <w:rPr>
          <w:smallCaps/>
        </w:rPr>
        <w:tab/>
      </w:r>
      <w:r>
        <w:t>female</w:t>
      </w:r>
    </w:p>
    <w:p w14:paraId="00AEFF73" w14:textId="77777777" w:rsidR="00800AD8" w:rsidRDefault="00800AD8">
      <w:pPr>
        <w:pStyle w:val="InterlineFree"/>
      </w:pPr>
      <w:r>
        <w:t>And when it is a head chieftain father, mother and daughter are all dressed.</w:t>
      </w:r>
    </w:p>
    <w:p w14:paraId="548A8EF5" w14:textId="77777777" w:rsidR="00800AD8" w:rsidRDefault="00DC1AE0" w:rsidP="00831E14">
      <w:pPr>
        <w:pStyle w:val="InterlineText"/>
        <w:tabs>
          <w:tab w:val="left" w:pos="533"/>
          <w:tab w:val="left" w:pos="1232"/>
          <w:tab w:val="left" w:pos="2171"/>
          <w:tab w:val="left" w:pos="4115"/>
          <w:tab w:val="left" w:pos="4379"/>
        </w:tabs>
      </w:pPr>
      <w:r w:rsidRPr="003A1D48">
        <w:rPr>
          <w:rStyle w:val="InterlineTextNumChar"/>
        </w:rPr>
        <w:t>008</w:t>
      </w:r>
      <w:r w:rsidR="00800AD8">
        <w:tab/>
        <w:t>îakua</w:t>
      </w:r>
      <w:r w:rsidR="00800AD8">
        <w:tab/>
        <w:t>inika</w:t>
      </w:r>
      <w:r w:rsidR="00800AD8">
        <w:tab/>
        <w:t>mapasusu</w:t>
      </w:r>
      <w:r w:rsidR="00800AD8">
        <w:tab/>
        <w:t>a</w:t>
      </w:r>
      <w:r w:rsidR="00800AD8">
        <w:tab/>
        <w:t>penuîat.</w:t>
      </w:r>
    </w:p>
    <w:p w14:paraId="629B1EFA" w14:textId="77777777" w:rsidR="00800AD8" w:rsidRDefault="00800AD8" w:rsidP="00831E14">
      <w:pPr>
        <w:pStyle w:val="InterlineGlossWithTrans"/>
        <w:tabs>
          <w:tab w:val="left" w:pos="533"/>
          <w:tab w:val="left" w:pos="1232"/>
          <w:tab w:val="left" w:pos="2171"/>
          <w:tab w:val="left" w:pos="4115"/>
          <w:tab w:val="left" w:pos="4379"/>
        </w:tabs>
      </w:pPr>
      <w:r>
        <w:tab/>
        <w:t>îakua</w:t>
      </w:r>
      <w:r>
        <w:tab/>
        <w:t>ini-ka</w:t>
      </w:r>
      <w:r>
        <w:tab/>
        <w:t>ma-pa-susu</w:t>
      </w:r>
      <w:r>
        <w:tab/>
        <w:t>a</w:t>
      </w:r>
      <w:r>
        <w:tab/>
        <w:t>en=puîat</w:t>
      </w:r>
    </w:p>
    <w:p w14:paraId="7400372E" w14:textId="77777777" w:rsidR="00800AD8" w:rsidRDefault="00800AD8" w:rsidP="00831E14">
      <w:pPr>
        <w:pStyle w:val="InterlineTrans"/>
        <w:tabs>
          <w:tab w:val="left" w:pos="533"/>
          <w:tab w:val="left" w:pos="1232"/>
          <w:tab w:val="left" w:pos="2171"/>
          <w:tab w:val="left" w:pos="4115"/>
          <w:tab w:val="left" w:pos="4379"/>
        </w:tabs>
      </w:pPr>
      <w:r>
        <w:tab/>
        <w:t>but</w:t>
      </w:r>
      <w:r>
        <w:tab/>
        <w:t>not-after</w:t>
      </w:r>
      <w:r>
        <w:tab/>
      </w:r>
      <w:r>
        <w:rPr>
          <w:smallCaps/>
        </w:rPr>
        <w:t>stat</w:t>
      </w:r>
      <w:r>
        <w:t>-cause-proceed</w:t>
      </w:r>
      <w:r>
        <w:rPr>
          <w:smallCaps/>
        </w:rPr>
        <w:tab/>
        <w:t>c</w:t>
      </w:r>
      <w:r>
        <w:rPr>
          <w:smallCaps/>
        </w:rPr>
        <w:tab/>
        <w:t>af</w:t>
      </w:r>
      <w:r>
        <w:t>=all</w:t>
      </w:r>
    </w:p>
    <w:p w14:paraId="4751E229" w14:textId="77777777" w:rsidR="00800AD8" w:rsidRDefault="00800AD8">
      <w:pPr>
        <w:pStyle w:val="InterlineFree"/>
      </w:pPr>
      <w:r>
        <w:t>But these customs are not always carried out.</w:t>
      </w:r>
    </w:p>
    <w:p w14:paraId="2B5E21E0" w14:textId="77777777" w:rsidR="00800AD8" w:rsidRDefault="00DC1AE0" w:rsidP="00550E4A">
      <w:pPr>
        <w:pStyle w:val="InterlineText"/>
        <w:tabs>
          <w:tab w:val="left" w:pos="533"/>
          <w:tab w:val="left" w:pos="2642"/>
          <w:tab w:val="left" w:pos="3416"/>
          <w:tab w:val="left" w:pos="3680"/>
          <w:tab w:val="left" w:pos="6434"/>
          <w:tab w:val="left" w:pos="7223"/>
          <w:tab w:val="left" w:pos="7997"/>
        </w:tabs>
      </w:pPr>
      <w:r w:rsidRPr="003A1D48">
        <w:rPr>
          <w:rStyle w:val="InterlineTextNumChar"/>
        </w:rPr>
        <w:t>009</w:t>
      </w:r>
      <w:r w:rsidR="00800AD8">
        <w:tab/>
        <w:t>sauzayan</w:t>
      </w:r>
      <w:r w:rsidR="00800AD8">
        <w:tab/>
        <w:t>anga</w:t>
      </w:r>
      <w:r w:rsidR="00800AD8">
        <w:tab/>
        <w:t>a</w:t>
      </w:r>
      <w:r w:rsidR="00800AD8">
        <w:tab/>
        <w:t>mamadjeledjelean,</w:t>
      </w:r>
      <w:r w:rsidR="00800AD8">
        <w:tab/>
        <w:t>paisu</w:t>
      </w:r>
      <w:r w:rsidR="00800AD8">
        <w:tab/>
        <w:t>anga</w:t>
      </w:r>
      <w:r w:rsidR="00800AD8">
        <w:tab/>
        <w:t>a</w:t>
      </w:r>
    </w:p>
    <w:p w14:paraId="55466631" w14:textId="77777777" w:rsidR="00800AD8" w:rsidRDefault="00800AD8" w:rsidP="00550E4A">
      <w:pPr>
        <w:pStyle w:val="InterlineGlossWithTrans"/>
        <w:tabs>
          <w:tab w:val="left" w:pos="533"/>
          <w:tab w:val="left" w:pos="2642"/>
          <w:tab w:val="left" w:pos="3416"/>
          <w:tab w:val="left" w:pos="3680"/>
          <w:tab w:val="left" w:pos="6434"/>
          <w:tab w:val="left" w:pos="7223"/>
          <w:tab w:val="left" w:pos="7997"/>
        </w:tabs>
      </w:pPr>
      <w:r>
        <w:tab/>
        <w:t>sa-uzay-an</w:t>
      </w:r>
      <w:r>
        <w:tab/>
        <w:t>anga</w:t>
      </w:r>
      <w:r>
        <w:tab/>
        <w:t>a</w:t>
      </w:r>
      <w:r>
        <w:tab/>
        <w:t>ma-ma-djele-djele-an</w:t>
      </w:r>
      <w:r>
        <w:tab/>
        <w:t>paisu</w:t>
      </w:r>
      <w:r>
        <w:tab/>
        <w:t>anga</w:t>
      </w:r>
      <w:r>
        <w:tab/>
        <w:t>a</w:t>
      </w:r>
    </w:p>
    <w:p w14:paraId="08CB3B26" w14:textId="77777777" w:rsidR="00800AD8" w:rsidRDefault="00800AD8" w:rsidP="00550E4A">
      <w:pPr>
        <w:pStyle w:val="InterlineTransNoFree"/>
        <w:tabs>
          <w:tab w:val="left" w:pos="2642"/>
          <w:tab w:val="left" w:pos="3416"/>
          <w:tab w:val="left" w:pos="3680"/>
          <w:tab w:val="left" w:pos="6434"/>
          <w:tab w:val="left" w:pos="7223"/>
          <w:tab w:val="left" w:pos="7997"/>
        </w:tabs>
        <w:rPr>
          <w:smallCaps/>
        </w:rPr>
      </w:pPr>
      <w:r>
        <w:tab/>
      </w:r>
      <w:r>
        <w:rPr>
          <w:smallCaps/>
        </w:rPr>
        <w:t>qal</w:t>
      </w:r>
      <w:r>
        <w:t>-possession-</w:t>
      </w:r>
      <w:r>
        <w:rPr>
          <w:smallCaps/>
        </w:rPr>
        <w:t>nom</w:t>
      </w:r>
      <w:r>
        <w:tab/>
        <w:t>indeed</w:t>
      </w:r>
      <w:r>
        <w:rPr>
          <w:smallCaps/>
        </w:rPr>
        <w:tab/>
        <w:t>c</w:t>
      </w:r>
      <w:r>
        <w:rPr>
          <w:smallCaps/>
        </w:rPr>
        <w:tab/>
        <w:t>stat</w:t>
      </w:r>
      <w:r>
        <w:t>-</w:t>
      </w:r>
      <w:r>
        <w:rPr>
          <w:smallCaps/>
        </w:rPr>
        <w:t>stat</w:t>
      </w:r>
      <w:r>
        <w:t>-</w:t>
      </w:r>
      <w:r>
        <w:rPr>
          <w:smallCaps/>
        </w:rPr>
        <w:t>red</w:t>
      </w:r>
      <w:r>
        <w:t>-simple-</w:t>
      </w:r>
      <w:r>
        <w:rPr>
          <w:smallCaps/>
        </w:rPr>
        <w:t>nom</w:t>
      </w:r>
      <w:r>
        <w:tab/>
        <w:t>money</w:t>
      </w:r>
      <w:r>
        <w:tab/>
        <w:t>indeed</w:t>
      </w:r>
      <w:r>
        <w:rPr>
          <w:smallCaps/>
        </w:rPr>
        <w:tab/>
        <w:t>c</w:t>
      </w:r>
    </w:p>
    <w:p w14:paraId="77A8D002" w14:textId="77777777" w:rsidR="00800AD8" w:rsidRDefault="00800AD8" w:rsidP="00550E4A">
      <w:pPr>
        <w:pStyle w:val="InterlineText"/>
        <w:tabs>
          <w:tab w:val="left" w:pos="533"/>
        </w:tabs>
      </w:pPr>
      <w:r>
        <w:tab/>
        <w:t>sipapirava.</w:t>
      </w:r>
    </w:p>
    <w:p w14:paraId="2240C734" w14:textId="77777777" w:rsidR="00800AD8" w:rsidRDefault="00800AD8" w:rsidP="00550E4A">
      <w:pPr>
        <w:pStyle w:val="InterlineGlossWithTrans"/>
        <w:tabs>
          <w:tab w:val="left" w:pos="533"/>
        </w:tabs>
      </w:pPr>
      <w:r>
        <w:tab/>
        <w:t>si-pa-pi-rava</w:t>
      </w:r>
    </w:p>
    <w:p w14:paraId="2A26CDB7" w14:textId="77777777" w:rsidR="00800AD8" w:rsidRDefault="00800AD8" w:rsidP="00550E4A">
      <w:pPr>
        <w:pStyle w:val="InterlineTrans"/>
        <w:tabs>
          <w:tab w:val="left" w:pos="533"/>
        </w:tabs>
      </w:pPr>
      <w:r>
        <w:tab/>
      </w:r>
      <w:r>
        <w:rPr>
          <w:smallCaps/>
        </w:rPr>
        <w:t>if</w:t>
      </w:r>
      <w:r>
        <w:t>-cause-put-prepare</w:t>
      </w:r>
    </w:p>
    <w:p w14:paraId="2DAEA552" w14:textId="77777777" w:rsidR="00800AD8" w:rsidRDefault="00800AD8">
      <w:pPr>
        <w:pStyle w:val="InterlineFree"/>
      </w:pPr>
      <w:r>
        <w:t>Cheaper possessions or money may be given instead of dressing the people.</w:t>
      </w:r>
    </w:p>
    <w:p w14:paraId="20090B57" w14:textId="77777777" w:rsidR="00800AD8" w:rsidRDefault="00DC1AE0" w:rsidP="00550E4A">
      <w:pPr>
        <w:pStyle w:val="InterlineText"/>
        <w:tabs>
          <w:tab w:val="left" w:pos="533"/>
          <w:tab w:val="left" w:pos="1187"/>
          <w:tab w:val="left" w:pos="1676"/>
          <w:tab w:val="left" w:pos="3095"/>
          <w:tab w:val="left" w:pos="4109"/>
          <w:tab w:val="left" w:pos="5888"/>
          <w:tab w:val="left" w:pos="6542"/>
        </w:tabs>
      </w:pPr>
      <w:r w:rsidRPr="003A1D48">
        <w:rPr>
          <w:rStyle w:val="InterlineTextNumChar"/>
        </w:rPr>
        <w:t>010</w:t>
      </w:r>
      <w:r w:rsidR="00800AD8">
        <w:tab/>
        <w:t>nu</w:t>
      </w:r>
      <w:r w:rsidR="00800AD8">
        <w:tab/>
        <w:t>uri</w:t>
      </w:r>
      <w:r w:rsidR="00800AD8">
        <w:tab/>
        <w:t>marepaukuz</w:t>
      </w:r>
      <w:r w:rsidR="00800AD8">
        <w:tab/>
        <w:t>seman</w:t>
      </w:r>
      <w:r w:rsidR="00800AD8">
        <w:tab/>
        <w:t>rarukuzan</w:t>
      </w:r>
      <w:r w:rsidR="00800AD8">
        <w:tab/>
        <w:t>nu</w:t>
      </w:r>
      <w:r w:rsidR="00800AD8">
        <w:tab/>
        <w:t>katiatiaw,</w:t>
      </w:r>
    </w:p>
    <w:p w14:paraId="1604C633" w14:textId="77777777" w:rsidR="00800AD8" w:rsidRDefault="00800AD8" w:rsidP="00550E4A">
      <w:pPr>
        <w:pStyle w:val="InterlineGlossWithTrans"/>
        <w:tabs>
          <w:tab w:val="left" w:pos="533"/>
          <w:tab w:val="left" w:pos="1187"/>
          <w:tab w:val="left" w:pos="1676"/>
          <w:tab w:val="left" w:pos="3095"/>
          <w:tab w:val="left" w:pos="4109"/>
          <w:tab w:val="left" w:pos="5888"/>
          <w:tab w:val="left" w:pos="6542"/>
        </w:tabs>
      </w:pPr>
      <w:r>
        <w:tab/>
        <w:t>nu</w:t>
      </w:r>
      <w:r>
        <w:tab/>
        <w:t>uri</w:t>
      </w:r>
      <w:r>
        <w:tab/>
        <w:t>marepaukuz</w:t>
      </w:r>
      <w:r>
        <w:tab/>
        <w:t>em=sane</w:t>
      </w:r>
      <w:r>
        <w:tab/>
        <w:t>ra-rukuz-an</w:t>
      </w:r>
      <w:r>
        <w:tab/>
        <w:t>nu</w:t>
      </w:r>
      <w:r>
        <w:tab/>
        <w:t>ka-tia-tiaw</w:t>
      </w:r>
    </w:p>
    <w:p w14:paraId="503451D7" w14:textId="77777777" w:rsidR="00800AD8" w:rsidRDefault="00800AD8" w:rsidP="00550E4A">
      <w:pPr>
        <w:pStyle w:val="InterlineTransNoFree"/>
        <w:tabs>
          <w:tab w:val="left" w:pos="1187"/>
          <w:tab w:val="left" w:pos="1676"/>
          <w:tab w:val="left" w:pos="3095"/>
          <w:tab w:val="left" w:pos="4109"/>
          <w:tab w:val="left" w:pos="5888"/>
          <w:tab w:val="left" w:pos="6542"/>
        </w:tabs>
      </w:pPr>
      <w:r>
        <w:tab/>
        <w:t>when</w:t>
      </w:r>
      <w:r>
        <w:tab/>
        <w:t>will</w:t>
      </w:r>
      <w:r>
        <w:tab/>
        <w:t>wedding.type</w:t>
      </w:r>
      <w:r>
        <w:tab/>
      </w:r>
      <w:r>
        <w:rPr>
          <w:smallCaps/>
        </w:rPr>
        <w:t>af</w:t>
      </w:r>
      <w:r>
        <w:t>=make</w:t>
      </w:r>
      <w:r>
        <w:tab/>
      </w:r>
      <w:r>
        <w:rPr>
          <w:smallCaps/>
        </w:rPr>
        <w:t>red</w:t>
      </w:r>
      <w:r>
        <w:t>-depend-</w:t>
      </w:r>
      <w:r>
        <w:rPr>
          <w:smallCaps/>
        </w:rPr>
        <w:t>nom</w:t>
      </w:r>
      <w:r>
        <w:tab/>
        <w:t>when</w:t>
      </w:r>
      <w:r>
        <w:tab/>
      </w:r>
      <w:r>
        <w:rPr>
          <w:smallCaps/>
        </w:rPr>
        <w:t>past</w:t>
      </w:r>
      <w:r>
        <w:t>-</w:t>
      </w:r>
      <w:r>
        <w:rPr>
          <w:smallCaps/>
        </w:rPr>
        <w:t>red</w:t>
      </w:r>
      <w:r>
        <w:t>-one.day</w:t>
      </w:r>
    </w:p>
    <w:p w14:paraId="0234919B" w14:textId="77777777" w:rsidR="00800AD8" w:rsidRDefault="00800AD8" w:rsidP="00550E4A">
      <w:pPr>
        <w:pStyle w:val="InterlineText"/>
        <w:tabs>
          <w:tab w:val="left" w:pos="533"/>
          <w:tab w:val="left" w:pos="1502"/>
        </w:tabs>
      </w:pPr>
      <w:r>
        <w:tab/>
        <w:t>sana</w:t>
      </w:r>
      <w:r>
        <w:tab/>
        <w:t>parepaukuz.</w:t>
      </w:r>
    </w:p>
    <w:p w14:paraId="35C29B62" w14:textId="77777777" w:rsidR="00800AD8" w:rsidRDefault="00800AD8" w:rsidP="00550E4A">
      <w:pPr>
        <w:pStyle w:val="InterlineGlossWithTrans"/>
        <w:tabs>
          <w:tab w:val="left" w:pos="533"/>
          <w:tab w:val="left" w:pos="1502"/>
        </w:tabs>
      </w:pPr>
      <w:r>
        <w:tab/>
        <w:t>sa-na</w:t>
      </w:r>
      <w:r>
        <w:tab/>
        <w:t>parepaukuz</w:t>
      </w:r>
    </w:p>
    <w:p w14:paraId="05CFE1AA" w14:textId="77777777" w:rsidR="00800AD8" w:rsidRDefault="00800AD8" w:rsidP="00550E4A">
      <w:pPr>
        <w:pStyle w:val="InterlineTrans"/>
        <w:tabs>
          <w:tab w:val="left" w:pos="533"/>
          <w:tab w:val="left" w:pos="1502"/>
        </w:tabs>
      </w:pPr>
      <w:r>
        <w:tab/>
        <w:t>and-then</w:t>
      </w:r>
      <w:r>
        <w:tab/>
        <w:t>?</w:t>
      </w:r>
    </w:p>
    <w:p w14:paraId="1310DFD2" w14:textId="77777777" w:rsidR="00800AD8" w:rsidRDefault="00800AD8">
      <w:pPr>
        <w:pStyle w:val="InterlineFree"/>
      </w:pPr>
      <w:r>
        <w:t>When a wedding is to take place, preparations of food etc (which confirm the agreement(?)) are made the day before,</w:t>
      </w:r>
      <w:r w:rsidR="00550E4A">
        <w:t xml:space="preserve"> and then the wedding goes ahead.</w:t>
      </w:r>
    </w:p>
    <w:p w14:paraId="09674373" w14:textId="77777777" w:rsidR="00800AD8" w:rsidRDefault="00DC1AE0" w:rsidP="00550E4A">
      <w:pPr>
        <w:pStyle w:val="InterlineText"/>
        <w:tabs>
          <w:tab w:val="left" w:pos="533"/>
          <w:tab w:val="left" w:pos="1187"/>
          <w:tab w:val="left" w:pos="3071"/>
          <w:tab w:val="left" w:pos="4655"/>
          <w:tab w:val="left" w:pos="5624"/>
        </w:tabs>
      </w:pPr>
      <w:r w:rsidRPr="003A1D48">
        <w:rPr>
          <w:rStyle w:val="InterlineTextNumChar"/>
        </w:rPr>
        <w:t>011</w:t>
      </w:r>
      <w:r w:rsidR="00800AD8">
        <w:tab/>
        <w:t>nu</w:t>
      </w:r>
      <w:r w:rsidR="00800AD8">
        <w:tab/>
        <w:t>maîianga</w:t>
      </w:r>
      <w:r w:rsidR="00800AD8">
        <w:tab/>
        <w:t>marepakaiv,</w:t>
      </w:r>
      <w:r w:rsidR="00800AD8">
        <w:tab/>
        <w:t>sana</w:t>
      </w:r>
      <w:r w:rsidR="00800AD8">
        <w:tab/>
        <w:t>îayuz.</w:t>
      </w:r>
    </w:p>
    <w:p w14:paraId="5993432E" w14:textId="77777777" w:rsidR="00800AD8" w:rsidRDefault="00800AD8" w:rsidP="00550E4A">
      <w:pPr>
        <w:pStyle w:val="InterlineGlossWithTrans"/>
        <w:tabs>
          <w:tab w:val="left" w:pos="533"/>
          <w:tab w:val="left" w:pos="1187"/>
          <w:tab w:val="left" w:pos="3071"/>
          <w:tab w:val="left" w:pos="4655"/>
          <w:tab w:val="left" w:pos="5624"/>
        </w:tabs>
      </w:pPr>
      <w:r>
        <w:tab/>
        <w:t>nu</w:t>
      </w:r>
      <w:r>
        <w:tab/>
        <w:t>ma-îia-anga</w:t>
      </w:r>
      <w:r>
        <w:tab/>
        <w:t>mare-pa-kaiv</w:t>
      </w:r>
      <w:r>
        <w:tab/>
        <w:t>sa-na</w:t>
      </w:r>
      <w:r>
        <w:tab/>
        <w:t>îayuz</w:t>
      </w:r>
    </w:p>
    <w:p w14:paraId="01852297" w14:textId="77777777" w:rsidR="00800AD8" w:rsidRDefault="00800AD8" w:rsidP="00550E4A">
      <w:pPr>
        <w:pStyle w:val="InterlineTrans"/>
        <w:tabs>
          <w:tab w:val="left" w:pos="533"/>
          <w:tab w:val="left" w:pos="1187"/>
          <w:tab w:val="left" w:pos="3071"/>
          <w:tab w:val="left" w:pos="4655"/>
          <w:tab w:val="left" w:pos="5624"/>
        </w:tabs>
      </w:pPr>
      <w:r>
        <w:tab/>
        <w:t>when</w:t>
      </w:r>
      <w:r>
        <w:tab/>
      </w:r>
      <w:r>
        <w:rPr>
          <w:smallCaps/>
        </w:rPr>
        <w:t>stat</w:t>
      </w:r>
      <w:r>
        <w:t>-dawn-indeed</w:t>
      </w:r>
      <w:r>
        <w:tab/>
        <w:t>pair-cause-meal</w:t>
      </w:r>
      <w:r>
        <w:tab/>
        <w:t>and-then</w:t>
      </w:r>
      <w:r>
        <w:tab/>
        <w:t>love.song</w:t>
      </w:r>
    </w:p>
    <w:p w14:paraId="6B8CBD64" w14:textId="77777777" w:rsidR="00800AD8" w:rsidRDefault="00800AD8">
      <w:pPr>
        <w:pStyle w:val="InterlineFree"/>
      </w:pPr>
      <w:r>
        <w:t>Next day there is an exchange of drinks (at a feast); then there is a love song (at which the bride weeps).</w:t>
      </w:r>
    </w:p>
    <w:p w14:paraId="114A8A90" w14:textId="77777777" w:rsidR="00550E4A" w:rsidRDefault="00DC1AE0" w:rsidP="00550E4A">
      <w:pPr>
        <w:pStyle w:val="InterlineText"/>
        <w:tabs>
          <w:tab w:val="left" w:pos="533"/>
          <w:tab w:val="left" w:pos="1187"/>
          <w:tab w:val="left" w:pos="2606"/>
          <w:tab w:val="left" w:pos="3950"/>
          <w:tab w:val="left" w:pos="5714"/>
          <w:tab w:val="left" w:pos="5978"/>
        </w:tabs>
      </w:pPr>
      <w:r w:rsidRPr="003A1D48">
        <w:rPr>
          <w:rStyle w:val="InterlineTextNumChar"/>
        </w:rPr>
        <w:t>012</w:t>
      </w:r>
      <w:r w:rsidR="00800AD8">
        <w:tab/>
        <w:t>nu</w:t>
      </w:r>
      <w:r w:rsidR="00800AD8">
        <w:tab/>
        <w:t>îemayuz</w:t>
      </w:r>
      <w:r w:rsidR="00800AD8">
        <w:tab/>
        <w:t>mana</w:t>
      </w:r>
      <w:r w:rsidR="00800AD8">
        <w:tab/>
        <w:t>siqunevunevuî</w:t>
      </w:r>
      <w:r w:rsidR="00800AD8">
        <w:tab/>
        <w:t>a</w:t>
      </w:r>
      <w:r w:rsidR="00550E4A">
        <w:tab/>
        <w:t>sangasangasan.</w:t>
      </w:r>
    </w:p>
    <w:p w14:paraId="73B25E3F" w14:textId="77777777" w:rsidR="00800AD8" w:rsidRDefault="00800AD8" w:rsidP="00550E4A">
      <w:pPr>
        <w:pStyle w:val="InterlineGlossWithTrans"/>
        <w:tabs>
          <w:tab w:val="left" w:pos="533"/>
          <w:tab w:val="left" w:pos="1187"/>
          <w:tab w:val="left" w:pos="2606"/>
          <w:tab w:val="left" w:pos="3950"/>
          <w:tab w:val="left" w:pos="5714"/>
          <w:tab w:val="left" w:pos="5978"/>
        </w:tabs>
      </w:pPr>
      <w:r>
        <w:tab/>
        <w:t>nu</w:t>
      </w:r>
      <w:r>
        <w:tab/>
        <w:t>em=îayuz</w:t>
      </w:r>
      <w:r>
        <w:tab/>
        <w:t>ma-avan-a</w:t>
      </w:r>
      <w:r>
        <w:tab/>
        <w:t>si-nevu=qunevuî</w:t>
      </w:r>
      <w:r>
        <w:tab/>
        <w:t>a</w:t>
      </w:r>
      <w:r w:rsidR="00550E4A">
        <w:tab/>
        <w:t>sanga-sangas-an</w:t>
      </w:r>
    </w:p>
    <w:p w14:paraId="1CD68FF9" w14:textId="77777777" w:rsidR="00800AD8" w:rsidRDefault="00800AD8" w:rsidP="00550E4A">
      <w:pPr>
        <w:pStyle w:val="InterlineTrans"/>
        <w:tabs>
          <w:tab w:val="left" w:pos="533"/>
          <w:tab w:val="left" w:pos="1187"/>
          <w:tab w:val="left" w:pos="2606"/>
          <w:tab w:val="left" w:pos="3950"/>
          <w:tab w:val="left" w:pos="5714"/>
          <w:tab w:val="left" w:pos="5978"/>
        </w:tabs>
        <w:rPr>
          <w:smallCaps/>
        </w:rPr>
      </w:pPr>
      <w:r>
        <w:tab/>
        <w:t>when</w:t>
      </w:r>
      <w:r>
        <w:tab/>
      </w:r>
      <w:r>
        <w:rPr>
          <w:smallCaps/>
        </w:rPr>
        <w:t>af</w:t>
      </w:r>
      <w:r>
        <w:t>=love.song</w:t>
      </w:r>
      <w:r>
        <w:tab/>
      </w:r>
      <w:r>
        <w:rPr>
          <w:smallCaps/>
        </w:rPr>
        <w:t>stat</w:t>
      </w:r>
      <w:r>
        <w:t>-exact-?</w:t>
      </w:r>
      <w:r>
        <w:tab/>
      </w:r>
      <w:r>
        <w:rPr>
          <w:smallCaps/>
        </w:rPr>
        <w:t>if</w:t>
      </w:r>
      <w:r>
        <w:t>-</w:t>
      </w:r>
      <w:r>
        <w:rPr>
          <w:smallCaps/>
        </w:rPr>
        <w:t>red</w:t>
      </w:r>
      <w:r>
        <w:t>=give.gift</w:t>
      </w:r>
      <w:r>
        <w:rPr>
          <w:smallCaps/>
        </w:rPr>
        <w:tab/>
        <w:t>c</w:t>
      </w:r>
      <w:r w:rsidR="00550E4A">
        <w:tab/>
      </w:r>
      <w:r w:rsidR="00550E4A">
        <w:rPr>
          <w:smallCaps/>
        </w:rPr>
        <w:t>red</w:t>
      </w:r>
      <w:r w:rsidR="00550E4A">
        <w:t>-first-</w:t>
      </w:r>
      <w:r w:rsidR="00550E4A">
        <w:rPr>
          <w:smallCaps/>
        </w:rPr>
        <w:t>nom</w:t>
      </w:r>
    </w:p>
    <w:p w14:paraId="6E5E0B50" w14:textId="77777777" w:rsidR="00800AD8" w:rsidRDefault="00800AD8" w:rsidP="00550E4A">
      <w:pPr>
        <w:pStyle w:val="InterlineFree"/>
      </w:pPr>
      <w:r>
        <w:t>When the song is sung there is the first distribution of small gifts to all.</w:t>
      </w:r>
    </w:p>
    <w:p w14:paraId="28E4DD52" w14:textId="77777777" w:rsidR="00800AD8" w:rsidRDefault="00DC1AE0" w:rsidP="00550E4A">
      <w:pPr>
        <w:pStyle w:val="InterlineText"/>
        <w:tabs>
          <w:tab w:val="left" w:pos="533"/>
          <w:tab w:val="left" w:pos="1187"/>
          <w:tab w:val="left" w:pos="3071"/>
          <w:tab w:val="left" w:pos="3935"/>
          <w:tab w:val="left" w:pos="4709"/>
          <w:tab w:val="left" w:pos="4973"/>
          <w:tab w:val="left" w:pos="5717"/>
        </w:tabs>
      </w:pPr>
      <w:r w:rsidRPr="003A1D48">
        <w:rPr>
          <w:rStyle w:val="InterlineTextNumChar"/>
        </w:rPr>
        <w:t>013</w:t>
      </w:r>
      <w:r w:rsidR="00800AD8">
        <w:tab/>
        <w:t>nu</w:t>
      </w:r>
      <w:r w:rsidR="00800AD8">
        <w:tab/>
        <w:t>maîianga</w:t>
      </w:r>
      <w:r w:rsidR="00800AD8">
        <w:tab/>
        <w:t>kiulaw</w:t>
      </w:r>
      <w:r w:rsidR="00800AD8">
        <w:tab/>
        <w:t>anga</w:t>
      </w:r>
      <w:r w:rsidR="00800AD8">
        <w:tab/>
        <w:t>a</w:t>
      </w:r>
      <w:r w:rsidR="00800AD8">
        <w:tab/>
        <w:t>sema</w:t>
      </w:r>
      <w:r w:rsidR="00800AD8">
        <w:tab/>
        <w:t>tsemtsemel.</w:t>
      </w:r>
    </w:p>
    <w:p w14:paraId="6F0B63EF" w14:textId="77777777" w:rsidR="00800AD8" w:rsidRDefault="00800AD8" w:rsidP="00550E4A">
      <w:pPr>
        <w:pStyle w:val="InterlineGlossWithTrans"/>
        <w:tabs>
          <w:tab w:val="left" w:pos="533"/>
          <w:tab w:val="left" w:pos="1187"/>
          <w:tab w:val="left" w:pos="3071"/>
          <w:tab w:val="left" w:pos="3935"/>
          <w:tab w:val="left" w:pos="4709"/>
          <w:tab w:val="left" w:pos="4973"/>
          <w:tab w:val="left" w:pos="5717"/>
        </w:tabs>
      </w:pPr>
      <w:r>
        <w:tab/>
        <w:t>nu</w:t>
      </w:r>
      <w:r>
        <w:tab/>
        <w:t>ma-îia-anga</w:t>
      </w:r>
      <w:r>
        <w:tab/>
        <w:t>ki-ulaw</w:t>
      </w:r>
      <w:r>
        <w:tab/>
        <w:t>anga</w:t>
      </w:r>
      <w:r>
        <w:tab/>
        <w:t>a</w:t>
      </w:r>
      <w:r>
        <w:tab/>
        <w:t>em=sa</w:t>
      </w:r>
      <w:r>
        <w:tab/>
        <w:t>tsem-tsemel</w:t>
      </w:r>
    </w:p>
    <w:p w14:paraId="2305BD2A" w14:textId="77777777" w:rsidR="00800AD8" w:rsidRDefault="00800AD8" w:rsidP="00550E4A">
      <w:pPr>
        <w:pStyle w:val="InterlineTrans"/>
        <w:tabs>
          <w:tab w:val="left" w:pos="533"/>
          <w:tab w:val="left" w:pos="1187"/>
          <w:tab w:val="left" w:pos="3071"/>
          <w:tab w:val="left" w:pos="3935"/>
          <w:tab w:val="left" w:pos="4709"/>
          <w:tab w:val="left" w:pos="4973"/>
          <w:tab w:val="left" w:pos="5717"/>
        </w:tabs>
      </w:pPr>
      <w:r>
        <w:tab/>
        <w:t>when</w:t>
      </w:r>
      <w:r>
        <w:tab/>
      </w:r>
      <w:r>
        <w:rPr>
          <w:smallCaps/>
        </w:rPr>
        <w:t>stat</w:t>
      </w:r>
      <w:r>
        <w:t>-dawn-indeed</w:t>
      </w:r>
      <w:r>
        <w:tab/>
        <w:t>self-lost</w:t>
      </w:r>
      <w:r>
        <w:tab/>
        <w:t>indeed</w:t>
      </w:r>
      <w:r>
        <w:rPr>
          <w:smallCaps/>
        </w:rPr>
        <w:tab/>
        <w:t>c</w:t>
      </w:r>
      <w:r>
        <w:rPr>
          <w:smallCaps/>
        </w:rPr>
        <w:tab/>
        <w:t>af</w:t>
      </w:r>
      <w:r>
        <w:t>=go</w:t>
      </w:r>
      <w:r>
        <w:tab/>
      </w:r>
      <w:r>
        <w:rPr>
          <w:smallCaps/>
        </w:rPr>
        <w:t>red</w:t>
      </w:r>
      <w:r>
        <w:t>-plant</w:t>
      </w:r>
    </w:p>
    <w:p w14:paraId="2E36B91E" w14:textId="77777777" w:rsidR="00800AD8" w:rsidRDefault="00800AD8">
      <w:pPr>
        <w:pStyle w:val="InterlineFree"/>
      </w:pPr>
      <w:r>
        <w:t>The next day the bride hides herself in the woods.</w:t>
      </w:r>
    </w:p>
    <w:p w14:paraId="04688AF8" w14:textId="77777777" w:rsidR="00800AD8" w:rsidRDefault="00DC1AE0" w:rsidP="00550E4A">
      <w:pPr>
        <w:pStyle w:val="InterlineText"/>
        <w:tabs>
          <w:tab w:val="left" w:pos="533"/>
          <w:tab w:val="left" w:pos="1187"/>
          <w:tab w:val="left" w:pos="2276"/>
          <w:tab w:val="left" w:pos="2930"/>
          <w:tab w:val="left" w:pos="4229"/>
          <w:tab w:val="left" w:pos="5003"/>
          <w:tab w:val="left" w:pos="6362"/>
          <w:tab w:val="left" w:pos="7136"/>
          <w:tab w:val="left" w:pos="7640"/>
        </w:tabs>
      </w:pPr>
      <w:r w:rsidRPr="003A1D48">
        <w:rPr>
          <w:rStyle w:val="InterlineTextNumChar"/>
        </w:rPr>
        <w:t>014</w:t>
      </w:r>
      <w:r w:rsidR="00800AD8">
        <w:tab/>
        <w:t>nu</w:t>
      </w:r>
      <w:r w:rsidR="00800AD8">
        <w:tab/>
        <w:t>masulem</w:t>
      </w:r>
      <w:r w:rsidR="00800AD8">
        <w:tab/>
        <w:t>nu</w:t>
      </w:r>
      <w:r w:rsidR="00800AD8">
        <w:tab/>
        <w:t>mangtjez</w:t>
      </w:r>
      <w:r w:rsidR="00800AD8">
        <w:tab/>
        <w:t>anga</w:t>
      </w:r>
      <w:r w:rsidR="00800AD8">
        <w:tab/>
        <w:t>qemunevuî</w:t>
      </w:r>
      <w:r w:rsidR="00800AD8">
        <w:tab/>
        <w:t>anga</w:t>
      </w:r>
      <w:r w:rsidR="00800AD8">
        <w:tab/>
        <w:t>uta</w:t>
      </w:r>
      <w:r w:rsidR="00550E4A">
        <w:tab/>
        <w:t>tua</w:t>
      </w:r>
    </w:p>
    <w:p w14:paraId="39A8021E" w14:textId="77777777" w:rsidR="00800AD8" w:rsidRDefault="00800AD8" w:rsidP="00550E4A">
      <w:pPr>
        <w:pStyle w:val="InterlineGlossWithTrans"/>
        <w:tabs>
          <w:tab w:val="left" w:pos="533"/>
          <w:tab w:val="left" w:pos="1187"/>
          <w:tab w:val="left" w:pos="2276"/>
          <w:tab w:val="left" w:pos="2930"/>
          <w:tab w:val="left" w:pos="4229"/>
          <w:tab w:val="left" w:pos="5003"/>
          <w:tab w:val="left" w:pos="6362"/>
          <w:tab w:val="left" w:pos="7136"/>
          <w:tab w:val="left" w:pos="7640"/>
        </w:tabs>
      </w:pPr>
      <w:r>
        <w:tab/>
        <w:t>nu</w:t>
      </w:r>
      <w:r>
        <w:tab/>
        <w:t>ma-sulem</w:t>
      </w:r>
      <w:r>
        <w:tab/>
        <w:t>nu</w:t>
      </w:r>
      <w:r>
        <w:tab/>
        <w:t>m-pangetjez</w:t>
      </w:r>
      <w:r>
        <w:tab/>
        <w:t>anga</w:t>
      </w:r>
      <w:r>
        <w:tab/>
        <w:t>em=qunevuî</w:t>
      </w:r>
      <w:r>
        <w:tab/>
        <w:t>anga</w:t>
      </w:r>
      <w:r>
        <w:tab/>
        <w:t>uta</w:t>
      </w:r>
      <w:r w:rsidR="00550E4A">
        <w:tab/>
        <w:t>tua</w:t>
      </w:r>
    </w:p>
    <w:p w14:paraId="7D66114F" w14:textId="77777777" w:rsidR="00800AD8" w:rsidRDefault="00800AD8" w:rsidP="00550E4A">
      <w:pPr>
        <w:pStyle w:val="InterlineTransNoFree"/>
        <w:tabs>
          <w:tab w:val="left" w:pos="1187"/>
          <w:tab w:val="left" w:pos="2276"/>
          <w:tab w:val="left" w:pos="2930"/>
          <w:tab w:val="left" w:pos="4229"/>
          <w:tab w:val="left" w:pos="5003"/>
          <w:tab w:val="left" w:pos="6362"/>
          <w:tab w:val="left" w:pos="7136"/>
          <w:tab w:val="left" w:pos="7640"/>
        </w:tabs>
      </w:pPr>
      <w:r>
        <w:tab/>
        <w:t>when</w:t>
      </w:r>
      <w:r>
        <w:tab/>
      </w:r>
      <w:r>
        <w:rPr>
          <w:smallCaps/>
        </w:rPr>
        <w:t>stat</w:t>
      </w:r>
      <w:r>
        <w:t>-dark</w:t>
      </w:r>
      <w:r>
        <w:tab/>
        <w:t>when</w:t>
      </w:r>
      <w:r>
        <w:tab/>
      </w:r>
      <w:r>
        <w:rPr>
          <w:smallCaps/>
        </w:rPr>
        <w:t>af</w:t>
      </w:r>
      <w:r>
        <w:t>-come</w:t>
      </w:r>
      <w:r>
        <w:tab/>
        <w:t>indeed</w:t>
      </w:r>
      <w:r>
        <w:tab/>
      </w:r>
      <w:r>
        <w:rPr>
          <w:smallCaps/>
        </w:rPr>
        <w:t>af</w:t>
      </w:r>
      <w:r>
        <w:t>=give.gift</w:t>
      </w:r>
      <w:r>
        <w:tab/>
        <w:t>indeed</w:t>
      </w:r>
      <w:r>
        <w:tab/>
        <w:t>also</w:t>
      </w:r>
      <w:r w:rsidR="00550E4A">
        <w:tab/>
      </w:r>
      <w:r w:rsidR="00550E4A">
        <w:rPr>
          <w:smallCaps/>
        </w:rPr>
        <w:t>obl</w:t>
      </w:r>
    </w:p>
    <w:p w14:paraId="4FB310CA" w14:textId="77777777" w:rsidR="00800AD8" w:rsidRDefault="00800AD8" w:rsidP="00550E4A">
      <w:pPr>
        <w:pStyle w:val="InterlineText"/>
        <w:tabs>
          <w:tab w:val="left" w:pos="533"/>
        </w:tabs>
      </w:pPr>
      <w:r>
        <w:tab/>
        <w:t>sikinmusaî.</w:t>
      </w:r>
    </w:p>
    <w:p w14:paraId="2397F06C" w14:textId="77777777" w:rsidR="00800AD8" w:rsidRDefault="00800AD8" w:rsidP="00550E4A">
      <w:pPr>
        <w:pStyle w:val="InterlineGlossWithTrans"/>
        <w:tabs>
          <w:tab w:val="left" w:pos="533"/>
        </w:tabs>
      </w:pPr>
      <w:r>
        <w:tab/>
        <w:t>si-in=ki-musa-î</w:t>
      </w:r>
    </w:p>
    <w:p w14:paraId="16EF2D50" w14:textId="77777777" w:rsidR="00800AD8" w:rsidRDefault="00800AD8" w:rsidP="00550E4A">
      <w:pPr>
        <w:pStyle w:val="InterlineTrans"/>
        <w:tabs>
          <w:tab w:val="left" w:pos="533"/>
        </w:tabs>
      </w:pPr>
      <w:r>
        <w:tab/>
      </w:r>
      <w:r>
        <w:rPr>
          <w:smallCaps/>
        </w:rPr>
        <w:t>if</w:t>
      </w:r>
      <w:r>
        <w:t>-</w:t>
      </w:r>
      <w:r>
        <w:rPr>
          <w:smallCaps/>
        </w:rPr>
        <w:t>perf</w:t>
      </w:r>
      <w:r>
        <w:t>=do-two-times</w:t>
      </w:r>
    </w:p>
    <w:p w14:paraId="70AA13E0" w14:textId="77777777" w:rsidR="00800AD8" w:rsidRDefault="00800AD8">
      <w:pPr>
        <w:pStyle w:val="InterlineFree"/>
      </w:pPr>
      <w:r>
        <w:t>In the evening when she comes back there is the second distribution of gifts.</w:t>
      </w:r>
    </w:p>
    <w:p w14:paraId="47C972F5" w14:textId="77777777" w:rsidR="00800AD8" w:rsidRDefault="00DC1AE0" w:rsidP="00550E4A">
      <w:pPr>
        <w:pStyle w:val="InterlineText"/>
        <w:tabs>
          <w:tab w:val="left" w:pos="533"/>
          <w:tab w:val="left" w:pos="1187"/>
          <w:tab w:val="left" w:pos="2636"/>
          <w:tab w:val="left" w:pos="3410"/>
          <w:tab w:val="left" w:pos="4064"/>
          <w:tab w:val="left" w:pos="5123"/>
          <w:tab w:val="left" w:pos="6047"/>
          <w:tab w:val="left" w:pos="6821"/>
          <w:tab w:val="left" w:pos="8165"/>
        </w:tabs>
      </w:pPr>
      <w:r w:rsidRPr="003A1D48">
        <w:rPr>
          <w:rStyle w:val="InterlineTextNumChar"/>
        </w:rPr>
        <w:t>015</w:t>
      </w:r>
      <w:r w:rsidR="00800AD8">
        <w:tab/>
        <w:t>nu</w:t>
      </w:r>
      <w:r w:rsidR="00800AD8">
        <w:tab/>
        <w:t>maîian</w:t>
      </w:r>
      <w:r w:rsidR="00800AD8">
        <w:tab/>
        <w:t>anga</w:t>
      </w:r>
      <w:r w:rsidR="00800AD8">
        <w:tab/>
        <w:t>nu</w:t>
      </w:r>
      <w:r w:rsidR="00800AD8">
        <w:tab/>
        <w:t>qadavan</w:t>
      </w:r>
      <w:r w:rsidR="00800AD8">
        <w:tab/>
        <w:t>kitsaqis</w:t>
      </w:r>
      <w:r w:rsidR="00800AD8">
        <w:tab/>
        <w:t>anga,</w:t>
      </w:r>
      <w:r w:rsidR="00800AD8">
        <w:tab/>
        <w:t>mana</w:t>
      </w:r>
      <w:r w:rsidR="00550E4A">
        <w:tab/>
        <w:t>zua</w:t>
      </w:r>
    </w:p>
    <w:p w14:paraId="164C0124" w14:textId="77777777" w:rsidR="00800AD8" w:rsidRDefault="00800AD8" w:rsidP="00550E4A">
      <w:pPr>
        <w:pStyle w:val="InterlineGlossWithTrans"/>
        <w:tabs>
          <w:tab w:val="left" w:pos="533"/>
          <w:tab w:val="left" w:pos="1187"/>
          <w:tab w:val="left" w:pos="2636"/>
          <w:tab w:val="left" w:pos="3410"/>
          <w:tab w:val="left" w:pos="4064"/>
          <w:tab w:val="left" w:pos="5123"/>
          <w:tab w:val="left" w:pos="6047"/>
          <w:tab w:val="left" w:pos="6821"/>
          <w:tab w:val="left" w:pos="8165"/>
        </w:tabs>
      </w:pPr>
      <w:r>
        <w:tab/>
        <w:t>nu</w:t>
      </w:r>
      <w:r>
        <w:tab/>
        <w:t>maîi-an</w:t>
      </w:r>
      <w:r>
        <w:tab/>
        <w:t>anga</w:t>
      </w:r>
      <w:r>
        <w:tab/>
        <w:t>nu</w:t>
      </w:r>
      <w:r>
        <w:tab/>
        <w:t>qadaw-an</w:t>
      </w:r>
      <w:r>
        <w:tab/>
        <w:t>ki-tsaqis</w:t>
      </w:r>
      <w:r>
        <w:tab/>
        <w:t>anga</w:t>
      </w:r>
      <w:r>
        <w:tab/>
        <w:t>ma-avan-a</w:t>
      </w:r>
      <w:r w:rsidR="00550E4A">
        <w:tab/>
        <w:t>zua</w:t>
      </w:r>
    </w:p>
    <w:p w14:paraId="7CD47746" w14:textId="77777777" w:rsidR="00800AD8" w:rsidRDefault="00800AD8" w:rsidP="00550E4A">
      <w:pPr>
        <w:pStyle w:val="InterlineTransNoFree"/>
        <w:tabs>
          <w:tab w:val="left" w:pos="1187"/>
          <w:tab w:val="left" w:pos="2636"/>
          <w:tab w:val="left" w:pos="3410"/>
          <w:tab w:val="left" w:pos="4064"/>
          <w:tab w:val="left" w:pos="5123"/>
          <w:tab w:val="left" w:pos="6047"/>
          <w:tab w:val="left" w:pos="6821"/>
          <w:tab w:val="left" w:pos="8165"/>
        </w:tabs>
      </w:pPr>
      <w:r>
        <w:tab/>
        <w:t>when</w:t>
      </w:r>
      <w:r>
        <w:tab/>
        <w:t>different-</w:t>
      </w:r>
      <w:r>
        <w:rPr>
          <w:smallCaps/>
        </w:rPr>
        <w:t>nom</w:t>
      </w:r>
      <w:r>
        <w:tab/>
        <w:t>indeed</w:t>
      </w:r>
      <w:r>
        <w:tab/>
        <w:t>when</w:t>
      </w:r>
      <w:r>
        <w:tab/>
        <w:t>sun-</w:t>
      </w:r>
      <w:r>
        <w:rPr>
          <w:smallCaps/>
        </w:rPr>
        <w:t>nom</w:t>
      </w:r>
      <w:r>
        <w:tab/>
        <w:t>do-sew</w:t>
      </w:r>
      <w:r>
        <w:tab/>
        <w:t>indeed</w:t>
      </w:r>
      <w:r>
        <w:tab/>
      </w:r>
      <w:r>
        <w:rPr>
          <w:smallCaps/>
        </w:rPr>
        <w:t>stat</w:t>
      </w:r>
      <w:r>
        <w:t>-exact-?</w:t>
      </w:r>
      <w:r w:rsidR="00550E4A">
        <w:tab/>
        <w:t>that</w:t>
      </w:r>
    </w:p>
    <w:p w14:paraId="7DF0B748" w14:textId="77777777" w:rsidR="00550E4A" w:rsidRDefault="00800AD8" w:rsidP="00550E4A">
      <w:pPr>
        <w:pStyle w:val="InterlineText"/>
        <w:tabs>
          <w:tab w:val="left" w:pos="533"/>
          <w:tab w:val="left" w:pos="2267"/>
          <w:tab w:val="left" w:pos="3041"/>
          <w:tab w:val="left" w:pos="3305"/>
          <w:tab w:val="left" w:pos="4664"/>
          <w:tab w:val="left" w:pos="5633"/>
          <w:tab w:val="left" w:pos="6482"/>
          <w:tab w:val="left" w:pos="7136"/>
        </w:tabs>
      </w:pPr>
      <w:r>
        <w:tab/>
        <w:t>viliviliîan</w:t>
      </w:r>
      <w:r>
        <w:tab/>
        <w:t>anga</w:t>
      </w:r>
      <w:r>
        <w:tab/>
        <w:t>a</w:t>
      </w:r>
      <w:r>
        <w:tab/>
        <w:t>qemunevuî;</w:t>
      </w:r>
      <w:r>
        <w:tab/>
        <w:t>sana</w:t>
      </w:r>
      <w:r>
        <w:tab/>
        <w:t>kialap</w:t>
      </w:r>
      <w:r w:rsidR="00550E4A">
        <w:tab/>
        <w:t>nu</w:t>
      </w:r>
      <w:r w:rsidR="00550E4A">
        <w:tab/>
        <w:t>maîian</w:t>
      </w:r>
    </w:p>
    <w:p w14:paraId="16B432EE" w14:textId="77777777" w:rsidR="00800AD8" w:rsidRDefault="00800AD8" w:rsidP="00550E4A">
      <w:pPr>
        <w:pStyle w:val="InterlineGlossWithTrans"/>
        <w:tabs>
          <w:tab w:val="left" w:pos="533"/>
          <w:tab w:val="left" w:pos="2267"/>
          <w:tab w:val="left" w:pos="3041"/>
          <w:tab w:val="left" w:pos="3305"/>
          <w:tab w:val="left" w:pos="4664"/>
          <w:tab w:val="left" w:pos="5633"/>
          <w:tab w:val="left" w:pos="6482"/>
          <w:tab w:val="left" w:pos="7136"/>
        </w:tabs>
      </w:pPr>
      <w:r>
        <w:tab/>
        <w:t>vili-viliî-an</w:t>
      </w:r>
      <w:r>
        <w:tab/>
        <w:t>anga</w:t>
      </w:r>
      <w:r>
        <w:tab/>
        <w:t>a</w:t>
      </w:r>
      <w:r>
        <w:tab/>
        <w:t>em=qunevuî</w:t>
      </w:r>
      <w:r>
        <w:tab/>
        <w:t>sa-na</w:t>
      </w:r>
      <w:r>
        <w:tab/>
        <w:t>ki-alap</w:t>
      </w:r>
      <w:r w:rsidR="00550E4A">
        <w:tab/>
        <w:t>nu</w:t>
      </w:r>
      <w:r w:rsidR="00550E4A">
        <w:tab/>
        <w:t>maîi-an</w:t>
      </w:r>
    </w:p>
    <w:p w14:paraId="1A128BFC" w14:textId="77777777" w:rsidR="00800AD8" w:rsidRDefault="00800AD8" w:rsidP="00550E4A">
      <w:pPr>
        <w:pStyle w:val="InterlineTransNoFree"/>
        <w:tabs>
          <w:tab w:val="left" w:pos="2267"/>
          <w:tab w:val="left" w:pos="3041"/>
          <w:tab w:val="left" w:pos="3305"/>
          <w:tab w:val="left" w:pos="4664"/>
          <w:tab w:val="left" w:pos="5633"/>
          <w:tab w:val="left" w:pos="6482"/>
          <w:tab w:val="left" w:pos="7136"/>
        </w:tabs>
      </w:pPr>
      <w:r>
        <w:tab/>
      </w:r>
      <w:r>
        <w:rPr>
          <w:smallCaps/>
        </w:rPr>
        <w:t>red</w:t>
      </w:r>
      <w:r>
        <w:t>-behind-</w:t>
      </w:r>
      <w:r>
        <w:rPr>
          <w:smallCaps/>
        </w:rPr>
        <w:t>nom</w:t>
      </w:r>
      <w:r>
        <w:tab/>
        <w:t>indeed</w:t>
      </w:r>
      <w:r>
        <w:rPr>
          <w:smallCaps/>
        </w:rPr>
        <w:tab/>
        <w:t>c</w:t>
      </w:r>
      <w:r>
        <w:rPr>
          <w:smallCaps/>
        </w:rPr>
        <w:tab/>
        <w:t>af</w:t>
      </w:r>
      <w:r>
        <w:t>=give.gift</w:t>
      </w:r>
      <w:r>
        <w:tab/>
        <w:t>and-then</w:t>
      </w:r>
      <w:r>
        <w:tab/>
        <w:t>do-take</w:t>
      </w:r>
      <w:r w:rsidR="00550E4A">
        <w:tab/>
        <w:t>when</w:t>
      </w:r>
      <w:r w:rsidR="00550E4A">
        <w:tab/>
        <w:t>different-</w:t>
      </w:r>
      <w:r w:rsidR="00550E4A">
        <w:rPr>
          <w:smallCaps/>
        </w:rPr>
        <w:t>nom</w:t>
      </w:r>
    </w:p>
    <w:p w14:paraId="54910CE0" w14:textId="77777777" w:rsidR="00800AD8" w:rsidRDefault="00800AD8" w:rsidP="00550E4A">
      <w:pPr>
        <w:pStyle w:val="InterlineText"/>
        <w:tabs>
          <w:tab w:val="left" w:pos="533"/>
          <w:tab w:val="left" w:pos="1307"/>
          <w:tab w:val="left" w:pos="1961"/>
        </w:tabs>
      </w:pPr>
      <w:r>
        <w:lastRenderedPageBreak/>
        <w:tab/>
        <w:t>anga</w:t>
      </w:r>
      <w:r>
        <w:tab/>
        <w:t>nu</w:t>
      </w:r>
      <w:r>
        <w:tab/>
        <w:t>qadavan.</w:t>
      </w:r>
    </w:p>
    <w:p w14:paraId="5BA7CE68" w14:textId="77777777" w:rsidR="00800AD8" w:rsidRDefault="00800AD8" w:rsidP="00550E4A">
      <w:pPr>
        <w:pStyle w:val="InterlineGlossWithTrans"/>
        <w:tabs>
          <w:tab w:val="left" w:pos="533"/>
          <w:tab w:val="left" w:pos="1307"/>
          <w:tab w:val="left" w:pos="1961"/>
        </w:tabs>
      </w:pPr>
      <w:r>
        <w:tab/>
        <w:t>anga</w:t>
      </w:r>
      <w:r>
        <w:tab/>
        <w:t>nu</w:t>
      </w:r>
      <w:r>
        <w:tab/>
        <w:t>qadaw-an</w:t>
      </w:r>
    </w:p>
    <w:p w14:paraId="4FA64E3D" w14:textId="77777777" w:rsidR="00800AD8" w:rsidRDefault="00800AD8" w:rsidP="00550E4A">
      <w:pPr>
        <w:pStyle w:val="InterlineTrans"/>
        <w:tabs>
          <w:tab w:val="left" w:pos="533"/>
          <w:tab w:val="left" w:pos="1307"/>
          <w:tab w:val="left" w:pos="1961"/>
        </w:tabs>
      </w:pPr>
      <w:r>
        <w:tab/>
        <w:t>indeed</w:t>
      </w:r>
      <w:r>
        <w:tab/>
        <w:t>when</w:t>
      </w:r>
      <w:r>
        <w:tab/>
        <w:t>sun-</w:t>
      </w:r>
      <w:r>
        <w:rPr>
          <w:smallCaps/>
        </w:rPr>
        <w:t>nom</w:t>
      </w:r>
    </w:p>
    <w:p w14:paraId="3A144790" w14:textId="77777777" w:rsidR="00800AD8" w:rsidRDefault="00800AD8">
      <w:pPr>
        <w:pStyle w:val="InterlineFree"/>
      </w:pPr>
      <w:r>
        <w:t>On the next day the bride puts on layers of underpants, and there is a last distribution of gifts. And then on the next day</w:t>
      </w:r>
      <w:r w:rsidR="00550E4A">
        <w:t xml:space="preserve"> the bride is taken to the bridegroom’s house.</w:t>
      </w:r>
    </w:p>
    <w:p w14:paraId="370A2B24" w14:textId="77777777" w:rsidR="00800AD8" w:rsidRDefault="00DC1AE0" w:rsidP="007452AC">
      <w:pPr>
        <w:pStyle w:val="InterlineText"/>
        <w:tabs>
          <w:tab w:val="left" w:pos="533"/>
          <w:tab w:val="left" w:pos="3332"/>
          <w:tab w:val="left" w:pos="3596"/>
          <w:tab w:val="left" w:pos="5180"/>
          <w:tab w:val="left" w:pos="5834"/>
          <w:tab w:val="left" w:pos="6698"/>
        </w:tabs>
      </w:pPr>
      <w:r w:rsidRPr="003A1D48">
        <w:rPr>
          <w:rStyle w:val="InterlineTextNumChar"/>
        </w:rPr>
        <w:t>016</w:t>
      </w:r>
      <w:r w:rsidR="00800AD8">
        <w:tab/>
        <w:t>namayatutsu</w:t>
      </w:r>
      <w:r w:rsidR="00800AD8">
        <w:tab/>
        <w:t>a</w:t>
      </w:r>
      <w:r w:rsidR="00800AD8">
        <w:tab/>
        <w:t>kakudan</w:t>
      </w:r>
      <w:r w:rsidR="00800AD8">
        <w:tab/>
        <w:t>nu</w:t>
      </w:r>
      <w:r w:rsidR="00800AD8">
        <w:tab/>
        <w:t>tja</w:t>
      </w:r>
      <w:r w:rsidR="00550E4A">
        <w:tab/>
      </w:r>
      <w:r w:rsidR="00550E4A" w:rsidRPr="00550E4A">
        <w:t>suqatsan</w:t>
      </w:r>
      <w:r w:rsidR="00550E4A">
        <w:t>.</w:t>
      </w:r>
    </w:p>
    <w:p w14:paraId="1C25D707" w14:textId="77777777" w:rsidR="00800AD8" w:rsidRDefault="00800AD8" w:rsidP="007452AC">
      <w:pPr>
        <w:pStyle w:val="InterlineGlossWithTrans"/>
        <w:tabs>
          <w:tab w:val="left" w:pos="533"/>
          <w:tab w:val="left" w:pos="3332"/>
          <w:tab w:val="left" w:pos="3596"/>
          <w:tab w:val="left" w:pos="5180"/>
          <w:tab w:val="left" w:pos="5834"/>
          <w:tab w:val="left" w:pos="6698"/>
        </w:tabs>
      </w:pPr>
      <w:r>
        <w:tab/>
        <w:t>na-ma-aya-tu-tsu</w:t>
      </w:r>
      <w:r>
        <w:tab/>
        <w:t>a</w:t>
      </w:r>
      <w:r>
        <w:tab/>
        <w:t>ka-kuda-an</w:t>
      </w:r>
      <w:r>
        <w:tab/>
        <w:t>nu</w:t>
      </w:r>
      <w:r>
        <w:tab/>
        <w:t>tja</w:t>
      </w:r>
      <w:r w:rsidR="00550E4A">
        <w:tab/>
        <w:t>su-qatsa-an</w:t>
      </w:r>
    </w:p>
    <w:p w14:paraId="72B6DDF0" w14:textId="77777777" w:rsidR="00800AD8" w:rsidRDefault="00800AD8" w:rsidP="007452AC">
      <w:pPr>
        <w:pStyle w:val="InterlineTrans"/>
        <w:tabs>
          <w:tab w:val="left" w:pos="533"/>
          <w:tab w:val="left" w:pos="3332"/>
          <w:tab w:val="left" w:pos="3596"/>
          <w:tab w:val="left" w:pos="5180"/>
          <w:tab w:val="left" w:pos="5834"/>
          <w:tab w:val="left" w:pos="6698"/>
        </w:tabs>
      </w:pPr>
      <w:r>
        <w:tab/>
      </w:r>
      <w:r>
        <w:rPr>
          <w:smallCaps/>
        </w:rPr>
        <w:t>past</w:t>
      </w:r>
      <w:r>
        <w:t>-</w:t>
      </w:r>
      <w:r>
        <w:rPr>
          <w:smallCaps/>
        </w:rPr>
        <w:t>stat</w:t>
      </w:r>
      <w:r>
        <w:t>-be.thus-</w:t>
      </w:r>
      <w:r w:rsidR="007452AC">
        <w:t>alike</w:t>
      </w:r>
      <w:r>
        <w:t>-this</w:t>
      </w:r>
      <w:r>
        <w:rPr>
          <w:smallCaps/>
        </w:rPr>
        <w:tab/>
        <w:t>c</w:t>
      </w:r>
      <w:r>
        <w:rPr>
          <w:smallCaps/>
        </w:rPr>
        <w:tab/>
      </w:r>
      <w:r>
        <w:t>?-do.what-</w:t>
      </w:r>
      <w:r>
        <w:rPr>
          <w:smallCaps/>
        </w:rPr>
        <w:t>nom</w:t>
      </w:r>
      <w:r>
        <w:tab/>
        <w:t>when</w:t>
      </w:r>
      <w:r>
        <w:tab/>
        <w:t>we(</w:t>
      </w:r>
      <w:r>
        <w:rPr>
          <w:smallCaps/>
        </w:rPr>
        <w:t>inc</w:t>
      </w:r>
      <w:r>
        <w:t>)</w:t>
      </w:r>
      <w:r w:rsidR="00550E4A">
        <w:tab/>
        <w:t>remove-big-</w:t>
      </w:r>
      <w:r w:rsidR="00550E4A" w:rsidRPr="007B073D">
        <w:rPr>
          <w:smallCaps/>
        </w:rPr>
        <w:t>lf</w:t>
      </w:r>
    </w:p>
    <w:p w14:paraId="6C6D3B71" w14:textId="77777777" w:rsidR="00800AD8" w:rsidRDefault="00800AD8" w:rsidP="00A8416B">
      <w:pPr>
        <w:pStyle w:val="InterlineFreeCommentFollows"/>
      </w:pPr>
      <w:r>
        <w:t>These are the customs in brief.</w:t>
      </w:r>
    </w:p>
    <w:p w14:paraId="358E569D" w14:textId="77777777" w:rsidR="00800AD8" w:rsidRDefault="00A8416B" w:rsidP="00A8416B">
      <w:pPr>
        <w:pStyle w:val="CommentLastWithHalfSpace"/>
      </w:pPr>
      <w:r>
        <w:t>[</w:t>
      </w:r>
      <w:r w:rsidR="00800AD8" w:rsidRPr="007B073D">
        <w:rPr>
          <w:rStyle w:val="VernacularText"/>
        </w:rPr>
        <w:t>namayatutsu</w:t>
      </w:r>
      <w:r w:rsidR="00800AD8">
        <w:t>:</w:t>
      </w:r>
      <w:r w:rsidR="007B073D">
        <w:t xml:space="preserve"> </w:t>
      </w:r>
      <w:r w:rsidR="00800AD8" w:rsidRPr="007B073D">
        <w:rPr>
          <w:rStyle w:val="VernacularText"/>
        </w:rPr>
        <w:t>-tu</w:t>
      </w:r>
      <w:r w:rsidR="00800AD8">
        <w:t xml:space="preserve"> could </w:t>
      </w:r>
      <w:r w:rsidR="007B073D">
        <w:t xml:space="preserve">also </w:t>
      </w:r>
      <w:r w:rsidR="00800AD8">
        <w:t>be ‘</w:t>
      </w:r>
      <w:r w:rsidR="00800AD8">
        <w:rPr>
          <w:smallCaps/>
        </w:rPr>
        <w:t>obl</w:t>
      </w:r>
      <w:r w:rsidR="00800AD8">
        <w:t>’ or ‘alike’.</w:t>
      </w:r>
      <w:r>
        <w:t>]</w:t>
      </w:r>
    </w:p>
    <w:p w14:paraId="309D828D" w14:textId="77777777" w:rsidR="00800AD8" w:rsidRDefault="00DC1AE0" w:rsidP="007B073D">
      <w:pPr>
        <w:pStyle w:val="InterlineText"/>
        <w:tabs>
          <w:tab w:val="left" w:pos="533"/>
          <w:tab w:val="left" w:pos="1232"/>
          <w:tab w:val="left" w:pos="1886"/>
          <w:tab w:val="left" w:pos="2390"/>
          <w:tab w:val="left" w:pos="3824"/>
          <w:tab w:val="left" w:pos="4088"/>
          <w:tab w:val="left" w:pos="5087"/>
          <w:tab w:val="left" w:pos="6011"/>
          <w:tab w:val="left" w:pos="6515"/>
          <w:tab w:val="left" w:pos="6779"/>
          <w:tab w:val="left" w:pos="8963"/>
        </w:tabs>
      </w:pPr>
      <w:r w:rsidRPr="003A1D48">
        <w:rPr>
          <w:rStyle w:val="InterlineTextNumChar"/>
        </w:rPr>
        <w:t>017</w:t>
      </w:r>
      <w:r w:rsidR="00800AD8">
        <w:tab/>
        <w:t>îakua</w:t>
      </w:r>
      <w:r w:rsidR="00800AD8">
        <w:tab/>
        <w:t>nu</w:t>
      </w:r>
      <w:r w:rsidR="00800AD8">
        <w:tab/>
        <w:t>i</w:t>
      </w:r>
      <w:r w:rsidR="00800AD8">
        <w:tab/>
        <w:t>tjuqaîa</w:t>
      </w:r>
      <w:r w:rsidR="00800AD8">
        <w:tab/>
        <w:t>a</w:t>
      </w:r>
      <w:r w:rsidR="00800AD8">
        <w:tab/>
        <w:t>vavayan,</w:t>
      </w:r>
      <w:r w:rsidR="00800AD8">
        <w:tab/>
        <w:t>izua</w:t>
      </w:r>
      <w:r w:rsidR="00800AD8">
        <w:tab/>
        <w:t>uta</w:t>
      </w:r>
      <w:r w:rsidR="00800AD8">
        <w:tab/>
        <w:t>a</w:t>
      </w:r>
      <w:r w:rsidR="007B073D">
        <w:tab/>
        <w:t>kiniqayaman,</w:t>
      </w:r>
    </w:p>
    <w:p w14:paraId="25A639EF" w14:textId="77777777" w:rsidR="00800AD8" w:rsidRDefault="00800AD8" w:rsidP="007B073D">
      <w:pPr>
        <w:pStyle w:val="InterlineGlossWithTrans"/>
        <w:tabs>
          <w:tab w:val="left" w:pos="533"/>
          <w:tab w:val="left" w:pos="1232"/>
          <w:tab w:val="left" w:pos="1886"/>
          <w:tab w:val="left" w:pos="2390"/>
          <w:tab w:val="left" w:pos="3824"/>
          <w:tab w:val="left" w:pos="4088"/>
          <w:tab w:val="left" w:pos="5087"/>
          <w:tab w:val="left" w:pos="6011"/>
          <w:tab w:val="left" w:pos="6515"/>
          <w:tab w:val="left" w:pos="6779"/>
          <w:tab w:val="left" w:pos="8963"/>
        </w:tabs>
      </w:pPr>
      <w:r>
        <w:tab/>
        <w:t>îakua</w:t>
      </w:r>
      <w:r>
        <w:tab/>
        <w:t>nu</w:t>
      </w:r>
      <w:r>
        <w:tab/>
        <w:t>i</w:t>
      </w:r>
      <w:r>
        <w:tab/>
        <w:t>tju-qaîa</w:t>
      </w:r>
      <w:r>
        <w:tab/>
        <w:t>a</w:t>
      </w:r>
      <w:r>
        <w:tab/>
        <w:t>vavayan</w:t>
      </w:r>
      <w:r>
        <w:tab/>
        <w:t>i-zua</w:t>
      </w:r>
      <w:r>
        <w:tab/>
        <w:t>uta</w:t>
      </w:r>
      <w:r>
        <w:tab/>
        <w:t>a</w:t>
      </w:r>
      <w:r w:rsidR="007B073D">
        <w:tab/>
        <w:t>in=ki-qayam-an</w:t>
      </w:r>
    </w:p>
    <w:p w14:paraId="75095013" w14:textId="77777777" w:rsidR="00800AD8" w:rsidRDefault="00800AD8" w:rsidP="007B073D">
      <w:pPr>
        <w:pStyle w:val="InterlineTransNoFree"/>
        <w:tabs>
          <w:tab w:val="left" w:pos="1232"/>
          <w:tab w:val="left" w:pos="1886"/>
          <w:tab w:val="left" w:pos="2390"/>
          <w:tab w:val="left" w:pos="3824"/>
          <w:tab w:val="left" w:pos="4088"/>
          <w:tab w:val="left" w:pos="5087"/>
          <w:tab w:val="left" w:pos="6011"/>
          <w:tab w:val="left" w:pos="6515"/>
          <w:tab w:val="left" w:pos="6779"/>
          <w:tab w:val="left" w:pos="8963"/>
        </w:tabs>
        <w:rPr>
          <w:smallCaps/>
        </w:rPr>
      </w:pPr>
      <w:r>
        <w:tab/>
        <w:t>but</w:t>
      </w:r>
      <w:r>
        <w:tab/>
        <w:t>when</w:t>
      </w:r>
      <w:r>
        <w:tab/>
      </w:r>
      <w:r>
        <w:rPr>
          <w:smallCaps/>
        </w:rPr>
        <w:t>loc</w:t>
      </w:r>
      <w:r>
        <w:tab/>
        <w:t>there-outsider</w:t>
      </w:r>
      <w:r>
        <w:rPr>
          <w:smallCaps/>
        </w:rPr>
        <w:tab/>
        <w:t>c</w:t>
      </w:r>
      <w:r>
        <w:rPr>
          <w:smallCaps/>
        </w:rPr>
        <w:tab/>
      </w:r>
      <w:r>
        <w:t>female</w:t>
      </w:r>
      <w:r>
        <w:tab/>
      </w:r>
      <w:r>
        <w:rPr>
          <w:smallCaps/>
        </w:rPr>
        <w:t>loc</w:t>
      </w:r>
      <w:r>
        <w:t>-that</w:t>
      </w:r>
      <w:r>
        <w:tab/>
        <w:t>also</w:t>
      </w:r>
      <w:r>
        <w:rPr>
          <w:smallCaps/>
        </w:rPr>
        <w:tab/>
        <w:t>c</w:t>
      </w:r>
      <w:r w:rsidR="007B073D">
        <w:tab/>
      </w:r>
      <w:r w:rsidR="007B073D">
        <w:rPr>
          <w:smallCaps/>
        </w:rPr>
        <w:t>perf</w:t>
      </w:r>
      <w:r w:rsidR="007B073D">
        <w:t>=do-inspect-</w:t>
      </w:r>
      <w:r w:rsidR="007B073D">
        <w:rPr>
          <w:smallCaps/>
        </w:rPr>
        <w:t>nom</w:t>
      </w:r>
    </w:p>
    <w:p w14:paraId="0151E955" w14:textId="77777777" w:rsidR="00800AD8" w:rsidRDefault="007B073D" w:rsidP="007B073D">
      <w:pPr>
        <w:pStyle w:val="InterlineText"/>
        <w:tabs>
          <w:tab w:val="left" w:pos="533"/>
          <w:tab w:val="left" w:pos="797"/>
          <w:tab w:val="left" w:pos="1391"/>
          <w:tab w:val="left" w:pos="1655"/>
          <w:tab w:val="left" w:pos="2519"/>
          <w:tab w:val="left" w:pos="2783"/>
          <w:tab w:val="left" w:pos="4832"/>
          <w:tab w:val="left" w:pos="5336"/>
          <w:tab w:val="left" w:pos="7280"/>
          <w:tab w:val="left" w:pos="7544"/>
        </w:tabs>
      </w:pPr>
      <w:r>
        <w:tab/>
      </w:r>
      <w:r w:rsidR="00800AD8">
        <w:t>a</w:t>
      </w:r>
      <w:r w:rsidR="00800AD8">
        <w:tab/>
        <w:t>pana</w:t>
      </w:r>
      <w:r w:rsidR="00800AD8">
        <w:tab/>
        <w:t>a</w:t>
      </w:r>
      <w:r w:rsidR="00800AD8">
        <w:tab/>
        <w:t>tjekeza,</w:t>
      </w:r>
      <w:r w:rsidR="00800AD8">
        <w:tab/>
        <w:t>a</w:t>
      </w:r>
      <w:r w:rsidR="00800AD8">
        <w:tab/>
        <w:t>siniteperuk</w:t>
      </w:r>
      <w:r w:rsidR="00800AD8">
        <w:tab/>
        <w:t>tua</w:t>
      </w:r>
      <w:r>
        <w:tab/>
        <w:t>qinaîan,</w:t>
      </w:r>
      <w:r>
        <w:tab/>
        <w:t>a</w:t>
      </w:r>
      <w:r>
        <w:tab/>
        <w:t>tedek</w:t>
      </w:r>
    </w:p>
    <w:p w14:paraId="3E71223E" w14:textId="77777777" w:rsidR="00800AD8" w:rsidRDefault="007B073D" w:rsidP="007B073D">
      <w:pPr>
        <w:pStyle w:val="InterlineGlossWithTrans"/>
        <w:tabs>
          <w:tab w:val="left" w:pos="533"/>
          <w:tab w:val="left" w:pos="797"/>
          <w:tab w:val="left" w:pos="1391"/>
          <w:tab w:val="left" w:pos="1655"/>
          <w:tab w:val="left" w:pos="2519"/>
          <w:tab w:val="left" w:pos="2783"/>
          <w:tab w:val="left" w:pos="4832"/>
          <w:tab w:val="left" w:pos="5336"/>
          <w:tab w:val="left" w:pos="7280"/>
          <w:tab w:val="left" w:pos="7544"/>
        </w:tabs>
      </w:pPr>
      <w:r>
        <w:tab/>
      </w:r>
      <w:r w:rsidR="00800AD8">
        <w:t>a</w:t>
      </w:r>
      <w:r w:rsidR="00800AD8">
        <w:tab/>
        <w:t>pana</w:t>
      </w:r>
      <w:r w:rsidR="00800AD8">
        <w:tab/>
        <w:t>a</w:t>
      </w:r>
      <w:r w:rsidR="00800AD8">
        <w:tab/>
        <w:t>tjekeza</w:t>
      </w:r>
      <w:r w:rsidR="00800AD8">
        <w:tab/>
        <w:t>a</w:t>
      </w:r>
      <w:r w:rsidR="00800AD8">
        <w:tab/>
        <w:t>in=si-teperuk</w:t>
      </w:r>
      <w:r w:rsidR="00800AD8">
        <w:tab/>
        <w:t>tua</w:t>
      </w:r>
      <w:r>
        <w:tab/>
        <w:t>in=qaîa-an</w:t>
      </w:r>
      <w:r>
        <w:tab/>
        <w:t>a</w:t>
      </w:r>
      <w:r>
        <w:tab/>
        <w:t>tedek</w:t>
      </w:r>
    </w:p>
    <w:p w14:paraId="153B7F7E" w14:textId="77777777" w:rsidR="00800AD8" w:rsidRDefault="00800AD8" w:rsidP="007B073D">
      <w:pPr>
        <w:pStyle w:val="InterlineTransNoFree"/>
        <w:tabs>
          <w:tab w:val="left" w:pos="797"/>
          <w:tab w:val="left" w:pos="1391"/>
          <w:tab w:val="left" w:pos="1655"/>
          <w:tab w:val="left" w:pos="2519"/>
          <w:tab w:val="left" w:pos="2783"/>
          <w:tab w:val="left" w:pos="4832"/>
          <w:tab w:val="left" w:pos="5336"/>
          <w:tab w:val="left" w:pos="7280"/>
          <w:tab w:val="left" w:pos="7544"/>
        </w:tabs>
      </w:pPr>
      <w:r>
        <w:rPr>
          <w:smallCaps/>
        </w:rPr>
        <w:tab/>
        <w:t>c</w:t>
      </w:r>
      <w:r>
        <w:rPr>
          <w:smallCaps/>
        </w:rPr>
        <w:tab/>
      </w:r>
      <w:r>
        <w:t>river</w:t>
      </w:r>
      <w:r>
        <w:rPr>
          <w:smallCaps/>
        </w:rPr>
        <w:tab/>
        <w:t>c</w:t>
      </w:r>
      <w:r>
        <w:rPr>
          <w:smallCaps/>
        </w:rPr>
        <w:tab/>
      </w:r>
      <w:r>
        <w:t>ladder</w:t>
      </w:r>
      <w:r>
        <w:rPr>
          <w:smallCaps/>
        </w:rPr>
        <w:tab/>
        <w:t>c</w:t>
      </w:r>
      <w:r>
        <w:rPr>
          <w:smallCaps/>
        </w:rPr>
        <w:tab/>
        <w:t>perf</w:t>
      </w:r>
      <w:r>
        <w:t>=</w:t>
      </w:r>
      <w:r>
        <w:rPr>
          <w:smallCaps/>
        </w:rPr>
        <w:t>if</w:t>
      </w:r>
      <w:r>
        <w:t>-break.down</w:t>
      </w:r>
      <w:r>
        <w:tab/>
      </w:r>
      <w:r>
        <w:rPr>
          <w:smallCaps/>
        </w:rPr>
        <w:t>obl</w:t>
      </w:r>
      <w:r w:rsidR="007B073D">
        <w:tab/>
      </w:r>
      <w:r w:rsidR="007B073D">
        <w:rPr>
          <w:smallCaps/>
        </w:rPr>
        <w:t>perf</w:t>
      </w:r>
      <w:r w:rsidR="007B073D">
        <w:t>=outsider-</w:t>
      </w:r>
      <w:r w:rsidR="007B073D">
        <w:rPr>
          <w:smallCaps/>
        </w:rPr>
        <w:t>nom</w:t>
      </w:r>
      <w:r w:rsidR="007B073D">
        <w:rPr>
          <w:smallCaps/>
        </w:rPr>
        <w:tab/>
        <w:t>c</w:t>
      </w:r>
      <w:r w:rsidR="007B073D">
        <w:rPr>
          <w:smallCaps/>
        </w:rPr>
        <w:tab/>
      </w:r>
      <w:r w:rsidR="007B073D">
        <w:t>ornament</w:t>
      </w:r>
    </w:p>
    <w:p w14:paraId="2696B0FC" w14:textId="77777777" w:rsidR="007B073D" w:rsidRDefault="00800AD8" w:rsidP="007B073D">
      <w:pPr>
        <w:pStyle w:val="InterlineText"/>
        <w:tabs>
          <w:tab w:val="left" w:pos="533"/>
          <w:tab w:val="left" w:pos="1037"/>
          <w:tab w:val="left" w:pos="1976"/>
          <w:tab w:val="left" w:pos="2465"/>
          <w:tab w:val="left" w:pos="4604"/>
          <w:tab w:val="left" w:pos="4868"/>
          <w:tab w:val="left" w:pos="6347"/>
          <w:tab w:val="left" w:pos="6611"/>
        </w:tabs>
      </w:pPr>
      <w:r>
        <w:tab/>
        <w:t>tua</w:t>
      </w:r>
      <w:r>
        <w:tab/>
        <w:t>tsakar,</w:t>
      </w:r>
      <w:r>
        <w:tab/>
        <w:t>na</w:t>
      </w:r>
      <w:r w:rsidR="007B073D">
        <w:tab/>
        <w:t>maqatsuvutsuvung,</w:t>
      </w:r>
      <w:r w:rsidR="007B073D">
        <w:tab/>
        <w:t>a</w:t>
      </w:r>
      <w:r w:rsidR="007B073D">
        <w:tab/>
        <w:t>sitjumaq,</w:t>
      </w:r>
      <w:r w:rsidR="007B073D">
        <w:tab/>
        <w:t>a</w:t>
      </w:r>
      <w:r w:rsidR="007B073D">
        <w:tab/>
        <w:t>sinipakizing.</w:t>
      </w:r>
    </w:p>
    <w:p w14:paraId="7E106D77" w14:textId="77777777" w:rsidR="00800AD8" w:rsidRDefault="00800AD8" w:rsidP="007B073D">
      <w:pPr>
        <w:pStyle w:val="InterlineGlossWithTrans"/>
        <w:tabs>
          <w:tab w:val="left" w:pos="533"/>
          <w:tab w:val="left" w:pos="1037"/>
          <w:tab w:val="left" w:pos="1976"/>
          <w:tab w:val="left" w:pos="2465"/>
          <w:tab w:val="left" w:pos="4604"/>
          <w:tab w:val="left" w:pos="4868"/>
          <w:tab w:val="left" w:pos="6347"/>
          <w:tab w:val="left" w:pos="6611"/>
        </w:tabs>
      </w:pPr>
      <w:r>
        <w:tab/>
        <w:t>tua</w:t>
      </w:r>
      <w:r>
        <w:tab/>
        <w:t>tsakar</w:t>
      </w:r>
      <w:r>
        <w:tab/>
        <w:t>nua</w:t>
      </w:r>
      <w:r w:rsidR="007B073D">
        <w:tab/>
        <w:t>ma-qa-tsuvu-tsuvung</w:t>
      </w:r>
      <w:r w:rsidR="007B073D">
        <w:tab/>
        <w:t>a</w:t>
      </w:r>
      <w:r w:rsidR="007B073D">
        <w:tab/>
        <w:t>si-tju-umaq</w:t>
      </w:r>
      <w:r w:rsidR="007B073D">
        <w:tab/>
        <w:t>a</w:t>
      </w:r>
      <w:r w:rsidR="007B073D">
        <w:tab/>
        <w:t>in=si-pa-kizing</w:t>
      </w:r>
    </w:p>
    <w:p w14:paraId="574457BA" w14:textId="77777777" w:rsidR="00800AD8" w:rsidRDefault="00800AD8" w:rsidP="007B073D">
      <w:pPr>
        <w:pStyle w:val="InterlineTrans"/>
        <w:tabs>
          <w:tab w:val="left" w:pos="533"/>
          <w:tab w:val="left" w:pos="1037"/>
          <w:tab w:val="left" w:pos="1976"/>
          <w:tab w:val="left" w:pos="2465"/>
          <w:tab w:val="left" w:pos="4604"/>
          <w:tab w:val="left" w:pos="4868"/>
          <w:tab w:val="left" w:pos="6347"/>
          <w:tab w:val="left" w:pos="6611"/>
        </w:tabs>
      </w:pPr>
      <w:r>
        <w:tab/>
      </w:r>
      <w:r>
        <w:rPr>
          <w:smallCaps/>
        </w:rPr>
        <w:t>obl</w:t>
      </w:r>
      <w:r>
        <w:tab/>
        <w:t>platform</w:t>
      </w:r>
      <w:r>
        <w:tab/>
        <w:t>of</w:t>
      </w:r>
      <w:r w:rsidR="007B073D">
        <w:tab/>
      </w:r>
      <w:r w:rsidR="007B073D">
        <w:rPr>
          <w:smallCaps/>
        </w:rPr>
        <w:t>stat</w:t>
      </w:r>
      <w:r w:rsidR="007B073D">
        <w:t>-?-</w:t>
      </w:r>
      <w:r w:rsidR="007B073D">
        <w:rPr>
          <w:smallCaps/>
        </w:rPr>
        <w:t>red</w:t>
      </w:r>
      <w:r w:rsidR="007B073D">
        <w:t>-complete</w:t>
      </w:r>
      <w:r w:rsidR="007B073D">
        <w:rPr>
          <w:smallCaps/>
        </w:rPr>
        <w:tab/>
        <w:t>c</w:t>
      </w:r>
      <w:r w:rsidR="007B073D">
        <w:rPr>
          <w:smallCaps/>
        </w:rPr>
        <w:tab/>
        <w:t>if</w:t>
      </w:r>
      <w:r w:rsidR="007B073D">
        <w:t>-there-house</w:t>
      </w:r>
      <w:r w:rsidR="007B073D">
        <w:rPr>
          <w:smallCaps/>
        </w:rPr>
        <w:tab/>
        <w:t>c</w:t>
      </w:r>
      <w:r w:rsidR="007B073D">
        <w:rPr>
          <w:smallCaps/>
        </w:rPr>
        <w:tab/>
        <w:t>perf</w:t>
      </w:r>
      <w:r w:rsidR="007B073D">
        <w:t>=</w:t>
      </w:r>
      <w:r w:rsidR="007B073D">
        <w:rPr>
          <w:smallCaps/>
        </w:rPr>
        <w:t>if</w:t>
      </w:r>
      <w:r w:rsidR="007B073D">
        <w:t>-cause-spoon</w:t>
      </w:r>
    </w:p>
    <w:p w14:paraId="73E6712E" w14:textId="77777777" w:rsidR="00800AD8" w:rsidRDefault="00800AD8" w:rsidP="00550E4A">
      <w:pPr>
        <w:pStyle w:val="InterlineFree"/>
      </w:pPr>
      <w:r>
        <w:t>But if the bride is in another village there will also be inspections of rivers and bridges, and compensation for ‘breaking</w:t>
      </w:r>
      <w:r w:rsidR="00550E4A">
        <w:t xml:space="preserve"> </w:t>
      </w:r>
      <w:r>
        <w:t>up the village’, decorations for the shrine, the youths’ share, compensation for entering(?) and for food expenses (</w:t>
      </w:r>
      <w:r w:rsidR="00550E4A" w:rsidRPr="00550E4A">
        <w:rPr>
          <w:i/>
        </w:rPr>
        <w:t>or</w:t>
      </w:r>
      <w:r>
        <w:t xml:space="preserve"> for</w:t>
      </w:r>
      <w:r w:rsidR="00550E4A">
        <w:t xml:space="preserve"> </w:t>
      </w:r>
      <w:r>
        <w:t>bringing home)(?).</w:t>
      </w:r>
    </w:p>
    <w:p w14:paraId="6A90E027" w14:textId="77777777" w:rsidR="00800AD8" w:rsidRDefault="00DC1AE0" w:rsidP="007B073D">
      <w:pPr>
        <w:pStyle w:val="InterlineText"/>
        <w:tabs>
          <w:tab w:val="left" w:pos="533"/>
          <w:tab w:val="left" w:pos="2192"/>
          <w:tab w:val="left" w:pos="2456"/>
          <w:tab w:val="left" w:pos="4400"/>
          <w:tab w:val="left" w:pos="4889"/>
          <w:tab w:val="left" w:pos="7058"/>
        </w:tabs>
      </w:pPr>
      <w:r w:rsidRPr="003A1D48">
        <w:rPr>
          <w:rStyle w:val="InterlineTextNumChar"/>
        </w:rPr>
        <w:t>018</w:t>
      </w:r>
      <w:r w:rsidR="00800AD8">
        <w:tab/>
        <w:t>aitsu</w:t>
      </w:r>
      <w:r w:rsidR="00800AD8">
        <w:tab/>
        <w:t>a</w:t>
      </w:r>
      <w:r w:rsidR="00800AD8">
        <w:tab/>
        <w:t>siputseketsekeî</w:t>
      </w:r>
      <w:r w:rsidR="00800AD8">
        <w:tab/>
        <w:t>nua</w:t>
      </w:r>
      <w:r w:rsidR="00800AD8">
        <w:tab/>
        <w:t>mamazangiîan</w:t>
      </w:r>
      <w:r w:rsidR="007B073D">
        <w:tab/>
        <w:t>kadjunangan</w:t>
      </w:r>
    </w:p>
    <w:p w14:paraId="52F42E7B" w14:textId="77777777" w:rsidR="00800AD8" w:rsidRDefault="00800AD8" w:rsidP="007B073D">
      <w:pPr>
        <w:pStyle w:val="InterlineGlossWithTrans"/>
        <w:tabs>
          <w:tab w:val="left" w:pos="533"/>
          <w:tab w:val="left" w:pos="2192"/>
          <w:tab w:val="left" w:pos="2456"/>
          <w:tab w:val="left" w:pos="4400"/>
          <w:tab w:val="left" w:pos="4889"/>
          <w:tab w:val="left" w:pos="7058"/>
        </w:tabs>
      </w:pPr>
      <w:r>
        <w:tab/>
        <w:t>aya-i-tsu</w:t>
      </w:r>
      <w:r>
        <w:tab/>
        <w:t>a</w:t>
      </w:r>
      <w:r>
        <w:tab/>
        <w:t>si-pu-tseke-tsekeî</w:t>
      </w:r>
      <w:r>
        <w:tab/>
        <w:t>nua</w:t>
      </w:r>
      <w:r>
        <w:tab/>
        <w:t>ma-ma-zangiî-an</w:t>
      </w:r>
      <w:r w:rsidR="007B073D">
        <w:tab/>
        <w:t>ka-djunang-an</w:t>
      </w:r>
    </w:p>
    <w:p w14:paraId="7CA7F740" w14:textId="77777777" w:rsidR="00800AD8" w:rsidRDefault="00800AD8" w:rsidP="007B073D">
      <w:pPr>
        <w:pStyle w:val="InterlineTransNoFree"/>
        <w:tabs>
          <w:tab w:val="left" w:pos="2192"/>
          <w:tab w:val="left" w:pos="2456"/>
          <w:tab w:val="left" w:pos="4400"/>
          <w:tab w:val="left" w:pos="4889"/>
          <w:tab w:val="left" w:pos="7058"/>
        </w:tabs>
      </w:pPr>
      <w:r>
        <w:tab/>
        <w:t>be.thus-</w:t>
      </w:r>
      <w:r>
        <w:rPr>
          <w:smallCaps/>
        </w:rPr>
        <w:t>loc</w:t>
      </w:r>
      <w:r>
        <w:t>-this</w:t>
      </w:r>
      <w:r>
        <w:rPr>
          <w:smallCaps/>
        </w:rPr>
        <w:tab/>
        <w:t>c</w:t>
      </w:r>
      <w:r>
        <w:rPr>
          <w:smallCaps/>
        </w:rPr>
        <w:tab/>
        <w:t>if</w:t>
      </w:r>
      <w:r>
        <w:t>-have-</w:t>
      </w:r>
      <w:r>
        <w:rPr>
          <w:smallCaps/>
        </w:rPr>
        <w:t>red</w:t>
      </w:r>
      <w:r>
        <w:t>-spouse</w:t>
      </w:r>
      <w:r>
        <w:tab/>
        <w:t>of</w:t>
      </w:r>
      <w:r>
        <w:tab/>
      </w:r>
      <w:r>
        <w:rPr>
          <w:smallCaps/>
        </w:rPr>
        <w:t>stat</w:t>
      </w:r>
      <w:r>
        <w:t>-</w:t>
      </w:r>
      <w:r>
        <w:rPr>
          <w:smallCaps/>
        </w:rPr>
        <w:t>stat</w:t>
      </w:r>
      <w:r>
        <w:t>-chief-</w:t>
      </w:r>
      <w:r>
        <w:rPr>
          <w:smallCaps/>
        </w:rPr>
        <w:t>nom</w:t>
      </w:r>
      <w:r w:rsidR="007B073D">
        <w:tab/>
        <w:t>main-earth-</w:t>
      </w:r>
      <w:r w:rsidR="007B073D">
        <w:rPr>
          <w:smallCaps/>
        </w:rPr>
        <w:t>nom</w:t>
      </w:r>
    </w:p>
    <w:p w14:paraId="52C558E5" w14:textId="77777777" w:rsidR="00800AD8" w:rsidRDefault="00800AD8" w:rsidP="00982E54">
      <w:pPr>
        <w:pStyle w:val="InterlineText"/>
        <w:tabs>
          <w:tab w:val="left" w:pos="533"/>
          <w:tab w:val="left" w:pos="1127"/>
          <w:tab w:val="left" w:pos="2666"/>
          <w:tab w:val="left" w:pos="3470"/>
          <w:tab w:val="left" w:pos="3734"/>
          <w:tab w:val="left" w:pos="5423"/>
          <w:tab w:val="left" w:pos="6017"/>
          <w:tab w:val="left" w:pos="6836"/>
          <w:tab w:val="left" w:pos="7505"/>
          <w:tab w:val="left" w:pos="8834"/>
        </w:tabs>
      </w:pPr>
      <w:r>
        <w:tab/>
        <w:t>pana</w:t>
      </w:r>
      <w:r>
        <w:tab/>
        <w:t>qaîuqaîupan</w:t>
      </w:r>
      <w:r>
        <w:tab/>
        <w:t>djilung</w:t>
      </w:r>
      <w:r>
        <w:tab/>
        <w:t>a</w:t>
      </w:r>
      <w:r>
        <w:tab/>
        <w:t>kauîayan</w:t>
      </w:r>
      <w:r>
        <w:tab/>
        <w:t>qata</w:t>
      </w:r>
      <w:r w:rsidR="007B073D">
        <w:tab/>
        <w:t>kuang</w:t>
      </w:r>
      <w:r w:rsidR="007B073D">
        <w:tab/>
        <w:t>tjakit</w:t>
      </w:r>
      <w:r w:rsidR="007B073D" w:rsidRPr="007B073D">
        <w:rPr>
          <w:lang w:val="en-GB"/>
        </w:rPr>
        <w:t>,</w:t>
      </w:r>
      <w:r w:rsidR="00982E54">
        <w:tab/>
        <w:t>izuanan</w:t>
      </w:r>
    </w:p>
    <w:p w14:paraId="77F032C3" w14:textId="77777777" w:rsidR="00800AD8" w:rsidRDefault="00800AD8" w:rsidP="00982E54">
      <w:pPr>
        <w:pStyle w:val="InterlineGlossWithTrans"/>
        <w:tabs>
          <w:tab w:val="left" w:pos="533"/>
          <w:tab w:val="left" w:pos="1127"/>
          <w:tab w:val="left" w:pos="2666"/>
          <w:tab w:val="left" w:pos="3470"/>
          <w:tab w:val="left" w:pos="3734"/>
          <w:tab w:val="left" w:pos="5423"/>
          <w:tab w:val="left" w:pos="6017"/>
          <w:tab w:val="left" w:pos="6836"/>
          <w:tab w:val="left" w:pos="7505"/>
          <w:tab w:val="left" w:pos="8834"/>
        </w:tabs>
      </w:pPr>
      <w:r>
        <w:tab/>
        <w:t>pana</w:t>
      </w:r>
      <w:r>
        <w:tab/>
        <w:t>qaîu-qaîup-an</w:t>
      </w:r>
      <w:r>
        <w:tab/>
        <w:t>djilung</w:t>
      </w:r>
      <w:r>
        <w:tab/>
        <w:t>a</w:t>
      </w:r>
      <w:r>
        <w:tab/>
        <w:t>ka-uîay-an</w:t>
      </w:r>
      <w:r>
        <w:tab/>
        <w:t>qata</w:t>
      </w:r>
      <w:r w:rsidR="007B073D">
        <w:tab/>
        <w:t>kuang</w:t>
      </w:r>
      <w:r w:rsidR="007B073D">
        <w:tab/>
        <w:t>tjakit</w:t>
      </w:r>
      <w:r w:rsidR="00982E54">
        <w:tab/>
        <w:t>i-zua-anan</w:t>
      </w:r>
    </w:p>
    <w:p w14:paraId="54D8606B" w14:textId="77777777" w:rsidR="00800AD8" w:rsidRDefault="00800AD8" w:rsidP="00982E54">
      <w:pPr>
        <w:pStyle w:val="InterlineTransNoFree"/>
        <w:tabs>
          <w:tab w:val="left" w:pos="1127"/>
          <w:tab w:val="left" w:pos="2666"/>
          <w:tab w:val="left" w:pos="3470"/>
          <w:tab w:val="left" w:pos="3734"/>
          <w:tab w:val="left" w:pos="5423"/>
          <w:tab w:val="left" w:pos="6017"/>
          <w:tab w:val="left" w:pos="6836"/>
          <w:tab w:val="left" w:pos="7505"/>
          <w:tab w:val="left" w:pos="8834"/>
        </w:tabs>
      </w:pPr>
      <w:r>
        <w:tab/>
        <w:t>river</w:t>
      </w:r>
      <w:r>
        <w:tab/>
      </w:r>
      <w:r>
        <w:rPr>
          <w:smallCaps/>
        </w:rPr>
        <w:t>red</w:t>
      </w:r>
      <w:r>
        <w:t>-hunt-</w:t>
      </w:r>
      <w:r>
        <w:rPr>
          <w:smallCaps/>
        </w:rPr>
        <w:t>nom</w:t>
      </w:r>
      <w:r>
        <w:tab/>
        <w:t>jar</w:t>
      </w:r>
      <w:r>
        <w:rPr>
          <w:smallCaps/>
        </w:rPr>
        <w:tab/>
        <w:t>c</w:t>
      </w:r>
      <w:r>
        <w:rPr>
          <w:smallCaps/>
        </w:rPr>
        <w:tab/>
      </w:r>
      <w:r>
        <w:t>main-piece-</w:t>
      </w:r>
      <w:r>
        <w:rPr>
          <w:smallCaps/>
        </w:rPr>
        <w:t>nom</w:t>
      </w:r>
      <w:r>
        <w:tab/>
        <w:t>bead</w:t>
      </w:r>
      <w:r w:rsidR="007B073D">
        <w:tab/>
        <w:t>firearm</w:t>
      </w:r>
      <w:r w:rsidR="007B073D">
        <w:tab/>
        <w:t>knife</w:t>
      </w:r>
      <w:r w:rsidR="00982E54">
        <w:tab/>
      </w:r>
      <w:r w:rsidR="00982E54">
        <w:rPr>
          <w:smallCaps/>
        </w:rPr>
        <w:t>loc</w:t>
      </w:r>
      <w:r w:rsidR="00982E54">
        <w:t>-that-still</w:t>
      </w:r>
    </w:p>
    <w:p w14:paraId="0BF7D333" w14:textId="77777777" w:rsidR="00800AD8" w:rsidRDefault="00982E54" w:rsidP="00982E54">
      <w:pPr>
        <w:pStyle w:val="InterlineText"/>
        <w:tabs>
          <w:tab w:val="left" w:pos="533"/>
          <w:tab w:val="left" w:pos="1037"/>
          <w:tab w:val="left" w:pos="1301"/>
          <w:tab w:val="left" w:pos="1955"/>
        </w:tabs>
      </w:pPr>
      <w:r>
        <w:tab/>
      </w:r>
      <w:r w:rsidR="00800AD8">
        <w:t>uta</w:t>
      </w:r>
      <w:r w:rsidR="00800AD8">
        <w:tab/>
        <w:t>a</w:t>
      </w:r>
      <w:r w:rsidR="00800AD8">
        <w:tab/>
        <w:t>zuma</w:t>
      </w:r>
      <w:r w:rsidR="00800AD8">
        <w:tab/>
        <w:t>vadis.</w:t>
      </w:r>
    </w:p>
    <w:p w14:paraId="3D6DF556" w14:textId="77777777" w:rsidR="00800AD8" w:rsidRDefault="00982E54" w:rsidP="00982E54">
      <w:pPr>
        <w:pStyle w:val="InterlineGlossWithTrans"/>
        <w:tabs>
          <w:tab w:val="left" w:pos="533"/>
          <w:tab w:val="left" w:pos="1037"/>
          <w:tab w:val="left" w:pos="1301"/>
          <w:tab w:val="left" w:pos="1955"/>
        </w:tabs>
      </w:pPr>
      <w:r>
        <w:tab/>
      </w:r>
      <w:r w:rsidR="00800AD8">
        <w:t>uta</w:t>
      </w:r>
      <w:r w:rsidR="00800AD8">
        <w:tab/>
        <w:t>a</w:t>
      </w:r>
      <w:r w:rsidR="00800AD8">
        <w:tab/>
        <w:t>zuma</w:t>
      </w:r>
      <w:r w:rsidR="00800AD8">
        <w:tab/>
        <w:t>vadis</w:t>
      </w:r>
    </w:p>
    <w:p w14:paraId="3E69CBB8" w14:textId="77777777" w:rsidR="00800AD8" w:rsidRDefault="00800AD8" w:rsidP="00982E54">
      <w:pPr>
        <w:pStyle w:val="InterlineTrans"/>
        <w:tabs>
          <w:tab w:val="left" w:pos="533"/>
          <w:tab w:val="left" w:pos="1037"/>
          <w:tab w:val="left" w:pos="1301"/>
          <w:tab w:val="left" w:pos="1955"/>
        </w:tabs>
      </w:pPr>
      <w:r>
        <w:tab/>
        <w:t>also</w:t>
      </w:r>
      <w:r>
        <w:rPr>
          <w:smallCaps/>
        </w:rPr>
        <w:tab/>
        <w:t>c</w:t>
      </w:r>
      <w:r>
        <w:rPr>
          <w:smallCaps/>
        </w:rPr>
        <w:tab/>
      </w:r>
      <w:r>
        <w:t>other</w:t>
      </w:r>
      <w:r>
        <w:tab/>
        <w:t>chief’s.meat</w:t>
      </w:r>
    </w:p>
    <w:p w14:paraId="7BB925C3" w14:textId="77777777" w:rsidR="00800AD8" w:rsidRDefault="00800AD8" w:rsidP="00982E54">
      <w:pPr>
        <w:pStyle w:val="InterlineFreeCommentFollows"/>
      </w:pPr>
      <w:r>
        <w:t>The bride-prices among chieftains include land, rivers, hunting grounds, precious pots, beads, guns and swords; and</w:t>
      </w:r>
      <w:r w:rsidR="00982E54">
        <w:t xml:space="preserve"> </w:t>
      </w:r>
      <w:r>
        <w:t>there is other tribute to be paid as well.</w:t>
      </w:r>
    </w:p>
    <w:p w14:paraId="08EA9477" w14:textId="77777777" w:rsidR="00800AD8" w:rsidRDefault="00A8416B" w:rsidP="00982E54">
      <w:pPr>
        <w:pStyle w:val="CommentLastWithHalfSpace"/>
      </w:pPr>
      <w:r>
        <w:t>[</w:t>
      </w:r>
      <w:r w:rsidR="00800AD8" w:rsidRPr="00982E54">
        <w:rPr>
          <w:rStyle w:val="VernacularText"/>
        </w:rPr>
        <w:t>kauîayan</w:t>
      </w:r>
      <w:r w:rsidR="00800AD8">
        <w:t>: F326 ‘a rare, precious thing’</w:t>
      </w:r>
      <w:r>
        <w:t>]</w:t>
      </w:r>
    </w:p>
    <w:p w14:paraId="2A4E5EFE" w14:textId="77777777" w:rsidR="00800AD8" w:rsidRDefault="00DC1AE0" w:rsidP="00982E54">
      <w:pPr>
        <w:pStyle w:val="InterlineText"/>
        <w:tabs>
          <w:tab w:val="left" w:pos="533"/>
          <w:tab w:val="left" w:pos="1457"/>
          <w:tab w:val="left" w:pos="1961"/>
          <w:tab w:val="left" w:pos="2645"/>
          <w:tab w:val="left" w:pos="4214"/>
          <w:tab w:val="left" w:pos="5393"/>
          <w:tab w:val="left" w:pos="5657"/>
        </w:tabs>
      </w:pPr>
      <w:r w:rsidRPr="003A1D48">
        <w:rPr>
          <w:rStyle w:val="InterlineTextNumChar"/>
        </w:rPr>
        <w:t>019</w:t>
      </w:r>
      <w:r w:rsidR="00800AD8">
        <w:tab/>
        <w:t>izua</w:t>
      </w:r>
      <w:r w:rsidR="00800AD8">
        <w:tab/>
        <w:t>uta</w:t>
      </w:r>
      <w:r w:rsidR="00800AD8">
        <w:tab/>
        <w:t>aza</w:t>
      </w:r>
      <w:r w:rsidR="00800AD8">
        <w:tab/>
        <w:t>tjiuma</w:t>
      </w:r>
      <w:r w:rsidR="00800AD8">
        <w:tab/>
        <w:t>ayayain</w:t>
      </w:r>
      <w:r w:rsidR="00800AD8">
        <w:tab/>
        <w:t>a</w:t>
      </w:r>
      <w:r w:rsidR="00800AD8">
        <w:tab/>
        <w:t>îaîakayan.</w:t>
      </w:r>
    </w:p>
    <w:p w14:paraId="1B9EEDDF" w14:textId="77777777" w:rsidR="00800AD8" w:rsidRDefault="00800AD8" w:rsidP="00982E54">
      <w:pPr>
        <w:pStyle w:val="InterlineGlossWithTrans"/>
        <w:tabs>
          <w:tab w:val="left" w:pos="533"/>
          <w:tab w:val="left" w:pos="1457"/>
          <w:tab w:val="left" w:pos="1961"/>
          <w:tab w:val="left" w:pos="2645"/>
          <w:tab w:val="left" w:pos="4214"/>
          <w:tab w:val="left" w:pos="5393"/>
          <w:tab w:val="left" w:pos="5657"/>
        </w:tabs>
      </w:pPr>
      <w:r>
        <w:tab/>
        <w:t>i-zua</w:t>
      </w:r>
      <w:r>
        <w:tab/>
        <w:t>uta</w:t>
      </w:r>
      <w:r>
        <w:tab/>
        <w:t>a-zua</w:t>
      </w:r>
      <w:r>
        <w:tab/>
        <w:t>tjiuma</w:t>
      </w:r>
      <w:r>
        <w:tab/>
        <w:t>ay-aya-en</w:t>
      </w:r>
      <w:r>
        <w:tab/>
        <w:t>a</w:t>
      </w:r>
      <w:r>
        <w:tab/>
        <w:t>îa-îakay-an</w:t>
      </w:r>
    </w:p>
    <w:p w14:paraId="3B18554F" w14:textId="77777777" w:rsidR="00800AD8" w:rsidRDefault="00800AD8" w:rsidP="00982E54">
      <w:pPr>
        <w:pStyle w:val="InterlineTrans"/>
        <w:tabs>
          <w:tab w:val="left" w:pos="533"/>
          <w:tab w:val="left" w:pos="1457"/>
          <w:tab w:val="left" w:pos="1961"/>
          <w:tab w:val="left" w:pos="2645"/>
          <w:tab w:val="left" w:pos="4214"/>
          <w:tab w:val="left" w:pos="5393"/>
          <w:tab w:val="left" w:pos="5657"/>
        </w:tabs>
      </w:pPr>
      <w:r>
        <w:tab/>
      </w:r>
      <w:r>
        <w:rPr>
          <w:smallCaps/>
        </w:rPr>
        <w:t>loc</w:t>
      </w:r>
      <w:r>
        <w:t>-that</w:t>
      </w:r>
      <w:r>
        <w:tab/>
        <w:t>also</w:t>
      </w:r>
      <w:r>
        <w:tab/>
      </w:r>
      <w:r>
        <w:rPr>
          <w:smallCaps/>
        </w:rPr>
        <w:t>c-</w:t>
      </w:r>
      <w:r>
        <w:t>that</w:t>
      </w:r>
      <w:r>
        <w:tab/>
        <w:t>wedding.swing</w:t>
      </w:r>
      <w:r>
        <w:tab/>
      </w:r>
      <w:r>
        <w:rPr>
          <w:smallCaps/>
        </w:rPr>
        <w:t>red</w:t>
      </w:r>
      <w:r>
        <w:t>-say-</w:t>
      </w:r>
      <w:r>
        <w:rPr>
          <w:smallCaps/>
        </w:rPr>
        <w:t>pf</w:t>
      </w:r>
      <w:r>
        <w:rPr>
          <w:smallCaps/>
        </w:rPr>
        <w:tab/>
        <w:t>c</w:t>
      </w:r>
      <w:r>
        <w:rPr>
          <w:smallCaps/>
        </w:rPr>
        <w:tab/>
        <w:t>red</w:t>
      </w:r>
      <w:r>
        <w:t>-swing-</w:t>
      </w:r>
      <w:r>
        <w:rPr>
          <w:smallCaps/>
        </w:rPr>
        <w:t>nom</w:t>
      </w:r>
    </w:p>
    <w:p w14:paraId="2F8D949D" w14:textId="77777777" w:rsidR="00800AD8" w:rsidRDefault="00800AD8">
      <w:pPr>
        <w:pStyle w:val="InterlineFree"/>
      </w:pPr>
      <w:r>
        <w:t xml:space="preserve">There is also a swing set up called a </w:t>
      </w:r>
      <w:r w:rsidRPr="00982E54">
        <w:rPr>
          <w:rStyle w:val="VernacularText"/>
        </w:rPr>
        <w:t>tjiuma</w:t>
      </w:r>
      <w:r>
        <w:t>.</w:t>
      </w:r>
    </w:p>
    <w:p w14:paraId="658B0780" w14:textId="77777777" w:rsidR="00982E54" w:rsidRDefault="00800AD8" w:rsidP="00982E54">
      <w:pPr>
        <w:pStyle w:val="FullTranslation"/>
      </w:pPr>
      <w:r>
        <w:t xml:space="preserve">Weddings of chieftains and commoners are not the same. With chieftains they are known as </w:t>
      </w:r>
      <w:r w:rsidRPr="00982E54">
        <w:rPr>
          <w:rStyle w:val="VernacularText"/>
        </w:rPr>
        <w:t>marepaukuz</w:t>
      </w:r>
      <w:r>
        <w:t xml:space="preserve">; with commoners as </w:t>
      </w:r>
      <w:r w:rsidRPr="00982E54">
        <w:rPr>
          <w:rStyle w:val="VernacularText"/>
        </w:rPr>
        <w:t>marepalikuz</w:t>
      </w:r>
      <w:r>
        <w:t>. In the case of the chieftains when they inspect the possessions offered as a bride price, they dress the father and the mother of (the bride) the cause of all-day celebrations. A male is dressed in a headdress (with wild boars’ tusks), necklace, sword, gun, bandolier and belt. A female is dressed in a fur coat, turban, pendant earrings, necklace, robe, skirt and shoes. And when it is a head chieftain father, mother and daughter are all dressed. But these customs are not always carried out. Cheaper possessions or money may be given instead of dressing the people.</w:t>
      </w:r>
    </w:p>
    <w:p w14:paraId="21ABA9BF" w14:textId="77777777" w:rsidR="00800AD8" w:rsidRDefault="00800AD8" w:rsidP="00982E54">
      <w:pPr>
        <w:pStyle w:val="FullTranslation"/>
      </w:pPr>
      <w:r>
        <w:t xml:space="preserve">When a wedding is to take place, preparations of food etc (which confirm the agreement(?)) are made the day before, and then the wedding goes ahead. Next day there is an exchange of drinks (at a feast); then there is a love song (at which the bride weeps). When the song is sung there is the first distribution of small gifts to all. The next day the bride hides herself in the woods. In the evening when she comes back there is the second distribution of gifts. On the next day the bride puts on layers of underpants, and there is a last distribution of gifts. And then on the next day the bride is taken to the bridegroom’s house. these are the customs in brief. But if the bride is in another village there will also be inspections of rivers and bridges, and compensation for ‘breaking up the village’, decorations </w:t>
      </w:r>
      <w:r>
        <w:lastRenderedPageBreak/>
        <w:t>for the shrine, the youths’ share, compensation for entering(?) and for food expenses (</w:t>
      </w:r>
      <w:r w:rsidR="00982E54" w:rsidRPr="00982E54">
        <w:rPr>
          <w:i/>
        </w:rPr>
        <w:t>or</w:t>
      </w:r>
      <w:r>
        <w:t xml:space="preserve"> for bringing home)(?). The bride-prices among chieftains include land, rivers, hunting grounds, precious pots, beads, guns and swords; and there is other tribute to be paid as well. There is also a swing set up called a </w:t>
      </w:r>
      <w:r w:rsidRPr="00982E54">
        <w:rPr>
          <w:rStyle w:val="VernacularText"/>
        </w:rPr>
        <w:t>tjiuma</w:t>
      </w:r>
      <w:r>
        <w:t>.</w:t>
      </w:r>
    </w:p>
    <w:p w14:paraId="519BBB9C" w14:textId="77777777" w:rsidR="00800AD8" w:rsidRDefault="00800AD8">
      <w:pPr>
        <w:pStyle w:val="Heading4"/>
      </w:pPr>
      <w:r w:rsidRPr="00DC1AE0">
        <w:rPr>
          <w:rStyle w:val="NumTextHeadingChar"/>
        </w:rPr>
        <w:t>089</w:t>
      </w:r>
      <w:r>
        <w:t xml:space="preserve"> T</w:t>
      </w:r>
      <w:r w:rsidR="00982E54">
        <w:t>HE DRUNKARD RETURNS HOME</w:t>
      </w:r>
      <w:r w:rsidR="001208B6">
        <w:br/>
        <w:t>c</w:t>
      </w:r>
      <w:r w:rsidR="00915CDB">
        <w:t xml:space="preserve">onversation </w:t>
      </w:r>
      <w:r w:rsidR="001208B6">
        <w:t>p</w:t>
      </w:r>
      <w:r w:rsidR="00915CDB">
        <w:t>iece</w:t>
      </w:r>
      <w:r w:rsidR="003A1D48">
        <w:t>,</w:t>
      </w:r>
      <w:r w:rsidR="001208B6">
        <w:t xml:space="preserve"> </w:t>
      </w:r>
      <w:r w:rsidR="00982E54">
        <w:t>Vaîulu dialect</w:t>
      </w:r>
    </w:p>
    <w:p w14:paraId="5E79247D" w14:textId="77777777" w:rsidR="00800AD8" w:rsidRDefault="00DC1AE0" w:rsidP="00982E54">
      <w:pPr>
        <w:pStyle w:val="InterlineText"/>
        <w:tabs>
          <w:tab w:val="left" w:pos="533"/>
          <w:tab w:val="left" w:pos="1337"/>
          <w:tab w:val="left" w:pos="1871"/>
          <w:tab w:val="left" w:pos="2405"/>
          <w:tab w:val="left" w:pos="2894"/>
          <w:tab w:val="left" w:pos="6263"/>
        </w:tabs>
      </w:pPr>
      <w:r w:rsidRPr="003A1D48">
        <w:rPr>
          <w:rStyle w:val="InterlineTextNumChar"/>
        </w:rPr>
        <w:t>001</w:t>
      </w:r>
      <w:r w:rsidR="00800AD8">
        <w:tab/>
        <w:t>Rapar:</w:t>
      </w:r>
      <w:r w:rsidR="00800AD8">
        <w:tab/>
        <w:t>pai</w:t>
      </w:r>
      <w:r w:rsidR="00800AD8">
        <w:tab/>
        <w:t>pai,</w:t>
      </w:r>
      <w:r w:rsidR="00800AD8">
        <w:tab/>
        <w:t>sa</w:t>
      </w:r>
      <w:r w:rsidR="00800AD8">
        <w:tab/>
        <w:t>rukamayamayanga</w:t>
      </w:r>
      <w:r w:rsidR="00800AD8">
        <w:tab/>
        <w:t>sun.</w:t>
      </w:r>
    </w:p>
    <w:p w14:paraId="6879C0ED" w14:textId="77777777" w:rsidR="00800AD8" w:rsidRDefault="00800AD8" w:rsidP="00982E54">
      <w:pPr>
        <w:pStyle w:val="InterlineGlossWithTrans"/>
        <w:tabs>
          <w:tab w:val="left" w:pos="533"/>
          <w:tab w:val="left" w:pos="1337"/>
          <w:tab w:val="left" w:pos="1871"/>
          <w:tab w:val="left" w:pos="2405"/>
          <w:tab w:val="left" w:pos="2894"/>
          <w:tab w:val="left" w:pos="6263"/>
        </w:tabs>
      </w:pPr>
      <w:r>
        <w:tab/>
        <w:t>Rapar</w:t>
      </w:r>
      <w:r>
        <w:tab/>
        <w:t>pai</w:t>
      </w:r>
      <w:r>
        <w:tab/>
        <w:t>pai</w:t>
      </w:r>
      <w:r>
        <w:tab/>
        <w:t>sa</w:t>
      </w:r>
      <w:r>
        <w:tab/>
        <w:t>ru-ka-m-aya-m-aya-anga</w:t>
      </w:r>
      <w:r>
        <w:tab/>
        <w:t>sun</w:t>
      </w:r>
    </w:p>
    <w:p w14:paraId="21EB250F" w14:textId="77777777" w:rsidR="00800AD8" w:rsidRDefault="00800AD8" w:rsidP="00982E54">
      <w:pPr>
        <w:pStyle w:val="InterlineTrans"/>
        <w:tabs>
          <w:tab w:val="left" w:pos="533"/>
          <w:tab w:val="left" w:pos="1337"/>
          <w:tab w:val="left" w:pos="1871"/>
          <w:tab w:val="left" w:pos="2405"/>
          <w:tab w:val="left" w:pos="2894"/>
          <w:tab w:val="left" w:pos="6263"/>
        </w:tabs>
      </w:pPr>
      <w:r>
        <w:tab/>
        <w:t>(name)</w:t>
      </w:r>
      <w:r>
        <w:tab/>
        <w:t>well</w:t>
      </w:r>
      <w:r>
        <w:tab/>
        <w:t>well</w:t>
      </w:r>
      <w:r>
        <w:tab/>
        <w:t>and</w:t>
      </w:r>
      <w:r>
        <w:tab/>
        <w:t>many-?-</w:t>
      </w:r>
      <w:r>
        <w:rPr>
          <w:smallCaps/>
        </w:rPr>
        <w:t>af</w:t>
      </w:r>
      <w:r>
        <w:t>-</w:t>
      </w:r>
      <w:r>
        <w:rPr>
          <w:smallCaps/>
        </w:rPr>
        <w:t>red</w:t>
      </w:r>
      <w:r>
        <w:t>-</w:t>
      </w:r>
      <w:r>
        <w:rPr>
          <w:smallCaps/>
        </w:rPr>
        <w:t>af</w:t>
      </w:r>
      <w:r>
        <w:t>-be.thus-indeed</w:t>
      </w:r>
      <w:r>
        <w:tab/>
      </w:r>
      <w:r>
        <w:rPr>
          <w:smallCaps/>
        </w:rPr>
        <w:t>f.</w:t>
      </w:r>
      <w:r>
        <w:t>you(</w:t>
      </w:r>
      <w:r>
        <w:rPr>
          <w:smallCaps/>
        </w:rPr>
        <w:t>s</w:t>
      </w:r>
      <w:r>
        <w:t>)</w:t>
      </w:r>
    </w:p>
    <w:p w14:paraId="54F96593" w14:textId="77777777" w:rsidR="00800AD8" w:rsidRDefault="00800AD8">
      <w:pPr>
        <w:pStyle w:val="InterlineFree"/>
      </w:pPr>
      <w:r>
        <w:t>Rapar: Well, you’re always the same.</w:t>
      </w:r>
    </w:p>
    <w:p w14:paraId="7EBA89EC" w14:textId="77777777" w:rsidR="00800AD8" w:rsidRDefault="00DC1AE0" w:rsidP="00982E54">
      <w:pPr>
        <w:pStyle w:val="InterlineText"/>
        <w:tabs>
          <w:tab w:val="left" w:pos="533"/>
          <w:tab w:val="left" w:pos="2192"/>
          <w:tab w:val="left" w:pos="2576"/>
          <w:tab w:val="left" w:pos="3500"/>
          <w:tab w:val="left" w:pos="3764"/>
          <w:tab w:val="left" w:pos="5288"/>
          <w:tab w:val="left" w:pos="5792"/>
          <w:tab w:val="left" w:pos="6266"/>
          <w:tab w:val="left" w:pos="7100"/>
        </w:tabs>
      </w:pPr>
      <w:r w:rsidRPr="003A1D48">
        <w:rPr>
          <w:rStyle w:val="InterlineTextNumChar"/>
        </w:rPr>
        <w:t>002</w:t>
      </w:r>
      <w:r w:rsidR="00800AD8">
        <w:tab/>
        <w:t>aitsu</w:t>
      </w:r>
      <w:r w:rsidR="00800AD8">
        <w:tab/>
        <w:t>ki</w:t>
      </w:r>
      <w:r w:rsidR="00800AD8">
        <w:tab/>
        <w:t>sun</w:t>
      </w:r>
      <w:r w:rsidR="00800AD8">
        <w:tab/>
        <w:t>a</w:t>
      </w:r>
      <w:r w:rsidR="00800AD8">
        <w:tab/>
        <w:t>natemekel</w:t>
      </w:r>
      <w:r w:rsidR="00800AD8">
        <w:tab/>
        <w:t>tu</w:t>
      </w:r>
      <w:r w:rsidR="00800AD8">
        <w:tab/>
        <w:t>sa</w:t>
      </w:r>
      <w:r w:rsidR="00800AD8">
        <w:tab/>
        <w:t>vava</w:t>
      </w:r>
      <w:r w:rsidR="00800AD8">
        <w:tab/>
        <w:t>pai.</w:t>
      </w:r>
    </w:p>
    <w:p w14:paraId="554A148D" w14:textId="77777777" w:rsidR="00800AD8" w:rsidRDefault="00800AD8" w:rsidP="00982E54">
      <w:pPr>
        <w:pStyle w:val="InterlineGlossWithTrans"/>
        <w:tabs>
          <w:tab w:val="left" w:pos="533"/>
          <w:tab w:val="left" w:pos="2192"/>
          <w:tab w:val="left" w:pos="2576"/>
          <w:tab w:val="left" w:pos="3500"/>
          <w:tab w:val="left" w:pos="3764"/>
          <w:tab w:val="left" w:pos="5288"/>
          <w:tab w:val="left" w:pos="5792"/>
          <w:tab w:val="left" w:pos="6266"/>
          <w:tab w:val="left" w:pos="7100"/>
        </w:tabs>
      </w:pPr>
      <w:r>
        <w:tab/>
        <w:t>aya-i-tsu</w:t>
      </w:r>
      <w:r>
        <w:tab/>
        <w:t>ki</w:t>
      </w:r>
      <w:r>
        <w:tab/>
        <w:t>sun</w:t>
      </w:r>
      <w:r>
        <w:tab/>
        <w:t>a</w:t>
      </w:r>
      <w:r>
        <w:tab/>
        <w:t>na-em=tekel</w:t>
      </w:r>
      <w:r>
        <w:tab/>
        <w:t>tu</w:t>
      </w:r>
      <w:r>
        <w:tab/>
        <w:t>tsa</w:t>
      </w:r>
      <w:r>
        <w:tab/>
        <w:t>vava</w:t>
      </w:r>
      <w:r>
        <w:tab/>
        <w:t>pai</w:t>
      </w:r>
    </w:p>
    <w:p w14:paraId="16033BC5" w14:textId="77777777" w:rsidR="00800AD8" w:rsidRDefault="00800AD8" w:rsidP="00982E54">
      <w:pPr>
        <w:pStyle w:val="InterlineTrans"/>
        <w:tabs>
          <w:tab w:val="left" w:pos="533"/>
          <w:tab w:val="left" w:pos="2192"/>
          <w:tab w:val="left" w:pos="2576"/>
          <w:tab w:val="left" w:pos="3500"/>
          <w:tab w:val="left" w:pos="3764"/>
          <w:tab w:val="left" w:pos="5288"/>
          <w:tab w:val="left" w:pos="5792"/>
          <w:tab w:val="left" w:pos="6266"/>
          <w:tab w:val="left" w:pos="7100"/>
        </w:tabs>
      </w:pPr>
      <w:r>
        <w:tab/>
        <w:t>be.thus-</w:t>
      </w:r>
      <w:r>
        <w:rPr>
          <w:smallCaps/>
        </w:rPr>
        <w:t>loc</w:t>
      </w:r>
      <w:r>
        <w:t>-this</w:t>
      </w:r>
      <w:r>
        <w:tab/>
        <w:t>do</w:t>
      </w:r>
      <w:r>
        <w:tab/>
      </w:r>
      <w:r>
        <w:rPr>
          <w:smallCaps/>
        </w:rPr>
        <w:t>f.</w:t>
      </w:r>
      <w:r>
        <w:t>you(</w:t>
      </w:r>
      <w:r>
        <w:rPr>
          <w:smallCaps/>
        </w:rPr>
        <w:t>s</w:t>
      </w:r>
      <w:r>
        <w:t>)</w:t>
      </w:r>
      <w:r>
        <w:rPr>
          <w:smallCaps/>
        </w:rPr>
        <w:tab/>
        <w:t>c</w:t>
      </w:r>
      <w:r>
        <w:rPr>
          <w:smallCaps/>
        </w:rPr>
        <w:tab/>
        <w:t>past</w:t>
      </w:r>
      <w:r>
        <w:t>-</w:t>
      </w:r>
      <w:r>
        <w:rPr>
          <w:smallCaps/>
        </w:rPr>
        <w:t>af</w:t>
      </w:r>
      <w:r>
        <w:t>=drink</w:t>
      </w:r>
      <w:r>
        <w:tab/>
      </w:r>
      <w:r>
        <w:rPr>
          <w:smallCaps/>
        </w:rPr>
        <w:t>obl</w:t>
      </w:r>
      <w:r>
        <w:tab/>
        <w:t>this</w:t>
      </w:r>
      <w:r>
        <w:tab/>
        <w:t>alcohol</w:t>
      </w:r>
      <w:r>
        <w:tab/>
        <w:t>well</w:t>
      </w:r>
    </w:p>
    <w:p w14:paraId="1518A02D" w14:textId="77777777" w:rsidR="00800AD8" w:rsidRDefault="00800AD8" w:rsidP="00982E54">
      <w:pPr>
        <w:pStyle w:val="InterlineFree"/>
      </w:pPr>
      <w:r>
        <w:t>Now presumably you’ve been drinking beer.</w:t>
      </w:r>
    </w:p>
    <w:p w14:paraId="6CC5AD3F" w14:textId="77777777" w:rsidR="00800AD8" w:rsidRDefault="00DC1AE0" w:rsidP="00982E54">
      <w:pPr>
        <w:pStyle w:val="InterlineText"/>
        <w:tabs>
          <w:tab w:val="left" w:pos="533"/>
          <w:tab w:val="left" w:pos="1502"/>
          <w:tab w:val="left" w:pos="2726"/>
        </w:tabs>
      </w:pPr>
      <w:r w:rsidRPr="003A1D48">
        <w:rPr>
          <w:rStyle w:val="InterlineTextNumChar"/>
        </w:rPr>
        <w:t>003</w:t>
      </w:r>
      <w:r w:rsidR="00800AD8">
        <w:tab/>
        <w:t>Tsudjuy:</w:t>
      </w:r>
      <w:r w:rsidR="00800AD8">
        <w:tab/>
        <w:t>anemaya</w:t>
      </w:r>
      <w:r w:rsidR="00800AD8">
        <w:tab/>
        <w:t>sun?</w:t>
      </w:r>
    </w:p>
    <w:p w14:paraId="76942DFD" w14:textId="77777777" w:rsidR="00800AD8" w:rsidRDefault="00800AD8" w:rsidP="00982E54">
      <w:pPr>
        <w:pStyle w:val="InterlineGlossWithTrans"/>
        <w:tabs>
          <w:tab w:val="left" w:pos="533"/>
          <w:tab w:val="left" w:pos="1502"/>
          <w:tab w:val="left" w:pos="2726"/>
        </w:tabs>
      </w:pPr>
      <w:r>
        <w:tab/>
        <w:t>Tsudjuy</w:t>
      </w:r>
      <w:r>
        <w:tab/>
        <w:t>a-nema-aya</w:t>
      </w:r>
      <w:r>
        <w:tab/>
        <w:t>sun</w:t>
      </w:r>
    </w:p>
    <w:p w14:paraId="2DB53687" w14:textId="77777777" w:rsidR="00800AD8" w:rsidRDefault="00800AD8" w:rsidP="00982E54">
      <w:pPr>
        <w:pStyle w:val="InterlineTransNoFree"/>
        <w:tabs>
          <w:tab w:val="left" w:pos="1502"/>
          <w:tab w:val="left" w:pos="2726"/>
          <w:tab w:val="right" w:pos="8787"/>
        </w:tabs>
      </w:pPr>
      <w:r>
        <w:tab/>
        <w:t>(name)</w:t>
      </w:r>
      <w:r>
        <w:tab/>
      </w:r>
      <w:r>
        <w:rPr>
          <w:smallCaps/>
        </w:rPr>
        <w:t>c-</w:t>
      </w:r>
      <w:r>
        <w:t>what-say</w:t>
      </w:r>
      <w:r>
        <w:tab/>
      </w:r>
      <w:r>
        <w:rPr>
          <w:smallCaps/>
        </w:rPr>
        <w:t>f.</w:t>
      </w:r>
      <w:r>
        <w:t>you(</w:t>
      </w:r>
      <w:r>
        <w:rPr>
          <w:smallCaps/>
        </w:rPr>
        <w:t>s</w:t>
      </w:r>
      <w:r>
        <w:t>)</w:t>
      </w:r>
      <w:r w:rsidR="00982E54">
        <w:tab/>
        <w:t>Tsudjuy: What are you saying?</w:t>
      </w:r>
    </w:p>
    <w:p w14:paraId="1BF99703" w14:textId="77777777" w:rsidR="00982E54" w:rsidRDefault="00DC1AE0" w:rsidP="00982E54">
      <w:pPr>
        <w:pStyle w:val="InterlineText"/>
        <w:tabs>
          <w:tab w:val="left" w:pos="533"/>
          <w:tab w:val="left" w:pos="1757"/>
          <w:tab w:val="left" w:pos="2231"/>
          <w:tab w:val="left" w:pos="3155"/>
          <w:tab w:val="left" w:pos="3419"/>
          <w:tab w:val="left" w:pos="4493"/>
          <w:tab w:val="left" w:pos="4757"/>
        </w:tabs>
      </w:pPr>
      <w:r w:rsidRPr="003A1D48">
        <w:rPr>
          <w:rStyle w:val="InterlineTextNumChar"/>
        </w:rPr>
        <w:t>004</w:t>
      </w:r>
      <w:r w:rsidR="00800AD8">
        <w:tab/>
        <w:t>mapulaw</w:t>
      </w:r>
      <w:r w:rsidR="00800AD8">
        <w:tab/>
        <w:t>aya</w:t>
      </w:r>
      <w:r w:rsidR="00800AD8">
        <w:tab/>
        <w:t>sun</w:t>
      </w:r>
      <w:r w:rsidR="00800AD8">
        <w:tab/>
        <w:t>a</w:t>
      </w:r>
      <w:r w:rsidR="00982E54">
        <w:tab/>
        <w:t>benuru</w:t>
      </w:r>
      <w:r w:rsidR="00982E54">
        <w:tab/>
        <w:t>a</w:t>
      </w:r>
      <w:r w:rsidR="00982E54">
        <w:tab/>
        <w:t>paqeteleng(?).</w:t>
      </w:r>
    </w:p>
    <w:p w14:paraId="512309E2" w14:textId="77777777" w:rsidR="00800AD8" w:rsidRDefault="00800AD8" w:rsidP="00982E54">
      <w:pPr>
        <w:pStyle w:val="InterlineGlossWithTrans"/>
        <w:tabs>
          <w:tab w:val="left" w:pos="533"/>
          <w:tab w:val="left" w:pos="1757"/>
          <w:tab w:val="left" w:pos="2231"/>
          <w:tab w:val="left" w:pos="3155"/>
          <w:tab w:val="left" w:pos="3419"/>
          <w:tab w:val="left" w:pos="4493"/>
          <w:tab w:val="left" w:pos="4757"/>
        </w:tabs>
      </w:pPr>
      <w:r>
        <w:tab/>
        <w:t>ma-pulaw</w:t>
      </w:r>
      <w:r>
        <w:tab/>
        <w:t>aya</w:t>
      </w:r>
      <w:r>
        <w:tab/>
        <w:t>sun</w:t>
      </w:r>
      <w:r>
        <w:tab/>
        <w:t>a</w:t>
      </w:r>
      <w:r w:rsidR="00982E54">
        <w:tab/>
        <w:t>en=buru</w:t>
      </w:r>
      <w:r w:rsidR="00982E54">
        <w:tab/>
        <w:t>a</w:t>
      </w:r>
      <w:r w:rsidR="00982E54">
        <w:tab/>
        <w:t>pa-qeteleng</w:t>
      </w:r>
    </w:p>
    <w:p w14:paraId="483EFAFE" w14:textId="77777777" w:rsidR="00800AD8" w:rsidRDefault="00800AD8" w:rsidP="00982E54">
      <w:pPr>
        <w:pStyle w:val="InterlineTrans"/>
        <w:tabs>
          <w:tab w:val="left" w:pos="533"/>
          <w:tab w:val="left" w:pos="1757"/>
          <w:tab w:val="left" w:pos="2231"/>
          <w:tab w:val="left" w:pos="3155"/>
          <w:tab w:val="left" w:pos="3419"/>
          <w:tab w:val="left" w:pos="4493"/>
          <w:tab w:val="left" w:pos="4757"/>
        </w:tabs>
        <w:rPr>
          <w:smallCaps/>
        </w:rPr>
      </w:pPr>
      <w:r>
        <w:tab/>
      </w:r>
      <w:r>
        <w:rPr>
          <w:smallCaps/>
        </w:rPr>
        <w:t>stat</w:t>
      </w:r>
      <w:r>
        <w:t>-drunk</w:t>
      </w:r>
      <w:r>
        <w:tab/>
        <w:t>say</w:t>
      </w:r>
      <w:r>
        <w:tab/>
      </w:r>
      <w:r>
        <w:rPr>
          <w:smallCaps/>
        </w:rPr>
        <w:t>f.</w:t>
      </w:r>
      <w:r>
        <w:t>you(</w:t>
      </w:r>
      <w:r>
        <w:rPr>
          <w:smallCaps/>
        </w:rPr>
        <w:t>s</w:t>
      </w:r>
      <w:r>
        <w:t>)</w:t>
      </w:r>
      <w:r>
        <w:rPr>
          <w:smallCaps/>
        </w:rPr>
        <w:tab/>
        <w:t>c</w:t>
      </w:r>
      <w:r w:rsidR="00982E54">
        <w:tab/>
      </w:r>
      <w:r w:rsidR="00982E54">
        <w:rPr>
          <w:smallCaps/>
        </w:rPr>
        <w:t>af</w:t>
      </w:r>
      <w:r w:rsidR="00982E54">
        <w:t>=tell.lie</w:t>
      </w:r>
      <w:r w:rsidR="00982E54">
        <w:rPr>
          <w:smallCaps/>
        </w:rPr>
        <w:tab/>
        <w:t>c</w:t>
      </w:r>
      <w:r w:rsidR="00982E54">
        <w:rPr>
          <w:smallCaps/>
        </w:rPr>
        <w:tab/>
      </w:r>
      <w:r w:rsidR="00982E54">
        <w:t>cause-randomly</w:t>
      </w:r>
    </w:p>
    <w:p w14:paraId="332FBE96" w14:textId="77777777" w:rsidR="00800AD8" w:rsidRDefault="00800AD8">
      <w:pPr>
        <w:pStyle w:val="InterlineFree"/>
      </w:pPr>
      <w:r>
        <w:t>Are you having the cheek to lie and say I’m drunk?</w:t>
      </w:r>
    </w:p>
    <w:p w14:paraId="49AF51F0" w14:textId="77777777" w:rsidR="00800AD8" w:rsidRDefault="00DC1AE0" w:rsidP="00982E54">
      <w:pPr>
        <w:pStyle w:val="InterlineText"/>
        <w:tabs>
          <w:tab w:val="left" w:pos="533"/>
          <w:tab w:val="left" w:pos="1337"/>
          <w:tab w:val="left" w:pos="1826"/>
        </w:tabs>
      </w:pPr>
      <w:r w:rsidRPr="003A1D48">
        <w:rPr>
          <w:rStyle w:val="InterlineTextNumChar"/>
        </w:rPr>
        <w:t>005</w:t>
      </w:r>
      <w:r w:rsidR="00800AD8">
        <w:tab/>
        <w:t>Rapar:</w:t>
      </w:r>
      <w:r w:rsidR="00800AD8">
        <w:tab/>
        <w:t>qau</w:t>
      </w:r>
      <w:r w:rsidR="00800AD8">
        <w:tab/>
        <w:t>kemuda?</w:t>
      </w:r>
    </w:p>
    <w:p w14:paraId="65E74F09" w14:textId="77777777" w:rsidR="00800AD8" w:rsidRDefault="00800AD8" w:rsidP="00982E54">
      <w:pPr>
        <w:pStyle w:val="InterlineGlossWithTrans"/>
        <w:tabs>
          <w:tab w:val="left" w:pos="533"/>
          <w:tab w:val="left" w:pos="1337"/>
          <w:tab w:val="left" w:pos="1826"/>
        </w:tabs>
      </w:pPr>
      <w:r>
        <w:tab/>
        <w:t>Rapar</w:t>
      </w:r>
      <w:r>
        <w:tab/>
        <w:t>qau</w:t>
      </w:r>
      <w:r>
        <w:tab/>
        <w:t>em=kuda</w:t>
      </w:r>
    </w:p>
    <w:p w14:paraId="75CFE6DB" w14:textId="77777777" w:rsidR="00800AD8" w:rsidRDefault="00800AD8" w:rsidP="00982E54">
      <w:pPr>
        <w:pStyle w:val="InterlineTransNoFree"/>
        <w:tabs>
          <w:tab w:val="left" w:pos="1337"/>
          <w:tab w:val="left" w:pos="1826"/>
          <w:tab w:val="right" w:pos="8787"/>
        </w:tabs>
      </w:pPr>
      <w:r>
        <w:tab/>
        <w:t>(name)</w:t>
      </w:r>
      <w:r>
        <w:tab/>
        <w:t>so</w:t>
      </w:r>
      <w:r>
        <w:tab/>
      </w:r>
      <w:r>
        <w:rPr>
          <w:smallCaps/>
        </w:rPr>
        <w:t>af</w:t>
      </w:r>
      <w:r>
        <w:t>=do.what</w:t>
      </w:r>
      <w:r w:rsidR="00982E54">
        <w:tab/>
        <w:t>Rapar: Yes, what about it?</w:t>
      </w:r>
    </w:p>
    <w:p w14:paraId="43D8508D" w14:textId="77777777" w:rsidR="00982E54" w:rsidRDefault="00DC1AE0" w:rsidP="00982E54">
      <w:pPr>
        <w:pStyle w:val="InterlineText"/>
        <w:tabs>
          <w:tab w:val="left" w:pos="533"/>
          <w:tab w:val="left" w:pos="1382"/>
          <w:tab w:val="left" w:pos="2231"/>
          <w:tab w:val="left" w:pos="2705"/>
          <w:tab w:val="left" w:pos="3539"/>
          <w:tab w:val="left" w:pos="5123"/>
          <w:tab w:val="left" w:pos="5387"/>
          <w:tab w:val="left" w:pos="6506"/>
        </w:tabs>
      </w:pPr>
      <w:r w:rsidRPr="003A1D48">
        <w:rPr>
          <w:rStyle w:val="InterlineTextNumChar"/>
        </w:rPr>
        <w:t>006</w:t>
      </w:r>
      <w:r w:rsidR="00800AD8">
        <w:tab/>
        <w:t>tsunu</w:t>
      </w:r>
      <w:r w:rsidR="00800AD8">
        <w:tab/>
        <w:t>tsunu</w:t>
      </w:r>
      <w:r w:rsidR="00800AD8">
        <w:tab/>
        <w:t>sa</w:t>
      </w:r>
      <w:r w:rsidR="00800AD8">
        <w:tab/>
        <w:t>su</w:t>
      </w:r>
      <w:r w:rsidR="00982E54">
        <w:tab/>
        <w:t>sikudan</w:t>
      </w:r>
      <w:r w:rsidR="00982E54">
        <w:tab/>
        <w:t>a</w:t>
      </w:r>
      <w:r w:rsidR="00982E54">
        <w:tab/>
        <w:t>matu</w:t>
      </w:r>
      <w:r w:rsidR="00982E54">
        <w:tab/>
        <w:t>makapalapalak,</w:t>
      </w:r>
    </w:p>
    <w:p w14:paraId="5C9707C3" w14:textId="77777777" w:rsidR="00800AD8" w:rsidRDefault="00800AD8" w:rsidP="00982E54">
      <w:pPr>
        <w:pStyle w:val="InterlineGlossWithTrans"/>
        <w:tabs>
          <w:tab w:val="left" w:pos="533"/>
          <w:tab w:val="left" w:pos="1382"/>
          <w:tab w:val="left" w:pos="2231"/>
          <w:tab w:val="left" w:pos="2705"/>
          <w:tab w:val="left" w:pos="3539"/>
          <w:tab w:val="left" w:pos="5123"/>
          <w:tab w:val="left" w:pos="5387"/>
          <w:tab w:val="left" w:pos="6506"/>
        </w:tabs>
      </w:pPr>
      <w:r>
        <w:tab/>
        <w:t>tsun-u</w:t>
      </w:r>
      <w:r>
        <w:tab/>
        <w:t>tsun-u</w:t>
      </w:r>
      <w:r>
        <w:tab/>
        <w:t>tsa</w:t>
      </w:r>
      <w:r>
        <w:tab/>
        <w:t>su</w:t>
      </w:r>
      <w:r w:rsidR="00982E54">
        <w:tab/>
        <w:t>si-kuda-an</w:t>
      </w:r>
      <w:r w:rsidR="00982E54">
        <w:tab/>
        <w:t>a</w:t>
      </w:r>
      <w:r w:rsidR="00982E54">
        <w:tab/>
        <w:t>ma-tu</w:t>
      </w:r>
      <w:r w:rsidR="00982E54">
        <w:tab/>
        <w:t>maka-pala-palak</w:t>
      </w:r>
    </w:p>
    <w:p w14:paraId="2911BC2D" w14:textId="77777777" w:rsidR="00800AD8" w:rsidRDefault="00800AD8" w:rsidP="00982E54">
      <w:pPr>
        <w:pStyle w:val="InterlineTransNoFree"/>
        <w:tabs>
          <w:tab w:val="left" w:pos="1382"/>
          <w:tab w:val="left" w:pos="2231"/>
          <w:tab w:val="left" w:pos="2705"/>
          <w:tab w:val="left" w:pos="3539"/>
          <w:tab w:val="left" w:pos="5123"/>
          <w:tab w:val="left" w:pos="5387"/>
          <w:tab w:val="left" w:pos="6506"/>
        </w:tabs>
      </w:pPr>
      <w:r>
        <w:tab/>
        <w:t>see-</w:t>
      </w:r>
      <w:r>
        <w:rPr>
          <w:smallCaps/>
        </w:rPr>
        <w:t>imp</w:t>
      </w:r>
      <w:r>
        <w:tab/>
        <w:t>see-</w:t>
      </w:r>
      <w:r>
        <w:rPr>
          <w:smallCaps/>
        </w:rPr>
        <w:t>imp</w:t>
      </w:r>
      <w:r>
        <w:tab/>
        <w:t>this</w:t>
      </w:r>
      <w:r>
        <w:tab/>
        <w:t>your(</w:t>
      </w:r>
      <w:r>
        <w:rPr>
          <w:smallCaps/>
        </w:rPr>
        <w:t>s</w:t>
      </w:r>
      <w:r>
        <w:t>)</w:t>
      </w:r>
      <w:r w:rsidR="00982E54">
        <w:tab/>
      </w:r>
      <w:r w:rsidR="00982E54">
        <w:rPr>
          <w:smallCaps/>
        </w:rPr>
        <w:t>if</w:t>
      </w:r>
      <w:r w:rsidR="00982E54">
        <w:t>-do.what-</w:t>
      </w:r>
      <w:r w:rsidR="00982E54">
        <w:rPr>
          <w:smallCaps/>
        </w:rPr>
        <w:t>nom</w:t>
      </w:r>
      <w:r w:rsidR="00982E54">
        <w:rPr>
          <w:smallCaps/>
        </w:rPr>
        <w:tab/>
        <w:t>c</w:t>
      </w:r>
      <w:r w:rsidR="00982E54">
        <w:rPr>
          <w:smallCaps/>
        </w:rPr>
        <w:tab/>
        <w:t>stat</w:t>
      </w:r>
      <w:r w:rsidR="00982E54">
        <w:t>-alike</w:t>
      </w:r>
      <w:r w:rsidR="00982E54">
        <w:tab/>
        <w:t>finished-</w:t>
      </w:r>
      <w:r w:rsidR="00982E54">
        <w:rPr>
          <w:smallCaps/>
        </w:rPr>
        <w:t>red</w:t>
      </w:r>
      <w:r w:rsidR="00982E54">
        <w:t>-sorcery</w:t>
      </w:r>
    </w:p>
    <w:p w14:paraId="286CD940" w14:textId="77777777" w:rsidR="00800AD8" w:rsidRDefault="00982E54" w:rsidP="00982E54">
      <w:pPr>
        <w:pStyle w:val="InterlineText"/>
        <w:tabs>
          <w:tab w:val="left" w:pos="533"/>
          <w:tab w:val="left" w:pos="1652"/>
          <w:tab w:val="left" w:pos="2096"/>
        </w:tabs>
      </w:pPr>
      <w:r>
        <w:tab/>
      </w:r>
      <w:r w:rsidR="00800AD8">
        <w:t>matu</w:t>
      </w:r>
      <w:r w:rsidR="00800AD8">
        <w:tab/>
        <w:t>ika</w:t>
      </w:r>
      <w:r w:rsidR="00800AD8">
        <w:tab/>
        <w:t>tsautsau.</w:t>
      </w:r>
    </w:p>
    <w:p w14:paraId="72D729FD" w14:textId="77777777" w:rsidR="00800AD8" w:rsidRDefault="00982E54" w:rsidP="00982E54">
      <w:pPr>
        <w:pStyle w:val="InterlineGlossWithTrans"/>
        <w:tabs>
          <w:tab w:val="left" w:pos="533"/>
          <w:tab w:val="left" w:pos="1652"/>
          <w:tab w:val="left" w:pos="2096"/>
        </w:tabs>
      </w:pPr>
      <w:r>
        <w:tab/>
      </w:r>
      <w:r w:rsidR="00800AD8">
        <w:t>ma-tu</w:t>
      </w:r>
      <w:r w:rsidR="00800AD8">
        <w:tab/>
        <w:t>ika</w:t>
      </w:r>
      <w:r w:rsidR="00800AD8">
        <w:tab/>
        <w:t>tsau-tsau</w:t>
      </w:r>
    </w:p>
    <w:p w14:paraId="4372C286" w14:textId="77777777" w:rsidR="00800AD8" w:rsidRDefault="00800AD8" w:rsidP="00982E54">
      <w:pPr>
        <w:pStyle w:val="InterlineTrans"/>
        <w:tabs>
          <w:tab w:val="left" w:pos="533"/>
          <w:tab w:val="left" w:pos="1652"/>
          <w:tab w:val="left" w:pos="2096"/>
        </w:tabs>
      </w:pPr>
      <w:r>
        <w:tab/>
      </w:r>
      <w:r>
        <w:rPr>
          <w:smallCaps/>
        </w:rPr>
        <w:t>stat</w:t>
      </w:r>
      <w:r>
        <w:t>-alike</w:t>
      </w:r>
      <w:r>
        <w:tab/>
        <w:t>not</w:t>
      </w:r>
      <w:r>
        <w:tab/>
      </w:r>
      <w:r>
        <w:rPr>
          <w:smallCaps/>
        </w:rPr>
        <w:t>red</w:t>
      </w:r>
      <w:r>
        <w:t>-being</w:t>
      </w:r>
    </w:p>
    <w:p w14:paraId="249D7303" w14:textId="77777777" w:rsidR="00800AD8" w:rsidRDefault="00800AD8">
      <w:pPr>
        <w:pStyle w:val="InterlineFree"/>
      </w:pPr>
      <w:r>
        <w:t>Look at your behaviour, acting like a madman, not like a human being.</w:t>
      </w:r>
    </w:p>
    <w:p w14:paraId="4751F5E2" w14:textId="77777777" w:rsidR="00800AD8" w:rsidRDefault="00DC1AE0" w:rsidP="00915CDB">
      <w:pPr>
        <w:pStyle w:val="InterlineText"/>
        <w:tabs>
          <w:tab w:val="left" w:pos="533"/>
          <w:tab w:val="left" w:pos="1232"/>
        </w:tabs>
      </w:pPr>
      <w:r w:rsidRPr="003A1D48">
        <w:rPr>
          <w:rStyle w:val="InterlineTextNumChar"/>
        </w:rPr>
        <w:t>007</w:t>
      </w:r>
      <w:r w:rsidR="00800AD8">
        <w:tab/>
        <w:t>anana</w:t>
      </w:r>
      <w:r w:rsidR="00800AD8">
        <w:tab/>
        <w:t>anana.</w:t>
      </w:r>
    </w:p>
    <w:p w14:paraId="2E52B6FE" w14:textId="77777777" w:rsidR="00800AD8" w:rsidRDefault="00800AD8" w:rsidP="00915CDB">
      <w:pPr>
        <w:pStyle w:val="InterlineGlossWithTrans"/>
        <w:tabs>
          <w:tab w:val="left" w:pos="533"/>
          <w:tab w:val="left" w:pos="1232"/>
        </w:tabs>
      </w:pPr>
      <w:r>
        <w:tab/>
        <w:t>anana</w:t>
      </w:r>
      <w:r>
        <w:tab/>
        <w:t>anana</w:t>
      </w:r>
    </w:p>
    <w:p w14:paraId="36430A96" w14:textId="77777777" w:rsidR="00800AD8" w:rsidRDefault="00800AD8" w:rsidP="00915CDB">
      <w:pPr>
        <w:pStyle w:val="InterlineTransNoFree"/>
        <w:tabs>
          <w:tab w:val="left" w:pos="1232"/>
          <w:tab w:val="right" w:pos="8787"/>
        </w:tabs>
      </w:pPr>
      <w:r>
        <w:tab/>
        <w:t>ow</w:t>
      </w:r>
      <w:r>
        <w:tab/>
        <w:t>ow</w:t>
      </w:r>
      <w:r w:rsidR="00915CDB">
        <w:tab/>
        <w:t>(He hits her</w:t>
      </w:r>
      <w:r w:rsidR="00756957">
        <w:t>.</w:t>
      </w:r>
      <w:r w:rsidR="00915CDB">
        <w:t>) Ow ow!</w:t>
      </w:r>
    </w:p>
    <w:p w14:paraId="44F9EDF0" w14:textId="77777777" w:rsidR="00800AD8" w:rsidRDefault="00DC1AE0" w:rsidP="00915CDB">
      <w:pPr>
        <w:pStyle w:val="InterlineText"/>
        <w:tabs>
          <w:tab w:val="left" w:pos="533"/>
          <w:tab w:val="left" w:pos="1532"/>
        </w:tabs>
      </w:pPr>
      <w:r w:rsidRPr="003A1D48">
        <w:rPr>
          <w:rStyle w:val="InterlineTextNumChar"/>
        </w:rPr>
        <w:t>008</w:t>
      </w:r>
      <w:r w:rsidR="00800AD8">
        <w:tab/>
        <w:t>matsay</w:t>
      </w:r>
      <w:r w:rsidR="00800AD8">
        <w:tab/>
        <w:t>aken.</w:t>
      </w:r>
    </w:p>
    <w:p w14:paraId="4329FB09" w14:textId="77777777" w:rsidR="00800AD8" w:rsidRDefault="00800AD8" w:rsidP="00915CDB">
      <w:pPr>
        <w:pStyle w:val="InterlineGlossWithTrans"/>
        <w:tabs>
          <w:tab w:val="left" w:pos="533"/>
          <w:tab w:val="left" w:pos="1532"/>
        </w:tabs>
      </w:pPr>
      <w:r>
        <w:tab/>
        <w:t>m-patsay</w:t>
      </w:r>
      <w:r>
        <w:tab/>
        <w:t>aken</w:t>
      </w:r>
    </w:p>
    <w:p w14:paraId="3C9062DC" w14:textId="77777777" w:rsidR="00800AD8" w:rsidRDefault="00800AD8" w:rsidP="00915CDB">
      <w:pPr>
        <w:pStyle w:val="InterlineTransNoFree"/>
        <w:tabs>
          <w:tab w:val="left" w:pos="1532"/>
          <w:tab w:val="right" w:pos="8787"/>
        </w:tabs>
      </w:pPr>
      <w:r>
        <w:tab/>
      </w:r>
      <w:r>
        <w:rPr>
          <w:smallCaps/>
        </w:rPr>
        <w:t>af</w:t>
      </w:r>
      <w:r>
        <w:t>-die</w:t>
      </w:r>
      <w:r>
        <w:tab/>
      </w:r>
      <w:r w:rsidR="000D5EFB" w:rsidRPr="000D5EFB">
        <w:rPr>
          <w:smallCaps/>
        </w:rPr>
        <w:t>f.I</w:t>
      </w:r>
      <w:r w:rsidR="00915CDB">
        <w:rPr>
          <w:smallCaps/>
        </w:rPr>
        <w:tab/>
      </w:r>
      <w:r w:rsidR="00915CDB">
        <w:t>I’m dying.</w:t>
      </w:r>
    </w:p>
    <w:p w14:paraId="0A2D5C8E" w14:textId="77777777" w:rsidR="00915CDB" w:rsidRDefault="00DC1AE0" w:rsidP="00915CDB">
      <w:pPr>
        <w:pStyle w:val="InterlineText"/>
        <w:tabs>
          <w:tab w:val="left" w:pos="533"/>
          <w:tab w:val="left" w:pos="1082"/>
          <w:tab w:val="left" w:pos="1676"/>
          <w:tab w:val="left" w:pos="2165"/>
          <w:tab w:val="left" w:pos="2924"/>
          <w:tab w:val="left" w:pos="4268"/>
        </w:tabs>
      </w:pPr>
      <w:r w:rsidRPr="003A1D48">
        <w:rPr>
          <w:rStyle w:val="InterlineTextNumChar"/>
        </w:rPr>
        <w:t>009</w:t>
      </w:r>
      <w:r w:rsidR="00800AD8">
        <w:tab/>
        <w:t>aku</w:t>
      </w:r>
      <w:r w:rsidR="00800AD8">
        <w:tab/>
        <w:t>ken</w:t>
      </w:r>
      <w:r w:rsidR="00800AD8">
        <w:tab/>
        <w:t>uri</w:t>
      </w:r>
      <w:r w:rsidR="00800AD8">
        <w:tab/>
        <w:t>su</w:t>
      </w:r>
      <w:r w:rsidR="00915CDB">
        <w:tab/>
        <w:t>papatsayin</w:t>
      </w:r>
      <w:r w:rsidR="00915CDB">
        <w:tab/>
        <w:t>qa?</w:t>
      </w:r>
    </w:p>
    <w:p w14:paraId="094463C5" w14:textId="77777777" w:rsidR="00800AD8" w:rsidRDefault="00800AD8" w:rsidP="00915CDB">
      <w:pPr>
        <w:pStyle w:val="InterlineGlossWithTrans"/>
        <w:tabs>
          <w:tab w:val="left" w:pos="533"/>
          <w:tab w:val="left" w:pos="1082"/>
          <w:tab w:val="left" w:pos="1676"/>
          <w:tab w:val="left" w:pos="2165"/>
          <w:tab w:val="left" w:pos="2924"/>
          <w:tab w:val="left" w:pos="4268"/>
        </w:tabs>
      </w:pPr>
      <w:r>
        <w:tab/>
        <w:t>aku</w:t>
      </w:r>
      <w:r>
        <w:tab/>
        <w:t>aken</w:t>
      </w:r>
      <w:r>
        <w:tab/>
        <w:t>uri</w:t>
      </w:r>
      <w:r>
        <w:tab/>
        <w:t>su</w:t>
      </w:r>
      <w:r w:rsidR="00915CDB">
        <w:tab/>
        <w:t>pa-patsay-en</w:t>
      </w:r>
      <w:r w:rsidR="00915CDB">
        <w:tab/>
        <w:t>qa</w:t>
      </w:r>
    </w:p>
    <w:p w14:paraId="1FB4282D" w14:textId="77777777" w:rsidR="00800AD8" w:rsidRDefault="00800AD8" w:rsidP="00915CDB">
      <w:pPr>
        <w:pStyle w:val="InterlineTransNoFree"/>
        <w:tabs>
          <w:tab w:val="left" w:pos="1082"/>
          <w:tab w:val="left" w:pos="1676"/>
          <w:tab w:val="left" w:pos="2165"/>
          <w:tab w:val="left" w:pos="2924"/>
          <w:tab w:val="left" w:pos="4268"/>
          <w:tab w:val="right" w:pos="8787"/>
        </w:tabs>
      </w:pPr>
      <w:r>
        <w:tab/>
        <w:t>why</w:t>
      </w:r>
      <w:r>
        <w:tab/>
      </w:r>
      <w:r w:rsidR="000D5EFB" w:rsidRPr="000D5EFB">
        <w:rPr>
          <w:smallCaps/>
        </w:rPr>
        <w:t>f.I</w:t>
      </w:r>
      <w:r>
        <w:tab/>
        <w:t>will</w:t>
      </w:r>
      <w:r>
        <w:tab/>
        <w:t>you(</w:t>
      </w:r>
      <w:r>
        <w:rPr>
          <w:smallCaps/>
        </w:rPr>
        <w:t>s</w:t>
      </w:r>
      <w:r>
        <w:t>)</w:t>
      </w:r>
      <w:r w:rsidR="00915CDB">
        <w:tab/>
        <w:t>cause-die-</w:t>
      </w:r>
      <w:r w:rsidR="00915CDB">
        <w:rPr>
          <w:smallCaps/>
        </w:rPr>
        <w:t>pf</w:t>
      </w:r>
      <w:r w:rsidR="00915CDB">
        <w:tab/>
        <w:t>ah</w:t>
      </w:r>
      <w:r w:rsidR="00915CDB">
        <w:tab/>
        <w:t>Why are you going to kill me?</w:t>
      </w:r>
    </w:p>
    <w:p w14:paraId="5D76153F" w14:textId="77777777" w:rsidR="00915CDB" w:rsidRDefault="00DC1AE0" w:rsidP="00915CDB">
      <w:pPr>
        <w:pStyle w:val="InterlineText"/>
        <w:tabs>
          <w:tab w:val="left" w:pos="533"/>
          <w:tab w:val="left" w:pos="1952"/>
          <w:tab w:val="left" w:pos="2876"/>
          <w:tab w:val="left" w:pos="4295"/>
        </w:tabs>
      </w:pPr>
      <w:r w:rsidRPr="003A1D48">
        <w:rPr>
          <w:rStyle w:val="InterlineTextNumChar"/>
        </w:rPr>
        <w:t>010</w:t>
      </w:r>
      <w:r w:rsidR="00800AD8">
        <w:tab/>
        <w:t>makuda</w:t>
      </w:r>
      <w:r w:rsidR="00800AD8">
        <w:tab/>
        <w:t>sun</w:t>
      </w:r>
      <w:r w:rsidR="00800AD8">
        <w:tab/>
        <w:t>makuda</w:t>
      </w:r>
      <w:r w:rsidR="00915CDB">
        <w:tab/>
        <w:t>sun?</w:t>
      </w:r>
    </w:p>
    <w:p w14:paraId="1619F5FE" w14:textId="77777777" w:rsidR="00800AD8" w:rsidRDefault="00800AD8" w:rsidP="00915CDB">
      <w:pPr>
        <w:pStyle w:val="InterlineGlossWithTrans"/>
        <w:tabs>
          <w:tab w:val="left" w:pos="533"/>
          <w:tab w:val="left" w:pos="1952"/>
          <w:tab w:val="left" w:pos="2876"/>
          <w:tab w:val="left" w:pos="4295"/>
        </w:tabs>
      </w:pPr>
      <w:r>
        <w:tab/>
        <w:t>ma-kuda</w:t>
      </w:r>
      <w:r>
        <w:tab/>
        <w:t>sun</w:t>
      </w:r>
      <w:r>
        <w:tab/>
        <w:t>ma-kuda</w:t>
      </w:r>
      <w:r w:rsidR="00915CDB">
        <w:tab/>
        <w:t>sun</w:t>
      </w:r>
    </w:p>
    <w:p w14:paraId="7CFEDE85" w14:textId="77777777" w:rsidR="00800AD8" w:rsidRDefault="00800AD8" w:rsidP="00915CDB">
      <w:pPr>
        <w:pStyle w:val="InterlineTransNoFree"/>
        <w:tabs>
          <w:tab w:val="left" w:pos="1952"/>
          <w:tab w:val="left" w:pos="2876"/>
          <w:tab w:val="left" w:pos="4295"/>
          <w:tab w:val="right" w:pos="8787"/>
        </w:tabs>
      </w:pPr>
      <w:r>
        <w:tab/>
      </w:r>
      <w:r>
        <w:rPr>
          <w:smallCaps/>
        </w:rPr>
        <w:t>stat</w:t>
      </w:r>
      <w:r>
        <w:t>-do.what</w:t>
      </w:r>
      <w:r>
        <w:tab/>
      </w:r>
      <w:r>
        <w:rPr>
          <w:smallCaps/>
        </w:rPr>
        <w:t>f.</w:t>
      </w:r>
      <w:r>
        <w:t>you(</w:t>
      </w:r>
      <w:r>
        <w:rPr>
          <w:smallCaps/>
        </w:rPr>
        <w:t>s</w:t>
      </w:r>
      <w:r>
        <w:t>)</w:t>
      </w:r>
      <w:r>
        <w:tab/>
      </w:r>
      <w:r>
        <w:rPr>
          <w:smallCaps/>
        </w:rPr>
        <w:t>stat</w:t>
      </w:r>
      <w:r>
        <w:t>-do.what</w:t>
      </w:r>
      <w:r w:rsidR="00915CDB">
        <w:tab/>
      </w:r>
      <w:r w:rsidR="00915CDB">
        <w:rPr>
          <w:smallCaps/>
        </w:rPr>
        <w:t>f.</w:t>
      </w:r>
      <w:r w:rsidR="00915CDB">
        <w:t>you(</w:t>
      </w:r>
      <w:r w:rsidR="00915CDB">
        <w:rPr>
          <w:smallCaps/>
        </w:rPr>
        <w:t>s</w:t>
      </w:r>
      <w:r w:rsidR="00915CDB">
        <w:t>)</w:t>
      </w:r>
      <w:r w:rsidR="00915CDB">
        <w:tab/>
        <w:t>What’s the matter with you?</w:t>
      </w:r>
    </w:p>
    <w:p w14:paraId="58AB9EEF" w14:textId="77777777" w:rsidR="00915CDB" w:rsidRDefault="00DC1AE0" w:rsidP="00915CDB">
      <w:pPr>
        <w:pStyle w:val="InterlineText"/>
        <w:tabs>
          <w:tab w:val="left" w:pos="533"/>
          <w:tab w:val="left" w:pos="2192"/>
          <w:tab w:val="left" w:pos="3956"/>
          <w:tab w:val="left" w:pos="4730"/>
          <w:tab w:val="left" w:pos="5174"/>
        </w:tabs>
      </w:pPr>
      <w:r w:rsidRPr="003A1D48">
        <w:rPr>
          <w:rStyle w:val="InterlineTextNumChar"/>
        </w:rPr>
        <w:t>011</w:t>
      </w:r>
      <w:r w:rsidR="00800AD8">
        <w:tab/>
        <w:t>aitsu</w:t>
      </w:r>
      <w:r w:rsidR="00915CDB">
        <w:tab/>
        <w:t>patja÷ikitj</w:t>
      </w:r>
      <w:r w:rsidR="00915CDB">
        <w:tab/>
        <w:t>anga</w:t>
      </w:r>
      <w:r w:rsidR="00915CDB">
        <w:tab/>
        <w:t>ku</w:t>
      </w:r>
      <w:r w:rsidR="00915CDB">
        <w:tab/>
        <w:t>nasi.</w:t>
      </w:r>
    </w:p>
    <w:p w14:paraId="4AFD1229" w14:textId="77777777" w:rsidR="00800AD8" w:rsidRDefault="00800AD8" w:rsidP="00915CDB">
      <w:pPr>
        <w:pStyle w:val="InterlineGlossWithTrans"/>
        <w:tabs>
          <w:tab w:val="left" w:pos="533"/>
          <w:tab w:val="left" w:pos="2192"/>
          <w:tab w:val="left" w:pos="3956"/>
          <w:tab w:val="left" w:pos="4730"/>
          <w:tab w:val="left" w:pos="5174"/>
        </w:tabs>
      </w:pPr>
      <w:r>
        <w:tab/>
        <w:t>aya-i-tsu</w:t>
      </w:r>
      <w:r w:rsidR="00915CDB">
        <w:tab/>
        <w:t>pa-tja-÷ikitj</w:t>
      </w:r>
      <w:r w:rsidR="00915CDB">
        <w:tab/>
        <w:t>anga</w:t>
      </w:r>
      <w:r w:rsidR="00915CDB">
        <w:tab/>
        <w:t>ku</w:t>
      </w:r>
      <w:r w:rsidR="00915CDB">
        <w:tab/>
        <w:t>nasi</w:t>
      </w:r>
    </w:p>
    <w:p w14:paraId="69AE98D7" w14:textId="77777777" w:rsidR="00800AD8" w:rsidRDefault="00800AD8" w:rsidP="00915CDB">
      <w:pPr>
        <w:pStyle w:val="InterlineTransNoFree"/>
        <w:tabs>
          <w:tab w:val="left" w:pos="2192"/>
          <w:tab w:val="left" w:pos="3956"/>
          <w:tab w:val="left" w:pos="4730"/>
          <w:tab w:val="left" w:pos="5174"/>
          <w:tab w:val="right" w:pos="8787"/>
        </w:tabs>
      </w:pPr>
      <w:r>
        <w:tab/>
        <w:t>be.thus-</w:t>
      </w:r>
      <w:r>
        <w:rPr>
          <w:smallCaps/>
        </w:rPr>
        <w:t>loc</w:t>
      </w:r>
      <w:r>
        <w:t>-this</w:t>
      </w:r>
      <w:r w:rsidR="00915CDB">
        <w:tab/>
        <w:t>cause-more-short</w:t>
      </w:r>
      <w:r w:rsidR="00915CDB">
        <w:tab/>
        <w:t>indeed</w:t>
      </w:r>
      <w:r w:rsidR="00915CDB">
        <w:tab/>
        <w:t>my</w:t>
      </w:r>
      <w:r w:rsidR="00915CDB">
        <w:tab/>
        <w:t>breath</w:t>
      </w:r>
      <w:r w:rsidR="00915CDB">
        <w:tab/>
        <w:t>My life has been shortened.</w:t>
      </w:r>
    </w:p>
    <w:p w14:paraId="6A2A6A29" w14:textId="77777777" w:rsidR="00915CDB" w:rsidRDefault="00DC1AE0" w:rsidP="00915CDB">
      <w:pPr>
        <w:pStyle w:val="InterlineText"/>
        <w:tabs>
          <w:tab w:val="left" w:pos="533"/>
          <w:tab w:val="left" w:pos="1337"/>
          <w:tab w:val="left" w:pos="1676"/>
          <w:tab w:val="left" w:pos="2480"/>
          <w:tab w:val="left" w:pos="2969"/>
          <w:tab w:val="left" w:pos="3443"/>
          <w:tab w:val="left" w:pos="3887"/>
        </w:tabs>
      </w:pPr>
      <w:r w:rsidRPr="003A1D48">
        <w:rPr>
          <w:rStyle w:val="InterlineTextNumChar"/>
        </w:rPr>
        <w:t>012</w:t>
      </w:r>
      <w:r w:rsidR="00800AD8">
        <w:tab/>
        <w:t>kina</w:t>
      </w:r>
      <w:r w:rsidR="00800AD8">
        <w:tab/>
        <w:t>ni</w:t>
      </w:r>
      <w:r w:rsidR="00800AD8">
        <w:tab/>
        <w:t>Rapar:</w:t>
      </w:r>
      <w:r w:rsidR="00800AD8">
        <w:tab/>
        <w:t>qai,</w:t>
      </w:r>
      <w:r w:rsidR="00800AD8">
        <w:tab/>
        <w:t>sa</w:t>
      </w:r>
      <w:r w:rsidR="00915CDB">
        <w:tab/>
        <w:t>ku</w:t>
      </w:r>
      <w:r w:rsidR="00915CDB">
        <w:tab/>
        <w:t>aîak.</w:t>
      </w:r>
    </w:p>
    <w:p w14:paraId="7837A2F9" w14:textId="77777777" w:rsidR="00800AD8" w:rsidRDefault="00800AD8" w:rsidP="00915CDB">
      <w:pPr>
        <w:pStyle w:val="InterlineGlossWithTrans"/>
        <w:tabs>
          <w:tab w:val="left" w:pos="533"/>
          <w:tab w:val="left" w:pos="1337"/>
          <w:tab w:val="left" w:pos="1676"/>
          <w:tab w:val="left" w:pos="2480"/>
          <w:tab w:val="left" w:pos="2969"/>
          <w:tab w:val="left" w:pos="3443"/>
          <w:tab w:val="left" w:pos="3887"/>
        </w:tabs>
      </w:pPr>
      <w:r>
        <w:tab/>
        <w:t>kina</w:t>
      </w:r>
      <w:r>
        <w:tab/>
        <w:t>ni</w:t>
      </w:r>
      <w:r>
        <w:tab/>
        <w:t>Rapar</w:t>
      </w:r>
      <w:r>
        <w:tab/>
        <w:t>qai</w:t>
      </w:r>
      <w:r>
        <w:tab/>
        <w:t>tsa</w:t>
      </w:r>
      <w:r w:rsidR="00915CDB">
        <w:tab/>
        <w:t>ku</w:t>
      </w:r>
      <w:r w:rsidR="00915CDB">
        <w:tab/>
        <w:t>aîak</w:t>
      </w:r>
    </w:p>
    <w:p w14:paraId="097422DF" w14:textId="77777777" w:rsidR="00800AD8" w:rsidRDefault="00800AD8" w:rsidP="00915CDB">
      <w:pPr>
        <w:pStyle w:val="InterlineTransNoFree"/>
        <w:tabs>
          <w:tab w:val="left" w:pos="1337"/>
          <w:tab w:val="left" w:pos="1676"/>
          <w:tab w:val="left" w:pos="2480"/>
          <w:tab w:val="left" w:pos="2969"/>
          <w:tab w:val="left" w:pos="3443"/>
          <w:tab w:val="left" w:pos="3887"/>
          <w:tab w:val="right" w:pos="8787"/>
        </w:tabs>
      </w:pPr>
      <w:r>
        <w:tab/>
        <w:t>mother</w:t>
      </w:r>
      <w:r>
        <w:tab/>
        <w:t>of</w:t>
      </w:r>
      <w:r>
        <w:tab/>
        <w:t>(name)</w:t>
      </w:r>
      <w:r>
        <w:tab/>
        <w:t>oh</w:t>
      </w:r>
      <w:r>
        <w:tab/>
        <w:t>this</w:t>
      </w:r>
      <w:r w:rsidR="00915CDB">
        <w:tab/>
        <w:t>my</w:t>
      </w:r>
      <w:r w:rsidR="00915CDB">
        <w:tab/>
        <w:t>child</w:t>
      </w:r>
      <w:r w:rsidR="00915CDB">
        <w:tab/>
        <w:t>Rapar’s mother: Oh, my child!</w:t>
      </w:r>
    </w:p>
    <w:p w14:paraId="476A7497" w14:textId="77777777" w:rsidR="00800AD8" w:rsidRDefault="00DC1AE0" w:rsidP="00915CDB">
      <w:pPr>
        <w:pStyle w:val="InterlineText"/>
        <w:tabs>
          <w:tab w:val="left" w:pos="533"/>
          <w:tab w:val="left" w:pos="1292"/>
          <w:tab w:val="left" w:pos="2471"/>
          <w:tab w:val="left" w:pos="2855"/>
        </w:tabs>
      </w:pPr>
      <w:r w:rsidRPr="003A1D48">
        <w:rPr>
          <w:rStyle w:val="InterlineTextNumChar"/>
        </w:rPr>
        <w:lastRenderedPageBreak/>
        <w:t>013</w:t>
      </w:r>
      <w:r w:rsidR="00800AD8">
        <w:tab/>
        <w:t>nu</w:t>
      </w:r>
      <w:r w:rsidR="00800AD8">
        <w:tab/>
        <w:t>kudain,</w:t>
      </w:r>
      <w:r w:rsidR="00800AD8">
        <w:tab/>
        <w:t>îa</w:t>
      </w:r>
      <w:r w:rsidR="00800AD8">
        <w:tab/>
        <w:t>qunu?</w:t>
      </w:r>
    </w:p>
    <w:p w14:paraId="5A07ABCE" w14:textId="77777777" w:rsidR="00800AD8" w:rsidRDefault="00800AD8" w:rsidP="00915CDB">
      <w:pPr>
        <w:pStyle w:val="InterlineGlossWithTrans"/>
        <w:tabs>
          <w:tab w:val="left" w:pos="533"/>
          <w:tab w:val="left" w:pos="1292"/>
          <w:tab w:val="left" w:pos="2471"/>
          <w:tab w:val="left" w:pos="2855"/>
        </w:tabs>
      </w:pPr>
      <w:r>
        <w:tab/>
        <w:t>nu</w:t>
      </w:r>
      <w:r>
        <w:tab/>
        <w:t>kuda-en</w:t>
      </w:r>
      <w:r>
        <w:tab/>
        <w:t>îa</w:t>
      </w:r>
      <w:r>
        <w:tab/>
        <w:t>qunu</w:t>
      </w:r>
    </w:p>
    <w:p w14:paraId="7356EDB3" w14:textId="77777777" w:rsidR="00800AD8" w:rsidRDefault="00800AD8" w:rsidP="00915CDB">
      <w:pPr>
        <w:pStyle w:val="InterlineTransNoFree"/>
        <w:tabs>
          <w:tab w:val="left" w:pos="1292"/>
          <w:tab w:val="left" w:pos="2471"/>
          <w:tab w:val="left" w:pos="2855"/>
          <w:tab w:val="right" w:pos="8787"/>
        </w:tabs>
      </w:pPr>
      <w:r>
        <w:tab/>
        <w:t>you(</w:t>
      </w:r>
      <w:r>
        <w:rPr>
          <w:smallCaps/>
        </w:rPr>
        <w:t>p</w:t>
      </w:r>
      <w:r>
        <w:t>)</w:t>
      </w:r>
      <w:r>
        <w:tab/>
        <w:t>do.what-</w:t>
      </w:r>
      <w:r>
        <w:rPr>
          <w:smallCaps/>
        </w:rPr>
        <w:t>pf</w:t>
      </w:r>
      <w:r>
        <w:tab/>
        <w:t>oh</w:t>
      </w:r>
      <w:r>
        <w:tab/>
        <w:t>child</w:t>
      </w:r>
      <w:r w:rsidR="00915CDB">
        <w:tab/>
        <w:t>What are you up to, children?</w:t>
      </w:r>
    </w:p>
    <w:p w14:paraId="68E9F37F" w14:textId="77777777" w:rsidR="00800AD8" w:rsidRDefault="00DC1AE0" w:rsidP="00915CDB">
      <w:pPr>
        <w:pStyle w:val="InterlineText"/>
        <w:tabs>
          <w:tab w:val="left" w:pos="533"/>
          <w:tab w:val="left" w:pos="2192"/>
          <w:tab w:val="left" w:pos="2681"/>
          <w:tab w:val="left" w:pos="3680"/>
        </w:tabs>
      </w:pPr>
      <w:r w:rsidRPr="003A1D48">
        <w:rPr>
          <w:rStyle w:val="InterlineTextNumChar"/>
        </w:rPr>
        <w:t>014</w:t>
      </w:r>
      <w:r w:rsidR="00800AD8">
        <w:tab/>
        <w:t>aitsu</w:t>
      </w:r>
      <w:r w:rsidR="00800AD8">
        <w:tab/>
        <w:t>uri</w:t>
      </w:r>
      <w:r w:rsidR="00800AD8">
        <w:tab/>
        <w:t>matsay</w:t>
      </w:r>
      <w:r w:rsidR="00800AD8">
        <w:tab/>
        <w:t>anga.</w:t>
      </w:r>
    </w:p>
    <w:p w14:paraId="722F388F" w14:textId="77777777" w:rsidR="00800AD8" w:rsidRDefault="00800AD8" w:rsidP="00915CDB">
      <w:pPr>
        <w:pStyle w:val="InterlineGlossWithTrans"/>
        <w:tabs>
          <w:tab w:val="left" w:pos="533"/>
          <w:tab w:val="left" w:pos="2192"/>
          <w:tab w:val="left" w:pos="2681"/>
          <w:tab w:val="left" w:pos="3680"/>
        </w:tabs>
      </w:pPr>
      <w:r>
        <w:tab/>
        <w:t>aya-i-tsu</w:t>
      </w:r>
      <w:r>
        <w:tab/>
        <w:t>uri</w:t>
      </w:r>
      <w:r>
        <w:tab/>
        <w:t>m-patsay</w:t>
      </w:r>
      <w:r>
        <w:tab/>
        <w:t>anga</w:t>
      </w:r>
    </w:p>
    <w:p w14:paraId="1899B598" w14:textId="77777777" w:rsidR="00800AD8" w:rsidRDefault="00800AD8" w:rsidP="00915CDB">
      <w:pPr>
        <w:pStyle w:val="InterlineTransNoFree"/>
        <w:tabs>
          <w:tab w:val="left" w:pos="2192"/>
          <w:tab w:val="left" w:pos="2681"/>
          <w:tab w:val="left" w:pos="3680"/>
          <w:tab w:val="right" w:pos="8787"/>
        </w:tabs>
      </w:pPr>
      <w:r>
        <w:tab/>
        <w:t>be.thus-</w:t>
      </w:r>
      <w:r>
        <w:rPr>
          <w:smallCaps/>
        </w:rPr>
        <w:t>loc</w:t>
      </w:r>
      <w:r>
        <w:t>-this</w:t>
      </w:r>
      <w:r>
        <w:tab/>
        <w:t>will</w:t>
      </w:r>
      <w:r>
        <w:tab/>
      </w:r>
      <w:r>
        <w:rPr>
          <w:smallCaps/>
        </w:rPr>
        <w:t>af</w:t>
      </w:r>
      <w:r>
        <w:t>-die</w:t>
      </w:r>
      <w:r>
        <w:tab/>
        <w:t>indeed</w:t>
      </w:r>
      <w:r w:rsidR="00915CDB">
        <w:tab/>
        <w:t>She’ll die.</w:t>
      </w:r>
    </w:p>
    <w:p w14:paraId="5BD85492" w14:textId="77777777" w:rsidR="00800AD8" w:rsidRDefault="00DC1AE0" w:rsidP="00915CDB">
      <w:pPr>
        <w:pStyle w:val="InterlineText"/>
        <w:tabs>
          <w:tab w:val="left" w:pos="533"/>
          <w:tab w:val="left" w:pos="1397"/>
        </w:tabs>
      </w:pPr>
      <w:r w:rsidRPr="003A1D48">
        <w:rPr>
          <w:rStyle w:val="InterlineTextNumChar"/>
        </w:rPr>
        <w:t>015</w:t>
      </w:r>
      <w:r w:rsidR="00800AD8">
        <w:tab/>
        <w:t>Kemay:</w:t>
      </w:r>
      <w:r w:rsidR="00800AD8">
        <w:tab/>
        <w:t>na.</w:t>
      </w:r>
    </w:p>
    <w:p w14:paraId="15314267" w14:textId="77777777" w:rsidR="00800AD8" w:rsidRDefault="00800AD8" w:rsidP="00915CDB">
      <w:pPr>
        <w:pStyle w:val="InterlineGlossWithTrans"/>
        <w:tabs>
          <w:tab w:val="left" w:pos="533"/>
          <w:tab w:val="left" w:pos="1397"/>
        </w:tabs>
      </w:pPr>
      <w:r>
        <w:tab/>
        <w:t>Kemay</w:t>
      </w:r>
      <w:r>
        <w:tab/>
        <w:t>na</w:t>
      </w:r>
    </w:p>
    <w:p w14:paraId="1DCD2956" w14:textId="77777777" w:rsidR="00800AD8" w:rsidRDefault="00800AD8" w:rsidP="00915CDB">
      <w:pPr>
        <w:pStyle w:val="InterlineTransNoFree"/>
        <w:tabs>
          <w:tab w:val="left" w:pos="1397"/>
          <w:tab w:val="right" w:pos="8787"/>
        </w:tabs>
      </w:pPr>
      <w:r>
        <w:tab/>
        <w:t>(name)</w:t>
      </w:r>
      <w:r>
        <w:tab/>
        <w:t>well</w:t>
      </w:r>
      <w:r w:rsidR="00915CDB">
        <w:tab/>
        <w:t>Kemay (neighbour): Well,</w:t>
      </w:r>
    </w:p>
    <w:p w14:paraId="62B77965" w14:textId="77777777" w:rsidR="00800AD8" w:rsidRDefault="00DC1AE0" w:rsidP="00915CDB">
      <w:pPr>
        <w:pStyle w:val="InterlineText"/>
        <w:tabs>
          <w:tab w:val="left" w:pos="533"/>
          <w:tab w:val="left" w:pos="992"/>
        </w:tabs>
      </w:pPr>
      <w:r w:rsidRPr="003A1D48">
        <w:rPr>
          <w:rStyle w:val="InterlineTextNumChar"/>
        </w:rPr>
        <w:t>016</w:t>
      </w:r>
      <w:r w:rsidR="00800AD8">
        <w:tab/>
        <w:t>ui</w:t>
      </w:r>
      <w:r w:rsidR="00800AD8">
        <w:tab/>
        <w:t>÷i.</w:t>
      </w:r>
    </w:p>
    <w:p w14:paraId="33B8F787" w14:textId="77777777" w:rsidR="00800AD8" w:rsidRDefault="00800AD8" w:rsidP="00915CDB">
      <w:pPr>
        <w:pStyle w:val="InterlineGlossWithTrans"/>
        <w:tabs>
          <w:tab w:val="left" w:pos="533"/>
          <w:tab w:val="left" w:pos="992"/>
        </w:tabs>
      </w:pPr>
      <w:r>
        <w:tab/>
        <w:t>ui</w:t>
      </w:r>
      <w:r>
        <w:tab/>
        <w:t>÷i</w:t>
      </w:r>
    </w:p>
    <w:p w14:paraId="59FCB5BB" w14:textId="77777777" w:rsidR="00800AD8" w:rsidRDefault="00800AD8" w:rsidP="00915CDB">
      <w:pPr>
        <w:pStyle w:val="InterlineTransNoFree"/>
        <w:tabs>
          <w:tab w:val="left" w:pos="992"/>
          <w:tab w:val="right" w:pos="8787"/>
        </w:tabs>
      </w:pPr>
      <w:r>
        <w:tab/>
        <w:t>yes</w:t>
      </w:r>
      <w:r>
        <w:tab/>
        <w:t>oh</w:t>
      </w:r>
      <w:r w:rsidR="00915CDB">
        <w:tab/>
        <w:t>yes.</w:t>
      </w:r>
    </w:p>
    <w:p w14:paraId="4ED4AFE8" w14:textId="77777777" w:rsidR="00915CDB" w:rsidRDefault="00DC1AE0" w:rsidP="00915CDB">
      <w:pPr>
        <w:pStyle w:val="InterlineText"/>
        <w:tabs>
          <w:tab w:val="left" w:pos="533"/>
          <w:tab w:val="left" w:pos="1082"/>
          <w:tab w:val="left" w:pos="2426"/>
          <w:tab w:val="left" w:pos="4010"/>
          <w:tab w:val="left" w:pos="4274"/>
        </w:tabs>
      </w:pPr>
      <w:r w:rsidRPr="003A1D48">
        <w:rPr>
          <w:rStyle w:val="InterlineTextNumChar"/>
        </w:rPr>
        <w:t>017</w:t>
      </w:r>
      <w:r w:rsidR="00800AD8">
        <w:tab/>
        <w:t>aku</w:t>
      </w:r>
      <w:r w:rsidR="00915CDB">
        <w:tab/>
        <w:t>maya</w:t>
      </w:r>
      <w:r w:rsidR="00915CDB">
        <w:tab/>
        <w:t>sisamaîi</w:t>
      </w:r>
      <w:r w:rsidR="00915CDB">
        <w:tab/>
        <w:t>a</w:t>
      </w:r>
      <w:r w:rsidR="00915CDB">
        <w:tab/>
        <w:t>maya?</w:t>
      </w:r>
    </w:p>
    <w:p w14:paraId="506D437A" w14:textId="77777777" w:rsidR="00800AD8" w:rsidRDefault="00800AD8" w:rsidP="00915CDB">
      <w:pPr>
        <w:pStyle w:val="InterlineGlossWithTrans"/>
        <w:tabs>
          <w:tab w:val="left" w:pos="533"/>
          <w:tab w:val="left" w:pos="1082"/>
          <w:tab w:val="left" w:pos="2426"/>
          <w:tab w:val="left" w:pos="4010"/>
          <w:tab w:val="left" w:pos="4274"/>
        </w:tabs>
      </w:pPr>
      <w:r>
        <w:tab/>
        <w:t>aku</w:t>
      </w:r>
      <w:r w:rsidR="00915CDB">
        <w:tab/>
        <w:t>ma-aya</w:t>
      </w:r>
      <w:r w:rsidR="00915CDB">
        <w:tab/>
        <w:t>si-sa-maîi</w:t>
      </w:r>
      <w:r w:rsidR="00915CDB">
        <w:tab/>
        <w:t>a</w:t>
      </w:r>
      <w:r w:rsidR="00915CDB">
        <w:tab/>
        <w:t>ma-aya</w:t>
      </w:r>
    </w:p>
    <w:p w14:paraId="0AC28441" w14:textId="77777777" w:rsidR="00800AD8" w:rsidRDefault="00800AD8" w:rsidP="00915CDB">
      <w:pPr>
        <w:pStyle w:val="InterlineTrans"/>
        <w:tabs>
          <w:tab w:val="left" w:pos="533"/>
          <w:tab w:val="left" w:pos="1082"/>
          <w:tab w:val="left" w:pos="2426"/>
          <w:tab w:val="left" w:pos="4010"/>
          <w:tab w:val="left" w:pos="4274"/>
          <w:tab w:val="right" w:pos="8789"/>
        </w:tabs>
      </w:pPr>
      <w:r>
        <w:tab/>
        <w:t>why</w:t>
      </w:r>
      <w:r w:rsidR="00915CDB">
        <w:tab/>
      </w:r>
      <w:r w:rsidR="00915CDB">
        <w:rPr>
          <w:smallCaps/>
        </w:rPr>
        <w:t>stat</w:t>
      </w:r>
      <w:r w:rsidR="00915CDB">
        <w:t>-be.thus</w:t>
      </w:r>
      <w:r w:rsidR="00915CDB">
        <w:tab/>
      </w:r>
      <w:r w:rsidR="00915CDB">
        <w:rPr>
          <w:smallCaps/>
        </w:rPr>
        <w:t>if</w:t>
      </w:r>
      <w:r w:rsidR="00915CDB">
        <w:t>-</w:t>
      </w:r>
      <w:r w:rsidR="00915CDB">
        <w:rPr>
          <w:smallCaps/>
        </w:rPr>
        <w:t>qal</w:t>
      </w:r>
      <w:r w:rsidR="00915CDB">
        <w:t>-different</w:t>
      </w:r>
      <w:r w:rsidR="00915CDB">
        <w:rPr>
          <w:smallCaps/>
        </w:rPr>
        <w:tab/>
        <w:t>c</w:t>
      </w:r>
      <w:r w:rsidR="00915CDB">
        <w:rPr>
          <w:smallCaps/>
        </w:rPr>
        <w:tab/>
        <w:t>stat</w:t>
      </w:r>
      <w:r w:rsidR="00915CDB">
        <w:t>-be.thus</w:t>
      </w:r>
      <w:r w:rsidR="00915CDB">
        <w:tab/>
        <w:t>Why is this such a surprise?</w:t>
      </w:r>
    </w:p>
    <w:p w14:paraId="6358586D" w14:textId="77777777" w:rsidR="00800AD8" w:rsidRDefault="00A8416B" w:rsidP="00A8416B">
      <w:pPr>
        <w:pStyle w:val="CommentLastWithHalfSpace"/>
      </w:pPr>
      <w:r>
        <w:t>[</w:t>
      </w:r>
      <w:r w:rsidR="00800AD8" w:rsidRPr="007452AC">
        <w:rPr>
          <w:i/>
        </w:rPr>
        <w:t>aku</w:t>
      </w:r>
      <w:r w:rsidR="00800AD8">
        <w:t xml:space="preserve">: here and next was </w:t>
      </w:r>
      <w:r w:rsidR="00915CDB" w:rsidRPr="007452AC">
        <w:rPr>
          <w:i/>
        </w:rPr>
        <w:t>ku</w:t>
      </w:r>
      <w:r w:rsidR="00756957">
        <w:t xml:space="preserve"> in original text</w:t>
      </w:r>
      <w:r w:rsidR="007452AC">
        <w:t>.</w:t>
      </w:r>
      <w:r>
        <w:t>]</w:t>
      </w:r>
    </w:p>
    <w:p w14:paraId="4F452AE2" w14:textId="77777777" w:rsidR="00915CDB" w:rsidRDefault="00DC1AE0" w:rsidP="00915CDB">
      <w:pPr>
        <w:pStyle w:val="InterlineText"/>
        <w:tabs>
          <w:tab w:val="left" w:pos="533"/>
          <w:tab w:val="left" w:pos="1082"/>
          <w:tab w:val="left" w:pos="1346"/>
          <w:tab w:val="left" w:pos="2930"/>
          <w:tab w:val="left" w:pos="3314"/>
          <w:tab w:val="left" w:pos="3788"/>
        </w:tabs>
      </w:pPr>
      <w:r w:rsidRPr="003A1D48">
        <w:rPr>
          <w:rStyle w:val="InterlineTextNumChar"/>
        </w:rPr>
        <w:t>018</w:t>
      </w:r>
      <w:r w:rsidR="00800AD8">
        <w:tab/>
        <w:t>aku</w:t>
      </w:r>
      <w:r w:rsidR="00800AD8">
        <w:tab/>
        <w:t>a</w:t>
      </w:r>
      <w:r w:rsidR="00800AD8">
        <w:tab/>
        <w:t>paulan</w:t>
      </w:r>
      <w:r w:rsidR="00800AD8">
        <w:tab/>
        <w:t>nu</w:t>
      </w:r>
      <w:r w:rsidR="00800AD8">
        <w:tab/>
        <w:t>sa</w:t>
      </w:r>
      <w:r w:rsidR="00915CDB">
        <w:tab/>
        <w:t>tsautsau?</w:t>
      </w:r>
    </w:p>
    <w:p w14:paraId="2B8AFF69" w14:textId="77777777" w:rsidR="00800AD8" w:rsidRDefault="00800AD8" w:rsidP="00915CDB">
      <w:pPr>
        <w:pStyle w:val="InterlineGlossWithTrans"/>
        <w:tabs>
          <w:tab w:val="left" w:pos="533"/>
          <w:tab w:val="left" w:pos="1082"/>
          <w:tab w:val="left" w:pos="1346"/>
          <w:tab w:val="left" w:pos="2930"/>
          <w:tab w:val="left" w:pos="3314"/>
          <w:tab w:val="left" w:pos="3788"/>
        </w:tabs>
      </w:pPr>
      <w:r>
        <w:tab/>
        <w:t>aku</w:t>
      </w:r>
      <w:r>
        <w:tab/>
        <w:t>a</w:t>
      </w:r>
      <w:r>
        <w:tab/>
        <w:t>pa-ula-an</w:t>
      </w:r>
      <w:r>
        <w:tab/>
        <w:t>nu</w:t>
      </w:r>
      <w:r>
        <w:tab/>
        <w:t>tsa</w:t>
      </w:r>
      <w:r w:rsidR="00915CDB">
        <w:tab/>
        <w:t>tsau-tsau</w:t>
      </w:r>
    </w:p>
    <w:p w14:paraId="0E753AC9" w14:textId="77777777" w:rsidR="00800AD8" w:rsidRDefault="00800AD8" w:rsidP="00915CDB">
      <w:pPr>
        <w:pStyle w:val="InterlineTransNoFree"/>
        <w:tabs>
          <w:tab w:val="left" w:pos="1082"/>
          <w:tab w:val="left" w:pos="1346"/>
          <w:tab w:val="left" w:pos="2930"/>
          <w:tab w:val="left" w:pos="3314"/>
          <w:tab w:val="left" w:pos="3788"/>
          <w:tab w:val="right" w:pos="8787"/>
        </w:tabs>
      </w:pPr>
      <w:r>
        <w:tab/>
        <w:t>why</w:t>
      </w:r>
      <w:r>
        <w:rPr>
          <w:smallCaps/>
        </w:rPr>
        <w:tab/>
        <w:t>c</w:t>
      </w:r>
      <w:r>
        <w:rPr>
          <w:smallCaps/>
        </w:rPr>
        <w:tab/>
      </w:r>
      <w:r>
        <w:t>cause-lack-</w:t>
      </w:r>
      <w:r>
        <w:rPr>
          <w:smallCaps/>
        </w:rPr>
        <w:t>nom</w:t>
      </w:r>
      <w:r>
        <w:tab/>
        <w:t>of</w:t>
      </w:r>
      <w:r>
        <w:tab/>
        <w:t>this</w:t>
      </w:r>
      <w:r w:rsidR="00915CDB">
        <w:tab/>
      </w:r>
      <w:r w:rsidR="00915CDB">
        <w:rPr>
          <w:smallCaps/>
        </w:rPr>
        <w:t>red</w:t>
      </w:r>
      <w:r w:rsidR="00756957">
        <w:t>-being</w:t>
      </w:r>
      <w:r w:rsidR="00756957">
        <w:tab/>
        <w:t>What a waste of a person!</w:t>
      </w:r>
    </w:p>
    <w:p w14:paraId="425CEA1D" w14:textId="77777777" w:rsidR="00915CDB" w:rsidRDefault="00DC1AE0" w:rsidP="00915CDB">
      <w:pPr>
        <w:pStyle w:val="InterlineText"/>
        <w:tabs>
          <w:tab w:val="left" w:pos="533"/>
          <w:tab w:val="left" w:pos="1082"/>
          <w:tab w:val="left" w:pos="1751"/>
          <w:tab w:val="left" w:pos="3035"/>
          <w:tab w:val="left" w:pos="4379"/>
          <w:tab w:val="left" w:pos="4823"/>
          <w:tab w:val="left" w:pos="5657"/>
        </w:tabs>
      </w:pPr>
      <w:r w:rsidRPr="003A1D48">
        <w:rPr>
          <w:rStyle w:val="InterlineTextNumChar"/>
        </w:rPr>
        <w:t>019</w:t>
      </w:r>
      <w:r w:rsidR="00800AD8">
        <w:tab/>
        <w:t>aku</w:t>
      </w:r>
      <w:r w:rsidR="00915CDB">
        <w:tab/>
        <w:t>manu</w:t>
      </w:r>
      <w:r w:rsidR="00915CDB">
        <w:tab/>
        <w:t>manganga</w:t>
      </w:r>
      <w:r w:rsidR="00915CDB">
        <w:tab/>
        <w:t>maya</w:t>
      </w:r>
      <w:r w:rsidR="00915CDB">
        <w:tab/>
        <w:t>ti</w:t>
      </w:r>
      <w:r w:rsidR="00915CDB">
        <w:tab/>
        <w:t>su</w:t>
      </w:r>
      <w:r w:rsidR="00915CDB">
        <w:tab/>
        <w:t>qali?</w:t>
      </w:r>
    </w:p>
    <w:p w14:paraId="018E441D" w14:textId="77777777" w:rsidR="00800AD8" w:rsidRDefault="00800AD8" w:rsidP="00915CDB">
      <w:pPr>
        <w:pStyle w:val="InterlineGlossWithTrans"/>
        <w:tabs>
          <w:tab w:val="left" w:pos="533"/>
          <w:tab w:val="left" w:pos="1082"/>
          <w:tab w:val="left" w:pos="1751"/>
          <w:tab w:val="left" w:pos="3035"/>
          <w:tab w:val="left" w:pos="4379"/>
          <w:tab w:val="left" w:pos="4823"/>
          <w:tab w:val="left" w:pos="5657"/>
        </w:tabs>
      </w:pPr>
      <w:r>
        <w:tab/>
        <w:t>aku</w:t>
      </w:r>
      <w:r w:rsidR="00915CDB">
        <w:tab/>
        <w:t>manu</w:t>
      </w:r>
      <w:r w:rsidR="00915CDB">
        <w:tab/>
        <w:t>ma-nganga</w:t>
      </w:r>
      <w:r w:rsidR="00915CDB">
        <w:tab/>
        <w:t>ma-aya</w:t>
      </w:r>
      <w:r w:rsidR="00915CDB">
        <w:tab/>
        <w:t>ti</w:t>
      </w:r>
      <w:r w:rsidR="00915CDB">
        <w:tab/>
        <w:t>su</w:t>
      </w:r>
      <w:r w:rsidR="00915CDB">
        <w:tab/>
        <w:t>qali</w:t>
      </w:r>
    </w:p>
    <w:p w14:paraId="49D7BD63" w14:textId="77777777" w:rsidR="00800AD8" w:rsidRDefault="00800AD8" w:rsidP="00915CDB">
      <w:pPr>
        <w:pStyle w:val="InterlineTrans"/>
        <w:tabs>
          <w:tab w:val="left" w:pos="533"/>
          <w:tab w:val="left" w:pos="1082"/>
          <w:tab w:val="left" w:pos="1751"/>
          <w:tab w:val="left" w:pos="3035"/>
          <w:tab w:val="left" w:pos="4379"/>
          <w:tab w:val="left" w:pos="4823"/>
          <w:tab w:val="left" w:pos="5657"/>
        </w:tabs>
      </w:pPr>
      <w:r>
        <w:tab/>
        <w:t>why</w:t>
      </w:r>
      <w:r w:rsidR="00915CDB">
        <w:tab/>
        <w:t>then</w:t>
      </w:r>
      <w:r w:rsidR="00915CDB">
        <w:tab/>
      </w:r>
      <w:r w:rsidR="00915CDB">
        <w:rPr>
          <w:smallCaps/>
        </w:rPr>
        <w:t>stat</w:t>
      </w:r>
      <w:r w:rsidR="00915CDB">
        <w:t>-molest</w:t>
      </w:r>
      <w:r w:rsidR="00915CDB">
        <w:tab/>
      </w:r>
      <w:r w:rsidR="00915CDB">
        <w:rPr>
          <w:smallCaps/>
        </w:rPr>
        <w:t>stat</w:t>
      </w:r>
      <w:r w:rsidR="00915CDB">
        <w:t>-be.thus</w:t>
      </w:r>
      <w:r w:rsidR="00915CDB">
        <w:tab/>
      </w:r>
      <w:r w:rsidR="00915CDB">
        <w:rPr>
          <w:smallCaps/>
        </w:rPr>
        <w:t>f.h</w:t>
      </w:r>
      <w:r w:rsidR="00915CDB">
        <w:tab/>
        <w:t>your(</w:t>
      </w:r>
      <w:r w:rsidR="00915CDB">
        <w:rPr>
          <w:smallCaps/>
        </w:rPr>
        <w:t>s</w:t>
      </w:r>
      <w:r w:rsidR="00915CDB">
        <w:t>)</w:t>
      </w:r>
      <w:r w:rsidR="00915CDB">
        <w:tab/>
        <w:t>friend</w:t>
      </w:r>
    </w:p>
    <w:p w14:paraId="74896949" w14:textId="77777777" w:rsidR="00800AD8" w:rsidRDefault="00800AD8">
      <w:pPr>
        <w:pStyle w:val="InterlineFree"/>
      </w:pPr>
      <w:r>
        <w:t>Why is your friend such a scoundrel?</w:t>
      </w:r>
    </w:p>
    <w:p w14:paraId="56991785" w14:textId="77777777" w:rsidR="00800AD8" w:rsidRDefault="00DC1AE0" w:rsidP="00915CDB">
      <w:pPr>
        <w:pStyle w:val="InterlineText"/>
        <w:tabs>
          <w:tab w:val="left" w:pos="533"/>
          <w:tab w:val="left" w:pos="1337"/>
          <w:tab w:val="left" w:pos="2081"/>
          <w:tab w:val="left" w:pos="2825"/>
        </w:tabs>
      </w:pPr>
      <w:r w:rsidRPr="003A1D48">
        <w:rPr>
          <w:rStyle w:val="InterlineTextNumChar"/>
        </w:rPr>
        <w:t>020</w:t>
      </w:r>
      <w:r w:rsidR="00800AD8">
        <w:tab/>
        <w:t>kina:</w:t>
      </w:r>
      <w:r w:rsidR="00800AD8">
        <w:tab/>
        <w:t>tsulis</w:t>
      </w:r>
      <w:r w:rsidR="00800AD8">
        <w:tab/>
        <w:t>tsulis,</w:t>
      </w:r>
      <w:r w:rsidR="00800AD8">
        <w:tab/>
        <w:t>sanguaq.</w:t>
      </w:r>
    </w:p>
    <w:p w14:paraId="4A2828DA" w14:textId="77777777" w:rsidR="00800AD8" w:rsidRDefault="00800AD8" w:rsidP="00915CDB">
      <w:pPr>
        <w:pStyle w:val="InterlineGlossWithTrans"/>
        <w:tabs>
          <w:tab w:val="left" w:pos="533"/>
          <w:tab w:val="left" w:pos="1337"/>
          <w:tab w:val="left" w:pos="2081"/>
          <w:tab w:val="left" w:pos="2825"/>
        </w:tabs>
      </w:pPr>
      <w:r>
        <w:tab/>
        <w:t>kina</w:t>
      </w:r>
      <w:r>
        <w:tab/>
        <w:t>tsulis</w:t>
      </w:r>
      <w:r>
        <w:tab/>
        <w:t>tsulis</w:t>
      </w:r>
      <w:r>
        <w:tab/>
        <w:t>sa-nguaq</w:t>
      </w:r>
    </w:p>
    <w:p w14:paraId="01B3FD61" w14:textId="77777777" w:rsidR="00800AD8" w:rsidRDefault="00800AD8" w:rsidP="00915CDB">
      <w:pPr>
        <w:pStyle w:val="InterlineTransNoFree"/>
        <w:tabs>
          <w:tab w:val="left" w:pos="1337"/>
          <w:tab w:val="left" w:pos="2081"/>
          <w:tab w:val="left" w:pos="2825"/>
          <w:tab w:val="right" w:pos="8787"/>
        </w:tabs>
      </w:pPr>
      <w:r>
        <w:tab/>
        <w:t>mother</w:t>
      </w:r>
      <w:r>
        <w:tab/>
        <w:t>alright</w:t>
      </w:r>
      <w:r>
        <w:tab/>
        <w:t>alright</w:t>
      </w:r>
      <w:r>
        <w:tab/>
      </w:r>
      <w:r>
        <w:rPr>
          <w:smallCaps/>
        </w:rPr>
        <w:t>qal</w:t>
      </w:r>
      <w:r>
        <w:t>-good</w:t>
      </w:r>
      <w:r w:rsidR="00915CDB">
        <w:tab/>
        <w:t>Rapar’s mother: All right all right; that’s fine.</w:t>
      </w:r>
    </w:p>
    <w:p w14:paraId="710C1EF8" w14:textId="77777777" w:rsidR="00800AD8" w:rsidRDefault="00DC1AE0" w:rsidP="00915CDB">
      <w:pPr>
        <w:pStyle w:val="InterlineText"/>
        <w:tabs>
          <w:tab w:val="left" w:pos="533"/>
          <w:tab w:val="left" w:pos="1652"/>
        </w:tabs>
      </w:pPr>
      <w:r w:rsidRPr="003A1D48">
        <w:rPr>
          <w:rStyle w:val="InterlineTextNumChar"/>
        </w:rPr>
        <w:t>021</w:t>
      </w:r>
      <w:r w:rsidR="00800AD8">
        <w:tab/>
        <w:t>masudjan</w:t>
      </w:r>
      <w:r w:rsidR="00800AD8">
        <w:tab/>
        <w:t>sun.</w:t>
      </w:r>
    </w:p>
    <w:p w14:paraId="790CFACA" w14:textId="77777777" w:rsidR="00800AD8" w:rsidRDefault="00800AD8" w:rsidP="00915CDB">
      <w:pPr>
        <w:pStyle w:val="InterlineGlossWithTrans"/>
        <w:tabs>
          <w:tab w:val="left" w:pos="533"/>
          <w:tab w:val="left" w:pos="1652"/>
        </w:tabs>
      </w:pPr>
      <w:r>
        <w:tab/>
        <w:t>masudj-an</w:t>
      </w:r>
      <w:r>
        <w:tab/>
        <w:t>sun</w:t>
      </w:r>
    </w:p>
    <w:p w14:paraId="01FE217B" w14:textId="77777777" w:rsidR="00800AD8" w:rsidRDefault="00800AD8" w:rsidP="00915CDB">
      <w:pPr>
        <w:pStyle w:val="InterlineTransNoFree"/>
        <w:tabs>
          <w:tab w:val="left" w:pos="1652"/>
          <w:tab w:val="right" w:pos="8787"/>
        </w:tabs>
      </w:pPr>
      <w:r>
        <w:tab/>
        <w:t>tidy-</w:t>
      </w:r>
      <w:r>
        <w:rPr>
          <w:smallCaps/>
        </w:rPr>
        <w:t>nom</w:t>
      </w:r>
      <w:r>
        <w:tab/>
      </w:r>
      <w:r>
        <w:rPr>
          <w:smallCaps/>
        </w:rPr>
        <w:t>f.</w:t>
      </w:r>
      <w:r>
        <w:t>you(</w:t>
      </w:r>
      <w:r>
        <w:rPr>
          <w:smallCaps/>
        </w:rPr>
        <w:t>s</w:t>
      </w:r>
      <w:r>
        <w:t>)</w:t>
      </w:r>
      <w:r w:rsidR="00915CDB">
        <w:tab/>
        <w:t>You’ve had enough.</w:t>
      </w:r>
    </w:p>
    <w:p w14:paraId="0D57162C" w14:textId="77777777" w:rsidR="00915CDB" w:rsidRDefault="00DC1AE0" w:rsidP="00915CDB">
      <w:pPr>
        <w:pStyle w:val="InterlineText"/>
        <w:tabs>
          <w:tab w:val="left" w:pos="533"/>
          <w:tab w:val="left" w:pos="1082"/>
          <w:tab w:val="left" w:pos="1751"/>
          <w:tab w:val="left" w:pos="2510"/>
          <w:tab w:val="left" w:pos="4454"/>
          <w:tab w:val="left" w:pos="5528"/>
          <w:tab w:val="left" w:pos="6227"/>
          <w:tab w:val="left" w:pos="7061"/>
          <w:tab w:val="left" w:pos="7760"/>
        </w:tabs>
      </w:pPr>
      <w:r w:rsidRPr="003A1D48">
        <w:rPr>
          <w:rStyle w:val="InterlineTextNumChar"/>
        </w:rPr>
        <w:t>022</w:t>
      </w:r>
      <w:r w:rsidR="00800AD8">
        <w:tab/>
        <w:t>aku</w:t>
      </w:r>
      <w:r w:rsidR="00800AD8">
        <w:tab/>
        <w:t>manu</w:t>
      </w:r>
      <w:r w:rsidR="00915CDB">
        <w:tab/>
        <w:t>su</w:t>
      </w:r>
      <w:r w:rsidR="00915CDB">
        <w:tab/>
        <w:t>kiayayan</w:t>
      </w:r>
      <w:r w:rsidR="00915CDB">
        <w:tab/>
        <w:t>sakamaya</w:t>
      </w:r>
      <w:r w:rsidR="00915CDB">
        <w:tab/>
        <w:t>tjai</w:t>
      </w:r>
      <w:r w:rsidR="00915CDB">
        <w:tab/>
        <w:t>su</w:t>
      </w:r>
      <w:r w:rsidR="00915CDB">
        <w:tab/>
        <w:t>qali</w:t>
      </w:r>
      <w:r w:rsidR="00915CDB">
        <w:tab/>
        <w:t>a</w:t>
      </w:r>
    </w:p>
    <w:p w14:paraId="60FA4916" w14:textId="77777777" w:rsidR="00800AD8" w:rsidRDefault="00800AD8" w:rsidP="00915CDB">
      <w:pPr>
        <w:pStyle w:val="InterlineGlossWithTrans"/>
        <w:tabs>
          <w:tab w:val="left" w:pos="533"/>
          <w:tab w:val="left" w:pos="1082"/>
          <w:tab w:val="left" w:pos="1751"/>
          <w:tab w:val="left" w:pos="2510"/>
          <w:tab w:val="left" w:pos="4454"/>
          <w:tab w:val="left" w:pos="5528"/>
          <w:tab w:val="left" w:pos="6227"/>
          <w:tab w:val="left" w:pos="7061"/>
          <w:tab w:val="left" w:pos="7760"/>
        </w:tabs>
      </w:pPr>
      <w:r>
        <w:tab/>
        <w:t>aku</w:t>
      </w:r>
      <w:r>
        <w:tab/>
        <w:t>manu</w:t>
      </w:r>
      <w:r w:rsidR="00915CDB">
        <w:tab/>
        <w:t>su</w:t>
      </w:r>
      <w:r w:rsidR="00915CDB">
        <w:tab/>
        <w:t>ki-ay-aya-en</w:t>
      </w:r>
      <w:r w:rsidR="00915CDB">
        <w:tab/>
        <w:t>sakamaya</w:t>
      </w:r>
      <w:r w:rsidR="00915CDB">
        <w:tab/>
        <w:t>tjai</w:t>
      </w:r>
      <w:r w:rsidR="00915CDB">
        <w:tab/>
        <w:t>su</w:t>
      </w:r>
      <w:r w:rsidR="00915CDB">
        <w:tab/>
        <w:t>qali</w:t>
      </w:r>
      <w:r w:rsidR="00915CDB">
        <w:tab/>
        <w:t>a</w:t>
      </w:r>
    </w:p>
    <w:p w14:paraId="7CD2BD2D" w14:textId="77777777" w:rsidR="00800AD8" w:rsidRDefault="00800AD8" w:rsidP="00915CDB">
      <w:pPr>
        <w:pStyle w:val="InterlineTransNoFree"/>
        <w:tabs>
          <w:tab w:val="left" w:pos="1082"/>
          <w:tab w:val="left" w:pos="1751"/>
          <w:tab w:val="left" w:pos="2510"/>
          <w:tab w:val="left" w:pos="4454"/>
          <w:tab w:val="left" w:pos="5528"/>
          <w:tab w:val="left" w:pos="6227"/>
          <w:tab w:val="left" w:pos="7061"/>
          <w:tab w:val="left" w:pos="7760"/>
        </w:tabs>
      </w:pPr>
      <w:r>
        <w:tab/>
        <w:t>why</w:t>
      </w:r>
      <w:r>
        <w:tab/>
        <w:t>then</w:t>
      </w:r>
      <w:r w:rsidR="00915CDB">
        <w:tab/>
        <w:t>you(</w:t>
      </w:r>
      <w:r w:rsidR="00915CDB">
        <w:rPr>
          <w:smallCaps/>
        </w:rPr>
        <w:t>s</w:t>
      </w:r>
      <w:r w:rsidR="00915CDB">
        <w:t>)</w:t>
      </w:r>
      <w:r w:rsidR="00915CDB">
        <w:tab/>
        <w:t>self-</w:t>
      </w:r>
      <w:r w:rsidR="00915CDB">
        <w:rPr>
          <w:smallCaps/>
        </w:rPr>
        <w:t>red</w:t>
      </w:r>
      <w:r w:rsidR="00915CDB">
        <w:t>-be.thus-</w:t>
      </w:r>
      <w:r w:rsidR="00915CDB">
        <w:rPr>
          <w:smallCaps/>
        </w:rPr>
        <w:t>pf</w:t>
      </w:r>
      <w:r w:rsidR="00915CDB">
        <w:tab/>
        <w:t>only</w:t>
      </w:r>
      <w:r w:rsidR="00915CDB">
        <w:tab/>
      </w:r>
      <w:r w:rsidR="00915CDB">
        <w:rPr>
          <w:smallCaps/>
        </w:rPr>
        <w:t>obl</w:t>
      </w:r>
      <w:r w:rsidR="00915CDB">
        <w:t>.</w:t>
      </w:r>
      <w:r w:rsidR="00915CDB">
        <w:rPr>
          <w:smallCaps/>
        </w:rPr>
        <w:t>h</w:t>
      </w:r>
      <w:r w:rsidR="00915CDB">
        <w:rPr>
          <w:smallCaps/>
        </w:rPr>
        <w:tab/>
      </w:r>
      <w:r w:rsidR="00915CDB">
        <w:t>your(</w:t>
      </w:r>
      <w:r w:rsidR="00915CDB">
        <w:rPr>
          <w:smallCaps/>
        </w:rPr>
        <w:t>s</w:t>
      </w:r>
      <w:r w:rsidR="00915CDB">
        <w:t>)</w:t>
      </w:r>
      <w:r w:rsidR="00915CDB">
        <w:tab/>
        <w:t>friend</w:t>
      </w:r>
      <w:r w:rsidR="00915CDB">
        <w:rPr>
          <w:smallCaps/>
        </w:rPr>
        <w:tab/>
        <w:t>c</w:t>
      </w:r>
    </w:p>
    <w:p w14:paraId="3BB0635B" w14:textId="77777777" w:rsidR="00800AD8" w:rsidRDefault="00800AD8" w:rsidP="00915CDB">
      <w:pPr>
        <w:pStyle w:val="InterlineText"/>
        <w:tabs>
          <w:tab w:val="left" w:pos="533"/>
          <w:tab w:val="left" w:pos="1817"/>
          <w:tab w:val="left" w:pos="2576"/>
        </w:tabs>
      </w:pPr>
      <w:r>
        <w:tab/>
        <w:t>manganga</w:t>
      </w:r>
      <w:r>
        <w:tab/>
        <w:t>su</w:t>
      </w:r>
      <w:r>
        <w:tab/>
        <w:t>keîangen?</w:t>
      </w:r>
    </w:p>
    <w:p w14:paraId="78E06535" w14:textId="77777777" w:rsidR="00800AD8" w:rsidRDefault="00800AD8" w:rsidP="00915CDB">
      <w:pPr>
        <w:pStyle w:val="InterlineGlossWithTrans"/>
        <w:tabs>
          <w:tab w:val="left" w:pos="533"/>
          <w:tab w:val="left" w:pos="1817"/>
          <w:tab w:val="left" w:pos="2576"/>
        </w:tabs>
      </w:pPr>
      <w:r>
        <w:tab/>
        <w:t>ma-nganga</w:t>
      </w:r>
      <w:r>
        <w:tab/>
        <w:t>su</w:t>
      </w:r>
      <w:r>
        <w:tab/>
        <w:t>keîang-en</w:t>
      </w:r>
    </w:p>
    <w:p w14:paraId="5397A993" w14:textId="77777777" w:rsidR="00800AD8" w:rsidRDefault="00800AD8" w:rsidP="00915CDB">
      <w:pPr>
        <w:pStyle w:val="InterlineTrans"/>
        <w:tabs>
          <w:tab w:val="left" w:pos="533"/>
          <w:tab w:val="left" w:pos="1817"/>
          <w:tab w:val="left" w:pos="2576"/>
        </w:tabs>
      </w:pPr>
      <w:r>
        <w:rPr>
          <w:smallCaps/>
        </w:rPr>
        <w:tab/>
        <w:t>stat</w:t>
      </w:r>
      <w:r>
        <w:t>-molest</w:t>
      </w:r>
      <w:r>
        <w:tab/>
        <w:t>you(</w:t>
      </w:r>
      <w:r>
        <w:rPr>
          <w:smallCaps/>
        </w:rPr>
        <w:t>s</w:t>
      </w:r>
      <w:r>
        <w:t>)</w:t>
      </w:r>
      <w:r>
        <w:tab/>
        <w:t>know-</w:t>
      </w:r>
      <w:r>
        <w:rPr>
          <w:smallCaps/>
        </w:rPr>
        <w:t>pf</w:t>
      </w:r>
    </w:p>
    <w:p w14:paraId="7C514809" w14:textId="77777777" w:rsidR="00800AD8" w:rsidRDefault="00800AD8">
      <w:pPr>
        <w:pStyle w:val="InterlineFree"/>
      </w:pPr>
      <w:r>
        <w:t>Then why are you always going with your friend who is a scoundrel, as you well know</w:t>
      </w:r>
      <w:r w:rsidR="00E6570A">
        <w:t>?</w:t>
      </w:r>
    </w:p>
    <w:p w14:paraId="55458717" w14:textId="77777777" w:rsidR="00915CDB" w:rsidRDefault="00DC1AE0" w:rsidP="00915CDB">
      <w:pPr>
        <w:pStyle w:val="InterlineText"/>
        <w:tabs>
          <w:tab w:val="left" w:pos="533"/>
          <w:tab w:val="left" w:pos="1502"/>
          <w:tab w:val="left" w:pos="2486"/>
          <w:tab w:val="left" w:pos="3170"/>
          <w:tab w:val="left" w:pos="3644"/>
          <w:tab w:val="left" w:pos="4088"/>
        </w:tabs>
      </w:pPr>
      <w:r w:rsidRPr="003A1D48">
        <w:rPr>
          <w:rStyle w:val="InterlineTextNumChar"/>
        </w:rPr>
        <w:t>023</w:t>
      </w:r>
      <w:r w:rsidR="00800AD8">
        <w:tab/>
        <w:t>Tsudjuy:</w:t>
      </w:r>
      <w:r w:rsidR="00800AD8">
        <w:tab/>
        <w:t>saka</w:t>
      </w:r>
      <w:r w:rsidR="00800AD8">
        <w:tab/>
        <w:t>ari</w:t>
      </w:r>
      <w:r w:rsidR="00800AD8">
        <w:tab/>
        <w:t>aya</w:t>
      </w:r>
      <w:r w:rsidR="00800AD8">
        <w:tab/>
        <w:t>ti</w:t>
      </w:r>
      <w:r w:rsidR="00915CDB">
        <w:tab/>
        <w:t>qali.</w:t>
      </w:r>
    </w:p>
    <w:p w14:paraId="675C6714" w14:textId="77777777" w:rsidR="00800AD8" w:rsidRDefault="00800AD8" w:rsidP="00915CDB">
      <w:pPr>
        <w:pStyle w:val="InterlineGlossWithTrans"/>
        <w:tabs>
          <w:tab w:val="left" w:pos="533"/>
          <w:tab w:val="left" w:pos="1502"/>
          <w:tab w:val="left" w:pos="2486"/>
          <w:tab w:val="left" w:pos="3170"/>
          <w:tab w:val="left" w:pos="3644"/>
          <w:tab w:val="left" w:pos="4088"/>
        </w:tabs>
      </w:pPr>
      <w:r>
        <w:tab/>
        <w:t>Tsudjuy</w:t>
      </w:r>
      <w:r>
        <w:tab/>
        <w:t>sa-ka</w:t>
      </w:r>
      <w:r>
        <w:tab/>
        <w:t>ari</w:t>
      </w:r>
      <w:r>
        <w:tab/>
        <w:t>aya</w:t>
      </w:r>
      <w:r>
        <w:tab/>
        <w:t>ti</w:t>
      </w:r>
      <w:r w:rsidR="00915CDB">
        <w:tab/>
        <w:t>qali</w:t>
      </w:r>
    </w:p>
    <w:p w14:paraId="5EEB4F6B" w14:textId="77777777" w:rsidR="00800AD8" w:rsidRDefault="00800AD8" w:rsidP="00915CDB">
      <w:pPr>
        <w:pStyle w:val="InterlineTransNoFree"/>
        <w:tabs>
          <w:tab w:val="left" w:pos="1502"/>
          <w:tab w:val="left" w:pos="2486"/>
          <w:tab w:val="left" w:pos="3170"/>
          <w:tab w:val="left" w:pos="3644"/>
          <w:tab w:val="left" w:pos="4088"/>
          <w:tab w:val="right" w:pos="8787"/>
        </w:tabs>
      </w:pPr>
      <w:r>
        <w:tab/>
        <w:t>(name)</w:t>
      </w:r>
      <w:r>
        <w:tab/>
        <w:t>and-after</w:t>
      </w:r>
      <w:r>
        <w:tab/>
        <w:t>go.on</w:t>
      </w:r>
      <w:r>
        <w:tab/>
        <w:t>say</w:t>
      </w:r>
      <w:r>
        <w:tab/>
      </w:r>
      <w:r>
        <w:rPr>
          <w:smallCaps/>
        </w:rPr>
        <w:t>f.h</w:t>
      </w:r>
      <w:r w:rsidR="00915CDB">
        <w:tab/>
        <w:t>friend</w:t>
      </w:r>
      <w:r w:rsidR="00915CDB">
        <w:tab/>
        <w:t>Tsudjuy: Well my friend says Come on;</w:t>
      </w:r>
    </w:p>
    <w:p w14:paraId="04529DF5" w14:textId="77777777" w:rsidR="00800AD8" w:rsidRDefault="00DC1AE0" w:rsidP="00915CDB">
      <w:pPr>
        <w:pStyle w:val="InterlineText"/>
        <w:tabs>
          <w:tab w:val="left" w:pos="533"/>
          <w:tab w:val="left" w:pos="1202"/>
          <w:tab w:val="left" w:pos="1691"/>
          <w:tab w:val="left" w:pos="3125"/>
        </w:tabs>
      </w:pPr>
      <w:r w:rsidRPr="003A1D48">
        <w:rPr>
          <w:rStyle w:val="InterlineTextNumChar"/>
        </w:rPr>
        <w:t>024</w:t>
      </w:r>
      <w:r w:rsidR="00800AD8">
        <w:tab/>
        <w:t>manu</w:t>
      </w:r>
      <w:r w:rsidR="00800AD8">
        <w:tab/>
        <w:t>uri</w:t>
      </w:r>
      <w:r w:rsidR="00800AD8">
        <w:tab/>
        <w:t>kapa÷angan</w:t>
      </w:r>
      <w:r w:rsidR="00800AD8">
        <w:tab/>
        <w:t>aken.</w:t>
      </w:r>
    </w:p>
    <w:p w14:paraId="70826A8F" w14:textId="77777777" w:rsidR="00800AD8" w:rsidRDefault="00800AD8" w:rsidP="00915CDB">
      <w:pPr>
        <w:pStyle w:val="InterlineGlossWithTrans"/>
        <w:tabs>
          <w:tab w:val="left" w:pos="533"/>
          <w:tab w:val="left" w:pos="1202"/>
          <w:tab w:val="left" w:pos="1691"/>
          <w:tab w:val="left" w:pos="3125"/>
        </w:tabs>
      </w:pPr>
      <w:r>
        <w:tab/>
        <w:t>manu</w:t>
      </w:r>
      <w:r>
        <w:tab/>
        <w:t>uri</w:t>
      </w:r>
      <w:r>
        <w:tab/>
        <w:t>ka-pa÷ang-an</w:t>
      </w:r>
      <w:r>
        <w:tab/>
        <w:t>aken</w:t>
      </w:r>
    </w:p>
    <w:p w14:paraId="563EF6BF" w14:textId="77777777" w:rsidR="00800AD8" w:rsidRDefault="00800AD8" w:rsidP="00915CDB">
      <w:pPr>
        <w:pStyle w:val="InterlineTransNoFree"/>
        <w:tabs>
          <w:tab w:val="left" w:pos="1202"/>
          <w:tab w:val="left" w:pos="1691"/>
          <w:tab w:val="left" w:pos="3125"/>
          <w:tab w:val="right" w:pos="8787"/>
        </w:tabs>
      </w:pPr>
      <w:r>
        <w:tab/>
        <w:t>then</w:t>
      </w:r>
      <w:r>
        <w:tab/>
        <w:t>will</w:t>
      </w:r>
      <w:r>
        <w:tab/>
        <w:t>?-bully-</w:t>
      </w:r>
      <w:r>
        <w:rPr>
          <w:smallCaps/>
        </w:rPr>
        <w:t>lf</w:t>
      </w:r>
      <w:r>
        <w:tab/>
      </w:r>
      <w:r w:rsidR="000D5EFB" w:rsidRPr="000D5EFB">
        <w:rPr>
          <w:smallCaps/>
        </w:rPr>
        <w:t>f.I</w:t>
      </w:r>
      <w:r w:rsidR="00915CDB">
        <w:rPr>
          <w:smallCaps/>
        </w:rPr>
        <w:tab/>
      </w:r>
      <w:r w:rsidR="00915CDB">
        <w:t>and I would be bullied (if I didn’t).</w:t>
      </w:r>
    </w:p>
    <w:p w14:paraId="488CCE89" w14:textId="77777777" w:rsidR="00915CDB" w:rsidRDefault="00DC1AE0" w:rsidP="00915CDB">
      <w:pPr>
        <w:pStyle w:val="InterlineText"/>
        <w:tabs>
          <w:tab w:val="left" w:pos="533"/>
          <w:tab w:val="left" w:pos="1337"/>
          <w:tab w:val="left" w:pos="1826"/>
          <w:tab w:val="left" w:pos="2495"/>
          <w:tab w:val="left" w:pos="3179"/>
          <w:tab w:val="left" w:pos="3833"/>
          <w:tab w:val="left" w:pos="4367"/>
          <w:tab w:val="left" w:pos="5786"/>
          <w:tab w:val="left" w:pos="6710"/>
          <w:tab w:val="left" w:pos="7409"/>
        </w:tabs>
      </w:pPr>
      <w:r w:rsidRPr="003A1D48">
        <w:rPr>
          <w:rStyle w:val="InterlineTextNumChar"/>
        </w:rPr>
        <w:t>025</w:t>
      </w:r>
      <w:r w:rsidR="00800AD8">
        <w:tab/>
        <w:t>kina:</w:t>
      </w:r>
      <w:r w:rsidR="00800AD8">
        <w:tab/>
        <w:t>qau</w:t>
      </w:r>
      <w:r w:rsidR="00800AD8">
        <w:tab/>
        <w:t>manu</w:t>
      </w:r>
      <w:r w:rsidR="00800AD8">
        <w:tab/>
        <w:t>ari</w:t>
      </w:r>
      <w:r w:rsidR="00800AD8">
        <w:tab/>
        <w:t>nu</w:t>
      </w:r>
      <w:r w:rsidR="00800AD8">
        <w:tab/>
        <w:t>aya,</w:t>
      </w:r>
      <w:r w:rsidR="00915CDB">
        <w:tab/>
        <w:t>kiayan</w:t>
      </w:r>
      <w:r w:rsidR="00915CDB">
        <w:tab/>
        <w:t>sun;</w:t>
      </w:r>
      <w:r w:rsidR="00915CDB">
        <w:tab/>
        <w:t>îakua</w:t>
      </w:r>
      <w:r w:rsidR="00915CDB">
        <w:tab/>
        <w:t>tjenglay</w:t>
      </w:r>
    </w:p>
    <w:p w14:paraId="5CDC2CBE" w14:textId="77777777" w:rsidR="00800AD8" w:rsidRDefault="00800AD8" w:rsidP="00915CDB">
      <w:pPr>
        <w:pStyle w:val="InterlineGlossWithTrans"/>
        <w:tabs>
          <w:tab w:val="left" w:pos="533"/>
          <w:tab w:val="left" w:pos="1337"/>
          <w:tab w:val="left" w:pos="1826"/>
          <w:tab w:val="left" w:pos="2495"/>
          <w:tab w:val="left" w:pos="3179"/>
          <w:tab w:val="left" w:pos="3833"/>
          <w:tab w:val="left" w:pos="4367"/>
          <w:tab w:val="left" w:pos="5786"/>
          <w:tab w:val="left" w:pos="6710"/>
          <w:tab w:val="left" w:pos="7409"/>
        </w:tabs>
      </w:pPr>
      <w:r>
        <w:tab/>
        <w:t>kina</w:t>
      </w:r>
      <w:r>
        <w:tab/>
        <w:t>qau</w:t>
      </w:r>
      <w:r>
        <w:tab/>
        <w:t>manu</w:t>
      </w:r>
      <w:r>
        <w:tab/>
        <w:t>ari</w:t>
      </w:r>
      <w:r>
        <w:tab/>
        <w:t>nu</w:t>
      </w:r>
      <w:r>
        <w:tab/>
        <w:t>aya</w:t>
      </w:r>
      <w:r w:rsidR="00915CDB">
        <w:tab/>
        <w:t>ki-aya-an</w:t>
      </w:r>
      <w:r w:rsidR="00915CDB">
        <w:tab/>
        <w:t>sun</w:t>
      </w:r>
      <w:r w:rsidR="00915CDB">
        <w:tab/>
        <w:t>îakua</w:t>
      </w:r>
      <w:r w:rsidR="00915CDB">
        <w:tab/>
        <w:t>tjenglay</w:t>
      </w:r>
    </w:p>
    <w:p w14:paraId="05AD601A" w14:textId="77777777" w:rsidR="00800AD8" w:rsidRDefault="00800AD8" w:rsidP="00915CDB">
      <w:pPr>
        <w:pStyle w:val="InterlineTransNoFree"/>
        <w:tabs>
          <w:tab w:val="left" w:pos="1337"/>
          <w:tab w:val="left" w:pos="1826"/>
          <w:tab w:val="left" w:pos="2495"/>
          <w:tab w:val="left" w:pos="3179"/>
          <w:tab w:val="left" w:pos="3833"/>
          <w:tab w:val="left" w:pos="4367"/>
          <w:tab w:val="left" w:pos="5786"/>
          <w:tab w:val="left" w:pos="6710"/>
          <w:tab w:val="left" w:pos="7409"/>
        </w:tabs>
      </w:pPr>
      <w:r>
        <w:tab/>
        <w:t>mother</w:t>
      </w:r>
      <w:r>
        <w:tab/>
        <w:t>so</w:t>
      </w:r>
      <w:r>
        <w:tab/>
        <w:t>then</w:t>
      </w:r>
      <w:r>
        <w:tab/>
        <w:t>go.on</w:t>
      </w:r>
      <w:r>
        <w:tab/>
        <w:t>when</w:t>
      </w:r>
      <w:r>
        <w:tab/>
        <w:t>say</w:t>
      </w:r>
      <w:r w:rsidR="00915CDB">
        <w:tab/>
        <w:t>do-be.thus-</w:t>
      </w:r>
      <w:r w:rsidR="00915CDB">
        <w:rPr>
          <w:smallCaps/>
        </w:rPr>
        <w:t>lf</w:t>
      </w:r>
      <w:r w:rsidR="00915CDB">
        <w:tab/>
      </w:r>
      <w:r w:rsidR="00915CDB">
        <w:rPr>
          <w:smallCaps/>
        </w:rPr>
        <w:t>f.</w:t>
      </w:r>
      <w:r w:rsidR="00915CDB">
        <w:t>you(</w:t>
      </w:r>
      <w:r w:rsidR="00915CDB">
        <w:rPr>
          <w:smallCaps/>
        </w:rPr>
        <w:t>s</w:t>
      </w:r>
      <w:r w:rsidR="00915CDB">
        <w:t>)</w:t>
      </w:r>
      <w:r w:rsidR="00915CDB">
        <w:tab/>
        <w:t>but</w:t>
      </w:r>
      <w:r w:rsidR="00915CDB">
        <w:tab/>
        <w:t>like</w:t>
      </w:r>
    </w:p>
    <w:p w14:paraId="674C6836" w14:textId="77777777" w:rsidR="00915CDB" w:rsidRDefault="00800AD8" w:rsidP="00915CDB">
      <w:pPr>
        <w:pStyle w:val="InterlineText"/>
        <w:tabs>
          <w:tab w:val="left" w:pos="533"/>
          <w:tab w:val="left" w:pos="1457"/>
          <w:tab w:val="left" w:pos="1961"/>
          <w:tab w:val="left" w:pos="2960"/>
          <w:tab w:val="left" w:pos="3464"/>
          <w:tab w:val="left" w:pos="4793"/>
          <w:tab w:val="left" w:pos="5492"/>
          <w:tab w:val="left" w:pos="6326"/>
        </w:tabs>
      </w:pPr>
      <w:r>
        <w:tab/>
        <w:t>sun</w:t>
      </w:r>
      <w:r>
        <w:tab/>
        <w:t>uta</w:t>
      </w:r>
      <w:r>
        <w:tab/>
        <w:t>kaumaya</w:t>
      </w:r>
      <w:r w:rsidR="00915CDB">
        <w:tab/>
        <w:t>tua</w:t>
      </w:r>
      <w:r w:rsidR="00915CDB">
        <w:tab/>
        <w:t>kidjadjalan</w:t>
      </w:r>
      <w:r w:rsidR="00915CDB">
        <w:tab/>
        <w:t>tjai</w:t>
      </w:r>
      <w:r w:rsidR="00915CDB">
        <w:tab/>
        <w:t>su</w:t>
      </w:r>
      <w:r w:rsidR="00915CDB">
        <w:tab/>
        <w:t>qali.</w:t>
      </w:r>
    </w:p>
    <w:p w14:paraId="7946C43E" w14:textId="77777777" w:rsidR="00800AD8" w:rsidRDefault="00800AD8" w:rsidP="00915CDB">
      <w:pPr>
        <w:pStyle w:val="InterlineGlossWithTrans"/>
        <w:tabs>
          <w:tab w:val="left" w:pos="533"/>
          <w:tab w:val="left" w:pos="1457"/>
          <w:tab w:val="left" w:pos="1961"/>
          <w:tab w:val="left" w:pos="2960"/>
          <w:tab w:val="left" w:pos="3464"/>
          <w:tab w:val="left" w:pos="4793"/>
          <w:tab w:val="left" w:pos="5492"/>
          <w:tab w:val="left" w:pos="6326"/>
        </w:tabs>
      </w:pPr>
      <w:r>
        <w:tab/>
        <w:t>sun</w:t>
      </w:r>
      <w:r>
        <w:tab/>
        <w:t>uta</w:t>
      </w:r>
      <w:r>
        <w:tab/>
        <w:t>kaumaya</w:t>
      </w:r>
      <w:r w:rsidR="00915CDB">
        <w:tab/>
        <w:t>tua</w:t>
      </w:r>
      <w:r w:rsidR="00915CDB">
        <w:tab/>
        <w:t>ki-dja-djalan</w:t>
      </w:r>
      <w:r w:rsidR="00915CDB">
        <w:tab/>
        <w:t>tjai</w:t>
      </w:r>
      <w:r w:rsidR="00915CDB">
        <w:tab/>
        <w:t>su</w:t>
      </w:r>
      <w:r w:rsidR="00915CDB">
        <w:tab/>
        <w:t>qali</w:t>
      </w:r>
    </w:p>
    <w:p w14:paraId="2AE37C8E" w14:textId="77777777" w:rsidR="00800AD8" w:rsidRDefault="00800AD8" w:rsidP="00915CDB">
      <w:pPr>
        <w:pStyle w:val="InterlineTrans"/>
        <w:tabs>
          <w:tab w:val="left" w:pos="533"/>
          <w:tab w:val="left" w:pos="1457"/>
          <w:tab w:val="left" w:pos="1961"/>
          <w:tab w:val="left" w:pos="2960"/>
          <w:tab w:val="left" w:pos="3464"/>
          <w:tab w:val="left" w:pos="4793"/>
          <w:tab w:val="left" w:pos="5492"/>
          <w:tab w:val="left" w:pos="6326"/>
        </w:tabs>
      </w:pPr>
      <w:r>
        <w:tab/>
      </w:r>
      <w:r>
        <w:rPr>
          <w:smallCaps/>
        </w:rPr>
        <w:t>f.</w:t>
      </w:r>
      <w:r>
        <w:t>you(</w:t>
      </w:r>
      <w:r>
        <w:rPr>
          <w:smallCaps/>
        </w:rPr>
        <w:t>s</w:t>
      </w:r>
      <w:r>
        <w:t>)</w:t>
      </w:r>
      <w:r>
        <w:tab/>
        <w:t>also</w:t>
      </w:r>
      <w:r>
        <w:tab/>
        <w:t>perhaps</w:t>
      </w:r>
      <w:r w:rsidR="00915CDB">
        <w:tab/>
      </w:r>
      <w:r w:rsidR="00915CDB">
        <w:rPr>
          <w:smallCaps/>
        </w:rPr>
        <w:t>obl</w:t>
      </w:r>
      <w:r w:rsidR="00915CDB">
        <w:tab/>
        <w:t>do-</w:t>
      </w:r>
      <w:r w:rsidR="00915CDB">
        <w:rPr>
          <w:smallCaps/>
        </w:rPr>
        <w:t>red</w:t>
      </w:r>
      <w:r w:rsidR="00915CDB">
        <w:t>-road</w:t>
      </w:r>
      <w:r w:rsidR="00915CDB">
        <w:tab/>
      </w:r>
      <w:r w:rsidR="00915CDB">
        <w:rPr>
          <w:smallCaps/>
        </w:rPr>
        <w:t>obl</w:t>
      </w:r>
      <w:r w:rsidR="00915CDB">
        <w:t>.</w:t>
      </w:r>
      <w:r w:rsidR="00915CDB" w:rsidRPr="001E164C">
        <w:rPr>
          <w:smallCaps/>
        </w:rPr>
        <w:t>h</w:t>
      </w:r>
      <w:r w:rsidR="00915CDB">
        <w:tab/>
        <w:t>your(</w:t>
      </w:r>
      <w:r w:rsidR="00915CDB">
        <w:rPr>
          <w:smallCaps/>
        </w:rPr>
        <w:t>s</w:t>
      </w:r>
      <w:r w:rsidR="00915CDB">
        <w:t>)</w:t>
      </w:r>
      <w:r w:rsidR="00915CDB">
        <w:tab/>
        <w:t>friend</w:t>
      </w:r>
    </w:p>
    <w:p w14:paraId="742E1B24" w14:textId="77777777" w:rsidR="00800AD8" w:rsidRDefault="00800AD8">
      <w:pPr>
        <w:pStyle w:val="InterlineFree"/>
      </w:pPr>
      <w:r>
        <w:t>Rapar’s mother: Oh, so you go with him when he says Come on; but perhaps you also like going with your friend.</w:t>
      </w:r>
    </w:p>
    <w:p w14:paraId="27D41FD4" w14:textId="77777777" w:rsidR="00915CDB" w:rsidRDefault="00DC1AE0" w:rsidP="00915CDB">
      <w:pPr>
        <w:pStyle w:val="InterlineText"/>
        <w:tabs>
          <w:tab w:val="left" w:pos="533"/>
          <w:tab w:val="left" w:pos="1502"/>
          <w:tab w:val="left" w:pos="1946"/>
          <w:tab w:val="left" w:pos="2540"/>
          <w:tab w:val="left" w:pos="2804"/>
          <w:tab w:val="left" w:pos="3293"/>
          <w:tab w:val="left" w:pos="4712"/>
          <w:tab w:val="left" w:pos="5486"/>
          <w:tab w:val="left" w:pos="6140"/>
        </w:tabs>
      </w:pPr>
      <w:r w:rsidRPr="003A1D48">
        <w:rPr>
          <w:rStyle w:val="InterlineTextNumChar"/>
        </w:rPr>
        <w:lastRenderedPageBreak/>
        <w:t>026</w:t>
      </w:r>
      <w:r w:rsidR="00800AD8">
        <w:tab/>
        <w:t>Tsudjuy:</w:t>
      </w:r>
      <w:r w:rsidR="00800AD8">
        <w:tab/>
        <w:t>ika</w:t>
      </w:r>
      <w:r w:rsidR="00800AD8">
        <w:tab/>
        <w:t>ken</w:t>
      </w:r>
      <w:r w:rsidR="00800AD8">
        <w:tab/>
        <w:t>a</w:t>
      </w:r>
      <w:r w:rsidR="00800AD8">
        <w:tab/>
        <w:t>uri</w:t>
      </w:r>
      <w:r w:rsidR="00915CDB">
        <w:tab/>
        <w:t>kiayan</w:t>
      </w:r>
      <w:r w:rsidR="00915CDB">
        <w:tab/>
        <w:t>anga</w:t>
      </w:r>
      <w:r w:rsidR="00915CDB">
        <w:tab/>
        <w:t>nu</w:t>
      </w:r>
      <w:r w:rsidR="00915CDB">
        <w:tab/>
        <w:t>tjaiviliî.</w:t>
      </w:r>
    </w:p>
    <w:p w14:paraId="0FD5C34A" w14:textId="77777777" w:rsidR="00800AD8" w:rsidRDefault="00800AD8" w:rsidP="00915CDB">
      <w:pPr>
        <w:pStyle w:val="InterlineGlossWithTrans"/>
        <w:tabs>
          <w:tab w:val="left" w:pos="533"/>
          <w:tab w:val="left" w:pos="1502"/>
          <w:tab w:val="left" w:pos="1946"/>
          <w:tab w:val="left" w:pos="2540"/>
          <w:tab w:val="left" w:pos="2804"/>
          <w:tab w:val="left" w:pos="3293"/>
          <w:tab w:val="left" w:pos="4712"/>
          <w:tab w:val="left" w:pos="5486"/>
          <w:tab w:val="left" w:pos="6140"/>
        </w:tabs>
      </w:pPr>
      <w:r>
        <w:tab/>
        <w:t>Tsudjuy</w:t>
      </w:r>
      <w:r>
        <w:tab/>
        <w:t>ika</w:t>
      </w:r>
      <w:r>
        <w:tab/>
        <w:t>aken</w:t>
      </w:r>
      <w:r>
        <w:tab/>
        <w:t>a</w:t>
      </w:r>
      <w:r>
        <w:tab/>
        <w:t>uri</w:t>
      </w:r>
      <w:r w:rsidR="00915CDB">
        <w:tab/>
        <w:t>ki-aya-an</w:t>
      </w:r>
      <w:r w:rsidR="00915CDB">
        <w:tab/>
        <w:t>anga</w:t>
      </w:r>
      <w:r w:rsidR="00915CDB">
        <w:tab/>
        <w:t>nu</w:t>
      </w:r>
      <w:r w:rsidR="00915CDB">
        <w:tab/>
        <w:t>tja-i-viliî</w:t>
      </w:r>
    </w:p>
    <w:p w14:paraId="16B19500" w14:textId="77777777" w:rsidR="00800AD8" w:rsidRDefault="00800AD8" w:rsidP="00915CDB">
      <w:pPr>
        <w:pStyle w:val="InterlineTrans"/>
        <w:tabs>
          <w:tab w:val="left" w:pos="533"/>
          <w:tab w:val="left" w:pos="1502"/>
          <w:tab w:val="left" w:pos="1946"/>
          <w:tab w:val="left" w:pos="2540"/>
          <w:tab w:val="left" w:pos="2804"/>
          <w:tab w:val="left" w:pos="3293"/>
          <w:tab w:val="left" w:pos="4712"/>
          <w:tab w:val="left" w:pos="5486"/>
          <w:tab w:val="left" w:pos="6140"/>
        </w:tabs>
      </w:pPr>
      <w:r>
        <w:tab/>
        <w:t>(name)</w:t>
      </w:r>
      <w:r>
        <w:tab/>
        <w:t>not</w:t>
      </w:r>
      <w:r>
        <w:tab/>
      </w:r>
      <w:r w:rsidR="000D5EFB" w:rsidRPr="000D5EFB">
        <w:rPr>
          <w:smallCaps/>
        </w:rPr>
        <w:t>f.I</w:t>
      </w:r>
      <w:r>
        <w:rPr>
          <w:smallCaps/>
        </w:rPr>
        <w:tab/>
        <w:t>c</w:t>
      </w:r>
      <w:r>
        <w:rPr>
          <w:smallCaps/>
        </w:rPr>
        <w:tab/>
      </w:r>
      <w:r>
        <w:t>will</w:t>
      </w:r>
      <w:r w:rsidR="00915CDB">
        <w:tab/>
        <w:t>do-be.thus-</w:t>
      </w:r>
      <w:r w:rsidR="00915CDB">
        <w:rPr>
          <w:smallCaps/>
        </w:rPr>
        <w:t>lf</w:t>
      </w:r>
      <w:r w:rsidR="00915CDB">
        <w:tab/>
        <w:t>indeed</w:t>
      </w:r>
      <w:r w:rsidR="00915CDB">
        <w:tab/>
        <w:t>when</w:t>
      </w:r>
      <w:r w:rsidR="00915CDB">
        <w:tab/>
        <w:t>more-</w:t>
      </w:r>
      <w:r w:rsidR="00915CDB">
        <w:rPr>
          <w:smallCaps/>
        </w:rPr>
        <w:t>loc</w:t>
      </w:r>
      <w:r w:rsidR="00915CDB">
        <w:t>-behind</w:t>
      </w:r>
    </w:p>
    <w:p w14:paraId="35ADCD6F" w14:textId="77777777" w:rsidR="00800AD8" w:rsidRDefault="00800AD8">
      <w:pPr>
        <w:pStyle w:val="InterlineFree"/>
      </w:pPr>
      <w:r>
        <w:t>Tsudjuy: I’m not going to go with him any more.</w:t>
      </w:r>
    </w:p>
    <w:p w14:paraId="67AEEA26" w14:textId="77777777" w:rsidR="00915CDB" w:rsidRDefault="00800AD8" w:rsidP="00915CDB">
      <w:pPr>
        <w:pStyle w:val="FullTranslation"/>
      </w:pPr>
      <w:r>
        <w:t xml:space="preserve">Rapar: Well, you’re always the same. Now presumably you’ve been drinking beer. </w:t>
      </w:r>
    </w:p>
    <w:p w14:paraId="3C5990F1" w14:textId="77777777" w:rsidR="00915CDB" w:rsidRDefault="00800AD8" w:rsidP="00915CDB">
      <w:pPr>
        <w:pStyle w:val="FullTranslation"/>
      </w:pPr>
      <w:r>
        <w:t>Tsudjuy: What are you saying? Are you having the cheek to lie and say I’m drunk?</w:t>
      </w:r>
    </w:p>
    <w:p w14:paraId="531A3EEC" w14:textId="77777777" w:rsidR="00915CDB" w:rsidRDefault="00800AD8" w:rsidP="00915CDB">
      <w:pPr>
        <w:pStyle w:val="FullTranslation"/>
      </w:pPr>
      <w:r>
        <w:t>Rapar: Yes, what about it? Look at your behaviour, acting like a madman, not like a human being. (He hits her) Ow ow! I’m dying. Why are you going to kill me? What’s the matter with you? My life has been shortened.</w:t>
      </w:r>
    </w:p>
    <w:p w14:paraId="30ECC79D" w14:textId="77777777" w:rsidR="00915CDB" w:rsidRDefault="00800AD8" w:rsidP="00915CDB">
      <w:pPr>
        <w:pStyle w:val="FullTranslation"/>
      </w:pPr>
      <w:r>
        <w:t>Rapar’s mother: Oh, my child!. What are you up to, children? She’ll die.</w:t>
      </w:r>
    </w:p>
    <w:p w14:paraId="06B2B0C0" w14:textId="77777777" w:rsidR="00915CDB" w:rsidRDefault="00800AD8" w:rsidP="00915CDB">
      <w:pPr>
        <w:pStyle w:val="FullTranslation"/>
      </w:pPr>
      <w:r>
        <w:t>Kemay (neighbour): Well, yes. Why is this such a surprise? What a waste of a person</w:t>
      </w:r>
      <w:r w:rsidR="008D1F3E">
        <w:t>!</w:t>
      </w:r>
      <w:r>
        <w:t xml:space="preserve"> Why is your friend such a scoundrel?</w:t>
      </w:r>
    </w:p>
    <w:p w14:paraId="103359A5" w14:textId="77777777" w:rsidR="00915CDB" w:rsidRDefault="00800AD8" w:rsidP="00915CDB">
      <w:pPr>
        <w:pStyle w:val="FullTranslation"/>
      </w:pPr>
      <w:r>
        <w:t>Rapar’s mother: All right all right; that’s fine. You’ve had enough. Then why are you always going with your friend who is a scoundrel, as you well know?</w:t>
      </w:r>
    </w:p>
    <w:p w14:paraId="1D02C2A5" w14:textId="77777777" w:rsidR="00915CDB" w:rsidRDefault="00800AD8" w:rsidP="00915CDB">
      <w:pPr>
        <w:pStyle w:val="FullTranslation"/>
      </w:pPr>
      <w:r>
        <w:t>Tsudjuy: Well my friend says Come on; and I would be bullied (if I didn’t).</w:t>
      </w:r>
    </w:p>
    <w:p w14:paraId="0DF1F429" w14:textId="77777777" w:rsidR="00915CDB" w:rsidRDefault="00800AD8" w:rsidP="00915CDB">
      <w:pPr>
        <w:pStyle w:val="FullTranslation"/>
      </w:pPr>
      <w:r>
        <w:t>Rapar’s mother: Oh, so you go with him when he says Come on; but perhaps you also like going with your friend.</w:t>
      </w:r>
    </w:p>
    <w:p w14:paraId="16306F8F" w14:textId="77777777" w:rsidR="00800AD8" w:rsidRDefault="00800AD8" w:rsidP="00915CDB">
      <w:pPr>
        <w:pStyle w:val="FullTranslation"/>
      </w:pPr>
      <w:r>
        <w:t>Tsudjuy: I’m not</w:t>
      </w:r>
      <w:r w:rsidR="00915CDB">
        <w:t xml:space="preserve"> going to go with him any more.</w:t>
      </w:r>
    </w:p>
    <w:p w14:paraId="5B34904C" w14:textId="77777777" w:rsidR="00800AD8" w:rsidRDefault="00800AD8">
      <w:pPr>
        <w:pStyle w:val="Heading4"/>
      </w:pPr>
      <w:r w:rsidRPr="00DC1AE0">
        <w:rPr>
          <w:rStyle w:val="NumTextHeadingChar"/>
        </w:rPr>
        <w:t>090</w:t>
      </w:r>
      <w:r>
        <w:t xml:space="preserve"> </w:t>
      </w:r>
      <w:r w:rsidR="00915CDB">
        <w:t>HARVEST PROSPECTS</w:t>
      </w:r>
      <w:r w:rsidR="003A1D48">
        <w:br/>
        <w:t>c</w:t>
      </w:r>
      <w:r w:rsidR="00915CDB">
        <w:t>onversation piece</w:t>
      </w:r>
    </w:p>
    <w:p w14:paraId="0A909B2A" w14:textId="77777777" w:rsidR="00800AD8" w:rsidRDefault="00DC1AE0" w:rsidP="00915CDB">
      <w:pPr>
        <w:pStyle w:val="InterlineText"/>
        <w:tabs>
          <w:tab w:val="left" w:pos="533"/>
          <w:tab w:val="left" w:pos="1337"/>
          <w:tab w:val="left" w:pos="1841"/>
          <w:tab w:val="left" w:pos="2705"/>
          <w:tab w:val="left" w:pos="3749"/>
          <w:tab w:val="left" w:pos="4253"/>
          <w:tab w:val="left" w:pos="4727"/>
          <w:tab w:val="left" w:pos="5681"/>
          <w:tab w:val="left" w:pos="6305"/>
          <w:tab w:val="left" w:pos="7139"/>
          <w:tab w:val="left" w:pos="8363"/>
        </w:tabs>
      </w:pPr>
      <w:r w:rsidRPr="003A1D48">
        <w:rPr>
          <w:rStyle w:val="InterlineTextNumChar"/>
        </w:rPr>
        <w:t>001</w:t>
      </w:r>
      <w:r w:rsidR="00800AD8">
        <w:tab/>
        <w:t>Kai:</w:t>
      </w:r>
      <w:r w:rsidR="00800AD8">
        <w:tab/>
        <w:t>“uri</w:t>
      </w:r>
      <w:r w:rsidR="00800AD8">
        <w:tab/>
        <w:t>keman</w:t>
      </w:r>
      <w:r w:rsidR="00800AD8">
        <w:tab/>
        <w:t>itjen</w:t>
      </w:r>
      <w:r w:rsidR="00800AD8">
        <w:tab/>
        <w:t>tu</w:t>
      </w:r>
      <w:r w:rsidR="00800AD8">
        <w:tab/>
        <w:t>sa</w:t>
      </w:r>
      <w:r w:rsidR="00800AD8">
        <w:tab/>
        <w:t>qarizang</w:t>
      </w:r>
      <w:r w:rsidR="00800AD8">
        <w:tab/>
        <w:t>nia</w:t>
      </w:r>
      <w:r w:rsidR="00800AD8">
        <w:tab/>
        <w:t>su</w:t>
      </w:r>
      <w:r w:rsidR="00915CDB">
        <w:tab/>
        <w:t>vuvu</w:t>
      </w:r>
      <w:r w:rsidR="00915CDB" w:rsidRPr="00915CDB">
        <w:rPr>
          <w:lang w:val="en-GB"/>
        </w:rPr>
        <w:t>,”</w:t>
      </w:r>
      <w:r w:rsidR="00915CDB">
        <w:tab/>
        <w:t>ku</w:t>
      </w:r>
    </w:p>
    <w:p w14:paraId="689D4EC8" w14:textId="77777777" w:rsidR="00800AD8" w:rsidRDefault="00800AD8" w:rsidP="00915CDB">
      <w:pPr>
        <w:pStyle w:val="InterlineGlossWithTrans"/>
        <w:tabs>
          <w:tab w:val="left" w:pos="533"/>
          <w:tab w:val="left" w:pos="1337"/>
          <w:tab w:val="left" w:pos="1841"/>
          <w:tab w:val="left" w:pos="2705"/>
          <w:tab w:val="left" w:pos="3749"/>
          <w:tab w:val="left" w:pos="4253"/>
          <w:tab w:val="left" w:pos="4727"/>
          <w:tab w:val="left" w:pos="5681"/>
          <w:tab w:val="left" w:pos="6305"/>
          <w:tab w:val="left" w:pos="7139"/>
          <w:tab w:val="left" w:pos="8363"/>
        </w:tabs>
      </w:pPr>
      <w:r>
        <w:tab/>
        <w:t>Kai</w:t>
      </w:r>
      <w:r>
        <w:tab/>
        <w:t>uri</w:t>
      </w:r>
      <w:r>
        <w:tab/>
        <w:t>em=kan</w:t>
      </w:r>
      <w:r>
        <w:tab/>
        <w:t>itjen</w:t>
      </w:r>
      <w:r>
        <w:tab/>
        <w:t>tu</w:t>
      </w:r>
      <w:r>
        <w:tab/>
        <w:t>tsa</w:t>
      </w:r>
      <w:r>
        <w:tab/>
        <w:t>qarizang</w:t>
      </w:r>
      <w:r>
        <w:tab/>
        <w:t>ni-a</w:t>
      </w:r>
      <w:r>
        <w:tab/>
        <w:t>su</w:t>
      </w:r>
      <w:r w:rsidR="00915CDB">
        <w:tab/>
        <w:t>vuvu</w:t>
      </w:r>
      <w:r w:rsidR="00915CDB">
        <w:tab/>
        <w:t>ku</w:t>
      </w:r>
    </w:p>
    <w:p w14:paraId="75E43528" w14:textId="77777777" w:rsidR="00800AD8" w:rsidRDefault="00800AD8" w:rsidP="00915CDB">
      <w:pPr>
        <w:pStyle w:val="InterlineTransNoFree"/>
        <w:tabs>
          <w:tab w:val="left" w:pos="1337"/>
          <w:tab w:val="left" w:pos="1841"/>
          <w:tab w:val="left" w:pos="2705"/>
          <w:tab w:val="left" w:pos="3749"/>
          <w:tab w:val="left" w:pos="4253"/>
          <w:tab w:val="left" w:pos="4727"/>
          <w:tab w:val="left" w:pos="5681"/>
          <w:tab w:val="left" w:pos="6305"/>
          <w:tab w:val="left" w:pos="7139"/>
          <w:tab w:val="left" w:pos="8363"/>
        </w:tabs>
      </w:pPr>
      <w:r>
        <w:tab/>
        <w:t>(name)</w:t>
      </w:r>
      <w:r>
        <w:tab/>
        <w:t>will</w:t>
      </w:r>
      <w:r>
        <w:tab/>
      </w:r>
      <w:r>
        <w:rPr>
          <w:smallCaps/>
        </w:rPr>
        <w:t>af</w:t>
      </w:r>
      <w:r>
        <w:t>=eat</w:t>
      </w:r>
      <w:r>
        <w:tab/>
      </w:r>
      <w:r>
        <w:rPr>
          <w:smallCaps/>
        </w:rPr>
        <w:t>f.</w:t>
      </w:r>
      <w:r>
        <w:t>we(</w:t>
      </w:r>
      <w:r>
        <w:rPr>
          <w:smallCaps/>
        </w:rPr>
        <w:t>inc</w:t>
      </w:r>
      <w:r>
        <w:t>)</w:t>
      </w:r>
      <w:r>
        <w:tab/>
      </w:r>
      <w:r>
        <w:rPr>
          <w:smallCaps/>
        </w:rPr>
        <w:t>obl</w:t>
      </w:r>
      <w:r>
        <w:tab/>
        <w:t>this</w:t>
      </w:r>
      <w:r>
        <w:tab/>
        <w:t>bean.sp</w:t>
      </w:r>
      <w:r>
        <w:tab/>
        <w:t>of-</w:t>
      </w:r>
      <w:r>
        <w:rPr>
          <w:smallCaps/>
        </w:rPr>
        <w:t>pl</w:t>
      </w:r>
      <w:r>
        <w:tab/>
        <w:t>your(</w:t>
      </w:r>
      <w:r>
        <w:rPr>
          <w:smallCaps/>
        </w:rPr>
        <w:t>s</w:t>
      </w:r>
      <w:r>
        <w:t>)</w:t>
      </w:r>
      <w:r w:rsidR="00915CDB">
        <w:tab/>
        <w:t>grandparent</w:t>
      </w:r>
      <w:r w:rsidR="00915CDB">
        <w:tab/>
        <w:t>I</w:t>
      </w:r>
    </w:p>
    <w:p w14:paraId="4ED82BF4" w14:textId="77777777" w:rsidR="00915CDB" w:rsidRDefault="00800AD8" w:rsidP="00484DD5">
      <w:pPr>
        <w:pStyle w:val="InterlineText"/>
        <w:tabs>
          <w:tab w:val="left" w:pos="533"/>
          <w:tab w:val="left" w:pos="1307"/>
          <w:tab w:val="left" w:pos="2111"/>
          <w:tab w:val="left" w:pos="2375"/>
          <w:tab w:val="left" w:pos="3209"/>
          <w:tab w:val="left" w:pos="4433"/>
          <w:tab w:val="left" w:pos="4997"/>
          <w:tab w:val="left" w:pos="5696"/>
          <w:tab w:val="left" w:pos="6260"/>
        </w:tabs>
      </w:pPr>
      <w:r>
        <w:tab/>
        <w:t>ayain,</w:t>
      </w:r>
      <w:r>
        <w:tab/>
        <w:t>kina,</w:t>
      </w:r>
      <w:r>
        <w:tab/>
        <w:t>a</w:t>
      </w:r>
      <w:r>
        <w:tab/>
        <w:t>su</w:t>
      </w:r>
      <w:r>
        <w:tab/>
        <w:t>vuvu</w:t>
      </w:r>
      <w:r>
        <w:tab/>
        <w:t>ka</w:t>
      </w:r>
      <w:r w:rsidR="00915CDB">
        <w:tab/>
        <w:t>sauni,</w:t>
      </w:r>
      <w:r w:rsidR="00915CDB">
        <w:tab/>
        <w:t>ka</w:t>
      </w:r>
      <w:r w:rsidR="00915CDB">
        <w:tab/>
        <w:t>tsemalivalivat</w:t>
      </w:r>
    </w:p>
    <w:p w14:paraId="561B032F" w14:textId="77777777" w:rsidR="00800AD8" w:rsidRDefault="00800AD8" w:rsidP="00484DD5">
      <w:pPr>
        <w:pStyle w:val="InterlineGlossWithTrans"/>
        <w:tabs>
          <w:tab w:val="left" w:pos="533"/>
          <w:tab w:val="left" w:pos="1307"/>
          <w:tab w:val="left" w:pos="2111"/>
          <w:tab w:val="left" w:pos="2375"/>
          <w:tab w:val="left" w:pos="3209"/>
          <w:tab w:val="left" w:pos="4433"/>
          <w:tab w:val="left" w:pos="4997"/>
          <w:tab w:val="left" w:pos="5696"/>
          <w:tab w:val="left" w:pos="6260"/>
        </w:tabs>
      </w:pPr>
      <w:r>
        <w:tab/>
        <w:t>aya-en</w:t>
      </w:r>
      <w:r>
        <w:tab/>
        <w:t>kina</w:t>
      </w:r>
      <w:r>
        <w:tab/>
        <w:t>a</w:t>
      </w:r>
      <w:r>
        <w:tab/>
        <w:t>su</w:t>
      </w:r>
      <w:r>
        <w:tab/>
        <w:t>vuvu</w:t>
      </w:r>
      <w:r>
        <w:tab/>
        <w:t>ka</w:t>
      </w:r>
      <w:r w:rsidR="00915CDB">
        <w:tab/>
        <w:t>sauni</w:t>
      </w:r>
      <w:r w:rsidR="00915CDB">
        <w:tab/>
        <w:t>ka</w:t>
      </w:r>
      <w:r w:rsidR="00915CDB">
        <w:tab/>
        <w:t>em=liva</w:t>
      </w:r>
      <w:r w:rsidR="000F761A">
        <w:t>=</w:t>
      </w:r>
      <w:r w:rsidR="00915CDB">
        <w:t>tsalivat</w:t>
      </w:r>
    </w:p>
    <w:p w14:paraId="65561038" w14:textId="77777777" w:rsidR="00800AD8" w:rsidRDefault="00800AD8" w:rsidP="00484DD5">
      <w:pPr>
        <w:pStyle w:val="InterlineTransNoFree"/>
        <w:tabs>
          <w:tab w:val="left" w:pos="1307"/>
          <w:tab w:val="left" w:pos="2111"/>
          <w:tab w:val="left" w:pos="2375"/>
          <w:tab w:val="left" w:pos="3209"/>
          <w:tab w:val="left" w:pos="4433"/>
          <w:tab w:val="left" w:pos="4997"/>
          <w:tab w:val="left" w:pos="5696"/>
          <w:tab w:val="left" w:pos="6260"/>
        </w:tabs>
      </w:pPr>
      <w:r>
        <w:tab/>
        <w:t>say-</w:t>
      </w:r>
      <w:r>
        <w:rPr>
          <w:smallCaps/>
        </w:rPr>
        <w:t>pf</w:t>
      </w:r>
      <w:r>
        <w:tab/>
        <w:t>mother</w:t>
      </w:r>
      <w:r>
        <w:rPr>
          <w:smallCaps/>
        </w:rPr>
        <w:tab/>
        <w:t>c</w:t>
      </w:r>
      <w:r>
        <w:rPr>
          <w:smallCaps/>
        </w:rPr>
        <w:tab/>
      </w:r>
      <w:r>
        <w:t>your(</w:t>
      </w:r>
      <w:r>
        <w:rPr>
          <w:smallCaps/>
        </w:rPr>
        <w:t>s</w:t>
      </w:r>
      <w:r>
        <w:t>)</w:t>
      </w:r>
      <w:r>
        <w:tab/>
        <w:t>grandparent</w:t>
      </w:r>
      <w:r>
        <w:tab/>
        <w:t>after</w:t>
      </w:r>
      <w:r w:rsidR="00915CDB">
        <w:tab/>
        <w:t>soon</w:t>
      </w:r>
      <w:r w:rsidR="00915CDB">
        <w:tab/>
        <w:t>after</w:t>
      </w:r>
      <w:r w:rsidR="00915CDB">
        <w:tab/>
      </w:r>
      <w:r w:rsidR="00915CDB">
        <w:rPr>
          <w:smallCaps/>
        </w:rPr>
        <w:t>af</w:t>
      </w:r>
      <w:r w:rsidR="00915CDB">
        <w:t>=</w:t>
      </w:r>
      <w:r w:rsidR="00915CDB">
        <w:rPr>
          <w:smallCaps/>
        </w:rPr>
        <w:t>red</w:t>
      </w:r>
      <w:r w:rsidR="00915CDB">
        <w:t>=pass</w:t>
      </w:r>
    </w:p>
    <w:p w14:paraId="31B90EA2" w14:textId="77777777" w:rsidR="00800AD8" w:rsidRDefault="00800AD8" w:rsidP="00484DD5">
      <w:pPr>
        <w:pStyle w:val="InterlineText"/>
        <w:tabs>
          <w:tab w:val="left" w:pos="533"/>
          <w:tab w:val="left" w:pos="1622"/>
          <w:tab w:val="left" w:pos="2126"/>
          <w:tab w:val="left" w:pos="2615"/>
          <w:tab w:val="left" w:pos="3449"/>
        </w:tabs>
      </w:pPr>
      <w:r>
        <w:tab/>
        <w:t>amen</w:t>
      </w:r>
      <w:r>
        <w:tab/>
        <w:t>ta</w:t>
      </w:r>
      <w:r>
        <w:tab/>
        <w:t>za</w:t>
      </w:r>
      <w:r>
        <w:tab/>
        <w:t>su</w:t>
      </w:r>
      <w:r>
        <w:tab/>
        <w:t>quma.</w:t>
      </w:r>
    </w:p>
    <w:p w14:paraId="237331F9" w14:textId="77777777" w:rsidR="00800AD8" w:rsidRDefault="00800AD8" w:rsidP="00484DD5">
      <w:pPr>
        <w:pStyle w:val="InterlineGlossWithTrans"/>
        <w:tabs>
          <w:tab w:val="left" w:pos="533"/>
          <w:tab w:val="left" w:pos="1622"/>
          <w:tab w:val="left" w:pos="2126"/>
          <w:tab w:val="left" w:pos="2615"/>
          <w:tab w:val="left" w:pos="3449"/>
        </w:tabs>
      </w:pPr>
      <w:r>
        <w:tab/>
        <w:t>amen</w:t>
      </w:r>
      <w:r>
        <w:tab/>
        <w:t>ta</w:t>
      </w:r>
      <w:r>
        <w:tab/>
        <w:t>zua</w:t>
      </w:r>
      <w:r>
        <w:tab/>
        <w:t>su</w:t>
      </w:r>
      <w:r>
        <w:tab/>
        <w:t>quma</w:t>
      </w:r>
    </w:p>
    <w:p w14:paraId="1550DE20" w14:textId="77777777" w:rsidR="00800AD8" w:rsidRDefault="00800AD8" w:rsidP="00484DD5">
      <w:pPr>
        <w:pStyle w:val="InterlineTrans"/>
        <w:tabs>
          <w:tab w:val="left" w:pos="533"/>
          <w:tab w:val="left" w:pos="1622"/>
          <w:tab w:val="left" w:pos="2126"/>
          <w:tab w:val="left" w:pos="2615"/>
          <w:tab w:val="left" w:pos="3449"/>
        </w:tabs>
      </w:pPr>
      <w:r>
        <w:tab/>
      </w:r>
      <w:r>
        <w:rPr>
          <w:smallCaps/>
        </w:rPr>
        <w:t>f.</w:t>
      </w:r>
      <w:r>
        <w:t>we(</w:t>
      </w:r>
      <w:r>
        <w:rPr>
          <w:smallCaps/>
        </w:rPr>
        <w:t>exc</w:t>
      </w:r>
      <w:r>
        <w:t>)</w:t>
      </w:r>
      <w:r>
        <w:tab/>
      </w:r>
      <w:r>
        <w:rPr>
          <w:smallCaps/>
        </w:rPr>
        <w:t>obl</w:t>
      </w:r>
      <w:r>
        <w:tab/>
        <w:t>that</w:t>
      </w:r>
      <w:r>
        <w:tab/>
        <w:t>your(</w:t>
      </w:r>
      <w:r>
        <w:rPr>
          <w:smallCaps/>
        </w:rPr>
        <w:t>s</w:t>
      </w:r>
      <w:r>
        <w:t>)</w:t>
      </w:r>
      <w:r>
        <w:tab/>
        <w:t>field</w:t>
      </w:r>
    </w:p>
    <w:p w14:paraId="5A661BBC" w14:textId="77777777" w:rsidR="00800AD8" w:rsidRDefault="00800AD8">
      <w:pPr>
        <w:pStyle w:val="InterlineFree"/>
      </w:pPr>
      <w:r>
        <w:t>(Rough translation) Kai: “We’ll be eating some of your grandparents’ beans,”I said to your grandchild, mother, earlier</w:t>
      </w:r>
      <w:r w:rsidR="00484DD5">
        <w:t xml:space="preserve"> on when we were passing your fields.</w:t>
      </w:r>
    </w:p>
    <w:p w14:paraId="1A42D849" w14:textId="77777777" w:rsidR="00800AD8" w:rsidRDefault="00DC1AE0" w:rsidP="00484DD5">
      <w:pPr>
        <w:pStyle w:val="InterlineText"/>
        <w:tabs>
          <w:tab w:val="left" w:pos="533"/>
          <w:tab w:val="left" w:pos="1577"/>
          <w:tab w:val="left" w:pos="2291"/>
        </w:tabs>
      </w:pPr>
      <w:r w:rsidRPr="003A1D48">
        <w:rPr>
          <w:rStyle w:val="InterlineTextNumChar"/>
        </w:rPr>
        <w:t>002</w:t>
      </w:r>
      <w:r w:rsidR="00800AD8">
        <w:tab/>
        <w:t>Kaleskes:</w:t>
      </w:r>
      <w:r w:rsidR="00800AD8">
        <w:tab/>
        <w:t>inu</w:t>
      </w:r>
      <w:r w:rsidR="00800AD8">
        <w:tab/>
        <w:t>inu?</w:t>
      </w:r>
    </w:p>
    <w:p w14:paraId="11702BF5" w14:textId="77777777" w:rsidR="00800AD8" w:rsidRDefault="00800AD8" w:rsidP="00484DD5">
      <w:pPr>
        <w:pStyle w:val="InterlineGlossWithTrans"/>
        <w:tabs>
          <w:tab w:val="left" w:pos="533"/>
          <w:tab w:val="left" w:pos="1577"/>
          <w:tab w:val="left" w:pos="2291"/>
        </w:tabs>
      </w:pPr>
      <w:r>
        <w:tab/>
        <w:t>Kaleskes</w:t>
      </w:r>
      <w:r>
        <w:tab/>
        <w:t>inu</w:t>
      </w:r>
      <w:r>
        <w:tab/>
        <w:t>inu</w:t>
      </w:r>
    </w:p>
    <w:p w14:paraId="17531BC4" w14:textId="77777777" w:rsidR="00800AD8" w:rsidRDefault="00800AD8" w:rsidP="00484DD5">
      <w:pPr>
        <w:pStyle w:val="InterlineTransNoFree"/>
        <w:tabs>
          <w:tab w:val="left" w:pos="1577"/>
          <w:tab w:val="left" w:pos="2291"/>
          <w:tab w:val="right" w:pos="8787"/>
        </w:tabs>
      </w:pPr>
      <w:r>
        <w:tab/>
        <w:t>(name)</w:t>
      </w:r>
      <w:r>
        <w:tab/>
        <w:t>where</w:t>
      </w:r>
      <w:r>
        <w:tab/>
        <w:t>where</w:t>
      </w:r>
      <w:r w:rsidR="00484DD5">
        <w:tab/>
        <w:t>Kaleskes: Where where?</w:t>
      </w:r>
    </w:p>
    <w:p w14:paraId="6A5CE5CC" w14:textId="77777777" w:rsidR="00484DD5" w:rsidRDefault="00DC1AE0" w:rsidP="00484DD5">
      <w:pPr>
        <w:pStyle w:val="InterlineText"/>
        <w:tabs>
          <w:tab w:val="left" w:pos="533"/>
          <w:tab w:val="left" w:pos="1067"/>
          <w:tab w:val="left" w:pos="1556"/>
          <w:tab w:val="left" w:pos="2720"/>
          <w:tab w:val="left" w:pos="3404"/>
          <w:tab w:val="left" w:pos="3908"/>
          <w:tab w:val="left" w:pos="5492"/>
          <w:tab w:val="left" w:pos="5756"/>
          <w:tab w:val="left" w:pos="7220"/>
        </w:tabs>
      </w:pPr>
      <w:r w:rsidRPr="003A1D48">
        <w:rPr>
          <w:rStyle w:val="InterlineTextNumChar"/>
        </w:rPr>
        <w:t>003</w:t>
      </w:r>
      <w:r w:rsidR="00800AD8">
        <w:tab/>
        <w:t>uzi</w:t>
      </w:r>
      <w:r w:rsidR="00800AD8">
        <w:tab/>
        <w:t>ki</w:t>
      </w:r>
      <w:r w:rsidR="00800AD8">
        <w:tab/>
        <w:t>mavan</w:t>
      </w:r>
      <w:r w:rsidR="00800AD8">
        <w:tab/>
        <w:t>aza</w:t>
      </w:r>
      <w:r w:rsidR="00800AD8">
        <w:tab/>
        <w:t>i</w:t>
      </w:r>
      <w:r w:rsidR="00800AD8">
        <w:tab/>
        <w:t>kadjalanan</w:t>
      </w:r>
      <w:r w:rsidR="00800AD8">
        <w:tab/>
        <w:t>a</w:t>
      </w:r>
      <w:r w:rsidR="00800AD8">
        <w:tab/>
        <w:t>taupuan,</w:t>
      </w:r>
      <w:r w:rsidR="00484DD5">
        <w:tab/>
        <w:t>aya-u.</w:t>
      </w:r>
    </w:p>
    <w:p w14:paraId="08E8BAC6" w14:textId="77777777" w:rsidR="00800AD8" w:rsidRDefault="00800AD8" w:rsidP="00484DD5">
      <w:pPr>
        <w:pStyle w:val="InterlineGlossWithTrans"/>
        <w:tabs>
          <w:tab w:val="left" w:pos="533"/>
          <w:tab w:val="left" w:pos="1067"/>
          <w:tab w:val="left" w:pos="1556"/>
          <w:tab w:val="left" w:pos="2720"/>
          <w:tab w:val="left" w:pos="3404"/>
          <w:tab w:val="left" w:pos="3908"/>
          <w:tab w:val="left" w:pos="5492"/>
          <w:tab w:val="left" w:pos="5756"/>
          <w:tab w:val="left" w:pos="7220"/>
        </w:tabs>
      </w:pPr>
      <w:r>
        <w:tab/>
        <w:t>uzi</w:t>
      </w:r>
      <w:r>
        <w:tab/>
        <w:t>ki</w:t>
      </w:r>
      <w:r>
        <w:tab/>
        <w:t>ma-avan</w:t>
      </w:r>
      <w:r>
        <w:tab/>
        <w:t>a-zua</w:t>
      </w:r>
      <w:r>
        <w:tab/>
        <w:t>i</w:t>
      </w:r>
      <w:r>
        <w:tab/>
        <w:t>ka-djalan-an</w:t>
      </w:r>
      <w:r>
        <w:tab/>
        <w:t>a</w:t>
      </w:r>
      <w:r>
        <w:tab/>
        <w:t>ta-upu-an</w:t>
      </w:r>
      <w:r w:rsidR="00484DD5">
        <w:tab/>
        <w:t>aya-u</w:t>
      </w:r>
    </w:p>
    <w:p w14:paraId="6351F47A" w14:textId="77777777" w:rsidR="00800AD8" w:rsidRDefault="00800AD8" w:rsidP="00484DD5">
      <w:pPr>
        <w:pStyle w:val="InterlineTrans"/>
        <w:tabs>
          <w:tab w:val="left" w:pos="533"/>
          <w:tab w:val="left" w:pos="1067"/>
          <w:tab w:val="left" w:pos="1556"/>
          <w:tab w:val="left" w:pos="2720"/>
          <w:tab w:val="left" w:pos="3404"/>
          <w:tab w:val="left" w:pos="3908"/>
          <w:tab w:val="left" w:pos="5492"/>
          <w:tab w:val="left" w:pos="5756"/>
          <w:tab w:val="left" w:pos="7220"/>
        </w:tabs>
      </w:pPr>
      <w:r>
        <w:tab/>
        <w:t>well</w:t>
      </w:r>
      <w:r>
        <w:tab/>
        <w:t>will</w:t>
      </w:r>
      <w:r>
        <w:tab/>
      </w:r>
      <w:r>
        <w:rPr>
          <w:smallCaps/>
        </w:rPr>
        <w:t>stat</w:t>
      </w:r>
      <w:r>
        <w:t>-exact</w:t>
      </w:r>
      <w:r>
        <w:tab/>
      </w:r>
      <w:r>
        <w:rPr>
          <w:smallCaps/>
        </w:rPr>
        <w:t>c-</w:t>
      </w:r>
      <w:r>
        <w:t>that</w:t>
      </w:r>
      <w:r>
        <w:tab/>
      </w:r>
      <w:r>
        <w:rPr>
          <w:smallCaps/>
        </w:rPr>
        <w:t>loc</w:t>
      </w:r>
      <w:r>
        <w:tab/>
        <w:t>main-road-</w:t>
      </w:r>
      <w:r>
        <w:rPr>
          <w:smallCaps/>
        </w:rPr>
        <w:t>nom</w:t>
      </w:r>
      <w:r>
        <w:rPr>
          <w:smallCaps/>
        </w:rPr>
        <w:tab/>
        <w:t>c</w:t>
      </w:r>
      <w:r>
        <w:rPr>
          <w:smallCaps/>
        </w:rPr>
        <w:tab/>
      </w:r>
      <w:r>
        <w:t>one-wall-</w:t>
      </w:r>
      <w:r>
        <w:rPr>
          <w:smallCaps/>
        </w:rPr>
        <w:t>nom</w:t>
      </w:r>
      <w:r w:rsidR="00484DD5">
        <w:tab/>
        <w:t>say-</w:t>
      </w:r>
      <w:r w:rsidR="008D1F3E">
        <w:rPr>
          <w:smallCaps/>
        </w:rPr>
        <w:t>imp</w:t>
      </w:r>
    </w:p>
    <w:p w14:paraId="5A1CCF26" w14:textId="77777777" w:rsidR="00800AD8" w:rsidRDefault="00800AD8">
      <w:pPr>
        <w:pStyle w:val="InterlineFree"/>
      </w:pPr>
      <w:r>
        <w:t>Oh I suppose you mean the one terrace by the roadside.</w:t>
      </w:r>
    </w:p>
    <w:p w14:paraId="1E43D50D" w14:textId="77777777" w:rsidR="00800AD8" w:rsidRDefault="00DC1AE0" w:rsidP="00484DD5">
      <w:pPr>
        <w:pStyle w:val="InterlineText"/>
        <w:tabs>
          <w:tab w:val="left" w:pos="533"/>
          <w:tab w:val="left" w:pos="1337"/>
          <w:tab w:val="left" w:pos="1871"/>
          <w:tab w:val="left" w:pos="2285"/>
          <w:tab w:val="left" w:pos="2939"/>
          <w:tab w:val="left" w:pos="3608"/>
          <w:tab w:val="left" w:pos="4712"/>
          <w:tab w:val="left" w:pos="4976"/>
          <w:tab w:val="left" w:pos="6440"/>
          <w:tab w:val="left" w:pos="6914"/>
          <w:tab w:val="left" w:pos="7418"/>
          <w:tab w:val="left" w:pos="7907"/>
        </w:tabs>
      </w:pPr>
      <w:r w:rsidRPr="003A1D48">
        <w:rPr>
          <w:rStyle w:val="InterlineTextNumChar"/>
        </w:rPr>
        <w:t>004</w:t>
      </w:r>
      <w:r w:rsidR="00800AD8">
        <w:tab/>
        <w:t>Kai:</w:t>
      </w:r>
      <w:r w:rsidR="00800AD8">
        <w:tab/>
        <w:t>pai</w:t>
      </w:r>
      <w:r w:rsidR="00800AD8">
        <w:tab/>
        <w:t>îa,</w:t>
      </w:r>
      <w:r w:rsidR="00800AD8">
        <w:tab/>
        <w:t>maya</w:t>
      </w:r>
      <w:r w:rsidR="00800AD8">
        <w:tab/>
        <w:t>manu</w:t>
      </w:r>
      <w:r w:rsidR="00800AD8">
        <w:tab/>
        <w:t>benereq</w:t>
      </w:r>
      <w:r w:rsidR="00800AD8">
        <w:tab/>
        <w:t>a</w:t>
      </w:r>
      <w:r w:rsidR="00800AD8">
        <w:tab/>
        <w:t>“taupuan”</w:t>
      </w:r>
      <w:r w:rsidR="00800AD8">
        <w:tab/>
        <w:t>aya</w:t>
      </w:r>
      <w:r w:rsidR="00800AD8">
        <w:tab/>
        <w:t>ta</w:t>
      </w:r>
      <w:r w:rsidR="00484DD5">
        <w:tab/>
        <w:t>za</w:t>
      </w:r>
      <w:r w:rsidR="00484DD5">
        <w:tab/>
        <w:t>nu</w:t>
      </w:r>
    </w:p>
    <w:p w14:paraId="2B510AF2" w14:textId="77777777" w:rsidR="00800AD8" w:rsidRDefault="00800AD8" w:rsidP="00484DD5">
      <w:pPr>
        <w:pStyle w:val="InterlineGlossWithTrans"/>
        <w:tabs>
          <w:tab w:val="left" w:pos="533"/>
          <w:tab w:val="left" w:pos="1337"/>
          <w:tab w:val="left" w:pos="1871"/>
          <w:tab w:val="left" w:pos="2285"/>
          <w:tab w:val="left" w:pos="2939"/>
          <w:tab w:val="left" w:pos="3608"/>
          <w:tab w:val="left" w:pos="4712"/>
          <w:tab w:val="left" w:pos="4976"/>
          <w:tab w:val="left" w:pos="6440"/>
          <w:tab w:val="left" w:pos="6914"/>
          <w:tab w:val="left" w:pos="7418"/>
          <w:tab w:val="left" w:pos="7907"/>
        </w:tabs>
      </w:pPr>
      <w:r>
        <w:tab/>
        <w:t>Kai</w:t>
      </w:r>
      <w:r>
        <w:tab/>
        <w:t>pai</w:t>
      </w:r>
      <w:r>
        <w:tab/>
        <w:t>îa</w:t>
      </w:r>
      <w:r>
        <w:tab/>
        <w:t>maya</w:t>
      </w:r>
      <w:r>
        <w:tab/>
        <w:t>manu</w:t>
      </w:r>
      <w:r>
        <w:tab/>
        <w:t>in=bereq</w:t>
      </w:r>
      <w:r>
        <w:tab/>
        <w:t>a</w:t>
      </w:r>
      <w:r>
        <w:tab/>
        <w:t>ta-upu-an</w:t>
      </w:r>
      <w:r>
        <w:tab/>
        <w:t>aya</w:t>
      </w:r>
      <w:r>
        <w:tab/>
        <w:t>ta</w:t>
      </w:r>
      <w:r w:rsidR="00484DD5">
        <w:tab/>
        <w:t>zua</w:t>
      </w:r>
      <w:r w:rsidR="00484DD5">
        <w:tab/>
        <w:t>nu</w:t>
      </w:r>
    </w:p>
    <w:p w14:paraId="5F1DBABB" w14:textId="77777777" w:rsidR="00800AD8" w:rsidRDefault="00800AD8" w:rsidP="00484DD5">
      <w:pPr>
        <w:pStyle w:val="InterlineTransNoFree"/>
        <w:tabs>
          <w:tab w:val="left" w:pos="1337"/>
          <w:tab w:val="left" w:pos="1871"/>
          <w:tab w:val="left" w:pos="2285"/>
          <w:tab w:val="left" w:pos="2939"/>
          <w:tab w:val="left" w:pos="3608"/>
          <w:tab w:val="left" w:pos="4712"/>
          <w:tab w:val="left" w:pos="4976"/>
          <w:tab w:val="left" w:pos="6440"/>
          <w:tab w:val="left" w:pos="6914"/>
          <w:tab w:val="left" w:pos="7418"/>
          <w:tab w:val="left" w:pos="7907"/>
        </w:tabs>
      </w:pPr>
      <w:r>
        <w:tab/>
        <w:t>(name)</w:t>
      </w:r>
      <w:r>
        <w:tab/>
        <w:t>well</w:t>
      </w:r>
      <w:r>
        <w:tab/>
        <w:t>oh</w:t>
      </w:r>
      <w:r>
        <w:tab/>
        <w:t>don’t</w:t>
      </w:r>
      <w:r>
        <w:tab/>
        <w:t>then</w:t>
      </w:r>
      <w:r>
        <w:tab/>
      </w:r>
      <w:r>
        <w:rPr>
          <w:smallCaps/>
        </w:rPr>
        <w:t>perf</w:t>
      </w:r>
      <w:r>
        <w:t>=joke</w:t>
      </w:r>
      <w:r>
        <w:rPr>
          <w:smallCaps/>
        </w:rPr>
        <w:tab/>
        <w:t>c</w:t>
      </w:r>
      <w:r>
        <w:rPr>
          <w:smallCaps/>
        </w:rPr>
        <w:tab/>
      </w:r>
      <w:r>
        <w:t>one-wall-</w:t>
      </w:r>
      <w:r>
        <w:rPr>
          <w:smallCaps/>
        </w:rPr>
        <w:t>nom</w:t>
      </w:r>
      <w:r>
        <w:tab/>
        <w:t>say</w:t>
      </w:r>
      <w:r>
        <w:tab/>
      </w:r>
      <w:r>
        <w:rPr>
          <w:smallCaps/>
        </w:rPr>
        <w:t>obl</w:t>
      </w:r>
      <w:r w:rsidR="00484DD5">
        <w:tab/>
        <w:t>that</w:t>
      </w:r>
      <w:r w:rsidR="00484DD5">
        <w:tab/>
        <w:t>your(</w:t>
      </w:r>
      <w:r w:rsidR="00484DD5">
        <w:rPr>
          <w:smallCaps/>
        </w:rPr>
        <w:t>p</w:t>
      </w:r>
      <w:r w:rsidR="00484DD5">
        <w:t>)</w:t>
      </w:r>
    </w:p>
    <w:p w14:paraId="12918974" w14:textId="77777777" w:rsidR="00800AD8" w:rsidRDefault="00800AD8" w:rsidP="00484DD5">
      <w:pPr>
        <w:pStyle w:val="InterlineText"/>
        <w:tabs>
          <w:tab w:val="left" w:pos="533"/>
          <w:tab w:val="left" w:pos="2717"/>
          <w:tab w:val="left" w:pos="3221"/>
          <w:tab w:val="left" w:pos="3710"/>
          <w:tab w:val="left" w:pos="4544"/>
        </w:tabs>
      </w:pPr>
      <w:r>
        <w:tab/>
        <w:t>penulingelingetj</w:t>
      </w:r>
      <w:r>
        <w:tab/>
        <w:t>ta</w:t>
      </w:r>
      <w:r>
        <w:tab/>
        <w:t>za</w:t>
      </w:r>
      <w:r>
        <w:tab/>
        <w:t>nu</w:t>
      </w:r>
      <w:r>
        <w:tab/>
        <w:t>quma.</w:t>
      </w:r>
    </w:p>
    <w:p w14:paraId="7452E1BB" w14:textId="77777777" w:rsidR="00800AD8" w:rsidRDefault="00800AD8" w:rsidP="00484DD5">
      <w:pPr>
        <w:pStyle w:val="InterlineGlossWithTrans"/>
        <w:tabs>
          <w:tab w:val="left" w:pos="533"/>
          <w:tab w:val="left" w:pos="2717"/>
          <w:tab w:val="left" w:pos="3221"/>
          <w:tab w:val="left" w:pos="3710"/>
          <w:tab w:val="left" w:pos="4544"/>
        </w:tabs>
      </w:pPr>
      <w:r>
        <w:tab/>
        <w:t>in=pu-linge-lingetj</w:t>
      </w:r>
      <w:r>
        <w:tab/>
        <w:t>ta</w:t>
      </w:r>
      <w:r>
        <w:tab/>
        <w:t>zua</w:t>
      </w:r>
      <w:r>
        <w:tab/>
        <w:t>nu</w:t>
      </w:r>
      <w:r>
        <w:tab/>
        <w:t>quma</w:t>
      </w:r>
    </w:p>
    <w:p w14:paraId="2AAAC4C9" w14:textId="77777777" w:rsidR="00800AD8" w:rsidRDefault="00800AD8" w:rsidP="00484DD5">
      <w:pPr>
        <w:pStyle w:val="InterlineTrans"/>
        <w:tabs>
          <w:tab w:val="left" w:pos="533"/>
          <w:tab w:val="left" w:pos="2717"/>
          <w:tab w:val="left" w:pos="3221"/>
          <w:tab w:val="left" w:pos="3710"/>
          <w:tab w:val="left" w:pos="4544"/>
        </w:tabs>
      </w:pPr>
      <w:r>
        <w:tab/>
      </w:r>
      <w:r>
        <w:rPr>
          <w:smallCaps/>
        </w:rPr>
        <w:t>perf</w:t>
      </w:r>
      <w:r>
        <w:t>=have-</w:t>
      </w:r>
      <w:r>
        <w:rPr>
          <w:smallCaps/>
        </w:rPr>
        <w:t>red</w:t>
      </w:r>
      <w:r>
        <w:t>-entire</w:t>
      </w:r>
      <w:r>
        <w:tab/>
      </w:r>
      <w:r>
        <w:rPr>
          <w:smallCaps/>
        </w:rPr>
        <w:t>obl</w:t>
      </w:r>
      <w:r>
        <w:tab/>
        <w:t>that</w:t>
      </w:r>
      <w:r>
        <w:tab/>
        <w:t>your(</w:t>
      </w:r>
      <w:r>
        <w:rPr>
          <w:smallCaps/>
        </w:rPr>
        <w:t>p</w:t>
      </w:r>
      <w:r>
        <w:t>)</w:t>
      </w:r>
      <w:r>
        <w:tab/>
        <w:t>field</w:t>
      </w:r>
    </w:p>
    <w:p w14:paraId="744C249D" w14:textId="77777777" w:rsidR="00800AD8" w:rsidRDefault="00800AD8" w:rsidP="00A8416B">
      <w:pPr>
        <w:pStyle w:val="InterlineFreeCommentFollows"/>
      </w:pPr>
      <w:r>
        <w:t xml:space="preserve">Kai: Oh come on, don’t joke by saying </w:t>
      </w:r>
      <w:r w:rsidR="008D1F3E">
        <w:t>“</w:t>
      </w:r>
      <w:r>
        <w:t>one terrace</w:t>
      </w:r>
      <w:r w:rsidR="008D1F3E">
        <w:t>”</w:t>
      </w:r>
      <w:r>
        <w:t xml:space="preserve"> about your fields all over the place.</w:t>
      </w:r>
    </w:p>
    <w:p w14:paraId="282593D2" w14:textId="77777777" w:rsidR="00800AD8" w:rsidRDefault="00A8416B" w:rsidP="00A8416B">
      <w:pPr>
        <w:pStyle w:val="CommentLastWithHalfSpace"/>
      </w:pPr>
      <w:r>
        <w:t>[</w:t>
      </w:r>
      <w:r w:rsidR="00800AD8" w:rsidRPr="00484DD5">
        <w:rPr>
          <w:rStyle w:val="VernacularText"/>
        </w:rPr>
        <w:t>benereq</w:t>
      </w:r>
      <w:r w:rsidR="00800AD8">
        <w:t xml:space="preserve">: F63 has </w:t>
      </w:r>
      <w:r w:rsidR="00800AD8" w:rsidRPr="00484DD5">
        <w:rPr>
          <w:rStyle w:val="VernacularText"/>
        </w:rPr>
        <w:t>beraq</w:t>
      </w:r>
      <w:r w:rsidR="00800AD8">
        <w:t xml:space="preserve"> </w:t>
      </w:r>
      <w:r w:rsidR="00484DD5">
        <w:t>‘</w:t>
      </w:r>
      <w:r w:rsidR="00800AD8">
        <w:t>joke</w:t>
      </w:r>
      <w:r w:rsidR="00484DD5">
        <w:t>’</w:t>
      </w:r>
      <w:r>
        <w:t>]</w:t>
      </w:r>
    </w:p>
    <w:p w14:paraId="44A4B1A3" w14:textId="77777777" w:rsidR="00800AD8" w:rsidRDefault="00DC1AE0" w:rsidP="00484DD5">
      <w:pPr>
        <w:pStyle w:val="InterlineText"/>
        <w:tabs>
          <w:tab w:val="left" w:pos="533"/>
          <w:tab w:val="left" w:pos="1577"/>
          <w:tab w:val="left" w:pos="2066"/>
          <w:tab w:val="left" w:pos="2525"/>
          <w:tab w:val="left" w:pos="3629"/>
          <w:tab w:val="left" w:pos="4283"/>
          <w:tab w:val="left" w:pos="4772"/>
          <w:tab w:val="left" w:pos="5636"/>
          <w:tab w:val="left" w:pos="6680"/>
          <w:tab w:val="left" w:pos="7679"/>
        </w:tabs>
      </w:pPr>
      <w:r w:rsidRPr="003A1D48">
        <w:rPr>
          <w:rStyle w:val="InterlineTextNumChar"/>
        </w:rPr>
        <w:t>005</w:t>
      </w:r>
      <w:r w:rsidR="00800AD8">
        <w:tab/>
        <w:t>Kaleskes:</w:t>
      </w:r>
      <w:r w:rsidR="00800AD8">
        <w:tab/>
        <w:t>iya,</w:t>
      </w:r>
      <w:r w:rsidR="00800AD8">
        <w:tab/>
        <w:t>ui,</w:t>
      </w:r>
      <w:r w:rsidR="00800AD8">
        <w:tab/>
        <w:t>maîimaîi;</w:t>
      </w:r>
      <w:r w:rsidR="00800AD8">
        <w:tab/>
        <w:t>nu</w:t>
      </w:r>
      <w:r w:rsidR="00800AD8">
        <w:tab/>
        <w:t>uri</w:t>
      </w:r>
      <w:r w:rsidR="00800AD8">
        <w:tab/>
        <w:t>keman</w:t>
      </w:r>
      <w:r w:rsidR="00800AD8">
        <w:tab/>
        <w:t>itjen</w:t>
      </w:r>
      <w:r w:rsidR="00484DD5">
        <w:tab/>
        <w:t>kaumaya</w:t>
      </w:r>
      <w:r w:rsidR="00484DD5">
        <w:tab/>
        <w:t>nu</w:t>
      </w:r>
    </w:p>
    <w:p w14:paraId="7D3F8597" w14:textId="77777777" w:rsidR="00800AD8" w:rsidRDefault="00800AD8" w:rsidP="00484DD5">
      <w:pPr>
        <w:pStyle w:val="InterlineGlossWithTrans"/>
        <w:tabs>
          <w:tab w:val="left" w:pos="533"/>
          <w:tab w:val="left" w:pos="1577"/>
          <w:tab w:val="left" w:pos="2066"/>
          <w:tab w:val="left" w:pos="2525"/>
          <w:tab w:val="left" w:pos="3629"/>
          <w:tab w:val="left" w:pos="4283"/>
          <w:tab w:val="left" w:pos="4772"/>
          <w:tab w:val="left" w:pos="5636"/>
          <w:tab w:val="left" w:pos="6680"/>
          <w:tab w:val="left" w:pos="7679"/>
        </w:tabs>
      </w:pPr>
      <w:r>
        <w:tab/>
        <w:t>Kaleskes</w:t>
      </w:r>
      <w:r>
        <w:tab/>
        <w:t>iya</w:t>
      </w:r>
      <w:r>
        <w:tab/>
        <w:t>ui</w:t>
      </w:r>
      <w:r>
        <w:tab/>
        <w:t>maîimaîi</w:t>
      </w:r>
      <w:r>
        <w:tab/>
        <w:t>nu</w:t>
      </w:r>
      <w:r>
        <w:tab/>
        <w:t>uri</w:t>
      </w:r>
      <w:r>
        <w:tab/>
        <w:t>em=kan</w:t>
      </w:r>
      <w:r>
        <w:tab/>
        <w:t>itjen</w:t>
      </w:r>
      <w:r w:rsidR="00484DD5">
        <w:tab/>
        <w:t>kaumaya</w:t>
      </w:r>
      <w:r w:rsidR="00484DD5">
        <w:tab/>
        <w:t>nu</w:t>
      </w:r>
    </w:p>
    <w:p w14:paraId="08F4E7B9" w14:textId="77777777" w:rsidR="00800AD8" w:rsidRDefault="00800AD8" w:rsidP="00484DD5">
      <w:pPr>
        <w:pStyle w:val="InterlineTransNoFree"/>
        <w:tabs>
          <w:tab w:val="left" w:pos="1577"/>
          <w:tab w:val="left" w:pos="2066"/>
          <w:tab w:val="left" w:pos="2525"/>
          <w:tab w:val="left" w:pos="3629"/>
          <w:tab w:val="left" w:pos="4283"/>
          <w:tab w:val="left" w:pos="4772"/>
          <w:tab w:val="left" w:pos="5636"/>
          <w:tab w:val="left" w:pos="6680"/>
          <w:tab w:val="left" w:pos="7679"/>
        </w:tabs>
      </w:pPr>
      <w:r>
        <w:tab/>
        <w:t>(name)</w:t>
      </w:r>
      <w:r>
        <w:tab/>
        <w:t>ah</w:t>
      </w:r>
      <w:r>
        <w:tab/>
        <w:t>yes</w:t>
      </w:r>
      <w:r>
        <w:tab/>
        <w:t>thank.you</w:t>
      </w:r>
      <w:r>
        <w:tab/>
        <w:t>when</w:t>
      </w:r>
      <w:r>
        <w:tab/>
        <w:t>will</w:t>
      </w:r>
      <w:r>
        <w:tab/>
      </w:r>
      <w:r>
        <w:rPr>
          <w:smallCaps/>
        </w:rPr>
        <w:t>af</w:t>
      </w:r>
      <w:r>
        <w:t>=eat</w:t>
      </w:r>
      <w:r>
        <w:tab/>
      </w:r>
      <w:r>
        <w:rPr>
          <w:smallCaps/>
        </w:rPr>
        <w:t>f.</w:t>
      </w:r>
      <w:r>
        <w:t>we(</w:t>
      </w:r>
      <w:r>
        <w:rPr>
          <w:smallCaps/>
        </w:rPr>
        <w:t>inc</w:t>
      </w:r>
      <w:r>
        <w:t>)</w:t>
      </w:r>
      <w:r w:rsidR="00484DD5">
        <w:tab/>
        <w:t>perhaps</w:t>
      </w:r>
      <w:r w:rsidR="00484DD5">
        <w:tab/>
        <w:t>when</w:t>
      </w:r>
    </w:p>
    <w:p w14:paraId="366A4D0B" w14:textId="77777777" w:rsidR="00800AD8" w:rsidRDefault="00800AD8" w:rsidP="00484DD5">
      <w:pPr>
        <w:pStyle w:val="InterlineText"/>
        <w:tabs>
          <w:tab w:val="left" w:pos="533"/>
        </w:tabs>
      </w:pPr>
      <w:r>
        <w:tab/>
        <w:t>izua.</w:t>
      </w:r>
    </w:p>
    <w:p w14:paraId="271A789D" w14:textId="77777777" w:rsidR="00800AD8" w:rsidRDefault="00800AD8" w:rsidP="00484DD5">
      <w:pPr>
        <w:pStyle w:val="InterlineGlossWithTrans"/>
        <w:tabs>
          <w:tab w:val="left" w:pos="533"/>
        </w:tabs>
      </w:pPr>
      <w:r>
        <w:tab/>
        <w:t>i-zua</w:t>
      </w:r>
    </w:p>
    <w:p w14:paraId="3D91DBCD" w14:textId="77777777" w:rsidR="00800AD8" w:rsidRDefault="00800AD8" w:rsidP="00484DD5">
      <w:pPr>
        <w:pStyle w:val="InterlineTrans"/>
        <w:tabs>
          <w:tab w:val="left" w:pos="533"/>
        </w:tabs>
      </w:pPr>
      <w:r>
        <w:tab/>
      </w:r>
      <w:r>
        <w:rPr>
          <w:smallCaps/>
        </w:rPr>
        <w:t>loc</w:t>
      </w:r>
      <w:r>
        <w:t>-that</w:t>
      </w:r>
    </w:p>
    <w:p w14:paraId="1FAA2D3A" w14:textId="77777777" w:rsidR="00800AD8" w:rsidRDefault="00800AD8">
      <w:pPr>
        <w:pStyle w:val="InterlineFree"/>
      </w:pPr>
      <w:r>
        <w:lastRenderedPageBreak/>
        <w:t>Kaleskes: Oh yes, thank you; perhaps we’ll have something to eat if there is any crop.</w:t>
      </w:r>
    </w:p>
    <w:p w14:paraId="5E95D72C" w14:textId="77777777" w:rsidR="00800AD8" w:rsidRDefault="00DC1AE0" w:rsidP="00484DD5">
      <w:pPr>
        <w:pStyle w:val="InterlineText"/>
        <w:tabs>
          <w:tab w:val="left" w:pos="533"/>
          <w:tab w:val="left" w:pos="1337"/>
          <w:tab w:val="left" w:pos="1796"/>
          <w:tab w:val="left" w:pos="2285"/>
          <w:tab w:val="left" w:pos="4334"/>
          <w:tab w:val="left" w:pos="4823"/>
          <w:tab w:val="left" w:pos="5657"/>
          <w:tab w:val="left" w:pos="6521"/>
        </w:tabs>
      </w:pPr>
      <w:r w:rsidRPr="003A1D48">
        <w:rPr>
          <w:rStyle w:val="InterlineTextNumChar"/>
        </w:rPr>
        <w:t>006</w:t>
      </w:r>
      <w:r w:rsidR="00800AD8">
        <w:tab/>
        <w:t>Kai:</w:t>
      </w:r>
      <w:r w:rsidR="00800AD8">
        <w:tab/>
        <w:t>ui,</w:t>
      </w:r>
      <w:r w:rsidR="00800AD8">
        <w:tab/>
        <w:t>qau</w:t>
      </w:r>
      <w:r w:rsidR="00800AD8">
        <w:tab/>
        <w:t>mayanga</w:t>
      </w:r>
      <w:r w:rsidR="00800AD8">
        <w:tab/>
        <w:t>za</w:t>
      </w:r>
      <w:r w:rsidR="00800AD8">
        <w:tab/>
        <w:t>nu</w:t>
      </w:r>
      <w:r w:rsidR="00800AD8">
        <w:tab/>
        <w:t>puk,</w:t>
      </w:r>
      <w:r w:rsidR="00484DD5">
        <w:tab/>
        <w:t>mayanga</w:t>
      </w:r>
    </w:p>
    <w:p w14:paraId="356C894E" w14:textId="77777777" w:rsidR="00800AD8" w:rsidRDefault="00800AD8" w:rsidP="00484DD5">
      <w:pPr>
        <w:pStyle w:val="InterlineGlossWithTrans"/>
        <w:tabs>
          <w:tab w:val="left" w:pos="533"/>
          <w:tab w:val="left" w:pos="1337"/>
          <w:tab w:val="left" w:pos="1796"/>
          <w:tab w:val="left" w:pos="2285"/>
          <w:tab w:val="left" w:pos="4334"/>
          <w:tab w:val="left" w:pos="4823"/>
          <w:tab w:val="left" w:pos="5657"/>
          <w:tab w:val="left" w:pos="6521"/>
        </w:tabs>
      </w:pPr>
      <w:r>
        <w:tab/>
        <w:t>Kai</w:t>
      </w:r>
      <w:r>
        <w:tab/>
        <w:t>ui</w:t>
      </w:r>
      <w:r>
        <w:tab/>
        <w:t>qau</w:t>
      </w:r>
      <w:r>
        <w:tab/>
        <w:t>ma-aya-anga</w:t>
      </w:r>
      <w:r>
        <w:tab/>
        <w:t>zua</w:t>
      </w:r>
      <w:r>
        <w:tab/>
        <w:t>nu</w:t>
      </w:r>
      <w:r>
        <w:tab/>
        <w:t>puk</w:t>
      </w:r>
      <w:r w:rsidR="00484DD5">
        <w:tab/>
        <w:t>ma-aya-anga</w:t>
      </w:r>
    </w:p>
    <w:p w14:paraId="1FDC3268" w14:textId="77777777" w:rsidR="00800AD8" w:rsidRDefault="00800AD8" w:rsidP="00484DD5">
      <w:pPr>
        <w:pStyle w:val="InterlineTransNoFree"/>
        <w:tabs>
          <w:tab w:val="left" w:pos="1337"/>
          <w:tab w:val="left" w:pos="1796"/>
          <w:tab w:val="left" w:pos="2285"/>
          <w:tab w:val="left" w:pos="4334"/>
          <w:tab w:val="left" w:pos="4823"/>
          <w:tab w:val="left" w:pos="5657"/>
          <w:tab w:val="left" w:pos="6521"/>
        </w:tabs>
      </w:pPr>
      <w:r>
        <w:tab/>
        <w:t>(name)</w:t>
      </w:r>
      <w:r>
        <w:tab/>
        <w:t>yes</w:t>
      </w:r>
      <w:r>
        <w:tab/>
        <w:t>so</w:t>
      </w:r>
      <w:r>
        <w:tab/>
      </w:r>
      <w:r>
        <w:rPr>
          <w:smallCaps/>
        </w:rPr>
        <w:t>stat</w:t>
      </w:r>
      <w:r>
        <w:t>-be.thus-indeed</w:t>
      </w:r>
      <w:r>
        <w:tab/>
        <w:t>that</w:t>
      </w:r>
      <w:r>
        <w:tab/>
        <w:t>your(</w:t>
      </w:r>
      <w:r>
        <w:rPr>
          <w:smallCaps/>
        </w:rPr>
        <w:t>p</w:t>
      </w:r>
      <w:r>
        <w:t>)</w:t>
      </w:r>
      <w:r>
        <w:tab/>
        <w:t>bean.sp</w:t>
      </w:r>
      <w:r w:rsidR="00484DD5">
        <w:tab/>
      </w:r>
      <w:r w:rsidR="00484DD5">
        <w:rPr>
          <w:smallCaps/>
        </w:rPr>
        <w:t>stat</w:t>
      </w:r>
      <w:r w:rsidR="00484DD5">
        <w:t>-be.thus-indeed</w:t>
      </w:r>
    </w:p>
    <w:p w14:paraId="5D8674AE" w14:textId="77777777" w:rsidR="00484DD5" w:rsidRDefault="00484DD5" w:rsidP="00484DD5">
      <w:pPr>
        <w:pStyle w:val="InterlineText"/>
        <w:tabs>
          <w:tab w:val="left" w:pos="533"/>
          <w:tab w:val="left" w:pos="1022"/>
          <w:tab w:val="left" w:pos="1856"/>
          <w:tab w:val="left" w:pos="2720"/>
          <w:tab w:val="left" w:pos="4769"/>
          <w:tab w:val="left" w:pos="5258"/>
          <w:tab w:val="left" w:pos="6092"/>
          <w:tab w:val="left" w:pos="7031"/>
        </w:tabs>
      </w:pPr>
      <w:r>
        <w:tab/>
        <w:t>za</w:t>
      </w:r>
      <w:r w:rsidR="00800AD8">
        <w:tab/>
        <w:t>nu</w:t>
      </w:r>
      <w:r w:rsidR="00800AD8">
        <w:tab/>
        <w:t>îangga,</w:t>
      </w:r>
      <w:r>
        <w:tab/>
        <w:t>mayanga</w:t>
      </w:r>
      <w:r>
        <w:tab/>
        <w:t>za</w:t>
      </w:r>
      <w:r>
        <w:tab/>
        <w:t>nu</w:t>
      </w:r>
      <w:r>
        <w:tab/>
        <w:t>îumay,</w:t>
      </w:r>
      <w:r>
        <w:tab/>
        <w:t>mayanga</w:t>
      </w:r>
    </w:p>
    <w:p w14:paraId="0A371A32" w14:textId="77777777" w:rsidR="00800AD8" w:rsidRDefault="00484DD5" w:rsidP="00484DD5">
      <w:pPr>
        <w:pStyle w:val="InterlineGlossWithTrans"/>
        <w:tabs>
          <w:tab w:val="left" w:pos="533"/>
          <w:tab w:val="left" w:pos="1022"/>
          <w:tab w:val="left" w:pos="1856"/>
          <w:tab w:val="left" w:pos="2720"/>
          <w:tab w:val="left" w:pos="4769"/>
          <w:tab w:val="left" w:pos="5258"/>
          <w:tab w:val="left" w:pos="6092"/>
          <w:tab w:val="left" w:pos="7031"/>
        </w:tabs>
      </w:pPr>
      <w:r>
        <w:tab/>
        <w:t>zua</w:t>
      </w:r>
      <w:r w:rsidR="00800AD8">
        <w:tab/>
        <w:t>nu</w:t>
      </w:r>
      <w:r w:rsidR="00800AD8">
        <w:tab/>
        <w:t>îangga</w:t>
      </w:r>
      <w:r>
        <w:tab/>
        <w:t>ma-aya-anga</w:t>
      </w:r>
      <w:r>
        <w:tab/>
        <w:t>zua</w:t>
      </w:r>
      <w:r>
        <w:tab/>
        <w:t>nu</w:t>
      </w:r>
      <w:r>
        <w:tab/>
        <w:t>îumay</w:t>
      </w:r>
      <w:r>
        <w:tab/>
        <w:t>ma-aya-anga</w:t>
      </w:r>
    </w:p>
    <w:p w14:paraId="7EF4A19D" w14:textId="77777777" w:rsidR="00800AD8" w:rsidRDefault="00484DD5" w:rsidP="00484DD5">
      <w:pPr>
        <w:pStyle w:val="InterlineTransNoFree"/>
        <w:tabs>
          <w:tab w:val="left" w:pos="1022"/>
          <w:tab w:val="left" w:pos="1856"/>
          <w:tab w:val="left" w:pos="2720"/>
          <w:tab w:val="left" w:pos="4769"/>
          <w:tab w:val="left" w:pos="5258"/>
          <w:tab w:val="left" w:pos="6092"/>
          <w:tab w:val="left" w:pos="7031"/>
        </w:tabs>
      </w:pPr>
      <w:r>
        <w:tab/>
      </w:r>
      <w:r w:rsidR="00800AD8">
        <w:t>that</w:t>
      </w:r>
      <w:r w:rsidR="00800AD8">
        <w:tab/>
        <w:t>your(</w:t>
      </w:r>
      <w:r w:rsidR="00800AD8">
        <w:rPr>
          <w:smallCaps/>
        </w:rPr>
        <w:t>p</w:t>
      </w:r>
      <w:r w:rsidR="00800AD8">
        <w:t>)</w:t>
      </w:r>
      <w:r w:rsidR="00800AD8">
        <w:tab/>
        <w:t>sesame</w:t>
      </w:r>
      <w:r>
        <w:tab/>
      </w:r>
      <w:r>
        <w:rPr>
          <w:smallCaps/>
        </w:rPr>
        <w:t>stat</w:t>
      </w:r>
      <w:r>
        <w:t>-be.thus-indeed</w:t>
      </w:r>
      <w:r>
        <w:tab/>
        <w:t>that</w:t>
      </w:r>
      <w:r>
        <w:tab/>
        <w:t>your(</w:t>
      </w:r>
      <w:r>
        <w:rPr>
          <w:smallCaps/>
        </w:rPr>
        <w:t>p</w:t>
      </w:r>
      <w:r>
        <w:t>)</w:t>
      </w:r>
      <w:r>
        <w:tab/>
        <w:t>millet.sp</w:t>
      </w:r>
      <w:r>
        <w:tab/>
      </w:r>
      <w:r>
        <w:rPr>
          <w:smallCaps/>
        </w:rPr>
        <w:t>stat</w:t>
      </w:r>
      <w:r>
        <w:t>-be.thus-indeed</w:t>
      </w:r>
    </w:p>
    <w:p w14:paraId="09E8FFBF" w14:textId="77777777" w:rsidR="00800AD8" w:rsidRDefault="00484DD5" w:rsidP="00484DD5">
      <w:pPr>
        <w:pStyle w:val="InterlineText"/>
        <w:tabs>
          <w:tab w:val="left" w:pos="533"/>
          <w:tab w:val="left" w:pos="1022"/>
          <w:tab w:val="left" w:pos="1856"/>
        </w:tabs>
      </w:pPr>
      <w:r>
        <w:tab/>
        <w:t>za</w:t>
      </w:r>
      <w:r w:rsidR="00800AD8">
        <w:tab/>
        <w:t>nu</w:t>
      </w:r>
      <w:r w:rsidR="00800AD8">
        <w:tab/>
        <w:t>vaqu.</w:t>
      </w:r>
    </w:p>
    <w:p w14:paraId="4AA7F1AB" w14:textId="77777777" w:rsidR="00800AD8" w:rsidRDefault="00800AD8" w:rsidP="00484DD5">
      <w:pPr>
        <w:pStyle w:val="InterlineGlossWithTrans"/>
        <w:tabs>
          <w:tab w:val="left" w:pos="533"/>
          <w:tab w:val="left" w:pos="1022"/>
          <w:tab w:val="left" w:pos="1856"/>
        </w:tabs>
      </w:pPr>
      <w:r>
        <w:tab/>
        <w:t>zua</w:t>
      </w:r>
      <w:r>
        <w:tab/>
        <w:t>nu</w:t>
      </w:r>
      <w:r>
        <w:tab/>
        <w:t>vaqu</w:t>
      </w:r>
    </w:p>
    <w:p w14:paraId="27EEF833" w14:textId="77777777" w:rsidR="00800AD8" w:rsidRDefault="00800AD8" w:rsidP="00484DD5">
      <w:pPr>
        <w:pStyle w:val="InterlineTrans"/>
        <w:tabs>
          <w:tab w:val="left" w:pos="533"/>
          <w:tab w:val="left" w:pos="1022"/>
          <w:tab w:val="left" w:pos="1856"/>
        </w:tabs>
      </w:pPr>
      <w:r>
        <w:tab/>
        <w:t>that</w:t>
      </w:r>
      <w:r>
        <w:tab/>
        <w:t>your(</w:t>
      </w:r>
      <w:r>
        <w:rPr>
          <w:smallCaps/>
        </w:rPr>
        <w:t>p</w:t>
      </w:r>
      <w:r>
        <w:t>)</w:t>
      </w:r>
      <w:r>
        <w:tab/>
        <w:t>millet</w:t>
      </w:r>
    </w:p>
    <w:p w14:paraId="15B49685" w14:textId="77777777" w:rsidR="00800AD8" w:rsidRDefault="00800AD8" w:rsidP="00A8416B">
      <w:pPr>
        <w:pStyle w:val="InterlineFreeCommentFollows"/>
      </w:pPr>
      <w:r>
        <w:t>Kai:</w:t>
      </w:r>
      <w:r w:rsidR="008D1F3E">
        <w:t xml:space="preserve"> </w:t>
      </w:r>
      <w:r>
        <w:t>Yes, not to</w:t>
      </w:r>
      <w:r w:rsidR="00484DD5">
        <w:t xml:space="preserve"> mention your peas, your sesame</w:t>
      </w:r>
      <w:r>
        <w:t>, your banyard millet, your ordinary millet.</w:t>
      </w:r>
    </w:p>
    <w:p w14:paraId="4BFF2590" w14:textId="77777777" w:rsidR="00800AD8" w:rsidRDefault="00A8416B" w:rsidP="00A8416B">
      <w:pPr>
        <w:pStyle w:val="CommentLastWithHalfSpace"/>
      </w:pPr>
      <w:r>
        <w:t>[</w:t>
      </w:r>
      <w:r w:rsidR="00800AD8" w:rsidRPr="00484DD5">
        <w:rPr>
          <w:rStyle w:val="VernacularText"/>
        </w:rPr>
        <w:t>îangga</w:t>
      </w:r>
      <w:r w:rsidR="00800AD8">
        <w:t>: ‘sesame’</w:t>
      </w:r>
      <w:r w:rsidR="00484DD5">
        <w:t xml:space="preserve"> here</w:t>
      </w:r>
      <w:r w:rsidR="00800AD8">
        <w:t xml:space="preserve">, but note </w:t>
      </w:r>
      <w:r w:rsidR="00484DD5">
        <w:t>F</w:t>
      </w:r>
      <w:r w:rsidR="00800AD8">
        <w:t xml:space="preserve"> has it as </w:t>
      </w:r>
      <w:r w:rsidR="00484DD5">
        <w:t>‘</w:t>
      </w:r>
      <w:r w:rsidR="00800AD8">
        <w:t>peanut</w:t>
      </w:r>
      <w:r w:rsidR="00484DD5">
        <w:t>’</w:t>
      </w:r>
      <w:r w:rsidR="00800AD8">
        <w:t>.</w:t>
      </w:r>
      <w:r>
        <w:t>]</w:t>
      </w:r>
    </w:p>
    <w:p w14:paraId="1650D676" w14:textId="77777777" w:rsidR="00484DD5" w:rsidRDefault="00DC1AE0" w:rsidP="00484DD5">
      <w:pPr>
        <w:pStyle w:val="InterlineText"/>
        <w:tabs>
          <w:tab w:val="left" w:pos="533"/>
          <w:tab w:val="left" w:pos="1022"/>
          <w:tab w:val="left" w:pos="1886"/>
          <w:tab w:val="left" w:pos="2930"/>
          <w:tab w:val="left" w:pos="3794"/>
          <w:tab w:val="left" w:pos="4298"/>
          <w:tab w:val="left" w:pos="4787"/>
          <w:tab w:val="left" w:pos="5621"/>
        </w:tabs>
      </w:pPr>
      <w:r w:rsidRPr="003A1D48">
        <w:rPr>
          <w:rStyle w:val="InterlineTextNumChar"/>
        </w:rPr>
        <w:t>007</w:t>
      </w:r>
      <w:r w:rsidR="00800AD8">
        <w:tab/>
        <w:t>uri</w:t>
      </w:r>
      <w:r w:rsidR="00800AD8">
        <w:tab/>
        <w:t>keman</w:t>
      </w:r>
      <w:r w:rsidR="00800AD8">
        <w:tab/>
        <w:t>itjen</w:t>
      </w:r>
      <w:r w:rsidR="00800AD8">
        <w:tab/>
        <w:t>aravats</w:t>
      </w:r>
      <w:r w:rsidR="00800AD8">
        <w:tab/>
        <w:t>ta</w:t>
      </w:r>
      <w:r w:rsidR="00800AD8">
        <w:tab/>
        <w:t>za</w:t>
      </w:r>
      <w:r w:rsidR="00800AD8">
        <w:tab/>
        <w:t>nu</w:t>
      </w:r>
      <w:r w:rsidR="00484DD5">
        <w:tab/>
        <w:t>kikavetsengel.</w:t>
      </w:r>
    </w:p>
    <w:p w14:paraId="36403BD8" w14:textId="77777777" w:rsidR="00800AD8" w:rsidRDefault="00800AD8" w:rsidP="00484DD5">
      <w:pPr>
        <w:pStyle w:val="InterlineGlossWithTrans"/>
        <w:tabs>
          <w:tab w:val="left" w:pos="533"/>
          <w:tab w:val="left" w:pos="1022"/>
          <w:tab w:val="left" w:pos="1886"/>
          <w:tab w:val="left" w:pos="2930"/>
          <w:tab w:val="left" w:pos="3794"/>
          <w:tab w:val="left" w:pos="4298"/>
          <w:tab w:val="left" w:pos="4787"/>
          <w:tab w:val="left" w:pos="5621"/>
        </w:tabs>
      </w:pPr>
      <w:r>
        <w:tab/>
        <w:t>uri</w:t>
      </w:r>
      <w:r>
        <w:tab/>
        <w:t>em=kan</w:t>
      </w:r>
      <w:r>
        <w:tab/>
        <w:t>itjen</w:t>
      </w:r>
      <w:r>
        <w:tab/>
        <w:t>a-ravats</w:t>
      </w:r>
      <w:r>
        <w:tab/>
        <w:t>ta</w:t>
      </w:r>
      <w:r>
        <w:tab/>
        <w:t>zua</w:t>
      </w:r>
      <w:r>
        <w:tab/>
        <w:t>nu</w:t>
      </w:r>
      <w:r w:rsidR="00484DD5">
        <w:tab/>
        <w:t>ki-ka-vetsengel</w:t>
      </w:r>
    </w:p>
    <w:p w14:paraId="5944922D" w14:textId="77777777" w:rsidR="00800AD8" w:rsidRDefault="00800AD8" w:rsidP="00484DD5">
      <w:pPr>
        <w:pStyle w:val="InterlineTrans"/>
        <w:tabs>
          <w:tab w:val="left" w:pos="533"/>
          <w:tab w:val="left" w:pos="1022"/>
          <w:tab w:val="left" w:pos="1886"/>
          <w:tab w:val="left" w:pos="2930"/>
          <w:tab w:val="left" w:pos="3794"/>
          <w:tab w:val="left" w:pos="4298"/>
          <w:tab w:val="left" w:pos="4787"/>
          <w:tab w:val="left" w:pos="5621"/>
        </w:tabs>
      </w:pPr>
      <w:r>
        <w:tab/>
        <w:t>will</w:t>
      </w:r>
      <w:r>
        <w:tab/>
      </w:r>
      <w:r>
        <w:rPr>
          <w:smallCaps/>
        </w:rPr>
        <w:t>af</w:t>
      </w:r>
      <w:r>
        <w:t>=eat</w:t>
      </w:r>
      <w:r>
        <w:tab/>
      </w:r>
      <w:r>
        <w:rPr>
          <w:smallCaps/>
        </w:rPr>
        <w:t>f.</w:t>
      </w:r>
      <w:r>
        <w:t>we(</w:t>
      </w:r>
      <w:r>
        <w:rPr>
          <w:smallCaps/>
        </w:rPr>
        <w:t>inc</w:t>
      </w:r>
      <w:r>
        <w:t>)</w:t>
      </w:r>
      <w:r>
        <w:tab/>
      </w:r>
      <w:r>
        <w:rPr>
          <w:smallCaps/>
        </w:rPr>
        <w:t>c-</w:t>
      </w:r>
      <w:r>
        <w:t>true</w:t>
      </w:r>
      <w:r>
        <w:tab/>
      </w:r>
      <w:r>
        <w:rPr>
          <w:smallCaps/>
        </w:rPr>
        <w:t>obl</w:t>
      </w:r>
      <w:r>
        <w:tab/>
        <w:t>that</w:t>
      </w:r>
      <w:r>
        <w:tab/>
        <w:t>your(</w:t>
      </w:r>
      <w:r>
        <w:rPr>
          <w:smallCaps/>
        </w:rPr>
        <w:t>p</w:t>
      </w:r>
      <w:r>
        <w:t>)</w:t>
      </w:r>
      <w:r w:rsidR="00484DD5">
        <w:tab/>
        <w:t>do-main-crop</w:t>
      </w:r>
    </w:p>
    <w:p w14:paraId="36A8B7D8" w14:textId="77777777" w:rsidR="00800AD8" w:rsidRDefault="00800AD8">
      <w:pPr>
        <w:pStyle w:val="InterlineFree"/>
      </w:pPr>
      <w:r>
        <w:t>We are going to have plenty to eat from your crops.</w:t>
      </w:r>
    </w:p>
    <w:p w14:paraId="01A197BD" w14:textId="77777777" w:rsidR="00800AD8" w:rsidRDefault="00DC1AE0" w:rsidP="00484DD5">
      <w:pPr>
        <w:pStyle w:val="InterlineText"/>
        <w:tabs>
          <w:tab w:val="left" w:pos="533"/>
          <w:tab w:val="left" w:pos="1577"/>
          <w:tab w:val="left" w:pos="2036"/>
          <w:tab w:val="left" w:pos="2735"/>
          <w:tab w:val="left" w:pos="3599"/>
          <w:tab w:val="left" w:pos="4088"/>
          <w:tab w:val="left" w:pos="4952"/>
          <w:tab w:val="left" w:pos="5651"/>
        </w:tabs>
      </w:pPr>
      <w:r w:rsidRPr="003A1D48">
        <w:rPr>
          <w:rStyle w:val="InterlineTextNumChar"/>
        </w:rPr>
        <w:t>008</w:t>
      </w:r>
      <w:r w:rsidR="00800AD8">
        <w:tab/>
        <w:t>Kaleskes:</w:t>
      </w:r>
      <w:r w:rsidR="00800AD8">
        <w:tab/>
        <w:t>ui,</w:t>
      </w:r>
      <w:r w:rsidR="00800AD8">
        <w:tab/>
        <w:t>îakua</w:t>
      </w:r>
      <w:r w:rsidR="00800AD8">
        <w:tab/>
        <w:t>qadjaw</w:t>
      </w:r>
      <w:r w:rsidR="00800AD8">
        <w:tab/>
        <w:t>ki</w:t>
      </w:r>
      <w:r w:rsidR="00800AD8">
        <w:tab/>
        <w:t>tja</w:t>
      </w:r>
      <w:r w:rsidR="00800AD8">
        <w:tab/>
        <w:t>kani</w:t>
      </w:r>
      <w:r w:rsidR="00800AD8">
        <w:tab/>
        <w:t>anga.</w:t>
      </w:r>
    </w:p>
    <w:p w14:paraId="2F46DEF7" w14:textId="77777777" w:rsidR="00800AD8" w:rsidRDefault="00800AD8" w:rsidP="00484DD5">
      <w:pPr>
        <w:pStyle w:val="InterlineGlossWithTrans"/>
        <w:tabs>
          <w:tab w:val="left" w:pos="533"/>
          <w:tab w:val="left" w:pos="1577"/>
          <w:tab w:val="left" w:pos="2036"/>
          <w:tab w:val="left" w:pos="2735"/>
          <w:tab w:val="left" w:pos="3599"/>
          <w:tab w:val="left" w:pos="4088"/>
          <w:tab w:val="left" w:pos="4952"/>
          <w:tab w:val="left" w:pos="5651"/>
        </w:tabs>
      </w:pPr>
      <w:r>
        <w:tab/>
        <w:t>Kaleskes</w:t>
      </w:r>
      <w:r>
        <w:tab/>
        <w:t>ui</w:t>
      </w:r>
      <w:r>
        <w:tab/>
        <w:t>îakua</w:t>
      </w:r>
      <w:r>
        <w:tab/>
        <w:t>qadjaw</w:t>
      </w:r>
      <w:r>
        <w:tab/>
        <w:t>ki</w:t>
      </w:r>
      <w:r>
        <w:tab/>
        <w:t>tja</w:t>
      </w:r>
      <w:r>
        <w:tab/>
        <w:t>kan-i</w:t>
      </w:r>
      <w:r>
        <w:tab/>
        <w:t>anga</w:t>
      </w:r>
    </w:p>
    <w:p w14:paraId="4CE47123" w14:textId="77777777" w:rsidR="00800AD8" w:rsidRDefault="00800AD8" w:rsidP="00484DD5">
      <w:pPr>
        <w:pStyle w:val="InterlineTrans"/>
        <w:tabs>
          <w:tab w:val="left" w:pos="533"/>
          <w:tab w:val="left" w:pos="1577"/>
          <w:tab w:val="left" w:pos="2036"/>
          <w:tab w:val="left" w:pos="2735"/>
          <w:tab w:val="left" w:pos="3599"/>
          <w:tab w:val="left" w:pos="4088"/>
          <w:tab w:val="left" w:pos="4952"/>
          <w:tab w:val="left" w:pos="5651"/>
        </w:tabs>
      </w:pPr>
      <w:r>
        <w:tab/>
        <w:t>(name)</w:t>
      </w:r>
      <w:r>
        <w:tab/>
        <w:t>yes</w:t>
      </w:r>
      <w:r>
        <w:tab/>
        <w:t>but</w:t>
      </w:r>
      <w:r>
        <w:tab/>
        <w:t>perhaps</w:t>
      </w:r>
      <w:r>
        <w:tab/>
        <w:t>will</w:t>
      </w:r>
      <w:r>
        <w:tab/>
        <w:t>we(</w:t>
      </w:r>
      <w:r>
        <w:rPr>
          <w:smallCaps/>
        </w:rPr>
        <w:t>inc</w:t>
      </w:r>
      <w:r>
        <w:t>)</w:t>
      </w:r>
      <w:r>
        <w:tab/>
        <w:t>eat-</w:t>
      </w:r>
      <w:r>
        <w:rPr>
          <w:smallCaps/>
        </w:rPr>
        <w:t>pf</w:t>
      </w:r>
      <w:r>
        <w:tab/>
        <w:t>indeed</w:t>
      </w:r>
    </w:p>
    <w:p w14:paraId="72D53506" w14:textId="77777777" w:rsidR="00800AD8" w:rsidRDefault="00800AD8">
      <w:pPr>
        <w:pStyle w:val="InterlineFree"/>
      </w:pPr>
      <w:r>
        <w:t>Kaleskes: Yes, but I don’t know whether we’ll eat any of it,</w:t>
      </w:r>
    </w:p>
    <w:p w14:paraId="78601F83" w14:textId="77777777" w:rsidR="00800AD8" w:rsidRDefault="00DC1AE0" w:rsidP="00484DD5">
      <w:pPr>
        <w:pStyle w:val="InterlineText"/>
        <w:tabs>
          <w:tab w:val="left" w:pos="533"/>
          <w:tab w:val="left" w:pos="1877"/>
          <w:tab w:val="left" w:pos="2351"/>
          <w:tab w:val="left" w:pos="4295"/>
          <w:tab w:val="left" w:pos="5639"/>
          <w:tab w:val="left" w:pos="6113"/>
        </w:tabs>
      </w:pPr>
      <w:r w:rsidRPr="003A1D48">
        <w:rPr>
          <w:rStyle w:val="InterlineTextNumChar"/>
        </w:rPr>
        <w:t>009</w:t>
      </w:r>
      <w:r w:rsidR="00800AD8">
        <w:tab/>
        <w:t>maya</w:t>
      </w:r>
      <w:r w:rsidR="00800AD8">
        <w:tab/>
        <w:t>sa</w:t>
      </w:r>
      <w:r w:rsidR="00800AD8">
        <w:tab/>
        <w:t>qemuzimuzip,</w:t>
      </w:r>
      <w:r w:rsidR="00800AD8">
        <w:tab/>
        <w:t>maya</w:t>
      </w:r>
      <w:r w:rsidR="00800AD8">
        <w:tab/>
        <w:t>sa</w:t>
      </w:r>
      <w:r w:rsidR="00800AD8">
        <w:tab/>
        <w:t>tja</w:t>
      </w:r>
    </w:p>
    <w:p w14:paraId="1AA5DA01" w14:textId="77777777" w:rsidR="00800AD8" w:rsidRDefault="00800AD8" w:rsidP="00484DD5">
      <w:pPr>
        <w:pStyle w:val="InterlineGlossWithTrans"/>
        <w:tabs>
          <w:tab w:val="left" w:pos="533"/>
          <w:tab w:val="left" w:pos="1877"/>
          <w:tab w:val="left" w:pos="2351"/>
          <w:tab w:val="left" w:pos="4295"/>
          <w:tab w:val="left" w:pos="5639"/>
          <w:tab w:val="left" w:pos="6113"/>
        </w:tabs>
      </w:pPr>
      <w:r>
        <w:tab/>
        <w:t>ma-aya</w:t>
      </w:r>
      <w:r>
        <w:tab/>
        <w:t>tsa</w:t>
      </w:r>
      <w:r>
        <w:tab/>
        <w:t>em=em=uzi</w:t>
      </w:r>
      <w:r w:rsidR="00A077FB">
        <w:t>=</w:t>
      </w:r>
      <w:r>
        <w:t>quzip</w:t>
      </w:r>
      <w:r>
        <w:tab/>
        <w:t>ma-aya</w:t>
      </w:r>
      <w:r>
        <w:tab/>
        <w:t>tsa</w:t>
      </w:r>
      <w:r>
        <w:tab/>
        <w:t>tja</w:t>
      </w:r>
    </w:p>
    <w:p w14:paraId="67A9241D" w14:textId="77777777" w:rsidR="00800AD8" w:rsidRDefault="00800AD8" w:rsidP="00484DD5">
      <w:pPr>
        <w:pStyle w:val="InterlineTransNoFree"/>
        <w:tabs>
          <w:tab w:val="left" w:pos="1877"/>
          <w:tab w:val="left" w:pos="2351"/>
          <w:tab w:val="left" w:pos="4295"/>
          <w:tab w:val="left" w:pos="5639"/>
          <w:tab w:val="left" w:pos="6113"/>
        </w:tabs>
      </w:pPr>
      <w:r>
        <w:tab/>
      </w:r>
      <w:r>
        <w:rPr>
          <w:smallCaps/>
        </w:rPr>
        <w:t>stat</w:t>
      </w:r>
      <w:r>
        <w:t>-be.thus</w:t>
      </w:r>
      <w:r>
        <w:tab/>
        <w:t>this</w:t>
      </w:r>
      <w:r>
        <w:tab/>
      </w:r>
      <w:r>
        <w:rPr>
          <w:smallCaps/>
        </w:rPr>
        <w:t>af</w:t>
      </w:r>
      <w:r>
        <w:t>=</w:t>
      </w:r>
      <w:r>
        <w:rPr>
          <w:smallCaps/>
        </w:rPr>
        <w:t>af</w:t>
      </w:r>
      <w:r>
        <w:t>=</w:t>
      </w:r>
      <w:r>
        <w:rPr>
          <w:smallCaps/>
        </w:rPr>
        <w:t>red</w:t>
      </w:r>
      <w:r>
        <w:t>=animal</w:t>
      </w:r>
      <w:r>
        <w:tab/>
      </w:r>
      <w:r>
        <w:rPr>
          <w:smallCaps/>
        </w:rPr>
        <w:t>stat</w:t>
      </w:r>
      <w:r>
        <w:t>-be.thus</w:t>
      </w:r>
      <w:r>
        <w:tab/>
        <w:t>this</w:t>
      </w:r>
      <w:r>
        <w:tab/>
        <w:t>our(</w:t>
      </w:r>
      <w:r>
        <w:rPr>
          <w:smallCaps/>
        </w:rPr>
        <w:t>inc</w:t>
      </w:r>
      <w:r>
        <w:t>)</w:t>
      </w:r>
    </w:p>
    <w:p w14:paraId="5EDB5EE0" w14:textId="77777777" w:rsidR="00800AD8" w:rsidRDefault="00800AD8" w:rsidP="00A077FB">
      <w:pPr>
        <w:pStyle w:val="InterlineText"/>
        <w:tabs>
          <w:tab w:val="left" w:pos="533"/>
          <w:tab w:val="left" w:pos="3107"/>
          <w:tab w:val="left" w:pos="3371"/>
          <w:tab w:val="left" w:pos="4385"/>
        </w:tabs>
      </w:pPr>
      <w:r>
        <w:tab/>
        <w:t>kinatsavitsaviîan</w:t>
      </w:r>
      <w:r>
        <w:tab/>
        <w:t>a</w:t>
      </w:r>
      <w:r>
        <w:tab/>
        <w:t>nakuya</w:t>
      </w:r>
      <w:r>
        <w:tab/>
        <w:t>aravats.</w:t>
      </w:r>
    </w:p>
    <w:p w14:paraId="20D39842" w14:textId="77777777" w:rsidR="00800AD8" w:rsidRDefault="00800AD8" w:rsidP="00A077FB">
      <w:pPr>
        <w:pStyle w:val="InterlineGlossWithTrans"/>
        <w:tabs>
          <w:tab w:val="left" w:pos="533"/>
          <w:tab w:val="left" w:pos="3107"/>
          <w:tab w:val="left" w:pos="3371"/>
          <w:tab w:val="left" w:pos="4385"/>
        </w:tabs>
      </w:pPr>
      <w:r>
        <w:tab/>
        <w:t>in=ka-tsavi-tsaviî-an</w:t>
      </w:r>
      <w:r>
        <w:tab/>
        <w:t>a</w:t>
      </w:r>
      <w:r>
        <w:tab/>
        <w:t>na-kuya</w:t>
      </w:r>
      <w:r>
        <w:tab/>
        <w:t>a-ravats</w:t>
      </w:r>
    </w:p>
    <w:p w14:paraId="7084F07E" w14:textId="77777777" w:rsidR="00800AD8" w:rsidRDefault="00800AD8" w:rsidP="00A077FB">
      <w:pPr>
        <w:pStyle w:val="InterlineTrans"/>
        <w:tabs>
          <w:tab w:val="left" w:pos="533"/>
          <w:tab w:val="left" w:pos="3107"/>
          <w:tab w:val="left" w:pos="3371"/>
          <w:tab w:val="left" w:pos="4385"/>
        </w:tabs>
      </w:pPr>
      <w:r>
        <w:tab/>
      </w:r>
      <w:r w:rsidRPr="00484DD5">
        <w:rPr>
          <w:smallCaps/>
        </w:rPr>
        <w:t>perf=past-</w:t>
      </w:r>
      <w:r w:rsidR="00D54E67" w:rsidRPr="00D54E67">
        <w:rPr>
          <w:smallCaps/>
        </w:rPr>
        <w:t>red</w:t>
      </w:r>
      <w:r>
        <w:t>-year-</w:t>
      </w:r>
      <w:r w:rsidR="00D64271" w:rsidRPr="00D64271">
        <w:rPr>
          <w:smallCaps/>
        </w:rPr>
        <w:t>nom</w:t>
      </w:r>
      <w:r>
        <w:tab/>
      </w:r>
      <w:r>
        <w:rPr>
          <w:smallCaps/>
        </w:rPr>
        <w:t>c</w:t>
      </w:r>
      <w:r>
        <w:tab/>
      </w:r>
      <w:r>
        <w:rPr>
          <w:smallCaps/>
        </w:rPr>
        <w:t>stat</w:t>
      </w:r>
      <w:r>
        <w:t>-bad</w:t>
      </w:r>
      <w:r>
        <w:tab/>
      </w:r>
      <w:r>
        <w:rPr>
          <w:smallCaps/>
        </w:rPr>
        <w:t>c</w:t>
      </w:r>
      <w:r>
        <w:t>-true</w:t>
      </w:r>
    </w:p>
    <w:p w14:paraId="370B0DC8" w14:textId="77777777" w:rsidR="00800AD8" w:rsidRDefault="00800AD8" w:rsidP="00A077FB">
      <w:pPr>
        <w:pStyle w:val="InterlineFree"/>
      </w:pPr>
      <w:r>
        <w:t>what with the p</w:t>
      </w:r>
      <w:r w:rsidRPr="00A077FB">
        <w:rPr>
          <w:rStyle w:val="InternlineFreeTransChar"/>
        </w:rPr>
        <w:t>e</w:t>
      </w:r>
      <w:r>
        <w:t>sts and (making good our losses on) the very bad years.</w:t>
      </w:r>
    </w:p>
    <w:p w14:paraId="3E1C7CCF" w14:textId="77777777" w:rsidR="00A077FB" w:rsidRDefault="00DC1AE0" w:rsidP="00A077FB">
      <w:pPr>
        <w:pStyle w:val="InterlineText"/>
        <w:tabs>
          <w:tab w:val="left" w:pos="533"/>
          <w:tab w:val="left" w:pos="1337"/>
          <w:tab w:val="left" w:pos="1871"/>
          <w:tab w:val="left" w:pos="2855"/>
          <w:tab w:val="left" w:pos="3344"/>
          <w:tab w:val="left" w:pos="4208"/>
          <w:tab w:val="left" w:pos="6092"/>
          <w:tab w:val="left" w:pos="6866"/>
          <w:tab w:val="left" w:pos="7130"/>
        </w:tabs>
      </w:pPr>
      <w:r w:rsidRPr="003A1D48">
        <w:rPr>
          <w:rStyle w:val="InterlineTextNumChar"/>
        </w:rPr>
        <w:t>010</w:t>
      </w:r>
      <w:r w:rsidR="00800AD8">
        <w:tab/>
        <w:t>Kai:</w:t>
      </w:r>
      <w:r w:rsidR="00800AD8">
        <w:tab/>
        <w:t>qu</w:t>
      </w:r>
      <w:r w:rsidR="00800AD8">
        <w:tab/>
        <w:t>saka</w:t>
      </w:r>
      <w:r w:rsidR="00800AD8">
        <w:tab/>
        <w:t>ki</w:t>
      </w:r>
      <w:r w:rsidR="00800AD8">
        <w:tab/>
        <w:t>tja</w:t>
      </w:r>
      <w:r w:rsidR="00800AD8">
        <w:tab/>
        <w:t>pinatsunan</w:t>
      </w:r>
      <w:r w:rsidR="00800AD8">
        <w:tab/>
        <w:t>anga</w:t>
      </w:r>
      <w:r w:rsidR="00800AD8">
        <w:tab/>
        <w:t>a</w:t>
      </w:r>
      <w:r w:rsidR="00A077FB">
        <w:tab/>
        <w:t>tsinuvuqan.</w:t>
      </w:r>
    </w:p>
    <w:p w14:paraId="65ECF228" w14:textId="77777777" w:rsidR="00800AD8" w:rsidRDefault="00800AD8" w:rsidP="00A077FB">
      <w:pPr>
        <w:pStyle w:val="InterlineGlossWithTrans"/>
        <w:tabs>
          <w:tab w:val="left" w:pos="533"/>
          <w:tab w:val="left" w:pos="1337"/>
          <w:tab w:val="left" w:pos="1871"/>
          <w:tab w:val="left" w:pos="2855"/>
          <w:tab w:val="left" w:pos="3344"/>
          <w:tab w:val="left" w:pos="4208"/>
          <w:tab w:val="left" w:pos="6092"/>
          <w:tab w:val="left" w:pos="6866"/>
          <w:tab w:val="left" w:pos="7130"/>
        </w:tabs>
      </w:pPr>
      <w:r>
        <w:tab/>
        <w:t>Kai</w:t>
      </w:r>
      <w:r>
        <w:tab/>
        <w:t>qu</w:t>
      </w:r>
      <w:r>
        <w:tab/>
        <w:t>sa-ka</w:t>
      </w:r>
      <w:r>
        <w:tab/>
        <w:t>ki</w:t>
      </w:r>
      <w:r>
        <w:tab/>
        <w:t>tja</w:t>
      </w:r>
      <w:r>
        <w:tab/>
        <w:t>in=pa-tsun-an</w:t>
      </w:r>
      <w:r>
        <w:tab/>
        <w:t>anga</w:t>
      </w:r>
      <w:r>
        <w:tab/>
        <w:t>a</w:t>
      </w:r>
      <w:r w:rsidR="00A077FB">
        <w:tab/>
        <w:t>in=tsuvuq-an</w:t>
      </w:r>
    </w:p>
    <w:p w14:paraId="4E12C405" w14:textId="77777777" w:rsidR="00800AD8" w:rsidRDefault="00800AD8" w:rsidP="00A077FB">
      <w:pPr>
        <w:pStyle w:val="InterlineTrans"/>
        <w:tabs>
          <w:tab w:val="left" w:pos="533"/>
          <w:tab w:val="left" w:pos="1337"/>
          <w:tab w:val="left" w:pos="1871"/>
          <w:tab w:val="left" w:pos="2855"/>
          <w:tab w:val="left" w:pos="3344"/>
          <w:tab w:val="left" w:pos="4208"/>
          <w:tab w:val="left" w:pos="6092"/>
          <w:tab w:val="left" w:pos="6866"/>
          <w:tab w:val="left" w:pos="7130"/>
        </w:tabs>
        <w:rPr>
          <w:smallCaps/>
        </w:rPr>
      </w:pPr>
      <w:r>
        <w:tab/>
        <w:t>(name)</w:t>
      </w:r>
      <w:r>
        <w:tab/>
        <w:t>well</w:t>
      </w:r>
      <w:r>
        <w:tab/>
        <w:t>and-after</w:t>
      </w:r>
      <w:r>
        <w:tab/>
        <w:t>will</w:t>
      </w:r>
      <w:r>
        <w:tab/>
        <w:t>we(</w:t>
      </w:r>
      <w:r>
        <w:rPr>
          <w:smallCaps/>
        </w:rPr>
        <w:t>inc</w:t>
      </w:r>
      <w:r>
        <w:t>)</w:t>
      </w:r>
      <w:r>
        <w:tab/>
      </w:r>
      <w:r>
        <w:rPr>
          <w:smallCaps/>
        </w:rPr>
        <w:t>perf</w:t>
      </w:r>
      <w:r>
        <w:t>=cause-see-</w:t>
      </w:r>
      <w:r>
        <w:rPr>
          <w:smallCaps/>
        </w:rPr>
        <w:t>lf</w:t>
      </w:r>
      <w:r>
        <w:tab/>
        <w:t>indeed</w:t>
      </w:r>
      <w:r>
        <w:rPr>
          <w:smallCaps/>
        </w:rPr>
        <w:tab/>
        <w:t>c</w:t>
      </w:r>
      <w:r w:rsidR="00A077FB">
        <w:tab/>
      </w:r>
      <w:r w:rsidR="00A077FB">
        <w:rPr>
          <w:smallCaps/>
        </w:rPr>
        <w:t>perf</w:t>
      </w:r>
      <w:r w:rsidR="00A077FB">
        <w:t>=sprout-</w:t>
      </w:r>
      <w:r w:rsidR="00A077FB">
        <w:rPr>
          <w:smallCaps/>
        </w:rPr>
        <w:t>nom</w:t>
      </w:r>
    </w:p>
    <w:p w14:paraId="40F6C557" w14:textId="77777777" w:rsidR="00800AD8" w:rsidRDefault="00800AD8">
      <w:pPr>
        <w:pStyle w:val="InterlineFree"/>
      </w:pPr>
      <w:r>
        <w:t>Kai: Well, let’s be content to look at the crops.</w:t>
      </w:r>
    </w:p>
    <w:p w14:paraId="55FD660F" w14:textId="77777777" w:rsidR="00A077FB" w:rsidRDefault="00DC1AE0" w:rsidP="00A077FB">
      <w:pPr>
        <w:pStyle w:val="InterlineText"/>
        <w:tabs>
          <w:tab w:val="left" w:pos="533"/>
          <w:tab w:val="left" w:pos="1022"/>
          <w:tab w:val="left" w:pos="2171"/>
          <w:tab w:val="left" w:pos="2735"/>
          <w:tab w:val="left" w:pos="3239"/>
          <w:tab w:val="left" w:pos="3728"/>
          <w:tab w:val="left" w:pos="4667"/>
          <w:tab w:val="left" w:pos="5711"/>
          <w:tab w:val="left" w:pos="5975"/>
          <w:tab w:val="left" w:pos="7544"/>
          <w:tab w:val="left" w:pos="8318"/>
        </w:tabs>
      </w:pPr>
      <w:r w:rsidRPr="003A1D48">
        <w:rPr>
          <w:rStyle w:val="InterlineTextNumChar"/>
        </w:rPr>
        <w:t>011</w:t>
      </w:r>
      <w:r w:rsidR="00800AD8">
        <w:tab/>
        <w:t>qau</w:t>
      </w:r>
      <w:r w:rsidR="00800AD8">
        <w:tab/>
        <w:t>mamaw</w:t>
      </w:r>
      <w:r w:rsidR="00800AD8">
        <w:tab/>
        <w:t>ka</w:t>
      </w:r>
      <w:r w:rsidR="00800AD8">
        <w:tab/>
        <w:t>ta</w:t>
      </w:r>
      <w:r w:rsidR="00800AD8">
        <w:tab/>
        <w:t>zua</w:t>
      </w:r>
      <w:r w:rsidR="00800AD8">
        <w:tab/>
        <w:t>inika</w:t>
      </w:r>
      <w:r w:rsidR="00800AD8">
        <w:tab/>
        <w:t>tjen</w:t>
      </w:r>
      <w:r w:rsidR="00800AD8">
        <w:tab/>
        <w:t>a</w:t>
      </w:r>
      <w:r w:rsidR="00A077FB">
        <w:tab/>
        <w:t>napatsun</w:t>
      </w:r>
      <w:r w:rsidR="00A077FB">
        <w:tab/>
        <w:t>anga</w:t>
      </w:r>
      <w:r w:rsidR="00A077FB">
        <w:tab/>
        <w:t>ta</w:t>
      </w:r>
    </w:p>
    <w:p w14:paraId="754123EA" w14:textId="77777777" w:rsidR="00800AD8" w:rsidRDefault="00800AD8" w:rsidP="00A077FB">
      <w:pPr>
        <w:pStyle w:val="InterlineGlossWithTrans"/>
        <w:tabs>
          <w:tab w:val="left" w:pos="533"/>
          <w:tab w:val="left" w:pos="1022"/>
          <w:tab w:val="left" w:pos="2171"/>
          <w:tab w:val="left" w:pos="2735"/>
          <w:tab w:val="left" w:pos="3239"/>
          <w:tab w:val="left" w:pos="3728"/>
          <w:tab w:val="left" w:pos="4667"/>
          <w:tab w:val="left" w:pos="5711"/>
          <w:tab w:val="left" w:pos="5975"/>
          <w:tab w:val="left" w:pos="7544"/>
          <w:tab w:val="left" w:pos="8318"/>
        </w:tabs>
      </w:pPr>
      <w:r>
        <w:tab/>
        <w:t>qau</w:t>
      </w:r>
      <w:r>
        <w:tab/>
        <w:t>ma-amaw</w:t>
      </w:r>
      <w:r>
        <w:tab/>
        <w:t>ka</w:t>
      </w:r>
      <w:r>
        <w:tab/>
        <w:t>ta</w:t>
      </w:r>
      <w:r>
        <w:tab/>
        <w:t>zua</w:t>
      </w:r>
      <w:r>
        <w:tab/>
        <w:t>ini-ka</w:t>
      </w:r>
      <w:r>
        <w:tab/>
        <w:t>tjen</w:t>
      </w:r>
      <w:r>
        <w:tab/>
        <w:t>a</w:t>
      </w:r>
      <w:r w:rsidR="00A077FB">
        <w:tab/>
        <w:t>na-pa-tsun</w:t>
      </w:r>
      <w:r w:rsidR="00A077FB">
        <w:tab/>
        <w:t>anga</w:t>
      </w:r>
      <w:r w:rsidR="00A077FB">
        <w:tab/>
        <w:t>ta</w:t>
      </w:r>
    </w:p>
    <w:p w14:paraId="5F0BB95F" w14:textId="77777777" w:rsidR="00800AD8" w:rsidRDefault="00800AD8" w:rsidP="00A077FB">
      <w:pPr>
        <w:pStyle w:val="InterlineTransNoFree"/>
        <w:tabs>
          <w:tab w:val="left" w:pos="1022"/>
          <w:tab w:val="left" w:pos="2171"/>
          <w:tab w:val="left" w:pos="2735"/>
          <w:tab w:val="left" w:pos="3239"/>
          <w:tab w:val="left" w:pos="3728"/>
          <w:tab w:val="left" w:pos="4667"/>
          <w:tab w:val="left" w:pos="5711"/>
          <w:tab w:val="left" w:pos="5975"/>
          <w:tab w:val="left" w:pos="7544"/>
          <w:tab w:val="left" w:pos="8318"/>
        </w:tabs>
        <w:rPr>
          <w:smallCaps/>
        </w:rPr>
      </w:pPr>
      <w:r>
        <w:tab/>
        <w:t>so</w:t>
      </w:r>
      <w:r>
        <w:tab/>
      </w:r>
      <w:r>
        <w:rPr>
          <w:smallCaps/>
        </w:rPr>
        <w:t>stat</w:t>
      </w:r>
      <w:r>
        <w:t>-same</w:t>
      </w:r>
      <w:r>
        <w:tab/>
        <w:t>after</w:t>
      </w:r>
      <w:r>
        <w:tab/>
      </w:r>
      <w:r>
        <w:rPr>
          <w:smallCaps/>
        </w:rPr>
        <w:t>obl</w:t>
      </w:r>
      <w:r>
        <w:tab/>
        <w:t>that</w:t>
      </w:r>
      <w:r>
        <w:tab/>
        <w:t>not-after</w:t>
      </w:r>
      <w:r>
        <w:tab/>
      </w:r>
      <w:r>
        <w:rPr>
          <w:smallCaps/>
        </w:rPr>
        <w:t>f.</w:t>
      </w:r>
      <w:r>
        <w:t>we(</w:t>
      </w:r>
      <w:r>
        <w:rPr>
          <w:smallCaps/>
        </w:rPr>
        <w:t>inc</w:t>
      </w:r>
      <w:r>
        <w:t>)</w:t>
      </w:r>
      <w:r>
        <w:rPr>
          <w:smallCaps/>
        </w:rPr>
        <w:tab/>
        <w:t>c</w:t>
      </w:r>
      <w:r w:rsidR="00A077FB">
        <w:tab/>
      </w:r>
      <w:r w:rsidR="00A077FB">
        <w:rPr>
          <w:smallCaps/>
        </w:rPr>
        <w:t>past</w:t>
      </w:r>
      <w:r w:rsidR="00A077FB">
        <w:t>-cause-see</w:t>
      </w:r>
      <w:r w:rsidR="00A077FB">
        <w:tab/>
        <w:t>indeed</w:t>
      </w:r>
      <w:r w:rsidR="00A077FB">
        <w:tab/>
      </w:r>
      <w:r w:rsidR="00A077FB">
        <w:rPr>
          <w:smallCaps/>
        </w:rPr>
        <w:t>obl</w:t>
      </w:r>
    </w:p>
    <w:p w14:paraId="5FD36AF8" w14:textId="77777777" w:rsidR="00800AD8" w:rsidRDefault="00A077FB" w:rsidP="00A077FB">
      <w:pPr>
        <w:pStyle w:val="InterlineText"/>
        <w:tabs>
          <w:tab w:val="left" w:pos="533"/>
        </w:tabs>
      </w:pPr>
      <w:r>
        <w:tab/>
        <w:t>tsinuvuqan(?)</w:t>
      </w:r>
      <w:r w:rsidR="00800AD8">
        <w:t>.</w:t>
      </w:r>
    </w:p>
    <w:p w14:paraId="4CBB96CB" w14:textId="77777777" w:rsidR="00800AD8" w:rsidRDefault="00800AD8" w:rsidP="00A077FB">
      <w:pPr>
        <w:pStyle w:val="InterlineGlossWithTrans"/>
        <w:tabs>
          <w:tab w:val="left" w:pos="533"/>
        </w:tabs>
      </w:pPr>
      <w:r>
        <w:tab/>
        <w:t>in=tsuvuq-an</w:t>
      </w:r>
    </w:p>
    <w:p w14:paraId="5394B666" w14:textId="77777777" w:rsidR="00800AD8" w:rsidRDefault="00800AD8" w:rsidP="00A077FB">
      <w:pPr>
        <w:pStyle w:val="InterlineTransNoFree"/>
        <w:tabs>
          <w:tab w:val="right" w:pos="8789"/>
        </w:tabs>
      </w:pPr>
      <w:r>
        <w:tab/>
      </w:r>
      <w:r>
        <w:rPr>
          <w:smallCaps/>
        </w:rPr>
        <w:t>perf</w:t>
      </w:r>
      <w:r>
        <w:t>=sprout-</w:t>
      </w:r>
      <w:r>
        <w:rPr>
          <w:smallCaps/>
        </w:rPr>
        <w:t>nom</w:t>
      </w:r>
      <w:r w:rsidR="00A077FB">
        <w:rPr>
          <w:smallCaps/>
        </w:rPr>
        <w:tab/>
      </w:r>
      <w:r w:rsidR="00A077FB">
        <w:t>It’s not as if we hadn’t any crops to look at.</w:t>
      </w:r>
    </w:p>
    <w:p w14:paraId="0B2639EE" w14:textId="77777777" w:rsidR="00A077FB" w:rsidRDefault="00DC1AE0" w:rsidP="00A077FB">
      <w:pPr>
        <w:pStyle w:val="InterlineText"/>
        <w:tabs>
          <w:tab w:val="left" w:pos="533"/>
          <w:tab w:val="left" w:pos="1232"/>
          <w:tab w:val="left" w:pos="2321"/>
          <w:tab w:val="left" w:pos="2585"/>
          <w:tab w:val="left" w:pos="3029"/>
          <w:tab w:val="left" w:pos="4073"/>
          <w:tab w:val="left" w:pos="4337"/>
          <w:tab w:val="left" w:pos="4826"/>
          <w:tab w:val="left" w:pos="6395"/>
          <w:tab w:val="left" w:pos="6884"/>
          <w:tab w:val="left" w:pos="7793"/>
          <w:tab w:val="left" w:pos="8057"/>
        </w:tabs>
      </w:pPr>
      <w:r w:rsidRPr="003A1D48">
        <w:rPr>
          <w:rStyle w:val="InterlineTextNumChar"/>
        </w:rPr>
        <w:t>012</w:t>
      </w:r>
      <w:r w:rsidR="00800AD8">
        <w:tab/>
        <w:t>îakua</w:t>
      </w:r>
      <w:r w:rsidR="00800AD8">
        <w:tab/>
        <w:t>qemazaî</w:t>
      </w:r>
      <w:r w:rsidR="00800AD8">
        <w:tab/>
        <w:t>a</w:t>
      </w:r>
      <w:r w:rsidR="00800AD8">
        <w:tab/>
        <w:t>ika</w:t>
      </w:r>
      <w:r w:rsidR="00800AD8">
        <w:tab/>
        <w:t>tjen</w:t>
      </w:r>
      <w:r w:rsidR="00800AD8">
        <w:tab/>
        <w:t>a</w:t>
      </w:r>
      <w:r w:rsidR="00A077FB">
        <w:tab/>
        <w:t>uri</w:t>
      </w:r>
      <w:r w:rsidR="00A077FB">
        <w:tab/>
        <w:t>sinikuletj</w:t>
      </w:r>
      <w:r w:rsidR="00A077FB">
        <w:tab/>
        <w:t>na</w:t>
      </w:r>
      <w:r w:rsidR="00A077FB">
        <w:tab/>
        <w:t>Tsemas,</w:t>
      </w:r>
      <w:r w:rsidR="00A077FB">
        <w:tab/>
        <w:t>a</w:t>
      </w:r>
      <w:r w:rsidR="00A077FB">
        <w:tab/>
        <w:t>ika</w:t>
      </w:r>
    </w:p>
    <w:p w14:paraId="54890EE4" w14:textId="77777777" w:rsidR="00800AD8" w:rsidRDefault="00800AD8" w:rsidP="00A077FB">
      <w:pPr>
        <w:pStyle w:val="InterlineGlossWithTrans"/>
        <w:tabs>
          <w:tab w:val="left" w:pos="533"/>
          <w:tab w:val="left" w:pos="1232"/>
          <w:tab w:val="left" w:pos="2321"/>
          <w:tab w:val="left" w:pos="2585"/>
          <w:tab w:val="left" w:pos="3029"/>
          <w:tab w:val="left" w:pos="4073"/>
          <w:tab w:val="left" w:pos="4337"/>
          <w:tab w:val="left" w:pos="4826"/>
          <w:tab w:val="left" w:pos="6395"/>
          <w:tab w:val="left" w:pos="6884"/>
          <w:tab w:val="left" w:pos="7793"/>
          <w:tab w:val="left" w:pos="8057"/>
        </w:tabs>
      </w:pPr>
      <w:r>
        <w:tab/>
        <w:t>îakua</w:t>
      </w:r>
      <w:r>
        <w:tab/>
        <w:t>em=qazaî</w:t>
      </w:r>
      <w:r>
        <w:tab/>
        <w:t>a</w:t>
      </w:r>
      <w:r>
        <w:tab/>
        <w:t>ika</w:t>
      </w:r>
      <w:r>
        <w:tab/>
        <w:t>tjen</w:t>
      </w:r>
      <w:r>
        <w:tab/>
        <w:t>a</w:t>
      </w:r>
      <w:r w:rsidR="00A077FB">
        <w:tab/>
        <w:t>uri</w:t>
      </w:r>
      <w:r w:rsidR="00A077FB">
        <w:tab/>
        <w:t>in=si-kuletj</w:t>
      </w:r>
      <w:r w:rsidR="00A077FB">
        <w:tab/>
        <w:t>nua</w:t>
      </w:r>
      <w:r w:rsidR="00A077FB">
        <w:tab/>
        <w:t>Tsemas</w:t>
      </w:r>
      <w:r w:rsidR="00A077FB">
        <w:tab/>
        <w:t>a</w:t>
      </w:r>
      <w:r w:rsidR="00A077FB">
        <w:tab/>
        <w:t>ika</w:t>
      </w:r>
    </w:p>
    <w:p w14:paraId="290D19D8" w14:textId="77777777" w:rsidR="00800AD8" w:rsidRDefault="00800AD8" w:rsidP="00A077FB">
      <w:pPr>
        <w:pStyle w:val="InterlineTransNoFree"/>
        <w:tabs>
          <w:tab w:val="left" w:pos="1232"/>
          <w:tab w:val="left" w:pos="2321"/>
          <w:tab w:val="left" w:pos="2585"/>
          <w:tab w:val="left" w:pos="3029"/>
          <w:tab w:val="left" w:pos="4073"/>
          <w:tab w:val="left" w:pos="4337"/>
          <w:tab w:val="left" w:pos="4826"/>
          <w:tab w:val="left" w:pos="6395"/>
          <w:tab w:val="left" w:pos="6884"/>
          <w:tab w:val="left" w:pos="7793"/>
          <w:tab w:val="left" w:pos="8057"/>
        </w:tabs>
        <w:rPr>
          <w:smallCaps/>
        </w:rPr>
      </w:pPr>
      <w:r>
        <w:tab/>
        <w:t>but</w:t>
      </w:r>
      <w:r>
        <w:tab/>
      </w:r>
      <w:r>
        <w:rPr>
          <w:smallCaps/>
        </w:rPr>
        <w:t>af</w:t>
      </w:r>
      <w:r>
        <w:t>=dread</w:t>
      </w:r>
      <w:r>
        <w:rPr>
          <w:smallCaps/>
        </w:rPr>
        <w:tab/>
        <w:t>c</w:t>
      </w:r>
      <w:r>
        <w:rPr>
          <w:smallCaps/>
        </w:rPr>
        <w:tab/>
      </w:r>
      <w:r>
        <w:t>not</w:t>
      </w:r>
      <w:r>
        <w:tab/>
      </w:r>
      <w:r>
        <w:rPr>
          <w:smallCaps/>
        </w:rPr>
        <w:t>f.</w:t>
      </w:r>
      <w:r>
        <w:t>we(</w:t>
      </w:r>
      <w:r>
        <w:rPr>
          <w:smallCaps/>
        </w:rPr>
        <w:t>inc</w:t>
      </w:r>
      <w:r>
        <w:t>)</w:t>
      </w:r>
      <w:r>
        <w:rPr>
          <w:smallCaps/>
        </w:rPr>
        <w:tab/>
        <w:t>c</w:t>
      </w:r>
      <w:r w:rsidR="00A077FB">
        <w:tab/>
        <w:t>will</w:t>
      </w:r>
      <w:r w:rsidR="00A077FB">
        <w:tab/>
      </w:r>
      <w:r w:rsidR="00A077FB">
        <w:rPr>
          <w:smallCaps/>
        </w:rPr>
        <w:t>perf</w:t>
      </w:r>
      <w:r w:rsidR="00A077FB">
        <w:t>=</w:t>
      </w:r>
      <w:r w:rsidR="00A077FB">
        <w:rPr>
          <w:smallCaps/>
        </w:rPr>
        <w:t>if</w:t>
      </w:r>
      <w:r w:rsidR="00A077FB">
        <w:t>-supply</w:t>
      </w:r>
      <w:r w:rsidR="00A077FB">
        <w:tab/>
        <w:t>by</w:t>
      </w:r>
      <w:r w:rsidR="00A077FB">
        <w:tab/>
        <w:t>God</w:t>
      </w:r>
      <w:r w:rsidR="00A077FB">
        <w:rPr>
          <w:smallCaps/>
        </w:rPr>
        <w:tab/>
        <w:t>c</w:t>
      </w:r>
      <w:r w:rsidR="00A077FB">
        <w:tab/>
        <w:t>not</w:t>
      </w:r>
    </w:p>
    <w:p w14:paraId="76A54536" w14:textId="77777777" w:rsidR="00800AD8" w:rsidRDefault="00800AD8" w:rsidP="00A077FB">
      <w:pPr>
        <w:pStyle w:val="InterlineText"/>
        <w:tabs>
          <w:tab w:val="left" w:pos="533"/>
          <w:tab w:val="left" w:pos="1577"/>
          <w:tab w:val="left" w:pos="1841"/>
          <w:tab w:val="left" w:pos="2330"/>
          <w:tab w:val="left" w:pos="3674"/>
          <w:tab w:val="left" w:pos="4178"/>
          <w:tab w:val="left" w:pos="5102"/>
        </w:tabs>
      </w:pPr>
      <w:r>
        <w:tab/>
        <w:t>tjen</w:t>
      </w:r>
      <w:r>
        <w:tab/>
        <w:t>a</w:t>
      </w:r>
      <w:r>
        <w:tab/>
        <w:t>uri</w:t>
      </w:r>
      <w:r>
        <w:tab/>
        <w:t>sinipenetj</w:t>
      </w:r>
      <w:r>
        <w:tab/>
        <w:t>tua</w:t>
      </w:r>
      <w:r>
        <w:tab/>
        <w:t>tja</w:t>
      </w:r>
      <w:r>
        <w:tab/>
        <w:t>sikavaîut.</w:t>
      </w:r>
    </w:p>
    <w:p w14:paraId="3D5D2F57" w14:textId="77777777" w:rsidR="00800AD8" w:rsidRDefault="00800AD8" w:rsidP="00A077FB">
      <w:pPr>
        <w:pStyle w:val="InterlineGlossWithTrans"/>
        <w:tabs>
          <w:tab w:val="left" w:pos="533"/>
          <w:tab w:val="left" w:pos="1577"/>
          <w:tab w:val="left" w:pos="1841"/>
          <w:tab w:val="left" w:pos="2330"/>
          <w:tab w:val="left" w:pos="3674"/>
          <w:tab w:val="left" w:pos="4178"/>
          <w:tab w:val="left" w:pos="5102"/>
        </w:tabs>
      </w:pPr>
      <w:r>
        <w:tab/>
        <w:t>tjen</w:t>
      </w:r>
      <w:r>
        <w:tab/>
        <w:t>a</w:t>
      </w:r>
      <w:r>
        <w:tab/>
        <w:t>uri</w:t>
      </w:r>
      <w:r>
        <w:tab/>
        <w:t>in=si-penetj</w:t>
      </w:r>
      <w:r>
        <w:tab/>
        <w:t>tua</w:t>
      </w:r>
      <w:r>
        <w:tab/>
        <w:t>tja</w:t>
      </w:r>
      <w:r>
        <w:tab/>
        <w:t>si-ka-vaîut</w:t>
      </w:r>
    </w:p>
    <w:p w14:paraId="3AEDE6DC" w14:textId="77777777" w:rsidR="00800AD8" w:rsidRDefault="00800AD8" w:rsidP="00A077FB">
      <w:pPr>
        <w:pStyle w:val="InterlineTrans"/>
        <w:tabs>
          <w:tab w:val="left" w:pos="533"/>
          <w:tab w:val="left" w:pos="1577"/>
          <w:tab w:val="left" w:pos="1841"/>
          <w:tab w:val="left" w:pos="2330"/>
          <w:tab w:val="left" w:pos="3674"/>
          <w:tab w:val="left" w:pos="4178"/>
          <w:tab w:val="left" w:pos="5102"/>
        </w:tabs>
      </w:pPr>
      <w:r>
        <w:tab/>
      </w:r>
      <w:r>
        <w:rPr>
          <w:smallCaps/>
        </w:rPr>
        <w:t>f.</w:t>
      </w:r>
      <w:r>
        <w:t>we(</w:t>
      </w:r>
      <w:r>
        <w:rPr>
          <w:smallCaps/>
        </w:rPr>
        <w:t>inc</w:t>
      </w:r>
      <w:r>
        <w:t>)</w:t>
      </w:r>
      <w:r>
        <w:rPr>
          <w:smallCaps/>
        </w:rPr>
        <w:tab/>
        <w:t>c</w:t>
      </w:r>
      <w:r>
        <w:rPr>
          <w:smallCaps/>
        </w:rPr>
        <w:tab/>
      </w:r>
      <w:r>
        <w:t>will</w:t>
      </w:r>
      <w:r>
        <w:tab/>
      </w:r>
      <w:r>
        <w:rPr>
          <w:smallCaps/>
        </w:rPr>
        <w:t>perf</w:t>
      </w:r>
      <w:r>
        <w:t>=</w:t>
      </w:r>
      <w:r>
        <w:rPr>
          <w:smallCaps/>
        </w:rPr>
        <w:t>if</w:t>
      </w:r>
      <w:r>
        <w:t>-allot</w:t>
      </w:r>
      <w:r>
        <w:tab/>
      </w:r>
      <w:r>
        <w:rPr>
          <w:smallCaps/>
        </w:rPr>
        <w:t>obl</w:t>
      </w:r>
      <w:r>
        <w:tab/>
        <w:t>our(</w:t>
      </w:r>
      <w:r>
        <w:rPr>
          <w:smallCaps/>
        </w:rPr>
        <w:t>inc</w:t>
      </w:r>
      <w:r>
        <w:t>)</w:t>
      </w:r>
      <w:r>
        <w:tab/>
      </w:r>
      <w:r>
        <w:rPr>
          <w:smallCaps/>
        </w:rPr>
        <w:t>if</w:t>
      </w:r>
      <w:r>
        <w:t>-?-alive</w:t>
      </w:r>
    </w:p>
    <w:p w14:paraId="53BE5FFC" w14:textId="77777777" w:rsidR="00800AD8" w:rsidRDefault="00800AD8">
      <w:pPr>
        <w:pStyle w:val="InterlineFree"/>
      </w:pPr>
      <w:r>
        <w:t>Anyway it would be something quite out of the ordinary if God didn’t supply us and arrange for us to have something</w:t>
      </w:r>
      <w:r w:rsidR="00A077FB">
        <w:t xml:space="preserve"> to live on.</w:t>
      </w:r>
    </w:p>
    <w:p w14:paraId="49752D20" w14:textId="77777777" w:rsidR="00A077FB" w:rsidRDefault="00800AD8" w:rsidP="00A077FB">
      <w:pPr>
        <w:pStyle w:val="FullTranslation"/>
      </w:pPr>
      <w:r>
        <w:t>(Rough translation) Kai: “We’ll be eating some of your grandmother’s beans,”</w:t>
      </w:r>
      <w:r w:rsidR="00A077FB">
        <w:t xml:space="preserve"> </w:t>
      </w:r>
      <w:r>
        <w:t>I said to your grandchild, mother, earlier on when we were passing your fields.</w:t>
      </w:r>
    </w:p>
    <w:p w14:paraId="2F50F1A7" w14:textId="77777777" w:rsidR="00A077FB" w:rsidRDefault="00800AD8" w:rsidP="00A077FB">
      <w:pPr>
        <w:pStyle w:val="FullTranslation"/>
      </w:pPr>
      <w:r>
        <w:t>Kaleskes: Where where</w:t>
      </w:r>
      <w:r w:rsidR="00E6570A">
        <w:t>?</w:t>
      </w:r>
      <w:r>
        <w:t xml:space="preserve"> Oh I suppose you mean the one terrace by the roadside.</w:t>
      </w:r>
    </w:p>
    <w:p w14:paraId="4F536304" w14:textId="77777777" w:rsidR="00A077FB" w:rsidRDefault="00800AD8" w:rsidP="00A077FB">
      <w:pPr>
        <w:pStyle w:val="FullTranslation"/>
      </w:pPr>
      <w:r>
        <w:t xml:space="preserve">Kai: Oh come on, don’t joke by saying </w:t>
      </w:r>
      <w:r w:rsidR="008D1F3E">
        <w:t>“</w:t>
      </w:r>
      <w:r>
        <w:t>one terrace</w:t>
      </w:r>
      <w:r w:rsidR="008D1F3E">
        <w:t>”</w:t>
      </w:r>
      <w:r>
        <w:t xml:space="preserve"> about your fields all over the place.</w:t>
      </w:r>
    </w:p>
    <w:p w14:paraId="4D0A7801" w14:textId="77777777" w:rsidR="00A077FB" w:rsidRDefault="00800AD8" w:rsidP="00A077FB">
      <w:pPr>
        <w:pStyle w:val="FullTranslation"/>
      </w:pPr>
      <w:r>
        <w:t>Kaleskes: Oh yes, thank you; perhaps we’ll have something to eat if there is any crop.</w:t>
      </w:r>
    </w:p>
    <w:p w14:paraId="25AA9941" w14:textId="77777777" w:rsidR="00A077FB" w:rsidRDefault="00800AD8" w:rsidP="00A077FB">
      <w:pPr>
        <w:pStyle w:val="FullTranslation"/>
      </w:pPr>
      <w:r>
        <w:t>Kai:</w:t>
      </w:r>
      <w:r w:rsidR="008D1F3E">
        <w:t xml:space="preserve"> </w:t>
      </w:r>
      <w:r>
        <w:t>Yes, not to mention your peas, your sesam</w:t>
      </w:r>
      <w:r w:rsidR="00A077FB">
        <w:t>e,</w:t>
      </w:r>
      <w:r>
        <w:t xml:space="preserve"> your banyard millet, your ordinary millet. We are going to have plenty to eat from your crops.</w:t>
      </w:r>
    </w:p>
    <w:p w14:paraId="1CC612C1" w14:textId="77777777" w:rsidR="00A077FB" w:rsidRDefault="00800AD8" w:rsidP="00A077FB">
      <w:pPr>
        <w:pStyle w:val="FullTranslation"/>
      </w:pPr>
      <w:r>
        <w:lastRenderedPageBreak/>
        <w:t>Kaleskes: Yes, but I don’t know whether we’ll eat any of it, what with the pests and (making good our losses on) the very bad years.</w:t>
      </w:r>
    </w:p>
    <w:p w14:paraId="75CA3C2B" w14:textId="77777777" w:rsidR="00800AD8" w:rsidRDefault="00800AD8" w:rsidP="00A077FB">
      <w:pPr>
        <w:pStyle w:val="FullTranslation"/>
      </w:pPr>
      <w:r>
        <w:t>Kai: Well, let’s be content to look at the crops. It’s not as if we hadn’t any crops to look at. Anyway it would be something quite out of the ordinary if God didn’t supply us and arrange for u</w:t>
      </w:r>
      <w:r w:rsidR="00A077FB">
        <w:t>s to have something to live on.</w:t>
      </w:r>
    </w:p>
    <w:p w14:paraId="6A733774" w14:textId="77777777" w:rsidR="00800AD8" w:rsidRDefault="00800AD8">
      <w:pPr>
        <w:pStyle w:val="Heading4"/>
      </w:pPr>
      <w:r w:rsidRPr="00DC1AE0">
        <w:rPr>
          <w:rStyle w:val="NumTextHeadingChar"/>
        </w:rPr>
        <w:t>091</w:t>
      </w:r>
      <w:r>
        <w:t xml:space="preserve"> </w:t>
      </w:r>
      <w:r w:rsidR="00620AC8">
        <w:t>KUïEïEïEïE</w:t>
      </w:r>
      <w:r>
        <w:t xml:space="preserve"> </w:t>
      </w:r>
      <w:r w:rsidR="00620AC8">
        <w:t xml:space="preserve">AND </w:t>
      </w:r>
      <w:r>
        <w:t>P</w:t>
      </w:r>
      <w:r w:rsidR="00620AC8">
        <w:t>ULELELELENGAN</w:t>
      </w:r>
    </w:p>
    <w:p w14:paraId="61234477" w14:textId="77777777" w:rsidR="00620AC8" w:rsidRDefault="00DC1AE0" w:rsidP="00620AC8">
      <w:pPr>
        <w:pStyle w:val="InterlineText"/>
        <w:tabs>
          <w:tab w:val="left" w:pos="533"/>
          <w:tab w:val="left" w:pos="1457"/>
          <w:tab w:val="left" w:pos="1931"/>
          <w:tab w:val="left" w:pos="2435"/>
          <w:tab w:val="left" w:pos="2879"/>
          <w:tab w:val="left" w:pos="4688"/>
          <w:tab w:val="left" w:pos="5612"/>
          <w:tab w:val="left" w:pos="6086"/>
          <w:tab w:val="left" w:pos="6575"/>
          <w:tab w:val="left" w:pos="7694"/>
          <w:tab w:val="left" w:pos="7958"/>
        </w:tabs>
      </w:pPr>
      <w:r w:rsidRPr="003A1D48">
        <w:rPr>
          <w:rStyle w:val="InterlineTextNumChar"/>
        </w:rPr>
        <w:t>001</w:t>
      </w:r>
      <w:r w:rsidR="00800AD8">
        <w:tab/>
        <w:t>izua</w:t>
      </w:r>
      <w:r w:rsidR="00800AD8">
        <w:tab/>
        <w:t>aya</w:t>
      </w:r>
      <w:r w:rsidR="00800AD8">
        <w:tab/>
        <w:t>tua</w:t>
      </w:r>
      <w:r w:rsidR="00800AD8">
        <w:tab/>
        <w:t>ku</w:t>
      </w:r>
      <w:r w:rsidR="00620AC8">
        <w:tab/>
        <w:t>milimilingan,</w:t>
      </w:r>
      <w:r w:rsidR="00620AC8">
        <w:tab/>
        <w:t>izua</w:t>
      </w:r>
      <w:r w:rsidR="00620AC8">
        <w:tab/>
        <w:t>aya</w:t>
      </w:r>
      <w:r w:rsidR="00620AC8">
        <w:tab/>
        <w:t>zua</w:t>
      </w:r>
      <w:r w:rsidR="00620AC8">
        <w:tab/>
        <w:t>maraîak</w:t>
      </w:r>
      <w:r w:rsidR="00620AC8">
        <w:tab/>
        <w:t>a</w:t>
      </w:r>
      <w:r w:rsidR="00620AC8">
        <w:tab/>
        <w:t>ti</w:t>
      </w:r>
    </w:p>
    <w:p w14:paraId="21067594" w14:textId="77777777" w:rsidR="00800AD8" w:rsidRDefault="00800AD8" w:rsidP="00620AC8">
      <w:pPr>
        <w:pStyle w:val="InterlineGlossWithTrans"/>
        <w:tabs>
          <w:tab w:val="left" w:pos="533"/>
          <w:tab w:val="left" w:pos="1457"/>
          <w:tab w:val="left" w:pos="1931"/>
          <w:tab w:val="left" w:pos="2435"/>
          <w:tab w:val="left" w:pos="2879"/>
          <w:tab w:val="left" w:pos="4688"/>
          <w:tab w:val="left" w:pos="5612"/>
          <w:tab w:val="left" w:pos="6086"/>
          <w:tab w:val="left" w:pos="6575"/>
          <w:tab w:val="left" w:pos="7694"/>
          <w:tab w:val="left" w:pos="7958"/>
        </w:tabs>
      </w:pPr>
      <w:r>
        <w:tab/>
        <w:t>i-zua</w:t>
      </w:r>
      <w:r>
        <w:tab/>
        <w:t>aya</w:t>
      </w:r>
      <w:r>
        <w:tab/>
        <w:t>tua</w:t>
      </w:r>
      <w:r>
        <w:tab/>
        <w:t>ku</w:t>
      </w:r>
      <w:r w:rsidR="00620AC8">
        <w:tab/>
        <w:t>mili-miling-an</w:t>
      </w:r>
      <w:r w:rsidR="00620AC8">
        <w:tab/>
        <w:t>i-zua</w:t>
      </w:r>
      <w:r w:rsidR="00620AC8">
        <w:tab/>
        <w:t>aya</w:t>
      </w:r>
      <w:r w:rsidR="00620AC8">
        <w:tab/>
        <w:t>zua</w:t>
      </w:r>
      <w:r w:rsidR="00620AC8">
        <w:tab/>
        <w:t>mare-aîak</w:t>
      </w:r>
      <w:r w:rsidR="00620AC8">
        <w:tab/>
        <w:t>a</w:t>
      </w:r>
      <w:r w:rsidR="00620AC8">
        <w:tab/>
        <w:t>ti</w:t>
      </w:r>
    </w:p>
    <w:p w14:paraId="0FD97B45" w14:textId="77777777" w:rsidR="00800AD8" w:rsidRDefault="00800AD8" w:rsidP="00620AC8">
      <w:pPr>
        <w:pStyle w:val="InterlineTransNoFree"/>
        <w:tabs>
          <w:tab w:val="left" w:pos="1457"/>
          <w:tab w:val="left" w:pos="1931"/>
          <w:tab w:val="left" w:pos="2435"/>
          <w:tab w:val="left" w:pos="2879"/>
          <w:tab w:val="left" w:pos="4688"/>
          <w:tab w:val="left" w:pos="5612"/>
          <w:tab w:val="left" w:pos="6086"/>
          <w:tab w:val="left" w:pos="6575"/>
          <w:tab w:val="left" w:pos="7694"/>
          <w:tab w:val="left" w:pos="7958"/>
        </w:tabs>
      </w:pPr>
      <w:r>
        <w:tab/>
      </w:r>
      <w:r>
        <w:rPr>
          <w:smallCaps/>
        </w:rPr>
        <w:t>loc</w:t>
      </w:r>
      <w:r>
        <w:t>-that</w:t>
      </w:r>
      <w:r>
        <w:tab/>
        <w:t>say</w:t>
      </w:r>
      <w:r>
        <w:tab/>
      </w:r>
      <w:r>
        <w:rPr>
          <w:smallCaps/>
        </w:rPr>
        <w:t>obl</w:t>
      </w:r>
      <w:r>
        <w:tab/>
        <w:t>my</w:t>
      </w:r>
      <w:r w:rsidR="00620AC8">
        <w:tab/>
      </w:r>
      <w:r w:rsidR="00620AC8">
        <w:rPr>
          <w:smallCaps/>
        </w:rPr>
        <w:t>red</w:t>
      </w:r>
      <w:r w:rsidR="00620AC8">
        <w:t>-past.era-</w:t>
      </w:r>
      <w:r w:rsidR="00620AC8">
        <w:rPr>
          <w:smallCaps/>
        </w:rPr>
        <w:t>nom</w:t>
      </w:r>
      <w:r w:rsidR="00620AC8">
        <w:tab/>
      </w:r>
      <w:r w:rsidR="00620AC8">
        <w:rPr>
          <w:smallCaps/>
        </w:rPr>
        <w:t>loc</w:t>
      </w:r>
      <w:r w:rsidR="00620AC8">
        <w:t>-that</w:t>
      </w:r>
      <w:r w:rsidR="00620AC8">
        <w:tab/>
        <w:t>say</w:t>
      </w:r>
      <w:r w:rsidR="00620AC8">
        <w:tab/>
        <w:t>that</w:t>
      </w:r>
      <w:r w:rsidR="00620AC8">
        <w:tab/>
        <w:t>pair-child</w:t>
      </w:r>
      <w:r w:rsidR="00620AC8">
        <w:rPr>
          <w:smallCaps/>
        </w:rPr>
        <w:tab/>
        <w:t>c</w:t>
      </w:r>
      <w:r w:rsidR="00620AC8">
        <w:rPr>
          <w:smallCaps/>
        </w:rPr>
        <w:tab/>
        <w:t>f.h</w:t>
      </w:r>
    </w:p>
    <w:p w14:paraId="255ACB01" w14:textId="77777777" w:rsidR="00620AC8" w:rsidRDefault="00800AD8" w:rsidP="00620AC8">
      <w:pPr>
        <w:pStyle w:val="InterlineText"/>
        <w:tabs>
          <w:tab w:val="left" w:pos="533"/>
          <w:tab w:val="left" w:pos="1757"/>
          <w:tab w:val="left" w:pos="2621"/>
          <w:tab w:val="left" w:pos="4130"/>
          <w:tab w:val="left" w:pos="4394"/>
          <w:tab w:val="left" w:pos="7208"/>
        </w:tabs>
      </w:pPr>
      <w:r>
        <w:tab/>
        <w:t>Kuîeîeîeîe</w:t>
      </w:r>
      <w:r>
        <w:tab/>
        <w:t>kati</w:t>
      </w:r>
      <w:r>
        <w:tab/>
        <w:t>Pulelelelengan</w:t>
      </w:r>
      <w:r>
        <w:tab/>
        <w:t>a</w:t>
      </w:r>
      <w:r w:rsidR="00620AC8">
        <w:tab/>
        <w:t>setjarivavaw,</w:t>
      </w:r>
      <w:r w:rsidR="00620AC8">
        <w:tab/>
        <w:t>aya.</w:t>
      </w:r>
    </w:p>
    <w:p w14:paraId="272A9D09" w14:textId="77777777" w:rsidR="00800AD8" w:rsidRDefault="00800AD8" w:rsidP="00620AC8">
      <w:pPr>
        <w:pStyle w:val="InterlineGlossWithTrans"/>
        <w:tabs>
          <w:tab w:val="left" w:pos="533"/>
          <w:tab w:val="left" w:pos="1757"/>
          <w:tab w:val="left" w:pos="2621"/>
          <w:tab w:val="left" w:pos="4130"/>
          <w:tab w:val="left" w:pos="4394"/>
          <w:tab w:val="left" w:pos="7208"/>
        </w:tabs>
      </w:pPr>
      <w:r>
        <w:tab/>
        <w:t>Kuîeîeîeîe</w:t>
      </w:r>
      <w:r>
        <w:tab/>
        <w:t>ka-ti</w:t>
      </w:r>
      <w:r>
        <w:tab/>
        <w:t>Pulelelelengan</w:t>
      </w:r>
      <w:r>
        <w:tab/>
        <w:t>a</w:t>
      </w:r>
      <w:r w:rsidR="00620AC8">
        <w:tab/>
        <w:t>se-tjari-va-vaw</w:t>
      </w:r>
      <w:r w:rsidR="00620AC8">
        <w:tab/>
        <w:t>aya</w:t>
      </w:r>
    </w:p>
    <w:p w14:paraId="28D73A89" w14:textId="77777777" w:rsidR="00800AD8" w:rsidRDefault="00800AD8" w:rsidP="00620AC8">
      <w:pPr>
        <w:pStyle w:val="InterlineTrans"/>
        <w:tabs>
          <w:tab w:val="left" w:pos="533"/>
          <w:tab w:val="left" w:pos="1757"/>
          <w:tab w:val="left" w:pos="2621"/>
          <w:tab w:val="left" w:pos="4130"/>
          <w:tab w:val="left" w:pos="4394"/>
          <w:tab w:val="left" w:pos="7208"/>
        </w:tabs>
        <w:rPr>
          <w:smallCaps/>
        </w:rPr>
      </w:pPr>
      <w:r>
        <w:tab/>
        <w:t>(name)</w:t>
      </w:r>
      <w:r>
        <w:tab/>
        <w:t>and-</w:t>
      </w:r>
      <w:r>
        <w:rPr>
          <w:smallCaps/>
        </w:rPr>
        <w:t>f.h</w:t>
      </w:r>
      <w:r>
        <w:tab/>
        <w:t>(name)</w:t>
      </w:r>
      <w:r>
        <w:rPr>
          <w:smallCaps/>
        </w:rPr>
        <w:tab/>
        <w:t>c</w:t>
      </w:r>
      <w:r w:rsidR="00620AC8">
        <w:tab/>
        <w:t>person.of-utmost-</w:t>
      </w:r>
      <w:r w:rsidR="00620AC8">
        <w:rPr>
          <w:smallCaps/>
        </w:rPr>
        <w:t>red</w:t>
      </w:r>
      <w:r w:rsidR="00620AC8">
        <w:t>-above</w:t>
      </w:r>
      <w:r w:rsidR="00620AC8">
        <w:tab/>
        <w:t>say</w:t>
      </w:r>
    </w:p>
    <w:p w14:paraId="63ED728F" w14:textId="77777777" w:rsidR="00800AD8" w:rsidRDefault="00800AD8">
      <w:pPr>
        <w:pStyle w:val="InterlineFree"/>
      </w:pPr>
      <w:r>
        <w:t>There were according to my story, there were a parent and child called Kuîeîeîeîe and Pulelelelengan who lived in the world above, they say.</w:t>
      </w:r>
    </w:p>
    <w:p w14:paraId="2750BB28" w14:textId="77777777" w:rsidR="00620AC8" w:rsidRDefault="00DC1AE0" w:rsidP="00620AC8">
      <w:pPr>
        <w:pStyle w:val="InterlineText"/>
        <w:tabs>
          <w:tab w:val="left" w:pos="533"/>
          <w:tab w:val="left" w:pos="1457"/>
          <w:tab w:val="left" w:pos="2906"/>
          <w:tab w:val="left" w:pos="4295"/>
          <w:tab w:val="left" w:pos="4679"/>
          <w:tab w:val="left" w:pos="6578"/>
          <w:tab w:val="left" w:pos="7442"/>
        </w:tabs>
      </w:pPr>
      <w:r w:rsidRPr="003A1D48">
        <w:rPr>
          <w:rStyle w:val="InterlineTextNumChar"/>
        </w:rPr>
        <w:t>002</w:t>
      </w:r>
      <w:r w:rsidR="00800AD8">
        <w:tab/>
        <w:t>izua</w:t>
      </w:r>
      <w:r w:rsidR="00800AD8">
        <w:tab/>
        <w:t>ma÷usa÷usa</w:t>
      </w:r>
      <w:r w:rsidR="00620AC8">
        <w:tab/>
        <w:t>selapay</w:t>
      </w:r>
      <w:r w:rsidR="00620AC8">
        <w:tab/>
        <w:t>nu</w:t>
      </w:r>
      <w:r w:rsidR="00620AC8">
        <w:tab/>
        <w:t>nasepuîu</w:t>
      </w:r>
      <w:r w:rsidR="00620AC8">
        <w:tab/>
        <w:t>aravats,</w:t>
      </w:r>
      <w:r w:rsidR="00620AC8">
        <w:tab/>
        <w:t>aya.</w:t>
      </w:r>
    </w:p>
    <w:p w14:paraId="5F28B3E3" w14:textId="77777777" w:rsidR="00800AD8" w:rsidRDefault="00800AD8" w:rsidP="00620AC8">
      <w:pPr>
        <w:pStyle w:val="InterlineGlossWithTrans"/>
        <w:tabs>
          <w:tab w:val="left" w:pos="533"/>
          <w:tab w:val="left" w:pos="1457"/>
          <w:tab w:val="left" w:pos="2906"/>
          <w:tab w:val="left" w:pos="4295"/>
          <w:tab w:val="left" w:pos="4679"/>
          <w:tab w:val="left" w:pos="6578"/>
          <w:tab w:val="left" w:pos="7442"/>
        </w:tabs>
      </w:pPr>
      <w:r>
        <w:tab/>
        <w:t>i-zua</w:t>
      </w:r>
      <w:r>
        <w:tab/>
        <w:t>ma-÷usa-÷usa</w:t>
      </w:r>
      <w:r w:rsidR="00620AC8">
        <w:tab/>
        <w:t>se-lapay</w:t>
      </w:r>
      <w:r w:rsidR="00620AC8">
        <w:tab/>
        <w:t>nu</w:t>
      </w:r>
      <w:r w:rsidR="00620AC8">
        <w:tab/>
        <w:t>na-se-puîu</w:t>
      </w:r>
      <w:r w:rsidR="00620AC8">
        <w:tab/>
        <w:t>a-ravats</w:t>
      </w:r>
      <w:r w:rsidR="00620AC8">
        <w:tab/>
        <w:t>aya</w:t>
      </w:r>
    </w:p>
    <w:p w14:paraId="3789FACF" w14:textId="77777777" w:rsidR="00800AD8" w:rsidRDefault="00800AD8" w:rsidP="00620AC8">
      <w:pPr>
        <w:pStyle w:val="InterlineTrans"/>
        <w:tabs>
          <w:tab w:val="left" w:pos="533"/>
          <w:tab w:val="left" w:pos="1457"/>
          <w:tab w:val="left" w:pos="2906"/>
          <w:tab w:val="left" w:pos="4295"/>
          <w:tab w:val="left" w:pos="4679"/>
          <w:tab w:val="left" w:pos="6578"/>
          <w:tab w:val="left" w:pos="7442"/>
        </w:tabs>
      </w:pPr>
      <w:r>
        <w:tab/>
      </w:r>
      <w:r>
        <w:rPr>
          <w:smallCaps/>
        </w:rPr>
        <w:t>loc</w:t>
      </w:r>
      <w:r>
        <w:t>-that</w:t>
      </w:r>
      <w:r>
        <w:tab/>
      </w:r>
      <w:r>
        <w:rPr>
          <w:smallCaps/>
        </w:rPr>
        <w:t>num</w:t>
      </w:r>
      <w:r>
        <w:t>-</w:t>
      </w:r>
      <w:r>
        <w:rPr>
          <w:smallCaps/>
        </w:rPr>
        <w:t>red</w:t>
      </w:r>
      <w:r>
        <w:t>-two</w:t>
      </w:r>
      <w:r w:rsidR="00620AC8">
        <w:tab/>
      </w:r>
      <w:r w:rsidR="00620AC8">
        <w:rPr>
          <w:smallCaps/>
        </w:rPr>
        <w:t>invol</w:t>
      </w:r>
      <w:r w:rsidR="00620AC8">
        <w:t>-severe</w:t>
      </w:r>
      <w:r w:rsidR="00620AC8">
        <w:tab/>
        <w:t>of</w:t>
      </w:r>
      <w:r w:rsidR="00620AC8">
        <w:tab/>
      </w:r>
      <w:r w:rsidR="00620AC8">
        <w:rPr>
          <w:smallCaps/>
        </w:rPr>
        <w:t>past</w:t>
      </w:r>
      <w:r w:rsidR="00620AC8">
        <w:t>-</w:t>
      </w:r>
      <w:r w:rsidR="00620AC8">
        <w:rPr>
          <w:smallCaps/>
        </w:rPr>
        <w:t>invol</w:t>
      </w:r>
      <w:r w:rsidR="00620AC8">
        <w:t>-deficit</w:t>
      </w:r>
      <w:r w:rsidR="00620AC8">
        <w:tab/>
      </w:r>
      <w:r w:rsidR="00620AC8">
        <w:rPr>
          <w:smallCaps/>
        </w:rPr>
        <w:t>c-</w:t>
      </w:r>
      <w:r w:rsidR="00620AC8">
        <w:t>true</w:t>
      </w:r>
      <w:r w:rsidR="00620AC8">
        <w:tab/>
        <w:t>say</w:t>
      </w:r>
    </w:p>
    <w:p w14:paraId="4367ADE4" w14:textId="77777777" w:rsidR="00800AD8" w:rsidRDefault="00800AD8">
      <w:pPr>
        <w:pStyle w:val="InterlineFree"/>
      </w:pPr>
      <w:r>
        <w:t>With only the two of them they were extremely lonely, they say.</w:t>
      </w:r>
    </w:p>
    <w:p w14:paraId="7B86E3BC" w14:textId="77777777" w:rsidR="00620AC8" w:rsidRDefault="00DC1AE0" w:rsidP="00620AC8">
      <w:pPr>
        <w:pStyle w:val="InterlineText"/>
        <w:tabs>
          <w:tab w:val="left" w:pos="533"/>
          <w:tab w:val="left" w:pos="1127"/>
          <w:tab w:val="left" w:pos="1811"/>
          <w:tab w:val="left" w:pos="2240"/>
          <w:tab w:val="left" w:pos="2729"/>
          <w:tab w:val="left" w:pos="3908"/>
        </w:tabs>
      </w:pPr>
      <w:r w:rsidRPr="003A1D48">
        <w:rPr>
          <w:rStyle w:val="InterlineTextNumChar"/>
        </w:rPr>
        <w:t>003</w:t>
      </w:r>
      <w:r w:rsidR="00800AD8">
        <w:tab/>
        <w:t>“qai,</w:t>
      </w:r>
      <w:r w:rsidR="00800AD8">
        <w:tab/>
        <w:t>qunu,</w:t>
      </w:r>
      <w:r w:rsidR="00620AC8">
        <w:tab/>
        <w:t>qai</w:t>
      </w:r>
      <w:r w:rsidR="00620AC8">
        <w:tab/>
        <w:t>mai</w:t>
      </w:r>
      <w:r w:rsidR="00620AC8">
        <w:tab/>
        <w:t>sapuîu</w:t>
      </w:r>
      <w:r w:rsidR="00620AC8">
        <w:tab/>
        <w:t>itjen.</w:t>
      </w:r>
    </w:p>
    <w:p w14:paraId="00DB9052" w14:textId="77777777" w:rsidR="00800AD8" w:rsidRDefault="00800AD8" w:rsidP="00620AC8">
      <w:pPr>
        <w:pStyle w:val="InterlineGlossWithTrans"/>
        <w:tabs>
          <w:tab w:val="left" w:pos="533"/>
          <w:tab w:val="left" w:pos="1127"/>
          <w:tab w:val="left" w:pos="1811"/>
          <w:tab w:val="left" w:pos="2240"/>
          <w:tab w:val="left" w:pos="2729"/>
          <w:tab w:val="left" w:pos="3908"/>
        </w:tabs>
      </w:pPr>
      <w:r>
        <w:tab/>
        <w:t>qai</w:t>
      </w:r>
      <w:r>
        <w:tab/>
        <w:t>qunu</w:t>
      </w:r>
      <w:r w:rsidR="00620AC8">
        <w:tab/>
        <w:t>qai</w:t>
      </w:r>
      <w:r w:rsidR="00620AC8">
        <w:tab/>
        <w:t>mai</w:t>
      </w:r>
      <w:r w:rsidR="00620AC8">
        <w:tab/>
        <w:t>sa-puîu</w:t>
      </w:r>
      <w:r w:rsidR="00620AC8">
        <w:tab/>
        <w:t>itjen</w:t>
      </w:r>
    </w:p>
    <w:p w14:paraId="023C585C" w14:textId="77777777" w:rsidR="00800AD8" w:rsidRDefault="00800AD8" w:rsidP="00620AC8">
      <w:pPr>
        <w:pStyle w:val="InterlineTransNoFree"/>
        <w:tabs>
          <w:tab w:val="left" w:pos="1127"/>
          <w:tab w:val="left" w:pos="1811"/>
          <w:tab w:val="left" w:pos="2240"/>
          <w:tab w:val="left" w:pos="2729"/>
          <w:tab w:val="left" w:pos="3908"/>
          <w:tab w:val="right" w:pos="8787"/>
        </w:tabs>
      </w:pPr>
      <w:r>
        <w:tab/>
        <w:t>oh</w:t>
      </w:r>
      <w:r>
        <w:tab/>
        <w:t>child</w:t>
      </w:r>
      <w:r w:rsidR="00620AC8">
        <w:tab/>
        <w:t>oh</w:t>
      </w:r>
      <w:r w:rsidR="00620AC8">
        <w:tab/>
        <w:t>oh</w:t>
      </w:r>
      <w:r w:rsidR="00620AC8">
        <w:tab/>
      </w:r>
      <w:r w:rsidR="00620AC8">
        <w:rPr>
          <w:smallCaps/>
        </w:rPr>
        <w:t>qal</w:t>
      </w:r>
      <w:r w:rsidR="00620AC8">
        <w:t>-deficit</w:t>
      </w:r>
      <w:r w:rsidR="00620AC8">
        <w:tab/>
      </w:r>
      <w:r w:rsidR="00620AC8">
        <w:rPr>
          <w:smallCaps/>
        </w:rPr>
        <w:t>f.</w:t>
      </w:r>
      <w:r w:rsidR="00620AC8">
        <w:t>we(</w:t>
      </w:r>
      <w:r w:rsidR="00620AC8">
        <w:rPr>
          <w:smallCaps/>
        </w:rPr>
        <w:t>inc</w:t>
      </w:r>
      <w:r w:rsidR="00620AC8">
        <w:t>)</w:t>
      </w:r>
      <w:r w:rsidR="00620AC8">
        <w:tab/>
        <w:t>“Well, son, we are lonely.</w:t>
      </w:r>
    </w:p>
    <w:p w14:paraId="6016683C" w14:textId="77777777" w:rsidR="00620AC8" w:rsidRDefault="00DC1AE0" w:rsidP="00620AC8">
      <w:pPr>
        <w:pStyle w:val="InterlineText"/>
        <w:tabs>
          <w:tab w:val="left" w:pos="533"/>
          <w:tab w:val="left" w:pos="962"/>
          <w:tab w:val="left" w:pos="1976"/>
          <w:tab w:val="left" w:pos="3200"/>
          <w:tab w:val="left" w:pos="4244"/>
          <w:tab w:val="left" w:pos="4748"/>
          <w:tab w:val="left" w:pos="5477"/>
          <w:tab w:val="left" w:pos="5981"/>
          <w:tab w:val="left" w:pos="6590"/>
          <w:tab w:val="left" w:pos="7094"/>
          <w:tab w:val="left" w:pos="8123"/>
        </w:tabs>
      </w:pPr>
      <w:r w:rsidRPr="003A1D48">
        <w:rPr>
          <w:rStyle w:val="InterlineTextNumChar"/>
        </w:rPr>
        <w:t>004</w:t>
      </w:r>
      <w:r w:rsidR="00800AD8">
        <w:tab/>
        <w:t>qai</w:t>
      </w:r>
      <w:r w:rsidR="00620AC8">
        <w:tab/>
        <w:t>muri</w:t>
      </w:r>
      <w:r w:rsidR="00620AC8">
        <w:tab/>
        <w:t>tjemavang</w:t>
      </w:r>
      <w:r w:rsidR="00620AC8">
        <w:tab/>
        <w:t>itjen</w:t>
      </w:r>
      <w:r w:rsidR="00620AC8">
        <w:tab/>
        <w:t>tua</w:t>
      </w:r>
      <w:r w:rsidR="00620AC8">
        <w:tab/>
        <w:t>vaung</w:t>
      </w:r>
      <w:r w:rsidR="00620AC8">
        <w:tab/>
        <w:t>tua</w:t>
      </w:r>
      <w:r w:rsidR="00620AC8">
        <w:tab/>
        <w:t>lizuk</w:t>
      </w:r>
      <w:r w:rsidR="00620AC8">
        <w:tab/>
        <w:t>tua</w:t>
      </w:r>
      <w:r w:rsidR="00620AC8">
        <w:tab/>
        <w:t>gadu,”</w:t>
      </w:r>
      <w:r w:rsidR="00620AC8">
        <w:tab/>
        <w:t>aya</w:t>
      </w:r>
    </w:p>
    <w:p w14:paraId="56A9AE95" w14:textId="77777777" w:rsidR="00800AD8" w:rsidRDefault="00800AD8" w:rsidP="00620AC8">
      <w:pPr>
        <w:pStyle w:val="InterlineGlossWithTrans"/>
        <w:tabs>
          <w:tab w:val="left" w:pos="533"/>
          <w:tab w:val="left" w:pos="962"/>
          <w:tab w:val="left" w:pos="1976"/>
          <w:tab w:val="left" w:pos="3200"/>
          <w:tab w:val="left" w:pos="4244"/>
          <w:tab w:val="left" w:pos="4748"/>
          <w:tab w:val="left" w:pos="5477"/>
          <w:tab w:val="left" w:pos="5981"/>
          <w:tab w:val="left" w:pos="6590"/>
          <w:tab w:val="left" w:pos="7094"/>
          <w:tab w:val="left" w:pos="8123"/>
        </w:tabs>
      </w:pPr>
      <w:r>
        <w:tab/>
        <w:t>qai</w:t>
      </w:r>
      <w:r w:rsidR="00620AC8">
        <w:tab/>
        <w:t>ma-uri</w:t>
      </w:r>
      <w:r w:rsidR="00620AC8">
        <w:tab/>
        <w:t>em=tjavang</w:t>
      </w:r>
      <w:r w:rsidR="00620AC8">
        <w:tab/>
        <w:t>itjen</w:t>
      </w:r>
      <w:r w:rsidR="00620AC8">
        <w:tab/>
        <w:t>tua</w:t>
      </w:r>
      <w:r w:rsidR="00620AC8">
        <w:tab/>
        <w:t>vaung</w:t>
      </w:r>
      <w:r w:rsidR="00620AC8">
        <w:tab/>
        <w:t>tua</w:t>
      </w:r>
      <w:r w:rsidR="00620AC8">
        <w:tab/>
        <w:t>lizuk</w:t>
      </w:r>
      <w:r w:rsidR="00620AC8">
        <w:tab/>
        <w:t>tua</w:t>
      </w:r>
      <w:r w:rsidR="00620AC8">
        <w:tab/>
        <w:t>gadu</w:t>
      </w:r>
      <w:r w:rsidR="00620AC8">
        <w:tab/>
        <w:t>aya</w:t>
      </w:r>
    </w:p>
    <w:p w14:paraId="469B611F" w14:textId="77777777" w:rsidR="00800AD8" w:rsidRDefault="00800AD8" w:rsidP="00620AC8">
      <w:pPr>
        <w:pStyle w:val="InterlineTransNoFree"/>
        <w:tabs>
          <w:tab w:val="left" w:pos="962"/>
          <w:tab w:val="left" w:pos="1976"/>
          <w:tab w:val="left" w:pos="3200"/>
          <w:tab w:val="left" w:pos="4244"/>
          <w:tab w:val="left" w:pos="4748"/>
          <w:tab w:val="left" w:pos="5477"/>
          <w:tab w:val="left" w:pos="5981"/>
          <w:tab w:val="left" w:pos="6590"/>
          <w:tab w:val="left" w:pos="7094"/>
          <w:tab w:val="left" w:pos="8123"/>
        </w:tabs>
      </w:pPr>
      <w:r>
        <w:tab/>
        <w:t>oh</w:t>
      </w:r>
      <w:r w:rsidR="00620AC8">
        <w:tab/>
      </w:r>
      <w:r w:rsidR="00620AC8">
        <w:rPr>
          <w:smallCaps/>
        </w:rPr>
        <w:t>stat</w:t>
      </w:r>
      <w:r w:rsidR="00620AC8">
        <w:t>-will</w:t>
      </w:r>
      <w:r w:rsidR="00620AC8">
        <w:tab/>
      </w:r>
      <w:r w:rsidR="00620AC8">
        <w:rPr>
          <w:smallCaps/>
        </w:rPr>
        <w:t>af</w:t>
      </w:r>
      <w:r w:rsidR="00620AC8">
        <w:t>=create</w:t>
      </w:r>
      <w:r w:rsidR="00620AC8">
        <w:tab/>
      </w:r>
      <w:r w:rsidR="00620AC8">
        <w:rPr>
          <w:smallCaps/>
        </w:rPr>
        <w:t>f.</w:t>
      </w:r>
      <w:r w:rsidR="00620AC8">
        <w:t>we(</w:t>
      </w:r>
      <w:r w:rsidR="00620AC8">
        <w:rPr>
          <w:smallCaps/>
        </w:rPr>
        <w:t>inc</w:t>
      </w:r>
      <w:r w:rsidR="00620AC8">
        <w:t>)</w:t>
      </w:r>
      <w:r w:rsidR="00620AC8">
        <w:tab/>
      </w:r>
      <w:r w:rsidR="00620AC8">
        <w:rPr>
          <w:smallCaps/>
        </w:rPr>
        <w:t>obl</w:t>
      </w:r>
      <w:r w:rsidR="00620AC8">
        <w:tab/>
        <w:t>sea</w:t>
      </w:r>
      <w:r w:rsidR="00620AC8">
        <w:tab/>
      </w:r>
      <w:r w:rsidR="00620AC8">
        <w:rPr>
          <w:smallCaps/>
        </w:rPr>
        <w:t>obl</w:t>
      </w:r>
      <w:r w:rsidR="00620AC8">
        <w:tab/>
        <w:t>plain</w:t>
      </w:r>
      <w:r w:rsidR="00620AC8">
        <w:tab/>
      </w:r>
      <w:r w:rsidR="00620AC8">
        <w:rPr>
          <w:smallCaps/>
        </w:rPr>
        <w:t>obl</w:t>
      </w:r>
      <w:r w:rsidR="00620AC8">
        <w:tab/>
        <w:t>mountain</w:t>
      </w:r>
      <w:r w:rsidR="00620AC8">
        <w:tab/>
        <w:t>say</w:t>
      </w:r>
    </w:p>
    <w:p w14:paraId="51E9B7AE" w14:textId="77777777" w:rsidR="00620AC8" w:rsidRDefault="00800AD8" w:rsidP="00620AC8">
      <w:pPr>
        <w:pStyle w:val="InterlineText"/>
        <w:tabs>
          <w:tab w:val="left" w:pos="533"/>
          <w:tab w:val="left" w:pos="2012"/>
          <w:tab w:val="left" w:pos="2276"/>
          <w:tab w:val="left" w:pos="3395"/>
        </w:tabs>
      </w:pPr>
      <w:r>
        <w:tab/>
        <w:t>tiamadju</w:t>
      </w:r>
      <w:r>
        <w:tab/>
        <w:t>a</w:t>
      </w:r>
      <w:r w:rsidR="00620AC8">
        <w:tab/>
        <w:t>maraîak,</w:t>
      </w:r>
      <w:r w:rsidR="00620AC8">
        <w:tab/>
        <w:t>aya.</w:t>
      </w:r>
    </w:p>
    <w:p w14:paraId="0E386AC0" w14:textId="77777777" w:rsidR="00800AD8" w:rsidRDefault="00800AD8" w:rsidP="00620AC8">
      <w:pPr>
        <w:pStyle w:val="InterlineGlossWithTrans"/>
        <w:tabs>
          <w:tab w:val="left" w:pos="533"/>
          <w:tab w:val="left" w:pos="2012"/>
          <w:tab w:val="left" w:pos="2276"/>
          <w:tab w:val="left" w:pos="3395"/>
        </w:tabs>
      </w:pPr>
      <w:r>
        <w:tab/>
        <w:t>ti-a-madju</w:t>
      </w:r>
      <w:r>
        <w:tab/>
        <w:t>a</w:t>
      </w:r>
      <w:r w:rsidR="00620AC8">
        <w:tab/>
        <w:t>mare-aîak</w:t>
      </w:r>
      <w:r w:rsidR="00620AC8">
        <w:tab/>
        <w:t>aya</w:t>
      </w:r>
    </w:p>
    <w:p w14:paraId="256407BE" w14:textId="77777777" w:rsidR="00800AD8" w:rsidRDefault="00800AD8" w:rsidP="00620AC8">
      <w:pPr>
        <w:pStyle w:val="InterlineTransNoFree"/>
        <w:tabs>
          <w:tab w:val="left" w:pos="2012"/>
          <w:tab w:val="left" w:pos="2276"/>
          <w:tab w:val="left" w:pos="3395"/>
        </w:tabs>
        <w:rPr>
          <w:smallCaps/>
        </w:rPr>
      </w:pPr>
      <w:r>
        <w:tab/>
      </w:r>
      <w:r>
        <w:rPr>
          <w:smallCaps/>
        </w:rPr>
        <w:t>f-pl</w:t>
      </w:r>
      <w:r>
        <w:t>-</w:t>
      </w:r>
      <w:r>
        <w:rPr>
          <w:smallCaps/>
        </w:rPr>
        <w:t>3rd.pers</w:t>
      </w:r>
      <w:r>
        <w:rPr>
          <w:smallCaps/>
        </w:rPr>
        <w:tab/>
        <w:t>c</w:t>
      </w:r>
      <w:r w:rsidR="00620AC8">
        <w:tab/>
        <w:t>pair-child</w:t>
      </w:r>
      <w:r w:rsidR="00620AC8">
        <w:tab/>
        <w:t>say</w:t>
      </w:r>
    </w:p>
    <w:p w14:paraId="0989BC26" w14:textId="77777777" w:rsidR="00800AD8" w:rsidRDefault="00800AD8" w:rsidP="00A8416B">
      <w:pPr>
        <w:pStyle w:val="InterlineFreeCommentFollows"/>
      </w:pPr>
      <w:r>
        <w:t>Now we’ll make the sea, the plains and the mountains,” said the parent and child, they say.</w:t>
      </w:r>
    </w:p>
    <w:p w14:paraId="0403B328" w14:textId="77777777" w:rsidR="00800AD8" w:rsidRDefault="00A8416B" w:rsidP="00620AC8">
      <w:pPr>
        <w:pStyle w:val="CommentLastWithHalfSpace"/>
      </w:pPr>
      <w:r>
        <w:t>[</w:t>
      </w:r>
      <w:r w:rsidR="00800AD8" w:rsidRPr="00620AC8">
        <w:rPr>
          <w:rStyle w:val="VernacularText"/>
        </w:rPr>
        <w:t>tjemavang</w:t>
      </w:r>
      <w:r w:rsidR="00800AD8">
        <w:t xml:space="preserve">: </w:t>
      </w:r>
      <w:r w:rsidR="00800AD8" w:rsidRPr="00620AC8">
        <w:rPr>
          <w:rStyle w:val="VernacularText"/>
        </w:rPr>
        <w:t>tjavang</w:t>
      </w:r>
      <w:r w:rsidR="00800AD8">
        <w:t xml:space="preserve"> in F </w:t>
      </w:r>
      <w:r w:rsidR="00620AC8">
        <w:t xml:space="preserve">is </w:t>
      </w:r>
      <w:r w:rsidR="00800AD8">
        <w:t>‘offer to</w:t>
      </w:r>
      <w:r w:rsidR="00620AC8">
        <w:t xml:space="preserve"> </w:t>
      </w:r>
      <w:r w:rsidR="00800AD8">
        <w:t>spirits’</w:t>
      </w:r>
      <w:r w:rsidR="00620AC8">
        <w:t>]</w:t>
      </w:r>
    </w:p>
    <w:p w14:paraId="1CFCC599" w14:textId="77777777" w:rsidR="00620AC8" w:rsidRDefault="00DC1AE0" w:rsidP="00620AC8">
      <w:pPr>
        <w:pStyle w:val="InterlineText"/>
        <w:tabs>
          <w:tab w:val="left" w:pos="533"/>
          <w:tab w:val="left" w:pos="1202"/>
          <w:tab w:val="left" w:pos="2786"/>
          <w:tab w:val="left" w:pos="5030"/>
          <w:tab w:val="left" w:pos="5294"/>
        </w:tabs>
      </w:pPr>
      <w:r w:rsidRPr="003A1D48">
        <w:rPr>
          <w:rStyle w:val="InterlineTextNumChar"/>
        </w:rPr>
        <w:t>005</w:t>
      </w:r>
      <w:r w:rsidR="00800AD8">
        <w:tab/>
        <w:t>manu</w:t>
      </w:r>
      <w:r w:rsidR="00620AC8">
        <w:tab/>
        <w:t>izuanga</w:t>
      </w:r>
      <w:r w:rsidR="00620AC8">
        <w:tab/>
        <w:t>nakipalinguî</w:t>
      </w:r>
      <w:r w:rsidR="00620AC8">
        <w:tab/>
        <w:t>a</w:t>
      </w:r>
      <w:r w:rsidR="00620AC8">
        <w:tab/>
        <w:t>vaung.</w:t>
      </w:r>
    </w:p>
    <w:p w14:paraId="28353DAC" w14:textId="77777777" w:rsidR="00800AD8" w:rsidRDefault="00800AD8" w:rsidP="00620AC8">
      <w:pPr>
        <w:pStyle w:val="InterlineGlossWithTrans"/>
        <w:tabs>
          <w:tab w:val="left" w:pos="533"/>
          <w:tab w:val="left" w:pos="1202"/>
          <w:tab w:val="left" w:pos="2786"/>
          <w:tab w:val="left" w:pos="5030"/>
          <w:tab w:val="left" w:pos="5294"/>
        </w:tabs>
      </w:pPr>
      <w:r>
        <w:tab/>
        <w:t>manu</w:t>
      </w:r>
      <w:r w:rsidR="00620AC8">
        <w:tab/>
        <w:t>i-zua-anga</w:t>
      </w:r>
      <w:r w:rsidR="00620AC8">
        <w:tab/>
        <w:t>na-ki-pa-linguî</w:t>
      </w:r>
      <w:r w:rsidR="00620AC8">
        <w:tab/>
        <w:t>a</w:t>
      </w:r>
      <w:r w:rsidR="00620AC8">
        <w:tab/>
        <w:t>vaung</w:t>
      </w:r>
    </w:p>
    <w:p w14:paraId="1D8BC714" w14:textId="77777777" w:rsidR="00800AD8" w:rsidRDefault="00800AD8" w:rsidP="00620AC8">
      <w:pPr>
        <w:pStyle w:val="InterlineTrans"/>
        <w:tabs>
          <w:tab w:val="left" w:pos="533"/>
          <w:tab w:val="left" w:pos="1202"/>
          <w:tab w:val="left" w:pos="2786"/>
          <w:tab w:val="left" w:pos="5030"/>
          <w:tab w:val="left" w:pos="5294"/>
        </w:tabs>
      </w:pPr>
      <w:r>
        <w:tab/>
        <w:t>then</w:t>
      </w:r>
      <w:r w:rsidR="00620AC8">
        <w:tab/>
      </w:r>
      <w:r w:rsidR="00620AC8">
        <w:rPr>
          <w:smallCaps/>
        </w:rPr>
        <w:t>loc</w:t>
      </w:r>
      <w:r w:rsidR="00620AC8">
        <w:t>-that-indeed</w:t>
      </w:r>
      <w:r w:rsidR="00620AC8">
        <w:tab/>
      </w:r>
      <w:r w:rsidR="00620AC8">
        <w:rPr>
          <w:smallCaps/>
        </w:rPr>
        <w:t>past</w:t>
      </w:r>
      <w:r w:rsidR="00620AC8">
        <w:t>-do-cause-around</w:t>
      </w:r>
      <w:r w:rsidR="00620AC8">
        <w:rPr>
          <w:smallCaps/>
        </w:rPr>
        <w:tab/>
        <w:t>c</w:t>
      </w:r>
      <w:r w:rsidR="00620AC8">
        <w:rPr>
          <w:smallCaps/>
        </w:rPr>
        <w:tab/>
      </w:r>
      <w:r w:rsidR="00620AC8">
        <w:t>sea</w:t>
      </w:r>
    </w:p>
    <w:p w14:paraId="16610AB5" w14:textId="77777777" w:rsidR="00800AD8" w:rsidRDefault="00800AD8" w:rsidP="00620AC8">
      <w:pPr>
        <w:pStyle w:val="InterlineFree"/>
      </w:pPr>
      <w:r>
        <w:t>So then there was the sea all around.</w:t>
      </w:r>
    </w:p>
    <w:p w14:paraId="23E47D53" w14:textId="77777777" w:rsidR="00620AC8" w:rsidRDefault="00DC1AE0" w:rsidP="00620AC8">
      <w:pPr>
        <w:pStyle w:val="InterlineText"/>
        <w:tabs>
          <w:tab w:val="left" w:pos="533"/>
          <w:tab w:val="left" w:pos="2117"/>
          <w:tab w:val="left" w:pos="3596"/>
          <w:tab w:val="left" w:pos="4535"/>
          <w:tab w:val="left" w:pos="6719"/>
          <w:tab w:val="left" w:pos="6983"/>
          <w:tab w:val="left" w:pos="8012"/>
        </w:tabs>
      </w:pPr>
      <w:r w:rsidRPr="003A1D48">
        <w:rPr>
          <w:rStyle w:val="InterlineTextNumChar"/>
        </w:rPr>
        <w:t>006</w:t>
      </w:r>
      <w:r w:rsidR="00800AD8">
        <w:tab/>
        <w:t>izuanga</w:t>
      </w:r>
      <w:r w:rsidR="00800AD8">
        <w:tab/>
        <w:t>tiamadju</w:t>
      </w:r>
      <w:r w:rsidR="00620AC8">
        <w:tab/>
        <w:t>itua</w:t>
      </w:r>
      <w:r w:rsidR="00620AC8">
        <w:tab/>
        <w:t>tjaîavavavan</w:t>
      </w:r>
      <w:r w:rsidR="00620AC8">
        <w:tab/>
        <w:t>a</w:t>
      </w:r>
      <w:r w:rsidR="00620AC8">
        <w:tab/>
        <w:t>gadu</w:t>
      </w:r>
      <w:r w:rsidR="00620AC8">
        <w:tab/>
        <w:t>a</w:t>
      </w:r>
    </w:p>
    <w:p w14:paraId="0FA89C24" w14:textId="77777777" w:rsidR="00800AD8" w:rsidRDefault="00800AD8" w:rsidP="00620AC8">
      <w:pPr>
        <w:pStyle w:val="InterlineGlossWithTrans"/>
        <w:tabs>
          <w:tab w:val="left" w:pos="533"/>
          <w:tab w:val="left" w:pos="2117"/>
          <w:tab w:val="left" w:pos="3596"/>
          <w:tab w:val="left" w:pos="4535"/>
          <w:tab w:val="left" w:pos="6719"/>
          <w:tab w:val="left" w:pos="6983"/>
          <w:tab w:val="left" w:pos="8012"/>
        </w:tabs>
      </w:pPr>
      <w:r>
        <w:tab/>
        <w:t>i-zua-anga</w:t>
      </w:r>
      <w:r>
        <w:tab/>
        <w:t>ti-a-madju</w:t>
      </w:r>
      <w:r w:rsidR="00620AC8">
        <w:tab/>
        <w:t>i-tua</w:t>
      </w:r>
      <w:r w:rsidR="00620AC8">
        <w:tab/>
        <w:t>tjaîa-va-vaw-an</w:t>
      </w:r>
      <w:r w:rsidR="00620AC8">
        <w:tab/>
        <w:t>a</w:t>
      </w:r>
      <w:r w:rsidR="00620AC8">
        <w:tab/>
        <w:t>gadu</w:t>
      </w:r>
      <w:r w:rsidR="00620AC8">
        <w:tab/>
        <w:t>a</w:t>
      </w:r>
    </w:p>
    <w:p w14:paraId="527AD364" w14:textId="77777777" w:rsidR="00800AD8" w:rsidRDefault="00800AD8" w:rsidP="00620AC8">
      <w:pPr>
        <w:pStyle w:val="InterlineTransNoFree"/>
        <w:tabs>
          <w:tab w:val="left" w:pos="2117"/>
          <w:tab w:val="left" w:pos="3596"/>
          <w:tab w:val="left" w:pos="4535"/>
          <w:tab w:val="left" w:pos="6719"/>
          <w:tab w:val="left" w:pos="6983"/>
          <w:tab w:val="left" w:pos="8012"/>
        </w:tabs>
      </w:pPr>
      <w:r>
        <w:tab/>
      </w:r>
      <w:r>
        <w:rPr>
          <w:smallCaps/>
        </w:rPr>
        <w:t>loc</w:t>
      </w:r>
      <w:r>
        <w:t>-that-indeed</w:t>
      </w:r>
      <w:r>
        <w:tab/>
      </w:r>
      <w:r>
        <w:rPr>
          <w:smallCaps/>
        </w:rPr>
        <w:t>f-pl</w:t>
      </w:r>
      <w:r>
        <w:t>-</w:t>
      </w:r>
      <w:r>
        <w:rPr>
          <w:smallCaps/>
        </w:rPr>
        <w:t>3rd.pers</w:t>
      </w:r>
      <w:r w:rsidR="00620AC8">
        <w:tab/>
      </w:r>
      <w:r w:rsidR="00620AC8">
        <w:rPr>
          <w:smallCaps/>
        </w:rPr>
        <w:t>loc</w:t>
      </w:r>
      <w:r w:rsidR="00620AC8">
        <w:t>-</w:t>
      </w:r>
      <w:r w:rsidR="00620AC8">
        <w:rPr>
          <w:smallCaps/>
        </w:rPr>
        <w:t>obl</w:t>
      </w:r>
      <w:r w:rsidR="00620AC8">
        <w:tab/>
        <w:t>most-</w:t>
      </w:r>
      <w:r w:rsidR="00620AC8">
        <w:rPr>
          <w:smallCaps/>
        </w:rPr>
        <w:t>red</w:t>
      </w:r>
      <w:r w:rsidR="00620AC8">
        <w:t>-above-</w:t>
      </w:r>
      <w:r w:rsidR="00620AC8">
        <w:rPr>
          <w:smallCaps/>
        </w:rPr>
        <w:t>nom</w:t>
      </w:r>
      <w:r w:rsidR="00620AC8">
        <w:rPr>
          <w:smallCaps/>
        </w:rPr>
        <w:tab/>
        <w:t>c</w:t>
      </w:r>
      <w:r w:rsidR="00620AC8">
        <w:rPr>
          <w:smallCaps/>
        </w:rPr>
        <w:tab/>
      </w:r>
      <w:r w:rsidR="00620AC8">
        <w:t>mountain</w:t>
      </w:r>
      <w:r w:rsidR="00620AC8">
        <w:tab/>
      </w:r>
      <w:r w:rsidR="00620AC8">
        <w:rPr>
          <w:smallCaps/>
        </w:rPr>
        <w:t>c</w:t>
      </w:r>
    </w:p>
    <w:p w14:paraId="4D0C73A7" w14:textId="77777777" w:rsidR="00800AD8" w:rsidRDefault="00800AD8" w:rsidP="00620AC8">
      <w:pPr>
        <w:pStyle w:val="InterlineText"/>
        <w:tabs>
          <w:tab w:val="left" w:pos="533"/>
          <w:tab w:val="left" w:pos="2297"/>
          <w:tab w:val="left" w:pos="2801"/>
          <w:tab w:val="left" w:pos="3530"/>
          <w:tab w:val="left" w:pos="4034"/>
          <w:tab w:val="left" w:pos="4643"/>
          <w:tab w:val="left" w:pos="5147"/>
          <w:tab w:val="left" w:pos="6176"/>
        </w:tabs>
      </w:pPr>
      <w:r>
        <w:tab/>
        <w:t>tjemavatjavang</w:t>
      </w:r>
      <w:r>
        <w:tab/>
        <w:t>tua</w:t>
      </w:r>
      <w:r>
        <w:tab/>
        <w:t>vaung</w:t>
      </w:r>
      <w:r>
        <w:tab/>
        <w:t>tua</w:t>
      </w:r>
      <w:r>
        <w:tab/>
        <w:t>lizuk</w:t>
      </w:r>
      <w:r>
        <w:tab/>
        <w:t>tua</w:t>
      </w:r>
      <w:r>
        <w:tab/>
        <w:t>gadu,</w:t>
      </w:r>
      <w:r>
        <w:tab/>
        <w:t>aya.</w:t>
      </w:r>
    </w:p>
    <w:p w14:paraId="71BD9CB7" w14:textId="77777777" w:rsidR="00800AD8" w:rsidRDefault="00800AD8" w:rsidP="00620AC8">
      <w:pPr>
        <w:pStyle w:val="InterlineGlossWithTrans"/>
        <w:tabs>
          <w:tab w:val="left" w:pos="533"/>
          <w:tab w:val="left" w:pos="2297"/>
          <w:tab w:val="left" w:pos="2801"/>
          <w:tab w:val="left" w:pos="3530"/>
          <w:tab w:val="left" w:pos="4034"/>
          <w:tab w:val="left" w:pos="4643"/>
          <w:tab w:val="left" w:pos="5147"/>
          <w:tab w:val="left" w:pos="6176"/>
        </w:tabs>
      </w:pPr>
      <w:r>
        <w:tab/>
        <w:t>em=tjava-tjavang</w:t>
      </w:r>
      <w:r>
        <w:tab/>
        <w:t>tua</w:t>
      </w:r>
      <w:r>
        <w:tab/>
        <w:t>vaung</w:t>
      </w:r>
      <w:r>
        <w:tab/>
        <w:t>tua</w:t>
      </w:r>
      <w:r>
        <w:tab/>
        <w:t>lizuk</w:t>
      </w:r>
      <w:r>
        <w:tab/>
        <w:t>tua</w:t>
      </w:r>
      <w:r>
        <w:tab/>
        <w:t>gadu</w:t>
      </w:r>
      <w:r>
        <w:tab/>
        <w:t>aya</w:t>
      </w:r>
    </w:p>
    <w:p w14:paraId="12320A86" w14:textId="77777777" w:rsidR="00800AD8" w:rsidRDefault="00800AD8" w:rsidP="00620AC8">
      <w:pPr>
        <w:pStyle w:val="InterlineTrans"/>
        <w:tabs>
          <w:tab w:val="left" w:pos="533"/>
          <w:tab w:val="left" w:pos="2297"/>
          <w:tab w:val="left" w:pos="2801"/>
          <w:tab w:val="left" w:pos="3530"/>
          <w:tab w:val="left" w:pos="4034"/>
          <w:tab w:val="left" w:pos="4643"/>
          <w:tab w:val="left" w:pos="5147"/>
          <w:tab w:val="left" w:pos="6176"/>
        </w:tabs>
      </w:pPr>
      <w:r>
        <w:tab/>
      </w:r>
      <w:r>
        <w:rPr>
          <w:smallCaps/>
        </w:rPr>
        <w:t>af</w:t>
      </w:r>
      <w:r>
        <w:t>=</w:t>
      </w:r>
      <w:r>
        <w:rPr>
          <w:smallCaps/>
        </w:rPr>
        <w:t>red</w:t>
      </w:r>
      <w:r>
        <w:t>-create</w:t>
      </w:r>
      <w:r>
        <w:tab/>
      </w:r>
      <w:r>
        <w:rPr>
          <w:smallCaps/>
        </w:rPr>
        <w:t>obl</w:t>
      </w:r>
      <w:r>
        <w:tab/>
        <w:t>sea</w:t>
      </w:r>
      <w:r>
        <w:tab/>
      </w:r>
      <w:r>
        <w:rPr>
          <w:smallCaps/>
        </w:rPr>
        <w:t>obl</w:t>
      </w:r>
      <w:r>
        <w:tab/>
        <w:t>plain</w:t>
      </w:r>
      <w:r>
        <w:tab/>
      </w:r>
      <w:r>
        <w:rPr>
          <w:smallCaps/>
        </w:rPr>
        <w:t>obl</w:t>
      </w:r>
      <w:r>
        <w:tab/>
        <w:t>mountain</w:t>
      </w:r>
      <w:r>
        <w:tab/>
        <w:t>say</w:t>
      </w:r>
    </w:p>
    <w:p w14:paraId="24CA7BD7" w14:textId="77777777" w:rsidR="00800AD8" w:rsidRDefault="00800AD8">
      <w:pPr>
        <w:pStyle w:val="InterlineFree"/>
      </w:pPr>
      <w:r>
        <w:t>There they were on the highest mountain making the sea, the plains and the mountains, they say.</w:t>
      </w:r>
    </w:p>
    <w:p w14:paraId="06FDB3B0" w14:textId="77777777" w:rsidR="00A764B5" w:rsidRDefault="00DC1AE0" w:rsidP="00A764B5">
      <w:pPr>
        <w:pStyle w:val="InterlineText"/>
        <w:tabs>
          <w:tab w:val="left" w:pos="533"/>
          <w:tab w:val="left" w:pos="1067"/>
          <w:tab w:val="left" w:pos="1556"/>
          <w:tab w:val="left" w:pos="2570"/>
          <w:tab w:val="left" w:pos="4154"/>
          <w:tab w:val="left" w:pos="5198"/>
          <w:tab w:val="left" w:pos="5702"/>
          <w:tab w:val="left" w:pos="7646"/>
          <w:tab w:val="left" w:pos="7910"/>
        </w:tabs>
      </w:pPr>
      <w:r w:rsidRPr="003A1D48">
        <w:rPr>
          <w:rStyle w:val="InterlineTextNumChar"/>
        </w:rPr>
        <w:t>007</w:t>
      </w:r>
      <w:r w:rsidR="00800AD8">
        <w:tab/>
        <w:t>“qai</w:t>
      </w:r>
      <w:r w:rsidR="00800AD8">
        <w:tab/>
        <w:t>qai,</w:t>
      </w:r>
      <w:r w:rsidR="00800AD8">
        <w:tab/>
        <w:t>muri</w:t>
      </w:r>
      <w:r w:rsidR="00A764B5">
        <w:tab/>
        <w:t>puîauîaung</w:t>
      </w:r>
      <w:r w:rsidR="00A764B5">
        <w:tab/>
        <w:t>itjen</w:t>
      </w:r>
      <w:r w:rsidR="00A764B5">
        <w:tab/>
        <w:t>tua</w:t>
      </w:r>
      <w:r w:rsidR="00A764B5">
        <w:tab/>
        <w:t>maretimaîimaîi</w:t>
      </w:r>
      <w:r w:rsidR="00A764B5">
        <w:tab/>
        <w:t>a</w:t>
      </w:r>
      <w:r w:rsidR="00A764B5">
        <w:tab/>
        <w:t>kasiw</w:t>
      </w:r>
    </w:p>
    <w:p w14:paraId="4DE30C7A" w14:textId="77777777" w:rsidR="00800AD8" w:rsidRDefault="00800AD8" w:rsidP="00A764B5">
      <w:pPr>
        <w:pStyle w:val="InterlineGlossWithTrans"/>
        <w:tabs>
          <w:tab w:val="left" w:pos="533"/>
          <w:tab w:val="left" w:pos="1067"/>
          <w:tab w:val="left" w:pos="1556"/>
          <w:tab w:val="left" w:pos="2570"/>
          <w:tab w:val="left" w:pos="4154"/>
          <w:tab w:val="left" w:pos="5198"/>
          <w:tab w:val="left" w:pos="5702"/>
          <w:tab w:val="left" w:pos="7646"/>
          <w:tab w:val="left" w:pos="7910"/>
        </w:tabs>
      </w:pPr>
      <w:r>
        <w:tab/>
        <w:t>qai</w:t>
      </w:r>
      <w:r>
        <w:tab/>
        <w:t>qai</w:t>
      </w:r>
      <w:r>
        <w:tab/>
        <w:t>ma-uri</w:t>
      </w:r>
      <w:r w:rsidR="00A764B5">
        <w:tab/>
        <w:t>pu-îau-îaung</w:t>
      </w:r>
      <w:r w:rsidR="00A764B5">
        <w:tab/>
        <w:t>itjen</w:t>
      </w:r>
      <w:r w:rsidR="00A764B5">
        <w:tab/>
        <w:t>tua</w:t>
      </w:r>
      <w:r w:rsidR="00A764B5">
        <w:tab/>
        <w:t>mare-ti-maîi-maîi</w:t>
      </w:r>
      <w:r w:rsidR="00A764B5">
        <w:tab/>
        <w:t>a</w:t>
      </w:r>
      <w:r w:rsidR="00A764B5">
        <w:tab/>
        <w:t>kasiw</w:t>
      </w:r>
    </w:p>
    <w:p w14:paraId="1A627E3D" w14:textId="77777777" w:rsidR="00800AD8" w:rsidRDefault="00800AD8" w:rsidP="00A764B5">
      <w:pPr>
        <w:pStyle w:val="InterlineTransNoFree"/>
        <w:tabs>
          <w:tab w:val="left" w:pos="1067"/>
          <w:tab w:val="left" w:pos="1556"/>
          <w:tab w:val="left" w:pos="2570"/>
          <w:tab w:val="left" w:pos="4154"/>
          <w:tab w:val="left" w:pos="5198"/>
          <w:tab w:val="left" w:pos="5702"/>
          <w:tab w:val="left" w:pos="7646"/>
          <w:tab w:val="left" w:pos="7910"/>
        </w:tabs>
      </w:pPr>
      <w:r>
        <w:tab/>
        <w:t>oh</w:t>
      </w:r>
      <w:r>
        <w:tab/>
        <w:t>oh</w:t>
      </w:r>
      <w:r>
        <w:tab/>
      </w:r>
      <w:r>
        <w:rPr>
          <w:smallCaps/>
        </w:rPr>
        <w:t>stat</w:t>
      </w:r>
      <w:r>
        <w:t>-will</w:t>
      </w:r>
      <w:r w:rsidR="00A764B5">
        <w:tab/>
        <w:t>have-</w:t>
      </w:r>
      <w:r w:rsidR="00A764B5">
        <w:rPr>
          <w:smallCaps/>
        </w:rPr>
        <w:t>red</w:t>
      </w:r>
      <w:r w:rsidR="00A764B5">
        <w:t>-shade</w:t>
      </w:r>
      <w:r w:rsidR="00A764B5">
        <w:tab/>
      </w:r>
      <w:r w:rsidR="00A764B5">
        <w:rPr>
          <w:smallCaps/>
        </w:rPr>
        <w:t>f.</w:t>
      </w:r>
      <w:r w:rsidR="00A764B5">
        <w:t>we(</w:t>
      </w:r>
      <w:r w:rsidR="00A764B5">
        <w:rPr>
          <w:smallCaps/>
        </w:rPr>
        <w:t>inc</w:t>
      </w:r>
      <w:r w:rsidR="00A764B5">
        <w:t>)</w:t>
      </w:r>
      <w:r w:rsidR="00A764B5">
        <w:tab/>
      </w:r>
      <w:r w:rsidR="00A764B5">
        <w:rPr>
          <w:smallCaps/>
        </w:rPr>
        <w:t>obl</w:t>
      </w:r>
      <w:r w:rsidR="00A764B5">
        <w:tab/>
        <w:t>pair-?-</w:t>
      </w:r>
      <w:r w:rsidR="00A764B5">
        <w:rPr>
          <w:smallCaps/>
        </w:rPr>
        <w:t>red</w:t>
      </w:r>
      <w:r w:rsidR="00A764B5">
        <w:t>-different</w:t>
      </w:r>
      <w:r w:rsidR="00A764B5">
        <w:rPr>
          <w:smallCaps/>
        </w:rPr>
        <w:tab/>
        <w:t>c</w:t>
      </w:r>
      <w:r w:rsidR="00A764B5">
        <w:rPr>
          <w:smallCaps/>
        </w:rPr>
        <w:tab/>
      </w:r>
      <w:r w:rsidR="00A764B5">
        <w:t>tree</w:t>
      </w:r>
    </w:p>
    <w:p w14:paraId="4F919C70" w14:textId="77777777" w:rsidR="00800AD8" w:rsidRDefault="00800AD8" w:rsidP="00A764B5">
      <w:pPr>
        <w:pStyle w:val="InterlineText"/>
        <w:tabs>
          <w:tab w:val="left" w:pos="533"/>
          <w:tab w:val="left" w:pos="797"/>
          <w:tab w:val="left" w:pos="2381"/>
          <w:tab w:val="left" w:pos="2645"/>
          <w:tab w:val="left" w:pos="4454"/>
          <w:tab w:val="left" w:pos="4958"/>
          <w:tab w:val="left" w:pos="6092"/>
          <w:tab w:val="left" w:pos="6356"/>
          <w:tab w:val="left" w:pos="7190"/>
        </w:tabs>
      </w:pPr>
      <w:r>
        <w:tab/>
        <w:t>a</w:t>
      </w:r>
      <w:r>
        <w:tab/>
        <w:t>venutsiatsiar</w:t>
      </w:r>
      <w:r>
        <w:tab/>
        <w:t>a</w:t>
      </w:r>
      <w:r w:rsidR="00A764B5">
        <w:tab/>
        <w:t>venangavangaî</w:t>
      </w:r>
      <w:r w:rsidR="00A764B5">
        <w:tab/>
        <w:t>tua</w:t>
      </w:r>
      <w:r w:rsidR="00A764B5">
        <w:tab/>
        <w:t>kakanen</w:t>
      </w:r>
      <w:r w:rsidR="00A764B5">
        <w:tab/>
        <w:t>a</w:t>
      </w:r>
      <w:r w:rsidR="00A764B5">
        <w:tab/>
        <w:t>mareka</w:t>
      </w:r>
      <w:r w:rsidR="00A764B5">
        <w:tab/>
        <w:t>kaizuazua,”</w:t>
      </w:r>
    </w:p>
    <w:p w14:paraId="202B49F5" w14:textId="77777777" w:rsidR="00800AD8" w:rsidRDefault="00800AD8" w:rsidP="00A764B5">
      <w:pPr>
        <w:pStyle w:val="InterlineGlossWithTrans"/>
        <w:tabs>
          <w:tab w:val="left" w:pos="533"/>
          <w:tab w:val="left" w:pos="797"/>
          <w:tab w:val="left" w:pos="2381"/>
          <w:tab w:val="left" w:pos="2645"/>
          <w:tab w:val="left" w:pos="4454"/>
          <w:tab w:val="left" w:pos="4958"/>
          <w:tab w:val="left" w:pos="6092"/>
          <w:tab w:val="left" w:pos="6356"/>
          <w:tab w:val="left" w:pos="7190"/>
        </w:tabs>
      </w:pPr>
      <w:r>
        <w:tab/>
        <w:t>a</w:t>
      </w:r>
      <w:r>
        <w:tab/>
        <w:t>en=tsia</w:t>
      </w:r>
      <w:r w:rsidR="000F761A">
        <w:t>=</w:t>
      </w:r>
      <w:r>
        <w:t>vutsiar</w:t>
      </w:r>
      <w:r>
        <w:tab/>
        <w:t>a</w:t>
      </w:r>
      <w:r w:rsidR="00A764B5">
        <w:tab/>
        <w:t>en=vanga-vangaî</w:t>
      </w:r>
      <w:r w:rsidR="00A764B5">
        <w:tab/>
        <w:t>tua</w:t>
      </w:r>
      <w:r w:rsidR="00A764B5">
        <w:tab/>
        <w:t>ka-kan-en</w:t>
      </w:r>
      <w:r w:rsidR="00A764B5">
        <w:tab/>
        <w:t>a</w:t>
      </w:r>
      <w:r w:rsidR="00A764B5">
        <w:tab/>
        <w:t>mareka</w:t>
      </w:r>
      <w:r w:rsidR="00A764B5">
        <w:tab/>
        <w:t>ka-i-zua-zua</w:t>
      </w:r>
    </w:p>
    <w:p w14:paraId="37C10A9B" w14:textId="77777777" w:rsidR="00800AD8" w:rsidRDefault="00800AD8" w:rsidP="00A764B5">
      <w:pPr>
        <w:pStyle w:val="InterlineTransNoFree"/>
        <w:tabs>
          <w:tab w:val="left" w:pos="797"/>
          <w:tab w:val="left" w:pos="2381"/>
          <w:tab w:val="left" w:pos="2645"/>
          <w:tab w:val="left" w:pos="4454"/>
          <w:tab w:val="left" w:pos="4958"/>
          <w:tab w:val="left" w:pos="6092"/>
          <w:tab w:val="left" w:pos="6356"/>
          <w:tab w:val="left" w:pos="7190"/>
        </w:tabs>
      </w:pPr>
      <w:r>
        <w:tab/>
      </w:r>
      <w:r>
        <w:rPr>
          <w:smallCaps/>
        </w:rPr>
        <w:t>c</w:t>
      </w:r>
      <w:r>
        <w:tab/>
      </w:r>
      <w:r w:rsidR="00AD62A7" w:rsidRPr="00AD62A7">
        <w:rPr>
          <w:smallCaps/>
        </w:rPr>
        <w:t>af</w:t>
      </w:r>
      <w:r>
        <w:t>=</w:t>
      </w:r>
      <w:r w:rsidR="00D54E67" w:rsidRPr="00D54E67">
        <w:rPr>
          <w:smallCaps/>
        </w:rPr>
        <w:t>red</w:t>
      </w:r>
      <w:r>
        <w:t>=flower</w:t>
      </w:r>
      <w:r>
        <w:tab/>
      </w:r>
      <w:r>
        <w:rPr>
          <w:smallCaps/>
        </w:rPr>
        <w:t>c</w:t>
      </w:r>
      <w:r w:rsidR="00A764B5">
        <w:tab/>
      </w:r>
      <w:r w:rsidR="00A764B5">
        <w:rPr>
          <w:smallCaps/>
        </w:rPr>
        <w:t>af</w:t>
      </w:r>
      <w:r w:rsidR="00A764B5">
        <w:t>=</w:t>
      </w:r>
      <w:r w:rsidR="00A764B5">
        <w:rPr>
          <w:smallCaps/>
        </w:rPr>
        <w:t>red</w:t>
      </w:r>
      <w:r w:rsidR="00A764B5">
        <w:t>-fruit</w:t>
      </w:r>
      <w:r w:rsidR="00A764B5">
        <w:tab/>
      </w:r>
      <w:r w:rsidR="00A764B5">
        <w:rPr>
          <w:smallCaps/>
        </w:rPr>
        <w:t>obl</w:t>
      </w:r>
      <w:r w:rsidR="00A764B5">
        <w:tab/>
      </w:r>
      <w:r w:rsidR="00A764B5">
        <w:rPr>
          <w:smallCaps/>
        </w:rPr>
        <w:t>red</w:t>
      </w:r>
      <w:r w:rsidR="00A764B5">
        <w:t>-eat-</w:t>
      </w:r>
      <w:r w:rsidR="00A764B5">
        <w:rPr>
          <w:smallCaps/>
        </w:rPr>
        <w:t>pf</w:t>
      </w:r>
      <w:r w:rsidR="00A764B5">
        <w:rPr>
          <w:smallCaps/>
        </w:rPr>
        <w:tab/>
        <w:t>c</w:t>
      </w:r>
      <w:r w:rsidR="00A764B5">
        <w:rPr>
          <w:smallCaps/>
        </w:rPr>
        <w:tab/>
      </w:r>
      <w:r w:rsidR="00A764B5">
        <w:t>many</w:t>
      </w:r>
      <w:r w:rsidR="00A764B5">
        <w:tab/>
        <w:t>?-</w:t>
      </w:r>
      <w:r w:rsidR="00A764B5">
        <w:rPr>
          <w:smallCaps/>
        </w:rPr>
        <w:t>loc</w:t>
      </w:r>
      <w:r w:rsidR="00A764B5">
        <w:t>-</w:t>
      </w:r>
      <w:r w:rsidR="00A764B5">
        <w:rPr>
          <w:smallCaps/>
        </w:rPr>
        <w:t>red</w:t>
      </w:r>
      <w:r w:rsidR="00A764B5">
        <w:t>-that</w:t>
      </w:r>
    </w:p>
    <w:p w14:paraId="03C0A48B" w14:textId="77777777" w:rsidR="00A764B5" w:rsidRDefault="00D21C3A" w:rsidP="00A764B5">
      <w:pPr>
        <w:pStyle w:val="InterlineText"/>
        <w:tabs>
          <w:tab w:val="left" w:pos="533"/>
          <w:tab w:val="left" w:pos="1007"/>
          <w:tab w:val="left" w:pos="1511"/>
        </w:tabs>
      </w:pPr>
      <w:r>
        <w:tab/>
      </w:r>
      <w:r w:rsidR="00800AD8">
        <w:t>aya</w:t>
      </w:r>
      <w:r w:rsidR="00800AD8">
        <w:tab/>
        <w:t>uta,</w:t>
      </w:r>
      <w:r w:rsidR="00A764B5">
        <w:tab/>
        <w:t>aya.</w:t>
      </w:r>
    </w:p>
    <w:p w14:paraId="10751FDF" w14:textId="77777777" w:rsidR="00800AD8" w:rsidRDefault="00800AD8" w:rsidP="00A764B5">
      <w:pPr>
        <w:pStyle w:val="InterlineGlossWithTrans"/>
        <w:tabs>
          <w:tab w:val="left" w:pos="533"/>
          <w:tab w:val="left" w:pos="1007"/>
          <w:tab w:val="left" w:pos="1511"/>
        </w:tabs>
      </w:pPr>
      <w:r>
        <w:tab/>
        <w:t>aya</w:t>
      </w:r>
      <w:r>
        <w:tab/>
        <w:t>uta</w:t>
      </w:r>
      <w:r w:rsidR="00A764B5">
        <w:tab/>
        <w:t>aya</w:t>
      </w:r>
    </w:p>
    <w:p w14:paraId="78546A67" w14:textId="77777777" w:rsidR="00800AD8" w:rsidRDefault="00800AD8" w:rsidP="00A764B5">
      <w:pPr>
        <w:pStyle w:val="InterlineTrans"/>
        <w:tabs>
          <w:tab w:val="left" w:pos="533"/>
          <w:tab w:val="left" w:pos="1007"/>
          <w:tab w:val="left" w:pos="1511"/>
        </w:tabs>
      </w:pPr>
      <w:r>
        <w:tab/>
        <w:t>say</w:t>
      </w:r>
      <w:r>
        <w:tab/>
        <w:t>also</w:t>
      </w:r>
      <w:r w:rsidR="00A764B5">
        <w:tab/>
        <w:t>say</w:t>
      </w:r>
    </w:p>
    <w:p w14:paraId="5982DAB1" w14:textId="77777777" w:rsidR="00800AD8" w:rsidRDefault="00800AD8" w:rsidP="00A8416B">
      <w:pPr>
        <w:pStyle w:val="InterlineFreeCommentFollows"/>
      </w:pPr>
      <w:r>
        <w:lastRenderedPageBreak/>
        <w:t>“Well we’ll get shade from the various kinds of trees that have blossom and bear fruit for food of all kinds(?),” they said too, they say.</w:t>
      </w:r>
    </w:p>
    <w:p w14:paraId="0C0C9A16" w14:textId="77777777" w:rsidR="00800AD8" w:rsidRDefault="00A8416B" w:rsidP="00A764B5">
      <w:pPr>
        <w:pStyle w:val="Commentparaanother"/>
      </w:pPr>
      <w:r>
        <w:t>[</w:t>
      </w:r>
      <w:r w:rsidR="00800AD8" w:rsidRPr="00A764B5">
        <w:rPr>
          <w:rStyle w:val="VernacularText"/>
        </w:rPr>
        <w:t>venutsiatsiar</w:t>
      </w:r>
      <w:r w:rsidR="00800AD8">
        <w:t xml:space="preserve">: F also has </w:t>
      </w:r>
      <w:r w:rsidR="00800AD8" w:rsidRPr="00A764B5">
        <w:rPr>
          <w:rStyle w:val="VernacularText"/>
        </w:rPr>
        <w:t>vetsiar</w:t>
      </w:r>
      <w:r>
        <w:t>]</w:t>
      </w:r>
    </w:p>
    <w:p w14:paraId="5A7FF30A" w14:textId="77777777" w:rsidR="00800AD8" w:rsidRDefault="00A8416B" w:rsidP="00A764B5">
      <w:pPr>
        <w:pStyle w:val="CommentLastWithHalfSpace"/>
      </w:pPr>
      <w:r>
        <w:t>[</w:t>
      </w:r>
      <w:r w:rsidR="00800AD8" w:rsidRPr="00A764B5">
        <w:rPr>
          <w:rStyle w:val="VernacularText"/>
        </w:rPr>
        <w:t>venangavangaî</w:t>
      </w:r>
      <w:r w:rsidR="00800AD8">
        <w:t xml:space="preserve">: </w:t>
      </w:r>
      <w:r w:rsidR="00A764B5">
        <w:t>was</w:t>
      </w:r>
      <w:r w:rsidR="00800AD8">
        <w:t xml:space="preserve"> </w:t>
      </w:r>
      <w:r w:rsidR="00800AD8" w:rsidRPr="00A764B5">
        <w:rPr>
          <w:rStyle w:val="VernacularText"/>
        </w:rPr>
        <w:t>venagavangaî</w:t>
      </w:r>
      <w:r w:rsidR="00A764B5">
        <w:t>]</w:t>
      </w:r>
    </w:p>
    <w:p w14:paraId="799BB78C" w14:textId="77777777" w:rsidR="00A764B5" w:rsidRDefault="00DC1AE0" w:rsidP="00A764B5">
      <w:pPr>
        <w:pStyle w:val="InterlineText"/>
        <w:tabs>
          <w:tab w:val="left" w:pos="533"/>
          <w:tab w:val="left" w:pos="1202"/>
          <w:tab w:val="left" w:pos="2786"/>
          <w:tab w:val="left" w:pos="3290"/>
          <w:tab w:val="left" w:pos="4874"/>
          <w:tab w:val="left" w:pos="5648"/>
          <w:tab w:val="left" w:pos="5912"/>
          <w:tab w:val="left" w:pos="6941"/>
          <w:tab w:val="left" w:pos="7205"/>
        </w:tabs>
      </w:pPr>
      <w:r w:rsidRPr="003A1D48">
        <w:rPr>
          <w:rStyle w:val="InterlineTextNumChar"/>
        </w:rPr>
        <w:t>008</w:t>
      </w:r>
      <w:r w:rsidR="00800AD8">
        <w:tab/>
        <w:t>manu</w:t>
      </w:r>
      <w:r w:rsidR="00800AD8">
        <w:tab/>
        <w:t>izuanga</w:t>
      </w:r>
      <w:r w:rsidR="00800AD8">
        <w:tab/>
        <w:t>uta</w:t>
      </w:r>
      <w:r w:rsidR="00A764B5">
        <w:tab/>
        <w:t>naseleman</w:t>
      </w:r>
      <w:r w:rsidR="00A764B5">
        <w:tab/>
        <w:t>anga</w:t>
      </w:r>
      <w:r w:rsidR="00A764B5">
        <w:tab/>
        <w:t>a</w:t>
      </w:r>
      <w:r w:rsidR="00A764B5">
        <w:tab/>
        <w:t>gadu</w:t>
      </w:r>
      <w:r w:rsidR="00A764B5">
        <w:tab/>
        <w:t>a</w:t>
      </w:r>
      <w:r w:rsidR="00A764B5">
        <w:tab/>
        <w:t>kasiw</w:t>
      </w:r>
    </w:p>
    <w:p w14:paraId="65DD6BCB" w14:textId="77777777" w:rsidR="00800AD8" w:rsidRDefault="00800AD8" w:rsidP="00A764B5">
      <w:pPr>
        <w:pStyle w:val="InterlineGlossWithTrans"/>
        <w:tabs>
          <w:tab w:val="left" w:pos="533"/>
          <w:tab w:val="left" w:pos="1202"/>
          <w:tab w:val="left" w:pos="2786"/>
          <w:tab w:val="left" w:pos="3290"/>
          <w:tab w:val="left" w:pos="4874"/>
          <w:tab w:val="left" w:pos="5648"/>
          <w:tab w:val="left" w:pos="5912"/>
          <w:tab w:val="left" w:pos="6941"/>
          <w:tab w:val="left" w:pos="7205"/>
        </w:tabs>
      </w:pPr>
      <w:r>
        <w:tab/>
        <w:t>manu</w:t>
      </w:r>
      <w:r>
        <w:tab/>
        <w:t>i-zua-anga</w:t>
      </w:r>
      <w:r>
        <w:tab/>
        <w:t>uta</w:t>
      </w:r>
      <w:r w:rsidR="00A764B5">
        <w:tab/>
        <w:t>na-selem-an</w:t>
      </w:r>
      <w:r w:rsidR="00A764B5">
        <w:tab/>
        <w:t>anga</w:t>
      </w:r>
      <w:r w:rsidR="00A764B5">
        <w:tab/>
        <w:t>a</w:t>
      </w:r>
      <w:r w:rsidR="00A764B5">
        <w:tab/>
        <w:t>gadu</w:t>
      </w:r>
      <w:r w:rsidR="00A764B5">
        <w:tab/>
        <w:t>a</w:t>
      </w:r>
      <w:r w:rsidR="00A764B5">
        <w:tab/>
        <w:t>kasiw</w:t>
      </w:r>
    </w:p>
    <w:p w14:paraId="7A7D4759" w14:textId="77777777" w:rsidR="00800AD8" w:rsidRDefault="00800AD8" w:rsidP="00A764B5">
      <w:pPr>
        <w:pStyle w:val="InterlineTransNoFree"/>
        <w:tabs>
          <w:tab w:val="left" w:pos="1202"/>
          <w:tab w:val="left" w:pos="2786"/>
          <w:tab w:val="left" w:pos="3290"/>
          <w:tab w:val="left" w:pos="4874"/>
          <w:tab w:val="left" w:pos="5648"/>
          <w:tab w:val="left" w:pos="5912"/>
          <w:tab w:val="left" w:pos="6941"/>
          <w:tab w:val="left" w:pos="7205"/>
        </w:tabs>
      </w:pPr>
      <w:r>
        <w:tab/>
        <w:t>then</w:t>
      </w:r>
      <w:r>
        <w:tab/>
      </w:r>
      <w:r>
        <w:rPr>
          <w:smallCaps/>
        </w:rPr>
        <w:t>loc</w:t>
      </w:r>
      <w:r>
        <w:t>-that-indeed</w:t>
      </w:r>
      <w:r>
        <w:tab/>
        <w:t>also</w:t>
      </w:r>
      <w:r w:rsidR="00A764B5">
        <w:tab/>
      </w:r>
      <w:r w:rsidR="00A764B5">
        <w:rPr>
          <w:smallCaps/>
        </w:rPr>
        <w:t>past</w:t>
      </w:r>
      <w:r w:rsidR="00A764B5">
        <w:t>-dark-</w:t>
      </w:r>
      <w:r w:rsidR="00A764B5">
        <w:rPr>
          <w:smallCaps/>
        </w:rPr>
        <w:t>nom</w:t>
      </w:r>
      <w:r w:rsidR="00A764B5">
        <w:tab/>
        <w:t>indeed</w:t>
      </w:r>
      <w:r w:rsidR="00A764B5">
        <w:rPr>
          <w:smallCaps/>
        </w:rPr>
        <w:tab/>
        <w:t>c</w:t>
      </w:r>
      <w:r w:rsidR="00A764B5">
        <w:rPr>
          <w:smallCaps/>
        </w:rPr>
        <w:tab/>
      </w:r>
      <w:r w:rsidR="00A764B5">
        <w:t>mountain</w:t>
      </w:r>
      <w:r w:rsidR="00A764B5">
        <w:rPr>
          <w:smallCaps/>
        </w:rPr>
        <w:tab/>
        <w:t>c</w:t>
      </w:r>
      <w:r w:rsidR="00A764B5">
        <w:rPr>
          <w:smallCaps/>
        </w:rPr>
        <w:tab/>
      </w:r>
      <w:r w:rsidR="00A764B5">
        <w:t>tree</w:t>
      </w:r>
    </w:p>
    <w:p w14:paraId="33272428" w14:textId="77777777" w:rsidR="00A764B5" w:rsidRDefault="00800AD8" w:rsidP="00A764B5">
      <w:pPr>
        <w:pStyle w:val="InterlineText"/>
        <w:tabs>
          <w:tab w:val="left" w:pos="533"/>
          <w:tab w:val="left" w:pos="3137"/>
          <w:tab w:val="left" w:pos="3911"/>
          <w:tab w:val="left" w:pos="6470"/>
          <w:tab w:val="left" w:pos="7244"/>
          <w:tab w:val="left" w:pos="8078"/>
        </w:tabs>
      </w:pPr>
      <w:r>
        <w:tab/>
        <w:t>matatukalulum</w:t>
      </w:r>
      <w:r>
        <w:tab/>
        <w:t>anga</w:t>
      </w:r>
      <w:r>
        <w:tab/>
        <w:t>matatuzarzarzar</w:t>
      </w:r>
      <w:r w:rsidR="00A764B5">
        <w:tab/>
        <w:t>anga</w:t>
      </w:r>
      <w:r w:rsidR="00A764B5">
        <w:tab/>
        <w:t>vutsiar,</w:t>
      </w:r>
      <w:r w:rsidR="00A764B5">
        <w:tab/>
        <w:t>aya.</w:t>
      </w:r>
    </w:p>
    <w:p w14:paraId="7FA2F210" w14:textId="77777777" w:rsidR="00800AD8" w:rsidRDefault="00800AD8" w:rsidP="00A764B5">
      <w:pPr>
        <w:pStyle w:val="InterlineGlossWithTrans"/>
        <w:tabs>
          <w:tab w:val="left" w:pos="533"/>
          <w:tab w:val="left" w:pos="3137"/>
          <w:tab w:val="left" w:pos="3911"/>
          <w:tab w:val="left" w:pos="6470"/>
          <w:tab w:val="left" w:pos="7244"/>
          <w:tab w:val="left" w:pos="8078"/>
        </w:tabs>
      </w:pPr>
      <w:r>
        <w:tab/>
        <w:t>ma-ta-tu-ka-lu-lum</w:t>
      </w:r>
      <w:r>
        <w:tab/>
        <w:t>anga</w:t>
      </w:r>
      <w:r>
        <w:tab/>
        <w:t>ma-ta-tu-zar-zarzar</w:t>
      </w:r>
      <w:r w:rsidR="00A764B5">
        <w:tab/>
        <w:t>anga</w:t>
      </w:r>
      <w:r w:rsidR="00A764B5">
        <w:tab/>
        <w:t>vutsiar</w:t>
      </w:r>
      <w:r w:rsidR="00A764B5">
        <w:tab/>
        <w:t>aya</w:t>
      </w:r>
    </w:p>
    <w:p w14:paraId="292D405B" w14:textId="77777777" w:rsidR="00800AD8" w:rsidRDefault="00800AD8" w:rsidP="00A764B5">
      <w:pPr>
        <w:pStyle w:val="InterlineTrans"/>
        <w:tabs>
          <w:tab w:val="left" w:pos="533"/>
          <w:tab w:val="left" w:pos="3137"/>
          <w:tab w:val="left" w:pos="3911"/>
          <w:tab w:val="left" w:pos="6470"/>
          <w:tab w:val="left" w:pos="7244"/>
          <w:tab w:val="left" w:pos="8078"/>
        </w:tabs>
      </w:pPr>
      <w:r>
        <w:tab/>
      </w:r>
      <w:r>
        <w:rPr>
          <w:smallCaps/>
        </w:rPr>
        <w:t>stat</w:t>
      </w:r>
      <w:r>
        <w:t>-</w:t>
      </w:r>
      <w:r>
        <w:rPr>
          <w:smallCaps/>
        </w:rPr>
        <w:t>red</w:t>
      </w:r>
      <w:r>
        <w:t>-alike-?-</w:t>
      </w:r>
      <w:r>
        <w:rPr>
          <w:smallCaps/>
        </w:rPr>
        <w:t>red</w:t>
      </w:r>
      <w:r>
        <w:t>-ripe</w:t>
      </w:r>
      <w:r>
        <w:tab/>
        <w:t>indeed</w:t>
      </w:r>
      <w:r>
        <w:tab/>
      </w:r>
      <w:r>
        <w:rPr>
          <w:smallCaps/>
        </w:rPr>
        <w:t>stat</w:t>
      </w:r>
      <w:r>
        <w:t>-</w:t>
      </w:r>
      <w:r>
        <w:rPr>
          <w:smallCaps/>
        </w:rPr>
        <w:t>red</w:t>
      </w:r>
      <w:r>
        <w:t>-alike-</w:t>
      </w:r>
      <w:r>
        <w:rPr>
          <w:smallCaps/>
        </w:rPr>
        <w:t>red</w:t>
      </w:r>
      <w:r>
        <w:t>-shine</w:t>
      </w:r>
      <w:r w:rsidR="00A764B5">
        <w:tab/>
        <w:t>indeed</w:t>
      </w:r>
      <w:r w:rsidR="00A764B5">
        <w:tab/>
        <w:t>flower</w:t>
      </w:r>
      <w:r w:rsidR="00A764B5">
        <w:tab/>
        <w:t>say</w:t>
      </w:r>
    </w:p>
    <w:p w14:paraId="480AB64E" w14:textId="77777777" w:rsidR="00800AD8" w:rsidRDefault="00800AD8" w:rsidP="0008283D">
      <w:pPr>
        <w:pStyle w:val="InterlineFreeCommentFollows"/>
      </w:pPr>
      <w:r>
        <w:t>And so the mountains became shaded (?); trees got ripe in turn and the</w:t>
      </w:r>
      <w:r w:rsidR="00A764B5">
        <w:t xml:space="preserve"> </w:t>
      </w:r>
      <w:r>
        <w:t>blossoms became bright in turn, they say.</w:t>
      </w:r>
    </w:p>
    <w:p w14:paraId="5E00A09B" w14:textId="77777777" w:rsidR="00800AD8" w:rsidRDefault="00A8416B" w:rsidP="0008283D">
      <w:pPr>
        <w:pStyle w:val="CommentLastWithHalfSpace"/>
      </w:pPr>
      <w:r>
        <w:t>[</w:t>
      </w:r>
      <w:r w:rsidR="00800AD8" w:rsidRPr="0008283D">
        <w:rPr>
          <w:rStyle w:val="VernacularText"/>
        </w:rPr>
        <w:t>matatukalulum</w:t>
      </w:r>
      <w:r w:rsidR="00800AD8">
        <w:t>: constituen</w:t>
      </w:r>
      <w:r w:rsidR="0008283D">
        <w:t>cy uncertain]</w:t>
      </w:r>
    </w:p>
    <w:p w14:paraId="591E4515" w14:textId="77777777" w:rsidR="0008283D" w:rsidRDefault="00DC1AE0" w:rsidP="0008283D">
      <w:pPr>
        <w:pStyle w:val="InterlineText"/>
        <w:tabs>
          <w:tab w:val="left" w:pos="533"/>
          <w:tab w:val="left" w:pos="1142"/>
          <w:tab w:val="left" w:pos="1886"/>
          <w:tab w:val="left" w:pos="2660"/>
          <w:tab w:val="left" w:pos="4454"/>
          <w:tab w:val="left" w:pos="5228"/>
          <w:tab w:val="left" w:pos="6332"/>
          <w:tab w:val="left" w:pos="6596"/>
          <w:tab w:val="left" w:pos="7640"/>
        </w:tabs>
      </w:pPr>
      <w:r w:rsidRPr="003A1D48">
        <w:rPr>
          <w:rStyle w:val="InterlineTextNumChar"/>
        </w:rPr>
        <w:t>009</w:t>
      </w:r>
      <w:r w:rsidR="00800AD8">
        <w:tab/>
        <w:t>nuka</w:t>
      </w:r>
      <w:r w:rsidR="00800AD8">
        <w:tab/>
        <w:t>tsemel</w:t>
      </w:r>
      <w:r w:rsidR="00800AD8">
        <w:tab/>
        <w:t>anga</w:t>
      </w:r>
      <w:r w:rsidR="0008283D">
        <w:tab/>
        <w:t>tsinuvuqan</w:t>
      </w:r>
      <w:r w:rsidR="0008283D">
        <w:tab/>
        <w:t>anga</w:t>
      </w:r>
      <w:r w:rsidR="0008283D">
        <w:tab/>
        <w:t>sepeîuq</w:t>
      </w:r>
      <w:r w:rsidR="0008283D">
        <w:tab/>
        <w:t>a</w:t>
      </w:r>
      <w:r w:rsidR="0008283D">
        <w:tab/>
        <w:t>kana</w:t>
      </w:r>
      <w:r w:rsidR="0008283D">
        <w:tab/>
        <w:t>qipuqipu</w:t>
      </w:r>
    </w:p>
    <w:p w14:paraId="794D0A3F" w14:textId="77777777" w:rsidR="00800AD8" w:rsidRDefault="00800AD8" w:rsidP="0008283D">
      <w:pPr>
        <w:pStyle w:val="InterlineGlossWithTrans"/>
        <w:tabs>
          <w:tab w:val="left" w:pos="533"/>
          <w:tab w:val="left" w:pos="1142"/>
          <w:tab w:val="left" w:pos="1886"/>
          <w:tab w:val="left" w:pos="2660"/>
          <w:tab w:val="left" w:pos="4454"/>
          <w:tab w:val="left" w:pos="5228"/>
          <w:tab w:val="left" w:pos="6332"/>
          <w:tab w:val="left" w:pos="6596"/>
          <w:tab w:val="left" w:pos="7640"/>
        </w:tabs>
      </w:pPr>
      <w:r>
        <w:tab/>
        <w:t>nuka</w:t>
      </w:r>
      <w:r>
        <w:tab/>
        <w:t>tsemel</w:t>
      </w:r>
      <w:r>
        <w:tab/>
        <w:t>anga</w:t>
      </w:r>
      <w:r w:rsidR="0008283D">
        <w:tab/>
        <w:t>in=tsuvuq-an</w:t>
      </w:r>
      <w:r w:rsidR="0008283D">
        <w:tab/>
        <w:t>anga</w:t>
      </w:r>
      <w:r w:rsidR="0008283D">
        <w:tab/>
        <w:t>se-peîuq</w:t>
      </w:r>
      <w:r w:rsidR="0008283D">
        <w:tab/>
        <w:t>a</w:t>
      </w:r>
      <w:r w:rsidR="0008283D">
        <w:tab/>
        <w:t>ka-na</w:t>
      </w:r>
      <w:r w:rsidR="0008283D">
        <w:tab/>
        <w:t>qipu-qipu</w:t>
      </w:r>
    </w:p>
    <w:p w14:paraId="1B8F0801" w14:textId="77777777" w:rsidR="00800AD8" w:rsidRDefault="00800AD8" w:rsidP="0008283D">
      <w:pPr>
        <w:pStyle w:val="InterlineTransNoFree"/>
        <w:tabs>
          <w:tab w:val="left" w:pos="1142"/>
          <w:tab w:val="left" w:pos="1886"/>
          <w:tab w:val="left" w:pos="2660"/>
          <w:tab w:val="left" w:pos="4454"/>
          <w:tab w:val="left" w:pos="5228"/>
          <w:tab w:val="left" w:pos="6332"/>
          <w:tab w:val="left" w:pos="6596"/>
          <w:tab w:val="left" w:pos="7640"/>
        </w:tabs>
      </w:pPr>
      <w:r>
        <w:tab/>
        <w:t>even</w:t>
      </w:r>
      <w:r>
        <w:tab/>
        <w:t>plant</w:t>
      </w:r>
      <w:r>
        <w:tab/>
        <w:t>indeed</w:t>
      </w:r>
      <w:r w:rsidR="0008283D">
        <w:tab/>
      </w:r>
      <w:r w:rsidR="0008283D">
        <w:rPr>
          <w:smallCaps/>
        </w:rPr>
        <w:t>perf</w:t>
      </w:r>
      <w:r w:rsidR="0008283D">
        <w:t>=sprout-</w:t>
      </w:r>
      <w:r w:rsidR="0008283D">
        <w:rPr>
          <w:smallCaps/>
        </w:rPr>
        <w:t>nom</w:t>
      </w:r>
      <w:r w:rsidR="0008283D">
        <w:tab/>
        <w:t>indeed</w:t>
      </w:r>
      <w:r w:rsidR="0008283D">
        <w:tab/>
      </w:r>
      <w:r w:rsidR="0008283D">
        <w:rPr>
          <w:smallCaps/>
        </w:rPr>
        <w:t>invol</w:t>
      </w:r>
      <w:r w:rsidR="0008283D">
        <w:t>-full</w:t>
      </w:r>
      <w:r w:rsidR="0008283D">
        <w:rPr>
          <w:smallCaps/>
        </w:rPr>
        <w:tab/>
        <w:t>c</w:t>
      </w:r>
      <w:r w:rsidR="0008283D">
        <w:rPr>
          <w:smallCaps/>
        </w:rPr>
        <w:tab/>
      </w:r>
      <w:r w:rsidR="0008283D">
        <w:t>after-then</w:t>
      </w:r>
      <w:r w:rsidR="0008283D">
        <w:tab/>
      </w:r>
      <w:r w:rsidR="0008283D">
        <w:rPr>
          <w:smallCaps/>
        </w:rPr>
        <w:t>red</w:t>
      </w:r>
      <w:r w:rsidR="0008283D">
        <w:t>-soil</w:t>
      </w:r>
    </w:p>
    <w:p w14:paraId="5932BE3E" w14:textId="77777777" w:rsidR="00800AD8" w:rsidRDefault="00800AD8" w:rsidP="0008283D">
      <w:pPr>
        <w:pStyle w:val="InterlineText"/>
        <w:tabs>
          <w:tab w:val="left" w:pos="533"/>
          <w:tab w:val="left" w:pos="1307"/>
        </w:tabs>
      </w:pPr>
      <w:r>
        <w:tab/>
        <w:t>anga,</w:t>
      </w:r>
      <w:r>
        <w:tab/>
        <w:t>aya.</w:t>
      </w:r>
    </w:p>
    <w:p w14:paraId="0AB92CFD" w14:textId="77777777" w:rsidR="00800AD8" w:rsidRDefault="00800AD8" w:rsidP="0008283D">
      <w:pPr>
        <w:pStyle w:val="InterlineGlossWithTrans"/>
        <w:tabs>
          <w:tab w:val="left" w:pos="533"/>
          <w:tab w:val="left" w:pos="1307"/>
        </w:tabs>
      </w:pPr>
      <w:r>
        <w:tab/>
        <w:t>anga</w:t>
      </w:r>
      <w:r>
        <w:tab/>
        <w:t>aya</w:t>
      </w:r>
    </w:p>
    <w:p w14:paraId="7CFF9EED" w14:textId="77777777" w:rsidR="00800AD8" w:rsidRDefault="0008283D" w:rsidP="0008283D">
      <w:pPr>
        <w:pStyle w:val="InterlineTransNoFree"/>
        <w:tabs>
          <w:tab w:val="left" w:pos="1307"/>
          <w:tab w:val="right" w:pos="8789"/>
        </w:tabs>
      </w:pPr>
      <w:r>
        <w:tab/>
      </w:r>
      <w:r w:rsidR="00800AD8">
        <w:t>indeed</w:t>
      </w:r>
      <w:r w:rsidR="00800AD8">
        <w:tab/>
        <w:t>say</w:t>
      </w:r>
      <w:r>
        <w:tab/>
        <w:t>Grass too sprang up, and all the ground was full up, they say.</w:t>
      </w:r>
    </w:p>
    <w:p w14:paraId="7580F310" w14:textId="77777777" w:rsidR="0008283D" w:rsidRDefault="00DC1AE0" w:rsidP="0008283D">
      <w:pPr>
        <w:pStyle w:val="InterlineText"/>
        <w:tabs>
          <w:tab w:val="left" w:pos="533"/>
          <w:tab w:val="left" w:pos="1202"/>
          <w:tab w:val="left" w:pos="1736"/>
          <w:tab w:val="left" w:pos="2750"/>
          <w:tab w:val="left" w:pos="3704"/>
          <w:tab w:val="left" w:pos="4748"/>
          <w:tab w:val="left" w:pos="5432"/>
          <w:tab w:val="left" w:pos="5936"/>
          <w:tab w:val="left" w:pos="7880"/>
        </w:tabs>
      </w:pPr>
      <w:r w:rsidRPr="003A1D48">
        <w:rPr>
          <w:rStyle w:val="InterlineTextNumChar"/>
        </w:rPr>
        <w:t>010</w:t>
      </w:r>
      <w:r w:rsidR="00800AD8">
        <w:tab/>
        <w:t>manu</w:t>
      </w:r>
      <w:r w:rsidR="00800AD8">
        <w:tab/>
        <w:t>“qai</w:t>
      </w:r>
      <w:r w:rsidR="00800AD8">
        <w:tab/>
        <w:t>muri</w:t>
      </w:r>
      <w:r w:rsidR="00800AD8">
        <w:tab/>
        <w:t>pukuku</w:t>
      </w:r>
      <w:r w:rsidR="0008283D">
        <w:tab/>
        <w:t>itjen,</w:t>
      </w:r>
      <w:r w:rsidR="0008283D">
        <w:tab/>
        <w:t>qunu,</w:t>
      </w:r>
      <w:r w:rsidR="0008283D">
        <w:tab/>
        <w:t>tua</w:t>
      </w:r>
      <w:r w:rsidR="0008283D">
        <w:tab/>
        <w:t>qemuzimuzip</w:t>
      </w:r>
      <w:r w:rsidR="0008283D">
        <w:tab/>
        <w:t>tua</w:t>
      </w:r>
    </w:p>
    <w:p w14:paraId="6EF9AE83" w14:textId="77777777" w:rsidR="00800AD8" w:rsidRDefault="00800AD8" w:rsidP="0008283D">
      <w:pPr>
        <w:pStyle w:val="InterlineGlossWithTrans"/>
        <w:tabs>
          <w:tab w:val="left" w:pos="533"/>
          <w:tab w:val="left" w:pos="1202"/>
          <w:tab w:val="left" w:pos="1736"/>
          <w:tab w:val="left" w:pos="2750"/>
          <w:tab w:val="left" w:pos="3704"/>
          <w:tab w:val="left" w:pos="4748"/>
          <w:tab w:val="left" w:pos="5432"/>
          <w:tab w:val="left" w:pos="5936"/>
          <w:tab w:val="left" w:pos="7880"/>
        </w:tabs>
      </w:pPr>
      <w:r>
        <w:tab/>
        <w:t>manu</w:t>
      </w:r>
      <w:r>
        <w:tab/>
        <w:t>qai</w:t>
      </w:r>
      <w:r>
        <w:tab/>
        <w:t>ma-uri</w:t>
      </w:r>
      <w:r>
        <w:tab/>
        <w:t>pu-kuku</w:t>
      </w:r>
      <w:r w:rsidR="0008283D">
        <w:tab/>
        <w:t>itjen</w:t>
      </w:r>
      <w:r w:rsidR="0008283D">
        <w:tab/>
        <w:t>qunu</w:t>
      </w:r>
      <w:r w:rsidR="0008283D">
        <w:tab/>
        <w:t>tua</w:t>
      </w:r>
      <w:r w:rsidR="0008283D">
        <w:tab/>
        <w:t>em=em=uzi=quzip</w:t>
      </w:r>
      <w:r w:rsidR="0008283D">
        <w:tab/>
        <w:t>tua</w:t>
      </w:r>
    </w:p>
    <w:p w14:paraId="7BA8C19C" w14:textId="77777777" w:rsidR="00800AD8" w:rsidRDefault="00800AD8" w:rsidP="0008283D">
      <w:pPr>
        <w:pStyle w:val="InterlineTransNoFree"/>
        <w:tabs>
          <w:tab w:val="left" w:pos="1202"/>
          <w:tab w:val="left" w:pos="1736"/>
          <w:tab w:val="left" w:pos="2750"/>
          <w:tab w:val="left" w:pos="3704"/>
          <w:tab w:val="left" w:pos="4748"/>
          <w:tab w:val="left" w:pos="5432"/>
          <w:tab w:val="left" w:pos="5936"/>
          <w:tab w:val="left" w:pos="7880"/>
        </w:tabs>
      </w:pPr>
      <w:r>
        <w:tab/>
        <w:t>then</w:t>
      </w:r>
      <w:r>
        <w:tab/>
        <w:t>oh</w:t>
      </w:r>
      <w:r>
        <w:tab/>
      </w:r>
      <w:r>
        <w:rPr>
          <w:smallCaps/>
        </w:rPr>
        <w:t>stat</w:t>
      </w:r>
      <w:r>
        <w:t>-will</w:t>
      </w:r>
      <w:r>
        <w:tab/>
        <w:t>have-pet</w:t>
      </w:r>
      <w:r w:rsidR="0008283D">
        <w:tab/>
      </w:r>
      <w:r w:rsidR="0008283D">
        <w:rPr>
          <w:smallCaps/>
        </w:rPr>
        <w:t>f.</w:t>
      </w:r>
      <w:r w:rsidR="0008283D">
        <w:t>we(</w:t>
      </w:r>
      <w:r w:rsidR="0008283D">
        <w:rPr>
          <w:smallCaps/>
        </w:rPr>
        <w:t>inc</w:t>
      </w:r>
      <w:r w:rsidR="0008283D">
        <w:t>)</w:t>
      </w:r>
      <w:r w:rsidR="0008283D">
        <w:tab/>
        <w:t>child</w:t>
      </w:r>
      <w:r w:rsidR="0008283D">
        <w:tab/>
      </w:r>
      <w:r w:rsidR="0008283D">
        <w:rPr>
          <w:smallCaps/>
        </w:rPr>
        <w:t>obl</w:t>
      </w:r>
      <w:r w:rsidR="0008283D">
        <w:tab/>
      </w:r>
      <w:r w:rsidR="0008283D">
        <w:rPr>
          <w:smallCaps/>
        </w:rPr>
        <w:t>af</w:t>
      </w:r>
      <w:r w:rsidR="0008283D">
        <w:t>=</w:t>
      </w:r>
      <w:r w:rsidR="0008283D">
        <w:rPr>
          <w:smallCaps/>
        </w:rPr>
        <w:t>af</w:t>
      </w:r>
      <w:r w:rsidR="0008283D">
        <w:t>=</w:t>
      </w:r>
      <w:r w:rsidR="0008283D">
        <w:rPr>
          <w:smallCaps/>
        </w:rPr>
        <w:t>red</w:t>
      </w:r>
      <w:r w:rsidR="0008283D">
        <w:t>=animal</w:t>
      </w:r>
      <w:r w:rsidR="0008283D">
        <w:tab/>
      </w:r>
      <w:r w:rsidR="0008283D">
        <w:rPr>
          <w:smallCaps/>
        </w:rPr>
        <w:t>obl</w:t>
      </w:r>
    </w:p>
    <w:p w14:paraId="14187EC7" w14:textId="77777777" w:rsidR="0008283D" w:rsidRDefault="00800AD8" w:rsidP="0008283D">
      <w:pPr>
        <w:pStyle w:val="InterlineText"/>
        <w:tabs>
          <w:tab w:val="left" w:pos="533"/>
          <w:tab w:val="left" w:pos="1757"/>
          <w:tab w:val="left" w:pos="2261"/>
          <w:tab w:val="left" w:pos="4145"/>
          <w:tab w:val="left" w:pos="4649"/>
          <w:tab w:val="left" w:pos="5348"/>
          <w:tab w:val="left" w:pos="5852"/>
          <w:tab w:val="left" w:pos="6716"/>
          <w:tab w:val="left" w:pos="7385"/>
          <w:tab w:val="left" w:pos="7859"/>
        </w:tabs>
      </w:pPr>
      <w:r>
        <w:tab/>
        <w:t>qayaqayam</w:t>
      </w:r>
      <w:r>
        <w:tab/>
        <w:t>tua</w:t>
      </w:r>
      <w:r w:rsidR="0008283D">
        <w:tab/>
        <w:t>îemanguîanguy</w:t>
      </w:r>
      <w:r w:rsidR="0008283D">
        <w:tab/>
        <w:t>i</w:t>
      </w:r>
      <w:r w:rsidR="0008283D">
        <w:tab/>
        <w:t>taladj</w:t>
      </w:r>
      <w:r w:rsidR="0008283D">
        <w:tab/>
        <w:t>tua</w:t>
      </w:r>
      <w:r w:rsidR="0008283D">
        <w:tab/>
        <w:t>vaung,”</w:t>
      </w:r>
      <w:r w:rsidR="0008283D">
        <w:tab/>
        <w:t>manu</w:t>
      </w:r>
      <w:r w:rsidR="0008283D">
        <w:tab/>
        <w:t>aya</w:t>
      </w:r>
      <w:r w:rsidR="0008283D">
        <w:tab/>
        <w:t>uta</w:t>
      </w:r>
    </w:p>
    <w:p w14:paraId="0AC44A93" w14:textId="77777777" w:rsidR="00800AD8" w:rsidRDefault="00800AD8" w:rsidP="0008283D">
      <w:pPr>
        <w:pStyle w:val="InterlineGlossWithTrans"/>
        <w:tabs>
          <w:tab w:val="left" w:pos="533"/>
          <w:tab w:val="left" w:pos="1757"/>
          <w:tab w:val="left" w:pos="2261"/>
          <w:tab w:val="left" w:pos="4145"/>
          <w:tab w:val="left" w:pos="4649"/>
          <w:tab w:val="left" w:pos="5348"/>
          <w:tab w:val="left" w:pos="5852"/>
          <w:tab w:val="left" w:pos="6716"/>
          <w:tab w:val="left" w:pos="7385"/>
          <w:tab w:val="left" w:pos="7859"/>
        </w:tabs>
      </w:pPr>
      <w:r>
        <w:tab/>
        <w:t>qaya-qayam</w:t>
      </w:r>
      <w:r>
        <w:tab/>
        <w:t>tua</w:t>
      </w:r>
      <w:r w:rsidR="0008283D">
        <w:tab/>
        <w:t>em=îangu-îanguy</w:t>
      </w:r>
      <w:r w:rsidR="0008283D">
        <w:tab/>
        <w:t>i</w:t>
      </w:r>
      <w:r w:rsidR="0008283D">
        <w:tab/>
        <w:t>taladj</w:t>
      </w:r>
      <w:r w:rsidR="0008283D">
        <w:tab/>
        <w:t>tua</w:t>
      </w:r>
      <w:r w:rsidR="0008283D">
        <w:tab/>
        <w:t>vaung</w:t>
      </w:r>
      <w:r w:rsidR="0008283D">
        <w:tab/>
        <w:t>manu</w:t>
      </w:r>
      <w:r w:rsidR="0008283D">
        <w:tab/>
        <w:t>aya</w:t>
      </w:r>
      <w:r w:rsidR="0008283D">
        <w:tab/>
        <w:t>uta</w:t>
      </w:r>
    </w:p>
    <w:p w14:paraId="276D984F" w14:textId="77777777" w:rsidR="00800AD8" w:rsidRDefault="00800AD8" w:rsidP="0008283D">
      <w:pPr>
        <w:pStyle w:val="InterlineTransNoFree"/>
        <w:tabs>
          <w:tab w:val="left" w:pos="1757"/>
          <w:tab w:val="left" w:pos="2261"/>
          <w:tab w:val="left" w:pos="4145"/>
          <w:tab w:val="left" w:pos="4649"/>
          <w:tab w:val="left" w:pos="5348"/>
          <w:tab w:val="left" w:pos="5852"/>
          <w:tab w:val="left" w:pos="6716"/>
          <w:tab w:val="left" w:pos="7385"/>
          <w:tab w:val="left" w:pos="7859"/>
        </w:tabs>
      </w:pPr>
      <w:r>
        <w:tab/>
      </w:r>
      <w:r>
        <w:rPr>
          <w:smallCaps/>
        </w:rPr>
        <w:t>red</w:t>
      </w:r>
      <w:r>
        <w:t>-inspect</w:t>
      </w:r>
      <w:r>
        <w:tab/>
      </w:r>
      <w:r>
        <w:rPr>
          <w:smallCaps/>
        </w:rPr>
        <w:t>obl</w:t>
      </w:r>
      <w:r w:rsidR="0008283D">
        <w:tab/>
      </w:r>
      <w:r w:rsidR="0008283D">
        <w:rPr>
          <w:smallCaps/>
        </w:rPr>
        <w:t>af</w:t>
      </w:r>
      <w:r w:rsidR="0008283D">
        <w:t>=</w:t>
      </w:r>
      <w:r w:rsidR="0008283D">
        <w:rPr>
          <w:smallCaps/>
        </w:rPr>
        <w:t>red</w:t>
      </w:r>
      <w:r w:rsidR="0008283D">
        <w:t>-swim</w:t>
      </w:r>
      <w:r w:rsidR="0008283D">
        <w:tab/>
      </w:r>
      <w:r w:rsidR="0008283D">
        <w:rPr>
          <w:smallCaps/>
        </w:rPr>
        <w:t>loc</w:t>
      </w:r>
      <w:r w:rsidR="0008283D">
        <w:tab/>
        <w:t>inside</w:t>
      </w:r>
      <w:r w:rsidR="0008283D">
        <w:tab/>
      </w:r>
      <w:r w:rsidR="0008283D">
        <w:rPr>
          <w:smallCaps/>
        </w:rPr>
        <w:t>obl</w:t>
      </w:r>
      <w:r w:rsidR="0008283D">
        <w:tab/>
        <w:t>sea</w:t>
      </w:r>
      <w:r w:rsidR="0008283D">
        <w:tab/>
        <w:t>then</w:t>
      </w:r>
      <w:r w:rsidR="0008283D">
        <w:tab/>
        <w:t>say</w:t>
      </w:r>
      <w:r w:rsidR="0008283D">
        <w:tab/>
        <w:t>also</w:t>
      </w:r>
    </w:p>
    <w:p w14:paraId="3278DD4D" w14:textId="77777777" w:rsidR="0008283D" w:rsidRDefault="00800AD8" w:rsidP="0008283D">
      <w:pPr>
        <w:pStyle w:val="InterlineText"/>
        <w:tabs>
          <w:tab w:val="left" w:pos="533"/>
          <w:tab w:val="left" w:pos="2012"/>
          <w:tab w:val="left" w:pos="2276"/>
          <w:tab w:val="left" w:pos="3395"/>
        </w:tabs>
      </w:pPr>
      <w:r>
        <w:tab/>
        <w:t>tiamadju</w:t>
      </w:r>
      <w:r>
        <w:tab/>
        <w:t>a</w:t>
      </w:r>
      <w:r>
        <w:tab/>
        <w:t>maraîak,</w:t>
      </w:r>
      <w:r w:rsidR="0008283D">
        <w:tab/>
        <w:t>aya.</w:t>
      </w:r>
    </w:p>
    <w:p w14:paraId="61CE9B34" w14:textId="77777777" w:rsidR="00800AD8" w:rsidRDefault="00800AD8" w:rsidP="0008283D">
      <w:pPr>
        <w:pStyle w:val="InterlineGlossWithTrans"/>
        <w:tabs>
          <w:tab w:val="left" w:pos="533"/>
          <w:tab w:val="left" w:pos="2012"/>
          <w:tab w:val="left" w:pos="2276"/>
          <w:tab w:val="left" w:pos="3395"/>
        </w:tabs>
      </w:pPr>
      <w:r>
        <w:tab/>
        <w:t>ti-a-madju</w:t>
      </w:r>
      <w:r>
        <w:tab/>
        <w:t>a</w:t>
      </w:r>
      <w:r>
        <w:tab/>
        <w:t>mare-aîak</w:t>
      </w:r>
      <w:r w:rsidR="0008283D">
        <w:tab/>
        <w:t>aya</w:t>
      </w:r>
    </w:p>
    <w:p w14:paraId="4E24F7A0" w14:textId="77777777" w:rsidR="00800AD8" w:rsidRDefault="00800AD8" w:rsidP="0008283D">
      <w:pPr>
        <w:pStyle w:val="InterlineTrans"/>
        <w:tabs>
          <w:tab w:val="left" w:pos="533"/>
          <w:tab w:val="left" w:pos="2012"/>
          <w:tab w:val="left" w:pos="2276"/>
          <w:tab w:val="left" w:pos="3395"/>
        </w:tabs>
      </w:pPr>
      <w:r>
        <w:tab/>
      </w:r>
      <w:r>
        <w:rPr>
          <w:smallCaps/>
        </w:rPr>
        <w:t>f-pl</w:t>
      </w:r>
      <w:r>
        <w:t>-</w:t>
      </w:r>
      <w:r>
        <w:rPr>
          <w:smallCaps/>
        </w:rPr>
        <w:t>3rd.pers</w:t>
      </w:r>
      <w:r>
        <w:rPr>
          <w:smallCaps/>
        </w:rPr>
        <w:tab/>
        <w:t>c</w:t>
      </w:r>
      <w:r>
        <w:rPr>
          <w:smallCaps/>
        </w:rPr>
        <w:tab/>
      </w:r>
      <w:r>
        <w:t>pair-child</w:t>
      </w:r>
      <w:r w:rsidR="0008283D">
        <w:tab/>
        <w:t>say</w:t>
      </w:r>
    </w:p>
    <w:p w14:paraId="7B3C97E1" w14:textId="77777777" w:rsidR="00800AD8" w:rsidRDefault="00800AD8" w:rsidP="0008283D">
      <w:pPr>
        <w:pStyle w:val="InterlineFree"/>
      </w:pPr>
      <w:r>
        <w:t>T</w:t>
      </w:r>
      <w:r w:rsidR="008D1F3E">
        <w:t>hen “Now we’ll have pets, child; a</w:t>
      </w:r>
      <w:r>
        <w:t>nimals, birds and things that swim</w:t>
      </w:r>
      <w:r w:rsidR="0008283D">
        <w:t xml:space="preserve"> </w:t>
      </w:r>
      <w:r>
        <w:t>in the sea,” the parent and child also said, they say.</w:t>
      </w:r>
    </w:p>
    <w:p w14:paraId="5E9B7C03" w14:textId="77777777" w:rsidR="00800AD8" w:rsidRDefault="00DC1AE0" w:rsidP="0008283D">
      <w:pPr>
        <w:pStyle w:val="InterlineText"/>
        <w:tabs>
          <w:tab w:val="left" w:pos="533"/>
          <w:tab w:val="left" w:pos="1517"/>
          <w:tab w:val="left" w:pos="2621"/>
          <w:tab w:val="left" w:pos="3290"/>
          <w:tab w:val="left" w:pos="3854"/>
          <w:tab w:val="left" w:pos="4943"/>
          <w:tab w:val="left" w:pos="6527"/>
          <w:tab w:val="left" w:pos="7031"/>
        </w:tabs>
      </w:pPr>
      <w:r w:rsidRPr="003A1D48">
        <w:rPr>
          <w:rStyle w:val="InterlineTextNumChar"/>
        </w:rPr>
        <w:t>011</w:t>
      </w:r>
      <w:r w:rsidR="00800AD8">
        <w:tab/>
        <w:t>saka</w:t>
      </w:r>
      <w:r w:rsidR="00800AD8">
        <w:tab/>
        <w:t>tjikezem,</w:t>
      </w:r>
      <w:r w:rsidR="00800AD8">
        <w:tab/>
        <w:t>manu</w:t>
      </w:r>
      <w:r w:rsidR="00800AD8">
        <w:tab/>
        <w:t>ka</w:t>
      </w:r>
      <w:r w:rsidR="00800AD8">
        <w:tab/>
        <w:t>tsimeraw</w:t>
      </w:r>
      <w:r w:rsidR="00800AD8">
        <w:tab/>
        <w:t>izuanga</w:t>
      </w:r>
      <w:r w:rsidR="00800AD8">
        <w:tab/>
        <w:t>uta;</w:t>
      </w:r>
      <w:r w:rsidR="0008283D">
        <w:tab/>
        <w:t>nekanga</w:t>
      </w:r>
    </w:p>
    <w:p w14:paraId="0DF160E0" w14:textId="77777777" w:rsidR="00800AD8" w:rsidRDefault="00800AD8" w:rsidP="0008283D">
      <w:pPr>
        <w:pStyle w:val="InterlineGlossWithTrans"/>
        <w:tabs>
          <w:tab w:val="left" w:pos="533"/>
          <w:tab w:val="left" w:pos="1517"/>
          <w:tab w:val="left" w:pos="2621"/>
          <w:tab w:val="left" w:pos="3290"/>
          <w:tab w:val="left" w:pos="3854"/>
          <w:tab w:val="left" w:pos="4943"/>
          <w:tab w:val="left" w:pos="6527"/>
          <w:tab w:val="left" w:pos="7031"/>
        </w:tabs>
      </w:pPr>
      <w:r>
        <w:tab/>
        <w:t>sa-ka</w:t>
      </w:r>
      <w:r>
        <w:tab/>
        <w:t>tjikezem</w:t>
      </w:r>
      <w:r>
        <w:tab/>
        <w:t>manu</w:t>
      </w:r>
      <w:r>
        <w:tab/>
        <w:t>ka</w:t>
      </w:r>
      <w:r>
        <w:tab/>
        <w:t>tsimeraw</w:t>
      </w:r>
      <w:r>
        <w:tab/>
        <w:t>i-zua-anga</w:t>
      </w:r>
      <w:r>
        <w:tab/>
        <w:t>uta</w:t>
      </w:r>
      <w:r w:rsidR="0008283D">
        <w:tab/>
        <w:t>neka-anga</w:t>
      </w:r>
    </w:p>
    <w:p w14:paraId="001E266E" w14:textId="77777777" w:rsidR="00800AD8" w:rsidRDefault="00800AD8" w:rsidP="0008283D">
      <w:pPr>
        <w:pStyle w:val="InterlineTransNoFree"/>
        <w:tabs>
          <w:tab w:val="left" w:pos="1517"/>
          <w:tab w:val="left" w:pos="2621"/>
          <w:tab w:val="left" w:pos="3290"/>
          <w:tab w:val="left" w:pos="3854"/>
          <w:tab w:val="left" w:pos="4943"/>
          <w:tab w:val="left" w:pos="6527"/>
          <w:tab w:val="left" w:pos="7031"/>
        </w:tabs>
      </w:pPr>
      <w:r>
        <w:tab/>
        <w:t>and-after</w:t>
      </w:r>
      <w:r>
        <w:tab/>
        <w:t>close.eyes</w:t>
      </w:r>
      <w:r>
        <w:tab/>
        <w:t>then</w:t>
      </w:r>
      <w:r>
        <w:tab/>
        <w:t>after</w:t>
      </w:r>
      <w:r>
        <w:tab/>
        <w:t>open.eyes</w:t>
      </w:r>
      <w:r>
        <w:tab/>
      </w:r>
      <w:r>
        <w:rPr>
          <w:smallCaps/>
        </w:rPr>
        <w:t>loc</w:t>
      </w:r>
      <w:r>
        <w:t>-that-indeed</w:t>
      </w:r>
      <w:r>
        <w:tab/>
        <w:t>also</w:t>
      </w:r>
      <w:r w:rsidR="0008283D">
        <w:tab/>
        <w:t>no-indeed</w:t>
      </w:r>
    </w:p>
    <w:p w14:paraId="1FB4EE27" w14:textId="77777777" w:rsidR="00800AD8" w:rsidRDefault="00800AD8" w:rsidP="0008283D">
      <w:pPr>
        <w:pStyle w:val="InterlineText"/>
        <w:tabs>
          <w:tab w:val="left" w:pos="533"/>
          <w:tab w:val="left" w:pos="1142"/>
          <w:tab w:val="left" w:pos="1631"/>
          <w:tab w:val="left" w:pos="2075"/>
        </w:tabs>
      </w:pPr>
      <w:r>
        <w:tab/>
        <w:t>nuka</w:t>
      </w:r>
      <w:r>
        <w:tab/>
        <w:t>ita</w:t>
      </w:r>
      <w:r>
        <w:tab/>
        <w:t>ika</w:t>
      </w:r>
      <w:r>
        <w:tab/>
        <w:t>izua.</w:t>
      </w:r>
    </w:p>
    <w:p w14:paraId="7B211DBD" w14:textId="77777777" w:rsidR="00800AD8" w:rsidRDefault="00800AD8" w:rsidP="0008283D">
      <w:pPr>
        <w:pStyle w:val="InterlineGlossWithTrans"/>
        <w:tabs>
          <w:tab w:val="left" w:pos="533"/>
          <w:tab w:val="left" w:pos="1142"/>
          <w:tab w:val="left" w:pos="1631"/>
          <w:tab w:val="left" w:pos="2075"/>
        </w:tabs>
      </w:pPr>
      <w:r>
        <w:tab/>
        <w:t>nuka</w:t>
      </w:r>
      <w:r>
        <w:tab/>
        <w:t>ita</w:t>
      </w:r>
      <w:r>
        <w:tab/>
        <w:t>ika</w:t>
      </w:r>
      <w:r>
        <w:tab/>
        <w:t>i-zua</w:t>
      </w:r>
    </w:p>
    <w:p w14:paraId="407EE681" w14:textId="77777777" w:rsidR="00800AD8" w:rsidRDefault="00800AD8" w:rsidP="0008283D">
      <w:pPr>
        <w:pStyle w:val="InterlineTrans"/>
        <w:tabs>
          <w:tab w:val="left" w:pos="533"/>
          <w:tab w:val="left" w:pos="1142"/>
          <w:tab w:val="left" w:pos="1631"/>
          <w:tab w:val="left" w:pos="2075"/>
        </w:tabs>
      </w:pPr>
      <w:r>
        <w:tab/>
        <w:t>even</w:t>
      </w:r>
      <w:r>
        <w:tab/>
        <w:t>one</w:t>
      </w:r>
      <w:r>
        <w:tab/>
        <w:t>not</w:t>
      </w:r>
      <w:r>
        <w:tab/>
      </w:r>
      <w:r>
        <w:rPr>
          <w:smallCaps/>
        </w:rPr>
        <w:t>loc</w:t>
      </w:r>
      <w:r>
        <w:t>-that</w:t>
      </w:r>
    </w:p>
    <w:p w14:paraId="5F5DACAB" w14:textId="77777777" w:rsidR="00800AD8" w:rsidRDefault="00800AD8" w:rsidP="0008283D">
      <w:pPr>
        <w:pStyle w:val="InterlineFreeCommentFollows"/>
      </w:pPr>
      <w:r>
        <w:t>So they closed their eyes, and when they opened them, there it all was;</w:t>
      </w:r>
      <w:r w:rsidR="0008283D">
        <w:t xml:space="preserve"> </w:t>
      </w:r>
      <w:r>
        <w:t>there was not a thing missing;</w:t>
      </w:r>
    </w:p>
    <w:p w14:paraId="27B5F2BD" w14:textId="77777777" w:rsidR="00800AD8" w:rsidRDefault="00A8416B" w:rsidP="0008283D">
      <w:pPr>
        <w:pStyle w:val="CommentLastWithHalfSpace"/>
      </w:pPr>
      <w:r>
        <w:t>[</w:t>
      </w:r>
      <w:r w:rsidR="00800AD8" w:rsidRPr="0008283D">
        <w:rPr>
          <w:rStyle w:val="VernacularText"/>
        </w:rPr>
        <w:t>ita</w:t>
      </w:r>
      <w:r w:rsidR="00800AD8">
        <w:t xml:space="preserve">: </w:t>
      </w:r>
      <w:r w:rsidR="0008283D">
        <w:t>not in original text, but required here</w:t>
      </w:r>
      <w:r>
        <w:t>]</w:t>
      </w:r>
    </w:p>
    <w:p w14:paraId="0A2E159B" w14:textId="77777777" w:rsidR="0008283D" w:rsidRDefault="00DC1AE0" w:rsidP="0008283D">
      <w:pPr>
        <w:pStyle w:val="InterlineText"/>
        <w:tabs>
          <w:tab w:val="left" w:pos="533"/>
          <w:tab w:val="left" w:pos="1652"/>
          <w:tab w:val="left" w:pos="2036"/>
          <w:tab w:val="left" w:pos="3980"/>
          <w:tab w:val="left" w:pos="4484"/>
          <w:tab w:val="left" w:pos="5168"/>
        </w:tabs>
      </w:pPr>
      <w:r w:rsidRPr="003A1D48">
        <w:rPr>
          <w:rStyle w:val="InterlineTextNumChar"/>
        </w:rPr>
        <w:t>012</w:t>
      </w:r>
      <w:r w:rsidR="00800AD8">
        <w:tab/>
        <w:t>nekanga</w:t>
      </w:r>
      <w:r w:rsidR="00800AD8">
        <w:tab/>
        <w:t>nu</w:t>
      </w:r>
      <w:r w:rsidR="0008283D">
        <w:tab/>
        <w:t>kinaqusaw</w:t>
      </w:r>
      <w:r w:rsidR="0008283D">
        <w:tab/>
        <w:t>tua</w:t>
      </w:r>
      <w:r w:rsidR="0008283D">
        <w:tab/>
        <w:t>kuku,</w:t>
      </w:r>
      <w:r w:rsidR="0008283D">
        <w:tab/>
        <w:t>aya.</w:t>
      </w:r>
    </w:p>
    <w:p w14:paraId="24FF7FBA" w14:textId="77777777" w:rsidR="00800AD8" w:rsidRDefault="00800AD8" w:rsidP="0008283D">
      <w:pPr>
        <w:pStyle w:val="InterlineGlossWithTrans"/>
        <w:tabs>
          <w:tab w:val="left" w:pos="533"/>
          <w:tab w:val="left" w:pos="1652"/>
          <w:tab w:val="left" w:pos="2036"/>
          <w:tab w:val="left" w:pos="3980"/>
          <w:tab w:val="left" w:pos="4484"/>
          <w:tab w:val="left" w:pos="5168"/>
        </w:tabs>
      </w:pPr>
      <w:r>
        <w:tab/>
        <w:t>neka-anga</w:t>
      </w:r>
      <w:r>
        <w:tab/>
        <w:t>nu</w:t>
      </w:r>
      <w:r w:rsidR="0008283D">
        <w:tab/>
        <w:t>in=ka-qusaw</w:t>
      </w:r>
      <w:r w:rsidR="0008283D">
        <w:tab/>
        <w:t>tua</w:t>
      </w:r>
      <w:r w:rsidR="0008283D">
        <w:tab/>
        <w:t>kuku</w:t>
      </w:r>
      <w:r w:rsidR="0008283D">
        <w:tab/>
        <w:t>aya</w:t>
      </w:r>
    </w:p>
    <w:p w14:paraId="78D3C0AF" w14:textId="77777777" w:rsidR="00800AD8" w:rsidRDefault="00800AD8" w:rsidP="0008283D">
      <w:pPr>
        <w:pStyle w:val="InterlineTrans"/>
        <w:tabs>
          <w:tab w:val="left" w:pos="533"/>
          <w:tab w:val="left" w:pos="1652"/>
          <w:tab w:val="left" w:pos="2036"/>
          <w:tab w:val="left" w:pos="3980"/>
          <w:tab w:val="left" w:pos="4484"/>
          <w:tab w:val="left" w:pos="5168"/>
        </w:tabs>
      </w:pPr>
      <w:r>
        <w:tab/>
        <w:t>no-indeed</w:t>
      </w:r>
      <w:r>
        <w:tab/>
        <w:t>of</w:t>
      </w:r>
      <w:r w:rsidR="0008283D">
        <w:tab/>
      </w:r>
      <w:r w:rsidR="0008283D">
        <w:rPr>
          <w:smallCaps/>
        </w:rPr>
        <w:t>perf</w:t>
      </w:r>
      <w:r w:rsidR="0008283D">
        <w:t>=</w:t>
      </w:r>
      <w:r w:rsidR="0008283D">
        <w:rPr>
          <w:smallCaps/>
        </w:rPr>
        <w:t>stat</w:t>
      </w:r>
      <w:r w:rsidR="0008283D">
        <w:t>-missing</w:t>
      </w:r>
      <w:r w:rsidR="0008283D">
        <w:tab/>
      </w:r>
      <w:r w:rsidR="0008283D">
        <w:rPr>
          <w:smallCaps/>
        </w:rPr>
        <w:t>obl</w:t>
      </w:r>
      <w:r w:rsidR="0008283D">
        <w:tab/>
        <w:t>pet</w:t>
      </w:r>
      <w:r w:rsidR="0008283D">
        <w:tab/>
        <w:t>say</w:t>
      </w:r>
    </w:p>
    <w:p w14:paraId="6E93E9AA" w14:textId="77777777" w:rsidR="00800AD8" w:rsidRDefault="00800AD8" w:rsidP="0008283D">
      <w:pPr>
        <w:pStyle w:val="InterlineFree"/>
      </w:pPr>
      <w:r>
        <w:t>they weren’t missing any pets, they say.</w:t>
      </w:r>
    </w:p>
    <w:p w14:paraId="3B7814C5" w14:textId="77777777" w:rsidR="0008283D" w:rsidRDefault="00DC1AE0" w:rsidP="0008283D">
      <w:pPr>
        <w:pStyle w:val="InterlineText"/>
        <w:tabs>
          <w:tab w:val="left" w:pos="533"/>
          <w:tab w:val="left" w:pos="1517"/>
          <w:tab w:val="left" w:pos="3101"/>
          <w:tab w:val="left" w:pos="4580"/>
          <w:tab w:val="left" w:pos="4844"/>
          <w:tab w:val="left" w:pos="6368"/>
          <w:tab w:val="left" w:pos="7502"/>
        </w:tabs>
      </w:pPr>
      <w:r w:rsidRPr="003A1D48">
        <w:rPr>
          <w:rStyle w:val="InterlineTextNumChar"/>
        </w:rPr>
        <w:t>013</w:t>
      </w:r>
      <w:r w:rsidR="00800AD8">
        <w:tab/>
        <w:t>saka</w:t>
      </w:r>
      <w:r w:rsidR="00800AD8">
        <w:tab/>
        <w:t>izuanga</w:t>
      </w:r>
      <w:r w:rsidR="0008283D">
        <w:tab/>
        <w:t>tiamadju</w:t>
      </w:r>
      <w:r w:rsidR="0008283D">
        <w:tab/>
        <w:t>a</w:t>
      </w:r>
      <w:r w:rsidR="0008283D">
        <w:tab/>
        <w:t>talidulidu</w:t>
      </w:r>
      <w:r w:rsidR="0008283D">
        <w:tab/>
        <w:t>sakamaya,</w:t>
      </w:r>
      <w:r w:rsidR="0008283D">
        <w:tab/>
        <w:t>aya.</w:t>
      </w:r>
    </w:p>
    <w:p w14:paraId="08C1A6B5" w14:textId="77777777" w:rsidR="00800AD8" w:rsidRDefault="00800AD8" w:rsidP="0008283D">
      <w:pPr>
        <w:pStyle w:val="InterlineGlossWithTrans"/>
        <w:tabs>
          <w:tab w:val="left" w:pos="533"/>
          <w:tab w:val="left" w:pos="1517"/>
          <w:tab w:val="left" w:pos="3101"/>
          <w:tab w:val="left" w:pos="4580"/>
          <w:tab w:val="left" w:pos="4844"/>
          <w:tab w:val="left" w:pos="6368"/>
          <w:tab w:val="left" w:pos="7502"/>
        </w:tabs>
      </w:pPr>
      <w:r>
        <w:tab/>
        <w:t>sa-ka</w:t>
      </w:r>
      <w:r>
        <w:tab/>
        <w:t>i-zua-anga</w:t>
      </w:r>
      <w:r w:rsidR="0008283D">
        <w:tab/>
        <w:t>ti-a-madju</w:t>
      </w:r>
      <w:r w:rsidR="0008283D">
        <w:tab/>
        <w:t>a</w:t>
      </w:r>
      <w:r w:rsidR="0008283D">
        <w:tab/>
        <w:t>lidu=talidu</w:t>
      </w:r>
      <w:r w:rsidR="0008283D">
        <w:tab/>
        <w:t>sakamaya</w:t>
      </w:r>
      <w:r w:rsidR="0008283D">
        <w:tab/>
        <w:t>aya</w:t>
      </w:r>
    </w:p>
    <w:p w14:paraId="082518C4" w14:textId="77777777" w:rsidR="00800AD8" w:rsidRDefault="00800AD8" w:rsidP="0008283D">
      <w:pPr>
        <w:pStyle w:val="InterlineTrans"/>
        <w:tabs>
          <w:tab w:val="left" w:pos="533"/>
          <w:tab w:val="left" w:pos="1517"/>
          <w:tab w:val="left" w:pos="3101"/>
          <w:tab w:val="left" w:pos="4580"/>
          <w:tab w:val="left" w:pos="4844"/>
          <w:tab w:val="left" w:pos="6368"/>
          <w:tab w:val="left" w:pos="7502"/>
        </w:tabs>
      </w:pPr>
      <w:r>
        <w:tab/>
        <w:t>and-after</w:t>
      </w:r>
      <w:r>
        <w:tab/>
      </w:r>
      <w:r>
        <w:rPr>
          <w:smallCaps/>
        </w:rPr>
        <w:t>loc</w:t>
      </w:r>
      <w:r>
        <w:t>-that-indeed</w:t>
      </w:r>
      <w:r w:rsidR="0008283D">
        <w:tab/>
      </w:r>
      <w:r w:rsidR="0008283D">
        <w:rPr>
          <w:smallCaps/>
        </w:rPr>
        <w:t>f</w:t>
      </w:r>
      <w:r w:rsidR="0008283D">
        <w:t>-</w:t>
      </w:r>
      <w:r w:rsidR="0008283D">
        <w:rPr>
          <w:smallCaps/>
        </w:rPr>
        <w:t>pl</w:t>
      </w:r>
      <w:r w:rsidR="0008283D">
        <w:t>-</w:t>
      </w:r>
      <w:r w:rsidR="0008283D">
        <w:rPr>
          <w:smallCaps/>
        </w:rPr>
        <w:t>3rd</w:t>
      </w:r>
      <w:r w:rsidR="0008283D">
        <w:t>.</w:t>
      </w:r>
      <w:r w:rsidR="0008283D">
        <w:rPr>
          <w:smallCaps/>
        </w:rPr>
        <w:t>pers</w:t>
      </w:r>
      <w:r w:rsidR="0008283D">
        <w:rPr>
          <w:smallCaps/>
        </w:rPr>
        <w:tab/>
        <w:t>c</w:t>
      </w:r>
      <w:r w:rsidR="0008283D">
        <w:rPr>
          <w:smallCaps/>
        </w:rPr>
        <w:tab/>
        <w:t>red</w:t>
      </w:r>
      <w:r w:rsidR="0008283D">
        <w:t>=interested</w:t>
      </w:r>
      <w:r w:rsidR="0008283D">
        <w:tab/>
        <w:t>only</w:t>
      </w:r>
      <w:r w:rsidR="0008283D">
        <w:tab/>
        <w:t>say</w:t>
      </w:r>
    </w:p>
    <w:p w14:paraId="1233D4B9" w14:textId="77777777" w:rsidR="00800AD8" w:rsidRDefault="00800AD8">
      <w:pPr>
        <w:pStyle w:val="InterlineFree"/>
      </w:pPr>
      <w:r>
        <w:t>So there they were just enjoying themselves, they say.</w:t>
      </w:r>
    </w:p>
    <w:p w14:paraId="6974758D" w14:textId="77777777" w:rsidR="0008283D" w:rsidRDefault="00DC1AE0" w:rsidP="0008283D">
      <w:pPr>
        <w:pStyle w:val="InterlineText"/>
        <w:tabs>
          <w:tab w:val="left" w:pos="533"/>
          <w:tab w:val="left" w:pos="1127"/>
          <w:tab w:val="left" w:pos="1811"/>
          <w:tab w:val="left" w:pos="3215"/>
          <w:tab w:val="left" w:pos="3914"/>
          <w:tab w:val="left" w:pos="4448"/>
          <w:tab w:val="left" w:pos="4982"/>
          <w:tab w:val="left" w:pos="5771"/>
          <w:tab w:val="left" w:pos="6155"/>
          <w:tab w:val="left" w:pos="7124"/>
          <w:tab w:val="left" w:pos="7388"/>
        </w:tabs>
      </w:pPr>
      <w:r w:rsidRPr="003A1D48">
        <w:rPr>
          <w:rStyle w:val="InterlineTextNumChar"/>
        </w:rPr>
        <w:t>014</w:t>
      </w:r>
      <w:r w:rsidR="00800AD8">
        <w:tab/>
        <w:t>“qai,</w:t>
      </w:r>
      <w:r w:rsidR="00800AD8">
        <w:tab/>
        <w:t>qunu,</w:t>
      </w:r>
      <w:r w:rsidR="00800AD8">
        <w:tab/>
        <w:t>djavadjavay</w:t>
      </w:r>
      <w:r w:rsidR="00800AD8">
        <w:tab/>
        <w:t>îakua</w:t>
      </w:r>
      <w:r w:rsidR="00800AD8">
        <w:tab/>
        <w:t>ku</w:t>
      </w:r>
      <w:r w:rsidR="0008283D">
        <w:tab/>
        <w:t>pai</w:t>
      </w:r>
      <w:r w:rsidR="0008283D">
        <w:tab/>
        <w:t>sa-u</w:t>
      </w:r>
      <w:r w:rsidR="0008283D">
        <w:tab/>
        <w:t>÷i,</w:t>
      </w:r>
      <w:r w:rsidR="0008283D">
        <w:tab/>
        <w:t>îizavu</w:t>
      </w:r>
      <w:r w:rsidR="0008283D">
        <w:tab/>
        <w:t>a</w:t>
      </w:r>
      <w:r w:rsidR="0008283D">
        <w:tab/>
        <w:t>tja</w:t>
      </w:r>
    </w:p>
    <w:p w14:paraId="33CE92D7" w14:textId="77777777" w:rsidR="00800AD8" w:rsidRDefault="00800AD8" w:rsidP="0008283D">
      <w:pPr>
        <w:pStyle w:val="InterlineGlossWithTrans"/>
        <w:tabs>
          <w:tab w:val="left" w:pos="533"/>
          <w:tab w:val="left" w:pos="1127"/>
          <w:tab w:val="left" w:pos="1811"/>
          <w:tab w:val="left" w:pos="3215"/>
          <w:tab w:val="left" w:pos="3914"/>
          <w:tab w:val="left" w:pos="4448"/>
          <w:tab w:val="left" w:pos="4982"/>
          <w:tab w:val="left" w:pos="5771"/>
          <w:tab w:val="left" w:pos="6155"/>
          <w:tab w:val="left" w:pos="7124"/>
          <w:tab w:val="left" w:pos="7388"/>
        </w:tabs>
      </w:pPr>
      <w:r>
        <w:tab/>
        <w:t>qai</w:t>
      </w:r>
      <w:r>
        <w:tab/>
        <w:t>qunu</w:t>
      </w:r>
      <w:r>
        <w:tab/>
        <w:t>djava-djavay</w:t>
      </w:r>
      <w:r>
        <w:tab/>
        <w:t>îakua</w:t>
      </w:r>
      <w:r>
        <w:tab/>
        <w:t>ku</w:t>
      </w:r>
      <w:r w:rsidR="0008283D">
        <w:tab/>
        <w:t>pai</w:t>
      </w:r>
      <w:r w:rsidR="0008283D">
        <w:tab/>
        <w:t>sa-u</w:t>
      </w:r>
      <w:r w:rsidR="0008283D">
        <w:tab/>
        <w:t>÷i</w:t>
      </w:r>
      <w:r w:rsidR="0008283D">
        <w:tab/>
        <w:t>îizaw-u</w:t>
      </w:r>
      <w:r w:rsidR="0008283D">
        <w:tab/>
        <w:t>a</w:t>
      </w:r>
      <w:r w:rsidR="0008283D">
        <w:tab/>
        <w:t>tja</w:t>
      </w:r>
    </w:p>
    <w:p w14:paraId="16E41C2C" w14:textId="77777777" w:rsidR="00800AD8" w:rsidRDefault="00800AD8" w:rsidP="0008283D">
      <w:pPr>
        <w:pStyle w:val="InterlineTransNoFree"/>
        <w:tabs>
          <w:tab w:val="left" w:pos="1127"/>
          <w:tab w:val="left" w:pos="1811"/>
          <w:tab w:val="left" w:pos="3215"/>
          <w:tab w:val="left" w:pos="3914"/>
          <w:tab w:val="left" w:pos="4448"/>
          <w:tab w:val="left" w:pos="4982"/>
          <w:tab w:val="left" w:pos="5771"/>
          <w:tab w:val="left" w:pos="6155"/>
          <w:tab w:val="left" w:pos="7124"/>
          <w:tab w:val="left" w:pos="7388"/>
        </w:tabs>
      </w:pPr>
      <w:r>
        <w:tab/>
        <w:t>oh</w:t>
      </w:r>
      <w:r>
        <w:tab/>
        <w:t>child</w:t>
      </w:r>
      <w:r>
        <w:tab/>
      </w:r>
      <w:r>
        <w:rPr>
          <w:smallCaps/>
        </w:rPr>
        <w:t>red</w:t>
      </w:r>
      <w:r>
        <w:t>-do.much</w:t>
      </w:r>
      <w:r>
        <w:tab/>
        <w:t>but</w:t>
      </w:r>
      <w:r>
        <w:tab/>
        <w:t>well</w:t>
      </w:r>
      <w:r w:rsidR="0008283D">
        <w:tab/>
        <w:t>well</w:t>
      </w:r>
      <w:r w:rsidR="0008283D">
        <w:tab/>
        <w:t>go-</w:t>
      </w:r>
      <w:r w:rsidR="0008283D">
        <w:rPr>
          <w:smallCaps/>
        </w:rPr>
        <w:t>imp</w:t>
      </w:r>
      <w:r w:rsidR="0008283D">
        <w:tab/>
        <w:t>oh</w:t>
      </w:r>
      <w:r w:rsidR="0008283D">
        <w:tab/>
        <w:t>look-</w:t>
      </w:r>
      <w:r w:rsidR="0008283D">
        <w:rPr>
          <w:smallCaps/>
        </w:rPr>
        <w:t>imp</w:t>
      </w:r>
      <w:r w:rsidR="0008283D">
        <w:rPr>
          <w:smallCaps/>
        </w:rPr>
        <w:tab/>
        <w:t>c</w:t>
      </w:r>
      <w:r w:rsidR="0008283D">
        <w:rPr>
          <w:smallCaps/>
        </w:rPr>
        <w:tab/>
      </w:r>
      <w:r w:rsidR="0008283D">
        <w:t>our(</w:t>
      </w:r>
      <w:r w:rsidR="0008283D">
        <w:rPr>
          <w:smallCaps/>
        </w:rPr>
        <w:t>inc</w:t>
      </w:r>
      <w:r w:rsidR="0008283D">
        <w:t>)</w:t>
      </w:r>
    </w:p>
    <w:p w14:paraId="48198433" w14:textId="77777777" w:rsidR="0008283D" w:rsidRDefault="00800AD8" w:rsidP="0008283D">
      <w:pPr>
        <w:pStyle w:val="InterlineText"/>
        <w:tabs>
          <w:tab w:val="left" w:pos="533"/>
          <w:tab w:val="left" w:pos="2837"/>
          <w:tab w:val="left" w:pos="3341"/>
          <w:tab w:val="left" w:pos="4715"/>
          <w:tab w:val="left" w:pos="5489"/>
          <w:tab w:val="left" w:pos="5933"/>
          <w:tab w:val="left" w:pos="7442"/>
          <w:tab w:val="left" w:pos="7931"/>
        </w:tabs>
      </w:pPr>
      <w:r>
        <w:tab/>
        <w:t>sikataqaîan</w:t>
      </w:r>
      <w:r>
        <w:tab/>
        <w:t>i</w:t>
      </w:r>
      <w:r w:rsidR="0008283D">
        <w:tab/>
        <w:t>tjariteku,”</w:t>
      </w:r>
      <w:r w:rsidR="0008283D">
        <w:tab/>
        <w:t>ayain</w:t>
      </w:r>
      <w:r w:rsidR="0008283D">
        <w:tab/>
        <w:t>ti</w:t>
      </w:r>
      <w:r w:rsidR="0008283D">
        <w:tab/>
        <w:t>Pulelelelengan</w:t>
      </w:r>
      <w:r w:rsidR="0008283D">
        <w:tab/>
        <w:t>nua</w:t>
      </w:r>
      <w:r w:rsidR="0008283D">
        <w:tab/>
        <w:t>zua</w:t>
      </w:r>
    </w:p>
    <w:p w14:paraId="15F1658E" w14:textId="77777777" w:rsidR="00800AD8" w:rsidRDefault="00800AD8" w:rsidP="0008283D">
      <w:pPr>
        <w:pStyle w:val="InterlineGlossWithTrans"/>
        <w:tabs>
          <w:tab w:val="left" w:pos="533"/>
          <w:tab w:val="left" w:pos="2837"/>
          <w:tab w:val="left" w:pos="3341"/>
          <w:tab w:val="left" w:pos="4715"/>
          <w:tab w:val="left" w:pos="5489"/>
          <w:tab w:val="left" w:pos="5933"/>
          <w:tab w:val="left" w:pos="7442"/>
          <w:tab w:val="left" w:pos="7931"/>
        </w:tabs>
      </w:pPr>
      <w:r>
        <w:tab/>
        <w:t>si-ka-ta-qaîa-an</w:t>
      </w:r>
      <w:r>
        <w:tab/>
        <w:t>i</w:t>
      </w:r>
      <w:r w:rsidR="0008283D">
        <w:tab/>
        <w:t>tjari-teku</w:t>
      </w:r>
      <w:r w:rsidR="0008283D">
        <w:tab/>
        <w:t>aya-en</w:t>
      </w:r>
      <w:r w:rsidR="0008283D">
        <w:tab/>
        <w:t>ti</w:t>
      </w:r>
      <w:r w:rsidR="0008283D">
        <w:tab/>
        <w:t>Pulelelelengan</w:t>
      </w:r>
      <w:r w:rsidR="0008283D">
        <w:tab/>
        <w:t>nua</w:t>
      </w:r>
      <w:r w:rsidR="0008283D">
        <w:tab/>
        <w:t>zua</w:t>
      </w:r>
    </w:p>
    <w:p w14:paraId="68D1C7EF" w14:textId="77777777" w:rsidR="00800AD8" w:rsidRDefault="00800AD8" w:rsidP="0008283D">
      <w:pPr>
        <w:pStyle w:val="InterlineTransNoFree"/>
        <w:tabs>
          <w:tab w:val="left" w:pos="2837"/>
          <w:tab w:val="left" w:pos="3341"/>
          <w:tab w:val="left" w:pos="4715"/>
          <w:tab w:val="left" w:pos="5489"/>
          <w:tab w:val="left" w:pos="5933"/>
          <w:tab w:val="left" w:pos="7442"/>
          <w:tab w:val="left" w:pos="7931"/>
        </w:tabs>
      </w:pPr>
      <w:r>
        <w:tab/>
      </w:r>
      <w:r>
        <w:rPr>
          <w:smallCaps/>
        </w:rPr>
        <w:t>if</w:t>
      </w:r>
      <w:r>
        <w:t>-main-?-outsider-</w:t>
      </w:r>
      <w:r>
        <w:rPr>
          <w:smallCaps/>
        </w:rPr>
        <w:t>nom</w:t>
      </w:r>
      <w:r>
        <w:tab/>
      </w:r>
      <w:r>
        <w:rPr>
          <w:smallCaps/>
        </w:rPr>
        <w:t>loc</w:t>
      </w:r>
      <w:r w:rsidR="0008283D">
        <w:tab/>
        <w:t>utmost-down</w:t>
      </w:r>
      <w:r w:rsidR="0008283D">
        <w:tab/>
        <w:t>say-</w:t>
      </w:r>
      <w:r w:rsidR="0008283D">
        <w:rPr>
          <w:smallCaps/>
        </w:rPr>
        <w:t>pf</w:t>
      </w:r>
      <w:r w:rsidR="0008283D">
        <w:tab/>
      </w:r>
      <w:r w:rsidR="0008283D">
        <w:rPr>
          <w:smallCaps/>
        </w:rPr>
        <w:t>f.h</w:t>
      </w:r>
      <w:r w:rsidR="0008283D">
        <w:tab/>
        <w:t>(name)</w:t>
      </w:r>
      <w:r w:rsidR="0008283D">
        <w:tab/>
        <w:t>by</w:t>
      </w:r>
      <w:r w:rsidR="0008283D">
        <w:tab/>
        <w:t>that</w:t>
      </w:r>
    </w:p>
    <w:p w14:paraId="52F00360" w14:textId="77777777" w:rsidR="0008283D" w:rsidRDefault="0008283D" w:rsidP="0008283D">
      <w:pPr>
        <w:pStyle w:val="InterlineText"/>
        <w:tabs>
          <w:tab w:val="left" w:pos="533"/>
          <w:tab w:val="left" w:pos="1217"/>
          <w:tab w:val="left" w:pos="1661"/>
          <w:tab w:val="left" w:pos="2990"/>
        </w:tabs>
      </w:pPr>
      <w:r>
        <w:lastRenderedPageBreak/>
        <w:tab/>
        <w:t>kama</w:t>
      </w:r>
      <w:r w:rsidR="00800AD8">
        <w:tab/>
        <w:t>ti</w:t>
      </w:r>
      <w:r>
        <w:tab/>
        <w:t>Kuîeîeîeîe,</w:t>
      </w:r>
      <w:r>
        <w:tab/>
        <w:t>aya.</w:t>
      </w:r>
    </w:p>
    <w:p w14:paraId="5CBE54C3" w14:textId="77777777" w:rsidR="00800AD8" w:rsidRDefault="0008283D" w:rsidP="0008283D">
      <w:pPr>
        <w:pStyle w:val="InterlineGlossWithTrans"/>
        <w:tabs>
          <w:tab w:val="left" w:pos="533"/>
          <w:tab w:val="left" w:pos="1217"/>
          <w:tab w:val="left" w:pos="1661"/>
          <w:tab w:val="left" w:pos="2990"/>
        </w:tabs>
      </w:pPr>
      <w:r>
        <w:tab/>
        <w:t>kama</w:t>
      </w:r>
      <w:r w:rsidR="00800AD8">
        <w:tab/>
        <w:t>ti</w:t>
      </w:r>
      <w:r>
        <w:tab/>
        <w:t>Kuîeîeîeîe</w:t>
      </w:r>
      <w:r>
        <w:tab/>
        <w:t>aya</w:t>
      </w:r>
    </w:p>
    <w:p w14:paraId="0CC6A358" w14:textId="77777777" w:rsidR="00800AD8" w:rsidRDefault="0008283D" w:rsidP="0008283D">
      <w:pPr>
        <w:pStyle w:val="InterlineTrans"/>
        <w:tabs>
          <w:tab w:val="left" w:pos="533"/>
          <w:tab w:val="left" w:pos="1217"/>
          <w:tab w:val="left" w:pos="1661"/>
          <w:tab w:val="left" w:pos="2990"/>
        </w:tabs>
      </w:pPr>
      <w:r>
        <w:tab/>
        <w:t>father</w:t>
      </w:r>
      <w:r w:rsidR="00800AD8">
        <w:tab/>
      </w:r>
      <w:r w:rsidR="00800AD8">
        <w:rPr>
          <w:smallCaps/>
        </w:rPr>
        <w:t>f.h</w:t>
      </w:r>
      <w:r>
        <w:tab/>
        <w:t>(name)</w:t>
      </w:r>
      <w:r>
        <w:tab/>
        <w:t>say</w:t>
      </w:r>
    </w:p>
    <w:p w14:paraId="3B752D07" w14:textId="77777777" w:rsidR="00800AD8" w:rsidRDefault="00800AD8">
      <w:pPr>
        <w:pStyle w:val="InterlineFree"/>
      </w:pPr>
      <w:r>
        <w:t>“Now, child, I’m sorry but off you go and see our fellows in the world below,” said father Kuîeîeîeîe to Pulelelelengan, they say.</w:t>
      </w:r>
    </w:p>
    <w:p w14:paraId="194D3904" w14:textId="77777777" w:rsidR="00837F8B" w:rsidRDefault="00DC1AE0" w:rsidP="00837F8B">
      <w:pPr>
        <w:pStyle w:val="InterlineText"/>
        <w:tabs>
          <w:tab w:val="left" w:pos="533"/>
          <w:tab w:val="left" w:pos="1307"/>
          <w:tab w:val="left" w:pos="1751"/>
          <w:tab w:val="left" w:pos="2285"/>
          <w:tab w:val="left" w:pos="2669"/>
          <w:tab w:val="left" w:pos="3653"/>
          <w:tab w:val="left" w:pos="4037"/>
          <w:tab w:val="left" w:pos="4751"/>
          <w:tab w:val="left" w:pos="5240"/>
          <w:tab w:val="left" w:pos="6929"/>
          <w:tab w:val="left" w:pos="7403"/>
        </w:tabs>
      </w:pPr>
      <w:r w:rsidRPr="003A1D48">
        <w:rPr>
          <w:rStyle w:val="InterlineTextNumChar"/>
        </w:rPr>
        <w:t>015</w:t>
      </w:r>
      <w:r w:rsidR="00800AD8">
        <w:tab/>
        <w:t>“manu</w:t>
      </w:r>
      <w:r w:rsidR="00800AD8">
        <w:tab/>
        <w:t>ika</w:t>
      </w:r>
      <w:r w:rsidR="00800AD8">
        <w:tab/>
        <w:t>na</w:t>
      </w:r>
      <w:r w:rsidR="00800AD8">
        <w:tab/>
        <w:t>ku</w:t>
      </w:r>
      <w:r w:rsidR="00800AD8">
        <w:tab/>
        <w:t>îizaven</w:t>
      </w:r>
      <w:r w:rsidR="00800AD8">
        <w:tab/>
        <w:t>÷i,</w:t>
      </w:r>
      <w:r w:rsidR="00837F8B">
        <w:tab/>
        <w:t>kama,</w:t>
      </w:r>
      <w:r w:rsidR="00837F8B">
        <w:tab/>
        <w:t>ki</w:t>
      </w:r>
      <w:r w:rsidR="00837F8B">
        <w:tab/>
        <w:t>kemudakuda?”</w:t>
      </w:r>
      <w:r w:rsidR="00837F8B">
        <w:tab/>
        <w:t>aya</w:t>
      </w:r>
      <w:r w:rsidR="00837F8B">
        <w:tab/>
        <w:t>ti</w:t>
      </w:r>
    </w:p>
    <w:p w14:paraId="42910F44" w14:textId="77777777" w:rsidR="00800AD8" w:rsidRDefault="00800AD8" w:rsidP="00837F8B">
      <w:pPr>
        <w:pStyle w:val="InterlineGlossWithTrans"/>
        <w:tabs>
          <w:tab w:val="left" w:pos="533"/>
          <w:tab w:val="left" w:pos="1307"/>
          <w:tab w:val="left" w:pos="1751"/>
          <w:tab w:val="left" w:pos="2285"/>
          <w:tab w:val="left" w:pos="2669"/>
          <w:tab w:val="left" w:pos="3653"/>
          <w:tab w:val="left" w:pos="4037"/>
          <w:tab w:val="left" w:pos="4751"/>
          <w:tab w:val="left" w:pos="5240"/>
          <w:tab w:val="left" w:pos="6929"/>
          <w:tab w:val="left" w:pos="7403"/>
        </w:tabs>
      </w:pPr>
      <w:r>
        <w:tab/>
        <w:t>manu</w:t>
      </w:r>
      <w:r>
        <w:tab/>
        <w:t>ika</w:t>
      </w:r>
      <w:r>
        <w:tab/>
        <w:t>na</w:t>
      </w:r>
      <w:r>
        <w:tab/>
        <w:t>ku</w:t>
      </w:r>
      <w:r>
        <w:tab/>
        <w:t>îizaw-en</w:t>
      </w:r>
      <w:r>
        <w:tab/>
        <w:t>÷i</w:t>
      </w:r>
      <w:r w:rsidR="00837F8B">
        <w:tab/>
        <w:t>kama</w:t>
      </w:r>
      <w:r w:rsidR="00837F8B">
        <w:tab/>
        <w:t>ki</w:t>
      </w:r>
      <w:r w:rsidR="00837F8B">
        <w:tab/>
        <w:t>em=kuda-kuda</w:t>
      </w:r>
      <w:r w:rsidR="00837F8B">
        <w:tab/>
        <w:t>aya</w:t>
      </w:r>
      <w:r w:rsidR="00837F8B">
        <w:tab/>
        <w:t>ti</w:t>
      </w:r>
    </w:p>
    <w:p w14:paraId="5203821D" w14:textId="77777777" w:rsidR="00800AD8" w:rsidRDefault="00800AD8" w:rsidP="00837F8B">
      <w:pPr>
        <w:pStyle w:val="InterlineTransNoFree"/>
        <w:tabs>
          <w:tab w:val="left" w:pos="1307"/>
          <w:tab w:val="left" w:pos="1751"/>
          <w:tab w:val="left" w:pos="2285"/>
          <w:tab w:val="left" w:pos="2669"/>
          <w:tab w:val="left" w:pos="3653"/>
          <w:tab w:val="left" w:pos="4037"/>
          <w:tab w:val="left" w:pos="4751"/>
          <w:tab w:val="left" w:pos="5240"/>
          <w:tab w:val="left" w:pos="6929"/>
          <w:tab w:val="left" w:pos="7403"/>
        </w:tabs>
      </w:pPr>
      <w:r>
        <w:tab/>
        <w:t>then</w:t>
      </w:r>
      <w:r>
        <w:tab/>
        <w:t>not</w:t>
      </w:r>
      <w:r>
        <w:tab/>
        <w:t>well</w:t>
      </w:r>
      <w:r>
        <w:tab/>
        <w:t>I</w:t>
      </w:r>
      <w:r>
        <w:tab/>
        <w:t>look-</w:t>
      </w:r>
      <w:r>
        <w:rPr>
          <w:smallCaps/>
        </w:rPr>
        <w:t>pf</w:t>
      </w:r>
      <w:r>
        <w:tab/>
        <w:t>oh</w:t>
      </w:r>
      <w:r w:rsidR="00837F8B">
        <w:tab/>
        <w:t>father</w:t>
      </w:r>
      <w:r w:rsidR="00837F8B">
        <w:tab/>
        <w:t>will</w:t>
      </w:r>
      <w:r w:rsidR="00837F8B">
        <w:tab/>
      </w:r>
      <w:r w:rsidR="00837F8B">
        <w:rPr>
          <w:smallCaps/>
        </w:rPr>
        <w:t>af</w:t>
      </w:r>
      <w:r w:rsidR="00837F8B">
        <w:t>=</w:t>
      </w:r>
      <w:r w:rsidR="00837F8B">
        <w:rPr>
          <w:smallCaps/>
        </w:rPr>
        <w:t>red</w:t>
      </w:r>
      <w:r w:rsidR="00837F8B">
        <w:t>-do.what</w:t>
      </w:r>
      <w:r w:rsidR="00837F8B">
        <w:tab/>
        <w:t>say</w:t>
      </w:r>
      <w:r w:rsidR="00837F8B">
        <w:tab/>
      </w:r>
      <w:r w:rsidR="00837F8B">
        <w:rPr>
          <w:smallCaps/>
        </w:rPr>
        <w:t>f.h</w:t>
      </w:r>
    </w:p>
    <w:p w14:paraId="6BA36747" w14:textId="77777777" w:rsidR="00800AD8" w:rsidRDefault="00800AD8" w:rsidP="00837F8B">
      <w:pPr>
        <w:pStyle w:val="InterlineText"/>
        <w:tabs>
          <w:tab w:val="left" w:pos="533"/>
          <w:tab w:val="left" w:pos="2102"/>
        </w:tabs>
      </w:pPr>
      <w:r>
        <w:tab/>
        <w:t>Pulelelelengan,</w:t>
      </w:r>
      <w:r>
        <w:tab/>
        <w:t>aya.</w:t>
      </w:r>
    </w:p>
    <w:p w14:paraId="76BDF957" w14:textId="77777777" w:rsidR="00800AD8" w:rsidRDefault="00800AD8" w:rsidP="00837F8B">
      <w:pPr>
        <w:pStyle w:val="InterlineGlossWithTrans"/>
        <w:tabs>
          <w:tab w:val="left" w:pos="533"/>
          <w:tab w:val="left" w:pos="2102"/>
        </w:tabs>
      </w:pPr>
      <w:r>
        <w:tab/>
        <w:t>Pulelelelengan</w:t>
      </w:r>
      <w:r>
        <w:tab/>
        <w:t>aya</w:t>
      </w:r>
    </w:p>
    <w:p w14:paraId="711363D5" w14:textId="77777777" w:rsidR="00800AD8" w:rsidRDefault="00800AD8" w:rsidP="00837F8B">
      <w:pPr>
        <w:pStyle w:val="InterlineTrans"/>
        <w:tabs>
          <w:tab w:val="left" w:pos="533"/>
          <w:tab w:val="left" w:pos="2102"/>
        </w:tabs>
      </w:pPr>
      <w:r>
        <w:tab/>
        <w:t>(name)</w:t>
      </w:r>
      <w:r>
        <w:tab/>
        <w:t>say</w:t>
      </w:r>
    </w:p>
    <w:p w14:paraId="0FE9CB82" w14:textId="77777777" w:rsidR="00800AD8" w:rsidRDefault="00800AD8" w:rsidP="00837F8B">
      <w:pPr>
        <w:pStyle w:val="InterlineFreeCommentFollows"/>
      </w:pPr>
      <w:r>
        <w:t>So “If I go to see them,(?) father, what am I to do?” said Pulelelelengan, they say.</w:t>
      </w:r>
    </w:p>
    <w:p w14:paraId="1730E7B6" w14:textId="77777777" w:rsidR="00800AD8" w:rsidRDefault="00A8416B" w:rsidP="00837F8B">
      <w:pPr>
        <w:pStyle w:val="CommentLastWithHalfSpace"/>
      </w:pPr>
      <w:r>
        <w:t>[</w:t>
      </w:r>
      <w:r w:rsidR="00837F8B" w:rsidRPr="00EB4EE7">
        <w:rPr>
          <w:rStyle w:val="VernacularText"/>
        </w:rPr>
        <w:t>ika na</w:t>
      </w:r>
      <w:r w:rsidR="00837F8B">
        <w:t xml:space="preserve">: was </w:t>
      </w:r>
      <w:r w:rsidR="00837F8B" w:rsidRPr="00EB4EE7">
        <w:rPr>
          <w:rStyle w:val="VernacularText"/>
        </w:rPr>
        <w:t>i kana</w:t>
      </w:r>
      <w:r>
        <w:t>]</w:t>
      </w:r>
    </w:p>
    <w:p w14:paraId="4A35EE69" w14:textId="77777777" w:rsidR="00EB4EE7" w:rsidRDefault="00DC1AE0" w:rsidP="00EB4EE7">
      <w:pPr>
        <w:pStyle w:val="InterlineText"/>
        <w:tabs>
          <w:tab w:val="left" w:pos="533"/>
          <w:tab w:val="left" w:pos="1022"/>
          <w:tab w:val="left" w:pos="1511"/>
          <w:tab w:val="left" w:pos="2915"/>
          <w:tab w:val="left" w:pos="3614"/>
          <w:tab w:val="left" w:pos="4403"/>
          <w:tab w:val="left" w:pos="5312"/>
          <w:tab w:val="left" w:pos="5801"/>
          <w:tab w:val="left" w:pos="7190"/>
          <w:tab w:val="left" w:pos="7454"/>
        </w:tabs>
      </w:pPr>
      <w:r w:rsidRPr="003A1D48">
        <w:rPr>
          <w:rStyle w:val="InterlineTextNumChar"/>
        </w:rPr>
        <w:t>016</w:t>
      </w:r>
      <w:r w:rsidR="00800AD8">
        <w:tab/>
        <w:t>qau</w:t>
      </w:r>
      <w:r w:rsidR="00800AD8">
        <w:tab/>
        <w:t>“ui,</w:t>
      </w:r>
      <w:r w:rsidR="00800AD8">
        <w:tab/>
        <w:t>djavadjavay,</w:t>
      </w:r>
      <w:r w:rsidR="00800AD8">
        <w:tab/>
        <w:t>îakua</w:t>
      </w:r>
      <w:r w:rsidR="00EB4EE7">
        <w:tab/>
        <w:t>sa-u</w:t>
      </w:r>
      <w:r w:rsidR="00EB4EE7">
        <w:tab/>
        <w:t>kivakini</w:t>
      </w:r>
      <w:r w:rsidR="00EB4EE7">
        <w:tab/>
        <w:t>ki</w:t>
      </w:r>
      <w:r w:rsidR="00EB4EE7">
        <w:tab/>
        <w:t>pasemalaw</w:t>
      </w:r>
      <w:r w:rsidR="00EB4EE7">
        <w:tab/>
        <w:t>a</w:t>
      </w:r>
      <w:r w:rsidR="00EB4EE7">
        <w:tab/>
        <w:t>tja</w:t>
      </w:r>
    </w:p>
    <w:p w14:paraId="1207FBF4" w14:textId="77777777" w:rsidR="00800AD8" w:rsidRDefault="00800AD8" w:rsidP="00EB4EE7">
      <w:pPr>
        <w:pStyle w:val="InterlineGlossWithTrans"/>
        <w:tabs>
          <w:tab w:val="left" w:pos="533"/>
          <w:tab w:val="left" w:pos="1022"/>
          <w:tab w:val="left" w:pos="1511"/>
          <w:tab w:val="left" w:pos="2915"/>
          <w:tab w:val="left" w:pos="3614"/>
          <w:tab w:val="left" w:pos="4403"/>
          <w:tab w:val="left" w:pos="5312"/>
          <w:tab w:val="left" w:pos="5801"/>
          <w:tab w:val="left" w:pos="7190"/>
          <w:tab w:val="left" w:pos="7454"/>
        </w:tabs>
      </w:pPr>
      <w:r>
        <w:tab/>
        <w:t>qau</w:t>
      </w:r>
      <w:r>
        <w:tab/>
        <w:t>ui</w:t>
      </w:r>
      <w:r>
        <w:tab/>
        <w:t>djava-djavay</w:t>
      </w:r>
      <w:r>
        <w:tab/>
        <w:t>îakua</w:t>
      </w:r>
      <w:r w:rsidR="00EB4EE7">
        <w:tab/>
        <w:t>sa-u</w:t>
      </w:r>
      <w:r w:rsidR="00EB4EE7">
        <w:tab/>
        <w:t>kivakini</w:t>
      </w:r>
      <w:r w:rsidR="00EB4EE7">
        <w:tab/>
        <w:t>ki</w:t>
      </w:r>
      <w:r w:rsidR="00EB4EE7">
        <w:tab/>
        <w:t>pa-em=salaw</w:t>
      </w:r>
      <w:r w:rsidR="00EB4EE7">
        <w:tab/>
        <w:t>a</w:t>
      </w:r>
      <w:r w:rsidR="00EB4EE7">
        <w:tab/>
        <w:t>tja</w:t>
      </w:r>
    </w:p>
    <w:p w14:paraId="57596FE5" w14:textId="77777777" w:rsidR="00800AD8" w:rsidRDefault="00800AD8" w:rsidP="00EB4EE7">
      <w:pPr>
        <w:pStyle w:val="InterlineTransNoFree"/>
        <w:tabs>
          <w:tab w:val="left" w:pos="1022"/>
          <w:tab w:val="left" w:pos="1511"/>
          <w:tab w:val="left" w:pos="2915"/>
          <w:tab w:val="left" w:pos="3614"/>
          <w:tab w:val="left" w:pos="4403"/>
          <w:tab w:val="left" w:pos="5312"/>
          <w:tab w:val="left" w:pos="5801"/>
          <w:tab w:val="left" w:pos="7190"/>
          <w:tab w:val="left" w:pos="7454"/>
        </w:tabs>
      </w:pPr>
      <w:r>
        <w:tab/>
        <w:t>so</w:t>
      </w:r>
      <w:r>
        <w:tab/>
        <w:t>yes</w:t>
      </w:r>
      <w:r>
        <w:tab/>
      </w:r>
      <w:r>
        <w:rPr>
          <w:smallCaps/>
        </w:rPr>
        <w:t>red</w:t>
      </w:r>
      <w:r>
        <w:t>-do.much</w:t>
      </w:r>
      <w:r>
        <w:tab/>
        <w:t>but</w:t>
      </w:r>
      <w:r w:rsidR="00EB4EE7">
        <w:tab/>
        <w:t>go-</w:t>
      </w:r>
      <w:r w:rsidR="00EB4EE7">
        <w:rPr>
          <w:smallCaps/>
        </w:rPr>
        <w:t>imp</w:t>
      </w:r>
      <w:r w:rsidR="00EB4EE7">
        <w:tab/>
        <w:t>?</w:t>
      </w:r>
      <w:r w:rsidR="00EB4EE7">
        <w:tab/>
        <w:t>will</w:t>
      </w:r>
      <w:r w:rsidR="00EB4EE7">
        <w:tab/>
        <w:t>cause-</w:t>
      </w:r>
      <w:r w:rsidR="00EB4EE7">
        <w:rPr>
          <w:smallCaps/>
        </w:rPr>
        <w:t>af</w:t>
      </w:r>
      <w:r w:rsidR="00EB4EE7">
        <w:t>=tell</w:t>
      </w:r>
      <w:r w:rsidR="00EB4EE7">
        <w:rPr>
          <w:smallCaps/>
        </w:rPr>
        <w:tab/>
        <w:t>c</w:t>
      </w:r>
      <w:r w:rsidR="00EB4EE7">
        <w:rPr>
          <w:smallCaps/>
        </w:rPr>
        <w:tab/>
      </w:r>
      <w:r w:rsidR="00EB4EE7">
        <w:t>our(</w:t>
      </w:r>
      <w:r w:rsidR="00EB4EE7">
        <w:rPr>
          <w:smallCaps/>
        </w:rPr>
        <w:t>inc</w:t>
      </w:r>
      <w:r w:rsidR="00EB4EE7">
        <w:t>)</w:t>
      </w:r>
    </w:p>
    <w:p w14:paraId="1D267D22" w14:textId="77777777" w:rsidR="00800AD8" w:rsidRDefault="00800AD8" w:rsidP="00EB4EE7">
      <w:pPr>
        <w:pStyle w:val="InterlineText"/>
        <w:tabs>
          <w:tab w:val="left" w:pos="533"/>
          <w:tab w:val="left" w:pos="2837"/>
        </w:tabs>
      </w:pPr>
      <w:r>
        <w:tab/>
        <w:t>sikataqaîan,</w:t>
      </w:r>
      <w:r>
        <w:tab/>
        <w:t>qunu.</w:t>
      </w:r>
    </w:p>
    <w:p w14:paraId="689B4C21" w14:textId="77777777" w:rsidR="00800AD8" w:rsidRDefault="00800AD8" w:rsidP="00EB4EE7">
      <w:pPr>
        <w:pStyle w:val="InterlineGlossWithTrans"/>
        <w:tabs>
          <w:tab w:val="left" w:pos="533"/>
          <w:tab w:val="left" w:pos="2837"/>
        </w:tabs>
      </w:pPr>
      <w:r>
        <w:tab/>
        <w:t>si-ka-ta-qaîa-an</w:t>
      </w:r>
      <w:r>
        <w:tab/>
        <w:t>qunu</w:t>
      </w:r>
    </w:p>
    <w:p w14:paraId="28C47278" w14:textId="77777777" w:rsidR="00800AD8" w:rsidRDefault="00800AD8" w:rsidP="00EB4EE7">
      <w:pPr>
        <w:pStyle w:val="InterlineTrans"/>
        <w:tabs>
          <w:tab w:val="left" w:pos="533"/>
          <w:tab w:val="left" w:pos="2837"/>
        </w:tabs>
      </w:pPr>
      <w:r>
        <w:tab/>
      </w:r>
      <w:r>
        <w:rPr>
          <w:smallCaps/>
        </w:rPr>
        <w:t>if</w:t>
      </w:r>
      <w:r>
        <w:t>-main-?-outsider-</w:t>
      </w:r>
      <w:r>
        <w:rPr>
          <w:smallCaps/>
        </w:rPr>
        <w:t>nom</w:t>
      </w:r>
      <w:r>
        <w:tab/>
        <w:t>child</w:t>
      </w:r>
    </w:p>
    <w:p w14:paraId="13682F54" w14:textId="77777777" w:rsidR="00800AD8" w:rsidRDefault="00800AD8" w:rsidP="00EB4EE7">
      <w:pPr>
        <w:pStyle w:val="InterlineFree"/>
      </w:pPr>
      <w:r>
        <w:t>“Yes, I’m sorry, but go</w:t>
      </w:r>
      <w:r w:rsidR="008D1F3E">
        <w:t>;</w:t>
      </w:r>
      <w:r>
        <w:t xml:space="preserve"> our fellows will tell you, child.</w:t>
      </w:r>
    </w:p>
    <w:p w14:paraId="1EEC52CE" w14:textId="77777777" w:rsidR="00EB4EE7" w:rsidRDefault="00DC1AE0" w:rsidP="00EB4EE7">
      <w:pPr>
        <w:pStyle w:val="InterlineText"/>
        <w:tabs>
          <w:tab w:val="left" w:pos="533"/>
          <w:tab w:val="left" w:pos="1232"/>
          <w:tab w:val="left" w:pos="1886"/>
          <w:tab w:val="left" w:pos="3725"/>
          <w:tab w:val="left" w:pos="4229"/>
          <w:tab w:val="left" w:pos="4838"/>
          <w:tab w:val="left" w:pos="5102"/>
          <w:tab w:val="left" w:pos="5786"/>
          <w:tab w:val="left" w:pos="6050"/>
          <w:tab w:val="left" w:pos="6869"/>
          <w:tab w:val="left" w:pos="7253"/>
          <w:tab w:val="left" w:pos="7742"/>
        </w:tabs>
      </w:pPr>
      <w:r w:rsidRPr="003A1D48">
        <w:rPr>
          <w:rStyle w:val="InterlineTextNumChar"/>
        </w:rPr>
        <w:t>017</w:t>
      </w:r>
      <w:r w:rsidR="00800AD8">
        <w:tab/>
        <w:t>îakua</w:t>
      </w:r>
      <w:r w:rsidR="00800AD8">
        <w:tab/>
        <w:t>maya</w:t>
      </w:r>
      <w:r w:rsidR="00EB4EE7">
        <w:tab/>
        <w:t>patjekutjekuî</w:t>
      </w:r>
      <w:r w:rsidR="00EB4EE7">
        <w:tab/>
        <w:t>tua</w:t>
      </w:r>
      <w:r w:rsidR="00EB4EE7">
        <w:tab/>
        <w:t>tjelu</w:t>
      </w:r>
      <w:r w:rsidR="00EB4EE7">
        <w:tab/>
        <w:t>a</w:t>
      </w:r>
      <w:r w:rsidR="00EB4EE7">
        <w:tab/>
        <w:t>puluq</w:t>
      </w:r>
      <w:r w:rsidR="00EB4EE7">
        <w:tab/>
        <w:t>a</w:t>
      </w:r>
      <w:r w:rsidR="00EB4EE7">
        <w:tab/>
        <w:t>qadaw,</w:t>
      </w:r>
      <w:r w:rsidR="00EB4EE7">
        <w:tab/>
        <w:t>÷i,</w:t>
      </w:r>
      <w:r w:rsidR="00EB4EE7">
        <w:tab/>
        <w:t>sa</w:t>
      </w:r>
      <w:r w:rsidR="00EB4EE7">
        <w:tab/>
        <w:t>su</w:t>
      </w:r>
    </w:p>
    <w:p w14:paraId="6B315F88" w14:textId="77777777" w:rsidR="00800AD8" w:rsidRDefault="00800AD8" w:rsidP="00EB4EE7">
      <w:pPr>
        <w:pStyle w:val="InterlineGlossWithTrans"/>
        <w:tabs>
          <w:tab w:val="left" w:pos="533"/>
          <w:tab w:val="left" w:pos="1232"/>
          <w:tab w:val="left" w:pos="1886"/>
          <w:tab w:val="left" w:pos="3725"/>
          <w:tab w:val="left" w:pos="4229"/>
          <w:tab w:val="left" w:pos="4838"/>
          <w:tab w:val="left" w:pos="5102"/>
          <w:tab w:val="left" w:pos="5786"/>
          <w:tab w:val="left" w:pos="6050"/>
          <w:tab w:val="left" w:pos="6869"/>
          <w:tab w:val="left" w:pos="7253"/>
          <w:tab w:val="left" w:pos="7742"/>
        </w:tabs>
      </w:pPr>
      <w:r>
        <w:tab/>
        <w:t>îakua</w:t>
      </w:r>
      <w:r>
        <w:tab/>
        <w:t>maya</w:t>
      </w:r>
      <w:r w:rsidR="00EB4EE7">
        <w:tab/>
        <w:t>pa-tjeku-tjekuî</w:t>
      </w:r>
      <w:r w:rsidR="00EB4EE7">
        <w:tab/>
        <w:t>tua</w:t>
      </w:r>
      <w:r w:rsidR="00EB4EE7">
        <w:tab/>
        <w:t>tjelu</w:t>
      </w:r>
      <w:r w:rsidR="00EB4EE7">
        <w:tab/>
        <w:t>a</w:t>
      </w:r>
      <w:r w:rsidR="00EB4EE7">
        <w:tab/>
        <w:t>puluq</w:t>
      </w:r>
      <w:r w:rsidR="00EB4EE7">
        <w:tab/>
        <w:t>a</w:t>
      </w:r>
      <w:r w:rsidR="00EB4EE7">
        <w:tab/>
        <w:t>qadaw</w:t>
      </w:r>
      <w:r w:rsidR="00EB4EE7">
        <w:tab/>
        <w:t>÷i</w:t>
      </w:r>
      <w:r w:rsidR="00EB4EE7">
        <w:tab/>
        <w:t>sa</w:t>
      </w:r>
      <w:r w:rsidR="00EB4EE7">
        <w:tab/>
        <w:t>su</w:t>
      </w:r>
    </w:p>
    <w:p w14:paraId="602AD52C" w14:textId="77777777" w:rsidR="00800AD8" w:rsidRDefault="00800AD8" w:rsidP="00EB4EE7">
      <w:pPr>
        <w:pStyle w:val="InterlineTransNoFree"/>
        <w:tabs>
          <w:tab w:val="left" w:pos="1232"/>
          <w:tab w:val="left" w:pos="1886"/>
          <w:tab w:val="left" w:pos="3725"/>
          <w:tab w:val="left" w:pos="4229"/>
          <w:tab w:val="left" w:pos="4838"/>
          <w:tab w:val="left" w:pos="5102"/>
          <w:tab w:val="left" w:pos="5786"/>
          <w:tab w:val="left" w:pos="6050"/>
          <w:tab w:val="left" w:pos="6869"/>
          <w:tab w:val="left" w:pos="7253"/>
          <w:tab w:val="left" w:pos="7742"/>
        </w:tabs>
      </w:pPr>
      <w:r>
        <w:tab/>
        <w:t>but</w:t>
      </w:r>
      <w:r>
        <w:tab/>
        <w:t>don’t</w:t>
      </w:r>
      <w:r w:rsidR="00EB4EE7">
        <w:tab/>
        <w:t>cause-</w:t>
      </w:r>
      <w:r w:rsidR="00EB4EE7">
        <w:rPr>
          <w:smallCaps/>
        </w:rPr>
        <w:t>red</w:t>
      </w:r>
      <w:r w:rsidR="00EB4EE7">
        <w:t>-exceed</w:t>
      </w:r>
      <w:r w:rsidR="00EB4EE7">
        <w:tab/>
      </w:r>
      <w:r w:rsidR="00EB4EE7">
        <w:rPr>
          <w:smallCaps/>
        </w:rPr>
        <w:t>obl</w:t>
      </w:r>
      <w:r w:rsidR="00EB4EE7">
        <w:tab/>
        <w:t>three</w:t>
      </w:r>
      <w:r w:rsidR="00EB4EE7">
        <w:rPr>
          <w:smallCaps/>
        </w:rPr>
        <w:tab/>
        <w:t>c</w:t>
      </w:r>
      <w:r w:rsidR="00EB4EE7">
        <w:rPr>
          <w:smallCaps/>
        </w:rPr>
        <w:tab/>
      </w:r>
      <w:r w:rsidR="00EB4EE7">
        <w:t>ten</w:t>
      </w:r>
      <w:r w:rsidR="00EB4EE7">
        <w:rPr>
          <w:smallCaps/>
        </w:rPr>
        <w:tab/>
        <w:t>c</w:t>
      </w:r>
      <w:r w:rsidR="00EB4EE7">
        <w:rPr>
          <w:smallCaps/>
        </w:rPr>
        <w:tab/>
      </w:r>
      <w:r w:rsidR="00EB4EE7">
        <w:t>sun</w:t>
      </w:r>
      <w:r w:rsidR="00EB4EE7">
        <w:tab/>
        <w:t>oh</w:t>
      </w:r>
      <w:r w:rsidR="00EB4EE7">
        <w:tab/>
        <w:t>and</w:t>
      </w:r>
      <w:r w:rsidR="00EB4EE7">
        <w:tab/>
        <w:t>you(</w:t>
      </w:r>
      <w:r w:rsidR="00EB4EE7">
        <w:rPr>
          <w:smallCaps/>
        </w:rPr>
        <w:t>s</w:t>
      </w:r>
      <w:r w:rsidR="00EB4EE7">
        <w:t>)</w:t>
      </w:r>
    </w:p>
    <w:p w14:paraId="6640E10F" w14:textId="77777777" w:rsidR="00EB4EE7" w:rsidRDefault="00800AD8" w:rsidP="00EB4EE7">
      <w:pPr>
        <w:pStyle w:val="InterlineText"/>
        <w:tabs>
          <w:tab w:val="left" w:pos="533"/>
          <w:tab w:val="left" w:pos="1577"/>
          <w:tab w:val="left" w:pos="2066"/>
          <w:tab w:val="left" w:pos="2825"/>
          <w:tab w:val="left" w:pos="3989"/>
          <w:tab w:val="left" w:pos="4253"/>
          <w:tab w:val="left" w:pos="4997"/>
          <w:tab w:val="left" w:pos="5801"/>
          <w:tab w:val="left" w:pos="6275"/>
          <w:tab w:val="left" w:pos="6719"/>
          <w:tab w:val="left" w:pos="7943"/>
          <w:tab w:val="left" w:pos="8447"/>
        </w:tabs>
      </w:pPr>
      <w:r>
        <w:tab/>
        <w:t>pangtjez</w:t>
      </w:r>
      <w:r>
        <w:tab/>
        <w:t>sa</w:t>
      </w:r>
      <w:r>
        <w:tab/>
        <w:t>su</w:t>
      </w:r>
      <w:r w:rsidR="00EB4EE7">
        <w:tab/>
        <w:t>kitsepeliw</w:t>
      </w:r>
      <w:r w:rsidR="00EB4EE7">
        <w:tab/>
        <w:t>a</w:t>
      </w:r>
      <w:r w:rsidR="00EB4EE7">
        <w:tab/>
        <w:t>sema</w:t>
      </w:r>
      <w:r w:rsidR="00EB4EE7">
        <w:tab/>
        <w:t>maza,”</w:t>
      </w:r>
      <w:r w:rsidR="00EB4EE7">
        <w:tab/>
        <w:t>aya</w:t>
      </w:r>
      <w:r w:rsidR="00EB4EE7">
        <w:tab/>
        <w:t>ti</w:t>
      </w:r>
      <w:r w:rsidR="00EB4EE7">
        <w:tab/>
        <w:t>Kuîeîeîeîe</w:t>
      </w:r>
      <w:r w:rsidR="00EB4EE7">
        <w:tab/>
        <w:t>tua</w:t>
      </w:r>
      <w:r w:rsidR="00EB4EE7">
        <w:tab/>
        <w:t>zua</w:t>
      </w:r>
    </w:p>
    <w:p w14:paraId="6206E1C0" w14:textId="77777777" w:rsidR="00800AD8" w:rsidRDefault="00800AD8" w:rsidP="00EB4EE7">
      <w:pPr>
        <w:pStyle w:val="InterlineGlossWithTrans"/>
        <w:tabs>
          <w:tab w:val="left" w:pos="533"/>
          <w:tab w:val="left" w:pos="1577"/>
          <w:tab w:val="left" w:pos="2066"/>
          <w:tab w:val="left" w:pos="2825"/>
          <w:tab w:val="left" w:pos="3989"/>
          <w:tab w:val="left" w:pos="4253"/>
          <w:tab w:val="left" w:pos="4997"/>
          <w:tab w:val="left" w:pos="5801"/>
          <w:tab w:val="left" w:pos="6275"/>
          <w:tab w:val="left" w:pos="6719"/>
          <w:tab w:val="left" w:pos="7943"/>
          <w:tab w:val="left" w:pos="8447"/>
        </w:tabs>
      </w:pPr>
      <w:r>
        <w:tab/>
        <w:t>pangetjez</w:t>
      </w:r>
      <w:r>
        <w:tab/>
        <w:t>sa</w:t>
      </w:r>
      <w:r>
        <w:tab/>
        <w:t>su</w:t>
      </w:r>
      <w:r w:rsidR="00EB4EE7">
        <w:tab/>
        <w:t>ki-tsepeliw</w:t>
      </w:r>
      <w:r w:rsidR="00EB4EE7">
        <w:tab/>
        <w:t>a</w:t>
      </w:r>
      <w:r w:rsidR="00EB4EE7">
        <w:tab/>
        <w:t>em=sa</w:t>
      </w:r>
      <w:r w:rsidR="00EB4EE7">
        <w:tab/>
        <w:t>maza</w:t>
      </w:r>
      <w:r w:rsidR="00EB4EE7">
        <w:tab/>
        <w:t>aya</w:t>
      </w:r>
      <w:r w:rsidR="00EB4EE7">
        <w:tab/>
        <w:t>ti</w:t>
      </w:r>
      <w:r w:rsidR="00EB4EE7">
        <w:tab/>
        <w:t>Kuîeîeîeîe</w:t>
      </w:r>
      <w:r w:rsidR="00EB4EE7">
        <w:tab/>
        <w:t>tua</w:t>
      </w:r>
      <w:r w:rsidR="00EB4EE7">
        <w:tab/>
        <w:t>zua</w:t>
      </w:r>
    </w:p>
    <w:p w14:paraId="3D0F72C5" w14:textId="77777777" w:rsidR="00800AD8" w:rsidRDefault="00800AD8" w:rsidP="00EB4EE7">
      <w:pPr>
        <w:pStyle w:val="InterlineTransNoFree"/>
        <w:tabs>
          <w:tab w:val="left" w:pos="1577"/>
          <w:tab w:val="left" w:pos="2066"/>
          <w:tab w:val="left" w:pos="2825"/>
          <w:tab w:val="left" w:pos="3989"/>
          <w:tab w:val="left" w:pos="4253"/>
          <w:tab w:val="left" w:pos="4997"/>
          <w:tab w:val="left" w:pos="5801"/>
          <w:tab w:val="left" w:pos="6275"/>
          <w:tab w:val="left" w:pos="6719"/>
          <w:tab w:val="left" w:pos="7943"/>
          <w:tab w:val="left" w:pos="8447"/>
        </w:tabs>
      </w:pPr>
      <w:r>
        <w:tab/>
        <w:t>come</w:t>
      </w:r>
      <w:r>
        <w:tab/>
        <w:t>and</w:t>
      </w:r>
      <w:r>
        <w:tab/>
        <w:t>you(</w:t>
      </w:r>
      <w:r>
        <w:rPr>
          <w:smallCaps/>
        </w:rPr>
        <w:t>s</w:t>
      </w:r>
      <w:r>
        <w:t>)</w:t>
      </w:r>
      <w:r w:rsidR="00EB4EE7">
        <w:tab/>
        <w:t>do-return</w:t>
      </w:r>
      <w:r w:rsidR="00EB4EE7">
        <w:rPr>
          <w:smallCaps/>
        </w:rPr>
        <w:tab/>
        <w:t>c</w:t>
      </w:r>
      <w:r w:rsidR="00EB4EE7">
        <w:rPr>
          <w:smallCaps/>
        </w:rPr>
        <w:tab/>
        <w:t>af</w:t>
      </w:r>
      <w:r w:rsidR="00EB4EE7">
        <w:t>=go</w:t>
      </w:r>
      <w:r w:rsidR="00EB4EE7">
        <w:tab/>
        <w:t>here</w:t>
      </w:r>
      <w:r w:rsidR="00EB4EE7">
        <w:tab/>
        <w:t>say</w:t>
      </w:r>
      <w:r w:rsidR="00EB4EE7">
        <w:tab/>
      </w:r>
      <w:r w:rsidR="00EB4EE7">
        <w:rPr>
          <w:smallCaps/>
        </w:rPr>
        <w:t>f.h</w:t>
      </w:r>
      <w:r w:rsidR="00EB4EE7">
        <w:tab/>
        <w:t>(name)</w:t>
      </w:r>
      <w:r w:rsidR="00EB4EE7">
        <w:tab/>
      </w:r>
      <w:r w:rsidR="00EB4EE7">
        <w:rPr>
          <w:smallCaps/>
        </w:rPr>
        <w:t>obl</w:t>
      </w:r>
      <w:r w:rsidR="00EB4EE7">
        <w:tab/>
        <w:t>that</w:t>
      </w:r>
    </w:p>
    <w:p w14:paraId="14B2B840" w14:textId="77777777" w:rsidR="00EB4EE7" w:rsidRDefault="00800AD8" w:rsidP="00EB4EE7">
      <w:pPr>
        <w:pStyle w:val="InterlineText"/>
        <w:tabs>
          <w:tab w:val="left" w:pos="533"/>
          <w:tab w:val="left" w:pos="1142"/>
          <w:tab w:val="left" w:pos="1406"/>
          <w:tab w:val="left" w:pos="1850"/>
          <w:tab w:val="left" w:pos="3359"/>
          <w:tab w:val="left" w:pos="3623"/>
          <w:tab w:val="left" w:pos="5732"/>
        </w:tabs>
      </w:pPr>
      <w:r>
        <w:tab/>
        <w:t>aîak</w:t>
      </w:r>
      <w:r>
        <w:tab/>
        <w:t>a</w:t>
      </w:r>
      <w:r>
        <w:tab/>
        <w:t>ti</w:t>
      </w:r>
      <w:r w:rsidR="00EB4EE7">
        <w:tab/>
        <w:t>Pulelelelengan</w:t>
      </w:r>
      <w:r w:rsidR="00EB4EE7">
        <w:tab/>
        <w:t>a</w:t>
      </w:r>
      <w:r w:rsidR="00EB4EE7">
        <w:tab/>
        <w:t>pazazekazekatj,</w:t>
      </w:r>
      <w:r w:rsidR="00EB4EE7">
        <w:tab/>
        <w:t>aya.</w:t>
      </w:r>
    </w:p>
    <w:p w14:paraId="27532A12" w14:textId="77777777" w:rsidR="00800AD8" w:rsidRDefault="00800AD8" w:rsidP="00EB4EE7">
      <w:pPr>
        <w:pStyle w:val="InterlineGlossWithTrans"/>
        <w:tabs>
          <w:tab w:val="left" w:pos="533"/>
          <w:tab w:val="left" w:pos="1142"/>
          <w:tab w:val="left" w:pos="1406"/>
          <w:tab w:val="left" w:pos="1850"/>
          <w:tab w:val="left" w:pos="3359"/>
          <w:tab w:val="left" w:pos="3623"/>
          <w:tab w:val="left" w:pos="5732"/>
        </w:tabs>
      </w:pPr>
      <w:r>
        <w:tab/>
        <w:t>aîak</w:t>
      </w:r>
      <w:r>
        <w:tab/>
        <w:t>a</w:t>
      </w:r>
      <w:r>
        <w:tab/>
        <w:t>ti</w:t>
      </w:r>
      <w:r w:rsidR="00EB4EE7">
        <w:tab/>
        <w:t>Pulelelelengan</w:t>
      </w:r>
      <w:r w:rsidR="00EB4EE7">
        <w:tab/>
        <w:t>a</w:t>
      </w:r>
      <w:r w:rsidR="00EB4EE7">
        <w:tab/>
        <w:t>pa-za-zeka-zekatj</w:t>
      </w:r>
      <w:r w:rsidR="00EB4EE7">
        <w:tab/>
        <w:t>aya</w:t>
      </w:r>
    </w:p>
    <w:p w14:paraId="3C81BE92" w14:textId="77777777" w:rsidR="00800AD8" w:rsidRDefault="00800AD8" w:rsidP="00EB4EE7">
      <w:pPr>
        <w:pStyle w:val="InterlineTrans"/>
        <w:tabs>
          <w:tab w:val="left" w:pos="533"/>
          <w:tab w:val="left" w:pos="1142"/>
          <w:tab w:val="left" w:pos="1406"/>
          <w:tab w:val="left" w:pos="1850"/>
          <w:tab w:val="left" w:pos="3359"/>
          <w:tab w:val="left" w:pos="3623"/>
          <w:tab w:val="left" w:pos="5732"/>
        </w:tabs>
      </w:pPr>
      <w:r>
        <w:tab/>
        <w:t>child</w:t>
      </w:r>
      <w:r>
        <w:rPr>
          <w:smallCaps/>
        </w:rPr>
        <w:tab/>
        <w:t>c</w:t>
      </w:r>
      <w:r>
        <w:rPr>
          <w:smallCaps/>
        </w:rPr>
        <w:tab/>
        <w:t>f.h</w:t>
      </w:r>
      <w:r w:rsidR="00EB4EE7">
        <w:tab/>
        <w:t>(name)</w:t>
      </w:r>
      <w:r w:rsidR="00EB4EE7">
        <w:rPr>
          <w:smallCaps/>
        </w:rPr>
        <w:tab/>
        <w:t>c</w:t>
      </w:r>
      <w:r w:rsidR="00EB4EE7">
        <w:tab/>
        <w:t>cause-</w:t>
      </w:r>
      <w:r w:rsidR="00EB4EE7">
        <w:rPr>
          <w:smallCaps/>
        </w:rPr>
        <w:t>red</w:t>
      </w:r>
      <w:r w:rsidR="00EB4EE7">
        <w:t>-</w:t>
      </w:r>
      <w:r w:rsidR="00EB4EE7">
        <w:rPr>
          <w:smallCaps/>
        </w:rPr>
        <w:t>red</w:t>
      </w:r>
      <w:r w:rsidR="00EB4EE7">
        <w:t>-share</w:t>
      </w:r>
      <w:r w:rsidR="00EB4EE7">
        <w:tab/>
        <w:t>say</w:t>
      </w:r>
    </w:p>
    <w:p w14:paraId="5878AC32" w14:textId="77777777" w:rsidR="00800AD8" w:rsidRDefault="00800AD8" w:rsidP="00A8416B">
      <w:pPr>
        <w:pStyle w:val="InterlineFreeCommentFollows"/>
      </w:pPr>
      <w:r>
        <w:t>But don’t stay longer than 30 days and come back here,” ordered Kuîeîeîeîe to his child Pulelelelengan, they say.</w:t>
      </w:r>
    </w:p>
    <w:p w14:paraId="2872ED1B" w14:textId="77777777" w:rsidR="00800AD8" w:rsidRDefault="00A8416B" w:rsidP="00A8416B">
      <w:pPr>
        <w:pStyle w:val="CommentLastWithHalfSpace"/>
      </w:pPr>
      <w:r>
        <w:t>[</w:t>
      </w:r>
      <w:r w:rsidR="00800AD8" w:rsidRPr="00EB4EE7">
        <w:rPr>
          <w:rStyle w:val="VernacularText"/>
        </w:rPr>
        <w:t>pazazekazekatj</w:t>
      </w:r>
      <w:r w:rsidR="00800AD8">
        <w:t>: ‘give order to’</w:t>
      </w:r>
      <w:r>
        <w:t>]</w:t>
      </w:r>
    </w:p>
    <w:p w14:paraId="5BFEF0B6" w14:textId="77777777" w:rsidR="00EB4EE7" w:rsidRDefault="00DC1AE0" w:rsidP="00EB4EE7">
      <w:pPr>
        <w:pStyle w:val="InterlineText"/>
        <w:tabs>
          <w:tab w:val="left" w:pos="533"/>
          <w:tab w:val="left" w:pos="1022"/>
          <w:tab w:val="left" w:pos="1661"/>
          <w:tab w:val="left" w:pos="2105"/>
          <w:tab w:val="left" w:pos="3614"/>
          <w:tab w:val="left" w:pos="3878"/>
          <w:tab w:val="left" w:pos="4967"/>
          <w:tab w:val="left" w:pos="5471"/>
          <w:tab w:val="left" w:pos="5975"/>
          <w:tab w:val="left" w:pos="7349"/>
        </w:tabs>
      </w:pPr>
      <w:r w:rsidRPr="003A1D48">
        <w:rPr>
          <w:rStyle w:val="InterlineTextNumChar"/>
        </w:rPr>
        <w:t>018</w:t>
      </w:r>
      <w:r w:rsidR="00800AD8">
        <w:tab/>
        <w:t>sa</w:t>
      </w:r>
      <w:r w:rsidR="00800AD8">
        <w:tab/>
        <w:t>vaik</w:t>
      </w:r>
      <w:r w:rsidR="00800AD8">
        <w:tab/>
        <w:t>ti</w:t>
      </w:r>
      <w:r w:rsidR="00800AD8">
        <w:tab/>
        <w:t>Pulelelelengan</w:t>
      </w:r>
      <w:r w:rsidR="00800AD8">
        <w:tab/>
        <w:t>a</w:t>
      </w:r>
      <w:r w:rsidR="00EB4EE7">
        <w:tab/>
        <w:t>îemizaw</w:t>
      </w:r>
      <w:r w:rsidR="00EB4EE7">
        <w:tab/>
        <w:t>tua</w:t>
      </w:r>
      <w:r w:rsidR="00EB4EE7">
        <w:tab/>
        <w:t>i</w:t>
      </w:r>
      <w:r w:rsidR="00EB4EE7">
        <w:tab/>
        <w:t>tjariteku,</w:t>
      </w:r>
      <w:r w:rsidR="00EB4EE7">
        <w:tab/>
        <w:t>aya.</w:t>
      </w:r>
    </w:p>
    <w:p w14:paraId="5E655008" w14:textId="77777777" w:rsidR="00800AD8" w:rsidRDefault="00800AD8" w:rsidP="00EB4EE7">
      <w:pPr>
        <w:pStyle w:val="InterlineGlossWithTrans"/>
        <w:tabs>
          <w:tab w:val="left" w:pos="533"/>
          <w:tab w:val="left" w:pos="1022"/>
          <w:tab w:val="left" w:pos="1661"/>
          <w:tab w:val="left" w:pos="2105"/>
          <w:tab w:val="left" w:pos="3614"/>
          <w:tab w:val="left" w:pos="3878"/>
          <w:tab w:val="left" w:pos="4967"/>
          <w:tab w:val="left" w:pos="5471"/>
          <w:tab w:val="left" w:pos="5975"/>
          <w:tab w:val="left" w:pos="7349"/>
        </w:tabs>
      </w:pPr>
      <w:r>
        <w:tab/>
        <w:t>sa</w:t>
      </w:r>
      <w:r>
        <w:tab/>
        <w:t>vaik</w:t>
      </w:r>
      <w:r>
        <w:tab/>
        <w:t>ti</w:t>
      </w:r>
      <w:r>
        <w:tab/>
        <w:t>Pulelelelengan</w:t>
      </w:r>
      <w:r>
        <w:tab/>
        <w:t>a</w:t>
      </w:r>
      <w:r w:rsidR="00EB4EE7">
        <w:tab/>
        <w:t>em=îizaw</w:t>
      </w:r>
      <w:r w:rsidR="00EB4EE7">
        <w:tab/>
        <w:t>tua</w:t>
      </w:r>
      <w:r w:rsidR="00EB4EE7">
        <w:tab/>
        <w:t>i</w:t>
      </w:r>
      <w:r w:rsidR="00EB4EE7">
        <w:tab/>
        <w:t>tjari-teku</w:t>
      </w:r>
      <w:r w:rsidR="00EB4EE7">
        <w:tab/>
        <w:t>aya</w:t>
      </w:r>
    </w:p>
    <w:p w14:paraId="6FBC1B8B" w14:textId="77777777" w:rsidR="00800AD8" w:rsidRDefault="00800AD8" w:rsidP="00EB4EE7">
      <w:pPr>
        <w:pStyle w:val="InterlineTrans"/>
        <w:tabs>
          <w:tab w:val="left" w:pos="533"/>
          <w:tab w:val="left" w:pos="1022"/>
          <w:tab w:val="left" w:pos="1661"/>
          <w:tab w:val="left" w:pos="2105"/>
          <w:tab w:val="left" w:pos="3614"/>
          <w:tab w:val="left" w:pos="3878"/>
          <w:tab w:val="left" w:pos="4967"/>
          <w:tab w:val="left" w:pos="5471"/>
          <w:tab w:val="left" w:pos="5975"/>
          <w:tab w:val="left" w:pos="7349"/>
        </w:tabs>
        <w:rPr>
          <w:smallCaps/>
        </w:rPr>
      </w:pPr>
      <w:r>
        <w:tab/>
        <w:t>and</w:t>
      </w:r>
      <w:r>
        <w:tab/>
        <w:t>leave</w:t>
      </w:r>
      <w:r>
        <w:tab/>
      </w:r>
      <w:r>
        <w:rPr>
          <w:smallCaps/>
        </w:rPr>
        <w:t>f.h</w:t>
      </w:r>
      <w:r>
        <w:tab/>
        <w:t>(name)</w:t>
      </w:r>
      <w:r>
        <w:rPr>
          <w:smallCaps/>
        </w:rPr>
        <w:tab/>
        <w:t>c</w:t>
      </w:r>
      <w:r w:rsidR="00EB4EE7">
        <w:tab/>
      </w:r>
      <w:r w:rsidR="00EB4EE7">
        <w:rPr>
          <w:smallCaps/>
        </w:rPr>
        <w:t>af</w:t>
      </w:r>
      <w:r w:rsidR="00EB4EE7">
        <w:t>=look</w:t>
      </w:r>
      <w:r w:rsidR="00EB4EE7">
        <w:tab/>
      </w:r>
      <w:r w:rsidR="00EB4EE7">
        <w:rPr>
          <w:smallCaps/>
        </w:rPr>
        <w:t>obl</w:t>
      </w:r>
      <w:r w:rsidR="00EB4EE7">
        <w:tab/>
      </w:r>
      <w:r w:rsidR="00EB4EE7">
        <w:rPr>
          <w:smallCaps/>
        </w:rPr>
        <w:t>loc</w:t>
      </w:r>
      <w:r w:rsidR="00EB4EE7">
        <w:tab/>
        <w:t>utmost-down</w:t>
      </w:r>
      <w:r w:rsidR="00EB4EE7">
        <w:tab/>
        <w:t>say</w:t>
      </w:r>
    </w:p>
    <w:p w14:paraId="1E799F21" w14:textId="77777777" w:rsidR="00800AD8" w:rsidRDefault="00800AD8">
      <w:pPr>
        <w:pStyle w:val="InterlineFree"/>
      </w:pPr>
      <w:r>
        <w:t>So Pulelelelengan went to visit the world below, they say.</w:t>
      </w:r>
    </w:p>
    <w:p w14:paraId="3ADA83BD" w14:textId="77777777" w:rsidR="00EB4EE7" w:rsidRDefault="00DC1AE0" w:rsidP="00EB4EE7">
      <w:pPr>
        <w:pStyle w:val="InterlineText"/>
        <w:tabs>
          <w:tab w:val="left" w:pos="533"/>
          <w:tab w:val="left" w:pos="1202"/>
          <w:tab w:val="left" w:pos="2276"/>
          <w:tab w:val="left" w:pos="2780"/>
          <w:tab w:val="left" w:pos="4154"/>
          <w:tab w:val="left" w:pos="4808"/>
          <w:tab w:val="left" w:pos="5792"/>
          <w:tab w:val="left" w:pos="7316"/>
          <w:tab w:val="left" w:pos="8000"/>
        </w:tabs>
      </w:pPr>
      <w:r w:rsidRPr="003A1D48">
        <w:rPr>
          <w:rStyle w:val="InterlineTextNumChar"/>
        </w:rPr>
        <w:t>019</w:t>
      </w:r>
      <w:r w:rsidR="00800AD8">
        <w:tab/>
        <w:t>manu</w:t>
      </w:r>
      <w:r w:rsidR="00800AD8">
        <w:tab/>
        <w:t>zemuker</w:t>
      </w:r>
      <w:r w:rsidR="00800AD8">
        <w:tab/>
        <w:t>i</w:t>
      </w:r>
      <w:r w:rsidR="00800AD8">
        <w:tab/>
        <w:t>tjariteku</w:t>
      </w:r>
      <w:r w:rsidR="00800AD8">
        <w:tab/>
        <w:t>maka</w:t>
      </w:r>
      <w:r w:rsidR="00EB4EE7">
        <w:tab/>
        <w:t>tjaia</w:t>
      </w:r>
      <w:r w:rsidR="00EB4EE7">
        <w:tab/>
        <w:t>Muatjukutjuku</w:t>
      </w:r>
      <w:r w:rsidR="00EB4EE7">
        <w:tab/>
        <w:t>azua</w:t>
      </w:r>
      <w:r w:rsidR="00EB4EE7">
        <w:tab/>
        <w:t>ti</w:t>
      </w:r>
    </w:p>
    <w:p w14:paraId="6BFCBFD3" w14:textId="77777777" w:rsidR="00800AD8" w:rsidRDefault="00800AD8" w:rsidP="00EB4EE7">
      <w:pPr>
        <w:pStyle w:val="InterlineGlossWithTrans"/>
        <w:tabs>
          <w:tab w:val="left" w:pos="533"/>
          <w:tab w:val="left" w:pos="1202"/>
          <w:tab w:val="left" w:pos="2276"/>
          <w:tab w:val="left" w:pos="2780"/>
          <w:tab w:val="left" w:pos="4154"/>
          <w:tab w:val="left" w:pos="4808"/>
          <w:tab w:val="left" w:pos="5792"/>
          <w:tab w:val="left" w:pos="7316"/>
          <w:tab w:val="left" w:pos="8000"/>
        </w:tabs>
      </w:pPr>
      <w:r>
        <w:tab/>
        <w:t>manu</w:t>
      </w:r>
      <w:r>
        <w:tab/>
        <w:t>em=zuker</w:t>
      </w:r>
      <w:r>
        <w:tab/>
        <w:t>i</w:t>
      </w:r>
      <w:r>
        <w:tab/>
        <w:t>tjari-teku</w:t>
      </w:r>
      <w:r>
        <w:tab/>
        <w:t>maka</w:t>
      </w:r>
      <w:r w:rsidR="00EB4EE7">
        <w:tab/>
        <w:t>tjai-a</w:t>
      </w:r>
      <w:r w:rsidR="00EB4EE7">
        <w:tab/>
        <w:t>Muatjukutjuku</w:t>
      </w:r>
      <w:r w:rsidR="00EB4EE7">
        <w:tab/>
        <w:t>a-zua</w:t>
      </w:r>
      <w:r w:rsidR="00EB4EE7">
        <w:tab/>
        <w:t>ti</w:t>
      </w:r>
    </w:p>
    <w:p w14:paraId="5A57FD82" w14:textId="77777777" w:rsidR="00800AD8" w:rsidRDefault="00800AD8" w:rsidP="00EB4EE7">
      <w:pPr>
        <w:pStyle w:val="InterlineTransNoFree"/>
        <w:tabs>
          <w:tab w:val="left" w:pos="1202"/>
          <w:tab w:val="left" w:pos="2276"/>
          <w:tab w:val="left" w:pos="2780"/>
          <w:tab w:val="left" w:pos="4154"/>
          <w:tab w:val="left" w:pos="4808"/>
          <w:tab w:val="left" w:pos="5792"/>
          <w:tab w:val="left" w:pos="7316"/>
          <w:tab w:val="left" w:pos="8000"/>
        </w:tabs>
      </w:pPr>
      <w:r>
        <w:tab/>
        <w:t>then</w:t>
      </w:r>
      <w:r>
        <w:tab/>
      </w:r>
      <w:r>
        <w:rPr>
          <w:smallCaps/>
        </w:rPr>
        <w:t>af</w:t>
      </w:r>
      <w:r>
        <w:t>=arrive</w:t>
      </w:r>
      <w:r>
        <w:tab/>
      </w:r>
      <w:r>
        <w:rPr>
          <w:smallCaps/>
        </w:rPr>
        <w:t>loc</w:t>
      </w:r>
      <w:r>
        <w:tab/>
        <w:t>utmost-down</w:t>
      </w:r>
      <w:r>
        <w:tab/>
        <w:t>via</w:t>
      </w:r>
      <w:r w:rsidR="00EB4EE7">
        <w:tab/>
      </w:r>
      <w:r w:rsidR="00EB4EE7">
        <w:rPr>
          <w:smallCaps/>
        </w:rPr>
        <w:t>obl</w:t>
      </w:r>
      <w:r w:rsidR="00EB4EE7">
        <w:t>.</w:t>
      </w:r>
      <w:r w:rsidR="00EB4EE7" w:rsidRPr="001E164C">
        <w:rPr>
          <w:smallCaps/>
        </w:rPr>
        <w:t>h</w:t>
      </w:r>
      <w:r w:rsidR="00EB4EE7">
        <w:t>-</w:t>
      </w:r>
      <w:r w:rsidR="00EB4EE7">
        <w:rPr>
          <w:smallCaps/>
        </w:rPr>
        <w:t>pl</w:t>
      </w:r>
      <w:r w:rsidR="00EB4EE7">
        <w:tab/>
        <w:t>(name)</w:t>
      </w:r>
      <w:r w:rsidR="00EB4EE7">
        <w:tab/>
      </w:r>
      <w:r w:rsidR="00EB4EE7">
        <w:rPr>
          <w:smallCaps/>
        </w:rPr>
        <w:t>c-</w:t>
      </w:r>
      <w:r w:rsidR="00EB4EE7">
        <w:t>that</w:t>
      </w:r>
      <w:r w:rsidR="00EB4EE7">
        <w:tab/>
      </w:r>
      <w:r w:rsidR="00EB4EE7">
        <w:rPr>
          <w:smallCaps/>
        </w:rPr>
        <w:t>f.h</w:t>
      </w:r>
    </w:p>
    <w:p w14:paraId="7CA547CE" w14:textId="77777777" w:rsidR="00800AD8" w:rsidRDefault="00800AD8" w:rsidP="00EB4EE7">
      <w:pPr>
        <w:pStyle w:val="InterlineText"/>
        <w:tabs>
          <w:tab w:val="left" w:pos="533"/>
          <w:tab w:val="left" w:pos="2102"/>
        </w:tabs>
      </w:pPr>
      <w:r>
        <w:tab/>
        <w:t>Pulelelelengan,</w:t>
      </w:r>
      <w:r>
        <w:tab/>
        <w:t>aya.</w:t>
      </w:r>
    </w:p>
    <w:p w14:paraId="6BC09308" w14:textId="77777777" w:rsidR="00800AD8" w:rsidRDefault="00800AD8" w:rsidP="00EB4EE7">
      <w:pPr>
        <w:pStyle w:val="InterlineGlossWithTrans"/>
        <w:tabs>
          <w:tab w:val="left" w:pos="533"/>
          <w:tab w:val="left" w:pos="2102"/>
        </w:tabs>
      </w:pPr>
      <w:r>
        <w:tab/>
        <w:t>Pulelelelengan</w:t>
      </w:r>
      <w:r>
        <w:tab/>
        <w:t>aya</w:t>
      </w:r>
    </w:p>
    <w:p w14:paraId="55D59B02" w14:textId="77777777" w:rsidR="00800AD8" w:rsidRDefault="00800AD8" w:rsidP="00EB4EE7">
      <w:pPr>
        <w:pStyle w:val="InterlineTrans"/>
        <w:tabs>
          <w:tab w:val="left" w:pos="533"/>
          <w:tab w:val="left" w:pos="2102"/>
        </w:tabs>
      </w:pPr>
      <w:r>
        <w:tab/>
        <w:t>(name)</w:t>
      </w:r>
      <w:r>
        <w:tab/>
        <w:t>say</w:t>
      </w:r>
    </w:p>
    <w:p w14:paraId="7EA8745D" w14:textId="77777777" w:rsidR="00800AD8" w:rsidRDefault="00800AD8" w:rsidP="00EB4EE7">
      <w:pPr>
        <w:pStyle w:val="InterlineFreeCommentFollows"/>
      </w:pPr>
      <w:r>
        <w:t>And Pulelelelengan arrived in the world below by way of the Muatjukutjuku house, they say.</w:t>
      </w:r>
    </w:p>
    <w:p w14:paraId="1F850F6B" w14:textId="77777777" w:rsidR="00800AD8" w:rsidRDefault="00A8416B" w:rsidP="00EB4EE7">
      <w:pPr>
        <w:pStyle w:val="CommentLastWithHalfSpace"/>
      </w:pPr>
      <w:r>
        <w:t>[</w:t>
      </w:r>
      <w:r w:rsidR="00800AD8" w:rsidRPr="00EB4EE7">
        <w:rPr>
          <w:rStyle w:val="VernacularText"/>
        </w:rPr>
        <w:t>tjaia</w:t>
      </w:r>
      <w:r w:rsidR="00800AD8">
        <w:t xml:space="preserve">: was </w:t>
      </w:r>
      <w:r w:rsidR="00800AD8" w:rsidRPr="00EB4EE7">
        <w:rPr>
          <w:rStyle w:val="VernacularText"/>
        </w:rPr>
        <w:t>tjaya</w:t>
      </w:r>
      <w:r>
        <w:t>]</w:t>
      </w:r>
    </w:p>
    <w:p w14:paraId="4EAD4A9F" w14:textId="77777777" w:rsidR="00EB4EE7" w:rsidRDefault="00DC1AE0" w:rsidP="00EB4EE7">
      <w:pPr>
        <w:pStyle w:val="InterlineText"/>
        <w:tabs>
          <w:tab w:val="left" w:pos="533"/>
          <w:tab w:val="left" w:pos="1202"/>
          <w:tab w:val="left" w:pos="1766"/>
          <w:tab w:val="left" w:pos="2840"/>
          <w:tab w:val="left" w:pos="3614"/>
          <w:tab w:val="left" w:pos="4673"/>
          <w:tab w:val="left" w:pos="5057"/>
        </w:tabs>
      </w:pPr>
      <w:r w:rsidRPr="003A1D48">
        <w:rPr>
          <w:rStyle w:val="InterlineTextNumChar"/>
        </w:rPr>
        <w:t>020</w:t>
      </w:r>
      <w:r w:rsidR="00800AD8">
        <w:tab/>
        <w:t>manu</w:t>
      </w:r>
      <w:r w:rsidR="00800AD8">
        <w:tab/>
        <w:t>ka</w:t>
      </w:r>
      <w:r w:rsidR="00800AD8">
        <w:tab/>
        <w:t>zemuker</w:t>
      </w:r>
      <w:r w:rsidR="00800AD8">
        <w:tab/>
        <w:t>anga,</w:t>
      </w:r>
      <w:r w:rsidR="00800AD8">
        <w:tab/>
        <w:t>“keîu,</w:t>
      </w:r>
      <w:r w:rsidR="00EB4EE7">
        <w:tab/>
        <w:t>îa</w:t>
      </w:r>
      <w:r w:rsidR="00EB4EE7">
        <w:tab/>
        <w:t>sikataqaîan.</w:t>
      </w:r>
    </w:p>
    <w:p w14:paraId="69148BED" w14:textId="77777777" w:rsidR="00800AD8" w:rsidRDefault="00800AD8" w:rsidP="00EB4EE7">
      <w:pPr>
        <w:pStyle w:val="InterlineGlossWithTrans"/>
        <w:tabs>
          <w:tab w:val="left" w:pos="533"/>
          <w:tab w:val="left" w:pos="1202"/>
          <w:tab w:val="left" w:pos="1766"/>
          <w:tab w:val="left" w:pos="2840"/>
          <w:tab w:val="left" w:pos="3614"/>
          <w:tab w:val="left" w:pos="4673"/>
          <w:tab w:val="left" w:pos="5057"/>
        </w:tabs>
      </w:pPr>
      <w:r>
        <w:tab/>
        <w:t>manu</w:t>
      </w:r>
      <w:r>
        <w:tab/>
        <w:t>ka</w:t>
      </w:r>
      <w:r>
        <w:tab/>
        <w:t>em=zuker</w:t>
      </w:r>
      <w:r>
        <w:tab/>
        <w:t>anga</w:t>
      </w:r>
      <w:r>
        <w:tab/>
        <w:t>keî-u</w:t>
      </w:r>
      <w:r w:rsidR="00EB4EE7">
        <w:tab/>
        <w:t>îa</w:t>
      </w:r>
      <w:r w:rsidR="00EB4EE7">
        <w:tab/>
        <w:t>si-ka-ta-qaîa-an</w:t>
      </w:r>
    </w:p>
    <w:p w14:paraId="5448FEF4" w14:textId="77777777" w:rsidR="00800AD8" w:rsidRDefault="00800AD8" w:rsidP="00EB4EE7">
      <w:pPr>
        <w:pStyle w:val="InterlineTrans"/>
        <w:tabs>
          <w:tab w:val="left" w:pos="533"/>
          <w:tab w:val="left" w:pos="1202"/>
          <w:tab w:val="left" w:pos="1766"/>
          <w:tab w:val="left" w:pos="2840"/>
          <w:tab w:val="left" w:pos="3614"/>
          <w:tab w:val="left" w:pos="4673"/>
          <w:tab w:val="left" w:pos="5057"/>
        </w:tabs>
      </w:pPr>
      <w:r>
        <w:tab/>
        <w:t>then</w:t>
      </w:r>
      <w:r>
        <w:tab/>
        <w:t>after</w:t>
      </w:r>
      <w:r>
        <w:tab/>
      </w:r>
      <w:r>
        <w:rPr>
          <w:smallCaps/>
        </w:rPr>
        <w:t>af</w:t>
      </w:r>
      <w:r>
        <w:t>=arrive</w:t>
      </w:r>
      <w:r>
        <w:tab/>
        <w:t>indeed</w:t>
      </w:r>
      <w:r>
        <w:tab/>
        <w:t>come-</w:t>
      </w:r>
      <w:r>
        <w:rPr>
          <w:smallCaps/>
        </w:rPr>
        <w:t>imp</w:t>
      </w:r>
      <w:r w:rsidR="00EB4EE7">
        <w:tab/>
        <w:t>oh</w:t>
      </w:r>
      <w:r w:rsidR="00EB4EE7">
        <w:tab/>
      </w:r>
      <w:r w:rsidR="00EB4EE7">
        <w:rPr>
          <w:smallCaps/>
        </w:rPr>
        <w:t>if</w:t>
      </w:r>
      <w:r w:rsidR="00EB4EE7">
        <w:t>-main-?-outsider-</w:t>
      </w:r>
      <w:r w:rsidR="00EB4EE7">
        <w:rPr>
          <w:smallCaps/>
        </w:rPr>
        <w:t>nom</w:t>
      </w:r>
    </w:p>
    <w:p w14:paraId="0F69BA26" w14:textId="77777777" w:rsidR="00800AD8" w:rsidRDefault="00800AD8">
      <w:pPr>
        <w:pStyle w:val="InterlineFree"/>
      </w:pPr>
      <w:r>
        <w:t>And when he had arrived, he kept saying: “Come here, fellow villagers,</w:t>
      </w:r>
    </w:p>
    <w:p w14:paraId="6616FFAC" w14:textId="77777777" w:rsidR="00EB4EE7" w:rsidRDefault="00DC1AE0" w:rsidP="00EB4EE7">
      <w:pPr>
        <w:pStyle w:val="InterlineText"/>
        <w:tabs>
          <w:tab w:val="left" w:pos="533"/>
          <w:tab w:val="left" w:pos="902"/>
          <w:tab w:val="left" w:pos="1961"/>
          <w:tab w:val="left" w:pos="3710"/>
        </w:tabs>
      </w:pPr>
      <w:r w:rsidRPr="003A1D48">
        <w:rPr>
          <w:rStyle w:val="InterlineTextNumChar"/>
        </w:rPr>
        <w:t>021</w:t>
      </w:r>
      <w:r w:rsidR="00EB4EE7">
        <w:tab/>
        <w:t>qa</w:t>
      </w:r>
      <w:r w:rsidR="00800AD8">
        <w:tab/>
      </w:r>
      <w:r w:rsidR="00EB4EE7">
        <w:t>keîu</w:t>
      </w:r>
      <w:r w:rsidR="00EB4EE7">
        <w:tab/>
        <w:t>satjaiqayavu</w:t>
      </w:r>
      <w:r w:rsidR="00EB4EE7">
        <w:tab/>
        <w:t>tjanuaken.</w:t>
      </w:r>
    </w:p>
    <w:p w14:paraId="1B5B4859" w14:textId="77777777" w:rsidR="00800AD8" w:rsidRDefault="00800AD8" w:rsidP="00EB4EE7">
      <w:pPr>
        <w:pStyle w:val="InterlineGlossWithTrans"/>
        <w:tabs>
          <w:tab w:val="left" w:pos="533"/>
          <w:tab w:val="left" w:pos="902"/>
          <w:tab w:val="left" w:pos="1961"/>
          <w:tab w:val="left" w:pos="3710"/>
        </w:tabs>
      </w:pPr>
      <w:r>
        <w:tab/>
        <w:t>qa</w:t>
      </w:r>
      <w:r w:rsidR="00EB4EE7">
        <w:tab/>
        <w:t>keî-u</w:t>
      </w:r>
      <w:r w:rsidR="00EB4EE7">
        <w:tab/>
        <w:t>sa-tjai-qayaw-u</w:t>
      </w:r>
      <w:r w:rsidR="00EB4EE7">
        <w:tab/>
        <w:t>tjanu-aken</w:t>
      </w:r>
    </w:p>
    <w:p w14:paraId="17F3302A" w14:textId="77777777" w:rsidR="00800AD8" w:rsidRDefault="00800AD8" w:rsidP="00EB4EE7">
      <w:pPr>
        <w:pStyle w:val="InterlineTransNoFree"/>
        <w:tabs>
          <w:tab w:val="left" w:pos="902"/>
          <w:tab w:val="left" w:pos="1961"/>
          <w:tab w:val="left" w:pos="3710"/>
          <w:tab w:val="right" w:pos="8787"/>
        </w:tabs>
      </w:pPr>
      <w:r>
        <w:tab/>
        <w:t>ah</w:t>
      </w:r>
      <w:r w:rsidR="00EB4EE7">
        <w:tab/>
        <w:t>come-</w:t>
      </w:r>
      <w:r w:rsidR="00EB4EE7">
        <w:rPr>
          <w:smallCaps/>
        </w:rPr>
        <w:t>imp</w:t>
      </w:r>
      <w:r w:rsidR="00EB4EE7">
        <w:tab/>
        <w:t>go-</w:t>
      </w:r>
      <w:r w:rsidR="00EB4EE7">
        <w:rPr>
          <w:smallCaps/>
        </w:rPr>
        <w:t>obl</w:t>
      </w:r>
      <w:r w:rsidR="00EB4EE7">
        <w:t>-front-</w:t>
      </w:r>
      <w:r w:rsidR="00EB4EE7">
        <w:rPr>
          <w:smallCaps/>
        </w:rPr>
        <w:t>imp</w:t>
      </w:r>
      <w:r w:rsidR="00EB4EE7">
        <w:tab/>
      </w:r>
      <w:r w:rsidR="00EB4EE7">
        <w:rPr>
          <w:smallCaps/>
        </w:rPr>
        <w:t>obl</w:t>
      </w:r>
      <w:r w:rsidR="00EB4EE7">
        <w:t>-I</w:t>
      </w:r>
      <w:r w:rsidR="00EB4EE7">
        <w:tab/>
        <w:t>come to me.</w:t>
      </w:r>
    </w:p>
    <w:p w14:paraId="678B66B7" w14:textId="77777777" w:rsidR="00EB4EE7" w:rsidRDefault="00DC1AE0" w:rsidP="00EB4EE7">
      <w:pPr>
        <w:pStyle w:val="InterlineText"/>
        <w:tabs>
          <w:tab w:val="left" w:pos="533"/>
          <w:tab w:val="left" w:pos="917"/>
          <w:tab w:val="left" w:pos="1676"/>
          <w:tab w:val="left" w:pos="2960"/>
          <w:tab w:val="left" w:pos="3344"/>
          <w:tab w:val="left" w:pos="4103"/>
          <w:tab w:val="left" w:pos="6047"/>
          <w:tab w:val="left" w:pos="6941"/>
        </w:tabs>
      </w:pPr>
      <w:r w:rsidRPr="003A1D48">
        <w:rPr>
          <w:rStyle w:val="InterlineTextNumChar"/>
        </w:rPr>
        <w:lastRenderedPageBreak/>
        <w:t>022</w:t>
      </w:r>
      <w:r w:rsidR="00800AD8">
        <w:tab/>
        <w:t>ku</w:t>
      </w:r>
      <w:r w:rsidR="00800AD8">
        <w:tab/>
        <w:t>nu</w:t>
      </w:r>
      <w:r w:rsidR="00800AD8">
        <w:tab/>
        <w:t>tjautsikelay</w:t>
      </w:r>
      <w:r w:rsidR="00EB4EE7">
        <w:tab/>
        <w:t>ku</w:t>
      </w:r>
      <w:r w:rsidR="00EB4EE7">
        <w:tab/>
        <w:t>nu</w:t>
      </w:r>
      <w:r w:rsidR="00EB4EE7">
        <w:tab/>
        <w:t>pasemalavay,”</w:t>
      </w:r>
      <w:r w:rsidR="00EB4EE7">
        <w:tab/>
        <w:t>ayaya</w:t>
      </w:r>
      <w:r w:rsidR="00EB4EE7">
        <w:tab/>
        <w:t>timadju.</w:t>
      </w:r>
    </w:p>
    <w:p w14:paraId="69F061CE" w14:textId="77777777" w:rsidR="00800AD8" w:rsidRDefault="00800AD8" w:rsidP="00EB4EE7">
      <w:pPr>
        <w:pStyle w:val="InterlineGlossWithTrans"/>
        <w:tabs>
          <w:tab w:val="left" w:pos="533"/>
          <w:tab w:val="left" w:pos="917"/>
          <w:tab w:val="left" w:pos="1676"/>
          <w:tab w:val="left" w:pos="2960"/>
          <w:tab w:val="left" w:pos="3344"/>
          <w:tab w:val="left" w:pos="4103"/>
          <w:tab w:val="left" w:pos="6047"/>
          <w:tab w:val="left" w:pos="6941"/>
        </w:tabs>
      </w:pPr>
      <w:r>
        <w:tab/>
        <w:t>ku</w:t>
      </w:r>
      <w:r>
        <w:tab/>
        <w:t>nu</w:t>
      </w:r>
      <w:r>
        <w:tab/>
        <w:t>tjautsikel-ay</w:t>
      </w:r>
      <w:r w:rsidR="00EB4EE7">
        <w:tab/>
        <w:t>ku</w:t>
      </w:r>
      <w:r w:rsidR="00EB4EE7">
        <w:tab/>
        <w:t>nu</w:t>
      </w:r>
      <w:r w:rsidR="00EB4EE7">
        <w:tab/>
        <w:t>pa-se-malaw-ay</w:t>
      </w:r>
      <w:r w:rsidR="00EB4EE7">
        <w:tab/>
        <w:t>ay-aya</w:t>
      </w:r>
      <w:r w:rsidR="00EB4EE7">
        <w:tab/>
        <w:t>ti-madju</w:t>
      </w:r>
    </w:p>
    <w:p w14:paraId="45E5082F" w14:textId="77777777" w:rsidR="00800AD8" w:rsidRDefault="00800AD8" w:rsidP="00EB4EE7">
      <w:pPr>
        <w:pStyle w:val="InterlineTrans"/>
        <w:tabs>
          <w:tab w:val="left" w:pos="533"/>
          <w:tab w:val="left" w:pos="917"/>
          <w:tab w:val="left" w:pos="1676"/>
          <w:tab w:val="left" w:pos="2960"/>
          <w:tab w:val="left" w:pos="3344"/>
          <w:tab w:val="left" w:pos="4103"/>
          <w:tab w:val="left" w:pos="6047"/>
          <w:tab w:val="left" w:pos="6941"/>
        </w:tabs>
      </w:pPr>
      <w:r>
        <w:tab/>
        <w:t>I</w:t>
      </w:r>
      <w:r>
        <w:tab/>
        <w:t>you(</w:t>
      </w:r>
      <w:r>
        <w:rPr>
          <w:smallCaps/>
        </w:rPr>
        <w:t>p</w:t>
      </w:r>
      <w:r>
        <w:t>)</w:t>
      </w:r>
      <w:r>
        <w:tab/>
        <w:t>story-</w:t>
      </w:r>
      <w:r>
        <w:rPr>
          <w:smallCaps/>
        </w:rPr>
        <w:t>lf</w:t>
      </w:r>
      <w:r w:rsidR="00EB4EE7">
        <w:tab/>
        <w:t>I</w:t>
      </w:r>
      <w:r w:rsidR="00EB4EE7">
        <w:tab/>
        <w:t>you(</w:t>
      </w:r>
      <w:r w:rsidR="00EB4EE7">
        <w:rPr>
          <w:smallCaps/>
        </w:rPr>
        <w:t>p</w:t>
      </w:r>
      <w:r w:rsidR="00EB4EE7">
        <w:t>)</w:t>
      </w:r>
      <w:r w:rsidR="00EB4EE7">
        <w:tab/>
        <w:t>cause-</w:t>
      </w:r>
      <w:r w:rsidR="00EB4EE7">
        <w:rPr>
          <w:smallCaps/>
        </w:rPr>
        <w:t>invol</w:t>
      </w:r>
      <w:r w:rsidR="00EB4EE7">
        <w:t>-tell-</w:t>
      </w:r>
      <w:r w:rsidR="00EB4EE7">
        <w:rPr>
          <w:smallCaps/>
        </w:rPr>
        <w:t>lf</w:t>
      </w:r>
      <w:r w:rsidR="00EB4EE7">
        <w:tab/>
      </w:r>
      <w:r w:rsidR="00EB4EE7" w:rsidRPr="00D54E67">
        <w:rPr>
          <w:smallCaps/>
        </w:rPr>
        <w:t>red</w:t>
      </w:r>
      <w:r w:rsidR="00EB4EE7">
        <w:t>-say</w:t>
      </w:r>
      <w:r w:rsidR="00EB4EE7">
        <w:tab/>
      </w:r>
      <w:r w:rsidR="00EB4EE7">
        <w:rPr>
          <w:smallCaps/>
        </w:rPr>
        <w:t>f</w:t>
      </w:r>
      <w:r w:rsidR="00EB4EE7">
        <w:t>-</w:t>
      </w:r>
      <w:r w:rsidR="00EB4EE7">
        <w:rPr>
          <w:smallCaps/>
        </w:rPr>
        <w:t>3rd</w:t>
      </w:r>
      <w:r w:rsidR="00EB4EE7">
        <w:t>.</w:t>
      </w:r>
      <w:r w:rsidR="00EB4EE7">
        <w:rPr>
          <w:smallCaps/>
        </w:rPr>
        <w:t>pers</w:t>
      </w:r>
    </w:p>
    <w:p w14:paraId="7E77BF93" w14:textId="77777777" w:rsidR="00800AD8" w:rsidRDefault="00800AD8" w:rsidP="00A8416B">
      <w:pPr>
        <w:pStyle w:val="InterlineFreeCommentFollows"/>
      </w:pPr>
      <w:r>
        <w:t>I will speak to you and explain to you.”</w:t>
      </w:r>
    </w:p>
    <w:p w14:paraId="52FD55B3" w14:textId="77777777" w:rsidR="00800AD8" w:rsidRDefault="00A8416B" w:rsidP="00EB4EE7">
      <w:pPr>
        <w:pStyle w:val="CommentLastWithHalfSpace"/>
      </w:pPr>
      <w:r>
        <w:t>[</w:t>
      </w:r>
      <w:r w:rsidR="00800AD8" w:rsidRPr="00EB4EE7">
        <w:rPr>
          <w:rStyle w:val="VernacularText"/>
        </w:rPr>
        <w:t>ku nu</w:t>
      </w:r>
      <w:r w:rsidR="00800AD8">
        <w:t xml:space="preserve">: note </w:t>
      </w:r>
      <w:r w:rsidR="00EB4EE7">
        <w:t>double preposed pronouns, see E</w:t>
      </w:r>
      <w:r w:rsidR="00800AD8">
        <w:t>gli p.156-7.</w:t>
      </w:r>
      <w:r w:rsidR="00EB4EE7">
        <w:t>]</w:t>
      </w:r>
    </w:p>
    <w:p w14:paraId="5BCD9210" w14:textId="77777777" w:rsidR="00EB4EE7" w:rsidRDefault="00DC1AE0" w:rsidP="00EB4EE7">
      <w:pPr>
        <w:pStyle w:val="InterlineText"/>
        <w:tabs>
          <w:tab w:val="left" w:pos="533"/>
          <w:tab w:val="left" w:pos="1022"/>
          <w:tab w:val="left" w:pos="2726"/>
          <w:tab w:val="left" w:pos="2990"/>
          <w:tab w:val="left" w:pos="5294"/>
          <w:tab w:val="left" w:pos="5783"/>
          <w:tab w:val="left" w:pos="7982"/>
        </w:tabs>
      </w:pPr>
      <w:r w:rsidRPr="003A1D48">
        <w:rPr>
          <w:rStyle w:val="InterlineTextNumChar"/>
        </w:rPr>
        <w:t>023</w:t>
      </w:r>
      <w:r w:rsidR="00EB4EE7">
        <w:tab/>
        <w:t>sa</w:t>
      </w:r>
      <w:r w:rsidR="00EB4EE7">
        <w:tab/>
        <w:t>qepuqepu-i(?)</w:t>
      </w:r>
      <w:r w:rsidR="00800AD8">
        <w:tab/>
        <w:t>a</w:t>
      </w:r>
      <w:r w:rsidR="00EB4EE7">
        <w:tab/>
        <w:t>setjariteku,</w:t>
      </w:r>
      <w:r w:rsidR="00EB4EE7">
        <w:tab/>
        <w:t>sa</w:t>
      </w:r>
      <w:r w:rsidR="00EB4EE7">
        <w:tab/>
        <w:t>pasekeîangi</w:t>
      </w:r>
      <w:r w:rsidR="00EB4EE7">
        <w:tab/>
        <w:t>tua</w:t>
      </w:r>
    </w:p>
    <w:p w14:paraId="78694813" w14:textId="77777777" w:rsidR="00800AD8" w:rsidRDefault="00800AD8" w:rsidP="00EB4EE7">
      <w:pPr>
        <w:pStyle w:val="InterlineGlossWithTrans"/>
        <w:tabs>
          <w:tab w:val="left" w:pos="533"/>
          <w:tab w:val="left" w:pos="1022"/>
          <w:tab w:val="left" w:pos="2726"/>
          <w:tab w:val="left" w:pos="2990"/>
          <w:tab w:val="left" w:pos="5294"/>
          <w:tab w:val="left" w:pos="5783"/>
          <w:tab w:val="left" w:pos="7982"/>
        </w:tabs>
      </w:pPr>
      <w:r>
        <w:tab/>
        <w:t>sa</w:t>
      </w:r>
      <w:r>
        <w:tab/>
        <w:t>qepu-qepu-i</w:t>
      </w:r>
      <w:r>
        <w:tab/>
        <w:t>a</w:t>
      </w:r>
      <w:r w:rsidR="00EB4EE7">
        <w:tab/>
        <w:t>se-tjari-teku</w:t>
      </w:r>
      <w:r w:rsidR="00EB4EE7">
        <w:tab/>
        <w:t>sa</w:t>
      </w:r>
      <w:r w:rsidR="00EB4EE7">
        <w:tab/>
        <w:t>pa-se-keîang-i</w:t>
      </w:r>
      <w:r w:rsidR="00EB4EE7">
        <w:tab/>
        <w:t>tua</w:t>
      </w:r>
    </w:p>
    <w:p w14:paraId="79FF000D" w14:textId="77777777" w:rsidR="00800AD8" w:rsidRDefault="00800AD8" w:rsidP="00EB4EE7">
      <w:pPr>
        <w:pStyle w:val="InterlineTransNoFree"/>
        <w:tabs>
          <w:tab w:val="left" w:pos="1022"/>
          <w:tab w:val="left" w:pos="2726"/>
          <w:tab w:val="left" w:pos="2990"/>
          <w:tab w:val="left" w:pos="5294"/>
          <w:tab w:val="left" w:pos="5783"/>
          <w:tab w:val="left" w:pos="7982"/>
        </w:tabs>
        <w:rPr>
          <w:smallCaps/>
        </w:rPr>
      </w:pPr>
      <w:r>
        <w:tab/>
        <w:t>and</w:t>
      </w:r>
      <w:r>
        <w:tab/>
      </w:r>
      <w:r>
        <w:rPr>
          <w:smallCaps/>
        </w:rPr>
        <w:t>red</w:t>
      </w:r>
      <w:r>
        <w:t>-associate-</w:t>
      </w:r>
      <w:r>
        <w:rPr>
          <w:smallCaps/>
        </w:rPr>
        <w:t>pf</w:t>
      </w:r>
      <w:r>
        <w:rPr>
          <w:smallCaps/>
        </w:rPr>
        <w:tab/>
        <w:t>c</w:t>
      </w:r>
      <w:r w:rsidR="00EB4EE7">
        <w:tab/>
        <w:t>person.of-utmost-down</w:t>
      </w:r>
      <w:r w:rsidR="00EB4EE7">
        <w:tab/>
        <w:t>and</w:t>
      </w:r>
      <w:r w:rsidR="00EB4EE7">
        <w:tab/>
        <w:t>cause-</w:t>
      </w:r>
      <w:r w:rsidR="00EB4EE7">
        <w:rPr>
          <w:smallCaps/>
        </w:rPr>
        <w:t>invol</w:t>
      </w:r>
      <w:r w:rsidR="00EB4EE7">
        <w:t>-know-</w:t>
      </w:r>
      <w:r w:rsidR="00EB4EE7">
        <w:rPr>
          <w:smallCaps/>
        </w:rPr>
        <w:t>pf</w:t>
      </w:r>
      <w:r w:rsidR="00EB4EE7">
        <w:tab/>
      </w:r>
      <w:r w:rsidR="00EB4EE7">
        <w:rPr>
          <w:smallCaps/>
        </w:rPr>
        <w:t>obl</w:t>
      </w:r>
    </w:p>
    <w:p w14:paraId="46B1FC5E" w14:textId="77777777" w:rsidR="00EB4EE7" w:rsidRDefault="00800AD8" w:rsidP="00EB4EE7">
      <w:pPr>
        <w:pStyle w:val="InterlineText"/>
        <w:tabs>
          <w:tab w:val="left" w:pos="533"/>
          <w:tab w:val="left" w:pos="2192"/>
          <w:tab w:val="left" w:pos="2681"/>
          <w:tab w:val="left" w:pos="4745"/>
          <w:tab w:val="left" w:pos="5249"/>
          <w:tab w:val="left" w:pos="6173"/>
          <w:tab w:val="left" w:pos="6857"/>
          <w:tab w:val="left" w:pos="8141"/>
        </w:tabs>
      </w:pPr>
      <w:r>
        <w:tab/>
        <w:t>nanguaqan</w:t>
      </w:r>
      <w:r>
        <w:tab/>
        <w:t>nua</w:t>
      </w:r>
      <w:r w:rsidR="00EB4EE7">
        <w:tab/>
        <w:t>kinaizuanan,</w:t>
      </w:r>
      <w:r w:rsidR="00EB4EE7">
        <w:tab/>
        <w:t>tua</w:t>
      </w:r>
      <w:r w:rsidR="00EB4EE7">
        <w:tab/>
        <w:t>izua</w:t>
      </w:r>
      <w:r w:rsidR="00EB4EE7">
        <w:tab/>
        <w:t>kama</w:t>
      </w:r>
      <w:r w:rsidR="00EB4EE7">
        <w:tab/>
        <w:t>nimadju</w:t>
      </w:r>
      <w:r w:rsidR="00EB4EE7">
        <w:tab/>
        <w:t>a</w:t>
      </w:r>
    </w:p>
    <w:p w14:paraId="352B6F8D" w14:textId="77777777" w:rsidR="00800AD8" w:rsidRDefault="00800AD8" w:rsidP="00EB4EE7">
      <w:pPr>
        <w:pStyle w:val="InterlineGlossWithTrans"/>
        <w:tabs>
          <w:tab w:val="left" w:pos="533"/>
          <w:tab w:val="left" w:pos="2192"/>
          <w:tab w:val="left" w:pos="2681"/>
          <w:tab w:val="left" w:pos="4745"/>
          <w:tab w:val="left" w:pos="5249"/>
          <w:tab w:val="left" w:pos="6173"/>
          <w:tab w:val="left" w:pos="6857"/>
          <w:tab w:val="left" w:pos="8141"/>
        </w:tabs>
      </w:pPr>
      <w:r>
        <w:tab/>
        <w:t>na-nguaq-an</w:t>
      </w:r>
      <w:r>
        <w:tab/>
        <w:t>nua</w:t>
      </w:r>
      <w:r w:rsidR="00EB4EE7">
        <w:tab/>
        <w:t>in=ka-i-zua-anan</w:t>
      </w:r>
      <w:r w:rsidR="00EB4EE7">
        <w:tab/>
        <w:t>tua</w:t>
      </w:r>
      <w:r w:rsidR="00EB4EE7">
        <w:tab/>
        <w:t>i-zua</w:t>
      </w:r>
      <w:r w:rsidR="00EB4EE7">
        <w:tab/>
        <w:t>kama</w:t>
      </w:r>
      <w:r w:rsidR="00EB4EE7">
        <w:tab/>
        <w:t>ni-madju</w:t>
      </w:r>
      <w:r w:rsidR="00EB4EE7">
        <w:tab/>
        <w:t>a</w:t>
      </w:r>
    </w:p>
    <w:p w14:paraId="5E63400C" w14:textId="77777777" w:rsidR="00800AD8" w:rsidRDefault="00800AD8" w:rsidP="00EB4EE7">
      <w:pPr>
        <w:pStyle w:val="InterlineTransNoFree"/>
        <w:tabs>
          <w:tab w:val="left" w:pos="2192"/>
          <w:tab w:val="left" w:pos="2681"/>
          <w:tab w:val="left" w:pos="4745"/>
          <w:tab w:val="left" w:pos="5249"/>
          <w:tab w:val="left" w:pos="6173"/>
          <w:tab w:val="left" w:pos="6857"/>
          <w:tab w:val="left" w:pos="8141"/>
        </w:tabs>
      </w:pPr>
      <w:r>
        <w:tab/>
      </w:r>
      <w:r>
        <w:rPr>
          <w:smallCaps/>
        </w:rPr>
        <w:t>stat</w:t>
      </w:r>
      <w:r>
        <w:t>-good-</w:t>
      </w:r>
      <w:r>
        <w:rPr>
          <w:smallCaps/>
        </w:rPr>
        <w:t>nom</w:t>
      </w:r>
      <w:r>
        <w:tab/>
        <w:t>of</w:t>
      </w:r>
      <w:r w:rsidR="00EB4EE7">
        <w:tab/>
      </w:r>
      <w:r w:rsidR="00EB4EE7">
        <w:rPr>
          <w:smallCaps/>
        </w:rPr>
        <w:t>perf</w:t>
      </w:r>
      <w:r w:rsidR="00EB4EE7">
        <w:t>=?-</w:t>
      </w:r>
      <w:r w:rsidR="00EB4EE7">
        <w:rPr>
          <w:smallCaps/>
        </w:rPr>
        <w:t>loc</w:t>
      </w:r>
      <w:r w:rsidR="00EB4EE7">
        <w:t>-that-still</w:t>
      </w:r>
      <w:r w:rsidR="00EB4EE7">
        <w:tab/>
      </w:r>
      <w:r w:rsidR="00EB4EE7">
        <w:rPr>
          <w:smallCaps/>
        </w:rPr>
        <w:t>obl</w:t>
      </w:r>
      <w:r w:rsidR="00EB4EE7">
        <w:tab/>
      </w:r>
      <w:r w:rsidR="00EB4EE7">
        <w:rPr>
          <w:smallCaps/>
        </w:rPr>
        <w:t>loc</w:t>
      </w:r>
      <w:r w:rsidR="00EB4EE7">
        <w:t>-that</w:t>
      </w:r>
      <w:r w:rsidR="00EB4EE7">
        <w:tab/>
        <w:t>father</w:t>
      </w:r>
      <w:r w:rsidR="00EB4EE7">
        <w:tab/>
        <w:t>of-</w:t>
      </w:r>
      <w:r w:rsidR="00EB4EE7">
        <w:rPr>
          <w:smallCaps/>
        </w:rPr>
        <w:t>3rd.pers</w:t>
      </w:r>
      <w:r w:rsidR="00EB4EE7">
        <w:rPr>
          <w:smallCaps/>
        </w:rPr>
        <w:tab/>
        <w:t>c</w:t>
      </w:r>
    </w:p>
    <w:p w14:paraId="209D05AC" w14:textId="77777777" w:rsidR="00A23591" w:rsidRDefault="00800AD8" w:rsidP="00A23591">
      <w:pPr>
        <w:pStyle w:val="InterlineText"/>
        <w:tabs>
          <w:tab w:val="left" w:pos="533"/>
          <w:tab w:val="left" w:pos="2747"/>
          <w:tab w:val="left" w:pos="3401"/>
          <w:tab w:val="left" w:pos="4295"/>
          <w:tab w:val="left" w:pos="4724"/>
          <w:tab w:val="left" w:pos="5288"/>
          <w:tab w:val="left" w:pos="6602"/>
          <w:tab w:val="left" w:pos="7376"/>
          <w:tab w:val="left" w:pos="7640"/>
        </w:tabs>
      </w:pPr>
      <w:r>
        <w:tab/>
        <w:t>tjaîakiîivakan,</w:t>
      </w:r>
      <w:r>
        <w:tab/>
        <w:t>nu</w:t>
      </w:r>
      <w:r>
        <w:tab/>
        <w:t>ayaya,</w:t>
      </w:r>
      <w:r w:rsidR="00A23591">
        <w:tab/>
        <w:t>qai</w:t>
      </w:r>
      <w:r w:rsidR="00A23591">
        <w:tab/>
        <w:t>ka</w:t>
      </w:r>
      <w:r w:rsidR="00A23591">
        <w:tab/>
        <w:t>sekeîang</w:t>
      </w:r>
      <w:r w:rsidR="00A23591">
        <w:tab/>
        <w:t>anga</w:t>
      </w:r>
      <w:r w:rsidR="00A23591">
        <w:tab/>
        <w:t>a</w:t>
      </w:r>
      <w:r w:rsidR="00A23591">
        <w:tab/>
        <w:t>i</w:t>
      </w:r>
    </w:p>
    <w:p w14:paraId="42EF4DE2" w14:textId="77777777" w:rsidR="00800AD8" w:rsidRDefault="00800AD8" w:rsidP="00A23591">
      <w:pPr>
        <w:pStyle w:val="InterlineGlossWithTrans"/>
        <w:tabs>
          <w:tab w:val="left" w:pos="533"/>
          <w:tab w:val="left" w:pos="2747"/>
          <w:tab w:val="left" w:pos="3401"/>
          <w:tab w:val="left" w:pos="4295"/>
          <w:tab w:val="left" w:pos="4724"/>
          <w:tab w:val="left" w:pos="5288"/>
          <w:tab w:val="left" w:pos="6602"/>
          <w:tab w:val="left" w:pos="7376"/>
          <w:tab w:val="left" w:pos="7640"/>
        </w:tabs>
      </w:pPr>
      <w:r>
        <w:tab/>
        <w:t>tjaîa-ki-îivak-an</w:t>
      </w:r>
      <w:r>
        <w:tab/>
        <w:t>nu</w:t>
      </w:r>
      <w:r>
        <w:tab/>
        <w:t>ay-aya</w:t>
      </w:r>
      <w:r w:rsidR="00A23591">
        <w:tab/>
        <w:t>qai</w:t>
      </w:r>
      <w:r w:rsidR="00A23591">
        <w:tab/>
        <w:t>ka</w:t>
      </w:r>
      <w:r w:rsidR="00A23591">
        <w:tab/>
        <w:t>se-keîang</w:t>
      </w:r>
      <w:r w:rsidR="00A23591">
        <w:tab/>
        <w:t>anga</w:t>
      </w:r>
      <w:r w:rsidR="00A23591">
        <w:tab/>
        <w:t>a</w:t>
      </w:r>
      <w:r w:rsidR="00A23591">
        <w:tab/>
        <w:t>i</w:t>
      </w:r>
    </w:p>
    <w:p w14:paraId="718BABFE" w14:textId="77777777" w:rsidR="00800AD8" w:rsidRDefault="00800AD8" w:rsidP="00A23591">
      <w:pPr>
        <w:pStyle w:val="InterlineTransNoFree"/>
        <w:tabs>
          <w:tab w:val="left" w:pos="2747"/>
          <w:tab w:val="left" w:pos="3401"/>
          <w:tab w:val="left" w:pos="4295"/>
          <w:tab w:val="left" w:pos="4724"/>
          <w:tab w:val="left" w:pos="5288"/>
          <w:tab w:val="left" w:pos="6602"/>
          <w:tab w:val="left" w:pos="7376"/>
          <w:tab w:val="left" w:pos="7640"/>
        </w:tabs>
      </w:pPr>
      <w:r>
        <w:tab/>
        <w:t>most-do-care.for-</w:t>
      </w:r>
      <w:r>
        <w:rPr>
          <w:smallCaps/>
        </w:rPr>
        <w:t>nom</w:t>
      </w:r>
      <w:r>
        <w:tab/>
        <w:t>when</w:t>
      </w:r>
      <w:r>
        <w:tab/>
      </w:r>
      <w:r>
        <w:rPr>
          <w:smallCaps/>
        </w:rPr>
        <w:t>red</w:t>
      </w:r>
      <w:r>
        <w:t>-say</w:t>
      </w:r>
      <w:r w:rsidR="00A23591">
        <w:tab/>
        <w:t>oh</w:t>
      </w:r>
      <w:r w:rsidR="00A23591">
        <w:tab/>
        <w:t>after</w:t>
      </w:r>
      <w:r w:rsidR="00A23591">
        <w:tab/>
      </w:r>
      <w:r w:rsidR="00A23591">
        <w:rPr>
          <w:smallCaps/>
        </w:rPr>
        <w:t>invol</w:t>
      </w:r>
      <w:r w:rsidR="00A23591">
        <w:t>-know</w:t>
      </w:r>
      <w:r w:rsidR="00A23591">
        <w:tab/>
        <w:t>indeed</w:t>
      </w:r>
      <w:r w:rsidR="00A23591">
        <w:rPr>
          <w:smallCaps/>
        </w:rPr>
        <w:tab/>
        <w:t>c</w:t>
      </w:r>
      <w:r w:rsidR="00A23591">
        <w:rPr>
          <w:smallCaps/>
        </w:rPr>
        <w:tab/>
        <w:t>loc</w:t>
      </w:r>
    </w:p>
    <w:p w14:paraId="165227C3" w14:textId="77777777" w:rsidR="00A23591" w:rsidRDefault="00800AD8" w:rsidP="00A23591">
      <w:pPr>
        <w:pStyle w:val="InterlineText"/>
        <w:tabs>
          <w:tab w:val="left" w:pos="533"/>
          <w:tab w:val="left" w:pos="1907"/>
          <w:tab w:val="left" w:pos="2441"/>
          <w:tab w:val="left" w:pos="3110"/>
          <w:tab w:val="left" w:pos="4334"/>
          <w:tab w:val="left" w:pos="4598"/>
          <w:tab w:val="left" w:pos="5252"/>
          <w:tab w:val="left" w:pos="6176"/>
          <w:tab w:val="left" w:pos="7880"/>
        </w:tabs>
      </w:pPr>
      <w:r>
        <w:tab/>
        <w:t>tjariteku,</w:t>
      </w:r>
      <w:r>
        <w:tab/>
        <w:t>“qu</w:t>
      </w:r>
      <w:r>
        <w:tab/>
        <w:t>manu</w:t>
      </w:r>
      <w:r w:rsidR="00A23591">
        <w:tab/>
        <w:t>kemuda</w:t>
      </w:r>
      <w:r w:rsidR="00A23591">
        <w:tab/>
        <w:t>a</w:t>
      </w:r>
      <w:r w:rsidR="00A23591">
        <w:tab/>
        <w:t>nu</w:t>
      </w:r>
      <w:r w:rsidR="00A23591">
        <w:tab/>
        <w:t>izua</w:t>
      </w:r>
      <w:r w:rsidR="00A23591">
        <w:tab/>
        <w:t>tjananguaq</w:t>
      </w:r>
      <w:r w:rsidR="00A23591">
        <w:tab/>
        <w:t>tua</w:t>
      </w:r>
    </w:p>
    <w:p w14:paraId="68CC1A50" w14:textId="77777777" w:rsidR="00800AD8" w:rsidRDefault="00800AD8" w:rsidP="00A23591">
      <w:pPr>
        <w:pStyle w:val="InterlineGlossWithTrans"/>
        <w:tabs>
          <w:tab w:val="left" w:pos="533"/>
          <w:tab w:val="left" w:pos="1907"/>
          <w:tab w:val="left" w:pos="2441"/>
          <w:tab w:val="left" w:pos="3110"/>
          <w:tab w:val="left" w:pos="4334"/>
          <w:tab w:val="left" w:pos="4598"/>
          <w:tab w:val="left" w:pos="5252"/>
          <w:tab w:val="left" w:pos="6176"/>
          <w:tab w:val="left" w:pos="7880"/>
        </w:tabs>
      </w:pPr>
      <w:r>
        <w:tab/>
        <w:t>tjari-teku</w:t>
      </w:r>
      <w:r>
        <w:tab/>
        <w:t>qu</w:t>
      </w:r>
      <w:r>
        <w:tab/>
        <w:t>manu</w:t>
      </w:r>
      <w:r w:rsidR="00A23591">
        <w:tab/>
        <w:t>em=kuda</w:t>
      </w:r>
      <w:r w:rsidR="00A23591">
        <w:tab/>
        <w:t>a</w:t>
      </w:r>
      <w:r w:rsidR="00A23591">
        <w:tab/>
        <w:t>nu</w:t>
      </w:r>
      <w:r w:rsidR="00A23591">
        <w:tab/>
        <w:t>i-zua</w:t>
      </w:r>
      <w:r w:rsidR="00A23591">
        <w:tab/>
        <w:t>tja-na-nguaq</w:t>
      </w:r>
      <w:r w:rsidR="00A23591">
        <w:tab/>
        <w:t>tua</w:t>
      </w:r>
    </w:p>
    <w:p w14:paraId="791A4AEC" w14:textId="77777777" w:rsidR="00800AD8" w:rsidRDefault="00800AD8" w:rsidP="00A23591">
      <w:pPr>
        <w:pStyle w:val="InterlineTransNoFree"/>
        <w:tabs>
          <w:tab w:val="left" w:pos="1907"/>
          <w:tab w:val="left" w:pos="2441"/>
          <w:tab w:val="left" w:pos="3110"/>
          <w:tab w:val="left" w:pos="4334"/>
          <w:tab w:val="left" w:pos="4598"/>
          <w:tab w:val="left" w:pos="5252"/>
          <w:tab w:val="left" w:pos="6176"/>
          <w:tab w:val="left" w:pos="7880"/>
        </w:tabs>
      </w:pPr>
      <w:r>
        <w:tab/>
        <w:t>utmost-down</w:t>
      </w:r>
      <w:r>
        <w:tab/>
        <w:t>well</w:t>
      </w:r>
      <w:r>
        <w:tab/>
        <w:t>then</w:t>
      </w:r>
      <w:r w:rsidR="00A23591">
        <w:tab/>
      </w:r>
      <w:r w:rsidR="00A23591">
        <w:rPr>
          <w:smallCaps/>
        </w:rPr>
        <w:t>af</w:t>
      </w:r>
      <w:r w:rsidR="00A23591">
        <w:t>=do.what</w:t>
      </w:r>
      <w:r w:rsidR="00A23591">
        <w:rPr>
          <w:smallCaps/>
        </w:rPr>
        <w:tab/>
        <w:t>c</w:t>
      </w:r>
      <w:r w:rsidR="00A23591">
        <w:rPr>
          <w:smallCaps/>
        </w:rPr>
        <w:tab/>
      </w:r>
      <w:r w:rsidR="00A23591">
        <w:t>when</w:t>
      </w:r>
      <w:r w:rsidR="00A23591">
        <w:tab/>
      </w:r>
      <w:r w:rsidR="00A23591">
        <w:rPr>
          <w:smallCaps/>
        </w:rPr>
        <w:t>loc</w:t>
      </w:r>
      <w:r w:rsidR="00A23591">
        <w:t>-that</w:t>
      </w:r>
      <w:r w:rsidR="00A23591">
        <w:tab/>
        <w:t>more-</w:t>
      </w:r>
      <w:r w:rsidR="00A23591">
        <w:rPr>
          <w:smallCaps/>
        </w:rPr>
        <w:t>stat</w:t>
      </w:r>
      <w:r w:rsidR="00A23591">
        <w:t>-good</w:t>
      </w:r>
      <w:r w:rsidR="00A23591">
        <w:tab/>
      </w:r>
      <w:r w:rsidR="00A23591">
        <w:rPr>
          <w:smallCaps/>
        </w:rPr>
        <w:t>obl</w:t>
      </w:r>
    </w:p>
    <w:p w14:paraId="00B9341A" w14:textId="77777777" w:rsidR="00A23591" w:rsidRDefault="00800AD8" w:rsidP="00A23591">
      <w:pPr>
        <w:pStyle w:val="InterlineText"/>
        <w:tabs>
          <w:tab w:val="left" w:pos="533"/>
          <w:tab w:val="left" w:pos="1457"/>
          <w:tab w:val="left" w:pos="3521"/>
          <w:tab w:val="left" w:pos="3785"/>
          <w:tab w:val="left" w:pos="4439"/>
          <w:tab w:val="left" w:pos="5363"/>
          <w:tab w:val="left" w:pos="7652"/>
          <w:tab w:val="left" w:pos="8621"/>
        </w:tabs>
      </w:pPr>
      <w:r>
        <w:tab/>
        <w:t>tja</w:t>
      </w:r>
      <w:r w:rsidR="00A23591">
        <w:tab/>
        <w:t>kinaizuanan,</w:t>
      </w:r>
      <w:r w:rsidR="00A23591">
        <w:tab/>
        <w:t>a</w:t>
      </w:r>
      <w:r w:rsidR="00A23591">
        <w:tab/>
        <w:t>nu</w:t>
      </w:r>
      <w:r w:rsidR="00A23591">
        <w:tab/>
        <w:t>izua</w:t>
      </w:r>
      <w:r w:rsidR="00A23591">
        <w:tab/>
        <w:t>rukiîivakan</w:t>
      </w:r>
      <w:r w:rsidR="00A23591">
        <w:tab/>
        <w:t>aravats,”</w:t>
      </w:r>
    </w:p>
    <w:p w14:paraId="5C10805E" w14:textId="77777777" w:rsidR="00800AD8" w:rsidRDefault="00800AD8" w:rsidP="00A23591">
      <w:pPr>
        <w:pStyle w:val="InterlineGlossWithTrans"/>
        <w:tabs>
          <w:tab w:val="left" w:pos="533"/>
          <w:tab w:val="left" w:pos="1457"/>
          <w:tab w:val="left" w:pos="3521"/>
          <w:tab w:val="left" w:pos="3785"/>
          <w:tab w:val="left" w:pos="4439"/>
          <w:tab w:val="left" w:pos="5363"/>
          <w:tab w:val="left" w:pos="7652"/>
          <w:tab w:val="left" w:pos="8621"/>
        </w:tabs>
      </w:pPr>
      <w:r>
        <w:tab/>
        <w:t>tja</w:t>
      </w:r>
      <w:r w:rsidR="00A23591">
        <w:tab/>
        <w:t>in=ka-i-zua-anan</w:t>
      </w:r>
      <w:r w:rsidR="00A23591">
        <w:tab/>
        <w:t>a</w:t>
      </w:r>
      <w:r w:rsidR="00A23591">
        <w:tab/>
        <w:t>nu</w:t>
      </w:r>
      <w:r w:rsidR="00A23591">
        <w:tab/>
        <w:t>i-zua</w:t>
      </w:r>
      <w:r w:rsidR="00A23591">
        <w:tab/>
        <w:t>ru-ki-îivak-an</w:t>
      </w:r>
      <w:r w:rsidR="00A23591">
        <w:tab/>
        <w:t>a-ravats</w:t>
      </w:r>
    </w:p>
    <w:p w14:paraId="00197576" w14:textId="77777777" w:rsidR="00800AD8" w:rsidRDefault="00800AD8" w:rsidP="00A23591">
      <w:pPr>
        <w:pStyle w:val="InterlineTransNoFree"/>
        <w:tabs>
          <w:tab w:val="left" w:pos="1457"/>
          <w:tab w:val="left" w:pos="3521"/>
          <w:tab w:val="left" w:pos="3785"/>
          <w:tab w:val="left" w:pos="4439"/>
          <w:tab w:val="left" w:pos="5363"/>
          <w:tab w:val="left" w:pos="7652"/>
          <w:tab w:val="left" w:pos="8621"/>
        </w:tabs>
      </w:pPr>
      <w:r>
        <w:tab/>
        <w:t>our(</w:t>
      </w:r>
      <w:r>
        <w:rPr>
          <w:smallCaps/>
        </w:rPr>
        <w:t>inc</w:t>
      </w:r>
      <w:r>
        <w:t>)</w:t>
      </w:r>
      <w:r w:rsidR="00A23591">
        <w:tab/>
      </w:r>
      <w:r w:rsidR="00A23591">
        <w:rPr>
          <w:smallCaps/>
        </w:rPr>
        <w:t>perf</w:t>
      </w:r>
      <w:r w:rsidR="00A23591">
        <w:t>=?-</w:t>
      </w:r>
      <w:r w:rsidR="00A23591">
        <w:rPr>
          <w:smallCaps/>
        </w:rPr>
        <w:t>loc</w:t>
      </w:r>
      <w:r w:rsidR="00A23591">
        <w:t>-that-still</w:t>
      </w:r>
      <w:r w:rsidR="00A23591">
        <w:rPr>
          <w:smallCaps/>
        </w:rPr>
        <w:tab/>
        <w:t>c</w:t>
      </w:r>
      <w:r w:rsidR="00A23591">
        <w:rPr>
          <w:smallCaps/>
        </w:rPr>
        <w:tab/>
      </w:r>
      <w:r w:rsidR="00A23591">
        <w:t>when</w:t>
      </w:r>
      <w:r w:rsidR="00A23591">
        <w:tab/>
      </w:r>
      <w:r w:rsidR="00A23591">
        <w:rPr>
          <w:smallCaps/>
        </w:rPr>
        <w:t>loc</w:t>
      </w:r>
      <w:r w:rsidR="00A23591">
        <w:t>-that</w:t>
      </w:r>
      <w:r w:rsidR="00A23591">
        <w:tab/>
        <w:t>many-do-care.for-</w:t>
      </w:r>
      <w:r w:rsidR="00A23591">
        <w:rPr>
          <w:smallCaps/>
        </w:rPr>
        <w:t>nom</w:t>
      </w:r>
      <w:r w:rsidR="00A23591">
        <w:tab/>
      </w:r>
      <w:r w:rsidR="00A23591">
        <w:rPr>
          <w:smallCaps/>
        </w:rPr>
        <w:t>c-</w:t>
      </w:r>
      <w:r w:rsidR="00A23591">
        <w:t>true</w:t>
      </w:r>
    </w:p>
    <w:p w14:paraId="6BBBF09A" w14:textId="77777777" w:rsidR="00A23591" w:rsidRDefault="00D21C3A" w:rsidP="00A23591">
      <w:pPr>
        <w:pStyle w:val="InterlineText"/>
        <w:tabs>
          <w:tab w:val="left" w:pos="533"/>
          <w:tab w:val="left" w:pos="1007"/>
          <w:tab w:val="left" w:pos="1496"/>
          <w:tab w:val="left" w:pos="3800"/>
        </w:tabs>
      </w:pPr>
      <w:r>
        <w:tab/>
      </w:r>
      <w:r w:rsidR="00800AD8">
        <w:t>aya</w:t>
      </w:r>
      <w:r w:rsidR="00A23591">
        <w:tab/>
        <w:t>zua</w:t>
      </w:r>
      <w:r w:rsidR="00A23591">
        <w:tab/>
        <w:t>setjariteku,</w:t>
      </w:r>
      <w:r w:rsidR="00A23591">
        <w:tab/>
        <w:t>aya.</w:t>
      </w:r>
    </w:p>
    <w:p w14:paraId="240A41C1" w14:textId="77777777" w:rsidR="00800AD8" w:rsidRDefault="00800AD8" w:rsidP="00A23591">
      <w:pPr>
        <w:pStyle w:val="InterlineGlossWithTrans"/>
        <w:tabs>
          <w:tab w:val="left" w:pos="533"/>
          <w:tab w:val="left" w:pos="1007"/>
          <w:tab w:val="left" w:pos="1496"/>
          <w:tab w:val="left" w:pos="3800"/>
        </w:tabs>
      </w:pPr>
      <w:r>
        <w:tab/>
        <w:t>aya</w:t>
      </w:r>
      <w:r w:rsidR="00A23591">
        <w:tab/>
        <w:t>zua</w:t>
      </w:r>
      <w:r w:rsidR="00A23591">
        <w:tab/>
        <w:t>se-tjari-teku</w:t>
      </w:r>
      <w:r w:rsidR="00A23591">
        <w:tab/>
        <w:t>aya</w:t>
      </w:r>
    </w:p>
    <w:p w14:paraId="38894954" w14:textId="77777777" w:rsidR="00800AD8" w:rsidRDefault="00A23591" w:rsidP="00A23591">
      <w:pPr>
        <w:pStyle w:val="InterlineTrans"/>
        <w:tabs>
          <w:tab w:val="left" w:pos="533"/>
          <w:tab w:val="left" w:pos="1007"/>
          <w:tab w:val="left" w:pos="1496"/>
          <w:tab w:val="left" w:pos="3800"/>
        </w:tabs>
      </w:pPr>
      <w:r>
        <w:tab/>
      </w:r>
      <w:r w:rsidR="00800AD8">
        <w:t>say</w:t>
      </w:r>
      <w:r>
        <w:tab/>
        <w:t>that</w:t>
      </w:r>
      <w:r>
        <w:tab/>
        <w:t>person.of-utmost-down</w:t>
      </w:r>
      <w:r>
        <w:tab/>
        <w:t>say</w:t>
      </w:r>
    </w:p>
    <w:p w14:paraId="05CEE88C" w14:textId="77777777" w:rsidR="00800AD8" w:rsidRDefault="00800AD8" w:rsidP="00A23591">
      <w:pPr>
        <w:pStyle w:val="InterlineFree"/>
      </w:pPr>
      <w:r>
        <w:t>So he gathered the people of the world below, and explained to them the</w:t>
      </w:r>
      <w:r w:rsidR="00A23591">
        <w:t xml:space="preserve"> </w:t>
      </w:r>
      <w:r>
        <w:t>goodness of his place, and about his most loving father. And when the people</w:t>
      </w:r>
      <w:r w:rsidR="00A23591">
        <w:t xml:space="preserve"> </w:t>
      </w:r>
      <w:r>
        <w:t>of the world below understood this, they said: “So that’s how it is; so</w:t>
      </w:r>
      <w:r w:rsidR="00A23591">
        <w:t xml:space="preserve"> </w:t>
      </w:r>
      <w:r>
        <w:t>there is a place better than our place, and there is someone really loving,”</w:t>
      </w:r>
      <w:r w:rsidR="00A23591">
        <w:t xml:space="preserve"> </w:t>
      </w:r>
      <w:r>
        <w:t>said the people of the world below, they say.</w:t>
      </w:r>
    </w:p>
    <w:p w14:paraId="6DBBEBD8" w14:textId="77777777" w:rsidR="00A23591" w:rsidRDefault="00DC1AE0" w:rsidP="00A23591">
      <w:pPr>
        <w:pStyle w:val="InterlineText"/>
        <w:tabs>
          <w:tab w:val="left" w:pos="533"/>
          <w:tab w:val="left" w:pos="1517"/>
          <w:tab w:val="left" w:pos="2006"/>
          <w:tab w:val="left" w:pos="3590"/>
          <w:tab w:val="left" w:pos="4364"/>
          <w:tab w:val="left" w:pos="4868"/>
          <w:tab w:val="left" w:pos="5912"/>
          <w:tab w:val="left" w:pos="6416"/>
          <w:tab w:val="left" w:pos="7160"/>
        </w:tabs>
      </w:pPr>
      <w:r w:rsidRPr="003A1D48">
        <w:rPr>
          <w:rStyle w:val="InterlineTextNumChar"/>
        </w:rPr>
        <w:t>024</w:t>
      </w:r>
      <w:r w:rsidR="00800AD8">
        <w:tab/>
        <w:t>saka</w:t>
      </w:r>
      <w:r w:rsidR="00800AD8">
        <w:tab/>
        <w:t>a(?</w:t>
      </w:r>
      <w:r w:rsidR="00A23591">
        <w:t>)</w:t>
      </w:r>
      <w:r w:rsidR="00800AD8">
        <w:tab/>
        <w:t>mapuzangal</w:t>
      </w:r>
      <w:r w:rsidR="00A23591">
        <w:tab/>
        <w:t>anga</w:t>
      </w:r>
      <w:r w:rsidR="00A23591">
        <w:tab/>
        <w:t>tua</w:t>
      </w:r>
      <w:r w:rsidR="00A23591">
        <w:tab/>
        <w:t>patsun</w:t>
      </w:r>
      <w:r w:rsidR="00A23591">
        <w:tab/>
        <w:t>tua</w:t>
      </w:r>
      <w:r w:rsidR="00A23591">
        <w:tab/>
        <w:t>sema</w:t>
      </w:r>
      <w:r w:rsidR="00A23591">
        <w:tab/>
        <w:t>tjarivavaw,</w:t>
      </w:r>
    </w:p>
    <w:p w14:paraId="5D53A505" w14:textId="77777777" w:rsidR="00800AD8" w:rsidRDefault="00800AD8" w:rsidP="00A23591">
      <w:pPr>
        <w:pStyle w:val="InterlineGlossWithTrans"/>
        <w:tabs>
          <w:tab w:val="left" w:pos="533"/>
          <w:tab w:val="left" w:pos="1517"/>
          <w:tab w:val="left" w:pos="2006"/>
          <w:tab w:val="left" w:pos="3590"/>
          <w:tab w:val="left" w:pos="4364"/>
          <w:tab w:val="left" w:pos="4868"/>
          <w:tab w:val="left" w:pos="5912"/>
          <w:tab w:val="left" w:pos="6416"/>
          <w:tab w:val="left" w:pos="7160"/>
        </w:tabs>
      </w:pPr>
      <w:r>
        <w:tab/>
        <w:t>sa-ka</w:t>
      </w:r>
      <w:r>
        <w:tab/>
        <w:t>a</w:t>
      </w:r>
      <w:r>
        <w:tab/>
        <w:t>ma-pu-zangal</w:t>
      </w:r>
      <w:r w:rsidR="00A23591">
        <w:tab/>
        <w:t>anga</w:t>
      </w:r>
      <w:r w:rsidR="00A23591">
        <w:tab/>
        <w:t>tua</w:t>
      </w:r>
      <w:r w:rsidR="00A23591">
        <w:tab/>
        <w:t>pa-tsun</w:t>
      </w:r>
      <w:r w:rsidR="00A23591">
        <w:tab/>
        <w:t>tua</w:t>
      </w:r>
      <w:r w:rsidR="00A23591">
        <w:tab/>
        <w:t>em=sa</w:t>
      </w:r>
      <w:r w:rsidR="00A23591">
        <w:tab/>
        <w:t>tjari-va-vaw</w:t>
      </w:r>
    </w:p>
    <w:p w14:paraId="6CEE8BDA" w14:textId="77777777" w:rsidR="00800AD8" w:rsidRDefault="00800AD8" w:rsidP="00A23591">
      <w:pPr>
        <w:pStyle w:val="InterlineTransNoFree"/>
        <w:tabs>
          <w:tab w:val="left" w:pos="1517"/>
          <w:tab w:val="left" w:pos="2006"/>
          <w:tab w:val="left" w:pos="3590"/>
          <w:tab w:val="left" w:pos="4364"/>
          <w:tab w:val="left" w:pos="4868"/>
          <w:tab w:val="left" w:pos="5912"/>
          <w:tab w:val="left" w:pos="6416"/>
          <w:tab w:val="left" w:pos="7160"/>
        </w:tabs>
      </w:pPr>
      <w:r>
        <w:tab/>
        <w:t>and-after</w:t>
      </w:r>
      <w:r>
        <w:rPr>
          <w:smallCaps/>
        </w:rPr>
        <w:tab/>
        <w:t>c</w:t>
      </w:r>
      <w:r>
        <w:rPr>
          <w:smallCaps/>
        </w:rPr>
        <w:tab/>
        <w:t>stat</w:t>
      </w:r>
      <w:r>
        <w:t>-have-hope</w:t>
      </w:r>
      <w:r w:rsidR="00A23591">
        <w:tab/>
        <w:t>indeed</w:t>
      </w:r>
      <w:r w:rsidR="00A23591">
        <w:tab/>
      </w:r>
      <w:r w:rsidR="00A23591">
        <w:rPr>
          <w:smallCaps/>
        </w:rPr>
        <w:t>obl</w:t>
      </w:r>
      <w:r w:rsidR="00A23591">
        <w:tab/>
        <w:t>cause-see</w:t>
      </w:r>
      <w:r w:rsidR="00A23591">
        <w:tab/>
      </w:r>
      <w:r w:rsidR="00A23591">
        <w:rPr>
          <w:smallCaps/>
        </w:rPr>
        <w:t>obl</w:t>
      </w:r>
      <w:r w:rsidR="00A23591">
        <w:tab/>
      </w:r>
      <w:r w:rsidR="00A23591">
        <w:rPr>
          <w:smallCaps/>
        </w:rPr>
        <w:t>af</w:t>
      </w:r>
      <w:r w:rsidR="00A23591">
        <w:t>=go</w:t>
      </w:r>
      <w:r w:rsidR="00A23591">
        <w:tab/>
        <w:t>utmost-</w:t>
      </w:r>
      <w:r w:rsidR="00A23591">
        <w:rPr>
          <w:smallCaps/>
        </w:rPr>
        <w:t>red</w:t>
      </w:r>
      <w:r w:rsidR="00A23591">
        <w:t>-above</w:t>
      </w:r>
    </w:p>
    <w:p w14:paraId="16781EA3" w14:textId="77777777" w:rsidR="00800AD8" w:rsidRDefault="00800AD8" w:rsidP="00A23591">
      <w:pPr>
        <w:pStyle w:val="InterlineText"/>
        <w:tabs>
          <w:tab w:val="left" w:pos="533"/>
        </w:tabs>
      </w:pPr>
      <w:r>
        <w:tab/>
        <w:t>aya.</w:t>
      </w:r>
    </w:p>
    <w:p w14:paraId="193C112F" w14:textId="77777777" w:rsidR="00800AD8" w:rsidRDefault="00800AD8" w:rsidP="00A23591">
      <w:pPr>
        <w:pStyle w:val="InterlineGlossWithTrans"/>
        <w:tabs>
          <w:tab w:val="left" w:pos="533"/>
        </w:tabs>
      </w:pPr>
      <w:r>
        <w:tab/>
        <w:t>aya</w:t>
      </w:r>
    </w:p>
    <w:p w14:paraId="306BF3DE" w14:textId="77777777" w:rsidR="00800AD8" w:rsidRDefault="00800AD8" w:rsidP="00A23591">
      <w:pPr>
        <w:pStyle w:val="InterlineTransNoFree"/>
        <w:tabs>
          <w:tab w:val="right" w:pos="8789"/>
        </w:tabs>
      </w:pPr>
      <w:r>
        <w:tab/>
        <w:t>say</w:t>
      </w:r>
      <w:r w:rsidR="00A23591">
        <w:tab/>
        <w:t>And they longed to see and to get to the world above, they say.</w:t>
      </w:r>
    </w:p>
    <w:p w14:paraId="3877638A" w14:textId="77777777" w:rsidR="00A23591" w:rsidRDefault="00DC1AE0" w:rsidP="00A23591">
      <w:pPr>
        <w:pStyle w:val="InterlineText"/>
        <w:tabs>
          <w:tab w:val="left" w:pos="533"/>
          <w:tab w:val="left" w:pos="1127"/>
          <w:tab w:val="left" w:pos="1511"/>
          <w:tab w:val="left" w:pos="3815"/>
          <w:tab w:val="left" w:pos="6464"/>
          <w:tab w:val="left" w:pos="7238"/>
        </w:tabs>
      </w:pPr>
      <w:r w:rsidRPr="003A1D48">
        <w:rPr>
          <w:rStyle w:val="InterlineTextNumChar"/>
        </w:rPr>
        <w:t>025</w:t>
      </w:r>
      <w:r w:rsidR="00800AD8">
        <w:tab/>
        <w:t>“qai,</w:t>
      </w:r>
      <w:r w:rsidR="00800AD8">
        <w:tab/>
        <w:t>îa</w:t>
      </w:r>
      <w:r w:rsidR="00800AD8">
        <w:tab/>
        <w:t>sikataqaîan,</w:t>
      </w:r>
      <w:r w:rsidR="00A23591">
        <w:tab/>
        <w:t>patjatjautsiketsikelu</w:t>
      </w:r>
      <w:r w:rsidR="00A23591">
        <w:tab/>
        <w:t>anga</w:t>
      </w:r>
      <w:r w:rsidR="00A23591">
        <w:tab/>
        <w:t>÷i,</w:t>
      </w:r>
    </w:p>
    <w:p w14:paraId="57328172" w14:textId="77777777" w:rsidR="00800AD8" w:rsidRDefault="00800AD8" w:rsidP="00A23591">
      <w:pPr>
        <w:pStyle w:val="InterlineGlossWithTrans"/>
        <w:tabs>
          <w:tab w:val="left" w:pos="533"/>
          <w:tab w:val="left" w:pos="1127"/>
          <w:tab w:val="left" w:pos="1511"/>
          <w:tab w:val="left" w:pos="3815"/>
          <w:tab w:val="left" w:pos="6464"/>
          <w:tab w:val="left" w:pos="7238"/>
        </w:tabs>
      </w:pPr>
      <w:r>
        <w:tab/>
        <w:t>qai</w:t>
      </w:r>
      <w:r>
        <w:tab/>
        <w:t>îa</w:t>
      </w:r>
      <w:r>
        <w:tab/>
        <w:t>si-ka-ta-qaîa-an</w:t>
      </w:r>
      <w:r w:rsidR="00A23591">
        <w:tab/>
        <w:t>pa-tja-tsike=tjautsikel-u</w:t>
      </w:r>
      <w:r w:rsidR="00A23591">
        <w:tab/>
        <w:t>anga</w:t>
      </w:r>
      <w:r w:rsidR="00A23591">
        <w:tab/>
        <w:t>÷i</w:t>
      </w:r>
    </w:p>
    <w:p w14:paraId="479CC3DC" w14:textId="77777777" w:rsidR="00800AD8" w:rsidRDefault="00800AD8" w:rsidP="00A23591">
      <w:pPr>
        <w:pStyle w:val="InterlineTransNoFree"/>
        <w:tabs>
          <w:tab w:val="left" w:pos="1127"/>
          <w:tab w:val="left" w:pos="1511"/>
          <w:tab w:val="left" w:pos="3815"/>
          <w:tab w:val="left" w:pos="6464"/>
          <w:tab w:val="left" w:pos="7238"/>
        </w:tabs>
      </w:pPr>
      <w:r>
        <w:tab/>
        <w:t>oh</w:t>
      </w:r>
      <w:r>
        <w:tab/>
        <w:t>oh</w:t>
      </w:r>
      <w:r>
        <w:tab/>
      </w:r>
      <w:r>
        <w:rPr>
          <w:smallCaps/>
        </w:rPr>
        <w:t>if</w:t>
      </w:r>
      <w:r>
        <w:t>-main-?-outsider-</w:t>
      </w:r>
      <w:r>
        <w:rPr>
          <w:smallCaps/>
        </w:rPr>
        <w:t>nom</w:t>
      </w:r>
      <w:r w:rsidR="00A23591">
        <w:tab/>
        <w:t>cause-more-</w:t>
      </w:r>
      <w:r w:rsidR="00A23591">
        <w:rPr>
          <w:smallCaps/>
        </w:rPr>
        <w:t>red</w:t>
      </w:r>
      <w:r w:rsidR="00A23591">
        <w:t>=story-</w:t>
      </w:r>
      <w:r w:rsidR="00A23591">
        <w:rPr>
          <w:smallCaps/>
        </w:rPr>
        <w:t>imp</w:t>
      </w:r>
      <w:r w:rsidR="00A23591">
        <w:tab/>
        <w:t>indeed</w:t>
      </w:r>
      <w:r w:rsidR="00A23591">
        <w:tab/>
        <w:t>oh</w:t>
      </w:r>
    </w:p>
    <w:p w14:paraId="6412B9C5" w14:textId="77777777" w:rsidR="00A23591" w:rsidRDefault="00800AD8" w:rsidP="00A23591">
      <w:pPr>
        <w:pStyle w:val="InterlineText"/>
        <w:tabs>
          <w:tab w:val="left" w:pos="533"/>
          <w:tab w:val="left" w:pos="2837"/>
          <w:tab w:val="left" w:pos="3611"/>
          <w:tab w:val="left" w:pos="3875"/>
          <w:tab w:val="left" w:pos="4319"/>
          <w:tab w:val="left" w:pos="6143"/>
          <w:tab w:val="left" w:pos="6407"/>
          <w:tab w:val="left" w:pos="6851"/>
        </w:tabs>
      </w:pPr>
      <w:r>
        <w:tab/>
        <w:t>pasekeîangu</w:t>
      </w:r>
      <w:r>
        <w:tab/>
        <w:t>anga</w:t>
      </w:r>
      <w:r>
        <w:tab/>
        <w:t>a</w:t>
      </w:r>
      <w:r w:rsidR="00A23591">
        <w:tab/>
        <w:t>ika</w:t>
      </w:r>
      <w:r w:rsidR="00A23591">
        <w:tab/>
        <w:t>nakiqepu</w:t>
      </w:r>
      <w:r w:rsidR="00A23591">
        <w:tab/>
        <w:t>a</w:t>
      </w:r>
      <w:r w:rsidR="00A23591">
        <w:tab/>
        <w:t>ika</w:t>
      </w:r>
      <w:r w:rsidR="00A23591">
        <w:tab/>
        <w:t>ku</w:t>
      </w:r>
    </w:p>
    <w:p w14:paraId="3D6D9528" w14:textId="77777777" w:rsidR="00800AD8" w:rsidRDefault="00800AD8" w:rsidP="00A23591">
      <w:pPr>
        <w:pStyle w:val="InterlineGlossWithTrans"/>
        <w:tabs>
          <w:tab w:val="left" w:pos="533"/>
          <w:tab w:val="left" w:pos="2837"/>
          <w:tab w:val="left" w:pos="3611"/>
          <w:tab w:val="left" w:pos="3875"/>
          <w:tab w:val="left" w:pos="4319"/>
          <w:tab w:val="left" w:pos="6143"/>
          <w:tab w:val="left" w:pos="6407"/>
          <w:tab w:val="left" w:pos="6851"/>
        </w:tabs>
      </w:pPr>
      <w:r>
        <w:tab/>
        <w:t>pa-se-keîang-u</w:t>
      </w:r>
      <w:r>
        <w:tab/>
        <w:t>anga</w:t>
      </w:r>
      <w:r>
        <w:tab/>
        <w:t>a</w:t>
      </w:r>
      <w:r w:rsidR="00A23591">
        <w:tab/>
        <w:t>ika</w:t>
      </w:r>
      <w:r w:rsidR="00A23591">
        <w:tab/>
        <w:t>na-ki-qepu</w:t>
      </w:r>
      <w:r w:rsidR="00A23591">
        <w:tab/>
        <w:t>a</w:t>
      </w:r>
      <w:r w:rsidR="00A23591">
        <w:tab/>
        <w:t>ika</w:t>
      </w:r>
      <w:r w:rsidR="00A23591">
        <w:tab/>
        <w:t>ku</w:t>
      </w:r>
    </w:p>
    <w:p w14:paraId="2FFFEA29" w14:textId="77777777" w:rsidR="00800AD8" w:rsidRDefault="00800AD8" w:rsidP="00A23591">
      <w:pPr>
        <w:pStyle w:val="InterlineTransNoFree"/>
        <w:tabs>
          <w:tab w:val="left" w:pos="2837"/>
          <w:tab w:val="left" w:pos="3611"/>
          <w:tab w:val="left" w:pos="3875"/>
          <w:tab w:val="left" w:pos="4319"/>
          <w:tab w:val="left" w:pos="6143"/>
          <w:tab w:val="left" w:pos="6407"/>
          <w:tab w:val="left" w:pos="6851"/>
        </w:tabs>
        <w:rPr>
          <w:smallCaps/>
        </w:rPr>
      </w:pPr>
      <w:r>
        <w:tab/>
        <w:t>cause-</w:t>
      </w:r>
      <w:r>
        <w:rPr>
          <w:smallCaps/>
        </w:rPr>
        <w:t>invol</w:t>
      </w:r>
      <w:r>
        <w:t>-know-</w:t>
      </w:r>
      <w:r>
        <w:rPr>
          <w:smallCaps/>
        </w:rPr>
        <w:t>imp</w:t>
      </w:r>
      <w:r>
        <w:tab/>
        <w:t>indeed</w:t>
      </w:r>
      <w:r>
        <w:rPr>
          <w:smallCaps/>
        </w:rPr>
        <w:tab/>
        <w:t>c</w:t>
      </w:r>
      <w:r w:rsidR="00A23591">
        <w:tab/>
        <w:t>not</w:t>
      </w:r>
      <w:r w:rsidR="00A23591">
        <w:tab/>
      </w:r>
      <w:r w:rsidR="00A23591">
        <w:rPr>
          <w:smallCaps/>
        </w:rPr>
        <w:t>past</w:t>
      </w:r>
      <w:r w:rsidR="00A23591">
        <w:t>-do-associate</w:t>
      </w:r>
      <w:r w:rsidR="00A23591">
        <w:rPr>
          <w:smallCaps/>
        </w:rPr>
        <w:tab/>
        <w:t>c</w:t>
      </w:r>
      <w:r w:rsidR="00A23591">
        <w:tab/>
        <w:t>not</w:t>
      </w:r>
      <w:r w:rsidR="00A23591">
        <w:tab/>
        <w:t>I</w:t>
      </w:r>
    </w:p>
    <w:p w14:paraId="07C6FD71" w14:textId="77777777" w:rsidR="00A23591" w:rsidRDefault="00800AD8" w:rsidP="00DE71BD">
      <w:pPr>
        <w:pStyle w:val="InterlineText"/>
        <w:tabs>
          <w:tab w:val="left" w:pos="533"/>
          <w:tab w:val="left" w:pos="2612"/>
          <w:tab w:val="left" w:pos="2996"/>
          <w:tab w:val="left" w:pos="3755"/>
          <w:tab w:val="left" w:pos="4679"/>
          <w:tab w:val="left" w:pos="4943"/>
          <w:tab w:val="left" w:pos="6062"/>
          <w:tab w:val="left" w:pos="6326"/>
          <w:tab w:val="left" w:pos="7340"/>
        </w:tabs>
      </w:pPr>
      <w:r>
        <w:tab/>
        <w:t>sintsevungan(?</w:t>
      </w:r>
      <w:r w:rsidR="00DE71BD">
        <w:t>)</w:t>
      </w:r>
      <w:r w:rsidR="00A23591">
        <w:tab/>
        <w:t>÷i;</w:t>
      </w:r>
      <w:r w:rsidR="00A23591">
        <w:tab/>
        <w:t>uîa</w:t>
      </w:r>
      <w:r w:rsidR="00A23591">
        <w:tab/>
        <w:t>mun</w:t>
      </w:r>
      <w:r w:rsidR="00A23591">
        <w:tab/>
        <w:t>a</w:t>
      </w:r>
      <w:r w:rsidR="00A23591">
        <w:tab/>
        <w:t>kemîang</w:t>
      </w:r>
      <w:r w:rsidR="00DE71BD">
        <w:tab/>
        <w:t>a</w:t>
      </w:r>
      <w:r w:rsidR="00DE71BD">
        <w:tab/>
        <w:t>mapuîat</w:t>
      </w:r>
      <w:r w:rsidR="00DE71BD">
        <w:tab/>
        <w:t>tua</w:t>
      </w:r>
    </w:p>
    <w:p w14:paraId="77F583A8" w14:textId="77777777" w:rsidR="00800AD8" w:rsidRDefault="00800AD8" w:rsidP="00DE71BD">
      <w:pPr>
        <w:pStyle w:val="InterlineGlossWithTrans"/>
        <w:tabs>
          <w:tab w:val="left" w:pos="533"/>
          <w:tab w:val="left" w:pos="2612"/>
          <w:tab w:val="left" w:pos="2996"/>
          <w:tab w:val="left" w:pos="3755"/>
          <w:tab w:val="left" w:pos="4679"/>
          <w:tab w:val="left" w:pos="4943"/>
          <w:tab w:val="left" w:pos="6062"/>
          <w:tab w:val="left" w:pos="6326"/>
          <w:tab w:val="left" w:pos="7340"/>
        </w:tabs>
      </w:pPr>
      <w:r>
        <w:tab/>
        <w:t>in=se-tsevung-an</w:t>
      </w:r>
      <w:r w:rsidR="00A23591">
        <w:tab/>
        <w:t>÷i</w:t>
      </w:r>
      <w:r w:rsidR="00A23591">
        <w:tab/>
        <w:t>uîa</w:t>
      </w:r>
      <w:r w:rsidR="00A23591">
        <w:tab/>
        <w:t>mun</w:t>
      </w:r>
      <w:r w:rsidR="00A23591">
        <w:tab/>
        <w:t>a</w:t>
      </w:r>
      <w:r w:rsidR="00A23591">
        <w:tab/>
        <w:t>m=keîang</w:t>
      </w:r>
      <w:r w:rsidR="00DE71BD">
        <w:tab/>
        <w:t>a</w:t>
      </w:r>
      <w:r w:rsidR="00DE71BD">
        <w:tab/>
        <w:t>ma-puîat</w:t>
      </w:r>
      <w:r w:rsidR="00DE71BD">
        <w:tab/>
        <w:t>tua</w:t>
      </w:r>
    </w:p>
    <w:p w14:paraId="20C8B94C" w14:textId="77777777" w:rsidR="00800AD8" w:rsidRDefault="00800AD8" w:rsidP="00DE71BD">
      <w:pPr>
        <w:pStyle w:val="InterlineTransNoFree"/>
        <w:tabs>
          <w:tab w:val="left" w:pos="2612"/>
          <w:tab w:val="left" w:pos="2996"/>
          <w:tab w:val="left" w:pos="3755"/>
          <w:tab w:val="left" w:pos="4679"/>
          <w:tab w:val="left" w:pos="4943"/>
          <w:tab w:val="left" w:pos="6062"/>
          <w:tab w:val="left" w:pos="6326"/>
          <w:tab w:val="left" w:pos="7340"/>
        </w:tabs>
      </w:pPr>
      <w:r>
        <w:tab/>
      </w:r>
      <w:r>
        <w:rPr>
          <w:smallCaps/>
        </w:rPr>
        <w:t>perf</w:t>
      </w:r>
      <w:r>
        <w:t>=</w:t>
      </w:r>
      <w:r>
        <w:rPr>
          <w:smallCaps/>
        </w:rPr>
        <w:t>invol</w:t>
      </w:r>
      <w:r>
        <w:t>-meet-</w:t>
      </w:r>
      <w:r>
        <w:rPr>
          <w:smallCaps/>
        </w:rPr>
        <w:t>lf</w:t>
      </w:r>
      <w:r w:rsidR="00A23591">
        <w:tab/>
        <w:t>oh</w:t>
      </w:r>
      <w:r w:rsidR="00A23591">
        <w:tab/>
        <w:t>so.that</w:t>
      </w:r>
      <w:r w:rsidR="00A23591">
        <w:tab/>
      </w:r>
      <w:r w:rsidR="00A23591">
        <w:rPr>
          <w:smallCaps/>
        </w:rPr>
        <w:t>f.</w:t>
      </w:r>
      <w:r w:rsidR="00A23591">
        <w:t>you(</w:t>
      </w:r>
      <w:r w:rsidR="00A23591">
        <w:rPr>
          <w:smallCaps/>
        </w:rPr>
        <w:t>p</w:t>
      </w:r>
      <w:r w:rsidR="00A23591">
        <w:t>)</w:t>
      </w:r>
      <w:r w:rsidR="00A23591">
        <w:rPr>
          <w:smallCaps/>
        </w:rPr>
        <w:tab/>
        <w:t>c</w:t>
      </w:r>
      <w:r w:rsidR="00A23591">
        <w:rPr>
          <w:smallCaps/>
        </w:rPr>
        <w:tab/>
        <w:t>af</w:t>
      </w:r>
      <w:r w:rsidR="00A23591">
        <w:t>=know</w:t>
      </w:r>
      <w:r w:rsidR="00DE71BD">
        <w:tab/>
      </w:r>
      <w:r w:rsidR="00DE71BD">
        <w:rPr>
          <w:smallCaps/>
        </w:rPr>
        <w:t>c</w:t>
      </w:r>
      <w:r w:rsidR="00DE71BD">
        <w:tab/>
      </w:r>
      <w:r w:rsidR="00DE71BD">
        <w:rPr>
          <w:smallCaps/>
        </w:rPr>
        <w:t>num</w:t>
      </w:r>
      <w:r w:rsidR="00DE71BD">
        <w:t>-all</w:t>
      </w:r>
      <w:r w:rsidR="00DE71BD">
        <w:tab/>
      </w:r>
      <w:r w:rsidR="00DE71BD">
        <w:rPr>
          <w:smallCaps/>
        </w:rPr>
        <w:t>obl</w:t>
      </w:r>
    </w:p>
    <w:p w14:paraId="4F79566D" w14:textId="77777777" w:rsidR="00DE71BD" w:rsidRDefault="00A23591" w:rsidP="00DE71BD">
      <w:pPr>
        <w:pStyle w:val="InterlineText"/>
        <w:tabs>
          <w:tab w:val="left" w:pos="533"/>
          <w:tab w:val="left" w:pos="1712"/>
          <w:tab w:val="left" w:pos="2051"/>
          <w:tab w:val="left" w:pos="2765"/>
          <w:tab w:val="left" w:pos="3269"/>
          <w:tab w:val="left" w:pos="4928"/>
          <w:tab w:val="left" w:pos="5417"/>
          <w:tab w:val="left" w:pos="5921"/>
          <w:tab w:val="left" w:pos="7775"/>
          <w:tab w:val="left" w:pos="8249"/>
        </w:tabs>
      </w:pPr>
      <w:r>
        <w:tab/>
        <w:t>kiîivak</w:t>
      </w:r>
      <w:r w:rsidR="00DE71BD">
        <w:tab/>
        <w:t>ni</w:t>
      </w:r>
      <w:r w:rsidR="00DE71BD">
        <w:tab/>
        <w:t>kama,</w:t>
      </w:r>
      <w:r w:rsidR="00DE71BD">
        <w:tab/>
        <w:t>tua</w:t>
      </w:r>
      <w:r w:rsidR="00DE71BD">
        <w:tab/>
        <w:t>nanguaqan</w:t>
      </w:r>
      <w:r w:rsidR="00DE71BD">
        <w:tab/>
        <w:t>nua</w:t>
      </w:r>
      <w:r w:rsidR="00DE71BD">
        <w:tab/>
        <w:t>i</w:t>
      </w:r>
      <w:r w:rsidR="00DE71BD">
        <w:tab/>
        <w:t>tjarivavaw,”</w:t>
      </w:r>
      <w:r w:rsidR="00DE71BD">
        <w:tab/>
        <w:t>aya</w:t>
      </w:r>
      <w:r w:rsidR="00DE71BD">
        <w:tab/>
        <w:t>ti</w:t>
      </w:r>
    </w:p>
    <w:p w14:paraId="7CF567D0" w14:textId="77777777" w:rsidR="00800AD8" w:rsidRDefault="00A23591" w:rsidP="00DE71BD">
      <w:pPr>
        <w:pStyle w:val="InterlineGlossWithTrans"/>
        <w:tabs>
          <w:tab w:val="left" w:pos="533"/>
          <w:tab w:val="left" w:pos="1712"/>
          <w:tab w:val="left" w:pos="2051"/>
          <w:tab w:val="left" w:pos="2765"/>
          <w:tab w:val="left" w:pos="3269"/>
          <w:tab w:val="left" w:pos="4928"/>
          <w:tab w:val="left" w:pos="5417"/>
          <w:tab w:val="left" w:pos="5921"/>
          <w:tab w:val="left" w:pos="7775"/>
          <w:tab w:val="left" w:pos="8249"/>
        </w:tabs>
      </w:pPr>
      <w:r>
        <w:tab/>
        <w:t>ki-îivak</w:t>
      </w:r>
      <w:r w:rsidR="00DE71BD">
        <w:tab/>
        <w:t>ni</w:t>
      </w:r>
      <w:r w:rsidR="00DE71BD">
        <w:tab/>
        <w:t>kama</w:t>
      </w:r>
      <w:r w:rsidR="00DE71BD">
        <w:tab/>
        <w:t>tua</w:t>
      </w:r>
      <w:r w:rsidR="00DE71BD">
        <w:tab/>
        <w:t>na-nguaq-an</w:t>
      </w:r>
      <w:r w:rsidR="00DE71BD">
        <w:tab/>
        <w:t>nua</w:t>
      </w:r>
      <w:r w:rsidR="00DE71BD">
        <w:tab/>
        <w:t>i</w:t>
      </w:r>
      <w:r w:rsidR="00DE71BD">
        <w:tab/>
        <w:t>tjari-va-vaw</w:t>
      </w:r>
      <w:r w:rsidR="00DE71BD">
        <w:tab/>
        <w:t>aya</w:t>
      </w:r>
      <w:r w:rsidR="00DE71BD">
        <w:tab/>
        <w:t>ti</w:t>
      </w:r>
    </w:p>
    <w:p w14:paraId="6D9C9D0E" w14:textId="77777777" w:rsidR="00800AD8" w:rsidRDefault="00A23591" w:rsidP="00DE71BD">
      <w:pPr>
        <w:pStyle w:val="InterlineTransNoFree"/>
        <w:tabs>
          <w:tab w:val="left" w:pos="1712"/>
          <w:tab w:val="left" w:pos="2051"/>
          <w:tab w:val="left" w:pos="2765"/>
          <w:tab w:val="left" w:pos="3269"/>
          <w:tab w:val="left" w:pos="4928"/>
          <w:tab w:val="left" w:pos="5417"/>
          <w:tab w:val="left" w:pos="5921"/>
          <w:tab w:val="left" w:pos="7775"/>
          <w:tab w:val="left" w:pos="8249"/>
        </w:tabs>
      </w:pPr>
      <w:r>
        <w:tab/>
        <w:t>do-care.for</w:t>
      </w:r>
      <w:r w:rsidR="00DE71BD">
        <w:tab/>
        <w:t>of</w:t>
      </w:r>
      <w:r w:rsidR="00DE71BD">
        <w:tab/>
        <w:t>father</w:t>
      </w:r>
      <w:r w:rsidR="00DE71BD">
        <w:tab/>
      </w:r>
      <w:r w:rsidR="00DE71BD">
        <w:rPr>
          <w:smallCaps/>
        </w:rPr>
        <w:t>obl</w:t>
      </w:r>
      <w:r w:rsidR="00DE71BD">
        <w:tab/>
      </w:r>
      <w:r w:rsidR="00DE71BD">
        <w:rPr>
          <w:smallCaps/>
        </w:rPr>
        <w:t>stat</w:t>
      </w:r>
      <w:r w:rsidR="00DE71BD">
        <w:t>-good-</w:t>
      </w:r>
      <w:r w:rsidR="00DE71BD">
        <w:rPr>
          <w:smallCaps/>
        </w:rPr>
        <w:t>nom</w:t>
      </w:r>
      <w:r w:rsidR="00DE71BD">
        <w:tab/>
        <w:t>of</w:t>
      </w:r>
      <w:r w:rsidR="00DE71BD">
        <w:tab/>
      </w:r>
      <w:r w:rsidR="00DE71BD">
        <w:rPr>
          <w:smallCaps/>
        </w:rPr>
        <w:t>loc</w:t>
      </w:r>
      <w:r w:rsidR="00DE71BD">
        <w:tab/>
        <w:t>utmost-</w:t>
      </w:r>
      <w:r w:rsidR="00DE71BD">
        <w:rPr>
          <w:smallCaps/>
        </w:rPr>
        <w:t>red</w:t>
      </w:r>
      <w:r w:rsidR="00DE71BD">
        <w:t>-above</w:t>
      </w:r>
      <w:r w:rsidR="00DE71BD">
        <w:tab/>
        <w:t>say</w:t>
      </w:r>
      <w:r w:rsidR="00DE71BD">
        <w:tab/>
      </w:r>
      <w:r w:rsidR="00DE71BD">
        <w:rPr>
          <w:smallCaps/>
        </w:rPr>
        <w:t>f.h</w:t>
      </w:r>
    </w:p>
    <w:p w14:paraId="2C422417" w14:textId="77777777" w:rsidR="00800AD8" w:rsidRDefault="00800AD8" w:rsidP="00DE71BD">
      <w:pPr>
        <w:pStyle w:val="InterlineText"/>
        <w:tabs>
          <w:tab w:val="left" w:pos="533"/>
        </w:tabs>
      </w:pPr>
      <w:r>
        <w:tab/>
        <w:t>Kuîe-Pulelelelengan.</w:t>
      </w:r>
    </w:p>
    <w:p w14:paraId="006F3F88" w14:textId="77777777" w:rsidR="00800AD8" w:rsidRDefault="00800AD8" w:rsidP="00DE71BD">
      <w:pPr>
        <w:pStyle w:val="InterlineGlossWithTrans"/>
        <w:tabs>
          <w:tab w:val="left" w:pos="533"/>
        </w:tabs>
      </w:pPr>
      <w:r>
        <w:tab/>
        <w:t>Kuîe-Pulelelelengan</w:t>
      </w:r>
    </w:p>
    <w:p w14:paraId="46E4E839" w14:textId="77777777" w:rsidR="00800AD8" w:rsidRDefault="00800AD8" w:rsidP="00DE71BD">
      <w:pPr>
        <w:pStyle w:val="InterlineTrans"/>
        <w:tabs>
          <w:tab w:val="left" w:pos="533"/>
        </w:tabs>
      </w:pPr>
      <w:r>
        <w:tab/>
        <w:t>(name)-(name)</w:t>
      </w:r>
    </w:p>
    <w:p w14:paraId="56ADA5CD" w14:textId="77777777" w:rsidR="00800AD8" w:rsidRDefault="00800AD8" w:rsidP="00DE71BD">
      <w:pPr>
        <w:pStyle w:val="InterlineFree"/>
      </w:pPr>
      <w:r>
        <w:t>“Fellow villagers, tell one another; explain to the people who didn’t turn up, whom I haven’t met; so that you will all know the love of my father and the goodness of the world above,” said Kuîe-Pulelelelengan.</w:t>
      </w:r>
    </w:p>
    <w:p w14:paraId="5EBE9FA2" w14:textId="77777777" w:rsidR="00DE71BD" w:rsidRDefault="00DC1AE0" w:rsidP="00DE71BD">
      <w:pPr>
        <w:pStyle w:val="InterlineText"/>
        <w:tabs>
          <w:tab w:val="left" w:pos="533"/>
          <w:tab w:val="left" w:pos="1022"/>
          <w:tab w:val="left" w:pos="1661"/>
          <w:tab w:val="left" w:pos="1925"/>
          <w:tab w:val="left" w:pos="3089"/>
          <w:tab w:val="left" w:pos="3353"/>
          <w:tab w:val="left" w:pos="4097"/>
          <w:tab w:val="left" w:pos="4601"/>
          <w:tab w:val="left" w:pos="5285"/>
          <w:tab w:val="left" w:pos="5789"/>
          <w:tab w:val="left" w:pos="7643"/>
        </w:tabs>
      </w:pPr>
      <w:r w:rsidRPr="003A1D48">
        <w:rPr>
          <w:rStyle w:val="InterlineTextNumChar"/>
        </w:rPr>
        <w:lastRenderedPageBreak/>
        <w:t>026</w:t>
      </w:r>
      <w:r w:rsidR="00800AD8">
        <w:tab/>
        <w:t>sa</w:t>
      </w:r>
      <w:r w:rsidR="00800AD8">
        <w:tab/>
        <w:t>vaik</w:t>
      </w:r>
      <w:r w:rsidR="00800AD8">
        <w:tab/>
        <w:t>a</w:t>
      </w:r>
      <w:r w:rsidR="00800AD8">
        <w:tab/>
        <w:t>kitsepeliw</w:t>
      </w:r>
      <w:r w:rsidR="00800AD8">
        <w:tab/>
        <w:t>a</w:t>
      </w:r>
      <w:r w:rsidR="00800AD8">
        <w:tab/>
        <w:t>sema</w:t>
      </w:r>
      <w:r w:rsidR="00DE71BD">
        <w:tab/>
        <w:t>tua</w:t>
      </w:r>
      <w:r w:rsidR="00DE71BD">
        <w:tab/>
        <w:t>kama</w:t>
      </w:r>
      <w:r w:rsidR="00DE71BD">
        <w:tab/>
        <w:t>i</w:t>
      </w:r>
      <w:r w:rsidR="00DE71BD">
        <w:tab/>
        <w:t>tjarivavaw,</w:t>
      </w:r>
      <w:r w:rsidR="00DE71BD">
        <w:tab/>
        <w:t>aya.</w:t>
      </w:r>
    </w:p>
    <w:p w14:paraId="51FEF4D9" w14:textId="77777777" w:rsidR="00800AD8" w:rsidRDefault="00800AD8" w:rsidP="00DE71BD">
      <w:pPr>
        <w:pStyle w:val="InterlineGlossWithTrans"/>
        <w:tabs>
          <w:tab w:val="left" w:pos="533"/>
          <w:tab w:val="left" w:pos="1022"/>
          <w:tab w:val="left" w:pos="1661"/>
          <w:tab w:val="left" w:pos="1925"/>
          <w:tab w:val="left" w:pos="3089"/>
          <w:tab w:val="left" w:pos="3353"/>
          <w:tab w:val="left" w:pos="4097"/>
          <w:tab w:val="left" w:pos="4601"/>
          <w:tab w:val="left" w:pos="5285"/>
          <w:tab w:val="left" w:pos="5789"/>
          <w:tab w:val="left" w:pos="7643"/>
        </w:tabs>
      </w:pPr>
      <w:r>
        <w:tab/>
        <w:t>sa</w:t>
      </w:r>
      <w:r>
        <w:tab/>
        <w:t>vaik</w:t>
      </w:r>
      <w:r>
        <w:tab/>
        <w:t>a</w:t>
      </w:r>
      <w:r>
        <w:tab/>
        <w:t>ki-tsepeliw</w:t>
      </w:r>
      <w:r>
        <w:tab/>
        <w:t>a</w:t>
      </w:r>
      <w:r>
        <w:tab/>
        <w:t>em=sa</w:t>
      </w:r>
      <w:r w:rsidR="00DE71BD">
        <w:tab/>
        <w:t>tua</w:t>
      </w:r>
      <w:r w:rsidR="00DE71BD">
        <w:tab/>
        <w:t>kama</w:t>
      </w:r>
      <w:r w:rsidR="00DE71BD">
        <w:tab/>
        <w:t>i</w:t>
      </w:r>
      <w:r w:rsidR="00DE71BD">
        <w:tab/>
        <w:t>tjari-va-vaw</w:t>
      </w:r>
      <w:r w:rsidR="00DE71BD">
        <w:tab/>
        <w:t>aya</w:t>
      </w:r>
    </w:p>
    <w:p w14:paraId="3D04115C" w14:textId="77777777" w:rsidR="00800AD8" w:rsidRDefault="00800AD8" w:rsidP="00DE71BD">
      <w:pPr>
        <w:pStyle w:val="InterlineTrans"/>
        <w:tabs>
          <w:tab w:val="left" w:pos="533"/>
          <w:tab w:val="left" w:pos="1022"/>
          <w:tab w:val="left" w:pos="1661"/>
          <w:tab w:val="left" w:pos="1925"/>
          <w:tab w:val="left" w:pos="3089"/>
          <w:tab w:val="left" w:pos="3353"/>
          <w:tab w:val="left" w:pos="4097"/>
          <w:tab w:val="left" w:pos="4601"/>
          <w:tab w:val="left" w:pos="5285"/>
          <w:tab w:val="left" w:pos="5789"/>
          <w:tab w:val="left" w:pos="7643"/>
        </w:tabs>
      </w:pPr>
      <w:r>
        <w:tab/>
        <w:t>and</w:t>
      </w:r>
      <w:r>
        <w:tab/>
        <w:t>leave</w:t>
      </w:r>
      <w:r>
        <w:rPr>
          <w:smallCaps/>
        </w:rPr>
        <w:tab/>
        <w:t>c</w:t>
      </w:r>
      <w:r>
        <w:rPr>
          <w:smallCaps/>
        </w:rPr>
        <w:tab/>
      </w:r>
      <w:r>
        <w:t>do-return</w:t>
      </w:r>
      <w:r>
        <w:rPr>
          <w:smallCaps/>
        </w:rPr>
        <w:tab/>
        <w:t>c</w:t>
      </w:r>
      <w:r>
        <w:rPr>
          <w:smallCaps/>
        </w:rPr>
        <w:tab/>
        <w:t>af</w:t>
      </w:r>
      <w:r>
        <w:t>=go</w:t>
      </w:r>
      <w:r w:rsidR="00DE71BD">
        <w:tab/>
      </w:r>
      <w:r w:rsidR="00DE71BD">
        <w:rPr>
          <w:smallCaps/>
        </w:rPr>
        <w:t>obl</w:t>
      </w:r>
      <w:r w:rsidR="00DE71BD">
        <w:tab/>
        <w:t>father</w:t>
      </w:r>
      <w:r w:rsidR="00DE71BD">
        <w:tab/>
      </w:r>
      <w:r w:rsidR="00DE71BD">
        <w:rPr>
          <w:smallCaps/>
        </w:rPr>
        <w:t>loc</w:t>
      </w:r>
      <w:r w:rsidR="00DE71BD">
        <w:tab/>
        <w:t>utmost-</w:t>
      </w:r>
      <w:r w:rsidR="00DE71BD">
        <w:rPr>
          <w:smallCaps/>
        </w:rPr>
        <w:t>red</w:t>
      </w:r>
      <w:r w:rsidR="00DE71BD">
        <w:t>-above</w:t>
      </w:r>
      <w:r w:rsidR="00DE71BD">
        <w:tab/>
        <w:t>say</w:t>
      </w:r>
    </w:p>
    <w:p w14:paraId="601AB8CF" w14:textId="77777777" w:rsidR="00800AD8" w:rsidRDefault="00800AD8">
      <w:pPr>
        <w:pStyle w:val="InterlineFree"/>
      </w:pPr>
      <w:r>
        <w:t>And he went back to his father in the world above, they say.</w:t>
      </w:r>
    </w:p>
    <w:p w14:paraId="7C30B47D" w14:textId="77777777" w:rsidR="00DE71BD" w:rsidRDefault="00DC1AE0" w:rsidP="00DE71BD">
      <w:pPr>
        <w:pStyle w:val="InterlineText"/>
        <w:tabs>
          <w:tab w:val="left" w:pos="533"/>
          <w:tab w:val="left" w:pos="1022"/>
          <w:tab w:val="left" w:pos="2561"/>
          <w:tab w:val="left" w:pos="3335"/>
          <w:tab w:val="left" w:pos="3839"/>
          <w:tab w:val="left" w:pos="4523"/>
          <w:tab w:val="left" w:pos="4787"/>
          <w:tab w:val="left" w:pos="6071"/>
        </w:tabs>
      </w:pPr>
      <w:r w:rsidRPr="003A1D48">
        <w:rPr>
          <w:rStyle w:val="InterlineTextNumChar"/>
        </w:rPr>
        <w:t>027</w:t>
      </w:r>
      <w:r w:rsidR="00800AD8">
        <w:tab/>
        <w:t>sa</w:t>
      </w:r>
      <w:r w:rsidR="00800AD8">
        <w:tab/>
        <w:t>tjautsiketsikel</w:t>
      </w:r>
      <w:r w:rsidR="00800AD8">
        <w:tab/>
        <w:t>anga</w:t>
      </w:r>
      <w:r w:rsidR="00800AD8">
        <w:tab/>
        <w:t>tua</w:t>
      </w:r>
      <w:r w:rsidR="00DE71BD">
        <w:tab/>
        <w:t>kama</w:t>
      </w:r>
      <w:r w:rsidR="00DE71BD">
        <w:tab/>
        <w:t>a</w:t>
      </w:r>
      <w:r w:rsidR="00DE71BD">
        <w:tab/>
        <w:t>îemitaîita</w:t>
      </w:r>
      <w:r w:rsidR="00DE71BD">
        <w:tab/>
        <w:t>tua</w:t>
      </w:r>
    </w:p>
    <w:p w14:paraId="738910B3" w14:textId="77777777" w:rsidR="00800AD8" w:rsidRDefault="00800AD8" w:rsidP="00DE71BD">
      <w:pPr>
        <w:pStyle w:val="InterlineGlossWithTrans"/>
        <w:tabs>
          <w:tab w:val="left" w:pos="533"/>
          <w:tab w:val="left" w:pos="1022"/>
          <w:tab w:val="left" w:pos="2561"/>
          <w:tab w:val="left" w:pos="3335"/>
          <w:tab w:val="left" w:pos="3839"/>
          <w:tab w:val="left" w:pos="4523"/>
          <w:tab w:val="left" w:pos="4787"/>
          <w:tab w:val="left" w:pos="6071"/>
        </w:tabs>
      </w:pPr>
      <w:r>
        <w:tab/>
        <w:t>sa</w:t>
      </w:r>
      <w:r>
        <w:tab/>
        <w:t>tsike=tjautsikel</w:t>
      </w:r>
      <w:r>
        <w:tab/>
        <w:t>anga</w:t>
      </w:r>
      <w:r>
        <w:tab/>
        <w:t>tua</w:t>
      </w:r>
      <w:r w:rsidR="00DE71BD">
        <w:tab/>
        <w:t>kama</w:t>
      </w:r>
      <w:r w:rsidR="00DE71BD">
        <w:tab/>
        <w:t>a</w:t>
      </w:r>
      <w:r w:rsidR="00DE71BD">
        <w:tab/>
        <w:t>em=îita-îita</w:t>
      </w:r>
      <w:r w:rsidR="00DE71BD">
        <w:tab/>
        <w:t>tua</w:t>
      </w:r>
    </w:p>
    <w:p w14:paraId="6C529571" w14:textId="77777777" w:rsidR="00800AD8" w:rsidRDefault="00800AD8" w:rsidP="00DE71BD">
      <w:pPr>
        <w:pStyle w:val="InterlineTransNoFree"/>
        <w:tabs>
          <w:tab w:val="left" w:pos="1022"/>
          <w:tab w:val="left" w:pos="2561"/>
          <w:tab w:val="left" w:pos="3335"/>
          <w:tab w:val="left" w:pos="3839"/>
          <w:tab w:val="left" w:pos="4523"/>
          <w:tab w:val="left" w:pos="4787"/>
          <w:tab w:val="left" w:pos="6071"/>
        </w:tabs>
      </w:pPr>
      <w:r>
        <w:tab/>
        <w:t>and</w:t>
      </w:r>
      <w:r>
        <w:tab/>
      </w:r>
      <w:r>
        <w:rPr>
          <w:smallCaps/>
        </w:rPr>
        <w:t>red</w:t>
      </w:r>
      <w:r>
        <w:t>=story</w:t>
      </w:r>
      <w:r>
        <w:tab/>
        <w:t>indeed</w:t>
      </w:r>
      <w:r>
        <w:tab/>
      </w:r>
      <w:r>
        <w:rPr>
          <w:smallCaps/>
        </w:rPr>
        <w:t>obl</w:t>
      </w:r>
      <w:r w:rsidR="00DE71BD">
        <w:tab/>
        <w:t>father</w:t>
      </w:r>
      <w:r w:rsidR="00DE71BD">
        <w:rPr>
          <w:smallCaps/>
        </w:rPr>
        <w:tab/>
        <w:t>c</w:t>
      </w:r>
      <w:r w:rsidR="00DE71BD">
        <w:rPr>
          <w:smallCaps/>
        </w:rPr>
        <w:tab/>
        <w:t>af</w:t>
      </w:r>
      <w:r w:rsidR="00DE71BD">
        <w:t>=</w:t>
      </w:r>
      <w:r w:rsidR="00DE71BD">
        <w:rPr>
          <w:smallCaps/>
        </w:rPr>
        <w:t>red</w:t>
      </w:r>
      <w:r w:rsidR="00DE71BD">
        <w:t>-one</w:t>
      </w:r>
      <w:r w:rsidR="00DE71BD">
        <w:tab/>
      </w:r>
      <w:r w:rsidR="00DE71BD">
        <w:rPr>
          <w:smallCaps/>
        </w:rPr>
        <w:t>obl</w:t>
      </w:r>
    </w:p>
    <w:p w14:paraId="373BF7FA" w14:textId="77777777" w:rsidR="00800AD8" w:rsidRDefault="00800AD8" w:rsidP="00DE71BD">
      <w:pPr>
        <w:pStyle w:val="InterlineText"/>
        <w:tabs>
          <w:tab w:val="left" w:pos="533"/>
          <w:tab w:val="left" w:pos="3917"/>
          <w:tab w:val="left" w:pos="4361"/>
          <w:tab w:val="left" w:pos="5930"/>
        </w:tabs>
      </w:pPr>
      <w:r>
        <w:tab/>
        <w:t>kinaitjaritekuan</w:t>
      </w:r>
      <w:r>
        <w:tab/>
        <w:t>ti</w:t>
      </w:r>
      <w:r>
        <w:tab/>
        <w:t>Pulelelelengan,</w:t>
      </w:r>
      <w:r>
        <w:tab/>
        <w:t>aya.</w:t>
      </w:r>
    </w:p>
    <w:p w14:paraId="12A50944" w14:textId="77777777" w:rsidR="00800AD8" w:rsidRDefault="00800AD8" w:rsidP="00DE71BD">
      <w:pPr>
        <w:pStyle w:val="InterlineGlossWithTrans"/>
        <w:tabs>
          <w:tab w:val="left" w:pos="533"/>
          <w:tab w:val="left" w:pos="3917"/>
          <w:tab w:val="left" w:pos="4361"/>
          <w:tab w:val="left" w:pos="5930"/>
        </w:tabs>
      </w:pPr>
      <w:r>
        <w:tab/>
        <w:t>in=ka-i-tjari-teku-an</w:t>
      </w:r>
      <w:r>
        <w:tab/>
        <w:t>ti</w:t>
      </w:r>
      <w:r>
        <w:tab/>
        <w:t>Pulelelelengan</w:t>
      </w:r>
      <w:r>
        <w:tab/>
        <w:t>aya</w:t>
      </w:r>
    </w:p>
    <w:p w14:paraId="60612834" w14:textId="77777777" w:rsidR="00800AD8" w:rsidRDefault="00800AD8" w:rsidP="00DE71BD">
      <w:pPr>
        <w:pStyle w:val="InterlineTrans"/>
        <w:tabs>
          <w:tab w:val="left" w:pos="533"/>
          <w:tab w:val="left" w:pos="3917"/>
          <w:tab w:val="left" w:pos="4361"/>
          <w:tab w:val="left" w:pos="5930"/>
        </w:tabs>
      </w:pPr>
      <w:r>
        <w:tab/>
      </w:r>
      <w:r>
        <w:rPr>
          <w:smallCaps/>
        </w:rPr>
        <w:t>perf</w:t>
      </w:r>
      <w:r>
        <w:t>=main-</w:t>
      </w:r>
      <w:r>
        <w:rPr>
          <w:smallCaps/>
        </w:rPr>
        <w:t>loc</w:t>
      </w:r>
      <w:r>
        <w:t>-utmost-down-</w:t>
      </w:r>
      <w:r>
        <w:rPr>
          <w:smallCaps/>
        </w:rPr>
        <w:t>nom</w:t>
      </w:r>
      <w:r>
        <w:tab/>
      </w:r>
      <w:r>
        <w:rPr>
          <w:smallCaps/>
        </w:rPr>
        <w:t>f.h</w:t>
      </w:r>
      <w:r>
        <w:tab/>
        <w:t>(name)</w:t>
      </w:r>
      <w:r>
        <w:tab/>
        <w:t>say</w:t>
      </w:r>
    </w:p>
    <w:p w14:paraId="0A503D11" w14:textId="77777777" w:rsidR="00800AD8" w:rsidRDefault="00800AD8">
      <w:pPr>
        <w:pStyle w:val="InterlineFree"/>
      </w:pPr>
      <w:r>
        <w:t>And Pulelelelengan told his father everything that he had done in the world below, they say.</w:t>
      </w:r>
    </w:p>
    <w:p w14:paraId="4343776A" w14:textId="77777777" w:rsidR="00DE71BD" w:rsidRDefault="00DC1AE0" w:rsidP="00DE71BD">
      <w:pPr>
        <w:pStyle w:val="InterlineText"/>
        <w:tabs>
          <w:tab w:val="left" w:pos="533"/>
          <w:tab w:val="left" w:pos="1922"/>
          <w:tab w:val="left" w:pos="2306"/>
          <w:tab w:val="left" w:pos="4610"/>
          <w:tab w:val="left" w:pos="5474"/>
          <w:tab w:val="left" w:pos="5738"/>
          <w:tab w:val="left" w:pos="6512"/>
          <w:tab w:val="left" w:pos="7436"/>
        </w:tabs>
      </w:pPr>
      <w:r w:rsidRPr="003A1D48">
        <w:rPr>
          <w:rStyle w:val="InterlineTextNumChar"/>
        </w:rPr>
        <w:t>028</w:t>
      </w:r>
      <w:r w:rsidR="00800AD8">
        <w:tab/>
        <w:t>selapay</w:t>
      </w:r>
      <w:r w:rsidR="00DE71BD">
        <w:tab/>
        <w:t>nu</w:t>
      </w:r>
      <w:r w:rsidR="00DE71BD">
        <w:tab/>
        <w:t>namalevaleva</w:t>
      </w:r>
      <w:r w:rsidR="00DE71BD">
        <w:tab/>
        <w:t>aravats</w:t>
      </w:r>
      <w:r w:rsidR="00DE71BD">
        <w:tab/>
        <w:t>a</w:t>
      </w:r>
      <w:r w:rsidR="00DE71BD">
        <w:tab/>
        <w:t>“manu</w:t>
      </w:r>
      <w:r w:rsidR="00DE71BD">
        <w:tab/>
        <w:t>izua</w:t>
      </w:r>
      <w:r w:rsidR="00DE71BD">
        <w:tab/>
        <w:t>nanguaq</w:t>
      </w:r>
    </w:p>
    <w:p w14:paraId="0E48E6DE" w14:textId="77777777" w:rsidR="00800AD8" w:rsidRDefault="00800AD8" w:rsidP="00DE71BD">
      <w:pPr>
        <w:pStyle w:val="InterlineGlossWithTrans"/>
        <w:tabs>
          <w:tab w:val="left" w:pos="533"/>
          <w:tab w:val="left" w:pos="1922"/>
          <w:tab w:val="left" w:pos="2306"/>
          <w:tab w:val="left" w:pos="4610"/>
          <w:tab w:val="left" w:pos="5474"/>
          <w:tab w:val="left" w:pos="5738"/>
          <w:tab w:val="left" w:pos="6512"/>
          <w:tab w:val="left" w:pos="7436"/>
        </w:tabs>
      </w:pPr>
      <w:r>
        <w:tab/>
        <w:t>se-lapay</w:t>
      </w:r>
      <w:r w:rsidR="00DE71BD">
        <w:tab/>
        <w:t>nu</w:t>
      </w:r>
      <w:r w:rsidR="00DE71BD">
        <w:tab/>
        <w:t>na-ma-leva-leva</w:t>
      </w:r>
      <w:r w:rsidR="00DE71BD">
        <w:tab/>
        <w:t>a-ravats</w:t>
      </w:r>
      <w:r w:rsidR="00DE71BD">
        <w:tab/>
        <w:t>a</w:t>
      </w:r>
      <w:r w:rsidR="00DE71BD">
        <w:tab/>
        <w:t>manu</w:t>
      </w:r>
      <w:r w:rsidR="00DE71BD">
        <w:tab/>
        <w:t>i-zua</w:t>
      </w:r>
      <w:r w:rsidR="00DE71BD">
        <w:tab/>
        <w:t>na-nguaq</w:t>
      </w:r>
    </w:p>
    <w:p w14:paraId="1DCD7F75" w14:textId="77777777" w:rsidR="00800AD8" w:rsidRDefault="00800AD8" w:rsidP="00DE71BD">
      <w:pPr>
        <w:pStyle w:val="InterlineTransNoFree"/>
        <w:tabs>
          <w:tab w:val="left" w:pos="1922"/>
          <w:tab w:val="left" w:pos="2306"/>
          <w:tab w:val="left" w:pos="4610"/>
          <w:tab w:val="left" w:pos="5474"/>
          <w:tab w:val="left" w:pos="5738"/>
          <w:tab w:val="left" w:pos="6512"/>
          <w:tab w:val="left" w:pos="7436"/>
        </w:tabs>
      </w:pPr>
      <w:r>
        <w:tab/>
      </w:r>
      <w:r>
        <w:rPr>
          <w:smallCaps/>
        </w:rPr>
        <w:t>invol</w:t>
      </w:r>
      <w:r>
        <w:t>-severe</w:t>
      </w:r>
      <w:r w:rsidR="00DE71BD">
        <w:tab/>
        <w:t>of</w:t>
      </w:r>
      <w:r w:rsidR="00DE71BD">
        <w:tab/>
      </w:r>
      <w:r w:rsidR="00DE71BD">
        <w:rPr>
          <w:smallCaps/>
        </w:rPr>
        <w:t>past</w:t>
      </w:r>
      <w:r w:rsidR="00DE71BD">
        <w:t>-</w:t>
      </w:r>
      <w:r w:rsidR="00DE71BD">
        <w:rPr>
          <w:smallCaps/>
        </w:rPr>
        <w:t>stat</w:t>
      </w:r>
      <w:r w:rsidR="00DE71BD">
        <w:t>-</w:t>
      </w:r>
      <w:r w:rsidR="00DE71BD">
        <w:rPr>
          <w:smallCaps/>
        </w:rPr>
        <w:t>red</w:t>
      </w:r>
      <w:r w:rsidR="00DE71BD">
        <w:t>-pleased</w:t>
      </w:r>
      <w:r w:rsidR="00DE71BD">
        <w:tab/>
      </w:r>
      <w:r w:rsidR="00DE71BD">
        <w:rPr>
          <w:smallCaps/>
        </w:rPr>
        <w:t>c-</w:t>
      </w:r>
      <w:r w:rsidR="00DE71BD">
        <w:t>true</w:t>
      </w:r>
      <w:r w:rsidR="00DE71BD">
        <w:rPr>
          <w:smallCaps/>
        </w:rPr>
        <w:tab/>
        <w:t>c</w:t>
      </w:r>
      <w:r w:rsidR="00DE71BD">
        <w:rPr>
          <w:smallCaps/>
        </w:rPr>
        <w:tab/>
      </w:r>
      <w:r w:rsidR="00DE71BD">
        <w:t>then</w:t>
      </w:r>
      <w:r w:rsidR="00DE71BD">
        <w:tab/>
      </w:r>
      <w:r w:rsidR="00DE71BD">
        <w:rPr>
          <w:smallCaps/>
        </w:rPr>
        <w:t>loc</w:t>
      </w:r>
      <w:r w:rsidR="00DE71BD">
        <w:t>-that</w:t>
      </w:r>
      <w:r w:rsidR="00DE71BD">
        <w:tab/>
      </w:r>
      <w:r w:rsidR="00DE71BD">
        <w:rPr>
          <w:smallCaps/>
        </w:rPr>
        <w:t>stat</w:t>
      </w:r>
      <w:r w:rsidR="00DE71BD">
        <w:t>-good</w:t>
      </w:r>
    </w:p>
    <w:p w14:paraId="6F9F76CE" w14:textId="77777777" w:rsidR="00DE71BD" w:rsidRDefault="00800AD8" w:rsidP="00DE71BD">
      <w:pPr>
        <w:pStyle w:val="InterlineText"/>
        <w:tabs>
          <w:tab w:val="left" w:pos="533"/>
          <w:tab w:val="left" w:pos="1652"/>
          <w:tab w:val="left" w:pos="2126"/>
          <w:tab w:val="left" w:pos="3050"/>
          <w:tab w:val="left" w:pos="5114"/>
          <w:tab w:val="left" w:pos="5783"/>
          <w:tab w:val="left" w:pos="6272"/>
        </w:tabs>
      </w:pPr>
      <w:r>
        <w:tab/>
        <w:t>matu</w:t>
      </w:r>
      <w:r>
        <w:tab/>
        <w:t>sa</w:t>
      </w:r>
      <w:r w:rsidR="00DE71BD">
        <w:tab/>
        <w:t>tja</w:t>
      </w:r>
      <w:r w:rsidR="00DE71BD">
        <w:tab/>
        <w:t>kinaizuanan,</w:t>
      </w:r>
      <w:r w:rsidR="00DE71BD">
        <w:tab/>
        <w:t>manu</w:t>
      </w:r>
      <w:r w:rsidR="00DE71BD">
        <w:tab/>
        <w:t>zua</w:t>
      </w:r>
      <w:r w:rsidR="00DE71BD">
        <w:tab/>
        <w:t>izua</w:t>
      </w:r>
    </w:p>
    <w:p w14:paraId="539DABBB" w14:textId="77777777" w:rsidR="00800AD8" w:rsidRDefault="00800AD8" w:rsidP="00DE71BD">
      <w:pPr>
        <w:pStyle w:val="InterlineGlossWithTrans"/>
        <w:tabs>
          <w:tab w:val="left" w:pos="533"/>
          <w:tab w:val="left" w:pos="1652"/>
          <w:tab w:val="left" w:pos="2126"/>
          <w:tab w:val="left" w:pos="3050"/>
          <w:tab w:val="left" w:pos="5114"/>
          <w:tab w:val="left" w:pos="5783"/>
          <w:tab w:val="left" w:pos="6272"/>
        </w:tabs>
      </w:pPr>
      <w:r>
        <w:tab/>
        <w:t>ma-tu</w:t>
      </w:r>
      <w:r>
        <w:tab/>
        <w:t>tsa</w:t>
      </w:r>
      <w:r w:rsidR="00DE71BD">
        <w:tab/>
        <w:t>tja</w:t>
      </w:r>
      <w:r w:rsidR="00DE71BD">
        <w:tab/>
        <w:t>in=ka-i-zua-anan</w:t>
      </w:r>
      <w:r w:rsidR="00DE71BD">
        <w:tab/>
        <w:t>manu</w:t>
      </w:r>
      <w:r w:rsidR="00DE71BD">
        <w:tab/>
        <w:t>zua</w:t>
      </w:r>
      <w:r w:rsidR="00DE71BD">
        <w:tab/>
        <w:t>i-zua</w:t>
      </w:r>
    </w:p>
    <w:p w14:paraId="62D1F82D" w14:textId="77777777" w:rsidR="00800AD8" w:rsidRDefault="00800AD8" w:rsidP="00DE71BD">
      <w:pPr>
        <w:pStyle w:val="InterlineTransNoFree"/>
        <w:tabs>
          <w:tab w:val="left" w:pos="1652"/>
          <w:tab w:val="left" w:pos="2126"/>
          <w:tab w:val="left" w:pos="3050"/>
          <w:tab w:val="left" w:pos="5114"/>
          <w:tab w:val="left" w:pos="5783"/>
          <w:tab w:val="left" w:pos="6272"/>
        </w:tabs>
      </w:pPr>
      <w:r>
        <w:tab/>
      </w:r>
      <w:r>
        <w:rPr>
          <w:smallCaps/>
        </w:rPr>
        <w:t>stat</w:t>
      </w:r>
      <w:r>
        <w:t>-alike</w:t>
      </w:r>
      <w:r>
        <w:tab/>
        <w:t>this</w:t>
      </w:r>
      <w:r w:rsidR="00DE71BD">
        <w:tab/>
        <w:t>our(</w:t>
      </w:r>
      <w:r w:rsidR="00DE71BD">
        <w:rPr>
          <w:smallCaps/>
        </w:rPr>
        <w:t>inc</w:t>
      </w:r>
      <w:r w:rsidR="00DE71BD">
        <w:t>)</w:t>
      </w:r>
      <w:r w:rsidR="00DE71BD">
        <w:tab/>
      </w:r>
      <w:r w:rsidR="00DE71BD">
        <w:rPr>
          <w:smallCaps/>
        </w:rPr>
        <w:t>perf</w:t>
      </w:r>
      <w:r w:rsidR="00DE71BD">
        <w:t>=?-</w:t>
      </w:r>
      <w:r w:rsidR="00DE71BD">
        <w:rPr>
          <w:smallCaps/>
        </w:rPr>
        <w:t>loc</w:t>
      </w:r>
      <w:r w:rsidR="00DE71BD">
        <w:t>-that-still</w:t>
      </w:r>
      <w:r w:rsidR="00DE71BD">
        <w:tab/>
        <w:t>then</w:t>
      </w:r>
      <w:r w:rsidR="00DE71BD">
        <w:tab/>
        <w:t>that</w:t>
      </w:r>
      <w:r w:rsidR="00DE71BD">
        <w:tab/>
      </w:r>
      <w:r w:rsidR="00DE71BD">
        <w:rPr>
          <w:smallCaps/>
        </w:rPr>
        <w:t>loc</w:t>
      </w:r>
      <w:r w:rsidR="00DE71BD">
        <w:t>-that</w:t>
      </w:r>
    </w:p>
    <w:p w14:paraId="2C2ACEFC" w14:textId="77777777" w:rsidR="00DE71BD" w:rsidRDefault="00800AD8" w:rsidP="00DE71BD">
      <w:pPr>
        <w:pStyle w:val="InterlineText"/>
        <w:tabs>
          <w:tab w:val="left" w:pos="533"/>
          <w:tab w:val="left" w:pos="2702"/>
          <w:tab w:val="left" w:pos="3566"/>
          <w:tab w:val="left" w:pos="3830"/>
          <w:tab w:val="left" w:pos="5609"/>
          <w:tab w:val="left" w:pos="6083"/>
        </w:tabs>
      </w:pPr>
      <w:r>
        <w:tab/>
        <w:t>mamazangiîan</w:t>
      </w:r>
      <w:r w:rsidR="00DE71BD">
        <w:tab/>
        <w:t>aravats</w:t>
      </w:r>
      <w:r w:rsidR="00DE71BD">
        <w:tab/>
        <w:t>a</w:t>
      </w:r>
      <w:r w:rsidR="00DE71BD">
        <w:tab/>
        <w:t>rukiîivak,”</w:t>
      </w:r>
      <w:r w:rsidR="00DE71BD">
        <w:tab/>
        <w:t>aya</w:t>
      </w:r>
      <w:r w:rsidR="00DE71BD">
        <w:tab/>
        <w:t>setjariteku.</w:t>
      </w:r>
    </w:p>
    <w:p w14:paraId="01535DF6" w14:textId="77777777" w:rsidR="00800AD8" w:rsidRDefault="00800AD8" w:rsidP="00DE71BD">
      <w:pPr>
        <w:pStyle w:val="InterlineGlossWithTrans"/>
        <w:tabs>
          <w:tab w:val="left" w:pos="533"/>
          <w:tab w:val="left" w:pos="2702"/>
          <w:tab w:val="left" w:pos="3566"/>
          <w:tab w:val="left" w:pos="3830"/>
          <w:tab w:val="left" w:pos="5609"/>
          <w:tab w:val="left" w:pos="6083"/>
        </w:tabs>
      </w:pPr>
      <w:r>
        <w:tab/>
        <w:t>ma-ma-zangiî-an</w:t>
      </w:r>
      <w:r w:rsidR="00DE71BD">
        <w:tab/>
        <w:t>a-ravats</w:t>
      </w:r>
      <w:r w:rsidR="00DE71BD">
        <w:tab/>
        <w:t>a</w:t>
      </w:r>
      <w:r w:rsidR="00DE71BD">
        <w:tab/>
        <w:t>ru-ki-îivak</w:t>
      </w:r>
      <w:r w:rsidR="00DE71BD">
        <w:tab/>
        <w:t>aya</w:t>
      </w:r>
      <w:r w:rsidR="00DE71BD">
        <w:tab/>
        <w:t>se-tjari-teku</w:t>
      </w:r>
    </w:p>
    <w:p w14:paraId="7648539F" w14:textId="77777777" w:rsidR="00800AD8" w:rsidRDefault="00800AD8" w:rsidP="00DE71BD">
      <w:pPr>
        <w:pStyle w:val="InterlineTrans"/>
        <w:tabs>
          <w:tab w:val="left" w:pos="533"/>
          <w:tab w:val="left" w:pos="2702"/>
          <w:tab w:val="left" w:pos="3566"/>
          <w:tab w:val="left" w:pos="3830"/>
          <w:tab w:val="left" w:pos="5609"/>
          <w:tab w:val="left" w:pos="6083"/>
        </w:tabs>
      </w:pPr>
      <w:r>
        <w:tab/>
      </w:r>
      <w:r>
        <w:rPr>
          <w:smallCaps/>
        </w:rPr>
        <w:t>stat</w:t>
      </w:r>
      <w:r>
        <w:t>-</w:t>
      </w:r>
      <w:r>
        <w:rPr>
          <w:smallCaps/>
        </w:rPr>
        <w:t>stat</w:t>
      </w:r>
      <w:r>
        <w:t>-chief-</w:t>
      </w:r>
      <w:r>
        <w:rPr>
          <w:smallCaps/>
        </w:rPr>
        <w:t>nom</w:t>
      </w:r>
      <w:r w:rsidR="00DE71BD">
        <w:tab/>
      </w:r>
      <w:r w:rsidR="00DE71BD">
        <w:rPr>
          <w:smallCaps/>
        </w:rPr>
        <w:t>c-</w:t>
      </w:r>
      <w:r w:rsidR="00DE71BD">
        <w:t>true</w:t>
      </w:r>
      <w:r w:rsidR="00DE71BD">
        <w:rPr>
          <w:smallCaps/>
        </w:rPr>
        <w:tab/>
        <w:t>c</w:t>
      </w:r>
      <w:r w:rsidR="00DE71BD">
        <w:rPr>
          <w:smallCaps/>
        </w:rPr>
        <w:tab/>
      </w:r>
      <w:r w:rsidR="00DE71BD">
        <w:t>many-do-care.for</w:t>
      </w:r>
      <w:r w:rsidR="00DE71BD">
        <w:tab/>
        <w:t>say</w:t>
      </w:r>
      <w:r w:rsidR="00DE71BD">
        <w:tab/>
        <w:t>person.of-utmost-down</w:t>
      </w:r>
    </w:p>
    <w:p w14:paraId="4FBCEFE0" w14:textId="77777777" w:rsidR="00800AD8" w:rsidRDefault="00800AD8" w:rsidP="00DE71BD">
      <w:pPr>
        <w:pStyle w:val="InterlineFreeCommentFollows"/>
      </w:pPr>
      <w:r>
        <w:t>And the people were very glad. “So there is something good like our own</w:t>
      </w:r>
      <w:r w:rsidR="00DE71BD">
        <w:t xml:space="preserve"> </w:t>
      </w:r>
      <w:r>
        <w:t>place. And there is a real chief who is truly loving,” said the people of</w:t>
      </w:r>
      <w:r w:rsidR="00DE71BD">
        <w:t xml:space="preserve"> </w:t>
      </w:r>
      <w:r>
        <w:t>the world below,</w:t>
      </w:r>
    </w:p>
    <w:p w14:paraId="1E4B4629" w14:textId="77777777" w:rsidR="00800AD8" w:rsidRDefault="00A8416B" w:rsidP="00DE71BD">
      <w:pPr>
        <w:pStyle w:val="CommentLastWithHalfSpace"/>
      </w:pPr>
      <w:r>
        <w:t>[</w:t>
      </w:r>
      <w:r w:rsidR="00800AD8" w:rsidRPr="00DE71BD">
        <w:rPr>
          <w:rStyle w:val="VernacularText"/>
        </w:rPr>
        <w:t>matu sa</w:t>
      </w:r>
      <w:r w:rsidR="00800AD8">
        <w:t xml:space="preserve">: </w:t>
      </w:r>
      <w:r w:rsidR="00DE71BD">
        <w:t xml:space="preserve">was </w:t>
      </w:r>
      <w:r w:rsidR="00800AD8" w:rsidRPr="00DE71BD">
        <w:rPr>
          <w:rStyle w:val="VernacularText"/>
        </w:rPr>
        <w:t>ma tusa</w:t>
      </w:r>
      <w:r>
        <w:t>]</w:t>
      </w:r>
    </w:p>
    <w:p w14:paraId="48CF47F2" w14:textId="77777777" w:rsidR="00DE71BD" w:rsidRDefault="00DC1AE0" w:rsidP="00DE71BD">
      <w:pPr>
        <w:pStyle w:val="InterlineText"/>
        <w:tabs>
          <w:tab w:val="left" w:pos="533"/>
          <w:tab w:val="left" w:pos="1517"/>
          <w:tab w:val="left" w:pos="4121"/>
          <w:tab w:val="left" w:pos="4985"/>
          <w:tab w:val="left" w:pos="5969"/>
          <w:tab w:val="left" w:pos="6458"/>
          <w:tab w:val="left" w:pos="7217"/>
        </w:tabs>
      </w:pPr>
      <w:r w:rsidRPr="003A1D48">
        <w:rPr>
          <w:rStyle w:val="InterlineTextNumChar"/>
        </w:rPr>
        <w:t>029</w:t>
      </w:r>
      <w:r w:rsidR="00800AD8">
        <w:tab/>
        <w:t>saka</w:t>
      </w:r>
      <w:r w:rsidR="00800AD8">
        <w:tab/>
        <w:t>namalevanga</w:t>
      </w:r>
      <w:r w:rsidR="00DE71BD">
        <w:tab/>
        <w:t>aravats,</w:t>
      </w:r>
      <w:r w:rsidR="00DE71BD">
        <w:tab/>
        <w:t>saka</w:t>
      </w:r>
      <w:r w:rsidR="00DE71BD">
        <w:tab/>
        <w:t>sa</w:t>
      </w:r>
      <w:r w:rsidR="00DE71BD">
        <w:tab/>
        <w:t>su</w:t>
      </w:r>
      <w:r w:rsidR="00DE71BD">
        <w:tab/>
        <w:t>u</w:t>
      </w:r>
    </w:p>
    <w:p w14:paraId="5307D978" w14:textId="77777777" w:rsidR="00800AD8" w:rsidRDefault="00800AD8" w:rsidP="00DE71BD">
      <w:pPr>
        <w:pStyle w:val="InterlineGlossWithTrans"/>
        <w:tabs>
          <w:tab w:val="left" w:pos="533"/>
          <w:tab w:val="left" w:pos="1517"/>
          <w:tab w:val="left" w:pos="4121"/>
          <w:tab w:val="left" w:pos="4985"/>
          <w:tab w:val="left" w:pos="5969"/>
          <w:tab w:val="left" w:pos="6458"/>
          <w:tab w:val="left" w:pos="7217"/>
        </w:tabs>
      </w:pPr>
      <w:r>
        <w:tab/>
        <w:t>sa-ka</w:t>
      </w:r>
      <w:r>
        <w:tab/>
        <w:t>na-ma-leva-anga</w:t>
      </w:r>
      <w:r w:rsidR="00DE71BD">
        <w:tab/>
        <w:t>a-ravats</w:t>
      </w:r>
      <w:r w:rsidR="00DE71BD">
        <w:tab/>
        <w:t>sa-ka</w:t>
      </w:r>
      <w:r w:rsidR="00DE71BD">
        <w:tab/>
        <w:t>sa</w:t>
      </w:r>
      <w:r w:rsidR="00DE71BD">
        <w:tab/>
        <w:t>su</w:t>
      </w:r>
      <w:r w:rsidR="00DE71BD">
        <w:tab/>
        <w:t>u</w:t>
      </w:r>
    </w:p>
    <w:p w14:paraId="6F2EA02A" w14:textId="77777777" w:rsidR="00800AD8" w:rsidRDefault="00800AD8" w:rsidP="00DE71BD">
      <w:pPr>
        <w:pStyle w:val="InterlineTransNoFree"/>
        <w:tabs>
          <w:tab w:val="left" w:pos="1517"/>
          <w:tab w:val="left" w:pos="4121"/>
          <w:tab w:val="left" w:pos="4985"/>
          <w:tab w:val="left" w:pos="5969"/>
          <w:tab w:val="left" w:pos="6458"/>
          <w:tab w:val="left" w:pos="7217"/>
        </w:tabs>
      </w:pPr>
      <w:r>
        <w:tab/>
        <w:t>and-after</w:t>
      </w:r>
      <w:r>
        <w:tab/>
      </w:r>
      <w:r>
        <w:rPr>
          <w:smallCaps/>
        </w:rPr>
        <w:t>past</w:t>
      </w:r>
      <w:r>
        <w:t>-</w:t>
      </w:r>
      <w:r>
        <w:rPr>
          <w:smallCaps/>
        </w:rPr>
        <w:t>stat</w:t>
      </w:r>
      <w:r>
        <w:t>-pleased-indeed</w:t>
      </w:r>
      <w:r w:rsidR="00DE71BD">
        <w:tab/>
      </w:r>
      <w:r w:rsidR="00DE71BD">
        <w:rPr>
          <w:smallCaps/>
        </w:rPr>
        <w:t>c-</w:t>
      </w:r>
      <w:r w:rsidR="00DE71BD">
        <w:t>true</w:t>
      </w:r>
      <w:r w:rsidR="00DE71BD">
        <w:tab/>
        <w:t>and-after</w:t>
      </w:r>
      <w:r w:rsidR="00DE71BD">
        <w:tab/>
        <w:t>and</w:t>
      </w:r>
      <w:r w:rsidR="00DE71BD">
        <w:tab/>
        <w:t>you(</w:t>
      </w:r>
      <w:r w:rsidR="00DE71BD">
        <w:rPr>
          <w:smallCaps/>
        </w:rPr>
        <w:t>s</w:t>
      </w:r>
      <w:r w:rsidR="00DE71BD">
        <w:t>)</w:t>
      </w:r>
      <w:r w:rsidR="00DE71BD">
        <w:tab/>
        <w:t>?</w:t>
      </w:r>
    </w:p>
    <w:p w14:paraId="6AC367B6" w14:textId="77777777" w:rsidR="00800AD8" w:rsidRDefault="00800AD8" w:rsidP="00DE71BD">
      <w:pPr>
        <w:pStyle w:val="InterlineText"/>
        <w:tabs>
          <w:tab w:val="left" w:pos="533"/>
          <w:tab w:val="left" w:pos="2957"/>
          <w:tab w:val="left" w:pos="3446"/>
          <w:tab w:val="left" w:pos="4205"/>
          <w:tab w:val="left" w:pos="6869"/>
          <w:tab w:val="left" w:pos="7373"/>
        </w:tabs>
      </w:pPr>
      <w:r>
        <w:tab/>
        <w:t>iravaravanga</w:t>
      </w:r>
      <w:r>
        <w:tab/>
        <w:t>sa</w:t>
      </w:r>
      <w:r>
        <w:tab/>
        <w:t>su(?</w:t>
      </w:r>
      <w:r w:rsidR="00DE71BD">
        <w:t>)</w:t>
      </w:r>
      <w:r>
        <w:tab/>
        <w:t>kalevalevanga</w:t>
      </w:r>
      <w:r w:rsidR="00DE71BD">
        <w:tab/>
        <w:t>tua</w:t>
      </w:r>
      <w:r w:rsidR="00DE71BD">
        <w:tab/>
        <w:t>sema</w:t>
      </w:r>
    </w:p>
    <w:p w14:paraId="656EA614" w14:textId="77777777" w:rsidR="00800AD8" w:rsidRDefault="00800AD8" w:rsidP="00DE71BD">
      <w:pPr>
        <w:pStyle w:val="InterlineGlossWithTrans"/>
        <w:tabs>
          <w:tab w:val="left" w:pos="533"/>
          <w:tab w:val="left" w:pos="2957"/>
          <w:tab w:val="left" w:pos="3446"/>
          <w:tab w:val="left" w:pos="4205"/>
          <w:tab w:val="left" w:pos="6869"/>
          <w:tab w:val="left" w:pos="7373"/>
        </w:tabs>
      </w:pPr>
      <w:r>
        <w:tab/>
        <w:t>i-rava-rava-anga</w:t>
      </w:r>
      <w:r>
        <w:tab/>
        <w:t>sa</w:t>
      </w:r>
      <w:r>
        <w:tab/>
        <w:t>su</w:t>
      </w:r>
      <w:r>
        <w:tab/>
        <w:t>ka-leva-leva-anga</w:t>
      </w:r>
      <w:r w:rsidR="00DE71BD">
        <w:tab/>
        <w:t>tua</w:t>
      </w:r>
      <w:r w:rsidR="00DE71BD">
        <w:tab/>
        <w:t>em=sa</w:t>
      </w:r>
    </w:p>
    <w:p w14:paraId="60E63BDC" w14:textId="77777777" w:rsidR="00800AD8" w:rsidRDefault="00800AD8" w:rsidP="00DE71BD">
      <w:pPr>
        <w:pStyle w:val="InterlineTransNoFree"/>
        <w:tabs>
          <w:tab w:val="left" w:pos="2957"/>
          <w:tab w:val="left" w:pos="3446"/>
          <w:tab w:val="left" w:pos="4205"/>
          <w:tab w:val="left" w:pos="6869"/>
          <w:tab w:val="left" w:pos="7373"/>
        </w:tabs>
      </w:pPr>
      <w:r>
        <w:tab/>
      </w:r>
      <w:r>
        <w:rPr>
          <w:smallCaps/>
        </w:rPr>
        <w:t>loc</w:t>
      </w:r>
      <w:r>
        <w:t>-</w:t>
      </w:r>
      <w:r>
        <w:rPr>
          <w:smallCaps/>
        </w:rPr>
        <w:t>red</w:t>
      </w:r>
      <w:r>
        <w:t>-prepare-indeed</w:t>
      </w:r>
      <w:r>
        <w:tab/>
        <w:t>and</w:t>
      </w:r>
      <w:r>
        <w:tab/>
        <w:t>you(</w:t>
      </w:r>
      <w:r>
        <w:rPr>
          <w:smallCaps/>
        </w:rPr>
        <w:t>s</w:t>
      </w:r>
      <w:r>
        <w:t>)</w:t>
      </w:r>
      <w:r>
        <w:tab/>
        <w:t>become-</w:t>
      </w:r>
      <w:r>
        <w:rPr>
          <w:smallCaps/>
        </w:rPr>
        <w:t>red</w:t>
      </w:r>
      <w:r>
        <w:t>-pleased-indeed</w:t>
      </w:r>
      <w:r w:rsidR="00DE71BD">
        <w:tab/>
      </w:r>
      <w:r w:rsidR="00DE71BD">
        <w:rPr>
          <w:smallCaps/>
        </w:rPr>
        <w:t>obl</w:t>
      </w:r>
      <w:r w:rsidR="00DE71BD">
        <w:tab/>
      </w:r>
      <w:r w:rsidR="00DE71BD">
        <w:rPr>
          <w:smallCaps/>
        </w:rPr>
        <w:t>af</w:t>
      </w:r>
      <w:r w:rsidR="00DE71BD">
        <w:t>=go</w:t>
      </w:r>
    </w:p>
    <w:p w14:paraId="7B9344A7" w14:textId="77777777" w:rsidR="00DE71BD" w:rsidRDefault="00800AD8" w:rsidP="00DE71BD">
      <w:pPr>
        <w:pStyle w:val="InterlineText"/>
        <w:tabs>
          <w:tab w:val="left" w:pos="533"/>
          <w:tab w:val="left" w:pos="2387"/>
          <w:tab w:val="left" w:pos="2651"/>
          <w:tab w:val="left" w:pos="4235"/>
          <w:tab w:val="left" w:pos="4739"/>
          <w:tab w:val="left" w:pos="5183"/>
          <w:tab w:val="left" w:pos="6752"/>
        </w:tabs>
      </w:pPr>
      <w:r>
        <w:tab/>
        <w:t>tjarivavaw</w:t>
      </w:r>
      <w:r w:rsidR="00DE71BD">
        <w:tab/>
        <w:t>a</w:t>
      </w:r>
      <w:r w:rsidR="00DE71BD">
        <w:tab/>
        <w:t>kitjaviliî</w:t>
      </w:r>
      <w:r w:rsidR="00DE71BD">
        <w:tab/>
        <w:t>tua</w:t>
      </w:r>
      <w:r w:rsidR="00DE71BD">
        <w:tab/>
        <w:t>ti</w:t>
      </w:r>
      <w:r w:rsidR="00DE71BD">
        <w:tab/>
        <w:t>Pulelelelengan,</w:t>
      </w:r>
      <w:r w:rsidR="00DE71BD">
        <w:tab/>
        <w:t>aya.</w:t>
      </w:r>
    </w:p>
    <w:p w14:paraId="5BBDC3C9" w14:textId="77777777" w:rsidR="00800AD8" w:rsidRDefault="00800AD8" w:rsidP="00DE71BD">
      <w:pPr>
        <w:pStyle w:val="InterlineGlossWithTrans"/>
        <w:tabs>
          <w:tab w:val="left" w:pos="533"/>
          <w:tab w:val="left" w:pos="2387"/>
          <w:tab w:val="left" w:pos="2651"/>
          <w:tab w:val="left" w:pos="4235"/>
          <w:tab w:val="left" w:pos="4739"/>
          <w:tab w:val="left" w:pos="5183"/>
          <w:tab w:val="left" w:pos="6752"/>
        </w:tabs>
      </w:pPr>
      <w:r>
        <w:tab/>
        <w:t>tjari-va-vaw</w:t>
      </w:r>
      <w:r w:rsidR="00DE71BD">
        <w:tab/>
        <w:t>a</w:t>
      </w:r>
      <w:r w:rsidR="00DE71BD">
        <w:tab/>
        <w:t>ki-tja-viliî</w:t>
      </w:r>
      <w:r w:rsidR="00DE71BD">
        <w:tab/>
        <w:t>tua</w:t>
      </w:r>
      <w:r w:rsidR="00DE71BD">
        <w:tab/>
        <w:t>ti</w:t>
      </w:r>
      <w:r w:rsidR="00DE71BD">
        <w:tab/>
        <w:t>Pulelelelengan</w:t>
      </w:r>
      <w:r w:rsidR="00DE71BD">
        <w:tab/>
        <w:t>aya</w:t>
      </w:r>
    </w:p>
    <w:p w14:paraId="1A0CDF72" w14:textId="77777777" w:rsidR="00800AD8" w:rsidRDefault="00800AD8" w:rsidP="00DE71BD">
      <w:pPr>
        <w:pStyle w:val="InterlineTrans"/>
        <w:tabs>
          <w:tab w:val="left" w:pos="533"/>
          <w:tab w:val="left" w:pos="2387"/>
          <w:tab w:val="left" w:pos="2651"/>
          <w:tab w:val="left" w:pos="4235"/>
          <w:tab w:val="left" w:pos="4739"/>
          <w:tab w:val="left" w:pos="5183"/>
          <w:tab w:val="left" w:pos="6752"/>
        </w:tabs>
      </w:pPr>
      <w:r>
        <w:tab/>
        <w:t>utmost-</w:t>
      </w:r>
      <w:r>
        <w:rPr>
          <w:smallCaps/>
        </w:rPr>
        <w:t>red</w:t>
      </w:r>
      <w:r>
        <w:t>-above</w:t>
      </w:r>
      <w:r w:rsidR="00DE71BD">
        <w:rPr>
          <w:smallCaps/>
        </w:rPr>
        <w:tab/>
        <w:t>c</w:t>
      </w:r>
      <w:r w:rsidR="00DE71BD">
        <w:rPr>
          <w:smallCaps/>
        </w:rPr>
        <w:tab/>
      </w:r>
      <w:r w:rsidR="00DE71BD">
        <w:t>do-more-behind</w:t>
      </w:r>
      <w:r w:rsidR="00DE71BD">
        <w:tab/>
      </w:r>
      <w:r w:rsidR="00DE71BD">
        <w:rPr>
          <w:smallCaps/>
        </w:rPr>
        <w:t>obl</w:t>
      </w:r>
      <w:r w:rsidR="00DE71BD">
        <w:tab/>
      </w:r>
      <w:r w:rsidR="00DE71BD">
        <w:rPr>
          <w:smallCaps/>
        </w:rPr>
        <w:t>f.h</w:t>
      </w:r>
      <w:r w:rsidR="00DE71BD">
        <w:tab/>
        <w:t>(name)</w:t>
      </w:r>
      <w:r w:rsidR="00DE71BD">
        <w:tab/>
        <w:t>say</w:t>
      </w:r>
    </w:p>
    <w:p w14:paraId="7AE4E1B1" w14:textId="77777777" w:rsidR="00800AD8" w:rsidRDefault="00800AD8" w:rsidP="00EB4EE7">
      <w:pPr>
        <w:pStyle w:val="InterlineFree"/>
      </w:pPr>
      <w:r>
        <w:t>and they were very glad, “So get ready and be glad to go to the world</w:t>
      </w:r>
      <w:r w:rsidR="00EB4EE7">
        <w:t xml:space="preserve"> </w:t>
      </w:r>
      <w:r>
        <w:t>above following Pulelelelengan,” they said (?).</w:t>
      </w:r>
    </w:p>
    <w:p w14:paraId="39B335DE" w14:textId="77777777" w:rsidR="000930B2" w:rsidRDefault="00800AD8" w:rsidP="00DE71BD">
      <w:pPr>
        <w:pStyle w:val="FullTranslation"/>
      </w:pPr>
      <w:r>
        <w:t>There were according to my story, there were a parent and child called Kuîeîeîeîe and Pulelelelengan who lived in the world above, they say. With only the two of them they were extremely lonely, they say. “Well, son, we are lonely. Now we’ll make the sea, the plains and the mountains,” said the parent and child, they say. So then there was the sea all around. There they were on the highest mountain making the sea, the plains and the mountains, they say. “Well we’ll get shade from the various kinds of trees that have blossom and bear fruit for food of all kinds(?),” they said too, they say. And so the mountains became shaded (?)</w:t>
      </w:r>
      <w:r w:rsidR="00046316">
        <w:t>;</w:t>
      </w:r>
      <w:r w:rsidR="000930B2">
        <w:t xml:space="preserve"> </w:t>
      </w:r>
      <w:r>
        <w:t>the trees got ripe in turn and the blossoms became bright in turn, they say. Grass too sprang up, and all the ground was full up, they say. T</w:t>
      </w:r>
      <w:r w:rsidR="008D1F3E">
        <w:t>hen “Now we’ll have pets, child;</w:t>
      </w:r>
      <w:r w:rsidR="000930B2">
        <w:t xml:space="preserve"> </w:t>
      </w:r>
      <w:r>
        <w:t>animals, birds and things that swim in the sea,” the parent and child also said, they say. So they closed their eyes, and when they opened them, there it all was; there was not a thing missing; they weren’t missing any pets, they say.</w:t>
      </w:r>
    </w:p>
    <w:p w14:paraId="2B265526" w14:textId="77777777" w:rsidR="000930B2" w:rsidRDefault="00800AD8" w:rsidP="00DE71BD">
      <w:pPr>
        <w:pStyle w:val="FullTranslation"/>
      </w:pPr>
      <w:r>
        <w:t>So there they were just enjoying themselves, they say. “Now, child, I’m sorry but off you go and see our fellows in the world below,” said father Kuîeîeîeîe to Pulelelelengan, they say. So “If I go to see them, father, what am I to do?” said Pulelelelengan, they say. “Yes, I’m sorry, but go</w:t>
      </w:r>
      <w:r w:rsidR="008D1F3E">
        <w:t>;</w:t>
      </w:r>
      <w:r>
        <w:t xml:space="preserve"> our fellows will tell you, child. But don’t stay longer than 30 days and come back here,” ordered Kuîeîeîeîe to his child Pulelelelengan, they say. So Pulelelelengan went to visit the world below, they say. And Pulelelelengan arrived in the world below by way of the Muatjukutjuku house, they say. And when he had arrived, he kept saying: “Come here, fellow villagers</w:t>
      </w:r>
      <w:r w:rsidR="00433A7E">
        <w:t>,</w:t>
      </w:r>
      <w:r>
        <w:t xml:space="preserve"> come to me. I will speak to you and explain to you.”</w:t>
      </w:r>
      <w:r w:rsidR="000930B2">
        <w:t xml:space="preserve"> </w:t>
      </w:r>
      <w:r>
        <w:t xml:space="preserve">So he gathered the people of the world below, and explained to them the goodness of his place, and about his most loving father. And when the people of the world below </w:t>
      </w:r>
      <w:r>
        <w:lastRenderedPageBreak/>
        <w:t>understood this, they said: “So that’s how it is; so there is something good like our own place, and there is someone really loving,” said the people of the world below, they say. And they longed to see and to get to the world above, they say. “Fellow villagers, tell one another; explain to the people who didn’t turn up, whom I haven’t met</w:t>
      </w:r>
      <w:r w:rsidR="00046316">
        <w:t>;</w:t>
      </w:r>
      <w:r>
        <w:t xml:space="preserve"> so that you will all know the love of my father and the goodness of the world above,” said Kuîe-Pulelelelengan.</w:t>
      </w:r>
    </w:p>
    <w:p w14:paraId="789D61ED" w14:textId="77777777" w:rsidR="00800AD8" w:rsidRDefault="00800AD8" w:rsidP="00DE71BD">
      <w:pPr>
        <w:pStyle w:val="FullTranslation"/>
      </w:pPr>
      <w:r>
        <w:t>And he went back to his father in the world above, they say. And Pulelelelengan told his father everything that he had done in the world below, they say. And the people were very glad. “So there is something better (?) than our place. And there is a real chief who is truly loving,” said the people of the world below, and they were very glad, “So get ready and be glad to go to the world above following Pulelelelengan,” they said (?).</w:t>
      </w:r>
    </w:p>
    <w:p w14:paraId="48C2BA1B" w14:textId="77777777" w:rsidR="00800AD8" w:rsidRPr="000930B2" w:rsidRDefault="00800AD8">
      <w:pPr>
        <w:pStyle w:val="Heading4"/>
        <w:rPr>
          <w:sz w:val="24"/>
          <w:szCs w:val="24"/>
        </w:rPr>
      </w:pPr>
      <w:r w:rsidRPr="00DC1AE0">
        <w:rPr>
          <w:rStyle w:val="NumTextHeadingChar"/>
        </w:rPr>
        <w:t>092</w:t>
      </w:r>
      <w:r>
        <w:t xml:space="preserve"> W</w:t>
      </w:r>
      <w:r w:rsidR="000930B2">
        <w:t xml:space="preserve">EDDING </w:t>
      </w:r>
      <w:r>
        <w:t>C</w:t>
      </w:r>
      <w:r w:rsidR="000930B2">
        <w:t>ONSULTATION</w:t>
      </w:r>
      <w:r w:rsidR="000930B2">
        <w:br/>
      </w:r>
      <w:r>
        <w:t>Vaîulu dialect</w:t>
      </w:r>
      <w:r w:rsidR="000930B2">
        <w:br/>
      </w:r>
      <w:r w:rsidR="000930B2" w:rsidRPr="000930B2">
        <w:rPr>
          <w:sz w:val="24"/>
          <w:szCs w:val="24"/>
        </w:rPr>
        <w:t>(meaning of text obscure in many places)</w:t>
      </w:r>
    </w:p>
    <w:p w14:paraId="716A8522" w14:textId="77777777" w:rsidR="000930B2" w:rsidRDefault="00DC1AE0" w:rsidP="000930B2">
      <w:pPr>
        <w:pStyle w:val="InterlineText"/>
        <w:tabs>
          <w:tab w:val="left" w:pos="533"/>
          <w:tab w:val="left" w:pos="2192"/>
          <w:tab w:val="left" w:pos="2681"/>
          <w:tab w:val="left" w:pos="4070"/>
          <w:tab w:val="left" w:pos="4664"/>
          <w:tab w:val="left" w:pos="5168"/>
          <w:tab w:val="left" w:pos="7427"/>
        </w:tabs>
      </w:pPr>
      <w:r w:rsidRPr="003A1D48">
        <w:rPr>
          <w:rStyle w:val="InterlineTextNumChar"/>
        </w:rPr>
        <w:t>001</w:t>
      </w:r>
      <w:r w:rsidR="00800AD8">
        <w:tab/>
        <w:t>aitsu</w:t>
      </w:r>
      <w:r w:rsidR="00800AD8">
        <w:tab/>
        <w:t>uri</w:t>
      </w:r>
      <w:r w:rsidR="00800AD8">
        <w:tab/>
        <w:t>pasemalaw</w:t>
      </w:r>
      <w:r w:rsidR="000930B2">
        <w:tab/>
        <w:t>aken</w:t>
      </w:r>
      <w:r w:rsidR="000930B2">
        <w:tab/>
        <w:t>tua</w:t>
      </w:r>
      <w:r w:rsidR="000930B2">
        <w:tab/>
        <w:t>sikazepzepan</w:t>
      </w:r>
      <w:r w:rsidR="000930B2">
        <w:tab/>
        <w:t>nua</w:t>
      </w:r>
    </w:p>
    <w:p w14:paraId="1E8255B3" w14:textId="77777777" w:rsidR="00800AD8" w:rsidRDefault="00800AD8" w:rsidP="000930B2">
      <w:pPr>
        <w:pStyle w:val="InterlineGlossWithTrans"/>
        <w:tabs>
          <w:tab w:val="left" w:pos="533"/>
          <w:tab w:val="left" w:pos="2192"/>
          <w:tab w:val="left" w:pos="2681"/>
          <w:tab w:val="left" w:pos="4070"/>
          <w:tab w:val="left" w:pos="4664"/>
          <w:tab w:val="left" w:pos="5168"/>
          <w:tab w:val="left" w:pos="7427"/>
        </w:tabs>
      </w:pPr>
      <w:r>
        <w:tab/>
        <w:t>aya-i-tsu</w:t>
      </w:r>
      <w:r>
        <w:tab/>
        <w:t>uri</w:t>
      </w:r>
      <w:r>
        <w:tab/>
        <w:t>pa-em=salaw</w:t>
      </w:r>
      <w:r w:rsidR="000930B2">
        <w:tab/>
        <w:t>aken</w:t>
      </w:r>
      <w:r w:rsidR="000930B2">
        <w:tab/>
        <w:t>tua</w:t>
      </w:r>
      <w:r w:rsidR="000930B2">
        <w:tab/>
        <w:t>si-ka-zepzep-an</w:t>
      </w:r>
      <w:r w:rsidR="000930B2">
        <w:tab/>
        <w:t>nua</w:t>
      </w:r>
    </w:p>
    <w:p w14:paraId="091E80AF" w14:textId="77777777" w:rsidR="00800AD8" w:rsidRDefault="00800AD8" w:rsidP="000930B2">
      <w:pPr>
        <w:pStyle w:val="InterlineTransNoFree"/>
        <w:tabs>
          <w:tab w:val="left" w:pos="2192"/>
          <w:tab w:val="left" w:pos="2681"/>
          <w:tab w:val="left" w:pos="4070"/>
          <w:tab w:val="left" w:pos="4664"/>
          <w:tab w:val="left" w:pos="5168"/>
          <w:tab w:val="left" w:pos="7427"/>
        </w:tabs>
      </w:pPr>
      <w:r>
        <w:tab/>
        <w:t>be.thus-</w:t>
      </w:r>
      <w:r>
        <w:rPr>
          <w:smallCaps/>
        </w:rPr>
        <w:t>loc</w:t>
      </w:r>
      <w:r>
        <w:t>-this</w:t>
      </w:r>
      <w:r>
        <w:tab/>
        <w:t>will</w:t>
      </w:r>
      <w:r>
        <w:tab/>
        <w:t>cause-</w:t>
      </w:r>
      <w:r>
        <w:rPr>
          <w:smallCaps/>
        </w:rPr>
        <w:t>af</w:t>
      </w:r>
      <w:r>
        <w:t>=tell</w:t>
      </w:r>
      <w:r w:rsidR="000930B2">
        <w:tab/>
      </w:r>
      <w:r w:rsidR="000930B2" w:rsidRPr="000D5EFB">
        <w:rPr>
          <w:smallCaps/>
        </w:rPr>
        <w:t>f.I</w:t>
      </w:r>
      <w:r w:rsidR="000930B2">
        <w:tab/>
      </w:r>
      <w:r w:rsidR="000930B2">
        <w:rPr>
          <w:smallCaps/>
        </w:rPr>
        <w:t>obl</w:t>
      </w:r>
      <w:r w:rsidR="000930B2">
        <w:tab/>
      </w:r>
      <w:r w:rsidR="000930B2">
        <w:rPr>
          <w:smallCaps/>
        </w:rPr>
        <w:t>if</w:t>
      </w:r>
      <w:r w:rsidR="000930B2">
        <w:t>-</w:t>
      </w:r>
      <w:r w:rsidR="000930B2">
        <w:rPr>
          <w:smallCaps/>
        </w:rPr>
        <w:t>stat</w:t>
      </w:r>
      <w:r w:rsidR="000930B2">
        <w:t>-converse-</w:t>
      </w:r>
      <w:r w:rsidR="000930B2">
        <w:rPr>
          <w:smallCaps/>
        </w:rPr>
        <w:t>nom</w:t>
      </w:r>
      <w:r w:rsidR="000930B2">
        <w:tab/>
        <w:t>of</w:t>
      </w:r>
    </w:p>
    <w:p w14:paraId="723B6614" w14:textId="77777777" w:rsidR="000930B2" w:rsidRDefault="00800AD8" w:rsidP="000930B2">
      <w:pPr>
        <w:pStyle w:val="InterlineText"/>
        <w:tabs>
          <w:tab w:val="left" w:pos="533"/>
          <w:tab w:val="left" w:pos="2357"/>
          <w:tab w:val="left" w:pos="2621"/>
        </w:tabs>
      </w:pPr>
      <w:r>
        <w:tab/>
        <w:t>maretseketsekeî</w:t>
      </w:r>
      <w:r>
        <w:tab/>
        <w:t>a</w:t>
      </w:r>
      <w:r w:rsidR="000930B2">
        <w:tab/>
        <w:t>mamazangiîan.</w:t>
      </w:r>
    </w:p>
    <w:p w14:paraId="6BC8096B" w14:textId="77777777" w:rsidR="00800AD8" w:rsidRDefault="00800AD8" w:rsidP="000930B2">
      <w:pPr>
        <w:pStyle w:val="InterlineGlossWithTrans"/>
        <w:tabs>
          <w:tab w:val="left" w:pos="533"/>
          <w:tab w:val="left" w:pos="2357"/>
          <w:tab w:val="left" w:pos="2621"/>
        </w:tabs>
      </w:pPr>
      <w:r>
        <w:tab/>
        <w:t>mare-tseke-tsekeî</w:t>
      </w:r>
      <w:r>
        <w:tab/>
        <w:t>a</w:t>
      </w:r>
      <w:r w:rsidR="000930B2">
        <w:tab/>
        <w:t>ma-ma-zangiî-an</w:t>
      </w:r>
    </w:p>
    <w:p w14:paraId="741E4D52" w14:textId="77777777" w:rsidR="00800AD8" w:rsidRDefault="00800AD8" w:rsidP="000930B2">
      <w:pPr>
        <w:pStyle w:val="InterlineTrans"/>
        <w:tabs>
          <w:tab w:val="left" w:pos="533"/>
          <w:tab w:val="left" w:pos="2357"/>
          <w:tab w:val="left" w:pos="2621"/>
        </w:tabs>
        <w:rPr>
          <w:smallCaps/>
        </w:rPr>
      </w:pPr>
      <w:r>
        <w:tab/>
        <w:t>pair-</w:t>
      </w:r>
      <w:r>
        <w:rPr>
          <w:smallCaps/>
        </w:rPr>
        <w:t>red</w:t>
      </w:r>
      <w:r>
        <w:t>-spouse</w:t>
      </w:r>
      <w:r>
        <w:rPr>
          <w:smallCaps/>
        </w:rPr>
        <w:tab/>
        <w:t>c</w:t>
      </w:r>
      <w:r w:rsidR="000930B2">
        <w:tab/>
      </w:r>
      <w:r w:rsidR="000930B2">
        <w:rPr>
          <w:smallCaps/>
        </w:rPr>
        <w:t>stat</w:t>
      </w:r>
      <w:r w:rsidR="000930B2">
        <w:t>-</w:t>
      </w:r>
      <w:r w:rsidR="000930B2">
        <w:rPr>
          <w:smallCaps/>
        </w:rPr>
        <w:t>stat</w:t>
      </w:r>
      <w:r w:rsidR="000930B2">
        <w:t>-chief-</w:t>
      </w:r>
      <w:r w:rsidR="000930B2">
        <w:rPr>
          <w:smallCaps/>
        </w:rPr>
        <w:t>nom</w:t>
      </w:r>
    </w:p>
    <w:p w14:paraId="498941F1" w14:textId="77777777" w:rsidR="00800AD8" w:rsidRDefault="00800AD8" w:rsidP="000930B2">
      <w:pPr>
        <w:pStyle w:val="InterlineFree"/>
      </w:pPr>
      <w:r>
        <w:t>Now I am going to tell you about the discussions of</w:t>
      </w:r>
      <w:r w:rsidR="000930B2">
        <w:t xml:space="preserve"> </w:t>
      </w:r>
      <w:r>
        <w:t>chiefly families who are planning to arrange a marriage.</w:t>
      </w:r>
    </w:p>
    <w:p w14:paraId="31B39DD5" w14:textId="77777777" w:rsidR="000930B2" w:rsidRDefault="00DC1AE0" w:rsidP="000930B2">
      <w:pPr>
        <w:pStyle w:val="InterlineText"/>
        <w:tabs>
          <w:tab w:val="left" w:pos="533"/>
          <w:tab w:val="left" w:pos="2192"/>
          <w:tab w:val="left" w:pos="2846"/>
          <w:tab w:val="left" w:pos="3770"/>
          <w:tab w:val="left" w:pos="4259"/>
          <w:tab w:val="left" w:pos="6548"/>
        </w:tabs>
      </w:pPr>
      <w:r w:rsidRPr="003A1D48">
        <w:rPr>
          <w:rStyle w:val="InterlineTextNumChar"/>
        </w:rPr>
        <w:t>002</w:t>
      </w:r>
      <w:r w:rsidR="00800AD8">
        <w:tab/>
        <w:t>aitsu</w:t>
      </w:r>
      <w:r w:rsidR="00800AD8">
        <w:tab/>
        <w:t>nu</w:t>
      </w:r>
      <w:r w:rsidR="00800AD8">
        <w:tab/>
        <w:t>izua</w:t>
      </w:r>
      <w:r w:rsidR="000930B2">
        <w:tab/>
        <w:t>uri</w:t>
      </w:r>
      <w:r w:rsidR="000930B2">
        <w:tab/>
        <w:t>marepaukuukuz</w:t>
      </w:r>
      <w:r w:rsidR="000930B2">
        <w:tab/>
        <w:t>nua</w:t>
      </w:r>
    </w:p>
    <w:p w14:paraId="52BAC1B4" w14:textId="77777777" w:rsidR="00800AD8" w:rsidRDefault="00800AD8" w:rsidP="000930B2">
      <w:pPr>
        <w:pStyle w:val="InterlineGlossWithTrans"/>
        <w:tabs>
          <w:tab w:val="left" w:pos="533"/>
          <w:tab w:val="left" w:pos="2192"/>
          <w:tab w:val="left" w:pos="2846"/>
          <w:tab w:val="left" w:pos="3770"/>
          <w:tab w:val="left" w:pos="4259"/>
          <w:tab w:val="left" w:pos="6548"/>
        </w:tabs>
      </w:pPr>
      <w:r>
        <w:tab/>
        <w:t>aya-i-tsu</w:t>
      </w:r>
      <w:r>
        <w:tab/>
        <w:t>nu</w:t>
      </w:r>
      <w:r>
        <w:tab/>
        <w:t>i-zua</w:t>
      </w:r>
      <w:r w:rsidR="000930B2">
        <w:tab/>
        <w:t>uri</w:t>
      </w:r>
      <w:r w:rsidR="000930B2">
        <w:tab/>
        <w:t>mare-pa-uku-ukuz</w:t>
      </w:r>
      <w:r w:rsidR="000930B2">
        <w:tab/>
        <w:t>nua</w:t>
      </w:r>
    </w:p>
    <w:p w14:paraId="61A6019C" w14:textId="77777777" w:rsidR="00800AD8" w:rsidRDefault="00800AD8" w:rsidP="000930B2">
      <w:pPr>
        <w:pStyle w:val="InterlineTransNoFree"/>
        <w:tabs>
          <w:tab w:val="left" w:pos="2192"/>
          <w:tab w:val="left" w:pos="2846"/>
          <w:tab w:val="left" w:pos="3770"/>
          <w:tab w:val="left" w:pos="4259"/>
          <w:tab w:val="left" w:pos="6548"/>
        </w:tabs>
      </w:pPr>
      <w:r>
        <w:tab/>
        <w:t>be.thus-</w:t>
      </w:r>
      <w:r>
        <w:rPr>
          <w:smallCaps/>
        </w:rPr>
        <w:t>loc</w:t>
      </w:r>
      <w:r>
        <w:t>-this</w:t>
      </w:r>
      <w:r>
        <w:tab/>
        <w:t>when</w:t>
      </w:r>
      <w:r>
        <w:tab/>
      </w:r>
      <w:r>
        <w:rPr>
          <w:smallCaps/>
        </w:rPr>
        <w:t>loc</w:t>
      </w:r>
      <w:r>
        <w:t>-that</w:t>
      </w:r>
      <w:r w:rsidR="000930B2">
        <w:tab/>
        <w:t>will</w:t>
      </w:r>
      <w:r w:rsidR="000930B2">
        <w:tab/>
        <w:t>pair-cause-</w:t>
      </w:r>
      <w:r w:rsidR="000930B2">
        <w:rPr>
          <w:smallCaps/>
        </w:rPr>
        <w:t>red</w:t>
      </w:r>
      <w:r w:rsidR="000930B2">
        <w:t>-engage</w:t>
      </w:r>
      <w:r w:rsidR="000930B2">
        <w:tab/>
        <w:t>of</w:t>
      </w:r>
    </w:p>
    <w:p w14:paraId="3898BB1A" w14:textId="77777777" w:rsidR="000930B2" w:rsidRDefault="00800AD8" w:rsidP="000930B2">
      <w:pPr>
        <w:pStyle w:val="InterlineText"/>
        <w:tabs>
          <w:tab w:val="left" w:pos="533"/>
          <w:tab w:val="left" w:pos="2702"/>
          <w:tab w:val="left" w:pos="3386"/>
          <w:tab w:val="left" w:pos="4475"/>
          <w:tab w:val="left" w:pos="5774"/>
          <w:tab w:val="left" w:pos="6038"/>
          <w:tab w:val="left" w:pos="6782"/>
          <w:tab w:val="left" w:pos="7271"/>
        </w:tabs>
      </w:pPr>
      <w:r>
        <w:tab/>
        <w:t>mamazangiîan,</w:t>
      </w:r>
      <w:r w:rsidR="000930B2">
        <w:tab/>
        <w:t>azua</w:t>
      </w:r>
      <w:r w:rsidR="000930B2">
        <w:tab/>
        <w:t>sauqaîay</w:t>
      </w:r>
      <w:r w:rsidR="000930B2">
        <w:tab/>
        <w:t>mangtjez</w:t>
      </w:r>
      <w:r w:rsidR="000930B2">
        <w:tab/>
        <w:t>a</w:t>
      </w:r>
      <w:r w:rsidR="000930B2">
        <w:tab/>
        <w:t>sema</w:t>
      </w:r>
      <w:r w:rsidR="000930B2">
        <w:tab/>
        <w:t>zua</w:t>
      </w:r>
      <w:r w:rsidR="000930B2">
        <w:tab/>
        <w:t>itua</w:t>
      </w:r>
    </w:p>
    <w:p w14:paraId="564EB0D5" w14:textId="77777777" w:rsidR="00800AD8" w:rsidRDefault="00800AD8" w:rsidP="000930B2">
      <w:pPr>
        <w:pStyle w:val="InterlineGlossWithTrans"/>
        <w:tabs>
          <w:tab w:val="left" w:pos="533"/>
          <w:tab w:val="left" w:pos="2702"/>
          <w:tab w:val="left" w:pos="3386"/>
          <w:tab w:val="left" w:pos="4475"/>
          <w:tab w:val="left" w:pos="5774"/>
          <w:tab w:val="left" w:pos="6038"/>
          <w:tab w:val="left" w:pos="6782"/>
          <w:tab w:val="left" w:pos="7271"/>
        </w:tabs>
      </w:pPr>
      <w:r>
        <w:tab/>
        <w:t>ma-ma-zangiî-an</w:t>
      </w:r>
      <w:r w:rsidR="000930B2">
        <w:tab/>
        <w:t>a-zua</w:t>
      </w:r>
      <w:r w:rsidR="000930B2">
        <w:tab/>
        <w:t>sa-uqaîay</w:t>
      </w:r>
      <w:r w:rsidR="000930B2">
        <w:tab/>
        <w:t>m-pangetjez</w:t>
      </w:r>
      <w:r w:rsidR="000930B2">
        <w:tab/>
        <w:t>a</w:t>
      </w:r>
      <w:r w:rsidR="000930B2">
        <w:tab/>
        <w:t>em=sa</w:t>
      </w:r>
      <w:r w:rsidR="000930B2">
        <w:tab/>
        <w:t>zua</w:t>
      </w:r>
      <w:r w:rsidR="000930B2">
        <w:tab/>
        <w:t>i-tua</w:t>
      </w:r>
    </w:p>
    <w:p w14:paraId="23E2B3CC" w14:textId="77777777" w:rsidR="00800AD8" w:rsidRDefault="00800AD8" w:rsidP="000930B2">
      <w:pPr>
        <w:pStyle w:val="InterlineTransNoFree"/>
        <w:tabs>
          <w:tab w:val="left" w:pos="2702"/>
          <w:tab w:val="left" w:pos="3386"/>
          <w:tab w:val="left" w:pos="4475"/>
          <w:tab w:val="left" w:pos="5774"/>
          <w:tab w:val="left" w:pos="6038"/>
          <w:tab w:val="left" w:pos="6782"/>
          <w:tab w:val="left" w:pos="7271"/>
        </w:tabs>
      </w:pPr>
      <w:r>
        <w:tab/>
      </w:r>
      <w:r>
        <w:rPr>
          <w:smallCaps/>
        </w:rPr>
        <w:t>stat</w:t>
      </w:r>
      <w:r>
        <w:t>-</w:t>
      </w:r>
      <w:r>
        <w:rPr>
          <w:smallCaps/>
        </w:rPr>
        <w:t>stat</w:t>
      </w:r>
      <w:r>
        <w:t>-chief-</w:t>
      </w:r>
      <w:r>
        <w:rPr>
          <w:smallCaps/>
        </w:rPr>
        <w:t>nom</w:t>
      </w:r>
      <w:r w:rsidR="000930B2">
        <w:tab/>
      </w:r>
      <w:r w:rsidR="000930B2">
        <w:rPr>
          <w:smallCaps/>
        </w:rPr>
        <w:t>c-</w:t>
      </w:r>
      <w:r w:rsidR="000930B2">
        <w:t>that</w:t>
      </w:r>
      <w:r w:rsidR="000930B2">
        <w:tab/>
      </w:r>
      <w:r w:rsidR="000930B2">
        <w:rPr>
          <w:smallCaps/>
        </w:rPr>
        <w:t>qal</w:t>
      </w:r>
      <w:r w:rsidR="000930B2">
        <w:t>-male</w:t>
      </w:r>
      <w:r w:rsidR="000930B2">
        <w:tab/>
      </w:r>
      <w:r w:rsidR="000930B2">
        <w:rPr>
          <w:smallCaps/>
        </w:rPr>
        <w:t>af</w:t>
      </w:r>
      <w:r w:rsidR="000930B2">
        <w:t>-come</w:t>
      </w:r>
      <w:r w:rsidR="000930B2">
        <w:rPr>
          <w:smallCaps/>
        </w:rPr>
        <w:tab/>
        <w:t>c</w:t>
      </w:r>
      <w:r w:rsidR="000930B2">
        <w:rPr>
          <w:smallCaps/>
        </w:rPr>
        <w:tab/>
        <w:t>af</w:t>
      </w:r>
      <w:r w:rsidR="000930B2">
        <w:t>=go</w:t>
      </w:r>
      <w:r w:rsidR="000930B2">
        <w:tab/>
        <w:t>that</w:t>
      </w:r>
      <w:r w:rsidR="000930B2">
        <w:tab/>
      </w:r>
      <w:r w:rsidR="000930B2">
        <w:rPr>
          <w:smallCaps/>
        </w:rPr>
        <w:t>loc</w:t>
      </w:r>
      <w:r w:rsidR="000930B2">
        <w:t>-</w:t>
      </w:r>
      <w:r w:rsidR="000930B2">
        <w:rPr>
          <w:smallCaps/>
        </w:rPr>
        <w:t>obl</w:t>
      </w:r>
    </w:p>
    <w:p w14:paraId="4B185979" w14:textId="77777777" w:rsidR="000930B2" w:rsidRDefault="00800AD8" w:rsidP="000930B2">
      <w:pPr>
        <w:pStyle w:val="InterlineText"/>
        <w:tabs>
          <w:tab w:val="left" w:pos="533"/>
          <w:tab w:val="left" w:pos="1757"/>
          <w:tab w:val="left" w:pos="2246"/>
          <w:tab w:val="left" w:pos="3290"/>
          <w:tab w:val="left" w:pos="4214"/>
          <w:tab w:val="left" w:pos="6323"/>
          <w:tab w:val="left" w:pos="6587"/>
          <w:tab w:val="left" w:pos="7076"/>
          <w:tab w:val="left" w:pos="8765"/>
        </w:tabs>
      </w:pPr>
      <w:r>
        <w:tab/>
        <w:t>savavayan;</w:t>
      </w:r>
      <w:r>
        <w:tab/>
        <w:t>sa</w:t>
      </w:r>
      <w:r w:rsidR="000930B2">
        <w:tab/>
        <w:t>patsun</w:t>
      </w:r>
      <w:r w:rsidR="000930B2">
        <w:tab/>
        <w:t>tazua</w:t>
      </w:r>
      <w:r w:rsidR="000930B2">
        <w:tab/>
        <w:t>sauzayan</w:t>
      </w:r>
      <w:r w:rsidR="000930B2">
        <w:tab/>
        <w:t>a</w:t>
      </w:r>
      <w:r w:rsidR="000930B2">
        <w:tab/>
        <w:t>uri</w:t>
      </w:r>
      <w:r w:rsidR="000930B2">
        <w:tab/>
        <w:t>sinisusu</w:t>
      </w:r>
    </w:p>
    <w:p w14:paraId="002D51ED" w14:textId="77777777" w:rsidR="00800AD8" w:rsidRDefault="00800AD8" w:rsidP="000930B2">
      <w:pPr>
        <w:pStyle w:val="InterlineGlossWithTrans"/>
        <w:tabs>
          <w:tab w:val="left" w:pos="533"/>
          <w:tab w:val="left" w:pos="1757"/>
          <w:tab w:val="left" w:pos="2246"/>
          <w:tab w:val="left" w:pos="3290"/>
          <w:tab w:val="left" w:pos="4214"/>
          <w:tab w:val="left" w:pos="6323"/>
          <w:tab w:val="left" w:pos="6587"/>
          <w:tab w:val="left" w:pos="7076"/>
          <w:tab w:val="left" w:pos="8765"/>
        </w:tabs>
      </w:pPr>
      <w:r>
        <w:tab/>
        <w:t>sa-vavayan</w:t>
      </w:r>
      <w:r>
        <w:tab/>
        <w:t>sa</w:t>
      </w:r>
      <w:r w:rsidR="000930B2">
        <w:tab/>
        <w:t>pa-tsun</w:t>
      </w:r>
      <w:r w:rsidR="000930B2">
        <w:tab/>
        <w:t>ta-zua</w:t>
      </w:r>
      <w:r w:rsidR="000930B2">
        <w:tab/>
        <w:t>sa-uzay-an</w:t>
      </w:r>
      <w:r w:rsidR="000930B2">
        <w:tab/>
        <w:t>a</w:t>
      </w:r>
      <w:r w:rsidR="000930B2">
        <w:tab/>
        <w:t>uri</w:t>
      </w:r>
      <w:r w:rsidR="000930B2">
        <w:tab/>
        <w:t>in=si-susu</w:t>
      </w:r>
    </w:p>
    <w:p w14:paraId="65AC91D7" w14:textId="77777777" w:rsidR="00800AD8" w:rsidRDefault="00800AD8" w:rsidP="000930B2">
      <w:pPr>
        <w:pStyle w:val="InterlineTransNoFree"/>
        <w:tabs>
          <w:tab w:val="left" w:pos="1757"/>
          <w:tab w:val="left" w:pos="2246"/>
          <w:tab w:val="left" w:pos="3290"/>
          <w:tab w:val="left" w:pos="4214"/>
          <w:tab w:val="left" w:pos="6323"/>
          <w:tab w:val="left" w:pos="6587"/>
          <w:tab w:val="left" w:pos="7076"/>
          <w:tab w:val="left" w:pos="8765"/>
        </w:tabs>
      </w:pPr>
      <w:r>
        <w:tab/>
      </w:r>
      <w:r>
        <w:rPr>
          <w:smallCaps/>
        </w:rPr>
        <w:t>qal</w:t>
      </w:r>
      <w:r>
        <w:t>-female</w:t>
      </w:r>
      <w:r>
        <w:tab/>
        <w:t>and</w:t>
      </w:r>
      <w:r w:rsidR="000930B2">
        <w:tab/>
        <w:t>cause-see</w:t>
      </w:r>
      <w:r w:rsidR="000930B2">
        <w:tab/>
      </w:r>
      <w:r w:rsidR="000930B2">
        <w:rPr>
          <w:smallCaps/>
        </w:rPr>
        <w:t>obl</w:t>
      </w:r>
      <w:r w:rsidR="000930B2">
        <w:t>-that</w:t>
      </w:r>
      <w:r w:rsidR="000930B2">
        <w:tab/>
      </w:r>
      <w:r w:rsidR="000930B2">
        <w:rPr>
          <w:smallCaps/>
        </w:rPr>
        <w:t>qal</w:t>
      </w:r>
      <w:r w:rsidR="000930B2">
        <w:t>-possession-</w:t>
      </w:r>
      <w:r w:rsidR="000930B2">
        <w:rPr>
          <w:smallCaps/>
        </w:rPr>
        <w:t>nom</w:t>
      </w:r>
      <w:r w:rsidR="000930B2">
        <w:rPr>
          <w:smallCaps/>
        </w:rPr>
        <w:tab/>
        <w:t>c</w:t>
      </w:r>
      <w:r w:rsidR="000930B2">
        <w:rPr>
          <w:smallCaps/>
        </w:rPr>
        <w:tab/>
      </w:r>
      <w:r w:rsidR="000930B2">
        <w:t>will</w:t>
      </w:r>
      <w:r w:rsidR="000930B2">
        <w:tab/>
      </w:r>
      <w:r w:rsidR="000930B2">
        <w:rPr>
          <w:smallCaps/>
        </w:rPr>
        <w:t>perf</w:t>
      </w:r>
      <w:r w:rsidR="000930B2">
        <w:t>=</w:t>
      </w:r>
      <w:r w:rsidR="000930B2">
        <w:rPr>
          <w:smallCaps/>
        </w:rPr>
        <w:t>if</w:t>
      </w:r>
      <w:r w:rsidR="000930B2">
        <w:t>-proceed</w:t>
      </w:r>
    </w:p>
    <w:p w14:paraId="2863CD69" w14:textId="77777777" w:rsidR="000930B2" w:rsidRDefault="000930B2" w:rsidP="000930B2">
      <w:pPr>
        <w:pStyle w:val="InterlineText"/>
        <w:tabs>
          <w:tab w:val="left" w:pos="533"/>
          <w:tab w:val="left" w:pos="1037"/>
          <w:tab w:val="left" w:pos="1526"/>
          <w:tab w:val="left" w:pos="2525"/>
          <w:tab w:val="left" w:pos="3014"/>
          <w:tab w:val="left" w:pos="4523"/>
          <w:tab w:val="left" w:pos="5747"/>
          <w:tab w:val="left" w:pos="6881"/>
          <w:tab w:val="left" w:pos="8105"/>
        </w:tabs>
      </w:pPr>
      <w:r>
        <w:tab/>
      </w:r>
      <w:r w:rsidR="00800AD8">
        <w:t>tua</w:t>
      </w:r>
      <w:r w:rsidR="00800AD8">
        <w:tab/>
        <w:t>zua</w:t>
      </w:r>
      <w:r w:rsidR="00800AD8">
        <w:tab/>
        <w:t>vavayan,</w:t>
      </w:r>
      <w:r w:rsidR="00800AD8">
        <w:tab/>
        <w:t>sa</w:t>
      </w:r>
      <w:r w:rsidR="00800AD8">
        <w:tab/>
        <w:t>kazepzep</w:t>
      </w:r>
      <w:r w:rsidR="00800AD8">
        <w:tab/>
        <w:t>tuki</w:t>
      </w:r>
      <w:r>
        <w:tab/>
        <w:t>marasudj</w:t>
      </w:r>
      <w:r>
        <w:tab/>
        <w:t>tuki</w:t>
      </w:r>
      <w:r>
        <w:tab/>
        <w:t>ini.</w:t>
      </w:r>
    </w:p>
    <w:p w14:paraId="17CBF104" w14:textId="77777777" w:rsidR="00800AD8" w:rsidRDefault="000930B2" w:rsidP="000930B2">
      <w:pPr>
        <w:pStyle w:val="InterlineGlossWithTrans"/>
        <w:tabs>
          <w:tab w:val="left" w:pos="533"/>
          <w:tab w:val="left" w:pos="1037"/>
          <w:tab w:val="left" w:pos="1526"/>
          <w:tab w:val="left" w:pos="2525"/>
          <w:tab w:val="left" w:pos="3014"/>
          <w:tab w:val="left" w:pos="4523"/>
          <w:tab w:val="left" w:pos="5747"/>
          <w:tab w:val="left" w:pos="6881"/>
          <w:tab w:val="left" w:pos="8105"/>
        </w:tabs>
      </w:pPr>
      <w:r>
        <w:tab/>
      </w:r>
      <w:r w:rsidR="00800AD8">
        <w:t>tua</w:t>
      </w:r>
      <w:r w:rsidR="00800AD8">
        <w:tab/>
        <w:t>zua</w:t>
      </w:r>
      <w:r w:rsidR="00800AD8">
        <w:tab/>
        <w:t>vavayan</w:t>
      </w:r>
      <w:r w:rsidR="00800AD8">
        <w:tab/>
        <w:t>sa</w:t>
      </w:r>
      <w:r w:rsidR="00800AD8">
        <w:tab/>
        <w:t>ka-zepzep</w:t>
      </w:r>
      <w:r w:rsidR="00800AD8">
        <w:tab/>
        <w:t>tu-ki</w:t>
      </w:r>
      <w:r>
        <w:tab/>
        <w:t>ma-rasudj</w:t>
      </w:r>
      <w:r>
        <w:tab/>
        <w:t>tu-ki</w:t>
      </w:r>
      <w:r>
        <w:tab/>
        <w:t>ini</w:t>
      </w:r>
    </w:p>
    <w:p w14:paraId="05E9DEF4" w14:textId="77777777" w:rsidR="00800AD8" w:rsidRDefault="00800AD8" w:rsidP="000930B2">
      <w:pPr>
        <w:pStyle w:val="InterlineTrans"/>
        <w:tabs>
          <w:tab w:val="left" w:pos="533"/>
          <w:tab w:val="left" w:pos="1037"/>
          <w:tab w:val="left" w:pos="1526"/>
          <w:tab w:val="left" w:pos="2525"/>
          <w:tab w:val="left" w:pos="3014"/>
          <w:tab w:val="left" w:pos="4523"/>
          <w:tab w:val="left" w:pos="5747"/>
          <w:tab w:val="left" w:pos="6881"/>
          <w:tab w:val="left" w:pos="8105"/>
        </w:tabs>
      </w:pPr>
      <w:r>
        <w:tab/>
      </w:r>
      <w:r>
        <w:rPr>
          <w:smallCaps/>
        </w:rPr>
        <w:t>obl</w:t>
      </w:r>
      <w:r>
        <w:tab/>
        <w:t>that</w:t>
      </w:r>
      <w:r>
        <w:tab/>
        <w:t>female</w:t>
      </w:r>
      <w:r>
        <w:tab/>
        <w:t>and</w:t>
      </w:r>
      <w:r>
        <w:tab/>
      </w:r>
      <w:r>
        <w:rPr>
          <w:smallCaps/>
        </w:rPr>
        <w:t>stat</w:t>
      </w:r>
      <w:r>
        <w:t>-converse</w:t>
      </w:r>
      <w:r>
        <w:tab/>
      </w:r>
      <w:r>
        <w:rPr>
          <w:smallCaps/>
        </w:rPr>
        <w:t>compl</w:t>
      </w:r>
      <w:r>
        <w:t>-how</w:t>
      </w:r>
      <w:r w:rsidR="000930B2">
        <w:tab/>
      </w:r>
      <w:r w:rsidR="000930B2">
        <w:rPr>
          <w:smallCaps/>
        </w:rPr>
        <w:t>stat</w:t>
      </w:r>
      <w:r w:rsidR="000930B2">
        <w:t>-align</w:t>
      </w:r>
      <w:r w:rsidR="000930B2">
        <w:tab/>
      </w:r>
      <w:r w:rsidR="000930B2">
        <w:rPr>
          <w:smallCaps/>
        </w:rPr>
        <w:t>compl</w:t>
      </w:r>
      <w:r w:rsidR="000930B2">
        <w:t>-how</w:t>
      </w:r>
      <w:r w:rsidR="000930B2">
        <w:tab/>
        <w:t>not</w:t>
      </w:r>
    </w:p>
    <w:p w14:paraId="781AE877" w14:textId="77777777" w:rsidR="00800AD8" w:rsidRDefault="00800AD8" w:rsidP="000930B2">
      <w:pPr>
        <w:pStyle w:val="InterlineFree"/>
      </w:pPr>
      <w:r>
        <w:t>When chiefly families are going to have a betrothal the</w:t>
      </w:r>
      <w:r w:rsidR="000930B2">
        <w:t xml:space="preserve"> </w:t>
      </w:r>
      <w:r>
        <w:t>man’s family come to the woman’s place; and they (the bride’s family) look at the</w:t>
      </w:r>
      <w:r w:rsidR="000930B2">
        <w:t xml:space="preserve"> </w:t>
      </w:r>
      <w:r>
        <w:t>possessions which are to be given as a bride price for the</w:t>
      </w:r>
      <w:r w:rsidR="000930B2">
        <w:t xml:space="preserve"> </w:t>
      </w:r>
      <w:r>
        <w:t>woman, and they discuss whether they can agree or not.</w:t>
      </w:r>
    </w:p>
    <w:p w14:paraId="3B55156B" w14:textId="77777777" w:rsidR="000930B2" w:rsidRDefault="00DC1AE0" w:rsidP="000930B2">
      <w:pPr>
        <w:pStyle w:val="InterlineText"/>
        <w:tabs>
          <w:tab w:val="left" w:pos="533"/>
          <w:tab w:val="left" w:pos="1187"/>
          <w:tab w:val="left" w:pos="2126"/>
          <w:tab w:val="left" w:pos="3260"/>
          <w:tab w:val="left" w:pos="5564"/>
          <w:tab w:val="left" w:pos="6068"/>
        </w:tabs>
      </w:pPr>
      <w:r w:rsidRPr="003A1D48">
        <w:rPr>
          <w:rStyle w:val="InterlineTextNumChar"/>
        </w:rPr>
        <w:t>003</w:t>
      </w:r>
      <w:r w:rsidR="00800AD8">
        <w:tab/>
        <w:t>nu</w:t>
      </w:r>
      <w:r w:rsidR="00800AD8">
        <w:tab/>
        <w:t>inika</w:t>
      </w:r>
      <w:r w:rsidR="000930B2">
        <w:tab/>
        <w:t>marasudj</w:t>
      </w:r>
      <w:r w:rsidR="000930B2">
        <w:tab/>
        <w:t>magagulagula</w:t>
      </w:r>
      <w:r w:rsidR="000930B2">
        <w:tab/>
        <w:t>tua</w:t>
      </w:r>
      <w:r w:rsidR="000930B2">
        <w:tab/>
        <w:t>maretseketsekeî.</w:t>
      </w:r>
    </w:p>
    <w:p w14:paraId="4A236AD5" w14:textId="77777777" w:rsidR="00800AD8" w:rsidRDefault="00800AD8" w:rsidP="000930B2">
      <w:pPr>
        <w:pStyle w:val="InterlineGlossWithTrans"/>
        <w:tabs>
          <w:tab w:val="left" w:pos="533"/>
          <w:tab w:val="left" w:pos="1187"/>
          <w:tab w:val="left" w:pos="2126"/>
          <w:tab w:val="left" w:pos="3260"/>
          <w:tab w:val="left" w:pos="5564"/>
          <w:tab w:val="left" w:pos="6068"/>
        </w:tabs>
      </w:pPr>
      <w:r>
        <w:tab/>
        <w:t>nu</w:t>
      </w:r>
      <w:r>
        <w:tab/>
        <w:t>ini-ka</w:t>
      </w:r>
      <w:r w:rsidR="000930B2">
        <w:tab/>
        <w:t>ma-rasudj</w:t>
      </w:r>
      <w:r w:rsidR="000930B2">
        <w:tab/>
        <w:t>ma-ga-gula-gula</w:t>
      </w:r>
      <w:r w:rsidR="000930B2">
        <w:tab/>
        <w:t>tua</w:t>
      </w:r>
      <w:r w:rsidR="000930B2">
        <w:tab/>
        <w:t>mare-tseke-tsekeî</w:t>
      </w:r>
    </w:p>
    <w:p w14:paraId="4BC659BA" w14:textId="77777777" w:rsidR="00800AD8" w:rsidRDefault="00800AD8" w:rsidP="000930B2">
      <w:pPr>
        <w:pStyle w:val="InterlineTrans"/>
        <w:tabs>
          <w:tab w:val="left" w:pos="533"/>
          <w:tab w:val="left" w:pos="1187"/>
          <w:tab w:val="left" w:pos="2126"/>
          <w:tab w:val="left" w:pos="3260"/>
          <w:tab w:val="left" w:pos="5564"/>
          <w:tab w:val="left" w:pos="6068"/>
        </w:tabs>
      </w:pPr>
      <w:r>
        <w:tab/>
        <w:t>when</w:t>
      </w:r>
      <w:r>
        <w:tab/>
        <w:t>not-after</w:t>
      </w:r>
      <w:r w:rsidR="000930B2">
        <w:tab/>
      </w:r>
      <w:r w:rsidR="000930B2">
        <w:rPr>
          <w:smallCaps/>
        </w:rPr>
        <w:t>stat</w:t>
      </w:r>
      <w:r w:rsidR="000930B2">
        <w:t>-align</w:t>
      </w:r>
      <w:r w:rsidR="000930B2">
        <w:tab/>
      </w:r>
      <w:r w:rsidR="000930B2">
        <w:rPr>
          <w:smallCaps/>
        </w:rPr>
        <w:t>stat</w:t>
      </w:r>
      <w:r w:rsidR="000930B2">
        <w:t>-</w:t>
      </w:r>
      <w:r w:rsidR="000930B2">
        <w:rPr>
          <w:smallCaps/>
        </w:rPr>
        <w:t>red</w:t>
      </w:r>
      <w:r w:rsidR="000930B2">
        <w:t>-</w:t>
      </w:r>
      <w:r w:rsidR="000930B2">
        <w:rPr>
          <w:smallCaps/>
        </w:rPr>
        <w:t>red</w:t>
      </w:r>
      <w:r w:rsidR="000930B2">
        <w:t>-interrupt</w:t>
      </w:r>
      <w:r w:rsidR="000930B2">
        <w:tab/>
      </w:r>
      <w:r w:rsidR="000930B2">
        <w:rPr>
          <w:smallCaps/>
        </w:rPr>
        <w:t>obl</w:t>
      </w:r>
      <w:r w:rsidR="000930B2">
        <w:tab/>
        <w:t>pair-</w:t>
      </w:r>
      <w:r w:rsidR="000930B2">
        <w:rPr>
          <w:smallCaps/>
        </w:rPr>
        <w:t>red</w:t>
      </w:r>
      <w:r w:rsidR="000930B2">
        <w:t>-spouse</w:t>
      </w:r>
    </w:p>
    <w:p w14:paraId="136D0113" w14:textId="77777777" w:rsidR="00800AD8" w:rsidRDefault="00800AD8">
      <w:pPr>
        <w:pStyle w:val="InterlineFree"/>
      </w:pPr>
      <w:r>
        <w:t>If they don’t agree the marriage cannot go forward.</w:t>
      </w:r>
    </w:p>
    <w:p w14:paraId="57CEFAD6" w14:textId="77777777" w:rsidR="000930B2" w:rsidRDefault="00DC1AE0" w:rsidP="000930B2">
      <w:pPr>
        <w:pStyle w:val="InterlineText"/>
        <w:tabs>
          <w:tab w:val="left" w:pos="533"/>
          <w:tab w:val="left" w:pos="1232"/>
          <w:tab w:val="left" w:pos="1886"/>
          <w:tab w:val="left" w:pos="3020"/>
          <w:tab w:val="left" w:pos="3734"/>
          <w:tab w:val="left" w:pos="6023"/>
          <w:tab w:val="left" w:pos="6797"/>
        </w:tabs>
      </w:pPr>
      <w:r w:rsidRPr="003A1D48">
        <w:rPr>
          <w:rStyle w:val="InterlineTextNumChar"/>
        </w:rPr>
        <w:t>004</w:t>
      </w:r>
      <w:r w:rsidR="00800AD8">
        <w:tab/>
        <w:t>îakua</w:t>
      </w:r>
      <w:r w:rsidR="00800AD8">
        <w:tab/>
        <w:t>nu</w:t>
      </w:r>
      <w:r w:rsidR="00800AD8">
        <w:tab/>
        <w:t>marasudj</w:t>
      </w:r>
      <w:r w:rsidR="00800AD8">
        <w:tab/>
        <w:t>tjara</w:t>
      </w:r>
      <w:r w:rsidR="000930B2">
        <w:tab/>
        <w:t>marepaukuukuz</w:t>
      </w:r>
      <w:r w:rsidR="000930B2">
        <w:tab/>
        <w:t>anga</w:t>
      </w:r>
      <w:r w:rsidR="000930B2">
        <w:tab/>
        <w:t>tiamadju.</w:t>
      </w:r>
    </w:p>
    <w:p w14:paraId="3A79C1C7" w14:textId="77777777" w:rsidR="00800AD8" w:rsidRDefault="00800AD8" w:rsidP="000930B2">
      <w:pPr>
        <w:pStyle w:val="InterlineGlossWithTrans"/>
        <w:tabs>
          <w:tab w:val="left" w:pos="533"/>
          <w:tab w:val="left" w:pos="1232"/>
          <w:tab w:val="left" w:pos="1886"/>
          <w:tab w:val="left" w:pos="3020"/>
          <w:tab w:val="left" w:pos="3734"/>
          <w:tab w:val="left" w:pos="6023"/>
          <w:tab w:val="left" w:pos="6797"/>
        </w:tabs>
      </w:pPr>
      <w:r>
        <w:tab/>
        <w:t>îakua</w:t>
      </w:r>
      <w:r>
        <w:tab/>
        <w:t>nu</w:t>
      </w:r>
      <w:r>
        <w:tab/>
        <w:t>ma-rasudj</w:t>
      </w:r>
      <w:r>
        <w:tab/>
        <w:t>tjara</w:t>
      </w:r>
      <w:r w:rsidR="000930B2">
        <w:tab/>
        <w:t>mare-pa-uku-ukuz</w:t>
      </w:r>
      <w:r w:rsidR="000930B2">
        <w:tab/>
        <w:t>anga</w:t>
      </w:r>
      <w:r w:rsidR="000930B2">
        <w:tab/>
        <w:t>ti-a-madju</w:t>
      </w:r>
    </w:p>
    <w:p w14:paraId="6C0BC78E" w14:textId="77777777" w:rsidR="00800AD8" w:rsidRDefault="00800AD8" w:rsidP="000930B2">
      <w:pPr>
        <w:pStyle w:val="InterlineTrans"/>
        <w:tabs>
          <w:tab w:val="left" w:pos="533"/>
          <w:tab w:val="left" w:pos="1232"/>
          <w:tab w:val="left" w:pos="1886"/>
          <w:tab w:val="left" w:pos="3020"/>
          <w:tab w:val="left" w:pos="3734"/>
          <w:tab w:val="left" w:pos="6023"/>
          <w:tab w:val="left" w:pos="6797"/>
        </w:tabs>
      </w:pPr>
      <w:r>
        <w:tab/>
        <w:t>but</w:t>
      </w:r>
      <w:r>
        <w:tab/>
        <w:t>when</w:t>
      </w:r>
      <w:r>
        <w:tab/>
      </w:r>
      <w:r>
        <w:rPr>
          <w:smallCaps/>
        </w:rPr>
        <w:t>stat</w:t>
      </w:r>
      <w:r>
        <w:t>-align</w:t>
      </w:r>
      <w:r>
        <w:tab/>
        <w:t>surely</w:t>
      </w:r>
      <w:r w:rsidR="000930B2">
        <w:tab/>
        <w:t>pair-cause-</w:t>
      </w:r>
      <w:r w:rsidR="000930B2">
        <w:rPr>
          <w:smallCaps/>
        </w:rPr>
        <w:t>red</w:t>
      </w:r>
      <w:r w:rsidR="000930B2">
        <w:t>-engage</w:t>
      </w:r>
      <w:r w:rsidR="000930B2">
        <w:tab/>
        <w:t>indeed</w:t>
      </w:r>
      <w:r w:rsidR="000930B2">
        <w:tab/>
      </w:r>
      <w:r w:rsidR="000930B2">
        <w:rPr>
          <w:smallCaps/>
        </w:rPr>
        <w:t>f</w:t>
      </w:r>
      <w:r w:rsidR="000930B2">
        <w:t>-</w:t>
      </w:r>
      <w:r w:rsidR="000930B2">
        <w:rPr>
          <w:smallCaps/>
        </w:rPr>
        <w:t>pl</w:t>
      </w:r>
      <w:r w:rsidR="000930B2">
        <w:t>-</w:t>
      </w:r>
      <w:r w:rsidR="000930B2">
        <w:rPr>
          <w:smallCaps/>
        </w:rPr>
        <w:t>3rd</w:t>
      </w:r>
      <w:r w:rsidR="000930B2">
        <w:t>.</w:t>
      </w:r>
      <w:r w:rsidR="000930B2">
        <w:rPr>
          <w:smallCaps/>
        </w:rPr>
        <w:t>pers</w:t>
      </w:r>
    </w:p>
    <w:p w14:paraId="1AF391BE" w14:textId="77777777" w:rsidR="00800AD8" w:rsidRDefault="00800AD8">
      <w:pPr>
        <w:pStyle w:val="InterlineFree"/>
      </w:pPr>
      <w:r>
        <w:t>But if they agree they certainly are betrothed.</w:t>
      </w:r>
    </w:p>
    <w:p w14:paraId="0D2AE2F2" w14:textId="77777777" w:rsidR="000930B2" w:rsidRDefault="00DC1AE0" w:rsidP="000930B2">
      <w:pPr>
        <w:pStyle w:val="InterlineText"/>
        <w:tabs>
          <w:tab w:val="left" w:pos="533"/>
          <w:tab w:val="left" w:pos="1022"/>
          <w:tab w:val="left" w:pos="2681"/>
          <w:tab w:val="left" w:pos="3170"/>
          <w:tab w:val="left" w:pos="3854"/>
          <w:tab w:val="left" w:pos="4628"/>
          <w:tab w:val="left" w:pos="5222"/>
          <w:tab w:val="left" w:pos="5726"/>
          <w:tab w:val="left" w:pos="8855"/>
        </w:tabs>
      </w:pPr>
      <w:r w:rsidRPr="003A1D48">
        <w:rPr>
          <w:rStyle w:val="InterlineTextNumChar"/>
        </w:rPr>
        <w:t>005</w:t>
      </w:r>
      <w:r w:rsidR="00800AD8">
        <w:tab/>
        <w:t>qau</w:t>
      </w:r>
      <w:r w:rsidR="00800AD8">
        <w:tab/>
        <w:t>aitsu</w:t>
      </w:r>
      <w:r w:rsidR="00800AD8">
        <w:tab/>
        <w:t>uri</w:t>
      </w:r>
      <w:r w:rsidR="00800AD8">
        <w:tab/>
        <w:t>qivu</w:t>
      </w:r>
      <w:r w:rsidR="000930B2">
        <w:tab/>
        <w:t>anga</w:t>
      </w:r>
      <w:r w:rsidR="000930B2">
        <w:tab/>
        <w:t>ken</w:t>
      </w:r>
      <w:r w:rsidR="000930B2">
        <w:tab/>
        <w:t>tua</w:t>
      </w:r>
      <w:r w:rsidR="000930B2">
        <w:tab/>
        <w:t>kapatatevelavela</w:t>
      </w:r>
    </w:p>
    <w:p w14:paraId="415104E1" w14:textId="77777777" w:rsidR="00800AD8" w:rsidRDefault="00800AD8" w:rsidP="000930B2">
      <w:pPr>
        <w:pStyle w:val="InterlineGlossWithTrans"/>
        <w:tabs>
          <w:tab w:val="left" w:pos="533"/>
          <w:tab w:val="left" w:pos="1022"/>
          <w:tab w:val="left" w:pos="2681"/>
          <w:tab w:val="left" w:pos="3170"/>
          <w:tab w:val="left" w:pos="3854"/>
          <w:tab w:val="left" w:pos="4628"/>
          <w:tab w:val="left" w:pos="5222"/>
          <w:tab w:val="left" w:pos="5726"/>
          <w:tab w:val="left" w:pos="8855"/>
        </w:tabs>
      </w:pPr>
      <w:r>
        <w:tab/>
        <w:t>qau</w:t>
      </w:r>
      <w:r>
        <w:tab/>
        <w:t>aya-i-tsu</w:t>
      </w:r>
      <w:r>
        <w:tab/>
        <w:t>uri</w:t>
      </w:r>
      <w:r>
        <w:tab/>
        <w:t>qivu</w:t>
      </w:r>
      <w:r w:rsidR="000930B2">
        <w:tab/>
        <w:t>anga</w:t>
      </w:r>
      <w:r w:rsidR="000930B2">
        <w:tab/>
        <w:t>aken</w:t>
      </w:r>
      <w:r w:rsidR="000930B2">
        <w:tab/>
        <w:t>tua</w:t>
      </w:r>
      <w:r w:rsidR="000930B2">
        <w:tab/>
        <w:t>ka-pa-ta-vela=tevela</w:t>
      </w:r>
    </w:p>
    <w:p w14:paraId="5C34F099" w14:textId="77777777" w:rsidR="00800AD8" w:rsidRDefault="00800AD8" w:rsidP="000930B2">
      <w:pPr>
        <w:pStyle w:val="InterlineTransNoFree"/>
        <w:tabs>
          <w:tab w:val="left" w:pos="1022"/>
          <w:tab w:val="left" w:pos="2681"/>
          <w:tab w:val="left" w:pos="3170"/>
          <w:tab w:val="left" w:pos="3854"/>
          <w:tab w:val="left" w:pos="4628"/>
          <w:tab w:val="left" w:pos="5222"/>
          <w:tab w:val="left" w:pos="5726"/>
          <w:tab w:val="left" w:pos="8855"/>
        </w:tabs>
      </w:pPr>
      <w:r>
        <w:tab/>
        <w:t>so</w:t>
      </w:r>
      <w:r>
        <w:tab/>
        <w:t>be.thus-</w:t>
      </w:r>
      <w:r>
        <w:rPr>
          <w:smallCaps/>
        </w:rPr>
        <w:t>loc</w:t>
      </w:r>
      <w:r>
        <w:t>-this</w:t>
      </w:r>
      <w:r>
        <w:tab/>
        <w:t>will</w:t>
      </w:r>
      <w:r>
        <w:tab/>
        <w:t>speak</w:t>
      </w:r>
      <w:r w:rsidR="000930B2">
        <w:tab/>
        <w:t>indeed</w:t>
      </w:r>
      <w:r w:rsidR="000930B2">
        <w:tab/>
      </w:r>
      <w:r w:rsidR="000930B2" w:rsidRPr="000D5EFB">
        <w:rPr>
          <w:smallCaps/>
        </w:rPr>
        <w:t>f.I</w:t>
      </w:r>
      <w:r w:rsidR="000930B2">
        <w:tab/>
      </w:r>
      <w:r w:rsidR="000930B2">
        <w:rPr>
          <w:smallCaps/>
        </w:rPr>
        <w:t>obl</w:t>
      </w:r>
      <w:r w:rsidR="000930B2">
        <w:tab/>
        <w:t>become-cause-</w:t>
      </w:r>
      <w:r w:rsidR="000930B2">
        <w:rPr>
          <w:smallCaps/>
        </w:rPr>
        <w:t>red</w:t>
      </w:r>
      <w:r w:rsidR="000930B2">
        <w:t>-</w:t>
      </w:r>
      <w:r w:rsidR="000930B2">
        <w:rPr>
          <w:smallCaps/>
        </w:rPr>
        <w:t>red</w:t>
      </w:r>
      <w:r w:rsidR="000930B2">
        <w:t>=answer</w:t>
      </w:r>
    </w:p>
    <w:p w14:paraId="75FEF4A5" w14:textId="77777777" w:rsidR="00800AD8" w:rsidRDefault="000930B2" w:rsidP="000930B2">
      <w:pPr>
        <w:pStyle w:val="InterlineText"/>
        <w:tabs>
          <w:tab w:val="left" w:pos="533"/>
        </w:tabs>
      </w:pPr>
      <w:r>
        <w:tab/>
      </w:r>
      <w:r w:rsidR="00800AD8">
        <w:t>niamadju.</w:t>
      </w:r>
    </w:p>
    <w:p w14:paraId="50FC60B1" w14:textId="77777777" w:rsidR="00800AD8" w:rsidRDefault="000930B2" w:rsidP="000930B2">
      <w:pPr>
        <w:pStyle w:val="InterlineGlossWithTrans"/>
        <w:tabs>
          <w:tab w:val="left" w:pos="533"/>
        </w:tabs>
      </w:pPr>
      <w:r>
        <w:tab/>
      </w:r>
      <w:r w:rsidR="00800AD8">
        <w:t>ni-a-madju</w:t>
      </w:r>
    </w:p>
    <w:p w14:paraId="7D163ECA" w14:textId="77777777" w:rsidR="00800AD8" w:rsidRDefault="00800AD8" w:rsidP="000930B2">
      <w:pPr>
        <w:pStyle w:val="InterlineTransNoFree"/>
        <w:tabs>
          <w:tab w:val="right" w:pos="8789"/>
        </w:tabs>
      </w:pPr>
      <w:r>
        <w:tab/>
        <w:t>of-</w:t>
      </w:r>
      <w:r w:rsidRPr="000930B2">
        <w:rPr>
          <w:smallCaps/>
          <w:szCs w:val="22"/>
        </w:rPr>
        <w:t>pl-3rd.pers</w:t>
      </w:r>
      <w:r w:rsidR="000930B2">
        <w:tab/>
        <w:t>So now I’ll tell you the dialogue between them.</w:t>
      </w:r>
    </w:p>
    <w:p w14:paraId="5973B914" w14:textId="77777777" w:rsidR="001844ED" w:rsidRDefault="00DC1AE0" w:rsidP="001844ED">
      <w:pPr>
        <w:pStyle w:val="InterlineText"/>
        <w:tabs>
          <w:tab w:val="left" w:pos="533"/>
          <w:tab w:val="left" w:pos="2807"/>
          <w:tab w:val="left" w:pos="3071"/>
          <w:tab w:val="left" w:pos="4295"/>
          <w:tab w:val="left" w:pos="4829"/>
          <w:tab w:val="left" w:pos="6488"/>
          <w:tab w:val="left" w:pos="6752"/>
          <w:tab w:val="left" w:pos="7691"/>
          <w:tab w:val="left" w:pos="7955"/>
        </w:tabs>
      </w:pPr>
      <w:r w:rsidRPr="003A1D48">
        <w:rPr>
          <w:rStyle w:val="InterlineTextNumChar"/>
        </w:rPr>
        <w:lastRenderedPageBreak/>
        <w:t>006</w:t>
      </w:r>
      <w:r w:rsidR="00800AD8">
        <w:tab/>
        <w:t>maitutsu</w:t>
      </w:r>
      <w:r w:rsidR="000930B2">
        <w:tab/>
        <w:t>a</w:t>
      </w:r>
      <w:r w:rsidR="000930B2">
        <w:tab/>
        <w:t>savavayan:</w:t>
      </w:r>
      <w:r w:rsidR="000930B2">
        <w:tab/>
        <w:t>pai</w:t>
      </w:r>
      <w:r w:rsidR="000930B2">
        <w:tab/>
        <w:t>aitsu</w:t>
      </w:r>
      <w:r w:rsidR="000930B2">
        <w:tab/>
        <w:t>a</w:t>
      </w:r>
      <w:r w:rsidR="001844ED">
        <w:tab/>
        <w:t>timun</w:t>
      </w:r>
      <w:r w:rsidR="001844ED">
        <w:tab/>
        <w:t>a</w:t>
      </w:r>
      <w:r w:rsidR="001844ED">
        <w:tab/>
        <w:t>nia</w:t>
      </w:r>
    </w:p>
    <w:p w14:paraId="47900B1B" w14:textId="77777777" w:rsidR="00800AD8" w:rsidRDefault="005E4579" w:rsidP="001844ED">
      <w:pPr>
        <w:pStyle w:val="InterlineGlossWithTrans"/>
        <w:tabs>
          <w:tab w:val="left" w:pos="533"/>
          <w:tab w:val="left" w:pos="2807"/>
          <w:tab w:val="left" w:pos="3071"/>
          <w:tab w:val="left" w:pos="4295"/>
          <w:tab w:val="left" w:pos="4829"/>
          <w:tab w:val="left" w:pos="6488"/>
          <w:tab w:val="left" w:pos="6752"/>
          <w:tab w:val="left" w:pos="7691"/>
          <w:tab w:val="left" w:pos="7955"/>
        </w:tabs>
      </w:pPr>
      <w:r>
        <w:tab/>
        <w:t>ma-aya-tu-</w:t>
      </w:r>
      <w:r w:rsidR="00800AD8">
        <w:t>tsu</w:t>
      </w:r>
      <w:r w:rsidR="000930B2">
        <w:tab/>
        <w:t>a</w:t>
      </w:r>
      <w:r w:rsidR="000930B2">
        <w:tab/>
        <w:t>sa-vavayan</w:t>
      </w:r>
      <w:r w:rsidR="000930B2">
        <w:tab/>
        <w:t>pai</w:t>
      </w:r>
      <w:r w:rsidR="000930B2">
        <w:tab/>
        <w:t>aya-i-tsu</w:t>
      </w:r>
      <w:r w:rsidR="000930B2">
        <w:tab/>
        <w:t>a</w:t>
      </w:r>
      <w:r w:rsidR="001844ED">
        <w:tab/>
        <w:t>ti-mun</w:t>
      </w:r>
      <w:r w:rsidR="001844ED">
        <w:tab/>
        <w:t>a</w:t>
      </w:r>
      <w:r w:rsidR="001844ED">
        <w:tab/>
        <w:t>nia</w:t>
      </w:r>
    </w:p>
    <w:p w14:paraId="7C06F8A6" w14:textId="77777777" w:rsidR="00800AD8" w:rsidRDefault="00800AD8" w:rsidP="001844ED">
      <w:pPr>
        <w:pStyle w:val="InterlineTransNoFree"/>
        <w:tabs>
          <w:tab w:val="left" w:pos="2807"/>
          <w:tab w:val="left" w:pos="3071"/>
          <w:tab w:val="left" w:pos="4295"/>
          <w:tab w:val="left" w:pos="4829"/>
          <w:tab w:val="left" w:pos="6488"/>
          <w:tab w:val="left" w:pos="6752"/>
          <w:tab w:val="left" w:pos="7691"/>
          <w:tab w:val="left" w:pos="7955"/>
        </w:tabs>
      </w:pPr>
      <w:r>
        <w:tab/>
      </w:r>
      <w:r>
        <w:rPr>
          <w:smallCaps/>
        </w:rPr>
        <w:t>stat</w:t>
      </w:r>
      <w:r w:rsidR="001844ED">
        <w:t>-be.thus-alike-</w:t>
      </w:r>
      <w:r>
        <w:t>this</w:t>
      </w:r>
      <w:r w:rsidR="000930B2">
        <w:rPr>
          <w:smallCaps/>
        </w:rPr>
        <w:tab/>
        <w:t>c</w:t>
      </w:r>
      <w:r w:rsidR="000930B2">
        <w:rPr>
          <w:smallCaps/>
        </w:rPr>
        <w:tab/>
        <w:t>qal</w:t>
      </w:r>
      <w:r w:rsidR="000930B2">
        <w:t>-female</w:t>
      </w:r>
      <w:r w:rsidR="000930B2">
        <w:tab/>
        <w:t>well</w:t>
      </w:r>
      <w:r w:rsidR="000930B2">
        <w:tab/>
        <w:t>be.thus-</w:t>
      </w:r>
      <w:r w:rsidR="000930B2">
        <w:rPr>
          <w:smallCaps/>
        </w:rPr>
        <w:t>loc</w:t>
      </w:r>
      <w:r w:rsidR="000930B2">
        <w:t>-this</w:t>
      </w:r>
      <w:r w:rsidR="000930B2">
        <w:rPr>
          <w:smallCaps/>
        </w:rPr>
        <w:tab/>
        <w:t>c</w:t>
      </w:r>
      <w:r w:rsidR="001844ED">
        <w:tab/>
      </w:r>
      <w:r w:rsidR="001844ED">
        <w:rPr>
          <w:smallCaps/>
        </w:rPr>
        <w:t>f-</w:t>
      </w:r>
      <w:r w:rsidR="001844ED">
        <w:t>you(</w:t>
      </w:r>
      <w:r w:rsidR="001844ED">
        <w:rPr>
          <w:smallCaps/>
        </w:rPr>
        <w:t>p</w:t>
      </w:r>
      <w:r w:rsidR="001844ED">
        <w:t>)</w:t>
      </w:r>
      <w:r w:rsidR="001844ED">
        <w:rPr>
          <w:smallCaps/>
        </w:rPr>
        <w:tab/>
        <w:t>c</w:t>
      </w:r>
      <w:r w:rsidR="001844ED">
        <w:rPr>
          <w:smallCaps/>
        </w:rPr>
        <w:tab/>
      </w:r>
      <w:r w:rsidR="001844ED">
        <w:t>our(</w:t>
      </w:r>
      <w:r w:rsidR="001844ED">
        <w:rPr>
          <w:smallCaps/>
        </w:rPr>
        <w:t>exc</w:t>
      </w:r>
      <w:r w:rsidR="001844ED">
        <w:t>)</w:t>
      </w:r>
    </w:p>
    <w:p w14:paraId="327E0373" w14:textId="77777777" w:rsidR="001844ED" w:rsidRDefault="00800AD8" w:rsidP="001844ED">
      <w:pPr>
        <w:pStyle w:val="InterlineText"/>
        <w:tabs>
          <w:tab w:val="left" w:pos="533"/>
          <w:tab w:val="left" w:pos="1307"/>
          <w:tab w:val="left" w:pos="1571"/>
          <w:tab w:val="left" w:pos="2540"/>
          <w:tab w:val="left" w:pos="3314"/>
          <w:tab w:val="left" w:pos="3803"/>
          <w:tab w:val="left" w:pos="5882"/>
        </w:tabs>
      </w:pPr>
      <w:r>
        <w:tab/>
        <w:t>kaka</w:t>
      </w:r>
      <w:r>
        <w:tab/>
        <w:t>a</w:t>
      </w:r>
      <w:r>
        <w:tab/>
        <w:t>nia</w:t>
      </w:r>
      <w:r>
        <w:tab/>
        <w:t>vetjek,</w:t>
      </w:r>
      <w:r>
        <w:tab/>
        <w:t>uri</w:t>
      </w:r>
      <w:r w:rsidR="001844ED">
        <w:tab/>
        <w:t>putakalanan</w:t>
      </w:r>
      <w:r w:rsidR="001844ED">
        <w:tab/>
        <w:t>aken.</w:t>
      </w:r>
    </w:p>
    <w:p w14:paraId="27571218" w14:textId="77777777" w:rsidR="00800AD8" w:rsidRDefault="00800AD8" w:rsidP="001844ED">
      <w:pPr>
        <w:pStyle w:val="InterlineGlossWithTrans"/>
        <w:tabs>
          <w:tab w:val="left" w:pos="533"/>
          <w:tab w:val="left" w:pos="1307"/>
          <w:tab w:val="left" w:pos="1571"/>
          <w:tab w:val="left" w:pos="2540"/>
          <w:tab w:val="left" w:pos="3314"/>
          <w:tab w:val="left" w:pos="3803"/>
          <w:tab w:val="left" w:pos="5882"/>
        </w:tabs>
      </w:pPr>
      <w:r>
        <w:tab/>
        <w:t>kaka</w:t>
      </w:r>
      <w:r>
        <w:tab/>
        <w:t>a</w:t>
      </w:r>
      <w:r>
        <w:tab/>
        <w:t>nia</w:t>
      </w:r>
      <w:r>
        <w:tab/>
        <w:t>vetjek</w:t>
      </w:r>
      <w:r>
        <w:tab/>
        <w:t>uri</w:t>
      </w:r>
      <w:r w:rsidR="001844ED">
        <w:tab/>
        <w:t>pu-ta-kala-anan</w:t>
      </w:r>
      <w:r w:rsidR="001844ED">
        <w:tab/>
        <w:t>aken</w:t>
      </w:r>
    </w:p>
    <w:p w14:paraId="525DE8DA" w14:textId="77777777" w:rsidR="00800AD8" w:rsidRDefault="00800AD8" w:rsidP="001844ED">
      <w:pPr>
        <w:pStyle w:val="InterlineTrans"/>
        <w:tabs>
          <w:tab w:val="left" w:pos="533"/>
          <w:tab w:val="left" w:pos="1307"/>
          <w:tab w:val="left" w:pos="1571"/>
          <w:tab w:val="left" w:pos="2540"/>
          <w:tab w:val="left" w:pos="3314"/>
          <w:tab w:val="left" w:pos="3803"/>
          <w:tab w:val="left" w:pos="5882"/>
        </w:tabs>
      </w:pPr>
      <w:r>
        <w:tab/>
        <w:t>sibling</w:t>
      </w:r>
      <w:r>
        <w:rPr>
          <w:smallCaps/>
        </w:rPr>
        <w:tab/>
        <w:t>c</w:t>
      </w:r>
      <w:r>
        <w:rPr>
          <w:smallCaps/>
        </w:rPr>
        <w:tab/>
      </w:r>
      <w:r>
        <w:t>our(</w:t>
      </w:r>
      <w:r>
        <w:rPr>
          <w:smallCaps/>
        </w:rPr>
        <w:t>exc</w:t>
      </w:r>
      <w:r>
        <w:t>)</w:t>
      </w:r>
      <w:r>
        <w:tab/>
        <w:t>sibling</w:t>
      </w:r>
      <w:r>
        <w:tab/>
        <w:t>will</w:t>
      </w:r>
      <w:r w:rsidR="001844ED">
        <w:tab/>
        <w:t>have-one-thread-still</w:t>
      </w:r>
      <w:r w:rsidR="001844ED">
        <w:tab/>
      </w:r>
      <w:r w:rsidR="001844ED" w:rsidRPr="000D5EFB">
        <w:rPr>
          <w:smallCaps/>
        </w:rPr>
        <w:t>f.I</w:t>
      </w:r>
    </w:p>
    <w:p w14:paraId="77BACDA1" w14:textId="77777777" w:rsidR="00800AD8" w:rsidRDefault="00800AD8" w:rsidP="00B56FC4">
      <w:pPr>
        <w:pStyle w:val="InterlineFreeCommentFollows"/>
      </w:pPr>
      <w:r>
        <w:t>This is what the woman’s side say: Now our brothers and</w:t>
      </w:r>
      <w:r w:rsidR="001844ED">
        <w:t xml:space="preserve"> </w:t>
      </w:r>
      <w:r>
        <w:t>sisters I have something to say.</w:t>
      </w:r>
    </w:p>
    <w:p w14:paraId="546FA2E8" w14:textId="77777777" w:rsidR="00800AD8" w:rsidRDefault="00A8416B" w:rsidP="00B56FC4">
      <w:pPr>
        <w:pStyle w:val="CommentLastWithHalfSpace"/>
      </w:pPr>
      <w:r>
        <w:t>[</w:t>
      </w:r>
      <w:r w:rsidR="00800AD8" w:rsidRPr="00B56FC4">
        <w:rPr>
          <w:rStyle w:val="VernacularText"/>
        </w:rPr>
        <w:t>putakalanan</w:t>
      </w:r>
      <w:r w:rsidR="00B56FC4">
        <w:t xml:space="preserve">: could be </w:t>
      </w:r>
      <w:r w:rsidR="00B56FC4" w:rsidRPr="00B56FC4">
        <w:rPr>
          <w:rStyle w:val="VernacularText"/>
        </w:rPr>
        <w:t>-</w:t>
      </w:r>
      <w:r w:rsidR="00800AD8" w:rsidRPr="00B56FC4">
        <w:rPr>
          <w:rStyle w:val="VernacularText"/>
        </w:rPr>
        <w:t>an</w:t>
      </w:r>
      <w:r w:rsidR="00B56FC4">
        <w:t xml:space="preserve"> </w:t>
      </w:r>
      <w:r w:rsidR="00B56FC4">
        <w:rPr>
          <w:smallCaps/>
        </w:rPr>
        <w:t xml:space="preserve">nom + </w:t>
      </w:r>
      <w:r w:rsidR="00800AD8" w:rsidRPr="00B56FC4">
        <w:rPr>
          <w:rStyle w:val="VernacularText"/>
        </w:rPr>
        <w:t>-an</w:t>
      </w:r>
      <w:r w:rsidR="00800AD8">
        <w:t xml:space="preserve"> </w:t>
      </w:r>
      <w:r w:rsidR="00800AD8">
        <w:rPr>
          <w:smallCaps/>
        </w:rPr>
        <w:t>lf</w:t>
      </w:r>
      <w:r w:rsidR="00B56FC4">
        <w:t xml:space="preserve"> at end.</w:t>
      </w:r>
      <w:r>
        <w:t>]</w:t>
      </w:r>
    </w:p>
    <w:p w14:paraId="59C97D37" w14:textId="77777777" w:rsidR="00B56FC4" w:rsidRDefault="00DC1AE0" w:rsidP="00B56FC4">
      <w:pPr>
        <w:pStyle w:val="InterlineText"/>
        <w:tabs>
          <w:tab w:val="left" w:pos="533"/>
          <w:tab w:val="left" w:pos="1082"/>
          <w:tab w:val="left" w:pos="1526"/>
          <w:tab w:val="left" w:pos="2570"/>
          <w:tab w:val="left" w:pos="2834"/>
          <w:tab w:val="left" w:pos="4208"/>
          <w:tab w:val="left" w:pos="4757"/>
          <w:tab w:val="left" w:pos="5201"/>
          <w:tab w:val="left" w:pos="6245"/>
          <w:tab w:val="left" w:pos="6509"/>
          <w:tab w:val="left" w:pos="7523"/>
          <w:tab w:val="left" w:pos="8207"/>
        </w:tabs>
      </w:pPr>
      <w:r w:rsidRPr="003A1D48">
        <w:rPr>
          <w:rStyle w:val="InterlineTextNumChar"/>
        </w:rPr>
        <w:t>007</w:t>
      </w:r>
      <w:r w:rsidR="00800AD8">
        <w:tab/>
        <w:t>aku</w:t>
      </w:r>
      <w:r w:rsidR="00800AD8">
        <w:tab/>
        <w:t>ika</w:t>
      </w:r>
      <w:r w:rsidR="00800AD8">
        <w:tab/>
        <w:t>tjen</w:t>
      </w:r>
      <w:r w:rsidR="00800AD8">
        <w:tab/>
        <w:t>a</w:t>
      </w:r>
      <w:r w:rsidR="00800AD8">
        <w:tab/>
        <w:t>maleva,</w:t>
      </w:r>
      <w:r w:rsidR="00B56FC4">
        <w:tab/>
        <w:t>aku</w:t>
      </w:r>
      <w:r w:rsidR="00B56FC4">
        <w:tab/>
        <w:t>ika</w:t>
      </w:r>
      <w:r w:rsidR="00B56FC4">
        <w:tab/>
        <w:t>tjen</w:t>
      </w:r>
      <w:r w:rsidR="00B56FC4">
        <w:tab/>
        <w:t>a</w:t>
      </w:r>
      <w:r w:rsidR="00B56FC4">
        <w:tab/>
        <w:t>seman</w:t>
      </w:r>
      <w:r w:rsidR="00B56FC4">
        <w:tab/>
        <w:t>azua</w:t>
      </w:r>
      <w:r w:rsidR="00B56FC4">
        <w:tab/>
        <w:t>tua</w:t>
      </w:r>
    </w:p>
    <w:p w14:paraId="21D58624" w14:textId="77777777" w:rsidR="00800AD8" w:rsidRDefault="00800AD8" w:rsidP="00B56FC4">
      <w:pPr>
        <w:pStyle w:val="InterlineGlossWithTrans"/>
        <w:tabs>
          <w:tab w:val="left" w:pos="533"/>
          <w:tab w:val="left" w:pos="1082"/>
          <w:tab w:val="left" w:pos="1526"/>
          <w:tab w:val="left" w:pos="2570"/>
          <w:tab w:val="left" w:pos="2834"/>
          <w:tab w:val="left" w:pos="4208"/>
          <w:tab w:val="left" w:pos="4757"/>
          <w:tab w:val="left" w:pos="5201"/>
          <w:tab w:val="left" w:pos="6245"/>
          <w:tab w:val="left" w:pos="6509"/>
          <w:tab w:val="left" w:pos="7523"/>
          <w:tab w:val="left" w:pos="8207"/>
        </w:tabs>
      </w:pPr>
      <w:r>
        <w:tab/>
        <w:t>aku</w:t>
      </w:r>
      <w:r>
        <w:tab/>
        <w:t>ika</w:t>
      </w:r>
      <w:r>
        <w:tab/>
        <w:t>tjen</w:t>
      </w:r>
      <w:r>
        <w:tab/>
        <w:t>a</w:t>
      </w:r>
      <w:r>
        <w:tab/>
        <w:t>ma-leva</w:t>
      </w:r>
      <w:r w:rsidR="00B56FC4">
        <w:tab/>
        <w:t>aku</w:t>
      </w:r>
      <w:r w:rsidR="00B56FC4">
        <w:tab/>
        <w:t>ika</w:t>
      </w:r>
      <w:r w:rsidR="00B56FC4">
        <w:tab/>
        <w:t>tjen</w:t>
      </w:r>
      <w:r w:rsidR="00B56FC4">
        <w:tab/>
        <w:t>a</w:t>
      </w:r>
      <w:r w:rsidR="00B56FC4">
        <w:tab/>
        <w:t>em=sane</w:t>
      </w:r>
      <w:r w:rsidR="00B56FC4">
        <w:tab/>
        <w:t>a-zua</w:t>
      </w:r>
      <w:r w:rsidR="00B56FC4">
        <w:tab/>
        <w:t>tua</w:t>
      </w:r>
    </w:p>
    <w:p w14:paraId="1787E0C8" w14:textId="77777777" w:rsidR="00800AD8" w:rsidRDefault="00800AD8" w:rsidP="00B56FC4">
      <w:pPr>
        <w:pStyle w:val="InterlineTransNoFree"/>
        <w:tabs>
          <w:tab w:val="left" w:pos="1082"/>
          <w:tab w:val="left" w:pos="1526"/>
          <w:tab w:val="left" w:pos="2570"/>
          <w:tab w:val="left" w:pos="2834"/>
          <w:tab w:val="left" w:pos="4208"/>
          <w:tab w:val="left" w:pos="4757"/>
          <w:tab w:val="left" w:pos="5201"/>
          <w:tab w:val="left" w:pos="6245"/>
          <w:tab w:val="left" w:pos="6509"/>
          <w:tab w:val="left" w:pos="7523"/>
          <w:tab w:val="left" w:pos="8207"/>
        </w:tabs>
      </w:pPr>
      <w:r>
        <w:tab/>
        <w:t>why</w:t>
      </w:r>
      <w:r>
        <w:tab/>
        <w:t>not</w:t>
      </w:r>
      <w:r>
        <w:tab/>
      </w:r>
      <w:r>
        <w:rPr>
          <w:smallCaps/>
        </w:rPr>
        <w:t>f.</w:t>
      </w:r>
      <w:r>
        <w:t>we(</w:t>
      </w:r>
      <w:r>
        <w:rPr>
          <w:smallCaps/>
        </w:rPr>
        <w:t>inc</w:t>
      </w:r>
      <w:r>
        <w:t>)</w:t>
      </w:r>
      <w:r>
        <w:rPr>
          <w:smallCaps/>
        </w:rPr>
        <w:tab/>
        <w:t>c</w:t>
      </w:r>
      <w:r>
        <w:rPr>
          <w:smallCaps/>
        </w:rPr>
        <w:tab/>
        <w:t>stat</w:t>
      </w:r>
      <w:r>
        <w:t>-pleased</w:t>
      </w:r>
      <w:r w:rsidR="00B56FC4">
        <w:tab/>
        <w:t>why</w:t>
      </w:r>
      <w:r w:rsidR="00B56FC4">
        <w:tab/>
        <w:t>not</w:t>
      </w:r>
      <w:r w:rsidR="00B56FC4">
        <w:tab/>
      </w:r>
      <w:r w:rsidR="00B56FC4">
        <w:rPr>
          <w:smallCaps/>
        </w:rPr>
        <w:t>f.</w:t>
      </w:r>
      <w:r w:rsidR="00B56FC4">
        <w:t>we(</w:t>
      </w:r>
      <w:r w:rsidR="00B56FC4">
        <w:rPr>
          <w:smallCaps/>
        </w:rPr>
        <w:t>inc</w:t>
      </w:r>
      <w:r w:rsidR="00B56FC4">
        <w:t>)</w:t>
      </w:r>
      <w:r w:rsidR="00B56FC4">
        <w:rPr>
          <w:smallCaps/>
        </w:rPr>
        <w:tab/>
        <w:t>c</w:t>
      </w:r>
      <w:r w:rsidR="00B56FC4">
        <w:rPr>
          <w:smallCaps/>
        </w:rPr>
        <w:tab/>
        <w:t>af</w:t>
      </w:r>
      <w:r w:rsidR="00B56FC4">
        <w:t>=make</w:t>
      </w:r>
      <w:r w:rsidR="00B56FC4">
        <w:tab/>
      </w:r>
      <w:r w:rsidR="00B56FC4">
        <w:rPr>
          <w:smallCaps/>
        </w:rPr>
        <w:t>c-</w:t>
      </w:r>
      <w:r w:rsidR="00B56FC4">
        <w:t>that</w:t>
      </w:r>
      <w:r w:rsidR="00B56FC4">
        <w:tab/>
      </w:r>
      <w:r w:rsidR="00B56FC4">
        <w:rPr>
          <w:smallCaps/>
        </w:rPr>
        <w:t>obl</w:t>
      </w:r>
    </w:p>
    <w:p w14:paraId="52C719FE" w14:textId="77777777" w:rsidR="00B56FC4" w:rsidRDefault="00800AD8" w:rsidP="00B56FC4">
      <w:pPr>
        <w:pStyle w:val="InterlineText"/>
        <w:tabs>
          <w:tab w:val="left" w:pos="533"/>
          <w:tab w:val="left" w:pos="1367"/>
          <w:tab w:val="left" w:pos="2291"/>
          <w:tab w:val="left" w:pos="3065"/>
          <w:tab w:val="left" w:pos="3569"/>
          <w:tab w:val="left" w:pos="4403"/>
          <w:tab w:val="left" w:pos="5327"/>
          <w:tab w:val="left" w:pos="7631"/>
        </w:tabs>
      </w:pPr>
      <w:r>
        <w:tab/>
        <w:t>mareka</w:t>
      </w:r>
      <w:r>
        <w:tab/>
        <w:t>tja</w:t>
      </w:r>
      <w:r>
        <w:tab/>
        <w:t>kaka</w:t>
      </w:r>
      <w:r>
        <w:tab/>
        <w:t>tua</w:t>
      </w:r>
      <w:r>
        <w:tab/>
        <w:t>mareka</w:t>
      </w:r>
      <w:r w:rsidR="00B56FC4">
        <w:tab/>
        <w:t>tja</w:t>
      </w:r>
      <w:r w:rsidR="00B56FC4">
        <w:tab/>
        <w:t>sikataqaîan</w:t>
      </w:r>
      <w:r w:rsidR="00B56FC4">
        <w:tab/>
        <w:t>a</w:t>
      </w:r>
    </w:p>
    <w:p w14:paraId="3B3D0E19" w14:textId="77777777" w:rsidR="00800AD8" w:rsidRDefault="00800AD8" w:rsidP="00B56FC4">
      <w:pPr>
        <w:pStyle w:val="InterlineGlossWithTrans"/>
        <w:tabs>
          <w:tab w:val="left" w:pos="533"/>
          <w:tab w:val="left" w:pos="1367"/>
          <w:tab w:val="left" w:pos="2291"/>
          <w:tab w:val="left" w:pos="3065"/>
          <w:tab w:val="left" w:pos="3569"/>
          <w:tab w:val="left" w:pos="4403"/>
          <w:tab w:val="left" w:pos="5327"/>
          <w:tab w:val="left" w:pos="7631"/>
        </w:tabs>
      </w:pPr>
      <w:r>
        <w:tab/>
        <w:t>mareka</w:t>
      </w:r>
      <w:r>
        <w:tab/>
        <w:t>tja</w:t>
      </w:r>
      <w:r>
        <w:tab/>
        <w:t>kaka</w:t>
      </w:r>
      <w:r>
        <w:tab/>
        <w:t>tua</w:t>
      </w:r>
      <w:r>
        <w:tab/>
        <w:t>mareka</w:t>
      </w:r>
      <w:r w:rsidR="00B56FC4">
        <w:tab/>
        <w:t>tja</w:t>
      </w:r>
      <w:r w:rsidR="00B56FC4">
        <w:tab/>
        <w:t>si-ka-ta-qaîa-an</w:t>
      </w:r>
      <w:r w:rsidR="00B56FC4">
        <w:tab/>
        <w:t>a</w:t>
      </w:r>
    </w:p>
    <w:p w14:paraId="3052B358" w14:textId="77777777" w:rsidR="00800AD8" w:rsidRDefault="00800AD8" w:rsidP="00B56FC4">
      <w:pPr>
        <w:pStyle w:val="InterlineTransNoFree"/>
        <w:tabs>
          <w:tab w:val="left" w:pos="1367"/>
          <w:tab w:val="left" w:pos="2291"/>
          <w:tab w:val="left" w:pos="3065"/>
          <w:tab w:val="left" w:pos="3569"/>
          <w:tab w:val="left" w:pos="4403"/>
          <w:tab w:val="left" w:pos="5327"/>
          <w:tab w:val="left" w:pos="7631"/>
        </w:tabs>
      </w:pPr>
      <w:r>
        <w:tab/>
        <w:t>many</w:t>
      </w:r>
      <w:r>
        <w:tab/>
        <w:t>our(</w:t>
      </w:r>
      <w:r>
        <w:rPr>
          <w:smallCaps/>
        </w:rPr>
        <w:t>inc</w:t>
      </w:r>
      <w:r>
        <w:t>)</w:t>
      </w:r>
      <w:r>
        <w:tab/>
        <w:t>sibling</w:t>
      </w:r>
      <w:r>
        <w:tab/>
      </w:r>
      <w:r>
        <w:rPr>
          <w:smallCaps/>
        </w:rPr>
        <w:t>obl</w:t>
      </w:r>
      <w:r>
        <w:tab/>
        <w:t>many</w:t>
      </w:r>
      <w:r w:rsidR="00B56FC4">
        <w:tab/>
        <w:t>our(</w:t>
      </w:r>
      <w:r w:rsidR="00B56FC4">
        <w:rPr>
          <w:smallCaps/>
        </w:rPr>
        <w:t>inc</w:t>
      </w:r>
      <w:r w:rsidR="00B56FC4">
        <w:t>)</w:t>
      </w:r>
      <w:r w:rsidR="00B56FC4">
        <w:tab/>
      </w:r>
      <w:r w:rsidR="00B56FC4">
        <w:rPr>
          <w:smallCaps/>
        </w:rPr>
        <w:t>if</w:t>
      </w:r>
      <w:r w:rsidR="00B56FC4">
        <w:t>-main-?-outsider-</w:t>
      </w:r>
      <w:r w:rsidR="00B56FC4">
        <w:rPr>
          <w:smallCaps/>
        </w:rPr>
        <w:t>nom</w:t>
      </w:r>
      <w:r w:rsidR="00B56FC4">
        <w:rPr>
          <w:smallCaps/>
        </w:rPr>
        <w:tab/>
        <w:t>c</w:t>
      </w:r>
    </w:p>
    <w:p w14:paraId="6FB6FDC6" w14:textId="77777777" w:rsidR="00800AD8" w:rsidRDefault="00800AD8" w:rsidP="00B56FC4">
      <w:pPr>
        <w:pStyle w:val="InterlineText"/>
        <w:tabs>
          <w:tab w:val="left" w:pos="533"/>
          <w:tab w:val="left" w:pos="2012"/>
        </w:tabs>
      </w:pPr>
      <w:r>
        <w:tab/>
        <w:t>nakemasi</w:t>
      </w:r>
      <w:r>
        <w:tab/>
        <w:t>tjuqaîa.</w:t>
      </w:r>
    </w:p>
    <w:p w14:paraId="5A3287B8" w14:textId="77777777" w:rsidR="00800AD8" w:rsidRDefault="00800AD8" w:rsidP="00B56FC4">
      <w:pPr>
        <w:pStyle w:val="InterlineGlossWithTrans"/>
        <w:tabs>
          <w:tab w:val="left" w:pos="533"/>
          <w:tab w:val="left" w:pos="2012"/>
        </w:tabs>
      </w:pPr>
      <w:r>
        <w:tab/>
        <w:t>na-em=kasi</w:t>
      </w:r>
      <w:r>
        <w:tab/>
        <w:t>tju-qaîa</w:t>
      </w:r>
    </w:p>
    <w:p w14:paraId="5F8D822C" w14:textId="77777777" w:rsidR="00800AD8" w:rsidRDefault="00800AD8" w:rsidP="00B56FC4">
      <w:pPr>
        <w:pStyle w:val="InterlineTrans"/>
        <w:tabs>
          <w:tab w:val="left" w:pos="533"/>
          <w:tab w:val="left" w:pos="2012"/>
        </w:tabs>
      </w:pPr>
      <w:r>
        <w:rPr>
          <w:smallCaps/>
        </w:rPr>
        <w:tab/>
        <w:t>past</w:t>
      </w:r>
      <w:r>
        <w:t>-</w:t>
      </w:r>
      <w:r>
        <w:rPr>
          <w:smallCaps/>
        </w:rPr>
        <w:t>af</w:t>
      </w:r>
      <w:r>
        <w:t>=from</w:t>
      </w:r>
      <w:r>
        <w:tab/>
        <w:t>there-outsider</w:t>
      </w:r>
    </w:p>
    <w:p w14:paraId="52C7B424" w14:textId="77777777" w:rsidR="00800AD8" w:rsidRDefault="00800AD8">
      <w:pPr>
        <w:pStyle w:val="InterlineFree"/>
      </w:pPr>
      <w:r>
        <w:t>Why shouldn’t we be glad and praise one another as siblings and fellow-tribespeople from</w:t>
      </w:r>
      <w:r w:rsidR="00B56FC4">
        <w:t xml:space="preserve"> elsewhere?</w:t>
      </w:r>
    </w:p>
    <w:p w14:paraId="5256A0F8" w14:textId="77777777" w:rsidR="00B56FC4" w:rsidRDefault="00DC1AE0" w:rsidP="00B56FC4">
      <w:pPr>
        <w:pStyle w:val="InterlineText"/>
        <w:tabs>
          <w:tab w:val="left" w:pos="533"/>
          <w:tab w:val="left" w:pos="1622"/>
          <w:tab w:val="left" w:pos="1886"/>
          <w:tab w:val="left" w:pos="3395"/>
          <w:tab w:val="left" w:pos="4319"/>
          <w:tab w:val="left" w:pos="4583"/>
          <w:tab w:val="left" w:pos="6287"/>
        </w:tabs>
      </w:pPr>
      <w:r w:rsidRPr="003A1D48">
        <w:rPr>
          <w:rStyle w:val="InterlineTextNumChar"/>
        </w:rPr>
        <w:t>008</w:t>
      </w:r>
      <w:r w:rsidR="00800AD8">
        <w:tab/>
        <w:t>maîimaîi</w:t>
      </w:r>
      <w:r w:rsidR="00800AD8">
        <w:tab/>
        <w:t>a</w:t>
      </w:r>
      <w:r w:rsidR="00800AD8">
        <w:tab/>
        <w:t>nasaîinga</w:t>
      </w:r>
      <w:r w:rsidR="00B56FC4">
        <w:tab/>
        <w:t>mun</w:t>
      </w:r>
      <w:r w:rsidR="00B56FC4">
        <w:tab/>
        <w:t>a</w:t>
      </w:r>
      <w:r w:rsidR="00B56FC4">
        <w:tab/>
        <w:t>nakiîivak</w:t>
      </w:r>
      <w:r w:rsidR="00B56FC4">
        <w:tab/>
        <w:t>mun</w:t>
      </w:r>
    </w:p>
    <w:p w14:paraId="606A2667" w14:textId="77777777" w:rsidR="00800AD8" w:rsidRDefault="00800AD8" w:rsidP="00B56FC4">
      <w:pPr>
        <w:pStyle w:val="InterlineGlossWithTrans"/>
        <w:tabs>
          <w:tab w:val="left" w:pos="533"/>
          <w:tab w:val="left" w:pos="1622"/>
          <w:tab w:val="left" w:pos="1886"/>
          <w:tab w:val="left" w:pos="3395"/>
          <w:tab w:val="left" w:pos="4319"/>
          <w:tab w:val="left" w:pos="4583"/>
          <w:tab w:val="left" w:pos="6287"/>
        </w:tabs>
      </w:pPr>
      <w:r>
        <w:tab/>
        <w:t>maîimaîi</w:t>
      </w:r>
      <w:r>
        <w:tab/>
        <w:t>a</w:t>
      </w:r>
      <w:r>
        <w:tab/>
        <w:t>nasa-îinga</w:t>
      </w:r>
      <w:r w:rsidR="00B56FC4">
        <w:tab/>
        <w:t>mun</w:t>
      </w:r>
      <w:r w:rsidR="00B56FC4">
        <w:tab/>
        <w:t>a</w:t>
      </w:r>
      <w:r w:rsidR="00B56FC4">
        <w:tab/>
        <w:t>na-ki-îivak</w:t>
      </w:r>
      <w:r w:rsidR="00B56FC4">
        <w:tab/>
        <w:t>mun</w:t>
      </w:r>
    </w:p>
    <w:p w14:paraId="6350353A" w14:textId="77777777" w:rsidR="00800AD8" w:rsidRDefault="00800AD8" w:rsidP="00B56FC4">
      <w:pPr>
        <w:pStyle w:val="InterlineTransNoFree"/>
        <w:tabs>
          <w:tab w:val="left" w:pos="1622"/>
          <w:tab w:val="left" w:pos="1886"/>
          <w:tab w:val="left" w:pos="3395"/>
          <w:tab w:val="left" w:pos="4319"/>
          <w:tab w:val="left" w:pos="4583"/>
          <w:tab w:val="left" w:pos="6287"/>
        </w:tabs>
      </w:pPr>
      <w:r>
        <w:tab/>
        <w:t>thank.you</w:t>
      </w:r>
      <w:r>
        <w:rPr>
          <w:smallCaps/>
        </w:rPr>
        <w:tab/>
        <w:t>c</w:t>
      </w:r>
      <w:r>
        <w:rPr>
          <w:smallCaps/>
        </w:rPr>
        <w:tab/>
      </w:r>
      <w:r>
        <w:t>perhaps-desire</w:t>
      </w:r>
      <w:r w:rsidR="00B56FC4">
        <w:tab/>
      </w:r>
      <w:r w:rsidR="00B56FC4">
        <w:rPr>
          <w:smallCaps/>
        </w:rPr>
        <w:t>f.</w:t>
      </w:r>
      <w:r w:rsidR="00B56FC4">
        <w:t>you(</w:t>
      </w:r>
      <w:r w:rsidR="00B56FC4">
        <w:rPr>
          <w:smallCaps/>
        </w:rPr>
        <w:t>p</w:t>
      </w:r>
      <w:r w:rsidR="00B56FC4">
        <w:t>)</w:t>
      </w:r>
      <w:r w:rsidR="00B56FC4">
        <w:rPr>
          <w:smallCaps/>
        </w:rPr>
        <w:tab/>
        <w:t>c</w:t>
      </w:r>
      <w:r w:rsidR="00B56FC4">
        <w:rPr>
          <w:smallCaps/>
        </w:rPr>
        <w:tab/>
        <w:t>past</w:t>
      </w:r>
      <w:r w:rsidR="00B56FC4">
        <w:t>-do-care.for</w:t>
      </w:r>
      <w:r w:rsidR="00B56FC4">
        <w:tab/>
      </w:r>
      <w:r w:rsidR="00B56FC4">
        <w:rPr>
          <w:smallCaps/>
        </w:rPr>
        <w:t>f.</w:t>
      </w:r>
      <w:r w:rsidR="00B56FC4">
        <w:t>you(</w:t>
      </w:r>
      <w:r w:rsidR="00B56FC4">
        <w:rPr>
          <w:smallCaps/>
        </w:rPr>
        <w:t>p</w:t>
      </w:r>
      <w:r w:rsidR="00B56FC4">
        <w:t>)</w:t>
      </w:r>
    </w:p>
    <w:p w14:paraId="1716DCEC" w14:textId="77777777" w:rsidR="00B56FC4" w:rsidRDefault="00800AD8" w:rsidP="00B56FC4">
      <w:pPr>
        <w:pStyle w:val="InterlineText"/>
        <w:tabs>
          <w:tab w:val="left" w:pos="533"/>
          <w:tab w:val="left" w:pos="1937"/>
          <w:tab w:val="left" w:pos="2861"/>
          <w:tab w:val="left" w:pos="3860"/>
          <w:tab w:val="left" w:pos="4364"/>
          <w:tab w:val="left" w:pos="5198"/>
          <w:tab w:val="left" w:pos="5807"/>
          <w:tab w:val="left" w:pos="6311"/>
          <w:tab w:val="left" w:pos="7145"/>
        </w:tabs>
      </w:pPr>
      <w:r>
        <w:tab/>
        <w:t>nalitjengits(?</w:t>
      </w:r>
      <w:r w:rsidR="00B56FC4">
        <w:t>)</w:t>
      </w:r>
      <w:r>
        <w:tab/>
        <w:t>mun</w:t>
      </w:r>
      <w:r>
        <w:tab/>
        <w:t>kaumaya</w:t>
      </w:r>
      <w:r>
        <w:tab/>
        <w:t>tua</w:t>
      </w:r>
      <w:r>
        <w:tab/>
        <w:t>nu</w:t>
      </w:r>
      <w:r>
        <w:tab/>
        <w:t>aîak</w:t>
      </w:r>
      <w:r>
        <w:tab/>
        <w:t>tua</w:t>
      </w:r>
      <w:r>
        <w:tab/>
        <w:t>nu</w:t>
      </w:r>
      <w:r w:rsidR="00B56FC4">
        <w:tab/>
        <w:t>vuvu.</w:t>
      </w:r>
    </w:p>
    <w:p w14:paraId="6325FDF5" w14:textId="77777777" w:rsidR="00800AD8" w:rsidRDefault="00800AD8" w:rsidP="00B56FC4">
      <w:pPr>
        <w:pStyle w:val="InterlineGlossWithTrans"/>
        <w:tabs>
          <w:tab w:val="left" w:pos="533"/>
          <w:tab w:val="left" w:pos="1937"/>
          <w:tab w:val="left" w:pos="2861"/>
          <w:tab w:val="left" w:pos="3860"/>
          <w:tab w:val="left" w:pos="4364"/>
          <w:tab w:val="left" w:pos="5198"/>
          <w:tab w:val="left" w:pos="5807"/>
          <w:tab w:val="left" w:pos="6311"/>
          <w:tab w:val="left" w:pos="7145"/>
        </w:tabs>
      </w:pPr>
      <w:r>
        <w:tab/>
        <w:t>nalitjengits</w:t>
      </w:r>
      <w:r>
        <w:tab/>
        <w:t>mun</w:t>
      </w:r>
      <w:r>
        <w:tab/>
        <w:t>kaumaya</w:t>
      </w:r>
      <w:r>
        <w:tab/>
        <w:t>tua</w:t>
      </w:r>
      <w:r>
        <w:tab/>
        <w:t>nu</w:t>
      </w:r>
      <w:r>
        <w:tab/>
        <w:t>aîak</w:t>
      </w:r>
      <w:r>
        <w:tab/>
        <w:t>tua</w:t>
      </w:r>
      <w:r>
        <w:tab/>
        <w:t>nu</w:t>
      </w:r>
      <w:r w:rsidR="00B56FC4">
        <w:tab/>
        <w:t>vuvu</w:t>
      </w:r>
    </w:p>
    <w:p w14:paraId="438C90FF" w14:textId="77777777" w:rsidR="00800AD8" w:rsidRDefault="00800AD8" w:rsidP="00B56FC4">
      <w:pPr>
        <w:pStyle w:val="InterlineTrans"/>
        <w:tabs>
          <w:tab w:val="left" w:pos="533"/>
          <w:tab w:val="left" w:pos="1937"/>
          <w:tab w:val="left" w:pos="2861"/>
          <w:tab w:val="left" w:pos="3860"/>
          <w:tab w:val="left" w:pos="4364"/>
          <w:tab w:val="left" w:pos="5198"/>
          <w:tab w:val="left" w:pos="5807"/>
          <w:tab w:val="left" w:pos="6311"/>
          <w:tab w:val="left" w:pos="7145"/>
        </w:tabs>
      </w:pPr>
      <w:r>
        <w:tab/>
        <w:t>?</w:t>
      </w:r>
      <w:r>
        <w:tab/>
      </w:r>
      <w:r>
        <w:rPr>
          <w:smallCaps/>
        </w:rPr>
        <w:t>f.</w:t>
      </w:r>
      <w:r>
        <w:t>you(</w:t>
      </w:r>
      <w:r>
        <w:rPr>
          <w:smallCaps/>
        </w:rPr>
        <w:t>p</w:t>
      </w:r>
      <w:r>
        <w:t>)</w:t>
      </w:r>
      <w:r>
        <w:tab/>
        <w:t>perhaps</w:t>
      </w:r>
      <w:r>
        <w:tab/>
      </w:r>
      <w:r>
        <w:rPr>
          <w:smallCaps/>
        </w:rPr>
        <w:t>obl</w:t>
      </w:r>
      <w:r>
        <w:tab/>
        <w:t>your(</w:t>
      </w:r>
      <w:r>
        <w:rPr>
          <w:smallCaps/>
        </w:rPr>
        <w:t>p</w:t>
      </w:r>
      <w:r>
        <w:t>)</w:t>
      </w:r>
      <w:r>
        <w:tab/>
        <w:t>child</w:t>
      </w:r>
      <w:r>
        <w:tab/>
      </w:r>
      <w:r>
        <w:rPr>
          <w:smallCaps/>
        </w:rPr>
        <w:t>obl</w:t>
      </w:r>
      <w:r>
        <w:tab/>
        <w:t>your(</w:t>
      </w:r>
      <w:r>
        <w:rPr>
          <w:smallCaps/>
        </w:rPr>
        <w:t>p</w:t>
      </w:r>
      <w:r>
        <w:t>)</w:t>
      </w:r>
      <w:r w:rsidR="00B56FC4">
        <w:tab/>
        <w:t>grandchild</w:t>
      </w:r>
    </w:p>
    <w:p w14:paraId="02A35D2F" w14:textId="77777777" w:rsidR="00800AD8" w:rsidRDefault="00800AD8">
      <w:pPr>
        <w:pStyle w:val="InterlineFree"/>
      </w:pPr>
      <w:r>
        <w:t>We are grateful that you want, love and perhaps</w:t>
      </w:r>
      <w:r w:rsidR="00B56FC4">
        <w:t>(</w:t>
      </w:r>
      <w:r>
        <w:t>?</w:t>
      </w:r>
      <w:r w:rsidR="00B56FC4">
        <w:t>)</w:t>
      </w:r>
      <w:r>
        <w:t xml:space="preserve"> your child or grandchild.</w:t>
      </w:r>
    </w:p>
    <w:p w14:paraId="503A7FAF" w14:textId="77777777" w:rsidR="00B56FC4" w:rsidRDefault="00DC1AE0" w:rsidP="00B56FC4">
      <w:pPr>
        <w:pStyle w:val="InterlineText"/>
        <w:tabs>
          <w:tab w:val="left" w:pos="533"/>
          <w:tab w:val="left" w:pos="1232"/>
          <w:tab w:val="left" w:pos="1766"/>
          <w:tab w:val="left" w:pos="3425"/>
          <w:tab w:val="left" w:pos="3689"/>
          <w:tab w:val="left" w:pos="4448"/>
          <w:tab w:val="left" w:pos="6647"/>
          <w:tab w:val="left" w:pos="8306"/>
        </w:tabs>
      </w:pPr>
      <w:r w:rsidRPr="003A1D48">
        <w:rPr>
          <w:rStyle w:val="InterlineTextNumChar"/>
        </w:rPr>
        <w:t>009</w:t>
      </w:r>
      <w:r w:rsidR="00800AD8">
        <w:tab/>
        <w:t>îakua</w:t>
      </w:r>
      <w:r w:rsidR="00800AD8">
        <w:tab/>
        <w:t>pai</w:t>
      </w:r>
      <w:r w:rsidR="00800AD8">
        <w:tab/>
        <w:t>aitsu</w:t>
      </w:r>
      <w:r w:rsidR="00800AD8">
        <w:tab/>
        <w:t>a</w:t>
      </w:r>
      <w:r w:rsidR="00B56FC4">
        <w:tab/>
        <w:t>nu</w:t>
      </w:r>
      <w:r w:rsidR="00B56FC4">
        <w:tab/>
        <w:t>sinipaqayam</w:t>
      </w:r>
      <w:r w:rsidR="00B56FC4">
        <w:tab/>
        <w:t>aitsu</w:t>
      </w:r>
      <w:r w:rsidR="00B56FC4">
        <w:tab/>
        <w:t>a</w:t>
      </w:r>
    </w:p>
    <w:p w14:paraId="6F412B79" w14:textId="77777777" w:rsidR="00800AD8" w:rsidRDefault="00800AD8" w:rsidP="00B56FC4">
      <w:pPr>
        <w:pStyle w:val="InterlineGlossWithTrans"/>
        <w:tabs>
          <w:tab w:val="left" w:pos="533"/>
          <w:tab w:val="left" w:pos="1232"/>
          <w:tab w:val="left" w:pos="1766"/>
          <w:tab w:val="left" w:pos="3425"/>
          <w:tab w:val="left" w:pos="3689"/>
          <w:tab w:val="left" w:pos="4448"/>
          <w:tab w:val="left" w:pos="6647"/>
          <w:tab w:val="left" w:pos="8306"/>
        </w:tabs>
      </w:pPr>
      <w:r>
        <w:tab/>
        <w:t>îakua</w:t>
      </w:r>
      <w:r>
        <w:tab/>
        <w:t>pai</w:t>
      </w:r>
      <w:r>
        <w:tab/>
        <w:t>aya-i-tsu</w:t>
      </w:r>
      <w:r>
        <w:tab/>
        <w:t>a</w:t>
      </w:r>
      <w:r w:rsidR="00B56FC4">
        <w:tab/>
        <w:t>nu</w:t>
      </w:r>
      <w:r w:rsidR="00B56FC4">
        <w:tab/>
        <w:t>in=si-pa-qayam</w:t>
      </w:r>
      <w:r w:rsidR="00B56FC4">
        <w:tab/>
        <w:t>aya-i-tsu</w:t>
      </w:r>
      <w:r w:rsidR="00B56FC4">
        <w:tab/>
        <w:t>a</w:t>
      </w:r>
    </w:p>
    <w:p w14:paraId="322DBC11" w14:textId="77777777" w:rsidR="00800AD8" w:rsidRDefault="00800AD8" w:rsidP="00B56FC4">
      <w:pPr>
        <w:pStyle w:val="InterlineTransNoFree"/>
        <w:tabs>
          <w:tab w:val="left" w:pos="1232"/>
          <w:tab w:val="left" w:pos="1766"/>
          <w:tab w:val="left" w:pos="3425"/>
          <w:tab w:val="left" w:pos="3689"/>
          <w:tab w:val="left" w:pos="4448"/>
          <w:tab w:val="left" w:pos="6647"/>
          <w:tab w:val="left" w:pos="8306"/>
        </w:tabs>
        <w:rPr>
          <w:smallCaps/>
        </w:rPr>
      </w:pPr>
      <w:r>
        <w:tab/>
        <w:t>but</w:t>
      </w:r>
      <w:r>
        <w:tab/>
        <w:t>well</w:t>
      </w:r>
      <w:r>
        <w:tab/>
        <w:t>be.thus-</w:t>
      </w:r>
      <w:r>
        <w:rPr>
          <w:smallCaps/>
        </w:rPr>
        <w:t>loc</w:t>
      </w:r>
      <w:r>
        <w:t>-this</w:t>
      </w:r>
      <w:r>
        <w:rPr>
          <w:smallCaps/>
        </w:rPr>
        <w:tab/>
        <w:t>c</w:t>
      </w:r>
      <w:r w:rsidR="00B56FC4">
        <w:tab/>
        <w:t>you(</w:t>
      </w:r>
      <w:r w:rsidR="00B56FC4">
        <w:rPr>
          <w:smallCaps/>
        </w:rPr>
        <w:t>p</w:t>
      </w:r>
      <w:r w:rsidR="00B56FC4">
        <w:t>)</w:t>
      </w:r>
      <w:r w:rsidR="00B56FC4">
        <w:tab/>
      </w:r>
      <w:r w:rsidR="00B56FC4">
        <w:rPr>
          <w:smallCaps/>
        </w:rPr>
        <w:t>perf</w:t>
      </w:r>
      <w:r w:rsidR="00B56FC4">
        <w:t>=</w:t>
      </w:r>
      <w:r w:rsidR="00B56FC4">
        <w:rPr>
          <w:smallCaps/>
        </w:rPr>
        <w:t>if</w:t>
      </w:r>
      <w:r w:rsidR="00B56FC4">
        <w:t>-cause-inspect</w:t>
      </w:r>
      <w:r w:rsidR="00B56FC4">
        <w:tab/>
        <w:t>be.thus-</w:t>
      </w:r>
      <w:r w:rsidR="00B56FC4">
        <w:rPr>
          <w:smallCaps/>
        </w:rPr>
        <w:t>loc</w:t>
      </w:r>
      <w:r w:rsidR="00B56FC4">
        <w:t>-this</w:t>
      </w:r>
      <w:r w:rsidR="00B56FC4">
        <w:rPr>
          <w:smallCaps/>
        </w:rPr>
        <w:tab/>
        <w:t>c</w:t>
      </w:r>
    </w:p>
    <w:p w14:paraId="1F949C70" w14:textId="77777777" w:rsidR="00B56FC4" w:rsidRDefault="00800AD8" w:rsidP="00B56FC4">
      <w:pPr>
        <w:pStyle w:val="InterlineText"/>
        <w:tabs>
          <w:tab w:val="left" w:pos="533"/>
          <w:tab w:val="left" w:pos="1292"/>
          <w:tab w:val="left" w:pos="2621"/>
          <w:tab w:val="left" w:pos="2885"/>
          <w:tab w:val="left" w:pos="3644"/>
          <w:tab w:val="left" w:pos="5063"/>
          <w:tab w:val="left" w:pos="5567"/>
          <w:tab w:val="left" w:pos="6746"/>
          <w:tab w:val="left" w:pos="7250"/>
          <w:tab w:val="left" w:pos="8084"/>
        </w:tabs>
      </w:pPr>
      <w:r>
        <w:tab/>
        <w:t>nu</w:t>
      </w:r>
      <w:r>
        <w:tab/>
        <w:t>kinuletj</w:t>
      </w:r>
      <w:r>
        <w:tab/>
        <w:t>a</w:t>
      </w:r>
      <w:r>
        <w:tab/>
        <w:t>nu</w:t>
      </w:r>
      <w:r w:rsidR="00B56FC4">
        <w:tab/>
        <w:t>linanaw</w:t>
      </w:r>
      <w:r w:rsidR="00B56FC4">
        <w:tab/>
        <w:t>tu</w:t>
      </w:r>
      <w:r w:rsidR="00B56FC4">
        <w:tab/>
        <w:t>kiîivak</w:t>
      </w:r>
      <w:r w:rsidR="00B56FC4">
        <w:tab/>
        <w:t>tua</w:t>
      </w:r>
      <w:r w:rsidR="00B56FC4">
        <w:tab/>
        <w:t>nu</w:t>
      </w:r>
      <w:r w:rsidR="00B56FC4">
        <w:tab/>
        <w:t>aîak</w:t>
      </w:r>
    </w:p>
    <w:p w14:paraId="23423A5F" w14:textId="77777777" w:rsidR="00800AD8" w:rsidRDefault="00800AD8" w:rsidP="00B56FC4">
      <w:pPr>
        <w:pStyle w:val="InterlineGlossWithTrans"/>
        <w:tabs>
          <w:tab w:val="left" w:pos="533"/>
          <w:tab w:val="left" w:pos="1292"/>
          <w:tab w:val="left" w:pos="2621"/>
          <w:tab w:val="left" w:pos="2885"/>
          <w:tab w:val="left" w:pos="3644"/>
          <w:tab w:val="left" w:pos="5063"/>
          <w:tab w:val="left" w:pos="5567"/>
          <w:tab w:val="left" w:pos="6746"/>
          <w:tab w:val="left" w:pos="7250"/>
          <w:tab w:val="left" w:pos="8084"/>
        </w:tabs>
      </w:pPr>
      <w:r>
        <w:tab/>
        <w:t>nu</w:t>
      </w:r>
      <w:r>
        <w:tab/>
        <w:t>in=kuletj</w:t>
      </w:r>
      <w:r>
        <w:tab/>
        <w:t>a</w:t>
      </w:r>
      <w:r>
        <w:tab/>
        <w:t>nu</w:t>
      </w:r>
      <w:r w:rsidR="00B56FC4">
        <w:tab/>
        <w:t>in=lanaw</w:t>
      </w:r>
      <w:r w:rsidR="00B56FC4">
        <w:tab/>
        <w:t>tu</w:t>
      </w:r>
      <w:r w:rsidR="00B56FC4">
        <w:tab/>
        <w:t>ki-îivak</w:t>
      </w:r>
      <w:r w:rsidR="00B56FC4">
        <w:tab/>
        <w:t>tua</w:t>
      </w:r>
      <w:r w:rsidR="00B56FC4">
        <w:tab/>
        <w:t>nu</w:t>
      </w:r>
      <w:r w:rsidR="00B56FC4">
        <w:tab/>
        <w:t>aîak</w:t>
      </w:r>
    </w:p>
    <w:p w14:paraId="3EC62581" w14:textId="77777777" w:rsidR="00800AD8" w:rsidRDefault="00800AD8" w:rsidP="00B56FC4">
      <w:pPr>
        <w:pStyle w:val="InterlineTransNoFree"/>
        <w:tabs>
          <w:tab w:val="left" w:pos="1292"/>
          <w:tab w:val="left" w:pos="2621"/>
          <w:tab w:val="left" w:pos="2885"/>
          <w:tab w:val="left" w:pos="3644"/>
          <w:tab w:val="left" w:pos="5063"/>
          <w:tab w:val="left" w:pos="5567"/>
          <w:tab w:val="left" w:pos="6746"/>
          <w:tab w:val="left" w:pos="7250"/>
          <w:tab w:val="left" w:pos="8084"/>
        </w:tabs>
      </w:pPr>
      <w:r>
        <w:tab/>
        <w:t>you(</w:t>
      </w:r>
      <w:r>
        <w:rPr>
          <w:smallCaps/>
        </w:rPr>
        <w:t>p</w:t>
      </w:r>
      <w:r>
        <w:t>)</w:t>
      </w:r>
      <w:r>
        <w:tab/>
      </w:r>
      <w:r>
        <w:rPr>
          <w:smallCaps/>
        </w:rPr>
        <w:t>perf</w:t>
      </w:r>
      <w:r>
        <w:t>=supply</w:t>
      </w:r>
      <w:r>
        <w:rPr>
          <w:smallCaps/>
        </w:rPr>
        <w:tab/>
        <w:t>c</w:t>
      </w:r>
      <w:r>
        <w:rPr>
          <w:smallCaps/>
        </w:rPr>
        <w:tab/>
      </w:r>
      <w:r>
        <w:t>you(</w:t>
      </w:r>
      <w:r>
        <w:rPr>
          <w:smallCaps/>
        </w:rPr>
        <w:t>p</w:t>
      </w:r>
      <w:r>
        <w:t>)</w:t>
      </w:r>
      <w:r w:rsidR="00B56FC4">
        <w:tab/>
      </w:r>
      <w:r w:rsidR="00B56FC4">
        <w:rPr>
          <w:smallCaps/>
        </w:rPr>
        <w:t>perf</w:t>
      </w:r>
      <w:r w:rsidR="00B56FC4">
        <w:t>=decide?</w:t>
      </w:r>
      <w:r w:rsidR="00B56FC4">
        <w:tab/>
      </w:r>
      <w:r w:rsidR="00B56FC4">
        <w:rPr>
          <w:smallCaps/>
        </w:rPr>
        <w:t>obl</w:t>
      </w:r>
      <w:r w:rsidR="00B56FC4">
        <w:tab/>
        <w:t>do-care.for</w:t>
      </w:r>
      <w:r w:rsidR="00B56FC4">
        <w:tab/>
      </w:r>
      <w:r w:rsidR="00B56FC4">
        <w:rPr>
          <w:smallCaps/>
        </w:rPr>
        <w:t>obl</w:t>
      </w:r>
      <w:r w:rsidR="00B56FC4">
        <w:tab/>
        <w:t>your(</w:t>
      </w:r>
      <w:r w:rsidR="00B56FC4">
        <w:rPr>
          <w:smallCaps/>
        </w:rPr>
        <w:t>p</w:t>
      </w:r>
      <w:r w:rsidR="00B56FC4">
        <w:t>)</w:t>
      </w:r>
      <w:r w:rsidR="00B56FC4">
        <w:tab/>
        <w:t>child</w:t>
      </w:r>
    </w:p>
    <w:p w14:paraId="52999B48" w14:textId="77777777" w:rsidR="00B56FC4" w:rsidRDefault="00800AD8" w:rsidP="00B56FC4">
      <w:pPr>
        <w:pStyle w:val="InterlineText"/>
        <w:tabs>
          <w:tab w:val="left" w:pos="533"/>
          <w:tab w:val="left" w:pos="1037"/>
          <w:tab w:val="left" w:pos="1871"/>
          <w:tab w:val="left" w:pos="3020"/>
          <w:tab w:val="left" w:pos="3569"/>
          <w:tab w:val="left" w:pos="4508"/>
          <w:tab w:val="left" w:pos="4997"/>
          <w:tab w:val="left" w:pos="6191"/>
          <w:tab w:val="left" w:pos="6740"/>
          <w:tab w:val="left" w:pos="7679"/>
        </w:tabs>
      </w:pPr>
      <w:r>
        <w:tab/>
        <w:t>tua</w:t>
      </w:r>
      <w:r>
        <w:tab/>
        <w:t>nu</w:t>
      </w:r>
      <w:r>
        <w:tab/>
        <w:t>vuvu,</w:t>
      </w:r>
      <w:r>
        <w:tab/>
        <w:t>aku</w:t>
      </w:r>
      <w:r w:rsidR="00B56FC4">
        <w:tab/>
        <w:t>inika</w:t>
      </w:r>
      <w:r w:rsidR="00B56FC4">
        <w:tab/>
        <w:t>uri</w:t>
      </w:r>
      <w:r w:rsidR="00B56FC4">
        <w:tab/>
        <w:t>tsengtseng,</w:t>
      </w:r>
      <w:r w:rsidR="00B56FC4">
        <w:tab/>
        <w:t>aku</w:t>
      </w:r>
      <w:r w:rsidR="00B56FC4">
        <w:tab/>
        <w:t>inika</w:t>
      </w:r>
      <w:r w:rsidR="00B56FC4">
        <w:tab/>
        <w:t>uri</w:t>
      </w:r>
    </w:p>
    <w:p w14:paraId="69E6F5B1" w14:textId="77777777" w:rsidR="00800AD8" w:rsidRDefault="00800AD8" w:rsidP="00B56FC4">
      <w:pPr>
        <w:pStyle w:val="InterlineGlossWithTrans"/>
        <w:tabs>
          <w:tab w:val="left" w:pos="533"/>
          <w:tab w:val="left" w:pos="1037"/>
          <w:tab w:val="left" w:pos="1871"/>
          <w:tab w:val="left" w:pos="3020"/>
          <w:tab w:val="left" w:pos="3569"/>
          <w:tab w:val="left" w:pos="4508"/>
          <w:tab w:val="left" w:pos="4997"/>
          <w:tab w:val="left" w:pos="6191"/>
          <w:tab w:val="left" w:pos="6740"/>
          <w:tab w:val="left" w:pos="7679"/>
        </w:tabs>
      </w:pPr>
      <w:r>
        <w:tab/>
        <w:t>tua</w:t>
      </w:r>
      <w:r>
        <w:tab/>
        <w:t>nu</w:t>
      </w:r>
      <w:r>
        <w:tab/>
        <w:t>vuvu</w:t>
      </w:r>
      <w:r>
        <w:tab/>
        <w:t>aku</w:t>
      </w:r>
      <w:r w:rsidR="00B56FC4">
        <w:tab/>
        <w:t>ini-ka</w:t>
      </w:r>
      <w:r w:rsidR="00B56FC4">
        <w:tab/>
        <w:t>uri</w:t>
      </w:r>
      <w:r w:rsidR="00B56FC4">
        <w:tab/>
        <w:t>tsengtseng</w:t>
      </w:r>
      <w:r w:rsidR="00B56FC4">
        <w:tab/>
        <w:t>aku</w:t>
      </w:r>
      <w:r w:rsidR="00B56FC4">
        <w:tab/>
        <w:t>ini-ka</w:t>
      </w:r>
      <w:r w:rsidR="00B56FC4">
        <w:tab/>
        <w:t>uri</w:t>
      </w:r>
    </w:p>
    <w:p w14:paraId="5C6C6DA7" w14:textId="77777777" w:rsidR="00800AD8" w:rsidRDefault="00800AD8" w:rsidP="00B56FC4">
      <w:pPr>
        <w:pStyle w:val="InterlineTransNoFree"/>
        <w:tabs>
          <w:tab w:val="left" w:pos="1037"/>
          <w:tab w:val="left" w:pos="1871"/>
          <w:tab w:val="left" w:pos="3020"/>
          <w:tab w:val="left" w:pos="3569"/>
          <w:tab w:val="left" w:pos="4508"/>
          <w:tab w:val="left" w:pos="4997"/>
          <w:tab w:val="left" w:pos="6191"/>
          <w:tab w:val="left" w:pos="6740"/>
          <w:tab w:val="left" w:pos="7679"/>
        </w:tabs>
      </w:pPr>
      <w:r>
        <w:tab/>
      </w:r>
      <w:r>
        <w:rPr>
          <w:smallCaps/>
        </w:rPr>
        <w:t>obl</w:t>
      </w:r>
      <w:r>
        <w:tab/>
        <w:t>your(</w:t>
      </w:r>
      <w:r>
        <w:rPr>
          <w:smallCaps/>
        </w:rPr>
        <w:t>p</w:t>
      </w:r>
      <w:r>
        <w:t>)</w:t>
      </w:r>
      <w:r>
        <w:tab/>
        <w:t>grandchild</w:t>
      </w:r>
      <w:r>
        <w:tab/>
        <w:t>why</w:t>
      </w:r>
      <w:r w:rsidR="00B56FC4">
        <w:tab/>
        <w:t>not-after</w:t>
      </w:r>
      <w:r w:rsidR="00B56FC4">
        <w:tab/>
        <w:t>will</w:t>
      </w:r>
      <w:r w:rsidR="00B56FC4">
        <w:tab/>
        <w:t>enough</w:t>
      </w:r>
      <w:r w:rsidR="00B56FC4">
        <w:tab/>
        <w:t>why</w:t>
      </w:r>
      <w:r w:rsidR="00B56FC4">
        <w:tab/>
        <w:t>not-after</w:t>
      </w:r>
      <w:r w:rsidR="00B56FC4">
        <w:tab/>
        <w:t>will</w:t>
      </w:r>
    </w:p>
    <w:p w14:paraId="46B77E27" w14:textId="77777777" w:rsidR="00B56FC4" w:rsidRDefault="00800AD8" w:rsidP="00B56FC4">
      <w:pPr>
        <w:pStyle w:val="InterlineText"/>
        <w:tabs>
          <w:tab w:val="left" w:pos="533"/>
          <w:tab w:val="left" w:pos="1682"/>
          <w:tab w:val="left" w:pos="1946"/>
          <w:tab w:val="left" w:pos="2810"/>
          <w:tab w:val="left" w:pos="4754"/>
          <w:tab w:val="left" w:pos="5243"/>
          <w:tab w:val="left" w:pos="6077"/>
          <w:tab w:val="left" w:pos="6851"/>
          <w:tab w:val="left" w:pos="7115"/>
        </w:tabs>
      </w:pPr>
      <w:r>
        <w:tab/>
        <w:t>nanguaq</w:t>
      </w:r>
      <w:r>
        <w:tab/>
        <w:t>a</w:t>
      </w:r>
      <w:r w:rsidR="00B56FC4">
        <w:tab/>
        <w:t>tja</w:t>
      </w:r>
      <w:r w:rsidR="00B56FC4">
        <w:tab/>
        <w:t>sipalungulungu</w:t>
      </w:r>
      <w:r w:rsidR="00B56FC4">
        <w:tab/>
        <w:t>nua</w:t>
      </w:r>
      <w:r w:rsidR="00B56FC4">
        <w:tab/>
        <w:t>mareka</w:t>
      </w:r>
      <w:r w:rsidR="00B56FC4">
        <w:tab/>
        <w:t>kaka</w:t>
      </w:r>
      <w:r w:rsidR="00B56FC4">
        <w:tab/>
        <w:t>a</w:t>
      </w:r>
      <w:r w:rsidR="00B56FC4">
        <w:tab/>
        <w:t>marevetjevetjek,</w:t>
      </w:r>
    </w:p>
    <w:p w14:paraId="086F79E2" w14:textId="77777777" w:rsidR="00800AD8" w:rsidRDefault="00800AD8" w:rsidP="00B56FC4">
      <w:pPr>
        <w:pStyle w:val="InterlineGlossWithTrans"/>
        <w:tabs>
          <w:tab w:val="left" w:pos="533"/>
          <w:tab w:val="left" w:pos="1682"/>
          <w:tab w:val="left" w:pos="1946"/>
          <w:tab w:val="left" w:pos="2810"/>
          <w:tab w:val="left" w:pos="4754"/>
          <w:tab w:val="left" w:pos="5243"/>
          <w:tab w:val="left" w:pos="6077"/>
          <w:tab w:val="left" w:pos="6851"/>
          <w:tab w:val="left" w:pos="7115"/>
        </w:tabs>
      </w:pPr>
      <w:r>
        <w:tab/>
        <w:t>na-nguaq</w:t>
      </w:r>
      <w:r>
        <w:tab/>
        <w:t>a</w:t>
      </w:r>
      <w:r w:rsidR="00B56FC4">
        <w:tab/>
        <w:t>tja</w:t>
      </w:r>
      <w:r w:rsidR="00B56FC4">
        <w:tab/>
        <w:t>si-pa-lungulungu</w:t>
      </w:r>
      <w:r w:rsidR="00B56FC4">
        <w:tab/>
        <w:t>nua</w:t>
      </w:r>
      <w:r w:rsidR="00B56FC4">
        <w:tab/>
        <w:t>mareka</w:t>
      </w:r>
      <w:r w:rsidR="00B56FC4">
        <w:tab/>
        <w:t>kaka</w:t>
      </w:r>
      <w:r w:rsidR="00B56FC4">
        <w:tab/>
        <w:t>a</w:t>
      </w:r>
      <w:r w:rsidR="00B56FC4">
        <w:tab/>
        <w:t>mare-vetje-vetjek</w:t>
      </w:r>
    </w:p>
    <w:p w14:paraId="37A3932B" w14:textId="77777777" w:rsidR="00800AD8" w:rsidRDefault="00800AD8" w:rsidP="00B56FC4">
      <w:pPr>
        <w:pStyle w:val="InterlineTransNoFree"/>
        <w:tabs>
          <w:tab w:val="left" w:pos="1682"/>
          <w:tab w:val="left" w:pos="1946"/>
          <w:tab w:val="left" w:pos="2810"/>
          <w:tab w:val="left" w:pos="4754"/>
          <w:tab w:val="left" w:pos="5243"/>
          <w:tab w:val="left" w:pos="6077"/>
          <w:tab w:val="left" w:pos="6851"/>
          <w:tab w:val="left" w:pos="7115"/>
        </w:tabs>
        <w:rPr>
          <w:smallCaps/>
        </w:rPr>
      </w:pPr>
      <w:r>
        <w:tab/>
      </w:r>
      <w:r>
        <w:rPr>
          <w:smallCaps/>
        </w:rPr>
        <w:t>stat</w:t>
      </w:r>
      <w:r>
        <w:t>-good</w:t>
      </w:r>
      <w:r>
        <w:rPr>
          <w:smallCaps/>
        </w:rPr>
        <w:tab/>
        <w:t>c</w:t>
      </w:r>
      <w:r w:rsidR="00B56FC4">
        <w:tab/>
        <w:t>we(</w:t>
      </w:r>
      <w:r w:rsidR="00B56FC4">
        <w:rPr>
          <w:smallCaps/>
        </w:rPr>
        <w:t>inc</w:t>
      </w:r>
      <w:r w:rsidR="00B56FC4">
        <w:t>)</w:t>
      </w:r>
      <w:r w:rsidR="00B56FC4">
        <w:tab/>
      </w:r>
      <w:r w:rsidR="00B56FC4">
        <w:rPr>
          <w:smallCaps/>
        </w:rPr>
        <w:t>if</w:t>
      </w:r>
      <w:r w:rsidR="00B56FC4">
        <w:t>-cause-put.beside</w:t>
      </w:r>
      <w:r w:rsidR="00B56FC4">
        <w:tab/>
        <w:t>by</w:t>
      </w:r>
      <w:r w:rsidR="00B56FC4">
        <w:tab/>
        <w:t>many</w:t>
      </w:r>
      <w:r w:rsidR="00B56FC4">
        <w:tab/>
        <w:t>sibling</w:t>
      </w:r>
      <w:r w:rsidR="00B56FC4">
        <w:rPr>
          <w:smallCaps/>
        </w:rPr>
        <w:tab/>
        <w:t>c</w:t>
      </w:r>
      <w:r w:rsidR="00B56FC4">
        <w:tab/>
        <w:t>pair-</w:t>
      </w:r>
      <w:r w:rsidR="00B56FC4">
        <w:rPr>
          <w:smallCaps/>
        </w:rPr>
        <w:t>red</w:t>
      </w:r>
      <w:r w:rsidR="00B56FC4">
        <w:t>-sibling</w:t>
      </w:r>
    </w:p>
    <w:p w14:paraId="195197B7" w14:textId="77777777" w:rsidR="00B56FC4" w:rsidRDefault="00800AD8" w:rsidP="00B56FC4">
      <w:pPr>
        <w:pStyle w:val="InterlineText"/>
        <w:tabs>
          <w:tab w:val="left" w:pos="533"/>
          <w:tab w:val="left" w:pos="1007"/>
          <w:tab w:val="left" w:pos="1481"/>
          <w:tab w:val="left" w:pos="1925"/>
        </w:tabs>
      </w:pPr>
      <w:r>
        <w:tab/>
        <w:t>aya</w:t>
      </w:r>
      <w:r>
        <w:tab/>
        <w:t>sa</w:t>
      </w:r>
      <w:r>
        <w:tab/>
        <w:t>ku</w:t>
      </w:r>
      <w:r w:rsidR="00B56FC4">
        <w:tab/>
        <w:t>kininemneman.</w:t>
      </w:r>
    </w:p>
    <w:p w14:paraId="6A35F8B5" w14:textId="77777777" w:rsidR="00800AD8" w:rsidRDefault="00800AD8" w:rsidP="00B56FC4">
      <w:pPr>
        <w:pStyle w:val="InterlineGlossWithTrans"/>
        <w:tabs>
          <w:tab w:val="left" w:pos="533"/>
          <w:tab w:val="left" w:pos="1007"/>
          <w:tab w:val="left" w:pos="1481"/>
          <w:tab w:val="left" w:pos="1925"/>
        </w:tabs>
      </w:pPr>
      <w:r>
        <w:tab/>
        <w:t>aya</w:t>
      </w:r>
      <w:r>
        <w:tab/>
        <w:t>tsa</w:t>
      </w:r>
      <w:r>
        <w:tab/>
        <w:t>ku</w:t>
      </w:r>
      <w:r w:rsidR="00B56FC4">
        <w:tab/>
        <w:t>in=kinemnem-an</w:t>
      </w:r>
    </w:p>
    <w:p w14:paraId="33931E8E" w14:textId="77777777" w:rsidR="00800AD8" w:rsidRDefault="00800AD8" w:rsidP="00B56FC4">
      <w:pPr>
        <w:pStyle w:val="InterlineTrans"/>
        <w:tabs>
          <w:tab w:val="left" w:pos="533"/>
          <w:tab w:val="left" w:pos="1007"/>
          <w:tab w:val="left" w:pos="1481"/>
          <w:tab w:val="left" w:pos="1925"/>
        </w:tabs>
      </w:pPr>
      <w:r>
        <w:tab/>
        <w:t>say</w:t>
      </w:r>
      <w:r>
        <w:tab/>
        <w:t>this</w:t>
      </w:r>
      <w:r>
        <w:tab/>
        <w:t>my</w:t>
      </w:r>
      <w:r w:rsidR="00B56FC4">
        <w:tab/>
      </w:r>
      <w:r w:rsidR="00B56FC4">
        <w:rPr>
          <w:smallCaps/>
        </w:rPr>
        <w:t>perf</w:t>
      </w:r>
      <w:r w:rsidR="00B56FC4">
        <w:t>=think-</w:t>
      </w:r>
      <w:r w:rsidR="00B56FC4">
        <w:rPr>
          <w:smallCaps/>
        </w:rPr>
        <w:t>nom</w:t>
      </w:r>
    </w:p>
    <w:p w14:paraId="2E080F85" w14:textId="77777777" w:rsidR="00800AD8" w:rsidRDefault="00800AD8" w:rsidP="00620AC8">
      <w:pPr>
        <w:pStyle w:val="InterlineFree"/>
      </w:pPr>
      <w:r>
        <w:t>But what you have set out,</w:t>
      </w:r>
      <w:r w:rsidR="00620AC8">
        <w:t xml:space="preserve"> </w:t>
      </w:r>
      <w:r>
        <w:t>what you have provided as an expression(?) of your love for</w:t>
      </w:r>
      <w:r w:rsidR="00620AC8">
        <w:t xml:space="preserve"> </w:t>
      </w:r>
      <w:r>
        <w:t>your child or grandchild, why isn’t it suitable, why isn’t</w:t>
      </w:r>
      <w:r w:rsidR="00620AC8">
        <w:t xml:space="preserve"> </w:t>
      </w:r>
      <w:r>
        <w:t>it up to what we expect(?) of our brothers and sisters?, is what</w:t>
      </w:r>
      <w:r w:rsidR="00620AC8">
        <w:t xml:space="preserve"> </w:t>
      </w:r>
      <w:r>
        <w:t>I am thinking.</w:t>
      </w:r>
    </w:p>
    <w:p w14:paraId="0648244E" w14:textId="77777777" w:rsidR="00B56FC4" w:rsidRDefault="00DC1AE0" w:rsidP="00B56FC4">
      <w:pPr>
        <w:pStyle w:val="InterlineText"/>
        <w:tabs>
          <w:tab w:val="left" w:pos="533"/>
          <w:tab w:val="left" w:pos="1622"/>
          <w:tab w:val="left" w:pos="2081"/>
          <w:tab w:val="left" w:pos="2795"/>
          <w:tab w:val="left" w:pos="4739"/>
          <w:tab w:val="left" w:pos="5498"/>
          <w:tab w:val="left" w:pos="7367"/>
          <w:tab w:val="left" w:pos="7841"/>
        </w:tabs>
      </w:pPr>
      <w:r w:rsidRPr="003A1D48">
        <w:rPr>
          <w:rStyle w:val="InterlineTextNumChar"/>
        </w:rPr>
        <w:t>010</w:t>
      </w:r>
      <w:r w:rsidR="00800AD8">
        <w:tab/>
        <w:t>sauqaîay:</w:t>
      </w:r>
      <w:r w:rsidR="00800AD8">
        <w:tab/>
        <w:t>ui</w:t>
      </w:r>
      <w:r w:rsidR="00800AD8">
        <w:tab/>
        <w:t>tjara</w:t>
      </w:r>
      <w:r w:rsidR="00B56FC4">
        <w:tab/>
        <w:t>maitazua,</w:t>
      </w:r>
      <w:r w:rsidR="00B56FC4">
        <w:tab/>
        <w:t>uîa</w:t>
      </w:r>
      <w:r w:rsidR="00B56FC4">
        <w:tab/>
        <w:t>namaya</w:t>
      </w:r>
      <w:r w:rsidR="00B56FC4">
        <w:tab/>
        <w:t>aya</w:t>
      </w:r>
      <w:r w:rsidR="00B56FC4">
        <w:tab/>
        <w:t>men.</w:t>
      </w:r>
    </w:p>
    <w:p w14:paraId="18A586A6" w14:textId="77777777" w:rsidR="00800AD8" w:rsidRDefault="00800AD8" w:rsidP="00B56FC4">
      <w:pPr>
        <w:pStyle w:val="InterlineGlossWithTrans"/>
        <w:tabs>
          <w:tab w:val="left" w:pos="533"/>
          <w:tab w:val="left" w:pos="1622"/>
          <w:tab w:val="left" w:pos="2081"/>
          <w:tab w:val="left" w:pos="2795"/>
          <w:tab w:val="left" w:pos="4739"/>
          <w:tab w:val="left" w:pos="5498"/>
          <w:tab w:val="left" w:pos="7367"/>
          <w:tab w:val="left" w:pos="7841"/>
        </w:tabs>
      </w:pPr>
      <w:r>
        <w:tab/>
        <w:t>sa-uqaîay</w:t>
      </w:r>
      <w:r>
        <w:tab/>
        <w:t>ui</w:t>
      </w:r>
      <w:r>
        <w:tab/>
        <w:t>tjara</w:t>
      </w:r>
      <w:r w:rsidR="00B56FC4">
        <w:tab/>
        <w:t>ma-aya-ta-zua</w:t>
      </w:r>
      <w:r w:rsidR="00B56FC4">
        <w:tab/>
        <w:t>uîa</w:t>
      </w:r>
      <w:r w:rsidR="00B56FC4">
        <w:tab/>
        <w:t>na-ma-aya</w:t>
      </w:r>
      <w:r w:rsidR="00B56FC4">
        <w:tab/>
        <w:t>aya</w:t>
      </w:r>
      <w:r w:rsidR="00B56FC4">
        <w:tab/>
        <w:t>amen</w:t>
      </w:r>
    </w:p>
    <w:p w14:paraId="212B5EA1" w14:textId="77777777" w:rsidR="00800AD8" w:rsidRDefault="00800AD8" w:rsidP="00B56FC4">
      <w:pPr>
        <w:pStyle w:val="InterlineTrans"/>
        <w:tabs>
          <w:tab w:val="left" w:pos="533"/>
          <w:tab w:val="left" w:pos="1622"/>
          <w:tab w:val="left" w:pos="2081"/>
          <w:tab w:val="left" w:pos="2795"/>
          <w:tab w:val="left" w:pos="4739"/>
          <w:tab w:val="left" w:pos="5498"/>
          <w:tab w:val="left" w:pos="7367"/>
          <w:tab w:val="left" w:pos="7841"/>
        </w:tabs>
      </w:pPr>
      <w:r>
        <w:tab/>
      </w:r>
      <w:r>
        <w:rPr>
          <w:smallCaps/>
        </w:rPr>
        <w:t>qal</w:t>
      </w:r>
      <w:r>
        <w:t>-male</w:t>
      </w:r>
      <w:r>
        <w:tab/>
        <w:t>yes</w:t>
      </w:r>
      <w:r>
        <w:tab/>
        <w:t>surely</w:t>
      </w:r>
      <w:r w:rsidR="00B56FC4">
        <w:tab/>
      </w:r>
      <w:r w:rsidR="00B56FC4">
        <w:rPr>
          <w:smallCaps/>
        </w:rPr>
        <w:t>stat</w:t>
      </w:r>
      <w:r w:rsidR="00B56FC4">
        <w:t>-be.thus-?-that</w:t>
      </w:r>
      <w:r w:rsidR="00B56FC4">
        <w:tab/>
        <w:t>so.that</w:t>
      </w:r>
      <w:r w:rsidR="00B56FC4">
        <w:tab/>
      </w:r>
      <w:r w:rsidR="00B56FC4">
        <w:rPr>
          <w:smallCaps/>
        </w:rPr>
        <w:t>past</w:t>
      </w:r>
      <w:r w:rsidR="00B56FC4">
        <w:t>-</w:t>
      </w:r>
      <w:r w:rsidR="00B56FC4">
        <w:rPr>
          <w:smallCaps/>
        </w:rPr>
        <w:t>stat</w:t>
      </w:r>
      <w:r w:rsidR="00B56FC4">
        <w:t>-be.thus</w:t>
      </w:r>
      <w:r w:rsidR="00B56FC4">
        <w:tab/>
        <w:t>say</w:t>
      </w:r>
      <w:r w:rsidR="00B56FC4">
        <w:tab/>
      </w:r>
      <w:r w:rsidR="00B56FC4">
        <w:rPr>
          <w:smallCaps/>
        </w:rPr>
        <w:t>f.</w:t>
      </w:r>
      <w:r w:rsidR="00B56FC4">
        <w:t>we(</w:t>
      </w:r>
      <w:r w:rsidR="00B56FC4">
        <w:rPr>
          <w:smallCaps/>
        </w:rPr>
        <w:t>exc</w:t>
      </w:r>
      <w:r w:rsidR="00B56FC4">
        <w:t>)</w:t>
      </w:r>
    </w:p>
    <w:p w14:paraId="17DA158A" w14:textId="77777777" w:rsidR="00800AD8" w:rsidRDefault="00800AD8">
      <w:pPr>
        <w:pStyle w:val="InterlineFree"/>
      </w:pPr>
      <w:r>
        <w:t>Man’s side: Yes, that’s true. We want the same.</w:t>
      </w:r>
    </w:p>
    <w:p w14:paraId="24791AD0" w14:textId="77777777" w:rsidR="00800AD8" w:rsidRDefault="00DC1AE0" w:rsidP="00185B74">
      <w:pPr>
        <w:pStyle w:val="InterlineText"/>
        <w:tabs>
          <w:tab w:val="left" w:pos="533"/>
          <w:tab w:val="left" w:pos="1457"/>
          <w:tab w:val="left" w:pos="2681"/>
          <w:tab w:val="left" w:pos="3455"/>
          <w:tab w:val="left" w:pos="4394"/>
          <w:tab w:val="left" w:pos="7343"/>
        </w:tabs>
      </w:pPr>
      <w:r w:rsidRPr="003A1D48">
        <w:rPr>
          <w:rStyle w:val="InterlineTextNumChar"/>
        </w:rPr>
        <w:t>011</w:t>
      </w:r>
      <w:r w:rsidR="00800AD8">
        <w:tab/>
        <w:t>nia</w:t>
      </w:r>
      <w:r w:rsidR="00800AD8">
        <w:tab/>
        <w:t>kinîang</w:t>
      </w:r>
      <w:r w:rsidR="00800AD8">
        <w:tab/>
        <w:t>tu</w:t>
      </w:r>
      <w:r w:rsidR="00800AD8">
        <w:tab/>
        <w:t>inika</w:t>
      </w:r>
      <w:r w:rsidR="00800AD8">
        <w:tab/>
        <w:t>napenapadjulu,</w:t>
      </w:r>
      <w:r w:rsidR="00800AD8">
        <w:tab/>
        <w:t>tu</w:t>
      </w:r>
    </w:p>
    <w:p w14:paraId="55066292" w14:textId="77777777" w:rsidR="00800AD8" w:rsidRDefault="00800AD8" w:rsidP="00185B74">
      <w:pPr>
        <w:pStyle w:val="InterlineGlossWithTrans"/>
        <w:tabs>
          <w:tab w:val="left" w:pos="533"/>
          <w:tab w:val="left" w:pos="1457"/>
          <w:tab w:val="left" w:pos="2681"/>
          <w:tab w:val="left" w:pos="3455"/>
          <w:tab w:val="left" w:pos="4394"/>
          <w:tab w:val="left" w:pos="7343"/>
        </w:tabs>
      </w:pPr>
      <w:r>
        <w:tab/>
        <w:t>nia</w:t>
      </w:r>
      <w:r>
        <w:tab/>
        <w:t>in=keîang</w:t>
      </w:r>
      <w:r>
        <w:tab/>
        <w:t>tu</w:t>
      </w:r>
      <w:r>
        <w:tab/>
        <w:t>ini-ka</w:t>
      </w:r>
      <w:r>
        <w:tab/>
        <w:t>na-in=pa-pa-djulu</w:t>
      </w:r>
      <w:r>
        <w:tab/>
        <w:t>tu</w:t>
      </w:r>
    </w:p>
    <w:p w14:paraId="7100600A" w14:textId="77777777" w:rsidR="00800AD8" w:rsidRDefault="00800AD8" w:rsidP="00185B74">
      <w:pPr>
        <w:pStyle w:val="InterlineTransNoFree"/>
        <w:tabs>
          <w:tab w:val="left" w:pos="1457"/>
          <w:tab w:val="left" w:pos="2681"/>
          <w:tab w:val="left" w:pos="3455"/>
          <w:tab w:val="left" w:pos="4394"/>
          <w:tab w:val="left" w:pos="7343"/>
        </w:tabs>
      </w:pPr>
      <w:r>
        <w:tab/>
        <w:t>we(</w:t>
      </w:r>
      <w:r>
        <w:rPr>
          <w:smallCaps/>
        </w:rPr>
        <w:t>exc</w:t>
      </w:r>
      <w:r>
        <w:t>)</w:t>
      </w:r>
      <w:r>
        <w:tab/>
      </w:r>
      <w:r>
        <w:rPr>
          <w:smallCaps/>
        </w:rPr>
        <w:t>perf</w:t>
      </w:r>
      <w:r>
        <w:t>=know</w:t>
      </w:r>
      <w:r>
        <w:tab/>
      </w:r>
      <w:r>
        <w:rPr>
          <w:smallCaps/>
        </w:rPr>
        <w:t>compl</w:t>
      </w:r>
      <w:r>
        <w:tab/>
        <w:t>not-after</w:t>
      </w:r>
      <w:r>
        <w:tab/>
      </w:r>
      <w:r>
        <w:rPr>
          <w:smallCaps/>
        </w:rPr>
        <w:t>past</w:t>
      </w:r>
      <w:r>
        <w:t>-</w:t>
      </w:r>
      <w:r>
        <w:rPr>
          <w:smallCaps/>
        </w:rPr>
        <w:t>perf</w:t>
      </w:r>
      <w:r>
        <w:t>=cause-cause-ready</w:t>
      </w:r>
      <w:r>
        <w:tab/>
      </w:r>
      <w:r>
        <w:rPr>
          <w:smallCaps/>
        </w:rPr>
        <w:t>compl</w:t>
      </w:r>
    </w:p>
    <w:p w14:paraId="36715A24" w14:textId="77777777" w:rsidR="00185B74" w:rsidRDefault="00185B74" w:rsidP="00185B74">
      <w:pPr>
        <w:pStyle w:val="InterlineText"/>
        <w:tabs>
          <w:tab w:val="left" w:pos="533"/>
          <w:tab w:val="left" w:pos="1472"/>
          <w:tab w:val="left" w:pos="1961"/>
          <w:tab w:val="left" w:pos="2720"/>
          <w:tab w:val="left" w:pos="4349"/>
          <w:tab w:val="left" w:pos="4613"/>
          <w:tab w:val="left" w:pos="5582"/>
          <w:tab w:val="left" w:pos="6341"/>
          <w:tab w:val="left" w:pos="6605"/>
          <w:tab w:val="left" w:pos="7574"/>
        </w:tabs>
      </w:pPr>
      <w:r>
        <w:lastRenderedPageBreak/>
        <w:tab/>
        <w:t>inika</w:t>
      </w:r>
      <w:r w:rsidR="00800AD8">
        <w:tab/>
        <w:t>uri</w:t>
      </w:r>
      <w:r w:rsidR="00800AD8">
        <w:tab/>
        <w:t>nu</w:t>
      </w:r>
      <w:r w:rsidR="00B56FC4">
        <w:tab/>
        <w:t>siselaing</w:t>
      </w:r>
      <w:r w:rsidR="00B56FC4">
        <w:tab/>
        <w:t>a</w:t>
      </w:r>
      <w:r w:rsidR="00B56FC4">
        <w:tab/>
        <w:t>nia</w:t>
      </w:r>
      <w:r w:rsidR="00B56FC4">
        <w:tab/>
        <w:t>vusam</w:t>
      </w:r>
      <w:r w:rsidR="00B56FC4">
        <w:tab/>
        <w:t>a</w:t>
      </w:r>
      <w:r w:rsidR="00B56FC4">
        <w:tab/>
        <w:t>nia</w:t>
      </w:r>
      <w:r>
        <w:tab/>
        <w:t>tjaîayan.</w:t>
      </w:r>
    </w:p>
    <w:p w14:paraId="359BF052" w14:textId="77777777" w:rsidR="00800AD8" w:rsidRDefault="00185B74" w:rsidP="00185B74">
      <w:pPr>
        <w:pStyle w:val="InterlineGlossWithTrans"/>
        <w:tabs>
          <w:tab w:val="left" w:pos="533"/>
          <w:tab w:val="left" w:pos="1472"/>
          <w:tab w:val="left" w:pos="1961"/>
          <w:tab w:val="left" w:pos="2720"/>
          <w:tab w:val="left" w:pos="4349"/>
          <w:tab w:val="left" w:pos="4613"/>
          <w:tab w:val="left" w:pos="5582"/>
          <w:tab w:val="left" w:pos="6341"/>
          <w:tab w:val="left" w:pos="6605"/>
          <w:tab w:val="left" w:pos="7574"/>
        </w:tabs>
      </w:pPr>
      <w:r>
        <w:tab/>
        <w:t>ini-ka</w:t>
      </w:r>
      <w:r w:rsidR="00800AD8">
        <w:tab/>
        <w:t>uri</w:t>
      </w:r>
      <w:r w:rsidR="00800AD8">
        <w:tab/>
        <w:t>nu</w:t>
      </w:r>
      <w:r w:rsidR="00B56FC4">
        <w:tab/>
        <w:t>si-se-laing</w:t>
      </w:r>
      <w:r w:rsidR="00B56FC4">
        <w:tab/>
        <w:t>a</w:t>
      </w:r>
      <w:r w:rsidR="00B56FC4">
        <w:tab/>
        <w:t>nia</w:t>
      </w:r>
      <w:r w:rsidR="00B56FC4">
        <w:tab/>
        <w:t>vusam</w:t>
      </w:r>
      <w:r w:rsidR="00B56FC4">
        <w:tab/>
        <w:t>a</w:t>
      </w:r>
      <w:r w:rsidR="00B56FC4">
        <w:tab/>
        <w:t>nia</w:t>
      </w:r>
      <w:r>
        <w:tab/>
        <w:t>tjaîayan.</w:t>
      </w:r>
    </w:p>
    <w:p w14:paraId="3A5F3A14" w14:textId="77777777" w:rsidR="00800AD8" w:rsidRDefault="00185B74" w:rsidP="00185B74">
      <w:pPr>
        <w:pStyle w:val="InterlineTrans"/>
        <w:tabs>
          <w:tab w:val="left" w:pos="533"/>
          <w:tab w:val="left" w:pos="1472"/>
          <w:tab w:val="left" w:pos="1961"/>
          <w:tab w:val="left" w:pos="2720"/>
          <w:tab w:val="left" w:pos="4349"/>
          <w:tab w:val="left" w:pos="4613"/>
          <w:tab w:val="left" w:pos="5582"/>
          <w:tab w:val="left" w:pos="6341"/>
          <w:tab w:val="left" w:pos="6605"/>
          <w:tab w:val="left" w:pos="7574"/>
        </w:tabs>
      </w:pPr>
      <w:r>
        <w:tab/>
        <w:t>not-after</w:t>
      </w:r>
      <w:r w:rsidR="00800AD8">
        <w:tab/>
        <w:t>will</w:t>
      </w:r>
      <w:r w:rsidR="00800AD8">
        <w:tab/>
        <w:t>you(</w:t>
      </w:r>
      <w:r w:rsidR="00800AD8">
        <w:rPr>
          <w:smallCaps/>
        </w:rPr>
        <w:t>p</w:t>
      </w:r>
      <w:r w:rsidR="00800AD8">
        <w:t>)</w:t>
      </w:r>
      <w:r w:rsidR="00B56FC4">
        <w:tab/>
      </w:r>
      <w:r w:rsidR="00B56FC4">
        <w:rPr>
          <w:smallCaps/>
        </w:rPr>
        <w:t>if</w:t>
      </w:r>
      <w:r w:rsidR="00B56FC4">
        <w:t>-</w:t>
      </w:r>
      <w:r w:rsidR="00B56FC4">
        <w:rPr>
          <w:smallCaps/>
        </w:rPr>
        <w:t>invol</w:t>
      </w:r>
      <w:r w:rsidR="00B56FC4">
        <w:t>-follow</w:t>
      </w:r>
      <w:r w:rsidR="00B56FC4">
        <w:rPr>
          <w:smallCaps/>
        </w:rPr>
        <w:tab/>
        <w:t>c</w:t>
      </w:r>
      <w:r w:rsidR="00B56FC4">
        <w:rPr>
          <w:smallCaps/>
        </w:rPr>
        <w:tab/>
      </w:r>
      <w:r w:rsidR="00B56FC4">
        <w:t>our(</w:t>
      </w:r>
      <w:r w:rsidR="00B56FC4">
        <w:rPr>
          <w:smallCaps/>
        </w:rPr>
        <w:t>exc</w:t>
      </w:r>
      <w:r w:rsidR="00B56FC4">
        <w:t>)</w:t>
      </w:r>
      <w:r w:rsidR="00B56FC4">
        <w:tab/>
        <w:t>seed</w:t>
      </w:r>
      <w:r w:rsidR="00B56FC4">
        <w:rPr>
          <w:smallCaps/>
        </w:rPr>
        <w:tab/>
        <w:t>c</w:t>
      </w:r>
      <w:r w:rsidR="00B56FC4">
        <w:rPr>
          <w:smallCaps/>
        </w:rPr>
        <w:tab/>
      </w:r>
      <w:r w:rsidR="00B56FC4">
        <w:t>our(</w:t>
      </w:r>
      <w:r w:rsidR="00B56FC4">
        <w:rPr>
          <w:smallCaps/>
        </w:rPr>
        <w:t>exc</w:t>
      </w:r>
      <w:r w:rsidR="00B56FC4">
        <w:t>)</w:t>
      </w:r>
      <w:r>
        <w:tab/>
        <w:t>big.seeds</w:t>
      </w:r>
    </w:p>
    <w:p w14:paraId="7243E542" w14:textId="77777777" w:rsidR="00800AD8" w:rsidRDefault="00932345" w:rsidP="00185B74">
      <w:pPr>
        <w:pStyle w:val="InterlineFree"/>
      </w:pPr>
      <w:r>
        <w:t>We know that it looks as if it’</w:t>
      </w:r>
      <w:r w:rsidR="00185B74">
        <w:t>s not pr</w:t>
      </w:r>
      <w:r>
        <w:t>operly prepared, that it wouldn’</w:t>
      </w:r>
      <w:r w:rsidR="00185B74">
        <w:t>t be acceptable to you our original roots.</w:t>
      </w:r>
    </w:p>
    <w:p w14:paraId="31BF0692" w14:textId="77777777" w:rsidR="00185B74" w:rsidRDefault="00DC1AE0" w:rsidP="00185B74">
      <w:pPr>
        <w:pStyle w:val="InterlineText"/>
        <w:tabs>
          <w:tab w:val="left" w:pos="533"/>
          <w:tab w:val="left" w:pos="1232"/>
          <w:tab w:val="left" w:pos="1721"/>
          <w:tab w:val="left" w:pos="2705"/>
          <w:tab w:val="left" w:pos="3359"/>
          <w:tab w:val="left" w:pos="3833"/>
        </w:tabs>
      </w:pPr>
      <w:r w:rsidRPr="003A1D48">
        <w:rPr>
          <w:rStyle w:val="InterlineTextNumChar"/>
        </w:rPr>
        <w:t>012</w:t>
      </w:r>
      <w:r w:rsidR="00800AD8">
        <w:tab/>
        <w:t>îakua</w:t>
      </w:r>
      <w:r w:rsidR="00800AD8">
        <w:tab/>
        <w:t>qau</w:t>
      </w:r>
      <w:r w:rsidR="00800AD8">
        <w:tab/>
        <w:t>saka</w:t>
      </w:r>
      <w:r w:rsidR="00800AD8">
        <w:tab/>
        <w:t>nu</w:t>
      </w:r>
      <w:r w:rsidR="00800AD8">
        <w:tab/>
        <w:t>aya</w:t>
      </w:r>
      <w:r w:rsidR="00185B74">
        <w:tab/>
        <w:t>itjen.</w:t>
      </w:r>
    </w:p>
    <w:p w14:paraId="086BD09B" w14:textId="77777777" w:rsidR="00800AD8" w:rsidRDefault="00800AD8" w:rsidP="00185B74">
      <w:pPr>
        <w:pStyle w:val="InterlineGlossWithTrans"/>
        <w:tabs>
          <w:tab w:val="left" w:pos="533"/>
          <w:tab w:val="left" w:pos="1232"/>
          <w:tab w:val="left" w:pos="1721"/>
          <w:tab w:val="left" w:pos="2705"/>
          <w:tab w:val="left" w:pos="3359"/>
          <w:tab w:val="left" w:pos="3833"/>
        </w:tabs>
      </w:pPr>
      <w:r>
        <w:tab/>
        <w:t>îakua</w:t>
      </w:r>
      <w:r>
        <w:tab/>
        <w:t>qau</w:t>
      </w:r>
      <w:r>
        <w:tab/>
        <w:t>sa-ka</w:t>
      </w:r>
      <w:r>
        <w:tab/>
        <w:t>nu</w:t>
      </w:r>
      <w:r>
        <w:tab/>
        <w:t>aya</w:t>
      </w:r>
      <w:r w:rsidR="00185B74">
        <w:tab/>
        <w:t>itjen</w:t>
      </w:r>
    </w:p>
    <w:p w14:paraId="2B2E7B50" w14:textId="77777777" w:rsidR="00800AD8" w:rsidRDefault="00800AD8" w:rsidP="00185B74">
      <w:pPr>
        <w:pStyle w:val="InterlineTransNoFree"/>
        <w:tabs>
          <w:tab w:val="left" w:pos="1232"/>
          <w:tab w:val="left" w:pos="1721"/>
          <w:tab w:val="left" w:pos="2705"/>
          <w:tab w:val="left" w:pos="3359"/>
          <w:tab w:val="left" w:pos="3833"/>
          <w:tab w:val="right" w:pos="8787"/>
        </w:tabs>
      </w:pPr>
      <w:r>
        <w:tab/>
        <w:t>but</w:t>
      </w:r>
      <w:r>
        <w:tab/>
        <w:t>so</w:t>
      </w:r>
      <w:r>
        <w:tab/>
        <w:t>and-after</w:t>
      </w:r>
      <w:r>
        <w:tab/>
        <w:t>when</w:t>
      </w:r>
      <w:r>
        <w:tab/>
        <w:t>say</w:t>
      </w:r>
      <w:r w:rsidR="00185B74">
        <w:tab/>
      </w:r>
      <w:r w:rsidR="00185B74">
        <w:rPr>
          <w:smallCaps/>
        </w:rPr>
        <w:t>f.</w:t>
      </w:r>
      <w:r w:rsidR="00185B74">
        <w:t>we(</w:t>
      </w:r>
      <w:r w:rsidR="00185B74">
        <w:rPr>
          <w:smallCaps/>
        </w:rPr>
        <w:t>inc</w:t>
      </w:r>
      <w:r w:rsidR="00185B74">
        <w:t>)</w:t>
      </w:r>
      <w:r w:rsidR="00185B74">
        <w:tab/>
        <w:t>But then what are we to do?</w:t>
      </w:r>
    </w:p>
    <w:p w14:paraId="313D7DF6" w14:textId="77777777" w:rsidR="00185B74" w:rsidRDefault="00DC1AE0" w:rsidP="00185B74">
      <w:pPr>
        <w:pStyle w:val="InterlineText"/>
        <w:tabs>
          <w:tab w:val="left" w:pos="533"/>
          <w:tab w:val="left" w:pos="1067"/>
          <w:tab w:val="left" w:pos="2006"/>
          <w:tab w:val="left" w:pos="2495"/>
          <w:tab w:val="left" w:pos="3179"/>
          <w:tab w:val="left" w:pos="3683"/>
          <w:tab w:val="left" w:pos="4907"/>
          <w:tab w:val="left" w:pos="5171"/>
          <w:tab w:val="left" w:pos="6005"/>
          <w:tab w:val="left" w:pos="6269"/>
          <w:tab w:val="left" w:pos="8498"/>
        </w:tabs>
      </w:pPr>
      <w:r w:rsidRPr="003A1D48">
        <w:rPr>
          <w:rStyle w:val="InterlineTextNumChar"/>
        </w:rPr>
        <w:t>013</w:t>
      </w:r>
      <w:r w:rsidR="00800AD8">
        <w:tab/>
        <w:t>pai</w:t>
      </w:r>
      <w:r w:rsidR="00800AD8">
        <w:tab/>
        <w:t>maîi</w:t>
      </w:r>
      <w:r w:rsidR="00800AD8">
        <w:tab/>
        <w:t>ki</w:t>
      </w:r>
      <w:r w:rsidR="00800AD8">
        <w:tab/>
        <w:t>tsadja</w:t>
      </w:r>
      <w:r w:rsidR="00800AD8">
        <w:tab/>
        <w:t>i</w:t>
      </w:r>
      <w:r w:rsidR="00185B74">
        <w:tab/>
        <w:t>inuan</w:t>
      </w:r>
      <w:r w:rsidR="00185B74">
        <w:tab/>
        <w:t>a</w:t>
      </w:r>
      <w:r w:rsidR="00185B74">
        <w:tab/>
        <w:t>nu,</w:t>
      </w:r>
      <w:r w:rsidR="00185B74">
        <w:tab/>
        <w:t>a</w:t>
      </w:r>
      <w:r w:rsidR="00185B74">
        <w:tab/>
        <w:t>kinitjuayan</w:t>
      </w:r>
    </w:p>
    <w:p w14:paraId="1F160E4D" w14:textId="77777777" w:rsidR="00800AD8" w:rsidRDefault="00800AD8" w:rsidP="00185B74">
      <w:pPr>
        <w:pStyle w:val="InterlineGlossWithTrans"/>
        <w:tabs>
          <w:tab w:val="left" w:pos="533"/>
          <w:tab w:val="left" w:pos="1067"/>
          <w:tab w:val="left" w:pos="2006"/>
          <w:tab w:val="left" w:pos="2495"/>
          <w:tab w:val="left" w:pos="3179"/>
          <w:tab w:val="left" w:pos="3683"/>
          <w:tab w:val="left" w:pos="4907"/>
          <w:tab w:val="left" w:pos="5171"/>
          <w:tab w:val="left" w:pos="6005"/>
          <w:tab w:val="left" w:pos="6269"/>
          <w:tab w:val="left" w:pos="8498"/>
        </w:tabs>
      </w:pPr>
      <w:r>
        <w:tab/>
        <w:t>pai</w:t>
      </w:r>
      <w:r>
        <w:tab/>
        <w:t>maîi</w:t>
      </w:r>
      <w:r>
        <w:tab/>
        <w:t>ki</w:t>
      </w:r>
      <w:r>
        <w:tab/>
        <w:t>tsadja</w:t>
      </w:r>
      <w:r>
        <w:tab/>
        <w:t>i</w:t>
      </w:r>
      <w:r w:rsidR="00185B74">
        <w:tab/>
        <w:t>inu-an</w:t>
      </w:r>
      <w:r w:rsidR="00185B74">
        <w:tab/>
        <w:t>a</w:t>
      </w:r>
      <w:r w:rsidR="00185B74">
        <w:tab/>
        <w:t>nu</w:t>
      </w:r>
      <w:r w:rsidR="00185B74">
        <w:tab/>
        <w:t>a</w:t>
      </w:r>
      <w:r w:rsidR="00185B74">
        <w:tab/>
        <w:t>in=ki-tjuay-an</w:t>
      </w:r>
    </w:p>
    <w:p w14:paraId="2C2F61D6" w14:textId="77777777" w:rsidR="00800AD8" w:rsidRDefault="00800AD8" w:rsidP="00185B74">
      <w:pPr>
        <w:pStyle w:val="InterlineTransNoFree"/>
        <w:tabs>
          <w:tab w:val="left" w:pos="1067"/>
          <w:tab w:val="left" w:pos="2006"/>
          <w:tab w:val="left" w:pos="2495"/>
          <w:tab w:val="left" w:pos="3179"/>
          <w:tab w:val="left" w:pos="3683"/>
          <w:tab w:val="left" w:pos="4907"/>
          <w:tab w:val="left" w:pos="5171"/>
          <w:tab w:val="left" w:pos="6005"/>
          <w:tab w:val="left" w:pos="6269"/>
          <w:tab w:val="left" w:pos="8498"/>
        </w:tabs>
      </w:pPr>
      <w:r>
        <w:tab/>
        <w:t>well</w:t>
      </w:r>
      <w:r>
        <w:tab/>
        <w:t>different</w:t>
      </w:r>
      <w:r>
        <w:tab/>
        <w:t>will</w:t>
      </w:r>
      <w:r>
        <w:tab/>
        <w:t>far</w:t>
      </w:r>
      <w:r>
        <w:tab/>
      </w:r>
      <w:r>
        <w:rPr>
          <w:smallCaps/>
        </w:rPr>
        <w:t>loc</w:t>
      </w:r>
      <w:r w:rsidR="00185B74">
        <w:tab/>
        <w:t>where-</w:t>
      </w:r>
      <w:r w:rsidR="00185B74">
        <w:rPr>
          <w:smallCaps/>
        </w:rPr>
        <w:t>nom</w:t>
      </w:r>
      <w:r w:rsidR="00185B74">
        <w:rPr>
          <w:smallCaps/>
        </w:rPr>
        <w:tab/>
        <w:t>c</w:t>
      </w:r>
      <w:r w:rsidR="00185B74">
        <w:rPr>
          <w:smallCaps/>
        </w:rPr>
        <w:tab/>
      </w:r>
      <w:r w:rsidR="00185B74">
        <w:t>your(</w:t>
      </w:r>
      <w:r w:rsidR="00185B74">
        <w:rPr>
          <w:smallCaps/>
        </w:rPr>
        <w:t>p</w:t>
      </w:r>
      <w:r w:rsidR="00185B74">
        <w:t>)</w:t>
      </w:r>
      <w:r w:rsidR="00185B74">
        <w:rPr>
          <w:smallCaps/>
        </w:rPr>
        <w:tab/>
        <w:t>c</w:t>
      </w:r>
      <w:r w:rsidR="00185B74">
        <w:tab/>
      </w:r>
      <w:r w:rsidR="00185B74">
        <w:rPr>
          <w:smallCaps/>
        </w:rPr>
        <w:t>perf</w:t>
      </w:r>
      <w:r w:rsidR="00185B74">
        <w:t>=do-possess-</w:t>
      </w:r>
      <w:r w:rsidR="00185B74">
        <w:rPr>
          <w:smallCaps/>
        </w:rPr>
        <w:t>nom</w:t>
      </w:r>
    </w:p>
    <w:p w14:paraId="30C91B9F" w14:textId="77777777" w:rsidR="00800AD8" w:rsidRDefault="00185B74" w:rsidP="00E861EF">
      <w:pPr>
        <w:pStyle w:val="InterlineText"/>
        <w:tabs>
          <w:tab w:val="left" w:pos="533"/>
          <w:tab w:val="left" w:pos="797"/>
          <w:tab w:val="left" w:pos="3296"/>
          <w:tab w:val="left" w:pos="3785"/>
          <w:tab w:val="left" w:pos="4619"/>
          <w:tab w:val="left" w:pos="5228"/>
          <w:tab w:val="left" w:pos="5717"/>
          <w:tab w:val="left" w:pos="6551"/>
          <w:tab w:val="left" w:pos="7700"/>
          <w:tab w:val="left" w:pos="8204"/>
        </w:tabs>
      </w:pPr>
      <w:r>
        <w:tab/>
      </w:r>
      <w:r w:rsidR="00800AD8">
        <w:t>a</w:t>
      </w:r>
      <w:r w:rsidR="00800AD8">
        <w:tab/>
        <w:t>kiniîaîaungan</w:t>
      </w:r>
      <w:r w:rsidR="00800AD8">
        <w:tab/>
        <w:t>nua</w:t>
      </w:r>
      <w:r w:rsidR="00800AD8">
        <w:tab/>
        <w:t>nu</w:t>
      </w:r>
      <w:r w:rsidR="00800AD8">
        <w:tab/>
        <w:t>aîak</w:t>
      </w:r>
      <w:r w:rsidR="00800AD8">
        <w:tab/>
        <w:t>nua</w:t>
      </w:r>
      <w:r w:rsidR="00800AD8">
        <w:tab/>
        <w:t>nu</w:t>
      </w:r>
      <w:r>
        <w:tab/>
        <w:t>vuvu</w:t>
      </w:r>
      <w:r>
        <w:tab/>
        <w:t>uta,</w:t>
      </w:r>
      <w:r>
        <w:tab/>
        <w:t>nu</w:t>
      </w:r>
    </w:p>
    <w:p w14:paraId="2E35642D" w14:textId="77777777" w:rsidR="00800AD8" w:rsidRDefault="00185B74" w:rsidP="00E861EF">
      <w:pPr>
        <w:pStyle w:val="InterlineGlossWithTrans"/>
        <w:tabs>
          <w:tab w:val="left" w:pos="533"/>
          <w:tab w:val="left" w:pos="797"/>
          <w:tab w:val="left" w:pos="3296"/>
          <w:tab w:val="left" w:pos="3785"/>
          <w:tab w:val="left" w:pos="4619"/>
          <w:tab w:val="left" w:pos="5228"/>
          <w:tab w:val="left" w:pos="5717"/>
          <w:tab w:val="left" w:pos="6551"/>
          <w:tab w:val="left" w:pos="7700"/>
          <w:tab w:val="left" w:pos="8204"/>
        </w:tabs>
      </w:pPr>
      <w:r>
        <w:tab/>
      </w:r>
      <w:r w:rsidR="00800AD8">
        <w:t>a</w:t>
      </w:r>
      <w:r w:rsidR="00800AD8">
        <w:tab/>
        <w:t>in=ki-îa-îaung-an</w:t>
      </w:r>
      <w:r w:rsidR="00800AD8">
        <w:tab/>
        <w:t>nua</w:t>
      </w:r>
      <w:r w:rsidR="00800AD8">
        <w:tab/>
        <w:t>nu</w:t>
      </w:r>
      <w:r w:rsidR="00800AD8">
        <w:tab/>
        <w:t>aîak</w:t>
      </w:r>
      <w:r w:rsidR="00800AD8">
        <w:tab/>
        <w:t>nua</w:t>
      </w:r>
      <w:r w:rsidR="00800AD8">
        <w:tab/>
        <w:t>nu</w:t>
      </w:r>
      <w:r>
        <w:tab/>
        <w:t>vuvu</w:t>
      </w:r>
      <w:r>
        <w:tab/>
        <w:t>uta</w:t>
      </w:r>
      <w:r>
        <w:tab/>
        <w:t>nu</w:t>
      </w:r>
    </w:p>
    <w:p w14:paraId="5150DBC7" w14:textId="77777777" w:rsidR="00800AD8" w:rsidRDefault="00800AD8" w:rsidP="00E861EF">
      <w:pPr>
        <w:pStyle w:val="InterlineTransNoFree"/>
        <w:tabs>
          <w:tab w:val="left" w:pos="797"/>
          <w:tab w:val="left" w:pos="3296"/>
          <w:tab w:val="left" w:pos="3785"/>
          <w:tab w:val="left" w:pos="4619"/>
          <w:tab w:val="left" w:pos="5228"/>
          <w:tab w:val="left" w:pos="5717"/>
          <w:tab w:val="left" w:pos="6551"/>
          <w:tab w:val="left" w:pos="7700"/>
          <w:tab w:val="left" w:pos="8204"/>
        </w:tabs>
      </w:pPr>
      <w:r>
        <w:rPr>
          <w:smallCaps/>
        </w:rPr>
        <w:tab/>
        <w:t>c</w:t>
      </w:r>
      <w:r>
        <w:rPr>
          <w:smallCaps/>
        </w:rPr>
        <w:tab/>
        <w:t>perf</w:t>
      </w:r>
      <w:r>
        <w:t>=do-</w:t>
      </w:r>
      <w:r>
        <w:rPr>
          <w:smallCaps/>
        </w:rPr>
        <w:t>red</w:t>
      </w:r>
      <w:r>
        <w:t>-shade-</w:t>
      </w:r>
      <w:r>
        <w:rPr>
          <w:smallCaps/>
        </w:rPr>
        <w:t>nom</w:t>
      </w:r>
      <w:r>
        <w:tab/>
        <w:t>of</w:t>
      </w:r>
      <w:r>
        <w:tab/>
        <w:t>your(</w:t>
      </w:r>
      <w:r>
        <w:rPr>
          <w:smallCaps/>
        </w:rPr>
        <w:t>p</w:t>
      </w:r>
      <w:r>
        <w:t>)</w:t>
      </w:r>
      <w:r>
        <w:tab/>
        <w:t>child</w:t>
      </w:r>
      <w:r>
        <w:tab/>
        <w:t>of</w:t>
      </w:r>
      <w:r>
        <w:tab/>
        <w:t>your(</w:t>
      </w:r>
      <w:r>
        <w:rPr>
          <w:smallCaps/>
        </w:rPr>
        <w:t>p</w:t>
      </w:r>
      <w:r>
        <w:t>)</w:t>
      </w:r>
      <w:r w:rsidR="00185B74">
        <w:tab/>
        <w:t>grandchild</w:t>
      </w:r>
      <w:r w:rsidR="00185B74">
        <w:tab/>
        <w:t>also</w:t>
      </w:r>
      <w:r w:rsidR="00185B74">
        <w:tab/>
        <w:t>you(</w:t>
      </w:r>
      <w:r w:rsidR="00185B74">
        <w:rPr>
          <w:smallCaps/>
        </w:rPr>
        <w:t>p</w:t>
      </w:r>
      <w:r w:rsidR="00185B74">
        <w:t>)</w:t>
      </w:r>
    </w:p>
    <w:p w14:paraId="260C3B6F" w14:textId="77777777" w:rsidR="00185B74" w:rsidRDefault="00800AD8" w:rsidP="00E861EF">
      <w:pPr>
        <w:pStyle w:val="InterlineText"/>
        <w:tabs>
          <w:tab w:val="left" w:pos="533"/>
          <w:tab w:val="left" w:pos="1652"/>
          <w:tab w:val="left" w:pos="2156"/>
          <w:tab w:val="left" w:pos="2930"/>
          <w:tab w:val="left" w:pos="4814"/>
          <w:tab w:val="left" w:pos="5573"/>
          <w:tab w:val="left" w:pos="6692"/>
          <w:tab w:val="left" w:pos="7196"/>
          <w:tab w:val="left" w:pos="7970"/>
        </w:tabs>
      </w:pPr>
      <w:r>
        <w:tab/>
        <w:t>keîangen</w:t>
      </w:r>
      <w:r w:rsidR="00185B74">
        <w:tab/>
        <w:t>uta</w:t>
      </w:r>
      <w:r w:rsidR="00185B74">
        <w:tab/>
        <w:t>tu</w:t>
      </w:r>
      <w:r w:rsidR="00185B74">
        <w:tab/>
        <w:t>nasemalimsim,</w:t>
      </w:r>
      <w:r w:rsidR="00E861EF">
        <w:tab/>
        <w:t>nu</w:t>
      </w:r>
      <w:r w:rsidR="00E861EF">
        <w:tab/>
        <w:t>keîangen</w:t>
      </w:r>
      <w:r w:rsidR="00E861EF">
        <w:tab/>
        <w:t>uta</w:t>
      </w:r>
      <w:r w:rsidR="00E861EF">
        <w:tab/>
        <w:t>tu</w:t>
      </w:r>
    </w:p>
    <w:p w14:paraId="3E50D882" w14:textId="77777777" w:rsidR="00800AD8" w:rsidRDefault="00800AD8" w:rsidP="00E861EF">
      <w:pPr>
        <w:pStyle w:val="InterlineGlossWithTrans"/>
        <w:tabs>
          <w:tab w:val="left" w:pos="533"/>
          <w:tab w:val="left" w:pos="1652"/>
          <w:tab w:val="left" w:pos="2156"/>
          <w:tab w:val="left" w:pos="2930"/>
          <w:tab w:val="left" w:pos="4814"/>
          <w:tab w:val="left" w:pos="5573"/>
          <w:tab w:val="left" w:pos="6692"/>
          <w:tab w:val="left" w:pos="7196"/>
          <w:tab w:val="left" w:pos="7970"/>
        </w:tabs>
      </w:pPr>
      <w:r>
        <w:tab/>
        <w:t>keîang-en</w:t>
      </w:r>
      <w:r w:rsidR="00185B74">
        <w:tab/>
        <w:t>uta</w:t>
      </w:r>
      <w:r w:rsidR="00185B74">
        <w:tab/>
        <w:t>tu</w:t>
      </w:r>
      <w:r w:rsidR="00185B74">
        <w:tab/>
        <w:t>na-m=al=simsim</w:t>
      </w:r>
      <w:r w:rsidR="00E861EF">
        <w:tab/>
        <w:t>nu</w:t>
      </w:r>
      <w:r w:rsidR="00E861EF">
        <w:tab/>
        <w:t>keîang-en</w:t>
      </w:r>
      <w:r w:rsidR="00E861EF">
        <w:tab/>
        <w:t>uta</w:t>
      </w:r>
      <w:r w:rsidR="00E861EF">
        <w:tab/>
        <w:t>tu</w:t>
      </w:r>
    </w:p>
    <w:p w14:paraId="3E8EBC22" w14:textId="77777777" w:rsidR="00800AD8" w:rsidRDefault="00800AD8" w:rsidP="00E861EF">
      <w:pPr>
        <w:pStyle w:val="InterlineTransNoFree"/>
        <w:tabs>
          <w:tab w:val="left" w:pos="1652"/>
          <w:tab w:val="left" w:pos="2156"/>
          <w:tab w:val="left" w:pos="2930"/>
          <w:tab w:val="left" w:pos="4814"/>
          <w:tab w:val="left" w:pos="5573"/>
          <w:tab w:val="left" w:pos="6692"/>
          <w:tab w:val="left" w:pos="7196"/>
          <w:tab w:val="left" w:pos="7970"/>
        </w:tabs>
      </w:pPr>
      <w:r>
        <w:tab/>
        <w:t>know-</w:t>
      </w:r>
      <w:r>
        <w:rPr>
          <w:smallCaps/>
        </w:rPr>
        <w:t>pf</w:t>
      </w:r>
      <w:r w:rsidR="00185B74">
        <w:tab/>
        <w:t>also</w:t>
      </w:r>
      <w:r w:rsidR="00185B74">
        <w:tab/>
      </w:r>
      <w:r w:rsidR="00185B74">
        <w:rPr>
          <w:smallCaps/>
        </w:rPr>
        <w:t>compl</w:t>
      </w:r>
      <w:r w:rsidR="00185B74">
        <w:tab/>
      </w:r>
      <w:r w:rsidR="00185B74">
        <w:rPr>
          <w:smallCaps/>
        </w:rPr>
        <w:t>past</w:t>
      </w:r>
      <w:r w:rsidR="00185B74">
        <w:t>-</w:t>
      </w:r>
      <w:r w:rsidR="00185B74">
        <w:rPr>
          <w:smallCaps/>
        </w:rPr>
        <w:t>af</w:t>
      </w:r>
      <w:r w:rsidR="00185B74">
        <w:t>=</w:t>
      </w:r>
      <w:r w:rsidR="00185B74">
        <w:rPr>
          <w:smallCaps/>
        </w:rPr>
        <w:t>qal</w:t>
      </w:r>
      <w:r w:rsidR="00185B74">
        <w:t>=pity</w:t>
      </w:r>
      <w:r w:rsidR="00185B74">
        <w:tab/>
        <w:t>you(</w:t>
      </w:r>
      <w:r w:rsidR="00185B74">
        <w:rPr>
          <w:smallCaps/>
        </w:rPr>
        <w:t>p</w:t>
      </w:r>
      <w:r w:rsidR="00185B74">
        <w:t>)</w:t>
      </w:r>
      <w:r w:rsidR="00185B74">
        <w:tab/>
        <w:t>know-</w:t>
      </w:r>
      <w:r w:rsidR="00185B74">
        <w:rPr>
          <w:smallCaps/>
        </w:rPr>
        <w:t>pf</w:t>
      </w:r>
      <w:r w:rsidR="00185B74">
        <w:tab/>
        <w:t>also</w:t>
      </w:r>
      <w:r w:rsidR="00185B74">
        <w:tab/>
      </w:r>
      <w:r w:rsidR="00185B74">
        <w:rPr>
          <w:smallCaps/>
        </w:rPr>
        <w:t>compl</w:t>
      </w:r>
    </w:p>
    <w:p w14:paraId="04D43414" w14:textId="77777777" w:rsidR="00E861EF" w:rsidRDefault="00E861EF" w:rsidP="00E861EF">
      <w:pPr>
        <w:pStyle w:val="InterlineText"/>
        <w:tabs>
          <w:tab w:val="left" w:pos="533"/>
          <w:tab w:val="left" w:pos="3857"/>
          <w:tab w:val="left" w:pos="4361"/>
          <w:tab w:val="left" w:pos="5225"/>
          <w:tab w:val="left" w:pos="6209"/>
          <w:tab w:val="left" w:pos="7493"/>
        </w:tabs>
      </w:pPr>
      <w:r>
        <w:tab/>
      </w:r>
      <w:r w:rsidR="00800AD8">
        <w:t>napenapeqauqaung</w:t>
      </w:r>
      <w:r w:rsidR="00800AD8">
        <w:tab/>
        <w:t>uta</w:t>
      </w:r>
      <w:r>
        <w:tab/>
        <w:t>aravats;</w:t>
      </w:r>
      <w:r>
        <w:tab/>
        <w:t>saka</w:t>
      </w:r>
      <w:r>
        <w:tab/>
        <w:t>kiîaîava</w:t>
      </w:r>
      <w:r>
        <w:tab/>
        <w:t>mun</w:t>
      </w:r>
    </w:p>
    <w:p w14:paraId="5BDEA0EE" w14:textId="77777777" w:rsidR="00800AD8" w:rsidRDefault="00E861EF" w:rsidP="00E861EF">
      <w:pPr>
        <w:pStyle w:val="InterlineGlossWithTrans"/>
        <w:tabs>
          <w:tab w:val="left" w:pos="533"/>
          <w:tab w:val="left" w:pos="3857"/>
          <w:tab w:val="left" w:pos="4361"/>
          <w:tab w:val="left" w:pos="5225"/>
          <w:tab w:val="left" w:pos="6209"/>
          <w:tab w:val="left" w:pos="7493"/>
        </w:tabs>
      </w:pPr>
      <w:r>
        <w:tab/>
      </w:r>
      <w:r w:rsidR="00800AD8">
        <w:t>na-in=pa-pe-qau-qaung</w:t>
      </w:r>
      <w:r w:rsidR="00800AD8">
        <w:tab/>
        <w:t>uta</w:t>
      </w:r>
      <w:r>
        <w:tab/>
        <w:t>a-ravats</w:t>
      </w:r>
      <w:r>
        <w:tab/>
        <w:t>sa-ka</w:t>
      </w:r>
      <w:r>
        <w:tab/>
        <w:t>ki-îa-îava</w:t>
      </w:r>
      <w:r>
        <w:tab/>
        <w:t>mun</w:t>
      </w:r>
    </w:p>
    <w:p w14:paraId="06D0B71C" w14:textId="77777777" w:rsidR="00800AD8" w:rsidRDefault="00800AD8" w:rsidP="00E861EF">
      <w:pPr>
        <w:pStyle w:val="InterlineTransNoFree"/>
        <w:tabs>
          <w:tab w:val="left" w:pos="3857"/>
          <w:tab w:val="left" w:pos="4361"/>
          <w:tab w:val="left" w:pos="5225"/>
          <w:tab w:val="left" w:pos="6209"/>
          <w:tab w:val="left" w:pos="7493"/>
        </w:tabs>
      </w:pPr>
      <w:r>
        <w:tab/>
      </w:r>
      <w:r>
        <w:rPr>
          <w:smallCaps/>
        </w:rPr>
        <w:t>past</w:t>
      </w:r>
      <w:r>
        <w:t>-</w:t>
      </w:r>
      <w:r>
        <w:rPr>
          <w:smallCaps/>
        </w:rPr>
        <w:t>perf</w:t>
      </w:r>
      <w:r>
        <w:t>=cause-emerge-</w:t>
      </w:r>
      <w:r>
        <w:rPr>
          <w:smallCaps/>
        </w:rPr>
        <w:t>red</w:t>
      </w:r>
      <w:r>
        <w:t>-cry</w:t>
      </w:r>
      <w:r>
        <w:tab/>
        <w:t>also</w:t>
      </w:r>
      <w:r w:rsidR="00E861EF">
        <w:tab/>
      </w:r>
      <w:r w:rsidR="00E861EF">
        <w:rPr>
          <w:smallCaps/>
        </w:rPr>
        <w:t>c-</w:t>
      </w:r>
      <w:r w:rsidR="00E861EF">
        <w:t>true</w:t>
      </w:r>
      <w:r w:rsidR="00E861EF">
        <w:tab/>
        <w:t>and-after</w:t>
      </w:r>
      <w:r w:rsidR="00E861EF">
        <w:tab/>
        <w:t>do-</w:t>
      </w:r>
      <w:r w:rsidR="00E861EF">
        <w:rPr>
          <w:smallCaps/>
        </w:rPr>
        <w:t>red</w:t>
      </w:r>
      <w:r w:rsidR="00E861EF">
        <w:t>-wait</w:t>
      </w:r>
      <w:r w:rsidR="00E861EF">
        <w:tab/>
      </w:r>
      <w:r w:rsidR="00E861EF">
        <w:rPr>
          <w:smallCaps/>
        </w:rPr>
        <w:t>f.</w:t>
      </w:r>
      <w:r w:rsidR="00E861EF">
        <w:t>you(</w:t>
      </w:r>
      <w:r w:rsidR="00E861EF">
        <w:rPr>
          <w:smallCaps/>
        </w:rPr>
        <w:t>p</w:t>
      </w:r>
      <w:r w:rsidR="00E861EF">
        <w:t>)</w:t>
      </w:r>
    </w:p>
    <w:p w14:paraId="100D6F30" w14:textId="77777777" w:rsidR="00E861EF" w:rsidRDefault="00800AD8" w:rsidP="00E861EF">
      <w:pPr>
        <w:pStyle w:val="InterlineText"/>
        <w:tabs>
          <w:tab w:val="left" w:pos="533"/>
          <w:tab w:val="left" w:pos="1517"/>
          <w:tab w:val="left" w:pos="3401"/>
          <w:tab w:val="left" w:pos="4325"/>
          <w:tab w:val="left" w:pos="4589"/>
          <w:tab w:val="left" w:pos="5933"/>
        </w:tabs>
      </w:pPr>
      <w:r>
        <w:tab/>
        <w:t>saka</w:t>
      </w:r>
      <w:r>
        <w:tab/>
        <w:t>pakadjele</w:t>
      </w:r>
      <w:r>
        <w:tab/>
        <w:t>mun</w:t>
      </w:r>
      <w:r>
        <w:tab/>
        <w:t>a</w:t>
      </w:r>
      <w:r w:rsidR="00E861EF">
        <w:tab/>
        <w:t>maya</w:t>
      </w:r>
      <w:r w:rsidR="00E861EF">
        <w:tab/>
        <w:t>numa.</w:t>
      </w:r>
    </w:p>
    <w:p w14:paraId="6E6F38E3" w14:textId="77777777" w:rsidR="00800AD8" w:rsidRDefault="00800AD8" w:rsidP="00E861EF">
      <w:pPr>
        <w:pStyle w:val="InterlineGlossWithTrans"/>
        <w:tabs>
          <w:tab w:val="left" w:pos="533"/>
          <w:tab w:val="left" w:pos="1517"/>
          <w:tab w:val="left" w:pos="3401"/>
          <w:tab w:val="left" w:pos="4325"/>
          <w:tab w:val="left" w:pos="4589"/>
          <w:tab w:val="left" w:pos="5933"/>
        </w:tabs>
      </w:pPr>
      <w:r>
        <w:tab/>
        <w:t>sa-ka</w:t>
      </w:r>
      <w:r>
        <w:tab/>
        <w:t>pa-ka-djele</w:t>
      </w:r>
      <w:r>
        <w:tab/>
        <w:t>mun</w:t>
      </w:r>
      <w:r>
        <w:tab/>
        <w:t>a</w:t>
      </w:r>
      <w:r w:rsidR="00E861EF">
        <w:tab/>
        <w:t>ma-aya</w:t>
      </w:r>
      <w:r w:rsidR="00E861EF">
        <w:tab/>
        <w:t>numa</w:t>
      </w:r>
    </w:p>
    <w:p w14:paraId="3BE63C00" w14:textId="77777777" w:rsidR="00800AD8" w:rsidRDefault="00800AD8" w:rsidP="00E861EF">
      <w:pPr>
        <w:pStyle w:val="InterlineTrans"/>
        <w:tabs>
          <w:tab w:val="left" w:pos="533"/>
          <w:tab w:val="left" w:pos="1517"/>
          <w:tab w:val="left" w:pos="3401"/>
          <w:tab w:val="left" w:pos="4325"/>
          <w:tab w:val="left" w:pos="4589"/>
          <w:tab w:val="left" w:pos="5933"/>
        </w:tabs>
        <w:rPr>
          <w:smallCaps/>
        </w:rPr>
      </w:pPr>
      <w:r>
        <w:tab/>
        <w:t>and-after</w:t>
      </w:r>
      <w:r>
        <w:tab/>
        <w:t>cause-</w:t>
      </w:r>
      <w:r>
        <w:rPr>
          <w:smallCaps/>
        </w:rPr>
        <w:t>stat</w:t>
      </w:r>
      <w:r>
        <w:t>-simple</w:t>
      </w:r>
      <w:r>
        <w:tab/>
      </w:r>
      <w:r>
        <w:rPr>
          <w:smallCaps/>
        </w:rPr>
        <w:t>f.</w:t>
      </w:r>
      <w:r>
        <w:t>you(</w:t>
      </w:r>
      <w:r>
        <w:rPr>
          <w:smallCaps/>
        </w:rPr>
        <w:t>p</w:t>
      </w:r>
      <w:r>
        <w:t>)</w:t>
      </w:r>
      <w:r>
        <w:rPr>
          <w:smallCaps/>
        </w:rPr>
        <w:tab/>
        <w:t>c</w:t>
      </w:r>
      <w:r w:rsidR="00E861EF">
        <w:tab/>
      </w:r>
      <w:r w:rsidR="00E861EF">
        <w:rPr>
          <w:smallCaps/>
        </w:rPr>
        <w:t>stat</w:t>
      </w:r>
      <w:r w:rsidR="00E861EF">
        <w:t>-be.thus</w:t>
      </w:r>
      <w:r w:rsidR="00E861EF">
        <w:tab/>
        <w:t>indeed</w:t>
      </w:r>
    </w:p>
    <w:p w14:paraId="0A989642" w14:textId="77777777" w:rsidR="00800AD8" w:rsidRDefault="00800AD8" w:rsidP="00620AC8">
      <w:pPr>
        <w:pStyle w:val="InterlineFree"/>
      </w:pPr>
      <w:r>
        <w:t>It would be different if the possessions</w:t>
      </w:r>
      <w:r w:rsidR="00620AC8">
        <w:t xml:space="preserve"> </w:t>
      </w:r>
      <w:r>
        <w:t>and abodes of your children and grandchildren were a long</w:t>
      </w:r>
      <w:r w:rsidR="00620AC8">
        <w:t xml:space="preserve"> </w:t>
      </w:r>
      <w:r>
        <w:t>way away. You know too that we are badly off, you know that</w:t>
      </w:r>
      <w:r w:rsidR="00620AC8">
        <w:t xml:space="preserve"> </w:t>
      </w:r>
      <w:r>
        <w:t>we are very pitiable too; and you were waiting for us and you</w:t>
      </w:r>
      <w:r w:rsidR="00620AC8">
        <w:t xml:space="preserve"> </w:t>
      </w:r>
      <w:r>
        <w:t>seem to belittle(?) us.</w:t>
      </w:r>
    </w:p>
    <w:p w14:paraId="1AC915AE" w14:textId="77777777" w:rsidR="00E861EF" w:rsidRDefault="00DC1AE0" w:rsidP="00E861EF">
      <w:pPr>
        <w:pStyle w:val="InterlineText"/>
        <w:tabs>
          <w:tab w:val="left" w:pos="533"/>
          <w:tab w:val="left" w:pos="1022"/>
          <w:tab w:val="left" w:pos="1631"/>
          <w:tab w:val="left" w:pos="3110"/>
          <w:tab w:val="left" w:pos="4199"/>
          <w:tab w:val="left" w:pos="4703"/>
          <w:tab w:val="left" w:pos="4967"/>
          <w:tab w:val="left" w:pos="5801"/>
          <w:tab w:val="left" w:pos="6410"/>
          <w:tab w:val="left" w:pos="6674"/>
          <w:tab w:val="left" w:pos="7508"/>
        </w:tabs>
      </w:pPr>
      <w:r w:rsidRPr="003A1D48">
        <w:rPr>
          <w:rStyle w:val="InterlineTextNumChar"/>
        </w:rPr>
        <w:t>014</w:t>
      </w:r>
      <w:r w:rsidR="00800AD8">
        <w:tab/>
        <w:t>qau</w:t>
      </w:r>
      <w:r w:rsidR="00800AD8">
        <w:tab/>
        <w:t>mere</w:t>
      </w:r>
      <w:r w:rsidR="00800AD8">
        <w:tab/>
        <w:t>anemanga</w:t>
      </w:r>
      <w:r w:rsidR="00800AD8">
        <w:tab/>
        <w:t>men</w:t>
      </w:r>
      <w:r w:rsidR="00800AD8">
        <w:tab/>
        <w:t>uta</w:t>
      </w:r>
      <w:r w:rsidR="00800AD8">
        <w:tab/>
        <w:t>a</w:t>
      </w:r>
      <w:r w:rsidR="00800AD8">
        <w:tab/>
        <w:t>nu</w:t>
      </w:r>
      <w:r w:rsidR="00800AD8">
        <w:tab/>
        <w:t>aîak</w:t>
      </w:r>
      <w:r w:rsidR="00800AD8">
        <w:tab/>
        <w:t>a</w:t>
      </w:r>
      <w:r w:rsidR="00E861EF">
        <w:tab/>
        <w:t>nu</w:t>
      </w:r>
      <w:r w:rsidR="00E861EF">
        <w:tab/>
        <w:t>vuvu;</w:t>
      </w:r>
    </w:p>
    <w:p w14:paraId="2F51746D" w14:textId="77777777" w:rsidR="00800AD8" w:rsidRDefault="00800AD8" w:rsidP="00E861EF">
      <w:pPr>
        <w:pStyle w:val="InterlineGlossWithTrans"/>
        <w:tabs>
          <w:tab w:val="left" w:pos="533"/>
          <w:tab w:val="left" w:pos="1022"/>
          <w:tab w:val="left" w:pos="1631"/>
          <w:tab w:val="left" w:pos="3110"/>
          <w:tab w:val="left" w:pos="4199"/>
          <w:tab w:val="left" w:pos="4703"/>
          <w:tab w:val="left" w:pos="4967"/>
          <w:tab w:val="left" w:pos="5801"/>
          <w:tab w:val="left" w:pos="6410"/>
          <w:tab w:val="left" w:pos="6674"/>
          <w:tab w:val="left" w:pos="7508"/>
        </w:tabs>
      </w:pPr>
      <w:r>
        <w:tab/>
        <w:t>qau</w:t>
      </w:r>
      <w:r>
        <w:tab/>
        <w:t>mere</w:t>
      </w:r>
      <w:r>
        <w:tab/>
        <w:t>a-nema-anga</w:t>
      </w:r>
      <w:r>
        <w:tab/>
        <w:t>amen</w:t>
      </w:r>
      <w:r>
        <w:tab/>
        <w:t>uta</w:t>
      </w:r>
      <w:r>
        <w:tab/>
        <w:t>a</w:t>
      </w:r>
      <w:r>
        <w:tab/>
        <w:t>nu</w:t>
      </w:r>
      <w:r>
        <w:tab/>
        <w:t>aîak</w:t>
      </w:r>
      <w:r>
        <w:tab/>
        <w:t>a</w:t>
      </w:r>
      <w:r w:rsidR="00E861EF">
        <w:tab/>
        <w:t>nu</w:t>
      </w:r>
      <w:r w:rsidR="00E861EF">
        <w:tab/>
        <w:t>vuvu</w:t>
      </w:r>
    </w:p>
    <w:p w14:paraId="62EC469F" w14:textId="77777777" w:rsidR="00800AD8" w:rsidRDefault="00800AD8" w:rsidP="00E861EF">
      <w:pPr>
        <w:pStyle w:val="InterlineTransNoFree"/>
        <w:tabs>
          <w:tab w:val="left" w:pos="1022"/>
          <w:tab w:val="left" w:pos="1631"/>
          <w:tab w:val="left" w:pos="3110"/>
          <w:tab w:val="left" w:pos="4199"/>
          <w:tab w:val="left" w:pos="4703"/>
          <w:tab w:val="left" w:pos="4967"/>
          <w:tab w:val="left" w:pos="5801"/>
          <w:tab w:val="left" w:pos="6410"/>
          <w:tab w:val="left" w:pos="6674"/>
          <w:tab w:val="left" w:pos="7508"/>
        </w:tabs>
        <w:rPr>
          <w:smallCaps/>
        </w:rPr>
      </w:pPr>
      <w:r>
        <w:tab/>
        <w:t>so</w:t>
      </w:r>
      <w:r>
        <w:tab/>
        <w:t>large</w:t>
      </w:r>
      <w:r>
        <w:tab/>
        <w:t>?-what-indeed</w:t>
      </w:r>
      <w:r>
        <w:tab/>
      </w:r>
      <w:r>
        <w:rPr>
          <w:smallCaps/>
        </w:rPr>
        <w:t>f.</w:t>
      </w:r>
      <w:r>
        <w:t>we(</w:t>
      </w:r>
      <w:r>
        <w:rPr>
          <w:smallCaps/>
        </w:rPr>
        <w:t>exc</w:t>
      </w:r>
      <w:r>
        <w:t>)</w:t>
      </w:r>
      <w:r>
        <w:tab/>
        <w:t>also</w:t>
      </w:r>
      <w:r>
        <w:rPr>
          <w:smallCaps/>
        </w:rPr>
        <w:tab/>
        <w:t>c</w:t>
      </w:r>
      <w:r>
        <w:rPr>
          <w:smallCaps/>
        </w:rPr>
        <w:tab/>
      </w:r>
      <w:r>
        <w:t>your(</w:t>
      </w:r>
      <w:r>
        <w:rPr>
          <w:smallCaps/>
        </w:rPr>
        <w:t>p</w:t>
      </w:r>
      <w:r>
        <w:t>)</w:t>
      </w:r>
      <w:r>
        <w:tab/>
        <w:t>child</w:t>
      </w:r>
      <w:r>
        <w:rPr>
          <w:smallCaps/>
        </w:rPr>
        <w:tab/>
        <w:t>c</w:t>
      </w:r>
      <w:r w:rsidR="00E861EF">
        <w:tab/>
        <w:t>your(</w:t>
      </w:r>
      <w:r w:rsidR="00E861EF">
        <w:rPr>
          <w:smallCaps/>
        </w:rPr>
        <w:t>p</w:t>
      </w:r>
      <w:r w:rsidR="00E861EF">
        <w:t>)</w:t>
      </w:r>
      <w:r w:rsidR="00E861EF">
        <w:tab/>
        <w:t>grandchild</w:t>
      </w:r>
    </w:p>
    <w:p w14:paraId="1D5E377A" w14:textId="77777777" w:rsidR="00E861EF" w:rsidRDefault="00800AD8" w:rsidP="00E861EF">
      <w:pPr>
        <w:pStyle w:val="InterlineText"/>
        <w:tabs>
          <w:tab w:val="left" w:pos="533"/>
          <w:tab w:val="left" w:pos="1292"/>
          <w:tab w:val="left" w:pos="3551"/>
          <w:tab w:val="left" w:pos="4055"/>
          <w:tab w:val="left" w:pos="4919"/>
          <w:tab w:val="left" w:pos="5183"/>
          <w:tab w:val="left" w:pos="6227"/>
        </w:tabs>
      </w:pPr>
      <w:r>
        <w:tab/>
        <w:t>nu</w:t>
      </w:r>
      <w:r>
        <w:tab/>
        <w:t>aitutsuin</w:t>
      </w:r>
      <w:r>
        <w:tab/>
        <w:t>uta</w:t>
      </w:r>
      <w:r>
        <w:tab/>
        <w:t>aravats</w:t>
      </w:r>
      <w:r>
        <w:tab/>
        <w:t>a</w:t>
      </w:r>
      <w:r w:rsidR="00E861EF">
        <w:tab/>
        <w:t>paqaung</w:t>
      </w:r>
      <w:r w:rsidR="00E861EF">
        <w:tab/>
        <w:t>aravats.</w:t>
      </w:r>
    </w:p>
    <w:p w14:paraId="42830482" w14:textId="77777777" w:rsidR="00800AD8" w:rsidRDefault="00800AD8" w:rsidP="00E861EF">
      <w:pPr>
        <w:pStyle w:val="InterlineGlossWithTrans"/>
        <w:tabs>
          <w:tab w:val="left" w:pos="533"/>
          <w:tab w:val="left" w:pos="1292"/>
          <w:tab w:val="left" w:pos="3551"/>
          <w:tab w:val="left" w:pos="4055"/>
          <w:tab w:val="left" w:pos="4919"/>
          <w:tab w:val="left" w:pos="5183"/>
          <w:tab w:val="left" w:pos="6227"/>
        </w:tabs>
      </w:pPr>
      <w:r>
        <w:tab/>
        <w:t>nu</w:t>
      </w:r>
      <w:r>
        <w:tab/>
        <w:t>aya-tu-tsu-in</w:t>
      </w:r>
      <w:r>
        <w:tab/>
        <w:t>uta</w:t>
      </w:r>
      <w:r>
        <w:tab/>
        <w:t>a-ravats</w:t>
      </w:r>
      <w:r>
        <w:tab/>
        <w:t>a</w:t>
      </w:r>
      <w:r w:rsidR="00E861EF">
        <w:tab/>
        <w:t>pa-qaung</w:t>
      </w:r>
      <w:r w:rsidR="00E861EF">
        <w:tab/>
        <w:t>a-ravats</w:t>
      </w:r>
    </w:p>
    <w:p w14:paraId="3750CA1E" w14:textId="77777777" w:rsidR="00800AD8" w:rsidRDefault="00800AD8" w:rsidP="00E861EF">
      <w:pPr>
        <w:pStyle w:val="InterlineTrans"/>
        <w:tabs>
          <w:tab w:val="left" w:pos="533"/>
          <w:tab w:val="left" w:pos="1292"/>
          <w:tab w:val="left" w:pos="3551"/>
          <w:tab w:val="left" w:pos="4055"/>
          <w:tab w:val="left" w:pos="4919"/>
          <w:tab w:val="left" w:pos="5183"/>
          <w:tab w:val="left" w:pos="6227"/>
        </w:tabs>
        <w:rPr>
          <w:smallCaps/>
        </w:rPr>
      </w:pPr>
      <w:r>
        <w:tab/>
        <w:t>you(</w:t>
      </w:r>
      <w:r>
        <w:rPr>
          <w:smallCaps/>
        </w:rPr>
        <w:t>p</w:t>
      </w:r>
      <w:r>
        <w:t>)</w:t>
      </w:r>
      <w:r>
        <w:tab/>
        <w:t>be.thus-</w:t>
      </w:r>
      <w:r w:rsidR="00E861EF">
        <w:t>alike</w:t>
      </w:r>
      <w:r>
        <w:t>-this-</w:t>
      </w:r>
      <w:r>
        <w:rPr>
          <w:smallCaps/>
        </w:rPr>
        <w:t>nom</w:t>
      </w:r>
      <w:r>
        <w:tab/>
        <w:t>also</w:t>
      </w:r>
      <w:r>
        <w:tab/>
      </w:r>
      <w:r>
        <w:rPr>
          <w:smallCaps/>
        </w:rPr>
        <w:t>c-</w:t>
      </w:r>
      <w:r>
        <w:t>true</w:t>
      </w:r>
      <w:r>
        <w:rPr>
          <w:smallCaps/>
        </w:rPr>
        <w:tab/>
        <w:t>c</w:t>
      </w:r>
      <w:r w:rsidR="00E861EF">
        <w:tab/>
        <w:t>cause-cry</w:t>
      </w:r>
      <w:r w:rsidR="00E861EF">
        <w:tab/>
      </w:r>
      <w:r w:rsidR="00E861EF">
        <w:rPr>
          <w:smallCaps/>
        </w:rPr>
        <w:t>c-</w:t>
      </w:r>
      <w:r w:rsidR="00E861EF">
        <w:t>true</w:t>
      </w:r>
    </w:p>
    <w:p w14:paraId="3166A10A" w14:textId="77777777" w:rsidR="00800AD8" w:rsidRDefault="00800AD8">
      <w:pPr>
        <w:pStyle w:val="InterlineFree"/>
      </w:pPr>
      <w:r>
        <w:t>So what are we to become, we your children and grandchildren? You treat us like this and cause</w:t>
      </w:r>
      <w:r w:rsidR="00E861EF">
        <w:t xml:space="preserve"> us a lot of pain.</w:t>
      </w:r>
    </w:p>
    <w:p w14:paraId="493CC2B1" w14:textId="77777777" w:rsidR="00800AD8" w:rsidRDefault="00DC1AE0" w:rsidP="00E861EF">
      <w:pPr>
        <w:pStyle w:val="InterlineText"/>
        <w:tabs>
          <w:tab w:val="left" w:pos="533"/>
          <w:tab w:val="left" w:pos="1757"/>
          <w:tab w:val="left" w:pos="2216"/>
          <w:tab w:val="left" w:pos="2750"/>
          <w:tab w:val="left" w:pos="3464"/>
        </w:tabs>
      </w:pPr>
      <w:r w:rsidRPr="003A1D48">
        <w:rPr>
          <w:rStyle w:val="InterlineTextNumChar"/>
        </w:rPr>
        <w:t>015</w:t>
      </w:r>
      <w:r w:rsidR="00800AD8">
        <w:tab/>
        <w:t>savavayan:</w:t>
      </w:r>
      <w:r w:rsidR="00800AD8">
        <w:tab/>
        <w:t>ui</w:t>
      </w:r>
      <w:r w:rsidR="00800AD8">
        <w:tab/>
        <w:t>ma,</w:t>
      </w:r>
      <w:r w:rsidR="00800AD8">
        <w:tab/>
        <w:t>tjara</w:t>
      </w:r>
      <w:r w:rsidR="00800AD8">
        <w:tab/>
        <w:t>maitazua.</w:t>
      </w:r>
    </w:p>
    <w:p w14:paraId="3B05D3C6" w14:textId="77777777" w:rsidR="00800AD8" w:rsidRDefault="00800AD8" w:rsidP="00E861EF">
      <w:pPr>
        <w:pStyle w:val="InterlineGlossWithTrans"/>
        <w:tabs>
          <w:tab w:val="left" w:pos="533"/>
          <w:tab w:val="left" w:pos="1757"/>
          <w:tab w:val="left" w:pos="2216"/>
          <w:tab w:val="left" w:pos="2750"/>
          <w:tab w:val="left" w:pos="3464"/>
        </w:tabs>
      </w:pPr>
      <w:r>
        <w:tab/>
        <w:t>sa-vavayan</w:t>
      </w:r>
      <w:r>
        <w:tab/>
        <w:t>ui</w:t>
      </w:r>
      <w:r>
        <w:tab/>
        <w:t>ma</w:t>
      </w:r>
      <w:r>
        <w:tab/>
        <w:t>tjara</w:t>
      </w:r>
      <w:r>
        <w:tab/>
        <w:t>ma-aya-ta-zua</w:t>
      </w:r>
    </w:p>
    <w:p w14:paraId="699A13BE" w14:textId="77777777" w:rsidR="00E861EF" w:rsidRDefault="00800AD8" w:rsidP="00E861EF">
      <w:pPr>
        <w:pStyle w:val="InterlineTrans"/>
        <w:tabs>
          <w:tab w:val="left" w:pos="533"/>
          <w:tab w:val="left" w:pos="1757"/>
          <w:tab w:val="left" w:pos="2216"/>
          <w:tab w:val="left" w:pos="2750"/>
          <w:tab w:val="left" w:pos="3464"/>
        </w:tabs>
      </w:pPr>
      <w:r>
        <w:tab/>
      </w:r>
      <w:r>
        <w:rPr>
          <w:smallCaps/>
        </w:rPr>
        <w:t>qal</w:t>
      </w:r>
      <w:r>
        <w:t>-female</w:t>
      </w:r>
      <w:r>
        <w:tab/>
        <w:t>yes</w:t>
      </w:r>
      <w:r>
        <w:tab/>
        <w:t>well</w:t>
      </w:r>
      <w:r>
        <w:tab/>
        <w:t>surely</w:t>
      </w:r>
      <w:r>
        <w:tab/>
      </w:r>
      <w:r>
        <w:rPr>
          <w:smallCaps/>
        </w:rPr>
        <w:t>stat</w:t>
      </w:r>
      <w:r>
        <w:t>-be.thus-?-that</w:t>
      </w:r>
    </w:p>
    <w:p w14:paraId="56F43E6F" w14:textId="77777777" w:rsidR="00800AD8" w:rsidRDefault="00E861EF" w:rsidP="00AE03E3">
      <w:pPr>
        <w:pStyle w:val="InterlineFree"/>
      </w:pPr>
      <w:r>
        <w:t>Woman’s side: Well yes, it’s like that.</w:t>
      </w:r>
    </w:p>
    <w:p w14:paraId="730BFD11" w14:textId="77777777" w:rsidR="00442AB4" w:rsidRDefault="00DC1AE0" w:rsidP="00442AB4">
      <w:pPr>
        <w:pStyle w:val="InterlineText"/>
        <w:tabs>
          <w:tab w:val="left" w:pos="533"/>
          <w:tab w:val="left" w:pos="1457"/>
          <w:tab w:val="left" w:pos="2576"/>
          <w:tab w:val="left" w:pos="2840"/>
          <w:tab w:val="left" w:pos="4784"/>
          <w:tab w:val="left" w:pos="5543"/>
          <w:tab w:val="left" w:pos="6077"/>
          <w:tab w:val="left" w:pos="7736"/>
          <w:tab w:val="left" w:pos="8000"/>
        </w:tabs>
      </w:pPr>
      <w:r w:rsidRPr="003A1D48">
        <w:rPr>
          <w:rStyle w:val="InterlineTextNumChar"/>
        </w:rPr>
        <w:t>016</w:t>
      </w:r>
      <w:r w:rsidR="00800AD8">
        <w:tab/>
        <w:t>nia</w:t>
      </w:r>
      <w:r w:rsidR="00800AD8">
        <w:tab/>
        <w:t>keîangen</w:t>
      </w:r>
      <w:r w:rsidR="00800AD8">
        <w:tab/>
        <w:t>a</w:t>
      </w:r>
      <w:r w:rsidR="00442AB4">
        <w:tab/>
        <w:t>maitazua</w:t>
      </w:r>
      <w:r w:rsidR="00442AB4">
        <w:tab/>
        <w:t>îakua,</w:t>
      </w:r>
      <w:r w:rsidR="00442AB4">
        <w:tab/>
        <w:t>pai</w:t>
      </w:r>
      <w:r w:rsidR="00442AB4">
        <w:tab/>
        <w:t>aitsu</w:t>
      </w:r>
      <w:r w:rsidR="00442AB4">
        <w:tab/>
        <w:t>a</w:t>
      </w:r>
      <w:r w:rsidR="00442AB4">
        <w:tab/>
        <w:t>nu</w:t>
      </w:r>
    </w:p>
    <w:p w14:paraId="2DF85FBA" w14:textId="77777777" w:rsidR="00800AD8" w:rsidRDefault="00800AD8" w:rsidP="00442AB4">
      <w:pPr>
        <w:pStyle w:val="InterlineGlossWithTrans"/>
        <w:tabs>
          <w:tab w:val="left" w:pos="533"/>
          <w:tab w:val="left" w:pos="1457"/>
          <w:tab w:val="left" w:pos="2576"/>
          <w:tab w:val="left" w:pos="2840"/>
          <w:tab w:val="left" w:pos="4784"/>
          <w:tab w:val="left" w:pos="5543"/>
          <w:tab w:val="left" w:pos="6077"/>
          <w:tab w:val="left" w:pos="7736"/>
          <w:tab w:val="left" w:pos="8000"/>
        </w:tabs>
      </w:pPr>
      <w:r>
        <w:tab/>
        <w:t>nia</w:t>
      </w:r>
      <w:r>
        <w:tab/>
        <w:t>keîang-en</w:t>
      </w:r>
      <w:r>
        <w:tab/>
        <w:t>a</w:t>
      </w:r>
      <w:r w:rsidR="00442AB4">
        <w:tab/>
        <w:t>ma-aya-ta-zua</w:t>
      </w:r>
      <w:r w:rsidR="00442AB4">
        <w:tab/>
        <w:t>îakua</w:t>
      </w:r>
      <w:r w:rsidR="00442AB4">
        <w:tab/>
        <w:t>pai</w:t>
      </w:r>
      <w:r w:rsidR="00442AB4">
        <w:tab/>
        <w:t>aya-i-tsu</w:t>
      </w:r>
      <w:r w:rsidR="00442AB4">
        <w:tab/>
        <w:t>a</w:t>
      </w:r>
      <w:r w:rsidR="00442AB4">
        <w:tab/>
        <w:t>nu</w:t>
      </w:r>
    </w:p>
    <w:p w14:paraId="2C7D2170" w14:textId="77777777" w:rsidR="00800AD8" w:rsidRDefault="00800AD8" w:rsidP="00442AB4">
      <w:pPr>
        <w:pStyle w:val="InterlineTransNoFree"/>
        <w:tabs>
          <w:tab w:val="left" w:pos="1457"/>
          <w:tab w:val="left" w:pos="2576"/>
          <w:tab w:val="left" w:pos="2840"/>
          <w:tab w:val="left" w:pos="4784"/>
          <w:tab w:val="left" w:pos="5543"/>
          <w:tab w:val="left" w:pos="6077"/>
          <w:tab w:val="left" w:pos="7736"/>
          <w:tab w:val="left" w:pos="8000"/>
        </w:tabs>
        <w:rPr>
          <w:smallCaps/>
        </w:rPr>
      </w:pPr>
      <w:r>
        <w:tab/>
        <w:t>we(</w:t>
      </w:r>
      <w:r>
        <w:rPr>
          <w:smallCaps/>
        </w:rPr>
        <w:t>exc</w:t>
      </w:r>
      <w:r>
        <w:t>)</w:t>
      </w:r>
      <w:r>
        <w:tab/>
        <w:t>know-</w:t>
      </w:r>
      <w:r>
        <w:rPr>
          <w:smallCaps/>
        </w:rPr>
        <w:t>pf</w:t>
      </w:r>
      <w:r>
        <w:rPr>
          <w:smallCaps/>
        </w:rPr>
        <w:tab/>
        <w:t>c</w:t>
      </w:r>
      <w:r w:rsidR="00442AB4">
        <w:tab/>
      </w:r>
      <w:r w:rsidR="00442AB4">
        <w:rPr>
          <w:smallCaps/>
        </w:rPr>
        <w:t>stat</w:t>
      </w:r>
      <w:r w:rsidR="00442AB4">
        <w:t>-be.thus-?-that</w:t>
      </w:r>
      <w:r w:rsidR="00442AB4">
        <w:tab/>
        <w:t>but</w:t>
      </w:r>
      <w:r w:rsidR="00442AB4">
        <w:tab/>
        <w:t>well</w:t>
      </w:r>
      <w:r w:rsidR="00442AB4">
        <w:tab/>
        <w:t>be.thus-</w:t>
      </w:r>
      <w:r w:rsidR="00442AB4">
        <w:rPr>
          <w:smallCaps/>
        </w:rPr>
        <w:t>loc</w:t>
      </w:r>
      <w:r w:rsidR="00442AB4">
        <w:t>-this</w:t>
      </w:r>
      <w:r w:rsidR="00442AB4">
        <w:rPr>
          <w:smallCaps/>
        </w:rPr>
        <w:tab/>
        <w:t>c</w:t>
      </w:r>
      <w:r w:rsidR="00442AB4">
        <w:rPr>
          <w:smallCaps/>
        </w:rPr>
        <w:tab/>
      </w:r>
      <w:r w:rsidR="00442AB4">
        <w:t>your(</w:t>
      </w:r>
      <w:r w:rsidR="00442AB4">
        <w:rPr>
          <w:smallCaps/>
        </w:rPr>
        <w:t>p</w:t>
      </w:r>
      <w:r w:rsidR="00442AB4">
        <w:t>)</w:t>
      </w:r>
    </w:p>
    <w:p w14:paraId="5778885F" w14:textId="77777777" w:rsidR="00442AB4" w:rsidRDefault="00800AD8" w:rsidP="00442AB4">
      <w:pPr>
        <w:pStyle w:val="InterlineText"/>
        <w:tabs>
          <w:tab w:val="left" w:pos="533"/>
          <w:tab w:val="left" w:pos="1337"/>
          <w:tab w:val="left" w:pos="1841"/>
          <w:tab w:val="left" w:pos="2105"/>
          <w:tab w:val="left" w:pos="2939"/>
          <w:tab w:val="left" w:pos="4673"/>
          <w:tab w:val="left" w:pos="5177"/>
          <w:tab w:val="left" w:pos="6101"/>
          <w:tab w:val="left" w:pos="6365"/>
          <w:tab w:val="left" w:pos="7199"/>
          <w:tab w:val="left" w:pos="8168"/>
        </w:tabs>
      </w:pPr>
      <w:r>
        <w:tab/>
        <w:t>varung</w:t>
      </w:r>
      <w:r>
        <w:tab/>
        <w:t>uta</w:t>
      </w:r>
      <w:r>
        <w:tab/>
        <w:t>a</w:t>
      </w:r>
      <w:r>
        <w:tab/>
        <w:t>nu</w:t>
      </w:r>
      <w:r w:rsidR="00442AB4">
        <w:tab/>
        <w:t>kininemneman</w:t>
      </w:r>
      <w:r w:rsidR="00442AB4">
        <w:tab/>
        <w:t>uta</w:t>
      </w:r>
      <w:r w:rsidR="00442AB4">
        <w:tab/>
        <w:t>nia,</w:t>
      </w:r>
      <w:r w:rsidR="00442AB4">
        <w:tab/>
        <w:t>a</w:t>
      </w:r>
      <w:r w:rsidR="00442AB4">
        <w:tab/>
        <w:t>mareka</w:t>
      </w:r>
      <w:r w:rsidR="00442AB4">
        <w:tab/>
        <w:t>nia</w:t>
      </w:r>
      <w:r w:rsidR="00442AB4">
        <w:tab/>
        <w:t>kaka</w:t>
      </w:r>
    </w:p>
    <w:p w14:paraId="461497AD" w14:textId="77777777" w:rsidR="00800AD8" w:rsidRDefault="00800AD8" w:rsidP="00442AB4">
      <w:pPr>
        <w:pStyle w:val="InterlineGlossWithTrans"/>
        <w:tabs>
          <w:tab w:val="left" w:pos="533"/>
          <w:tab w:val="left" w:pos="1337"/>
          <w:tab w:val="left" w:pos="1841"/>
          <w:tab w:val="left" w:pos="2105"/>
          <w:tab w:val="left" w:pos="2939"/>
          <w:tab w:val="left" w:pos="4673"/>
          <w:tab w:val="left" w:pos="5177"/>
          <w:tab w:val="left" w:pos="6101"/>
          <w:tab w:val="left" w:pos="6365"/>
          <w:tab w:val="left" w:pos="7199"/>
          <w:tab w:val="left" w:pos="8168"/>
        </w:tabs>
      </w:pPr>
      <w:r>
        <w:tab/>
        <w:t>varung</w:t>
      </w:r>
      <w:r>
        <w:tab/>
        <w:t>uta</w:t>
      </w:r>
      <w:r>
        <w:tab/>
        <w:t>a</w:t>
      </w:r>
      <w:r>
        <w:tab/>
        <w:t>nu</w:t>
      </w:r>
      <w:r w:rsidR="00442AB4">
        <w:tab/>
        <w:t>in=kinemnem-an</w:t>
      </w:r>
      <w:r w:rsidR="00442AB4">
        <w:tab/>
        <w:t>uta</w:t>
      </w:r>
      <w:r w:rsidR="00442AB4">
        <w:tab/>
        <w:t>nia</w:t>
      </w:r>
      <w:r w:rsidR="00442AB4">
        <w:tab/>
        <w:t>a</w:t>
      </w:r>
      <w:r w:rsidR="00442AB4">
        <w:tab/>
        <w:t>mareka</w:t>
      </w:r>
      <w:r w:rsidR="00442AB4">
        <w:tab/>
        <w:t>nia</w:t>
      </w:r>
      <w:r w:rsidR="00442AB4">
        <w:tab/>
        <w:t>kaka</w:t>
      </w:r>
    </w:p>
    <w:p w14:paraId="1F0BA8A8" w14:textId="77777777" w:rsidR="00800AD8" w:rsidRDefault="00800AD8" w:rsidP="00442AB4">
      <w:pPr>
        <w:pStyle w:val="InterlineTransNoFree"/>
        <w:tabs>
          <w:tab w:val="left" w:pos="1337"/>
          <w:tab w:val="left" w:pos="1841"/>
          <w:tab w:val="left" w:pos="2105"/>
          <w:tab w:val="left" w:pos="2939"/>
          <w:tab w:val="left" w:pos="4673"/>
          <w:tab w:val="left" w:pos="5177"/>
          <w:tab w:val="left" w:pos="6101"/>
          <w:tab w:val="left" w:pos="6365"/>
          <w:tab w:val="left" w:pos="7199"/>
          <w:tab w:val="left" w:pos="8168"/>
        </w:tabs>
      </w:pPr>
      <w:r>
        <w:tab/>
        <w:t>chest</w:t>
      </w:r>
      <w:r>
        <w:tab/>
        <w:t>also</w:t>
      </w:r>
      <w:r>
        <w:rPr>
          <w:smallCaps/>
        </w:rPr>
        <w:tab/>
        <w:t>c</w:t>
      </w:r>
      <w:r>
        <w:rPr>
          <w:smallCaps/>
        </w:rPr>
        <w:tab/>
      </w:r>
      <w:r>
        <w:t>your(</w:t>
      </w:r>
      <w:r>
        <w:rPr>
          <w:smallCaps/>
        </w:rPr>
        <w:t>p</w:t>
      </w:r>
      <w:r>
        <w:t>)</w:t>
      </w:r>
      <w:r w:rsidR="00442AB4">
        <w:tab/>
      </w:r>
      <w:r w:rsidR="00442AB4">
        <w:rPr>
          <w:smallCaps/>
        </w:rPr>
        <w:t>perf</w:t>
      </w:r>
      <w:r w:rsidR="00442AB4">
        <w:t>=think-</w:t>
      </w:r>
      <w:r w:rsidR="00442AB4">
        <w:rPr>
          <w:smallCaps/>
        </w:rPr>
        <w:t>nom</w:t>
      </w:r>
      <w:r w:rsidR="00442AB4">
        <w:tab/>
        <w:t>also</w:t>
      </w:r>
      <w:r w:rsidR="00442AB4">
        <w:tab/>
        <w:t>we(</w:t>
      </w:r>
      <w:r w:rsidR="00442AB4">
        <w:rPr>
          <w:smallCaps/>
        </w:rPr>
        <w:t>exc</w:t>
      </w:r>
      <w:r w:rsidR="00442AB4">
        <w:t>)</w:t>
      </w:r>
      <w:r w:rsidR="00442AB4">
        <w:rPr>
          <w:smallCaps/>
        </w:rPr>
        <w:tab/>
        <w:t>c</w:t>
      </w:r>
      <w:r w:rsidR="00442AB4">
        <w:tab/>
        <w:t>many</w:t>
      </w:r>
      <w:r w:rsidR="00442AB4">
        <w:tab/>
        <w:t>our(</w:t>
      </w:r>
      <w:r w:rsidR="00442AB4">
        <w:rPr>
          <w:smallCaps/>
        </w:rPr>
        <w:t>exc</w:t>
      </w:r>
      <w:r w:rsidR="00442AB4">
        <w:t>)</w:t>
      </w:r>
      <w:r w:rsidR="00442AB4">
        <w:tab/>
        <w:t>sibling</w:t>
      </w:r>
    </w:p>
    <w:p w14:paraId="1D520296" w14:textId="77777777" w:rsidR="00442AB4" w:rsidRDefault="00800AD8" w:rsidP="00442AB4">
      <w:pPr>
        <w:pStyle w:val="InterlineText"/>
        <w:tabs>
          <w:tab w:val="left" w:pos="533"/>
          <w:tab w:val="left" w:pos="1622"/>
          <w:tab w:val="left" w:pos="2561"/>
          <w:tab w:val="left" w:pos="3320"/>
          <w:tab w:val="left" w:pos="5924"/>
          <w:tab w:val="left" w:pos="6788"/>
          <w:tab w:val="left" w:pos="7787"/>
        </w:tabs>
      </w:pPr>
      <w:r>
        <w:tab/>
        <w:t>sauqaîay,</w:t>
      </w:r>
      <w:r w:rsidR="00442AB4">
        <w:tab/>
        <w:t>inika</w:t>
      </w:r>
      <w:r w:rsidR="00442AB4">
        <w:tab/>
        <w:t>nu</w:t>
      </w:r>
      <w:r w:rsidR="00442AB4">
        <w:tab/>
        <w:t>sinipaquliqulidan</w:t>
      </w:r>
      <w:r w:rsidR="00442AB4">
        <w:tab/>
        <w:t>aravats</w:t>
      </w:r>
      <w:r w:rsidR="00442AB4">
        <w:tab/>
        <w:t>kaumaya</w:t>
      </w:r>
      <w:r w:rsidR="00442AB4">
        <w:tab/>
        <w:t>ta</w:t>
      </w:r>
    </w:p>
    <w:p w14:paraId="6E39E7E4" w14:textId="77777777" w:rsidR="00800AD8" w:rsidRDefault="00800AD8" w:rsidP="00442AB4">
      <w:pPr>
        <w:pStyle w:val="InterlineGlossWithTrans"/>
        <w:tabs>
          <w:tab w:val="left" w:pos="533"/>
          <w:tab w:val="left" w:pos="1622"/>
          <w:tab w:val="left" w:pos="2561"/>
          <w:tab w:val="left" w:pos="3320"/>
          <w:tab w:val="left" w:pos="5924"/>
          <w:tab w:val="left" w:pos="6788"/>
          <w:tab w:val="left" w:pos="7787"/>
        </w:tabs>
      </w:pPr>
      <w:r>
        <w:tab/>
        <w:t>sa-uqaîay</w:t>
      </w:r>
      <w:r w:rsidR="00442AB4">
        <w:tab/>
        <w:t>ini-ka</w:t>
      </w:r>
      <w:r w:rsidR="00442AB4">
        <w:tab/>
        <w:t>nu</w:t>
      </w:r>
      <w:r w:rsidR="00442AB4">
        <w:tab/>
        <w:t>in=si-pa-quli-qulid-an</w:t>
      </w:r>
      <w:r w:rsidR="00442AB4">
        <w:tab/>
        <w:t>a-ravats</w:t>
      </w:r>
      <w:r w:rsidR="00442AB4">
        <w:tab/>
        <w:t>kaumaya</w:t>
      </w:r>
      <w:r w:rsidR="00442AB4">
        <w:tab/>
        <w:t>tua</w:t>
      </w:r>
    </w:p>
    <w:p w14:paraId="3E8206E5" w14:textId="77777777" w:rsidR="00800AD8" w:rsidRDefault="00800AD8" w:rsidP="00442AB4">
      <w:pPr>
        <w:pStyle w:val="InterlineTransNoFree"/>
        <w:tabs>
          <w:tab w:val="left" w:pos="1622"/>
          <w:tab w:val="left" w:pos="2561"/>
          <w:tab w:val="left" w:pos="3320"/>
          <w:tab w:val="left" w:pos="5924"/>
          <w:tab w:val="left" w:pos="6788"/>
          <w:tab w:val="left" w:pos="7787"/>
        </w:tabs>
      </w:pPr>
      <w:r>
        <w:tab/>
      </w:r>
      <w:r>
        <w:rPr>
          <w:smallCaps/>
        </w:rPr>
        <w:t>qal</w:t>
      </w:r>
      <w:r>
        <w:t>-male</w:t>
      </w:r>
      <w:r w:rsidR="00442AB4">
        <w:tab/>
        <w:t>not-after</w:t>
      </w:r>
      <w:r w:rsidR="00442AB4">
        <w:tab/>
        <w:t>you(</w:t>
      </w:r>
      <w:r w:rsidR="00442AB4">
        <w:rPr>
          <w:smallCaps/>
        </w:rPr>
        <w:t>p</w:t>
      </w:r>
      <w:r w:rsidR="00442AB4">
        <w:t>)</w:t>
      </w:r>
      <w:r w:rsidR="00442AB4">
        <w:tab/>
      </w:r>
      <w:r w:rsidR="00442AB4">
        <w:rPr>
          <w:smallCaps/>
        </w:rPr>
        <w:t>perf</w:t>
      </w:r>
      <w:r w:rsidR="00442AB4">
        <w:t>=</w:t>
      </w:r>
      <w:r w:rsidR="00442AB4">
        <w:rPr>
          <w:smallCaps/>
        </w:rPr>
        <w:t>if</w:t>
      </w:r>
      <w:r w:rsidR="00442AB4">
        <w:t>-cause-</w:t>
      </w:r>
      <w:r w:rsidR="00442AB4">
        <w:rPr>
          <w:smallCaps/>
        </w:rPr>
        <w:t>red</w:t>
      </w:r>
      <w:r w:rsidR="00442AB4">
        <w:t>-real-</w:t>
      </w:r>
      <w:r w:rsidR="00442AB4">
        <w:rPr>
          <w:smallCaps/>
        </w:rPr>
        <w:t>lf</w:t>
      </w:r>
      <w:r w:rsidR="00442AB4">
        <w:tab/>
      </w:r>
      <w:r w:rsidR="00442AB4">
        <w:rPr>
          <w:smallCaps/>
        </w:rPr>
        <w:t>c-</w:t>
      </w:r>
      <w:r w:rsidR="00442AB4">
        <w:t>true</w:t>
      </w:r>
      <w:r w:rsidR="00442AB4">
        <w:tab/>
        <w:t>perhaps</w:t>
      </w:r>
      <w:r w:rsidR="00442AB4">
        <w:tab/>
      </w:r>
      <w:r w:rsidR="00442AB4">
        <w:rPr>
          <w:smallCaps/>
        </w:rPr>
        <w:t>obl</w:t>
      </w:r>
    </w:p>
    <w:p w14:paraId="1D4F5CC7" w14:textId="77777777" w:rsidR="00442AB4" w:rsidRDefault="00800AD8" w:rsidP="00442AB4">
      <w:pPr>
        <w:pStyle w:val="InterlineText"/>
        <w:tabs>
          <w:tab w:val="left" w:pos="533"/>
          <w:tab w:val="left" w:pos="1367"/>
        </w:tabs>
      </w:pPr>
      <w:r>
        <w:tab/>
        <w:t>nu</w:t>
      </w:r>
      <w:r w:rsidR="00442AB4">
        <w:tab/>
        <w:t>kininemneman.</w:t>
      </w:r>
    </w:p>
    <w:p w14:paraId="08A7131E" w14:textId="77777777" w:rsidR="00800AD8" w:rsidRDefault="00800AD8" w:rsidP="00442AB4">
      <w:pPr>
        <w:pStyle w:val="InterlineGlossWithTrans"/>
        <w:tabs>
          <w:tab w:val="left" w:pos="533"/>
          <w:tab w:val="left" w:pos="1367"/>
        </w:tabs>
      </w:pPr>
      <w:r>
        <w:tab/>
        <w:t>nu</w:t>
      </w:r>
      <w:r w:rsidR="00442AB4">
        <w:tab/>
        <w:t>in=kinemnem-an</w:t>
      </w:r>
    </w:p>
    <w:p w14:paraId="0C950AB1" w14:textId="77777777" w:rsidR="00800AD8" w:rsidRDefault="00800AD8" w:rsidP="00442AB4">
      <w:pPr>
        <w:pStyle w:val="InterlineTrans"/>
        <w:tabs>
          <w:tab w:val="left" w:pos="533"/>
          <w:tab w:val="left" w:pos="1367"/>
        </w:tabs>
      </w:pPr>
      <w:r>
        <w:tab/>
        <w:t>your(</w:t>
      </w:r>
      <w:r>
        <w:rPr>
          <w:smallCaps/>
        </w:rPr>
        <w:t>p</w:t>
      </w:r>
      <w:r>
        <w:t>)</w:t>
      </w:r>
      <w:r w:rsidR="00442AB4">
        <w:tab/>
      </w:r>
      <w:r w:rsidR="00442AB4">
        <w:rPr>
          <w:smallCaps/>
        </w:rPr>
        <w:t>perf</w:t>
      </w:r>
      <w:r w:rsidR="00442AB4">
        <w:t>=think-</w:t>
      </w:r>
      <w:r w:rsidR="00442AB4">
        <w:rPr>
          <w:smallCaps/>
        </w:rPr>
        <w:t>nom</w:t>
      </w:r>
    </w:p>
    <w:p w14:paraId="4CC7E2E5" w14:textId="77777777" w:rsidR="00800AD8" w:rsidRDefault="00800AD8" w:rsidP="00442AB4">
      <w:pPr>
        <w:pStyle w:val="InterlineFreeCommentFollows"/>
      </w:pPr>
      <w:r>
        <w:t>We know it’s like that; but, brothers and sisters of the man’s side, your</w:t>
      </w:r>
      <w:r w:rsidR="00442AB4">
        <w:t xml:space="preserve"> </w:t>
      </w:r>
      <w:r>
        <w:t>hearts and thoughts, you have not been truly honest in your thoughts.</w:t>
      </w:r>
    </w:p>
    <w:p w14:paraId="2B5846AE" w14:textId="77777777" w:rsidR="00800AD8" w:rsidRDefault="00A8416B" w:rsidP="00442AB4">
      <w:pPr>
        <w:pStyle w:val="CommentLastWithHalfSpace"/>
      </w:pPr>
      <w:r>
        <w:t>[</w:t>
      </w:r>
      <w:r w:rsidR="00800AD8" w:rsidRPr="00442AB4">
        <w:rPr>
          <w:rStyle w:val="VernacularText"/>
        </w:rPr>
        <w:t>nia</w:t>
      </w:r>
      <w:r w:rsidR="00800AD8">
        <w:t xml:space="preserve"> (second instance): </w:t>
      </w:r>
      <w:r w:rsidR="00442AB4">
        <w:t xml:space="preserve">probably a </w:t>
      </w:r>
      <w:r w:rsidR="00800AD8">
        <w:t>speech error</w:t>
      </w:r>
      <w:r>
        <w:t>]</w:t>
      </w:r>
    </w:p>
    <w:p w14:paraId="749C52BB" w14:textId="77777777" w:rsidR="00442AB4" w:rsidRDefault="00DC1AE0" w:rsidP="009F3DC4">
      <w:pPr>
        <w:pStyle w:val="InterlineText"/>
        <w:tabs>
          <w:tab w:val="left" w:pos="533"/>
          <w:tab w:val="left" w:pos="1067"/>
          <w:tab w:val="left" w:pos="2726"/>
          <w:tab w:val="left" w:pos="3380"/>
          <w:tab w:val="left" w:pos="4424"/>
          <w:tab w:val="left" w:pos="5078"/>
          <w:tab w:val="left" w:pos="6827"/>
          <w:tab w:val="left" w:pos="7751"/>
        </w:tabs>
      </w:pPr>
      <w:r w:rsidRPr="003A1D48">
        <w:rPr>
          <w:rStyle w:val="InterlineTextNumChar"/>
        </w:rPr>
        <w:lastRenderedPageBreak/>
        <w:t>017</w:t>
      </w:r>
      <w:r w:rsidR="00800AD8">
        <w:tab/>
        <w:t>pai</w:t>
      </w:r>
      <w:r w:rsidR="00800AD8">
        <w:tab/>
        <w:t>aitsu</w:t>
      </w:r>
      <w:r w:rsidR="00800AD8">
        <w:tab/>
        <w:t>nu</w:t>
      </w:r>
      <w:r w:rsidR="00800AD8">
        <w:tab/>
        <w:t>kana</w:t>
      </w:r>
      <w:r w:rsidR="00800AD8">
        <w:tab/>
        <w:t>nu</w:t>
      </w:r>
      <w:r w:rsidR="00442AB4">
        <w:tab/>
        <w:t>nalemanaw</w:t>
      </w:r>
      <w:r w:rsidR="009F3DC4">
        <w:t>(</w:t>
      </w:r>
      <w:r w:rsidR="00442AB4">
        <w:t>?</w:t>
      </w:r>
      <w:r w:rsidR="009F3DC4">
        <w:t>)</w:t>
      </w:r>
      <w:r w:rsidR="00442AB4">
        <w:tab/>
        <w:t>mun,</w:t>
      </w:r>
      <w:r w:rsidR="00442AB4">
        <w:tab/>
        <w:t>nuka</w:t>
      </w:r>
    </w:p>
    <w:p w14:paraId="2C1EC1C0" w14:textId="77777777" w:rsidR="00800AD8" w:rsidRDefault="00800AD8" w:rsidP="009F3DC4">
      <w:pPr>
        <w:pStyle w:val="InterlineGlossWithTrans"/>
        <w:tabs>
          <w:tab w:val="left" w:pos="533"/>
          <w:tab w:val="left" w:pos="1067"/>
          <w:tab w:val="left" w:pos="2726"/>
          <w:tab w:val="left" w:pos="3380"/>
          <w:tab w:val="left" w:pos="4424"/>
          <w:tab w:val="left" w:pos="5078"/>
          <w:tab w:val="left" w:pos="6827"/>
          <w:tab w:val="left" w:pos="7751"/>
        </w:tabs>
      </w:pPr>
      <w:r>
        <w:tab/>
        <w:t>pai</w:t>
      </w:r>
      <w:r>
        <w:tab/>
        <w:t>aya-i-tsu</w:t>
      </w:r>
      <w:r>
        <w:tab/>
        <w:t>nu</w:t>
      </w:r>
      <w:r>
        <w:tab/>
        <w:t>ka-na</w:t>
      </w:r>
      <w:r>
        <w:tab/>
        <w:t>nu</w:t>
      </w:r>
      <w:r w:rsidR="00442AB4">
        <w:tab/>
        <w:t>na-em=lanaw</w:t>
      </w:r>
      <w:r w:rsidR="00442AB4">
        <w:tab/>
        <w:t>mun</w:t>
      </w:r>
      <w:r w:rsidR="00442AB4">
        <w:tab/>
        <w:t>nuka</w:t>
      </w:r>
    </w:p>
    <w:p w14:paraId="32FBB94B" w14:textId="77777777" w:rsidR="00800AD8" w:rsidRDefault="00800AD8" w:rsidP="009F3DC4">
      <w:pPr>
        <w:pStyle w:val="InterlineTransNoFree"/>
        <w:tabs>
          <w:tab w:val="left" w:pos="1067"/>
          <w:tab w:val="left" w:pos="2726"/>
          <w:tab w:val="left" w:pos="3380"/>
          <w:tab w:val="left" w:pos="4424"/>
          <w:tab w:val="left" w:pos="5078"/>
          <w:tab w:val="left" w:pos="6827"/>
          <w:tab w:val="left" w:pos="7751"/>
        </w:tabs>
      </w:pPr>
      <w:r>
        <w:tab/>
        <w:t>well</w:t>
      </w:r>
      <w:r>
        <w:tab/>
        <w:t>be.thus-</w:t>
      </w:r>
      <w:r>
        <w:rPr>
          <w:smallCaps/>
        </w:rPr>
        <w:t>loc</w:t>
      </w:r>
      <w:r>
        <w:t>-this</w:t>
      </w:r>
      <w:r>
        <w:tab/>
        <w:t>when</w:t>
      </w:r>
      <w:r>
        <w:tab/>
        <w:t>after-then</w:t>
      </w:r>
      <w:r>
        <w:tab/>
        <w:t>when</w:t>
      </w:r>
      <w:r w:rsidR="00442AB4">
        <w:tab/>
      </w:r>
      <w:r w:rsidR="00442AB4">
        <w:rPr>
          <w:smallCaps/>
        </w:rPr>
        <w:t>past</w:t>
      </w:r>
      <w:r w:rsidR="00442AB4">
        <w:t>-</w:t>
      </w:r>
      <w:r w:rsidR="00442AB4">
        <w:rPr>
          <w:smallCaps/>
        </w:rPr>
        <w:t>af</w:t>
      </w:r>
      <w:r w:rsidR="00442AB4">
        <w:t>=decide?</w:t>
      </w:r>
      <w:r w:rsidR="00442AB4">
        <w:tab/>
      </w:r>
      <w:r w:rsidR="00442AB4">
        <w:rPr>
          <w:smallCaps/>
        </w:rPr>
        <w:t>f.</w:t>
      </w:r>
      <w:r w:rsidR="00442AB4">
        <w:t>you(</w:t>
      </w:r>
      <w:r w:rsidR="00442AB4">
        <w:rPr>
          <w:smallCaps/>
        </w:rPr>
        <w:t>p</w:t>
      </w:r>
      <w:r w:rsidR="00442AB4">
        <w:t>)</w:t>
      </w:r>
      <w:r w:rsidR="00442AB4">
        <w:tab/>
        <w:t>even</w:t>
      </w:r>
    </w:p>
    <w:p w14:paraId="7E004437" w14:textId="77777777" w:rsidR="00442AB4" w:rsidRDefault="00800AD8" w:rsidP="009F3DC4">
      <w:pPr>
        <w:pStyle w:val="InterlineText"/>
        <w:tabs>
          <w:tab w:val="left" w:pos="533"/>
          <w:tab w:val="left" w:pos="1292"/>
          <w:tab w:val="left" w:pos="4166"/>
          <w:tab w:val="left" w:pos="4430"/>
          <w:tab w:val="left" w:pos="5264"/>
          <w:tab w:val="left" w:pos="6998"/>
          <w:tab w:val="left" w:pos="7532"/>
        </w:tabs>
      </w:pPr>
      <w:r>
        <w:tab/>
        <w:t>nu</w:t>
      </w:r>
      <w:r>
        <w:tab/>
        <w:t>pinaquliqulidanen</w:t>
      </w:r>
      <w:r>
        <w:tab/>
        <w:t>a</w:t>
      </w:r>
      <w:r>
        <w:tab/>
        <w:t>nu</w:t>
      </w:r>
      <w:r>
        <w:tab/>
        <w:t>kininemneman,</w:t>
      </w:r>
      <w:r>
        <w:tab/>
        <w:t>uzi</w:t>
      </w:r>
      <w:r w:rsidR="00442AB4">
        <w:tab/>
        <w:t>ki</w:t>
      </w:r>
    </w:p>
    <w:p w14:paraId="6B45E73E" w14:textId="77777777" w:rsidR="00800AD8" w:rsidRDefault="009F3DC4" w:rsidP="009F3DC4">
      <w:pPr>
        <w:pStyle w:val="InterlineGlossWithTrans"/>
        <w:tabs>
          <w:tab w:val="left" w:pos="533"/>
          <w:tab w:val="left" w:pos="1292"/>
          <w:tab w:val="left" w:pos="4166"/>
          <w:tab w:val="left" w:pos="4430"/>
          <w:tab w:val="left" w:pos="5264"/>
          <w:tab w:val="left" w:pos="6998"/>
          <w:tab w:val="left" w:pos="7532"/>
        </w:tabs>
      </w:pPr>
      <w:r>
        <w:tab/>
        <w:t>nu</w:t>
      </w:r>
      <w:r w:rsidR="00800AD8">
        <w:tab/>
        <w:t>in=pa-quli-qulid-an-en</w:t>
      </w:r>
      <w:r w:rsidR="00800AD8">
        <w:tab/>
        <w:t>a</w:t>
      </w:r>
      <w:r w:rsidR="00800AD8">
        <w:tab/>
        <w:t>nu</w:t>
      </w:r>
      <w:r w:rsidR="00800AD8">
        <w:tab/>
        <w:t>in=kinemnem-an</w:t>
      </w:r>
      <w:r w:rsidR="00800AD8">
        <w:tab/>
        <w:t>uzi</w:t>
      </w:r>
      <w:r w:rsidR="00442AB4">
        <w:tab/>
        <w:t>ki</w:t>
      </w:r>
    </w:p>
    <w:p w14:paraId="73C519B3" w14:textId="77777777" w:rsidR="00800AD8" w:rsidRDefault="00800AD8" w:rsidP="009F3DC4">
      <w:pPr>
        <w:pStyle w:val="InterlineTransNoFree"/>
        <w:tabs>
          <w:tab w:val="left" w:pos="1292"/>
          <w:tab w:val="left" w:pos="4166"/>
          <w:tab w:val="left" w:pos="4430"/>
          <w:tab w:val="left" w:pos="5264"/>
          <w:tab w:val="left" w:pos="6998"/>
          <w:tab w:val="left" w:pos="7532"/>
        </w:tabs>
      </w:pPr>
      <w:r>
        <w:tab/>
        <w:t>you(</w:t>
      </w:r>
      <w:r>
        <w:rPr>
          <w:smallCaps/>
        </w:rPr>
        <w:t>p</w:t>
      </w:r>
      <w:r>
        <w:t>)</w:t>
      </w:r>
      <w:r>
        <w:tab/>
      </w:r>
      <w:r>
        <w:rPr>
          <w:smallCaps/>
        </w:rPr>
        <w:t>perf</w:t>
      </w:r>
      <w:r>
        <w:t>=cause-</w:t>
      </w:r>
      <w:r>
        <w:rPr>
          <w:smallCaps/>
        </w:rPr>
        <w:t>red</w:t>
      </w:r>
      <w:r>
        <w:t>-real-</w:t>
      </w:r>
      <w:r>
        <w:rPr>
          <w:smallCaps/>
        </w:rPr>
        <w:t>nom</w:t>
      </w:r>
      <w:r>
        <w:t>-</w:t>
      </w:r>
      <w:r>
        <w:rPr>
          <w:smallCaps/>
        </w:rPr>
        <w:t>pf</w:t>
      </w:r>
      <w:r>
        <w:rPr>
          <w:smallCaps/>
        </w:rPr>
        <w:tab/>
        <w:t>c</w:t>
      </w:r>
      <w:r>
        <w:rPr>
          <w:smallCaps/>
        </w:rPr>
        <w:tab/>
      </w:r>
      <w:r>
        <w:t>your(</w:t>
      </w:r>
      <w:r>
        <w:rPr>
          <w:smallCaps/>
        </w:rPr>
        <w:t>p</w:t>
      </w:r>
      <w:r>
        <w:t>)</w:t>
      </w:r>
      <w:r>
        <w:tab/>
      </w:r>
      <w:r>
        <w:rPr>
          <w:smallCaps/>
        </w:rPr>
        <w:t>perf</w:t>
      </w:r>
      <w:r>
        <w:t>=think-</w:t>
      </w:r>
      <w:r>
        <w:rPr>
          <w:smallCaps/>
        </w:rPr>
        <w:t>nom</w:t>
      </w:r>
      <w:r>
        <w:tab/>
        <w:t>well</w:t>
      </w:r>
      <w:r w:rsidR="00442AB4">
        <w:tab/>
        <w:t>will</w:t>
      </w:r>
    </w:p>
    <w:p w14:paraId="6B77E2AF" w14:textId="77777777" w:rsidR="00800AD8" w:rsidRDefault="00442AB4" w:rsidP="00442AB4">
      <w:pPr>
        <w:pStyle w:val="InterlineText"/>
        <w:tabs>
          <w:tab w:val="left" w:pos="533"/>
          <w:tab w:val="left" w:pos="1577"/>
          <w:tab w:val="left" w:pos="2336"/>
          <w:tab w:val="left" w:pos="5360"/>
          <w:tab w:val="left" w:pos="6059"/>
          <w:tab w:val="left" w:pos="6953"/>
        </w:tabs>
      </w:pPr>
      <w:r>
        <w:tab/>
        <w:t>kana</w:t>
      </w:r>
      <w:r w:rsidR="00800AD8">
        <w:tab/>
        <w:t>nu</w:t>
      </w:r>
      <w:r w:rsidR="00800AD8">
        <w:tab/>
        <w:t>pinarumaya,</w:t>
      </w:r>
      <w:r w:rsidR="00800AD8">
        <w:tab/>
        <w:t>îakua</w:t>
      </w:r>
      <w:r w:rsidR="00800AD8">
        <w:tab/>
        <w:t>ayatua</w:t>
      </w:r>
      <w:r>
        <w:tab/>
        <w:t>namatsaquan</w:t>
      </w:r>
    </w:p>
    <w:p w14:paraId="71403ABF" w14:textId="77777777" w:rsidR="00800AD8" w:rsidRDefault="00442AB4" w:rsidP="00442AB4">
      <w:pPr>
        <w:pStyle w:val="InterlineGlossWithTrans"/>
        <w:tabs>
          <w:tab w:val="left" w:pos="533"/>
          <w:tab w:val="left" w:pos="1577"/>
          <w:tab w:val="left" w:pos="2336"/>
          <w:tab w:val="left" w:pos="5360"/>
          <w:tab w:val="left" w:pos="6059"/>
          <w:tab w:val="left" w:pos="6953"/>
        </w:tabs>
      </w:pPr>
      <w:r>
        <w:tab/>
        <w:t>ka-na</w:t>
      </w:r>
      <w:r w:rsidR="00800AD8">
        <w:tab/>
        <w:t>nu</w:t>
      </w:r>
      <w:r w:rsidR="00800AD8">
        <w:tab/>
        <w:t>in=pa-ru-ma-aya</w:t>
      </w:r>
      <w:r w:rsidR="00800AD8">
        <w:tab/>
        <w:t>îakua</w:t>
      </w:r>
      <w:r w:rsidR="00800AD8">
        <w:tab/>
        <w:t>aya-tua</w:t>
      </w:r>
      <w:r>
        <w:tab/>
        <w:t>na-ma-tsaqu-an</w:t>
      </w:r>
    </w:p>
    <w:p w14:paraId="481AB63C" w14:textId="77777777" w:rsidR="00800AD8" w:rsidRDefault="00442AB4" w:rsidP="00442AB4">
      <w:pPr>
        <w:pStyle w:val="InterlineTransNoFree"/>
        <w:tabs>
          <w:tab w:val="left" w:pos="1577"/>
          <w:tab w:val="left" w:pos="2336"/>
          <w:tab w:val="left" w:pos="5360"/>
          <w:tab w:val="left" w:pos="6059"/>
          <w:tab w:val="left" w:pos="6953"/>
        </w:tabs>
      </w:pPr>
      <w:r>
        <w:tab/>
        <w:t>after-then</w:t>
      </w:r>
      <w:r w:rsidR="00800AD8">
        <w:tab/>
        <w:t>you(</w:t>
      </w:r>
      <w:r w:rsidR="00800AD8">
        <w:rPr>
          <w:smallCaps/>
        </w:rPr>
        <w:t>p</w:t>
      </w:r>
      <w:r w:rsidR="00800AD8">
        <w:t>)</w:t>
      </w:r>
      <w:r w:rsidR="00800AD8">
        <w:tab/>
      </w:r>
      <w:r w:rsidR="00800AD8">
        <w:rPr>
          <w:smallCaps/>
        </w:rPr>
        <w:t>perf</w:t>
      </w:r>
      <w:r w:rsidR="00800AD8">
        <w:t>=cause-many-</w:t>
      </w:r>
      <w:r w:rsidR="00800AD8">
        <w:rPr>
          <w:smallCaps/>
        </w:rPr>
        <w:t>stat</w:t>
      </w:r>
      <w:r w:rsidR="00800AD8">
        <w:t>-be.thus</w:t>
      </w:r>
      <w:r w:rsidR="00800AD8">
        <w:tab/>
        <w:t>but</w:t>
      </w:r>
      <w:r w:rsidR="00800AD8">
        <w:tab/>
        <w:t>say-</w:t>
      </w:r>
      <w:r w:rsidR="00800AD8">
        <w:rPr>
          <w:smallCaps/>
        </w:rPr>
        <w:t>obl</w:t>
      </w:r>
      <w:r>
        <w:tab/>
      </w:r>
      <w:r>
        <w:rPr>
          <w:smallCaps/>
        </w:rPr>
        <w:t>past</w:t>
      </w:r>
      <w:r>
        <w:t>-</w:t>
      </w:r>
      <w:r>
        <w:rPr>
          <w:smallCaps/>
        </w:rPr>
        <w:t>stat</w:t>
      </w:r>
      <w:r>
        <w:t>-able-</w:t>
      </w:r>
      <w:r>
        <w:rPr>
          <w:smallCaps/>
        </w:rPr>
        <w:t>lf</w:t>
      </w:r>
    </w:p>
    <w:p w14:paraId="43CDF796" w14:textId="77777777" w:rsidR="00442AB4" w:rsidRDefault="00800AD8" w:rsidP="00292546">
      <w:pPr>
        <w:pStyle w:val="InterlineText"/>
        <w:tabs>
          <w:tab w:val="left" w:pos="533"/>
          <w:tab w:val="left" w:pos="1457"/>
          <w:tab w:val="left" w:pos="1721"/>
          <w:tab w:val="left" w:pos="2915"/>
          <w:tab w:val="left" w:pos="3824"/>
          <w:tab w:val="left" w:pos="4598"/>
          <w:tab w:val="left" w:pos="5822"/>
          <w:tab w:val="left" w:pos="6596"/>
        </w:tabs>
      </w:pPr>
      <w:r>
        <w:tab/>
        <w:t>mun</w:t>
      </w:r>
      <w:r>
        <w:tab/>
        <w:t>a</w:t>
      </w:r>
      <w:r>
        <w:tab/>
        <w:t>kinemnem,</w:t>
      </w:r>
      <w:r>
        <w:tab/>
        <w:t>tutsu</w:t>
      </w:r>
      <w:r>
        <w:tab/>
        <w:t>anga</w:t>
      </w:r>
      <w:r>
        <w:tab/>
        <w:t>maîian</w:t>
      </w:r>
      <w:r w:rsidR="00442AB4">
        <w:tab/>
        <w:t>anga</w:t>
      </w:r>
      <w:r w:rsidR="00442AB4">
        <w:tab/>
        <w:t>tja</w:t>
      </w:r>
    </w:p>
    <w:p w14:paraId="4F9FFC86" w14:textId="77777777" w:rsidR="00800AD8" w:rsidRDefault="00800AD8" w:rsidP="00292546">
      <w:pPr>
        <w:pStyle w:val="InterlineGlossWithTrans"/>
        <w:tabs>
          <w:tab w:val="left" w:pos="533"/>
          <w:tab w:val="left" w:pos="1457"/>
          <w:tab w:val="left" w:pos="1721"/>
          <w:tab w:val="left" w:pos="2915"/>
          <w:tab w:val="left" w:pos="3824"/>
          <w:tab w:val="left" w:pos="4598"/>
          <w:tab w:val="left" w:pos="5822"/>
          <w:tab w:val="left" w:pos="6596"/>
        </w:tabs>
      </w:pPr>
      <w:r>
        <w:tab/>
        <w:t>mun</w:t>
      </w:r>
      <w:r>
        <w:tab/>
        <w:t>a</w:t>
      </w:r>
      <w:r>
        <w:tab/>
        <w:t>kinemnem</w:t>
      </w:r>
      <w:r>
        <w:tab/>
        <w:t>tu-tsu</w:t>
      </w:r>
      <w:r>
        <w:tab/>
        <w:t>anga</w:t>
      </w:r>
      <w:r>
        <w:tab/>
        <w:t>maîi-an</w:t>
      </w:r>
      <w:r w:rsidR="00442AB4">
        <w:tab/>
        <w:t>anga</w:t>
      </w:r>
      <w:r w:rsidR="00442AB4">
        <w:tab/>
        <w:t>tja</w:t>
      </w:r>
    </w:p>
    <w:p w14:paraId="47A78203" w14:textId="77777777" w:rsidR="00800AD8" w:rsidRDefault="00800AD8" w:rsidP="00292546">
      <w:pPr>
        <w:pStyle w:val="InterlineTransNoFree"/>
        <w:tabs>
          <w:tab w:val="left" w:pos="1457"/>
          <w:tab w:val="left" w:pos="1721"/>
          <w:tab w:val="left" w:pos="2915"/>
          <w:tab w:val="left" w:pos="3824"/>
          <w:tab w:val="left" w:pos="4598"/>
          <w:tab w:val="left" w:pos="5822"/>
          <w:tab w:val="left" w:pos="6596"/>
        </w:tabs>
      </w:pPr>
      <w:r>
        <w:tab/>
      </w:r>
      <w:r>
        <w:rPr>
          <w:smallCaps/>
        </w:rPr>
        <w:t>f.</w:t>
      </w:r>
      <w:r>
        <w:t>you(</w:t>
      </w:r>
      <w:r>
        <w:rPr>
          <w:smallCaps/>
        </w:rPr>
        <w:t>p</w:t>
      </w:r>
      <w:r>
        <w:t>)</w:t>
      </w:r>
      <w:r>
        <w:rPr>
          <w:smallCaps/>
        </w:rPr>
        <w:tab/>
        <w:t>c</w:t>
      </w:r>
      <w:r>
        <w:rPr>
          <w:smallCaps/>
        </w:rPr>
        <w:tab/>
      </w:r>
      <w:r>
        <w:t>think</w:t>
      </w:r>
      <w:r>
        <w:tab/>
      </w:r>
      <w:r>
        <w:rPr>
          <w:smallCaps/>
        </w:rPr>
        <w:t>obl</w:t>
      </w:r>
      <w:r>
        <w:t>-this</w:t>
      </w:r>
      <w:r>
        <w:tab/>
        <w:t>indeed</w:t>
      </w:r>
      <w:r>
        <w:tab/>
        <w:t>different-</w:t>
      </w:r>
      <w:r>
        <w:rPr>
          <w:smallCaps/>
        </w:rPr>
        <w:t>lf</w:t>
      </w:r>
      <w:r w:rsidR="00442AB4">
        <w:tab/>
        <w:t>indeed</w:t>
      </w:r>
      <w:r w:rsidR="00442AB4">
        <w:tab/>
        <w:t>our(</w:t>
      </w:r>
      <w:r w:rsidR="00442AB4">
        <w:rPr>
          <w:smallCaps/>
        </w:rPr>
        <w:t>inc</w:t>
      </w:r>
      <w:r w:rsidR="00442AB4">
        <w:t>)</w:t>
      </w:r>
    </w:p>
    <w:p w14:paraId="0033850F" w14:textId="77777777" w:rsidR="00800AD8" w:rsidRDefault="00442AB4" w:rsidP="00292546">
      <w:pPr>
        <w:pStyle w:val="InterlineText"/>
        <w:tabs>
          <w:tab w:val="left" w:pos="533"/>
          <w:tab w:val="left" w:pos="2117"/>
          <w:tab w:val="left" w:pos="3056"/>
          <w:tab w:val="left" w:pos="4100"/>
          <w:tab w:val="left" w:pos="4364"/>
          <w:tab w:val="left" w:pos="5948"/>
          <w:tab w:val="left" w:pos="6452"/>
          <w:tab w:val="left" w:pos="8036"/>
        </w:tabs>
      </w:pPr>
      <w:r>
        <w:tab/>
        <w:t>kakudan,</w:t>
      </w:r>
      <w:r w:rsidR="00800AD8">
        <w:tab/>
        <w:t>inika</w:t>
      </w:r>
      <w:r w:rsidR="00800AD8">
        <w:tab/>
        <w:t>tjen</w:t>
      </w:r>
      <w:r w:rsidR="00800AD8">
        <w:tab/>
        <w:t>a</w:t>
      </w:r>
      <w:r w:rsidR="00800AD8">
        <w:tab/>
        <w:t>kematsukatsu</w:t>
      </w:r>
      <w:r w:rsidR="00800AD8">
        <w:tab/>
        <w:t>tua</w:t>
      </w:r>
      <w:r w:rsidR="00292546">
        <w:tab/>
        <w:t>sitiavan</w:t>
      </w:r>
      <w:r w:rsidR="00292546">
        <w:tab/>
        <w:t>tua</w:t>
      </w:r>
    </w:p>
    <w:p w14:paraId="53844D5D" w14:textId="77777777" w:rsidR="00800AD8" w:rsidRDefault="00442AB4" w:rsidP="00292546">
      <w:pPr>
        <w:pStyle w:val="InterlineGlossWithTrans"/>
        <w:tabs>
          <w:tab w:val="left" w:pos="533"/>
          <w:tab w:val="left" w:pos="2117"/>
          <w:tab w:val="left" w:pos="3056"/>
          <w:tab w:val="left" w:pos="4100"/>
          <w:tab w:val="left" w:pos="4364"/>
          <w:tab w:val="left" w:pos="5948"/>
          <w:tab w:val="left" w:pos="6452"/>
          <w:tab w:val="left" w:pos="8036"/>
        </w:tabs>
      </w:pPr>
      <w:r>
        <w:tab/>
        <w:t>ka-kuda-an</w:t>
      </w:r>
      <w:r w:rsidR="00800AD8">
        <w:tab/>
        <w:t>ini-ka</w:t>
      </w:r>
      <w:r w:rsidR="00800AD8">
        <w:tab/>
        <w:t>tjen</w:t>
      </w:r>
      <w:r w:rsidR="00800AD8">
        <w:tab/>
        <w:t>a</w:t>
      </w:r>
      <w:r w:rsidR="00800AD8">
        <w:tab/>
        <w:t>em=katsu-katsu</w:t>
      </w:r>
      <w:r w:rsidR="00800AD8">
        <w:tab/>
        <w:t>tua</w:t>
      </w:r>
      <w:r w:rsidR="00292546">
        <w:tab/>
        <w:t>si-tiaw-an</w:t>
      </w:r>
      <w:r w:rsidR="00292546">
        <w:tab/>
        <w:t>tua</w:t>
      </w:r>
    </w:p>
    <w:p w14:paraId="1598DC7B" w14:textId="77777777" w:rsidR="00800AD8" w:rsidRDefault="00292546" w:rsidP="00292546">
      <w:pPr>
        <w:pStyle w:val="InterlineTransNoFree"/>
        <w:tabs>
          <w:tab w:val="left" w:pos="2117"/>
          <w:tab w:val="left" w:pos="3056"/>
          <w:tab w:val="left" w:pos="4100"/>
          <w:tab w:val="left" w:pos="4364"/>
          <w:tab w:val="left" w:pos="5948"/>
          <w:tab w:val="left" w:pos="6452"/>
          <w:tab w:val="left" w:pos="8036"/>
        </w:tabs>
      </w:pPr>
      <w:r>
        <w:tab/>
      </w:r>
      <w:r w:rsidR="00442AB4">
        <w:t>?-do.what-</w:t>
      </w:r>
      <w:r w:rsidR="00442AB4">
        <w:rPr>
          <w:smallCaps/>
        </w:rPr>
        <w:t>nom</w:t>
      </w:r>
      <w:r w:rsidR="00800AD8">
        <w:tab/>
        <w:t>not-after</w:t>
      </w:r>
      <w:r w:rsidR="00800AD8">
        <w:tab/>
      </w:r>
      <w:r w:rsidR="00800AD8">
        <w:rPr>
          <w:smallCaps/>
        </w:rPr>
        <w:t>f.</w:t>
      </w:r>
      <w:r w:rsidR="00800AD8">
        <w:t>we(</w:t>
      </w:r>
      <w:r w:rsidR="00800AD8">
        <w:rPr>
          <w:smallCaps/>
        </w:rPr>
        <w:t>inc</w:t>
      </w:r>
      <w:r w:rsidR="00800AD8">
        <w:t>)</w:t>
      </w:r>
      <w:r w:rsidR="00800AD8">
        <w:rPr>
          <w:smallCaps/>
        </w:rPr>
        <w:tab/>
        <w:t>c</w:t>
      </w:r>
      <w:r w:rsidR="00800AD8">
        <w:rPr>
          <w:smallCaps/>
        </w:rPr>
        <w:tab/>
        <w:t>af</w:t>
      </w:r>
      <w:r w:rsidR="00800AD8">
        <w:t>=</w:t>
      </w:r>
      <w:r w:rsidR="00800AD8">
        <w:rPr>
          <w:smallCaps/>
        </w:rPr>
        <w:t>red</w:t>
      </w:r>
      <w:r w:rsidR="00800AD8">
        <w:t>-carry</w:t>
      </w:r>
      <w:r w:rsidR="00800AD8">
        <w:tab/>
      </w:r>
      <w:r w:rsidR="00800AD8">
        <w:rPr>
          <w:smallCaps/>
        </w:rPr>
        <w:t>obl</w:t>
      </w:r>
      <w:r>
        <w:tab/>
      </w:r>
      <w:r>
        <w:rPr>
          <w:smallCaps/>
        </w:rPr>
        <w:t>if</w:t>
      </w:r>
      <w:r>
        <w:t>-one.day-</w:t>
      </w:r>
      <w:r>
        <w:rPr>
          <w:smallCaps/>
        </w:rPr>
        <w:t>nom</w:t>
      </w:r>
      <w:r>
        <w:tab/>
      </w:r>
      <w:r>
        <w:rPr>
          <w:smallCaps/>
        </w:rPr>
        <w:t>obl</w:t>
      </w:r>
    </w:p>
    <w:p w14:paraId="244F0791" w14:textId="77777777" w:rsidR="00442AB4" w:rsidRDefault="00442AB4" w:rsidP="00292546">
      <w:pPr>
        <w:pStyle w:val="InterlineText"/>
        <w:tabs>
          <w:tab w:val="left" w:pos="533"/>
          <w:tab w:val="left" w:pos="2447"/>
          <w:tab w:val="left" w:pos="2711"/>
          <w:tab w:val="left" w:pos="3635"/>
        </w:tabs>
      </w:pPr>
      <w:r>
        <w:tab/>
        <w:t>sikatjeluan</w:t>
      </w:r>
      <w:r>
        <w:tab/>
        <w:t>a</w:t>
      </w:r>
      <w:r>
        <w:tab/>
        <w:t>tja</w:t>
      </w:r>
      <w:r>
        <w:tab/>
        <w:t>kakudan.</w:t>
      </w:r>
    </w:p>
    <w:p w14:paraId="06E217F3" w14:textId="77777777" w:rsidR="00800AD8" w:rsidRDefault="00442AB4" w:rsidP="00292546">
      <w:pPr>
        <w:pStyle w:val="InterlineGlossWithTrans"/>
        <w:tabs>
          <w:tab w:val="left" w:pos="533"/>
          <w:tab w:val="left" w:pos="2447"/>
          <w:tab w:val="left" w:pos="2711"/>
          <w:tab w:val="left" w:pos="3635"/>
        </w:tabs>
      </w:pPr>
      <w:r>
        <w:tab/>
        <w:t>sika-tjelu-an</w:t>
      </w:r>
      <w:r>
        <w:tab/>
        <w:t>a</w:t>
      </w:r>
      <w:r>
        <w:tab/>
        <w:t>tja</w:t>
      </w:r>
      <w:r>
        <w:tab/>
        <w:t>ka-kuda-an</w:t>
      </w:r>
    </w:p>
    <w:p w14:paraId="2ABD89B0" w14:textId="77777777" w:rsidR="00800AD8" w:rsidRDefault="00442AB4" w:rsidP="00292546">
      <w:pPr>
        <w:pStyle w:val="InterlineTrans"/>
        <w:tabs>
          <w:tab w:val="left" w:pos="533"/>
          <w:tab w:val="left" w:pos="2447"/>
          <w:tab w:val="left" w:pos="2711"/>
          <w:tab w:val="left" w:pos="3635"/>
        </w:tabs>
      </w:pPr>
      <w:r>
        <w:tab/>
        <w:t>number-three-</w:t>
      </w:r>
      <w:r>
        <w:rPr>
          <w:smallCaps/>
        </w:rPr>
        <w:t>nom</w:t>
      </w:r>
      <w:r>
        <w:rPr>
          <w:smallCaps/>
        </w:rPr>
        <w:tab/>
        <w:t>c</w:t>
      </w:r>
      <w:r>
        <w:rPr>
          <w:smallCaps/>
        </w:rPr>
        <w:tab/>
      </w:r>
      <w:r>
        <w:t>our(</w:t>
      </w:r>
      <w:r>
        <w:rPr>
          <w:smallCaps/>
        </w:rPr>
        <w:t>inc</w:t>
      </w:r>
      <w:r>
        <w:t>)</w:t>
      </w:r>
      <w:r>
        <w:tab/>
        <w:t>?-do.what-</w:t>
      </w:r>
      <w:r>
        <w:rPr>
          <w:smallCaps/>
        </w:rPr>
        <w:t>nom</w:t>
      </w:r>
    </w:p>
    <w:p w14:paraId="4457F88F" w14:textId="77777777" w:rsidR="00800AD8" w:rsidRDefault="00800AD8" w:rsidP="00442AB4">
      <w:pPr>
        <w:pStyle w:val="InterlineFree"/>
      </w:pPr>
      <w:r>
        <w:t>Well if you had ?, if you had been honest in your thinking, you would</w:t>
      </w:r>
      <w:r w:rsidR="00442AB4">
        <w:t xml:space="preserve"> </w:t>
      </w:r>
      <w:r>
        <w:t xml:space="preserve">have </w:t>
      </w:r>
      <w:r w:rsidR="00E6570A">
        <w:t>?</w:t>
      </w:r>
      <w:r w:rsidR="009F3DC4">
        <w:t>.</w:t>
      </w:r>
      <w:r>
        <w:t xml:space="preserve"> But because you are clever at thinking, (you say) now the</w:t>
      </w:r>
      <w:r w:rsidR="00442AB4">
        <w:t xml:space="preserve"> </w:t>
      </w:r>
      <w:r>
        <w:t>customs have changed, we don’t keep on the customs of</w:t>
      </w:r>
      <w:r w:rsidR="00442AB4">
        <w:t xml:space="preserve"> </w:t>
      </w:r>
      <w:r>
        <w:t>yesterday and the day before.</w:t>
      </w:r>
    </w:p>
    <w:p w14:paraId="7DE754B2" w14:textId="77777777" w:rsidR="00292546" w:rsidRDefault="00DC1AE0" w:rsidP="009F3DC4">
      <w:pPr>
        <w:pStyle w:val="InterlineText"/>
        <w:tabs>
          <w:tab w:val="left" w:pos="533"/>
          <w:tab w:val="left" w:pos="2192"/>
          <w:tab w:val="left" w:pos="2456"/>
          <w:tab w:val="left" w:pos="4040"/>
          <w:tab w:val="left" w:pos="4904"/>
          <w:tab w:val="left" w:pos="6128"/>
          <w:tab w:val="left" w:pos="6392"/>
          <w:tab w:val="left" w:pos="7196"/>
          <w:tab w:val="left" w:pos="7460"/>
        </w:tabs>
      </w:pPr>
      <w:r w:rsidRPr="003A1D48">
        <w:rPr>
          <w:rStyle w:val="InterlineTextNumChar"/>
        </w:rPr>
        <w:t>018</w:t>
      </w:r>
      <w:r w:rsidR="00800AD8">
        <w:tab/>
        <w:t>aitsu</w:t>
      </w:r>
      <w:r w:rsidR="00800AD8">
        <w:tab/>
        <w:t>a</w:t>
      </w:r>
      <w:r w:rsidR="00800AD8">
        <w:tab/>
        <w:t>izuanga</w:t>
      </w:r>
      <w:r w:rsidR="00292546">
        <w:tab/>
        <w:t>tja</w:t>
      </w:r>
      <w:r w:rsidR="00292546">
        <w:tab/>
        <w:t>kivadaqan</w:t>
      </w:r>
      <w:r w:rsidR="00292546">
        <w:tab/>
        <w:t>a</w:t>
      </w:r>
      <w:r w:rsidR="00292546">
        <w:tab/>
        <w:t>÷ipung</w:t>
      </w:r>
      <w:r w:rsidR="00292546">
        <w:tab/>
        <w:t>a</w:t>
      </w:r>
      <w:r w:rsidR="00AE03E3">
        <w:tab/>
        <w:t>imaza</w:t>
      </w:r>
    </w:p>
    <w:p w14:paraId="2EA92D32" w14:textId="77777777" w:rsidR="00800AD8" w:rsidRDefault="00800AD8" w:rsidP="009F3DC4">
      <w:pPr>
        <w:pStyle w:val="InterlineGlossWithTrans"/>
        <w:tabs>
          <w:tab w:val="left" w:pos="533"/>
          <w:tab w:val="left" w:pos="2192"/>
          <w:tab w:val="left" w:pos="2456"/>
          <w:tab w:val="left" w:pos="4040"/>
          <w:tab w:val="left" w:pos="4904"/>
          <w:tab w:val="left" w:pos="6128"/>
          <w:tab w:val="left" w:pos="6392"/>
          <w:tab w:val="left" w:pos="7196"/>
          <w:tab w:val="left" w:pos="7460"/>
        </w:tabs>
      </w:pPr>
      <w:r>
        <w:tab/>
        <w:t>aya-i-tsu</w:t>
      </w:r>
      <w:r>
        <w:tab/>
        <w:t>a</w:t>
      </w:r>
      <w:r>
        <w:tab/>
        <w:t>i-zua-anga</w:t>
      </w:r>
      <w:r w:rsidR="00292546">
        <w:tab/>
        <w:t>tja</w:t>
      </w:r>
      <w:r w:rsidR="00292546">
        <w:tab/>
        <w:t>ki-vadaq-an</w:t>
      </w:r>
      <w:r w:rsidR="00292546">
        <w:tab/>
        <w:t>a</w:t>
      </w:r>
      <w:r w:rsidR="00292546">
        <w:tab/>
        <w:t>÷ipung</w:t>
      </w:r>
      <w:r w:rsidR="00292546">
        <w:tab/>
        <w:t>a</w:t>
      </w:r>
      <w:r w:rsidR="00AE03E3">
        <w:tab/>
        <w:t>i-maza</w:t>
      </w:r>
    </w:p>
    <w:p w14:paraId="2B37ACCF" w14:textId="77777777" w:rsidR="00800AD8" w:rsidRDefault="00800AD8" w:rsidP="009F3DC4">
      <w:pPr>
        <w:pStyle w:val="InterlineTransNoFree"/>
        <w:tabs>
          <w:tab w:val="left" w:pos="2192"/>
          <w:tab w:val="left" w:pos="2456"/>
          <w:tab w:val="left" w:pos="4040"/>
          <w:tab w:val="left" w:pos="4904"/>
          <w:tab w:val="left" w:pos="6128"/>
          <w:tab w:val="left" w:pos="6392"/>
          <w:tab w:val="left" w:pos="7196"/>
          <w:tab w:val="left" w:pos="7460"/>
        </w:tabs>
      </w:pPr>
      <w:r>
        <w:tab/>
        <w:t>be.thus-</w:t>
      </w:r>
      <w:r>
        <w:rPr>
          <w:smallCaps/>
        </w:rPr>
        <w:t>loc</w:t>
      </w:r>
      <w:r>
        <w:t>-this</w:t>
      </w:r>
      <w:r>
        <w:rPr>
          <w:smallCaps/>
        </w:rPr>
        <w:tab/>
        <w:t>c</w:t>
      </w:r>
      <w:r>
        <w:rPr>
          <w:smallCaps/>
        </w:rPr>
        <w:tab/>
        <w:t>loc</w:t>
      </w:r>
      <w:r>
        <w:t>-that-indeed</w:t>
      </w:r>
      <w:r w:rsidR="00292546">
        <w:tab/>
        <w:t>we(</w:t>
      </w:r>
      <w:r w:rsidR="00292546">
        <w:rPr>
          <w:smallCaps/>
        </w:rPr>
        <w:t>inc</w:t>
      </w:r>
      <w:r w:rsidR="00292546">
        <w:t>)</w:t>
      </w:r>
      <w:r w:rsidR="00292546">
        <w:tab/>
        <w:t>do-ask-</w:t>
      </w:r>
      <w:r w:rsidR="00292546">
        <w:rPr>
          <w:smallCaps/>
        </w:rPr>
        <w:t>lf</w:t>
      </w:r>
      <w:r w:rsidR="00292546">
        <w:rPr>
          <w:smallCaps/>
        </w:rPr>
        <w:tab/>
        <w:t>c</w:t>
      </w:r>
      <w:r w:rsidR="00292546">
        <w:rPr>
          <w:smallCaps/>
        </w:rPr>
        <w:tab/>
      </w:r>
      <w:r w:rsidR="00292546">
        <w:t>Japan</w:t>
      </w:r>
      <w:r w:rsidR="00292546">
        <w:rPr>
          <w:smallCaps/>
        </w:rPr>
        <w:tab/>
        <w:t>c</w:t>
      </w:r>
      <w:r w:rsidR="00AE03E3">
        <w:tab/>
      </w:r>
      <w:r w:rsidR="00AE03E3">
        <w:rPr>
          <w:smallCaps/>
        </w:rPr>
        <w:t>loc</w:t>
      </w:r>
      <w:r w:rsidR="00AE03E3">
        <w:t>-here</w:t>
      </w:r>
    </w:p>
    <w:p w14:paraId="11ED4C48" w14:textId="77777777" w:rsidR="00800AD8" w:rsidRDefault="00AE03E3" w:rsidP="00AE03E3">
      <w:pPr>
        <w:pStyle w:val="InterlineText"/>
        <w:tabs>
          <w:tab w:val="left" w:pos="533"/>
          <w:tab w:val="left" w:pos="1037"/>
        </w:tabs>
      </w:pPr>
      <w:r>
        <w:tab/>
      </w:r>
      <w:r w:rsidR="00800AD8">
        <w:t>i</w:t>
      </w:r>
      <w:r w:rsidR="00800AD8">
        <w:tab/>
        <w:t>kungkuan.</w:t>
      </w:r>
    </w:p>
    <w:p w14:paraId="579419C8" w14:textId="77777777" w:rsidR="00800AD8" w:rsidRDefault="00AE03E3" w:rsidP="00AE03E3">
      <w:pPr>
        <w:pStyle w:val="InterlineGlossWithTrans"/>
        <w:tabs>
          <w:tab w:val="left" w:pos="533"/>
          <w:tab w:val="left" w:pos="1037"/>
        </w:tabs>
      </w:pPr>
      <w:r>
        <w:tab/>
      </w:r>
      <w:r w:rsidR="00800AD8">
        <w:t>i</w:t>
      </w:r>
      <w:r w:rsidR="00800AD8">
        <w:tab/>
        <w:t>kungkuan</w:t>
      </w:r>
    </w:p>
    <w:p w14:paraId="67ADED43" w14:textId="77777777" w:rsidR="00800AD8" w:rsidRDefault="00800AD8" w:rsidP="00AE03E3">
      <w:pPr>
        <w:pStyle w:val="InterlineTransNoFree"/>
        <w:tabs>
          <w:tab w:val="left" w:pos="1037"/>
          <w:tab w:val="right" w:pos="8789"/>
        </w:tabs>
      </w:pPr>
      <w:r>
        <w:tab/>
      </w:r>
      <w:r>
        <w:rPr>
          <w:smallCaps/>
        </w:rPr>
        <w:t>loc</w:t>
      </w:r>
      <w:r>
        <w:tab/>
        <w:t>police.station</w:t>
      </w:r>
      <w:r w:rsidR="00AE03E3">
        <w:tab/>
        <w:t>Now there are the Japanese here in the police station to ask.</w:t>
      </w:r>
    </w:p>
    <w:p w14:paraId="16741ADA" w14:textId="77777777" w:rsidR="00AE03E3" w:rsidRDefault="00DC1AE0" w:rsidP="00AE03E3">
      <w:pPr>
        <w:pStyle w:val="InterlineText"/>
        <w:tabs>
          <w:tab w:val="left" w:pos="533"/>
          <w:tab w:val="left" w:pos="1022"/>
          <w:tab w:val="left" w:pos="1886"/>
          <w:tab w:val="left" w:pos="4070"/>
          <w:tab w:val="left" w:pos="4844"/>
          <w:tab w:val="left" w:pos="5333"/>
          <w:tab w:val="left" w:pos="6197"/>
          <w:tab w:val="left" w:pos="7271"/>
          <w:tab w:val="left" w:pos="8045"/>
          <w:tab w:val="left" w:pos="8309"/>
        </w:tabs>
      </w:pPr>
      <w:r w:rsidRPr="003A1D48">
        <w:rPr>
          <w:rStyle w:val="InterlineTextNumChar"/>
        </w:rPr>
        <w:t>019</w:t>
      </w:r>
      <w:r w:rsidR="00800AD8">
        <w:tab/>
        <w:t>ki</w:t>
      </w:r>
      <w:r w:rsidR="00AE03E3">
        <w:tab/>
        <w:t>tja</w:t>
      </w:r>
      <w:r w:rsidR="00AE03E3">
        <w:tab/>
        <w:t>paligiligiîi</w:t>
      </w:r>
      <w:r w:rsidR="00AE03E3">
        <w:tab/>
        <w:t>anga,</w:t>
      </w:r>
      <w:r w:rsidR="00AE03E3">
        <w:tab/>
        <w:t>ki</w:t>
      </w:r>
      <w:r w:rsidR="00AE03E3">
        <w:tab/>
        <w:t>tja</w:t>
      </w:r>
      <w:r w:rsidR="00AE03E3">
        <w:tab/>
        <w:t>katsaqu-i</w:t>
      </w:r>
      <w:r w:rsidR="00AE03E3">
        <w:tab/>
        <w:t>anga</w:t>
      </w:r>
      <w:r w:rsidR="00AE03E3">
        <w:tab/>
        <w:t>a</w:t>
      </w:r>
      <w:r w:rsidR="00AE03E3">
        <w:tab/>
        <w:t>qivu</w:t>
      </w:r>
    </w:p>
    <w:p w14:paraId="7F36EC2B" w14:textId="77777777" w:rsidR="00800AD8" w:rsidRDefault="00800AD8" w:rsidP="00AE03E3">
      <w:pPr>
        <w:pStyle w:val="InterlineGlossWithTrans"/>
        <w:tabs>
          <w:tab w:val="left" w:pos="533"/>
          <w:tab w:val="left" w:pos="1022"/>
          <w:tab w:val="left" w:pos="1886"/>
          <w:tab w:val="left" w:pos="4070"/>
          <w:tab w:val="left" w:pos="4844"/>
          <w:tab w:val="left" w:pos="5333"/>
          <w:tab w:val="left" w:pos="6197"/>
          <w:tab w:val="left" w:pos="7271"/>
          <w:tab w:val="left" w:pos="8045"/>
          <w:tab w:val="left" w:pos="8309"/>
        </w:tabs>
      </w:pPr>
      <w:r>
        <w:tab/>
        <w:t>ki</w:t>
      </w:r>
      <w:r w:rsidR="00AE03E3">
        <w:tab/>
        <w:t>tja</w:t>
      </w:r>
      <w:r w:rsidR="00AE03E3">
        <w:tab/>
        <w:t>pa-ligi-ligiî-i</w:t>
      </w:r>
      <w:r w:rsidR="00AE03E3">
        <w:tab/>
        <w:t>anga</w:t>
      </w:r>
      <w:r w:rsidR="00AE03E3">
        <w:tab/>
        <w:t>ki</w:t>
      </w:r>
      <w:r w:rsidR="00AE03E3">
        <w:tab/>
        <w:t>tja</w:t>
      </w:r>
      <w:r w:rsidR="00AE03E3">
        <w:tab/>
        <w:t>ka-tsaqu-i</w:t>
      </w:r>
      <w:r w:rsidR="00AE03E3">
        <w:tab/>
        <w:t>anga</w:t>
      </w:r>
      <w:r w:rsidR="00AE03E3">
        <w:tab/>
        <w:t>a</w:t>
      </w:r>
      <w:r w:rsidR="00AE03E3">
        <w:tab/>
        <w:t>qivu</w:t>
      </w:r>
    </w:p>
    <w:p w14:paraId="790F18B1" w14:textId="77777777" w:rsidR="00800AD8" w:rsidRDefault="00800AD8" w:rsidP="00AE03E3">
      <w:pPr>
        <w:pStyle w:val="InterlineTransNoFree"/>
        <w:tabs>
          <w:tab w:val="left" w:pos="1022"/>
          <w:tab w:val="left" w:pos="1886"/>
          <w:tab w:val="left" w:pos="4070"/>
          <w:tab w:val="left" w:pos="4844"/>
          <w:tab w:val="left" w:pos="5333"/>
          <w:tab w:val="left" w:pos="6197"/>
          <w:tab w:val="left" w:pos="7271"/>
          <w:tab w:val="left" w:pos="8045"/>
          <w:tab w:val="left" w:pos="8309"/>
        </w:tabs>
      </w:pPr>
      <w:r>
        <w:tab/>
        <w:t>will</w:t>
      </w:r>
      <w:r w:rsidR="00AE03E3">
        <w:tab/>
        <w:t>we(</w:t>
      </w:r>
      <w:r w:rsidR="00AE03E3">
        <w:rPr>
          <w:smallCaps/>
        </w:rPr>
        <w:t>inc</w:t>
      </w:r>
      <w:r w:rsidR="00AE03E3">
        <w:t>)</w:t>
      </w:r>
      <w:r w:rsidR="00AE03E3">
        <w:tab/>
        <w:t>cause-</w:t>
      </w:r>
      <w:r w:rsidR="00AE03E3">
        <w:rPr>
          <w:smallCaps/>
        </w:rPr>
        <w:t>red</w:t>
      </w:r>
      <w:r w:rsidR="00AE03E3">
        <w:t>-deceive-</w:t>
      </w:r>
      <w:r w:rsidR="00AE03E3">
        <w:rPr>
          <w:smallCaps/>
        </w:rPr>
        <w:t>pf</w:t>
      </w:r>
      <w:r w:rsidR="00AE03E3">
        <w:tab/>
        <w:t>indeed</w:t>
      </w:r>
      <w:r w:rsidR="00AE03E3">
        <w:tab/>
        <w:t>will</w:t>
      </w:r>
      <w:r w:rsidR="00AE03E3">
        <w:tab/>
        <w:t>we(</w:t>
      </w:r>
      <w:r w:rsidR="00AE03E3">
        <w:rPr>
          <w:smallCaps/>
        </w:rPr>
        <w:t>inc</w:t>
      </w:r>
      <w:r w:rsidR="00AE03E3">
        <w:t>)</w:t>
      </w:r>
      <w:r w:rsidR="00AE03E3">
        <w:tab/>
        <w:t>?-able-</w:t>
      </w:r>
      <w:r w:rsidR="00AE03E3">
        <w:rPr>
          <w:smallCaps/>
        </w:rPr>
        <w:t>pf</w:t>
      </w:r>
      <w:r w:rsidR="00AE03E3">
        <w:tab/>
        <w:t>indeed</w:t>
      </w:r>
      <w:r w:rsidR="00AE03E3">
        <w:rPr>
          <w:smallCaps/>
        </w:rPr>
        <w:tab/>
        <w:t>c</w:t>
      </w:r>
      <w:r w:rsidR="00AE03E3">
        <w:rPr>
          <w:smallCaps/>
        </w:rPr>
        <w:tab/>
      </w:r>
      <w:r w:rsidR="00AE03E3">
        <w:t>speak</w:t>
      </w:r>
    </w:p>
    <w:p w14:paraId="53332DDE" w14:textId="77777777" w:rsidR="00AE03E3" w:rsidRDefault="00800AD8" w:rsidP="00AE03E3">
      <w:pPr>
        <w:pStyle w:val="InterlineText"/>
        <w:tabs>
          <w:tab w:val="left" w:pos="533"/>
          <w:tab w:val="left" w:pos="2012"/>
          <w:tab w:val="left" w:pos="2501"/>
          <w:tab w:val="left" w:pos="3365"/>
          <w:tab w:val="left" w:pos="5939"/>
          <w:tab w:val="left" w:pos="6413"/>
          <w:tab w:val="left" w:pos="7247"/>
        </w:tabs>
      </w:pPr>
      <w:r>
        <w:tab/>
        <w:t>tiamadju,</w:t>
      </w:r>
      <w:r>
        <w:tab/>
        <w:t>sa</w:t>
      </w:r>
      <w:r>
        <w:tab/>
        <w:t>tje</w:t>
      </w:r>
      <w:r w:rsidR="00AE03E3">
        <w:tab/>
        <w:t>palaluqeluqemi,</w:t>
      </w:r>
      <w:r w:rsidR="00AE03E3">
        <w:tab/>
        <w:t>aya</w:t>
      </w:r>
      <w:r w:rsidR="00AE03E3">
        <w:tab/>
        <w:t>nu</w:t>
      </w:r>
      <w:r w:rsidR="00AE03E3">
        <w:tab/>
        <w:t>varung.</w:t>
      </w:r>
    </w:p>
    <w:p w14:paraId="6D738951" w14:textId="77777777" w:rsidR="00800AD8" w:rsidRDefault="00800AD8" w:rsidP="00AE03E3">
      <w:pPr>
        <w:pStyle w:val="InterlineGlossWithTrans"/>
        <w:tabs>
          <w:tab w:val="left" w:pos="533"/>
          <w:tab w:val="left" w:pos="2012"/>
          <w:tab w:val="left" w:pos="2501"/>
          <w:tab w:val="left" w:pos="3365"/>
          <w:tab w:val="left" w:pos="5939"/>
          <w:tab w:val="left" w:pos="6413"/>
          <w:tab w:val="left" w:pos="7247"/>
        </w:tabs>
      </w:pPr>
      <w:r>
        <w:tab/>
        <w:t>ti-a-madju</w:t>
      </w:r>
      <w:r>
        <w:tab/>
        <w:t>sa</w:t>
      </w:r>
      <w:r>
        <w:tab/>
        <w:t>tje</w:t>
      </w:r>
      <w:r w:rsidR="00AE03E3">
        <w:tab/>
        <w:t>pa-la-luqe-luqem-i</w:t>
      </w:r>
      <w:r w:rsidR="00AE03E3">
        <w:tab/>
        <w:t>aya</w:t>
      </w:r>
      <w:r w:rsidR="00AE03E3">
        <w:tab/>
        <w:t>nu</w:t>
      </w:r>
      <w:r w:rsidR="00AE03E3">
        <w:tab/>
        <w:t>varung</w:t>
      </w:r>
    </w:p>
    <w:p w14:paraId="0467E94E" w14:textId="77777777" w:rsidR="00800AD8" w:rsidRDefault="00800AD8" w:rsidP="00AE03E3">
      <w:pPr>
        <w:pStyle w:val="InterlineTrans"/>
        <w:tabs>
          <w:tab w:val="left" w:pos="533"/>
          <w:tab w:val="left" w:pos="2012"/>
          <w:tab w:val="left" w:pos="2501"/>
          <w:tab w:val="left" w:pos="3365"/>
          <w:tab w:val="left" w:pos="5939"/>
          <w:tab w:val="left" w:pos="6413"/>
          <w:tab w:val="left" w:pos="7247"/>
        </w:tabs>
      </w:pPr>
      <w:r>
        <w:tab/>
      </w:r>
      <w:r>
        <w:rPr>
          <w:smallCaps/>
        </w:rPr>
        <w:t>f-pl</w:t>
      </w:r>
      <w:r>
        <w:t>-</w:t>
      </w:r>
      <w:r>
        <w:rPr>
          <w:smallCaps/>
        </w:rPr>
        <w:t>3rd.pers</w:t>
      </w:r>
      <w:r>
        <w:tab/>
        <w:t>and</w:t>
      </w:r>
      <w:r>
        <w:tab/>
        <w:t>we(</w:t>
      </w:r>
      <w:r>
        <w:rPr>
          <w:smallCaps/>
        </w:rPr>
        <w:t>inc</w:t>
      </w:r>
      <w:r>
        <w:t>)</w:t>
      </w:r>
      <w:r w:rsidR="00AE03E3">
        <w:tab/>
        <w:t>cause-</w:t>
      </w:r>
      <w:r w:rsidR="00AE03E3">
        <w:rPr>
          <w:smallCaps/>
        </w:rPr>
        <w:t>red</w:t>
      </w:r>
      <w:r w:rsidR="00AE03E3">
        <w:t>-</w:t>
      </w:r>
      <w:r w:rsidR="00AE03E3">
        <w:rPr>
          <w:smallCaps/>
        </w:rPr>
        <w:t>red</w:t>
      </w:r>
      <w:r w:rsidR="00AE03E3">
        <w:t>-fortune-</w:t>
      </w:r>
      <w:r w:rsidR="00AE03E3">
        <w:rPr>
          <w:smallCaps/>
        </w:rPr>
        <w:t>pf</w:t>
      </w:r>
      <w:r w:rsidR="00AE03E3">
        <w:tab/>
        <w:t>say</w:t>
      </w:r>
      <w:r w:rsidR="00AE03E3">
        <w:tab/>
        <w:t>your(</w:t>
      </w:r>
      <w:r w:rsidR="00AE03E3">
        <w:rPr>
          <w:smallCaps/>
        </w:rPr>
        <w:t>p</w:t>
      </w:r>
      <w:r w:rsidR="00AE03E3">
        <w:t>)</w:t>
      </w:r>
      <w:r w:rsidR="00AE03E3">
        <w:tab/>
        <w:t>chest</w:t>
      </w:r>
    </w:p>
    <w:p w14:paraId="216E1900" w14:textId="77777777" w:rsidR="00800AD8" w:rsidRDefault="00800AD8">
      <w:pPr>
        <w:pStyle w:val="InterlineFree"/>
      </w:pPr>
      <w:r>
        <w:t>We’ll deceive them, we’ll talk cleverly to them and we’ll get the better of them, is what you’re saying in your hearts.</w:t>
      </w:r>
    </w:p>
    <w:p w14:paraId="17C1C94D" w14:textId="77777777" w:rsidR="00AE03E3" w:rsidRDefault="00DC1AE0" w:rsidP="00AE03E3">
      <w:pPr>
        <w:pStyle w:val="InterlineText"/>
        <w:tabs>
          <w:tab w:val="left" w:pos="533"/>
          <w:tab w:val="left" w:pos="1232"/>
          <w:tab w:val="left" w:pos="1766"/>
          <w:tab w:val="left" w:pos="3425"/>
          <w:tab w:val="left" w:pos="3689"/>
          <w:tab w:val="left" w:pos="4523"/>
          <w:tab w:val="left" w:pos="5672"/>
          <w:tab w:val="left" w:pos="7331"/>
          <w:tab w:val="left" w:pos="7595"/>
        </w:tabs>
      </w:pPr>
      <w:r w:rsidRPr="003A1D48">
        <w:rPr>
          <w:rStyle w:val="InterlineTextNumChar"/>
        </w:rPr>
        <w:t>020</w:t>
      </w:r>
      <w:r w:rsidR="00800AD8">
        <w:tab/>
        <w:t>îakua</w:t>
      </w:r>
      <w:r w:rsidR="00800AD8">
        <w:tab/>
        <w:t>pai</w:t>
      </w:r>
      <w:r w:rsidR="00800AD8">
        <w:tab/>
        <w:t>aitsu</w:t>
      </w:r>
      <w:r w:rsidR="00800AD8">
        <w:tab/>
        <w:t>a</w:t>
      </w:r>
      <w:r w:rsidR="00800AD8">
        <w:tab/>
        <w:t>nu</w:t>
      </w:r>
      <w:r w:rsidR="00AE03E3">
        <w:tab/>
        <w:t>vuvu</w:t>
      </w:r>
      <w:r w:rsidR="00AE03E3">
        <w:tab/>
        <w:t>aitsu</w:t>
      </w:r>
      <w:r w:rsidR="00AE03E3">
        <w:tab/>
        <w:t>a</w:t>
      </w:r>
      <w:r w:rsidR="00AE03E3">
        <w:tab/>
        <w:t>nu</w:t>
      </w:r>
    </w:p>
    <w:p w14:paraId="00546093" w14:textId="77777777" w:rsidR="00800AD8" w:rsidRDefault="00800AD8" w:rsidP="00AE03E3">
      <w:pPr>
        <w:pStyle w:val="InterlineGlossWithTrans"/>
        <w:tabs>
          <w:tab w:val="left" w:pos="533"/>
          <w:tab w:val="left" w:pos="1232"/>
          <w:tab w:val="left" w:pos="1766"/>
          <w:tab w:val="left" w:pos="3425"/>
          <w:tab w:val="left" w:pos="3689"/>
          <w:tab w:val="left" w:pos="4523"/>
          <w:tab w:val="left" w:pos="5672"/>
          <w:tab w:val="left" w:pos="7331"/>
          <w:tab w:val="left" w:pos="7595"/>
        </w:tabs>
      </w:pPr>
      <w:r>
        <w:tab/>
        <w:t>îakua</w:t>
      </w:r>
      <w:r>
        <w:tab/>
        <w:t>pai</w:t>
      </w:r>
      <w:r>
        <w:tab/>
        <w:t>aya-i-tsu</w:t>
      </w:r>
      <w:r>
        <w:tab/>
        <w:t>a</w:t>
      </w:r>
      <w:r>
        <w:tab/>
        <w:t>nu</w:t>
      </w:r>
      <w:r w:rsidR="00AE03E3">
        <w:tab/>
        <w:t>vuvu</w:t>
      </w:r>
      <w:r w:rsidR="00AE03E3">
        <w:tab/>
        <w:t>aya-i-tsu</w:t>
      </w:r>
      <w:r w:rsidR="00AE03E3">
        <w:tab/>
        <w:t>a</w:t>
      </w:r>
      <w:r w:rsidR="00AE03E3">
        <w:tab/>
        <w:t>nu</w:t>
      </w:r>
    </w:p>
    <w:p w14:paraId="40099376" w14:textId="77777777" w:rsidR="00800AD8" w:rsidRDefault="00800AD8" w:rsidP="00AE03E3">
      <w:pPr>
        <w:pStyle w:val="InterlineTransNoFree"/>
        <w:tabs>
          <w:tab w:val="left" w:pos="1232"/>
          <w:tab w:val="left" w:pos="1766"/>
          <w:tab w:val="left" w:pos="3425"/>
          <w:tab w:val="left" w:pos="3689"/>
          <w:tab w:val="left" w:pos="4523"/>
          <w:tab w:val="left" w:pos="5672"/>
          <w:tab w:val="left" w:pos="7331"/>
          <w:tab w:val="left" w:pos="7595"/>
        </w:tabs>
      </w:pPr>
      <w:r>
        <w:tab/>
        <w:t>but</w:t>
      </w:r>
      <w:r>
        <w:tab/>
        <w:t>well</w:t>
      </w:r>
      <w:r>
        <w:tab/>
        <w:t>be.thus-</w:t>
      </w:r>
      <w:r>
        <w:rPr>
          <w:smallCaps/>
        </w:rPr>
        <w:t>loc</w:t>
      </w:r>
      <w:r>
        <w:t>-this</w:t>
      </w:r>
      <w:r>
        <w:rPr>
          <w:smallCaps/>
        </w:rPr>
        <w:tab/>
        <w:t>c</w:t>
      </w:r>
      <w:r>
        <w:rPr>
          <w:smallCaps/>
        </w:rPr>
        <w:tab/>
      </w:r>
      <w:r>
        <w:t>your(</w:t>
      </w:r>
      <w:r>
        <w:rPr>
          <w:smallCaps/>
        </w:rPr>
        <w:t>p</w:t>
      </w:r>
      <w:r>
        <w:t>)</w:t>
      </w:r>
      <w:r w:rsidR="00AE03E3">
        <w:tab/>
        <w:t>grandchild</w:t>
      </w:r>
      <w:r w:rsidR="00AE03E3">
        <w:tab/>
        <w:t>be.thus-</w:t>
      </w:r>
      <w:r w:rsidR="00AE03E3">
        <w:rPr>
          <w:smallCaps/>
        </w:rPr>
        <w:t>loc</w:t>
      </w:r>
      <w:r w:rsidR="00AE03E3">
        <w:t>-this</w:t>
      </w:r>
      <w:r w:rsidR="00AE03E3">
        <w:rPr>
          <w:smallCaps/>
        </w:rPr>
        <w:tab/>
        <w:t>c</w:t>
      </w:r>
      <w:r w:rsidR="00AE03E3">
        <w:rPr>
          <w:smallCaps/>
        </w:rPr>
        <w:tab/>
      </w:r>
      <w:r w:rsidR="00AE03E3">
        <w:t>your(</w:t>
      </w:r>
      <w:r w:rsidR="00AE03E3">
        <w:rPr>
          <w:smallCaps/>
        </w:rPr>
        <w:t>p</w:t>
      </w:r>
      <w:r w:rsidR="00AE03E3">
        <w:t>)</w:t>
      </w:r>
    </w:p>
    <w:p w14:paraId="4A6AE837" w14:textId="77777777" w:rsidR="00AE03E3" w:rsidRDefault="00800AD8" w:rsidP="00AE03E3">
      <w:pPr>
        <w:pStyle w:val="InterlineText"/>
        <w:tabs>
          <w:tab w:val="left" w:pos="533"/>
          <w:tab w:val="left" w:pos="1142"/>
          <w:tab w:val="left" w:pos="1811"/>
          <w:tab w:val="left" w:pos="2075"/>
          <w:tab w:val="left" w:pos="2909"/>
          <w:tab w:val="left" w:pos="4253"/>
          <w:tab w:val="left" w:pos="4922"/>
          <w:tab w:val="left" w:pos="5186"/>
          <w:tab w:val="left" w:pos="5945"/>
          <w:tab w:val="left" w:pos="7274"/>
          <w:tab w:val="left" w:pos="7538"/>
        </w:tabs>
      </w:pPr>
      <w:r>
        <w:tab/>
        <w:t>aîak</w:t>
      </w:r>
      <w:r>
        <w:tab/>
        <w:t>palisi</w:t>
      </w:r>
      <w:r>
        <w:tab/>
        <w:t>a</w:t>
      </w:r>
      <w:r w:rsidR="00AE03E3">
        <w:tab/>
        <w:t>nu</w:t>
      </w:r>
      <w:r w:rsidR="00AE03E3">
        <w:tab/>
        <w:t>katsaquin,</w:t>
      </w:r>
      <w:r w:rsidR="00AE03E3">
        <w:tab/>
        <w:t>palisi</w:t>
      </w:r>
      <w:r w:rsidR="00AE03E3">
        <w:tab/>
        <w:t>a</w:t>
      </w:r>
      <w:r w:rsidR="00AE03E3">
        <w:tab/>
        <w:t>nu</w:t>
      </w:r>
      <w:r w:rsidR="00AE03E3">
        <w:tab/>
        <w:t>kaligiîen</w:t>
      </w:r>
      <w:r w:rsidR="00AE03E3">
        <w:tab/>
        <w:t>a</w:t>
      </w:r>
      <w:r w:rsidR="00AE03E3">
        <w:tab/>
        <w:t>qivu.</w:t>
      </w:r>
    </w:p>
    <w:p w14:paraId="025B5FC0" w14:textId="77777777" w:rsidR="00800AD8" w:rsidRDefault="00800AD8" w:rsidP="00AE03E3">
      <w:pPr>
        <w:pStyle w:val="InterlineGlossWithTrans"/>
        <w:tabs>
          <w:tab w:val="left" w:pos="533"/>
          <w:tab w:val="left" w:pos="1142"/>
          <w:tab w:val="left" w:pos="1811"/>
          <w:tab w:val="left" w:pos="2075"/>
          <w:tab w:val="left" w:pos="2909"/>
          <w:tab w:val="left" w:pos="4253"/>
          <w:tab w:val="left" w:pos="4922"/>
          <w:tab w:val="left" w:pos="5186"/>
          <w:tab w:val="left" w:pos="5945"/>
          <w:tab w:val="left" w:pos="7274"/>
          <w:tab w:val="left" w:pos="7538"/>
        </w:tabs>
      </w:pPr>
      <w:r>
        <w:tab/>
        <w:t>aîak</w:t>
      </w:r>
      <w:r>
        <w:tab/>
        <w:t>palisi</w:t>
      </w:r>
      <w:r>
        <w:tab/>
        <w:t>a</w:t>
      </w:r>
      <w:r w:rsidR="00AE03E3">
        <w:tab/>
        <w:t>nu</w:t>
      </w:r>
      <w:r w:rsidR="00AE03E3">
        <w:tab/>
        <w:t>ka-tsaqu-en</w:t>
      </w:r>
      <w:r w:rsidR="00AE03E3">
        <w:tab/>
        <w:t>palisi</w:t>
      </w:r>
      <w:r w:rsidR="00AE03E3">
        <w:tab/>
        <w:t>a</w:t>
      </w:r>
      <w:r w:rsidR="00AE03E3">
        <w:tab/>
        <w:t>nu</w:t>
      </w:r>
      <w:r w:rsidR="00AE03E3">
        <w:tab/>
        <w:t>ka-ligiî-en</w:t>
      </w:r>
      <w:r w:rsidR="00AE03E3">
        <w:tab/>
        <w:t>a</w:t>
      </w:r>
      <w:r w:rsidR="00AE03E3">
        <w:tab/>
        <w:t>qivu</w:t>
      </w:r>
    </w:p>
    <w:p w14:paraId="0674ED18" w14:textId="77777777" w:rsidR="00800AD8" w:rsidRDefault="00800AD8" w:rsidP="00AE03E3">
      <w:pPr>
        <w:pStyle w:val="InterlineTransNoFree"/>
        <w:tabs>
          <w:tab w:val="left" w:pos="1142"/>
          <w:tab w:val="left" w:pos="1811"/>
          <w:tab w:val="left" w:pos="2075"/>
          <w:tab w:val="left" w:pos="2909"/>
          <w:tab w:val="left" w:pos="4253"/>
          <w:tab w:val="left" w:pos="4922"/>
          <w:tab w:val="left" w:pos="5186"/>
          <w:tab w:val="left" w:pos="5945"/>
          <w:tab w:val="left" w:pos="7274"/>
          <w:tab w:val="left" w:pos="7538"/>
        </w:tabs>
        <w:rPr>
          <w:smallCaps/>
        </w:rPr>
      </w:pPr>
      <w:r>
        <w:tab/>
        <w:t>child</w:t>
      </w:r>
      <w:r>
        <w:tab/>
        <w:t>taboo</w:t>
      </w:r>
      <w:r>
        <w:rPr>
          <w:smallCaps/>
        </w:rPr>
        <w:tab/>
        <w:t>c</w:t>
      </w:r>
      <w:r w:rsidR="00AE03E3">
        <w:tab/>
        <w:t>your(</w:t>
      </w:r>
      <w:r w:rsidR="00AE03E3">
        <w:rPr>
          <w:smallCaps/>
        </w:rPr>
        <w:t>p</w:t>
      </w:r>
      <w:r w:rsidR="00AE03E3">
        <w:t>)</w:t>
      </w:r>
      <w:r w:rsidR="00AE03E3">
        <w:tab/>
      </w:r>
      <w:r w:rsidR="00AE03E3">
        <w:rPr>
          <w:smallCaps/>
        </w:rPr>
        <w:t>stat</w:t>
      </w:r>
      <w:r w:rsidR="00AE03E3">
        <w:t>-able-</w:t>
      </w:r>
      <w:r w:rsidR="00AE03E3">
        <w:rPr>
          <w:smallCaps/>
        </w:rPr>
        <w:t>pf</w:t>
      </w:r>
      <w:r w:rsidR="00AE03E3">
        <w:tab/>
        <w:t>taboo</w:t>
      </w:r>
      <w:r w:rsidR="00AE03E3">
        <w:rPr>
          <w:smallCaps/>
        </w:rPr>
        <w:tab/>
        <w:t>c</w:t>
      </w:r>
      <w:r w:rsidR="00AE03E3">
        <w:rPr>
          <w:smallCaps/>
        </w:rPr>
        <w:tab/>
      </w:r>
      <w:r w:rsidR="00AE03E3">
        <w:t>you(</w:t>
      </w:r>
      <w:r w:rsidR="00AE03E3">
        <w:rPr>
          <w:smallCaps/>
        </w:rPr>
        <w:t>p</w:t>
      </w:r>
      <w:r w:rsidR="00AE03E3">
        <w:t>)</w:t>
      </w:r>
      <w:r w:rsidR="00AE03E3">
        <w:tab/>
        <w:t>?-deceive-</w:t>
      </w:r>
      <w:r w:rsidR="00AE03E3">
        <w:rPr>
          <w:smallCaps/>
        </w:rPr>
        <w:t>pf</w:t>
      </w:r>
      <w:r w:rsidR="00AE03E3">
        <w:rPr>
          <w:smallCaps/>
        </w:rPr>
        <w:tab/>
        <w:t>c</w:t>
      </w:r>
      <w:r w:rsidR="00AE03E3">
        <w:rPr>
          <w:smallCaps/>
        </w:rPr>
        <w:tab/>
      </w:r>
      <w:r w:rsidR="00AE03E3">
        <w:t>speak</w:t>
      </w:r>
    </w:p>
    <w:p w14:paraId="4EB868DE" w14:textId="77777777" w:rsidR="00800AD8" w:rsidRDefault="00800AD8">
      <w:pPr>
        <w:pStyle w:val="InterlineFree"/>
      </w:pPr>
      <w:r>
        <w:t>But it’s taboo to fool your grandchild or child, it’s taboo to deceive</w:t>
      </w:r>
      <w:r w:rsidR="00AE03E3">
        <w:t xml:space="preserve"> her in words.</w:t>
      </w:r>
    </w:p>
    <w:p w14:paraId="139BF17F" w14:textId="77777777" w:rsidR="00AE03E3" w:rsidRDefault="00DC1AE0" w:rsidP="00AE03E3">
      <w:pPr>
        <w:pStyle w:val="InterlineText"/>
        <w:tabs>
          <w:tab w:val="left" w:pos="533"/>
          <w:tab w:val="left" w:pos="1187"/>
          <w:tab w:val="left" w:pos="3656"/>
          <w:tab w:val="left" w:pos="3920"/>
          <w:tab w:val="left" w:pos="4754"/>
          <w:tab w:val="left" w:pos="5618"/>
          <w:tab w:val="left" w:pos="6272"/>
          <w:tab w:val="left" w:pos="6716"/>
          <w:tab w:val="left" w:pos="7760"/>
          <w:tab w:val="left" w:pos="8024"/>
        </w:tabs>
      </w:pPr>
      <w:r w:rsidRPr="003A1D48">
        <w:rPr>
          <w:rStyle w:val="InterlineTextNumChar"/>
        </w:rPr>
        <w:t>021</w:t>
      </w:r>
      <w:r w:rsidR="00800AD8">
        <w:tab/>
        <w:t>nu</w:t>
      </w:r>
      <w:r w:rsidR="00800AD8">
        <w:tab/>
        <w:t>namaitazua</w:t>
      </w:r>
      <w:r w:rsidR="00800AD8">
        <w:tab/>
        <w:t>a</w:t>
      </w:r>
      <w:r w:rsidR="00AE03E3">
        <w:tab/>
        <w:t>nu</w:t>
      </w:r>
      <w:r w:rsidR="00AE03E3">
        <w:tab/>
        <w:t>varung,</w:t>
      </w:r>
      <w:r w:rsidR="00AE03E3">
        <w:tab/>
        <w:t>neka,</w:t>
      </w:r>
      <w:r w:rsidR="00AE03E3">
        <w:tab/>
        <w:t>ika</w:t>
      </w:r>
      <w:r w:rsidR="00AE03E3">
        <w:tab/>
        <w:t>tjen</w:t>
      </w:r>
      <w:r w:rsidR="00AE03E3">
        <w:tab/>
        <w:t>a</w:t>
      </w:r>
      <w:r w:rsidR="00AE03E3">
        <w:tab/>
        <w:t>sa</w:t>
      </w:r>
    </w:p>
    <w:p w14:paraId="608C4C0F" w14:textId="77777777" w:rsidR="00800AD8" w:rsidRDefault="00800AD8" w:rsidP="00AE03E3">
      <w:pPr>
        <w:pStyle w:val="InterlineGlossWithTrans"/>
        <w:tabs>
          <w:tab w:val="left" w:pos="533"/>
          <w:tab w:val="left" w:pos="1187"/>
          <w:tab w:val="left" w:pos="3656"/>
          <w:tab w:val="left" w:pos="3920"/>
          <w:tab w:val="left" w:pos="4754"/>
          <w:tab w:val="left" w:pos="5618"/>
          <w:tab w:val="left" w:pos="6272"/>
          <w:tab w:val="left" w:pos="6716"/>
          <w:tab w:val="left" w:pos="7760"/>
          <w:tab w:val="left" w:pos="8024"/>
        </w:tabs>
      </w:pPr>
      <w:r>
        <w:tab/>
        <w:t>nu</w:t>
      </w:r>
      <w:r>
        <w:tab/>
        <w:t>na-ma-aya-ta-zua</w:t>
      </w:r>
      <w:r>
        <w:tab/>
        <w:t>a</w:t>
      </w:r>
      <w:r w:rsidR="00AE03E3">
        <w:tab/>
        <w:t>nu</w:t>
      </w:r>
      <w:r w:rsidR="00AE03E3">
        <w:tab/>
        <w:t>varung</w:t>
      </w:r>
      <w:r w:rsidR="00AE03E3">
        <w:tab/>
        <w:t>neka</w:t>
      </w:r>
      <w:r w:rsidR="00AE03E3">
        <w:tab/>
        <w:t>ika</w:t>
      </w:r>
      <w:r w:rsidR="00AE03E3">
        <w:tab/>
        <w:t>tjen</w:t>
      </w:r>
      <w:r w:rsidR="00AE03E3">
        <w:tab/>
        <w:t>a</w:t>
      </w:r>
      <w:r w:rsidR="00AE03E3">
        <w:tab/>
        <w:t>tsa</w:t>
      </w:r>
    </w:p>
    <w:p w14:paraId="014EBAC3" w14:textId="77777777" w:rsidR="00800AD8" w:rsidRDefault="00800AD8" w:rsidP="00AE03E3">
      <w:pPr>
        <w:pStyle w:val="InterlineTransNoFree"/>
        <w:tabs>
          <w:tab w:val="left" w:pos="1187"/>
          <w:tab w:val="left" w:pos="3656"/>
          <w:tab w:val="left" w:pos="3920"/>
          <w:tab w:val="left" w:pos="4754"/>
          <w:tab w:val="left" w:pos="5618"/>
          <w:tab w:val="left" w:pos="6272"/>
          <w:tab w:val="left" w:pos="6716"/>
          <w:tab w:val="left" w:pos="7760"/>
          <w:tab w:val="left" w:pos="8024"/>
        </w:tabs>
        <w:rPr>
          <w:smallCaps/>
        </w:rPr>
      </w:pPr>
      <w:r>
        <w:tab/>
        <w:t>when</w:t>
      </w:r>
      <w:r>
        <w:tab/>
      </w:r>
      <w:r>
        <w:rPr>
          <w:smallCaps/>
        </w:rPr>
        <w:t>past</w:t>
      </w:r>
      <w:r>
        <w:t>-</w:t>
      </w:r>
      <w:r>
        <w:rPr>
          <w:smallCaps/>
        </w:rPr>
        <w:t>stat</w:t>
      </w:r>
      <w:r>
        <w:t>-be.thus-?-that</w:t>
      </w:r>
      <w:r>
        <w:rPr>
          <w:smallCaps/>
        </w:rPr>
        <w:tab/>
        <w:t>c</w:t>
      </w:r>
      <w:r w:rsidR="00AE03E3">
        <w:tab/>
        <w:t>your(</w:t>
      </w:r>
      <w:r w:rsidR="00AE03E3">
        <w:rPr>
          <w:smallCaps/>
        </w:rPr>
        <w:t>p</w:t>
      </w:r>
      <w:r w:rsidR="00AE03E3">
        <w:t>)</w:t>
      </w:r>
      <w:r w:rsidR="00AE03E3">
        <w:tab/>
        <w:t>chest</w:t>
      </w:r>
      <w:r w:rsidR="00AE03E3">
        <w:tab/>
        <w:t>no</w:t>
      </w:r>
      <w:r w:rsidR="00AE03E3">
        <w:tab/>
        <w:t>not</w:t>
      </w:r>
      <w:r w:rsidR="00AE03E3">
        <w:tab/>
      </w:r>
      <w:r w:rsidR="00AE03E3">
        <w:rPr>
          <w:smallCaps/>
        </w:rPr>
        <w:t>f.</w:t>
      </w:r>
      <w:r w:rsidR="00AE03E3">
        <w:t>we(</w:t>
      </w:r>
      <w:r w:rsidR="00AE03E3">
        <w:rPr>
          <w:smallCaps/>
        </w:rPr>
        <w:t>inc</w:t>
      </w:r>
      <w:r w:rsidR="00AE03E3">
        <w:t>)</w:t>
      </w:r>
      <w:r w:rsidR="00AE03E3">
        <w:rPr>
          <w:smallCaps/>
        </w:rPr>
        <w:tab/>
        <w:t>c</w:t>
      </w:r>
      <w:r w:rsidR="00AE03E3">
        <w:rPr>
          <w:smallCaps/>
        </w:rPr>
        <w:tab/>
      </w:r>
      <w:r w:rsidR="00AE03E3">
        <w:t>this</w:t>
      </w:r>
    </w:p>
    <w:p w14:paraId="445F801D" w14:textId="77777777" w:rsidR="00800AD8" w:rsidRDefault="00800AD8" w:rsidP="00AE03E3">
      <w:pPr>
        <w:pStyle w:val="InterlineText"/>
        <w:tabs>
          <w:tab w:val="left" w:pos="533"/>
          <w:tab w:val="left" w:pos="2237"/>
        </w:tabs>
      </w:pPr>
      <w:r>
        <w:tab/>
        <w:t>malalaing</w:t>
      </w:r>
      <w:r>
        <w:tab/>
        <w:t>angata.</w:t>
      </w:r>
    </w:p>
    <w:p w14:paraId="1EC2B7FF" w14:textId="77777777" w:rsidR="00800AD8" w:rsidRDefault="00800AD8" w:rsidP="00AE03E3">
      <w:pPr>
        <w:pStyle w:val="InterlineGlossWithTrans"/>
        <w:tabs>
          <w:tab w:val="left" w:pos="533"/>
          <w:tab w:val="left" w:pos="2237"/>
        </w:tabs>
      </w:pPr>
      <w:r>
        <w:tab/>
        <w:t>ma-la-laing</w:t>
      </w:r>
      <w:r>
        <w:tab/>
        <w:t>anga-ta</w:t>
      </w:r>
    </w:p>
    <w:p w14:paraId="2F198050" w14:textId="77777777" w:rsidR="00800AD8" w:rsidRDefault="00800AD8" w:rsidP="00AE03E3">
      <w:pPr>
        <w:pStyle w:val="InterlineTrans"/>
        <w:tabs>
          <w:tab w:val="left" w:pos="533"/>
          <w:tab w:val="left" w:pos="2237"/>
        </w:tabs>
      </w:pPr>
      <w:r>
        <w:tab/>
      </w:r>
      <w:r>
        <w:rPr>
          <w:smallCaps/>
        </w:rPr>
        <w:t>stat</w:t>
      </w:r>
      <w:r>
        <w:t>-</w:t>
      </w:r>
      <w:r>
        <w:rPr>
          <w:smallCaps/>
        </w:rPr>
        <w:t>red</w:t>
      </w:r>
      <w:r>
        <w:t>-follow</w:t>
      </w:r>
      <w:r>
        <w:tab/>
        <w:t>indeed-?</w:t>
      </w:r>
    </w:p>
    <w:p w14:paraId="005C4C44" w14:textId="77777777" w:rsidR="00800AD8" w:rsidRDefault="00800AD8">
      <w:pPr>
        <w:pStyle w:val="InterlineFree"/>
      </w:pPr>
      <w:r>
        <w:t>If that’s the way your hearts are, that’s it, we certainly</w:t>
      </w:r>
      <w:r w:rsidR="00AE03E3">
        <w:t xml:space="preserve"> won’t agree.</w:t>
      </w:r>
    </w:p>
    <w:p w14:paraId="6FE67FF4" w14:textId="77777777" w:rsidR="00AE03E3" w:rsidRDefault="00DC1AE0" w:rsidP="00AE03E3">
      <w:pPr>
        <w:pStyle w:val="InterlineText"/>
        <w:tabs>
          <w:tab w:val="left" w:pos="533"/>
          <w:tab w:val="left" w:pos="1622"/>
          <w:tab w:val="left" w:pos="3011"/>
          <w:tab w:val="left" w:pos="3935"/>
          <w:tab w:val="left" w:pos="5324"/>
          <w:tab w:val="left" w:pos="6248"/>
          <w:tab w:val="left" w:pos="6512"/>
          <w:tab w:val="left" w:pos="7481"/>
          <w:tab w:val="left" w:pos="8240"/>
        </w:tabs>
      </w:pPr>
      <w:r w:rsidRPr="003A1D48">
        <w:rPr>
          <w:rStyle w:val="InterlineTextNumChar"/>
        </w:rPr>
        <w:t>022</w:t>
      </w:r>
      <w:r w:rsidR="00800AD8">
        <w:tab/>
        <w:t>sauqaîay:</w:t>
      </w:r>
      <w:r w:rsidR="00800AD8">
        <w:tab/>
        <w:t>pa÷ia</w:t>
      </w:r>
      <w:r w:rsidR="00800AD8">
        <w:tab/>
        <w:t>mun</w:t>
      </w:r>
      <w:r w:rsidR="00AE03E3">
        <w:tab/>
        <w:t>pa÷ia</w:t>
      </w:r>
      <w:r w:rsidR="00AE03E3">
        <w:tab/>
        <w:t>mun</w:t>
      </w:r>
      <w:r w:rsidR="00AE03E3">
        <w:tab/>
        <w:t>a</w:t>
      </w:r>
      <w:r w:rsidR="00AE03E3">
        <w:tab/>
        <w:t>nia</w:t>
      </w:r>
      <w:r w:rsidR="00AE03E3">
        <w:tab/>
        <w:t>vusam</w:t>
      </w:r>
      <w:r w:rsidR="00AE03E3">
        <w:tab/>
        <w:t>a</w:t>
      </w:r>
    </w:p>
    <w:p w14:paraId="78C796C5" w14:textId="77777777" w:rsidR="00800AD8" w:rsidRDefault="00800AD8" w:rsidP="00AE03E3">
      <w:pPr>
        <w:pStyle w:val="InterlineGlossWithTrans"/>
        <w:tabs>
          <w:tab w:val="left" w:pos="533"/>
          <w:tab w:val="left" w:pos="1622"/>
          <w:tab w:val="left" w:pos="3011"/>
          <w:tab w:val="left" w:pos="3935"/>
          <w:tab w:val="left" w:pos="5324"/>
          <w:tab w:val="left" w:pos="6248"/>
          <w:tab w:val="left" w:pos="6512"/>
          <w:tab w:val="left" w:pos="7481"/>
          <w:tab w:val="left" w:pos="8240"/>
        </w:tabs>
      </w:pPr>
      <w:r>
        <w:tab/>
        <w:t>sa-uqaîay</w:t>
      </w:r>
      <w:r>
        <w:tab/>
        <w:t>pa-÷ia</w:t>
      </w:r>
      <w:r>
        <w:tab/>
        <w:t>mun</w:t>
      </w:r>
      <w:r w:rsidR="00AE03E3">
        <w:tab/>
        <w:t>pa-÷ia</w:t>
      </w:r>
      <w:r w:rsidR="00AE03E3">
        <w:tab/>
        <w:t>mun</w:t>
      </w:r>
      <w:r w:rsidR="00AE03E3">
        <w:tab/>
        <w:t>a</w:t>
      </w:r>
      <w:r w:rsidR="00AE03E3">
        <w:tab/>
        <w:t>nia</w:t>
      </w:r>
      <w:r w:rsidR="00AE03E3">
        <w:tab/>
        <w:t>vusam</w:t>
      </w:r>
      <w:r w:rsidR="00AE03E3">
        <w:tab/>
        <w:t>a</w:t>
      </w:r>
    </w:p>
    <w:p w14:paraId="1BEFF7C8" w14:textId="77777777" w:rsidR="00800AD8" w:rsidRDefault="00800AD8" w:rsidP="00AE03E3">
      <w:pPr>
        <w:pStyle w:val="InterlineTransNoFree"/>
        <w:tabs>
          <w:tab w:val="left" w:pos="1622"/>
          <w:tab w:val="left" w:pos="3011"/>
          <w:tab w:val="left" w:pos="3935"/>
          <w:tab w:val="left" w:pos="5324"/>
          <w:tab w:val="left" w:pos="6248"/>
          <w:tab w:val="left" w:pos="6512"/>
          <w:tab w:val="left" w:pos="7481"/>
          <w:tab w:val="left" w:pos="8240"/>
        </w:tabs>
      </w:pPr>
      <w:r>
        <w:tab/>
      </w:r>
      <w:r>
        <w:rPr>
          <w:smallCaps/>
        </w:rPr>
        <w:t>qal</w:t>
      </w:r>
      <w:r>
        <w:t>-male</w:t>
      </w:r>
      <w:r>
        <w:tab/>
        <w:t>cause-correct</w:t>
      </w:r>
      <w:r>
        <w:tab/>
      </w:r>
      <w:r>
        <w:rPr>
          <w:smallCaps/>
        </w:rPr>
        <w:t>f.</w:t>
      </w:r>
      <w:r>
        <w:t>you(</w:t>
      </w:r>
      <w:r>
        <w:rPr>
          <w:smallCaps/>
        </w:rPr>
        <w:t>p</w:t>
      </w:r>
      <w:r>
        <w:t>)</w:t>
      </w:r>
      <w:r w:rsidR="00AE03E3">
        <w:tab/>
        <w:t>cause-correct</w:t>
      </w:r>
      <w:r w:rsidR="00AE03E3">
        <w:tab/>
      </w:r>
      <w:r w:rsidR="00AE03E3">
        <w:rPr>
          <w:smallCaps/>
        </w:rPr>
        <w:t>f.</w:t>
      </w:r>
      <w:r w:rsidR="00AE03E3">
        <w:t>you(</w:t>
      </w:r>
      <w:r w:rsidR="00AE03E3">
        <w:rPr>
          <w:smallCaps/>
        </w:rPr>
        <w:t>p</w:t>
      </w:r>
      <w:r w:rsidR="00AE03E3">
        <w:t>)</w:t>
      </w:r>
      <w:r w:rsidR="00AE03E3">
        <w:rPr>
          <w:smallCaps/>
        </w:rPr>
        <w:tab/>
        <w:t>c</w:t>
      </w:r>
      <w:r w:rsidR="00AE03E3">
        <w:rPr>
          <w:smallCaps/>
        </w:rPr>
        <w:tab/>
      </w:r>
      <w:r w:rsidR="00AE03E3">
        <w:t>our(</w:t>
      </w:r>
      <w:r w:rsidR="00AE03E3">
        <w:rPr>
          <w:smallCaps/>
        </w:rPr>
        <w:t>exc</w:t>
      </w:r>
      <w:r w:rsidR="00AE03E3">
        <w:t>)</w:t>
      </w:r>
      <w:r w:rsidR="00AE03E3">
        <w:tab/>
        <w:t>seed</w:t>
      </w:r>
      <w:r w:rsidR="00AE03E3">
        <w:rPr>
          <w:smallCaps/>
        </w:rPr>
        <w:tab/>
        <w:t>c</w:t>
      </w:r>
    </w:p>
    <w:p w14:paraId="60018301" w14:textId="77777777" w:rsidR="00AE03E3" w:rsidRDefault="00AE03E3" w:rsidP="00412821">
      <w:pPr>
        <w:pStyle w:val="InterlineText"/>
        <w:tabs>
          <w:tab w:val="left" w:pos="533"/>
          <w:tab w:val="left" w:pos="1367"/>
          <w:tab w:val="left" w:pos="2336"/>
        </w:tabs>
      </w:pPr>
      <w:r>
        <w:lastRenderedPageBreak/>
        <w:tab/>
        <w:t>mareka</w:t>
      </w:r>
      <w:r>
        <w:tab/>
        <w:t>nia</w:t>
      </w:r>
      <w:r>
        <w:tab/>
        <w:t>kaka.</w:t>
      </w:r>
    </w:p>
    <w:p w14:paraId="350BA4EA" w14:textId="77777777" w:rsidR="00800AD8" w:rsidRDefault="00AE03E3" w:rsidP="00412821">
      <w:pPr>
        <w:pStyle w:val="InterlineGlossWithTrans"/>
        <w:tabs>
          <w:tab w:val="left" w:pos="533"/>
          <w:tab w:val="left" w:pos="1367"/>
          <w:tab w:val="left" w:pos="2336"/>
        </w:tabs>
      </w:pPr>
      <w:r>
        <w:tab/>
        <w:t>mareka</w:t>
      </w:r>
      <w:r>
        <w:tab/>
        <w:t>nia</w:t>
      </w:r>
      <w:r>
        <w:tab/>
        <w:t>kaka</w:t>
      </w:r>
    </w:p>
    <w:p w14:paraId="1AC27FE6" w14:textId="77777777" w:rsidR="00800AD8" w:rsidRDefault="00AE03E3" w:rsidP="00412821">
      <w:pPr>
        <w:pStyle w:val="InterlineTrans"/>
        <w:tabs>
          <w:tab w:val="left" w:pos="533"/>
          <w:tab w:val="left" w:pos="1367"/>
          <w:tab w:val="left" w:pos="2336"/>
        </w:tabs>
        <w:rPr>
          <w:smallCaps/>
        </w:rPr>
      </w:pPr>
      <w:r>
        <w:tab/>
        <w:t>many</w:t>
      </w:r>
      <w:r>
        <w:tab/>
        <w:t>our(</w:t>
      </w:r>
      <w:r>
        <w:rPr>
          <w:smallCaps/>
        </w:rPr>
        <w:t>exc</w:t>
      </w:r>
      <w:r>
        <w:t>)</w:t>
      </w:r>
      <w:r>
        <w:tab/>
        <w:t>sibling</w:t>
      </w:r>
    </w:p>
    <w:p w14:paraId="32B15AB2" w14:textId="77777777" w:rsidR="00800AD8" w:rsidRDefault="00800AD8">
      <w:pPr>
        <w:pStyle w:val="InterlineFree"/>
      </w:pPr>
      <w:r>
        <w:t>Man’s side: You are quite right, quite right, brothers and</w:t>
      </w:r>
      <w:r w:rsidR="00412821">
        <w:t xml:space="preserve"> sisters who are our roots.</w:t>
      </w:r>
    </w:p>
    <w:p w14:paraId="58F124B9" w14:textId="77777777" w:rsidR="00412821" w:rsidRDefault="00DC1AE0" w:rsidP="00412821">
      <w:pPr>
        <w:pStyle w:val="InterlineText"/>
        <w:tabs>
          <w:tab w:val="left" w:pos="533"/>
          <w:tab w:val="left" w:pos="1232"/>
          <w:tab w:val="left" w:pos="1766"/>
          <w:tab w:val="left" w:pos="3710"/>
          <w:tab w:val="left" w:pos="4214"/>
          <w:tab w:val="left" w:pos="5048"/>
          <w:tab w:val="left" w:pos="5657"/>
          <w:tab w:val="left" w:pos="5921"/>
          <w:tab w:val="left" w:pos="6755"/>
        </w:tabs>
      </w:pPr>
      <w:r w:rsidRPr="003A1D48">
        <w:rPr>
          <w:rStyle w:val="InterlineTextNumChar"/>
        </w:rPr>
        <w:t>023</w:t>
      </w:r>
      <w:r w:rsidR="00800AD8">
        <w:tab/>
        <w:t>îakua</w:t>
      </w:r>
      <w:r w:rsidR="00800AD8">
        <w:tab/>
        <w:t>pai</w:t>
      </w:r>
      <w:r w:rsidR="00412821">
        <w:tab/>
        <w:t>mereanemanga</w:t>
      </w:r>
      <w:r w:rsidR="00412821">
        <w:tab/>
        <w:t>uta</w:t>
      </w:r>
      <w:r w:rsidR="00412821">
        <w:tab/>
        <w:t>nu</w:t>
      </w:r>
      <w:r w:rsidR="00412821">
        <w:tab/>
        <w:t>aîak</w:t>
      </w:r>
      <w:r w:rsidR="00412821">
        <w:tab/>
        <w:t>a</w:t>
      </w:r>
      <w:r w:rsidR="00412821">
        <w:tab/>
        <w:t>nu</w:t>
      </w:r>
      <w:r w:rsidR="00412821">
        <w:tab/>
        <w:t>kaka.</w:t>
      </w:r>
    </w:p>
    <w:p w14:paraId="361AA0AE" w14:textId="77777777" w:rsidR="00800AD8" w:rsidRDefault="00800AD8" w:rsidP="00412821">
      <w:pPr>
        <w:pStyle w:val="InterlineGlossWithTrans"/>
        <w:tabs>
          <w:tab w:val="left" w:pos="533"/>
          <w:tab w:val="left" w:pos="1232"/>
          <w:tab w:val="left" w:pos="1766"/>
          <w:tab w:val="left" w:pos="3710"/>
          <w:tab w:val="left" w:pos="4214"/>
          <w:tab w:val="left" w:pos="5048"/>
          <w:tab w:val="left" w:pos="5657"/>
          <w:tab w:val="left" w:pos="5921"/>
          <w:tab w:val="left" w:pos="6755"/>
        </w:tabs>
      </w:pPr>
      <w:r>
        <w:tab/>
        <w:t>îakua</w:t>
      </w:r>
      <w:r>
        <w:tab/>
        <w:t>pai</w:t>
      </w:r>
      <w:r w:rsidR="00412821">
        <w:tab/>
        <w:t>mere-a-nema-anga</w:t>
      </w:r>
      <w:r w:rsidR="00412821">
        <w:tab/>
        <w:t>uta</w:t>
      </w:r>
      <w:r w:rsidR="00412821">
        <w:tab/>
        <w:t>nu</w:t>
      </w:r>
      <w:r w:rsidR="00412821">
        <w:tab/>
        <w:t>aîak</w:t>
      </w:r>
      <w:r w:rsidR="00412821">
        <w:tab/>
        <w:t>a</w:t>
      </w:r>
      <w:r w:rsidR="00412821">
        <w:tab/>
        <w:t>nu</w:t>
      </w:r>
      <w:r w:rsidR="00412821">
        <w:tab/>
        <w:t>kaka</w:t>
      </w:r>
    </w:p>
    <w:p w14:paraId="3692F406" w14:textId="77777777" w:rsidR="00800AD8" w:rsidRDefault="00800AD8" w:rsidP="00412821">
      <w:pPr>
        <w:pStyle w:val="InterlineTrans"/>
        <w:tabs>
          <w:tab w:val="left" w:pos="533"/>
          <w:tab w:val="left" w:pos="1232"/>
          <w:tab w:val="left" w:pos="1766"/>
          <w:tab w:val="left" w:pos="3710"/>
          <w:tab w:val="left" w:pos="4214"/>
          <w:tab w:val="left" w:pos="5048"/>
          <w:tab w:val="left" w:pos="5657"/>
          <w:tab w:val="left" w:pos="5921"/>
          <w:tab w:val="left" w:pos="6755"/>
        </w:tabs>
      </w:pPr>
      <w:r>
        <w:tab/>
        <w:t>but</w:t>
      </w:r>
      <w:r>
        <w:tab/>
        <w:t>well</w:t>
      </w:r>
      <w:r w:rsidR="00412821">
        <w:tab/>
        <w:t>large-?-what-indeed</w:t>
      </w:r>
      <w:r w:rsidR="00412821">
        <w:tab/>
        <w:t>also</w:t>
      </w:r>
      <w:r w:rsidR="00412821">
        <w:tab/>
        <w:t>your(</w:t>
      </w:r>
      <w:r w:rsidR="00412821">
        <w:rPr>
          <w:smallCaps/>
        </w:rPr>
        <w:t>p</w:t>
      </w:r>
      <w:r w:rsidR="00412821">
        <w:t>)</w:t>
      </w:r>
      <w:r w:rsidR="00412821">
        <w:tab/>
        <w:t>child</w:t>
      </w:r>
      <w:r w:rsidR="00412821">
        <w:rPr>
          <w:smallCaps/>
        </w:rPr>
        <w:tab/>
        <w:t>c</w:t>
      </w:r>
      <w:r w:rsidR="00412821">
        <w:rPr>
          <w:smallCaps/>
        </w:rPr>
        <w:tab/>
      </w:r>
      <w:r w:rsidR="00412821">
        <w:t>your(</w:t>
      </w:r>
      <w:r w:rsidR="00412821">
        <w:rPr>
          <w:smallCaps/>
        </w:rPr>
        <w:t>p</w:t>
      </w:r>
      <w:r w:rsidR="00412821">
        <w:t>)</w:t>
      </w:r>
      <w:r w:rsidR="00412821">
        <w:tab/>
        <w:t>sibling</w:t>
      </w:r>
    </w:p>
    <w:p w14:paraId="3EA86897" w14:textId="77777777" w:rsidR="00800AD8" w:rsidRDefault="00800AD8">
      <w:pPr>
        <w:pStyle w:val="InterlineFree"/>
      </w:pPr>
      <w:r>
        <w:t>But what are we to become, your children and your brothers and sisters?</w:t>
      </w:r>
    </w:p>
    <w:p w14:paraId="5DC13D99" w14:textId="77777777" w:rsidR="00412821" w:rsidRDefault="00DC1AE0" w:rsidP="00412821">
      <w:pPr>
        <w:pStyle w:val="InterlineText"/>
        <w:tabs>
          <w:tab w:val="left" w:pos="533"/>
          <w:tab w:val="left" w:pos="1067"/>
          <w:tab w:val="left" w:pos="2126"/>
          <w:tab w:val="left" w:pos="2390"/>
          <w:tab w:val="left" w:pos="3494"/>
          <w:tab w:val="left" w:pos="4268"/>
          <w:tab w:val="left" w:pos="5957"/>
          <w:tab w:val="left" w:pos="7901"/>
        </w:tabs>
      </w:pPr>
      <w:r w:rsidRPr="003A1D48">
        <w:rPr>
          <w:rStyle w:val="InterlineTextNumChar"/>
        </w:rPr>
        <w:t>024</w:t>
      </w:r>
      <w:r w:rsidR="00800AD8">
        <w:tab/>
        <w:t>pai</w:t>
      </w:r>
      <w:r w:rsidR="00800AD8">
        <w:tab/>
        <w:t>titjen</w:t>
      </w:r>
      <w:r w:rsidR="00800AD8">
        <w:tab/>
        <w:t>a</w:t>
      </w:r>
      <w:r w:rsidR="00800AD8">
        <w:tab/>
        <w:t>tsautsau</w:t>
      </w:r>
      <w:r w:rsidR="00412821">
        <w:tab/>
        <w:t>anga</w:t>
      </w:r>
      <w:r w:rsidR="00412821">
        <w:tab/>
        <w:t>kasaîinga-i</w:t>
      </w:r>
      <w:r w:rsidR="00412821">
        <w:tab/>
        <w:t>kipakimi</w:t>
      </w:r>
      <w:r w:rsidR="00412821">
        <w:tab/>
        <w:t>tua</w:t>
      </w:r>
    </w:p>
    <w:p w14:paraId="59650121" w14:textId="77777777" w:rsidR="00800AD8" w:rsidRDefault="00800AD8" w:rsidP="00412821">
      <w:pPr>
        <w:pStyle w:val="InterlineGlossWithTrans"/>
        <w:tabs>
          <w:tab w:val="left" w:pos="533"/>
          <w:tab w:val="left" w:pos="1067"/>
          <w:tab w:val="left" w:pos="2126"/>
          <w:tab w:val="left" w:pos="2390"/>
          <w:tab w:val="left" w:pos="3494"/>
          <w:tab w:val="left" w:pos="4268"/>
          <w:tab w:val="left" w:pos="5957"/>
          <w:tab w:val="left" w:pos="7901"/>
        </w:tabs>
      </w:pPr>
      <w:r>
        <w:tab/>
        <w:t>pai</w:t>
      </w:r>
      <w:r>
        <w:tab/>
        <w:t>ti-tjen</w:t>
      </w:r>
      <w:r>
        <w:tab/>
        <w:t>a</w:t>
      </w:r>
      <w:r>
        <w:tab/>
        <w:t>tsau-tsau</w:t>
      </w:r>
      <w:r w:rsidR="00412821">
        <w:tab/>
        <w:t>anga</w:t>
      </w:r>
      <w:r w:rsidR="00412821">
        <w:tab/>
        <w:t>ka-sa-îinga-i</w:t>
      </w:r>
      <w:r w:rsidR="00412821">
        <w:tab/>
        <w:t>ki-pa-kim-i</w:t>
      </w:r>
      <w:r w:rsidR="00412821">
        <w:tab/>
        <w:t>tua</w:t>
      </w:r>
    </w:p>
    <w:p w14:paraId="12E93412" w14:textId="77777777" w:rsidR="00800AD8" w:rsidRDefault="00800AD8" w:rsidP="00412821">
      <w:pPr>
        <w:pStyle w:val="InterlineTransNoFree"/>
        <w:tabs>
          <w:tab w:val="left" w:pos="1067"/>
          <w:tab w:val="left" w:pos="2126"/>
          <w:tab w:val="left" w:pos="2390"/>
          <w:tab w:val="left" w:pos="3494"/>
          <w:tab w:val="left" w:pos="4268"/>
          <w:tab w:val="left" w:pos="5957"/>
          <w:tab w:val="left" w:pos="7901"/>
        </w:tabs>
      </w:pPr>
      <w:r>
        <w:tab/>
        <w:t>well</w:t>
      </w:r>
      <w:r>
        <w:tab/>
      </w:r>
      <w:r>
        <w:rPr>
          <w:smallCaps/>
        </w:rPr>
        <w:t>f-</w:t>
      </w:r>
      <w:r>
        <w:t>we(</w:t>
      </w:r>
      <w:r>
        <w:rPr>
          <w:smallCaps/>
        </w:rPr>
        <w:t>inc</w:t>
      </w:r>
      <w:r>
        <w:t>)</w:t>
      </w:r>
      <w:r>
        <w:rPr>
          <w:smallCaps/>
        </w:rPr>
        <w:tab/>
        <w:t>c</w:t>
      </w:r>
      <w:r>
        <w:rPr>
          <w:smallCaps/>
        </w:rPr>
        <w:tab/>
        <w:t>red</w:t>
      </w:r>
      <w:r>
        <w:t>-being</w:t>
      </w:r>
      <w:r w:rsidR="00412821">
        <w:tab/>
        <w:t>indeed</w:t>
      </w:r>
      <w:r w:rsidR="00412821">
        <w:tab/>
        <w:t>?-want-desire-</w:t>
      </w:r>
      <w:r w:rsidR="00412821">
        <w:rPr>
          <w:smallCaps/>
        </w:rPr>
        <w:t>pf</w:t>
      </w:r>
      <w:r w:rsidR="00412821">
        <w:tab/>
        <w:t>self-cause-search-</w:t>
      </w:r>
      <w:r w:rsidR="00412821">
        <w:rPr>
          <w:smallCaps/>
        </w:rPr>
        <w:t>pf</w:t>
      </w:r>
      <w:r w:rsidR="00412821">
        <w:tab/>
      </w:r>
      <w:r w:rsidR="00412821">
        <w:rPr>
          <w:smallCaps/>
        </w:rPr>
        <w:t>obl</w:t>
      </w:r>
    </w:p>
    <w:p w14:paraId="177F4B4B" w14:textId="77777777" w:rsidR="00412821" w:rsidRDefault="00800AD8" w:rsidP="00412821">
      <w:pPr>
        <w:pStyle w:val="InterlineText"/>
        <w:tabs>
          <w:tab w:val="left" w:pos="533"/>
          <w:tab w:val="left" w:pos="1877"/>
          <w:tab w:val="left" w:pos="2666"/>
          <w:tab w:val="left" w:pos="3155"/>
          <w:tab w:val="left" w:pos="4079"/>
          <w:tab w:val="left" w:pos="4718"/>
          <w:tab w:val="left" w:pos="5372"/>
          <w:tab w:val="left" w:pos="5846"/>
          <w:tab w:val="left" w:pos="6890"/>
        </w:tabs>
      </w:pPr>
      <w:r>
        <w:tab/>
        <w:t>mana</w:t>
      </w:r>
      <w:r>
        <w:tab/>
        <w:t>tsekeî</w:t>
      </w:r>
      <w:r>
        <w:tab/>
        <w:t>nua</w:t>
      </w:r>
      <w:r>
        <w:tab/>
        <w:t>tja</w:t>
      </w:r>
      <w:r w:rsidR="00412821">
        <w:tab/>
        <w:t>aîak,</w:t>
      </w:r>
      <w:r w:rsidR="00412821">
        <w:tab/>
        <w:t>nu</w:t>
      </w:r>
      <w:r w:rsidR="00412821">
        <w:tab/>
        <w:t>aya</w:t>
      </w:r>
      <w:r w:rsidR="00412821">
        <w:tab/>
        <w:t>itjen</w:t>
      </w:r>
      <w:r w:rsidR="00412821">
        <w:tab/>
        <w:t>a</w:t>
      </w:r>
    </w:p>
    <w:p w14:paraId="09782AEE" w14:textId="77777777" w:rsidR="00800AD8" w:rsidRDefault="00800AD8" w:rsidP="00412821">
      <w:pPr>
        <w:pStyle w:val="InterlineGlossWithTrans"/>
        <w:tabs>
          <w:tab w:val="left" w:pos="533"/>
          <w:tab w:val="left" w:pos="1877"/>
          <w:tab w:val="left" w:pos="2666"/>
          <w:tab w:val="left" w:pos="3155"/>
          <w:tab w:val="left" w:pos="4079"/>
          <w:tab w:val="left" w:pos="4718"/>
          <w:tab w:val="left" w:pos="5372"/>
          <w:tab w:val="left" w:pos="5846"/>
          <w:tab w:val="left" w:pos="6890"/>
        </w:tabs>
      </w:pPr>
      <w:r>
        <w:tab/>
        <w:t>ma-avan-a</w:t>
      </w:r>
      <w:r>
        <w:tab/>
        <w:t>tsekeî</w:t>
      </w:r>
      <w:r>
        <w:tab/>
        <w:t>nua</w:t>
      </w:r>
      <w:r>
        <w:tab/>
        <w:t>tja</w:t>
      </w:r>
      <w:r w:rsidR="00412821">
        <w:tab/>
        <w:t>aîak</w:t>
      </w:r>
      <w:r w:rsidR="00412821">
        <w:tab/>
        <w:t>nu</w:t>
      </w:r>
      <w:r w:rsidR="00412821">
        <w:tab/>
        <w:t>aya</w:t>
      </w:r>
      <w:r w:rsidR="00412821">
        <w:tab/>
        <w:t>itjen</w:t>
      </w:r>
      <w:r w:rsidR="00412821">
        <w:tab/>
        <w:t>a</w:t>
      </w:r>
    </w:p>
    <w:p w14:paraId="6213A627" w14:textId="77777777" w:rsidR="00800AD8" w:rsidRDefault="00800AD8" w:rsidP="00412821">
      <w:pPr>
        <w:pStyle w:val="InterlineTransNoFree"/>
        <w:tabs>
          <w:tab w:val="left" w:pos="1877"/>
          <w:tab w:val="left" w:pos="2666"/>
          <w:tab w:val="left" w:pos="3155"/>
          <w:tab w:val="left" w:pos="4079"/>
          <w:tab w:val="left" w:pos="4718"/>
          <w:tab w:val="left" w:pos="5372"/>
          <w:tab w:val="left" w:pos="5846"/>
          <w:tab w:val="left" w:pos="6890"/>
        </w:tabs>
      </w:pPr>
      <w:r>
        <w:tab/>
      </w:r>
      <w:r>
        <w:rPr>
          <w:smallCaps/>
        </w:rPr>
        <w:t>stat</w:t>
      </w:r>
      <w:r>
        <w:t>-exact-?</w:t>
      </w:r>
      <w:r>
        <w:tab/>
        <w:t>spouse</w:t>
      </w:r>
      <w:r>
        <w:tab/>
        <w:t>of</w:t>
      </w:r>
      <w:r>
        <w:tab/>
        <w:t>our(</w:t>
      </w:r>
      <w:r>
        <w:rPr>
          <w:smallCaps/>
        </w:rPr>
        <w:t>inc</w:t>
      </w:r>
      <w:r>
        <w:t>)</w:t>
      </w:r>
      <w:r w:rsidR="00412821">
        <w:tab/>
        <w:t>child</w:t>
      </w:r>
      <w:r w:rsidR="00412821">
        <w:tab/>
        <w:t>when</w:t>
      </w:r>
      <w:r w:rsidR="00412821">
        <w:tab/>
        <w:t>say</w:t>
      </w:r>
      <w:r w:rsidR="00412821">
        <w:tab/>
      </w:r>
      <w:r w:rsidR="00412821">
        <w:rPr>
          <w:smallCaps/>
        </w:rPr>
        <w:t>f.</w:t>
      </w:r>
      <w:r w:rsidR="00412821">
        <w:t>we(</w:t>
      </w:r>
      <w:r w:rsidR="00412821">
        <w:rPr>
          <w:smallCaps/>
        </w:rPr>
        <w:t>inc</w:t>
      </w:r>
      <w:r w:rsidR="00412821">
        <w:t>)</w:t>
      </w:r>
      <w:r w:rsidR="00412821">
        <w:rPr>
          <w:smallCaps/>
        </w:rPr>
        <w:tab/>
        <w:t>c</w:t>
      </w:r>
    </w:p>
    <w:p w14:paraId="26DA2121" w14:textId="77777777" w:rsidR="00412821" w:rsidRDefault="00412821" w:rsidP="00412821">
      <w:pPr>
        <w:pStyle w:val="InterlineText"/>
        <w:tabs>
          <w:tab w:val="left" w:pos="533"/>
          <w:tab w:val="left" w:pos="2402"/>
          <w:tab w:val="left" w:pos="3116"/>
          <w:tab w:val="left" w:pos="4610"/>
          <w:tab w:val="left" w:pos="5654"/>
          <w:tab w:val="left" w:pos="6368"/>
          <w:tab w:val="left" w:pos="7802"/>
        </w:tabs>
      </w:pPr>
      <w:r>
        <w:tab/>
        <w:t>timaimanga,</w:t>
      </w:r>
      <w:r w:rsidR="00800AD8">
        <w:tab/>
        <w:t>tjara</w:t>
      </w:r>
      <w:r w:rsidR="00800AD8">
        <w:tab/>
        <w:t>napapuîat</w:t>
      </w:r>
      <w:r w:rsidR="00800AD8">
        <w:tab/>
        <w:t>itjen</w:t>
      </w:r>
      <w:r>
        <w:tab/>
        <w:t>tjara</w:t>
      </w:r>
      <w:r>
        <w:tab/>
        <w:t>nakinemnem</w:t>
      </w:r>
      <w:r>
        <w:tab/>
        <w:t>itjen</w:t>
      </w:r>
    </w:p>
    <w:p w14:paraId="1935A53D" w14:textId="77777777" w:rsidR="00800AD8" w:rsidRDefault="00412821" w:rsidP="00412821">
      <w:pPr>
        <w:pStyle w:val="InterlineGlossWithTrans"/>
        <w:tabs>
          <w:tab w:val="left" w:pos="533"/>
          <w:tab w:val="left" w:pos="2402"/>
          <w:tab w:val="left" w:pos="3116"/>
          <w:tab w:val="left" w:pos="4610"/>
          <w:tab w:val="left" w:pos="5654"/>
          <w:tab w:val="left" w:pos="6368"/>
          <w:tab w:val="left" w:pos="7802"/>
        </w:tabs>
      </w:pPr>
      <w:r>
        <w:tab/>
        <w:t>ti-ima-ima-anga</w:t>
      </w:r>
      <w:r w:rsidR="00800AD8">
        <w:tab/>
        <w:t>tjara</w:t>
      </w:r>
      <w:r w:rsidR="00800AD8">
        <w:tab/>
        <w:t>na-pa-puîat</w:t>
      </w:r>
      <w:r w:rsidR="00800AD8">
        <w:tab/>
        <w:t>itjen</w:t>
      </w:r>
      <w:r>
        <w:tab/>
        <w:t>tjara</w:t>
      </w:r>
      <w:r>
        <w:tab/>
        <w:t>na-kinemnem</w:t>
      </w:r>
      <w:r>
        <w:tab/>
        <w:t>itjen</w:t>
      </w:r>
    </w:p>
    <w:p w14:paraId="3A10DC1E" w14:textId="77777777" w:rsidR="00800AD8" w:rsidRDefault="00412821" w:rsidP="00412821">
      <w:pPr>
        <w:pStyle w:val="InterlineTransNoFree"/>
        <w:tabs>
          <w:tab w:val="left" w:pos="2402"/>
          <w:tab w:val="left" w:pos="3116"/>
          <w:tab w:val="left" w:pos="4610"/>
          <w:tab w:val="left" w:pos="5654"/>
          <w:tab w:val="left" w:pos="6368"/>
          <w:tab w:val="left" w:pos="7802"/>
        </w:tabs>
      </w:pPr>
      <w:r>
        <w:rPr>
          <w:smallCaps/>
        </w:rPr>
        <w:tab/>
        <w:t>f-red</w:t>
      </w:r>
      <w:r>
        <w:t>-who-indeed</w:t>
      </w:r>
      <w:r w:rsidR="00800AD8">
        <w:tab/>
        <w:t>surely</w:t>
      </w:r>
      <w:r w:rsidR="00800AD8">
        <w:tab/>
      </w:r>
      <w:r w:rsidR="00800AD8">
        <w:rPr>
          <w:smallCaps/>
        </w:rPr>
        <w:t>past</w:t>
      </w:r>
      <w:r w:rsidR="00800AD8">
        <w:t>-cause-all</w:t>
      </w:r>
      <w:r w:rsidR="00800AD8">
        <w:tab/>
      </w:r>
      <w:r w:rsidR="00800AD8">
        <w:rPr>
          <w:smallCaps/>
        </w:rPr>
        <w:t>f.</w:t>
      </w:r>
      <w:r w:rsidR="00800AD8">
        <w:t>we(</w:t>
      </w:r>
      <w:r w:rsidR="00800AD8">
        <w:rPr>
          <w:smallCaps/>
        </w:rPr>
        <w:t>inc</w:t>
      </w:r>
      <w:r w:rsidR="00800AD8">
        <w:t>)</w:t>
      </w:r>
      <w:r>
        <w:tab/>
        <w:t>surely</w:t>
      </w:r>
      <w:r>
        <w:tab/>
      </w:r>
      <w:r>
        <w:rPr>
          <w:smallCaps/>
        </w:rPr>
        <w:t>past</w:t>
      </w:r>
      <w:r>
        <w:t>-think</w:t>
      </w:r>
      <w:r>
        <w:tab/>
      </w:r>
      <w:r>
        <w:rPr>
          <w:smallCaps/>
        </w:rPr>
        <w:t>f.</w:t>
      </w:r>
      <w:r>
        <w:t>we(</w:t>
      </w:r>
      <w:r>
        <w:rPr>
          <w:smallCaps/>
        </w:rPr>
        <w:t>inc</w:t>
      </w:r>
      <w:r>
        <w:t>)</w:t>
      </w:r>
    </w:p>
    <w:p w14:paraId="33D94543" w14:textId="77777777" w:rsidR="00412821" w:rsidRDefault="00412821" w:rsidP="00412821">
      <w:pPr>
        <w:pStyle w:val="InterlineText"/>
        <w:tabs>
          <w:tab w:val="left" w:pos="533"/>
          <w:tab w:val="left" w:pos="1037"/>
          <w:tab w:val="left" w:pos="2381"/>
          <w:tab w:val="left" w:pos="2870"/>
          <w:tab w:val="left" w:pos="5819"/>
          <w:tab w:val="left" w:pos="6473"/>
          <w:tab w:val="left" w:pos="7937"/>
        </w:tabs>
      </w:pPr>
      <w:r>
        <w:tab/>
      </w:r>
      <w:r w:rsidR="00800AD8">
        <w:t>tua</w:t>
      </w:r>
      <w:r>
        <w:tab/>
        <w:t>mana</w:t>
      </w:r>
      <w:r>
        <w:tab/>
        <w:t>uri</w:t>
      </w:r>
      <w:r>
        <w:tab/>
        <w:t>napenapadjulu,</w:t>
      </w:r>
      <w:r>
        <w:tab/>
        <w:t>nu</w:t>
      </w:r>
      <w:r>
        <w:tab/>
        <w:t>mateveteveî</w:t>
      </w:r>
      <w:r>
        <w:tab/>
        <w:t>uta</w:t>
      </w:r>
    </w:p>
    <w:p w14:paraId="3142F76E" w14:textId="77777777" w:rsidR="00800AD8" w:rsidRDefault="00412821" w:rsidP="00412821">
      <w:pPr>
        <w:pStyle w:val="InterlineGlossWithTrans"/>
        <w:tabs>
          <w:tab w:val="left" w:pos="533"/>
          <w:tab w:val="left" w:pos="1037"/>
          <w:tab w:val="left" w:pos="2381"/>
          <w:tab w:val="left" w:pos="2870"/>
          <w:tab w:val="left" w:pos="5819"/>
          <w:tab w:val="left" w:pos="6473"/>
          <w:tab w:val="left" w:pos="7937"/>
        </w:tabs>
      </w:pPr>
      <w:r>
        <w:tab/>
      </w:r>
      <w:r w:rsidR="00800AD8">
        <w:t>tua</w:t>
      </w:r>
      <w:r>
        <w:tab/>
        <w:t>ma-avan-a</w:t>
      </w:r>
      <w:r>
        <w:tab/>
        <w:t>uri</w:t>
      </w:r>
      <w:r>
        <w:tab/>
        <w:t>na-in=pa-pa-djulu</w:t>
      </w:r>
      <w:r>
        <w:tab/>
        <w:t>nu</w:t>
      </w:r>
      <w:r>
        <w:tab/>
        <w:t>ma-teve-teveî</w:t>
      </w:r>
      <w:r>
        <w:tab/>
        <w:t>uta</w:t>
      </w:r>
    </w:p>
    <w:p w14:paraId="711AF380" w14:textId="77777777" w:rsidR="00800AD8" w:rsidRDefault="00800AD8" w:rsidP="00412821">
      <w:pPr>
        <w:pStyle w:val="InterlineTransNoFree"/>
        <w:tabs>
          <w:tab w:val="left" w:pos="1037"/>
          <w:tab w:val="left" w:pos="2381"/>
          <w:tab w:val="left" w:pos="2870"/>
          <w:tab w:val="left" w:pos="5819"/>
          <w:tab w:val="left" w:pos="6473"/>
          <w:tab w:val="left" w:pos="7937"/>
        </w:tabs>
      </w:pPr>
      <w:r>
        <w:tab/>
      </w:r>
      <w:r>
        <w:rPr>
          <w:smallCaps/>
        </w:rPr>
        <w:t>obl</w:t>
      </w:r>
      <w:r w:rsidR="00412821">
        <w:tab/>
      </w:r>
      <w:r w:rsidR="00412821">
        <w:rPr>
          <w:smallCaps/>
        </w:rPr>
        <w:t>stat</w:t>
      </w:r>
      <w:r w:rsidR="00412821">
        <w:t>-exact-?</w:t>
      </w:r>
      <w:r w:rsidR="00412821">
        <w:tab/>
        <w:t>will</w:t>
      </w:r>
      <w:r w:rsidR="00412821">
        <w:tab/>
      </w:r>
      <w:r w:rsidR="00412821">
        <w:rPr>
          <w:smallCaps/>
        </w:rPr>
        <w:t>past</w:t>
      </w:r>
      <w:r w:rsidR="00412821">
        <w:t>-</w:t>
      </w:r>
      <w:r w:rsidR="00412821">
        <w:rPr>
          <w:smallCaps/>
        </w:rPr>
        <w:t>perf</w:t>
      </w:r>
      <w:r w:rsidR="00412821">
        <w:t>=cause-cause-ready</w:t>
      </w:r>
      <w:r w:rsidR="00412821">
        <w:tab/>
        <w:t>when</w:t>
      </w:r>
      <w:r w:rsidR="00412821">
        <w:tab/>
      </w:r>
      <w:r w:rsidR="00412821">
        <w:rPr>
          <w:smallCaps/>
        </w:rPr>
        <w:t>stat</w:t>
      </w:r>
      <w:r w:rsidR="00412821">
        <w:t>-</w:t>
      </w:r>
      <w:r w:rsidR="00412821">
        <w:rPr>
          <w:smallCaps/>
        </w:rPr>
        <w:t>red</w:t>
      </w:r>
      <w:r w:rsidR="00412821">
        <w:t>-join</w:t>
      </w:r>
      <w:r w:rsidR="00412821">
        <w:tab/>
        <w:t>also</w:t>
      </w:r>
    </w:p>
    <w:p w14:paraId="31FC6CB6" w14:textId="77777777" w:rsidR="00412821" w:rsidRDefault="00800AD8" w:rsidP="00412821">
      <w:pPr>
        <w:pStyle w:val="InterlineText"/>
        <w:tabs>
          <w:tab w:val="left" w:pos="533"/>
          <w:tab w:val="left" w:pos="1247"/>
          <w:tab w:val="left" w:pos="1916"/>
          <w:tab w:val="left" w:pos="2780"/>
          <w:tab w:val="left" w:pos="3044"/>
          <w:tab w:val="left" w:pos="3833"/>
          <w:tab w:val="left" w:pos="4547"/>
          <w:tab w:val="left" w:pos="5306"/>
          <w:tab w:val="left" w:pos="5795"/>
          <w:tab w:val="left" w:pos="6779"/>
          <w:tab w:val="left" w:pos="7433"/>
        </w:tabs>
      </w:pPr>
      <w:r>
        <w:tab/>
        <w:t>tjara</w:t>
      </w:r>
      <w:r>
        <w:tab/>
        <w:t>liaw</w:t>
      </w:r>
      <w:r w:rsidR="00412821">
        <w:tab/>
        <w:t>aravats</w:t>
      </w:r>
      <w:r w:rsidR="00412821">
        <w:tab/>
        <w:t>a</w:t>
      </w:r>
      <w:r w:rsidR="00412821">
        <w:tab/>
        <w:t>kai,</w:t>
      </w:r>
      <w:r w:rsidR="00412821">
        <w:tab/>
        <w:t>tjara</w:t>
      </w:r>
      <w:r w:rsidR="00412821">
        <w:tab/>
        <w:t>îakua,</w:t>
      </w:r>
      <w:r w:rsidR="00412821">
        <w:tab/>
        <w:t>qau</w:t>
      </w:r>
      <w:r w:rsidR="00412821">
        <w:tab/>
        <w:t>saka</w:t>
      </w:r>
      <w:r w:rsidR="00412821">
        <w:tab/>
        <w:t>nema</w:t>
      </w:r>
      <w:r w:rsidR="00412821">
        <w:tab/>
        <w:t>tja</w:t>
      </w:r>
    </w:p>
    <w:p w14:paraId="3BE35BA8" w14:textId="77777777" w:rsidR="00800AD8" w:rsidRDefault="00800AD8" w:rsidP="00412821">
      <w:pPr>
        <w:pStyle w:val="InterlineGlossWithTrans"/>
        <w:tabs>
          <w:tab w:val="left" w:pos="533"/>
          <w:tab w:val="left" w:pos="1247"/>
          <w:tab w:val="left" w:pos="1916"/>
          <w:tab w:val="left" w:pos="2780"/>
          <w:tab w:val="left" w:pos="3044"/>
          <w:tab w:val="left" w:pos="3833"/>
          <w:tab w:val="left" w:pos="4547"/>
          <w:tab w:val="left" w:pos="5306"/>
          <w:tab w:val="left" w:pos="5795"/>
          <w:tab w:val="left" w:pos="6779"/>
          <w:tab w:val="left" w:pos="7433"/>
        </w:tabs>
      </w:pPr>
      <w:r>
        <w:tab/>
        <w:t>tjara</w:t>
      </w:r>
      <w:r>
        <w:tab/>
        <w:t>liaw</w:t>
      </w:r>
      <w:r w:rsidR="00412821">
        <w:tab/>
        <w:t>a-ravats</w:t>
      </w:r>
      <w:r w:rsidR="00412821">
        <w:tab/>
        <w:t>a</w:t>
      </w:r>
      <w:r w:rsidR="00412821">
        <w:tab/>
        <w:t>kai</w:t>
      </w:r>
      <w:r w:rsidR="00412821">
        <w:tab/>
        <w:t>tjara</w:t>
      </w:r>
      <w:r w:rsidR="00412821">
        <w:tab/>
        <w:t>îakua</w:t>
      </w:r>
      <w:r w:rsidR="00412821">
        <w:tab/>
        <w:t>qau</w:t>
      </w:r>
      <w:r w:rsidR="00412821">
        <w:tab/>
        <w:t>sa-ka</w:t>
      </w:r>
      <w:r w:rsidR="00412821">
        <w:tab/>
        <w:t>nema</w:t>
      </w:r>
      <w:r w:rsidR="00412821">
        <w:tab/>
        <w:t>tja</w:t>
      </w:r>
    </w:p>
    <w:p w14:paraId="1C401832" w14:textId="77777777" w:rsidR="00800AD8" w:rsidRDefault="00800AD8" w:rsidP="00412821">
      <w:pPr>
        <w:pStyle w:val="InterlineTransNoFree"/>
        <w:tabs>
          <w:tab w:val="left" w:pos="1247"/>
          <w:tab w:val="left" w:pos="1916"/>
          <w:tab w:val="left" w:pos="2780"/>
          <w:tab w:val="left" w:pos="3044"/>
          <w:tab w:val="left" w:pos="3833"/>
          <w:tab w:val="left" w:pos="4547"/>
          <w:tab w:val="left" w:pos="5306"/>
          <w:tab w:val="left" w:pos="5795"/>
          <w:tab w:val="left" w:pos="6779"/>
          <w:tab w:val="left" w:pos="7433"/>
        </w:tabs>
      </w:pPr>
      <w:r>
        <w:tab/>
        <w:t>surely</w:t>
      </w:r>
      <w:r>
        <w:tab/>
        <w:t>many</w:t>
      </w:r>
      <w:r w:rsidR="00412821">
        <w:tab/>
      </w:r>
      <w:r w:rsidR="00412821">
        <w:rPr>
          <w:smallCaps/>
        </w:rPr>
        <w:t>c-</w:t>
      </w:r>
      <w:r w:rsidR="00412821">
        <w:t>true</w:t>
      </w:r>
      <w:r w:rsidR="00412821">
        <w:rPr>
          <w:smallCaps/>
        </w:rPr>
        <w:tab/>
        <w:t>c</w:t>
      </w:r>
      <w:r w:rsidR="00412821">
        <w:rPr>
          <w:smallCaps/>
        </w:rPr>
        <w:tab/>
      </w:r>
      <w:r w:rsidR="00412821">
        <w:t>speech</w:t>
      </w:r>
      <w:r w:rsidR="00412821">
        <w:tab/>
        <w:t>surely</w:t>
      </w:r>
      <w:r w:rsidR="00412821">
        <w:tab/>
        <w:t>but</w:t>
      </w:r>
      <w:r w:rsidR="00412821">
        <w:tab/>
        <w:t>so</w:t>
      </w:r>
      <w:r w:rsidR="00412821">
        <w:tab/>
        <w:t>and-after</w:t>
      </w:r>
      <w:r w:rsidR="00412821">
        <w:tab/>
        <w:t>what</w:t>
      </w:r>
      <w:r w:rsidR="00412821">
        <w:tab/>
        <w:t>we(</w:t>
      </w:r>
      <w:r w:rsidR="00412821">
        <w:rPr>
          <w:smallCaps/>
        </w:rPr>
        <w:t>inc</w:t>
      </w:r>
      <w:r w:rsidR="00412821">
        <w:t>)</w:t>
      </w:r>
    </w:p>
    <w:p w14:paraId="61ECF9AC" w14:textId="77777777" w:rsidR="00800AD8" w:rsidRDefault="00800AD8" w:rsidP="00412821">
      <w:pPr>
        <w:pStyle w:val="InterlineText"/>
        <w:tabs>
          <w:tab w:val="left" w:pos="533"/>
          <w:tab w:val="left" w:pos="1367"/>
          <w:tab w:val="left" w:pos="3206"/>
          <w:tab w:val="left" w:pos="4250"/>
          <w:tab w:val="left" w:pos="4904"/>
          <w:tab w:val="left" w:pos="6203"/>
          <w:tab w:val="left" w:pos="7307"/>
        </w:tabs>
      </w:pPr>
      <w:r>
        <w:tab/>
        <w:t>alapen,</w:t>
      </w:r>
      <w:r>
        <w:tab/>
        <w:t>pakasinu</w:t>
      </w:r>
      <w:r>
        <w:tab/>
        <w:t>itjen</w:t>
      </w:r>
      <w:r>
        <w:tab/>
        <w:t>nu</w:t>
      </w:r>
      <w:r>
        <w:tab/>
        <w:t>masa</w:t>
      </w:r>
      <w:r>
        <w:tab/>
        <w:t>uraman</w:t>
      </w:r>
      <w:r>
        <w:tab/>
        <w:t>nu</w:t>
      </w:r>
    </w:p>
    <w:p w14:paraId="5B332E93" w14:textId="77777777" w:rsidR="00800AD8" w:rsidRDefault="00800AD8" w:rsidP="00412821">
      <w:pPr>
        <w:pStyle w:val="InterlineGlossWithTrans"/>
        <w:tabs>
          <w:tab w:val="left" w:pos="533"/>
          <w:tab w:val="left" w:pos="1367"/>
          <w:tab w:val="left" w:pos="3206"/>
          <w:tab w:val="left" w:pos="4250"/>
          <w:tab w:val="left" w:pos="4904"/>
          <w:tab w:val="left" w:pos="6203"/>
          <w:tab w:val="left" w:pos="7307"/>
        </w:tabs>
      </w:pPr>
      <w:r>
        <w:tab/>
        <w:t>alap-en</w:t>
      </w:r>
      <w:r>
        <w:tab/>
        <w:t>pa-kasi-inu</w:t>
      </w:r>
      <w:r>
        <w:tab/>
        <w:t>itjen</w:t>
      </w:r>
      <w:r>
        <w:tab/>
        <w:t>nu</w:t>
      </w:r>
      <w:r>
        <w:tab/>
        <w:t>ma-sa</w:t>
      </w:r>
      <w:r>
        <w:tab/>
        <w:t>uram-an</w:t>
      </w:r>
      <w:r>
        <w:tab/>
        <w:t>nu</w:t>
      </w:r>
    </w:p>
    <w:p w14:paraId="558E973E" w14:textId="77777777" w:rsidR="00800AD8" w:rsidRDefault="00800AD8" w:rsidP="00412821">
      <w:pPr>
        <w:pStyle w:val="InterlineTransNoFree"/>
        <w:tabs>
          <w:tab w:val="left" w:pos="1367"/>
          <w:tab w:val="left" w:pos="3206"/>
          <w:tab w:val="left" w:pos="4250"/>
          <w:tab w:val="left" w:pos="4904"/>
          <w:tab w:val="left" w:pos="6203"/>
          <w:tab w:val="left" w:pos="7307"/>
        </w:tabs>
      </w:pPr>
      <w:r>
        <w:tab/>
        <w:t>take-</w:t>
      </w:r>
      <w:r>
        <w:rPr>
          <w:smallCaps/>
        </w:rPr>
        <w:t>pf</w:t>
      </w:r>
      <w:r>
        <w:tab/>
        <w:t>cause-from-where</w:t>
      </w:r>
      <w:r>
        <w:tab/>
      </w:r>
      <w:r>
        <w:rPr>
          <w:smallCaps/>
        </w:rPr>
        <w:t>f.</w:t>
      </w:r>
      <w:r>
        <w:t>we(</w:t>
      </w:r>
      <w:r>
        <w:rPr>
          <w:smallCaps/>
        </w:rPr>
        <w:t>inc</w:t>
      </w:r>
      <w:r>
        <w:t>)</w:t>
      </w:r>
      <w:r>
        <w:tab/>
        <w:t>when</w:t>
      </w:r>
      <w:r>
        <w:tab/>
      </w:r>
      <w:r>
        <w:rPr>
          <w:smallCaps/>
        </w:rPr>
        <w:t>stat</w:t>
      </w:r>
      <w:r>
        <w:t>-maybe</w:t>
      </w:r>
      <w:r>
        <w:tab/>
        <w:t>need-</w:t>
      </w:r>
      <w:r>
        <w:rPr>
          <w:smallCaps/>
        </w:rPr>
        <w:t>nom</w:t>
      </w:r>
      <w:r>
        <w:tab/>
        <w:t>when</w:t>
      </w:r>
    </w:p>
    <w:p w14:paraId="5A4CF732" w14:textId="77777777" w:rsidR="00800AD8" w:rsidRDefault="00412821" w:rsidP="00412821">
      <w:pPr>
        <w:pStyle w:val="InterlineText"/>
        <w:tabs>
          <w:tab w:val="left" w:pos="533"/>
          <w:tab w:val="left" w:pos="1832"/>
        </w:tabs>
      </w:pPr>
      <w:r>
        <w:tab/>
        <w:t>masa</w:t>
      </w:r>
      <w:r w:rsidR="00800AD8">
        <w:tab/>
        <w:t>sinalimsiman.</w:t>
      </w:r>
    </w:p>
    <w:p w14:paraId="55B4128D" w14:textId="77777777" w:rsidR="00800AD8" w:rsidRDefault="00412821" w:rsidP="00412821">
      <w:pPr>
        <w:pStyle w:val="InterlineGlossWithTrans"/>
        <w:tabs>
          <w:tab w:val="left" w:pos="533"/>
          <w:tab w:val="left" w:pos="1832"/>
        </w:tabs>
      </w:pPr>
      <w:r>
        <w:tab/>
        <w:t>ma-sa</w:t>
      </w:r>
      <w:r w:rsidR="00800AD8">
        <w:tab/>
        <w:t>in=al=simsim-an</w:t>
      </w:r>
    </w:p>
    <w:p w14:paraId="78389FCF" w14:textId="77777777" w:rsidR="00800AD8" w:rsidRDefault="00412821" w:rsidP="00412821">
      <w:pPr>
        <w:pStyle w:val="InterlineTrans"/>
        <w:tabs>
          <w:tab w:val="left" w:pos="533"/>
          <w:tab w:val="left" w:pos="1832"/>
        </w:tabs>
      </w:pPr>
      <w:r>
        <w:tab/>
      </w:r>
      <w:r>
        <w:rPr>
          <w:smallCaps/>
        </w:rPr>
        <w:t>stat</w:t>
      </w:r>
      <w:r>
        <w:t>-maybe</w:t>
      </w:r>
      <w:r w:rsidR="00800AD8">
        <w:tab/>
      </w:r>
      <w:r w:rsidR="00800AD8">
        <w:rPr>
          <w:smallCaps/>
        </w:rPr>
        <w:t>perf</w:t>
      </w:r>
      <w:r w:rsidR="00800AD8">
        <w:t>=</w:t>
      </w:r>
      <w:r w:rsidR="00800AD8">
        <w:rPr>
          <w:smallCaps/>
        </w:rPr>
        <w:t>qal</w:t>
      </w:r>
      <w:r w:rsidR="00800AD8">
        <w:t>=pity-</w:t>
      </w:r>
      <w:r w:rsidR="00800AD8">
        <w:rPr>
          <w:smallCaps/>
        </w:rPr>
        <w:t>nom</w:t>
      </w:r>
    </w:p>
    <w:p w14:paraId="2F57BA51" w14:textId="77777777" w:rsidR="00800AD8" w:rsidRDefault="00800AD8" w:rsidP="00412821">
      <w:pPr>
        <w:pStyle w:val="InterlineFreeCommentFollows"/>
      </w:pPr>
      <w:r>
        <w:t>All of us human beings when anyone of us says that we want and are looking</w:t>
      </w:r>
      <w:r w:rsidR="001844ED">
        <w:t xml:space="preserve"> </w:t>
      </w:r>
      <w:r>
        <w:t>for a spouse for our child, we certainly do our best, we</w:t>
      </w:r>
      <w:r w:rsidR="001844ED">
        <w:t xml:space="preserve"> </w:t>
      </w:r>
      <w:r>
        <w:t>certainly think of what will be proper provision. But what</w:t>
      </w:r>
      <w:r w:rsidR="001844ED">
        <w:t xml:space="preserve"> </w:t>
      </w:r>
      <w:r>
        <w:t>are we to take, what way are we to take because of our need</w:t>
      </w:r>
      <w:r w:rsidR="001844ED">
        <w:t xml:space="preserve"> </w:t>
      </w:r>
      <w:r>
        <w:t>and our pitiable state?</w:t>
      </w:r>
    </w:p>
    <w:p w14:paraId="5393817A" w14:textId="77777777" w:rsidR="00800AD8" w:rsidRDefault="00A8416B" w:rsidP="00412821">
      <w:pPr>
        <w:pStyle w:val="Commentparaanother"/>
      </w:pPr>
      <w:r>
        <w:t>[</w:t>
      </w:r>
      <w:r w:rsidR="00800AD8" w:rsidRPr="00412821">
        <w:rPr>
          <w:rStyle w:val="VernacularText"/>
        </w:rPr>
        <w:t>masa</w:t>
      </w:r>
      <w:r w:rsidR="00800AD8">
        <w:t xml:space="preserve">: hard to </w:t>
      </w:r>
      <w:r w:rsidR="00412821">
        <w:t>see</w:t>
      </w:r>
      <w:r w:rsidR="00800AD8">
        <w:t xml:space="preserve"> </w:t>
      </w:r>
      <w:r w:rsidR="00412821">
        <w:t xml:space="preserve">meaning </w:t>
      </w:r>
      <w:r w:rsidR="00800AD8">
        <w:t>‘because’ here</w:t>
      </w:r>
      <w:r w:rsidR="00412821">
        <w:t>, could be ‘perhaps’]</w:t>
      </w:r>
    </w:p>
    <w:p w14:paraId="5CDB0D2B" w14:textId="77777777" w:rsidR="00800AD8" w:rsidRDefault="00A8416B" w:rsidP="00412821">
      <w:pPr>
        <w:pStyle w:val="CommentLastWithHalfSpace"/>
      </w:pPr>
      <w:r>
        <w:t>[</w:t>
      </w:r>
      <w:r w:rsidR="00800AD8" w:rsidRPr="006578FB">
        <w:rPr>
          <w:rStyle w:val="VernacularText"/>
        </w:rPr>
        <w:t>alapen</w:t>
      </w:r>
      <w:r w:rsidR="00800AD8">
        <w:t xml:space="preserve">: was </w:t>
      </w:r>
      <w:r w:rsidR="00800AD8" w:rsidRPr="006578FB">
        <w:rPr>
          <w:rStyle w:val="VernacularText"/>
        </w:rPr>
        <w:t>lapen</w:t>
      </w:r>
      <w:r>
        <w:t>]</w:t>
      </w:r>
    </w:p>
    <w:p w14:paraId="5A952162" w14:textId="77777777" w:rsidR="00412821" w:rsidRDefault="00DC1AE0" w:rsidP="00DF6B22">
      <w:pPr>
        <w:pStyle w:val="InterlineText"/>
        <w:tabs>
          <w:tab w:val="left" w:pos="533"/>
          <w:tab w:val="left" w:pos="1134"/>
          <w:tab w:val="left" w:pos="2835"/>
          <w:tab w:val="left" w:pos="3119"/>
          <w:tab w:val="left" w:pos="3969"/>
          <w:tab w:val="left" w:pos="4673"/>
          <w:tab w:val="left" w:pos="4937"/>
          <w:tab w:val="left" w:pos="5741"/>
          <w:tab w:val="left" w:pos="6890"/>
          <w:tab w:val="left" w:pos="8234"/>
        </w:tabs>
      </w:pPr>
      <w:r w:rsidRPr="003A1D48">
        <w:rPr>
          <w:rStyle w:val="InterlineTextNumChar"/>
        </w:rPr>
        <w:t>025</w:t>
      </w:r>
      <w:r w:rsidR="00800AD8">
        <w:tab/>
        <w:t>pai</w:t>
      </w:r>
      <w:r w:rsidR="00800AD8">
        <w:tab/>
        <w:t>aitsu</w:t>
      </w:r>
      <w:r w:rsidR="00800AD8">
        <w:tab/>
        <w:t>a</w:t>
      </w:r>
      <w:r w:rsidR="00800AD8">
        <w:tab/>
        <w:t>nu</w:t>
      </w:r>
      <w:r w:rsidR="00800AD8">
        <w:tab/>
        <w:t>aîak</w:t>
      </w:r>
      <w:r w:rsidR="00412821">
        <w:tab/>
        <w:t>a</w:t>
      </w:r>
      <w:r w:rsidR="00412821">
        <w:tab/>
        <w:t>nu</w:t>
      </w:r>
      <w:r w:rsidR="00412821">
        <w:tab/>
        <w:t>vuvu</w:t>
      </w:r>
      <w:r w:rsidR="00412821">
        <w:tab/>
        <w:t>mana</w:t>
      </w:r>
      <w:r w:rsidR="00DF6B22">
        <w:tab/>
        <w:t>sika</w:t>
      </w:r>
    </w:p>
    <w:p w14:paraId="262E829F" w14:textId="77777777" w:rsidR="00800AD8" w:rsidRDefault="00800AD8" w:rsidP="00DF6B22">
      <w:pPr>
        <w:pStyle w:val="InterlineGlossWithTrans"/>
        <w:tabs>
          <w:tab w:val="left" w:pos="533"/>
          <w:tab w:val="left" w:pos="1134"/>
          <w:tab w:val="left" w:pos="2835"/>
          <w:tab w:val="left" w:pos="3119"/>
          <w:tab w:val="left" w:pos="3969"/>
          <w:tab w:val="left" w:pos="4673"/>
          <w:tab w:val="left" w:pos="4937"/>
          <w:tab w:val="left" w:pos="5741"/>
          <w:tab w:val="left" w:pos="6890"/>
          <w:tab w:val="left" w:pos="8234"/>
        </w:tabs>
      </w:pPr>
      <w:r>
        <w:tab/>
        <w:t>pai</w:t>
      </w:r>
      <w:r>
        <w:tab/>
        <w:t>aya-i-tsu</w:t>
      </w:r>
      <w:r>
        <w:tab/>
        <w:t>a</w:t>
      </w:r>
      <w:r>
        <w:tab/>
        <w:t>nu</w:t>
      </w:r>
      <w:r>
        <w:tab/>
        <w:t>aîak</w:t>
      </w:r>
      <w:r w:rsidR="00412821">
        <w:tab/>
        <w:t>a</w:t>
      </w:r>
      <w:r w:rsidR="00412821">
        <w:tab/>
        <w:t>nu</w:t>
      </w:r>
      <w:r w:rsidR="00412821">
        <w:tab/>
        <w:t>vuvu</w:t>
      </w:r>
      <w:r w:rsidR="00412821">
        <w:tab/>
        <w:t>ma-avan-a</w:t>
      </w:r>
      <w:r w:rsidR="00DF6B22">
        <w:tab/>
        <w:t>sika</w:t>
      </w:r>
    </w:p>
    <w:p w14:paraId="6155D551" w14:textId="77777777" w:rsidR="00800AD8" w:rsidRDefault="00800AD8" w:rsidP="00DF6B22">
      <w:pPr>
        <w:pStyle w:val="InterlineTransNoFree"/>
        <w:tabs>
          <w:tab w:val="left" w:pos="1134"/>
          <w:tab w:val="left" w:pos="2835"/>
          <w:tab w:val="left" w:pos="3119"/>
          <w:tab w:val="left" w:pos="3969"/>
          <w:tab w:val="left" w:pos="4673"/>
          <w:tab w:val="left" w:pos="4937"/>
          <w:tab w:val="left" w:pos="5741"/>
          <w:tab w:val="left" w:pos="6890"/>
          <w:tab w:val="left" w:pos="8234"/>
        </w:tabs>
      </w:pPr>
      <w:r>
        <w:tab/>
        <w:t>well</w:t>
      </w:r>
      <w:r>
        <w:tab/>
        <w:t>be.thus-</w:t>
      </w:r>
      <w:r>
        <w:rPr>
          <w:smallCaps/>
        </w:rPr>
        <w:t>loc</w:t>
      </w:r>
      <w:r>
        <w:t>-this</w:t>
      </w:r>
      <w:r>
        <w:rPr>
          <w:smallCaps/>
        </w:rPr>
        <w:tab/>
        <w:t>c</w:t>
      </w:r>
      <w:r>
        <w:rPr>
          <w:smallCaps/>
        </w:rPr>
        <w:tab/>
      </w:r>
      <w:r>
        <w:t>your</w:t>
      </w:r>
      <w:r w:rsidR="00DF6B22">
        <w:t>(</w:t>
      </w:r>
      <w:r>
        <w:rPr>
          <w:smallCaps/>
        </w:rPr>
        <w:t>p</w:t>
      </w:r>
      <w:r w:rsidR="00DF6B22">
        <w:rPr>
          <w:smallCaps/>
        </w:rPr>
        <w:t>)</w:t>
      </w:r>
      <w:r>
        <w:tab/>
        <w:t>child</w:t>
      </w:r>
      <w:r w:rsidR="00412821">
        <w:rPr>
          <w:smallCaps/>
        </w:rPr>
        <w:tab/>
        <w:t>c</w:t>
      </w:r>
      <w:r w:rsidR="00412821">
        <w:rPr>
          <w:smallCaps/>
        </w:rPr>
        <w:tab/>
      </w:r>
      <w:r w:rsidR="00412821">
        <w:t>your</w:t>
      </w:r>
      <w:r w:rsidR="00DF6B22">
        <w:t>(</w:t>
      </w:r>
      <w:r w:rsidR="00412821">
        <w:rPr>
          <w:smallCaps/>
        </w:rPr>
        <w:t>p</w:t>
      </w:r>
      <w:r w:rsidR="00DF6B22">
        <w:rPr>
          <w:smallCaps/>
        </w:rPr>
        <w:t>)</w:t>
      </w:r>
      <w:r w:rsidR="00412821">
        <w:tab/>
        <w:t>grandchild</w:t>
      </w:r>
      <w:r w:rsidR="00412821">
        <w:tab/>
      </w:r>
      <w:r w:rsidR="00412821">
        <w:rPr>
          <w:smallCaps/>
        </w:rPr>
        <w:t>stat</w:t>
      </w:r>
      <w:r w:rsidR="00412821">
        <w:t>-exact-?</w:t>
      </w:r>
      <w:r w:rsidR="00DF6B22">
        <w:tab/>
        <w:t>reason</w:t>
      </w:r>
    </w:p>
    <w:p w14:paraId="34E5702C" w14:textId="77777777" w:rsidR="00412821" w:rsidRDefault="00800AD8" w:rsidP="00DF6B22">
      <w:pPr>
        <w:pStyle w:val="InterlineText"/>
        <w:tabs>
          <w:tab w:val="left" w:pos="533"/>
          <w:tab w:val="left" w:pos="3332"/>
          <w:tab w:val="left" w:pos="4991"/>
          <w:tab w:val="left" w:pos="7595"/>
        </w:tabs>
      </w:pPr>
      <w:r>
        <w:tab/>
        <w:t>namaitutsu,</w:t>
      </w:r>
      <w:r w:rsidR="00412821">
        <w:tab/>
        <w:t>aitsu</w:t>
      </w:r>
      <w:r w:rsidR="00DF6B22">
        <w:tab/>
        <w:t>kinamiaminan</w:t>
      </w:r>
      <w:r w:rsidR="00DF6B22">
        <w:tab/>
        <w:t>anga</w:t>
      </w:r>
    </w:p>
    <w:p w14:paraId="610D2977" w14:textId="77777777" w:rsidR="00800AD8" w:rsidRDefault="00800AD8" w:rsidP="00DF6B22">
      <w:pPr>
        <w:pStyle w:val="InterlineGlossWithTrans"/>
        <w:tabs>
          <w:tab w:val="left" w:pos="533"/>
          <w:tab w:val="left" w:pos="3332"/>
          <w:tab w:val="left" w:pos="4991"/>
          <w:tab w:val="left" w:pos="7595"/>
        </w:tabs>
      </w:pPr>
      <w:r>
        <w:tab/>
        <w:t>na-ma-aya-tu-tsu</w:t>
      </w:r>
      <w:r w:rsidR="00412821">
        <w:tab/>
        <w:t>aya-i-tsu</w:t>
      </w:r>
      <w:r w:rsidR="00DF6B22">
        <w:tab/>
        <w:t>in=ka-ami-amin-an</w:t>
      </w:r>
      <w:r w:rsidR="00DF6B22">
        <w:tab/>
        <w:t>anga</w:t>
      </w:r>
    </w:p>
    <w:p w14:paraId="50FCA022" w14:textId="77777777" w:rsidR="00800AD8" w:rsidRDefault="00800AD8" w:rsidP="00DF6B22">
      <w:pPr>
        <w:pStyle w:val="InterlineTransNoFree"/>
        <w:tabs>
          <w:tab w:val="left" w:pos="3332"/>
          <w:tab w:val="left" w:pos="4991"/>
          <w:tab w:val="left" w:pos="7595"/>
        </w:tabs>
      </w:pPr>
      <w:r>
        <w:tab/>
      </w:r>
      <w:r>
        <w:rPr>
          <w:smallCaps/>
        </w:rPr>
        <w:t>past</w:t>
      </w:r>
      <w:r>
        <w:t>-</w:t>
      </w:r>
      <w:r>
        <w:rPr>
          <w:smallCaps/>
        </w:rPr>
        <w:t>stat</w:t>
      </w:r>
      <w:r w:rsidR="001844ED">
        <w:t>-be.thus-alike</w:t>
      </w:r>
      <w:r>
        <w:t>-this</w:t>
      </w:r>
      <w:r w:rsidR="00412821">
        <w:tab/>
        <w:t>be.thus-</w:t>
      </w:r>
      <w:r w:rsidR="00412821">
        <w:rPr>
          <w:smallCaps/>
        </w:rPr>
        <w:t>loc</w:t>
      </w:r>
      <w:r w:rsidR="00412821">
        <w:t>-this</w:t>
      </w:r>
      <w:r w:rsidR="00DF6B22">
        <w:tab/>
      </w:r>
      <w:r w:rsidR="00DF6B22">
        <w:rPr>
          <w:smallCaps/>
        </w:rPr>
        <w:t>perf</w:t>
      </w:r>
      <w:r w:rsidR="00DF6B22">
        <w:t>=?-</w:t>
      </w:r>
      <w:r w:rsidR="00DF6B22">
        <w:rPr>
          <w:smallCaps/>
        </w:rPr>
        <w:t>red</w:t>
      </w:r>
      <w:r w:rsidR="00DF6B22">
        <w:t>-no.more-</w:t>
      </w:r>
      <w:r w:rsidR="00DF6B22">
        <w:rPr>
          <w:smallCaps/>
        </w:rPr>
        <w:t>nom</w:t>
      </w:r>
      <w:r w:rsidR="00DF6B22">
        <w:tab/>
        <w:t>indeed</w:t>
      </w:r>
    </w:p>
    <w:p w14:paraId="06981365" w14:textId="77777777" w:rsidR="00800AD8" w:rsidRDefault="00800AD8" w:rsidP="00DF6B22">
      <w:pPr>
        <w:pStyle w:val="InterlineText"/>
        <w:tabs>
          <w:tab w:val="left" w:pos="533"/>
          <w:tab w:val="left" w:pos="2342"/>
        </w:tabs>
      </w:pPr>
      <w:r>
        <w:tab/>
        <w:t>pinapuîatan</w:t>
      </w:r>
      <w:r>
        <w:tab/>
        <w:t>anga.</w:t>
      </w:r>
    </w:p>
    <w:p w14:paraId="132CB168" w14:textId="77777777" w:rsidR="00800AD8" w:rsidRDefault="00800AD8" w:rsidP="00DF6B22">
      <w:pPr>
        <w:pStyle w:val="InterlineGlossWithTrans"/>
        <w:tabs>
          <w:tab w:val="left" w:pos="533"/>
          <w:tab w:val="left" w:pos="2342"/>
        </w:tabs>
      </w:pPr>
      <w:r>
        <w:tab/>
        <w:t>in=pa-puîat-an</w:t>
      </w:r>
      <w:r>
        <w:tab/>
        <w:t>anga</w:t>
      </w:r>
    </w:p>
    <w:p w14:paraId="349EA099" w14:textId="77777777" w:rsidR="00800AD8" w:rsidRDefault="00800AD8" w:rsidP="00DF6B22">
      <w:pPr>
        <w:pStyle w:val="InterlineTrans"/>
        <w:tabs>
          <w:tab w:val="left" w:pos="533"/>
          <w:tab w:val="left" w:pos="2342"/>
        </w:tabs>
      </w:pPr>
      <w:r>
        <w:tab/>
      </w:r>
      <w:r>
        <w:rPr>
          <w:smallCaps/>
        </w:rPr>
        <w:t>perf</w:t>
      </w:r>
      <w:r>
        <w:t>=cause-all-</w:t>
      </w:r>
      <w:r>
        <w:rPr>
          <w:smallCaps/>
        </w:rPr>
        <w:t>lf</w:t>
      </w:r>
      <w:r>
        <w:tab/>
        <w:t>indeed</w:t>
      </w:r>
    </w:p>
    <w:p w14:paraId="4483E1CD" w14:textId="77777777" w:rsidR="00800AD8" w:rsidRDefault="00800AD8" w:rsidP="00412821">
      <w:pPr>
        <w:pStyle w:val="InterlineFree"/>
      </w:pPr>
      <w:r>
        <w:t>And that’s the way it is with your child or grandchild. We have got to</w:t>
      </w:r>
      <w:r w:rsidR="00412821">
        <w:t xml:space="preserve"> </w:t>
      </w:r>
      <w:r>
        <w:t>the end of everything, we have done everything for him.</w:t>
      </w:r>
    </w:p>
    <w:p w14:paraId="127A559C" w14:textId="77777777" w:rsidR="00DF6B22" w:rsidRDefault="00DC1AE0" w:rsidP="00DF6B22">
      <w:pPr>
        <w:pStyle w:val="InterlineText"/>
        <w:tabs>
          <w:tab w:val="left" w:pos="533"/>
          <w:tab w:val="left" w:pos="1232"/>
          <w:tab w:val="left" w:pos="1946"/>
          <w:tab w:val="left" w:pos="2705"/>
        </w:tabs>
      </w:pPr>
      <w:r w:rsidRPr="003A1D48">
        <w:rPr>
          <w:rStyle w:val="InterlineTextNumChar"/>
        </w:rPr>
        <w:t>026</w:t>
      </w:r>
      <w:r w:rsidR="00800AD8">
        <w:tab/>
        <w:t>îakua</w:t>
      </w:r>
      <w:r w:rsidR="00800AD8">
        <w:tab/>
        <w:t>tjara</w:t>
      </w:r>
      <w:r w:rsidR="00800AD8">
        <w:tab/>
        <w:t>nu</w:t>
      </w:r>
      <w:r w:rsidR="00DF6B22">
        <w:tab/>
        <w:t>pakadjelein.</w:t>
      </w:r>
    </w:p>
    <w:p w14:paraId="7A32F6DE" w14:textId="77777777" w:rsidR="00800AD8" w:rsidRDefault="00800AD8" w:rsidP="00DF6B22">
      <w:pPr>
        <w:pStyle w:val="InterlineGlossWithTrans"/>
        <w:tabs>
          <w:tab w:val="left" w:pos="533"/>
          <w:tab w:val="left" w:pos="1232"/>
          <w:tab w:val="left" w:pos="1946"/>
          <w:tab w:val="left" w:pos="2705"/>
        </w:tabs>
      </w:pPr>
      <w:r>
        <w:tab/>
        <w:t>îakua</w:t>
      </w:r>
      <w:r>
        <w:tab/>
        <w:t>tjara</w:t>
      </w:r>
      <w:r>
        <w:tab/>
        <w:t>nu</w:t>
      </w:r>
      <w:r w:rsidR="00DF6B22">
        <w:tab/>
        <w:t>pa-ka-djele-en</w:t>
      </w:r>
    </w:p>
    <w:p w14:paraId="1035A181" w14:textId="77777777" w:rsidR="00800AD8" w:rsidRDefault="00800AD8" w:rsidP="00DF6B22">
      <w:pPr>
        <w:pStyle w:val="InterlineTransNoFree"/>
        <w:tabs>
          <w:tab w:val="left" w:pos="1232"/>
          <w:tab w:val="left" w:pos="1946"/>
          <w:tab w:val="left" w:pos="2705"/>
          <w:tab w:val="right" w:pos="8787"/>
        </w:tabs>
      </w:pPr>
      <w:r>
        <w:tab/>
        <w:t>but</w:t>
      </w:r>
      <w:r>
        <w:tab/>
        <w:t>surely</w:t>
      </w:r>
      <w:r>
        <w:tab/>
        <w:t>you(</w:t>
      </w:r>
      <w:r>
        <w:rPr>
          <w:smallCaps/>
        </w:rPr>
        <w:t>p</w:t>
      </w:r>
      <w:r>
        <w:t>)</w:t>
      </w:r>
      <w:r w:rsidR="00DF6B22">
        <w:tab/>
        <w:t>cause-</w:t>
      </w:r>
      <w:r w:rsidR="00DF6B22">
        <w:rPr>
          <w:smallCaps/>
        </w:rPr>
        <w:t>stat</w:t>
      </w:r>
      <w:r w:rsidR="00DF6B22">
        <w:t>-simple-</w:t>
      </w:r>
      <w:r w:rsidR="00DF6B22">
        <w:rPr>
          <w:smallCaps/>
        </w:rPr>
        <w:t>pf</w:t>
      </w:r>
      <w:r w:rsidR="00DF6B22">
        <w:rPr>
          <w:smallCaps/>
        </w:rPr>
        <w:tab/>
      </w:r>
      <w:r w:rsidR="00DF6B22">
        <w:t>But you just despise (?) it.</w:t>
      </w:r>
    </w:p>
    <w:p w14:paraId="74819944" w14:textId="77777777" w:rsidR="00800AD8" w:rsidRDefault="00DC1AE0" w:rsidP="00DF6B22">
      <w:pPr>
        <w:pStyle w:val="InterlineText"/>
        <w:tabs>
          <w:tab w:val="left" w:pos="533"/>
          <w:tab w:val="left" w:pos="1232"/>
          <w:tab w:val="left" w:pos="2096"/>
          <w:tab w:val="left" w:pos="3125"/>
        </w:tabs>
      </w:pPr>
      <w:r w:rsidRPr="003A1D48">
        <w:rPr>
          <w:rStyle w:val="InterlineTextNumChar"/>
        </w:rPr>
        <w:t>027</w:t>
      </w:r>
      <w:r w:rsidR="00800AD8">
        <w:tab/>
        <w:t>îakua</w:t>
      </w:r>
      <w:r w:rsidR="00800AD8">
        <w:tab/>
        <w:t>qadjaw</w:t>
      </w:r>
      <w:r w:rsidR="00800AD8">
        <w:tab/>
        <w:t>nimun</w:t>
      </w:r>
      <w:r w:rsidR="00800AD8">
        <w:tab/>
        <w:t>uta.</w:t>
      </w:r>
    </w:p>
    <w:p w14:paraId="2AE1C9E1" w14:textId="77777777" w:rsidR="00800AD8" w:rsidRDefault="00800AD8" w:rsidP="00DF6B22">
      <w:pPr>
        <w:pStyle w:val="InterlineGlossWithTrans"/>
        <w:tabs>
          <w:tab w:val="left" w:pos="533"/>
          <w:tab w:val="left" w:pos="1232"/>
          <w:tab w:val="left" w:pos="2096"/>
          <w:tab w:val="left" w:pos="3125"/>
        </w:tabs>
      </w:pPr>
      <w:r>
        <w:tab/>
        <w:t>îakua</w:t>
      </w:r>
      <w:r>
        <w:tab/>
        <w:t>qadjaw</w:t>
      </w:r>
      <w:r>
        <w:tab/>
        <w:t>ni-mun</w:t>
      </w:r>
      <w:r>
        <w:tab/>
        <w:t>uta</w:t>
      </w:r>
    </w:p>
    <w:p w14:paraId="330A801A" w14:textId="77777777" w:rsidR="00800AD8" w:rsidRDefault="00800AD8" w:rsidP="00DF6B22">
      <w:pPr>
        <w:pStyle w:val="InterlineTransNoFree"/>
        <w:tabs>
          <w:tab w:val="left" w:pos="1232"/>
          <w:tab w:val="left" w:pos="2096"/>
          <w:tab w:val="left" w:pos="3125"/>
          <w:tab w:val="right" w:pos="8787"/>
        </w:tabs>
      </w:pPr>
      <w:r>
        <w:tab/>
        <w:t>but</w:t>
      </w:r>
      <w:r>
        <w:tab/>
        <w:t>perhaps</w:t>
      </w:r>
      <w:r>
        <w:tab/>
        <w:t>of-you(</w:t>
      </w:r>
      <w:r>
        <w:rPr>
          <w:smallCaps/>
        </w:rPr>
        <w:t>p</w:t>
      </w:r>
      <w:r>
        <w:t>)</w:t>
      </w:r>
      <w:r>
        <w:tab/>
        <w:t>also</w:t>
      </w:r>
      <w:r w:rsidR="00DF6B22">
        <w:tab/>
        <w:t>But it’s up to you,</w:t>
      </w:r>
    </w:p>
    <w:p w14:paraId="34E1243C" w14:textId="77777777" w:rsidR="00DF6B22" w:rsidRDefault="00DC1AE0" w:rsidP="00DF6B22">
      <w:pPr>
        <w:pStyle w:val="InterlineText"/>
        <w:tabs>
          <w:tab w:val="left" w:pos="533"/>
          <w:tab w:val="left" w:pos="1187"/>
          <w:tab w:val="left" w:pos="1631"/>
          <w:tab w:val="left" w:pos="2435"/>
          <w:tab w:val="left" w:pos="2699"/>
          <w:tab w:val="left" w:pos="3533"/>
          <w:tab w:val="left" w:pos="4397"/>
          <w:tab w:val="left" w:pos="5051"/>
          <w:tab w:val="left" w:pos="5495"/>
          <w:tab w:val="left" w:pos="6419"/>
          <w:tab w:val="left" w:pos="6683"/>
          <w:tab w:val="left" w:pos="7712"/>
          <w:tab w:val="left" w:pos="8216"/>
        </w:tabs>
      </w:pPr>
      <w:r w:rsidRPr="003A1D48">
        <w:rPr>
          <w:rStyle w:val="InterlineTextNumChar"/>
        </w:rPr>
        <w:lastRenderedPageBreak/>
        <w:t>028</w:t>
      </w:r>
      <w:r w:rsidR="00800AD8">
        <w:tab/>
        <w:t>nu</w:t>
      </w:r>
      <w:r w:rsidR="00800AD8">
        <w:tab/>
        <w:t>ika</w:t>
      </w:r>
      <w:r w:rsidR="00800AD8">
        <w:tab/>
        <w:t>saqetju</w:t>
      </w:r>
      <w:r w:rsidR="00800AD8">
        <w:tab/>
        <w:t>a</w:t>
      </w:r>
      <w:r w:rsidR="00800AD8">
        <w:tab/>
        <w:t>nu</w:t>
      </w:r>
      <w:r w:rsidR="00800AD8">
        <w:tab/>
        <w:t>varung,</w:t>
      </w:r>
      <w:r w:rsidR="00DF6B22">
        <w:tab/>
        <w:t>nu</w:t>
      </w:r>
      <w:r w:rsidR="00DF6B22">
        <w:tab/>
        <w:t>ika</w:t>
      </w:r>
      <w:r w:rsidR="00DF6B22">
        <w:tab/>
        <w:t>mun</w:t>
      </w:r>
      <w:r w:rsidR="00DF6B22">
        <w:tab/>
        <w:t>a</w:t>
      </w:r>
      <w:r w:rsidR="00DF6B22">
        <w:tab/>
        <w:t>saleîseî</w:t>
      </w:r>
      <w:r w:rsidR="00DF6B22">
        <w:tab/>
        <w:t>uta</w:t>
      </w:r>
      <w:r w:rsidR="00DF6B22">
        <w:tab/>
        <w:t>tua</w:t>
      </w:r>
    </w:p>
    <w:p w14:paraId="3C37F3E1" w14:textId="77777777" w:rsidR="00800AD8" w:rsidRDefault="00800AD8" w:rsidP="00DF6B22">
      <w:pPr>
        <w:pStyle w:val="InterlineGlossWithTrans"/>
        <w:tabs>
          <w:tab w:val="left" w:pos="533"/>
          <w:tab w:val="left" w:pos="1187"/>
          <w:tab w:val="left" w:pos="1631"/>
          <w:tab w:val="left" w:pos="2435"/>
          <w:tab w:val="left" w:pos="2699"/>
          <w:tab w:val="left" w:pos="3533"/>
          <w:tab w:val="left" w:pos="4397"/>
          <w:tab w:val="left" w:pos="5051"/>
          <w:tab w:val="left" w:pos="5495"/>
          <w:tab w:val="left" w:pos="6419"/>
          <w:tab w:val="left" w:pos="6683"/>
          <w:tab w:val="left" w:pos="7712"/>
          <w:tab w:val="left" w:pos="8216"/>
        </w:tabs>
      </w:pPr>
      <w:r>
        <w:tab/>
        <w:t>nu</w:t>
      </w:r>
      <w:r>
        <w:tab/>
        <w:t>ika</w:t>
      </w:r>
      <w:r>
        <w:tab/>
        <w:t>saqetju</w:t>
      </w:r>
      <w:r>
        <w:tab/>
        <w:t>a</w:t>
      </w:r>
      <w:r>
        <w:tab/>
        <w:t>nu</w:t>
      </w:r>
      <w:r>
        <w:tab/>
        <w:t>varung</w:t>
      </w:r>
      <w:r w:rsidR="00DF6B22">
        <w:tab/>
        <w:t>nu</w:t>
      </w:r>
      <w:r w:rsidR="00DF6B22">
        <w:tab/>
        <w:t>ika</w:t>
      </w:r>
      <w:r w:rsidR="00DF6B22">
        <w:tab/>
        <w:t>mun</w:t>
      </w:r>
      <w:r w:rsidR="00DF6B22">
        <w:tab/>
        <w:t>a</w:t>
      </w:r>
      <w:r w:rsidR="00DF6B22">
        <w:tab/>
        <w:t>al=seîseî</w:t>
      </w:r>
      <w:r w:rsidR="00DF6B22">
        <w:tab/>
        <w:t>uta</w:t>
      </w:r>
      <w:r w:rsidR="00DF6B22">
        <w:tab/>
        <w:t>tua</w:t>
      </w:r>
    </w:p>
    <w:p w14:paraId="4993CFA9" w14:textId="77777777" w:rsidR="00800AD8" w:rsidRDefault="00800AD8" w:rsidP="00DF6B22">
      <w:pPr>
        <w:pStyle w:val="InterlineTransNoFree"/>
        <w:tabs>
          <w:tab w:val="left" w:pos="1187"/>
          <w:tab w:val="left" w:pos="1631"/>
          <w:tab w:val="left" w:pos="2435"/>
          <w:tab w:val="left" w:pos="2699"/>
          <w:tab w:val="left" w:pos="3533"/>
          <w:tab w:val="left" w:pos="4397"/>
          <w:tab w:val="left" w:pos="5051"/>
          <w:tab w:val="left" w:pos="5495"/>
          <w:tab w:val="left" w:pos="6419"/>
          <w:tab w:val="left" w:pos="6683"/>
          <w:tab w:val="left" w:pos="7712"/>
          <w:tab w:val="left" w:pos="8216"/>
        </w:tabs>
      </w:pPr>
      <w:r>
        <w:tab/>
        <w:t>when</w:t>
      </w:r>
      <w:r>
        <w:tab/>
        <w:t>not</w:t>
      </w:r>
      <w:r>
        <w:tab/>
        <w:t>painful</w:t>
      </w:r>
      <w:r>
        <w:rPr>
          <w:smallCaps/>
        </w:rPr>
        <w:tab/>
        <w:t>c</w:t>
      </w:r>
      <w:r>
        <w:rPr>
          <w:smallCaps/>
        </w:rPr>
        <w:tab/>
      </w:r>
      <w:r>
        <w:t>your(</w:t>
      </w:r>
      <w:r>
        <w:rPr>
          <w:smallCaps/>
        </w:rPr>
        <w:t>p</w:t>
      </w:r>
      <w:r>
        <w:t>)</w:t>
      </w:r>
      <w:r>
        <w:tab/>
        <w:t>chest</w:t>
      </w:r>
      <w:r w:rsidR="00DF6B22">
        <w:tab/>
        <w:t>when</w:t>
      </w:r>
      <w:r w:rsidR="00DF6B22">
        <w:tab/>
        <w:t>not</w:t>
      </w:r>
      <w:r w:rsidR="00DF6B22">
        <w:tab/>
      </w:r>
      <w:r w:rsidR="00DF6B22">
        <w:rPr>
          <w:smallCaps/>
        </w:rPr>
        <w:t>f.</w:t>
      </w:r>
      <w:r w:rsidR="00DF6B22">
        <w:t>you(</w:t>
      </w:r>
      <w:r w:rsidR="00DF6B22">
        <w:rPr>
          <w:smallCaps/>
        </w:rPr>
        <w:t>p</w:t>
      </w:r>
      <w:r w:rsidR="00DF6B22">
        <w:t>)</w:t>
      </w:r>
      <w:r w:rsidR="00DF6B22">
        <w:rPr>
          <w:smallCaps/>
        </w:rPr>
        <w:tab/>
        <w:t>c</w:t>
      </w:r>
      <w:r w:rsidR="00DF6B22">
        <w:rPr>
          <w:smallCaps/>
        </w:rPr>
        <w:tab/>
        <w:t>qal</w:t>
      </w:r>
      <w:r w:rsidR="00DF6B22">
        <w:t>=pity</w:t>
      </w:r>
      <w:r w:rsidR="00DF6B22">
        <w:tab/>
        <w:t>also</w:t>
      </w:r>
      <w:r w:rsidR="00DF6B22">
        <w:tab/>
      </w:r>
      <w:r w:rsidR="00DF6B22">
        <w:rPr>
          <w:smallCaps/>
        </w:rPr>
        <w:t>obl</w:t>
      </w:r>
    </w:p>
    <w:p w14:paraId="469266D4" w14:textId="77777777" w:rsidR="00DF6B22" w:rsidRDefault="00800AD8" w:rsidP="00DF6B22">
      <w:pPr>
        <w:pStyle w:val="InterlineText"/>
        <w:tabs>
          <w:tab w:val="left" w:pos="533"/>
          <w:tab w:val="left" w:pos="1367"/>
          <w:tab w:val="left" w:pos="2006"/>
          <w:tab w:val="left" w:pos="2945"/>
          <w:tab w:val="left" w:pos="3209"/>
          <w:tab w:val="left" w:pos="4043"/>
          <w:tab w:val="left" w:pos="4307"/>
          <w:tab w:val="left" w:pos="5036"/>
          <w:tab w:val="left" w:pos="5720"/>
          <w:tab w:val="left" w:pos="5984"/>
          <w:tab w:val="left" w:pos="6713"/>
        </w:tabs>
      </w:pPr>
      <w:r>
        <w:tab/>
        <w:t>nu</w:t>
      </w:r>
      <w:r>
        <w:tab/>
        <w:t>aîak,</w:t>
      </w:r>
      <w:r>
        <w:tab/>
        <w:t>timun</w:t>
      </w:r>
      <w:r>
        <w:tab/>
        <w:t>a</w:t>
      </w:r>
      <w:r w:rsidR="00DF6B22">
        <w:tab/>
        <w:t>mareka</w:t>
      </w:r>
      <w:r w:rsidR="00DF6B22">
        <w:tab/>
        <w:t>a</w:t>
      </w:r>
      <w:r w:rsidR="00DF6B22">
        <w:tab/>
        <w:t>tia</w:t>
      </w:r>
      <w:r w:rsidR="00DF6B22">
        <w:tab/>
        <w:t>kama</w:t>
      </w:r>
      <w:r w:rsidR="00DF6B22">
        <w:tab/>
        <w:t>a</w:t>
      </w:r>
      <w:r w:rsidR="00DF6B22">
        <w:tab/>
        <w:t>tia</w:t>
      </w:r>
      <w:r w:rsidR="00DF6B22">
        <w:tab/>
        <w:t>kina.</w:t>
      </w:r>
    </w:p>
    <w:p w14:paraId="797FA416" w14:textId="77777777" w:rsidR="00800AD8" w:rsidRDefault="00800AD8" w:rsidP="00DF6B22">
      <w:pPr>
        <w:pStyle w:val="InterlineGlossWithTrans"/>
        <w:tabs>
          <w:tab w:val="left" w:pos="533"/>
          <w:tab w:val="left" w:pos="1367"/>
          <w:tab w:val="left" w:pos="2006"/>
          <w:tab w:val="left" w:pos="2945"/>
          <w:tab w:val="left" w:pos="3209"/>
          <w:tab w:val="left" w:pos="4043"/>
          <w:tab w:val="left" w:pos="4307"/>
          <w:tab w:val="left" w:pos="5036"/>
          <w:tab w:val="left" w:pos="5720"/>
          <w:tab w:val="left" w:pos="5984"/>
          <w:tab w:val="left" w:pos="6713"/>
        </w:tabs>
      </w:pPr>
      <w:r>
        <w:tab/>
        <w:t>nu</w:t>
      </w:r>
      <w:r>
        <w:tab/>
        <w:t>aîak</w:t>
      </w:r>
      <w:r>
        <w:tab/>
        <w:t>ti-mun</w:t>
      </w:r>
      <w:r>
        <w:tab/>
        <w:t>a</w:t>
      </w:r>
      <w:r w:rsidR="00DF6B22">
        <w:tab/>
        <w:t>mareka</w:t>
      </w:r>
      <w:r w:rsidR="00DF6B22">
        <w:tab/>
        <w:t>a</w:t>
      </w:r>
      <w:r w:rsidR="00DF6B22">
        <w:tab/>
        <w:t>ti-a</w:t>
      </w:r>
      <w:r w:rsidR="00DF6B22">
        <w:tab/>
        <w:t>kama</w:t>
      </w:r>
      <w:r w:rsidR="00DF6B22">
        <w:tab/>
        <w:t>a</w:t>
      </w:r>
      <w:r w:rsidR="00DF6B22">
        <w:tab/>
        <w:t>ti-a</w:t>
      </w:r>
      <w:r w:rsidR="00DF6B22">
        <w:tab/>
        <w:t>kina</w:t>
      </w:r>
    </w:p>
    <w:p w14:paraId="30C6CE5D" w14:textId="77777777" w:rsidR="00800AD8" w:rsidRDefault="00800AD8" w:rsidP="00DF6B22">
      <w:pPr>
        <w:pStyle w:val="InterlineTrans"/>
        <w:tabs>
          <w:tab w:val="left" w:pos="533"/>
          <w:tab w:val="left" w:pos="1367"/>
          <w:tab w:val="left" w:pos="2006"/>
          <w:tab w:val="left" w:pos="2945"/>
          <w:tab w:val="left" w:pos="3209"/>
          <w:tab w:val="left" w:pos="4043"/>
          <w:tab w:val="left" w:pos="4307"/>
          <w:tab w:val="left" w:pos="5036"/>
          <w:tab w:val="left" w:pos="5720"/>
          <w:tab w:val="left" w:pos="5984"/>
          <w:tab w:val="left" w:pos="6713"/>
        </w:tabs>
        <w:rPr>
          <w:smallCaps/>
        </w:rPr>
      </w:pPr>
      <w:r>
        <w:tab/>
        <w:t>your(</w:t>
      </w:r>
      <w:r>
        <w:rPr>
          <w:smallCaps/>
        </w:rPr>
        <w:t>p</w:t>
      </w:r>
      <w:r>
        <w:t>)</w:t>
      </w:r>
      <w:r>
        <w:tab/>
        <w:t>child</w:t>
      </w:r>
      <w:r>
        <w:tab/>
      </w:r>
      <w:r>
        <w:rPr>
          <w:smallCaps/>
        </w:rPr>
        <w:t>f-</w:t>
      </w:r>
      <w:r>
        <w:t>you(</w:t>
      </w:r>
      <w:r>
        <w:rPr>
          <w:smallCaps/>
        </w:rPr>
        <w:t>p</w:t>
      </w:r>
      <w:r>
        <w:t>)</w:t>
      </w:r>
      <w:r>
        <w:rPr>
          <w:smallCaps/>
        </w:rPr>
        <w:tab/>
        <w:t>c</w:t>
      </w:r>
      <w:r w:rsidR="00DF6B22">
        <w:tab/>
        <w:t>many</w:t>
      </w:r>
      <w:r w:rsidR="00DF6B22">
        <w:rPr>
          <w:smallCaps/>
        </w:rPr>
        <w:tab/>
        <w:t>c</w:t>
      </w:r>
      <w:r w:rsidR="00DF6B22">
        <w:rPr>
          <w:smallCaps/>
        </w:rPr>
        <w:tab/>
        <w:t>f.h</w:t>
      </w:r>
      <w:r w:rsidR="00DF6B22">
        <w:t>-</w:t>
      </w:r>
      <w:r w:rsidR="00DF6B22">
        <w:rPr>
          <w:smallCaps/>
        </w:rPr>
        <w:t>pl</w:t>
      </w:r>
      <w:r w:rsidR="00DF6B22">
        <w:tab/>
        <w:t>father</w:t>
      </w:r>
      <w:r w:rsidR="00DF6B22">
        <w:rPr>
          <w:smallCaps/>
        </w:rPr>
        <w:tab/>
        <w:t>c</w:t>
      </w:r>
      <w:r w:rsidR="00DF6B22">
        <w:tab/>
      </w:r>
      <w:r w:rsidR="00DF6B22">
        <w:rPr>
          <w:smallCaps/>
        </w:rPr>
        <w:t>f.h</w:t>
      </w:r>
      <w:r w:rsidR="00DF6B22">
        <w:t>-</w:t>
      </w:r>
      <w:r w:rsidR="00DF6B22">
        <w:rPr>
          <w:smallCaps/>
        </w:rPr>
        <w:t>pl</w:t>
      </w:r>
      <w:r w:rsidR="00DF6B22">
        <w:tab/>
        <w:t>mother</w:t>
      </w:r>
    </w:p>
    <w:p w14:paraId="55E78EB0" w14:textId="77777777" w:rsidR="00800AD8" w:rsidRDefault="00800AD8">
      <w:pPr>
        <w:pStyle w:val="InterlineFree"/>
      </w:pPr>
      <w:r>
        <w:t>if your hearts aren’t sad, if you don’t have pity on your child, our fathers and mothers.</w:t>
      </w:r>
    </w:p>
    <w:p w14:paraId="2F59EC07" w14:textId="77777777" w:rsidR="00DF6B22" w:rsidRDefault="00DC1AE0" w:rsidP="00DF6B22">
      <w:pPr>
        <w:pStyle w:val="InterlineText"/>
        <w:tabs>
          <w:tab w:val="left" w:pos="533"/>
          <w:tab w:val="left" w:pos="1757"/>
          <w:tab w:val="left" w:pos="3701"/>
          <w:tab w:val="left" w:pos="4400"/>
          <w:tab w:val="left" w:pos="4889"/>
          <w:tab w:val="left" w:pos="6008"/>
          <w:tab w:val="left" w:pos="6482"/>
          <w:tab w:val="left" w:pos="6926"/>
        </w:tabs>
      </w:pPr>
      <w:r w:rsidRPr="003A1D48">
        <w:rPr>
          <w:rStyle w:val="InterlineTextNumChar"/>
        </w:rPr>
        <w:t>029</w:t>
      </w:r>
      <w:r w:rsidR="00800AD8">
        <w:tab/>
        <w:t>savavayan:</w:t>
      </w:r>
      <w:r w:rsidR="00800AD8">
        <w:tab/>
        <w:t>maitazua</w:t>
      </w:r>
      <w:r w:rsidR="00DF6B22">
        <w:tab/>
        <w:t>îakua</w:t>
      </w:r>
      <w:r w:rsidR="00DF6B22">
        <w:tab/>
        <w:t>uri</w:t>
      </w:r>
      <w:r w:rsidR="00DF6B22">
        <w:tab/>
        <w:t>mezangal</w:t>
      </w:r>
      <w:r w:rsidR="00DF6B22">
        <w:tab/>
        <w:t>sa</w:t>
      </w:r>
      <w:r w:rsidR="00DF6B22">
        <w:tab/>
        <w:t>ku</w:t>
      </w:r>
      <w:r w:rsidR="00DF6B22">
        <w:tab/>
        <w:t>kai.</w:t>
      </w:r>
    </w:p>
    <w:p w14:paraId="27C08636" w14:textId="77777777" w:rsidR="00800AD8" w:rsidRDefault="00800AD8" w:rsidP="00DF6B22">
      <w:pPr>
        <w:pStyle w:val="InterlineGlossWithTrans"/>
        <w:tabs>
          <w:tab w:val="left" w:pos="533"/>
          <w:tab w:val="left" w:pos="1757"/>
          <w:tab w:val="left" w:pos="3701"/>
          <w:tab w:val="left" w:pos="4400"/>
          <w:tab w:val="left" w:pos="4889"/>
          <w:tab w:val="left" w:pos="6008"/>
          <w:tab w:val="left" w:pos="6482"/>
          <w:tab w:val="left" w:pos="6926"/>
        </w:tabs>
      </w:pPr>
      <w:r>
        <w:tab/>
        <w:t>sa-vavayan</w:t>
      </w:r>
      <w:r>
        <w:tab/>
        <w:t>ma-aya-ta-zua</w:t>
      </w:r>
      <w:r w:rsidR="00DF6B22">
        <w:tab/>
        <w:t>îakua</w:t>
      </w:r>
      <w:r w:rsidR="00DF6B22">
        <w:tab/>
        <w:t>uri</w:t>
      </w:r>
      <w:r w:rsidR="00DF6B22">
        <w:tab/>
        <w:t>me-zangal</w:t>
      </w:r>
      <w:r w:rsidR="00DF6B22">
        <w:tab/>
        <w:t>tsa</w:t>
      </w:r>
      <w:r w:rsidR="00DF6B22">
        <w:tab/>
        <w:t>ku</w:t>
      </w:r>
      <w:r w:rsidR="00DF6B22">
        <w:tab/>
        <w:t>kai</w:t>
      </w:r>
    </w:p>
    <w:p w14:paraId="1FE98BE7" w14:textId="77777777" w:rsidR="00800AD8" w:rsidRDefault="00800AD8" w:rsidP="00DF6B22">
      <w:pPr>
        <w:pStyle w:val="InterlineTrans"/>
        <w:tabs>
          <w:tab w:val="left" w:pos="533"/>
          <w:tab w:val="left" w:pos="1757"/>
          <w:tab w:val="left" w:pos="3701"/>
          <w:tab w:val="left" w:pos="4400"/>
          <w:tab w:val="left" w:pos="4889"/>
          <w:tab w:val="left" w:pos="6008"/>
          <w:tab w:val="left" w:pos="6482"/>
          <w:tab w:val="left" w:pos="6926"/>
        </w:tabs>
      </w:pPr>
      <w:r>
        <w:tab/>
      </w:r>
      <w:r>
        <w:rPr>
          <w:smallCaps/>
        </w:rPr>
        <w:t>qal</w:t>
      </w:r>
      <w:r>
        <w:t>-female</w:t>
      </w:r>
      <w:r>
        <w:tab/>
      </w:r>
      <w:r>
        <w:rPr>
          <w:smallCaps/>
        </w:rPr>
        <w:t>stat</w:t>
      </w:r>
      <w:r>
        <w:t>-be.thus-?-that</w:t>
      </w:r>
      <w:r w:rsidR="00DF6B22">
        <w:tab/>
        <w:t>but</w:t>
      </w:r>
      <w:r w:rsidR="00DF6B22">
        <w:tab/>
        <w:t>will</w:t>
      </w:r>
      <w:r w:rsidR="00DF6B22">
        <w:tab/>
      </w:r>
      <w:r w:rsidR="00DF6B22">
        <w:rPr>
          <w:smallCaps/>
        </w:rPr>
        <w:t>af</w:t>
      </w:r>
      <w:r w:rsidR="00DF6B22">
        <w:t>-hope</w:t>
      </w:r>
      <w:r w:rsidR="00DF6B22">
        <w:tab/>
        <w:t>this</w:t>
      </w:r>
      <w:r w:rsidR="00DF6B22">
        <w:tab/>
        <w:t>my</w:t>
      </w:r>
      <w:r w:rsidR="00DF6B22">
        <w:tab/>
        <w:t>speech</w:t>
      </w:r>
    </w:p>
    <w:p w14:paraId="5DA8DEEE" w14:textId="77777777" w:rsidR="00800AD8" w:rsidRDefault="00800AD8">
      <w:pPr>
        <w:pStyle w:val="InterlineFree"/>
      </w:pPr>
      <w:r>
        <w:t>Woman’s side: That’s so; but I’m going to go on speaking.</w:t>
      </w:r>
    </w:p>
    <w:p w14:paraId="327D2B46" w14:textId="77777777" w:rsidR="00DF6B22" w:rsidRDefault="00DC1AE0" w:rsidP="00DF6B22">
      <w:pPr>
        <w:pStyle w:val="InterlineText"/>
        <w:tabs>
          <w:tab w:val="left" w:pos="533"/>
          <w:tab w:val="left" w:pos="1067"/>
          <w:tab w:val="left" w:pos="2111"/>
          <w:tab w:val="left" w:pos="2600"/>
          <w:tab w:val="left" w:pos="4184"/>
          <w:tab w:val="left" w:pos="5228"/>
          <w:tab w:val="left" w:pos="6587"/>
          <w:tab w:val="left" w:pos="7091"/>
        </w:tabs>
      </w:pPr>
      <w:r w:rsidRPr="003A1D48">
        <w:rPr>
          <w:rStyle w:val="InterlineTextNumChar"/>
        </w:rPr>
        <w:t>030</w:t>
      </w:r>
      <w:r w:rsidR="00800AD8">
        <w:tab/>
        <w:t>pai</w:t>
      </w:r>
      <w:r w:rsidR="00800AD8">
        <w:tab/>
        <w:t>kana</w:t>
      </w:r>
      <w:r w:rsidR="00DF6B22">
        <w:tab/>
        <w:t>sa</w:t>
      </w:r>
      <w:r w:rsidR="00DF6B22">
        <w:tab/>
        <w:t>kudanga</w:t>
      </w:r>
      <w:r w:rsidR="00DF6B22">
        <w:tab/>
        <w:t>kana</w:t>
      </w:r>
      <w:r w:rsidR="00DF6B22">
        <w:tab/>
        <w:t>kamatsulen</w:t>
      </w:r>
      <w:r w:rsidR="00DF6B22">
        <w:tab/>
        <w:t>tua</w:t>
      </w:r>
      <w:r w:rsidR="00DF6B22">
        <w:tab/>
        <w:t>sitsuayan</w:t>
      </w:r>
    </w:p>
    <w:p w14:paraId="06F1FBF8" w14:textId="77777777" w:rsidR="00800AD8" w:rsidRDefault="00800AD8" w:rsidP="00DF6B22">
      <w:pPr>
        <w:pStyle w:val="InterlineGlossWithTrans"/>
        <w:tabs>
          <w:tab w:val="left" w:pos="533"/>
          <w:tab w:val="left" w:pos="1067"/>
          <w:tab w:val="left" w:pos="2111"/>
          <w:tab w:val="left" w:pos="2600"/>
          <w:tab w:val="left" w:pos="4184"/>
          <w:tab w:val="left" w:pos="5228"/>
          <w:tab w:val="left" w:pos="6587"/>
          <w:tab w:val="left" w:pos="7091"/>
        </w:tabs>
      </w:pPr>
      <w:r>
        <w:tab/>
        <w:t>pai</w:t>
      </w:r>
      <w:r>
        <w:tab/>
        <w:t>ka-na</w:t>
      </w:r>
      <w:r w:rsidR="00DF6B22">
        <w:tab/>
        <w:t>sa</w:t>
      </w:r>
      <w:r w:rsidR="00DF6B22">
        <w:tab/>
        <w:t>kuda-anga</w:t>
      </w:r>
      <w:r w:rsidR="00DF6B22">
        <w:tab/>
        <w:t>ka-na</w:t>
      </w:r>
      <w:r w:rsidR="00DF6B22">
        <w:tab/>
        <w:t>ka-matsul-en</w:t>
      </w:r>
      <w:r w:rsidR="00DF6B22">
        <w:tab/>
        <w:t>tua</w:t>
      </w:r>
      <w:r w:rsidR="00DF6B22">
        <w:tab/>
        <w:t>si-tsuay-an</w:t>
      </w:r>
    </w:p>
    <w:p w14:paraId="0C5BFCEA" w14:textId="77777777" w:rsidR="00800AD8" w:rsidRDefault="00800AD8" w:rsidP="00DF6B22">
      <w:pPr>
        <w:pStyle w:val="InterlineTransNoFree"/>
        <w:tabs>
          <w:tab w:val="left" w:pos="1067"/>
          <w:tab w:val="left" w:pos="2111"/>
          <w:tab w:val="left" w:pos="2600"/>
          <w:tab w:val="left" w:pos="4184"/>
          <w:tab w:val="left" w:pos="5228"/>
          <w:tab w:val="left" w:pos="6587"/>
          <w:tab w:val="left" w:pos="7091"/>
        </w:tabs>
      </w:pPr>
      <w:r>
        <w:tab/>
        <w:t>well</w:t>
      </w:r>
      <w:r>
        <w:tab/>
        <w:t>after-then</w:t>
      </w:r>
      <w:r w:rsidR="00DF6B22">
        <w:tab/>
        <w:t>and</w:t>
      </w:r>
      <w:r w:rsidR="00DF6B22">
        <w:tab/>
        <w:t>do.what-indeed</w:t>
      </w:r>
      <w:r w:rsidR="00DF6B22">
        <w:tab/>
        <w:t>after-then</w:t>
      </w:r>
      <w:r w:rsidR="00DF6B22">
        <w:tab/>
        <w:t>?-?-</w:t>
      </w:r>
      <w:r w:rsidR="00DF6B22">
        <w:rPr>
          <w:smallCaps/>
        </w:rPr>
        <w:t>pf</w:t>
      </w:r>
      <w:r w:rsidR="00DF6B22">
        <w:tab/>
      </w:r>
      <w:r w:rsidR="00DF6B22">
        <w:rPr>
          <w:smallCaps/>
        </w:rPr>
        <w:t>obl</w:t>
      </w:r>
      <w:r w:rsidR="00DF6B22">
        <w:tab/>
      </w:r>
      <w:r w:rsidR="00DF6B22">
        <w:rPr>
          <w:smallCaps/>
        </w:rPr>
        <w:t>if</w:t>
      </w:r>
      <w:r w:rsidR="00DF6B22">
        <w:t>-long.time-</w:t>
      </w:r>
      <w:r w:rsidR="00DF6B22">
        <w:rPr>
          <w:smallCaps/>
        </w:rPr>
        <w:t>nom</w:t>
      </w:r>
    </w:p>
    <w:p w14:paraId="400249BE" w14:textId="77777777" w:rsidR="00DF6B22" w:rsidRDefault="00800AD8" w:rsidP="00DF6B22">
      <w:pPr>
        <w:pStyle w:val="InterlineText"/>
        <w:tabs>
          <w:tab w:val="left" w:pos="533"/>
          <w:tab w:val="left" w:pos="1037"/>
          <w:tab w:val="left" w:pos="2621"/>
          <w:tab w:val="left" w:pos="3125"/>
        </w:tabs>
      </w:pPr>
      <w:r>
        <w:tab/>
        <w:t>tua</w:t>
      </w:r>
      <w:r>
        <w:tab/>
        <w:t>sitiavan</w:t>
      </w:r>
      <w:r w:rsidR="00DF6B22">
        <w:tab/>
        <w:t>tua</w:t>
      </w:r>
      <w:r w:rsidR="00DF6B22">
        <w:tab/>
        <w:t>sikatjeluan.</w:t>
      </w:r>
    </w:p>
    <w:p w14:paraId="32D3C25C" w14:textId="77777777" w:rsidR="00800AD8" w:rsidRDefault="00800AD8" w:rsidP="00DF6B22">
      <w:pPr>
        <w:pStyle w:val="InterlineGlossWithTrans"/>
        <w:tabs>
          <w:tab w:val="left" w:pos="533"/>
          <w:tab w:val="left" w:pos="1037"/>
          <w:tab w:val="left" w:pos="2621"/>
          <w:tab w:val="left" w:pos="3125"/>
        </w:tabs>
      </w:pPr>
      <w:r>
        <w:tab/>
        <w:t>tua</w:t>
      </w:r>
      <w:r>
        <w:tab/>
        <w:t>si-tiaw-an</w:t>
      </w:r>
      <w:r w:rsidR="00DF6B22">
        <w:tab/>
        <w:t>tua</w:t>
      </w:r>
      <w:r w:rsidR="00DF6B22">
        <w:tab/>
        <w:t>sika-tjelu-an</w:t>
      </w:r>
    </w:p>
    <w:p w14:paraId="00D41014" w14:textId="77777777" w:rsidR="00800AD8" w:rsidRDefault="00800AD8" w:rsidP="00DF6B22">
      <w:pPr>
        <w:pStyle w:val="InterlineTrans"/>
        <w:tabs>
          <w:tab w:val="left" w:pos="533"/>
          <w:tab w:val="left" w:pos="1037"/>
          <w:tab w:val="left" w:pos="2621"/>
          <w:tab w:val="left" w:pos="3125"/>
        </w:tabs>
      </w:pPr>
      <w:r>
        <w:tab/>
      </w:r>
      <w:r>
        <w:rPr>
          <w:smallCaps/>
        </w:rPr>
        <w:t>obl</w:t>
      </w:r>
      <w:r>
        <w:tab/>
      </w:r>
      <w:r>
        <w:rPr>
          <w:smallCaps/>
        </w:rPr>
        <w:t>if</w:t>
      </w:r>
      <w:r>
        <w:t>-one.day-</w:t>
      </w:r>
      <w:r>
        <w:rPr>
          <w:smallCaps/>
        </w:rPr>
        <w:t>nom</w:t>
      </w:r>
      <w:r w:rsidR="00DF6B22">
        <w:tab/>
      </w:r>
      <w:r w:rsidR="00DF6B22">
        <w:rPr>
          <w:smallCaps/>
        </w:rPr>
        <w:t>obl</w:t>
      </w:r>
      <w:r w:rsidR="00DF6B22">
        <w:tab/>
        <w:t>number-three-</w:t>
      </w:r>
      <w:r w:rsidR="00DF6B22">
        <w:rPr>
          <w:smallCaps/>
        </w:rPr>
        <w:t>nom</w:t>
      </w:r>
    </w:p>
    <w:p w14:paraId="62797BC5" w14:textId="77777777" w:rsidR="00800AD8" w:rsidRDefault="00800AD8">
      <w:pPr>
        <w:pStyle w:val="InterlineFree"/>
      </w:pPr>
      <w:r>
        <w:t>(??) How would it be if we followed the customs of long ago,</w:t>
      </w:r>
      <w:r w:rsidR="00DF6B22">
        <w:t xml:space="preserve"> of yesterday and the day before.</w:t>
      </w:r>
    </w:p>
    <w:p w14:paraId="698E30B9" w14:textId="77777777" w:rsidR="00DF6B22" w:rsidRDefault="00DC1AE0" w:rsidP="00DF6B22">
      <w:pPr>
        <w:pStyle w:val="InterlineText"/>
        <w:tabs>
          <w:tab w:val="left" w:pos="533"/>
          <w:tab w:val="left" w:pos="1067"/>
          <w:tab w:val="left" w:pos="2486"/>
          <w:tab w:val="left" w:pos="4415"/>
          <w:tab w:val="left" w:pos="5009"/>
          <w:tab w:val="left" w:pos="5633"/>
        </w:tabs>
      </w:pPr>
      <w:r w:rsidRPr="003A1D48">
        <w:rPr>
          <w:rStyle w:val="InterlineTextNumChar"/>
        </w:rPr>
        <w:t>031</w:t>
      </w:r>
      <w:r w:rsidR="00800AD8">
        <w:tab/>
        <w:t>pai</w:t>
      </w:r>
      <w:r w:rsidR="00DF6B22">
        <w:tab/>
        <w:t>katiaw</w:t>
      </w:r>
      <w:r w:rsidR="00DF6B22">
        <w:tab/>
        <w:t>kasikatjelu</w:t>
      </w:r>
      <w:r w:rsidR="00DF6B22">
        <w:tab/>
        <w:t>na</w:t>
      </w:r>
      <w:r w:rsidR="00DF6B22">
        <w:tab/>
        <w:t>tja</w:t>
      </w:r>
      <w:r w:rsidR="00DF6B22">
        <w:tab/>
        <w:t>pinakakaizuazua</w:t>
      </w:r>
    </w:p>
    <w:p w14:paraId="0EF00DB0" w14:textId="77777777" w:rsidR="00800AD8" w:rsidRDefault="00800AD8" w:rsidP="00DF6B22">
      <w:pPr>
        <w:pStyle w:val="InterlineGlossWithTrans"/>
        <w:tabs>
          <w:tab w:val="left" w:pos="533"/>
          <w:tab w:val="left" w:pos="1067"/>
          <w:tab w:val="left" w:pos="2486"/>
          <w:tab w:val="left" w:pos="4415"/>
          <w:tab w:val="left" w:pos="5009"/>
          <w:tab w:val="left" w:pos="5633"/>
        </w:tabs>
      </w:pPr>
      <w:r>
        <w:tab/>
        <w:t>pai</w:t>
      </w:r>
      <w:r w:rsidR="00DF6B22">
        <w:tab/>
        <w:t>ka-tiaw</w:t>
      </w:r>
      <w:r w:rsidR="00DF6B22">
        <w:tab/>
        <w:t>ka-sika-tjelu</w:t>
      </w:r>
      <w:r w:rsidR="00DF6B22">
        <w:tab/>
        <w:t>na</w:t>
      </w:r>
      <w:r w:rsidR="00DF6B22">
        <w:tab/>
        <w:t>tja</w:t>
      </w:r>
      <w:r w:rsidR="00DF6B22">
        <w:tab/>
        <w:t>in=pa-ka-ka-i-zua-zua</w:t>
      </w:r>
    </w:p>
    <w:p w14:paraId="2A49E2AB" w14:textId="77777777" w:rsidR="00800AD8" w:rsidRDefault="00800AD8" w:rsidP="00DF6B22">
      <w:pPr>
        <w:pStyle w:val="InterlineTransNoFree"/>
        <w:tabs>
          <w:tab w:val="left" w:pos="1067"/>
          <w:tab w:val="left" w:pos="2486"/>
          <w:tab w:val="left" w:pos="4415"/>
          <w:tab w:val="left" w:pos="5009"/>
          <w:tab w:val="left" w:pos="5633"/>
        </w:tabs>
      </w:pPr>
      <w:r>
        <w:tab/>
        <w:t>well</w:t>
      </w:r>
      <w:r w:rsidR="00DF6B22">
        <w:tab/>
      </w:r>
      <w:r w:rsidR="00DF6B22">
        <w:rPr>
          <w:smallCaps/>
        </w:rPr>
        <w:t>past</w:t>
      </w:r>
      <w:r w:rsidR="00DF6B22">
        <w:t>-one.day</w:t>
      </w:r>
      <w:r w:rsidR="00DF6B22">
        <w:tab/>
      </w:r>
      <w:r w:rsidR="00DF6B22">
        <w:rPr>
          <w:smallCaps/>
        </w:rPr>
        <w:t>past</w:t>
      </w:r>
      <w:r w:rsidR="00DF6B22">
        <w:t>-number-three</w:t>
      </w:r>
      <w:r w:rsidR="00DF6B22">
        <w:tab/>
      </w:r>
      <w:r w:rsidR="00DF6B22">
        <w:rPr>
          <w:smallCaps/>
        </w:rPr>
        <w:t>past</w:t>
      </w:r>
      <w:r w:rsidR="00DF6B22">
        <w:tab/>
        <w:t>more</w:t>
      </w:r>
      <w:r w:rsidR="00DF6B22">
        <w:tab/>
      </w:r>
      <w:r w:rsidR="00DF6B22">
        <w:rPr>
          <w:smallCaps/>
        </w:rPr>
        <w:t>perf</w:t>
      </w:r>
      <w:r w:rsidR="00DF6B22">
        <w:t>=cause-?-?-</w:t>
      </w:r>
      <w:r w:rsidR="00DF6B22">
        <w:rPr>
          <w:smallCaps/>
        </w:rPr>
        <w:t>loc</w:t>
      </w:r>
      <w:r w:rsidR="00DF6B22">
        <w:t>-</w:t>
      </w:r>
      <w:r w:rsidR="00DF6B22">
        <w:rPr>
          <w:smallCaps/>
        </w:rPr>
        <w:t>red</w:t>
      </w:r>
      <w:r w:rsidR="00DF6B22">
        <w:t>-that</w:t>
      </w:r>
    </w:p>
    <w:p w14:paraId="6F8989C4" w14:textId="77777777" w:rsidR="00800AD8" w:rsidRDefault="00800AD8" w:rsidP="00DF6B22">
      <w:pPr>
        <w:pStyle w:val="InterlineText"/>
        <w:tabs>
          <w:tab w:val="left" w:pos="533"/>
          <w:tab w:val="left" w:pos="797"/>
          <w:tab w:val="left" w:pos="1421"/>
          <w:tab w:val="left" w:pos="4790"/>
          <w:tab w:val="left" w:pos="5444"/>
          <w:tab w:val="left" w:pos="6278"/>
          <w:tab w:val="left" w:pos="7862"/>
        </w:tabs>
      </w:pPr>
      <w:r>
        <w:tab/>
        <w:t>a</w:t>
      </w:r>
      <w:r>
        <w:tab/>
        <w:t>tja</w:t>
      </w:r>
      <w:r>
        <w:tab/>
        <w:t>pinakakudakudanga</w:t>
      </w:r>
      <w:r>
        <w:tab/>
        <w:t>nu</w:t>
      </w:r>
      <w:r>
        <w:tab/>
        <w:t>mareka</w:t>
      </w:r>
      <w:r w:rsidR="00DF6B22">
        <w:tab/>
        <w:t>saîingaîinga</w:t>
      </w:r>
      <w:r w:rsidR="00DF6B22">
        <w:tab/>
        <w:t>itjen</w:t>
      </w:r>
    </w:p>
    <w:p w14:paraId="0A7727A2" w14:textId="77777777" w:rsidR="00800AD8" w:rsidRDefault="00800AD8" w:rsidP="00DF6B22">
      <w:pPr>
        <w:pStyle w:val="InterlineGlossWithTrans"/>
        <w:tabs>
          <w:tab w:val="left" w:pos="533"/>
          <w:tab w:val="left" w:pos="797"/>
          <w:tab w:val="left" w:pos="1421"/>
          <w:tab w:val="left" w:pos="4790"/>
          <w:tab w:val="left" w:pos="5444"/>
          <w:tab w:val="left" w:pos="6278"/>
          <w:tab w:val="left" w:pos="7862"/>
        </w:tabs>
      </w:pPr>
      <w:r>
        <w:tab/>
        <w:t>a</w:t>
      </w:r>
      <w:r>
        <w:tab/>
        <w:t>tja</w:t>
      </w:r>
      <w:r>
        <w:tab/>
        <w:t>in=pa-ka-kuda-kuda-anga</w:t>
      </w:r>
      <w:r>
        <w:tab/>
        <w:t>nu</w:t>
      </w:r>
      <w:r>
        <w:tab/>
        <w:t>mareka</w:t>
      </w:r>
      <w:r w:rsidR="00DF6B22">
        <w:tab/>
        <w:t>sa-îinga-îinga</w:t>
      </w:r>
      <w:r w:rsidR="00DF6B22">
        <w:tab/>
        <w:t>itjen</w:t>
      </w:r>
    </w:p>
    <w:p w14:paraId="1838160B" w14:textId="77777777" w:rsidR="00800AD8" w:rsidRDefault="00800AD8" w:rsidP="00DF6B22">
      <w:pPr>
        <w:pStyle w:val="InterlineTransNoFree"/>
        <w:tabs>
          <w:tab w:val="left" w:pos="797"/>
          <w:tab w:val="left" w:pos="1421"/>
          <w:tab w:val="left" w:pos="4790"/>
          <w:tab w:val="left" w:pos="5444"/>
          <w:tab w:val="left" w:pos="6278"/>
          <w:tab w:val="left" w:pos="7862"/>
        </w:tabs>
      </w:pPr>
      <w:r>
        <w:rPr>
          <w:smallCaps/>
        </w:rPr>
        <w:tab/>
        <w:t>c</w:t>
      </w:r>
      <w:r>
        <w:rPr>
          <w:smallCaps/>
        </w:rPr>
        <w:tab/>
      </w:r>
      <w:r>
        <w:t>more</w:t>
      </w:r>
      <w:r>
        <w:tab/>
      </w:r>
      <w:r>
        <w:rPr>
          <w:smallCaps/>
        </w:rPr>
        <w:t>perf</w:t>
      </w:r>
      <w:r>
        <w:t>=cause-?-</w:t>
      </w:r>
      <w:r>
        <w:rPr>
          <w:smallCaps/>
        </w:rPr>
        <w:t>red</w:t>
      </w:r>
      <w:r>
        <w:t>-do.what-indeed</w:t>
      </w:r>
      <w:r>
        <w:tab/>
        <w:t>when</w:t>
      </w:r>
      <w:r>
        <w:tab/>
        <w:t>many</w:t>
      </w:r>
      <w:r w:rsidR="00DF6B22">
        <w:tab/>
      </w:r>
      <w:r w:rsidR="00DF6B22">
        <w:rPr>
          <w:smallCaps/>
        </w:rPr>
        <w:t>qal</w:t>
      </w:r>
      <w:r w:rsidR="00DF6B22">
        <w:t>-</w:t>
      </w:r>
      <w:r w:rsidR="00DF6B22">
        <w:rPr>
          <w:smallCaps/>
        </w:rPr>
        <w:t>red</w:t>
      </w:r>
      <w:r w:rsidR="00DF6B22">
        <w:t>-desire</w:t>
      </w:r>
      <w:r w:rsidR="00DF6B22">
        <w:tab/>
      </w:r>
      <w:r w:rsidR="00DF6B22">
        <w:rPr>
          <w:smallCaps/>
        </w:rPr>
        <w:t>f.</w:t>
      </w:r>
      <w:r w:rsidR="00DF6B22">
        <w:t>we(</w:t>
      </w:r>
      <w:r w:rsidR="00DF6B22">
        <w:rPr>
          <w:smallCaps/>
        </w:rPr>
        <w:t>inc</w:t>
      </w:r>
      <w:r w:rsidR="00DF6B22">
        <w:t>)</w:t>
      </w:r>
    </w:p>
    <w:p w14:paraId="3AB27392" w14:textId="77777777" w:rsidR="00DF6B22" w:rsidRDefault="00800AD8" w:rsidP="00DF6B22">
      <w:pPr>
        <w:pStyle w:val="InterlineText"/>
        <w:tabs>
          <w:tab w:val="left" w:pos="533"/>
          <w:tab w:val="left" w:pos="797"/>
          <w:tab w:val="left" w:pos="1631"/>
          <w:tab w:val="left" w:pos="2405"/>
          <w:tab w:val="left" w:pos="2669"/>
          <w:tab w:val="left" w:pos="4448"/>
          <w:tab w:val="left" w:pos="4712"/>
          <w:tab w:val="left" w:pos="5426"/>
        </w:tabs>
      </w:pPr>
      <w:r>
        <w:tab/>
        <w:t>a</w:t>
      </w:r>
      <w:r>
        <w:tab/>
        <w:t>mareka</w:t>
      </w:r>
      <w:r>
        <w:tab/>
        <w:t>kaka</w:t>
      </w:r>
      <w:r>
        <w:tab/>
        <w:t>a</w:t>
      </w:r>
      <w:r>
        <w:tab/>
        <w:t>marevetjevetjek</w:t>
      </w:r>
      <w:r w:rsidR="00DF6B22">
        <w:tab/>
        <w:t>a</w:t>
      </w:r>
      <w:r w:rsidR="00DF6B22">
        <w:tab/>
        <w:t>tjara</w:t>
      </w:r>
      <w:r w:rsidR="00DF6B22">
        <w:tab/>
        <w:t>kavusavusaman.</w:t>
      </w:r>
    </w:p>
    <w:p w14:paraId="6B087E21" w14:textId="77777777" w:rsidR="00800AD8" w:rsidRDefault="00800AD8" w:rsidP="00DF6B22">
      <w:pPr>
        <w:pStyle w:val="InterlineGlossWithTrans"/>
        <w:tabs>
          <w:tab w:val="left" w:pos="533"/>
          <w:tab w:val="left" w:pos="797"/>
          <w:tab w:val="left" w:pos="1631"/>
          <w:tab w:val="left" w:pos="2405"/>
          <w:tab w:val="left" w:pos="2669"/>
          <w:tab w:val="left" w:pos="4448"/>
          <w:tab w:val="left" w:pos="4712"/>
          <w:tab w:val="left" w:pos="5426"/>
        </w:tabs>
      </w:pPr>
      <w:r>
        <w:tab/>
        <w:t>a</w:t>
      </w:r>
      <w:r>
        <w:tab/>
        <w:t>mareka</w:t>
      </w:r>
      <w:r>
        <w:tab/>
        <w:t>kaka</w:t>
      </w:r>
      <w:r>
        <w:tab/>
        <w:t>a</w:t>
      </w:r>
      <w:r>
        <w:tab/>
        <w:t>mare-vetje-vetjek</w:t>
      </w:r>
      <w:r w:rsidR="00DF6B22">
        <w:tab/>
        <w:t>a</w:t>
      </w:r>
      <w:r w:rsidR="00DF6B22">
        <w:tab/>
        <w:t>tjara</w:t>
      </w:r>
      <w:r w:rsidR="00DF6B22">
        <w:tab/>
        <w:t>ka-vusa-vusam-an</w:t>
      </w:r>
    </w:p>
    <w:p w14:paraId="3FDBACE0" w14:textId="77777777" w:rsidR="00800AD8" w:rsidRDefault="00800AD8" w:rsidP="00DF6B22">
      <w:pPr>
        <w:pStyle w:val="InterlineTrans"/>
        <w:tabs>
          <w:tab w:val="left" w:pos="533"/>
          <w:tab w:val="left" w:pos="797"/>
          <w:tab w:val="left" w:pos="1631"/>
          <w:tab w:val="left" w:pos="2405"/>
          <w:tab w:val="left" w:pos="2669"/>
          <w:tab w:val="left" w:pos="4448"/>
          <w:tab w:val="left" w:pos="4712"/>
          <w:tab w:val="left" w:pos="5426"/>
        </w:tabs>
      </w:pPr>
      <w:r>
        <w:rPr>
          <w:smallCaps/>
        </w:rPr>
        <w:tab/>
        <w:t>c</w:t>
      </w:r>
      <w:r>
        <w:rPr>
          <w:smallCaps/>
        </w:rPr>
        <w:tab/>
      </w:r>
      <w:r>
        <w:t>many</w:t>
      </w:r>
      <w:r>
        <w:tab/>
        <w:t>sibling</w:t>
      </w:r>
      <w:r>
        <w:rPr>
          <w:smallCaps/>
        </w:rPr>
        <w:tab/>
        <w:t>c</w:t>
      </w:r>
      <w:r>
        <w:rPr>
          <w:smallCaps/>
        </w:rPr>
        <w:tab/>
      </w:r>
      <w:r>
        <w:t>pair-</w:t>
      </w:r>
      <w:r>
        <w:rPr>
          <w:smallCaps/>
        </w:rPr>
        <w:t>red</w:t>
      </w:r>
      <w:r>
        <w:t>-sibling</w:t>
      </w:r>
      <w:r w:rsidR="00DF6B22">
        <w:rPr>
          <w:smallCaps/>
        </w:rPr>
        <w:tab/>
        <w:t>c</w:t>
      </w:r>
      <w:r w:rsidR="00DF6B22">
        <w:rPr>
          <w:smallCaps/>
        </w:rPr>
        <w:tab/>
      </w:r>
      <w:r w:rsidR="00DF6B22">
        <w:t>surely</w:t>
      </w:r>
      <w:r w:rsidR="00DF6B22">
        <w:tab/>
        <w:t>main-</w:t>
      </w:r>
      <w:r w:rsidR="00DF6B22">
        <w:rPr>
          <w:smallCaps/>
        </w:rPr>
        <w:t>red</w:t>
      </w:r>
      <w:r w:rsidR="00DF6B22">
        <w:t>-seed-</w:t>
      </w:r>
      <w:r w:rsidR="00DF6B22">
        <w:rPr>
          <w:smallCaps/>
        </w:rPr>
        <w:t>nom</w:t>
      </w:r>
    </w:p>
    <w:p w14:paraId="6983F500" w14:textId="77777777" w:rsidR="00800AD8" w:rsidRDefault="00800AD8" w:rsidP="00DF6B22">
      <w:pPr>
        <w:pStyle w:val="InterlineFree"/>
      </w:pPr>
      <w:r>
        <w:t>Well yesterday and the day before (??) there were all sorts of things we had to give</w:t>
      </w:r>
      <w:r w:rsidR="00DF6B22">
        <w:t xml:space="preserve"> </w:t>
      </w:r>
      <w:r>
        <w:t>and do if we wanted one another, we brothers and sisters of the real chiefly families.</w:t>
      </w:r>
    </w:p>
    <w:p w14:paraId="065AE2DC" w14:textId="77777777" w:rsidR="00DF6B22" w:rsidRDefault="00DC1AE0" w:rsidP="00637EA0">
      <w:pPr>
        <w:pStyle w:val="InterlineText"/>
        <w:tabs>
          <w:tab w:val="left" w:pos="533"/>
          <w:tab w:val="left" w:pos="1232"/>
          <w:tab w:val="left" w:pos="1766"/>
          <w:tab w:val="left" w:pos="2675"/>
          <w:tab w:val="left" w:pos="3989"/>
          <w:tab w:val="left" w:pos="4763"/>
          <w:tab w:val="left" w:pos="6347"/>
          <w:tab w:val="left" w:pos="7196"/>
        </w:tabs>
      </w:pPr>
      <w:r w:rsidRPr="003A1D48">
        <w:rPr>
          <w:rStyle w:val="InterlineTextNumChar"/>
        </w:rPr>
        <w:t>032</w:t>
      </w:r>
      <w:r w:rsidR="00800AD8">
        <w:tab/>
        <w:t>îakua</w:t>
      </w:r>
      <w:r w:rsidR="00800AD8">
        <w:tab/>
        <w:t>pai</w:t>
      </w:r>
      <w:r w:rsidR="00800AD8">
        <w:tab/>
        <w:t>tutsu</w:t>
      </w:r>
      <w:r w:rsidR="00637EA0">
        <w:tab/>
        <w:t>malumay</w:t>
      </w:r>
      <w:r w:rsidR="00637EA0">
        <w:tab/>
        <w:t>anga,</w:t>
      </w:r>
      <w:r w:rsidR="00637EA0">
        <w:tab/>
        <w:t>izuanga</w:t>
      </w:r>
      <w:r w:rsidR="00637EA0">
        <w:tab/>
        <w:t>tja</w:t>
      </w:r>
      <w:r w:rsidR="00637EA0">
        <w:tab/>
        <w:t>kivadaqan</w:t>
      </w:r>
    </w:p>
    <w:p w14:paraId="67BDCDF0" w14:textId="77777777" w:rsidR="00800AD8" w:rsidRDefault="00800AD8" w:rsidP="00637EA0">
      <w:pPr>
        <w:pStyle w:val="InterlineGlossWithTrans"/>
        <w:tabs>
          <w:tab w:val="left" w:pos="533"/>
          <w:tab w:val="left" w:pos="1232"/>
          <w:tab w:val="left" w:pos="1766"/>
          <w:tab w:val="left" w:pos="2675"/>
          <w:tab w:val="left" w:pos="3989"/>
          <w:tab w:val="left" w:pos="4763"/>
          <w:tab w:val="left" w:pos="6347"/>
          <w:tab w:val="left" w:pos="7196"/>
        </w:tabs>
      </w:pPr>
      <w:r>
        <w:tab/>
        <w:t>îakua</w:t>
      </w:r>
      <w:r>
        <w:tab/>
        <w:t>pai</w:t>
      </w:r>
      <w:r>
        <w:tab/>
        <w:t>tu-tsu</w:t>
      </w:r>
      <w:r w:rsidR="00637EA0">
        <w:tab/>
        <w:t>ma-lum-ay</w:t>
      </w:r>
      <w:r w:rsidR="00637EA0">
        <w:tab/>
        <w:t>anga</w:t>
      </w:r>
      <w:r w:rsidR="00637EA0">
        <w:tab/>
        <w:t>i-zua-anga</w:t>
      </w:r>
      <w:r w:rsidR="00637EA0">
        <w:tab/>
        <w:t>tja</w:t>
      </w:r>
      <w:r w:rsidR="00637EA0">
        <w:tab/>
        <w:t>ki-vadaq-an</w:t>
      </w:r>
    </w:p>
    <w:p w14:paraId="77925CFB" w14:textId="77777777" w:rsidR="00800AD8" w:rsidRDefault="00800AD8" w:rsidP="00637EA0">
      <w:pPr>
        <w:pStyle w:val="InterlineTransNoFree"/>
        <w:tabs>
          <w:tab w:val="left" w:pos="1232"/>
          <w:tab w:val="left" w:pos="1766"/>
          <w:tab w:val="left" w:pos="2675"/>
          <w:tab w:val="left" w:pos="3989"/>
          <w:tab w:val="left" w:pos="4763"/>
          <w:tab w:val="left" w:pos="6347"/>
          <w:tab w:val="left" w:pos="7196"/>
        </w:tabs>
      </w:pPr>
      <w:r>
        <w:tab/>
        <w:t>but</w:t>
      </w:r>
      <w:r>
        <w:tab/>
        <w:t>well</w:t>
      </w:r>
      <w:r>
        <w:tab/>
      </w:r>
      <w:r>
        <w:rPr>
          <w:smallCaps/>
        </w:rPr>
        <w:t>obl</w:t>
      </w:r>
      <w:r>
        <w:t>-this</w:t>
      </w:r>
      <w:r w:rsidR="00DF6B22">
        <w:tab/>
      </w:r>
      <w:r w:rsidR="00DF6B22">
        <w:rPr>
          <w:smallCaps/>
        </w:rPr>
        <w:t>stat</w:t>
      </w:r>
      <w:r w:rsidR="00DF6B22">
        <w:t>-ripe-</w:t>
      </w:r>
      <w:r w:rsidR="00DF6B22">
        <w:rPr>
          <w:smallCaps/>
        </w:rPr>
        <w:t>lf</w:t>
      </w:r>
      <w:r w:rsidR="00637EA0">
        <w:tab/>
        <w:t>indeed</w:t>
      </w:r>
      <w:r w:rsidR="00637EA0">
        <w:tab/>
      </w:r>
      <w:r w:rsidR="00637EA0">
        <w:rPr>
          <w:smallCaps/>
        </w:rPr>
        <w:t>loc</w:t>
      </w:r>
      <w:r w:rsidR="00637EA0">
        <w:t>-that-indeed</w:t>
      </w:r>
      <w:r w:rsidR="00637EA0">
        <w:tab/>
        <w:t>our(</w:t>
      </w:r>
      <w:r w:rsidR="00637EA0">
        <w:rPr>
          <w:smallCaps/>
        </w:rPr>
        <w:t>inc)</w:t>
      </w:r>
      <w:r w:rsidR="00637EA0">
        <w:tab/>
        <w:t>do-ask-</w:t>
      </w:r>
      <w:r w:rsidR="00637EA0">
        <w:rPr>
          <w:smallCaps/>
        </w:rPr>
        <w:t>nom</w:t>
      </w:r>
    </w:p>
    <w:p w14:paraId="4505FF7F" w14:textId="77777777" w:rsidR="00637EA0" w:rsidRDefault="00DF6B22" w:rsidP="00637EA0">
      <w:pPr>
        <w:pStyle w:val="InterlineText"/>
        <w:tabs>
          <w:tab w:val="left" w:pos="533"/>
          <w:tab w:val="left" w:pos="1457"/>
          <w:tab w:val="left" w:pos="3566"/>
          <w:tab w:val="left" w:pos="4880"/>
        </w:tabs>
      </w:pPr>
      <w:r>
        <w:tab/>
        <w:t>izua</w:t>
      </w:r>
      <w:r w:rsidR="00637EA0">
        <w:tab/>
        <w:t>pazazekazekatj</w:t>
      </w:r>
      <w:r w:rsidR="00637EA0">
        <w:tab/>
        <w:t>tjanuitjen</w:t>
      </w:r>
      <w:r w:rsidR="00637EA0">
        <w:tab/>
        <w:t>numa.</w:t>
      </w:r>
    </w:p>
    <w:p w14:paraId="12277DC9" w14:textId="77777777" w:rsidR="00800AD8" w:rsidRDefault="00DF6B22" w:rsidP="00637EA0">
      <w:pPr>
        <w:pStyle w:val="InterlineGlossWithTrans"/>
        <w:tabs>
          <w:tab w:val="left" w:pos="533"/>
          <w:tab w:val="left" w:pos="1457"/>
          <w:tab w:val="left" w:pos="3566"/>
          <w:tab w:val="left" w:pos="4880"/>
        </w:tabs>
      </w:pPr>
      <w:r>
        <w:tab/>
        <w:t>i-zua</w:t>
      </w:r>
      <w:r w:rsidR="00637EA0">
        <w:tab/>
        <w:t>pa-za-zeka-zekatj</w:t>
      </w:r>
      <w:r w:rsidR="00637EA0">
        <w:tab/>
        <w:t>tjanu-itjen</w:t>
      </w:r>
      <w:r w:rsidR="00637EA0">
        <w:tab/>
        <w:t>numa</w:t>
      </w:r>
    </w:p>
    <w:p w14:paraId="101148E9" w14:textId="77777777" w:rsidR="00800AD8" w:rsidRDefault="00DF6B22" w:rsidP="00637EA0">
      <w:pPr>
        <w:pStyle w:val="InterlineTrans"/>
        <w:tabs>
          <w:tab w:val="left" w:pos="533"/>
          <w:tab w:val="left" w:pos="1457"/>
          <w:tab w:val="left" w:pos="3566"/>
          <w:tab w:val="left" w:pos="4880"/>
        </w:tabs>
      </w:pPr>
      <w:r>
        <w:tab/>
      </w:r>
      <w:r>
        <w:rPr>
          <w:smallCaps/>
        </w:rPr>
        <w:t>loc</w:t>
      </w:r>
      <w:r>
        <w:t>-that</w:t>
      </w:r>
      <w:r w:rsidR="00637EA0">
        <w:tab/>
        <w:t>cause-</w:t>
      </w:r>
      <w:r w:rsidR="00637EA0">
        <w:rPr>
          <w:smallCaps/>
        </w:rPr>
        <w:t>red</w:t>
      </w:r>
      <w:r w:rsidR="00637EA0">
        <w:t>-</w:t>
      </w:r>
      <w:r w:rsidR="00637EA0">
        <w:rPr>
          <w:smallCaps/>
        </w:rPr>
        <w:t>red</w:t>
      </w:r>
      <w:r w:rsidR="00637EA0">
        <w:t>-share</w:t>
      </w:r>
      <w:r w:rsidR="00637EA0">
        <w:tab/>
      </w:r>
      <w:r w:rsidR="00637EA0">
        <w:rPr>
          <w:smallCaps/>
        </w:rPr>
        <w:t>obl</w:t>
      </w:r>
      <w:r w:rsidR="00637EA0">
        <w:t>-we(</w:t>
      </w:r>
      <w:r w:rsidR="00637EA0">
        <w:rPr>
          <w:smallCaps/>
        </w:rPr>
        <w:t>inc</w:t>
      </w:r>
      <w:r w:rsidR="00637EA0">
        <w:t>)</w:t>
      </w:r>
      <w:r w:rsidR="00637EA0">
        <w:tab/>
        <w:t>indeed</w:t>
      </w:r>
    </w:p>
    <w:p w14:paraId="0226D1AA" w14:textId="77777777" w:rsidR="00800AD8" w:rsidRDefault="00800AD8" w:rsidP="00637EA0">
      <w:pPr>
        <w:pStyle w:val="InterlineFreeCommentFollows"/>
      </w:pPr>
      <w:r>
        <w:t>But now we have gone weak(?). There are people to ask. There are people who give us</w:t>
      </w:r>
      <w:r w:rsidR="00DF6B22">
        <w:t xml:space="preserve"> </w:t>
      </w:r>
      <w:r>
        <w:t>orders.</w:t>
      </w:r>
    </w:p>
    <w:p w14:paraId="26461105" w14:textId="77777777" w:rsidR="00800AD8" w:rsidRDefault="00A8416B" w:rsidP="00637EA0">
      <w:pPr>
        <w:pStyle w:val="CommentLastWithHalfSpace"/>
      </w:pPr>
      <w:r>
        <w:t>[</w:t>
      </w:r>
      <w:r w:rsidR="00637EA0" w:rsidRPr="00637EA0">
        <w:rPr>
          <w:rStyle w:val="VernacularText"/>
        </w:rPr>
        <w:t>malumay</w:t>
      </w:r>
      <w:r w:rsidR="00637EA0">
        <w:t xml:space="preserve">: could possibly be </w:t>
      </w:r>
      <w:r w:rsidR="00637EA0" w:rsidRPr="00637EA0">
        <w:rPr>
          <w:rStyle w:val="VernacularText"/>
        </w:rPr>
        <w:t>ma</w:t>
      </w:r>
      <w:r w:rsidR="00637EA0">
        <w:rPr>
          <w:rStyle w:val="VernacularText"/>
        </w:rPr>
        <w:t>-</w:t>
      </w:r>
      <w:r w:rsidR="00637EA0" w:rsidRPr="00637EA0">
        <w:rPr>
          <w:rStyle w:val="VernacularText"/>
        </w:rPr>
        <w:t>lunay</w:t>
      </w:r>
      <w:r w:rsidR="00637EA0">
        <w:t xml:space="preserve"> </w:t>
      </w:r>
      <w:r w:rsidR="00637EA0" w:rsidRPr="00637EA0">
        <w:rPr>
          <w:smallCaps/>
        </w:rPr>
        <w:t>stat</w:t>
      </w:r>
      <w:r w:rsidR="00637EA0">
        <w:t xml:space="preserve">-out.of.action or </w:t>
      </w:r>
      <w:r w:rsidR="00637EA0" w:rsidRPr="00637EA0">
        <w:rPr>
          <w:rStyle w:val="VernacularText"/>
        </w:rPr>
        <w:t>ma-lumaî</w:t>
      </w:r>
      <w:r w:rsidR="00637EA0">
        <w:t xml:space="preserve"> </w:t>
      </w:r>
      <w:r w:rsidR="00637EA0" w:rsidRPr="00637EA0">
        <w:rPr>
          <w:smallCaps/>
        </w:rPr>
        <w:t>stat</w:t>
      </w:r>
      <w:r w:rsidR="00637EA0">
        <w:t>-ashamed.</w:t>
      </w:r>
      <w:r>
        <w:t>]</w:t>
      </w:r>
    </w:p>
    <w:p w14:paraId="6907B160" w14:textId="77777777" w:rsidR="00637EA0" w:rsidRDefault="00DC1AE0" w:rsidP="00637EA0">
      <w:pPr>
        <w:pStyle w:val="InterlineText"/>
        <w:tabs>
          <w:tab w:val="left" w:pos="533"/>
          <w:tab w:val="left" w:pos="1082"/>
          <w:tab w:val="left" w:pos="1931"/>
          <w:tab w:val="left" w:pos="2195"/>
          <w:tab w:val="left" w:pos="3389"/>
          <w:tab w:val="left" w:pos="3653"/>
          <w:tab w:val="left" w:pos="4997"/>
          <w:tab w:val="left" w:pos="5546"/>
          <w:tab w:val="left" w:pos="6395"/>
          <w:tab w:val="left" w:pos="6659"/>
          <w:tab w:val="left" w:pos="7673"/>
        </w:tabs>
      </w:pPr>
      <w:r w:rsidRPr="003A1D48">
        <w:rPr>
          <w:rStyle w:val="InterlineTextNumChar"/>
        </w:rPr>
        <w:t>033</w:t>
      </w:r>
      <w:r w:rsidR="00800AD8">
        <w:tab/>
        <w:t>aku</w:t>
      </w:r>
      <w:r w:rsidR="00800AD8">
        <w:tab/>
        <w:t>mun</w:t>
      </w:r>
      <w:r w:rsidR="00637EA0">
        <w:tab/>
        <w:t>a</w:t>
      </w:r>
      <w:r w:rsidR="00637EA0">
        <w:tab/>
        <w:t>setseleî</w:t>
      </w:r>
      <w:r w:rsidR="00637EA0">
        <w:tab/>
        <w:t>a</w:t>
      </w:r>
      <w:r w:rsidR="00637EA0">
        <w:tab/>
        <w:t>maya,</w:t>
      </w:r>
      <w:r w:rsidR="00637EA0">
        <w:tab/>
        <w:t>aku</w:t>
      </w:r>
      <w:r w:rsidR="00637EA0">
        <w:tab/>
        <w:t>mun</w:t>
      </w:r>
      <w:r w:rsidR="00637EA0">
        <w:tab/>
        <w:t>a</w:t>
      </w:r>
      <w:r w:rsidR="00637EA0">
        <w:tab/>
        <w:t>seman</w:t>
      </w:r>
      <w:r w:rsidR="00637EA0">
        <w:tab/>
        <w:t>paravats</w:t>
      </w:r>
    </w:p>
    <w:p w14:paraId="672CA86F" w14:textId="77777777" w:rsidR="00800AD8" w:rsidRDefault="00800AD8" w:rsidP="00637EA0">
      <w:pPr>
        <w:pStyle w:val="InterlineGlossWithTrans"/>
        <w:tabs>
          <w:tab w:val="left" w:pos="533"/>
          <w:tab w:val="left" w:pos="1082"/>
          <w:tab w:val="left" w:pos="1931"/>
          <w:tab w:val="left" w:pos="2195"/>
          <w:tab w:val="left" w:pos="3389"/>
          <w:tab w:val="left" w:pos="3653"/>
          <w:tab w:val="left" w:pos="4997"/>
          <w:tab w:val="left" w:pos="5546"/>
          <w:tab w:val="left" w:pos="6395"/>
          <w:tab w:val="left" w:pos="6659"/>
          <w:tab w:val="left" w:pos="7673"/>
        </w:tabs>
      </w:pPr>
      <w:r>
        <w:tab/>
        <w:t>aku</w:t>
      </w:r>
      <w:r>
        <w:tab/>
        <w:t>mun</w:t>
      </w:r>
      <w:r w:rsidR="00637EA0">
        <w:tab/>
        <w:t>a</w:t>
      </w:r>
      <w:r w:rsidR="00637EA0">
        <w:tab/>
        <w:t>se-tseleî</w:t>
      </w:r>
      <w:r w:rsidR="00637EA0">
        <w:tab/>
        <w:t>a</w:t>
      </w:r>
      <w:r w:rsidR="00637EA0">
        <w:tab/>
        <w:t>ma-aya</w:t>
      </w:r>
      <w:r w:rsidR="00637EA0">
        <w:tab/>
        <w:t>aku</w:t>
      </w:r>
      <w:r w:rsidR="00637EA0">
        <w:tab/>
        <w:t>mun</w:t>
      </w:r>
      <w:r w:rsidR="00637EA0">
        <w:tab/>
        <w:t>a</w:t>
      </w:r>
      <w:r w:rsidR="00637EA0">
        <w:tab/>
        <w:t>em=sane</w:t>
      </w:r>
      <w:r w:rsidR="00637EA0">
        <w:tab/>
        <w:t>pa-ravats</w:t>
      </w:r>
    </w:p>
    <w:p w14:paraId="37468E21" w14:textId="77777777" w:rsidR="00800AD8" w:rsidRDefault="00800AD8" w:rsidP="00637EA0">
      <w:pPr>
        <w:pStyle w:val="InterlineTransNoFree"/>
        <w:tabs>
          <w:tab w:val="left" w:pos="1082"/>
          <w:tab w:val="left" w:pos="1931"/>
          <w:tab w:val="left" w:pos="2195"/>
          <w:tab w:val="left" w:pos="3389"/>
          <w:tab w:val="left" w:pos="3653"/>
          <w:tab w:val="left" w:pos="4997"/>
          <w:tab w:val="left" w:pos="5546"/>
          <w:tab w:val="left" w:pos="6395"/>
          <w:tab w:val="left" w:pos="6659"/>
          <w:tab w:val="left" w:pos="7673"/>
        </w:tabs>
      </w:pPr>
      <w:r>
        <w:tab/>
        <w:t>why</w:t>
      </w:r>
      <w:r>
        <w:tab/>
      </w:r>
      <w:r>
        <w:rPr>
          <w:smallCaps/>
        </w:rPr>
        <w:t>f.</w:t>
      </w:r>
      <w:r>
        <w:t>you(</w:t>
      </w:r>
      <w:r>
        <w:rPr>
          <w:smallCaps/>
        </w:rPr>
        <w:t>p</w:t>
      </w:r>
      <w:r w:rsidR="00637EA0">
        <w:rPr>
          <w:smallCaps/>
        </w:rPr>
        <w:t>)</w:t>
      </w:r>
      <w:r w:rsidR="00637EA0">
        <w:rPr>
          <w:smallCaps/>
        </w:rPr>
        <w:tab/>
        <w:t>c</w:t>
      </w:r>
      <w:r w:rsidR="00637EA0">
        <w:rPr>
          <w:smallCaps/>
        </w:rPr>
        <w:tab/>
        <w:t>invol</w:t>
      </w:r>
      <w:r w:rsidR="00637EA0">
        <w:t>-cold</w:t>
      </w:r>
      <w:r w:rsidR="00637EA0">
        <w:rPr>
          <w:smallCaps/>
        </w:rPr>
        <w:tab/>
        <w:t>c</w:t>
      </w:r>
      <w:r w:rsidR="00637EA0">
        <w:rPr>
          <w:smallCaps/>
        </w:rPr>
        <w:tab/>
        <w:t>stat</w:t>
      </w:r>
      <w:r w:rsidR="00637EA0">
        <w:t>-be.thus</w:t>
      </w:r>
      <w:r w:rsidR="00637EA0">
        <w:tab/>
        <w:t>why</w:t>
      </w:r>
      <w:r w:rsidR="00637EA0">
        <w:tab/>
      </w:r>
      <w:r w:rsidR="00637EA0">
        <w:rPr>
          <w:smallCaps/>
        </w:rPr>
        <w:t>f.</w:t>
      </w:r>
      <w:r w:rsidR="00637EA0">
        <w:t>you(</w:t>
      </w:r>
      <w:r w:rsidR="00637EA0">
        <w:rPr>
          <w:smallCaps/>
        </w:rPr>
        <w:t>p)</w:t>
      </w:r>
      <w:r w:rsidR="00637EA0">
        <w:rPr>
          <w:smallCaps/>
        </w:rPr>
        <w:tab/>
        <w:t>c</w:t>
      </w:r>
      <w:r w:rsidR="00637EA0">
        <w:rPr>
          <w:smallCaps/>
        </w:rPr>
        <w:tab/>
        <w:t>af</w:t>
      </w:r>
      <w:r w:rsidR="00637EA0">
        <w:t>=make</w:t>
      </w:r>
      <w:r w:rsidR="00637EA0">
        <w:tab/>
        <w:t>cause-true</w:t>
      </w:r>
    </w:p>
    <w:p w14:paraId="28C75FBB" w14:textId="77777777" w:rsidR="00800AD8" w:rsidRDefault="00800AD8" w:rsidP="00637EA0">
      <w:pPr>
        <w:pStyle w:val="InterlineText"/>
        <w:tabs>
          <w:tab w:val="left" w:pos="533"/>
          <w:tab w:val="left" w:pos="1397"/>
        </w:tabs>
      </w:pPr>
      <w:r>
        <w:tab/>
        <w:t>aravats</w:t>
      </w:r>
      <w:r>
        <w:tab/>
        <w:t>numa?</w:t>
      </w:r>
    </w:p>
    <w:p w14:paraId="03B05750" w14:textId="77777777" w:rsidR="00800AD8" w:rsidRDefault="00800AD8" w:rsidP="00637EA0">
      <w:pPr>
        <w:pStyle w:val="InterlineGlossWithTrans"/>
        <w:tabs>
          <w:tab w:val="left" w:pos="533"/>
          <w:tab w:val="left" w:pos="1397"/>
        </w:tabs>
      </w:pPr>
      <w:r>
        <w:tab/>
        <w:t>a-ravats</w:t>
      </w:r>
      <w:r>
        <w:tab/>
        <w:t>numa</w:t>
      </w:r>
    </w:p>
    <w:p w14:paraId="1F124B64" w14:textId="77777777" w:rsidR="00800AD8" w:rsidRDefault="00800AD8" w:rsidP="00637EA0">
      <w:pPr>
        <w:pStyle w:val="InterlineTransNoFree"/>
        <w:tabs>
          <w:tab w:val="left" w:pos="1397"/>
          <w:tab w:val="right" w:pos="8789"/>
        </w:tabs>
      </w:pPr>
      <w:r>
        <w:tab/>
      </w:r>
      <w:r>
        <w:rPr>
          <w:smallCaps/>
        </w:rPr>
        <w:t>c-</w:t>
      </w:r>
      <w:r>
        <w:t>true</w:t>
      </w:r>
      <w:r>
        <w:tab/>
        <w:t>indeed</w:t>
      </w:r>
      <w:r w:rsidR="00637EA0">
        <w:tab/>
        <w:t>Why are you so cold(?)? Why do you flatter(?) so much?</w:t>
      </w:r>
    </w:p>
    <w:p w14:paraId="1BE2FF11" w14:textId="77777777" w:rsidR="00800AD8" w:rsidRDefault="00DC1AE0" w:rsidP="00637EA0">
      <w:pPr>
        <w:pStyle w:val="InterlineText"/>
        <w:tabs>
          <w:tab w:val="left" w:pos="533"/>
          <w:tab w:val="left" w:pos="1517"/>
          <w:tab w:val="left" w:pos="2381"/>
        </w:tabs>
      </w:pPr>
      <w:r w:rsidRPr="003A1D48">
        <w:rPr>
          <w:rStyle w:val="InterlineTextNumChar"/>
        </w:rPr>
        <w:t>034</w:t>
      </w:r>
      <w:r w:rsidR="00800AD8">
        <w:tab/>
        <w:t>saka</w:t>
      </w:r>
      <w:r w:rsidR="00800AD8">
        <w:tab/>
        <w:t>qadjaw</w:t>
      </w:r>
      <w:r w:rsidR="00800AD8">
        <w:tab/>
        <w:t>nimun.</w:t>
      </w:r>
    </w:p>
    <w:p w14:paraId="6E5FEA71" w14:textId="77777777" w:rsidR="00800AD8" w:rsidRDefault="00800AD8" w:rsidP="00637EA0">
      <w:pPr>
        <w:pStyle w:val="InterlineGlossWithTrans"/>
        <w:tabs>
          <w:tab w:val="left" w:pos="533"/>
          <w:tab w:val="left" w:pos="1517"/>
          <w:tab w:val="left" w:pos="2381"/>
        </w:tabs>
      </w:pPr>
      <w:r>
        <w:tab/>
        <w:t>sa-ka</w:t>
      </w:r>
      <w:r>
        <w:tab/>
        <w:t>qadjaw</w:t>
      </w:r>
      <w:r>
        <w:tab/>
        <w:t>ni-mun</w:t>
      </w:r>
    </w:p>
    <w:p w14:paraId="70B1E4E3" w14:textId="77777777" w:rsidR="00800AD8" w:rsidRDefault="00800AD8" w:rsidP="00637EA0">
      <w:pPr>
        <w:pStyle w:val="InterlineTransNoFree"/>
        <w:tabs>
          <w:tab w:val="left" w:pos="1517"/>
          <w:tab w:val="left" w:pos="2381"/>
          <w:tab w:val="right" w:pos="8787"/>
        </w:tabs>
      </w:pPr>
      <w:r>
        <w:tab/>
        <w:t>and-after</w:t>
      </w:r>
      <w:r>
        <w:tab/>
        <w:t>perhaps</w:t>
      </w:r>
      <w:r>
        <w:tab/>
        <w:t>of-you(</w:t>
      </w:r>
      <w:r>
        <w:rPr>
          <w:smallCaps/>
        </w:rPr>
        <w:t>p</w:t>
      </w:r>
      <w:r>
        <w:t>)</w:t>
      </w:r>
      <w:r w:rsidR="00637EA0">
        <w:tab/>
        <w:t>And it’s up to you.</w:t>
      </w:r>
    </w:p>
    <w:p w14:paraId="73A6D1C5" w14:textId="77777777" w:rsidR="00637EA0" w:rsidRDefault="00DC1AE0" w:rsidP="00637EA0">
      <w:pPr>
        <w:pStyle w:val="InterlineText"/>
        <w:tabs>
          <w:tab w:val="left" w:pos="533"/>
          <w:tab w:val="left" w:pos="1067"/>
          <w:tab w:val="left" w:pos="1976"/>
          <w:tab w:val="left" w:pos="2840"/>
          <w:tab w:val="left" w:pos="5114"/>
          <w:tab w:val="left" w:pos="5888"/>
          <w:tab w:val="left" w:pos="6362"/>
        </w:tabs>
      </w:pPr>
      <w:r w:rsidRPr="003A1D48">
        <w:rPr>
          <w:rStyle w:val="InterlineTextNumChar"/>
        </w:rPr>
        <w:t>035</w:t>
      </w:r>
      <w:r w:rsidR="00800AD8">
        <w:tab/>
        <w:t>pai</w:t>
      </w:r>
      <w:r w:rsidR="00800AD8">
        <w:tab/>
        <w:t>tutsu</w:t>
      </w:r>
      <w:r w:rsidR="00800AD8">
        <w:tab/>
        <w:t>tja</w:t>
      </w:r>
      <w:r w:rsidR="00637EA0">
        <w:tab/>
        <w:t>minadjeledjele</w:t>
      </w:r>
      <w:r w:rsidR="00637EA0">
        <w:tab/>
        <w:t>anga</w:t>
      </w:r>
      <w:r w:rsidR="00637EA0">
        <w:tab/>
        <w:t>sa</w:t>
      </w:r>
      <w:r w:rsidR="00637EA0">
        <w:tab/>
        <w:t>kininemneman.</w:t>
      </w:r>
    </w:p>
    <w:p w14:paraId="61CA75C4" w14:textId="77777777" w:rsidR="00800AD8" w:rsidRDefault="00800AD8" w:rsidP="00637EA0">
      <w:pPr>
        <w:pStyle w:val="InterlineGlossWithTrans"/>
        <w:tabs>
          <w:tab w:val="left" w:pos="533"/>
          <w:tab w:val="left" w:pos="1067"/>
          <w:tab w:val="left" w:pos="1976"/>
          <w:tab w:val="left" w:pos="2840"/>
          <w:tab w:val="left" w:pos="5114"/>
          <w:tab w:val="left" w:pos="5888"/>
          <w:tab w:val="left" w:pos="6362"/>
        </w:tabs>
      </w:pPr>
      <w:r>
        <w:tab/>
        <w:t>pai</w:t>
      </w:r>
      <w:r>
        <w:tab/>
        <w:t>tu-tsu</w:t>
      </w:r>
      <w:r>
        <w:tab/>
        <w:t>tja</w:t>
      </w:r>
      <w:r w:rsidR="00637EA0">
        <w:tab/>
        <w:t>in=ma-djele-djele</w:t>
      </w:r>
      <w:r w:rsidR="00637EA0">
        <w:tab/>
        <w:t>anga</w:t>
      </w:r>
      <w:r w:rsidR="00637EA0">
        <w:tab/>
        <w:t>tsa</w:t>
      </w:r>
      <w:r w:rsidR="00637EA0">
        <w:tab/>
        <w:t>in=kinemnem-an</w:t>
      </w:r>
    </w:p>
    <w:p w14:paraId="2F14BC24" w14:textId="77777777" w:rsidR="00800AD8" w:rsidRDefault="00800AD8" w:rsidP="00637EA0">
      <w:pPr>
        <w:pStyle w:val="InterlineTrans"/>
        <w:tabs>
          <w:tab w:val="left" w:pos="533"/>
          <w:tab w:val="left" w:pos="1067"/>
          <w:tab w:val="left" w:pos="1976"/>
          <w:tab w:val="left" w:pos="2840"/>
          <w:tab w:val="left" w:pos="5114"/>
          <w:tab w:val="left" w:pos="5888"/>
          <w:tab w:val="left" w:pos="6362"/>
        </w:tabs>
      </w:pPr>
      <w:r>
        <w:tab/>
        <w:t>well</w:t>
      </w:r>
      <w:r>
        <w:tab/>
      </w:r>
      <w:r>
        <w:rPr>
          <w:smallCaps/>
        </w:rPr>
        <w:t>obl</w:t>
      </w:r>
      <w:r>
        <w:t>-this</w:t>
      </w:r>
      <w:r>
        <w:tab/>
        <w:t>we(</w:t>
      </w:r>
      <w:r>
        <w:rPr>
          <w:smallCaps/>
        </w:rPr>
        <w:t>inc</w:t>
      </w:r>
      <w:r>
        <w:t>)</w:t>
      </w:r>
      <w:r w:rsidR="00637EA0">
        <w:tab/>
      </w:r>
      <w:r w:rsidR="00637EA0">
        <w:rPr>
          <w:smallCaps/>
        </w:rPr>
        <w:t>perf</w:t>
      </w:r>
      <w:r w:rsidR="00637EA0">
        <w:t>=</w:t>
      </w:r>
      <w:r w:rsidR="00637EA0">
        <w:rPr>
          <w:smallCaps/>
        </w:rPr>
        <w:t>stat</w:t>
      </w:r>
      <w:r w:rsidR="00637EA0">
        <w:t>-</w:t>
      </w:r>
      <w:r w:rsidR="00637EA0">
        <w:rPr>
          <w:smallCaps/>
        </w:rPr>
        <w:t>red</w:t>
      </w:r>
      <w:r w:rsidR="00637EA0">
        <w:t>-simple</w:t>
      </w:r>
      <w:r w:rsidR="00637EA0">
        <w:tab/>
        <w:t>indeed</w:t>
      </w:r>
      <w:r w:rsidR="00637EA0">
        <w:tab/>
        <w:t>this</w:t>
      </w:r>
      <w:r w:rsidR="00637EA0">
        <w:tab/>
      </w:r>
      <w:r w:rsidR="00637EA0">
        <w:rPr>
          <w:smallCaps/>
        </w:rPr>
        <w:t>perf</w:t>
      </w:r>
      <w:r w:rsidR="00637EA0">
        <w:t>=think-</w:t>
      </w:r>
      <w:r w:rsidR="00637EA0">
        <w:rPr>
          <w:smallCaps/>
        </w:rPr>
        <w:t>nom</w:t>
      </w:r>
    </w:p>
    <w:p w14:paraId="4982860C" w14:textId="77777777" w:rsidR="00800AD8" w:rsidRDefault="00800AD8">
      <w:pPr>
        <w:pStyle w:val="InterlineFree"/>
      </w:pPr>
      <w:r>
        <w:t>And now we have all cut down our ideas(?).</w:t>
      </w:r>
    </w:p>
    <w:p w14:paraId="2F5D5373" w14:textId="77777777" w:rsidR="00637EA0" w:rsidRDefault="00DE0E5A" w:rsidP="00637EA0">
      <w:pPr>
        <w:pStyle w:val="InterlineText"/>
        <w:tabs>
          <w:tab w:val="left" w:pos="533"/>
          <w:tab w:val="left" w:pos="1232"/>
          <w:tab w:val="left" w:pos="1676"/>
          <w:tab w:val="left" w:pos="2600"/>
          <w:tab w:val="left" w:pos="2864"/>
          <w:tab w:val="left" w:pos="4043"/>
          <w:tab w:val="left" w:pos="5102"/>
          <w:tab w:val="left" w:pos="5546"/>
          <w:tab w:val="left" w:pos="6470"/>
          <w:tab w:val="left" w:pos="6734"/>
        </w:tabs>
      </w:pPr>
      <w:r w:rsidRPr="003A1D48">
        <w:rPr>
          <w:rStyle w:val="InterlineTextNumChar"/>
        </w:rPr>
        <w:lastRenderedPageBreak/>
        <w:t>036</w:t>
      </w:r>
      <w:r w:rsidR="00800AD8">
        <w:tab/>
        <w:t>îakua</w:t>
      </w:r>
      <w:r w:rsidR="00800AD8">
        <w:tab/>
        <w:t>ika</w:t>
      </w:r>
      <w:r w:rsidR="00800AD8">
        <w:tab/>
        <w:t>mun</w:t>
      </w:r>
      <w:r w:rsidR="00800AD8">
        <w:tab/>
        <w:t>a</w:t>
      </w:r>
      <w:r w:rsidR="00637EA0">
        <w:tab/>
        <w:t>masan</w:t>
      </w:r>
      <w:r w:rsidR="00637EA0">
        <w:tab/>
        <w:t>itaî</w:t>
      </w:r>
      <w:r w:rsidR="00637EA0">
        <w:tab/>
        <w:t>ika</w:t>
      </w:r>
      <w:r w:rsidR="00637EA0">
        <w:tab/>
        <w:t>mun</w:t>
      </w:r>
      <w:r w:rsidR="00637EA0">
        <w:tab/>
        <w:t>a</w:t>
      </w:r>
      <w:r w:rsidR="00637EA0">
        <w:tab/>
        <w:t>masan</w:t>
      </w:r>
    </w:p>
    <w:p w14:paraId="2A573B7E" w14:textId="77777777" w:rsidR="00800AD8" w:rsidRDefault="00800AD8" w:rsidP="00637EA0">
      <w:pPr>
        <w:pStyle w:val="InterlineGlossWithTrans"/>
        <w:tabs>
          <w:tab w:val="left" w:pos="533"/>
          <w:tab w:val="left" w:pos="1232"/>
          <w:tab w:val="left" w:pos="1676"/>
          <w:tab w:val="left" w:pos="2600"/>
          <w:tab w:val="left" w:pos="2864"/>
          <w:tab w:val="left" w:pos="4043"/>
          <w:tab w:val="left" w:pos="5102"/>
          <w:tab w:val="left" w:pos="5546"/>
          <w:tab w:val="left" w:pos="6470"/>
          <w:tab w:val="left" w:pos="6734"/>
        </w:tabs>
      </w:pPr>
      <w:r>
        <w:tab/>
        <w:t>îakua</w:t>
      </w:r>
      <w:r>
        <w:tab/>
        <w:t>ika</w:t>
      </w:r>
      <w:r>
        <w:tab/>
        <w:t>mun</w:t>
      </w:r>
      <w:r>
        <w:tab/>
        <w:t>a</w:t>
      </w:r>
      <w:r w:rsidR="00637EA0">
        <w:tab/>
        <w:t>ma-sane</w:t>
      </w:r>
      <w:r w:rsidR="00637EA0">
        <w:tab/>
        <w:t>ita-î</w:t>
      </w:r>
      <w:r w:rsidR="00637EA0">
        <w:tab/>
        <w:t>ika</w:t>
      </w:r>
      <w:r w:rsidR="00637EA0">
        <w:tab/>
        <w:t>mun</w:t>
      </w:r>
      <w:r w:rsidR="00637EA0">
        <w:tab/>
        <w:t>a</w:t>
      </w:r>
      <w:r w:rsidR="00637EA0">
        <w:tab/>
        <w:t>ma-sane</w:t>
      </w:r>
    </w:p>
    <w:p w14:paraId="6F922D02" w14:textId="77777777" w:rsidR="00800AD8" w:rsidRDefault="00800AD8" w:rsidP="00637EA0">
      <w:pPr>
        <w:pStyle w:val="InterlineTransNoFree"/>
        <w:tabs>
          <w:tab w:val="left" w:pos="1232"/>
          <w:tab w:val="left" w:pos="1676"/>
          <w:tab w:val="left" w:pos="2600"/>
          <w:tab w:val="left" w:pos="2864"/>
          <w:tab w:val="left" w:pos="4043"/>
          <w:tab w:val="left" w:pos="5102"/>
          <w:tab w:val="left" w:pos="5546"/>
          <w:tab w:val="left" w:pos="6470"/>
          <w:tab w:val="left" w:pos="6734"/>
        </w:tabs>
        <w:rPr>
          <w:smallCaps/>
        </w:rPr>
      </w:pPr>
      <w:r>
        <w:tab/>
        <w:t>but</w:t>
      </w:r>
      <w:r>
        <w:tab/>
        <w:t>not</w:t>
      </w:r>
      <w:r>
        <w:tab/>
      </w:r>
      <w:r>
        <w:rPr>
          <w:smallCaps/>
        </w:rPr>
        <w:t>f.</w:t>
      </w:r>
      <w:r>
        <w:t>you(</w:t>
      </w:r>
      <w:r>
        <w:rPr>
          <w:smallCaps/>
        </w:rPr>
        <w:t>p</w:t>
      </w:r>
      <w:r>
        <w:t>)</w:t>
      </w:r>
      <w:r>
        <w:rPr>
          <w:smallCaps/>
        </w:rPr>
        <w:tab/>
        <w:t>c</w:t>
      </w:r>
      <w:r w:rsidR="00637EA0">
        <w:tab/>
      </w:r>
      <w:r w:rsidR="00637EA0">
        <w:rPr>
          <w:smallCaps/>
        </w:rPr>
        <w:t>stat</w:t>
      </w:r>
      <w:r w:rsidR="00637EA0">
        <w:t>-make</w:t>
      </w:r>
      <w:r w:rsidR="00637EA0">
        <w:tab/>
        <w:t>one-times</w:t>
      </w:r>
      <w:r w:rsidR="00637EA0">
        <w:tab/>
        <w:t>not</w:t>
      </w:r>
      <w:r w:rsidR="00637EA0">
        <w:tab/>
      </w:r>
      <w:r w:rsidR="00637EA0">
        <w:rPr>
          <w:smallCaps/>
        </w:rPr>
        <w:t>f.</w:t>
      </w:r>
      <w:r w:rsidR="00637EA0">
        <w:t>you(</w:t>
      </w:r>
      <w:r w:rsidR="00637EA0">
        <w:rPr>
          <w:smallCaps/>
        </w:rPr>
        <w:t>p</w:t>
      </w:r>
      <w:r w:rsidR="00637EA0">
        <w:t>)</w:t>
      </w:r>
      <w:r w:rsidR="00637EA0">
        <w:rPr>
          <w:smallCaps/>
        </w:rPr>
        <w:tab/>
        <w:t>c</w:t>
      </w:r>
      <w:r w:rsidR="00637EA0">
        <w:rPr>
          <w:smallCaps/>
        </w:rPr>
        <w:tab/>
        <w:t>stat</w:t>
      </w:r>
      <w:r w:rsidR="00637EA0">
        <w:t>-make</w:t>
      </w:r>
    </w:p>
    <w:p w14:paraId="55D59691" w14:textId="77777777" w:rsidR="00637EA0" w:rsidRDefault="00800AD8" w:rsidP="00637EA0">
      <w:pPr>
        <w:pStyle w:val="InterlineText"/>
        <w:tabs>
          <w:tab w:val="left" w:pos="533"/>
          <w:tab w:val="left" w:pos="2102"/>
          <w:tab w:val="left" w:pos="2606"/>
          <w:tab w:val="left" w:pos="3440"/>
          <w:tab w:val="left" w:pos="5174"/>
          <w:tab w:val="left" w:pos="5678"/>
          <w:tab w:val="left" w:pos="6512"/>
        </w:tabs>
      </w:pPr>
      <w:r>
        <w:tab/>
        <w:t>musaî</w:t>
      </w:r>
      <w:r>
        <w:tab/>
        <w:t>tua</w:t>
      </w:r>
      <w:r>
        <w:tab/>
        <w:t>nu</w:t>
      </w:r>
      <w:r w:rsidR="00637EA0">
        <w:tab/>
        <w:t>kininemneman</w:t>
      </w:r>
      <w:r w:rsidR="00637EA0">
        <w:tab/>
        <w:t>tua</w:t>
      </w:r>
      <w:r w:rsidR="00637EA0">
        <w:tab/>
        <w:t>nu</w:t>
      </w:r>
      <w:r w:rsidR="00637EA0">
        <w:tab/>
        <w:t>sinipaqayam.</w:t>
      </w:r>
    </w:p>
    <w:p w14:paraId="7DFE27CA" w14:textId="77777777" w:rsidR="00800AD8" w:rsidRDefault="00800AD8" w:rsidP="00637EA0">
      <w:pPr>
        <w:pStyle w:val="InterlineGlossWithTrans"/>
        <w:tabs>
          <w:tab w:val="left" w:pos="533"/>
          <w:tab w:val="left" w:pos="2102"/>
          <w:tab w:val="left" w:pos="2606"/>
          <w:tab w:val="left" w:pos="3440"/>
          <w:tab w:val="left" w:pos="5174"/>
          <w:tab w:val="left" w:pos="5678"/>
          <w:tab w:val="left" w:pos="6512"/>
        </w:tabs>
      </w:pPr>
      <w:r>
        <w:tab/>
        <w:t>ma-usa-î</w:t>
      </w:r>
      <w:r>
        <w:tab/>
        <w:t>tua</w:t>
      </w:r>
      <w:r>
        <w:tab/>
        <w:t>nu</w:t>
      </w:r>
      <w:r w:rsidR="00637EA0">
        <w:tab/>
        <w:t>in=kinemnem-an</w:t>
      </w:r>
      <w:r w:rsidR="00637EA0">
        <w:tab/>
        <w:t>tua</w:t>
      </w:r>
      <w:r w:rsidR="00637EA0">
        <w:tab/>
        <w:t>nu</w:t>
      </w:r>
      <w:r w:rsidR="00637EA0">
        <w:tab/>
        <w:t>in=si-pa-qayam</w:t>
      </w:r>
    </w:p>
    <w:p w14:paraId="1A497EE6" w14:textId="77777777" w:rsidR="00800AD8" w:rsidRDefault="00800AD8" w:rsidP="00637EA0">
      <w:pPr>
        <w:pStyle w:val="InterlineTrans"/>
        <w:tabs>
          <w:tab w:val="left" w:pos="533"/>
          <w:tab w:val="left" w:pos="2102"/>
          <w:tab w:val="left" w:pos="2606"/>
          <w:tab w:val="left" w:pos="3440"/>
          <w:tab w:val="left" w:pos="5174"/>
          <w:tab w:val="left" w:pos="5678"/>
          <w:tab w:val="left" w:pos="6512"/>
        </w:tabs>
      </w:pPr>
      <w:r>
        <w:tab/>
      </w:r>
      <w:r>
        <w:rPr>
          <w:smallCaps/>
        </w:rPr>
        <w:t>num</w:t>
      </w:r>
      <w:r>
        <w:t>-two-times</w:t>
      </w:r>
      <w:r>
        <w:tab/>
      </w:r>
      <w:r>
        <w:rPr>
          <w:smallCaps/>
        </w:rPr>
        <w:t>obl</w:t>
      </w:r>
      <w:r>
        <w:tab/>
        <w:t>your(</w:t>
      </w:r>
      <w:r>
        <w:rPr>
          <w:smallCaps/>
        </w:rPr>
        <w:t>p</w:t>
      </w:r>
      <w:r>
        <w:t>)</w:t>
      </w:r>
      <w:r w:rsidR="00637EA0">
        <w:tab/>
      </w:r>
      <w:r w:rsidR="00637EA0">
        <w:rPr>
          <w:smallCaps/>
        </w:rPr>
        <w:t>perf</w:t>
      </w:r>
      <w:r w:rsidR="00637EA0">
        <w:t>=think-</w:t>
      </w:r>
      <w:r w:rsidR="00637EA0">
        <w:rPr>
          <w:smallCaps/>
        </w:rPr>
        <w:t>nom</w:t>
      </w:r>
      <w:r w:rsidR="00637EA0">
        <w:tab/>
      </w:r>
      <w:r w:rsidR="00637EA0">
        <w:rPr>
          <w:smallCaps/>
        </w:rPr>
        <w:t>obl</w:t>
      </w:r>
      <w:r w:rsidR="00637EA0">
        <w:tab/>
        <w:t>your(</w:t>
      </w:r>
      <w:r w:rsidR="00637EA0">
        <w:rPr>
          <w:smallCaps/>
        </w:rPr>
        <w:t>p</w:t>
      </w:r>
      <w:r w:rsidR="00637EA0">
        <w:t>)</w:t>
      </w:r>
      <w:r w:rsidR="00637EA0">
        <w:tab/>
      </w:r>
      <w:r w:rsidR="00637EA0">
        <w:rPr>
          <w:smallCaps/>
        </w:rPr>
        <w:t>perf</w:t>
      </w:r>
      <w:r w:rsidR="00637EA0">
        <w:t>=</w:t>
      </w:r>
      <w:r w:rsidR="00637EA0">
        <w:rPr>
          <w:smallCaps/>
        </w:rPr>
        <w:t>if</w:t>
      </w:r>
      <w:r w:rsidR="00637EA0">
        <w:t>-cause-inspect</w:t>
      </w:r>
    </w:p>
    <w:p w14:paraId="1096039E" w14:textId="77777777" w:rsidR="00800AD8" w:rsidRDefault="00800AD8" w:rsidP="00637EA0">
      <w:pPr>
        <w:pStyle w:val="InterlineFree"/>
      </w:pPr>
      <w:r>
        <w:t>But you haven’t thought once or twice (?) about what you have put on show.</w:t>
      </w:r>
    </w:p>
    <w:p w14:paraId="66157181" w14:textId="77777777" w:rsidR="00637EA0" w:rsidRDefault="00DE0E5A" w:rsidP="00637EA0">
      <w:pPr>
        <w:pStyle w:val="InterlineText"/>
        <w:tabs>
          <w:tab w:val="left" w:pos="533"/>
          <w:tab w:val="left" w:pos="1067"/>
          <w:tab w:val="left" w:pos="2726"/>
          <w:tab w:val="left" w:pos="2990"/>
          <w:tab w:val="left" w:pos="4064"/>
          <w:tab w:val="left" w:pos="5003"/>
          <w:tab w:val="left" w:pos="6182"/>
          <w:tab w:val="left" w:pos="7121"/>
        </w:tabs>
      </w:pPr>
      <w:r w:rsidRPr="003A1D48">
        <w:rPr>
          <w:rStyle w:val="InterlineTextNumChar"/>
        </w:rPr>
        <w:t>037</w:t>
      </w:r>
      <w:r w:rsidR="00800AD8">
        <w:tab/>
        <w:t>pai</w:t>
      </w:r>
      <w:r w:rsidR="00800AD8">
        <w:tab/>
        <w:t>aitsu</w:t>
      </w:r>
      <w:r w:rsidR="00800AD8">
        <w:tab/>
        <w:t>a</w:t>
      </w:r>
      <w:r w:rsidR="00800AD8">
        <w:tab/>
        <w:t>ke÷ike÷i</w:t>
      </w:r>
      <w:r w:rsidR="00637EA0">
        <w:tab/>
        <w:t>inika</w:t>
      </w:r>
      <w:r w:rsidR="00637EA0">
        <w:tab/>
        <w:t>matsidiî</w:t>
      </w:r>
      <w:r w:rsidR="00637EA0">
        <w:tab/>
        <w:t>inika</w:t>
      </w:r>
      <w:r w:rsidR="00637EA0">
        <w:tab/>
        <w:t>ma÷usa</w:t>
      </w:r>
    </w:p>
    <w:p w14:paraId="5FB0490A" w14:textId="77777777" w:rsidR="00800AD8" w:rsidRDefault="00800AD8" w:rsidP="00637EA0">
      <w:pPr>
        <w:pStyle w:val="InterlineGlossWithTrans"/>
        <w:tabs>
          <w:tab w:val="left" w:pos="533"/>
          <w:tab w:val="left" w:pos="1067"/>
          <w:tab w:val="left" w:pos="2726"/>
          <w:tab w:val="left" w:pos="2990"/>
          <w:tab w:val="left" w:pos="4064"/>
          <w:tab w:val="left" w:pos="5003"/>
          <w:tab w:val="left" w:pos="6182"/>
          <w:tab w:val="left" w:pos="7121"/>
        </w:tabs>
      </w:pPr>
      <w:r>
        <w:tab/>
        <w:t>pai</w:t>
      </w:r>
      <w:r>
        <w:tab/>
        <w:t>aya-i-tsu</w:t>
      </w:r>
      <w:r>
        <w:tab/>
        <w:t>a</w:t>
      </w:r>
      <w:r>
        <w:tab/>
        <w:t>ke÷i-ke÷i</w:t>
      </w:r>
      <w:r w:rsidR="00637EA0">
        <w:tab/>
        <w:t>ini-ka</w:t>
      </w:r>
      <w:r w:rsidR="00637EA0">
        <w:tab/>
        <w:t>ma-tsidiî</w:t>
      </w:r>
      <w:r w:rsidR="00637EA0">
        <w:tab/>
        <w:t>ini-ka</w:t>
      </w:r>
      <w:r w:rsidR="00637EA0">
        <w:tab/>
        <w:t>ma-÷usa</w:t>
      </w:r>
    </w:p>
    <w:p w14:paraId="08EEE30C" w14:textId="77777777" w:rsidR="00800AD8" w:rsidRDefault="00800AD8" w:rsidP="00637EA0">
      <w:pPr>
        <w:pStyle w:val="InterlineTransNoFree"/>
        <w:tabs>
          <w:tab w:val="left" w:pos="1067"/>
          <w:tab w:val="left" w:pos="2726"/>
          <w:tab w:val="left" w:pos="2990"/>
          <w:tab w:val="left" w:pos="4064"/>
          <w:tab w:val="left" w:pos="5003"/>
          <w:tab w:val="left" w:pos="6182"/>
          <w:tab w:val="left" w:pos="7121"/>
        </w:tabs>
      </w:pPr>
      <w:r>
        <w:tab/>
        <w:t>well</w:t>
      </w:r>
      <w:r>
        <w:tab/>
        <w:t>be.thus-</w:t>
      </w:r>
      <w:r>
        <w:rPr>
          <w:smallCaps/>
        </w:rPr>
        <w:t>loc</w:t>
      </w:r>
      <w:r>
        <w:t>-this</w:t>
      </w:r>
      <w:r>
        <w:rPr>
          <w:smallCaps/>
        </w:rPr>
        <w:tab/>
        <w:t>c</w:t>
      </w:r>
      <w:r>
        <w:rPr>
          <w:smallCaps/>
        </w:rPr>
        <w:tab/>
        <w:t>red</w:t>
      </w:r>
      <w:r>
        <w:t>-small</w:t>
      </w:r>
      <w:r w:rsidR="00637EA0">
        <w:tab/>
        <w:t>not-after</w:t>
      </w:r>
      <w:r w:rsidR="00637EA0">
        <w:tab/>
      </w:r>
      <w:r w:rsidR="00637EA0">
        <w:rPr>
          <w:smallCaps/>
        </w:rPr>
        <w:t>stat</w:t>
      </w:r>
      <w:r w:rsidR="00637EA0">
        <w:t>-alone</w:t>
      </w:r>
      <w:r w:rsidR="00637EA0">
        <w:tab/>
        <w:t>not-after</w:t>
      </w:r>
      <w:r w:rsidR="00637EA0">
        <w:tab/>
      </w:r>
      <w:r w:rsidR="00637EA0">
        <w:rPr>
          <w:smallCaps/>
        </w:rPr>
        <w:t>num</w:t>
      </w:r>
      <w:r w:rsidR="00637EA0">
        <w:t>-two</w:t>
      </w:r>
    </w:p>
    <w:p w14:paraId="4F88F1BD" w14:textId="77777777" w:rsidR="00637EA0" w:rsidRDefault="00800AD8" w:rsidP="00637EA0">
      <w:pPr>
        <w:pStyle w:val="InterlineText"/>
        <w:tabs>
          <w:tab w:val="left" w:pos="533"/>
          <w:tab w:val="left" w:pos="1757"/>
          <w:tab w:val="left" w:pos="2576"/>
          <w:tab w:val="left" w:pos="3440"/>
          <w:tab w:val="left" w:pos="3704"/>
        </w:tabs>
      </w:pPr>
      <w:r>
        <w:tab/>
        <w:t>matjaîaîak,</w:t>
      </w:r>
      <w:r>
        <w:tab/>
        <w:t>tjuruvu</w:t>
      </w:r>
      <w:r w:rsidR="00637EA0">
        <w:tab/>
        <w:t>aravats</w:t>
      </w:r>
      <w:r w:rsidR="00637EA0">
        <w:tab/>
        <w:t>a</w:t>
      </w:r>
      <w:r w:rsidR="00637EA0">
        <w:tab/>
        <w:t>matjaîaîak.</w:t>
      </w:r>
    </w:p>
    <w:p w14:paraId="53AECA35" w14:textId="77777777" w:rsidR="00800AD8" w:rsidRDefault="00800AD8" w:rsidP="00637EA0">
      <w:pPr>
        <w:pStyle w:val="InterlineGlossWithTrans"/>
        <w:tabs>
          <w:tab w:val="left" w:pos="533"/>
          <w:tab w:val="left" w:pos="1757"/>
          <w:tab w:val="left" w:pos="2576"/>
          <w:tab w:val="left" w:pos="3440"/>
          <w:tab w:val="left" w:pos="3704"/>
        </w:tabs>
      </w:pPr>
      <w:r>
        <w:tab/>
        <w:t>matja-îaîak</w:t>
      </w:r>
      <w:r>
        <w:tab/>
        <w:t>tjuruvu</w:t>
      </w:r>
      <w:r w:rsidR="00637EA0">
        <w:tab/>
        <w:t>a-ravats</w:t>
      </w:r>
      <w:r w:rsidR="00637EA0">
        <w:tab/>
        <w:t>a</w:t>
      </w:r>
      <w:r w:rsidR="00637EA0">
        <w:tab/>
        <w:t>matja-îaîak</w:t>
      </w:r>
    </w:p>
    <w:p w14:paraId="73903854" w14:textId="77777777" w:rsidR="00800AD8" w:rsidRDefault="00800AD8" w:rsidP="00637EA0">
      <w:pPr>
        <w:pStyle w:val="InterlineTrans"/>
        <w:tabs>
          <w:tab w:val="left" w:pos="533"/>
          <w:tab w:val="left" w:pos="1757"/>
          <w:tab w:val="left" w:pos="2576"/>
          <w:tab w:val="left" w:pos="3440"/>
          <w:tab w:val="left" w:pos="3704"/>
        </w:tabs>
      </w:pPr>
      <w:r>
        <w:tab/>
      </w:r>
      <w:r>
        <w:rPr>
          <w:smallCaps/>
        </w:rPr>
        <w:t>num</w:t>
      </w:r>
      <w:r>
        <w:t>-child</w:t>
      </w:r>
      <w:r>
        <w:tab/>
        <w:t>many</w:t>
      </w:r>
      <w:r w:rsidR="00637EA0">
        <w:tab/>
      </w:r>
      <w:r w:rsidR="00637EA0">
        <w:rPr>
          <w:smallCaps/>
        </w:rPr>
        <w:t>c-</w:t>
      </w:r>
      <w:r w:rsidR="00637EA0">
        <w:t>true</w:t>
      </w:r>
      <w:r w:rsidR="00637EA0">
        <w:rPr>
          <w:smallCaps/>
        </w:rPr>
        <w:tab/>
        <w:t>c</w:t>
      </w:r>
      <w:r w:rsidR="00637EA0">
        <w:rPr>
          <w:smallCaps/>
        </w:rPr>
        <w:tab/>
        <w:t>num</w:t>
      </w:r>
      <w:r w:rsidR="00637EA0">
        <w:t>-child</w:t>
      </w:r>
    </w:p>
    <w:p w14:paraId="7ECDEFFD" w14:textId="77777777" w:rsidR="00800AD8" w:rsidRDefault="00800AD8" w:rsidP="00637EA0">
      <w:pPr>
        <w:pStyle w:val="InterlineFree"/>
      </w:pPr>
      <w:r>
        <w:t>This child hasn’t got just one or just</w:t>
      </w:r>
      <w:r w:rsidR="00637EA0">
        <w:t xml:space="preserve"> </w:t>
      </w:r>
      <w:r>
        <w:t>two parents; there are very many people (of the parents’ generation)(?).</w:t>
      </w:r>
    </w:p>
    <w:p w14:paraId="3D7CB851" w14:textId="77777777" w:rsidR="00800AD8" w:rsidRDefault="00DE0E5A" w:rsidP="00637EA0">
      <w:pPr>
        <w:pStyle w:val="InterlineText"/>
        <w:tabs>
          <w:tab w:val="left" w:pos="533"/>
          <w:tab w:val="left" w:pos="1187"/>
          <w:tab w:val="left" w:pos="3056"/>
          <w:tab w:val="left" w:pos="4445"/>
          <w:tab w:val="left" w:pos="6599"/>
          <w:tab w:val="left" w:pos="7313"/>
        </w:tabs>
      </w:pPr>
      <w:r w:rsidRPr="003A1D48">
        <w:rPr>
          <w:rStyle w:val="InterlineTextNumChar"/>
        </w:rPr>
        <w:t>038</w:t>
      </w:r>
      <w:r w:rsidR="00800AD8">
        <w:tab/>
        <w:t>nu</w:t>
      </w:r>
      <w:r w:rsidR="00800AD8">
        <w:tab/>
        <w:t>mavadavaday</w:t>
      </w:r>
      <w:r w:rsidR="00800AD8">
        <w:tab/>
        <w:t>semainu</w:t>
      </w:r>
      <w:r w:rsidR="00800AD8">
        <w:tab/>
        <w:t>tunazuanga</w:t>
      </w:r>
      <w:r w:rsidR="00800AD8">
        <w:tab/>
        <w:t>tjara</w:t>
      </w:r>
      <w:r w:rsidR="00800AD8">
        <w:tab/>
        <w:t>tja</w:t>
      </w:r>
    </w:p>
    <w:p w14:paraId="74B7DB8E" w14:textId="77777777" w:rsidR="00800AD8" w:rsidRDefault="00800AD8" w:rsidP="00637EA0">
      <w:pPr>
        <w:pStyle w:val="InterlineGlossWithTrans"/>
        <w:tabs>
          <w:tab w:val="left" w:pos="533"/>
          <w:tab w:val="left" w:pos="1187"/>
          <w:tab w:val="left" w:pos="3056"/>
          <w:tab w:val="left" w:pos="4445"/>
          <w:tab w:val="left" w:pos="6599"/>
          <w:tab w:val="left" w:pos="7313"/>
        </w:tabs>
      </w:pPr>
      <w:r>
        <w:tab/>
        <w:t>nu</w:t>
      </w:r>
      <w:r>
        <w:tab/>
        <w:t>ma-vada-vaday</w:t>
      </w:r>
      <w:r>
        <w:tab/>
        <w:t>em=sa-inu</w:t>
      </w:r>
      <w:r>
        <w:tab/>
        <w:t>tu-na-zua-anga</w:t>
      </w:r>
      <w:r>
        <w:tab/>
        <w:t>tjara</w:t>
      </w:r>
      <w:r>
        <w:tab/>
        <w:t>tja</w:t>
      </w:r>
    </w:p>
    <w:p w14:paraId="4C6ED883" w14:textId="77777777" w:rsidR="00800AD8" w:rsidRDefault="00800AD8" w:rsidP="00637EA0">
      <w:pPr>
        <w:pStyle w:val="InterlineTransNoFree"/>
        <w:tabs>
          <w:tab w:val="left" w:pos="1187"/>
          <w:tab w:val="left" w:pos="3056"/>
          <w:tab w:val="left" w:pos="4445"/>
          <w:tab w:val="left" w:pos="6599"/>
          <w:tab w:val="left" w:pos="7313"/>
        </w:tabs>
      </w:pPr>
      <w:r>
        <w:tab/>
        <w:t>when</w:t>
      </w:r>
      <w:r>
        <w:tab/>
      </w:r>
      <w:r>
        <w:rPr>
          <w:smallCaps/>
        </w:rPr>
        <w:t>stat</w:t>
      </w:r>
      <w:r>
        <w:t>-</w:t>
      </w:r>
      <w:r>
        <w:rPr>
          <w:smallCaps/>
        </w:rPr>
        <w:t>red</w:t>
      </w:r>
      <w:r>
        <w:t>-separate</w:t>
      </w:r>
      <w:r>
        <w:tab/>
      </w:r>
      <w:r>
        <w:rPr>
          <w:smallCaps/>
        </w:rPr>
        <w:t>af</w:t>
      </w:r>
      <w:r>
        <w:t>=go-where</w:t>
      </w:r>
      <w:r>
        <w:tab/>
      </w:r>
      <w:r>
        <w:rPr>
          <w:smallCaps/>
        </w:rPr>
        <w:t>obl</w:t>
      </w:r>
      <w:r>
        <w:t>-</w:t>
      </w:r>
      <w:r>
        <w:rPr>
          <w:smallCaps/>
        </w:rPr>
        <w:t>past</w:t>
      </w:r>
      <w:r>
        <w:t>-that-indeed</w:t>
      </w:r>
      <w:r>
        <w:tab/>
        <w:t>surely</w:t>
      </w:r>
      <w:r>
        <w:tab/>
        <w:t>we(</w:t>
      </w:r>
      <w:r>
        <w:rPr>
          <w:smallCaps/>
        </w:rPr>
        <w:t>inc</w:t>
      </w:r>
      <w:r>
        <w:t>)</w:t>
      </w:r>
    </w:p>
    <w:p w14:paraId="5374F23B" w14:textId="77777777" w:rsidR="00800AD8" w:rsidRDefault="00800AD8" w:rsidP="00050C08">
      <w:pPr>
        <w:pStyle w:val="InterlineText"/>
        <w:tabs>
          <w:tab w:val="left" w:pos="533"/>
          <w:tab w:val="left" w:pos="2117"/>
          <w:tab w:val="left" w:pos="2891"/>
          <w:tab w:val="left" w:pos="3545"/>
          <w:tab w:val="left" w:pos="5324"/>
          <w:tab w:val="left" w:pos="6188"/>
          <w:tab w:val="left" w:pos="7772"/>
        </w:tabs>
      </w:pPr>
      <w:r>
        <w:tab/>
        <w:t>nemayain</w:t>
      </w:r>
      <w:r>
        <w:tab/>
        <w:t>anga</w:t>
      </w:r>
      <w:r>
        <w:tab/>
        <w:t>nu</w:t>
      </w:r>
      <w:r>
        <w:tab/>
        <w:t>qempuqepu,</w:t>
      </w:r>
      <w:r>
        <w:tab/>
        <w:t>tja</w:t>
      </w:r>
      <w:r w:rsidR="00050C08">
        <w:tab/>
        <w:t>nemayain</w:t>
      </w:r>
      <w:r w:rsidR="00050C08">
        <w:tab/>
        <w:t>anga</w:t>
      </w:r>
    </w:p>
    <w:p w14:paraId="487D96B4" w14:textId="77777777" w:rsidR="00800AD8" w:rsidRDefault="00800AD8" w:rsidP="00050C08">
      <w:pPr>
        <w:pStyle w:val="InterlineGlossWithTrans"/>
        <w:tabs>
          <w:tab w:val="left" w:pos="533"/>
          <w:tab w:val="left" w:pos="2117"/>
          <w:tab w:val="left" w:pos="2891"/>
          <w:tab w:val="left" w:pos="3545"/>
          <w:tab w:val="left" w:pos="5324"/>
          <w:tab w:val="left" w:pos="6188"/>
          <w:tab w:val="left" w:pos="7772"/>
        </w:tabs>
      </w:pPr>
      <w:r>
        <w:tab/>
        <w:t>nema-aya-en</w:t>
      </w:r>
      <w:r>
        <w:tab/>
        <w:t>anga</w:t>
      </w:r>
      <w:r>
        <w:tab/>
        <w:t>nu</w:t>
      </w:r>
      <w:r>
        <w:tab/>
        <w:t>m=qepu-qepu</w:t>
      </w:r>
      <w:r>
        <w:tab/>
        <w:t>tja</w:t>
      </w:r>
      <w:r w:rsidR="00050C08">
        <w:tab/>
        <w:t>nema-aya-en</w:t>
      </w:r>
      <w:r w:rsidR="00050C08">
        <w:tab/>
        <w:t>anga</w:t>
      </w:r>
    </w:p>
    <w:p w14:paraId="150B45FE" w14:textId="77777777" w:rsidR="00800AD8" w:rsidRDefault="00800AD8" w:rsidP="00050C08">
      <w:pPr>
        <w:pStyle w:val="InterlineTransNoFree"/>
        <w:tabs>
          <w:tab w:val="left" w:pos="2117"/>
          <w:tab w:val="left" w:pos="2891"/>
          <w:tab w:val="left" w:pos="3545"/>
          <w:tab w:val="left" w:pos="5324"/>
          <w:tab w:val="left" w:pos="6188"/>
          <w:tab w:val="left" w:pos="7772"/>
        </w:tabs>
      </w:pPr>
      <w:r>
        <w:tab/>
        <w:t>what-be.thus-</w:t>
      </w:r>
      <w:r>
        <w:rPr>
          <w:smallCaps/>
        </w:rPr>
        <w:t>pf</w:t>
      </w:r>
      <w:r>
        <w:tab/>
        <w:t>indeed</w:t>
      </w:r>
      <w:r>
        <w:tab/>
        <w:t>when</w:t>
      </w:r>
      <w:r>
        <w:tab/>
      </w:r>
      <w:r>
        <w:rPr>
          <w:smallCaps/>
        </w:rPr>
        <w:t>af</w:t>
      </w:r>
      <w:r>
        <w:t>=</w:t>
      </w:r>
      <w:r>
        <w:rPr>
          <w:smallCaps/>
        </w:rPr>
        <w:t>red</w:t>
      </w:r>
      <w:r>
        <w:t>-associate</w:t>
      </w:r>
      <w:r>
        <w:tab/>
        <w:t>we(</w:t>
      </w:r>
      <w:r>
        <w:rPr>
          <w:smallCaps/>
        </w:rPr>
        <w:t>inc</w:t>
      </w:r>
      <w:r>
        <w:t>)</w:t>
      </w:r>
      <w:r w:rsidR="00050C08">
        <w:tab/>
        <w:t>what-be.thus-</w:t>
      </w:r>
      <w:r w:rsidR="00050C08">
        <w:rPr>
          <w:smallCaps/>
        </w:rPr>
        <w:t>pf</w:t>
      </w:r>
      <w:r w:rsidR="00050C08">
        <w:tab/>
        <w:t>indeed</w:t>
      </w:r>
    </w:p>
    <w:p w14:paraId="6C88E980" w14:textId="77777777" w:rsidR="00800AD8" w:rsidRDefault="00800AD8" w:rsidP="00050C08">
      <w:pPr>
        <w:pStyle w:val="InterlineText"/>
        <w:tabs>
          <w:tab w:val="left" w:pos="533"/>
          <w:tab w:val="left" w:pos="1187"/>
        </w:tabs>
      </w:pPr>
      <w:r>
        <w:tab/>
        <w:t>nu</w:t>
      </w:r>
      <w:r>
        <w:tab/>
        <w:t>qivu.</w:t>
      </w:r>
    </w:p>
    <w:p w14:paraId="5B72D799" w14:textId="77777777" w:rsidR="00800AD8" w:rsidRDefault="00800AD8" w:rsidP="00050C08">
      <w:pPr>
        <w:pStyle w:val="InterlineGlossWithTrans"/>
        <w:tabs>
          <w:tab w:val="left" w:pos="533"/>
          <w:tab w:val="left" w:pos="1187"/>
        </w:tabs>
      </w:pPr>
      <w:r>
        <w:tab/>
        <w:t>nu</w:t>
      </w:r>
      <w:r>
        <w:tab/>
        <w:t>qivu</w:t>
      </w:r>
    </w:p>
    <w:p w14:paraId="5FC5EB69" w14:textId="77777777" w:rsidR="00800AD8" w:rsidRDefault="00800AD8" w:rsidP="00050C08">
      <w:pPr>
        <w:pStyle w:val="InterlineTrans"/>
        <w:tabs>
          <w:tab w:val="left" w:pos="533"/>
          <w:tab w:val="left" w:pos="1187"/>
        </w:tabs>
      </w:pPr>
      <w:r>
        <w:tab/>
        <w:t>when</w:t>
      </w:r>
      <w:r>
        <w:tab/>
        <w:t>speak</w:t>
      </w:r>
    </w:p>
    <w:p w14:paraId="46E50B63" w14:textId="77777777" w:rsidR="00800AD8" w:rsidRDefault="00800AD8" w:rsidP="00050C08">
      <w:pPr>
        <w:pStyle w:val="InterlineFree"/>
      </w:pPr>
      <w:r>
        <w:t>If they all go off everywhere, what are we to</w:t>
      </w:r>
      <w:r w:rsidR="00050C08">
        <w:t xml:space="preserve"> </w:t>
      </w:r>
      <w:r>
        <w:t>say to call them together again?</w:t>
      </w:r>
    </w:p>
    <w:p w14:paraId="5BF2B28D" w14:textId="77777777" w:rsidR="00050C08" w:rsidRDefault="00DE0E5A" w:rsidP="00050C08">
      <w:pPr>
        <w:pStyle w:val="InterlineText"/>
        <w:tabs>
          <w:tab w:val="left" w:pos="533"/>
          <w:tab w:val="left" w:pos="1187"/>
          <w:tab w:val="left" w:pos="2651"/>
          <w:tab w:val="left" w:pos="3155"/>
          <w:tab w:val="left" w:pos="3869"/>
          <w:tab w:val="left" w:pos="4538"/>
          <w:tab w:val="left" w:pos="5402"/>
          <w:tab w:val="left" w:pos="5666"/>
          <w:tab w:val="left" w:pos="6455"/>
          <w:tab w:val="left" w:pos="7169"/>
          <w:tab w:val="left" w:pos="8273"/>
        </w:tabs>
      </w:pPr>
      <w:r w:rsidRPr="003A1D48">
        <w:rPr>
          <w:rStyle w:val="InterlineTextNumChar"/>
        </w:rPr>
        <w:t>039</w:t>
      </w:r>
      <w:r w:rsidR="00800AD8">
        <w:tab/>
        <w:t>nu</w:t>
      </w:r>
      <w:r w:rsidR="00800AD8">
        <w:tab/>
        <w:t>mateveteveî</w:t>
      </w:r>
      <w:r w:rsidR="00800AD8">
        <w:tab/>
        <w:t>uta</w:t>
      </w:r>
      <w:r w:rsidR="00800AD8">
        <w:tab/>
        <w:t>tjara</w:t>
      </w:r>
      <w:r w:rsidR="00800AD8">
        <w:tab/>
        <w:t>liaw</w:t>
      </w:r>
      <w:r w:rsidR="00050C08">
        <w:tab/>
        <w:t>aravats</w:t>
      </w:r>
      <w:r w:rsidR="00050C08">
        <w:tab/>
        <w:t>a</w:t>
      </w:r>
      <w:r w:rsidR="00050C08">
        <w:tab/>
        <w:t>kai,</w:t>
      </w:r>
      <w:r w:rsidR="00050C08">
        <w:tab/>
        <w:t>tjara</w:t>
      </w:r>
      <w:r w:rsidR="00050C08">
        <w:tab/>
        <w:t>vutselay(?)</w:t>
      </w:r>
    </w:p>
    <w:p w14:paraId="08B8A00C" w14:textId="77777777" w:rsidR="00800AD8" w:rsidRDefault="00800AD8" w:rsidP="00050C08">
      <w:pPr>
        <w:pStyle w:val="InterlineGlossWithTrans"/>
        <w:tabs>
          <w:tab w:val="left" w:pos="533"/>
          <w:tab w:val="left" w:pos="1187"/>
          <w:tab w:val="left" w:pos="2651"/>
          <w:tab w:val="left" w:pos="3155"/>
          <w:tab w:val="left" w:pos="3869"/>
          <w:tab w:val="left" w:pos="4538"/>
          <w:tab w:val="left" w:pos="5402"/>
          <w:tab w:val="left" w:pos="5666"/>
          <w:tab w:val="left" w:pos="6455"/>
          <w:tab w:val="left" w:pos="7169"/>
          <w:tab w:val="left" w:pos="8273"/>
        </w:tabs>
      </w:pPr>
      <w:r>
        <w:tab/>
        <w:t>nu</w:t>
      </w:r>
      <w:r>
        <w:tab/>
        <w:t>ma-teve-teveî</w:t>
      </w:r>
      <w:r>
        <w:tab/>
        <w:t>uta</w:t>
      </w:r>
      <w:r>
        <w:tab/>
        <w:t>tjara</w:t>
      </w:r>
      <w:r>
        <w:tab/>
        <w:t>liaw</w:t>
      </w:r>
      <w:r w:rsidR="00050C08">
        <w:tab/>
        <w:t>a-ravats</w:t>
      </w:r>
      <w:r w:rsidR="00050C08">
        <w:tab/>
        <w:t>a</w:t>
      </w:r>
      <w:r w:rsidR="00050C08">
        <w:tab/>
        <w:t>kai</w:t>
      </w:r>
      <w:r w:rsidR="00050C08">
        <w:tab/>
        <w:t>tjara</w:t>
      </w:r>
      <w:r w:rsidR="00050C08">
        <w:tab/>
        <w:t>vutselay</w:t>
      </w:r>
    </w:p>
    <w:p w14:paraId="2DE09127" w14:textId="77777777" w:rsidR="00800AD8" w:rsidRDefault="00800AD8" w:rsidP="00050C08">
      <w:pPr>
        <w:pStyle w:val="InterlineTransNoFree"/>
        <w:tabs>
          <w:tab w:val="left" w:pos="1187"/>
          <w:tab w:val="left" w:pos="2651"/>
          <w:tab w:val="left" w:pos="3155"/>
          <w:tab w:val="left" w:pos="3869"/>
          <w:tab w:val="left" w:pos="4538"/>
          <w:tab w:val="left" w:pos="5402"/>
          <w:tab w:val="left" w:pos="5666"/>
          <w:tab w:val="left" w:pos="6455"/>
          <w:tab w:val="left" w:pos="7169"/>
          <w:tab w:val="left" w:pos="8273"/>
        </w:tabs>
      </w:pPr>
      <w:r>
        <w:tab/>
        <w:t>when</w:t>
      </w:r>
      <w:r>
        <w:tab/>
      </w:r>
      <w:r>
        <w:rPr>
          <w:smallCaps/>
        </w:rPr>
        <w:t>stat</w:t>
      </w:r>
      <w:r>
        <w:t>-</w:t>
      </w:r>
      <w:r>
        <w:rPr>
          <w:smallCaps/>
        </w:rPr>
        <w:t>red</w:t>
      </w:r>
      <w:r>
        <w:t>-join</w:t>
      </w:r>
      <w:r>
        <w:tab/>
        <w:t>also</w:t>
      </w:r>
      <w:r>
        <w:tab/>
        <w:t>surely</w:t>
      </w:r>
      <w:r>
        <w:tab/>
        <w:t>many</w:t>
      </w:r>
      <w:r w:rsidR="00050C08">
        <w:tab/>
      </w:r>
      <w:r w:rsidR="00050C08">
        <w:rPr>
          <w:smallCaps/>
        </w:rPr>
        <w:t>c-</w:t>
      </w:r>
      <w:r w:rsidR="00050C08">
        <w:t>true</w:t>
      </w:r>
      <w:r w:rsidR="00050C08">
        <w:rPr>
          <w:smallCaps/>
        </w:rPr>
        <w:tab/>
        <w:t>c</w:t>
      </w:r>
      <w:r w:rsidR="00050C08">
        <w:rPr>
          <w:smallCaps/>
        </w:rPr>
        <w:tab/>
      </w:r>
      <w:r w:rsidR="00050C08">
        <w:t>speech</w:t>
      </w:r>
      <w:r w:rsidR="00050C08">
        <w:tab/>
        <w:t>surely</w:t>
      </w:r>
      <w:r w:rsidR="00050C08">
        <w:tab/>
        <w:t>pale</w:t>
      </w:r>
    </w:p>
    <w:p w14:paraId="1B2D3FC4" w14:textId="77777777" w:rsidR="00800AD8" w:rsidRDefault="00800AD8" w:rsidP="00050C08">
      <w:pPr>
        <w:pStyle w:val="InterlineText"/>
        <w:tabs>
          <w:tab w:val="left" w:pos="533"/>
          <w:tab w:val="left" w:pos="1397"/>
        </w:tabs>
      </w:pPr>
      <w:r>
        <w:tab/>
        <w:t>itjen</w:t>
      </w:r>
      <w:r>
        <w:tab/>
        <w:t>sakamaya.</w:t>
      </w:r>
    </w:p>
    <w:p w14:paraId="31F3F754" w14:textId="77777777" w:rsidR="00800AD8" w:rsidRDefault="00050C08" w:rsidP="00050C08">
      <w:pPr>
        <w:pStyle w:val="InterlineGlossWithTrans"/>
        <w:tabs>
          <w:tab w:val="left" w:pos="533"/>
          <w:tab w:val="left" w:pos="1397"/>
        </w:tabs>
      </w:pPr>
      <w:r>
        <w:tab/>
      </w:r>
      <w:r w:rsidR="00800AD8">
        <w:t>itjen</w:t>
      </w:r>
      <w:r w:rsidR="00800AD8">
        <w:tab/>
        <w:t>sakamaya</w:t>
      </w:r>
    </w:p>
    <w:p w14:paraId="77642309" w14:textId="77777777" w:rsidR="00800AD8" w:rsidRDefault="00050C08" w:rsidP="00050C08">
      <w:pPr>
        <w:pStyle w:val="InterlineTrans"/>
        <w:tabs>
          <w:tab w:val="left" w:pos="533"/>
          <w:tab w:val="left" w:pos="1397"/>
        </w:tabs>
      </w:pPr>
      <w:r>
        <w:tab/>
      </w:r>
      <w:r w:rsidR="00800AD8">
        <w:t>we(</w:t>
      </w:r>
      <w:r w:rsidR="00800AD8">
        <w:rPr>
          <w:smallCaps/>
        </w:rPr>
        <w:t>inc</w:t>
      </w:r>
      <w:r w:rsidR="00800AD8">
        <w:t>)</w:t>
      </w:r>
      <w:r w:rsidR="00800AD8">
        <w:tab/>
        <w:t>only</w:t>
      </w:r>
    </w:p>
    <w:p w14:paraId="57A10216" w14:textId="77777777" w:rsidR="00800AD8" w:rsidRDefault="00800AD8" w:rsidP="00050C08">
      <w:pPr>
        <w:pStyle w:val="InterlineFree"/>
      </w:pPr>
      <w:r>
        <w:t>If they are together again, there will be a great deal of talk; we’ll all be pale with</w:t>
      </w:r>
      <w:r w:rsidR="00050C08">
        <w:t xml:space="preserve"> </w:t>
      </w:r>
      <w:r>
        <w:t>shame(?).</w:t>
      </w:r>
    </w:p>
    <w:p w14:paraId="56D9DC89" w14:textId="77777777" w:rsidR="00050C08" w:rsidRDefault="00DE0E5A" w:rsidP="00050C08">
      <w:pPr>
        <w:pStyle w:val="InterlineText"/>
        <w:tabs>
          <w:tab w:val="left" w:pos="533"/>
          <w:tab w:val="left" w:pos="1517"/>
          <w:tab w:val="left" w:pos="2381"/>
          <w:tab w:val="left" w:pos="3410"/>
          <w:tab w:val="left" w:pos="4064"/>
          <w:tab w:val="left" w:pos="4508"/>
          <w:tab w:val="left" w:pos="5432"/>
          <w:tab w:val="left" w:pos="5906"/>
          <w:tab w:val="left" w:pos="7625"/>
        </w:tabs>
      </w:pPr>
      <w:r w:rsidRPr="003A1D48">
        <w:rPr>
          <w:rStyle w:val="InterlineTextNumChar"/>
        </w:rPr>
        <w:t>040</w:t>
      </w:r>
      <w:r w:rsidR="00800AD8">
        <w:tab/>
        <w:t>saka</w:t>
      </w:r>
      <w:r w:rsidR="00800AD8">
        <w:tab/>
        <w:t>qadjaw</w:t>
      </w:r>
      <w:r w:rsidR="00800AD8">
        <w:tab/>
        <w:t>nimun,</w:t>
      </w:r>
      <w:r w:rsidR="00800AD8">
        <w:tab/>
        <w:t>nu</w:t>
      </w:r>
      <w:r w:rsidR="00800AD8">
        <w:tab/>
        <w:t>ika</w:t>
      </w:r>
      <w:r w:rsidR="00050C08">
        <w:tab/>
        <w:t>mun</w:t>
      </w:r>
      <w:r w:rsidR="00050C08">
        <w:tab/>
        <w:t>sa</w:t>
      </w:r>
      <w:r w:rsidR="00050C08">
        <w:tab/>
        <w:t>maumaî</w:t>
      </w:r>
      <w:r w:rsidR="00050C08">
        <w:tab/>
        <w:t>anga</w:t>
      </w:r>
    </w:p>
    <w:p w14:paraId="7EEE45BD" w14:textId="77777777" w:rsidR="00800AD8" w:rsidRDefault="00800AD8" w:rsidP="00050C08">
      <w:pPr>
        <w:pStyle w:val="InterlineGlossWithTrans"/>
        <w:tabs>
          <w:tab w:val="left" w:pos="533"/>
          <w:tab w:val="left" w:pos="1517"/>
          <w:tab w:val="left" w:pos="2381"/>
          <w:tab w:val="left" w:pos="3410"/>
          <w:tab w:val="left" w:pos="4064"/>
          <w:tab w:val="left" w:pos="4508"/>
          <w:tab w:val="left" w:pos="5432"/>
          <w:tab w:val="left" w:pos="5906"/>
          <w:tab w:val="left" w:pos="7625"/>
        </w:tabs>
      </w:pPr>
      <w:r>
        <w:tab/>
        <w:t>sa-ka</w:t>
      </w:r>
      <w:r>
        <w:tab/>
        <w:t>qadjaw</w:t>
      </w:r>
      <w:r>
        <w:tab/>
        <w:t>ni-mun</w:t>
      </w:r>
      <w:r>
        <w:tab/>
        <w:t>nu</w:t>
      </w:r>
      <w:r>
        <w:tab/>
        <w:t>ika</w:t>
      </w:r>
      <w:r w:rsidR="00050C08">
        <w:tab/>
        <w:t>mun</w:t>
      </w:r>
      <w:r w:rsidR="00050C08">
        <w:tab/>
        <w:t>tsa</w:t>
      </w:r>
      <w:r w:rsidR="00050C08">
        <w:tab/>
        <w:t>ma-uma-î</w:t>
      </w:r>
      <w:r w:rsidR="00050C08">
        <w:tab/>
        <w:t>anga</w:t>
      </w:r>
    </w:p>
    <w:p w14:paraId="15F658ED" w14:textId="77777777" w:rsidR="00800AD8" w:rsidRDefault="00800AD8" w:rsidP="00050C08">
      <w:pPr>
        <w:pStyle w:val="InterlineTransNoFree"/>
        <w:tabs>
          <w:tab w:val="left" w:pos="1517"/>
          <w:tab w:val="left" w:pos="2381"/>
          <w:tab w:val="left" w:pos="3410"/>
          <w:tab w:val="left" w:pos="4064"/>
          <w:tab w:val="left" w:pos="4508"/>
          <w:tab w:val="left" w:pos="5432"/>
          <w:tab w:val="left" w:pos="5906"/>
          <w:tab w:val="left" w:pos="7625"/>
        </w:tabs>
      </w:pPr>
      <w:r>
        <w:tab/>
        <w:t>and-after</w:t>
      </w:r>
      <w:r>
        <w:tab/>
        <w:t>perhaps</w:t>
      </w:r>
      <w:r>
        <w:tab/>
        <w:t>of-you(</w:t>
      </w:r>
      <w:r>
        <w:rPr>
          <w:smallCaps/>
        </w:rPr>
        <w:t>p</w:t>
      </w:r>
      <w:r>
        <w:t>)</w:t>
      </w:r>
      <w:r>
        <w:tab/>
        <w:t>when</w:t>
      </w:r>
      <w:r>
        <w:tab/>
        <w:t>not</w:t>
      </w:r>
      <w:r w:rsidR="00050C08">
        <w:tab/>
      </w:r>
      <w:r w:rsidR="00050C08">
        <w:rPr>
          <w:smallCaps/>
        </w:rPr>
        <w:t>f.</w:t>
      </w:r>
      <w:r w:rsidR="00050C08">
        <w:t>you(</w:t>
      </w:r>
      <w:r w:rsidR="00050C08">
        <w:rPr>
          <w:smallCaps/>
        </w:rPr>
        <w:t>p</w:t>
      </w:r>
      <w:r w:rsidR="00050C08">
        <w:t>)</w:t>
      </w:r>
      <w:r w:rsidR="00050C08">
        <w:tab/>
        <w:t>this</w:t>
      </w:r>
      <w:r w:rsidR="00050C08">
        <w:tab/>
      </w:r>
      <w:r w:rsidR="00050C08">
        <w:rPr>
          <w:smallCaps/>
        </w:rPr>
        <w:t>stat</w:t>
      </w:r>
      <w:r w:rsidR="00050C08">
        <w:t>-other-times</w:t>
      </w:r>
      <w:r w:rsidR="00050C08">
        <w:tab/>
        <w:t>indeed</w:t>
      </w:r>
    </w:p>
    <w:p w14:paraId="26BE39EA" w14:textId="77777777" w:rsidR="00050C08" w:rsidRDefault="00800AD8" w:rsidP="00050C08">
      <w:pPr>
        <w:pStyle w:val="InterlineText"/>
        <w:tabs>
          <w:tab w:val="left" w:pos="533"/>
          <w:tab w:val="left" w:pos="1367"/>
          <w:tab w:val="left" w:pos="3101"/>
          <w:tab w:val="left" w:pos="4565"/>
          <w:tab w:val="left" w:pos="4829"/>
          <w:tab w:val="left" w:pos="6833"/>
        </w:tabs>
      </w:pPr>
      <w:r>
        <w:tab/>
        <w:t>nu</w:t>
      </w:r>
      <w:r w:rsidR="00050C08">
        <w:tab/>
        <w:t>kininemneman,</w:t>
      </w:r>
      <w:r w:rsidR="00050C08">
        <w:tab/>
        <w:t>kitjen</w:t>
      </w:r>
      <w:r w:rsidR="00050C08">
        <w:tab/>
        <w:t>a</w:t>
      </w:r>
      <w:r w:rsidR="00050C08">
        <w:tab/>
        <w:t>ma÷a÷iki÷ikitj</w:t>
      </w:r>
      <w:r w:rsidR="00050C08">
        <w:tab/>
        <w:t>sakamaya.</w:t>
      </w:r>
    </w:p>
    <w:p w14:paraId="6AC09A3A" w14:textId="77777777" w:rsidR="00800AD8" w:rsidRDefault="00800AD8" w:rsidP="00050C08">
      <w:pPr>
        <w:pStyle w:val="InterlineGlossWithTrans"/>
        <w:tabs>
          <w:tab w:val="left" w:pos="533"/>
          <w:tab w:val="left" w:pos="1367"/>
          <w:tab w:val="left" w:pos="3101"/>
          <w:tab w:val="left" w:pos="4565"/>
          <w:tab w:val="left" w:pos="4829"/>
          <w:tab w:val="left" w:pos="6833"/>
        </w:tabs>
      </w:pPr>
      <w:r>
        <w:tab/>
        <w:t>nu</w:t>
      </w:r>
      <w:r w:rsidR="00050C08">
        <w:tab/>
        <w:t>in=kinemnem-an</w:t>
      </w:r>
      <w:r w:rsidR="00050C08">
        <w:tab/>
        <w:t>ki-itjen</w:t>
      </w:r>
      <w:r w:rsidR="00050C08">
        <w:tab/>
        <w:t>a</w:t>
      </w:r>
      <w:r w:rsidR="00050C08">
        <w:tab/>
        <w:t>ma-÷a-÷iki-÷ikitj</w:t>
      </w:r>
      <w:r w:rsidR="00050C08">
        <w:tab/>
        <w:t>sakamaya</w:t>
      </w:r>
    </w:p>
    <w:p w14:paraId="79E98333" w14:textId="77777777" w:rsidR="00800AD8" w:rsidRDefault="00800AD8" w:rsidP="00050C08">
      <w:pPr>
        <w:pStyle w:val="InterlineTrans"/>
        <w:tabs>
          <w:tab w:val="left" w:pos="533"/>
          <w:tab w:val="left" w:pos="1367"/>
          <w:tab w:val="left" w:pos="3101"/>
          <w:tab w:val="left" w:pos="4565"/>
          <w:tab w:val="left" w:pos="4829"/>
          <w:tab w:val="left" w:pos="6833"/>
        </w:tabs>
      </w:pPr>
      <w:r>
        <w:tab/>
        <w:t>your(</w:t>
      </w:r>
      <w:r>
        <w:rPr>
          <w:smallCaps/>
        </w:rPr>
        <w:t>p</w:t>
      </w:r>
      <w:r>
        <w:t>)</w:t>
      </w:r>
      <w:r w:rsidR="00050C08">
        <w:tab/>
      </w:r>
      <w:r w:rsidR="00050C08">
        <w:rPr>
          <w:smallCaps/>
        </w:rPr>
        <w:t>perf</w:t>
      </w:r>
      <w:r w:rsidR="00050C08">
        <w:t>=think-</w:t>
      </w:r>
      <w:r w:rsidR="00050C08">
        <w:rPr>
          <w:smallCaps/>
        </w:rPr>
        <w:t>nom</w:t>
      </w:r>
      <w:r w:rsidR="00050C08">
        <w:tab/>
        <w:t>will-</w:t>
      </w:r>
      <w:r w:rsidR="00050C08">
        <w:rPr>
          <w:smallCaps/>
        </w:rPr>
        <w:t>f.</w:t>
      </w:r>
      <w:r w:rsidR="00050C08">
        <w:t>we(</w:t>
      </w:r>
      <w:r w:rsidR="00050C08">
        <w:rPr>
          <w:smallCaps/>
        </w:rPr>
        <w:t>inc</w:t>
      </w:r>
      <w:r w:rsidR="00050C08">
        <w:t>)</w:t>
      </w:r>
      <w:r w:rsidR="00050C08">
        <w:rPr>
          <w:smallCaps/>
        </w:rPr>
        <w:tab/>
        <w:t>c</w:t>
      </w:r>
      <w:r w:rsidR="00050C08">
        <w:rPr>
          <w:smallCaps/>
        </w:rPr>
        <w:tab/>
        <w:t>stat</w:t>
      </w:r>
      <w:r w:rsidR="00050C08">
        <w:t>-</w:t>
      </w:r>
      <w:r w:rsidR="00050C08">
        <w:rPr>
          <w:smallCaps/>
        </w:rPr>
        <w:t>red</w:t>
      </w:r>
      <w:r w:rsidR="00050C08">
        <w:t>-</w:t>
      </w:r>
      <w:r w:rsidR="00050C08">
        <w:rPr>
          <w:smallCaps/>
        </w:rPr>
        <w:t>red</w:t>
      </w:r>
      <w:r w:rsidR="00050C08">
        <w:t>-short</w:t>
      </w:r>
      <w:r w:rsidR="00050C08">
        <w:tab/>
        <w:t>only</w:t>
      </w:r>
    </w:p>
    <w:p w14:paraId="0E5B3D75" w14:textId="77777777" w:rsidR="00800AD8" w:rsidRDefault="00800AD8" w:rsidP="00050C08">
      <w:pPr>
        <w:pStyle w:val="InterlineFree"/>
      </w:pPr>
      <w:r>
        <w:t>So it’s up to you. If you don’t change your thinking we’ll cut the</w:t>
      </w:r>
      <w:r w:rsidR="00050C08">
        <w:t xml:space="preserve"> </w:t>
      </w:r>
      <w:r>
        <w:t>meeting short.</w:t>
      </w:r>
    </w:p>
    <w:p w14:paraId="5D5163C8" w14:textId="77777777" w:rsidR="00050C08" w:rsidRDefault="00DE0E5A" w:rsidP="00050C08">
      <w:pPr>
        <w:pStyle w:val="InterlineText"/>
        <w:tabs>
          <w:tab w:val="left" w:pos="533"/>
          <w:tab w:val="left" w:pos="1247"/>
          <w:tab w:val="left" w:pos="3131"/>
          <w:tab w:val="left" w:pos="4055"/>
        </w:tabs>
      </w:pPr>
      <w:r w:rsidRPr="003A1D48">
        <w:rPr>
          <w:rStyle w:val="InterlineTextNumChar"/>
        </w:rPr>
        <w:t>041</w:t>
      </w:r>
      <w:r w:rsidR="00800AD8">
        <w:tab/>
        <w:t>tjara</w:t>
      </w:r>
      <w:r w:rsidR="00050C08">
        <w:tab/>
        <w:t>nasemalimsim</w:t>
      </w:r>
      <w:r w:rsidR="00050C08">
        <w:tab/>
        <w:t>mun</w:t>
      </w:r>
      <w:r w:rsidR="00050C08">
        <w:tab/>
        <w:t>sakamaya.</w:t>
      </w:r>
    </w:p>
    <w:p w14:paraId="166DC4ED" w14:textId="77777777" w:rsidR="00800AD8" w:rsidRDefault="00800AD8" w:rsidP="00050C08">
      <w:pPr>
        <w:pStyle w:val="InterlineGlossWithTrans"/>
        <w:tabs>
          <w:tab w:val="left" w:pos="533"/>
          <w:tab w:val="left" w:pos="1247"/>
          <w:tab w:val="left" w:pos="3131"/>
          <w:tab w:val="left" w:pos="4055"/>
        </w:tabs>
      </w:pPr>
      <w:r>
        <w:tab/>
        <w:t>tjara</w:t>
      </w:r>
      <w:r w:rsidR="00050C08">
        <w:tab/>
        <w:t>na-em=al=simsim</w:t>
      </w:r>
      <w:r w:rsidR="00050C08">
        <w:tab/>
        <w:t>mun</w:t>
      </w:r>
      <w:r w:rsidR="00050C08">
        <w:tab/>
        <w:t>sakamaya</w:t>
      </w:r>
    </w:p>
    <w:p w14:paraId="0C2886B3" w14:textId="77777777" w:rsidR="00800AD8" w:rsidRDefault="00800AD8" w:rsidP="00050C08">
      <w:pPr>
        <w:pStyle w:val="InterlineTransNoFree"/>
        <w:tabs>
          <w:tab w:val="left" w:pos="1247"/>
          <w:tab w:val="left" w:pos="3131"/>
          <w:tab w:val="left" w:pos="4055"/>
          <w:tab w:val="right" w:pos="8787"/>
        </w:tabs>
      </w:pPr>
      <w:r>
        <w:tab/>
        <w:t>surely</w:t>
      </w:r>
      <w:r w:rsidR="00050C08">
        <w:tab/>
      </w:r>
      <w:r w:rsidR="00050C08">
        <w:rPr>
          <w:smallCaps/>
        </w:rPr>
        <w:t>past</w:t>
      </w:r>
      <w:r w:rsidR="00050C08">
        <w:t>-</w:t>
      </w:r>
      <w:r w:rsidR="00050C08">
        <w:rPr>
          <w:smallCaps/>
        </w:rPr>
        <w:t>af</w:t>
      </w:r>
      <w:r w:rsidR="00050C08">
        <w:t>=</w:t>
      </w:r>
      <w:r w:rsidR="00050C08">
        <w:rPr>
          <w:smallCaps/>
        </w:rPr>
        <w:t>qal</w:t>
      </w:r>
      <w:r w:rsidR="00050C08">
        <w:t>=pity</w:t>
      </w:r>
      <w:r w:rsidR="00050C08">
        <w:tab/>
      </w:r>
      <w:r w:rsidR="00050C08">
        <w:rPr>
          <w:smallCaps/>
        </w:rPr>
        <w:t>f.</w:t>
      </w:r>
      <w:r w:rsidR="00050C08">
        <w:t>you(</w:t>
      </w:r>
      <w:r w:rsidR="00050C08">
        <w:rPr>
          <w:smallCaps/>
        </w:rPr>
        <w:t>p</w:t>
      </w:r>
      <w:r w:rsidR="00050C08">
        <w:t>)</w:t>
      </w:r>
      <w:r w:rsidR="00050C08">
        <w:tab/>
        <w:t>only</w:t>
      </w:r>
      <w:r w:rsidR="00050C08">
        <w:tab/>
        <w:t>You are certainly pitiable.</w:t>
      </w:r>
    </w:p>
    <w:p w14:paraId="09C44943" w14:textId="77777777" w:rsidR="00050C08" w:rsidRDefault="00DE0E5A" w:rsidP="00050C08">
      <w:pPr>
        <w:pStyle w:val="InterlineText"/>
        <w:tabs>
          <w:tab w:val="left" w:pos="533"/>
          <w:tab w:val="left" w:pos="1457"/>
          <w:tab w:val="left" w:pos="2501"/>
          <w:tab w:val="left" w:pos="3005"/>
          <w:tab w:val="left" w:pos="4229"/>
          <w:tab w:val="left" w:pos="4613"/>
          <w:tab w:val="left" w:pos="5087"/>
          <w:tab w:val="left" w:pos="5921"/>
          <w:tab w:val="left" w:pos="7070"/>
          <w:tab w:val="left" w:pos="7454"/>
          <w:tab w:val="left" w:pos="7928"/>
        </w:tabs>
      </w:pPr>
      <w:r w:rsidRPr="003A1D48">
        <w:rPr>
          <w:rStyle w:val="InterlineTextNumChar"/>
        </w:rPr>
        <w:t>042</w:t>
      </w:r>
      <w:r w:rsidR="00800AD8">
        <w:tab/>
        <w:t>vutselay</w:t>
      </w:r>
      <w:r w:rsidR="00800AD8">
        <w:tab/>
        <w:t>itjen</w:t>
      </w:r>
      <w:r w:rsidR="00800AD8">
        <w:tab/>
        <w:t>tua</w:t>
      </w:r>
      <w:r w:rsidR="00800AD8">
        <w:tab/>
        <w:t>matjaîaîak</w:t>
      </w:r>
      <w:r w:rsidR="00800AD8">
        <w:tab/>
        <w:t>nu</w:t>
      </w:r>
      <w:r w:rsidR="00050C08">
        <w:tab/>
        <w:t>sa</w:t>
      </w:r>
      <w:r w:rsidR="00050C08">
        <w:tab/>
        <w:t>nu</w:t>
      </w:r>
      <w:r w:rsidR="00050C08">
        <w:tab/>
        <w:t>vuvu</w:t>
      </w:r>
      <w:r w:rsidR="00050C08">
        <w:tab/>
        <w:t>nu</w:t>
      </w:r>
      <w:r w:rsidR="00050C08">
        <w:tab/>
        <w:t>sa</w:t>
      </w:r>
      <w:r w:rsidR="00050C08">
        <w:tab/>
        <w:t>nu</w:t>
      </w:r>
    </w:p>
    <w:p w14:paraId="4A3B46B6" w14:textId="77777777" w:rsidR="00800AD8" w:rsidRDefault="00800AD8" w:rsidP="00050C08">
      <w:pPr>
        <w:pStyle w:val="InterlineGlossWithTrans"/>
        <w:tabs>
          <w:tab w:val="left" w:pos="533"/>
          <w:tab w:val="left" w:pos="1457"/>
          <w:tab w:val="left" w:pos="2501"/>
          <w:tab w:val="left" w:pos="3005"/>
          <w:tab w:val="left" w:pos="4229"/>
          <w:tab w:val="left" w:pos="4613"/>
          <w:tab w:val="left" w:pos="5087"/>
          <w:tab w:val="left" w:pos="5921"/>
          <w:tab w:val="left" w:pos="7070"/>
          <w:tab w:val="left" w:pos="7454"/>
          <w:tab w:val="left" w:pos="7928"/>
        </w:tabs>
      </w:pPr>
      <w:r>
        <w:tab/>
        <w:t>vutselay</w:t>
      </w:r>
      <w:r>
        <w:tab/>
        <w:t>itjen</w:t>
      </w:r>
      <w:r>
        <w:tab/>
        <w:t>tua</w:t>
      </w:r>
      <w:r>
        <w:tab/>
        <w:t>matja-îaîak</w:t>
      </w:r>
      <w:r>
        <w:tab/>
        <w:t>nu</w:t>
      </w:r>
      <w:r w:rsidR="00050C08">
        <w:tab/>
        <w:t>tsa</w:t>
      </w:r>
      <w:r w:rsidR="00050C08">
        <w:tab/>
        <w:t>nu</w:t>
      </w:r>
      <w:r w:rsidR="00050C08">
        <w:tab/>
        <w:t>vuvu</w:t>
      </w:r>
      <w:r w:rsidR="00050C08">
        <w:tab/>
        <w:t>nu</w:t>
      </w:r>
      <w:r w:rsidR="00050C08">
        <w:tab/>
        <w:t>tsa</w:t>
      </w:r>
      <w:r w:rsidR="00050C08">
        <w:tab/>
        <w:t>nu</w:t>
      </w:r>
    </w:p>
    <w:p w14:paraId="5F1496DF" w14:textId="77777777" w:rsidR="00800AD8" w:rsidRDefault="00800AD8" w:rsidP="00050C08">
      <w:pPr>
        <w:pStyle w:val="InterlineTransNoFree"/>
        <w:tabs>
          <w:tab w:val="left" w:pos="1457"/>
          <w:tab w:val="left" w:pos="2501"/>
          <w:tab w:val="left" w:pos="3005"/>
          <w:tab w:val="left" w:pos="4229"/>
          <w:tab w:val="left" w:pos="4613"/>
          <w:tab w:val="left" w:pos="5087"/>
          <w:tab w:val="left" w:pos="5921"/>
          <w:tab w:val="left" w:pos="7070"/>
          <w:tab w:val="left" w:pos="7454"/>
          <w:tab w:val="left" w:pos="7928"/>
        </w:tabs>
      </w:pPr>
      <w:r>
        <w:tab/>
        <w:t>pale</w:t>
      </w:r>
      <w:r>
        <w:tab/>
      </w:r>
      <w:r>
        <w:rPr>
          <w:smallCaps/>
        </w:rPr>
        <w:t>f.</w:t>
      </w:r>
      <w:r>
        <w:t>we(</w:t>
      </w:r>
      <w:r>
        <w:rPr>
          <w:smallCaps/>
        </w:rPr>
        <w:t>inc</w:t>
      </w:r>
      <w:r>
        <w:t>)</w:t>
      </w:r>
      <w:r>
        <w:tab/>
      </w:r>
      <w:r>
        <w:rPr>
          <w:smallCaps/>
        </w:rPr>
        <w:t>obl</w:t>
      </w:r>
      <w:r>
        <w:tab/>
      </w:r>
      <w:r>
        <w:rPr>
          <w:smallCaps/>
        </w:rPr>
        <w:t>num</w:t>
      </w:r>
      <w:r>
        <w:t>-child</w:t>
      </w:r>
      <w:r>
        <w:tab/>
        <w:t>of</w:t>
      </w:r>
      <w:r w:rsidR="00050C08">
        <w:tab/>
        <w:t>this</w:t>
      </w:r>
      <w:r w:rsidR="00050C08">
        <w:tab/>
        <w:t>your(</w:t>
      </w:r>
      <w:r w:rsidR="00050C08">
        <w:rPr>
          <w:smallCaps/>
        </w:rPr>
        <w:t>p</w:t>
      </w:r>
      <w:r w:rsidR="00050C08">
        <w:t>)</w:t>
      </w:r>
      <w:r w:rsidR="00050C08">
        <w:tab/>
        <w:t>grandchild</w:t>
      </w:r>
      <w:r w:rsidR="00050C08">
        <w:tab/>
        <w:t>of</w:t>
      </w:r>
      <w:r w:rsidR="00050C08">
        <w:tab/>
        <w:t>this</w:t>
      </w:r>
      <w:r w:rsidR="00050C08">
        <w:tab/>
        <w:t>your(</w:t>
      </w:r>
      <w:r w:rsidR="00050C08">
        <w:rPr>
          <w:smallCaps/>
        </w:rPr>
        <w:t>p</w:t>
      </w:r>
      <w:r w:rsidR="00050C08">
        <w:t>)</w:t>
      </w:r>
    </w:p>
    <w:p w14:paraId="33ECD249" w14:textId="77777777" w:rsidR="00800AD8" w:rsidRDefault="00800AD8" w:rsidP="00050C08">
      <w:pPr>
        <w:pStyle w:val="InterlineText"/>
        <w:tabs>
          <w:tab w:val="left" w:pos="533"/>
        </w:tabs>
      </w:pPr>
      <w:r>
        <w:tab/>
        <w:t>aîak.</w:t>
      </w:r>
    </w:p>
    <w:p w14:paraId="1F4C1C3A" w14:textId="77777777" w:rsidR="00800AD8" w:rsidRDefault="00800AD8" w:rsidP="00050C08">
      <w:pPr>
        <w:pStyle w:val="InterlineGlossWithTrans"/>
        <w:tabs>
          <w:tab w:val="left" w:pos="533"/>
        </w:tabs>
      </w:pPr>
      <w:r>
        <w:tab/>
        <w:t>aîak</w:t>
      </w:r>
    </w:p>
    <w:p w14:paraId="45E3B184" w14:textId="77777777" w:rsidR="00800AD8" w:rsidRDefault="00800AD8" w:rsidP="00050C08">
      <w:pPr>
        <w:pStyle w:val="InterlineTransNoFree"/>
        <w:tabs>
          <w:tab w:val="right" w:pos="8789"/>
        </w:tabs>
      </w:pPr>
      <w:r>
        <w:tab/>
        <w:t>child</w:t>
      </w:r>
      <w:r w:rsidR="00050C08">
        <w:tab/>
        <w:t>We are pale with shame before the parents of this your grandchild or child.</w:t>
      </w:r>
    </w:p>
    <w:p w14:paraId="4B1DE3A1" w14:textId="77777777" w:rsidR="00050C08" w:rsidRDefault="00DE0E5A" w:rsidP="00050C08">
      <w:pPr>
        <w:pStyle w:val="InterlineText"/>
        <w:tabs>
          <w:tab w:val="left" w:pos="533"/>
          <w:tab w:val="left" w:pos="1622"/>
          <w:tab w:val="left" w:pos="2081"/>
          <w:tab w:val="left" w:pos="2540"/>
          <w:tab w:val="left" w:pos="3239"/>
          <w:tab w:val="left" w:pos="4253"/>
          <w:tab w:val="left" w:pos="4757"/>
          <w:tab w:val="left" w:pos="5876"/>
        </w:tabs>
      </w:pPr>
      <w:r w:rsidRPr="003A1D48">
        <w:rPr>
          <w:rStyle w:val="InterlineTextNumChar"/>
        </w:rPr>
        <w:t>043</w:t>
      </w:r>
      <w:r w:rsidR="00800AD8">
        <w:tab/>
        <w:t>sauqaîay:</w:t>
      </w:r>
      <w:r w:rsidR="00800AD8">
        <w:tab/>
        <w:t>ui</w:t>
      </w:r>
      <w:r w:rsidR="00800AD8">
        <w:tab/>
        <w:t>ui,</w:t>
      </w:r>
      <w:r w:rsidR="00800AD8">
        <w:tab/>
        <w:t>îakua</w:t>
      </w:r>
      <w:r w:rsidR="00050C08">
        <w:tab/>
        <w:t>nakuya</w:t>
      </w:r>
      <w:r w:rsidR="00050C08">
        <w:tab/>
        <w:t>uta</w:t>
      </w:r>
      <w:r w:rsidR="00050C08">
        <w:tab/>
        <w:t>mezangal</w:t>
      </w:r>
      <w:r w:rsidR="00050C08">
        <w:tab/>
        <w:t>aravats.</w:t>
      </w:r>
    </w:p>
    <w:p w14:paraId="54B266B0" w14:textId="77777777" w:rsidR="00800AD8" w:rsidRDefault="00800AD8" w:rsidP="00050C08">
      <w:pPr>
        <w:pStyle w:val="InterlineGlossWithTrans"/>
        <w:tabs>
          <w:tab w:val="left" w:pos="533"/>
          <w:tab w:val="left" w:pos="1622"/>
          <w:tab w:val="left" w:pos="2081"/>
          <w:tab w:val="left" w:pos="2540"/>
          <w:tab w:val="left" w:pos="3239"/>
          <w:tab w:val="left" w:pos="4253"/>
          <w:tab w:val="left" w:pos="4757"/>
          <w:tab w:val="left" w:pos="5876"/>
        </w:tabs>
      </w:pPr>
      <w:r>
        <w:tab/>
        <w:t>sa-uqaîay</w:t>
      </w:r>
      <w:r>
        <w:tab/>
        <w:t>ui</w:t>
      </w:r>
      <w:r>
        <w:tab/>
        <w:t>ui</w:t>
      </w:r>
      <w:r>
        <w:tab/>
        <w:t>îakua</w:t>
      </w:r>
      <w:r w:rsidR="00050C08">
        <w:tab/>
        <w:t>na-kuya</w:t>
      </w:r>
      <w:r w:rsidR="00050C08">
        <w:tab/>
        <w:t>uta</w:t>
      </w:r>
      <w:r w:rsidR="00050C08">
        <w:tab/>
        <w:t>me-zangal</w:t>
      </w:r>
      <w:r w:rsidR="00050C08">
        <w:tab/>
        <w:t>a-ravats</w:t>
      </w:r>
    </w:p>
    <w:p w14:paraId="5B1A478D" w14:textId="77777777" w:rsidR="00800AD8" w:rsidRDefault="00800AD8" w:rsidP="00050C08">
      <w:pPr>
        <w:pStyle w:val="InterlineTrans"/>
        <w:tabs>
          <w:tab w:val="left" w:pos="533"/>
          <w:tab w:val="left" w:pos="1622"/>
          <w:tab w:val="left" w:pos="2081"/>
          <w:tab w:val="left" w:pos="2540"/>
          <w:tab w:val="left" w:pos="3239"/>
          <w:tab w:val="left" w:pos="4253"/>
          <w:tab w:val="left" w:pos="4757"/>
          <w:tab w:val="left" w:pos="5876"/>
        </w:tabs>
      </w:pPr>
      <w:r>
        <w:tab/>
      </w:r>
      <w:r>
        <w:rPr>
          <w:smallCaps/>
        </w:rPr>
        <w:t>qal</w:t>
      </w:r>
      <w:r>
        <w:t>-male</w:t>
      </w:r>
      <w:r>
        <w:tab/>
        <w:t>yes</w:t>
      </w:r>
      <w:r>
        <w:tab/>
        <w:t>yes</w:t>
      </w:r>
      <w:r>
        <w:tab/>
        <w:t>but</w:t>
      </w:r>
      <w:r w:rsidR="00050C08">
        <w:tab/>
      </w:r>
      <w:r w:rsidR="00050C08">
        <w:rPr>
          <w:smallCaps/>
        </w:rPr>
        <w:t>stat</w:t>
      </w:r>
      <w:r w:rsidR="00050C08">
        <w:t>-bad</w:t>
      </w:r>
      <w:r w:rsidR="00050C08">
        <w:tab/>
        <w:t>also</w:t>
      </w:r>
      <w:r w:rsidR="00050C08">
        <w:tab/>
      </w:r>
      <w:r w:rsidR="00050C08">
        <w:rPr>
          <w:smallCaps/>
        </w:rPr>
        <w:t>af</w:t>
      </w:r>
      <w:r w:rsidR="00050C08">
        <w:t>-hard</w:t>
      </w:r>
      <w:r w:rsidR="00050C08">
        <w:tab/>
      </w:r>
      <w:r w:rsidR="00050C08">
        <w:rPr>
          <w:smallCaps/>
        </w:rPr>
        <w:t>c-</w:t>
      </w:r>
      <w:r w:rsidR="00050C08">
        <w:t>true</w:t>
      </w:r>
    </w:p>
    <w:p w14:paraId="1A37CF5B" w14:textId="77777777" w:rsidR="00800AD8" w:rsidRDefault="00800AD8">
      <w:pPr>
        <w:pStyle w:val="InterlineFree"/>
      </w:pPr>
      <w:r>
        <w:t>Man’s side: Yes, yes. But it’s bad to go on too much.</w:t>
      </w:r>
    </w:p>
    <w:p w14:paraId="6A1A9572" w14:textId="77777777" w:rsidR="00050C08" w:rsidRDefault="00DE0E5A" w:rsidP="00050C08">
      <w:pPr>
        <w:pStyle w:val="InterlineText"/>
        <w:tabs>
          <w:tab w:val="left" w:pos="533"/>
          <w:tab w:val="left" w:pos="1292"/>
          <w:tab w:val="left" w:pos="2381"/>
          <w:tab w:val="left" w:pos="3830"/>
          <w:tab w:val="left" w:pos="4304"/>
        </w:tabs>
      </w:pPr>
      <w:r w:rsidRPr="003A1D48">
        <w:rPr>
          <w:rStyle w:val="InterlineTextNumChar"/>
        </w:rPr>
        <w:lastRenderedPageBreak/>
        <w:t>044</w:t>
      </w:r>
      <w:r w:rsidR="00800AD8">
        <w:tab/>
        <w:t>uîa</w:t>
      </w:r>
      <w:r w:rsidR="00800AD8">
        <w:tab/>
        <w:t>men</w:t>
      </w:r>
      <w:r w:rsidR="00050C08">
        <w:tab/>
        <w:t>anemaya-i</w:t>
      </w:r>
      <w:r w:rsidR="00050C08">
        <w:tab/>
        <w:t>aya</w:t>
      </w:r>
      <w:r w:rsidR="00050C08">
        <w:tab/>
        <w:t>men.</w:t>
      </w:r>
    </w:p>
    <w:p w14:paraId="18E429E2" w14:textId="77777777" w:rsidR="00800AD8" w:rsidRDefault="00800AD8" w:rsidP="00050C08">
      <w:pPr>
        <w:pStyle w:val="InterlineGlossWithTrans"/>
        <w:tabs>
          <w:tab w:val="left" w:pos="533"/>
          <w:tab w:val="left" w:pos="1292"/>
          <w:tab w:val="left" w:pos="2381"/>
          <w:tab w:val="left" w:pos="3830"/>
          <w:tab w:val="left" w:pos="4304"/>
        </w:tabs>
      </w:pPr>
      <w:r>
        <w:tab/>
        <w:t>uîa</w:t>
      </w:r>
      <w:r>
        <w:tab/>
        <w:t>amen</w:t>
      </w:r>
      <w:r w:rsidR="00050C08">
        <w:tab/>
        <w:t>a-nema-aya-i</w:t>
      </w:r>
      <w:r w:rsidR="00050C08">
        <w:tab/>
        <w:t>aya</w:t>
      </w:r>
      <w:r w:rsidR="00050C08">
        <w:tab/>
        <w:t>amen</w:t>
      </w:r>
    </w:p>
    <w:p w14:paraId="0427730F" w14:textId="77777777" w:rsidR="00800AD8" w:rsidRDefault="00800AD8" w:rsidP="00050C08">
      <w:pPr>
        <w:pStyle w:val="InterlineTrans"/>
        <w:tabs>
          <w:tab w:val="left" w:pos="533"/>
          <w:tab w:val="left" w:pos="1292"/>
          <w:tab w:val="left" w:pos="2381"/>
          <w:tab w:val="left" w:pos="3830"/>
          <w:tab w:val="left" w:pos="4304"/>
        </w:tabs>
      </w:pPr>
      <w:r>
        <w:tab/>
        <w:t>so.that</w:t>
      </w:r>
      <w:r>
        <w:tab/>
      </w:r>
      <w:r>
        <w:rPr>
          <w:smallCaps/>
        </w:rPr>
        <w:t>f.</w:t>
      </w:r>
      <w:r>
        <w:t>we(</w:t>
      </w:r>
      <w:r>
        <w:rPr>
          <w:smallCaps/>
        </w:rPr>
        <w:t>exc</w:t>
      </w:r>
      <w:r>
        <w:t>)</w:t>
      </w:r>
      <w:r w:rsidR="00050C08">
        <w:tab/>
        <w:t>?-what-say-</w:t>
      </w:r>
      <w:r w:rsidR="00050C08">
        <w:rPr>
          <w:smallCaps/>
        </w:rPr>
        <w:t>pf</w:t>
      </w:r>
      <w:r w:rsidR="00050C08">
        <w:tab/>
        <w:t>say</w:t>
      </w:r>
      <w:r w:rsidR="00050C08">
        <w:tab/>
      </w:r>
      <w:r w:rsidR="00050C08">
        <w:rPr>
          <w:smallCaps/>
        </w:rPr>
        <w:t>f.</w:t>
      </w:r>
      <w:r w:rsidR="00050C08">
        <w:t>we(</w:t>
      </w:r>
      <w:r w:rsidR="00050C08">
        <w:rPr>
          <w:smallCaps/>
        </w:rPr>
        <w:t>exc</w:t>
      </w:r>
      <w:r w:rsidR="00050C08">
        <w:t>)</w:t>
      </w:r>
    </w:p>
    <w:p w14:paraId="7875C383" w14:textId="77777777" w:rsidR="00800AD8" w:rsidRDefault="00800AD8">
      <w:pPr>
        <w:pStyle w:val="InterlineFree"/>
      </w:pPr>
      <w:r>
        <w:t>What can be said to us, we ask ourselves.</w:t>
      </w:r>
    </w:p>
    <w:p w14:paraId="58DA7A37" w14:textId="77777777" w:rsidR="00050C08" w:rsidRDefault="00DE0E5A" w:rsidP="00050C08">
      <w:pPr>
        <w:pStyle w:val="InterlineText"/>
        <w:tabs>
          <w:tab w:val="left" w:pos="533"/>
          <w:tab w:val="left" w:pos="1247"/>
          <w:tab w:val="left" w:pos="2771"/>
          <w:tab w:val="left" w:pos="3695"/>
          <w:tab w:val="left" w:pos="4349"/>
          <w:tab w:val="left" w:pos="5753"/>
          <w:tab w:val="left" w:pos="6677"/>
          <w:tab w:val="left" w:pos="7331"/>
          <w:tab w:val="left" w:pos="8030"/>
        </w:tabs>
      </w:pPr>
      <w:r w:rsidRPr="003A1D48">
        <w:rPr>
          <w:rStyle w:val="InterlineTextNumChar"/>
        </w:rPr>
        <w:t>045</w:t>
      </w:r>
      <w:r w:rsidR="00800AD8">
        <w:tab/>
        <w:t>tjara</w:t>
      </w:r>
      <w:r w:rsidR="00800AD8">
        <w:tab/>
        <w:t>paquliqulid</w:t>
      </w:r>
      <w:r w:rsidR="00800AD8">
        <w:tab/>
        <w:t>mun</w:t>
      </w:r>
      <w:r w:rsidR="00800AD8">
        <w:tab/>
        <w:t>nu</w:t>
      </w:r>
      <w:r w:rsidR="00050C08">
        <w:tab/>
        <w:t>pasaqetju</w:t>
      </w:r>
      <w:r w:rsidR="00050C08">
        <w:tab/>
        <w:t>mun</w:t>
      </w:r>
      <w:r w:rsidR="00050C08">
        <w:tab/>
        <w:t>nu</w:t>
      </w:r>
      <w:r w:rsidR="00050C08">
        <w:tab/>
        <w:t>meîel</w:t>
      </w:r>
      <w:r w:rsidR="00050C08">
        <w:tab/>
        <w:t>mun</w:t>
      </w:r>
    </w:p>
    <w:p w14:paraId="508F731C" w14:textId="77777777" w:rsidR="00800AD8" w:rsidRDefault="00800AD8" w:rsidP="00050C08">
      <w:pPr>
        <w:pStyle w:val="InterlineGlossWithTrans"/>
        <w:tabs>
          <w:tab w:val="left" w:pos="533"/>
          <w:tab w:val="left" w:pos="1247"/>
          <w:tab w:val="left" w:pos="2771"/>
          <w:tab w:val="left" w:pos="3695"/>
          <w:tab w:val="left" w:pos="4349"/>
          <w:tab w:val="left" w:pos="5753"/>
          <w:tab w:val="left" w:pos="6677"/>
          <w:tab w:val="left" w:pos="7331"/>
          <w:tab w:val="left" w:pos="8030"/>
        </w:tabs>
      </w:pPr>
      <w:r>
        <w:tab/>
        <w:t>tjara</w:t>
      </w:r>
      <w:r>
        <w:tab/>
        <w:t>pa-quli-qulid</w:t>
      </w:r>
      <w:r>
        <w:tab/>
        <w:t>mun</w:t>
      </w:r>
      <w:r>
        <w:tab/>
        <w:t>nu</w:t>
      </w:r>
      <w:r w:rsidR="00050C08">
        <w:tab/>
        <w:t>pa-saqetju</w:t>
      </w:r>
      <w:r w:rsidR="00050C08">
        <w:tab/>
        <w:t>mun</w:t>
      </w:r>
      <w:r w:rsidR="00050C08">
        <w:tab/>
        <w:t>nu</w:t>
      </w:r>
      <w:r w:rsidR="00050C08">
        <w:tab/>
        <w:t>meîel</w:t>
      </w:r>
      <w:r w:rsidR="00050C08">
        <w:tab/>
        <w:t>mun</w:t>
      </w:r>
    </w:p>
    <w:p w14:paraId="2A3FDEED" w14:textId="77777777" w:rsidR="00800AD8" w:rsidRDefault="00800AD8" w:rsidP="00050C08">
      <w:pPr>
        <w:pStyle w:val="InterlineTransNoFree"/>
        <w:tabs>
          <w:tab w:val="left" w:pos="1247"/>
          <w:tab w:val="left" w:pos="2771"/>
          <w:tab w:val="left" w:pos="3695"/>
          <w:tab w:val="left" w:pos="4349"/>
          <w:tab w:val="left" w:pos="5753"/>
          <w:tab w:val="left" w:pos="6677"/>
          <w:tab w:val="left" w:pos="7331"/>
          <w:tab w:val="left" w:pos="8030"/>
        </w:tabs>
      </w:pPr>
      <w:r>
        <w:tab/>
        <w:t>surely</w:t>
      </w:r>
      <w:r>
        <w:tab/>
        <w:t>cause-</w:t>
      </w:r>
      <w:r>
        <w:rPr>
          <w:smallCaps/>
        </w:rPr>
        <w:t>red</w:t>
      </w:r>
      <w:r>
        <w:t>-real</w:t>
      </w:r>
      <w:r>
        <w:tab/>
      </w:r>
      <w:r>
        <w:rPr>
          <w:smallCaps/>
        </w:rPr>
        <w:t>f.</w:t>
      </w:r>
      <w:r>
        <w:t>you(</w:t>
      </w:r>
      <w:r>
        <w:rPr>
          <w:smallCaps/>
        </w:rPr>
        <w:t>p</w:t>
      </w:r>
      <w:r>
        <w:t>)</w:t>
      </w:r>
      <w:r>
        <w:tab/>
        <w:t>when</w:t>
      </w:r>
      <w:r w:rsidR="00050C08">
        <w:tab/>
        <w:t>cause-painful</w:t>
      </w:r>
      <w:r w:rsidR="00050C08">
        <w:tab/>
      </w:r>
      <w:r w:rsidR="00050C08">
        <w:rPr>
          <w:smallCaps/>
        </w:rPr>
        <w:t>f.</w:t>
      </w:r>
      <w:r w:rsidR="00050C08">
        <w:t>you(</w:t>
      </w:r>
      <w:r w:rsidR="00050C08">
        <w:rPr>
          <w:smallCaps/>
        </w:rPr>
        <w:t>p</w:t>
      </w:r>
      <w:r w:rsidR="00050C08">
        <w:t>)</w:t>
      </w:r>
      <w:r w:rsidR="00050C08">
        <w:tab/>
        <w:t>when</w:t>
      </w:r>
      <w:r w:rsidR="00050C08">
        <w:tab/>
        <w:t>?</w:t>
      </w:r>
      <w:r w:rsidR="00050C08">
        <w:tab/>
      </w:r>
      <w:r w:rsidR="00050C08">
        <w:rPr>
          <w:smallCaps/>
        </w:rPr>
        <w:t>f.</w:t>
      </w:r>
      <w:r w:rsidR="00050C08">
        <w:t>you(</w:t>
      </w:r>
      <w:r w:rsidR="00050C08">
        <w:rPr>
          <w:smallCaps/>
        </w:rPr>
        <w:t>p</w:t>
      </w:r>
      <w:r w:rsidR="00050C08">
        <w:t>)</w:t>
      </w:r>
    </w:p>
    <w:p w14:paraId="6F57F732" w14:textId="77777777" w:rsidR="00050C08" w:rsidRDefault="00800AD8" w:rsidP="00050C08">
      <w:pPr>
        <w:pStyle w:val="InterlineText"/>
        <w:tabs>
          <w:tab w:val="left" w:pos="533"/>
          <w:tab w:val="left" w:pos="1187"/>
          <w:tab w:val="left" w:pos="2156"/>
          <w:tab w:val="left" w:pos="2765"/>
          <w:tab w:val="left" w:pos="3689"/>
          <w:tab w:val="left" w:pos="4598"/>
          <w:tab w:val="left" w:pos="5567"/>
          <w:tab w:val="left" w:pos="7301"/>
        </w:tabs>
      </w:pPr>
      <w:r>
        <w:tab/>
        <w:t>nu</w:t>
      </w:r>
      <w:r>
        <w:tab/>
        <w:t>kisan</w:t>
      </w:r>
      <w:r>
        <w:tab/>
        <w:t>kuya</w:t>
      </w:r>
      <w:r>
        <w:tab/>
        <w:t>mun</w:t>
      </w:r>
      <w:r>
        <w:tab/>
        <w:t>tusa</w:t>
      </w:r>
      <w:r w:rsidR="00050C08">
        <w:tab/>
        <w:t>nia</w:t>
      </w:r>
      <w:r w:rsidR="00050C08">
        <w:tab/>
        <w:t>kininemneman</w:t>
      </w:r>
      <w:r w:rsidR="00050C08">
        <w:tab/>
        <w:t>tusa</w:t>
      </w:r>
    </w:p>
    <w:p w14:paraId="1CB335D9" w14:textId="77777777" w:rsidR="00800AD8" w:rsidRDefault="00800AD8" w:rsidP="00050C08">
      <w:pPr>
        <w:pStyle w:val="InterlineGlossWithTrans"/>
        <w:tabs>
          <w:tab w:val="left" w:pos="533"/>
          <w:tab w:val="left" w:pos="1187"/>
          <w:tab w:val="left" w:pos="2156"/>
          <w:tab w:val="left" w:pos="2765"/>
          <w:tab w:val="left" w:pos="3689"/>
          <w:tab w:val="left" w:pos="4598"/>
          <w:tab w:val="left" w:pos="5567"/>
          <w:tab w:val="left" w:pos="7301"/>
        </w:tabs>
      </w:pPr>
      <w:r>
        <w:tab/>
        <w:t>nu</w:t>
      </w:r>
      <w:r>
        <w:tab/>
        <w:t>ki-sane</w:t>
      </w:r>
      <w:r>
        <w:tab/>
        <w:t>kuya</w:t>
      </w:r>
      <w:r>
        <w:tab/>
        <w:t>mun</w:t>
      </w:r>
      <w:r>
        <w:tab/>
        <w:t>tu-tsa</w:t>
      </w:r>
      <w:r w:rsidR="00050C08">
        <w:tab/>
        <w:t>nia</w:t>
      </w:r>
      <w:r w:rsidR="00050C08">
        <w:tab/>
        <w:t>in=kinemnem-an</w:t>
      </w:r>
      <w:r w:rsidR="00050C08">
        <w:tab/>
        <w:t>tu-tsa</w:t>
      </w:r>
    </w:p>
    <w:p w14:paraId="222582E7" w14:textId="77777777" w:rsidR="00800AD8" w:rsidRDefault="00800AD8" w:rsidP="00050C08">
      <w:pPr>
        <w:pStyle w:val="InterlineTransNoFree"/>
        <w:tabs>
          <w:tab w:val="left" w:pos="1187"/>
          <w:tab w:val="left" w:pos="2156"/>
          <w:tab w:val="left" w:pos="2765"/>
          <w:tab w:val="left" w:pos="3689"/>
          <w:tab w:val="left" w:pos="4598"/>
          <w:tab w:val="left" w:pos="5567"/>
          <w:tab w:val="left" w:pos="7301"/>
        </w:tabs>
      </w:pPr>
      <w:r>
        <w:tab/>
        <w:t>when</w:t>
      </w:r>
      <w:r>
        <w:tab/>
        <w:t>do-make</w:t>
      </w:r>
      <w:r>
        <w:tab/>
        <w:t>bad</w:t>
      </w:r>
      <w:r>
        <w:tab/>
      </w:r>
      <w:r>
        <w:rPr>
          <w:smallCaps/>
        </w:rPr>
        <w:t>f.</w:t>
      </w:r>
      <w:r>
        <w:t>you(</w:t>
      </w:r>
      <w:r>
        <w:rPr>
          <w:smallCaps/>
        </w:rPr>
        <w:t>p</w:t>
      </w:r>
      <w:r>
        <w:t>)</w:t>
      </w:r>
      <w:r>
        <w:tab/>
      </w:r>
      <w:r>
        <w:rPr>
          <w:smallCaps/>
        </w:rPr>
        <w:t>obl</w:t>
      </w:r>
      <w:r>
        <w:t>-this</w:t>
      </w:r>
      <w:r w:rsidR="00050C08">
        <w:tab/>
        <w:t>our(</w:t>
      </w:r>
      <w:r w:rsidR="00050C08">
        <w:rPr>
          <w:smallCaps/>
        </w:rPr>
        <w:t>exc</w:t>
      </w:r>
      <w:r w:rsidR="00050C08">
        <w:t>)</w:t>
      </w:r>
      <w:r w:rsidR="00050C08">
        <w:tab/>
      </w:r>
      <w:r w:rsidR="00050C08">
        <w:rPr>
          <w:smallCaps/>
        </w:rPr>
        <w:t>perf</w:t>
      </w:r>
      <w:r w:rsidR="00050C08">
        <w:t>=think-</w:t>
      </w:r>
      <w:r w:rsidR="00050C08">
        <w:rPr>
          <w:smallCaps/>
        </w:rPr>
        <w:t>nom</w:t>
      </w:r>
      <w:r w:rsidR="00050C08">
        <w:tab/>
      </w:r>
      <w:r w:rsidR="00050C08">
        <w:rPr>
          <w:smallCaps/>
        </w:rPr>
        <w:t>obl</w:t>
      </w:r>
      <w:r w:rsidR="00050C08">
        <w:t>-this</w:t>
      </w:r>
    </w:p>
    <w:p w14:paraId="141B8CD2" w14:textId="77777777" w:rsidR="00050C08" w:rsidRDefault="00800AD8" w:rsidP="00050C08">
      <w:pPr>
        <w:pStyle w:val="InterlineText"/>
        <w:tabs>
          <w:tab w:val="left" w:pos="533"/>
          <w:tab w:val="left" w:pos="2327"/>
          <w:tab w:val="left" w:pos="3236"/>
          <w:tab w:val="left" w:pos="3680"/>
          <w:tab w:val="left" w:pos="6629"/>
          <w:tab w:val="left" w:pos="7328"/>
        </w:tabs>
      </w:pPr>
      <w:r>
        <w:tab/>
        <w:t>separutan</w:t>
      </w:r>
      <w:r>
        <w:tab/>
        <w:t>tusa</w:t>
      </w:r>
      <w:r w:rsidR="00050C08">
        <w:tab/>
        <w:t>ika</w:t>
      </w:r>
      <w:r w:rsidR="00050C08">
        <w:tab/>
        <w:t>napenapadjulu,</w:t>
      </w:r>
      <w:r w:rsidR="00050C08">
        <w:tab/>
        <w:t>îakua</w:t>
      </w:r>
      <w:r w:rsidR="00050C08">
        <w:tab/>
        <w:t>aitsu</w:t>
      </w:r>
    </w:p>
    <w:p w14:paraId="7FF610E7" w14:textId="77777777" w:rsidR="00800AD8" w:rsidRDefault="00800AD8" w:rsidP="00050C08">
      <w:pPr>
        <w:pStyle w:val="InterlineGlossWithTrans"/>
        <w:tabs>
          <w:tab w:val="left" w:pos="533"/>
          <w:tab w:val="left" w:pos="2327"/>
          <w:tab w:val="left" w:pos="3236"/>
          <w:tab w:val="left" w:pos="3680"/>
          <w:tab w:val="left" w:pos="6629"/>
          <w:tab w:val="left" w:pos="7328"/>
        </w:tabs>
      </w:pPr>
      <w:r>
        <w:tab/>
        <w:t>se-parut-an</w:t>
      </w:r>
      <w:r>
        <w:tab/>
        <w:t>tu-tsa</w:t>
      </w:r>
      <w:r w:rsidR="00050C08">
        <w:tab/>
        <w:t>ika</w:t>
      </w:r>
      <w:r w:rsidR="00050C08">
        <w:tab/>
        <w:t>na-in=pa-pa-djulu</w:t>
      </w:r>
      <w:r w:rsidR="00050C08">
        <w:tab/>
        <w:t>îakua</w:t>
      </w:r>
      <w:r w:rsidR="00050C08">
        <w:tab/>
        <w:t>aya-i-tsu</w:t>
      </w:r>
    </w:p>
    <w:p w14:paraId="1DF36C1A" w14:textId="77777777" w:rsidR="00800AD8" w:rsidRDefault="00800AD8" w:rsidP="00050C08">
      <w:pPr>
        <w:pStyle w:val="InterlineTransNoFree"/>
        <w:tabs>
          <w:tab w:val="left" w:pos="2327"/>
          <w:tab w:val="left" w:pos="3236"/>
          <w:tab w:val="left" w:pos="3680"/>
          <w:tab w:val="left" w:pos="6629"/>
          <w:tab w:val="left" w:pos="7328"/>
        </w:tabs>
      </w:pPr>
      <w:r>
        <w:tab/>
      </w:r>
      <w:r>
        <w:rPr>
          <w:smallCaps/>
        </w:rPr>
        <w:t>invol</w:t>
      </w:r>
      <w:r>
        <w:t>-weak-</w:t>
      </w:r>
      <w:r>
        <w:rPr>
          <w:smallCaps/>
        </w:rPr>
        <w:t>nom</w:t>
      </w:r>
      <w:r>
        <w:tab/>
      </w:r>
      <w:r>
        <w:rPr>
          <w:smallCaps/>
        </w:rPr>
        <w:t>obl</w:t>
      </w:r>
      <w:r>
        <w:t>-this</w:t>
      </w:r>
      <w:r w:rsidR="00050C08">
        <w:tab/>
        <w:t>not</w:t>
      </w:r>
      <w:r w:rsidR="00050C08">
        <w:tab/>
      </w:r>
      <w:r w:rsidR="00050C08">
        <w:rPr>
          <w:smallCaps/>
        </w:rPr>
        <w:t>past</w:t>
      </w:r>
      <w:r w:rsidR="00050C08">
        <w:t>-</w:t>
      </w:r>
      <w:r w:rsidR="00050C08">
        <w:rPr>
          <w:smallCaps/>
        </w:rPr>
        <w:t>perf</w:t>
      </w:r>
      <w:r w:rsidR="00050C08">
        <w:t>=cause-cause-ready</w:t>
      </w:r>
      <w:r w:rsidR="00050C08">
        <w:tab/>
        <w:t>but</w:t>
      </w:r>
      <w:r w:rsidR="00050C08">
        <w:tab/>
        <w:t>be.thus-</w:t>
      </w:r>
      <w:r w:rsidR="00050C08">
        <w:rPr>
          <w:smallCaps/>
        </w:rPr>
        <w:t>loc</w:t>
      </w:r>
      <w:r w:rsidR="00050C08">
        <w:t>-this</w:t>
      </w:r>
    </w:p>
    <w:p w14:paraId="1E86D06D" w14:textId="77777777" w:rsidR="00050C08" w:rsidRDefault="00800AD8" w:rsidP="00050C08">
      <w:pPr>
        <w:pStyle w:val="InterlineText"/>
        <w:tabs>
          <w:tab w:val="left" w:pos="533"/>
          <w:tab w:val="left" w:pos="1022"/>
          <w:tab w:val="left" w:pos="1781"/>
          <w:tab w:val="left" w:pos="3260"/>
          <w:tab w:val="left" w:pos="4394"/>
          <w:tab w:val="left" w:pos="4883"/>
          <w:tab w:val="left" w:pos="6467"/>
          <w:tab w:val="left" w:pos="6731"/>
        </w:tabs>
      </w:pPr>
      <w:r>
        <w:tab/>
        <w:t>ki</w:t>
      </w:r>
      <w:r>
        <w:tab/>
        <w:t>nu(?</w:t>
      </w:r>
      <w:r w:rsidR="00050C08">
        <w:t>)</w:t>
      </w:r>
      <w:r>
        <w:tab/>
        <w:t>sipazekatj</w:t>
      </w:r>
      <w:r>
        <w:tab/>
        <w:t>sakamaya,</w:t>
      </w:r>
      <w:r>
        <w:tab/>
        <w:t>ki</w:t>
      </w:r>
      <w:r>
        <w:tab/>
        <w:t>kamseng</w:t>
      </w:r>
      <w:r w:rsidR="00050C08">
        <w:tab/>
        <w:t>a</w:t>
      </w:r>
      <w:r w:rsidR="00050C08">
        <w:tab/>
        <w:t>nu</w:t>
      </w:r>
    </w:p>
    <w:p w14:paraId="34F6BB2B" w14:textId="77777777" w:rsidR="00800AD8" w:rsidRDefault="00800AD8" w:rsidP="00050C08">
      <w:pPr>
        <w:pStyle w:val="InterlineGlossWithTrans"/>
        <w:tabs>
          <w:tab w:val="left" w:pos="533"/>
          <w:tab w:val="left" w:pos="1022"/>
          <w:tab w:val="left" w:pos="1781"/>
          <w:tab w:val="left" w:pos="3260"/>
          <w:tab w:val="left" w:pos="4394"/>
          <w:tab w:val="left" w:pos="4883"/>
          <w:tab w:val="left" w:pos="6467"/>
          <w:tab w:val="left" w:pos="6731"/>
        </w:tabs>
      </w:pPr>
      <w:r>
        <w:tab/>
        <w:t>ki</w:t>
      </w:r>
      <w:r>
        <w:tab/>
        <w:t>nu</w:t>
      </w:r>
      <w:r>
        <w:tab/>
        <w:t>si-pa-zekatj</w:t>
      </w:r>
      <w:r>
        <w:tab/>
        <w:t>sakamaya</w:t>
      </w:r>
      <w:r>
        <w:tab/>
        <w:t>ki</w:t>
      </w:r>
      <w:r>
        <w:tab/>
        <w:t>ka-meseng</w:t>
      </w:r>
      <w:r w:rsidR="00050C08">
        <w:tab/>
        <w:t>a</w:t>
      </w:r>
      <w:r w:rsidR="00050C08">
        <w:tab/>
        <w:t>nu</w:t>
      </w:r>
    </w:p>
    <w:p w14:paraId="787724BA" w14:textId="77777777" w:rsidR="00800AD8" w:rsidRDefault="00800AD8" w:rsidP="00050C08">
      <w:pPr>
        <w:pStyle w:val="InterlineTransNoFree"/>
        <w:tabs>
          <w:tab w:val="left" w:pos="1022"/>
          <w:tab w:val="left" w:pos="1781"/>
          <w:tab w:val="left" w:pos="3260"/>
          <w:tab w:val="left" w:pos="4394"/>
          <w:tab w:val="left" w:pos="4883"/>
          <w:tab w:val="left" w:pos="6467"/>
          <w:tab w:val="left" w:pos="6731"/>
        </w:tabs>
      </w:pPr>
      <w:r>
        <w:tab/>
        <w:t>will</w:t>
      </w:r>
      <w:r>
        <w:tab/>
        <w:t>you(</w:t>
      </w:r>
      <w:r>
        <w:rPr>
          <w:smallCaps/>
        </w:rPr>
        <w:t>p</w:t>
      </w:r>
      <w:r>
        <w:t>)</w:t>
      </w:r>
      <w:r>
        <w:tab/>
      </w:r>
      <w:r>
        <w:rPr>
          <w:smallCaps/>
        </w:rPr>
        <w:t>if</w:t>
      </w:r>
      <w:r>
        <w:t>-cause-share</w:t>
      </w:r>
      <w:r>
        <w:tab/>
        <w:t>only</w:t>
      </w:r>
      <w:r>
        <w:tab/>
        <w:t>will</w:t>
      </w:r>
      <w:r>
        <w:tab/>
        <w:t>become-enough</w:t>
      </w:r>
      <w:r w:rsidR="00050C08">
        <w:tab/>
      </w:r>
      <w:r w:rsidR="00050C08">
        <w:rPr>
          <w:smallCaps/>
        </w:rPr>
        <w:t>c</w:t>
      </w:r>
      <w:r w:rsidR="00050C08">
        <w:tab/>
        <w:t>you(</w:t>
      </w:r>
      <w:r w:rsidR="00050C08">
        <w:rPr>
          <w:smallCaps/>
        </w:rPr>
        <w:t>p</w:t>
      </w:r>
      <w:r w:rsidR="00050C08">
        <w:t>)</w:t>
      </w:r>
    </w:p>
    <w:p w14:paraId="0DC8F80C" w14:textId="77777777" w:rsidR="00800AD8" w:rsidRDefault="00800AD8" w:rsidP="00050C08">
      <w:pPr>
        <w:pStyle w:val="InterlineText"/>
        <w:tabs>
          <w:tab w:val="left" w:pos="533"/>
          <w:tab w:val="left" w:pos="2477"/>
          <w:tab w:val="left" w:pos="3251"/>
          <w:tab w:val="left" w:pos="4340"/>
          <w:tab w:val="left" w:pos="4844"/>
          <w:tab w:val="left" w:pos="5678"/>
          <w:tab w:val="left" w:pos="6482"/>
          <w:tab w:val="left" w:pos="6986"/>
        </w:tabs>
      </w:pPr>
      <w:r>
        <w:tab/>
        <w:t>pinalangedan</w:t>
      </w:r>
      <w:r>
        <w:tab/>
        <w:t>anga</w:t>
      </w:r>
      <w:r>
        <w:tab/>
        <w:t>men</w:t>
      </w:r>
      <w:r>
        <w:tab/>
        <w:t>ta</w:t>
      </w:r>
      <w:r>
        <w:tab/>
        <w:t>nu</w:t>
      </w:r>
      <w:r>
        <w:tab/>
        <w:t>varung</w:t>
      </w:r>
      <w:r>
        <w:tab/>
        <w:t>ta</w:t>
      </w:r>
      <w:r w:rsidR="00050C08">
        <w:tab/>
        <w:t>nu</w:t>
      </w:r>
    </w:p>
    <w:p w14:paraId="71E09D3A" w14:textId="77777777" w:rsidR="00800AD8" w:rsidRDefault="00800AD8" w:rsidP="00050C08">
      <w:pPr>
        <w:pStyle w:val="InterlineGlossWithTrans"/>
        <w:tabs>
          <w:tab w:val="left" w:pos="533"/>
          <w:tab w:val="left" w:pos="2477"/>
          <w:tab w:val="left" w:pos="3251"/>
          <w:tab w:val="left" w:pos="4340"/>
          <w:tab w:val="left" w:pos="4844"/>
          <w:tab w:val="left" w:pos="5678"/>
          <w:tab w:val="left" w:pos="6482"/>
          <w:tab w:val="left" w:pos="6986"/>
        </w:tabs>
      </w:pPr>
      <w:r>
        <w:tab/>
        <w:t>in=pa-langeda-an</w:t>
      </w:r>
      <w:r>
        <w:tab/>
        <w:t>anga</w:t>
      </w:r>
      <w:r>
        <w:tab/>
        <w:t>amen</w:t>
      </w:r>
      <w:r>
        <w:tab/>
        <w:t>ta</w:t>
      </w:r>
      <w:r>
        <w:tab/>
        <w:t>nu</w:t>
      </w:r>
      <w:r>
        <w:tab/>
        <w:t>varung</w:t>
      </w:r>
      <w:r>
        <w:tab/>
        <w:t>ta</w:t>
      </w:r>
      <w:r w:rsidR="00050C08">
        <w:tab/>
        <w:t>nu</w:t>
      </w:r>
    </w:p>
    <w:p w14:paraId="50FCB51A" w14:textId="77777777" w:rsidR="00800AD8" w:rsidRDefault="00800AD8" w:rsidP="00050C08">
      <w:pPr>
        <w:pStyle w:val="InterlineTransNoFree"/>
        <w:tabs>
          <w:tab w:val="left" w:pos="2477"/>
          <w:tab w:val="left" w:pos="3251"/>
          <w:tab w:val="left" w:pos="4340"/>
          <w:tab w:val="left" w:pos="4844"/>
          <w:tab w:val="left" w:pos="5678"/>
          <w:tab w:val="left" w:pos="6482"/>
          <w:tab w:val="left" w:pos="6986"/>
        </w:tabs>
      </w:pPr>
      <w:r>
        <w:tab/>
      </w:r>
      <w:r>
        <w:rPr>
          <w:smallCaps/>
        </w:rPr>
        <w:t>perf</w:t>
      </w:r>
      <w:r>
        <w:t>=cause-hear-</w:t>
      </w:r>
      <w:r>
        <w:rPr>
          <w:smallCaps/>
        </w:rPr>
        <w:t>lf</w:t>
      </w:r>
      <w:r>
        <w:tab/>
        <w:t>indeed</w:t>
      </w:r>
      <w:r>
        <w:tab/>
      </w:r>
      <w:r>
        <w:rPr>
          <w:smallCaps/>
        </w:rPr>
        <w:t>f.</w:t>
      </w:r>
      <w:r>
        <w:t>we(</w:t>
      </w:r>
      <w:r>
        <w:rPr>
          <w:smallCaps/>
        </w:rPr>
        <w:t>exc</w:t>
      </w:r>
      <w:r>
        <w:t>)</w:t>
      </w:r>
      <w:r>
        <w:tab/>
      </w:r>
      <w:r>
        <w:rPr>
          <w:smallCaps/>
        </w:rPr>
        <w:t>obl</w:t>
      </w:r>
      <w:r>
        <w:tab/>
        <w:t>your(</w:t>
      </w:r>
      <w:r>
        <w:rPr>
          <w:smallCaps/>
        </w:rPr>
        <w:t>p</w:t>
      </w:r>
      <w:r>
        <w:t>)</w:t>
      </w:r>
      <w:r>
        <w:tab/>
        <w:t>chest</w:t>
      </w:r>
      <w:r>
        <w:tab/>
      </w:r>
      <w:r>
        <w:rPr>
          <w:smallCaps/>
        </w:rPr>
        <w:t>obl</w:t>
      </w:r>
      <w:r w:rsidR="00050C08">
        <w:tab/>
        <w:t>your(</w:t>
      </w:r>
      <w:r w:rsidR="00050C08">
        <w:rPr>
          <w:smallCaps/>
        </w:rPr>
        <w:t>p</w:t>
      </w:r>
      <w:r w:rsidR="00050C08">
        <w:t>)</w:t>
      </w:r>
    </w:p>
    <w:p w14:paraId="09BC8A2E" w14:textId="77777777" w:rsidR="00800AD8" w:rsidRDefault="00050C08" w:rsidP="00050C08">
      <w:pPr>
        <w:pStyle w:val="InterlineText"/>
        <w:tabs>
          <w:tab w:val="left" w:pos="533"/>
        </w:tabs>
      </w:pPr>
      <w:r>
        <w:tab/>
      </w:r>
      <w:r w:rsidR="00800AD8">
        <w:t>kininemneman.</w:t>
      </w:r>
    </w:p>
    <w:p w14:paraId="210DB11F" w14:textId="77777777" w:rsidR="00800AD8" w:rsidRDefault="00050C08" w:rsidP="00050C08">
      <w:pPr>
        <w:pStyle w:val="InterlineGlossWithTrans"/>
        <w:tabs>
          <w:tab w:val="left" w:pos="533"/>
        </w:tabs>
      </w:pPr>
      <w:r>
        <w:tab/>
      </w:r>
      <w:r w:rsidR="00800AD8">
        <w:t>in=kinemnem-an</w:t>
      </w:r>
    </w:p>
    <w:p w14:paraId="2550C4C2" w14:textId="77777777" w:rsidR="00800AD8" w:rsidRDefault="00800AD8" w:rsidP="00050C08">
      <w:pPr>
        <w:pStyle w:val="InterlineTrans"/>
        <w:tabs>
          <w:tab w:val="left" w:pos="533"/>
        </w:tabs>
      </w:pPr>
      <w:r>
        <w:tab/>
      </w:r>
      <w:r>
        <w:rPr>
          <w:smallCaps/>
        </w:rPr>
        <w:t>perf</w:t>
      </w:r>
      <w:r>
        <w:t>=think-</w:t>
      </w:r>
      <w:r>
        <w:rPr>
          <w:smallCaps/>
        </w:rPr>
        <w:t>nom</w:t>
      </w:r>
    </w:p>
    <w:p w14:paraId="26991FCB" w14:textId="77777777" w:rsidR="00800AD8" w:rsidRDefault="00800AD8" w:rsidP="00EF66AD">
      <w:pPr>
        <w:pStyle w:val="InterlineFree"/>
      </w:pPr>
      <w:r>
        <w:t>You are quite right when you are harsh with us, when you ? us, when you</w:t>
      </w:r>
      <w:r w:rsidR="00EF66AD">
        <w:t xml:space="preserve"> </w:t>
      </w:r>
      <w:r>
        <w:t>object to our thinking, to our weakness, to the unsuitability of our</w:t>
      </w:r>
      <w:r w:rsidR="00EF66AD">
        <w:t xml:space="preserve"> </w:t>
      </w:r>
      <w:r>
        <w:t>provision(?). But you could forgive this(?). It would be enough that you</w:t>
      </w:r>
      <w:r w:rsidR="00EF66AD">
        <w:t xml:space="preserve"> </w:t>
      </w:r>
      <w:r>
        <w:t>have let us know your feelings and thinking.</w:t>
      </w:r>
    </w:p>
    <w:p w14:paraId="5B657600" w14:textId="77777777" w:rsidR="00050C08" w:rsidRDefault="00DE0E5A" w:rsidP="00050C08">
      <w:pPr>
        <w:pStyle w:val="InterlineText"/>
        <w:tabs>
          <w:tab w:val="left" w:pos="533"/>
          <w:tab w:val="left" w:pos="1202"/>
          <w:tab w:val="left" w:pos="2306"/>
          <w:tab w:val="left" w:pos="2810"/>
          <w:tab w:val="left" w:pos="3569"/>
          <w:tab w:val="left" w:pos="4433"/>
          <w:tab w:val="left" w:pos="7022"/>
          <w:tab w:val="left" w:pos="7781"/>
          <w:tab w:val="left" w:pos="8825"/>
        </w:tabs>
      </w:pPr>
      <w:r w:rsidRPr="003A1D48">
        <w:rPr>
          <w:rStyle w:val="InterlineTextNumChar"/>
        </w:rPr>
        <w:t>046</w:t>
      </w:r>
      <w:r w:rsidR="00800AD8">
        <w:tab/>
        <w:t>manu</w:t>
      </w:r>
      <w:r w:rsidR="00800AD8">
        <w:tab/>
        <w:t>tiamen</w:t>
      </w:r>
      <w:r w:rsidR="00800AD8">
        <w:tab/>
        <w:t>uta</w:t>
      </w:r>
      <w:r w:rsidR="00800AD8">
        <w:tab/>
        <w:t>uîa</w:t>
      </w:r>
      <w:r w:rsidR="00050C08">
        <w:tab/>
        <w:t>tja</w:t>
      </w:r>
      <w:r w:rsidR="00050C08">
        <w:tab/>
        <w:t>patjavavavi</w:t>
      </w:r>
      <w:r w:rsidR="00050C08">
        <w:tab/>
        <w:t>uîa</w:t>
      </w:r>
      <w:r w:rsidR="00050C08">
        <w:tab/>
        <w:t>tjen</w:t>
      </w:r>
    </w:p>
    <w:p w14:paraId="5E6CD43C" w14:textId="77777777" w:rsidR="00800AD8" w:rsidRDefault="00800AD8" w:rsidP="00050C08">
      <w:pPr>
        <w:pStyle w:val="InterlineGlossWithTrans"/>
        <w:tabs>
          <w:tab w:val="left" w:pos="533"/>
          <w:tab w:val="left" w:pos="1202"/>
          <w:tab w:val="left" w:pos="2306"/>
          <w:tab w:val="left" w:pos="2810"/>
          <w:tab w:val="left" w:pos="3569"/>
          <w:tab w:val="left" w:pos="4433"/>
          <w:tab w:val="left" w:pos="7022"/>
          <w:tab w:val="left" w:pos="7781"/>
          <w:tab w:val="left" w:pos="8825"/>
        </w:tabs>
      </w:pPr>
      <w:r>
        <w:tab/>
        <w:t>manu</w:t>
      </w:r>
      <w:r>
        <w:tab/>
        <w:t>ti-amen</w:t>
      </w:r>
      <w:r>
        <w:tab/>
        <w:t>uta</w:t>
      </w:r>
      <w:r>
        <w:tab/>
        <w:t>uîa</w:t>
      </w:r>
      <w:r w:rsidR="00050C08">
        <w:tab/>
        <w:t>tja</w:t>
      </w:r>
      <w:r w:rsidR="00050C08">
        <w:tab/>
        <w:t>pa-tja-va-vaw-i</w:t>
      </w:r>
      <w:r w:rsidR="00050C08">
        <w:tab/>
        <w:t>uîa</w:t>
      </w:r>
      <w:r w:rsidR="00050C08">
        <w:tab/>
        <w:t>tjen</w:t>
      </w:r>
    </w:p>
    <w:p w14:paraId="1016F3C4" w14:textId="77777777" w:rsidR="00800AD8" w:rsidRDefault="00800AD8" w:rsidP="00050C08">
      <w:pPr>
        <w:pStyle w:val="InterlineTransNoFree"/>
        <w:tabs>
          <w:tab w:val="left" w:pos="1202"/>
          <w:tab w:val="left" w:pos="2306"/>
          <w:tab w:val="left" w:pos="2810"/>
          <w:tab w:val="left" w:pos="3569"/>
          <w:tab w:val="left" w:pos="4433"/>
          <w:tab w:val="left" w:pos="7022"/>
          <w:tab w:val="left" w:pos="7781"/>
          <w:tab w:val="left" w:pos="8825"/>
        </w:tabs>
      </w:pPr>
      <w:r>
        <w:tab/>
        <w:t>then</w:t>
      </w:r>
      <w:r>
        <w:tab/>
      </w:r>
      <w:r>
        <w:rPr>
          <w:smallCaps/>
        </w:rPr>
        <w:t>f-</w:t>
      </w:r>
      <w:r>
        <w:t>we(</w:t>
      </w:r>
      <w:r>
        <w:rPr>
          <w:smallCaps/>
        </w:rPr>
        <w:t>exc</w:t>
      </w:r>
      <w:r>
        <w:t>)</w:t>
      </w:r>
      <w:r>
        <w:tab/>
        <w:t>also</w:t>
      </w:r>
      <w:r>
        <w:tab/>
        <w:t>so.that</w:t>
      </w:r>
      <w:r w:rsidR="00050C08">
        <w:tab/>
        <w:t>we(</w:t>
      </w:r>
      <w:r w:rsidR="00050C08">
        <w:rPr>
          <w:smallCaps/>
        </w:rPr>
        <w:t>inc</w:t>
      </w:r>
      <w:r w:rsidR="00050C08">
        <w:t>)</w:t>
      </w:r>
      <w:r w:rsidR="00050C08">
        <w:tab/>
        <w:t>cause-more-</w:t>
      </w:r>
      <w:r w:rsidR="00050C08">
        <w:rPr>
          <w:smallCaps/>
        </w:rPr>
        <w:t>red</w:t>
      </w:r>
      <w:r w:rsidR="00050C08">
        <w:t>-above-</w:t>
      </w:r>
      <w:r w:rsidR="00050C08">
        <w:rPr>
          <w:smallCaps/>
        </w:rPr>
        <w:t>pf</w:t>
      </w:r>
      <w:r w:rsidR="00050C08">
        <w:tab/>
        <w:t>so.that</w:t>
      </w:r>
      <w:r w:rsidR="00050C08">
        <w:tab/>
      </w:r>
      <w:r w:rsidR="00050C08">
        <w:rPr>
          <w:smallCaps/>
        </w:rPr>
        <w:t>f.</w:t>
      </w:r>
      <w:r w:rsidR="00050C08">
        <w:t>we(</w:t>
      </w:r>
      <w:r w:rsidR="00050C08">
        <w:rPr>
          <w:smallCaps/>
        </w:rPr>
        <w:t>inc</w:t>
      </w:r>
      <w:r w:rsidR="00050C08">
        <w:t>)</w:t>
      </w:r>
    </w:p>
    <w:p w14:paraId="5B92643E" w14:textId="77777777" w:rsidR="00050C08" w:rsidRDefault="00050C08" w:rsidP="005E09EF">
      <w:pPr>
        <w:pStyle w:val="InterlineText"/>
        <w:tabs>
          <w:tab w:val="left" w:pos="533"/>
          <w:tab w:val="left" w:pos="797"/>
          <w:tab w:val="left" w:pos="2861"/>
          <w:tab w:val="left" w:pos="3335"/>
          <w:tab w:val="left" w:pos="3839"/>
          <w:tab w:val="left" w:pos="4808"/>
          <w:tab w:val="left" w:pos="6542"/>
          <w:tab w:val="left" w:pos="7646"/>
        </w:tabs>
      </w:pPr>
      <w:r>
        <w:tab/>
      </w:r>
      <w:r w:rsidR="00800AD8">
        <w:t>a</w:t>
      </w:r>
      <w:r w:rsidR="00800AD8">
        <w:tab/>
        <w:t>madjadjelidjeli,</w:t>
      </w:r>
      <w:r>
        <w:tab/>
        <w:t>aya</w:t>
      </w:r>
      <w:r>
        <w:tab/>
        <w:t>uta</w:t>
      </w:r>
      <w:r>
        <w:tab/>
        <w:t>nia</w:t>
      </w:r>
      <w:r>
        <w:tab/>
        <w:t>kininemneman</w:t>
      </w:r>
      <w:r w:rsidR="005E09EF">
        <w:tab/>
        <w:t>tiamen</w:t>
      </w:r>
      <w:r w:rsidR="005E09EF">
        <w:tab/>
        <w:t>a</w:t>
      </w:r>
    </w:p>
    <w:p w14:paraId="1A1C87A7" w14:textId="77777777" w:rsidR="00800AD8" w:rsidRDefault="00050C08" w:rsidP="005E09EF">
      <w:pPr>
        <w:pStyle w:val="InterlineGlossWithTrans"/>
        <w:tabs>
          <w:tab w:val="left" w:pos="533"/>
          <w:tab w:val="left" w:pos="797"/>
          <w:tab w:val="left" w:pos="2861"/>
          <w:tab w:val="left" w:pos="3335"/>
          <w:tab w:val="left" w:pos="3839"/>
          <w:tab w:val="left" w:pos="4808"/>
          <w:tab w:val="left" w:pos="6542"/>
          <w:tab w:val="left" w:pos="7646"/>
        </w:tabs>
      </w:pPr>
      <w:r>
        <w:tab/>
      </w:r>
      <w:r w:rsidR="00800AD8">
        <w:t>a</w:t>
      </w:r>
      <w:r w:rsidR="00800AD8">
        <w:tab/>
        <w:t>ma-dja-djeli-djeli</w:t>
      </w:r>
      <w:r>
        <w:tab/>
        <w:t>aya</w:t>
      </w:r>
      <w:r>
        <w:tab/>
        <w:t>uta</w:t>
      </w:r>
      <w:r>
        <w:tab/>
        <w:t>nia</w:t>
      </w:r>
      <w:r>
        <w:tab/>
        <w:t>in=kinemnem-an</w:t>
      </w:r>
      <w:r w:rsidR="005E09EF">
        <w:tab/>
        <w:t>ti-amen</w:t>
      </w:r>
      <w:r w:rsidR="005E09EF">
        <w:tab/>
        <w:t>a</w:t>
      </w:r>
    </w:p>
    <w:p w14:paraId="538CBF13" w14:textId="77777777" w:rsidR="00800AD8" w:rsidRDefault="00800AD8" w:rsidP="005E09EF">
      <w:pPr>
        <w:pStyle w:val="InterlineTransNoFree"/>
        <w:tabs>
          <w:tab w:val="left" w:pos="797"/>
          <w:tab w:val="left" w:pos="2861"/>
          <w:tab w:val="left" w:pos="3335"/>
          <w:tab w:val="left" w:pos="3839"/>
          <w:tab w:val="left" w:pos="4808"/>
          <w:tab w:val="left" w:pos="6542"/>
          <w:tab w:val="left" w:pos="7646"/>
        </w:tabs>
      </w:pPr>
      <w:r>
        <w:rPr>
          <w:smallCaps/>
        </w:rPr>
        <w:tab/>
        <w:t>c</w:t>
      </w:r>
      <w:r>
        <w:rPr>
          <w:smallCaps/>
        </w:rPr>
        <w:tab/>
        <w:t>stat</w:t>
      </w:r>
      <w:r>
        <w:t>-</w:t>
      </w:r>
      <w:r>
        <w:rPr>
          <w:smallCaps/>
        </w:rPr>
        <w:t>red</w:t>
      </w:r>
      <w:r>
        <w:t>-</w:t>
      </w:r>
      <w:r>
        <w:rPr>
          <w:smallCaps/>
        </w:rPr>
        <w:t>red</w:t>
      </w:r>
      <w:r>
        <w:t>-laugh</w:t>
      </w:r>
      <w:r w:rsidR="00050C08">
        <w:tab/>
        <w:t>say</w:t>
      </w:r>
      <w:r w:rsidR="00050C08">
        <w:tab/>
        <w:t>also</w:t>
      </w:r>
      <w:r w:rsidR="00050C08">
        <w:tab/>
        <w:t>our(</w:t>
      </w:r>
      <w:r w:rsidR="00050C08">
        <w:rPr>
          <w:smallCaps/>
        </w:rPr>
        <w:t>exc</w:t>
      </w:r>
      <w:r w:rsidR="00050C08">
        <w:t>)</w:t>
      </w:r>
      <w:r w:rsidR="00050C08">
        <w:tab/>
      </w:r>
      <w:r w:rsidR="00050C08">
        <w:rPr>
          <w:smallCaps/>
        </w:rPr>
        <w:t>perf</w:t>
      </w:r>
      <w:r w:rsidR="00050C08">
        <w:t>=think-</w:t>
      </w:r>
      <w:r w:rsidR="00050C08">
        <w:rPr>
          <w:smallCaps/>
        </w:rPr>
        <w:t>nom</w:t>
      </w:r>
      <w:r w:rsidR="005E09EF">
        <w:tab/>
      </w:r>
      <w:r w:rsidR="005E09EF">
        <w:rPr>
          <w:smallCaps/>
        </w:rPr>
        <w:t>f-</w:t>
      </w:r>
      <w:r w:rsidR="005E09EF">
        <w:t>we(</w:t>
      </w:r>
      <w:r w:rsidR="005E09EF">
        <w:rPr>
          <w:smallCaps/>
        </w:rPr>
        <w:t>exc</w:t>
      </w:r>
      <w:r w:rsidR="005E09EF">
        <w:t>)</w:t>
      </w:r>
      <w:r w:rsidR="005E09EF">
        <w:rPr>
          <w:smallCaps/>
        </w:rPr>
        <w:tab/>
        <w:t>c</w:t>
      </w:r>
    </w:p>
    <w:p w14:paraId="598B1896" w14:textId="77777777" w:rsidR="00800AD8" w:rsidRDefault="00800AD8" w:rsidP="005E09EF">
      <w:pPr>
        <w:pStyle w:val="InterlineText"/>
        <w:tabs>
          <w:tab w:val="left" w:pos="533"/>
        </w:tabs>
      </w:pPr>
      <w:r>
        <w:tab/>
        <w:t>sauqaîay.</w:t>
      </w:r>
    </w:p>
    <w:p w14:paraId="483B26C8" w14:textId="77777777" w:rsidR="00800AD8" w:rsidRDefault="00800AD8" w:rsidP="005E09EF">
      <w:pPr>
        <w:pStyle w:val="InterlineGlossWithTrans"/>
        <w:tabs>
          <w:tab w:val="left" w:pos="533"/>
        </w:tabs>
      </w:pPr>
      <w:r>
        <w:tab/>
        <w:t>sa-uqaîay</w:t>
      </w:r>
    </w:p>
    <w:p w14:paraId="204B9CE7" w14:textId="77777777" w:rsidR="00800AD8" w:rsidRDefault="00800AD8" w:rsidP="005E09EF">
      <w:pPr>
        <w:pStyle w:val="InterlineTrans"/>
        <w:tabs>
          <w:tab w:val="left" w:pos="533"/>
        </w:tabs>
      </w:pPr>
      <w:r>
        <w:rPr>
          <w:smallCaps/>
        </w:rPr>
        <w:tab/>
        <w:t>qal</w:t>
      </w:r>
      <w:r>
        <w:t>-male</w:t>
      </w:r>
    </w:p>
    <w:p w14:paraId="0FCF0005" w14:textId="77777777" w:rsidR="00800AD8" w:rsidRDefault="00800AD8" w:rsidP="005E09EF">
      <w:pPr>
        <w:pStyle w:val="InterlineFree"/>
      </w:pPr>
      <w:r>
        <w:t>We too on the man’s side we want us all to make progress, so that we</w:t>
      </w:r>
      <w:r w:rsidR="005E09EF">
        <w:t xml:space="preserve"> </w:t>
      </w:r>
      <w:r>
        <w:t>can all be happy together, that’s our thinking too.</w:t>
      </w:r>
    </w:p>
    <w:p w14:paraId="134078D7" w14:textId="77777777" w:rsidR="005E09EF" w:rsidRDefault="00DE0E5A" w:rsidP="005E09EF">
      <w:pPr>
        <w:pStyle w:val="InterlineText"/>
        <w:tabs>
          <w:tab w:val="left" w:pos="533"/>
          <w:tab w:val="left" w:pos="1232"/>
          <w:tab w:val="left" w:pos="2216"/>
          <w:tab w:val="left" w:pos="2870"/>
          <w:tab w:val="left" w:pos="3344"/>
          <w:tab w:val="left" w:pos="4388"/>
          <w:tab w:val="left" w:pos="4652"/>
          <w:tab w:val="left" w:pos="6461"/>
          <w:tab w:val="left" w:pos="7550"/>
        </w:tabs>
      </w:pPr>
      <w:r w:rsidRPr="003A1D48">
        <w:rPr>
          <w:rStyle w:val="InterlineTextNumChar"/>
        </w:rPr>
        <w:t>047</w:t>
      </w:r>
      <w:r w:rsidR="00800AD8">
        <w:tab/>
        <w:t>îakua</w:t>
      </w:r>
      <w:r w:rsidR="00800AD8">
        <w:tab/>
        <w:t>saka</w:t>
      </w:r>
      <w:r w:rsidR="00800AD8">
        <w:tab/>
        <w:t>nu</w:t>
      </w:r>
      <w:r w:rsidR="00800AD8">
        <w:tab/>
        <w:t>aya</w:t>
      </w:r>
      <w:r w:rsidR="00800AD8">
        <w:tab/>
        <w:t>itjen</w:t>
      </w:r>
      <w:r w:rsidR="00800AD8">
        <w:tab/>
        <w:t>a</w:t>
      </w:r>
      <w:r w:rsidR="005E09EF">
        <w:tab/>
        <w:t>naseparut</w:t>
      </w:r>
      <w:r w:rsidR="005E09EF">
        <w:tab/>
        <w:t>amen</w:t>
      </w:r>
      <w:r w:rsidR="005E09EF">
        <w:tab/>
        <w:t>aravats.</w:t>
      </w:r>
    </w:p>
    <w:p w14:paraId="2B688C59" w14:textId="77777777" w:rsidR="00800AD8" w:rsidRDefault="00800AD8" w:rsidP="005E09EF">
      <w:pPr>
        <w:pStyle w:val="InterlineGlossWithTrans"/>
        <w:tabs>
          <w:tab w:val="left" w:pos="533"/>
          <w:tab w:val="left" w:pos="1232"/>
          <w:tab w:val="left" w:pos="2216"/>
          <w:tab w:val="left" w:pos="2870"/>
          <w:tab w:val="left" w:pos="3344"/>
          <w:tab w:val="left" w:pos="4388"/>
          <w:tab w:val="left" w:pos="4652"/>
          <w:tab w:val="left" w:pos="6461"/>
          <w:tab w:val="left" w:pos="7550"/>
        </w:tabs>
      </w:pPr>
      <w:r>
        <w:tab/>
        <w:t>îakua</w:t>
      </w:r>
      <w:r>
        <w:tab/>
        <w:t>sa-ka</w:t>
      </w:r>
      <w:r>
        <w:tab/>
        <w:t>nu</w:t>
      </w:r>
      <w:r>
        <w:tab/>
        <w:t>aya</w:t>
      </w:r>
      <w:r>
        <w:tab/>
        <w:t>itjen</w:t>
      </w:r>
      <w:r>
        <w:tab/>
        <w:t>a</w:t>
      </w:r>
      <w:r w:rsidR="005E09EF">
        <w:tab/>
        <w:t>na-se-parut</w:t>
      </w:r>
      <w:r w:rsidR="005E09EF">
        <w:tab/>
        <w:t>amen</w:t>
      </w:r>
      <w:r w:rsidR="005E09EF">
        <w:tab/>
        <w:t>a-ravats</w:t>
      </w:r>
    </w:p>
    <w:p w14:paraId="64DD0DAB" w14:textId="77777777" w:rsidR="00800AD8" w:rsidRDefault="00800AD8" w:rsidP="005E09EF">
      <w:pPr>
        <w:pStyle w:val="InterlineTrans"/>
        <w:tabs>
          <w:tab w:val="left" w:pos="533"/>
          <w:tab w:val="left" w:pos="1232"/>
          <w:tab w:val="left" w:pos="2216"/>
          <w:tab w:val="left" w:pos="2870"/>
          <w:tab w:val="left" w:pos="3344"/>
          <w:tab w:val="left" w:pos="4388"/>
          <w:tab w:val="left" w:pos="4652"/>
          <w:tab w:val="left" w:pos="6461"/>
          <w:tab w:val="left" w:pos="7550"/>
        </w:tabs>
        <w:rPr>
          <w:smallCaps/>
        </w:rPr>
      </w:pPr>
      <w:r>
        <w:tab/>
        <w:t>but</w:t>
      </w:r>
      <w:r>
        <w:tab/>
        <w:t>and-after</w:t>
      </w:r>
      <w:r>
        <w:tab/>
        <w:t>when</w:t>
      </w:r>
      <w:r>
        <w:tab/>
        <w:t>say</w:t>
      </w:r>
      <w:r>
        <w:tab/>
      </w:r>
      <w:r>
        <w:rPr>
          <w:smallCaps/>
        </w:rPr>
        <w:t>f.</w:t>
      </w:r>
      <w:r>
        <w:t>we(</w:t>
      </w:r>
      <w:r>
        <w:rPr>
          <w:smallCaps/>
        </w:rPr>
        <w:t>inc</w:t>
      </w:r>
      <w:r>
        <w:t>)</w:t>
      </w:r>
      <w:r>
        <w:rPr>
          <w:smallCaps/>
        </w:rPr>
        <w:tab/>
        <w:t>c</w:t>
      </w:r>
      <w:r w:rsidR="005E09EF">
        <w:tab/>
      </w:r>
      <w:r w:rsidR="005E09EF">
        <w:rPr>
          <w:smallCaps/>
        </w:rPr>
        <w:t>past</w:t>
      </w:r>
      <w:r w:rsidR="005E09EF">
        <w:t>-</w:t>
      </w:r>
      <w:r w:rsidR="005E09EF">
        <w:rPr>
          <w:smallCaps/>
        </w:rPr>
        <w:t>invol</w:t>
      </w:r>
      <w:r w:rsidR="005E09EF">
        <w:t>-weak</w:t>
      </w:r>
      <w:r w:rsidR="005E09EF">
        <w:tab/>
      </w:r>
      <w:r w:rsidR="005E09EF">
        <w:rPr>
          <w:smallCaps/>
        </w:rPr>
        <w:t>f.</w:t>
      </w:r>
      <w:r w:rsidR="005E09EF">
        <w:t>we(</w:t>
      </w:r>
      <w:r w:rsidR="005E09EF">
        <w:rPr>
          <w:smallCaps/>
        </w:rPr>
        <w:t>exc</w:t>
      </w:r>
      <w:r w:rsidR="005E09EF">
        <w:t>)</w:t>
      </w:r>
      <w:r w:rsidR="005E09EF">
        <w:tab/>
      </w:r>
      <w:r w:rsidR="005E09EF">
        <w:rPr>
          <w:smallCaps/>
        </w:rPr>
        <w:t>c-</w:t>
      </w:r>
      <w:r w:rsidR="005E09EF">
        <w:t>true</w:t>
      </w:r>
    </w:p>
    <w:p w14:paraId="0F624313" w14:textId="77777777" w:rsidR="00800AD8" w:rsidRDefault="00800AD8">
      <w:pPr>
        <w:pStyle w:val="InterlineFree"/>
      </w:pPr>
      <w:r>
        <w:t>But what are we to do, as we are so very weak?</w:t>
      </w:r>
    </w:p>
    <w:p w14:paraId="47B3DD3C" w14:textId="77777777" w:rsidR="005E09EF" w:rsidRDefault="00DE0E5A" w:rsidP="005E09EF">
      <w:pPr>
        <w:pStyle w:val="InterlineText"/>
        <w:tabs>
          <w:tab w:val="left" w:pos="533"/>
          <w:tab w:val="left" w:pos="1022"/>
          <w:tab w:val="left" w:pos="2006"/>
          <w:tab w:val="left" w:pos="3950"/>
          <w:tab w:val="left" w:pos="5039"/>
        </w:tabs>
      </w:pPr>
      <w:r w:rsidRPr="003A1D48">
        <w:rPr>
          <w:rStyle w:val="InterlineTextNumChar"/>
        </w:rPr>
        <w:t>048</w:t>
      </w:r>
      <w:r w:rsidR="00800AD8">
        <w:tab/>
        <w:t>qau</w:t>
      </w:r>
      <w:r w:rsidR="00800AD8">
        <w:tab/>
        <w:t>saka</w:t>
      </w:r>
      <w:r w:rsidR="005E09EF">
        <w:tab/>
        <w:t>mereanemanga</w:t>
      </w:r>
      <w:r w:rsidR="005E09EF">
        <w:tab/>
        <w:t>men</w:t>
      </w:r>
      <w:r w:rsidR="005E09EF">
        <w:tab/>
        <w:t>uta.</w:t>
      </w:r>
    </w:p>
    <w:p w14:paraId="5A3B1C83" w14:textId="77777777" w:rsidR="00800AD8" w:rsidRDefault="00800AD8" w:rsidP="005E09EF">
      <w:pPr>
        <w:pStyle w:val="InterlineGlossWithTrans"/>
        <w:tabs>
          <w:tab w:val="left" w:pos="533"/>
          <w:tab w:val="left" w:pos="1022"/>
          <w:tab w:val="left" w:pos="2006"/>
          <w:tab w:val="left" w:pos="3950"/>
          <w:tab w:val="left" w:pos="5039"/>
        </w:tabs>
      </w:pPr>
      <w:r>
        <w:tab/>
        <w:t>qau</w:t>
      </w:r>
      <w:r>
        <w:tab/>
        <w:t>sa-ka</w:t>
      </w:r>
      <w:r w:rsidR="005E09EF">
        <w:tab/>
        <w:t>mere-a-nema-anga</w:t>
      </w:r>
      <w:r w:rsidR="005E09EF">
        <w:tab/>
        <w:t>amen</w:t>
      </w:r>
      <w:r w:rsidR="005E09EF">
        <w:tab/>
        <w:t>uta</w:t>
      </w:r>
    </w:p>
    <w:p w14:paraId="28C1C600" w14:textId="77777777" w:rsidR="00800AD8" w:rsidRDefault="00800AD8" w:rsidP="005E09EF">
      <w:pPr>
        <w:pStyle w:val="InterlineTransNoFree"/>
        <w:tabs>
          <w:tab w:val="left" w:pos="1022"/>
          <w:tab w:val="left" w:pos="2006"/>
          <w:tab w:val="left" w:pos="3950"/>
          <w:tab w:val="left" w:pos="5039"/>
          <w:tab w:val="right" w:pos="8787"/>
        </w:tabs>
      </w:pPr>
      <w:r>
        <w:tab/>
        <w:t>so</w:t>
      </w:r>
      <w:r>
        <w:tab/>
        <w:t>and-after</w:t>
      </w:r>
      <w:r w:rsidR="005E09EF">
        <w:tab/>
        <w:t>large-?-what-indeed</w:t>
      </w:r>
      <w:r w:rsidR="005E09EF">
        <w:tab/>
      </w:r>
      <w:r w:rsidR="005E09EF">
        <w:rPr>
          <w:smallCaps/>
        </w:rPr>
        <w:t>f.</w:t>
      </w:r>
      <w:r w:rsidR="005E09EF">
        <w:t>we(</w:t>
      </w:r>
      <w:r w:rsidR="005E09EF">
        <w:rPr>
          <w:smallCaps/>
        </w:rPr>
        <w:t>exc</w:t>
      </w:r>
      <w:r w:rsidR="005E09EF">
        <w:t>)</w:t>
      </w:r>
      <w:r w:rsidR="005E09EF">
        <w:tab/>
        <w:t>also</w:t>
      </w:r>
      <w:r w:rsidR="005E09EF">
        <w:tab/>
        <w:t>And what are we to become too?</w:t>
      </w:r>
    </w:p>
    <w:p w14:paraId="2CD5C3DF" w14:textId="77777777" w:rsidR="005E09EF" w:rsidRDefault="00DE0E5A" w:rsidP="005E09EF">
      <w:pPr>
        <w:pStyle w:val="InterlineText"/>
        <w:tabs>
          <w:tab w:val="left" w:pos="533"/>
          <w:tab w:val="left" w:pos="1022"/>
          <w:tab w:val="left" w:pos="1466"/>
          <w:tab w:val="left" w:pos="2390"/>
          <w:tab w:val="left" w:pos="2654"/>
          <w:tab w:val="left" w:pos="3128"/>
          <w:tab w:val="left" w:pos="4217"/>
          <w:tab w:val="left" w:pos="4721"/>
          <w:tab w:val="left" w:pos="5225"/>
          <w:tab w:val="left" w:pos="6059"/>
          <w:tab w:val="left" w:pos="6668"/>
          <w:tab w:val="left" w:pos="7172"/>
        </w:tabs>
      </w:pPr>
      <w:r w:rsidRPr="003A1D48">
        <w:rPr>
          <w:rStyle w:val="InterlineTextNumChar"/>
        </w:rPr>
        <w:t>049</w:t>
      </w:r>
      <w:r w:rsidR="00800AD8">
        <w:tab/>
        <w:t>qau</w:t>
      </w:r>
      <w:r w:rsidR="00800AD8">
        <w:tab/>
        <w:t>ika</w:t>
      </w:r>
      <w:r w:rsidR="00800AD8">
        <w:tab/>
        <w:t>mun</w:t>
      </w:r>
      <w:r w:rsidR="00800AD8">
        <w:tab/>
        <w:t>a</w:t>
      </w:r>
      <w:r w:rsidR="00800AD8">
        <w:tab/>
        <w:t>sa</w:t>
      </w:r>
      <w:r w:rsidR="005E09EF">
        <w:tab/>
        <w:t>salimsim</w:t>
      </w:r>
      <w:r w:rsidR="005E09EF">
        <w:tab/>
        <w:t>uta</w:t>
      </w:r>
      <w:r w:rsidR="005E09EF">
        <w:tab/>
        <w:t>tua</w:t>
      </w:r>
      <w:r w:rsidR="005E09EF">
        <w:tab/>
        <w:t>nu</w:t>
      </w:r>
      <w:r w:rsidR="005E09EF">
        <w:tab/>
        <w:t>aîak</w:t>
      </w:r>
      <w:r w:rsidR="005E09EF">
        <w:tab/>
        <w:t>tua</w:t>
      </w:r>
      <w:r w:rsidR="005E09EF">
        <w:tab/>
        <w:t>nu</w:t>
      </w:r>
    </w:p>
    <w:p w14:paraId="1FC7FBA2" w14:textId="77777777" w:rsidR="00800AD8" w:rsidRDefault="00800AD8" w:rsidP="005E09EF">
      <w:pPr>
        <w:pStyle w:val="InterlineGlossWithTrans"/>
        <w:tabs>
          <w:tab w:val="left" w:pos="533"/>
          <w:tab w:val="left" w:pos="1022"/>
          <w:tab w:val="left" w:pos="1466"/>
          <w:tab w:val="left" w:pos="2390"/>
          <w:tab w:val="left" w:pos="2654"/>
          <w:tab w:val="left" w:pos="3128"/>
          <w:tab w:val="left" w:pos="4217"/>
          <w:tab w:val="left" w:pos="4721"/>
          <w:tab w:val="left" w:pos="5225"/>
          <w:tab w:val="left" w:pos="6059"/>
          <w:tab w:val="left" w:pos="6668"/>
          <w:tab w:val="left" w:pos="7172"/>
        </w:tabs>
      </w:pPr>
      <w:r>
        <w:tab/>
        <w:t>qau</w:t>
      </w:r>
      <w:r>
        <w:tab/>
        <w:t>ika</w:t>
      </w:r>
      <w:r>
        <w:tab/>
        <w:t>mun</w:t>
      </w:r>
      <w:r>
        <w:tab/>
        <w:t>a</w:t>
      </w:r>
      <w:r>
        <w:tab/>
        <w:t>tsa</w:t>
      </w:r>
      <w:r w:rsidR="005E09EF">
        <w:tab/>
        <w:t>al=simsim</w:t>
      </w:r>
      <w:r w:rsidR="005E09EF">
        <w:tab/>
        <w:t>uta</w:t>
      </w:r>
      <w:r w:rsidR="005E09EF">
        <w:tab/>
        <w:t>tua</w:t>
      </w:r>
      <w:r w:rsidR="005E09EF">
        <w:tab/>
        <w:t>nu</w:t>
      </w:r>
      <w:r w:rsidR="005E09EF">
        <w:tab/>
        <w:t>aîak</w:t>
      </w:r>
      <w:r w:rsidR="005E09EF">
        <w:tab/>
        <w:t>tua</w:t>
      </w:r>
      <w:r w:rsidR="005E09EF">
        <w:tab/>
        <w:t>nu</w:t>
      </w:r>
    </w:p>
    <w:p w14:paraId="560D437A" w14:textId="77777777" w:rsidR="00800AD8" w:rsidRDefault="00800AD8" w:rsidP="005E09EF">
      <w:pPr>
        <w:pStyle w:val="InterlineTransNoFree"/>
        <w:tabs>
          <w:tab w:val="left" w:pos="1022"/>
          <w:tab w:val="left" w:pos="1466"/>
          <w:tab w:val="left" w:pos="2390"/>
          <w:tab w:val="left" w:pos="2654"/>
          <w:tab w:val="left" w:pos="3128"/>
          <w:tab w:val="left" w:pos="4217"/>
          <w:tab w:val="left" w:pos="4721"/>
          <w:tab w:val="left" w:pos="5225"/>
          <w:tab w:val="left" w:pos="6059"/>
          <w:tab w:val="left" w:pos="6668"/>
          <w:tab w:val="left" w:pos="7172"/>
        </w:tabs>
      </w:pPr>
      <w:r>
        <w:tab/>
        <w:t>so</w:t>
      </w:r>
      <w:r>
        <w:tab/>
        <w:t>not</w:t>
      </w:r>
      <w:r>
        <w:tab/>
      </w:r>
      <w:r>
        <w:rPr>
          <w:smallCaps/>
        </w:rPr>
        <w:t>f.</w:t>
      </w:r>
      <w:r>
        <w:t>you(</w:t>
      </w:r>
      <w:r>
        <w:rPr>
          <w:smallCaps/>
        </w:rPr>
        <w:t>p</w:t>
      </w:r>
      <w:r>
        <w:t>)</w:t>
      </w:r>
      <w:r>
        <w:rPr>
          <w:smallCaps/>
        </w:rPr>
        <w:tab/>
        <w:t>c</w:t>
      </w:r>
      <w:r>
        <w:rPr>
          <w:smallCaps/>
        </w:rPr>
        <w:tab/>
      </w:r>
      <w:r>
        <w:t>this</w:t>
      </w:r>
      <w:r w:rsidR="005E09EF">
        <w:tab/>
      </w:r>
      <w:r w:rsidR="005E09EF">
        <w:rPr>
          <w:smallCaps/>
        </w:rPr>
        <w:t>qal</w:t>
      </w:r>
      <w:r w:rsidR="005E09EF">
        <w:t>=pity</w:t>
      </w:r>
      <w:r w:rsidR="005E09EF">
        <w:tab/>
        <w:t>also</w:t>
      </w:r>
      <w:r w:rsidR="005E09EF">
        <w:tab/>
      </w:r>
      <w:r w:rsidR="005E09EF">
        <w:rPr>
          <w:smallCaps/>
        </w:rPr>
        <w:t>obl</w:t>
      </w:r>
      <w:r w:rsidR="005E09EF">
        <w:tab/>
        <w:t>your(</w:t>
      </w:r>
      <w:r w:rsidR="005E09EF">
        <w:rPr>
          <w:smallCaps/>
        </w:rPr>
        <w:t>p</w:t>
      </w:r>
      <w:r w:rsidR="005E09EF">
        <w:t>)</w:t>
      </w:r>
      <w:r w:rsidR="005E09EF">
        <w:tab/>
        <w:t>child</w:t>
      </w:r>
      <w:r w:rsidR="005E09EF">
        <w:tab/>
      </w:r>
      <w:r w:rsidR="005E09EF">
        <w:rPr>
          <w:smallCaps/>
        </w:rPr>
        <w:t>obl</w:t>
      </w:r>
      <w:r w:rsidR="005E09EF">
        <w:tab/>
        <w:t>your(</w:t>
      </w:r>
      <w:r w:rsidR="005E09EF">
        <w:rPr>
          <w:smallCaps/>
        </w:rPr>
        <w:t>p</w:t>
      </w:r>
      <w:r w:rsidR="005E09EF">
        <w:t>)</w:t>
      </w:r>
    </w:p>
    <w:p w14:paraId="55E2800D" w14:textId="77777777" w:rsidR="005E09EF" w:rsidRDefault="00800AD8" w:rsidP="005E09EF">
      <w:pPr>
        <w:pStyle w:val="InterlineText"/>
        <w:tabs>
          <w:tab w:val="left" w:pos="533"/>
          <w:tab w:val="left" w:pos="1682"/>
          <w:tab w:val="left" w:pos="3821"/>
          <w:tab w:val="left" w:pos="4910"/>
        </w:tabs>
      </w:pPr>
      <w:r>
        <w:tab/>
        <w:t>vuvu,</w:t>
      </w:r>
      <w:r w:rsidR="005E09EF">
        <w:tab/>
        <w:t>papaula-u(?)</w:t>
      </w:r>
      <w:r w:rsidR="005E09EF">
        <w:tab/>
        <w:t>amen</w:t>
      </w:r>
      <w:r w:rsidR="005E09EF">
        <w:tab/>
        <w:t>uta.</w:t>
      </w:r>
    </w:p>
    <w:p w14:paraId="6D575FAA" w14:textId="77777777" w:rsidR="00800AD8" w:rsidRDefault="00800AD8" w:rsidP="005E09EF">
      <w:pPr>
        <w:pStyle w:val="InterlineGlossWithTrans"/>
        <w:tabs>
          <w:tab w:val="left" w:pos="533"/>
          <w:tab w:val="left" w:pos="1682"/>
          <w:tab w:val="left" w:pos="3821"/>
          <w:tab w:val="left" w:pos="4910"/>
        </w:tabs>
      </w:pPr>
      <w:r>
        <w:tab/>
        <w:t>vuvu</w:t>
      </w:r>
      <w:r w:rsidR="005E09EF">
        <w:tab/>
        <w:t>pa-pa-ula-u</w:t>
      </w:r>
      <w:r w:rsidR="005E09EF">
        <w:tab/>
        <w:t>amen</w:t>
      </w:r>
      <w:r w:rsidR="005E09EF">
        <w:tab/>
        <w:t>uta</w:t>
      </w:r>
    </w:p>
    <w:p w14:paraId="4BFE0101" w14:textId="77777777" w:rsidR="00800AD8" w:rsidRDefault="00800AD8" w:rsidP="005E09EF">
      <w:pPr>
        <w:pStyle w:val="InterlineTrans"/>
        <w:tabs>
          <w:tab w:val="left" w:pos="533"/>
          <w:tab w:val="left" w:pos="1682"/>
          <w:tab w:val="left" w:pos="3821"/>
          <w:tab w:val="left" w:pos="4910"/>
        </w:tabs>
      </w:pPr>
      <w:r>
        <w:tab/>
        <w:t>grandchild</w:t>
      </w:r>
      <w:r w:rsidR="005E09EF">
        <w:tab/>
        <w:t>cause-cause-lack-</w:t>
      </w:r>
      <w:r w:rsidR="005E09EF">
        <w:rPr>
          <w:smallCaps/>
        </w:rPr>
        <w:t>imp</w:t>
      </w:r>
      <w:r w:rsidR="005E09EF">
        <w:tab/>
      </w:r>
      <w:r w:rsidR="005E09EF">
        <w:rPr>
          <w:smallCaps/>
        </w:rPr>
        <w:t>f.</w:t>
      </w:r>
      <w:r w:rsidR="005E09EF">
        <w:t>we(</w:t>
      </w:r>
      <w:r w:rsidR="005E09EF">
        <w:rPr>
          <w:smallCaps/>
        </w:rPr>
        <w:t>exc</w:t>
      </w:r>
      <w:r w:rsidR="005E09EF">
        <w:t>)</w:t>
      </w:r>
      <w:r w:rsidR="005E09EF">
        <w:tab/>
        <w:t>also</w:t>
      </w:r>
    </w:p>
    <w:p w14:paraId="6A797421" w14:textId="77777777" w:rsidR="00800AD8" w:rsidRDefault="00800AD8" w:rsidP="005E09EF">
      <w:pPr>
        <w:pStyle w:val="InterlineFree"/>
      </w:pPr>
      <w:r>
        <w:t>You don’t take pity either on your child or</w:t>
      </w:r>
      <w:r w:rsidR="005E09EF">
        <w:t xml:space="preserve"> </w:t>
      </w:r>
      <w:r>
        <w:t>grandchild. Take pity on us too.</w:t>
      </w:r>
    </w:p>
    <w:p w14:paraId="5068FDFD" w14:textId="77777777" w:rsidR="005E09EF" w:rsidRDefault="00DE0E5A" w:rsidP="005E09EF">
      <w:pPr>
        <w:pStyle w:val="InterlineText"/>
        <w:tabs>
          <w:tab w:val="left" w:pos="533"/>
          <w:tab w:val="left" w:pos="1757"/>
          <w:tab w:val="left" w:pos="2216"/>
          <w:tab w:val="left" w:pos="2915"/>
          <w:tab w:val="left" w:pos="4859"/>
          <w:tab w:val="left" w:pos="5783"/>
          <w:tab w:val="left" w:pos="6047"/>
          <w:tab w:val="left" w:pos="7616"/>
        </w:tabs>
      </w:pPr>
      <w:r w:rsidRPr="003A1D48">
        <w:rPr>
          <w:rStyle w:val="InterlineTextNumChar"/>
        </w:rPr>
        <w:lastRenderedPageBreak/>
        <w:t>050</w:t>
      </w:r>
      <w:r w:rsidR="00800AD8">
        <w:tab/>
        <w:t>savavayan:</w:t>
      </w:r>
      <w:r w:rsidR="00800AD8">
        <w:tab/>
        <w:t>ui</w:t>
      </w:r>
      <w:r w:rsidR="00800AD8">
        <w:tab/>
        <w:t>îakua</w:t>
      </w:r>
      <w:r w:rsidR="005E09EF">
        <w:tab/>
        <w:t>maitazua</w:t>
      </w:r>
      <w:r w:rsidR="005E09EF">
        <w:tab/>
        <w:t>mun</w:t>
      </w:r>
      <w:r w:rsidR="005E09EF">
        <w:tab/>
        <w:t>a</w:t>
      </w:r>
      <w:r w:rsidR="005E09EF">
        <w:tab/>
        <w:t>palalaut</w:t>
      </w:r>
      <w:r w:rsidR="005E09EF">
        <w:tab/>
        <w:t>tua</w:t>
      </w:r>
    </w:p>
    <w:p w14:paraId="66E4B13E" w14:textId="77777777" w:rsidR="00800AD8" w:rsidRDefault="00800AD8" w:rsidP="005E09EF">
      <w:pPr>
        <w:pStyle w:val="InterlineGlossWithTrans"/>
        <w:tabs>
          <w:tab w:val="left" w:pos="533"/>
          <w:tab w:val="left" w:pos="1757"/>
          <w:tab w:val="left" w:pos="2216"/>
          <w:tab w:val="left" w:pos="2915"/>
          <w:tab w:val="left" w:pos="4859"/>
          <w:tab w:val="left" w:pos="5783"/>
          <w:tab w:val="left" w:pos="6047"/>
          <w:tab w:val="left" w:pos="7616"/>
        </w:tabs>
      </w:pPr>
      <w:r>
        <w:tab/>
        <w:t>sa-vavayan</w:t>
      </w:r>
      <w:r>
        <w:tab/>
        <w:t>ui</w:t>
      </w:r>
      <w:r>
        <w:tab/>
        <w:t>îakua</w:t>
      </w:r>
      <w:r w:rsidR="005E09EF">
        <w:tab/>
        <w:t>ma-aya-ta-zua</w:t>
      </w:r>
      <w:r w:rsidR="005E09EF">
        <w:tab/>
        <w:t>mun</w:t>
      </w:r>
      <w:r w:rsidR="005E09EF">
        <w:tab/>
        <w:t>a</w:t>
      </w:r>
      <w:r w:rsidR="005E09EF">
        <w:tab/>
        <w:t>pa-la-laut</w:t>
      </w:r>
      <w:r w:rsidR="005E09EF">
        <w:tab/>
        <w:t>tua</w:t>
      </w:r>
    </w:p>
    <w:p w14:paraId="6E708BA9" w14:textId="77777777" w:rsidR="00800AD8" w:rsidRDefault="00800AD8" w:rsidP="005E09EF">
      <w:pPr>
        <w:pStyle w:val="InterlineTransNoFree"/>
        <w:tabs>
          <w:tab w:val="left" w:pos="1757"/>
          <w:tab w:val="left" w:pos="2216"/>
          <w:tab w:val="left" w:pos="2915"/>
          <w:tab w:val="left" w:pos="4859"/>
          <w:tab w:val="left" w:pos="5783"/>
          <w:tab w:val="left" w:pos="6047"/>
          <w:tab w:val="left" w:pos="7616"/>
        </w:tabs>
      </w:pPr>
      <w:r>
        <w:tab/>
      </w:r>
      <w:r>
        <w:rPr>
          <w:smallCaps/>
        </w:rPr>
        <w:t>qal</w:t>
      </w:r>
      <w:r>
        <w:t>-female</w:t>
      </w:r>
      <w:r>
        <w:tab/>
        <w:t>yes</w:t>
      </w:r>
      <w:r>
        <w:tab/>
        <w:t>but</w:t>
      </w:r>
      <w:r w:rsidR="005E09EF">
        <w:tab/>
      </w:r>
      <w:r w:rsidR="005E09EF">
        <w:rPr>
          <w:smallCaps/>
        </w:rPr>
        <w:t>stat</w:t>
      </w:r>
      <w:r w:rsidR="005E09EF">
        <w:t>-be.thus-?-that</w:t>
      </w:r>
      <w:r w:rsidR="005E09EF">
        <w:tab/>
      </w:r>
      <w:r w:rsidR="005E09EF">
        <w:rPr>
          <w:smallCaps/>
        </w:rPr>
        <w:t>f.</w:t>
      </w:r>
      <w:r w:rsidR="005E09EF">
        <w:t>you(</w:t>
      </w:r>
      <w:r w:rsidR="005E09EF">
        <w:rPr>
          <w:smallCaps/>
        </w:rPr>
        <w:t>p</w:t>
      </w:r>
      <w:r w:rsidR="005E09EF">
        <w:t>)</w:t>
      </w:r>
      <w:r w:rsidR="005E09EF">
        <w:rPr>
          <w:smallCaps/>
        </w:rPr>
        <w:tab/>
        <w:t>c</w:t>
      </w:r>
      <w:r w:rsidR="005E09EF">
        <w:tab/>
        <w:t>cause-</w:t>
      </w:r>
      <w:r w:rsidR="005E09EF">
        <w:rPr>
          <w:smallCaps/>
        </w:rPr>
        <w:t>red</w:t>
      </w:r>
      <w:r w:rsidR="005E09EF">
        <w:t>-able</w:t>
      </w:r>
      <w:r w:rsidR="005E09EF">
        <w:tab/>
      </w:r>
      <w:r w:rsidR="005E09EF">
        <w:rPr>
          <w:smallCaps/>
        </w:rPr>
        <w:t>obl</w:t>
      </w:r>
    </w:p>
    <w:p w14:paraId="6EAAC110" w14:textId="77777777" w:rsidR="005E09EF" w:rsidRDefault="00800AD8" w:rsidP="005E09EF">
      <w:pPr>
        <w:pStyle w:val="InterlineText"/>
        <w:tabs>
          <w:tab w:val="left" w:pos="533"/>
          <w:tab w:val="left" w:pos="1367"/>
          <w:tab w:val="left" w:pos="2156"/>
          <w:tab w:val="left" w:pos="2855"/>
          <w:tab w:val="left" w:pos="3299"/>
          <w:tab w:val="left" w:pos="4013"/>
          <w:tab w:val="left" w:pos="4877"/>
          <w:tab w:val="left" w:pos="5966"/>
        </w:tabs>
      </w:pPr>
      <w:r>
        <w:tab/>
        <w:t>nu</w:t>
      </w:r>
      <w:r>
        <w:tab/>
        <w:t>kai,</w:t>
      </w:r>
      <w:r>
        <w:tab/>
        <w:t>îakua</w:t>
      </w:r>
      <w:r>
        <w:tab/>
        <w:t>ini,</w:t>
      </w:r>
      <w:r>
        <w:tab/>
        <w:t>tjara</w:t>
      </w:r>
      <w:r w:rsidR="005E09EF">
        <w:tab/>
        <w:t>ku÷esul</w:t>
      </w:r>
      <w:r w:rsidR="005E09EF">
        <w:tab/>
        <w:t>amen</w:t>
      </w:r>
      <w:r w:rsidR="005E09EF">
        <w:tab/>
        <w:t>sakamaya.</w:t>
      </w:r>
    </w:p>
    <w:p w14:paraId="27BD6798" w14:textId="77777777" w:rsidR="00800AD8" w:rsidRDefault="00800AD8" w:rsidP="005E09EF">
      <w:pPr>
        <w:pStyle w:val="InterlineGlossWithTrans"/>
        <w:tabs>
          <w:tab w:val="left" w:pos="533"/>
          <w:tab w:val="left" w:pos="1367"/>
          <w:tab w:val="left" w:pos="2156"/>
          <w:tab w:val="left" w:pos="2855"/>
          <w:tab w:val="left" w:pos="3299"/>
          <w:tab w:val="left" w:pos="4013"/>
          <w:tab w:val="left" w:pos="4877"/>
          <w:tab w:val="left" w:pos="5966"/>
        </w:tabs>
      </w:pPr>
      <w:r>
        <w:tab/>
        <w:t>nu</w:t>
      </w:r>
      <w:r>
        <w:tab/>
        <w:t>kai</w:t>
      </w:r>
      <w:r>
        <w:tab/>
        <w:t>îakua</w:t>
      </w:r>
      <w:r>
        <w:tab/>
        <w:t>ini</w:t>
      </w:r>
      <w:r>
        <w:tab/>
        <w:t>tjara</w:t>
      </w:r>
      <w:r w:rsidR="005E09EF">
        <w:tab/>
        <w:t>ku÷esul</w:t>
      </w:r>
      <w:r w:rsidR="005E09EF">
        <w:tab/>
        <w:t>amen</w:t>
      </w:r>
      <w:r w:rsidR="005E09EF">
        <w:tab/>
        <w:t>sakamaya</w:t>
      </w:r>
    </w:p>
    <w:p w14:paraId="283BF189" w14:textId="77777777" w:rsidR="00800AD8" w:rsidRDefault="00800AD8" w:rsidP="005E09EF">
      <w:pPr>
        <w:pStyle w:val="InterlineTrans"/>
        <w:tabs>
          <w:tab w:val="left" w:pos="533"/>
          <w:tab w:val="left" w:pos="1367"/>
          <w:tab w:val="left" w:pos="2156"/>
          <w:tab w:val="left" w:pos="2855"/>
          <w:tab w:val="left" w:pos="3299"/>
          <w:tab w:val="left" w:pos="4013"/>
          <w:tab w:val="left" w:pos="4877"/>
          <w:tab w:val="left" w:pos="5966"/>
        </w:tabs>
      </w:pPr>
      <w:r>
        <w:tab/>
        <w:t>your(</w:t>
      </w:r>
      <w:r>
        <w:rPr>
          <w:smallCaps/>
        </w:rPr>
        <w:t>p</w:t>
      </w:r>
      <w:r>
        <w:t>)</w:t>
      </w:r>
      <w:r>
        <w:tab/>
        <w:t>speech</w:t>
      </w:r>
      <w:r>
        <w:tab/>
        <w:t>but</w:t>
      </w:r>
      <w:r>
        <w:tab/>
        <w:t>not</w:t>
      </w:r>
      <w:r>
        <w:tab/>
        <w:t>surely</w:t>
      </w:r>
      <w:r w:rsidR="005E09EF">
        <w:tab/>
        <w:t>hard</w:t>
      </w:r>
      <w:r w:rsidR="005E09EF">
        <w:tab/>
      </w:r>
      <w:r w:rsidR="005E09EF">
        <w:rPr>
          <w:smallCaps/>
        </w:rPr>
        <w:t>f.</w:t>
      </w:r>
      <w:r w:rsidR="005E09EF">
        <w:t>we(</w:t>
      </w:r>
      <w:r w:rsidR="005E09EF">
        <w:rPr>
          <w:smallCaps/>
        </w:rPr>
        <w:t>exc</w:t>
      </w:r>
      <w:r w:rsidR="005E09EF">
        <w:t>)</w:t>
      </w:r>
      <w:r w:rsidR="005E09EF">
        <w:tab/>
        <w:t>only</w:t>
      </w:r>
    </w:p>
    <w:p w14:paraId="1EADDAE8" w14:textId="77777777" w:rsidR="00800AD8" w:rsidRDefault="00800AD8" w:rsidP="005E09EF">
      <w:pPr>
        <w:pStyle w:val="InterlineFree"/>
      </w:pPr>
      <w:r>
        <w:t>Woman’s side: Yes, but you keep saying that. But no, we will just stand</w:t>
      </w:r>
      <w:r w:rsidR="005E09EF">
        <w:t xml:space="preserve"> </w:t>
      </w:r>
      <w:r>
        <w:t>firm.</w:t>
      </w:r>
    </w:p>
    <w:p w14:paraId="0EB3AA5C" w14:textId="77777777" w:rsidR="005E09EF" w:rsidRDefault="00DE0E5A" w:rsidP="005E09EF">
      <w:pPr>
        <w:pStyle w:val="InterlineText"/>
        <w:tabs>
          <w:tab w:val="left" w:pos="533"/>
          <w:tab w:val="left" w:pos="2192"/>
          <w:tab w:val="left" w:pos="2456"/>
          <w:tab w:val="left" w:pos="3380"/>
          <w:tab w:val="left" w:pos="5684"/>
          <w:tab w:val="left" w:pos="5948"/>
        </w:tabs>
      </w:pPr>
      <w:r w:rsidRPr="003A1D48">
        <w:rPr>
          <w:rStyle w:val="InterlineTextNumChar"/>
        </w:rPr>
        <w:t>051</w:t>
      </w:r>
      <w:r w:rsidR="00800AD8">
        <w:tab/>
        <w:t>aitsu</w:t>
      </w:r>
      <w:r w:rsidR="00800AD8">
        <w:tab/>
        <w:t>a</w:t>
      </w:r>
      <w:r w:rsidR="005E09EF">
        <w:tab/>
        <w:t>tja</w:t>
      </w:r>
      <w:r w:rsidR="005E09EF">
        <w:tab/>
        <w:t>sipatataretarev</w:t>
      </w:r>
      <w:r w:rsidR="005E09EF">
        <w:tab/>
        <w:t>a</w:t>
      </w:r>
      <w:r w:rsidR="005E09EF">
        <w:tab/>
        <w:t>kavusaman</w:t>
      </w:r>
    </w:p>
    <w:p w14:paraId="1D9B481E" w14:textId="77777777" w:rsidR="00800AD8" w:rsidRDefault="00800AD8" w:rsidP="005E09EF">
      <w:pPr>
        <w:pStyle w:val="InterlineGlossWithTrans"/>
        <w:tabs>
          <w:tab w:val="left" w:pos="533"/>
          <w:tab w:val="left" w:pos="2192"/>
          <w:tab w:val="left" w:pos="2456"/>
          <w:tab w:val="left" w:pos="3380"/>
          <w:tab w:val="left" w:pos="5684"/>
          <w:tab w:val="left" w:pos="5948"/>
        </w:tabs>
      </w:pPr>
      <w:r>
        <w:tab/>
        <w:t>aya-i-tsu</w:t>
      </w:r>
      <w:r>
        <w:tab/>
        <w:t>a</w:t>
      </w:r>
      <w:r w:rsidR="005E09EF">
        <w:tab/>
        <w:t>tja</w:t>
      </w:r>
      <w:r w:rsidR="005E09EF">
        <w:tab/>
        <w:t>si-pa-ta-tare-tarev</w:t>
      </w:r>
      <w:r w:rsidR="005E09EF">
        <w:tab/>
        <w:t>a</w:t>
      </w:r>
      <w:r w:rsidR="005E09EF">
        <w:tab/>
        <w:t>ka-vusam-an</w:t>
      </w:r>
    </w:p>
    <w:p w14:paraId="692A5F51" w14:textId="77777777" w:rsidR="00800AD8" w:rsidRDefault="00800AD8" w:rsidP="005E09EF">
      <w:pPr>
        <w:pStyle w:val="InterlineTransNoFree"/>
        <w:tabs>
          <w:tab w:val="left" w:pos="2192"/>
          <w:tab w:val="left" w:pos="2456"/>
          <w:tab w:val="left" w:pos="3380"/>
          <w:tab w:val="left" w:pos="5684"/>
          <w:tab w:val="left" w:pos="5948"/>
        </w:tabs>
        <w:rPr>
          <w:smallCaps/>
        </w:rPr>
      </w:pPr>
      <w:r>
        <w:tab/>
        <w:t>be.thus-</w:t>
      </w:r>
      <w:r>
        <w:rPr>
          <w:smallCaps/>
        </w:rPr>
        <w:t>loc</w:t>
      </w:r>
      <w:r>
        <w:t>-this</w:t>
      </w:r>
      <w:r>
        <w:rPr>
          <w:smallCaps/>
        </w:rPr>
        <w:tab/>
        <w:t>c</w:t>
      </w:r>
      <w:r w:rsidR="005E09EF">
        <w:tab/>
        <w:t>our(</w:t>
      </w:r>
      <w:r w:rsidR="005E09EF">
        <w:rPr>
          <w:smallCaps/>
        </w:rPr>
        <w:t>inc</w:t>
      </w:r>
      <w:r w:rsidR="005E09EF">
        <w:t>)</w:t>
      </w:r>
      <w:r w:rsidR="005E09EF">
        <w:tab/>
      </w:r>
      <w:r w:rsidR="005E09EF">
        <w:rPr>
          <w:smallCaps/>
        </w:rPr>
        <w:t>if</w:t>
      </w:r>
      <w:r w:rsidR="005E09EF">
        <w:t>-cause-</w:t>
      </w:r>
      <w:r w:rsidR="005E09EF">
        <w:rPr>
          <w:smallCaps/>
        </w:rPr>
        <w:t>red</w:t>
      </w:r>
      <w:r w:rsidR="005E09EF">
        <w:t>-</w:t>
      </w:r>
      <w:r w:rsidR="005E09EF">
        <w:rPr>
          <w:smallCaps/>
        </w:rPr>
        <w:t>red</w:t>
      </w:r>
      <w:r w:rsidR="005E09EF">
        <w:t>-attain</w:t>
      </w:r>
      <w:r w:rsidR="005E09EF">
        <w:rPr>
          <w:smallCaps/>
        </w:rPr>
        <w:tab/>
        <w:t>c</w:t>
      </w:r>
      <w:r w:rsidR="005E09EF">
        <w:rPr>
          <w:smallCaps/>
        </w:rPr>
        <w:tab/>
      </w:r>
      <w:r w:rsidR="005E09EF">
        <w:t>main-seed-</w:t>
      </w:r>
      <w:r w:rsidR="005E09EF">
        <w:rPr>
          <w:smallCaps/>
        </w:rPr>
        <w:t>nom</w:t>
      </w:r>
    </w:p>
    <w:p w14:paraId="19979E04" w14:textId="77777777" w:rsidR="005E09EF" w:rsidRDefault="00800AD8" w:rsidP="005E09EF">
      <w:pPr>
        <w:pStyle w:val="InterlineText"/>
        <w:tabs>
          <w:tab w:val="left" w:pos="533"/>
          <w:tab w:val="left" w:pos="2192"/>
          <w:tab w:val="left" w:pos="2786"/>
          <w:tab w:val="left" w:pos="4325"/>
          <w:tab w:val="left" w:pos="5609"/>
          <w:tab w:val="left" w:pos="6953"/>
        </w:tabs>
      </w:pPr>
      <w:r>
        <w:tab/>
        <w:t>kadjunangan</w:t>
      </w:r>
      <w:r>
        <w:tab/>
        <w:t>pana</w:t>
      </w:r>
      <w:r w:rsidR="005E09EF">
        <w:tab/>
        <w:t>qaîuqaîupen</w:t>
      </w:r>
      <w:r w:rsidR="005E09EF">
        <w:tab/>
        <w:t>vadis,</w:t>
      </w:r>
      <w:r w:rsidR="005E09EF">
        <w:tab/>
        <w:t>mana</w:t>
      </w:r>
      <w:r w:rsidR="005E09EF">
        <w:tab/>
        <w:t>tja</w:t>
      </w:r>
    </w:p>
    <w:p w14:paraId="6895AF08" w14:textId="77777777" w:rsidR="00800AD8" w:rsidRDefault="00800AD8" w:rsidP="005E09EF">
      <w:pPr>
        <w:pStyle w:val="InterlineGlossWithTrans"/>
        <w:tabs>
          <w:tab w:val="left" w:pos="533"/>
          <w:tab w:val="left" w:pos="2192"/>
          <w:tab w:val="left" w:pos="2786"/>
          <w:tab w:val="left" w:pos="4325"/>
          <w:tab w:val="left" w:pos="5609"/>
          <w:tab w:val="left" w:pos="6953"/>
        </w:tabs>
      </w:pPr>
      <w:r>
        <w:tab/>
        <w:t>ka-djunang-an</w:t>
      </w:r>
      <w:r>
        <w:tab/>
        <w:t>pana</w:t>
      </w:r>
      <w:r w:rsidR="005E09EF">
        <w:tab/>
        <w:t>qaîu-qaîup-en</w:t>
      </w:r>
      <w:r w:rsidR="005E09EF">
        <w:tab/>
        <w:t>vadis</w:t>
      </w:r>
      <w:r w:rsidR="005E09EF">
        <w:tab/>
        <w:t>ma-avan-a</w:t>
      </w:r>
      <w:r w:rsidR="005E09EF">
        <w:tab/>
        <w:t>tja</w:t>
      </w:r>
    </w:p>
    <w:p w14:paraId="5168ACDB" w14:textId="77777777" w:rsidR="00800AD8" w:rsidRDefault="00800AD8" w:rsidP="005E09EF">
      <w:pPr>
        <w:pStyle w:val="InterlineTransNoFree"/>
        <w:tabs>
          <w:tab w:val="left" w:pos="2192"/>
          <w:tab w:val="left" w:pos="2786"/>
          <w:tab w:val="left" w:pos="4325"/>
          <w:tab w:val="left" w:pos="5609"/>
          <w:tab w:val="left" w:pos="6953"/>
        </w:tabs>
      </w:pPr>
      <w:r>
        <w:tab/>
        <w:t>main-earth-</w:t>
      </w:r>
      <w:r>
        <w:rPr>
          <w:smallCaps/>
        </w:rPr>
        <w:t>nom</w:t>
      </w:r>
      <w:r>
        <w:tab/>
        <w:t>river</w:t>
      </w:r>
      <w:r w:rsidR="005E09EF">
        <w:tab/>
      </w:r>
      <w:r w:rsidR="005E09EF">
        <w:rPr>
          <w:smallCaps/>
        </w:rPr>
        <w:t>red</w:t>
      </w:r>
      <w:r w:rsidR="005E09EF">
        <w:t>-hunt-</w:t>
      </w:r>
      <w:r w:rsidR="005E09EF">
        <w:rPr>
          <w:smallCaps/>
        </w:rPr>
        <w:t>pf</w:t>
      </w:r>
      <w:r w:rsidR="005E09EF">
        <w:tab/>
        <w:t>chief’s.meat</w:t>
      </w:r>
      <w:r w:rsidR="005E09EF">
        <w:tab/>
      </w:r>
      <w:r w:rsidR="005E09EF">
        <w:rPr>
          <w:smallCaps/>
        </w:rPr>
        <w:t>stat</w:t>
      </w:r>
      <w:r w:rsidR="005E09EF">
        <w:t>-exact-?</w:t>
      </w:r>
      <w:r w:rsidR="005E09EF">
        <w:tab/>
        <w:t>our(</w:t>
      </w:r>
      <w:r w:rsidR="005E09EF">
        <w:rPr>
          <w:smallCaps/>
        </w:rPr>
        <w:t>inc</w:t>
      </w:r>
      <w:r w:rsidR="005E09EF">
        <w:t>)</w:t>
      </w:r>
    </w:p>
    <w:p w14:paraId="37BC3D6D" w14:textId="77777777" w:rsidR="005E09EF" w:rsidRDefault="00800AD8" w:rsidP="005E09EF">
      <w:pPr>
        <w:pStyle w:val="InterlineText"/>
        <w:tabs>
          <w:tab w:val="left" w:pos="533"/>
          <w:tab w:val="left" w:pos="2837"/>
        </w:tabs>
      </w:pPr>
      <w:r>
        <w:tab/>
        <w:t>sipatataretarev</w:t>
      </w:r>
      <w:r w:rsidR="005E09EF">
        <w:tab/>
        <w:t>numa.</w:t>
      </w:r>
    </w:p>
    <w:p w14:paraId="4B8D5FB4" w14:textId="77777777" w:rsidR="00800AD8" w:rsidRDefault="00800AD8" w:rsidP="005E09EF">
      <w:pPr>
        <w:pStyle w:val="InterlineGlossWithTrans"/>
        <w:tabs>
          <w:tab w:val="left" w:pos="533"/>
          <w:tab w:val="left" w:pos="2837"/>
        </w:tabs>
      </w:pPr>
      <w:r>
        <w:tab/>
        <w:t>si-pa-ta-tare-tarev</w:t>
      </w:r>
      <w:r w:rsidR="005E09EF">
        <w:tab/>
        <w:t>numa</w:t>
      </w:r>
    </w:p>
    <w:p w14:paraId="099D65D2" w14:textId="77777777" w:rsidR="00800AD8" w:rsidRDefault="00800AD8" w:rsidP="005E09EF">
      <w:pPr>
        <w:pStyle w:val="InterlineTrans"/>
        <w:tabs>
          <w:tab w:val="left" w:pos="533"/>
          <w:tab w:val="left" w:pos="2837"/>
        </w:tabs>
      </w:pPr>
      <w:r>
        <w:tab/>
      </w:r>
      <w:r>
        <w:rPr>
          <w:smallCaps/>
        </w:rPr>
        <w:t>if</w:t>
      </w:r>
      <w:r>
        <w:t>-cause-</w:t>
      </w:r>
      <w:r>
        <w:rPr>
          <w:smallCaps/>
        </w:rPr>
        <w:t>red</w:t>
      </w:r>
      <w:r>
        <w:t>-</w:t>
      </w:r>
      <w:r>
        <w:rPr>
          <w:smallCaps/>
        </w:rPr>
        <w:t>red</w:t>
      </w:r>
      <w:r>
        <w:t>-attain</w:t>
      </w:r>
      <w:r w:rsidR="005E09EF">
        <w:tab/>
        <w:t>indeed</w:t>
      </w:r>
    </w:p>
    <w:p w14:paraId="7657CC34" w14:textId="77777777" w:rsidR="00800AD8" w:rsidRDefault="00800AD8" w:rsidP="005E09EF">
      <w:pPr>
        <w:pStyle w:val="InterlineFree"/>
      </w:pPr>
      <w:r>
        <w:t>The bride prices of us real chiefs are land, rivers, hunting grounds,</w:t>
      </w:r>
      <w:r w:rsidR="005E09EF">
        <w:t xml:space="preserve"> </w:t>
      </w:r>
      <w:r>
        <w:t>meat tribute, those are our bride prices.</w:t>
      </w:r>
    </w:p>
    <w:p w14:paraId="2141D975" w14:textId="77777777" w:rsidR="005E09EF" w:rsidRDefault="00DE0E5A" w:rsidP="005E09EF">
      <w:pPr>
        <w:pStyle w:val="InterlineText"/>
        <w:tabs>
          <w:tab w:val="left" w:pos="533"/>
          <w:tab w:val="left" w:pos="1112"/>
          <w:tab w:val="left" w:pos="1646"/>
          <w:tab w:val="left" w:pos="3860"/>
          <w:tab w:val="left" w:pos="4454"/>
          <w:tab w:val="left" w:pos="5543"/>
          <w:tab w:val="left" w:pos="6047"/>
          <w:tab w:val="left" w:pos="7706"/>
          <w:tab w:val="left" w:pos="8210"/>
        </w:tabs>
      </w:pPr>
      <w:r w:rsidRPr="003A1D48">
        <w:rPr>
          <w:rStyle w:val="InterlineTextNumChar"/>
        </w:rPr>
        <w:t>052</w:t>
      </w:r>
      <w:r w:rsidR="00800AD8">
        <w:tab/>
        <w:t>ku</w:t>
      </w:r>
      <w:r w:rsidR="00800AD8">
        <w:tab/>
        <w:t>pai</w:t>
      </w:r>
      <w:r w:rsidR="00800AD8">
        <w:tab/>
        <w:t>papatsuni</w:t>
      </w:r>
      <w:r w:rsidR="005E09EF">
        <w:tab/>
        <w:t>anan</w:t>
      </w:r>
      <w:r w:rsidR="005E09EF">
        <w:tab/>
        <w:t>amen</w:t>
      </w:r>
      <w:r w:rsidR="005E09EF">
        <w:tab/>
        <w:t>tua</w:t>
      </w:r>
      <w:r w:rsidR="005E09EF">
        <w:tab/>
        <w:t>kadjunangan</w:t>
      </w:r>
      <w:r w:rsidR="005E09EF">
        <w:tab/>
        <w:t>tua</w:t>
      </w:r>
      <w:r w:rsidR="005E09EF">
        <w:tab/>
        <w:t>pana</w:t>
      </w:r>
    </w:p>
    <w:p w14:paraId="76402D00" w14:textId="77777777" w:rsidR="00800AD8" w:rsidRDefault="00800AD8" w:rsidP="005E09EF">
      <w:pPr>
        <w:pStyle w:val="InterlineGlossWithTrans"/>
        <w:tabs>
          <w:tab w:val="left" w:pos="533"/>
          <w:tab w:val="left" w:pos="1112"/>
          <w:tab w:val="left" w:pos="1646"/>
          <w:tab w:val="left" w:pos="3860"/>
          <w:tab w:val="left" w:pos="4454"/>
          <w:tab w:val="left" w:pos="5543"/>
          <w:tab w:val="left" w:pos="6047"/>
          <w:tab w:val="left" w:pos="7706"/>
          <w:tab w:val="left" w:pos="8210"/>
        </w:tabs>
      </w:pPr>
      <w:r>
        <w:tab/>
        <w:t>ku</w:t>
      </w:r>
      <w:r>
        <w:tab/>
        <w:t>pai</w:t>
      </w:r>
      <w:r>
        <w:tab/>
        <w:t>pa-pa-tsun-i</w:t>
      </w:r>
      <w:r w:rsidR="005E09EF">
        <w:tab/>
        <w:t>anan</w:t>
      </w:r>
      <w:r w:rsidR="005E09EF">
        <w:tab/>
        <w:t>amen</w:t>
      </w:r>
      <w:r w:rsidR="005E09EF">
        <w:tab/>
        <w:t>tua</w:t>
      </w:r>
      <w:r w:rsidR="005E09EF">
        <w:tab/>
        <w:t>ka-djunang-an</w:t>
      </w:r>
      <w:r w:rsidR="005E09EF">
        <w:tab/>
        <w:t>tua</w:t>
      </w:r>
      <w:r w:rsidR="005E09EF">
        <w:tab/>
        <w:t>pana</w:t>
      </w:r>
    </w:p>
    <w:p w14:paraId="170B4E7E" w14:textId="77777777" w:rsidR="00800AD8" w:rsidRDefault="00800AD8" w:rsidP="005E09EF">
      <w:pPr>
        <w:pStyle w:val="InterlineTransNoFree"/>
        <w:tabs>
          <w:tab w:val="left" w:pos="1112"/>
          <w:tab w:val="left" w:pos="1646"/>
          <w:tab w:val="left" w:pos="3860"/>
          <w:tab w:val="left" w:pos="4454"/>
          <w:tab w:val="left" w:pos="5543"/>
          <w:tab w:val="left" w:pos="6047"/>
          <w:tab w:val="left" w:pos="7706"/>
          <w:tab w:val="left" w:pos="8210"/>
        </w:tabs>
      </w:pPr>
      <w:r>
        <w:tab/>
        <w:t>well</w:t>
      </w:r>
      <w:r>
        <w:tab/>
        <w:t>well</w:t>
      </w:r>
      <w:r>
        <w:tab/>
        <w:t>cause-cause-see-</w:t>
      </w:r>
      <w:r>
        <w:rPr>
          <w:smallCaps/>
        </w:rPr>
        <w:t>hort</w:t>
      </w:r>
      <w:r w:rsidR="005E09EF">
        <w:tab/>
        <w:t>still</w:t>
      </w:r>
      <w:r w:rsidR="005E09EF">
        <w:tab/>
      </w:r>
      <w:r w:rsidR="005E09EF">
        <w:rPr>
          <w:smallCaps/>
        </w:rPr>
        <w:t>f.</w:t>
      </w:r>
      <w:r w:rsidR="005E09EF">
        <w:t>we(</w:t>
      </w:r>
      <w:r w:rsidR="005E09EF">
        <w:rPr>
          <w:smallCaps/>
        </w:rPr>
        <w:t>exc</w:t>
      </w:r>
      <w:r w:rsidR="005E09EF">
        <w:t>)</w:t>
      </w:r>
      <w:r w:rsidR="005E09EF">
        <w:tab/>
      </w:r>
      <w:r w:rsidR="005E09EF">
        <w:rPr>
          <w:smallCaps/>
        </w:rPr>
        <w:t>obl</w:t>
      </w:r>
      <w:r w:rsidR="005E09EF">
        <w:tab/>
        <w:t>main-earth-</w:t>
      </w:r>
      <w:r w:rsidR="005E09EF">
        <w:rPr>
          <w:smallCaps/>
        </w:rPr>
        <w:t>nom</w:t>
      </w:r>
      <w:r w:rsidR="005E09EF">
        <w:tab/>
      </w:r>
      <w:r w:rsidR="005E09EF">
        <w:rPr>
          <w:smallCaps/>
        </w:rPr>
        <w:t>obl</w:t>
      </w:r>
      <w:r w:rsidR="005E09EF">
        <w:tab/>
        <w:t>river</w:t>
      </w:r>
    </w:p>
    <w:p w14:paraId="27CEE40F" w14:textId="77777777" w:rsidR="005E09EF" w:rsidRDefault="005E09EF" w:rsidP="005E09EF">
      <w:pPr>
        <w:pStyle w:val="InterlineText"/>
        <w:tabs>
          <w:tab w:val="left" w:pos="533"/>
          <w:tab w:val="left" w:pos="1037"/>
          <w:tab w:val="left" w:pos="2576"/>
          <w:tab w:val="left" w:pos="3080"/>
          <w:tab w:val="left" w:pos="4364"/>
          <w:tab w:val="left" w:pos="5333"/>
          <w:tab w:val="left" w:pos="6197"/>
          <w:tab w:val="left" w:pos="7766"/>
        </w:tabs>
      </w:pPr>
      <w:r>
        <w:tab/>
        <w:t>tua</w:t>
      </w:r>
      <w:r>
        <w:tab/>
        <w:t>qaîuqaîupen</w:t>
      </w:r>
      <w:r>
        <w:tab/>
        <w:t>tua</w:t>
      </w:r>
      <w:r>
        <w:tab/>
        <w:t>vadis,</w:t>
      </w:r>
      <w:r>
        <w:tab/>
        <w:t>sana</w:t>
      </w:r>
      <w:r>
        <w:tab/>
        <w:t>tje</w:t>
      </w:r>
      <w:r>
        <w:tab/>
        <w:t>karasurasudj</w:t>
      </w:r>
      <w:r>
        <w:tab/>
        <w:t>sana</w:t>
      </w:r>
    </w:p>
    <w:p w14:paraId="470FD456" w14:textId="77777777" w:rsidR="00800AD8" w:rsidRDefault="005E09EF" w:rsidP="005E09EF">
      <w:pPr>
        <w:pStyle w:val="InterlineGlossWithTrans"/>
        <w:tabs>
          <w:tab w:val="left" w:pos="533"/>
          <w:tab w:val="left" w:pos="1037"/>
          <w:tab w:val="left" w:pos="2576"/>
          <w:tab w:val="left" w:pos="3080"/>
          <w:tab w:val="left" w:pos="4364"/>
          <w:tab w:val="left" w:pos="5333"/>
          <w:tab w:val="left" w:pos="6197"/>
          <w:tab w:val="left" w:pos="7766"/>
        </w:tabs>
      </w:pPr>
      <w:r>
        <w:tab/>
        <w:t>tua</w:t>
      </w:r>
      <w:r>
        <w:tab/>
        <w:t>qaîu-qaîup-en</w:t>
      </w:r>
      <w:r>
        <w:tab/>
        <w:t>tua</w:t>
      </w:r>
      <w:r>
        <w:tab/>
        <w:t>vadis</w:t>
      </w:r>
      <w:r>
        <w:tab/>
        <w:t>sa-na</w:t>
      </w:r>
      <w:r>
        <w:tab/>
        <w:t>tje</w:t>
      </w:r>
      <w:r>
        <w:tab/>
        <w:t>ka-rasu-rasudj</w:t>
      </w:r>
      <w:r>
        <w:tab/>
        <w:t>sa-na</w:t>
      </w:r>
    </w:p>
    <w:p w14:paraId="4551CC9F" w14:textId="77777777" w:rsidR="00800AD8" w:rsidRDefault="005E09EF" w:rsidP="005E09EF">
      <w:pPr>
        <w:pStyle w:val="InterlineTransNoFree"/>
        <w:tabs>
          <w:tab w:val="left" w:pos="1037"/>
          <w:tab w:val="left" w:pos="2576"/>
          <w:tab w:val="left" w:pos="3080"/>
          <w:tab w:val="left" w:pos="4364"/>
          <w:tab w:val="left" w:pos="5333"/>
          <w:tab w:val="left" w:pos="6197"/>
          <w:tab w:val="left" w:pos="7766"/>
        </w:tabs>
      </w:pPr>
      <w:r>
        <w:tab/>
      </w:r>
      <w:r>
        <w:rPr>
          <w:smallCaps/>
        </w:rPr>
        <w:t>obl</w:t>
      </w:r>
      <w:r>
        <w:tab/>
      </w:r>
      <w:r>
        <w:rPr>
          <w:smallCaps/>
        </w:rPr>
        <w:t>red</w:t>
      </w:r>
      <w:r>
        <w:t>-hunt-</w:t>
      </w:r>
      <w:r>
        <w:rPr>
          <w:smallCaps/>
        </w:rPr>
        <w:t>pf</w:t>
      </w:r>
      <w:r>
        <w:tab/>
      </w:r>
      <w:r>
        <w:rPr>
          <w:smallCaps/>
        </w:rPr>
        <w:t>obl</w:t>
      </w:r>
      <w:r>
        <w:tab/>
        <w:t>chief’s.meat</w:t>
      </w:r>
      <w:r>
        <w:tab/>
        <w:t>and-then</w:t>
      </w:r>
      <w:r>
        <w:tab/>
        <w:t>we(</w:t>
      </w:r>
      <w:r>
        <w:rPr>
          <w:smallCaps/>
        </w:rPr>
        <w:t>inc</w:t>
      </w:r>
      <w:r>
        <w:t>)</w:t>
      </w:r>
      <w:r>
        <w:tab/>
      </w:r>
      <w:r>
        <w:rPr>
          <w:smallCaps/>
        </w:rPr>
        <w:t>stat</w:t>
      </w:r>
      <w:r>
        <w:t>-</w:t>
      </w:r>
      <w:r>
        <w:rPr>
          <w:smallCaps/>
        </w:rPr>
        <w:t>red</w:t>
      </w:r>
      <w:r>
        <w:t>-align</w:t>
      </w:r>
      <w:r>
        <w:tab/>
        <w:t>and-then</w:t>
      </w:r>
    </w:p>
    <w:p w14:paraId="6E23C062" w14:textId="77777777" w:rsidR="005E09EF" w:rsidRDefault="005E09EF" w:rsidP="005E09EF">
      <w:pPr>
        <w:pStyle w:val="InterlineText"/>
        <w:tabs>
          <w:tab w:val="left" w:pos="533"/>
          <w:tab w:val="left" w:pos="1142"/>
          <w:tab w:val="left" w:pos="3656"/>
          <w:tab w:val="left" w:pos="4625"/>
          <w:tab w:val="left" w:pos="5489"/>
          <w:tab w:val="left" w:pos="7373"/>
          <w:tab w:val="left" w:pos="7637"/>
        </w:tabs>
      </w:pPr>
      <w:r>
        <w:tab/>
        <w:t>tje</w:t>
      </w:r>
      <w:r>
        <w:tab/>
        <w:t>paîaîunguîungu</w:t>
      </w:r>
      <w:r>
        <w:tab/>
        <w:t>sana</w:t>
      </w:r>
      <w:r>
        <w:tab/>
        <w:t>tja</w:t>
      </w:r>
      <w:r>
        <w:tab/>
        <w:t>qaqivuivu-i</w:t>
      </w:r>
      <w:r>
        <w:tab/>
        <w:t>a</w:t>
      </w:r>
      <w:r>
        <w:tab/>
        <w:t>mareka</w:t>
      </w:r>
    </w:p>
    <w:p w14:paraId="6C985A86" w14:textId="77777777" w:rsidR="00800AD8" w:rsidRDefault="005E09EF" w:rsidP="005E09EF">
      <w:pPr>
        <w:pStyle w:val="InterlineGlossWithTrans"/>
        <w:tabs>
          <w:tab w:val="left" w:pos="533"/>
          <w:tab w:val="left" w:pos="1142"/>
          <w:tab w:val="left" w:pos="3656"/>
          <w:tab w:val="left" w:pos="4625"/>
          <w:tab w:val="left" w:pos="5489"/>
          <w:tab w:val="left" w:pos="7373"/>
          <w:tab w:val="left" w:pos="7637"/>
        </w:tabs>
      </w:pPr>
      <w:r>
        <w:tab/>
        <w:t>tje</w:t>
      </w:r>
      <w:r>
        <w:tab/>
        <w:t>pa-îa-îungu-îungu</w:t>
      </w:r>
      <w:r>
        <w:tab/>
        <w:t>sa-na</w:t>
      </w:r>
      <w:r>
        <w:tab/>
        <w:t>tja</w:t>
      </w:r>
      <w:r>
        <w:tab/>
        <w:t>qa-ivu=qivu-i</w:t>
      </w:r>
      <w:r>
        <w:tab/>
        <w:t>a</w:t>
      </w:r>
      <w:r>
        <w:tab/>
        <w:t>mareka</w:t>
      </w:r>
    </w:p>
    <w:p w14:paraId="2BD5A850" w14:textId="77777777" w:rsidR="00800AD8" w:rsidRDefault="005E09EF" w:rsidP="005E09EF">
      <w:pPr>
        <w:pStyle w:val="InterlineTransNoFree"/>
        <w:tabs>
          <w:tab w:val="left" w:pos="1142"/>
          <w:tab w:val="left" w:pos="3656"/>
          <w:tab w:val="left" w:pos="4625"/>
          <w:tab w:val="left" w:pos="5489"/>
          <w:tab w:val="left" w:pos="7373"/>
          <w:tab w:val="left" w:pos="7637"/>
        </w:tabs>
      </w:pPr>
      <w:r>
        <w:tab/>
        <w:t>do.at</w:t>
      </w:r>
      <w:r>
        <w:tab/>
        <w:t>cause-</w:t>
      </w:r>
      <w:r>
        <w:rPr>
          <w:smallCaps/>
        </w:rPr>
        <w:t>red</w:t>
      </w:r>
      <w:r>
        <w:t>-</w:t>
      </w:r>
      <w:r>
        <w:rPr>
          <w:smallCaps/>
        </w:rPr>
        <w:t>red</w:t>
      </w:r>
      <w:r>
        <w:t>-alongside</w:t>
      </w:r>
      <w:r>
        <w:tab/>
        <w:t>and-then</w:t>
      </w:r>
      <w:r>
        <w:tab/>
        <w:t>we(</w:t>
      </w:r>
      <w:r>
        <w:rPr>
          <w:smallCaps/>
        </w:rPr>
        <w:t>inc</w:t>
      </w:r>
      <w:r>
        <w:t>)</w:t>
      </w:r>
      <w:r>
        <w:tab/>
      </w:r>
      <w:r>
        <w:rPr>
          <w:smallCaps/>
        </w:rPr>
        <w:t>red</w:t>
      </w:r>
      <w:r>
        <w:t>-</w:t>
      </w:r>
      <w:r>
        <w:rPr>
          <w:smallCaps/>
        </w:rPr>
        <w:t>red</w:t>
      </w:r>
      <w:r>
        <w:t>=speak-</w:t>
      </w:r>
      <w:r>
        <w:rPr>
          <w:smallCaps/>
        </w:rPr>
        <w:t>pf</w:t>
      </w:r>
      <w:r>
        <w:rPr>
          <w:smallCaps/>
        </w:rPr>
        <w:tab/>
        <w:t>c</w:t>
      </w:r>
      <w:r>
        <w:rPr>
          <w:smallCaps/>
        </w:rPr>
        <w:tab/>
      </w:r>
      <w:r>
        <w:t>many</w:t>
      </w:r>
    </w:p>
    <w:p w14:paraId="3EA6D29D" w14:textId="77777777" w:rsidR="005E09EF" w:rsidRDefault="00800AD8" w:rsidP="005E09EF">
      <w:pPr>
        <w:pStyle w:val="InterlineText"/>
        <w:tabs>
          <w:tab w:val="left" w:pos="533"/>
          <w:tab w:val="left" w:pos="1457"/>
          <w:tab w:val="left" w:pos="2231"/>
          <w:tab w:val="left" w:pos="2495"/>
          <w:tab w:val="left" w:pos="3209"/>
          <w:tab w:val="left" w:pos="5363"/>
          <w:tab w:val="left" w:pos="5627"/>
          <w:tab w:val="left" w:pos="6641"/>
          <w:tab w:val="left" w:pos="7610"/>
        </w:tabs>
      </w:pPr>
      <w:r>
        <w:tab/>
        <w:t>tja</w:t>
      </w:r>
      <w:r>
        <w:tab/>
        <w:t>kaka</w:t>
      </w:r>
      <w:r>
        <w:tab/>
        <w:t>a</w:t>
      </w:r>
      <w:r>
        <w:tab/>
        <w:t>inu</w:t>
      </w:r>
      <w:r w:rsidR="005E09EF">
        <w:tab/>
        <w:t>tunazuanga</w:t>
      </w:r>
      <w:r w:rsidR="005E09EF">
        <w:tab/>
        <w:t>a</w:t>
      </w:r>
      <w:r w:rsidR="005E09EF">
        <w:tab/>
        <w:t>mapuîat,</w:t>
      </w:r>
      <w:r w:rsidR="005E09EF">
        <w:tab/>
        <w:t>sana</w:t>
      </w:r>
      <w:r w:rsidR="005E09EF">
        <w:tab/>
        <w:t>tje,</w:t>
      </w:r>
    </w:p>
    <w:p w14:paraId="20EAAACD" w14:textId="77777777" w:rsidR="00800AD8" w:rsidRDefault="00800AD8" w:rsidP="005E09EF">
      <w:pPr>
        <w:pStyle w:val="InterlineGlossWithTrans"/>
        <w:tabs>
          <w:tab w:val="left" w:pos="533"/>
          <w:tab w:val="left" w:pos="1457"/>
          <w:tab w:val="left" w:pos="2231"/>
          <w:tab w:val="left" w:pos="2495"/>
          <w:tab w:val="left" w:pos="3209"/>
          <w:tab w:val="left" w:pos="5363"/>
          <w:tab w:val="left" w:pos="5627"/>
          <w:tab w:val="left" w:pos="6641"/>
          <w:tab w:val="left" w:pos="7610"/>
        </w:tabs>
      </w:pPr>
      <w:r>
        <w:tab/>
        <w:t>tja</w:t>
      </w:r>
      <w:r>
        <w:tab/>
        <w:t>kaka</w:t>
      </w:r>
      <w:r>
        <w:tab/>
        <w:t>a</w:t>
      </w:r>
      <w:r>
        <w:tab/>
        <w:t>inu</w:t>
      </w:r>
      <w:r w:rsidR="005E09EF">
        <w:tab/>
        <w:t>tu-na-zua-anga</w:t>
      </w:r>
      <w:r w:rsidR="005E09EF">
        <w:tab/>
        <w:t>a</w:t>
      </w:r>
      <w:r w:rsidR="005E09EF">
        <w:tab/>
        <w:t>ma-puîat</w:t>
      </w:r>
      <w:r w:rsidR="005E09EF">
        <w:tab/>
        <w:t>sa-na</w:t>
      </w:r>
      <w:r w:rsidR="005E09EF">
        <w:tab/>
        <w:t>tje</w:t>
      </w:r>
    </w:p>
    <w:p w14:paraId="65A7452D" w14:textId="77777777" w:rsidR="00800AD8" w:rsidRDefault="00800AD8" w:rsidP="005E09EF">
      <w:pPr>
        <w:pStyle w:val="InterlineTransNoFree"/>
        <w:tabs>
          <w:tab w:val="left" w:pos="1457"/>
          <w:tab w:val="left" w:pos="2231"/>
          <w:tab w:val="left" w:pos="2495"/>
          <w:tab w:val="left" w:pos="3209"/>
          <w:tab w:val="left" w:pos="5363"/>
          <w:tab w:val="left" w:pos="5627"/>
          <w:tab w:val="left" w:pos="6641"/>
          <w:tab w:val="left" w:pos="7610"/>
        </w:tabs>
      </w:pPr>
      <w:r>
        <w:tab/>
        <w:t>our(</w:t>
      </w:r>
      <w:r>
        <w:rPr>
          <w:smallCaps/>
        </w:rPr>
        <w:t>inc</w:t>
      </w:r>
      <w:r>
        <w:t>)</w:t>
      </w:r>
      <w:r>
        <w:tab/>
        <w:t>sibling</w:t>
      </w:r>
      <w:r>
        <w:rPr>
          <w:smallCaps/>
        </w:rPr>
        <w:tab/>
        <w:t>c</w:t>
      </w:r>
      <w:r>
        <w:rPr>
          <w:smallCaps/>
        </w:rPr>
        <w:tab/>
      </w:r>
      <w:r>
        <w:t>where</w:t>
      </w:r>
      <w:r w:rsidR="005E09EF">
        <w:tab/>
      </w:r>
      <w:r w:rsidR="005E09EF">
        <w:rPr>
          <w:smallCaps/>
        </w:rPr>
        <w:t>obl</w:t>
      </w:r>
      <w:r w:rsidR="005E09EF">
        <w:t>-</w:t>
      </w:r>
      <w:r w:rsidR="005E09EF">
        <w:rPr>
          <w:smallCaps/>
        </w:rPr>
        <w:t>past</w:t>
      </w:r>
      <w:r w:rsidR="005E09EF">
        <w:t>-that-indeed</w:t>
      </w:r>
      <w:r w:rsidR="005E09EF">
        <w:rPr>
          <w:smallCaps/>
        </w:rPr>
        <w:tab/>
        <w:t>c</w:t>
      </w:r>
      <w:r w:rsidR="005E09EF">
        <w:tab/>
      </w:r>
      <w:r w:rsidR="005E09EF">
        <w:rPr>
          <w:smallCaps/>
        </w:rPr>
        <w:t>num</w:t>
      </w:r>
      <w:r w:rsidR="005E09EF">
        <w:t>-all</w:t>
      </w:r>
      <w:r w:rsidR="005E09EF">
        <w:tab/>
        <w:t>and-then</w:t>
      </w:r>
      <w:r w:rsidR="005E09EF">
        <w:tab/>
        <w:t>we(</w:t>
      </w:r>
      <w:r w:rsidR="005E09EF">
        <w:rPr>
          <w:smallCaps/>
        </w:rPr>
        <w:t>inc</w:t>
      </w:r>
      <w:r w:rsidR="005E09EF">
        <w:t>)</w:t>
      </w:r>
    </w:p>
    <w:p w14:paraId="5D15ACDB" w14:textId="77777777" w:rsidR="005E09EF" w:rsidRDefault="00800AD8" w:rsidP="005E09EF">
      <w:pPr>
        <w:pStyle w:val="InterlineText"/>
        <w:tabs>
          <w:tab w:val="left" w:pos="533"/>
          <w:tab w:val="left" w:pos="1502"/>
          <w:tab w:val="left" w:pos="2366"/>
          <w:tab w:val="left" w:pos="4655"/>
          <w:tab w:val="left" w:pos="5129"/>
          <w:tab w:val="left" w:pos="5603"/>
          <w:tab w:val="left" w:pos="7337"/>
        </w:tabs>
      </w:pPr>
      <w:r>
        <w:tab/>
        <w:t>sana</w:t>
      </w:r>
      <w:r w:rsidR="005E09EF">
        <w:tab/>
        <w:t>tja</w:t>
      </w:r>
      <w:r w:rsidR="005E09EF">
        <w:tab/>
        <w:t>parepaukuukuz,</w:t>
      </w:r>
      <w:r w:rsidR="005E09EF">
        <w:tab/>
        <w:t>aya</w:t>
      </w:r>
      <w:r w:rsidR="005E09EF">
        <w:tab/>
        <w:t>sa</w:t>
      </w:r>
      <w:r w:rsidR="005E09EF">
        <w:tab/>
        <w:t>kininemneman</w:t>
      </w:r>
      <w:r w:rsidR="005E09EF">
        <w:tab/>
        <w:t>numa.</w:t>
      </w:r>
    </w:p>
    <w:p w14:paraId="239541C6" w14:textId="77777777" w:rsidR="00800AD8" w:rsidRDefault="00800AD8" w:rsidP="005E09EF">
      <w:pPr>
        <w:pStyle w:val="InterlineGlossWithTrans"/>
        <w:tabs>
          <w:tab w:val="left" w:pos="533"/>
          <w:tab w:val="left" w:pos="1502"/>
          <w:tab w:val="left" w:pos="2366"/>
          <w:tab w:val="left" w:pos="4655"/>
          <w:tab w:val="left" w:pos="5129"/>
          <w:tab w:val="left" w:pos="5603"/>
          <w:tab w:val="left" w:pos="7337"/>
        </w:tabs>
      </w:pPr>
      <w:r>
        <w:tab/>
        <w:t>sa-na</w:t>
      </w:r>
      <w:r w:rsidR="005E09EF">
        <w:tab/>
        <w:t>tja</w:t>
      </w:r>
      <w:r w:rsidR="005E09EF">
        <w:tab/>
        <w:t>pare-pa-uku-ukuz</w:t>
      </w:r>
      <w:r w:rsidR="005E09EF">
        <w:tab/>
        <w:t>aya</w:t>
      </w:r>
      <w:r w:rsidR="005E09EF">
        <w:tab/>
        <w:t>tsa</w:t>
      </w:r>
      <w:r w:rsidR="005E09EF">
        <w:tab/>
        <w:t>in=kinemnem-an</w:t>
      </w:r>
      <w:r w:rsidR="005E09EF">
        <w:tab/>
        <w:t>numa</w:t>
      </w:r>
    </w:p>
    <w:p w14:paraId="30091835" w14:textId="77777777" w:rsidR="00800AD8" w:rsidRDefault="00800AD8" w:rsidP="005E09EF">
      <w:pPr>
        <w:pStyle w:val="InterlineTrans"/>
        <w:tabs>
          <w:tab w:val="left" w:pos="533"/>
          <w:tab w:val="left" w:pos="1502"/>
          <w:tab w:val="left" w:pos="2366"/>
          <w:tab w:val="left" w:pos="4655"/>
          <w:tab w:val="left" w:pos="5129"/>
          <w:tab w:val="left" w:pos="5603"/>
          <w:tab w:val="left" w:pos="7337"/>
        </w:tabs>
      </w:pPr>
      <w:r>
        <w:tab/>
        <w:t>and-then</w:t>
      </w:r>
      <w:r w:rsidR="005E09EF">
        <w:tab/>
        <w:t>we(</w:t>
      </w:r>
      <w:r w:rsidR="005E09EF">
        <w:rPr>
          <w:smallCaps/>
        </w:rPr>
        <w:t>inc</w:t>
      </w:r>
      <w:r w:rsidR="005E09EF">
        <w:t>)</w:t>
      </w:r>
      <w:r w:rsidR="005E09EF">
        <w:tab/>
        <w:t>pair-cause-</w:t>
      </w:r>
      <w:r w:rsidR="005E09EF">
        <w:rPr>
          <w:smallCaps/>
        </w:rPr>
        <w:t>red</w:t>
      </w:r>
      <w:r w:rsidR="005E09EF">
        <w:t>-engage</w:t>
      </w:r>
      <w:r w:rsidR="005E09EF">
        <w:tab/>
        <w:t>say</w:t>
      </w:r>
      <w:r w:rsidR="005E09EF">
        <w:tab/>
        <w:t>this</w:t>
      </w:r>
      <w:r w:rsidR="005E09EF">
        <w:tab/>
      </w:r>
      <w:r w:rsidR="005E09EF">
        <w:rPr>
          <w:smallCaps/>
        </w:rPr>
        <w:t>perf</w:t>
      </w:r>
      <w:r w:rsidR="005E09EF">
        <w:t>=think-</w:t>
      </w:r>
      <w:r w:rsidR="005E09EF">
        <w:rPr>
          <w:smallCaps/>
        </w:rPr>
        <w:t>nom</w:t>
      </w:r>
      <w:r w:rsidR="005E09EF">
        <w:tab/>
        <w:t>indeed</w:t>
      </w:r>
    </w:p>
    <w:p w14:paraId="67F26379" w14:textId="77777777" w:rsidR="00800AD8" w:rsidRDefault="00800AD8" w:rsidP="005E09EF">
      <w:pPr>
        <w:pStyle w:val="InterlineFree"/>
      </w:pPr>
      <w:r>
        <w:t>So then show us land, rivers, hunting grounds,</w:t>
      </w:r>
      <w:r w:rsidR="005E09EF">
        <w:t xml:space="preserve"> </w:t>
      </w:r>
      <w:r>
        <w:t>meat tribute and we’ll all agree, and we’ll put them side</w:t>
      </w:r>
      <w:r w:rsidR="005E09EF">
        <w:t xml:space="preserve"> </w:t>
      </w:r>
      <w:r>
        <w:t>by side, and we’ll tell all our brothers and sisters</w:t>
      </w:r>
      <w:r w:rsidR="005E09EF">
        <w:t xml:space="preserve"> </w:t>
      </w:r>
      <w:r>
        <w:t>everywhere, and we’ll-and we’ll have a betrothal, is what</w:t>
      </w:r>
      <w:r w:rsidR="005E09EF">
        <w:t xml:space="preserve"> </w:t>
      </w:r>
      <w:r>
        <w:t>we think.</w:t>
      </w:r>
    </w:p>
    <w:p w14:paraId="58DEF7F7" w14:textId="77777777" w:rsidR="005E09EF" w:rsidRDefault="00DE0E5A" w:rsidP="005E09EF">
      <w:pPr>
        <w:pStyle w:val="InterlineText"/>
        <w:tabs>
          <w:tab w:val="left" w:pos="533"/>
          <w:tab w:val="left" w:pos="977"/>
          <w:tab w:val="left" w:pos="1736"/>
          <w:tab w:val="left" w:pos="2210"/>
          <w:tab w:val="left" w:pos="3134"/>
          <w:tab w:val="left" w:pos="3623"/>
          <w:tab w:val="left" w:pos="4667"/>
          <w:tab w:val="left" w:pos="4931"/>
          <w:tab w:val="left" w:pos="6935"/>
        </w:tabs>
      </w:pPr>
      <w:r w:rsidRPr="003A1D48">
        <w:rPr>
          <w:rStyle w:val="InterlineTextNumChar"/>
        </w:rPr>
        <w:t>053</w:t>
      </w:r>
      <w:r w:rsidR="00800AD8">
        <w:tab/>
        <w:t>ini</w:t>
      </w:r>
      <w:r w:rsidR="00800AD8">
        <w:tab/>
        <w:t>nu</w:t>
      </w:r>
      <w:r w:rsidR="00800AD8">
        <w:tab/>
        <w:t>aya</w:t>
      </w:r>
      <w:r w:rsidR="00800AD8">
        <w:tab/>
        <w:t>mun,</w:t>
      </w:r>
      <w:r w:rsidR="00800AD8">
        <w:tab/>
        <w:t>ki</w:t>
      </w:r>
      <w:r w:rsidR="00800AD8">
        <w:tab/>
        <w:t>tjen</w:t>
      </w:r>
      <w:r w:rsidR="005E09EF">
        <w:tab/>
        <w:t>a</w:t>
      </w:r>
      <w:r w:rsidR="005E09EF">
        <w:tab/>
        <w:t>ma÷a÷iki÷ikitj</w:t>
      </w:r>
      <w:r w:rsidR="005E09EF">
        <w:tab/>
        <w:t>sakamaya.</w:t>
      </w:r>
    </w:p>
    <w:p w14:paraId="7CDBA4DB" w14:textId="77777777" w:rsidR="00800AD8" w:rsidRDefault="00800AD8" w:rsidP="005E09EF">
      <w:pPr>
        <w:pStyle w:val="InterlineGlossWithTrans"/>
        <w:tabs>
          <w:tab w:val="left" w:pos="533"/>
          <w:tab w:val="left" w:pos="977"/>
          <w:tab w:val="left" w:pos="1736"/>
          <w:tab w:val="left" w:pos="2210"/>
          <w:tab w:val="left" w:pos="3134"/>
          <w:tab w:val="left" w:pos="3623"/>
          <w:tab w:val="left" w:pos="4667"/>
          <w:tab w:val="left" w:pos="4931"/>
          <w:tab w:val="left" w:pos="6935"/>
        </w:tabs>
      </w:pPr>
      <w:r>
        <w:tab/>
        <w:t>ini</w:t>
      </w:r>
      <w:r>
        <w:tab/>
        <w:t>nu</w:t>
      </w:r>
      <w:r>
        <w:tab/>
        <w:t>aya</w:t>
      </w:r>
      <w:r>
        <w:tab/>
        <w:t>mun</w:t>
      </w:r>
      <w:r>
        <w:tab/>
        <w:t>ki</w:t>
      </w:r>
      <w:r>
        <w:tab/>
        <w:t>tjen</w:t>
      </w:r>
      <w:r w:rsidR="005E09EF">
        <w:tab/>
        <w:t>a</w:t>
      </w:r>
      <w:r w:rsidR="005E09EF">
        <w:tab/>
        <w:t>ma-÷a-÷iki-÷ikitj</w:t>
      </w:r>
      <w:r w:rsidR="005E09EF">
        <w:tab/>
        <w:t>sakamaya</w:t>
      </w:r>
    </w:p>
    <w:p w14:paraId="11505581" w14:textId="77777777" w:rsidR="00800AD8" w:rsidRDefault="00800AD8" w:rsidP="005E09EF">
      <w:pPr>
        <w:pStyle w:val="InterlineTrans"/>
        <w:tabs>
          <w:tab w:val="left" w:pos="533"/>
          <w:tab w:val="left" w:pos="977"/>
          <w:tab w:val="left" w:pos="1736"/>
          <w:tab w:val="left" w:pos="2210"/>
          <w:tab w:val="left" w:pos="3134"/>
          <w:tab w:val="left" w:pos="3623"/>
          <w:tab w:val="left" w:pos="4667"/>
          <w:tab w:val="left" w:pos="4931"/>
          <w:tab w:val="left" w:pos="6935"/>
        </w:tabs>
      </w:pPr>
      <w:r>
        <w:tab/>
        <w:t>not</w:t>
      </w:r>
      <w:r>
        <w:tab/>
        <w:t>you(</w:t>
      </w:r>
      <w:r>
        <w:rPr>
          <w:smallCaps/>
        </w:rPr>
        <w:t>p</w:t>
      </w:r>
      <w:r>
        <w:t>)</w:t>
      </w:r>
      <w:r>
        <w:tab/>
        <w:t>say</w:t>
      </w:r>
      <w:r>
        <w:tab/>
      </w:r>
      <w:r>
        <w:rPr>
          <w:smallCaps/>
        </w:rPr>
        <w:t>f.</w:t>
      </w:r>
      <w:r>
        <w:t>you(</w:t>
      </w:r>
      <w:r>
        <w:rPr>
          <w:smallCaps/>
        </w:rPr>
        <w:t>p</w:t>
      </w:r>
      <w:r>
        <w:t>)</w:t>
      </w:r>
      <w:r>
        <w:tab/>
        <w:t>will</w:t>
      </w:r>
      <w:r>
        <w:tab/>
      </w:r>
      <w:r>
        <w:rPr>
          <w:smallCaps/>
        </w:rPr>
        <w:t>f.</w:t>
      </w:r>
      <w:r>
        <w:t>we(</w:t>
      </w:r>
      <w:r>
        <w:rPr>
          <w:smallCaps/>
        </w:rPr>
        <w:t>inc</w:t>
      </w:r>
      <w:r>
        <w:t>)</w:t>
      </w:r>
      <w:r w:rsidR="005E09EF">
        <w:tab/>
      </w:r>
      <w:r w:rsidR="005E09EF">
        <w:rPr>
          <w:smallCaps/>
        </w:rPr>
        <w:t>c</w:t>
      </w:r>
      <w:r w:rsidR="005E09EF">
        <w:tab/>
      </w:r>
      <w:r w:rsidR="005E09EF">
        <w:rPr>
          <w:smallCaps/>
        </w:rPr>
        <w:t>stat</w:t>
      </w:r>
      <w:r w:rsidR="005E09EF">
        <w:t>-</w:t>
      </w:r>
      <w:r w:rsidR="005E09EF" w:rsidRPr="00D54E67">
        <w:rPr>
          <w:smallCaps/>
        </w:rPr>
        <w:t>red</w:t>
      </w:r>
      <w:r w:rsidR="005E09EF">
        <w:t>-</w:t>
      </w:r>
      <w:r w:rsidR="005E09EF" w:rsidRPr="00D54E67">
        <w:rPr>
          <w:smallCaps/>
        </w:rPr>
        <w:t>red</w:t>
      </w:r>
      <w:r w:rsidR="005E09EF">
        <w:t>-short</w:t>
      </w:r>
      <w:r w:rsidR="005E09EF">
        <w:tab/>
        <w:t>only</w:t>
      </w:r>
    </w:p>
    <w:p w14:paraId="51ECF7B9" w14:textId="77777777" w:rsidR="00800AD8" w:rsidRDefault="00800AD8">
      <w:pPr>
        <w:pStyle w:val="InterlineFree"/>
      </w:pPr>
      <w:r>
        <w:t>If you say no, we’ll just cut the talk short.</w:t>
      </w:r>
    </w:p>
    <w:p w14:paraId="0AE86773" w14:textId="77777777" w:rsidR="005E09EF" w:rsidRDefault="00DE0E5A" w:rsidP="005E09EF">
      <w:pPr>
        <w:pStyle w:val="InterlineText"/>
        <w:tabs>
          <w:tab w:val="left" w:pos="533"/>
          <w:tab w:val="left" w:pos="1187"/>
          <w:tab w:val="left" w:pos="1676"/>
          <w:tab w:val="left" w:pos="2810"/>
          <w:tab w:val="left" w:pos="4289"/>
          <w:tab w:val="left" w:pos="4943"/>
          <w:tab w:val="left" w:pos="5432"/>
          <w:tab w:val="left" w:pos="6926"/>
          <w:tab w:val="left" w:pos="7190"/>
        </w:tabs>
      </w:pPr>
      <w:r w:rsidRPr="003A1D48">
        <w:rPr>
          <w:rStyle w:val="InterlineTextNumChar"/>
        </w:rPr>
        <w:t>054</w:t>
      </w:r>
      <w:r w:rsidR="00800AD8">
        <w:tab/>
        <w:t>nu</w:t>
      </w:r>
      <w:r w:rsidR="00800AD8">
        <w:tab/>
        <w:t>uri</w:t>
      </w:r>
      <w:r w:rsidR="00800AD8">
        <w:tab/>
        <w:t>puaîak</w:t>
      </w:r>
      <w:r w:rsidR="005E09EF">
        <w:tab/>
        <w:t>tiamadju,</w:t>
      </w:r>
      <w:r w:rsidR="005E09EF">
        <w:tab/>
        <w:t>nu</w:t>
      </w:r>
      <w:r w:rsidR="005E09EF">
        <w:tab/>
        <w:t>uri</w:t>
      </w:r>
      <w:r w:rsidR="005E09EF">
        <w:tab/>
        <w:t>tinveteveî</w:t>
      </w:r>
      <w:r w:rsidR="005E09EF">
        <w:tab/>
        <w:t>a</w:t>
      </w:r>
      <w:r w:rsidR="005E09EF">
        <w:tab/>
        <w:t>zinkatj</w:t>
      </w:r>
    </w:p>
    <w:p w14:paraId="10D56831" w14:textId="77777777" w:rsidR="00800AD8" w:rsidRDefault="00800AD8" w:rsidP="005E09EF">
      <w:pPr>
        <w:pStyle w:val="InterlineGlossWithTrans"/>
        <w:tabs>
          <w:tab w:val="left" w:pos="533"/>
          <w:tab w:val="left" w:pos="1187"/>
          <w:tab w:val="left" w:pos="1676"/>
          <w:tab w:val="left" w:pos="2810"/>
          <w:tab w:val="left" w:pos="4289"/>
          <w:tab w:val="left" w:pos="4943"/>
          <w:tab w:val="left" w:pos="5432"/>
          <w:tab w:val="left" w:pos="6926"/>
          <w:tab w:val="left" w:pos="7190"/>
        </w:tabs>
      </w:pPr>
      <w:r>
        <w:tab/>
        <w:t>nu</w:t>
      </w:r>
      <w:r>
        <w:tab/>
        <w:t>uri</w:t>
      </w:r>
      <w:r>
        <w:tab/>
        <w:t>pu-aîak</w:t>
      </w:r>
      <w:r w:rsidR="005E09EF">
        <w:tab/>
        <w:t>ti-a-madju</w:t>
      </w:r>
      <w:r w:rsidR="005E09EF">
        <w:tab/>
        <w:t>nu</w:t>
      </w:r>
      <w:r w:rsidR="005E09EF">
        <w:tab/>
        <w:t>uri</w:t>
      </w:r>
      <w:r w:rsidR="005E09EF">
        <w:tab/>
        <w:t>in=tive-teveî</w:t>
      </w:r>
      <w:r w:rsidR="005E09EF">
        <w:tab/>
        <w:t>a</w:t>
      </w:r>
      <w:r w:rsidR="005E09EF">
        <w:tab/>
        <w:t>in=zekatj</w:t>
      </w:r>
    </w:p>
    <w:p w14:paraId="660AE93A" w14:textId="77777777" w:rsidR="00800AD8" w:rsidRDefault="00800AD8" w:rsidP="005E09EF">
      <w:pPr>
        <w:pStyle w:val="InterlineTransNoFree"/>
        <w:tabs>
          <w:tab w:val="left" w:pos="1187"/>
          <w:tab w:val="left" w:pos="1676"/>
          <w:tab w:val="left" w:pos="2810"/>
          <w:tab w:val="left" w:pos="4289"/>
          <w:tab w:val="left" w:pos="4943"/>
          <w:tab w:val="left" w:pos="5432"/>
          <w:tab w:val="left" w:pos="6926"/>
          <w:tab w:val="left" w:pos="7190"/>
        </w:tabs>
      </w:pPr>
      <w:r>
        <w:tab/>
        <w:t>when</w:t>
      </w:r>
      <w:r>
        <w:tab/>
        <w:t>will</w:t>
      </w:r>
      <w:r>
        <w:tab/>
        <w:t>have-child</w:t>
      </w:r>
      <w:r w:rsidR="005E09EF">
        <w:tab/>
      </w:r>
      <w:r w:rsidR="005E09EF">
        <w:rPr>
          <w:smallCaps/>
        </w:rPr>
        <w:t>f</w:t>
      </w:r>
      <w:r w:rsidR="005E09EF">
        <w:t>-</w:t>
      </w:r>
      <w:r w:rsidR="005E09EF">
        <w:rPr>
          <w:smallCaps/>
        </w:rPr>
        <w:t>pl</w:t>
      </w:r>
      <w:r w:rsidR="005E09EF">
        <w:t>-</w:t>
      </w:r>
      <w:r w:rsidR="005E09EF">
        <w:rPr>
          <w:smallCaps/>
        </w:rPr>
        <w:t>3rd</w:t>
      </w:r>
      <w:r w:rsidR="005E09EF">
        <w:t>.</w:t>
      </w:r>
      <w:r w:rsidR="005E09EF">
        <w:rPr>
          <w:smallCaps/>
        </w:rPr>
        <w:t>pers</w:t>
      </w:r>
      <w:r w:rsidR="005E09EF">
        <w:tab/>
        <w:t>when</w:t>
      </w:r>
      <w:r w:rsidR="005E09EF">
        <w:tab/>
        <w:t>will</w:t>
      </w:r>
      <w:r w:rsidR="005E09EF">
        <w:tab/>
      </w:r>
      <w:r w:rsidR="005E09EF">
        <w:rPr>
          <w:smallCaps/>
        </w:rPr>
        <w:t>perf</w:t>
      </w:r>
      <w:r w:rsidR="005E09EF">
        <w:t>=</w:t>
      </w:r>
      <w:r w:rsidR="005E09EF">
        <w:rPr>
          <w:smallCaps/>
        </w:rPr>
        <w:t>red</w:t>
      </w:r>
      <w:r w:rsidR="005E09EF">
        <w:t>-join</w:t>
      </w:r>
      <w:r w:rsidR="005E09EF">
        <w:rPr>
          <w:smallCaps/>
        </w:rPr>
        <w:tab/>
        <w:t>c</w:t>
      </w:r>
      <w:r w:rsidR="005E09EF">
        <w:tab/>
      </w:r>
      <w:r w:rsidR="005E09EF">
        <w:rPr>
          <w:smallCaps/>
        </w:rPr>
        <w:t>perf</w:t>
      </w:r>
      <w:r w:rsidR="005E09EF">
        <w:t>=share</w:t>
      </w:r>
    </w:p>
    <w:p w14:paraId="4BA25692" w14:textId="77777777" w:rsidR="00800AD8" w:rsidRDefault="005E09EF" w:rsidP="001A570D">
      <w:pPr>
        <w:pStyle w:val="InterlineText"/>
        <w:tabs>
          <w:tab w:val="left" w:pos="533"/>
          <w:tab w:val="left" w:pos="1022"/>
          <w:tab w:val="left" w:pos="2606"/>
          <w:tab w:val="left" w:pos="4070"/>
          <w:tab w:val="left" w:pos="4334"/>
          <w:tab w:val="left" w:pos="6488"/>
          <w:tab w:val="left" w:pos="7262"/>
        </w:tabs>
      </w:pPr>
      <w:r>
        <w:tab/>
      </w:r>
      <w:r w:rsidR="00800AD8">
        <w:t>nua</w:t>
      </w:r>
      <w:r w:rsidR="00800AD8">
        <w:tab/>
        <w:t>naqemati,</w:t>
      </w:r>
      <w:r w:rsidR="00800AD8">
        <w:tab/>
        <w:t>kitjen</w:t>
      </w:r>
      <w:r w:rsidR="00800AD8">
        <w:tab/>
        <w:t>a</w:t>
      </w:r>
      <w:r w:rsidR="00800AD8">
        <w:tab/>
        <w:t>maumaumaî</w:t>
      </w:r>
      <w:r w:rsidR="001A570D">
        <w:tab/>
        <w:t>anga</w:t>
      </w:r>
      <w:r w:rsidR="001A570D">
        <w:tab/>
        <w:t>nu</w:t>
      </w:r>
    </w:p>
    <w:p w14:paraId="2DE00C96" w14:textId="77777777" w:rsidR="00800AD8" w:rsidRDefault="005E09EF" w:rsidP="001A570D">
      <w:pPr>
        <w:pStyle w:val="InterlineGlossWithTrans"/>
        <w:tabs>
          <w:tab w:val="left" w:pos="533"/>
          <w:tab w:val="left" w:pos="1022"/>
          <w:tab w:val="left" w:pos="2606"/>
          <w:tab w:val="left" w:pos="4070"/>
          <w:tab w:val="left" w:pos="4334"/>
          <w:tab w:val="left" w:pos="6488"/>
          <w:tab w:val="left" w:pos="7262"/>
        </w:tabs>
      </w:pPr>
      <w:r>
        <w:tab/>
      </w:r>
      <w:r w:rsidR="00800AD8">
        <w:t>nua</w:t>
      </w:r>
      <w:r w:rsidR="00800AD8">
        <w:tab/>
        <w:t>na-em=qati</w:t>
      </w:r>
      <w:r w:rsidR="00800AD8">
        <w:tab/>
        <w:t>ki-itjen</w:t>
      </w:r>
      <w:r w:rsidR="00800AD8">
        <w:tab/>
        <w:t>a</w:t>
      </w:r>
      <w:r w:rsidR="00800AD8">
        <w:tab/>
        <w:t>ma-uma-uma-î</w:t>
      </w:r>
      <w:r w:rsidR="001A570D">
        <w:tab/>
        <w:t>anga</w:t>
      </w:r>
      <w:r w:rsidR="001A570D">
        <w:tab/>
        <w:t>nu</w:t>
      </w:r>
    </w:p>
    <w:p w14:paraId="074F9F67" w14:textId="77777777" w:rsidR="00800AD8" w:rsidRDefault="00800AD8" w:rsidP="001A570D">
      <w:pPr>
        <w:pStyle w:val="InterlineTransNoFree"/>
        <w:tabs>
          <w:tab w:val="left" w:pos="1022"/>
          <w:tab w:val="left" w:pos="2606"/>
          <w:tab w:val="left" w:pos="4070"/>
          <w:tab w:val="left" w:pos="4334"/>
          <w:tab w:val="left" w:pos="6488"/>
          <w:tab w:val="left" w:pos="7262"/>
        </w:tabs>
      </w:pPr>
      <w:r>
        <w:tab/>
        <w:t>of</w:t>
      </w:r>
      <w:r>
        <w:tab/>
      </w:r>
      <w:r>
        <w:rPr>
          <w:smallCaps/>
        </w:rPr>
        <w:t>past</w:t>
      </w:r>
      <w:r>
        <w:t>-</w:t>
      </w:r>
      <w:r>
        <w:rPr>
          <w:smallCaps/>
        </w:rPr>
        <w:t>af</w:t>
      </w:r>
      <w:r>
        <w:t>=create</w:t>
      </w:r>
      <w:r>
        <w:tab/>
        <w:t>will-</w:t>
      </w:r>
      <w:r>
        <w:rPr>
          <w:smallCaps/>
        </w:rPr>
        <w:t>f.</w:t>
      </w:r>
      <w:r>
        <w:t>we(</w:t>
      </w:r>
      <w:r>
        <w:rPr>
          <w:smallCaps/>
        </w:rPr>
        <w:t>inc</w:t>
      </w:r>
      <w:r>
        <w:t>)</w:t>
      </w:r>
      <w:r>
        <w:rPr>
          <w:smallCaps/>
        </w:rPr>
        <w:tab/>
        <w:t>c</w:t>
      </w:r>
      <w:r>
        <w:rPr>
          <w:smallCaps/>
        </w:rPr>
        <w:tab/>
        <w:t>stat</w:t>
      </w:r>
      <w:r>
        <w:t>-</w:t>
      </w:r>
      <w:r>
        <w:rPr>
          <w:smallCaps/>
        </w:rPr>
        <w:t>red</w:t>
      </w:r>
      <w:r>
        <w:t>-other-times</w:t>
      </w:r>
      <w:r w:rsidR="001A570D">
        <w:tab/>
        <w:t>indeed</w:t>
      </w:r>
      <w:r w:rsidR="001A570D">
        <w:tab/>
        <w:t>when</w:t>
      </w:r>
    </w:p>
    <w:p w14:paraId="14A2DBC8" w14:textId="77777777" w:rsidR="001A570D" w:rsidRDefault="00800AD8" w:rsidP="001A570D">
      <w:pPr>
        <w:pStyle w:val="InterlineText"/>
        <w:tabs>
          <w:tab w:val="left" w:pos="533"/>
          <w:tab w:val="left" w:pos="2312"/>
          <w:tab w:val="left" w:pos="2576"/>
          <w:tab w:val="left" w:pos="4085"/>
        </w:tabs>
      </w:pPr>
      <w:r>
        <w:tab/>
        <w:t>tjaiviliî</w:t>
      </w:r>
      <w:r>
        <w:tab/>
        <w:t>a</w:t>
      </w:r>
      <w:r w:rsidR="001A570D">
        <w:tab/>
        <w:t>mazepzep</w:t>
      </w:r>
      <w:r w:rsidR="001A570D">
        <w:tab/>
        <w:t>numa.</w:t>
      </w:r>
    </w:p>
    <w:p w14:paraId="46D64552" w14:textId="77777777" w:rsidR="00800AD8" w:rsidRDefault="00800AD8" w:rsidP="001A570D">
      <w:pPr>
        <w:pStyle w:val="InterlineGlossWithTrans"/>
        <w:tabs>
          <w:tab w:val="left" w:pos="533"/>
          <w:tab w:val="left" w:pos="2312"/>
          <w:tab w:val="left" w:pos="2576"/>
          <w:tab w:val="left" w:pos="4085"/>
        </w:tabs>
      </w:pPr>
      <w:r>
        <w:tab/>
        <w:t>tja-i-viliî</w:t>
      </w:r>
      <w:r>
        <w:tab/>
        <w:t>a</w:t>
      </w:r>
      <w:r w:rsidR="001A570D">
        <w:tab/>
        <w:t>ma-zepzep</w:t>
      </w:r>
      <w:r w:rsidR="001A570D">
        <w:tab/>
        <w:t>numa</w:t>
      </w:r>
    </w:p>
    <w:p w14:paraId="252E4770" w14:textId="77777777" w:rsidR="00800AD8" w:rsidRDefault="00800AD8" w:rsidP="001A570D">
      <w:pPr>
        <w:pStyle w:val="InterlineTrans"/>
        <w:tabs>
          <w:tab w:val="left" w:pos="533"/>
          <w:tab w:val="left" w:pos="2312"/>
          <w:tab w:val="left" w:pos="2576"/>
          <w:tab w:val="left" w:pos="4085"/>
        </w:tabs>
        <w:rPr>
          <w:smallCaps/>
        </w:rPr>
      </w:pPr>
      <w:r>
        <w:tab/>
        <w:t>more-</w:t>
      </w:r>
      <w:r>
        <w:rPr>
          <w:smallCaps/>
        </w:rPr>
        <w:t>loc</w:t>
      </w:r>
      <w:r>
        <w:t>-behind</w:t>
      </w:r>
      <w:r>
        <w:rPr>
          <w:smallCaps/>
        </w:rPr>
        <w:tab/>
        <w:t>c</w:t>
      </w:r>
      <w:r w:rsidR="001A570D">
        <w:tab/>
      </w:r>
      <w:r w:rsidR="001A570D">
        <w:rPr>
          <w:smallCaps/>
        </w:rPr>
        <w:t>stat</w:t>
      </w:r>
      <w:r w:rsidR="001A570D">
        <w:t>-converse</w:t>
      </w:r>
      <w:r w:rsidR="001A570D">
        <w:tab/>
        <w:t>indeed</w:t>
      </w:r>
    </w:p>
    <w:p w14:paraId="7B7755B2" w14:textId="77777777" w:rsidR="00800AD8" w:rsidRDefault="00800AD8">
      <w:pPr>
        <w:pStyle w:val="InterlineFree"/>
      </w:pPr>
      <w:r>
        <w:t>If they are to have children, if what the creator has provided</w:t>
      </w:r>
      <w:r w:rsidR="00EF66AD">
        <w:t xml:space="preserve"> is to be brought together, we’ll renew the discussion in the future.</w:t>
      </w:r>
    </w:p>
    <w:p w14:paraId="2C1F8ED8" w14:textId="77777777" w:rsidR="00800AD8" w:rsidRDefault="00DE0E5A" w:rsidP="001A570D">
      <w:pPr>
        <w:pStyle w:val="InterlineText"/>
        <w:tabs>
          <w:tab w:val="left" w:pos="533"/>
          <w:tab w:val="left" w:pos="2192"/>
          <w:tab w:val="left" w:pos="2456"/>
          <w:tab w:val="left" w:pos="3380"/>
          <w:tab w:val="left" w:pos="4874"/>
          <w:tab w:val="left" w:pos="5783"/>
          <w:tab w:val="left" w:pos="6047"/>
          <w:tab w:val="left" w:pos="7631"/>
        </w:tabs>
      </w:pPr>
      <w:r w:rsidRPr="003A1D48">
        <w:rPr>
          <w:rStyle w:val="InterlineTextNumChar"/>
        </w:rPr>
        <w:lastRenderedPageBreak/>
        <w:t>055</w:t>
      </w:r>
      <w:r w:rsidR="00800AD8">
        <w:tab/>
        <w:t>aitsu</w:t>
      </w:r>
      <w:r w:rsidR="00800AD8">
        <w:tab/>
        <w:t>a</w:t>
      </w:r>
      <w:r w:rsidR="00800AD8">
        <w:tab/>
        <w:t>tja</w:t>
      </w:r>
      <w:r w:rsidR="00800AD8">
        <w:tab/>
        <w:t>zepzepan</w:t>
      </w:r>
      <w:r w:rsidR="001A570D">
        <w:tab/>
        <w:t>tutsu</w:t>
      </w:r>
      <w:r w:rsidR="001A570D">
        <w:tab/>
        <w:t>a</w:t>
      </w:r>
      <w:r w:rsidR="001A570D">
        <w:tab/>
        <w:t>qezemezemetj</w:t>
      </w:r>
      <w:r w:rsidR="001A570D">
        <w:tab/>
        <w:t>tjara</w:t>
      </w:r>
    </w:p>
    <w:p w14:paraId="51B7ADA3" w14:textId="77777777" w:rsidR="00800AD8" w:rsidRDefault="00800AD8" w:rsidP="001A570D">
      <w:pPr>
        <w:pStyle w:val="InterlineGlossWithTrans"/>
        <w:tabs>
          <w:tab w:val="left" w:pos="533"/>
          <w:tab w:val="left" w:pos="2192"/>
          <w:tab w:val="left" w:pos="2456"/>
          <w:tab w:val="left" w:pos="3380"/>
          <w:tab w:val="left" w:pos="4874"/>
          <w:tab w:val="left" w:pos="5783"/>
          <w:tab w:val="left" w:pos="6047"/>
          <w:tab w:val="left" w:pos="7631"/>
        </w:tabs>
      </w:pPr>
      <w:r>
        <w:tab/>
        <w:t>aya-i-tsu</w:t>
      </w:r>
      <w:r>
        <w:tab/>
        <w:t>a</w:t>
      </w:r>
      <w:r>
        <w:tab/>
        <w:t>tja</w:t>
      </w:r>
      <w:r>
        <w:tab/>
        <w:t>zepzep-an</w:t>
      </w:r>
      <w:r w:rsidR="001A570D">
        <w:tab/>
        <w:t>tu-tsu</w:t>
      </w:r>
      <w:r w:rsidR="001A570D">
        <w:tab/>
        <w:t>a</w:t>
      </w:r>
      <w:r w:rsidR="001A570D">
        <w:tab/>
        <w:t>zeme=qezemetj</w:t>
      </w:r>
      <w:r w:rsidR="001A570D">
        <w:tab/>
        <w:t>tjara</w:t>
      </w:r>
    </w:p>
    <w:p w14:paraId="0E8D36C3" w14:textId="77777777" w:rsidR="00800AD8" w:rsidRDefault="00800AD8" w:rsidP="001A570D">
      <w:pPr>
        <w:pStyle w:val="InterlineTransNoFree"/>
        <w:tabs>
          <w:tab w:val="left" w:pos="2192"/>
          <w:tab w:val="left" w:pos="2456"/>
          <w:tab w:val="left" w:pos="3380"/>
          <w:tab w:val="left" w:pos="4874"/>
          <w:tab w:val="left" w:pos="5783"/>
          <w:tab w:val="left" w:pos="6047"/>
          <w:tab w:val="left" w:pos="7631"/>
        </w:tabs>
      </w:pPr>
      <w:r>
        <w:tab/>
        <w:t>be.thus-</w:t>
      </w:r>
      <w:r>
        <w:rPr>
          <w:smallCaps/>
        </w:rPr>
        <w:t>loc</w:t>
      </w:r>
      <w:r>
        <w:t>-this</w:t>
      </w:r>
      <w:r>
        <w:rPr>
          <w:smallCaps/>
        </w:rPr>
        <w:tab/>
        <w:t>c</w:t>
      </w:r>
      <w:r>
        <w:rPr>
          <w:smallCaps/>
        </w:rPr>
        <w:tab/>
      </w:r>
      <w:r>
        <w:t>our(</w:t>
      </w:r>
      <w:r>
        <w:rPr>
          <w:smallCaps/>
        </w:rPr>
        <w:t>inc</w:t>
      </w:r>
      <w:r>
        <w:t>)</w:t>
      </w:r>
      <w:r>
        <w:tab/>
        <w:t>converse-</w:t>
      </w:r>
      <w:r>
        <w:rPr>
          <w:smallCaps/>
        </w:rPr>
        <w:t>nom</w:t>
      </w:r>
      <w:r w:rsidR="001A570D">
        <w:tab/>
      </w:r>
      <w:r w:rsidR="001A570D">
        <w:rPr>
          <w:smallCaps/>
        </w:rPr>
        <w:t>obl</w:t>
      </w:r>
      <w:r w:rsidR="001A570D">
        <w:t>-this</w:t>
      </w:r>
      <w:r w:rsidR="001A570D">
        <w:rPr>
          <w:smallCaps/>
        </w:rPr>
        <w:tab/>
        <w:t>c</w:t>
      </w:r>
      <w:r w:rsidR="001A570D">
        <w:rPr>
          <w:smallCaps/>
        </w:rPr>
        <w:tab/>
        <w:t>red</w:t>
      </w:r>
      <w:r w:rsidR="001A570D">
        <w:t>=night</w:t>
      </w:r>
      <w:r w:rsidR="001A570D">
        <w:tab/>
        <w:t>surely</w:t>
      </w:r>
    </w:p>
    <w:p w14:paraId="5A7A8392" w14:textId="77777777" w:rsidR="001A570D" w:rsidRDefault="001A570D" w:rsidP="001A570D">
      <w:pPr>
        <w:pStyle w:val="InterlineText"/>
        <w:tabs>
          <w:tab w:val="left" w:pos="533"/>
          <w:tab w:val="left" w:pos="1562"/>
        </w:tabs>
      </w:pPr>
      <w:r>
        <w:tab/>
        <w:t>qemulip</w:t>
      </w:r>
      <w:r>
        <w:tab/>
        <w:t>sakamaya.</w:t>
      </w:r>
    </w:p>
    <w:p w14:paraId="291662BD" w14:textId="77777777" w:rsidR="00800AD8" w:rsidRDefault="001A570D" w:rsidP="001A570D">
      <w:pPr>
        <w:pStyle w:val="InterlineGlossWithTrans"/>
        <w:tabs>
          <w:tab w:val="left" w:pos="533"/>
          <w:tab w:val="left" w:pos="1562"/>
        </w:tabs>
      </w:pPr>
      <w:r>
        <w:tab/>
        <w:t>em=qulip</w:t>
      </w:r>
      <w:r>
        <w:tab/>
        <w:t>sakamaya</w:t>
      </w:r>
    </w:p>
    <w:p w14:paraId="5AD6B94F" w14:textId="77777777" w:rsidR="00800AD8" w:rsidRDefault="001A570D" w:rsidP="001A570D">
      <w:pPr>
        <w:pStyle w:val="InterlineTransNoFree"/>
        <w:tabs>
          <w:tab w:val="left" w:pos="1562"/>
          <w:tab w:val="right" w:pos="8789"/>
        </w:tabs>
      </w:pPr>
      <w:r>
        <w:rPr>
          <w:smallCaps/>
        </w:rPr>
        <w:tab/>
        <w:t>af</w:t>
      </w:r>
      <w:r>
        <w:t>=waste</w:t>
      </w:r>
      <w:r>
        <w:tab/>
        <w:t>only</w:t>
      </w:r>
      <w:r>
        <w:tab/>
        <w:t>Our discussion tonight is just a waste of time.</w:t>
      </w:r>
    </w:p>
    <w:p w14:paraId="7A9004EE" w14:textId="77777777" w:rsidR="001A570D" w:rsidRDefault="00DE0E5A" w:rsidP="001A570D">
      <w:pPr>
        <w:pStyle w:val="InterlineText"/>
        <w:tabs>
          <w:tab w:val="left" w:pos="533"/>
          <w:tab w:val="left" w:pos="1022"/>
          <w:tab w:val="left" w:pos="3326"/>
          <w:tab w:val="left" w:pos="3800"/>
          <w:tab w:val="left" w:pos="4724"/>
        </w:tabs>
      </w:pPr>
      <w:r w:rsidRPr="003A1D48">
        <w:rPr>
          <w:rStyle w:val="InterlineTextNumChar"/>
        </w:rPr>
        <w:t>056</w:t>
      </w:r>
      <w:r w:rsidR="00800AD8">
        <w:tab/>
        <w:t>sa</w:t>
      </w:r>
      <w:r w:rsidR="00800AD8">
        <w:tab/>
        <w:t>patjezuanga</w:t>
      </w:r>
      <w:r w:rsidR="00800AD8">
        <w:tab/>
        <w:t>sa</w:t>
      </w:r>
      <w:r w:rsidR="001A570D">
        <w:tab/>
        <w:t>tja</w:t>
      </w:r>
      <w:r w:rsidR="001A570D">
        <w:tab/>
        <w:t>zepzepan.</w:t>
      </w:r>
    </w:p>
    <w:p w14:paraId="021A1A9F" w14:textId="77777777" w:rsidR="00800AD8" w:rsidRDefault="00800AD8" w:rsidP="001A570D">
      <w:pPr>
        <w:pStyle w:val="InterlineGlossWithTrans"/>
        <w:tabs>
          <w:tab w:val="left" w:pos="533"/>
          <w:tab w:val="left" w:pos="1022"/>
          <w:tab w:val="left" w:pos="3326"/>
          <w:tab w:val="left" w:pos="3800"/>
          <w:tab w:val="left" w:pos="4724"/>
        </w:tabs>
      </w:pPr>
      <w:r>
        <w:tab/>
        <w:t>sa</w:t>
      </w:r>
      <w:r>
        <w:tab/>
        <w:t>pa-tje-zua-anga</w:t>
      </w:r>
      <w:r>
        <w:tab/>
        <w:t>tsa</w:t>
      </w:r>
      <w:r w:rsidR="001A570D">
        <w:tab/>
        <w:t>tja</w:t>
      </w:r>
      <w:r w:rsidR="001A570D">
        <w:tab/>
        <w:t>zepzep-an</w:t>
      </w:r>
    </w:p>
    <w:p w14:paraId="3E7BF87D" w14:textId="77777777" w:rsidR="00800AD8" w:rsidRDefault="00800AD8" w:rsidP="001A570D">
      <w:pPr>
        <w:pStyle w:val="InterlineTrans"/>
        <w:tabs>
          <w:tab w:val="left" w:pos="533"/>
          <w:tab w:val="left" w:pos="1022"/>
          <w:tab w:val="left" w:pos="3326"/>
          <w:tab w:val="left" w:pos="3800"/>
          <w:tab w:val="left" w:pos="4724"/>
        </w:tabs>
      </w:pPr>
      <w:r>
        <w:tab/>
        <w:t>and</w:t>
      </w:r>
      <w:r>
        <w:tab/>
        <w:t>cause-do.at-that-indeed</w:t>
      </w:r>
      <w:r>
        <w:tab/>
        <w:t>this</w:t>
      </w:r>
      <w:r w:rsidR="001A570D">
        <w:tab/>
        <w:t>our(</w:t>
      </w:r>
      <w:r w:rsidR="001A570D">
        <w:rPr>
          <w:smallCaps/>
        </w:rPr>
        <w:t>inc</w:t>
      </w:r>
      <w:r w:rsidR="001A570D">
        <w:t>)</w:t>
      </w:r>
      <w:r w:rsidR="001A570D">
        <w:tab/>
        <w:t>converse-</w:t>
      </w:r>
      <w:r w:rsidR="001A570D">
        <w:rPr>
          <w:smallCaps/>
        </w:rPr>
        <w:t>nom</w:t>
      </w:r>
    </w:p>
    <w:p w14:paraId="34F8AC21" w14:textId="77777777" w:rsidR="00800AD8" w:rsidRDefault="00800AD8">
      <w:pPr>
        <w:pStyle w:val="InterlineFree"/>
      </w:pPr>
      <w:r>
        <w:t>So that’s the end of our discussion.</w:t>
      </w:r>
    </w:p>
    <w:p w14:paraId="42F03ADD" w14:textId="77777777" w:rsidR="001A570D" w:rsidRDefault="00800AD8" w:rsidP="001A570D">
      <w:pPr>
        <w:pStyle w:val="FullTranslation"/>
      </w:pPr>
      <w:r>
        <w:t>Now I am going to tell you about the discussions of chiefly families who are planning to arrange a marriage. When chiefly families are going to have a betrothal the man’s family come to the woman’s place; and they (the bride’s family) look at the possessions which are to be given as a bride price for the woman, and they discuss whether they can agree or not. If they don’t agree the marriage cannot go forward. But if they agree they certainly are betrothed. So now I’ll tell</w:t>
      </w:r>
      <w:r w:rsidR="001A570D">
        <w:t xml:space="preserve"> you the dialogue between them.</w:t>
      </w:r>
    </w:p>
    <w:p w14:paraId="150F1810" w14:textId="77777777" w:rsidR="001A570D" w:rsidRDefault="00800AD8" w:rsidP="001A570D">
      <w:pPr>
        <w:pStyle w:val="FullTranslation"/>
      </w:pPr>
      <w:r>
        <w:t>This is what the woman’s side say: Now our brothers and sisters I have something to say. Why shouldn’t we be glad and praise one another as siblings and fellow-tribespeople from elsewhere</w:t>
      </w:r>
      <w:r w:rsidR="00E6570A">
        <w:t>?</w:t>
      </w:r>
      <w:r>
        <w:t xml:space="preserve"> We are grateful that you want, love and perhaps ? your child or grandchild. But what you have set out, what you have provided as an expression(?) of your love for your child or grandchild, why isn’t it suitable, why isn’t it up to what we expect (?) of our brothers and sisters?, is what I am thinking.</w:t>
      </w:r>
    </w:p>
    <w:p w14:paraId="7F1AE73D" w14:textId="77777777" w:rsidR="001A570D" w:rsidRDefault="00800AD8" w:rsidP="001A570D">
      <w:pPr>
        <w:pStyle w:val="FullTranslation"/>
      </w:pPr>
      <w:r>
        <w:t>Man’s side: Yes, that’s true</w:t>
      </w:r>
      <w:r w:rsidR="001A570D">
        <w:t>.</w:t>
      </w:r>
      <w:r>
        <w:t xml:space="preserve"> We want the same. We know that it looks as if it’s not properly prepared, that it wouldn’t be acceptable to you our original roots. But then what are we to do</w:t>
      </w:r>
      <w:r w:rsidR="00E6570A">
        <w:t>?</w:t>
      </w:r>
      <w:r>
        <w:t xml:space="preserve"> It would be different if the possessions and abodes of your children and grandchildren were a long way away. You know too that we are badly off, you know that we are very pitiable too; and you were waiting for us and you seem to belittle(?) us</w:t>
      </w:r>
      <w:r w:rsidR="001A570D">
        <w:t>.</w:t>
      </w:r>
      <w:r>
        <w:t xml:space="preserve"> So what are we to become, we your children and grandchildren? You treat us like this and cause us a lot of pain.</w:t>
      </w:r>
    </w:p>
    <w:p w14:paraId="46260FAA" w14:textId="77777777" w:rsidR="001A570D" w:rsidRDefault="00800AD8" w:rsidP="001A570D">
      <w:pPr>
        <w:pStyle w:val="FullTranslation"/>
      </w:pPr>
      <w:r>
        <w:t>Woman’s side: Well yes, it’s like that. We know it’s like that; but, brothers and sisters of the man’s side, your hearts and thoughts, you have not been truly honest in your thoughts. Well if you had, if you had been honest in your thinking, you would have . But because you are clever at thinking, (you say) now the customs have changed, we don’t keep on the customs of yesterday and the day before. Now there are the Japanese here in the police station to ask. We’ll deceive them, we’ll talk cleverly to them and we’ll get the better of them, is what you’re saying in your hearts. But it’s taboo to fool your grandchild or child, it’s taboo to decive her in words. If that’s the way your hearts are, that’s it, we certainly won’t agree.</w:t>
      </w:r>
    </w:p>
    <w:p w14:paraId="3D33B404" w14:textId="77777777" w:rsidR="001A570D" w:rsidRDefault="00800AD8" w:rsidP="001A570D">
      <w:pPr>
        <w:pStyle w:val="FullTranslation"/>
      </w:pPr>
      <w:r>
        <w:t>Man’s side: You are quite right, quite right, brothers and sisters who are our roots. But what are we to become, your children and your brothers and sisters? All of us human beings when anyone of us says that we want and are looking for a spouse for our child, we certainly do our best, we certainly think of what will be proper provision. But what are we to take, what way are we to take because of our need and our pitiable state</w:t>
      </w:r>
      <w:r w:rsidR="00E6570A">
        <w:t>?</w:t>
      </w:r>
      <w:r>
        <w:t xml:space="preserve"> And that’s the way it is with your child or grandchild. We have got to the end of everything, we have done everything for him. But you just despise (?) it. But it’s up to you, if your hearts aren’t sad, if you don’t have pity on your child, our fathers and mothers.</w:t>
      </w:r>
    </w:p>
    <w:p w14:paraId="038DCD55" w14:textId="77777777" w:rsidR="001A570D" w:rsidRDefault="00800AD8" w:rsidP="001A570D">
      <w:pPr>
        <w:pStyle w:val="FullTranslation"/>
      </w:pPr>
      <w:r>
        <w:t>Woman’s side: That’s so; but I’m going to go on speaking. (?)How would it be if we followed the customs of long ago, of yesterday and the day before. Well yesterday and the day before (?) there were all sorts of things we had to give and do if we wanted one another, we brothers and sisters of the real chiefly families. But now we have gone weak(?). There are people to ask. There are people who give us orders. Why are you so cold(?)</w:t>
      </w:r>
      <w:r w:rsidR="00E6570A">
        <w:t>?</w:t>
      </w:r>
      <w:r w:rsidR="001A570D">
        <w:t xml:space="preserve"> </w:t>
      </w:r>
      <w:r>
        <w:t>Why do you flatter(?) so much</w:t>
      </w:r>
      <w:r w:rsidR="00E6570A">
        <w:t>?</w:t>
      </w:r>
      <w:r>
        <w:t xml:space="preserve"> And it’s up to you. And now we have all cut down our ideas(?).</w:t>
      </w:r>
      <w:r w:rsidR="001A570D">
        <w:t xml:space="preserve"> </w:t>
      </w:r>
      <w:r>
        <w:t>But you haven’t thought once or twice (?) about what you have put on show. This child hasn’t got just one or just two parents; there are very many people (of the parents’ generation)(?). If they all go off everywhere, what are we to say to call them together again</w:t>
      </w:r>
      <w:r w:rsidR="00E6570A">
        <w:t>?</w:t>
      </w:r>
      <w:r>
        <w:t xml:space="preserve"> If they are together again, there will be a great deal of talk; we’ll all be pale with shame(?).So it’s up to you. If you don’t change your thinking we’ll cut the meeting short. You are certainly pitiable. We are pale with shame before the parents of this your grandchild or child.</w:t>
      </w:r>
    </w:p>
    <w:p w14:paraId="720ADB1E" w14:textId="77777777" w:rsidR="001A570D" w:rsidRDefault="00800AD8" w:rsidP="001A570D">
      <w:pPr>
        <w:pStyle w:val="FullTranslation"/>
      </w:pPr>
      <w:r>
        <w:t xml:space="preserve">Man’s side: Yes, yes. But it’s bad to go on too much. What can be said to us, we ask ourselves. You are quite right when you are harsh with us, when you us, when you object to our thinking, to our </w:t>
      </w:r>
      <w:r>
        <w:lastRenderedPageBreak/>
        <w:t>weakness, to the unsuitability of our provision(?). But you could forgive this(?). It would be enough that you have let us know your feelings and thinking. We too on the man’s side we want us all to make progress, so that we can all be happy together, that’s our thinking too. But what are we to do, as we are so very weak</w:t>
      </w:r>
      <w:r w:rsidR="00E6570A">
        <w:t>?</w:t>
      </w:r>
      <w:r>
        <w:t xml:space="preserve"> And what are we to become too</w:t>
      </w:r>
      <w:r w:rsidR="00E6570A">
        <w:t>?</w:t>
      </w:r>
      <w:r>
        <w:t xml:space="preserve"> You don’t take pity either on your child or grandchild. Take pity on us too.</w:t>
      </w:r>
    </w:p>
    <w:p w14:paraId="2584F24E" w14:textId="77777777" w:rsidR="00800AD8" w:rsidRDefault="00800AD8" w:rsidP="001A570D">
      <w:pPr>
        <w:pStyle w:val="FullTranslation"/>
      </w:pPr>
      <w:r>
        <w:t>Woman’s side: Yes, but you keep saying that. But no, we will just stand firm. The bride prices of us real chiefs are land, rivers, hunting grounds, meat tribute, those are our bride prices. So then show us land, rivers, hunting grounds, meat tribute and we’ll all agree, and we’ll put them side by side, and we’ll tell all our brothers and sisters everywhere, and we’ll-and we’ll have a betrothal, is what we think. If you say no, we’ll just cut the talk short. If they are to have children, if what the creator has provided is to be brought together, we’ll renew the discussion in the future. Our discussion tonight is just a waste of time. So that’s the end of our discuss</w:t>
      </w:r>
      <w:r w:rsidR="001A570D">
        <w:t>ion.</w:t>
      </w:r>
    </w:p>
    <w:p w14:paraId="78505D18" w14:textId="77777777" w:rsidR="00800AD8" w:rsidRDefault="00800AD8" w:rsidP="001A570D">
      <w:pPr>
        <w:pStyle w:val="Heading4"/>
      </w:pPr>
      <w:r w:rsidRPr="00DC1AE0">
        <w:rPr>
          <w:rStyle w:val="NumTextHeadingChar"/>
        </w:rPr>
        <w:t>093</w:t>
      </w:r>
      <w:r>
        <w:t xml:space="preserve"> M</w:t>
      </w:r>
      <w:r w:rsidR="001A570D">
        <w:t xml:space="preserve">ESSAGE TO </w:t>
      </w:r>
      <w:r w:rsidR="006578FB">
        <w:t xml:space="preserve">PEOPLE IN </w:t>
      </w:r>
      <w:r w:rsidR="001A570D">
        <w:t>ENGL</w:t>
      </w:r>
      <w:r w:rsidR="006578FB">
        <w:t>AND</w:t>
      </w:r>
      <w:r w:rsidR="003C19B5">
        <w:t xml:space="preserve"> (1)</w:t>
      </w:r>
      <w:r w:rsidR="001A570D">
        <w:br/>
      </w:r>
      <w:r>
        <w:t>Vaîulu dialect</w:t>
      </w:r>
    </w:p>
    <w:p w14:paraId="3E105BDA" w14:textId="77777777" w:rsidR="001A570D" w:rsidRDefault="00DC1AE0" w:rsidP="001A570D">
      <w:pPr>
        <w:pStyle w:val="InterlineText"/>
        <w:tabs>
          <w:tab w:val="left" w:pos="533"/>
          <w:tab w:val="left" w:pos="1067"/>
          <w:tab w:val="left" w:pos="2006"/>
          <w:tab w:val="left" w:pos="2270"/>
          <w:tab w:val="left" w:pos="3239"/>
          <w:tab w:val="left" w:pos="4013"/>
          <w:tab w:val="left" w:pos="4517"/>
          <w:tab w:val="left" w:pos="5441"/>
          <w:tab w:val="left" w:pos="5705"/>
          <w:tab w:val="left" w:pos="6719"/>
          <w:tab w:val="left" w:pos="7808"/>
        </w:tabs>
      </w:pPr>
      <w:r w:rsidRPr="003A1D48">
        <w:rPr>
          <w:rStyle w:val="InterlineTextNumChar"/>
        </w:rPr>
        <w:t>001</w:t>
      </w:r>
      <w:r w:rsidR="00800AD8">
        <w:tab/>
        <w:t>pai</w:t>
      </w:r>
      <w:r w:rsidR="00800AD8">
        <w:tab/>
        <w:t>timun</w:t>
      </w:r>
      <w:r w:rsidR="00800AD8">
        <w:tab/>
        <w:t>a</w:t>
      </w:r>
      <w:r w:rsidR="00800AD8">
        <w:tab/>
        <w:t>nia</w:t>
      </w:r>
      <w:r w:rsidR="00800AD8">
        <w:tab/>
        <w:t>kaka</w:t>
      </w:r>
      <w:r w:rsidR="001A570D">
        <w:tab/>
        <w:t>i</w:t>
      </w:r>
      <w:r w:rsidR="001A570D">
        <w:tab/>
        <w:t>Igiris</w:t>
      </w:r>
      <w:r w:rsidR="001A570D">
        <w:tab/>
        <w:t>a</w:t>
      </w:r>
      <w:r w:rsidR="001A570D">
        <w:tab/>
        <w:t>mapuîat,</w:t>
      </w:r>
      <w:r w:rsidR="001A570D">
        <w:tab/>
        <w:t>maîimaîi</w:t>
      </w:r>
      <w:r w:rsidR="001A570D">
        <w:tab/>
        <w:t>aravats</w:t>
      </w:r>
    </w:p>
    <w:p w14:paraId="14A09709" w14:textId="77777777" w:rsidR="00800AD8" w:rsidRDefault="00800AD8" w:rsidP="001A570D">
      <w:pPr>
        <w:pStyle w:val="InterlineGlossWithTrans"/>
        <w:tabs>
          <w:tab w:val="left" w:pos="533"/>
          <w:tab w:val="left" w:pos="1067"/>
          <w:tab w:val="left" w:pos="2006"/>
          <w:tab w:val="left" w:pos="2270"/>
          <w:tab w:val="left" w:pos="3239"/>
          <w:tab w:val="left" w:pos="4013"/>
          <w:tab w:val="left" w:pos="4517"/>
          <w:tab w:val="left" w:pos="5441"/>
          <w:tab w:val="left" w:pos="5705"/>
          <w:tab w:val="left" w:pos="6719"/>
          <w:tab w:val="left" w:pos="7808"/>
        </w:tabs>
      </w:pPr>
      <w:r>
        <w:tab/>
        <w:t>pai</w:t>
      </w:r>
      <w:r>
        <w:tab/>
        <w:t>ti-mun</w:t>
      </w:r>
      <w:r>
        <w:tab/>
        <w:t>a</w:t>
      </w:r>
      <w:r>
        <w:tab/>
        <w:t>nia</w:t>
      </w:r>
      <w:r>
        <w:tab/>
        <w:t>kaka</w:t>
      </w:r>
      <w:r w:rsidR="001A570D">
        <w:tab/>
        <w:t>i</w:t>
      </w:r>
      <w:r w:rsidR="001A570D">
        <w:tab/>
        <w:t>Igiris</w:t>
      </w:r>
      <w:r w:rsidR="001A570D">
        <w:tab/>
        <w:t>a</w:t>
      </w:r>
      <w:r w:rsidR="001A570D">
        <w:tab/>
        <w:t>ma-puîat</w:t>
      </w:r>
      <w:r w:rsidR="001A570D">
        <w:tab/>
        <w:t>maîimaîi</w:t>
      </w:r>
      <w:r w:rsidR="001A570D">
        <w:tab/>
        <w:t>a-ravats</w:t>
      </w:r>
    </w:p>
    <w:p w14:paraId="6FCEE9C4" w14:textId="77777777" w:rsidR="00800AD8" w:rsidRDefault="00800AD8" w:rsidP="001A570D">
      <w:pPr>
        <w:pStyle w:val="InterlineTransNoFree"/>
        <w:tabs>
          <w:tab w:val="left" w:pos="1067"/>
          <w:tab w:val="left" w:pos="2006"/>
          <w:tab w:val="left" w:pos="2270"/>
          <w:tab w:val="left" w:pos="3239"/>
          <w:tab w:val="left" w:pos="4013"/>
          <w:tab w:val="left" w:pos="4517"/>
          <w:tab w:val="left" w:pos="5441"/>
          <w:tab w:val="left" w:pos="5705"/>
          <w:tab w:val="left" w:pos="6719"/>
          <w:tab w:val="left" w:pos="7808"/>
        </w:tabs>
      </w:pPr>
      <w:r>
        <w:tab/>
        <w:t>well</w:t>
      </w:r>
      <w:r>
        <w:tab/>
      </w:r>
      <w:r>
        <w:rPr>
          <w:smallCaps/>
        </w:rPr>
        <w:t>f-</w:t>
      </w:r>
      <w:r>
        <w:t>you(</w:t>
      </w:r>
      <w:r>
        <w:rPr>
          <w:smallCaps/>
        </w:rPr>
        <w:t>p</w:t>
      </w:r>
      <w:r>
        <w:t>)</w:t>
      </w:r>
      <w:r>
        <w:rPr>
          <w:smallCaps/>
        </w:rPr>
        <w:tab/>
        <w:t>c</w:t>
      </w:r>
      <w:r>
        <w:rPr>
          <w:smallCaps/>
        </w:rPr>
        <w:tab/>
      </w:r>
      <w:r>
        <w:t>our(</w:t>
      </w:r>
      <w:r>
        <w:rPr>
          <w:smallCaps/>
        </w:rPr>
        <w:t>exc</w:t>
      </w:r>
      <w:r>
        <w:t>)</w:t>
      </w:r>
      <w:r>
        <w:tab/>
        <w:t>sibling</w:t>
      </w:r>
      <w:r w:rsidR="001A570D">
        <w:tab/>
      </w:r>
      <w:r w:rsidR="001A570D">
        <w:rPr>
          <w:smallCaps/>
        </w:rPr>
        <w:t>loc</w:t>
      </w:r>
      <w:r w:rsidR="001A570D">
        <w:tab/>
        <w:t>England</w:t>
      </w:r>
      <w:r w:rsidR="001A570D">
        <w:rPr>
          <w:smallCaps/>
        </w:rPr>
        <w:tab/>
        <w:t>c</w:t>
      </w:r>
      <w:r w:rsidR="001A570D">
        <w:rPr>
          <w:smallCaps/>
        </w:rPr>
        <w:tab/>
        <w:t>num</w:t>
      </w:r>
      <w:r w:rsidR="001A570D">
        <w:t>-all</w:t>
      </w:r>
      <w:r w:rsidR="001A570D">
        <w:tab/>
        <w:t>thank.you</w:t>
      </w:r>
      <w:r w:rsidR="001A570D">
        <w:tab/>
      </w:r>
      <w:r w:rsidR="001A570D">
        <w:rPr>
          <w:smallCaps/>
        </w:rPr>
        <w:t>c-</w:t>
      </w:r>
      <w:r w:rsidR="001A570D">
        <w:t>true</w:t>
      </w:r>
    </w:p>
    <w:p w14:paraId="6FEAF890" w14:textId="77777777" w:rsidR="001A570D" w:rsidRDefault="00800AD8" w:rsidP="001A570D">
      <w:pPr>
        <w:pStyle w:val="InterlineText"/>
        <w:tabs>
          <w:tab w:val="left" w:pos="533"/>
          <w:tab w:val="left" w:pos="797"/>
          <w:tab w:val="left" w:pos="2636"/>
          <w:tab w:val="left" w:pos="3560"/>
          <w:tab w:val="left" w:pos="4064"/>
          <w:tab w:val="left" w:pos="4853"/>
          <w:tab w:val="left" w:pos="5342"/>
          <w:tab w:val="left" w:pos="6191"/>
          <w:tab w:val="left" w:pos="6695"/>
          <w:tab w:val="left" w:pos="7874"/>
        </w:tabs>
      </w:pPr>
      <w:r>
        <w:tab/>
        <w:t>a</w:t>
      </w:r>
      <w:r w:rsidR="001A570D">
        <w:tab/>
        <w:t>nasekeîang</w:t>
      </w:r>
      <w:r w:rsidR="001A570D">
        <w:tab/>
        <w:t>mun</w:t>
      </w:r>
      <w:r w:rsidR="001A570D">
        <w:tab/>
        <w:t>tua</w:t>
      </w:r>
      <w:r w:rsidR="001A570D">
        <w:tab/>
        <w:t>kai</w:t>
      </w:r>
      <w:r w:rsidR="001A570D">
        <w:tab/>
        <w:t>nua</w:t>
      </w:r>
      <w:r w:rsidR="001A570D">
        <w:tab/>
        <w:t>Tsemas</w:t>
      </w:r>
      <w:r w:rsidR="001A570D">
        <w:tab/>
        <w:t>tua</w:t>
      </w:r>
      <w:r w:rsidR="001A570D">
        <w:tab/>
        <w:t>kiîivak</w:t>
      </w:r>
      <w:r w:rsidR="001A570D">
        <w:tab/>
        <w:t>nua</w:t>
      </w:r>
    </w:p>
    <w:p w14:paraId="244EAFF7" w14:textId="77777777" w:rsidR="00800AD8" w:rsidRDefault="00800AD8" w:rsidP="001A570D">
      <w:pPr>
        <w:pStyle w:val="InterlineGlossWithTrans"/>
        <w:tabs>
          <w:tab w:val="left" w:pos="533"/>
          <w:tab w:val="left" w:pos="797"/>
          <w:tab w:val="left" w:pos="2636"/>
          <w:tab w:val="left" w:pos="3560"/>
          <w:tab w:val="left" w:pos="4064"/>
          <w:tab w:val="left" w:pos="4853"/>
          <w:tab w:val="left" w:pos="5342"/>
          <w:tab w:val="left" w:pos="6191"/>
          <w:tab w:val="left" w:pos="6695"/>
          <w:tab w:val="left" w:pos="7874"/>
        </w:tabs>
      </w:pPr>
      <w:r>
        <w:tab/>
        <w:t>a</w:t>
      </w:r>
      <w:r w:rsidR="001A570D">
        <w:tab/>
        <w:t>na-se-keîang</w:t>
      </w:r>
      <w:r w:rsidR="001A570D">
        <w:tab/>
        <w:t>mun</w:t>
      </w:r>
      <w:r w:rsidR="001A570D">
        <w:tab/>
        <w:t>tua</w:t>
      </w:r>
      <w:r w:rsidR="001A570D">
        <w:tab/>
        <w:t>kai</w:t>
      </w:r>
      <w:r w:rsidR="001A570D">
        <w:tab/>
        <w:t>nua</w:t>
      </w:r>
      <w:r w:rsidR="001A570D">
        <w:tab/>
        <w:t>Tsemas</w:t>
      </w:r>
      <w:r w:rsidR="001A570D">
        <w:tab/>
        <w:t>tua</w:t>
      </w:r>
      <w:r w:rsidR="001A570D">
        <w:tab/>
        <w:t>ki-îivak</w:t>
      </w:r>
      <w:r w:rsidR="001A570D">
        <w:tab/>
        <w:t>nua</w:t>
      </w:r>
    </w:p>
    <w:p w14:paraId="79C14FBF" w14:textId="77777777" w:rsidR="00800AD8" w:rsidRDefault="00800AD8" w:rsidP="001A570D">
      <w:pPr>
        <w:pStyle w:val="InterlineTransNoFree"/>
        <w:tabs>
          <w:tab w:val="left" w:pos="797"/>
          <w:tab w:val="left" w:pos="2636"/>
          <w:tab w:val="left" w:pos="3560"/>
          <w:tab w:val="left" w:pos="4064"/>
          <w:tab w:val="left" w:pos="4853"/>
          <w:tab w:val="left" w:pos="5342"/>
          <w:tab w:val="left" w:pos="6191"/>
          <w:tab w:val="left" w:pos="6695"/>
          <w:tab w:val="left" w:pos="7874"/>
        </w:tabs>
        <w:rPr>
          <w:smallCaps/>
        </w:rPr>
      </w:pPr>
      <w:r>
        <w:rPr>
          <w:smallCaps/>
        </w:rPr>
        <w:tab/>
        <w:t>c</w:t>
      </w:r>
      <w:r w:rsidR="001A570D">
        <w:tab/>
      </w:r>
      <w:r w:rsidR="001A570D">
        <w:rPr>
          <w:smallCaps/>
        </w:rPr>
        <w:t>past</w:t>
      </w:r>
      <w:r w:rsidR="001A570D">
        <w:t>-</w:t>
      </w:r>
      <w:r w:rsidR="001A570D">
        <w:rPr>
          <w:smallCaps/>
        </w:rPr>
        <w:t>invol</w:t>
      </w:r>
      <w:r w:rsidR="001A570D">
        <w:t>-know</w:t>
      </w:r>
      <w:r w:rsidR="001A570D">
        <w:tab/>
      </w:r>
      <w:r w:rsidR="001A570D">
        <w:rPr>
          <w:smallCaps/>
        </w:rPr>
        <w:t>f.</w:t>
      </w:r>
      <w:r w:rsidR="001A570D">
        <w:t>you(</w:t>
      </w:r>
      <w:r w:rsidR="001A570D">
        <w:rPr>
          <w:smallCaps/>
        </w:rPr>
        <w:t>p</w:t>
      </w:r>
      <w:r w:rsidR="001A570D">
        <w:t>)</w:t>
      </w:r>
      <w:r w:rsidR="001A570D">
        <w:tab/>
      </w:r>
      <w:r w:rsidR="001A570D">
        <w:rPr>
          <w:smallCaps/>
        </w:rPr>
        <w:t>obl</w:t>
      </w:r>
      <w:r w:rsidR="001A570D">
        <w:tab/>
        <w:t>speech</w:t>
      </w:r>
      <w:r w:rsidR="001A570D">
        <w:tab/>
        <w:t>of</w:t>
      </w:r>
      <w:r w:rsidR="001A570D">
        <w:tab/>
        <w:t>God</w:t>
      </w:r>
      <w:r w:rsidR="001A570D">
        <w:tab/>
      </w:r>
      <w:r w:rsidR="001A570D">
        <w:rPr>
          <w:smallCaps/>
        </w:rPr>
        <w:t>obl</w:t>
      </w:r>
      <w:r w:rsidR="001A570D">
        <w:tab/>
        <w:t>do-care.for</w:t>
      </w:r>
      <w:r w:rsidR="001A570D">
        <w:tab/>
        <w:t>of</w:t>
      </w:r>
    </w:p>
    <w:p w14:paraId="081D5B5C" w14:textId="77777777" w:rsidR="001A570D" w:rsidRDefault="00800AD8" w:rsidP="0006379C">
      <w:pPr>
        <w:pStyle w:val="InterlineText"/>
        <w:tabs>
          <w:tab w:val="left" w:pos="533"/>
          <w:tab w:val="left" w:pos="1382"/>
          <w:tab w:val="left" w:pos="1646"/>
          <w:tab w:val="left" w:pos="2630"/>
          <w:tab w:val="left" w:pos="3119"/>
          <w:tab w:val="left" w:pos="3878"/>
          <w:tab w:val="left" w:pos="4862"/>
          <w:tab w:val="left" w:pos="5981"/>
          <w:tab w:val="left" w:pos="6755"/>
          <w:tab w:val="left" w:pos="7199"/>
        </w:tabs>
      </w:pPr>
      <w:r>
        <w:tab/>
        <w:t>Tsemas</w:t>
      </w:r>
      <w:r>
        <w:tab/>
        <w:t>a</w:t>
      </w:r>
      <w:r w:rsidR="001A570D">
        <w:tab/>
        <w:t>kirimu;</w:t>
      </w:r>
      <w:r w:rsidR="001A570D">
        <w:tab/>
        <w:t>sa</w:t>
      </w:r>
      <w:r w:rsidR="001A570D">
        <w:tab/>
        <w:t>nu</w:t>
      </w:r>
      <w:r w:rsidR="001A570D">
        <w:tab/>
        <w:t>pasa</w:t>
      </w:r>
      <w:r w:rsidR="001A570D">
        <w:tab/>
        <w:t>Tayuangi</w:t>
      </w:r>
      <w:r w:rsidR="001A570D">
        <w:tab/>
        <w:t>anga</w:t>
      </w:r>
      <w:r w:rsidR="001A570D">
        <w:tab/>
        <w:t>ti</w:t>
      </w:r>
      <w:r w:rsidR="001A570D">
        <w:tab/>
        <w:t>Uaituun</w:t>
      </w:r>
    </w:p>
    <w:p w14:paraId="69468D65" w14:textId="77777777" w:rsidR="00800AD8" w:rsidRDefault="00800AD8" w:rsidP="0006379C">
      <w:pPr>
        <w:pStyle w:val="InterlineGlossWithTrans"/>
        <w:tabs>
          <w:tab w:val="left" w:pos="533"/>
          <w:tab w:val="left" w:pos="1382"/>
          <w:tab w:val="left" w:pos="1646"/>
          <w:tab w:val="left" w:pos="2630"/>
          <w:tab w:val="left" w:pos="3119"/>
          <w:tab w:val="left" w:pos="3878"/>
          <w:tab w:val="left" w:pos="4862"/>
          <w:tab w:val="left" w:pos="5981"/>
          <w:tab w:val="left" w:pos="6755"/>
          <w:tab w:val="left" w:pos="7199"/>
        </w:tabs>
      </w:pPr>
      <w:r>
        <w:tab/>
        <w:t>Tsemas</w:t>
      </w:r>
      <w:r>
        <w:tab/>
        <w:t>a</w:t>
      </w:r>
      <w:r w:rsidR="001A570D">
        <w:tab/>
        <w:t>ki-rimu</w:t>
      </w:r>
      <w:r w:rsidR="001A570D">
        <w:tab/>
        <w:t>sa</w:t>
      </w:r>
      <w:r w:rsidR="001A570D">
        <w:tab/>
        <w:t>nu</w:t>
      </w:r>
      <w:r w:rsidR="001A570D">
        <w:tab/>
        <w:t>pa-sa</w:t>
      </w:r>
      <w:r w:rsidR="001A570D">
        <w:tab/>
        <w:t>Tayuang-i</w:t>
      </w:r>
      <w:r w:rsidR="001A570D">
        <w:tab/>
        <w:t>anga</w:t>
      </w:r>
      <w:r w:rsidR="001A570D">
        <w:tab/>
        <w:t>ti</w:t>
      </w:r>
      <w:r w:rsidR="001A570D">
        <w:tab/>
        <w:t>Uaituun</w:t>
      </w:r>
    </w:p>
    <w:p w14:paraId="52AB45A4" w14:textId="77777777" w:rsidR="00800AD8" w:rsidRDefault="00800AD8" w:rsidP="0006379C">
      <w:pPr>
        <w:pStyle w:val="InterlineTransNoFree"/>
        <w:tabs>
          <w:tab w:val="left" w:pos="1382"/>
          <w:tab w:val="left" w:pos="1646"/>
          <w:tab w:val="left" w:pos="2630"/>
          <w:tab w:val="left" w:pos="3119"/>
          <w:tab w:val="left" w:pos="3878"/>
          <w:tab w:val="left" w:pos="4862"/>
          <w:tab w:val="left" w:pos="5981"/>
          <w:tab w:val="left" w:pos="6755"/>
          <w:tab w:val="left" w:pos="7199"/>
        </w:tabs>
        <w:rPr>
          <w:smallCaps/>
        </w:rPr>
      </w:pPr>
      <w:r>
        <w:tab/>
        <w:t>God</w:t>
      </w:r>
      <w:r>
        <w:rPr>
          <w:smallCaps/>
        </w:rPr>
        <w:tab/>
        <w:t>c</w:t>
      </w:r>
      <w:r w:rsidR="001A570D">
        <w:tab/>
        <w:t>do-quick</w:t>
      </w:r>
      <w:r w:rsidR="001A570D">
        <w:tab/>
        <w:t>and</w:t>
      </w:r>
      <w:r w:rsidR="001A570D">
        <w:tab/>
        <w:t>you(</w:t>
      </w:r>
      <w:r w:rsidR="001A570D">
        <w:rPr>
          <w:smallCaps/>
        </w:rPr>
        <w:t>p</w:t>
      </w:r>
      <w:r w:rsidR="001A570D">
        <w:t>)</w:t>
      </w:r>
      <w:r w:rsidR="001A570D">
        <w:tab/>
        <w:t>cause-go</w:t>
      </w:r>
      <w:r w:rsidR="001A570D">
        <w:tab/>
        <w:t>Taiwan-</w:t>
      </w:r>
      <w:r w:rsidR="001A570D">
        <w:rPr>
          <w:smallCaps/>
        </w:rPr>
        <w:t>pf</w:t>
      </w:r>
      <w:r w:rsidR="001A570D">
        <w:tab/>
        <w:t>indeed</w:t>
      </w:r>
      <w:r w:rsidR="001A570D">
        <w:tab/>
      </w:r>
      <w:r w:rsidR="001A570D">
        <w:rPr>
          <w:smallCaps/>
        </w:rPr>
        <w:t>f.h</w:t>
      </w:r>
      <w:r w:rsidR="001A570D">
        <w:tab/>
        <w:t>Whitehorn</w:t>
      </w:r>
    </w:p>
    <w:p w14:paraId="0F9B7847" w14:textId="77777777" w:rsidR="00800AD8" w:rsidRDefault="0006379C" w:rsidP="00763E5C">
      <w:pPr>
        <w:pStyle w:val="InterlineText"/>
        <w:tabs>
          <w:tab w:val="left" w:pos="533"/>
          <w:tab w:val="left" w:pos="1352"/>
          <w:tab w:val="left" w:pos="1841"/>
          <w:tab w:val="left" w:pos="2765"/>
          <w:tab w:val="left" w:pos="4709"/>
          <w:tab w:val="left" w:pos="5483"/>
          <w:tab w:val="left" w:pos="5987"/>
          <w:tab w:val="left" w:pos="7166"/>
          <w:tab w:val="left" w:pos="7655"/>
        </w:tabs>
      </w:pPr>
      <w:r>
        <w:tab/>
        <w:t>sinsi,</w:t>
      </w:r>
      <w:r>
        <w:tab/>
      </w:r>
      <w:r w:rsidR="00800AD8">
        <w:t>sa</w:t>
      </w:r>
      <w:r w:rsidR="00800AD8">
        <w:tab/>
        <w:t>ne</w:t>
      </w:r>
      <w:r>
        <w:tab/>
        <w:t>paîalualuayi</w:t>
      </w:r>
      <w:r>
        <w:tab/>
        <w:t>anga</w:t>
      </w:r>
      <w:r>
        <w:tab/>
        <w:t>tua</w:t>
      </w:r>
      <w:r>
        <w:tab/>
        <w:t>kiîivak</w:t>
      </w:r>
      <w:r>
        <w:tab/>
        <w:t>nua</w:t>
      </w:r>
      <w:r>
        <w:tab/>
        <w:t>Tsemas.</w:t>
      </w:r>
    </w:p>
    <w:p w14:paraId="5A61EB25" w14:textId="77777777" w:rsidR="00800AD8" w:rsidRDefault="0006379C" w:rsidP="00763E5C">
      <w:pPr>
        <w:pStyle w:val="InterlineGlossWithTrans"/>
        <w:tabs>
          <w:tab w:val="left" w:pos="533"/>
          <w:tab w:val="left" w:pos="1352"/>
          <w:tab w:val="left" w:pos="1841"/>
          <w:tab w:val="left" w:pos="2765"/>
          <w:tab w:val="left" w:pos="4709"/>
          <w:tab w:val="left" w:pos="5483"/>
          <w:tab w:val="left" w:pos="5987"/>
          <w:tab w:val="left" w:pos="7166"/>
          <w:tab w:val="left" w:pos="7655"/>
        </w:tabs>
      </w:pPr>
      <w:r>
        <w:tab/>
        <w:t>sinsi</w:t>
      </w:r>
      <w:r>
        <w:tab/>
      </w:r>
      <w:r w:rsidR="00800AD8">
        <w:t>sa</w:t>
      </w:r>
      <w:r w:rsidR="00800AD8">
        <w:tab/>
        <w:t>ne</w:t>
      </w:r>
      <w:r>
        <w:tab/>
        <w:t>pa-lua=îaluay-i</w:t>
      </w:r>
      <w:r>
        <w:tab/>
        <w:t>anga</w:t>
      </w:r>
      <w:r>
        <w:tab/>
        <w:t>tua</w:t>
      </w:r>
      <w:r>
        <w:tab/>
        <w:t>ki-îivak</w:t>
      </w:r>
      <w:r>
        <w:tab/>
        <w:t>nua</w:t>
      </w:r>
      <w:r>
        <w:tab/>
        <w:t>Tsemas</w:t>
      </w:r>
    </w:p>
    <w:p w14:paraId="7986E2D9" w14:textId="77777777" w:rsidR="00800AD8" w:rsidRDefault="0006379C" w:rsidP="00763E5C">
      <w:pPr>
        <w:pStyle w:val="InterlineTrans"/>
        <w:tabs>
          <w:tab w:val="left" w:pos="533"/>
          <w:tab w:val="left" w:pos="1352"/>
          <w:tab w:val="left" w:pos="1841"/>
          <w:tab w:val="left" w:pos="2765"/>
          <w:tab w:val="left" w:pos="4709"/>
          <w:tab w:val="left" w:pos="5483"/>
          <w:tab w:val="left" w:pos="5987"/>
          <w:tab w:val="left" w:pos="7166"/>
          <w:tab w:val="left" w:pos="7655"/>
        </w:tabs>
      </w:pPr>
      <w:r>
        <w:tab/>
        <w:t>teacher</w:t>
      </w:r>
      <w:r w:rsidR="00800AD8">
        <w:tab/>
        <w:t>and</w:t>
      </w:r>
      <w:r w:rsidR="00800AD8">
        <w:tab/>
        <w:t>we(</w:t>
      </w:r>
      <w:r w:rsidR="00763E5C">
        <w:rPr>
          <w:smallCaps/>
        </w:rPr>
        <w:t>exc</w:t>
      </w:r>
      <w:r w:rsidR="00800AD8">
        <w:t>)</w:t>
      </w:r>
      <w:r>
        <w:tab/>
        <w:t>cause-</w:t>
      </w:r>
      <w:r>
        <w:rPr>
          <w:smallCaps/>
        </w:rPr>
        <w:t>red</w:t>
      </w:r>
      <w:r>
        <w:t>=clear-</w:t>
      </w:r>
      <w:r>
        <w:rPr>
          <w:smallCaps/>
        </w:rPr>
        <w:t>pf</w:t>
      </w:r>
      <w:r>
        <w:tab/>
        <w:t>indeed</w:t>
      </w:r>
      <w:r>
        <w:tab/>
      </w:r>
      <w:r>
        <w:rPr>
          <w:smallCaps/>
        </w:rPr>
        <w:t>obl</w:t>
      </w:r>
      <w:r>
        <w:tab/>
        <w:t>do-care.for</w:t>
      </w:r>
      <w:r>
        <w:tab/>
        <w:t>of</w:t>
      </w:r>
      <w:r>
        <w:tab/>
        <w:t>God</w:t>
      </w:r>
    </w:p>
    <w:p w14:paraId="46B99B10" w14:textId="77777777" w:rsidR="00800AD8" w:rsidRDefault="00800AD8">
      <w:pPr>
        <w:pStyle w:val="InterlineFree"/>
      </w:pPr>
      <w:r>
        <w:t>All our brothers and sisters in England, we are very thankful that you came to know the word of God earlier, and you sent Mr Whitehorn, and the love of God was made clear to us.</w:t>
      </w:r>
    </w:p>
    <w:p w14:paraId="597E94F2" w14:textId="77777777" w:rsidR="0006379C" w:rsidRDefault="00DC1AE0" w:rsidP="0006379C">
      <w:pPr>
        <w:pStyle w:val="InterlineText"/>
        <w:tabs>
          <w:tab w:val="left" w:pos="533"/>
          <w:tab w:val="left" w:pos="1067"/>
          <w:tab w:val="left" w:pos="1631"/>
          <w:tab w:val="left" w:pos="3125"/>
          <w:tab w:val="left" w:pos="3569"/>
          <w:tab w:val="left" w:pos="4658"/>
          <w:tab w:val="left" w:pos="4922"/>
          <w:tab w:val="left" w:pos="6041"/>
          <w:tab w:val="left" w:pos="6590"/>
          <w:tab w:val="left" w:pos="7634"/>
        </w:tabs>
      </w:pPr>
      <w:r w:rsidRPr="003A1D48">
        <w:rPr>
          <w:rStyle w:val="InterlineTextNumChar"/>
        </w:rPr>
        <w:t>002</w:t>
      </w:r>
      <w:r w:rsidR="00800AD8">
        <w:tab/>
        <w:t>pai</w:t>
      </w:r>
      <w:r w:rsidR="00800AD8">
        <w:tab/>
        <w:t>ka</w:t>
      </w:r>
      <w:r w:rsidR="00800AD8">
        <w:tab/>
        <w:t>tjaisangas</w:t>
      </w:r>
      <w:r w:rsidR="00800AD8">
        <w:tab/>
        <w:t>ika</w:t>
      </w:r>
      <w:r w:rsidR="0006379C">
        <w:tab/>
        <w:t>men</w:t>
      </w:r>
      <w:r w:rsidR="0006379C">
        <w:tab/>
        <w:t>a</w:t>
      </w:r>
      <w:r w:rsidR="0006379C">
        <w:tab/>
        <w:t>kemîang</w:t>
      </w:r>
      <w:r w:rsidR="0006379C">
        <w:tab/>
        <w:t>ki</w:t>
      </w:r>
      <w:r w:rsidR="0006379C">
        <w:tab/>
        <w:t>tjen</w:t>
      </w:r>
      <w:r w:rsidR="0006379C">
        <w:tab/>
        <w:t>a</w:t>
      </w:r>
    </w:p>
    <w:p w14:paraId="6824E379" w14:textId="77777777" w:rsidR="00800AD8" w:rsidRDefault="00800AD8" w:rsidP="0006379C">
      <w:pPr>
        <w:pStyle w:val="InterlineGlossWithTrans"/>
        <w:tabs>
          <w:tab w:val="left" w:pos="533"/>
          <w:tab w:val="left" w:pos="1067"/>
          <w:tab w:val="left" w:pos="1631"/>
          <w:tab w:val="left" w:pos="3125"/>
          <w:tab w:val="left" w:pos="3569"/>
          <w:tab w:val="left" w:pos="4658"/>
          <w:tab w:val="left" w:pos="4922"/>
          <w:tab w:val="left" w:pos="6041"/>
          <w:tab w:val="left" w:pos="6590"/>
          <w:tab w:val="left" w:pos="7634"/>
        </w:tabs>
      </w:pPr>
      <w:r>
        <w:tab/>
        <w:t>pai</w:t>
      </w:r>
      <w:r>
        <w:tab/>
        <w:t>ka</w:t>
      </w:r>
      <w:r>
        <w:tab/>
        <w:t>tja-i-sangas</w:t>
      </w:r>
      <w:r>
        <w:tab/>
        <w:t>ika</w:t>
      </w:r>
      <w:r w:rsidR="0006379C">
        <w:tab/>
        <w:t>amen</w:t>
      </w:r>
      <w:r w:rsidR="0006379C">
        <w:tab/>
        <w:t>a</w:t>
      </w:r>
      <w:r w:rsidR="0006379C">
        <w:tab/>
        <w:t>m=keîang</w:t>
      </w:r>
      <w:r w:rsidR="0006379C">
        <w:tab/>
        <w:t>ki</w:t>
      </w:r>
      <w:r w:rsidR="0006379C">
        <w:tab/>
        <w:t>tjen</w:t>
      </w:r>
      <w:r w:rsidR="0006379C">
        <w:tab/>
        <w:t>a</w:t>
      </w:r>
    </w:p>
    <w:p w14:paraId="6A3797CF" w14:textId="77777777" w:rsidR="00800AD8" w:rsidRDefault="00800AD8" w:rsidP="0006379C">
      <w:pPr>
        <w:pStyle w:val="InterlineTransNoFree"/>
        <w:tabs>
          <w:tab w:val="left" w:pos="1067"/>
          <w:tab w:val="left" w:pos="1631"/>
          <w:tab w:val="left" w:pos="3125"/>
          <w:tab w:val="left" w:pos="3569"/>
          <w:tab w:val="left" w:pos="4658"/>
          <w:tab w:val="left" w:pos="4922"/>
          <w:tab w:val="left" w:pos="6041"/>
          <w:tab w:val="left" w:pos="6590"/>
          <w:tab w:val="left" w:pos="7634"/>
        </w:tabs>
      </w:pPr>
      <w:r>
        <w:tab/>
        <w:t>well</w:t>
      </w:r>
      <w:r>
        <w:tab/>
        <w:t>after</w:t>
      </w:r>
      <w:r>
        <w:tab/>
        <w:t>more-</w:t>
      </w:r>
      <w:r>
        <w:rPr>
          <w:smallCaps/>
        </w:rPr>
        <w:t>loc</w:t>
      </w:r>
      <w:r>
        <w:t>-first</w:t>
      </w:r>
      <w:r>
        <w:tab/>
        <w:t>not</w:t>
      </w:r>
      <w:r w:rsidR="0006379C">
        <w:tab/>
      </w:r>
      <w:r w:rsidR="0006379C">
        <w:rPr>
          <w:smallCaps/>
        </w:rPr>
        <w:t>f.</w:t>
      </w:r>
      <w:r w:rsidR="0006379C">
        <w:t>we(</w:t>
      </w:r>
      <w:r w:rsidR="0006379C">
        <w:rPr>
          <w:smallCaps/>
        </w:rPr>
        <w:t>exc</w:t>
      </w:r>
      <w:r w:rsidR="0006379C">
        <w:t>)</w:t>
      </w:r>
      <w:r w:rsidR="0006379C">
        <w:rPr>
          <w:smallCaps/>
        </w:rPr>
        <w:tab/>
        <w:t>c</w:t>
      </w:r>
      <w:r w:rsidR="0006379C">
        <w:rPr>
          <w:smallCaps/>
        </w:rPr>
        <w:tab/>
        <w:t>af</w:t>
      </w:r>
      <w:r w:rsidR="0006379C">
        <w:t>=know</w:t>
      </w:r>
      <w:r w:rsidR="0006379C">
        <w:tab/>
        <w:t>how</w:t>
      </w:r>
      <w:r w:rsidR="0006379C">
        <w:tab/>
      </w:r>
      <w:r w:rsidR="0006379C">
        <w:rPr>
          <w:smallCaps/>
        </w:rPr>
        <w:t>f.</w:t>
      </w:r>
      <w:r w:rsidR="0006379C">
        <w:t>we(</w:t>
      </w:r>
      <w:r w:rsidR="0006379C">
        <w:rPr>
          <w:smallCaps/>
        </w:rPr>
        <w:t>inc</w:t>
      </w:r>
      <w:r w:rsidR="0006379C">
        <w:t>)</w:t>
      </w:r>
      <w:r w:rsidR="0006379C">
        <w:tab/>
      </w:r>
      <w:r w:rsidR="0006379C">
        <w:rPr>
          <w:smallCaps/>
        </w:rPr>
        <w:t>c</w:t>
      </w:r>
    </w:p>
    <w:p w14:paraId="71C7CDE4" w14:textId="77777777" w:rsidR="0006379C" w:rsidRDefault="00800AD8" w:rsidP="0006379C">
      <w:pPr>
        <w:pStyle w:val="InterlineText"/>
        <w:tabs>
          <w:tab w:val="left" w:pos="533"/>
          <w:tab w:val="left" w:pos="2177"/>
          <w:tab w:val="left" w:pos="2726"/>
          <w:tab w:val="left" w:pos="3905"/>
          <w:tab w:val="left" w:pos="4169"/>
          <w:tab w:val="left" w:pos="5093"/>
          <w:tab w:val="left" w:pos="5777"/>
          <w:tab w:val="left" w:pos="6041"/>
          <w:tab w:val="left" w:pos="7625"/>
        </w:tabs>
      </w:pPr>
      <w:r>
        <w:tab/>
        <w:t>marekakakaka,</w:t>
      </w:r>
      <w:r>
        <w:tab/>
        <w:t>ki</w:t>
      </w:r>
      <w:r>
        <w:tab/>
        <w:t>matsidiî</w:t>
      </w:r>
      <w:r w:rsidR="0006379C">
        <w:tab/>
        <w:t>a</w:t>
      </w:r>
      <w:r w:rsidR="0006379C">
        <w:tab/>
        <w:t>tja</w:t>
      </w:r>
      <w:r w:rsidR="0006379C">
        <w:tab/>
        <w:t>kama</w:t>
      </w:r>
      <w:r w:rsidR="0006379C">
        <w:tab/>
        <w:t>a</w:t>
      </w:r>
      <w:r w:rsidR="0006379C">
        <w:tab/>
        <w:t>naqemati</w:t>
      </w:r>
    </w:p>
    <w:p w14:paraId="1932A109" w14:textId="77777777" w:rsidR="00800AD8" w:rsidRDefault="00800AD8" w:rsidP="0006379C">
      <w:pPr>
        <w:pStyle w:val="InterlineGlossWithTrans"/>
        <w:tabs>
          <w:tab w:val="left" w:pos="533"/>
          <w:tab w:val="left" w:pos="2177"/>
          <w:tab w:val="left" w:pos="2726"/>
          <w:tab w:val="left" w:pos="3905"/>
          <w:tab w:val="left" w:pos="4169"/>
          <w:tab w:val="left" w:pos="5093"/>
          <w:tab w:val="left" w:pos="5777"/>
          <w:tab w:val="left" w:pos="6041"/>
          <w:tab w:val="left" w:pos="7625"/>
        </w:tabs>
      </w:pPr>
      <w:r>
        <w:tab/>
        <w:t>mare-kaka-kaka</w:t>
      </w:r>
      <w:r>
        <w:tab/>
        <w:t>ki</w:t>
      </w:r>
      <w:r>
        <w:tab/>
        <w:t>ma-tsidiî</w:t>
      </w:r>
      <w:r w:rsidR="0006379C">
        <w:tab/>
        <w:t>a</w:t>
      </w:r>
      <w:r w:rsidR="0006379C">
        <w:tab/>
        <w:t>tja</w:t>
      </w:r>
      <w:r w:rsidR="0006379C">
        <w:tab/>
        <w:t>kama</w:t>
      </w:r>
      <w:r w:rsidR="0006379C">
        <w:tab/>
        <w:t>a</w:t>
      </w:r>
      <w:r w:rsidR="0006379C">
        <w:tab/>
        <w:t>na-em=qati</w:t>
      </w:r>
    </w:p>
    <w:p w14:paraId="46589DD3" w14:textId="77777777" w:rsidR="00800AD8" w:rsidRDefault="00800AD8" w:rsidP="0006379C">
      <w:pPr>
        <w:pStyle w:val="InterlineTransNoFree"/>
        <w:tabs>
          <w:tab w:val="left" w:pos="2177"/>
          <w:tab w:val="left" w:pos="2726"/>
          <w:tab w:val="left" w:pos="3905"/>
          <w:tab w:val="left" w:pos="4169"/>
          <w:tab w:val="left" w:pos="5093"/>
          <w:tab w:val="left" w:pos="5777"/>
          <w:tab w:val="left" w:pos="6041"/>
          <w:tab w:val="left" w:pos="7625"/>
        </w:tabs>
      </w:pPr>
      <w:r>
        <w:tab/>
        <w:t>pair-</w:t>
      </w:r>
      <w:r>
        <w:rPr>
          <w:smallCaps/>
        </w:rPr>
        <w:t>red</w:t>
      </w:r>
      <w:r>
        <w:t>-sibling</w:t>
      </w:r>
      <w:r>
        <w:tab/>
        <w:t>how</w:t>
      </w:r>
      <w:r>
        <w:tab/>
      </w:r>
      <w:r>
        <w:rPr>
          <w:smallCaps/>
        </w:rPr>
        <w:t>stat</w:t>
      </w:r>
      <w:r>
        <w:t>-alone</w:t>
      </w:r>
      <w:r w:rsidR="0006379C">
        <w:rPr>
          <w:smallCaps/>
        </w:rPr>
        <w:tab/>
        <w:t>c</w:t>
      </w:r>
      <w:r w:rsidR="0006379C">
        <w:rPr>
          <w:smallCaps/>
        </w:rPr>
        <w:tab/>
      </w:r>
      <w:r w:rsidR="0006379C">
        <w:t>our(</w:t>
      </w:r>
      <w:r w:rsidR="0006379C">
        <w:rPr>
          <w:smallCaps/>
        </w:rPr>
        <w:t>inc</w:t>
      </w:r>
      <w:r w:rsidR="0006379C">
        <w:t>)</w:t>
      </w:r>
      <w:r w:rsidR="0006379C">
        <w:tab/>
        <w:t>father</w:t>
      </w:r>
      <w:r w:rsidR="0006379C">
        <w:rPr>
          <w:smallCaps/>
        </w:rPr>
        <w:tab/>
        <w:t>c</w:t>
      </w:r>
      <w:r w:rsidR="0006379C">
        <w:tab/>
      </w:r>
      <w:r w:rsidR="0006379C">
        <w:rPr>
          <w:smallCaps/>
        </w:rPr>
        <w:t>past</w:t>
      </w:r>
      <w:r w:rsidR="0006379C">
        <w:t>-</w:t>
      </w:r>
      <w:r w:rsidR="0006379C">
        <w:rPr>
          <w:smallCaps/>
        </w:rPr>
        <w:t>af</w:t>
      </w:r>
      <w:r w:rsidR="0006379C">
        <w:t>=create</w:t>
      </w:r>
    </w:p>
    <w:p w14:paraId="50AB9366" w14:textId="77777777" w:rsidR="00800AD8" w:rsidRDefault="0006379C" w:rsidP="0006379C">
      <w:pPr>
        <w:pStyle w:val="InterlineText"/>
        <w:tabs>
          <w:tab w:val="left" w:pos="533"/>
          <w:tab w:val="left" w:pos="2012"/>
          <w:tab w:val="left" w:pos="2276"/>
          <w:tab w:val="left" w:pos="2780"/>
        </w:tabs>
      </w:pPr>
      <w:r>
        <w:tab/>
      </w:r>
      <w:r w:rsidR="00800AD8">
        <w:t>tjanuitjen</w:t>
      </w:r>
      <w:r w:rsidR="00800AD8">
        <w:tab/>
        <w:t>a</w:t>
      </w:r>
      <w:r w:rsidR="00800AD8">
        <w:tab/>
        <w:t>i</w:t>
      </w:r>
      <w:r w:rsidR="00800AD8">
        <w:tab/>
        <w:t>katsauan.</w:t>
      </w:r>
    </w:p>
    <w:p w14:paraId="61429189" w14:textId="77777777" w:rsidR="00800AD8" w:rsidRDefault="0006379C" w:rsidP="0006379C">
      <w:pPr>
        <w:pStyle w:val="InterlineGlossWithTrans"/>
        <w:tabs>
          <w:tab w:val="left" w:pos="533"/>
          <w:tab w:val="left" w:pos="2012"/>
          <w:tab w:val="left" w:pos="2276"/>
          <w:tab w:val="left" w:pos="2780"/>
        </w:tabs>
      </w:pPr>
      <w:r>
        <w:tab/>
      </w:r>
      <w:r w:rsidR="00800AD8">
        <w:t>tjanu-itjen</w:t>
      </w:r>
      <w:r w:rsidR="00800AD8">
        <w:tab/>
        <w:t>a</w:t>
      </w:r>
      <w:r w:rsidR="00800AD8">
        <w:tab/>
        <w:t>i</w:t>
      </w:r>
      <w:r w:rsidR="00800AD8">
        <w:tab/>
        <w:t>ka-tsau-an</w:t>
      </w:r>
    </w:p>
    <w:p w14:paraId="51D61AAC" w14:textId="77777777" w:rsidR="00800AD8" w:rsidRDefault="00800AD8" w:rsidP="0006379C">
      <w:pPr>
        <w:pStyle w:val="InterlineTrans"/>
        <w:tabs>
          <w:tab w:val="left" w:pos="533"/>
          <w:tab w:val="left" w:pos="2012"/>
          <w:tab w:val="left" w:pos="2276"/>
          <w:tab w:val="left" w:pos="2780"/>
        </w:tabs>
      </w:pPr>
      <w:r>
        <w:tab/>
      </w:r>
      <w:r>
        <w:rPr>
          <w:smallCaps/>
        </w:rPr>
        <w:t>obl</w:t>
      </w:r>
      <w:r>
        <w:t>-</w:t>
      </w:r>
      <w:r>
        <w:rPr>
          <w:smallCaps/>
        </w:rPr>
        <w:t>f.</w:t>
      </w:r>
      <w:r>
        <w:t>we(</w:t>
      </w:r>
      <w:r>
        <w:rPr>
          <w:smallCaps/>
        </w:rPr>
        <w:t>inc</w:t>
      </w:r>
      <w:r>
        <w:t>)</w:t>
      </w:r>
      <w:r>
        <w:rPr>
          <w:smallCaps/>
        </w:rPr>
        <w:tab/>
        <w:t>c</w:t>
      </w:r>
      <w:r>
        <w:rPr>
          <w:smallCaps/>
        </w:rPr>
        <w:tab/>
        <w:t>loc</w:t>
      </w:r>
      <w:r>
        <w:tab/>
        <w:t>main-being-</w:t>
      </w:r>
      <w:r>
        <w:rPr>
          <w:smallCaps/>
        </w:rPr>
        <w:t>nom</w:t>
      </w:r>
    </w:p>
    <w:p w14:paraId="1DCA1386" w14:textId="77777777" w:rsidR="00800AD8" w:rsidRDefault="00800AD8">
      <w:pPr>
        <w:pStyle w:val="InterlineFree"/>
      </w:pPr>
      <w:r>
        <w:t>Before that we did not know that we are brothers and sisters, and that we have one Father who created us all in the world.</w:t>
      </w:r>
    </w:p>
    <w:p w14:paraId="6C5BC9C1" w14:textId="77777777" w:rsidR="0006379C" w:rsidRDefault="00DC1AE0" w:rsidP="0006379C">
      <w:pPr>
        <w:pStyle w:val="InterlineText"/>
        <w:tabs>
          <w:tab w:val="left" w:pos="533"/>
          <w:tab w:val="left" w:pos="1232"/>
          <w:tab w:val="left" w:pos="1796"/>
          <w:tab w:val="left" w:pos="3740"/>
          <w:tab w:val="left" w:pos="4514"/>
          <w:tab w:val="left" w:pos="5603"/>
          <w:tab w:val="left" w:pos="5987"/>
          <w:tab w:val="left" w:pos="7121"/>
        </w:tabs>
      </w:pPr>
      <w:r w:rsidRPr="003A1D48">
        <w:rPr>
          <w:rStyle w:val="InterlineTextNumChar"/>
        </w:rPr>
        <w:t>003</w:t>
      </w:r>
      <w:r w:rsidR="00800AD8">
        <w:tab/>
        <w:t>îakua</w:t>
      </w:r>
      <w:r w:rsidR="00800AD8">
        <w:tab/>
        <w:t>ka</w:t>
      </w:r>
      <w:r w:rsidR="00800AD8">
        <w:tab/>
        <w:t>pasemalavan</w:t>
      </w:r>
      <w:r w:rsidR="0006379C">
        <w:tab/>
        <w:t>anga</w:t>
      </w:r>
      <w:r w:rsidR="0006379C">
        <w:tab/>
        <w:t>men</w:t>
      </w:r>
      <w:r w:rsidR="0006379C">
        <w:tab/>
        <w:t>ni</w:t>
      </w:r>
      <w:r w:rsidR="0006379C">
        <w:tab/>
        <w:t>Uaituun</w:t>
      </w:r>
      <w:r w:rsidR="0006379C">
        <w:tab/>
        <w:t>sinsi</w:t>
      </w:r>
    </w:p>
    <w:p w14:paraId="1857D54C" w14:textId="77777777" w:rsidR="00800AD8" w:rsidRDefault="00800AD8" w:rsidP="0006379C">
      <w:pPr>
        <w:pStyle w:val="InterlineGlossWithTrans"/>
        <w:tabs>
          <w:tab w:val="left" w:pos="533"/>
          <w:tab w:val="left" w:pos="1232"/>
          <w:tab w:val="left" w:pos="1796"/>
          <w:tab w:val="left" w:pos="3740"/>
          <w:tab w:val="left" w:pos="4514"/>
          <w:tab w:val="left" w:pos="5603"/>
          <w:tab w:val="left" w:pos="5987"/>
          <w:tab w:val="left" w:pos="7121"/>
        </w:tabs>
      </w:pPr>
      <w:r>
        <w:tab/>
        <w:t>îakua</w:t>
      </w:r>
      <w:r>
        <w:tab/>
        <w:t>ka</w:t>
      </w:r>
      <w:r>
        <w:tab/>
        <w:t>pa-se-malaw-an</w:t>
      </w:r>
      <w:r w:rsidR="0006379C">
        <w:tab/>
        <w:t>anga</w:t>
      </w:r>
      <w:r w:rsidR="0006379C">
        <w:tab/>
        <w:t>amen</w:t>
      </w:r>
      <w:r w:rsidR="0006379C">
        <w:tab/>
        <w:t>ni</w:t>
      </w:r>
      <w:r w:rsidR="0006379C">
        <w:tab/>
        <w:t>Uaituun</w:t>
      </w:r>
      <w:r w:rsidR="0006379C">
        <w:tab/>
        <w:t>sinsi</w:t>
      </w:r>
    </w:p>
    <w:p w14:paraId="7C9E7289" w14:textId="77777777" w:rsidR="00800AD8" w:rsidRDefault="00800AD8" w:rsidP="0006379C">
      <w:pPr>
        <w:pStyle w:val="InterlineTransNoFree"/>
        <w:tabs>
          <w:tab w:val="left" w:pos="1232"/>
          <w:tab w:val="left" w:pos="1796"/>
          <w:tab w:val="left" w:pos="3740"/>
          <w:tab w:val="left" w:pos="4514"/>
          <w:tab w:val="left" w:pos="5603"/>
          <w:tab w:val="left" w:pos="5987"/>
          <w:tab w:val="left" w:pos="7121"/>
        </w:tabs>
      </w:pPr>
      <w:r>
        <w:tab/>
        <w:t>but</w:t>
      </w:r>
      <w:r>
        <w:tab/>
        <w:t>after</w:t>
      </w:r>
      <w:r>
        <w:tab/>
        <w:t>cause-</w:t>
      </w:r>
      <w:r>
        <w:rPr>
          <w:smallCaps/>
        </w:rPr>
        <w:t>invol</w:t>
      </w:r>
      <w:r>
        <w:t>-tell-</w:t>
      </w:r>
      <w:r>
        <w:rPr>
          <w:smallCaps/>
        </w:rPr>
        <w:t>lf</w:t>
      </w:r>
      <w:r w:rsidR="0006379C">
        <w:tab/>
        <w:t>indeed</w:t>
      </w:r>
      <w:r w:rsidR="0006379C">
        <w:tab/>
      </w:r>
      <w:r w:rsidR="0006379C">
        <w:rPr>
          <w:smallCaps/>
        </w:rPr>
        <w:t>f.</w:t>
      </w:r>
      <w:r w:rsidR="0006379C">
        <w:t>we(</w:t>
      </w:r>
      <w:r w:rsidR="0006379C">
        <w:rPr>
          <w:smallCaps/>
        </w:rPr>
        <w:t>exc</w:t>
      </w:r>
      <w:r w:rsidR="0006379C">
        <w:t>)</w:t>
      </w:r>
      <w:r w:rsidR="0006379C">
        <w:tab/>
        <w:t>by</w:t>
      </w:r>
      <w:r w:rsidR="0006379C">
        <w:tab/>
        <w:t>Whitehorn</w:t>
      </w:r>
      <w:r w:rsidR="0006379C">
        <w:tab/>
        <w:t>teacher</w:t>
      </w:r>
    </w:p>
    <w:p w14:paraId="659CFF3B" w14:textId="77777777" w:rsidR="00800AD8" w:rsidRDefault="00800AD8" w:rsidP="0006379C">
      <w:pPr>
        <w:pStyle w:val="InterlineText"/>
        <w:tabs>
          <w:tab w:val="left" w:pos="533"/>
          <w:tab w:val="left" w:pos="2222"/>
          <w:tab w:val="left" w:pos="2996"/>
          <w:tab w:val="left" w:pos="4085"/>
          <w:tab w:val="left" w:pos="5204"/>
          <w:tab w:val="left" w:pos="5978"/>
          <w:tab w:val="left" w:pos="7067"/>
        </w:tabs>
      </w:pPr>
      <w:r>
        <w:tab/>
        <w:t>kaîaluayin</w:t>
      </w:r>
      <w:r>
        <w:tab/>
        <w:t>anga</w:t>
      </w:r>
      <w:r>
        <w:tab/>
        <w:t>men,</w:t>
      </w:r>
      <w:r>
        <w:tab/>
        <w:t>kemîang</w:t>
      </w:r>
      <w:r>
        <w:tab/>
        <w:t>anga</w:t>
      </w:r>
      <w:r>
        <w:tab/>
        <w:t>men</w:t>
      </w:r>
      <w:r>
        <w:tab/>
        <w:t>tu</w:t>
      </w:r>
    </w:p>
    <w:p w14:paraId="52F8783D" w14:textId="77777777" w:rsidR="00800AD8" w:rsidRDefault="00800AD8" w:rsidP="0006379C">
      <w:pPr>
        <w:pStyle w:val="InterlineGlossWithTrans"/>
        <w:tabs>
          <w:tab w:val="left" w:pos="533"/>
          <w:tab w:val="left" w:pos="2222"/>
          <w:tab w:val="left" w:pos="2996"/>
          <w:tab w:val="left" w:pos="4085"/>
          <w:tab w:val="left" w:pos="5204"/>
          <w:tab w:val="left" w:pos="5978"/>
          <w:tab w:val="left" w:pos="7067"/>
        </w:tabs>
      </w:pPr>
      <w:r>
        <w:tab/>
        <w:t>ka-îaluay-en</w:t>
      </w:r>
      <w:r>
        <w:tab/>
        <w:t>anga</w:t>
      </w:r>
      <w:r>
        <w:tab/>
        <w:t>amen</w:t>
      </w:r>
      <w:r>
        <w:tab/>
        <w:t>m=keîang</w:t>
      </w:r>
      <w:r>
        <w:tab/>
        <w:t>anga</w:t>
      </w:r>
      <w:r>
        <w:tab/>
        <w:t>amen</w:t>
      </w:r>
      <w:r>
        <w:tab/>
        <w:t>tu</w:t>
      </w:r>
    </w:p>
    <w:p w14:paraId="21299507" w14:textId="77777777" w:rsidR="00800AD8" w:rsidRDefault="00800AD8" w:rsidP="0006379C">
      <w:pPr>
        <w:pStyle w:val="InterlineTransNoFree"/>
        <w:tabs>
          <w:tab w:val="left" w:pos="2222"/>
          <w:tab w:val="left" w:pos="2996"/>
          <w:tab w:val="left" w:pos="4085"/>
          <w:tab w:val="left" w:pos="5204"/>
          <w:tab w:val="left" w:pos="5978"/>
          <w:tab w:val="left" w:pos="7067"/>
        </w:tabs>
      </w:pPr>
      <w:r>
        <w:tab/>
        <w:t>become-clear-</w:t>
      </w:r>
      <w:r>
        <w:rPr>
          <w:smallCaps/>
        </w:rPr>
        <w:t>pf</w:t>
      </w:r>
      <w:r>
        <w:tab/>
        <w:t>indeed</w:t>
      </w:r>
      <w:r>
        <w:tab/>
      </w:r>
      <w:r>
        <w:rPr>
          <w:smallCaps/>
        </w:rPr>
        <w:t>f.</w:t>
      </w:r>
      <w:r>
        <w:t>we(</w:t>
      </w:r>
      <w:r>
        <w:rPr>
          <w:smallCaps/>
        </w:rPr>
        <w:t>exc</w:t>
      </w:r>
      <w:r>
        <w:t>)</w:t>
      </w:r>
      <w:r>
        <w:tab/>
      </w:r>
      <w:r>
        <w:rPr>
          <w:smallCaps/>
        </w:rPr>
        <w:t>af</w:t>
      </w:r>
      <w:r>
        <w:t>=know</w:t>
      </w:r>
      <w:r>
        <w:tab/>
        <w:t>indeed</w:t>
      </w:r>
      <w:r>
        <w:tab/>
      </w:r>
      <w:r>
        <w:rPr>
          <w:smallCaps/>
        </w:rPr>
        <w:t>f.</w:t>
      </w:r>
      <w:r>
        <w:t>we(</w:t>
      </w:r>
      <w:r>
        <w:rPr>
          <w:smallCaps/>
        </w:rPr>
        <w:t>exc</w:t>
      </w:r>
      <w:r>
        <w:t>)</w:t>
      </w:r>
      <w:r>
        <w:tab/>
      </w:r>
      <w:r>
        <w:rPr>
          <w:smallCaps/>
        </w:rPr>
        <w:t>compl</w:t>
      </w:r>
    </w:p>
    <w:p w14:paraId="5346F15A" w14:textId="77777777" w:rsidR="00800AD8" w:rsidRDefault="00800AD8" w:rsidP="0006379C">
      <w:pPr>
        <w:pStyle w:val="InterlineText"/>
        <w:tabs>
          <w:tab w:val="left" w:pos="533"/>
          <w:tab w:val="left" w:pos="2177"/>
        </w:tabs>
      </w:pPr>
      <w:r>
        <w:tab/>
        <w:t>marekakakaka</w:t>
      </w:r>
      <w:r>
        <w:tab/>
        <w:t>itjen.</w:t>
      </w:r>
    </w:p>
    <w:p w14:paraId="63A5F24B" w14:textId="77777777" w:rsidR="00800AD8" w:rsidRDefault="00800AD8" w:rsidP="0006379C">
      <w:pPr>
        <w:pStyle w:val="InterlineGlossWithTrans"/>
        <w:tabs>
          <w:tab w:val="left" w:pos="533"/>
          <w:tab w:val="left" w:pos="2177"/>
        </w:tabs>
      </w:pPr>
      <w:r>
        <w:tab/>
        <w:t>mare-kaka-kaka</w:t>
      </w:r>
      <w:r>
        <w:tab/>
        <w:t>itjen</w:t>
      </w:r>
    </w:p>
    <w:p w14:paraId="704D16F6" w14:textId="77777777" w:rsidR="00800AD8" w:rsidRDefault="00800AD8" w:rsidP="0006379C">
      <w:pPr>
        <w:pStyle w:val="InterlineTrans"/>
        <w:tabs>
          <w:tab w:val="left" w:pos="533"/>
          <w:tab w:val="left" w:pos="2177"/>
        </w:tabs>
      </w:pPr>
      <w:r>
        <w:tab/>
        <w:t>pair-</w:t>
      </w:r>
      <w:r>
        <w:rPr>
          <w:smallCaps/>
        </w:rPr>
        <w:t>red</w:t>
      </w:r>
      <w:r>
        <w:t>-sibling</w:t>
      </w:r>
      <w:r>
        <w:tab/>
      </w:r>
      <w:r>
        <w:rPr>
          <w:smallCaps/>
        </w:rPr>
        <w:t>f.</w:t>
      </w:r>
      <w:r>
        <w:t>we(</w:t>
      </w:r>
      <w:r>
        <w:rPr>
          <w:smallCaps/>
        </w:rPr>
        <w:t>inc</w:t>
      </w:r>
      <w:r>
        <w:t>)</w:t>
      </w:r>
    </w:p>
    <w:p w14:paraId="5876D4E6" w14:textId="77777777" w:rsidR="00800AD8" w:rsidRDefault="00800AD8">
      <w:pPr>
        <w:pStyle w:val="InterlineFree"/>
      </w:pPr>
      <w:r>
        <w:t>But when Mr Whitehorn told us we understood, and now we know that we are brothers and sisters.</w:t>
      </w:r>
    </w:p>
    <w:p w14:paraId="61D26D5E" w14:textId="77777777" w:rsidR="0006379C" w:rsidRDefault="00DC1AE0" w:rsidP="0006379C">
      <w:pPr>
        <w:pStyle w:val="InterlineText"/>
        <w:tabs>
          <w:tab w:val="left" w:pos="533"/>
          <w:tab w:val="left" w:pos="1202"/>
          <w:tab w:val="left" w:pos="2846"/>
          <w:tab w:val="left" w:pos="3920"/>
          <w:tab w:val="left" w:pos="4184"/>
          <w:tab w:val="left" w:pos="5198"/>
          <w:tab w:val="left" w:pos="5462"/>
          <w:tab w:val="left" w:pos="5966"/>
          <w:tab w:val="left" w:pos="7685"/>
          <w:tab w:val="left" w:pos="8684"/>
        </w:tabs>
      </w:pPr>
      <w:r w:rsidRPr="003A1D48">
        <w:rPr>
          <w:rStyle w:val="InterlineTextNumChar"/>
        </w:rPr>
        <w:lastRenderedPageBreak/>
        <w:t>004</w:t>
      </w:r>
      <w:r w:rsidR="00800AD8">
        <w:tab/>
        <w:t>manu</w:t>
      </w:r>
      <w:r w:rsidR="00800AD8">
        <w:tab/>
        <w:t>marekakakaka</w:t>
      </w:r>
      <w:r w:rsidR="00800AD8">
        <w:tab/>
        <w:t>itjen</w:t>
      </w:r>
      <w:r w:rsidR="00800AD8">
        <w:tab/>
        <w:t>a</w:t>
      </w:r>
      <w:r w:rsidR="0006379C">
        <w:tab/>
        <w:t>mapuîat</w:t>
      </w:r>
      <w:r w:rsidR="0006379C">
        <w:tab/>
        <w:t>a</w:t>
      </w:r>
      <w:r w:rsidR="0006379C">
        <w:tab/>
        <w:t>i</w:t>
      </w:r>
      <w:r w:rsidR="0006379C">
        <w:tab/>
        <w:t>katsauan,</w:t>
      </w:r>
      <w:r w:rsidR="0006379C">
        <w:tab/>
        <w:t>ayanga</w:t>
      </w:r>
    </w:p>
    <w:p w14:paraId="60BAABFA" w14:textId="77777777" w:rsidR="00800AD8" w:rsidRDefault="00800AD8" w:rsidP="0006379C">
      <w:pPr>
        <w:pStyle w:val="InterlineGlossWithTrans"/>
        <w:tabs>
          <w:tab w:val="left" w:pos="533"/>
          <w:tab w:val="left" w:pos="1202"/>
          <w:tab w:val="left" w:pos="2846"/>
          <w:tab w:val="left" w:pos="3920"/>
          <w:tab w:val="left" w:pos="4184"/>
          <w:tab w:val="left" w:pos="5198"/>
          <w:tab w:val="left" w:pos="5462"/>
          <w:tab w:val="left" w:pos="5966"/>
          <w:tab w:val="left" w:pos="7685"/>
          <w:tab w:val="left" w:pos="8684"/>
        </w:tabs>
      </w:pPr>
      <w:r>
        <w:tab/>
        <w:t>manu</w:t>
      </w:r>
      <w:r>
        <w:tab/>
        <w:t>mare-kaka-kaka</w:t>
      </w:r>
      <w:r>
        <w:tab/>
        <w:t>itjen</w:t>
      </w:r>
      <w:r>
        <w:tab/>
        <w:t>a</w:t>
      </w:r>
      <w:r w:rsidR="0006379C">
        <w:tab/>
        <w:t>ma-puîat</w:t>
      </w:r>
      <w:r w:rsidR="0006379C">
        <w:tab/>
        <w:t>a</w:t>
      </w:r>
      <w:r w:rsidR="0006379C">
        <w:tab/>
        <w:t>i</w:t>
      </w:r>
      <w:r w:rsidR="0006379C">
        <w:tab/>
        <w:t>ka-tsau-an</w:t>
      </w:r>
      <w:r w:rsidR="0006379C">
        <w:tab/>
        <w:t>aya-anga</w:t>
      </w:r>
    </w:p>
    <w:p w14:paraId="7464872F" w14:textId="77777777" w:rsidR="0006379C" w:rsidRDefault="00800AD8" w:rsidP="0006379C">
      <w:pPr>
        <w:pStyle w:val="InterlineTransNoFree"/>
        <w:tabs>
          <w:tab w:val="left" w:pos="1202"/>
          <w:tab w:val="left" w:pos="2846"/>
          <w:tab w:val="left" w:pos="3920"/>
          <w:tab w:val="left" w:pos="4184"/>
          <w:tab w:val="left" w:pos="5198"/>
          <w:tab w:val="left" w:pos="5462"/>
          <w:tab w:val="left" w:pos="5966"/>
          <w:tab w:val="left" w:pos="7685"/>
          <w:tab w:val="left" w:pos="8684"/>
        </w:tabs>
      </w:pPr>
      <w:r>
        <w:tab/>
        <w:t>then</w:t>
      </w:r>
      <w:r>
        <w:tab/>
        <w:t>pair-</w:t>
      </w:r>
      <w:r>
        <w:rPr>
          <w:smallCaps/>
        </w:rPr>
        <w:t>red</w:t>
      </w:r>
      <w:r>
        <w:t>-sibling</w:t>
      </w:r>
      <w:r>
        <w:tab/>
      </w:r>
      <w:r>
        <w:rPr>
          <w:smallCaps/>
        </w:rPr>
        <w:t>f.</w:t>
      </w:r>
      <w:r>
        <w:t>we(</w:t>
      </w:r>
      <w:r>
        <w:rPr>
          <w:smallCaps/>
        </w:rPr>
        <w:t>inc</w:t>
      </w:r>
      <w:r w:rsidR="0006379C">
        <w:rPr>
          <w:smallCaps/>
        </w:rPr>
        <w:t>)</w:t>
      </w:r>
      <w:r>
        <w:rPr>
          <w:smallCaps/>
        </w:rPr>
        <w:tab/>
        <w:t>c</w:t>
      </w:r>
      <w:r w:rsidR="0006379C">
        <w:tab/>
      </w:r>
      <w:r w:rsidR="0006379C" w:rsidRPr="0006379C">
        <w:rPr>
          <w:smallCaps/>
          <w:szCs w:val="22"/>
        </w:rPr>
        <w:t>num</w:t>
      </w:r>
      <w:r w:rsidR="0006379C">
        <w:t>-all</w:t>
      </w:r>
      <w:r w:rsidR="0006379C">
        <w:tab/>
      </w:r>
      <w:r w:rsidR="0006379C">
        <w:rPr>
          <w:smallCaps/>
        </w:rPr>
        <w:t>c</w:t>
      </w:r>
      <w:r w:rsidR="0006379C">
        <w:tab/>
      </w:r>
      <w:r w:rsidR="0006379C" w:rsidRPr="00D64271">
        <w:rPr>
          <w:smallCaps/>
        </w:rPr>
        <w:t>loc</w:t>
      </w:r>
      <w:r w:rsidR="0006379C">
        <w:tab/>
        <w:t>main-being-</w:t>
      </w:r>
      <w:r w:rsidR="0006379C">
        <w:rPr>
          <w:smallCaps/>
        </w:rPr>
        <w:t>nom</w:t>
      </w:r>
      <w:r w:rsidR="0006379C">
        <w:tab/>
        <w:t>say-indeed</w:t>
      </w:r>
    </w:p>
    <w:p w14:paraId="4FA30F75" w14:textId="77777777" w:rsidR="00800AD8" w:rsidRDefault="0006379C" w:rsidP="0006379C">
      <w:pPr>
        <w:pStyle w:val="InterlineText"/>
        <w:tabs>
          <w:tab w:val="left" w:pos="533"/>
        </w:tabs>
      </w:pPr>
      <w:r>
        <w:tab/>
      </w:r>
      <w:r w:rsidR="00800AD8">
        <w:t>men.</w:t>
      </w:r>
    </w:p>
    <w:p w14:paraId="3D94DF3C" w14:textId="77777777" w:rsidR="00800AD8" w:rsidRDefault="00800AD8" w:rsidP="0006379C">
      <w:pPr>
        <w:pStyle w:val="InterlineGlossWithTrans"/>
        <w:tabs>
          <w:tab w:val="left" w:pos="533"/>
        </w:tabs>
      </w:pPr>
      <w:r>
        <w:tab/>
        <w:t>amen</w:t>
      </w:r>
    </w:p>
    <w:p w14:paraId="1344D193" w14:textId="77777777" w:rsidR="00800AD8" w:rsidRDefault="00800AD8" w:rsidP="0006379C">
      <w:pPr>
        <w:pStyle w:val="InterlineTransNoFree"/>
        <w:tabs>
          <w:tab w:val="right" w:pos="8789"/>
        </w:tabs>
      </w:pPr>
      <w:r>
        <w:tab/>
      </w:r>
      <w:r>
        <w:rPr>
          <w:smallCaps/>
        </w:rPr>
        <w:t>f.</w:t>
      </w:r>
      <w:r>
        <w:t>we(</w:t>
      </w:r>
      <w:r>
        <w:rPr>
          <w:smallCaps/>
        </w:rPr>
        <w:t>exc</w:t>
      </w:r>
      <w:r>
        <w:t>)</w:t>
      </w:r>
      <w:r w:rsidR="0006379C">
        <w:tab/>
        <w:t>So now we acknowledge that all of us in the world are brothers and sisters.</w:t>
      </w:r>
    </w:p>
    <w:p w14:paraId="5228A089" w14:textId="77777777" w:rsidR="0006379C" w:rsidRDefault="00DC1AE0" w:rsidP="0006379C">
      <w:pPr>
        <w:pStyle w:val="InterlineText"/>
        <w:tabs>
          <w:tab w:val="left" w:pos="533"/>
          <w:tab w:val="left" w:pos="1067"/>
          <w:tab w:val="left" w:pos="1331"/>
          <w:tab w:val="left" w:pos="4190"/>
          <w:tab w:val="left" w:pos="4529"/>
          <w:tab w:val="left" w:pos="5663"/>
          <w:tab w:val="left" w:pos="6482"/>
          <w:tab w:val="left" w:pos="7091"/>
          <w:tab w:val="left" w:pos="7595"/>
        </w:tabs>
      </w:pPr>
      <w:r w:rsidRPr="003A1D48">
        <w:rPr>
          <w:rStyle w:val="InterlineTextNumChar"/>
        </w:rPr>
        <w:t>005</w:t>
      </w:r>
      <w:r w:rsidR="00800AD8">
        <w:tab/>
        <w:t>pai</w:t>
      </w:r>
      <w:r w:rsidR="00800AD8">
        <w:tab/>
        <w:t>a</w:t>
      </w:r>
      <w:r w:rsidR="0006379C">
        <w:tab/>
        <w:t>kina-i-Tayuangan</w:t>
      </w:r>
      <w:r w:rsidR="0006379C">
        <w:tab/>
        <w:t>ni</w:t>
      </w:r>
      <w:r w:rsidR="0006379C">
        <w:tab/>
        <w:t>Uaituun</w:t>
      </w:r>
      <w:r w:rsidR="0006379C">
        <w:tab/>
        <w:t>sinsi</w:t>
      </w:r>
      <w:r w:rsidR="0006379C">
        <w:tab/>
        <w:t>nuka</w:t>
      </w:r>
      <w:r w:rsidR="0006379C">
        <w:tab/>
        <w:t>i</w:t>
      </w:r>
      <w:r w:rsidR="0006379C">
        <w:tab/>
        <w:t>tsadja</w:t>
      </w:r>
    </w:p>
    <w:p w14:paraId="7BA38115" w14:textId="77777777" w:rsidR="00800AD8" w:rsidRDefault="00800AD8" w:rsidP="0006379C">
      <w:pPr>
        <w:pStyle w:val="InterlineGlossWithTrans"/>
        <w:tabs>
          <w:tab w:val="left" w:pos="533"/>
          <w:tab w:val="left" w:pos="1067"/>
          <w:tab w:val="left" w:pos="1331"/>
          <w:tab w:val="left" w:pos="4190"/>
          <w:tab w:val="left" w:pos="4529"/>
          <w:tab w:val="left" w:pos="5663"/>
          <w:tab w:val="left" w:pos="6482"/>
          <w:tab w:val="left" w:pos="7091"/>
          <w:tab w:val="left" w:pos="7595"/>
        </w:tabs>
      </w:pPr>
      <w:r>
        <w:tab/>
        <w:t>pai</w:t>
      </w:r>
      <w:r>
        <w:tab/>
        <w:t>a</w:t>
      </w:r>
      <w:r w:rsidR="0006379C">
        <w:tab/>
        <w:t>in=ka-i-Tayuang-an</w:t>
      </w:r>
      <w:r w:rsidR="0006379C">
        <w:tab/>
        <w:t>ni</w:t>
      </w:r>
      <w:r w:rsidR="0006379C">
        <w:tab/>
        <w:t>Uaituun</w:t>
      </w:r>
      <w:r w:rsidR="0006379C">
        <w:tab/>
        <w:t>sinsi</w:t>
      </w:r>
      <w:r w:rsidR="0006379C">
        <w:tab/>
        <w:t>nuka</w:t>
      </w:r>
      <w:r w:rsidR="0006379C">
        <w:tab/>
        <w:t>i</w:t>
      </w:r>
      <w:r w:rsidR="0006379C">
        <w:tab/>
        <w:t>tsadja</w:t>
      </w:r>
    </w:p>
    <w:p w14:paraId="4A9BF040" w14:textId="77777777" w:rsidR="00800AD8" w:rsidRDefault="00800AD8" w:rsidP="0006379C">
      <w:pPr>
        <w:pStyle w:val="InterlineTransNoFree"/>
        <w:tabs>
          <w:tab w:val="left" w:pos="1067"/>
          <w:tab w:val="left" w:pos="1331"/>
          <w:tab w:val="left" w:pos="4190"/>
          <w:tab w:val="left" w:pos="4529"/>
          <w:tab w:val="left" w:pos="5663"/>
          <w:tab w:val="left" w:pos="6482"/>
          <w:tab w:val="left" w:pos="7091"/>
          <w:tab w:val="left" w:pos="7595"/>
        </w:tabs>
        <w:rPr>
          <w:smallCaps/>
        </w:rPr>
      </w:pPr>
      <w:r>
        <w:tab/>
        <w:t>well</w:t>
      </w:r>
      <w:r>
        <w:rPr>
          <w:smallCaps/>
        </w:rPr>
        <w:tab/>
        <w:t>c</w:t>
      </w:r>
      <w:r w:rsidR="0006379C">
        <w:tab/>
      </w:r>
      <w:r w:rsidR="0006379C">
        <w:rPr>
          <w:smallCaps/>
        </w:rPr>
        <w:t>perf</w:t>
      </w:r>
      <w:r w:rsidR="0006379C">
        <w:t>=</w:t>
      </w:r>
      <w:r w:rsidR="0006379C">
        <w:rPr>
          <w:smallCaps/>
        </w:rPr>
        <w:t>past</w:t>
      </w:r>
      <w:r w:rsidR="0006379C">
        <w:t>-</w:t>
      </w:r>
      <w:r w:rsidR="0006379C">
        <w:rPr>
          <w:smallCaps/>
        </w:rPr>
        <w:t>loc</w:t>
      </w:r>
      <w:r w:rsidR="0006379C">
        <w:t>-Taiwan-</w:t>
      </w:r>
      <w:r w:rsidR="0006379C">
        <w:rPr>
          <w:smallCaps/>
        </w:rPr>
        <w:t>nom</w:t>
      </w:r>
      <w:r w:rsidR="0006379C">
        <w:tab/>
        <w:t>of</w:t>
      </w:r>
      <w:r w:rsidR="0006379C">
        <w:tab/>
        <w:t>Whitehorn</w:t>
      </w:r>
      <w:r w:rsidR="0006379C">
        <w:tab/>
        <w:t>teacher</w:t>
      </w:r>
      <w:r w:rsidR="0006379C">
        <w:tab/>
        <w:t>even</w:t>
      </w:r>
      <w:r w:rsidR="0006379C">
        <w:tab/>
      </w:r>
      <w:r w:rsidR="0006379C">
        <w:rPr>
          <w:smallCaps/>
        </w:rPr>
        <w:t>loc</w:t>
      </w:r>
      <w:r w:rsidR="0006379C">
        <w:tab/>
        <w:t>far</w:t>
      </w:r>
    </w:p>
    <w:p w14:paraId="5B5C9732" w14:textId="77777777" w:rsidR="0006379C" w:rsidRDefault="00800AD8" w:rsidP="0006379C">
      <w:pPr>
        <w:pStyle w:val="InterlineText"/>
        <w:tabs>
          <w:tab w:val="left" w:pos="533"/>
          <w:tab w:val="left" w:pos="1397"/>
          <w:tab w:val="left" w:pos="1901"/>
          <w:tab w:val="left" w:pos="2930"/>
          <w:tab w:val="left" w:pos="3374"/>
          <w:tab w:val="left" w:pos="5183"/>
          <w:tab w:val="left" w:pos="5687"/>
          <w:tab w:val="left" w:pos="7076"/>
          <w:tab w:val="left" w:pos="7580"/>
          <w:tab w:val="left" w:pos="8369"/>
        </w:tabs>
      </w:pPr>
      <w:r>
        <w:tab/>
        <w:t>aravats</w:t>
      </w:r>
      <w:r>
        <w:tab/>
        <w:t>i</w:t>
      </w:r>
      <w:r>
        <w:tab/>
        <w:t>gadu</w:t>
      </w:r>
      <w:r>
        <w:tab/>
        <w:t>ika</w:t>
      </w:r>
      <w:r w:rsidR="0006379C">
        <w:tab/>
        <w:t>puluîaluîayan</w:t>
      </w:r>
      <w:r w:rsidR="0006379C">
        <w:tab/>
        <w:t>tua</w:t>
      </w:r>
      <w:r w:rsidR="0006379C">
        <w:tab/>
        <w:t>pasemalaw</w:t>
      </w:r>
      <w:r w:rsidR="0006379C">
        <w:tab/>
        <w:t>tua</w:t>
      </w:r>
      <w:r w:rsidR="0006379C">
        <w:tab/>
        <w:t>kai</w:t>
      </w:r>
      <w:r w:rsidR="0006379C">
        <w:tab/>
        <w:t>nua</w:t>
      </w:r>
    </w:p>
    <w:p w14:paraId="0A21521A" w14:textId="77777777" w:rsidR="00800AD8" w:rsidRDefault="00800AD8" w:rsidP="0006379C">
      <w:pPr>
        <w:pStyle w:val="InterlineGlossWithTrans"/>
        <w:tabs>
          <w:tab w:val="left" w:pos="533"/>
          <w:tab w:val="left" w:pos="1397"/>
          <w:tab w:val="left" w:pos="1901"/>
          <w:tab w:val="left" w:pos="2930"/>
          <w:tab w:val="left" w:pos="3374"/>
          <w:tab w:val="left" w:pos="5183"/>
          <w:tab w:val="left" w:pos="5687"/>
          <w:tab w:val="left" w:pos="7076"/>
          <w:tab w:val="left" w:pos="7580"/>
          <w:tab w:val="left" w:pos="8369"/>
        </w:tabs>
      </w:pPr>
      <w:r>
        <w:tab/>
        <w:t>a-ravats</w:t>
      </w:r>
      <w:r>
        <w:tab/>
        <w:t>i</w:t>
      </w:r>
      <w:r>
        <w:tab/>
        <w:t>gadu</w:t>
      </w:r>
      <w:r>
        <w:tab/>
        <w:t>ika</w:t>
      </w:r>
      <w:r w:rsidR="0006379C">
        <w:tab/>
        <w:t>pu-luîa-luîay-an</w:t>
      </w:r>
      <w:r w:rsidR="0006379C">
        <w:tab/>
        <w:t>tua</w:t>
      </w:r>
      <w:r w:rsidR="0006379C">
        <w:tab/>
        <w:t>pa-em=salaw</w:t>
      </w:r>
      <w:r w:rsidR="0006379C">
        <w:tab/>
        <w:t>tua</w:t>
      </w:r>
      <w:r w:rsidR="0006379C">
        <w:tab/>
        <w:t>kai</w:t>
      </w:r>
      <w:r w:rsidR="0006379C">
        <w:tab/>
        <w:t>nua</w:t>
      </w:r>
    </w:p>
    <w:p w14:paraId="3B57695E" w14:textId="77777777" w:rsidR="00800AD8" w:rsidRDefault="00800AD8" w:rsidP="0006379C">
      <w:pPr>
        <w:pStyle w:val="InterlineTransNoFree"/>
        <w:tabs>
          <w:tab w:val="left" w:pos="1397"/>
          <w:tab w:val="left" w:pos="1901"/>
          <w:tab w:val="left" w:pos="2930"/>
          <w:tab w:val="left" w:pos="3374"/>
          <w:tab w:val="left" w:pos="5183"/>
          <w:tab w:val="left" w:pos="5687"/>
          <w:tab w:val="left" w:pos="7076"/>
          <w:tab w:val="left" w:pos="7580"/>
          <w:tab w:val="left" w:pos="8369"/>
        </w:tabs>
      </w:pPr>
      <w:r>
        <w:tab/>
      </w:r>
      <w:r>
        <w:rPr>
          <w:smallCaps/>
        </w:rPr>
        <w:t>c-</w:t>
      </w:r>
      <w:r>
        <w:t>true</w:t>
      </w:r>
      <w:r>
        <w:tab/>
      </w:r>
      <w:r>
        <w:rPr>
          <w:smallCaps/>
        </w:rPr>
        <w:t>loc</w:t>
      </w:r>
      <w:r>
        <w:tab/>
        <w:t>mountain</w:t>
      </w:r>
      <w:r>
        <w:tab/>
        <w:t>not</w:t>
      </w:r>
      <w:r w:rsidR="0006379C">
        <w:tab/>
        <w:t>have-</w:t>
      </w:r>
      <w:r w:rsidR="0006379C">
        <w:rPr>
          <w:smallCaps/>
        </w:rPr>
        <w:t>red</w:t>
      </w:r>
      <w:r w:rsidR="0006379C">
        <w:t>-tired-</w:t>
      </w:r>
      <w:r w:rsidR="0006379C">
        <w:rPr>
          <w:smallCaps/>
        </w:rPr>
        <w:t>lf</w:t>
      </w:r>
      <w:r w:rsidR="0006379C">
        <w:tab/>
      </w:r>
      <w:r w:rsidR="0006379C">
        <w:rPr>
          <w:smallCaps/>
        </w:rPr>
        <w:t>obl</w:t>
      </w:r>
      <w:r w:rsidR="0006379C">
        <w:tab/>
        <w:t>cause-</w:t>
      </w:r>
      <w:r w:rsidR="0006379C">
        <w:rPr>
          <w:smallCaps/>
        </w:rPr>
        <w:t>af</w:t>
      </w:r>
      <w:r w:rsidR="0006379C">
        <w:t>=tell</w:t>
      </w:r>
      <w:r w:rsidR="0006379C">
        <w:tab/>
      </w:r>
      <w:r w:rsidR="0006379C">
        <w:rPr>
          <w:smallCaps/>
        </w:rPr>
        <w:t>obl</w:t>
      </w:r>
      <w:r w:rsidR="0006379C">
        <w:tab/>
        <w:t>speech</w:t>
      </w:r>
      <w:r w:rsidR="0006379C">
        <w:tab/>
        <w:t>of</w:t>
      </w:r>
    </w:p>
    <w:p w14:paraId="2371FE49" w14:textId="77777777" w:rsidR="00800AD8" w:rsidRDefault="00800AD8" w:rsidP="0006379C">
      <w:pPr>
        <w:pStyle w:val="InterlineText"/>
        <w:tabs>
          <w:tab w:val="left" w:pos="533"/>
          <w:tab w:val="left" w:pos="1442"/>
          <w:tab w:val="left" w:pos="1946"/>
        </w:tabs>
      </w:pPr>
      <w:r>
        <w:tab/>
        <w:t>Tsemas,</w:t>
      </w:r>
      <w:r>
        <w:tab/>
        <w:t>tua</w:t>
      </w:r>
      <w:r>
        <w:tab/>
        <w:t>tjemtjautsikel.</w:t>
      </w:r>
    </w:p>
    <w:p w14:paraId="673506C4" w14:textId="77777777" w:rsidR="00800AD8" w:rsidRDefault="00800AD8" w:rsidP="0006379C">
      <w:pPr>
        <w:pStyle w:val="InterlineGlossWithTrans"/>
        <w:tabs>
          <w:tab w:val="left" w:pos="533"/>
          <w:tab w:val="left" w:pos="1442"/>
          <w:tab w:val="left" w:pos="1946"/>
        </w:tabs>
      </w:pPr>
      <w:r>
        <w:tab/>
        <w:t>Tsemas</w:t>
      </w:r>
      <w:r>
        <w:tab/>
        <w:t>tua</w:t>
      </w:r>
      <w:r>
        <w:tab/>
        <w:t>em=tj-tjautsikel</w:t>
      </w:r>
    </w:p>
    <w:p w14:paraId="78517BA5" w14:textId="77777777" w:rsidR="00800AD8" w:rsidRDefault="00800AD8" w:rsidP="0006379C">
      <w:pPr>
        <w:pStyle w:val="InterlineTrans"/>
        <w:tabs>
          <w:tab w:val="left" w:pos="533"/>
          <w:tab w:val="left" w:pos="1442"/>
          <w:tab w:val="left" w:pos="1946"/>
        </w:tabs>
      </w:pPr>
      <w:r>
        <w:tab/>
        <w:t>God</w:t>
      </w:r>
      <w:r>
        <w:tab/>
      </w:r>
      <w:r>
        <w:rPr>
          <w:smallCaps/>
        </w:rPr>
        <w:t>obl</w:t>
      </w:r>
      <w:r>
        <w:tab/>
      </w:r>
      <w:r>
        <w:rPr>
          <w:smallCaps/>
        </w:rPr>
        <w:t>af</w:t>
      </w:r>
      <w:r>
        <w:t>=</w:t>
      </w:r>
      <w:r>
        <w:rPr>
          <w:smallCaps/>
        </w:rPr>
        <w:t>red</w:t>
      </w:r>
      <w:r>
        <w:t>-story</w:t>
      </w:r>
    </w:p>
    <w:p w14:paraId="69015F1A" w14:textId="77777777" w:rsidR="00800AD8" w:rsidRDefault="00800AD8" w:rsidP="0006379C">
      <w:pPr>
        <w:pStyle w:val="InterlineFreeCommentFollows"/>
      </w:pPr>
      <w:r>
        <w:t xml:space="preserve">During Mr Whitehorn’s time in </w:t>
      </w:r>
      <w:smartTag w:uri="urn:schemas-microsoft-com:office:smarttags" w:element="country-region">
        <w:smartTag w:uri="urn:schemas-microsoft-com:office:smarttags" w:element="place">
          <w:r>
            <w:t>Taiwan</w:t>
          </w:r>
        </w:smartTag>
      </w:smartTag>
      <w:r>
        <w:t xml:space="preserve"> even in very distant places in the mountains</w:t>
      </w:r>
      <w:r w:rsidR="0006379C">
        <w:t xml:space="preserve"> </w:t>
      </w:r>
      <w:r>
        <w:t>he has not shirked telling the word of God and preaching.</w:t>
      </w:r>
    </w:p>
    <w:p w14:paraId="74AA5384" w14:textId="77777777" w:rsidR="00800AD8" w:rsidRDefault="00A8416B" w:rsidP="0006379C">
      <w:pPr>
        <w:pStyle w:val="CommentLastWithHalfSpace"/>
      </w:pPr>
      <w:r>
        <w:t>[</w:t>
      </w:r>
      <w:r w:rsidR="0006379C" w:rsidRPr="0006379C">
        <w:rPr>
          <w:rStyle w:val="VernacularText"/>
        </w:rPr>
        <w:t>tjemtjautsikel</w:t>
      </w:r>
      <w:r w:rsidR="0006379C">
        <w:t xml:space="preserve">: </w:t>
      </w:r>
      <w:r w:rsidR="00800AD8">
        <w:t>unusual reduplication, or is</w:t>
      </w:r>
      <w:r w:rsidR="0006379C">
        <w:t xml:space="preserve"> </w:t>
      </w:r>
      <w:r w:rsidR="00800AD8">
        <w:t xml:space="preserve">it </w:t>
      </w:r>
      <w:r w:rsidR="00800AD8" w:rsidRPr="0006379C">
        <w:rPr>
          <w:rStyle w:val="VernacularText"/>
        </w:rPr>
        <w:t>m=tje-</w:t>
      </w:r>
      <w:r w:rsidR="0006379C">
        <w:t xml:space="preserve"> ‘</w:t>
      </w:r>
      <w:r w:rsidR="00800AD8">
        <w:t>do.at’</w:t>
      </w:r>
      <w:r w:rsidR="0006379C">
        <w:t>]</w:t>
      </w:r>
    </w:p>
    <w:p w14:paraId="4552DE72" w14:textId="77777777" w:rsidR="0006379C" w:rsidRDefault="00DC1AE0" w:rsidP="0006379C">
      <w:pPr>
        <w:pStyle w:val="InterlineText"/>
        <w:tabs>
          <w:tab w:val="left" w:pos="533"/>
          <w:tab w:val="left" w:pos="1067"/>
          <w:tab w:val="left" w:pos="2111"/>
          <w:tab w:val="left" w:pos="2555"/>
          <w:tab w:val="left" w:pos="3284"/>
          <w:tab w:val="left" w:pos="3773"/>
          <w:tab w:val="left" w:pos="4682"/>
          <w:tab w:val="left" w:pos="5726"/>
          <w:tab w:val="left" w:pos="6650"/>
          <w:tab w:val="left" w:pos="7739"/>
        </w:tabs>
      </w:pPr>
      <w:r w:rsidRPr="003A1D48">
        <w:rPr>
          <w:rStyle w:val="InterlineTextNumChar"/>
        </w:rPr>
        <w:t>006</w:t>
      </w:r>
      <w:r w:rsidR="00800AD8">
        <w:tab/>
        <w:t>pai</w:t>
      </w:r>
      <w:r w:rsidR="00800AD8">
        <w:tab/>
        <w:t>kana</w:t>
      </w:r>
      <w:r w:rsidR="00800AD8">
        <w:tab/>
        <w:t>ika</w:t>
      </w:r>
      <w:r w:rsidR="00800AD8">
        <w:tab/>
        <w:t>pitsul</w:t>
      </w:r>
      <w:r w:rsidR="00800AD8">
        <w:tab/>
        <w:t>nua</w:t>
      </w:r>
      <w:r w:rsidR="00800AD8">
        <w:tab/>
        <w:t>Tsemas,</w:t>
      </w:r>
      <w:r w:rsidR="0006379C">
        <w:tab/>
        <w:t>kana</w:t>
      </w:r>
      <w:r w:rsidR="0006379C">
        <w:tab/>
        <w:t>ikana</w:t>
      </w:r>
      <w:r w:rsidR="0006379C">
        <w:tab/>
        <w:t>men</w:t>
      </w:r>
      <w:r w:rsidR="0006379C">
        <w:tab/>
        <w:t>a</w:t>
      </w:r>
    </w:p>
    <w:p w14:paraId="172CA00C" w14:textId="77777777" w:rsidR="00800AD8" w:rsidRDefault="00800AD8" w:rsidP="0006379C">
      <w:pPr>
        <w:pStyle w:val="InterlineGlossWithTrans"/>
        <w:tabs>
          <w:tab w:val="left" w:pos="533"/>
          <w:tab w:val="left" w:pos="1067"/>
          <w:tab w:val="left" w:pos="2111"/>
          <w:tab w:val="left" w:pos="2555"/>
          <w:tab w:val="left" w:pos="3284"/>
          <w:tab w:val="left" w:pos="3773"/>
          <w:tab w:val="left" w:pos="4682"/>
          <w:tab w:val="left" w:pos="5726"/>
          <w:tab w:val="left" w:pos="6650"/>
          <w:tab w:val="left" w:pos="7739"/>
        </w:tabs>
      </w:pPr>
      <w:r>
        <w:tab/>
        <w:t>pai</w:t>
      </w:r>
      <w:r>
        <w:tab/>
        <w:t>ka-na</w:t>
      </w:r>
      <w:r>
        <w:tab/>
        <w:t>ika</w:t>
      </w:r>
      <w:r>
        <w:tab/>
        <w:t>pitsul</w:t>
      </w:r>
      <w:r>
        <w:tab/>
        <w:t>nua</w:t>
      </w:r>
      <w:r>
        <w:tab/>
        <w:t>Tsemas</w:t>
      </w:r>
      <w:r w:rsidR="0006379C">
        <w:tab/>
        <w:t>ka-na</w:t>
      </w:r>
      <w:r w:rsidR="0006379C">
        <w:tab/>
        <w:t>ika-na</w:t>
      </w:r>
      <w:r w:rsidR="0006379C">
        <w:tab/>
        <w:t>amen</w:t>
      </w:r>
      <w:r w:rsidR="0006379C">
        <w:tab/>
        <w:t>a</w:t>
      </w:r>
    </w:p>
    <w:p w14:paraId="26049DAA" w14:textId="77777777" w:rsidR="00800AD8" w:rsidRDefault="00800AD8" w:rsidP="0006379C">
      <w:pPr>
        <w:pStyle w:val="InterlineTransNoFree"/>
        <w:tabs>
          <w:tab w:val="left" w:pos="1067"/>
          <w:tab w:val="left" w:pos="2111"/>
          <w:tab w:val="left" w:pos="2555"/>
          <w:tab w:val="left" w:pos="3284"/>
          <w:tab w:val="left" w:pos="3773"/>
          <w:tab w:val="left" w:pos="4682"/>
          <w:tab w:val="left" w:pos="5726"/>
          <w:tab w:val="left" w:pos="6650"/>
          <w:tab w:val="left" w:pos="7739"/>
        </w:tabs>
      </w:pPr>
      <w:r>
        <w:tab/>
        <w:t>well</w:t>
      </w:r>
      <w:r>
        <w:tab/>
        <w:t>after-then</w:t>
      </w:r>
      <w:r>
        <w:tab/>
        <w:t>not</w:t>
      </w:r>
      <w:r>
        <w:tab/>
        <w:t>strong</w:t>
      </w:r>
      <w:r>
        <w:tab/>
        <w:t>of</w:t>
      </w:r>
      <w:r>
        <w:tab/>
        <w:t>God</w:t>
      </w:r>
      <w:r w:rsidR="0006379C">
        <w:tab/>
        <w:t>after-then</w:t>
      </w:r>
      <w:r w:rsidR="0006379C">
        <w:tab/>
        <w:t>not-then</w:t>
      </w:r>
      <w:r w:rsidR="0006379C">
        <w:tab/>
      </w:r>
      <w:r w:rsidR="0006379C">
        <w:rPr>
          <w:smallCaps/>
        </w:rPr>
        <w:t>f.</w:t>
      </w:r>
      <w:r w:rsidR="0006379C">
        <w:t>we(</w:t>
      </w:r>
      <w:r w:rsidR="0006379C">
        <w:rPr>
          <w:smallCaps/>
        </w:rPr>
        <w:t>exc</w:t>
      </w:r>
      <w:r w:rsidR="0006379C">
        <w:t>)</w:t>
      </w:r>
      <w:r w:rsidR="0006379C">
        <w:rPr>
          <w:smallCaps/>
        </w:rPr>
        <w:tab/>
        <w:t>c</w:t>
      </w:r>
    </w:p>
    <w:p w14:paraId="1A214A2B" w14:textId="77777777" w:rsidR="00800AD8" w:rsidRDefault="00800AD8" w:rsidP="0006379C">
      <w:pPr>
        <w:pStyle w:val="InterlineText"/>
        <w:tabs>
          <w:tab w:val="left" w:pos="533"/>
          <w:tab w:val="left" w:pos="1757"/>
          <w:tab w:val="left" w:pos="2141"/>
          <w:tab w:val="left" w:pos="3275"/>
        </w:tabs>
      </w:pPr>
      <w:r>
        <w:tab/>
        <w:t>zinuker</w:t>
      </w:r>
      <w:r>
        <w:tab/>
        <w:t>ni</w:t>
      </w:r>
      <w:r>
        <w:tab/>
        <w:t>Uaituun</w:t>
      </w:r>
      <w:r>
        <w:tab/>
        <w:t>sinsi.</w:t>
      </w:r>
    </w:p>
    <w:p w14:paraId="0A270B12" w14:textId="77777777" w:rsidR="00800AD8" w:rsidRDefault="00800AD8" w:rsidP="0006379C">
      <w:pPr>
        <w:pStyle w:val="InterlineGlossWithTrans"/>
        <w:tabs>
          <w:tab w:val="left" w:pos="533"/>
          <w:tab w:val="left" w:pos="1757"/>
          <w:tab w:val="left" w:pos="2141"/>
          <w:tab w:val="left" w:pos="3275"/>
        </w:tabs>
      </w:pPr>
      <w:r>
        <w:tab/>
        <w:t>in=zuker</w:t>
      </w:r>
      <w:r>
        <w:tab/>
        <w:t>ni</w:t>
      </w:r>
      <w:r>
        <w:tab/>
        <w:t>Uaituun</w:t>
      </w:r>
      <w:r>
        <w:tab/>
        <w:t>sinsi</w:t>
      </w:r>
    </w:p>
    <w:p w14:paraId="16E074E7" w14:textId="77777777" w:rsidR="00800AD8" w:rsidRDefault="00800AD8" w:rsidP="0006379C">
      <w:pPr>
        <w:pStyle w:val="InterlineTrans"/>
        <w:tabs>
          <w:tab w:val="left" w:pos="533"/>
          <w:tab w:val="left" w:pos="1757"/>
          <w:tab w:val="left" w:pos="2141"/>
          <w:tab w:val="left" w:pos="3275"/>
        </w:tabs>
      </w:pPr>
      <w:r>
        <w:tab/>
      </w:r>
      <w:r>
        <w:rPr>
          <w:smallCaps/>
        </w:rPr>
        <w:t>perf</w:t>
      </w:r>
      <w:r>
        <w:t>=arrive</w:t>
      </w:r>
      <w:r>
        <w:tab/>
        <w:t>by</w:t>
      </w:r>
      <w:r>
        <w:tab/>
        <w:t>Whitehorn</w:t>
      </w:r>
      <w:r>
        <w:tab/>
        <w:t>teacher</w:t>
      </w:r>
    </w:p>
    <w:p w14:paraId="3BF180B5" w14:textId="77777777" w:rsidR="00800AD8" w:rsidRDefault="00800AD8" w:rsidP="00A8416B">
      <w:pPr>
        <w:pStyle w:val="InterlineFreeCommentFollows"/>
      </w:pPr>
      <w:r>
        <w:t>If it were not for the power of God Mr Whitehorn would not have reached us.</w:t>
      </w:r>
    </w:p>
    <w:p w14:paraId="3AE381D6" w14:textId="77777777" w:rsidR="00800AD8" w:rsidRDefault="00A8416B" w:rsidP="00A8416B">
      <w:pPr>
        <w:pStyle w:val="CommentLastWithHalfSpace"/>
      </w:pPr>
      <w:r>
        <w:t>[</w:t>
      </w:r>
      <w:r w:rsidR="007412F6" w:rsidRPr="007412F6">
        <w:rPr>
          <w:rStyle w:val="VernacularText"/>
        </w:rPr>
        <w:t>ikana</w:t>
      </w:r>
      <w:r w:rsidR="007412F6">
        <w:t xml:space="preserve">: was </w:t>
      </w:r>
      <w:r w:rsidR="007412F6" w:rsidRPr="007412F6">
        <w:rPr>
          <w:rStyle w:val="VernacularText"/>
        </w:rPr>
        <w:t>kana</w:t>
      </w:r>
      <w:r>
        <w:t>]</w:t>
      </w:r>
    </w:p>
    <w:p w14:paraId="44F8BFAA" w14:textId="77777777" w:rsidR="007412F6" w:rsidRDefault="00DC1AE0" w:rsidP="007412F6">
      <w:pPr>
        <w:pStyle w:val="InterlineText"/>
        <w:tabs>
          <w:tab w:val="left" w:pos="533"/>
          <w:tab w:val="left" w:pos="1232"/>
          <w:tab w:val="left" w:pos="1616"/>
          <w:tab w:val="left" w:pos="2450"/>
          <w:tab w:val="left" w:pos="5114"/>
          <w:tab w:val="left" w:pos="5603"/>
          <w:tab w:val="left" w:pos="6512"/>
        </w:tabs>
      </w:pPr>
      <w:r w:rsidRPr="003A1D48">
        <w:rPr>
          <w:rStyle w:val="InterlineTextNumChar"/>
        </w:rPr>
        <w:t>007</w:t>
      </w:r>
      <w:r w:rsidR="00800AD8">
        <w:tab/>
        <w:t>îakua</w:t>
      </w:r>
      <w:r w:rsidR="00800AD8">
        <w:tab/>
        <w:t>ki</w:t>
      </w:r>
      <w:r w:rsidR="007412F6">
        <w:tab/>
        <w:t>anema</w:t>
      </w:r>
      <w:r w:rsidR="007412F6">
        <w:tab/>
        <w:t>pinapupitsulan</w:t>
      </w:r>
      <w:r w:rsidR="007412F6">
        <w:tab/>
        <w:t>nua</w:t>
      </w:r>
      <w:r w:rsidR="007412F6">
        <w:tab/>
        <w:t>Tsemas,</w:t>
      </w:r>
      <w:r w:rsidR="007412F6">
        <w:tab/>
        <w:t>ika</w:t>
      </w:r>
    </w:p>
    <w:p w14:paraId="15DDBD32" w14:textId="77777777" w:rsidR="00800AD8" w:rsidRDefault="00800AD8" w:rsidP="007412F6">
      <w:pPr>
        <w:pStyle w:val="InterlineGlossWithTrans"/>
        <w:tabs>
          <w:tab w:val="left" w:pos="533"/>
          <w:tab w:val="left" w:pos="1232"/>
          <w:tab w:val="left" w:pos="1616"/>
          <w:tab w:val="left" w:pos="2450"/>
          <w:tab w:val="left" w:pos="5114"/>
          <w:tab w:val="left" w:pos="5603"/>
          <w:tab w:val="left" w:pos="6512"/>
        </w:tabs>
      </w:pPr>
      <w:r>
        <w:tab/>
        <w:t>îakua</w:t>
      </w:r>
      <w:r>
        <w:tab/>
        <w:t>ki</w:t>
      </w:r>
      <w:r w:rsidR="007412F6">
        <w:tab/>
        <w:t>a-nema</w:t>
      </w:r>
      <w:r w:rsidR="007412F6">
        <w:tab/>
        <w:t>in=pa-pu-pitsul-an</w:t>
      </w:r>
      <w:r w:rsidR="007412F6">
        <w:tab/>
        <w:t>nua</w:t>
      </w:r>
      <w:r w:rsidR="007412F6">
        <w:tab/>
        <w:t>Tsemas</w:t>
      </w:r>
      <w:r w:rsidR="007412F6">
        <w:tab/>
        <w:t>ika</w:t>
      </w:r>
    </w:p>
    <w:p w14:paraId="76AFD1DF" w14:textId="77777777" w:rsidR="00800AD8" w:rsidRDefault="00800AD8" w:rsidP="007412F6">
      <w:pPr>
        <w:pStyle w:val="InterlineTransNoFree"/>
        <w:tabs>
          <w:tab w:val="left" w:pos="1232"/>
          <w:tab w:val="left" w:pos="1616"/>
          <w:tab w:val="left" w:pos="2450"/>
          <w:tab w:val="left" w:pos="5114"/>
          <w:tab w:val="left" w:pos="5603"/>
          <w:tab w:val="left" w:pos="6512"/>
        </w:tabs>
      </w:pPr>
      <w:r>
        <w:tab/>
        <w:t>but</w:t>
      </w:r>
      <w:r>
        <w:tab/>
        <w:t>do</w:t>
      </w:r>
      <w:r w:rsidR="007412F6">
        <w:tab/>
        <w:t>?-what</w:t>
      </w:r>
      <w:r w:rsidR="007412F6">
        <w:tab/>
      </w:r>
      <w:r w:rsidR="007412F6">
        <w:rPr>
          <w:smallCaps/>
        </w:rPr>
        <w:t>perf</w:t>
      </w:r>
      <w:r w:rsidR="007412F6">
        <w:t>=cause-have-strong-</w:t>
      </w:r>
      <w:r w:rsidR="007412F6">
        <w:rPr>
          <w:smallCaps/>
        </w:rPr>
        <w:t>lf</w:t>
      </w:r>
      <w:r w:rsidR="007412F6">
        <w:tab/>
        <w:t>by</w:t>
      </w:r>
      <w:r w:rsidR="007412F6">
        <w:tab/>
        <w:t>God</w:t>
      </w:r>
      <w:r w:rsidR="007412F6">
        <w:tab/>
        <w:t>not</w:t>
      </w:r>
    </w:p>
    <w:p w14:paraId="52134661" w14:textId="77777777" w:rsidR="007412F6" w:rsidRDefault="00800AD8" w:rsidP="007412F6">
      <w:pPr>
        <w:pStyle w:val="InterlineText"/>
        <w:tabs>
          <w:tab w:val="left" w:pos="533"/>
          <w:tab w:val="left" w:pos="2837"/>
          <w:tab w:val="left" w:pos="3341"/>
          <w:tab w:val="left" w:pos="3830"/>
          <w:tab w:val="left" w:pos="6134"/>
          <w:tab w:val="left" w:pos="7223"/>
          <w:tab w:val="left" w:pos="7727"/>
        </w:tabs>
      </w:pPr>
      <w:r>
        <w:tab/>
        <w:t>napuluîaluîayan</w:t>
      </w:r>
      <w:r>
        <w:tab/>
        <w:t>tu</w:t>
      </w:r>
      <w:r w:rsidR="007412F6">
        <w:tab/>
        <w:t>uri</w:t>
      </w:r>
      <w:r w:rsidR="007412F6">
        <w:tab/>
        <w:t>mapaseqeîing</w:t>
      </w:r>
      <w:r w:rsidR="007412F6">
        <w:tab/>
        <w:t>amen</w:t>
      </w:r>
      <w:r w:rsidR="007412F6">
        <w:tab/>
        <w:t>uta,</w:t>
      </w:r>
      <w:r w:rsidR="007412F6">
        <w:tab/>
        <w:t>ayaya</w:t>
      </w:r>
    </w:p>
    <w:p w14:paraId="487FE682" w14:textId="77777777" w:rsidR="00800AD8" w:rsidRDefault="00800AD8" w:rsidP="007412F6">
      <w:pPr>
        <w:pStyle w:val="InterlineGlossWithTrans"/>
        <w:tabs>
          <w:tab w:val="left" w:pos="533"/>
          <w:tab w:val="left" w:pos="2837"/>
          <w:tab w:val="left" w:pos="3341"/>
          <w:tab w:val="left" w:pos="3830"/>
          <w:tab w:val="left" w:pos="6134"/>
          <w:tab w:val="left" w:pos="7223"/>
          <w:tab w:val="left" w:pos="7727"/>
        </w:tabs>
      </w:pPr>
      <w:r>
        <w:tab/>
        <w:t>na-pu-luîa-luîay-an</w:t>
      </w:r>
      <w:r>
        <w:tab/>
        <w:t>tu</w:t>
      </w:r>
      <w:r w:rsidR="007412F6">
        <w:tab/>
        <w:t>uri</w:t>
      </w:r>
      <w:r w:rsidR="007412F6">
        <w:tab/>
        <w:t>ma-pa-se-qeîing</w:t>
      </w:r>
      <w:r w:rsidR="007412F6">
        <w:tab/>
        <w:t>amen</w:t>
      </w:r>
      <w:r w:rsidR="007412F6">
        <w:tab/>
        <w:t>uta</w:t>
      </w:r>
      <w:r w:rsidR="007412F6">
        <w:tab/>
        <w:t>ay-aya</w:t>
      </w:r>
    </w:p>
    <w:p w14:paraId="6DBAD8F3" w14:textId="77777777" w:rsidR="00800AD8" w:rsidRDefault="00800AD8" w:rsidP="007412F6">
      <w:pPr>
        <w:pStyle w:val="InterlineTransNoFree"/>
        <w:tabs>
          <w:tab w:val="left" w:pos="2837"/>
          <w:tab w:val="left" w:pos="3341"/>
          <w:tab w:val="left" w:pos="3830"/>
          <w:tab w:val="left" w:pos="6134"/>
          <w:tab w:val="left" w:pos="7223"/>
          <w:tab w:val="left" w:pos="7727"/>
        </w:tabs>
      </w:pPr>
      <w:r>
        <w:tab/>
      </w:r>
      <w:r>
        <w:rPr>
          <w:smallCaps/>
        </w:rPr>
        <w:t>past</w:t>
      </w:r>
      <w:r>
        <w:t>-have-</w:t>
      </w:r>
      <w:r>
        <w:rPr>
          <w:smallCaps/>
        </w:rPr>
        <w:t>red</w:t>
      </w:r>
      <w:r>
        <w:t>-tired-</w:t>
      </w:r>
      <w:r>
        <w:rPr>
          <w:smallCaps/>
        </w:rPr>
        <w:t>lf</w:t>
      </w:r>
      <w:r>
        <w:tab/>
      </w:r>
      <w:r>
        <w:rPr>
          <w:smallCaps/>
        </w:rPr>
        <w:t>obl</w:t>
      </w:r>
      <w:r w:rsidR="007412F6">
        <w:tab/>
        <w:t>will</w:t>
      </w:r>
      <w:r w:rsidR="007412F6">
        <w:tab/>
      </w:r>
      <w:r w:rsidR="007412F6">
        <w:rPr>
          <w:smallCaps/>
        </w:rPr>
        <w:t>stat</w:t>
      </w:r>
      <w:r w:rsidR="007412F6">
        <w:t>-cause-</w:t>
      </w:r>
      <w:r w:rsidR="007412F6">
        <w:rPr>
          <w:smallCaps/>
        </w:rPr>
        <w:t>invol</w:t>
      </w:r>
      <w:r w:rsidR="007412F6">
        <w:t>-save</w:t>
      </w:r>
      <w:r w:rsidR="007412F6">
        <w:tab/>
      </w:r>
      <w:r w:rsidR="007412F6">
        <w:rPr>
          <w:smallCaps/>
        </w:rPr>
        <w:t>f.</w:t>
      </w:r>
      <w:r w:rsidR="007412F6">
        <w:t>we(</w:t>
      </w:r>
      <w:r w:rsidR="007412F6">
        <w:rPr>
          <w:smallCaps/>
        </w:rPr>
        <w:t>exc</w:t>
      </w:r>
      <w:r w:rsidR="007412F6">
        <w:t>)</w:t>
      </w:r>
      <w:r w:rsidR="007412F6">
        <w:tab/>
        <w:t>also</w:t>
      </w:r>
      <w:r w:rsidR="007412F6">
        <w:tab/>
      </w:r>
      <w:r w:rsidR="007412F6">
        <w:rPr>
          <w:smallCaps/>
        </w:rPr>
        <w:t>red</w:t>
      </w:r>
      <w:r w:rsidR="007412F6">
        <w:t>-say</w:t>
      </w:r>
    </w:p>
    <w:p w14:paraId="3421C64F" w14:textId="77777777" w:rsidR="007412F6" w:rsidRDefault="00800AD8" w:rsidP="007412F6">
      <w:pPr>
        <w:pStyle w:val="InterlineText"/>
        <w:tabs>
          <w:tab w:val="left" w:pos="533"/>
          <w:tab w:val="left" w:pos="1622"/>
          <w:tab w:val="left" w:pos="1886"/>
          <w:tab w:val="left" w:pos="3695"/>
          <w:tab w:val="left" w:pos="4679"/>
          <w:tab w:val="left" w:pos="6908"/>
          <w:tab w:val="left" w:pos="7682"/>
        </w:tabs>
      </w:pPr>
      <w:r>
        <w:tab/>
        <w:t>men</w:t>
      </w:r>
      <w:r>
        <w:tab/>
        <w:t>a</w:t>
      </w:r>
      <w:r w:rsidR="007412F6">
        <w:tab/>
        <w:t>malevaleva;</w:t>
      </w:r>
      <w:r w:rsidR="007412F6">
        <w:tab/>
        <w:t>saka</w:t>
      </w:r>
      <w:r w:rsidR="007412F6">
        <w:tab/>
        <w:t>napaparangez</w:t>
      </w:r>
      <w:r w:rsidR="007412F6">
        <w:tab/>
        <w:t>anga</w:t>
      </w:r>
      <w:r w:rsidR="007412F6">
        <w:tab/>
        <w:t>men</w:t>
      </w:r>
    </w:p>
    <w:p w14:paraId="0EC18B0F" w14:textId="77777777" w:rsidR="00800AD8" w:rsidRDefault="00800AD8" w:rsidP="007412F6">
      <w:pPr>
        <w:pStyle w:val="InterlineGlossWithTrans"/>
        <w:tabs>
          <w:tab w:val="left" w:pos="533"/>
          <w:tab w:val="left" w:pos="1622"/>
          <w:tab w:val="left" w:pos="1886"/>
          <w:tab w:val="left" w:pos="3695"/>
          <w:tab w:val="left" w:pos="4679"/>
          <w:tab w:val="left" w:pos="6908"/>
          <w:tab w:val="left" w:pos="7682"/>
        </w:tabs>
      </w:pPr>
      <w:r>
        <w:tab/>
        <w:t>amen</w:t>
      </w:r>
      <w:r>
        <w:tab/>
        <w:t>a</w:t>
      </w:r>
      <w:r w:rsidR="007412F6">
        <w:tab/>
        <w:t>ma-leva-leva</w:t>
      </w:r>
      <w:r w:rsidR="007412F6">
        <w:tab/>
        <w:t>sa-ka</w:t>
      </w:r>
      <w:r w:rsidR="007412F6">
        <w:tab/>
        <w:t>na-pa-pa-rangez</w:t>
      </w:r>
      <w:r w:rsidR="007412F6">
        <w:tab/>
        <w:t>anga</w:t>
      </w:r>
      <w:r w:rsidR="007412F6">
        <w:tab/>
        <w:t>amen</w:t>
      </w:r>
    </w:p>
    <w:p w14:paraId="3200876E" w14:textId="77777777" w:rsidR="00800AD8" w:rsidRDefault="00800AD8" w:rsidP="007412F6">
      <w:pPr>
        <w:pStyle w:val="InterlineTransNoFree"/>
        <w:tabs>
          <w:tab w:val="left" w:pos="1622"/>
          <w:tab w:val="left" w:pos="1886"/>
          <w:tab w:val="left" w:pos="3695"/>
          <w:tab w:val="left" w:pos="4679"/>
          <w:tab w:val="left" w:pos="6908"/>
          <w:tab w:val="left" w:pos="7682"/>
        </w:tabs>
        <w:rPr>
          <w:smallCaps/>
        </w:rPr>
      </w:pPr>
      <w:r>
        <w:tab/>
      </w:r>
      <w:r>
        <w:rPr>
          <w:smallCaps/>
        </w:rPr>
        <w:t>f.</w:t>
      </w:r>
      <w:r>
        <w:t>we(</w:t>
      </w:r>
      <w:r>
        <w:rPr>
          <w:smallCaps/>
        </w:rPr>
        <w:t>exc</w:t>
      </w:r>
      <w:r>
        <w:t>)</w:t>
      </w:r>
      <w:r>
        <w:rPr>
          <w:smallCaps/>
        </w:rPr>
        <w:tab/>
        <w:t>c</w:t>
      </w:r>
      <w:r w:rsidR="007412F6">
        <w:tab/>
      </w:r>
      <w:r w:rsidR="007412F6">
        <w:rPr>
          <w:smallCaps/>
        </w:rPr>
        <w:t>stat</w:t>
      </w:r>
      <w:r w:rsidR="007412F6">
        <w:t>-</w:t>
      </w:r>
      <w:r w:rsidR="007412F6">
        <w:rPr>
          <w:smallCaps/>
        </w:rPr>
        <w:t>red</w:t>
      </w:r>
      <w:r w:rsidR="007412F6">
        <w:t>-pleased</w:t>
      </w:r>
      <w:r w:rsidR="007412F6">
        <w:tab/>
        <w:t>and-after</w:t>
      </w:r>
      <w:r w:rsidR="007412F6">
        <w:tab/>
      </w:r>
      <w:r w:rsidR="007412F6">
        <w:rPr>
          <w:smallCaps/>
        </w:rPr>
        <w:t>stat</w:t>
      </w:r>
      <w:r w:rsidR="007412F6">
        <w:t>-cause-cause-rely</w:t>
      </w:r>
      <w:r w:rsidR="007412F6">
        <w:tab/>
        <w:t>indeed</w:t>
      </w:r>
      <w:r w:rsidR="007412F6">
        <w:tab/>
      </w:r>
      <w:r w:rsidR="007412F6">
        <w:rPr>
          <w:smallCaps/>
        </w:rPr>
        <w:t>f.</w:t>
      </w:r>
      <w:r w:rsidR="007412F6">
        <w:t>we(</w:t>
      </w:r>
      <w:r w:rsidR="007412F6">
        <w:rPr>
          <w:smallCaps/>
        </w:rPr>
        <w:t>exc</w:t>
      </w:r>
      <w:r w:rsidR="007412F6">
        <w:t>)</w:t>
      </w:r>
    </w:p>
    <w:p w14:paraId="59585DA7" w14:textId="77777777" w:rsidR="007412F6" w:rsidRDefault="007412F6" w:rsidP="007412F6">
      <w:pPr>
        <w:pStyle w:val="InterlineText"/>
        <w:tabs>
          <w:tab w:val="left" w:pos="533"/>
          <w:tab w:val="left" w:pos="1607"/>
          <w:tab w:val="left" w:pos="2111"/>
        </w:tabs>
      </w:pPr>
      <w:r>
        <w:tab/>
        <w:t>sakamaya</w:t>
      </w:r>
      <w:r>
        <w:tab/>
        <w:t>tua</w:t>
      </w:r>
      <w:r>
        <w:tab/>
        <w:t>Tsemas.</w:t>
      </w:r>
    </w:p>
    <w:p w14:paraId="2E0DAF94" w14:textId="77777777" w:rsidR="00800AD8" w:rsidRDefault="007412F6" w:rsidP="007412F6">
      <w:pPr>
        <w:pStyle w:val="InterlineGlossWithTrans"/>
        <w:tabs>
          <w:tab w:val="left" w:pos="533"/>
          <w:tab w:val="left" w:pos="1607"/>
          <w:tab w:val="left" w:pos="2111"/>
        </w:tabs>
      </w:pPr>
      <w:r>
        <w:tab/>
        <w:t>sakamaya</w:t>
      </w:r>
      <w:r>
        <w:tab/>
        <w:t>tua</w:t>
      </w:r>
      <w:r>
        <w:tab/>
        <w:t>Tsemas</w:t>
      </w:r>
    </w:p>
    <w:p w14:paraId="5E15876C" w14:textId="77777777" w:rsidR="00800AD8" w:rsidRDefault="007412F6" w:rsidP="007412F6">
      <w:pPr>
        <w:pStyle w:val="InterlineTrans"/>
        <w:tabs>
          <w:tab w:val="left" w:pos="533"/>
          <w:tab w:val="left" w:pos="1607"/>
          <w:tab w:val="left" w:pos="2111"/>
        </w:tabs>
      </w:pPr>
      <w:r>
        <w:tab/>
        <w:t>only</w:t>
      </w:r>
      <w:r>
        <w:tab/>
      </w:r>
      <w:r>
        <w:rPr>
          <w:smallCaps/>
        </w:rPr>
        <w:t>obl</w:t>
      </w:r>
      <w:r>
        <w:tab/>
        <w:t>God</w:t>
      </w:r>
    </w:p>
    <w:p w14:paraId="7AF91F16" w14:textId="77777777" w:rsidR="00800AD8" w:rsidRDefault="00800AD8">
      <w:pPr>
        <w:pStyle w:val="InterlineFree"/>
      </w:pPr>
      <w:r>
        <w:t>But he has been given power by God and has not shirked the task, so that we too could be saved; we gladly acknowledge this, and we have truly trusted in God.</w:t>
      </w:r>
    </w:p>
    <w:p w14:paraId="422A7B90" w14:textId="77777777" w:rsidR="007412F6" w:rsidRDefault="00DC1AE0" w:rsidP="007412F6">
      <w:pPr>
        <w:pStyle w:val="InterlineText"/>
        <w:tabs>
          <w:tab w:val="left" w:pos="533"/>
          <w:tab w:val="left" w:pos="1067"/>
          <w:tab w:val="left" w:pos="2006"/>
          <w:tab w:val="left" w:pos="2270"/>
          <w:tab w:val="left" w:pos="2714"/>
          <w:tab w:val="left" w:pos="3848"/>
          <w:tab w:val="left" w:pos="4667"/>
          <w:tab w:val="left" w:pos="6071"/>
          <w:tab w:val="left" w:pos="6935"/>
          <w:tab w:val="left" w:pos="7199"/>
        </w:tabs>
      </w:pPr>
      <w:r w:rsidRPr="003A1D48">
        <w:rPr>
          <w:rStyle w:val="InterlineTextNumChar"/>
        </w:rPr>
        <w:t>008</w:t>
      </w:r>
      <w:r w:rsidR="00800AD8">
        <w:tab/>
        <w:t>pai</w:t>
      </w:r>
      <w:r w:rsidR="00800AD8">
        <w:tab/>
        <w:t>tisun</w:t>
      </w:r>
      <w:r w:rsidR="00800AD8">
        <w:tab/>
        <w:t>a</w:t>
      </w:r>
      <w:r w:rsidR="00800AD8">
        <w:tab/>
        <w:t>ti</w:t>
      </w:r>
      <w:r w:rsidR="00800AD8">
        <w:tab/>
        <w:t>Uaituun</w:t>
      </w:r>
      <w:r w:rsidR="007412F6">
        <w:tab/>
        <w:t>sinsi,</w:t>
      </w:r>
      <w:r w:rsidR="007412F6">
        <w:tab/>
        <w:t>djavadjavay</w:t>
      </w:r>
      <w:r w:rsidR="007412F6">
        <w:tab/>
        <w:t>aravats</w:t>
      </w:r>
      <w:r w:rsidR="007412F6">
        <w:tab/>
        <w:t>a</w:t>
      </w:r>
      <w:r w:rsidR="007412F6">
        <w:tab/>
        <w:t>su</w:t>
      </w:r>
    </w:p>
    <w:p w14:paraId="72D324CB" w14:textId="77777777" w:rsidR="00800AD8" w:rsidRDefault="00800AD8" w:rsidP="007412F6">
      <w:pPr>
        <w:pStyle w:val="InterlineGlossWithTrans"/>
        <w:tabs>
          <w:tab w:val="left" w:pos="533"/>
          <w:tab w:val="left" w:pos="1067"/>
          <w:tab w:val="left" w:pos="2006"/>
          <w:tab w:val="left" w:pos="2270"/>
          <w:tab w:val="left" w:pos="2714"/>
          <w:tab w:val="left" w:pos="3848"/>
          <w:tab w:val="left" w:pos="4667"/>
          <w:tab w:val="left" w:pos="6071"/>
          <w:tab w:val="left" w:pos="6935"/>
          <w:tab w:val="left" w:pos="7199"/>
        </w:tabs>
      </w:pPr>
      <w:r>
        <w:tab/>
        <w:t>pai</w:t>
      </w:r>
      <w:r>
        <w:tab/>
        <w:t>ti-sun</w:t>
      </w:r>
      <w:r>
        <w:tab/>
        <w:t>a</w:t>
      </w:r>
      <w:r>
        <w:tab/>
        <w:t>ti</w:t>
      </w:r>
      <w:r>
        <w:tab/>
        <w:t>Uaituun</w:t>
      </w:r>
      <w:r w:rsidR="007412F6">
        <w:tab/>
        <w:t>sinsi</w:t>
      </w:r>
      <w:r w:rsidR="007412F6">
        <w:tab/>
        <w:t>djava-djavay</w:t>
      </w:r>
      <w:r w:rsidR="007412F6">
        <w:tab/>
        <w:t>a-ravats</w:t>
      </w:r>
      <w:r w:rsidR="007412F6">
        <w:tab/>
        <w:t>a</w:t>
      </w:r>
      <w:r w:rsidR="007412F6">
        <w:tab/>
        <w:t>su</w:t>
      </w:r>
    </w:p>
    <w:p w14:paraId="293765A6" w14:textId="77777777" w:rsidR="00800AD8" w:rsidRDefault="00800AD8" w:rsidP="007412F6">
      <w:pPr>
        <w:pStyle w:val="InterlineTransNoFree"/>
        <w:tabs>
          <w:tab w:val="left" w:pos="1067"/>
          <w:tab w:val="left" w:pos="2006"/>
          <w:tab w:val="left" w:pos="2270"/>
          <w:tab w:val="left" w:pos="2714"/>
          <w:tab w:val="left" w:pos="3848"/>
          <w:tab w:val="left" w:pos="4667"/>
          <w:tab w:val="left" w:pos="6071"/>
          <w:tab w:val="left" w:pos="6935"/>
          <w:tab w:val="left" w:pos="7199"/>
        </w:tabs>
      </w:pPr>
      <w:r>
        <w:tab/>
        <w:t>well</w:t>
      </w:r>
      <w:r>
        <w:tab/>
      </w:r>
      <w:r>
        <w:rPr>
          <w:smallCaps/>
        </w:rPr>
        <w:t>f-</w:t>
      </w:r>
      <w:r>
        <w:t>you(</w:t>
      </w:r>
      <w:r>
        <w:rPr>
          <w:smallCaps/>
        </w:rPr>
        <w:t>s</w:t>
      </w:r>
      <w:r>
        <w:t>)</w:t>
      </w:r>
      <w:r>
        <w:rPr>
          <w:smallCaps/>
        </w:rPr>
        <w:tab/>
        <w:t>c</w:t>
      </w:r>
      <w:r>
        <w:rPr>
          <w:smallCaps/>
        </w:rPr>
        <w:tab/>
        <w:t>f.h</w:t>
      </w:r>
      <w:r>
        <w:tab/>
        <w:t>Whitehorn</w:t>
      </w:r>
      <w:r w:rsidR="007412F6">
        <w:tab/>
        <w:t>teacher</w:t>
      </w:r>
      <w:r w:rsidR="007412F6">
        <w:tab/>
      </w:r>
      <w:r w:rsidR="007412F6">
        <w:rPr>
          <w:smallCaps/>
        </w:rPr>
        <w:t>red</w:t>
      </w:r>
      <w:r w:rsidR="007412F6">
        <w:t>-do.much</w:t>
      </w:r>
      <w:r w:rsidR="007412F6">
        <w:tab/>
      </w:r>
      <w:r w:rsidR="007412F6">
        <w:rPr>
          <w:smallCaps/>
        </w:rPr>
        <w:t>c-</w:t>
      </w:r>
      <w:r w:rsidR="007412F6">
        <w:t>true</w:t>
      </w:r>
      <w:r w:rsidR="007412F6">
        <w:rPr>
          <w:smallCaps/>
        </w:rPr>
        <w:tab/>
        <w:t>c</w:t>
      </w:r>
      <w:r w:rsidR="007412F6">
        <w:rPr>
          <w:smallCaps/>
        </w:rPr>
        <w:tab/>
      </w:r>
      <w:r w:rsidR="007412F6">
        <w:t>you(</w:t>
      </w:r>
      <w:r w:rsidR="007412F6">
        <w:rPr>
          <w:smallCaps/>
        </w:rPr>
        <w:t>s</w:t>
      </w:r>
      <w:r w:rsidR="007412F6">
        <w:t>)</w:t>
      </w:r>
    </w:p>
    <w:p w14:paraId="4D436C58" w14:textId="77777777" w:rsidR="00800AD8" w:rsidRDefault="00800AD8" w:rsidP="007412F6">
      <w:pPr>
        <w:pStyle w:val="InterlineText"/>
        <w:tabs>
          <w:tab w:val="left" w:pos="533"/>
        </w:tabs>
      </w:pPr>
      <w:r>
        <w:tab/>
        <w:t>kina-i-Tayuangan.</w:t>
      </w:r>
    </w:p>
    <w:p w14:paraId="2EA03A0C" w14:textId="77777777" w:rsidR="00800AD8" w:rsidRDefault="00800AD8" w:rsidP="007412F6">
      <w:pPr>
        <w:pStyle w:val="InterlineGlossWithTrans"/>
        <w:tabs>
          <w:tab w:val="left" w:pos="533"/>
        </w:tabs>
      </w:pPr>
      <w:r>
        <w:tab/>
        <w:t>in=ka-i-Tayuang-an</w:t>
      </w:r>
    </w:p>
    <w:p w14:paraId="53DF9C2D" w14:textId="77777777" w:rsidR="00800AD8" w:rsidRDefault="00800AD8" w:rsidP="007412F6">
      <w:pPr>
        <w:pStyle w:val="InterlineTrans"/>
        <w:tabs>
          <w:tab w:val="left" w:pos="533"/>
        </w:tabs>
      </w:pPr>
      <w:r>
        <w:tab/>
      </w:r>
      <w:r w:rsidRPr="007412F6">
        <w:rPr>
          <w:smallCaps/>
          <w:szCs w:val="22"/>
        </w:rPr>
        <w:t>perf=past</w:t>
      </w:r>
      <w:r>
        <w:t>-</w:t>
      </w:r>
      <w:r w:rsidR="00D64271" w:rsidRPr="00D64271">
        <w:rPr>
          <w:smallCaps/>
        </w:rPr>
        <w:t>loc</w:t>
      </w:r>
      <w:r>
        <w:t>-Taiwan-</w:t>
      </w:r>
      <w:r w:rsidR="00D64271" w:rsidRPr="00D64271">
        <w:rPr>
          <w:smallCaps/>
        </w:rPr>
        <w:t>nom</w:t>
      </w:r>
    </w:p>
    <w:p w14:paraId="44773E91" w14:textId="77777777" w:rsidR="00800AD8" w:rsidRDefault="00800AD8" w:rsidP="007412F6">
      <w:pPr>
        <w:pStyle w:val="InterlineFree"/>
      </w:pPr>
      <w:r>
        <w:t xml:space="preserve">Now Mr Whitehorn, we are very grateful for your time in </w:t>
      </w:r>
      <w:smartTag w:uri="urn:schemas-microsoft-com:office:smarttags" w:element="country-region">
        <w:smartTag w:uri="urn:schemas-microsoft-com:office:smarttags" w:element="place">
          <w:r>
            <w:t>Taiwan</w:t>
          </w:r>
        </w:smartTag>
      </w:smartTag>
      <w:r>
        <w:t>.</w:t>
      </w:r>
    </w:p>
    <w:p w14:paraId="2DA820CF" w14:textId="77777777" w:rsidR="007412F6" w:rsidRDefault="00DC1AE0" w:rsidP="007412F6">
      <w:pPr>
        <w:pStyle w:val="InterlineText"/>
        <w:tabs>
          <w:tab w:val="left" w:pos="533"/>
          <w:tab w:val="left" w:pos="1067"/>
          <w:tab w:val="left" w:pos="1556"/>
          <w:tab w:val="left" w:pos="2480"/>
          <w:tab w:val="left" w:pos="2744"/>
          <w:tab w:val="left" w:pos="3818"/>
          <w:tab w:val="left" w:pos="4592"/>
          <w:tab w:val="left" w:pos="5531"/>
          <w:tab w:val="left" w:pos="6365"/>
          <w:tab w:val="left" w:pos="7289"/>
          <w:tab w:val="left" w:pos="8063"/>
        </w:tabs>
      </w:pPr>
      <w:r w:rsidRPr="003A1D48">
        <w:rPr>
          <w:rStyle w:val="InterlineTextNumChar"/>
        </w:rPr>
        <w:t>009</w:t>
      </w:r>
      <w:r w:rsidR="00800AD8">
        <w:tab/>
        <w:t>pai</w:t>
      </w:r>
      <w:r w:rsidR="00800AD8">
        <w:tab/>
        <w:t>ki</w:t>
      </w:r>
      <w:r w:rsidR="00800AD8">
        <w:tab/>
        <w:t>sun</w:t>
      </w:r>
      <w:r w:rsidR="00800AD8">
        <w:tab/>
        <w:t>a</w:t>
      </w:r>
      <w:r w:rsidR="00800AD8">
        <w:tab/>
        <w:t>zemuker</w:t>
      </w:r>
      <w:r w:rsidR="007412F6">
        <w:tab/>
        <w:t>anga</w:t>
      </w:r>
      <w:r w:rsidR="007412F6">
        <w:tab/>
        <w:t>itua</w:t>
      </w:r>
      <w:r w:rsidR="007412F6">
        <w:tab/>
        <w:t>mareka</w:t>
      </w:r>
      <w:r w:rsidR="007412F6">
        <w:tab/>
        <w:t>tja</w:t>
      </w:r>
      <w:r w:rsidR="007412F6">
        <w:tab/>
        <w:t>kaka</w:t>
      </w:r>
      <w:r w:rsidR="007412F6">
        <w:tab/>
        <w:t>i</w:t>
      </w:r>
    </w:p>
    <w:p w14:paraId="25FF80C3" w14:textId="77777777" w:rsidR="00800AD8" w:rsidRDefault="00800AD8" w:rsidP="007412F6">
      <w:pPr>
        <w:pStyle w:val="InterlineGlossWithTrans"/>
        <w:tabs>
          <w:tab w:val="left" w:pos="533"/>
          <w:tab w:val="left" w:pos="1067"/>
          <w:tab w:val="left" w:pos="1556"/>
          <w:tab w:val="left" w:pos="2480"/>
          <w:tab w:val="left" w:pos="2744"/>
          <w:tab w:val="left" w:pos="3818"/>
          <w:tab w:val="left" w:pos="4592"/>
          <w:tab w:val="left" w:pos="5531"/>
          <w:tab w:val="left" w:pos="6365"/>
          <w:tab w:val="left" w:pos="7289"/>
          <w:tab w:val="left" w:pos="8063"/>
        </w:tabs>
      </w:pPr>
      <w:r>
        <w:tab/>
        <w:t>pai</w:t>
      </w:r>
      <w:r>
        <w:tab/>
        <w:t>ki</w:t>
      </w:r>
      <w:r>
        <w:tab/>
        <w:t>sun</w:t>
      </w:r>
      <w:r>
        <w:tab/>
        <w:t>a</w:t>
      </w:r>
      <w:r>
        <w:tab/>
        <w:t>em=zuker</w:t>
      </w:r>
      <w:r w:rsidR="007412F6">
        <w:tab/>
        <w:t>anga</w:t>
      </w:r>
      <w:r w:rsidR="007412F6">
        <w:tab/>
        <w:t>i-tua</w:t>
      </w:r>
      <w:r w:rsidR="007412F6">
        <w:tab/>
        <w:t>mareka</w:t>
      </w:r>
      <w:r w:rsidR="007412F6">
        <w:tab/>
        <w:t>tja</w:t>
      </w:r>
      <w:r w:rsidR="007412F6">
        <w:tab/>
        <w:t>kaka</w:t>
      </w:r>
      <w:r w:rsidR="007412F6">
        <w:tab/>
        <w:t>i</w:t>
      </w:r>
    </w:p>
    <w:p w14:paraId="55FB9154" w14:textId="77777777" w:rsidR="00800AD8" w:rsidRDefault="00800AD8" w:rsidP="007412F6">
      <w:pPr>
        <w:pStyle w:val="InterlineTransNoFree"/>
        <w:tabs>
          <w:tab w:val="left" w:pos="1067"/>
          <w:tab w:val="left" w:pos="1556"/>
          <w:tab w:val="left" w:pos="2480"/>
          <w:tab w:val="left" w:pos="2744"/>
          <w:tab w:val="left" w:pos="3818"/>
          <w:tab w:val="left" w:pos="4592"/>
          <w:tab w:val="left" w:pos="5531"/>
          <w:tab w:val="left" w:pos="6365"/>
          <w:tab w:val="left" w:pos="7289"/>
          <w:tab w:val="left" w:pos="8063"/>
        </w:tabs>
      </w:pPr>
      <w:r>
        <w:tab/>
        <w:t>well</w:t>
      </w:r>
      <w:r>
        <w:tab/>
        <w:t>will</w:t>
      </w:r>
      <w:r>
        <w:tab/>
      </w:r>
      <w:r>
        <w:rPr>
          <w:smallCaps/>
        </w:rPr>
        <w:t>f.</w:t>
      </w:r>
      <w:r>
        <w:t>you(</w:t>
      </w:r>
      <w:r>
        <w:rPr>
          <w:smallCaps/>
        </w:rPr>
        <w:t>s</w:t>
      </w:r>
      <w:r>
        <w:t>)</w:t>
      </w:r>
      <w:r>
        <w:rPr>
          <w:smallCaps/>
        </w:rPr>
        <w:tab/>
        <w:t>c</w:t>
      </w:r>
      <w:r>
        <w:rPr>
          <w:smallCaps/>
        </w:rPr>
        <w:tab/>
        <w:t>af</w:t>
      </w:r>
      <w:r>
        <w:t>=arrive</w:t>
      </w:r>
      <w:r w:rsidR="007412F6">
        <w:tab/>
        <w:t>indeed</w:t>
      </w:r>
      <w:r w:rsidR="007412F6">
        <w:tab/>
      </w:r>
      <w:r w:rsidR="007412F6">
        <w:rPr>
          <w:smallCaps/>
        </w:rPr>
        <w:t>loc</w:t>
      </w:r>
      <w:r w:rsidR="007412F6">
        <w:t>-</w:t>
      </w:r>
      <w:r w:rsidR="007412F6">
        <w:rPr>
          <w:smallCaps/>
        </w:rPr>
        <w:t>obl</w:t>
      </w:r>
      <w:r w:rsidR="007412F6">
        <w:tab/>
        <w:t>many</w:t>
      </w:r>
      <w:r w:rsidR="007412F6">
        <w:tab/>
        <w:t>our(</w:t>
      </w:r>
      <w:r w:rsidR="007412F6">
        <w:rPr>
          <w:smallCaps/>
        </w:rPr>
        <w:t>inc</w:t>
      </w:r>
      <w:r w:rsidR="007412F6">
        <w:t>)</w:t>
      </w:r>
      <w:r w:rsidR="007412F6">
        <w:tab/>
        <w:t>sibling</w:t>
      </w:r>
      <w:r w:rsidR="007412F6">
        <w:tab/>
      </w:r>
      <w:r w:rsidR="007412F6">
        <w:rPr>
          <w:smallCaps/>
        </w:rPr>
        <w:t>loc</w:t>
      </w:r>
    </w:p>
    <w:p w14:paraId="2F033136" w14:textId="77777777" w:rsidR="007412F6" w:rsidRDefault="00800AD8" w:rsidP="007412F6">
      <w:pPr>
        <w:pStyle w:val="InterlineText"/>
        <w:tabs>
          <w:tab w:val="left" w:pos="533"/>
          <w:tab w:val="left" w:pos="1457"/>
          <w:tab w:val="left" w:pos="2006"/>
          <w:tab w:val="left" w:pos="2765"/>
          <w:tab w:val="left" w:pos="3029"/>
          <w:tab w:val="left" w:pos="4973"/>
          <w:tab w:val="left" w:pos="5747"/>
          <w:tab w:val="left" w:pos="6251"/>
        </w:tabs>
      </w:pPr>
      <w:r>
        <w:lastRenderedPageBreak/>
        <w:tab/>
        <w:t>Igiris,</w:t>
      </w:r>
      <w:r>
        <w:tab/>
        <w:t>ki</w:t>
      </w:r>
      <w:r>
        <w:tab/>
        <w:t>sun</w:t>
      </w:r>
      <w:r>
        <w:tab/>
        <w:t>a</w:t>
      </w:r>
      <w:r w:rsidR="007412F6">
        <w:tab/>
        <w:t>tjemautsiketsikel</w:t>
      </w:r>
      <w:r w:rsidR="007412F6">
        <w:tab/>
        <w:t>anga</w:t>
      </w:r>
      <w:r w:rsidR="007412F6">
        <w:tab/>
        <w:t>tua</w:t>
      </w:r>
      <w:r w:rsidR="007412F6">
        <w:tab/>
        <w:t>su</w:t>
      </w:r>
    </w:p>
    <w:p w14:paraId="2883BB76" w14:textId="77777777" w:rsidR="00800AD8" w:rsidRDefault="00800AD8" w:rsidP="007412F6">
      <w:pPr>
        <w:pStyle w:val="InterlineGlossWithTrans"/>
        <w:tabs>
          <w:tab w:val="left" w:pos="533"/>
          <w:tab w:val="left" w:pos="1457"/>
          <w:tab w:val="left" w:pos="2006"/>
          <w:tab w:val="left" w:pos="2765"/>
          <w:tab w:val="left" w:pos="3029"/>
          <w:tab w:val="left" w:pos="4973"/>
          <w:tab w:val="left" w:pos="5747"/>
          <w:tab w:val="left" w:pos="6251"/>
        </w:tabs>
      </w:pPr>
      <w:r>
        <w:tab/>
        <w:t>Igiris</w:t>
      </w:r>
      <w:r>
        <w:tab/>
        <w:t>ki</w:t>
      </w:r>
      <w:r>
        <w:tab/>
        <w:t>sun</w:t>
      </w:r>
      <w:r>
        <w:tab/>
        <w:t>a</w:t>
      </w:r>
      <w:r w:rsidR="007412F6">
        <w:tab/>
        <w:t>em=tsike=tjautsikel</w:t>
      </w:r>
      <w:r w:rsidR="007412F6">
        <w:tab/>
        <w:t>anga</w:t>
      </w:r>
      <w:r w:rsidR="007412F6">
        <w:tab/>
        <w:t>tua</w:t>
      </w:r>
      <w:r w:rsidR="007412F6">
        <w:tab/>
        <w:t>su</w:t>
      </w:r>
    </w:p>
    <w:p w14:paraId="60BB6559" w14:textId="77777777" w:rsidR="00800AD8" w:rsidRDefault="00800AD8" w:rsidP="007412F6">
      <w:pPr>
        <w:pStyle w:val="InterlineTransNoFree"/>
        <w:tabs>
          <w:tab w:val="left" w:pos="1457"/>
          <w:tab w:val="left" w:pos="2006"/>
          <w:tab w:val="left" w:pos="2765"/>
          <w:tab w:val="left" w:pos="3029"/>
          <w:tab w:val="left" w:pos="4973"/>
          <w:tab w:val="left" w:pos="5747"/>
          <w:tab w:val="left" w:pos="6251"/>
        </w:tabs>
        <w:rPr>
          <w:smallCaps/>
        </w:rPr>
      </w:pPr>
      <w:r>
        <w:tab/>
      </w:r>
      <w:smartTag w:uri="urn:schemas-microsoft-com:office:smarttags" w:element="country-region">
        <w:smartTag w:uri="urn:schemas-microsoft-com:office:smarttags" w:element="place">
          <w:r>
            <w:t>England</w:t>
          </w:r>
        </w:smartTag>
      </w:smartTag>
      <w:r>
        <w:tab/>
        <w:t>how</w:t>
      </w:r>
      <w:r>
        <w:tab/>
        <w:t>you(</w:t>
      </w:r>
      <w:r>
        <w:rPr>
          <w:smallCaps/>
        </w:rPr>
        <w:t>s</w:t>
      </w:r>
      <w:r>
        <w:t>)</w:t>
      </w:r>
      <w:r>
        <w:rPr>
          <w:smallCaps/>
        </w:rPr>
        <w:tab/>
        <w:t>c</w:t>
      </w:r>
      <w:r w:rsidR="007412F6">
        <w:tab/>
      </w:r>
      <w:r w:rsidR="007412F6">
        <w:rPr>
          <w:smallCaps/>
        </w:rPr>
        <w:t>af</w:t>
      </w:r>
      <w:r w:rsidR="007412F6">
        <w:t>=</w:t>
      </w:r>
      <w:r w:rsidR="007412F6">
        <w:rPr>
          <w:smallCaps/>
        </w:rPr>
        <w:t>red</w:t>
      </w:r>
      <w:r w:rsidR="007412F6">
        <w:t>=story</w:t>
      </w:r>
      <w:r w:rsidR="007412F6">
        <w:tab/>
        <w:t>indeed</w:t>
      </w:r>
      <w:r w:rsidR="007412F6">
        <w:tab/>
      </w:r>
      <w:r w:rsidR="007412F6">
        <w:rPr>
          <w:smallCaps/>
        </w:rPr>
        <w:t>obl</w:t>
      </w:r>
      <w:r w:rsidR="007412F6">
        <w:tab/>
        <w:t>your(</w:t>
      </w:r>
      <w:r w:rsidR="007412F6">
        <w:rPr>
          <w:smallCaps/>
        </w:rPr>
        <w:t>s</w:t>
      </w:r>
      <w:r w:rsidR="007412F6">
        <w:t>)</w:t>
      </w:r>
    </w:p>
    <w:p w14:paraId="102BEC1D" w14:textId="77777777" w:rsidR="00800AD8" w:rsidRDefault="00800AD8" w:rsidP="007412F6">
      <w:pPr>
        <w:pStyle w:val="InterlineText"/>
        <w:tabs>
          <w:tab w:val="left" w:pos="533"/>
          <w:tab w:val="left" w:pos="3197"/>
          <w:tab w:val="left" w:pos="3701"/>
          <w:tab w:val="left" w:pos="4535"/>
        </w:tabs>
      </w:pPr>
      <w:r>
        <w:tab/>
        <w:t>kinasi-Tayuangan</w:t>
      </w:r>
      <w:r>
        <w:tab/>
        <w:t>tua</w:t>
      </w:r>
      <w:r>
        <w:tab/>
        <w:t>su</w:t>
      </w:r>
      <w:r>
        <w:tab/>
        <w:t>zelian.</w:t>
      </w:r>
    </w:p>
    <w:p w14:paraId="000DD3C7" w14:textId="77777777" w:rsidR="00800AD8" w:rsidRDefault="00800AD8" w:rsidP="007412F6">
      <w:pPr>
        <w:pStyle w:val="InterlineGlossWithTrans"/>
        <w:tabs>
          <w:tab w:val="left" w:pos="533"/>
          <w:tab w:val="left" w:pos="3197"/>
          <w:tab w:val="left" w:pos="3701"/>
          <w:tab w:val="left" w:pos="4535"/>
        </w:tabs>
      </w:pPr>
      <w:r>
        <w:tab/>
        <w:t>in=ka-si-Tayuang-an</w:t>
      </w:r>
      <w:r>
        <w:tab/>
        <w:t>tua</w:t>
      </w:r>
      <w:r>
        <w:tab/>
        <w:t>su</w:t>
      </w:r>
      <w:r>
        <w:tab/>
        <w:t>zeli-an</w:t>
      </w:r>
    </w:p>
    <w:p w14:paraId="2D823875" w14:textId="77777777" w:rsidR="00800AD8" w:rsidRDefault="00800AD8" w:rsidP="007412F6">
      <w:pPr>
        <w:pStyle w:val="InterlineTrans"/>
        <w:tabs>
          <w:tab w:val="left" w:pos="533"/>
          <w:tab w:val="left" w:pos="3197"/>
          <w:tab w:val="left" w:pos="3701"/>
          <w:tab w:val="left" w:pos="4535"/>
        </w:tabs>
      </w:pPr>
      <w:r>
        <w:tab/>
      </w:r>
      <w:r>
        <w:rPr>
          <w:smallCaps/>
        </w:rPr>
        <w:t>perf</w:t>
      </w:r>
      <w:r>
        <w:t>=</w:t>
      </w:r>
      <w:r>
        <w:rPr>
          <w:smallCaps/>
        </w:rPr>
        <w:t>past</w:t>
      </w:r>
      <w:r>
        <w:t>-</w:t>
      </w:r>
      <w:r>
        <w:rPr>
          <w:smallCaps/>
        </w:rPr>
        <w:t>if</w:t>
      </w:r>
      <w:r>
        <w:t>-Taiwan-</w:t>
      </w:r>
      <w:r>
        <w:rPr>
          <w:smallCaps/>
        </w:rPr>
        <w:t>nom</w:t>
      </w:r>
      <w:r>
        <w:tab/>
      </w:r>
      <w:r>
        <w:rPr>
          <w:smallCaps/>
        </w:rPr>
        <w:t>obl</w:t>
      </w:r>
      <w:r>
        <w:tab/>
        <w:t>your(</w:t>
      </w:r>
      <w:r>
        <w:rPr>
          <w:smallCaps/>
        </w:rPr>
        <w:t>s</w:t>
      </w:r>
      <w:r>
        <w:t>)</w:t>
      </w:r>
      <w:r>
        <w:tab/>
        <w:t>weariness-</w:t>
      </w:r>
      <w:r>
        <w:rPr>
          <w:smallCaps/>
        </w:rPr>
        <w:t>nom</w:t>
      </w:r>
    </w:p>
    <w:p w14:paraId="77BCBF10" w14:textId="77777777" w:rsidR="00800AD8" w:rsidRDefault="00800AD8">
      <w:pPr>
        <w:pStyle w:val="InterlineFree"/>
      </w:pPr>
      <w:r>
        <w:t xml:space="preserve">Now you will return to our brothers and sisters in </w:t>
      </w:r>
      <w:smartTag w:uri="urn:schemas-microsoft-com:office:smarttags" w:element="country-region">
        <w:smartTag w:uri="urn:schemas-microsoft-com:office:smarttags" w:element="place">
          <w:r>
            <w:t>England</w:t>
          </w:r>
        </w:smartTag>
      </w:smartTag>
      <w:r>
        <w:t xml:space="preserve">, and you will be telling them of your visit to </w:t>
      </w:r>
      <w:smartTag w:uri="urn:schemas-microsoft-com:office:smarttags" w:element="country-region">
        <w:smartTag w:uri="urn:schemas-microsoft-com:office:smarttags" w:element="place">
          <w:r>
            <w:t>Taiwan</w:t>
          </w:r>
        </w:smartTag>
      </w:smartTag>
      <w:r>
        <w:t xml:space="preserve"> and your labours here.</w:t>
      </w:r>
    </w:p>
    <w:p w14:paraId="1EFAB922" w14:textId="77777777" w:rsidR="007412F6" w:rsidRDefault="00DC1AE0" w:rsidP="007412F6">
      <w:pPr>
        <w:pStyle w:val="InterlineText"/>
        <w:tabs>
          <w:tab w:val="left" w:pos="533"/>
          <w:tab w:val="left" w:pos="977"/>
          <w:tab w:val="left" w:pos="1646"/>
          <w:tab w:val="left" w:pos="2735"/>
          <w:tab w:val="left" w:pos="2999"/>
          <w:tab w:val="left" w:pos="3983"/>
          <w:tab w:val="left" w:pos="4247"/>
          <w:tab w:val="left" w:pos="5006"/>
          <w:tab w:val="left" w:pos="6230"/>
          <w:tab w:val="left" w:pos="7634"/>
        </w:tabs>
      </w:pPr>
      <w:r w:rsidRPr="003A1D48">
        <w:rPr>
          <w:rStyle w:val="InterlineTextNumChar"/>
        </w:rPr>
        <w:t>010</w:t>
      </w:r>
      <w:r w:rsidR="00800AD8">
        <w:tab/>
        <w:t>ika</w:t>
      </w:r>
      <w:r w:rsidR="00800AD8">
        <w:tab/>
        <w:t>manu</w:t>
      </w:r>
      <w:r w:rsidR="00800AD8">
        <w:tab/>
        <w:t>men</w:t>
      </w:r>
      <w:r w:rsidR="00800AD8">
        <w:tab/>
        <w:t>a</w:t>
      </w:r>
      <w:r w:rsidR="00800AD8">
        <w:tab/>
        <w:t>dedet</w:t>
      </w:r>
      <w:r w:rsidR="00800AD8">
        <w:tab/>
        <w:t>a</w:t>
      </w:r>
      <w:r w:rsidR="007412F6">
        <w:tab/>
        <w:t>su</w:t>
      </w:r>
      <w:r w:rsidR="007412F6">
        <w:tab/>
        <w:t>zinuker,</w:t>
      </w:r>
      <w:r w:rsidR="007412F6">
        <w:tab/>
        <w:t>djavadjavay</w:t>
      </w:r>
      <w:r w:rsidR="007412F6">
        <w:tab/>
        <w:t>aravats,</w:t>
      </w:r>
    </w:p>
    <w:p w14:paraId="139D0B9F" w14:textId="77777777" w:rsidR="00800AD8" w:rsidRDefault="00800AD8" w:rsidP="007412F6">
      <w:pPr>
        <w:pStyle w:val="InterlineGlossWithTrans"/>
        <w:tabs>
          <w:tab w:val="left" w:pos="533"/>
          <w:tab w:val="left" w:pos="977"/>
          <w:tab w:val="left" w:pos="1646"/>
          <w:tab w:val="left" w:pos="2735"/>
          <w:tab w:val="left" w:pos="2999"/>
          <w:tab w:val="left" w:pos="3983"/>
          <w:tab w:val="left" w:pos="4247"/>
          <w:tab w:val="left" w:pos="5006"/>
          <w:tab w:val="left" w:pos="6230"/>
          <w:tab w:val="left" w:pos="7634"/>
        </w:tabs>
      </w:pPr>
      <w:r>
        <w:tab/>
        <w:t>ika</w:t>
      </w:r>
      <w:r>
        <w:tab/>
        <w:t>manu</w:t>
      </w:r>
      <w:r>
        <w:tab/>
        <w:t>amen</w:t>
      </w:r>
      <w:r>
        <w:tab/>
        <w:t>a</w:t>
      </w:r>
      <w:r>
        <w:tab/>
        <w:t>de-det</w:t>
      </w:r>
      <w:r>
        <w:tab/>
        <w:t>a</w:t>
      </w:r>
      <w:r w:rsidR="007412F6">
        <w:tab/>
        <w:t>su</w:t>
      </w:r>
      <w:r w:rsidR="007412F6">
        <w:tab/>
        <w:t>in=zuker</w:t>
      </w:r>
      <w:r w:rsidR="007412F6">
        <w:tab/>
        <w:t>djava-djavay</w:t>
      </w:r>
      <w:r w:rsidR="007412F6">
        <w:tab/>
        <w:t>a-ravats</w:t>
      </w:r>
    </w:p>
    <w:p w14:paraId="0AD38411" w14:textId="77777777" w:rsidR="00800AD8" w:rsidRDefault="00800AD8" w:rsidP="007412F6">
      <w:pPr>
        <w:pStyle w:val="InterlineTransNoFree"/>
        <w:tabs>
          <w:tab w:val="left" w:pos="977"/>
          <w:tab w:val="left" w:pos="1646"/>
          <w:tab w:val="left" w:pos="2735"/>
          <w:tab w:val="left" w:pos="2999"/>
          <w:tab w:val="left" w:pos="3983"/>
          <w:tab w:val="left" w:pos="4247"/>
          <w:tab w:val="left" w:pos="5006"/>
          <w:tab w:val="left" w:pos="6230"/>
          <w:tab w:val="left" w:pos="7634"/>
        </w:tabs>
        <w:rPr>
          <w:smallCaps/>
        </w:rPr>
      </w:pPr>
      <w:r>
        <w:tab/>
        <w:t>not</w:t>
      </w:r>
      <w:r>
        <w:tab/>
        <w:t>then</w:t>
      </w:r>
      <w:r>
        <w:tab/>
      </w:r>
      <w:r>
        <w:rPr>
          <w:smallCaps/>
        </w:rPr>
        <w:t>f.</w:t>
      </w:r>
      <w:r>
        <w:t>we(</w:t>
      </w:r>
      <w:r>
        <w:rPr>
          <w:smallCaps/>
        </w:rPr>
        <w:t>exc</w:t>
      </w:r>
      <w:r>
        <w:t>)</w:t>
      </w:r>
      <w:r>
        <w:rPr>
          <w:smallCaps/>
        </w:rPr>
        <w:tab/>
        <w:t>c</w:t>
      </w:r>
      <w:r>
        <w:rPr>
          <w:smallCaps/>
        </w:rPr>
        <w:tab/>
        <w:t>red</w:t>
      </w:r>
      <w:r>
        <w:t>-near</w:t>
      </w:r>
      <w:r>
        <w:rPr>
          <w:smallCaps/>
        </w:rPr>
        <w:tab/>
        <w:t>c</w:t>
      </w:r>
      <w:r w:rsidR="007412F6">
        <w:tab/>
        <w:t>you(</w:t>
      </w:r>
      <w:r w:rsidR="007412F6">
        <w:rPr>
          <w:smallCaps/>
        </w:rPr>
        <w:t>s</w:t>
      </w:r>
      <w:r w:rsidR="007412F6">
        <w:t>)</w:t>
      </w:r>
      <w:r w:rsidR="007412F6">
        <w:tab/>
      </w:r>
      <w:r w:rsidR="007412F6">
        <w:rPr>
          <w:smallCaps/>
        </w:rPr>
        <w:t>perf</w:t>
      </w:r>
      <w:r w:rsidR="007412F6">
        <w:t>=arrive</w:t>
      </w:r>
      <w:r w:rsidR="007412F6">
        <w:tab/>
      </w:r>
      <w:r w:rsidR="007412F6">
        <w:rPr>
          <w:smallCaps/>
        </w:rPr>
        <w:t>red</w:t>
      </w:r>
      <w:r w:rsidR="007412F6">
        <w:t>-do.much</w:t>
      </w:r>
      <w:r w:rsidR="007412F6">
        <w:tab/>
      </w:r>
      <w:r w:rsidR="007412F6">
        <w:rPr>
          <w:smallCaps/>
        </w:rPr>
        <w:t>c-</w:t>
      </w:r>
      <w:r w:rsidR="007412F6">
        <w:t>true</w:t>
      </w:r>
    </w:p>
    <w:p w14:paraId="6F7E4794" w14:textId="77777777" w:rsidR="00800AD8" w:rsidRDefault="00800AD8" w:rsidP="007412F6">
      <w:pPr>
        <w:pStyle w:val="InterlineText"/>
        <w:tabs>
          <w:tab w:val="left" w:pos="533"/>
          <w:tab w:val="left" w:pos="1667"/>
        </w:tabs>
      </w:pPr>
      <w:r>
        <w:tab/>
        <w:t>Uaituun</w:t>
      </w:r>
      <w:r>
        <w:tab/>
        <w:t>sinsi.</w:t>
      </w:r>
    </w:p>
    <w:p w14:paraId="5A8CFCF0" w14:textId="77777777" w:rsidR="00800AD8" w:rsidRDefault="00800AD8" w:rsidP="007412F6">
      <w:pPr>
        <w:pStyle w:val="InterlineGlossWithTrans"/>
        <w:tabs>
          <w:tab w:val="left" w:pos="533"/>
          <w:tab w:val="left" w:pos="1667"/>
        </w:tabs>
      </w:pPr>
      <w:r>
        <w:tab/>
        <w:t>Uaituun</w:t>
      </w:r>
      <w:r>
        <w:tab/>
        <w:t>sinsi</w:t>
      </w:r>
    </w:p>
    <w:p w14:paraId="6DD06CE9" w14:textId="77777777" w:rsidR="00800AD8" w:rsidRDefault="00800AD8" w:rsidP="007412F6">
      <w:pPr>
        <w:pStyle w:val="InterlineTrans"/>
        <w:tabs>
          <w:tab w:val="left" w:pos="533"/>
          <w:tab w:val="left" w:pos="1667"/>
        </w:tabs>
      </w:pPr>
      <w:r>
        <w:tab/>
        <w:t>Whitehorn</w:t>
      </w:r>
      <w:r>
        <w:tab/>
        <w:t>teacher</w:t>
      </w:r>
    </w:p>
    <w:p w14:paraId="6FEF0BCC" w14:textId="77777777" w:rsidR="00800AD8" w:rsidRDefault="00800AD8">
      <w:pPr>
        <w:pStyle w:val="InterlineFree"/>
      </w:pPr>
      <w:r>
        <w:t>It is not as if we to whom you came lived near you; we are very grateful, Mr Whitehorn.</w:t>
      </w:r>
    </w:p>
    <w:p w14:paraId="40A47357" w14:textId="77777777" w:rsidR="007412F6" w:rsidRDefault="00DC1AE0" w:rsidP="007412F6">
      <w:pPr>
        <w:pStyle w:val="InterlineText"/>
        <w:tabs>
          <w:tab w:val="left" w:pos="533"/>
          <w:tab w:val="left" w:pos="1067"/>
          <w:tab w:val="left" w:pos="1826"/>
          <w:tab w:val="left" w:pos="2750"/>
          <w:tab w:val="left" w:pos="3014"/>
          <w:tab w:val="left" w:pos="4943"/>
          <w:tab w:val="left" w:pos="5702"/>
          <w:tab w:val="left" w:pos="6626"/>
        </w:tabs>
      </w:pPr>
      <w:r w:rsidRPr="003A1D48">
        <w:rPr>
          <w:rStyle w:val="InterlineTextNumChar"/>
        </w:rPr>
        <w:t>011</w:t>
      </w:r>
      <w:r w:rsidR="00800AD8">
        <w:tab/>
        <w:t>pai</w:t>
      </w:r>
      <w:r w:rsidR="00800AD8">
        <w:tab/>
        <w:t>uîa</w:t>
      </w:r>
      <w:r w:rsidR="00800AD8">
        <w:tab/>
        <w:t>sun</w:t>
      </w:r>
      <w:r w:rsidR="00800AD8">
        <w:tab/>
        <w:t>a</w:t>
      </w:r>
      <w:r w:rsidR="007412F6">
        <w:tab/>
        <w:t>kinizangan,</w:t>
      </w:r>
      <w:r w:rsidR="007412F6">
        <w:tab/>
        <w:t>uîa</w:t>
      </w:r>
      <w:r w:rsidR="007412F6">
        <w:tab/>
        <w:t>sun</w:t>
      </w:r>
      <w:r w:rsidR="007412F6">
        <w:tab/>
        <w:t>a</w:t>
      </w:r>
    </w:p>
    <w:p w14:paraId="7FE9AF89" w14:textId="77777777" w:rsidR="00800AD8" w:rsidRDefault="00800AD8" w:rsidP="007412F6">
      <w:pPr>
        <w:pStyle w:val="InterlineGlossWithTrans"/>
        <w:tabs>
          <w:tab w:val="left" w:pos="533"/>
          <w:tab w:val="left" w:pos="1067"/>
          <w:tab w:val="left" w:pos="1826"/>
          <w:tab w:val="left" w:pos="2750"/>
          <w:tab w:val="left" w:pos="3014"/>
          <w:tab w:val="left" w:pos="4943"/>
          <w:tab w:val="left" w:pos="5702"/>
          <w:tab w:val="left" w:pos="6626"/>
        </w:tabs>
      </w:pPr>
      <w:r>
        <w:tab/>
        <w:t>pai</w:t>
      </w:r>
      <w:r>
        <w:tab/>
        <w:t>uîa</w:t>
      </w:r>
      <w:r>
        <w:tab/>
        <w:t>sun</w:t>
      </w:r>
      <w:r>
        <w:tab/>
        <w:t>a</w:t>
      </w:r>
      <w:r w:rsidR="007412F6">
        <w:tab/>
        <w:t>in=ki-zang-an</w:t>
      </w:r>
      <w:r w:rsidR="007412F6">
        <w:tab/>
        <w:t>uîa</w:t>
      </w:r>
      <w:r w:rsidR="007412F6">
        <w:tab/>
        <w:t>sun</w:t>
      </w:r>
      <w:r w:rsidR="007412F6">
        <w:tab/>
        <w:t>a</w:t>
      </w:r>
    </w:p>
    <w:p w14:paraId="4300204B" w14:textId="77777777" w:rsidR="00800AD8" w:rsidRDefault="00800AD8" w:rsidP="007412F6">
      <w:pPr>
        <w:pStyle w:val="InterlineTransNoFree"/>
        <w:tabs>
          <w:tab w:val="left" w:pos="1067"/>
          <w:tab w:val="left" w:pos="1826"/>
          <w:tab w:val="left" w:pos="2750"/>
          <w:tab w:val="left" w:pos="3014"/>
          <w:tab w:val="left" w:pos="4943"/>
          <w:tab w:val="left" w:pos="5702"/>
          <w:tab w:val="left" w:pos="6626"/>
        </w:tabs>
        <w:rPr>
          <w:smallCaps/>
        </w:rPr>
      </w:pPr>
      <w:r>
        <w:tab/>
        <w:t>well</w:t>
      </w:r>
      <w:r>
        <w:tab/>
        <w:t>so.that</w:t>
      </w:r>
      <w:r>
        <w:tab/>
      </w:r>
      <w:r>
        <w:rPr>
          <w:smallCaps/>
        </w:rPr>
        <w:t>f.</w:t>
      </w:r>
      <w:r>
        <w:t>you(</w:t>
      </w:r>
      <w:r>
        <w:rPr>
          <w:smallCaps/>
        </w:rPr>
        <w:t>s</w:t>
      </w:r>
      <w:r>
        <w:t>)</w:t>
      </w:r>
      <w:r>
        <w:rPr>
          <w:smallCaps/>
        </w:rPr>
        <w:tab/>
        <w:t>c</w:t>
      </w:r>
      <w:r w:rsidR="007412F6">
        <w:tab/>
      </w:r>
      <w:r w:rsidR="007412F6">
        <w:rPr>
          <w:smallCaps/>
        </w:rPr>
        <w:t>perf</w:t>
      </w:r>
      <w:r w:rsidR="007412F6">
        <w:t>=self-guard-</w:t>
      </w:r>
      <w:r w:rsidR="007412F6">
        <w:rPr>
          <w:smallCaps/>
        </w:rPr>
        <w:t>lf</w:t>
      </w:r>
      <w:r w:rsidR="007412F6">
        <w:tab/>
        <w:t>so.that</w:t>
      </w:r>
      <w:r w:rsidR="007412F6">
        <w:tab/>
      </w:r>
      <w:r w:rsidR="007412F6">
        <w:rPr>
          <w:smallCaps/>
        </w:rPr>
        <w:t>f.</w:t>
      </w:r>
      <w:r w:rsidR="007412F6">
        <w:t>you(</w:t>
      </w:r>
      <w:r w:rsidR="007412F6">
        <w:rPr>
          <w:smallCaps/>
        </w:rPr>
        <w:t>s</w:t>
      </w:r>
      <w:r w:rsidR="007412F6">
        <w:t>)</w:t>
      </w:r>
      <w:r w:rsidR="007412F6">
        <w:rPr>
          <w:smallCaps/>
        </w:rPr>
        <w:tab/>
        <w:t>c</w:t>
      </w:r>
    </w:p>
    <w:p w14:paraId="76E3AB18" w14:textId="77777777" w:rsidR="007412F6" w:rsidRDefault="00800AD8" w:rsidP="007412F6">
      <w:pPr>
        <w:pStyle w:val="InterlineText"/>
        <w:tabs>
          <w:tab w:val="left" w:pos="533"/>
          <w:tab w:val="left" w:pos="3197"/>
          <w:tab w:val="left" w:pos="3956"/>
          <w:tab w:val="left" w:pos="4880"/>
          <w:tab w:val="left" w:pos="5144"/>
          <w:tab w:val="left" w:pos="8573"/>
        </w:tabs>
      </w:pPr>
      <w:r>
        <w:tab/>
        <w:t>pinapupitsulan,</w:t>
      </w:r>
      <w:r>
        <w:tab/>
        <w:t>uîa</w:t>
      </w:r>
      <w:r w:rsidR="007412F6">
        <w:tab/>
        <w:t>sun</w:t>
      </w:r>
      <w:r w:rsidR="007412F6">
        <w:tab/>
        <w:t>a</w:t>
      </w:r>
      <w:r w:rsidR="007412F6">
        <w:tab/>
        <w:t>pinakatsuatsuay</w:t>
      </w:r>
    </w:p>
    <w:p w14:paraId="1727AD5C" w14:textId="77777777" w:rsidR="00800AD8" w:rsidRDefault="00800AD8" w:rsidP="007412F6">
      <w:pPr>
        <w:pStyle w:val="InterlineGlossWithTrans"/>
        <w:tabs>
          <w:tab w:val="left" w:pos="533"/>
          <w:tab w:val="left" w:pos="3197"/>
          <w:tab w:val="left" w:pos="3956"/>
          <w:tab w:val="left" w:pos="4880"/>
          <w:tab w:val="left" w:pos="5144"/>
          <w:tab w:val="left" w:pos="8573"/>
        </w:tabs>
      </w:pPr>
      <w:r>
        <w:tab/>
        <w:t>in=pa-pu-pitsul-an</w:t>
      </w:r>
      <w:r>
        <w:tab/>
        <w:t>uîa</w:t>
      </w:r>
      <w:r w:rsidR="007412F6">
        <w:tab/>
        <w:t>sun</w:t>
      </w:r>
      <w:r w:rsidR="007412F6">
        <w:tab/>
        <w:t>a</w:t>
      </w:r>
      <w:r w:rsidR="007412F6">
        <w:tab/>
        <w:t>in=pa-ka-tsua-tsuay</w:t>
      </w:r>
    </w:p>
    <w:p w14:paraId="68325CCA" w14:textId="77777777" w:rsidR="00800AD8" w:rsidRDefault="00800AD8" w:rsidP="007412F6">
      <w:pPr>
        <w:pStyle w:val="InterlineTransNoFree"/>
        <w:tabs>
          <w:tab w:val="left" w:pos="3197"/>
          <w:tab w:val="left" w:pos="3956"/>
          <w:tab w:val="left" w:pos="4880"/>
          <w:tab w:val="left" w:pos="5144"/>
          <w:tab w:val="left" w:pos="8573"/>
        </w:tabs>
      </w:pPr>
      <w:r>
        <w:tab/>
      </w:r>
      <w:r>
        <w:rPr>
          <w:smallCaps/>
        </w:rPr>
        <w:t>perf</w:t>
      </w:r>
      <w:r>
        <w:t>=cause-have-strong-</w:t>
      </w:r>
      <w:r>
        <w:rPr>
          <w:smallCaps/>
        </w:rPr>
        <w:t>lf</w:t>
      </w:r>
      <w:r>
        <w:tab/>
        <w:t>so.that</w:t>
      </w:r>
      <w:r w:rsidR="007412F6">
        <w:tab/>
      </w:r>
      <w:r w:rsidR="007412F6">
        <w:rPr>
          <w:smallCaps/>
        </w:rPr>
        <w:t>f.</w:t>
      </w:r>
      <w:r w:rsidR="007412F6">
        <w:t>you(</w:t>
      </w:r>
      <w:r w:rsidR="007412F6">
        <w:rPr>
          <w:smallCaps/>
        </w:rPr>
        <w:t>s</w:t>
      </w:r>
      <w:r w:rsidR="007412F6">
        <w:t>)</w:t>
      </w:r>
      <w:r w:rsidR="007412F6">
        <w:rPr>
          <w:smallCaps/>
        </w:rPr>
        <w:tab/>
        <w:t>c</w:t>
      </w:r>
      <w:r w:rsidR="007412F6">
        <w:tab/>
      </w:r>
      <w:r w:rsidR="007412F6">
        <w:rPr>
          <w:smallCaps/>
        </w:rPr>
        <w:t>perf</w:t>
      </w:r>
      <w:r w:rsidR="007412F6">
        <w:t>=cause-become-</w:t>
      </w:r>
      <w:r w:rsidR="007412F6">
        <w:rPr>
          <w:smallCaps/>
        </w:rPr>
        <w:t>red</w:t>
      </w:r>
      <w:r w:rsidR="007412F6">
        <w:t>-long.time</w:t>
      </w:r>
    </w:p>
    <w:p w14:paraId="6F1E9E53" w14:textId="77777777" w:rsidR="007412F6" w:rsidRDefault="007412F6" w:rsidP="007412F6">
      <w:pPr>
        <w:pStyle w:val="InterlineText"/>
        <w:tabs>
          <w:tab w:val="left" w:pos="533"/>
          <w:tab w:val="left" w:pos="1037"/>
          <w:tab w:val="left" w:pos="2756"/>
          <w:tab w:val="left" w:pos="3245"/>
          <w:tab w:val="left" w:pos="4829"/>
          <w:tab w:val="left" w:pos="5093"/>
          <w:tab w:val="left" w:pos="5942"/>
          <w:tab w:val="left" w:pos="6446"/>
        </w:tabs>
      </w:pPr>
      <w:r>
        <w:tab/>
      </w:r>
      <w:r w:rsidR="00800AD8">
        <w:t>i</w:t>
      </w:r>
      <w:r w:rsidR="00800AD8">
        <w:tab/>
        <w:t>katsauan</w:t>
      </w:r>
      <w:r w:rsidR="00800AD8">
        <w:tab/>
        <w:t>nua</w:t>
      </w:r>
      <w:r w:rsidR="00800AD8">
        <w:tab/>
        <w:t>naqemati</w:t>
      </w:r>
      <w:r>
        <w:tab/>
        <w:t>a</w:t>
      </w:r>
      <w:r>
        <w:tab/>
        <w:t>Tsemas</w:t>
      </w:r>
      <w:r>
        <w:tab/>
        <w:t>tua</w:t>
      </w:r>
      <w:r>
        <w:tab/>
        <w:t>su</w:t>
      </w:r>
    </w:p>
    <w:p w14:paraId="04ACDA68" w14:textId="77777777" w:rsidR="00800AD8" w:rsidRDefault="007412F6" w:rsidP="007412F6">
      <w:pPr>
        <w:pStyle w:val="InterlineGlossWithTrans"/>
        <w:tabs>
          <w:tab w:val="left" w:pos="533"/>
          <w:tab w:val="left" w:pos="1037"/>
          <w:tab w:val="left" w:pos="2756"/>
          <w:tab w:val="left" w:pos="3245"/>
          <w:tab w:val="left" w:pos="4829"/>
          <w:tab w:val="left" w:pos="5093"/>
          <w:tab w:val="left" w:pos="5942"/>
          <w:tab w:val="left" w:pos="6446"/>
        </w:tabs>
      </w:pPr>
      <w:r>
        <w:tab/>
      </w:r>
      <w:r w:rsidR="00800AD8">
        <w:t>i</w:t>
      </w:r>
      <w:r w:rsidR="00800AD8">
        <w:tab/>
        <w:t>ka-tsau-an</w:t>
      </w:r>
      <w:r w:rsidR="00800AD8">
        <w:tab/>
        <w:t>nua</w:t>
      </w:r>
      <w:r w:rsidR="00800AD8">
        <w:tab/>
        <w:t>na-em=qati</w:t>
      </w:r>
      <w:r>
        <w:tab/>
        <w:t>a</w:t>
      </w:r>
      <w:r>
        <w:tab/>
        <w:t>Tsemas</w:t>
      </w:r>
      <w:r>
        <w:tab/>
        <w:t>tua</w:t>
      </w:r>
      <w:r>
        <w:tab/>
        <w:t>su</w:t>
      </w:r>
    </w:p>
    <w:p w14:paraId="76436BD2" w14:textId="77777777" w:rsidR="00800AD8" w:rsidRDefault="00800AD8" w:rsidP="007412F6">
      <w:pPr>
        <w:pStyle w:val="InterlineTransNoFree"/>
        <w:tabs>
          <w:tab w:val="left" w:pos="1037"/>
          <w:tab w:val="left" w:pos="2756"/>
          <w:tab w:val="left" w:pos="3245"/>
          <w:tab w:val="left" w:pos="4829"/>
          <w:tab w:val="left" w:pos="5093"/>
          <w:tab w:val="left" w:pos="5942"/>
          <w:tab w:val="left" w:pos="6446"/>
        </w:tabs>
      </w:pPr>
      <w:r>
        <w:tab/>
      </w:r>
      <w:r>
        <w:rPr>
          <w:smallCaps/>
        </w:rPr>
        <w:t>loc</w:t>
      </w:r>
      <w:r>
        <w:tab/>
        <w:t>main-being-</w:t>
      </w:r>
      <w:r>
        <w:rPr>
          <w:smallCaps/>
        </w:rPr>
        <w:t>nom</w:t>
      </w:r>
      <w:r>
        <w:tab/>
        <w:t>by</w:t>
      </w:r>
      <w:r>
        <w:tab/>
      </w:r>
      <w:r>
        <w:rPr>
          <w:smallCaps/>
        </w:rPr>
        <w:t>past</w:t>
      </w:r>
      <w:r>
        <w:t>-</w:t>
      </w:r>
      <w:r>
        <w:rPr>
          <w:smallCaps/>
        </w:rPr>
        <w:t>af</w:t>
      </w:r>
      <w:r>
        <w:t>=create</w:t>
      </w:r>
      <w:r w:rsidR="007412F6">
        <w:rPr>
          <w:smallCaps/>
        </w:rPr>
        <w:tab/>
        <w:t>c</w:t>
      </w:r>
      <w:r w:rsidR="007412F6">
        <w:rPr>
          <w:smallCaps/>
        </w:rPr>
        <w:tab/>
      </w:r>
      <w:r w:rsidR="007412F6">
        <w:t>God</w:t>
      </w:r>
      <w:r w:rsidR="007412F6">
        <w:tab/>
      </w:r>
      <w:r w:rsidR="007412F6">
        <w:rPr>
          <w:smallCaps/>
        </w:rPr>
        <w:t>obl</w:t>
      </w:r>
      <w:r w:rsidR="007412F6">
        <w:tab/>
        <w:t>you(</w:t>
      </w:r>
      <w:r w:rsidR="007412F6">
        <w:rPr>
          <w:smallCaps/>
        </w:rPr>
        <w:t>s</w:t>
      </w:r>
      <w:r w:rsidR="007412F6">
        <w:t>)</w:t>
      </w:r>
    </w:p>
    <w:p w14:paraId="138C3F4B" w14:textId="77777777" w:rsidR="007412F6" w:rsidRDefault="00800AD8" w:rsidP="007412F6">
      <w:pPr>
        <w:pStyle w:val="InterlineText"/>
        <w:tabs>
          <w:tab w:val="left" w:pos="533"/>
          <w:tab w:val="left" w:pos="2642"/>
          <w:tab w:val="left" w:pos="3146"/>
          <w:tab w:val="left" w:pos="3935"/>
          <w:tab w:val="left" w:pos="4424"/>
          <w:tab w:val="left" w:pos="5333"/>
          <w:tab w:val="left" w:pos="5822"/>
          <w:tab w:val="left" w:pos="6581"/>
          <w:tab w:val="left" w:pos="7625"/>
        </w:tabs>
      </w:pPr>
      <w:r>
        <w:tab/>
        <w:t>pasemalamalaw</w:t>
      </w:r>
      <w:r>
        <w:tab/>
        <w:t>tua</w:t>
      </w:r>
      <w:r>
        <w:tab/>
        <w:t>kai</w:t>
      </w:r>
      <w:r w:rsidR="007412F6">
        <w:tab/>
        <w:t>nua</w:t>
      </w:r>
      <w:r w:rsidR="007412F6">
        <w:tab/>
        <w:t>Tsemas,</w:t>
      </w:r>
      <w:r w:rsidR="007412F6">
        <w:tab/>
        <w:t>sa</w:t>
      </w:r>
      <w:r w:rsidR="007412F6">
        <w:tab/>
        <w:t>su</w:t>
      </w:r>
      <w:r w:rsidR="007412F6">
        <w:tab/>
        <w:t>kana</w:t>
      </w:r>
      <w:r w:rsidR="007412F6">
        <w:tab/>
        <w:t>tsemikel</w:t>
      </w:r>
    </w:p>
    <w:p w14:paraId="0664D839" w14:textId="77777777" w:rsidR="00800AD8" w:rsidRDefault="00800AD8" w:rsidP="007412F6">
      <w:pPr>
        <w:pStyle w:val="InterlineGlossWithTrans"/>
        <w:tabs>
          <w:tab w:val="left" w:pos="533"/>
          <w:tab w:val="left" w:pos="2642"/>
          <w:tab w:val="left" w:pos="3146"/>
          <w:tab w:val="left" w:pos="3935"/>
          <w:tab w:val="left" w:pos="4424"/>
          <w:tab w:val="left" w:pos="5333"/>
          <w:tab w:val="left" w:pos="5822"/>
          <w:tab w:val="left" w:pos="6581"/>
          <w:tab w:val="left" w:pos="7625"/>
        </w:tabs>
      </w:pPr>
      <w:r>
        <w:tab/>
        <w:t>pa-se-mala-malaw</w:t>
      </w:r>
      <w:r>
        <w:tab/>
        <w:t>tua</w:t>
      </w:r>
      <w:r>
        <w:tab/>
        <w:t>kai</w:t>
      </w:r>
      <w:r w:rsidR="007412F6">
        <w:tab/>
        <w:t>nua</w:t>
      </w:r>
      <w:r w:rsidR="007412F6">
        <w:tab/>
        <w:t>Tsemas</w:t>
      </w:r>
      <w:r w:rsidR="007412F6">
        <w:tab/>
        <w:t>sa</w:t>
      </w:r>
      <w:r w:rsidR="007412F6">
        <w:tab/>
        <w:t>su</w:t>
      </w:r>
      <w:r w:rsidR="007412F6">
        <w:tab/>
        <w:t>ka-na</w:t>
      </w:r>
      <w:r w:rsidR="007412F6">
        <w:tab/>
        <w:t>em=tsikel</w:t>
      </w:r>
    </w:p>
    <w:p w14:paraId="65C7AA1E" w14:textId="77777777" w:rsidR="00800AD8" w:rsidRDefault="00800AD8" w:rsidP="007412F6">
      <w:pPr>
        <w:pStyle w:val="InterlineTransNoFree"/>
        <w:tabs>
          <w:tab w:val="left" w:pos="2642"/>
          <w:tab w:val="left" w:pos="3146"/>
          <w:tab w:val="left" w:pos="3935"/>
          <w:tab w:val="left" w:pos="4424"/>
          <w:tab w:val="left" w:pos="5333"/>
          <w:tab w:val="left" w:pos="5822"/>
          <w:tab w:val="left" w:pos="6581"/>
          <w:tab w:val="left" w:pos="7625"/>
        </w:tabs>
      </w:pPr>
      <w:r>
        <w:tab/>
        <w:t>cause-</w:t>
      </w:r>
      <w:r>
        <w:rPr>
          <w:smallCaps/>
        </w:rPr>
        <w:t>invol</w:t>
      </w:r>
      <w:r>
        <w:t>-</w:t>
      </w:r>
      <w:r>
        <w:rPr>
          <w:smallCaps/>
        </w:rPr>
        <w:t>red</w:t>
      </w:r>
      <w:r>
        <w:t>-tell</w:t>
      </w:r>
      <w:r>
        <w:tab/>
      </w:r>
      <w:r>
        <w:rPr>
          <w:smallCaps/>
        </w:rPr>
        <w:t>obl</w:t>
      </w:r>
      <w:r>
        <w:tab/>
        <w:t>speech</w:t>
      </w:r>
      <w:r w:rsidR="007412F6">
        <w:tab/>
        <w:t>of</w:t>
      </w:r>
      <w:r w:rsidR="007412F6">
        <w:tab/>
        <w:t>God</w:t>
      </w:r>
      <w:r w:rsidR="007412F6">
        <w:tab/>
        <w:t>and</w:t>
      </w:r>
      <w:r w:rsidR="007412F6">
        <w:tab/>
        <w:t>you(</w:t>
      </w:r>
      <w:r w:rsidR="007412F6">
        <w:rPr>
          <w:smallCaps/>
        </w:rPr>
        <w:t>s</w:t>
      </w:r>
      <w:r w:rsidR="007412F6">
        <w:t>)</w:t>
      </w:r>
      <w:r w:rsidR="007412F6">
        <w:tab/>
        <w:t>after-then</w:t>
      </w:r>
      <w:r w:rsidR="007412F6">
        <w:tab/>
      </w:r>
      <w:r w:rsidR="007412F6">
        <w:rPr>
          <w:smallCaps/>
        </w:rPr>
        <w:t>af</w:t>
      </w:r>
      <w:r w:rsidR="007412F6">
        <w:t>=return</w:t>
      </w:r>
    </w:p>
    <w:p w14:paraId="37D62F91" w14:textId="77777777" w:rsidR="007412F6" w:rsidRDefault="00800AD8" w:rsidP="007412F6">
      <w:pPr>
        <w:pStyle w:val="InterlineText"/>
        <w:tabs>
          <w:tab w:val="left" w:pos="533"/>
          <w:tab w:val="left" w:pos="1307"/>
          <w:tab w:val="left" w:pos="1811"/>
          <w:tab w:val="left" w:pos="3170"/>
          <w:tab w:val="left" w:pos="3434"/>
          <w:tab w:val="left" w:pos="3938"/>
          <w:tab w:val="left" w:pos="4907"/>
          <w:tab w:val="left" w:pos="5171"/>
          <w:tab w:val="left" w:pos="6005"/>
          <w:tab w:val="left" w:pos="6839"/>
        </w:tabs>
      </w:pPr>
      <w:r>
        <w:tab/>
        <w:t>anga</w:t>
      </w:r>
      <w:r>
        <w:tab/>
        <w:t>uta</w:t>
      </w:r>
      <w:r>
        <w:tab/>
        <w:t>tjanuamen</w:t>
      </w:r>
      <w:r>
        <w:tab/>
        <w:t>a</w:t>
      </w:r>
      <w:r>
        <w:tab/>
        <w:t>i</w:t>
      </w:r>
      <w:r>
        <w:tab/>
        <w:t>Tayuang</w:t>
      </w:r>
      <w:r w:rsidR="007412F6">
        <w:tab/>
        <w:t>a</w:t>
      </w:r>
      <w:r w:rsidR="007412F6">
        <w:tab/>
        <w:t>mareka</w:t>
      </w:r>
      <w:r w:rsidR="007412F6">
        <w:tab/>
        <w:t>su</w:t>
      </w:r>
      <w:r w:rsidR="007412F6">
        <w:tab/>
        <w:t>kaka.</w:t>
      </w:r>
    </w:p>
    <w:p w14:paraId="2EEBB261" w14:textId="77777777" w:rsidR="00800AD8" w:rsidRDefault="00800AD8" w:rsidP="007412F6">
      <w:pPr>
        <w:pStyle w:val="InterlineGlossWithTrans"/>
        <w:tabs>
          <w:tab w:val="left" w:pos="533"/>
          <w:tab w:val="left" w:pos="1307"/>
          <w:tab w:val="left" w:pos="1811"/>
          <w:tab w:val="left" w:pos="3170"/>
          <w:tab w:val="left" w:pos="3434"/>
          <w:tab w:val="left" w:pos="3938"/>
          <w:tab w:val="left" w:pos="4907"/>
          <w:tab w:val="left" w:pos="5171"/>
          <w:tab w:val="left" w:pos="6005"/>
          <w:tab w:val="left" w:pos="6839"/>
        </w:tabs>
      </w:pPr>
      <w:r>
        <w:tab/>
        <w:t>anga</w:t>
      </w:r>
      <w:r>
        <w:tab/>
        <w:t>uta</w:t>
      </w:r>
      <w:r>
        <w:tab/>
        <w:t>tjanu-amen</w:t>
      </w:r>
      <w:r>
        <w:tab/>
        <w:t>a</w:t>
      </w:r>
      <w:r>
        <w:tab/>
        <w:t>i</w:t>
      </w:r>
      <w:r>
        <w:tab/>
        <w:t>Tayuang</w:t>
      </w:r>
      <w:r w:rsidR="007412F6">
        <w:tab/>
        <w:t>a</w:t>
      </w:r>
      <w:r w:rsidR="007412F6">
        <w:tab/>
        <w:t>mareka</w:t>
      </w:r>
      <w:r w:rsidR="007412F6">
        <w:tab/>
        <w:t>su</w:t>
      </w:r>
      <w:r w:rsidR="007412F6">
        <w:tab/>
        <w:t>kaka</w:t>
      </w:r>
    </w:p>
    <w:p w14:paraId="232711E0" w14:textId="77777777" w:rsidR="00800AD8" w:rsidRDefault="00800AD8" w:rsidP="007412F6">
      <w:pPr>
        <w:pStyle w:val="InterlineTrans"/>
        <w:tabs>
          <w:tab w:val="left" w:pos="533"/>
          <w:tab w:val="left" w:pos="1307"/>
          <w:tab w:val="left" w:pos="1811"/>
          <w:tab w:val="left" w:pos="3170"/>
          <w:tab w:val="left" w:pos="3434"/>
          <w:tab w:val="left" w:pos="3938"/>
          <w:tab w:val="left" w:pos="4907"/>
          <w:tab w:val="left" w:pos="5171"/>
          <w:tab w:val="left" w:pos="6005"/>
          <w:tab w:val="left" w:pos="6839"/>
        </w:tabs>
      </w:pPr>
      <w:r>
        <w:tab/>
        <w:t>indeed</w:t>
      </w:r>
      <w:r>
        <w:tab/>
        <w:t>also</w:t>
      </w:r>
      <w:r>
        <w:tab/>
      </w:r>
      <w:r>
        <w:rPr>
          <w:smallCaps/>
        </w:rPr>
        <w:t>obl</w:t>
      </w:r>
      <w:r>
        <w:t>-we(</w:t>
      </w:r>
      <w:r>
        <w:rPr>
          <w:smallCaps/>
        </w:rPr>
        <w:t>exc</w:t>
      </w:r>
      <w:r>
        <w:t>)</w:t>
      </w:r>
      <w:r>
        <w:rPr>
          <w:smallCaps/>
        </w:rPr>
        <w:tab/>
        <w:t>c</w:t>
      </w:r>
      <w:r>
        <w:rPr>
          <w:smallCaps/>
        </w:rPr>
        <w:tab/>
        <w:t>loc</w:t>
      </w:r>
      <w:r>
        <w:tab/>
        <w:t>Taiwan</w:t>
      </w:r>
      <w:r w:rsidR="007412F6">
        <w:rPr>
          <w:smallCaps/>
        </w:rPr>
        <w:tab/>
        <w:t>c</w:t>
      </w:r>
      <w:r w:rsidR="007412F6">
        <w:rPr>
          <w:smallCaps/>
        </w:rPr>
        <w:tab/>
      </w:r>
      <w:r w:rsidR="007412F6">
        <w:t>many</w:t>
      </w:r>
      <w:r w:rsidR="007412F6">
        <w:tab/>
        <w:t>your(</w:t>
      </w:r>
      <w:r w:rsidR="007412F6">
        <w:rPr>
          <w:smallCaps/>
        </w:rPr>
        <w:t>s</w:t>
      </w:r>
      <w:r w:rsidR="007412F6">
        <w:t>)</w:t>
      </w:r>
      <w:r w:rsidR="007412F6">
        <w:tab/>
        <w:t>sibling</w:t>
      </w:r>
    </w:p>
    <w:p w14:paraId="2CE581A9" w14:textId="77777777" w:rsidR="00800AD8" w:rsidRDefault="00800AD8" w:rsidP="00A8416B">
      <w:pPr>
        <w:pStyle w:val="InterlineFreeCommentFollows"/>
      </w:pPr>
      <w:r>
        <w:t>May you be guarded and strengthened, and may the creator God grant you to live long in the world for your telling of the word of God, and so may you come back again to us your brothers and sisters in Taiwan.</w:t>
      </w:r>
    </w:p>
    <w:p w14:paraId="7BAC0E93" w14:textId="77777777" w:rsidR="00800AD8" w:rsidRDefault="00A8416B" w:rsidP="00A8416B">
      <w:pPr>
        <w:pStyle w:val="CommentLastWithHalfSpace"/>
      </w:pPr>
      <w:r>
        <w:t>[</w:t>
      </w:r>
      <w:r w:rsidR="00412839" w:rsidRPr="00412839">
        <w:rPr>
          <w:rStyle w:val="VernacularText"/>
        </w:rPr>
        <w:t>a Tsemas</w:t>
      </w:r>
      <w:r w:rsidR="00412839">
        <w:t xml:space="preserve">: was </w:t>
      </w:r>
      <w:r w:rsidR="00412839" w:rsidRPr="00412839">
        <w:rPr>
          <w:rStyle w:val="VernacularText"/>
        </w:rPr>
        <w:t>nua</w:t>
      </w:r>
      <w:r>
        <w:t>]</w:t>
      </w:r>
    </w:p>
    <w:p w14:paraId="12B829F9" w14:textId="77777777" w:rsidR="00412839" w:rsidRDefault="00DC1AE0" w:rsidP="006578FB">
      <w:pPr>
        <w:pStyle w:val="InterlineText"/>
        <w:tabs>
          <w:tab w:val="left" w:pos="533"/>
          <w:tab w:val="left" w:pos="2192"/>
          <w:tab w:val="left" w:pos="2456"/>
          <w:tab w:val="left" w:pos="3560"/>
          <w:tab w:val="left" w:pos="4049"/>
          <w:tab w:val="left" w:pos="5138"/>
          <w:tab w:val="left" w:pos="5402"/>
        </w:tabs>
      </w:pPr>
      <w:r w:rsidRPr="003A1D48">
        <w:rPr>
          <w:rStyle w:val="InterlineTextNumChar"/>
        </w:rPr>
        <w:t>012</w:t>
      </w:r>
      <w:r w:rsidR="00800AD8">
        <w:tab/>
        <w:t>aitsu</w:t>
      </w:r>
      <w:r w:rsidR="00800AD8">
        <w:tab/>
        <w:t>a</w:t>
      </w:r>
      <w:r w:rsidR="00412839">
        <w:tab/>
        <w:t>tiamen</w:t>
      </w:r>
      <w:r w:rsidR="00412839">
        <w:tab/>
        <w:t>ki</w:t>
      </w:r>
      <w:r w:rsidR="00412839">
        <w:tab/>
        <w:t>men</w:t>
      </w:r>
      <w:r w:rsidR="00412839">
        <w:tab/>
        <w:t>a</w:t>
      </w:r>
      <w:r w:rsidR="00412839">
        <w:tab/>
        <w:t>napatjakisamuîanga</w:t>
      </w:r>
    </w:p>
    <w:p w14:paraId="3E2EDFA4" w14:textId="77777777" w:rsidR="00800AD8" w:rsidRDefault="00800AD8" w:rsidP="006578FB">
      <w:pPr>
        <w:pStyle w:val="InterlineGlossWithTrans"/>
        <w:tabs>
          <w:tab w:val="left" w:pos="533"/>
          <w:tab w:val="left" w:pos="2192"/>
          <w:tab w:val="left" w:pos="2456"/>
          <w:tab w:val="left" w:pos="3560"/>
          <w:tab w:val="left" w:pos="4049"/>
          <w:tab w:val="left" w:pos="5138"/>
          <w:tab w:val="left" w:pos="5402"/>
        </w:tabs>
      </w:pPr>
      <w:r>
        <w:tab/>
        <w:t>aya-i-tsu</w:t>
      </w:r>
      <w:r>
        <w:tab/>
        <w:t>a</w:t>
      </w:r>
      <w:r w:rsidR="00412839">
        <w:tab/>
        <w:t>ti-amen</w:t>
      </w:r>
      <w:r w:rsidR="00412839">
        <w:tab/>
        <w:t>ki</w:t>
      </w:r>
      <w:r w:rsidR="00412839">
        <w:tab/>
        <w:t>amen</w:t>
      </w:r>
      <w:r w:rsidR="00412839">
        <w:tab/>
        <w:t>a</w:t>
      </w:r>
      <w:r w:rsidR="00412839">
        <w:tab/>
        <w:t>na-pa-tja-ki-samuîa-anga</w:t>
      </w:r>
    </w:p>
    <w:p w14:paraId="27467A89" w14:textId="77777777" w:rsidR="00800AD8" w:rsidRDefault="00800AD8" w:rsidP="006578FB">
      <w:pPr>
        <w:pStyle w:val="InterlineTransNoFree"/>
        <w:tabs>
          <w:tab w:val="left" w:pos="2192"/>
          <w:tab w:val="left" w:pos="2456"/>
          <w:tab w:val="left" w:pos="3560"/>
          <w:tab w:val="left" w:pos="4049"/>
          <w:tab w:val="left" w:pos="5138"/>
          <w:tab w:val="left" w:pos="5402"/>
        </w:tabs>
        <w:rPr>
          <w:smallCaps/>
        </w:rPr>
      </w:pPr>
      <w:r>
        <w:tab/>
        <w:t>be.thus-</w:t>
      </w:r>
      <w:r>
        <w:rPr>
          <w:smallCaps/>
        </w:rPr>
        <w:t>loc</w:t>
      </w:r>
      <w:r>
        <w:t>-this</w:t>
      </w:r>
      <w:r>
        <w:rPr>
          <w:smallCaps/>
        </w:rPr>
        <w:tab/>
        <w:t>c</w:t>
      </w:r>
      <w:r w:rsidR="00412839">
        <w:tab/>
      </w:r>
      <w:r w:rsidR="00412839">
        <w:rPr>
          <w:smallCaps/>
        </w:rPr>
        <w:t>f-</w:t>
      </w:r>
      <w:r w:rsidR="00412839">
        <w:t>we(</w:t>
      </w:r>
      <w:r w:rsidR="00412839">
        <w:rPr>
          <w:smallCaps/>
        </w:rPr>
        <w:t>exc</w:t>
      </w:r>
      <w:r w:rsidR="00412839">
        <w:t>)</w:t>
      </w:r>
      <w:r w:rsidR="00412839">
        <w:tab/>
        <w:t>will</w:t>
      </w:r>
      <w:r w:rsidR="00412839">
        <w:tab/>
      </w:r>
      <w:r w:rsidR="00412839">
        <w:rPr>
          <w:smallCaps/>
        </w:rPr>
        <w:t>f.</w:t>
      </w:r>
      <w:r w:rsidR="00412839">
        <w:t>we(</w:t>
      </w:r>
      <w:r w:rsidR="00412839">
        <w:rPr>
          <w:smallCaps/>
        </w:rPr>
        <w:t>exc</w:t>
      </w:r>
      <w:r w:rsidR="00412839">
        <w:t>)</w:t>
      </w:r>
      <w:r w:rsidR="00412839">
        <w:rPr>
          <w:smallCaps/>
        </w:rPr>
        <w:tab/>
        <w:t>c</w:t>
      </w:r>
      <w:r w:rsidR="00412839">
        <w:tab/>
      </w:r>
      <w:r w:rsidR="00412839">
        <w:rPr>
          <w:smallCaps/>
        </w:rPr>
        <w:t>past</w:t>
      </w:r>
      <w:r w:rsidR="00412839">
        <w:t>-cause-more-do-urgent-indeed</w:t>
      </w:r>
    </w:p>
    <w:p w14:paraId="55D79915" w14:textId="77777777" w:rsidR="00412839" w:rsidRDefault="00412839" w:rsidP="006578FB">
      <w:pPr>
        <w:pStyle w:val="InterlineText"/>
        <w:tabs>
          <w:tab w:val="left" w:pos="533"/>
          <w:tab w:val="left" w:pos="1037"/>
          <w:tab w:val="left" w:pos="1301"/>
          <w:tab w:val="left" w:pos="2465"/>
          <w:tab w:val="left" w:pos="2969"/>
          <w:tab w:val="left" w:pos="5078"/>
          <w:tab w:val="left" w:pos="5567"/>
          <w:tab w:val="left" w:pos="6476"/>
          <w:tab w:val="left" w:pos="7235"/>
          <w:tab w:val="left" w:pos="8324"/>
        </w:tabs>
      </w:pPr>
      <w:r>
        <w:tab/>
      </w:r>
      <w:r w:rsidR="00800AD8">
        <w:t>uta</w:t>
      </w:r>
      <w:r w:rsidR="00800AD8">
        <w:tab/>
        <w:t>a</w:t>
      </w:r>
      <w:r w:rsidR="00800AD8">
        <w:tab/>
        <w:t>îemaluay</w:t>
      </w:r>
      <w:r w:rsidR="00800AD8">
        <w:tab/>
        <w:t>tua</w:t>
      </w:r>
      <w:r>
        <w:tab/>
        <w:t>pazazekazekatj</w:t>
      </w:r>
      <w:r>
        <w:tab/>
        <w:t>nua</w:t>
      </w:r>
      <w:r>
        <w:tab/>
        <w:t>Tsemas,</w:t>
      </w:r>
      <w:r>
        <w:tab/>
        <w:t>uîa</w:t>
      </w:r>
      <w:r>
        <w:tab/>
        <w:t>men</w:t>
      </w:r>
      <w:r>
        <w:tab/>
        <w:t>a</w:t>
      </w:r>
    </w:p>
    <w:p w14:paraId="4B18A720" w14:textId="77777777" w:rsidR="00800AD8" w:rsidRDefault="00412839" w:rsidP="006578FB">
      <w:pPr>
        <w:pStyle w:val="InterlineGlossWithTrans"/>
        <w:tabs>
          <w:tab w:val="left" w:pos="533"/>
          <w:tab w:val="left" w:pos="1037"/>
          <w:tab w:val="left" w:pos="1301"/>
          <w:tab w:val="left" w:pos="2465"/>
          <w:tab w:val="left" w:pos="2969"/>
          <w:tab w:val="left" w:pos="5078"/>
          <w:tab w:val="left" w:pos="5567"/>
          <w:tab w:val="left" w:pos="6476"/>
          <w:tab w:val="left" w:pos="7235"/>
          <w:tab w:val="left" w:pos="8324"/>
        </w:tabs>
      </w:pPr>
      <w:r>
        <w:tab/>
      </w:r>
      <w:r w:rsidR="00800AD8">
        <w:t>uta</w:t>
      </w:r>
      <w:r w:rsidR="00800AD8">
        <w:tab/>
        <w:t>a</w:t>
      </w:r>
      <w:r w:rsidR="00800AD8">
        <w:tab/>
        <w:t>em=îaluay</w:t>
      </w:r>
      <w:r w:rsidR="00800AD8">
        <w:tab/>
        <w:t>tua</w:t>
      </w:r>
      <w:r>
        <w:tab/>
        <w:t>pa-za-zeka-zekatj</w:t>
      </w:r>
      <w:r>
        <w:tab/>
        <w:t>nua</w:t>
      </w:r>
      <w:r>
        <w:tab/>
        <w:t>Tsemas</w:t>
      </w:r>
      <w:r>
        <w:tab/>
        <w:t>uîa</w:t>
      </w:r>
      <w:r>
        <w:tab/>
        <w:t>amen</w:t>
      </w:r>
      <w:r>
        <w:tab/>
        <w:t>a</w:t>
      </w:r>
    </w:p>
    <w:p w14:paraId="0BD05111" w14:textId="77777777" w:rsidR="00800AD8" w:rsidRDefault="00800AD8" w:rsidP="006578FB">
      <w:pPr>
        <w:pStyle w:val="InterlineTransNoFree"/>
        <w:tabs>
          <w:tab w:val="left" w:pos="1037"/>
          <w:tab w:val="left" w:pos="1301"/>
          <w:tab w:val="left" w:pos="2465"/>
          <w:tab w:val="left" w:pos="2969"/>
          <w:tab w:val="left" w:pos="5078"/>
          <w:tab w:val="left" w:pos="5567"/>
          <w:tab w:val="left" w:pos="6476"/>
          <w:tab w:val="left" w:pos="7235"/>
          <w:tab w:val="left" w:pos="8324"/>
        </w:tabs>
      </w:pPr>
      <w:r>
        <w:tab/>
        <w:t>also</w:t>
      </w:r>
      <w:r>
        <w:rPr>
          <w:smallCaps/>
        </w:rPr>
        <w:tab/>
        <w:t>c</w:t>
      </w:r>
      <w:r>
        <w:rPr>
          <w:smallCaps/>
        </w:rPr>
        <w:tab/>
        <w:t>af</w:t>
      </w:r>
      <w:r>
        <w:t>=clear</w:t>
      </w:r>
      <w:r>
        <w:tab/>
      </w:r>
      <w:r>
        <w:rPr>
          <w:smallCaps/>
        </w:rPr>
        <w:t>obl</w:t>
      </w:r>
      <w:r w:rsidR="00412839">
        <w:tab/>
        <w:t>cause-</w:t>
      </w:r>
      <w:r w:rsidR="00412839">
        <w:rPr>
          <w:smallCaps/>
        </w:rPr>
        <w:t>red</w:t>
      </w:r>
      <w:r w:rsidR="00412839">
        <w:t>-</w:t>
      </w:r>
      <w:r w:rsidR="00412839">
        <w:rPr>
          <w:smallCaps/>
        </w:rPr>
        <w:t>red</w:t>
      </w:r>
      <w:r w:rsidR="00412839">
        <w:t>-share</w:t>
      </w:r>
      <w:r w:rsidR="00412839">
        <w:tab/>
        <w:t>by</w:t>
      </w:r>
      <w:r w:rsidR="00412839">
        <w:tab/>
        <w:t>God</w:t>
      </w:r>
      <w:r w:rsidR="00412839">
        <w:tab/>
        <w:t>so.that</w:t>
      </w:r>
      <w:r w:rsidR="00412839">
        <w:tab/>
      </w:r>
      <w:r w:rsidR="00412839">
        <w:rPr>
          <w:smallCaps/>
        </w:rPr>
        <w:t>f.</w:t>
      </w:r>
      <w:r w:rsidR="00412839">
        <w:t>we(</w:t>
      </w:r>
      <w:r w:rsidR="00412839">
        <w:rPr>
          <w:smallCaps/>
        </w:rPr>
        <w:t>exc</w:t>
      </w:r>
      <w:r w:rsidR="00412839">
        <w:t>)</w:t>
      </w:r>
      <w:r w:rsidR="00412839">
        <w:rPr>
          <w:smallCaps/>
        </w:rPr>
        <w:tab/>
        <w:t>c</w:t>
      </w:r>
    </w:p>
    <w:p w14:paraId="51C2B5DE" w14:textId="77777777" w:rsidR="00800AD8" w:rsidRDefault="00800AD8" w:rsidP="006578FB">
      <w:pPr>
        <w:pStyle w:val="InterlineText"/>
        <w:tabs>
          <w:tab w:val="left" w:pos="533"/>
          <w:tab w:val="left" w:pos="4277"/>
          <w:tab w:val="left" w:pos="4781"/>
          <w:tab w:val="left" w:pos="5975"/>
          <w:tab w:val="left" w:pos="6239"/>
          <w:tab w:val="left" w:pos="6683"/>
          <w:tab w:val="left" w:pos="7877"/>
        </w:tabs>
      </w:pPr>
      <w:r>
        <w:tab/>
        <w:t>napenakalevanga</w:t>
      </w:r>
      <w:r>
        <w:tab/>
        <w:t>uta</w:t>
      </w:r>
      <w:r>
        <w:tab/>
        <w:t>tjanusun</w:t>
      </w:r>
      <w:r>
        <w:tab/>
        <w:t>a</w:t>
      </w:r>
      <w:r>
        <w:tab/>
        <w:t>ti,</w:t>
      </w:r>
      <w:r>
        <w:tab/>
        <w:t>tjanusun,</w:t>
      </w:r>
      <w:r w:rsidR="00412839">
        <w:tab/>
        <w:t>nu</w:t>
      </w:r>
    </w:p>
    <w:p w14:paraId="35C7E46F" w14:textId="77777777" w:rsidR="00800AD8" w:rsidRDefault="00800AD8" w:rsidP="006578FB">
      <w:pPr>
        <w:pStyle w:val="InterlineGlossWithTrans"/>
        <w:tabs>
          <w:tab w:val="left" w:pos="533"/>
          <w:tab w:val="left" w:pos="4277"/>
          <w:tab w:val="left" w:pos="4781"/>
          <w:tab w:val="left" w:pos="5975"/>
          <w:tab w:val="left" w:pos="6239"/>
          <w:tab w:val="left" w:pos="6683"/>
          <w:tab w:val="left" w:pos="7877"/>
        </w:tabs>
      </w:pPr>
      <w:r>
        <w:tab/>
        <w:t>na-en=pa-ka-leva-anga</w:t>
      </w:r>
      <w:r>
        <w:tab/>
        <w:t>uta</w:t>
      </w:r>
      <w:r>
        <w:tab/>
        <w:t>tjanu-sun</w:t>
      </w:r>
      <w:r>
        <w:tab/>
        <w:t>a</w:t>
      </w:r>
      <w:r>
        <w:tab/>
        <w:t>ti</w:t>
      </w:r>
      <w:r>
        <w:tab/>
        <w:t>tjanu-sun</w:t>
      </w:r>
      <w:r w:rsidR="00412839">
        <w:tab/>
        <w:t>nu</w:t>
      </w:r>
    </w:p>
    <w:p w14:paraId="5093478C" w14:textId="77777777" w:rsidR="00800AD8" w:rsidRDefault="00800AD8" w:rsidP="006578FB">
      <w:pPr>
        <w:pStyle w:val="InterlineTransNoFree"/>
        <w:tabs>
          <w:tab w:val="left" w:pos="4277"/>
          <w:tab w:val="left" w:pos="4781"/>
          <w:tab w:val="left" w:pos="5975"/>
          <w:tab w:val="left" w:pos="6239"/>
          <w:tab w:val="left" w:pos="6683"/>
          <w:tab w:val="left" w:pos="7877"/>
        </w:tabs>
      </w:pPr>
      <w:r>
        <w:tab/>
      </w:r>
      <w:r>
        <w:rPr>
          <w:smallCaps/>
        </w:rPr>
        <w:t>past</w:t>
      </w:r>
      <w:r>
        <w:t>-</w:t>
      </w:r>
      <w:r>
        <w:rPr>
          <w:smallCaps/>
        </w:rPr>
        <w:t>af</w:t>
      </w:r>
      <w:r>
        <w:t>=cause-become-pleased-indeed</w:t>
      </w:r>
      <w:r>
        <w:tab/>
        <w:t>also</w:t>
      </w:r>
      <w:r>
        <w:tab/>
      </w:r>
      <w:r>
        <w:rPr>
          <w:smallCaps/>
        </w:rPr>
        <w:t>obl</w:t>
      </w:r>
      <w:r>
        <w:t>-you(</w:t>
      </w:r>
      <w:r>
        <w:rPr>
          <w:smallCaps/>
        </w:rPr>
        <w:t>s</w:t>
      </w:r>
      <w:r>
        <w:t>)</w:t>
      </w:r>
      <w:r>
        <w:rPr>
          <w:smallCaps/>
        </w:rPr>
        <w:tab/>
        <w:t>c</w:t>
      </w:r>
      <w:r>
        <w:rPr>
          <w:smallCaps/>
        </w:rPr>
        <w:tab/>
        <w:t>f.h</w:t>
      </w:r>
      <w:r>
        <w:tab/>
      </w:r>
      <w:r>
        <w:rPr>
          <w:smallCaps/>
        </w:rPr>
        <w:t>obl</w:t>
      </w:r>
      <w:r>
        <w:t>-you(</w:t>
      </w:r>
      <w:r>
        <w:rPr>
          <w:smallCaps/>
        </w:rPr>
        <w:t>s</w:t>
      </w:r>
      <w:r>
        <w:t>)</w:t>
      </w:r>
      <w:r w:rsidR="00412839">
        <w:tab/>
        <w:t>when</w:t>
      </w:r>
    </w:p>
    <w:p w14:paraId="3D2C9BCD" w14:textId="77777777" w:rsidR="00412839" w:rsidRDefault="00800AD8" w:rsidP="006578FB">
      <w:pPr>
        <w:pStyle w:val="InterlineText"/>
        <w:tabs>
          <w:tab w:val="left" w:pos="533"/>
          <w:tab w:val="left" w:pos="1832"/>
          <w:tab w:val="left" w:pos="2606"/>
          <w:tab w:val="left" w:pos="3560"/>
          <w:tab w:val="left" w:pos="3824"/>
          <w:tab w:val="left" w:pos="4988"/>
          <w:tab w:val="left" w:pos="5252"/>
          <w:tab w:val="left" w:pos="5996"/>
          <w:tab w:val="left" w:pos="6635"/>
          <w:tab w:val="left" w:pos="7139"/>
        </w:tabs>
      </w:pPr>
      <w:r>
        <w:tab/>
        <w:t>mangtjez</w:t>
      </w:r>
      <w:r>
        <w:tab/>
        <w:t>anga</w:t>
      </w:r>
      <w:r>
        <w:tab/>
        <w:t>sun</w:t>
      </w:r>
      <w:r w:rsidR="00412839">
        <w:tab/>
        <w:t>a</w:t>
      </w:r>
      <w:r w:rsidR="00412839">
        <w:tab/>
        <w:t>kitsepeliw</w:t>
      </w:r>
      <w:r w:rsidR="00412839">
        <w:tab/>
        <w:t>a</w:t>
      </w:r>
      <w:r w:rsidR="00412839">
        <w:tab/>
        <w:t>sema</w:t>
      </w:r>
      <w:r w:rsidR="00412839">
        <w:tab/>
        <w:t>maza</w:t>
      </w:r>
      <w:r w:rsidR="00412839">
        <w:tab/>
        <w:t>i</w:t>
      </w:r>
      <w:r w:rsidR="00412839">
        <w:tab/>
        <w:t>Tayuang.</w:t>
      </w:r>
    </w:p>
    <w:p w14:paraId="7361EE6C" w14:textId="77777777" w:rsidR="00800AD8" w:rsidRDefault="00800AD8" w:rsidP="006578FB">
      <w:pPr>
        <w:pStyle w:val="InterlineGlossWithTrans"/>
        <w:tabs>
          <w:tab w:val="left" w:pos="533"/>
          <w:tab w:val="left" w:pos="1832"/>
          <w:tab w:val="left" w:pos="2606"/>
          <w:tab w:val="left" w:pos="3560"/>
          <w:tab w:val="left" w:pos="3824"/>
          <w:tab w:val="left" w:pos="4988"/>
          <w:tab w:val="left" w:pos="5252"/>
          <w:tab w:val="left" w:pos="5996"/>
          <w:tab w:val="left" w:pos="6635"/>
          <w:tab w:val="left" w:pos="7139"/>
        </w:tabs>
      </w:pPr>
      <w:r>
        <w:tab/>
        <w:t>m-pangetjez</w:t>
      </w:r>
      <w:r>
        <w:tab/>
        <w:t>anga</w:t>
      </w:r>
      <w:r>
        <w:tab/>
        <w:t>sun</w:t>
      </w:r>
      <w:r w:rsidR="00412839">
        <w:tab/>
        <w:t>a</w:t>
      </w:r>
      <w:r w:rsidR="00412839">
        <w:tab/>
        <w:t>ki-tsepeliw</w:t>
      </w:r>
      <w:r w:rsidR="00412839">
        <w:tab/>
        <w:t>a</w:t>
      </w:r>
      <w:r w:rsidR="00412839">
        <w:tab/>
        <w:t>em=sa</w:t>
      </w:r>
      <w:r w:rsidR="00412839">
        <w:tab/>
        <w:t>maza</w:t>
      </w:r>
      <w:r w:rsidR="00412839">
        <w:tab/>
        <w:t>i</w:t>
      </w:r>
      <w:r w:rsidR="00412839">
        <w:tab/>
        <w:t>Tayuang</w:t>
      </w:r>
    </w:p>
    <w:p w14:paraId="0F04951B" w14:textId="77777777" w:rsidR="00800AD8" w:rsidRDefault="00800AD8" w:rsidP="006578FB">
      <w:pPr>
        <w:pStyle w:val="InterlineTrans"/>
        <w:tabs>
          <w:tab w:val="left" w:pos="533"/>
          <w:tab w:val="left" w:pos="1832"/>
          <w:tab w:val="left" w:pos="2606"/>
          <w:tab w:val="left" w:pos="3560"/>
          <w:tab w:val="left" w:pos="3824"/>
          <w:tab w:val="left" w:pos="4988"/>
          <w:tab w:val="left" w:pos="5252"/>
          <w:tab w:val="left" w:pos="5996"/>
          <w:tab w:val="left" w:pos="6635"/>
          <w:tab w:val="left" w:pos="7139"/>
        </w:tabs>
      </w:pPr>
      <w:r>
        <w:tab/>
      </w:r>
      <w:r>
        <w:rPr>
          <w:smallCaps/>
        </w:rPr>
        <w:t>af</w:t>
      </w:r>
      <w:r>
        <w:t>-come</w:t>
      </w:r>
      <w:r>
        <w:tab/>
        <w:t>indeed</w:t>
      </w:r>
      <w:r>
        <w:tab/>
      </w:r>
      <w:r>
        <w:rPr>
          <w:smallCaps/>
        </w:rPr>
        <w:t>f.</w:t>
      </w:r>
      <w:r>
        <w:t>you(</w:t>
      </w:r>
      <w:r>
        <w:rPr>
          <w:smallCaps/>
        </w:rPr>
        <w:t>s</w:t>
      </w:r>
      <w:r w:rsidR="006578FB">
        <w:rPr>
          <w:smallCaps/>
        </w:rPr>
        <w:t>)</w:t>
      </w:r>
      <w:r w:rsidR="00412839">
        <w:rPr>
          <w:smallCaps/>
        </w:rPr>
        <w:tab/>
        <w:t>c</w:t>
      </w:r>
      <w:r w:rsidR="00412839">
        <w:rPr>
          <w:smallCaps/>
        </w:rPr>
        <w:tab/>
      </w:r>
      <w:r w:rsidR="00412839">
        <w:t>do-return</w:t>
      </w:r>
      <w:r w:rsidR="00412839">
        <w:rPr>
          <w:smallCaps/>
        </w:rPr>
        <w:tab/>
        <w:t>c</w:t>
      </w:r>
      <w:r w:rsidR="00412839">
        <w:rPr>
          <w:smallCaps/>
        </w:rPr>
        <w:tab/>
        <w:t>af</w:t>
      </w:r>
      <w:r w:rsidR="00412839">
        <w:t>=go</w:t>
      </w:r>
      <w:r w:rsidR="00412839">
        <w:tab/>
        <w:t>here</w:t>
      </w:r>
      <w:r w:rsidR="00412839">
        <w:tab/>
      </w:r>
      <w:r w:rsidR="00412839">
        <w:rPr>
          <w:smallCaps/>
        </w:rPr>
        <w:t>loc</w:t>
      </w:r>
      <w:r w:rsidR="00412839">
        <w:tab/>
        <w:t>Taiwan</w:t>
      </w:r>
    </w:p>
    <w:p w14:paraId="3DD8E7A1" w14:textId="77777777" w:rsidR="00800AD8" w:rsidRDefault="00800AD8">
      <w:pPr>
        <w:pStyle w:val="InterlineFree"/>
      </w:pPr>
      <w:r>
        <w:t>As for us we will more zealously try to understand the commands of God, so that we may gladden you, Mr-you, when you come back here to Taiwan.</w:t>
      </w:r>
    </w:p>
    <w:p w14:paraId="453AD584" w14:textId="77777777" w:rsidR="00800AD8" w:rsidRDefault="00800AD8" w:rsidP="006578FB">
      <w:pPr>
        <w:pStyle w:val="FullTranslation"/>
      </w:pPr>
      <w:r>
        <w:t xml:space="preserve">All our brothers and sisters in England, we are very thankful that you came to know the word of God earlier, and you sent Mr Whitehorn, and the love of God was made clear to us. Before that we did not know that we are brothers and sisters, and that we have one Father who created us all in the world. But when Mr Whitehorn told us we understood, and now we know that we are brothers and sisters. So now we acknowledge that all of us in the world are brothers and sisters. During Mr </w:t>
      </w:r>
      <w:r>
        <w:lastRenderedPageBreak/>
        <w:t xml:space="preserve">Whitehorn’s time in Taiwan even in very distant places in the mountains he has not shirked telling the word of God and preaching. If it were not for the power of God Mr Whitehorn would not have reached us. But he has been given power by God and has not shirked the task, so that we too could be saved; we gladly acknowledge this, and we have truly trusted in God. Now Mr Whitehorn, we are very grateful for your time in Taiwan. Now you will return to our brothers and sisters in England, and you will be telling them of your visit to Taiwan and your labours here. It is not as if we to whom you came lived near you; we are very grateful, Mr Whitehorn. May you be guarded and strengthened, and may the creator God grant you to live long in the world for your telling of the word of God, and so may you come back again to us your brothers and sisters in Taiwan. As for us we will more zealously try to understand the commands of God, so that we may gladden you, Mr-you, when you come back here to Taiwan. </w:t>
      </w:r>
    </w:p>
    <w:p w14:paraId="7D1E1479" w14:textId="77777777" w:rsidR="006578FB" w:rsidRDefault="006578FB" w:rsidP="006578FB">
      <w:pPr>
        <w:pStyle w:val="Heading4"/>
      </w:pPr>
      <w:r w:rsidRPr="00DC1AE0">
        <w:rPr>
          <w:rStyle w:val="NumTextHeadingChar"/>
        </w:rPr>
        <w:t>094</w:t>
      </w:r>
      <w:r>
        <w:t xml:space="preserve"> MESSAGE TO PEOPLE IN ENGLAND</w:t>
      </w:r>
      <w:r w:rsidR="003C19B5">
        <w:t xml:space="preserve"> (2)</w:t>
      </w:r>
      <w:r>
        <w:br/>
        <w:t>Vaîulu dialect</w:t>
      </w:r>
    </w:p>
    <w:p w14:paraId="060458E7" w14:textId="77777777" w:rsidR="006578FB" w:rsidRDefault="00DC1AE0" w:rsidP="006578FB">
      <w:pPr>
        <w:pStyle w:val="InterlineText"/>
        <w:tabs>
          <w:tab w:val="left" w:pos="533"/>
          <w:tab w:val="left" w:pos="1067"/>
          <w:tab w:val="left" w:pos="2006"/>
          <w:tab w:val="left" w:pos="2270"/>
          <w:tab w:val="left" w:pos="3104"/>
          <w:tab w:val="left" w:pos="4073"/>
          <w:tab w:val="left" w:pos="4847"/>
          <w:tab w:val="left" w:pos="5111"/>
          <w:tab w:val="left" w:pos="5615"/>
          <w:tab w:val="left" w:pos="6539"/>
          <w:tab w:val="left" w:pos="8138"/>
        </w:tabs>
      </w:pPr>
      <w:r w:rsidRPr="003A1D48">
        <w:rPr>
          <w:rStyle w:val="InterlineTextNumChar"/>
        </w:rPr>
        <w:t>001</w:t>
      </w:r>
      <w:r w:rsidR="00800AD8">
        <w:tab/>
        <w:t>pai</w:t>
      </w:r>
      <w:r w:rsidR="00800AD8">
        <w:tab/>
        <w:t>timun</w:t>
      </w:r>
      <w:r w:rsidR="00800AD8">
        <w:tab/>
        <w:t>a</w:t>
      </w:r>
      <w:r w:rsidR="00800AD8">
        <w:tab/>
        <w:t>mareka</w:t>
      </w:r>
      <w:r w:rsidR="00800AD8">
        <w:tab/>
        <w:t>nia</w:t>
      </w:r>
      <w:r w:rsidR="006578FB">
        <w:tab/>
        <w:t>vetjek</w:t>
      </w:r>
      <w:r w:rsidR="006578FB">
        <w:tab/>
        <w:t>a</w:t>
      </w:r>
      <w:r w:rsidR="006578FB">
        <w:tab/>
        <w:t>i</w:t>
      </w:r>
      <w:r w:rsidR="006578FB">
        <w:tab/>
        <w:t>Igiris,</w:t>
      </w:r>
      <w:r w:rsidR="006578FB">
        <w:tab/>
        <w:t>kaleva-i</w:t>
      </w:r>
      <w:r w:rsidR="006578FB">
        <w:tab/>
        <w:t>anan</w:t>
      </w:r>
    </w:p>
    <w:p w14:paraId="6FD33B9B" w14:textId="77777777" w:rsidR="00800AD8" w:rsidRDefault="00800AD8" w:rsidP="006578FB">
      <w:pPr>
        <w:pStyle w:val="InterlineGlossWithTrans"/>
        <w:tabs>
          <w:tab w:val="left" w:pos="533"/>
          <w:tab w:val="left" w:pos="1067"/>
          <w:tab w:val="left" w:pos="2006"/>
          <w:tab w:val="left" w:pos="2270"/>
          <w:tab w:val="left" w:pos="3104"/>
          <w:tab w:val="left" w:pos="4073"/>
          <w:tab w:val="left" w:pos="4847"/>
          <w:tab w:val="left" w:pos="5111"/>
          <w:tab w:val="left" w:pos="5615"/>
          <w:tab w:val="left" w:pos="6539"/>
          <w:tab w:val="left" w:pos="8138"/>
        </w:tabs>
      </w:pPr>
      <w:r>
        <w:tab/>
        <w:t>pai</w:t>
      </w:r>
      <w:r>
        <w:tab/>
        <w:t>ti-mun</w:t>
      </w:r>
      <w:r>
        <w:tab/>
        <w:t>a</w:t>
      </w:r>
      <w:r>
        <w:tab/>
        <w:t>mareka</w:t>
      </w:r>
      <w:r>
        <w:tab/>
        <w:t>nia</w:t>
      </w:r>
      <w:r w:rsidR="006578FB">
        <w:tab/>
        <w:t>vetjek</w:t>
      </w:r>
      <w:r w:rsidR="006578FB">
        <w:tab/>
        <w:t>a</w:t>
      </w:r>
      <w:r w:rsidR="006578FB">
        <w:tab/>
        <w:t>i</w:t>
      </w:r>
      <w:r w:rsidR="006578FB">
        <w:tab/>
        <w:t>Igiris</w:t>
      </w:r>
      <w:r w:rsidR="006578FB">
        <w:tab/>
        <w:t>ka-leva-i</w:t>
      </w:r>
      <w:r w:rsidR="006578FB">
        <w:tab/>
        <w:t>anan</w:t>
      </w:r>
    </w:p>
    <w:p w14:paraId="15A2912A" w14:textId="77777777" w:rsidR="00800AD8" w:rsidRDefault="00800AD8" w:rsidP="006578FB">
      <w:pPr>
        <w:pStyle w:val="InterlineTransNoFree"/>
        <w:tabs>
          <w:tab w:val="left" w:pos="1067"/>
          <w:tab w:val="left" w:pos="2006"/>
          <w:tab w:val="left" w:pos="2270"/>
          <w:tab w:val="left" w:pos="3104"/>
          <w:tab w:val="left" w:pos="4073"/>
          <w:tab w:val="left" w:pos="4847"/>
          <w:tab w:val="left" w:pos="5111"/>
          <w:tab w:val="left" w:pos="5615"/>
          <w:tab w:val="left" w:pos="6539"/>
          <w:tab w:val="left" w:pos="8138"/>
        </w:tabs>
      </w:pPr>
      <w:r>
        <w:tab/>
        <w:t>well</w:t>
      </w:r>
      <w:r>
        <w:tab/>
      </w:r>
      <w:r>
        <w:rPr>
          <w:smallCaps/>
        </w:rPr>
        <w:t>f-</w:t>
      </w:r>
      <w:r>
        <w:t>you(</w:t>
      </w:r>
      <w:r>
        <w:rPr>
          <w:smallCaps/>
        </w:rPr>
        <w:t>p</w:t>
      </w:r>
      <w:r>
        <w:t>)</w:t>
      </w:r>
      <w:r>
        <w:rPr>
          <w:smallCaps/>
        </w:rPr>
        <w:tab/>
        <w:t>c</w:t>
      </w:r>
      <w:r>
        <w:rPr>
          <w:smallCaps/>
        </w:rPr>
        <w:tab/>
      </w:r>
      <w:r>
        <w:t>many</w:t>
      </w:r>
      <w:r>
        <w:tab/>
        <w:t>our(</w:t>
      </w:r>
      <w:r>
        <w:rPr>
          <w:smallCaps/>
        </w:rPr>
        <w:t>exc</w:t>
      </w:r>
      <w:r>
        <w:t>)</w:t>
      </w:r>
      <w:r w:rsidR="006578FB">
        <w:tab/>
        <w:t>sibling</w:t>
      </w:r>
      <w:r w:rsidR="006578FB">
        <w:rPr>
          <w:smallCaps/>
        </w:rPr>
        <w:tab/>
        <w:t>c</w:t>
      </w:r>
      <w:r w:rsidR="006578FB">
        <w:rPr>
          <w:smallCaps/>
        </w:rPr>
        <w:tab/>
        <w:t>loc</w:t>
      </w:r>
      <w:r w:rsidR="006578FB">
        <w:tab/>
      </w:r>
      <w:smartTag w:uri="urn:schemas-microsoft-com:office:smarttags" w:element="country-region">
        <w:smartTag w:uri="urn:schemas-microsoft-com:office:smarttags" w:element="place">
          <w:r w:rsidR="006578FB">
            <w:t>England</w:t>
          </w:r>
        </w:smartTag>
      </w:smartTag>
      <w:r w:rsidR="006578FB">
        <w:tab/>
        <w:t>?-pleased-</w:t>
      </w:r>
      <w:r w:rsidR="006578FB">
        <w:rPr>
          <w:smallCaps/>
        </w:rPr>
        <w:t>hort</w:t>
      </w:r>
      <w:r w:rsidR="006578FB">
        <w:tab/>
        <w:t>still</w:t>
      </w:r>
    </w:p>
    <w:p w14:paraId="18A7A272" w14:textId="77777777" w:rsidR="00800AD8" w:rsidRDefault="00800AD8" w:rsidP="006578FB">
      <w:pPr>
        <w:pStyle w:val="InterlineText"/>
        <w:tabs>
          <w:tab w:val="left" w:pos="533"/>
          <w:tab w:val="left" w:pos="1037"/>
        </w:tabs>
      </w:pPr>
      <w:r>
        <w:tab/>
        <w:t>tua</w:t>
      </w:r>
      <w:r>
        <w:tab/>
        <w:t>Tsemas.</w:t>
      </w:r>
    </w:p>
    <w:p w14:paraId="720FAD01" w14:textId="77777777" w:rsidR="00800AD8" w:rsidRDefault="00800AD8" w:rsidP="006578FB">
      <w:pPr>
        <w:pStyle w:val="InterlineGlossWithTrans"/>
        <w:tabs>
          <w:tab w:val="left" w:pos="533"/>
          <w:tab w:val="left" w:pos="1037"/>
        </w:tabs>
      </w:pPr>
      <w:r>
        <w:tab/>
        <w:t>tua</w:t>
      </w:r>
      <w:r>
        <w:tab/>
        <w:t>Tsemas</w:t>
      </w:r>
    </w:p>
    <w:p w14:paraId="5E6CE50A" w14:textId="77777777" w:rsidR="00800AD8" w:rsidRDefault="006578FB" w:rsidP="006578FB">
      <w:pPr>
        <w:pStyle w:val="InterlineTrans"/>
        <w:tabs>
          <w:tab w:val="left" w:pos="533"/>
          <w:tab w:val="left" w:pos="1037"/>
        </w:tabs>
      </w:pPr>
      <w:r>
        <w:rPr>
          <w:smallCaps/>
        </w:rPr>
        <w:tab/>
      </w:r>
      <w:r w:rsidR="00800AD8">
        <w:rPr>
          <w:smallCaps/>
        </w:rPr>
        <w:t>obl</w:t>
      </w:r>
      <w:r w:rsidR="00800AD8">
        <w:tab/>
        <w:t>God</w:t>
      </w:r>
    </w:p>
    <w:p w14:paraId="129B9D35" w14:textId="77777777" w:rsidR="00800AD8" w:rsidRDefault="00800AD8">
      <w:pPr>
        <w:pStyle w:val="InterlineFree"/>
      </w:pPr>
      <w:r>
        <w:t xml:space="preserve">Our brothers and sisters in </w:t>
      </w:r>
      <w:smartTag w:uri="urn:schemas-microsoft-com:office:smarttags" w:element="country-region">
        <w:smartTag w:uri="urn:schemas-microsoft-com:office:smarttags" w:element="place">
          <w:r>
            <w:t>England</w:t>
          </w:r>
        </w:smartTag>
      </w:smartTag>
      <w:r>
        <w:t>, let us continue to rejoice in God.</w:t>
      </w:r>
    </w:p>
    <w:p w14:paraId="76EAB54B" w14:textId="77777777" w:rsidR="006578FB" w:rsidRDefault="00DC1AE0" w:rsidP="006578FB">
      <w:pPr>
        <w:pStyle w:val="InterlineText"/>
        <w:tabs>
          <w:tab w:val="left" w:pos="533"/>
          <w:tab w:val="left" w:pos="1067"/>
          <w:tab w:val="left" w:pos="1331"/>
          <w:tab w:val="left" w:pos="2240"/>
          <w:tab w:val="left" w:pos="2504"/>
          <w:tab w:val="left" w:pos="3113"/>
          <w:tab w:val="left" w:pos="4397"/>
          <w:tab w:val="left" w:pos="4661"/>
          <w:tab w:val="left" w:pos="7130"/>
          <w:tab w:val="left" w:pos="7394"/>
          <w:tab w:val="left" w:pos="7838"/>
        </w:tabs>
      </w:pPr>
      <w:r w:rsidRPr="003A1D48">
        <w:rPr>
          <w:rStyle w:val="InterlineTextNumChar"/>
        </w:rPr>
        <w:t>002</w:t>
      </w:r>
      <w:r w:rsidR="00800AD8">
        <w:tab/>
        <w:t>pai</w:t>
      </w:r>
      <w:r w:rsidR="00800AD8">
        <w:tab/>
        <w:t>a</w:t>
      </w:r>
      <w:r w:rsidR="00800AD8">
        <w:tab/>
        <w:t>Tsemas,</w:t>
      </w:r>
      <w:r w:rsidR="00800AD8">
        <w:tab/>
        <w:t>a</w:t>
      </w:r>
      <w:r w:rsidR="00800AD8">
        <w:tab/>
        <w:t>aîak</w:t>
      </w:r>
      <w:r w:rsidR="00800AD8">
        <w:tab/>
        <w:t>nimadju</w:t>
      </w:r>
      <w:r w:rsidR="006578FB">
        <w:tab/>
        <w:t>a</w:t>
      </w:r>
      <w:r w:rsidR="006578FB">
        <w:tab/>
        <w:t>kinaitaitan</w:t>
      </w:r>
      <w:r w:rsidR="006578FB">
        <w:tab/>
        <w:t>a</w:t>
      </w:r>
      <w:r w:rsidR="006578FB">
        <w:tab/>
        <w:t>ti</w:t>
      </w:r>
      <w:r w:rsidR="006578FB">
        <w:tab/>
        <w:t>Yisu-sama</w:t>
      </w:r>
    </w:p>
    <w:p w14:paraId="253A038C" w14:textId="77777777" w:rsidR="00800AD8" w:rsidRDefault="00800AD8" w:rsidP="006578FB">
      <w:pPr>
        <w:pStyle w:val="InterlineGlossWithTrans"/>
        <w:tabs>
          <w:tab w:val="left" w:pos="533"/>
          <w:tab w:val="left" w:pos="1067"/>
          <w:tab w:val="left" w:pos="1331"/>
          <w:tab w:val="left" w:pos="2240"/>
          <w:tab w:val="left" w:pos="2504"/>
          <w:tab w:val="left" w:pos="3113"/>
          <w:tab w:val="left" w:pos="4397"/>
          <w:tab w:val="left" w:pos="4661"/>
          <w:tab w:val="left" w:pos="7130"/>
          <w:tab w:val="left" w:pos="7394"/>
          <w:tab w:val="left" w:pos="7838"/>
        </w:tabs>
      </w:pPr>
      <w:r>
        <w:tab/>
        <w:t>pai</w:t>
      </w:r>
      <w:r>
        <w:tab/>
        <w:t>a</w:t>
      </w:r>
      <w:r>
        <w:tab/>
        <w:t>Tsemas</w:t>
      </w:r>
      <w:r>
        <w:tab/>
        <w:t>a</w:t>
      </w:r>
      <w:r>
        <w:tab/>
        <w:t>aîak</w:t>
      </w:r>
      <w:r>
        <w:tab/>
        <w:t>ni-madju</w:t>
      </w:r>
      <w:r w:rsidR="006578FB">
        <w:tab/>
        <w:t>a</w:t>
      </w:r>
      <w:r w:rsidR="006578FB">
        <w:tab/>
        <w:t>in=ka-ita-ita-an</w:t>
      </w:r>
      <w:r w:rsidR="006578FB">
        <w:tab/>
        <w:t>a</w:t>
      </w:r>
      <w:r w:rsidR="006578FB">
        <w:tab/>
        <w:t>ti</w:t>
      </w:r>
      <w:r w:rsidR="006578FB">
        <w:tab/>
        <w:t>Yisu-sama</w:t>
      </w:r>
    </w:p>
    <w:p w14:paraId="3DA6CABB" w14:textId="77777777" w:rsidR="00800AD8" w:rsidRDefault="00800AD8" w:rsidP="006578FB">
      <w:pPr>
        <w:pStyle w:val="InterlineTransNoFree"/>
        <w:tabs>
          <w:tab w:val="left" w:pos="1067"/>
          <w:tab w:val="left" w:pos="1331"/>
          <w:tab w:val="left" w:pos="2240"/>
          <w:tab w:val="left" w:pos="2504"/>
          <w:tab w:val="left" w:pos="3113"/>
          <w:tab w:val="left" w:pos="4397"/>
          <w:tab w:val="left" w:pos="4661"/>
          <w:tab w:val="left" w:pos="7130"/>
          <w:tab w:val="left" w:pos="7394"/>
          <w:tab w:val="left" w:pos="7838"/>
        </w:tabs>
      </w:pPr>
      <w:r>
        <w:tab/>
        <w:t>well</w:t>
      </w:r>
      <w:r>
        <w:rPr>
          <w:smallCaps/>
        </w:rPr>
        <w:tab/>
        <w:t>c</w:t>
      </w:r>
      <w:r>
        <w:rPr>
          <w:smallCaps/>
        </w:rPr>
        <w:tab/>
      </w:r>
      <w:r>
        <w:t>God</w:t>
      </w:r>
      <w:r>
        <w:rPr>
          <w:smallCaps/>
        </w:rPr>
        <w:tab/>
        <w:t>c</w:t>
      </w:r>
      <w:r>
        <w:rPr>
          <w:smallCaps/>
        </w:rPr>
        <w:tab/>
      </w:r>
      <w:r>
        <w:t>child</w:t>
      </w:r>
      <w:r>
        <w:tab/>
        <w:t>of-</w:t>
      </w:r>
      <w:r>
        <w:rPr>
          <w:smallCaps/>
        </w:rPr>
        <w:t>3rd.pers</w:t>
      </w:r>
      <w:r w:rsidR="006578FB">
        <w:tab/>
      </w:r>
      <w:r w:rsidR="006578FB">
        <w:rPr>
          <w:smallCaps/>
        </w:rPr>
        <w:t>c</w:t>
      </w:r>
      <w:r w:rsidR="006578FB">
        <w:tab/>
        <w:t>perf=main-</w:t>
      </w:r>
      <w:r w:rsidR="006578FB" w:rsidRPr="00D54E67">
        <w:rPr>
          <w:smallCaps/>
        </w:rPr>
        <w:t>red</w:t>
      </w:r>
      <w:r w:rsidR="006578FB">
        <w:t>-one-</w:t>
      </w:r>
      <w:r w:rsidR="006578FB" w:rsidRPr="00D64271">
        <w:rPr>
          <w:smallCaps/>
        </w:rPr>
        <w:t>nom</w:t>
      </w:r>
      <w:r w:rsidR="006578FB">
        <w:tab/>
      </w:r>
      <w:r w:rsidR="006578FB">
        <w:rPr>
          <w:smallCaps/>
        </w:rPr>
        <w:t>c</w:t>
      </w:r>
      <w:r w:rsidR="006578FB">
        <w:tab/>
      </w:r>
      <w:r w:rsidR="006578FB">
        <w:rPr>
          <w:smallCaps/>
        </w:rPr>
        <w:t>f.h</w:t>
      </w:r>
      <w:r w:rsidR="006578FB">
        <w:tab/>
        <w:t>Jesus-</w:t>
      </w:r>
      <w:r w:rsidR="006578FB">
        <w:rPr>
          <w:smallCaps/>
        </w:rPr>
        <w:t>h</w:t>
      </w:r>
    </w:p>
    <w:p w14:paraId="42BC3C9A" w14:textId="77777777" w:rsidR="006578FB" w:rsidRDefault="00800AD8" w:rsidP="006578FB">
      <w:pPr>
        <w:pStyle w:val="InterlineText"/>
        <w:tabs>
          <w:tab w:val="left" w:pos="533"/>
          <w:tab w:val="left" w:pos="1517"/>
          <w:tab w:val="left" w:pos="2156"/>
          <w:tab w:val="left" w:pos="2660"/>
          <w:tab w:val="left" w:pos="4604"/>
          <w:tab w:val="left" w:pos="5093"/>
          <w:tab w:val="left" w:pos="5957"/>
          <w:tab w:val="left" w:pos="8051"/>
        </w:tabs>
      </w:pPr>
      <w:r>
        <w:tab/>
        <w:t>pasa</w:t>
      </w:r>
      <w:r>
        <w:tab/>
        <w:t>maza</w:t>
      </w:r>
      <w:r>
        <w:tab/>
        <w:t>i</w:t>
      </w:r>
      <w:r w:rsidR="006578FB">
        <w:tab/>
        <w:t>katsauanen</w:t>
      </w:r>
      <w:r w:rsidR="006578FB">
        <w:tab/>
        <w:t>sa</w:t>
      </w:r>
      <w:r w:rsidR="006578FB">
        <w:tab/>
        <w:t>tje</w:t>
      </w:r>
      <w:r w:rsidR="006578FB">
        <w:tab/>
        <w:t>paseqeîingi</w:t>
      </w:r>
      <w:r w:rsidR="006578FB">
        <w:tab/>
        <w:t>anga,</w:t>
      </w:r>
    </w:p>
    <w:p w14:paraId="4A6DC386" w14:textId="77777777" w:rsidR="00800AD8" w:rsidRDefault="00800AD8" w:rsidP="006578FB">
      <w:pPr>
        <w:pStyle w:val="InterlineGlossWithTrans"/>
        <w:tabs>
          <w:tab w:val="left" w:pos="533"/>
          <w:tab w:val="left" w:pos="1517"/>
          <w:tab w:val="left" w:pos="2156"/>
          <w:tab w:val="left" w:pos="2660"/>
          <w:tab w:val="left" w:pos="4604"/>
          <w:tab w:val="left" w:pos="5093"/>
          <w:tab w:val="left" w:pos="5957"/>
          <w:tab w:val="left" w:pos="8051"/>
        </w:tabs>
      </w:pPr>
      <w:r>
        <w:tab/>
        <w:t>pa-sa</w:t>
      </w:r>
      <w:r>
        <w:tab/>
        <w:t>maza</w:t>
      </w:r>
      <w:r>
        <w:tab/>
        <w:t>i</w:t>
      </w:r>
      <w:r w:rsidR="006578FB">
        <w:tab/>
        <w:t>ka-tsau-an-en</w:t>
      </w:r>
      <w:r w:rsidR="006578FB">
        <w:tab/>
        <w:t>sa</w:t>
      </w:r>
      <w:r w:rsidR="006578FB">
        <w:tab/>
        <w:t>tje</w:t>
      </w:r>
      <w:r w:rsidR="006578FB">
        <w:tab/>
        <w:t>pa-se-qeîing-i</w:t>
      </w:r>
      <w:r w:rsidR="006578FB">
        <w:tab/>
        <w:t>anga</w:t>
      </w:r>
    </w:p>
    <w:p w14:paraId="6FF2D4E0" w14:textId="77777777" w:rsidR="00800AD8" w:rsidRDefault="00800AD8" w:rsidP="006578FB">
      <w:pPr>
        <w:pStyle w:val="InterlineTransNoFree"/>
        <w:tabs>
          <w:tab w:val="left" w:pos="1517"/>
          <w:tab w:val="left" w:pos="2156"/>
          <w:tab w:val="left" w:pos="2660"/>
          <w:tab w:val="left" w:pos="4604"/>
          <w:tab w:val="left" w:pos="5093"/>
          <w:tab w:val="left" w:pos="5957"/>
          <w:tab w:val="left" w:pos="8051"/>
        </w:tabs>
      </w:pPr>
      <w:r>
        <w:rPr>
          <w:smallCaps/>
        </w:rPr>
        <w:tab/>
      </w:r>
      <w:r>
        <w:t>cause-go</w:t>
      </w:r>
      <w:r>
        <w:tab/>
        <w:t>here</w:t>
      </w:r>
      <w:r>
        <w:tab/>
      </w:r>
      <w:r>
        <w:rPr>
          <w:smallCaps/>
        </w:rPr>
        <w:t>loc</w:t>
      </w:r>
      <w:r w:rsidR="006578FB">
        <w:tab/>
        <w:t>main-being-</w:t>
      </w:r>
      <w:r w:rsidR="006578FB">
        <w:rPr>
          <w:smallCaps/>
        </w:rPr>
        <w:t>nom</w:t>
      </w:r>
      <w:r w:rsidR="006578FB">
        <w:t>-</w:t>
      </w:r>
      <w:r w:rsidR="006578FB">
        <w:rPr>
          <w:smallCaps/>
        </w:rPr>
        <w:t>pf</w:t>
      </w:r>
      <w:r w:rsidR="006578FB">
        <w:tab/>
        <w:t>and</w:t>
      </w:r>
      <w:r w:rsidR="006578FB">
        <w:tab/>
        <w:t>we(</w:t>
      </w:r>
      <w:r w:rsidR="006578FB">
        <w:rPr>
          <w:smallCaps/>
        </w:rPr>
        <w:t>inc</w:t>
      </w:r>
      <w:r w:rsidR="006578FB">
        <w:t>)</w:t>
      </w:r>
      <w:r w:rsidR="006578FB">
        <w:tab/>
        <w:t>cause-</w:t>
      </w:r>
      <w:r w:rsidR="006578FB">
        <w:rPr>
          <w:smallCaps/>
        </w:rPr>
        <w:t>invol</w:t>
      </w:r>
      <w:r w:rsidR="006578FB">
        <w:t>-save-</w:t>
      </w:r>
      <w:r w:rsidR="006578FB">
        <w:rPr>
          <w:smallCaps/>
        </w:rPr>
        <w:t>pf</w:t>
      </w:r>
      <w:r w:rsidR="006578FB">
        <w:tab/>
        <w:t>indeed</w:t>
      </w:r>
    </w:p>
    <w:p w14:paraId="51DD967A" w14:textId="77777777" w:rsidR="006578FB" w:rsidRDefault="00800AD8" w:rsidP="006578FB">
      <w:pPr>
        <w:pStyle w:val="InterlineText"/>
        <w:tabs>
          <w:tab w:val="left" w:pos="533"/>
          <w:tab w:val="left" w:pos="1022"/>
          <w:tab w:val="left" w:pos="1886"/>
          <w:tab w:val="left" w:pos="3365"/>
          <w:tab w:val="left" w:pos="4139"/>
          <w:tab w:val="left" w:pos="4403"/>
          <w:tab w:val="left" w:pos="5417"/>
          <w:tab w:val="left" w:pos="5681"/>
          <w:tab w:val="left" w:pos="6185"/>
          <w:tab w:val="left" w:pos="7904"/>
        </w:tabs>
      </w:pPr>
      <w:r>
        <w:tab/>
        <w:t>sa</w:t>
      </w:r>
      <w:r>
        <w:tab/>
        <w:t>tje</w:t>
      </w:r>
      <w:r>
        <w:tab/>
        <w:t>saneaîaki</w:t>
      </w:r>
      <w:r>
        <w:tab/>
        <w:t>anga</w:t>
      </w:r>
      <w:r w:rsidR="006578FB">
        <w:tab/>
        <w:t>a</w:t>
      </w:r>
      <w:r w:rsidR="006578FB">
        <w:tab/>
        <w:t>mapuîat</w:t>
      </w:r>
      <w:r w:rsidR="006578FB">
        <w:tab/>
        <w:t>a</w:t>
      </w:r>
      <w:r w:rsidR="006578FB">
        <w:tab/>
        <w:t>i</w:t>
      </w:r>
      <w:r w:rsidR="006578FB">
        <w:tab/>
        <w:t>katsauan</w:t>
      </w:r>
      <w:r w:rsidR="006578FB">
        <w:tab/>
        <w:t>a</w:t>
      </w:r>
    </w:p>
    <w:p w14:paraId="3CE29EF6" w14:textId="77777777" w:rsidR="00800AD8" w:rsidRDefault="00800AD8" w:rsidP="006578FB">
      <w:pPr>
        <w:pStyle w:val="InterlineGlossWithTrans"/>
        <w:tabs>
          <w:tab w:val="left" w:pos="533"/>
          <w:tab w:val="left" w:pos="1022"/>
          <w:tab w:val="left" w:pos="1886"/>
          <w:tab w:val="left" w:pos="3365"/>
          <w:tab w:val="left" w:pos="4139"/>
          <w:tab w:val="left" w:pos="4403"/>
          <w:tab w:val="left" w:pos="5417"/>
          <w:tab w:val="left" w:pos="5681"/>
          <w:tab w:val="left" w:pos="6185"/>
          <w:tab w:val="left" w:pos="7904"/>
        </w:tabs>
      </w:pPr>
      <w:r>
        <w:tab/>
        <w:t>sa</w:t>
      </w:r>
      <w:r>
        <w:tab/>
        <w:t>tje</w:t>
      </w:r>
      <w:r>
        <w:tab/>
        <w:t>sane-aîak-i</w:t>
      </w:r>
      <w:r>
        <w:tab/>
        <w:t>anga</w:t>
      </w:r>
      <w:r w:rsidR="006578FB">
        <w:tab/>
        <w:t>a</w:t>
      </w:r>
      <w:r w:rsidR="006578FB">
        <w:tab/>
        <w:t>ma-puîat</w:t>
      </w:r>
      <w:r w:rsidR="006578FB">
        <w:tab/>
        <w:t>a</w:t>
      </w:r>
      <w:r w:rsidR="006578FB">
        <w:tab/>
        <w:t>i</w:t>
      </w:r>
      <w:r w:rsidR="006578FB">
        <w:tab/>
        <w:t>ka-tsau-an</w:t>
      </w:r>
      <w:r w:rsidR="006578FB">
        <w:tab/>
        <w:t>a</w:t>
      </w:r>
    </w:p>
    <w:p w14:paraId="5CF918A2" w14:textId="77777777" w:rsidR="00800AD8" w:rsidRDefault="00800AD8" w:rsidP="006578FB">
      <w:pPr>
        <w:pStyle w:val="InterlineTransNoFree"/>
        <w:tabs>
          <w:tab w:val="left" w:pos="1022"/>
          <w:tab w:val="left" w:pos="1886"/>
          <w:tab w:val="left" w:pos="3365"/>
          <w:tab w:val="left" w:pos="4139"/>
          <w:tab w:val="left" w:pos="4403"/>
          <w:tab w:val="left" w:pos="5417"/>
          <w:tab w:val="left" w:pos="5681"/>
          <w:tab w:val="left" w:pos="6185"/>
          <w:tab w:val="left" w:pos="7904"/>
        </w:tabs>
      </w:pPr>
      <w:r>
        <w:tab/>
        <w:t>and</w:t>
      </w:r>
      <w:r>
        <w:tab/>
        <w:t>we(</w:t>
      </w:r>
      <w:r>
        <w:rPr>
          <w:smallCaps/>
        </w:rPr>
        <w:t>inc</w:t>
      </w:r>
      <w:r>
        <w:t>)</w:t>
      </w:r>
      <w:r>
        <w:tab/>
        <w:t>make-child-</w:t>
      </w:r>
      <w:r>
        <w:rPr>
          <w:smallCaps/>
        </w:rPr>
        <w:t>pf</w:t>
      </w:r>
      <w:r>
        <w:tab/>
        <w:t>indeed</w:t>
      </w:r>
      <w:r w:rsidR="006578FB">
        <w:rPr>
          <w:smallCaps/>
        </w:rPr>
        <w:tab/>
        <w:t>c</w:t>
      </w:r>
      <w:r w:rsidR="006578FB">
        <w:rPr>
          <w:smallCaps/>
        </w:rPr>
        <w:tab/>
        <w:t>num</w:t>
      </w:r>
      <w:r w:rsidR="006578FB">
        <w:t>-all</w:t>
      </w:r>
      <w:r w:rsidR="006578FB">
        <w:rPr>
          <w:smallCaps/>
        </w:rPr>
        <w:tab/>
        <w:t>c</w:t>
      </w:r>
      <w:r w:rsidR="006578FB">
        <w:rPr>
          <w:smallCaps/>
        </w:rPr>
        <w:tab/>
        <w:t>loc</w:t>
      </w:r>
      <w:r w:rsidR="006578FB">
        <w:tab/>
        <w:t>main-being-</w:t>
      </w:r>
      <w:r w:rsidR="006578FB">
        <w:rPr>
          <w:smallCaps/>
        </w:rPr>
        <w:t>nom</w:t>
      </w:r>
      <w:r w:rsidR="006578FB">
        <w:rPr>
          <w:smallCaps/>
        </w:rPr>
        <w:tab/>
        <w:t>c</w:t>
      </w:r>
    </w:p>
    <w:p w14:paraId="5B32F3D0" w14:textId="77777777" w:rsidR="00FC0B95" w:rsidRDefault="00800AD8" w:rsidP="00FC0B95">
      <w:pPr>
        <w:pStyle w:val="InterlineText"/>
        <w:tabs>
          <w:tab w:val="left" w:pos="533"/>
          <w:tab w:val="left" w:pos="1637"/>
          <w:tab w:val="left" w:pos="2126"/>
          <w:tab w:val="left" w:pos="2990"/>
          <w:tab w:val="left" w:pos="5519"/>
          <w:tab w:val="left" w:pos="6293"/>
          <w:tab w:val="left" w:pos="6557"/>
        </w:tabs>
      </w:pPr>
      <w:r>
        <w:tab/>
        <w:t>tsautsau,</w:t>
      </w:r>
      <w:r>
        <w:tab/>
        <w:t>sa</w:t>
      </w:r>
      <w:r>
        <w:tab/>
        <w:t>tje</w:t>
      </w:r>
      <w:r w:rsidR="00FC0B95">
        <w:tab/>
        <w:t>paparevetjevetjeki</w:t>
      </w:r>
      <w:r w:rsidR="00FC0B95">
        <w:tab/>
        <w:t>anga</w:t>
      </w:r>
      <w:r w:rsidR="00FC0B95">
        <w:tab/>
        <w:t>a</w:t>
      </w:r>
      <w:r w:rsidR="00FC0B95">
        <w:tab/>
        <w:t>mapuîat.</w:t>
      </w:r>
    </w:p>
    <w:p w14:paraId="4CC06128" w14:textId="77777777" w:rsidR="00800AD8" w:rsidRDefault="00800AD8" w:rsidP="00FC0B95">
      <w:pPr>
        <w:pStyle w:val="InterlineGlossWithTrans"/>
        <w:tabs>
          <w:tab w:val="left" w:pos="533"/>
          <w:tab w:val="left" w:pos="1637"/>
          <w:tab w:val="left" w:pos="2126"/>
          <w:tab w:val="left" w:pos="2990"/>
          <w:tab w:val="left" w:pos="5519"/>
          <w:tab w:val="left" w:pos="6293"/>
          <w:tab w:val="left" w:pos="6557"/>
        </w:tabs>
      </w:pPr>
      <w:r>
        <w:tab/>
        <w:t>tsau-tsau</w:t>
      </w:r>
      <w:r>
        <w:tab/>
        <w:t>sa</w:t>
      </w:r>
      <w:r>
        <w:tab/>
        <w:t>tje</w:t>
      </w:r>
      <w:r w:rsidR="00FC0B95">
        <w:tab/>
        <w:t>pa-pare-vetje-vetjek-i</w:t>
      </w:r>
      <w:r w:rsidR="00FC0B95">
        <w:tab/>
        <w:t>anga</w:t>
      </w:r>
      <w:r w:rsidR="00FC0B95">
        <w:tab/>
        <w:t>a</w:t>
      </w:r>
      <w:r w:rsidR="00FC0B95">
        <w:tab/>
        <w:t>ma-puîat</w:t>
      </w:r>
    </w:p>
    <w:p w14:paraId="0B5C1945" w14:textId="77777777" w:rsidR="00800AD8" w:rsidRDefault="00800AD8" w:rsidP="00FC0B95">
      <w:pPr>
        <w:pStyle w:val="InterlineTrans"/>
        <w:tabs>
          <w:tab w:val="left" w:pos="533"/>
          <w:tab w:val="left" w:pos="1637"/>
          <w:tab w:val="left" w:pos="2126"/>
          <w:tab w:val="left" w:pos="2990"/>
          <w:tab w:val="left" w:pos="5519"/>
          <w:tab w:val="left" w:pos="6293"/>
          <w:tab w:val="left" w:pos="6557"/>
        </w:tabs>
      </w:pPr>
      <w:r>
        <w:rPr>
          <w:smallCaps/>
        </w:rPr>
        <w:tab/>
        <w:t>red</w:t>
      </w:r>
      <w:r>
        <w:t>-being</w:t>
      </w:r>
      <w:r>
        <w:tab/>
        <w:t>and</w:t>
      </w:r>
      <w:r>
        <w:tab/>
        <w:t>we(</w:t>
      </w:r>
      <w:r>
        <w:rPr>
          <w:smallCaps/>
        </w:rPr>
        <w:t>inc</w:t>
      </w:r>
      <w:r>
        <w:t>)</w:t>
      </w:r>
      <w:r w:rsidR="00FC0B95">
        <w:tab/>
        <w:t>cause-pair-</w:t>
      </w:r>
      <w:r w:rsidR="00FC0B95">
        <w:rPr>
          <w:smallCaps/>
        </w:rPr>
        <w:t>red</w:t>
      </w:r>
      <w:r w:rsidR="00FC0B95">
        <w:t>-sibling-</w:t>
      </w:r>
      <w:r w:rsidR="00FC0B95">
        <w:rPr>
          <w:smallCaps/>
        </w:rPr>
        <w:t>pf</w:t>
      </w:r>
      <w:r w:rsidR="00FC0B95">
        <w:tab/>
        <w:t>indeed</w:t>
      </w:r>
      <w:r w:rsidR="00FC0B95">
        <w:rPr>
          <w:smallCaps/>
        </w:rPr>
        <w:tab/>
        <w:t>c</w:t>
      </w:r>
      <w:r w:rsidR="00FC0B95">
        <w:rPr>
          <w:smallCaps/>
        </w:rPr>
        <w:tab/>
        <w:t>num</w:t>
      </w:r>
      <w:r w:rsidR="00FC0B95">
        <w:t>-all</w:t>
      </w:r>
    </w:p>
    <w:p w14:paraId="67422875" w14:textId="77777777" w:rsidR="00800AD8" w:rsidRDefault="00800AD8" w:rsidP="00FC0B95">
      <w:pPr>
        <w:pStyle w:val="InterlineFree"/>
      </w:pPr>
      <w:r>
        <w:t>As for God he sent his only son Jesus here to the world, and we are</w:t>
      </w:r>
      <w:r w:rsidR="00FC0B95">
        <w:t xml:space="preserve"> </w:t>
      </w:r>
      <w:r>
        <w:t>saved, and all we human beings in the world are made his children, and we</w:t>
      </w:r>
      <w:r w:rsidR="00FC0B95">
        <w:t xml:space="preserve"> </w:t>
      </w:r>
      <w:r>
        <w:t>are all made brothers and sisters together.</w:t>
      </w:r>
    </w:p>
    <w:p w14:paraId="7016F9C7" w14:textId="77777777" w:rsidR="00FC0B95" w:rsidRDefault="00DC1AE0" w:rsidP="00FC0B95">
      <w:pPr>
        <w:pStyle w:val="InterlineText"/>
        <w:tabs>
          <w:tab w:val="left" w:pos="533"/>
          <w:tab w:val="left" w:pos="1907"/>
          <w:tab w:val="left" w:pos="2951"/>
          <w:tab w:val="left" w:pos="3815"/>
          <w:tab w:val="left" w:pos="4319"/>
        </w:tabs>
      </w:pPr>
      <w:r w:rsidRPr="003A1D48">
        <w:rPr>
          <w:rStyle w:val="InterlineTextNumChar"/>
        </w:rPr>
        <w:t>003</w:t>
      </w:r>
      <w:r w:rsidR="00800AD8">
        <w:tab/>
        <w:t>maleva</w:t>
      </w:r>
      <w:r w:rsidR="00800AD8">
        <w:tab/>
        <w:t>itjen</w:t>
      </w:r>
      <w:r w:rsidR="00800AD8">
        <w:tab/>
        <w:t>aravats</w:t>
      </w:r>
      <w:r w:rsidR="00800AD8">
        <w:tab/>
        <w:t>tua</w:t>
      </w:r>
      <w:r w:rsidR="00FC0B95">
        <w:tab/>
        <w:t>Tsemas.</w:t>
      </w:r>
    </w:p>
    <w:p w14:paraId="3C792900" w14:textId="77777777" w:rsidR="00800AD8" w:rsidRDefault="00800AD8" w:rsidP="00FC0B95">
      <w:pPr>
        <w:pStyle w:val="InterlineGlossWithTrans"/>
        <w:tabs>
          <w:tab w:val="left" w:pos="533"/>
          <w:tab w:val="left" w:pos="1907"/>
          <w:tab w:val="left" w:pos="2951"/>
          <w:tab w:val="left" w:pos="3815"/>
          <w:tab w:val="left" w:pos="4319"/>
        </w:tabs>
      </w:pPr>
      <w:r>
        <w:tab/>
        <w:t>ma-leva</w:t>
      </w:r>
      <w:r>
        <w:tab/>
        <w:t>itjen</w:t>
      </w:r>
      <w:r>
        <w:tab/>
        <w:t>a-ravats</w:t>
      </w:r>
      <w:r>
        <w:tab/>
        <w:t>tua</w:t>
      </w:r>
      <w:r w:rsidR="00FC0B95">
        <w:tab/>
        <w:t>Tsemas</w:t>
      </w:r>
    </w:p>
    <w:p w14:paraId="0F26B973" w14:textId="77777777" w:rsidR="00800AD8" w:rsidRDefault="00800AD8" w:rsidP="00FC0B95">
      <w:pPr>
        <w:pStyle w:val="InterlineTransNoFree"/>
        <w:tabs>
          <w:tab w:val="left" w:pos="1907"/>
          <w:tab w:val="left" w:pos="2951"/>
          <w:tab w:val="left" w:pos="3815"/>
          <w:tab w:val="left" w:pos="4319"/>
          <w:tab w:val="right" w:pos="8787"/>
        </w:tabs>
      </w:pPr>
      <w:r>
        <w:tab/>
      </w:r>
      <w:r>
        <w:rPr>
          <w:smallCaps/>
        </w:rPr>
        <w:t>stat</w:t>
      </w:r>
      <w:r>
        <w:t>-pleased</w:t>
      </w:r>
      <w:r>
        <w:tab/>
      </w:r>
      <w:r>
        <w:rPr>
          <w:smallCaps/>
        </w:rPr>
        <w:t>f.</w:t>
      </w:r>
      <w:r>
        <w:t>we(</w:t>
      </w:r>
      <w:r>
        <w:rPr>
          <w:smallCaps/>
        </w:rPr>
        <w:t>inc</w:t>
      </w:r>
      <w:r>
        <w:t>)</w:t>
      </w:r>
      <w:r>
        <w:tab/>
      </w:r>
      <w:r>
        <w:rPr>
          <w:smallCaps/>
        </w:rPr>
        <w:t>c-</w:t>
      </w:r>
      <w:r>
        <w:t>true</w:t>
      </w:r>
      <w:r>
        <w:tab/>
      </w:r>
      <w:r>
        <w:rPr>
          <w:smallCaps/>
        </w:rPr>
        <w:t>obl</w:t>
      </w:r>
      <w:r w:rsidR="00FC0B95">
        <w:tab/>
        <w:t>God</w:t>
      </w:r>
      <w:r w:rsidR="00FC0B95">
        <w:tab/>
        <w:t>We truly rejoice in God.</w:t>
      </w:r>
    </w:p>
    <w:p w14:paraId="5BA51916" w14:textId="77777777" w:rsidR="00FC0B95" w:rsidRDefault="00DC1AE0" w:rsidP="00FC0B95">
      <w:pPr>
        <w:pStyle w:val="InterlineText"/>
        <w:tabs>
          <w:tab w:val="left" w:pos="533"/>
          <w:tab w:val="left" w:pos="1022"/>
          <w:tab w:val="left" w:pos="1556"/>
          <w:tab w:val="left" w:pos="2495"/>
          <w:tab w:val="left" w:pos="2759"/>
          <w:tab w:val="left" w:pos="3728"/>
          <w:tab w:val="left" w:pos="4502"/>
          <w:tab w:val="left" w:pos="5006"/>
          <w:tab w:val="left" w:pos="5930"/>
          <w:tab w:val="left" w:pos="7424"/>
          <w:tab w:val="left" w:pos="8348"/>
        </w:tabs>
      </w:pPr>
      <w:r w:rsidRPr="003A1D48">
        <w:rPr>
          <w:rStyle w:val="InterlineTextNumChar"/>
        </w:rPr>
        <w:t>004</w:t>
      </w:r>
      <w:r w:rsidR="00800AD8">
        <w:tab/>
        <w:t>qau</w:t>
      </w:r>
      <w:r w:rsidR="00800AD8">
        <w:tab/>
        <w:t>pai</w:t>
      </w:r>
      <w:r w:rsidR="00800AD8">
        <w:tab/>
        <w:t>timun</w:t>
      </w:r>
      <w:r w:rsidR="00800AD8">
        <w:tab/>
        <w:t>a</w:t>
      </w:r>
      <w:r w:rsidR="00800AD8">
        <w:tab/>
        <w:t>nia</w:t>
      </w:r>
      <w:r w:rsidR="00FC0B95">
        <w:tab/>
        <w:t>kaka</w:t>
      </w:r>
      <w:r w:rsidR="00FC0B95">
        <w:tab/>
        <w:t>i</w:t>
      </w:r>
      <w:r w:rsidR="00FC0B95">
        <w:tab/>
        <w:t>Igiris</w:t>
      </w:r>
      <w:r w:rsidR="00FC0B95">
        <w:tab/>
        <w:t>tjaisangas</w:t>
      </w:r>
      <w:r w:rsidR="00FC0B95">
        <w:tab/>
        <w:t>mun</w:t>
      </w:r>
      <w:r w:rsidR="00FC0B95">
        <w:tab/>
        <w:t>a</w:t>
      </w:r>
    </w:p>
    <w:p w14:paraId="67C0568D" w14:textId="77777777" w:rsidR="00800AD8" w:rsidRDefault="00800AD8" w:rsidP="00FC0B95">
      <w:pPr>
        <w:pStyle w:val="InterlineGlossWithTrans"/>
        <w:tabs>
          <w:tab w:val="left" w:pos="533"/>
          <w:tab w:val="left" w:pos="1022"/>
          <w:tab w:val="left" w:pos="1556"/>
          <w:tab w:val="left" w:pos="2495"/>
          <w:tab w:val="left" w:pos="2759"/>
          <w:tab w:val="left" w:pos="3728"/>
          <w:tab w:val="left" w:pos="4502"/>
          <w:tab w:val="left" w:pos="5006"/>
          <w:tab w:val="left" w:pos="5930"/>
          <w:tab w:val="left" w:pos="7424"/>
          <w:tab w:val="left" w:pos="8348"/>
        </w:tabs>
      </w:pPr>
      <w:r>
        <w:tab/>
        <w:t>qau</w:t>
      </w:r>
      <w:r>
        <w:tab/>
        <w:t>pai</w:t>
      </w:r>
      <w:r>
        <w:tab/>
        <w:t>ti-mun</w:t>
      </w:r>
      <w:r>
        <w:tab/>
        <w:t>a</w:t>
      </w:r>
      <w:r>
        <w:tab/>
        <w:t>nia</w:t>
      </w:r>
      <w:r w:rsidR="00FC0B95">
        <w:tab/>
        <w:t>kaka</w:t>
      </w:r>
      <w:r w:rsidR="00FC0B95">
        <w:tab/>
        <w:t>i</w:t>
      </w:r>
      <w:r w:rsidR="00FC0B95">
        <w:tab/>
        <w:t>Igiris</w:t>
      </w:r>
      <w:r w:rsidR="00FC0B95">
        <w:tab/>
        <w:t>tja-i-sangas</w:t>
      </w:r>
      <w:r w:rsidR="00FC0B95">
        <w:tab/>
        <w:t>mun</w:t>
      </w:r>
      <w:r w:rsidR="00FC0B95">
        <w:tab/>
        <w:t>a</w:t>
      </w:r>
    </w:p>
    <w:p w14:paraId="58C55F33" w14:textId="77777777" w:rsidR="00800AD8" w:rsidRDefault="00800AD8" w:rsidP="00FC0B95">
      <w:pPr>
        <w:pStyle w:val="InterlineTransNoFree"/>
        <w:tabs>
          <w:tab w:val="left" w:pos="1022"/>
          <w:tab w:val="left" w:pos="1556"/>
          <w:tab w:val="left" w:pos="2495"/>
          <w:tab w:val="left" w:pos="2759"/>
          <w:tab w:val="left" w:pos="3728"/>
          <w:tab w:val="left" w:pos="4502"/>
          <w:tab w:val="left" w:pos="5006"/>
          <w:tab w:val="left" w:pos="5930"/>
          <w:tab w:val="left" w:pos="7424"/>
          <w:tab w:val="left" w:pos="8348"/>
        </w:tabs>
      </w:pPr>
      <w:r>
        <w:tab/>
        <w:t>so</w:t>
      </w:r>
      <w:r>
        <w:tab/>
        <w:t>well</w:t>
      </w:r>
      <w:r>
        <w:tab/>
      </w:r>
      <w:r>
        <w:rPr>
          <w:smallCaps/>
        </w:rPr>
        <w:t>f-</w:t>
      </w:r>
      <w:r>
        <w:t>you(</w:t>
      </w:r>
      <w:r>
        <w:rPr>
          <w:smallCaps/>
        </w:rPr>
        <w:t>p</w:t>
      </w:r>
      <w:r>
        <w:t>)</w:t>
      </w:r>
      <w:r>
        <w:rPr>
          <w:smallCaps/>
        </w:rPr>
        <w:tab/>
        <w:t>c</w:t>
      </w:r>
      <w:r>
        <w:rPr>
          <w:smallCaps/>
        </w:rPr>
        <w:tab/>
      </w:r>
      <w:r>
        <w:t>our(</w:t>
      </w:r>
      <w:r>
        <w:rPr>
          <w:smallCaps/>
        </w:rPr>
        <w:t>exc</w:t>
      </w:r>
      <w:r>
        <w:t>)</w:t>
      </w:r>
      <w:r w:rsidR="00FC0B95">
        <w:tab/>
        <w:t>sibling</w:t>
      </w:r>
      <w:r w:rsidR="00FC0B95">
        <w:tab/>
      </w:r>
      <w:r w:rsidR="00FC0B95">
        <w:rPr>
          <w:smallCaps/>
        </w:rPr>
        <w:t>loc</w:t>
      </w:r>
      <w:r w:rsidR="00FC0B95">
        <w:tab/>
        <w:t>England</w:t>
      </w:r>
      <w:r w:rsidR="00FC0B95">
        <w:tab/>
        <w:t>more-</w:t>
      </w:r>
      <w:r w:rsidR="00FC0B95">
        <w:rPr>
          <w:smallCaps/>
        </w:rPr>
        <w:t>loc</w:t>
      </w:r>
      <w:r w:rsidR="00FC0B95">
        <w:t>-first</w:t>
      </w:r>
      <w:r w:rsidR="00FC0B95">
        <w:tab/>
      </w:r>
      <w:r w:rsidR="00FC0B95">
        <w:rPr>
          <w:smallCaps/>
        </w:rPr>
        <w:t>f.</w:t>
      </w:r>
      <w:r w:rsidR="00FC0B95">
        <w:t>you(</w:t>
      </w:r>
      <w:r w:rsidR="00FC0B95">
        <w:rPr>
          <w:smallCaps/>
        </w:rPr>
        <w:t>p</w:t>
      </w:r>
      <w:r w:rsidR="00FC0B95">
        <w:t>)</w:t>
      </w:r>
      <w:r w:rsidR="00FC0B95">
        <w:rPr>
          <w:smallCaps/>
        </w:rPr>
        <w:tab/>
        <w:t>c</w:t>
      </w:r>
    </w:p>
    <w:p w14:paraId="26E20AA9" w14:textId="77777777" w:rsidR="00FC0B95" w:rsidRDefault="00800AD8" w:rsidP="00FC0B95">
      <w:pPr>
        <w:pStyle w:val="InterlineText"/>
        <w:tabs>
          <w:tab w:val="left" w:pos="533"/>
          <w:tab w:val="left" w:pos="1652"/>
          <w:tab w:val="left" w:pos="2156"/>
          <w:tab w:val="left" w:pos="3335"/>
          <w:tab w:val="left" w:pos="3824"/>
        </w:tabs>
      </w:pPr>
      <w:r>
        <w:tab/>
        <w:t>kemîang</w:t>
      </w:r>
      <w:r>
        <w:tab/>
        <w:t>tua</w:t>
      </w:r>
      <w:r w:rsidR="00FC0B95">
        <w:tab/>
        <w:t>kiîivak</w:t>
      </w:r>
      <w:r w:rsidR="00FC0B95">
        <w:tab/>
        <w:t>nua</w:t>
      </w:r>
      <w:r w:rsidR="00FC0B95">
        <w:tab/>
        <w:t>Tsemas.</w:t>
      </w:r>
    </w:p>
    <w:p w14:paraId="48BFB4C9" w14:textId="77777777" w:rsidR="00800AD8" w:rsidRDefault="00800AD8" w:rsidP="00FC0B95">
      <w:pPr>
        <w:pStyle w:val="InterlineGlossWithTrans"/>
        <w:tabs>
          <w:tab w:val="left" w:pos="533"/>
          <w:tab w:val="left" w:pos="1652"/>
          <w:tab w:val="left" w:pos="2156"/>
          <w:tab w:val="left" w:pos="3335"/>
          <w:tab w:val="left" w:pos="3824"/>
        </w:tabs>
      </w:pPr>
      <w:r>
        <w:tab/>
        <w:t>m=keîang</w:t>
      </w:r>
      <w:r>
        <w:tab/>
        <w:t>tua</w:t>
      </w:r>
      <w:r w:rsidR="00FC0B95">
        <w:tab/>
        <w:t>ki-îivak</w:t>
      </w:r>
      <w:r w:rsidR="00FC0B95">
        <w:tab/>
        <w:t>nua</w:t>
      </w:r>
      <w:r w:rsidR="00FC0B95">
        <w:tab/>
        <w:t>Tsemas</w:t>
      </w:r>
    </w:p>
    <w:p w14:paraId="7D87501E" w14:textId="77777777" w:rsidR="00800AD8" w:rsidRDefault="00800AD8" w:rsidP="00FC0B95">
      <w:pPr>
        <w:pStyle w:val="InterlineTrans"/>
        <w:tabs>
          <w:tab w:val="left" w:pos="533"/>
          <w:tab w:val="left" w:pos="1652"/>
          <w:tab w:val="left" w:pos="2156"/>
          <w:tab w:val="left" w:pos="3335"/>
          <w:tab w:val="left" w:pos="3824"/>
        </w:tabs>
      </w:pPr>
      <w:r>
        <w:rPr>
          <w:smallCaps/>
        </w:rPr>
        <w:tab/>
        <w:t>af</w:t>
      </w:r>
      <w:r>
        <w:t>=know</w:t>
      </w:r>
      <w:r>
        <w:tab/>
      </w:r>
      <w:r>
        <w:rPr>
          <w:smallCaps/>
        </w:rPr>
        <w:t>obl</w:t>
      </w:r>
      <w:r w:rsidR="00FC0B95">
        <w:tab/>
        <w:t>do-care.for</w:t>
      </w:r>
      <w:r w:rsidR="00FC0B95">
        <w:tab/>
        <w:t>of</w:t>
      </w:r>
      <w:r w:rsidR="00FC0B95">
        <w:tab/>
        <w:t>God</w:t>
      </w:r>
    </w:p>
    <w:p w14:paraId="4B198B94" w14:textId="77777777" w:rsidR="00800AD8" w:rsidRDefault="00800AD8">
      <w:pPr>
        <w:pStyle w:val="InterlineFree"/>
      </w:pPr>
      <w:r>
        <w:t>Now you our brothers and sisters in England you first knew of the love of God.</w:t>
      </w:r>
    </w:p>
    <w:p w14:paraId="2E0C9032" w14:textId="77777777" w:rsidR="00FC0B95" w:rsidRDefault="00DC1AE0" w:rsidP="00FC0B95">
      <w:pPr>
        <w:pStyle w:val="InterlineText"/>
        <w:tabs>
          <w:tab w:val="left" w:pos="533"/>
          <w:tab w:val="left" w:pos="1292"/>
          <w:tab w:val="left" w:pos="2366"/>
          <w:tab w:val="left" w:pos="3455"/>
          <w:tab w:val="left" w:pos="3719"/>
          <w:tab w:val="left" w:pos="4673"/>
          <w:tab w:val="left" w:pos="5357"/>
          <w:tab w:val="left" w:pos="6056"/>
          <w:tab w:val="left" w:pos="6560"/>
          <w:tab w:val="left" w:pos="8009"/>
        </w:tabs>
      </w:pPr>
      <w:r w:rsidRPr="003A1D48">
        <w:rPr>
          <w:rStyle w:val="InterlineTextNumChar"/>
        </w:rPr>
        <w:t>005</w:t>
      </w:r>
      <w:r w:rsidR="00800AD8">
        <w:tab/>
        <w:t>nu</w:t>
      </w:r>
      <w:r w:rsidR="00800AD8">
        <w:tab/>
        <w:t>djaîunen</w:t>
      </w:r>
      <w:r w:rsidR="00800AD8">
        <w:tab/>
        <w:t>amen</w:t>
      </w:r>
      <w:r w:rsidR="00800AD8">
        <w:tab/>
        <w:t>a</w:t>
      </w:r>
      <w:r w:rsidR="00FC0B95">
        <w:tab/>
        <w:t>kemasi</w:t>
      </w:r>
      <w:r w:rsidR="00FC0B95">
        <w:tab/>
        <w:t>tsadja</w:t>
      </w:r>
      <w:r w:rsidR="00FC0B95">
        <w:tab/>
        <w:t>ravats</w:t>
      </w:r>
      <w:r w:rsidR="00FC0B95">
        <w:tab/>
        <w:t>i</w:t>
      </w:r>
      <w:r w:rsidR="00FC0B95">
        <w:tab/>
        <w:t>kaledep</w:t>
      </w:r>
      <w:r w:rsidR="00FC0B95">
        <w:tab/>
        <w:t>a</w:t>
      </w:r>
    </w:p>
    <w:p w14:paraId="3304A96E" w14:textId="77777777" w:rsidR="00800AD8" w:rsidRDefault="00800AD8" w:rsidP="00FC0B95">
      <w:pPr>
        <w:pStyle w:val="InterlineGlossWithTrans"/>
        <w:tabs>
          <w:tab w:val="left" w:pos="533"/>
          <w:tab w:val="left" w:pos="1292"/>
          <w:tab w:val="left" w:pos="2366"/>
          <w:tab w:val="left" w:pos="3455"/>
          <w:tab w:val="left" w:pos="3719"/>
          <w:tab w:val="left" w:pos="4673"/>
          <w:tab w:val="left" w:pos="5357"/>
          <w:tab w:val="left" w:pos="6056"/>
          <w:tab w:val="left" w:pos="6560"/>
          <w:tab w:val="left" w:pos="8009"/>
        </w:tabs>
      </w:pPr>
      <w:r>
        <w:tab/>
        <w:t>nu</w:t>
      </w:r>
      <w:r>
        <w:tab/>
        <w:t>djaîun-en</w:t>
      </w:r>
      <w:r>
        <w:tab/>
        <w:t>amen</w:t>
      </w:r>
      <w:r>
        <w:tab/>
        <w:t>a</w:t>
      </w:r>
      <w:r w:rsidR="00FC0B95">
        <w:tab/>
        <w:t>em=kasi</w:t>
      </w:r>
      <w:r w:rsidR="00FC0B95">
        <w:tab/>
        <w:t>tsadja</w:t>
      </w:r>
      <w:r w:rsidR="00FC0B95">
        <w:tab/>
        <w:t>ravats</w:t>
      </w:r>
      <w:r w:rsidR="00FC0B95">
        <w:tab/>
        <w:t>i</w:t>
      </w:r>
      <w:r w:rsidR="00FC0B95">
        <w:tab/>
        <w:t>ka-ledep</w:t>
      </w:r>
      <w:r w:rsidR="00FC0B95">
        <w:tab/>
        <w:t>a</w:t>
      </w:r>
    </w:p>
    <w:p w14:paraId="54E49D94" w14:textId="77777777" w:rsidR="00800AD8" w:rsidRDefault="00800AD8" w:rsidP="00FC0B95">
      <w:pPr>
        <w:pStyle w:val="InterlineTransNoFree"/>
        <w:tabs>
          <w:tab w:val="left" w:pos="1292"/>
          <w:tab w:val="left" w:pos="2366"/>
          <w:tab w:val="left" w:pos="3455"/>
          <w:tab w:val="left" w:pos="3719"/>
          <w:tab w:val="left" w:pos="4673"/>
          <w:tab w:val="left" w:pos="5357"/>
          <w:tab w:val="left" w:pos="6056"/>
          <w:tab w:val="left" w:pos="6560"/>
          <w:tab w:val="left" w:pos="8009"/>
        </w:tabs>
        <w:rPr>
          <w:smallCaps/>
        </w:rPr>
      </w:pPr>
      <w:r>
        <w:tab/>
        <w:t>you(</w:t>
      </w:r>
      <w:r>
        <w:rPr>
          <w:smallCaps/>
        </w:rPr>
        <w:t>p</w:t>
      </w:r>
      <w:r>
        <w:t>)</w:t>
      </w:r>
      <w:r>
        <w:tab/>
        <w:t>arrive-</w:t>
      </w:r>
      <w:r>
        <w:rPr>
          <w:smallCaps/>
        </w:rPr>
        <w:t>pf</w:t>
      </w:r>
      <w:r>
        <w:tab/>
      </w:r>
      <w:r>
        <w:rPr>
          <w:smallCaps/>
        </w:rPr>
        <w:t>f.</w:t>
      </w:r>
      <w:r>
        <w:t>we(</w:t>
      </w:r>
      <w:r>
        <w:rPr>
          <w:smallCaps/>
        </w:rPr>
        <w:t>exc</w:t>
      </w:r>
      <w:r>
        <w:t>)</w:t>
      </w:r>
      <w:r>
        <w:rPr>
          <w:smallCaps/>
        </w:rPr>
        <w:tab/>
        <w:t>c</w:t>
      </w:r>
      <w:r w:rsidR="00FC0B95">
        <w:tab/>
      </w:r>
      <w:r w:rsidR="00FC0B95">
        <w:rPr>
          <w:smallCaps/>
        </w:rPr>
        <w:t>af</w:t>
      </w:r>
      <w:r w:rsidR="00FC0B95">
        <w:t>=from</w:t>
      </w:r>
      <w:r w:rsidR="00FC0B95">
        <w:tab/>
        <w:t>far</w:t>
      </w:r>
      <w:r w:rsidR="00FC0B95">
        <w:tab/>
        <w:t>true</w:t>
      </w:r>
      <w:r w:rsidR="00FC0B95">
        <w:tab/>
      </w:r>
      <w:r w:rsidR="00FC0B95">
        <w:rPr>
          <w:smallCaps/>
        </w:rPr>
        <w:t>loc</w:t>
      </w:r>
      <w:r w:rsidR="00FC0B95">
        <w:tab/>
        <w:t>main-descend</w:t>
      </w:r>
      <w:r w:rsidR="00FC0B95">
        <w:rPr>
          <w:smallCaps/>
        </w:rPr>
        <w:tab/>
        <w:t>c</w:t>
      </w:r>
    </w:p>
    <w:p w14:paraId="617E0E94" w14:textId="77777777" w:rsidR="00FC0B95" w:rsidRDefault="00800AD8" w:rsidP="00FC0B95">
      <w:pPr>
        <w:pStyle w:val="InterlineText"/>
        <w:tabs>
          <w:tab w:val="left" w:pos="533"/>
          <w:tab w:val="left" w:pos="1277"/>
          <w:tab w:val="left" w:pos="1916"/>
          <w:tab w:val="left" w:pos="2420"/>
        </w:tabs>
      </w:pPr>
      <w:r>
        <w:tab/>
        <w:t>sema</w:t>
      </w:r>
      <w:r>
        <w:tab/>
        <w:t>maza</w:t>
      </w:r>
      <w:r>
        <w:tab/>
        <w:t>i</w:t>
      </w:r>
      <w:r w:rsidR="00FC0B95">
        <w:tab/>
        <w:t>Tayuang.</w:t>
      </w:r>
    </w:p>
    <w:p w14:paraId="3C023F79" w14:textId="77777777" w:rsidR="00800AD8" w:rsidRDefault="00800AD8" w:rsidP="00FC0B95">
      <w:pPr>
        <w:pStyle w:val="InterlineGlossWithTrans"/>
        <w:tabs>
          <w:tab w:val="left" w:pos="533"/>
          <w:tab w:val="left" w:pos="1277"/>
          <w:tab w:val="left" w:pos="1916"/>
          <w:tab w:val="left" w:pos="2420"/>
        </w:tabs>
      </w:pPr>
      <w:r>
        <w:tab/>
        <w:t>em=sa</w:t>
      </w:r>
      <w:r>
        <w:tab/>
        <w:t>maza</w:t>
      </w:r>
      <w:r>
        <w:tab/>
        <w:t>i</w:t>
      </w:r>
      <w:r w:rsidR="00FC0B95">
        <w:tab/>
        <w:t>Tayuang</w:t>
      </w:r>
    </w:p>
    <w:p w14:paraId="3D49DA87" w14:textId="77777777" w:rsidR="00800AD8" w:rsidRDefault="00800AD8" w:rsidP="00FC0B95">
      <w:pPr>
        <w:pStyle w:val="InterlineTrans"/>
        <w:tabs>
          <w:tab w:val="left" w:pos="533"/>
          <w:tab w:val="left" w:pos="1277"/>
          <w:tab w:val="left" w:pos="1916"/>
          <w:tab w:val="left" w:pos="2420"/>
        </w:tabs>
      </w:pPr>
      <w:r>
        <w:rPr>
          <w:smallCaps/>
        </w:rPr>
        <w:tab/>
        <w:t>af</w:t>
      </w:r>
      <w:r>
        <w:t>=go</w:t>
      </w:r>
      <w:r>
        <w:tab/>
        <w:t>here</w:t>
      </w:r>
      <w:r>
        <w:tab/>
      </w:r>
      <w:r>
        <w:rPr>
          <w:smallCaps/>
        </w:rPr>
        <w:t>loc</w:t>
      </w:r>
      <w:r w:rsidR="00FC0B95">
        <w:tab/>
        <w:t>Taiwan</w:t>
      </w:r>
    </w:p>
    <w:p w14:paraId="55513127" w14:textId="77777777" w:rsidR="00800AD8" w:rsidRDefault="00800AD8">
      <w:pPr>
        <w:pStyle w:val="InterlineFree"/>
      </w:pPr>
      <w:r>
        <w:t>You came to us from far away in the west to here in Taiwan.</w:t>
      </w:r>
    </w:p>
    <w:p w14:paraId="26D78348" w14:textId="77777777" w:rsidR="00FC0B95" w:rsidRDefault="00DC1AE0" w:rsidP="00FC0B95">
      <w:pPr>
        <w:pStyle w:val="InterlineText"/>
        <w:tabs>
          <w:tab w:val="left" w:pos="533"/>
          <w:tab w:val="left" w:pos="1067"/>
          <w:tab w:val="left" w:pos="1631"/>
          <w:tab w:val="left" w:pos="2240"/>
          <w:tab w:val="left" w:pos="2504"/>
          <w:tab w:val="left" w:pos="3188"/>
          <w:tab w:val="left" w:pos="3452"/>
          <w:tab w:val="left" w:pos="4136"/>
          <w:tab w:val="left" w:pos="4400"/>
          <w:tab w:val="left" w:pos="5894"/>
          <w:tab w:val="left" w:pos="7583"/>
          <w:tab w:val="left" w:pos="8507"/>
        </w:tabs>
      </w:pPr>
      <w:r w:rsidRPr="003A1D48">
        <w:rPr>
          <w:rStyle w:val="InterlineTextNumChar"/>
        </w:rPr>
        <w:lastRenderedPageBreak/>
        <w:t>006</w:t>
      </w:r>
      <w:r w:rsidR="00800AD8">
        <w:tab/>
        <w:t>pai</w:t>
      </w:r>
      <w:r w:rsidR="00800AD8">
        <w:tab/>
        <w:t>ka</w:t>
      </w:r>
      <w:r w:rsidR="00800AD8">
        <w:tab/>
        <w:t>alu</w:t>
      </w:r>
      <w:r w:rsidR="00800AD8">
        <w:tab/>
        <w:t>a</w:t>
      </w:r>
      <w:r w:rsidR="00800AD8">
        <w:tab/>
        <w:t>puluq</w:t>
      </w:r>
      <w:r w:rsidR="00800AD8">
        <w:tab/>
        <w:t>a</w:t>
      </w:r>
      <w:r w:rsidR="00800AD8">
        <w:tab/>
        <w:t>tsaviî</w:t>
      </w:r>
      <w:r w:rsidR="00FC0B95">
        <w:tab/>
        <w:t>a</w:t>
      </w:r>
      <w:r w:rsidR="00FC0B95">
        <w:tab/>
        <w:t>tjaisangas</w:t>
      </w:r>
      <w:r w:rsidR="00FC0B95">
        <w:tab/>
        <w:t>imazanga</w:t>
      </w:r>
      <w:r w:rsidR="00FC0B95">
        <w:tab/>
        <w:t>mun</w:t>
      </w:r>
      <w:r w:rsidR="00FC0B95">
        <w:tab/>
        <w:t>a</w:t>
      </w:r>
    </w:p>
    <w:p w14:paraId="34D41A07" w14:textId="77777777" w:rsidR="00800AD8" w:rsidRDefault="00800AD8" w:rsidP="00FC0B95">
      <w:pPr>
        <w:pStyle w:val="InterlineGlossWithTrans"/>
        <w:tabs>
          <w:tab w:val="left" w:pos="533"/>
          <w:tab w:val="left" w:pos="1067"/>
          <w:tab w:val="left" w:pos="1631"/>
          <w:tab w:val="left" w:pos="2240"/>
          <w:tab w:val="left" w:pos="2504"/>
          <w:tab w:val="left" w:pos="3188"/>
          <w:tab w:val="left" w:pos="3452"/>
          <w:tab w:val="left" w:pos="4136"/>
          <w:tab w:val="left" w:pos="4400"/>
          <w:tab w:val="left" w:pos="5894"/>
          <w:tab w:val="left" w:pos="7583"/>
          <w:tab w:val="left" w:pos="8507"/>
        </w:tabs>
      </w:pPr>
      <w:r>
        <w:tab/>
        <w:t>pai</w:t>
      </w:r>
      <w:r>
        <w:tab/>
        <w:t>ka</w:t>
      </w:r>
      <w:r>
        <w:tab/>
        <w:t>alu</w:t>
      </w:r>
      <w:r>
        <w:tab/>
        <w:t>a</w:t>
      </w:r>
      <w:r>
        <w:tab/>
        <w:t>puluq</w:t>
      </w:r>
      <w:r>
        <w:tab/>
        <w:t>a</w:t>
      </w:r>
      <w:r>
        <w:tab/>
        <w:t>tsaviî</w:t>
      </w:r>
      <w:r w:rsidR="00FC0B95">
        <w:tab/>
        <w:t>a</w:t>
      </w:r>
      <w:r w:rsidR="00FC0B95">
        <w:tab/>
        <w:t>tja-i-sangas</w:t>
      </w:r>
      <w:r w:rsidR="00FC0B95">
        <w:tab/>
        <w:t>i-maza-anga</w:t>
      </w:r>
      <w:r w:rsidR="00FC0B95">
        <w:tab/>
        <w:t>mun</w:t>
      </w:r>
      <w:r w:rsidR="00FC0B95">
        <w:tab/>
        <w:t>a</w:t>
      </w:r>
    </w:p>
    <w:p w14:paraId="47F75336" w14:textId="77777777" w:rsidR="00800AD8" w:rsidRDefault="00800AD8" w:rsidP="00FC0B95">
      <w:pPr>
        <w:pStyle w:val="InterlineTransNoFree"/>
        <w:tabs>
          <w:tab w:val="left" w:pos="1067"/>
          <w:tab w:val="left" w:pos="1631"/>
          <w:tab w:val="left" w:pos="2240"/>
          <w:tab w:val="left" w:pos="2504"/>
          <w:tab w:val="left" w:pos="3188"/>
          <w:tab w:val="left" w:pos="3452"/>
          <w:tab w:val="left" w:pos="4136"/>
          <w:tab w:val="left" w:pos="4400"/>
          <w:tab w:val="left" w:pos="5894"/>
          <w:tab w:val="left" w:pos="7583"/>
          <w:tab w:val="left" w:pos="8507"/>
        </w:tabs>
      </w:pPr>
      <w:r>
        <w:tab/>
        <w:t>well</w:t>
      </w:r>
      <w:r>
        <w:tab/>
        <w:t>after</w:t>
      </w:r>
      <w:r>
        <w:tab/>
        <w:t>eight</w:t>
      </w:r>
      <w:r>
        <w:rPr>
          <w:smallCaps/>
        </w:rPr>
        <w:tab/>
        <w:t>c</w:t>
      </w:r>
      <w:r>
        <w:rPr>
          <w:smallCaps/>
        </w:rPr>
        <w:tab/>
      </w:r>
      <w:r>
        <w:t>ten</w:t>
      </w:r>
      <w:r>
        <w:rPr>
          <w:smallCaps/>
        </w:rPr>
        <w:tab/>
        <w:t>c</w:t>
      </w:r>
      <w:r>
        <w:rPr>
          <w:smallCaps/>
        </w:rPr>
        <w:tab/>
      </w:r>
      <w:r>
        <w:t>year</w:t>
      </w:r>
      <w:r w:rsidR="00FC0B95">
        <w:rPr>
          <w:smallCaps/>
        </w:rPr>
        <w:tab/>
        <w:t>c</w:t>
      </w:r>
      <w:r w:rsidR="00FC0B95">
        <w:rPr>
          <w:smallCaps/>
        </w:rPr>
        <w:tab/>
      </w:r>
      <w:r w:rsidR="00FC0B95">
        <w:t>more-</w:t>
      </w:r>
      <w:r w:rsidR="00FC0B95">
        <w:rPr>
          <w:smallCaps/>
        </w:rPr>
        <w:t>loc</w:t>
      </w:r>
      <w:r w:rsidR="00FC0B95">
        <w:t>-first</w:t>
      </w:r>
      <w:r w:rsidR="00FC0B95">
        <w:tab/>
      </w:r>
      <w:r w:rsidR="00FC0B95">
        <w:rPr>
          <w:smallCaps/>
        </w:rPr>
        <w:t>loc</w:t>
      </w:r>
      <w:r w:rsidR="00FC0B95">
        <w:t>-here-indeed</w:t>
      </w:r>
      <w:r w:rsidR="00FC0B95">
        <w:tab/>
      </w:r>
      <w:r w:rsidR="00FC0B95">
        <w:rPr>
          <w:smallCaps/>
        </w:rPr>
        <w:t>f.</w:t>
      </w:r>
      <w:r w:rsidR="00FC0B95">
        <w:t>you(</w:t>
      </w:r>
      <w:r w:rsidR="00FC0B95">
        <w:rPr>
          <w:smallCaps/>
        </w:rPr>
        <w:t>p</w:t>
      </w:r>
      <w:r w:rsidR="00FC0B95">
        <w:t>)</w:t>
      </w:r>
      <w:r w:rsidR="00FC0B95">
        <w:rPr>
          <w:smallCaps/>
        </w:rPr>
        <w:tab/>
        <w:t>c</w:t>
      </w:r>
    </w:p>
    <w:p w14:paraId="76402232" w14:textId="77777777" w:rsidR="00800AD8" w:rsidRDefault="00800AD8" w:rsidP="00FC0B95">
      <w:pPr>
        <w:pStyle w:val="InterlineText"/>
        <w:tabs>
          <w:tab w:val="left" w:pos="533"/>
          <w:tab w:val="left" w:pos="2477"/>
        </w:tabs>
      </w:pPr>
      <w:r>
        <w:tab/>
        <w:t>tjemautsiketsikel</w:t>
      </w:r>
      <w:r>
        <w:tab/>
        <w:t>tjanuamen.</w:t>
      </w:r>
    </w:p>
    <w:p w14:paraId="156CC15E" w14:textId="77777777" w:rsidR="00800AD8" w:rsidRDefault="00800AD8" w:rsidP="00FC0B95">
      <w:pPr>
        <w:pStyle w:val="InterlineGlossWithTrans"/>
        <w:tabs>
          <w:tab w:val="left" w:pos="533"/>
          <w:tab w:val="left" w:pos="2477"/>
        </w:tabs>
      </w:pPr>
      <w:r>
        <w:tab/>
        <w:t>em=tsike=tjautsikel</w:t>
      </w:r>
      <w:r>
        <w:tab/>
        <w:t>tjanu-amen</w:t>
      </w:r>
    </w:p>
    <w:p w14:paraId="0842E787" w14:textId="77777777" w:rsidR="00800AD8" w:rsidRDefault="00800AD8" w:rsidP="00FC0B95">
      <w:pPr>
        <w:pStyle w:val="InterlineTrans"/>
        <w:tabs>
          <w:tab w:val="left" w:pos="533"/>
          <w:tab w:val="left" w:pos="2477"/>
        </w:tabs>
      </w:pPr>
      <w:r>
        <w:tab/>
      </w:r>
      <w:r>
        <w:rPr>
          <w:smallCaps/>
        </w:rPr>
        <w:t>af</w:t>
      </w:r>
      <w:r>
        <w:t>=</w:t>
      </w:r>
      <w:r>
        <w:rPr>
          <w:smallCaps/>
        </w:rPr>
        <w:t>red</w:t>
      </w:r>
      <w:r>
        <w:t>=story</w:t>
      </w:r>
      <w:r>
        <w:tab/>
      </w:r>
      <w:r>
        <w:rPr>
          <w:smallCaps/>
        </w:rPr>
        <w:t>obl</w:t>
      </w:r>
      <w:r>
        <w:t>-we(</w:t>
      </w:r>
      <w:r>
        <w:rPr>
          <w:smallCaps/>
        </w:rPr>
        <w:t>exc</w:t>
      </w:r>
      <w:r>
        <w:t>)</w:t>
      </w:r>
    </w:p>
    <w:p w14:paraId="09B8D840" w14:textId="77777777" w:rsidR="00800AD8" w:rsidRDefault="00800AD8">
      <w:pPr>
        <w:pStyle w:val="InterlineFree"/>
      </w:pPr>
      <w:r>
        <w:t>From 80 years ago you were here teaching us.</w:t>
      </w:r>
    </w:p>
    <w:p w14:paraId="134CB731" w14:textId="77777777" w:rsidR="00FC0B95" w:rsidRDefault="00DC1AE0" w:rsidP="00FC0B95">
      <w:pPr>
        <w:pStyle w:val="InterlineText"/>
        <w:tabs>
          <w:tab w:val="left" w:pos="533"/>
          <w:tab w:val="left" w:pos="1202"/>
          <w:tab w:val="left" w:pos="1976"/>
          <w:tab w:val="left" w:pos="2840"/>
          <w:tab w:val="left" w:pos="3104"/>
          <w:tab w:val="left" w:pos="3893"/>
          <w:tab w:val="left" w:pos="4877"/>
          <w:tab w:val="left" w:pos="5381"/>
        </w:tabs>
      </w:pPr>
      <w:r w:rsidRPr="003A1D48">
        <w:rPr>
          <w:rStyle w:val="InterlineTextNumChar"/>
        </w:rPr>
        <w:t>007</w:t>
      </w:r>
      <w:r w:rsidR="00800AD8">
        <w:tab/>
        <w:t>liaw</w:t>
      </w:r>
      <w:r w:rsidR="00800AD8">
        <w:tab/>
        <w:t>anga</w:t>
      </w:r>
      <w:r w:rsidR="00800AD8">
        <w:tab/>
        <w:t>aravats</w:t>
      </w:r>
      <w:r w:rsidR="00FC0B95">
        <w:tab/>
        <w:t>a</w:t>
      </w:r>
      <w:r w:rsidR="00FC0B95">
        <w:tab/>
        <w:t>kiukai</w:t>
      </w:r>
      <w:r w:rsidR="00FC0B95">
        <w:tab/>
        <w:t>imaza</w:t>
      </w:r>
      <w:r w:rsidR="00FC0B95">
        <w:tab/>
        <w:t>i</w:t>
      </w:r>
      <w:r w:rsidR="00FC0B95">
        <w:tab/>
        <w:t>Tayuang.</w:t>
      </w:r>
    </w:p>
    <w:p w14:paraId="011C7F2A" w14:textId="77777777" w:rsidR="00800AD8" w:rsidRDefault="00800AD8" w:rsidP="00FC0B95">
      <w:pPr>
        <w:pStyle w:val="InterlineGlossWithTrans"/>
        <w:tabs>
          <w:tab w:val="left" w:pos="533"/>
          <w:tab w:val="left" w:pos="1202"/>
          <w:tab w:val="left" w:pos="1976"/>
          <w:tab w:val="left" w:pos="2840"/>
          <w:tab w:val="left" w:pos="3104"/>
          <w:tab w:val="left" w:pos="3893"/>
          <w:tab w:val="left" w:pos="4877"/>
          <w:tab w:val="left" w:pos="5381"/>
        </w:tabs>
      </w:pPr>
      <w:r>
        <w:tab/>
        <w:t>liaw</w:t>
      </w:r>
      <w:r>
        <w:tab/>
        <w:t>anga</w:t>
      </w:r>
      <w:r>
        <w:tab/>
        <w:t>a-ravats</w:t>
      </w:r>
      <w:r w:rsidR="00FC0B95">
        <w:tab/>
        <w:t>a</w:t>
      </w:r>
      <w:r w:rsidR="00FC0B95">
        <w:tab/>
        <w:t>kiukai</w:t>
      </w:r>
      <w:r w:rsidR="00FC0B95">
        <w:tab/>
        <w:t>i-maza</w:t>
      </w:r>
      <w:r w:rsidR="00FC0B95">
        <w:tab/>
        <w:t>i</w:t>
      </w:r>
      <w:r w:rsidR="00FC0B95">
        <w:tab/>
        <w:t>Tayuang</w:t>
      </w:r>
    </w:p>
    <w:p w14:paraId="3D470FC0" w14:textId="77777777" w:rsidR="00800AD8" w:rsidRDefault="00800AD8" w:rsidP="00FC0B95">
      <w:pPr>
        <w:pStyle w:val="InterlineTrans"/>
        <w:tabs>
          <w:tab w:val="left" w:pos="533"/>
          <w:tab w:val="left" w:pos="1202"/>
          <w:tab w:val="left" w:pos="1976"/>
          <w:tab w:val="left" w:pos="2840"/>
          <w:tab w:val="left" w:pos="3104"/>
          <w:tab w:val="left" w:pos="3893"/>
          <w:tab w:val="left" w:pos="4877"/>
          <w:tab w:val="left" w:pos="5381"/>
        </w:tabs>
      </w:pPr>
      <w:r>
        <w:tab/>
        <w:t>many</w:t>
      </w:r>
      <w:r>
        <w:tab/>
        <w:t>indeed</w:t>
      </w:r>
      <w:r>
        <w:tab/>
      </w:r>
      <w:r>
        <w:rPr>
          <w:smallCaps/>
        </w:rPr>
        <w:t>c-</w:t>
      </w:r>
      <w:r>
        <w:t>true</w:t>
      </w:r>
      <w:r w:rsidR="00FC0B95">
        <w:rPr>
          <w:smallCaps/>
        </w:rPr>
        <w:tab/>
        <w:t>c</w:t>
      </w:r>
      <w:r w:rsidR="00FC0B95">
        <w:rPr>
          <w:smallCaps/>
        </w:rPr>
        <w:tab/>
      </w:r>
      <w:r w:rsidR="00FC0B95">
        <w:t>church</w:t>
      </w:r>
      <w:r w:rsidR="00FC0B95">
        <w:tab/>
      </w:r>
      <w:r w:rsidR="00FC0B95">
        <w:rPr>
          <w:smallCaps/>
        </w:rPr>
        <w:t>loc</w:t>
      </w:r>
      <w:r w:rsidR="00FC0B95">
        <w:t>-here</w:t>
      </w:r>
      <w:r w:rsidR="00FC0B95">
        <w:tab/>
      </w:r>
      <w:r w:rsidR="00FC0B95">
        <w:rPr>
          <w:smallCaps/>
        </w:rPr>
        <w:t>loc</w:t>
      </w:r>
      <w:r w:rsidR="00FC0B95">
        <w:tab/>
        <w:t>Taiwan</w:t>
      </w:r>
    </w:p>
    <w:p w14:paraId="6A341A01" w14:textId="77777777" w:rsidR="00800AD8" w:rsidRDefault="00800AD8" w:rsidP="00FC0B95">
      <w:pPr>
        <w:pStyle w:val="InterlineFree"/>
      </w:pPr>
      <w:r>
        <w:t>Now there are very many churches here in Taiwan.</w:t>
      </w:r>
    </w:p>
    <w:p w14:paraId="6BD69B30" w14:textId="77777777" w:rsidR="00FC0B95" w:rsidRDefault="00DC1AE0" w:rsidP="00FC0B95">
      <w:pPr>
        <w:pStyle w:val="InterlineText"/>
        <w:tabs>
          <w:tab w:val="left" w:pos="533"/>
          <w:tab w:val="left" w:pos="1067"/>
          <w:tab w:val="left" w:pos="1976"/>
          <w:tab w:val="left" w:pos="2240"/>
          <w:tab w:val="left" w:pos="2924"/>
          <w:tab w:val="left" w:pos="3488"/>
          <w:tab w:val="left" w:pos="4442"/>
          <w:tab w:val="left" w:pos="6386"/>
          <w:tab w:val="left" w:pos="7205"/>
          <w:tab w:val="left" w:pos="7979"/>
        </w:tabs>
      </w:pPr>
      <w:r w:rsidRPr="003A1D48">
        <w:rPr>
          <w:rStyle w:val="InterlineTextNumChar"/>
        </w:rPr>
        <w:t>008</w:t>
      </w:r>
      <w:r w:rsidR="00800AD8">
        <w:tab/>
        <w:t>pai</w:t>
      </w:r>
      <w:r w:rsidR="00800AD8">
        <w:tab/>
        <w:t>tutsu</w:t>
      </w:r>
      <w:r w:rsidR="00800AD8">
        <w:tab/>
        <w:t>a</w:t>
      </w:r>
      <w:r w:rsidR="00800AD8">
        <w:tab/>
        <w:t>tsaviî</w:t>
      </w:r>
      <w:r w:rsidR="00800AD8">
        <w:tab/>
        <w:t>ka</w:t>
      </w:r>
      <w:r w:rsidR="00800AD8">
        <w:tab/>
      </w:r>
      <w:r w:rsidR="00FC0B95">
        <w:t>kemasi</w:t>
      </w:r>
      <w:r w:rsidR="00FC0B95">
        <w:tab/>
        <w:t>sikatjeluî</w:t>
      </w:r>
      <w:r w:rsidR="00FC0B95">
        <w:tab/>
        <w:t>tjuruvu</w:t>
      </w:r>
      <w:r w:rsidR="00FC0B95">
        <w:tab/>
        <w:t>anga</w:t>
      </w:r>
      <w:r w:rsidR="00FC0B95">
        <w:tab/>
        <w:t>aravats</w:t>
      </w:r>
    </w:p>
    <w:p w14:paraId="230C5FD3" w14:textId="77777777" w:rsidR="00800AD8" w:rsidRDefault="00800AD8" w:rsidP="00FC0B95">
      <w:pPr>
        <w:pStyle w:val="InterlineGlossWithTrans"/>
        <w:tabs>
          <w:tab w:val="left" w:pos="533"/>
          <w:tab w:val="left" w:pos="1067"/>
          <w:tab w:val="left" w:pos="1976"/>
          <w:tab w:val="left" w:pos="2240"/>
          <w:tab w:val="left" w:pos="2924"/>
          <w:tab w:val="left" w:pos="3488"/>
          <w:tab w:val="left" w:pos="4442"/>
          <w:tab w:val="left" w:pos="6386"/>
          <w:tab w:val="left" w:pos="7205"/>
          <w:tab w:val="left" w:pos="7979"/>
        </w:tabs>
      </w:pPr>
      <w:r>
        <w:tab/>
        <w:t>pai</w:t>
      </w:r>
      <w:r>
        <w:tab/>
        <w:t>tu-tsu</w:t>
      </w:r>
      <w:r>
        <w:tab/>
        <w:t>a</w:t>
      </w:r>
      <w:r>
        <w:tab/>
        <w:t>tsaviî</w:t>
      </w:r>
      <w:r>
        <w:tab/>
        <w:t>ka</w:t>
      </w:r>
      <w:r w:rsidR="00FC0B95">
        <w:tab/>
        <w:t>em=kasi</w:t>
      </w:r>
      <w:r w:rsidR="00FC0B95">
        <w:tab/>
        <w:t>sika-tjelu-î</w:t>
      </w:r>
      <w:r w:rsidR="00FC0B95">
        <w:tab/>
        <w:t>tjuruvu</w:t>
      </w:r>
      <w:r w:rsidR="00FC0B95">
        <w:tab/>
        <w:t>anga</w:t>
      </w:r>
      <w:r w:rsidR="00FC0B95">
        <w:tab/>
        <w:t>a-ravats</w:t>
      </w:r>
    </w:p>
    <w:p w14:paraId="2CC4DDF9" w14:textId="77777777" w:rsidR="00800AD8" w:rsidRDefault="00800AD8" w:rsidP="00FC0B95">
      <w:pPr>
        <w:pStyle w:val="InterlineTransNoFree"/>
        <w:tabs>
          <w:tab w:val="left" w:pos="1067"/>
          <w:tab w:val="left" w:pos="1976"/>
          <w:tab w:val="left" w:pos="2240"/>
          <w:tab w:val="left" w:pos="2924"/>
          <w:tab w:val="left" w:pos="3488"/>
          <w:tab w:val="left" w:pos="4442"/>
          <w:tab w:val="left" w:pos="6386"/>
          <w:tab w:val="left" w:pos="7205"/>
          <w:tab w:val="left" w:pos="7979"/>
        </w:tabs>
      </w:pPr>
      <w:r>
        <w:tab/>
        <w:t>well</w:t>
      </w:r>
      <w:r>
        <w:tab/>
      </w:r>
      <w:r>
        <w:rPr>
          <w:smallCaps/>
        </w:rPr>
        <w:t>obl</w:t>
      </w:r>
      <w:r>
        <w:t>-this</w:t>
      </w:r>
      <w:r>
        <w:rPr>
          <w:smallCaps/>
        </w:rPr>
        <w:tab/>
        <w:t>c</w:t>
      </w:r>
      <w:r>
        <w:rPr>
          <w:smallCaps/>
        </w:rPr>
        <w:tab/>
      </w:r>
      <w:r>
        <w:t>year</w:t>
      </w:r>
      <w:r>
        <w:tab/>
        <w:t>after</w:t>
      </w:r>
      <w:r w:rsidR="00FC0B95">
        <w:tab/>
      </w:r>
      <w:r w:rsidR="00FC0B95">
        <w:rPr>
          <w:smallCaps/>
        </w:rPr>
        <w:t>af</w:t>
      </w:r>
      <w:r w:rsidR="00FC0B95">
        <w:t>=from</w:t>
      </w:r>
      <w:r w:rsidR="00FC0B95">
        <w:tab/>
        <w:t>number-three-times</w:t>
      </w:r>
      <w:r w:rsidR="00FC0B95">
        <w:tab/>
        <w:t>many</w:t>
      </w:r>
      <w:r w:rsidR="00FC0B95">
        <w:tab/>
        <w:t>indeed</w:t>
      </w:r>
      <w:r w:rsidR="00FC0B95">
        <w:tab/>
      </w:r>
      <w:r w:rsidR="00FC0B95">
        <w:rPr>
          <w:smallCaps/>
        </w:rPr>
        <w:t>c-</w:t>
      </w:r>
      <w:r w:rsidR="00FC0B95">
        <w:t>true</w:t>
      </w:r>
    </w:p>
    <w:p w14:paraId="17845567" w14:textId="77777777" w:rsidR="00800AD8" w:rsidRDefault="00800AD8" w:rsidP="00FC0B95">
      <w:pPr>
        <w:pStyle w:val="InterlineText"/>
        <w:tabs>
          <w:tab w:val="left" w:pos="533"/>
          <w:tab w:val="left" w:pos="797"/>
          <w:tab w:val="left" w:pos="3026"/>
          <w:tab w:val="left" w:pos="3500"/>
          <w:tab w:val="left" w:pos="4334"/>
          <w:tab w:val="left" w:pos="5033"/>
          <w:tab w:val="left" w:pos="5537"/>
        </w:tabs>
      </w:pPr>
      <w:r>
        <w:tab/>
        <w:t>a</w:t>
      </w:r>
      <w:r>
        <w:tab/>
        <w:t>nalemingdjeî</w:t>
      </w:r>
      <w:r>
        <w:tab/>
        <w:t>tsa</w:t>
      </w:r>
      <w:r>
        <w:tab/>
        <w:t>su</w:t>
      </w:r>
      <w:r>
        <w:tab/>
        <w:t>umaq</w:t>
      </w:r>
      <w:r>
        <w:tab/>
        <w:t>ta</w:t>
      </w:r>
      <w:r>
        <w:tab/>
        <w:t>su</w:t>
      </w:r>
    </w:p>
    <w:p w14:paraId="4ACD0FE2" w14:textId="77777777" w:rsidR="00800AD8" w:rsidRDefault="00800AD8" w:rsidP="00FC0B95">
      <w:pPr>
        <w:pStyle w:val="InterlineGlossWithTrans"/>
        <w:tabs>
          <w:tab w:val="left" w:pos="533"/>
          <w:tab w:val="left" w:pos="797"/>
          <w:tab w:val="left" w:pos="3026"/>
          <w:tab w:val="left" w:pos="3500"/>
          <w:tab w:val="left" w:pos="4334"/>
          <w:tab w:val="left" w:pos="5033"/>
          <w:tab w:val="left" w:pos="5537"/>
        </w:tabs>
      </w:pPr>
      <w:r>
        <w:tab/>
        <w:t>a</w:t>
      </w:r>
      <w:r>
        <w:tab/>
        <w:t>na-em=lingdjeî</w:t>
      </w:r>
      <w:r>
        <w:tab/>
        <w:t>tsa</w:t>
      </w:r>
      <w:r>
        <w:tab/>
        <w:t>su</w:t>
      </w:r>
      <w:r>
        <w:tab/>
        <w:t>umaq</w:t>
      </w:r>
      <w:r>
        <w:tab/>
        <w:t>ta</w:t>
      </w:r>
      <w:r>
        <w:tab/>
        <w:t>su</w:t>
      </w:r>
    </w:p>
    <w:p w14:paraId="37E7252C" w14:textId="77777777" w:rsidR="00800AD8" w:rsidRDefault="00800AD8" w:rsidP="00FC0B95">
      <w:pPr>
        <w:pStyle w:val="InterlineTransNoFree"/>
        <w:tabs>
          <w:tab w:val="left" w:pos="797"/>
          <w:tab w:val="left" w:pos="3026"/>
          <w:tab w:val="left" w:pos="3500"/>
          <w:tab w:val="left" w:pos="4334"/>
          <w:tab w:val="left" w:pos="5033"/>
          <w:tab w:val="left" w:pos="5537"/>
        </w:tabs>
      </w:pPr>
      <w:r>
        <w:rPr>
          <w:smallCaps/>
        </w:rPr>
        <w:tab/>
        <w:t>c</w:t>
      </w:r>
      <w:r>
        <w:rPr>
          <w:smallCaps/>
        </w:rPr>
        <w:tab/>
        <w:t>past</w:t>
      </w:r>
      <w:r>
        <w:t>-</w:t>
      </w:r>
      <w:r>
        <w:rPr>
          <w:smallCaps/>
        </w:rPr>
        <w:t>af</w:t>
      </w:r>
      <w:r>
        <w:t>=stand.on.end</w:t>
      </w:r>
      <w:r>
        <w:tab/>
        <w:t>this</w:t>
      </w:r>
      <w:r>
        <w:tab/>
        <w:t>your(</w:t>
      </w:r>
      <w:r>
        <w:rPr>
          <w:smallCaps/>
        </w:rPr>
        <w:t>s</w:t>
      </w:r>
      <w:r>
        <w:t>)</w:t>
      </w:r>
      <w:r>
        <w:tab/>
        <w:t>house</w:t>
      </w:r>
      <w:r>
        <w:tab/>
      </w:r>
      <w:r>
        <w:rPr>
          <w:smallCaps/>
        </w:rPr>
        <w:t>obl</w:t>
      </w:r>
      <w:r>
        <w:tab/>
        <w:t>your(</w:t>
      </w:r>
      <w:r>
        <w:rPr>
          <w:smallCaps/>
        </w:rPr>
        <w:t>s</w:t>
      </w:r>
      <w:r>
        <w:t>)</w:t>
      </w:r>
    </w:p>
    <w:p w14:paraId="3989DB2E" w14:textId="77777777" w:rsidR="00800AD8" w:rsidRDefault="00800AD8" w:rsidP="00FC0B95">
      <w:pPr>
        <w:pStyle w:val="InterlineText"/>
        <w:tabs>
          <w:tab w:val="left" w:pos="533"/>
          <w:tab w:val="left" w:pos="3197"/>
          <w:tab w:val="left" w:pos="3461"/>
        </w:tabs>
      </w:pPr>
      <w:r>
        <w:tab/>
        <w:t>kinatsautsauan</w:t>
      </w:r>
      <w:r>
        <w:tab/>
        <w:t>a</w:t>
      </w:r>
      <w:r>
        <w:tab/>
        <w:t>Tsemas.</w:t>
      </w:r>
    </w:p>
    <w:p w14:paraId="78AA5783" w14:textId="77777777" w:rsidR="00800AD8" w:rsidRDefault="00800AD8" w:rsidP="00FC0B95">
      <w:pPr>
        <w:pStyle w:val="InterlineGlossWithTrans"/>
        <w:tabs>
          <w:tab w:val="left" w:pos="533"/>
          <w:tab w:val="left" w:pos="3197"/>
          <w:tab w:val="left" w:pos="3461"/>
        </w:tabs>
      </w:pPr>
      <w:r>
        <w:tab/>
        <w:t>in=ka-tsau-tsau-an</w:t>
      </w:r>
      <w:r>
        <w:tab/>
        <w:t>a</w:t>
      </w:r>
      <w:r>
        <w:tab/>
        <w:t>Tsemas</w:t>
      </w:r>
    </w:p>
    <w:p w14:paraId="39EC3AB2" w14:textId="77777777" w:rsidR="00800AD8" w:rsidRDefault="00800AD8" w:rsidP="00FC0B95">
      <w:pPr>
        <w:pStyle w:val="InterlineTrans"/>
        <w:tabs>
          <w:tab w:val="left" w:pos="533"/>
          <w:tab w:val="left" w:pos="3197"/>
          <w:tab w:val="left" w:pos="3461"/>
        </w:tabs>
      </w:pPr>
      <w:r>
        <w:tab/>
      </w:r>
      <w:r>
        <w:rPr>
          <w:smallCaps/>
        </w:rPr>
        <w:t>perf</w:t>
      </w:r>
      <w:r>
        <w:t>=main-</w:t>
      </w:r>
      <w:r>
        <w:rPr>
          <w:smallCaps/>
        </w:rPr>
        <w:t>red</w:t>
      </w:r>
      <w:r>
        <w:t>-being-</w:t>
      </w:r>
      <w:r>
        <w:rPr>
          <w:smallCaps/>
        </w:rPr>
        <w:t>nom</w:t>
      </w:r>
      <w:r>
        <w:rPr>
          <w:smallCaps/>
        </w:rPr>
        <w:tab/>
        <w:t>c</w:t>
      </w:r>
      <w:r>
        <w:rPr>
          <w:smallCaps/>
        </w:rPr>
        <w:tab/>
      </w:r>
      <w:r>
        <w:t>God</w:t>
      </w:r>
    </w:p>
    <w:p w14:paraId="36948D1D" w14:textId="77777777" w:rsidR="00800AD8" w:rsidRDefault="00800AD8">
      <w:pPr>
        <w:pStyle w:val="InterlineFree"/>
      </w:pPr>
      <w:r>
        <w:t>And now and in the last few years(?) very many people have built up your house your body, God.</w:t>
      </w:r>
    </w:p>
    <w:p w14:paraId="7BF67230" w14:textId="77777777" w:rsidR="00FC0B95" w:rsidRDefault="00DC1AE0" w:rsidP="00FC0B95">
      <w:pPr>
        <w:pStyle w:val="InterlineText"/>
        <w:tabs>
          <w:tab w:val="left" w:pos="533"/>
          <w:tab w:val="left" w:pos="1067"/>
          <w:tab w:val="left" w:pos="2726"/>
          <w:tab w:val="left" w:pos="3830"/>
          <w:tab w:val="left" w:pos="4094"/>
          <w:tab w:val="left" w:pos="5783"/>
          <w:tab w:val="left" w:pos="7367"/>
        </w:tabs>
      </w:pPr>
      <w:r w:rsidRPr="003A1D48">
        <w:rPr>
          <w:rStyle w:val="InterlineTextNumChar"/>
        </w:rPr>
        <w:t>009</w:t>
      </w:r>
      <w:r w:rsidR="00800AD8">
        <w:tab/>
        <w:t>pai</w:t>
      </w:r>
      <w:r w:rsidR="00800AD8">
        <w:tab/>
        <w:t>aitsu</w:t>
      </w:r>
      <w:r w:rsidR="00800AD8">
        <w:tab/>
        <w:t>tiamen</w:t>
      </w:r>
      <w:r w:rsidR="00800AD8">
        <w:tab/>
        <w:t>a</w:t>
      </w:r>
      <w:r w:rsidR="00FC0B95">
        <w:tab/>
        <w:t>katsalisian</w:t>
      </w:r>
      <w:r w:rsidR="00FC0B95">
        <w:tab/>
        <w:t>kisusususu</w:t>
      </w:r>
      <w:r w:rsidR="00FC0B95">
        <w:tab/>
        <w:t>anga</w:t>
      </w:r>
    </w:p>
    <w:p w14:paraId="3887A7C7" w14:textId="77777777" w:rsidR="00800AD8" w:rsidRDefault="00800AD8" w:rsidP="00FC0B95">
      <w:pPr>
        <w:pStyle w:val="InterlineGlossWithTrans"/>
        <w:tabs>
          <w:tab w:val="left" w:pos="533"/>
          <w:tab w:val="left" w:pos="1067"/>
          <w:tab w:val="left" w:pos="2726"/>
          <w:tab w:val="left" w:pos="3830"/>
          <w:tab w:val="left" w:pos="4094"/>
          <w:tab w:val="left" w:pos="5783"/>
          <w:tab w:val="left" w:pos="7367"/>
        </w:tabs>
      </w:pPr>
      <w:r>
        <w:tab/>
        <w:t>pai</w:t>
      </w:r>
      <w:r>
        <w:tab/>
        <w:t>aya-i-tsu</w:t>
      </w:r>
      <w:r>
        <w:tab/>
        <w:t>ti-amen</w:t>
      </w:r>
      <w:r>
        <w:tab/>
        <w:t>a</w:t>
      </w:r>
      <w:r w:rsidR="00FC0B95">
        <w:tab/>
        <w:t>ka-tsalisi-an</w:t>
      </w:r>
      <w:r w:rsidR="00FC0B95">
        <w:tab/>
        <w:t>ki-susu-susu</w:t>
      </w:r>
      <w:r w:rsidR="00FC0B95">
        <w:tab/>
        <w:t>anga</w:t>
      </w:r>
    </w:p>
    <w:p w14:paraId="473C5F60" w14:textId="77777777" w:rsidR="00800AD8" w:rsidRDefault="00800AD8" w:rsidP="00FC0B95">
      <w:pPr>
        <w:pStyle w:val="InterlineTransNoFree"/>
        <w:tabs>
          <w:tab w:val="left" w:pos="1067"/>
          <w:tab w:val="left" w:pos="2726"/>
          <w:tab w:val="left" w:pos="3830"/>
          <w:tab w:val="left" w:pos="4094"/>
          <w:tab w:val="left" w:pos="5783"/>
          <w:tab w:val="left" w:pos="7367"/>
        </w:tabs>
        <w:rPr>
          <w:smallCaps/>
        </w:rPr>
      </w:pPr>
      <w:r>
        <w:tab/>
        <w:t>well</w:t>
      </w:r>
      <w:r>
        <w:tab/>
        <w:t>be.thus-</w:t>
      </w:r>
      <w:r>
        <w:rPr>
          <w:smallCaps/>
        </w:rPr>
        <w:t>loc</w:t>
      </w:r>
      <w:r>
        <w:t>-this</w:t>
      </w:r>
      <w:r>
        <w:tab/>
      </w:r>
      <w:r>
        <w:rPr>
          <w:smallCaps/>
        </w:rPr>
        <w:t>f-</w:t>
      </w:r>
      <w:r>
        <w:t>we(</w:t>
      </w:r>
      <w:r>
        <w:rPr>
          <w:smallCaps/>
        </w:rPr>
        <w:t>exc</w:t>
      </w:r>
      <w:r>
        <w:t>)</w:t>
      </w:r>
      <w:r>
        <w:rPr>
          <w:smallCaps/>
        </w:rPr>
        <w:tab/>
        <w:t>c</w:t>
      </w:r>
      <w:r w:rsidR="00FC0B95">
        <w:tab/>
        <w:t>main-slope-</w:t>
      </w:r>
      <w:r w:rsidR="00FC0B95">
        <w:rPr>
          <w:smallCaps/>
        </w:rPr>
        <w:t>nom</w:t>
      </w:r>
      <w:r w:rsidR="00FC0B95">
        <w:tab/>
        <w:t>do-</w:t>
      </w:r>
      <w:r w:rsidR="00FC0B95">
        <w:rPr>
          <w:smallCaps/>
        </w:rPr>
        <w:t>red</w:t>
      </w:r>
      <w:r w:rsidR="00FC0B95">
        <w:t>-proceed</w:t>
      </w:r>
      <w:r w:rsidR="00FC0B95">
        <w:tab/>
        <w:t>indeed</w:t>
      </w:r>
    </w:p>
    <w:p w14:paraId="7223B6CB" w14:textId="77777777" w:rsidR="00FC0B95" w:rsidRDefault="00800AD8" w:rsidP="002607B3">
      <w:pPr>
        <w:pStyle w:val="InterlineText"/>
        <w:tabs>
          <w:tab w:val="left" w:pos="533"/>
          <w:tab w:val="left" w:pos="1622"/>
          <w:tab w:val="left" w:pos="1886"/>
          <w:tab w:val="left" w:pos="2900"/>
          <w:tab w:val="left" w:pos="4484"/>
          <w:tab w:val="left" w:pos="5258"/>
          <w:tab w:val="left" w:pos="6347"/>
          <w:tab w:val="left" w:pos="6851"/>
        </w:tabs>
      </w:pPr>
      <w:r>
        <w:tab/>
        <w:t>men</w:t>
      </w:r>
      <w:r>
        <w:tab/>
        <w:t>a</w:t>
      </w:r>
      <w:r>
        <w:tab/>
        <w:t>mapuîat,</w:t>
      </w:r>
      <w:r w:rsidR="00FC0B95">
        <w:tab/>
        <w:t>natjeîaving</w:t>
      </w:r>
      <w:r w:rsidR="00FC0B95">
        <w:tab/>
        <w:t>anga</w:t>
      </w:r>
      <w:r w:rsidR="00FC0B95">
        <w:tab/>
        <w:t>men</w:t>
      </w:r>
      <w:r w:rsidR="00FC0B95">
        <w:tab/>
        <w:t>tua</w:t>
      </w:r>
      <w:r w:rsidR="00FC0B95">
        <w:tab/>
        <w:t>nia</w:t>
      </w:r>
    </w:p>
    <w:p w14:paraId="5F28908A" w14:textId="77777777" w:rsidR="00800AD8" w:rsidRDefault="00800AD8" w:rsidP="002607B3">
      <w:pPr>
        <w:pStyle w:val="InterlineGlossWithTrans"/>
        <w:tabs>
          <w:tab w:val="left" w:pos="533"/>
          <w:tab w:val="left" w:pos="1622"/>
          <w:tab w:val="left" w:pos="1886"/>
          <w:tab w:val="left" w:pos="2900"/>
          <w:tab w:val="left" w:pos="4484"/>
          <w:tab w:val="left" w:pos="5258"/>
          <w:tab w:val="left" w:pos="6347"/>
          <w:tab w:val="left" w:pos="6851"/>
        </w:tabs>
      </w:pPr>
      <w:r>
        <w:tab/>
        <w:t>amen</w:t>
      </w:r>
      <w:r>
        <w:tab/>
        <w:t>a</w:t>
      </w:r>
      <w:r>
        <w:tab/>
        <w:t>ma-puîat</w:t>
      </w:r>
      <w:r w:rsidR="00FC0B95">
        <w:tab/>
        <w:t>na-tje-îaving</w:t>
      </w:r>
      <w:r w:rsidR="00FC0B95">
        <w:tab/>
        <w:t>anga</w:t>
      </w:r>
      <w:r w:rsidR="00FC0B95">
        <w:tab/>
        <w:t>amen</w:t>
      </w:r>
      <w:r w:rsidR="00FC0B95">
        <w:tab/>
        <w:t>tua</w:t>
      </w:r>
      <w:r w:rsidR="00FC0B95">
        <w:tab/>
        <w:t>nia</w:t>
      </w:r>
    </w:p>
    <w:p w14:paraId="323DF5A5" w14:textId="77777777" w:rsidR="00800AD8" w:rsidRDefault="00800AD8" w:rsidP="002607B3">
      <w:pPr>
        <w:pStyle w:val="InterlineTransNoFree"/>
        <w:tabs>
          <w:tab w:val="left" w:pos="1622"/>
          <w:tab w:val="left" w:pos="1886"/>
          <w:tab w:val="left" w:pos="2900"/>
          <w:tab w:val="left" w:pos="4484"/>
          <w:tab w:val="left" w:pos="5258"/>
          <w:tab w:val="left" w:pos="6347"/>
          <w:tab w:val="left" w:pos="6851"/>
        </w:tabs>
      </w:pPr>
      <w:r>
        <w:tab/>
      </w:r>
      <w:r>
        <w:rPr>
          <w:smallCaps/>
        </w:rPr>
        <w:t>f.</w:t>
      </w:r>
      <w:r>
        <w:t>we(</w:t>
      </w:r>
      <w:r>
        <w:rPr>
          <w:smallCaps/>
        </w:rPr>
        <w:t>exc</w:t>
      </w:r>
      <w:r>
        <w:t>)</w:t>
      </w:r>
      <w:r>
        <w:rPr>
          <w:smallCaps/>
        </w:rPr>
        <w:tab/>
        <w:t>c</w:t>
      </w:r>
      <w:r>
        <w:rPr>
          <w:smallCaps/>
        </w:rPr>
        <w:tab/>
        <w:t>num</w:t>
      </w:r>
      <w:r>
        <w:t>-all</w:t>
      </w:r>
      <w:r w:rsidR="00FC0B95">
        <w:tab/>
      </w:r>
      <w:r w:rsidR="00FC0B95">
        <w:rPr>
          <w:smallCaps/>
        </w:rPr>
        <w:t>past</w:t>
      </w:r>
      <w:r w:rsidR="00FC0B95">
        <w:t>-do.at-side</w:t>
      </w:r>
      <w:r w:rsidR="00FC0B95">
        <w:tab/>
        <w:t>indeed</w:t>
      </w:r>
      <w:r w:rsidR="00FC0B95">
        <w:tab/>
      </w:r>
      <w:r w:rsidR="00FC0B95">
        <w:rPr>
          <w:smallCaps/>
        </w:rPr>
        <w:t>f.</w:t>
      </w:r>
      <w:r w:rsidR="00FC0B95">
        <w:t>we(</w:t>
      </w:r>
      <w:r w:rsidR="00FC0B95">
        <w:rPr>
          <w:smallCaps/>
        </w:rPr>
        <w:t>exc</w:t>
      </w:r>
      <w:r w:rsidR="00FC0B95">
        <w:t>)</w:t>
      </w:r>
      <w:r w:rsidR="00FC0B95">
        <w:tab/>
      </w:r>
      <w:r w:rsidR="00FC0B95">
        <w:rPr>
          <w:smallCaps/>
        </w:rPr>
        <w:t>obl</w:t>
      </w:r>
      <w:r w:rsidR="00FC0B95">
        <w:tab/>
        <w:t>our(</w:t>
      </w:r>
      <w:r w:rsidR="00FC0B95">
        <w:rPr>
          <w:smallCaps/>
        </w:rPr>
        <w:t>exc</w:t>
      </w:r>
      <w:r w:rsidR="00FC0B95">
        <w:t>)</w:t>
      </w:r>
    </w:p>
    <w:p w14:paraId="0E0589EB" w14:textId="77777777" w:rsidR="00FC0B95" w:rsidRDefault="002607B3" w:rsidP="002607B3">
      <w:pPr>
        <w:pStyle w:val="InterlineText"/>
        <w:tabs>
          <w:tab w:val="left" w:pos="533"/>
          <w:tab w:val="left" w:pos="1847"/>
          <w:tab w:val="left" w:pos="2351"/>
          <w:tab w:val="left" w:pos="3695"/>
          <w:tab w:val="left" w:pos="4664"/>
          <w:tab w:val="left" w:pos="6113"/>
        </w:tabs>
      </w:pPr>
      <w:r>
        <w:tab/>
      </w:r>
      <w:r w:rsidR="00FC0B95">
        <w:t>sisalimsim</w:t>
      </w:r>
      <w:r w:rsidR="00FC0B95">
        <w:tab/>
        <w:t>tua</w:t>
      </w:r>
      <w:r w:rsidR="00FC0B95">
        <w:tab/>
        <w:t>mana</w:t>
      </w:r>
      <w:r>
        <w:tab/>
        <w:t>nia</w:t>
      </w:r>
      <w:r>
        <w:tab/>
        <w:t>pasalisaliw,</w:t>
      </w:r>
      <w:r>
        <w:tab/>
        <w:t>malevaleva</w:t>
      </w:r>
    </w:p>
    <w:p w14:paraId="0588C116" w14:textId="77777777" w:rsidR="00800AD8" w:rsidRDefault="002607B3" w:rsidP="002607B3">
      <w:pPr>
        <w:pStyle w:val="InterlineGlossWithTrans"/>
        <w:tabs>
          <w:tab w:val="left" w:pos="533"/>
          <w:tab w:val="left" w:pos="1847"/>
          <w:tab w:val="left" w:pos="2351"/>
          <w:tab w:val="left" w:pos="3695"/>
          <w:tab w:val="left" w:pos="4664"/>
          <w:tab w:val="left" w:pos="6113"/>
        </w:tabs>
      </w:pPr>
      <w:r>
        <w:tab/>
      </w:r>
      <w:r w:rsidR="00FC0B95">
        <w:t>si-al=simsim</w:t>
      </w:r>
      <w:r w:rsidR="00FC0B95">
        <w:tab/>
        <w:t>tua</w:t>
      </w:r>
      <w:r w:rsidR="00FC0B95">
        <w:tab/>
        <w:t>ma-avan-a</w:t>
      </w:r>
      <w:r>
        <w:tab/>
        <w:t>nia</w:t>
      </w:r>
      <w:r>
        <w:tab/>
        <w:t>pa-sali-saliw</w:t>
      </w:r>
      <w:r>
        <w:tab/>
        <w:t>ma-leva-leva</w:t>
      </w:r>
    </w:p>
    <w:p w14:paraId="6A640BC2" w14:textId="77777777" w:rsidR="00800AD8" w:rsidRDefault="00FC0B95" w:rsidP="002607B3">
      <w:pPr>
        <w:pStyle w:val="InterlineTransNoFree"/>
        <w:tabs>
          <w:tab w:val="left" w:pos="1847"/>
          <w:tab w:val="left" w:pos="2351"/>
          <w:tab w:val="left" w:pos="3695"/>
          <w:tab w:val="left" w:pos="4664"/>
          <w:tab w:val="left" w:pos="6113"/>
        </w:tabs>
      </w:pPr>
      <w:r>
        <w:tab/>
      </w:r>
      <w:r>
        <w:rPr>
          <w:smallCaps/>
        </w:rPr>
        <w:t>if</w:t>
      </w:r>
      <w:r>
        <w:t>-</w:t>
      </w:r>
      <w:r>
        <w:rPr>
          <w:smallCaps/>
        </w:rPr>
        <w:t>qal</w:t>
      </w:r>
      <w:r>
        <w:t>=pity</w:t>
      </w:r>
      <w:r>
        <w:tab/>
      </w:r>
      <w:r>
        <w:rPr>
          <w:smallCaps/>
        </w:rPr>
        <w:t>obl</w:t>
      </w:r>
      <w:r>
        <w:tab/>
      </w:r>
      <w:r>
        <w:rPr>
          <w:smallCaps/>
        </w:rPr>
        <w:t>stat</w:t>
      </w:r>
      <w:r>
        <w:t>-exact-?</w:t>
      </w:r>
      <w:r w:rsidR="002607B3">
        <w:tab/>
        <w:t>our(</w:t>
      </w:r>
      <w:r w:rsidR="002607B3">
        <w:rPr>
          <w:smallCaps/>
        </w:rPr>
        <w:t>exc</w:t>
      </w:r>
      <w:r w:rsidR="002607B3">
        <w:t>)</w:t>
      </w:r>
      <w:r w:rsidR="002607B3">
        <w:tab/>
        <w:t>cause-</w:t>
      </w:r>
      <w:r w:rsidR="002607B3">
        <w:rPr>
          <w:smallCaps/>
        </w:rPr>
        <w:t>red</w:t>
      </w:r>
      <w:r w:rsidR="002607B3">
        <w:t>-sin</w:t>
      </w:r>
      <w:r w:rsidR="002607B3">
        <w:tab/>
      </w:r>
      <w:r w:rsidR="002607B3">
        <w:rPr>
          <w:smallCaps/>
        </w:rPr>
        <w:t>stat</w:t>
      </w:r>
      <w:r w:rsidR="002607B3">
        <w:t>-</w:t>
      </w:r>
      <w:r w:rsidR="002607B3">
        <w:rPr>
          <w:smallCaps/>
        </w:rPr>
        <w:t>red</w:t>
      </w:r>
      <w:r w:rsidR="002607B3">
        <w:t>-pleased</w:t>
      </w:r>
    </w:p>
    <w:p w14:paraId="1B23F61C" w14:textId="77777777" w:rsidR="00FC0B95" w:rsidRDefault="00FC0B95" w:rsidP="002607B3">
      <w:pPr>
        <w:pStyle w:val="InterlineText"/>
        <w:tabs>
          <w:tab w:val="left" w:pos="533"/>
          <w:tab w:val="left" w:pos="1622"/>
        </w:tabs>
      </w:pPr>
      <w:r>
        <w:tab/>
        <w:t>men</w:t>
      </w:r>
      <w:r>
        <w:tab/>
        <w:t>aravats.</w:t>
      </w:r>
    </w:p>
    <w:p w14:paraId="4DA54179" w14:textId="77777777" w:rsidR="00800AD8" w:rsidRDefault="00FC0B95" w:rsidP="002607B3">
      <w:pPr>
        <w:pStyle w:val="InterlineGlossWithTrans"/>
        <w:tabs>
          <w:tab w:val="left" w:pos="533"/>
          <w:tab w:val="left" w:pos="1622"/>
        </w:tabs>
      </w:pPr>
      <w:r>
        <w:tab/>
        <w:t>amen</w:t>
      </w:r>
      <w:r>
        <w:tab/>
        <w:t>a-ravats</w:t>
      </w:r>
    </w:p>
    <w:p w14:paraId="57CDACBA" w14:textId="77777777" w:rsidR="00800AD8" w:rsidRDefault="00FC0B95" w:rsidP="002607B3">
      <w:pPr>
        <w:pStyle w:val="InterlineTrans"/>
        <w:tabs>
          <w:tab w:val="left" w:pos="533"/>
          <w:tab w:val="left" w:pos="1622"/>
        </w:tabs>
      </w:pPr>
      <w:r>
        <w:tab/>
      </w:r>
      <w:r>
        <w:rPr>
          <w:smallCaps/>
        </w:rPr>
        <w:t>f.</w:t>
      </w:r>
      <w:r>
        <w:t>we(</w:t>
      </w:r>
      <w:r>
        <w:rPr>
          <w:smallCaps/>
        </w:rPr>
        <w:t>exc</w:t>
      </w:r>
      <w:r>
        <w:t>)</w:t>
      </w:r>
      <w:r>
        <w:tab/>
      </w:r>
      <w:r>
        <w:rPr>
          <w:smallCaps/>
        </w:rPr>
        <w:t>c-</w:t>
      </w:r>
      <w:r>
        <w:t>true</w:t>
      </w:r>
    </w:p>
    <w:p w14:paraId="08683962" w14:textId="77777777" w:rsidR="00800AD8" w:rsidRDefault="00800AD8">
      <w:pPr>
        <w:pStyle w:val="InterlineFree"/>
      </w:pPr>
      <w:r>
        <w:t>And now we people of the mountain slopes have all become believers, we have passed the time of misery because of our sins; and we are very glad.</w:t>
      </w:r>
    </w:p>
    <w:p w14:paraId="216E27F7" w14:textId="77777777" w:rsidR="002607B3" w:rsidRDefault="00DC1AE0" w:rsidP="002607B3">
      <w:pPr>
        <w:pStyle w:val="InterlineText"/>
        <w:tabs>
          <w:tab w:val="left" w:pos="533"/>
          <w:tab w:val="left" w:pos="1067"/>
          <w:tab w:val="left" w:pos="2726"/>
          <w:tab w:val="left" w:pos="3665"/>
          <w:tab w:val="left" w:pos="3929"/>
          <w:tab w:val="left" w:pos="4778"/>
          <w:tab w:val="left" w:pos="5042"/>
          <w:tab w:val="left" w:pos="7346"/>
        </w:tabs>
      </w:pPr>
      <w:r w:rsidRPr="003A1D48">
        <w:rPr>
          <w:rStyle w:val="InterlineTextNumChar"/>
        </w:rPr>
        <w:t>010</w:t>
      </w:r>
      <w:r w:rsidR="00800AD8">
        <w:tab/>
        <w:t>pai</w:t>
      </w:r>
      <w:r w:rsidR="00800AD8">
        <w:tab/>
        <w:t>aitsu</w:t>
      </w:r>
      <w:r w:rsidR="00800AD8">
        <w:tab/>
        <w:t>tisun</w:t>
      </w:r>
      <w:r w:rsidR="00800AD8">
        <w:tab/>
        <w:t>a</w:t>
      </w:r>
      <w:r w:rsidR="00800AD8">
        <w:tab/>
        <w:t>Tsemas</w:t>
      </w:r>
      <w:r w:rsidR="002607B3">
        <w:tab/>
        <w:t>a</w:t>
      </w:r>
      <w:r w:rsidR="002607B3">
        <w:tab/>
        <w:t>napaseqeîing</w:t>
      </w:r>
      <w:r w:rsidR="002607B3">
        <w:tab/>
        <w:t>tjanuamen,</w:t>
      </w:r>
    </w:p>
    <w:p w14:paraId="19FFED86" w14:textId="77777777" w:rsidR="00800AD8" w:rsidRDefault="00800AD8" w:rsidP="002607B3">
      <w:pPr>
        <w:pStyle w:val="InterlineGlossWithTrans"/>
        <w:tabs>
          <w:tab w:val="left" w:pos="533"/>
          <w:tab w:val="left" w:pos="1067"/>
          <w:tab w:val="left" w:pos="2726"/>
          <w:tab w:val="left" w:pos="3665"/>
          <w:tab w:val="left" w:pos="3929"/>
          <w:tab w:val="left" w:pos="4778"/>
          <w:tab w:val="left" w:pos="5042"/>
          <w:tab w:val="left" w:pos="7346"/>
        </w:tabs>
      </w:pPr>
      <w:r>
        <w:tab/>
        <w:t>pai</w:t>
      </w:r>
      <w:r>
        <w:tab/>
        <w:t>aya-i-tsu</w:t>
      </w:r>
      <w:r>
        <w:tab/>
        <w:t>ti-sun</w:t>
      </w:r>
      <w:r>
        <w:tab/>
        <w:t>a</w:t>
      </w:r>
      <w:r>
        <w:tab/>
        <w:t>Tsemas</w:t>
      </w:r>
      <w:r w:rsidR="002607B3">
        <w:tab/>
        <w:t>a</w:t>
      </w:r>
      <w:r w:rsidR="002607B3">
        <w:tab/>
        <w:t>na-pa-se-qeîing</w:t>
      </w:r>
      <w:r w:rsidR="002607B3">
        <w:tab/>
        <w:t>tjanu-amen</w:t>
      </w:r>
    </w:p>
    <w:p w14:paraId="0A47E967" w14:textId="77777777" w:rsidR="00800AD8" w:rsidRDefault="00800AD8" w:rsidP="002607B3">
      <w:pPr>
        <w:pStyle w:val="InterlineTransNoFree"/>
        <w:tabs>
          <w:tab w:val="left" w:pos="1067"/>
          <w:tab w:val="left" w:pos="2726"/>
          <w:tab w:val="left" w:pos="3665"/>
          <w:tab w:val="left" w:pos="3929"/>
          <w:tab w:val="left" w:pos="4778"/>
          <w:tab w:val="left" w:pos="5042"/>
          <w:tab w:val="left" w:pos="7346"/>
        </w:tabs>
      </w:pPr>
      <w:r>
        <w:tab/>
        <w:t>well</w:t>
      </w:r>
      <w:r>
        <w:tab/>
        <w:t>be.thus-</w:t>
      </w:r>
      <w:r>
        <w:rPr>
          <w:smallCaps/>
        </w:rPr>
        <w:t>loc</w:t>
      </w:r>
      <w:r>
        <w:t>-this</w:t>
      </w:r>
      <w:r>
        <w:tab/>
      </w:r>
      <w:r>
        <w:rPr>
          <w:smallCaps/>
        </w:rPr>
        <w:t>f-</w:t>
      </w:r>
      <w:r>
        <w:t>you(</w:t>
      </w:r>
      <w:r>
        <w:rPr>
          <w:smallCaps/>
        </w:rPr>
        <w:t>s</w:t>
      </w:r>
      <w:r>
        <w:t>)</w:t>
      </w:r>
      <w:r>
        <w:rPr>
          <w:smallCaps/>
        </w:rPr>
        <w:tab/>
        <w:t>c</w:t>
      </w:r>
      <w:r>
        <w:rPr>
          <w:smallCaps/>
        </w:rPr>
        <w:tab/>
      </w:r>
      <w:r>
        <w:t>God</w:t>
      </w:r>
      <w:r w:rsidR="002607B3">
        <w:rPr>
          <w:smallCaps/>
        </w:rPr>
        <w:tab/>
        <w:t>c</w:t>
      </w:r>
      <w:r w:rsidR="002607B3">
        <w:rPr>
          <w:smallCaps/>
        </w:rPr>
        <w:tab/>
        <w:t>past</w:t>
      </w:r>
      <w:r w:rsidR="002607B3">
        <w:t>-cause-</w:t>
      </w:r>
      <w:r w:rsidR="002607B3">
        <w:rPr>
          <w:smallCaps/>
        </w:rPr>
        <w:t>invol</w:t>
      </w:r>
      <w:r w:rsidR="002607B3">
        <w:t>-save</w:t>
      </w:r>
      <w:r w:rsidR="002607B3">
        <w:tab/>
      </w:r>
      <w:r w:rsidR="002607B3">
        <w:rPr>
          <w:smallCaps/>
        </w:rPr>
        <w:t>obl</w:t>
      </w:r>
      <w:r w:rsidR="002607B3">
        <w:t>-we(</w:t>
      </w:r>
      <w:r w:rsidR="002607B3">
        <w:rPr>
          <w:smallCaps/>
        </w:rPr>
        <w:t>exc</w:t>
      </w:r>
      <w:r w:rsidR="002607B3">
        <w:t>)</w:t>
      </w:r>
    </w:p>
    <w:p w14:paraId="03D1BEFB" w14:textId="77777777" w:rsidR="002607B3" w:rsidRDefault="00800AD8" w:rsidP="002607B3">
      <w:pPr>
        <w:pStyle w:val="InterlineText"/>
        <w:tabs>
          <w:tab w:val="left" w:pos="533"/>
          <w:tab w:val="left" w:pos="1517"/>
          <w:tab w:val="left" w:pos="2456"/>
          <w:tab w:val="left" w:pos="2960"/>
          <w:tab w:val="left" w:pos="3224"/>
          <w:tab w:val="left" w:pos="4058"/>
          <w:tab w:val="left" w:pos="5027"/>
          <w:tab w:val="left" w:pos="5801"/>
          <w:tab w:val="left" w:pos="6065"/>
          <w:tab w:val="left" w:pos="7094"/>
          <w:tab w:val="left" w:pos="8018"/>
        </w:tabs>
      </w:pPr>
      <w:r>
        <w:tab/>
        <w:t>saka</w:t>
      </w:r>
      <w:r>
        <w:tab/>
        <w:t>timun</w:t>
      </w:r>
      <w:r w:rsidR="002607B3">
        <w:tab/>
        <w:t>uta</w:t>
      </w:r>
      <w:r w:rsidR="002607B3">
        <w:tab/>
        <w:t>a</w:t>
      </w:r>
      <w:r w:rsidR="002607B3">
        <w:tab/>
        <w:t>mareka</w:t>
      </w:r>
      <w:r w:rsidR="002607B3">
        <w:tab/>
        <w:t>nia</w:t>
      </w:r>
      <w:r w:rsidR="002607B3">
        <w:tab/>
        <w:t>vetjek</w:t>
      </w:r>
      <w:r w:rsidR="002607B3">
        <w:tab/>
        <w:t>a</w:t>
      </w:r>
      <w:r w:rsidR="002607B3">
        <w:tab/>
        <w:t>se</w:t>
      </w:r>
      <w:r w:rsidR="002607B3">
        <w:tab/>
        <w:t>Igiris</w:t>
      </w:r>
      <w:r w:rsidR="002607B3">
        <w:tab/>
        <w:t>a</w:t>
      </w:r>
    </w:p>
    <w:p w14:paraId="20985D41" w14:textId="77777777" w:rsidR="00800AD8" w:rsidRDefault="00800AD8" w:rsidP="002607B3">
      <w:pPr>
        <w:pStyle w:val="InterlineGlossWithTrans"/>
        <w:tabs>
          <w:tab w:val="left" w:pos="533"/>
          <w:tab w:val="left" w:pos="1517"/>
          <w:tab w:val="left" w:pos="2456"/>
          <w:tab w:val="left" w:pos="2960"/>
          <w:tab w:val="left" w:pos="3224"/>
          <w:tab w:val="left" w:pos="4058"/>
          <w:tab w:val="left" w:pos="5027"/>
          <w:tab w:val="left" w:pos="5801"/>
          <w:tab w:val="left" w:pos="6065"/>
          <w:tab w:val="left" w:pos="7094"/>
          <w:tab w:val="left" w:pos="8018"/>
        </w:tabs>
      </w:pPr>
      <w:r>
        <w:tab/>
        <w:t>sa-ka</w:t>
      </w:r>
      <w:r>
        <w:tab/>
        <w:t>ti-mun</w:t>
      </w:r>
      <w:r w:rsidR="002607B3">
        <w:tab/>
        <w:t>uta</w:t>
      </w:r>
      <w:r w:rsidR="002607B3">
        <w:tab/>
        <w:t>a</w:t>
      </w:r>
      <w:r w:rsidR="002607B3">
        <w:tab/>
        <w:t>mareka</w:t>
      </w:r>
      <w:r w:rsidR="002607B3">
        <w:tab/>
        <w:t>nia</w:t>
      </w:r>
      <w:r w:rsidR="002607B3">
        <w:tab/>
        <w:t>vetjek</w:t>
      </w:r>
      <w:r w:rsidR="002607B3">
        <w:tab/>
        <w:t>a</w:t>
      </w:r>
      <w:r w:rsidR="002607B3">
        <w:tab/>
        <w:t>se</w:t>
      </w:r>
      <w:r w:rsidR="002607B3">
        <w:tab/>
        <w:t>Igiris</w:t>
      </w:r>
      <w:r w:rsidR="002607B3">
        <w:tab/>
        <w:t>a</w:t>
      </w:r>
    </w:p>
    <w:p w14:paraId="103E57B0" w14:textId="77777777" w:rsidR="00800AD8" w:rsidRDefault="00800AD8" w:rsidP="002607B3">
      <w:pPr>
        <w:pStyle w:val="InterlineTransNoFree"/>
        <w:tabs>
          <w:tab w:val="left" w:pos="1517"/>
          <w:tab w:val="left" w:pos="2456"/>
          <w:tab w:val="left" w:pos="2960"/>
          <w:tab w:val="left" w:pos="3224"/>
          <w:tab w:val="left" w:pos="4058"/>
          <w:tab w:val="left" w:pos="5027"/>
          <w:tab w:val="left" w:pos="5801"/>
          <w:tab w:val="left" w:pos="6065"/>
          <w:tab w:val="left" w:pos="7094"/>
          <w:tab w:val="left" w:pos="8018"/>
        </w:tabs>
      </w:pPr>
      <w:r>
        <w:tab/>
        <w:t>and-after</w:t>
      </w:r>
      <w:r>
        <w:tab/>
      </w:r>
      <w:r>
        <w:rPr>
          <w:smallCaps/>
        </w:rPr>
        <w:t>f-</w:t>
      </w:r>
      <w:r>
        <w:t>you(</w:t>
      </w:r>
      <w:r>
        <w:rPr>
          <w:smallCaps/>
        </w:rPr>
        <w:t>p</w:t>
      </w:r>
      <w:r>
        <w:t>)</w:t>
      </w:r>
      <w:r w:rsidR="002607B3">
        <w:tab/>
        <w:t>also</w:t>
      </w:r>
      <w:r w:rsidR="002607B3">
        <w:rPr>
          <w:smallCaps/>
        </w:rPr>
        <w:tab/>
        <w:t>c</w:t>
      </w:r>
      <w:r w:rsidR="002607B3">
        <w:rPr>
          <w:smallCaps/>
        </w:rPr>
        <w:tab/>
      </w:r>
      <w:r w:rsidR="002607B3">
        <w:t>many</w:t>
      </w:r>
      <w:r w:rsidR="002607B3">
        <w:tab/>
        <w:t>our(</w:t>
      </w:r>
      <w:r w:rsidR="002607B3">
        <w:rPr>
          <w:smallCaps/>
        </w:rPr>
        <w:t>exc</w:t>
      </w:r>
      <w:r w:rsidR="002607B3">
        <w:t>)</w:t>
      </w:r>
      <w:r w:rsidR="002607B3">
        <w:tab/>
        <w:t>sibling</w:t>
      </w:r>
      <w:r w:rsidR="002607B3">
        <w:rPr>
          <w:smallCaps/>
        </w:rPr>
        <w:tab/>
        <w:t>c</w:t>
      </w:r>
      <w:r w:rsidR="002607B3">
        <w:tab/>
        <w:t>person.of</w:t>
      </w:r>
      <w:r w:rsidR="002607B3">
        <w:tab/>
        <w:t>England</w:t>
      </w:r>
      <w:r w:rsidR="002607B3">
        <w:rPr>
          <w:smallCaps/>
        </w:rPr>
        <w:tab/>
        <w:t>c</w:t>
      </w:r>
    </w:p>
    <w:p w14:paraId="42B6C2F2" w14:textId="77777777" w:rsidR="002607B3" w:rsidRDefault="00800AD8" w:rsidP="002607B3">
      <w:pPr>
        <w:pStyle w:val="InterlineText"/>
        <w:tabs>
          <w:tab w:val="left" w:pos="533"/>
          <w:tab w:val="left" w:pos="2342"/>
          <w:tab w:val="left" w:pos="3701"/>
          <w:tab w:val="left" w:pos="4205"/>
          <w:tab w:val="left" w:pos="4994"/>
          <w:tab w:val="left" w:pos="5483"/>
          <w:tab w:val="left" w:pos="6392"/>
          <w:tab w:val="left" w:pos="6881"/>
          <w:tab w:val="left" w:pos="7355"/>
          <w:tab w:val="left" w:pos="8444"/>
        </w:tabs>
      </w:pPr>
      <w:r>
        <w:tab/>
        <w:t>napadjaîun</w:t>
      </w:r>
      <w:r>
        <w:tab/>
        <w:t>tjanuamen</w:t>
      </w:r>
      <w:r w:rsidR="002607B3">
        <w:tab/>
        <w:t>tua</w:t>
      </w:r>
      <w:r w:rsidR="002607B3">
        <w:tab/>
        <w:t>kai</w:t>
      </w:r>
      <w:r w:rsidR="002607B3">
        <w:tab/>
        <w:t>nua</w:t>
      </w:r>
      <w:r w:rsidR="002607B3">
        <w:tab/>
        <w:t>Tsemas,</w:t>
      </w:r>
      <w:r w:rsidR="002607B3">
        <w:tab/>
        <w:t>sa</w:t>
      </w:r>
      <w:r w:rsidR="002607B3">
        <w:tab/>
        <w:t>aya</w:t>
      </w:r>
      <w:r w:rsidR="002607B3">
        <w:tab/>
        <w:t>men</w:t>
      </w:r>
      <w:r w:rsidR="002607B3">
        <w:tab/>
        <w:t>a</w:t>
      </w:r>
    </w:p>
    <w:p w14:paraId="786186BE" w14:textId="77777777" w:rsidR="00800AD8" w:rsidRDefault="00800AD8" w:rsidP="002607B3">
      <w:pPr>
        <w:pStyle w:val="InterlineGlossWithTrans"/>
        <w:tabs>
          <w:tab w:val="left" w:pos="533"/>
          <w:tab w:val="left" w:pos="2342"/>
          <w:tab w:val="left" w:pos="3701"/>
          <w:tab w:val="left" w:pos="4205"/>
          <w:tab w:val="left" w:pos="4994"/>
          <w:tab w:val="left" w:pos="5483"/>
          <w:tab w:val="left" w:pos="6392"/>
          <w:tab w:val="left" w:pos="6881"/>
          <w:tab w:val="left" w:pos="7355"/>
          <w:tab w:val="left" w:pos="8444"/>
        </w:tabs>
      </w:pPr>
      <w:r>
        <w:tab/>
        <w:t>na-pa-djaîun</w:t>
      </w:r>
      <w:r>
        <w:tab/>
        <w:t>tjanu-amen</w:t>
      </w:r>
      <w:r w:rsidR="002607B3">
        <w:tab/>
        <w:t>tua</w:t>
      </w:r>
      <w:r w:rsidR="002607B3">
        <w:tab/>
        <w:t>kai</w:t>
      </w:r>
      <w:r w:rsidR="002607B3">
        <w:tab/>
        <w:t>nua</w:t>
      </w:r>
      <w:r w:rsidR="002607B3">
        <w:tab/>
        <w:t>Tsemas</w:t>
      </w:r>
      <w:r w:rsidR="002607B3">
        <w:tab/>
        <w:t>sa</w:t>
      </w:r>
      <w:r w:rsidR="002607B3">
        <w:tab/>
        <w:t>aya</w:t>
      </w:r>
      <w:r w:rsidR="002607B3">
        <w:tab/>
        <w:t>amen</w:t>
      </w:r>
      <w:r w:rsidR="002607B3">
        <w:tab/>
        <w:t>a</w:t>
      </w:r>
    </w:p>
    <w:p w14:paraId="507B1624" w14:textId="77777777" w:rsidR="00800AD8" w:rsidRDefault="00800AD8" w:rsidP="002607B3">
      <w:pPr>
        <w:pStyle w:val="InterlineTransNoFree"/>
        <w:tabs>
          <w:tab w:val="left" w:pos="2342"/>
          <w:tab w:val="left" w:pos="3701"/>
          <w:tab w:val="left" w:pos="4205"/>
          <w:tab w:val="left" w:pos="4994"/>
          <w:tab w:val="left" w:pos="5483"/>
          <w:tab w:val="left" w:pos="6392"/>
          <w:tab w:val="left" w:pos="6881"/>
          <w:tab w:val="left" w:pos="7355"/>
          <w:tab w:val="left" w:pos="8444"/>
        </w:tabs>
      </w:pPr>
      <w:r>
        <w:tab/>
      </w:r>
      <w:r>
        <w:rPr>
          <w:smallCaps/>
        </w:rPr>
        <w:t>past</w:t>
      </w:r>
      <w:r>
        <w:t>-cause-arrive</w:t>
      </w:r>
      <w:r>
        <w:tab/>
      </w:r>
      <w:r>
        <w:rPr>
          <w:smallCaps/>
        </w:rPr>
        <w:t>obl</w:t>
      </w:r>
      <w:r>
        <w:t>-we(</w:t>
      </w:r>
      <w:r>
        <w:rPr>
          <w:smallCaps/>
        </w:rPr>
        <w:t>exc</w:t>
      </w:r>
      <w:r>
        <w:t>)</w:t>
      </w:r>
      <w:r w:rsidR="002607B3">
        <w:tab/>
      </w:r>
      <w:r w:rsidR="002607B3">
        <w:rPr>
          <w:smallCaps/>
        </w:rPr>
        <w:t>obl</w:t>
      </w:r>
      <w:r w:rsidR="002607B3">
        <w:tab/>
        <w:t>speech</w:t>
      </w:r>
      <w:r w:rsidR="002607B3">
        <w:tab/>
        <w:t>of</w:t>
      </w:r>
      <w:r w:rsidR="002607B3">
        <w:tab/>
        <w:t>God</w:t>
      </w:r>
      <w:r w:rsidR="002607B3">
        <w:tab/>
        <w:t>and</w:t>
      </w:r>
      <w:r w:rsidR="002607B3">
        <w:tab/>
        <w:t>say</w:t>
      </w:r>
      <w:r w:rsidR="002607B3">
        <w:tab/>
      </w:r>
      <w:r w:rsidR="002607B3">
        <w:rPr>
          <w:smallCaps/>
        </w:rPr>
        <w:t>f.</w:t>
      </w:r>
      <w:r w:rsidR="002607B3">
        <w:t>we(</w:t>
      </w:r>
      <w:r w:rsidR="002607B3">
        <w:rPr>
          <w:smallCaps/>
        </w:rPr>
        <w:t>exc</w:t>
      </w:r>
      <w:r w:rsidR="002607B3">
        <w:t>)</w:t>
      </w:r>
      <w:r w:rsidR="002607B3">
        <w:rPr>
          <w:smallCaps/>
        </w:rPr>
        <w:tab/>
        <w:t>c</w:t>
      </w:r>
    </w:p>
    <w:p w14:paraId="1D0D4B4E" w14:textId="77777777" w:rsidR="00800AD8" w:rsidRDefault="00800AD8" w:rsidP="002607B3">
      <w:pPr>
        <w:pStyle w:val="InterlineText"/>
        <w:tabs>
          <w:tab w:val="left" w:pos="533"/>
        </w:tabs>
      </w:pPr>
      <w:r>
        <w:tab/>
        <w:t>malevaleva.</w:t>
      </w:r>
    </w:p>
    <w:p w14:paraId="220EBC37" w14:textId="77777777" w:rsidR="00800AD8" w:rsidRDefault="00800AD8" w:rsidP="002607B3">
      <w:pPr>
        <w:pStyle w:val="InterlineGlossWithTrans"/>
        <w:tabs>
          <w:tab w:val="left" w:pos="533"/>
        </w:tabs>
      </w:pPr>
      <w:r>
        <w:tab/>
        <w:t>ma-leva-leva</w:t>
      </w:r>
    </w:p>
    <w:p w14:paraId="2A574B65" w14:textId="77777777" w:rsidR="00800AD8" w:rsidRDefault="00800AD8" w:rsidP="002607B3">
      <w:pPr>
        <w:pStyle w:val="InterlineTrans"/>
        <w:tabs>
          <w:tab w:val="left" w:pos="533"/>
        </w:tabs>
      </w:pPr>
      <w:r>
        <w:tab/>
      </w:r>
      <w:r>
        <w:rPr>
          <w:smallCaps/>
        </w:rPr>
        <w:t>stat</w:t>
      </w:r>
      <w:r>
        <w:t>-</w:t>
      </w:r>
      <w:r>
        <w:rPr>
          <w:smallCaps/>
        </w:rPr>
        <w:t>red</w:t>
      </w:r>
      <w:r>
        <w:t>-pleased</w:t>
      </w:r>
    </w:p>
    <w:p w14:paraId="71F42B1E" w14:textId="77777777" w:rsidR="00800AD8" w:rsidRDefault="00800AD8">
      <w:pPr>
        <w:pStyle w:val="InterlineFree"/>
      </w:pPr>
      <w:r>
        <w:t>We rejoice and say: You, God, have saved us, and you our brothers and sisters of England have brought to us the word of God.</w:t>
      </w:r>
    </w:p>
    <w:p w14:paraId="3F271E67" w14:textId="77777777" w:rsidR="002607B3" w:rsidRDefault="00DC1AE0" w:rsidP="002607B3">
      <w:pPr>
        <w:pStyle w:val="InterlineText"/>
        <w:tabs>
          <w:tab w:val="left" w:pos="533"/>
          <w:tab w:val="left" w:pos="1067"/>
          <w:tab w:val="left" w:pos="1631"/>
          <w:tab w:val="left" w:pos="3575"/>
          <w:tab w:val="left" w:pos="3839"/>
          <w:tab w:val="left" w:pos="4523"/>
          <w:tab w:val="left" w:pos="5282"/>
          <w:tab w:val="left" w:pos="6371"/>
          <w:tab w:val="left" w:pos="6875"/>
          <w:tab w:val="left" w:pos="7139"/>
          <w:tab w:val="left" w:pos="7583"/>
        </w:tabs>
      </w:pPr>
      <w:r w:rsidRPr="003A1D48">
        <w:rPr>
          <w:rStyle w:val="InterlineTextNumChar"/>
        </w:rPr>
        <w:lastRenderedPageBreak/>
        <w:t>011</w:t>
      </w:r>
      <w:r w:rsidR="00800AD8">
        <w:tab/>
        <w:t>pai</w:t>
      </w:r>
      <w:r w:rsidR="00800AD8">
        <w:tab/>
        <w:t>ka</w:t>
      </w:r>
      <w:r w:rsidR="00800AD8">
        <w:tab/>
        <w:t>sikatjeluî</w:t>
      </w:r>
      <w:r w:rsidR="00800AD8">
        <w:tab/>
        <w:t>a</w:t>
      </w:r>
      <w:r w:rsidR="002607B3">
        <w:tab/>
        <w:t>tsaviî</w:t>
      </w:r>
      <w:r w:rsidR="002607B3">
        <w:tab/>
        <w:t>nu</w:t>
      </w:r>
      <w:r w:rsidR="002607B3">
        <w:tab/>
        <w:t>sekauîan</w:t>
      </w:r>
      <w:r w:rsidR="002607B3">
        <w:tab/>
        <w:t>uta</w:t>
      </w:r>
      <w:r w:rsidR="002607B3">
        <w:tab/>
        <w:t>a</w:t>
      </w:r>
      <w:r w:rsidR="002607B3">
        <w:tab/>
        <w:t>ti</w:t>
      </w:r>
      <w:r w:rsidR="002607B3">
        <w:tab/>
        <w:t>Uaituun</w:t>
      </w:r>
    </w:p>
    <w:p w14:paraId="5AC61CAC" w14:textId="77777777" w:rsidR="00800AD8" w:rsidRDefault="00800AD8" w:rsidP="002607B3">
      <w:pPr>
        <w:pStyle w:val="InterlineGlossWithTrans"/>
        <w:tabs>
          <w:tab w:val="left" w:pos="533"/>
          <w:tab w:val="left" w:pos="1067"/>
          <w:tab w:val="left" w:pos="1631"/>
          <w:tab w:val="left" w:pos="3575"/>
          <w:tab w:val="left" w:pos="3839"/>
          <w:tab w:val="left" w:pos="4523"/>
          <w:tab w:val="left" w:pos="5282"/>
          <w:tab w:val="left" w:pos="6371"/>
          <w:tab w:val="left" w:pos="6875"/>
          <w:tab w:val="left" w:pos="7139"/>
          <w:tab w:val="left" w:pos="7583"/>
        </w:tabs>
      </w:pPr>
      <w:r>
        <w:tab/>
        <w:t>pai</w:t>
      </w:r>
      <w:r>
        <w:tab/>
        <w:t>ka</w:t>
      </w:r>
      <w:r>
        <w:tab/>
        <w:t>sika-tjelu-î</w:t>
      </w:r>
      <w:r>
        <w:tab/>
        <w:t>a</w:t>
      </w:r>
      <w:r w:rsidR="002607B3">
        <w:tab/>
        <w:t>tsaviî</w:t>
      </w:r>
      <w:r w:rsidR="002607B3">
        <w:tab/>
        <w:t>nu</w:t>
      </w:r>
      <w:r w:rsidR="002607B3">
        <w:tab/>
        <w:t>sekauî-an</w:t>
      </w:r>
      <w:r w:rsidR="002607B3">
        <w:tab/>
        <w:t>uta</w:t>
      </w:r>
      <w:r w:rsidR="002607B3">
        <w:tab/>
        <w:t>a</w:t>
      </w:r>
      <w:r w:rsidR="002607B3">
        <w:tab/>
        <w:t>ti</w:t>
      </w:r>
      <w:r w:rsidR="002607B3">
        <w:tab/>
        <w:t>Uaituun</w:t>
      </w:r>
    </w:p>
    <w:p w14:paraId="7D46E8B8" w14:textId="77777777" w:rsidR="00800AD8" w:rsidRDefault="00800AD8" w:rsidP="002607B3">
      <w:pPr>
        <w:pStyle w:val="InterlineTransNoFree"/>
        <w:tabs>
          <w:tab w:val="left" w:pos="1067"/>
          <w:tab w:val="left" w:pos="1631"/>
          <w:tab w:val="left" w:pos="3575"/>
          <w:tab w:val="left" w:pos="3839"/>
          <w:tab w:val="left" w:pos="4523"/>
          <w:tab w:val="left" w:pos="5282"/>
          <w:tab w:val="left" w:pos="6371"/>
          <w:tab w:val="left" w:pos="6875"/>
          <w:tab w:val="left" w:pos="7139"/>
          <w:tab w:val="left" w:pos="7583"/>
        </w:tabs>
        <w:rPr>
          <w:smallCaps/>
        </w:rPr>
      </w:pPr>
      <w:r>
        <w:tab/>
        <w:t>well</w:t>
      </w:r>
      <w:r>
        <w:tab/>
        <w:t>after</w:t>
      </w:r>
      <w:r>
        <w:tab/>
        <w:t>number-three-times</w:t>
      </w:r>
      <w:r>
        <w:rPr>
          <w:smallCaps/>
        </w:rPr>
        <w:tab/>
        <w:t>c</w:t>
      </w:r>
      <w:r w:rsidR="002607B3">
        <w:tab/>
        <w:t>year</w:t>
      </w:r>
      <w:r w:rsidR="002607B3">
        <w:tab/>
        <w:t>you(</w:t>
      </w:r>
      <w:r w:rsidR="002607B3">
        <w:rPr>
          <w:smallCaps/>
        </w:rPr>
        <w:t>p</w:t>
      </w:r>
      <w:r w:rsidR="002607B3">
        <w:t>)</w:t>
      </w:r>
      <w:r w:rsidR="002607B3">
        <w:tab/>
        <w:t>send-</w:t>
      </w:r>
      <w:r w:rsidR="002607B3">
        <w:rPr>
          <w:smallCaps/>
        </w:rPr>
        <w:t>lf</w:t>
      </w:r>
      <w:r w:rsidR="002607B3">
        <w:tab/>
        <w:t>also</w:t>
      </w:r>
      <w:r w:rsidR="002607B3">
        <w:rPr>
          <w:smallCaps/>
        </w:rPr>
        <w:tab/>
        <w:t>c</w:t>
      </w:r>
      <w:r w:rsidR="002607B3">
        <w:tab/>
      </w:r>
      <w:r w:rsidR="002607B3">
        <w:rPr>
          <w:smallCaps/>
        </w:rPr>
        <w:t>f.h</w:t>
      </w:r>
      <w:r w:rsidR="002607B3">
        <w:tab/>
        <w:t>Whitehorn</w:t>
      </w:r>
    </w:p>
    <w:p w14:paraId="245ACCD0" w14:textId="77777777" w:rsidR="002607B3" w:rsidRDefault="00800AD8" w:rsidP="002607B3">
      <w:pPr>
        <w:pStyle w:val="InterlineText"/>
        <w:tabs>
          <w:tab w:val="left" w:pos="533"/>
          <w:tab w:val="left" w:pos="1352"/>
          <w:tab w:val="left" w:pos="2336"/>
          <w:tab w:val="left" w:pos="2975"/>
          <w:tab w:val="left" w:pos="3479"/>
          <w:tab w:val="left" w:pos="4508"/>
          <w:tab w:val="left" w:pos="5492"/>
          <w:tab w:val="left" w:pos="5981"/>
          <w:tab w:val="left" w:pos="7175"/>
          <w:tab w:val="left" w:pos="7679"/>
        </w:tabs>
      </w:pPr>
      <w:r>
        <w:tab/>
        <w:t>sinsi</w:t>
      </w:r>
      <w:r>
        <w:tab/>
        <w:t>pasa</w:t>
      </w:r>
      <w:r w:rsidR="002607B3">
        <w:tab/>
        <w:t>maza</w:t>
      </w:r>
      <w:r w:rsidR="002607B3">
        <w:tab/>
        <w:t>i</w:t>
      </w:r>
      <w:r w:rsidR="002607B3">
        <w:tab/>
        <w:t>Tayuang,</w:t>
      </w:r>
      <w:r w:rsidR="002607B3">
        <w:tab/>
        <w:t>saka</w:t>
      </w:r>
      <w:r w:rsidR="002607B3">
        <w:tab/>
        <w:t>uri</w:t>
      </w:r>
      <w:r w:rsidR="002607B3">
        <w:tab/>
        <w:t>kitsaquan</w:t>
      </w:r>
      <w:r w:rsidR="002607B3">
        <w:tab/>
        <w:t>tua</w:t>
      </w:r>
      <w:r w:rsidR="002607B3">
        <w:tab/>
        <w:t>nia</w:t>
      </w:r>
    </w:p>
    <w:p w14:paraId="4A7005AE" w14:textId="77777777" w:rsidR="00800AD8" w:rsidRDefault="00800AD8" w:rsidP="002607B3">
      <w:pPr>
        <w:pStyle w:val="InterlineGlossWithTrans"/>
        <w:tabs>
          <w:tab w:val="left" w:pos="533"/>
          <w:tab w:val="left" w:pos="1352"/>
          <w:tab w:val="left" w:pos="2336"/>
          <w:tab w:val="left" w:pos="2975"/>
          <w:tab w:val="left" w:pos="3479"/>
          <w:tab w:val="left" w:pos="4508"/>
          <w:tab w:val="left" w:pos="5492"/>
          <w:tab w:val="left" w:pos="5981"/>
          <w:tab w:val="left" w:pos="7175"/>
          <w:tab w:val="left" w:pos="7679"/>
        </w:tabs>
      </w:pPr>
      <w:r>
        <w:tab/>
        <w:t>sinsi</w:t>
      </w:r>
      <w:r>
        <w:tab/>
        <w:t>pa-sa</w:t>
      </w:r>
      <w:r w:rsidR="002607B3">
        <w:tab/>
        <w:t>maza</w:t>
      </w:r>
      <w:r w:rsidR="002607B3">
        <w:tab/>
        <w:t>i</w:t>
      </w:r>
      <w:r w:rsidR="002607B3">
        <w:tab/>
        <w:t>Tayuang</w:t>
      </w:r>
      <w:r w:rsidR="002607B3">
        <w:tab/>
        <w:t>sa-ka</w:t>
      </w:r>
      <w:r w:rsidR="002607B3">
        <w:tab/>
        <w:t>uri</w:t>
      </w:r>
      <w:r w:rsidR="002607B3">
        <w:tab/>
        <w:t>ki-tsaqu-an</w:t>
      </w:r>
      <w:r w:rsidR="002607B3">
        <w:tab/>
        <w:t>tua</w:t>
      </w:r>
      <w:r w:rsidR="002607B3">
        <w:tab/>
        <w:t>nia</w:t>
      </w:r>
    </w:p>
    <w:p w14:paraId="4696ADF1" w14:textId="77777777" w:rsidR="00800AD8" w:rsidRDefault="00800AD8" w:rsidP="002607B3">
      <w:pPr>
        <w:pStyle w:val="InterlineTransNoFree"/>
        <w:tabs>
          <w:tab w:val="left" w:pos="1352"/>
          <w:tab w:val="left" w:pos="2336"/>
          <w:tab w:val="left" w:pos="2975"/>
          <w:tab w:val="left" w:pos="3479"/>
          <w:tab w:val="left" w:pos="4508"/>
          <w:tab w:val="left" w:pos="5492"/>
          <w:tab w:val="left" w:pos="5981"/>
          <w:tab w:val="left" w:pos="7175"/>
          <w:tab w:val="left" w:pos="7679"/>
        </w:tabs>
      </w:pPr>
      <w:r>
        <w:tab/>
        <w:t>teacher</w:t>
      </w:r>
      <w:r>
        <w:tab/>
        <w:t>cause-go</w:t>
      </w:r>
      <w:r w:rsidR="002607B3">
        <w:tab/>
        <w:t>here</w:t>
      </w:r>
      <w:r w:rsidR="002607B3">
        <w:tab/>
      </w:r>
      <w:r w:rsidR="002607B3">
        <w:rPr>
          <w:smallCaps/>
        </w:rPr>
        <w:t>loc</w:t>
      </w:r>
      <w:r w:rsidR="002607B3">
        <w:tab/>
        <w:t>Taiwan</w:t>
      </w:r>
      <w:r w:rsidR="002607B3">
        <w:tab/>
        <w:t>and-after</w:t>
      </w:r>
      <w:r w:rsidR="002607B3">
        <w:tab/>
        <w:t>will</w:t>
      </w:r>
      <w:r w:rsidR="002607B3">
        <w:tab/>
        <w:t>do-able-</w:t>
      </w:r>
      <w:r w:rsidR="002607B3">
        <w:rPr>
          <w:smallCaps/>
        </w:rPr>
        <w:t>lf</w:t>
      </w:r>
      <w:r w:rsidR="002607B3">
        <w:tab/>
      </w:r>
      <w:r w:rsidR="002607B3">
        <w:rPr>
          <w:smallCaps/>
        </w:rPr>
        <w:t>obl</w:t>
      </w:r>
      <w:r w:rsidR="002607B3">
        <w:tab/>
        <w:t>our(</w:t>
      </w:r>
      <w:r w:rsidR="002607B3">
        <w:rPr>
          <w:smallCaps/>
        </w:rPr>
        <w:t>exc</w:t>
      </w:r>
      <w:r w:rsidR="002607B3">
        <w:t>)</w:t>
      </w:r>
    </w:p>
    <w:p w14:paraId="1D9BC634" w14:textId="77777777" w:rsidR="002607B3" w:rsidRDefault="002607B3" w:rsidP="002607B3">
      <w:pPr>
        <w:pStyle w:val="InterlineText"/>
        <w:tabs>
          <w:tab w:val="left" w:pos="533"/>
          <w:tab w:val="left" w:pos="1322"/>
          <w:tab w:val="left" w:pos="1586"/>
          <w:tab w:val="left" w:pos="3275"/>
          <w:tab w:val="left" w:pos="3764"/>
          <w:tab w:val="left" w:pos="4253"/>
          <w:tab w:val="left" w:pos="6197"/>
          <w:tab w:val="left" w:pos="6971"/>
          <w:tab w:val="left" w:pos="7805"/>
        </w:tabs>
      </w:pPr>
      <w:r>
        <w:tab/>
      </w:r>
      <w:r w:rsidR="00800AD8">
        <w:t>kai</w:t>
      </w:r>
      <w:r w:rsidR="00800AD8">
        <w:tab/>
        <w:t>a</w:t>
      </w:r>
      <w:r>
        <w:tab/>
        <w:t>katsalisian,</w:t>
      </w:r>
      <w:r>
        <w:tab/>
        <w:t>sa</w:t>
      </w:r>
      <w:r>
        <w:tab/>
        <w:t>uri</w:t>
      </w:r>
      <w:r>
        <w:tab/>
        <w:t>katsalisiani</w:t>
      </w:r>
      <w:r>
        <w:tab/>
        <w:t>anga</w:t>
      </w:r>
      <w:r>
        <w:tab/>
        <w:t>su</w:t>
      </w:r>
      <w:r>
        <w:tab/>
        <w:t>kai,</w:t>
      </w:r>
    </w:p>
    <w:p w14:paraId="7C0F6F96" w14:textId="77777777" w:rsidR="00800AD8" w:rsidRDefault="002607B3" w:rsidP="002607B3">
      <w:pPr>
        <w:pStyle w:val="InterlineGlossWithTrans"/>
        <w:tabs>
          <w:tab w:val="left" w:pos="533"/>
          <w:tab w:val="left" w:pos="1322"/>
          <w:tab w:val="left" w:pos="1586"/>
          <w:tab w:val="left" w:pos="3275"/>
          <w:tab w:val="left" w:pos="3764"/>
          <w:tab w:val="left" w:pos="4253"/>
          <w:tab w:val="left" w:pos="6197"/>
          <w:tab w:val="left" w:pos="6971"/>
          <w:tab w:val="left" w:pos="7805"/>
        </w:tabs>
      </w:pPr>
      <w:r>
        <w:tab/>
      </w:r>
      <w:r w:rsidR="00800AD8">
        <w:t>kai</w:t>
      </w:r>
      <w:r w:rsidR="00800AD8">
        <w:tab/>
        <w:t>a</w:t>
      </w:r>
      <w:r>
        <w:tab/>
        <w:t>ka-tsalisi-an</w:t>
      </w:r>
      <w:r>
        <w:tab/>
        <w:t>sa</w:t>
      </w:r>
      <w:r>
        <w:tab/>
        <w:t>uri</w:t>
      </w:r>
      <w:r>
        <w:tab/>
        <w:t>ka-tsalisi-an-i</w:t>
      </w:r>
      <w:r>
        <w:tab/>
        <w:t>anga</w:t>
      </w:r>
      <w:r>
        <w:tab/>
        <w:t>su</w:t>
      </w:r>
      <w:r>
        <w:tab/>
        <w:t>kai</w:t>
      </w:r>
    </w:p>
    <w:p w14:paraId="7738BE42" w14:textId="77777777" w:rsidR="00800AD8" w:rsidRDefault="00800AD8" w:rsidP="002607B3">
      <w:pPr>
        <w:pStyle w:val="InterlineTransNoFree"/>
        <w:tabs>
          <w:tab w:val="left" w:pos="1322"/>
          <w:tab w:val="left" w:pos="1586"/>
          <w:tab w:val="left" w:pos="3275"/>
          <w:tab w:val="left" w:pos="3764"/>
          <w:tab w:val="left" w:pos="4253"/>
          <w:tab w:val="left" w:pos="6197"/>
          <w:tab w:val="left" w:pos="6971"/>
          <w:tab w:val="left" w:pos="7805"/>
        </w:tabs>
        <w:rPr>
          <w:smallCaps/>
        </w:rPr>
      </w:pPr>
      <w:r>
        <w:tab/>
        <w:t>speech</w:t>
      </w:r>
      <w:r>
        <w:rPr>
          <w:smallCaps/>
        </w:rPr>
        <w:tab/>
        <w:t>c</w:t>
      </w:r>
      <w:r w:rsidR="002607B3">
        <w:tab/>
        <w:t>main-slope-</w:t>
      </w:r>
      <w:r w:rsidR="002607B3">
        <w:rPr>
          <w:smallCaps/>
        </w:rPr>
        <w:t>nom</w:t>
      </w:r>
      <w:r w:rsidR="002607B3">
        <w:tab/>
        <w:t>and</w:t>
      </w:r>
      <w:r w:rsidR="002607B3">
        <w:tab/>
        <w:t>will</w:t>
      </w:r>
      <w:r w:rsidR="002607B3">
        <w:tab/>
        <w:t>main-slope-</w:t>
      </w:r>
      <w:r w:rsidR="002607B3">
        <w:rPr>
          <w:smallCaps/>
        </w:rPr>
        <w:t>nom</w:t>
      </w:r>
      <w:r w:rsidR="002607B3">
        <w:t>-</w:t>
      </w:r>
      <w:r w:rsidR="002607B3">
        <w:rPr>
          <w:smallCaps/>
        </w:rPr>
        <w:t>pf</w:t>
      </w:r>
      <w:r w:rsidR="002607B3">
        <w:tab/>
        <w:t>indeed</w:t>
      </w:r>
      <w:r w:rsidR="002607B3">
        <w:tab/>
        <w:t>your(</w:t>
      </w:r>
      <w:r w:rsidR="002607B3">
        <w:rPr>
          <w:smallCaps/>
        </w:rPr>
        <w:t>s</w:t>
      </w:r>
      <w:r w:rsidR="002607B3">
        <w:t>)</w:t>
      </w:r>
      <w:r w:rsidR="002607B3">
        <w:tab/>
        <w:t>speech</w:t>
      </w:r>
    </w:p>
    <w:p w14:paraId="56E7D20D" w14:textId="77777777" w:rsidR="002607B3" w:rsidRDefault="00800AD8" w:rsidP="002607B3">
      <w:pPr>
        <w:pStyle w:val="InterlineText"/>
        <w:tabs>
          <w:tab w:val="left" w:pos="533"/>
          <w:tab w:val="left" w:pos="1907"/>
          <w:tab w:val="left" w:pos="2996"/>
          <w:tab w:val="left" w:pos="3500"/>
        </w:tabs>
      </w:pPr>
      <w:r>
        <w:tab/>
        <w:t>maleva</w:t>
      </w:r>
      <w:r>
        <w:tab/>
        <w:t>men</w:t>
      </w:r>
      <w:r>
        <w:tab/>
        <w:t>uta</w:t>
      </w:r>
      <w:r w:rsidR="002607B3">
        <w:tab/>
        <w:t>aravats.</w:t>
      </w:r>
    </w:p>
    <w:p w14:paraId="1672221A" w14:textId="77777777" w:rsidR="00800AD8" w:rsidRDefault="00800AD8" w:rsidP="002607B3">
      <w:pPr>
        <w:pStyle w:val="InterlineGlossWithTrans"/>
        <w:tabs>
          <w:tab w:val="left" w:pos="533"/>
          <w:tab w:val="left" w:pos="1907"/>
          <w:tab w:val="left" w:pos="2996"/>
          <w:tab w:val="left" w:pos="3500"/>
        </w:tabs>
      </w:pPr>
      <w:r>
        <w:tab/>
        <w:t>ma-leva</w:t>
      </w:r>
      <w:r>
        <w:tab/>
        <w:t>amen</w:t>
      </w:r>
      <w:r>
        <w:tab/>
        <w:t>uta</w:t>
      </w:r>
      <w:r w:rsidR="002607B3">
        <w:tab/>
        <w:t>a-ravats</w:t>
      </w:r>
    </w:p>
    <w:p w14:paraId="33931012" w14:textId="77777777" w:rsidR="00800AD8" w:rsidRDefault="00800AD8" w:rsidP="002607B3">
      <w:pPr>
        <w:pStyle w:val="InterlineTrans"/>
        <w:tabs>
          <w:tab w:val="left" w:pos="533"/>
          <w:tab w:val="left" w:pos="1907"/>
          <w:tab w:val="left" w:pos="2996"/>
          <w:tab w:val="left" w:pos="3500"/>
        </w:tabs>
      </w:pPr>
      <w:r>
        <w:tab/>
      </w:r>
      <w:r>
        <w:rPr>
          <w:smallCaps/>
        </w:rPr>
        <w:t>stat</w:t>
      </w:r>
      <w:r>
        <w:t>-pleased</w:t>
      </w:r>
      <w:r>
        <w:tab/>
      </w:r>
      <w:r>
        <w:rPr>
          <w:smallCaps/>
        </w:rPr>
        <w:t>f.</w:t>
      </w:r>
      <w:r>
        <w:t>we(</w:t>
      </w:r>
      <w:r>
        <w:rPr>
          <w:smallCaps/>
        </w:rPr>
        <w:t>exc</w:t>
      </w:r>
      <w:r>
        <w:t>)</w:t>
      </w:r>
      <w:r>
        <w:tab/>
        <w:t>also</w:t>
      </w:r>
      <w:r w:rsidR="002607B3">
        <w:tab/>
      </w:r>
      <w:r w:rsidR="002607B3">
        <w:rPr>
          <w:smallCaps/>
        </w:rPr>
        <w:t>c-</w:t>
      </w:r>
      <w:r w:rsidR="002607B3">
        <w:t>true</w:t>
      </w:r>
    </w:p>
    <w:p w14:paraId="2BDC471A" w14:textId="77777777" w:rsidR="00800AD8" w:rsidRDefault="00800AD8" w:rsidP="002607B3">
      <w:pPr>
        <w:pStyle w:val="InterlineFree"/>
      </w:pPr>
      <w:r>
        <w:t>Two years ago you also sent teacher Whitehorn here to Taiwan, to learn our mountain language and to put your word into mountain language; we are very glad.</w:t>
      </w:r>
    </w:p>
    <w:p w14:paraId="3CA06BA4" w14:textId="77777777" w:rsidR="002607B3" w:rsidRDefault="00DC1AE0" w:rsidP="002607B3">
      <w:pPr>
        <w:pStyle w:val="InterlineText"/>
        <w:tabs>
          <w:tab w:val="left" w:pos="533"/>
          <w:tab w:val="left" w:pos="1067"/>
          <w:tab w:val="left" w:pos="1571"/>
          <w:tab w:val="left" w:pos="3800"/>
          <w:tab w:val="left" w:pos="5534"/>
          <w:tab w:val="left" w:pos="6398"/>
        </w:tabs>
      </w:pPr>
      <w:r w:rsidRPr="003A1D48">
        <w:rPr>
          <w:rStyle w:val="InterlineTextNumChar"/>
        </w:rPr>
        <w:t>012</w:t>
      </w:r>
      <w:r w:rsidR="00800AD8">
        <w:tab/>
        <w:t>pai</w:t>
      </w:r>
      <w:r w:rsidR="002607B3">
        <w:tab/>
        <w:t>tu</w:t>
      </w:r>
      <w:r w:rsidR="002607B3">
        <w:tab/>
        <w:t>kinaimazan</w:t>
      </w:r>
      <w:r w:rsidR="002607B3">
        <w:tab/>
        <w:t>kisamuîamuîa</w:t>
      </w:r>
      <w:r w:rsidR="002607B3">
        <w:tab/>
        <w:t>aravats</w:t>
      </w:r>
      <w:r w:rsidR="002607B3">
        <w:tab/>
        <w:t>a</w:t>
      </w:r>
    </w:p>
    <w:p w14:paraId="714E3915" w14:textId="77777777" w:rsidR="00800AD8" w:rsidRDefault="00800AD8" w:rsidP="002607B3">
      <w:pPr>
        <w:pStyle w:val="InterlineGlossWithTrans"/>
        <w:tabs>
          <w:tab w:val="left" w:pos="533"/>
          <w:tab w:val="left" w:pos="1067"/>
          <w:tab w:val="left" w:pos="1571"/>
          <w:tab w:val="left" w:pos="3800"/>
          <w:tab w:val="left" w:pos="5534"/>
          <w:tab w:val="left" w:pos="6398"/>
        </w:tabs>
      </w:pPr>
      <w:r>
        <w:tab/>
        <w:t>pai</w:t>
      </w:r>
      <w:r w:rsidR="002607B3">
        <w:tab/>
        <w:t>tu</w:t>
      </w:r>
      <w:r w:rsidR="002607B3">
        <w:tab/>
        <w:t>in=ka-i-maza-an</w:t>
      </w:r>
      <w:r w:rsidR="002607B3">
        <w:tab/>
        <w:t>ki-muîa=samuîa</w:t>
      </w:r>
      <w:r w:rsidR="002607B3">
        <w:tab/>
        <w:t>a-ravats</w:t>
      </w:r>
      <w:r w:rsidR="002607B3">
        <w:tab/>
        <w:t>a</w:t>
      </w:r>
    </w:p>
    <w:p w14:paraId="60F0D7E8" w14:textId="77777777" w:rsidR="00800AD8" w:rsidRDefault="00800AD8" w:rsidP="002607B3">
      <w:pPr>
        <w:pStyle w:val="InterlineTransNoFree"/>
        <w:tabs>
          <w:tab w:val="left" w:pos="1067"/>
          <w:tab w:val="left" w:pos="1571"/>
          <w:tab w:val="left" w:pos="3800"/>
          <w:tab w:val="left" w:pos="5534"/>
          <w:tab w:val="left" w:pos="6398"/>
        </w:tabs>
      </w:pPr>
      <w:r>
        <w:tab/>
        <w:t>well</w:t>
      </w:r>
      <w:r w:rsidR="002607B3">
        <w:tab/>
      </w:r>
      <w:r w:rsidR="002607B3">
        <w:rPr>
          <w:smallCaps/>
        </w:rPr>
        <w:t>obl</w:t>
      </w:r>
      <w:r w:rsidR="002607B3">
        <w:tab/>
      </w:r>
      <w:r w:rsidR="002607B3">
        <w:rPr>
          <w:smallCaps/>
        </w:rPr>
        <w:t>perf</w:t>
      </w:r>
      <w:r w:rsidR="002607B3">
        <w:t>=?-</w:t>
      </w:r>
      <w:r w:rsidR="002607B3">
        <w:rPr>
          <w:smallCaps/>
        </w:rPr>
        <w:t>loc</w:t>
      </w:r>
      <w:r w:rsidR="002607B3">
        <w:t>-here-</w:t>
      </w:r>
      <w:r w:rsidR="002607B3">
        <w:rPr>
          <w:smallCaps/>
        </w:rPr>
        <w:t>nom</w:t>
      </w:r>
      <w:r w:rsidR="002607B3">
        <w:tab/>
        <w:t>do-</w:t>
      </w:r>
      <w:r w:rsidR="002607B3">
        <w:rPr>
          <w:smallCaps/>
        </w:rPr>
        <w:t>red</w:t>
      </w:r>
      <w:r w:rsidR="002607B3">
        <w:t>=urgent</w:t>
      </w:r>
      <w:r w:rsidR="002607B3">
        <w:tab/>
      </w:r>
      <w:r w:rsidR="002607B3">
        <w:rPr>
          <w:smallCaps/>
        </w:rPr>
        <w:t>c-</w:t>
      </w:r>
      <w:r w:rsidR="002607B3">
        <w:t>true</w:t>
      </w:r>
      <w:r w:rsidR="002607B3">
        <w:rPr>
          <w:smallCaps/>
        </w:rPr>
        <w:tab/>
        <w:t>c</w:t>
      </w:r>
    </w:p>
    <w:p w14:paraId="1297D419" w14:textId="77777777" w:rsidR="00800AD8" w:rsidRDefault="00800AD8" w:rsidP="002607B3">
      <w:pPr>
        <w:pStyle w:val="InterlineText"/>
        <w:tabs>
          <w:tab w:val="left" w:pos="533"/>
          <w:tab w:val="left" w:pos="3092"/>
          <w:tab w:val="left" w:pos="3596"/>
          <w:tab w:val="left" w:pos="4565"/>
          <w:tab w:val="left" w:pos="6089"/>
          <w:tab w:val="left" w:pos="6593"/>
          <w:tab w:val="left" w:pos="7442"/>
          <w:tab w:val="left" w:pos="7706"/>
        </w:tabs>
      </w:pPr>
      <w:r>
        <w:tab/>
        <w:t>kematsalisianan</w:t>
      </w:r>
      <w:r>
        <w:tab/>
        <w:t>tua</w:t>
      </w:r>
      <w:r>
        <w:tab/>
        <w:t>nia</w:t>
      </w:r>
      <w:r>
        <w:tab/>
        <w:t>sizengzenger</w:t>
      </w:r>
      <w:r>
        <w:tab/>
        <w:t>tua</w:t>
      </w:r>
      <w:r>
        <w:tab/>
        <w:t>Tsemas</w:t>
      </w:r>
      <w:r>
        <w:tab/>
        <w:t>a</w:t>
      </w:r>
      <w:r>
        <w:tab/>
        <w:t>senay.</w:t>
      </w:r>
    </w:p>
    <w:p w14:paraId="65B07D60" w14:textId="77777777" w:rsidR="00800AD8" w:rsidRDefault="00800AD8" w:rsidP="002607B3">
      <w:pPr>
        <w:pStyle w:val="InterlineGlossWithTrans"/>
        <w:tabs>
          <w:tab w:val="left" w:pos="533"/>
          <w:tab w:val="left" w:pos="3092"/>
          <w:tab w:val="left" w:pos="3596"/>
          <w:tab w:val="left" w:pos="4565"/>
          <w:tab w:val="left" w:pos="6089"/>
          <w:tab w:val="left" w:pos="6593"/>
          <w:tab w:val="left" w:pos="7442"/>
          <w:tab w:val="left" w:pos="7706"/>
        </w:tabs>
      </w:pPr>
      <w:r>
        <w:tab/>
        <w:t>em=ka-tsalisi-an-an</w:t>
      </w:r>
      <w:r>
        <w:tab/>
        <w:t>tua</w:t>
      </w:r>
      <w:r>
        <w:tab/>
        <w:t>nia</w:t>
      </w:r>
      <w:r>
        <w:tab/>
        <w:t>si-zeng-zenger</w:t>
      </w:r>
      <w:r>
        <w:tab/>
        <w:t>tua</w:t>
      </w:r>
      <w:r>
        <w:tab/>
        <w:t>Tsemas</w:t>
      </w:r>
      <w:r>
        <w:tab/>
        <w:t>a</w:t>
      </w:r>
      <w:r>
        <w:tab/>
        <w:t>senay</w:t>
      </w:r>
    </w:p>
    <w:p w14:paraId="3EC6B1DA" w14:textId="77777777" w:rsidR="00800AD8" w:rsidRDefault="00800AD8" w:rsidP="002607B3">
      <w:pPr>
        <w:pStyle w:val="InterlineTrans"/>
        <w:tabs>
          <w:tab w:val="left" w:pos="533"/>
          <w:tab w:val="left" w:pos="3092"/>
          <w:tab w:val="left" w:pos="3596"/>
          <w:tab w:val="left" w:pos="4565"/>
          <w:tab w:val="left" w:pos="6089"/>
          <w:tab w:val="left" w:pos="6593"/>
          <w:tab w:val="left" w:pos="7442"/>
          <w:tab w:val="left" w:pos="7706"/>
        </w:tabs>
      </w:pPr>
      <w:r>
        <w:tab/>
      </w:r>
      <w:r>
        <w:rPr>
          <w:smallCaps/>
        </w:rPr>
        <w:t>af</w:t>
      </w:r>
      <w:r>
        <w:t>=main-slope-</w:t>
      </w:r>
      <w:r>
        <w:rPr>
          <w:smallCaps/>
        </w:rPr>
        <w:t>nom</w:t>
      </w:r>
      <w:r>
        <w:t>-</w:t>
      </w:r>
      <w:r>
        <w:rPr>
          <w:smallCaps/>
        </w:rPr>
        <w:t>nom</w:t>
      </w:r>
      <w:r>
        <w:tab/>
      </w:r>
      <w:r>
        <w:rPr>
          <w:smallCaps/>
        </w:rPr>
        <w:t>obl</w:t>
      </w:r>
      <w:r>
        <w:tab/>
        <w:t>our(</w:t>
      </w:r>
      <w:r>
        <w:rPr>
          <w:smallCaps/>
        </w:rPr>
        <w:t>exc</w:t>
      </w:r>
      <w:r>
        <w:t>)</w:t>
      </w:r>
      <w:r>
        <w:tab/>
      </w:r>
      <w:r>
        <w:rPr>
          <w:smallCaps/>
        </w:rPr>
        <w:t>if</w:t>
      </w:r>
      <w:r>
        <w:t>-</w:t>
      </w:r>
      <w:r>
        <w:rPr>
          <w:smallCaps/>
        </w:rPr>
        <w:t>red</w:t>
      </w:r>
      <w:r>
        <w:t>-beg</w:t>
      </w:r>
      <w:r>
        <w:tab/>
      </w:r>
      <w:r>
        <w:rPr>
          <w:smallCaps/>
        </w:rPr>
        <w:t>obl</w:t>
      </w:r>
      <w:r>
        <w:tab/>
        <w:t>God</w:t>
      </w:r>
      <w:r>
        <w:rPr>
          <w:smallCaps/>
        </w:rPr>
        <w:tab/>
        <w:t>c</w:t>
      </w:r>
      <w:r>
        <w:rPr>
          <w:smallCaps/>
        </w:rPr>
        <w:tab/>
      </w:r>
      <w:r>
        <w:t>chant</w:t>
      </w:r>
    </w:p>
    <w:p w14:paraId="67A1DA33" w14:textId="77777777" w:rsidR="00800AD8" w:rsidRDefault="00800AD8" w:rsidP="002607B3">
      <w:pPr>
        <w:pStyle w:val="InterlineFree"/>
      </w:pPr>
      <w:r>
        <w:t>During his time here he has worked hard to put into mountain language our songs of praise to God.</w:t>
      </w:r>
    </w:p>
    <w:p w14:paraId="473CC6D8" w14:textId="77777777" w:rsidR="002607B3" w:rsidRDefault="00DC1AE0" w:rsidP="002607B3">
      <w:pPr>
        <w:pStyle w:val="InterlineText"/>
        <w:tabs>
          <w:tab w:val="left" w:pos="533"/>
          <w:tab w:val="left" w:pos="2192"/>
          <w:tab w:val="left" w:pos="2456"/>
          <w:tab w:val="left" w:pos="3425"/>
          <w:tab w:val="left" w:pos="5084"/>
          <w:tab w:val="left" w:pos="5348"/>
          <w:tab w:val="left" w:pos="6137"/>
          <w:tab w:val="left" w:pos="6641"/>
          <w:tab w:val="left" w:pos="7130"/>
          <w:tab w:val="left" w:pos="7979"/>
        </w:tabs>
      </w:pPr>
      <w:r w:rsidRPr="003A1D48">
        <w:rPr>
          <w:rStyle w:val="InterlineTextNumChar"/>
        </w:rPr>
        <w:t>013</w:t>
      </w:r>
      <w:r w:rsidR="00800AD8">
        <w:tab/>
        <w:t>aitsu</w:t>
      </w:r>
      <w:r w:rsidR="00800AD8">
        <w:tab/>
        <w:t>a</w:t>
      </w:r>
      <w:r w:rsidR="00800AD8">
        <w:tab/>
        <w:t>nia,</w:t>
      </w:r>
      <w:r w:rsidR="00800AD8">
        <w:tab/>
        <w:t>aitsu</w:t>
      </w:r>
      <w:r w:rsidR="002607B3">
        <w:tab/>
        <w:t>a</w:t>
      </w:r>
      <w:r w:rsidR="002607B3">
        <w:tab/>
        <w:t>kai</w:t>
      </w:r>
      <w:r w:rsidR="002607B3">
        <w:tab/>
        <w:t>uta</w:t>
      </w:r>
      <w:r w:rsidR="002607B3">
        <w:tab/>
        <w:t>nua</w:t>
      </w:r>
      <w:r w:rsidR="002607B3">
        <w:tab/>
        <w:t>Tsemas</w:t>
      </w:r>
      <w:r w:rsidR="002607B3">
        <w:tab/>
        <w:t>liaw</w:t>
      </w:r>
    </w:p>
    <w:p w14:paraId="01A53107" w14:textId="77777777" w:rsidR="00800AD8" w:rsidRDefault="00800AD8" w:rsidP="002607B3">
      <w:pPr>
        <w:pStyle w:val="InterlineGlossWithTrans"/>
        <w:tabs>
          <w:tab w:val="left" w:pos="533"/>
          <w:tab w:val="left" w:pos="2192"/>
          <w:tab w:val="left" w:pos="2456"/>
          <w:tab w:val="left" w:pos="3425"/>
          <w:tab w:val="left" w:pos="5084"/>
          <w:tab w:val="left" w:pos="5348"/>
          <w:tab w:val="left" w:pos="6137"/>
          <w:tab w:val="left" w:pos="6641"/>
          <w:tab w:val="left" w:pos="7130"/>
          <w:tab w:val="left" w:pos="7979"/>
        </w:tabs>
      </w:pPr>
      <w:r>
        <w:tab/>
        <w:t>aya-i-tsu</w:t>
      </w:r>
      <w:r>
        <w:tab/>
        <w:t>a</w:t>
      </w:r>
      <w:r>
        <w:tab/>
        <w:t>nia</w:t>
      </w:r>
      <w:r>
        <w:tab/>
        <w:t>aya-i-tsu</w:t>
      </w:r>
      <w:r w:rsidR="002607B3">
        <w:tab/>
        <w:t>a</w:t>
      </w:r>
      <w:r w:rsidR="002607B3">
        <w:tab/>
        <w:t>kai</w:t>
      </w:r>
      <w:r w:rsidR="002607B3">
        <w:tab/>
        <w:t>uta</w:t>
      </w:r>
      <w:r w:rsidR="002607B3">
        <w:tab/>
        <w:t>nua</w:t>
      </w:r>
      <w:r w:rsidR="002607B3">
        <w:tab/>
        <w:t>Tsemas</w:t>
      </w:r>
      <w:r w:rsidR="002607B3">
        <w:tab/>
        <w:t>liaw</w:t>
      </w:r>
    </w:p>
    <w:p w14:paraId="395683E1" w14:textId="77777777" w:rsidR="00800AD8" w:rsidRDefault="00800AD8" w:rsidP="002607B3">
      <w:pPr>
        <w:pStyle w:val="InterlineTransNoFree"/>
        <w:tabs>
          <w:tab w:val="left" w:pos="2192"/>
          <w:tab w:val="left" w:pos="2456"/>
          <w:tab w:val="left" w:pos="3425"/>
          <w:tab w:val="left" w:pos="5084"/>
          <w:tab w:val="left" w:pos="5348"/>
          <w:tab w:val="left" w:pos="6137"/>
          <w:tab w:val="left" w:pos="6641"/>
          <w:tab w:val="left" w:pos="7130"/>
          <w:tab w:val="left" w:pos="7979"/>
        </w:tabs>
      </w:pPr>
      <w:r>
        <w:tab/>
        <w:t>be.thus-</w:t>
      </w:r>
      <w:r>
        <w:rPr>
          <w:smallCaps/>
        </w:rPr>
        <w:t>loc</w:t>
      </w:r>
      <w:r>
        <w:t>-this</w:t>
      </w:r>
      <w:r>
        <w:rPr>
          <w:smallCaps/>
        </w:rPr>
        <w:tab/>
        <w:t>c</w:t>
      </w:r>
      <w:r>
        <w:rPr>
          <w:smallCaps/>
        </w:rPr>
        <w:tab/>
      </w:r>
      <w:r>
        <w:t>our(</w:t>
      </w:r>
      <w:r>
        <w:rPr>
          <w:smallCaps/>
        </w:rPr>
        <w:t>exc</w:t>
      </w:r>
      <w:r>
        <w:t>)</w:t>
      </w:r>
      <w:r>
        <w:tab/>
        <w:t>be.thus-</w:t>
      </w:r>
      <w:r>
        <w:rPr>
          <w:smallCaps/>
        </w:rPr>
        <w:t>loc</w:t>
      </w:r>
      <w:r>
        <w:t>-this</w:t>
      </w:r>
      <w:r w:rsidR="002607B3">
        <w:rPr>
          <w:smallCaps/>
        </w:rPr>
        <w:tab/>
        <w:t>c</w:t>
      </w:r>
      <w:r w:rsidR="002607B3">
        <w:rPr>
          <w:smallCaps/>
        </w:rPr>
        <w:tab/>
      </w:r>
      <w:r w:rsidR="002607B3">
        <w:t>speech</w:t>
      </w:r>
      <w:r w:rsidR="002607B3">
        <w:tab/>
        <w:t>also</w:t>
      </w:r>
      <w:r w:rsidR="002607B3">
        <w:tab/>
        <w:t>of</w:t>
      </w:r>
      <w:r w:rsidR="002607B3">
        <w:tab/>
        <w:t>God</w:t>
      </w:r>
      <w:r w:rsidR="002607B3">
        <w:tab/>
        <w:t>many</w:t>
      </w:r>
    </w:p>
    <w:p w14:paraId="470E1A44" w14:textId="77777777" w:rsidR="002607B3" w:rsidRDefault="00800AD8" w:rsidP="002607B3">
      <w:pPr>
        <w:pStyle w:val="InterlineText"/>
        <w:tabs>
          <w:tab w:val="left" w:pos="533"/>
          <w:tab w:val="left" w:pos="1307"/>
          <w:tab w:val="left" w:pos="1811"/>
          <w:tab w:val="left" w:pos="2075"/>
          <w:tab w:val="left" w:pos="3044"/>
        </w:tabs>
      </w:pPr>
      <w:r>
        <w:tab/>
        <w:t>anga</w:t>
      </w:r>
      <w:r>
        <w:tab/>
        <w:t>uta</w:t>
      </w:r>
      <w:r>
        <w:tab/>
        <w:t>a</w:t>
      </w:r>
      <w:r>
        <w:tab/>
        <w:t>nia</w:t>
      </w:r>
      <w:r w:rsidR="002607B3">
        <w:tab/>
        <w:t>kinatsalisianan.</w:t>
      </w:r>
    </w:p>
    <w:p w14:paraId="03128B9B" w14:textId="77777777" w:rsidR="00800AD8" w:rsidRDefault="00800AD8" w:rsidP="002607B3">
      <w:pPr>
        <w:pStyle w:val="InterlineGlossWithTrans"/>
        <w:tabs>
          <w:tab w:val="left" w:pos="533"/>
          <w:tab w:val="left" w:pos="1307"/>
          <w:tab w:val="left" w:pos="1811"/>
          <w:tab w:val="left" w:pos="2075"/>
          <w:tab w:val="left" w:pos="3044"/>
        </w:tabs>
      </w:pPr>
      <w:r>
        <w:tab/>
        <w:t>anga</w:t>
      </w:r>
      <w:r>
        <w:tab/>
        <w:t>uta</w:t>
      </w:r>
      <w:r>
        <w:tab/>
        <w:t>a</w:t>
      </w:r>
      <w:r>
        <w:tab/>
        <w:t>nia</w:t>
      </w:r>
      <w:r w:rsidR="002607B3">
        <w:tab/>
        <w:t>in=ka-tsalisi-an-an</w:t>
      </w:r>
    </w:p>
    <w:p w14:paraId="7982782C" w14:textId="77777777" w:rsidR="00800AD8" w:rsidRDefault="00800AD8" w:rsidP="002607B3">
      <w:pPr>
        <w:pStyle w:val="InterlineTrans"/>
        <w:tabs>
          <w:tab w:val="left" w:pos="533"/>
          <w:tab w:val="left" w:pos="1307"/>
          <w:tab w:val="left" w:pos="1811"/>
          <w:tab w:val="left" w:pos="2075"/>
          <w:tab w:val="left" w:pos="3044"/>
        </w:tabs>
      </w:pPr>
      <w:r>
        <w:tab/>
        <w:t>indeed</w:t>
      </w:r>
      <w:r>
        <w:tab/>
        <w:t>also</w:t>
      </w:r>
      <w:r>
        <w:rPr>
          <w:smallCaps/>
        </w:rPr>
        <w:tab/>
        <w:t>c</w:t>
      </w:r>
      <w:r>
        <w:rPr>
          <w:smallCaps/>
        </w:rPr>
        <w:tab/>
      </w:r>
      <w:r>
        <w:t>our(</w:t>
      </w:r>
      <w:r>
        <w:rPr>
          <w:smallCaps/>
        </w:rPr>
        <w:t>exc</w:t>
      </w:r>
      <w:r>
        <w:t>)</w:t>
      </w:r>
      <w:r w:rsidR="002607B3">
        <w:tab/>
      </w:r>
      <w:r w:rsidR="002607B3">
        <w:rPr>
          <w:smallCaps/>
        </w:rPr>
        <w:t>perf</w:t>
      </w:r>
      <w:r w:rsidR="002607B3">
        <w:t>=main-slope-</w:t>
      </w:r>
      <w:r w:rsidR="002607B3">
        <w:rPr>
          <w:smallCaps/>
        </w:rPr>
        <w:t>nom</w:t>
      </w:r>
      <w:r w:rsidR="002607B3">
        <w:t>-</w:t>
      </w:r>
      <w:r w:rsidR="002607B3">
        <w:rPr>
          <w:smallCaps/>
        </w:rPr>
        <w:t>nom</w:t>
      </w:r>
    </w:p>
    <w:p w14:paraId="1D49190A" w14:textId="77777777" w:rsidR="00800AD8" w:rsidRDefault="00800AD8">
      <w:pPr>
        <w:pStyle w:val="InterlineFree"/>
      </w:pPr>
      <w:r>
        <w:t>These our-the word of God too, we have put a lot into mountain language.</w:t>
      </w:r>
    </w:p>
    <w:p w14:paraId="18525227" w14:textId="77777777" w:rsidR="002607B3" w:rsidRDefault="00DC1AE0" w:rsidP="002607B3">
      <w:pPr>
        <w:pStyle w:val="InterlineText"/>
        <w:tabs>
          <w:tab w:val="left" w:pos="533"/>
          <w:tab w:val="left" w:pos="1067"/>
          <w:tab w:val="left" w:pos="1976"/>
          <w:tab w:val="left" w:pos="3140"/>
          <w:tab w:val="left" w:pos="3914"/>
          <w:tab w:val="left" w:pos="5003"/>
          <w:tab w:val="left" w:pos="5507"/>
          <w:tab w:val="left" w:pos="6251"/>
          <w:tab w:val="left" w:pos="7415"/>
        </w:tabs>
      </w:pPr>
      <w:r w:rsidRPr="003A1D48">
        <w:rPr>
          <w:rStyle w:val="InterlineTextNumChar"/>
        </w:rPr>
        <w:t>014</w:t>
      </w:r>
      <w:r w:rsidR="00800AD8">
        <w:tab/>
        <w:t>pai</w:t>
      </w:r>
      <w:r w:rsidR="00800AD8">
        <w:tab/>
        <w:t>tutsu</w:t>
      </w:r>
      <w:r w:rsidR="00800AD8">
        <w:tab/>
        <w:t>îemaluay</w:t>
      </w:r>
      <w:r w:rsidR="00800AD8">
        <w:tab/>
        <w:t>anga</w:t>
      </w:r>
      <w:r w:rsidR="002607B3">
        <w:tab/>
        <w:t>men</w:t>
      </w:r>
      <w:r w:rsidR="002607B3">
        <w:tab/>
        <w:t>tua</w:t>
      </w:r>
      <w:r w:rsidR="002607B3">
        <w:tab/>
        <w:t>senay,</w:t>
      </w:r>
      <w:r w:rsidR="002607B3">
        <w:tab/>
        <w:t>îemaluay</w:t>
      </w:r>
      <w:r w:rsidR="002607B3">
        <w:tab/>
        <w:t>anga</w:t>
      </w:r>
    </w:p>
    <w:p w14:paraId="29265A84" w14:textId="77777777" w:rsidR="00800AD8" w:rsidRDefault="00800AD8" w:rsidP="002607B3">
      <w:pPr>
        <w:pStyle w:val="InterlineGlossWithTrans"/>
        <w:tabs>
          <w:tab w:val="left" w:pos="533"/>
          <w:tab w:val="left" w:pos="1067"/>
          <w:tab w:val="left" w:pos="1976"/>
          <w:tab w:val="left" w:pos="3140"/>
          <w:tab w:val="left" w:pos="3914"/>
          <w:tab w:val="left" w:pos="5003"/>
          <w:tab w:val="left" w:pos="5507"/>
          <w:tab w:val="left" w:pos="6251"/>
          <w:tab w:val="left" w:pos="7415"/>
        </w:tabs>
      </w:pPr>
      <w:r>
        <w:tab/>
        <w:t>pai</w:t>
      </w:r>
      <w:r>
        <w:tab/>
        <w:t>tu-tsu</w:t>
      </w:r>
      <w:r>
        <w:tab/>
        <w:t>em=îaluay</w:t>
      </w:r>
      <w:r>
        <w:tab/>
        <w:t>anga</w:t>
      </w:r>
      <w:r w:rsidR="002607B3">
        <w:tab/>
        <w:t>amen</w:t>
      </w:r>
      <w:r w:rsidR="002607B3">
        <w:tab/>
        <w:t>tua</w:t>
      </w:r>
      <w:r w:rsidR="002607B3">
        <w:tab/>
        <w:t>senay</w:t>
      </w:r>
      <w:r w:rsidR="002607B3">
        <w:tab/>
        <w:t>em=îaluay</w:t>
      </w:r>
      <w:r w:rsidR="002607B3">
        <w:tab/>
        <w:t>anga</w:t>
      </w:r>
    </w:p>
    <w:p w14:paraId="3F6B4435" w14:textId="77777777" w:rsidR="00800AD8" w:rsidRDefault="00800AD8" w:rsidP="002607B3">
      <w:pPr>
        <w:pStyle w:val="InterlineTransNoFree"/>
        <w:tabs>
          <w:tab w:val="left" w:pos="1067"/>
          <w:tab w:val="left" w:pos="1976"/>
          <w:tab w:val="left" w:pos="3140"/>
          <w:tab w:val="left" w:pos="3914"/>
          <w:tab w:val="left" w:pos="5003"/>
          <w:tab w:val="left" w:pos="5507"/>
          <w:tab w:val="left" w:pos="6251"/>
          <w:tab w:val="left" w:pos="7415"/>
        </w:tabs>
      </w:pPr>
      <w:r>
        <w:tab/>
        <w:t>well</w:t>
      </w:r>
      <w:r>
        <w:tab/>
      </w:r>
      <w:r>
        <w:rPr>
          <w:smallCaps/>
        </w:rPr>
        <w:t>obl</w:t>
      </w:r>
      <w:r>
        <w:t>-this</w:t>
      </w:r>
      <w:r>
        <w:tab/>
      </w:r>
      <w:r>
        <w:rPr>
          <w:smallCaps/>
        </w:rPr>
        <w:t>af</w:t>
      </w:r>
      <w:r>
        <w:t>=clear</w:t>
      </w:r>
      <w:r>
        <w:tab/>
        <w:t>indeed</w:t>
      </w:r>
      <w:r w:rsidR="002607B3">
        <w:tab/>
      </w:r>
      <w:r w:rsidR="002607B3">
        <w:rPr>
          <w:smallCaps/>
        </w:rPr>
        <w:t>f.</w:t>
      </w:r>
      <w:r w:rsidR="002607B3">
        <w:t>we(</w:t>
      </w:r>
      <w:r w:rsidR="002607B3">
        <w:rPr>
          <w:smallCaps/>
        </w:rPr>
        <w:t>exc</w:t>
      </w:r>
      <w:r w:rsidR="002607B3">
        <w:t>)</w:t>
      </w:r>
      <w:r w:rsidR="002607B3">
        <w:tab/>
      </w:r>
      <w:r w:rsidR="002607B3">
        <w:rPr>
          <w:smallCaps/>
        </w:rPr>
        <w:t>obl</w:t>
      </w:r>
      <w:r w:rsidR="002607B3">
        <w:tab/>
        <w:t>chant</w:t>
      </w:r>
      <w:r w:rsidR="002607B3">
        <w:tab/>
      </w:r>
      <w:r w:rsidR="002607B3">
        <w:rPr>
          <w:smallCaps/>
        </w:rPr>
        <w:t>af</w:t>
      </w:r>
      <w:r w:rsidR="002607B3">
        <w:t>=clear</w:t>
      </w:r>
      <w:r w:rsidR="002607B3">
        <w:tab/>
        <w:t>indeed</w:t>
      </w:r>
    </w:p>
    <w:p w14:paraId="11247F52" w14:textId="77777777" w:rsidR="002607B3" w:rsidRDefault="00800AD8" w:rsidP="002607B3">
      <w:pPr>
        <w:pStyle w:val="InterlineText"/>
        <w:tabs>
          <w:tab w:val="left" w:pos="533"/>
          <w:tab w:val="left" w:pos="1622"/>
          <w:tab w:val="left" w:pos="2126"/>
          <w:tab w:val="left" w:pos="2915"/>
          <w:tab w:val="left" w:pos="3404"/>
          <w:tab w:val="left" w:pos="4253"/>
          <w:tab w:val="left" w:pos="4517"/>
        </w:tabs>
      </w:pPr>
      <w:r>
        <w:tab/>
        <w:t>men</w:t>
      </w:r>
      <w:r>
        <w:tab/>
        <w:t>tua</w:t>
      </w:r>
      <w:r>
        <w:tab/>
        <w:t>kai</w:t>
      </w:r>
      <w:r>
        <w:tab/>
        <w:t>nua</w:t>
      </w:r>
      <w:r>
        <w:tab/>
        <w:t>Tsemas</w:t>
      </w:r>
      <w:r>
        <w:tab/>
        <w:t>a</w:t>
      </w:r>
      <w:r w:rsidR="002607B3">
        <w:tab/>
        <w:t>pagaîu.</w:t>
      </w:r>
    </w:p>
    <w:p w14:paraId="40352D01" w14:textId="77777777" w:rsidR="00800AD8" w:rsidRDefault="00800AD8" w:rsidP="002607B3">
      <w:pPr>
        <w:pStyle w:val="InterlineGlossWithTrans"/>
        <w:tabs>
          <w:tab w:val="left" w:pos="533"/>
          <w:tab w:val="left" w:pos="1622"/>
          <w:tab w:val="left" w:pos="2126"/>
          <w:tab w:val="left" w:pos="2915"/>
          <w:tab w:val="left" w:pos="3404"/>
          <w:tab w:val="left" w:pos="4253"/>
          <w:tab w:val="left" w:pos="4517"/>
        </w:tabs>
      </w:pPr>
      <w:r>
        <w:tab/>
        <w:t>amen</w:t>
      </w:r>
      <w:r>
        <w:tab/>
        <w:t>tua</w:t>
      </w:r>
      <w:r>
        <w:tab/>
        <w:t>kai</w:t>
      </w:r>
      <w:r>
        <w:tab/>
        <w:t>nua</w:t>
      </w:r>
      <w:r>
        <w:tab/>
        <w:t>Tsemas</w:t>
      </w:r>
      <w:r>
        <w:tab/>
        <w:t>a</w:t>
      </w:r>
      <w:r w:rsidR="002607B3">
        <w:tab/>
        <w:t>pa-gaîu</w:t>
      </w:r>
    </w:p>
    <w:p w14:paraId="530C4C64" w14:textId="77777777" w:rsidR="00800AD8" w:rsidRDefault="00800AD8" w:rsidP="002607B3">
      <w:pPr>
        <w:pStyle w:val="InterlineTrans"/>
        <w:tabs>
          <w:tab w:val="left" w:pos="533"/>
          <w:tab w:val="left" w:pos="1622"/>
          <w:tab w:val="left" w:pos="2126"/>
          <w:tab w:val="left" w:pos="2915"/>
          <w:tab w:val="left" w:pos="3404"/>
          <w:tab w:val="left" w:pos="4253"/>
          <w:tab w:val="left" w:pos="4517"/>
        </w:tabs>
        <w:rPr>
          <w:smallCaps/>
        </w:rPr>
      </w:pPr>
      <w:r>
        <w:tab/>
      </w:r>
      <w:r>
        <w:rPr>
          <w:smallCaps/>
        </w:rPr>
        <w:t>f.</w:t>
      </w:r>
      <w:r>
        <w:t>we(</w:t>
      </w:r>
      <w:r>
        <w:rPr>
          <w:smallCaps/>
        </w:rPr>
        <w:t>exc</w:t>
      </w:r>
      <w:r>
        <w:t>)</w:t>
      </w:r>
      <w:r>
        <w:tab/>
      </w:r>
      <w:r>
        <w:rPr>
          <w:smallCaps/>
        </w:rPr>
        <w:t>obl</w:t>
      </w:r>
      <w:r>
        <w:tab/>
        <w:t>speech</w:t>
      </w:r>
      <w:r>
        <w:tab/>
        <w:t>of</w:t>
      </w:r>
      <w:r>
        <w:tab/>
        <w:t>God</w:t>
      </w:r>
      <w:r>
        <w:rPr>
          <w:smallCaps/>
        </w:rPr>
        <w:tab/>
        <w:t>c</w:t>
      </w:r>
      <w:r w:rsidR="002607B3">
        <w:tab/>
        <w:t>cause-slow</w:t>
      </w:r>
    </w:p>
    <w:p w14:paraId="19DB67AE" w14:textId="77777777" w:rsidR="00800AD8" w:rsidRDefault="00800AD8">
      <w:pPr>
        <w:pStyle w:val="InterlineFree"/>
      </w:pPr>
      <w:r>
        <w:t>So now we understand the songs, we understand the word of God a little.</w:t>
      </w:r>
    </w:p>
    <w:p w14:paraId="11253F67" w14:textId="77777777" w:rsidR="002607B3" w:rsidRDefault="00DC1AE0" w:rsidP="002607B3">
      <w:pPr>
        <w:pStyle w:val="InterlineText"/>
        <w:tabs>
          <w:tab w:val="left" w:pos="533"/>
          <w:tab w:val="left" w:pos="2342"/>
          <w:tab w:val="left" w:pos="3431"/>
          <w:tab w:val="left" w:pos="3935"/>
        </w:tabs>
      </w:pPr>
      <w:r w:rsidRPr="003A1D48">
        <w:rPr>
          <w:rStyle w:val="InterlineTextNumChar"/>
        </w:rPr>
        <w:t>015</w:t>
      </w:r>
      <w:r w:rsidR="00800AD8">
        <w:tab/>
        <w:t>malevaleva</w:t>
      </w:r>
      <w:r w:rsidR="00800AD8">
        <w:tab/>
        <w:t>men</w:t>
      </w:r>
      <w:r w:rsidR="00800AD8">
        <w:tab/>
        <w:t>uta</w:t>
      </w:r>
      <w:r w:rsidR="002607B3">
        <w:tab/>
        <w:t>aravats.</w:t>
      </w:r>
    </w:p>
    <w:p w14:paraId="5CFE06F1" w14:textId="77777777" w:rsidR="00800AD8" w:rsidRDefault="00800AD8" w:rsidP="002607B3">
      <w:pPr>
        <w:pStyle w:val="InterlineGlossWithTrans"/>
        <w:tabs>
          <w:tab w:val="left" w:pos="533"/>
          <w:tab w:val="left" w:pos="2342"/>
          <w:tab w:val="left" w:pos="3431"/>
          <w:tab w:val="left" w:pos="3935"/>
        </w:tabs>
      </w:pPr>
      <w:r>
        <w:tab/>
        <w:t>ma-leva-leva</w:t>
      </w:r>
      <w:r>
        <w:tab/>
        <w:t>amen</w:t>
      </w:r>
      <w:r>
        <w:tab/>
        <w:t>uta</w:t>
      </w:r>
      <w:r w:rsidR="002607B3">
        <w:tab/>
        <w:t>a-ravats</w:t>
      </w:r>
    </w:p>
    <w:p w14:paraId="185D320E" w14:textId="77777777" w:rsidR="00800AD8" w:rsidRDefault="00800AD8" w:rsidP="002607B3">
      <w:pPr>
        <w:pStyle w:val="InterlineTransNoFree"/>
        <w:tabs>
          <w:tab w:val="left" w:pos="2342"/>
          <w:tab w:val="left" w:pos="3431"/>
          <w:tab w:val="left" w:pos="3935"/>
          <w:tab w:val="right" w:pos="8787"/>
        </w:tabs>
      </w:pPr>
      <w:r>
        <w:tab/>
      </w:r>
      <w:r>
        <w:rPr>
          <w:smallCaps/>
        </w:rPr>
        <w:t>stat</w:t>
      </w:r>
      <w:r>
        <w:t>-</w:t>
      </w:r>
      <w:r>
        <w:rPr>
          <w:smallCaps/>
        </w:rPr>
        <w:t>red</w:t>
      </w:r>
      <w:r>
        <w:t>-pleased</w:t>
      </w:r>
      <w:r>
        <w:tab/>
      </w:r>
      <w:r>
        <w:rPr>
          <w:smallCaps/>
        </w:rPr>
        <w:t>f.</w:t>
      </w:r>
      <w:r>
        <w:t>we(</w:t>
      </w:r>
      <w:r>
        <w:rPr>
          <w:smallCaps/>
        </w:rPr>
        <w:t>exc</w:t>
      </w:r>
      <w:r>
        <w:t>)</w:t>
      </w:r>
      <w:r>
        <w:tab/>
        <w:t>also</w:t>
      </w:r>
      <w:r w:rsidR="002607B3">
        <w:tab/>
      </w:r>
      <w:r w:rsidR="002607B3">
        <w:rPr>
          <w:smallCaps/>
        </w:rPr>
        <w:t>c-</w:t>
      </w:r>
      <w:r w:rsidR="002607B3">
        <w:t>true</w:t>
      </w:r>
      <w:r w:rsidR="002607B3">
        <w:tab/>
        <w:t>We are very glad.</w:t>
      </w:r>
    </w:p>
    <w:p w14:paraId="4A560925" w14:textId="77777777" w:rsidR="002607B3" w:rsidRDefault="00DC1AE0" w:rsidP="004D7B07">
      <w:pPr>
        <w:pStyle w:val="InterlineText"/>
        <w:tabs>
          <w:tab w:val="left" w:pos="533"/>
          <w:tab w:val="left" w:pos="1022"/>
          <w:tab w:val="left" w:pos="1556"/>
          <w:tab w:val="left" w:pos="3215"/>
          <w:tab w:val="left" w:pos="5159"/>
          <w:tab w:val="left" w:pos="6203"/>
          <w:tab w:val="left" w:pos="7067"/>
          <w:tab w:val="left" w:pos="7331"/>
          <w:tab w:val="left" w:pos="7835"/>
        </w:tabs>
      </w:pPr>
      <w:r w:rsidRPr="003A1D48">
        <w:rPr>
          <w:rStyle w:val="InterlineTextNumChar"/>
        </w:rPr>
        <w:t>016</w:t>
      </w:r>
      <w:r w:rsidR="00800AD8">
        <w:tab/>
        <w:t>qau</w:t>
      </w:r>
      <w:r w:rsidR="00800AD8">
        <w:tab/>
        <w:t>pai</w:t>
      </w:r>
      <w:r w:rsidR="002607B3">
        <w:tab/>
        <w:t>aitsu</w:t>
      </w:r>
      <w:r w:rsidR="002607B3">
        <w:tab/>
        <w:t>namatsadjatsadja</w:t>
      </w:r>
      <w:r w:rsidR="002607B3">
        <w:tab/>
        <w:t>itjen</w:t>
      </w:r>
      <w:r w:rsidR="002607B3">
        <w:tab/>
        <w:t>aravats</w:t>
      </w:r>
      <w:r w:rsidR="002607B3">
        <w:tab/>
        <w:t>a</w:t>
      </w:r>
      <w:r w:rsidR="002607B3">
        <w:tab/>
        <w:t>i</w:t>
      </w:r>
      <w:r w:rsidR="002607B3">
        <w:tab/>
        <w:t>Igiris</w:t>
      </w:r>
    </w:p>
    <w:p w14:paraId="61A9A3E9" w14:textId="77777777" w:rsidR="00800AD8" w:rsidRDefault="00800AD8" w:rsidP="004D7B07">
      <w:pPr>
        <w:pStyle w:val="InterlineGlossWithTrans"/>
        <w:tabs>
          <w:tab w:val="left" w:pos="533"/>
          <w:tab w:val="left" w:pos="1022"/>
          <w:tab w:val="left" w:pos="1556"/>
          <w:tab w:val="left" w:pos="3215"/>
          <w:tab w:val="left" w:pos="5159"/>
          <w:tab w:val="left" w:pos="6203"/>
          <w:tab w:val="left" w:pos="7067"/>
          <w:tab w:val="left" w:pos="7331"/>
          <w:tab w:val="left" w:pos="7835"/>
        </w:tabs>
      </w:pPr>
      <w:r>
        <w:tab/>
        <w:t>qau</w:t>
      </w:r>
      <w:r>
        <w:tab/>
        <w:t>pai</w:t>
      </w:r>
      <w:r w:rsidR="002607B3">
        <w:tab/>
        <w:t>aya-i-tsu</w:t>
      </w:r>
      <w:r w:rsidR="002607B3">
        <w:tab/>
        <w:t>na-ma-tsadja-tsadja</w:t>
      </w:r>
      <w:r w:rsidR="002607B3">
        <w:tab/>
        <w:t>itjen</w:t>
      </w:r>
      <w:r w:rsidR="002607B3">
        <w:tab/>
        <w:t>a-ravats</w:t>
      </w:r>
      <w:r w:rsidR="002607B3">
        <w:tab/>
        <w:t>a</w:t>
      </w:r>
      <w:r w:rsidR="002607B3">
        <w:tab/>
        <w:t>i</w:t>
      </w:r>
      <w:r w:rsidR="002607B3">
        <w:tab/>
        <w:t>Igiris</w:t>
      </w:r>
    </w:p>
    <w:p w14:paraId="440208D2" w14:textId="77777777" w:rsidR="00800AD8" w:rsidRDefault="00800AD8" w:rsidP="004D7B07">
      <w:pPr>
        <w:pStyle w:val="InterlineTransNoFree"/>
        <w:tabs>
          <w:tab w:val="left" w:pos="1022"/>
          <w:tab w:val="left" w:pos="1556"/>
          <w:tab w:val="left" w:pos="3215"/>
          <w:tab w:val="left" w:pos="5159"/>
          <w:tab w:val="left" w:pos="6203"/>
          <w:tab w:val="left" w:pos="7067"/>
          <w:tab w:val="left" w:pos="7331"/>
          <w:tab w:val="left" w:pos="7835"/>
        </w:tabs>
      </w:pPr>
      <w:r>
        <w:tab/>
        <w:t>so</w:t>
      </w:r>
      <w:r>
        <w:tab/>
        <w:t>well</w:t>
      </w:r>
      <w:r w:rsidR="002607B3">
        <w:tab/>
        <w:t>be.thus-</w:t>
      </w:r>
      <w:r w:rsidR="002607B3">
        <w:rPr>
          <w:smallCaps/>
        </w:rPr>
        <w:t>loc</w:t>
      </w:r>
      <w:r w:rsidR="002607B3">
        <w:t>-this</w:t>
      </w:r>
      <w:r w:rsidR="002607B3">
        <w:tab/>
      </w:r>
      <w:r w:rsidR="002607B3">
        <w:rPr>
          <w:smallCaps/>
        </w:rPr>
        <w:t>past</w:t>
      </w:r>
      <w:r w:rsidR="002607B3">
        <w:t>-</w:t>
      </w:r>
      <w:r w:rsidR="002607B3">
        <w:rPr>
          <w:smallCaps/>
        </w:rPr>
        <w:t>stat</w:t>
      </w:r>
      <w:r w:rsidR="002607B3">
        <w:t>-</w:t>
      </w:r>
      <w:r w:rsidR="002607B3">
        <w:rPr>
          <w:smallCaps/>
        </w:rPr>
        <w:t>red</w:t>
      </w:r>
      <w:r w:rsidR="002607B3">
        <w:t>-far</w:t>
      </w:r>
      <w:r w:rsidR="002607B3">
        <w:tab/>
      </w:r>
      <w:r w:rsidR="002607B3">
        <w:rPr>
          <w:smallCaps/>
        </w:rPr>
        <w:t>f.</w:t>
      </w:r>
      <w:r w:rsidR="002607B3">
        <w:t>we(</w:t>
      </w:r>
      <w:r w:rsidR="002607B3">
        <w:rPr>
          <w:smallCaps/>
        </w:rPr>
        <w:t>inc</w:t>
      </w:r>
      <w:r w:rsidR="002607B3">
        <w:t>)</w:t>
      </w:r>
      <w:r w:rsidR="002607B3">
        <w:tab/>
      </w:r>
      <w:r w:rsidR="002607B3">
        <w:rPr>
          <w:smallCaps/>
        </w:rPr>
        <w:t>c-</w:t>
      </w:r>
      <w:r w:rsidR="002607B3">
        <w:t>true</w:t>
      </w:r>
      <w:r w:rsidR="002607B3">
        <w:rPr>
          <w:smallCaps/>
        </w:rPr>
        <w:tab/>
        <w:t>c</w:t>
      </w:r>
      <w:r w:rsidR="002607B3">
        <w:tab/>
      </w:r>
      <w:r w:rsidR="002607B3">
        <w:rPr>
          <w:smallCaps/>
        </w:rPr>
        <w:t>loc</w:t>
      </w:r>
      <w:r w:rsidR="002607B3">
        <w:tab/>
        <w:t>England</w:t>
      </w:r>
    </w:p>
    <w:p w14:paraId="1D193EB3" w14:textId="77777777" w:rsidR="004D7B07" w:rsidRDefault="00800AD8" w:rsidP="004D7B07">
      <w:pPr>
        <w:pStyle w:val="InterlineText"/>
        <w:tabs>
          <w:tab w:val="left" w:pos="533"/>
          <w:tab w:val="left" w:pos="797"/>
          <w:tab w:val="left" w:pos="1301"/>
          <w:tab w:val="left" w:pos="2000"/>
          <w:tab w:val="left" w:pos="2699"/>
          <w:tab w:val="left" w:pos="3413"/>
          <w:tab w:val="left" w:pos="3902"/>
          <w:tab w:val="left" w:pos="4826"/>
          <w:tab w:val="left" w:pos="6560"/>
        </w:tabs>
      </w:pPr>
      <w:r>
        <w:tab/>
        <w:t>a</w:t>
      </w:r>
      <w:r>
        <w:tab/>
        <w:t>i</w:t>
      </w:r>
      <w:r>
        <w:tab/>
        <w:t>maza,</w:t>
      </w:r>
      <w:r>
        <w:tab/>
        <w:t>îakua</w:t>
      </w:r>
      <w:r>
        <w:tab/>
        <w:t>tjara</w:t>
      </w:r>
      <w:r w:rsidR="004D7B07">
        <w:tab/>
        <w:t>ita</w:t>
      </w:r>
      <w:r w:rsidR="004D7B07">
        <w:tab/>
        <w:t>tja</w:t>
      </w:r>
      <w:r w:rsidR="004D7B07">
        <w:tab/>
        <w:t>kininemneman,</w:t>
      </w:r>
      <w:r w:rsidR="004D7B07">
        <w:tab/>
        <w:t>tjara</w:t>
      </w:r>
    </w:p>
    <w:p w14:paraId="6C872DC5" w14:textId="77777777" w:rsidR="00800AD8" w:rsidRDefault="00800AD8" w:rsidP="004D7B07">
      <w:pPr>
        <w:pStyle w:val="InterlineGlossWithTrans"/>
        <w:tabs>
          <w:tab w:val="left" w:pos="533"/>
          <w:tab w:val="left" w:pos="797"/>
          <w:tab w:val="left" w:pos="1301"/>
          <w:tab w:val="left" w:pos="2000"/>
          <w:tab w:val="left" w:pos="2699"/>
          <w:tab w:val="left" w:pos="3413"/>
          <w:tab w:val="left" w:pos="3902"/>
          <w:tab w:val="left" w:pos="4826"/>
          <w:tab w:val="left" w:pos="6560"/>
        </w:tabs>
      </w:pPr>
      <w:r>
        <w:tab/>
        <w:t>a</w:t>
      </w:r>
      <w:r>
        <w:tab/>
        <w:t>i</w:t>
      </w:r>
      <w:r>
        <w:tab/>
        <w:t>maza</w:t>
      </w:r>
      <w:r>
        <w:tab/>
        <w:t>îakua</w:t>
      </w:r>
      <w:r>
        <w:tab/>
        <w:t>tjara</w:t>
      </w:r>
      <w:r w:rsidR="004D7B07">
        <w:tab/>
        <w:t>ita</w:t>
      </w:r>
      <w:r w:rsidR="004D7B07">
        <w:tab/>
        <w:t>tja</w:t>
      </w:r>
      <w:r w:rsidR="004D7B07">
        <w:tab/>
        <w:t>in=kinemnem-an</w:t>
      </w:r>
      <w:r w:rsidR="004D7B07">
        <w:tab/>
        <w:t>tjara</w:t>
      </w:r>
    </w:p>
    <w:p w14:paraId="18F3C91E" w14:textId="77777777" w:rsidR="00800AD8" w:rsidRDefault="00800AD8" w:rsidP="004D7B07">
      <w:pPr>
        <w:pStyle w:val="InterlineTransNoFree"/>
        <w:tabs>
          <w:tab w:val="left" w:pos="797"/>
          <w:tab w:val="left" w:pos="1301"/>
          <w:tab w:val="left" w:pos="2000"/>
          <w:tab w:val="left" w:pos="2699"/>
          <w:tab w:val="left" w:pos="3413"/>
          <w:tab w:val="left" w:pos="3902"/>
          <w:tab w:val="left" w:pos="4826"/>
          <w:tab w:val="left" w:pos="6560"/>
        </w:tabs>
      </w:pPr>
      <w:r>
        <w:rPr>
          <w:smallCaps/>
        </w:rPr>
        <w:tab/>
        <w:t>c</w:t>
      </w:r>
      <w:r>
        <w:rPr>
          <w:smallCaps/>
        </w:rPr>
        <w:tab/>
        <w:t>loc</w:t>
      </w:r>
      <w:r>
        <w:tab/>
        <w:t>here</w:t>
      </w:r>
      <w:r>
        <w:tab/>
        <w:t>but</w:t>
      </w:r>
      <w:r>
        <w:tab/>
        <w:t>surely</w:t>
      </w:r>
      <w:r w:rsidR="004D7B07">
        <w:tab/>
        <w:t>one</w:t>
      </w:r>
      <w:r w:rsidR="004D7B07">
        <w:tab/>
        <w:t>our(</w:t>
      </w:r>
      <w:r w:rsidR="004D7B07">
        <w:rPr>
          <w:smallCaps/>
        </w:rPr>
        <w:t>inc</w:t>
      </w:r>
      <w:r w:rsidR="004D7B07">
        <w:t>)</w:t>
      </w:r>
      <w:r w:rsidR="004D7B07">
        <w:tab/>
      </w:r>
      <w:r w:rsidR="004D7B07">
        <w:rPr>
          <w:smallCaps/>
        </w:rPr>
        <w:t>perf</w:t>
      </w:r>
      <w:r w:rsidR="004D7B07">
        <w:t>=think-</w:t>
      </w:r>
      <w:r w:rsidR="004D7B07">
        <w:rPr>
          <w:smallCaps/>
        </w:rPr>
        <w:t>nom</w:t>
      </w:r>
      <w:r w:rsidR="004D7B07">
        <w:tab/>
        <w:t>surely</w:t>
      </w:r>
    </w:p>
    <w:p w14:paraId="5B7742C3" w14:textId="77777777" w:rsidR="004D7B07" w:rsidRDefault="00800AD8" w:rsidP="004D7B07">
      <w:pPr>
        <w:pStyle w:val="InterlineText"/>
        <w:tabs>
          <w:tab w:val="left" w:pos="533"/>
          <w:tab w:val="left" w:pos="2642"/>
          <w:tab w:val="left" w:pos="3776"/>
          <w:tab w:val="left" w:pos="4490"/>
          <w:tab w:val="left" w:pos="6869"/>
          <w:tab w:val="left" w:pos="8003"/>
        </w:tabs>
      </w:pPr>
      <w:r>
        <w:tab/>
        <w:t>kisamuîamuîa-i</w:t>
      </w:r>
      <w:r>
        <w:tab/>
        <w:t>sakamaya,</w:t>
      </w:r>
      <w:r>
        <w:tab/>
        <w:t>tjara</w:t>
      </w:r>
      <w:r>
        <w:tab/>
        <w:t>kalevaleva-i</w:t>
      </w:r>
      <w:r w:rsidR="004D7B07">
        <w:tab/>
        <w:t>sakamaya,</w:t>
      </w:r>
      <w:r w:rsidR="004D7B07">
        <w:tab/>
        <w:t>tjara</w:t>
      </w:r>
    </w:p>
    <w:p w14:paraId="09491BE5" w14:textId="77777777" w:rsidR="00800AD8" w:rsidRDefault="00800AD8" w:rsidP="004D7B07">
      <w:pPr>
        <w:pStyle w:val="InterlineGlossWithTrans"/>
        <w:tabs>
          <w:tab w:val="left" w:pos="533"/>
          <w:tab w:val="left" w:pos="2642"/>
          <w:tab w:val="left" w:pos="3776"/>
          <w:tab w:val="left" w:pos="4490"/>
          <w:tab w:val="left" w:pos="6869"/>
          <w:tab w:val="left" w:pos="8003"/>
        </w:tabs>
      </w:pPr>
      <w:r>
        <w:tab/>
        <w:t>ki-muîa=samuîa-i</w:t>
      </w:r>
      <w:r>
        <w:tab/>
        <w:t>sakamaya</w:t>
      </w:r>
      <w:r>
        <w:tab/>
        <w:t>tjara</w:t>
      </w:r>
      <w:r>
        <w:tab/>
        <w:t>ka-leva-leva-i</w:t>
      </w:r>
      <w:r w:rsidR="004D7B07">
        <w:tab/>
        <w:t>sakamaya</w:t>
      </w:r>
      <w:r w:rsidR="004D7B07">
        <w:tab/>
        <w:t>tjara</w:t>
      </w:r>
    </w:p>
    <w:p w14:paraId="54BFC6A1" w14:textId="77777777" w:rsidR="00800AD8" w:rsidRDefault="00800AD8" w:rsidP="004D7B07">
      <w:pPr>
        <w:pStyle w:val="InterlineTransNoFree"/>
        <w:tabs>
          <w:tab w:val="left" w:pos="2642"/>
          <w:tab w:val="left" w:pos="3776"/>
          <w:tab w:val="left" w:pos="4490"/>
          <w:tab w:val="left" w:pos="6869"/>
          <w:tab w:val="left" w:pos="8003"/>
        </w:tabs>
      </w:pPr>
      <w:r>
        <w:tab/>
        <w:t>do-</w:t>
      </w:r>
      <w:r>
        <w:rPr>
          <w:smallCaps/>
        </w:rPr>
        <w:t>red</w:t>
      </w:r>
      <w:r>
        <w:t>=urgent-</w:t>
      </w:r>
      <w:r>
        <w:rPr>
          <w:smallCaps/>
        </w:rPr>
        <w:t>hort</w:t>
      </w:r>
      <w:r>
        <w:tab/>
        <w:t>only</w:t>
      </w:r>
      <w:r>
        <w:tab/>
        <w:t>surely</w:t>
      </w:r>
      <w:r>
        <w:tab/>
      </w:r>
      <w:r>
        <w:rPr>
          <w:smallCaps/>
        </w:rPr>
        <w:t>stat</w:t>
      </w:r>
      <w:r>
        <w:t>-</w:t>
      </w:r>
      <w:r>
        <w:rPr>
          <w:smallCaps/>
        </w:rPr>
        <w:t>red</w:t>
      </w:r>
      <w:r>
        <w:t>-pleased-</w:t>
      </w:r>
      <w:r>
        <w:rPr>
          <w:smallCaps/>
        </w:rPr>
        <w:t>hort</w:t>
      </w:r>
      <w:r w:rsidR="004D7B07">
        <w:tab/>
        <w:t>only</w:t>
      </w:r>
      <w:r w:rsidR="004D7B07">
        <w:tab/>
        <w:t>surely</w:t>
      </w:r>
    </w:p>
    <w:p w14:paraId="5C33EF4B" w14:textId="77777777" w:rsidR="00800AD8" w:rsidRDefault="00800AD8" w:rsidP="004D7B07">
      <w:pPr>
        <w:pStyle w:val="InterlineText"/>
        <w:tabs>
          <w:tab w:val="left" w:pos="533"/>
          <w:tab w:val="left" w:pos="2072"/>
          <w:tab w:val="left" w:pos="3146"/>
          <w:tab w:val="left" w:pos="3650"/>
        </w:tabs>
      </w:pPr>
      <w:r>
        <w:tab/>
        <w:t>zengezengeri</w:t>
      </w:r>
      <w:r>
        <w:tab/>
        <w:t>sakamaya</w:t>
      </w:r>
      <w:r>
        <w:tab/>
        <w:t>tua</w:t>
      </w:r>
      <w:r>
        <w:tab/>
        <w:t>Tsemas.</w:t>
      </w:r>
    </w:p>
    <w:p w14:paraId="4F700429" w14:textId="77777777" w:rsidR="00800AD8" w:rsidRDefault="00800AD8" w:rsidP="004D7B07">
      <w:pPr>
        <w:pStyle w:val="InterlineGlossWithTrans"/>
        <w:tabs>
          <w:tab w:val="left" w:pos="533"/>
          <w:tab w:val="left" w:pos="2072"/>
          <w:tab w:val="left" w:pos="3146"/>
          <w:tab w:val="left" w:pos="3650"/>
        </w:tabs>
      </w:pPr>
      <w:r>
        <w:tab/>
        <w:t>zenge-zenger-i</w:t>
      </w:r>
      <w:r>
        <w:tab/>
        <w:t>sakamaya</w:t>
      </w:r>
      <w:r>
        <w:tab/>
        <w:t>tua</w:t>
      </w:r>
      <w:r>
        <w:tab/>
        <w:t>Tsemas</w:t>
      </w:r>
    </w:p>
    <w:p w14:paraId="175C72A9" w14:textId="77777777" w:rsidR="00800AD8" w:rsidRDefault="00800AD8" w:rsidP="004D7B07">
      <w:pPr>
        <w:pStyle w:val="InterlineTrans"/>
        <w:tabs>
          <w:tab w:val="left" w:pos="533"/>
          <w:tab w:val="left" w:pos="2072"/>
          <w:tab w:val="left" w:pos="3146"/>
          <w:tab w:val="left" w:pos="3650"/>
        </w:tabs>
      </w:pPr>
      <w:r>
        <w:tab/>
      </w:r>
      <w:r>
        <w:rPr>
          <w:smallCaps/>
        </w:rPr>
        <w:t>red</w:t>
      </w:r>
      <w:r>
        <w:t>-beg-</w:t>
      </w:r>
      <w:r>
        <w:rPr>
          <w:smallCaps/>
        </w:rPr>
        <w:t>hort</w:t>
      </w:r>
      <w:r>
        <w:tab/>
        <w:t>only</w:t>
      </w:r>
      <w:r>
        <w:tab/>
      </w:r>
      <w:r>
        <w:rPr>
          <w:smallCaps/>
        </w:rPr>
        <w:t>obl</w:t>
      </w:r>
      <w:r>
        <w:tab/>
        <w:t>God</w:t>
      </w:r>
    </w:p>
    <w:p w14:paraId="50A78819" w14:textId="77777777" w:rsidR="00800AD8" w:rsidRDefault="00800AD8" w:rsidP="004D7B07">
      <w:pPr>
        <w:pStyle w:val="InterlineFree"/>
      </w:pPr>
      <w:r>
        <w:lastRenderedPageBreak/>
        <w:t>And now we in England and here are very far apart, but certainly we are one in thought; so let us all work hard, let us all rejoice, let us all praise God.</w:t>
      </w:r>
    </w:p>
    <w:p w14:paraId="461D0498" w14:textId="77777777" w:rsidR="004D7B07" w:rsidRDefault="00DC1AE0" w:rsidP="004D7B07">
      <w:pPr>
        <w:pStyle w:val="InterlineText"/>
        <w:tabs>
          <w:tab w:val="left" w:pos="533"/>
          <w:tab w:val="left" w:pos="1022"/>
          <w:tab w:val="left" w:pos="1556"/>
          <w:tab w:val="left" w:pos="3215"/>
          <w:tab w:val="left" w:pos="4319"/>
          <w:tab w:val="left" w:pos="4583"/>
          <w:tab w:val="left" w:pos="6272"/>
          <w:tab w:val="left" w:pos="7256"/>
        </w:tabs>
      </w:pPr>
      <w:r w:rsidRPr="003A1D48">
        <w:rPr>
          <w:rStyle w:val="InterlineTextNumChar"/>
        </w:rPr>
        <w:t>017</w:t>
      </w:r>
      <w:r w:rsidR="00800AD8">
        <w:tab/>
        <w:t>qau</w:t>
      </w:r>
      <w:r w:rsidR="00800AD8">
        <w:tab/>
        <w:t>pai</w:t>
      </w:r>
      <w:r w:rsidR="00800AD8">
        <w:tab/>
        <w:t>aitsu</w:t>
      </w:r>
      <w:r w:rsidR="00800AD8">
        <w:tab/>
        <w:t>tiamen</w:t>
      </w:r>
      <w:r w:rsidR="004D7B07">
        <w:tab/>
        <w:t>a</w:t>
      </w:r>
      <w:r w:rsidR="004D7B07">
        <w:tab/>
        <w:t>katsalisian</w:t>
      </w:r>
      <w:r w:rsidR="004D7B07">
        <w:tab/>
        <w:t>imaza</w:t>
      </w:r>
      <w:r w:rsidR="004D7B07">
        <w:tab/>
        <w:t>uri</w:t>
      </w:r>
    </w:p>
    <w:p w14:paraId="62460911" w14:textId="77777777" w:rsidR="00800AD8" w:rsidRDefault="00800AD8" w:rsidP="004D7B07">
      <w:pPr>
        <w:pStyle w:val="InterlineGlossWithTrans"/>
        <w:tabs>
          <w:tab w:val="left" w:pos="533"/>
          <w:tab w:val="left" w:pos="1022"/>
          <w:tab w:val="left" w:pos="1556"/>
          <w:tab w:val="left" w:pos="3215"/>
          <w:tab w:val="left" w:pos="4319"/>
          <w:tab w:val="left" w:pos="4583"/>
          <w:tab w:val="left" w:pos="6272"/>
          <w:tab w:val="left" w:pos="7256"/>
        </w:tabs>
      </w:pPr>
      <w:r>
        <w:tab/>
        <w:t>qau</w:t>
      </w:r>
      <w:r>
        <w:tab/>
        <w:t>pai</w:t>
      </w:r>
      <w:r>
        <w:tab/>
        <w:t>aya-i-tsu</w:t>
      </w:r>
      <w:r>
        <w:tab/>
        <w:t>ti-amen</w:t>
      </w:r>
      <w:r w:rsidR="004D7B07">
        <w:tab/>
        <w:t>a</w:t>
      </w:r>
      <w:r w:rsidR="004D7B07">
        <w:tab/>
        <w:t>ka-tsalisi-an</w:t>
      </w:r>
      <w:r w:rsidR="004D7B07">
        <w:tab/>
        <w:t>i-maza</w:t>
      </w:r>
      <w:r w:rsidR="004D7B07">
        <w:tab/>
        <w:t>uri</w:t>
      </w:r>
    </w:p>
    <w:p w14:paraId="33D6C6D0" w14:textId="77777777" w:rsidR="00800AD8" w:rsidRDefault="00800AD8" w:rsidP="004D7B07">
      <w:pPr>
        <w:pStyle w:val="InterlineTransNoFree"/>
        <w:tabs>
          <w:tab w:val="left" w:pos="1022"/>
          <w:tab w:val="left" w:pos="1556"/>
          <w:tab w:val="left" w:pos="3215"/>
          <w:tab w:val="left" w:pos="4319"/>
          <w:tab w:val="left" w:pos="4583"/>
          <w:tab w:val="left" w:pos="6272"/>
          <w:tab w:val="left" w:pos="7256"/>
        </w:tabs>
      </w:pPr>
      <w:r>
        <w:tab/>
        <w:t>so</w:t>
      </w:r>
      <w:r>
        <w:tab/>
        <w:t>well</w:t>
      </w:r>
      <w:r>
        <w:tab/>
        <w:t>be.thus-</w:t>
      </w:r>
      <w:r>
        <w:rPr>
          <w:smallCaps/>
        </w:rPr>
        <w:t>loc</w:t>
      </w:r>
      <w:r>
        <w:t>-this</w:t>
      </w:r>
      <w:r>
        <w:tab/>
      </w:r>
      <w:r>
        <w:rPr>
          <w:smallCaps/>
        </w:rPr>
        <w:t>f-</w:t>
      </w:r>
      <w:r>
        <w:t>we(</w:t>
      </w:r>
      <w:r>
        <w:rPr>
          <w:smallCaps/>
        </w:rPr>
        <w:t>exc</w:t>
      </w:r>
      <w:r>
        <w:t>)</w:t>
      </w:r>
      <w:r w:rsidR="004D7B07">
        <w:rPr>
          <w:smallCaps/>
        </w:rPr>
        <w:tab/>
        <w:t>c</w:t>
      </w:r>
      <w:r w:rsidR="004D7B07">
        <w:rPr>
          <w:smallCaps/>
        </w:rPr>
        <w:tab/>
      </w:r>
      <w:r w:rsidR="004D7B07">
        <w:t>main-slope-</w:t>
      </w:r>
      <w:r w:rsidR="004D7B07">
        <w:rPr>
          <w:smallCaps/>
        </w:rPr>
        <w:t>nom</w:t>
      </w:r>
      <w:r w:rsidR="004D7B07">
        <w:tab/>
      </w:r>
      <w:r w:rsidR="004D7B07">
        <w:rPr>
          <w:smallCaps/>
        </w:rPr>
        <w:t>loc</w:t>
      </w:r>
      <w:r w:rsidR="004D7B07">
        <w:t>-here</w:t>
      </w:r>
      <w:r w:rsidR="004D7B07">
        <w:tab/>
        <w:t>will</w:t>
      </w:r>
    </w:p>
    <w:p w14:paraId="5195FA25" w14:textId="77777777" w:rsidR="00800AD8" w:rsidRDefault="00800AD8" w:rsidP="004D7B07">
      <w:pPr>
        <w:pStyle w:val="InterlineText"/>
        <w:tabs>
          <w:tab w:val="left" w:pos="533"/>
          <w:tab w:val="left" w:pos="1712"/>
          <w:tab w:val="left" w:pos="2801"/>
          <w:tab w:val="left" w:pos="3290"/>
          <w:tab w:val="left" w:pos="5069"/>
          <w:tab w:val="left" w:pos="6158"/>
          <w:tab w:val="left" w:pos="6647"/>
        </w:tabs>
      </w:pPr>
      <w:r>
        <w:tab/>
        <w:t>zemenger</w:t>
      </w:r>
      <w:r>
        <w:tab/>
        <w:t>amen,</w:t>
      </w:r>
      <w:r>
        <w:tab/>
        <w:t>uri</w:t>
      </w:r>
      <w:r>
        <w:tab/>
        <w:t>malevanan</w:t>
      </w:r>
      <w:r>
        <w:tab/>
        <w:t>amen,</w:t>
      </w:r>
      <w:r>
        <w:tab/>
        <w:t>uri</w:t>
      </w:r>
      <w:r>
        <w:tab/>
        <w:t>semukub</w:t>
      </w:r>
    </w:p>
    <w:p w14:paraId="01AA3C74" w14:textId="77777777" w:rsidR="00800AD8" w:rsidRDefault="00800AD8" w:rsidP="004D7B07">
      <w:pPr>
        <w:pStyle w:val="InterlineGlossWithTrans"/>
        <w:tabs>
          <w:tab w:val="left" w:pos="533"/>
          <w:tab w:val="left" w:pos="1712"/>
          <w:tab w:val="left" w:pos="2801"/>
          <w:tab w:val="left" w:pos="3290"/>
          <w:tab w:val="left" w:pos="5069"/>
          <w:tab w:val="left" w:pos="6158"/>
          <w:tab w:val="left" w:pos="6647"/>
        </w:tabs>
      </w:pPr>
      <w:r>
        <w:tab/>
        <w:t>em=zenger</w:t>
      </w:r>
      <w:r>
        <w:tab/>
        <w:t>amen</w:t>
      </w:r>
      <w:r>
        <w:tab/>
        <w:t>uri</w:t>
      </w:r>
      <w:r>
        <w:tab/>
        <w:t>ma-leva-anan</w:t>
      </w:r>
      <w:r>
        <w:tab/>
        <w:t>amen</w:t>
      </w:r>
      <w:r>
        <w:tab/>
        <w:t>uri</w:t>
      </w:r>
      <w:r>
        <w:tab/>
        <w:t>em=sukub</w:t>
      </w:r>
    </w:p>
    <w:p w14:paraId="7ADDEDE7" w14:textId="77777777" w:rsidR="00800AD8" w:rsidRDefault="00800AD8" w:rsidP="004D7B07">
      <w:pPr>
        <w:pStyle w:val="InterlineTransNoFree"/>
        <w:tabs>
          <w:tab w:val="left" w:pos="1712"/>
          <w:tab w:val="left" w:pos="2801"/>
          <w:tab w:val="left" w:pos="3290"/>
          <w:tab w:val="left" w:pos="5069"/>
          <w:tab w:val="left" w:pos="6158"/>
          <w:tab w:val="left" w:pos="6647"/>
        </w:tabs>
      </w:pPr>
      <w:r>
        <w:tab/>
      </w:r>
      <w:r>
        <w:rPr>
          <w:smallCaps/>
        </w:rPr>
        <w:t>af</w:t>
      </w:r>
      <w:r>
        <w:t>=beg</w:t>
      </w:r>
      <w:r>
        <w:tab/>
      </w:r>
      <w:r>
        <w:rPr>
          <w:smallCaps/>
        </w:rPr>
        <w:t>f.</w:t>
      </w:r>
      <w:r>
        <w:t>we(</w:t>
      </w:r>
      <w:r>
        <w:rPr>
          <w:smallCaps/>
        </w:rPr>
        <w:t>exc</w:t>
      </w:r>
      <w:r>
        <w:t>)</w:t>
      </w:r>
      <w:r>
        <w:tab/>
        <w:t>will</w:t>
      </w:r>
      <w:r>
        <w:tab/>
      </w:r>
      <w:r>
        <w:rPr>
          <w:smallCaps/>
        </w:rPr>
        <w:t>stat</w:t>
      </w:r>
      <w:r>
        <w:t>-pleased-still</w:t>
      </w:r>
      <w:r>
        <w:tab/>
      </w:r>
      <w:r>
        <w:rPr>
          <w:smallCaps/>
        </w:rPr>
        <w:t>f.</w:t>
      </w:r>
      <w:r>
        <w:t>we(</w:t>
      </w:r>
      <w:r>
        <w:rPr>
          <w:smallCaps/>
        </w:rPr>
        <w:t>exc</w:t>
      </w:r>
      <w:r>
        <w:t>)</w:t>
      </w:r>
      <w:r>
        <w:tab/>
        <w:t>will</w:t>
      </w:r>
      <w:r>
        <w:tab/>
      </w:r>
      <w:r>
        <w:rPr>
          <w:smallCaps/>
        </w:rPr>
        <w:t>af</w:t>
      </w:r>
      <w:r>
        <w:t>=bow.head</w:t>
      </w:r>
    </w:p>
    <w:p w14:paraId="2EFCA6DD" w14:textId="77777777" w:rsidR="004D7B07" w:rsidRDefault="00800AD8" w:rsidP="004D7B07">
      <w:pPr>
        <w:pStyle w:val="InterlineText"/>
        <w:tabs>
          <w:tab w:val="left" w:pos="533"/>
          <w:tab w:val="left" w:pos="1622"/>
          <w:tab w:val="left" w:pos="2126"/>
          <w:tab w:val="left" w:pos="2975"/>
          <w:tab w:val="left" w:pos="3239"/>
          <w:tab w:val="left" w:pos="4418"/>
          <w:tab w:val="left" w:pos="5612"/>
          <w:tab w:val="left" w:pos="5876"/>
          <w:tab w:val="left" w:pos="6845"/>
          <w:tab w:val="left" w:pos="7619"/>
        </w:tabs>
      </w:pPr>
      <w:r>
        <w:tab/>
        <w:t>amen</w:t>
      </w:r>
      <w:r>
        <w:tab/>
        <w:t>tua</w:t>
      </w:r>
      <w:r>
        <w:tab/>
        <w:t>Tsemas</w:t>
      </w:r>
      <w:r>
        <w:tab/>
        <w:t>a</w:t>
      </w:r>
      <w:r>
        <w:tab/>
        <w:t>palangda</w:t>
      </w:r>
      <w:r w:rsidR="004D7B07">
        <w:tab/>
        <w:t>tjanumun</w:t>
      </w:r>
      <w:r w:rsidR="004D7B07">
        <w:tab/>
        <w:t>a</w:t>
      </w:r>
      <w:r w:rsidR="004D7B07">
        <w:tab/>
        <w:t>nia</w:t>
      </w:r>
      <w:r w:rsidR="004D7B07">
        <w:tab/>
        <w:t>kaka</w:t>
      </w:r>
      <w:r w:rsidR="004D7B07">
        <w:tab/>
        <w:t>i</w:t>
      </w:r>
    </w:p>
    <w:p w14:paraId="2D9A398A" w14:textId="77777777" w:rsidR="00800AD8" w:rsidRDefault="00800AD8" w:rsidP="004D7B07">
      <w:pPr>
        <w:pStyle w:val="InterlineGlossWithTrans"/>
        <w:tabs>
          <w:tab w:val="left" w:pos="533"/>
          <w:tab w:val="left" w:pos="1622"/>
          <w:tab w:val="left" w:pos="2126"/>
          <w:tab w:val="left" w:pos="2975"/>
          <w:tab w:val="left" w:pos="3239"/>
          <w:tab w:val="left" w:pos="4418"/>
          <w:tab w:val="left" w:pos="5612"/>
          <w:tab w:val="left" w:pos="5876"/>
          <w:tab w:val="left" w:pos="6845"/>
          <w:tab w:val="left" w:pos="7619"/>
        </w:tabs>
      </w:pPr>
      <w:r>
        <w:tab/>
        <w:t>amen</w:t>
      </w:r>
      <w:r>
        <w:tab/>
        <w:t>tua</w:t>
      </w:r>
      <w:r>
        <w:tab/>
        <w:t>Tsemas</w:t>
      </w:r>
      <w:r>
        <w:tab/>
        <w:t>a</w:t>
      </w:r>
      <w:r>
        <w:tab/>
        <w:t>pa-langeda</w:t>
      </w:r>
      <w:r w:rsidR="004D7B07">
        <w:tab/>
        <w:t>tjanu-mun</w:t>
      </w:r>
      <w:r w:rsidR="004D7B07">
        <w:tab/>
        <w:t>a</w:t>
      </w:r>
      <w:r w:rsidR="004D7B07">
        <w:tab/>
        <w:t>nia</w:t>
      </w:r>
      <w:r w:rsidR="004D7B07">
        <w:tab/>
        <w:t>kaka</w:t>
      </w:r>
      <w:r w:rsidR="004D7B07">
        <w:tab/>
        <w:t>i</w:t>
      </w:r>
    </w:p>
    <w:p w14:paraId="109E2107" w14:textId="77777777" w:rsidR="00800AD8" w:rsidRDefault="00800AD8" w:rsidP="004D7B07">
      <w:pPr>
        <w:pStyle w:val="InterlineTransNoFree"/>
        <w:tabs>
          <w:tab w:val="left" w:pos="1622"/>
          <w:tab w:val="left" w:pos="2126"/>
          <w:tab w:val="left" w:pos="2975"/>
          <w:tab w:val="left" w:pos="3239"/>
          <w:tab w:val="left" w:pos="4418"/>
          <w:tab w:val="left" w:pos="5612"/>
          <w:tab w:val="left" w:pos="5876"/>
          <w:tab w:val="left" w:pos="6845"/>
          <w:tab w:val="left" w:pos="7619"/>
        </w:tabs>
      </w:pPr>
      <w:r>
        <w:tab/>
      </w:r>
      <w:r>
        <w:rPr>
          <w:smallCaps/>
        </w:rPr>
        <w:t>f.</w:t>
      </w:r>
      <w:r>
        <w:t>we(</w:t>
      </w:r>
      <w:r>
        <w:rPr>
          <w:smallCaps/>
        </w:rPr>
        <w:t>exc</w:t>
      </w:r>
      <w:r>
        <w:t>)</w:t>
      </w:r>
      <w:r>
        <w:tab/>
      </w:r>
      <w:r>
        <w:rPr>
          <w:smallCaps/>
        </w:rPr>
        <w:t>obl</w:t>
      </w:r>
      <w:r>
        <w:tab/>
        <w:t>God</w:t>
      </w:r>
      <w:r>
        <w:rPr>
          <w:smallCaps/>
        </w:rPr>
        <w:tab/>
        <w:t>c</w:t>
      </w:r>
      <w:r>
        <w:rPr>
          <w:smallCaps/>
        </w:rPr>
        <w:tab/>
      </w:r>
      <w:r>
        <w:t>cause-hear</w:t>
      </w:r>
      <w:r w:rsidR="004D7B07">
        <w:tab/>
      </w:r>
      <w:r w:rsidR="004D7B07">
        <w:rPr>
          <w:smallCaps/>
        </w:rPr>
        <w:t>obl</w:t>
      </w:r>
      <w:r w:rsidR="004D7B07">
        <w:t>-you(</w:t>
      </w:r>
      <w:r w:rsidR="004D7B07">
        <w:rPr>
          <w:smallCaps/>
        </w:rPr>
        <w:t>p</w:t>
      </w:r>
      <w:r w:rsidR="004D7B07">
        <w:t>)</w:t>
      </w:r>
      <w:r w:rsidR="004D7B07">
        <w:rPr>
          <w:smallCaps/>
        </w:rPr>
        <w:tab/>
        <w:t>c</w:t>
      </w:r>
      <w:r w:rsidR="004D7B07">
        <w:rPr>
          <w:smallCaps/>
        </w:rPr>
        <w:tab/>
      </w:r>
      <w:r w:rsidR="004D7B07">
        <w:t>our(</w:t>
      </w:r>
      <w:r w:rsidR="004D7B07">
        <w:rPr>
          <w:smallCaps/>
        </w:rPr>
        <w:t>exc</w:t>
      </w:r>
      <w:r w:rsidR="004D7B07">
        <w:t>)</w:t>
      </w:r>
      <w:r w:rsidR="004D7B07">
        <w:tab/>
        <w:t>sibling</w:t>
      </w:r>
      <w:r w:rsidR="004D7B07">
        <w:tab/>
      </w:r>
      <w:r w:rsidR="004D7B07">
        <w:rPr>
          <w:smallCaps/>
        </w:rPr>
        <w:t>loc</w:t>
      </w:r>
    </w:p>
    <w:p w14:paraId="1D65BE5F" w14:textId="77777777" w:rsidR="00800AD8" w:rsidRDefault="00800AD8" w:rsidP="004D7B07">
      <w:pPr>
        <w:pStyle w:val="InterlineText"/>
        <w:tabs>
          <w:tab w:val="left" w:pos="533"/>
          <w:tab w:val="left" w:pos="1457"/>
          <w:tab w:val="left" w:pos="1721"/>
        </w:tabs>
      </w:pPr>
      <w:r>
        <w:tab/>
        <w:t>Igiris</w:t>
      </w:r>
      <w:r>
        <w:tab/>
        <w:t>a</w:t>
      </w:r>
      <w:r>
        <w:tab/>
        <w:t>mapuîat.</w:t>
      </w:r>
    </w:p>
    <w:p w14:paraId="6344F829" w14:textId="77777777" w:rsidR="00800AD8" w:rsidRDefault="00800AD8" w:rsidP="004D7B07">
      <w:pPr>
        <w:pStyle w:val="InterlineGlossWithTrans"/>
        <w:tabs>
          <w:tab w:val="left" w:pos="533"/>
          <w:tab w:val="left" w:pos="1457"/>
          <w:tab w:val="left" w:pos="1721"/>
        </w:tabs>
      </w:pPr>
      <w:r>
        <w:tab/>
        <w:t>Igiris</w:t>
      </w:r>
      <w:r>
        <w:tab/>
        <w:t>a</w:t>
      </w:r>
      <w:r>
        <w:tab/>
        <w:t>ma-puîat</w:t>
      </w:r>
    </w:p>
    <w:p w14:paraId="67F118D4" w14:textId="77777777" w:rsidR="00800AD8" w:rsidRDefault="00800AD8" w:rsidP="004D7B07">
      <w:pPr>
        <w:pStyle w:val="InterlineTrans"/>
        <w:tabs>
          <w:tab w:val="left" w:pos="533"/>
          <w:tab w:val="left" w:pos="1457"/>
          <w:tab w:val="left" w:pos="1721"/>
        </w:tabs>
      </w:pPr>
      <w:r>
        <w:tab/>
        <w:t>England</w:t>
      </w:r>
      <w:r>
        <w:rPr>
          <w:smallCaps/>
        </w:rPr>
        <w:tab/>
        <w:t>c</w:t>
      </w:r>
      <w:r>
        <w:rPr>
          <w:smallCaps/>
        </w:rPr>
        <w:tab/>
        <w:t>num</w:t>
      </w:r>
      <w:r>
        <w:t>-all</w:t>
      </w:r>
    </w:p>
    <w:p w14:paraId="27527859" w14:textId="77777777" w:rsidR="00800AD8" w:rsidRDefault="00800AD8">
      <w:pPr>
        <w:pStyle w:val="InterlineFree"/>
      </w:pPr>
      <w:r>
        <w:t>And now we mountain people here are going to praise, to rejoice, to worship God, for all you our brothers and sisters in England to hear.</w:t>
      </w:r>
    </w:p>
    <w:p w14:paraId="21DFC76D" w14:textId="77777777" w:rsidR="00800AD8" w:rsidRDefault="00800AD8" w:rsidP="004D7B07">
      <w:pPr>
        <w:pStyle w:val="FullTranslation"/>
      </w:pPr>
      <w:r>
        <w:t>Our brothers and sisters in England, let us continue to rejoice in God. As for God he sent his only son Jesus here to the world, and we are saved, and all we human beings in the world are made his children, and we are all made brothers and sisters together. We truly rejoice in God. Now you our brothers and sisters in England you first knew of the love of God. You came to us from far away in the west to here in Taiwan. From 80 years ago you were here teaching us. Now there are very many churches here in Taiwan. And now and in the last few years(?) very many people have built up your house your body, God. And now we people of the mountain slopes have all become believers, we have passed the time of misery because of our sins; and we are very glad. We rejoice and say: You, God, have saved us, and you our brothers and sisters of England have brought to us the word of God. Two years ago you also sent teacher Whitehorn here to Taiwan, to learn our mountain language and to put your word into mountain language; we are very glad. During his time here he has worked hard to put into mountain language our songs of praise to God. These our-the word of God too, we have put a lot into mountain language. So now we understand the songs, we understand the word of God a little. We are very glad. And now we in England and here are very far apart, but certainly we are one in thought; so let us all work hard, let us all rejoice, let us all praise God. And now we mountain people here are going to praise, to rejoice, to worship God, for all you our brothers and sisters in England to h</w:t>
      </w:r>
      <w:r w:rsidR="004D7B07">
        <w:t>ear.</w:t>
      </w:r>
    </w:p>
    <w:p w14:paraId="20F252F4" w14:textId="77777777" w:rsidR="00800AD8" w:rsidRDefault="00800AD8">
      <w:pPr>
        <w:pStyle w:val="Heading4"/>
      </w:pPr>
      <w:r w:rsidRPr="00DC1AE0">
        <w:rPr>
          <w:rStyle w:val="NumTextHeadingChar"/>
        </w:rPr>
        <w:t>095</w:t>
      </w:r>
      <w:r>
        <w:t xml:space="preserve"> P</w:t>
      </w:r>
      <w:r w:rsidR="004D7B07">
        <w:t>RAYER</w:t>
      </w:r>
      <w:r w:rsidR="004D7B07">
        <w:br/>
        <w:t>M</w:t>
      </w:r>
      <w:r>
        <w:t>akazayazaya dialect</w:t>
      </w:r>
    </w:p>
    <w:p w14:paraId="0B651085" w14:textId="77777777" w:rsidR="004D7B07" w:rsidRDefault="00DC1AE0" w:rsidP="004D7B07">
      <w:pPr>
        <w:pStyle w:val="InterlineText"/>
        <w:tabs>
          <w:tab w:val="left" w:pos="533"/>
          <w:tab w:val="left" w:pos="1067"/>
          <w:tab w:val="left" w:pos="2726"/>
          <w:tab w:val="left" w:pos="3215"/>
          <w:tab w:val="left" w:pos="4589"/>
          <w:tab w:val="left" w:pos="5678"/>
          <w:tab w:val="left" w:pos="6872"/>
          <w:tab w:val="left" w:pos="7136"/>
        </w:tabs>
      </w:pPr>
      <w:r w:rsidRPr="003A1D48">
        <w:rPr>
          <w:rStyle w:val="InterlineTextNumChar"/>
        </w:rPr>
        <w:t>001</w:t>
      </w:r>
      <w:r w:rsidR="00800AD8">
        <w:tab/>
        <w:t>pai</w:t>
      </w:r>
      <w:r w:rsidR="00800AD8">
        <w:tab/>
        <w:t>aitsu</w:t>
      </w:r>
      <w:r w:rsidR="00800AD8">
        <w:tab/>
        <w:t>uri</w:t>
      </w:r>
      <w:r w:rsidR="004D7B07">
        <w:tab/>
        <w:t>maleva</w:t>
      </w:r>
      <w:r w:rsidR="004D7B07">
        <w:tab/>
        <w:t>men</w:t>
      </w:r>
      <w:r w:rsidR="004D7B07">
        <w:tab/>
        <w:t>tjanusun</w:t>
      </w:r>
      <w:r w:rsidR="004D7B07">
        <w:tab/>
        <w:t>a</w:t>
      </w:r>
      <w:r w:rsidR="004D7B07">
        <w:tab/>
        <w:t>naqemati</w:t>
      </w:r>
    </w:p>
    <w:p w14:paraId="3F37626F" w14:textId="77777777" w:rsidR="00800AD8" w:rsidRDefault="00800AD8" w:rsidP="004D7B07">
      <w:pPr>
        <w:pStyle w:val="InterlineGlossWithTrans"/>
        <w:tabs>
          <w:tab w:val="left" w:pos="533"/>
          <w:tab w:val="left" w:pos="1067"/>
          <w:tab w:val="left" w:pos="2726"/>
          <w:tab w:val="left" w:pos="3215"/>
          <w:tab w:val="left" w:pos="4589"/>
          <w:tab w:val="left" w:pos="5678"/>
          <w:tab w:val="left" w:pos="6872"/>
          <w:tab w:val="left" w:pos="7136"/>
        </w:tabs>
      </w:pPr>
      <w:r>
        <w:tab/>
        <w:t>pai</w:t>
      </w:r>
      <w:r>
        <w:tab/>
        <w:t>aya-i-tsu</w:t>
      </w:r>
      <w:r>
        <w:tab/>
        <w:t>uri</w:t>
      </w:r>
      <w:r w:rsidR="004D7B07">
        <w:tab/>
        <w:t>ma-leva</w:t>
      </w:r>
      <w:r w:rsidR="004D7B07">
        <w:tab/>
        <w:t>amen</w:t>
      </w:r>
      <w:r w:rsidR="004D7B07">
        <w:tab/>
        <w:t>tjanu-sun</w:t>
      </w:r>
      <w:r w:rsidR="004D7B07">
        <w:tab/>
        <w:t>a</w:t>
      </w:r>
      <w:r w:rsidR="004D7B07">
        <w:tab/>
        <w:t>na-em=qati</w:t>
      </w:r>
    </w:p>
    <w:p w14:paraId="4AC804EE" w14:textId="77777777" w:rsidR="00800AD8" w:rsidRDefault="00800AD8" w:rsidP="004D7B07">
      <w:pPr>
        <w:pStyle w:val="InterlineTransNoFree"/>
        <w:tabs>
          <w:tab w:val="left" w:pos="1067"/>
          <w:tab w:val="left" w:pos="2726"/>
          <w:tab w:val="left" w:pos="3215"/>
          <w:tab w:val="left" w:pos="4589"/>
          <w:tab w:val="left" w:pos="5678"/>
          <w:tab w:val="left" w:pos="6872"/>
          <w:tab w:val="left" w:pos="7136"/>
        </w:tabs>
      </w:pPr>
      <w:r>
        <w:tab/>
        <w:t>well</w:t>
      </w:r>
      <w:r>
        <w:tab/>
        <w:t>be.thus-</w:t>
      </w:r>
      <w:r>
        <w:rPr>
          <w:smallCaps/>
        </w:rPr>
        <w:t>loc</w:t>
      </w:r>
      <w:r>
        <w:t>-this</w:t>
      </w:r>
      <w:r>
        <w:tab/>
        <w:t>will</w:t>
      </w:r>
      <w:r w:rsidR="004D7B07">
        <w:tab/>
      </w:r>
      <w:r w:rsidR="004D7B07">
        <w:rPr>
          <w:smallCaps/>
        </w:rPr>
        <w:t>stat</w:t>
      </w:r>
      <w:r w:rsidR="004D7B07">
        <w:t>-pleased</w:t>
      </w:r>
      <w:r w:rsidR="004D7B07">
        <w:tab/>
      </w:r>
      <w:r w:rsidR="004D7B07">
        <w:rPr>
          <w:smallCaps/>
        </w:rPr>
        <w:t>f.</w:t>
      </w:r>
      <w:r w:rsidR="004D7B07">
        <w:t>we(</w:t>
      </w:r>
      <w:r w:rsidR="004D7B07">
        <w:rPr>
          <w:smallCaps/>
        </w:rPr>
        <w:t>exc</w:t>
      </w:r>
      <w:r w:rsidR="004D7B07">
        <w:t>)</w:t>
      </w:r>
      <w:r w:rsidR="004D7B07">
        <w:tab/>
      </w:r>
      <w:r w:rsidR="004D7B07">
        <w:rPr>
          <w:smallCaps/>
        </w:rPr>
        <w:t>obl</w:t>
      </w:r>
      <w:r w:rsidR="004D7B07">
        <w:t>-you(</w:t>
      </w:r>
      <w:r w:rsidR="004D7B07">
        <w:rPr>
          <w:smallCaps/>
        </w:rPr>
        <w:t>s</w:t>
      </w:r>
      <w:r w:rsidR="004D7B07">
        <w:t>)</w:t>
      </w:r>
      <w:r w:rsidR="004D7B07">
        <w:tab/>
      </w:r>
      <w:r w:rsidR="004D7B07">
        <w:rPr>
          <w:smallCaps/>
        </w:rPr>
        <w:t>c</w:t>
      </w:r>
      <w:r w:rsidR="004D7B07">
        <w:tab/>
      </w:r>
      <w:r w:rsidR="004D7B07">
        <w:rPr>
          <w:smallCaps/>
        </w:rPr>
        <w:t>past</w:t>
      </w:r>
      <w:r w:rsidR="004D7B07">
        <w:t>-</w:t>
      </w:r>
      <w:r w:rsidR="004D7B07">
        <w:rPr>
          <w:smallCaps/>
        </w:rPr>
        <w:t>af</w:t>
      </w:r>
      <w:r w:rsidR="004D7B07">
        <w:t>=create</w:t>
      </w:r>
    </w:p>
    <w:p w14:paraId="7671F8AC" w14:textId="77777777" w:rsidR="00800AD8" w:rsidRDefault="00800AD8" w:rsidP="004D7B07">
      <w:pPr>
        <w:pStyle w:val="InterlineText"/>
        <w:tabs>
          <w:tab w:val="left" w:pos="533"/>
          <w:tab w:val="left" w:pos="797"/>
        </w:tabs>
      </w:pPr>
      <w:r>
        <w:tab/>
        <w:t>a</w:t>
      </w:r>
      <w:r>
        <w:tab/>
        <w:t>Tsemas.</w:t>
      </w:r>
    </w:p>
    <w:p w14:paraId="0D5DD300" w14:textId="77777777" w:rsidR="00800AD8" w:rsidRDefault="00800AD8" w:rsidP="004D7B07">
      <w:pPr>
        <w:pStyle w:val="InterlineGlossWithTrans"/>
        <w:tabs>
          <w:tab w:val="left" w:pos="533"/>
          <w:tab w:val="left" w:pos="797"/>
        </w:tabs>
      </w:pPr>
      <w:r>
        <w:tab/>
        <w:t>a</w:t>
      </w:r>
      <w:r>
        <w:tab/>
        <w:t>Tsemas</w:t>
      </w:r>
    </w:p>
    <w:p w14:paraId="63746BDB" w14:textId="77777777" w:rsidR="00800AD8" w:rsidRDefault="00800AD8" w:rsidP="004D7B07">
      <w:pPr>
        <w:pStyle w:val="InterlineTransNoFree"/>
        <w:tabs>
          <w:tab w:val="left" w:pos="797"/>
          <w:tab w:val="right" w:pos="8789"/>
        </w:tabs>
      </w:pPr>
      <w:r>
        <w:rPr>
          <w:smallCaps/>
        </w:rPr>
        <w:tab/>
        <w:t>c</w:t>
      </w:r>
      <w:r>
        <w:rPr>
          <w:smallCaps/>
        </w:rPr>
        <w:tab/>
      </w:r>
      <w:r>
        <w:t>God</w:t>
      </w:r>
      <w:r w:rsidR="004D7B07">
        <w:tab/>
        <w:t>And now we will rejoice in you, creator God.</w:t>
      </w:r>
    </w:p>
    <w:p w14:paraId="045AADFE" w14:textId="77777777" w:rsidR="004D7B07" w:rsidRDefault="00DC1AE0" w:rsidP="004D7B07">
      <w:pPr>
        <w:pStyle w:val="InterlineText"/>
        <w:tabs>
          <w:tab w:val="left" w:pos="533"/>
          <w:tab w:val="left" w:pos="1067"/>
          <w:tab w:val="left" w:pos="2726"/>
          <w:tab w:val="left" w:pos="2990"/>
          <w:tab w:val="left" w:pos="3494"/>
          <w:tab w:val="left" w:pos="5213"/>
          <w:tab w:val="left" w:pos="6152"/>
          <w:tab w:val="left" w:pos="6416"/>
          <w:tab w:val="left" w:pos="7265"/>
        </w:tabs>
      </w:pPr>
      <w:r w:rsidRPr="003A1D48">
        <w:rPr>
          <w:rStyle w:val="InterlineTextNumChar"/>
        </w:rPr>
        <w:t>002</w:t>
      </w:r>
      <w:r w:rsidR="00800AD8">
        <w:tab/>
        <w:t>pai</w:t>
      </w:r>
      <w:r w:rsidR="00800AD8">
        <w:tab/>
        <w:t>aitsu</w:t>
      </w:r>
      <w:r w:rsidR="00800AD8">
        <w:tab/>
        <w:t>a</w:t>
      </w:r>
      <w:r w:rsidR="00800AD8">
        <w:tab/>
        <w:t>i</w:t>
      </w:r>
      <w:r w:rsidR="004D7B07">
        <w:tab/>
        <w:t>katsauan</w:t>
      </w:r>
      <w:r w:rsidR="004D7B07">
        <w:tab/>
        <w:t>tisun</w:t>
      </w:r>
      <w:r w:rsidR="004D7B07">
        <w:tab/>
        <w:t>a</w:t>
      </w:r>
      <w:r w:rsidR="004D7B07">
        <w:tab/>
        <w:t>Tsemas</w:t>
      </w:r>
      <w:r w:rsidR="004D7B07">
        <w:tab/>
        <w:t>a</w:t>
      </w:r>
    </w:p>
    <w:p w14:paraId="25D19F4C" w14:textId="77777777" w:rsidR="00800AD8" w:rsidRDefault="00800AD8" w:rsidP="004D7B07">
      <w:pPr>
        <w:pStyle w:val="InterlineGlossWithTrans"/>
        <w:tabs>
          <w:tab w:val="left" w:pos="533"/>
          <w:tab w:val="left" w:pos="1067"/>
          <w:tab w:val="left" w:pos="2726"/>
          <w:tab w:val="left" w:pos="2990"/>
          <w:tab w:val="left" w:pos="3494"/>
          <w:tab w:val="left" w:pos="5213"/>
          <w:tab w:val="left" w:pos="6152"/>
          <w:tab w:val="left" w:pos="6416"/>
          <w:tab w:val="left" w:pos="7265"/>
        </w:tabs>
      </w:pPr>
      <w:r>
        <w:tab/>
        <w:t>pai</w:t>
      </w:r>
      <w:r>
        <w:tab/>
        <w:t>aya-i-tsu</w:t>
      </w:r>
      <w:r>
        <w:tab/>
        <w:t>a</w:t>
      </w:r>
      <w:r>
        <w:tab/>
        <w:t>i</w:t>
      </w:r>
      <w:r w:rsidR="004D7B07">
        <w:tab/>
        <w:t>ka-tsau-an</w:t>
      </w:r>
      <w:r w:rsidR="004D7B07">
        <w:tab/>
        <w:t>ti-sun</w:t>
      </w:r>
      <w:r w:rsidR="004D7B07">
        <w:tab/>
        <w:t>a</w:t>
      </w:r>
      <w:r w:rsidR="004D7B07">
        <w:tab/>
        <w:t>Tsemas</w:t>
      </w:r>
      <w:r w:rsidR="004D7B07">
        <w:tab/>
        <w:t>a</w:t>
      </w:r>
    </w:p>
    <w:p w14:paraId="75D8FF06" w14:textId="77777777" w:rsidR="00800AD8" w:rsidRDefault="00800AD8" w:rsidP="004D7B07">
      <w:pPr>
        <w:pStyle w:val="InterlineTransNoFree"/>
        <w:tabs>
          <w:tab w:val="left" w:pos="1067"/>
          <w:tab w:val="left" w:pos="2726"/>
          <w:tab w:val="left" w:pos="2990"/>
          <w:tab w:val="left" w:pos="3494"/>
          <w:tab w:val="left" w:pos="5213"/>
          <w:tab w:val="left" w:pos="6152"/>
          <w:tab w:val="left" w:pos="6416"/>
          <w:tab w:val="left" w:pos="7265"/>
        </w:tabs>
      </w:pPr>
      <w:r>
        <w:tab/>
        <w:t>well</w:t>
      </w:r>
      <w:r>
        <w:tab/>
        <w:t>be.thus-</w:t>
      </w:r>
      <w:r>
        <w:rPr>
          <w:smallCaps/>
        </w:rPr>
        <w:t>loc</w:t>
      </w:r>
      <w:r>
        <w:t>-this</w:t>
      </w:r>
      <w:r>
        <w:rPr>
          <w:smallCaps/>
        </w:rPr>
        <w:tab/>
        <w:t>c</w:t>
      </w:r>
      <w:r>
        <w:rPr>
          <w:smallCaps/>
        </w:rPr>
        <w:tab/>
        <w:t>loc</w:t>
      </w:r>
      <w:r w:rsidR="004D7B07">
        <w:tab/>
        <w:t>main-being-</w:t>
      </w:r>
      <w:r w:rsidR="004D7B07">
        <w:rPr>
          <w:smallCaps/>
        </w:rPr>
        <w:t>nom</w:t>
      </w:r>
      <w:r w:rsidR="004D7B07">
        <w:tab/>
      </w:r>
      <w:r w:rsidR="004D7B07">
        <w:rPr>
          <w:smallCaps/>
        </w:rPr>
        <w:t>f-</w:t>
      </w:r>
      <w:r w:rsidR="004D7B07">
        <w:t>you(</w:t>
      </w:r>
      <w:r w:rsidR="004D7B07">
        <w:rPr>
          <w:smallCaps/>
        </w:rPr>
        <w:t>s</w:t>
      </w:r>
      <w:r w:rsidR="004D7B07">
        <w:t>)</w:t>
      </w:r>
      <w:r w:rsidR="004D7B07">
        <w:rPr>
          <w:smallCaps/>
        </w:rPr>
        <w:tab/>
        <w:t>c</w:t>
      </w:r>
      <w:r w:rsidR="004D7B07">
        <w:rPr>
          <w:smallCaps/>
        </w:rPr>
        <w:tab/>
      </w:r>
      <w:r w:rsidR="004D7B07">
        <w:t>God</w:t>
      </w:r>
      <w:r w:rsidR="004D7B07">
        <w:tab/>
      </w:r>
      <w:r w:rsidR="004D7B07">
        <w:rPr>
          <w:smallCaps/>
        </w:rPr>
        <w:t>c</w:t>
      </w:r>
    </w:p>
    <w:p w14:paraId="20BC6FE9" w14:textId="77777777" w:rsidR="004D7B07" w:rsidRDefault="00800AD8" w:rsidP="004D7B07">
      <w:pPr>
        <w:pStyle w:val="InterlineText"/>
        <w:tabs>
          <w:tab w:val="left" w:pos="533"/>
          <w:tab w:val="left" w:pos="2117"/>
          <w:tab w:val="left" w:pos="3281"/>
          <w:tab w:val="left" w:pos="3545"/>
          <w:tab w:val="left" w:pos="4559"/>
          <w:tab w:val="left" w:pos="5483"/>
        </w:tabs>
      </w:pPr>
      <w:r>
        <w:tab/>
        <w:t>naqemati,</w:t>
      </w:r>
      <w:r>
        <w:tab/>
        <w:t>mavan</w:t>
      </w:r>
      <w:r>
        <w:tab/>
        <w:t>a</w:t>
      </w:r>
      <w:r w:rsidR="004D7B07">
        <w:tab/>
        <w:t>muri</w:t>
      </w:r>
      <w:r w:rsidR="004D7B07">
        <w:tab/>
        <w:t>nia</w:t>
      </w:r>
      <w:r w:rsidR="004D7B07">
        <w:tab/>
        <w:t>sikaleva.</w:t>
      </w:r>
    </w:p>
    <w:p w14:paraId="781DF251" w14:textId="77777777" w:rsidR="00800AD8" w:rsidRDefault="00800AD8" w:rsidP="004D7B07">
      <w:pPr>
        <w:pStyle w:val="InterlineGlossWithTrans"/>
        <w:tabs>
          <w:tab w:val="left" w:pos="533"/>
          <w:tab w:val="left" w:pos="2117"/>
          <w:tab w:val="left" w:pos="3281"/>
          <w:tab w:val="left" w:pos="3545"/>
          <w:tab w:val="left" w:pos="4559"/>
          <w:tab w:val="left" w:pos="5483"/>
        </w:tabs>
      </w:pPr>
      <w:r>
        <w:tab/>
        <w:t>na-em=qati</w:t>
      </w:r>
      <w:r>
        <w:tab/>
        <w:t>ma-avan</w:t>
      </w:r>
      <w:r>
        <w:tab/>
        <w:t>a</w:t>
      </w:r>
      <w:r w:rsidR="004D7B07">
        <w:tab/>
        <w:t>ma-uri</w:t>
      </w:r>
      <w:r w:rsidR="004D7B07">
        <w:tab/>
        <w:t>nia</w:t>
      </w:r>
      <w:r w:rsidR="004D7B07">
        <w:tab/>
        <w:t>si-ka-leva</w:t>
      </w:r>
    </w:p>
    <w:p w14:paraId="2FE601DE" w14:textId="77777777" w:rsidR="00800AD8" w:rsidRDefault="00800AD8" w:rsidP="004D7B07">
      <w:pPr>
        <w:pStyle w:val="InterlineTrans"/>
        <w:tabs>
          <w:tab w:val="left" w:pos="533"/>
          <w:tab w:val="left" w:pos="2117"/>
          <w:tab w:val="left" w:pos="3281"/>
          <w:tab w:val="left" w:pos="3545"/>
          <w:tab w:val="left" w:pos="4559"/>
          <w:tab w:val="left" w:pos="5483"/>
        </w:tabs>
        <w:rPr>
          <w:smallCaps/>
        </w:rPr>
      </w:pPr>
      <w:r>
        <w:tab/>
      </w:r>
      <w:r>
        <w:rPr>
          <w:smallCaps/>
        </w:rPr>
        <w:t>past</w:t>
      </w:r>
      <w:r>
        <w:t>-</w:t>
      </w:r>
      <w:r>
        <w:rPr>
          <w:smallCaps/>
        </w:rPr>
        <w:t>af</w:t>
      </w:r>
      <w:r>
        <w:t>=create</w:t>
      </w:r>
      <w:r>
        <w:tab/>
      </w:r>
      <w:r>
        <w:rPr>
          <w:smallCaps/>
        </w:rPr>
        <w:t>stat</w:t>
      </w:r>
      <w:r>
        <w:t>-exact</w:t>
      </w:r>
      <w:r>
        <w:rPr>
          <w:smallCaps/>
        </w:rPr>
        <w:tab/>
        <w:t>c</w:t>
      </w:r>
      <w:r w:rsidR="004D7B07">
        <w:tab/>
      </w:r>
      <w:r w:rsidR="004D7B07">
        <w:rPr>
          <w:smallCaps/>
        </w:rPr>
        <w:t>stat</w:t>
      </w:r>
      <w:r w:rsidR="004D7B07">
        <w:t>-will</w:t>
      </w:r>
      <w:r w:rsidR="004D7B07">
        <w:tab/>
        <w:t>we(</w:t>
      </w:r>
      <w:r w:rsidR="004D7B07">
        <w:rPr>
          <w:smallCaps/>
        </w:rPr>
        <w:t>exc</w:t>
      </w:r>
      <w:r w:rsidR="004D7B07">
        <w:t>)</w:t>
      </w:r>
      <w:r w:rsidR="004D7B07">
        <w:tab/>
      </w:r>
      <w:r w:rsidR="004D7B07">
        <w:rPr>
          <w:smallCaps/>
        </w:rPr>
        <w:t>if</w:t>
      </w:r>
      <w:r w:rsidR="004D7B07">
        <w:t>-?-pleased</w:t>
      </w:r>
    </w:p>
    <w:p w14:paraId="25E25F9E" w14:textId="77777777" w:rsidR="00800AD8" w:rsidRDefault="00800AD8">
      <w:pPr>
        <w:pStyle w:val="InterlineFree"/>
      </w:pPr>
      <w:r>
        <w:t>It is you, God, who created this world, and for that we rejoice in you.</w:t>
      </w:r>
    </w:p>
    <w:p w14:paraId="787AEC30" w14:textId="77777777" w:rsidR="00800AD8" w:rsidRDefault="00DC1AE0" w:rsidP="004D7B07">
      <w:pPr>
        <w:pStyle w:val="InterlineText"/>
        <w:tabs>
          <w:tab w:val="left" w:pos="533"/>
          <w:tab w:val="left" w:pos="1517"/>
          <w:tab w:val="left" w:pos="2051"/>
          <w:tab w:val="left" w:pos="3710"/>
          <w:tab w:val="left" w:pos="4469"/>
          <w:tab w:val="left" w:pos="6593"/>
          <w:tab w:val="left" w:pos="7682"/>
          <w:tab w:val="left" w:pos="7946"/>
        </w:tabs>
      </w:pPr>
      <w:r w:rsidRPr="003A1D48">
        <w:rPr>
          <w:rStyle w:val="InterlineTextNumChar"/>
        </w:rPr>
        <w:t>003</w:t>
      </w:r>
      <w:r w:rsidR="00800AD8">
        <w:tab/>
        <w:t>sa</w:t>
      </w:r>
      <w:r w:rsidR="00133DBC">
        <w:sym w:font="SILDoulos IPA93" w:char="F03F"/>
      </w:r>
      <w:r w:rsidR="00800AD8">
        <w:t>a</w:t>
      </w:r>
      <w:r w:rsidR="00800AD8">
        <w:tab/>
        <w:t>pai</w:t>
      </w:r>
      <w:r w:rsidR="00800AD8">
        <w:tab/>
        <w:t>aitsu</w:t>
      </w:r>
      <w:r w:rsidR="00800AD8">
        <w:tab/>
        <w:t>su</w:t>
      </w:r>
      <w:r w:rsidR="00800AD8">
        <w:tab/>
        <w:t>pinasuîivatjan</w:t>
      </w:r>
      <w:r w:rsidR="00800AD8">
        <w:tab/>
        <w:t>amen</w:t>
      </w:r>
      <w:r w:rsidR="00800AD8">
        <w:tab/>
        <w:t>a</w:t>
      </w:r>
      <w:r w:rsidR="004D7B07">
        <w:tab/>
        <w:t>Tsemas,</w:t>
      </w:r>
    </w:p>
    <w:p w14:paraId="1EC3EBB2" w14:textId="77777777" w:rsidR="00800AD8" w:rsidRDefault="00800AD8" w:rsidP="004D7B07">
      <w:pPr>
        <w:pStyle w:val="InterlineGlossWithTrans"/>
        <w:tabs>
          <w:tab w:val="left" w:pos="533"/>
          <w:tab w:val="left" w:pos="1517"/>
          <w:tab w:val="left" w:pos="2051"/>
          <w:tab w:val="left" w:pos="3710"/>
          <w:tab w:val="left" w:pos="4469"/>
          <w:tab w:val="left" w:pos="6593"/>
          <w:tab w:val="left" w:pos="7682"/>
          <w:tab w:val="left" w:pos="7946"/>
        </w:tabs>
      </w:pPr>
      <w:r>
        <w:tab/>
        <w:t>sa-ka</w:t>
      </w:r>
      <w:r>
        <w:tab/>
        <w:t>pai</w:t>
      </w:r>
      <w:r>
        <w:tab/>
        <w:t>aya-i-tsu</w:t>
      </w:r>
      <w:r>
        <w:tab/>
        <w:t>su</w:t>
      </w:r>
      <w:r>
        <w:tab/>
        <w:t>in=pa-suîivatj-an</w:t>
      </w:r>
      <w:r>
        <w:tab/>
        <w:t>amen</w:t>
      </w:r>
      <w:r>
        <w:tab/>
        <w:t>a</w:t>
      </w:r>
      <w:r w:rsidR="004D7B07">
        <w:tab/>
        <w:t>Tsemas</w:t>
      </w:r>
    </w:p>
    <w:p w14:paraId="5D35C1B0" w14:textId="77777777" w:rsidR="00800AD8" w:rsidRDefault="00800AD8" w:rsidP="004D7B07">
      <w:pPr>
        <w:pStyle w:val="InterlineTransNoFree"/>
        <w:tabs>
          <w:tab w:val="left" w:pos="1517"/>
          <w:tab w:val="left" w:pos="2051"/>
          <w:tab w:val="left" w:pos="3710"/>
          <w:tab w:val="left" w:pos="4469"/>
          <w:tab w:val="left" w:pos="6593"/>
          <w:tab w:val="left" w:pos="7682"/>
          <w:tab w:val="left" w:pos="7946"/>
        </w:tabs>
        <w:rPr>
          <w:smallCaps/>
        </w:rPr>
      </w:pPr>
      <w:r>
        <w:tab/>
        <w:t>and-after</w:t>
      </w:r>
      <w:r>
        <w:tab/>
        <w:t>well</w:t>
      </w:r>
      <w:r>
        <w:tab/>
        <w:t>be.thus-</w:t>
      </w:r>
      <w:r>
        <w:rPr>
          <w:smallCaps/>
        </w:rPr>
        <w:t>loc</w:t>
      </w:r>
      <w:r>
        <w:t>-this</w:t>
      </w:r>
      <w:r>
        <w:tab/>
        <w:t>you(</w:t>
      </w:r>
      <w:r>
        <w:rPr>
          <w:smallCaps/>
        </w:rPr>
        <w:t>s</w:t>
      </w:r>
      <w:r>
        <w:t>)</w:t>
      </w:r>
      <w:r>
        <w:tab/>
      </w:r>
      <w:r>
        <w:rPr>
          <w:smallCaps/>
        </w:rPr>
        <w:t>perf</w:t>
      </w:r>
      <w:r>
        <w:t>=cause-peace-</w:t>
      </w:r>
      <w:r>
        <w:rPr>
          <w:smallCaps/>
        </w:rPr>
        <w:t>lf</w:t>
      </w:r>
      <w:r>
        <w:tab/>
      </w:r>
      <w:r>
        <w:rPr>
          <w:smallCaps/>
        </w:rPr>
        <w:t>f.</w:t>
      </w:r>
      <w:r>
        <w:t>we(</w:t>
      </w:r>
      <w:r>
        <w:rPr>
          <w:smallCaps/>
        </w:rPr>
        <w:t>exc</w:t>
      </w:r>
      <w:r>
        <w:t>)</w:t>
      </w:r>
      <w:r>
        <w:rPr>
          <w:smallCaps/>
        </w:rPr>
        <w:tab/>
        <w:t>c</w:t>
      </w:r>
      <w:r w:rsidR="004D7B07">
        <w:tab/>
        <w:t>God</w:t>
      </w:r>
    </w:p>
    <w:p w14:paraId="7254555A" w14:textId="77777777" w:rsidR="004D7B07" w:rsidRDefault="00800AD8" w:rsidP="004D7B07">
      <w:pPr>
        <w:pStyle w:val="InterlineText"/>
        <w:tabs>
          <w:tab w:val="left" w:pos="533"/>
          <w:tab w:val="left" w:pos="1292"/>
          <w:tab w:val="left" w:pos="3131"/>
          <w:tab w:val="left" w:pos="4220"/>
          <w:tab w:val="left" w:pos="5129"/>
          <w:tab w:val="left" w:pos="6053"/>
          <w:tab w:val="left" w:pos="7757"/>
          <w:tab w:val="left" w:pos="8021"/>
        </w:tabs>
      </w:pPr>
      <w:r>
        <w:lastRenderedPageBreak/>
        <w:tab/>
        <w:t>su</w:t>
      </w:r>
      <w:r>
        <w:tab/>
        <w:t>kinizangan</w:t>
      </w:r>
      <w:r w:rsidR="004D7B07">
        <w:tab/>
        <w:t>amen</w:t>
      </w:r>
      <w:r w:rsidR="004D7B07">
        <w:tab/>
        <w:t>tusa</w:t>
      </w:r>
      <w:r w:rsidR="004D7B07">
        <w:tab/>
        <w:t>nia</w:t>
      </w:r>
      <w:r w:rsidR="004D7B07">
        <w:tab/>
        <w:t>pinatsalivat</w:t>
      </w:r>
      <w:r w:rsidR="004D7B07">
        <w:tab/>
        <w:t>a</w:t>
      </w:r>
      <w:r w:rsidR="004D7B07">
        <w:tab/>
        <w:t>qadaw;</w:t>
      </w:r>
    </w:p>
    <w:p w14:paraId="285B446C" w14:textId="77777777" w:rsidR="00800AD8" w:rsidRDefault="00800AD8" w:rsidP="004D7B07">
      <w:pPr>
        <w:pStyle w:val="InterlineGlossWithTrans"/>
        <w:tabs>
          <w:tab w:val="left" w:pos="533"/>
          <w:tab w:val="left" w:pos="1292"/>
          <w:tab w:val="left" w:pos="3131"/>
          <w:tab w:val="left" w:pos="4220"/>
          <w:tab w:val="left" w:pos="5129"/>
          <w:tab w:val="left" w:pos="6053"/>
          <w:tab w:val="left" w:pos="7757"/>
          <w:tab w:val="left" w:pos="8021"/>
        </w:tabs>
      </w:pPr>
      <w:r>
        <w:tab/>
        <w:t>su</w:t>
      </w:r>
      <w:r>
        <w:tab/>
        <w:t>in=ki-zang-an</w:t>
      </w:r>
      <w:r w:rsidR="004D7B07">
        <w:tab/>
        <w:t>amen</w:t>
      </w:r>
      <w:r w:rsidR="004D7B07">
        <w:tab/>
        <w:t>tu-tsa</w:t>
      </w:r>
      <w:r w:rsidR="004D7B07">
        <w:tab/>
        <w:t>nia</w:t>
      </w:r>
      <w:r w:rsidR="004D7B07">
        <w:tab/>
        <w:t>in=pa-tsalivat</w:t>
      </w:r>
      <w:r w:rsidR="004D7B07">
        <w:tab/>
        <w:t>a</w:t>
      </w:r>
      <w:r w:rsidR="004D7B07">
        <w:tab/>
        <w:t>qadaw</w:t>
      </w:r>
    </w:p>
    <w:p w14:paraId="505CBE46" w14:textId="77777777" w:rsidR="00800AD8" w:rsidRDefault="00800AD8" w:rsidP="004D7B07">
      <w:pPr>
        <w:pStyle w:val="InterlineTransNoFree"/>
        <w:tabs>
          <w:tab w:val="left" w:pos="1292"/>
          <w:tab w:val="left" w:pos="3131"/>
          <w:tab w:val="left" w:pos="4220"/>
          <w:tab w:val="left" w:pos="5129"/>
          <w:tab w:val="left" w:pos="6053"/>
          <w:tab w:val="left" w:pos="7757"/>
          <w:tab w:val="left" w:pos="8021"/>
        </w:tabs>
      </w:pPr>
      <w:r>
        <w:tab/>
        <w:t>you(</w:t>
      </w:r>
      <w:r>
        <w:rPr>
          <w:smallCaps/>
        </w:rPr>
        <w:t>s</w:t>
      </w:r>
      <w:r>
        <w:t>)</w:t>
      </w:r>
      <w:r>
        <w:tab/>
      </w:r>
      <w:r>
        <w:rPr>
          <w:smallCaps/>
        </w:rPr>
        <w:t>perf</w:t>
      </w:r>
      <w:r>
        <w:t>=do-guard-</w:t>
      </w:r>
      <w:r>
        <w:rPr>
          <w:smallCaps/>
        </w:rPr>
        <w:t>lf</w:t>
      </w:r>
      <w:r w:rsidR="004D7B07">
        <w:tab/>
      </w:r>
      <w:r w:rsidR="004D7B07">
        <w:rPr>
          <w:smallCaps/>
        </w:rPr>
        <w:t>f.</w:t>
      </w:r>
      <w:r w:rsidR="004D7B07">
        <w:t>we(</w:t>
      </w:r>
      <w:r w:rsidR="004D7B07">
        <w:rPr>
          <w:smallCaps/>
        </w:rPr>
        <w:t>exc</w:t>
      </w:r>
      <w:r w:rsidR="004D7B07">
        <w:t>)</w:t>
      </w:r>
      <w:r w:rsidR="004D7B07">
        <w:tab/>
      </w:r>
      <w:r w:rsidR="004D7B07">
        <w:rPr>
          <w:smallCaps/>
        </w:rPr>
        <w:t>obl</w:t>
      </w:r>
      <w:r w:rsidR="004D7B07">
        <w:t>-this</w:t>
      </w:r>
      <w:r w:rsidR="004D7B07">
        <w:tab/>
        <w:t>we(</w:t>
      </w:r>
      <w:r w:rsidR="004D7B07">
        <w:rPr>
          <w:smallCaps/>
        </w:rPr>
        <w:t>exc</w:t>
      </w:r>
      <w:r w:rsidR="004D7B07">
        <w:t>)</w:t>
      </w:r>
      <w:r w:rsidR="004D7B07">
        <w:tab/>
      </w:r>
      <w:r w:rsidR="004D7B07">
        <w:rPr>
          <w:smallCaps/>
        </w:rPr>
        <w:t>perf</w:t>
      </w:r>
      <w:r w:rsidR="004D7B07">
        <w:t>=cause-pass</w:t>
      </w:r>
      <w:r w:rsidR="004D7B07">
        <w:rPr>
          <w:smallCaps/>
        </w:rPr>
        <w:tab/>
        <w:t>c</w:t>
      </w:r>
      <w:r w:rsidR="004D7B07">
        <w:rPr>
          <w:smallCaps/>
        </w:rPr>
        <w:tab/>
      </w:r>
      <w:r w:rsidR="004D7B07">
        <w:t>sun</w:t>
      </w:r>
    </w:p>
    <w:p w14:paraId="10FC5182" w14:textId="77777777" w:rsidR="00800AD8" w:rsidRDefault="00800AD8" w:rsidP="004D7B07">
      <w:pPr>
        <w:pStyle w:val="InterlineText"/>
        <w:tabs>
          <w:tab w:val="left" w:pos="533"/>
          <w:tab w:val="left" w:pos="2342"/>
          <w:tab w:val="left" w:pos="3431"/>
        </w:tabs>
      </w:pPr>
      <w:r>
        <w:tab/>
        <w:t>malevaleva</w:t>
      </w:r>
      <w:r>
        <w:tab/>
        <w:t>men</w:t>
      </w:r>
      <w:r>
        <w:tab/>
        <w:t>aravats.</w:t>
      </w:r>
    </w:p>
    <w:p w14:paraId="3ACFA60B" w14:textId="77777777" w:rsidR="00800AD8" w:rsidRDefault="00800AD8" w:rsidP="004D7B07">
      <w:pPr>
        <w:pStyle w:val="InterlineGlossWithTrans"/>
        <w:tabs>
          <w:tab w:val="left" w:pos="533"/>
          <w:tab w:val="left" w:pos="2342"/>
          <w:tab w:val="left" w:pos="3431"/>
        </w:tabs>
      </w:pPr>
      <w:r>
        <w:tab/>
        <w:t>ma-leva-leva</w:t>
      </w:r>
      <w:r>
        <w:tab/>
        <w:t>amen</w:t>
      </w:r>
      <w:r>
        <w:tab/>
        <w:t>a-ravats</w:t>
      </w:r>
    </w:p>
    <w:p w14:paraId="4B21C837" w14:textId="77777777" w:rsidR="00800AD8" w:rsidRDefault="00800AD8" w:rsidP="004D7B07">
      <w:pPr>
        <w:pStyle w:val="InterlineTrans"/>
        <w:tabs>
          <w:tab w:val="left" w:pos="533"/>
          <w:tab w:val="left" w:pos="2342"/>
          <w:tab w:val="left" w:pos="3431"/>
        </w:tabs>
      </w:pPr>
      <w:r>
        <w:tab/>
      </w:r>
      <w:r>
        <w:rPr>
          <w:smallCaps/>
        </w:rPr>
        <w:t>stat</w:t>
      </w:r>
      <w:r>
        <w:t>-</w:t>
      </w:r>
      <w:r>
        <w:rPr>
          <w:smallCaps/>
        </w:rPr>
        <w:t>red</w:t>
      </w:r>
      <w:r>
        <w:t>-pleased</w:t>
      </w:r>
      <w:r>
        <w:tab/>
      </w:r>
      <w:r>
        <w:rPr>
          <w:smallCaps/>
        </w:rPr>
        <w:t>f.</w:t>
      </w:r>
      <w:r>
        <w:t>we(</w:t>
      </w:r>
      <w:r>
        <w:rPr>
          <w:smallCaps/>
        </w:rPr>
        <w:t>exc</w:t>
      </w:r>
      <w:r>
        <w:t>)</w:t>
      </w:r>
      <w:r>
        <w:tab/>
      </w:r>
      <w:r>
        <w:rPr>
          <w:smallCaps/>
        </w:rPr>
        <w:t>c-</w:t>
      </w:r>
      <w:r>
        <w:t>true</w:t>
      </w:r>
    </w:p>
    <w:p w14:paraId="6A0AC61C" w14:textId="77777777" w:rsidR="00800AD8" w:rsidRDefault="00800AD8">
      <w:pPr>
        <w:pStyle w:val="InterlineFree"/>
      </w:pPr>
      <w:r>
        <w:t>And now you, God, have given us peace, you have guarded us through the past days; we rejoice greatly in you.</w:t>
      </w:r>
    </w:p>
    <w:p w14:paraId="3A5F2219" w14:textId="77777777" w:rsidR="004D7B07" w:rsidRDefault="00DC1AE0" w:rsidP="004D7B07">
      <w:pPr>
        <w:pStyle w:val="InterlineText"/>
        <w:tabs>
          <w:tab w:val="left" w:pos="533"/>
          <w:tab w:val="left" w:pos="1022"/>
          <w:tab w:val="left" w:pos="1556"/>
          <w:tab w:val="left" w:pos="3215"/>
          <w:tab w:val="left" w:pos="4904"/>
          <w:tab w:val="left" w:pos="5993"/>
          <w:tab w:val="left" w:pos="6497"/>
        </w:tabs>
      </w:pPr>
      <w:r w:rsidRPr="003A1D48">
        <w:rPr>
          <w:rStyle w:val="InterlineTextNumChar"/>
        </w:rPr>
        <w:t>004</w:t>
      </w:r>
      <w:r w:rsidR="00800AD8">
        <w:tab/>
        <w:t>qau</w:t>
      </w:r>
      <w:r w:rsidR="00800AD8">
        <w:tab/>
        <w:t>pai</w:t>
      </w:r>
      <w:r w:rsidR="00800AD8">
        <w:tab/>
        <w:t>aitsu</w:t>
      </w:r>
      <w:r w:rsidR="004D7B07">
        <w:tab/>
        <w:t>imazanga</w:t>
      </w:r>
      <w:r w:rsidR="004D7B07">
        <w:tab/>
        <w:t>men</w:t>
      </w:r>
      <w:r w:rsidR="004D7B07">
        <w:tab/>
        <w:t>i</w:t>
      </w:r>
      <w:r w:rsidR="004D7B07">
        <w:tab/>
        <w:t>tjaiqayaw</w:t>
      </w:r>
    </w:p>
    <w:p w14:paraId="6EABF192" w14:textId="77777777" w:rsidR="00800AD8" w:rsidRDefault="00800AD8" w:rsidP="004D7B07">
      <w:pPr>
        <w:pStyle w:val="InterlineGlossWithTrans"/>
        <w:tabs>
          <w:tab w:val="left" w:pos="533"/>
          <w:tab w:val="left" w:pos="1022"/>
          <w:tab w:val="left" w:pos="1556"/>
          <w:tab w:val="left" w:pos="3215"/>
          <w:tab w:val="left" w:pos="4904"/>
          <w:tab w:val="left" w:pos="5993"/>
          <w:tab w:val="left" w:pos="6497"/>
        </w:tabs>
      </w:pPr>
      <w:r>
        <w:tab/>
        <w:t>qau</w:t>
      </w:r>
      <w:r>
        <w:tab/>
        <w:t>pai</w:t>
      </w:r>
      <w:r>
        <w:tab/>
        <w:t>aya-i-tsu</w:t>
      </w:r>
      <w:r w:rsidR="004D7B07">
        <w:tab/>
        <w:t>i-maza-anga</w:t>
      </w:r>
      <w:r w:rsidR="004D7B07">
        <w:tab/>
        <w:t>amen</w:t>
      </w:r>
      <w:r w:rsidR="004D7B07">
        <w:tab/>
        <w:t>i</w:t>
      </w:r>
      <w:r w:rsidR="004D7B07">
        <w:tab/>
        <w:t>tjai-qayaw</w:t>
      </w:r>
    </w:p>
    <w:p w14:paraId="555F5BBC" w14:textId="77777777" w:rsidR="00800AD8" w:rsidRDefault="00800AD8" w:rsidP="004D7B07">
      <w:pPr>
        <w:pStyle w:val="InterlineTransNoFree"/>
        <w:tabs>
          <w:tab w:val="left" w:pos="1022"/>
          <w:tab w:val="left" w:pos="1556"/>
          <w:tab w:val="left" w:pos="3215"/>
          <w:tab w:val="left" w:pos="4904"/>
          <w:tab w:val="left" w:pos="5993"/>
          <w:tab w:val="left" w:pos="6497"/>
        </w:tabs>
      </w:pPr>
      <w:r>
        <w:tab/>
        <w:t>so</w:t>
      </w:r>
      <w:r>
        <w:tab/>
        <w:t>well</w:t>
      </w:r>
      <w:r>
        <w:tab/>
        <w:t>be.thus-</w:t>
      </w:r>
      <w:r>
        <w:rPr>
          <w:smallCaps/>
        </w:rPr>
        <w:t>loc</w:t>
      </w:r>
      <w:r>
        <w:t>-this</w:t>
      </w:r>
      <w:r w:rsidR="004D7B07">
        <w:tab/>
      </w:r>
      <w:r w:rsidR="004D7B07">
        <w:rPr>
          <w:smallCaps/>
        </w:rPr>
        <w:t>loc</w:t>
      </w:r>
      <w:r w:rsidR="004D7B07">
        <w:t>-here-indeed</w:t>
      </w:r>
      <w:r w:rsidR="004D7B07">
        <w:tab/>
      </w:r>
      <w:r w:rsidR="004D7B07">
        <w:rPr>
          <w:smallCaps/>
        </w:rPr>
        <w:t>f.</w:t>
      </w:r>
      <w:r w:rsidR="004D7B07">
        <w:t>we(</w:t>
      </w:r>
      <w:r w:rsidR="004D7B07">
        <w:rPr>
          <w:smallCaps/>
        </w:rPr>
        <w:t>exc</w:t>
      </w:r>
      <w:r w:rsidR="004D7B07">
        <w:t>)</w:t>
      </w:r>
      <w:r w:rsidR="004D7B07">
        <w:tab/>
      </w:r>
      <w:r w:rsidR="004D7B07">
        <w:rPr>
          <w:smallCaps/>
        </w:rPr>
        <w:t>loc</w:t>
      </w:r>
      <w:r w:rsidR="004D7B07">
        <w:tab/>
      </w:r>
      <w:r w:rsidR="004D7B07">
        <w:rPr>
          <w:smallCaps/>
        </w:rPr>
        <w:t>obl</w:t>
      </w:r>
      <w:r w:rsidR="004D7B07">
        <w:t>-front</w:t>
      </w:r>
    </w:p>
    <w:p w14:paraId="464F1224" w14:textId="77777777" w:rsidR="004D7B07" w:rsidRDefault="00800AD8" w:rsidP="004D7B07">
      <w:pPr>
        <w:pStyle w:val="InterlineText"/>
        <w:tabs>
          <w:tab w:val="left" w:pos="533"/>
          <w:tab w:val="left" w:pos="1727"/>
          <w:tab w:val="left" w:pos="1991"/>
          <w:tab w:val="left" w:pos="4025"/>
          <w:tab w:val="left" w:pos="4289"/>
          <w:tab w:val="left" w:pos="4778"/>
          <w:tab w:val="left" w:pos="6362"/>
          <w:tab w:val="left" w:pos="6626"/>
          <w:tab w:val="left" w:pos="7115"/>
        </w:tabs>
      </w:pPr>
      <w:r>
        <w:tab/>
        <w:t>tjanusun</w:t>
      </w:r>
      <w:r w:rsidR="004D7B07">
        <w:tab/>
        <w:t>a</w:t>
      </w:r>
      <w:r w:rsidR="004D7B07">
        <w:tab/>
        <w:t>namaqepu</w:t>
      </w:r>
      <w:r w:rsidR="004D7B07">
        <w:tab/>
        <w:t>a</w:t>
      </w:r>
      <w:r w:rsidR="004D7B07">
        <w:tab/>
        <w:t>uri</w:t>
      </w:r>
      <w:r w:rsidR="004D7B07">
        <w:tab/>
        <w:t>semenasenay</w:t>
      </w:r>
      <w:r w:rsidR="004D7B07">
        <w:tab/>
        <w:t>a</w:t>
      </w:r>
      <w:r w:rsidR="004D7B07">
        <w:tab/>
        <w:t>uri</w:t>
      </w:r>
      <w:r w:rsidR="004D7B07">
        <w:tab/>
        <w:t>semupusupu</w:t>
      </w:r>
    </w:p>
    <w:p w14:paraId="6277B68F" w14:textId="77777777" w:rsidR="00800AD8" w:rsidRDefault="00800AD8" w:rsidP="004D7B07">
      <w:pPr>
        <w:pStyle w:val="InterlineGlossWithTrans"/>
        <w:tabs>
          <w:tab w:val="left" w:pos="533"/>
          <w:tab w:val="left" w:pos="1727"/>
          <w:tab w:val="left" w:pos="1991"/>
          <w:tab w:val="left" w:pos="4025"/>
          <w:tab w:val="left" w:pos="4289"/>
          <w:tab w:val="left" w:pos="4778"/>
          <w:tab w:val="left" w:pos="6362"/>
          <w:tab w:val="left" w:pos="6626"/>
          <w:tab w:val="left" w:pos="7115"/>
        </w:tabs>
      </w:pPr>
      <w:r>
        <w:tab/>
        <w:t>tjanu-sun</w:t>
      </w:r>
      <w:r w:rsidR="004D7B07">
        <w:tab/>
        <w:t>a</w:t>
      </w:r>
      <w:r w:rsidR="004D7B07">
        <w:tab/>
        <w:t>na-ma-qepu</w:t>
      </w:r>
      <w:r w:rsidR="004D7B07">
        <w:tab/>
        <w:t>a</w:t>
      </w:r>
      <w:r w:rsidR="004D7B07">
        <w:tab/>
        <w:t>uri</w:t>
      </w:r>
      <w:r w:rsidR="004D7B07">
        <w:tab/>
        <w:t>em=sena-senay</w:t>
      </w:r>
      <w:r w:rsidR="004D7B07">
        <w:tab/>
        <w:t>a</w:t>
      </w:r>
      <w:r w:rsidR="004D7B07">
        <w:tab/>
        <w:t>uri</w:t>
      </w:r>
      <w:r w:rsidR="004D7B07">
        <w:tab/>
        <w:t>em=supu-supu</w:t>
      </w:r>
    </w:p>
    <w:p w14:paraId="25A370BB" w14:textId="77777777" w:rsidR="00800AD8" w:rsidRDefault="004D7B07" w:rsidP="004D7B07">
      <w:pPr>
        <w:pStyle w:val="InterlineTransNoFree"/>
        <w:tabs>
          <w:tab w:val="left" w:pos="1727"/>
          <w:tab w:val="left" w:pos="1991"/>
          <w:tab w:val="left" w:pos="4025"/>
          <w:tab w:val="left" w:pos="4289"/>
          <w:tab w:val="left" w:pos="4778"/>
          <w:tab w:val="left" w:pos="6362"/>
          <w:tab w:val="left" w:pos="6626"/>
          <w:tab w:val="left" w:pos="7115"/>
        </w:tabs>
      </w:pPr>
      <w:r>
        <w:tab/>
      </w:r>
      <w:r>
        <w:rPr>
          <w:smallCaps/>
        </w:rPr>
        <w:t>obl</w:t>
      </w:r>
      <w:r>
        <w:t>-you(</w:t>
      </w:r>
      <w:r>
        <w:rPr>
          <w:smallCaps/>
        </w:rPr>
        <w:t>s</w:t>
      </w:r>
      <w:r>
        <w:t>)</w:t>
      </w:r>
      <w:r>
        <w:rPr>
          <w:smallCaps/>
        </w:rPr>
        <w:tab/>
        <w:t>c</w:t>
      </w:r>
      <w:r>
        <w:rPr>
          <w:smallCaps/>
        </w:rPr>
        <w:tab/>
        <w:t>past</w:t>
      </w:r>
      <w:r>
        <w:t>-</w:t>
      </w:r>
      <w:r>
        <w:rPr>
          <w:smallCaps/>
        </w:rPr>
        <w:t>stat</w:t>
      </w:r>
      <w:r>
        <w:t>-associate</w:t>
      </w:r>
      <w:r>
        <w:rPr>
          <w:smallCaps/>
        </w:rPr>
        <w:tab/>
        <w:t>c</w:t>
      </w:r>
      <w:r>
        <w:rPr>
          <w:smallCaps/>
        </w:rPr>
        <w:tab/>
      </w:r>
      <w:r>
        <w:t>will</w:t>
      </w:r>
      <w:r>
        <w:tab/>
      </w:r>
      <w:r>
        <w:rPr>
          <w:smallCaps/>
        </w:rPr>
        <w:t>af</w:t>
      </w:r>
      <w:r>
        <w:t>=</w:t>
      </w:r>
      <w:r>
        <w:rPr>
          <w:smallCaps/>
        </w:rPr>
        <w:t>red</w:t>
      </w:r>
      <w:r>
        <w:t>-chant</w:t>
      </w:r>
      <w:r>
        <w:rPr>
          <w:smallCaps/>
        </w:rPr>
        <w:tab/>
        <w:t>c</w:t>
      </w:r>
      <w:r>
        <w:rPr>
          <w:smallCaps/>
        </w:rPr>
        <w:tab/>
      </w:r>
      <w:r>
        <w:t>will</w:t>
      </w:r>
      <w:r>
        <w:tab/>
      </w:r>
      <w:r>
        <w:rPr>
          <w:smallCaps/>
        </w:rPr>
        <w:t>af</w:t>
      </w:r>
      <w:r>
        <w:t>=</w:t>
      </w:r>
      <w:r>
        <w:rPr>
          <w:smallCaps/>
        </w:rPr>
        <w:t>red</w:t>
      </w:r>
      <w:r>
        <w:t>-count</w:t>
      </w:r>
    </w:p>
    <w:p w14:paraId="0A28752D" w14:textId="77777777" w:rsidR="00800AD8" w:rsidRDefault="00800AD8" w:rsidP="004D7B07">
      <w:pPr>
        <w:pStyle w:val="InterlineText"/>
        <w:tabs>
          <w:tab w:val="left" w:pos="533"/>
          <w:tab w:val="left" w:pos="1037"/>
          <w:tab w:val="left" w:pos="1871"/>
          <w:tab w:val="left" w:pos="3980"/>
          <w:tab w:val="left" w:pos="4244"/>
        </w:tabs>
      </w:pPr>
      <w:r>
        <w:tab/>
        <w:t>tua</w:t>
      </w:r>
      <w:r>
        <w:tab/>
        <w:t>su</w:t>
      </w:r>
      <w:r>
        <w:tab/>
        <w:t>pazazekazekatj</w:t>
      </w:r>
      <w:r>
        <w:tab/>
        <w:t>a</w:t>
      </w:r>
      <w:r>
        <w:tab/>
        <w:t>Tsemas.</w:t>
      </w:r>
    </w:p>
    <w:p w14:paraId="4D23FE83" w14:textId="77777777" w:rsidR="00800AD8" w:rsidRDefault="00800AD8" w:rsidP="004D7B07">
      <w:pPr>
        <w:pStyle w:val="InterlineGlossWithTrans"/>
        <w:tabs>
          <w:tab w:val="left" w:pos="533"/>
          <w:tab w:val="left" w:pos="1037"/>
          <w:tab w:val="left" w:pos="1871"/>
          <w:tab w:val="left" w:pos="3980"/>
          <w:tab w:val="left" w:pos="4244"/>
        </w:tabs>
      </w:pPr>
      <w:r>
        <w:tab/>
        <w:t>tua</w:t>
      </w:r>
      <w:r>
        <w:tab/>
        <w:t>su</w:t>
      </w:r>
      <w:r>
        <w:tab/>
        <w:t>pa-za-zeka-zekatj</w:t>
      </w:r>
      <w:r>
        <w:tab/>
        <w:t>a</w:t>
      </w:r>
      <w:r>
        <w:tab/>
        <w:t>Tsemas</w:t>
      </w:r>
    </w:p>
    <w:p w14:paraId="78E7C625" w14:textId="77777777" w:rsidR="00800AD8" w:rsidRDefault="00800AD8" w:rsidP="004D7B07">
      <w:pPr>
        <w:pStyle w:val="InterlineTrans"/>
        <w:tabs>
          <w:tab w:val="left" w:pos="533"/>
          <w:tab w:val="left" w:pos="1037"/>
          <w:tab w:val="left" w:pos="1871"/>
          <w:tab w:val="left" w:pos="3980"/>
          <w:tab w:val="left" w:pos="4244"/>
        </w:tabs>
      </w:pPr>
      <w:r>
        <w:tab/>
      </w:r>
      <w:r>
        <w:rPr>
          <w:smallCaps/>
        </w:rPr>
        <w:t>obl</w:t>
      </w:r>
      <w:r>
        <w:tab/>
        <w:t>your(</w:t>
      </w:r>
      <w:r>
        <w:rPr>
          <w:smallCaps/>
        </w:rPr>
        <w:t>s</w:t>
      </w:r>
      <w:r>
        <w:t>)</w:t>
      </w:r>
      <w:r>
        <w:tab/>
        <w:t>cause-</w:t>
      </w:r>
      <w:r>
        <w:rPr>
          <w:smallCaps/>
        </w:rPr>
        <w:t>red</w:t>
      </w:r>
      <w:r>
        <w:t>-</w:t>
      </w:r>
      <w:r>
        <w:rPr>
          <w:smallCaps/>
        </w:rPr>
        <w:t>red</w:t>
      </w:r>
      <w:r>
        <w:t>-share</w:t>
      </w:r>
      <w:r>
        <w:rPr>
          <w:smallCaps/>
        </w:rPr>
        <w:tab/>
        <w:t>c</w:t>
      </w:r>
      <w:r>
        <w:rPr>
          <w:smallCaps/>
        </w:rPr>
        <w:tab/>
      </w:r>
      <w:r>
        <w:t>God</w:t>
      </w:r>
    </w:p>
    <w:p w14:paraId="6EA9827C" w14:textId="77777777" w:rsidR="00800AD8" w:rsidRDefault="00800AD8">
      <w:pPr>
        <w:pStyle w:val="InterlineFree"/>
      </w:pPr>
      <w:r>
        <w:t>And now here we are before you gathered to sing and to read your commands, God.</w:t>
      </w:r>
    </w:p>
    <w:p w14:paraId="77FFB16D" w14:textId="77777777" w:rsidR="00800AD8" w:rsidRDefault="00DC1AE0" w:rsidP="004D7B07">
      <w:pPr>
        <w:pStyle w:val="InterlineText"/>
        <w:tabs>
          <w:tab w:val="left" w:pos="533"/>
          <w:tab w:val="left" w:pos="1067"/>
          <w:tab w:val="left" w:pos="2051"/>
          <w:tab w:val="left" w:pos="2810"/>
          <w:tab w:val="left" w:pos="3899"/>
          <w:tab w:val="left" w:pos="4163"/>
          <w:tab w:val="left" w:pos="5642"/>
          <w:tab w:val="left" w:pos="6401"/>
          <w:tab w:val="left" w:pos="7490"/>
          <w:tab w:val="left" w:pos="7754"/>
        </w:tabs>
      </w:pPr>
      <w:r w:rsidRPr="003A1D48">
        <w:rPr>
          <w:rStyle w:val="InterlineTextNumChar"/>
        </w:rPr>
        <w:t>005</w:t>
      </w:r>
      <w:r w:rsidR="00800AD8">
        <w:tab/>
        <w:t>pai</w:t>
      </w:r>
      <w:r w:rsidR="00800AD8">
        <w:tab/>
        <w:t>sa</w:t>
      </w:r>
      <w:r w:rsidR="00133DBC" w:rsidRPr="00133DBC">
        <w:rPr>
          <w:rFonts w:ascii="SILDoulos IPA93" w:hAnsi="SILDoulos IPA93"/>
        </w:rPr>
        <w:t></w:t>
      </w:r>
      <w:r w:rsidR="00800AD8">
        <w:t>a</w:t>
      </w:r>
      <w:r w:rsidR="00800AD8">
        <w:tab/>
        <w:t>uîa</w:t>
      </w:r>
      <w:r w:rsidR="00800AD8">
        <w:tab/>
        <w:t>men</w:t>
      </w:r>
      <w:r w:rsidR="00800AD8">
        <w:tab/>
        <w:t>a</w:t>
      </w:r>
      <w:r w:rsidR="00800AD8">
        <w:tab/>
        <w:t>naîemaluay,</w:t>
      </w:r>
      <w:r w:rsidR="00800AD8">
        <w:tab/>
        <w:t>uîa</w:t>
      </w:r>
      <w:r w:rsidR="00800AD8">
        <w:tab/>
        <w:t>men</w:t>
      </w:r>
      <w:r w:rsidR="00800AD8">
        <w:tab/>
        <w:t>a</w:t>
      </w:r>
      <w:r w:rsidR="004D7B07">
        <w:tab/>
        <w:t>su</w:t>
      </w:r>
    </w:p>
    <w:p w14:paraId="27468F78" w14:textId="77777777" w:rsidR="00800AD8" w:rsidRDefault="00800AD8" w:rsidP="004D7B07">
      <w:pPr>
        <w:pStyle w:val="InterlineGlossWithTrans"/>
        <w:tabs>
          <w:tab w:val="left" w:pos="533"/>
          <w:tab w:val="left" w:pos="1067"/>
          <w:tab w:val="left" w:pos="2051"/>
          <w:tab w:val="left" w:pos="2810"/>
          <w:tab w:val="left" w:pos="3899"/>
          <w:tab w:val="left" w:pos="4163"/>
          <w:tab w:val="left" w:pos="5642"/>
          <w:tab w:val="left" w:pos="6401"/>
          <w:tab w:val="left" w:pos="7490"/>
          <w:tab w:val="left" w:pos="7754"/>
        </w:tabs>
      </w:pPr>
      <w:r>
        <w:tab/>
        <w:t>pai</w:t>
      </w:r>
      <w:r>
        <w:tab/>
        <w:t>sa-ka</w:t>
      </w:r>
      <w:r>
        <w:tab/>
        <w:t>uîa</w:t>
      </w:r>
      <w:r>
        <w:tab/>
        <w:t>amen</w:t>
      </w:r>
      <w:r>
        <w:tab/>
        <w:t>a</w:t>
      </w:r>
      <w:r>
        <w:tab/>
        <w:t>na-em=îaluay</w:t>
      </w:r>
      <w:r>
        <w:tab/>
        <w:t>uîa</w:t>
      </w:r>
      <w:r>
        <w:tab/>
        <w:t>amen</w:t>
      </w:r>
      <w:r>
        <w:tab/>
        <w:t>a</w:t>
      </w:r>
      <w:r w:rsidR="004D7B07">
        <w:tab/>
        <w:t>su</w:t>
      </w:r>
    </w:p>
    <w:p w14:paraId="58FAC596" w14:textId="77777777" w:rsidR="00800AD8" w:rsidRDefault="00800AD8" w:rsidP="004D7B07">
      <w:pPr>
        <w:pStyle w:val="InterlineTransNoFree"/>
        <w:tabs>
          <w:tab w:val="left" w:pos="1067"/>
          <w:tab w:val="left" w:pos="2051"/>
          <w:tab w:val="left" w:pos="2810"/>
          <w:tab w:val="left" w:pos="3899"/>
          <w:tab w:val="left" w:pos="4163"/>
          <w:tab w:val="left" w:pos="5642"/>
          <w:tab w:val="left" w:pos="6401"/>
          <w:tab w:val="left" w:pos="7490"/>
          <w:tab w:val="left" w:pos="7754"/>
        </w:tabs>
        <w:rPr>
          <w:smallCaps/>
        </w:rPr>
      </w:pPr>
      <w:r>
        <w:tab/>
        <w:t>well</w:t>
      </w:r>
      <w:r>
        <w:tab/>
        <w:t>and-after</w:t>
      </w:r>
      <w:r>
        <w:tab/>
        <w:t>so.that</w:t>
      </w:r>
      <w:r>
        <w:tab/>
      </w:r>
      <w:r>
        <w:rPr>
          <w:smallCaps/>
        </w:rPr>
        <w:t>f.</w:t>
      </w:r>
      <w:r>
        <w:t>we(</w:t>
      </w:r>
      <w:r>
        <w:rPr>
          <w:smallCaps/>
        </w:rPr>
        <w:t>exc</w:t>
      </w:r>
      <w:r>
        <w:t>)</w:t>
      </w:r>
      <w:r>
        <w:rPr>
          <w:smallCaps/>
        </w:rPr>
        <w:tab/>
        <w:t>c</w:t>
      </w:r>
      <w:r>
        <w:rPr>
          <w:smallCaps/>
        </w:rPr>
        <w:tab/>
        <w:t>past</w:t>
      </w:r>
      <w:r>
        <w:t>-</w:t>
      </w:r>
      <w:r>
        <w:rPr>
          <w:smallCaps/>
        </w:rPr>
        <w:t>af</w:t>
      </w:r>
      <w:r>
        <w:t>=clear</w:t>
      </w:r>
      <w:r>
        <w:tab/>
        <w:t>so.that</w:t>
      </w:r>
      <w:r>
        <w:tab/>
      </w:r>
      <w:r>
        <w:rPr>
          <w:smallCaps/>
        </w:rPr>
        <w:t>f.</w:t>
      </w:r>
      <w:r>
        <w:t>we(</w:t>
      </w:r>
      <w:r>
        <w:rPr>
          <w:smallCaps/>
        </w:rPr>
        <w:t>exc</w:t>
      </w:r>
      <w:r>
        <w:t>)</w:t>
      </w:r>
      <w:r>
        <w:rPr>
          <w:smallCaps/>
        </w:rPr>
        <w:tab/>
        <w:t>c</w:t>
      </w:r>
      <w:r w:rsidR="004D7B07">
        <w:tab/>
        <w:t>you(</w:t>
      </w:r>
      <w:r w:rsidR="004D7B07">
        <w:rPr>
          <w:smallCaps/>
        </w:rPr>
        <w:t>s</w:t>
      </w:r>
      <w:r w:rsidR="004D7B07">
        <w:t>)</w:t>
      </w:r>
    </w:p>
    <w:p w14:paraId="277AE0EA" w14:textId="77777777" w:rsidR="004D7B07" w:rsidRDefault="00800AD8" w:rsidP="004D7B07">
      <w:pPr>
        <w:pStyle w:val="InterlineText"/>
        <w:tabs>
          <w:tab w:val="left" w:pos="533"/>
          <w:tab w:val="left" w:pos="2372"/>
          <w:tab w:val="left" w:pos="2636"/>
          <w:tab w:val="left" w:pos="3590"/>
          <w:tab w:val="left" w:pos="5159"/>
          <w:tab w:val="left" w:pos="5423"/>
          <w:tab w:val="left" w:pos="6632"/>
        </w:tabs>
      </w:pPr>
      <w:r>
        <w:tab/>
        <w:t>kinizangan</w:t>
      </w:r>
      <w:r>
        <w:tab/>
        <w:t>a</w:t>
      </w:r>
      <w:r w:rsidR="004D7B07">
        <w:tab/>
        <w:t>kemasi</w:t>
      </w:r>
      <w:r w:rsidR="004D7B07">
        <w:tab/>
        <w:t>patagiî</w:t>
      </w:r>
      <w:r w:rsidR="004D7B07">
        <w:tab/>
        <w:t>a</w:t>
      </w:r>
      <w:r w:rsidR="004D7B07">
        <w:tab/>
        <w:t>patje</w:t>
      </w:r>
      <w:r w:rsidR="004D7B07">
        <w:tab/>
        <w:t>maqatsuvung</w:t>
      </w:r>
    </w:p>
    <w:p w14:paraId="3013272F" w14:textId="77777777" w:rsidR="00800AD8" w:rsidRDefault="00800AD8" w:rsidP="004D7B07">
      <w:pPr>
        <w:pStyle w:val="InterlineGlossWithTrans"/>
        <w:tabs>
          <w:tab w:val="left" w:pos="533"/>
          <w:tab w:val="left" w:pos="2372"/>
          <w:tab w:val="left" w:pos="2636"/>
          <w:tab w:val="left" w:pos="3590"/>
          <w:tab w:val="left" w:pos="5159"/>
          <w:tab w:val="left" w:pos="5423"/>
          <w:tab w:val="left" w:pos="6632"/>
        </w:tabs>
      </w:pPr>
      <w:r>
        <w:tab/>
        <w:t>in=ki-zang-an</w:t>
      </w:r>
      <w:r>
        <w:tab/>
        <w:t>a</w:t>
      </w:r>
      <w:r w:rsidR="004D7B07">
        <w:tab/>
        <w:t>em=kasi</w:t>
      </w:r>
      <w:r w:rsidR="004D7B07">
        <w:tab/>
        <w:t>pa-tagiî</w:t>
      </w:r>
      <w:r w:rsidR="004D7B07">
        <w:tab/>
        <w:t>a</w:t>
      </w:r>
      <w:r w:rsidR="004D7B07">
        <w:tab/>
        <w:t>pa-tje</w:t>
      </w:r>
      <w:r w:rsidR="004D7B07">
        <w:tab/>
        <w:t>ma-qa-tsuvung</w:t>
      </w:r>
    </w:p>
    <w:p w14:paraId="69D2F610" w14:textId="77777777" w:rsidR="00800AD8" w:rsidRDefault="00800AD8" w:rsidP="004D7B07">
      <w:pPr>
        <w:pStyle w:val="InterlineTransNoFree"/>
        <w:tabs>
          <w:tab w:val="left" w:pos="2372"/>
          <w:tab w:val="left" w:pos="2636"/>
          <w:tab w:val="left" w:pos="3590"/>
          <w:tab w:val="left" w:pos="5159"/>
          <w:tab w:val="left" w:pos="5423"/>
          <w:tab w:val="left" w:pos="6632"/>
        </w:tabs>
        <w:rPr>
          <w:smallCaps/>
        </w:rPr>
      </w:pPr>
      <w:r>
        <w:tab/>
      </w:r>
      <w:r>
        <w:rPr>
          <w:smallCaps/>
        </w:rPr>
        <w:t>perf</w:t>
      </w:r>
      <w:r>
        <w:t>=do-guard-</w:t>
      </w:r>
      <w:r>
        <w:rPr>
          <w:smallCaps/>
        </w:rPr>
        <w:t>lf</w:t>
      </w:r>
      <w:r>
        <w:rPr>
          <w:smallCaps/>
        </w:rPr>
        <w:tab/>
        <w:t>c</w:t>
      </w:r>
      <w:r w:rsidR="004D7B07">
        <w:tab/>
      </w:r>
      <w:r w:rsidR="004D7B07">
        <w:rPr>
          <w:smallCaps/>
        </w:rPr>
        <w:t>af</w:t>
      </w:r>
      <w:r w:rsidR="004D7B07">
        <w:t>=from</w:t>
      </w:r>
      <w:r w:rsidR="004D7B07">
        <w:tab/>
        <w:t>cause-originate</w:t>
      </w:r>
      <w:r w:rsidR="004D7B07">
        <w:rPr>
          <w:smallCaps/>
        </w:rPr>
        <w:tab/>
        <w:t>c</w:t>
      </w:r>
      <w:r w:rsidR="004D7B07">
        <w:tab/>
        <w:t>cause-do.at</w:t>
      </w:r>
      <w:r w:rsidR="004D7B07">
        <w:tab/>
      </w:r>
      <w:r w:rsidR="004D7B07">
        <w:rPr>
          <w:smallCaps/>
        </w:rPr>
        <w:t>stat</w:t>
      </w:r>
      <w:r w:rsidR="004D7B07">
        <w:t>-?-complete</w:t>
      </w:r>
    </w:p>
    <w:p w14:paraId="5D36A24C" w14:textId="77777777" w:rsidR="004D7B07" w:rsidRDefault="00800AD8" w:rsidP="004D7B07">
      <w:pPr>
        <w:pStyle w:val="InterlineText"/>
        <w:tabs>
          <w:tab w:val="left" w:pos="533"/>
          <w:tab w:val="left" w:pos="1442"/>
          <w:tab w:val="left" w:pos="2411"/>
        </w:tabs>
      </w:pPr>
      <w:r>
        <w:tab/>
        <w:t>tusa</w:t>
      </w:r>
      <w:r>
        <w:tab/>
        <w:t>nia</w:t>
      </w:r>
      <w:r w:rsidR="004D7B07">
        <w:tab/>
        <w:t>kinaqepuan.</w:t>
      </w:r>
    </w:p>
    <w:p w14:paraId="13FD1953" w14:textId="77777777" w:rsidR="00800AD8" w:rsidRDefault="00800AD8" w:rsidP="004D7B07">
      <w:pPr>
        <w:pStyle w:val="InterlineGlossWithTrans"/>
        <w:tabs>
          <w:tab w:val="left" w:pos="533"/>
          <w:tab w:val="left" w:pos="1442"/>
          <w:tab w:val="left" w:pos="2411"/>
        </w:tabs>
      </w:pPr>
      <w:r>
        <w:tab/>
        <w:t>tu-tsa</w:t>
      </w:r>
      <w:r>
        <w:tab/>
        <w:t>nia</w:t>
      </w:r>
      <w:r w:rsidR="004D7B07">
        <w:tab/>
        <w:t>in=ka-qepu-an</w:t>
      </w:r>
    </w:p>
    <w:p w14:paraId="6FC14537" w14:textId="77777777" w:rsidR="00800AD8" w:rsidRDefault="00800AD8" w:rsidP="004D7B07">
      <w:pPr>
        <w:pStyle w:val="InterlineTrans"/>
        <w:tabs>
          <w:tab w:val="left" w:pos="533"/>
          <w:tab w:val="left" w:pos="1442"/>
          <w:tab w:val="left" w:pos="2411"/>
        </w:tabs>
      </w:pPr>
      <w:r>
        <w:tab/>
      </w:r>
      <w:r>
        <w:rPr>
          <w:smallCaps/>
        </w:rPr>
        <w:t>obl</w:t>
      </w:r>
      <w:r>
        <w:t>-this</w:t>
      </w:r>
      <w:r>
        <w:tab/>
        <w:t>our(</w:t>
      </w:r>
      <w:r>
        <w:rPr>
          <w:smallCaps/>
        </w:rPr>
        <w:t>exc</w:t>
      </w:r>
      <w:r>
        <w:t>)</w:t>
      </w:r>
      <w:r w:rsidR="004D7B07">
        <w:tab/>
      </w:r>
      <w:r w:rsidR="004D7B07">
        <w:rPr>
          <w:smallCaps/>
        </w:rPr>
        <w:t>perf</w:t>
      </w:r>
      <w:r w:rsidR="004D7B07">
        <w:t>=</w:t>
      </w:r>
      <w:r w:rsidR="004D7B07">
        <w:rPr>
          <w:smallCaps/>
        </w:rPr>
        <w:t>stat</w:t>
      </w:r>
      <w:r w:rsidR="004D7B07">
        <w:t>-associate-</w:t>
      </w:r>
      <w:r w:rsidR="004D7B07">
        <w:rPr>
          <w:smallCaps/>
        </w:rPr>
        <w:t>nom</w:t>
      </w:r>
    </w:p>
    <w:p w14:paraId="6489346E" w14:textId="77777777" w:rsidR="00800AD8" w:rsidRDefault="00800AD8">
      <w:pPr>
        <w:pStyle w:val="InterlineFree"/>
      </w:pPr>
      <w:r>
        <w:t>So may we understand, and may we be guarded by you from the beginning to the end of our gathering.</w:t>
      </w:r>
    </w:p>
    <w:p w14:paraId="7EAD5E10" w14:textId="77777777" w:rsidR="004D7B07" w:rsidRDefault="00DC1AE0" w:rsidP="004D7B07">
      <w:pPr>
        <w:pStyle w:val="InterlineText"/>
        <w:tabs>
          <w:tab w:val="left" w:pos="533"/>
          <w:tab w:val="left" w:pos="1292"/>
          <w:tab w:val="left" w:pos="2381"/>
          <w:tab w:val="left" w:pos="2645"/>
          <w:tab w:val="left" w:pos="4139"/>
          <w:tab w:val="left" w:pos="4898"/>
          <w:tab w:val="left" w:pos="5987"/>
          <w:tab w:val="left" w:pos="6251"/>
        </w:tabs>
      </w:pPr>
      <w:r w:rsidRPr="003A1D48">
        <w:rPr>
          <w:rStyle w:val="InterlineTextNumChar"/>
        </w:rPr>
        <w:t>006</w:t>
      </w:r>
      <w:r w:rsidR="00800AD8">
        <w:tab/>
        <w:t>uîa</w:t>
      </w:r>
      <w:r w:rsidR="00800AD8">
        <w:tab/>
        <w:t>men</w:t>
      </w:r>
      <w:r w:rsidR="004D7B07">
        <w:tab/>
        <w:t>a</w:t>
      </w:r>
      <w:r w:rsidR="004D7B07">
        <w:tab/>
        <w:t>napuzangar,</w:t>
      </w:r>
      <w:r w:rsidR="004D7B07">
        <w:tab/>
        <w:t>uîa</w:t>
      </w:r>
      <w:r w:rsidR="004D7B07">
        <w:tab/>
        <w:t>men</w:t>
      </w:r>
      <w:r w:rsidR="004D7B07">
        <w:tab/>
        <w:t>a</w:t>
      </w:r>
      <w:r w:rsidR="004D7B07">
        <w:tab/>
        <w:t>natemavelak</w:t>
      </w:r>
    </w:p>
    <w:p w14:paraId="5BFE808D" w14:textId="77777777" w:rsidR="00800AD8" w:rsidRDefault="00800AD8" w:rsidP="004D7B07">
      <w:pPr>
        <w:pStyle w:val="InterlineGlossWithTrans"/>
        <w:tabs>
          <w:tab w:val="left" w:pos="533"/>
          <w:tab w:val="left" w:pos="1292"/>
          <w:tab w:val="left" w:pos="2381"/>
          <w:tab w:val="left" w:pos="2645"/>
          <w:tab w:val="left" w:pos="4139"/>
          <w:tab w:val="left" w:pos="4898"/>
          <w:tab w:val="left" w:pos="5987"/>
          <w:tab w:val="left" w:pos="6251"/>
        </w:tabs>
      </w:pPr>
      <w:r>
        <w:tab/>
        <w:t>uîa</w:t>
      </w:r>
      <w:r>
        <w:tab/>
        <w:t>amen</w:t>
      </w:r>
      <w:r w:rsidR="004D7B07">
        <w:tab/>
        <w:t>a</w:t>
      </w:r>
      <w:r w:rsidR="004D7B07">
        <w:tab/>
        <w:t>na-pu-zangar</w:t>
      </w:r>
      <w:r w:rsidR="004D7B07">
        <w:tab/>
        <w:t>uîa</w:t>
      </w:r>
      <w:r w:rsidR="004D7B07">
        <w:tab/>
        <w:t>amen</w:t>
      </w:r>
      <w:r w:rsidR="004D7B07">
        <w:tab/>
        <w:t>a</w:t>
      </w:r>
      <w:r w:rsidR="004D7B07">
        <w:tab/>
        <w:t>na-em=ta-velak</w:t>
      </w:r>
    </w:p>
    <w:p w14:paraId="4D967B10" w14:textId="77777777" w:rsidR="00800AD8" w:rsidRDefault="00800AD8" w:rsidP="004D7B07">
      <w:pPr>
        <w:pStyle w:val="InterlineTransNoFree"/>
        <w:tabs>
          <w:tab w:val="left" w:pos="1292"/>
          <w:tab w:val="left" w:pos="2381"/>
          <w:tab w:val="left" w:pos="2645"/>
          <w:tab w:val="left" w:pos="4139"/>
          <w:tab w:val="left" w:pos="4898"/>
          <w:tab w:val="left" w:pos="5987"/>
          <w:tab w:val="left" w:pos="6251"/>
        </w:tabs>
      </w:pPr>
      <w:r>
        <w:tab/>
        <w:t>so.that</w:t>
      </w:r>
      <w:r>
        <w:tab/>
      </w:r>
      <w:r>
        <w:rPr>
          <w:smallCaps/>
        </w:rPr>
        <w:t>f.</w:t>
      </w:r>
      <w:r>
        <w:t>we(</w:t>
      </w:r>
      <w:r>
        <w:rPr>
          <w:smallCaps/>
        </w:rPr>
        <w:t>exc</w:t>
      </w:r>
      <w:r>
        <w:t>)</w:t>
      </w:r>
      <w:r w:rsidR="004D7B07">
        <w:rPr>
          <w:smallCaps/>
        </w:rPr>
        <w:tab/>
        <w:t>c</w:t>
      </w:r>
      <w:r w:rsidR="004D7B07">
        <w:rPr>
          <w:smallCaps/>
        </w:rPr>
        <w:tab/>
        <w:t>past</w:t>
      </w:r>
      <w:r w:rsidR="004D7B07">
        <w:t>-have-joy</w:t>
      </w:r>
      <w:r w:rsidR="004D7B07">
        <w:tab/>
        <w:t>so.that</w:t>
      </w:r>
      <w:r w:rsidR="004D7B07">
        <w:tab/>
      </w:r>
      <w:r w:rsidR="004D7B07">
        <w:rPr>
          <w:smallCaps/>
        </w:rPr>
        <w:t>f.</w:t>
      </w:r>
      <w:r w:rsidR="004D7B07">
        <w:t>we(</w:t>
      </w:r>
      <w:r w:rsidR="004D7B07">
        <w:rPr>
          <w:smallCaps/>
        </w:rPr>
        <w:t>exc</w:t>
      </w:r>
      <w:r w:rsidR="004D7B07">
        <w:t>)</w:t>
      </w:r>
      <w:r w:rsidR="004D7B07">
        <w:rPr>
          <w:smallCaps/>
        </w:rPr>
        <w:tab/>
        <w:t>c</w:t>
      </w:r>
      <w:r w:rsidR="004D7B07">
        <w:tab/>
      </w:r>
      <w:r w:rsidR="004D7B07">
        <w:rPr>
          <w:smallCaps/>
        </w:rPr>
        <w:t>past</w:t>
      </w:r>
      <w:r w:rsidR="004D7B07">
        <w:t>-</w:t>
      </w:r>
      <w:r w:rsidR="004D7B07">
        <w:rPr>
          <w:smallCaps/>
        </w:rPr>
        <w:t>af</w:t>
      </w:r>
      <w:r w:rsidR="004D7B07">
        <w:t>=</w:t>
      </w:r>
      <w:r w:rsidR="004D7B07">
        <w:rPr>
          <w:smallCaps/>
        </w:rPr>
        <w:t>past</w:t>
      </w:r>
      <w:r w:rsidR="004D7B07">
        <w:t>-receive</w:t>
      </w:r>
    </w:p>
    <w:p w14:paraId="20FBE67D" w14:textId="77777777" w:rsidR="004D7B07" w:rsidRDefault="00800AD8" w:rsidP="004D7B07">
      <w:pPr>
        <w:pStyle w:val="InterlineText"/>
        <w:tabs>
          <w:tab w:val="left" w:pos="533"/>
          <w:tab w:val="left" w:pos="1037"/>
          <w:tab w:val="left" w:pos="1541"/>
          <w:tab w:val="left" w:pos="2300"/>
          <w:tab w:val="left" w:pos="3029"/>
          <w:tab w:val="left" w:pos="3533"/>
          <w:tab w:val="left" w:pos="4292"/>
          <w:tab w:val="left" w:pos="5471"/>
          <w:tab w:val="left" w:pos="6380"/>
        </w:tabs>
      </w:pPr>
      <w:r>
        <w:tab/>
        <w:t>uta</w:t>
      </w:r>
      <w:r>
        <w:tab/>
        <w:t>tua</w:t>
      </w:r>
      <w:r>
        <w:tab/>
        <w:t>su</w:t>
      </w:r>
      <w:r>
        <w:tab/>
        <w:t>pitsul</w:t>
      </w:r>
      <w:r>
        <w:tab/>
        <w:t>tua</w:t>
      </w:r>
      <w:r>
        <w:tab/>
        <w:t>su</w:t>
      </w:r>
      <w:r>
        <w:tab/>
        <w:t>kiîivak</w:t>
      </w:r>
      <w:r w:rsidR="004D7B07">
        <w:tab/>
        <w:t>tusa</w:t>
      </w:r>
      <w:r w:rsidR="004D7B07">
        <w:tab/>
        <w:t>nia</w:t>
      </w:r>
    </w:p>
    <w:p w14:paraId="7AC5FC6F" w14:textId="77777777" w:rsidR="00800AD8" w:rsidRDefault="00800AD8" w:rsidP="004D7B07">
      <w:pPr>
        <w:pStyle w:val="InterlineGlossWithTrans"/>
        <w:tabs>
          <w:tab w:val="left" w:pos="533"/>
          <w:tab w:val="left" w:pos="1037"/>
          <w:tab w:val="left" w:pos="1541"/>
          <w:tab w:val="left" w:pos="2300"/>
          <w:tab w:val="left" w:pos="3029"/>
          <w:tab w:val="left" w:pos="3533"/>
          <w:tab w:val="left" w:pos="4292"/>
          <w:tab w:val="left" w:pos="5471"/>
          <w:tab w:val="left" w:pos="6380"/>
        </w:tabs>
      </w:pPr>
      <w:r>
        <w:tab/>
        <w:t>uta</w:t>
      </w:r>
      <w:r>
        <w:tab/>
        <w:t>tua</w:t>
      </w:r>
      <w:r>
        <w:tab/>
        <w:t>su</w:t>
      </w:r>
      <w:r>
        <w:tab/>
        <w:t>pitsul</w:t>
      </w:r>
      <w:r>
        <w:tab/>
        <w:t>tua</w:t>
      </w:r>
      <w:r>
        <w:tab/>
        <w:t>su</w:t>
      </w:r>
      <w:r>
        <w:tab/>
        <w:t>ki-îivak</w:t>
      </w:r>
      <w:r w:rsidR="004D7B07">
        <w:tab/>
        <w:t>tu-tsa</w:t>
      </w:r>
      <w:r w:rsidR="004D7B07">
        <w:tab/>
        <w:t>nia</w:t>
      </w:r>
    </w:p>
    <w:p w14:paraId="187222EA" w14:textId="77777777" w:rsidR="00800AD8" w:rsidRDefault="00800AD8" w:rsidP="004D7B07">
      <w:pPr>
        <w:pStyle w:val="InterlineTransNoFree"/>
        <w:tabs>
          <w:tab w:val="left" w:pos="1037"/>
          <w:tab w:val="left" w:pos="1541"/>
          <w:tab w:val="left" w:pos="2300"/>
          <w:tab w:val="left" w:pos="3029"/>
          <w:tab w:val="left" w:pos="3533"/>
          <w:tab w:val="left" w:pos="4292"/>
          <w:tab w:val="left" w:pos="5471"/>
          <w:tab w:val="left" w:pos="6380"/>
        </w:tabs>
      </w:pPr>
      <w:r>
        <w:tab/>
        <w:t>also</w:t>
      </w:r>
      <w:r>
        <w:tab/>
      </w:r>
      <w:r>
        <w:rPr>
          <w:smallCaps/>
        </w:rPr>
        <w:t>obl</w:t>
      </w:r>
      <w:r>
        <w:tab/>
        <w:t>you(</w:t>
      </w:r>
      <w:r>
        <w:rPr>
          <w:smallCaps/>
        </w:rPr>
        <w:t>s</w:t>
      </w:r>
      <w:r>
        <w:t>)</w:t>
      </w:r>
      <w:r>
        <w:tab/>
        <w:t>strong</w:t>
      </w:r>
      <w:r>
        <w:tab/>
      </w:r>
      <w:r>
        <w:rPr>
          <w:smallCaps/>
        </w:rPr>
        <w:t>obl</w:t>
      </w:r>
      <w:r>
        <w:tab/>
        <w:t>you(</w:t>
      </w:r>
      <w:r>
        <w:rPr>
          <w:smallCaps/>
        </w:rPr>
        <w:t>s</w:t>
      </w:r>
      <w:r>
        <w:t>)</w:t>
      </w:r>
      <w:r>
        <w:tab/>
        <w:t>do-care.for</w:t>
      </w:r>
      <w:r w:rsidR="004D7B07">
        <w:tab/>
      </w:r>
      <w:r w:rsidR="004D7B07">
        <w:rPr>
          <w:smallCaps/>
        </w:rPr>
        <w:t>obl</w:t>
      </w:r>
      <w:r w:rsidR="004D7B07">
        <w:t>-this</w:t>
      </w:r>
      <w:r w:rsidR="004D7B07">
        <w:tab/>
        <w:t>our(</w:t>
      </w:r>
      <w:r w:rsidR="004D7B07">
        <w:rPr>
          <w:smallCaps/>
        </w:rPr>
        <w:t>exc</w:t>
      </w:r>
      <w:r w:rsidR="004D7B07">
        <w:t>)</w:t>
      </w:r>
    </w:p>
    <w:p w14:paraId="6DB236C2" w14:textId="77777777" w:rsidR="00800AD8" w:rsidRDefault="00800AD8" w:rsidP="004D7B07">
      <w:pPr>
        <w:pStyle w:val="InterlineText"/>
        <w:tabs>
          <w:tab w:val="left" w:pos="533"/>
        </w:tabs>
      </w:pPr>
      <w:r>
        <w:tab/>
        <w:t>kinaqepuan.</w:t>
      </w:r>
    </w:p>
    <w:p w14:paraId="68EBA2D1" w14:textId="77777777" w:rsidR="00800AD8" w:rsidRDefault="00800AD8" w:rsidP="004D7B07">
      <w:pPr>
        <w:pStyle w:val="InterlineGlossWithTrans"/>
        <w:tabs>
          <w:tab w:val="left" w:pos="533"/>
        </w:tabs>
      </w:pPr>
      <w:r>
        <w:tab/>
        <w:t>in=ka-qepu-an</w:t>
      </w:r>
    </w:p>
    <w:p w14:paraId="32D20CF6" w14:textId="77777777" w:rsidR="00800AD8" w:rsidRDefault="00800AD8" w:rsidP="004D7B07">
      <w:pPr>
        <w:pStyle w:val="InterlineTrans"/>
        <w:tabs>
          <w:tab w:val="left" w:pos="533"/>
        </w:tabs>
      </w:pPr>
      <w:r>
        <w:tab/>
      </w:r>
      <w:r>
        <w:rPr>
          <w:smallCaps/>
        </w:rPr>
        <w:t>perf</w:t>
      </w:r>
      <w:r>
        <w:t>=</w:t>
      </w:r>
      <w:r>
        <w:rPr>
          <w:smallCaps/>
        </w:rPr>
        <w:t>stat</w:t>
      </w:r>
      <w:r>
        <w:t>-associate-</w:t>
      </w:r>
      <w:r>
        <w:rPr>
          <w:smallCaps/>
        </w:rPr>
        <w:t>nom</w:t>
      </w:r>
    </w:p>
    <w:p w14:paraId="3F47F576" w14:textId="77777777" w:rsidR="00800AD8" w:rsidRDefault="00800AD8">
      <w:pPr>
        <w:pStyle w:val="InterlineFree"/>
      </w:pPr>
      <w:r>
        <w:t>May we be joyful, and may we receive also your strength and love in our gathering.</w:t>
      </w:r>
    </w:p>
    <w:p w14:paraId="46A07D45" w14:textId="77777777" w:rsidR="004D7B07" w:rsidRDefault="00DC1AE0" w:rsidP="004860F3">
      <w:pPr>
        <w:pStyle w:val="InterlineText"/>
        <w:tabs>
          <w:tab w:val="left" w:pos="533"/>
          <w:tab w:val="left" w:pos="1517"/>
          <w:tab w:val="left" w:pos="3176"/>
          <w:tab w:val="left" w:pos="3440"/>
          <w:tab w:val="left" w:pos="4409"/>
          <w:tab w:val="left" w:pos="5393"/>
          <w:tab w:val="left" w:pos="5657"/>
          <w:tab w:val="left" w:pos="6626"/>
        </w:tabs>
      </w:pPr>
      <w:r w:rsidRPr="003A1D48">
        <w:rPr>
          <w:rStyle w:val="InterlineTextNumChar"/>
        </w:rPr>
        <w:t>007</w:t>
      </w:r>
      <w:r w:rsidR="00800AD8">
        <w:tab/>
        <w:t>sa</w:t>
      </w:r>
      <w:r w:rsidR="00133DBC" w:rsidRPr="00133DBC">
        <w:rPr>
          <w:rFonts w:ascii="SILDoulos IPA93" w:hAnsi="SILDoulos IPA93"/>
        </w:rPr>
        <w:t></w:t>
      </w:r>
      <w:r w:rsidR="00800AD8">
        <w:t>a</w:t>
      </w:r>
      <w:r w:rsidR="00800AD8">
        <w:tab/>
        <w:t>aitsu</w:t>
      </w:r>
      <w:r w:rsidR="00800AD8">
        <w:tab/>
        <w:t>a</w:t>
      </w:r>
      <w:r w:rsidR="00800AD8">
        <w:tab/>
        <w:t>nia</w:t>
      </w:r>
      <w:r w:rsidR="004D7B07">
        <w:tab/>
        <w:t>kiqaung</w:t>
      </w:r>
      <w:r w:rsidR="004D7B07">
        <w:tab/>
        <w:t>a</w:t>
      </w:r>
      <w:r w:rsidR="004D7B07">
        <w:tab/>
        <w:t>nia</w:t>
      </w:r>
      <w:r w:rsidR="004D7B07">
        <w:tab/>
        <w:t>levan</w:t>
      </w:r>
    </w:p>
    <w:p w14:paraId="15F28BE6" w14:textId="77777777" w:rsidR="00800AD8" w:rsidRDefault="00800AD8" w:rsidP="004860F3">
      <w:pPr>
        <w:pStyle w:val="InterlineGlossWithTrans"/>
        <w:tabs>
          <w:tab w:val="left" w:pos="533"/>
          <w:tab w:val="left" w:pos="1517"/>
          <w:tab w:val="left" w:pos="3176"/>
          <w:tab w:val="left" w:pos="3440"/>
          <w:tab w:val="left" w:pos="4409"/>
          <w:tab w:val="left" w:pos="5393"/>
          <w:tab w:val="left" w:pos="5657"/>
          <w:tab w:val="left" w:pos="6626"/>
        </w:tabs>
      </w:pPr>
      <w:r>
        <w:tab/>
        <w:t>sa-ka</w:t>
      </w:r>
      <w:r>
        <w:tab/>
        <w:t>aya-i-tsu</w:t>
      </w:r>
      <w:r>
        <w:tab/>
        <w:t>a</w:t>
      </w:r>
      <w:r>
        <w:tab/>
        <w:t>nia</w:t>
      </w:r>
      <w:r w:rsidR="004D7B07">
        <w:tab/>
        <w:t>ki-qaung</w:t>
      </w:r>
      <w:r w:rsidR="004D7B07">
        <w:tab/>
        <w:t>a</w:t>
      </w:r>
      <w:r w:rsidR="004D7B07">
        <w:tab/>
        <w:t>nia</w:t>
      </w:r>
      <w:r w:rsidR="004D7B07">
        <w:tab/>
        <w:t>leva-an</w:t>
      </w:r>
    </w:p>
    <w:p w14:paraId="14EDA324" w14:textId="77777777" w:rsidR="00800AD8" w:rsidRDefault="00800AD8" w:rsidP="004860F3">
      <w:pPr>
        <w:pStyle w:val="InterlineTransNoFree"/>
        <w:tabs>
          <w:tab w:val="left" w:pos="1517"/>
          <w:tab w:val="left" w:pos="3176"/>
          <w:tab w:val="left" w:pos="3440"/>
          <w:tab w:val="left" w:pos="4409"/>
          <w:tab w:val="left" w:pos="5393"/>
          <w:tab w:val="left" w:pos="5657"/>
          <w:tab w:val="left" w:pos="6626"/>
        </w:tabs>
      </w:pPr>
      <w:r>
        <w:tab/>
        <w:t>and-after</w:t>
      </w:r>
      <w:r>
        <w:tab/>
        <w:t>be.thus-</w:t>
      </w:r>
      <w:r>
        <w:rPr>
          <w:smallCaps/>
        </w:rPr>
        <w:t>loc</w:t>
      </w:r>
      <w:r>
        <w:t>-this</w:t>
      </w:r>
      <w:r>
        <w:rPr>
          <w:smallCaps/>
        </w:rPr>
        <w:tab/>
        <w:t>c</w:t>
      </w:r>
      <w:r>
        <w:rPr>
          <w:smallCaps/>
        </w:rPr>
        <w:tab/>
      </w:r>
      <w:r>
        <w:t>our(</w:t>
      </w:r>
      <w:r>
        <w:rPr>
          <w:smallCaps/>
        </w:rPr>
        <w:t>exc</w:t>
      </w:r>
      <w:r>
        <w:t>)</w:t>
      </w:r>
      <w:r w:rsidR="004D7B07">
        <w:tab/>
        <w:t>do-cry</w:t>
      </w:r>
      <w:r w:rsidR="004D7B07">
        <w:rPr>
          <w:smallCaps/>
        </w:rPr>
        <w:tab/>
        <w:t>c</w:t>
      </w:r>
      <w:r w:rsidR="004D7B07">
        <w:rPr>
          <w:smallCaps/>
        </w:rPr>
        <w:tab/>
      </w:r>
      <w:r w:rsidR="004D7B07">
        <w:t>our(</w:t>
      </w:r>
      <w:r w:rsidR="004D7B07">
        <w:rPr>
          <w:smallCaps/>
        </w:rPr>
        <w:t>exc</w:t>
      </w:r>
      <w:r w:rsidR="004D7B07">
        <w:t>)</w:t>
      </w:r>
      <w:r w:rsidR="004D7B07">
        <w:tab/>
        <w:t>pleased-</w:t>
      </w:r>
      <w:r w:rsidR="004D7B07">
        <w:rPr>
          <w:smallCaps/>
        </w:rPr>
        <w:t>nom</w:t>
      </w:r>
    </w:p>
    <w:p w14:paraId="7B985279" w14:textId="77777777" w:rsidR="004860F3" w:rsidRDefault="00800AD8" w:rsidP="004860F3">
      <w:pPr>
        <w:pStyle w:val="InterlineText"/>
        <w:tabs>
          <w:tab w:val="left" w:pos="533"/>
          <w:tab w:val="left" w:pos="1457"/>
          <w:tab w:val="left" w:pos="3041"/>
          <w:tab w:val="left" w:pos="4235"/>
          <w:tab w:val="left" w:pos="4499"/>
          <w:tab w:val="left" w:pos="4943"/>
        </w:tabs>
      </w:pPr>
      <w:r>
        <w:tab/>
        <w:t>nia</w:t>
      </w:r>
      <w:r w:rsidR="004860F3">
        <w:tab/>
        <w:t>pinaka</w:t>
      </w:r>
      <w:r w:rsidR="004860F3">
        <w:tab/>
        <w:t>tjanusun</w:t>
      </w:r>
      <w:r w:rsidR="004860F3">
        <w:tab/>
        <w:t>a</w:t>
      </w:r>
      <w:r w:rsidR="004860F3">
        <w:tab/>
        <w:t>ti</w:t>
      </w:r>
      <w:r w:rsidR="004860F3">
        <w:tab/>
        <w:t>Yisu-sama.</w:t>
      </w:r>
    </w:p>
    <w:p w14:paraId="1DA0E737" w14:textId="77777777" w:rsidR="00800AD8" w:rsidRDefault="00800AD8" w:rsidP="004860F3">
      <w:pPr>
        <w:pStyle w:val="InterlineGlossWithTrans"/>
        <w:tabs>
          <w:tab w:val="left" w:pos="533"/>
          <w:tab w:val="left" w:pos="1457"/>
          <w:tab w:val="left" w:pos="3041"/>
          <w:tab w:val="left" w:pos="4235"/>
          <w:tab w:val="left" w:pos="4499"/>
          <w:tab w:val="left" w:pos="4943"/>
        </w:tabs>
      </w:pPr>
      <w:r>
        <w:tab/>
        <w:t>nia</w:t>
      </w:r>
      <w:r w:rsidR="004860F3">
        <w:tab/>
        <w:t>in=pa-maka</w:t>
      </w:r>
      <w:r w:rsidR="004860F3">
        <w:tab/>
        <w:t>tjanu-sun</w:t>
      </w:r>
      <w:r w:rsidR="004860F3">
        <w:tab/>
        <w:t>a</w:t>
      </w:r>
      <w:r w:rsidR="004860F3">
        <w:tab/>
        <w:t>ti</w:t>
      </w:r>
      <w:r w:rsidR="004860F3">
        <w:tab/>
        <w:t>Yisu-sama</w:t>
      </w:r>
    </w:p>
    <w:p w14:paraId="40D2FB2D" w14:textId="77777777" w:rsidR="00800AD8" w:rsidRDefault="00800AD8" w:rsidP="004860F3">
      <w:pPr>
        <w:pStyle w:val="InterlineTrans"/>
        <w:tabs>
          <w:tab w:val="left" w:pos="533"/>
          <w:tab w:val="left" w:pos="1457"/>
          <w:tab w:val="left" w:pos="3041"/>
          <w:tab w:val="left" w:pos="4235"/>
          <w:tab w:val="left" w:pos="4499"/>
          <w:tab w:val="left" w:pos="4943"/>
        </w:tabs>
      </w:pPr>
      <w:r>
        <w:tab/>
        <w:t>we(</w:t>
      </w:r>
      <w:r>
        <w:rPr>
          <w:smallCaps/>
        </w:rPr>
        <w:t>exc</w:t>
      </w:r>
      <w:r>
        <w:t>)</w:t>
      </w:r>
      <w:r w:rsidR="004860F3">
        <w:tab/>
      </w:r>
      <w:r w:rsidR="004860F3">
        <w:rPr>
          <w:smallCaps/>
        </w:rPr>
        <w:t>perf</w:t>
      </w:r>
      <w:r w:rsidR="004860F3">
        <w:t>=cause-via</w:t>
      </w:r>
      <w:r w:rsidR="004860F3">
        <w:tab/>
      </w:r>
      <w:r w:rsidR="004860F3">
        <w:rPr>
          <w:smallCaps/>
        </w:rPr>
        <w:t>obl</w:t>
      </w:r>
      <w:r w:rsidR="004860F3">
        <w:t>-you(</w:t>
      </w:r>
      <w:r w:rsidR="004860F3">
        <w:rPr>
          <w:smallCaps/>
        </w:rPr>
        <w:t>s</w:t>
      </w:r>
      <w:r w:rsidR="004860F3">
        <w:t>)</w:t>
      </w:r>
      <w:r w:rsidR="004860F3">
        <w:rPr>
          <w:smallCaps/>
        </w:rPr>
        <w:tab/>
        <w:t>c</w:t>
      </w:r>
      <w:r w:rsidR="004860F3">
        <w:rPr>
          <w:smallCaps/>
        </w:rPr>
        <w:tab/>
        <w:t>f.h</w:t>
      </w:r>
      <w:r w:rsidR="004860F3">
        <w:tab/>
        <w:t>Jesus-</w:t>
      </w:r>
      <w:r w:rsidR="004860F3" w:rsidRPr="001E164C">
        <w:rPr>
          <w:smallCaps/>
        </w:rPr>
        <w:t>h</w:t>
      </w:r>
    </w:p>
    <w:p w14:paraId="78FAD126" w14:textId="77777777" w:rsidR="00800AD8" w:rsidRDefault="00800AD8">
      <w:pPr>
        <w:pStyle w:val="InterlineFree"/>
      </w:pPr>
      <w:r>
        <w:t>And now our prayer and praise is made through you, Jesus.</w:t>
      </w:r>
    </w:p>
    <w:p w14:paraId="49369CE9" w14:textId="77777777" w:rsidR="00800AD8" w:rsidRDefault="00DC1AE0" w:rsidP="004860F3">
      <w:pPr>
        <w:pStyle w:val="InterlineText"/>
        <w:tabs>
          <w:tab w:val="left" w:pos="533"/>
        </w:tabs>
      </w:pPr>
      <w:r w:rsidRPr="003A1D48">
        <w:rPr>
          <w:rStyle w:val="InterlineTextNumChar"/>
        </w:rPr>
        <w:t>008</w:t>
      </w:r>
      <w:r w:rsidR="00800AD8">
        <w:tab/>
      </w:r>
      <w:r w:rsidR="00C5255C" w:rsidRPr="00133DBC">
        <w:rPr>
          <w:rFonts w:ascii="SILDoulos IPA93" w:hAnsi="SILDoulos IPA93"/>
        </w:rPr>
        <w:t></w:t>
      </w:r>
      <w:r w:rsidR="00800AD8">
        <w:t>aming.</w:t>
      </w:r>
    </w:p>
    <w:p w14:paraId="4F2E6518" w14:textId="77777777" w:rsidR="00800AD8" w:rsidRDefault="00800AD8" w:rsidP="004860F3">
      <w:pPr>
        <w:pStyle w:val="InterlineGlossWithTrans"/>
        <w:tabs>
          <w:tab w:val="left" w:pos="533"/>
        </w:tabs>
      </w:pPr>
      <w:r>
        <w:tab/>
      </w:r>
      <w:r w:rsidR="00C5255C">
        <w:t>q</w:t>
      </w:r>
      <w:r>
        <w:t>aming</w:t>
      </w:r>
    </w:p>
    <w:p w14:paraId="41E92A60" w14:textId="77777777" w:rsidR="00800AD8" w:rsidRDefault="00800AD8" w:rsidP="004860F3">
      <w:pPr>
        <w:pStyle w:val="InterlineTransNoFree"/>
        <w:tabs>
          <w:tab w:val="right" w:pos="8787"/>
        </w:tabs>
      </w:pPr>
      <w:r>
        <w:tab/>
        <w:t>amen</w:t>
      </w:r>
      <w:r w:rsidR="004860F3">
        <w:tab/>
        <w:t>Amen.</w:t>
      </w:r>
    </w:p>
    <w:p w14:paraId="290B8ADB" w14:textId="77777777" w:rsidR="00800AD8" w:rsidRDefault="00800AD8" w:rsidP="004860F3">
      <w:pPr>
        <w:pStyle w:val="FullTranslation"/>
      </w:pPr>
      <w:r>
        <w:t xml:space="preserve">And now we will rejoice in you, creator God. It is you, God, who created this world, and for that we rejoice in you. And now you, God, have given us peace, you have guarded us through the past days; we rejoice greatly in you. And now here we are before you gathered to sing and to read your </w:t>
      </w:r>
      <w:r>
        <w:lastRenderedPageBreak/>
        <w:t xml:space="preserve">commands, God. So may we understand, and may we be guarded by you from the beginning to the end of our gathering. May we be joyful, and may we receive also your strength and love in our gathering. And now our prayer and praise is made through you, Jesus. Amen. </w:t>
      </w:r>
    </w:p>
    <w:p w14:paraId="3ADAAF34" w14:textId="77777777" w:rsidR="00800AD8" w:rsidRDefault="00800AD8">
      <w:pPr>
        <w:pStyle w:val="Heading4"/>
      </w:pPr>
      <w:r w:rsidRPr="00DC1AE0">
        <w:rPr>
          <w:rStyle w:val="NumTextHeadingChar"/>
        </w:rPr>
        <w:t>096</w:t>
      </w:r>
      <w:r>
        <w:t xml:space="preserve"> S</w:t>
      </w:r>
      <w:r w:rsidR="004860F3">
        <w:t>ERMON AND PRAYER</w:t>
      </w:r>
      <w:r w:rsidR="004860F3">
        <w:br/>
      </w:r>
      <w:r>
        <w:t>Vaîulu dialect</w:t>
      </w:r>
    </w:p>
    <w:p w14:paraId="728027D8" w14:textId="77777777" w:rsidR="00A22FD5" w:rsidRDefault="00DC1AE0" w:rsidP="00A22FD5">
      <w:pPr>
        <w:pStyle w:val="InterlineText"/>
        <w:tabs>
          <w:tab w:val="left" w:pos="533"/>
          <w:tab w:val="left" w:pos="1067"/>
          <w:tab w:val="left" w:pos="2651"/>
          <w:tab w:val="left" w:pos="3155"/>
          <w:tab w:val="left" w:pos="4259"/>
          <w:tab w:val="left" w:pos="5243"/>
          <w:tab w:val="left" w:pos="6182"/>
          <w:tab w:val="left" w:pos="6971"/>
          <w:tab w:val="left" w:pos="7460"/>
        </w:tabs>
      </w:pPr>
      <w:r w:rsidRPr="003A1D48">
        <w:rPr>
          <w:rStyle w:val="InterlineTextNumChar"/>
        </w:rPr>
        <w:t>001</w:t>
      </w:r>
      <w:r w:rsidR="00800AD8">
        <w:tab/>
        <w:t>pai</w:t>
      </w:r>
      <w:r w:rsidR="00800AD8">
        <w:tab/>
        <w:t>patsuni</w:t>
      </w:r>
      <w:r w:rsidR="00800AD8">
        <w:tab/>
        <w:t>tu</w:t>
      </w:r>
      <w:r w:rsidR="00800AD8">
        <w:tab/>
        <w:t>aitsu</w:t>
      </w:r>
      <w:r w:rsidR="00A22FD5">
        <w:tab/>
        <w:t>imaza</w:t>
      </w:r>
      <w:r w:rsidR="00A22FD5">
        <w:tab/>
        <w:t>itua</w:t>
      </w:r>
      <w:r w:rsidR="00A22FD5">
        <w:tab/>
        <w:t>kai</w:t>
      </w:r>
      <w:r w:rsidR="00A22FD5">
        <w:tab/>
        <w:t>nua</w:t>
      </w:r>
      <w:r w:rsidR="00A22FD5">
        <w:tab/>
        <w:t>Tsemas.</w:t>
      </w:r>
    </w:p>
    <w:p w14:paraId="39856E06" w14:textId="77777777" w:rsidR="00800AD8" w:rsidRDefault="00800AD8" w:rsidP="00A22FD5">
      <w:pPr>
        <w:pStyle w:val="InterlineGlossWithTrans"/>
        <w:tabs>
          <w:tab w:val="left" w:pos="533"/>
          <w:tab w:val="left" w:pos="1067"/>
          <w:tab w:val="left" w:pos="2651"/>
          <w:tab w:val="left" w:pos="3155"/>
          <w:tab w:val="left" w:pos="4259"/>
          <w:tab w:val="left" w:pos="5243"/>
          <w:tab w:val="left" w:pos="6182"/>
          <w:tab w:val="left" w:pos="6971"/>
          <w:tab w:val="left" w:pos="7460"/>
        </w:tabs>
      </w:pPr>
      <w:r>
        <w:tab/>
        <w:t>pai</w:t>
      </w:r>
      <w:r>
        <w:tab/>
        <w:t>pa-tsun-i</w:t>
      </w:r>
      <w:r>
        <w:tab/>
        <w:t>tu</w:t>
      </w:r>
      <w:r>
        <w:tab/>
        <w:t>a-i-tsu</w:t>
      </w:r>
      <w:r w:rsidR="00A22FD5">
        <w:tab/>
        <w:t>i-maza</w:t>
      </w:r>
      <w:r w:rsidR="00A22FD5">
        <w:tab/>
        <w:t>i-tua</w:t>
      </w:r>
      <w:r w:rsidR="00A22FD5">
        <w:tab/>
        <w:t>kai</w:t>
      </w:r>
      <w:r w:rsidR="00A22FD5">
        <w:tab/>
        <w:t>nua</w:t>
      </w:r>
      <w:r w:rsidR="00A22FD5">
        <w:tab/>
        <w:t>Tsemas</w:t>
      </w:r>
    </w:p>
    <w:p w14:paraId="4EDAAD07" w14:textId="77777777" w:rsidR="00800AD8" w:rsidRDefault="00800AD8" w:rsidP="00A22FD5">
      <w:pPr>
        <w:pStyle w:val="InterlineTrans"/>
        <w:tabs>
          <w:tab w:val="left" w:pos="533"/>
          <w:tab w:val="left" w:pos="1067"/>
          <w:tab w:val="left" w:pos="2651"/>
          <w:tab w:val="left" w:pos="3155"/>
          <w:tab w:val="left" w:pos="4259"/>
          <w:tab w:val="left" w:pos="5243"/>
          <w:tab w:val="left" w:pos="6182"/>
          <w:tab w:val="left" w:pos="6971"/>
          <w:tab w:val="left" w:pos="7460"/>
        </w:tabs>
      </w:pPr>
      <w:r>
        <w:tab/>
        <w:t>well</w:t>
      </w:r>
      <w:r>
        <w:tab/>
        <w:t>cause-see-</w:t>
      </w:r>
      <w:r>
        <w:rPr>
          <w:smallCaps/>
        </w:rPr>
        <w:t>hort</w:t>
      </w:r>
      <w:r>
        <w:tab/>
      </w:r>
      <w:r>
        <w:rPr>
          <w:smallCaps/>
        </w:rPr>
        <w:t>obl</w:t>
      </w:r>
      <w:r>
        <w:tab/>
      </w:r>
      <w:r>
        <w:rPr>
          <w:smallCaps/>
        </w:rPr>
        <w:t>c-loc</w:t>
      </w:r>
      <w:r>
        <w:t>-this</w:t>
      </w:r>
      <w:r w:rsidR="00A22FD5">
        <w:tab/>
      </w:r>
      <w:r w:rsidR="00A22FD5">
        <w:rPr>
          <w:smallCaps/>
        </w:rPr>
        <w:t>loc</w:t>
      </w:r>
      <w:r w:rsidR="00A22FD5">
        <w:t>-here</w:t>
      </w:r>
      <w:r w:rsidR="00A22FD5">
        <w:tab/>
      </w:r>
      <w:r w:rsidR="00A22FD5">
        <w:rPr>
          <w:smallCaps/>
        </w:rPr>
        <w:t>loc</w:t>
      </w:r>
      <w:r w:rsidR="00A22FD5">
        <w:t>-</w:t>
      </w:r>
      <w:r w:rsidR="00A22FD5">
        <w:rPr>
          <w:smallCaps/>
        </w:rPr>
        <w:t>obl</w:t>
      </w:r>
      <w:r w:rsidR="00A22FD5">
        <w:tab/>
        <w:t>speech</w:t>
      </w:r>
      <w:r w:rsidR="00A22FD5">
        <w:tab/>
        <w:t>of</w:t>
      </w:r>
      <w:r w:rsidR="00A22FD5">
        <w:tab/>
        <w:t>God</w:t>
      </w:r>
    </w:p>
    <w:p w14:paraId="362CBF02" w14:textId="77777777" w:rsidR="00800AD8" w:rsidRDefault="00800AD8">
      <w:pPr>
        <w:pStyle w:val="InterlineFree"/>
      </w:pPr>
      <w:r>
        <w:t>Let us look at this passage here in the word of God.</w:t>
      </w:r>
    </w:p>
    <w:p w14:paraId="6DA884EB" w14:textId="77777777" w:rsidR="00A22FD5" w:rsidRDefault="00DC1AE0" w:rsidP="00A22FD5">
      <w:pPr>
        <w:pStyle w:val="InterlineText"/>
        <w:tabs>
          <w:tab w:val="left" w:pos="533"/>
          <w:tab w:val="left" w:pos="1637"/>
          <w:tab w:val="left" w:pos="1901"/>
          <w:tab w:val="left" w:pos="2600"/>
          <w:tab w:val="left" w:pos="3584"/>
          <w:tab w:val="left" w:pos="5168"/>
          <w:tab w:val="left" w:pos="5672"/>
          <w:tab w:val="left" w:pos="6506"/>
          <w:tab w:val="left" w:pos="8450"/>
        </w:tabs>
      </w:pPr>
      <w:r w:rsidRPr="003A1D48">
        <w:rPr>
          <w:rStyle w:val="InterlineTextNumChar"/>
        </w:rPr>
        <w:t>002</w:t>
      </w:r>
      <w:r w:rsidR="00800AD8">
        <w:tab/>
        <w:t>aitsu</w:t>
      </w:r>
      <w:r w:rsidR="00800AD8">
        <w:tab/>
        <w:t>a</w:t>
      </w:r>
      <w:r w:rsidR="00800AD8">
        <w:tab/>
        <w:t>vetsik</w:t>
      </w:r>
      <w:r w:rsidR="00800AD8">
        <w:tab/>
        <w:t>imaza,</w:t>
      </w:r>
      <w:r w:rsidR="00A22FD5">
        <w:tab/>
        <w:t>kiîivaku</w:t>
      </w:r>
      <w:r w:rsidR="00A22FD5">
        <w:tab/>
        <w:t>tua</w:t>
      </w:r>
      <w:r w:rsidR="00A22FD5">
        <w:tab/>
        <w:t>nu</w:t>
      </w:r>
      <w:r w:rsidR="00A22FD5">
        <w:tab/>
        <w:t>îaqediqedi,</w:t>
      </w:r>
      <w:r w:rsidR="00A22FD5">
        <w:tab/>
        <w:t>aya.</w:t>
      </w:r>
    </w:p>
    <w:p w14:paraId="7500195D" w14:textId="77777777" w:rsidR="00800AD8" w:rsidRDefault="00800AD8" w:rsidP="00A22FD5">
      <w:pPr>
        <w:pStyle w:val="InterlineGlossWithTrans"/>
        <w:tabs>
          <w:tab w:val="left" w:pos="533"/>
          <w:tab w:val="left" w:pos="1637"/>
          <w:tab w:val="left" w:pos="1901"/>
          <w:tab w:val="left" w:pos="2600"/>
          <w:tab w:val="left" w:pos="3584"/>
          <w:tab w:val="left" w:pos="5168"/>
          <w:tab w:val="left" w:pos="5672"/>
          <w:tab w:val="left" w:pos="6506"/>
          <w:tab w:val="left" w:pos="8450"/>
        </w:tabs>
      </w:pPr>
      <w:r>
        <w:tab/>
        <w:t>a-i-tsu</w:t>
      </w:r>
      <w:r>
        <w:tab/>
        <w:t>a</w:t>
      </w:r>
      <w:r>
        <w:tab/>
        <w:t>vetsik</w:t>
      </w:r>
      <w:r>
        <w:tab/>
        <w:t>i-maza</w:t>
      </w:r>
      <w:r w:rsidR="00A22FD5">
        <w:tab/>
        <w:t>ki-îivak-u</w:t>
      </w:r>
      <w:r w:rsidR="00A22FD5">
        <w:tab/>
        <w:t>tua</w:t>
      </w:r>
      <w:r w:rsidR="00A22FD5">
        <w:tab/>
        <w:t>nu</w:t>
      </w:r>
      <w:r w:rsidR="00A22FD5">
        <w:tab/>
        <w:t>îa-qedi-qedi</w:t>
      </w:r>
      <w:r w:rsidR="00A22FD5">
        <w:tab/>
        <w:t>aya</w:t>
      </w:r>
    </w:p>
    <w:p w14:paraId="1FD9F781" w14:textId="77777777" w:rsidR="00800AD8" w:rsidRDefault="00800AD8" w:rsidP="00A22FD5">
      <w:pPr>
        <w:pStyle w:val="InterlineTrans"/>
        <w:tabs>
          <w:tab w:val="left" w:pos="533"/>
          <w:tab w:val="left" w:pos="1637"/>
          <w:tab w:val="left" w:pos="1901"/>
          <w:tab w:val="left" w:pos="2600"/>
          <w:tab w:val="left" w:pos="3584"/>
          <w:tab w:val="left" w:pos="5168"/>
          <w:tab w:val="left" w:pos="5672"/>
          <w:tab w:val="left" w:pos="6506"/>
          <w:tab w:val="left" w:pos="8450"/>
        </w:tabs>
      </w:pPr>
      <w:r>
        <w:tab/>
      </w:r>
      <w:r>
        <w:rPr>
          <w:smallCaps/>
        </w:rPr>
        <w:t>c-loc</w:t>
      </w:r>
      <w:r>
        <w:t>-this</w:t>
      </w:r>
      <w:r>
        <w:rPr>
          <w:smallCaps/>
        </w:rPr>
        <w:tab/>
        <w:t>c</w:t>
      </w:r>
      <w:r>
        <w:rPr>
          <w:smallCaps/>
        </w:rPr>
        <w:tab/>
      </w:r>
      <w:r>
        <w:t>mark</w:t>
      </w:r>
      <w:r>
        <w:tab/>
      </w:r>
      <w:r>
        <w:rPr>
          <w:smallCaps/>
        </w:rPr>
        <w:t>loc</w:t>
      </w:r>
      <w:r>
        <w:t>-here</w:t>
      </w:r>
      <w:r w:rsidR="00A22FD5">
        <w:tab/>
        <w:t>do-care.for-</w:t>
      </w:r>
      <w:r w:rsidR="00A22FD5">
        <w:rPr>
          <w:smallCaps/>
        </w:rPr>
        <w:t>imp</w:t>
      </w:r>
      <w:r w:rsidR="00A22FD5">
        <w:tab/>
      </w:r>
      <w:r w:rsidR="00A22FD5">
        <w:rPr>
          <w:smallCaps/>
        </w:rPr>
        <w:t>obl</w:t>
      </w:r>
      <w:r w:rsidR="00A22FD5">
        <w:tab/>
        <w:t>your(</w:t>
      </w:r>
      <w:r w:rsidR="00A22FD5">
        <w:rPr>
          <w:smallCaps/>
        </w:rPr>
        <w:t>p</w:t>
      </w:r>
      <w:r w:rsidR="00A22FD5">
        <w:t>)</w:t>
      </w:r>
      <w:r w:rsidR="00A22FD5">
        <w:tab/>
        <w:t>class-</w:t>
      </w:r>
      <w:r w:rsidR="00A22FD5">
        <w:rPr>
          <w:smallCaps/>
        </w:rPr>
        <w:t>red</w:t>
      </w:r>
      <w:r w:rsidR="00A22FD5">
        <w:t>-boundary</w:t>
      </w:r>
      <w:r w:rsidR="00A22FD5">
        <w:tab/>
        <w:t>say</w:t>
      </w:r>
    </w:p>
    <w:p w14:paraId="07F8C6F0" w14:textId="77777777" w:rsidR="00800AD8" w:rsidRDefault="00800AD8">
      <w:pPr>
        <w:pStyle w:val="InterlineFree"/>
      </w:pPr>
      <w:r>
        <w:t>This writing here says Love your neighbours.</w:t>
      </w:r>
    </w:p>
    <w:p w14:paraId="6DF4AC11" w14:textId="77777777" w:rsidR="00A22FD5" w:rsidRDefault="00DC1AE0" w:rsidP="00A22FD5">
      <w:pPr>
        <w:pStyle w:val="InterlineText"/>
        <w:tabs>
          <w:tab w:val="left" w:pos="533"/>
          <w:tab w:val="left" w:pos="1067"/>
          <w:tab w:val="left" w:pos="1991"/>
          <w:tab w:val="left" w:pos="2480"/>
          <w:tab w:val="left" w:pos="4619"/>
          <w:tab w:val="left" w:pos="5258"/>
          <w:tab w:val="left" w:pos="5522"/>
          <w:tab w:val="left" w:pos="6266"/>
          <w:tab w:val="left" w:pos="6755"/>
          <w:tab w:val="left" w:pos="7259"/>
        </w:tabs>
      </w:pPr>
      <w:r w:rsidRPr="003A1D48">
        <w:rPr>
          <w:rStyle w:val="InterlineTextNumChar"/>
        </w:rPr>
        <w:t>003</w:t>
      </w:r>
      <w:r w:rsidR="00800AD8">
        <w:tab/>
        <w:t>pai</w:t>
      </w:r>
      <w:r w:rsidR="00800AD8">
        <w:tab/>
        <w:t>izua</w:t>
      </w:r>
      <w:r w:rsidR="00800AD8">
        <w:tab/>
        <w:t>zua</w:t>
      </w:r>
      <w:r w:rsidR="00A22FD5">
        <w:tab/>
        <w:t>maqatsuvutsuvung</w:t>
      </w:r>
      <w:r w:rsidR="00A22FD5">
        <w:tab/>
        <w:t>vaik</w:t>
      </w:r>
      <w:r w:rsidR="00A22FD5">
        <w:tab/>
        <w:t>a</w:t>
      </w:r>
      <w:r w:rsidR="00A22FD5">
        <w:tab/>
        <w:t>sema</w:t>
      </w:r>
      <w:r w:rsidR="00A22FD5">
        <w:tab/>
        <w:t>zua</w:t>
      </w:r>
      <w:r w:rsidR="00A22FD5">
        <w:tab/>
        <w:t>i</w:t>
      </w:r>
      <w:r w:rsidR="00A22FD5">
        <w:tab/>
        <w:t>tjai</w:t>
      </w:r>
    </w:p>
    <w:p w14:paraId="5E7A01EF" w14:textId="77777777" w:rsidR="00800AD8" w:rsidRDefault="00800AD8" w:rsidP="00A22FD5">
      <w:pPr>
        <w:pStyle w:val="InterlineGlossWithTrans"/>
        <w:tabs>
          <w:tab w:val="left" w:pos="533"/>
          <w:tab w:val="left" w:pos="1067"/>
          <w:tab w:val="left" w:pos="1991"/>
          <w:tab w:val="left" w:pos="2480"/>
          <w:tab w:val="left" w:pos="4619"/>
          <w:tab w:val="left" w:pos="5258"/>
          <w:tab w:val="left" w:pos="5522"/>
          <w:tab w:val="left" w:pos="6266"/>
          <w:tab w:val="left" w:pos="6755"/>
          <w:tab w:val="left" w:pos="7259"/>
        </w:tabs>
      </w:pPr>
      <w:r>
        <w:tab/>
        <w:t>pai</w:t>
      </w:r>
      <w:r>
        <w:tab/>
        <w:t>i-zua</w:t>
      </w:r>
      <w:r>
        <w:tab/>
        <w:t>zua</w:t>
      </w:r>
      <w:r w:rsidR="00A22FD5">
        <w:tab/>
        <w:t>ma-qa-tsuvu-tsuvung</w:t>
      </w:r>
      <w:r w:rsidR="00A22FD5">
        <w:tab/>
        <w:t>vaik</w:t>
      </w:r>
      <w:r w:rsidR="00A22FD5">
        <w:tab/>
        <w:t>a</w:t>
      </w:r>
      <w:r w:rsidR="00A22FD5">
        <w:tab/>
        <w:t>em=sa</w:t>
      </w:r>
      <w:r w:rsidR="00A22FD5">
        <w:tab/>
        <w:t>zua</w:t>
      </w:r>
      <w:r w:rsidR="00A22FD5">
        <w:tab/>
        <w:t>i</w:t>
      </w:r>
      <w:r w:rsidR="00A22FD5">
        <w:tab/>
        <w:t>tjai</w:t>
      </w:r>
    </w:p>
    <w:p w14:paraId="09A90E1C" w14:textId="77777777" w:rsidR="00800AD8" w:rsidRDefault="00800AD8" w:rsidP="00A22FD5">
      <w:pPr>
        <w:pStyle w:val="InterlineTransNoFree"/>
        <w:tabs>
          <w:tab w:val="left" w:pos="1067"/>
          <w:tab w:val="left" w:pos="1991"/>
          <w:tab w:val="left" w:pos="2480"/>
          <w:tab w:val="left" w:pos="4619"/>
          <w:tab w:val="left" w:pos="5258"/>
          <w:tab w:val="left" w:pos="5522"/>
          <w:tab w:val="left" w:pos="6266"/>
          <w:tab w:val="left" w:pos="6755"/>
          <w:tab w:val="left" w:pos="7259"/>
        </w:tabs>
      </w:pPr>
      <w:r>
        <w:tab/>
        <w:t>well</w:t>
      </w:r>
      <w:r>
        <w:tab/>
      </w:r>
      <w:r>
        <w:rPr>
          <w:smallCaps/>
        </w:rPr>
        <w:t>loc</w:t>
      </w:r>
      <w:r>
        <w:t>-that</w:t>
      </w:r>
      <w:r>
        <w:tab/>
        <w:t>that</w:t>
      </w:r>
      <w:r w:rsidR="00A22FD5">
        <w:tab/>
      </w:r>
      <w:r w:rsidR="00A22FD5">
        <w:rPr>
          <w:smallCaps/>
        </w:rPr>
        <w:t>stat</w:t>
      </w:r>
      <w:r w:rsidR="00A22FD5">
        <w:t>-?-</w:t>
      </w:r>
      <w:r w:rsidR="00A22FD5">
        <w:rPr>
          <w:smallCaps/>
        </w:rPr>
        <w:t>red</w:t>
      </w:r>
      <w:r w:rsidR="00A22FD5">
        <w:t>-complete</w:t>
      </w:r>
      <w:r w:rsidR="00A22FD5">
        <w:tab/>
        <w:t>leave</w:t>
      </w:r>
      <w:r w:rsidR="00A22FD5">
        <w:rPr>
          <w:smallCaps/>
        </w:rPr>
        <w:tab/>
        <w:t>c</w:t>
      </w:r>
      <w:r w:rsidR="00A22FD5">
        <w:tab/>
      </w:r>
      <w:r w:rsidR="00A22FD5">
        <w:rPr>
          <w:smallCaps/>
        </w:rPr>
        <w:t>af</w:t>
      </w:r>
      <w:r w:rsidR="00A22FD5">
        <w:t>=go</w:t>
      </w:r>
      <w:r w:rsidR="00A22FD5">
        <w:tab/>
        <w:t>that</w:t>
      </w:r>
      <w:r w:rsidR="00A22FD5">
        <w:tab/>
      </w:r>
      <w:r w:rsidR="00A22FD5">
        <w:rPr>
          <w:smallCaps/>
        </w:rPr>
        <w:t>loc</w:t>
      </w:r>
      <w:r w:rsidR="00A22FD5">
        <w:tab/>
      </w:r>
      <w:r w:rsidR="00A22FD5">
        <w:rPr>
          <w:smallCaps/>
        </w:rPr>
        <w:t>obl</w:t>
      </w:r>
      <w:r w:rsidR="00A22FD5">
        <w:t>.</w:t>
      </w:r>
      <w:r w:rsidR="00A22FD5">
        <w:rPr>
          <w:smallCaps/>
        </w:rPr>
        <w:t>h</w:t>
      </w:r>
    </w:p>
    <w:p w14:paraId="358F0B4F" w14:textId="77777777" w:rsidR="00800AD8" w:rsidRDefault="00800AD8" w:rsidP="00A22FD5">
      <w:pPr>
        <w:pStyle w:val="InterlineText"/>
        <w:tabs>
          <w:tab w:val="left" w:pos="533"/>
        </w:tabs>
      </w:pPr>
      <w:r>
        <w:tab/>
        <w:t>Yisu-sama.</w:t>
      </w:r>
    </w:p>
    <w:p w14:paraId="4BB1A5F2" w14:textId="77777777" w:rsidR="00800AD8" w:rsidRDefault="00800AD8" w:rsidP="00A22FD5">
      <w:pPr>
        <w:pStyle w:val="InterlineGlossWithTrans"/>
        <w:tabs>
          <w:tab w:val="left" w:pos="533"/>
        </w:tabs>
      </w:pPr>
      <w:r>
        <w:tab/>
        <w:t>Yisu-sama</w:t>
      </w:r>
    </w:p>
    <w:p w14:paraId="7938235B" w14:textId="77777777" w:rsidR="00800AD8" w:rsidRDefault="00800AD8" w:rsidP="00A22FD5">
      <w:pPr>
        <w:pStyle w:val="InterlineTransNoFree"/>
        <w:tabs>
          <w:tab w:val="right" w:pos="8789"/>
        </w:tabs>
      </w:pPr>
      <w:r>
        <w:rPr>
          <w:smallCaps/>
        </w:rPr>
        <w:tab/>
      </w:r>
      <w:r>
        <w:t>Jesus-</w:t>
      </w:r>
      <w:r w:rsidR="001E164C" w:rsidRPr="001E164C">
        <w:rPr>
          <w:smallCaps/>
        </w:rPr>
        <w:t>h</w:t>
      </w:r>
      <w:r w:rsidR="00A22FD5">
        <w:rPr>
          <w:smallCaps/>
        </w:rPr>
        <w:tab/>
      </w:r>
      <w:r w:rsidR="00A22FD5">
        <w:t>Now there was a young person who went to Jesus.</w:t>
      </w:r>
    </w:p>
    <w:p w14:paraId="79B15038" w14:textId="77777777" w:rsidR="00A22FD5" w:rsidRDefault="00DC1AE0" w:rsidP="00A22FD5">
      <w:pPr>
        <w:pStyle w:val="InterlineText"/>
        <w:tabs>
          <w:tab w:val="left" w:pos="533"/>
          <w:tab w:val="left" w:pos="1262"/>
          <w:tab w:val="left" w:pos="2606"/>
          <w:tab w:val="left" w:pos="3050"/>
          <w:tab w:val="left" w:pos="4994"/>
          <w:tab w:val="left" w:pos="5468"/>
          <w:tab w:val="left" w:pos="6437"/>
        </w:tabs>
      </w:pPr>
      <w:r w:rsidRPr="003A1D48">
        <w:rPr>
          <w:rStyle w:val="InterlineTextNumChar"/>
        </w:rPr>
        <w:t>004</w:t>
      </w:r>
      <w:r w:rsidR="00800AD8">
        <w:tab/>
        <w:t>“tima</w:t>
      </w:r>
      <w:r w:rsidR="00A22FD5">
        <w:tab/>
        <w:t>mana</w:t>
      </w:r>
      <w:r w:rsidR="00A22FD5">
        <w:tab/>
        <w:t>ku</w:t>
      </w:r>
      <w:r w:rsidR="00A22FD5">
        <w:tab/>
        <w:t>îaqediqedi?”</w:t>
      </w:r>
      <w:r w:rsidR="00A22FD5">
        <w:tab/>
        <w:t>aya</w:t>
      </w:r>
      <w:r w:rsidR="00A22FD5">
        <w:tab/>
        <w:t>kivadaq</w:t>
      </w:r>
      <w:r w:rsidR="00A22FD5">
        <w:tab/>
        <w:t>timadju.</w:t>
      </w:r>
    </w:p>
    <w:p w14:paraId="225F5F6B" w14:textId="77777777" w:rsidR="00800AD8" w:rsidRDefault="00800AD8" w:rsidP="00A22FD5">
      <w:pPr>
        <w:pStyle w:val="InterlineGlossWithTrans"/>
        <w:tabs>
          <w:tab w:val="left" w:pos="533"/>
          <w:tab w:val="left" w:pos="1262"/>
          <w:tab w:val="left" w:pos="2606"/>
          <w:tab w:val="left" w:pos="3050"/>
          <w:tab w:val="left" w:pos="4994"/>
          <w:tab w:val="left" w:pos="5468"/>
          <w:tab w:val="left" w:pos="6437"/>
        </w:tabs>
      </w:pPr>
      <w:r>
        <w:tab/>
        <w:t>ti-ima</w:t>
      </w:r>
      <w:r w:rsidR="00A22FD5">
        <w:tab/>
        <w:t>ma-avan-a</w:t>
      </w:r>
      <w:r w:rsidR="00A22FD5">
        <w:tab/>
        <w:t>ku</w:t>
      </w:r>
      <w:r w:rsidR="00A22FD5">
        <w:tab/>
        <w:t>îa-qedi-qedi</w:t>
      </w:r>
      <w:r w:rsidR="00A22FD5">
        <w:tab/>
        <w:t>aya</w:t>
      </w:r>
      <w:r w:rsidR="00A22FD5">
        <w:tab/>
        <w:t>ki-vadaq</w:t>
      </w:r>
      <w:r w:rsidR="00A22FD5">
        <w:tab/>
        <w:t>ti-madju</w:t>
      </w:r>
    </w:p>
    <w:p w14:paraId="3FDC5514" w14:textId="77777777" w:rsidR="00800AD8" w:rsidRDefault="00800AD8" w:rsidP="00A22FD5">
      <w:pPr>
        <w:pStyle w:val="InterlineTrans"/>
        <w:tabs>
          <w:tab w:val="left" w:pos="533"/>
          <w:tab w:val="left" w:pos="1262"/>
          <w:tab w:val="left" w:pos="2606"/>
          <w:tab w:val="left" w:pos="3050"/>
          <w:tab w:val="left" w:pos="4994"/>
          <w:tab w:val="left" w:pos="5468"/>
          <w:tab w:val="left" w:pos="6437"/>
        </w:tabs>
      </w:pPr>
      <w:r>
        <w:tab/>
      </w:r>
      <w:r>
        <w:rPr>
          <w:smallCaps/>
        </w:rPr>
        <w:t>f-</w:t>
      </w:r>
      <w:r>
        <w:t>who</w:t>
      </w:r>
      <w:r w:rsidR="00A22FD5">
        <w:tab/>
      </w:r>
      <w:r w:rsidR="00A22FD5">
        <w:rPr>
          <w:smallCaps/>
        </w:rPr>
        <w:t>stat</w:t>
      </w:r>
      <w:r w:rsidR="00A22FD5">
        <w:t>-exact-?</w:t>
      </w:r>
      <w:r w:rsidR="00A22FD5">
        <w:tab/>
        <w:t>my</w:t>
      </w:r>
      <w:r w:rsidR="00A22FD5">
        <w:tab/>
        <w:t>class-</w:t>
      </w:r>
      <w:r w:rsidR="00A22FD5">
        <w:rPr>
          <w:smallCaps/>
        </w:rPr>
        <w:t>red</w:t>
      </w:r>
      <w:r w:rsidR="00A22FD5">
        <w:t>-boundary</w:t>
      </w:r>
      <w:r w:rsidR="00A22FD5">
        <w:tab/>
        <w:t>say</w:t>
      </w:r>
      <w:r w:rsidR="00A22FD5">
        <w:tab/>
        <w:t>do-ask</w:t>
      </w:r>
      <w:r w:rsidR="00A22FD5">
        <w:tab/>
      </w:r>
      <w:r w:rsidR="00A22FD5">
        <w:rPr>
          <w:smallCaps/>
        </w:rPr>
        <w:t>f</w:t>
      </w:r>
      <w:r w:rsidR="00A22FD5">
        <w:t>-</w:t>
      </w:r>
      <w:r w:rsidR="00A22FD5">
        <w:rPr>
          <w:smallCaps/>
        </w:rPr>
        <w:t>3rd</w:t>
      </w:r>
      <w:r w:rsidR="00A22FD5">
        <w:t>.</w:t>
      </w:r>
      <w:r w:rsidR="00A22FD5">
        <w:rPr>
          <w:smallCaps/>
        </w:rPr>
        <w:t>pers</w:t>
      </w:r>
    </w:p>
    <w:p w14:paraId="02B8A581" w14:textId="77777777" w:rsidR="00800AD8" w:rsidRDefault="00800AD8">
      <w:pPr>
        <w:pStyle w:val="InterlineFree"/>
      </w:pPr>
      <w:r>
        <w:t>“Who is my neighbour?” he asked.</w:t>
      </w:r>
    </w:p>
    <w:p w14:paraId="00B1F30D" w14:textId="77777777" w:rsidR="00A22FD5" w:rsidRDefault="00DC1AE0" w:rsidP="00A22FD5">
      <w:pPr>
        <w:pStyle w:val="InterlineText"/>
        <w:tabs>
          <w:tab w:val="left" w:pos="533"/>
          <w:tab w:val="left" w:pos="1202"/>
          <w:tab w:val="left" w:pos="2291"/>
          <w:tab w:val="left" w:pos="2675"/>
          <w:tab w:val="left" w:pos="3869"/>
          <w:tab w:val="left" w:pos="4403"/>
          <w:tab w:val="left" w:pos="4787"/>
          <w:tab w:val="left" w:pos="5546"/>
        </w:tabs>
      </w:pPr>
      <w:r w:rsidRPr="003A1D48">
        <w:rPr>
          <w:rStyle w:val="InterlineTextNumChar"/>
        </w:rPr>
        <w:t>005</w:t>
      </w:r>
      <w:r w:rsidR="00800AD8">
        <w:tab/>
        <w:t>manu</w:t>
      </w:r>
      <w:r w:rsidR="00800AD8">
        <w:tab/>
        <w:t>tevelain</w:t>
      </w:r>
      <w:r w:rsidR="00800AD8">
        <w:tab/>
        <w:t>ni</w:t>
      </w:r>
      <w:r w:rsidR="00800AD8">
        <w:tab/>
        <w:t>Yisu-sama:</w:t>
      </w:r>
      <w:r w:rsidR="00A22FD5">
        <w:tab/>
        <w:t>“pai</w:t>
      </w:r>
      <w:r w:rsidR="00A22FD5">
        <w:tab/>
        <w:t>ku</w:t>
      </w:r>
      <w:r w:rsidR="00A22FD5">
        <w:tab/>
        <w:t>su</w:t>
      </w:r>
      <w:r w:rsidR="00A22FD5">
        <w:tab/>
        <w:t>pasemalavay.</w:t>
      </w:r>
    </w:p>
    <w:p w14:paraId="45C5DB25" w14:textId="77777777" w:rsidR="00800AD8" w:rsidRDefault="00800AD8" w:rsidP="00A22FD5">
      <w:pPr>
        <w:pStyle w:val="InterlineGlossWithTrans"/>
        <w:tabs>
          <w:tab w:val="left" w:pos="533"/>
          <w:tab w:val="left" w:pos="1202"/>
          <w:tab w:val="left" w:pos="2291"/>
          <w:tab w:val="left" w:pos="2675"/>
          <w:tab w:val="left" w:pos="3869"/>
          <w:tab w:val="left" w:pos="4403"/>
          <w:tab w:val="left" w:pos="4787"/>
          <w:tab w:val="left" w:pos="5546"/>
        </w:tabs>
      </w:pPr>
      <w:r>
        <w:tab/>
        <w:t>manu</w:t>
      </w:r>
      <w:r>
        <w:tab/>
        <w:t>tevela-en</w:t>
      </w:r>
      <w:r>
        <w:tab/>
        <w:t>ni</w:t>
      </w:r>
      <w:r>
        <w:tab/>
        <w:t>Yisu-sama</w:t>
      </w:r>
      <w:r w:rsidR="00A22FD5">
        <w:tab/>
        <w:t>pai</w:t>
      </w:r>
      <w:r w:rsidR="00A22FD5">
        <w:tab/>
        <w:t>ku</w:t>
      </w:r>
      <w:r w:rsidR="00A22FD5">
        <w:tab/>
        <w:t>su</w:t>
      </w:r>
      <w:r w:rsidR="00A22FD5">
        <w:tab/>
        <w:t>pa-se-malaw-ay</w:t>
      </w:r>
    </w:p>
    <w:p w14:paraId="5274E55D" w14:textId="77777777" w:rsidR="00800AD8" w:rsidRDefault="00800AD8" w:rsidP="00A22FD5">
      <w:pPr>
        <w:pStyle w:val="InterlineTrans"/>
        <w:tabs>
          <w:tab w:val="left" w:pos="533"/>
          <w:tab w:val="left" w:pos="1202"/>
          <w:tab w:val="left" w:pos="2291"/>
          <w:tab w:val="left" w:pos="2675"/>
          <w:tab w:val="left" w:pos="3869"/>
          <w:tab w:val="left" w:pos="4403"/>
          <w:tab w:val="left" w:pos="4787"/>
          <w:tab w:val="left" w:pos="5546"/>
        </w:tabs>
      </w:pPr>
      <w:r>
        <w:tab/>
        <w:t>then</w:t>
      </w:r>
      <w:r>
        <w:tab/>
        <w:t>answer-</w:t>
      </w:r>
      <w:r>
        <w:rPr>
          <w:smallCaps/>
        </w:rPr>
        <w:t>pf</w:t>
      </w:r>
      <w:r>
        <w:tab/>
        <w:t>by</w:t>
      </w:r>
      <w:r>
        <w:tab/>
        <w:t>Jesus-</w:t>
      </w:r>
      <w:r w:rsidR="001E164C" w:rsidRPr="001E164C">
        <w:rPr>
          <w:smallCaps/>
        </w:rPr>
        <w:t>h</w:t>
      </w:r>
      <w:r w:rsidR="00A22FD5">
        <w:tab/>
        <w:t>well</w:t>
      </w:r>
      <w:r w:rsidR="00A22FD5">
        <w:tab/>
        <w:t>I</w:t>
      </w:r>
      <w:r w:rsidR="00A22FD5">
        <w:tab/>
        <w:t>you(</w:t>
      </w:r>
      <w:r w:rsidR="00A22FD5">
        <w:rPr>
          <w:smallCaps/>
        </w:rPr>
        <w:t>s</w:t>
      </w:r>
      <w:r w:rsidR="00A22FD5">
        <w:t>)</w:t>
      </w:r>
      <w:r w:rsidR="00A22FD5">
        <w:tab/>
        <w:t>cause-</w:t>
      </w:r>
      <w:r w:rsidR="00A22FD5">
        <w:rPr>
          <w:smallCaps/>
        </w:rPr>
        <w:t>invol</w:t>
      </w:r>
      <w:r w:rsidR="00A22FD5">
        <w:t>-tell-</w:t>
      </w:r>
      <w:r w:rsidR="00A22FD5">
        <w:rPr>
          <w:smallCaps/>
        </w:rPr>
        <w:t>lf</w:t>
      </w:r>
    </w:p>
    <w:p w14:paraId="69900017" w14:textId="77777777" w:rsidR="00800AD8" w:rsidRDefault="00800AD8">
      <w:pPr>
        <w:pStyle w:val="InterlineFree"/>
      </w:pPr>
      <w:r>
        <w:t>And Jesus replied: “I will tell you.</w:t>
      </w:r>
    </w:p>
    <w:p w14:paraId="5460745B" w14:textId="77777777" w:rsidR="00A22FD5" w:rsidRDefault="00DC1AE0" w:rsidP="00A22FD5">
      <w:pPr>
        <w:pStyle w:val="InterlineText"/>
        <w:tabs>
          <w:tab w:val="left" w:pos="533"/>
          <w:tab w:val="left" w:pos="1457"/>
          <w:tab w:val="left" w:pos="1946"/>
          <w:tab w:val="left" w:pos="3125"/>
          <w:tab w:val="left" w:pos="3389"/>
          <w:tab w:val="left" w:pos="4868"/>
          <w:tab w:val="left" w:pos="5357"/>
          <w:tab w:val="left" w:pos="5861"/>
          <w:tab w:val="left" w:pos="6965"/>
          <w:tab w:val="left" w:pos="7229"/>
        </w:tabs>
      </w:pPr>
      <w:r w:rsidRPr="003A1D48">
        <w:rPr>
          <w:rStyle w:val="InterlineTextNumChar"/>
        </w:rPr>
        <w:t>006</w:t>
      </w:r>
      <w:r w:rsidR="00800AD8">
        <w:tab/>
        <w:t>izua</w:t>
      </w:r>
      <w:r w:rsidR="00800AD8">
        <w:tab/>
        <w:t>zua</w:t>
      </w:r>
      <w:r w:rsidR="00800AD8">
        <w:tab/>
        <w:t>matsidiî</w:t>
      </w:r>
      <w:r w:rsidR="00800AD8">
        <w:tab/>
        <w:t>a</w:t>
      </w:r>
      <w:r w:rsidR="00A22FD5">
        <w:tab/>
        <w:t>nakemasi</w:t>
      </w:r>
      <w:r w:rsidR="00A22FD5">
        <w:tab/>
        <w:t>zua</w:t>
      </w:r>
      <w:r w:rsidR="00A22FD5">
        <w:tab/>
        <w:t>i</w:t>
      </w:r>
      <w:r w:rsidR="00A22FD5">
        <w:tab/>
        <w:t>Yirusaîim</w:t>
      </w:r>
      <w:r w:rsidR="00A22FD5">
        <w:tab/>
        <w:t>a</w:t>
      </w:r>
      <w:r w:rsidR="00A22FD5">
        <w:tab/>
        <w:t>pasa</w:t>
      </w:r>
    </w:p>
    <w:p w14:paraId="135CA685" w14:textId="77777777" w:rsidR="00800AD8" w:rsidRDefault="00800AD8" w:rsidP="00A22FD5">
      <w:pPr>
        <w:pStyle w:val="InterlineGlossWithTrans"/>
        <w:tabs>
          <w:tab w:val="left" w:pos="533"/>
          <w:tab w:val="left" w:pos="1457"/>
          <w:tab w:val="left" w:pos="1946"/>
          <w:tab w:val="left" w:pos="3125"/>
          <w:tab w:val="left" w:pos="3389"/>
          <w:tab w:val="left" w:pos="4868"/>
          <w:tab w:val="left" w:pos="5357"/>
          <w:tab w:val="left" w:pos="5861"/>
          <w:tab w:val="left" w:pos="6965"/>
          <w:tab w:val="left" w:pos="7229"/>
        </w:tabs>
      </w:pPr>
      <w:r>
        <w:tab/>
        <w:t>i-zua</w:t>
      </w:r>
      <w:r>
        <w:tab/>
        <w:t>zua</w:t>
      </w:r>
      <w:r>
        <w:tab/>
        <w:t>ma-tsidiî</w:t>
      </w:r>
      <w:r>
        <w:tab/>
        <w:t>a</w:t>
      </w:r>
      <w:r w:rsidR="00A22FD5">
        <w:tab/>
        <w:t>na-em=kasi</w:t>
      </w:r>
      <w:r w:rsidR="00A22FD5">
        <w:tab/>
        <w:t>zua</w:t>
      </w:r>
      <w:r w:rsidR="00A22FD5">
        <w:tab/>
        <w:t>i</w:t>
      </w:r>
      <w:r w:rsidR="00A22FD5">
        <w:tab/>
        <w:t>Yirusaîim</w:t>
      </w:r>
      <w:r w:rsidR="00A22FD5">
        <w:tab/>
        <w:t>a</w:t>
      </w:r>
      <w:r w:rsidR="00A22FD5">
        <w:tab/>
        <w:t>pa-sa</w:t>
      </w:r>
    </w:p>
    <w:p w14:paraId="646CFF86" w14:textId="77777777" w:rsidR="00800AD8" w:rsidRDefault="00800AD8" w:rsidP="00A22FD5">
      <w:pPr>
        <w:pStyle w:val="InterlineTransNoFree"/>
        <w:tabs>
          <w:tab w:val="left" w:pos="1457"/>
          <w:tab w:val="left" w:pos="1946"/>
          <w:tab w:val="left" w:pos="3125"/>
          <w:tab w:val="left" w:pos="3389"/>
          <w:tab w:val="left" w:pos="4868"/>
          <w:tab w:val="left" w:pos="5357"/>
          <w:tab w:val="left" w:pos="5861"/>
          <w:tab w:val="left" w:pos="6965"/>
          <w:tab w:val="left" w:pos="7229"/>
        </w:tabs>
        <w:rPr>
          <w:smallCaps/>
        </w:rPr>
      </w:pPr>
      <w:r>
        <w:tab/>
      </w:r>
      <w:r>
        <w:rPr>
          <w:smallCaps/>
        </w:rPr>
        <w:t>loc</w:t>
      </w:r>
      <w:r>
        <w:t>-that</w:t>
      </w:r>
      <w:r>
        <w:tab/>
        <w:t>that</w:t>
      </w:r>
      <w:r>
        <w:tab/>
      </w:r>
      <w:r>
        <w:rPr>
          <w:smallCaps/>
        </w:rPr>
        <w:t>stat</w:t>
      </w:r>
      <w:r>
        <w:t>-alone</w:t>
      </w:r>
      <w:r>
        <w:rPr>
          <w:smallCaps/>
        </w:rPr>
        <w:tab/>
        <w:t>c</w:t>
      </w:r>
      <w:r w:rsidR="00A22FD5">
        <w:tab/>
      </w:r>
      <w:r w:rsidR="00A22FD5">
        <w:rPr>
          <w:smallCaps/>
        </w:rPr>
        <w:t>past</w:t>
      </w:r>
      <w:r w:rsidR="00A22FD5">
        <w:t>-</w:t>
      </w:r>
      <w:r w:rsidR="00A22FD5">
        <w:rPr>
          <w:smallCaps/>
        </w:rPr>
        <w:t>af</w:t>
      </w:r>
      <w:r w:rsidR="00A22FD5">
        <w:t>=from</w:t>
      </w:r>
      <w:r w:rsidR="00A22FD5">
        <w:tab/>
        <w:t>that</w:t>
      </w:r>
      <w:r w:rsidR="00A22FD5">
        <w:tab/>
      </w:r>
      <w:r w:rsidR="00A22FD5">
        <w:rPr>
          <w:smallCaps/>
        </w:rPr>
        <w:t>loc</w:t>
      </w:r>
      <w:r w:rsidR="00A22FD5">
        <w:tab/>
        <w:t>Jerusalem</w:t>
      </w:r>
      <w:r w:rsidR="00A22FD5">
        <w:rPr>
          <w:smallCaps/>
        </w:rPr>
        <w:tab/>
        <w:t>c</w:t>
      </w:r>
      <w:r w:rsidR="00A22FD5">
        <w:tab/>
        <w:t>cause-go</w:t>
      </w:r>
    </w:p>
    <w:p w14:paraId="4493B542" w14:textId="77777777" w:rsidR="00800AD8" w:rsidRDefault="00800AD8" w:rsidP="00A22FD5">
      <w:pPr>
        <w:pStyle w:val="InterlineText"/>
        <w:tabs>
          <w:tab w:val="left" w:pos="533"/>
          <w:tab w:val="left" w:pos="1352"/>
          <w:tab w:val="left" w:pos="1616"/>
        </w:tabs>
      </w:pPr>
      <w:r>
        <w:tab/>
        <w:t>Yiriku</w:t>
      </w:r>
      <w:r>
        <w:tab/>
        <w:t>a</w:t>
      </w:r>
      <w:r>
        <w:tab/>
        <w:t>patjeîelauz.</w:t>
      </w:r>
    </w:p>
    <w:p w14:paraId="719D8F4C" w14:textId="77777777" w:rsidR="00800AD8" w:rsidRDefault="00800AD8" w:rsidP="00A22FD5">
      <w:pPr>
        <w:pStyle w:val="InterlineGlossWithTrans"/>
        <w:tabs>
          <w:tab w:val="left" w:pos="533"/>
          <w:tab w:val="left" w:pos="1352"/>
          <w:tab w:val="left" w:pos="1616"/>
        </w:tabs>
      </w:pPr>
      <w:r>
        <w:tab/>
        <w:t>Yiriku</w:t>
      </w:r>
      <w:r>
        <w:tab/>
        <w:t>a</w:t>
      </w:r>
      <w:r>
        <w:tab/>
        <w:t>pa-tje-îe-lauz</w:t>
      </w:r>
    </w:p>
    <w:p w14:paraId="448F4D25" w14:textId="77777777" w:rsidR="00800AD8" w:rsidRDefault="00800AD8" w:rsidP="00A22FD5">
      <w:pPr>
        <w:pStyle w:val="InterlineTrans"/>
        <w:tabs>
          <w:tab w:val="left" w:pos="533"/>
          <w:tab w:val="left" w:pos="1352"/>
          <w:tab w:val="left" w:pos="1616"/>
        </w:tabs>
      </w:pPr>
      <w:r>
        <w:tab/>
        <w:t>Jericho</w:t>
      </w:r>
      <w:r>
        <w:rPr>
          <w:smallCaps/>
        </w:rPr>
        <w:tab/>
        <w:t>c</w:t>
      </w:r>
      <w:r>
        <w:rPr>
          <w:smallCaps/>
        </w:rPr>
        <w:tab/>
      </w:r>
      <w:r>
        <w:t>cause-do.at-go.to-down</w:t>
      </w:r>
    </w:p>
    <w:p w14:paraId="488F6C11" w14:textId="77777777" w:rsidR="00800AD8" w:rsidRDefault="00800AD8" w:rsidP="00A8416B">
      <w:pPr>
        <w:pStyle w:val="InterlineFreeCommentFollows"/>
      </w:pPr>
      <w:r>
        <w:t>There was a person who went down from Jerusalem towards Jericho.</w:t>
      </w:r>
    </w:p>
    <w:p w14:paraId="4131AA08" w14:textId="77777777" w:rsidR="00800AD8" w:rsidRDefault="00A8416B" w:rsidP="00A8416B">
      <w:pPr>
        <w:pStyle w:val="CommentLastWithHalfSpace"/>
      </w:pPr>
      <w:r>
        <w:t>[</w:t>
      </w:r>
      <w:r w:rsidR="00800AD8" w:rsidRPr="00820A79">
        <w:rPr>
          <w:rStyle w:val="VernacularText"/>
        </w:rPr>
        <w:t>patjeîelauz</w:t>
      </w:r>
      <w:r w:rsidR="00800AD8">
        <w:t xml:space="preserve">: original </w:t>
      </w:r>
      <w:r w:rsidR="00820A79">
        <w:t>was</w:t>
      </w:r>
      <w:r w:rsidR="00800AD8">
        <w:t xml:space="preserve"> </w:t>
      </w:r>
      <w:r w:rsidR="00820A79" w:rsidRPr="00820A79">
        <w:rPr>
          <w:rStyle w:val="VernacularText"/>
        </w:rPr>
        <w:t>patjeî</w:t>
      </w:r>
      <w:r w:rsidR="00800AD8" w:rsidRPr="00820A79">
        <w:rPr>
          <w:rStyle w:val="VernacularText"/>
        </w:rPr>
        <w:t>alauz</w:t>
      </w:r>
      <w:r>
        <w:t>]</w:t>
      </w:r>
    </w:p>
    <w:p w14:paraId="2954D74A" w14:textId="77777777" w:rsidR="00800AD8" w:rsidRDefault="00DC1AE0" w:rsidP="00820A79">
      <w:pPr>
        <w:pStyle w:val="InterlineText"/>
        <w:tabs>
          <w:tab w:val="left" w:pos="533"/>
          <w:tab w:val="left" w:pos="1202"/>
          <w:tab w:val="left" w:pos="2426"/>
          <w:tab w:val="left" w:pos="2930"/>
          <w:tab w:val="left" w:pos="3419"/>
        </w:tabs>
      </w:pPr>
      <w:r w:rsidRPr="003A1D48">
        <w:rPr>
          <w:rStyle w:val="InterlineTextNumChar"/>
        </w:rPr>
        <w:t>007</w:t>
      </w:r>
      <w:r w:rsidR="00800AD8">
        <w:tab/>
        <w:t>manu</w:t>
      </w:r>
      <w:r w:rsidR="00800AD8">
        <w:tab/>
        <w:t>setsevung</w:t>
      </w:r>
      <w:r w:rsidR="00800AD8">
        <w:tab/>
        <w:t>tua</w:t>
      </w:r>
      <w:r w:rsidR="00800AD8">
        <w:tab/>
        <w:t>za</w:t>
      </w:r>
      <w:r w:rsidR="00800AD8">
        <w:tab/>
        <w:t>tsa÷.</w:t>
      </w:r>
    </w:p>
    <w:p w14:paraId="36D3F851" w14:textId="77777777" w:rsidR="00800AD8" w:rsidRDefault="00800AD8" w:rsidP="00820A79">
      <w:pPr>
        <w:pStyle w:val="InterlineGlossWithTrans"/>
        <w:tabs>
          <w:tab w:val="left" w:pos="533"/>
          <w:tab w:val="left" w:pos="1202"/>
          <w:tab w:val="left" w:pos="2426"/>
          <w:tab w:val="left" w:pos="2930"/>
          <w:tab w:val="left" w:pos="3419"/>
        </w:tabs>
      </w:pPr>
      <w:r>
        <w:tab/>
        <w:t>manu</w:t>
      </w:r>
      <w:r>
        <w:tab/>
        <w:t>se-tsevung</w:t>
      </w:r>
      <w:r>
        <w:tab/>
        <w:t>tua</w:t>
      </w:r>
      <w:r>
        <w:tab/>
        <w:t>zua</w:t>
      </w:r>
      <w:r>
        <w:tab/>
        <w:t>tsa÷</w:t>
      </w:r>
    </w:p>
    <w:p w14:paraId="7CEA0B5F" w14:textId="77777777" w:rsidR="00800AD8" w:rsidRDefault="00800AD8" w:rsidP="00820A79">
      <w:pPr>
        <w:pStyle w:val="InterlineTransNoFree"/>
        <w:tabs>
          <w:tab w:val="left" w:pos="1202"/>
          <w:tab w:val="left" w:pos="2426"/>
          <w:tab w:val="left" w:pos="2930"/>
          <w:tab w:val="left" w:pos="3419"/>
          <w:tab w:val="right" w:pos="8787"/>
        </w:tabs>
      </w:pPr>
      <w:r>
        <w:tab/>
        <w:t>then</w:t>
      </w:r>
      <w:r>
        <w:tab/>
      </w:r>
      <w:r>
        <w:rPr>
          <w:smallCaps/>
        </w:rPr>
        <w:t>invol</w:t>
      </w:r>
      <w:r>
        <w:t>-meet</w:t>
      </w:r>
      <w:r>
        <w:tab/>
      </w:r>
      <w:r>
        <w:rPr>
          <w:smallCaps/>
        </w:rPr>
        <w:t>obl</w:t>
      </w:r>
      <w:r>
        <w:tab/>
        <w:t>that</w:t>
      </w:r>
      <w:r>
        <w:tab/>
        <w:t>bandit</w:t>
      </w:r>
      <w:r w:rsidR="00820A79">
        <w:tab/>
        <w:t>And he met some robbers.</w:t>
      </w:r>
    </w:p>
    <w:p w14:paraId="39C33472" w14:textId="77777777" w:rsidR="00820A79" w:rsidRDefault="00DC1AE0" w:rsidP="00820A79">
      <w:pPr>
        <w:pStyle w:val="InterlineText"/>
        <w:tabs>
          <w:tab w:val="left" w:pos="533"/>
          <w:tab w:val="left" w:pos="1022"/>
          <w:tab w:val="left" w:pos="1706"/>
          <w:tab w:val="left" w:pos="2435"/>
          <w:tab w:val="left" w:pos="3659"/>
          <w:tab w:val="left" w:pos="3923"/>
          <w:tab w:val="left" w:pos="5072"/>
          <w:tab w:val="left" w:pos="6266"/>
          <w:tab w:val="left" w:pos="6755"/>
          <w:tab w:val="left" w:pos="7244"/>
        </w:tabs>
      </w:pPr>
      <w:r w:rsidRPr="003A1D48">
        <w:rPr>
          <w:rStyle w:val="InterlineTextNumChar"/>
        </w:rPr>
        <w:t>008</w:t>
      </w:r>
      <w:r w:rsidR="00800AD8">
        <w:tab/>
        <w:t>qau</w:t>
      </w:r>
      <w:r w:rsidR="00800AD8">
        <w:tab/>
        <w:t>azua</w:t>
      </w:r>
      <w:r w:rsidR="00800AD8">
        <w:tab/>
        <w:t>tsa÷</w:t>
      </w:r>
      <w:r w:rsidR="00800AD8">
        <w:tab/>
        <w:t>kirimuin</w:t>
      </w:r>
      <w:r w:rsidR="00800AD8">
        <w:tab/>
        <w:t>a</w:t>
      </w:r>
      <w:r w:rsidR="00820A79">
        <w:tab/>
        <w:t>djemukul</w:t>
      </w:r>
      <w:r w:rsidR="00820A79">
        <w:tab/>
        <w:t>timadju,</w:t>
      </w:r>
      <w:r w:rsidR="00820A79">
        <w:tab/>
        <w:t>sa</w:t>
      </w:r>
      <w:r w:rsidR="00820A79">
        <w:tab/>
        <w:t>uri</w:t>
      </w:r>
      <w:r w:rsidR="00820A79">
        <w:tab/>
        <w:t>papatsayi,</w:t>
      </w:r>
    </w:p>
    <w:p w14:paraId="10BFD9DA" w14:textId="77777777" w:rsidR="00800AD8" w:rsidRDefault="00800AD8" w:rsidP="00820A79">
      <w:pPr>
        <w:pStyle w:val="InterlineGlossWithTrans"/>
        <w:tabs>
          <w:tab w:val="left" w:pos="533"/>
          <w:tab w:val="left" w:pos="1022"/>
          <w:tab w:val="left" w:pos="1706"/>
          <w:tab w:val="left" w:pos="2435"/>
          <w:tab w:val="left" w:pos="3659"/>
          <w:tab w:val="left" w:pos="3923"/>
          <w:tab w:val="left" w:pos="5072"/>
          <w:tab w:val="left" w:pos="6266"/>
          <w:tab w:val="left" w:pos="6755"/>
          <w:tab w:val="left" w:pos="7244"/>
        </w:tabs>
      </w:pPr>
      <w:r>
        <w:tab/>
        <w:t>qau</w:t>
      </w:r>
      <w:r>
        <w:tab/>
        <w:t>a-zua</w:t>
      </w:r>
      <w:r>
        <w:tab/>
        <w:t>tsa÷</w:t>
      </w:r>
      <w:r>
        <w:tab/>
        <w:t>ki-rimu-en</w:t>
      </w:r>
      <w:r>
        <w:tab/>
        <w:t>a</w:t>
      </w:r>
      <w:r w:rsidR="00820A79">
        <w:tab/>
        <w:t>em=djukul</w:t>
      </w:r>
      <w:r w:rsidR="00820A79">
        <w:tab/>
        <w:t>ti-madju</w:t>
      </w:r>
      <w:r w:rsidR="00820A79">
        <w:tab/>
        <w:t>sa</w:t>
      </w:r>
      <w:r w:rsidR="00820A79">
        <w:tab/>
        <w:t>uri</w:t>
      </w:r>
      <w:r w:rsidR="00820A79">
        <w:tab/>
        <w:t>pa-patsay-i</w:t>
      </w:r>
    </w:p>
    <w:p w14:paraId="2B152AE8" w14:textId="77777777" w:rsidR="00800AD8" w:rsidRDefault="00800AD8" w:rsidP="00820A79">
      <w:pPr>
        <w:pStyle w:val="InterlineTransNoFree"/>
        <w:tabs>
          <w:tab w:val="left" w:pos="1022"/>
          <w:tab w:val="left" w:pos="1706"/>
          <w:tab w:val="left" w:pos="2435"/>
          <w:tab w:val="left" w:pos="3659"/>
          <w:tab w:val="left" w:pos="3923"/>
          <w:tab w:val="left" w:pos="5072"/>
          <w:tab w:val="left" w:pos="6266"/>
          <w:tab w:val="left" w:pos="6755"/>
          <w:tab w:val="left" w:pos="7244"/>
        </w:tabs>
        <w:rPr>
          <w:smallCaps/>
        </w:rPr>
      </w:pPr>
      <w:r>
        <w:tab/>
        <w:t>so</w:t>
      </w:r>
      <w:r>
        <w:tab/>
      </w:r>
      <w:r>
        <w:rPr>
          <w:smallCaps/>
        </w:rPr>
        <w:t>c-</w:t>
      </w:r>
      <w:r>
        <w:t>that</w:t>
      </w:r>
      <w:r>
        <w:tab/>
        <w:t>bandit</w:t>
      </w:r>
      <w:r>
        <w:tab/>
        <w:t>do-quick-</w:t>
      </w:r>
      <w:r>
        <w:rPr>
          <w:smallCaps/>
        </w:rPr>
        <w:t>pf</w:t>
      </w:r>
      <w:r>
        <w:rPr>
          <w:smallCaps/>
        </w:rPr>
        <w:tab/>
        <w:t>c</w:t>
      </w:r>
      <w:r w:rsidR="00820A79">
        <w:tab/>
      </w:r>
      <w:r w:rsidR="00820A79">
        <w:rPr>
          <w:smallCaps/>
        </w:rPr>
        <w:t>af</w:t>
      </w:r>
      <w:r w:rsidR="00820A79">
        <w:t>=beat</w:t>
      </w:r>
      <w:r w:rsidR="00820A79">
        <w:tab/>
      </w:r>
      <w:r w:rsidR="00820A79">
        <w:rPr>
          <w:smallCaps/>
        </w:rPr>
        <w:t>f-3rd.pers</w:t>
      </w:r>
      <w:r w:rsidR="00820A79">
        <w:tab/>
        <w:t>and</w:t>
      </w:r>
      <w:r w:rsidR="00820A79">
        <w:tab/>
        <w:t>will</w:t>
      </w:r>
      <w:r w:rsidR="00820A79">
        <w:tab/>
        <w:t>cause-die-</w:t>
      </w:r>
      <w:r w:rsidR="00820A79">
        <w:rPr>
          <w:smallCaps/>
        </w:rPr>
        <w:t>pf</w:t>
      </w:r>
    </w:p>
    <w:p w14:paraId="661BCE49" w14:textId="77777777" w:rsidR="00820A79" w:rsidRDefault="00800AD8" w:rsidP="00820A79">
      <w:pPr>
        <w:pStyle w:val="InterlineText"/>
        <w:tabs>
          <w:tab w:val="left" w:pos="533"/>
          <w:tab w:val="left" w:pos="1022"/>
          <w:tab w:val="left" w:pos="2966"/>
          <w:tab w:val="left" w:pos="4160"/>
          <w:tab w:val="left" w:pos="4649"/>
          <w:tab w:val="left" w:pos="7133"/>
          <w:tab w:val="left" w:pos="7622"/>
          <w:tab w:val="left" w:pos="8441"/>
        </w:tabs>
      </w:pPr>
      <w:r>
        <w:tab/>
        <w:t>sa</w:t>
      </w:r>
      <w:r w:rsidR="00820A79">
        <w:tab/>
        <w:t>sukava-i</w:t>
      </w:r>
      <w:r w:rsidR="00820A79">
        <w:tab/>
        <w:t>timadju,</w:t>
      </w:r>
      <w:r w:rsidR="00820A79">
        <w:tab/>
        <w:t>sa</w:t>
      </w:r>
      <w:r w:rsidR="00820A79">
        <w:tab/>
        <w:t>paseqerengi,</w:t>
      </w:r>
      <w:r w:rsidR="00820A79">
        <w:tab/>
        <w:t>sa</w:t>
      </w:r>
      <w:r w:rsidR="00820A79">
        <w:tab/>
        <w:t>alapi</w:t>
      </w:r>
    </w:p>
    <w:p w14:paraId="53C5B5B6" w14:textId="77777777" w:rsidR="00800AD8" w:rsidRDefault="00800AD8" w:rsidP="00820A79">
      <w:pPr>
        <w:pStyle w:val="InterlineGlossWithTrans"/>
        <w:tabs>
          <w:tab w:val="left" w:pos="533"/>
          <w:tab w:val="left" w:pos="1022"/>
          <w:tab w:val="left" w:pos="2966"/>
          <w:tab w:val="left" w:pos="4160"/>
          <w:tab w:val="left" w:pos="4649"/>
          <w:tab w:val="left" w:pos="7133"/>
          <w:tab w:val="left" w:pos="7622"/>
          <w:tab w:val="left" w:pos="8441"/>
        </w:tabs>
      </w:pPr>
      <w:r>
        <w:tab/>
        <w:t>sa</w:t>
      </w:r>
      <w:r w:rsidR="00820A79">
        <w:tab/>
        <w:t>su-kava-i</w:t>
      </w:r>
      <w:r w:rsidR="00820A79">
        <w:tab/>
        <w:t>ti-madju</w:t>
      </w:r>
      <w:r w:rsidR="00820A79">
        <w:tab/>
        <w:t>sa</w:t>
      </w:r>
      <w:r w:rsidR="00820A79">
        <w:tab/>
        <w:t>pa-se-qereng-i</w:t>
      </w:r>
      <w:r w:rsidR="00820A79">
        <w:tab/>
        <w:t>sa</w:t>
      </w:r>
      <w:r w:rsidR="00820A79">
        <w:tab/>
        <w:t>alap-i</w:t>
      </w:r>
    </w:p>
    <w:p w14:paraId="62D8F63C" w14:textId="77777777" w:rsidR="00800AD8" w:rsidRDefault="00800AD8" w:rsidP="00820A79">
      <w:pPr>
        <w:pStyle w:val="InterlineTransNoFree"/>
        <w:tabs>
          <w:tab w:val="left" w:pos="1022"/>
          <w:tab w:val="left" w:pos="2966"/>
          <w:tab w:val="left" w:pos="4160"/>
          <w:tab w:val="left" w:pos="4649"/>
          <w:tab w:val="left" w:pos="7133"/>
          <w:tab w:val="left" w:pos="7622"/>
          <w:tab w:val="left" w:pos="8441"/>
        </w:tabs>
      </w:pPr>
      <w:r>
        <w:tab/>
        <w:t>and</w:t>
      </w:r>
      <w:r w:rsidR="00820A79">
        <w:tab/>
        <w:t>remove-clothing-</w:t>
      </w:r>
      <w:r w:rsidR="00820A79">
        <w:rPr>
          <w:smallCaps/>
        </w:rPr>
        <w:t>pf</w:t>
      </w:r>
      <w:r w:rsidR="00820A79">
        <w:tab/>
      </w:r>
      <w:r w:rsidR="00820A79">
        <w:rPr>
          <w:smallCaps/>
        </w:rPr>
        <w:t>f</w:t>
      </w:r>
      <w:r w:rsidR="00820A79">
        <w:t>-</w:t>
      </w:r>
      <w:r w:rsidR="00820A79">
        <w:rPr>
          <w:smallCaps/>
        </w:rPr>
        <w:t>3rd</w:t>
      </w:r>
      <w:r w:rsidR="00820A79">
        <w:t>.</w:t>
      </w:r>
      <w:r w:rsidR="00820A79">
        <w:rPr>
          <w:smallCaps/>
        </w:rPr>
        <w:t>pers</w:t>
      </w:r>
      <w:r w:rsidR="00820A79">
        <w:tab/>
        <w:t>and</w:t>
      </w:r>
      <w:r w:rsidR="00820A79">
        <w:tab/>
        <w:t>cause-</w:t>
      </w:r>
      <w:r w:rsidR="00820A79">
        <w:rPr>
          <w:smallCaps/>
        </w:rPr>
        <w:t>invol</w:t>
      </w:r>
      <w:r w:rsidR="00820A79">
        <w:t>-lie.down-</w:t>
      </w:r>
      <w:r w:rsidR="00820A79">
        <w:rPr>
          <w:smallCaps/>
        </w:rPr>
        <w:t>pf</w:t>
      </w:r>
      <w:r w:rsidR="00820A79">
        <w:tab/>
        <w:t>and</w:t>
      </w:r>
      <w:r w:rsidR="00820A79">
        <w:tab/>
        <w:t>take-</w:t>
      </w:r>
      <w:r w:rsidR="00820A79">
        <w:rPr>
          <w:smallCaps/>
        </w:rPr>
        <w:t>pf</w:t>
      </w:r>
    </w:p>
    <w:p w14:paraId="386B43F3" w14:textId="77777777" w:rsidR="00820A79" w:rsidRDefault="00820A79" w:rsidP="00820A79">
      <w:pPr>
        <w:pStyle w:val="InterlineText"/>
        <w:tabs>
          <w:tab w:val="left" w:pos="533"/>
          <w:tab w:val="left" w:pos="1217"/>
          <w:tab w:val="left" w:pos="3476"/>
          <w:tab w:val="left" w:pos="3965"/>
        </w:tabs>
      </w:pPr>
      <w:r>
        <w:tab/>
      </w:r>
      <w:r w:rsidR="00800AD8">
        <w:t>aza</w:t>
      </w:r>
      <w:r>
        <w:tab/>
        <w:t>nanemanemanga,</w:t>
      </w:r>
      <w:r>
        <w:tab/>
        <w:t>sa</w:t>
      </w:r>
      <w:r>
        <w:tab/>
        <w:t>vaikan.</w:t>
      </w:r>
    </w:p>
    <w:p w14:paraId="061A8730" w14:textId="77777777" w:rsidR="00800AD8" w:rsidRDefault="00820A79" w:rsidP="00820A79">
      <w:pPr>
        <w:pStyle w:val="InterlineGlossWithTrans"/>
        <w:tabs>
          <w:tab w:val="left" w:pos="533"/>
          <w:tab w:val="left" w:pos="1217"/>
          <w:tab w:val="left" w:pos="3476"/>
          <w:tab w:val="left" w:pos="3965"/>
        </w:tabs>
      </w:pPr>
      <w:r>
        <w:tab/>
      </w:r>
      <w:r w:rsidR="00800AD8">
        <w:t>a-zua</w:t>
      </w:r>
      <w:r>
        <w:tab/>
        <w:t>na-nema-nema-anga</w:t>
      </w:r>
      <w:r>
        <w:tab/>
        <w:t>sa</w:t>
      </w:r>
      <w:r>
        <w:tab/>
        <w:t>vaik-an</w:t>
      </w:r>
    </w:p>
    <w:p w14:paraId="42C101F9" w14:textId="77777777" w:rsidR="00800AD8" w:rsidRDefault="00800AD8" w:rsidP="00820A79">
      <w:pPr>
        <w:pStyle w:val="InterlineTrans"/>
        <w:tabs>
          <w:tab w:val="left" w:pos="533"/>
          <w:tab w:val="left" w:pos="1217"/>
          <w:tab w:val="left" w:pos="3476"/>
          <w:tab w:val="left" w:pos="3965"/>
        </w:tabs>
      </w:pPr>
      <w:r>
        <w:tab/>
      </w:r>
      <w:r>
        <w:rPr>
          <w:smallCaps/>
        </w:rPr>
        <w:t>c-</w:t>
      </w:r>
      <w:r>
        <w:t>that</w:t>
      </w:r>
      <w:r w:rsidR="00820A79">
        <w:tab/>
      </w:r>
      <w:r w:rsidR="00820A79">
        <w:rPr>
          <w:smallCaps/>
        </w:rPr>
        <w:t>past</w:t>
      </w:r>
      <w:r w:rsidR="00820A79">
        <w:t>-</w:t>
      </w:r>
      <w:r w:rsidR="00820A79">
        <w:rPr>
          <w:smallCaps/>
        </w:rPr>
        <w:t>red</w:t>
      </w:r>
      <w:r w:rsidR="00820A79">
        <w:t>-what-indeed</w:t>
      </w:r>
      <w:r w:rsidR="00820A79">
        <w:tab/>
        <w:t>and</w:t>
      </w:r>
      <w:r w:rsidR="00820A79">
        <w:tab/>
        <w:t>leave-</w:t>
      </w:r>
      <w:r w:rsidR="00820A79">
        <w:rPr>
          <w:smallCaps/>
        </w:rPr>
        <w:t>lf</w:t>
      </w:r>
    </w:p>
    <w:p w14:paraId="01757684" w14:textId="77777777" w:rsidR="00800AD8" w:rsidRDefault="00800AD8" w:rsidP="00A8416B">
      <w:pPr>
        <w:pStyle w:val="InterlineFreeCommentFollows"/>
      </w:pPr>
      <w:r>
        <w:t>And the robbers quickly beat him up, and were going to kill him, and took off his clothes and knocked him over and took everything, and left him.</w:t>
      </w:r>
    </w:p>
    <w:p w14:paraId="12505D41" w14:textId="77777777" w:rsidR="00800AD8" w:rsidRDefault="00A8416B" w:rsidP="00A8416B">
      <w:pPr>
        <w:pStyle w:val="CommentLastWithHalfSpace"/>
      </w:pPr>
      <w:r>
        <w:t>[</w:t>
      </w:r>
      <w:r w:rsidR="00820A79" w:rsidRPr="00820A79">
        <w:rPr>
          <w:rStyle w:val="VernacularText"/>
        </w:rPr>
        <w:t>alapi</w:t>
      </w:r>
      <w:r w:rsidR="00820A79">
        <w:t xml:space="preserve">: was </w:t>
      </w:r>
      <w:r w:rsidR="00820A79" w:rsidRPr="00820A79">
        <w:rPr>
          <w:rStyle w:val="VernacularText"/>
        </w:rPr>
        <w:t>lapi</w:t>
      </w:r>
      <w:r>
        <w:t>]</w:t>
      </w:r>
    </w:p>
    <w:p w14:paraId="30163C0A" w14:textId="77777777" w:rsidR="00820A79" w:rsidRDefault="00DC1AE0" w:rsidP="00820A79">
      <w:pPr>
        <w:pStyle w:val="InterlineText"/>
        <w:tabs>
          <w:tab w:val="left" w:pos="533"/>
          <w:tab w:val="left" w:pos="1022"/>
          <w:tab w:val="left" w:pos="1556"/>
          <w:tab w:val="left" w:pos="2120"/>
          <w:tab w:val="left" w:pos="4244"/>
          <w:tab w:val="left" w:pos="5018"/>
          <w:tab w:val="left" w:pos="5702"/>
          <w:tab w:val="left" w:pos="6881"/>
          <w:tab w:val="left" w:pos="8090"/>
        </w:tabs>
      </w:pPr>
      <w:r w:rsidRPr="003A1D48">
        <w:rPr>
          <w:rStyle w:val="InterlineTextNumChar"/>
        </w:rPr>
        <w:lastRenderedPageBreak/>
        <w:t>009</w:t>
      </w:r>
      <w:r w:rsidR="00800AD8">
        <w:tab/>
        <w:t>qau</w:t>
      </w:r>
      <w:r w:rsidR="00800AD8">
        <w:tab/>
        <w:t>pai</w:t>
      </w:r>
      <w:r w:rsidR="00800AD8">
        <w:tab/>
        <w:t>ka</w:t>
      </w:r>
      <w:r w:rsidR="00820A79">
        <w:tab/>
        <w:t>naseqereng</w:t>
      </w:r>
      <w:r w:rsidR="00820A79">
        <w:tab/>
        <w:t>anga</w:t>
      </w:r>
      <w:r w:rsidR="00820A79">
        <w:tab/>
        <w:t>azua</w:t>
      </w:r>
      <w:r w:rsidR="00820A79">
        <w:tab/>
        <w:t>matsidiî,</w:t>
      </w:r>
      <w:r w:rsidR="00820A79">
        <w:tab/>
        <w:t>tsemalivat</w:t>
      </w:r>
      <w:r w:rsidR="00820A79">
        <w:tab/>
        <w:t>azua</w:t>
      </w:r>
    </w:p>
    <w:p w14:paraId="600A1E2A" w14:textId="77777777" w:rsidR="00800AD8" w:rsidRDefault="00800AD8" w:rsidP="00820A79">
      <w:pPr>
        <w:pStyle w:val="InterlineGlossWithTrans"/>
        <w:tabs>
          <w:tab w:val="left" w:pos="533"/>
          <w:tab w:val="left" w:pos="1022"/>
          <w:tab w:val="left" w:pos="1556"/>
          <w:tab w:val="left" w:pos="2120"/>
          <w:tab w:val="left" w:pos="4244"/>
          <w:tab w:val="left" w:pos="5018"/>
          <w:tab w:val="left" w:pos="5702"/>
          <w:tab w:val="left" w:pos="6881"/>
          <w:tab w:val="left" w:pos="8090"/>
        </w:tabs>
      </w:pPr>
      <w:r>
        <w:tab/>
        <w:t>qau</w:t>
      </w:r>
      <w:r>
        <w:tab/>
        <w:t>pai</w:t>
      </w:r>
      <w:r>
        <w:tab/>
        <w:t>ka</w:t>
      </w:r>
      <w:r w:rsidR="00820A79">
        <w:tab/>
        <w:t>na-se-qereng</w:t>
      </w:r>
      <w:r w:rsidR="00820A79">
        <w:tab/>
        <w:t>anga</w:t>
      </w:r>
      <w:r w:rsidR="00820A79">
        <w:tab/>
        <w:t>a-zua</w:t>
      </w:r>
      <w:r w:rsidR="00820A79">
        <w:tab/>
        <w:t>ma-tsidiî</w:t>
      </w:r>
      <w:r w:rsidR="00820A79">
        <w:tab/>
        <w:t>em=tsalivat</w:t>
      </w:r>
      <w:r w:rsidR="00820A79">
        <w:tab/>
        <w:t>a-zua</w:t>
      </w:r>
    </w:p>
    <w:p w14:paraId="7F34213C" w14:textId="77777777" w:rsidR="00800AD8" w:rsidRDefault="00800AD8" w:rsidP="00820A79">
      <w:pPr>
        <w:pStyle w:val="InterlineTransNoFree"/>
        <w:tabs>
          <w:tab w:val="left" w:pos="1022"/>
          <w:tab w:val="left" w:pos="1556"/>
          <w:tab w:val="left" w:pos="2120"/>
          <w:tab w:val="left" w:pos="4244"/>
          <w:tab w:val="left" w:pos="5018"/>
          <w:tab w:val="left" w:pos="5702"/>
          <w:tab w:val="left" w:pos="6881"/>
          <w:tab w:val="left" w:pos="8090"/>
        </w:tabs>
      </w:pPr>
      <w:r>
        <w:tab/>
        <w:t>so</w:t>
      </w:r>
      <w:r>
        <w:tab/>
        <w:t>well</w:t>
      </w:r>
      <w:r>
        <w:tab/>
        <w:t>after</w:t>
      </w:r>
      <w:r w:rsidR="00820A79">
        <w:tab/>
      </w:r>
      <w:r w:rsidR="00820A79">
        <w:rPr>
          <w:smallCaps/>
        </w:rPr>
        <w:t>past</w:t>
      </w:r>
      <w:r w:rsidR="00820A79">
        <w:t>-</w:t>
      </w:r>
      <w:r w:rsidR="00820A79">
        <w:rPr>
          <w:smallCaps/>
        </w:rPr>
        <w:t>invol</w:t>
      </w:r>
      <w:r w:rsidR="00820A79">
        <w:t>-lie.down</w:t>
      </w:r>
      <w:r w:rsidR="00820A79">
        <w:tab/>
        <w:t>indeed</w:t>
      </w:r>
      <w:r w:rsidR="00820A79">
        <w:tab/>
      </w:r>
      <w:r w:rsidR="00820A79">
        <w:rPr>
          <w:smallCaps/>
        </w:rPr>
        <w:t>c-</w:t>
      </w:r>
      <w:r w:rsidR="00820A79">
        <w:t>that</w:t>
      </w:r>
      <w:r w:rsidR="00820A79">
        <w:tab/>
      </w:r>
      <w:r w:rsidR="00820A79">
        <w:rPr>
          <w:smallCaps/>
        </w:rPr>
        <w:t>stat</w:t>
      </w:r>
      <w:r w:rsidR="00820A79">
        <w:t>-alone</w:t>
      </w:r>
      <w:r w:rsidR="00820A79">
        <w:tab/>
      </w:r>
      <w:r w:rsidR="00820A79">
        <w:rPr>
          <w:smallCaps/>
        </w:rPr>
        <w:t>af</w:t>
      </w:r>
      <w:r w:rsidR="00820A79">
        <w:t>=pass</w:t>
      </w:r>
      <w:r w:rsidR="00820A79">
        <w:tab/>
      </w:r>
      <w:r w:rsidR="00820A79">
        <w:rPr>
          <w:smallCaps/>
        </w:rPr>
        <w:t>c-</w:t>
      </w:r>
      <w:r w:rsidR="00820A79">
        <w:t>that</w:t>
      </w:r>
    </w:p>
    <w:p w14:paraId="0DEBF994" w14:textId="77777777" w:rsidR="00800AD8" w:rsidRDefault="00800AD8" w:rsidP="00820A79">
      <w:pPr>
        <w:pStyle w:val="InterlineText"/>
        <w:tabs>
          <w:tab w:val="left" w:pos="533"/>
          <w:tab w:val="left" w:pos="2267"/>
          <w:tab w:val="left" w:pos="2771"/>
        </w:tabs>
      </w:pPr>
      <w:r>
        <w:tab/>
        <w:t>kisamuîamuîa</w:t>
      </w:r>
      <w:r>
        <w:tab/>
        <w:t>i</w:t>
      </w:r>
      <w:r>
        <w:tab/>
        <w:t>tsakar.</w:t>
      </w:r>
    </w:p>
    <w:p w14:paraId="30D26321" w14:textId="77777777" w:rsidR="00800AD8" w:rsidRDefault="00800AD8" w:rsidP="00820A79">
      <w:pPr>
        <w:pStyle w:val="InterlineGlossWithTrans"/>
        <w:tabs>
          <w:tab w:val="left" w:pos="533"/>
          <w:tab w:val="left" w:pos="2267"/>
          <w:tab w:val="left" w:pos="2771"/>
        </w:tabs>
      </w:pPr>
      <w:r>
        <w:tab/>
        <w:t>ki-muîa=samuîa</w:t>
      </w:r>
      <w:r>
        <w:tab/>
        <w:t>i</w:t>
      </w:r>
      <w:r>
        <w:tab/>
        <w:t>tsakar</w:t>
      </w:r>
    </w:p>
    <w:p w14:paraId="1231C3F4" w14:textId="77777777" w:rsidR="00800AD8" w:rsidRDefault="00800AD8" w:rsidP="00820A79">
      <w:pPr>
        <w:pStyle w:val="InterlineTrans"/>
        <w:tabs>
          <w:tab w:val="left" w:pos="533"/>
          <w:tab w:val="left" w:pos="2267"/>
          <w:tab w:val="left" w:pos="2771"/>
        </w:tabs>
      </w:pPr>
      <w:r>
        <w:tab/>
        <w:t>do-</w:t>
      </w:r>
      <w:r>
        <w:rPr>
          <w:smallCaps/>
        </w:rPr>
        <w:t>red</w:t>
      </w:r>
      <w:r>
        <w:t>=urgent</w:t>
      </w:r>
      <w:r>
        <w:tab/>
      </w:r>
      <w:r>
        <w:rPr>
          <w:smallCaps/>
        </w:rPr>
        <w:t>loc</w:t>
      </w:r>
      <w:r>
        <w:tab/>
        <w:t>platform</w:t>
      </w:r>
    </w:p>
    <w:p w14:paraId="1A372EC0" w14:textId="77777777" w:rsidR="00800AD8" w:rsidRDefault="00800AD8">
      <w:pPr>
        <w:pStyle w:val="InterlineFree"/>
      </w:pPr>
      <w:r>
        <w:t>And as the man was lying there, a person who worked hard at the shrine passed by.</w:t>
      </w:r>
    </w:p>
    <w:p w14:paraId="52093DB0" w14:textId="77777777" w:rsidR="00800AD8" w:rsidRDefault="00DC1AE0" w:rsidP="00820A79">
      <w:pPr>
        <w:pStyle w:val="InterlineText"/>
        <w:tabs>
          <w:tab w:val="left" w:pos="533"/>
          <w:tab w:val="left" w:pos="1202"/>
          <w:tab w:val="left" w:pos="2141"/>
        </w:tabs>
      </w:pPr>
      <w:r w:rsidRPr="003A1D48">
        <w:rPr>
          <w:rStyle w:val="InterlineTextNumChar"/>
        </w:rPr>
        <w:t>010</w:t>
      </w:r>
      <w:r w:rsidR="00800AD8">
        <w:tab/>
        <w:t>manu</w:t>
      </w:r>
      <w:r w:rsidR="00800AD8">
        <w:tab/>
        <w:t>inika</w:t>
      </w:r>
      <w:r w:rsidR="00800AD8">
        <w:tab/>
        <w:t>pinatsunan.</w:t>
      </w:r>
    </w:p>
    <w:p w14:paraId="47905CC8" w14:textId="77777777" w:rsidR="00800AD8" w:rsidRDefault="00800AD8" w:rsidP="00820A79">
      <w:pPr>
        <w:pStyle w:val="InterlineGlossWithTrans"/>
        <w:tabs>
          <w:tab w:val="left" w:pos="533"/>
          <w:tab w:val="left" w:pos="1202"/>
          <w:tab w:val="left" w:pos="2141"/>
        </w:tabs>
      </w:pPr>
      <w:r>
        <w:tab/>
        <w:t>manu</w:t>
      </w:r>
      <w:r>
        <w:tab/>
        <w:t>ini-ka</w:t>
      </w:r>
      <w:r>
        <w:tab/>
        <w:t>in=pa-tsun-an</w:t>
      </w:r>
    </w:p>
    <w:p w14:paraId="08444851" w14:textId="77777777" w:rsidR="00800AD8" w:rsidRDefault="00800AD8" w:rsidP="00820A79">
      <w:pPr>
        <w:pStyle w:val="InterlineTransNoFree"/>
        <w:tabs>
          <w:tab w:val="left" w:pos="1202"/>
          <w:tab w:val="left" w:pos="2141"/>
          <w:tab w:val="right" w:pos="8787"/>
        </w:tabs>
      </w:pPr>
      <w:r>
        <w:tab/>
        <w:t>then</w:t>
      </w:r>
      <w:r>
        <w:tab/>
        <w:t>not-after</w:t>
      </w:r>
      <w:r>
        <w:tab/>
      </w:r>
      <w:r>
        <w:rPr>
          <w:smallCaps/>
        </w:rPr>
        <w:t>perf</w:t>
      </w:r>
      <w:r>
        <w:t>=cause-see-</w:t>
      </w:r>
      <w:r>
        <w:rPr>
          <w:smallCaps/>
        </w:rPr>
        <w:t>lf</w:t>
      </w:r>
      <w:r w:rsidR="00820A79">
        <w:rPr>
          <w:smallCaps/>
        </w:rPr>
        <w:tab/>
      </w:r>
      <w:r w:rsidR="00820A79">
        <w:t>He didn’t look at him;</w:t>
      </w:r>
    </w:p>
    <w:p w14:paraId="3E96EEDE" w14:textId="77777777" w:rsidR="00820A79" w:rsidRDefault="00DC1AE0" w:rsidP="00820A79">
      <w:pPr>
        <w:pStyle w:val="InterlineText"/>
        <w:tabs>
          <w:tab w:val="left" w:pos="533"/>
          <w:tab w:val="left" w:pos="1172"/>
          <w:tab w:val="left" w:pos="2246"/>
          <w:tab w:val="left" w:pos="3440"/>
          <w:tab w:val="left" w:pos="3704"/>
          <w:tab w:val="left" w:pos="4808"/>
          <w:tab w:val="left" w:pos="5072"/>
          <w:tab w:val="left" w:pos="7376"/>
        </w:tabs>
      </w:pPr>
      <w:r w:rsidRPr="003A1D48">
        <w:rPr>
          <w:rStyle w:val="InterlineTextNumChar"/>
        </w:rPr>
        <w:t>011</w:t>
      </w:r>
      <w:r w:rsidR="00800AD8">
        <w:tab/>
        <w:t>vaik</w:t>
      </w:r>
      <w:r w:rsidR="00800AD8">
        <w:tab/>
        <w:t>sakamaya</w:t>
      </w:r>
      <w:r w:rsidR="00800AD8">
        <w:tab/>
        <w:t>timadju</w:t>
      </w:r>
      <w:r w:rsidR="00820A79">
        <w:tab/>
        <w:t>a</w:t>
      </w:r>
      <w:r w:rsidR="00820A79">
        <w:tab/>
        <w:t>lemagaw</w:t>
      </w:r>
      <w:r w:rsidR="00820A79">
        <w:tab/>
        <w:t>a</w:t>
      </w:r>
      <w:r w:rsidR="00820A79">
        <w:tab/>
        <w:t>pasulivay</w:t>
      </w:r>
      <w:r w:rsidR="00820A79">
        <w:tab/>
        <w:t>tsemalivat.</w:t>
      </w:r>
    </w:p>
    <w:p w14:paraId="3F569144" w14:textId="77777777" w:rsidR="00800AD8" w:rsidRDefault="00800AD8" w:rsidP="00820A79">
      <w:pPr>
        <w:pStyle w:val="InterlineGlossWithTrans"/>
        <w:tabs>
          <w:tab w:val="left" w:pos="533"/>
          <w:tab w:val="left" w:pos="1172"/>
          <w:tab w:val="left" w:pos="2246"/>
          <w:tab w:val="left" w:pos="3440"/>
          <w:tab w:val="left" w:pos="3704"/>
          <w:tab w:val="left" w:pos="4808"/>
          <w:tab w:val="left" w:pos="5072"/>
          <w:tab w:val="left" w:pos="7376"/>
        </w:tabs>
      </w:pPr>
      <w:r>
        <w:tab/>
        <w:t>vaik</w:t>
      </w:r>
      <w:r>
        <w:tab/>
        <w:t>sakamaya</w:t>
      </w:r>
      <w:r>
        <w:tab/>
        <w:t>ti-madju</w:t>
      </w:r>
      <w:r w:rsidR="00820A79">
        <w:tab/>
        <w:t>a</w:t>
      </w:r>
      <w:r w:rsidR="00820A79">
        <w:tab/>
        <w:t>em=lagaw</w:t>
      </w:r>
      <w:r w:rsidR="00820A79">
        <w:tab/>
        <w:t>a</w:t>
      </w:r>
      <w:r w:rsidR="00820A79">
        <w:tab/>
        <w:t>pa-su-livay</w:t>
      </w:r>
      <w:r w:rsidR="00820A79">
        <w:tab/>
        <w:t>em=tsalivat</w:t>
      </w:r>
    </w:p>
    <w:p w14:paraId="770FB6A4" w14:textId="77777777" w:rsidR="00800AD8" w:rsidRDefault="00800AD8" w:rsidP="00820A79">
      <w:pPr>
        <w:pStyle w:val="InterlineTrans"/>
        <w:tabs>
          <w:tab w:val="left" w:pos="533"/>
          <w:tab w:val="left" w:pos="1172"/>
          <w:tab w:val="left" w:pos="2246"/>
          <w:tab w:val="left" w:pos="3440"/>
          <w:tab w:val="left" w:pos="3704"/>
          <w:tab w:val="left" w:pos="4808"/>
          <w:tab w:val="left" w:pos="5072"/>
          <w:tab w:val="left" w:pos="7376"/>
        </w:tabs>
      </w:pPr>
      <w:r>
        <w:tab/>
        <w:t>leave</w:t>
      </w:r>
      <w:r>
        <w:tab/>
        <w:t>only</w:t>
      </w:r>
      <w:r>
        <w:tab/>
      </w:r>
      <w:r>
        <w:rPr>
          <w:smallCaps/>
        </w:rPr>
        <w:t>f-3rd.pers</w:t>
      </w:r>
      <w:r w:rsidR="00820A79">
        <w:rPr>
          <w:smallCaps/>
        </w:rPr>
        <w:tab/>
        <w:t>c</w:t>
      </w:r>
      <w:r w:rsidR="00820A79">
        <w:rPr>
          <w:smallCaps/>
        </w:rPr>
        <w:tab/>
        <w:t>af</w:t>
      </w:r>
      <w:r w:rsidR="00820A79">
        <w:t>=avoid</w:t>
      </w:r>
      <w:r w:rsidR="00820A79">
        <w:rPr>
          <w:smallCaps/>
        </w:rPr>
        <w:tab/>
        <w:t>c</w:t>
      </w:r>
      <w:r w:rsidR="00820A79">
        <w:rPr>
          <w:smallCaps/>
        </w:rPr>
        <w:tab/>
      </w:r>
      <w:r w:rsidR="00820A79">
        <w:t>cause-remove-go.aside</w:t>
      </w:r>
      <w:r w:rsidR="00820A79">
        <w:tab/>
      </w:r>
      <w:r w:rsidR="00820A79">
        <w:rPr>
          <w:smallCaps/>
        </w:rPr>
        <w:t>af</w:t>
      </w:r>
      <w:r w:rsidR="00820A79">
        <w:t>=pass</w:t>
      </w:r>
    </w:p>
    <w:p w14:paraId="30DEA2B9" w14:textId="77777777" w:rsidR="00800AD8" w:rsidRDefault="00800AD8">
      <w:pPr>
        <w:pStyle w:val="InterlineFree"/>
      </w:pPr>
      <w:r>
        <w:t>he just made a detour and ignored him and passed on.</w:t>
      </w:r>
    </w:p>
    <w:p w14:paraId="68155178" w14:textId="77777777" w:rsidR="00820A79" w:rsidRDefault="00DC1AE0" w:rsidP="00820A79">
      <w:pPr>
        <w:pStyle w:val="InterlineText"/>
        <w:tabs>
          <w:tab w:val="left" w:pos="533"/>
          <w:tab w:val="left" w:pos="1832"/>
          <w:tab w:val="left" w:pos="2336"/>
          <w:tab w:val="left" w:pos="2600"/>
          <w:tab w:val="left" w:pos="3629"/>
          <w:tab w:val="left" w:pos="4193"/>
          <w:tab w:val="left" w:pos="4457"/>
          <w:tab w:val="left" w:pos="5561"/>
          <w:tab w:val="left" w:pos="6230"/>
          <w:tab w:val="left" w:pos="7559"/>
        </w:tabs>
      </w:pPr>
      <w:r w:rsidRPr="003A1D48">
        <w:rPr>
          <w:rStyle w:val="InterlineTextNumChar"/>
        </w:rPr>
        <w:t>012</w:t>
      </w:r>
      <w:r w:rsidR="00800AD8">
        <w:tab/>
        <w:t>mangtjez</w:t>
      </w:r>
      <w:r w:rsidR="00800AD8">
        <w:tab/>
        <w:t>uta</w:t>
      </w:r>
      <w:r w:rsidR="00800AD8">
        <w:tab/>
        <w:t>a</w:t>
      </w:r>
      <w:r w:rsidR="00820A79">
        <w:tab/>
        <w:t>se</w:t>
      </w:r>
      <w:r w:rsidR="00820A79">
        <w:tab/>
        <w:t>ïibi</w:t>
      </w:r>
      <w:r w:rsidR="00820A79">
        <w:tab/>
        <w:t>a</w:t>
      </w:r>
      <w:r w:rsidR="00820A79">
        <w:tab/>
        <w:t>tsautsau;</w:t>
      </w:r>
      <w:r w:rsidR="00820A79">
        <w:tab/>
        <w:t>manu</w:t>
      </w:r>
      <w:r w:rsidR="00820A79">
        <w:tab/>
        <w:t>patsunan</w:t>
      </w:r>
      <w:r w:rsidR="00820A79">
        <w:tab/>
        <w:t>aza</w:t>
      </w:r>
    </w:p>
    <w:p w14:paraId="14E366A0" w14:textId="77777777" w:rsidR="00800AD8" w:rsidRDefault="00800AD8" w:rsidP="00820A79">
      <w:pPr>
        <w:pStyle w:val="InterlineGlossWithTrans"/>
        <w:tabs>
          <w:tab w:val="left" w:pos="533"/>
          <w:tab w:val="left" w:pos="1832"/>
          <w:tab w:val="left" w:pos="2336"/>
          <w:tab w:val="left" w:pos="2600"/>
          <w:tab w:val="left" w:pos="3629"/>
          <w:tab w:val="left" w:pos="4193"/>
          <w:tab w:val="left" w:pos="4457"/>
          <w:tab w:val="left" w:pos="5561"/>
          <w:tab w:val="left" w:pos="6230"/>
          <w:tab w:val="left" w:pos="7559"/>
        </w:tabs>
      </w:pPr>
      <w:r>
        <w:tab/>
        <w:t>m-pangetjez</w:t>
      </w:r>
      <w:r>
        <w:tab/>
        <w:t>uta</w:t>
      </w:r>
      <w:r>
        <w:tab/>
        <w:t>a</w:t>
      </w:r>
      <w:r w:rsidR="00820A79">
        <w:tab/>
        <w:t>se</w:t>
      </w:r>
      <w:r w:rsidR="00820A79">
        <w:tab/>
        <w:t>ïibi</w:t>
      </w:r>
      <w:r w:rsidR="00820A79">
        <w:tab/>
        <w:t>a</w:t>
      </w:r>
      <w:r w:rsidR="00820A79">
        <w:tab/>
        <w:t>tsau-tsau</w:t>
      </w:r>
      <w:r w:rsidR="00820A79">
        <w:tab/>
        <w:t>manu</w:t>
      </w:r>
      <w:r w:rsidR="00820A79">
        <w:tab/>
        <w:t>pa-tsun-an</w:t>
      </w:r>
      <w:r w:rsidR="00820A79">
        <w:tab/>
        <w:t>a-zua</w:t>
      </w:r>
    </w:p>
    <w:p w14:paraId="72E4CF87" w14:textId="77777777" w:rsidR="00800AD8" w:rsidRDefault="00800AD8" w:rsidP="00820A79">
      <w:pPr>
        <w:pStyle w:val="InterlineTransNoFree"/>
        <w:tabs>
          <w:tab w:val="left" w:pos="1832"/>
          <w:tab w:val="left" w:pos="2336"/>
          <w:tab w:val="left" w:pos="2600"/>
          <w:tab w:val="left" w:pos="3629"/>
          <w:tab w:val="left" w:pos="4193"/>
          <w:tab w:val="left" w:pos="4457"/>
          <w:tab w:val="left" w:pos="5561"/>
          <w:tab w:val="left" w:pos="6230"/>
          <w:tab w:val="left" w:pos="7559"/>
        </w:tabs>
        <w:rPr>
          <w:smallCaps/>
        </w:rPr>
      </w:pPr>
      <w:r>
        <w:tab/>
      </w:r>
      <w:r>
        <w:rPr>
          <w:smallCaps/>
        </w:rPr>
        <w:t>af</w:t>
      </w:r>
      <w:r>
        <w:t>-come</w:t>
      </w:r>
      <w:r>
        <w:tab/>
        <w:t>also</w:t>
      </w:r>
      <w:r>
        <w:rPr>
          <w:smallCaps/>
        </w:rPr>
        <w:tab/>
        <w:t>c</w:t>
      </w:r>
      <w:r w:rsidR="00820A79">
        <w:tab/>
        <w:t>person.of</w:t>
      </w:r>
      <w:r w:rsidR="00820A79">
        <w:tab/>
        <w:t>Levi</w:t>
      </w:r>
      <w:r w:rsidR="00820A79">
        <w:rPr>
          <w:smallCaps/>
        </w:rPr>
        <w:tab/>
        <w:t>c</w:t>
      </w:r>
      <w:r w:rsidR="00820A79">
        <w:rPr>
          <w:smallCaps/>
        </w:rPr>
        <w:tab/>
        <w:t>red</w:t>
      </w:r>
      <w:r w:rsidR="00820A79">
        <w:t>-being</w:t>
      </w:r>
      <w:r w:rsidR="00820A79">
        <w:tab/>
        <w:t>then</w:t>
      </w:r>
      <w:r w:rsidR="00820A79">
        <w:tab/>
        <w:t>cause-see-</w:t>
      </w:r>
      <w:r w:rsidR="00820A79">
        <w:rPr>
          <w:smallCaps/>
        </w:rPr>
        <w:t>lf</w:t>
      </w:r>
      <w:r w:rsidR="00820A79">
        <w:tab/>
      </w:r>
      <w:r w:rsidR="00820A79">
        <w:rPr>
          <w:smallCaps/>
        </w:rPr>
        <w:t>c-</w:t>
      </w:r>
      <w:r w:rsidR="00820A79">
        <w:t>that</w:t>
      </w:r>
    </w:p>
    <w:p w14:paraId="4EFA7237" w14:textId="77777777" w:rsidR="00800AD8" w:rsidRDefault="00800AD8" w:rsidP="00820A79">
      <w:pPr>
        <w:pStyle w:val="InterlineText"/>
        <w:tabs>
          <w:tab w:val="left" w:pos="533"/>
        </w:tabs>
      </w:pPr>
      <w:r>
        <w:tab/>
        <w:t>naseqereng.</w:t>
      </w:r>
    </w:p>
    <w:p w14:paraId="78FC91B3" w14:textId="77777777" w:rsidR="00800AD8" w:rsidRDefault="00800AD8" w:rsidP="00820A79">
      <w:pPr>
        <w:pStyle w:val="InterlineGlossWithTrans"/>
        <w:tabs>
          <w:tab w:val="left" w:pos="533"/>
        </w:tabs>
      </w:pPr>
      <w:r>
        <w:tab/>
        <w:t>na-se-qereng</w:t>
      </w:r>
    </w:p>
    <w:p w14:paraId="0C6E8B8C" w14:textId="77777777" w:rsidR="00800AD8" w:rsidRDefault="00800AD8" w:rsidP="00820A79">
      <w:pPr>
        <w:pStyle w:val="InterlineTrans"/>
        <w:tabs>
          <w:tab w:val="left" w:pos="533"/>
        </w:tabs>
      </w:pPr>
      <w:r>
        <w:tab/>
      </w:r>
      <w:r>
        <w:rPr>
          <w:smallCaps/>
        </w:rPr>
        <w:t>past</w:t>
      </w:r>
      <w:r>
        <w:t>-</w:t>
      </w:r>
      <w:r>
        <w:rPr>
          <w:smallCaps/>
        </w:rPr>
        <w:t>invol</w:t>
      </w:r>
      <w:r>
        <w:t>-lie.down</w:t>
      </w:r>
    </w:p>
    <w:p w14:paraId="07EC35BB" w14:textId="77777777" w:rsidR="00800AD8" w:rsidRDefault="00800AD8" w:rsidP="00820A79">
      <w:pPr>
        <w:pStyle w:val="InterlineFree"/>
      </w:pPr>
      <w:r>
        <w:t>A person from Levi also came. He looked at the person lying there,</w:t>
      </w:r>
    </w:p>
    <w:p w14:paraId="0BD5FF6F" w14:textId="77777777" w:rsidR="00800AD8" w:rsidRDefault="00DC1AE0" w:rsidP="00820A79">
      <w:pPr>
        <w:pStyle w:val="InterlineText"/>
        <w:tabs>
          <w:tab w:val="left" w:pos="533"/>
          <w:tab w:val="left" w:pos="1532"/>
          <w:tab w:val="left" w:pos="2036"/>
          <w:tab w:val="left" w:pos="3365"/>
          <w:tab w:val="left" w:pos="3854"/>
        </w:tabs>
      </w:pPr>
      <w:r w:rsidRPr="003A1D48">
        <w:rPr>
          <w:rStyle w:val="InterlineTextNumChar"/>
        </w:rPr>
        <w:t>013</w:t>
      </w:r>
      <w:r w:rsidR="00800AD8">
        <w:tab/>
        <w:t>lagavan</w:t>
      </w:r>
      <w:r w:rsidR="00800AD8">
        <w:tab/>
        <w:t>uta</w:t>
      </w:r>
      <w:r w:rsidR="00800AD8">
        <w:tab/>
        <w:t>nimadju,</w:t>
      </w:r>
      <w:r w:rsidR="00800AD8">
        <w:tab/>
        <w:t>sa</w:t>
      </w:r>
      <w:r w:rsidR="00800AD8">
        <w:tab/>
        <w:t>vaik.</w:t>
      </w:r>
    </w:p>
    <w:p w14:paraId="2BB4F727" w14:textId="77777777" w:rsidR="00800AD8" w:rsidRDefault="00800AD8" w:rsidP="00820A79">
      <w:pPr>
        <w:pStyle w:val="InterlineGlossWithTrans"/>
        <w:tabs>
          <w:tab w:val="left" w:pos="533"/>
          <w:tab w:val="left" w:pos="1532"/>
          <w:tab w:val="left" w:pos="2036"/>
          <w:tab w:val="left" w:pos="3365"/>
          <w:tab w:val="left" w:pos="3854"/>
        </w:tabs>
      </w:pPr>
      <w:r>
        <w:tab/>
        <w:t>lagaw-an</w:t>
      </w:r>
      <w:r>
        <w:tab/>
        <w:t>uta</w:t>
      </w:r>
      <w:r>
        <w:tab/>
        <w:t>ni-madju</w:t>
      </w:r>
      <w:r>
        <w:tab/>
        <w:t>sa</w:t>
      </w:r>
      <w:r>
        <w:tab/>
        <w:t>vaik</w:t>
      </w:r>
    </w:p>
    <w:p w14:paraId="587A64FD" w14:textId="77777777" w:rsidR="00800AD8" w:rsidRDefault="00800AD8" w:rsidP="00820A79">
      <w:pPr>
        <w:pStyle w:val="InterlineTransNoFree"/>
        <w:tabs>
          <w:tab w:val="left" w:pos="1532"/>
          <w:tab w:val="left" w:pos="2036"/>
          <w:tab w:val="left" w:pos="3365"/>
          <w:tab w:val="left" w:pos="3854"/>
          <w:tab w:val="right" w:pos="8787"/>
        </w:tabs>
      </w:pPr>
      <w:r>
        <w:tab/>
        <w:t>avoid-</w:t>
      </w:r>
      <w:r>
        <w:rPr>
          <w:smallCaps/>
        </w:rPr>
        <w:t>lf</w:t>
      </w:r>
      <w:r>
        <w:tab/>
        <w:t>also</w:t>
      </w:r>
      <w:r>
        <w:tab/>
        <w:t>by-</w:t>
      </w:r>
      <w:r>
        <w:rPr>
          <w:smallCaps/>
        </w:rPr>
        <w:t>3rd.pers</w:t>
      </w:r>
      <w:r>
        <w:tab/>
        <w:t>and</w:t>
      </w:r>
      <w:r>
        <w:tab/>
        <w:t>leave</w:t>
      </w:r>
      <w:r w:rsidR="00820A79">
        <w:tab/>
        <w:t>and also made a detour and went.</w:t>
      </w:r>
    </w:p>
    <w:p w14:paraId="6A81253C" w14:textId="77777777" w:rsidR="00820A79" w:rsidRDefault="00DC1AE0" w:rsidP="00820A79">
      <w:pPr>
        <w:pStyle w:val="InterlineText"/>
        <w:tabs>
          <w:tab w:val="left" w:pos="533"/>
          <w:tab w:val="left" w:pos="1832"/>
          <w:tab w:val="left" w:pos="2606"/>
          <w:tab w:val="left" w:pos="2870"/>
          <w:tab w:val="left" w:pos="3734"/>
          <w:tab w:val="left" w:pos="4913"/>
          <w:tab w:val="left" w:pos="6092"/>
          <w:tab w:val="left" w:pos="6356"/>
          <w:tab w:val="left" w:pos="7385"/>
          <w:tab w:val="left" w:pos="8279"/>
        </w:tabs>
      </w:pPr>
      <w:r w:rsidRPr="003A1D48">
        <w:rPr>
          <w:rStyle w:val="InterlineTextNumChar"/>
        </w:rPr>
        <w:t>014</w:t>
      </w:r>
      <w:r w:rsidR="00800AD8">
        <w:tab/>
        <w:t>mangtjez</w:t>
      </w:r>
      <w:r w:rsidR="00800AD8">
        <w:tab/>
        <w:t>anga</w:t>
      </w:r>
      <w:r w:rsidR="00820A79">
        <w:tab/>
        <w:t>a</w:t>
      </w:r>
      <w:r w:rsidR="00820A79">
        <w:tab/>
        <w:t>sika</w:t>
      </w:r>
      <w:r w:rsidR="00820A79">
        <w:tab/>
        <w:t>masan</w:t>
      </w:r>
      <w:r w:rsidR="00820A79">
        <w:tab/>
        <w:t>tjeluî</w:t>
      </w:r>
      <w:r w:rsidR="00820A79">
        <w:tab/>
        <w:t>a</w:t>
      </w:r>
      <w:r w:rsidR="00820A79">
        <w:tab/>
        <w:t>se</w:t>
      </w:r>
      <w:r w:rsidR="00820A79">
        <w:tab/>
        <w:t>Samalia</w:t>
      </w:r>
      <w:r w:rsidR="00820A79">
        <w:tab/>
        <w:t>a</w:t>
      </w:r>
    </w:p>
    <w:p w14:paraId="777E5B24" w14:textId="77777777" w:rsidR="00800AD8" w:rsidRDefault="00800AD8" w:rsidP="00820A79">
      <w:pPr>
        <w:pStyle w:val="InterlineGlossWithTrans"/>
        <w:tabs>
          <w:tab w:val="left" w:pos="533"/>
          <w:tab w:val="left" w:pos="1832"/>
          <w:tab w:val="left" w:pos="2606"/>
          <w:tab w:val="left" w:pos="2870"/>
          <w:tab w:val="left" w:pos="3734"/>
          <w:tab w:val="left" w:pos="4913"/>
          <w:tab w:val="left" w:pos="6092"/>
          <w:tab w:val="left" w:pos="6356"/>
          <w:tab w:val="left" w:pos="7385"/>
          <w:tab w:val="left" w:pos="8279"/>
        </w:tabs>
      </w:pPr>
      <w:r>
        <w:tab/>
        <w:t>m-pangetjez</w:t>
      </w:r>
      <w:r>
        <w:tab/>
        <w:t>anga</w:t>
      </w:r>
      <w:r w:rsidR="00820A79">
        <w:tab/>
        <w:t>a</w:t>
      </w:r>
      <w:r w:rsidR="00820A79">
        <w:tab/>
        <w:t>sika</w:t>
      </w:r>
      <w:r w:rsidR="00820A79">
        <w:tab/>
        <w:t>ma-sane</w:t>
      </w:r>
      <w:r w:rsidR="00820A79">
        <w:tab/>
        <w:t>tjelu-î</w:t>
      </w:r>
      <w:r w:rsidR="00820A79">
        <w:tab/>
        <w:t>a</w:t>
      </w:r>
      <w:r w:rsidR="00820A79">
        <w:tab/>
        <w:t>se</w:t>
      </w:r>
      <w:r w:rsidR="00820A79">
        <w:tab/>
        <w:t>Samalia</w:t>
      </w:r>
      <w:r w:rsidR="00820A79">
        <w:tab/>
        <w:t>a</w:t>
      </w:r>
    </w:p>
    <w:p w14:paraId="457B66F1" w14:textId="77777777" w:rsidR="00800AD8" w:rsidRDefault="00800AD8" w:rsidP="00820A79">
      <w:pPr>
        <w:pStyle w:val="InterlineTransNoFree"/>
        <w:tabs>
          <w:tab w:val="left" w:pos="1832"/>
          <w:tab w:val="left" w:pos="2606"/>
          <w:tab w:val="left" w:pos="2870"/>
          <w:tab w:val="left" w:pos="3734"/>
          <w:tab w:val="left" w:pos="4913"/>
          <w:tab w:val="left" w:pos="6092"/>
          <w:tab w:val="left" w:pos="6356"/>
          <w:tab w:val="left" w:pos="7385"/>
          <w:tab w:val="left" w:pos="8279"/>
        </w:tabs>
      </w:pPr>
      <w:r>
        <w:tab/>
      </w:r>
      <w:r>
        <w:rPr>
          <w:smallCaps/>
        </w:rPr>
        <w:t>af</w:t>
      </w:r>
      <w:r>
        <w:t>-come</w:t>
      </w:r>
      <w:r>
        <w:tab/>
        <w:t>indeed</w:t>
      </w:r>
      <w:r w:rsidR="00820A79">
        <w:rPr>
          <w:smallCaps/>
        </w:rPr>
        <w:tab/>
        <w:t>c</w:t>
      </w:r>
      <w:r w:rsidR="00820A79">
        <w:rPr>
          <w:smallCaps/>
        </w:rPr>
        <w:tab/>
      </w:r>
      <w:r w:rsidR="00820A79">
        <w:t>number</w:t>
      </w:r>
      <w:r w:rsidR="00820A79">
        <w:tab/>
      </w:r>
      <w:r w:rsidR="00820A79">
        <w:rPr>
          <w:smallCaps/>
        </w:rPr>
        <w:t>stat</w:t>
      </w:r>
      <w:r w:rsidR="00820A79">
        <w:t>-make</w:t>
      </w:r>
      <w:r w:rsidR="00820A79">
        <w:tab/>
        <w:t>three-times</w:t>
      </w:r>
      <w:r w:rsidR="00820A79">
        <w:rPr>
          <w:smallCaps/>
        </w:rPr>
        <w:tab/>
        <w:t>c</w:t>
      </w:r>
      <w:r w:rsidR="00820A79">
        <w:rPr>
          <w:smallCaps/>
        </w:rPr>
        <w:tab/>
      </w:r>
      <w:r w:rsidR="00820A79">
        <w:t>person.of</w:t>
      </w:r>
      <w:r w:rsidR="00820A79">
        <w:tab/>
        <w:t>Samaria</w:t>
      </w:r>
      <w:r w:rsidR="00820A79">
        <w:rPr>
          <w:smallCaps/>
        </w:rPr>
        <w:tab/>
        <w:t>c</w:t>
      </w:r>
    </w:p>
    <w:p w14:paraId="2A2916ED" w14:textId="77777777" w:rsidR="00800AD8" w:rsidRDefault="00800AD8" w:rsidP="00820A79">
      <w:pPr>
        <w:pStyle w:val="InterlineText"/>
        <w:tabs>
          <w:tab w:val="left" w:pos="533"/>
          <w:tab w:val="left" w:pos="1682"/>
          <w:tab w:val="left" w:pos="2546"/>
          <w:tab w:val="left" w:pos="2810"/>
        </w:tabs>
      </w:pPr>
      <w:r>
        <w:tab/>
        <w:t>nanguaq</w:t>
      </w:r>
      <w:r>
        <w:tab/>
        <w:t>aravats</w:t>
      </w:r>
      <w:r>
        <w:tab/>
        <w:t>a</w:t>
      </w:r>
      <w:r>
        <w:tab/>
        <w:t>tsautsau.</w:t>
      </w:r>
    </w:p>
    <w:p w14:paraId="056140BE" w14:textId="77777777" w:rsidR="00800AD8" w:rsidRDefault="00800AD8" w:rsidP="00820A79">
      <w:pPr>
        <w:pStyle w:val="InterlineGlossWithTrans"/>
        <w:tabs>
          <w:tab w:val="left" w:pos="533"/>
          <w:tab w:val="left" w:pos="1682"/>
          <w:tab w:val="left" w:pos="2546"/>
          <w:tab w:val="left" w:pos="2810"/>
        </w:tabs>
      </w:pPr>
      <w:r>
        <w:tab/>
        <w:t>na-nguaq</w:t>
      </w:r>
      <w:r>
        <w:tab/>
        <w:t>a-ravats</w:t>
      </w:r>
      <w:r>
        <w:tab/>
        <w:t>a</w:t>
      </w:r>
      <w:r>
        <w:tab/>
        <w:t>tsau-tsau</w:t>
      </w:r>
    </w:p>
    <w:p w14:paraId="7EFD66CD" w14:textId="77777777" w:rsidR="00800AD8" w:rsidRDefault="00800AD8" w:rsidP="00820A79">
      <w:pPr>
        <w:pStyle w:val="InterlineTrans"/>
        <w:tabs>
          <w:tab w:val="left" w:pos="533"/>
          <w:tab w:val="left" w:pos="1682"/>
          <w:tab w:val="left" w:pos="2546"/>
          <w:tab w:val="left" w:pos="2810"/>
        </w:tabs>
      </w:pPr>
      <w:r>
        <w:rPr>
          <w:smallCaps/>
        </w:rPr>
        <w:tab/>
        <w:t>stat</w:t>
      </w:r>
      <w:r>
        <w:t>-good</w:t>
      </w:r>
      <w:r>
        <w:tab/>
      </w:r>
      <w:r>
        <w:rPr>
          <w:smallCaps/>
        </w:rPr>
        <w:t>c-</w:t>
      </w:r>
      <w:r>
        <w:t>true</w:t>
      </w:r>
      <w:r>
        <w:rPr>
          <w:smallCaps/>
        </w:rPr>
        <w:tab/>
        <w:t>c</w:t>
      </w:r>
      <w:r>
        <w:rPr>
          <w:smallCaps/>
        </w:rPr>
        <w:tab/>
        <w:t>red</w:t>
      </w:r>
      <w:r>
        <w:t>-being</w:t>
      </w:r>
    </w:p>
    <w:p w14:paraId="5A5DC600" w14:textId="77777777" w:rsidR="00800AD8" w:rsidRDefault="00800AD8" w:rsidP="00820A79">
      <w:pPr>
        <w:pStyle w:val="InterlineFree"/>
      </w:pPr>
      <w:r>
        <w:t>The third person to come was a very good person from Samaria.</w:t>
      </w:r>
    </w:p>
    <w:p w14:paraId="5A81CDD5" w14:textId="77777777" w:rsidR="00820A79" w:rsidRDefault="00DC1AE0" w:rsidP="00820A79">
      <w:pPr>
        <w:pStyle w:val="InterlineText"/>
        <w:tabs>
          <w:tab w:val="left" w:pos="533"/>
          <w:tab w:val="left" w:pos="1757"/>
          <w:tab w:val="left" w:pos="2531"/>
          <w:tab w:val="left" w:pos="3725"/>
          <w:tab w:val="left" w:pos="4649"/>
          <w:tab w:val="left" w:pos="7478"/>
          <w:tab w:val="left" w:pos="7742"/>
        </w:tabs>
      </w:pPr>
      <w:r w:rsidRPr="003A1D48">
        <w:rPr>
          <w:rStyle w:val="InterlineTextNumChar"/>
        </w:rPr>
        <w:t>015</w:t>
      </w:r>
      <w:r w:rsidR="00800AD8">
        <w:tab/>
        <w:t>îeteku</w:t>
      </w:r>
      <w:r w:rsidR="00800AD8">
        <w:tab/>
        <w:t>anga</w:t>
      </w:r>
      <w:r w:rsidR="00800AD8">
        <w:tab/>
        <w:t>timadju</w:t>
      </w:r>
      <w:r w:rsidR="00820A79">
        <w:tab/>
        <w:t>taza</w:t>
      </w:r>
      <w:r w:rsidR="00820A79">
        <w:tab/>
        <w:t>kinavavavan</w:t>
      </w:r>
      <w:r w:rsidR="00820A79">
        <w:tab/>
        <w:t>a</w:t>
      </w:r>
      <w:r w:rsidR="00820A79">
        <w:tab/>
        <w:t>lakuda,</w:t>
      </w:r>
    </w:p>
    <w:p w14:paraId="40C24A6E" w14:textId="77777777" w:rsidR="00800AD8" w:rsidRDefault="00800AD8" w:rsidP="00820A79">
      <w:pPr>
        <w:pStyle w:val="InterlineGlossWithTrans"/>
        <w:tabs>
          <w:tab w:val="left" w:pos="533"/>
          <w:tab w:val="left" w:pos="1757"/>
          <w:tab w:val="left" w:pos="2531"/>
          <w:tab w:val="left" w:pos="3725"/>
          <w:tab w:val="left" w:pos="4649"/>
          <w:tab w:val="left" w:pos="7478"/>
          <w:tab w:val="left" w:pos="7742"/>
        </w:tabs>
      </w:pPr>
      <w:r>
        <w:tab/>
        <w:t>îe-teku</w:t>
      </w:r>
      <w:r>
        <w:tab/>
        <w:t>anga</w:t>
      </w:r>
      <w:r>
        <w:tab/>
        <w:t>ti-madju</w:t>
      </w:r>
      <w:r w:rsidR="00820A79">
        <w:tab/>
        <w:t>ta-zua</w:t>
      </w:r>
      <w:r w:rsidR="00820A79">
        <w:tab/>
        <w:t>in=ka-va-va-vaw-an</w:t>
      </w:r>
      <w:r w:rsidR="00820A79">
        <w:tab/>
        <w:t>a</w:t>
      </w:r>
      <w:r w:rsidR="00820A79">
        <w:tab/>
        <w:t>lakuda</w:t>
      </w:r>
    </w:p>
    <w:p w14:paraId="78AE46EF" w14:textId="77777777" w:rsidR="00800AD8" w:rsidRDefault="00800AD8" w:rsidP="00820A79">
      <w:pPr>
        <w:pStyle w:val="InterlineTransNoFree"/>
        <w:tabs>
          <w:tab w:val="left" w:pos="1757"/>
          <w:tab w:val="left" w:pos="2531"/>
          <w:tab w:val="left" w:pos="3725"/>
          <w:tab w:val="left" w:pos="4649"/>
          <w:tab w:val="left" w:pos="7478"/>
          <w:tab w:val="left" w:pos="7742"/>
        </w:tabs>
      </w:pPr>
      <w:r>
        <w:tab/>
        <w:t>go.to-down</w:t>
      </w:r>
      <w:r>
        <w:tab/>
        <w:t>indeed</w:t>
      </w:r>
      <w:r>
        <w:tab/>
      </w:r>
      <w:r>
        <w:rPr>
          <w:smallCaps/>
        </w:rPr>
        <w:t>f-3rd.pers</w:t>
      </w:r>
      <w:r w:rsidR="00820A79">
        <w:tab/>
      </w:r>
      <w:r w:rsidR="00820A79">
        <w:rPr>
          <w:smallCaps/>
        </w:rPr>
        <w:t>obl</w:t>
      </w:r>
      <w:r w:rsidR="00820A79">
        <w:t>-that</w:t>
      </w:r>
      <w:r w:rsidR="00820A79">
        <w:tab/>
      </w:r>
      <w:r w:rsidR="00820A79">
        <w:rPr>
          <w:smallCaps/>
        </w:rPr>
        <w:t>perf</w:t>
      </w:r>
      <w:r w:rsidR="00820A79">
        <w:t>=?-</w:t>
      </w:r>
      <w:r w:rsidR="00820A79">
        <w:rPr>
          <w:smallCaps/>
        </w:rPr>
        <w:t>red</w:t>
      </w:r>
      <w:r w:rsidR="00820A79">
        <w:t>-</w:t>
      </w:r>
      <w:r w:rsidR="00820A79">
        <w:rPr>
          <w:smallCaps/>
        </w:rPr>
        <w:t>red</w:t>
      </w:r>
      <w:r w:rsidR="00820A79">
        <w:t>-above-</w:t>
      </w:r>
      <w:r w:rsidR="00820A79">
        <w:rPr>
          <w:smallCaps/>
        </w:rPr>
        <w:t>nom</w:t>
      </w:r>
      <w:r w:rsidR="00820A79">
        <w:rPr>
          <w:smallCaps/>
        </w:rPr>
        <w:tab/>
        <w:t>c</w:t>
      </w:r>
      <w:r w:rsidR="00820A79">
        <w:tab/>
        <w:t>camel</w:t>
      </w:r>
    </w:p>
    <w:p w14:paraId="50E42B05" w14:textId="77777777" w:rsidR="00820A79" w:rsidRDefault="00800AD8" w:rsidP="00645F2A">
      <w:pPr>
        <w:pStyle w:val="InterlineText"/>
        <w:tabs>
          <w:tab w:val="left" w:pos="533"/>
          <w:tab w:val="left" w:pos="1022"/>
          <w:tab w:val="left" w:pos="2111"/>
          <w:tab w:val="left" w:pos="2885"/>
          <w:tab w:val="left" w:pos="3929"/>
          <w:tab w:val="left" w:pos="4613"/>
          <w:tab w:val="left" w:pos="6737"/>
          <w:tab w:val="left" w:pos="7226"/>
          <w:tab w:val="left" w:pos="8060"/>
        </w:tabs>
      </w:pPr>
      <w:r>
        <w:tab/>
        <w:t>sa</w:t>
      </w:r>
      <w:r>
        <w:tab/>
        <w:t>sazua-i</w:t>
      </w:r>
      <w:r>
        <w:tab/>
        <w:t>anga</w:t>
      </w:r>
      <w:r w:rsidR="00820A79">
        <w:tab/>
        <w:t>patsun</w:t>
      </w:r>
      <w:r w:rsidR="00820A79">
        <w:tab/>
        <w:t>aza</w:t>
      </w:r>
      <w:r w:rsidR="00820A79">
        <w:tab/>
        <w:t>naseqereng,</w:t>
      </w:r>
      <w:r w:rsidR="00820A79">
        <w:tab/>
        <w:t>sa</w:t>
      </w:r>
      <w:r w:rsidR="00645F2A">
        <w:tab/>
        <w:t>alapan</w:t>
      </w:r>
      <w:r w:rsidR="00645F2A">
        <w:tab/>
        <w:t>anga</w:t>
      </w:r>
    </w:p>
    <w:p w14:paraId="5C5343BE" w14:textId="77777777" w:rsidR="00800AD8" w:rsidRDefault="00800AD8" w:rsidP="00645F2A">
      <w:pPr>
        <w:pStyle w:val="InterlineGlossWithTrans"/>
        <w:tabs>
          <w:tab w:val="left" w:pos="533"/>
          <w:tab w:val="left" w:pos="1022"/>
          <w:tab w:val="left" w:pos="2111"/>
          <w:tab w:val="left" w:pos="2885"/>
          <w:tab w:val="left" w:pos="3929"/>
          <w:tab w:val="left" w:pos="4613"/>
          <w:tab w:val="left" w:pos="6737"/>
          <w:tab w:val="left" w:pos="7226"/>
          <w:tab w:val="left" w:pos="8060"/>
        </w:tabs>
      </w:pPr>
      <w:r>
        <w:tab/>
        <w:t>sa</w:t>
      </w:r>
      <w:r>
        <w:tab/>
        <w:t>sa-zua-i</w:t>
      </w:r>
      <w:r>
        <w:tab/>
        <w:t>anga</w:t>
      </w:r>
      <w:r w:rsidR="00820A79">
        <w:tab/>
        <w:t>pa-tsun</w:t>
      </w:r>
      <w:r w:rsidR="00820A79">
        <w:tab/>
        <w:t>a-zua</w:t>
      </w:r>
      <w:r w:rsidR="00820A79">
        <w:tab/>
        <w:t>na-se-qereng</w:t>
      </w:r>
      <w:r w:rsidR="00820A79">
        <w:tab/>
        <w:t>sa</w:t>
      </w:r>
      <w:r w:rsidR="00645F2A">
        <w:tab/>
        <w:t>alap-an</w:t>
      </w:r>
      <w:r w:rsidR="00645F2A">
        <w:tab/>
        <w:t>anga</w:t>
      </w:r>
    </w:p>
    <w:p w14:paraId="015AC391" w14:textId="77777777" w:rsidR="00800AD8" w:rsidRDefault="00800AD8" w:rsidP="00645F2A">
      <w:pPr>
        <w:pStyle w:val="InterlineTransNoFree"/>
        <w:tabs>
          <w:tab w:val="left" w:pos="1022"/>
          <w:tab w:val="left" w:pos="2111"/>
          <w:tab w:val="left" w:pos="2885"/>
          <w:tab w:val="left" w:pos="3929"/>
          <w:tab w:val="left" w:pos="4613"/>
          <w:tab w:val="left" w:pos="6737"/>
          <w:tab w:val="left" w:pos="7226"/>
          <w:tab w:val="left" w:pos="8060"/>
        </w:tabs>
      </w:pPr>
      <w:r>
        <w:tab/>
        <w:t>and</w:t>
      </w:r>
      <w:r>
        <w:tab/>
        <w:t>go-that-</w:t>
      </w:r>
      <w:r>
        <w:rPr>
          <w:smallCaps/>
        </w:rPr>
        <w:t>pf</w:t>
      </w:r>
      <w:r>
        <w:tab/>
        <w:t>indeed</w:t>
      </w:r>
      <w:r w:rsidR="00820A79">
        <w:tab/>
        <w:t>cause-see</w:t>
      </w:r>
      <w:r w:rsidR="00820A79">
        <w:tab/>
      </w:r>
      <w:r w:rsidR="00820A79">
        <w:rPr>
          <w:smallCaps/>
        </w:rPr>
        <w:t>c-</w:t>
      </w:r>
      <w:r w:rsidR="00820A79">
        <w:t>that</w:t>
      </w:r>
      <w:r w:rsidR="00820A79">
        <w:tab/>
      </w:r>
      <w:r w:rsidR="00820A79">
        <w:rPr>
          <w:smallCaps/>
        </w:rPr>
        <w:t>past</w:t>
      </w:r>
      <w:r w:rsidR="00820A79">
        <w:t>-</w:t>
      </w:r>
      <w:r w:rsidR="00820A79">
        <w:rPr>
          <w:smallCaps/>
        </w:rPr>
        <w:t>invol</w:t>
      </w:r>
      <w:r w:rsidR="00820A79">
        <w:t>-lie.down</w:t>
      </w:r>
      <w:r w:rsidR="00820A79">
        <w:tab/>
        <w:t>and</w:t>
      </w:r>
      <w:r w:rsidR="00645F2A">
        <w:tab/>
        <w:t>take-</w:t>
      </w:r>
      <w:r w:rsidR="00645F2A">
        <w:rPr>
          <w:smallCaps/>
        </w:rPr>
        <w:t>lf</w:t>
      </w:r>
      <w:r w:rsidR="00645F2A">
        <w:tab/>
        <w:t>indeed</w:t>
      </w:r>
    </w:p>
    <w:p w14:paraId="120D489A" w14:textId="77777777" w:rsidR="00645F2A" w:rsidRDefault="00800AD8" w:rsidP="00645F2A">
      <w:pPr>
        <w:pStyle w:val="InterlineText"/>
        <w:tabs>
          <w:tab w:val="left" w:pos="533"/>
          <w:tab w:val="left" w:pos="1037"/>
          <w:tab w:val="left" w:pos="1781"/>
          <w:tab w:val="left" w:pos="3065"/>
          <w:tab w:val="left" w:pos="3554"/>
          <w:tab w:val="left" w:pos="4913"/>
          <w:tab w:val="left" w:pos="5402"/>
          <w:tab w:val="left" w:pos="6716"/>
          <w:tab w:val="left" w:pos="7490"/>
        </w:tabs>
      </w:pPr>
      <w:r>
        <w:tab/>
        <w:t>tua</w:t>
      </w:r>
      <w:r>
        <w:tab/>
        <w:t>tsemel</w:t>
      </w:r>
      <w:r>
        <w:tab/>
        <w:t>nimadju,</w:t>
      </w:r>
      <w:r>
        <w:tab/>
        <w:t>sa</w:t>
      </w:r>
      <w:r w:rsidR="00645F2A">
        <w:tab/>
        <w:t>putsemeli,</w:t>
      </w:r>
      <w:r w:rsidR="00645F2A">
        <w:tab/>
        <w:t>sa</w:t>
      </w:r>
      <w:r w:rsidR="00645F2A">
        <w:tab/>
        <w:t>tsavu-i</w:t>
      </w:r>
      <w:r w:rsidR="00645F2A">
        <w:tab/>
        <w:t>anga</w:t>
      </w:r>
      <w:r w:rsidR="00645F2A">
        <w:tab/>
        <w:t>aza</w:t>
      </w:r>
    </w:p>
    <w:p w14:paraId="22A6F4E5" w14:textId="77777777" w:rsidR="00800AD8" w:rsidRDefault="00800AD8" w:rsidP="00645F2A">
      <w:pPr>
        <w:pStyle w:val="InterlineGlossWithTrans"/>
        <w:tabs>
          <w:tab w:val="left" w:pos="533"/>
          <w:tab w:val="left" w:pos="1037"/>
          <w:tab w:val="left" w:pos="1781"/>
          <w:tab w:val="left" w:pos="3065"/>
          <w:tab w:val="left" w:pos="3554"/>
          <w:tab w:val="left" w:pos="4913"/>
          <w:tab w:val="left" w:pos="5402"/>
          <w:tab w:val="left" w:pos="6716"/>
          <w:tab w:val="left" w:pos="7490"/>
        </w:tabs>
      </w:pPr>
      <w:r>
        <w:tab/>
        <w:t>tua</w:t>
      </w:r>
      <w:r>
        <w:tab/>
        <w:t>tsemel</w:t>
      </w:r>
      <w:r>
        <w:tab/>
        <w:t>ni-madju</w:t>
      </w:r>
      <w:r>
        <w:tab/>
        <w:t>sa</w:t>
      </w:r>
      <w:r w:rsidR="00645F2A">
        <w:tab/>
        <w:t>pu-tsemel-i</w:t>
      </w:r>
      <w:r w:rsidR="00645F2A">
        <w:tab/>
        <w:t>sa</w:t>
      </w:r>
      <w:r w:rsidR="00645F2A">
        <w:tab/>
        <w:t>tsavu-i</w:t>
      </w:r>
      <w:r w:rsidR="00645F2A">
        <w:tab/>
        <w:t>anga</w:t>
      </w:r>
      <w:r w:rsidR="00645F2A">
        <w:tab/>
        <w:t>a-zua</w:t>
      </w:r>
    </w:p>
    <w:p w14:paraId="7A0DB5F7" w14:textId="77777777" w:rsidR="00800AD8" w:rsidRDefault="00800AD8" w:rsidP="00645F2A">
      <w:pPr>
        <w:pStyle w:val="InterlineTransNoFree"/>
        <w:tabs>
          <w:tab w:val="left" w:pos="1037"/>
          <w:tab w:val="left" w:pos="1781"/>
          <w:tab w:val="left" w:pos="3065"/>
          <w:tab w:val="left" w:pos="3554"/>
          <w:tab w:val="left" w:pos="4913"/>
          <w:tab w:val="left" w:pos="5402"/>
          <w:tab w:val="left" w:pos="6716"/>
          <w:tab w:val="left" w:pos="7490"/>
        </w:tabs>
      </w:pPr>
      <w:r>
        <w:tab/>
      </w:r>
      <w:r>
        <w:rPr>
          <w:smallCaps/>
        </w:rPr>
        <w:t>obl</w:t>
      </w:r>
      <w:r>
        <w:tab/>
        <w:t>plant</w:t>
      </w:r>
      <w:r>
        <w:tab/>
        <w:t>of-</w:t>
      </w:r>
      <w:r>
        <w:rPr>
          <w:smallCaps/>
        </w:rPr>
        <w:t>3rd.pers</w:t>
      </w:r>
      <w:r>
        <w:tab/>
        <w:t>and</w:t>
      </w:r>
      <w:r w:rsidR="00645F2A">
        <w:tab/>
        <w:t>have-treat-</w:t>
      </w:r>
      <w:r w:rsidR="00645F2A">
        <w:rPr>
          <w:smallCaps/>
        </w:rPr>
        <w:t>pf</w:t>
      </w:r>
      <w:r w:rsidR="00645F2A">
        <w:tab/>
        <w:t>and</w:t>
      </w:r>
      <w:r w:rsidR="00645F2A">
        <w:tab/>
        <w:t>wrapping-</w:t>
      </w:r>
      <w:r w:rsidR="00645F2A">
        <w:rPr>
          <w:smallCaps/>
        </w:rPr>
        <w:t>pf</w:t>
      </w:r>
      <w:r w:rsidR="00645F2A">
        <w:tab/>
        <w:t>indeed</w:t>
      </w:r>
      <w:r w:rsidR="00645F2A">
        <w:tab/>
      </w:r>
      <w:r w:rsidR="00645F2A">
        <w:rPr>
          <w:smallCaps/>
        </w:rPr>
        <w:t>c-</w:t>
      </w:r>
      <w:r w:rsidR="00645F2A">
        <w:t>that</w:t>
      </w:r>
    </w:p>
    <w:p w14:paraId="7B0AB2D6" w14:textId="77777777" w:rsidR="00800AD8" w:rsidRDefault="00800AD8" w:rsidP="00645F2A">
      <w:pPr>
        <w:pStyle w:val="InterlineText"/>
        <w:tabs>
          <w:tab w:val="left" w:pos="533"/>
          <w:tab w:val="left" w:pos="1367"/>
        </w:tabs>
      </w:pPr>
      <w:r>
        <w:tab/>
        <w:t>mareka</w:t>
      </w:r>
      <w:r>
        <w:tab/>
        <w:t>piqay.</w:t>
      </w:r>
    </w:p>
    <w:p w14:paraId="647BA5C4" w14:textId="77777777" w:rsidR="00800AD8" w:rsidRDefault="00800AD8" w:rsidP="00645F2A">
      <w:pPr>
        <w:pStyle w:val="InterlineGlossWithTrans"/>
        <w:tabs>
          <w:tab w:val="left" w:pos="533"/>
          <w:tab w:val="left" w:pos="1367"/>
        </w:tabs>
      </w:pPr>
      <w:r>
        <w:tab/>
        <w:t>mareka</w:t>
      </w:r>
      <w:r>
        <w:tab/>
        <w:t>piqay</w:t>
      </w:r>
    </w:p>
    <w:p w14:paraId="76932AF0" w14:textId="77777777" w:rsidR="00800AD8" w:rsidRDefault="00800AD8" w:rsidP="00645F2A">
      <w:pPr>
        <w:pStyle w:val="InterlineTrans"/>
        <w:tabs>
          <w:tab w:val="left" w:pos="533"/>
          <w:tab w:val="left" w:pos="1367"/>
        </w:tabs>
      </w:pPr>
      <w:r>
        <w:tab/>
        <w:t>many</w:t>
      </w:r>
      <w:r>
        <w:tab/>
        <w:t>wound</w:t>
      </w:r>
    </w:p>
    <w:p w14:paraId="06E3381F" w14:textId="77777777" w:rsidR="00800AD8" w:rsidRDefault="00800AD8" w:rsidP="00645F2A">
      <w:pPr>
        <w:pStyle w:val="InterlineFree"/>
      </w:pPr>
      <w:r>
        <w:t>He got down from the camel he was riding, and went and looked at the person lying there, and got out his medicines and applied them to him, and bandaged the wounds.</w:t>
      </w:r>
    </w:p>
    <w:p w14:paraId="55ECA559" w14:textId="77777777" w:rsidR="00645F2A" w:rsidRDefault="00DC1AE0" w:rsidP="00645F2A">
      <w:pPr>
        <w:pStyle w:val="InterlineText"/>
        <w:tabs>
          <w:tab w:val="left" w:pos="533"/>
          <w:tab w:val="left" w:pos="1067"/>
          <w:tab w:val="left" w:pos="1556"/>
          <w:tab w:val="left" w:pos="2585"/>
          <w:tab w:val="left" w:pos="3359"/>
          <w:tab w:val="left" w:pos="3623"/>
          <w:tab w:val="left" w:pos="4607"/>
          <w:tab w:val="left" w:pos="5756"/>
          <w:tab w:val="left" w:pos="6260"/>
          <w:tab w:val="left" w:pos="7034"/>
          <w:tab w:val="left" w:pos="8318"/>
        </w:tabs>
      </w:pPr>
      <w:r w:rsidRPr="003A1D48">
        <w:rPr>
          <w:rStyle w:val="InterlineTextNumChar"/>
        </w:rPr>
        <w:t>016</w:t>
      </w:r>
      <w:r w:rsidR="00800AD8">
        <w:tab/>
        <w:t>pai</w:t>
      </w:r>
      <w:r w:rsidR="00645F2A">
        <w:tab/>
        <w:t>sa</w:t>
      </w:r>
      <w:r w:rsidR="00645F2A">
        <w:tab/>
        <w:t>tsatsuîu-i</w:t>
      </w:r>
      <w:r w:rsidR="00645F2A">
        <w:tab/>
        <w:t>anga</w:t>
      </w:r>
      <w:r w:rsidR="00645F2A">
        <w:tab/>
        <w:t>a</w:t>
      </w:r>
      <w:r w:rsidR="00645F2A">
        <w:tab/>
        <w:t>pasa</w:t>
      </w:r>
      <w:r w:rsidR="00645F2A">
        <w:tab/>
        <w:t>vavaw</w:t>
      </w:r>
      <w:r w:rsidR="00645F2A">
        <w:tab/>
        <w:t>tua</w:t>
      </w:r>
      <w:r w:rsidR="00645F2A">
        <w:tab/>
        <w:t>lakuda</w:t>
      </w:r>
      <w:r w:rsidR="00645F2A">
        <w:tab/>
        <w:t>nimadju,</w:t>
      </w:r>
      <w:r w:rsidR="00645F2A">
        <w:tab/>
        <w:t>sa</w:t>
      </w:r>
    </w:p>
    <w:p w14:paraId="729027FD" w14:textId="77777777" w:rsidR="00800AD8" w:rsidRDefault="00800AD8" w:rsidP="00645F2A">
      <w:pPr>
        <w:pStyle w:val="InterlineGlossWithTrans"/>
        <w:tabs>
          <w:tab w:val="left" w:pos="533"/>
          <w:tab w:val="left" w:pos="1067"/>
          <w:tab w:val="left" w:pos="1556"/>
          <w:tab w:val="left" w:pos="2585"/>
          <w:tab w:val="left" w:pos="3359"/>
          <w:tab w:val="left" w:pos="3623"/>
          <w:tab w:val="left" w:pos="4607"/>
          <w:tab w:val="left" w:pos="5756"/>
          <w:tab w:val="left" w:pos="6260"/>
          <w:tab w:val="left" w:pos="7034"/>
          <w:tab w:val="left" w:pos="8318"/>
        </w:tabs>
      </w:pPr>
      <w:r>
        <w:tab/>
        <w:t>pai</w:t>
      </w:r>
      <w:r w:rsidR="00645F2A">
        <w:tab/>
        <w:t>sa</w:t>
      </w:r>
      <w:r w:rsidR="00645F2A">
        <w:tab/>
        <w:t>tsatsuîu-i</w:t>
      </w:r>
      <w:r w:rsidR="00645F2A">
        <w:tab/>
        <w:t>anga</w:t>
      </w:r>
      <w:r w:rsidR="00645F2A">
        <w:tab/>
        <w:t>a</w:t>
      </w:r>
      <w:r w:rsidR="00645F2A">
        <w:tab/>
        <w:t>pa-sa</w:t>
      </w:r>
      <w:r w:rsidR="00645F2A">
        <w:tab/>
        <w:t>va-vaw</w:t>
      </w:r>
      <w:r w:rsidR="00645F2A">
        <w:tab/>
        <w:t>tua</w:t>
      </w:r>
      <w:r w:rsidR="00645F2A">
        <w:tab/>
        <w:t>lakuda</w:t>
      </w:r>
      <w:r w:rsidR="00645F2A">
        <w:tab/>
        <w:t>ni-madju</w:t>
      </w:r>
      <w:r w:rsidR="00645F2A">
        <w:tab/>
        <w:t>sa</w:t>
      </w:r>
    </w:p>
    <w:p w14:paraId="1F5AFAE4" w14:textId="77777777" w:rsidR="00800AD8" w:rsidRDefault="00800AD8" w:rsidP="00645F2A">
      <w:pPr>
        <w:pStyle w:val="InterlineTransNoFree"/>
        <w:tabs>
          <w:tab w:val="left" w:pos="1067"/>
          <w:tab w:val="left" w:pos="1556"/>
          <w:tab w:val="left" w:pos="2585"/>
          <w:tab w:val="left" w:pos="3359"/>
          <w:tab w:val="left" w:pos="3623"/>
          <w:tab w:val="left" w:pos="4607"/>
          <w:tab w:val="left" w:pos="5756"/>
          <w:tab w:val="left" w:pos="6260"/>
          <w:tab w:val="left" w:pos="7034"/>
          <w:tab w:val="left" w:pos="8318"/>
        </w:tabs>
      </w:pPr>
      <w:r>
        <w:tab/>
        <w:t>well</w:t>
      </w:r>
      <w:r w:rsidR="00645F2A">
        <w:tab/>
        <w:t>and</w:t>
      </w:r>
      <w:r w:rsidR="00645F2A">
        <w:tab/>
        <w:t>put-</w:t>
      </w:r>
      <w:r w:rsidR="00645F2A">
        <w:rPr>
          <w:smallCaps/>
        </w:rPr>
        <w:t>pf</w:t>
      </w:r>
      <w:r w:rsidR="00645F2A">
        <w:tab/>
        <w:t>indeed</w:t>
      </w:r>
      <w:r w:rsidR="00645F2A">
        <w:rPr>
          <w:smallCaps/>
        </w:rPr>
        <w:tab/>
        <w:t>c</w:t>
      </w:r>
      <w:r w:rsidR="00645F2A">
        <w:rPr>
          <w:smallCaps/>
        </w:rPr>
        <w:tab/>
      </w:r>
      <w:r w:rsidR="00645F2A">
        <w:t>cause-go</w:t>
      </w:r>
      <w:r w:rsidR="00645F2A">
        <w:tab/>
      </w:r>
      <w:r w:rsidR="00645F2A">
        <w:rPr>
          <w:smallCaps/>
        </w:rPr>
        <w:t>red</w:t>
      </w:r>
      <w:r w:rsidR="00645F2A">
        <w:t>-above</w:t>
      </w:r>
      <w:r w:rsidR="00645F2A">
        <w:tab/>
      </w:r>
      <w:r w:rsidR="00645F2A">
        <w:rPr>
          <w:smallCaps/>
        </w:rPr>
        <w:t>obl</w:t>
      </w:r>
      <w:r w:rsidR="00645F2A">
        <w:tab/>
        <w:t>camel</w:t>
      </w:r>
      <w:r w:rsidR="00645F2A">
        <w:tab/>
        <w:t>of-</w:t>
      </w:r>
      <w:r w:rsidR="00645F2A">
        <w:rPr>
          <w:smallCaps/>
        </w:rPr>
        <w:t>3rd.pers</w:t>
      </w:r>
      <w:r w:rsidR="00645F2A">
        <w:tab/>
        <w:t>and</w:t>
      </w:r>
    </w:p>
    <w:p w14:paraId="0057B88D" w14:textId="77777777" w:rsidR="00645F2A" w:rsidRDefault="00800AD8" w:rsidP="00645F2A">
      <w:pPr>
        <w:pStyle w:val="InterlineText"/>
        <w:tabs>
          <w:tab w:val="left" w:pos="533"/>
          <w:tab w:val="left" w:pos="1457"/>
          <w:tab w:val="left" w:pos="2231"/>
          <w:tab w:val="left" w:pos="3215"/>
        </w:tabs>
      </w:pPr>
      <w:r>
        <w:tab/>
        <w:t>vaikan</w:t>
      </w:r>
      <w:r>
        <w:tab/>
        <w:t>anga</w:t>
      </w:r>
      <w:r w:rsidR="00645F2A">
        <w:tab/>
        <w:t>pasa</w:t>
      </w:r>
      <w:r w:rsidR="00645F2A">
        <w:tab/>
        <w:t>kakasiuîayan.</w:t>
      </w:r>
    </w:p>
    <w:p w14:paraId="404FA3C8" w14:textId="77777777" w:rsidR="00800AD8" w:rsidRDefault="00800AD8" w:rsidP="00645F2A">
      <w:pPr>
        <w:pStyle w:val="InterlineGlossWithTrans"/>
        <w:tabs>
          <w:tab w:val="left" w:pos="533"/>
          <w:tab w:val="left" w:pos="1457"/>
          <w:tab w:val="left" w:pos="2231"/>
          <w:tab w:val="left" w:pos="3215"/>
        </w:tabs>
      </w:pPr>
      <w:r>
        <w:tab/>
        <w:t>vaik-an</w:t>
      </w:r>
      <w:r>
        <w:tab/>
        <w:t>anga</w:t>
      </w:r>
      <w:r w:rsidR="00645F2A">
        <w:tab/>
        <w:t>pa-sa</w:t>
      </w:r>
      <w:r w:rsidR="00645F2A">
        <w:tab/>
        <w:t>ka-ka-si-uîay-an</w:t>
      </w:r>
    </w:p>
    <w:p w14:paraId="4A4B1017" w14:textId="77777777" w:rsidR="00800AD8" w:rsidRDefault="00800AD8" w:rsidP="00645F2A">
      <w:pPr>
        <w:pStyle w:val="InterlineTrans"/>
        <w:tabs>
          <w:tab w:val="left" w:pos="533"/>
          <w:tab w:val="left" w:pos="1457"/>
          <w:tab w:val="left" w:pos="2231"/>
          <w:tab w:val="left" w:pos="3215"/>
        </w:tabs>
      </w:pPr>
      <w:r>
        <w:tab/>
        <w:t>leave-</w:t>
      </w:r>
      <w:r>
        <w:rPr>
          <w:smallCaps/>
        </w:rPr>
        <w:t>lf</w:t>
      </w:r>
      <w:r>
        <w:tab/>
        <w:t>indeed</w:t>
      </w:r>
      <w:r w:rsidR="00645F2A">
        <w:tab/>
        <w:t>cause-go</w:t>
      </w:r>
      <w:r w:rsidR="00645F2A">
        <w:tab/>
        <w:t>?-?-</w:t>
      </w:r>
      <w:r w:rsidR="00645F2A">
        <w:rPr>
          <w:smallCaps/>
        </w:rPr>
        <w:t>if</w:t>
      </w:r>
      <w:r w:rsidR="00645F2A">
        <w:t>-overnight-</w:t>
      </w:r>
      <w:r w:rsidR="00645F2A">
        <w:rPr>
          <w:smallCaps/>
        </w:rPr>
        <w:t>nom</w:t>
      </w:r>
    </w:p>
    <w:p w14:paraId="3CB521D1" w14:textId="77777777" w:rsidR="00800AD8" w:rsidRDefault="00800AD8" w:rsidP="00A8416B">
      <w:pPr>
        <w:pStyle w:val="InterlineFreeCommentFollows"/>
      </w:pPr>
      <w:r>
        <w:t>Then he put him on his camel, and went off with him to the inn.</w:t>
      </w:r>
    </w:p>
    <w:p w14:paraId="0BDF1224" w14:textId="77777777" w:rsidR="00800AD8" w:rsidRDefault="00A8416B" w:rsidP="000C3CD1">
      <w:pPr>
        <w:pStyle w:val="CommentLastWithHalfSpace"/>
      </w:pPr>
      <w:r>
        <w:lastRenderedPageBreak/>
        <w:t>[</w:t>
      </w:r>
      <w:r w:rsidR="00800AD8" w:rsidRPr="000C3CD1">
        <w:rPr>
          <w:rStyle w:val="VernacularText"/>
        </w:rPr>
        <w:t>tsatsuîu-i</w:t>
      </w:r>
      <w:r w:rsidR="00800AD8">
        <w:t xml:space="preserve">: </w:t>
      </w:r>
      <w:r w:rsidR="000C3CD1">
        <w:t xml:space="preserve">could be </w:t>
      </w:r>
      <w:r w:rsidR="00800AD8" w:rsidRPr="000C3CD1">
        <w:rPr>
          <w:rStyle w:val="VernacularText"/>
        </w:rPr>
        <w:t>tsa-</w:t>
      </w:r>
      <w:r w:rsidR="000C3CD1">
        <w:t xml:space="preserve"> </w:t>
      </w:r>
      <w:r w:rsidR="000C3CD1">
        <w:rPr>
          <w:smallCaps/>
        </w:rPr>
        <w:t>re</w:t>
      </w:r>
      <w:r w:rsidR="00800AD8">
        <w:rPr>
          <w:smallCaps/>
        </w:rPr>
        <w:t>d</w:t>
      </w:r>
      <w:r w:rsidR="000C3CD1">
        <w:rPr>
          <w:smallCaps/>
        </w:rPr>
        <w:t xml:space="preserve"> + </w:t>
      </w:r>
      <w:r w:rsidR="000C3CD1" w:rsidRPr="000C3CD1">
        <w:rPr>
          <w:rStyle w:val="VernacularText"/>
        </w:rPr>
        <w:t>tsuîu</w:t>
      </w:r>
      <w:r w:rsidR="000C3CD1">
        <w:t>?]</w:t>
      </w:r>
    </w:p>
    <w:p w14:paraId="07C79FEF" w14:textId="77777777" w:rsidR="000C3CD1" w:rsidRDefault="00DC1AE0" w:rsidP="000C3CD1">
      <w:pPr>
        <w:pStyle w:val="InterlineText"/>
        <w:tabs>
          <w:tab w:val="left" w:pos="533"/>
          <w:tab w:val="left" w:pos="1022"/>
          <w:tab w:val="left" w:pos="1556"/>
          <w:tab w:val="left" w:pos="2120"/>
          <w:tab w:val="left" w:pos="3044"/>
          <w:tab w:val="left" w:pos="3548"/>
          <w:tab w:val="left" w:pos="5702"/>
          <w:tab w:val="left" w:pos="6251"/>
          <w:tab w:val="left" w:pos="6515"/>
          <w:tab w:val="left" w:pos="7304"/>
          <w:tab w:val="left" w:pos="7973"/>
        </w:tabs>
      </w:pPr>
      <w:r w:rsidRPr="003A1D48">
        <w:rPr>
          <w:rStyle w:val="InterlineTextNumChar"/>
        </w:rPr>
        <w:t>017</w:t>
      </w:r>
      <w:r w:rsidR="00800AD8">
        <w:tab/>
        <w:t>qau</w:t>
      </w:r>
      <w:r w:rsidR="00800AD8">
        <w:tab/>
        <w:t>pai</w:t>
      </w:r>
      <w:r w:rsidR="00800AD8">
        <w:tab/>
        <w:t>ka</w:t>
      </w:r>
      <w:r w:rsidR="00800AD8">
        <w:tab/>
        <w:t>izua</w:t>
      </w:r>
      <w:r w:rsidR="00800AD8">
        <w:tab/>
        <w:t>i</w:t>
      </w:r>
      <w:r w:rsidR="000C3CD1">
        <w:tab/>
        <w:t>kakasiuîayan,</w:t>
      </w:r>
      <w:r w:rsidR="000C3CD1">
        <w:tab/>
        <w:t>‘uza</w:t>
      </w:r>
      <w:r w:rsidR="000C3CD1">
        <w:tab/>
        <w:t>a</w:t>
      </w:r>
      <w:r w:rsidR="000C3CD1">
        <w:tab/>
        <w:t>paisu</w:t>
      </w:r>
      <w:r w:rsidR="000C3CD1">
        <w:tab/>
        <w:t>manu</w:t>
      </w:r>
      <w:r w:rsidR="000C3CD1">
        <w:tab/>
        <w:t>uri</w:t>
      </w:r>
    </w:p>
    <w:p w14:paraId="104F57CA" w14:textId="77777777" w:rsidR="00800AD8" w:rsidRDefault="00800AD8" w:rsidP="000C3CD1">
      <w:pPr>
        <w:pStyle w:val="InterlineGlossWithTrans"/>
        <w:tabs>
          <w:tab w:val="left" w:pos="533"/>
          <w:tab w:val="left" w:pos="1022"/>
          <w:tab w:val="left" w:pos="1556"/>
          <w:tab w:val="left" w:pos="2120"/>
          <w:tab w:val="left" w:pos="3044"/>
          <w:tab w:val="left" w:pos="3548"/>
          <w:tab w:val="left" w:pos="5702"/>
          <w:tab w:val="left" w:pos="6251"/>
          <w:tab w:val="left" w:pos="6515"/>
          <w:tab w:val="left" w:pos="7304"/>
          <w:tab w:val="left" w:pos="7973"/>
        </w:tabs>
      </w:pPr>
      <w:r>
        <w:tab/>
        <w:t>qau</w:t>
      </w:r>
      <w:r>
        <w:tab/>
        <w:t>pai</w:t>
      </w:r>
      <w:r>
        <w:tab/>
        <w:t>ka</w:t>
      </w:r>
      <w:r>
        <w:tab/>
        <w:t>i-zua</w:t>
      </w:r>
      <w:r>
        <w:tab/>
        <w:t>i</w:t>
      </w:r>
      <w:r w:rsidR="000C3CD1">
        <w:tab/>
        <w:t>ka-ka-si-uîay-an</w:t>
      </w:r>
      <w:r w:rsidR="000C3CD1">
        <w:tab/>
        <w:t>uza</w:t>
      </w:r>
      <w:r w:rsidR="000C3CD1">
        <w:tab/>
        <w:t>a</w:t>
      </w:r>
      <w:r w:rsidR="000C3CD1">
        <w:tab/>
        <w:t>paisu</w:t>
      </w:r>
      <w:r w:rsidR="000C3CD1">
        <w:tab/>
        <w:t>manu</w:t>
      </w:r>
      <w:r w:rsidR="000C3CD1">
        <w:tab/>
        <w:t>uri</w:t>
      </w:r>
    </w:p>
    <w:p w14:paraId="4EE78A31" w14:textId="77777777" w:rsidR="00800AD8" w:rsidRDefault="00800AD8" w:rsidP="000C3CD1">
      <w:pPr>
        <w:pStyle w:val="InterlineTransNoFree"/>
        <w:tabs>
          <w:tab w:val="left" w:pos="1022"/>
          <w:tab w:val="left" w:pos="1556"/>
          <w:tab w:val="left" w:pos="2120"/>
          <w:tab w:val="left" w:pos="3044"/>
          <w:tab w:val="left" w:pos="3548"/>
          <w:tab w:val="left" w:pos="5702"/>
          <w:tab w:val="left" w:pos="6251"/>
          <w:tab w:val="left" w:pos="6515"/>
          <w:tab w:val="left" w:pos="7304"/>
          <w:tab w:val="left" w:pos="7973"/>
        </w:tabs>
      </w:pPr>
      <w:r>
        <w:tab/>
        <w:t>so</w:t>
      </w:r>
      <w:r>
        <w:tab/>
        <w:t>well</w:t>
      </w:r>
      <w:r>
        <w:tab/>
        <w:t>after</w:t>
      </w:r>
      <w:r>
        <w:tab/>
      </w:r>
      <w:r>
        <w:rPr>
          <w:smallCaps/>
        </w:rPr>
        <w:t>loc</w:t>
      </w:r>
      <w:r>
        <w:t>-that</w:t>
      </w:r>
      <w:r>
        <w:tab/>
      </w:r>
      <w:r>
        <w:rPr>
          <w:smallCaps/>
        </w:rPr>
        <w:t>loc</w:t>
      </w:r>
      <w:r w:rsidR="000C3CD1">
        <w:tab/>
        <w:t>?-?-</w:t>
      </w:r>
      <w:r w:rsidR="000C3CD1">
        <w:rPr>
          <w:smallCaps/>
        </w:rPr>
        <w:t>if</w:t>
      </w:r>
      <w:r w:rsidR="000C3CD1">
        <w:t>-overnight-</w:t>
      </w:r>
      <w:r w:rsidR="000C3CD1">
        <w:rPr>
          <w:smallCaps/>
        </w:rPr>
        <w:t>nom</w:t>
      </w:r>
      <w:r w:rsidR="000C3CD1">
        <w:tab/>
        <w:t>here</w:t>
      </w:r>
      <w:r w:rsidR="000C3CD1">
        <w:rPr>
          <w:smallCaps/>
        </w:rPr>
        <w:tab/>
        <w:t>c</w:t>
      </w:r>
      <w:r w:rsidR="000C3CD1">
        <w:rPr>
          <w:smallCaps/>
        </w:rPr>
        <w:tab/>
      </w:r>
      <w:r w:rsidR="000C3CD1">
        <w:t>money</w:t>
      </w:r>
      <w:r w:rsidR="000C3CD1">
        <w:tab/>
        <w:t>then</w:t>
      </w:r>
      <w:r w:rsidR="000C3CD1">
        <w:tab/>
        <w:t>will</w:t>
      </w:r>
    </w:p>
    <w:p w14:paraId="23AD6147" w14:textId="77777777" w:rsidR="00800AD8" w:rsidRDefault="00800AD8" w:rsidP="000C3CD1">
      <w:pPr>
        <w:pStyle w:val="InterlineText"/>
        <w:tabs>
          <w:tab w:val="left" w:pos="533"/>
          <w:tab w:val="left" w:pos="2237"/>
          <w:tab w:val="left" w:pos="2981"/>
        </w:tabs>
      </w:pPr>
      <w:r>
        <w:tab/>
        <w:t>sikasiuîay</w:t>
      </w:r>
      <w:r>
        <w:tab/>
        <w:t>nusa</w:t>
      </w:r>
      <w:r>
        <w:tab/>
        <w:t>tiza.</w:t>
      </w:r>
    </w:p>
    <w:p w14:paraId="4D79B4B6" w14:textId="77777777" w:rsidR="00800AD8" w:rsidRDefault="00800AD8" w:rsidP="000C3CD1">
      <w:pPr>
        <w:pStyle w:val="InterlineGlossWithTrans"/>
        <w:tabs>
          <w:tab w:val="left" w:pos="533"/>
          <w:tab w:val="left" w:pos="2237"/>
          <w:tab w:val="left" w:pos="2981"/>
        </w:tabs>
      </w:pPr>
      <w:r>
        <w:tab/>
        <w:t>si-ka-si-uîay</w:t>
      </w:r>
      <w:r>
        <w:tab/>
        <w:t>nu-tsa</w:t>
      </w:r>
      <w:r>
        <w:tab/>
        <w:t>ti-zua</w:t>
      </w:r>
    </w:p>
    <w:p w14:paraId="511694BD" w14:textId="77777777" w:rsidR="00800AD8" w:rsidRDefault="00800AD8" w:rsidP="000C3CD1">
      <w:pPr>
        <w:pStyle w:val="InterlineTrans"/>
        <w:tabs>
          <w:tab w:val="left" w:pos="533"/>
          <w:tab w:val="left" w:pos="2237"/>
          <w:tab w:val="left" w:pos="2981"/>
        </w:tabs>
      </w:pPr>
      <w:r>
        <w:tab/>
      </w:r>
      <w:r>
        <w:rPr>
          <w:smallCaps/>
        </w:rPr>
        <w:t>if</w:t>
      </w:r>
      <w:r>
        <w:t>-?-</w:t>
      </w:r>
      <w:r>
        <w:rPr>
          <w:smallCaps/>
        </w:rPr>
        <w:t>if</w:t>
      </w:r>
      <w:r>
        <w:t>-overnight</w:t>
      </w:r>
      <w:r>
        <w:tab/>
        <w:t>of-this</w:t>
      </w:r>
      <w:r>
        <w:tab/>
      </w:r>
      <w:r>
        <w:rPr>
          <w:smallCaps/>
        </w:rPr>
        <w:t>f-</w:t>
      </w:r>
      <w:r>
        <w:t>that</w:t>
      </w:r>
    </w:p>
    <w:p w14:paraId="6A5502B4" w14:textId="77777777" w:rsidR="00800AD8" w:rsidRDefault="00800AD8" w:rsidP="00A8416B">
      <w:pPr>
        <w:pStyle w:val="InterlineFreeCommentFollows"/>
      </w:pPr>
      <w:r>
        <w:t>And when he was there at the inn the person from Samaria said (to them): ‘Here is some money to pay for this person’s stay.</w:t>
      </w:r>
    </w:p>
    <w:p w14:paraId="5A55B0BF" w14:textId="77777777" w:rsidR="00800AD8" w:rsidRDefault="00A8416B" w:rsidP="00A8416B">
      <w:pPr>
        <w:pStyle w:val="CommentLastWithHalfSpace"/>
      </w:pPr>
      <w:r>
        <w:t>[</w:t>
      </w:r>
      <w:r w:rsidR="00800AD8" w:rsidRPr="000C3CD1">
        <w:rPr>
          <w:rStyle w:val="VernacularText"/>
        </w:rPr>
        <w:t>sikasiuîay</w:t>
      </w:r>
      <w:r w:rsidR="00800AD8">
        <w:t>:</w:t>
      </w:r>
      <w:r w:rsidR="000C3CD1">
        <w:t xml:space="preserve"> could be</w:t>
      </w:r>
      <w:r w:rsidR="00800AD8">
        <w:t xml:space="preserve"> </w:t>
      </w:r>
      <w:r w:rsidR="00800AD8" w:rsidRPr="000C3CD1">
        <w:rPr>
          <w:rStyle w:val="VernacularText"/>
        </w:rPr>
        <w:t>sika-</w:t>
      </w:r>
      <w:r w:rsidR="000C3CD1">
        <w:t xml:space="preserve"> </w:t>
      </w:r>
      <w:r w:rsidR="00800AD8">
        <w:t>‘</w:t>
      </w:r>
      <w:r w:rsidR="00800AD8" w:rsidRPr="000C3CD1">
        <w:rPr>
          <w:smallCaps/>
        </w:rPr>
        <w:t>num’</w:t>
      </w:r>
      <w:r w:rsidR="00800AD8">
        <w:t>?</w:t>
      </w:r>
      <w:r>
        <w:t>]</w:t>
      </w:r>
    </w:p>
    <w:p w14:paraId="246A64CF" w14:textId="77777777" w:rsidR="002C54C2" w:rsidRDefault="00DC1AE0" w:rsidP="001C0522">
      <w:pPr>
        <w:pStyle w:val="InterlineText"/>
        <w:tabs>
          <w:tab w:val="left" w:pos="533"/>
          <w:tab w:val="left" w:pos="1187"/>
          <w:tab w:val="left" w:pos="2126"/>
          <w:tab w:val="left" w:pos="3500"/>
          <w:tab w:val="left" w:pos="3884"/>
          <w:tab w:val="left" w:pos="4718"/>
          <w:tab w:val="left" w:pos="5492"/>
          <w:tab w:val="left" w:pos="5996"/>
          <w:tab w:val="left" w:pos="7475"/>
          <w:tab w:val="left" w:pos="8249"/>
        </w:tabs>
      </w:pPr>
      <w:r w:rsidRPr="003A1D48">
        <w:rPr>
          <w:rStyle w:val="InterlineTextNumChar"/>
        </w:rPr>
        <w:t>018</w:t>
      </w:r>
      <w:r w:rsidR="00800AD8">
        <w:tab/>
        <w:t>nu</w:t>
      </w:r>
      <w:r w:rsidR="00800AD8">
        <w:tab/>
        <w:t>inika</w:t>
      </w:r>
      <w:r w:rsidR="00800AD8">
        <w:tab/>
        <w:t>kamseng,</w:t>
      </w:r>
      <w:r w:rsidR="000C3CD1">
        <w:tab/>
        <w:t>ku</w:t>
      </w:r>
      <w:r w:rsidR="000C3CD1">
        <w:tab/>
        <w:t>vayi</w:t>
      </w:r>
      <w:r w:rsidR="000C3CD1">
        <w:tab/>
        <w:t>anga</w:t>
      </w:r>
      <w:r w:rsidR="000C3CD1">
        <w:tab/>
        <w:t>uta</w:t>
      </w:r>
      <w:r w:rsidR="002C54C2">
        <w:tab/>
        <w:t>nutiaw,’</w:t>
      </w:r>
      <w:r w:rsidR="002C54C2">
        <w:tab/>
      </w:r>
      <w:r w:rsidR="001C0522">
        <w:t>ayain</w:t>
      </w:r>
      <w:r w:rsidR="001C0522">
        <w:tab/>
        <w:t>nua</w:t>
      </w:r>
    </w:p>
    <w:p w14:paraId="20AA0F60" w14:textId="77777777" w:rsidR="00800AD8" w:rsidRDefault="00800AD8" w:rsidP="001C0522">
      <w:pPr>
        <w:pStyle w:val="InterlineGlossWithTrans"/>
        <w:tabs>
          <w:tab w:val="left" w:pos="533"/>
          <w:tab w:val="left" w:pos="1187"/>
          <w:tab w:val="left" w:pos="2126"/>
          <w:tab w:val="left" w:pos="3500"/>
          <w:tab w:val="left" w:pos="3884"/>
          <w:tab w:val="left" w:pos="4718"/>
          <w:tab w:val="left" w:pos="5492"/>
          <w:tab w:val="left" w:pos="5996"/>
          <w:tab w:val="left" w:pos="7475"/>
          <w:tab w:val="left" w:pos="8249"/>
        </w:tabs>
      </w:pPr>
      <w:r>
        <w:tab/>
        <w:t>nu</w:t>
      </w:r>
      <w:r>
        <w:tab/>
        <w:t>ini-ka</w:t>
      </w:r>
      <w:r>
        <w:tab/>
        <w:t>ka-meseng</w:t>
      </w:r>
      <w:r w:rsidR="000C3CD1">
        <w:tab/>
        <w:t>ku</w:t>
      </w:r>
      <w:r w:rsidR="000C3CD1">
        <w:tab/>
        <w:t>vay-i</w:t>
      </w:r>
      <w:r w:rsidR="000C3CD1">
        <w:tab/>
        <w:t>anga</w:t>
      </w:r>
      <w:r w:rsidR="000C3CD1">
        <w:tab/>
        <w:t>uta</w:t>
      </w:r>
      <w:r w:rsidR="002C54C2">
        <w:tab/>
        <w:t>nu-tiaw</w:t>
      </w:r>
      <w:r w:rsidR="002C54C2">
        <w:tab/>
        <w:t>aya-en</w:t>
      </w:r>
      <w:r w:rsidR="002C54C2">
        <w:tab/>
        <w:t>nua</w:t>
      </w:r>
    </w:p>
    <w:p w14:paraId="371C95DD" w14:textId="77777777" w:rsidR="00800AD8" w:rsidRDefault="00800AD8" w:rsidP="001C0522">
      <w:pPr>
        <w:pStyle w:val="InterlineTransNoFree"/>
        <w:tabs>
          <w:tab w:val="left" w:pos="1187"/>
          <w:tab w:val="left" w:pos="2126"/>
          <w:tab w:val="left" w:pos="3500"/>
          <w:tab w:val="left" w:pos="3884"/>
          <w:tab w:val="left" w:pos="4718"/>
          <w:tab w:val="left" w:pos="5492"/>
          <w:tab w:val="left" w:pos="5996"/>
          <w:tab w:val="left" w:pos="7475"/>
          <w:tab w:val="left" w:pos="8249"/>
        </w:tabs>
      </w:pPr>
      <w:r>
        <w:tab/>
        <w:t>when</w:t>
      </w:r>
      <w:r>
        <w:tab/>
        <w:t>not-after</w:t>
      </w:r>
      <w:r>
        <w:tab/>
      </w:r>
      <w:r>
        <w:rPr>
          <w:smallCaps/>
        </w:rPr>
        <w:t>past</w:t>
      </w:r>
      <w:r>
        <w:t>-enough</w:t>
      </w:r>
      <w:r w:rsidR="000C3CD1">
        <w:tab/>
        <w:t>I</w:t>
      </w:r>
      <w:r w:rsidR="000C3CD1">
        <w:tab/>
        <w:t>give-</w:t>
      </w:r>
      <w:r w:rsidR="000C3CD1">
        <w:rPr>
          <w:smallCaps/>
        </w:rPr>
        <w:t>pf</w:t>
      </w:r>
      <w:r w:rsidR="000C3CD1">
        <w:tab/>
        <w:t>indeed</w:t>
      </w:r>
      <w:r w:rsidR="000C3CD1">
        <w:tab/>
        <w:t>also</w:t>
      </w:r>
      <w:r w:rsidR="002C54C2">
        <w:tab/>
        <w:t>when-one.day</w:t>
      </w:r>
      <w:r w:rsidR="002C54C2">
        <w:tab/>
        <w:t>say-</w:t>
      </w:r>
      <w:r w:rsidR="002C54C2">
        <w:rPr>
          <w:smallCaps/>
        </w:rPr>
        <w:t>pf</w:t>
      </w:r>
      <w:r w:rsidR="002C54C2">
        <w:tab/>
        <w:t>by</w:t>
      </w:r>
    </w:p>
    <w:p w14:paraId="5EAE1DC5" w14:textId="77777777" w:rsidR="00800AD8" w:rsidRDefault="001C0522" w:rsidP="001C0522">
      <w:pPr>
        <w:pStyle w:val="InterlineText"/>
        <w:tabs>
          <w:tab w:val="left" w:pos="533"/>
          <w:tab w:val="left" w:pos="1022"/>
          <w:tab w:val="left" w:pos="2051"/>
          <w:tab w:val="left" w:pos="2945"/>
          <w:tab w:val="left" w:pos="3209"/>
        </w:tabs>
      </w:pPr>
      <w:r>
        <w:tab/>
        <w:t>zua</w:t>
      </w:r>
      <w:r w:rsidR="00800AD8">
        <w:tab/>
        <w:t>se</w:t>
      </w:r>
      <w:r w:rsidR="00800AD8">
        <w:tab/>
        <w:t>Samalia</w:t>
      </w:r>
      <w:r w:rsidR="00800AD8">
        <w:tab/>
        <w:t>a</w:t>
      </w:r>
      <w:r w:rsidR="00800AD8">
        <w:tab/>
        <w:t>tsautsau.</w:t>
      </w:r>
    </w:p>
    <w:p w14:paraId="58B8EA47" w14:textId="77777777" w:rsidR="00800AD8" w:rsidRDefault="001C0522" w:rsidP="001C0522">
      <w:pPr>
        <w:pStyle w:val="InterlineGlossWithTrans"/>
        <w:tabs>
          <w:tab w:val="left" w:pos="533"/>
          <w:tab w:val="left" w:pos="1022"/>
          <w:tab w:val="left" w:pos="2051"/>
          <w:tab w:val="left" w:pos="2945"/>
          <w:tab w:val="left" w:pos="3209"/>
        </w:tabs>
      </w:pPr>
      <w:r>
        <w:tab/>
        <w:t>zua</w:t>
      </w:r>
      <w:r w:rsidR="00800AD8">
        <w:tab/>
        <w:t>se</w:t>
      </w:r>
      <w:r w:rsidR="00800AD8">
        <w:tab/>
        <w:t>Samalia</w:t>
      </w:r>
      <w:r w:rsidR="00800AD8">
        <w:tab/>
        <w:t>a</w:t>
      </w:r>
      <w:r w:rsidR="00800AD8">
        <w:tab/>
        <w:t>tsau-tsau</w:t>
      </w:r>
    </w:p>
    <w:p w14:paraId="49008C38" w14:textId="77777777" w:rsidR="00800AD8" w:rsidRDefault="001C0522" w:rsidP="001C0522">
      <w:pPr>
        <w:pStyle w:val="InterlineTrans"/>
        <w:tabs>
          <w:tab w:val="left" w:pos="533"/>
          <w:tab w:val="left" w:pos="1022"/>
          <w:tab w:val="left" w:pos="2051"/>
          <w:tab w:val="left" w:pos="2945"/>
          <w:tab w:val="left" w:pos="3209"/>
        </w:tabs>
      </w:pPr>
      <w:r>
        <w:tab/>
        <w:t>that</w:t>
      </w:r>
      <w:r w:rsidR="00800AD8">
        <w:tab/>
        <w:t>person.of</w:t>
      </w:r>
      <w:r w:rsidR="00800AD8">
        <w:tab/>
        <w:t>Samaria</w:t>
      </w:r>
      <w:r w:rsidR="00800AD8">
        <w:rPr>
          <w:smallCaps/>
        </w:rPr>
        <w:tab/>
        <w:t>c</w:t>
      </w:r>
      <w:r w:rsidR="00800AD8">
        <w:rPr>
          <w:smallCaps/>
        </w:rPr>
        <w:tab/>
        <w:t>red</w:t>
      </w:r>
      <w:r w:rsidR="00800AD8">
        <w:t>-being</w:t>
      </w:r>
    </w:p>
    <w:p w14:paraId="351025CC" w14:textId="77777777" w:rsidR="00800AD8" w:rsidRDefault="00800AD8">
      <w:pPr>
        <w:pStyle w:val="InterlineFree"/>
      </w:pPr>
      <w:r>
        <w:t>If it isn’t enough, I’ll give more tomorrow.’</w:t>
      </w:r>
    </w:p>
    <w:p w14:paraId="4786DAB3" w14:textId="77777777" w:rsidR="001C0522" w:rsidRDefault="00DC1AE0" w:rsidP="001C0522">
      <w:pPr>
        <w:pStyle w:val="InterlineText"/>
        <w:tabs>
          <w:tab w:val="left" w:pos="533"/>
          <w:tab w:val="left" w:pos="1022"/>
          <w:tab w:val="left" w:pos="1556"/>
          <w:tab w:val="left" w:pos="2495"/>
          <w:tab w:val="left" w:pos="4439"/>
          <w:tab w:val="left" w:pos="4823"/>
          <w:tab w:val="left" w:pos="5957"/>
          <w:tab w:val="left" w:pos="6641"/>
        </w:tabs>
      </w:pPr>
      <w:r w:rsidRPr="003A1D48">
        <w:rPr>
          <w:rStyle w:val="InterlineTextNumChar"/>
        </w:rPr>
        <w:t>019</w:t>
      </w:r>
      <w:r w:rsidR="00800AD8">
        <w:tab/>
        <w:t>qau</w:t>
      </w:r>
      <w:r w:rsidR="00800AD8">
        <w:tab/>
        <w:t>pai</w:t>
      </w:r>
      <w:r w:rsidR="00800AD8">
        <w:tab/>
        <w:t>tisun,”</w:t>
      </w:r>
      <w:r w:rsidR="001C0522">
        <w:tab/>
        <w:t>ayatutsuin</w:t>
      </w:r>
      <w:r w:rsidR="001C0522">
        <w:tab/>
        <w:t>ni</w:t>
      </w:r>
      <w:r w:rsidR="001C0522">
        <w:tab/>
        <w:t>Yisu-sama</w:t>
      </w:r>
      <w:r w:rsidR="001C0522">
        <w:tab/>
        <w:t>aza</w:t>
      </w:r>
      <w:r w:rsidR="001C0522">
        <w:tab/>
        <w:t>maqatsuvutsuvung,</w:t>
      </w:r>
    </w:p>
    <w:p w14:paraId="1B80EBD5" w14:textId="77777777" w:rsidR="00800AD8" w:rsidRDefault="00800AD8" w:rsidP="001C0522">
      <w:pPr>
        <w:pStyle w:val="InterlineGlossWithTrans"/>
        <w:tabs>
          <w:tab w:val="left" w:pos="533"/>
          <w:tab w:val="left" w:pos="1022"/>
          <w:tab w:val="left" w:pos="1556"/>
          <w:tab w:val="left" w:pos="2495"/>
          <w:tab w:val="left" w:pos="4439"/>
          <w:tab w:val="left" w:pos="4823"/>
          <w:tab w:val="left" w:pos="5957"/>
          <w:tab w:val="left" w:pos="6641"/>
        </w:tabs>
      </w:pPr>
      <w:r>
        <w:tab/>
        <w:t>qau</w:t>
      </w:r>
      <w:r>
        <w:tab/>
        <w:t>pai</w:t>
      </w:r>
      <w:r>
        <w:tab/>
        <w:t>ti-sun</w:t>
      </w:r>
      <w:r w:rsidR="001C0522">
        <w:tab/>
        <w:t>aya-tu-tsu-en</w:t>
      </w:r>
      <w:r w:rsidR="001C0522">
        <w:tab/>
        <w:t>ni</w:t>
      </w:r>
      <w:r w:rsidR="001C0522">
        <w:tab/>
        <w:t>Yisu-sama</w:t>
      </w:r>
      <w:r w:rsidR="001C0522">
        <w:tab/>
        <w:t>a-zua</w:t>
      </w:r>
      <w:r w:rsidR="001C0522">
        <w:tab/>
        <w:t>ma-qa-tsuvu-tsuvung</w:t>
      </w:r>
    </w:p>
    <w:p w14:paraId="3BE405F3" w14:textId="77777777" w:rsidR="00800AD8" w:rsidRDefault="00800AD8" w:rsidP="001C0522">
      <w:pPr>
        <w:pStyle w:val="InterlineTransNoFree"/>
        <w:tabs>
          <w:tab w:val="left" w:pos="1022"/>
          <w:tab w:val="left" w:pos="1556"/>
          <w:tab w:val="left" w:pos="2495"/>
          <w:tab w:val="left" w:pos="4439"/>
          <w:tab w:val="left" w:pos="4823"/>
          <w:tab w:val="left" w:pos="5957"/>
          <w:tab w:val="left" w:pos="6641"/>
        </w:tabs>
      </w:pPr>
      <w:r>
        <w:tab/>
        <w:t>so</w:t>
      </w:r>
      <w:r>
        <w:tab/>
        <w:t>well</w:t>
      </w:r>
      <w:r>
        <w:tab/>
      </w:r>
      <w:r>
        <w:rPr>
          <w:smallCaps/>
        </w:rPr>
        <w:t>f-</w:t>
      </w:r>
      <w:r>
        <w:t>you(</w:t>
      </w:r>
      <w:r>
        <w:rPr>
          <w:smallCaps/>
        </w:rPr>
        <w:t>s</w:t>
      </w:r>
      <w:r>
        <w:t>)</w:t>
      </w:r>
      <w:r w:rsidR="001C0522">
        <w:tab/>
        <w:t>be.thus-alike-this-</w:t>
      </w:r>
      <w:r w:rsidR="001C0522">
        <w:rPr>
          <w:smallCaps/>
        </w:rPr>
        <w:t>pf</w:t>
      </w:r>
      <w:r w:rsidR="001C0522">
        <w:tab/>
        <w:t>by</w:t>
      </w:r>
      <w:r w:rsidR="001C0522">
        <w:tab/>
        <w:t>Jesus-</w:t>
      </w:r>
      <w:r w:rsidR="001C0522">
        <w:rPr>
          <w:smallCaps/>
        </w:rPr>
        <w:t>h</w:t>
      </w:r>
      <w:r w:rsidR="001C0522">
        <w:rPr>
          <w:smallCaps/>
        </w:rPr>
        <w:tab/>
        <w:t>c-</w:t>
      </w:r>
      <w:r w:rsidR="001C0522">
        <w:t>that</w:t>
      </w:r>
      <w:r w:rsidR="001C0522">
        <w:tab/>
      </w:r>
      <w:r w:rsidR="001C0522">
        <w:rPr>
          <w:smallCaps/>
        </w:rPr>
        <w:t>stat</w:t>
      </w:r>
      <w:r w:rsidR="001C0522">
        <w:t>-?-</w:t>
      </w:r>
      <w:r w:rsidR="001C0522">
        <w:rPr>
          <w:smallCaps/>
        </w:rPr>
        <w:t>red</w:t>
      </w:r>
      <w:r w:rsidR="001C0522">
        <w:t>-complete</w:t>
      </w:r>
    </w:p>
    <w:p w14:paraId="35C4FE44" w14:textId="77777777" w:rsidR="001C0522" w:rsidRDefault="00800AD8" w:rsidP="001C0522">
      <w:pPr>
        <w:pStyle w:val="InterlineText"/>
        <w:tabs>
          <w:tab w:val="left" w:pos="533"/>
          <w:tab w:val="left" w:pos="1307"/>
          <w:tab w:val="left" w:pos="2021"/>
          <w:tab w:val="left" w:pos="3365"/>
          <w:tab w:val="left" w:pos="5069"/>
          <w:tab w:val="left" w:pos="5573"/>
          <w:tab w:val="left" w:pos="7517"/>
        </w:tabs>
      </w:pPr>
      <w:r>
        <w:tab/>
        <w:t>“manu</w:t>
      </w:r>
      <w:r>
        <w:tab/>
        <w:t>inu</w:t>
      </w:r>
      <w:r w:rsidR="001C0522">
        <w:tab/>
        <w:t>mana</w:t>
      </w:r>
      <w:r w:rsidR="001C0522">
        <w:tab/>
        <w:t>nakiîivak</w:t>
      </w:r>
      <w:r w:rsidR="001C0522">
        <w:tab/>
        <w:t>tua</w:t>
      </w:r>
      <w:r w:rsidR="001C0522">
        <w:tab/>
        <w:t>îaqediqedi?”</w:t>
      </w:r>
      <w:r w:rsidR="001C0522">
        <w:tab/>
        <w:t>ayain.</w:t>
      </w:r>
    </w:p>
    <w:p w14:paraId="615B3903" w14:textId="77777777" w:rsidR="00800AD8" w:rsidRDefault="00800AD8" w:rsidP="001C0522">
      <w:pPr>
        <w:pStyle w:val="InterlineGlossWithTrans"/>
        <w:tabs>
          <w:tab w:val="left" w:pos="533"/>
          <w:tab w:val="left" w:pos="1307"/>
          <w:tab w:val="left" w:pos="2021"/>
          <w:tab w:val="left" w:pos="3365"/>
          <w:tab w:val="left" w:pos="5069"/>
          <w:tab w:val="left" w:pos="5573"/>
          <w:tab w:val="left" w:pos="7517"/>
        </w:tabs>
      </w:pPr>
      <w:r>
        <w:tab/>
        <w:t>manu</w:t>
      </w:r>
      <w:r>
        <w:tab/>
        <w:t>inu</w:t>
      </w:r>
      <w:r w:rsidR="001C0522">
        <w:tab/>
        <w:t>ma-avan-a</w:t>
      </w:r>
      <w:r w:rsidR="001C0522">
        <w:tab/>
        <w:t>na-ki-îivak</w:t>
      </w:r>
      <w:r w:rsidR="001C0522">
        <w:tab/>
        <w:t>tua</w:t>
      </w:r>
      <w:r w:rsidR="001C0522">
        <w:tab/>
        <w:t>îa-qedi-qedi</w:t>
      </w:r>
      <w:r w:rsidR="001C0522">
        <w:tab/>
        <w:t>aya-en</w:t>
      </w:r>
    </w:p>
    <w:p w14:paraId="03A71EC8" w14:textId="77777777" w:rsidR="00800AD8" w:rsidRDefault="00800AD8" w:rsidP="001C0522">
      <w:pPr>
        <w:pStyle w:val="InterlineTrans"/>
        <w:tabs>
          <w:tab w:val="left" w:pos="533"/>
          <w:tab w:val="left" w:pos="1307"/>
          <w:tab w:val="left" w:pos="2021"/>
          <w:tab w:val="left" w:pos="3365"/>
          <w:tab w:val="left" w:pos="5069"/>
          <w:tab w:val="left" w:pos="5573"/>
          <w:tab w:val="left" w:pos="7517"/>
        </w:tabs>
      </w:pPr>
      <w:r>
        <w:tab/>
        <w:t>then</w:t>
      </w:r>
      <w:r>
        <w:tab/>
        <w:t>where</w:t>
      </w:r>
      <w:r w:rsidR="001C0522">
        <w:tab/>
      </w:r>
      <w:r w:rsidR="001C0522">
        <w:rPr>
          <w:smallCaps/>
        </w:rPr>
        <w:t>stat</w:t>
      </w:r>
      <w:r w:rsidR="001C0522">
        <w:t>-exact-?</w:t>
      </w:r>
      <w:r w:rsidR="001C0522">
        <w:tab/>
      </w:r>
      <w:r w:rsidR="001C0522">
        <w:rPr>
          <w:smallCaps/>
        </w:rPr>
        <w:t>past</w:t>
      </w:r>
      <w:r w:rsidR="001C0522">
        <w:t>-do-care.for</w:t>
      </w:r>
      <w:r w:rsidR="001C0522">
        <w:tab/>
      </w:r>
      <w:r w:rsidR="001C0522">
        <w:rPr>
          <w:smallCaps/>
        </w:rPr>
        <w:t>obl</w:t>
      </w:r>
      <w:r w:rsidR="001C0522">
        <w:tab/>
        <w:t>class-</w:t>
      </w:r>
      <w:r w:rsidR="001C0522">
        <w:rPr>
          <w:smallCaps/>
        </w:rPr>
        <w:t>red</w:t>
      </w:r>
      <w:r w:rsidR="001C0522">
        <w:t>-boundary</w:t>
      </w:r>
      <w:r w:rsidR="001C0522">
        <w:tab/>
        <w:t>say-</w:t>
      </w:r>
      <w:r w:rsidR="001C0522">
        <w:rPr>
          <w:smallCaps/>
        </w:rPr>
        <w:t>pf</w:t>
      </w:r>
    </w:p>
    <w:p w14:paraId="3D548758" w14:textId="77777777" w:rsidR="00800AD8" w:rsidRDefault="00800AD8">
      <w:pPr>
        <w:pStyle w:val="InterlineFree"/>
      </w:pPr>
      <w:r>
        <w:t>“Now as for you,” said Jesus to the young person, “which one loved his neighbour?” he said.</w:t>
      </w:r>
    </w:p>
    <w:p w14:paraId="6ED906A5" w14:textId="77777777" w:rsidR="001C0522" w:rsidRDefault="00DC1AE0" w:rsidP="001C0522">
      <w:pPr>
        <w:pStyle w:val="InterlineText"/>
        <w:tabs>
          <w:tab w:val="left" w:pos="533"/>
          <w:tab w:val="left" w:pos="1697"/>
          <w:tab w:val="left" w:pos="2381"/>
          <w:tab w:val="left" w:pos="3245"/>
          <w:tab w:val="left" w:pos="4424"/>
          <w:tab w:val="left" w:pos="5603"/>
          <w:tab w:val="left" w:pos="6947"/>
        </w:tabs>
      </w:pPr>
      <w:r w:rsidRPr="003A1D48">
        <w:rPr>
          <w:rStyle w:val="InterlineTextNumChar"/>
        </w:rPr>
        <w:t>020</w:t>
      </w:r>
      <w:r w:rsidR="00800AD8">
        <w:tab/>
        <w:t>“mavan</w:t>
      </w:r>
      <w:r w:rsidR="001C0522">
        <w:tab/>
        <w:t>aza</w:t>
      </w:r>
      <w:r w:rsidR="001C0522">
        <w:tab/>
        <w:t>sika</w:t>
      </w:r>
      <w:r w:rsidR="001C0522">
        <w:tab/>
        <w:t>masan</w:t>
      </w:r>
      <w:r w:rsidR="001C0522">
        <w:tab/>
        <w:t>tjeluî</w:t>
      </w:r>
      <w:r w:rsidR="001C0522">
        <w:tab/>
        <w:t>mana</w:t>
      </w:r>
      <w:r w:rsidR="001C0522">
        <w:tab/>
        <w:t>nakiîivak</w:t>
      </w:r>
    </w:p>
    <w:p w14:paraId="16E0D351" w14:textId="77777777" w:rsidR="00800AD8" w:rsidRDefault="00800AD8" w:rsidP="001C0522">
      <w:pPr>
        <w:pStyle w:val="InterlineGlossWithTrans"/>
        <w:tabs>
          <w:tab w:val="left" w:pos="533"/>
          <w:tab w:val="left" w:pos="1697"/>
          <w:tab w:val="left" w:pos="2381"/>
          <w:tab w:val="left" w:pos="3245"/>
          <w:tab w:val="left" w:pos="4424"/>
          <w:tab w:val="left" w:pos="5603"/>
          <w:tab w:val="left" w:pos="6947"/>
        </w:tabs>
      </w:pPr>
      <w:r>
        <w:tab/>
        <w:t>ma-avan</w:t>
      </w:r>
      <w:r w:rsidR="001C0522">
        <w:tab/>
        <w:t>a-zua</w:t>
      </w:r>
      <w:r w:rsidR="001C0522">
        <w:tab/>
        <w:t>sika</w:t>
      </w:r>
      <w:r w:rsidR="001C0522">
        <w:tab/>
        <w:t>ma-sane</w:t>
      </w:r>
      <w:r w:rsidR="001C0522">
        <w:tab/>
        <w:t>tjelu-î</w:t>
      </w:r>
      <w:r w:rsidR="001C0522">
        <w:tab/>
        <w:t>ma-avan-a</w:t>
      </w:r>
      <w:r w:rsidR="001C0522">
        <w:tab/>
        <w:t>na-ki-îivak</w:t>
      </w:r>
    </w:p>
    <w:p w14:paraId="4A178924" w14:textId="77777777" w:rsidR="00800AD8" w:rsidRDefault="00800AD8" w:rsidP="001C0522">
      <w:pPr>
        <w:pStyle w:val="InterlineTransNoFree"/>
        <w:tabs>
          <w:tab w:val="left" w:pos="1697"/>
          <w:tab w:val="left" w:pos="2381"/>
          <w:tab w:val="left" w:pos="3245"/>
          <w:tab w:val="left" w:pos="4424"/>
          <w:tab w:val="left" w:pos="5603"/>
          <w:tab w:val="left" w:pos="6947"/>
        </w:tabs>
      </w:pPr>
      <w:r>
        <w:tab/>
      </w:r>
      <w:r>
        <w:rPr>
          <w:smallCaps/>
        </w:rPr>
        <w:t>stat</w:t>
      </w:r>
      <w:r>
        <w:t>-exact</w:t>
      </w:r>
      <w:r w:rsidR="001C0522">
        <w:tab/>
      </w:r>
      <w:r w:rsidR="001C0522">
        <w:rPr>
          <w:smallCaps/>
        </w:rPr>
        <w:t>c-</w:t>
      </w:r>
      <w:r w:rsidR="001C0522">
        <w:t>that</w:t>
      </w:r>
      <w:r w:rsidR="001C0522">
        <w:tab/>
        <w:t>number</w:t>
      </w:r>
      <w:r w:rsidR="001C0522">
        <w:tab/>
      </w:r>
      <w:r w:rsidR="001C0522">
        <w:rPr>
          <w:smallCaps/>
        </w:rPr>
        <w:t>stat</w:t>
      </w:r>
      <w:r w:rsidR="001C0522">
        <w:t>-make</w:t>
      </w:r>
      <w:r w:rsidR="001C0522">
        <w:tab/>
        <w:t>three-times</w:t>
      </w:r>
      <w:r w:rsidR="001C0522">
        <w:tab/>
      </w:r>
      <w:r w:rsidR="001C0522">
        <w:rPr>
          <w:smallCaps/>
        </w:rPr>
        <w:t>stat</w:t>
      </w:r>
      <w:r w:rsidR="001C0522">
        <w:t>-exact-?</w:t>
      </w:r>
      <w:r w:rsidR="001C0522">
        <w:tab/>
      </w:r>
      <w:r w:rsidR="001C0522">
        <w:rPr>
          <w:smallCaps/>
        </w:rPr>
        <w:t>past</w:t>
      </w:r>
      <w:r w:rsidR="001C0522">
        <w:t>-do-care.for</w:t>
      </w:r>
    </w:p>
    <w:p w14:paraId="03F50532" w14:textId="77777777" w:rsidR="001C0522" w:rsidRDefault="001C0522" w:rsidP="001C0522">
      <w:pPr>
        <w:pStyle w:val="InterlineText"/>
        <w:tabs>
          <w:tab w:val="left" w:pos="533"/>
          <w:tab w:val="left" w:pos="1037"/>
          <w:tab w:val="left" w:pos="2981"/>
          <w:tab w:val="left" w:pos="3245"/>
          <w:tab w:val="left" w:pos="5549"/>
          <w:tab w:val="left" w:pos="6023"/>
          <w:tab w:val="left" w:pos="6287"/>
        </w:tabs>
      </w:pPr>
      <w:r>
        <w:tab/>
        <w:t>tua</w:t>
      </w:r>
      <w:r w:rsidR="00800AD8">
        <w:tab/>
        <w:t>îaqediqedi</w:t>
      </w:r>
      <w:r w:rsidR="00800AD8">
        <w:tab/>
        <w:t>a</w:t>
      </w:r>
      <w:r>
        <w:tab/>
        <w:t>napaseqeîing,”</w:t>
      </w:r>
      <w:r>
        <w:tab/>
        <w:t>aya</w:t>
      </w:r>
      <w:r>
        <w:tab/>
        <w:t>a</w:t>
      </w:r>
      <w:r>
        <w:tab/>
        <w:t>temvela.</w:t>
      </w:r>
    </w:p>
    <w:p w14:paraId="69D4FDD8" w14:textId="77777777" w:rsidR="00800AD8" w:rsidRDefault="001C0522" w:rsidP="001C0522">
      <w:pPr>
        <w:pStyle w:val="InterlineGlossWithTrans"/>
        <w:tabs>
          <w:tab w:val="left" w:pos="533"/>
          <w:tab w:val="left" w:pos="1037"/>
          <w:tab w:val="left" w:pos="2981"/>
          <w:tab w:val="left" w:pos="3245"/>
          <w:tab w:val="left" w:pos="5549"/>
          <w:tab w:val="left" w:pos="6023"/>
          <w:tab w:val="left" w:pos="6287"/>
        </w:tabs>
      </w:pPr>
      <w:r>
        <w:tab/>
        <w:t>tua</w:t>
      </w:r>
      <w:r w:rsidR="00800AD8">
        <w:tab/>
        <w:t>îa-qedi-qedi</w:t>
      </w:r>
      <w:r w:rsidR="00800AD8">
        <w:tab/>
        <w:t>a</w:t>
      </w:r>
      <w:r>
        <w:tab/>
        <w:t>na-pa-se-qeîing</w:t>
      </w:r>
      <w:r>
        <w:tab/>
        <w:t>aya</w:t>
      </w:r>
      <w:r>
        <w:tab/>
        <w:t>a</w:t>
      </w:r>
      <w:r>
        <w:tab/>
        <w:t>em=tevela</w:t>
      </w:r>
    </w:p>
    <w:p w14:paraId="2B1B2787" w14:textId="77777777" w:rsidR="00800AD8" w:rsidRDefault="001C0522" w:rsidP="001C0522">
      <w:pPr>
        <w:pStyle w:val="InterlineTrans"/>
        <w:tabs>
          <w:tab w:val="left" w:pos="533"/>
          <w:tab w:val="left" w:pos="1037"/>
          <w:tab w:val="left" w:pos="2981"/>
          <w:tab w:val="left" w:pos="3245"/>
          <w:tab w:val="left" w:pos="5549"/>
          <w:tab w:val="left" w:pos="6023"/>
          <w:tab w:val="left" w:pos="6287"/>
        </w:tabs>
        <w:rPr>
          <w:smallCaps/>
        </w:rPr>
      </w:pPr>
      <w:r>
        <w:tab/>
      </w:r>
      <w:r>
        <w:rPr>
          <w:smallCaps/>
        </w:rPr>
        <w:t>obl</w:t>
      </w:r>
      <w:r w:rsidR="00800AD8">
        <w:tab/>
        <w:t>class-</w:t>
      </w:r>
      <w:r w:rsidR="00800AD8">
        <w:rPr>
          <w:smallCaps/>
        </w:rPr>
        <w:t>red</w:t>
      </w:r>
      <w:r w:rsidR="00800AD8">
        <w:t>-boundary</w:t>
      </w:r>
      <w:r w:rsidR="00800AD8">
        <w:rPr>
          <w:smallCaps/>
        </w:rPr>
        <w:tab/>
        <w:t>c</w:t>
      </w:r>
      <w:r>
        <w:tab/>
      </w:r>
      <w:r>
        <w:rPr>
          <w:smallCaps/>
        </w:rPr>
        <w:t>past</w:t>
      </w:r>
      <w:r>
        <w:t>-cause-</w:t>
      </w:r>
      <w:r>
        <w:rPr>
          <w:smallCaps/>
        </w:rPr>
        <w:t>invol</w:t>
      </w:r>
      <w:r>
        <w:t>-save</w:t>
      </w:r>
      <w:r>
        <w:tab/>
        <w:t>say</w:t>
      </w:r>
      <w:r>
        <w:rPr>
          <w:smallCaps/>
        </w:rPr>
        <w:tab/>
        <w:t>c</w:t>
      </w:r>
      <w:r>
        <w:rPr>
          <w:smallCaps/>
        </w:rPr>
        <w:tab/>
        <w:t>af</w:t>
      </w:r>
      <w:r>
        <w:t>=answer</w:t>
      </w:r>
    </w:p>
    <w:p w14:paraId="4BC83AA3" w14:textId="77777777" w:rsidR="00800AD8" w:rsidRDefault="00800AD8">
      <w:pPr>
        <w:pStyle w:val="InterlineFree"/>
      </w:pPr>
      <w:r>
        <w:t>“It was the third one, who showed love to his neighbour and saved him,” he replied.</w:t>
      </w:r>
    </w:p>
    <w:p w14:paraId="5B7E5BD3" w14:textId="77777777" w:rsidR="001C0522" w:rsidRDefault="00DC1AE0" w:rsidP="001C0522">
      <w:pPr>
        <w:pStyle w:val="InterlineText"/>
        <w:tabs>
          <w:tab w:val="left" w:pos="533"/>
          <w:tab w:val="left" w:pos="1127"/>
          <w:tab w:val="left" w:pos="1661"/>
          <w:tab w:val="left" w:pos="2600"/>
          <w:tab w:val="left" w:pos="3389"/>
          <w:tab w:val="left" w:pos="5213"/>
          <w:tab w:val="left" w:pos="5717"/>
          <w:tab w:val="left" w:pos="7301"/>
          <w:tab w:val="left" w:pos="7805"/>
        </w:tabs>
      </w:pPr>
      <w:r w:rsidRPr="003A1D48">
        <w:rPr>
          <w:rStyle w:val="InterlineTextNumChar"/>
        </w:rPr>
        <w:t>021</w:t>
      </w:r>
      <w:r w:rsidR="00800AD8">
        <w:tab/>
        <w:t>“qau</w:t>
      </w:r>
      <w:r w:rsidR="00800AD8">
        <w:tab/>
        <w:t>pai</w:t>
      </w:r>
      <w:r w:rsidR="00800AD8">
        <w:tab/>
        <w:t>tisun</w:t>
      </w:r>
      <w:r w:rsidR="001C0522">
        <w:tab/>
        <w:t>sa-u</w:t>
      </w:r>
      <w:r w:rsidR="001C0522">
        <w:tab/>
        <w:t>aitaza-u</w:t>
      </w:r>
      <w:r w:rsidR="001C0522">
        <w:tab/>
        <w:t>uta,</w:t>
      </w:r>
      <w:r w:rsidR="001C0522">
        <w:tab/>
        <w:t>kiîivaku</w:t>
      </w:r>
      <w:r w:rsidR="001C0522">
        <w:tab/>
        <w:t>tua</w:t>
      </w:r>
      <w:r w:rsidR="001C0522">
        <w:tab/>
        <w:t>su</w:t>
      </w:r>
    </w:p>
    <w:p w14:paraId="19959AFA" w14:textId="77777777" w:rsidR="00800AD8" w:rsidRDefault="00800AD8" w:rsidP="001C0522">
      <w:pPr>
        <w:pStyle w:val="InterlineGlossWithTrans"/>
        <w:tabs>
          <w:tab w:val="left" w:pos="533"/>
          <w:tab w:val="left" w:pos="1127"/>
          <w:tab w:val="left" w:pos="1661"/>
          <w:tab w:val="left" w:pos="2600"/>
          <w:tab w:val="left" w:pos="3389"/>
          <w:tab w:val="left" w:pos="5213"/>
          <w:tab w:val="left" w:pos="5717"/>
          <w:tab w:val="left" w:pos="7301"/>
          <w:tab w:val="left" w:pos="7805"/>
        </w:tabs>
      </w:pPr>
      <w:r>
        <w:tab/>
        <w:t>qau</w:t>
      </w:r>
      <w:r>
        <w:tab/>
        <w:t>pai</w:t>
      </w:r>
      <w:r>
        <w:tab/>
        <w:t>ti-sun</w:t>
      </w:r>
      <w:r w:rsidR="001C0522">
        <w:tab/>
        <w:t>sa-u</w:t>
      </w:r>
      <w:r w:rsidR="001C0522">
        <w:tab/>
        <w:t>aya-ta-zua-u</w:t>
      </w:r>
      <w:r w:rsidR="001C0522">
        <w:tab/>
        <w:t>uta</w:t>
      </w:r>
      <w:r w:rsidR="001C0522">
        <w:tab/>
        <w:t>ki-îivak-u</w:t>
      </w:r>
      <w:r w:rsidR="001C0522">
        <w:tab/>
        <w:t>tua</w:t>
      </w:r>
      <w:r w:rsidR="001C0522">
        <w:tab/>
        <w:t>su</w:t>
      </w:r>
    </w:p>
    <w:p w14:paraId="1B671CD3" w14:textId="77777777" w:rsidR="00800AD8" w:rsidRDefault="00800AD8" w:rsidP="001C0522">
      <w:pPr>
        <w:pStyle w:val="InterlineTransNoFree"/>
        <w:tabs>
          <w:tab w:val="left" w:pos="1127"/>
          <w:tab w:val="left" w:pos="1661"/>
          <w:tab w:val="left" w:pos="2600"/>
          <w:tab w:val="left" w:pos="3389"/>
          <w:tab w:val="left" w:pos="5213"/>
          <w:tab w:val="left" w:pos="5717"/>
          <w:tab w:val="left" w:pos="7301"/>
          <w:tab w:val="left" w:pos="7805"/>
        </w:tabs>
      </w:pPr>
      <w:r>
        <w:tab/>
        <w:t>so</w:t>
      </w:r>
      <w:r>
        <w:tab/>
        <w:t>well</w:t>
      </w:r>
      <w:r>
        <w:tab/>
      </w:r>
      <w:r>
        <w:rPr>
          <w:smallCaps/>
        </w:rPr>
        <w:t>f-</w:t>
      </w:r>
      <w:r>
        <w:t>you(</w:t>
      </w:r>
      <w:r>
        <w:rPr>
          <w:smallCaps/>
        </w:rPr>
        <w:t>s</w:t>
      </w:r>
      <w:r>
        <w:t>)</w:t>
      </w:r>
      <w:r w:rsidR="001C0522">
        <w:tab/>
        <w:t>go-</w:t>
      </w:r>
      <w:r w:rsidR="001C0522">
        <w:rPr>
          <w:smallCaps/>
        </w:rPr>
        <w:t>imp</w:t>
      </w:r>
      <w:r w:rsidR="001C0522">
        <w:tab/>
        <w:t>be.thus-?-that-</w:t>
      </w:r>
      <w:r w:rsidR="001C0522">
        <w:rPr>
          <w:smallCaps/>
        </w:rPr>
        <w:t>imp</w:t>
      </w:r>
      <w:r w:rsidR="001C0522">
        <w:tab/>
        <w:t>also</w:t>
      </w:r>
      <w:r w:rsidR="001C0522">
        <w:tab/>
        <w:t>do-care.for-</w:t>
      </w:r>
      <w:r w:rsidR="001C0522">
        <w:rPr>
          <w:smallCaps/>
        </w:rPr>
        <w:t>imp</w:t>
      </w:r>
      <w:r w:rsidR="001C0522">
        <w:tab/>
      </w:r>
      <w:r w:rsidR="001C0522">
        <w:rPr>
          <w:smallCaps/>
        </w:rPr>
        <w:t>obl</w:t>
      </w:r>
      <w:r w:rsidR="001C0522">
        <w:tab/>
        <w:t>your(</w:t>
      </w:r>
      <w:r w:rsidR="001C0522">
        <w:rPr>
          <w:smallCaps/>
        </w:rPr>
        <w:t>s</w:t>
      </w:r>
      <w:r w:rsidR="001C0522">
        <w:t>)</w:t>
      </w:r>
    </w:p>
    <w:p w14:paraId="5DC98060" w14:textId="77777777" w:rsidR="001C0522" w:rsidRDefault="00800AD8" w:rsidP="001C0522">
      <w:pPr>
        <w:pStyle w:val="InterlineText"/>
        <w:tabs>
          <w:tab w:val="left" w:pos="533"/>
          <w:tab w:val="left" w:pos="2477"/>
          <w:tab w:val="left" w:pos="3251"/>
          <w:tab w:val="left" w:pos="4025"/>
          <w:tab w:val="left" w:pos="4409"/>
        </w:tabs>
      </w:pPr>
      <w:r>
        <w:tab/>
        <w:t>îaqediqedi,</w:t>
      </w:r>
      <w:r w:rsidR="00D21C3A">
        <w:t>”</w:t>
      </w:r>
      <w:r w:rsidR="00D21C3A">
        <w:tab/>
      </w:r>
      <w:r>
        <w:t>ayain</w:t>
      </w:r>
      <w:r w:rsidR="001C0522">
        <w:tab/>
        <w:t>anga</w:t>
      </w:r>
      <w:r w:rsidR="001C0522">
        <w:tab/>
        <w:t>ni</w:t>
      </w:r>
      <w:r w:rsidR="001C0522">
        <w:tab/>
        <w:t>Yisu-sama.</w:t>
      </w:r>
    </w:p>
    <w:p w14:paraId="164EC5C9" w14:textId="77777777" w:rsidR="00800AD8" w:rsidRDefault="00800AD8" w:rsidP="001C0522">
      <w:pPr>
        <w:pStyle w:val="InterlineGlossWithTrans"/>
        <w:tabs>
          <w:tab w:val="left" w:pos="533"/>
          <w:tab w:val="left" w:pos="2477"/>
          <w:tab w:val="left" w:pos="3251"/>
          <w:tab w:val="left" w:pos="4025"/>
          <w:tab w:val="left" w:pos="4409"/>
        </w:tabs>
      </w:pPr>
      <w:r>
        <w:tab/>
        <w:t>îa-qedi-qedi</w:t>
      </w:r>
      <w:r>
        <w:tab/>
        <w:t>aya-en</w:t>
      </w:r>
      <w:r w:rsidR="001C0522">
        <w:tab/>
        <w:t>anga</w:t>
      </w:r>
      <w:r w:rsidR="001C0522">
        <w:tab/>
        <w:t>ni</w:t>
      </w:r>
      <w:r w:rsidR="001C0522">
        <w:tab/>
        <w:t>Yisu-sama</w:t>
      </w:r>
    </w:p>
    <w:p w14:paraId="67065A80" w14:textId="77777777" w:rsidR="00800AD8" w:rsidRDefault="00800AD8" w:rsidP="001C0522">
      <w:pPr>
        <w:pStyle w:val="InterlineTrans"/>
        <w:tabs>
          <w:tab w:val="left" w:pos="533"/>
          <w:tab w:val="left" w:pos="2477"/>
          <w:tab w:val="left" w:pos="3251"/>
          <w:tab w:val="left" w:pos="4025"/>
          <w:tab w:val="left" w:pos="4409"/>
        </w:tabs>
      </w:pPr>
      <w:r>
        <w:tab/>
        <w:t>class-</w:t>
      </w:r>
      <w:r>
        <w:rPr>
          <w:smallCaps/>
        </w:rPr>
        <w:t>red</w:t>
      </w:r>
      <w:r>
        <w:t>-boundary</w:t>
      </w:r>
      <w:r>
        <w:tab/>
        <w:t>say-</w:t>
      </w:r>
      <w:r>
        <w:rPr>
          <w:smallCaps/>
        </w:rPr>
        <w:t>pf</w:t>
      </w:r>
      <w:r w:rsidR="001C0522">
        <w:tab/>
        <w:t>indeed</w:t>
      </w:r>
      <w:r w:rsidR="001C0522">
        <w:tab/>
        <w:t>by</w:t>
      </w:r>
      <w:r w:rsidR="001C0522">
        <w:tab/>
        <w:t>Jesus-</w:t>
      </w:r>
      <w:r w:rsidR="001C0522" w:rsidRPr="001E164C">
        <w:rPr>
          <w:smallCaps/>
        </w:rPr>
        <w:t>h</w:t>
      </w:r>
    </w:p>
    <w:p w14:paraId="79CAE053" w14:textId="77777777" w:rsidR="00800AD8" w:rsidRDefault="00800AD8">
      <w:pPr>
        <w:pStyle w:val="InterlineFree"/>
      </w:pPr>
      <w:r>
        <w:t>“Well you go and do the same; love your neighbours,”Jesus said to him.</w:t>
      </w:r>
    </w:p>
    <w:p w14:paraId="770CCBB5" w14:textId="77777777" w:rsidR="001C0522" w:rsidRDefault="00DC1AE0" w:rsidP="001C0522">
      <w:pPr>
        <w:pStyle w:val="InterlineText"/>
        <w:tabs>
          <w:tab w:val="left" w:pos="533"/>
          <w:tab w:val="left" w:pos="1067"/>
          <w:tab w:val="left" w:pos="2171"/>
          <w:tab w:val="left" w:pos="2825"/>
          <w:tab w:val="left" w:pos="3959"/>
          <w:tab w:val="left" w:pos="5003"/>
          <w:tab w:val="left" w:pos="5267"/>
          <w:tab w:val="left" w:pos="6281"/>
          <w:tab w:val="left" w:pos="7385"/>
        </w:tabs>
      </w:pPr>
      <w:r w:rsidRPr="003A1D48">
        <w:rPr>
          <w:rStyle w:val="InterlineTextNumChar"/>
        </w:rPr>
        <w:t>022</w:t>
      </w:r>
      <w:r w:rsidR="00800AD8">
        <w:tab/>
        <w:t>pai</w:t>
      </w:r>
      <w:r w:rsidR="00800AD8">
        <w:tab/>
        <w:t>aitsu</w:t>
      </w:r>
      <w:r w:rsidR="00800AD8">
        <w:tab/>
        <w:t>nu</w:t>
      </w:r>
      <w:r w:rsidR="00800AD8">
        <w:tab/>
        <w:t>kinemnem</w:t>
      </w:r>
      <w:r w:rsidR="001C0522">
        <w:tab/>
        <w:t>itjen</w:t>
      </w:r>
      <w:r w:rsidR="001C0522">
        <w:tab/>
        <w:t>a</w:t>
      </w:r>
      <w:r w:rsidR="001C0522">
        <w:tab/>
        <w:t>mapuîat,</w:t>
      </w:r>
      <w:r w:rsidR="001C0522">
        <w:tab/>
        <w:t>aitsu</w:t>
      </w:r>
      <w:r w:rsidR="001C0522">
        <w:tab/>
        <w:t>a</w:t>
      </w:r>
    </w:p>
    <w:p w14:paraId="40EFCCD3" w14:textId="77777777" w:rsidR="00800AD8" w:rsidRDefault="00800AD8" w:rsidP="001C0522">
      <w:pPr>
        <w:pStyle w:val="InterlineGlossWithTrans"/>
        <w:tabs>
          <w:tab w:val="left" w:pos="533"/>
          <w:tab w:val="left" w:pos="1067"/>
          <w:tab w:val="left" w:pos="2171"/>
          <w:tab w:val="left" w:pos="2825"/>
          <w:tab w:val="left" w:pos="3959"/>
          <w:tab w:val="left" w:pos="5003"/>
          <w:tab w:val="left" w:pos="5267"/>
          <w:tab w:val="left" w:pos="6281"/>
          <w:tab w:val="left" w:pos="7385"/>
        </w:tabs>
      </w:pPr>
      <w:r>
        <w:tab/>
        <w:t>pai</w:t>
      </w:r>
      <w:r>
        <w:tab/>
        <w:t>a-i-tsu</w:t>
      </w:r>
      <w:r>
        <w:tab/>
        <w:t>nu</w:t>
      </w:r>
      <w:r>
        <w:tab/>
        <w:t>kinemnem</w:t>
      </w:r>
      <w:r w:rsidR="001C0522">
        <w:tab/>
        <w:t>itjen</w:t>
      </w:r>
      <w:r w:rsidR="001C0522">
        <w:tab/>
        <w:t>a</w:t>
      </w:r>
      <w:r w:rsidR="001C0522">
        <w:tab/>
        <w:t>ma-puîat</w:t>
      </w:r>
      <w:r w:rsidR="001C0522">
        <w:tab/>
        <w:t>a-i-tsu</w:t>
      </w:r>
      <w:r w:rsidR="001C0522">
        <w:tab/>
        <w:t>a</w:t>
      </w:r>
    </w:p>
    <w:p w14:paraId="4A918E0C" w14:textId="77777777" w:rsidR="00800AD8" w:rsidRDefault="00800AD8" w:rsidP="001C0522">
      <w:pPr>
        <w:pStyle w:val="InterlineTransNoFree"/>
        <w:tabs>
          <w:tab w:val="left" w:pos="1067"/>
          <w:tab w:val="left" w:pos="2171"/>
          <w:tab w:val="left" w:pos="2825"/>
          <w:tab w:val="left" w:pos="3959"/>
          <w:tab w:val="left" w:pos="5003"/>
          <w:tab w:val="left" w:pos="5267"/>
          <w:tab w:val="left" w:pos="6281"/>
          <w:tab w:val="left" w:pos="7385"/>
        </w:tabs>
      </w:pPr>
      <w:r>
        <w:tab/>
        <w:t>well</w:t>
      </w:r>
      <w:r>
        <w:tab/>
      </w:r>
      <w:r>
        <w:rPr>
          <w:smallCaps/>
        </w:rPr>
        <w:t>c-loc</w:t>
      </w:r>
      <w:r>
        <w:t>-this</w:t>
      </w:r>
      <w:r>
        <w:tab/>
        <w:t>when</w:t>
      </w:r>
      <w:r>
        <w:tab/>
        <w:t>think</w:t>
      </w:r>
      <w:r w:rsidR="001C0522">
        <w:tab/>
      </w:r>
      <w:r w:rsidR="001C0522">
        <w:rPr>
          <w:smallCaps/>
        </w:rPr>
        <w:t>f.</w:t>
      </w:r>
      <w:r w:rsidR="001C0522">
        <w:t>we(</w:t>
      </w:r>
      <w:r w:rsidR="001C0522">
        <w:rPr>
          <w:smallCaps/>
        </w:rPr>
        <w:t>inc</w:t>
      </w:r>
      <w:r w:rsidR="001C0522">
        <w:t>)</w:t>
      </w:r>
      <w:r w:rsidR="001C0522">
        <w:rPr>
          <w:smallCaps/>
        </w:rPr>
        <w:tab/>
        <w:t>c</w:t>
      </w:r>
      <w:r w:rsidR="001C0522">
        <w:rPr>
          <w:smallCaps/>
        </w:rPr>
        <w:tab/>
        <w:t>num</w:t>
      </w:r>
      <w:r w:rsidR="001C0522">
        <w:t>-all</w:t>
      </w:r>
      <w:r w:rsidR="001C0522">
        <w:tab/>
      </w:r>
      <w:r w:rsidR="001C0522">
        <w:rPr>
          <w:smallCaps/>
        </w:rPr>
        <w:t>c-loc</w:t>
      </w:r>
      <w:r w:rsidR="001C0522">
        <w:t>-this</w:t>
      </w:r>
      <w:r w:rsidR="001C0522">
        <w:tab/>
      </w:r>
      <w:r w:rsidR="001C0522">
        <w:rPr>
          <w:smallCaps/>
        </w:rPr>
        <w:t>c</w:t>
      </w:r>
    </w:p>
    <w:p w14:paraId="4D034291" w14:textId="77777777" w:rsidR="001C0522" w:rsidRDefault="00800AD8" w:rsidP="001C0522">
      <w:pPr>
        <w:pStyle w:val="InterlineText"/>
        <w:tabs>
          <w:tab w:val="left" w:pos="533"/>
          <w:tab w:val="left" w:pos="2477"/>
          <w:tab w:val="left" w:pos="3131"/>
          <w:tab w:val="left" w:pos="3665"/>
          <w:tab w:val="left" w:pos="4769"/>
          <w:tab w:val="left" w:pos="5033"/>
          <w:tab w:val="left" w:pos="5477"/>
          <w:tab w:val="left" w:pos="6116"/>
          <w:tab w:val="left" w:pos="7055"/>
          <w:tab w:val="left" w:pos="7724"/>
        </w:tabs>
      </w:pPr>
      <w:r>
        <w:tab/>
        <w:t>îaqediqedi</w:t>
      </w:r>
      <w:r>
        <w:tab/>
        <w:t>nu</w:t>
      </w:r>
      <w:r>
        <w:tab/>
        <w:t>aya,</w:t>
      </w:r>
      <w:r>
        <w:tab/>
        <w:t>aitsu</w:t>
      </w:r>
      <w:r>
        <w:tab/>
        <w:t>a</w:t>
      </w:r>
      <w:r>
        <w:tab/>
        <w:t>ti</w:t>
      </w:r>
      <w:r>
        <w:tab/>
        <w:t>Yisu,</w:t>
      </w:r>
      <w:r w:rsidR="001C0522">
        <w:tab/>
        <w:t>inika</w:t>
      </w:r>
      <w:r w:rsidR="001C0522">
        <w:tab/>
        <w:t>manu</w:t>
      </w:r>
      <w:r w:rsidR="001C0522">
        <w:tab/>
        <w:t>amin</w:t>
      </w:r>
    </w:p>
    <w:p w14:paraId="111D9736" w14:textId="77777777" w:rsidR="00800AD8" w:rsidRDefault="00800AD8" w:rsidP="001C0522">
      <w:pPr>
        <w:pStyle w:val="InterlineGlossWithTrans"/>
        <w:tabs>
          <w:tab w:val="left" w:pos="533"/>
          <w:tab w:val="left" w:pos="2477"/>
          <w:tab w:val="left" w:pos="3131"/>
          <w:tab w:val="left" w:pos="3665"/>
          <w:tab w:val="left" w:pos="4769"/>
          <w:tab w:val="left" w:pos="5033"/>
          <w:tab w:val="left" w:pos="5477"/>
          <w:tab w:val="left" w:pos="6116"/>
          <w:tab w:val="left" w:pos="7055"/>
          <w:tab w:val="left" w:pos="7724"/>
        </w:tabs>
      </w:pPr>
      <w:r>
        <w:tab/>
        <w:t>îa-qedi-qedi</w:t>
      </w:r>
      <w:r>
        <w:tab/>
        <w:t>nu</w:t>
      </w:r>
      <w:r>
        <w:tab/>
        <w:t>aya</w:t>
      </w:r>
      <w:r>
        <w:tab/>
        <w:t>a-i-tsu</w:t>
      </w:r>
      <w:r>
        <w:tab/>
        <w:t>a</w:t>
      </w:r>
      <w:r>
        <w:tab/>
        <w:t>ti</w:t>
      </w:r>
      <w:r>
        <w:tab/>
        <w:t>Yisu</w:t>
      </w:r>
      <w:r w:rsidR="001C0522">
        <w:tab/>
        <w:t>ini-ka</w:t>
      </w:r>
      <w:r w:rsidR="001C0522">
        <w:tab/>
        <w:t>manu</w:t>
      </w:r>
      <w:r w:rsidR="001C0522">
        <w:tab/>
        <w:t>amin</w:t>
      </w:r>
    </w:p>
    <w:p w14:paraId="373EA0A0" w14:textId="77777777" w:rsidR="00800AD8" w:rsidRDefault="00800AD8" w:rsidP="001C0522">
      <w:pPr>
        <w:pStyle w:val="InterlineTransNoFree"/>
        <w:tabs>
          <w:tab w:val="left" w:pos="2477"/>
          <w:tab w:val="left" w:pos="3131"/>
          <w:tab w:val="left" w:pos="3665"/>
          <w:tab w:val="left" w:pos="4769"/>
          <w:tab w:val="left" w:pos="5033"/>
          <w:tab w:val="left" w:pos="5477"/>
          <w:tab w:val="left" w:pos="6116"/>
          <w:tab w:val="left" w:pos="7055"/>
          <w:tab w:val="left" w:pos="7724"/>
        </w:tabs>
      </w:pPr>
      <w:r>
        <w:tab/>
        <w:t>class-</w:t>
      </w:r>
      <w:r>
        <w:rPr>
          <w:smallCaps/>
        </w:rPr>
        <w:t>red</w:t>
      </w:r>
      <w:r>
        <w:t>-boundary</w:t>
      </w:r>
      <w:r>
        <w:tab/>
        <w:t>when</w:t>
      </w:r>
      <w:r>
        <w:tab/>
        <w:t>say</w:t>
      </w:r>
      <w:r>
        <w:tab/>
      </w:r>
      <w:r>
        <w:rPr>
          <w:smallCaps/>
        </w:rPr>
        <w:t>c-loc</w:t>
      </w:r>
      <w:r>
        <w:t>-this</w:t>
      </w:r>
      <w:r>
        <w:rPr>
          <w:smallCaps/>
        </w:rPr>
        <w:tab/>
        <w:t>c</w:t>
      </w:r>
      <w:r>
        <w:rPr>
          <w:smallCaps/>
        </w:rPr>
        <w:tab/>
        <w:t>f.h</w:t>
      </w:r>
      <w:r>
        <w:tab/>
        <w:t>Jesus</w:t>
      </w:r>
      <w:r w:rsidR="001C0522">
        <w:tab/>
        <w:t>not-after</w:t>
      </w:r>
      <w:r w:rsidR="001C0522">
        <w:tab/>
        <w:t>then</w:t>
      </w:r>
      <w:r w:rsidR="001C0522">
        <w:tab/>
        <w:t>no.more</w:t>
      </w:r>
    </w:p>
    <w:p w14:paraId="78A4E1D4" w14:textId="77777777" w:rsidR="00800AD8" w:rsidRDefault="00800AD8" w:rsidP="004D36A7">
      <w:pPr>
        <w:pStyle w:val="InterlineText"/>
        <w:tabs>
          <w:tab w:val="left" w:pos="533"/>
          <w:tab w:val="left" w:pos="797"/>
          <w:tab w:val="left" w:pos="2516"/>
          <w:tab w:val="left" w:pos="3020"/>
          <w:tab w:val="left" w:pos="3944"/>
          <w:tab w:val="left" w:pos="4673"/>
          <w:tab w:val="left" w:pos="5612"/>
          <w:tab w:val="left" w:pos="6536"/>
          <w:tab w:val="left" w:pos="6800"/>
        </w:tabs>
      </w:pPr>
      <w:r>
        <w:tab/>
        <w:t>a</w:t>
      </w:r>
      <w:r>
        <w:tab/>
        <w:t>kipalinguî</w:t>
      </w:r>
      <w:r>
        <w:tab/>
        <w:t>tua</w:t>
      </w:r>
      <w:r>
        <w:tab/>
        <w:t>tja</w:t>
      </w:r>
      <w:r>
        <w:tab/>
        <w:t>umaq</w:t>
      </w:r>
      <w:r w:rsidR="004D36A7">
        <w:t>,</w:t>
      </w:r>
      <w:r w:rsidR="001C0522">
        <w:tab/>
        <w:t>inika</w:t>
      </w:r>
      <w:r w:rsidR="004D36A7">
        <w:tab/>
        <w:t>amin</w:t>
      </w:r>
      <w:r w:rsidR="004D36A7">
        <w:tab/>
        <w:t>a</w:t>
      </w:r>
      <w:r w:rsidR="004D36A7">
        <w:tab/>
        <w:t>mareka</w:t>
      </w:r>
    </w:p>
    <w:p w14:paraId="68787BB2" w14:textId="77777777" w:rsidR="00800AD8" w:rsidRDefault="00800AD8" w:rsidP="004D36A7">
      <w:pPr>
        <w:pStyle w:val="InterlineGlossWithTrans"/>
        <w:tabs>
          <w:tab w:val="left" w:pos="533"/>
          <w:tab w:val="left" w:pos="797"/>
          <w:tab w:val="left" w:pos="2516"/>
          <w:tab w:val="left" w:pos="3020"/>
          <w:tab w:val="left" w:pos="3944"/>
          <w:tab w:val="left" w:pos="4673"/>
          <w:tab w:val="left" w:pos="5612"/>
          <w:tab w:val="left" w:pos="6536"/>
          <w:tab w:val="left" w:pos="6800"/>
        </w:tabs>
      </w:pPr>
      <w:r>
        <w:tab/>
        <w:t>a</w:t>
      </w:r>
      <w:r>
        <w:tab/>
        <w:t>ki-pa-linguî</w:t>
      </w:r>
      <w:r>
        <w:tab/>
        <w:t>tua</w:t>
      </w:r>
      <w:r>
        <w:tab/>
        <w:t>tja</w:t>
      </w:r>
      <w:r>
        <w:tab/>
        <w:t>umaq</w:t>
      </w:r>
      <w:r w:rsidR="001C0522">
        <w:tab/>
        <w:t>ini</w:t>
      </w:r>
      <w:r w:rsidR="004D36A7">
        <w:t>-ka</w:t>
      </w:r>
      <w:r w:rsidR="004D36A7">
        <w:tab/>
        <w:t>amin</w:t>
      </w:r>
      <w:r w:rsidR="004D36A7">
        <w:tab/>
        <w:t>a</w:t>
      </w:r>
      <w:r w:rsidR="004D36A7">
        <w:tab/>
        <w:t>mareka</w:t>
      </w:r>
    </w:p>
    <w:p w14:paraId="712E5B44" w14:textId="77777777" w:rsidR="00800AD8" w:rsidRDefault="00800AD8" w:rsidP="004D36A7">
      <w:pPr>
        <w:pStyle w:val="InterlineTransNoFree"/>
        <w:tabs>
          <w:tab w:val="left" w:pos="797"/>
          <w:tab w:val="left" w:pos="2516"/>
          <w:tab w:val="left" w:pos="3020"/>
          <w:tab w:val="left" w:pos="3944"/>
          <w:tab w:val="left" w:pos="4673"/>
          <w:tab w:val="left" w:pos="5612"/>
          <w:tab w:val="left" w:pos="6536"/>
          <w:tab w:val="left" w:pos="6800"/>
        </w:tabs>
      </w:pPr>
      <w:r>
        <w:rPr>
          <w:smallCaps/>
        </w:rPr>
        <w:tab/>
        <w:t>c</w:t>
      </w:r>
      <w:r>
        <w:rPr>
          <w:smallCaps/>
        </w:rPr>
        <w:tab/>
      </w:r>
      <w:r>
        <w:t>do-cause-around</w:t>
      </w:r>
      <w:r>
        <w:tab/>
      </w:r>
      <w:r>
        <w:rPr>
          <w:smallCaps/>
        </w:rPr>
        <w:t>obl</w:t>
      </w:r>
      <w:r>
        <w:tab/>
        <w:t>our</w:t>
      </w:r>
      <w:r w:rsidR="004D36A7">
        <w:t>(</w:t>
      </w:r>
      <w:r>
        <w:rPr>
          <w:smallCaps/>
        </w:rPr>
        <w:t>inc</w:t>
      </w:r>
      <w:r w:rsidR="004D36A7">
        <w:rPr>
          <w:smallCaps/>
        </w:rPr>
        <w:t>)</w:t>
      </w:r>
      <w:r>
        <w:tab/>
        <w:t>house</w:t>
      </w:r>
      <w:r w:rsidR="001C0522">
        <w:tab/>
        <w:t>not</w:t>
      </w:r>
      <w:r w:rsidR="004D36A7">
        <w:t>-after</w:t>
      </w:r>
      <w:r w:rsidR="004D36A7">
        <w:tab/>
        <w:t>no.more</w:t>
      </w:r>
      <w:r w:rsidR="004D36A7">
        <w:rPr>
          <w:smallCaps/>
        </w:rPr>
        <w:tab/>
        <w:t>c</w:t>
      </w:r>
      <w:r w:rsidR="004D36A7">
        <w:rPr>
          <w:smallCaps/>
        </w:rPr>
        <w:tab/>
      </w:r>
      <w:r w:rsidR="004D36A7">
        <w:t>many</w:t>
      </w:r>
    </w:p>
    <w:p w14:paraId="1A70265C" w14:textId="77777777" w:rsidR="004D36A7" w:rsidRDefault="004D36A7" w:rsidP="004D36A7">
      <w:pPr>
        <w:pStyle w:val="InterlineText"/>
        <w:tabs>
          <w:tab w:val="left" w:pos="533"/>
          <w:tab w:val="left" w:pos="1457"/>
          <w:tab w:val="left" w:pos="2156"/>
          <w:tab w:val="left" w:pos="2420"/>
          <w:tab w:val="left" w:pos="3254"/>
          <w:tab w:val="left" w:pos="4178"/>
          <w:tab w:val="left" w:pos="4952"/>
          <w:tab w:val="left" w:pos="5606"/>
        </w:tabs>
      </w:pPr>
      <w:r>
        <w:tab/>
        <w:t>tja</w:t>
      </w:r>
      <w:r>
        <w:tab/>
      </w:r>
      <w:r w:rsidR="00800AD8">
        <w:t>qali</w:t>
      </w:r>
      <w:r w:rsidR="00800AD8">
        <w:tab/>
        <w:t>a</w:t>
      </w:r>
      <w:r w:rsidR="00800AD8">
        <w:tab/>
        <w:t>mareka</w:t>
      </w:r>
      <w:r w:rsidR="00800AD8">
        <w:tab/>
        <w:t>tja</w:t>
      </w:r>
      <w:r>
        <w:tab/>
        <w:t>kaka</w:t>
      </w:r>
      <w:r>
        <w:tab/>
        <w:t>nu</w:t>
      </w:r>
      <w:r>
        <w:tab/>
        <w:t>siayaya.</w:t>
      </w:r>
    </w:p>
    <w:p w14:paraId="5B7C4534" w14:textId="77777777" w:rsidR="00800AD8" w:rsidRDefault="004D36A7" w:rsidP="004D36A7">
      <w:pPr>
        <w:pStyle w:val="InterlineGlossWithTrans"/>
        <w:tabs>
          <w:tab w:val="left" w:pos="533"/>
          <w:tab w:val="left" w:pos="1457"/>
          <w:tab w:val="left" w:pos="2156"/>
          <w:tab w:val="left" w:pos="2420"/>
          <w:tab w:val="left" w:pos="3254"/>
          <w:tab w:val="left" w:pos="4178"/>
          <w:tab w:val="left" w:pos="4952"/>
          <w:tab w:val="left" w:pos="5606"/>
        </w:tabs>
      </w:pPr>
      <w:r>
        <w:tab/>
        <w:t>tja</w:t>
      </w:r>
      <w:r>
        <w:tab/>
      </w:r>
      <w:r w:rsidR="00800AD8">
        <w:t>qali</w:t>
      </w:r>
      <w:r w:rsidR="00800AD8">
        <w:tab/>
        <w:t>a</w:t>
      </w:r>
      <w:r w:rsidR="00800AD8">
        <w:tab/>
        <w:t>mareka</w:t>
      </w:r>
      <w:r w:rsidR="00800AD8">
        <w:tab/>
        <w:t>tja</w:t>
      </w:r>
      <w:r>
        <w:tab/>
        <w:t>kaka</w:t>
      </w:r>
      <w:r>
        <w:tab/>
        <w:t>nu</w:t>
      </w:r>
      <w:r>
        <w:tab/>
        <w:t>si-ay-aya</w:t>
      </w:r>
    </w:p>
    <w:p w14:paraId="4977B50E" w14:textId="77777777" w:rsidR="00800AD8" w:rsidRDefault="004D36A7" w:rsidP="004D36A7">
      <w:pPr>
        <w:pStyle w:val="InterlineTrans"/>
        <w:tabs>
          <w:tab w:val="left" w:pos="533"/>
          <w:tab w:val="left" w:pos="1457"/>
          <w:tab w:val="left" w:pos="2156"/>
          <w:tab w:val="left" w:pos="2420"/>
          <w:tab w:val="left" w:pos="3254"/>
          <w:tab w:val="left" w:pos="4178"/>
          <w:tab w:val="left" w:pos="4952"/>
          <w:tab w:val="left" w:pos="5606"/>
        </w:tabs>
      </w:pPr>
      <w:r>
        <w:tab/>
        <w:t>our(</w:t>
      </w:r>
      <w:r>
        <w:rPr>
          <w:smallCaps/>
        </w:rPr>
        <w:t>inc)</w:t>
      </w:r>
      <w:r w:rsidR="00800AD8">
        <w:tab/>
        <w:t>friend</w:t>
      </w:r>
      <w:r w:rsidR="00800AD8">
        <w:rPr>
          <w:smallCaps/>
        </w:rPr>
        <w:tab/>
        <w:t>c</w:t>
      </w:r>
      <w:r w:rsidR="00800AD8">
        <w:rPr>
          <w:smallCaps/>
        </w:rPr>
        <w:tab/>
      </w:r>
      <w:r w:rsidR="00800AD8">
        <w:t>many</w:t>
      </w:r>
      <w:r w:rsidR="00800AD8">
        <w:tab/>
        <w:t>our(</w:t>
      </w:r>
      <w:r w:rsidR="00800AD8">
        <w:rPr>
          <w:smallCaps/>
        </w:rPr>
        <w:t>inc</w:t>
      </w:r>
      <w:r w:rsidR="00800AD8">
        <w:t>)</w:t>
      </w:r>
      <w:r>
        <w:tab/>
        <w:t>sibling</w:t>
      </w:r>
      <w:r>
        <w:tab/>
        <w:t>when</w:t>
      </w:r>
      <w:r>
        <w:tab/>
      </w:r>
      <w:r>
        <w:rPr>
          <w:smallCaps/>
        </w:rPr>
        <w:t>if</w:t>
      </w:r>
      <w:r>
        <w:t>-</w:t>
      </w:r>
      <w:r>
        <w:rPr>
          <w:smallCaps/>
        </w:rPr>
        <w:t>red</w:t>
      </w:r>
      <w:r>
        <w:t>-say</w:t>
      </w:r>
    </w:p>
    <w:p w14:paraId="1069B9C6" w14:textId="77777777" w:rsidR="00800AD8" w:rsidRDefault="00800AD8" w:rsidP="004D36A7">
      <w:pPr>
        <w:pStyle w:val="InterlineFreeCommentFollows"/>
      </w:pPr>
      <w:r>
        <w:t>Now when we all think about this, when we say neighbour, as for Jesus, it</w:t>
      </w:r>
      <w:r w:rsidR="004860F3">
        <w:t xml:space="preserve"> </w:t>
      </w:r>
      <w:r>
        <w:t>means not only those living round our house, not only our friends or our</w:t>
      </w:r>
      <w:r w:rsidR="004860F3">
        <w:t xml:space="preserve"> </w:t>
      </w:r>
      <w:r>
        <w:t>siblings.</w:t>
      </w:r>
    </w:p>
    <w:p w14:paraId="430892AF" w14:textId="77777777" w:rsidR="00800AD8" w:rsidRDefault="00A8416B" w:rsidP="004D36A7">
      <w:pPr>
        <w:pStyle w:val="CommentLastWithHalfSpace"/>
      </w:pPr>
      <w:r>
        <w:lastRenderedPageBreak/>
        <w:t>[</w:t>
      </w:r>
      <w:r w:rsidR="00800AD8" w:rsidRPr="004D36A7">
        <w:rPr>
          <w:rStyle w:val="VernacularText"/>
        </w:rPr>
        <w:t>inika amin</w:t>
      </w:r>
      <w:r w:rsidR="004D36A7">
        <w:t>:</w:t>
      </w:r>
      <w:r w:rsidR="00800AD8">
        <w:t xml:space="preserve"> was </w:t>
      </w:r>
      <w:r w:rsidR="00800AD8" w:rsidRPr="004D36A7">
        <w:rPr>
          <w:rStyle w:val="VernacularText"/>
        </w:rPr>
        <w:t>inikamin</w:t>
      </w:r>
      <w:r>
        <w:t>]</w:t>
      </w:r>
    </w:p>
    <w:p w14:paraId="3AF00E6E" w14:textId="77777777" w:rsidR="004D36A7" w:rsidRDefault="00DC1AE0" w:rsidP="00507985">
      <w:pPr>
        <w:pStyle w:val="InterlineText"/>
        <w:tabs>
          <w:tab w:val="left" w:pos="533"/>
          <w:tab w:val="left" w:pos="1637"/>
          <w:tab w:val="left" w:pos="1901"/>
          <w:tab w:val="left" w:pos="2885"/>
          <w:tab w:val="left" w:pos="3389"/>
          <w:tab w:val="left" w:pos="5108"/>
          <w:tab w:val="left" w:pos="5372"/>
          <w:tab w:val="left" w:pos="6386"/>
          <w:tab w:val="left" w:pos="6650"/>
          <w:tab w:val="left" w:pos="8204"/>
        </w:tabs>
      </w:pPr>
      <w:r w:rsidRPr="003A1D48">
        <w:rPr>
          <w:rStyle w:val="InterlineTextNumChar"/>
        </w:rPr>
        <w:t>023</w:t>
      </w:r>
      <w:r w:rsidR="00800AD8">
        <w:tab/>
        <w:t>aitsu</w:t>
      </w:r>
      <w:r w:rsidR="00800AD8">
        <w:tab/>
        <w:t>a</w:t>
      </w:r>
      <w:r w:rsidR="00800AD8">
        <w:tab/>
        <w:t>imaza</w:t>
      </w:r>
      <w:r w:rsidR="00800AD8">
        <w:tab/>
        <w:t>i</w:t>
      </w:r>
      <w:r w:rsidR="004D36A7">
        <w:tab/>
        <w:t>katsauan</w:t>
      </w:r>
      <w:r w:rsidR="004D36A7">
        <w:tab/>
        <w:t>a</w:t>
      </w:r>
      <w:r w:rsidR="004D36A7">
        <w:tab/>
        <w:t>mapuîat,</w:t>
      </w:r>
      <w:r w:rsidR="004D36A7">
        <w:tab/>
        <w:t>a</w:t>
      </w:r>
      <w:r w:rsidR="004D36A7">
        <w:tab/>
        <w:t>senema</w:t>
      </w:r>
      <w:r w:rsidR="004D36A7">
        <w:tab/>
        <w:t>a</w:t>
      </w:r>
    </w:p>
    <w:p w14:paraId="2666570C" w14:textId="77777777" w:rsidR="00800AD8" w:rsidRDefault="00800AD8" w:rsidP="00507985">
      <w:pPr>
        <w:pStyle w:val="InterlineGlossWithTrans"/>
        <w:tabs>
          <w:tab w:val="left" w:pos="533"/>
          <w:tab w:val="left" w:pos="1637"/>
          <w:tab w:val="left" w:pos="1901"/>
          <w:tab w:val="left" w:pos="2885"/>
          <w:tab w:val="left" w:pos="3389"/>
          <w:tab w:val="left" w:pos="5108"/>
          <w:tab w:val="left" w:pos="5372"/>
          <w:tab w:val="left" w:pos="6386"/>
          <w:tab w:val="left" w:pos="6650"/>
          <w:tab w:val="left" w:pos="8204"/>
        </w:tabs>
      </w:pPr>
      <w:r>
        <w:tab/>
        <w:t>a-i-tsu</w:t>
      </w:r>
      <w:r>
        <w:tab/>
        <w:t>a</w:t>
      </w:r>
      <w:r>
        <w:tab/>
        <w:t>i-maza</w:t>
      </w:r>
      <w:r>
        <w:tab/>
        <w:t>i</w:t>
      </w:r>
      <w:r w:rsidR="004D36A7">
        <w:tab/>
        <w:t>ka-tsau-an</w:t>
      </w:r>
      <w:r w:rsidR="004D36A7">
        <w:tab/>
        <w:t>a</w:t>
      </w:r>
      <w:r w:rsidR="004D36A7">
        <w:tab/>
        <w:t>ma-puîat</w:t>
      </w:r>
      <w:r w:rsidR="004D36A7">
        <w:tab/>
        <w:t>a</w:t>
      </w:r>
      <w:r w:rsidR="004D36A7">
        <w:tab/>
        <w:t>se-nema</w:t>
      </w:r>
      <w:r w:rsidR="004D36A7">
        <w:tab/>
        <w:t>a</w:t>
      </w:r>
    </w:p>
    <w:p w14:paraId="3F262CF8" w14:textId="77777777" w:rsidR="00800AD8" w:rsidRDefault="00800AD8" w:rsidP="00507985">
      <w:pPr>
        <w:pStyle w:val="InterlineTransNoFree"/>
        <w:tabs>
          <w:tab w:val="left" w:pos="1637"/>
          <w:tab w:val="left" w:pos="1901"/>
          <w:tab w:val="left" w:pos="2885"/>
          <w:tab w:val="left" w:pos="3389"/>
          <w:tab w:val="left" w:pos="5108"/>
          <w:tab w:val="left" w:pos="5372"/>
          <w:tab w:val="left" w:pos="6386"/>
          <w:tab w:val="left" w:pos="6650"/>
          <w:tab w:val="left" w:pos="8204"/>
        </w:tabs>
      </w:pPr>
      <w:r>
        <w:tab/>
      </w:r>
      <w:r>
        <w:rPr>
          <w:smallCaps/>
        </w:rPr>
        <w:t>c-loc</w:t>
      </w:r>
      <w:r>
        <w:t>-this</w:t>
      </w:r>
      <w:r>
        <w:rPr>
          <w:smallCaps/>
        </w:rPr>
        <w:tab/>
        <w:t>c</w:t>
      </w:r>
      <w:r>
        <w:rPr>
          <w:smallCaps/>
        </w:rPr>
        <w:tab/>
        <w:t>loc</w:t>
      </w:r>
      <w:r>
        <w:t>-here</w:t>
      </w:r>
      <w:r>
        <w:tab/>
      </w:r>
      <w:r>
        <w:rPr>
          <w:smallCaps/>
        </w:rPr>
        <w:t>loc</w:t>
      </w:r>
      <w:r w:rsidR="004D36A7">
        <w:tab/>
        <w:t>main-being-</w:t>
      </w:r>
      <w:r w:rsidR="004D36A7">
        <w:rPr>
          <w:smallCaps/>
        </w:rPr>
        <w:t>nom</w:t>
      </w:r>
      <w:r w:rsidR="004D36A7">
        <w:rPr>
          <w:smallCaps/>
        </w:rPr>
        <w:tab/>
        <w:t>c</w:t>
      </w:r>
      <w:r w:rsidR="004D36A7">
        <w:rPr>
          <w:smallCaps/>
        </w:rPr>
        <w:tab/>
        <w:t>num</w:t>
      </w:r>
      <w:r w:rsidR="004D36A7">
        <w:t>-all</w:t>
      </w:r>
      <w:r w:rsidR="004D36A7">
        <w:rPr>
          <w:smallCaps/>
        </w:rPr>
        <w:tab/>
        <w:t>c</w:t>
      </w:r>
      <w:r w:rsidR="004D36A7">
        <w:tab/>
        <w:t>person.of-what</w:t>
      </w:r>
      <w:r w:rsidR="004D36A7">
        <w:rPr>
          <w:smallCaps/>
        </w:rPr>
        <w:tab/>
        <w:t>c</w:t>
      </w:r>
    </w:p>
    <w:p w14:paraId="3697F61E" w14:textId="77777777" w:rsidR="004D36A7" w:rsidRDefault="00800AD8" w:rsidP="00507985">
      <w:pPr>
        <w:pStyle w:val="InterlineText"/>
        <w:tabs>
          <w:tab w:val="left" w:pos="533"/>
          <w:tab w:val="left" w:pos="2087"/>
          <w:tab w:val="left" w:pos="2696"/>
          <w:tab w:val="left" w:pos="3380"/>
          <w:tab w:val="left" w:pos="4244"/>
          <w:tab w:val="left" w:pos="4958"/>
          <w:tab w:val="left" w:pos="5882"/>
          <w:tab w:val="left" w:pos="7826"/>
        </w:tabs>
      </w:pPr>
      <w:r>
        <w:tab/>
        <w:t>senema,</w:t>
      </w:r>
      <w:r>
        <w:tab/>
        <w:t>nuka</w:t>
      </w:r>
      <w:r>
        <w:tab/>
        <w:t>tsadja</w:t>
      </w:r>
      <w:r w:rsidR="004D36A7">
        <w:tab/>
        <w:t>aravats,</w:t>
      </w:r>
      <w:r w:rsidR="004D36A7">
        <w:tab/>
        <w:t>tjara</w:t>
      </w:r>
      <w:r w:rsidR="004D36A7">
        <w:tab/>
        <w:t>tja</w:t>
      </w:r>
      <w:r w:rsidR="00507985">
        <w:tab/>
        <w:t>îaqediqedi</w:t>
      </w:r>
      <w:r w:rsidR="00507985">
        <w:tab/>
        <w:t>a</w:t>
      </w:r>
    </w:p>
    <w:p w14:paraId="7EC9B66F" w14:textId="77777777" w:rsidR="00800AD8" w:rsidRDefault="00800AD8" w:rsidP="00507985">
      <w:pPr>
        <w:pStyle w:val="InterlineGlossWithTrans"/>
        <w:tabs>
          <w:tab w:val="left" w:pos="533"/>
          <w:tab w:val="left" w:pos="2087"/>
          <w:tab w:val="left" w:pos="2696"/>
          <w:tab w:val="left" w:pos="3380"/>
          <w:tab w:val="left" w:pos="4244"/>
          <w:tab w:val="left" w:pos="4958"/>
          <w:tab w:val="left" w:pos="5882"/>
          <w:tab w:val="left" w:pos="7826"/>
        </w:tabs>
      </w:pPr>
      <w:r>
        <w:tab/>
        <w:t>se-nema</w:t>
      </w:r>
      <w:r>
        <w:tab/>
        <w:t>nuka</w:t>
      </w:r>
      <w:r>
        <w:tab/>
        <w:t>tsadja</w:t>
      </w:r>
      <w:r w:rsidR="004D36A7">
        <w:tab/>
        <w:t>a-ravats</w:t>
      </w:r>
      <w:r w:rsidR="004D36A7">
        <w:tab/>
        <w:t>tjara</w:t>
      </w:r>
      <w:r w:rsidR="004D36A7">
        <w:tab/>
        <w:t>tja</w:t>
      </w:r>
      <w:r w:rsidR="004D36A7">
        <w:tab/>
        <w:t>îa-qedi-qedi</w:t>
      </w:r>
      <w:r w:rsidR="004D36A7">
        <w:tab/>
        <w:t>a</w:t>
      </w:r>
    </w:p>
    <w:p w14:paraId="1B68C2DA" w14:textId="77777777" w:rsidR="00800AD8" w:rsidRDefault="00800AD8" w:rsidP="00507985">
      <w:pPr>
        <w:pStyle w:val="InterlineTransNoFree"/>
        <w:tabs>
          <w:tab w:val="left" w:pos="2087"/>
          <w:tab w:val="left" w:pos="2696"/>
          <w:tab w:val="left" w:pos="3380"/>
          <w:tab w:val="left" w:pos="4244"/>
          <w:tab w:val="left" w:pos="4958"/>
          <w:tab w:val="left" w:pos="5882"/>
          <w:tab w:val="left" w:pos="7826"/>
        </w:tabs>
      </w:pPr>
      <w:r>
        <w:tab/>
        <w:t>person.of-what</w:t>
      </w:r>
      <w:r>
        <w:tab/>
        <w:t>even</w:t>
      </w:r>
      <w:r>
        <w:tab/>
        <w:t>far</w:t>
      </w:r>
      <w:r w:rsidR="004D36A7">
        <w:tab/>
      </w:r>
      <w:r w:rsidR="004D36A7">
        <w:rPr>
          <w:smallCaps/>
        </w:rPr>
        <w:t>c-</w:t>
      </w:r>
      <w:r w:rsidR="004D36A7">
        <w:t>true</w:t>
      </w:r>
      <w:r w:rsidR="004D36A7">
        <w:tab/>
        <w:t>surely</w:t>
      </w:r>
      <w:r w:rsidR="004D36A7">
        <w:tab/>
        <w:t>our(</w:t>
      </w:r>
      <w:r w:rsidR="004D36A7">
        <w:rPr>
          <w:smallCaps/>
        </w:rPr>
        <w:t>inc</w:t>
      </w:r>
      <w:r w:rsidR="004D36A7">
        <w:t>)</w:t>
      </w:r>
      <w:r w:rsidR="004D36A7">
        <w:tab/>
        <w:t>class-</w:t>
      </w:r>
      <w:r w:rsidR="004D36A7">
        <w:rPr>
          <w:smallCaps/>
        </w:rPr>
        <w:t>red</w:t>
      </w:r>
      <w:r w:rsidR="004D36A7">
        <w:t>-boundary</w:t>
      </w:r>
      <w:r w:rsidR="004D36A7">
        <w:rPr>
          <w:smallCaps/>
        </w:rPr>
        <w:tab/>
        <w:t>c</w:t>
      </w:r>
    </w:p>
    <w:p w14:paraId="1D07E8DC" w14:textId="77777777" w:rsidR="00507985" w:rsidRDefault="00507985" w:rsidP="00507985">
      <w:pPr>
        <w:pStyle w:val="InterlineText"/>
        <w:tabs>
          <w:tab w:val="left" w:pos="533"/>
        </w:tabs>
      </w:pPr>
      <w:r>
        <w:tab/>
        <w:t>mapuîat.</w:t>
      </w:r>
    </w:p>
    <w:p w14:paraId="537CF439" w14:textId="77777777" w:rsidR="00507985" w:rsidRDefault="00507985" w:rsidP="00507985">
      <w:pPr>
        <w:pStyle w:val="InterlineGlossWithTrans"/>
        <w:tabs>
          <w:tab w:val="left" w:pos="533"/>
        </w:tabs>
      </w:pPr>
      <w:r>
        <w:tab/>
        <w:t>ma-puîat</w:t>
      </w:r>
    </w:p>
    <w:p w14:paraId="7BB2004D" w14:textId="77777777" w:rsidR="00507985" w:rsidRDefault="00507985" w:rsidP="00507985">
      <w:pPr>
        <w:pStyle w:val="InterlineTrans"/>
        <w:tabs>
          <w:tab w:val="left" w:pos="533"/>
        </w:tabs>
      </w:pPr>
      <w:r>
        <w:rPr>
          <w:smallCaps/>
        </w:rPr>
        <w:tab/>
        <w:t>num</w:t>
      </w:r>
      <w:r>
        <w:t>-all</w:t>
      </w:r>
    </w:p>
    <w:p w14:paraId="76C282C1" w14:textId="77777777" w:rsidR="00800AD8" w:rsidRDefault="00800AD8">
      <w:pPr>
        <w:pStyle w:val="InterlineFree"/>
      </w:pPr>
      <w:r>
        <w:t>All the people here in the world, from here or there, even those a long way off, they are certainly all our neighbours.</w:t>
      </w:r>
    </w:p>
    <w:p w14:paraId="1F1F1ED3" w14:textId="77777777" w:rsidR="00507985" w:rsidRDefault="00DC1AE0" w:rsidP="00507985">
      <w:pPr>
        <w:pStyle w:val="InterlineText"/>
        <w:tabs>
          <w:tab w:val="left" w:pos="533"/>
          <w:tab w:val="left" w:pos="1517"/>
          <w:tab w:val="left" w:pos="2576"/>
          <w:tab w:val="left" w:pos="2840"/>
          <w:tab w:val="left" w:pos="3854"/>
          <w:tab w:val="left" w:pos="4958"/>
          <w:tab w:val="left" w:pos="5942"/>
          <w:tab w:val="left" w:pos="6446"/>
          <w:tab w:val="left" w:pos="8165"/>
        </w:tabs>
      </w:pPr>
      <w:r w:rsidRPr="003A1D48">
        <w:rPr>
          <w:rStyle w:val="InterlineTextNumChar"/>
        </w:rPr>
        <w:t>024</w:t>
      </w:r>
      <w:r w:rsidR="00800AD8">
        <w:tab/>
        <w:t>saka</w:t>
      </w:r>
      <w:r w:rsidR="00800AD8">
        <w:tab/>
        <w:t>titjen</w:t>
      </w:r>
      <w:r w:rsidR="00800AD8">
        <w:tab/>
        <w:t>a</w:t>
      </w:r>
      <w:r w:rsidR="00507985">
        <w:tab/>
        <w:t>mapuîat,</w:t>
      </w:r>
      <w:r w:rsidR="00507985">
        <w:tab/>
        <w:t>aitsu</w:t>
      </w:r>
      <w:r w:rsidR="00507985">
        <w:tab/>
        <w:t>imaza</w:t>
      </w:r>
      <w:r w:rsidR="00507985">
        <w:tab/>
        <w:t>i</w:t>
      </w:r>
      <w:r w:rsidR="00507985">
        <w:tab/>
        <w:t>katsauan</w:t>
      </w:r>
      <w:r w:rsidR="00507985">
        <w:tab/>
        <w:t>a</w:t>
      </w:r>
    </w:p>
    <w:p w14:paraId="07EE501C" w14:textId="77777777" w:rsidR="00800AD8" w:rsidRDefault="00800AD8" w:rsidP="00507985">
      <w:pPr>
        <w:pStyle w:val="InterlineGlossWithTrans"/>
        <w:tabs>
          <w:tab w:val="left" w:pos="533"/>
          <w:tab w:val="left" w:pos="1517"/>
          <w:tab w:val="left" w:pos="2576"/>
          <w:tab w:val="left" w:pos="2840"/>
          <w:tab w:val="left" w:pos="3854"/>
          <w:tab w:val="left" w:pos="4958"/>
          <w:tab w:val="left" w:pos="5942"/>
          <w:tab w:val="left" w:pos="6446"/>
          <w:tab w:val="left" w:pos="8165"/>
        </w:tabs>
      </w:pPr>
      <w:r>
        <w:tab/>
        <w:t>sa-ka</w:t>
      </w:r>
      <w:r>
        <w:tab/>
        <w:t>ti-tjen</w:t>
      </w:r>
      <w:r>
        <w:tab/>
        <w:t>a</w:t>
      </w:r>
      <w:r w:rsidR="00507985">
        <w:tab/>
        <w:t>ma-puîat</w:t>
      </w:r>
      <w:r w:rsidR="00507985">
        <w:tab/>
        <w:t>a-i-tsu</w:t>
      </w:r>
      <w:r w:rsidR="00507985">
        <w:tab/>
        <w:t>i-maza</w:t>
      </w:r>
      <w:r w:rsidR="00507985">
        <w:tab/>
        <w:t>i</w:t>
      </w:r>
      <w:r w:rsidR="00507985">
        <w:tab/>
        <w:t>ka-tsau-an</w:t>
      </w:r>
      <w:r w:rsidR="00507985">
        <w:tab/>
        <w:t>a</w:t>
      </w:r>
    </w:p>
    <w:p w14:paraId="5C83F246" w14:textId="77777777" w:rsidR="00800AD8" w:rsidRDefault="00800AD8" w:rsidP="00507985">
      <w:pPr>
        <w:pStyle w:val="InterlineTransNoFree"/>
        <w:tabs>
          <w:tab w:val="left" w:pos="1517"/>
          <w:tab w:val="left" w:pos="2576"/>
          <w:tab w:val="left" w:pos="2840"/>
          <w:tab w:val="left" w:pos="3854"/>
          <w:tab w:val="left" w:pos="4958"/>
          <w:tab w:val="left" w:pos="5942"/>
          <w:tab w:val="left" w:pos="6446"/>
          <w:tab w:val="left" w:pos="8165"/>
        </w:tabs>
        <w:rPr>
          <w:smallCaps/>
        </w:rPr>
      </w:pPr>
      <w:r>
        <w:tab/>
        <w:t>and-after</w:t>
      </w:r>
      <w:r>
        <w:tab/>
      </w:r>
      <w:r>
        <w:rPr>
          <w:smallCaps/>
        </w:rPr>
        <w:t>f-</w:t>
      </w:r>
      <w:r>
        <w:t>we(</w:t>
      </w:r>
      <w:r>
        <w:rPr>
          <w:smallCaps/>
        </w:rPr>
        <w:t>inc</w:t>
      </w:r>
      <w:r>
        <w:t>)</w:t>
      </w:r>
      <w:r>
        <w:rPr>
          <w:smallCaps/>
        </w:rPr>
        <w:tab/>
        <w:t>c</w:t>
      </w:r>
      <w:r w:rsidR="00507985">
        <w:tab/>
      </w:r>
      <w:r w:rsidR="00507985">
        <w:rPr>
          <w:smallCaps/>
        </w:rPr>
        <w:t>num</w:t>
      </w:r>
      <w:r w:rsidR="00507985">
        <w:t>-all</w:t>
      </w:r>
      <w:r w:rsidR="00507985">
        <w:tab/>
      </w:r>
      <w:r w:rsidR="00507985">
        <w:rPr>
          <w:smallCaps/>
        </w:rPr>
        <w:t>c-loc</w:t>
      </w:r>
      <w:r w:rsidR="00507985">
        <w:t>-this</w:t>
      </w:r>
      <w:r w:rsidR="00507985">
        <w:tab/>
      </w:r>
      <w:r w:rsidR="00507985">
        <w:rPr>
          <w:smallCaps/>
        </w:rPr>
        <w:t>loc</w:t>
      </w:r>
      <w:r w:rsidR="00507985">
        <w:t>-here</w:t>
      </w:r>
      <w:r w:rsidR="00507985">
        <w:tab/>
      </w:r>
      <w:r w:rsidR="00507985">
        <w:rPr>
          <w:smallCaps/>
        </w:rPr>
        <w:t>loc</w:t>
      </w:r>
      <w:r w:rsidR="00507985">
        <w:tab/>
        <w:t>main-being-</w:t>
      </w:r>
      <w:r w:rsidR="00507985">
        <w:rPr>
          <w:smallCaps/>
        </w:rPr>
        <w:t>nom</w:t>
      </w:r>
      <w:r w:rsidR="00507985">
        <w:rPr>
          <w:smallCaps/>
        </w:rPr>
        <w:tab/>
        <w:t>c</w:t>
      </w:r>
    </w:p>
    <w:p w14:paraId="4CF258CC" w14:textId="77777777" w:rsidR="00507985" w:rsidRDefault="00800AD8" w:rsidP="00507985">
      <w:pPr>
        <w:pStyle w:val="InterlineText"/>
        <w:tabs>
          <w:tab w:val="left" w:pos="533"/>
          <w:tab w:val="left" w:pos="1547"/>
          <w:tab w:val="left" w:pos="2516"/>
          <w:tab w:val="left" w:pos="4460"/>
          <w:tab w:val="left" w:pos="5489"/>
          <w:tab w:val="left" w:pos="5753"/>
        </w:tabs>
      </w:pPr>
      <w:r>
        <w:tab/>
        <w:t>mapuîat</w:t>
      </w:r>
      <w:r w:rsidR="00507985">
        <w:tab/>
        <w:t>nia</w:t>
      </w:r>
      <w:r w:rsidR="00507985">
        <w:tab/>
        <w:t>îaqediqedi,</w:t>
      </w:r>
      <w:r w:rsidR="00507985">
        <w:tab/>
        <w:t>aya-i</w:t>
      </w:r>
      <w:r w:rsidR="00507985">
        <w:tab/>
        <w:t>a</w:t>
      </w:r>
      <w:r w:rsidR="00507985">
        <w:tab/>
        <w:t>mapuîat.</w:t>
      </w:r>
    </w:p>
    <w:p w14:paraId="08455D22" w14:textId="77777777" w:rsidR="00800AD8" w:rsidRDefault="00800AD8" w:rsidP="00507985">
      <w:pPr>
        <w:pStyle w:val="InterlineGlossWithTrans"/>
        <w:tabs>
          <w:tab w:val="left" w:pos="533"/>
          <w:tab w:val="left" w:pos="1547"/>
          <w:tab w:val="left" w:pos="2516"/>
          <w:tab w:val="left" w:pos="4460"/>
          <w:tab w:val="left" w:pos="5489"/>
          <w:tab w:val="left" w:pos="5753"/>
        </w:tabs>
      </w:pPr>
      <w:r>
        <w:tab/>
        <w:t>ma-puîat</w:t>
      </w:r>
      <w:r w:rsidR="00507985">
        <w:tab/>
        <w:t>nia</w:t>
      </w:r>
      <w:r w:rsidR="00507985">
        <w:tab/>
        <w:t>îa-qedi-qedi</w:t>
      </w:r>
      <w:r w:rsidR="00507985">
        <w:tab/>
        <w:t>aya-i</w:t>
      </w:r>
      <w:r w:rsidR="00507985">
        <w:tab/>
        <w:t>a</w:t>
      </w:r>
      <w:r w:rsidR="00507985">
        <w:tab/>
        <w:t>ma-puîat</w:t>
      </w:r>
    </w:p>
    <w:p w14:paraId="68129EB7" w14:textId="77777777" w:rsidR="00800AD8" w:rsidRDefault="00800AD8" w:rsidP="00507985">
      <w:pPr>
        <w:pStyle w:val="InterlineTrans"/>
        <w:tabs>
          <w:tab w:val="left" w:pos="533"/>
          <w:tab w:val="left" w:pos="1547"/>
          <w:tab w:val="left" w:pos="2516"/>
          <w:tab w:val="left" w:pos="4460"/>
          <w:tab w:val="left" w:pos="5489"/>
          <w:tab w:val="left" w:pos="5753"/>
        </w:tabs>
      </w:pPr>
      <w:r>
        <w:rPr>
          <w:smallCaps/>
        </w:rPr>
        <w:tab/>
        <w:t>num</w:t>
      </w:r>
      <w:r>
        <w:t>-all</w:t>
      </w:r>
      <w:r w:rsidR="00507985">
        <w:tab/>
        <w:t>our(</w:t>
      </w:r>
      <w:r w:rsidR="00507985">
        <w:rPr>
          <w:smallCaps/>
        </w:rPr>
        <w:t>exc</w:t>
      </w:r>
      <w:r w:rsidR="00507985">
        <w:t>)</w:t>
      </w:r>
      <w:r w:rsidR="00507985">
        <w:tab/>
        <w:t>class-</w:t>
      </w:r>
      <w:r w:rsidR="00507985">
        <w:rPr>
          <w:smallCaps/>
        </w:rPr>
        <w:t>red</w:t>
      </w:r>
      <w:r w:rsidR="00507985">
        <w:t>-boundary</w:t>
      </w:r>
      <w:r w:rsidR="00507985">
        <w:tab/>
        <w:t>say-</w:t>
      </w:r>
      <w:r w:rsidR="00507985">
        <w:rPr>
          <w:smallCaps/>
        </w:rPr>
        <w:t>hort</w:t>
      </w:r>
      <w:r w:rsidR="00507985">
        <w:rPr>
          <w:smallCaps/>
        </w:rPr>
        <w:tab/>
        <w:t>c</w:t>
      </w:r>
      <w:r w:rsidR="00507985">
        <w:rPr>
          <w:smallCaps/>
        </w:rPr>
        <w:tab/>
        <w:t>num</w:t>
      </w:r>
      <w:r w:rsidR="00507985">
        <w:t>-all</w:t>
      </w:r>
    </w:p>
    <w:p w14:paraId="2D5FC99E" w14:textId="77777777" w:rsidR="00800AD8" w:rsidRDefault="00800AD8">
      <w:pPr>
        <w:pStyle w:val="InterlineFree"/>
      </w:pPr>
      <w:r>
        <w:t>So all of us let us all recognise that all the people in the world are our neighbours.</w:t>
      </w:r>
    </w:p>
    <w:p w14:paraId="4EC684E5" w14:textId="77777777" w:rsidR="00507985" w:rsidRDefault="00DC1AE0" w:rsidP="00507985">
      <w:pPr>
        <w:pStyle w:val="InterlineText"/>
        <w:tabs>
          <w:tab w:val="left" w:pos="533"/>
          <w:tab w:val="left" w:pos="1187"/>
          <w:tab w:val="left" w:pos="2411"/>
          <w:tab w:val="left" w:pos="3455"/>
          <w:tab w:val="left" w:pos="3959"/>
          <w:tab w:val="left" w:pos="5783"/>
          <w:tab w:val="left" w:pos="6437"/>
          <w:tab w:val="left" w:pos="7661"/>
        </w:tabs>
      </w:pPr>
      <w:r w:rsidRPr="003A1D48">
        <w:rPr>
          <w:rStyle w:val="InterlineTextNumChar"/>
        </w:rPr>
        <w:t>025</w:t>
      </w:r>
      <w:r w:rsidR="00800AD8">
        <w:tab/>
        <w:t>nu</w:t>
      </w:r>
      <w:r w:rsidR="00800AD8">
        <w:tab/>
        <w:t>setsevung</w:t>
      </w:r>
      <w:r w:rsidR="00800AD8">
        <w:tab/>
        <w:t>itjen</w:t>
      </w:r>
      <w:r w:rsidR="00800AD8">
        <w:tab/>
        <w:t>tua</w:t>
      </w:r>
      <w:r w:rsidR="00507985">
        <w:tab/>
        <w:t>selapalapay,</w:t>
      </w:r>
      <w:r w:rsidR="00507985">
        <w:tab/>
        <w:t>nu</w:t>
      </w:r>
      <w:r w:rsidR="00507985">
        <w:tab/>
        <w:t>setsevung</w:t>
      </w:r>
      <w:r w:rsidR="00507985">
        <w:tab/>
        <w:t>itjen</w:t>
      </w:r>
    </w:p>
    <w:p w14:paraId="30E51E82" w14:textId="77777777" w:rsidR="00800AD8" w:rsidRDefault="00800AD8" w:rsidP="00507985">
      <w:pPr>
        <w:pStyle w:val="InterlineGlossWithTrans"/>
        <w:tabs>
          <w:tab w:val="left" w:pos="533"/>
          <w:tab w:val="left" w:pos="1187"/>
          <w:tab w:val="left" w:pos="2411"/>
          <w:tab w:val="left" w:pos="3455"/>
          <w:tab w:val="left" w:pos="3959"/>
          <w:tab w:val="left" w:pos="5783"/>
          <w:tab w:val="left" w:pos="6437"/>
          <w:tab w:val="left" w:pos="7661"/>
        </w:tabs>
      </w:pPr>
      <w:r>
        <w:tab/>
        <w:t>nu</w:t>
      </w:r>
      <w:r>
        <w:tab/>
        <w:t>se-tsevung</w:t>
      </w:r>
      <w:r>
        <w:tab/>
        <w:t>itjen</w:t>
      </w:r>
      <w:r>
        <w:tab/>
        <w:t>tua</w:t>
      </w:r>
      <w:r w:rsidR="00507985">
        <w:tab/>
        <w:t>se-lapa-lapay</w:t>
      </w:r>
      <w:r w:rsidR="00507985">
        <w:tab/>
        <w:t>nu</w:t>
      </w:r>
      <w:r w:rsidR="00507985">
        <w:tab/>
        <w:t>se-tsevung</w:t>
      </w:r>
      <w:r w:rsidR="00507985">
        <w:tab/>
        <w:t>itjen</w:t>
      </w:r>
    </w:p>
    <w:p w14:paraId="60D0287B" w14:textId="77777777" w:rsidR="00800AD8" w:rsidRDefault="00800AD8" w:rsidP="00507985">
      <w:pPr>
        <w:pStyle w:val="InterlineTransNoFree"/>
        <w:tabs>
          <w:tab w:val="left" w:pos="1187"/>
          <w:tab w:val="left" w:pos="2411"/>
          <w:tab w:val="left" w:pos="3455"/>
          <w:tab w:val="left" w:pos="3959"/>
          <w:tab w:val="left" w:pos="5783"/>
          <w:tab w:val="left" w:pos="6437"/>
          <w:tab w:val="left" w:pos="7661"/>
        </w:tabs>
      </w:pPr>
      <w:r>
        <w:tab/>
        <w:t>when</w:t>
      </w:r>
      <w:r>
        <w:tab/>
      </w:r>
      <w:r>
        <w:rPr>
          <w:smallCaps/>
        </w:rPr>
        <w:t>invol</w:t>
      </w:r>
      <w:r>
        <w:t>-meet</w:t>
      </w:r>
      <w:r>
        <w:tab/>
      </w:r>
      <w:r>
        <w:rPr>
          <w:smallCaps/>
        </w:rPr>
        <w:t>f.</w:t>
      </w:r>
      <w:r>
        <w:t>we(</w:t>
      </w:r>
      <w:r>
        <w:rPr>
          <w:smallCaps/>
        </w:rPr>
        <w:t>inc</w:t>
      </w:r>
      <w:r>
        <w:t>)</w:t>
      </w:r>
      <w:r>
        <w:tab/>
      </w:r>
      <w:r>
        <w:rPr>
          <w:smallCaps/>
        </w:rPr>
        <w:t>obl</w:t>
      </w:r>
      <w:r w:rsidR="00507985">
        <w:tab/>
      </w:r>
      <w:r w:rsidR="00507985">
        <w:rPr>
          <w:smallCaps/>
        </w:rPr>
        <w:t>invol</w:t>
      </w:r>
      <w:r w:rsidR="00507985">
        <w:t>-</w:t>
      </w:r>
      <w:r w:rsidR="00507985">
        <w:rPr>
          <w:smallCaps/>
        </w:rPr>
        <w:t>red</w:t>
      </w:r>
      <w:r w:rsidR="00507985">
        <w:t>-severe</w:t>
      </w:r>
      <w:r w:rsidR="00507985">
        <w:tab/>
        <w:t>when</w:t>
      </w:r>
      <w:r w:rsidR="00507985">
        <w:tab/>
      </w:r>
      <w:r w:rsidR="00507985">
        <w:rPr>
          <w:smallCaps/>
        </w:rPr>
        <w:t>invol</w:t>
      </w:r>
      <w:r w:rsidR="00507985">
        <w:t>-meet</w:t>
      </w:r>
      <w:r w:rsidR="00507985">
        <w:tab/>
      </w:r>
      <w:r w:rsidR="00507985">
        <w:rPr>
          <w:smallCaps/>
        </w:rPr>
        <w:t>f.</w:t>
      </w:r>
      <w:r w:rsidR="00507985">
        <w:t>we(</w:t>
      </w:r>
      <w:r w:rsidR="00507985">
        <w:rPr>
          <w:smallCaps/>
        </w:rPr>
        <w:t>inc</w:t>
      </w:r>
      <w:r w:rsidR="00507985">
        <w:t>)</w:t>
      </w:r>
    </w:p>
    <w:p w14:paraId="2CADECEC" w14:textId="77777777" w:rsidR="00507985" w:rsidRDefault="00507985" w:rsidP="00507985">
      <w:pPr>
        <w:pStyle w:val="InterlineText"/>
        <w:tabs>
          <w:tab w:val="left" w:pos="533"/>
          <w:tab w:val="left" w:pos="1037"/>
          <w:tab w:val="left" w:pos="2591"/>
          <w:tab w:val="left" w:pos="3245"/>
          <w:tab w:val="left" w:pos="4469"/>
          <w:tab w:val="left" w:pos="5513"/>
          <w:tab w:val="left" w:pos="6017"/>
          <w:tab w:val="left" w:pos="7901"/>
        </w:tabs>
      </w:pPr>
      <w:r>
        <w:tab/>
        <w:t>tua</w:t>
      </w:r>
      <w:r w:rsidR="00800AD8">
        <w:tab/>
        <w:t>qemauqaung,</w:t>
      </w:r>
      <w:r w:rsidR="00800AD8">
        <w:tab/>
        <w:t>nu</w:t>
      </w:r>
      <w:r>
        <w:tab/>
        <w:t>setsevung</w:t>
      </w:r>
      <w:r>
        <w:tab/>
        <w:t>itjen</w:t>
      </w:r>
      <w:r>
        <w:tab/>
        <w:t>tua</w:t>
      </w:r>
      <w:r>
        <w:tab/>
        <w:t>nasemalimsim,</w:t>
      </w:r>
      <w:r>
        <w:tab/>
        <w:t>tja</w:t>
      </w:r>
    </w:p>
    <w:p w14:paraId="2766E557" w14:textId="77777777" w:rsidR="00800AD8" w:rsidRDefault="00507985" w:rsidP="00507985">
      <w:pPr>
        <w:pStyle w:val="InterlineGlossWithTrans"/>
        <w:tabs>
          <w:tab w:val="left" w:pos="533"/>
          <w:tab w:val="left" w:pos="1037"/>
          <w:tab w:val="left" w:pos="2591"/>
          <w:tab w:val="left" w:pos="3245"/>
          <w:tab w:val="left" w:pos="4469"/>
          <w:tab w:val="left" w:pos="5513"/>
          <w:tab w:val="left" w:pos="6017"/>
          <w:tab w:val="left" w:pos="7901"/>
        </w:tabs>
      </w:pPr>
      <w:r>
        <w:tab/>
        <w:t>tua</w:t>
      </w:r>
      <w:r w:rsidR="00800AD8">
        <w:tab/>
        <w:t>em=qau-qaung</w:t>
      </w:r>
      <w:r w:rsidR="00800AD8">
        <w:tab/>
        <w:t>nu</w:t>
      </w:r>
      <w:r>
        <w:tab/>
        <w:t>se-tsevung</w:t>
      </w:r>
      <w:r>
        <w:tab/>
        <w:t>itjen</w:t>
      </w:r>
      <w:r>
        <w:tab/>
        <w:t>tua</w:t>
      </w:r>
      <w:r>
        <w:tab/>
        <w:t>na-em=al=simsim</w:t>
      </w:r>
      <w:r>
        <w:tab/>
        <w:t>tja</w:t>
      </w:r>
    </w:p>
    <w:p w14:paraId="3178F8A6" w14:textId="77777777" w:rsidR="00800AD8" w:rsidRDefault="00800AD8" w:rsidP="00507985">
      <w:pPr>
        <w:pStyle w:val="InterlineTransNoFree"/>
        <w:tabs>
          <w:tab w:val="left" w:pos="1037"/>
          <w:tab w:val="left" w:pos="2591"/>
          <w:tab w:val="left" w:pos="3245"/>
          <w:tab w:val="left" w:pos="4469"/>
          <w:tab w:val="left" w:pos="5513"/>
          <w:tab w:val="left" w:pos="6017"/>
          <w:tab w:val="left" w:pos="7901"/>
        </w:tabs>
      </w:pPr>
      <w:r>
        <w:tab/>
      </w:r>
      <w:r>
        <w:rPr>
          <w:smallCaps/>
        </w:rPr>
        <w:t>obl</w:t>
      </w:r>
      <w:r>
        <w:tab/>
      </w:r>
      <w:r>
        <w:rPr>
          <w:smallCaps/>
        </w:rPr>
        <w:t>af</w:t>
      </w:r>
      <w:r>
        <w:t>=</w:t>
      </w:r>
      <w:r>
        <w:rPr>
          <w:smallCaps/>
        </w:rPr>
        <w:t>red</w:t>
      </w:r>
      <w:r>
        <w:t>-cry</w:t>
      </w:r>
      <w:r>
        <w:tab/>
        <w:t>when</w:t>
      </w:r>
      <w:r w:rsidR="00507985">
        <w:tab/>
      </w:r>
      <w:r w:rsidR="00507985">
        <w:rPr>
          <w:smallCaps/>
        </w:rPr>
        <w:t>invol</w:t>
      </w:r>
      <w:r w:rsidR="00507985">
        <w:t>-meet</w:t>
      </w:r>
      <w:r w:rsidR="00507985">
        <w:tab/>
      </w:r>
      <w:r w:rsidR="00507985">
        <w:rPr>
          <w:smallCaps/>
        </w:rPr>
        <w:t>f.</w:t>
      </w:r>
      <w:r w:rsidR="00507985">
        <w:t>we(</w:t>
      </w:r>
      <w:r w:rsidR="00507985">
        <w:rPr>
          <w:smallCaps/>
        </w:rPr>
        <w:t>inc</w:t>
      </w:r>
      <w:r w:rsidR="00507985">
        <w:t>)</w:t>
      </w:r>
      <w:r w:rsidR="00507985">
        <w:tab/>
      </w:r>
      <w:r w:rsidR="00507985">
        <w:rPr>
          <w:smallCaps/>
        </w:rPr>
        <w:t>obl</w:t>
      </w:r>
      <w:r w:rsidR="00507985">
        <w:tab/>
      </w:r>
      <w:r w:rsidR="00507985">
        <w:rPr>
          <w:smallCaps/>
        </w:rPr>
        <w:t>past</w:t>
      </w:r>
      <w:r w:rsidR="00507985">
        <w:t>-</w:t>
      </w:r>
      <w:r w:rsidR="00507985">
        <w:rPr>
          <w:smallCaps/>
        </w:rPr>
        <w:t>af</w:t>
      </w:r>
      <w:r w:rsidR="00507985">
        <w:t>=</w:t>
      </w:r>
      <w:r w:rsidR="00507985">
        <w:rPr>
          <w:smallCaps/>
        </w:rPr>
        <w:t>qal</w:t>
      </w:r>
      <w:r w:rsidR="00507985">
        <w:t>=pity</w:t>
      </w:r>
      <w:r w:rsidR="00507985">
        <w:tab/>
        <w:t>we(</w:t>
      </w:r>
      <w:r w:rsidR="00507985">
        <w:rPr>
          <w:smallCaps/>
        </w:rPr>
        <w:t>inc</w:t>
      </w:r>
      <w:r w:rsidR="00507985">
        <w:t>)</w:t>
      </w:r>
    </w:p>
    <w:p w14:paraId="08E7BB12" w14:textId="77777777" w:rsidR="00507985" w:rsidRDefault="00800AD8" w:rsidP="00507985">
      <w:pPr>
        <w:pStyle w:val="InterlineText"/>
        <w:tabs>
          <w:tab w:val="left" w:pos="533"/>
          <w:tab w:val="left" w:pos="2627"/>
          <w:tab w:val="left" w:pos="3491"/>
          <w:tab w:val="left" w:pos="4865"/>
          <w:tab w:val="left" w:pos="5729"/>
        </w:tabs>
      </w:pPr>
      <w:r>
        <w:tab/>
        <w:t>paseqeîingaw</w:t>
      </w:r>
      <w:r>
        <w:tab/>
        <w:t>tja</w:t>
      </w:r>
      <w:r w:rsidR="00507985">
        <w:tab/>
        <w:t>tjiakaw</w:t>
      </w:r>
      <w:r w:rsidR="00507985">
        <w:tab/>
        <w:t>tja</w:t>
      </w:r>
      <w:r w:rsidR="00507985">
        <w:tab/>
        <w:t>pakavaîutaw.</w:t>
      </w:r>
    </w:p>
    <w:p w14:paraId="3D004EF2" w14:textId="77777777" w:rsidR="00800AD8" w:rsidRDefault="00800AD8" w:rsidP="00507985">
      <w:pPr>
        <w:pStyle w:val="InterlineGlossWithTrans"/>
        <w:tabs>
          <w:tab w:val="left" w:pos="533"/>
          <w:tab w:val="left" w:pos="2627"/>
          <w:tab w:val="left" w:pos="3491"/>
          <w:tab w:val="left" w:pos="4865"/>
          <w:tab w:val="left" w:pos="5729"/>
        </w:tabs>
      </w:pPr>
      <w:r>
        <w:tab/>
        <w:t>pa-se-qeîing-aw</w:t>
      </w:r>
      <w:r>
        <w:tab/>
        <w:t>tja</w:t>
      </w:r>
      <w:r w:rsidR="00507985">
        <w:tab/>
        <w:t>tjiak-aw</w:t>
      </w:r>
      <w:r w:rsidR="00507985">
        <w:tab/>
        <w:t>tja</w:t>
      </w:r>
      <w:r w:rsidR="00507985">
        <w:tab/>
        <w:t>pa-ka-vaîut-aw</w:t>
      </w:r>
    </w:p>
    <w:p w14:paraId="4FE1769A" w14:textId="77777777" w:rsidR="00800AD8" w:rsidRDefault="00800AD8" w:rsidP="00507985">
      <w:pPr>
        <w:pStyle w:val="InterlineTrans"/>
        <w:tabs>
          <w:tab w:val="left" w:pos="533"/>
          <w:tab w:val="left" w:pos="2627"/>
          <w:tab w:val="left" w:pos="3491"/>
          <w:tab w:val="left" w:pos="4865"/>
          <w:tab w:val="left" w:pos="5729"/>
        </w:tabs>
      </w:pPr>
      <w:r>
        <w:tab/>
        <w:t>cause-</w:t>
      </w:r>
      <w:r>
        <w:rPr>
          <w:smallCaps/>
        </w:rPr>
        <w:t>invol</w:t>
      </w:r>
      <w:r>
        <w:t>-save-</w:t>
      </w:r>
      <w:r>
        <w:rPr>
          <w:smallCaps/>
        </w:rPr>
        <w:t>lf</w:t>
      </w:r>
      <w:r>
        <w:tab/>
        <w:t>we(</w:t>
      </w:r>
      <w:r>
        <w:rPr>
          <w:smallCaps/>
        </w:rPr>
        <w:t>inc</w:t>
      </w:r>
      <w:r>
        <w:t>)</w:t>
      </w:r>
      <w:r w:rsidR="00507985">
        <w:tab/>
        <w:t>hold.hand-</w:t>
      </w:r>
      <w:r w:rsidR="00507985">
        <w:rPr>
          <w:smallCaps/>
        </w:rPr>
        <w:t>lf</w:t>
      </w:r>
      <w:r w:rsidR="00507985">
        <w:tab/>
        <w:t>we(</w:t>
      </w:r>
      <w:r w:rsidR="00507985">
        <w:rPr>
          <w:smallCaps/>
        </w:rPr>
        <w:t>inc</w:t>
      </w:r>
      <w:r w:rsidR="00507985">
        <w:t>)</w:t>
      </w:r>
      <w:r w:rsidR="00507985">
        <w:tab/>
        <w:t>cause-</w:t>
      </w:r>
      <w:r w:rsidR="00507985">
        <w:rPr>
          <w:smallCaps/>
        </w:rPr>
        <w:t>stat</w:t>
      </w:r>
      <w:r w:rsidR="00507985">
        <w:t>-alive-</w:t>
      </w:r>
      <w:r w:rsidR="00507985">
        <w:rPr>
          <w:smallCaps/>
        </w:rPr>
        <w:t>lf</w:t>
      </w:r>
    </w:p>
    <w:p w14:paraId="178FBFE0" w14:textId="77777777" w:rsidR="00800AD8" w:rsidRDefault="00800AD8">
      <w:pPr>
        <w:pStyle w:val="InterlineFree"/>
      </w:pPr>
      <w:r>
        <w:t>If we meet those who are suffering, if we meet those who are crying, if we meet those who are in trouble, let us save, lead and help them.</w:t>
      </w:r>
    </w:p>
    <w:p w14:paraId="00C0A442" w14:textId="77777777" w:rsidR="00507985" w:rsidRDefault="00DC1AE0" w:rsidP="00507985">
      <w:pPr>
        <w:pStyle w:val="InterlineText"/>
        <w:tabs>
          <w:tab w:val="left" w:pos="533"/>
          <w:tab w:val="left" w:pos="1637"/>
          <w:tab w:val="left" w:pos="1901"/>
          <w:tab w:val="left" w:pos="2345"/>
          <w:tab w:val="left" w:pos="2939"/>
          <w:tab w:val="left" w:pos="3503"/>
          <w:tab w:val="left" w:pos="4817"/>
          <w:tab w:val="left" w:pos="5321"/>
          <w:tab w:val="left" w:pos="6110"/>
          <w:tab w:val="left" w:pos="6599"/>
          <w:tab w:val="left" w:pos="7508"/>
        </w:tabs>
      </w:pPr>
      <w:r w:rsidRPr="003A1D48">
        <w:rPr>
          <w:rStyle w:val="InterlineTextNumChar"/>
        </w:rPr>
        <w:t>026</w:t>
      </w:r>
      <w:r w:rsidR="00800AD8">
        <w:tab/>
        <w:t>aitsu</w:t>
      </w:r>
      <w:r w:rsidR="00800AD8">
        <w:tab/>
        <w:t>a</w:t>
      </w:r>
      <w:r w:rsidR="00800AD8">
        <w:tab/>
        <w:t>ini</w:t>
      </w:r>
      <w:r w:rsidR="00800AD8">
        <w:tab/>
        <w:t>anan</w:t>
      </w:r>
      <w:r w:rsidR="00800AD8">
        <w:tab/>
        <w:t>ka</w:t>
      </w:r>
      <w:r w:rsidR="00507985">
        <w:tab/>
        <w:t>sekeîang</w:t>
      </w:r>
      <w:r w:rsidR="00507985">
        <w:tab/>
        <w:t>tua</w:t>
      </w:r>
      <w:r w:rsidR="00507985">
        <w:tab/>
        <w:t>kai</w:t>
      </w:r>
      <w:r w:rsidR="00507985">
        <w:tab/>
        <w:t>nua</w:t>
      </w:r>
      <w:r w:rsidR="00507985">
        <w:tab/>
        <w:t>Tsemas,</w:t>
      </w:r>
      <w:r w:rsidR="00507985">
        <w:tab/>
        <w:t>tja</w:t>
      </w:r>
    </w:p>
    <w:p w14:paraId="796A2E12" w14:textId="77777777" w:rsidR="00800AD8" w:rsidRDefault="00800AD8" w:rsidP="00507985">
      <w:pPr>
        <w:pStyle w:val="InterlineGlossWithTrans"/>
        <w:tabs>
          <w:tab w:val="left" w:pos="533"/>
          <w:tab w:val="left" w:pos="1637"/>
          <w:tab w:val="left" w:pos="1901"/>
          <w:tab w:val="left" w:pos="2345"/>
          <w:tab w:val="left" w:pos="2939"/>
          <w:tab w:val="left" w:pos="3503"/>
          <w:tab w:val="left" w:pos="4817"/>
          <w:tab w:val="left" w:pos="5321"/>
          <w:tab w:val="left" w:pos="6110"/>
          <w:tab w:val="left" w:pos="6599"/>
          <w:tab w:val="left" w:pos="7508"/>
        </w:tabs>
      </w:pPr>
      <w:r>
        <w:tab/>
        <w:t>a-i-tsu</w:t>
      </w:r>
      <w:r>
        <w:tab/>
        <w:t>a</w:t>
      </w:r>
      <w:r>
        <w:tab/>
        <w:t>ini</w:t>
      </w:r>
      <w:r>
        <w:tab/>
        <w:t>anan</w:t>
      </w:r>
      <w:r>
        <w:tab/>
        <w:t>ka</w:t>
      </w:r>
      <w:r w:rsidR="00507985">
        <w:tab/>
        <w:t>se-keîang</w:t>
      </w:r>
      <w:r w:rsidR="00507985">
        <w:tab/>
        <w:t>tua</w:t>
      </w:r>
      <w:r w:rsidR="00507985">
        <w:tab/>
        <w:t>kai</w:t>
      </w:r>
      <w:r w:rsidR="00507985">
        <w:tab/>
        <w:t>nua</w:t>
      </w:r>
      <w:r w:rsidR="00507985">
        <w:tab/>
        <w:t>Tsemas</w:t>
      </w:r>
      <w:r w:rsidR="00507985">
        <w:tab/>
        <w:t>tja</w:t>
      </w:r>
    </w:p>
    <w:p w14:paraId="79766E49" w14:textId="77777777" w:rsidR="00800AD8" w:rsidRDefault="00800AD8" w:rsidP="00507985">
      <w:pPr>
        <w:pStyle w:val="InterlineTransNoFree"/>
        <w:tabs>
          <w:tab w:val="left" w:pos="1637"/>
          <w:tab w:val="left" w:pos="1901"/>
          <w:tab w:val="left" w:pos="2345"/>
          <w:tab w:val="left" w:pos="2939"/>
          <w:tab w:val="left" w:pos="3503"/>
          <w:tab w:val="left" w:pos="4817"/>
          <w:tab w:val="left" w:pos="5321"/>
          <w:tab w:val="left" w:pos="6110"/>
          <w:tab w:val="left" w:pos="6599"/>
          <w:tab w:val="left" w:pos="7508"/>
        </w:tabs>
      </w:pPr>
      <w:r>
        <w:tab/>
      </w:r>
      <w:r>
        <w:rPr>
          <w:smallCaps/>
        </w:rPr>
        <w:t>c-loc</w:t>
      </w:r>
      <w:r>
        <w:t>-this</w:t>
      </w:r>
      <w:r>
        <w:rPr>
          <w:smallCaps/>
        </w:rPr>
        <w:tab/>
        <w:t>c</w:t>
      </w:r>
      <w:r>
        <w:rPr>
          <w:smallCaps/>
        </w:rPr>
        <w:tab/>
      </w:r>
      <w:r>
        <w:t>not</w:t>
      </w:r>
      <w:r>
        <w:tab/>
        <w:t>still</w:t>
      </w:r>
      <w:r>
        <w:tab/>
        <w:t>after</w:t>
      </w:r>
      <w:r w:rsidR="00507985">
        <w:tab/>
      </w:r>
      <w:r w:rsidR="00507985">
        <w:rPr>
          <w:smallCaps/>
        </w:rPr>
        <w:t>invol</w:t>
      </w:r>
      <w:r w:rsidR="00507985">
        <w:t>-know</w:t>
      </w:r>
      <w:r w:rsidR="00507985">
        <w:tab/>
      </w:r>
      <w:r w:rsidR="00507985">
        <w:rPr>
          <w:smallCaps/>
        </w:rPr>
        <w:t>obl</w:t>
      </w:r>
      <w:r w:rsidR="00507985">
        <w:tab/>
        <w:t>speech</w:t>
      </w:r>
      <w:r w:rsidR="00507985">
        <w:tab/>
        <w:t>of</w:t>
      </w:r>
      <w:r w:rsidR="00507985">
        <w:tab/>
        <w:t>God</w:t>
      </w:r>
      <w:r w:rsidR="00507985">
        <w:tab/>
        <w:t>we(</w:t>
      </w:r>
      <w:r w:rsidR="00507985">
        <w:rPr>
          <w:smallCaps/>
        </w:rPr>
        <w:t>inc</w:t>
      </w:r>
      <w:r w:rsidR="00507985">
        <w:t>)</w:t>
      </w:r>
    </w:p>
    <w:p w14:paraId="4F71D4BD" w14:textId="77777777" w:rsidR="00507985" w:rsidRDefault="00800AD8" w:rsidP="00507985">
      <w:pPr>
        <w:pStyle w:val="InterlineText"/>
        <w:tabs>
          <w:tab w:val="left" w:pos="533"/>
          <w:tab w:val="left" w:pos="1907"/>
          <w:tab w:val="left" w:pos="2171"/>
          <w:tab w:val="left" w:pos="3155"/>
          <w:tab w:val="left" w:pos="4274"/>
          <w:tab w:val="left" w:pos="4973"/>
          <w:tab w:val="left" w:pos="6167"/>
        </w:tabs>
      </w:pPr>
      <w:r>
        <w:tab/>
        <w:t>tjiakaw</w:t>
      </w:r>
      <w:r>
        <w:tab/>
        <w:t>a</w:t>
      </w:r>
      <w:r w:rsidR="00507985">
        <w:tab/>
        <w:t>pasa</w:t>
      </w:r>
      <w:r w:rsidR="00507985">
        <w:tab/>
        <w:t>tjaiqayaw</w:t>
      </w:r>
      <w:r w:rsidR="00507985">
        <w:tab/>
        <w:t>tjai</w:t>
      </w:r>
      <w:r w:rsidR="00507985">
        <w:tab/>
        <w:t>Yisu-sama,</w:t>
      </w:r>
      <w:r w:rsidR="00507985">
        <w:tab/>
        <w:t>uîa</w:t>
      </w:r>
    </w:p>
    <w:p w14:paraId="5CFB37FE" w14:textId="77777777" w:rsidR="00800AD8" w:rsidRDefault="00800AD8" w:rsidP="00507985">
      <w:pPr>
        <w:pStyle w:val="InterlineGlossWithTrans"/>
        <w:tabs>
          <w:tab w:val="left" w:pos="533"/>
          <w:tab w:val="left" w:pos="1907"/>
          <w:tab w:val="left" w:pos="2171"/>
          <w:tab w:val="left" w:pos="3155"/>
          <w:tab w:val="left" w:pos="4274"/>
          <w:tab w:val="left" w:pos="4973"/>
          <w:tab w:val="left" w:pos="6167"/>
        </w:tabs>
      </w:pPr>
      <w:r>
        <w:tab/>
        <w:t>tjiak-aw</w:t>
      </w:r>
      <w:r>
        <w:tab/>
        <w:t>a</w:t>
      </w:r>
      <w:r w:rsidR="00507985">
        <w:tab/>
        <w:t>pa-sa</w:t>
      </w:r>
      <w:r w:rsidR="00507985">
        <w:tab/>
        <w:t>tjai-qayaw</w:t>
      </w:r>
      <w:r w:rsidR="00507985">
        <w:tab/>
        <w:t>tjai</w:t>
      </w:r>
      <w:r w:rsidR="00507985">
        <w:tab/>
        <w:t>Yisu-sama</w:t>
      </w:r>
      <w:r w:rsidR="00507985">
        <w:tab/>
        <w:t>uîa</w:t>
      </w:r>
    </w:p>
    <w:p w14:paraId="2C9FE33E" w14:textId="77777777" w:rsidR="00800AD8" w:rsidRDefault="00800AD8" w:rsidP="00507985">
      <w:pPr>
        <w:pStyle w:val="InterlineTransNoFree"/>
        <w:tabs>
          <w:tab w:val="left" w:pos="1907"/>
          <w:tab w:val="left" w:pos="2171"/>
          <w:tab w:val="left" w:pos="3155"/>
          <w:tab w:val="left" w:pos="4274"/>
          <w:tab w:val="left" w:pos="4973"/>
          <w:tab w:val="left" w:pos="6167"/>
        </w:tabs>
        <w:rPr>
          <w:smallCaps/>
        </w:rPr>
      </w:pPr>
      <w:r>
        <w:tab/>
        <w:t>hold.hand-</w:t>
      </w:r>
      <w:r>
        <w:rPr>
          <w:smallCaps/>
        </w:rPr>
        <w:t>lf</w:t>
      </w:r>
      <w:r>
        <w:rPr>
          <w:smallCaps/>
        </w:rPr>
        <w:tab/>
        <w:t>c</w:t>
      </w:r>
      <w:r w:rsidR="00507985">
        <w:tab/>
        <w:t>cause-go</w:t>
      </w:r>
      <w:r w:rsidR="00507985">
        <w:tab/>
      </w:r>
      <w:r w:rsidR="00507985">
        <w:rPr>
          <w:smallCaps/>
        </w:rPr>
        <w:t>obl</w:t>
      </w:r>
      <w:r w:rsidR="00507985">
        <w:t>-front</w:t>
      </w:r>
      <w:r w:rsidR="00507985">
        <w:tab/>
      </w:r>
      <w:r w:rsidR="00507985">
        <w:rPr>
          <w:smallCaps/>
        </w:rPr>
        <w:t>obl</w:t>
      </w:r>
      <w:r w:rsidR="00507985">
        <w:t>.</w:t>
      </w:r>
      <w:r w:rsidR="00507985" w:rsidRPr="001E164C">
        <w:rPr>
          <w:smallCaps/>
        </w:rPr>
        <w:t>h</w:t>
      </w:r>
      <w:r w:rsidR="00507985">
        <w:tab/>
        <w:t>Jesus-</w:t>
      </w:r>
      <w:r w:rsidR="00507985" w:rsidRPr="001E164C">
        <w:rPr>
          <w:smallCaps/>
        </w:rPr>
        <w:t>h</w:t>
      </w:r>
      <w:r w:rsidR="00507985">
        <w:tab/>
        <w:t>so.that</w:t>
      </w:r>
    </w:p>
    <w:p w14:paraId="0CDD7E72" w14:textId="77777777" w:rsidR="00507985" w:rsidRDefault="00800AD8" w:rsidP="00507985">
      <w:pPr>
        <w:pStyle w:val="InterlineText"/>
        <w:tabs>
          <w:tab w:val="left" w:pos="533"/>
          <w:tab w:val="left" w:pos="3392"/>
        </w:tabs>
      </w:pPr>
      <w:r>
        <w:tab/>
        <w:t>namapaseqeîing</w:t>
      </w:r>
      <w:r w:rsidR="00507985">
        <w:tab/>
        <w:t>tiamadju.</w:t>
      </w:r>
    </w:p>
    <w:p w14:paraId="28488261" w14:textId="77777777" w:rsidR="00800AD8" w:rsidRDefault="00800AD8" w:rsidP="00507985">
      <w:pPr>
        <w:pStyle w:val="InterlineGlossWithTrans"/>
        <w:tabs>
          <w:tab w:val="left" w:pos="533"/>
          <w:tab w:val="left" w:pos="3392"/>
        </w:tabs>
      </w:pPr>
      <w:r>
        <w:tab/>
        <w:t>na-ma-pa-se-qeîing</w:t>
      </w:r>
      <w:r w:rsidR="00507985">
        <w:tab/>
        <w:t>ti-a-madju</w:t>
      </w:r>
    </w:p>
    <w:p w14:paraId="00BE881A" w14:textId="77777777" w:rsidR="00800AD8" w:rsidRDefault="00800AD8" w:rsidP="00507985">
      <w:pPr>
        <w:pStyle w:val="InterlineTrans"/>
        <w:tabs>
          <w:tab w:val="left" w:pos="533"/>
          <w:tab w:val="left" w:pos="3392"/>
        </w:tabs>
      </w:pPr>
      <w:r>
        <w:tab/>
      </w:r>
      <w:r>
        <w:rPr>
          <w:smallCaps/>
        </w:rPr>
        <w:t>past</w:t>
      </w:r>
      <w:r>
        <w:t>-</w:t>
      </w:r>
      <w:r>
        <w:rPr>
          <w:smallCaps/>
        </w:rPr>
        <w:t>stat</w:t>
      </w:r>
      <w:r>
        <w:t>-cause-</w:t>
      </w:r>
      <w:r>
        <w:rPr>
          <w:smallCaps/>
        </w:rPr>
        <w:t>invol</w:t>
      </w:r>
      <w:r>
        <w:t>-save</w:t>
      </w:r>
      <w:r w:rsidR="00507985">
        <w:tab/>
      </w:r>
      <w:r w:rsidR="00507985">
        <w:rPr>
          <w:smallCaps/>
        </w:rPr>
        <w:t>f</w:t>
      </w:r>
      <w:r w:rsidR="00507985">
        <w:t>-</w:t>
      </w:r>
      <w:r w:rsidR="00507985">
        <w:rPr>
          <w:smallCaps/>
        </w:rPr>
        <w:t>pl</w:t>
      </w:r>
      <w:r w:rsidR="00507985">
        <w:t>-</w:t>
      </w:r>
      <w:r w:rsidR="00507985">
        <w:rPr>
          <w:smallCaps/>
        </w:rPr>
        <w:t>3rd</w:t>
      </w:r>
      <w:r w:rsidR="00507985">
        <w:t>.</w:t>
      </w:r>
      <w:r w:rsidR="00507985">
        <w:rPr>
          <w:smallCaps/>
        </w:rPr>
        <w:t>pers</w:t>
      </w:r>
    </w:p>
    <w:p w14:paraId="2877FE27" w14:textId="77777777" w:rsidR="00800AD8" w:rsidRDefault="00800AD8">
      <w:pPr>
        <w:pStyle w:val="InterlineFree"/>
      </w:pPr>
      <w:r>
        <w:t>Let us lead to Jesus those who do not yet know the word of God, so that they may be saved.</w:t>
      </w:r>
    </w:p>
    <w:p w14:paraId="1E5DD432" w14:textId="77777777" w:rsidR="00A32C7F" w:rsidRDefault="00DC1AE0" w:rsidP="00A32C7F">
      <w:pPr>
        <w:pStyle w:val="InterlineText"/>
        <w:tabs>
          <w:tab w:val="left" w:pos="533"/>
          <w:tab w:val="left" w:pos="1187"/>
          <w:tab w:val="left" w:pos="3986"/>
          <w:tab w:val="left" w:pos="5030"/>
          <w:tab w:val="left" w:pos="6374"/>
          <w:tab w:val="left" w:pos="6863"/>
        </w:tabs>
      </w:pPr>
      <w:r w:rsidRPr="003A1D48">
        <w:rPr>
          <w:rStyle w:val="InterlineTextNumChar"/>
        </w:rPr>
        <w:t>027</w:t>
      </w:r>
      <w:r w:rsidR="00800AD8">
        <w:tab/>
        <w:t>nu</w:t>
      </w:r>
      <w:r w:rsidR="00800AD8">
        <w:tab/>
        <w:t>namayatutsu</w:t>
      </w:r>
      <w:r w:rsidR="00A32C7F">
        <w:tab/>
        <w:t>itjen</w:t>
      </w:r>
      <w:r w:rsidR="00A32C7F">
        <w:tab/>
        <w:t>mana</w:t>
      </w:r>
      <w:r w:rsidR="00A32C7F">
        <w:tab/>
        <w:t>uri</w:t>
      </w:r>
      <w:r w:rsidR="00A32C7F">
        <w:tab/>
        <w:t>napasusu</w:t>
      </w:r>
    </w:p>
    <w:p w14:paraId="10A23FB9" w14:textId="77777777" w:rsidR="00800AD8" w:rsidRDefault="00800AD8" w:rsidP="00A32C7F">
      <w:pPr>
        <w:pStyle w:val="InterlineGlossWithTrans"/>
        <w:tabs>
          <w:tab w:val="left" w:pos="533"/>
          <w:tab w:val="left" w:pos="1187"/>
          <w:tab w:val="left" w:pos="3986"/>
          <w:tab w:val="left" w:pos="5030"/>
          <w:tab w:val="left" w:pos="6374"/>
          <w:tab w:val="left" w:pos="6863"/>
        </w:tabs>
      </w:pPr>
      <w:r>
        <w:tab/>
        <w:t>nu</w:t>
      </w:r>
      <w:r>
        <w:tab/>
        <w:t>na-ma-aya-tu-tsu</w:t>
      </w:r>
      <w:r w:rsidR="00A32C7F">
        <w:tab/>
        <w:t>itjen</w:t>
      </w:r>
      <w:r w:rsidR="00A32C7F">
        <w:tab/>
        <w:t>ma-avan-a</w:t>
      </w:r>
      <w:r w:rsidR="00A32C7F">
        <w:tab/>
        <w:t>uri</w:t>
      </w:r>
      <w:r w:rsidR="00A32C7F">
        <w:tab/>
        <w:t>na-pa-susu</w:t>
      </w:r>
    </w:p>
    <w:p w14:paraId="3B7344DB" w14:textId="77777777" w:rsidR="00800AD8" w:rsidRDefault="00800AD8" w:rsidP="00A32C7F">
      <w:pPr>
        <w:pStyle w:val="InterlineTransNoFree"/>
        <w:tabs>
          <w:tab w:val="left" w:pos="1187"/>
          <w:tab w:val="left" w:pos="3986"/>
          <w:tab w:val="left" w:pos="5030"/>
          <w:tab w:val="left" w:pos="6374"/>
          <w:tab w:val="left" w:pos="6863"/>
        </w:tabs>
      </w:pPr>
      <w:r>
        <w:tab/>
        <w:t>when</w:t>
      </w:r>
      <w:r>
        <w:tab/>
      </w:r>
      <w:r>
        <w:rPr>
          <w:smallCaps/>
        </w:rPr>
        <w:t>past</w:t>
      </w:r>
      <w:r>
        <w:t>-</w:t>
      </w:r>
      <w:r>
        <w:rPr>
          <w:smallCaps/>
        </w:rPr>
        <w:t>stat</w:t>
      </w:r>
      <w:r>
        <w:t>-be.thus-alike-this</w:t>
      </w:r>
      <w:r w:rsidR="00A32C7F">
        <w:tab/>
      </w:r>
      <w:r w:rsidR="00A32C7F">
        <w:rPr>
          <w:smallCaps/>
        </w:rPr>
        <w:t>f.</w:t>
      </w:r>
      <w:r w:rsidR="00A32C7F">
        <w:t>we(</w:t>
      </w:r>
      <w:r w:rsidR="00A32C7F">
        <w:rPr>
          <w:smallCaps/>
        </w:rPr>
        <w:t>inc</w:t>
      </w:r>
      <w:r w:rsidR="00A32C7F">
        <w:t>)</w:t>
      </w:r>
      <w:r w:rsidR="00A32C7F">
        <w:tab/>
      </w:r>
      <w:r w:rsidR="00A32C7F">
        <w:rPr>
          <w:smallCaps/>
        </w:rPr>
        <w:t>stat</w:t>
      </w:r>
      <w:r w:rsidR="00A32C7F">
        <w:t>-exact-?</w:t>
      </w:r>
      <w:r w:rsidR="00A32C7F">
        <w:tab/>
        <w:t>will</w:t>
      </w:r>
      <w:r w:rsidR="00A32C7F">
        <w:tab/>
      </w:r>
      <w:r w:rsidR="00A32C7F">
        <w:rPr>
          <w:smallCaps/>
        </w:rPr>
        <w:t>past</w:t>
      </w:r>
      <w:r w:rsidR="00A32C7F">
        <w:t>-cause-proceed</w:t>
      </w:r>
    </w:p>
    <w:p w14:paraId="502560EF" w14:textId="77777777" w:rsidR="00A32C7F" w:rsidRDefault="00800AD8" w:rsidP="00FA7C99">
      <w:pPr>
        <w:pStyle w:val="InterlineText"/>
        <w:tabs>
          <w:tab w:val="left" w:pos="533"/>
          <w:tab w:val="left" w:pos="1577"/>
          <w:tab w:val="left" w:pos="2081"/>
          <w:tab w:val="left" w:pos="2870"/>
          <w:tab w:val="left" w:pos="3209"/>
          <w:tab w:val="left" w:pos="4403"/>
        </w:tabs>
      </w:pPr>
      <w:r>
        <w:tab/>
        <w:t>itjen</w:t>
      </w:r>
      <w:r>
        <w:tab/>
        <w:t>tua</w:t>
      </w:r>
      <w:r w:rsidR="00A32C7F">
        <w:tab/>
        <w:t>kai</w:t>
      </w:r>
      <w:r w:rsidR="00A32C7F">
        <w:tab/>
        <w:t>ni</w:t>
      </w:r>
      <w:r w:rsidR="00A32C7F">
        <w:tab/>
        <w:t>Yisu-sama.</w:t>
      </w:r>
    </w:p>
    <w:p w14:paraId="45048B0A" w14:textId="77777777" w:rsidR="00800AD8" w:rsidRDefault="00800AD8" w:rsidP="00FA7C99">
      <w:pPr>
        <w:pStyle w:val="InterlineGlossWithTrans"/>
        <w:tabs>
          <w:tab w:val="left" w:pos="533"/>
          <w:tab w:val="left" w:pos="1577"/>
          <w:tab w:val="left" w:pos="2081"/>
          <w:tab w:val="left" w:pos="2870"/>
          <w:tab w:val="left" w:pos="3209"/>
          <w:tab w:val="left" w:pos="4403"/>
        </w:tabs>
      </w:pPr>
      <w:r>
        <w:tab/>
        <w:t>itjen</w:t>
      </w:r>
      <w:r>
        <w:tab/>
        <w:t>tua</w:t>
      </w:r>
      <w:r w:rsidR="00A32C7F">
        <w:tab/>
        <w:t>kai</w:t>
      </w:r>
      <w:r w:rsidR="00A32C7F">
        <w:tab/>
        <w:t>ni</w:t>
      </w:r>
      <w:r w:rsidR="00A32C7F">
        <w:tab/>
        <w:t>Yisu-sama</w:t>
      </w:r>
    </w:p>
    <w:p w14:paraId="5A56CCC8" w14:textId="77777777" w:rsidR="00800AD8" w:rsidRDefault="00800AD8" w:rsidP="00FA7C99">
      <w:pPr>
        <w:pStyle w:val="InterlineTransNoFree"/>
        <w:tabs>
          <w:tab w:val="left" w:pos="1577"/>
          <w:tab w:val="left" w:pos="2081"/>
          <w:tab w:val="left" w:pos="2870"/>
          <w:tab w:val="left" w:pos="3209"/>
          <w:tab w:val="right" w:pos="8789"/>
        </w:tabs>
      </w:pPr>
      <w:r>
        <w:tab/>
      </w:r>
      <w:r>
        <w:rPr>
          <w:smallCaps/>
        </w:rPr>
        <w:t>f.</w:t>
      </w:r>
      <w:r>
        <w:t>we(</w:t>
      </w:r>
      <w:r>
        <w:rPr>
          <w:smallCaps/>
        </w:rPr>
        <w:t>inc</w:t>
      </w:r>
      <w:r>
        <w:t>)</w:t>
      </w:r>
      <w:r>
        <w:tab/>
      </w:r>
      <w:r>
        <w:rPr>
          <w:smallCaps/>
        </w:rPr>
        <w:t>obl</w:t>
      </w:r>
      <w:r w:rsidR="00A32C7F">
        <w:tab/>
        <w:t>speech</w:t>
      </w:r>
      <w:r w:rsidR="00A32C7F">
        <w:tab/>
        <w:t>of</w:t>
      </w:r>
      <w:r w:rsidR="00A32C7F">
        <w:tab/>
        <w:t>Jesus-</w:t>
      </w:r>
      <w:r w:rsidR="00A32C7F" w:rsidRPr="001E164C">
        <w:rPr>
          <w:smallCaps/>
        </w:rPr>
        <w:t>h</w:t>
      </w:r>
      <w:r w:rsidR="00A32C7F">
        <w:rPr>
          <w:smallCaps/>
        </w:rPr>
        <w:tab/>
      </w:r>
      <w:r w:rsidR="00FA7C99">
        <w:t>If we do this we will fulfil the words of Jesus.</w:t>
      </w:r>
    </w:p>
    <w:p w14:paraId="4EFAFFCE" w14:textId="77777777" w:rsidR="00A32C7F" w:rsidRDefault="00DC1AE0" w:rsidP="00A32C7F">
      <w:pPr>
        <w:pStyle w:val="InterlineText"/>
        <w:tabs>
          <w:tab w:val="left" w:pos="533"/>
          <w:tab w:val="left" w:pos="2117"/>
          <w:tab w:val="left" w:pos="2621"/>
          <w:tab w:val="left" w:pos="3455"/>
          <w:tab w:val="left" w:pos="5399"/>
          <w:tab w:val="left" w:pos="5873"/>
          <w:tab w:val="left" w:pos="7187"/>
          <w:tab w:val="left" w:pos="7451"/>
        </w:tabs>
      </w:pPr>
      <w:r w:rsidRPr="003A1D48">
        <w:rPr>
          <w:rStyle w:val="InterlineTextNumChar"/>
        </w:rPr>
        <w:t>028</w:t>
      </w:r>
      <w:r w:rsidR="00800AD8">
        <w:tab/>
        <w:t>kiîivaku</w:t>
      </w:r>
      <w:r w:rsidR="00800AD8">
        <w:tab/>
        <w:t>tua</w:t>
      </w:r>
      <w:r w:rsidR="00800AD8">
        <w:tab/>
        <w:t>su</w:t>
      </w:r>
      <w:r w:rsidR="00A32C7F">
        <w:tab/>
        <w:t>îaqediqedi,</w:t>
      </w:r>
      <w:r w:rsidR="00A32C7F">
        <w:tab/>
        <w:t>aya</w:t>
      </w:r>
      <w:r w:rsidR="00A32C7F">
        <w:tab/>
        <w:t>tjanuitjen</w:t>
      </w:r>
      <w:r w:rsidR="00A32C7F">
        <w:tab/>
        <w:t>a</w:t>
      </w:r>
      <w:r w:rsidR="00A32C7F">
        <w:tab/>
        <w:t>mapuîat.</w:t>
      </w:r>
    </w:p>
    <w:p w14:paraId="0E3451F0" w14:textId="77777777" w:rsidR="00800AD8" w:rsidRDefault="00800AD8" w:rsidP="00A32C7F">
      <w:pPr>
        <w:pStyle w:val="InterlineGlossWithTrans"/>
        <w:tabs>
          <w:tab w:val="left" w:pos="533"/>
          <w:tab w:val="left" w:pos="2117"/>
          <w:tab w:val="left" w:pos="2621"/>
          <w:tab w:val="left" w:pos="3455"/>
          <w:tab w:val="left" w:pos="5399"/>
          <w:tab w:val="left" w:pos="5873"/>
          <w:tab w:val="left" w:pos="7187"/>
          <w:tab w:val="left" w:pos="7451"/>
        </w:tabs>
      </w:pPr>
      <w:r>
        <w:tab/>
        <w:t>ki-îivak-u</w:t>
      </w:r>
      <w:r>
        <w:tab/>
        <w:t>tua</w:t>
      </w:r>
      <w:r>
        <w:tab/>
        <w:t>su</w:t>
      </w:r>
      <w:r w:rsidR="00A32C7F">
        <w:tab/>
        <w:t>îa-qedi-qedi</w:t>
      </w:r>
      <w:r w:rsidR="00A32C7F">
        <w:tab/>
        <w:t>aya</w:t>
      </w:r>
      <w:r w:rsidR="00A32C7F">
        <w:tab/>
        <w:t>tjanu-itjen</w:t>
      </w:r>
      <w:r w:rsidR="00A32C7F">
        <w:tab/>
        <w:t>a</w:t>
      </w:r>
      <w:r w:rsidR="00A32C7F">
        <w:tab/>
        <w:t>ma-puîat</w:t>
      </w:r>
    </w:p>
    <w:p w14:paraId="08381E56" w14:textId="77777777" w:rsidR="00800AD8" w:rsidRDefault="00800AD8" w:rsidP="00A32C7F">
      <w:pPr>
        <w:pStyle w:val="InterlineTrans"/>
        <w:tabs>
          <w:tab w:val="left" w:pos="533"/>
          <w:tab w:val="left" w:pos="2117"/>
          <w:tab w:val="left" w:pos="2621"/>
          <w:tab w:val="left" w:pos="3455"/>
          <w:tab w:val="left" w:pos="5399"/>
          <w:tab w:val="left" w:pos="5873"/>
          <w:tab w:val="left" w:pos="7187"/>
          <w:tab w:val="left" w:pos="7451"/>
        </w:tabs>
      </w:pPr>
      <w:r>
        <w:tab/>
        <w:t>do-care.for-</w:t>
      </w:r>
      <w:r>
        <w:rPr>
          <w:smallCaps/>
        </w:rPr>
        <w:t>imp</w:t>
      </w:r>
      <w:r>
        <w:tab/>
      </w:r>
      <w:r>
        <w:rPr>
          <w:smallCaps/>
        </w:rPr>
        <w:t>obl</w:t>
      </w:r>
      <w:r>
        <w:tab/>
        <w:t>your(</w:t>
      </w:r>
      <w:r>
        <w:rPr>
          <w:smallCaps/>
        </w:rPr>
        <w:t>s</w:t>
      </w:r>
      <w:r>
        <w:t>)</w:t>
      </w:r>
      <w:r w:rsidR="00A32C7F">
        <w:tab/>
        <w:t>class-</w:t>
      </w:r>
      <w:r w:rsidR="00A32C7F">
        <w:rPr>
          <w:smallCaps/>
        </w:rPr>
        <w:t>red</w:t>
      </w:r>
      <w:r w:rsidR="00A32C7F">
        <w:t>-boundary</w:t>
      </w:r>
      <w:r w:rsidR="00A32C7F">
        <w:tab/>
        <w:t>say</w:t>
      </w:r>
      <w:r w:rsidR="00A32C7F">
        <w:tab/>
      </w:r>
      <w:r w:rsidR="00A32C7F">
        <w:rPr>
          <w:smallCaps/>
        </w:rPr>
        <w:t>obl</w:t>
      </w:r>
      <w:r w:rsidR="00A32C7F">
        <w:t>-we(</w:t>
      </w:r>
      <w:r w:rsidR="00A32C7F">
        <w:rPr>
          <w:smallCaps/>
        </w:rPr>
        <w:t>inc</w:t>
      </w:r>
      <w:r w:rsidR="00A32C7F">
        <w:t>)</w:t>
      </w:r>
      <w:r w:rsidR="00A32C7F">
        <w:rPr>
          <w:smallCaps/>
        </w:rPr>
        <w:tab/>
        <w:t>c</w:t>
      </w:r>
      <w:r w:rsidR="00A32C7F">
        <w:tab/>
      </w:r>
      <w:r w:rsidR="00A32C7F">
        <w:rPr>
          <w:smallCaps/>
        </w:rPr>
        <w:t>num</w:t>
      </w:r>
      <w:r w:rsidR="00A32C7F">
        <w:t>-all</w:t>
      </w:r>
    </w:p>
    <w:p w14:paraId="6BF07AEB" w14:textId="77777777" w:rsidR="00800AD8" w:rsidRDefault="00800AD8">
      <w:pPr>
        <w:pStyle w:val="InterlineFree"/>
      </w:pPr>
      <w:r>
        <w:t>Love your neighbours, he says to us all.</w:t>
      </w:r>
    </w:p>
    <w:p w14:paraId="03A873A0" w14:textId="77777777" w:rsidR="00800AD8" w:rsidRDefault="00DC1AE0" w:rsidP="00FA7C99">
      <w:pPr>
        <w:pStyle w:val="InterlineText"/>
        <w:tabs>
          <w:tab w:val="left" w:pos="533"/>
        </w:tabs>
      </w:pPr>
      <w:r w:rsidRPr="003A1D48">
        <w:rPr>
          <w:rStyle w:val="InterlineTextNumChar"/>
        </w:rPr>
        <w:lastRenderedPageBreak/>
        <w:t>029</w:t>
      </w:r>
      <w:r w:rsidR="00800AD8">
        <w:tab/>
        <w:t>amin.</w:t>
      </w:r>
    </w:p>
    <w:p w14:paraId="7068641D" w14:textId="77777777" w:rsidR="00800AD8" w:rsidRDefault="00800AD8" w:rsidP="00FA7C99">
      <w:pPr>
        <w:pStyle w:val="InterlineGlossWithTrans"/>
        <w:tabs>
          <w:tab w:val="left" w:pos="533"/>
        </w:tabs>
      </w:pPr>
      <w:r>
        <w:tab/>
        <w:t>amin</w:t>
      </w:r>
    </w:p>
    <w:p w14:paraId="6FD5A611" w14:textId="77777777" w:rsidR="00800AD8" w:rsidRDefault="00800AD8" w:rsidP="00FA7C99">
      <w:pPr>
        <w:pStyle w:val="InterlineTransNoFree"/>
        <w:tabs>
          <w:tab w:val="right" w:pos="8787"/>
        </w:tabs>
      </w:pPr>
      <w:r>
        <w:tab/>
        <w:t>no.more</w:t>
      </w:r>
      <w:r w:rsidR="00FA7C99">
        <w:tab/>
        <w:t>The end.</w:t>
      </w:r>
    </w:p>
    <w:p w14:paraId="7250CBFD" w14:textId="77777777" w:rsidR="00FA7C99" w:rsidRDefault="00DC1AE0" w:rsidP="00FA7C99">
      <w:pPr>
        <w:pStyle w:val="InterlineText"/>
        <w:tabs>
          <w:tab w:val="left" w:pos="533"/>
          <w:tab w:val="left" w:pos="1067"/>
          <w:tab w:val="left" w:pos="1901"/>
          <w:tab w:val="left" w:pos="2825"/>
          <w:tab w:val="left" w:pos="3884"/>
          <w:tab w:val="left" w:pos="5078"/>
          <w:tab w:val="left" w:pos="5342"/>
          <w:tab w:val="left" w:pos="6926"/>
          <w:tab w:val="left" w:pos="7190"/>
        </w:tabs>
      </w:pPr>
      <w:r w:rsidRPr="003A1D48">
        <w:rPr>
          <w:rStyle w:val="InterlineTextNumChar"/>
        </w:rPr>
        <w:t>030</w:t>
      </w:r>
      <w:r w:rsidR="00800AD8">
        <w:tab/>
        <w:t>pai</w:t>
      </w:r>
      <w:r w:rsidR="00800AD8">
        <w:tab/>
        <w:t>anema</w:t>
      </w:r>
      <w:r w:rsidR="00800AD8">
        <w:tab/>
        <w:t>nia</w:t>
      </w:r>
      <w:r w:rsidR="00800AD8">
        <w:tab/>
        <w:t>sitjumaî</w:t>
      </w:r>
      <w:r w:rsidR="00FA7C99">
        <w:tab/>
        <w:t>tjanusun</w:t>
      </w:r>
      <w:r w:rsidR="00FA7C99">
        <w:tab/>
        <w:t>a</w:t>
      </w:r>
      <w:r w:rsidR="00FA7C99">
        <w:tab/>
        <w:t>naqemati</w:t>
      </w:r>
      <w:r w:rsidR="00FA7C99">
        <w:tab/>
        <w:t>a</w:t>
      </w:r>
      <w:r w:rsidR="00FA7C99">
        <w:tab/>
        <w:t>Tsemas,</w:t>
      </w:r>
    </w:p>
    <w:p w14:paraId="20AEA5D1" w14:textId="77777777" w:rsidR="00800AD8" w:rsidRDefault="00800AD8" w:rsidP="00FA7C99">
      <w:pPr>
        <w:pStyle w:val="InterlineGlossWithTrans"/>
        <w:tabs>
          <w:tab w:val="left" w:pos="533"/>
          <w:tab w:val="left" w:pos="1067"/>
          <w:tab w:val="left" w:pos="1901"/>
          <w:tab w:val="left" w:pos="2825"/>
          <w:tab w:val="left" w:pos="3884"/>
          <w:tab w:val="left" w:pos="5078"/>
          <w:tab w:val="left" w:pos="5342"/>
          <w:tab w:val="left" w:pos="6926"/>
          <w:tab w:val="left" w:pos="7190"/>
        </w:tabs>
      </w:pPr>
      <w:r>
        <w:tab/>
        <w:t>pai</w:t>
      </w:r>
      <w:r>
        <w:tab/>
        <w:t>a-nema</w:t>
      </w:r>
      <w:r>
        <w:tab/>
        <w:t>nia</w:t>
      </w:r>
      <w:r>
        <w:tab/>
        <w:t>si-tjumaî</w:t>
      </w:r>
      <w:r w:rsidR="00FA7C99">
        <w:tab/>
        <w:t>tjanu-sun</w:t>
      </w:r>
      <w:r w:rsidR="00FA7C99">
        <w:tab/>
        <w:t>a</w:t>
      </w:r>
      <w:r w:rsidR="00FA7C99">
        <w:tab/>
        <w:t>na-em=qati</w:t>
      </w:r>
      <w:r w:rsidR="00FA7C99">
        <w:tab/>
        <w:t>a</w:t>
      </w:r>
      <w:r w:rsidR="00FA7C99">
        <w:tab/>
        <w:t>Tsemas</w:t>
      </w:r>
    </w:p>
    <w:p w14:paraId="671C14F8" w14:textId="77777777" w:rsidR="00800AD8" w:rsidRDefault="00800AD8" w:rsidP="00FA7C99">
      <w:pPr>
        <w:pStyle w:val="InterlineTransNoFree"/>
        <w:tabs>
          <w:tab w:val="left" w:pos="1067"/>
          <w:tab w:val="left" w:pos="1901"/>
          <w:tab w:val="left" w:pos="2825"/>
          <w:tab w:val="left" w:pos="3884"/>
          <w:tab w:val="left" w:pos="5078"/>
          <w:tab w:val="left" w:pos="5342"/>
          <w:tab w:val="left" w:pos="6926"/>
          <w:tab w:val="left" w:pos="7190"/>
        </w:tabs>
      </w:pPr>
      <w:r>
        <w:tab/>
        <w:t>well</w:t>
      </w:r>
      <w:r>
        <w:tab/>
        <w:t>?-what</w:t>
      </w:r>
      <w:r>
        <w:tab/>
        <w:t>we(</w:t>
      </w:r>
      <w:r>
        <w:rPr>
          <w:smallCaps/>
        </w:rPr>
        <w:t>exc</w:t>
      </w:r>
      <w:r>
        <w:t>)</w:t>
      </w:r>
      <w:r>
        <w:tab/>
      </w:r>
      <w:r>
        <w:rPr>
          <w:smallCaps/>
        </w:rPr>
        <w:t>if</w:t>
      </w:r>
      <w:r>
        <w:t>-discuss</w:t>
      </w:r>
      <w:r w:rsidR="00FA7C99">
        <w:tab/>
      </w:r>
      <w:r w:rsidR="00FA7C99">
        <w:rPr>
          <w:smallCaps/>
        </w:rPr>
        <w:t>obl</w:t>
      </w:r>
      <w:r w:rsidR="00FA7C99">
        <w:t>-you(</w:t>
      </w:r>
      <w:r w:rsidR="00FA7C99">
        <w:rPr>
          <w:smallCaps/>
        </w:rPr>
        <w:t>s</w:t>
      </w:r>
      <w:r w:rsidR="00FA7C99">
        <w:t>)</w:t>
      </w:r>
      <w:r w:rsidR="00FA7C99">
        <w:rPr>
          <w:smallCaps/>
        </w:rPr>
        <w:tab/>
        <w:t>c</w:t>
      </w:r>
      <w:r w:rsidR="00FA7C99">
        <w:rPr>
          <w:smallCaps/>
        </w:rPr>
        <w:tab/>
        <w:t>past</w:t>
      </w:r>
      <w:r w:rsidR="00FA7C99">
        <w:t>-</w:t>
      </w:r>
      <w:r w:rsidR="00FA7C99">
        <w:rPr>
          <w:smallCaps/>
        </w:rPr>
        <w:t>af</w:t>
      </w:r>
      <w:r w:rsidR="00FA7C99">
        <w:t>=create</w:t>
      </w:r>
      <w:r w:rsidR="00FA7C99">
        <w:rPr>
          <w:smallCaps/>
        </w:rPr>
        <w:tab/>
        <w:t>c</w:t>
      </w:r>
      <w:r w:rsidR="00FA7C99">
        <w:rPr>
          <w:smallCaps/>
        </w:rPr>
        <w:tab/>
      </w:r>
      <w:r w:rsidR="00FA7C99">
        <w:t>God</w:t>
      </w:r>
    </w:p>
    <w:p w14:paraId="3B5D6A53" w14:textId="77777777" w:rsidR="00FA7C99" w:rsidRDefault="00800AD8" w:rsidP="00FA7C99">
      <w:pPr>
        <w:pStyle w:val="InterlineText"/>
        <w:tabs>
          <w:tab w:val="left" w:pos="533"/>
          <w:tab w:val="left" w:pos="1727"/>
          <w:tab w:val="left" w:pos="1991"/>
          <w:tab w:val="left" w:pos="2435"/>
        </w:tabs>
      </w:pPr>
      <w:r>
        <w:tab/>
        <w:t>tjanusun</w:t>
      </w:r>
      <w:r>
        <w:tab/>
        <w:t>a</w:t>
      </w:r>
      <w:r>
        <w:tab/>
        <w:t>ti</w:t>
      </w:r>
      <w:r w:rsidR="00FA7C99">
        <w:tab/>
        <w:t>Yisu-sama?</w:t>
      </w:r>
    </w:p>
    <w:p w14:paraId="09C4D224" w14:textId="77777777" w:rsidR="00800AD8" w:rsidRDefault="00800AD8" w:rsidP="00FA7C99">
      <w:pPr>
        <w:pStyle w:val="InterlineGlossWithTrans"/>
        <w:tabs>
          <w:tab w:val="left" w:pos="533"/>
          <w:tab w:val="left" w:pos="1727"/>
          <w:tab w:val="left" w:pos="1991"/>
          <w:tab w:val="left" w:pos="2435"/>
        </w:tabs>
      </w:pPr>
      <w:r>
        <w:tab/>
        <w:t>tjanu-sun</w:t>
      </w:r>
      <w:r>
        <w:tab/>
        <w:t>a</w:t>
      </w:r>
      <w:r>
        <w:tab/>
        <w:t>ti</w:t>
      </w:r>
      <w:r w:rsidR="00FA7C99">
        <w:tab/>
        <w:t>Yisu-sama</w:t>
      </w:r>
    </w:p>
    <w:p w14:paraId="5EBE5657" w14:textId="77777777" w:rsidR="00800AD8" w:rsidRDefault="00800AD8" w:rsidP="00FA7C99">
      <w:pPr>
        <w:pStyle w:val="InterlineTransNoFree"/>
        <w:tabs>
          <w:tab w:val="left" w:pos="1727"/>
          <w:tab w:val="left" w:pos="1991"/>
          <w:tab w:val="left" w:pos="2435"/>
          <w:tab w:val="right" w:pos="8789"/>
        </w:tabs>
      </w:pPr>
      <w:r>
        <w:tab/>
      </w:r>
      <w:r>
        <w:rPr>
          <w:smallCaps/>
        </w:rPr>
        <w:t>obl</w:t>
      </w:r>
      <w:r>
        <w:t>-you(</w:t>
      </w:r>
      <w:r>
        <w:rPr>
          <w:smallCaps/>
        </w:rPr>
        <w:t>s</w:t>
      </w:r>
      <w:r>
        <w:t>)</w:t>
      </w:r>
      <w:r>
        <w:rPr>
          <w:smallCaps/>
        </w:rPr>
        <w:tab/>
        <w:t>c</w:t>
      </w:r>
      <w:r>
        <w:rPr>
          <w:smallCaps/>
        </w:rPr>
        <w:tab/>
        <w:t>f.h</w:t>
      </w:r>
      <w:r w:rsidR="00FA7C99">
        <w:tab/>
        <w:t>Jesus-</w:t>
      </w:r>
      <w:r w:rsidR="00FA7C99" w:rsidRPr="001E164C">
        <w:rPr>
          <w:smallCaps/>
        </w:rPr>
        <w:t>h</w:t>
      </w:r>
      <w:r w:rsidR="00FA7C99">
        <w:rPr>
          <w:smallCaps/>
        </w:rPr>
        <w:tab/>
      </w:r>
      <w:r w:rsidR="00FA7C99">
        <w:t>What are we to say to you, Creator God, to you, Jesus?</w:t>
      </w:r>
    </w:p>
    <w:p w14:paraId="47032856" w14:textId="77777777" w:rsidR="00FA7C99" w:rsidRDefault="00DC1AE0" w:rsidP="00FA7C99">
      <w:pPr>
        <w:pStyle w:val="InterlineText"/>
        <w:tabs>
          <w:tab w:val="left" w:pos="533"/>
          <w:tab w:val="left" w:pos="1622"/>
          <w:tab w:val="left" w:pos="2486"/>
          <w:tab w:val="left" w:pos="2750"/>
          <w:tab w:val="left" w:pos="3509"/>
          <w:tab w:val="left" w:pos="4478"/>
          <w:tab w:val="left" w:pos="5252"/>
          <w:tab w:val="left" w:pos="6341"/>
          <w:tab w:val="left" w:pos="6605"/>
          <w:tab w:val="left" w:pos="7589"/>
        </w:tabs>
      </w:pPr>
      <w:r w:rsidRPr="003A1D48">
        <w:rPr>
          <w:rStyle w:val="InterlineTextNumChar"/>
        </w:rPr>
        <w:t>031</w:t>
      </w:r>
      <w:r w:rsidR="00800AD8">
        <w:tab/>
        <w:t>maîimaîi</w:t>
      </w:r>
      <w:r w:rsidR="00800AD8">
        <w:tab/>
        <w:t>aravats</w:t>
      </w:r>
      <w:r w:rsidR="00800AD8">
        <w:tab/>
        <w:t>a</w:t>
      </w:r>
      <w:r w:rsidR="00800AD8">
        <w:tab/>
        <w:t>su</w:t>
      </w:r>
      <w:r w:rsidR="00FA7C99">
        <w:tab/>
        <w:t>zukerin</w:t>
      </w:r>
      <w:r w:rsidR="00FA7C99">
        <w:tab/>
        <w:t>anga</w:t>
      </w:r>
      <w:r w:rsidR="00FA7C99">
        <w:tab/>
        <w:t>men</w:t>
      </w:r>
      <w:r w:rsidR="00FA7C99">
        <w:tab/>
        <w:t>a</w:t>
      </w:r>
      <w:r w:rsidR="00FA7C99">
        <w:tab/>
        <w:t>imaza</w:t>
      </w:r>
      <w:r w:rsidR="00FA7C99">
        <w:tab/>
        <w:t>i</w:t>
      </w:r>
    </w:p>
    <w:p w14:paraId="5F2F5830" w14:textId="77777777" w:rsidR="00800AD8" w:rsidRDefault="00800AD8" w:rsidP="00FA7C99">
      <w:pPr>
        <w:pStyle w:val="InterlineGlossWithTrans"/>
        <w:tabs>
          <w:tab w:val="left" w:pos="533"/>
          <w:tab w:val="left" w:pos="1622"/>
          <w:tab w:val="left" w:pos="2486"/>
          <w:tab w:val="left" w:pos="2750"/>
          <w:tab w:val="left" w:pos="3509"/>
          <w:tab w:val="left" w:pos="4478"/>
          <w:tab w:val="left" w:pos="5252"/>
          <w:tab w:val="left" w:pos="6341"/>
          <w:tab w:val="left" w:pos="6605"/>
          <w:tab w:val="left" w:pos="7589"/>
        </w:tabs>
      </w:pPr>
      <w:r>
        <w:tab/>
        <w:t>maîimaîi</w:t>
      </w:r>
      <w:r>
        <w:tab/>
        <w:t>a-ravats</w:t>
      </w:r>
      <w:r>
        <w:tab/>
        <w:t>a</w:t>
      </w:r>
      <w:r>
        <w:tab/>
        <w:t>su</w:t>
      </w:r>
      <w:r w:rsidR="00FA7C99">
        <w:tab/>
        <w:t>zuker-en</w:t>
      </w:r>
      <w:r w:rsidR="00FA7C99">
        <w:tab/>
        <w:t>anga</w:t>
      </w:r>
      <w:r w:rsidR="00FA7C99">
        <w:tab/>
        <w:t>amen</w:t>
      </w:r>
      <w:r w:rsidR="00FA7C99">
        <w:tab/>
        <w:t>a</w:t>
      </w:r>
      <w:r w:rsidR="00FA7C99">
        <w:tab/>
        <w:t>i-maza</w:t>
      </w:r>
      <w:r w:rsidR="00FA7C99">
        <w:tab/>
        <w:t>i</w:t>
      </w:r>
    </w:p>
    <w:p w14:paraId="36570753" w14:textId="77777777" w:rsidR="00800AD8" w:rsidRDefault="00800AD8" w:rsidP="00FA7C99">
      <w:pPr>
        <w:pStyle w:val="InterlineTransNoFree"/>
        <w:tabs>
          <w:tab w:val="left" w:pos="1622"/>
          <w:tab w:val="left" w:pos="2486"/>
          <w:tab w:val="left" w:pos="2750"/>
          <w:tab w:val="left" w:pos="3509"/>
          <w:tab w:val="left" w:pos="4478"/>
          <w:tab w:val="left" w:pos="5252"/>
          <w:tab w:val="left" w:pos="6341"/>
          <w:tab w:val="left" w:pos="6605"/>
          <w:tab w:val="left" w:pos="7589"/>
        </w:tabs>
      </w:pPr>
      <w:r>
        <w:tab/>
        <w:t>thank.you</w:t>
      </w:r>
      <w:r>
        <w:tab/>
      </w:r>
      <w:r>
        <w:rPr>
          <w:smallCaps/>
        </w:rPr>
        <w:t>c-</w:t>
      </w:r>
      <w:r>
        <w:t>true</w:t>
      </w:r>
      <w:r>
        <w:rPr>
          <w:smallCaps/>
        </w:rPr>
        <w:tab/>
        <w:t>c</w:t>
      </w:r>
      <w:r>
        <w:rPr>
          <w:smallCaps/>
        </w:rPr>
        <w:tab/>
      </w:r>
      <w:r>
        <w:t>you(</w:t>
      </w:r>
      <w:r>
        <w:rPr>
          <w:smallCaps/>
        </w:rPr>
        <w:t>s</w:t>
      </w:r>
      <w:r>
        <w:t>)</w:t>
      </w:r>
      <w:r w:rsidR="00FA7C99">
        <w:tab/>
        <w:t>arrive-</w:t>
      </w:r>
      <w:r w:rsidR="00FA7C99">
        <w:rPr>
          <w:smallCaps/>
        </w:rPr>
        <w:t>pf</w:t>
      </w:r>
      <w:r w:rsidR="00FA7C99">
        <w:tab/>
        <w:t>indeed</w:t>
      </w:r>
      <w:r w:rsidR="00FA7C99">
        <w:tab/>
      </w:r>
      <w:r w:rsidR="00FA7C99">
        <w:rPr>
          <w:smallCaps/>
        </w:rPr>
        <w:t>f.</w:t>
      </w:r>
      <w:r w:rsidR="00FA7C99">
        <w:t>we(</w:t>
      </w:r>
      <w:r w:rsidR="00FA7C99">
        <w:rPr>
          <w:smallCaps/>
        </w:rPr>
        <w:t>exc</w:t>
      </w:r>
      <w:r w:rsidR="00FA7C99">
        <w:t>)</w:t>
      </w:r>
      <w:r w:rsidR="00FA7C99">
        <w:rPr>
          <w:smallCaps/>
        </w:rPr>
        <w:tab/>
        <w:t>c</w:t>
      </w:r>
      <w:r w:rsidR="00FA7C99">
        <w:tab/>
      </w:r>
      <w:r w:rsidR="00FA7C99">
        <w:rPr>
          <w:smallCaps/>
        </w:rPr>
        <w:t>loc</w:t>
      </w:r>
      <w:r w:rsidR="00FA7C99">
        <w:t>-here</w:t>
      </w:r>
      <w:r w:rsidR="00FA7C99">
        <w:tab/>
      </w:r>
      <w:r w:rsidR="00FA7C99">
        <w:rPr>
          <w:smallCaps/>
        </w:rPr>
        <w:t>loc</w:t>
      </w:r>
    </w:p>
    <w:p w14:paraId="43C0C57B" w14:textId="77777777" w:rsidR="00FA7C99" w:rsidRDefault="00800AD8" w:rsidP="00FA7C99">
      <w:pPr>
        <w:pStyle w:val="InterlineText"/>
        <w:tabs>
          <w:tab w:val="left" w:pos="533"/>
          <w:tab w:val="left" w:pos="2222"/>
          <w:tab w:val="left" w:pos="2711"/>
          <w:tab w:val="left" w:pos="3470"/>
          <w:tab w:val="left" w:pos="4514"/>
          <w:tab w:val="left" w:pos="6758"/>
          <w:tab w:val="left" w:pos="7532"/>
        </w:tabs>
      </w:pPr>
      <w:r>
        <w:tab/>
        <w:t>katsalisian,</w:t>
      </w:r>
      <w:r>
        <w:tab/>
        <w:t>sa</w:t>
      </w:r>
      <w:r>
        <w:tab/>
        <w:t>su</w:t>
      </w:r>
      <w:r w:rsidR="00FA7C99">
        <w:tab/>
        <w:t>kana</w:t>
      </w:r>
      <w:r w:rsidR="00FA7C99">
        <w:tab/>
        <w:t>paseqeîiqeîing</w:t>
      </w:r>
      <w:r w:rsidR="00FA7C99">
        <w:tab/>
        <w:t>anga</w:t>
      </w:r>
      <w:r w:rsidR="00FA7C99">
        <w:tab/>
        <w:t>tjanuamen.</w:t>
      </w:r>
    </w:p>
    <w:p w14:paraId="5564E0B7" w14:textId="77777777" w:rsidR="00800AD8" w:rsidRDefault="00800AD8" w:rsidP="00FA7C99">
      <w:pPr>
        <w:pStyle w:val="InterlineGlossWithTrans"/>
        <w:tabs>
          <w:tab w:val="left" w:pos="533"/>
          <w:tab w:val="left" w:pos="2222"/>
          <w:tab w:val="left" w:pos="2711"/>
          <w:tab w:val="left" w:pos="3470"/>
          <w:tab w:val="left" w:pos="4514"/>
          <w:tab w:val="left" w:pos="6758"/>
          <w:tab w:val="left" w:pos="7532"/>
        </w:tabs>
      </w:pPr>
      <w:r>
        <w:tab/>
        <w:t>ka-tsalisi-an</w:t>
      </w:r>
      <w:r>
        <w:tab/>
        <w:t>sa</w:t>
      </w:r>
      <w:r>
        <w:tab/>
        <w:t>su</w:t>
      </w:r>
      <w:r w:rsidR="00FA7C99">
        <w:tab/>
        <w:t>ka-na</w:t>
      </w:r>
      <w:r w:rsidR="00FA7C99">
        <w:tab/>
        <w:t>pa-se-qeîi-qeîing</w:t>
      </w:r>
      <w:r w:rsidR="00FA7C99">
        <w:tab/>
        <w:t>anga</w:t>
      </w:r>
      <w:r w:rsidR="00FA7C99">
        <w:tab/>
        <w:t>tjanu-amen</w:t>
      </w:r>
    </w:p>
    <w:p w14:paraId="1A0DAEF0" w14:textId="77777777" w:rsidR="00800AD8" w:rsidRDefault="00800AD8" w:rsidP="00FA7C99">
      <w:pPr>
        <w:pStyle w:val="InterlineTrans"/>
        <w:tabs>
          <w:tab w:val="left" w:pos="533"/>
          <w:tab w:val="left" w:pos="2222"/>
          <w:tab w:val="left" w:pos="2711"/>
          <w:tab w:val="left" w:pos="3470"/>
          <w:tab w:val="left" w:pos="4514"/>
          <w:tab w:val="left" w:pos="6758"/>
          <w:tab w:val="left" w:pos="7532"/>
        </w:tabs>
      </w:pPr>
      <w:r>
        <w:tab/>
        <w:t>main-slope-</w:t>
      </w:r>
      <w:r>
        <w:rPr>
          <w:smallCaps/>
        </w:rPr>
        <w:t>nom</w:t>
      </w:r>
      <w:r>
        <w:tab/>
        <w:t>and</w:t>
      </w:r>
      <w:r>
        <w:tab/>
        <w:t>you(</w:t>
      </w:r>
      <w:r>
        <w:rPr>
          <w:smallCaps/>
        </w:rPr>
        <w:t>s</w:t>
      </w:r>
      <w:r>
        <w:t>)</w:t>
      </w:r>
      <w:r w:rsidR="00FA7C99">
        <w:tab/>
        <w:t>after-then</w:t>
      </w:r>
      <w:r w:rsidR="00FA7C99">
        <w:tab/>
        <w:t>cause-</w:t>
      </w:r>
      <w:r w:rsidR="00FA7C99">
        <w:rPr>
          <w:smallCaps/>
        </w:rPr>
        <w:t>invol</w:t>
      </w:r>
      <w:r w:rsidR="00FA7C99">
        <w:t>-</w:t>
      </w:r>
      <w:r w:rsidR="00FA7C99">
        <w:rPr>
          <w:smallCaps/>
        </w:rPr>
        <w:t>red</w:t>
      </w:r>
      <w:r w:rsidR="00FA7C99">
        <w:t>-save</w:t>
      </w:r>
      <w:r w:rsidR="00FA7C99">
        <w:tab/>
        <w:t>indeed</w:t>
      </w:r>
      <w:r w:rsidR="00FA7C99">
        <w:tab/>
      </w:r>
      <w:r w:rsidR="00FA7C99">
        <w:rPr>
          <w:smallCaps/>
        </w:rPr>
        <w:t>obl</w:t>
      </w:r>
      <w:r w:rsidR="00FA7C99">
        <w:t>-we(</w:t>
      </w:r>
      <w:r w:rsidR="00FA7C99">
        <w:rPr>
          <w:smallCaps/>
        </w:rPr>
        <w:t>exc</w:t>
      </w:r>
      <w:r w:rsidR="00FA7C99">
        <w:t>)</w:t>
      </w:r>
    </w:p>
    <w:p w14:paraId="19FCFA97" w14:textId="77777777" w:rsidR="00800AD8" w:rsidRDefault="00800AD8" w:rsidP="00FA7C99">
      <w:pPr>
        <w:pStyle w:val="InterlineFree"/>
      </w:pPr>
      <w:r>
        <w:t>Thank you very much for your reaching us here the people of</w:t>
      </w:r>
      <w:r w:rsidR="00FA7C99">
        <w:t xml:space="preserve"> </w:t>
      </w:r>
      <w:r>
        <w:t>the mountains and saving us.</w:t>
      </w:r>
    </w:p>
    <w:p w14:paraId="19263EB0" w14:textId="77777777" w:rsidR="00FA7C99" w:rsidRDefault="00DC1AE0" w:rsidP="00FA7C99">
      <w:pPr>
        <w:pStyle w:val="InterlineText"/>
        <w:tabs>
          <w:tab w:val="left" w:pos="533"/>
          <w:tab w:val="left" w:pos="1892"/>
          <w:tab w:val="left" w:pos="2816"/>
          <w:tab w:val="left" w:pos="3875"/>
          <w:tab w:val="left" w:pos="5069"/>
          <w:tab w:val="left" w:pos="5333"/>
          <w:tab w:val="left" w:pos="5777"/>
        </w:tabs>
      </w:pPr>
      <w:r w:rsidRPr="003A1D48">
        <w:rPr>
          <w:rStyle w:val="InterlineTextNumChar"/>
        </w:rPr>
        <w:t>032</w:t>
      </w:r>
      <w:r w:rsidR="00800AD8">
        <w:tab/>
        <w:t>anemanan</w:t>
      </w:r>
      <w:r w:rsidR="00800AD8">
        <w:tab/>
        <w:t>nia</w:t>
      </w:r>
      <w:r w:rsidR="00800AD8">
        <w:tab/>
        <w:t>sitjumaî</w:t>
      </w:r>
      <w:r w:rsidR="00800AD8">
        <w:tab/>
        <w:t>tjanusun</w:t>
      </w:r>
      <w:r w:rsidR="00800AD8">
        <w:tab/>
        <w:t>a</w:t>
      </w:r>
      <w:r w:rsidR="00800AD8">
        <w:tab/>
        <w:t>ti</w:t>
      </w:r>
      <w:r w:rsidR="00FA7C99">
        <w:tab/>
        <w:t>Yisu-sama?</w:t>
      </w:r>
    </w:p>
    <w:p w14:paraId="6B3F9284" w14:textId="77777777" w:rsidR="00800AD8" w:rsidRDefault="00800AD8" w:rsidP="00FA7C99">
      <w:pPr>
        <w:pStyle w:val="InterlineGlossWithTrans"/>
        <w:tabs>
          <w:tab w:val="left" w:pos="533"/>
          <w:tab w:val="left" w:pos="1892"/>
          <w:tab w:val="left" w:pos="2816"/>
          <w:tab w:val="left" w:pos="3875"/>
          <w:tab w:val="left" w:pos="5069"/>
          <w:tab w:val="left" w:pos="5333"/>
          <w:tab w:val="left" w:pos="5777"/>
        </w:tabs>
      </w:pPr>
      <w:r>
        <w:tab/>
        <w:t>a-nema-anan</w:t>
      </w:r>
      <w:r>
        <w:tab/>
        <w:t>nia</w:t>
      </w:r>
      <w:r>
        <w:tab/>
        <w:t>si-tjumaî</w:t>
      </w:r>
      <w:r>
        <w:tab/>
        <w:t>tjanu-sun</w:t>
      </w:r>
      <w:r>
        <w:tab/>
        <w:t>a</w:t>
      </w:r>
      <w:r>
        <w:tab/>
        <w:t>ti</w:t>
      </w:r>
      <w:r w:rsidR="00FA7C99">
        <w:tab/>
        <w:t>Yisu-sama</w:t>
      </w:r>
    </w:p>
    <w:p w14:paraId="00E4D515" w14:textId="77777777" w:rsidR="00800AD8" w:rsidRDefault="00800AD8" w:rsidP="00FA7C99">
      <w:pPr>
        <w:pStyle w:val="InterlineTrans"/>
        <w:tabs>
          <w:tab w:val="left" w:pos="533"/>
          <w:tab w:val="left" w:pos="1892"/>
          <w:tab w:val="left" w:pos="2816"/>
          <w:tab w:val="left" w:pos="3875"/>
          <w:tab w:val="left" w:pos="5069"/>
          <w:tab w:val="left" w:pos="5333"/>
          <w:tab w:val="left" w:pos="5777"/>
        </w:tabs>
      </w:pPr>
      <w:r>
        <w:tab/>
        <w:t>?-what-still</w:t>
      </w:r>
      <w:r>
        <w:tab/>
        <w:t>we(</w:t>
      </w:r>
      <w:r>
        <w:rPr>
          <w:smallCaps/>
        </w:rPr>
        <w:t>exc</w:t>
      </w:r>
      <w:r>
        <w:t>)</w:t>
      </w:r>
      <w:r>
        <w:tab/>
      </w:r>
      <w:r>
        <w:rPr>
          <w:smallCaps/>
        </w:rPr>
        <w:t>if</w:t>
      </w:r>
      <w:r>
        <w:t>-discuss</w:t>
      </w:r>
      <w:r>
        <w:tab/>
      </w:r>
      <w:r>
        <w:rPr>
          <w:smallCaps/>
        </w:rPr>
        <w:t>obl</w:t>
      </w:r>
      <w:r>
        <w:t>-you(</w:t>
      </w:r>
      <w:r>
        <w:rPr>
          <w:smallCaps/>
        </w:rPr>
        <w:t>s</w:t>
      </w:r>
      <w:r>
        <w:t>)</w:t>
      </w:r>
      <w:r>
        <w:rPr>
          <w:smallCaps/>
        </w:rPr>
        <w:tab/>
        <w:t>c</w:t>
      </w:r>
      <w:r>
        <w:rPr>
          <w:smallCaps/>
        </w:rPr>
        <w:tab/>
        <w:t>f.h</w:t>
      </w:r>
      <w:r w:rsidR="00FA7C99">
        <w:tab/>
        <w:t>Jesus-</w:t>
      </w:r>
      <w:r w:rsidR="00FA7C99" w:rsidRPr="001E164C">
        <w:rPr>
          <w:smallCaps/>
        </w:rPr>
        <w:t>h</w:t>
      </w:r>
    </w:p>
    <w:p w14:paraId="65CF354F" w14:textId="77777777" w:rsidR="00800AD8" w:rsidRDefault="00800AD8">
      <w:pPr>
        <w:pStyle w:val="InterlineFree"/>
      </w:pPr>
      <w:r>
        <w:t>And what are we to say to you, Jesus?</w:t>
      </w:r>
    </w:p>
    <w:p w14:paraId="593CF7C2" w14:textId="77777777" w:rsidR="00FA7C99" w:rsidRDefault="00DC1AE0" w:rsidP="00FF6354">
      <w:pPr>
        <w:pStyle w:val="InterlineText"/>
        <w:tabs>
          <w:tab w:val="left" w:pos="533"/>
          <w:tab w:val="left" w:pos="1067"/>
          <w:tab w:val="left" w:pos="2171"/>
          <w:tab w:val="left" w:pos="2435"/>
          <w:tab w:val="left" w:pos="5054"/>
          <w:tab w:val="left" w:pos="5318"/>
          <w:tab w:val="left" w:pos="6422"/>
          <w:tab w:val="left" w:pos="7181"/>
        </w:tabs>
      </w:pPr>
      <w:r w:rsidRPr="003A1D48">
        <w:rPr>
          <w:rStyle w:val="InterlineTextNumChar"/>
        </w:rPr>
        <w:t>033</w:t>
      </w:r>
      <w:r w:rsidR="00800AD8">
        <w:tab/>
        <w:t>pai</w:t>
      </w:r>
      <w:r w:rsidR="00800AD8">
        <w:tab/>
        <w:t>aitsu</w:t>
      </w:r>
      <w:r w:rsidR="00800AD8">
        <w:tab/>
        <w:t>a</w:t>
      </w:r>
      <w:r w:rsidR="00FA7C99">
        <w:tab/>
        <w:t>nasepasalisaliw</w:t>
      </w:r>
      <w:r w:rsidR="00FA7C99">
        <w:tab/>
        <w:t>a</w:t>
      </w:r>
      <w:r w:rsidR="00FA7C99">
        <w:tab/>
        <w:t>tiamen</w:t>
      </w:r>
      <w:r w:rsidR="00FA7C99">
        <w:tab/>
        <w:t>su</w:t>
      </w:r>
      <w:r w:rsidR="00FA7C99">
        <w:tab/>
        <w:t>ruram</w:t>
      </w:r>
      <w:r w:rsidR="00B65742">
        <w:t>-</w:t>
      </w:r>
      <w:r w:rsidR="00FA7C99">
        <w:t>en</w:t>
      </w:r>
    </w:p>
    <w:p w14:paraId="12F9AD8A" w14:textId="77777777" w:rsidR="00800AD8" w:rsidRDefault="00800AD8" w:rsidP="00FF6354">
      <w:pPr>
        <w:pStyle w:val="InterlineGlossWithTrans"/>
        <w:tabs>
          <w:tab w:val="left" w:pos="533"/>
          <w:tab w:val="left" w:pos="1067"/>
          <w:tab w:val="left" w:pos="2171"/>
          <w:tab w:val="left" w:pos="2435"/>
          <w:tab w:val="left" w:pos="5054"/>
          <w:tab w:val="left" w:pos="5318"/>
          <w:tab w:val="left" w:pos="6422"/>
          <w:tab w:val="left" w:pos="7181"/>
        </w:tabs>
      </w:pPr>
      <w:r>
        <w:tab/>
        <w:t>pai</w:t>
      </w:r>
      <w:r>
        <w:tab/>
        <w:t>a-i-tsu</w:t>
      </w:r>
      <w:r>
        <w:tab/>
        <w:t>a</w:t>
      </w:r>
      <w:r w:rsidR="00FA7C99">
        <w:tab/>
        <w:t>na-se-pa-sali-saliw</w:t>
      </w:r>
      <w:r w:rsidR="00FA7C99">
        <w:tab/>
        <w:t>a</w:t>
      </w:r>
      <w:r w:rsidR="00FA7C99">
        <w:tab/>
        <w:t>ti-amen</w:t>
      </w:r>
      <w:r w:rsidR="00FA7C99">
        <w:tab/>
        <w:t>su</w:t>
      </w:r>
      <w:r w:rsidR="00FA7C99">
        <w:tab/>
        <w:t>ruram</w:t>
      </w:r>
      <w:r w:rsidR="00B65742">
        <w:t>-</w:t>
      </w:r>
      <w:r w:rsidR="00FA7C99">
        <w:t>en</w:t>
      </w:r>
    </w:p>
    <w:p w14:paraId="0F83355E" w14:textId="77777777" w:rsidR="00800AD8" w:rsidRDefault="00800AD8" w:rsidP="00FF6354">
      <w:pPr>
        <w:pStyle w:val="InterlineTransNoFree"/>
        <w:tabs>
          <w:tab w:val="left" w:pos="1067"/>
          <w:tab w:val="left" w:pos="2171"/>
          <w:tab w:val="left" w:pos="2435"/>
          <w:tab w:val="left" w:pos="5054"/>
          <w:tab w:val="left" w:pos="5318"/>
          <w:tab w:val="left" w:pos="6422"/>
          <w:tab w:val="left" w:pos="7181"/>
        </w:tabs>
        <w:rPr>
          <w:smallCaps/>
        </w:rPr>
      </w:pPr>
      <w:r>
        <w:tab/>
        <w:t>well</w:t>
      </w:r>
      <w:r>
        <w:tab/>
      </w:r>
      <w:r>
        <w:rPr>
          <w:smallCaps/>
        </w:rPr>
        <w:t>c-loc</w:t>
      </w:r>
      <w:r>
        <w:t>-this</w:t>
      </w:r>
      <w:r>
        <w:rPr>
          <w:smallCaps/>
        </w:rPr>
        <w:tab/>
        <w:t>c</w:t>
      </w:r>
      <w:r w:rsidR="00FA7C99">
        <w:tab/>
      </w:r>
      <w:r w:rsidR="00FF6354" w:rsidRPr="00FF6354">
        <w:rPr>
          <w:smallCaps/>
        </w:rPr>
        <w:t>past</w:t>
      </w:r>
      <w:r w:rsidR="00FA7C99">
        <w:t>-</w:t>
      </w:r>
      <w:r w:rsidR="00FF6354" w:rsidRPr="00FF6354">
        <w:rPr>
          <w:smallCaps/>
        </w:rPr>
        <w:t>invol</w:t>
      </w:r>
      <w:r w:rsidR="00FA7C99">
        <w:t>-cause-</w:t>
      </w:r>
      <w:r w:rsidR="00FA7C99" w:rsidRPr="00D54E67">
        <w:rPr>
          <w:smallCaps/>
        </w:rPr>
        <w:t>red</w:t>
      </w:r>
      <w:r w:rsidR="00FA7C99">
        <w:t>-sin</w:t>
      </w:r>
      <w:r w:rsidR="00FA7C99">
        <w:tab/>
      </w:r>
      <w:r w:rsidR="00FA7C99">
        <w:rPr>
          <w:smallCaps/>
        </w:rPr>
        <w:t>c</w:t>
      </w:r>
      <w:r w:rsidR="00FA7C99">
        <w:tab/>
      </w:r>
      <w:r w:rsidR="00FA7C99">
        <w:rPr>
          <w:smallCaps/>
        </w:rPr>
        <w:t>f-</w:t>
      </w:r>
      <w:r w:rsidR="00FA7C99">
        <w:t>we(</w:t>
      </w:r>
      <w:r w:rsidR="00FA7C99">
        <w:rPr>
          <w:smallCaps/>
        </w:rPr>
        <w:t>exc</w:t>
      </w:r>
      <w:r w:rsidR="00FA7C99">
        <w:t>)</w:t>
      </w:r>
      <w:r w:rsidR="00FA7C99">
        <w:tab/>
        <w:t>you(</w:t>
      </w:r>
      <w:r w:rsidR="00FA7C99">
        <w:rPr>
          <w:smallCaps/>
        </w:rPr>
        <w:t>s</w:t>
      </w:r>
      <w:r w:rsidR="00FA7C99">
        <w:t>)</w:t>
      </w:r>
      <w:r w:rsidR="00FA7C99">
        <w:tab/>
        <w:t>come</w:t>
      </w:r>
      <w:r w:rsidR="00B65742">
        <w:t>-</w:t>
      </w:r>
      <w:r w:rsidR="00B65742" w:rsidRPr="00B65742">
        <w:rPr>
          <w:smallCaps/>
        </w:rPr>
        <w:t>pf</w:t>
      </w:r>
    </w:p>
    <w:p w14:paraId="37A30D66" w14:textId="77777777" w:rsidR="00800AD8" w:rsidRDefault="00800AD8" w:rsidP="00FA7C99">
      <w:pPr>
        <w:pStyle w:val="InterlineText"/>
        <w:tabs>
          <w:tab w:val="left" w:pos="533"/>
          <w:tab w:val="left" w:pos="1622"/>
          <w:tab w:val="left" w:pos="2111"/>
          <w:tab w:val="left" w:pos="2870"/>
          <w:tab w:val="left" w:pos="4424"/>
          <w:tab w:val="left" w:pos="5513"/>
          <w:tab w:val="left" w:pos="6017"/>
          <w:tab w:val="left" w:pos="6506"/>
        </w:tabs>
      </w:pPr>
      <w:r>
        <w:tab/>
        <w:t>amen</w:t>
      </w:r>
      <w:r>
        <w:tab/>
        <w:t>sa</w:t>
      </w:r>
      <w:r>
        <w:tab/>
        <w:t>su</w:t>
      </w:r>
      <w:r>
        <w:tab/>
        <w:t>pakeîangi</w:t>
      </w:r>
      <w:r>
        <w:tab/>
        <w:t>amen</w:t>
      </w:r>
      <w:r>
        <w:tab/>
        <w:t>ta</w:t>
      </w:r>
      <w:r>
        <w:tab/>
        <w:t>uri</w:t>
      </w:r>
      <w:r w:rsidR="00FA7C99">
        <w:tab/>
        <w:t>nia</w:t>
      </w:r>
    </w:p>
    <w:p w14:paraId="0545C904" w14:textId="77777777" w:rsidR="00800AD8" w:rsidRDefault="00800AD8" w:rsidP="00FA7C99">
      <w:pPr>
        <w:pStyle w:val="InterlineGlossWithTrans"/>
        <w:tabs>
          <w:tab w:val="left" w:pos="533"/>
          <w:tab w:val="left" w:pos="1622"/>
          <w:tab w:val="left" w:pos="2111"/>
          <w:tab w:val="left" w:pos="2870"/>
          <w:tab w:val="left" w:pos="4424"/>
          <w:tab w:val="left" w:pos="5513"/>
          <w:tab w:val="left" w:pos="6017"/>
          <w:tab w:val="left" w:pos="6506"/>
        </w:tabs>
      </w:pPr>
      <w:r>
        <w:tab/>
        <w:t>amen</w:t>
      </w:r>
      <w:r>
        <w:tab/>
        <w:t>sa</w:t>
      </w:r>
      <w:r>
        <w:tab/>
        <w:t>su</w:t>
      </w:r>
      <w:r>
        <w:tab/>
        <w:t>pa-keîang-i</w:t>
      </w:r>
      <w:r>
        <w:tab/>
        <w:t>amen</w:t>
      </w:r>
      <w:r>
        <w:tab/>
        <w:t>ta</w:t>
      </w:r>
      <w:r>
        <w:tab/>
        <w:t>uri</w:t>
      </w:r>
      <w:r w:rsidR="00FA7C99">
        <w:tab/>
        <w:t>nia</w:t>
      </w:r>
    </w:p>
    <w:p w14:paraId="613D5274" w14:textId="77777777" w:rsidR="00800AD8" w:rsidRDefault="00800AD8" w:rsidP="00FA7C99">
      <w:pPr>
        <w:pStyle w:val="InterlineTransNoFree"/>
        <w:tabs>
          <w:tab w:val="left" w:pos="1622"/>
          <w:tab w:val="left" w:pos="2111"/>
          <w:tab w:val="left" w:pos="2870"/>
          <w:tab w:val="left" w:pos="4424"/>
          <w:tab w:val="left" w:pos="5513"/>
          <w:tab w:val="left" w:pos="6017"/>
          <w:tab w:val="left" w:pos="6506"/>
        </w:tabs>
      </w:pPr>
      <w:r>
        <w:tab/>
      </w:r>
      <w:r>
        <w:rPr>
          <w:smallCaps/>
        </w:rPr>
        <w:t>f.</w:t>
      </w:r>
      <w:r>
        <w:t>we(</w:t>
      </w:r>
      <w:r>
        <w:rPr>
          <w:smallCaps/>
        </w:rPr>
        <w:t>exc</w:t>
      </w:r>
      <w:r>
        <w:t>)</w:t>
      </w:r>
      <w:r>
        <w:tab/>
        <w:t>and</w:t>
      </w:r>
      <w:r>
        <w:tab/>
        <w:t>you(</w:t>
      </w:r>
      <w:r>
        <w:rPr>
          <w:smallCaps/>
        </w:rPr>
        <w:t>s</w:t>
      </w:r>
      <w:r>
        <w:t>)</w:t>
      </w:r>
      <w:r>
        <w:tab/>
        <w:t>cause-know-</w:t>
      </w:r>
      <w:r>
        <w:rPr>
          <w:smallCaps/>
        </w:rPr>
        <w:t>pf</w:t>
      </w:r>
      <w:r>
        <w:tab/>
      </w:r>
      <w:r>
        <w:rPr>
          <w:smallCaps/>
        </w:rPr>
        <w:t>f.</w:t>
      </w:r>
      <w:r>
        <w:t>we(</w:t>
      </w:r>
      <w:r>
        <w:rPr>
          <w:smallCaps/>
        </w:rPr>
        <w:t>exc</w:t>
      </w:r>
      <w:r>
        <w:t>)</w:t>
      </w:r>
      <w:r>
        <w:tab/>
      </w:r>
      <w:r>
        <w:rPr>
          <w:smallCaps/>
        </w:rPr>
        <w:t>obl</w:t>
      </w:r>
      <w:r>
        <w:tab/>
        <w:t>will</w:t>
      </w:r>
      <w:r w:rsidR="00FA7C99">
        <w:tab/>
        <w:t>our(</w:t>
      </w:r>
      <w:r w:rsidR="00FA7C99">
        <w:rPr>
          <w:smallCaps/>
        </w:rPr>
        <w:t>exc</w:t>
      </w:r>
      <w:r w:rsidR="00FA7C99">
        <w:t>)</w:t>
      </w:r>
    </w:p>
    <w:p w14:paraId="0891083B" w14:textId="77777777" w:rsidR="00800AD8" w:rsidRDefault="00800AD8" w:rsidP="00E81AC0">
      <w:pPr>
        <w:pStyle w:val="InterlineText"/>
        <w:tabs>
          <w:tab w:val="left" w:pos="533"/>
        </w:tabs>
      </w:pPr>
      <w:r>
        <w:tab/>
        <w:t>pakazuanan.</w:t>
      </w:r>
    </w:p>
    <w:p w14:paraId="3EF57BFA" w14:textId="77777777" w:rsidR="00800AD8" w:rsidRDefault="00800AD8" w:rsidP="00E81AC0">
      <w:pPr>
        <w:pStyle w:val="InterlineGlossWithTrans"/>
        <w:tabs>
          <w:tab w:val="left" w:pos="533"/>
        </w:tabs>
      </w:pPr>
      <w:r>
        <w:tab/>
        <w:t>pa-maka-zua-an-an</w:t>
      </w:r>
    </w:p>
    <w:p w14:paraId="6AA1F6AA" w14:textId="77777777" w:rsidR="00800AD8" w:rsidRDefault="00800AD8" w:rsidP="00E81AC0">
      <w:pPr>
        <w:pStyle w:val="InterlineTrans"/>
        <w:tabs>
          <w:tab w:val="left" w:pos="533"/>
        </w:tabs>
      </w:pPr>
      <w:r>
        <w:tab/>
        <w:t>cause-via-that-</w:t>
      </w:r>
      <w:r>
        <w:rPr>
          <w:smallCaps/>
        </w:rPr>
        <w:t>nom</w:t>
      </w:r>
      <w:r>
        <w:t>-</w:t>
      </w:r>
      <w:r>
        <w:rPr>
          <w:smallCaps/>
        </w:rPr>
        <w:t>nom</w:t>
      </w:r>
    </w:p>
    <w:p w14:paraId="6280D795" w14:textId="77777777" w:rsidR="00800AD8" w:rsidRDefault="00800AD8" w:rsidP="00E81AC0">
      <w:pPr>
        <w:pStyle w:val="InterlineFree"/>
      </w:pPr>
      <w:r>
        <w:t>You have come to(?) us who had sinned, and you have</w:t>
      </w:r>
      <w:r w:rsidR="00E81AC0">
        <w:t xml:space="preserve"> </w:t>
      </w:r>
      <w:r>
        <w:t>taught us the way we should go.</w:t>
      </w:r>
    </w:p>
    <w:p w14:paraId="03DB6AB1" w14:textId="77777777" w:rsidR="00800AD8" w:rsidRDefault="00DC1AE0" w:rsidP="00E81AC0">
      <w:pPr>
        <w:pStyle w:val="InterlineText"/>
        <w:tabs>
          <w:tab w:val="left" w:pos="533"/>
          <w:tab w:val="left" w:pos="1367"/>
          <w:tab w:val="left" w:pos="2291"/>
        </w:tabs>
      </w:pPr>
      <w:r w:rsidRPr="003A1D48">
        <w:rPr>
          <w:rStyle w:val="InterlineTextNumChar"/>
        </w:rPr>
        <w:t>034</w:t>
      </w:r>
      <w:r w:rsidR="00800AD8">
        <w:tab/>
        <w:t>anema</w:t>
      </w:r>
      <w:r w:rsidR="00800AD8">
        <w:tab/>
        <w:t>nia</w:t>
      </w:r>
      <w:r w:rsidR="00800AD8">
        <w:tab/>
        <w:t>sitjumaî?</w:t>
      </w:r>
    </w:p>
    <w:p w14:paraId="1398A992" w14:textId="77777777" w:rsidR="00800AD8" w:rsidRDefault="00800AD8" w:rsidP="00E81AC0">
      <w:pPr>
        <w:pStyle w:val="InterlineGlossWithTrans"/>
        <w:tabs>
          <w:tab w:val="left" w:pos="533"/>
          <w:tab w:val="left" w:pos="1367"/>
          <w:tab w:val="left" w:pos="2291"/>
        </w:tabs>
      </w:pPr>
      <w:r>
        <w:tab/>
        <w:t>a-nema</w:t>
      </w:r>
      <w:r>
        <w:tab/>
        <w:t>nia</w:t>
      </w:r>
      <w:r>
        <w:tab/>
        <w:t>si-tjumaî</w:t>
      </w:r>
    </w:p>
    <w:p w14:paraId="62AE1264" w14:textId="77777777" w:rsidR="00800AD8" w:rsidRDefault="00800AD8" w:rsidP="00E81AC0">
      <w:pPr>
        <w:pStyle w:val="InterlineTransNoFree"/>
        <w:tabs>
          <w:tab w:val="left" w:pos="1367"/>
          <w:tab w:val="left" w:pos="2291"/>
          <w:tab w:val="right" w:pos="8787"/>
        </w:tabs>
      </w:pPr>
      <w:r>
        <w:tab/>
        <w:t>?-what</w:t>
      </w:r>
      <w:r>
        <w:tab/>
        <w:t>we(</w:t>
      </w:r>
      <w:r>
        <w:rPr>
          <w:smallCaps/>
        </w:rPr>
        <w:t>exc</w:t>
      </w:r>
      <w:r>
        <w:t>)</w:t>
      </w:r>
      <w:r>
        <w:tab/>
      </w:r>
      <w:r>
        <w:rPr>
          <w:smallCaps/>
        </w:rPr>
        <w:t>if</w:t>
      </w:r>
      <w:r>
        <w:t>-discuss</w:t>
      </w:r>
      <w:r w:rsidR="00E81AC0">
        <w:tab/>
        <w:t>What are we to say?</w:t>
      </w:r>
    </w:p>
    <w:p w14:paraId="4B0463B0" w14:textId="77777777" w:rsidR="00E81AC0" w:rsidRDefault="00DC1AE0" w:rsidP="00E81AC0">
      <w:pPr>
        <w:pStyle w:val="InterlineText"/>
        <w:tabs>
          <w:tab w:val="left" w:pos="533"/>
          <w:tab w:val="left" w:pos="1067"/>
          <w:tab w:val="left" w:pos="2261"/>
          <w:tab w:val="left" w:pos="3365"/>
          <w:tab w:val="left" w:pos="3629"/>
          <w:tab w:val="left" w:pos="4463"/>
          <w:tab w:val="left" w:pos="5447"/>
          <w:tab w:val="left" w:pos="5951"/>
          <w:tab w:val="left" w:pos="6980"/>
          <w:tab w:val="left" w:pos="7244"/>
        </w:tabs>
      </w:pPr>
      <w:r w:rsidRPr="003A1D48">
        <w:rPr>
          <w:rStyle w:val="InterlineTextNumChar"/>
        </w:rPr>
        <w:t>035</w:t>
      </w:r>
      <w:r w:rsidR="00800AD8">
        <w:tab/>
        <w:t>pai,</w:t>
      </w:r>
      <w:r w:rsidR="00800AD8">
        <w:tab/>
        <w:t>Yisu-sama,</w:t>
      </w:r>
      <w:r w:rsidR="00800AD8">
        <w:tab/>
        <w:t>aitsu</w:t>
      </w:r>
      <w:r w:rsidR="00800AD8">
        <w:tab/>
        <w:t>a</w:t>
      </w:r>
      <w:r w:rsidR="00E81AC0">
        <w:tab/>
        <w:t>mareka</w:t>
      </w:r>
      <w:r w:rsidR="00E81AC0">
        <w:tab/>
        <w:t>imaza</w:t>
      </w:r>
      <w:r w:rsidR="00E81AC0">
        <w:tab/>
        <w:t>i</w:t>
      </w:r>
      <w:r w:rsidR="00E81AC0">
        <w:tab/>
        <w:t>gadu</w:t>
      </w:r>
      <w:r w:rsidR="00E81AC0">
        <w:tab/>
        <w:t>a</w:t>
      </w:r>
      <w:r w:rsidR="00E81AC0">
        <w:tab/>
        <w:t>mareka</w:t>
      </w:r>
    </w:p>
    <w:p w14:paraId="02713D38" w14:textId="77777777" w:rsidR="00800AD8" w:rsidRDefault="00800AD8" w:rsidP="00E81AC0">
      <w:pPr>
        <w:pStyle w:val="InterlineGlossWithTrans"/>
        <w:tabs>
          <w:tab w:val="left" w:pos="533"/>
          <w:tab w:val="left" w:pos="1067"/>
          <w:tab w:val="left" w:pos="2261"/>
          <w:tab w:val="left" w:pos="3365"/>
          <w:tab w:val="left" w:pos="3629"/>
          <w:tab w:val="left" w:pos="4463"/>
          <w:tab w:val="left" w:pos="5447"/>
          <w:tab w:val="left" w:pos="5951"/>
          <w:tab w:val="left" w:pos="6980"/>
          <w:tab w:val="left" w:pos="7244"/>
        </w:tabs>
      </w:pPr>
      <w:r>
        <w:tab/>
        <w:t>pai</w:t>
      </w:r>
      <w:r>
        <w:tab/>
        <w:t>Yisu-sama</w:t>
      </w:r>
      <w:r>
        <w:tab/>
        <w:t>a-i-tsu</w:t>
      </w:r>
      <w:r>
        <w:tab/>
        <w:t>a</w:t>
      </w:r>
      <w:r w:rsidR="00E81AC0">
        <w:tab/>
        <w:t>mareka</w:t>
      </w:r>
      <w:r w:rsidR="00E81AC0">
        <w:tab/>
        <w:t>i-maza</w:t>
      </w:r>
      <w:r w:rsidR="00E81AC0">
        <w:tab/>
        <w:t>i</w:t>
      </w:r>
      <w:r w:rsidR="00E81AC0">
        <w:tab/>
        <w:t>gadu</w:t>
      </w:r>
      <w:r w:rsidR="00E81AC0">
        <w:tab/>
        <w:t>a</w:t>
      </w:r>
      <w:r w:rsidR="00E81AC0">
        <w:tab/>
        <w:t>mareka</w:t>
      </w:r>
    </w:p>
    <w:p w14:paraId="4D463E7F" w14:textId="77777777" w:rsidR="00800AD8" w:rsidRDefault="00800AD8" w:rsidP="00E81AC0">
      <w:pPr>
        <w:pStyle w:val="InterlineTransNoFree"/>
        <w:tabs>
          <w:tab w:val="left" w:pos="1067"/>
          <w:tab w:val="left" w:pos="2261"/>
          <w:tab w:val="left" w:pos="3365"/>
          <w:tab w:val="left" w:pos="3629"/>
          <w:tab w:val="left" w:pos="4463"/>
          <w:tab w:val="left" w:pos="5447"/>
          <w:tab w:val="left" w:pos="5951"/>
          <w:tab w:val="left" w:pos="6980"/>
          <w:tab w:val="left" w:pos="7244"/>
        </w:tabs>
        <w:rPr>
          <w:smallCaps/>
        </w:rPr>
      </w:pPr>
      <w:r>
        <w:tab/>
        <w:t>well</w:t>
      </w:r>
      <w:r>
        <w:tab/>
        <w:t>Jesus-</w:t>
      </w:r>
      <w:r>
        <w:rPr>
          <w:smallCaps/>
        </w:rPr>
        <w:t>h</w:t>
      </w:r>
      <w:r>
        <w:rPr>
          <w:smallCaps/>
        </w:rPr>
        <w:tab/>
        <w:t>c-loc</w:t>
      </w:r>
      <w:r>
        <w:t>-this</w:t>
      </w:r>
      <w:r>
        <w:rPr>
          <w:smallCaps/>
        </w:rPr>
        <w:tab/>
        <w:t>c</w:t>
      </w:r>
      <w:r w:rsidR="00E81AC0">
        <w:tab/>
        <w:t>many</w:t>
      </w:r>
      <w:r w:rsidR="00E81AC0">
        <w:tab/>
      </w:r>
      <w:r w:rsidR="00E81AC0">
        <w:rPr>
          <w:smallCaps/>
        </w:rPr>
        <w:t>loc</w:t>
      </w:r>
      <w:r w:rsidR="00E81AC0">
        <w:t>-here</w:t>
      </w:r>
      <w:r w:rsidR="00E81AC0">
        <w:tab/>
      </w:r>
      <w:r w:rsidR="00E81AC0">
        <w:rPr>
          <w:smallCaps/>
        </w:rPr>
        <w:t>loc</w:t>
      </w:r>
      <w:r w:rsidR="00E81AC0">
        <w:tab/>
        <w:t>mountain</w:t>
      </w:r>
      <w:r w:rsidR="00E81AC0">
        <w:rPr>
          <w:smallCaps/>
        </w:rPr>
        <w:tab/>
        <w:t>c</w:t>
      </w:r>
      <w:r w:rsidR="00E81AC0">
        <w:tab/>
        <w:t>many</w:t>
      </w:r>
    </w:p>
    <w:p w14:paraId="1AD86DFA" w14:textId="77777777" w:rsidR="00E81AC0" w:rsidRDefault="00800AD8" w:rsidP="00E81AC0">
      <w:pPr>
        <w:pStyle w:val="InterlineText"/>
        <w:tabs>
          <w:tab w:val="left" w:pos="533"/>
          <w:tab w:val="left" w:pos="1457"/>
          <w:tab w:val="left" w:pos="2231"/>
          <w:tab w:val="left" w:pos="2495"/>
          <w:tab w:val="left" w:pos="4184"/>
          <w:tab w:val="left" w:pos="4448"/>
          <w:tab w:val="left" w:pos="6722"/>
        </w:tabs>
      </w:pPr>
      <w:r>
        <w:tab/>
        <w:t>tja</w:t>
      </w:r>
      <w:r>
        <w:tab/>
        <w:t>kaka</w:t>
      </w:r>
      <w:r>
        <w:tab/>
        <w:t>a</w:t>
      </w:r>
      <w:r w:rsidR="00E81AC0">
        <w:tab/>
        <w:t>katsalisian</w:t>
      </w:r>
      <w:r w:rsidR="00E81AC0">
        <w:tab/>
        <w:t>a</w:t>
      </w:r>
      <w:r w:rsidR="00E81AC0">
        <w:tab/>
        <w:t>namaviliviliî</w:t>
      </w:r>
      <w:r w:rsidR="00E81AC0">
        <w:tab/>
        <w:t>a</w:t>
      </w:r>
    </w:p>
    <w:p w14:paraId="7BFFC025" w14:textId="77777777" w:rsidR="00800AD8" w:rsidRDefault="00800AD8" w:rsidP="00E81AC0">
      <w:pPr>
        <w:pStyle w:val="InterlineGlossWithTrans"/>
        <w:tabs>
          <w:tab w:val="left" w:pos="533"/>
          <w:tab w:val="left" w:pos="1457"/>
          <w:tab w:val="left" w:pos="2231"/>
          <w:tab w:val="left" w:pos="2495"/>
          <w:tab w:val="left" w:pos="4184"/>
          <w:tab w:val="left" w:pos="4448"/>
          <w:tab w:val="left" w:pos="6722"/>
        </w:tabs>
      </w:pPr>
      <w:r>
        <w:tab/>
        <w:t>tja</w:t>
      </w:r>
      <w:r>
        <w:tab/>
        <w:t>kaka</w:t>
      </w:r>
      <w:r>
        <w:tab/>
        <w:t>a</w:t>
      </w:r>
      <w:r w:rsidR="00E81AC0">
        <w:tab/>
        <w:t>ka-tsalisi-an</w:t>
      </w:r>
      <w:r w:rsidR="00E81AC0">
        <w:tab/>
        <w:t>a</w:t>
      </w:r>
      <w:r w:rsidR="00E81AC0">
        <w:tab/>
        <w:t>na-ma-vili-viliî</w:t>
      </w:r>
      <w:r w:rsidR="00E81AC0">
        <w:tab/>
        <w:t>a</w:t>
      </w:r>
    </w:p>
    <w:p w14:paraId="1D7B51B7" w14:textId="77777777" w:rsidR="00800AD8" w:rsidRDefault="00800AD8" w:rsidP="00E81AC0">
      <w:pPr>
        <w:pStyle w:val="InterlineTransNoFree"/>
        <w:tabs>
          <w:tab w:val="left" w:pos="1457"/>
          <w:tab w:val="left" w:pos="2231"/>
          <w:tab w:val="left" w:pos="2495"/>
          <w:tab w:val="left" w:pos="4184"/>
          <w:tab w:val="left" w:pos="4448"/>
          <w:tab w:val="left" w:pos="6722"/>
        </w:tabs>
        <w:rPr>
          <w:smallCaps/>
        </w:rPr>
      </w:pPr>
      <w:r>
        <w:tab/>
        <w:t>our(</w:t>
      </w:r>
      <w:r>
        <w:rPr>
          <w:smallCaps/>
        </w:rPr>
        <w:t>inc</w:t>
      </w:r>
      <w:r>
        <w:t>)</w:t>
      </w:r>
      <w:r>
        <w:tab/>
        <w:t>sibling</w:t>
      </w:r>
      <w:r>
        <w:rPr>
          <w:smallCaps/>
        </w:rPr>
        <w:tab/>
        <w:t>c</w:t>
      </w:r>
      <w:r w:rsidR="00E81AC0">
        <w:tab/>
        <w:t>main-slope-</w:t>
      </w:r>
      <w:r w:rsidR="00E81AC0">
        <w:rPr>
          <w:smallCaps/>
        </w:rPr>
        <w:t>nom</w:t>
      </w:r>
      <w:r w:rsidR="00E81AC0">
        <w:rPr>
          <w:smallCaps/>
        </w:rPr>
        <w:tab/>
        <w:t>c</w:t>
      </w:r>
      <w:r w:rsidR="00E81AC0">
        <w:rPr>
          <w:smallCaps/>
        </w:rPr>
        <w:tab/>
        <w:t>past</w:t>
      </w:r>
      <w:r w:rsidR="00E81AC0">
        <w:t>-</w:t>
      </w:r>
      <w:r w:rsidR="00E81AC0">
        <w:rPr>
          <w:smallCaps/>
        </w:rPr>
        <w:t>stat</w:t>
      </w:r>
      <w:r w:rsidR="00E81AC0">
        <w:t>-</w:t>
      </w:r>
      <w:r w:rsidR="00E81AC0">
        <w:rPr>
          <w:smallCaps/>
        </w:rPr>
        <w:t>red</w:t>
      </w:r>
      <w:r w:rsidR="00E81AC0">
        <w:t>-behind</w:t>
      </w:r>
      <w:r w:rsidR="00E81AC0">
        <w:rPr>
          <w:smallCaps/>
        </w:rPr>
        <w:tab/>
        <w:t>c</w:t>
      </w:r>
    </w:p>
    <w:p w14:paraId="1EFAA024" w14:textId="77777777" w:rsidR="00800AD8" w:rsidRDefault="00800AD8" w:rsidP="00E81AC0">
      <w:pPr>
        <w:pStyle w:val="InterlineText"/>
        <w:tabs>
          <w:tab w:val="left" w:pos="533"/>
          <w:tab w:val="left" w:pos="3197"/>
          <w:tab w:val="left" w:pos="3461"/>
          <w:tab w:val="left" w:pos="5240"/>
          <w:tab w:val="left" w:pos="5774"/>
          <w:tab w:val="left" w:pos="6878"/>
          <w:tab w:val="left" w:pos="7637"/>
        </w:tabs>
      </w:pPr>
      <w:r>
        <w:tab/>
        <w:t>namavavutuvutu</w:t>
      </w:r>
      <w:r>
        <w:tab/>
        <w:t>a</w:t>
      </w:r>
      <w:r>
        <w:tab/>
        <w:t>sitsuayan,</w:t>
      </w:r>
      <w:r>
        <w:tab/>
        <w:t>pai</w:t>
      </w:r>
      <w:r>
        <w:tab/>
        <w:t>aitsu</w:t>
      </w:r>
      <w:r w:rsidR="00E81AC0">
        <w:tab/>
        <w:t>su</w:t>
      </w:r>
      <w:r w:rsidR="00E81AC0">
        <w:tab/>
        <w:t>îaluayi</w:t>
      </w:r>
    </w:p>
    <w:p w14:paraId="0FDE4392" w14:textId="77777777" w:rsidR="00800AD8" w:rsidRDefault="00800AD8" w:rsidP="00E81AC0">
      <w:pPr>
        <w:pStyle w:val="InterlineGlossWithTrans"/>
        <w:tabs>
          <w:tab w:val="left" w:pos="533"/>
          <w:tab w:val="left" w:pos="3197"/>
          <w:tab w:val="left" w:pos="3461"/>
          <w:tab w:val="left" w:pos="5240"/>
          <w:tab w:val="left" w:pos="5774"/>
          <w:tab w:val="left" w:pos="6878"/>
          <w:tab w:val="left" w:pos="7637"/>
        </w:tabs>
      </w:pPr>
      <w:r>
        <w:tab/>
        <w:t>na-ma-va-vutu-vutu</w:t>
      </w:r>
      <w:r>
        <w:tab/>
        <w:t>a</w:t>
      </w:r>
      <w:r>
        <w:tab/>
        <w:t>si-tsuay-an</w:t>
      </w:r>
      <w:r>
        <w:tab/>
        <w:t>pai</w:t>
      </w:r>
      <w:r>
        <w:tab/>
        <w:t>a-i-tsu</w:t>
      </w:r>
      <w:r w:rsidR="00E81AC0">
        <w:tab/>
        <w:t>su</w:t>
      </w:r>
      <w:r w:rsidR="00E81AC0">
        <w:tab/>
        <w:t>îaluay-i</w:t>
      </w:r>
    </w:p>
    <w:p w14:paraId="5CD2FE3F" w14:textId="77777777" w:rsidR="00800AD8" w:rsidRDefault="00800AD8" w:rsidP="00E81AC0">
      <w:pPr>
        <w:pStyle w:val="InterlineTransNoFree"/>
        <w:tabs>
          <w:tab w:val="left" w:pos="3197"/>
          <w:tab w:val="left" w:pos="3461"/>
          <w:tab w:val="left" w:pos="5240"/>
          <w:tab w:val="left" w:pos="5774"/>
          <w:tab w:val="left" w:pos="6878"/>
          <w:tab w:val="left" w:pos="7637"/>
        </w:tabs>
      </w:pPr>
      <w:r>
        <w:rPr>
          <w:smallCaps/>
        </w:rPr>
        <w:tab/>
        <w:t>past</w:t>
      </w:r>
      <w:r>
        <w:t>-</w:t>
      </w:r>
      <w:r>
        <w:rPr>
          <w:smallCaps/>
        </w:rPr>
        <w:t>stat</w:t>
      </w:r>
      <w:r>
        <w:t>-</w:t>
      </w:r>
      <w:r>
        <w:rPr>
          <w:smallCaps/>
        </w:rPr>
        <w:t>red</w:t>
      </w:r>
      <w:r>
        <w:t>-</w:t>
      </w:r>
      <w:r>
        <w:rPr>
          <w:smallCaps/>
        </w:rPr>
        <w:t>red</w:t>
      </w:r>
      <w:r>
        <w:t>-enemy</w:t>
      </w:r>
      <w:r>
        <w:rPr>
          <w:smallCaps/>
        </w:rPr>
        <w:tab/>
        <w:t>c</w:t>
      </w:r>
      <w:r>
        <w:rPr>
          <w:smallCaps/>
        </w:rPr>
        <w:tab/>
        <w:t>if</w:t>
      </w:r>
      <w:r>
        <w:t>-long.time-</w:t>
      </w:r>
      <w:r>
        <w:rPr>
          <w:smallCaps/>
        </w:rPr>
        <w:t>nom</w:t>
      </w:r>
      <w:r>
        <w:tab/>
        <w:t>well</w:t>
      </w:r>
      <w:r>
        <w:tab/>
      </w:r>
      <w:r>
        <w:rPr>
          <w:smallCaps/>
        </w:rPr>
        <w:t>c-loc</w:t>
      </w:r>
      <w:r>
        <w:t>-this</w:t>
      </w:r>
      <w:r w:rsidR="00E81AC0">
        <w:tab/>
        <w:t>you(</w:t>
      </w:r>
      <w:r w:rsidR="00E81AC0">
        <w:rPr>
          <w:smallCaps/>
        </w:rPr>
        <w:t>s</w:t>
      </w:r>
      <w:r w:rsidR="00E81AC0">
        <w:t>)</w:t>
      </w:r>
      <w:r w:rsidR="00E81AC0">
        <w:tab/>
        <w:t>clear-</w:t>
      </w:r>
      <w:r w:rsidR="00E81AC0">
        <w:rPr>
          <w:smallCaps/>
        </w:rPr>
        <w:t>pf</w:t>
      </w:r>
    </w:p>
    <w:p w14:paraId="2570984C" w14:textId="77777777" w:rsidR="00E81AC0" w:rsidRDefault="00800AD8" w:rsidP="00E81AC0">
      <w:pPr>
        <w:pStyle w:val="InterlineText"/>
        <w:tabs>
          <w:tab w:val="left" w:pos="533"/>
          <w:tab w:val="left" w:pos="1307"/>
          <w:tab w:val="left" w:pos="2396"/>
          <w:tab w:val="left" w:pos="2885"/>
          <w:tab w:val="left" w:pos="3644"/>
          <w:tab w:val="left" w:pos="4763"/>
          <w:tab w:val="left" w:pos="5537"/>
          <w:tab w:val="left" w:pos="6626"/>
          <w:tab w:val="left" w:pos="7130"/>
          <w:tab w:val="left" w:pos="7619"/>
        </w:tabs>
      </w:pPr>
      <w:r>
        <w:tab/>
        <w:t>anga</w:t>
      </w:r>
      <w:r>
        <w:tab/>
        <w:t>men</w:t>
      </w:r>
      <w:r w:rsidR="00E81AC0">
        <w:tab/>
        <w:t>sa</w:t>
      </w:r>
      <w:r w:rsidR="00E81AC0">
        <w:tab/>
        <w:t>su</w:t>
      </w:r>
      <w:r w:rsidR="00E81AC0">
        <w:tab/>
        <w:t>tjautsikeli</w:t>
      </w:r>
      <w:r w:rsidR="00E81AC0">
        <w:tab/>
        <w:t>anga</w:t>
      </w:r>
      <w:r w:rsidR="00E81AC0">
        <w:tab/>
        <w:t>men</w:t>
      </w:r>
      <w:r w:rsidR="00E81AC0">
        <w:tab/>
        <w:t>ta</w:t>
      </w:r>
      <w:r w:rsidR="00E81AC0">
        <w:tab/>
        <w:t>uri</w:t>
      </w:r>
      <w:r w:rsidR="00E81AC0">
        <w:tab/>
        <w:t>nia</w:t>
      </w:r>
    </w:p>
    <w:p w14:paraId="6B8F542E" w14:textId="77777777" w:rsidR="00800AD8" w:rsidRDefault="00800AD8" w:rsidP="00E81AC0">
      <w:pPr>
        <w:pStyle w:val="InterlineGlossWithTrans"/>
        <w:tabs>
          <w:tab w:val="left" w:pos="533"/>
          <w:tab w:val="left" w:pos="1307"/>
          <w:tab w:val="left" w:pos="2396"/>
          <w:tab w:val="left" w:pos="2885"/>
          <w:tab w:val="left" w:pos="3644"/>
          <w:tab w:val="left" w:pos="4763"/>
          <w:tab w:val="left" w:pos="5537"/>
          <w:tab w:val="left" w:pos="6626"/>
          <w:tab w:val="left" w:pos="7130"/>
          <w:tab w:val="left" w:pos="7619"/>
        </w:tabs>
      </w:pPr>
      <w:r>
        <w:tab/>
        <w:t>anga</w:t>
      </w:r>
      <w:r>
        <w:tab/>
        <w:t>amen</w:t>
      </w:r>
      <w:r w:rsidR="00E81AC0">
        <w:tab/>
        <w:t>sa</w:t>
      </w:r>
      <w:r w:rsidR="00E81AC0">
        <w:tab/>
        <w:t>su</w:t>
      </w:r>
      <w:r w:rsidR="00E81AC0">
        <w:tab/>
        <w:t>tjautsikel-i</w:t>
      </w:r>
      <w:r w:rsidR="00E81AC0">
        <w:tab/>
        <w:t>anga</w:t>
      </w:r>
      <w:r w:rsidR="00E81AC0">
        <w:tab/>
        <w:t>amen</w:t>
      </w:r>
      <w:r w:rsidR="00E81AC0">
        <w:tab/>
        <w:t>ta</w:t>
      </w:r>
      <w:r w:rsidR="00E81AC0">
        <w:tab/>
        <w:t>uri</w:t>
      </w:r>
      <w:r w:rsidR="00E81AC0">
        <w:tab/>
        <w:t>nia</w:t>
      </w:r>
    </w:p>
    <w:p w14:paraId="749D47DE" w14:textId="77777777" w:rsidR="00800AD8" w:rsidRDefault="00800AD8" w:rsidP="00E81AC0">
      <w:pPr>
        <w:pStyle w:val="InterlineTransNoFree"/>
        <w:tabs>
          <w:tab w:val="left" w:pos="1307"/>
          <w:tab w:val="left" w:pos="2396"/>
          <w:tab w:val="left" w:pos="2885"/>
          <w:tab w:val="left" w:pos="3644"/>
          <w:tab w:val="left" w:pos="4763"/>
          <w:tab w:val="left" w:pos="5537"/>
          <w:tab w:val="left" w:pos="6626"/>
          <w:tab w:val="left" w:pos="7130"/>
          <w:tab w:val="left" w:pos="7619"/>
        </w:tabs>
      </w:pPr>
      <w:r>
        <w:tab/>
        <w:t>indeed</w:t>
      </w:r>
      <w:r>
        <w:tab/>
      </w:r>
      <w:r>
        <w:rPr>
          <w:smallCaps/>
        </w:rPr>
        <w:t>f.</w:t>
      </w:r>
      <w:r>
        <w:t>we(</w:t>
      </w:r>
      <w:r>
        <w:rPr>
          <w:smallCaps/>
        </w:rPr>
        <w:t>exc</w:t>
      </w:r>
      <w:r>
        <w:t>)</w:t>
      </w:r>
      <w:r w:rsidR="00E81AC0">
        <w:tab/>
        <w:t>and</w:t>
      </w:r>
      <w:r w:rsidR="00E81AC0">
        <w:tab/>
        <w:t>you(</w:t>
      </w:r>
      <w:r w:rsidR="00E81AC0">
        <w:rPr>
          <w:smallCaps/>
        </w:rPr>
        <w:t>s</w:t>
      </w:r>
      <w:r w:rsidR="00E81AC0">
        <w:t>)</w:t>
      </w:r>
      <w:r w:rsidR="00E81AC0">
        <w:tab/>
        <w:t>story-</w:t>
      </w:r>
      <w:r w:rsidR="00E81AC0">
        <w:rPr>
          <w:smallCaps/>
        </w:rPr>
        <w:t>pf</w:t>
      </w:r>
      <w:r w:rsidR="00E81AC0">
        <w:tab/>
        <w:t>indeed</w:t>
      </w:r>
      <w:r w:rsidR="00E81AC0">
        <w:tab/>
      </w:r>
      <w:r w:rsidR="00E81AC0">
        <w:rPr>
          <w:smallCaps/>
        </w:rPr>
        <w:t>f.</w:t>
      </w:r>
      <w:r w:rsidR="00E81AC0">
        <w:t>we(</w:t>
      </w:r>
      <w:r w:rsidR="00E81AC0">
        <w:rPr>
          <w:smallCaps/>
        </w:rPr>
        <w:t>exc</w:t>
      </w:r>
      <w:r w:rsidR="00E81AC0">
        <w:t>)</w:t>
      </w:r>
      <w:r w:rsidR="00E81AC0">
        <w:tab/>
      </w:r>
      <w:r w:rsidR="00E81AC0">
        <w:rPr>
          <w:smallCaps/>
        </w:rPr>
        <w:t>obl</w:t>
      </w:r>
      <w:r w:rsidR="00E81AC0">
        <w:tab/>
        <w:t>will</w:t>
      </w:r>
      <w:r w:rsidR="00E81AC0">
        <w:tab/>
        <w:t>we(</w:t>
      </w:r>
      <w:r w:rsidR="00E81AC0">
        <w:rPr>
          <w:smallCaps/>
        </w:rPr>
        <w:t>exc</w:t>
      </w:r>
      <w:r w:rsidR="00E81AC0">
        <w:t>)</w:t>
      </w:r>
    </w:p>
    <w:p w14:paraId="50DB03DD" w14:textId="77777777" w:rsidR="00E81AC0" w:rsidRDefault="00800AD8" w:rsidP="00E81AC0">
      <w:pPr>
        <w:pStyle w:val="InterlineText"/>
        <w:tabs>
          <w:tab w:val="left" w:pos="533"/>
          <w:tab w:val="left" w:pos="2312"/>
          <w:tab w:val="left" w:pos="2576"/>
          <w:tab w:val="left" w:pos="4475"/>
          <w:tab w:val="left" w:pos="4739"/>
          <w:tab w:val="left" w:pos="5573"/>
        </w:tabs>
      </w:pPr>
      <w:r>
        <w:tab/>
        <w:t>sikatsaquan</w:t>
      </w:r>
      <w:r>
        <w:tab/>
        <w:t>a</w:t>
      </w:r>
      <w:r w:rsidR="00E81AC0">
        <w:tab/>
        <w:t>maqaqeîiqeîing</w:t>
      </w:r>
      <w:r w:rsidR="00E81AC0">
        <w:tab/>
        <w:t>a</w:t>
      </w:r>
      <w:r w:rsidR="00E81AC0">
        <w:tab/>
        <w:t>mareka</w:t>
      </w:r>
      <w:r w:rsidR="00E81AC0">
        <w:tab/>
        <w:t>kaka.</w:t>
      </w:r>
    </w:p>
    <w:p w14:paraId="7D3004A1" w14:textId="77777777" w:rsidR="00800AD8" w:rsidRDefault="00800AD8" w:rsidP="00E81AC0">
      <w:pPr>
        <w:pStyle w:val="InterlineGlossWithTrans"/>
        <w:tabs>
          <w:tab w:val="left" w:pos="533"/>
          <w:tab w:val="left" w:pos="2312"/>
          <w:tab w:val="left" w:pos="2576"/>
          <w:tab w:val="left" w:pos="4475"/>
          <w:tab w:val="left" w:pos="4739"/>
          <w:tab w:val="left" w:pos="5573"/>
        </w:tabs>
      </w:pPr>
      <w:r>
        <w:tab/>
        <w:t>si-ka-tsaqu-an</w:t>
      </w:r>
      <w:r>
        <w:tab/>
        <w:t>a</w:t>
      </w:r>
      <w:r w:rsidR="00E81AC0">
        <w:tab/>
        <w:t>ma-qa-qeîi-qeîing</w:t>
      </w:r>
      <w:r w:rsidR="00E81AC0">
        <w:tab/>
        <w:t>a</w:t>
      </w:r>
      <w:r w:rsidR="00E81AC0">
        <w:tab/>
        <w:t>mareka</w:t>
      </w:r>
      <w:r w:rsidR="00E81AC0">
        <w:tab/>
        <w:t>kaka</w:t>
      </w:r>
    </w:p>
    <w:p w14:paraId="362EA267" w14:textId="77777777" w:rsidR="00800AD8" w:rsidRDefault="00800AD8" w:rsidP="00E81AC0">
      <w:pPr>
        <w:pStyle w:val="InterlineTrans"/>
        <w:tabs>
          <w:tab w:val="left" w:pos="533"/>
          <w:tab w:val="left" w:pos="2312"/>
          <w:tab w:val="left" w:pos="2576"/>
          <w:tab w:val="left" w:pos="4475"/>
          <w:tab w:val="left" w:pos="4739"/>
          <w:tab w:val="left" w:pos="5573"/>
        </w:tabs>
      </w:pPr>
      <w:r>
        <w:tab/>
      </w:r>
      <w:r w:rsidRPr="00E81AC0">
        <w:rPr>
          <w:smallCaps/>
          <w:szCs w:val="22"/>
        </w:rPr>
        <w:t>if</w:t>
      </w:r>
      <w:r>
        <w:t>-</w:t>
      </w:r>
      <w:r>
        <w:rPr>
          <w:smallCaps/>
        </w:rPr>
        <w:t>stat</w:t>
      </w:r>
      <w:r>
        <w:t>-able-</w:t>
      </w:r>
      <w:r w:rsidR="00D64271" w:rsidRPr="00D64271">
        <w:rPr>
          <w:smallCaps/>
        </w:rPr>
        <w:t>nom</w:t>
      </w:r>
      <w:r>
        <w:tab/>
      </w:r>
      <w:r>
        <w:rPr>
          <w:smallCaps/>
        </w:rPr>
        <w:t>c</w:t>
      </w:r>
      <w:r w:rsidR="00E81AC0">
        <w:tab/>
      </w:r>
      <w:r w:rsidR="00E81AC0">
        <w:rPr>
          <w:smallCaps/>
        </w:rPr>
        <w:t>stat</w:t>
      </w:r>
      <w:r w:rsidR="00E81AC0">
        <w:t>-?-</w:t>
      </w:r>
      <w:r w:rsidR="00E81AC0">
        <w:rPr>
          <w:smallCaps/>
        </w:rPr>
        <w:t>red</w:t>
      </w:r>
      <w:r w:rsidR="00E81AC0">
        <w:t>-save</w:t>
      </w:r>
      <w:r w:rsidR="00E81AC0">
        <w:rPr>
          <w:smallCaps/>
        </w:rPr>
        <w:tab/>
        <w:t>c</w:t>
      </w:r>
      <w:r w:rsidR="00E81AC0">
        <w:rPr>
          <w:smallCaps/>
        </w:rPr>
        <w:tab/>
      </w:r>
      <w:r w:rsidR="00E81AC0">
        <w:t>many</w:t>
      </w:r>
      <w:r w:rsidR="00E81AC0">
        <w:tab/>
        <w:t>sibling</w:t>
      </w:r>
    </w:p>
    <w:p w14:paraId="36192475" w14:textId="77777777" w:rsidR="00800AD8" w:rsidRDefault="00800AD8" w:rsidP="00E81AC0">
      <w:pPr>
        <w:pStyle w:val="InterlineFreeCommentFollows"/>
      </w:pPr>
      <w:r>
        <w:t>We and our brothers and sisters here in the mountains, mountain people</w:t>
      </w:r>
      <w:r w:rsidR="00507985">
        <w:t xml:space="preserve"> </w:t>
      </w:r>
      <w:r>
        <w:t>who were uncivilised and at enmity with one another</w:t>
      </w:r>
      <w:r w:rsidR="00507985">
        <w:t xml:space="preserve"> </w:t>
      </w:r>
      <w:r>
        <w:t>in times past, you have made it clear to us and have told us</w:t>
      </w:r>
      <w:r w:rsidR="00507985">
        <w:t xml:space="preserve"> </w:t>
      </w:r>
      <w:r>
        <w:t>how we should be able to help one another as brothers and sisters.</w:t>
      </w:r>
    </w:p>
    <w:p w14:paraId="7D986A93" w14:textId="77777777" w:rsidR="00800AD8" w:rsidRDefault="00A8416B" w:rsidP="00E81AC0">
      <w:pPr>
        <w:pStyle w:val="CommentLastWithHalfSpace"/>
      </w:pPr>
      <w:r>
        <w:lastRenderedPageBreak/>
        <w:t>[</w:t>
      </w:r>
      <w:r w:rsidR="00800AD8" w:rsidRPr="00E81AC0">
        <w:rPr>
          <w:rStyle w:val="VernacularText"/>
        </w:rPr>
        <w:t>sikatsaquan</w:t>
      </w:r>
      <w:r w:rsidR="00800AD8">
        <w:t xml:space="preserve">: </w:t>
      </w:r>
      <w:r w:rsidR="00800AD8" w:rsidRPr="00E81AC0">
        <w:rPr>
          <w:rStyle w:val="VernacularText"/>
        </w:rPr>
        <w:t>ka-tsaqu</w:t>
      </w:r>
      <w:r w:rsidR="00800AD8">
        <w:t xml:space="preserve"> from </w:t>
      </w:r>
      <w:r w:rsidR="00800AD8" w:rsidRPr="00E81AC0">
        <w:rPr>
          <w:rStyle w:val="VernacularText"/>
        </w:rPr>
        <w:t>ma-tsaqu</w:t>
      </w:r>
      <w:r w:rsidR="00800AD8">
        <w:t xml:space="preserve"> with </w:t>
      </w:r>
      <w:r w:rsidR="00800AD8" w:rsidRPr="00E81AC0">
        <w:rPr>
          <w:rStyle w:val="VernacularText"/>
        </w:rPr>
        <w:t>si-...-an</w:t>
      </w:r>
      <w:r w:rsidR="00800AD8">
        <w:t xml:space="preserve">, </w:t>
      </w:r>
      <w:r w:rsidR="00E81AC0">
        <w:t>indicating</w:t>
      </w:r>
      <w:r w:rsidR="00800AD8">
        <w:t xml:space="preserve"> the</w:t>
      </w:r>
      <w:r w:rsidR="00507985">
        <w:t xml:space="preserve"> </w:t>
      </w:r>
      <w:r w:rsidR="00800AD8">
        <w:t>ci</w:t>
      </w:r>
      <w:r w:rsidR="00E81AC0">
        <w:t>rcumstances of becoming skilled;</w:t>
      </w:r>
      <w:r w:rsidR="00800AD8">
        <w:t xml:space="preserve"> hard to know whether </w:t>
      </w:r>
      <w:r w:rsidR="00800AD8" w:rsidRPr="00E81AC0">
        <w:rPr>
          <w:rStyle w:val="VernacularText"/>
        </w:rPr>
        <w:t>-an</w:t>
      </w:r>
      <w:r w:rsidR="00507985" w:rsidRPr="00E81AC0">
        <w:rPr>
          <w:rStyle w:val="VernacularText"/>
        </w:rPr>
        <w:t xml:space="preserve"> </w:t>
      </w:r>
      <w:r w:rsidR="00800AD8">
        <w:t xml:space="preserve">is </w:t>
      </w:r>
      <w:r w:rsidR="00800AD8">
        <w:rPr>
          <w:smallCaps/>
        </w:rPr>
        <w:t>nom</w:t>
      </w:r>
      <w:r w:rsidR="00800AD8">
        <w:t xml:space="preserve"> or </w:t>
      </w:r>
      <w:r w:rsidR="00800AD8">
        <w:rPr>
          <w:smallCaps/>
        </w:rPr>
        <w:t>lf</w:t>
      </w:r>
      <w:r w:rsidR="00E81AC0">
        <w:t>]</w:t>
      </w:r>
    </w:p>
    <w:p w14:paraId="5B3D93F2" w14:textId="77777777" w:rsidR="007A1280" w:rsidRDefault="00DE0E5A" w:rsidP="007A1280">
      <w:pPr>
        <w:pStyle w:val="InterlineText"/>
        <w:tabs>
          <w:tab w:val="left" w:pos="533"/>
          <w:tab w:val="left" w:pos="1517"/>
          <w:tab w:val="left" w:pos="2051"/>
          <w:tab w:val="left" w:pos="3155"/>
          <w:tab w:val="left" w:pos="3764"/>
          <w:tab w:val="left" w:pos="4853"/>
          <w:tab w:val="left" w:pos="5117"/>
          <w:tab w:val="left" w:pos="6776"/>
        </w:tabs>
      </w:pPr>
      <w:r w:rsidRPr="003A1D48">
        <w:rPr>
          <w:rStyle w:val="InterlineTextNumChar"/>
        </w:rPr>
        <w:t>036</w:t>
      </w:r>
      <w:r w:rsidR="00800AD8">
        <w:tab/>
        <w:t>saka</w:t>
      </w:r>
      <w:r w:rsidR="00800AD8">
        <w:tab/>
        <w:t>pai</w:t>
      </w:r>
      <w:r w:rsidR="00800AD8">
        <w:tab/>
        <w:t>aitsu</w:t>
      </w:r>
      <w:r w:rsidR="00800AD8">
        <w:tab/>
        <w:t>nuka</w:t>
      </w:r>
      <w:r w:rsidR="007A1280">
        <w:tab/>
        <w:t>men</w:t>
      </w:r>
      <w:r w:rsidR="007A1280">
        <w:tab/>
        <w:t>a</w:t>
      </w:r>
      <w:r w:rsidR="007A1280">
        <w:tab/>
        <w:t>matsadjatsadja,</w:t>
      </w:r>
      <w:r w:rsidR="007A1280">
        <w:tab/>
        <w:t>nuka</w:t>
      </w:r>
    </w:p>
    <w:p w14:paraId="64617F35" w14:textId="77777777" w:rsidR="00800AD8" w:rsidRDefault="00800AD8" w:rsidP="007A1280">
      <w:pPr>
        <w:pStyle w:val="InterlineGlossWithTrans"/>
        <w:tabs>
          <w:tab w:val="left" w:pos="533"/>
          <w:tab w:val="left" w:pos="1517"/>
          <w:tab w:val="left" w:pos="2051"/>
          <w:tab w:val="left" w:pos="3155"/>
          <w:tab w:val="left" w:pos="3764"/>
          <w:tab w:val="left" w:pos="4853"/>
          <w:tab w:val="left" w:pos="5117"/>
          <w:tab w:val="left" w:pos="6776"/>
        </w:tabs>
      </w:pPr>
      <w:r>
        <w:tab/>
        <w:t>sa-ka</w:t>
      </w:r>
      <w:r>
        <w:tab/>
        <w:t>pai</w:t>
      </w:r>
      <w:r>
        <w:tab/>
        <w:t>a-i-tsu</w:t>
      </w:r>
      <w:r>
        <w:tab/>
        <w:t>nuka</w:t>
      </w:r>
      <w:r w:rsidR="007A1280">
        <w:tab/>
        <w:t>amen</w:t>
      </w:r>
      <w:r w:rsidR="007A1280">
        <w:tab/>
        <w:t>a</w:t>
      </w:r>
      <w:r w:rsidR="007A1280">
        <w:tab/>
        <w:t>ma-tsadja-tsadja</w:t>
      </w:r>
      <w:r w:rsidR="007A1280">
        <w:tab/>
        <w:t>nuka</w:t>
      </w:r>
    </w:p>
    <w:p w14:paraId="0B59FB5C" w14:textId="77777777" w:rsidR="00800AD8" w:rsidRDefault="00800AD8" w:rsidP="007A1280">
      <w:pPr>
        <w:pStyle w:val="InterlineTransNoFree"/>
        <w:tabs>
          <w:tab w:val="left" w:pos="1517"/>
          <w:tab w:val="left" w:pos="2051"/>
          <w:tab w:val="left" w:pos="3155"/>
          <w:tab w:val="left" w:pos="3764"/>
          <w:tab w:val="left" w:pos="4853"/>
          <w:tab w:val="left" w:pos="5117"/>
          <w:tab w:val="left" w:pos="6776"/>
        </w:tabs>
      </w:pPr>
      <w:r>
        <w:tab/>
        <w:t>and-after</w:t>
      </w:r>
      <w:r>
        <w:tab/>
        <w:t>well</w:t>
      </w:r>
      <w:r>
        <w:tab/>
      </w:r>
      <w:r>
        <w:rPr>
          <w:smallCaps/>
        </w:rPr>
        <w:t>c-loc</w:t>
      </w:r>
      <w:r>
        <w:t>-this</w:t>
      </w:r>
      <w:r>
        <w:tab/>
        <w:t>even</w:t>
      </w:r>
      <w:r w:rsidR="007A1280">
        <w:tab/>
      </w:r>
      <w:r w:rsidR="007A1280">
        <w:rPr>
          <w:smallCaps/>
        </w:rPr>
        <w:t>f.</w:t>
      </w:r>
      <w:r w:rsidR="007A1280">
        <w:t>we(</w:t>
      </w:r>
      <w:r w:rsidR="007A1280">
        <w:rPr>
          <w:smallCaps/>
        </w:rPr>
        <w:t>exc</w:t>
      </w:r>
      <w:r w:rsidR="007A1280">
        <w:t>)</w:t>
      </w:r>
      <w:r w:rsidR="007A1280">
        <w:rPr>
          <w:smallCaps/>
        </w:rPr>
        <w:tab/>
        <w:t>c</w:t>
      </w:r>
      <w:r w:rsidR="007A1280">
        <w:rPr>
          <w:smallCaps/>
        </w:rPr>
        <w:tab/>
        <w:t>stat</w:t>
      </w:r>
      <w:r w:rsidR="007A1280">
        <w:t>-</w:t>
      </w:r>
      <w:r w:rsidR="007A1280">
        <w:rPr>
          <w:smallCaps/>
        </w:rPr>
        <w:t>red</w:t>
      </w:r>
      <w:r w:rsidR="007A1280">
        <w:t>-far</w:t>
      </w:r>
      <w:r w:rsidR="007A1280">
        <w:tab/>
        <w:t>even</w:t>
      </w:r>
    </w:p>
    <w:p w14:paraId="160CA981" w14:textId="77777777" w:rsidR="00800AD8" w:rsidRDefault="00800AD8" w:rsidP="007A1280">
      <w:pPr>
        <w:pStyle w:val="InterlineText"/>
        <w:tabs>
          <w:tab w:val="left" w:pos="533"/>
          <w:tab w:val="left" w:pos="3032"/>
          <w:tab w:val="left" w:pos="3296"/>
          <w:tab w:val="left" w:pos="4265"/>
          <w:tab w:val="left" w:pos="5489"/>
          <w:tab w:val="left" w:pos="6248"/>
          <w:tab w:val="left" w:pos="7217"/>
          <w:tab w:val="left" w:pos="7991"/>
        </w:tabs>
      </w:pPr>
      <w:r>
        <w:tab/>
        <w:t>namaqaqetsiqetsi</w:t>
      </w:r>
      <w:r>
        <w:tab/>
        <w:t>a</w:t>
      </w:r>
      <w:r>
        <w:tab/>
        <w:t>nia</w:t>
      </w:r>
      <w:r>
        <w:tab/>
        <w:t>matjaîaîak,</w:t>
      </w:r>
      <w:r>
        <w:tab/>
        <w:t>uîa</w:t>
      </w:r>
      <w:r w:rsidR="007A1280">
        <w:tab/>
        <w:t>nia</w:t>
      </w:r>
      <w:r w:rsidR="007A1280">
        <w:tab/>
        <w:t>vetjek</w:t>
      </w:r>
      <w:r w:rsidR="007A1280">
        <w:tab/>
        <w:t>anga</w:t>
      </w:r>
    </w:p>
    <w:p w14:paraId="7ECF6C5D" w14:textId="77777777" w:rsidR="00800AD8" w:rsidRDefault="00800AD8" w:rsidP="007A1280">
      <w:pPr>
        <w:pStyle w:val="InterlineGlossWithTrans"/>
        <w:tabs>
          <w:tab w:val="left" w:pos="533"/>
          <w:tab w:val="left" w:pos="3032"/>
          <w:tab w:val="left" w:pos="3296"/>
          <w:tab w:val="left" w:pos="4265"/>
          <w:tab w:val="left" w:pos="5489"/>
          <w:tab w:val="left" w:pos="6248"/>
          <w:tab w:val="left" w:pos="7217"/>
          <w:tab w:val="left" w:pos="7991"/>
        </w:tabs>
      </w:pPr>
      <w:r>
        <w:tab/>
        <w:t>na-ma-qa-qetsi-qetsi</w:t>
      </w:r>
      <w:r>
        <w:tab/>
        <w:t>a</w:t>
      </w:r>
      <w:r>
        <w:tab/>
        <w:t>nia</w:t>
      </w:r>
      <w:r>
        <w:tab/>
        <w:t>matja-îaîak</w:t>
      </w:r>
      <w:r>
        <w:tab/>
        <w:t>uîa</w:t>
      </w:r>
      <w:r w:rsidR="007A1280">
        <w:tab/>
        <w:t>nia</w:t>
      </w:r>
      <w:r w:rsidR="007A1280">
        <w:tab/>
        <w:t>vetjek</w:t>
      </w:r>
      <w:r w:rsidR="007A1280">
        <w:tab/>
        <w:t>anga</w:t>
      </w:r>
    </w:p>
    <w:p w14:paraId="767D15F5" w14:textId="77777777" w:rsidR="00800AD8" w:rsidRDefault="00800AD8" w:rsidP="007A1280">
      <w:pPr>
        <w:pStyle w:val="InterlineTransNoFree"/>
        <w:tabs>
          <w:tab w:val="left" w:pos="3032"/>
          <w:tab w:val="left" w:pos="3296"/>
          <w:tab w:val="left" w:pos="4265"/>
          <w:tab w:val="left" w:pos="5489"/>
          <w:tab w:val="left" w:pos="6248"/>
          <w:tab w:val="left" w:pos="7217"/>
          <w:tab w:val="left" w:pos="7991"/>
        </w:tabs>
      </w:pPr>
      <w:r>
        <w:tab/>
      </w:r>
      <w:r>
        <w:rPr>
          <w:smallCaps/>
        </w:rPr>
        <w:t>past</w:t>
      </w:r>
      <w:r>
        <w:t>-</w:t>
      </w:r>
      <w:r>
        <w:rPr>
          <w:smallCaps/>
        </w:rPr>
        <w:t>stat</w:t>
      </w:r>
      <w:r>
        <w:t>-</w:t>
      </w:r>
      <w:r>
        <w:rPr>
          <w:smallCaps/>
        </w:rPr>
        <w:t>red</w:t>
      </w:r>
      <w:r>
        <w:t>-</w:t>
      </w:r>
      <w:r>
        <w:rPr>
          <w:smallCaps/>
        </w:rPr>
        <w:t>red</w:t>
      </w:r>
      <w:r>
        <w:t>-fight</w:t>
      </w:r>
      <w:r>
        <w:rPr>
          <w:smallCaps/>
        </w:rPr>
        <w:tab/>
        <w:t>c</w:t>
      </w:r>
      <w:r>
        <w:rPr>
          <w:smallCaps/>
        </w:rPr>
        <w:tab/>
      </w:r>
      <w:r>
        <w:t>our(</w:t>
      </w:r>
      <w:r>
        <w:rPr>
          <w:smallCaps/>
        </w:rPr>
        <w:t>exc</w:t>
      </w:r>
      <w:r>
        <w:t>)</w:t>
      </w:r>
      <w:r>
        <w:tab/>
      </w:r>
      <w:r>
        <w:rPr>
          <w:smallCaps/>
        </w:rPr>
        <w:t>num</w:t>
      </w:r>
      <w:r>
        <w:t>-child</w:t>
      </w:r>
      <w:r>
        <w:tab/>
        <w:t>so.that</w:t>
      </w:r>
      <w:r w:rsidR="007A1280">
        <w:tab/>
        <w:t>our(</w:t>
      </w:r>
      <w:r w:rsidR="007A1280">
        <w:rPr>
          <w:smallCaps/>
        </w:rPr>
        <w:t>exc</w:t>
      </w:r>
      <w:r w:rsidR="007A1280">
        <w:t>)</w:t>
      </w:r>
      <w:r w:rsidR="007A1280">
        <w:tab/>
        <w:t>sibling</w:t>
      </w:r>
      <w:r w:rsidR="007A1280">
        <w:tab/>
        <w:t>indeed</w:t>
      </w:r>
    </w:p>
    <w:p w14:paraId="37C040AE" w14:textId="77777777" w:rsidR="00800AD8" w:rsidRDefault="00800AD8" w:rsidP="007A1280">
      <w:pPr>
        <w:pStyle w:val="InterlineText"/>
        <w:tabs>
          <w:tab w:val="left" w:pos="533"/>
          <w:tab w:val="left" w:pos="797"/>
        </w:tabs>
      </w:pPr>
      <w:r>
        <w:tab/>
        <w:t>a</w:t>
      </w:r>
      <w:r>
        <w:tab/>
        <w:t>mapuîat.</w:t>
      </w:r>
    </w:p>
    <w:p w14:paraId="657E239B" w14:textId="77777777" w:rsidR="00800AD8" w:rsidRDefault="00800AD8" w:rsidP="007A1280">
      <w:pPr>
        <w:pStyle w:val="InterlineGlossWithTrans"/>
        <w:tabs>
          <w:tab w:val="left" w:pos="533"/>
          <w:tab w:val="left" w:pos="797"/>
        </w:tabs>
      </w:pPr>
      <w:r>
        <w:tab/>
        <w:t>a</w:t>
      </w:r>
      <w:r>
        <w:tab/>
        <w:t>ma-puîat</w:t>
      </w:r>
    </w:p>
    <w:p w14:paraId="3328EDB1" w14:textId="77777777" w:rsidR="00800AD8" w:rsidRDefault="00800AD8" w:rsidP="007A1280">
      <w:pPr>
        <w:pStyle w:val="InterlineTrans"/>
        <w:tabs>
          <w:tab w:val="left" w:pos="533"/>
          <w:tab w:val="left" w:pos="797"/>
        </w:tabs>
      </w:pPr>
      <w:r>
        <w:rPr>
          <w:smallCaps/>
        </w:rPr>
        <w:tab/>
        <w:t>c</w:t>
      </w:r>
      <w:r>
        <w:rPr>
          <w:smallCaps/>
        </w:rPr>
        <w:tab/>
        <w:t>num</w:t>
      </w:r>
      <w:r>
        <w:t>-all</w:t>
      </w:r>
    </w:p>
    <w:p w14:paraId="443366DB" w14:textId="77777777" w:rsidR="00800AD8" w:rsidRDefault="00800AD8" w:rsidP="00507985">
      <w:pPr>
        <w:pStyle w:val="InterlineFree"/>
      </w:pPr>
      <w:r>
        <w:t>And so even though our parents lived far apart and</w:t>
      </w:r>
      <w:r w:rsidR="00507985">
        <w:t xml:space="preserve"> </w:t>
      </w:r>
      <w:r>
        <w:t>fought one another, they are all to be our brothers and</w:t>
      </w:r>
      <w:r w:rsidR="00507985">
        <w:t xml:space="preserve"> </w:t>
      </w:r>
      <w:r>
        <w:t>sisters.</w:t>
      </w:r>
    </w:p>
    <w:p w14:paraId="02FDCB4F" w14:textId="77777777" w:rsidR="00800AD8" w:rsidRDefault="00DE0E5A" w:rsidP="007A1280">
      <w:pPr>
        <w:pStyle w:val="InterlineText"/>
        <w:tabs>
          <w:tab w:val="left" w:pos="533"/>
          <w:tab w:val="left" w:pos="1187"/>
          <w:tab w:val="left" w:pos="2921"/>
          <w:tab w:val="left" w:pos="3695"/>
          <w:tab w:val="left" w:pos="4784"/>
          <w:tab w:val="left" w:pos="5438"/>
          <w:tab w:val="left" w:pos="7382"/>
        </w:tabs>
      </w:pPr>
      <w:r w:rsidRPr="003A1D48">
        <w:rPr>
          <w:rStyle w:val="InterlineTextNumChar"/>
        </w:rPr>
        <w:t>037</w:t>
      </w:r>
      <w:r w:rsidR="00800AD8">
        <w:tab/>
        <w:t>nu</w:t>
      </w:r>
      <w:r w:rsidR="00800AD8">
        <w:tab/>
        <w:t>nakisusu</w:t>
      </w:r>
      <w:r w:rsidR="00800AD8">
        <w:tab/>
        <w:t>anga</w:t>
      </w:r>
      <w:r w:rsidR="00800AD8">
        <w:tab/>
        <w:t>men,</w:t>
      </w:r>
      <w:r w:rsidR="00800AD8">
        <w:tab/>
        <w:t>nu</w:t>
      </w:r>
      <w:r w:rsidR="00800AD8">
        <w:tab/>
        <w:t>napasusu</w:t>
      </w:r>
      <w:r w:rsidR="00800AD8">
        <w:tab/>
        <w:t>anga</w:t>
      </w:r>
    </w:p>
    <w:p w14:paraId="5D6D50D1" w14:textId="77777777" w:rsidR="00800AD8" w:rsidRDefault="00800AD8" w:rsidP="007A1280">
      <w:pPr>
        <w:pStyle w:val="InterlineGlossWithTrans"/>
        <w:tabs>
          <w:tab w:val="left" w:pos="533"/>
          <w:tab w:val="left" w:pos="1187"/>
          <w:tab w:val="left" w:pos="2921"/>
          <w:tab w:val="left" w:pos="3695"/>
          <w:tab w:val="left" w:pos="4784"/>
          <w:tab w:val="left" w:pos="5438"/>
          <w:tab w:val="left" w:pos="7382"/>
        </w:tabs>
      </w:pPr>
      <w:r>
        <w:tab/>
        <w:t>nu</w:t>
      </w:r>
      <w:r>
        <w:tab/>
        <w:t>na-ki-susu</w:t>
      </w:r>
      <w:r>
        <w:tab/>
        <w:t>anga</w:t>
      </w:r>
      <w:r>
        <w:tab/>
        <w:t>amen</w:t>
      </w:r>
      <w:r>
        <w:tab/>
        <w:t>nu</w:t>
      </w:r>
      <w:r>
        <w:tab/>
        <w:t>na-pa-susu</w:t>
      </w:r>
      <w:r>
        <w:tab/>
        <w:t>anga</w:t>
      </w:r>
    </w:p>
    <w:p w14:paraId="45C247D5" w14:textId="77777777" w:rsidR="00800AD8" w:rsidRDefault="00800AD8" w:rsidP="007A1280">
      <w:pPr>
        <w:pStyle w:val="InterlineTransNoFree"/>
        <w:tabs>
          <w:tab w:val="left" w:pos="1187"/>
          <w:tab w:val="left" w:pos="2921"/>
          <w:tab w:val="left" w:pos="3695"/>
          <w:tab w:val="left" w:pos="4784"/>
          <w:tab w:val="left" w:pos="5438"/>
          <w:tab w:val="left" w:pos="7382"/>
        </w:tabs>
      </w:pPr>
      <w:r>
        <w:tab/>
        <w:t>when</w:t>
      </w:r>
      <w:r>
        <w:tab/>
      </w:r>
      <w:r>
        <w:rPr>
          <w:smallCaps/>
        </w:rPr>
        <w:t>past</w:t>
      </w:r>
      <w:r>
        <w:t>-do-proceed</w:t>
      </w:r>
      <w:r>
        <w:tab/>
        <w:t>indeed</w:t>
      </w:r>
      <w:r>
        <w:tab/>
      </w:r>
      <w:r>
        <w:rPr>
          <w:smallCaps/>
        </w:rPr>
        <w:t>f.</w:t>
      </w:r>
      <w:r>
        <w:t>we(</w:t>
      </w:r>
      <w:r>
        <w:rPr>
          <w:smallCaps/>
        </w:rPr>
        <w:t>exc</w:t>
      </w:r>
      <w:r>
        <w:t>)</w:t>
      </w:r>
      <w:r>
        <w:tab/>
        <w:t>when</w:t>
      </w:r>
      <w:r>
        <w:tab/>
      </w:r>
      <w:r>
        <w:rPr>
          <w:smallCaps/>
        </w:rPr>
        <w:t>past</w:t>
      </w:r>
      <w:r>
        <w:t>-cause-proceed</w:t>
      </w:r>
      <w:r>
        <w:tab/>
        <w:t>indeed</w:t>
      </w:r>
    </w:p>
    <w:p w14:paraId="494A820E" w14:textId="77777777" w:rsidR="007A1280" w:rsidRDefault="007A1280" w:rsidP="007A1280">
      <w:pPr>
        <w:pStyle w:val="InterlineText"/>
        <w:tabs>
          <w:tab w:val="left" w:pos="533"/>
          <w:tab w:val="left" w:pos="1622"/>
          <w:tab w:val="left" w:pos="2126"/>
          <w:tab w:val="left" w:pos="2960"/>
          <w:tab w:val="left" w:pos="5069"/>
          <w:tab w:val="left" w:pos="5828"/>
          <w:tab w:val="left" w:pos="6917"/>
        </w:tabs>
      </w:pPr>
      <w:r>
        <w:tab/>
        <w:t>men</w:t>
      </w:r>
      <w:r w:rsidR="00800AD8">
        <w:tab/>
        <w:t>ta</w:t>
      </w:r>
      <w:r w:rsidR="00800AD8">
        <w:tab/>
        <w:t>su</w:t>
      </w:r>
      <w:r>
        <w:tab/>
        <w:t>pazazekazekatj,</w:t>
      </w:r>
      <w:r>
        <w:tab/>
        <w:t>uîa</w:t>
      </w:r>
      <w:r>
        <w:tab/>
        <w:t>men</w:t>
      </w:r>
      <w:r>
        <w:tab/>
        <w:t>a</w:t>
      </w:r>
    </w:p>
    <w:p w14:paraId="4A6C3E75" w14:textId="77777777" w:rsidR="00800AD8" w:rsidRDefault="007A1280" w:rsidP="007A1280">
      <w:pPr>
        <w:pStyle w:val="InterlineGlossWithTrans"/>
        <w:tabs>
          <w:tab w:val="left" w:pos="533"/>
          <w:tab w:val="left" w:pos="1622"/>
          <w:tab w:val="left" w:pos="2126"/>
          <w:tab w:val="left" w:pos="2960"/>
          <w:tab w:val="left" w:pos="5069"/>
          <w:tab w:val="left" w:pos="5828"/>
          <w:tab w:val="left" w:pos="6917"/>
        </w:tabs>
      </w:pPr>
      <w:r>
        <w:tab/>
        <w:t>amen</w:t>
      </w:r>
      <w:r w:rsidR="00800AD8">
        <w:tab/>
        <w:t>ta</w:t>
      </w:r>
      <w:r w:rsidR="00800AD8">
        <w:tab/>
        <w:t>su</w:t>
      </w:r>
      <w:r>
        <w:tab/>
        <w:t>pa-za-zeka-zekatj</w:t>
      </w:r>
      <w:r>
        <w:tab/>
        <w:t>uîa</w:t>
      </w:r>
      <w:r>
        <w:tab/>
        <w:t>amen</w:t>
      </w:r>
      <w:r>
        <w:tab/>
        <w:t>a</w:t>
      </w:r>
    </w:p>
    <w:p w14:paraId="35A4F382" w14:textId="77777777" w:rsidR="00800AD8" w:rsidRDefault="007A1280" w:rsidP="007A1280">
      <w:pPr>
        <w:pStyle w:val="InterlineTransNoFree"/>
        <w:tabs>
          <w:tab w:val="left" w:pos="1622"/>
          <w:tab w:val="left" w:pos="2126"/>
          <w:tab w:val="left" w:pos="2960"/>
          <w:tab w:val="left" w:pos="5069"/>
          <w:tab w:val="left" w:pos="5828"/>
          <w:tab w:val="left" w:pos="6917"/>
        </w:tabs>
      </w:pPr>
      <w:r>
        <w:rPr>
          <w:smallCaps/>
        </w:rPr>
        <w:tab/>
        <w:t>f</w:t>
      </w:r>
      <w:r w:rsidR="00800AD8">
        <w:rPr>
          <w:smallCaps/>
        </w:rPr>
        <w:t>.</w:t>
      </w:r>
      <w:r w:rsidR="00800AD8">
        <w:t>we(</w:t>
      </w:r>
      <w:r w:rsidR="00800AD8">
        <w:rPr>
          <w:smallCaps/>
        </w:rPr>
        <w:t>exc</w:t>
      </w:r>
      <w:r w:rsidR="00800AD8">
        <w:t>)</w:t>
      </w:r>
      <w:r w:rsidR="00800AD8">
        <w:tab/>
      </w:r>
      <w:r w:rsidR="00800AD8">
        <w:rPr>
          <w:smallCaps/>
        </w:rPr>
        <w:t>obl</w:t>
      </w:r>
      <w:r w:rsidR="00800AD8">
        <w:tab/>
        <w:t>your(</w:t>
      </w:r>
      <w:r w:rsidR="00800AD8">
        <w:rPr>
          <w:smallCaps/>
        </w:rPr>
        <w:t>s</w:t>
      </w:r>
      <w:r w:rsidR="00800AD8">
        <w:t>)</w:t>
      </w:r>
      <w:r>
        <w:tab/>
        <w:t>cause-</w:t>
      </w:r>
      <w:r>
        <w:rPr>
          <w:smallCaps/>
        </w:rPr>
        <w:t>red</w:t>
      </w:r>
      <w:r>
        <w:t>-</w:t>
      </w:r>
      <w:r>
        <w:rPr>
          <w:smallCaps/>
        </w:rPr>
        <w:t>red</w:t>
      </w:r>
      <w:r>
        <w:t>-share</w:t>
      </w:r>
      <w:r>
        <w:tab/>
        <w:t>so.that</w:t>
      </w:r>
      <w:r>
        <w:tab/>
      </w:r>
      <w:r>
        <w:rPr>
          <w:smallCaps/>
        </w:rPr>
        <w:t>f.</w:t>
      </w:r>
      <w:r>
        <w:t>we(</w:t>
      </w:r>
      <w:r>
        <w:rPr>
          <w:smallCaps/>
        </w:rPr>
        <w:t>exc</w:t>
      </w:r>
      <w:r>
        <w:t>)</w:t>
      </w:r>
      <w:r>
        <w:rPr>
          <w:smallCaps/>
        </w:rPr>
        <w:tab/>
        <w:t>c</w:t>
      </w:r>
    </w:p>
    <w:p w14:paraId="141E9660" w14:textId="77777777" w:rsidR="00800AD8" w:rsidRDefault="00800AD8" w:rsidP="007A1280">
      <w:pPr>
        <w:pStyle w:val="InterlineText"/>
        <w:tabs>
          <w:tab w:val="left" w:pos="533"/>
          <w:tab w:val="left" w:pos="2942"/>
          <w:tab w:val="left" w:pos="3716"/>
          <w:tab w:val="left" w:pos="4460"/>
          <w:tab w:val="left" w:pos="5579"/>
          <w:tab w:val="left" w:pos="6653"/>
        </w:tabs>
      </w:pPr>
      <w:r>
        <w:tab/>
        <w:t>natjemiatjiak</w:t>
      </w:r>
      <w:r>
        <w:tab/>
        <w:t>anga</w:t>
      </w:r>
      <w:r>
        <w:tab/>
        <w:t>sema</w:t>
      </w:r>
      <w:r>
        <w:tab/>
        <w:t>tjaiqayaw</w:t>
      </w:r>
      <w:r>
        <w:tab/>
        <w:t>sakamaya</w:t>
      </w:r>
      <w:r>
        <w:tab/>
        <w:t>tjanusun.</w:t>
      </w:r>
    </w:p>
    <w:p w14:paraId="747B93AC" w14:textId="77777777" w:rsidR="00800AD8" w:rsidRDefault="00800AD8" w:rsidP="007A1280">
      <w:pPr>
        <w:pStyle w:val="InterlineGlossWithTrans"/>
        <w:tabs>
          <w:tab w:val="left" w:pos="533"/>
          <w:tab w:val="left" w:pos="2942"/>
          <w:tab w:val="left" w:pos="3716"/>
          <w:tab w:val="left" w:pos="4460"/>
          <w:tab w:val="left" w:pos="5579"/>
          <w:tab w:val="left" w:pos="6653"/>
        </w:tabs>
      </w:pPr>
      <w:r>
        <w:tab/>
        <w:t>na-em=tjia-tjiak</w:t>
      </w:r>
      <w:r>
        <w:tab/>
        <w:t>anga</w:t>
      </w:r>
      <w:r>
        <w:tab/>
        <w:t>em=sa</w:t>
      </w:r>
      <w:r>
        <w:tab/>
        <w:t>tjai-qayaw</w:t>
      </w:r>
      <w:r>
        <w:tab/>
        <w:t>sakamaya</w:t>
      </w:r>
      <w:r>
        <w:tab/>
        <w:t>tjanu-sun</w:t>
      </w:r>
    </w:p>
    <w:p w14:paraId="43DD3388" w14:textId="77777777" w:rsidR="00800AD8" w:rsidRDefault="00800AD8" w:rsidP="007A1280">
      <w:pPr>
        <w:pStyle w:val="InterlineTrans"/>
        <w:tabs>
          <w:tab w:val="left" w:pos="533"/>
          <w:tab w:val="left" w:pos="2942"/>
          <w:tab w:val="left" w:pos="3716"/>
          <w:tab w:val="left" w:pos="4460"/>
          <w:tab w:val="left" w:pos="5579"/>
          <w:tab w:val="left" w:pos="6653"/>
        </w:tabs>
      </w:pPr>
      <w:r>
        <w:tab/>
      </w:r>
      <w:r>
        <w:rPr>
          <w:smallCaps/>
        </w:rPr>
        <w:t>past</w:t>
      </w:r>
      <w:r>
        <w:t>-</w:t>
      </w:r>
      <w:r>
        <w:rPr>
          <w:smallCaps/>
        </w:rPr>
        <w:t>af</w:t>
      </w:r>
      <w:r>
        <w:t>=</w:t>
      </w:r>
      <w:r>
        <w:rPr>
          <w:smallCaps/>
        </w:rPr>
        <w:t>red</w:t>
      </w:r>
      <w:r>
        <w:t>-hold.hand</w:t>
      </w:r>
      <w:r>
        <w:tab/>
        <w:t>indeed</w:t>
      </w:r>
      <w:r>
        <w:tab/>
      </w:r>
      <w:r>
        <w:rPr>
          <w:smallCaps/>
        </w:rPr>
        <w:t>af</w:t>
      </w:r>
      <w:r>
        <w:t>=go</w:t>
      </w:r>
      <w:r>
        <w:tab/>
      </w:r>
      <w:r>
        <w:rPr>
          <w:smallCaps/>
        </w:rPr>
        <w:t>obl</w:t>
      </w:r>
      <w:r>
        <w:t>-front</w:t>
      </w:r>
      <w:r>
        <w:tab/>
        <w:t>only</w:t>
      </w:r>
      <w:r>
        <w:tab/>
      </w:r>
      <w:r>
        <w:rPr>
          <w:smallCaps/>
        </w:rPr>
        <w:t>obl</w:t>
      </w:r>
      <w:r>
        <w:t>-you(</w:t>
      </w:r>
      <w:r>
        <w:rPr>
          <w:smallCaps/>
        </w:rPr>
        <w:t>s</w:t>
      </w:r>
      <w:r>
        <w:t>)</w:t>
      </w:r>
    </w:p>
    <w:p w14:paraId="180EC09A" w14:textId="77777777" w:rsidR="00800AD8" w:rsidRDefault="00800AD8" w:rsidP="00507985">
      <w:pPr>
        <w:pStyle w:val="InterlineFree"/>
      </w:pPr>
      <w:r>
        <w:t>When we have become followers and fulfil your</w:t>
      </w:r>
      <w:r w:rsidR="00507985">
        <w:t xml:space="preserve"> </w:t>
      </w:r>
      <w:r>
        <w:t xml:space="preserve">commands, </w:t>
      </w:r>
      <w:r w:rsidR="00B65742">
        <w:t xml:space="preserve">may </w:t>
      </w:r>
      <w:r>
        <w:t>we lead them all to you.</w:t>
      </w:r>
    </w:p>
    <w:p w14:paraId="08FF7F68" w14:textId="77777777" w:rsidR="007A1280" w:rsidRDefault="00DE0E5A" w:rsidP="007A1280">
      <w:pPr>
        <w:pStyle w:val="InterlineText"/>
        <w:tabs>
          <w:tab w:val="left" w:pos="533"/>
          <w:tab w:val="left" w:pos="1067"/>
          <w:tab w:val="left" w:pos="1826"/>
          <w:tab w:val="left" w:pos="2915"/>
          <w:tab w:val="left" w:pos="3179"/>
          <w:tab w:val="left" w:pos="5978"/>
          <w:tab w:val="left" w:pos="6752"/>
          <w:tab w:val="left" w:pos="7511"/>
        </w:tabs>
      </w:pPr>
      <w:r w:rsidRPr="003A1D48">
        <w:rPr>
          <w:rStyle w:val="InterlineTextNumChar"/>
        </w:rPr>
        <w:t>038</w:t>
      </w:r>
      <w:r w:rsidR="00800AD8">
        <w:tab/>
        <w:t>pai</w:t>
      </w:r>
      <w:r w:rsidR="00800AD8">
        <w:tab/>
        <w:t>uîa</w:t>
      </w:r>
      <w:r w:rsidR="00800AD8">
        <w:tab/>
        <w:t>men</w:t>
      </w:r>
      <w:r w:rsidR="007A1280">
        <w:tab/>
        <w:t>a</w:t>
      </w:r>
      <w:r w:rsidR="007A1280">
        <w:tab/>
        <w:t>pitjakemîamîang</w:t>
      </w:r>
      <w:r w:rsidR="007A1280">
        <w:tab/>
        <w:t>anga,</w:t>
      </w:r>
      <w:r w:rsidR="007A1280">
        <w:tab/>
        <w:t>uîa</w:t>
      </w:r>
      <w:r w:rsidR="007A1280">
        <w:tab/>
        <w:t>men</w:t>
      </w:r>
    </w:p>
    <w:p w14:paraId="4CC779BE" w14:textId="77777777" w:rsidR="00800AD8" w:rsidRDefault="00800AD8" w:rsidP="007A1280">
      <w:pPr>
        <w:pStyle w:val="InterlineGlossWithTrans"/>
        <w:tabs>
          <w:tab w:val="left" w:pos="533"/>
          <w:tab w:val="left" w:pos="1067"/>
          <w:tab w:val="left" w:pos="1826"/>
          <w:tab w:val="left" w:pos="2915"/>
          <w:tab w:val="left" w:pos="3179"/>
          <w:tab w:val="left" w:pos="5978"/>
          <w:tab w:val="left" w:pos="6752"/>
          <w:tab w:val="left" w:pos="7511"/>
        </w:tabs>
      </w:pPr>
      <w:r>
        <w:tab/>
        <w:t>pai</w:t>
      </w:r>
      <w:r>
        <w:tab/>
        <w:t>uîa</w:t>
      </w:r>
      <w:r>
        <w:tab/>
        <w:t>amen</w:t>
      </w:r>
      <w:r w:rsidR="007A1280">
        <w:tab/>
        <w:t>a</w:t>
      </w:r>
      <w:r w:rsidR="007A1280">
        <w:tab/>
        <w:t>pi-tja-m=m=îa=keîang</w:t>
      </w:r>
      <w:r w:rsidR="007A1280">
        <w:tab/>
        <w:t>anga</w:t>
      </w:r>
      <w:r w:rsidR="007A1280">
        <w:tab/>
        <w:t>uîa</w:t>
      </w:r>
      <w:r w:rsidR="007A1280">
        <w:tab/>
        <w:t>amen</w:t>
      </w:r>
    </w:p>
    <w:p w14:paraId="1B965A5F" w14:textId="77777777" w:rsidR="00800AD8" w:rsidRDefault="00800AD8" w:rsidP="007A1280">
      <w:pPr>
        <w:pStyle w:val="InterlineTransNoFree"/>
        <w:tabs>
          <w:tab w:val="left" w:pos="1067"/>
          <w:tab w:val="left" w:pos="1826"/>
          <w:tab w:val="left" w:pos="2915"/>
          <w:tab w:val="left" w:pos="3179"/>
          <w:tab w:val="left" w:pos="5978"/>
          <w:tab w:val="left" w:pos="6752"/>
          <w:tab w:val="left" w:pos="7511"/>
        </w:tabs>
      </w:pPr>
      <w:r>
        <w:tab/>
        <w:t>well</w:t>
      </w:r>
      <w:r>
        <w:tab/>
        <w:t>so.that</w:t>
      </w:r>
      <w:r>
        <w:tab/>
      </w:r>
      <w:r>
        <w:rPr>
          <w:smallCaps/>
        </w:rPr>
        <w:t>f.</w:t>
      </w:r>
      <w:r>
        <w:t>we(</w:t>
      </w:r>
      <w:r>
        <w:rPr>
          <w:smallCaps/>
        </w:rPr>
        <w:t>exc</w:t>
      </w:r>
      <w:r>
        <w:t>)</w:t>
      </w:r>
      <w:r w:rsidR="007A1280">
        <w:rPr>
          <w:smallCaps/>
        </w:rPr>
        <w:tab/>
        <w:t>c</w:t>
      </w:r>
      <w:r w:rsidR="007A1280">
        <w:rPr>
          <w:smallCaps/>
        </w:rPr>
        <w:tab/>
      </w:r>
      <w:r w:rsidR="007A1280">
        <w:t>put-more-</w:t>
      </w:r>
      <w:r w:rsidR="007A1280">
        <w:rPr>
          <w:smallCaps/>
        </w:rPr>
        <w:t>af</w:t>
      </w:r>
      <w:r w:rsidR="007A1280">
        <w:t>=</w:t>
      </w:r>
      <w:r w:rsidR="007A1280">
        <w:rPr>
          <w:smallCaps/>
        </w:rPr>
        <w:t>af</w:t>
      </w:r>
      <w:r w:rsidR="007A1280">
        <w:t>=</w:t>
      </w:r>
      <w:r w:rsidR="007A1280">
        <w:rPr>
          <w:smallCaps/>
        </w:rPr>
        <w:t>red</w:t>
      </w:r>
      <w:r w:rsidR="007A1280">
        <w:t>=know</w:t>
      </w:r>
      <w:r w:rsidR="007A1280">
        <w:tab/>
        <w:t>indeed</w:t>
      </w:r>
      <w:r w:rsidR="007A1280">
        <w:tab/>
        <w:t>so.that</w:t>
      </w:r>
      <w:r w:rsidR="007A1280">
        <w:tab/>
      </w:r>
      <w:r w:rsidR="007A1280">
        <w:rPr>
          <w:smallCaps/>
        </w:rPr>
        <w:t>f.</w:t>
      </w:r>
      <w:r w:rsidR="007A1280">
        <w:t>we(</w:t>
      </w:r>
      <w:r w:rsidR="007A1280">
        <w:rPr>
          <w:smallCaps/>
        </w:rPr>
        <w:t>exc</w:t>
      </w:r>
      <w:r w:rsidR="007A1280">
        <w:t>)</w:t>
      </w:r>
    </w:p>
    <w:p w14:paraId="7215BB03" w14:textId="77777777" w:rsidR="00800AD8" w:rsidRDefault="00800AD8" w:rsidP="007A1280">
      <w:pPr>
        <w:pStyle w:val="InterlineText"/>
        <w:tabs>
          <w:tab w:val="left" w:pos="533"/>
          <w:tab w:val="left" w:pos="797"/>
          <w:tab w:val="left" w:pos="2891"/>
          <w:tab w:val="left" w:pos="3665"/>
          <w:tab w:val="left" w:pos="4739"/>
        </w:tabs>
      </w:pPr>
      <w:r>
        <w:tab/>
        <w:t>a</w:t>
      </w:r>
      <w:r>
        <w:tab/>
        <w:t>nakikakezeng</w:t>
      </w:r>
      <w:r>
        <w:tab/>
        <w:t>anga</w:t>
      </w:r>
      <w:r>
        <w:tab/>
        <w:t>sakamaya</w:t>
      </w:r>
      <w:r>
        <w:tab/>
        <w:t>tjanusun.</w:t>
      </w:r>
    </w:p>
    <w:p w14:paraId="46B44D63" w14:textId="77777777" w:rsidR="00800AD8" w:rsidRDefault="00800AD8" w:rsidP="007A1280">
      <w:pPr>
        <w:pStyle w:val="InterlineGlossWithTrans"/>
        <w:tabs>
          <w:tab w:val="left" w:pos="533"/>
          <w:tab w:val="left" w:pos="797"/>
          <w:tab w:val="left" w:pos="2891"/>
          <w:tab w:val="left" w:pos="3665"/>
          <w:tab w:val="left" w:pos="4739"/>
        </w:tabs>
      </w:pPr>
      <w:r>
        <w:tab/>
        <w:t>a</w:t>
      </w:r>
      <w:r>
        <w:tab/>
        <w:t>na-ki-ka-kezeng</w:t>
      </w:r>
      <w:r>
        <w:tab/>
        <w:t>anga</w:t>
      </w:r>
      <w:r>
        <w:tab/>
        <w:t>sakamaya</w:t>
      </w:r>
      <w:r>
        <w:tab/>
        <w:t>tjanu-sun</w:t>
      </w:r>
    </w:p>
    <w:p w14:paraId="0E09AD01" w14:textId="77777777" w:rsidR="00800AD8" w:rsidRDefault="00800AD8" w:rsidP="007A1280">
      <w:pPr>
        <w:pStyle w:val="InterlineTrans"/>
        <w:tabs>
          <w:tab w:val="left" w:pos="533"/>
          <w:tab w:val="left" w:pos="797"/>
          <w:tab w:val="left" w:pos="2891"/>
          <w:tab w:val="left" w:pos="3665"/>
          <w:tab w:val="left" w:pos="4739"/>
        </w:tabs>
      </w:pPr>
      <w:r>
        <w:rPr>
          <w:smallCaps/>
        </w:rPr>
        <w:tab/>
        <w:t>c</w:t>
      </w:r>
      <w:r>
        <w:rPr>
          <w:smallCaps/>
        </w:rPr>
        <w:tab/>
        <w:t>past</w:t>
      </w:r>
      <w:r>
        <w:t>-do-</w:t>
      </w:r>
      <w:r>
        <w:rPr>
          <w:smallCaps/>
        </w:rPr>
        <w:t>red</w:t>
      </w:r>
      <w:r>
        <w:t>-be.firm</w:t>
      </w:r>
      <w:r>
        <w:tab/>
        <w:t>indeed</w:t>
      </w:r>
      <w:r>
        <w:tab/>
        <w:t>only</w:t>
      </w:r>
      <w:r>
        <w:tab/>
      </w:r>
      <w:r>
        <w:rPr>
          <w:smallCaps/>
        </w:rPr>
        <w:t>obl</w:t>
      </w:r>
      <w:r>
        <w:t>-you(</w:t>
      </w:r>
      <w:r>
        <w:rPr>
          <w:smallCaps/>
        </w:rPr>
        <w:t>s</w:t>
      </w:r>
      <w:r>
        <w:t>)</w:t>
      </w:r>
    </w:p>
    <w:p w14:paraId="243EB144" w14:textId="77777777" w:rsidR="00800AD8" w:rsidRDefault="00800AD8" w:rsidP="00507985">
      <w:pPr>
        <w:pStyle w:val="InterlineFree"/>
      </w:pPr>
      <w:r>
        <w:t>May we understand</w:t>
      </w:r>
      <w:r w:rsidR="00507985">
        <w:t xml:space="preserve"> </w:t>
      </w:r>
      <w:r>
        <w:t>better, may we stand firm in reliance on you alone.</w:t>
      </w:r>
    </w:p>
    <w:p w14:paraId="1423567F" w14:textId="77777777" w:rsidR="007A1280" w:rsidRDefault="00DE0E5A" w:rsidP="007A1280">
      <w:pPr>
        <w:pStyle w:val="InterlineText"/>
        <w:tabs>
          <w:tab w:val="left" w:pos="533"/>
          <w:tab w:val="left" w:pos="1472"/>
          <w:tab w:val="left" w:pos="1736"/>
          <w:tab w:val="left" w:pos="3320"/>
          <w:tab w:val="left" w:pos="3584"/>
          <w:tab w:val="left" w:pos="4493"/>
          <w:tab w:val="left" w:pos="6077"/>
          <w:tab w:val="left" w:pos="6341"/>
          <w:tab w:val="left" w:pos="7190"/>
        </w:tabs>
      </w:pPr>
      <w:r w:rsidRPr="003A1D48">
        <w:rPr>
          <w:rStyle w:val="InterlineTextNumChar"/>
        </w:rPr>
        <w:t>039</w:t>
      </w:r>
      <w:r w:rsidR="00800AD8">
        <w:tab/>
        <w:t>tisun</w:t>
      </w:r>
      <w:r w:rsidR="00800AD8">
        <w:tab/>
        <w:t>a</w:t>
      </w:r>
      <w:r w:rsidR="00800AD8">
        <w:tab/>
        <w:t>naqemati</w:t>
      </w:r>
      <w:r w:rsidR="00800AD8">
        <w:tab/>
        <w:t>a</w:t>
      </w:r>
      <w:r w:rsidR="007A1280">
        <w:tab/>
        <w:t>Tsemas,</w:t>
      </w:r>
      <w:r w:rsidR="007A1280">
        <w:tab/>
        <w:t>naqemati</w:t>
      </w:r>
      <w:r w:rsidR="007A1280">
        <w:tab/>
        <w:t>a</w:t>
      </w:r>
      <w:r w:rsidR="007A1280">
        <w:tab/>
        <w:t>Tsemas</w:t>
      </w:r>
      <w:r w:rsidR="007A1280">
        <w:tab/>
        <w:t>a</w:t>
      </w:r>
    </w:p>
    <w:p w14:paraId="2ABA02FB" w14:textId="77777777" w:rsidR="00800AD8" w:rsidRDefault="00800AD8" w:rsidP="007A1280">
      <w:pPr>
        <w:pStyle w:val="InterlineGlossWithTrans"/>
        <w:tabs>
          <w:tab w:val="left" w:pos="533"/>
          <w:tab w:val="left" w:pos="1472"/>
          <w:tab w:val="left" w:pos="1736"/>
          <w:tab w:val="left" w:pos="3320"/>
          <w:tab w:val="left" w:pos="3584"/>
          <w:tab w:val="left" w:pos="4493"/>
          <w:tab w:val="left" w:pos="6077"/>
          <w:tab w:val="left" w:pos="6341"/>
          <w:tab w:val="left" w:pos="7190"/>
        </w:tabs>
      </w:pPr>
      <w:r>
        <w:tab/>
        <w:t>ti-sun</w:t>
      </w:r>
      <w:r>
        <w:tab/>
        <w:t>a</w:t>
      </w:r>
      <w:r>
        <w:tab/>
        <w:t>na-em=qati</w:t>
      </w:r>
      <w:r>
        <w:tab/>
        <w:t>a</w:t>
      </w:r>
      <w:r w:rsidR="007A1280">
        <w:tab/>
        <w:t>Tsemas</w:t>
      </w:r>
      <w:r w:rsidR="007A1280">
        <w:tab/>
        <w:t>na-em=qati</w:t>
      </w:r>
      <w:r w:rsidR="007A1280">
        <w:tab/>
        <w:t>a</w:t>
      </w:r>
      <w:r w:rsidR="007A1280">
        <w:tab/>
        <w:t>Tsemas</w:t>
      </w:r>
      <w:r w:rsidR="007A1280">
        <w:tab/>
        <w:t>a</w:t>
      </w:r>
    </w:p>
    <w:p w14:paraId="3D111D8B" w14:textId="77777777" w:rsidR="00800AD8" w:rsidRDefault="00800AD8" w:rsidP="007A1280">
      <w:pPr>
        <w:pStyle w:val="InterlineTransNoFree"/>
        <w:tabs>
          <w:tab w:val="left" w:pos="1472"/>
          <w:tab w:val="left" w:pos="1736"/>
          <w:tab w:val="left" w:pos="3320"/>
          <w:tab w:val="left" w:pos="3584"/>
          <w:tab w:val="left" w:pos="4493"/>
          <w:tab w:val="left" w:pos="6077"/>
          <w:tab w:val="left" w:pos="6341"/>
          <w:tab w:val="left" w:pos="7190"/>
        </w:tabs>
        <w:rPr>
          <w:smallCaps/>
        </w:rPr>
      </w:pPr>
      <w:r>
        <w:tab/>
      </w:r>
      <w:r>
        <w:rPr>
          <w:smallCaps/>
        </w:rPr>
        <w:t>f-</w:t>
      </w:r>
      <w:r>
        <w:t>you(</w:t>
      </w:r>
      <w:r>
        <w:rPr>
          <w:smallCaps/>
        </w:rPr>
        <w:t>s</w:t>
      </w:r>
      <w:r>
        <w:t>)</w:t>
      </w:r>
      <w:r>
        <w:rPr>
          <w:smallCaps/>
        </w:rPr>
        <w:tab/>
        <w:t>c</w:t>
      </w:r>
      <w:r>
        <w:rPr>
          <w:smallCaps/>
        </w:rPr>
        <w:tab/>
        <w:t>past</w:t>
      </w:r>
      <w:r>
        <w:t>-</w:t>
      </w:r>
      <w:r>
        <w:rPr>
          <w:smallCaps/>
        </w:rPr>
        <w:t>af</w:t>
      </w:r>
      <w:r>
        <w:t>=create</w:t>
      </w:r>
      <w:r>
        <w:rPr>
          <w:smallCaps/>
        </w:rPr>
        <w:tab/>
        <w:t>c</w:t>
      </w:r>
      <w:r w:rsidR="007A1280">
        <w:tab/>
        <w:t>God</w:t>
      </w:r>
      <w:r w:rsidR="007A1280">
        <w:tab/>
      </w:r>
      <w:r w:rsidR="007A1280">
        <w:rPr>
          <w:smallCaps/>
        </w:rPr>
        <w:t>past</w:t>
      </w:r>
      <w:r w:rsidR="007A1280">
        <w:t>-</w:t>
      </w:r>
      <w:r w:rsidR="007A1280">
        <w:rPr>
          <w:smallCaps/>
        </w:rPr>
        <w:t>af</w:t>
      </w:r>
      <w:r w:rsidR="007A1280">
        <w:t>=create</w:t>
      </w:r>
      <w:r w:rsidR="007A1280">
        <w:rPr>
          <w:smallCaps/>
        </w:rPr>
        <w:tab/>
        <w:t>c</w:t>
      </w:r>
      <w:r w:rsidR="007A1280">
        <w:rPr>
          <w:smallCaps/>
        </w:rPr>
        <w:tab/>
      </w:r>
      <w:r w:rsidR="007A1280">
        <w:t>God</w:t>
      </w:r>
      <w:r w:rsidR="007A1280">
        <w:rPr>
          <w:smallCaps/>
        </w:rPr>
        <w:tab/>
        <w:t>c</w:t>
      </w:r>
    </w:p>
    <w:p w14:paraId="54A7267A" w14:textId="77777777" w:rsidR="007A1280" w:rsidRDefault="00800AD8" w:rsidP="007A1280">
      <w:pPr>
        <w:pStyle w:val="InterlineText"/>
        <w:tabs>
          <w:tab w:val="left" w:pos="533"/>
          <w:tab w:val="left" w:pos="2237"/>
          <w:tab w:val="left" w:pos="3596"/>
          <w:tab w:val="left" w:pos="3860"/>
          <w:tab w:val="left" w:pos="5369"/>
          <w:tab w:val="left" w:pos="6008"/>
          <w:tab w:val="left" w:pos="6512"/>
        </w:tabs>
      </w:pPr>
      <w:r>
        <w:tab/>
        <w:t>nakiîivak</w:t>
      </w:r>
      <w:r>
        <w:tab/>
        <w:t>tjanuamen</w:t>
      </w:r>
      <w:r>
        <w:tab/>
        <w:t>a</w:t>
      </w:r>
      <w:r w:rsidR="007A1280">
        <w:tab/>
        <w:t>napasa</w:t>
      </w:r>
      <w:r w:rsidR="007A1280">
        <w:tab/>
        <w:t>maza</w:t>
      </w:r>
      <w:r w:rsidR="007A1280">
        <w:tab/>
        <w:t>i</w:t>
      </w:r>
      <w:r w:rsidR="007A1280">
        <w:tab/>
        <w:t>katsauan,</w:t>
      </w:r>
    </w:p>
    <w:p w14:paraId="2B7BED04" w14:textId="77777777" w:rsidR="00800AD8" w:rsidRDefault="00800AD8" w:rsidP="007A1280">
      <w:pPr>
        <w:pStyle w:val="InterlineGlossWithTrans"/>
        <w:tabs>
          <w:tab w:val="left" w:pos="533"/>
          <w:tab w:val="left" w:pos="2237"/>
          <w:tab w:val="left" w:pos="3596"/>
          <w:tab w:val="left" w:pos="3860"/>
          <w:tab w:val="left" w:pos="5369"/>
          <w:tab w:val="left" w:pos="6008"/>
          <w:tab w:val="left" w:pos="6512"/>
        </w:tabs>
      </w:pPr>
      <w:r>
        <w:tab/>
        <w:t>na-ki-îivak</w:t>
      </w:r>
      <w:r>
        <w:tab/>
        <w:t>tjanu-amen</w:t>
      </w:r>
      <w:r>
        <w:tab/>
        <w:t>a</w:t>
      </w:r>
      <w:r w:rsidR="007A1280">
        <w:tab/>
        <w:t>na-pa-sa</w:t>
      </w:r>
      <w:r w:rsidR="007A1280">
        <w:tab/>
        <w:t>maza</w:t>
      </w:r>
      <w:r w:rsidR="007A1280">
        <w:tab/>
        <w:t>i</w:t>
      </w:r>
      <w:r w:rsidR="007A1280">
        <w:tab/>
        <w:t>ka-tsau-an</w:t>
      </w:r>
    </w:p>
    <w:p w14:paraId="4C406BFF" w14:textId="77777777" w:rsidR="00800AD8" w:rsidRDefault="00800AD8" w:rsidP="007A1280">
      <w:pPr>
        <w:pStyle w:val="InterlineTransNoFree"/>
        <w:tabs>
          <w:tab w:val="left" w:pos="2237"/>
          <w:tab w:val="left" w:pos="3596"/>
          <w:tab w:val="left" w:pos="3860"/>
          <w:tab w:val="left" w:pos="5369"/>
          <w:tab w:val="left" w:pos="6008"/>
          <w:tab w:val="left" w:pos="6512"/>
        </w:tabs>
        <w:rPr>
          <w:smallCaps/>
        </w:rPr>
      </w:pPr>
      <w:r>
        <w:tab/>
      </w:r>
      <w:r>
        <w:rPr>
          <w:smallCaps/>
        </w:rPr>
        <w:t>past</w:t>
      </w:r>
      <w:r>
        <w:t>-do-care.for</w:t>
      </w:r>
      <w:r>
        <w:tab/>
      </w:r>
      <w:r>
        <w:rPr>
          <w:smallCaps/>
        </w:rPr>
        <w:t>obl</w:t>
      </w:r>
      <w:r>
        <w:t>-we(</w:t>
      </w:r>
      <w:r>
        <w:rPr>
          <w:smallCaps/>
        </w:rPr>
        <w:t>exc</w:t>
      </w:r>
      <w:r>
        <w:t>)</w:t>
      </w:r>
      <w:r>
        <w:rPr>
          <w:smallCaps/>
        </w:rPr>
        <w:tab/>
        <w:t>c</w:t>
      </w:r>
      <w:r w:rsidR="007A1280">
        <w:tab/>
      </w:r>
      <w:r w:rsidR="007A1280">
        <w:rPr>
          <w:smallCaps/>
        </w:rPr>
        <w:t>past</w:t>
      </w:r>
      <w:r w:rsidR="007A1280">
        <w:t>-cause-go</w:t>
      </w:r>
      <w:r w:rsidR="007A1280">
        <w:tab/>
        <w:t>here</w:t>
      </w:r>
      <w:r w:rsidR="007A1280">
        <w:tab/>
      </w:r>
      <w:r w:rsidR="007A1280">
        <w:rPr>
          <w:smallCaps/>
        </w:rPr>
        <w:t>loc</w:t>
      </w:r>
      <w:r w:rsidR="007A1280">
        <w:tab/>
        <w:t>main-being-</w:t>
      </w:r>
      <w:r w:rsidR="007A1280">
        <w:rPr>
          <w:smallCaps/>
        </w:rPr>
        <w:t>nom</w:t>
      </w:r>
    </w:p>
    <w:p w14:paraId="5E7C02A8" w14:textId="77777777" w:rsidR="007A1280" w:rsidRDefault="00800AD8" w:rsidP="007A1280">
      <w:pPr>
        <w:pStyle w:val="InterlineText"/>
        <w:tabs>
          <w:tab w:val="left" w:pos="533"/>
          <w:tab w:val="left" w:pos="1292"/>
          <w:tab w:val="left" w:pos="2381"/>
          <w:tab w:val="left" w:pos="2645"/>
          <w:tab w:val="left" w:pos="4769"/>
          <w:tab w:val="left" w:pos="5903"/>
          <w:tab w:val="left" w:pos="6887"/>
        </w:tabs>
      </w:pPr>
      <w:r>
        <w:tab/>
        <w:t>uîa</w:t>
      </w:r>
      <w:r>
        <w:tab/>
        <w:t>men</w:t>
      </w:r>
      <w:r w:rsidR="007A1280">
        <w:tab/>
        <w:t>a</w:t>
      </w:r>
      <w:r w:rsidR="007A1280">
        <w:tab/>
        <w:t>nayayanga</w:t>
      </w:r>
      <w:r w:rsidR="007A1280">
        <w:tab/>
        <w:t>sakamaya;</w:t>
      </w:r>
      <w:r w:rsidR="007A1280">
        <w:tab/>
        <w:t>saka</w:t>
      </w:r>
      <w:r w:rsidR="007A1280">
        <w:tab/>
        <w:t>mareka</w:t>
      </w:r>
    </w:p>
    <w:p w14:paraId="567ECBE2" w14:textId="77777777" w:rsidR="00800AD8" w:rsidRDefault="00800AD8" w:rsidP="007A1280">
      <w:pPr>
        <w:pStyle w:val="InterlineGlossWithTrans"/>
        <w:tabs>
          <w:tab w:val="left" w:pos="533"/>
          <w:tab w:val="left" w:pos="1292"/>
          <w:tab w:val="left" w:pos="2381"/>
          <w:tab w:val="left" w:pos="2645"/>
          <w:tab w:val="left" w:pos="4769"/>
          <w:tab w:val="left" w:pos="5903"/>
          <w:tab w:val="left" w:pos="6887"/>
        </w:tabs>
      </w:pPr>
      <w:r>
        <w:tab/>
        <w:t>uîa</w:t>
      </w:r>
      <w:r>
        <w:tab/>
        <w:t>amen</w:t>
      </w:r>
      <w:r w:rsidR="007A1280">
        <w:tab/>
        <w:t>a</w:t>
      </w:r>
      <w:r w:rsidR="007A1280">
        <w:tab/>
        <w:t>na-ay-aya-anga</w:t>
      </w:r>
      <w:r w:rsidR="007A1280">
        <w:tab/>
        <w:t>sakamaya</w:t>
      </w:r>
      <w:r w:rsidR="007A1280">
        <w:tab/>
        <w:t>sa-ka</w:t>
      </w:r>
      <w:r w:rsidR="007A1280">
        <w:tab/>
        <w:t>mareka</w:t>
      </w:r>
    </w:p>
    <w:p w14:paraId="596089AC" w14:textId="77777777" w:rsidR="00800AD8" w:rsidRDefault="00800AD8" w:rsidP="007A1280">
      <w:pPr>
        <w:pStyle w:val="InterlineTransNoFree"/>
        <w:tabs>
          <w:tab w:val="left" w:pos="1292"/>
          <w:tab w:val="left" w:pos="2381"/>
          <w:tab w:val="left" w:pos="2645"/>
          <w:tab w:val="left" w:pos="4769"/>
          <w:tab w:val="left" w:pos="5903"/>
          <w:tab w:val="left" w:pos="6887"/>
        </w:tabs>
      </w:pPr>
      <w:r>
        <w:tab/>
        <w:t>so.that</w:t>
      </w:r>
      <w:r>
        <w:tab/>
      </w:r>
      <w:r>
        <w:rPr>
          <w:smallCaps/>
        </w:rPr>
        <w:t>f.</w:t>
      </w:r>
      <w:r>
        <w:t>we(</w:t>
      </w:r>
      <w:r>
        <w:rPr>
          <w:smallCaps/>
        </w:rPr>
        <w:t>exc</w:t>
      </w:r>
      <w:r>
        <w:t>)</w:t>
      </w:r>
      <w:r w:rsidR="007A1280">
        <w:rPr>
          <w:smallCaps/>
        </w:rPr>
        <w:tab/>
        <w:t>c</w:t>
      </w:r>
      <w:r w:rsidR="007A1280">
        <w:rPr>
          <w:smallCaps/>
        </w:rPr>
        <w:tab/>
        <w:t>past</w:t>
      </w:r>
      <w:r w:rsidR="007A1280">
        <w:t>-</w:t>
      </w:r>
      <w:r w:rsidR="007A1280">
        <w:rPr>
          <w:smallCaps/>
        </w:rPr>
        <w:t>red</w:t>
      </w:r>
      <w:r w:rsidR="007A1280">
        <w:t>-say-indeed</w:t>
      </w:r>
      <w:r w:rsidR="007A1280">
        <w:tab/>
        <w:t>only</w:t>
      </w:r>
      <w:r w:rsidR="007A1280">
        <w:tab/>
        <w:t>and-after</w:t>
      </w:r>
      <w:r w:rsidR="007A1280">
        <w:tab/>
        <w:t>many</w:t>
      </w:r>
    </w:p>
    <w:p w14:paraId="678E6CE4" w14:textId="77777777" w:rsidR="007A1280" w:rsidRDefault="00800AD8" w:rsidP="007A1280">
      <w:pPr>
        <w:pStyle w:val="InterlineText"/>
        <w:tabs>
          <w:tab w:val="left" w:pos="533"/>
          <w:tab w:val="left" w:pos="1757"/>
          <w:tab w:val="left" w:pos="2801"/>
          <w:tab w:val="left" w:pos="3560"/>
          <w:tab w:val="left" w:pos="4649"/>
          <w:tab w:val="left" w:pos="4913"/>
        </w:tabs>
      </w:pPr>
      <w:r>
        <w:tab/>
        <w:t>vetjevetjek</w:t>
      </w:r>
      <w:r>
        <w:tab/>
        <w:t>itjen,</w:t>
      </w:r>
      <w:r>
        <w:tab/>
        <w:t>uîa</w:t>
      </w:r>
      <w:r w:rsidR="007A1280">
        <w:tab/>
        <w:t>men</w:t>
      </w:r>
      <w:r w:rsidR="007A1280">
        <w:tab/>
        <w:t>a</w:t>
      </w:r>
      <w:r w:rsidR="007A1280">
        <w:tab/>
        <w:t>naya.</w:t>
      </w:r>
    </w:p>
    <w:p w14:paraId="5DF445C3" w14:textId="77777777" w:rsidR="00800AD8" w:rsidRDefault="00800AD8" w:rsidP="007A1280">
      <w:pPr>
        <w:pStyle w:val="InterlineGlossWithTrans"/>
        <w:tabs>
          <w:tab w:val="left" w:pos="533"/>
          <w:tab w:val="left" w:pos="1757"/>
          <w:tab w:val="left" w:pos="2801"/>
          <w:tab w:val="left" w:pos="3560"/>
          <w:tab w:val="left" w:pos="4649"/>
          <w:tab w:val="left" w:pos="4913"/>
        </w:tabs>
      </w:pPr>
      <w:r>
        <w:tab/>
        <w:t>vetje-vetjek</w:t>
      </w:r>
      <w:r>
        <w:tab/>
        <w:t>itjen</w:t>
      </w:r>
      <w:r>
        <w:tab/>
        <w:t>uîa</w:t>
      </w:r>
      <w:r w:rsidR="007A1280">
        <w:tab/>
        <w:t>amen</w:t>
      </w:r>
      <w:r w:rsidR="007A1280">
        <w:tab/>
        <w:t>a</w:t>
      </w:r>
      <w:r w:rsidR="007A1280">
        <w:tab/>
        <w:t>na-aya</w:t>
      </w:r>
    </w:p>
    <w:p w14:paraId="7F2528FF" w14:textId="77777777" w:rsidR="00800AD8" w:rsidRDefault="00800AD8" w:rsidP="007A1280">
      <w:pPr>
        <w:pStyle w:val="InterlineTrans"/>
        <w:tabs>
          <w:tab w:val="left" w:pos="533"/>
          <w:tab w:val="left" w:pos="1757"/>
          <w:tab w:val="left" w:pos="2801"/>
          <w:tab w:val="left" w:pos="3560"/>
          <w:tab w:val="left" w:pos="4649"/>
          <w:tab w:val="left" w:pos="4913"/>
        </w:tabs>
      </w:pPr>
      <w:r>
        <w:tab/>
      </w:r>
      <w:r>
        <w:rPr>
          <w:smallCaps/>
        </w:rPr>
        <w:t>red</w:t>
      </w:r>
      <w:r>
        <w:t>-sibling</w:t>
      </w:r>
      <w:r>
        <w:tab/>
      </w:r>
      <w:r>
        <w:rPr>
          <w:smallCaps/>
        </w:rPr>
        <w:t>f.</w:t>
      </w:r>
      <w:r>
        <w:t>we(</w:t>
      </w:r>
      <w:r>
        <w:rPr>
          <w:smallCaps/>
        </w:rPr>
        <w:t>inc</w:t>
      </w:r>
      <w:r>
        <w:t>)</w:t>
      </w:r>
      <w:r>
        <w:tab/>
        <w:t>so.that</w:t>
      </w:r>
      <w:r w:rsidR="007A1280">
        <w:tab/>
      </w:r>
      <w:r w:rsidR="007A1280">
        <w:rPr>
          <w:smallCaps/>
        </w:rPr>
        <w:t>f.</w:t>
      </w:r>
      <w:r w:rsidR="007A1280">
        <w:t>we(</w:t>
      </w:r>
      <w:r w:rsidR="007A1280">
        <w:rPr>
          <w:smallCaps/>
        </w:rPr>
        <w:t>exc</w:t>
      </w:r>
      <w:r w:rsidR="007A1280">
        <w:t>)</w:t>
      </w:r>
      <w:r w:rsidR="007A1280">
        <w:rPr>
          <w:smallCaps/>
        </w:rPr>
        <w:tab/>
        <w:t>c</w:t>
      </w:r>
      <w:r w:rsidR="007A1280">
        <w:rPr>
          <w:smallCaps/>
        </w:rPr>
        <w:tab/>
        <w:t>past</w:t>
      </w:r>
      <w:r w:rsidR="007A1280">
        <w:t>-say</w:t>
      </w:r>
    </w:p>
    <w:p w14:paraId="4FA2B2B3" w14:textId="77777777" w:rsidR="00800AD8" w:rsidRDefault="00800AD8" w:rsidP="00046316">
      <w:pPr>
        <w:pStyle w:val="InterlineFree"/>
      </w:pPr>
      <w:r>
        <w:t>You are the creator God, the creator God who loved us and came here</w:t>
      </w:r>
      <w:r w:rsidR="00046316">
        <w:t xml:space="preserve"> </w:t>
      </w:r>
      <w:r>
        <w:t>to the world, is what we should say; and we should say that</w:t>
      </w:r>
      <w:r w:rsidR="00046316">
        <w:t xml:space="preserve"> </w:t>
      </w:r>
      <w:r>
        <w:t>we are all brothers and sisters;</w:t>
      </w:r>
    </w:p>
    <w:p w14:paraId="2FAE64CE" w14:textId="77777777" w:rsidR="00800AD8" w:rsidRDefault="00DE0E5A" w:rsidP="007A1280">
      <w:pPr>
        <w:pStyle w:val="InterlineText"/>
        <w:tabs>
          <w:tab w:val="left" w:pos="533"/>
          <w:tab w:val="left" w:pos="1292"/>
          <w:tab w:val="left" w:pos="1736"/>
          <w:tab w:val="left" w:pos="2825"/>
          <w:tab w:val="left" w:pos="3089"/>
        </w:tabs>
      </w:pPr>
      <w:r w:rsidRPr="003A1D48">
        <w:rPr>
          <w:rStyle w:val="InterlineTextNumChar"/>
        </w:rPr>
        <w:t>040</w:t>
      </w:r>
      <w:r w:rsidR="00800AD8">
        <w:tab/>
        <w:t>uîa</w:t>
      </w:r>
      <w:r w:rsidR="00800AD8">
        <w:tab/>
        <w:t>ika</w:t>
      </w:r>
      <w:r w:rsidR="00800AD8">
        <w:tab/>
        <w:t>men</w:t>
      </w:r>
      <w:r w:rsidR="00800AD8">
        <w:tab/>
        <w:t>a</w:t>
      </w:r>
      <w:r w:rsidR="00800AD8">
        <w:tab/>
        <w:t>nasemanviliî.</w:t>
      </w:r>
    </w:p>
    <w:p w14:paraId="505DFC44" w14:textId="77777777" w:rsidR="00800AD8" w:rsidRDefault="00800AD8" w:rsidP="007A1280">
      <w:pPr>
        <w:pStyle w:val="InterlineGlossWithTrans"/>
        <w:tabs>
          <w:tab w:val="left" w:pos="533"/>
          <w:tab w:val="left" w:pos="1292"/>
          <w:tab w:val="left" w:pos="1736"/>
          <w:tab w:val="left" w:pos="2825"/>
          <w:tab w:val="left" w:pos="3089"/>
        </w:tabs>
      </w:pPr>
      <w:r>
        <w:tab/>
        <w:t>uîa</w:t>
      </w:r>
      <w:r>
        <w:tab/>
        <w:t>ika</w:t>
      </w:r>
      <w:r>
        <w:tab/>
        <w:t>amen</w:t>
      </w:r>
      <w:r>
        <w:tab/>
        <w:t>a</w:t>
      </w:r>
      <w:r>
        <w:tab/>
        <w:t>na-em=sane-viliî</w:t>
      </w:r>
    </w:p>
    <w:p w14:paraId="40A396D8" w14:textId="77777777" w:rsidR="00800AD8" w:rsidRDefault="00800AD8" w:rsidP="007A1280">
      <w:pPr>
        <w:pStyle w:val="InterlineTrans"/>
        <w:tabs>
          <w:tab w:val="left" w:pos="533"/>
          <w:tab w:val="left" w:pos="1292"/>
          <w:tab w:val="left" w:pos="1736"/>
          <w:tab w:val="left" w:pos="2825"/>
          <w:tab w:val="left" w:pos="3089"/>
        </w:tabs>
      </w:pPr>
      <w:r>
        <w:tab/>
        <w:t>so.that</w:t>
      </w:r>
      <w:r>
        <w:tab/>
        <w:t>not</w:t>
      </w:r>
      <w:r>
        <w:tab/>
      </w:r>
      <w:r>
        <w:rPr>
          <w:smallCaps/>
        </w:rPr>
        <w:t>f.</w:t>
      </w:r>
      <w:r>
        <w:t>we(</w:t>
      </w:r>
      <w:r>
        <w:rPr>
          <w:smallCaps/>
        </w:rPr>
        <w:t>exc</w:t>
      </w:r>
      <w:r>
        <w:t>)</w:t>
      </w:r>
      <w:r>
        <w:rPr>
          <w:smallCaps/>
        </w:rPr>
        <w:tab/>
        <w:t>c</w:t>
      </w:r>
      <w:r>
        <w:rPr>
          <w:smallCaps/>
        </w:rPr>
        <w:tab/>
        <w:t>past</w:t>
      </w:r>
      <w:r>
        <w:t>-</w:t>
      </w:r>
      <w:r>
        <w:rPr>
          <w:smallCaps/>
        </w:rPr>
        <w:t>af</w:t>
      </w:r>
      <w:r>
        <w:t>=make-behind</w:t>
      </w:r>
    </w:p>
    <w:p w14:paraId="5EDEA3A6" w14:textId="77777777" w:rsidR="00800AD8" w:rsidRDefault="00800AD8">
      <w:pPr>
        <w:pStyle w:val="InterlineFree"/>
      </w:pPr>
      <w:r>
        <w:t>so that we don’t hate anyone,</w:t>
      </w:r>
    </w:p>
    <w:p w14:paraId="1E390693" w14:textId="77777777" w:rsidR="007A1280" w:rsidRDefault="00DE0E5A" w:rsidP="007A1280">
      <w:pPr>
        <w:pStyle w:val="InterlineText"/>
        <w:tabs>
          <w:tab w:val="left" w:pos="533"/>
          <w:tab w:val="left" w:pos="1652"/>
          <w:tab w:val="left" w:pos="1916"/>
          <w:tab w:val="left" w:pos="2510"/>
          <w:tab w:val="left" w:pos="3479"/>
          <w:tab w:val="left" w:pos="4253"/>
          <w:tab w:val="left" w:pos="5012"/>
          <w:tab w:val="left" w:pos="5936"/>
          <w:tab w:val="left" w:pos="7310"/>
        </w:tabs>
      </w:pPr>
      <w:r w:rsidRPr="003A1D48">
        <w:rPr>
          <w:rStyle w:val="InterlineTextNumChar"/>
        </w:rPr>
        <w:t>041</w:t>
      </w:r>
      <w:r w:rsidR="00800AD8">
        <w:tab/>
        <w:t>kumaîi</w:t>
      </w:r>
      <w:r w:rsidR="00800AD8">
        <w:tab/>
        <w:t>a</w:t>
      </w:r>
      <w:r w:rsidR="00800AD8">
        <w:tab/>
        <w:t>na</w:t>
      </w:r>
      <w:r w:rsidR="00800AD8">
        <w:tab/>
        <w:t>nia</w:t>
      </w:r>
      <w:r w:rsidR="00800AD8">
        <w:tab/>
        <w:t>vutu,</w:t>
      </w:r>
      <w:r w:rsidR="00800AD8">
        <w:tab/>
        <w:t>uîa</w:t>
      </w:r>
      <w:r w:rsidR="00800AD8">
        <w:tab/>
        <w:t>nia</w:t>
      </w:r>
      <w:r w:rsidR="00800AD8">
        <w:tab/>
        <w:t>tjiaken</w:t>
      </w:r>
      <w:r w:rsidR="007A1280">
        <w:tab/>
        <w:t>sakamaya.</w:t>
      </w:r>
    </w:p>
    <w:p w14:paraId="0CBE0521" w14:textId="77777777" w:rsidR="00800AD8" w:rsidRDefault="00800AD8" w:rsidP="007A1280">
      <w:pPr>
        <w:pStyle w:val="InterlineGlossWithTrans"/>
        <w:tabs>
          <w:tab w:val="left" w:pos="533"/>
          <w:tab w:val="left" w:pos="1652"/>
          <w:tab w:val="left" w:pos="1916"/>
          <w:tab w:val="left" w:pos="2510"/>
          <w:tab w:val="left" w:pos="3479"/>
          <w:tab w:val="left" w:pos="4253"/>
          <w:tab w:val="left" w:pos="5012"/>
          <w:tab w:val="left" w:pos="5936"/>
          <w:tab w:val="left" w:pos="7310"/>
        </w:tabs>
      </w:pPr>
      <w:r>
        <w:tab/>
        <w:t>ku-maîi</w:t>
      </w:r>
      <w:r>
        <w:tab/>
        <w:t>a</w:t>
      </w:r>
      <w:r>
        <w:tab/>
        <w:t>na</w:t>
      </w:r>
      <w:r>
        <w:tab/>
        <w:t>nia</w:t>
      </w:r>
      <w:r>
        <w:tab/>
        <w:t>vutu</w:t>
      </w:r>
      <w:r>
        <w:tab/>
        <w:t>uîa</w:t>
      </w:r>
      <w:r>
        <w:tab/>
        <w:t>nia</w:t>
      </w:r>
      <w:r>
        <w:tab/>
        <w:t>tjiak-en</w:t>
      </w:r>
      <w:r w:rsidR="007A1280">
        <w:tab/>
        <w:t>sakamaya</w:t>
      </w:r>
    </w:p>
    <w:p w14:paraId="70D780A7" w14:textId="77777777" w:rsidR="00800AD8" w:rsidRDefault="00800AD8" w:rsidP="007A1280">
      <w:pPr>
        <w:pStyle w:val="InterlineTrans"/>
        <w:tabs>
          <w:tab w:val="left" w:pos="533"/>
          <w:tab w:val="left" w:pos="1652"/>
          <w:tab w:val="left" w:pos="1916"/>
          <w:tab w:val="left" w:pos="2510"/>
          <w:tab w:val="left" w:pos="3479"/>
          <w:tab w:val="left" w:pos="4253"/>
          <w:tab w:val="left" w:pos="5012"/>
          <w:tab w:val="left" w:pos="5936"/>
          <w:tab w:val="left" w:pos="7310"/>
        </w:tabs>
      </w:pPr>
      <w:r>
        <w:tab/>
        <w:t>?-different</w:t>
      </w:r>
      <w:r>
        <w:rPr>
          <w:smallCaps/>
        </w:rPr>
        <w:tab/>
        <w:t>c</w:t>
      </w:r>
      <w:r>
        <w:rPr>
          <w:smallCaps/>
        </w:rPr>
        <w:tab/>
        <w:t>past</w:t>
      </w:r>
      <w:r>
        <w:tab/>
        <w:t>our(</w:t>
      </w:r>
      <w:r>
        <w:rPr>
          <w:smallCaps/>
        </w:rPr>
        <w:t>exc</w:t>
      </w:r>
      <w:r>
        <w:t>)</w:t>
      </w:r>
      <w:r>
        <w:tab/>
        <w:t>enemy</w:t>
      </w:r>
      <w:r>
        <w:tab/>
        <w:t>so.that</w:t>
      </w:r>
      <w:r>
        <w:tab/>
        <w:t>we(</w:t>
      </w:r>
      <w:r>
        <w:rPr>
          <w:smallCaps/>
        </w:rPr>
        <w:t>exc</w:t>
      </w:r>
      <w:r>
        <w:t>)</w:t>
      </w:r>
      <w:r>
        <w:tab/>
        <w:t>hold.hand-</w:t>
      </w:r>
      <w:r>
        <w:rPr>
          <w:smallCaps/>
        </w:rPr>
        <w:t>pf</w:t>
      </w:r>
      <w:r w:rsidR="007A1280">
        <w:tab/>
        <w:t>only</w:t>
      </w:r>
    </w:p>
    <w:p w14:paraId="166F7351" w14:textId="77777777" w:rsidR="00800AD8" w:rsidRDefault="00800AD8" w:rsidP="007A1280">
      <w:pPr>
        <w:pStyle w:val="InterlineFree"/>
      </w:pPr>
      <w:r>
        <w:t>even those who were our enemies, and so that we only lead them on.</w:t>
      </w:r>
    </w:p>
    <w:p w14:paraId="4CA7AC96" w14:textId="77777777" w:rsidR="00800AD8" w:rsidRDefault="00DE0E5A" w:rsidP="007A1280">
      <w:pPr>
        <w:pStyle w:val="InterlineText"/>
        <w:tabs>
          <w:tab w:val="left" w:pos="533"/>
          <w:tab w:val="left" w:pos="2477"/>
          <w:tab w:val="left" w:pos="3236"/>
          <w:tab w:val="left" w:pos="4280"/>
          <w:tab w:val="left" w:pos="4544"/>
          <w:tab w:val="left" w:pos="5288"/>
          <w:tab w:val="left" w:pos="6407"/>
          <w:tab w:val="left" w:pos="7106"/>
        </w:tabs>
      </w:pPr>
      <w:r w:rsidRPr="003A1D48">
        <w:rPr>
          <w:rStyle w:val="InterlineTextNumChar"/>
        </w:rPr>
        <w:lastRenderedPageBreak/>
        <w:t>042</w:t>
      </w:r>
      <w:r w:rsidR="00800AD8">
        <w:tab/>
        <w:t>ayatutsu-i,</w:t>
      </w:r>
      <w:r w:rsidR="00800AD8">
        <w:tab/>
        <w:t>uîa</w:t>
      </w:r>
      <w:r w:rsidR="00800AD8">
        <w:tab/>
        <w:t>tjen</w:t>
      </w:r>
      <w:r w:rsidR="00800AD8">
        <w:tab/>
        <w:t>a</w:t>
      </w:r>
      <w:r w:rsidR="00800AD8">
        <w:tab/>
        <w:t>sema</w:t>
      </w:r>
      <w:r w:rsidR="00800AD8">
        <w:tab/>
        <w:t>tjaiqayaw</w:t>
      </w:r>
      <w:r w:rsidR="00800AD8">
        <w:tab/>
        <w:t>tjai</w:t>
      </w:r>
      <w:r w:rsidR="007A1280">
        <w:tab/>
        <w:t>Yisu-sama</w:t>
      </w:r>
    </w:p>
    <w:p w14:paraId="5794DF3E" w14:textId="77777777" w:rsidR="00800AD8" w:rsidRDefault="00800AD8" w:rsidP="007A1280">
      <w:pPr>
        <w:pStyle w:val="InterlineGlossWithTrans"/>
        <w:tabs>
          <w:tab w:val="left" w:pos="533"/>
          <w:tab w:val="left" w:pos="2477"/>
          <w:tab w:val="left" w:pos="3236"/>
          <w:tab w:val="left" w:pos="4280"/>
          <w:tab w:val="left" w:pos="4544"/>
          <w:tab w:val="left" w:pos="5288"/>
          <w:tab w:val="left" w:pos="6407"/>
          <w:tab w:val="left" w:pos="7106"/>
        </w:tabs>
      </w:pPr>
      <w:r>
        <w:tab/>
        <w:t>aya-tu-tsu-i</w:t>
      </w:r>
      <w:r>
        <w:tab/>
        <w:t>uîa</w:t>
      </w:r>
      <w:r>
        <w:tab/>
        <w:t>tjen</w:t>
      </w:r>
      <w:r>
        <w:tab/>
        <w:t>a</w:t>
      </w:r>
      <w:r>
        <w:tab/>
        <w:t>em=sa</w:t>
      </w:r>
      <w:r>
        <w:tab/>
        <w:t>tjai-qayaw</w:t>
      </w:r>
      <w:r>
        <w:tab/>
        <w:t>tjai</w:t>
      </w:r>
      <w:r w:rsidR="007A1280">
        <w:tab/>
        <w:t>Yisu-sama</w:t>
      </w:r>
    </w:p>
    <w:p w14:paraId="054524D2" w14:textId="77777777" w:rsidR="00800AD8" w:rsidRDefault="00800AD8" w:rsidP="007A1280">
      <w:pPr>
        <w:pStyle w:val="InterlineTransNoFree"/>
        <w:tabs>
          <w:tab w:val="left" w:pos="2477"/>
          <w:tab w:val="left" w:pos="3236"/>
          <w:tab w:val="left" w:pos="4280"/>
          <w:tab w:val="left" w:pos="4544"/>
          <w:tab w:val="left" w:pos="5288"/>
          <w:tab w:val="left" w:pos="6407"/>
          <w:tab w:val="left" w:pos="7106"/>
        </w:tabs>
      </w:pPr>
      <w:r>
        <w:tab/>
        <w:t>say-alike-this-</w:t>
      </w:r>
      <w:r>
        <w:rPr>
          <w:smallCaps/>
        </w:rPr>
        <w:t>hort</w:t>
      </w:r>
      <w:r>
        <w:tab/>
        <w:t>so.that</w:t>
      </w:r>
      <w:r>
        <w:tab/>
      </w:r>
      <w:r>
        <w:rPr>
          <w:smallCaps/>
        </w:rPr>
        <w:t>f.</w:t>
      </w:r>
      <w:r>
        <w:t>we(</w:t>
      </w:r>
      <w:r>
        <w:rPr>
          <w:smallCaps/>
        </w:rPr>
        <w:t>inc</w:t>
      </w:r>
      <w:r>
        <w:t>)</w:t>
      </w:r>
      <w:r>
        <w:rPr>
          <w:smallCaps/>
        </w:rPr>
        <w:tab/>
        <w:t>c</w:t>
      </w:r>
      <w:r>
        <w:rPr>
          <w:smallCaps/>
        </w:rPr>
        <w:tab/>
        <w:t>af</w:t>
      </w:r>
      <w:r>
        <w:t>=go</w:t>
      </w:r>
      <w:r>
        <w:tab/>
      </w:r>
      <w:r>
        <w:rPr>
          <w:smallCaps/>
        </w:rPr>
        <w:t>obl</w:t>
      </w:r>
      <w:r>
        <w:t>-front</w:t>
      </w:r>
      <w:r>
        <w:tab/>
      </w:r>
      <w:r>
        <w:rPr>
          <w:smallCaps/>
        </w:rPr>
        <w:t>obl</w:t>
      </w:r>
      <w:r>
        <w:t>.</w:t>
      </w:r>
      <w:r w:rsidR="001E164C" w:rsidRPr="001E164C">
        <w:rPr>
          <w:smallCaps/>
        </w:rPr>
        <w:t>h</w:t>
      </w:r>
      <w:r w:rsidR="007A1280">
        <w:tab/>
        <w:t>Jesus-</w:t>
      </w:r>
      <w:r w:rsidR="007A1280">
        <w:rPr>
          <w:smallCaps/>
        </w:rPr>
        <w:t>h</w:t>
      </w:r>
    </w:p>
    <w:p w14:paraId="48A230DB" w14:textId="77777777" w:rsidR="007A1280" w:rsidRDefault="00800AD8" w:rsidP="007A1280">
      <w:pPr>
        <w:pStyle w:val="InterlineText"/>
        <w:tabs>
          <w:tab w:val="left" w:pos="533"/>
          <w:tab w:val="left" w:pos="1292"/>
        </w:tabs>
      </w:pPr>
      <w:r>
        <w:tab/>
        <w:t>uîa</w:t>
      </w:r>
      <w:r w:rsidR="007A1280">
        <w:tab/>
        <w:t>namapaseqeîing.</w:t>
      </w:r>
    </w:p>
    <w:p w14:paraId="11390D9D" w14:textId="77777777" w:rsidR="00800AD8" w:rsidRDefault="00800AD8" w:rsidP="007A1280">
      <w:pPr>
        <w:pStyle w:val="InterlineGlossWithTrans"/>
        <w:tabs>
          <w:tab w:val="left" w:pos="533"/>
          <w:tab w:val="left" w:pos="1292"/>
        </w:tabs>
      </w:pPr>
      <w:r>
        <w:tab/>
        <w:t>uîa</w:t>
      </w:r>
      <w:r w:rsidR="007A1280">
        <w:tab/>
        <w:t>na-ma-pa-se-qeîing</w:t>
      </w:r>
    </w:p>
    <w:p w14:paraId="54CC0186" w14:textId="77777777" w:rsidR="00800AD8" w:rsidRDefault="00800AD8" w:rsidP="007A1280">
      <w:pPr>
        <w:pStyle w:val="InterlineTrans"/>
        <w:tabs>
          <w:tab w:val="left" w:pos="533"/>
          <w:tab w:val="left" w:pos="1292"/>
        </w:tabs>
      </w:pPr>
      <w:r>
        <w:rPr>
          <w:smallCaps/>
        </w:rPr>
        <w:tab/>
      </w:r>
      <w:r>
        <w:t>so.that</w:t>
      </w:r>
      <w:r w:rsidR="007A1280">
        <w:tab/>
      </w:r>
      <w:r w:rsidR="007A1280">
        <w:rPr>
          <w:smallCaps/>
        </w:rPr>
        <w:t>past</w:t>
      </w:r>
      <w:r w:rsidR="007A1280">
        <w:t>-</w:t>
      </w:r>
      <w:r w:rsidR="007A1280">
        <w:rPr>
          <w:smallCaps/>
        </w:rPr>
        <w:t>stat</w:t>
      </w:r>
      <w:r w:rsidR="007A1280">
        <w:t>-cause-</w:t>
      </w:r>
      <w:r w:rsidR="007A1280">
        <w:rPr>
          <w:smallCaps/>
        </w:rPr>
        <w:t>invol</w:t>
      </w:r>
      <w:r w:rsidR="007A1280">
        <w:t>-save</w:t>
      </w:r>
    </w:p>
    <w:p w14:paraId="31634214" w14:textId="77777777" w:rsidR="00800AD8" w:rsidRDefault="00800AD8">
      <w:pPr>
        <w:pStyle w:val="InterlineFree"/>
      </w:pPr>
      <w:r>
        <w:t>Let us say this, so that we may come to Jesus so that we may be saved;</w:t>
      </w:r>
    </w:p>
    <w:p w14:paraId="47EACF48" w14:textId="77777777" w:rsidR="007A1280" w:rsidRDefault="00DE0E5A" w:rsidP="007A1280">
      <w:pPr>
        <w:pStyle w:val="InterlineText"/>
        <w:tabs>
          <w:tab w:val="left" w:pos="533"/>
          <w:tab w:val="left" w:pos="1292"/>
          <w:tab w:val="left" w:pos="1931"/>
          <w:tab w:val="left" w:pos="2195"/>
          <w:tab w:val="left" w:pos="3419"/>
          <w:tab w:val="left" w:pos="3923"/>
          <w:tab w:val="left" w:pos="5132"/>
          <w:tab w:val="left" w:pos="5846"/>
          <w:tab w:val="left" w:pos="6230"/>
          <w:tab w:val="left" w:pos="7364"/>
        </w:tabs>
      </w:pPr>
      <w:r w:rsidRPr="003A1D48">
        <w:rPr>
          <w:rStyle w:val="InterlineTextNumChar"/>
        </w:rPr>
        <w:t>043</w:t>
      </w:r>
      <w:r w:rsidR="00800AD8">
        <w:tab/>
        <w:t>uîa</w:t>
      </w:r>
      <w:r w:rsidR="00800AD8">
        <w:tab/>
        <w:t>vaik</w:t>
      </w:r>
      <w:r w:rsidR="007A1280">
        <w:tab/>
        <w:t>a</w:t>
      </w:r>
      <w:r w:rsidR="007A1280">
        <w:tab/>
        <w:t>semusu</w:t>
      </w:r>
      <w:r w:rsidR="007A1280">
        <w:tab/>
        <w:t>tua</w:t>
      </w:r>
      <w:r w:rsidR="007A1280">
        <w:tab/>
        <w:t>sinan</w:t>
      </w:r>
      <w:r w:rsidR="007A1280">
        <w:tab/>
        <w:t>djalan</w:t>
      </w:r>
      <w:r w:rsidR="007A1280">
        <w:tab/>
        <w:t>ni</w:t>
      </w:r>
      <w:r w:rsidR="007A1280">
        <w:tab/>
        <w:t>Yisu-sama</w:t>
      </w:r>
      <w:r w:rsidR="007A1280">
        <w:tab/>
        <w:t>a</w:t>
      </w:r>
    </w:p>
    <w:p w14:paraId="161EEB14" w14:textId="77777777" w:rsidR="00800AD8" w:rsidRDefault="00800AD8" w:rsidP="007A1280">
      <w:pPr>
        <w:pStyle w:val="InterlineGlossWithTrans"/>
        <w:tabs>
          <w:tab w:val="left" w:pos="533"/>
          <w:tab w:val="left" w:pos="1292"/>
          <w:tab w:val="left" w:pos="1931"/>
          <w:tab w:val="left" w:pos="2195"/>
          <w:tab w:val="left" w:pos="3419"/>
          <w:tab w:val="left" w:pos="3923"/>
          <w:tab w:val="left" w:pos="5132"/>
          <w:tab w:val="left" w:pos="5846"/>
          <w:tab w:val="left" w:pos="6230"/>
          <w:tab w:val="left" w:pos="7364"/>
        </w:tabs>
      </w:pPr>
      <w:r>
        <w:tab/>
        <w:t>uîa</w:t>
      </w:r>
      <w:r>
        <w:tab/>
        <w:t>vaik</w:t>
      </w:r>
      <w:r w:rsidR="007A1280">
        <w:tab/>
        <w:t>a</w:t>
      </w:r>
      <w:r w:rsidR="007A1280">
        <w:tab/>
        <w:t>em=susu</w:t>
      </w:r>
      <w:r w:rsidR="007A1280">
        <w:tab/>
        <w:t>tua</w:t>
      </w:r>
      <w:r w:rsidR="007A1280">
        <w:tab/>
        <w:t>in=sane</w:t>
      </w:r>
      <w:r w:rsidR="007A1280">
        <w:tab/>
        <w:t>djalan</w:t>
      </w:r>
      <w:r w:rsidR="007A1280">
        <w:tab/>
        <w:t>ni</w:t>
      </w:r>
      <w:r w:rsidR="007A1280">
        <w:tab/>
        <w:t>Yisu-sama</w:t>
      </w:r>
      <w:r w:rsidR="007A1280">
        <w:tab/>
        <w:t>a</w:t>
      </w:r>
    </w:p>
    <w:p w14:paraId="3B2D23A6" w14:textId="77777777" w:rsidR="00800AD8" w:rsidRDefault="00800AD8" w:rsidP="007A1280">
      <w:pPr>
        <w:pStyle w:val="InterlineTransNoFree"/>
        <w:tabs>
          <w:tab w:val="left" w:pos="1292"/>
          <w:tab w:val="left" w:pos="1931"/>
          <w:tab w:val="left" w:pos="2195"/>
          <w:tab w:val="left" w:pos="3419"/>
          <w:tab w:val="left" w:pos="3923"/>
          <w:tab w:val="left" w:pos="5132"/>
          <w:tab w:val="left" w:pos="5846"/>
          <w:tab w:val="left" w:pos="6230"/>
          <w:tab w:val="left" w:pos="7364"/>
        </w:tabs>
      </w:pPr>
      <w:r>
        <w:tab/>
        <w:t>so.that</w:t>
      </w:r>
      <w:r>
        <w:tab/>
        <w:t>leave</w:t>
      </w:r>
      <w:r w:rsidR="007A1280">
        <w:rPr>
          <w:smallCaps/>
        </w:rPr>
        <w:tab/>
        <w:t>c</w:t>
      </w:r>
      <w:r w:rsidR="007A1280">
        <w:rPr>
          <w:smallCaps/>
        </w:rPr>
        <w:tab/>
        <w:t>af</w:t>
      </w:r>
      <w:r w:rsidR="007A1280">
        <w:t>=proceed</w:t>
      </w:r>
      <w:r w:rsidR="007A1280">
        <w:tab/>
      </w:r>
      <w:r w:rsidR="007A1280">
        <w:rPr>
          <w:smallCaps/>
        </w:rPr>
        <w:t>obl</w:t>
      </w:r>
      <w:r w:rsidR="007A1280">
        <w:tab/>
      </w:r>
      <w:r w:rsidR="007A1280">
        <w:rPr>
          <w:smallCaps/>
        </w:rPr>
        <w:t>perf</w:t>
      </w:r>
      <w:r w:rsidR="007A1280">
        <w:t>=make</w:t>
      </w:r>
      <w:r w:rsidR="007A1280">
        <w:tab/>
        <w:t>road</w:t>
      </w:r>
      <w:r w:rsidR="007A1280">
        <w:tab/>
        <w:t>by</w:t>
      </w:r>
      <w:r w:rsidR="007A1280">
        <w:tab/>
        <w:t>Jesus-</w:t>
      </w:r>
      <w:r w:rsidR="007A1280" w:rsidRPr="001E164C">
        <w:rPr>
          <w:smallCaps/>
        </w:rPr>
        <w:t>h</w:t>
      </w:r>
      <w:r w:rsidR="007A1280">
        <w:tab/>
      </w:r>
      <w:r w:rsidR="007A1280">
        <w:rPr>
          <w:smallCaps/>
        </w:rPr>
        <w:t>c</w:t>
      </w:r>
    </w:p>
    <w:p w14:paraId="4DBD78C9" w14:textId="77777777" w:rsidR="00800AD8" w:rsidRDefault="00800AD8" w:rsidP="007A1280">
      <w:pPr>
        <w:pStyle w:val="InterlineText"/>
        <w:tabs>
          <w:tab w:val="left" w:pos="533"/>
          <w:tab w:val="left" w:pos="1457"/>
          <w:tab w:val="left" w:pos="2261"/>
          <w:tab w:val="left" w:pos="3020"/>
          <w:tab w:val="left" w:pos="4109"/>
          <w:tab w:val="left" w:pos="4373"/>
          <w:tab w:val="left" w:pos="6062"/>
        </w:tabs>
      </w:pPr>
      <w:r>
        <w:tab/>
        <w:t>tja</w:t>
      </w:r>
      <w:r>
        <w:tab/>
        <w:t>tamasi,</w:t>
      </w:r>
      <w:r>
        <w:tab/>
        <w:t>uîa</w:t>
      </w:r>
      <w:r>
        <w:tab/>
        <w:t>men</w:t>
      </w:r>
      <w:r>
        <w:tab/>
        <w:t>a</w:t>
      </w:r>
      <w:r>
        <w:tab/>
        <w:t>nayanga</w:t>
      </w:r>
      <w:r>
        <w:tab/>
        <w:t>sakamaya</w:t>
      </w:r>
    </w:p>
    <w:p w14:paraId="78CF9CEB" w14:textId="77777777" w:rsidR="00800AD8" w:rsidRDefault="00800AD8" w:rsidP="007A1280">
      <w:pPr>
        <w:pStyle w:val="InterlineGlossWithTrans"/>
        <w:tabs>
          <w:tab w:val="left" w:pos="533"/>
          <w:tab w:val="left" w:pos="1457"/>
          <w:tab w:val="left" w:pos="2261"/>
          <w:tab w:val="left" w:pos="3020"/>
          <w:tab w:val="left" w:pos="4109"/>
          <w:tab w:val="left" w:pos="4373"/>
          <w:tab w:val="left" w:pos="6062"/>
        </w:tabs>
      </w:pPr>
      <w:r>
        <w:tab/>
        <w:t>tja</w:t>
      </w:r>
      <w:r>
        <w:tab/>
        <w:t>tamasi</w:t>
      </w:r>
      <w:r>
        <w:tab/>
        <w:t>uîa</w:t>
      </w:r>
      <w:r>
        <w:tab/>
        <w:t>amen</w:t>
      </w:r>
      <w:r>
        <w:tab/>
        <w:t>a</w:t>
      </w:r>
      <w:r>
        <w:tab/>
        <w:t>na-aya-anga</w:t>
      </w:r>
      <w:r>
        <w:tab/>
        <w:t>sakamaya</w:t>
      </w:r>
    </w:p>
    <w:p w14:paraId="4FC3E4C6" w14:textId="77777777" w:rsidR="00800AD8" w:rsidRDefault="00800AD8" w:rsidP="007A1280">
      <w:pPr>
        <w:pStyle w:val="InterlineTransNoFree"/>
        <w:tabs>
          <w:tab w:val="left" w:pos="1457"/>
          <w:tab w:val="left" w:pos="2261"/>
          <w:tab w:val="left" w:pos="3020"/>
          <w:tab w:val="left" w:pos="4109"/>
          <w:tab w:val="left" w:pos="4373"/>
          <w:tab w:val="left" w:pos="6062"/>
        </w:tabs>
      </w:pPr>
      <w:r>
        <w:tab/>
        <w:t>our(</w:t>
      </w:r>
      <w:r>
        <w:rPr>
          <w:smallCaps/>
        </w:rPr>
        <w:t>inc</w:t>
      </w:r>
      <w:r>
        <w:t>)</w:t>
      </w:r>
      <w:r>
        <w:tab/>
        <w:t>soul</w:t>
      </w:r>
      <w:r>
        <w:tab/>
        <w:t>so.that</w:t>
      </w:r>
      <w:r>
        <w:tab/>
      </w:r>
      <w:r>
        <w:rPr>
          <w:smallCaps/>
        </w:rPr>
        <w:t>f.</w:t>
      </w:r>
      <w:r>
        <w:t>we(</w:t>
      </w:r>
      <w:r>
        <w:rPr>
          <w:smallCaps/>
        </w:rPr>
        <w:t>exc</w:t>
      </w:r>
      <w:r>
        <w:t>)</w:t>
      </w:r>
      <w:r>
        <w:rPr>
          <w:smallCaps/>
        </w:rPr>
        <w:tab/>
        <w:t>c</w:t>
      </w:r>
      <w:r>
        <w:rPr>
          <w:smallCaps/>
        </w:rPr>
        <w:tab/>
        <w:t>past</w:t>
      </w:r>
      <w:r>
        <w:t>-say-indeed</w:t>
      </w:r>
      <w:r>
        <w:tab/>
        <w:t>only</w:t>
      </w:r>
    </w:p>
    <w:p w14:paraId="292C4E15" w14:textId="77777777" w:rsidR="007A1280" w:rsidRDefault="00800AD8" w:rsidP="007A1280">
      <w:pPr>
        <w:pStyle w:val="InterlineText"/>
        <w:tabs>
          <w:tab w:val="left" w:pos="533"/>
          <w:tab w:val="left" w:pos="3002"/>
          <w:tab w:val="left" w:pos="3656"/>
          <w:tab w:val="left" w:pos="4580"/>
          <w:tab w:val="left" w:pos="5069"/>
          <w:tab w:val="left" w:pos="6068"/>
          <w:tab w:val="left" w:pos="6572"/>
          <w:tab w:val="left" w:pos="8156"/>
        </w:tabs>
      </w:pPr>
      <w:r>
        <w:tab/>
        <w:t>marepaqaqeîiqeîing,</w:t>
      </w:r>
      <w:r>
        <w:tab/>
        <w:t>nu</w:t>
      </w:r>
      <w:r w:rsidR="007A1280">
        <w:tab/>
        <w:t>izua</w:t>
      </w:r>
      <w:r w:rsidR="007A1280">
        <w:tab/>
        <w:t>uri</w:t>
      </w:r>
      <w:r w:rsidR="007A1280">
        <w:tab/>
        <w:t>matsay</w:t>
      </w:r>
      <w:r w:rsidR="007A1280">
        <w:tab/>
        <w:t>i</w:t>
      </w:r>
      <w:r w:rsidR="007A1280">
        <w:tab/>
        <w:t>kadjalanan,</w:t>
      </w:r>
      <w:r w:rsidR="007A1280">
        <w:tab/>
        <w:t>nu</w:t>
      </w:r>
    </w:p>
    <w:p w14:paraId="23BC406A" w14:textId="77777777" w:rsidR="00800AD8" w:rsidRDefault="00800AD8" w:rsidP="007A1280">
      <w:pPr>
        <w:pStyle w:val="InterlineGlossWithTrans"/>
        <w:tabs>
          <w:tab w:val="left" w:pos="533"/>
          <w:tab w:val="left" w:pos="3002"/>
          <w:tab w:val="left" w:pos="3656"/>
          <w:tab w:val="left" w:pos="4580"/>
          <w:tab w:val="left" w:pos="5069"/>
          <w:tab w:val="left" w:pos="6068"/>
          <w:tab w:val="left" w:pos="6572"/>
          <w:tab w:val="left" w:pos="8156"/>
        </w:tabs>
      </w:pPr>
      <w:r>
        <w:tab/>
        <w:t>mare-pa-qa-qeîi-qeîing</w:t>
      </w:r>
      <w:r>
        <w:tab/>
        <w:t>nu</w:t>
      </w:r>
      <w:r w:rsidR="007A1280">
        <w:tab/>
        <w:t>i-zua</w:t>
      </w:r>
      <w:r w:rsidR="007A1280">
        <w:tab/>
        <w:t>uri</w:t>
      </w:r>
      <w:r w:rsidR="007A1280">
        <w:tab/>
        <w:t>m-patsay</w:t>
      </w:r>
      <w:r w:rsidR="007A1280">
        <w:tab/>
        <w:t>i</w:t>
      </w:r>
      <w:r w:rsidR="007A1280">
        <w:tab/>
        <w:t>ka-djalan-an</w:t>
      </w:r>
      <w:r w:rsidR="007A1280">
        <w:tab/>
        <w:t>nu</w:t>
      </w:r>
    </w:p>
    <w:p w14:paraId="07FFF29C" w14:textId="77777777" w:rsidR="00800AD8" w:rsidRDefault="00800AD8" w:rsidP="007A1280">
      <w:pPr>
        <w:pStyle w:val="InterlineTransNoFree"/>
        <w:tabs>
          <w:tab w:val="left" w:pos="3002"/>
          <w:tab w:val="left" w:pos="3656"/>
          <w:tab w:val="left" w:pos="4580"/>
          <w:tab w:val="left" w:pos="5069"/>
          <w:tab w:val="left" w:pos="6068"/>
          <w:tab w:val="left" w:pos="6572"/>
          <w:tab w:val="left" w:pos="8156"/>
        </w:tabs>
      </w:pPr>
      <w:r>
        <w:tab/>
        <w:t>pair-cause-</w:t>
      </w:r>
      <w:r>
        <w:rPr>
          <w:smallCaps/>
        </w:rPr>
        <w:t>red</w:t>
      </w:r>
      <w:r>
        <w:t>-</w:t>
      </w:r>
      <w:r>
        <w:rPr>
          <w:smallCaps/>
        </w:rPr>
        <w:t>red</w:t>
      </w:r>
      <w:r>
        <w:t>-save</w:t>
      </w:r>
      <w:r>
        <w:tab/>
        <w:t>when</w:t>
      </w:r>
      <w:r w:rsidR="007A1280">
        <w:tab/>
      </w:r>
      <w:r w:rsidR="007A1280">
        <w:rPr>
          <w:smallCaps/>
        </w:rPr>
        <w:t>loc</w:t>
      </w:r>
      <w:r w:rsidR="007A1280">
        <w:t>-that</w:t>
      </w:r>
      <w:r w:rsidR="007A1280">
        <w:tab/>
        <w:t>will</w:t>
      </w:r>
      <w:r w:rsidR="007A1280">
        <w:tab/>
      </w:r>
      <w:r w:rsidR="007A1280">
        <w:rPr>
          <w:smallCaps/>
        </w:rPr>
        <w:t>af</w:t>
      </w:r>
      <w:r w:rsidR="007A1280">
        <w:t>-die</w:t>
      </w:r>
      <w:r w:rsidR="007A1280">
        <w:tab/>
      </w:r>
      <w:r w:rsidR="007A1280">
        <w:rPr>
          <w:smallCaps/>
        </w:rPr>
        <w:t>loc</w:t>
      </w:r>
      <w:r w:rsidR="007A1280">
        <w:tab/>
        <w:t>main-road-</w:t>
      </w:r>
      <w:r w:rsidR="007A1280">
        <w:rPr>
          <w:smallCaps/>
        </w:rPr>
        <w:t>nom</w:t>
      </w:r>
      <w:r w:rsidR="007A1280">
        <w:tab/>
        <w:t>when</w:t>
      </w:r>
    </w:p>
    <w:p w14:paraId="010B04D2" w14:textId="77777777" w:rsidR="007A1280" w:rsidRDefault="00800AD8" w:rsidP="007A1280">
      <w:pPr>
        <w:pStyle w:val="InterlineText"/>
        <w:tabs>
          <w:tab w:val="left" w:pos="533"/>
          <w:tab w:val="left" w:pos="1457"/>
          <w:tab w:val="left" w:pos="3236"/>
          <w:tab w:val="left" w:pos="3710"/>
          <w:tab w:val="left" w:pos="4154"/>
          <w:tab w:val="left" w:pos="5288"/>
          <w:tab w:val="left" w:pos="6212"/>
          <w:tab w:val="left" w:pos="6851"/>
        </w:tabs>
      </w:pPr>
      <w:r>
        <w:tab/>
        <w:t>izua</w:t>
      </w:r>
      <w:r w:rsidR="007A1280">
        <w:tab/>
        <w:t>matsuîatsuîa,</w:t>
      </w:r>
      <w:r w:rsidR="007A1280">
        <w:tab/>
        <w:t>aya</w:t>
      </w:r>
      <w:r w:rsidR="007A1280">
        <w:tab/>
        <w:t>ti</w:t>
      </w:r>
      <w:r w:rsidR="007A1280">
        <w:tab/>
        <w:t>Yisu-sama</w:t>
      </w:r>
      <w:r w:rsidR="007A1280">
        <w:tab/>
        <w:t>tazua</w:t>
      </w:r>
      <w:r w:rsidR="007A1280">
        <w:tab/>
        <w:t>tulu</w:t>
      </w:r>
      <w:r w:rsidR="007A1280">
        <w:tab/>
        <w:t>tjanuitjen.</w:t>
      </w:r>
    </w:p>
    <w:p w14:paraId="1EC49DF8" w14:textId="77777777" w:rsidR="00800AD8" w:rsidRDefault="00800AD8" w:rsidP="007A1280">
      <w:pPr>
        <w:pStyle w:val="InterlineGlossWithTrans"/>
        <w:tabs>
          <w:tab w:val="left" w:pos="533"/>
          <w:tab w:val="left" w:pos="1457"/>
          <w:tab w:val="left" w:pos="3236"/>
          <w:tab w:val="left" w:pos="3710"/>
          <w:tab w:val="left" w:pos="4154"/>
          <w:tab w:val="left" w:pos="5288"/>
          <w:tab w:val="left" w:pos="6212"/>
          <w:tab w:val="left" w:pos="6851"/>
        </w:tabs>
      </w:pPr>
      <w:r>
        <w:tab/>
        <w:t>i-zua</w:t>
      </w:r>
      <w:r w:rsidR="007A1280">
        <w:tab/>
        <w:t>ma-tsuîa-tsuîa</w:t>
      </w:r>
      <w:r w:rsidR="007A1280">
        <w:tab/>
        <w:t>aya</w:t>
      </w:r>
      <w:r w:rsidR="007A1280">
        <w:tab/>
        <w:t>ti</w:t>
      </w:r>
      <w:r w:rsidR="007A1280">
        <w:tab/>
        <w:t>Yisu-sama</w:t>
      </w:r>
      <w:r w:rsidR="007A1280">
        <w:tab/>
        <w:t>ta-zua</w:t>
      </w:r>
      <w:r w:rsidR="007A1280">
        <w:tab/>
        <w:t>tulu</w:t>
      </w:r>
      <w:r w:rsidR="007A1280">
        <w:tab/>
        <w:t>tjanu-itjen</w:t>
      </w:r>
    </w:p>
    <w:p w14:paraId="77ECF6FA" w14:textId="77777777" w:rsidR="00800AD8" w:rsidRDefault="00800AD8" w:rsidP="007A1280">
      <w:pPr>
        <w:pStyle w:val="InterlineTrans"/>
        <w:tabs>
          <w:tab w:val="left" w:pos="533"/>
          <w:tab w:val="left" w:pos="1457"/>
          <w:tab w:val="left" w:pos="3236"/>
          <w:tab w:val="left" w:pos="3710"/>
          <w:tab w:val="left" w:pos="4154"/>
          <w:tab w:val="left" w:pos="5288"/>
          <w:tab w:val="left" w:pos="6212"/>
          <w:tab w:val="left" w:pos="6851"/>
        </w:tabs>
      </w:pPr>
      <w:r>
        <w:tab/>
      </w:r>
      <w:r>
        <w:rPr>
          <w:smallCaps/>
        </w:rPr>
        <w:t>loc</w:t>
      </w:r>
      <w:r>
        <w:t>-that</w:t>
      </w:r>
      <w:r w:rsidR="007A1280">
        <w:tab/>
      </w:r>
      <w:r w:rsidR="007A1280">
        <w:rPr>
          <w:smallCaps/>
        </w:rPr>
        <w:t>stat</w:t>
      </w:r>
      <w:r w:rsidR="007A1280">
        <w:t>-</w:t>
      </w:r>
      <w:r w:rsidR="007A1280">
        <w:rPr>
          <w:smallCaps/>
        </w:rPr>
        <w:t>red</w:t>
      </w:r>
      <w:r w:rsidR="007A1280">
        <w:t>-hungry</w:t>
      </w:r>
      <w:r w:rsidR="007A1280">
        <w:tab/>
        <w:t>say</w:t>
      </w:r>
      <w:r w:rsidR="007A1280">
        <w:tab/>
      </w:r>
      <w:r w:rsidR="007A1280">
        <w:rPr>
          <w:smallCaps/>
        </w:rPr>
        <w:t>f.h</w:t>
      </w:r>
      <w:r w:rsidR="007A1280">
        <w:tab/>
        <w:t>Jesus-</w:t>
      </w:r>
      <w:r w:rsidR="007A1280" w:rsidRPr="001E164C">
        <w:rPr>
          <w:smallCaps/>
        </w:rPr>
        <w:t>h</w:t>
      </w:r>
      <w:r w:rsidR="007A1280">
        <w:tab/>
      </w:r>
      <w:r w:rsidR="007A1280">
        <w:rPr>
          <w:smallCaps/>
        </w:rPr>
        <w:t>obl</w:t>
      </w:r>
      <w:r w:rsidR="007A1280">
        <w:t>-that</w:t>
      </w:r>
      <w:r w:rsidR="007A1280">
        <w:tab/>
        <w:t>teach</w:t>
      </w:r>
      <w:r w:rsidR="007A1280">
        <w:tab/>
      </w:r>
      <w:r w:rsidR="007A1280">
        <w:rPr>
          <w:smallCaps/>
        </w:rPr>
        <w:t>obl</w:t>
      </w:r>
      <w:r w:rsidR="007A1280">
        <w:t>-we(</w:t>
      </w:r>
      <w:r w:rsidR="007A1280">
        <w:rPr>
          <w:smallCaps/>
        </w:rPr>
        <w:t>inc</w:t>
      </w:r>
      <w:r w:rsidR="007A1280">
        <w:t>)</w:t>
      </w:r>
    </w:p>
    <w:p w14:paraId="58CBCFE4" w14:textId="77777777" w:rsidR="00800AD8" w:rsidRDefault="00800AD8" w:rsidP="00046316">
      <w:pPr>
        <w:pStyle w:val="InterlineFree"/>
      </w:pPr>
      <w:r>
        <w:t>so that our souls may follow the</w:t>
      </w:r>
      <w:r w:rsidR="00046316">
        <w:t xml:space="preserve"> </w:t>
      </w:r>
      <w:r>
        <w:t>way opened by Jesus, let us say and help one another. If</w:t>
      </w:r>
      <w:r w:rsidR="00046316">
        <w:t xml:space="preserve"> </w:t>
      </w:r>
      <w:r>
        <w:t>there is someone dying at the roadside, if</w:t>
      </w:r>
      <w:r w:rsidR="007C045B">
        <w:t xml:space="preserve"> are</w:t>
      </w:r>
      <w:r>
        <w:t xml:space="preserve"> there people</w:t>
      </w:r>
      <w:r w:rsidR="00046316">
        <w:t xml:space="preserve"> </w:t>
      </w:r>
      <w:r>
        <w:t>hungry, says Jesus in his teaching for us,</w:t>
      </w:r>
    </w:p>
    <w:p w14:paraId="1DF331D3" w14:textId="77777777" w:rsidR="007A1280" w:rsidRDefault="00DE0E5A" w:rsidP="007A1280">
      <w:pPr>
        <w:pStyle w:val="InterlineText"/>
        <w:tabs>
          <w:tab w:val="left" w:pos="533"/>
          <w:tab w:val="left" w:pos="3782"/>
          <w:tab w:val="left" w:pos="4541"/>
          <w:tab w:val="left" w:pos="5630"/>
          <w:tab w:val="left" w:pos="5894"/>
          <w:tab w:val="left" w:pos="7583"/>
        </w:tabs>
      </w:pPr>
      <w:r w:rsidRPr="003A1D48">
        <w:rPr>
          <w:rStyle w:val="InterlineTextNumChar"/>
        </w:rPr>
        <w:t>044</w:t>
      </w:r>
      <w:r w:rsidR="00800AD8">
        <w:tab/>
        <w:t>parepaseqeîiqeîingi,</w:t>
      </w:r>
      <w:r w:rsidR="007A1280">
        <w:tab/>
        <w:t>uîa</w:t>
      </w:r>
      <w:r w:rsidR="007A1280">
        <w:tab/>
        <w:t>men</w:t>
      </w:r>
      <w:r w:rsidR="007A1280">
        <w:tab/>
        <w:t>a</w:t>
      </w:r>
      <w:r w:rsidR="007A1280">
        <w:tab/>
        <w:t>nayanga</w:t>
      </w:r>
      <w:r w:rsidR="007A1280">
        <w:tab/>
        <w:t>sakamaya</w:t>
      </w:r>
    </w:p>
    <w:p w14:paraId="15CB36E2" w14:textId="77777777" w:rsidR="00800AD8" w:rsidRDefault="00800AD8" w:rsidP="007A1280">
      <w:pPr>
        <w:pStyle w:val="InterlineGlossWithTrans"/>
        <w:tabs>
          <w:tab w:val="left" w:pos="533"/>
          <w:tab w:val="left" w:pos="3782"/>
          <w:tab w:val="left" w:pos="4541"/>
          <w:tab w:val="left" w:pos="5630"/>
          <w:tab w:val="left" w:pos="5894"/>
          <w:tab w:val="left" w:pos="7583"/>
        </w:tabs>
      </w:pPr>
      <w:r>
        <w:tab/>
        <w:t>pare-pa-se-qeîi-qeîing-i</w:t>
      </w:r>
      <w:r w:rsidR="007A1280">
        <w:tab/>
        <w:t>uîa</w:t>
      </w:r>
      <w:r w:rsidR="007A1280">
        <w:tab/>
        <w:t>amen</w:t>
      </w:r>
      <w:r w:rsidR="007A1280">
        <w:tab/>
        <w:t>a</w:t>
      </w:r>
      <w:r w:rsidR="007A1280">
        <w:tab/>
        <w:t>na-aya-anga</w:t>
      </w:r>
      <w:r w:rsidR="007A1280">
        <w:tab/>
        <w:t>sakamaya</w:t>
      </w:r>
    </w:p>
    <w:p w14:paraId="30053DAA" w14:textId="77777777" w:rsidR="00800AD8" w:rsidRDefault="00800AD8" w:rsidP="007A1280">
      <w:pPr>
        <w:pStyle w:val="InterlineTransNoFree"/>
        <w:tabs>
          <w:tab w:val="left" w:pos="3782"/>
          <w:tab w:val="left" w:pos="4541"/>
          <w:tab w:val="left" w:pos="5630"/>
          <w:tab w:val="left" w:pos="5894"/>
          <w:tab w:val="left" w:pos="7583"/>
        </w:tabs>
      </w:pPr>
      <w:r>
        <w:tab/>
        <w:t>pair-cause-</w:t>
      </w:r>
      <w:r>
        <w:rPr>
          <w:smallCaps/>
        </w:rPr>
        <w:t>invol</w:t>
      </w:r>
      <w:r>
        <w:t>-</w:t>
      </w:r>
      <w:r>
        <w:rPr>
          <w:smallCaps/>
        </w:rPr>
        <w:t>red</w:t>
      </w:r>
      <w:r>
        <w:t>-save-</w:t>
      </w:r>
      <w:r>
        <w:rPr>
          <w:smallCaps/>
        </w:rPr>
        <w:t>hort</w:t>
      </w:r>
      <w:r w:rsidR="007A1280">
        <w:tab/>
        <w:t>so.that</w:t>
      </w:r>
      <w:r w:rsidR="007A1280">
        <w:tab/>
      </w:r>
      <w:r w:rsidR="007A1280">
        <w:rPr>
          <w:smallCaps/>
        </w:rPr>
        <w:t>f.</w:t>
      </w:r>
      <w:r w:rsidR="007A1280">
        <w:t>we(</w:t>
      </w:r>
      <w:r w:rsidR="007A1280">
        <w:rPr>
          <w:smallCaps/>
        </w:rPr>
        <w:t>exc</w:t>
      </w:r>
      <w:r w:rsidR="007A1280">
        <w:t>)</w:t>
      </w:r>
      <w:r w:rsidR="007A1280">
        <w:rPr>
          <w:smallCaps/>
        </w:rPr>
        <w:tab/>
        <w:t>c</w:t>
      </w:r>
      <w:r w:rsidR="007A1280">
        <w:rPr>
          <w:smallCaps/>
        </w:rPr>
        <w:tab/>
        <w:t>past</w:t>
      </w:r>
      <w:r w:rsidR="007A1280">
        <w:t>-say-indeed</w:t>
      </w:r>
      <w:r w:rsidR="007A1280">
        <w:tab/>
        <w:t>only</w:t>
      </w:r>
    </w:p>
    <w:p w14:paraId="541B7A20" w14:textId="77777777" w:rsidR="007A1280" w:rsidRDefault="00800AD8" w:rsidP="007A1280">
      <w:pPr>
        <w:pStyle w:val="InterlineText"/>
        <w:tabs>
          <w:tab w:val="left" w:pos="533"/>
          <w:tab w:val="left" w:pos="2627"/>
          <w:tab w:val="left" w:pos="3701"/>
          <w:tab w:val="left" w:pos="4205"/>
          <w:tab w:val="left" w:pos="5039"/>
        </w:tabs>
      </w:pPr>
      <w:r>
        <w:tab/>
        <w:t>nakikakezeng</w:t>
      </w:r>
      <w:r w:rsidR="007A1280">
        <w:tab/>
        <w:t>sakamaya</w:t>
      </w:r>
      <w:r w:rsidR="007A1280">
        <w:tab/>
        <w:t>ta</w:t>
      </w:r>
      <w:r w:rsidR="007A1280">
        <w:tab/>
        <w:t>su</w:t>
      </w:r>
      <w:r w:rsidR="007A1280">
        <w:tab/>
        <w:t>pazazekazekatj.</w:t>
      </w:r>
    </w:p>
    <w:p w14:paraId="3D28EF86" w14:textId="77777777" w:rsidR="00800AD8" w:rsidRDefault="00800AD8" w:rsidP="007A1280">
      <w:pPr>
        <w:pStyle w:val="InterlineGlossWithTrans"/>
        <w:tabs>
          <w:tab w:val="left" w:pos="533"/>
          <w:tab w:val="left" w:pos="2627"/>
          <w:tab w:val="left" w:pos="3701"/>
          <w:tab w:val="left" w:pos="4205"/>
          <w:tab w:val="left" w:pos="5039"/>
        </w:tabs>
      </w:pPr>
      <w:r>
        <w:tab/>
        <w:t>na-ki-ka-kezeng</w:t>
      </w:r>
      <w:r w:rsidR="007A1280">
        <w:tab/>
        <w:t>sakamaya</w:t>
      </w:r>
      <w:r w:rsidR="007A1280">
        <w:tab/>
        <w:t>ta</w:t>
      </w:r>
      <w:r w:rsidR="007A1280">
        <w:tab/>
        <w:t>su</w:t>
      </w:r>
      <w:r w:rsidR="007A1280">
        <w:tab/>
        <w:t>pa-za-zeka-zekatj</w:t>
      </w:r>
    </w:p>
    <w:p w14:paraId="6679AF9C" w14:textId="77777777" w:rsidR="00800AD8" w:rsidRDefault="00800AD8" w:rsidP="007A1280">
      <w:pPr>
        <w:pStyle w:val="InterlineTrans"/>
        <w:tabs>
          <w:tab w:val="left" w:pos="533"/>
          <w:tab w:val="left" w:pos="2627"/>
          <w:tab w:val="left" w:pos="3701"/>
          <w:tab w:val="left" w:pos="4205"/>
          <w:tab w:val="left" w:pos="5039"/>
        </w:tabs>
      </w:pPr>
      <w:r>
        <w:tab/>
      </w:r>
      <w:r>
        <w:rPr>
          <w:smallCaps/>
        </w:rPr>
        <w:t>past</w:t>
      </w:r>
      <w:r>
        <w:t>-do-</w:t>
      </w:r>
      <w:r>
        <w:rPr>
          <w:smallCaps/>
        </w:rPr>
        <w:t>red</w:t>
      </w:r>
      <w:r>
        <w:t>-be.firm</w:t>
      </w:r>
      <w:r w:rsidR="007A1280">
        <w:tab/>
        <w:t>only</w:t>
      </w:r>
      <w:r w:rsidR="007A1280">
        <w:tab/>
      </w:r>
      <w:r w:rsidR="007A1280">
        <w:rPr>
          <w:smallCaps/>
        </w:rPr>
        <w:t>obl</w:t>
      </w:r>
      <w:r w:rsidR="007A1280">
        <w:tab/>
        <w:t>your(</w:t>
      </w:r>
      <w:r w:rsidR="007A1280">
        <w:rPr>
          <w:smallCaps/>
        </w:rPr>
        <w:t>s</w:t>
      </w:r>
      <w:r w:rsidR="007A1280">
        <w:t>)</w:t>
      </w:r>
      <w:r w:rsidR="007A1280">
        <w:tab/>
        <w:t>cause-</w:t>
      </w:r>
      <w:r w:rsidR="007A1280">
        <w:rPr>
          <w:smallCaps/>
        </w:rPr>
        <w:t>red</w:t>
      </w:r>
      <w:r w:rsidR="007A1280">
        <w:t>-</w:t>
      </w:r>
      <w:r w:rsidR="007A1280">
        <w:rPr>
          <w:smallCaps/>
        </w:rPr>
        <w:t>red</w:t>
      </w:r>
      <w:r w:rsidR="007A1280">
        <w:t>-share</w:t>
      </w:r>
    </w:p>
    <w:p w14:paraId="6552DBE5" w14:textId="77777777" w:rsidR="00800AD8" w:rsidRDefault="00800AD8">
      <w:pPr>
        <w:pStyle w:val="InterlineFree"/>
      </w:pPr>
      <w:r>
        <w:t>let us help one</w:t>
      </w:r>
      <w:r w:rsidR="00046316">
        <w:t xml:space="preserve"> another, let us say, just relying on your commands.</w:t>
      </w:r>
    </w:p>
    <w:p w14:paraId="36CAD36F" w14:textId="77777777" w:rsidR="00800AD8" w:rsidRDefault="00DE0E5A" w:rsidP="007A1280">
      <w:pPr>
        <w:pStyle w:val="InterlineText"/>
        <w:tabs>
          <w:tab w:val="left" w:pos="533"/>
        </w:tabs>
      </w:pPr>
      <w:r w:rsidRPr="003A1D48">
        <w:rPr>
          <w:rStyle w:val="InterlineTextNumChar"/>
        </w:rPr>
        <w:t>045</w:t>
      </w:r>
      <w:r w:rsidR="00800AD8">
        <w:tab/>
      </w:r>
      <w:r w:rsidR="00C5255C" w:rsidRPr="00133DBC">
        <w:rPr>
          <w:rFonts w:ascii="SILDoulos IPA93" w:hAnsi="SILDoulos IPA93"/>
        </w:rPr>
        <w:t></w:t>
      </w:r>
      <w:r w:rsidR="00800AD8">
        <w:t>aming.</w:t>
      </w:r>
    </w:p>
    <w:p w14:paraId="1E1E0ABD" w14:textId="77777777" w:rsidR="00800AD8" w:rsidRDefault="00800AD8" w:rsidP="007A1280">
      <w:pPr>
        <w:pStyle w:val="InterlineGlossWithTrans"/>
        <w:tabs>
          <w:tab w:val="left" w:pos="533"/>
        </w:tabs>
      </w:pPr>
      <w:r>
        <w:tab/>
      </w:r>
      <w:r w:rsidR="00C5255C">
        <w:t>q</w:t>
      </w:r>
      <w:r>
        <w:t>aming</w:t>
      </w:r>
    </w:p>
    <w:p w14:paraId="018EBE18" w14:textId="77777777" w:rsidR="00800AD8" w:rsidRDefault="00800AD8" w:rsidP="007A1280">
      <w:pPr>
        <w:pStyle w:val="InterlineTransNoFree"/>
        <w:tabs>
          <w:tab w:val="right" w:pos="8787"/>
        </w:tabs>
      </w:pPr>
      <w:r>
        <w:tab/>
        <w:t>amen</w:t>
      </w:r>
      <w:r w:rsidR="007A1280">
        <w:tab/>
        <w:t>Amen.</w:t>
      </w:r>
    </w:p>
    <w:p w14:paraId="5C1F527E" w14:textId="77777777" w:rsidR="000C4DA4" w:rsidRDefault="00DE0E5A" w:rsidP="000C4DA4">
      <w:pPr>
        <w:pStyle w:val="InterlineText"/>
        <w:tabs>
          <w:tab w:val="left" w:pos="533"/>
          <w:tab w:val="left" w:pos="1067"/>
          <w:tab w:val="left" w:pos="2006"/>
          <w:tab w:val="left" w:pos="2270"/>
          <w:tab w:val="left" w:pos="3239"/>
          <w:tab w:val="left" w:pos="4088"/>
          <w:tab w:val="left" w:pos="4352"/>
          <w:tab w:val="left" w:pos="4796"/>
          <w:tab w:val="left" w:pos="5990"/>
          <w:tab w:val="left" w:pos="7079"/>
          <w:tab w:val="left" w:pos="7943"/>
        </w:tabs>
      </w:pPr>
      <w:r w:rsidRPr="003A1D48">
        <w:rPr>
          <w:rStyle w:val="InterlineTextNumChar"/>
        </w:rPr>
        <w:t>046</w:t>
      </w:r>
      <w:r w:rsidR="00800AD8">
        <w:tab/>
        <w:t>pai</w:t>
      </w:r>
      <w:r w:rsidR="00800AD8">
        <w:tab/>
        <w:t>tisun</w:t>
      </w:r>
      <w:r w:rsidR="00800AD8">
        <w:tab/>
        <w:t>a</w:t>
      </w:r>
      <w:r w:rsidR="00800AD8">
        <w:tab/>
        <w:t>nia</w:t>
      </w:r>
      <w:r w:rsidR="00800AD8">
        <w:tab/>
        <w:t>Tsemas</w:t>
      </w:r>
      <w:r w:rsidR="00800AD8">
        <w:tab/>
        <w:t>a</w:t>
      </w:r>
      <w:r w:rsidR="000C4DA4">
        <w:tab/>
        <w:t>ti</w:t>
      </w:r>
      <w:r w:rsidR="000C4DA4">
        <w:tab/>
        <w:t>Yisu-sama,</w:t>
      </w:r>
      <w:r w:rsidR="000C4DA4">
        <w:tab/>
        <w:t>maîimaîi</w:t>
      </w:r>
      <w:r w:rsidR="000C4DA4">
        <w:tab/>
        <w:t>aravats</w:t>
      </w:r>
      <w:r w:rsidR="000C4DA4">
        <w:tab/>
        <w:t>su</w:t>
      </w:r>
    </w:p>
    <w:p w14:paraId="38AC9952" w14:textId="77777777" w:rsidR="00800AD8" w:rsidRDefault="00800AD8" w:rsidP="000C4DA4">
      <w:pPr>
        <w:pStyle w:val="InterlineGlossWithTrans"/>
        <w:tabs>
          <w:tab w:val="left" w:pos="533"/>
          <w:tab w:val="left" w:pos="1067"/>
          <w:tab w:val="left" w:pos="2006"/>
          <w:tab w:val="left" w:pos="2270"/>
          <w:tab w:val="left" w:pos="3239"/>
          <w:tab w:val="left" w:pos="4088"/>
          <w:tab w:val="left" w:pos="4352"/>
          <w:tab w:val="left" w:pos="4796"/>
          <w:tab w:val="left" w:pos="5990"/>
          <w:tab w:val="left" w:pos="7079"/>
          <w:tab w:val="left" w:pos="7943"/>
        </w:tabs>
      </w:pPr>
      <w:r>
        <w:tab/>
        <w:t>pai</w:t>
      </w:r>
      <w:r>
        <w:tab/>
        <w:t>ti-sun</w:t>
      </w:r>
      <w:r>
        <w:tab/>
        <w:t>a</w:t>
      </w:r>
      <w:r>
        <w:tab/>
        <w:t>nia</w:t>
      </w:r>
      <w:r>
        <w:tab/>
        <w:t>Tsemas</w:t>
      </w:r>
      <w:r>
        <w:tab/>
        <w:t>a</w:t>
      </w:r>
      <w:r w:rsidR="000C4DA4">
        <w:tab/>
        <w:t>ti</w:t>
      </w:r>
      <w:r w:rsidR="000C4DA4">
        <w:tab/>
        <w:t>Yisu-sama</w:t>
      </w:r>
      <w:r w:rsidR="000C4DA4">
        <w:tab/>
        <w:t>maîimaîi</w:t>
      </w:r>
      <w:r w:rsidR="000C4DA4">
        <w:tab/>
        <w:t>a-ravats</w:t>
      </w:r>
      <w:r w:rsidR="000C4DA4">
        <w:tab/>
        <w:t>su</w:t>
      </w:r>
    </w:p>
    <w:p w14:paraId="5082B328" w14:textId="77777777" w:rsidR="00800AD8" w:rsidRDefault="00800AD8" w:rsidP="000C4DA4">
      <w:pPr>
        <w:pStyle w:val="InterlineTransNoFree"/>
        <w:tabs>
          <w:tab w:val="left" w:pos="1067"/>
          <w:tab w:val="left" w:pos="2006"/>
          <w:tab w:val="left" w:pos="2270"/>
          <w:tab w:val="left" w:pos="3239"/>
          <w:tab w:val="left" w:pos="4088"/>
          <w:tab w:val="left" w:pos="4352"/>
          <w:tab w:val="left" w:pos="4796"/>
          <w:tab w:val="left" w:pos="5990"/>
          <w:tab w:val="left" w:pos="7079"/>
          <w:tab w:val="left" w:pos="7943"/>
        </w:tabs>
        <w:rPr>
          <w:smallCaps/>
        </w:rPr>
      </w:pPr>
      <w:r>
        <w:tab/>
        <w:t>well</w:t>
      </w:r>
      <w:r>
        <w:tab/>
      </w:r>
      <w:r>
        <w:rPr>
          <w:smallCaps/>
        </w:rPr>
        <w:t>f-</w:t>
      </w:r>
      <w:r>
        <w:t>you(</w:t>
      </w:r>
      <w:r>
        <w:rPr>
          <w:smallCaps/>
        </w:rPr>
        <w:t>s</w:t>
      </w:r>
      <w:r>
        <w:t>)</w:t>
      </w:r>
      <w:r>
        <w:rPr>
          <w:smallCaps/>
        </w:rPr>
        <w:tab/>
        <w:t>c</w:t>
      </w:r>
      <w:r>
        <w:rPr>
          <w:smallCaps/>
        </w:rPr>
        <w:tab/>
      </w:r>
      <w:r>
        <w:t>our(</w:t>
      </w:r>
      <w:r>
        <w:rPr>
          <w:smallCaps/>
        </w:rPr>
        <w:t>exc</w:t>
      </w:r>
      <w:r>
        <w:t>)</w:t>
      </w:r>
      <w:r>
        <w:tab/>
        <w:t>God</w:t>
      </w:r>
      <w:r>
        <w:rPr>
          <w:smallCaps/>
        </w:rPr>
        <w:tab/>
        <w:t>c</w:t>
      </w:r>
      <w:r w:rsidR="000C4DA4">
        <w:tab/>
      </w:r>
      <w:r w:rsidR="000C4DA4">
        <w:rPr>
          <w:smallCaps/>
        </w:rPr>
        <w:t>f.h</w:t>
      </w:r>
      <w:r w:rsidR="000C4DA4">
        <w:tab/>
        <w:t>Jesus-</w:t>
      </w:r>
      <w:r w:rsidR="000C4DA4">
        <w:rPr>
          <w:smallCaps/>
        </w:rPr>
        <w:t>h</w:t>
      </w:r>
      <w:r w:rsidR="000C4DA4">
        <w:rPr>
          <w:smallCaps/>
        </w:rPr>
        <w:tab/>
      </w:r>
      <w:r w:rsidR="000C4DA4">
        <w:t>thank.you</w:t>
      </w:r>
      <w:r w:rsidR="000C4DA4">
        <w:tab/>
      </w:r>
      <w:r w:rsidR="000C4DA4">
        <w:rPr>
          <w:smallCaps/>
        </w:rPr>
        <w:t>c-</w:t>
      </w:r>
      <w:r w:rsidR="000C4DA4">
        <w:t>true</w:t>
      </w:r>
      <w:r w:rsidR="000C4DA4">
        <w:tab/>
        <w:t>you(</w:t>
      </w:r>
      <w:r w:rsidR="000C4DA4">
        <w:rPr>
          <w:smallCaps/>
        </w:rPr>
        <w:t>s</w:t>
      </w:r>
      <w:r w:rsidR="000C4DA4">
        <w:t>)</w:t>
      </w:r>
    </w:p>
    <w:p w14:paraId="411FF39A" w14:textId="77777777" w:rsidR="000C4DA4" w:rsidRDefault="00800AD8" w:rsidP="000C4DA4">
      <w:pPr>
        <w:pStyle w:val="InterlineText"/>
        <w:tabs>
          <w:tab w:val="left" w:pos="533"/>
          <w:tab w:val="left" w:pos="2372"/>
          <w:tab w:val="left" w:pos="3461"/>
          <w:tab w:val="left" w:pos="4370"/>
          <w:tab w:val="left" w:pos="5294"/>
          <w:tab w:val="left" w:pos="7193"/>
          <w:tab w:val="left" w:pos="7697"/>
        </w:tabs>
      </w:pPr>
      <w:r>
        <w:tab/>
        <w:t>kinizangan</w:t>
      </w:r>
      <w:r w:rsidR="000C4DA4">
        <w:tab/>
        <w:t>amen</w:t>
      </w:r>
      <w:r w:rsidR="000C4DA4">
        <w:tab/>
        <w:t>tusa</w:t>
      </w:r>
      <w:r w:rsidR="000C4DA4">
        <w:tab/>
        <w:t>nia</w:t>
      </w:r>
      <w:r w:rsidR="000C4DA4">
        <w:tab/>
        <w:t>sinukuban</w:t>
      </w:r>
      <w:r w:rsidR="000C4DA4">
        <w:tab/>
        <w:t>i</w:t>
      </w:r>
      <w:r w:rsidR="000C4DA4">
        <w:tab/>
        <w:t>tjaiqayaw</w:t>
      </w:r>
    </w:p>
    <w:p w14:paraId="01D12E45" w14:textId="77777777" w:rsidR="00800AD8" w:rsidRDefault="00800AD8" w:rsidP="000C4DA4">
      <w:pPr>
        <w:pStyle w:val="InterlineGlossWithTrans"/>
        <w:tabs>
          <w:tab w:val="left" w:pos="533"/>
          <w:tab w:val="left" w:pos="2372"/>
          <w:tab w:val="left" w:pos="3461"/>
          <w:tab w:val="left" w:pos="4370"/>
          <w:tab w:val="left" w:pos="5294"/>
          <w:tab w:val="left" w:pos="7193"/>
          <w:tab w:val="left" w:pos="7697"/>
        </w:tabs>
      </w:pPr>
      <w:r>
        <w:tab/>
        <w:t>in=ki-zang-an</w:t>
      </w:r>
      <w:r w:rsidR="000C4DA4">
        <w:tab/>
        <w:t>amen</w:t>
      </w:r>
      <w:r w:rsidR="000C4DA4">
        <w:tab/>
        <w:t>tu-tsa</w:t>
      </w:r>
      <w:r w:rsidR="000C4DA4">
        <w:tab/>
        <w:t>nia</w:t>
      </w:r>
      <w:r w:rsidR="000C4DA4">
        <w:tab/>
        <w:t>in=sukub-an</w:t>
      </w:r>
      <w:r w:rsidR="000C4DA4">
        <w:tab/>
        <w:t>i</w:t>
      </w:r>
      <w:r w:rsidR="000C4DA4">
        <w:tab/>
        <w:t>tjai-qayaw</w:t>
      </w:r>
    </w:p>
    <w:p w14:paraId="50E8BFF1" w14:textId="77777777" w:rsidR="00800AD8" w:rsidRDefault="00800AD8" w:rsidP="000C4DA4">
      <w:pPr>
        <w:pStyle w:val="InterlineTransNoFree"/>
        <w:tabs>
          <w:tab w:val="left" w:pos="2372"/>
          <w:tab w:val="left" w:pos="3461"/>
          <w:tab w:val="left" w:pos="4370"/>
          <w:tab w:val="left" w:pos="5294"/>
          <w:tab w:val="left" w:pos="7193"/>
          <w:tab w:val="left" w:pos="7697"/>
        </w:tabs>
      </w:pPr>
      <w:r>
        <w:tab/>
      </w:r>
      <w:r>
        <w:rPr>
          <w:smallCaps/>
        </w:rPr>
        <w:t>perf</w:t>
      </w:r>
      <w:r>
        <w:t>=do-guard-</w:t>
      </w:r>
      <w:r>
        <w:rPr>
          <w:smallCaps/>
        </w:rPr>
        <w:t>lf</w:t>
      </w:r>
      <w:r w:rsidR="000C4DA4">
        <w:tab/>
      </w:r>
      <w:r w:rsidR="000C4DA4">
        <w:rPr>
          <w:smallCaps/>
        </w:rPr>
        <w:t>f.</w:t>
      </w:r>
      <w:r w:rsidR="000C4DA4">
        <w:t>we(</w:t>
      </w:r>
      <w:r w:rsidR="000C4DA4">
        <w:rPr>
          <w:smallCaps/>
        </w:rPr>
        <w:t>exc</w:t>
      </w:r>
      <w:r w:rsidR="000C4DA4">
        <w:t>)</w:t>
      </w:r>
      <w:r w:rsidR="000C4DA4">
        <w:tab/>
      </w:r>
      <w:r w:rsidR="000C4DA4">
        <w:rPr>
          <w:smallCaps/>
        </w:rPr>
        <w:t>obl</w:t>
      </w:r>
      <w:r w:rsidR="000C4DA4">
        <w:t>-this</w:t>
      </w:r>
      <w:r w:rsidR="000C4DA4">
        <w:tab/>
        <w:t>we(</w:t>
      </w:r>
      <w:r w:rsidR="000C4DA4">
        <w:rPr>
          <w:smallCaps/>
        </w:rPr>
        <w:t>exc</w:t>
      </w:r>
      <w:r w:rsidR="000C4DA4">
        <w:t>)</w:t>
      </w:r>
      <w:r w:rsidR="000C4DA4">
        <w:tab/>
      </w:r>
      <w:r w:rsidR="000C4DA4">
        <w:rPr>
          <w:smallCaps/>
        </w:rPr>
        <w:t>perf</w:t>
      </w:r>
      <w:r w:rsidR="000C4DA4">
        <w:t>=bow.head-</w:t>
      </w:r>
      <w:r w:rsidR="000C4DA4">
        <w:rPr>
          <w:smallCaps/>
        </w:rPr>
        <w:t>lf</w:t>
      </w:r>
      <w:r w:rsidR="000C4DA4">
        <w:tab/>
      </w:r>
      <w:r w:rsidR="000C4DA4">
        <w:rPr>
          <w:smallCaps/>
        </w:rPr>
        <w:t>loc</w:t>
      </w:r>
      <w:r w:rsidR="000C4DA4">
        <w:tab/>
      </w:r>
      <w:r w:rsidR="000C4DA4">
        <w:rPr>
          <w:smallCaps/>
        </w:rPr>
        <w:t>obl</w:t>
      </w:r>
      <w:r w:rsidR="000C4DA4">
        <w:t>-front</w:t>
      </w:r>
    </w:p>
    <w:p w14:paraId="0C186735" w14:textId="77777777" w:rsidR="00800AD8" w:rsidRDefault="00800AD8" w:rsidP="000C4DA4">
      <w:pPr>
        <w:pStyle w:val="InterlineText"/>
        <w:tabs>
          <w:tab w:val="left" w:pos="533"/>
        </w:tabs>
      </w:pPr>
      <w:r>
        <w:tab/>
        <w:t>tjanusun.</w:t>
      </w:r>
    </w:p>
    <w:p w14:paraId="1F3C20E4" w14:textId="77777777" w:rsidR="00800AD8" w:rsidRDefault="00800AD8" w:rsidP="000C4DA4">
      <w:pPr>
        <w:pStyle w:val="InterlineGlossWithTrans"/>
        <w:tabs>
          <w:tab w:val="left" w:pos="533"/>
        </w:tabs>
      </w:pPr>
      <w:r>
        <w:tab/>
        <w:t>tjanu-sun</w:t>
      </w:r>
    </w:p>
    <w:p w14:paraId="60C68CFD" w14:textId="77777777" w:rsidR="00800AD8" w:rsidRDefault="00800AD8" w:rsidP="000C4DA4">
      <w:pPr>
        <w:pStyle w:val="InterlineTrans"/>
        <w:tabs>
          <w:tab w:val="left" w:pos="533"/>
        </w:tabs>
      </w:pPr>
      <w:r>
        <w:tab/>
      </w:r>
      <w:r>
        <w:rPr>
          <w:smallCaps/>
        </w:rPr>
        <w:t>obl</w:t>
      </w:r>
      <w:r>
        <w:t>-you(</w:t>
      </w:r>
      <w:r>
        <w:rPr>
          <w:smallCaps/>
        </w:rPr>
        <w:t>s</w:t>
      </w:r>
      <w:r>
        <w:t>)</w:t>
      </w:r>
    </w:p>
    <w:p w14:paraId="3C1BAEA9" w14:textId="77777777" w:rsidR="00800AD8" w:rsidRDefault="00800AD8">
      <w:pPr>
        <w:pStyle w:val="InterlineFree"/>
      </w:pPr>
      <w:r>
        <w:t>Jesus our God, thank you very much for guarding us during our time of worship before you.</w:t>
      </w:r>
    </w:p>
    <w:p w14:paraId="0D0860B0" w14:textId="77777777" w:rsidR="000C4DA4" w:rsidRDefault="00DE0E5A" w:rsidP="000C4DA4">
      <w:pPr>
        <w:pStyle w:val="InterlineText"/>
        <w:tabs>
          <w:tab w:val="left" w:pos="533"/>
          <w:tab w:val="left" w:pos="1067"/>
          <w:tab w:val="left" w:pos="1331"/>
          <w:tab w:val="left" w:pos="2165"/>
          <w:tab w:val="left" w:pos="2894"/>
          <w:tab w:val="left" w:pos="3158"/>
          <w:tab w:val="left" w:pos="3992"/>
          <w:tab w:val="left" w:pos="4781"/>
          <w:tab w:val="left" w:pos="5045"/>
          <w:tab w:val="left" w:pos="5879"/>
          <w:tab w:val="left" w:pos="7058"/>
          <w:tab w:val="left" w:pos="7322"/>
        </w:tabs>
      </w:pPr>
      <w:r w:rsidRPr="003A1D48">
        <w:rPr>
          <w:rStyle w:val="InterlineTextNumChar"/>
        </w:rPr>
        <w:t>047</w:t>
      </w:r>
      <w:r w:rsidR="00800AD8">
        <w:tab/>
        <w:t>pai</w:t>
      </w:r>
      <w:r w:rsidR="00800AD8">
        <w:tab/>
        <w:t>a</w:t>
      </w:r>
      <w:r w:rsidR="00800AD8">
        <w:tab/>
        <w:t>su</w:t>
      </w:r>
      <w:r w:rsidR="00800AD8">
        <w:tab/>
        <w:t>pitsul</w:t>
      </w:r>
      <w:r w:rsidR="00800AD8">
        <w:tab/>
        <w:t>a</w:t>
      </w:r>
      <w:r w:rsidR="00800AD8">
        <w:tab/>
        <w:t>su</w:t>
      </w:r>
      <w:r w:rsidR="000C4DA4">
        <w:tab/>
        <w:t>garang</w:t>
      </w:r>
      <w:r w:rsidR="000C4DA4">
        <w:tab/>
        <w:t>a</w:t>
      </w:r>
      <w:r w:rsidR="000C4DA4">
        <w:tab/>
        <w:t>su</w:t>
      </w:r>
      <w:r w:rsidR="000C4DA4">
        <w:tab/>
        <w:t>kiîivak</w:t>
      </w:r>
      <w:r w:rsidR="000C4DA4">
        <w:tab/>
        <w:t>a</w:t>
      </w:r>
      <w:r w:rsidR="000C4DA4">
        <w:tab/>
        <w:t>su</w:t>
      </w:r>
    </w:p>
    <w:p w14:paraId="15720ADE" w14:textId="77777777" w:rsidR="00800AD8" w:rsidRDefault="00800AD8" w:rsidP="000C4DA4">
      <w:pPr>
        <w:pStyle w:val="InterlineGlossWithTrans"/>
        <w:tabs>
          <w:tab w:val="left" w:pos="533"/>
          <w:tab w:val="left" w:pos="1067"/>
          <w:tab w:val="left" w:pos="1331"/>
          <w:tab w:val="left" w:pos="2165"/>
          <w:tab w:val="left" w:pos="2894"/>
          <w:tab w:val="left" w:pos="3158"/>
          <w:tab w:val="left" w:pos="3992"/>
          <w:tab w:val="left" w:pos="4781"/>
          <w:tab w:val="left" w:pos="5045"/>
          <w:tab w:val="left" w:pos="5879"/>
          <w:tab w:val="left" w:pos="7058"/>
          <w:tab w:val="left" w:pos="7322"/>
        </w:tabs>
      </w:pPr>
      <w:r>
        <w:tab/>
        <w:t>pai</w:t>
      </w:r>
      <w:r>
        <w:tab/>
        <w:t>a</w:t>
      </w:r>
      <w:r>
        <w:tab/>
        <w:t>su</w:t>
      </w:r>
      <w:r>
        <w:tab/>
        <w:t>pitsul</w:t>
      </w:r>
      <w:r>
        <w:tab/>
        <w:t>a</w:t>
      </w:r>
      <w:r>
        <w:tab/>
        <w:t>su</w:t>
      </w:r>
      <w:r w:rsidR="000C4DA4">
        <w:tab/>
        <w:t>garang</w:t>
      </w:r>
      <w:r w:rsidR="000C4DA4">
        <w:tab/>
        <w:t>a</w:t>
      </w:r>
      <w:r w:rsidR="000C4DA4">
        <w:tab/>
        <w:t>su</w:t>
      </w:r>
      <w:r w:rsidR="000C4DA4">
        <w:tab/>
        <w:t>ki-îivak</w:t>
      </w:r>
      <w:r w:rsidR="000C4DA4">
        <w:tab/>
        <w:t>a</w:t>
      </w:r>
      <w:r w:rsidR="000C4DA4">
        <w:tab/>
        <w:t>su</w:t>
      </w:r>
    </w:p>
    <w:p w14:paraId="5317B2B3" w14:textId="77777777" w:rsidR="00800AD8" w:rsidRDefault="00800AD8" w:rsidP="000C4DA4">
      <w:pPr>
        <w:pStyle w:val="InterlineTransNoFree"/>
        <w:tabs>
          <w:tab w:val="left" w:pos="1067"/>
          <w:tab w:val="left" w:pos="1331"/>
          <w:tab w:val="left" w:pos="2165"/>
          <w:tab w:val="left" w:pos="2894"/>
          <w:tab w:val="left" w:pos="3158"/>
          <w:tab w:val="left" w:pos="3992"/>
          <w:tab w:val="left" w:pos="4781"/>
          <w:tab w:val="left" w:pos="5045"/>
          <w:tab w:val="left" w:pos="5879"/>
          <w:tab w:val="left" w:pos="7058"/>
          <w:tab w:val="left" w:pos="7322"/>
        </w:tabs>
      </w:pPr>
      <w:r>
        <w:tab/>
        <w:t>well</w:t>
      </w:r>
      <w:r>
        <w:rPr>
          <w:smallCaps/>
        </w:rPr>
        <w:tab/>
        <w:t>c</w:t>
      </w:r>
      <w:r>
        <w:rPr>
          <w:smallCaps/>
        </w:rPr>
        <w:tab/>
      </w:r>
      <w:r>
        <w:t>your(</w:t>
      </w:r>
      <w:r>
        <w:rPr>
          <w:smallCaps/>
        </w:rPr>
        <w:t>s</w:t>
      </w:r>
      <w:r>
        <w:t>)</w:t>
      </w:r>
      <w:r>
        <w:tab/>
        <w:t>strong</w:t>
      </w:r>
      <w:r>
        <w:rPr>
          <w:smallCaps/>
        </w:rPr>
        <w:tab/>
        <w:t>c</w:t>
      </w:r>
      <w:r>
        <w:rPr>
          <w:smallCaps/>
        </w:rPr>
        <w:tab/>
      </w:r>
      <w:r>
        <w:t>your(</w:t>
      </w:r>
      <w:r>
        <w:rPr>
          <w:smallCaps/>
        </w:rPr>
        <w:t>s</w:t>
      </w:r>
      <w:r>
        <w:t>)</w:t>
      </w:r>
      <w:r w:rsidR="000C4DA4">
        <w:tab/>
        <w:t>scold</w:t>
      </w:r>
      <w:r w:rsidR="000C4DA4">
        <w:rPr>
          <w:smallCaps/>
        </w:rPr>
        <w:tab/>
        <w:t>c</w:t>
      </w:r>
      <w:r w:rsidR="000C4DA4">
        <w:rPr>
          <w:smallCaps/>
        </w:rPr>
        <w:tab/>
      </w:r>
      <w:r w:rsidR="000C4DA4">
        <w:t>your(</w:t>
      </w:r>
      <w:r w:rsidR="000C4DA4">
        <w:rPr>
          <w:smallCaps/>
        </w:rPr>
        <w:t>s</w:t>
      </w:r>
      <w:r w:rsidR="000C4DA4">
        <w:t>)</w:t>
      </w:r>
      <w:r w:rsidR="000C4DA4">
        <w:tab/>
        <w:t>do-care.for</w:t>
      </w:r>
      <w:r w:rsidR="000C4DA4">
        <w:rPr>
          <w:smallCaps/>
        </w:rPr>
        <w:tab/>
        <w:t>c</w:t>
      </w:r>
      <w:r w:rsidR="000C4DA4">
        <w:tab/>
        <w:t>your(</w:t>
      </w:r>
      <w:r w:rsidR="000C4DA4">
        <w:rPr>
          <w:smallCaps/>
        </w:rPr>
        <w:t>s</w:t>
      </w:r>
      <w:r w:rsidR="000C4DA4">
        <w:t>)</w:t>
      </w:r>
    </w:p>
    <w:p w14:paraId="4F2F64E1" w14:textId="77777777" w:rsidR="00800AD8" w:rsidRDefault="00800AD8" w:rsidP="000C4DA4">
      <w:pPr>
        <w:pStyle w:val="InterlineText"/>
        <w:tabs>
          <w:tab w:val="left" w:pos="533"/>
          <w:tab w:val="left" w:pos="1862"/>
          <w:tab w:val="left" w:pos="2126"/>
          <w:tab w:val="left" w:pos="2960"/>
          <w:tab w:val="left" w:pos="5264"/>
          <w:tab w:val="left" w:pos="6023"/>
        </w:tabs>
      </w:pPr>
      <w:r>
        <w:tab/>
        <w:t>valisakedan</w:t>
      </w:r>
      <w:r>
        <w:tab/>
        <w:t>a</w:t>
      </w:r>
      <w:r>
        <w:tab/>
        <w:t>su</w:t>
      </w:r>
      <w:r>
        <w:tab/>
        <w:t>rupazekatjan</w:t>
      </w:r>
      <w:r>
        <w:tab/>
        <w:t>uîa</w:t>
      </w:r>
      <w:r>
        <w:tab/>
        <w:t>su</w:t>
      </w:r>
    </w:p>
    <w:p w14:paraId="683DDC22" w14:textId="77777777" w:rsidR="00800AD8" w:rsidRDefault="00800AD8" w:rsidP="000C4DA4">
      <w:pPr>
        <w:pStyle w:val="InterlineGlossWithTrans"/>
        <w:tabs>
          <w:tab w:val="left" w:pos="533"/>
          <w:tab w:val="left" w:pos="1862"/>
          <w:tab w:val="left" w:pos="2126"/>
          <w:tab w:val="left" w:pos="2960"/>
          <w:tab w:val="left" w:pos="5264"/>
          <w:tab w:val="left" w:pos="6023"/>
        </w:tabs>
      </w:pPr>
      <w:r>
        <w:tab/>
        <w:t>valisaked-an</w:t>
      </w:r>
      <w:r>
        <w:tab/>
        <w:t>a</w:t>
      </w:r>
      <w:r>
        <w:tab/>
        <w:t>su</w:t>
      </w:r>
      <w:r>
        <w:tab/>
        <w:t>ru-pa-zekatj-an</w:t>
      </w:r>
      <w:r>
        <w:tab/>
        <w:t>uîa</w:t>
      </w:r>
      <w:r>
        <w:tab/>
        <w:t>su</w:t>
      </w:r>
    </w:p>
    <w:p w14:paraId="283300BC" w14:textId="77777777" w:rsidR="00800AD8" w:rsidRDefault="00800AD8" w:rsidP="000C4DA4">
      <w:pPr>
        <w:pStyle w:val="InterlineTransNoFree"/>
        <w:tabs>
          <w:tab w:val="left" w:pos="1862"/>
          <w:tab w:val="left" w:pos="2126"/>
          <w:tab w:val="left" w:pos="2960"/>
          <w:tab w:val="left" w:pos="5264"/>
          <w:tab w:val="left" w:pos="6023"/>
        </w:tabs>
      </w:pPr>
      <w:r>
        <w:tab/>
        <w:t>worry-</w:t>
      </w:r>
      <w:r>
        <w:rPr>
          <w:smallCaps/>
        </w:rPr>
        <w:t>nom</w:t>
      </w:r>
      <w:r>
        <w:rPr>
          <w:smallCaps/>
        </w:rPr>
        <w:tab/>
        <w:t>c</w:t>
      </w:r>
      <w:r>
        <w:rPr>
          <w:smallCaps/>
        </w:rPr>
        <w:tab/>
      </w:r>
      <w:r>
        <w:t>your(</w:t>
      </w:r>
      <w:r>
        <w:rPr>
          <w:smallCaps/>
        </w:rPr>
        <w:t>s</w:t>
      </w:r>
      <w:r>
        <w:t>)</w:t>
      </w:r>
      <w:r>
        <w:tab/>
        <w:t>many-cause-share-</w:t>
      </w:r>
      <w:r>
        <w:rPr>
          <w:smallCaps/>
        </w:rPr>
        <w:t>nom</w:t>
      </w:r>
      <w:r>
        <w:tab/>
        <w:t>so.that</w:t>
      </w:r>
      <w:r>
        <w:tab/>
        <w:t>you(</w:t>
      </w:r>
      <w:r>
        <w:rPr>
          <w:smallCaps/>
        </w:rPr>
        <w:t>s</w:t>
      </w:r>
      <w:r>
        <w:t>)</w:t>
      </w:r>
    </w:p>
    <w:p w14:paraId="47AFF3DA" w14:textId="77777777" w:rsidR="00800AD8" w:rsidRDefault="00800AD8" w:rsidP="000C4DA4">
      <w:pPr>
        <w:pStyle w:val="InterlineText"/>
        <w:tabs>
          <w:tab w:val="left" w:pos="533"/>
          <w:tab w:val="left" w:pos="3197"/>
          <w:tab w:val="left" w:pos="4556"/>
          <w:tab w:val="left" w:pos="4820"/>
          <w:tab w:val="left" w:pos="5834"/>
          <w:tab w:val="left" w:pos="6098"/>
          <w:tab w:val="left" w:pos="7877"/>
        </w:tabs>
      </w:pPr>
      <w:r>
        <w:tab/>
        <w:t>sinipakizangan</w:t>
      </w:r>
      <w:r>
        <w:tab/>
        <w:t>tjanuamen</w:t>
      </w:r>
      <w:r>
        <w:tab/>
        <w:t>a</w:t>
      </w:r>
      <w:r>
        <w:tab/>
        <w:t>mapuîat,</w:t>
      </w:r>
      <w:r>
        <w:tab/>
        <w:t>a</w:t>
      </w:r>
      <w:r w:rsidR="000C4DA4">
        <w:tab/>
        <w:t>marevetjevetjek</w:t>
      </w:r>
      <w:r w:rsidR="000C4DA4">
        <w:tab/>
        <w:t>i</w:t>
      </w:r>
    </w:p>
    <w:p w14:paraId="442ADDF1" w14:textId="77777777" w:rsidR="00800AD8" w:rsidRDefault="00800AD8" w:rsidP="000C4DA4">
      <w:pPr>
        <w:pStyle w:val="InterlineGlossWithTrans"/>
        <w:tabs>
          <w:tab w:val="left" w:pos="533"/>
          <w:tab w:val="left" w:pos="3197"/>
          <w:tab w:val="left" w:pos="4556"/>
          <w:tab w:val="left" w:pos="4820"/>
          <w:tab w:val="left" w:pos="5834"/>
          <w:tab w:val="left" w:pos="6098"/>
          <w:tab w:val="left" w:pos="7877"/>
        </w:tabs>
      </w:pPr>
      <w:r>
        <w:tab/>
        <w:t>in=si-pa-ki-zang-an</w:t>
      </w:r>
      <w:r>
        <w:tab/>
        <w:t>tjanu-amen</w:t>
      </w:r>
      <w:r>
        <w:tab/>
        <w:t>a</w:t>
      </w:r>
      <w:r>
        <w:tab/>
        <w:t>ma-puîat</w:t>
      </w:r>
      <w:r>
        <w:tab/>
        <w:t>a</w:t>
      </w:r>
      <w:r w:rsidR="000C4DA4">
        <w:tab/>
        <w:t>mare-vetje-vetjek</w:t>
      </w:r>
      <w:r w:rsidR="000C4DA4">
        <w:tab/>
        <w:t>i</w:t>
      </w:r>
    </w:p>
    <w:p w14:paraId="3B914808" w14:textId="77777777" w:rsidR="00800AD8" w:rsidRDefault="00800AD8" w:rsidP="000C4DA4">
      <w:pPr>
        <w:pStyle w:val="InterlineTransNoFree"/>
        <w:tabs>
          <w:tab w:val="left" w:pos="3197"/>
          <w:tab w:val="left" w:pos="4556"/>
          <w:tab w:val="left" w:pos="4820"/>
          <w:tab w:val="left" w:pos="5834"/>
          <w:tab w:val="left" w:pos="6098"/>
          <w:tab w:val="left" w:pos="7877"/>
        </w:tabs>
        <w:rPr>
          <w:smallCaps/>
        </w:rPr>
      </w:pPr>
      <w:r>
        <w:tab/>
      </w:r>
      <w:r>
        <w:rPr>
          <w:smallCaps/>
        </w:rPr>
        <w:t>perf</w:t>
      </w:r>
      <w:r>
        <w:t>=</w:t>
      </w:r>
      <w:r>
        <w:rPr>
          <w:smallCaps/>
        </w:rPr>
        <w:t>if</w:t>
      </w:r>
      <w:r>
        <w:t>-cause-do-guard-</w:t>
      </w:r>
      <w:r>
        <w:rPr>
          <w:smallCaps/>
        </w:rPr>
        <w:t>lf</w:t>
      </w:r>
      <w:r>
        <w:tab/>
      </w:r>
      <w:r>
        <w:rPr>
          <w:smallCaps/>
        </w:rPr>
        <w:t>obl</w:t>
      </w:r>
      <w:r>
        <w:t>-we(</w:t>
      </w:r>
      <w:r>
        <w:rPr>
          <w:smallCaps/>
        </w:rPr>
        <w:t>exc</w:t>
      </w:r>
      <w:r>
        <w:t>)</w:t>
      </w:r>
      <w:r>
        <w:rPr>
          <w:smallCaps/>
        </w:rPr>
        <w:tab/>
        <w:t>c</w:t>
      </w:r>
      <w:r>
        <w:rPr>
          <w:smallCaps/>
        </w:rPr>
        <w:tab/>
        <w:t>num</w:t>
      </w:r>
      <w:r>
        <w:t>-all</w:t>
      </w:r>
      <w:r>
        <w:rPr>
          <w:smallCaps/>
        </w:rPr>
        <w:tab/>
        <w:t>c</w:t>
      </w:r>
      <w:r w:rsidR="000C4DA4">
        <w:tab/>
        <w:t>pair-</w:t>
      </w:r>
      <w:r w:rsidR="000C4DA4">
        <w:rPr>
          <w:smallCaps/>
        </w:rPr>
        <w:t>red</w:t>
      </w:r>
      <w:r w:rsidR="000C4DA4">
        <w:t>-sibling</w:t>
      </w:r>
      <w:r w:rsidR="000C4DA4">
        <w:tab/>
      </w:r>
      <w:r w:rsidR="000C4DA4">
        <w:rPr>
          <w:smallCaps/>
        </w:rPr>
        <w:t>loc</w:t>
      </w:r>
    </w:p>
    <w:p w14:paraId="4F8540CF" w14:textId="77777777" w:rsidR="000C4DA4" w:rsidRDefault="00800AD8" w:rsidP="000C4DA4">
      <w:pPr>
        <w:pStyle w:val="InterlineText"/>
        <w:tabs>
          <w:tab w:val="left" w:pos="533"/>
          <w:tab w:val="left" w:pos="1457"/>
          <w:tab w:val="left" w:pos="1721"/>
          <w:tab w:val="left" w:pos="2825"/>
          <w:tab w:val="left" w:pos="3089"/>
          <w:tab w:val="left" w:pos="4073"/>
          <w:tab w:val="left" w:pos="4577"/>
          <w:tab w:val="left" w:pos="5546"/>
          <w:tab w:val="left" w:pos="5810"/>
          <w:tab w:val="left" w:pos="7379"/>
        </w:tabs>
      </w:pPr>
      <w:r>
        <w:lastRenderedPageBreak/>
        <w:tab/>
        <w:t>Igiris,</w:t>
      </w:r>
      <w:r>
        <w:tab/>
        <w:t>a</w:t>
      </w:r>
      <w:r w:rsidR="000C4DA4">
        <w:tab/>
        <w:t>tiamen</w:t>
      </w:r>
      <w:r w:rsidR="000C4DA4">
        <w:tab/>
        <w:t>a</w:t>
      </w:r>
      <w:r w:rsidR="000C4DA4">
        <w:tab/>
        <w:t>imaza</w:t>
      </w:r>
      <w:r w:rsidR="000C4DA4">
        <w:tab/>
        <w:t>i</w:t>
      </w:r>
      <w:r w:rsidR="000C4DA4">
        <w:tab/>
        <w:t>Tayuang</w:t>
      </w:r>
      <w:r w:rsidR="000C4DA4">
        <w:tab/>
        <w:t>a</w:t>
      </w:r>
      <w:r w:rsidR="000C4DA4">
        <w:tab/>
        <w:t>selizuk</w:t>
      </w:r>
      <w:r w:rsidR="000C4DA4">
        <w:tab/>
        <w:t>a</w:t>
      </w:r>
    </w:p>
    <w:p w14:paraId="4614203D" w14:textId="77777777" w:rsidR="00800AD8" w:rsidRDefault="00800AD8" w:rsidP="000C4DA4">
      <w:pPr>
        <w:pStyle w:val="InterlineGlossWithTrans"/>
        <w:tabs>
          <w:tab w:val="left" w:pos="533"/>
          <w:tab w:val="left" w:pos="1457"/>
          <w:tab w:val="left" w:pos="1721"/>
          <w:tab w:val="left" w:pos="2825"/>
          <w:tab w:val="left" w:pos="3089"/>
          <w:tab w:val="left" w:pos="4073"/>
          <w:tab w:val="left" w:pos="4577"/>
          <w:tab w:val="left" w:pos="5546"/>
          <w:tab w:val="left" w:pos="5810"/>
          <w:tab w:val="left" w:pos="7379"/>
        </w:tabs>
      </w:pPr>
      <w:r>
        <w:tab/>
        <w:t>Igiris</w:t>
      </w:r>
      <w:r>
        <w:tab/>
        <w:t>a</w:t>
      </w:r>
      <w:r w:rsidR="000C4DA4">
        <w:tab/>
        <w:t>ti-amen</w:t>
      </w:r>
      <w:r w:rsidR="000C4DA4">
        <w:tab/>
        <w:t>a</w:t>
      </w:r>
      <w:r w:rsidR="000C4DA4">
        <w:tab/>
        <w:t>i-maza</w:t>
      </w:r>
      <w:r w:rsidR="000C4DA4">
        <w:tab/>
        <w:t>i</w:t>
      </w:r>
      <w:r w:rsidR="000C4DA4">
        <w:tab/>
        <w:t>Tayuang</w:t>
      </w:r>
      <w:r w:rsidR="000C4DA4">
        <w:tab/>
        <w:t>a</w:t>
      </w:r>
      <w:r w:rsidR="000C4DA4">
        <w:tab/>
        <w:t>se-lizuk</w:t>
      </w:r>
      <w:r w:rsidR="000C4DA4">
        <w:tab/>
        <w:t>a</w:t>
      </w:r>
    </w:p>
    <w:p w14:paraId="0D25923D" w14:textId="77777777" w:rsidR="00800AD8" w:rsidRDefault="00800AD8" w:rsidP="000C4DA4">
      <w:pPr>
        <w:pStyle w:val="InterlineTransNoFree"/>
        <w:tabs>
          <w:tab w:val="left" w:pos="1457"/>
          <w:tab w:val="left" w:pos="1721"/>
          <w:tab w:val="left" w:pos="2825"/>
          <w:tab w:val="left" w:pos="3089"/>
          <w:tab w:val="left" w:pos="4073"/>
          <w:tab w:val="left" w:pos="4577"/>
          <w:tab w:val="left" w:pos="5546"/>
          <w:tab w:val="left" w:pos="5810"/>
          <w:tab w:val="left" w:pos="7379"/>
        </w:tabs>
        <w:rPr>
          <w:smallCaps/>
        </w:rPr>
      </w:pPr>
      <w:r>
        <w:tab/>
        <w:t>England</w:t>
      </w:r>
      <w:r>
        <w:rPr>
          <w:smallCaps/>
        </w:rPr>
        <w:tab/>
        <w:t>c</w:t>
      </w:r>
      <w:r w:rsidR="000C4DA4">
        <w:tab/>
      </w:r>
      <w:r w:rsidR="000C4DA4">
        <w:rPr>
          <w:smallCaps/>
        </w:rPr>
        <w:t>f-</w:t>
      </w:r>
      <w:r w:rsidR="000C4DA4">
        <w:t>we(</w:t>
      </w:r>
      <w:r w:rsidR="000C4DA4">
        <w:rPr>
          <w:smallCaps/>
        </w:rPr>
        <w:t>exc</w:t>
      </w:r>
      <w:r w:rsidR="000C4DA4">
        <w:t>)</w:t>
      </w:r>
      <w:r w:rsidR="000C4DA4">
        <w:rPr>
          <w:smallCaps/>
        </w:rPr>
        <w:tab/>
        <w:t>c</w:t>
      </w:r>
      <w:r w:rsidR="000C4DA4">
        <w:rPr>
          <w:smallCaps/>
        </w:rPr>
        <w:tab/>
        <w:t>loc</w:t>
      </w:r>
      <w:r w:rsidR="000C4DA4">
        <w:t>-here</w:t>
      </w:r>
      <w:r w:rsidR="000C4DA4">
        <w:tab/>
      </w:r>
      <w:r w:rsidR="000C4DA4">
        <w:rPr>
          <w:smallCaps/>
        </w:rPr>
        <w:t>loc</w:t>
      </w:r>
      <w:r w:rsidR="000C4DA4">
        <w:tab/>
        <w:t>Taiwan</w:t>
      </w:r>
      <w:r w:rsidR="000C4DA4">
        <w:rPr>
          <w:smallCaps/>
        </w:rPr>
        <w:tab/>
        <w:t>c</w:t>
      </w:r>
      <w:r w:rsidR="000C4DA4">
        <w:rPr>
          <w:smallCaps/>
        </w:rPr>
        <w:tab/>
      </w:r>
      <w:r w:rsidR="000C4DA4">
        <w:t>person.of-plain</w:t>
      </w:r>
      <w:r w:rsidR="000C4DA4">
        <w:rPr>
          <w:smallCaps/>
        </w:rPr>
        <w:tab/>
        <w:t>c</w:t>
      </w:r>
    </w:p>
    <w:p w14:paraId="7567EBF9" w14:textId="77777777" w:rsidR="00800AD8" w:rsidRDefault="00800AD8" w:rsidP="000C4DA4">
      <w:pPr>
        <w:pStyle w:val="InterlineText"/>
        <w:tabs>
          <w:tab w:val="left" w:pos="533"/>
          <w:tab w:val="left" w:pos="2222"/>
          <w:tab w:val="left" w:pos="2486"/>
        </w:tabs>
      </w:pPr>
      <w:r>
        <w:tab/>
        <w:t>katsalisian</w:t>
      </w:r>
      <w:r>
        <w:tab/>
        <w:t>a</w:t>
      </w:r>
      <w:r>
        <w:tab/>
        <w:t>mapuîat.</w:t>
      </w:r>
    </w:p>
    <w:p w14:paraId="2ED4AA0B" w14:textId="77777777" w:rsidR="00800AD8" w:rsidRDefault="00800AD8" w:rsidP="000C4DA4">
      <w:pPr>
        <w:pStyle w:val="InterlineGlossWithTrans"/>
        <w:tabs>
          <w:tab w:val="left" w:pos="533"/>
          <w:tab w:val="left" w:pos="2222"/>
          <w:tab w:val="left" w:pos="2486"/>
        </w:tabs>
      </w:pPr>
      <w:r>
        <w:tab/>
        <w:t>ka-tsalisi-an</w:t>
      </w:r>
      <w:r>
        <w:tab/>
        <w:t>a</w:t>
      </w:r>
      <w:r>
        <w:tab/>
        <w:t>ma-puîat</w:t>
      </w:r>
    </w:p>
    <w:p w14:paraId="2F8C21C4" w14:textId="77777777" w:rsidR="00800AD8" w:rsidRDefault="00800AD8" w:rsidP="000C4DA4">
      <w:pPr>
        <w:pStyle w:val="InterlineTrans"/>
        <w:tabs>
          <w:tab w:val="left" w:pos="533"/>
          <w:tab w:val="left" w:pos="2222"/>
          <w:tab w:val="left" w:pos="2486"/>
        </w:tabs>
      </w:pPr>
      <w:r>
        <w:tab/>
        <w:t>main-slope-</w:t>
      </w:r>
      <w:r>
        <w:rPr>
          <w:smallCaps/>
        </w:rPr>
        <w:t>nom</w:t>
      </w:r>
      <w:r>
        <w:rPr>
          <w:smallCaps/>
        </w:rPr>
        <w:tab/>
        <w:t>c</w:t>
      </w:r>
      <w:r>
        <w:rPr>
          <w:smallCaps/>
        </w:rPr>
        <w:tab/>
        <w:t>num</w:t>
      </w:r>
      <w:r>
        <w:t>-all</w:t>
      </w:r>
    </w:p>
    <w:p w14:paraId="2DF837C4" w14:textId="77777777" w:rsidR="00800AD8" w:rsidRDefault="00800AD8">
      <w:pPr>
        <w:pStyle w:val="InterlineFree"/>
      </w:pPr>
      <w:r>
        <w:t>May your power, might, love, concern and forgiveness protect us all, our brothers and sisters in England and us here in Taiwan, all the plainspeople and mountain people.</w:t>
      </w:r>
    </w:p>
    <w:p w14:paraId="268032B2" w14:textId="77777777" w:rsidR="000C4DA4" w:rsidRDefault="00DE0E5A" w:rsidP="000C4DA4">
      <w:pPr>
        <w:pStyle w:val="InterlineText"/>
        <w:tabs>
          <w:tab w:val="left" w:pos="533"/>
          <w:tab w:val="left" w:pos="1637"/>
          <w:tab w:val="left" w:pos="1901"/>
          <w:tab w:val="left" w:pos="2825"/>
          <w:tab w:val="left" w:pos="3809"/>
          <w:tab w:val="left" w:pos="4733"/>
          <w:tab w:val="left" w:pos="6317"/>
          <w:tab w:val="left" w:pos="7511"/>
          <w:tab w:val="left" w:pos="7775"/>
        </w:tabs>
      </w:pPr>
      <w:r w:rsidRPr="003A1D48">
        <w:rPr>
          <w:rStyle w:val="InterlineTextNumChar"/>
        </w:rPr>
        <w:t>048</w:t>
      </w:r>
      <w:r w:rsidR="00800AD8">
        <w:tab/>
        <w:t>aitsu</w:t>
      </w:r>
      <w:r w:rsidR="00800AD8">
        <w:tab/>
        <w:t>a</w:t>
      </w:r>
      <w:r w:rsidR="00800AD8">
        <w:tab/>
        <w:t>nia</w:t>
      </w:r>
      <w:r w:rsidR="00800AD8">
        <w:tab/>
        <w:t>kiqaung</w:t>
      </w:r>
      <w:r w:rsidR="000C4DA4">
        <w:tab/>
        <w:t>nia</w:t>
      </w:r>
      <w:r w:rsidR="000C4DA4">
        <w:tab/>
        <w:t>pinaka</w:t>
      </w:r>
      <w:r w:rsidR="000C4DA4">
        <w:tab/>
        <w:t>tjanusun</w:t>
      </w:r>
      <w:r w:rsidR="000C4DA4">
        <w:tab/>
        <w:t>a</w:t>
      </w:r>
      <w:r w:rsidR="000C4DA4">
        <w:tab/>
        <w:t>ti</w:t>
      </w:r>
    </w:p>
    <w:p w14:paraId="1F259E00" w14:textId="77777777" w:rsidR="00800AD8" w:rsidRDefault="00800AD8" w:rsidP="000C4DA4">
      <w:pPr>
        <w:pStyle w:val="InterlineGlossWithTrans"/>
        <w:tabs>
          <w:tab w:val="left" w:pos="533"/>
          <w:tab w:val="left" w:pos="1637"/>
          <w:tab w:val="left" w:pos="1901"/>
          <w:tab w:val="left" w:pos="2825"/>
          <w:tab w:val="left" w:pos="3809"/>
          <w:tab w:val="left" w:pos="4733"/>
          <w:tab w:val="left" w:pos="6317"/>
          <w:tab w:val="left" w:pos="7511"/>
          <w:tab w:val="left" w:pos="7775"/>
        </w:tabs>
      </w:pPr>
      <w:r>
        <w:tab/>
        <w:t>a-i-tsu</w:t>
      </w:r>
      <w:r>
        <w:tab/>
        <w:t>a</w:t>
      </w:r>
      <w:r>
        <w:tab/>
        <w:t>nia</w:t>
      </w:r>
      <w:r>
        <w:tab/>
        <w:t>ki-qaung</w:t>
      </w:r>
      <w:r w:rsidR="000C4DA4">
        <w:tab/>
        <w:t>nia</w:t>
      </w:r>
      <w:r w:rsidR="000C4DA4">
        <w:tab/>
        <w:t>in=pa-maka</w:t>
      </w:r>
      <w:r w:rsidR="000C4DA4">
        <w:tab/>
        <w:t>tjanu-sun</w:t>
      </w:r>
      <w:r w:rsidR="000C4DA4">
        <w:tab/>
        <w:t>a</w:t>
      </w:r>
      <w:r w:rsidR="000C4DA4">
        <w:tab/>
        <w:t>ti</w:t>
      </w:r>
    </w:p>
    <w:p w14:paraId="012B167C" w14:textId="77777777" w:rsidR="00800AD8" w:rsidRDefault="00800AD8" w:rsidP="000C4DA4">
      <w:pPr>
        <w:pStyle w:val="InterlineTransNoFree"/>
        <w:tabs>
          <w:tab w:val="left" w:pos="1637"/>
          <w:tab w:val="left" w:pos="1901"/>
          <w:tab w:val="left" w:pos="2825"/>
          <w:tab w:val="left" w:pos="3809"/>
          <w:tab w:val="left" w:pos="4733"/>
          <w:tab w:val="left" w:pos="6317"/>
          <w:tab w:val="left" w:pos="7511"/>
          <w:tab w:val="left" w:pos="7775"/>
        </w:tabs>
      </w:pPr>
      <w:r>
        <w:tab/>
      </w:r>
      <w:r>
        <w:rPr>
          <w:smallCaps/>
        </w:rPr>
        <w:t>c-loc</w:t>
      </w:r>
      <w:r>
        <w:t>-this</w:t>
      </w:r>
      <w:r>
        <w:rPr>
          <w:smallCaps/>
        </w:rPr>
        <w:tab/>
        <w:t>c</w:t>
      </w:r>
      <w:r>
        <w:rPr>
          <w:smallCaps/>
        </w:rPr>
        <w:tab/>
      </w:r>
      <w:r>
        <w:t>we(</w:t>
      </w:r>
      <w:r>
        <w:rPr>
          <w:smallCaps/>
        </w:rPr>
        <w:t>exc</w:t>
      </w:r>
      <w:r>
        <w:t>)</w:t>
      </w:r>
      <w:r>
        <w:tab/>
        <w:t>do-cry</w:t>
      </w:r>
      <w:r w:rsidR="000C4DA4">
        <w:tab/>
        <w:t>we(</w:t>
      </w:r>
      <w:r w:rsidR="000C4DA4">
        <w:rPr>
          <w:smallCaps/>
        </w:rPr>
        <w:t>exc</w:t>
      </w:r>
      <w:r w:rsidR="000C4DA4">
        <w:t>)</w:t>
      </w:r>
      <w:r w:rsidR="000C4DA4">
        <w:tab/>
      </w:r>
      <w:r w:rsidR="000C4DA4">
        <w:rPr>
          <w:smallCaps/>
        </w:rPr>
        <w:t>perf</w:t>
      </w:r>
      <w:r w:rsidR="000C4DA4">
        <w:t>=cause-via</w:t>
      </w:r>
      <w:r w:rsidR="000C4DA4">
        <w:tab/>
      </w:r>
      <w:r w:rsidR="000C4DA4">
        <w:rPr>
          <w:smallCaps/>
        </w:rPr>
        <w:t>obl</w:t>
      </w:r>
      <w:r w:rsidR="000C4DA4">
        <w:t>-you(</w:t>
      </w:r>
      <w:r w:rsidR="000C4DA4">
        <w:rPr>
          <w:smallCaps/>
        </w:rPr>
        <w:t>s</w:t>
      </w:r>
      <w:r w:rsidR="000C4DA4">
        <w:t>)</w:t>
      </w:r>
      <w:r w:rsidR="000C4DA4">
        <w:rPr>
          <w:smallCaps/>
        </w:rPr>
        <w:tab/>
        <w:t>c</w:t>
      </w:r>
      <w:r w:rsidR="000C4DA4">
        <w:tab/>
      </w:r>
      <w:r w:rsidR="000C4DA4">
        <w:rPr>
          <w:smallCaps/>
        </w:rPr>
        <w:t>f.h</w:t>
      </w:r>
    </w:p>
    <w:p w14:paraId="6D0A342A" w14:textId="77777777" w:rsidR="00800AD8" w:rsidRDefault="00800AD8" w:rsidP="000C4DA4">
      <w:pPr>
        <w:pStyle w:val="InterlineText"/>
        <w:tabs>
          <w:tab w:val="left" w:pos="533"/>
        </w:tabs>
      </w:pPr>
      <w:r>
        <w:tab/>
        <w:t>Yisu-sama.</w:t>
      </w:r>
    </w:p>
    <w:p w14:paraId="3B80140A" w14:textId="77777777" w:rsidR="00800AD8" w:rsidRDefault="00800AD8" w:rsidP="000C4DA4">
      <w:pPr>
        <w:pStyle w:val="InterlineGlossWithTrans"/>
        <w:tabs>
          <w:tab w:val="left" w:pos="533"/>
        </w:tabs>
      </w:pPr>
      <w:r>
        <w:tab/>
        <w:t>Yisu-sama</w:t>
      </w:r>
    </w:p>
    <w:p w14:paraId="3B8D8E7D" w14:textId="77777777" w:rsidR="00800AD8" w:rsidRDefault="00800AD8" w:rsidP="000C4DA4">
      <w:pPr>
        <w:pStyle w:val="InterlineTransNoFree"/>
        <w:tabs>
          <w:tab w:val="right" w:pos="8789"/>
        </w:tabs>
      </w:pPr>
      <w:r>
        <w:tab/>
        <w:t>Jesus-</w:t>
      </w:r>
      <w:r w:rsidR="001E164C" w:rsidRPr="001E164C">
        <w:rPr>
          <w:smallCaps/>
        </w:rPr>
        <w:t>h</w:t>
      </w:r>
      <w:r w:rsidR="000C4DA4">
        <w:rPr>
          <w:smallCaps/>
        </w:rPr>
        <w:tab/>
      </w:r>
      <w:r w:rsidR="000C4DA4">
        <w:t>We make our prayer through you, Jesus.</w:t>
      </w:r>
    </w:p>
    <w:p w14:paraId="40A0167F" w14:textId="77777777" w:rsidR="00800AD8" w:rsidRDefault="00DE0E5A" w:rsidP="000C4DA4">
      <w:pPr>
        <w:pStyle w:val="InterlineText"/>
        <w:tabs>
          <w:tab w:val="left" w:pos="533"/>
        </w:tabs>
      </w:pPr>
      <w:r w:rsidRPr="003A1D48">
        <w:rPr>
          <w:rStyle w:val="InterlineTextNumChar"/>
        </w:rPr>
        <w:t>049</w:t>
      </w:r>
      <w:r w:rsidR="00800AD8">
        <w:tab/>
      </w:r>
      <w:r w:rsidR="00C5255C" w:rsidRPr="00133DBC">
        <w:rPr>
          <w:rFonts w:ascii="SILDoulos IPA93" w:hAnsi="SILDoulos IPA93"/>
        </w:rPr>
        <w:t></w:t>
      </w:r>
      <w:r w:rsidR="00800AD8">
        <w:t>aming.</w:t>
      </w:r>
    </w:p>
    <w:p w14:paraId="588BCBBE" w14:textId="77777777" w:rsidR="00800AD8" w:rsidRDefault="00800AD8" w:rsidP="000C4DA4">
      <w:pPr>
        <w:pStyle w:val="InterlineGlossWithTrans"/>
        <w:tabs>
          <w:tab w:val="left" w:pos="533"/>
        </w:tabs>
      </w:pPr>
      <w:r>
        <w:tab/>
      </w:r>
      <w:r w:rsidR="00C5255C">
        <w:t>q</w:t>
      </w:r>
      <w:r>
        <w:t>aming</w:t>
      </w:r>
    </w:p>
    <w:p w14:paraId="06142E6A" w14:textId="77777777" w:rsidR="00800AD8" w:rsidRDefault="00800AD8" w:rsidP="000C4DA4">
      <w:pPr>
        <w:pStyle w:val="InterlineTransNoFree"/>
        <w:tabs>
          <w:tab w:val="right" w:pos="8787"/>
        </w:tabs>
      </w:pPr>
      <w:r>
        <w:tab/>
        <w:t>amen</w:t>
      </w:r>
      <w:r w:rsidR="000C4DA4">
        <w:tab/>
        <w:t>Amen.</w:t>
      </w:r>
    </w:p>
    <w:p w14:paraId="4F454BAF" w14:textId="77777777" w:rsidR="00260278" w:rsidRDefault="00800AD8" w:rsidP="000C4DA4">
      <w:pPr>
        <w:pStyle w:val="FullTranslation"/>
      </w:pPr>
      <w:r>
        <w:t xml:space="preserve">Let us look at this passage here in the word of God. This writing here says Love your neighbours. Now there was a young person who went to Jesus. “Who is my neighbour?” he asked. And Jesus replied: “I will tell you. There was a person who went down from Jerusalem towards Jericho. And he met some robbers. And the robbers quickly beat him up, and were going to kill him, and took off his clothes and knocked him over and </w:t>
      </w:r>
      <w:r w:rsidR="00260278">
        <w:t xml:space="preserve">took everything, and left him. </w:t>
      </w:r>
      <w:r>
        <w:t>And as the man was lying there, a person who worked hard at the shrine passed by. He didn’t look at him</w:t>
      </w:r>
      <w:r w:rsidR="00046316">
        <w:t>;</w:t>
      </w:r>
      <w:r>
        <w:t xml:space="preserve"> he just made a detour and ignored him and passed on. A person from Levi also came. He looked at the person lying there, and also made a detour and went. The third person to come was a very good person from Samaria. He got down from the camel he was riding, and went and looked at the person lying there, and got out his medicines and applied them to him, and bandaged the wounds. Then he put him on his camel, and went off with him to the inn. And when he was there at the inn the person from Samaria said (to them): ‘Here is some money to pay for this person’s stay. If it isn’t enough, I’ll give more tomorrow.</w:t>
      </w:r>
      <w:r w:rsidR="00260278">
        <w:t>’”</w:t>
      </w:r>
    </w:p>
    <w:p w14:paraId="307554BD" w14:textId="77777777" w:rsidR="00260278" w:rsidRDefault="00800AD8" w:rsidP="000C4DA4">
      <w:pPr>
        <w:pStyle w:val="FullTranslation"/>
      </w:pPr>
      <w:r>
        <w:t>“Now as for you,” said Jesus to the young person, “which one loved his neighbour?” he said. “It was the third one, who showed love to his neighbour and saved him,” he replied. “Well you go and do the same; love your neighbours,”</w:t>
      </w:r>
      <w:r w:rsidR="00260278">
        <w:t xml:space="preserve"> </w:t>
      </w:r>
      <w:r>
        <w:t>Jesus said to him. Now when we all think about this, when we say neighbour, as for Jesus, it means not only those living round our house, not only our friends or our siblings. All the people here in the world, from here or there, even those a long way off, they are certainly all our neighbours. So all of us let us all recognise that all the people in the world are our neighbours. If we meet those who are suffering, if we meet those who are crying, if we meet those who are in trouble, let us save, lead and help them. Let us lead to Jesus those who do not yet know the word of God, so that they may be saved. If we do this we will fulfil the words of Jesus. Love your neighbours, he says to us all. The end.</w:t>
      </w:r>
    </w:p>
    <w:p w14:paraId="20409A2C" w14:textId="77777777" w:rsidR="00800AD8" w:rsidRDefault="00800AD8" w:rsidP="000C4DA4">
      <w:pPr>
        <w:pStyle w:val="FullTranslation"/>
      </w:pPr>
      <w:r>
        <w:t xml:space="preserve">What are we to say to you, Creator God, to you, Jesus? Thank you very much for your reaching us here the people of the mountains and saving us. And what are we to say to you, Jesus? You have come to(?) us who had sinned, and you have taught us the way we should go. What are we to say? We and our brothers and sisters here in the mountains, mountain people who were uncivilised and at enmity with one another in times past, you have made it clear to us and have told us how we should be able to help one another as brothers and sisters. And so even though our parents lived far apart and fought one another, they are all to be our brothers and sisters. When we have become followers and fulfil your commands, </w:t>
      </w:r>
      <w:r w:rsidR="00B65742">
        <w:t xml:space="preserve">may </w:t>
      </w:r>
      <w:r>
        <w:t xml:space="preserve">we lead them all to you. May we understand better, may we stand firm in reliance on you alone. You are the creator God, the creator God who loved us and came here to the world, is what we should say; and we should say that we are all brothers and sisters; so that we don’t hate anyone, even those who were our enemies, and so that we only lead them on. Let us say this, so that we may come to Jesus so that we may be saved; so that our souls may follow the way opened by Jesus, let us say and help one another. If there is someone dying at the roadside, if there </w:t>
      </w:r>
      <w:r w:rsidR="00B65742">
        <w:t xml:space="preserve">are </w:t>
      </w:r>
      <w:r>
        <w:t xml:space="preserve">people hungry, says Jesus in his teaching for us, let us help one another, let us say, just relying on your commands. Amen. Jesus our God, thank you very much for guarding us during our time of worship </w:t>
      </w:r>
      <w:r>
        <w:lastRenderedPageBreak/>
        <w:t>before you. May your power, might, love, concern and forgiveness protect us all, our brothers and sisters in England and us here in Taiwan, all the plainspeople and mountain people. We make our p</w:t>
      </w:r>
      <w:r w:rsidR="00260278">
        <w:t>rayer through you, Jesus. Amen.</w:t>
      </w:r>
    </w:p>
    <w:p w14:paraId="696756B5" w14:textId="77777777" w:rsidR="00800AD8" w:rsidRDefault="00800AD8">
      <w:pPr>
        <w:pStyle w:val="Heading4"/>
      </w:pPr>
      <w:r w:rsidRPr="00DC1AE0">
        <w:rPr>
          <w:rStyle w:val="NumTextHeadingChar"/>
        </w:rPr>
        <w:t>097</w:t>
      </w:r>
      <w:r>
        <w:t xml:space="preserve"> F</w:t>
      </w:r>
      <w:r w:rsidR="00260278">
        <w:t>AREWELL MESSAGE</w:t>
      </w:r>
      <w:r w:rsidR="00A77B0B">
        <w:t xml:space="preserve"> (1)</w:t>
      </w:r>
      <w:r w:rsidR="00260278">
        <w:br/>
        <w:t>Dialect not noted</w:t>
      </w:r>
    </w:p>
    <w:p w14:paraId="3C765DF5" w14:textId="77777777" w:rsidR="00800AD8" w:rsidRDefault="00DC1AE0" w:rsidP="00260278">
      <w:pPr>
        <w:pStyle w:val="InterlineText"/>
        <w:tabs>
          <w:tab w:val="left" w:pos="533"/>
          <w:tab w:val="left" w:pos="1067"/>
          <w:tab w:val="left" w:pos="1841"/>
          <w:tab w:val="left" w:pos="2765"/>
        </w:tabs>
      </w:pPr>
      <w:r w:rsidRPr="003A1D48">
        <w:rPr>
          <w:rStyle w:val="InterlineTextNumChar"/>
        </w:rPr>
        <w:t>001</w:t>
      </w:r>
      <w:r w:rsidR="00800AD8">
        <w:tab/>
      </w:r>
      <w:r w:rsidR="00133DBC" w:rsidRPr="00133DBC">
        <w:rPr>
          <w:rFonts w:ascii="SILDoulos IPA93" w:hAnsi="SILDoulos IPA93"/>
        </w:rPr>
        <w:t></w:t>
      </w:r>
      <w:r w:rsidR="00800AD8">
        <w:t>aw</w:t>
      </w:r>
      <w:r w:rsidR="00800AD8">
        <w:tab/>
        <w:t>anga</w:t>
      </w:r>
      <w:r w:rsidR="00800AD8">
        <w:tab/>
        <w:t>sun,</w:t>
      </w:r>
      <w:r w:rsidR="00800AD8">
        <w:tab/>
        <w:t>sinsi.</w:t>
      </w:r>
    </w:p>
    <w:p w14:paraId="23FF51AE" w14:textId="77777777" w:rsidR="00800AD8" w:rsidRDefault="00800AD8" w:rsidP="00260278">
      <w:pPr>
        <w:pStyle w:val="InterlineGlossWithTrans"/>
        <w:tabs>
          <w:tab w:val="left" w:pos="533"/>
          <w:tab w:val="left" w:pos="1067"/>
          <w:tab w:val="left" w:pos="1841"/>
          <w:tab w:val="left" w:pos="2765"/>
        </w:tabs>
      </w:pPr>
      <w:r>
        <w:tab/>
        <w:t>kaw</w:t>
      </w:r>
      <w:r>
        <w:tab/>
        <w:t>anga</w:t>
      </w:r>
      <w:r>
        <w:tab/>
        <w:t>sun</w:t>
      </w:r>
      <w:r>
        <w:tab/>
        <w:t>sinsi</w:t>
      </w:r>
    </w:p>
    <w:p w14:paraId="14ED333D" w14:textId="77777777" w:rsidR="00800AD8" w:rsidRDefault="00800AD8" w:rsidP="00260278">
      <w:pPr>
        <w:pStyle w:val="InterlineTransNoFree"/>
        <w:tabs>
          <w:tab w:val="left" w:pos="1067"/>
          <w:tab w:val="left" w:pos="1841"/>
          <w:tab w:val="left" w:pos="2765"/>
          <w:tab w:val="right" w:pos="8787"/>
        </w:tabs>
      </w:pPr>
      <w:r>
        <w:tab/>
        <w:t>oh</w:t>
      </w:r>
      <w:r>
        <w:tab/>
        <w:t>indeed</w:t>
      </w:r>
      <w:r>
        <w:tab/>
      </w:r>
      <w:r>
        <w:rPr>
          <w:smallCaps/>
        </w:rPr>
        <w:t>f.</w:t>
      </w:r>
      <w:r>
        <w:t>you(</w:t>
      </w:r>
      <w:r>
        <w:rPr>
          <w:smallCaps/>
        </w:rPr>
        <w:t>s</w:t>
      </w:r>
      <w:r>
        <w:t>)</w:t>
      </w:r>
      <w:r>
        <w:tab/>
        <w:t>teacher</w:t>
      </w:r>
      <w:r w:rsidR="00260278">
        <w:tab/>
        <w:t>Greetings to you, teacher.</w:t>
      </w:r>
    </w:p>
    <w:p w14:paraId="6AD37962" w14:textId="77777777" w:rsidR="00260278" w:rsidRDefault="00DC1AE0" w:rsidP="00260278">
      <w:pPr>
        <w:pStyle w:val="InterlineText"/>
        <w:tabs>
          <w:tab w:val="left" w:pos="533"/>
          <w:tab w:val="left" w:pos="1097"/>
          <w:tab w:val="left" w:pos="2171"/>
          <w:tab w:val="left" w:pos="2945"/>
          <w:tab w:val="left" w:pos="3869"/>
          <w:tab w:val="left" w:pos="4853"/>
          <w:tab w:val="left" w:pos="5357"/>
          <w:tab w:val="left" w:pos="6146"/>
          <w:tab w:val="left" w:pos="6635"/>
          <w:tab w:val="left" w:pos="7559"/>
        </w:tabs>
      </w:pPr>
      <w:r w:rsidRPr="003A1D48">
        <w:rPr>
          <w:rStyle w:val="InterlineTextNumChar"/>
        </w:rPr>
        <w:t>002</w:t>
      </w:r>
      <w:r w:rsidR="00800AD8">
        <w:tab/>
        <w:t>ka</w:t>
      </w:r>
      <w:r w:rsidR="00800AD8">
        <w:tab/>
        <w:t>vaivaik</w:t>
      </w:r>
      <w:r w:rsidR="00800AD8">
        <w:tab/>
        <w:t>anga</w:t>
      </w:r>
      <w:r w:rsidR="00800AD8">
        <w:tab/>
        <w:t>sun</w:t>
      </w:r>
      <w:r w:rsidR="00260278">
        <w:tab/>
        <w:t>imaza</w:t>
      </w:r>
      <w:r w:rsidR="00260278">
        <w:tab/>
        <w:t>i</w:t>
      </w:r>
      <w:r w:rsidR="00260278">
        <w:tab/>
        <w:t>Hiitu</w:t>
      </w:r>
      <w:r w:rsidR="00260278">
        <w:tab/>
        <w:t>ki</w:t>
      </w:r>
      <w:r w:rsidR="00260278">
        <w:tab/>
        <w:t>sun</w:t>
      </w:r>
      <w:r w:rsidR="00260278">
        <w:tab/>
        <w:t>a</w:t>
      </w:r>
    </w:p>
    <w:p w14:paraId="4DE496B8" w14:textId="77777777" w:rsidR="00800AD8" w:rsidRDefault="00800AD8" w:rsidP="00260278">
      <w:pPr>
        <w:pStyle w:val="InterlineGlossWithTrans"/>
        <w:tabs>
          <w:tab w:val="left" w:pos="533"/>
          <w:tab w:val="left" w:pos="1097"/>
          <w:tab w:val="left" w:pos="2171"/>
          <w:tab w:val="left" w:pos="2945"/>
          <w:tab w:val="left" w:pos="3869"/>
          <w:tab w:val="left" w:pos="4853"/>
          <w:tab w:val="left" w:pos="5357"/>
          <w:tab w:val="left" w:pos="6146"/>
          <w:tab w:val="left" w:pos="6635"/>
          <w:tab w:val="left" w:pos="7559"/>
        </w:tabs>
      </w:pPr>
      <w:r>
        <w:tab/>
        <w:t>ka</w:t>
      </w:r>
      <w:r>
        <w:tab/>
        <w:t>vai-vaik</w:t>
      </w:r>
      <w:r>
        <w:tab/>
        <w:t>anga</w:t>
      </w:r>
      <w:r>
        <w:tab/>
        <w:t>sun</w:t>
      </w:r>
      <w:r w:rsidR="00260278">
        <w:tab/>
        <w:t>i-maza</w:t>
      </w:r>
      <w:r w:rsidR="00260278">
        <w:tab/>
        <w:t>i</w:t>
      </w:r>
      <w:r w:rsidR="00260278">
        <w:tab/>
        <w:t>Hiitu</w:t>
      </w:r>
      <w:r w:rsidR="00260278">
        <w:tab/>
        <w:t>ki</w:t>
      </w:r>
      <w:r w:rsidR="00260278">
        <w:tab/>
        <w:t>sun</w:t>
      </w:r>
      <w:r w:rsidR="00260278">
        <w:tab/>
        <w:t>a</w:t>
      </w:r>
    </w:p>
    <w:p w14:paraId="5576DCE5" w14:textId="77777777" w:rsidR="00800AD8" w:rsidRDefault="00800AD8" w:rsidP="00260278">
      <w:pPr>
        <w:pStyle w:val="InterlineTransNoFree"/>
        <w:tabs>
          <w:tab w:val="left" w:pos="1097"/>
          <w:tab w:val="left" w:pos="2171"/>
          <w:tab w:val="left" w:pos="2945"/>
          <w:tab w:val="left" w:pos="3869"/>
          <w:tab w:val="left" w:pos="4853"/>
          <w:tab w:val="left" w:pos="5357"/>
          <w:tab w:val="left" w:pos="6146"/>
          <w:tab w:val="left" w:pos="6635"/>
          <w:tab w:val="left" w:pos="7559"/>
        </w:tabs>
      </w:pPr>
      <w:r>
        <w:tab/>
        <w:t>after</w:t>
      </w:r>
      <w:r>
        <w:tab/>
      </w:r>
      <w:r>
        <w:rPr>
          <w:smallCaps/>
        </w:rPr>
        <w:t>red</w:t>
      </w:r>
      <w:r>
        <w:t>-leave</w:t>
      </w:r>
      <w:r>
        <w:tab/>
        <w:t>indeed</w:t>
      </w:r>
      <w:r>
        <w:tab/>
      </w:r>
      <w:r>
        <w:rPr>
          <w:smallCaps/>
        </w:rPr>
        <w:t>f.</w:t>
      </w:r>
      <w:r>
        <w:t>you(</w:t>
      </w:r>
      <w:r>
        <w:rPr>
          <w:smallCaps/>
        </w:rPr>
        <w:t>s</w:t>
      </w:r>
      <w:r>
        <w:t>)</w:t>
      </w:r>
      <w:r w:rsidR="00260278">
        <w:tab/>
      </w:r>
      <w:r w:rsidR="00260278">
        <w:rPr>
          <w:smallCaps/>
        </w:rPr>
        <w:t>loc</w:t>
      </w:r>
      <w:r w:rsidR="00260278">
        <w:t>-here</w:t>
      </w:r>
      <w:r w:rsidR="00260278">
        <w:tab/>
      </w:r>
      <w:r w:rsidR="00260278">
        <w:rPr>
          <w:smallCaps/>
        </w:rPr>
        <w:t>loc</w:t>
      </w:r>
      <w:r w:rsidR="00260278">
        <w:tab/>
        <w:t>(place)</w:t>
      </w:r>
      <w:r w:rsidR="00260278">
        <w:tab/>
        <w:t>will</w:t>
      </w:r>
      <w:r w:rsidR="00260278">
        <w:tab/>
      </w:r>
      <w:r w:rsidR="00260278">
        <w:rPr>
          <w:smallCaps/>
        </w:rPr>
        <w:t>f.</w:t>
      </w:r>
      <w:r w:rsidR="00260278">
        <w:t>you(</w:t>
      </w:r>
      <w:r w:rsidR="00260278">
        <w:rPr>
          <w:smallCaps/>
        </w:rPr>
        <w:t>s</w:t>
      </w:r>
      <w:r w:rsidR="00260278">
        <w:t>)</w:t>
      </w:r>
      <w:r w:rsidR="00260278">
        <w:rPr>
          <w:smallCaps/>
        </w:rPr>
        <w:tab/>
        <w:t>c</w:t>
      </w:r>
    </w:p>
    <w:p w14:paraId="4C05250B" w14:textId="77777777" w:rsidR="00800AD8" w:rsidRDefault="00800AD8" w:rsidP="00260278">
      <w:pPr>
        <w:pStyle w:val="InterlineText"/>
        <w:tabs>
          <w:tab w:val="left" w:pos="533"/>
          <w:tab w:val="left" w:pos="2312"/>
          <w:tab w:val="left" w:pos="2816"/>
          <w:tab w:val="left" w:pos="3650"/>
          <w:tab w:val="left" w:pos="4979"/>
          <w:tab w:val="left" w:pos="6338"/>
          <w:tab w:val="left" w:pos="7037"/>
          <w:tab w:val="left" w:pos="7526"/>
        </w:tabs>
      </w:pPr>
      <w:r>
        <w:tab/>
        <w:t>nakemuda</w:t>
      </w:r>
      <w:r>
        <w:tab/>
        <w:t>ta</w:t>
      </w:r>
      <w:r>
        <w:tab/>
        <w:t>su</w:t>
      </w:r>
      <w:r>
        <w:tab/>
        <w:t>valisakedan</w:t>
      </w:r>
      <w:r>
        <w:tab/>
        <w:t>tjanuamen,</w:t>
      </w:r>
      <w:r>
        <w:tab/>
        <w:t>îa</w:t>
      </w:r>
      <w:r w:rsidR="00133DBC" w:rsidRPr="00133DBC">
        <w:rPr>
          <w:rFonts w:ascii="SILDoulos IPA93" w:hAnsi="SILDoulos IPA93"/>
        </w:rPr>
        <w:t></w:t>
      </w:r>
      <w:r>
        <w:t>ua</w:t>
      </w:r>
      <w:r>
        <w:tab/>
      </w:r>
      <w:r w:rsidR="00133DBC" w:rsidRPr="00133DBC">
        <w:rPr>
          <w:rFonts w:ascii="SILDoulos IPA93" w:hAnsi="SILDoulos IPA93"/>
        </w:rPr>
        <w:t></w:t>
      </w:r>
      <w:r>
        <w:t>i</w:t>
      </w:r>
      <w:r>
        <w:tab/>
        <w:t>tja</w:t>
      </w:r>
    </w:p>
    <w:p w14:paraId="7C6AE764" w14:textId="77777777" w:rsidR="00800AD8" w:rsidRDefault="00800AD8" w:rsidP="00260278">
      <w:pPr>
        <w:pStyle w:val="InterlineGlossWithTrans"/>
        <w:tabs>
          <w:tab w:val="left" w:pos="533"/>
          <w:tab w:val="left" w:pos="2312"/>
          <w:tab w:val="left" w:pos="2816"/>
          <w:tab w:val="left" w:pos="3650"/>
          <w:tab w:val="left" w:pos="4979"/>
          <w:tab w:val="left" w:pos="6338"/>
          <w:tab w:val="left" w:pos="7037"/>
          <w:tab w:val="left" w:pos="7526"/>
        </w:tabs>
      </w:pPr>
      <w:r>
        <w:tab/>
        <w:t>na-em=kuda</w:t>
      </w:r>
      <w:r>
        <w:tab/>
        <w:t>ta</w:t>
      </w:r>
      <w:r>
        <w:tab/>
        <w:t>su</w:t>
      </w:r>
      <w:r>
        <w:tab/>
        <w:t>valisaked-an</w:t>
      </w:r>
      <w:r>
        <w:tab/>
        <w:t>tjanu-amen</w:t>
      </w:r>
      <w:r>
        <w:tab/>
        <w:t>îakua</w:t>
      </w:r>
      <w:r>
        <w:tab/>
        <w:t>ki</w:t>
      </w:r>
      <w:r>
        <w:tab/>
        <w:t>tja</w:t>
      </w:r>
    </w:p>
    <w:p w14:paraId="2C3BE3B6" w14:textId="77777777" w:rsidR="00800AD8" w:rsidRDefault="00800AD8" w:rsidP="00260278">
      <w:pPr>
        <w:pStyle w:val="InterlineTransNoFree"/>
        <w:tabs>
          <w:tab w:val="left" w:pos="2312"/>
          <w:tab w:val="left" w:pos="2816"/>
          <w:tab w:val="left" w:pos="3650"/>
          <w:tab w:val="left" w:pos="4979"/>
          <w:tab w:val="left" w:pos="6338"/>
          <w:tab w:val="left" w:pos="7037"/>
          <w:tab w:val="left" w:pos="7526"/>
        </w:tabs>
      </w:pPr>
      <w:r>
        <w:tab/>
      </w:r>
      <w:r>
        <w:rPr>
          <w:smallCaps/>
        </w:rPr>
        <w:t>past</w:t>
      </w:r>
      <w:r>
        <w:t>-</w:t>
      </w:r>
      <w:r>
        <w:rPr>
          <w:smallCaps/>
        </w:rPr>
        <w:t>af</w:t>
      </w:r>
      <w:r>
        <w:t>=do.what</w:t>
      </w:r>
      <w:r>
        <w:tab/>
      </w:r>
      <w:r>
        <w:rPr>
          <w:smallCaps/>
        </w:rPr>
        <w:t>obl</w:t>
      </w:r>
      <w:r>
        <w:tab/>
        <w:t>your(</w:t>
      </w:r>
      <w:r>
        <w:rPr>
          <w:smallCaps/>
        </w:rPr>
        <w:t>s</w:t>
      </w:r>
      <w:r>
        <w:t>)</w:t>
      </w:r>
      <w:r>
        <w:tab/>
        <w:t>worry-</w:t>
      </w:r>
      <w:r>
        <w:rPr>
          <w:smallCaps/>
        </w:rPr>
        <w:t>nom</w:t>
      </w:r>
      <w:r>
        <w:tab/>
      </w:r>
      <w:r>
        <w:rPr>
          <w:smallCaps/>
        </w:rPr>
        <w:t>obl</w:t>
      </w:r>
      <w:r>
        <w:t>-we(</w:t>
      </w:r>
      <w:r>
        <w:rPr>
          <w:smallCaps/>
        </w:rPr>
        <w:t>exc</w:t>
      </w:r>
      <w:r>
        <w:t>)</w:t>
      </w:r>
      <w:r>
        <w:tab/>
        <w:t>but</w:t>
      </w:r>
      <w:r>
        <w:tab/>
        <w:t>will</w:t>
      </w:r>
      <w:r>
        <w:tab/>
        <w:t>we(</w:t>
      </w:r>
      <w:r>
        <w:rPr>
          <w:smallCaps/>
        </w:rPr>
        <w:t>inc</w:t>
      </w:r>
      <w:r>
        <w:t>)</w:t>
      </w:r>
    </w:p>
    <w:p w14:paraId="109B84AD" w14:textId="77777777" w:rsidR="00800AD8" w:rsidRDefault="00800AD8" w:rsidP="00260278">
      <w:pPr>
        <w:pStyle w:val="InterlineText"/>
        <w:tabs>
          <w:tab w:val="left" w:pos="533"/>
          <w:tab w:val="left" w:pos="1712"/>
          <w:tab w:val="left" w:pos="3011"/>
          <w:tab w:val="left" w:pos="3785"/>
          <w:tab w:val="left" w:pos="5729"/>
          <w:tab w:val="left" w:pos="6773"/>
        </w:tabs>
      </w:pPr>
      <w:r>
        <w:tab/>
      </w:r>
      <w:r w:rsidR="00133DBC" w:rsidRPr="00133DBC">
        <w:rPr>
          <w:rFonts w:ascii="SILDoulos IPA93" w:hAnsi="SILDoulos IPA93"/>
        </w:rPr>
        <w:t></w:t>
      </w:r>
      <w:r>
        <w:t>udain,</w:t>
      </w:r>
      <w:r>
        <w:tab/>
        <w:t>masa</w:t>
      </w:r>
      <w:r>
        <w:tab/>
        <w:t>tu</w:t>
      </w:r>
      <w:r>
        <w:tab/>
        <w:t>matsatsadjatsadja</w:t>
      </w:r>
      <w:r>
        <w:tab/>
        <w:t>itjen</w:t>
      </w:r>
      <w:r>
        <w:tab/>
        <w:t>angata.</w:t>
      </w:r>
    </w:p>
    <w:p w14:paraId="393DA63B" w14:textId="77777777" w:rsidR="00800AD8" w:rsidRDefault="00800AD8" w:rsidP="00260278">
      <w:pPr>
        <w:pStyle w:val="InterlineGlossWithTrans"/>
        <w:tabs>
          <w:tab w:val="left" w:pos="533"/>
          <w:tab w:val="left" w:pos="1712"/>
          <w:tab w:val="left" w:pos="3011"/>
          <w:tab w:val="left" w:pos="3785"/>
          <w:tab w:val="left" w:pos="5729"/>
          <w:tab w:val="left" w:pos="6773"/>
        </w:tabs>
      </w:pPr>
      <w:r>
        <w:tab/>
        <w:t>kuda-en</w:t>
      </w:r>
      <w:r>
        <w:tab/>
        <w:t>ma-sa</w:t>
      </w:r>
      <w:r>
        <w:tab/>
        <w:t>tu</w:t>
      </w:r>
      <w:r>
        <w:tab/>
        <w:t>ma-tsa-tsadja-tsadja</w:t>
      </w:r>
      <w:r>
        <w:tab/>
        <w:t>itjen</w:t>
      </w:r>
      <w:r>
        <w:tab/>
        <w:t>anga-ta</w:t>
      </w:r>
    </w:p>
    <w:p w14:paraId="0D1F06EB" w14:textId="77777777" w:rsidR="00800AD8" w:rsidRDefault="00800AD8" w:rsidP="00260278">
      <w:pPr>
        <w:pStyle w:val="InterlineTrans"/>
        <w:tabs>
          <w:tab w:val="left" w:pos="533"/>
          <w:tab w:val="left" w:pos="1712"/>
          <w:tab w:val="left" w:pos="3011"/>
          <w:tab w:val="left" w:pos="3785"/>
          <w:tab w:val="left" w:pos="5729"/>
          <w:tab w:val="left" w:pos="6773"/>
        </w:tabs>
      </w:pPr>
      <w:r>
        <w:tab/>
        <w:t>do.what-</w:t>
      </w:r>
      <w:r>
        <w:rPr>
          <w:smallCaps/>
        </w:rPr>
        <w:t>pf</w:t>
      </w:r>
      <w:r>
        <w:tab/>
      </w:r>
      <w:r>
        <w:rPr>
          <w:smallCaps/>
        </w:rPr>
        <w:t>stat</w:t>
      </w:r>
      <w:r>
        <w:t>-maybe</w:t>
      </w:r>
      <w:r>
        <w:tab/>
      </w:r>
      <w:r>
        <w:rPr>
          <w:smallCaps/>
        </w:rPr>
        <w:t>compl</w:t>
      </w:r>
      <w:r>
        <w:tab/>
      </w:r>
      <w:r>
        <w:rPr>
          <w:smallCaps/>
        </w:rPr>
        <w:t>stat</w:t>
      </w:r>
      <w:r>
        <w:t>-</w:t>
      </w:r>
      <w:r>
        <w:rPr>
          <w:smallCaps/>
        </w:rPr>
        <w:t>red</w:t>
      </w:r>
      <w:r>
        <w:t>-</w:t>
      </w:r>
      <w:r>
        <w:rPr>
          <w:smallCaps/>
        </w:rPr>
        <w:t>red</w:t>
      </w:r>
      <w:r>
        <w:t>-far</w:t>
      </w:r>
      <w:r>
        <w:tab/>
      </w:r>
      <w:r>
        <w:rPr>
          <w:smallCaps/>
        </w:rPr>
        <w:t>f.</w:t>
      </w:r>
      <w:r>
        <w:t>we(</w:t>
      </w:r>
      <w:r>
        <w:rPr>
          <w:smallCaps/>
        </w:rPr>
        <w:t>inc</w:t>
      </w:r>
      <w:r>
        <w:t>)</w:t>
      </w:r>
      <w:r>
        <w:tab/>
        <w:t>indeed-?</w:t>
      </w:r>
    </w:p>
    <w:p w14:paraId="7A5924E8" w14:textId="77777777" w:rsidR="00800AD8" w:rsidRDefault="00800AD8" w:rsidP="00260278">
      <w:pPr>
        <w:pStyle w:val="InterlineFreeCommentFollows"/>
      </w:pPr>
      <w:r>
        <w:t>When you have left (us) here in Pingtung, how will you be in your concern for us? But what can be done, as we are so far apart.</w:t>
      </w:r>
    </w:p>
    <w:p w14:paraId="48E9D9AF" w14:textId="77777777" w:rsidR="00800AD8" w:rsidRDefault="00A8416B" w:rsidP="00260278">
      <w:pPr>
        <w:pStyle w:val="CommentLastWithHalfSpace"/>
      </w:pPr>
      <w:r>
        <w:t>[</w:t>
      </w:r>
      <w:r w:rsidR="00800AD8" w:rsidRPr="00260278">
        <w:rPr>
          <w:rStyle w:val="VernacularText"/>
        </w:rPr>
        <w:t>îa</w:t>
      </w:r>
      <w:r w:rsidR="00DB6F80" w:rsidRPr="00DB6F80">
        <w:rPr>
          <w:rFonts w:ascii="SILDoulos IPA93" w:hAnsi="SILDoulos IPA93"/>
          <w:i/>
        </w:rPr>
        <w:t></w:t>
      </w:r>
      <w:r w:rsidR="00800AD8" w:rsidRPr="00260278">
        <w:rPr>
          <w:rStyle w:val="VernacularText"/>
        </w:rPr>
        <w:t>ua</w:t>
      </w:r>
      <w:r w:rsidR="00800AD8">
        <w:t xml:space="preserve">: </w:t>
      </w:r>
      <w:r w:rsidR="00260278">
        <w:t>was</w:t>
      </w:r>
      <w:r w:rsidR="00800AD8">
        <w:t xml:space="preserve"> </w:t>
      </w:r>
      <w:r w:rsidR="00800AD8" w:rsidRPr="00260278">
        <w:rPr>
          <w:rStyle w:val="VernacularText"/>
        </w:rPr>
        <w:t>la</w:t>
      </w:r>
      <w:r w:rsidR="00DB6F80" w:rsidRPr="00DB6F80">
        <w:rPr>
          <w:rFonts w:ascii="SILDoulos IPA93" w:hAnsi="SILDoulos IPA93"/>
          <w:i/>
        </w:rPr>
        <w:t></w:t>
      </w:r>
      <w:r w:rsidR="00800AD8" w:rsidRPr="00260278">
        <w:rPr>
          <w:rStyle w:val="VernacularText"/>
        </w:rPr>
        <w:t>ua</w:t>
      </w:r>
      <w:r w:rsidR="00800AD8">
        <w:t>, here and below</w:t>
      </w:r>
      <w:r>
        <w:t>]</w:t>
      </w:r>
    </w:p>
    <w:p w14:paraId="4E50DCB9" w14:textId="77777777" w:rsidR="00260278" w:rsidRDefault="00DC1AE0" w:rsidP="00260278">
      <w:pPr>
        <w:pStyle w:val="InterlineText"/>
        <w:tabs>
          <w:tab w:val="left" w:pos="533"/>
          <w:tab w:val="left" w:pos="1097"/>
          <w:tab w:val="left" w:pos="2171"/>
          <w:tab w:val="left" w:pos="3095"/>
          <w:tab w:val="left" w:pos="4034"/>
          <w:tab w:val="left" w:pos="5108"/>
          <w:tab w:val="left" w:pos="5957"/>
          <w:tab w:val="left" w:pos="6731"/>
          <w:tab w:val="left" w:pos="7820"/>
        </w:tabs>
      </w:pPr>
      <w:r w:rsidRPr="003A1D48">
        <w:rPr>
          <w:rStyle w:val="InterlineTextNumChar"/>
        </w:rPr>
        <w:t>003</w:t>
      </w:r>
      <w:r w:rsidR="00800AD8">
        <w:tab/>
        <w:t>ka</w:t>
      </w:r>
      <w:r w:rsidR="00800AD8">
        <w:tab/>
        <w:t>vaivaik</w:t>
      </w:r>
      <w:r w:rsidR="00800AD8">
        <w:tab/>
        <w:t>sun</w:t>
      </w:r>
      <w:r w:rsidR="00260278">
        <w:tab/>
        <w:t>itua</w:t>
      </w:r>
      <w:r w:rsidR="00260278">
        <w:tab/>
        <w:t>kisia’an</w:t>
      </w:r>
      <w:r w:rsidR="00260278">
        <w:tab/>
        <w:t>ramuîu</w:t>
      </w:r>
      <w:r w:rsidR="00260278">
        <w:tab/>
        <w:t>anga</w:t>
      </w:r>
      <w:r w:rsidR="00260278">
        <w:tab/>
        <w:t>men</w:t>
      </w:r>
      <w:r w:rsidR="00260278">
        <w:tab/>
        <w:t>aravats</w:t>
      </w:r>
    </w:p>
    <w:p w14:paraId="0F30905C" w14:textId="77777777" w:rsidR="00800AD8" w:rsidRDefault="00800AD8" w:rsidP="00260278">
      <w:pPr>
        <w:pStyle w:val="InterlineGlossWithTrans"/>
        <w:tabs>
          <w:tab w:val="left" w:pos="533"/>
          <w:tab w:val="left" w:pos="1097"/>
          <w:tab w:val="left" w:pos="2171"/>
          <w:tab w:val="left" w:pos="3095"/>
          <w:tab w:val="left" w:pos="4034"/>
          <w:tab w:val="left" w:pos="5108"/>
          <w:tab w:val="left" w:pos="5957"/>
          <w:tab w:val="left" w:pos="6731"/>
          <w:tab w:val="left" w:pos="7820"/>
        </w:tabs>
      </w:pPr>
      <w:r>
        <w:tab/>
        <w:t>ka</w:t>
      </w:r>
      <w:r>
        <w:tab/>
        <w:t>vai-vaik</w:t>
      </w:r>
      <w:r>
        <w:tab/>
        <w:t>sun</w:t>
      </w:r>
      <w:r w:rsidR="00260278">
        <w:tab/>
        <w:t>i-tua</w:t>
      </w:r>
      <w:r w:rsidR="00260278">
        <w:tab/>
        <w:t>kisia-an</w:t>
      </w:r>
      <w:r w:rsidR="00260278">
        <w:tab/>
        <w:t>ramuîu</w:t>
      </w:r>
      <w:r w:rsidR="00260278">
        <w:tab/>
        <w:t>anga</w:t>
      </w:r>
      <w:r w:rsidR="00260278">
        <w:tab/>
        <w:t>amen</w:t>
      </w:r>
      <w:r w:rsidR="00260278">
        <w:tab/>
        <w:t>a-ravats</w:t>
      </w:r>
    </w:p>
    <w:p w14:paraId="551EC328" w14:textId="77777777" w:rsidR="00800AD8" w:rsidRDefault="00800AD8" w:rsidP="00260278">
      <w:pPr>
        <w:pStyle w:val="InterlineTransNoFree"/>
        <w:tabs>
          <w:tab w:val="left" w:pos="1097"/>
          <w:tab w:val="left" w:pos="2171"/>
          <w:tab w:val="left" w:pos="3095"/>
          <w:tab w:val="left" w:pos="4034"/>
          <w:tab w:val="left" w:pos="5108"/>
          <w:tab w:val="left" w:pos="5957"/>
          <w:tab w:val="left" w:pos="6731"/>
          <w:tab w:val="left" w:pos="7820"/>
        </w:tabs>
      </w:pPr>
      <w:r>
        <w:tab/>
        <w:t>after</w:t>
      </w:r>
      <w:r>
        <w:tab/>
      </w:r>
      <w:r>
        <w:rPr>
          <w:smallCaps/>
        </w:rPr>
        <w:t>red</w:t>
      </w:r>
      <w:r>
        <w:t>-leave</w:t>
      </w:r>
      <w:r>
        <w:tab/>
      </w:r>
      <w:r>
        <w:rPr>
          <w:smallCaps/>
        </w:rPr>
        <w:t>f.</w:t>
      </w:r>
      <w:r>
        <w:t>you(</w:t>
      </w:r>
      <w:r>
        <w:rPr>
          <w:smallCaps/>
        </w:rPr>
        <w:t>s</w:t>
      </w:r>
      <w:r>
        <w:t>)</w:t>
      </w:r>
      <w:r w:rsidR="00260278">
        <w:tab/>
      </w:r>
      <w:r w:rsidR="00260278">
        <w:rPr>
          <w:smallCaps/>
        </w:rPr>
        <w:t>loc</w:t>
      </w:r>
      <w:r w:rsidR="00260278">
        <w:t>-</w:t>
      </w:r>
      <w:r w:rsidR="00260278">
        <w:rPr>
          <w:smallCaps/>
        </w:rPr>
        <w:t>obl</w:t>
      </w:r>
      <w:r w:rsidR="00260278">
        <w:tab/>
        <w:t>train-</w:t>
      </w:r>
      <w:r w:rsidR="00260278">
        <w:rPr>
          <w:smallCaps/>
        </w:rPr>
        <w:t>nom</w:t>
      </w:r>
      <w:r w:rsidR="00260278">
        <w:tab/>
        <w:t>sad</w:t>
      </w:r>
      <w:r w:rsidR="00260278">
        <w:tab/>
        <w:t>indeed</w:t>
      </w:r>
      <w:r w:rsidR="00260278">
        <w:tab/>
      </w:r>
      <w:r w:rsidR="00260278">
        <w:rPr>
          <w:smallCaps/>
        </w:rPr>
        <w:t>f.</w:t>
      </w:r>
      <w:r w:rsidR="00260278">
        <w:t>we(</w:t>
      </w:r>
      <w:r w:rsidR="00260278">
        <w:rPr>
          <w:smallCaps/>
        </w:rPr>
        <w:t>exc</w:t>
      </w:r>
      <w:r w:rsidR="00260278">
        <w:t>)</w:t>
      </w:r>
      <w:r w:rsidR="00260278">
        <w:tab/>
      </w:r>
      <w:r w:rsidR="00260278">
        <w:rPr>
          <w:smallCaps/>
        </w:rPr>
        <w:t>c-</w:t>
      </w:r>
      <w:r w:rsidR="00260278">
        <w:t>true</w:t>
      </w:r>
    </w:p>
    <w:p w14:paraId="1831B60B" w14:textId="77777777" w:rsidR="00260278" w:rsidRDefault="00800AD8" w:rsidP="00260278">
      <w:pPr>
        <w:pStyle w:val="InterlineText"/>
        <w:tabs>
          <w:tab w:val="left" w:pos="533"/>
          <w:tab w:val="left" w:pos="1727"/>
          <w:tab w:val="left" w:pos="1991"/>
          <w:tab w:val="left" w:pos="2435"/>
        </w:tabs>
      </w:pPr>
      <w:r>
        <w:tab/>
        <w:t>tjanusun</w:t>
      </w:r>
      <w:r>
        <w:tab/>
        <w:t>a</w:t>
      </w:r>
      <w:r>
        <w:tab/>
        <w:t>ti</w:t>
      </w:r>
      <w:r w:rsidR="00260278">
        <w:tab/>
        <w:t>sinsi.</w:t>
      </w:r>
    </w:p>
    <w:p w14:paraId="462175AC" w14:textId="77777777" w:rsidR="00800AD8" w:rsidRDefault="00800AD8" w:rsidP="00260278">
      <w:pPr>
        <w:pStyle w:val="InterlineGlossWithTrans"/>
        <w:tabs>
          <w:tab w:val="left" w:pos="533"/>
          <w:tab w:val="left" w:pos="1727"/>
          <w:tab w:val="left" w:pos="1991"/>
          <w:tab w:val="left" w:pos="2435"/>
        </w:tabs>
      </w:pPr>
      <w:r>
        <w:tab/>
        <w:t>tjanu-sun</w:t>
      </w:r>
      <w:r>
        <w:tab/>
        <w:t>a</w:t>
      </w:r>
      <w:r>
        <w:tab/>
        <w:t>ti</w:t>
      </w:r>
      <w:r w:rsidR="00260278">
        <w:tab/>
        <w:t>sinsi</w:t>
      </w:r>
    </w:p>
    <w:p w14:paraId="0CAC31BC" w14:textId="77777777" w:rsidR="00800AD8" w:rsidRDefault="00800AD8" w:rsidP="00260278">
      <w:pPr>
        <w:pStyle w:val="InterlineTrans"/>
        <w:tabs>
          <w:tab w:val="left" w:pos="533"/>
          <w:tab w:val="left" w:pos="1727"/>
          <w:tab w:val="left" w:pos="1991"/>
          <w:tab w:val="left" w:pos="2435"/>
        </w:tabs>
      </w:pPr>
      <w:r>
        <w:tab/>
      </w:r>
      <w:r>
        <w:rPr>
          <w:smallCaps/>
        </w:rPr>
        <w:t>obl</w:t>
      </w:r>
      <w:r>
        <w:t>-you(</w:t>
      </w:r>
      <w:r>
        <w:rPr>
          <w:smallCaps/>
        </w:rPr>
        <w:t>s</w:t>
      </w:r>
      <w:r>
        <w:t>)</w:t>
      </w:r>
      <w:r>
        <w:rPr>
          <w:smallCaps/>
        </w:rPr>
        <w:tab/>
        <w:t>c</w:t>
      </w:r>
      <w:r>
        <w:rPr>
          <w:smallCaps/>
        </w:rPr>
        <w:tab/>
        <w:t>f.h</w:t>
      </w:r>
      <w:r w:rsidR="00260278">
        <w:tab/>
        <w:t>teacher</w:t>
      </w:r>
    </w:p>
    <w:p w14:paraId="44FCC280" w14:textId="77777777" w:rsidR="00800AD8" w:rsidRDefault="00800AD8" w:rsidP="00260278">
      <w:pPr>
        <w:pStyle w:val="InterlineFree"/>
      </w:pPr>
      <w:r>
        <w:t>When you left from the railway station we were very sad for you, teacher.</w:t>
      </w:r>
    </w:p>
    <w:p w14:paraId="2FBE9419" w14:textId="77777777" w:rsidR="00260278" w:rsidRDefault="00DC1AE0" w:rsidP="00260278">
      <w:pPr>
        <w:pStyle w:val="InterlineText"/>
        <w:tabs>
          <w:tab w:val="left" w:pos="533"/>
          <w:tab w:val="left" w:pos="1232"/>
          <w:tab w:val="left" w:pos="2891"/>
          <w:tab w:val="left" w:pos="3545"/>
          <w:tab w:val="left" w:pos="5489"/>
          <w:tab w:val="left" w:pos="6533"/>
          <w:tab w:val="left" w:pos="7037"/>
          <w:tab w:val="left" w:pos="7676"/>
        </w:tabs>
      </w:pPr>
      <w:r w:rsidRPr="003A1D48">
        <w:rPr>
          <w:rStyle w:val="InterlineTextNumChar"/>
        </w:rPr>
        <w:t>004</w:t>
      </w:r>
      <w:r w:rsidR="00800AD8">
        <w:tab/>
        <w:t>îa</w:t>
      </w:r>
      <w:r w:rsidR="00133DBC" w:rsidRPr="00133DBC">
        <w:rPr>
          <w:rFonts w:ascii="SILDoulos IPA93" w:hAnsi="SILDoulos IPA93"/>
        </w:rPr>
        <w:t></w:t>
      </w:r>
      <w:r w:rsidR="00800AD8">
        <w:t>ua</w:t>
      </w:r>
      <w:r w:rsidR="00800AD8">
        <w:tab/>
        <w:t>aitsu</w:t>
      </w:r>
      <w:r w:rsidR="00800AD8">
        <w:tab/>
        <w:t>nu</w:t>
      </w:r>
      <w:r w:rsidR="00260278">
        <w:tab/>
        <w:t>napasusu</w:t>
      </w:r>
      <w:r w:rsidR="00260278">
        <w:tab/>
        <w:t>itjen</w:t>
      </w:r>
      <w:r w:rsidR="00260278">
        <w:tab/>
        <w:t>tua</w:t>
      </w:r>
      <w:r w:rsidR="00260278">
        <w:tab/>
        <w:t>tulu</w:t>
      </w:r>
      <w:r w:rsidR="00260278">
        <w:tab/>
        <w:t>nimadju</w:t>
      </w:r>
    </w:p>
    <w:p w14:paraId="3D4456A1" w14:textId="77777777" w:rsidR="00800AD8" w:rsidRDefault="00800AD8" w:rsidP="00260278">
      <w:pPr>
        <w:pStyle w:val="InterlineGlossWithTrans"/>
        <w:tabs>
          <w:tab w:val="left" w:pos="533"/>
          <w:tab w:val="left" w:pos="1232"/>
          <w:tab w:val="left" w:pos="2891"/>
          <w:tab w:val="left" w:pos="3545"/>
          <w:tab w:val="left" w:pos="5489"/>
          <w:tab w:val="left" w:pos="6533"/>
          <w:tab w:val="left" w:pos="7037"/>
          <w:tab w:val="left" w:pos="7676"/>
        </w:tabs>
      </w:pPr>
      <w:r>
        <w:tab/>
        <w:t>îakua</w:t>
      </w:r>
      <w:r>
        <w:tab/>
        <w:t>aya-i-tsu</w:t>
      </w:r>
      <w:r>
        <w:tab/>
        <w:t>nu</w:t>
      </w:r>
      <w:r w:rsidR="00260278">
        <w:tab/>
        <w:t>na-pa-susu</w:t>
      </w:r>
      <w:r w:rsidR="00260278">
        <w:tab/>
        <w:t>itjen</w:t>
      </w:r>
      <w:r w:rsidR="00260278">
        <w:tab/>
        <w:t>tua</w:t>
      </w:r>
      <w:r w:rsidR="00260278">
        <w:tab/>
        <w:t>tulu</w:t>
      </w:r>
      <w:r w:rsidR="00260278">
        <w:tab/>
        <w:t>ni-madju</w:t>
      </w:r>
    </w:p>
    <w:p w14:paraId="01BC2646" w14:textId="77777777" w:rsidR="00800AD8" w:rsidRDefault="00800AD8" w:rsidP="00260278">
      <w:pPr>
        <w:pStyle w:val="InterlineTransNoFree"/>
        <w:tabs>
          <w:tab w:val="left" w:pos="1232"/>
          <w:tab w:val="left" w:pos="2891"/>
          <w:tab w:val="left" w:pos="3545"/>
          <w:tab w:val="left" w:pos="5489"/>
          <w:tab w:val="left" w:pos="6533"/>
          <w:tab w:val="left" w:pos="7037"/>
          <w:tab w:val="left" w:pos="7676"/>
        </w:tabs>
      </w:pPr>
      <w:r>
        <w:tab/>
        <w:t>but</w:t>
      </w:r>
      <w:r>
        <w:tab/>
        <w:t>be.thus-</w:t>
      </w:r>
      <w:r>
        <w:rPr>
          <w:smallCaps/>
        </w:rPr>
        <w:t>loc</w:t>
      </w:r>
      <w:r>
        <w:t>-this</w:t>
      </w:r>
      <w:r>
        <w:tab/>
        <w:t>when</w:t>
      </w:r>
      <w:r w:rsidR="00260278">
        <w:tab/>
      </w:r>
      <w:r w:rsidR="00260278">
        <w:rPr>
          <w:smallCaps/>
        </w:rPr>
        <w:t>past</w:t>
      </w:r>
      <w:r w:rsidR="00260278">
        <w:t>-cause-proceed</w:t>
      </w:r>
      <w:r w:rsidR="00260278">
        <w:tab/>
      </w:r>
      <w:r w:rsidR="00260278">
        <w:rPr>
          <w:smallCaps/>
        </w:rPr>
        <w:t>f.</w:t>
      </w:r>
      <w:r w:rsidR="00260278">
        <w:t>we(</w:t>
      </w:r>
      <w:r w:rsidR="00260278">
        <w:rPr>
          <w:smallCaps/>
        </w:rPr>
        <w:t>inc</w:t>
      </w:r>
      <w:r w:rsidR="00260278">
        <w:t>)</w:t>
      </w:r>
      <w:r w:rsidR="00260278">
        <w:tab/>
      </w:r>
      <w:r w:rsidR="00260278">
        <w:rPr>
          <w:smallCaps/>
        </w:rPr>
        <w:t>obl</w:t>
      </w:r>
      <w:r w:rsidR="00260278">
        <w:tab/>
        <w:t>teach</w:t>
      </w:r>
      <w:r w:rsidR="00260278">
        <w:tab/>
        <w:t>of-</w:t>
      </w:r>
      <w:r w:rsidR="00260278">
        <w:rPr>
          <w:smallCaps/>
        </w:rPr>
        <w:t>3rd.pers</w:t>
      </w:r>
    </w:p>
    <w:p w14:paraId="2A14FF5B" w14:textId="77777777" w:rsidR="00260278" w:rsidRDefault="00800AD8" w:rsidP="00097A87">
      <w:pPr>
        <w:pStyle w:val="InterlineText"/>
        <w:tabs>
          <w:tab w:val="left" w:pos="533"/>
          <w:tab w:val="left" w:pos="1037"/>
          <w:tab w:val="left" w:pos="3146"/>
          <w:tab w:val="left" w:pos="4430"/>
          <w:tab w:val="left" w:pos="4994"/>
          <w:tab w:val="left" w:pos="5978"/>
          <w:tab w:val="left" w:pos="6482"/>
          <w:tab w:val="left" w:pos="7511"/>
        </w:tabs>
      </w:pPr>
      <w:r>
        <w:tab/>
        <w:t>tua</w:t>
      </w:r>
      <w:r>
        <w:tab/>
        <w:t>pazazekazekatj</w:t>
      </w:r>
      <w:r w:rsidR="00260278">
        <w:tab/>
        <w:t>nimadju</w:t>
      </w:r>
      <w:r w:rsidR="00260278">
        <w:tab/>
      </w:r>
      <w:r w:rsidR="00133DBC" w:rsidRPr="00133DBC">
        <w:rPr>
          <w:rFonts w:ascii="SILDoulos IPA93" w:hAnsi="SILDoulos IPA93"/>
        </w:rPr>
        <w:t></w:t>
      </w:r>
      <w:r w:rsidR="00260278">
        <w:t>a</w:t>
      </w:r>
      <w:r w:rsidR="00260278">
        <w:tab/>
        <w:t>imaza</w:t>
      </w:r>
      <w:r w:rsidR="00260278">
        <w:tab/>
        <w:t>i</w:t>
      </w:r>
      <w:r w:rsidR="00260278">
        <w:tab/>
        <w:t>Tayuang,</w:t>
      </w:r>
      <w:r w:rsidR="00260278">
        <w:tab/>
        <w:t>ki</w:t>
      </w:r>
    </w:p>
    <w:p w14:paraId="02951B2F" w14:textId="77777777" w:rsidR="00800AD8" w:rsidRDefault="00800AD8" w:rsidP="00097A87">
      <w:pPr>
        <w:pStyle w:val="InterlineGlossWithTrans"/>
        <w:tabs>
          <w:tab w:val="left" w:pos="533"/>
          <w:tab w:val="left" w:pos="1037"/>
          <w:tab w:val="left" w:pos="3146"/>
          <w:tab w:val="left" w:pos="4430"/>
          <w:tab w:val="left" w:pos="4994"/>
          <w:tab w:val="left" w:pos="5978"/>
          <w:tab w:val="left" w:pos="6482"/>
          <w:tab w:val="left" w:pos="7511"/>
        </w:tabs>
      </w:pPr>
      <w:r>
        <w:tab/>
        <w:t>tua</w:t>
      </w:r>
      <w:r>
        <w:tab/>
        <w:t>pa-za-zeka-zekatj</w:t>
      </w:r>
      <w:r w:rsidR="00260278">
        <w:tab/>
        <w:t>ni-madju</w:t>
      </w:r>
      <w:r w:rsidR="00260278">
        <w:tab/>
        <w:t>ka</w:t>
      </w:r>
      <w:r w:rsidR="00260278">
        <w:tab/>
        <w:t>i-maza</w:t>
      </w:r>
      <w:r w:rsidR="00260278">
        <w:tab/>
        <w:t>i</w:t>
      </w:r>
      <w:r w:rsidR="00260278">
        <w:tab/>
        <w:t>Tayuang</w:t>
      </w:r>
      <w:r w:rsidR="00260278">
        <w:tab/>
        <w:t>ki</w:t>
      </w:r>
    </w:p>
    <w:p w14:paraId="2D408B61" w14:textId="77777777" w:rsidR="00800AD8" w:rsidRDefault="00800AD8" w:rsidP="00097A87">
      <w:pPr>
        <w:pStyle w:val="InterlineTransNoFree"/>
        <w:tabs>
          <w:tab w:val="left" w:pos="1037"/>
          <w:tab w:val="left" w:pos="3146"/>
          <w:tab w:val="left" w:pos="4430"/>
          <w:tab w:val="left" w:pos="4994"/>
          <w:tab w:val="left" w:pos="5978"/>
          <w:tab w:val="left" w:pos="6482"/>
          <w:tab w:val="left" w:pos="7511"/>
        </w:tabs>
      </w:pPr>
      <w:r>
        <w:tab/>
      </w:r>
      <w:r>
        <w:rPr>
          <w:smallCaps/>
        </w:rPr>
        <w:t>obl</w:t>
      </w:r>
      <w:r>
        <w:tab/>
        <w:t>cause-</w:t>
      </w:r>
      <w:r>
        <w:rPr>
          <w:smallCaps/>
        </w:rPr>
        <w:t>red</w:t>
      </w:r>
      <w:r>
        <w:t>-</w:t>
      </w:r>
      <w:r>
        <w:rPr>
          <w:smallCaps/>
        </w:rPr>
        <w:t>red</w:t>
      </w:r>
      <w:r>
        <w:t>-share</w:t>
      </w:r>
      <w:r w:rsidR="00260278">
        <w:tab/>
        <w:t>of-</w:t>
      </w:r>
      <w:r w:rsidR="00260278">
        <w:rPr>
          <w:smallCaps/>
        </w:rPr>
        <w:t>3rd.pers</w:t>
      </w:r>
      <w:r w:rsidR="00260278">
        <w:tab/>
        <w:t>after</w:t>
      </w:r>
      <w:r w:rsidR="00260278">
        <w:tab/>
      </w:r>
      <w:r w:rsidR="00260278">
        <w:rPr>
          <w:smallCaps/>
        </w:rPr>
        <w:t>loc</w:t>
      </w:r>
      <w:r w:rsidR="00260278">
        <w:t>-here</w:t>
      </w:r>
      <w:r w:rsidR="00260278">
        <w:tab/>
      </w:r>
      <w:r w:rsidR="00260278">
        <w:rPr>
          <w:smallCaps/>
        </w:rPr>
        <w:t>loc</w:t>
      </w:r>
      <w:r w:rsidR="00260278">
        <w:tab/>
        <w:t>Taiwan</w:t>
      </w:r>
      <w:r w:rsidR="00260278">
        <w:tab/>
        <w:t>will</w:t>
      </w:r>
    </w:p>
    <w:p w14:paraId="202FCFA6" w14:textId="77777777" w:rsidR="00097A87" w:rsidRDefault="00097A87" w:rsidP="00097A87">
      <w:pPr>
        <w:pStyle w:val="InterlineText"/>
        <w:tabs>
          <w:tab w:val="left" w:pos="533"/>
          <w:tab w:val="left" w:pos="1577"/>
          <w:tab w:val="left" w:pos="1841"/>
          <w:tab w:val="left" w:pos="3950"/>
          <w:tab w:val="left" w:pos="4724"/>
          <w:tab w:val="left" w:pos="5378"/>
          <w:tab w:val="left" w:pos="6407"/>
          <w:tab w:val="left" w:pos="7181"/>
        </w:tabs>
      </w:pPr>
      <w:r>
        <w:tab/>
        <w:t>tjen</w:t>
      </w:r>
      <w:r w:rsidR="00800AD8">
        <w:tab/>
        <w:t>a</w:t>
      </w:r>
      <w:r w:rsidR="00800AD8">
        <w:tab/>
        <w:t>nametsevutsevung</w:t>
      </w:r>
      <w:r>
        <w:tab/>
        <w:t>anga</w:t>
      </w:r>
      <w:r>
        <w:tab/>
        <w:t>nu</w:t>
      </w:r>
      <w:r>
        <w:tab/>
        <w:t>tsuay</w:t>
      </w:r>
      <w:r>
        <w:tab/>
        <w:t>anga</w:t>
      </w:r>
      <w:r>
        <w:tab/>
        <w:t>nu</w:t>
      </w:r>
    </w:p>
    <w:p w14:paraId="653DE1C1" w14:textId="77777777" w:rsidR="00800AD8" w:rsidRDefault="00097A87" w:rsidP="00097A87">
      <w:pPr>
        <w:pStyle w:val="InterlineGlossWithTrans"/>
        <w:tabs>
          <w:tab w:val="left" w:pos="533"/>
          <w:tab w:val="left" w:pos="1577"/>
          <w:tab w:val="left" w:pos="1841"/>
          <w:tab w:val="left" w:pos="3950"/>
          <w:tab w:val="left" w:pos="4724"/>
          <w:tab w:val="left" w:pos="5378"/>
          <w:tab w:val="left" w:pos="6407"/>
          <w:tab w:val="left" w:pos="7181"/>
        </w:tabs>
      </w:pPr>
      <w:r>
        <w:tab/>
        <w:t>tjen</w:t>
      </w:r>
      <w:r w:rsidR="00800AD8">
        <w:tab/>
        <w:t>a</w:t>
      </w:r>
      <w:r w:rsidR="00800AD8">
        <w:tab/>
        <w:t>na-me-tsevu-tsevung</w:t>
      </w:r>
      <w:r>
        <w:tab/>
        <w:t>anga</w:t>
      </w:r>
      <w:r>
        <w:tab/>
        <w:t>nu</w:t>
      </w:r>
      <w:r>
        <w:tab/>
        <w:t>tsuay</w:t>
      </w:r>
      <w:r>
        <w:tab/>
        <w:t>anga</w:t>
      </w:r>
      <w:r>
        <w:tab/>
        <w:t>nu</w:t>
      </w:r>
    </w:p>
    <w:p w14:paraId="120A89C6" w14:textId="77777777" w:rsidR="00800AD8" w:rsidRDefault="00097A87" w:rsidP="00097A87">
      <w:pPr>
        <w:pStyle w:val="InterlineTransNoFree"/>
        <w:tabs>
          <w:tab w:val="left" w:pos="1577"/>
          <w:tab w:val="left" w:pos="1841"/>
          <w:tab w:val="left" w:pos="3950"/>
          <w:tab w:val="left" w:pos="4724"/>
          <w:tab w:val="left" w:pos="5378"/>
          <w:tab w:val="left" w:pos="6407"/>
          <w:tab w:val="left" w:pos="7181"/>
        </w:tabs>
      </w:pPr>
      <w:r>
        <w:tab/>
      </w:r>
      <w:r>
        <w:rPr>
          <w:smallCaps/>
        </w:rPr>
        <w:t>f.</w:t>
      </w:r>
      <w:r>
        <w:t>we(</w:t>
      </w:r>
      <w:r>
        <w:rPr>
          <w:smallCaps/>
        </w:rPr>
        <w:t>inc</w:t>
      </w:r>
      <w:r>
        <w:t>)</w:t>
      </w:r>
      <w:r w:rsidR="00800AD8">
        <w:rPr>
          <w:smallCaps/>
        </w:rPr>
        <w:tab/>
        <w:t>c</w:t>
      </w:r>
      <w:r w:rsidR="00800AD8">
        <w:rPr>
          <w:smallCaps/>
        </w:rPr>
        <w:tab/>
        <w:t>past</w:t>
      </w:r>
      <w:r w:rsidR="00800AD8">
        <w:t>-</w:t>
      </w:r>
      <w:r w:rsidR="00800AD8">
        <w:rPr>
          <w:smallCaps/>
        </w:rPr>
        <w:t>af</w:t>
      </w:r>
      <w:r w:rsidR="00800AD8">
        <w:t>-</w:t>
      </w:r>
      <w:r w:rsidR="00800AD8">
        <w:rPr>
          <w:smallCaps/>
        </w:rPr>
        <w:t>red</w:t>
      </w:r>
      <w:r w:rsidR="00800AD8">
        <w:t>-meet</w:t>
      </w:r>
      <w:r>
        <w:tab/>
        <w:t>indeed</w:t>
      </w:r>
      <w:r>
        <w:tab/>
        <w:t>when</w:t>
      </w:r>
      <w:r>
        <w:tab/>
        <w:t>long.time</w:t>
      </w:r>
      <w:r>
        <w:tab/>
        <w:t>indeed</w:t>
      </w:r>
      <w:r>
        <w:tab/>
        <w:t>when</w:t>
      </w:r>
    </w:p>
    <w:p w14:paraId="3954308B" w14:textId="77777777" w:rsidR="00097A87" w:rsidRDefault="00800AD8" w:rsidP="00097A87">
      <w:pPr>
        <w:pStyle w:val="InterlineText"/>
        <w:tabs>
          <w:tab w:val="left" w:pos="533"/>
          <w:tab w:val="left" w:pos="2312"/>
          <w:tab w:val="left" w:pos="3086"/>
          <w:tab w:val="left" w:pos="4025"/>
          <w:tab w:val="left" w:pos="5609"/>
          <w:tab w:val="left" w:pos="5873"/>
          <w:tab w:val="left" w:pos="6782"/>
          <w:tab w:val="left" w:pos="7676"/>
        </w:tabs>
      </w:pPr>
      <w:r>
        <w:tab/>
        <w:t>tjaiviliî</w:t>
      </w:r>
      <w:r>
        <w:tab/>
        <w:t>anga</w:t>
      </w:r>
      <w:r>
        <w:tab/>
        <w:t>itua</w:t>
      </w:r>
      <w:r w:rsidR="00097A87">
        <w:tab/>
        <w:t>naqemati</w:t>
      </w:r>
      <w:r w:rsidR="00097A87">
        <w:tab/>
        <w:t>a</w:t>
      </w:r>
      <w:r w:rsidR="00097A87">
        <w:tab/>
        <w:t>Tsemas,</w:t>
      </w:r>
      <w:r w:rsidR="00097A87">
        <w:tab/>
        <w:t>ayaya</w:t>
      </w:r>
      <w:r w:rsidR="00097A87">
        <w:tab/>
        <w:t>men</w:t>
      </w:r>
    </w:p>
    <w:p w14:paraId="6DD72680" w14:textId="77777777" w:rsidR="00800AD8" w:rsidRDefault="00800AD8" w:rsidP="00097A87">
      <w:pPr>
        <w:pStyle w:val="InterlineGlossWithTrans"/>
        <w:tabs>
          <w:tab w:val="left" w:pos="533"/>
          <w:tab w:val="left" w:pos="2312"/>
          <w:tab w:val="left" w:pos="3086"/>
          <w:tab w:val="left" w:pos="4025"/>
          <w:tab w:val="left" w:pos="5609"/>
          <w:tab w:val="left" w:pos="5873"/>
          <w:tab w:val="left" w:pos="6782"/>
          <w:tab w:val="left" w:pos="7676"/>
        </w:tabs>
      </w:pPr>
      <w:r>
        <w:tab/>
        <w:t>tja-i-viliî</w:t>
      </w:r>
      <w:r>
        <w:tab/>
        <w:t>anga</w:t>
      </w:r>
      <w:r>
        <w:tab/>
        <w:t>i-tua</w:t>
      </w:r>
      <w:r w:rsidR="00097A87">
        <w:tab/>
        <w:t>na-em=qati</w:t>
      </w:r>
      <w:r w:rsidR="00097A87">
        <w:tab/>
        <w:t>a</w:t>
      </w:r>
      <w:r w:rsidR="00097A87">
        <w:tab/>
        <w:t>Tsemas</w:t>
      </w:r>
      <w:r w:rsidR="00097A87">
        <w:tab/>
        <w:t>ay-aya</w:t>
      </w:r>
      <w:r w:rsidR="00097A87">
        <w:tab/>
        <w:t>amen</w:t>
      </w:r>
    </w:p>
    <w:p w14:paraId="71ECECD1" w14:textId="77777777" w:rsidR="00800AD8" w:rsidRDefault="00800AD8" w:rsidP="00097A87">
      <w:pPr>
        <w:pStyle w:val="InterlineTransNoFree"/>
        <w:tabs>
          <w:tab w:val="left" w:pos="2312"/>
          <w:tab w:val="left" w:pos="3086"/>
          <w:tab w:val="left" w:pos="4025"/>
          <w:tab w:val="left" w:pos="5609"/>
          <w:tab w:val="left" w:pos="5873"/>
          <w:tab w:val="left" w:pos="6782"/>
          <w:tab w:val="left" w:pos="7676"/>
        </w:tabs>
      </w:pPr>
      <w:r>
        <w:tab/>
        <w:t>more-</w:t>
      </w:r>
      <w:r>
        <w:rPr>
          <w:smallCaps/>
        </w:rPr>
        <w:t>loc</w:t>
      </w:r>
      <w:r>
        <w:t>-behind</w:t>
      </w:r>
      <w:r>
        <w:tab/>
        <w:t>indeed</w:t>
      </w:r>
      <w:r>
        <w:tab/>
      </w:r>
      <w:r>
        <w:rPr>
          <w:smallCaps/>
        </w:rPr>
        <w:t>loc</w:t>
      </w:r>
      <w:r>
        <w:t>-</w:t>
      </w:r>
      <w:r>
        <w:rPr>
          <w:smallCaps/>
        </w:rPr>
        <w:t>obl</w:t>
      </w:r>
      <w:r w:rsidR="00097A87">
        <w:tab/>
      </w:r>
      <w:r w:rsidR="00097A87">
        <w:rPr>
          <w:smallCaps/>
        </w:rPr>
        <w:t>past</w:t>
      </w:r>
      <w:r w:rsidR="00097A87">
        <w:t>-</w:t>
      </w:r>
      <w:r w:rsidR="00097A87">
        <w:rPr>
          <w:smallCaps/>
        </w:rPr>
        <w:t>af</w:t>
      </w:r>
      <w:r w:rsidR="00097A87">
        <w:t>=create</w:t>
      </w:r>
      <w:r w:rsidR="00097A87">
        <w:rPr>
          <w:smallCaps/>
        </w:rPr>
        <w:tab/>
        <w:t>c</w:t>
      </w:r>
      <w:r w:rsidR="00097A87">
        <w:rPr>
          <w:smallCaps/>
        </w:rPr>
        <w:tab/>
      </w:r>
      <w:r w:rsidR="00097A87">
        <w:t>God</w:t>
      </w:r>
      <w:r w:rsidR="00097A87">
        <w:tab/>
      </w:r>
      <w:r w:rsidR="00097A87">
        <w:rPr>
          <w:smallCaps/>
        </w:rPr>
        <w:t>red</w:t>
      </w:r>
      <w:r w:rsidR="00097A87">
        <w:t>-say</w:t>
      </w:r>
      <w:r w:rsidR="00097A87">
        <w:tab/>
      </w:r>
      <w:r w:rsidR="00097A87">
        <w:rPr>
          <w:smallCaps/>
        </w:rPr>
        <w:t>f.</w:t>
      </w:r>
      <w:r w:rsidR="00097A87">
        <w:t>we(</w:t>
      </w:r>
      <w:r w:rsidR="00097A87">
        <w:rPr>
          <w:smallCaps/>
        </w:rPr>
        <w:t>exc</w:t>
      </w:r>
      <w:r w:rsidR="00097A87">
        <w:t>)</w:t>
      </w:r>
    </w:p>
    <w:p w14:paraId="2945F28E" w14:textId="77777777" w:rsidR="00800AD8" w:rsidRDefault="00800AD8" w:rsidP="00097A87">
      <w:pPr>
        <w:pStyle w:val="InterlineText"/>
        <w:tabs>
          <w:tab w:val="left" w:pos="533"/>
          <w:tab w:val="left" w:pos="797"/>
        </w:tabs>
      </w:pPr>
      <w:r>
        <w:tab/>
        <w:t>a</w:t>
      </w:r>
      <w:r>
        <w:tab/>
        <w:t>masalusalu.</w:t>
      </w:r>
    </w:p>
    <w:p w14:paraId="7B770953" w14:textId="77777777" w:rsidR="00800AD8" w:rsidRDefault="00800AD8" w:rsidP="00097A87">
      <w:pPr>
        <w:pStyle w:val="InterlineGlossWithTrans"/>
        <w:tabs>
          <w:tab w:val="left" w:pos="533"/>
          <w:tab w:val="left" w:pos="797"/>
        </w:tabs>
      </w:pPr>
      <w:r>
        <w:tab/>
        <w:t>a</w:t>
      </w:r>
      <w:r>
        <w:tab/>
        <w:t>ma-salu-salu</w:t>
      </w:r>
    </w:p>
    <w:p w14:paraId="20ADA9E5" w14:textId="77777777" w:rsidR="00800AD8" w:rsidRDefault="00800AD8" w:rsidP="00097A87">
      <w:pPr>
        <w:pStyle w:val="InterlineTrans"/>
        <w:tabs>
          <w:tab w:val="left" w:pos="533"/>
          <w:tab w:val="left" w:pos="797"/>
        </w:tabs>
      </w:pPr>
      <w:r>
        <w:rPr>
          <w:smallCaps/>
        </w:rPr>
        <w:tab/>
        <w:t>c</w:t>
      </w:r>
      <w:r>
        <w:rPr>
          <w:smallCaps/>
        </w:rPr>
        <w:tab/>
        <w:t>stat</w:t>
      </w:r>
      <w:r>
        <w:t>-</w:t>
      </w:r>
      <w:r>
        <w:rPr>
          <w:smallCaps/>
        </w:rPr>
        <w:t>red</w:t>
      </w:r>
      <w:r>
        <w:t>-believe</w:t>
      </w:r>
    </w:p>
    <w:p w14:paraId="415B69AB" w14:textId="77777777" w:rsidR="00800AD8" w:rsidRDefault="00800AD8">
      <w:pPr>
        <w:pStyle w:val="InterlineFree"/>
      </w:pPr>
      <w:r>
        <w:t>But we were convinced that if we all fulfil his teaching and his commands while he was in Taiwan, we will meet later on in the future in the place of the creator God.</w:t>
      </w:r>
    </w:p>
    <w:p w14:paraId="6AF196CA" w14:textId="77777777" w:rsidR="00097A87" w:rsidRDefault="00DC1AE0" w:rsidP="00097A87">
      <w:pPr>
        <w:pStyle w:val="InterlineText"/>
        <w:tabs>
          <w:tab w:val="left" w:pos="533"/>
          <w:tab w:val="left" w:pos="1067"/>
          <w:tab w:val="left" w:pos="1571"/>
          <w:tab w:val="left" w:pos="2390"/>
          <w:tab w:val="left" w:pos="2954"/>
          <w:tab w:val="left" w:pos="3458"/>
          <w:tab w:val="left" w:pos="4607"/>
          <w:tab w:val="left" w:pos="5531"/>
          <w:tab w:val="left" w:pos="6035"/>
          <w:tab w:val="left" w:pos="6899"/>
          <w:tab w:val="left" w:pos="7388"/>
          <w:tab w:val="left" w:pos="8312"/>
        </w:tabs>
      </w:pPr>
      <w:r w:rsidRPr="003A1D48">
        <w:rPr>
          <w:rStyle w:val="InterlineTextNumChar"/>
        </w:rPr>
        <w:t>005</w:t>
      </w:r>
      <w:r w:rsidR="00800AD8">
        <w:tab/>
        <w:t>pai</w:t>
      </w:r>
      <w:r w:rsidR="00800AD8">
        <w:tab/>
        <w:t>uta,</w:t>
      </w:r>
      <w:r w:rsidR="00800AD8">
        <w:tab/>
        <w:t>sinsi,</w:t>
      </w:r>
      <w:r w:rsidR="00800AD8">
        <w:tab/>
        <w:t>ka</w:t>
      </w:r>
      <w:r w:rsidR="00800AD8">
        <w:tab/>
        <w:t>i</w:t>
      </w:r>
      <w:r w:rsidR="00800AD8">
        <w:tab/>
        <w:t>vavaw</w:t>
      </w:r>
      <w:r w:rsidR="00097A87">
        <w:tab/>
        <w:t>sun</w:t>
      </w:r>
      <w:r w:rsidR="00097A87">
        <w:tab/>
        <w:t>tua</w:t>
      </w:r>
      <w:r w:rsidR="00097A87">
        <w:tab/>
        <w:t>varukur</w:t>
      </w:r>
      <w:r w:rsidR="00097A87">
        <w:tab/>
        <w:t>ki</w:t>
      </w:r>
      <w:r w:rsidR="00097A87">
        <w:tab/>
        <w:t>sun</w:t>
      </w:r>
      <w:r w:rsidR="00097A87">
        <w:tab/>
        <w:t>a</w:t>
      </w:r>
    </w:p>
    <w:p w14:paraId="5132C323" w14:textId="77777777" w:rsidR="00800AD8" w:rsidRDefault="00800AD8" w:rsidP="00097A87">
      <w:pPr>
        <w:pStyle w:val="InterlineGlossWithTrans"/>
        <w:tabs>
          <w:tab w:val="left" w:pos="533"/>
          <w:tab w:val="left" w:pos="1067"/>
          <w:tab w:val="left" w:pos="1571"/>
          <w:tab w:val="left" w:pos="2390"/>
          <w:tab w:val="left" w:pos="2954"/>
          <w:tab w:val="left" w:pos="3458"/>
          <w:tab w:val="left" w:pos="4607"/>
          <w:tab w:val="left" w:pos="5531"/>
          <w:tab w:val="left" w:pos="6035"/>
          <w:tab w:val="left" w:pos="6899"/>
          <w:tab w:val="left" w:pos="7388"/>
          <w:tab w:val="left" w:pos="8312"/>
        </w:tabs>
      </w:pPr>
      <w:r>
        <w:tab/>
        <w:t>pai</w:t>
      </w:r>
      <w:r>
        <w:tab/>
        <w:t>uta</w:t>
      </w:r>
      <w:r>
        <w:tab/>
        <w:t>sinsi</w:t>
      </w:r>
      <w:r>
        <w:tab/>
        <w:t>ka</w:t>
      </w:r>
      <w:r>
        <w:tab/>
        <w:t>i</w:t>
      </w:r>
      <w:r>
        <w:tab/>
        <w:t>va-vaw</w:t>
      </w:r>
      <w:r w:rsidR="00097A87">
        <w:tab/>
        <w:t>sun</w:t>
      </w:r>
      <w:r w:rsidR="00097A87">
        <w:tab/>
        <w:t>tua</w:t>
      </w:r>
      <w:r w:rsidR="00097A87">
        <w:tab/>
        <w:t>varukur</w:t>
      </w:r>
      <w:r w:rsidR="00097A87">
        <w:tab/>
        <w:t>ki</w:t>
      </w:r>
      <w:r w:rsidR="00097A87">
        <w:tab/>
        <w:t>sun</w:t>
      </w:r>
      <w:r w:rsidR="00097A87">
        <w:tab/>
        <w:t>a</w:t>
      </w:r>
    </w:p>
    <w:p w14:paraId="2374E404" w14:textId="77777777" w:rsidR="00800AD8" w:rsidRDefault="00800AD8" w:rsidP="00097A87">
      <w:pPr>
        <w:pStyle w:val="InterlineTransNoFree"/>
        <w:tabs>
          <w:tab w:val="left" w:pos="1067"/>
          <w:tab w:val="left" w:pos="1571"/>
          <w:tab w:val="left" w:pos="2390"/>
          <w:tab w:val="left" w:pos="2954"/>
          <w:tab w:val="left" w:pos="3458"/>
          <w:tab w:val="left" w:pos="4607"/>
          <w:tab w:val="left" w:pos="5531"/>
          <w:tab w:val="left" w:pos="6035"/>
          <w:tab w:val="left" w:pos="6899"/>
          <w:tab w:val="left" w:pos="7388"/>
          <w:tab w:val="left" w:pos="8312"/>
        </w:tabs>
      </w:pPr>
      <w:r>
        <w:tab/>
        <w:t>well</w:t>
      </w:r>
      <w:r>
        <w:tab/>
        <w:t>also</w:t>
      </w:r>
      <w:r>
        <w:tab/>
        <w:t>teacher</w:t>
      </w:r>
      <w:r>
        <w:tab/>
        <w:t>after</w:t>
      </w:r>
      <w:r>
        <w:tab/>
      </w:r>
      <w:r>
        <w:rPr>
          <w:smallCaps/>
        </w:rPr>
        <w:t>loc</w:t>
      </w:r>
      <w:r>
        <w:tab/>
      </w:r>
      <w:r>
        <w:rPr>
          <w:smallCaps/>
        </w:rPr>
        <w:t>red</w:t>
      </w:r>
      <w:r>
        <w:t>-above</w:t>
      </w:r>
      <w:r w:rsidR="00097A87">
        <w:tab/>
      </w:r>
      <w:r w:rsidR="00097A87">
        <w:rPr>
          <w:smallCaps/>
        </w:rPr>
        <w:t>f.</w:t>
      </w:r>
      <w:r w:rsidR="00097A87">
        <w:t>you(</w:t>
      </w:r>
      <w:r w:rsidR="00097A87">
        <w:rPr>
          <w:smallCaps/>
        </w:rPr>
        <w:t>s</w:t>
      </w:r>
      <w:r w:rsidR="00097A87">
        <w:t>)</w:t>
      </w:r>
      <w:r w:rsidR="00097A87">
        <w:tab/>
      </w:r>
      <w:r w:rsidR="00097A87">
        <w:rPr>
          <w:smallCaps/>
        </w:rPr>
        <w:t>obl</w:t>
      </w:r>
      <w:r w:rsidR="00097A87">
        <w:tab/>
        <w:t>ship</w:t>
      </w:r>
      <w:r w:rsidR="00097A87">
        <w:tab/>
        <w:t>will</w:t>
      </w:r>
      <w:r w:rsidR="00097A87">
        <w:tab/>
      </w:r>
      <w:r w:rsidR="00097A87">
        <w:rPr>
          <w:smallCaps/>
        </w:rPr>
        <w:t>f.</w:t>
      </w:r>
      <w:r w:rsidR="00097A87">
        <w:t>you(</w:t>
      </w:r>
      <w:r w:rsidR="00097A87">
        <w:rPr>
          <w:smallCaps/>
        </w:rPr>
        <w:t>s</w:t>
      </w:r>
      <w:r w:rsidR="00097A87">
        <w:t>)</w:t>
      </w:r>
      <w:r w:rsidR="00097A87">
        <w:rPr>
          <w:smallCaps/>
        </w:rPr>
        <w:tab/>
        <w:t>c</w:t>
      </w:r>
    </w:p>
    <w:p w14:paraId="565C402C" w14:textId="77777777" w:rsidR="00097A87" w:rsidRDefault="00800AD8" w:rsidP="00FF6354">
      <w:pPr>
        <w:pStyle w:val="InterlineText"/>
        <w:tabs>
          <w:tab w:val="left" w:pos="533"/>
          <w:tab w:val="left" w:pos="2312"/>
          <w:tab w:val="left" w:pos="2801"/>
          <w:tab w:val="left" w:pos="3725"/>
          <w:tab w:val="left" w:pos="3989"/>
          <w:tab w:val="left" w:pos="6143"/>
          <w:tab w:val="left" w:pos="7502"/>
          <w:tab w:val="left" w:pos="8276"/>
        </w:tabs>
      </w:pPr>
      <w:r>
        <w:tab/>
        <w:t>nakemuda,</w:t>
      </w:r>
      <w:r>
        <w:tab/>
        <w:t>ki</w:t>
      </w:r>
      <w:r>
        <w:tab/>
        <w:t>sun</w:t>
      </w:r>
      <w:r w:rsidR="00097A87">
        <w:tab/>
        <w:t>a</w:t>
      </w:r>
      <w:r w:rsidR="00097A87">
        <w:tab/>
        <w:t>nasevalisakedan</w:t>
      </w:r>
      <w:r w:rsidR="00097A87">
        <w:tab/>
        <w:t>tjanuamen</w:t>
      </w:r>
      <w:r w:rsidR="00097A87">
        <w:tab/>
        <w:t>anga</w:t>
      </w:r>
      <w:r w:rsidR="00097A87">
        <w:tab/>
        <w:t>uta,</w:t>
      </w:r>
    </w:p>
    <w:p w14:paraId="2C16C635" w14:textId="77777777" w:rsidR="00800AD8" w:rsidRDefault="00800AD8" w:rsidP="00FF6354">
      <w:pPr>
        <w:pStyle w:val="InterlineGlossWithTrans"/>
        <w:tabs>
          <w:tab w:val="left" w:pos="533"/>
          <w:tab w:val="left" w:pos="2312"/>
          <w:tab w:val="left" w:pos="2801"/>
          <w:tab w:val="left" w:pos="3725"/>
          <w:tab w:val="left" w:pos="3989"/>
          <w:tab w:val="left" w:pos="6143"/>
          <w:tab w:val="left" w:pos="7502"/>
          <w:tab w:val="left" w:pos="8276"/>
        </w:tabs>
      </w:pPr>
      <w:r>
        <w:tab/>
        <w:t>na-em=kuda</w:t>
      </w:r>
      <w:r>
        <w:tab/>
        <w:t>ki</w:t>
      </w:r>
      <w:r>
        <w:tab/>
        <w:t>sun</w:t>
      </w:r>
      <w:r w:rsidR="00097A87">
        <w:tab/>
        <w:t>a</w:t>
      </w:r>
      <w:r w:rsidR="00097A87">
        <w:tab/>
        <w:t>na-se-valisaked-an</w:t>
      </w:r>
      <w:r w:rsidR="00097A87">
        <w:tab/>
        <w:t>tjanu-amen</w:t>
      </w:r>
      <w:r w:rsidR="00097A87">
        <w:tab/>
        <w:t>anga</w:t>
      </w:r>
      <w:r w:rsidR="00097A87">
        <w:tab/>
        <w:t>uta</w:t>
      </w:r>
    </w:p>
    <w:p w14:paraId="00BE9A27" w14:textId="77777777" w:rsidR="00800AD8" w:rsidRDefault="00800AD8" w:rsidP="00FF6354">
      <w:pPr>
        <w:pStyle w:val="InterlineTransNoFree"/>
        <w:tabs>
          <w:tab w:val="left" w:pos="2312"/>
          <w:tab w:val="left" w:pos="2801"/>
          <w:tab w:val="left" w:pos="3725"/>
          <w:tab w:val="left" w:pos="3989"/>
          <w:tab w:val="left" w:pos="6143"/>
          <w:tab w:val="left" w:pos="7502"/>
          <w:tab w:val="left" w:pos="8276"/>
        </w:tabs>
      </w:pPr>
      <w:r>
        <w:rPr>
          <w:smallCaps/>
        </w:rPr>
        <w:tab/>
        <w:t>past</w:t>
      </w:r>
      <w:r>
        <w:t>-</w:t>
      </w:r>
      <w:r>
        <w:rPr>
          <w:smallCaps/>
        </w:rPr>
        <w:t>af</w:t>
      </w:r>
      <w:r>
        <w:t>=do.what</w:t>
      </w:r>
      <w:r>
        <w:tab/>
        <w:t>will</w:t>
      </w:r>
      <w:r>
        <w:tab/>
      </w:r>
      <w:r>
        <w:rPr>
          <w:smallCaps/>
        </w:rPr>
        <w:t>f.</w:t>
      </w:r>
      <w:r>
        <w:t>you(</w:t>
      </w:r>
      <w:r>
        <w:rPr>
          <w:smallCaps/>
        </w:rPr>
        <w:t>s</w:t>
      </w:r>
      <w:r>
        <w:t>)</w:t>
      </w:r>
      <w:r w:rsidR="00097A87">
        <w:tab/>
      </w:r>
      <w:r w:rsidR="00097A87">
        <w:rPr>
          <w:smallCaps/>
        </w:rPr>
        <w:t>c</w:t>
      </w:r>
      <w:r w:rsidR="00097A87">
        <w:tab/>
      </w:r>
      <w:r w:rsidR="00FF6354" w:rsidRPr="00FF6354">
        <w:rPr>
          <w:smallCaps/>
        </w:rPr>
        <w:t>past</w:t>
      </w:r>
      <w:r w:rsidR="00097A87">
        <w:t>-</w:t>
      </w:r>
      <w:r w:rsidR="00FF6354" w:rsidRPr="00FF6354">
        <w:rPr>
          <w:smallCaps/>
        </w:rPr>
        <w:t>invol</w:t>
      </w:r>
      <w:r w:rsidR="00097A87">
        <w:t>-worry-</w:t>
      </w:r>
      <w:r w:rsidR="00097A87" w:rsidRPr="00B74ACF">
        <w:rPr>
          <w:smallCaps/>
        </w:rPr>
        <w:t>lf</w:t>
      </w:r>
      <w:r w:rsidR="00097A87">
        <w:tab/>
      </w:r>
      <w:r w:rsidR="00097A87">
        <w:rPr>
          <w:smallCaps/>
        </w:rPr>
        <w:t>obl</w:t>
      </w:r>
      <w:r w:rsidR="00097A87">
        <w:t>-we(</w:t>
      </w:r>
      <w:r w:rsidR="00097A87">
        <w:rPr>
          <w:smallCaps/>
        </w:rPr>
        <w:t>exc</w:t>
      </w:r>
      <w:r w:rsidR="00097A87">
        <w:t>)</w:t>
      </w:r>
      <w:r w:rsidR="00097A87">
        <w:tab/>
        <w:t>indeed</w:t>
      </w:r>
      <w:r w:rsidR="00097A87">
        <w:tab/>
        <w:t>also</w:t>
      </w:r>
    </w:p>
    <w:p w14:paraId="2B2C74CE" w14:textId="77777777" w:rsidR="00B62761" w:rsidRDefault="00800AD8" w:rsidP="00B62761">
      <w:pPr>
        <w:pStyle w:val="InterlineText"/>
        <w:tabs>
          <w:tab w:val="left" w:pos="533"/>
          <w:tab w:val="left" w:pos="1517"/>
          <w:tab w:val="left" w:pos="2006"/>
          <w:tab w:val="left" w:pos="2930"/>
          <w:tab w:val="left" w:pos="3194"/>
          <w:tab w:val="left" w:pos="5498"/>
          <w:tab w:val="left" w:pos="6002"/>
          <w:tab w:val="left" w:pos="6506"/>
          <w:tab w:val="left" w:pos="7580"/>
          <w:tab w:val="left" w:pos="8084"/>
        </w:tabs>
      </w:pPr>
      <w:r>
        <w:lastRenderedPageBreak/>
        <w:tab/>
        <w:t>saka</w:t>
      </w:r>
      <w:r>
        <w:tab/>
        <w:t>ki</w:t>
      </w:r>
      <w:r>
        <w:tab/>
        <w:t>sun</w:t>
      </w:r>
      <w:r>
        <w:tab/>
        <w:t>a</w:t>
      </w:r>
      <w:r w:rsidR="00B62761">
        <w:tab/>
        <w:t>namalevaleva</w:t>
      </w:r>
      <w:r w:rsidR="00B62761">
        <w:tab/>
        <w:t>uta</w:t>
      </w:r>
      <w:r w:rsidR="00B62761">
        <w:tab/>
        <w:t>tua</w:t>
      </w:r>
      <w:r w:rsidR="00B62761">
        <w:tab/>
        <w:t>zemuker</w:t>
      </w:r>
      <w:r w:rsidR="00B62761">
        <w:tab/>
        <w:t>uta</w:t>
      </w:r>
      <w:r w:rsidR="00B62761">
        <w:tab/>
        <w:t>tua</w:t>
      </w:r>
    </w:p>
    <w:p w14:paraId="6389C3DF" w14:textId="77777777" w:rsidR="00800AD8" w:rsidRDefault="00800AD8" w:rsidP="00B62761">
      <w:pPr>
        <w:pStyle w:val="InterlineGlossWithTrans"/>
        <w:tabs>
          <w:tab w:val="left" w:pos="533"/>
          <w:tab w:val="left" w:pos="1517"/>
          <w:tab w:val="left" w:pos="2006"/>
          <w:tab w:val="left" w:pos="2930"/>
          <w:tab w:val="left" w:pos="3194"/>
          <w:tab w:val="left" w:pos="5498"/>
          <w:tab w:val="left" w:pos="6002"/>
          <w:tab w:val="left" w:pos="6506"/>
          <w:tab w:val="left" w:pos="7580"/>
          <w:tab w:val="left" w:pos="8084"/>
        </w:tabs>
      </w:pPr>
      <w:r>
        <w:tab/>
        <w:t>sa-ka</w:t>
      </w:r>
      <w:r>
        <w:tab/>
        <w:t>ki</w:t>
      </w:r>
      <w:r>
        <w:tab/>
        <w:t>sun</w:t>
      </w:r>
      <w:r>
        <w:tab/>
        <w:t>a</w:t>
      </w:r>
      <w:r w:rsidR="00B62761">
        <w:tab/>
        <w:t>na-ma-leva-leva</w:t>
      </w:r>
      <w:r w:rsidR="00B62761">
        <w:tab/>
        <w:t>uta</w:t>
      </w:r>
      <w:r w:rsidR="00B62761">
        <w:tab/>
        <w:t>tua</w:t>
      </w:r>
      <w:r w:rsidR="00B62761">
        <w:tab/>
        <w:t>em=zuker</w:t>
      </w:r>
      <w:r w:rsidR="00B62761">
        <w:tab/>
        <w:t>uta</w:t>
      </w:r>
      <w:r w:rsidR="00B62761">
        <w:tab/>
        <w:t>tua</w:t>
      </w:r>
    </w:p>
    <w:p w14:paraId="372C40D4" w14:textId="77777777" w:rsidR="00800AD8" w:rsidRDefault="00800AD8" w:rsidP="00B62761">
      <w:pPr>
        <w:pStyle w:val="InterlineTransNoFree"/>
        <w:tabs>
          <w:tab w:val="left" w:pos="1517"/>
          <w:tab w:val="left" w:pos="2006"/>
          <w:tab w:val="left" w:pos="2930"/>
          <w:tab w:val="left" w:pos="3194"/>
          <w:tab w:val="left" w:pos="5498"/>
          <w:tab w:val="left" w:pos="6002"/>
          <w:tab w:val="left" w:pos="6506"/>
          <w:tab w:val="left" w:pos="7580"/>
          <w:tab w:val="left" w:pos="8084"/>
        </w:tabs>
        <w:rPr>
          <w:smallCaps/>
        </w:rPr>
      </w:pPr>
      <w:r>
        <w:tab/>
        <w:t>and-after</w:t>
      </w:r>
      <w:r>
        <w:tab/>
        <w:t>will</w:t>
      </w:r>
      <w:r>
        <w:tab/>
      </w:r>
      <w:r>
        <w:rPr>
          <w:smallCaps/>
        </w:rPr>
        <w:t>f.</w:t>
      </w:r>
      <w:r>
        <w:t>you(</w:t>
      </w:r>
      <w:r>
        <w:rPr>
          <w:smallCaps/>
        </w:rPr>
        <w:t>s</w:t>
      </w:r>
      <w:r>
        <w:t>)</w:t>
      </w:r>
      <w:r>
        <w:rPr>
          <w:smallCaps/>
        </w:rPr>
        <w:tab/>
        <w:t>c</w:t>
      </w:r>
      <w:r w:rsidR="00B62761">
        <w:tab/>
      </w:r>
      <w:r w:rsidR="00B62761">
        <w:rPr>
          <w:smallCaps/>
        </w:rPr>
        <w:t>past</w:t>
      </w:r>
      <w:r w:rsidR="00B62761">
        <w:t>-</w:t>
      </w:r>
      <w:r w:rsidR="00B62761">
        <w:rPr>
          <w:smallCaps/>
        </w:rPr>
        <w:t>stat</w:t>
      </w:r>
      <w:r w:rsidR="00B62761">
        <w:t>-</w:t>
      </w:r>
      <w:r w:rsidR="00B62761">
        <w:rPr>
          <w:smallCaps/>
        </w:rPr>
        <w:t>red</w:t>
      </w:r>
      <w:r w:rsidR="00B62761">
        <w:t>-pleased</w:t>
      </w:r>
      <w:r w:rsidR="00B62761">
        <w:tab/>
        <w:t>also</w:t>
      </w:r>
      <w:r w:rsidR="00B62761">
        <w:tab/>
      </w:r>
      <w:r w:rsidR="00B62761">
        <w:rPr>
          <w:smallCaps/>
        </w:rPr>
        <w:t>obl</w:t>
      </w:r>
      <w:r w:rsidR="00B62761">
        <w:tab/>
      </w:r>
      <w:r w:rsidR="00B62761">
        <w:rPr>
          <w:smallCaps/>
        </w:rPr>
        <w:t>af</w:t>
      </w:r>
      <w:r w:rsidR="00B62761">
        <w:t>=arrive</w:t>
      </w:r>
      <w:r w:rsidR="00B62761">
        <w:tab/>
        <w:t>also</w:t>
      </w:r>
      <w:r w:rsidR="00B62761">
        <w:tab/>
      </w:r>
      <w:r w:rsidR="00B62761">
        <w:rPr>
          <w:smallCaps/>
        </w:rPr>
        <w:t>obl</w:t>
      </w:r>
    </w:p>
    <w:p w14:paraId="37BFDC15" w14:textId="77777777" w:rsidR="00B62761" w:rsidRDefault="00800AD8" w:rsidP="00B62761">
      <w:pPr>
        <w:pStyle w:val="InterlineText"/>
        <w:tabs>
          <w:tab w:val="left" w:pos="533"/>
          <w:tab w:val="left" w:pos="1367"/>
          <w:tab w:val="left" w:pos="2291"/>
          <w:tab w:val="left" w:pos="3065"/>
          <w:tab w:val="left" w:pos="3569"/>
        </w:tabs>
      </w:pPr>
      <w:r>
        <w:tab/>
        <w:t>mare</w:t>
      </w:r>
      <w:r w:rsidR="00133DBC" w:rsidRPr="00133DBC">
        <w:rPr>
          <w:rFonts w:ascii="SILDoulos IPA93" w:hAnsi="SILDoulos IPA93"/>
        </w:rPr>
        <w:t></w:t>
      </w:r>
      <w:r>
        <w:t>a</w:t>
      </w:r>
      <w:r w:rsidR="00B62761">
        <w:tab/>
        <w:t>tja</w:t>
      </w:r>
      <w:r w:rsidR="00B62761">
        <w:tab/>
        <w:t>kaka</w:t>
      </w:r>
      <w:r w:rsidR="00B62761">
        <w:tab/>
        <w:t>i</w:t>
      </w:r>
      <w:r w:rsidR="00B62761">
        <w:tab/>
        <w:t>Igiris.</w:t>
      </w:r>
    </w:p>
    <w:p w14:paraId="566AEE04" w14:textId="77777777" w:rsidR="00800AD8" w:rsidRDefault="00800AD8" w:rsidP="00B62761">
      <w:pPr>
        <w:pStyle w:val="InterlineGlossWithTrans"/>
        <w:tabs>
          <w:tab w:val="left" w:pos="533"/>
          <w:tab w:val="left" w:pos="1367"/>
          <w:tab w:val="left" w:pos="2291"/>
          <w:tab w:val="left" w:pos="3065"/>
          <w:tab w:val="left" w:pos="3569"/>
        </w:tabs>
      </w:pPr>
      <w:r>
        <w:tab/>
        <w:t>mareka</w:t>
      </w:r>
      <w:r w:rsidR="00B62761">
        <w:tab/>
        <w:t>tja</w:t>
      </w:r>
      <w:r w:rsidR="00B62761">
        <w:tab/>
        <w:t>kaka</w:t>
      </w:r>
      <w:r w:rsidR="00B62761">
        <w:tab/>
        <w:t>i</w:t>
      </w:r>
      <w:r w:rsidR="00B62761">
        <w:tab/>
        <w:t>Igiris</w:t>
      </w:r>
    </w:p>
    <w:p w14:paraId="5F39E7DE" w14:textId="77777777" w:rsidR="00800AD8" w:rsidRDefault="00800AD8" w:rsidP="00B62761">
      <w:pPr>
        <w:pStyle w:val="InterlineTrans"/>
        <w:tabs>
          <w:tab w:val="left" w:pos="533"/>
          <w:tab w:val="left" w:pos="1367"/>
          <w:tab w:val="left" w:pos="2291"/>
          <w:tab w:val="left" w:pos="3065"/>
          <w:tab w:val="left" w:pos="3569"/>
        </w:tabs>
      </w:pPr>
      <w:r>
        <w:tab/>
        <w:t>many</w:t>
      </w:r>
      <w:r w:rsidR="00B62761">
        <w:tab/>
        <w:t>our(</w:t>
      </w:r>
      <w:r w:rsidR="00B62761">
        <w:rPr>
          <w:smallCaps/>
        </w:rPr>
        <w:t>inc</w:t>
      </w:r>
      <w:r w:rsidR="00B62761">
        <w:t>)</w:t>
      </w:r>
      <w:r w:rsidR="00B62761">
        <w:tab/>
        <w:t>sibling</w:t>
      </w:r>
      <w:r w:rsidR="00B62761">
        <w:tab/>
      </w:r>
      <w:r w:rsidR="00B62761">
        <w:rPr>
          <w:smallCaps/>
        </w:rPr>
        <w:t>loc</w:t>
      </w:r>
      <w:r w:rsidR="00B62761">
        <w:tab/>
      </w:r>
      <w:smartTag w:uri="urn:schemas-microsoft-com:office:smarttags" w:element="country-region">
        <w:smartTag w:uri="urn:schemas-microsoft-com:office:smarttags" w:element="place">
          <w:r w:rsidR="00B62761">
            <w:t>England</w:t>
          </w:r>
        </w:smartTag>
      </w:smartTag>
    </w:p>
    <w:p w14:paraId="4B811660" w14:textId="77777777" w:rsidR="00800AD8" w:rsidRDefault="00800AD8">
      <w:pPr>
        <w:pStyle w:val="InterlineFree"/>
      </w:pPr>
      <w:r>
        <w:t xml:space="preserve">And also, teacher, while you are on the ship how will you be in your concern for us too? And you will be glad too to reach our brothers and sisters in </w:t>
      </w:r>
      <w:smartTag w:uri="urn:schemas-microsoft-com:office:smarttags" w:element="country-region">
        <w:smartTag w:uri="urn:schemas-microsoft-com:office:smarttags" w:element="place">
          <w:r>
            <w:t>England</w:t>
          </w:r>
        </w:smartTag>
      </w:smartTag>
      <w:r>
        <w:t>.</w:t>
      </w:r>
    </w:p>
    <w:p w14:paraId="32443BD7" w14:textId="77777777" w:rsidR="00B62761" w:rsidRDefault="00DC1AE0" w:rsidP="00B62761">
      <w:pPr>
        <w:pStyle w:val="InterlineText"/>
        <w:tabs>
          <w:tab w:val="left" w:pos="533"/>
          <w:tab w:val="left" w:pos="1517"/>
          <w:tab w:val="left" w:pos="2621"/>
          <w:tab w:val="left" w:pos="3395"/>
          <w:tab w:val="left" w:pos="3899"/>
          <w:tab w:val="left" w:pos="5978"/>
          <w:tab w:val="left" w:pos="6422"/>
          <w:tab w:val="left" w:pos="7241"/>
          <w:tab w:val="left" w:pos="7505"/>
        </w:tabs>
      </w:pPr>
      <w:r w:rsidRPr="003A1D48">
        <w:rPr>
          <w:rStyle w:val="InterlineTextNumChar"/>
        </w:rPr>
        <w:t>006</w:t>
      </w:r>
      <w:r w:rsidR="00800AD8">
        <w:tab/>
        <w:t>saka</w:t>
      </w:r>
      <w:r w:rsidR="00800AD8">
        <w:tab/>
        <w:t>tiamen</w:t>
      </w:r>
      <w:r w:rsidR="00800AD8">
        <w:tab/>
        <w:t>anga</w:t>
      </w:r>
      <w:r w:rsidR="00800AD8">
        <w:tab/>
        <w:t>uta,</w:t>
      </w:r>
      <w:r w:rsidR="00B62761">
        <w:tab/>
        <w:t>kalevanga</w:t>
      </w:r>
      <w:r w:rsidR="00B62761">
        <w:tab/>
        <w:t>ti</w:t>
      </w:r>
      <w:r w:rsidR="00B62761">
        <w:tab/>
        <w:t>sinsi</w:t>
      </w:r>
      <w:r w:rsidR="00B62761">
        <w:tab/>
        <w:t>a</w:t>
      </w:r>
      <w:r w:rsidR="00B62761">
        <w:tab/>
        <w:t>uri</w:t>
      </w:r>
    </w:p>
    <w:p w14:paraId="7EB86E35" w14:textId="77777777" w:rsidR="00800AD8" w:rsidRDefault="00800AD8" w:rsidP="00B62761">
      <w:pPr>
        <w:pStyle w:val="InterlineGlossWithTrans"/>
        <w:tabs>
          <w:tab w:val="left" w:pos="533"/>
          <w:tab w:val="left" w:pos="1517"/>
          <w:tab w:val="left" w:pos="2621"/>
          <w:tab w:val="left" w:pos="3395"/>
          <w:tab w:val="left" w:pos="3899"/>
          <w:tab w:val="left" w:pos="5978"/>
          <w:tab w:val="left" w:pos="6422"/>
          <w:tab w:val="left" w:pos="7241"/>
          <w:tab w:val="left" w:pos="7505"/>
        </w:tabs>
      </w:pPr>
      <w:r>
        <w:tab/>
        <w:t>sa-ka</w:t>
      </w:r>
      <w:r>
        <w:tab/>
        <w:t>ti-amen</w:t>
      </w:r>
      <w:r>
        <w:tab/>
        <w:t>anga</w:t>
      </w:r>
      <w:r>
        <w:tab/>
        <w:t>uta</w:t>
      </w:r>
      <w:r w:rsidR="00B62761">
        <w:tab/>
        <w:t>ka-leva-anga</w:t>
      </w:r>
      <w:r w:rsidR="00B62761">
        <w:tab/>
        <w:t>ti</w:t>
      </w:r>
      <w:r w:rsidR="00B62761">
        <w:tab/>
        <w:t>sinsi</w:t>
      </w:r>
      <w:r w:rsidR="00B62761">
        <w:tab/>
        <w:t>a</w:t>
      </w:r>
      <w:r w:rsidR="00B62761">
        <w:tab/>
        <w:t>uri</w:t>
      </w:r>
    </w:p>
    <w:p w14:paraId="0468F5EC" w14:textId="77777777" w:rsidR="00800AD8" w:rsidRDefault="00800AD8" w:rsidP="00B62761">
      <w:pPr>
        <w:pStyle w:val="InterlineTransNoFree"/>
        <w:tabs>
          <w:tab w:val="left" w:pos="1517"/>
          <w:tab w:val="left" w:pos="2621"/>
          <w:tab w:val="left" w:pos="3395"/>
          <w:tab w:val="left" w:pos="3899"/>
          <w:tab w:val="left" w:pos="5978"/>
          <w:tab w:val="left" w:pos="6422"/>
          <w:tab w:val="left" w:pos="7241"/>
          <w:tab w:val="left" w:pos="7505"/>
        </w:tabs>
      </w:pPr>
      <w:r>
        <w:tab/>
        <w:t>and-after</w:t>
      </w:r>
      <w:r>
        <w:tab/>
      </w:r>
      <w:r>
        <w:rPr>
          <w:smallCaps/>
        </w:rPr>
        <w:t>f-</w:t>
      </w:r>
      <w:r>
        <w:t>we(</w:t>
      </w:r>
      <w:r>
        <w:rPr>
          <w:smallCaps/>
        </w:rPr>
        <w:t>exc</w:t>
      </w:r>
      <w:r>
        <w:t>)</w:t>
      </w:r>
      <w:r>
        <w:tab/>
        <w:t>indeed</w:t>
      </w:r>
      <w:r>
        <w:tab/>
        <w:t>also</w:t>
      </w:r>
      <w:r w:rsidR="00B62761">
        <w:tab/>
      </w:r>
      <w:r w:rsidR="00B62761">
        <w:rPr>
          <w:smallCaps/>
        </w:rPr>
        <w:t>stat</w:t>
      </w:r>
      <w:r w:rsidR="00B62761">
        <w:t>-pleased-indeed</w:t>
      </w:r>
      <w:r w:rsidR="00B62761">
        <w:tab/>
      </w:r>
      <w:r w:rsidR="00B62761">
        <w:rPr>
          <w:smallCaps/>
        </w:rPr>
        <w:t>f.h</w:t>
      </w:r>
      <w:r w:rsidR="00B62761">
        <w:tab/>
        <w:t>teacher</w:t>
      </w:r>
      <w:r w:rsidR="00B62761">
        <w:rPr>
          <w:smallCaps/>
        </w:rPr>
        <w:tab/>
        <w:t>c</w:t>
      </w:r>
      <w:r w:rsidR="00B62761">
        <w:tab/>
        <w:t>will</w:t>
      </w:r>
    </w:p>
    <w:p w14:paraId="49AF0C37" w14:textId="77777777" w:rsidR="00B62761" w:rsidRDefault="00800AD8" w:rsidP="00B62761">
      <w:pPr>
        <w:pStyle w:val="InterlineText"/>
        <w:tabs>
          <w:tab w:val="left" w:pos="533"/>
          <w:tab w:val="left" w:pos="1712"/>
          <w:tab w:val="left" w:pos="2216"/>
          <w:tab w:val="left" w:pos="3050"/>
          <w:tab w:val="left" w:pos="3314"/>
          <w:tab w:val="left" w:pos="4088"/>
          <w:tab w:val="left" w:pos="4982"/>
        </w:tabs>
      </w:pPr>
      <w:r>
        <w:tab/>
        <w:t>djemaîun</w:t>
      </w:r>
      <w:r>
        <w:tab/>
        <w:t>tua</w:t>
      </w:r>
      <w:r>
        <w:tab/>
        <w:t>mare</w:t>
      </w:r>
      <w:r w:rsidR="00133DBC" w:rsidRPr="00133DBC">
        <w:rPr>
          <w:rFonts w:ascii="SILDoulos IPA93" w:hAnsi="SILDoulos IPA93"/>
        </w:rPr>
        <w:t></w:t>
      </w:r>
      <w:r>
        <w:t>a</w:t>
      </w:r>
      <w:r>
        <w:tab/>
        <w:t>a</w:t>
      </w:r>
      <w:r>
        <w:tab/>
      </w:r>
      <w:r w:rsidR="00133DBC" w:rsidRPr="00133DBC">
        <w:rPr>
          <w:rFonts w:ascii="SILDoulos IPA93" w:hAnsi="SILDoulos IPA93"/>
        </w:rPr>
        <w:t></w:t>
      </w:r>
      <w:r w:rsidR="00B62761">
        <w:t>a</w:t>
      </w:r>
      <w:r w:rsidR="00133DBC" w:rsidRPr="00133DBC">
        <w:rPr>
          <w:rFonts w:ascii="SILDoulos IPA93" w:hAnsi="SILDoulos IPA93"/>
        </w:rPr>
        <w:t></w:t>
      </w:r>
      <w:r w:rsidR="00B62761">
        <w:t>a,</w:t>
      </w:r>
      <w:r w:rsidR="00B62761">
        <w:tab/>
        <w:t>ayaya</w:t>
      </w:r>
      <w:r w:rsidR="00B62761">
        <w:tab/>
        <w:t>men.</w:t>
      </w:r>
    </w:p>
    <w:p w14:paraId="5B747DA2" w14:textId="77777777" w:rsidR="00800AD8" w:rsidRDefault="00800AD8" w:rsidP="00B62761">
      <w:pPr>
        <w:pStyle w:val="InterlineGlossWithTrans"/>
        <w:tabs>
          <w:tab w:val="left" w:pos="533"/>
          <w:tab w:val="left" w:pos="1712"/>
          <w:tab w:val="left" w:pos="2216"/>
          <w:tab w:val="left" w:pos="3050"/>
          <w:tab w:val="left" w:pos="3314"/>
          <w:tab w:val="left" w:pos="4088"/>
          <w:tab w:val="left" w:pos="4982"/>
        </w:tabs>
      </w:pPr>
      <w:r>
        <w:tab/>
        <w:t>em=djaîun</w:t>
      </w:r>
      <w:r>
        <w:tab/>
        <w:t>tua</w:t>
      </w:r>
      <w:r>
        <w:tab/>
        <w:t>mareka</w:t>
      </w:r>
      <w:r>
        <w:tab/>
        <w:t>a</w:t>
      </w:r>
      <w:r w:rsidR="00B62761">
        <w:tab/>
        <w:t>kaka</w:t>
      </w:r>
      <w:r w:rsidR="00B62761">
        <w:tab/>
        <w:t>ay-aya</w:t>
      </w:r>
      <w:r w:rsidR="00B62761">
        <w:tab/>
        <w:t>amen</w:t>
      </w:r>
    </w:p>
    <w:p w14:paraId="1F04A006" w14:textId="77777777" w:rsidR="00800AD8" w:rsidRDefault="00800AD8" w:rsidP="00B62761">
      <w:pPr>
        <w:pStyle w:val="InterlineTrans"/>
        <w:tabs>
          <w:tab w:val="left" w:pos="533"/>
          <w:tab w:val="left" w:pos="1712"/>
          <w:tab w:val="left" w:pos="2216"/>
          <w:tab w:val="left" w:pos="3050"/>
          <w:tab w:val="left" w:pos="3314"/>
          <w:tab w:val="left" w:pos="4088"/>
          <w:tab w:val="left" w:pos="4982"/>
        </w:tabs>
        <w:rPr>
          <w:smallCaps/>
        </w:rPr>
      </w:pPr>
      <w:r>
        <w:tab/>
      </w:r>
      <w:r>
        <w:rPr>
          <w:smallCaps/>
        </w:rPr>
        <w:t>af</w:t>
      </w:r>
      <w:r>
        <w:t>=arrive</w:t>
      </w:r>
      <w:r>
        <w:tab/>
      </w:r>
      <w:r>
        <w:rPr>
          <w:smallCaps/>
        </w:rPr>
        <w:t>obl</w:t>
      </w:r>
      <w:r>
        <w:tab/>
        <w:t>many</w:t>
      </w:r>
      <w:r>
        <w:rPr>
          <w:smallCaps/>
        </w:rPr>
        <w:tab/>
        <w:t>c</w:t>
      </w:r>
      <w:r w:rsidR="00B62761">
        <w:tab/>
        <w:t>sibling</w:t>
      </w:r>
      <w:r w:rsidR="00B62761">
        <w:tab/>
      </w:r>
      <w:r w:rsidR="00B62761">
        <w:rPr>
          <w:smallCaps/>
        </w:rPr>
        <w:t>red</w:t>
      </w:r>
      <w:r w:rsidR="00B62761">
        <w:t>-say</w:t>
      </w:r>
      <w:r w:rsidR="00B62761">
        <w:tab/>
      </w:r>
      <w:r w:rsidR="00B62761">
        <w:rPr>
          <w:smallCaps/>
        </w:rPr>
        <w:t>f.</w:t>
      </w:r>
      <w:r w:rsidR="00B62761">
        <w:t>we(</w:t>
      </w:r>
      <w:r w:rsidR="00B62761">
        <w:rPr>
          <w:smallCaps/>
        </w:rPr>
        <w:t>exc</w:t>
      </w:r>
      <w:r w:rsidR="00B62761">
        <w:t>)</w:t>
      </w:r>
    </w:p>
    <w:p w14:paraId="0F7BB670" w14:textId="77777777" w:rsidR="00800AD8" w:rsidRDefault="00800AD8">
      <w:pPr>
        <w:pStyle w:val="InterlineFree"/>
      </w:pPr>
      <w:r>
        <w:t>And we too will say: Good for the teacher, he will reach our brothers and sisters.</w:t>
      </w:r>
    </w:p>
    <w:p w14:paraId="18129944" w14:textId="77777777" w:rsidR="00B62761" w:rsidRDefault="00DC1AE0" w:rsidP="00B62761">
      <w:pPr>
        <w:pStyle w:val="InterlineText"/>
        <w:tabs>
          <w:tab w:val="left" w:pos="533"/>
          <w:tab w:val="left" w:pos="1187"/>
          <w:tab w:val="left" w:pos="2231"/>
          <w:tab w:val="left" w:pos="3530"/>
          <w:tab w:val="left" w:pos="3794"/>
          <w:tab w:val="left" w:pos="5168"/>
          <w:tab w:val="left" w:pos="5657"/>
          <w:tab w:val="left" w:pos="6746"/>
          <w:tab w:val="left" w:pos="7010"/>
        </w:tabs>
      </w:pPr>
      <w:r w:rsidRPr="003A1D48">
        <w:rPr>
          <w:rStyle w:val="InterlineTextNumChar"/>
        </w:rPr>
        <w:t>007</w:t>
      </w:r>
      <w:r w:rsidR="00800AD8">
        <w:tab/>
        <w:t>nu</w:t>
      </w:r>
      <w:r w:rsidR="00800AD8">
        <w:tab/>
      </w:r>
      <w:r w:rsidR="00133DBC" w:rsidRPr="00133DBC">
        <w:rPr>
          <w:rFonts w:ascii="SILDoulos IPA93" w:hAnsi="SILDoulos IPA93"/>
        </w:rPr>
        <w:t></w:t>
      </w:r>
      <w:r w:rsidR="00800AD8">
        <w:t>ana</w:t>
      </w:r>
      <w:r w:rsidR="00800AD8">
        <w:tab/>
        <w:t>masa</w:t>
      </w:r>
      <w:r w:rsidR="00800AD8">
        <w:tab/>
        <w:t>a</w:t>
      </w:r>
      <w:r w:rsidR="00B62761">
        <w:tab/>
        <w:t>demut,</w:t>
      </w:r>
      <w:r w:rsidR="00B62761">
        <w:tab/>
      </w:r>
      <w:r w:rsidR="00133DBC" w:rsidRPr="00133DBC">
        <w:rPr>
          <w:rFonts w:ascii="SILDoulos IPA93" w:hAnsi="SILDoulos IPA93"/>
        </w:rPr>
        <w:t></w:t>
      </w:r>
      <w:r w:rsidR="00B62761">
        <w:t>i</w:t>
      </w:r>
      <w:r w:rsidR="00B62761">
        <w:tab/>
        <w:t>men</w:t>
      </w:r>
      <w:r w:rsidR="00B62761">
        <w:tab/>
        <w:t>a</w:t>
      </w:r>
      <w:r w:rsidR="00B62761">
        <w:tab/>
        <w:t>nasaîinga</w:t>
      </w:r>
    </w:p>
    <w:p w14:paraId="1C8E907C" w14:textId="77777777" w:rsidR="00800AD8" w:rsidRDefault="00800AD8" w:rsidP="00B62761">
      <w:pPr>
        <w:pStyle w:val="InterlineGlossWithTrans"/>
        <w:tabs>
          <w:tab w:val="left" w:pos="533"/>
          <w:tab w:val="left" w:pos="1187"/>
          <w:tab w:val="left" w:pos="2231"/>
          <w:tab w:val="left" w:pos="3530"/>
          <w:tab w:val="left" w:pos="3794"/>
          <w:tab w:val="left" w:pos="5168"/>
          <w:tab w:val="left" w:pos="5657"/>
          <w:tab w:val="left" w:pos="6746"/>
          <w:tab w:val="left" w:pos="7010"/>
        </w:tabs>
      </w:pPr>
      <w:r>
        <w:tab/>
        <w:t>nu</w:t>
      </w:r>
      <w:r>
        <w:tab/>
        <w:t>ka-na</w:t>
      </w:r>
      <w:r>
        <w:tab/>
        <w:t>ma-sa</w:t>
      </w:r>
      <w:r>
        <w:tab/>
        <w:t>a</w:t>
      </w:r>
      <w:r w:rsidR="00B62761">
        <w:tab/>
        <w:t>em=dut</w:t>
      </w:r>
      <w:r w:rsidR="00B62761">
        <w:tab/>
        <w:t>ki</w:t>
      </w:r>
      <w:r w:rsidR="00B62761">
        <w:tab/>
        <w:t>amen</w:t>
      </w:r>
      <w:r w:rsidR="00B62761">
        <w:tab/>
        <w:t>a</w:t>
      </w:r>
      <w:r w:rsidR="00B62761">
        <w:tab/>
        <w:t>na-sa-îinga</w:t>
      </w:r>
    </w:p>
    <w:p w14:paraId="2449A32A" w14:textId="77777777" w:rsidR="00800AD8" w:rsidRDefault="00800AD8" w:rsidP="00B62761">
      <w:pPr>
        <w:pStyle w:val="InterlineTransNoFree"/>
        <w:tabs>
          <w:tab w:val="left" w:pos="1187"/>
          <w:tab w:val="left" w:pos="2231"/>
          <w:tab w:val="left" w:pos="3530"/>
          <w:tab w:val="left" w:pos="3794"/>
          <w:tab w:val="left" w:pos="5168"/>
          <w:tab w:val="left" w:pos="5657"/>
          <w:tab w:val="left" w:pos="6746"/>
          <w:tab w:val="left" w:pos="7010"/>
        </w:tabs>
        <w:rPr>
          <w:smallCaps/>
        </w:rPr>
      </w:pPr>
      <w:r>
        <w:tab/>
        <w:t>when</w:t>
      </w:r>
      <w:r>
        <w:tab/>
        <w:t>after-then</w:t>
      </w:r>
      <w:r>
        <w:tab/>
      </w:r>
      <w:r>
        <w:rPr>
          <w:smallCaps/>
        </w:rPr>
        <w:t>stat</w:t>
      </w:r>
      <w:r>
        <w:t>-maybe</w:t>
      </w:r>
      <w:r>
        <w:rPr>
          <w:smallCaps/>
        </w:rPr>
        <w:tab/>
        <w:t>c</w:t>
      </w:r>
      <w:r w:rsidR="00B62761">
        <w:tab/>
      </w:r>
      <w:r w:rsidR="00B62761">
        <w:rPr>
          <w:smallCaps/>
        </w:rPr>
        <w:t>af</w:t>
      </w:r>
      <w:r w:rsidR="00B62761">
        <w:t>=approach</w:t>
      </w:r>
      <w:r w:rsidR="00B62761">
        <w:tab/>
        <w:t>will</w:t>
      </w:r>
      <w:r w:rsidR="00B62761">
        <w:tab/>
      </w:r>
      <w:r w:rsidR="00B62761">
        <w:rPr>
          <w:smallCaps/>
        </w:rPr>
        <w:t>f.</w:t>
      </w:r>
      <w:r w:rsidR="00B62761">
        <w:t>we(</w:t>
      </w:r>
      <w:r w:rsidR="00B62761">
        <w:rPr>
          <w:smallCaps/>
        </w:rPr>
        <w:t>exc</w:t>
      </w:r>
      <w:r w:rsidR="00B62761">
        <w:t>)</w:t>
      </w:r>
      <w:r w:rsidR="00B62761">
        <w:rPr>
          <w:smallCaps/>
        </w:rPr>
        <w:tab/>
        <w:t>c</w:t>
      </w:r>
      <w:r w:rsidR="00B62761">
        <w:tab/>
      </w:r>
      <w:r w:rsidR="00B62761">
        <w:rPr>
          <w:smallCaps/>
        </w:rPr>
        <w:t>past</w:t>
      </w:r>
      <w:r w:rsidR="00B62761">
        <w:t>-want-desire</w:t>
      </w:r>
    </w:p>
    <w:p w14:paraId="38054BFD" w14:textId="77777777" w:rsidR="00800AD8" w:rsidRDefault="00800AD8" w:rsidP="00B62761">
      <w:pPr>
        <w:pStyle w:val="InterlineText"/>
        <w:tabs>
          <w:tab w:val="left" w:pos="533"/>
          <w:tab w:val="left" w:pos="1037"/>
          <w:tab w:val="left" w:pos="2441"/>
        </w:tabs>
      </w:pPr>
      <w:r>
        <w:tab/>
        <w:t>ta</w:t>
      </w:r>
      <w:r>
        <w:tab/>
        <w:t>kidjadjalan</w:t>
      </w:r>
      <w:r>
        <w:tab/>
        <w:t>tjanusun.</w:t>
      </w:r>
    </w:p>
    <w:p w14:paraId="3E40F88F" w14:textId="77777777" w:rsidR="00800AD8" w:rsidRDefault="00800AD8" w:rsidP="00B62761">
      <w:pPr>
        <w:pStyle w:val="InterlineGlossWithTrans"/>
        <w:tabs>
          <w:tab w:val="left" w:pos="533"/>
          <w:tab w:val="left" w:pos="1037"/>
          <w:tab w:val="left" w:pos="2441"/>
        </w:tabs>
      </w:pPr>
      <w:r>
        <w:tab/>
        <w:t>ta</w:t>
      </w:r>
      <w:r>
        <w:tab/>
        <w:t>ki-dja-djalan</w:t>
      </w:r>
      <w:r>
        <w:tab/>
        <w:t>tjanu-sun</w:t>
      </w:r>
    </w:p>
    <w:p w14:paraId="5D8C6302" w14:textId="77777777" w:rsidR="00800AD8" w:rsidRDefault="00800AD8" w:rsidP="00B62761">
      <w:pPr>
        <w:pStyle w:val="InterlineTrans"/>
        <w:tabs>
          <w:tab w:val="left" w:pos="533"/>
          <w:tab w:val="left" w:pos="1037"/>
          <w:tab w:val="left" w:pos="2441"/>
        </w:tabs>
      </w:pPr>
      <w:r>
        <w:tab/>
      </w:r>
      <w:r>
        <w:rPr>
          <w:smallCaps/>
        </w:rPr>
        <w:t>obl</w:t>
      </w:r>
      <w:r>
        <w:tab/>
        <w:t>self-</w:t>
      </w:r>
      <w:r>
        <w:rPr>
          <w:smallCaps/>
        </w:rPr>
        <w:t>red</w:t>
      </w:r>
      <w:r>
        <w:t>-road</w:t>
      </w:r>
      <w:r>
        <w:tab/>
      </w:r>
      <w:r>
        <w:rPr>
          <w:smallCaps/>
        </w:rPr>
        <w:t>obl</w:t>
      </w:r>
      <w:r>
        <w:t>-you(</w:t>
      </w:r>
      <w:r>
        <w:rPr>
          <w:smallCaps/>
        </w:rPr>
        <w:t>s</w:t>
      </w:r>
      <w:r>
        <w:t>)</w:t>
      </w:r>
    </w:p>
    <w:p w14:paraId="6DBF347E" w14:textId="77777777" w:rsidR="00800AD8" w:rsidRDefault="00800AD8" w:rsidP="00B62761">
      <w:pPr>
        <w:pStyle w:val="InterlineFreeCommentFollows"/>
      </w:pPr>
      <w:r>
        <w:t>If it was near we would want to go with you;</w:t>
      </w:r>
    </w:p>
    <w:p w14:paraId="5B4DADC6" w14:textId="77777777" w:rsidR="00800AD8" w:rsidRDefault="00A8416B" w:rsidP="00A8416B">
      <w:pPr>
        <w:pStyle w:val="CommentLastWithHalfSpace"/>
      </w:pPr>
      <w:r>
        <w:t>[</w:t>
      </w:r>
      <w:r w:rsidR="00800AD8" w:rsidRPr="00B62761">
        <w:rPr>
          <w:rStyle w:val="VernacularText"/>
        </w:rPr>
        <w:t>nu kana</w:t>
      </w:r>
      <w:r w:rsidR="00800AD8">
        <w:t>: ‘if only’</w:t>
      </w:r>
      <w:r>
        <w:t>]</w:t>
      </w:r>
    </w:p>
    <w:p w14:paraId="4E106344" w14:textId="77777777" w:rsidR="00B62761" w:rsidRDefault="00DC1AE0" w:rsidP="00B62761">
      <w:pPr>
        <w:pStyle w:val="InterlineText"/>
        <w:tabs>
          <w:tab w:val="left" w:pos="533"/>
          <w:tab w:val="left" w:pos="1232"/>
          <w:tab w:val="left" w:pos="1721"/>
          <w:tab w:val="left" w:pos="2585"/>
          <w:tab w:val="left" w:pos="3764"/>
          <w:tab w:val="left" w:pos="4028"/>
          <w:tab w:val="left" w:pos="5972"/>
          <w:tab w:val="left" w:pos="7016"/>
          <w:tab w:val="left" w:pos="7280"/>
        </w:tabs>
      </w:pPr>
      <w:r w:rsidRPr="003A1D48">
        <w:rPr>
          <w:rStyle w:val="InterlineTextNumChar"/>
        </w:rPr>
        <w:t>008</w:t>
      </w:r>
      <w:r w:rsidR="00800AD8">
        <w:tab/>
        <w:t>îa</w:t>
      </w:r>
      <w:r w:rsidR="00133DBC" w:rsidRPr="00133DBC">
        <w:rPr>
          <w:rFonts w:ascii="SILDoulos IPA93" w:hAnsi="SILDoulos IPA93"/>
        </w:rPr>
        <w:t></w:t>
      </w:r>
      <w:r w:rsidR="00800AD8">
        <w:t>ua</w:t>
      </w:r>
      <w:r w:rsidR="00800AD8">
        <w:tab/>
      </w:r>
      <w:r w:rsidR="00133DBC" w:rsidRPr="00133DBC">
        <w:rPr>
          <w:rFonts w:ascii="SILDoulos IPA93" w:hAnsi="SILDoulos IPA93"/>
        </w:rPr>
        <w:t></w:t>
      </w:r>
      <w:r w:rsidR="00800AD8">
        <w:t>i</w:t>
      </w:r>
      <w:r w:rsidR="00800AD8">
        <w:tab/>
        <w:t>tja</w:t>
      </w:r>
      <w:r w:rsidR="00800AD8">
        <w:tab/>
        <w:t>kudain</w:t>
      </w:r>
      <w:r w:rsidR="00800AD8">
        <w:tab/>
        <w:t>a</w:t>
      </w:r>
      <w:r w:rsidR="00B62761">
        <w:tab/>
        <w:t>matsatsadjatsadja</w:t>
      </w:r>
      <w:r w:rsidR="00B62761">
        <w:tab/>
        <w:t>itjen</w:t>
      </w:r>
      <w:r w:rsidR="00B62761">
        <w:tab/>
        <w:t>a</w:t>
      </w:r>
      <w:r w:rsidR="00B62761">
        <w:tab/>
        <w:t>ma</w:t>
      </w:r>
      <w:r w:rsidR="00133DBC" w:rsidRPr="00133DBC">
        <w:rPr>
          <w:rFonts w:ascii="SILDoulos IPA93" w:hAnsi="SILDoulos IPA93"/>
        </w:rPr>
        <w:t></w:t>
      </w:r>
      <w:r w:rsidR="00B62761">
        <w:t>eîang.</w:t>
      </w:r>
    </w:p>
    <w:p w14:paraId="65BCF57A" w14:textId="77777777" w:rsidR="00800AD8" w:rsidRDefault="00800AD8" w:rsidP="00B62761">
      <w:pPr>
        <w:pStyle w:val="InterlineGlossWithTrans"/>
        <w:tabs>
          <w:tab w:val="left" w:pos="533"/>
          <w:tab w:val="left" w:pos="1232"/>
          <w:tab w:val="left" w:pos="1721"/>
          <w:tab w:val="left" w:pos="2585"/>
          <w:tab w:val="left" w:pos="3764"/>
          <w:tab w:val="left" w:pos="4028"/>
          <w:tab w:val="left" w:pos="5972"/>
          <w:tab w:val="left" w:pos="7016"/>
          <w:tab w:val="left" w:pos="7280"/>
        </w:tabs>
      </w:pPr>
      <w:r>
        <w:tab/>
        <w:t>îakua</w:t>
      </w:r>
      <w:r>
        <w:tab/>
        <w:t>ki</w:t>
      </w:r>
      <w:r>
        <w:tab/>
        <w:t>tja</w:t>
      </w:r>
      <w:r>
        <w:tab/>
        <w:t>kuda-en</w:t>
      </w:r>
      <w:r>
        <w:tab/>
        <w:t>a</w:t>
      </w:r>
      <w:r w:rsidR="00B62761">
        <w:tab/>
        <w:t>ma-tsa-tsadja-tsadja</w:t>
      </w:r>
      <w:r w:rsidR="00B62761">
        <w:tab/>
        <w:t>itjen</w:t>
      </w:r>
      <w:r w:rsidR="00B62761">
        <w:tab/>
        <w:t>a</w:t>
      </w:r>
      <w:r w:rsidR="00B62761">
        <w:tab/>
        <w:t>ma-keîang</w:t>
      </w:r>
    </w:p>
    <w:p w14:paraId="1D2237FE" w14:textId="77777777" w:rsidR="00800AD8" w:rsidRDefault="00800AD8" w:rsidP="00B62761">
      <w:pPr>
        <w:pStyle w:val="InterlineTrans"/>
        <w:tabs>
          <w:tab w:val="left" w:pos="533"/>
          <w:tab w:val="left" w:pos="1232"/>
          <w:tab w:val="left" w:pos="1721"/>
          <w:tab w:val="left" w:pos="2585"/>
          <w:tab w:val="left" w:pos="3764"/>
          <w:tab w:val="left" w:pos="4028"/>
          <w:tab w:val="left" w:pos="5972"/>
          <w:tab w:val="left" w:pos="7016"/>
          <w:tab w:val="left" w:pos="7280"/>
        </w:tabs>
        <w:rPr>
          <w:smallCaps/>
        </w:rPr>
      </w:pPr>
      <w:r>
        <w:tab/>
        <w:t>but</w:t>
      </w:r>
      <w:r>
        <w:tab/>
        <w:t>will</w:t>
      </w:r>
      <w:r>
        <w:tab/>
        <w:t>we(</w:t>
      </w:r>
      <w:r>
        <w:rPr>
          <w:smallCaps/>
        </w:rPr>
        <w:t>inc</w:t>
      </w:r>
      <w:r>
        <w:t>)</w:t>
      </w:r>
      <w:r>
        <w:tab/>
        <w:t>do.what-</w:t>
      </w:r>
      <w:r>
        <w:rPr>
          <w:smallCaps/>
        </w:rPr>
        <w:t>pf</w:t>
      </w:r>
      <w:r>
        <w:rPr>
          <w:smallCaps/>
        </w:rPr>
        <w:tab/>
        <w:t>c</w:t>
      </w:r>
      <w:r w:rsidR="00B62761">
        <w:tab/>
      </w:r>
      <w:r w:rsidR="00B62761">
        <w:rPr>
          <w:smallCaps/>
        </w:rPr>
        <w:t>stat</w:t>
      </w:r>
      <w:r w:rsidR="00B62761">
        <w:t>-</w:t>
      </w:r>
      <w:r w:rsidR="00B62761">
        <w:rPr>
          <w:smallCaps/>
        </w:rPr>
        <w:t>red</w:t>
      </w:r>
      <w:r w:rsidR="00B62761">
        <w:t>-</w:t>
      </w:r>
      <w:r w:rsidR="00B62761">
        <w:rPr>
          <w:smallCaps/>
        </w:rPr>
        <w:t>red</w:t>
      </w:r>
      <w:r w:rsidR="00B62761">
        <w:t>-far</w:t>
      </w:r>
      <w:r w:rsidR="00B62761">
        <w:tab/>
      </w:r>
      <w:r w:rsidR="00B62761">
        <w:rPr>
          <w:smallCaps/>
        </w:rPr>
        <w:t>f.</w:t>
      </w:r>
      <w:r w:rsidR="00B62761">
        <w:t>we(</w:t>
      </w:r>
      <w:r w:rsidR="00B62761">
        <w:rPr>
          <w:smallCaps/>
        </w:rPr>
        <w:t>inc</w:t>
      </w:r>
      <w:r w:rsidR="00B62761">
        <w:t>)</w:t>
      </w:r>
      <w:r w:rsidR="00B62761">
        <w:rPr>
          <w:smallCaps/>
        </w:rPr>
        <w:tab/>
        <w:t>c</w:t>
      </w:r>
      <w:r w:rsidR="00B62761">
        <w:tab/>
      </w:r>
      <w:r w:rsidR="00B62761">
        <w:rPr>
          <w:smallCaps/>
        </w:rPr>
        <w:t>stat</w:t>
      </w:r>
      <w:r w:rsidR="00B62761">
        <w:t>-know</w:t>
      </w:r>
    </w:p>
    <w:p w14:paraId="44CAC99D" w14:textId="77777777" w:rsidR="00800AD8" w:rsidRDefault="00800AD8">
      <w:pPr>
        <w:pStyle w:val="InterlineFree"/>
      </w:pPr>
      <w:r>
        <w:t>but what can we do as we are so far apart, as we know?</w:t>
      </w:r>
    </w:p>
    <w:p w14:paraId="32A56AAC" w14:textId="77777777" w:rsidR="00800AD8" w:rsidRDefault="00DC1AE0" w:rsidP="00B62761">
      <w:pPr>
        <w:pStyle w:val="InterlineText"/>
        <w:tabs>
          <w:tab w:val="left" w:pos="533"/>
          <w:tab w:val="left" w:pos="1232"/>
          <w:tab w:val="left" w:pos="2891"/>
          <w:tab w:val="left" w:pos="3545"/>
          <w:tab w:val="left" w:pos="5234"/>
          <w:tab w:val="left" w:pos="6158"/>
          <w:tab w:val="left" w:pos="6662"/>
          <w:tab w:val="left" w:pos="7496"/>
        </w:tabs>
      </w:pPr>
      <w:r w:rsidRPr="003A1D48">
        <w:rPr>
          <w:rStyle w:val="InterlineTextNumChar"/>
        </w:rPr>
        <w:t>009</w:t>
      </w:r>
      <w:r w:rsidR="00800AD8">
        <w:tab/>
        <w:t>îa</w:t>
      </w:r>
      <w:r w:rsidR="00133DBC" w:rsidRPr="00133DBC">
        <w:rPr>
          <w:rFonts w:ascii="SILDoulos IPA93" w:hAnsi="SILDoulos IPA93"/>
        </w:rPr>
        <w:t></w:t>
      </w:r>
      <w:r w:rsidR="00800AD8">
        <w:t>ua</w:t>
      </w:r>
      <w:r w:rsidR="00800AD8">
        <w:tab/>
        <w:t>aitsu</w:t>
      </w:r>
      <w:r w:rsidR="00800AD8">
        <w:tab/>
        <w:t>nu</w:t>
      </w:r>
      <w:r w:rsidR="00800AD8">
        <w:tab/>
        <w:t>tjaîuzuanga</w:t>
      </w:r>
      <w:r w:rsidR="00800AD8">
        <w:tab/>
        <w:t>sun</w:t>
      </w:r>
      <w:r w:rsidR="00800AD8">
        <w:tab/>
        <w:t>tua</w:t>
      </w:r>
      <w:r w:rsidR="00800AD8">
        <w:tab/>
        <w:t>mare</w:t>
      </w:r>
      <w:r w:rsidR="00133DBC" w:rsidRPr="00133DBC">
        <w:rPr>
          <w:rFonts w:ascii="SILDoulos IPA93" w:hAnsi="SILDoulos IPA93"/>
        </w:rPr>
        <w:t></w:t>
      </w:r>
      <w:r w:rsidR="00800AD8">
        <w:t>a</w:t>
      </w:r>
      <w:r w:rsidR="00800AD8">
        <w:tab/>
        <w:t>tja</w:t>
      </w:r>
    </w:p>
    <w:p w14:paraId="0EFA0BC6" w14:textId="77777777" w:rsidR="00800AD8" w:rsidRDefault="00800AD8" w:rsidP="00B62761">
      <w:pPr>
        <w:pStyle w:val="InterlineGlossWithTrans"/>
        <w:tabs>
          <w:tab w:val="left" w:pos="533"/>
          <w:tab w:val="left" w:pos="1232"/>
          <w:tab w:val="left" w:pos="2891"/>
          <w:tab w:val="left" w:pos="3545"/>
          <w:tab w:val="left" w:pos="5234"/>
          <w:tab w:val="left" w:pos="6158"/>
          <w:tab w:val="left" w:pos="6662"/>
          <w:tab w:val="left" w:pos="7496"/>
        </w:tabs>
      </w:pPr>
      <w:r>
        <w:tab/>
        <w:t>îakua</w:t>
      </w:r>
      <w:r>
        <w:tab/>
        <w:t>aya-i-tsu</w:t>
      </w:r>
      <w:r>
        <w:tab/>
        <w:t>nu</w:t>
      </w:r>
      <w:r>
        <w:tab/>
        <w:t>tjaîu-zua-anga</w:t>
      </w:r>
      <w:r>
        <w:tab/>
        <w:t>sun</w:t>
      </w:r>
      <w:r>
        <w:tab/>
        <w:t>tua</w:t>
      </w:r>
      <w:r>
        <w:tab/>
        <w:t>mareka</w:t>
      </w:r>
      <w:r>
        <w:tab/>
        <w:t>tja</w:t>
      </w:r>
    </w:p>
    <w:p w14:paraId="29A262C1" w14:textId="77777777" w:rsidR="00800AD8" w:rsidRDefault="00800AD8" w:rsidP="00B62761">
      <w:pPr>
        <w:pStyle w:val="InterlineTransNoFree"/>
        <w:tabs>
          <w:tab w:val="left" w:pos="1232"/>
          <w:tab w:val="left" w:pos="2891"/>
          <w:tab w:val="left" w:pos="3545"/>
          <w:tab w:val="left" w:pos="5234"/>
          <w:tab w:val="left" w:pos="6158"/>
          <w:tab w:val="left" w:pos="6662"/>
          <w:tab w:val="left" w:pos="7496"/>
        </w:tabs>
      </w:pPr>
      <w:r>
        <w:tab/>
        <w:t>but</w:t>
      </w:r>
      <w:r>
        <w:tab/>
        <w:t>be.thus-</w:t>
      </w:r>
      <w:r>
        <w:rPr>
          <w:smallCaps/>
        </w:rPr>
        <w:t>loc</w:t>
      </w:r>
      <w:r>
        <w:t>-this</w:t>
      </w:r>
      <w:r>
        <w:tab/>
        <w:t>when</w:t>
      </w:r>
      <w:r>
        <w:tab/>
        <w:t>until-that-indeed</w:t>
      </w:r>
      <w:r>
        <w:tab/>
      </w:r>
      <w:r>
        <w:rPr>
          <w:smallCaps/>
        </w:rPr>
        <w:t>f.</w:t>
      </w:r>
      <w:r>
        <w:t>you(</w:t>
      </w:r>
      <w:r>
        <w:rPr>
          <w:smallCaps/>
        </w:rPr>
        <w:t>s</w:t>
      </w:r>
      <w:r>
        <w:t>)</w:t>
      </w:r>
      <w:r>
        <w:tab/>
      </w:r>
      <w:r>
        <w:rPr>
          <w:smallCaps/>
        </w:rPr>
        <w:t>obl</w:t>
      </w:r>
      <w:r>
        <w:tab/>
        <w:t>many</w:t>
      </w:r>
      <w:r>
        <w:tab/>
        <w:t>our(</w:t>
      </w:r>
      <w:r>
        <w:rPr>
          <w:smallCaps/>
        </w:rPr>
        <w:t>inc</w:t>
      </w:r>
      <w:r>
        <w:t>)</w:t>
      </w:r>
    </w:p>
    <w:p w14:paraId="55B345F4" w14:textId="77777777" w:rsidR="00B62761" w:rsidRDefault="00800AD8" w:rsidP="00B62761">
      <w:pPr>
        <w:pStyle w:val="InterlineText"/>
        <w:tabs>
          <w:tab w:val="left" w:pos="533"/>
          <w:tab w:val="left" w:pos="1307"/>
          <w:tab w:val="left" w:pos="1796"/>
          <w:tab w:val="left" w:pos="2720"/>
          <w:tab w:val="left" w:pos="2984"/>
          <w:tab w:val="left" w:pos="4928"/>
          <w:tab w:val="left" w:pos="5702"/>
        </w:tabs>
      </w:pPr>
      <w:r>
        <w:tab/>
        <w:t>kaka,</w:t>
      </w:r>
      <w:r>
        <w:tab/>
        <w:t>ki</w:t>
      </w:r>
      <w:r>
        <w:tab/>
        <w:t>sun</w:t>
      </w:r>
      <w:r>
        <w:tab/>
        <w:t>a</w:t>
      </w:r>
      <w:r w:rsidR="00B62761">
        <w:tab/>
        <w:t>napaqeneqenetj</w:t>
      </w:r>
      <w:r w:rsidR="00B62761">
        <w:tab/>
        <w:t>anga</w:t>
      </w:r>
      <w:r w:rsidR="00B62761">
        <w:tab/>
        <w:t>tjanuamen.</w:t>
      </w:r>
    </w:p>
    <w:p w14:paraId="598F7230" w14:textId="77777777" w:rsidR="00800AD8" w:rsidRDefault="00800AD8" w:rsidP="00B62761">
      <w:pPr>
        <w:pStyle w:val="InterlineGlossWithTrans"/>
        <w:tabs>
          <w:tab w:val="left" w:pos="533"/>
          <w:tab w:val="left" w:pos="1307"/>
          <w:tab w:val="left" w:pos="1796"/>
          <w:tab w:val="left" w:pos="2720"/>
          <w:tab w:val="left" w:pos="2984"/>
          <w:tab w:val="left" w:pos="4928"/>
          <w:tab w:val="left" w:pos="5702"/>
        </w:tabs>
      </w:pPr>
      <w:r>
        <w:tab/>
        <w:t>kaka</w:t>
      </w:r>
      <w:r>
        <w:tab/>
        <w:t>ki</w:t>
      </w:r>
      <w:r>
        <w:tab/>
        <w:t>sun</w:t>
      </w:r>
      <w:r>
        <w:tab/>
        <w:t>a</w:t>
      </w:r>
      <w:r w:rsidR="00B62761">
        <w:tab/>
        <w:t>na-pa-qene-qenetj</w:t>
      </w:r>
      <w:r w:rsidR="00B62761">
        <w:tab/>
        <w:t>anga</w:t>
      </w:r>
      <w:r w:rsidR="00B62761">
        <w:tab/>
        <w:t>tjanu-amen</w:t>
      </w:r>
    </w:p>
    <w:p w14:paraId="6F1C7F64" w14:textId="77777777" w:rsidR="00800AD8" w:rsidRDefault="00800AD8" w:rsidP="00B62761">
      <w:pPr>
        <w:pStyle w:val="InterlineTrans"/>
        <w:tabs>
          <w:tab w:val="left" w:pos="533"/>
          <w:tab w:val="left" w:pos="1307"/>
          <w:tab w:val="left" w:pos="1796"/>
          <w:tab w:val="left" w:pos="2720"/>
          <w:tab w:val="left" w:pos="2984"/>
          <w:tab w:val="left" w:pos="4928"/>
          <w:tab w:val="left" w:pos="5702"/>
        </w:tabs>
        <w:rPr>
          <w:smallCaps/>
        </w:rPr>
      </w:pPr>
      <w:r>
        <w:tab/>
        <w:t>sibling</w:t>
      </w:r>
      <w:r>
        <w:tab/>
        <w:t>will</w:t>
      </w:r>
      <w:r>
        <w:tab/>
      </w:r>
      <w:r>
        <w:rPr>
          <w:smallCaps/>
        </w:rPr>
        <w:t>f.</w:t>
      </w:r>
      <w:r>
        <w:t>you(</w:t>
      </w:r>
      <w:r>
        <w:rPr>
          <w:smallCaps/>
        </w:rPr>
        <w:t>s</w:t>
      </w:r>
      <w:r>
        <w:t>)</w:t>
      </w:r>
      <w:r>
        <w:rPr>
          <w:smallCaps/>
        </w:rPr>
        <w:tab/>
        <w:t>c</w:t>
      </w:r>
      <w:r w:rsidR="00B62761">
        <w:tab/>
      </w:r>
      <w:r w:rsidR="00B62761">
        <w:rPr>
          <w:smallCaps/>
        </w:rPr>
        <w:t>past</w:t>
      </w:r>
      <w:r w:rsidR="00B62761">
        <w:t>-cause-</w:t>
      </w:r>
      <w:r w:rsidR="00B62761">
        <w:rPr>
          <w:smallCaps/>
        </w:rPr>
        <w:t>red</w:t>
      </w:r>
      <w:r w:rsidR="00B62761">
        <w:t>-see</w:t>
      </w:r>
      <w:r w:rsidR="00B62761">
        <w:tab/>
        <w:t>indeed</w:t>
      </w:r>
      <w:r w:rsidR="00B62761">
        <w:tab/>
      </w:r>
      <w:r w:rsidR="00B62761">
        <w:rPr>
          <w:smallCaps/>
        </w:rPr>
        <w:t>obl</w:t>
      </w:r>
      <w:r w:rsidR="00B62761">
        <w:t>-we(</w:t>
      </w:r>
      <w:r w:rsidR="00B62761">
        <w:rPr>
          <w:smallCaps/>
        </w:rPr>
        <w:t>exc</w:t>
      </w:r>
      <w:r w:rsidR="00B62761">
        <w:t>)</w:t>
      </w:r>
    </w:p>
    <w:p w14:paraId="33500502" w14:textId="77777777" w:rsidR="00800AD8" w:rsidRDefault="00800AD8">
      <w:pPr>
        <w:pStyle w:val="InterlineFree"/>
      </w:pPr>
      <w:r>
        <w:t>But when you get there to our brothers and sisters, you will remember us;</w:t>
      </w:r>
    </w:p>
    <w:p w14:paraId="1FDCE3F0" w14:textId="77777777" w:rsidR="00800AD8" w:rsidRDefault="00DC1AE0" w:rsidP="00B62761">
      <w:pPr>
        <w:pStyle w:val="InterlineText"/>
        <w:tabs>
          <w:tab w:val="left" w:pos="533"/>
          <w:tab w:val="left" w:pos="1187"/>
          <w:tab w:val="left" w:pos="2231"/>
          <w:tab w:val="left" w:pos="3155"/>
          <w:tab w:val="left" w:pos="3644"/>
          <w:tab w:val="left" w:pos="4403"/>
          <w:tab w:val="left" w:pos="5747"/>
          <w:tab w:val="left" w:pos="6836"/>
        </w:tabs>
      </w:pPr>
      <w:r w:rsidRPr="003A1D48">
        <w:rPr>
          <w:rStyle w:val="InterlineTextNumChar"/>
        </w:rPr>
        <w:t>010</w:t>
      </w:r>
      <w:r w:rsidR="00800AD8">
        <w:tab/>
        <w:t>nu</w:t>
      </w:r>
      <w:r w:rsidR="00800AD8">
        <w:tab/>
        <w:t>inulinuli</w:t>
      </w:r>
      <w:r w:rsidR="00800AD8">
        <w:tab/>
        <w:t>sun</w:t>
      </w:r>
      <w:r w:rsidR="00800AD8">
        <w:tab/>
        <w:t>ki</w:t>
      </w:r>
      <w:r w:rsidR="00800AD8">
        <w:tab/>
        <w:t>su</w:t>
      </w:r>
      <w:r w:rsidR="00800AD8">
        <w:tab/>
        <w:t>inulinulian</w:t>
      </w:r>
      <w:r w:rsidR="00800AD8">
        <w:tab/>
        <w:t>amen</w:t>
      </w:r>
      <w:r w:rsidR="00800AD8">
        <w:tab/>
        <w:t>uta.</w:t>
      </w:r>
    </w:p>
    <w:p w14:paraId="7821293A" w14:textId="77777777" w:rsidR="00800AD8" w:rsidRDefault="00800AD8" w:rsidP="00B62761">
      <w:pPr>
        <w:pStyle w:val="InterlineGlossWithTrans"/>
        <w:tabs>
          <w:tab w:val="left" w:pos="533"/>
          <w:tab w:val="left" w:pos="1187"/>
          <w:tab w:val="left" w:pos="2231"/>
          <w:tab w:val="left" w:pos="3155"/>
          <w:tab w:val="left" w:pos="3644"/>
          <w:tab w:val="left" w:pos="4403"/>
          <w:tab w:val="left" w:pos="5747"/>
          <w:tab w:val="left" w:pos="6836"/>
        </w:tabs>
      </w:pPr>
      <w:r>
        <w:tab/>
        <w:t>nu</w:t>
      </w:r>
      <w:r>
        <w:tab/>
        <w:t>nuli=inuli</w:t>
      </w:r>
      <w:r>
        <w:tab/>
        <w:t>sun</w:t>
      </w:r>
      <w:r>
        <w:tab/>
        <w:t>ki</w:t>
      </w:r>
      <w:r>
        <w:tab/>
        <w:t>su</w:t>
      </w:r>
      <w:r>
        <w:tab/>
        <w:t>nuli=inuli-an</w:t>
      </w:r>
      <w:r>
        <w:tab/>
        <w:t>amen</w:t>
      </w:r>
      <w:r>
        <w:tab/>
        <w:t>uta</w:t>
      </w:r>
    </w:p>
    <w:p w14:paraId="2B379B5F" w14:textId="77777777" w:rsidR="00800AD8" w:rsidRDefault="00800AD8" w:rsidP="00B62761">
      <w:pPr>
        <w:pStyle w:val="InterlineTrans"/>
        <w:tabs>
          <w:tab w:val="left" w:pos="533"/>
          <w:tab w:val="left" w:pos="1187"/>
          <w:tab w:val="left" w:pos="2231"/>
          <w:tab w:val="left" w:pos="3155"/>
          <w:tab w:val="left" w:pos="3644"/>
          <w:tab w:val="left" w:pos="4403"/>
          <w:tab w:val="left" w:pos="5747"/>
          <w:tab w:val="left" w:pos="6836"/>
        </w:tabs>
      </w:pPr>
      <w:r>
        <w:tab/>
        <w:t>when</w:t>
      </w:r>
      <w:r>
        <w:tab/>
      </w:r>
      <w:r>
        <w:rPr>
          <w:smallCaps/>
        </w:rPr>
        <w:t>red</w:t>
      </w:r>
      <w:r>
        <w:t>=pray</w:t>
      </w:r>
      <w:r>
        <w:tab/>
      </w:r>
      <w:r>
        <w:rPr>
          <w:smallCaps/>
        </w:rPr>
        <w:t>f.</w:t>
      </w:r>
      <w:r>
        <w:t>you(</w:t>
      </w:r>
      <w:r>
        <w:rPr>
          <w:smallCaps/>
        </w:rPr>
        <w:t>s</w:t>
      </w:r>
      <w:r>
        <w:t>)</w:t>
      </w:r>
      <w:r>
        <w:tab/>
        <w:t>will</w:t>
      </w:r>
      <w:r>
        <w:tab/>
        <w:t>you(</w:t>
      </w:r>
      <w:r>
        <w:rPr>
          <w:smallCaps/>
        </w:rPr>
        <w:t>s</w:t>
      </w:r>
      <w:r>
        <w:t>)</w:t>
      </w:r>
      <w:r>
        <w:tab/>
      </w:r>
      <w:r>
        <w:rPr>
          <w:smallCaps/>
        </w:rPr>
        <w:t>red</w:t>
      </w:r>
      <w:r>
        <w:t>=pray-</w:t>
      </w:r>
      <w:r>
        <w:rPr>
          <w:smallCaps/>
        </w:rPr>
        <w:t>lf</w:t>
      </w:r>
      <w:r>
        <w:tab/>
      </w:r>
      <w:r>
        <w:rPr>
          <w:smallCaps/>
        </w:rPr>
        <w:t>f.</w:t>
      </w:r>
      <w:r>
        <w:t>we(</w:t>
      </w:r>
      <w:r>
        <w:rPr>
          <w:smallCaps/>
        </w:rPr>
        <w:t>exc</w:t>
      </w:r>
      <w:r>
        <w:t>)</w:t>
      </w:r>
      <w:r>
        <w:tab/>
        <w:t>also</w:t>
      </w:r>
    </w:p>
    <w:p w14:paraId="0F504463" w14:textId="77777777" w:rsidR="00800AD8" w:rsidRDefault="00800AD8" w:rsidP="00A8416B">
      <w:pPr>
        <w:pStyle w:val="InterlineFreeCommentFollows"/>
      </w:pPr>
      <w:r>
        <w:t>and when you pray you will pray for us too.</w:t>
      </w:r>
    </w:p>
    <w:p w14:paraId="155C3846" w14:textId="77777777" w:rsidR="00800AD8" w:rsidRDefault="00A8416B" w:rsidP="00A8416B">
      <w:pPr>
        <w:pStyle w:val="CommentLastWithHalfSpace"/>
      </w:pPr>
      <w:r>
        <w:t>[</w:t>
      </w:r>
      <w:r w:rsidR="00800AD8" w:rsidRPr="00B62761">
        <w:rPr>
          <w:rStyle w:val="VernacularText"/>
        </w:rPr>
        <w:t>inulinulian</w:t>
      </w:r>
      <w:r w:rsidR="00800AD8">
        <w:t xml:space="preserve">: </w:t>
      </w:r>
      <w:r w:rsidR="00B62761">
        <w:t xml:space="preserve">was </w:t>
      </w:r>
      <w:r w:rsidR="00800AD8" w:rsidRPr="00B62761">
        <w:rPr>
          <w:rStyle w:val="VernacularText"/>
        </w:rPr>
        <w:t>inulinuli</w:t>
      </w:r>
      <w:r>
        <w:t>]</w:t>
      </w:r>
    </w:p>
    <w:p w14:paraId="0DE792A6" w14:textId="77777777" w:rsidR="00B62761" w:rsidRDefault="00DC1AE0" w:rsidP="00B62761">
      <w:pPr>
        <w:pStyle w:val="InterlineText"/>
        <w:tabs>
          <w:tab w:val="left" w:pos="533"/>
          <w:tab w:val="left" w:pos="1517"/>
          <w:tab w:val="left" w:pos="2621"/>
          <w:tab w:val="left" w:pos="3125"/>
          <w:tab w:val="left" w:pos="3884"/>
          <w:tab w:val="left" w:pos="5678"/>
          <w:tab w:val="left" w:pos="6122"/>
          <w:tab w:val="left" w:pos="6941"/>
        </w:tabs>
      </w:pPr>
      <w:r w:rsidRPr="003A1D48">
        <w:rPr>
          <w:rStyle w:val="InterlineTextNumChar"/>
        </w:rPr>
        <w:t>011</w:t>
      </w:r>
      <w:r w:rsidR="00800AD8">
        <w:tab/>
        <w:t>saka</w:t>
      </w:r>
      <w:r w:rsidR="00800AD8">
        <w:tab/>
        <w:t>tiamen</w:t>
      </w:r>
      <w:r w:rsidR="00800AD8">
        <w:tab/>
        <w:t>uta</w:t>
      </w:r>
      <w:r w:rsidR="00800AD8">
        <w:tab/>
        <w:t>uîa</w:t>
      </w:r>
      <w:r w:rsidR="00B62761">
        <w:tab/>
        <w:t>zemangazangal</w:t>
      </w:r>
      <w:r w:rsidR="00B62761">
        <w:tab/>
        <w:t>ti</w:t>
      </w:r>
      <w:r w:rsidR="00B62761">
        <w:tab/>
        <w:t>sinsi,</w:t>
      </w:r>
      <w:r w:rsidR="00B62761">
        <w:tab/>
        <w:t>uîa</w:t>
      </w:r>
    </w:p>
    <w:p w14:paraId="07F1AD25" w14:textId="77777777" w:rsidR="00800AD8" w:rsidRDefault="00800AD8" w:rsidP="00B62761">
      <w:pPr>
        <w:pStyle w:val="InterlineGlossWithTrans"/>
        <w:tabs>
          <w:tab w:val="left" w:pos="533"/>
          <w:tab w:val="left" w:pos="1517"/>
          <w:tab w:val="left" w:pos="2621"/>
          <w:tab w:val="left" w:pos="3125"/>
          <w:tab w:val="left" w:pos="3884"/>
          <w:tab w:val="left" w:pos="5678"/>
          <w:tab w:val="left" w:pos="6122"/>
          <w:tab w:val="left" w:pos="6941"/>
        </w:tabs>
      </w:pPr>
      <w:r>
        <w:tab/>
        <w:t>sa-ka</w:t>
      </w:r>
      <w:r>
        <w:tab/>
        <w:t>ti-amen</w:t>
      </w:r>
      <w:r>
        <w:tab/>
        <w:t>uta</w:t>
      </w:r>
      <w:r>
        <w:tab/>
        <w:t>uîa</w:t>
      </w:r>
      <w:r w:rsidR="00B62761">
        <w:tab/>
        <w:t>em=zanga-zangal</w:t>
      </w:r>
      <w:r w:rsidR="00B62761">
        <w:tab/>
        <w:t>ti</w:t>
      </w:r>
      <w:r w:rsidR="00B62761">
        <w:tab/>
        <w:t>sinsi</w:t>
      </w:r>
      <w:r w:rsidR="00B62761">
        <w:tab/>
        <w:t>uîa</w:t>
      </w:r>
    </w:p>
    <w:p w14:paraId="5D8C18D1" w14:textId="77777777" w:rsidR="00800AD8" w:rsidRDefault="00800AD8" w:rsidP="00B62761">
      <w:pPr>
        <w:pStyle w:val="InterlineTransNoFree"/>
        <w:tabs>
          <w:tab w:val="left" w:pos="1517"/>
          <w:tab w:val="left" w:pos="2621"/>
          <w:tab w:val="left" w:pos="3125"/>
          <w:tab w:val="left" w:pos="3884"/>
          <w:tab w:val="left" w:pos="5678"/>
          <w:tab w:val="left" w:pos="6122"/>
          <w:tab w:val="left" w:pos="6941"/>
        </w:tabs>
      </w:pPr>
      <w:r>
        <w:tab/>
        <w:t>and-after</w:t>
      </w:r>
      <w:r>
        <w:tab/>
      </w:r>
      <w:r>
        <w:rPr>
          <w:smallCaps/>
        </w:rPr>
        <w:t>f-</w:t>
      </w:r>
      <w:r>
        <w:t>we(</w:t>
      </w:r>
      <w:r>
        <w:rPr>
          <w:smallCaps/>
        </w:rPr>
        <w:t>exc</w:t>
      </w:r>
      <w:r>
        <w:t>)</w:t>
      </w:r>
      <w:r>
        <w:tab/>
        <w:t>also</w:t>
      </w:r>
      <w:r>
        <w:tab/>
        <w:t>so.that</w:t>
      </w:r>
      <w:r w:rsidR="00B62761">
        <w:tab/>
      </w:r>
      <w:r w:rsidR="00B62761">
        <w:rPr>
          <w:smallCaps/>
        </w:rPr>
        <w:t>af</w:t>
      </w:r>
      <w:r w:rsidR="00B62761">
        <w:t>=</w:t>
      </w:r>
      <w:r w:rsidR="00B62761">
        <w:rPr>
          <w:smallCaps/>
        </w:rPr>
        <w:t>red</w:t>
      </w:r>
      <w:r w:rsidR="00B62761">
        <w:t>-hard</w:t>
      </w:r>
      <w:r w:rsidR="00B62761">
        <w:tab/>
      </w:r>
      <w:r w:rsidR="00B62761">
        <w:rPr>
          <w:smallCaps/>
        </w:rPr>
        <w:t>f.h</w:t>
      </w:r>
      <w:r w:rsidR="00B62761">
        <w:tab/>
        <w:t>teacher</w:t>
      </w:r>
      <w:r w:rsidR="00B62761">
        <w:tab/>
        <w:t>so.that</w:t>
      </w:r>
    </w:p>
    <w:p w14:paraId="62A0E27D" w14:textId="77777777" w:rsidR="00B62761" w:rsidRDefault="00800AD8" w:rsidP="00B62761">
      <w:pPr>
        <w:pStyle w:val="InterlineText"/>
        <w:tabs>
          <w:tab w:val="left" w:pos="533"/>
          <w:tab w:val="left" w:pos="2057"/>
          <w:tab w:val="left" w:pos="2501"/>
          <w:tab w:val="left" w:pos="3320"/>
          <w:tab w:val="left" w:pos="4094"/>
          <w:tab w:val="left" w:pos="5318"/>
          <w:tab w:val="left" w:pos="6092"/>
          <w:tab w:val="left" w:pos="7406"/>
        </w:tabs>
      </w:pPr>
      <w:r>
        <w:tab/>
        <w:t>padjalidjalim</w:t>
      </w:r>
      <w:r>
        <w:tab/>
        <w:t>ti</w:t>
      </w:r>
      <w:r>
        <w:tab/>
        <w:t>sinsi</w:t>
      </w:r>
      <w:r w:rsidR="00B62761">
        <w:tab/>
        <w:t>tu</w:t>
      </w:r>
      <w:r w:rsidR="00B62761">
        <w:tab/>
        <w:t>sipangtjez</w:t>
      </w:r>
      <w:r w:rsidR="00B62761">
        <w:tab/>
        <w:t>anga</w:t>
      </w:r>
      <w:r w:rsidR="00B62761">
        <w:tab/>
        <w:t>tjanuitjen</w:t>
      </w:r>
      <w:r w:rsidR="00B62761">
        <w:tab/>
        <w:t>nu</w:t>
      </w:r>
    </w:p>
    <w:p w14:paraId="511DCA13" w14:textId="77777777" w:rsidR="00800AD8" w:rsidRDefault="00800AD8" w:rsidP="00B62761">
      <w:pPr>
        <w:pStyle w:val="InterlineGlossWithTrans"/>
        <w:tabs>
          <w:tab w:val="left" w:pos="533"/>
          <w:tab w:val="left" w:pos="2057"/>
          <w:tab w:val="left" w:pos="2501"/>
          <w:tab w:val="left" w:pos="3320"/>
          <w:tab w:val="left" w:pos="4094"/>
          <w:tab w:val="left" w:pos="5318"/>
          <w:tab w:val="left" w:pos="6092"/>
          <w:tab w:val="left" w:pos="7406"/>
        </w:tabs>
      </w:pPr>
      <w:r>
        <w:tab/>
        <w:t>pa-djali-djalim</w:t>
      </w:r>
      <w:r>
        <w:tab/>
        <w:t>ti</w:t>
      </w:r>
      <w:r>
        <w:tab/>
        <w:t>sinsi</w:t>
      </w:r>
      <w:r w:rsidR="00B62761">
        <w:tab/>
        <w:t>tu</w:t>
      </w:r>
      <w:r w:rsidR="00B62761">
        <w:tab/>
        <w:t>si-pangetjez</w:t>
      </w:r>
      <w:r w:rsidR="00B62761">
        <w:tab/>
        <w:t>anga</w:t>
      </w:r>
      <w:r w:rsidR="00B62761">
        <w:tab/>
        <w:t>tjanu-itjen</w:t>
      </w:r>
      <w:r w:rsidR="00B62761">
        <w:tab/>
        <w:t>nu</w:t>
      </w:r>
    </w:p>
    <w:p w14:paraId="7EDE0D9F" w14:textId="77777777" w:rsidR="00800AD8" w:rsidRDefault="00800AD8" w:rsidP="00B62761">
      <w:pPr>
        <w:pStyle w:val="InterlineTransNoFree"/>
        <w:tabs>
          <w:tab w:val="left" w:pos="2057"/>
          <w:tab w:val="left" w:pos="2501"/>
          <w:tab w:val="left" w:pos="3320"/>
          <w:tab w:val="left" w:pos="4094"/>
          <w:tab w:val="left" w:pos="5318"/>
          <w:tab w:val="left" w:pos="6092"/>
          <w:tab w:val="left" w:pos="7406"/>
        </w:tabs>
      </w:pPr>
      <w:r>
        <w:tab/>
        <w:t>cause-</w:t>
      </w:r>
      <w:r>
        <w:rPr>
          <w:smallCaps/>
        </w:rPr>
        <w:t>red</w:t>
      </w:r>
      <w:r>
        <w:t>-win</w:t>
      </w:r>
      <w:r>
        <w:tab/>
      </w:r>
      <w:r>
        <w:rPr>
          <w:smallCaps/>
        </w:rPr>
        <w:t>f.h</w:t>
      </w:r>
      <w:r>
        <w:tab/>
        <w:t>teacher</w:t>
      </w:r>
      <w:r w:rsidR="00B62761">
        <w:tab/>
      </w:r>
      <w:r w:rsidR="00B62761">
        <w:rPr>
          <w:smallCaps/>
        </w:rPr>
        <w:t>compl</w:t>
      </w:r>
      <w:r w:rsidR="00B62761">
        <w:tab/>
      </w:r>
      <w:r w:rsidR="00B62761">
        <w:rPr>
          <w:smallCaps/>
        </w:rPr>
        <w:t>if</w:t>
      </w:r>
      <w:r w:rsidR="00B62761">
        <w:t>-come</w:t>
      </w:r>
      <w:r w:rsidR="00B62761">
        <w:tab/>
        <w:t>indeed</w:t>
      </w:r>
      <w:r w:rsidR="00B62761">
        <w:tab/>
      </w:r>
      <w:r w:rsidR="00B62761">
        <w:rPr>
          <w:smallCaps/>
        </w:rPr>
        <w:t>obl</w:t>
      </w:r>
      <w:r w:rsidR="00B62761">
        <w:t>-we(</w:t>
      </w:r>
      <w:r w:rsidR="00B62761">
        <w:rPr>
          <w:smallCaps/>
        </w:rPr>
        <w:t>inc</w:t>
      </w:r>
      <w:r w:rsidR="00B62761">
        <w:t>)</w:t>
      </w:r>
      <w:r w:rsidR="00B62761">
        <w:tab/>
        <w:t>when</w:t>
      </w:r>
    </w:p>
    <w:p w14:paraId="27BD7AFC" w14:textId="77777777" w:rsidR="00B62761" w:rsidRDefault="00B62761" w:rsidP="00B62761">
      <w:pPr>
        <w:pStyle w:val="InterlineText"/>
        <w:tabs>
          <w:tab w:val="left" w:pos="533"/>
          <w:tab w:val="left" w:pos="2312"/>
          <w:tab w:val="left" w:pos="2801"/>
          <w:tab w:val="left" w:pos="3890"/>
          <w:tab w:val="left" w:pos="4154"/>
          <w:tab w:val="left" w:pos="5048"/>
          <w:tab w:val="left" w:pos="5552"/>
          <w:tab w:val="left" w:pos="6206"/>
          <w:tab w:val="left" w:pos="6770"/>
        </w:tabs>
      </w:pPr>
      <w:r>
        <w:tab/>
        <w:t>tjaiviliî</w:t>
      </w:r>
      <w:r w:rsidR="00800AD8">
        <w:t>,</w:t>
      </w:r>
      <w:r>
        <w:tab/>
      </w:r>
      <w:r w:rsidR="00133DBC" w:rsidRPr="00133DBC">
        <w:rPr>
          <w:rFonts w:ascii="SILDoulos IPA93" w:hAnsi="SILDoulos IPA93"/>
        </w:rPr>
        <w:t></w:t>
      </w:r>
      <w:r>
        <w:t>i</w:t>
      </w:r>
      <w:r>
        <w:tab/>
        <w:t>men</w:t>
      </w:r>
      <w:r>
        <w:tab/>
        <w:t>a</w:t>
      </w:r>
      <w:r>
        <w:tab/>
        <w:t>ayaya</w:t>
      </w:r>
      <w:r>
        <w:tab/>
        <w:t>uta</w:t>
      </w:r>
      <w:r>
        <w:tab/>
        <w:t>nu</w:t>
      </w:r>
      <w:r>
        <w:tab/>
        <w:t>inuli</w:t>
      </w:r>
      <w:r>
        <w:tab/>
        <w:t>amen.</w:t>
      </w:r>
    </w:p>
    <w:p w14:paraId="2B23D084" w14:textId="77777777" w:rsidR="00800AD8" w:rsidRDefault="00800AD8" w:rsidP="00B62761">
      <w:pPr>
        <w:pStyle w:val="InterlineGlossWithTrans"/>
        <w:tabs>
          <w:tab w:val="left" w:pos="533"/>
          <w:tab w:val="left" w:pos="2312"/>
          <w:tab w:val="left" w:pos="2801"/>
          <w:tab w:val="left" w:pos="3890"/>
          <w:tab w:val="left" w:pos="4154"/>
          <w:tab w:val="left" w:pos="5048"/>
          <w:tab w:val="left" w:pos="5552"/>
          <w:tab w:val="left" w:pos="6206"/>
          <w:tab w:val="left" w:pos="6770"/>
        </w:tabs>
      </w:pPr>
      <w:r>
        <w:tab/>
        <w:t>tja-i-viliî</w:t>
      </w:r>
      <w:r w:rsidR="00B62761">
        <w:tab/>
        <w:t>ki</w:t>
      </w:r>
      <w:r w:rsidR="00B62761">
        <w:tab/>
        <w:t>amen</w:t>
      </w:r>
      <w:r w:rsidR="00B62761">
        <w:tab/>
        <w:t>a</w:t>
      </w:r>
      <w:r w:rsidR="00B62761">
        <w:tab/>
        <w:t>ay-aya</w:t>
      </w:r>
      <w:r w:rsidR="00B62761">
        <w:tab/>
        <w:t>uta</w:t>
      </w:r>
      <w:r w:rsidR="00B62761">
        <w:tab/>
        <w:t>nu</w:t>
      </w:r>
      <w:r w:rsidR="00B62761">
        <w:tab/>
        <w:t>inuli</w:t>
      </w:r>
      <w:r w:rsidR="00B62761">
        <w:tab/>
        <w:t>amen</w:t>
      </w:r>
    </w:p>
    <w:p w14:paraId="18032FEC" w14:textId="77777777" w:rsidR="00800AD8" w:rsidRDefault="00800AD8" w:rsidP="00B62761">
      <w:pPr>
        <w:pStyle w:val="InterlineTrans"/>
        <w:tabs>
          <w:tab w:val="left" w:pos="533"/>
          <w:tab w:val="left" w:pos="2312"/>
          <w:tab w:val="left" w:pos="2801"/>
          <w:tab w:val="left" w:pos="3890"/>
          <w:tab w:val="left" w:pos="4154"/>
          <w:tab w:val="left" w:pos="5048"/>
          <w:tab w:val="left" w:pos="5552"/>
          <w:tab w:val="left" w:pos="6206"/>
          <w:tab w:val="left" w:pos="6770"/>
        </w:tabs>
      </w:pPr>
      <w:r>
        <w:tab/>
        <w:t>more-</w:t>
      </w:r>
      <w:r>
        <w:rPr>
          <w:smallCaps/>
        </w:rPr>
        <w:t>loc</w:t>
      </w:r>
      <w:r>
        <w:t>-behind</w:t>
      </w:r>
      <w:r w:rsidR="00B62761">
        <w:tab/>
        <w:t>will</w:t>
      </w:r>
      <w:r w:rsidR="00B62761">
        <w:tab/>
      </w:r>
      <w:r w:rsidR="00B62761">
        <w:rPr>
          <w:smallCaps/>
        </w:rPr>
        <w:t>f.</w:t>
      </w:r>
      <w:r w:rsidR="00B62761">
        <w:t>we(</w:t>
      </w:r>
      <w:r w:rsidR="00B62761">
        <w:rPr>
          <w:smallCaps/>
        </w:rPr>
        <w:t>exc</w:t>
      </w:r>
      <w:r w:rsidR="00B62761">
        <w:t>)</w:t>
      </w:r>
      <w:r w:rsidR="00B62761">
        <w:rPr>
          <w:smallCaps/>
        </w:rPr>
        <w:tab/>
        <w:t>c</w:t>
      </w:r>
      <w:r w:rsidR="00B62761">
        <w:rPr>
          <w:smallCaps/>
        </w:rPr>
        <w:tab/>
        <w:t>red</w:t>
      </w:r>
      <w:r w:rsidR="00B62761">
        <w:t>-say</w:t>
      </w:r>
      <w:r w:rsidR="00B62761">
        <w:tab/>
        <w:t>also</w:t>
      </w:r>
      <w:r w:rsidR="00B62761">
        <w:tab/>
        <w:t>when</w:t>
      </w:r>
      <w:r w:rsidR="00B62761">
        <w:tab/>
        <w:t>pray</w:t>
      </w:r>
      <w:r w:rsidR="00B62761">
        <w:tab/>
      </w:r>
      <w:r w:rsidR="00B62761">
        <w:rPr>
          <w:smallCaps/>
        </w:rPr>
        <w:t>f.</w:t>
      </w:r>
      <w:r w:rsidR="00B62761">
        <w:t>we(</w:t>
      </w:r>
      <w:r w:rsidR="00B62761">
        <w:rPr>
          <w:smallCaps/>
        </w:rPr>
        <w:t>exc</w:t>
      </w:r>
      <w:r w:rsidR="00B62761">
        <w:t>)</w:t>
      </w:r>
    </w:p>
    <w:p w14:paraId="4D522DA7" w14:textId="77777777" w:rsidR="00800AD8" w:rsidRDefault="00800AD8" w:rsidP="000C4DA4">
      <w:pPr>
        <w:pStyle w:val="InterlineFree"/>
      </w:pPr>
      <w:r>
        <w:t>And when we pray we will say: May the teacher persevere, may the teacher</w:t>
      </w:r>
      <w:r w:rsidR="000C4DA4">
        <w:t xml:space="preserve"> </w:t>
      </w:r>
      <w:r>
        <w:t>be keen to come back to us later.</w:t>
      </w:r>
    </w:p>
    <w:p w14:paraId="64AE2CFE" w14:textId="77777777" w:rsidR="008A3D00" w:rsidRDefault="00DC1AE0" w:rsidP="008A3D00">
      <w:pPr>
        <w:pStyle w:val="InterlineText"/>
        <w:tabs>
          <w:tab w:val="left" w:pos="533"/>
          <w:tab w:val="left" w:pos="1517"/>
          <w:tab w:val="left" w:pos="3176"/>
          <w:tab w:val="left" w:pos="3995"/>
          <w:tab w:val="left" w:pos="4259"/>
          <w:tab w:val="left" w:pos="5093"/>
          <w:tab w:val="left" w:pos="6017"/>
          <w:tab w:val="left" w:pos="7241"/>
          <w:tab w:val="left" w:pos="7745"/>
        </w:tabs>
      </w:pPr>
      <w:r w:rsidRPr="003A1D48">
        <w:rPr>
          <w:rStyle w:val="InterlineTextNumChar"/>
        </w:rPr>
        <w:lastRenderedPageBreak/>
        <w:t>012</w:t>
      </w:r>
      <w:r w:rsidR="00800AD8">
        <w:tab/>
        <w:t>sa</w:t>
      </w:r>
      <w:r w:rsidR="00133DBC" w:rsidRPr="00133DBC">
        <w:rPr>
          <w:rFonts w:ascii="SILDoulos IPA93" w:hAnsi="SILDoulos IPA93"/>
        </w:rPr>
        <w:t></w:t>
      </w:r>
      <w:r w:rsidR="00800AD8">
        <w:t>a</w:t>
      </w:r>
      <w:r w:rsidR="00800AD8">
        <w:tab/>
        <w:t>aitsu,</w:t>
      </w:r>
      <w:r w:rsidR="00800AD8">
        <w:tab/>
        <w:t>sinsi,</w:t>
      </w:r>
      <w:r w:rsidR="00800AD8">
        <w:tab/>
        <w:t>a</w:t>
      </w:r>
      <w:r w:rsidR="008A3D00">
        <w:tab/>
        <w:t>mare</w:t>
      </w:r>
      <w:r w:rsidR="00133DBC" w:rsidRPr="00133DBC">
        <w:rPr>
          <w:rFonts w:ascii="SILDoulos IPA93" w:hAnsi="SILDoulos IPA93"/>
        </w:rPr>
        <w:t></w:t>
      </w:r>
      <w:r w:rsidR="008A3D00">
        <w:t>a</w:t>
      </w:r>
      <w:r w:rsidR="008A3D00">
        <w:tab/>
        <w:t>tja</w:t>
      </w:r>
      <w:r w:rsidR="008A3D00">
        <w:tab/>
        <w:t>matjaîaîak</w:t>
      </w:r>
      <w:r w:rsidR="008A3D00">
        <w:tab/>
        <w:t>i</w:t>
      </w:r>
      <w:r w:rsidR="008A3D00">
        <w:tab/>
        <w:t>zua</w:t>
      </w:r>
    </w:p>
    <w:p w14:paraId="0900F780" w14:textId="77777777" w:rsidR="00800AD8" w:rsidRDefault="00800AD8" w:rsidP="008A3D00">
      <w:pPr>
        <w:pStyle w:val="InterlineGlossWithTrans"/>
        <w:tabs>
          <w:tab w:val="left" w:pos="533"/>
          <w:tab w:val="left" w:pos="1517"/>
          <w:tab w:val="left" w:pos="3176"/>
          <w:tab w:val="left" w:pos="3995"/>
          <w:tab w:val="left" w:pos="4259"/>
          <w:tab w:val="left" w:pos="5093"/>
          <w:tab w:val="left" w:pos="6017"/>
          <w:tab w:val="left" w:pos="7241"/>
          <w:tab w:val="left" w:pos="7745"/>
        </w:tabs>
      </w:pPr>
      <w:r>
        <w:tab/>
        <w:t>sa-ka</w:t>
      </w:r>
      <w:r>
        <w:tab/>
        <w:t>aya-i-tsu</w:t>
      </w:r>
      <w:r>
        <w:tab/>
        <w:t>sinsi</w:t>
      </w:r>
      <w:r>
        <w:tab/>
        <w:t>a</w:t>
      </w:r>
      <w:r w:rsidR="008A3D00">
        <w:tab/>
        <w:t>mareka</w:t>
      </w:r>
      <w:r w:rsidR="008A3D00">
        <w:tab/>
        <w:t>tja</w:t>
      </w:r>
      <w:r w:rsidR="008A3D00">
        <w:tab/>
        <w:t>matja-îaîak</w:t>
      </w:r>
      <w:r w:rsidR="008A3D00">
        <w:tab/>
        <w:t>i</w:t>
      </w:r>
      <w:r w:rsidR="008A3D00">
        <w:tab/>
        <w:t>zua</w:t>
      </w:r>
    </w:p>
    <w:p w14:paraId="05239A35" w14:textId="77777777" w:rsidR="00800AD8" w:rsidRDefault="00800AD8" w:rsidP="008A3D00">
      <w:pPr>
        <w:pStyle w:val="InterlineTransNoFree"/>
        <w:tabs>
          <w:tab w:val="left" w:pos="1517"/>
          <w:tab w:val="left" w:pos="3176"/>
          <w:tab w:val="left" w:pos="3995"/>
          <w:tab w:val="left" w:pos="4259"/>
          <w:tab w:val="left" w:pos="5093"/>
          <w:tab w:val="left" w:pos="6017"/>
          <w:tab w:val="left" w:pos="7241"/>
          <w:tab w:val="left" w:pos="7745"/>
        </w:tabs>
        <w:rPr>
          <w:smallCaps/>
        </w:rPr>
      </w:pPr>
      <w:r>
        <w:tab/>
        <w:t>and-after</w:t>
      </w:r>
      <w:r>
        <w:tab/>
        <w:t>be.thus-</w:t>
      </w:r>
      <w:r>
        <w:rPr>
          <w:smallCaps/>
        </w:rPr>
        <w:t>loc</w:t>
      </w:r>
      <w:r>
        <w:t>-this</w:t>
      </w:r>
      <w:r>
        <w:tab/>
        <w:t>teacher</w:t>
      </w:r>
      <w:r>
        <w:rPr>
          <w:smallCaps/>
        </w:rPr>
        <w:tab/>
        <w:t>c</w:t>
      </w:r>
      <w:r w:rsidR="008A3D00">
        <w:tab/>
        <w:t>many</w:t>
      </w:r>
      <w:r w:rsidR="008A3D00">
        <w:tab/>
        <w:t>our(</w:t>
      </w:r>
      <w:r w:rsidR="008A3D00">
        <w:rPr>
          <w:smallCaps/>
        </w:rPr>
        <w:t>inc</w:t>
      </w:r>
      <w:r w:rsidR="008A3D00">
        <w:t>)</w:t>
      </w:r>
      <w:r w:rsidR="008A3D00">
        <w:tab/>
      </w:r>
      <w:r w:rsidR="008A3D00">
        <w:rPr>
          <w:smallCaps/>
        </w:rPr>
        <w:t>num</w:t>
      </w:r>
      <w:r w:rsidR="008A3D00">
        <w:t>-child</w:t>
      </w:r>
      <w:r w:rsidR="008A3D00">
        <w:tab/>
      </w:r>
      <w:r w:rsidR="008A3D00">
        <w:rPr>
          <w:smallCaps/>
        </w:rPr>
        <w:t>loc</w:t>
      </w:r>
      <w:r w:rsidR="008A3D00">
        <w:tab/>
        <w:t>that</w:t>
      </w:r>
    </w:p>
    <w:p w14:paraId="41DF9947" w14:textId="77777777" w:rsidR="008A3D00" w:rsidRDefault="00800AD8" w:rsidP="008A3D00">
      <w:pPr>
        <w:pStyle w:val="InterlineText"/>
        <w:tabs>
          <w:tab w:val="left" w:pos="533"/>
          <w:tab w:val="left" w:pos="1367"/>
          <w:tab w:val="left" w:pos="2291"/>
          <w:tab w:val="left" w:pos="3065"/>
          <w:tab w:val="left" w:pos="3554"/>
          <w:tab w:val="left" w:pos="5138"/>
          <w:tab w:val="left" w:pos="6362"/>
          <w:tab w:val="left" w:pos="7016"/>
        </w:tabs>
      </w:pPr>
      <w:r>
        <w:tab/>
        <w:t>mare</w:t>
      </w:r>
      <w:r w:rsidR="00133DBC" w:rsidRPr="00133DBC">
        <w:rPr>
          <w:rFonts w:ascii="SILDoulos IPA93" w:hAnsi="SILDoulos IPA93"/>
        </w:rPr>
        <w:t></w:t>
      </w:r>
      <w:r>
        <w:t>a</w:t>
      </w:r>
      <w:r>
        <w:tab/>
        <w:t>tja</w:t>
      </w:r>
      <w:r>
        <w:tab/>
        <w:t>kaka</w:t>
      </w:r>
      <w:r>
        <w:tab/>
      </w:r>
      <w:r w:rsidR="00133DBC" w:rsidRPr="00133DBC">
        <w:rPr>
          <w:rFonts w:ascii="SILDoulos IPA93" w:hAnsi="SILDoulos IPA93"/>
        </w:rPr>
        <w:t></w:t>
      </w:r>
      <w:r>
        <w:t>i</w:t>
      </w:r>
      <w:r w:rsidR="008A3D00">
        <w:tab/>
        <w:t>navenala</w:t>
      </w:r>
      <w:r w:rsidR="008A3D00">
        <w:tab/>
      </w:r>
      <w:r w:rsidR="00133DBC" w:rsidRPr="00133DBC">
        <w:rPr>
          <w:rFonts w:ascii="SILDoulos IPA93" w:hAnsi="SILDoulos IPA93"/>
        </w:rPr>
        <w:t></w:t>
      </w:r>
      <w:r w:rsidR="008A3D00">
        <w:t>emuda</w:t>
      </w:r>
      <w:r w:rsidR="008A3D00">
        <w:tab/>
        <w:t>nu</w:t>
      </w:r>
      <w:r w:rsidR="008A3D00">
        <w:tab/>
        <w:t>djemaîun</w:t>
      </w:r>
    </w:p>
    <w:p w14:paraId="3A081136" w14:textId="77777777" w:rsidR="00800AD8" w:rsidRDefault="00800AD8" w:rsidP="008A3D00">
      <w:pPr>
        <w:pStyle w:val="InterlineGlossWithTrans"/>
        <w:tabs>
          <w:tab w:val="left" w:pos="533"/>
          <w:tab w:val="left" w:pos="1367"/>
          <w:tab w:val="left" w:pos="2291"/>
          <w:tab w:val="left" w:pos="3065"/>
          <w:tab w:val="left" w:pos="3554"/>
          <w:tab w:val="left" w:pos="5138"/>
          <w:tab w:val="left" w:pos="6362"/>
          <w:tab w:val="left" w:pos="7016"/>
        </w:tabs>
      </w:pPr>
      <w:r>
        <w:tab/>
        <w:t>mareka</w:t>
      </w:r>
      <w:r>
        <w:tab/>
        <w:t>tja</w:t>
      </w:r>
      <w:r>
        <w:tab/>
        <w:t>kaka</w:t>
      </w:r>
      <w:r>
        <w:tab/>
        <w:t>ki</w:t>
      </w:r>
      <w:r w:rsidR="008A3D00">
        <w:tab/>
        <w:t>na-in=vala</w:t>
      </w:r>
      <w:r w:rsidR="008A3D00">
        <w:tab/>
        <w:t>em=kuda</w:t>
      </w:r>
      <w:r w:rsidR="008A3D00">
        <w:tab/>
        <w:t>nu</w:t>
      </w:r>
      <w:r w:rsidR="008A3D00">
        <w:tab/>
        <w:t>em=djaîun</w:t>
      </w:r>
    </w:p>
    <w:p w14:paraId="628904FB" w14:textId="77777777" w:rsidR="00800AD8" w:rsidRDefault="00800AD8" w:rsidP="008A3D00">
      <w:pPr>
        <w:pStyle w:val="InterlineTransNoFree"/>
        <w:tabs>
          <w:tab w:val="left" w:pos="1367"/>
          <w:tab w:val="left" w:pos="2291"/>
          <w:tab w:val="left" w:pos="3065"/>
          <w:tab w:val="left" w:pos="3554"/>
          <w:tab w:val="left" w:pos="5138"/>
          <w:tab w:val="left" w:pos="6362"/>
          <w:tab w:val="left" w:pos="7016"/>
        </w:tabs>
      </w:pPr>
      <w:r>
        <w:tab/>
        <w:t>many</w:t>
      </w:r>
      <w:r>
        <w:tab/>
        <w:t>our(</w:t>
      </w:r>
      <w:r>
        <w:rPr>
          <w:smallCaps/>
        </w:rPr>
        <w:t>inc</w:t>
      </w:r>
      <w:r>
        <w:t>)</w:t>
      </w:r>
      <w:r>
        <w:tab/>
        <w:t>sibling</w:t>
      </w:r>
      <w:r>
        <w:tab/>
        <w:t>will</w:t>
      </w:r>
      <w:r w:rsidR="008A3D00">
        <w:tab/>
      </w:r>
      <w:r w:rsidR="008A3D00">
        <w:rPr>
          <w:smallCaps/>
        </w:rPr>
        <w:t>past</w:t>
      </w:r>
      <w:r w:rsidR="008A3D00">
        <w:t>-</w:t>
      </w:r>
      <w:r w:rsidR="008A3D00">
        <w:rPr>
          <w:smallCaps/>
        </w:rPr>
        <w:t>perf</w:t>
      </w:r>
      <w:r w:rsidR="008A3D00">
        <w:t>=able</w:t>
      </w:r>
      <w:r w:rsidR="008A3D00">
        <w:tab/>
      </w:r>
      <w:r w:rsidR="008A3D00">
        <w:rPr>
          <w:smallCaps/>
        </w:rPr>
        <w:t>af</w:t>
      </w:r>
      <w:r w:rsidR="008A3D00">
        <w:t>=do.what</w:t>
      </w:r>
      <w:r w:rsidR="008A3D00">
        <w:tab/>
        <w:t>when</w:t>
      </w:r>
      <w:r w:rsidR="008A3D00">
        <w:tab/>
      </w:r>
      <w:r w:rsidR="008A3D00">
        <w:rPr>
          <w:smallCaps/>
        </w:rPr>
        <w:t>af</w:t>
      </w:r>
      <w:r w:rsidR="008A3D00">
        <w:t>=arrive</w:t>
      </w:r>
    </w:p>
    <w:p w14:paraId="3D90EC26" w14:textId="77777777" w:rsidR="00800AD8" w:rsidRDefault="00800AD8" w:rsidP="008A3D00">
      <w:pPr>
        <w:pStyle w:val="InterlineText"/>
        <w:tabs>
          <w:tab w:val="left" w:pos="533"/>
        </w:tabs>
      </w:pPr>
      <w:r>
        <w:tab/>
        <w:t>sun.</w:t>
      </w:r>
    </w:p>
    <w:p w14:paraId="7BC034E9" w14:textId="77777777" w:rsidR="00800AD8" w:rsidRDefault="00800AD8" w:rsidP="008A3D00">
      <w:pPr>
        <w:pStyle w:val="InterlineGlossWithTrans"/>
        <w:tabs>
          <w:tab w:val="left" w:pos="533"/>
        </w:tabs>
      </w:pPr>
      <w:r>
        <w:tab/>
        <w:t>sun</w:t>
      </w:r>
    </w:p>
    <w:p w14:paraId="17BAB6F3" w14:textId="77777777" w:rsidR="00800AD8" w:rsidRDefault="00800AD8" w:rsidP="008A3D00">
      <w:pPr>
        <w:pStyle w:val="InterlineTrans"/>
        <w:tabs>
          <w:tab w:val="left" w:pos="533"/>
        </w:tabs>
      </w:pPr>
      <w:r>
        <w:tab/>
      </w:r>
      <w:r>
        <w:rPr>
          <w:smallCaps/>
        </w:rPr>
        <w:t>f.</w:t>
      </w:r>
      <w:r>
        <w:t>you(</w:t>
      </w:r>
      <w:r>
        <w:rPr>
          <w:smallCaps/>
        </w:rPr>
        <w:t>s</w:t>
      </w:r>
      <w:r>
        <w:t>)</w:t>
      </w:r>
    </w:p>
    <w:p w14:paraId="710935C2" w14:textId="77777777" w:rsidR="00800AD8" w:rsidRDefault="00800AD8" w:rsidP="008A3D00">
      <w:pPr>
        <w:pStyle w:val="InterlineFreeCommentFollows"/>
      </w:pPr>
      <w:r>
        <w:t>And now, teacher, the parents there and our brothers and sisters, I hope</w:t>
      </w:r>
      <w:r w:rsidR="000C4DA4">
        <w:t xml:space="preserve"> </w:t>
      </w:r>
      <w:r>
        <w:t>they will be well when you reach them.</w:t>
      </w:r>
    </w:p>
    <w:p w14:paraId="09603723" w14:textId="77777777" w:rsidR="008A3D00" w:rsidRDefault="008A3D00" w:rsidP="008A3D00">
      <w:pPr>
        <w:pStyle w:val="CommentLastWithHalfSpace"/>
      </w:pPr>
      <w:r>
        <w:t>[</w:t>
      </w:r>
      <w:r w:rsidRPr="008A3D00">
        <w:rPr>
          <w:rStyle w:val="VernacularText"/>
        </w:rPr>
        <w:t>nu</w:t>
      </w:r>
      <w:r>
        <w:t>: not in original text]</w:t>
      </w:r>
    </w:p>
    <w:p w14:paraId="4B2FDD4E" w14:textId="77777777" w:rsidR="008A3D00" w:rsidRDefault="00DC1AE0" w:rsidP="008A3D00">
      <w:pPr>
        <w:pStyle w:val="InterlineText"/>
        <w:tabs>
          <w:tab w:val="left" w:pos="533"/>
          <w:tab w:val="left" w:pos="2192"/>
          <w:tab w:val="left" w:pos="2846"/>
          <w:tab w:val="left" w:pos="4790"/>
          <w:tab w:val="left" w:pos="5279"/>
          <w:tab w:val="left" w:pos="6203"/>
          <w:tab w:val="left" w:pos="6467"/>
          <w:tab w:val="left" w:pos="7916"/>
        </w:tabs>
      </w:pPr>
      <w:r w:rsidRPr="003A1D48">
        <w:rPr>
          <w:rStyle w:val="InterlineTextNumChar"/>
        </w:rPr>
        <w:t>013</w:t>
      </w:r>
      <w:r w:rsidR="00800AD8">
        <w:tab/>
        <w:t>aitsu</w:t>
      </w:r>
      <w:r w:rsidR="00800AD8">
        <w:tab/>
        <w:t>nu</w:t>
      </w:r>
      <w:r w:rsidR="008A3D00">
        <w:tab/>
        <w:t>mapaqeneqenetj</w:t>
      </w:r>
      <w:r w:rsidR="008A3D00">
        <w:tab/>
      </w:r>
      <w:r w:rsidR="00133DBC" w:rsidRPr="00133DBC">
        <w:rPr>
          <w:rFonts w:ascii="SILDoulos IPA93" w:hAnsi="SILDoulos IPA93"/>
        </w:rPr>
        <w:t></w:t>
      </w:r>
      <w:r w:rsidR="008A3D00">
        <w:t>i</w:t>
      </w:r>
      <w:r w:rsidR="008A3D00">
        <w:tab/>
        <w:t>sun</w:t>
      </w:r>
      <w:r w:rsidR="008A3D00">
        <w:tab/>
        <w:t>a</w:t>
      </w:r>
      <w:r w:rsidR="008A3D00">
        <w:tab/>
        <w:t>ventsivetsik</w:t>
      </w:r>
      <w:r w:rsidR="008A3D00">
        <w:tab/>
        <w:t>anga</w:t>
      </w:r>
    </w:p>
    <w:p w14:paraId="0649DDE5" w14:textId="77777777" w:rsidR="00800AD8" w:rsidRDefault="00800AD8" w:rsidP="008A3D00">
      <w:pPr>
        <w:pStyle w:val="InterlineGlossWithTrans"/>
        <w:tabs>
          <w:tab w:val="left" w:pos="533"/>
          <w:tab w:val="left" w:pos="2192"/>
          <w:tab w:val="left" w:pos="2846"/>
          <w:tab w:val="left" w:pos="4790"/>
          <w:tab w:val="left" w:pos="5279"/>
          <w:tab w:val="left" w:pos="6203"/>
          <w:tab w:val="left" w:pos="6467"/>
          <w:tab w:val="left" w:pos="7916"/>
        </w:tabs>
      </w:pPr>
      <w:r>
        <w:tab/>
        <w:t>aya-i-tsu</w:t>
      </w:r>
      <w:r>
        <w:tab/>
        <w:t>nu</w:t>
      </w:r>
      <w:r w:rsidR="008A3D00">
        <w:tab/>
        <w:t>ma-pa-qene-qenetj</w:t>
      </w:r>
      <w:r w:rsidR="008A3D00">
        <w:tab/>
        <w:t>ki</w:t>
      </w:r>
      <w:r w:rsidR="008A3D00">
        <w:tab/>
        <w:t>sun</w:t>
      </w:r>
      <w:r w:rsidR="008A3D00">
        <w:tab/>
        <w:t>a</w:t>
      </w:r>
      <w:r w:rsidR="008A3D00">
        <w:tab/>
        <w:t>n=vetsi-vetsik</w:t>
      </w:r>
      <w:r w:rsidR="008A3D00">
        <w:tab/>
        <w:t>anga</w:t>
      </w:r>
    </w:p>
    <w:p w14:paraId="5AD24486" w14:textId="77777777" w:rsidR="00800AD8" w:rsidRDefault="00800AD8" w:rsidP="008A3D00">
      <w:pPr>
        <w:pStyle w:val="InterlineTransNoFree"/>
        <w:tabs>
          <w:tab w:val="left" w:pos="2192"/>
          <w:tab w:val="left" w:pos="2846"/>
          <w:tab w:val="left" w:pos="4790"/>
          <w:tab w:val="left" w:pos="5279"/>
          <w:tab w:val="left" w:pos="6203"/>
          <w:tab w:val="left" w:pos="6467"/>
          <w:tab w:val="left" w:pos="7916"/>
        </w:tabs>
      </w:pPr>
      <w:r>
        <w:tab/>
        <w:t>be.thus-</w:t>
      </w:r>
      <w:r>
        <w:rPr>
          <w:smallCaps/>
        </w:rPr>
        <w:t>loc</w:t>
      </w:r>
      <w:r>
        <w:t>-this</w:t>
      </w:r>
      <w:r>
        <w:tab/>
        <w:t>when</w:t>
      </w:r>
      <w:r w:rsidR="008A3D00">
        <w:tab/>
      </w:r>
      <w:r w:rsidR="008A3D00">
        <w:rPr>
          <w:smallCaps/>
        </w:rPr>
        <w:t>stat</w:t>
      </w:r>
      <w:r w:rsidR="008A3D00">
        <w:t>-cause-</w:t>
      </w:r>
      <w:r w:rsidR="008A3D00">
        <w:rPr>
          <w:smallCaps/>
        </w:rPr>
        <w:t>red</w:t>
      </w:r>
      <w:r w:rsidR="008A3D00">
        <w:t>-see</w:t>
      </w:r>
      <w:r w:rsidR="008A3D00">
        <w:tab/>
        <w:t>will</w:t>
      </w:r>
      <w:r w:rsidR="008A3D00">
        <w:tab/>
      </w:r>
      <w:r w:rsidR="008A3D00">
        <w:rPr>
          <w:smallCaps/>
        </w:rPr>
        <w:t>f.</w:t>
      </w:r>
      <w:r w:rsidR="008A3D00">
        <w:t>you(</w:t>
      </w:r>
      <w:r w:rsidR="008A3D00">
        <w:rPr>
          <w:smallCaps/>
        </w:rPr>
        <w:t>s</w:t>
      </w:r>
      <w:r w:rsidR="008A3D00">
        <w:t>)</w:t>
      </w:r>
      <w:r w:rsidR="008A3D00">
        <w:rPr>
          <w:smallCaps/>
        </w:rPr>
        <w:tab/>
        <w:t>c</w:t>
      </w:r>
      <w:r w:rsidR="008A3D00">
        <w:tab/>
      </w:r>
      <w:r w:rsidR="008A3D00">
        <w:rPr>
          <w:smallCaps/>
        </w:rPr>
        <w:t>af</w:t>
      </w:r>
      <w:r w:rsidR="008A3D00">
        <w:t>=</w:t>
      </w:r>
      <w:r w:rsidR="008A3D00">
        <w:rPr>
          <w:smallCaps/>
        </w:rPr>
        <w:t>red</w:t>
      </w:r>
      <w:r w:rsidR="008A3D00">
        <w:t>-mark</w:t>
      </w:r>
      <w:r w:rsidR="008A3D00">
        <w:tab/>
        <w:t>indeed</w:t>
      </w:r>
    </w:p>
    <w:p w14:paraId="4F9BBA92" w14:textId="77777777" w:rsidR="008A3D00" w:rsidRDefault="00800AD8" w:rsidP="008A3D00">
      <w:pPr>
        <w:pStyle w:val="InterlineText"/>
        <w:tabs>
          <w:tab w:val="left" w:pos="533"/>
          <w:tab w:val="left" w:pos="1892"/>
          <w:tab w:val="left" w:pos="2381"/>
          <w:tab w:val="left" w:pos="3140"/>
          <w:tab w:val="left" w:pos="5804"/>
          <w:tab w:val="left" w:pos="6578"/>
          <w:tab w:val="left" w:pos="7667"/>
        </w:tabs>
      </w:pPr>
      <w:r>
        <w:tab/>
        <w:t>tjanuamen</w:t>
      </w:r>
      <w:r>
        <w:tab/>
        <w:t>sa</w:t>
      </w:r>
      <w:r>
        <w:tab/>
        <w:t>su</w:t>
      </w:r>
      <w:r w:rsidR="008A3D00">
        <w:tab/>
        <w:t>pasemalamalavi</w:t>
      </w:r>
      <w:r w:rsidR="008A3D00">
        <w:tab/>
        <w:t>anga</w:t>
      </w:r>
      <w:r w:rsidR="008A3D00">
        <w:tab/>
        <w:t>men</w:t>
      </w:r>
      <w:r w:rsidR="008A3D00">
        <w:tab/>
        <w:t>tu</w:t>
      </w:r>
    </w:p>
    <w:p w14:paraId="2451507A" w14:textId="77777777" w:rsidR="00800AD8" w:rsidRDefault="00800AD8" w:rsidP="008A3D00">
      <w:pPr>
        <w:pStyle w:val="InterlineGlossWithTrans"/>
        <w:tabs>
          <w:tab w:val="left" w:pos="533"/>
          <w:tab w:val="left" w:pos="1892"/>
          <w:tab w:val="left" w:pos="2381"/>
          <w:tab w:val="left" w:pos="3140"/>
          <w:tab w:val="left" w:pos="5804"/>
          <w:tab w:val="left" w:pos="6578"/>
          <w:tab w:val="left" w:pos="7667"/>
        </w:tabs>
      </w:pPr>
      <w:r>
        <w:tab/>
        <w:t>tjanu-amen</w:t>
      </w:r>
      <w:r>
        <w:tab/>
        <w:t>sa</w:t>
      </w:r>
      <w:r>
        <w:tab/>
        <w:t>su</w:t>
      </w:r>
      <w:r w:rsidR="008A3D00">
        <w:tab/>
        <w:t>pa-se-mala-malaw-i</w:t>
      </w:r>
      <w:r w:rsidR="008A3D00">
        <w:tab/>
        <w:t>anga</w:t>
      </w:r>
      <w:r w:rsidR="008A3D00">
        <w:tab/>
        <w:t>amen</w:t>
      </w:r>
      <w:r w:rsidR="008A3D00">
        <w:tab/>
        <w:t>tu</w:t>
      </w:r>
    </w:p>
    <w:p w14:paraId="5E891F33" w14:textId="77777777" w:rsidR="00800AD8" w:rsidRDefault="00800AD8" w:rsidP="008A3D00">
      <w:pPr>
        <w:pStyle w:val="InterlineTransNoFree"/>
        <w:tabs>
          <w:tab w:val="left" w:pos="1892"/>
          <w:tab w:val="left" w:pos="2381"/>
          <w:tab w:val="left" w:pos="3140"/>
          <w:tab w:val="left" w:pos="5804"/>
          <w:tab w:val="left" w:pos="6578"/>
          <w:tab w:val="left" w:pos="7667"/>
        </w:tabs>
      </w:pPr>
      <w:r>
        <w:tab/>
      </w:r>
      <w:r>
        <w:rPr>
          <w:smallCaps/>
        </w:rPr>
        <w:t>obl</w:t>
      </w:r>
      <w:r>
        <w:t>-we(</w:t>
      </w:r>
      <w:r>
        <w:rPr>
          <w:smallCaps/>
        </w:rPr>
        <w:t>exc</w:t>
      </w:r>
      <w:r>
        <w:t>)</w:t>
      </w:r>
      <w:r>
        <w:tab/>
        <w:t>and</w:t>
      </w:r>
      <w:r>
        <w:tab/>
        <w:t>you(</w:t>
      </w:r>
      <w:r>
        <w:rPr>
          <w:smallCaps/>
        </w:rPr>
        <w:t>s</w:t>
      </w:r>
      <w:r>
        <w:t>)</w:t>
      </w:r>
      <w:r w:rsidR="008A3D00">
        <w:tab/>
        <w:t>cause-</w:t>
      </w:r>
      <w:r w:rsidR="008A3D00">
        <w:rPr>
          <w:smallCaps/>
        </w:rPr>
        <w:t>invol</w:t>
      </w:r>
      <w:r w:rsidR="008A3D00">
        <w:t>-</w:t>
      </w:r>
      <w:r w:rsidR="008A3D00">
        <w:rPr>
          <w:smallCaps/>
        </w:rPr>
        <w:t>red</w:t>
      </w:r>
      <w:r w:rsidR="008A3D00">
        <w:t>-tell-</w:t>
      </w:r>
      <w:r w:rsidR="008A3D00">
        <w:rPr>
          <w:smallCaps/>
        </w:rPr>
        <w:t>hort</w:t>
      </w:r>
      <w:r w:rsidR="008A3D00">
        <w:tab/>
        <w:t>indeed</w:t>
      </w:r>
      <w:r w:rsidR="008A3D00">
        <w:tab/>
      </w:r>
      <w:r w:rsidR="008A3D00">
        <w:rPr>
          <w:smallCaps/>
        </w:rPr>
        <w:t>f.</w:t>
      </w:r>
      <w:r w:rsidR="008A3D00">
        <w:t>we(</w:t>
      </w:r>
      <w:r w:rsidR="008A3D00">
        <w:rPr>
          <w:smallCaps/>
        </w:rPr>
        <w:t>exc</w:t>
      </w:r>
      <w:r w:rsidR="008A3D00">
        <w:t>)</w:t>
      </w:r>
      <w:r w:rsidR="008A3D00">
        <w:tab/>
      </w:r>
      <w:r w:rsidR="008A3D00">
        <w:rPr>
          <w:smallCaps/>
        </w:rPr>
        <w:t>compl</w:t>
      </w:r>
    </w:p>
    <w:p w14:paraId="4D7EE149" w14:textId="77777777" w:rsidR="008A3D00" w:rsidRDefault="008A3D00" w:rsidP="008A3D00">
      <w:pPr>
        <w:pStyle w:val="InterlineText"/>
        <w:tabs>
          <w:tab w:val="left" w:pos="533"/>
          <w:tab w:val="left" w:pos="1022"/>
          <w:tab w:val="left" w:pos="2801"/>
          <w:tab w:val="left" w:pos="3635"/>
          <w:tab w:val="left" w:pos="5384"/>
          <w:tab w:val="left" w:pos="6158"/>
          <w:tab w:val="left" w:pos="6647"/>
          <w:tab w:val="left" w:pos="7571"/>
        </w:tabs>
      </w:pPr>
      <w:r>
        <w:tab/>
      </w:r>
      <w:r w:rsidR="00800AD8">
        <w:t>ki</w:t>
      </w:r>
      <w:r w:rsidR="00800AD8">
        <w:tab/>
        <w:t>nakemuda</w:t>
      </w:r>
      <w:r>
        <w:tab/>
        <w:t>su</w:t>
      </w:r>
      <w:r>
        <w:tab/>
        <w:t>zinukeran,</w:t>
      </w:r>
      <w:r>
        <w:tab/>
        <w:t>tu</w:t>
      </w:r>
      <w:r>
        <w:tab/>
        <w:t>ki</w:t>
      </w:r>
      <w:r>
        <w:tab/>
        <w:t>sun</w:t>
      </w:r>
      <w:r>
        <w:tab/>
        <w:t>a</w:t>
      </w:r>
    </w:p>
    <w:p w14:paraId="17958DBB" w14:textId="77777777" w:rsidR="00800AD8" w:rsidRDefault="008A3D00" w:rsidP="008A3D00">
      <w:pPr>
        <w:pStyle w:val="InterlineGlossWithTrans"/>
        <w:tabs>
          <w:tab w:val="left" w:pos="533"/>
          <w:tab w:val="left" w:pos="1022"/>
          <w:tab w:val="left" w:pos="2801"/>
          <w:tab w:val="left" w:pos="3635"/>
          <w:tab w:val="left" w:pos="5384"/>
          <w:tab w:val="left" w:pos="6158"/>
          <w:tab w:val="left" w:pos="6647"/>
          <w:tab w:val="left" w:pos="7571"/>
        </w:tabs>
      </w:pPr>
      <w:r>
        <w:tab/>
      </w:r>
      <w:r w:rsidR="00800AD8">
        <w:t>ki</w:t>
      </w:r>
      <w:r w:rsidR="00800AD8">
        <w:tab/>
        <w:t>na-em=kuda</w:t>
      </w:r>
      <w:r>
        <w:tab/>
        <w:t>su</w:t>
      </w:r>
      <w:r>
        <w:tab/>
        <w:t>in=zuker-an</w:t>
      </w:r>
      <w:r>
        <w:tab/>
        <w:t>tu</w:t>
      </w:r>
      <w:r>
        <w:tab/>
        <w:t>ki</w:t>
      </w:r>
      <w:r>
        <w:tab/>
        <w:t>sun</w:t>
      </w:r>
      <w:r>
        <w:tab/>
        <w:t>a</w:t>
      </w:r>
    </w:p>
    <w:p w14:paraId="5F6AFB19" w14:textId="77777777" w:rsidR="00800AD8" w:rsidRDefault="00800AD8" w:rsidP="008A3D00">
      <w:pPr>
        <w:pStyle w:val="InterlineTransNoFree"/>
        <w:tabs>
          <w:tab w:val="left" w:pos="1022"/>
          <w:tab w:val="left" w:pos="2801"/>
          <w:tab w:val="left" w:pos="3635"/>
          <w:tab w:val="left" w:pos="5384"/>
          <w:tab w:val="left" w:pos="6158"/>
          <w:tab w:val="left" w:pos="6647"/>
          <w:tab w:val="left" w:pos="7571"/>
        </w:tabs>
      </w:pPr>
      <w:r>
        <w:tab/>
        <w:t>will</w:t>
      </w:r>
      <w:r>
        <w:tab/>
      </w:r>
      <w:r>
        <w:rPr>
          <w:smallCaps/>
        </w:rPr>
        <w:t>past</w:t>
      </w:r>
      <w:r>
        <w:t>-</w:t>
      </w:r>
      <w:r>
        <w:rPr>
          <w:smallCaps/>
        </w:rPr>
        <w:t>af</w:t>
      </w:r>
      <w:r>
        <w:t>=do.what</w:t>
      </w:r>
      <w:r w:rsidR="008A3D00">
        <w:tab/>
        <w:t>your(</w:t>
      </w:r>
      <w:r w:rsidR="008A3D00">
        <w:rPr>
          <w:smallCaps/>
        </w:rPr>
        <w:t>s</w:t>
      </w:r>
      <w:r w:rsidR="008A3D00">
        <w:t>)</w:t>
      </w:r>
      <w:r w:rsidR="008A3D00">
        <w:tab/>
      </w:r>
      <w:r w:rsidR="008A3D00">
        <w:rPr>
          <w:smallCaps/>
        </w:rPr>
        <w:t>perf</w:t>
      </w:r>
      <w:r w:rsidR="008A3D00">
        <w:t>=arrive-</w:t>
      </w:r>
      <w:r w:rsidR="008A3D00">
        <w:rPr>
          <w:smallCaps/>
        </w:rPr>
        <w:t>nom</w:t>
      </w:r>
      <w:r w:rsidR="008A3D00">
        <w:tab/>
      </w:r>
      <w:r w:rsidR="008A3D00">
        <w:rPr>
          <w:smallCaps/>
        </w:rPr>
        <w:t>compl</w:t>
      </w:r>
      <w:r w:rsidR="008A3D00">
        <w:tab/>
        <w:t>will</w:t>
      </w:r>
      <w:r w:rsidR="008A3D00">
        <w:tab/>
      </w:r>
      <w:r w:rsidR="008A3D00">
        <w:rPr>
          <w:smallCaps/>
        </w:rPr>
        <w:t>f.</w:t>
      </w:r>
      <w:r w:rsidR="008A3D00">
        <w:t>you(</w:t>
      </w:r>
      <w:r w:rsidR="008A3D00">
        <w:rPr>
          <w:smallCaps/>
        </w:rPr>
        <w:t>s</w:t>
      </w:r>
      <w:r w:rsidR="008A3D00">
        <w:t>)</w:t>
      </w:r>
      <w:r w:rsidR="008A3D00">
        <w:rPr>
          <w:smallCaps/>
        </w:rPr>
        <w:tab/>
        <w:t>c</w:t>
      </w:r>
    </w:p>
    <w:p w14:paraId="262FE8D1" w14:textId="77777777" w:rsidR="008A3D00" w:rsidRDefault="00800AD8" w:rsidP="008A3D00">
      <w:pPr>
        <w:pStyle w:val="InterlineText"/>
        <w:tabs>
          <w:tab w:val="left" w:pos="533"/>
          <w:tab w:val="left" w:pos="1742"/>
          <w:tab w:val="left" w:pos="2966"/>
          <w:tab w:val="left" w:pos="3470"/>
          <w:tab w:val="left" w:pos="4619"/>
          <w:tab w:val="left" w:pos="5123"/>
        </w:tabs>
      </w:pPr>
      <w:r>
        <w:tab/>
        <w:t>nasuîivatj</w:t>
      </w:r>
      <w:r w:rsidR="008A3D00">
        <w:tab/>
      </w:r>
      <w:r w:rsidR="00133DBC" w:rsidRPr="00133DBC">
        <w:rPr>
          <w:rFonts w:ascii="SILDoulos IPA93" w:hAnsi="SILDoulos IPA93"/>
        </w:rPr>
        <w:t></w:t>
      </w:r>
      <w:r w:rsidR="008A3D00">
        <w:t>emuda</w:t>
      </w:r>
      <w:r w:rsidR="008A3D00">
        <w:tab/>
        <w:t>i</w:t>
      </w:r>
      <w:r w:rsidR="008A3D00">
        <w:tab/>
        <w:t>vavaw</w:t>
      </w:r>
      <w:r w:rsidR="008A3D00">
        <w:tab/>
        <w:t>tua</w:t>
      </w:r>
      <w:r w:rsidR="008A3D00">
        <w:tab/>
        <w:t>varukur.</w:t>
      </w:r>
    </w:p>
    <w:p w14:paraId="170361A3" w14:textId="77777777" w:rsidR="00800AD8" w:rsidRDefault="00800AD8" w:rsidP="008A3D00">
      <w:pPr>
        <w:pStyle w:val="InterlineGlossWithTrans"/>
        <w:tabs>
          <w:tab w:val="left" w:pos="533"/>
          <w:tab w:val="left" w:pos="1742"/>
          <w:tab w:val="left" w:pos="2966"/>
          <w:tab w:val="left" w:pos="3470"/>
          <w:tab w:val="left" w:pos="4619"/>
          <w:tab w:val="left" w:pos="5123"/>
        </w:tabs>
      </w:pPr>
      <w:r>
        <w:tab/>
        <w:t>na-suîivatj</w:t>
      </w:r>
      <w:r w:rsidR="008A3D00">
        <w:tab/>
        <w:t>em=kuda</w:t>
      </w:r>
      <w:r w:rsidR="008A3D00">
        <w:tab/>
        <w:t>i</w:t>
      </w:r>
      <w:r w:rsidR="008A3D00">
        <w:tab/>
        <w:t>va-vaw</w:t>
      </w:r>
      <w:r w:rsidR="008A3D00">
        <w:tab/>
        <w:t>tua</w:t>
      </w:r>
      <w:r w:rsidR="008A3D00">
        <w:tab/>
        <w:t>varukur</w:t>
      </w:r>
    </w:p>
    <w:p w14:paraId="77C5572B" w14:textId="77777777" w:rsidR="00800AD8" w:rsidRDefault="00800AD8" w:rsidP="008A3D00">
      <w:pPr>
        <w:pStyle w:val="InterlineTrans"/>
        <w:tabs>
          <w:tab w:val="left" w:pos="533"/>
          <w:tab w:val="left" w:pos="1742"/>
          <w:tab w:val="left" w:pos="2966"/>
          <w:tab w:val="left" w:pos="3470"/>
          <w:tab w:val="left" w:pos="4619"/>
          <w:tab w:val="left" w:pos="5123"/>
        </w:tabs>
      </w:pPr>
      <w:r>
        <w:rPr>
          <w:smallCaps/>
        </w:rPr>
        <w:tab/>
        <w:t>past</w:t>
      </w:r>
      <w:r>
        <w:t>-peace</w:t>
      </w:r>
      <w:r w:rsidR="008A3D00">
        <w:tab/>
      </w:r>
      <w:r w:rsidR="008A3D00">
        <w:rPr>
          <w:smallCaps/>
        </w:rPr>
        <w:t>af</w:t>
      </w:r>
      <w:r w:rsidR="008A3D00">
        <w:t>=do.what</w:t>
      </w:r>
      <w:r w:rsidR="008A3D00">
        <w:tab/>
      </w:r>
      <w:r w:rsidR="008A3D00">
        <w:rPr>
          <w:smallCaps/>
        </w:rPr>
        <w:t>loc</w:t>
      </w:r>
      <w:r w:rsidR="008A3D00">
        <w:tab/>
      </w:r>
      <w:r w:rsidR="008A3D00">
        <w:rPr>
          <w:smallCaps/>
        </w:rPr>
        <w:t>red</w:t>
      </w:r>
      <w:r w:rsidR="008A3D00">
        <w:t>-above</w:t>
      </w:r>
      <w:r w:rsidR="008A3D00">
        <w:tab/>
      </w:r>
      <w:r w:rsidR="008A3D00">
        <w:rPr>
          <w:smallCaps/>
        </w:rPr>
        <w:t>obl</w:t>
      </w:r>
      <w:r w:rsidR="008A3D00">
        <w:tab/>
        <w:t>ship</w:t>
      </w:r>
    </w:p>
    <w:p w14:paraId="68AE0C39" w14:textId="77777777" w:rsidR="00800AD8" w:rsidRDefault="00800AD8">
      <w:pPr>
        <w:pStyle w:val="InterlineFree"/>
      </w:pPr>
      <w:r>
        <w:t>And when you think of us you will write to us and tell us about your arrival, whether you were all right on the ship.</w:t>
      </w:r>
    </w:p>
    <w:p w14:paraId="7817CD6E" w14:textId="77777777" w:rsidR="008A3D00" w:rsidRDefault="00DC1AE0" w:rsidP="008A3D00">
      <w:pPr>
        <w:pStyle w:val="InterlineText"/>
        <w:tabs>
          <w:tab w:val="left" w:pos="533"/>
          <w:tab w:val="left" w:pos="1517"/>
          <w:tab w:val="left" w:pos="3176"/>
          <w:tab w:val="left" w:pos="3665"/>
          <w:tab w:val="left" w:pos="4754"/>
          <w:tab w:val="left" w:pos="5018"/>
          <w:tab w:val="left" w:pos="6407"/>
          <w:tab w:val="left" w:pos="6911"/>
          <w:tab w:val="left" w:pos="7415"/>
        </w:tabs>
      </w:pPr>
      <w:r w:rsidRPr="003A1D48">
        <w:rPr>
          <w:rStyle w:val="InterlineTextNumChar"/>
        </w:rPr>
        <w:t>014</w:t>
      </w:r>
      <w:r w:rsidR="00800AD8">
        <w:tab/>
        <w:t>saka</w:t>
      </w:r>
      <w:r w:rsidR="00800AD8">
        <w:tab/>
        <w:t>aitsu</w:t>
      </w:r>
      <w:r w:rsidR="00800AD8">
        <w:tab/>
      </w:r>
      <w:r w:rsidR="00133DBC" w:rsidRPr="00133DBC">
        <w:rPr>
          <w:rFonts w:ascii="SILDoulos IPA93" w:hAnsi="SILDoulos IPA93"/>
        </w:rPr>
        <w:t></w:t>
      </w:r>
      <w:r w:rsidR="00800AD8">
        <w:t>i</w:t>
      </w:r>
      <w:r w:rsidR="00800AD8">
        <w:tab/>
        <w:t>men</w:t>
      </w:r>
      <w:r w:rsidR="008A3D00">
        <w:tab/>
        <w:t>a</w:t>
      </w:r>
      <w:r w:rsidR="008A3D00">
        <w:tab/>
      </w:r>
      <w:r w:rsidR="00133DBC" w:rsidRPr="00133DBC">
        <w:rPr>
          <w:rFonts w:ascii="SILDoulos IPA93" w:hAnsi="SILDoulos IPA93"/>
        </w:rPr>
        <w:t></w:t>
      </w:r>
      <w:r w:rsidR="008A3D00">
        <w:t>aîavaîava</w:t>
      </w:r>
      <w:r w:rsidR="008A3D00">
        <w:tab/>
        <w:t>uta</w:t>
      </w:r>
      <w:r w:rsidR="008A3D00">
        <w:tab/>
        <w:t>tua</w:t>
      </w:r>
      <w:r w:rsidR="008A3D00">
        <w:tab/>
        <w:t>su</w:t>
      </w:r>
    </w:p>
    <w:p w14:paraId="4430F64A" w14:textId="77777777" w:rsidR="00800AD8" w:rsidRDefault="00800AD8" w:rsidP="008A3D00">
      <w:pPr>
        <w:pStyle w:val="InterlineGlossWithTrans"/>
        <w:tabs>
          <w:tab w:val="left" w:pos="533"/>
          <w:tab w:val="left" w:pos="1517"/>
          <w:tab w:val="left" w:pos="3176"/>
          <w:tab w:val="left" w:pos="3665"/>
          <w:tab w:val="left" w:pos="4754"/>
          <w:tab w:val="left" w:pos="5018"/>
          <w:tab w:val="left" w:pos="6407"/>
          <w:tab w:val="left" w:pos="6911"/>
          <w:tab w:val="left" w:pos="7415"/>
        </w:tabs>
      </w:pPr>
      <w:r>
        <w:tab/>
        <w:t>sa-ka</w:t>
      </w:r>
      <w:r>
        <w:tab/>
        <w:t>aya-i-tsu</w:t>
      </w:r>
      <w:r>
        <w:tab/>
        <w:t>ki</w:t>
      </w:r>
      <w:r>
        <w:tab/>
        <w:t>amen</w:t>
      </w:r>
      <w:r w:rsidR="008A3D00">
        <w:tab/>
        <w:t>a</w:t>
      </w:r>
      <w:r w:rsidR="008A3D00">
        <w:tab/>
        <w:t>ka-îava-îava</w:t>
      </w:r>
      <w:r w:rsidR="008A3D00">
        <w:tab/>
        <w:t>uta</w:t>
      </w:r>
      <w:r w:rsidR="008A3D00">
        <w:tab/>
        <w:t>tua</w:t>
      </w:r>
      <w:r w:rsidR="008A3D00">
        <w:tab/>
        <w:t>su</w:t>
      </w:r>
    </w:p>
    <w:p w14:paraId="25653C24" w14:textId="77777777" w:rsidR="00800AD8" w:rsidRDefault="00800AD8" w:rsidP="008A3D00">
      <w:pPr>
        <w:pStyle w:val="InterlineTransNoFree"/>
        <w:tabs>
          <w:tab w:val="left" w:pos="1517"/>
          <w:tab w:val="left" w:pos="3176"/>
          <w:tab w:val="left" w:pos="3665"/>
          <w:tab w:val="left" w:pos="4754"/>
          <w:tab w:val="left" w:pos="5018"/>
          <w:tab w:val="left" w:pos="6407"/>
          <w:tab w:val="left" w:pos="6911"/>
          <w:tab w:val="left" w:pos="7415"/>
        </w:tabs>
      </w:pPr>
      <w:r>
        <w:tab/>
        <w:t>and-after</w:t>
      </w:r>
      <w:r>
        <w:tab/>
        <w:t>be.thus-</w:t>
      </w:r>
      <w:r>
        <w:rPr>
          <w:smallCaps/>
        </w:rPr>
        <w:t>loc</w:t>
      </w:r>
      <w:r>
        <w:t>-this</w:t>
      </w:r>
      <w:r>
        <w:tab/>
        <w:t>will</w:t>
      </w:r>
      <w:r>
        <w:tab/>
      </w:r>
      <w:r>
        <w:rPr>
          <w:smallCaps/>
        </w:rPr>
        <w:t>f.</w:t>
      </w:r>
      <w:r>
        <w:t>we(</w:t>
      </w:r>
      <w:r>
        <w:rPr>
          <w:smallCaps/>
        </w:rPr>
        <w:t>exc</w:t>
      </w:r>
      <w:r>
        <w:t>)</w:t>
      </w:r>
      <w:r w:rsidR="008A3D00">
        <w:rPr>
          <w:smallCaps/>
        </w:rPr>
        <w:tab/>
        <w:t>c</w:t>
      </w:r>
      <w:r w:rsidR="008A3D00">
        <w:rPr>
          <w:smallCaps/>
        </w:rPr>
        <w:tab/>
      </w:r>
      <w:r w:rsidR="008A3D00">
        <w:t>?-</w:t>
      </w:r>
      <w:r w:rsidR="008A3D00">
        <w:rPr>
          <w:smallCaps/>
        </w:rPr>
        <w:t>red</w:t>
      </w:r>
      <w:r w:rsidR="008A3D00">
        <w:t>-wait</w:t>
      </w:r>
      <w:r w:rsidR="008A3D00">
        <w:tab/>
        <w:t>also</w:t>
      </w:r>
      <w:r w:rsidR="008A3D00">
        <w:tab/>
      </w:r>
      <w:r w:rsidR="008A3D00">
        <w:rPr>
          <w:smallCaps/>
        </w:rPr>
        <w:t>obl</w:t>
      </w:r>
      <w:r w:rsidR="008A3D00">
        <w:tab/>
        <w:t>your(</w:t>
      </w:r>
      <w:r w:rsidR="008A3D00">
        <w:rPr>
          <w:smallCaps/>
        </w:rPr>
        <w:t>s</w:t>
      </w:r>
      <w:r w:rsidR="008A3D00">
        <w:t>)</w:t>
      </w:r>
    </w:p>
    <w:p w14:paraId="37C100F4" w14:textId="77777777" w:rsidR="00800AD8" w:rsidRDefault="00800AD8" w:rsidP="008A3D00">
      <w:pPr>
        <w:pStyle w:val="InterlineText"/>
        <w:tabs>
          <w:tab w:val="left" w:pos="533"/>
          <w:tab w:val="left" w:pos="1232"/>
          <w:tab w:val="left" w:pos="1736"/>
        </w:tabs>
      </w:pPr>
      <w:r>
        <w:tab/>
        <w:t>vetsik</w:t>
      </w:r>
      <w:r>
        <w:tab/>
        <w:t>uta,</w:t>
      </w:r>
      <w:r>
        <w:tab/>
        <w:t>sinsi.</w:t>
      </w:r>
    </w:p>
    <w:p w14:paraId="024E5C3F" w14:textId="77777777" w:rsidR="00800AD8" w:rsidRDefault="00800AD8" w:rsidP="008A3D00">
      <w:pPr>
        <w:pStyle w:val="InterlineGlossWithTrans"/>
        <w:tabs>
          <w:tab w:val="left" w:pos="533"/>
          <w:tab w:val="left" w:pos="1232"/>
          <w:tab w:val="left" w:pos="1736"/>
        </w:tabs>
      </w:pPr>
      <w:r>
        <w:tab/>
        <w:t>vetsik</w:t>
      </w:r>
      <w:r>
        <w:tab/>
        <w:t>uta</w:t>
      </w:r>
      <w:r>
        <w:tab/>
        <w:t>sinsi</w:t>
      </w:r>
    </w:p>
    <w:p w14:paraId="13359AEE" w14:textId="77777777" w:rsidR="00800AD8" w:rsidRDefault="00800AD8" w:rsidP="008A3D00">
      <w:pPr>
        <w:pStyle w:val="InterlineTrans"/>
        <w:tabs>
          <w:tab w:val="left" w:pos="533"/>
          <w:tab w:val="left" w:pos="1232"/>
          <w:tab w:val="left" w:pos="1736"/>
        </w:tabs>
      </w:pPr>
      <w:r>
        <w:tab/>
        <w:t>mark</w:t>
      </w:r>
      <w:r>
        <w:tab/>
        <w:t>also</w:t>
      </w:r>
      <w:r>
        <w:tab/>
        <w:t>teacher</w:t>
      </w:r>
    </w:p>
    <w:p w14:paraId="0A855F3A" w14:textId="77777777" w:rsidR="00800AD8" w:rsidRDefault="00800AD8" w:rsidP="008A3D00">
      <w:pPr>
        <w:pStyle w:val="InterlineFree"/>
      </w:pPr>
      <w:r>
        <w:t>And now we will await your letter, teacher.</w:t>
      </w:r>
    </w:p>
    <w:p w14:paraId="39A2F87B" w14:textId="77777777" w:rsidR="00800AD8" w:rsidRDefault="00DC1AE0" w:rsidP="008A3D00">
      <w:pPr>
        <w:pStyle w:val="InterlineText"/>
        <w:tabs>
          <w:tab w:val="left" w:pos="533"/>
          <w:tab w:val="left" w:pos="1187"/>
          <w:tab w:val="left" w:pos="2351"/>
          <w:tab w:val="left" w:pos="3125"/>
          <w:tab w:val="left" w:pos="4049"/>
          <w:tab w:val="left" w:pos="4553"/>
          <w:tab w:val="left" w:pos="5042"/>
          <w:tab w:val="left" w:pos="5966"/>
          <w:tab w:val="left" w:pos="6230"/>
        </w:tabs>
      </w:pPr>
      <w:r w:rsidRPr="003A1D48">
        <w:rPr>
          <w:rStyle w:val="InterlineTextNumChar"/>
        </w:rPr>
        <w:t>015</w:t>
      </w:r>
      <w:r w:rsidR="00800AD8">
        <w:tab/>
        <w:t>nu</w:t>
      </w:r>
      <w:r w:rsidR="00800AD8">
        <w:tab/>
        <w:t>binkiukiu</w:t>
      </w:r>
      <w:r w:rsidR="00800AD8">
        <w:tab/>
        <w:t>anga</w:t>
      </w:r>
      <w:r w:rsidR="00800AD8">
        <w:tab/>
        <w:t>sun</w:t>
      </w:r>
      <w:r w:rsidR="00800AD8">
        <w:tab/>
        <w:t>uta</w:t>
      </w:r>
      <w:r w:rsidR="00800AD8">
        <w:tab/>
      </w:r>
      <w:r w:rsidR="00133DBC" w:rsidRPr="00133DBC">
        <w:rPr>
          <w:rFonts w:ascii="SILDoulos IPA93" w:hAnsi="SILDoulos IPA93"/>
        </w:rPr>
        <w:t></w:t>
      </w:r>
      <w:r w:rsidR="00800AD8">
        <w:t>i</w:t>
      </w:r>
      <w:r w:rsidR="00800AD8">
        <w:tab/>
        <w:t>sun</w:t>
      </w:r>
      <w:r w:rsidR="00800AD8">
        <w:tab/>
        <w:t>a</w:t>
      </w:r>
      <w:r w:rsidR="008A3D00">
        <w:tab/>
        <w:t>pasemalamalaw</w:t>
      </w:r>
    </w:p>
    <w:p w14:paraId="3C235A4E" w14:textId="77777777" w:rsidR="00800AD8" w:rsidRDefault="00800AD8" w:rsidP="008A3D00">
      <w:pPr>
        <w:pStyle w:val="InterlineGlossWithTrans"/>
        <w:tabs>
          <w:tab w:val="left" w:pos="533"/>
          <w:tab w:val="left" w:pos="1187"/>
          <w:tab w:val="left" w:pos="2351"/>
          <w:tab w:val="left" w:pos="3125"/>
          <w:tab w:val="left" w:pos="4049"/>
          <w:tab w:val="left" w:pos="4553"/>
          <w:tab w:val="left" w:pos="5042"/>
          <w:tab w:val="left" w:pos="5966"/>
          <w:tab w:val="left" w:pos="6230"/>
        </w:tabs>
      </w:pPr>
      <w:r>
        <w:tab/>
        <w:t>nu</w:t>
      </w:r>
      <w:r w:rsidR="008A3D00">
        <w:tab/>
      </w:r>
      <w:r>
        <w:t>kiu</w:t>
      </w:r>
      <w:r w:rsidR="008A3D00">
        <w:t>=</w:t>
      </w:r>
      <w:r>
        <w:t>binkiu</w:t>
      </w:r>
      <w:r>
        <w:tab/>
        <w:t>anga</w:t>
      </w:r>
      <w:r>
        <w:tab/>
        <w:t>sun</w:t>
      </w:r>
      <w:r>
        <w:tab/>
        <w:t>uta</w:t>
      </w:r>
      <w:r>
        <w:tab/>
        <w:t>ki</w:t>
      </w:r>
      <w:r>
        <w:tab/>
        <w:t>sun</w:t>
      </w:r>
      <w:r>
        <w:tab/>
        <w:t>a</w:t>
      </w:r>
      <w:r w:rsidR="008A3D00">
        <w:tab/>
        <w:t>pa-se-mala-malaw</w:t>
      </w:r>
    </w:p>
    <w:p w14:paraId="334C3116" w14:textId="77777777" w:rsidR="00800AD8" w:rsidRDefault="00800AD8" w:rsidP="008A3D00">
      <w:pPr>
        <w:pStyle w:val="InterlineTransNoFree"/>
        <w:tabs>
          <w:tab w:val="left" w:pos="1187"/>
          <w:tab w:val="left" w:pos="2351"/>
          <w:tab w:val="left" w:pos="3125"/>
          <w:tab w:val="left" w:pos="4049"/>
          <w:tab w:val="left" w:pos="4553"/>
          <w:tab w:val="left" w:pos="5042"/>
          <w:tab w:val="left" w:pos="5966"/>
          <w:tab w:val="left" w:pos="6230"/>
        </w:tabs>
        <w:rPr>
          <w:smallCaps/>
        </w:rPr>
      </w:pPr>
      <w:r>
        <w:tab/>
        <w:t>when</w:t>
      </w:r>
      <w:r>
        <w:tab/>
      </w:r>
      <w:r>
        <w:rPr>
          <w:smallCaps/>
        </w:rPr>
        <w:t>red</w:t>
      </w:r>
      <w:r>
        <w:t>=study</w:t>
      </w:r>
      <w:r>
        <w:tab/>
        <w:t>indeed</w:t>
      </w:r>
      <w:r>
        <w:tab/>
      </w:r>
      <w:r>
        <w:rPr>
          <w:smallCaps/>
        </w:rPr>
        <w:t>f.</w:t>
      </w:r>
      <w:r>
        <w:t>you(</w:t>
      </w:r>
      <w:r>
        <w:rPr>
          <w:smallCaps/>
        </w:rPr>
        <w:t>s</w:t>
      </w:r>
      <w:r>
        <w:t>)</w:t>
      </w:r>
      <w:r>
        <w:tab/>
        <w:t>also</w:t>
      </w:r>
      <w:r>
        <w:tab/>
        <w:t>will</w:t>
      </w:r>
      <w:r>
        <w:tab/>
      </w:r>
      <w:r>
        <w:rPr>
          <w:smallCaps/>
        </w:rPr>
        <w:t>f.</w:t>
      </w:r>
      <w:r>
        <w:t>you(</w:t>
      </w:r>
      <w:r>
        <w:rPr>
          <w:smallCaps/>
        </w:rPr>
        <w:t>s</w:t>
      </w:r>
      <w:r>
        <w:t>)</w:t>
      </w:r>
      <w:r>
        <w:rPr>
          <w:smallCaps/>
        </w:rPr>
        <w:tab/>
        <w:t>c</w:t>
      </w:r>
      <w:r w:rsidR="008A3D00">
        <w:tab/>
        <w:t>cause-</w:t>
      </w:r>
      <w:r w:rsidR="008A3D00">
        <w:rPr>
          <w:smallCaps/>
        </w:rPr>
        <w:t>invol</w:t>
      </w:r>
      <w:r w:rsidR="008A3D00">
        <w:t>-</w:t>
      </w:r>
      <w:r w:rsidR="008A3D00">
        <w:rPr>
          <w:smallCaps/>
        </w:rPr>
        <w:t>red</w:t>
      </w:r>
      <w:r w:rsidR="008A3D00">
        <w:t>-tell</w:t>
      </w:r>
    </w:p>
    <w:p w14:paraId="0D03EF2A" w14:textId="77777777" w:rsidR="008A3D00" w:rsidRDefault="00800AD8" w:rsidP="008A3D00">
      <w:pPr>
        <w:pStyle w:val="InterlineText"/>
        <w:tabs>
          <w:tab w:val="left" w:pos="533"/>
          <w:tab w:val="left" w:pos="1037"/>
          <w:tab w:val="left" w:pos="1541"/>
          <w:tab w:val="left" w:pos="2030"/>
          <w:tab w:val="left" w:pos="2864"/>
          <w:tab w:val="left" w:pos="4433"/>
          <w:tab w:val="left" w:pos="5207"/>
          <w:tab w:val="left" w:pos="6566"/>
          <w:tab w:val="left" w:pos="7220"/>
        </w:tabs>
      </w:pPr>
      <w:r>
        <w:tab/>
        <w:t>uta</w:t>
      </w:r>
      <w:r>
        <w:tab/>
        <w:t>tua</w:t>
      </w:r>
      <w:r w:rsidR="008A3D00">
        <w:tab/>
        <w:t>uri</w:t>
      </w:r>
      <w:r w:rsidR="008A3D00">
        <w:tab/>
        <w:t>su</w:t>
      </w:r>
      <w:r w:rsidR="008A3D00">
        <w:tab/>
        <w:t>sipangtjezan</w:t>
      </w:r>
      <w:r w:rsidR="008A3D00">
        <w:tab/>
        <w:t>anga</w:t>
      </w:r>
      <w:r w:rsidR="008A3D00">
        <w:tab/>
        <w:t>tjanuamen</w:t>
      </w:r>
      <w:r w:rsidR="008A3D00">
        <w:tab/>
        <w:t>nu</w:t>
      </w:r>
      <w:r w:rsidR="008A3D00">
        <w:tab/>
        <w:t>tjaiviliî</w:t>
      </w:r>
    </w:p>
    <w:p w14:paraId="6AFACD63" w14:textId="77777777" w:rsidR="00800AD8" w:rsidRDefault="00800AD8" w:rsidP="008A3D00">
      <w:pPr>
        <w:pStyle w:val="InterlineGlossWithTrans"/>
        <w:tabs>
          <w:tab w:val="left" w:pos="533"/>
          <w:tab w:val="left" w:pos="1037"/>
          <w:tab w:val="left" w:pos="1541"/>
          <w:tab w:val="left" w:pos="2030"/>
          <w:tab w:val="left" w:pos="2864"/>
          <w:tab w:val="left" w:pos="4433"/>
          <w:tab w:val="left" w:pos="5207"/>
          <w:tab w:val="left" w:pos="6566"/>
          <w:tab w:val="left" w:pos="7220"/>
        </w:tabs>
      </w:pPr>
      <w:r>
        <w:tab/>
        <w:t>uta</w:t>
      </w:r>
      <w:r>
        <w:tab/>
        <w:t>tua</w:t>
      </w:r>
      <w:r w:rsidR="008A3D00">
        <w:tab/>
        <w:t>uri</w:t>
      </w:r>
      <w:r w:rsidR="008A3D00">
        <w:tab/>
        <w:t>su</w:t>
      </w:r>
      <w:r w:rsidR="008A3D00">
        <w:tab/>
        <w:t>si-pangetjez-an</w:t>
      </w:r>
      <w:r w:rsidR="008A3D00">
        <w:tab/>
        <w:t>anga</w:t>
      </w:r>
      <w:r w:rsidR="008A3D00">
        <w:tab/>
        <w:t>tjanu-amen</w:t>
      </w:r>
      <w:r w:rsidR="008A3D00">
        <w:tab/>
        <w:t>nu</w:t>
      </w:r>
      <w:r w:rsidR="008A3D00">
        <w:tab/>
        <w:t>tja-i-viliî</w:t>
      </w:r>
    </w:p>
    <w:p w14:paraId="32A63279" w14:textId="77777777" w:rsidR="00800AD8" w:rsidRDefault="00800AD8" w:rsidP="008A3D00">
      <w:pPr>
        <w:pStyle w:val="InterlineTransNoFree"/>
        <w:tabs>
          <w:tab w:val="left" w:pos="1037"/>
          <w:tab w:val="left" w:pos="1541"/>
          <w:tab w:val="left" w:pos="2030"/>
          <w:tab w:val="left" w:pos="2864"/>
          <w:tab w:val="left" w:pos="4433"/>
          <w:tab w:val="left" w:pos="5207"/>
          <w:tab w:val="left" w:pos="6566"/>
          <w:tab w:val="left" w:pos="7220"/>
        </w:tabs>
      </w:pPr>
      <w:r>
        <w:tab/>
        <w:t>also</w:t>
      </w:r>
      <w:r>
        <w:tab/>
      </w:r>
      <w:r>
        <w:rPr>
          <w:smallCaps/>
        </w:rPr>
        <w:t>obl</w:t>
      </w:r>
      <w:r w:rsidR="008A3D00">
        <w:tab/>
        <w:t>will</w:t>
      </w:r>
      <w:r w:rsidR="008A3D00">
        <w:tab/>
        <w:t>your(</w:t>
      </w:r>
      <w:r w:rsidR="008A3D00">
        <w:rPr>
          <w:smallCaps/>
        </w:rPr>
        <w:t>s</w:t>
      </w:r>
      <w:r w:rsidR="008A3D00">
        <w:t>)</w:t>
      </w:r>
      <w:r w:rsidR="008A3D00">
        <w:tab/>
      </w:r>
      <w:r w:rsidR="008A3D00">
        <w:rPr>
          <w:smallCaps/>
        </w:rPr>
        <w:t>if</w:t>
      </w:r>
      <w:r w:rsidR="008A3D00">
        <w:t>-come-</w:t>
      </w:r>
      <w:r w:rsidR="008A3D00">
        <w:rPr>
          <w:smallCaps/>
        </w:rPr>
        <w:t>nom</w:t>
      </w:r>
      <w:r w:rsidR="008A3D00">
        <w:tab/>
        <w:t>indeed</w:t>
      </w:r>
      <w:r w:rsidR="008A3D00">
        <w:tab/>
      </w:r>
      <w:r w:rsidR="008A3D00">
        <w:rPr>
          <w:smallCaps/>
        </w:rPr>
        <w:t>obl</w:t>
      </w:r>
      <w:r w:rsidR="008A3D00">
        <w:t>-we(</w:t>
      </w:r>
      <w:r w:rsidR="008A3D00">
        <w:rPr>
          <w:smallCaps/>
        </w:rPr>
        <w:t>exc</w:t>
      </w:r>
      <w:r w:rsidR="008A3D00">
        <w:t>)</w:t>
      </w:r>
      <w:r w:rsidR="008A3D00">
        <w:tab/>
        <w:t>when</w:t>
      </w:r>
      <w:r w:rsidR="008A3D00">
        <w:tab/>
        <w:t>more-</w:t>
      </w:r>
      <w:r w:rsidR="008A3D00">
        <w:rPr>
          <w:smallCaps/>
        </w:rPr>
        <w:t>loc</w:t>
      </w:r>
      <w:r w:rsidR="008A3D00">
        <w:t>-behind</w:t>
      </w:r>
    </w:p>
    <w:p w14:paraId="2CEB07D4" w14:textId="77777777" w:rsidR="00800AD8" w:rsidRDefault="00800AD8" w:rsidP="008A3D00">
      <w:pPr>
        <w:pStyle w:val="InterlineText"/>
        <w:tabs>
          <w:tab w:val="left" w:pos="533"/>
        </w:tabs>
      </w:pPr>
      <w:r>
        <w:tab/>
        <w:t>anga.</w:t>
      </w:r>
    </w:p>
    <w:p w14:paraId="4F980883" w14:textId="77777777" w:rsidR="00800AD8" w:rsidRDefault="00800AD8" w:rsidP="008A3D00">
      <w:pPr>
        <w:pStyle w:val="InterlineGlossWithTrans"/>
        <w:tabs>
          <w:tab w:val="left" w:pos="533"/>
        </w:tabs>
      </w:pPr>
      <w:r>
        <w:tab/>
        <w:t>anga</w:t>
      </w:r>
    </w:p>
    <w:p w14:paraId="168B61C9" w14:textId="77777777" w:rsidR="00800AD8" w:rsidRDefault="00800AD8" w:rsidP="008A3D00">
      <w:pPr>
        <w:pStyle w:val="InterlineTrans"/>
        <w:tabs>
          <w:tab w:val="left" w:pos="533"/>
        </w:tabs>
      </w:pPr>
      <w:r>
        <w:tab/>
        <w:t>indeed</w:t>
      </w:r>
    </w:p>
    <w:p w14:paraId="7C330779" w14:textId="77777777" w:rsidR="00800AD8" w:rsidRDefault="00800AD8" w:rsidP="008A3D00">
      <w:pPr>
        <w:pStyle w:val="InterlineFree"/>
      </w:pPr>
      <w:r>
        <w:t>When you have begun studying too you will tell us when you are going to</w:t>
      </w:r>
      <w:r w:rsidR="008A3D00">
        <w:t xml:space="preserve"> </w:t>
      </w:r>
      <w:r>
        <w:t>come back to us in the future.</w:t>
      </w:r>
    </w:p>
    <w:p w14:paraId="4CB2BAA5" w14:textId="77777777" w:rsidR="00800AD8" w:rsidRDefault="00DC1AE0" w:rsidP="000546B8">
      <w:pPr>
        <w:pStyle w:val="InterlineText"/>
        <w:tabs>
          <w:tab w:val="left" w:pos="533"/>
          <w:tab w:val="left" w:pos="1517"/>
          <w:tab w:val="left" w:pos="2306"/>
          <w:tab w:val="left" w:pos="2810"/>
          <w:tab w:val="left" w:pos="3629"/>
          <w:tab w:val="left" w:pos="4133"/>
          <w:tab w:val="left" w:pos="5492"/>
          <w:tab w:val="left" w:pos="6086"/>
          <w:tab w:val="left" w:pos="6950"/>
        </w:tabs>
      </w:pPr>
      <w:r w:rsidRPr="003A1D48">
        <w:rPr>
          <w:rStyle w:val="InterlineTextNumChar"/>
        </w:rPr>
        <w:t>016</w:t>
      </w:r>
      <w:r w:rsidR="00800AD8">
        <w:tab/>
        <w:t>sa</w:t>
      </w:r>
      <w:r w:rsidR="00133DBC" w:rsidRPr="00133DBC">
        <w:rPr>
          <w:rFonts w:ascii="SILDoulos IPA93" w:hAnsi="SILDoulos IPA93"/>
        </w:rPr>
        <w:t></w:t>
      </w:r>
      <w:r w:rsidR="00800AD8">
        <w:t>a</w:t>
      </w:r>
      <w:r w:rsidR="00800AD8">
        <w:tab/>
        <w:t>tia</w:t>
      </w:r>
      <w:r w:rsidR="00133DBC" w:rsidRPr="00133DBC">
        <w:rPr>
          <w:rFonts w:ascii="SILDoulos IPA93" w:hAnsi="SILDoulos IPA93"/>
        </w:rPr>
        <w:t></w:t>
      </w:r>
      <w:r w:rsidR="00800AD8">
        <w:t>en</w:t>
      </w:r>
      <w:r w:rsidR="00800AD8">
        <w:tab/>
        <w:t>uta,</w:t>
      </w:r>
      <w:r w:rsidR="00800AD8">
        <w:tab/>
        <w:t>sinsi,</w:t>
      </w:r>
      <w:r w:rsidR="00800AD8">
        <w:tab/>
        <w:t>tua</w:t>
      </w:r>
      <w:r w:rsidR="00800AD8">
        <w:tab/>
        <w:t>naramaîeng</w:t>
      </w:r>
      <w:r w:rsidR="00800AD8">
        <w:tab/>
        <w:t>a</w:t>
      </w:r>
      <w:r w:rsidR="00133DBC" w:rsidRPr="00133DBC">
        <w:rPr>
          <w:rFonts w:ascii="SILDoulos IPA93" w:hAnsi="SILDoulos IPA93"/>
        </w:rPr>
        <w:t></w:t>
      </w:r>
      <w:r w:rsidR="00800AD8">
        <w:t>en</w:t>
      </w:r>
      <w:r w:rsidR="00800AD8">
        <w:tab/>
        <w:t>aravats</w:t>
      </w:r>
      <w:r w:rsidR="000546B8">
        <w:tab/>
        <w:t>aitsu</w:t>
      </w:r>
    </w:p>
    <w:p w14:paraId="7FAF385C" w14:textId="77777777" w:rsidR="00800AD8" w:rsidRDefault="00800AD8" w:rsidP="000546B8">
      <w:pPr>
        <w:pStyle w:val="InterlineGlossWithTrans"/>
        <w:tabs>
          <w:tab w:val="left" w:pos="533"/>
          <w:tab w:val="left" w:pos="1517"/>
          <w:tab w:val="left" w:pos="2306"/>
          <w:tab w:val="left" w:pos="2810"/>
          <w:tab w:val="left" w:pos="3629"/>
          <w:tab w:val="left" w:pos="4133"/>
          <w:tab w:val="left" w:pos="5492"/>
          <w:tab w:val="left" w:pos="6086"/>
          <w:tab w:val="left" w:pos="6950"/>
        </w:tabs>
      </w:pPr>
      <w:r>
        <w:tab/>
        <w:t>sa-ka</w:t>
      </w:r>
      <w:r>
        <w:tab/>
        <w:t>ti-aken</w:t>
      </w:r>
      <w:r>
        <w:tab/>
        <w:t>uta</w:t>
      </w:r>
      <w:r>
        <w:tab/>
        <w:t>sinsi</w:t>
      </w:r>
      <w:r>
        <w:tab/>
        <w:t>tua</w:t>
      </w:r>
      <w:r>
        <w:tab/>
        <w:t>na-ramaîeng</w:t>
      </w:r>
      <w:r>
        <w:tab/>
        <w:t>aken</w:t>
      </w:r>
      <w:r>
        <w:tab/>
        <w:t>a-ravats</w:t>
      </w:r>
      <w:r w:rsidR="000546B8">
        <w:tab/>
        <w:t>aya-i-tsu</w:t>
      </w:r>
    </w:p>
    <w:p w14:paraId="00121B42" w14:textId="77777777" w:rsidR="00800AD8" w:rsidRDefault="00800AD8" w:rsidP="000546B8">
      <w:pPr>
        <w:pStyle w:val="InterlineTransNoFree"/>
        <w:tabs>
          <w:tab w:val="left" w:pos="1517"/>
          <w:tab w:val="left" w:pos="2306"/>
          <w:tab w:val="left" w:pos="2810"/>
          <w:tab w:val="left" w:pos="3629"/>
          <w:tab w:val="left" w:pos="4133"/>
          <w:tab w:val="left" w:pos="5492"/>
          <w:tab w:val="left" w:pos="6086"/>
          <w:tab w:val="left" w:pos="6950"/>
        </w:tabs>
      </w:pPr>
      <w:r>
        <w:tab/>
        <w:t>and-after</w:t>
      </w:r>
      <w:r>
        <w:tab/>
      </w:r>
      <w:r>
        <w:rPr>
          <w:smallCaps/>
        </w:rPr>
        <w:t>f-</w:t>
      </w:r>
      <w:r>
        <w:t>I</w:t>
      </w:r>
      <w:r>
        <w:tab/>
        <w:t>also</w:t>
      </w:r>
      <w:r>
        <w:tab/>
        <w:t>teacher</w:t>
      </w:r>
      <w:r>
        <w:tab/>
      </w:r>
      <w:r>
        <w:rPr>
          <w:smallCaps/>
        </w:rPr>
        <w:t>obl</w:t>
      </w:r>
      <w:r>
        <w:tab/>
      </w:r>
      <w:r>
        <w:rPr>
          <w:smallCaps/>
        </w:rPr>
        <w:t>past</w:t>
      </w:r>
      <w:r>
        <w:t>-adult</w:t>
      </w:r>
      <w:r>
        <w:tab/>
      </w:r>
      <w:r w:rsidR="000D5EFB" w:rsidRPr="000D5EFB">
        <w:rPr>
          <w:smallCaps/>
        </w:rPr>
        <w:t>f.I</w:t>
      </w:r>
      <w:r>
        <w:tab/>
      </w:r>
      <w:r>
        <w:rPr>
          <w:smallCaps/>
        </w:rPr>
        <w:t>c-</w:t>
      </w:r>
      <w:r>
        <w:t>true</w:t>
      </w:r>
      <w:r w:rsidR="000546B8">
        <w:tab/>
        <w:t>be.thus-</w:t>
      </w:r>
      <w:r w:rsidR="000546B8">
        <w:rPr>
          <w:smallCaps/>
        </w:rPr>
        <w:t>loc</w:t>
      </w:r>
      <w:r w:rsidR="000546B8">
        <w:t>-this</w:t>
      </w:r>
    </w:p>
    <w:p w14:paraId="51AC73F0" w14:textId="77777777" w:rsidR="000546B8" w:rsidRDefault="000546B8" w:rsidP="000546B8">
      <w:pPr>
        <w:pStyle w:val="InterlineText"/>
        <w:tabs>
          <w:tab w:val="left" w:pos="533"/>
          <w:tab w:val="left" w:pos="1187"/>
          <w:tab w:val="left" w:pos="2486"/>
          <w:tab w:val="left" w:pos="3260"/>
          <w:tab w:val="left" w:pos="4184"/>
          <w:tab w:val="left" w:pos="4838"/>
          <w:tab w:val="left" w:pos="6617"/>
          <w:tab w:val="left" w:pos="7271"/>
        </w:tabs>
      </w:pPr>
      <w:r>
        <w:tab/>
        <w:t>nu</w:t>
      </w:r>
      <w:r w:rsidR="00800AD8">
        <w:tab/>
        <w:t>mangtjez</w:t>
      </w:r>
      <w:r w:rsidR="00800AD8">
        <w:tab/>
        <w:t>anga</w:t>
      </w:r>
      <w:r>
        <w:tab/>
        <w:t>sun</w:t>
      </w:r>
      <w:r>
        <w:tab/>
        <w:t>nu</w:t>
      </w:r>
      <w:r>
        <w:tab/>
        <w:t>tjaiviliî,</w:t>
      </w:r>
      <w:r>
        <w:tab/>
        <w:t>nu</w:t>
      </w:r>
      <w:r>
        <w:tab/>
        <w:t>lemaqets</w:t>
      </w:r>
    </w:p>
    <w:p w14:paraId="5FE8AA89" w14:textId="77777777" w:rsidR="00800AD8" w:rsidRDefault="000546B8" w:rsidP="000546B8">
      <w:pPr>
        <w:pStyle w:val="InterlineGlossWithTrans"/>
        <w:tabs>
          <w:tab w:val="left" w:pos="533"/>
          <w:tab w:val="left" w:pos="1187"/>
          <w:tab w:val="left" w:pos="2486"/>
          <w:tab w:val="left" w:pos="3260"/>
          <w:tab w:val="left" w:pos="4184"/>
          <w:tab w:val="left" w:pos="4838"/>
          <w:tab w:val="left" w:pos="6617"/>
          <w:tab w:val="left" w:pos="7271"/>
        </w:tabs>
      </w:pPr>
      <w:r>
        <w:tab/>
        <w:t>nu</w:t>
      </w:r>
      <w:r w:rsidR="00800AD8">
        <w:tab/>
        <w:t>m-pangetjez</w:t>
      </w:r>
      <w:r w:rsidR="00800AD8">
        <w:tab/>
        <w:t>anga</w:t>
      </w:r>
      <w:r>
        <w:tab/>
        <w:t>sun</w:t>
      </w:r>
      <w:r>
        <w:tab/>
        <w:t>nu</w:t>
      </w:r>
      <w:r>
        <w:tab/>
        <w:t>tja-i-viliî</w:t>
      </w:r>
      <w:r>
        <w:tab/>
        <w:t>nu</w:t>
      </w:r>
      <w:r>
        <w:tab/>
        <w:t>em=laqets</w:t>
      </w:r>
    </w:p>
    <w:p w14:paraId="7BE323E8" w14:textId="77777777" w:rsidR="00800AD8" w:rsidRDefault="00800AD8" w:rsidP="000546B8">
      <w:pPr>
        <w:pStyle w:val="InterlineTransNoFree"/>
        <w:tabs>
          <w:tab w:val="left" w:pos="1187"/>
          <w:tab w:val="left" w:pos="2486"/>
          <w:tab w:val="left" w:pos="3260"/>
          <w:tab w:val="left" w:pos="4184"/>
          <w:tab w:val="left" w:pos="4838"/>
          <w:tab w:val="left" w:pos="6617"/>
          <w:tab w:val="left" w:pos="7271"/>
        </w:tabs>
      </w:pPr>
      <w:r>
        <w:tab/>
        <w:t>when</w:t>
      </w:r>
      <w:r>
        <w:tab/>
      </w:r>
      <w:r>
        <w:rPr>
          <w:smallCaps/>
        </w:rPr>
        <w:t>af</w:t>
      </w:r>
      <w:r>
        <w:t>-come</w:t>
      </w:r>
      <w:r>
        <w:tab/>
        <w:t>indeed</w:t>
      </w:r>
      <w:r w:rsidR="000546B8">
        <w:tab/>
      </w:r>
      <w:r w:rsidR="000546B8">
        <w:rPr>
          <w:smallCaps/>
        </w:rPr>
        <w:t>f.</w:t>
      </w:r>
      <w:r w:rsidR="000546B8">
        <w:t>you(</w:t>
      </w:r>
      <w:r w:rsidR="000546B8">
        <w:rPr>
          <w:smallCaps/>
        </w:rPr>
        <w:t>s</w:t>
      </w:r>
      <w:r w:rsidR="000546B8">
        <w:t>)</w:t>
      </w:r>
      <w:r w:rsidR="000546B8">
        <w:tab/>
        <w:t>when</w:t>
      </w:r>
      <w:r w:rsidR="000546B8">
        <w:tab/>
        <w:t>more-</w:t>
      </w:r>
      <w:r w:rsidR="000546B8">
        <w:rPr>
          <w:smallCaps/>
        </w:rPr>
        <w:t>loc</w:t>
      </w:r>
      <w:r w:rsidR="000546B8">
        <w:t>-behind</w:t>
      </w:r>
      <w:r w:rsidR="000546B8">
        <w:tab/>
        <w:t>when</w:t>
      </w:r>
      <w:r w:rsidR="000546B8">
        <w:tab/>
      </w:r>
      <w:r w:rsidR="000546B8">
        <w:rPr>
          <w:smallCaps/>
        </w:rPr>
        <w:t>af</w:t>
      </w:r>
      <w:r w:rsidR="000546B8">
        <w:t>=delay</w:t>
      </w:r>
    </w:p>
    <w:p w14:paraId="53E568D3" w14:textId="77777777" w:rsidR="00800AD8" w:rsidRDefault="00800AD8" w:rsidP="000546B8">
      <w:pPr>
        <w:pStyle w:val="InterlineText"/>
        <w:tabs>
          <w:tab w:val="left" w:pos="533"/>
          <w:tab w:val="left" w:pos="1022"/>
        </w:tabs>
      </w:pPr>
      <w:r>
        <w:lastRenderedPageBreak/>
        <w:tab/>
      </w:r>
      <w:r w:rsidR="00133DBC" w:rsidRPr="00133DBC">
        <w:rPr>
          <w:rFonts w:ascii="SILDoulos IPA93" w:hAnsi="SILDoulos IPA93"/>
        </w:rPr>
        <w:t></w:t>
      </w:r>
      <w:r>
        <w:t>i</w:t>
      </w:r>
      <w:r>
        <w:tab/>
        <w:t>nane</w:t>
      </w:r>
      <w:r w:rsidR="00133DBC" w:rsidRPr="00133DBC">
        <w:rPr>
          <w:rFonts w:ascii="SILDoulos IPA93" w:hAnsi="SILDoulos IPA93"/>
        </w:rPr>
        <w:t></w:t>
      </w:r>
      <w:r>
        <w:t>anga.</w:t>
      </w:r>
    </w:p>
    <w:p w14:paraId="22F35613" w14:textId="77777777" w:rsidR="00800AD8" w:rsidRDefault="00800AD8" w:rsidP="000546B8">
      <w:pPr>
        <w:pStyle w:val="InterlineGlossWithTrans"/>
        <w:tabs>
          <w:tab w:val="left" w:pos="533"/>
          <w:tab w:val="left" w:pos="1022"/>
        </w:tabs>
      </w:pPr>
      <w:r>
        <w:tab/>
        <w:t>ki</w:t>
      </w:r>
      <w:r>
        <w:tab/>
        <w:t>na-neka-anga</w:t>
      </w:r>
    </w:p>
    <w:p w14:paraId="6C39CE32" w14:textId="77777777" w:rsidR="00800AD8" w:rsidRDefault="00800AD8" w:rsidP="000546B8">
      <w:pPr>
        <w:pStyle w:val="InterlineTrans"/>
        <w:tabs>
          <w:tab w:val="left" w:pos="533"/>
          <w:tab w:val="left" w:pos="1022"/>
        </w:tabs>
      </w:pPr>
      <w:r>
        <w:tab/>
        <w:t>will</w:t>
      </w:r>
      <w:r>
        <w:tab/>
      </w:r>
      <w:r>
        <w:rPr>
          <w:smallCaps/>
        </w:rPr>
        <w:t>past</w:t>
      </w:r>
      <w:r>
        <w:t>-no-indeed</w:t>
      </w:r>
    </w:p>
    <w:p w14:paraId="00A85652" w14:textId="77777777" w:rsidR="00800AD8" w:rsidRDefault="00800AD8">
      <w:pPr>
        <w:pStyle w:val="InterlineFree"/>
      </w:pPr>
      <w:r>
        <w:t>And I too, teacher, as I am very old, when you come back in the future perhaps I will not be here (??).</w:t>
      </w:r>
    </w:p>
    <w:p w14:paraId="55042888" w14:textId="77777777" w:rsidR="000546B8" w:rsidRDefault="00DC1AE0" w:rsidP="000546B8">
      <w:pPr>
        <w:pStyle w:val="InterlineText"/>
        <w:tabs>
          <w:tab w:val="left" w:pos="533"/>
          <w:tab w:val="left" w:pos="1232"/>
          <w:tab w:val="left" w:pos="1886"/>
          <w:tab w:val="left" w:pos="3380"/>
          <w:tab w:val="left" w:pos="4154"/>
          <w:tab w:val="left" w:pos="4748"/>
          <w:tab w:val="left" w:pos="5402"/>
          <w:tab w:val="left" w:pos="6986"/>
          <w:tab w:val="left" w:pos="7580"/>
        </w:tabs>
      </w:pPr>
      <w:r w:rsidRPr="003A1D48">
        <w:rPr>
          <w:rStyle w:val="InterlineTextNumChar"/>
        </w:rPr>
        <w:t>017</w:t>
      </w:r>
      <w:r w:rsidR="00800AD8">
        <w:tab/>
        <w:t>îa</w:t>
      </w:r>
      <w:r w:rsidR="00133DBC" w:rsidRPr="00133DBC">
        <w:rPr>
          <w:rFonts w:ascii="SILDoulos IPA93" w:hAnsi="SILDoulos IPA93"/>
        </w:rPr>
        <w:t></w:t>
      </w:r>
      <w:r w:rsidR="00800AD8">
        <w:t>ua</w:t>
      </w:r>
      <w:r w:rsidR="00800AD8">
        <w:tab/>
        <w:t>nu</w:t>
      </w:r>
      <w:r w:rsidR="00800AD8">
        <w:tab/>
        <w:t>pasusu</w:t>
      </w:r>
      <w:r w:rsidR="000546B8">
        <w:tab/>
        <w:t>anga</w:t>
      </w:r>
      <w:r w:rsidR="000546B8">
        <w:tab/>
      </w:r>
      <w:r w:rsidR="00133DBC" w:rsidRPr="00133DBC">
        <w:rPr>
          <w:rFonts w:ascii="SILDoulos IPA93" w:hAnsi="SILDoulos IPA93"/>
        </w:rPr>
        <w:t></w:t>
      </w:r>
      <w:r w:rsidR="000546B8">
        <w:t>en,</w:t>
      </w:r>
      <w:r w:rsidR="000546B8">
        <w:tab/>
        <w:t>nu</w:t>
      </w:r>
      <w:r w:rsidR="000546B8">
        <w:tab/>
        <w:t>namakaya</w:t>
      </w:r>
      <w:r w:rsidR="000546B8">
        <w:tab/>
        <w:t>ken</w:t>
      </w:r>
      <w:r w:rsidR="000546B8">
        <w:tab/>
        <w:t>a</w:t>
      </w:r>
    </w:p>
    <w:p w14:paraId="1B93D1B6" w14:textId="77777777" w:rsidR="00800AD8" w:rsidRDefault="00800AD8" w:rsidP="000546B8">
      <w:pPr>
        <w:pStyle w:val="InterlineGlossWithTrans"/>
        <w:tabs>
          <w:tab w:val="left" w:pos="533"/>
          <w:tab w:val="left" w:pos="1232"/>
          <w:tab w:val="left" w:pos="1886"/>
          <w:tab w:val="left" w:pos="3380"/>
          <w:tab w:val="left" w:pos="4154"/>
          <w:tab w:val="left" w:pos="4748"/>
          <w:tab w:val="left" w:pos="5402"/>
          <w:tab w:val="left" w:pos="6986"/>
          <w:tab w:val="left" w:pos="7580"/>
        </w:tabs>
      </w:pPr>
      <w:r>
        <w:tab/>
        <w:t>îakua</w:t>
      </w:r>
      <w:r>
        <w:tab/>
        <w:t>nu</w:t>
      </w:r>
      <w:r>
        <w:tab/>
        <w:t>pa-susu</w:t>
      </w:r>
      <w:r w:rsidR="000546B8">
        <w:tab/>
        <w:t>anga</w:t>
      </w:r>
      <w:r w:rsidR="000546B8">
        <w:tab/>
        <w:t>aken</w:t>
      </w:r>
      <w:r w:rsidR="000546B8">
        <w:tab/>
        <w:t>nu</w:t>
      </w:r>
      <w:r w:rsidR="000546B8">
        <w:tab/>
        <w:t>na-ma-kaya</w:t>
      </w:r>
      <w:r w:rsidR="000546B8">
        <w:tab/>
        <w:t>aken</w:t>
      </w:r>
      <w:r w:rsidR="000546B8">
        <w:tab/>
        <w:t>a</w:t>
      </w:r>
    </w:p>
    <w:p w14:paraId="10E0EC11" w14:textId="77777777" w:rsidR="00800AD8" w:rsidRDefault="00800AD8" w:rsidP="000546B8">
      <w:pPr>
        <w:pStyle w:val="InterlineTransNoFree"/>
        <w:tabs>
          <w:tab w:val="left" w:pos="1232"/>
          <w:tab w:val="left" w:pos="1886"/>
          <w:tab w:val="left" w:pos="3380"/>
          <w:tab w:val="left" w:pos="4154"/>
          <w:tab w:val="left" w:pos="4748"/>
          <w:tab w:val="left" w:pos="5402"/>
          <w:tab w:val="left" w:pos="6986"/>
          <w:tab w:val="left" w:pos="7580"/>
        </w:tabs>
      </w:pPr>
      <w:r>
        <w:tab/>
        <w:t>but</w:t>
      </w:r>
      <w:r>
        <w:tab/>
        <w:t>when</w:t>
      </w:r>
      <w:r>
        <w:tab/>
        <w:t>cause-proceed</w:t>
      </w:r>
      <w:r w:rsidR="000546B8">
        <w:tab/>
        <w:t>indeed</w:t>
      </w:r>
      <w:r w:rsidR="000546B8">
        <w:tab/>
      </w:r>
      <w:r w:rsidR="000546B8" w:rsidRPr="000D5EFB">
        <w:rPr>
          <w:smallCaps/>
        </w:rPr>
        <w:t>f.I</w:t>
      </w:r>
      <w:r w:rsidR="000546B8">
        <w:tab/>
        <w:t>when</w:t>
      </w:r>
      <w:r w:rsidR="000546B8">
        <w:tab/>
      </w:r>
      <w:r w:rsidR="000546B8">
        <w:rPr>
          <w:smallCaps/>
        </w:rPr>
        <w:t>past</w:t>
      </w:r>
      <w:r w:rsidR="000546B8">
        <w:t>-</w:t>
      </w:r>
      <w:r w:rsidR="000546B8">
        <w:rPr>
          <w:smallCaps/>
        </w:rPr>
        <w:t>stat</w:t>
      </w:r>
      <w:r w:rsidR="000546B8">
        <w:t>-able</w:t>
      </w:r>
      <w:r w:rsidR="000546B8">
        <w:tab/>
      </w:r>
      <w:r w:rsidR="000546B8" w:rsidRPr="000D5EFB">
        <w:rPr>
          <w:smallCaps/>
        </w:rPr>
        <w:t>f.I</w:t>
      </w:r>
      <w:r w:rsidR="000546B8">
        <w:rPr>
          <w:smallCaps/>
        </w:rPr>
        <w:tab/>
        <w:t>c</w:t>
      </w:r>
    </w:p>
    <w:p w14:paraId="1FCCFD74" w14:textId="77777777" w:rsidR="000546B8" w:rsidRDefault="00800AD8" w:rsidP="000546B8">
      <w:pPr>
        <w:pStyle w:val="InterlineText"/>
        <w:tabs>
          <w:tab w:val="left" w:pos="533"/>
          <w:tab w:val="left" w:pos="2057"/>
          <w:tab w:val="left" w:pos="2561"/>
          <w:tab w:val="left" w:pos="3005"/>
          <w:tab w:val="left" w:pos="5579"/>
          <w:tab w:val="left" w:pos="6083"/>
          <w:tab w:val="left" w:pos="7802"/>
        </w:tabs>
      </w:pPr>
      <w:r>
        <w:tab/>
        <w:t>kitjaîupatsay</w:t>
      </w:r>
      <w:r w:rsidR="000546B8">
        <w:tab/>
        <w:t>tua</w:t>
      </w:r>
      <w:r w:rsidR="000546B8">
        <w:tab/>
      </w:r>
      <w:r w:rsidR="00133DBC" w:rsidRPr="00133DBC">
        <w:rPr>
          <w:rFonts w:ascii="SILDoulos IPA93" w:hAnsi="SILDoulos IPA93"/>
        </w:rPr>
        <w:t></w:t>
      </w:r>
      <w:r w:rsidR="000546B8">
        <w:t>u</w:t>
      </w:r>
      <w:r w:rsidR="000546B8">
        <w:tab/>
      </w:r>
      <w:r w:rsidR="00133DBC" w:rsidRPr="00133DBC">
        <w:rPr>
          <w:rFonts w:ascii="SILDoulos IPA93" w:hAnsi="SILDoulos IPA93"/>
        </w:rPr>
        <w:t></w:t>
      </w:r>
      <w:r w:rsidR="000546B8">
        <w:t>inaimazan</w:t>
      </w:r>
      <w:r w:rsidR="000546B8">
        <w:tab/>
        <w:t>i</w:t>
      </w:r>
      <w:r w:rsidR="000546B8">
        <w:tab/>
      </w:r>
      <w:r w:rsidR="00133DBC" w:rsidRPr="00133DBC">
        <w:rPr>
          <w:rFonts w:ascii="SILDoulos IPA93" w:hAnsi="SILDoulos IPA93"/>
        </w:rPr>
        <w:t></w:t>
      </w:r>
      <w:r w:rsidR="000546B8">
        <w:t>atsauan,</w:t>
      </w:r>
      <w:r w:rsidR="000546B8">
        <w:tab/>
        <w:t>nu</w:t>
      </w:r>
    </w:p>
    <w:p w14:paraId="1624043D" w14:textId="77777777" w:rsidR="00800AD8" w:rsidRDefault="00800AD8" w:rsidP="000546B8">
      <w:pPr>
        <w:pStyle w:val="InterlineGlossWithTrans"/>
        <w:tabs>
          <w:tab w:val="left" w:pos="533"/>
          <w:tab w:val="left" w:pos="2057"/>
          <w:tab w:val="left" w:pos="2561"/>
          <w:tab w:val="left" w:pos="3005"/>
          <w:tab w:val="left" w:pos="5579"/>
          <w:tab w:val="left" w:pos="6083"/>
          <w:tab w:val="left" w:pos="7802"/>
        </w:tabs>
      </w:pPr>
      <w:r>
        <w:tab/>
        <w:t>ki-tjaîu-patsay</w:t>
      </w:r>
      <w:r w:rsidR="000546B8">
        <w:tab/>
        <w:t>tua</w:t>
      </w:r>
      <w:r w:rsidR="000546B8">
        <w:tab/>
        <w:t>ku</w:t>
      </w:r>
      <w:r w:rsidR="000546B8">
        <w:tab/>
        <w:t>in=ka-i-maza-an</w:t>
      </w:r>
      <w:r w:rsidR="000546B8">
        <w:tab/>
        <w:t>i</w:t>
      </w:r>
      <w:r w:rsidR="000546B8">
        <w:tab/>
        <w:t>ka-tsau-an</w:t>
      </w:r>
      <w:r w:rsidR="000546B8">
        <w:tab/>
        <w:t>nu</w:t>
      </w:r>
    </w:p>
    <w:p w14:paraId="7EC35B5E" w14:textId="77777777" w:rsidR="00800AD8" w:rsidRDefault="00800AD8" w:rsidP="000546B8">
      <w:pPr>
        <w:pStyle w:val="InterlineTransNoFree"/>
        <w:tabs>
          <w:tab w:val="left" w:pos="2057"/>
          <w:tab w:val="left" w:pos="2561"/>
          <w:tab w:val="left" w:pos="3005"/>
          <w:tab w:val="left" w:pos="5579"/>
          <w:tab w:val="left" w:pos="6083"/>
          <w:tab w:val="left" w:pos="7802"/>
        </w:tabs>
      </w:pPr>
      <w:r>
        <w:tab/>
        <w:t>do-until-die</w:t>
      </w:r>
      <w:r w:rsidR="000546B8">
        <w:tab/>
      </w:r>
      <w:r w:rsidR="000546B8">
        <w:rPr>
          <w:smallCaps/>
        </w:rPr>
        <w:t>obl</w:t>
      </w:r>
      <w:r w:rsidR="000546B8">
        <w:tab/>
        <w:t>my</w:t>
      </w:r>
      <w:r w:rsidR="000546B8">
        <w:tab/>
      </w:r>
      <w:r w:rsidR="000546B8">
        <w:rPr>
          <w:smallCaps/>
        </w:rPr>
        <w:t>perf</w:t>
      </w:r>
      <w:r w:rsidR="000546B8">
        <w:t>=</w:t>
      </w:r>
      <w:r w:rsidR="000546B8">
        <w:rPr>
          <w:smallCaps/>
        </w:rPr>
        <w:t>stat</w:t>
      </w:r>
      <w:r w:rsidR="000546B8">
        <w:t>-</w:t>
      </w:r>
      <w:r w:rsidR="000546B8">
        <w:rPr>
          <w:smallCaps/>
        </w:rPr>
        <w:t>loc</w:t>
      </w:r>
      <w:r w:rsidR="000546B8">
        <w:t>-here-</w:t>
      </w:r>
      <w:r w:rsidR="000546B8">
        <w:rPr>
          <w:smallCaps/>
        </w:rPr>
        <w:t>nom</w:t>
      </w:r>
      <w:r w:rsidR="000546B8">
        <w:tab/>
      </w:r>
      <w:r w:rsidR="000546B8">
        <w:rPr>
          <w:smallCaps/>
        </w:rPr>
        <w:t>loc</w:t>
      </w:r>
      <w:r w:rsidR="000546B8">
        <w:tab/>
        <w:t>main-being-</w:t>
      </w:r>
      <w:r w:rsidR="000546B8">
        <w:rPr>
          <w:smallCaps/>
        </w:rPr>
        <w:t>nom</w:t>
      </w:r>
      <w:r w:rsidR="000546B8">
        <w:tab/>
        <w:t>when</w:t>
      </w:r>
    </w:p>
    <w:p w14:paraId="279522BB" w14:textId="77777777" w:rsidR="000546B8" w:rsidRDefault="00800AD8" w:rsidP="000546B8">
      <w:pPr>
        <w:pStyle w:val="InterlineText"/>
        <w:tabs>
          <w:tab w:val="left" w:pos="533"/>
          <w:tab w:val="left" w:pos="1307"/>
          <w:tab w:val="left" w:pos="1571"/>
          <w:tab w:val="left" w:pos="3065"/>
          <w:tab w:val="left" w:pos="3839"/>
          <w:tab w:val="left" w:pos="5033"/>
          <w:tab w:val="left" w:pos="5297"/>
          <w:tab w:val="left" w:pos="6041"/>
        </w:tabs>
      </w:pPr>
      <w:r>
        <w:tab/>
        <w:t>ayain</w:t>
      </w:r>
      <w:r>
        <w:tab/>
        <w:t>a</w:t>
      </w:r>
      <w:r>
        <w:tab/>
        <w:t>tjaisangas</w:t>
      </w:r>
      <w:r>
        <w:tab/>
        <w:t>anga</w:t>
      </w:r>
      <w:r w:rsidR="000546B8">
        <w:tab/>
        <w:t>tjanusun</w:t>
      </w:r>
      <w:r w:rsidR="000546B8">
        <w:tab/>
        <w:t>a</w:t>
      </w:r>
      <w:r w:rsidR="000546B8">
        <w:tab/>
        <w:t>sema</w:t>
      </w:r>
      <w:r w:rsidR="000546B8">
        <w:tab/>
        <w:t>tinkuku.</w:t>
      </w:r>
    </w:p>
    <w:p w14:paraId="1F6223E5" w14:textId="77777777" w:rsidR="00800AD8" w:rsidRDefault="00800AD8" w:rsidP="000546B8">
      <w:pPr>
        <w:pStyle w:val="InterlineGlossWithTrans"/>
        <w:tabs>
          <w:tab w:val="left" w:pos="533"/>
          <w:tab w:val="left" w:pos="1307"/>
          <w:tab w:val="left" w:pos="1571"/>
          <w:tab w:val="left" w:pos="3065"/>
          <w:tab w:val="left" w:pos="3839"/>
          <w:tab w:val="left" w:pos="5033"/>
          <w:tab w:val="left" w:pos="5297"/>
          <w:tab w:val="left" w:pos="6041"/>
        </w:tabs>
      </w:pPr>
      <w:r>
        <w:tab/>
        <w:t>aya-en</w:t>
      </w:r>
      <w:r>
        <w:tab/>
        <w:t>a</w:t>
      </w:r>
      <w:r>
        <w:tab/>
        <w:t>tja-i-sangas</w:t>
      </w:r>
      <w:r>
        <w:tab/>
        <w:t>anga</w:t>
      </w:r>
      <w:r w:rsidR="000546B8">
        <w:tab/>
        <w:t>tjanu-sun</w:t>
      </w:r>
      <w:r w:rsidR="000546B8">
        <w:tab/>
        <w:t>a</w:t>
      </w:r>
      <w:r w:rsidR="000546B8">
        <w:tab/>
        <w:t>em=sa</w:t>
      </w:r>
      <w:r w:rsidR="000546B8">
        <w:tab/>
        <w:t>tinkuku</w:t>
      </w:r>
    </w:p>
    <w:p w14:paraId="1307D85E" w14:textId="77777777" w:rsidR="00800AD8" w:rsidRDefault="00800AD8" w:rsidP="000546B8">
      <w:pPr>
        <w:pStyle w:val="InterlineTrans"/>
        <w:tabs>
          <w:tab w:val="left" w:pos="533"/>
          <w:tab w:val="left" w:pos="1307"/>
          <w:tab w:val="left" w:pos="1571"/>
          <w:tab w:val="left" w:pos="3065"/>
          <w:tab w:val="left" w:pos="3839"/>
          <w:tab w:val="left" w:pos="5033"/>
          <w:tab w:val="left" w:pos="5297"/>
          <w:tab w:val="left" w:pos="6041"/>
        </w:tabs>
      </w:pPr>
      <w:r>
        <w:tab/>
        <w:t>say-</w:t>
      </w:r>
      <w:r>
        <w:rPr>
          <w:smallCaps/>
        </w:rPr>
        <w:t>pf</w:t>
      </w:r>
      <w:r>
        <w:rPr>
          <w:smallCaps/>
        </w:rPr>
        <w:tab/>
        <w:t>c</w:t>
      </w:r>
      <w:r>
        <w:rPr>
          <w:smallCaps/>
        </w:rPr>
        <w:tab/>
      </w:r>
      <w:r>
        <w:t>more-</w:t>
      </w:r>
      <w:r>
        <w:rPr>
          <w:smallCaps/>
        </w:rPr>
        <w:t>loc</w:t>
      </w:r>
      <w:r>
        <w:t>-first</w:t>
      </w:r>
      <w:r>
        <w:tab/>
        <w:t>indeed</w:t>
      </w:r>
      <w:r w:rsidR="000546B8">
        <w:tab/>
      </w:r>
      <w:r w:rsidR="000546B8">
        <w:rPr>
          <w:smallCaps/>
        </w:rPr>
        <w:t>obl</w:t>
      </w:r>
      <w:r w:rsidR="000546B8">
        <w:t>-you(</w:t>
      </w:r>
      <w:r w:rsidR="000546B8">
        <w:rPr>
          <w:smallCaps/>
        </w:rPr>
        <w:t>s</w:t>
      </w:r>
      <w:r w:rsidR="000546B8">
        <w:t>)</w:t>
      </w:r>
      <w:r w:rsidR="000546B8">
        <w:rPr>
          <w:smallCaps/>
        </w:rPr>
        <w:tab/>
        <w:t>c</w:t>
      </w:r>
      <w:r w:rsidR="000546B8">
        <w:rPr>
          <w:smallCaps/>
        </w:rPr>
        <w:tab/>
        <w:t>af</w:t>
      </w:r>
      <w:r w:rsidR="000546B8">
        <w:t>=go</w:t>
      </w:r>
      <w:r w:rsidR="000546B8">
        <w:tab/>
        <w:t>heaven</w:t>
      </w:r>
    </w:p>
    <w:p w14:paraId="2F044F43" w14:textId="77777777" w:rsidR="00800AD8" w:rsidRDefault="00800AD8" w:rsidP="00A8416B">
      <w:pPr>
        <w:pStyle w:val="InterlineFreeCommentFollows"/>
      </w:pPr>
      <w:r>
        <w:t>But if I am faithful, if I can endure my time on earth, perhaps (?) I will go to heaven before you.</w:t>
      </w:r>
    </w:p>
    <w:p w14:paraId="53619142" w14:textId="77777777" w:rsidR="00800AD8" w:rsidRDefault="00A8416B" w:rsidP="000546B8">
      <w:pPr>
        <w:pStyle w:val="CommentLastWithHalfSpace"/>
      </w:pPr>
      <w:r>
        <w:t>[</w:t>
      </w:r>
      <w:r w:rsidR="00800AD8" w:rsidRPr="000546B8">
        <w:rPr>
          <w:rStyle w:val="VernacularText"/>
        </w:rPr>
        <w:t>kitjaîupatsay</w:t>
      </w:r>
      <w:r w:rsidR="00800AD8">
        <w:t xml:space="preserve">: was </w:t>
      </w:r>
      <w:r w:rsidR="00800AD8" w:rsidRPr="000546B8">
        <w:rPr>
          <w:rStyle w:val="VernacularText"/>
        </w:rPr>
        <w:t>kitjarupatsay</w:t>
      </w:r>
      <w:r w:rsidR="00800AD8">
        <w:t xml:space="preserve">, F405 </w:t>
      </w:r>
      <w:r w:rsidR="000546B8">
        <w:t xml:space="preserve">has </w:t>
      </w:r>
      <w:r w:rsidR="000546B8" w:rsidRPr="000546B8">
        <w:rPr>
          <w:rStyle w:val="VernacularText"/>
        </w:rPr>
        <w:t>tjalu</w:t>
      </w:r>
      <w:r w:rsidR="000546B8">
        <w:t>]</w:t>
      </w:r>
    </w:p>
    <w:p w14:paraId="610E7B99" w14:textId="77777777" w:rsidR="000546B8" w:rsidRDefault="00DC1AE0" w:rsidP="000546B8">
      <w:pPr>
        <w:pStyle w:val="InterlineText"/>
        <w:tabs>
          <w:tab w:val="left" w:pos="533"/>
          <w:tab w:val="left" w:pos="1232"/>
          <w:tab w:val="left" w:pos="2891"/>
          <w:tab w:val="left" w:pos="3545"/>
          <w:tab w:val="left" w:pos="3989"/>
          <w:tab w:val="left" w:pos="4583"/>
          <w:tab w:val="left" w:pos="4847"/>
          <w:tab w:val="left" w:pos="6341"/>
          <w:tab w:val="left" w:pos="6980"/>
          <w:tab w:val="left" w:pos="8204"/>
        </w:tabs>
      </w:pPr>
      <w:r w:rsidRPr="003A1D48">
        <w:rPr>
          <w:rStyle w:val="InterlineTextNumChar"/>
        </w:rPr>
        <w:t>018</w:t>
      </w:r>
      <w:r w:rsidR="00800AD8">
        <w:tab/>
        <w:t>îa</w:t>
      </w:r>
      <w:r w:rsidR="00133DBC" w:rsidRPr="00133DBC">
        <w:rPr>
          <w:rFonts w:ascii="SILDoulos IPA93" w:hAnsi="SILDoulos IPA93"/>
        </w:rPr>
        <w:t></w:t>
      </w:r>
      <w:r w:rsidR="00800AD8">
        <w:t>ua</w:t>
      </w:r>
      <w:r w:rsidR="00800AD8">
        <w:tab/>
        <w:t>aitsu</w:t>
      </w:r>
      <w:r w:rsidR="00800AD8">
        <w:tab/>
        <w:t>nu</w:t>
      </w:r>
      <w:r w:rsidR="00800AD8">
        <w:tab/>
        <w:t>ini</w:t>
      </w:r>
      <w:r w:rsidR="00800AD8">
        <w:tab/>
        <w:t>anan</w:t>
      </w:r>
      <w:r w:rsidR="00800AD8">
        <w:tab/>
        <w:t>a</w:t>
      </w:r>
      <w:r w:rsidR="000546B8">
        <w:tab/>
        <w:t>pasusu</w:t>
      </w:r>
      <w:r w:rsidR="000546B8">
        <w:tab/>
        <w:t>a</w:t>
      </w:r>
      <w:r w:rsidR="00133DBC" w:rsidRPr="00133DBC">
        <w:rPr>
          <w:rFonts w:ascii="SILDoulos IPA93" w:hAnsi="SILDoulos IPA93"/>
        </w:rPr>
        <w:t></w:t>
      </w:r>
      <w:r w:rsidR="000546B8">
        <w:t>en,</w:t>
      </w:r>
      <w:r w:rsidR="000546B8">
        <w:tab/>
      </w:r>
      <w:r w:rsidR="00133DBC" w:rsidRPr="00133DBC">
        <w:rPr>
          <w:rFonts w:ascii="SILDoulos IPA93" w:hAnsi="SILDoulos IPA93"/>
        </w:rPr>
        <w:t></w:t>
      </w:r>
      <w:r w:rsidR="000546B8">
        <w:t>asinu</w:t>
      </w:r>
      <w:r w:rsidR="000546B8">
        <w:tab/>
      </w:r>
      <w:r w:rsidR="00133DBC" w:rsidRPr="00133DBC">
        <w:rPr>
          <w:rFonts w:ascii="SILDoulos IPA93" w:hAnsi="SILDoulos IPA93"/>
        </w:rPr>
        <w:t></w:t>
      </w:r>
      <w:r w:rsidR="000546B8">
        <w:t>i</w:t>
      </w:r>
    </w:p>
    <w:p w14:paraId="03A888A2" w14:textId="77777777" w:rsidR="00800AD8" w:rsidRDefault="00800AD8" w:rsidP="000546B8">
      <w:pPr>
        <w:pStyle w:val="InterlineGlossWithTrans"/>
        <w:tabs>
          <w:tab w:val="left" w:pos="533"/>
          <w:tab w:val="left" w:pos="1232"/>
          <w:tab w:val="left" w:pos="2891"/>
          <w:tab w:val="left" w:pos="3545"/>
          <w:tab w:val="left" w:pos="3989"/>
          <w:tab w:val="left" w:pos="4583"/>
          <w:tab w:val="left" w:pos="4847"/>
          <w:tab w:val="left" w:pos="6341"/>
          <w:tab w:val="left" w:pos="6980"/>
          <w:tab w:val="left" w:pos="8204"/>
        </w:tabs>
      </w:pPr>
      <w:r>
        <w:tab/>
        <w:t>îakua</w:t>
      </w:r>
      <w:r>
        <w:tab/>
        <w:t>aya-i-tsu</w:t>
      </w:r>
      <w:r>
        <w:tab/>
        <w:t>nu</w:t>
      </w:r>
      <w:r>
        <w:tab/>
        <w:t>ini</w:t>
      </w:r>
      <w:r>
        <w:tab/>
        <w:t>anan</w:t>
      </w:r>
      <w:r>
        <w:tab/>
        <w:t>a</w:t>
      </w:r>
      <w:r w:rsidR="000546B8">
        <w:tab/>
        <w:t>pa-susu</w:t>
      </w:r>
      <w:r w:rsidR="000546B8">
        <w:tab/>
        <w:t>aken</w:t>
      </w:r>
      <w:r w:rsidR="000546B8">
        <w:tab/>
        <w:t>kasi-inu</w:t>
      </w:r>
      <w:r w:rsidR="000546B8">
        <w:tab/>
        <w:t>ki</w:t>
      </w:r>
    </w:p>
    <w:p w14:paraId="738E5F7A" w14:textId="77777777" w:rsidR="00800AD8" w:rsidRDefault="00800AD8" w:rsidP="000546B8">
      <w:pPr>
        <w:pStyle w:val="InterlineTransNoFree"/>
        <w:tabs>
          <w:tab w:val="left" w:pos="1232"/>
          <w:tab w:val="left" w:pos="2891"/>
          <w:tab w:val="left" w:pos="3545"/>
          <w:tab w:val="left" w:pos="3989"/>
          <w:tab w:val="left" w:pos="4583"/>
          <w:tab w:val="left" w:pos="4847"/>
          <w:tab w:val="left" w:pos="6341"/>
          <w:tab w:val="left" w:pos="6980"/>
          <w:tab w:val="left" w:pos="8204"/>
        </w:tabs>
        <w:rPr>
          <w:smallCaps/>
        </w:rPr>
      </w:pPr>
      <w:r>
        <w:tab/>
        <w:t>but</w:t>
      </w:r>
      <w:r>
        <w:tab/>
        <w:t>be.thus-</w:t>
      </w:r>
      <w:r>
        <w:rPr>
          <w:smallCaps/>
        </w:rPr>
        <w:t>loc</w:t>
      </w:r>
      <w:r>
        <w:t>-this</w:t>
      </w:r>
      <w:r>
        <w:tab/>
        <w:t>when</w:t>
      </w:r>
      <w:r>
        <w:tab/>
        <w:t>not</w:t>
      </w:r>
      <w:r>
        <w:tab/>
        <w:t>still</w:t>
      </w:r>
      <w:r>
        <w:rPr>
          <w:smallCaps/>
        </w:rPr>
        <w:tab/>
        <w:t>c</w:t>
      </w:r>
      <w:r w:rsidR="000546B8">
        <w:tab/>
        <w:t>cause-proceed</w:t>
      </w:r>
      <w:r w:rsidR="000546B8">
        <w:tab/>
      </w:r>
      <w:r w:rsidR="000546B8" w:rsidRPr="000D5EFB">
        <w:rPr>
          <w:smallCaps/>
        </w:rPr>
        <w:t>f.I</w:t>
      </w:r>
      <w:r w:rsidR="000546B8">
        <w:tab/>
        <w:t>from-where</w:t>
      </w:r>
      <w:r w:rsidR="000546B8">
        <w:tab/>
        <w:t>will</w:t>
      </w:r>
    </w:p>
    <w:p w14:paraId="37F1C71A" w14:textId="77777777" w:rsidR="00800AD8" w:rsidRDefault="00800AD8" w:rsidP="000546B8">
      <w:pPr>
        <w:pStyle w:val="InterlineText"/>
        <w:tabs>
          <w:tab w:val="left" w:pos="533"/>
          <w:tab w:val="left" w:pos="2102"/>
          <w:tab w:val="left" w:pos="2606"/>
          <w:tab w:val="left" w:pos="3290"/>
          <w:tab w:val="left" w:pos="3794"/>
        </w:tabs>
      </w:pPr>
      <w:r>
        <w:tab/>
        <w:t>nazemuker</w:t>
      </w:r>
      <w:r>
        <w:tab/>
        <w:t>tua</w:t>
      </w:r>
      <w:r>
        <w:tab/>
      </w:r>
      <w:r w:rsidR="00133DBC" w:rsidRPr="00133DBC">
        <w:rPr>
          <w:rFonts w:ascii="SILDoulos IPA93" w:hAnsi="SILDoulos IPA93"/>
        </w:rPr>
        <w:t></w:t>
      </w:r>
      <w:r>
        <w:t>ama</w:t>
      </w:r>
      <w:r>
        <w:tab/>
        <w:t>i</w:t>
      </w:r>
      <w:r>
        <w:tab/>
      </w:r>
      <w:r w:rsidR="00133DBC" w:rsidRPr="00133DBC">
        <w:rPr>
          <w:rFonts w:ascii="SILDoulos IPA93" w:hAnsi="SILDoulos IPA93"/>
        </w:rPr>
        <w:t></w:t>
      </w:r>
      <w:r>
        <w:t>alevelevan.</w:t>
      </w:r>
    </w:p>
    <w:p w14:paraId="51700CFB" w14:textId="77777777" w:rsidR="00800AD8" w:rsidRDefault="00800AD8" w:rsidP="000546B8">
      <w:pPr>
        <w:pStyle w:val="InterlineGlossWithTrans"/>
        <w:tabs>
          <w:tab w:val="left" w:pos="533"/>
          <w:tab w:val="left" w:pos="2102"/>
          <w:tab w:val="left" w:pos="2606"/>
          <w:tab w:val="left" w:pos="3290"/>
          <w:tab w:val="left" w:pos="3794"/>
        </w:tabs>
      </w:pPr>
      <w:r>
        <w:tab/>
        <w:t>na-em=zuker</w:t>
      </w:r>
      <w:r>
        <w:tab/>
        <w:t>tua</w:t>
      </w:r>
      <w:r>
        <w:tab/>
        <w:t>kama</w:t>
      </w:r>
      <w:r>
        <w:tab/>
        <w:t>i</w:t>
      </w:r>
      <w:r>
        <w:tab/>
        <w:t>ka-levelev-an</w:t>
      </w:r>
    </w:p>
    <w:p w14:paraId="52AEDF89" w14:textId="77777777" w:rsidR="00800AD8" w:rsidRDefault="00800AD8" w:rsidP="000546B8">
      <w:pPr>
        <w:pStyle w:val="InterlineTrans"/>
        <w:tabs>
          <w:tab w:val="left" w:pos="533"/>
          <w:tab w:val="left" w:pos="2102"/>
          <w:tab w:val="left" w:pos="2606"/>
          <w:tab w:val="left" w:pos="3290"/>
          <w:tab w:val="left" w:pos="3794"/>
        </w:tabs>
      </w:pPr>
      <w:r>
        <w:tab/>
      </w:r>
      <w:r>
        <w:rPr>
          <w:smallCaps/>
        </w:rPr>
        <w:t>past</w:t>
      </w:r>
      <w:r>
        <w:t>-</w:t>
      </w:r>
      <w:r>
        <w:rPr>
          <w:smallCaps/>
        </w:rPr>
        <w:t>af</w:t>
      </w:r>
      <w:r>
        <w:t>=arrive</w:t>
      </w:r>
      <w:r>
        <w:tab/>
      </w:r>
      <w:r>
        <w:rPr>
          <w:smallCaps/>
        </w:rPr>
        <w:t>obl</w:t>
      </w:r>
      <w:r>
        <w:tab/>
        <w:t>father</w:t>
      </w:r>
      <w:r>
        <w:tab/>
      </w:r>
      <w:r>
        <w:rPr>
          <w:smallCaps/>
        </w:rPr>
        <w:t>loc</w:t>
      </w:r>
      <w:r>
        <w:tab/>
        <w:t>main-dazzle-</w:t>
      </w:r>
      <w:r>
        <w:rPr>
          <w:smallCaps/>
        </w:rPr>
        <w:t>nom</w:t>
      </w:r>
    </w:p>
    <w:p w14:paraId="19C26942" w14:textId="77777777" w:rsidR="00800AD8" w:rsidRDefault="00800AD8">
      <w:pPr>
        <w:pStyle w:val="InterlineFree"/>
      </w:pPr>
      <w:r>
        <w:t>But if I am still not faithful, how can I reach our Father in heaven?</w:t>
      </w:r>
    </w:p>
    <w:p w14:paraId="524CBE53" w14:textId="77777777" w:rsidR="000546B8" w:rsidRDefault="00DC1AE0" w:rsidP="000546B8">
      <w:pPr>
        <w:pStyle w:val="InterlineText"/>
        <w:tabs>
          <w:tab w:val="left" w:pos="533"/>
          <w:tab w:val="left" w:pos="1232"/>
          <w:tab w:val="left" w:pos="2891"/>
          <w:tab w:val="left" w:pos="3545"/>
          <w:tab w:val="left" w:pos="5624"/>
          <w:tab w:val="left" w:pos="6713"/>
          <w:tab w:val="left" w:pos="7217"/>
          <w:tab w:val="left" w:pos="7916"/>
        </w:tabs>
      </w:pPr>
      <w:r w:rsidRPr="003A1D48">
        <w:rPr>
          <w:rStyle w:val="InterlineTextNumChar"/>
        </w:rPr>
        <w:t>019</w:t>
      </w:r>
      <w:r w:rsidR="00800AD8">
        <w:tab/>
        <w:t>îa</w:t>
      </w:r>
      <w:r w:rsidR="00133DBC" w:rsidRPr="00133DBC">
        <w:rPr>
          <w:rFonts w:ascii="SILDoulos IPA93" w:hAnsi="SILDoulos IPA93"/>
        </w:rPr>
        <w:t></w:t>
      </w:r>
      <w:r w:rsidR="00800AD8">
        <w:t>ua</w:t>
      </w:r>
      <w:r w:rsidR="00800AD8">
        <w:tab/>
        <w:t>aitsu</w:t>
      </w:r>
      <w:r w:rsidR="00800AD8">
        <w:tab/>
        <w:t>nu</w:t>
      </w:r>
      <w:r w:rsidR="000546B8">
        <w:tab/>
        <w:t>sekulukulung</w:t>
      </w:r>
      <w:r w:rsidR="000546B8">
        <w:tab/>
        <w:t>amen</w:t>
      </w:r>
      <w:r w:rsidR="000546B8">
        <w:tab/>
        <w:t>i</w:t>
      </w:r>
      <w:r w:rsidR="000546B8">
        <w:tab/>
        <w:t>maza,</w:t>
      </w:r>
      <w:r w:rsidR="000546B8">
        <w:tab/>
      </w:r>
      <w:r w:rsidR="00133DBC" w:rsidRPr="00133DBC">
        <w:rPr>
          <w:rFonts w:ascii="SILDoulos IPA93" w:hAnsi="SILDoulos IPA93"/>
        </w:rPr>
        <w:t></w:t>
      </w:r>
      <w:r w:rsidR="000546B8">
        <w:t>i</w:t>
      </w:r>
    </w:p>
    <w:p w14:paraId="652E5C94" w14:textId="77777777" w:rsidR="00800AD8" w:rsidRDefault="00800AD8" w:rsidP="000546B8">
      <w:pPr>
        <w:pStyle w:val="InterlineGlossWithTrans"/>
        <w:tabs>
          <w:tab w:val="left" w:pos="533"/>
          <w:tab w:val="left" w:pos="1232"/>
          <w:tab w:val="left" w:pos="2891"/>
          <w:tab w:val="left" w:pos="3545"/>
          <w:tab w:val="left" w:pos="5624"/>
          <w:tab w:val="left" w:pos="6713"/>
          <w:tab w:val="left" w:pos="7217"/>
          <w:tab w:val="left" w:pos="7916"/>
        </w:tabs>
      </w:pPr>
      <w:r>
        <w:tab/>
        <w:t>îakua</w:t>
      </w:r>
      <w:r>
        <w:tab/>
        <w:t>aya-i-tsu</w:t>
      </w:r>
      <w:r>
        <w:tab/>
        <w:t>nu</w:t>
      </w:r>
      <w:r w:rsidR="000546B8">
        <w:tab/>
        <w:t>se-kulu-kulung</w:t>
      </w:r>
      <w:r w:rsidR="000546B8">
        <w:tab/>
        <w:t>amen</w:t>
      </w:r>
      <w:r w:rsidR="000546B8">
        <w:tab/>
        <w:t>i</w:t>
      </w:r>
      <w:r w:rsidR="000546B8">
        <w:tab/>
        <w:t>maza</w:t>
      </w:r>
      <w:r w:rsidR="000546B8">
        <w:tab/>
        <w:t>ki</w:t>
      </w:r>
    </w:p>
    <w:p w14:paraId="3EA27F38" w14:textId="77777777" w:rsidR="00800AD8" w:rsidRDefault="00800AD8" w:rsidP="000546B8">
      <w:pPr>
        <w:pStyle w:val="InterlineTransNoFree"/>
        <w:tabs>
          <w:tab w:val="left" w:pos="1232"/>
          <w:tab w:val="left" w:pos="2891"/>
          <w:tab w:val="left" w:pos="3545"/>
          <w:tab w:val="left" w:pos="5624"/>
          <w:tab w:val="left" w:pos="6713"/>
          <w:tab w:val="left" w:pos="7217"/>
          <w:tab w:val="left" w:pos="7916"/>
        </w:tabs>
      </w:pPr>
      <w:r>
        <w:tab/>
        <w:t>but</w:t>
      </w:r>
      <w:r>
        <w:tab/>
        <w:t>be.thus-</w:t>
      </w:r>
      <w:r>
        <w:rPr>
          <w:smallCaps/>
        </w:rPr>
        <w:t>loc</w:t>
      </w:r>
      <w:r>
        <w:t>-this</w:t>
      </w:r>
      <w:r>
        <w:tab/>
        <w:t>when</w:t>
      </w:r>
      <w:r w:rsidR="000546B8">
        <w:tab/>
      </w:r>
      <w:r w:rsidR="000546B8">
        <w:rPr>
          <w:smallCaps/>
        </w:rPr>
        <w:t>invol</w:t>
      </w:r>
      <w:r w:rsidR="000546B8">
        <w:t>-</w:t>
      </w:r>
      <w:r w:rsidR="000546B8">
        <w:rPr>
          <w:smallCaps/>
        </w:rPr>
        <w:t>red</w:t>
      </w:r>
      <w:r w:rsidR="000546B8">
        <w:t>-awkward</w:t>
      </w:r>
      <w:r w:rsidR="000546B8">
        <w:tab/>
      </w:r>
      <w:r w:rsidR="000546B8">
        <w:rPr>
          <w:smallCaps/>
        </w:rPr>
        <w:t>f.</w:t>
      </w:r>
      <w:r w:rsidR="000546B8">
        <w:t>we(</w:t>
      </w:r>
      <w:r w:rsidR="000546B8">
        <w:rPr>
          <w:smallCaps/>
        </w:rPr>
        <w:t>exc</w:t>
      </w:r>
      <w:r w:rsidR="000546B8">
        <w:t>)</w:t>
      </w:r>
      <w:r w:rsidR="000546B8">
        <w:tab/>
      </w:r>
      <w:r w:rsidR="000546B8">
        <w:rPr>
          <w:smallCaps/>
        </w:rPr>
        <w:t>loc</w:t>
      </w:r>
      <w:r w:rsidR="000546B8">
        <w:tab/>
        <w:t>here</w:t>
      </w:r>
      <w:r w:rsidR="000546B8">
        <w:tab/>
        <w:t>will</w:t>
      </w:r>
    </w:p>
    <w:p w14:paraId="7AF75EEF" w14:textId="77777777" w:rsidR="001A0C7D" w:rsidRDefault="00800AD8" w:rsidP="001A0C7D">
      <w:pPr>
        <w:pStyle w:val="InterlineText"/>
        <w:tabs>
          <w:tab w:val="left" w:pos="533"/>
          <w:tab w:val="left" w:pos="1457"/>
          <w:tab w:val="left" w:pos="1721"/>
          <w:tab w:val="left" w:pos="3485"/>
          <w:tab w:val="left" w:pos="4259"/>
        </w:tabs>
      </w:pPr>
      <w:r>
        <w:tab/>
        <w:t>sun</w:t>
      </w:r>
      <w:r w:rsidR="001A0C7D">
        <w:tab/>
        <w:t>a</w:t>
      </w:r>
      <w:r w:rsidR="001A0C7D">
        <w:tab/>
        <w:t>napazekatj</w:t>
      </w:r>
      <w:r w:rsidR="001A0C7D">
        <w:tab/>
        <w:t>anga</w:t>
      </w:r>
      <w:r w:rsidR="001A0C7D">
        <w:tab/>
        <w:t>tjanuamen.</w:t>
      </w:r>
    </w:p>
    <w:p w14:paraId="7F01DD9F" w14:textId="77777777" w:rsidR="00800AD8" w:rsidRDefault="00800AD8" w:rsidP="001A0C7D">
      <w:pPr>
        <w:pStyle w:val="InterlineGlossWithTrans"/>
        <w:tabs>
          <w:tab w:val="left" w:pos="533"/>
          <w:tab w:val="left" w:pos="1457"/>
          <w:tab w:val="left" w:pos="1721"/>
          <w:tab w:val="left" w:pos="3485"/>
          <w:tab w:val="left" w:pos="4259"/>
        </w:tabs>
      </w:pPr>
      <w:r>
        <w:tab/>
        <w:t>sun</w:t>
      </w:r>
      <w:r w:rsidR="001A0C7D">
        <w:tab/>
        <w:t>a</w:t>
      </w:r>
      <w:r w:rsidR="001A0C7D">
        <w:tab/>
        <w:t>na-pa-zekatj</w:t>
      </w:r>
      <w:r w:rsidR="001A0C7D">
        <w:tab/>
        <w:t>anga</w:t>
      </w:r>
      <w:r w:rsidR="001A0C7D">
        <w:tab/>
        <w:t>tjanu-amen</w:t>
      </w:r>
    </w:p>
    <w:p w14:paraId="05A0250F" w14:textId="77777777" w:rsidR="00800AD8" w:rsidRDefault="00800AD8" w:rsidP="001A0C7D">
      <w:pPr>
        <w:pStyle w:val="InterlineTrans"/>
        <w:tabs>
          <w:tab w:val="left" w:pos="533"/>
          <w:tab w:val="left" w:pos="1457"/>
          <w:tab w:val="left" w:pos="1721"/>
          <w:tab w:val="left" w:pos="3485"/>
          <w:tab w:val="left" w:pos="4259"/>
        </w:tabs>
      </w:pPr>
      <w:r>
        <w:tab/>
      </w:r>
      <w:r>
        <w:rPr>
          <w:smallCaps/>
        </w:rPr>
        <w:t>f.</w:t>
      </w:r>
      <w:r>
        <w:t>you(</w:t>
      </w:r>
      <w:r>
        <w:rPr>
          <w:smallCaps/>
        </w:rPr>
        <w:t>s</w:t>
      </w:r>
      <w:r>
        <w:t>)</w:t>
      </w:r>
      <w:r w:rsidR="001A0C7D">
        <w:rPr>
          <w:smallCaps/>
        </w:rPr>
        <w:tab/>
        <w:t>c</w:t>
      </w:r>
      <w:r w:rsidR="001A0C7D">
        <w:rPr>
          <w:smallCaps/>
        </w:rPr>
        <w:tab/>
        <w:t>past</w:t>
      </w:r>
      <w:r w:rsidR="001A0C7D">
        <w:t>-cause-share</w:t>
      </w:r>
      <w:r w:rsidR="001A0C7D">
        <w:tab/>
        <w:t>indeed</w:t>
      </w:r>
      <w:r w:rsidR="001A0C7D">
        <w:tab/>
      </w:r>
      <w:r w:rsidR="001A0C7D">
        <w:rPr>
          <w:smallCaps/>
        </w:rPr>
        <w:t>obl</w:t>
      </w:r>
      <w:r w:rsidR="001A0C7D">
        <w:t>-we(</w:t>
      </w:r>
      <w:r w:rsidR="001A0C7D">
        <w:rPr>
          <w:smallCaps/>
        </w:rPr>
        <w:t>exc</w:t>
      </w:r>
      <w:r w:rsidR="001A0C7D">
        <w:t>)</w:t>
      </w:r>
    </w:p>
    <w:p w14:paraId="6BBA7382" w14:textId="77777777" w:rsidR="00800AD8" w:rsidRDefault="00800AD8">
      <w:pPr>
        <w:pStyle w:val="InterlineFree"/>
      </w:pPr>
      <w:r>
        <w:t>But if we here are stupid, you will forgive us.</w:t>
      </w:r>
    </w:p>
    <w:p w14:paraId="6AEE31DE" w14:textId="77777777" w:rsidR="00800AD8" w:rsidRDefault="00DC1AE0" w:rsidP="001A0C7D">
      <w:pPr>
        <w:pStyle w:val="InterlineText"/>
        <w:tabs>
          <w:tab w:val="left" w:pos="533"/>
          <w:tab w:val="left" w:pos="1067"/>
          <w:tab w:val="left" w:pos="1841"/>
          <w:tab w:val="left" w:pos="2765"/>
        </w:tabs>
      </w:pPr>
      <w:r w:rsidRPr="003A1D48">
        <w:rPr>
          <w:rStyle w:val="InterlineTextNumChar"/>
        </w:rPr>
        <w:t>020</w:t>
      </w:r>
      <w:r w:rsidR="00800AD8">
        <w:tab/>
      </w:r>
      <w:r w:rsidR="00133DBC" w:rsidRPr="00133DBC">
        <w:rPr>
          <w:rFonts w:ascii="SILDoulos IPA93" w:hAnsi="SILDoulos IPA93"/>
        </w:rPr>
        <w:t></w:t>
      </w:r>
      <w:r w:rsidR="00800AD8">
        <w:t>aw</w:t>
      </w:r>
      <w:r w:rsidR="00800AD8">
        <w:tab/>
        <w:t>anga</w:t>
      </w:r>
      <w:r w:rsidR="00800AD8">
        <w:tab/>
        <w:t>sun,</w:t>
      </w:r>
      <w:r w:rsidR="00800AD8">
        <w:tab/>
        <w:t>sinsi.</w:t>
      </w:r>
    </w:p>
    <w:p w14:paraId="4EFC045D" w14:textId="77777777" w:rsidR="00800AD8" w:rsidRDefault="00800AD8" w:rsidP="001A0C7D">
      <w:pPr>
        <w:pStyle w:val="InterlineGlossWithTrans"/>
        <w:tabs>
          <w:tab w:val="left" w:pos="533"/>
          <w:tab w:val="left" w:pos="1067"/>
          <w:tab w:val="left" w:pos="1841"/>
          <w:tab w:val="left" w:pos="2765"/>
        </w:tabs>
      </w:pPr>
      <w:r>
        <w:tab/>
        <w:t>kaw</w:t>
      </w:r>
      <w:r>
        <w:tab/>
        <w:t>anga</w:t>
      </w:r>
      <w:r>
        <w:tab/>
        <w:t>sun</w:t>
      </w:r>
      <w:r>
        <w:tab/>
        <w:t>sinsi</w:t>
      </w:r>
    </w:p>
    <w:p w14:paraId="35404139" w14:textId="77777777" w:rsidR="00800AD8" w:rsidRDefault="00800AD8" w:rsidP="001A0C7D">
      <w:pPr>
        <w:pStyle w:val="InterlineTransNoFree"/>
        <w:tabs>
          <w:tab w:val="left" w:pos="1067"/>
          <w:tab w:val="left" w:pos="1841"/>
          <w:tab w:val="left" w:pos="2765"/>
          <w:tab w:val="right" w:pos="8787"/>
        </w:tabs>
      </w:pPr>
      <w:r>
        <w:tab/>
        <w:t>oh</w:t>
      </w:r>
      <w:r>
        <w:tab/>
        <w:t>indeed</w:t>
      </w:r>
      <w:r>
        <w:tab/>
      </w:r>
      <w:r>
        <w:rPr>
          <w:smallCaps/>
        </w:rPr>
        <w:t>f.</w:t>
      </w:r>
      <w:r>
        <w:t>you(</w:t>
      </w:r>
      <w:r>
        <w:rPr>
          <w:smallCaps/>
        </w:rPr>
        <w:t>s</w:t>
      </w:r>
      <w:r>
        <w:t>)</w:t>
      </w:r>
      <w:r>
        <w:tab/>
        <w:t>teacher</w:t>
      </w:r>
      <w:r w:rsidR="001A0C7D">
        <w:tab/>
        <w:t>Greetings, teacher.</w:t>
      </w:r>
    </w:p>
    <w:p w14:paraId="7D12EE96" w14:textId="77777777" w:rsidR="001A0C7D" w:rsidRDefault="00DC1AE0" w:rsidP="001A0C7D">
      <w:pPr>
        <w:pStyle w:val="InterlineText"/>
        <w:tabs>
          <w:tab w:val="left" w:pos="533"/>
          <w:tab w:val="left" w:pos="1937"/>
          <w:tab w:val="left" w:pos="2201"/>
          <w:tab w:val="left" w:pos="3035"/>
          <w:tab w:val="left" w:pos="4484"/>
          <w:tab w:val="left" w:pos="5843"/>
          <w:tab w:val="left" w:pos="6407"/>
          <w:tab w:val="left" w:pos="7391"/>
          <w:tab w:val="left" w:pos="7985"/>
        </w:tabs>
      </w:pPr>
      <w:r w:rsidRPr="003A1D48">
        <w:rPr>
          <w:rStyle w:val="InterlineTextNumChar"/>
        </w:rPr>
        <w:t>021</w:t>
      </w:r>
      <w:r w:rsidR="00800AD8">
        <w:tab/>
        <w:t>djavadjavay</w:t>
      </w:r>
      <w:r w:rsidR="00800AD8">
        <w:tab/>
        <w:t>a</w:t>
      </w:r>
      <w:r w:rsidR="00800AD8">
        <w:tab/>
        <w:t>su</w:t>
      </w:r>
      <w:r w:rsidR="001A0C7D">
        <w:tab/>
        <w:t>kipaula</w:t>
      </w:r>
      <w:r w:rsidR="001A0C7D">
        <w:tab/>
        <w:t>tjanuamen</w:t>
      </w:r>
      <w:r w:rsidR="001A0C7D">
        <w:tab/>
      </w:r>
      <w:r w:rsidR="00133DBC" w:rsidRPr="00133DBC">
        <w:rPr>
          <w:rFonts w:ascii="SILDoulos IPA93" w:hAnsi="SILDoulos IPA93"/>
        </w:rPr>
        <w:t></w:t>
      </w:r>
      <w:r w:rsidR="001A0C7D">
        <w:t>a</w:t>
      </w:r>
      <w:r w:rsidR="001A0C7D">
        <w:tab/>
        <w:t>imaza</w:t>
      </w:r>
      <w:r w:rsidR="001A0C7D">
        <w:tab/>
        <w:t>anan</w:t>
      </w:r>
      <w:r w:rsidR="001A0C7D">
        <w:tab/>
        <w:t>sun</w:t>
      </w:r>
    </w:p>
    <w:p w14:paraId="5A57EA40" w14:textId="77777777" w:rsidR="00800AD8" w:rsidRDefault="00800AD8" w:rsidP="001A0C7D">
      <w:pPr>
        <w:pStyle w:val="InterlineGlossWithTrans"/>
        <w:tabs>
          <w:tab w:val="left" w:pos="533"/>
          <w:tab w:val="left" w:pos="1937"/>
          <w:tab w:val="left" w:pos="2201"/>
          <w:tab w:val="left" w:pos="3035"/>
          <w:tab w:val="left" w:pos="4484"/>
          <w:tab w:val="left" w:pos="5843"/>
          <w:tab w:val="left" w:pos="6407"/>
          <w:tab w:val="left" w:pos="7391"/>
          <w:tab w:val="left" w:pos="7985"/>
        </w:tabs>
      </w:pPr>
      <w:r>
        <w:tab/>
        <w:t>djava-djavay</w:t>
      </w:r>
      <w:r>
        <w:tab/>
        <w:t>a</w:t>
      </w:r>
      <w:r>
        <w:tab/>
        <w:t>su</w:t>
      </w:r>
      <w:r w:rsidR="001A0C7D">
        <w:tab/>
        <w:t>ki-pa-ula</w:t>
      </w:r>
      <w:r w:rsidR="001A0C7D">
        <w:tab/>
        <w:t>tjanu-amen</w:t>
      </w:r>
      <w:r w:rsidR="001A0C7D">
        <w:tab/>
        <w:t>ka</w:t>
      </w:r>
      <w:r w:rsidR="001A0C7D">
        <w:tab/>
        <w:t>i-maza</w:t>
      </w:r>
      <w:r w:rsidR="001A0C7D">
        <w:tab/>
        <w:t>anan</w:t>
      </w:r>
      <w:r w:rsidR="001A0C7D">
        <w:tab/>
        <w:t>sun</w:t>
      </w:r>
    </w:p>
    <w:p w14:paraId="79C27988" w14:textId="77777777" w:rsidR="00800AD8" w:rsidRDefault="00800AD8" w:rsidP="001A0C7D">
      <w:pPr>
        <w:pStyle w:val="InterlineTransNoFree"/>
        <w:tabs>
          <w:tab w:val="left" w:pos="1937"/>
          <w:tab w:val="left" w:pos="2201"/>
          <w:tab w:val="left" w:pos="3035"/>
          <w:tab w:val="left" w:pos="4484"/>
          <w:tab w:val="left" w:pos="5843"/>
          <w:tab w:val="left" w:pos="6407"/>
          <w:tab w:val="left" w:pos="7391"/>
          <w:tab w:val="left" w:pos="7985"/>
        </w:tabs>
      </w:pPr>
      <w:r>
        <w:tab/>
      </w:r>
      <w:r>
        <w:rPr>
          <w:smallCaps/>
        </w:rPr>
        <w:t>red</w:t>
      </w:r>
      <w:r>
        <w:t>-do.much</w:t>
      </w:r>
      <w:r>
        <w:rPr>
          <w:smallCaps/>
        </w:rPr>
        <w:tab/>
        <w:t>c</w:t>
      </w:r>
      <w:r>
        <w:rPr>
          <w:smallCaps/>
        </w:rPr>
        <w:tab/>
      </w:r>
      <w:r>
        <w:t>your(</w:t>
      </w:r>
      <w:r>
        <w:rPr>
          <w:smallCaps/>
        </w:rPr>
        <w:t>s</w:t>
      </w:r>
      <w:r>
        <w:t>)</w:t>
      </w:r>
      <w:r w:rsidR="001A0C7D">
        <w:tab/>
        <w:t>do-cause-lack</w:t>
      </w:r>
      <w:r w:rsidR="001A0C7D">
        <w:tab/>
      </w:r>
      <w:r w:rsidR="001A0C7D">
        <w:rPr>
          <w:smallCaps/>
        </w:rPr>
        <w:t>obl</w:t>
      </w:r>
      <w:r w:rsidR="001A0C7D">
        <w:t>-we(</w:t>
      </w:r>
      <w:r w:rsidR="001A0C7D">
        <w:rPr>
          <w:smallCaps/>
        </w:rPr>
        <w:t>exc</w:t>
      </w:r>
      <w:r w:rsidR="001A0C7D">
        <w:t>)</w:t>
      </w:r>
      <w:r w:rsidR="001A0C7D">
        <w:tab/>
        <w:t>after</w:t>
      </w:r>
      <w:r w:rsidR="001A0C7D">
        <w:tab/>
      </w:r>
      <w:r w:rsidR="001A0C7D">
        <w:rPr>
          <w:smallCaps/>
        </w:rPr>
        <w:t>loc</w:t>
      </w:r>
      <w:r w:rsidR="001A0C7D">
        <w:t>-here</w:t>
      </w:r>
      <w:r w:rsidR="001A0C7D">
        <w:tab/>
        <w:t>still</w:t>
      </w:r>
      <w:r w:rsidR="001A0C7D">
        <w:tab/>
      </w:r>
      <w:r w:rsidR="001A0C7D">
        <w:rPr>
          <w:smallCaps/>
        </w:rPr>
        <w:t>f.</w:t>
      </w:r>
      <w:r w:rsidR="001A0C7D">
        <w:t>you(</w:t>
      </w:r>
      <w:r w:rsidR="001A0C7D">
        <w:rPr>
          <w:smallCaps/>
        </w:rPr>
        <w:t>s</w:t>
      </w:r>
      <w:r w:rsidR="001A0C7D">
        <w:t>)</w:t>
      </w:r>
    </w:p>
    <w:p w14:paraId="34BD3FE8" w14:textId="77777777" w:rsidR="00800AD8" w:rsidRDefault="00800AD8" w:rsidP="001A0C7D">
      <w:pPr>
        <w:pStyle w:val="InterlineText"/>
        <w:tabs>
          <w:tab w:val="left" w:pos="533"/>
          <w:tab w:val="left" w:pos="1037"/>
        </w:tabs>
      </w:pPr>
      <w:r>
        <w:tab/>
        <w:t>i</w:t>
      </w:r>
      <w:r>
        <w:tab/>
        <w:t>Tayuang.</w:t>
      </w:r>
    </w:p>
    <w:p w14:paraId="5B497787" w14:textId="77777777" w:rsidR="00800AD8" w:rsidRDefault="00800AD8" w:rsidP="001A0C7D">
      <w:pPr>
        <w:pStyle w:val="InterlineGlossWithTrans"/>
        <w:tabs>
          <w:tab w:val="left" w:pos="533"/>
          <w:tab w:val="left" w:pos="1037"/>
        </w:tabs>
      </w:pPr>
      <w:r>
        <w:tab/>
        <w:t>i</w:t>
      </w:r>
      <w:r>
        <w:tab/>
        <w:t>Tayuang</w:t>
      </w:r>
    </w:p>
    <w:p w14:paraId="2C7B647D" w14:textId="77777777" w:rsidR="00800AD8" w:rsidRDefault="00800AD8" w:rsidP="001A0C7D">
      <w:pPr>
        <w:pStyle w:val="InterlineTrans"/>
        <w:tabs>
          <w:tab w:val="left" w:pos="533"/>
          <w:tab w:val="left" w:pos="1037"/>
        </w:tabs>
      </w:pPr>
      <w:r>
        <w:tab/>
      </w:r>
      <w:r>
        <w:rPr>
          <w:smallCaps/>
        </w:rPr>
        <w:t>loc</w:t>
      </w:r>
      <w:r>
        <w:tab/>
        <w:t>Taiwan</w:t>
      </w:r>
    </w:p>
    <w:p w14:paraId="14CADF36" w14:textId="77777777" w:rsidR="00800AD8" w:rsidRDefault="00800AD8" w:rsidP="001A0C7D">
      <w:pPr>
        <w:pStyle w:val="InterlineFreeCommentFollows"/>
      </w:pPr>
      <w:r>
        <w:t>Thank you for your trouble on our behalf while you were still here in Taiwan.</w:t>
      </w:r>
    </w:p>
    <w:p w14:paraId="45E1DF40" w14:textId="77777777" w:rsidR="00800AD8" w:rsidRDefault="00A8416B" w:rsidP="001A0C7D">
      <w:pPr>
        <w:pStyle w:val="Commentparaanother"/>
      </w:pPr>
      <w:r>
        <w:t>[</w:t>
      </w:r>
      <w:r w:rsidR="00800AD8" w:rsidRPr="001A0C7D">
        <w:rPr>
          <w:rStyle w:val="VernacularText"/>
        </w:rPr>
        <w:t>Tayuang</w:t>
      </w:r>
      <w:r w:rsidR="00800AD8">
        <w:t xml:space="preserve">: </w:t>
      </w:r>
      <w:r w:rsidR="001A0C7D">
        <w:t xml:space="preserve">was </w:t>
      </w:r>
      <w:r w:rsidR="001A0C7D" w:rsidRPr="001A0C7D">
        <w:rPr>
          <w:rStyle w:val="VernacularText"/>
        </w:rPr>
        <w:t>Tayuan</w:t>
      </w:r>
      <w:r>
        <w:t>]</w:t>
      </w:r>
    </w:p>
    <w:p w14:paraId="053E82C7" w14:textId="77777777" w:rsidR="00800AD8" w:rsidRDefault="00A8416B" w:rsidP="001A0C7D">
      <w:pPr>
        <w:pStyle w:val="CommentLastWithHalfSpace"/>
      </w:pPr>
      <w:r>
        <w:t>[</w:t>
      </w:r>
      <w:r w:rsidR="00800AD8" w:rsidRPr="001A0C7D">
        <w:rPr>
          <w:rStyle w:val="VernacularText"/>
        </w:rPr>
        <w:t>anan</w:t>
      </w:r>
      <w:r w:rsidR="001A0C7D">
        <w:t>:</w:t>
      </w:r>
      <w:r w:rsidR="00800AD8">
        <w:t xml:space="preserve"> was </w:t>
      </w:r>
      <w:r w:rsidR="00800AD8" w:rsidRPr="001A0C7D">
        <w:rPr>
          <w:rStyle w:val="VernacularText"/>
        </w:rPr>
        <w:t>nan</w:t>
      </w:r>
      <w:r>
        <w:t>]</w:t>
      </w:r>
    </w:p>
    <w:p w14:paraId="4A2BCEAE" w14:textId="77777777" w:rsidR="00800AD8" w:rsidRDefault="00DC1AE0" w:rsidP="001A0C7D">
      <w:pPr>
        <w:pStyle w:val="InterlineText"/>
        <w:tabs>
          <w:tab w:val="left" w:pos="533"/>
        </w:tabs>
      </w:pPr>
      <w:r w:rsidRPr="003A1D48">
        <w:rPr>
          <w:rStyle w:val="InterlineTextNumChar"/>
        </w:rPr>
        <w:t>022</w:t>
      </w:r>
      <w:r w:rsidR="00800AD8">
        <w:tab/>
        <w:t>amin.</w:t>
      </w:r>
    </w:p>
    <w:p w14:paraId="0DA4C081" w14:textId="77777777" w:rsidR="00800AD8" w:rsidRDefault="00800AD8" w:rsidP="001A0C7D">
      <w:pPr>
        <w:pStyle w:val="InterlineGlossWithTrans"/>
        <w:tabs>
          <w:tab w:val="left" w:pos="533"/>
        </w:tabs>
      </w:pPr>
      <w:r>
        <w:tab/>
        <w:t>amin</w:t>
      </w:r>
    </w:p>
    <w:p w14:paraId="0479DFCC" w14:textId="77777777" w:rsidR="00800AD8" w:rsidRDefault="00800AD8" w:rsidP="001A0C7D">
      <w:pPr>
        <w:pStyle w:val="InterlineTransNoFree"/>
        <w:tabs>
          <w:tab w:val="right" w:pos="8787"/>
        </w:tabs>
      </w:pPr>
      <w:r>
        <w:tab/>
        <w:t>no.more</w:t>
      </w:r>
      <w:r w:rsidR="001A0C7D">
        <w:tab/>
        <w:t>The end.</w:t>
      </w:r>
    </w:p>
    <w:p w14:paraId="528B3ACC" w14:textId="77777777" w:rsidR="00800AD8" w:rsidRDefault="00800AD8" w:rsidP="001A0C7D">
      <w:pPr>
        <w:pStyle w:val="FullTranslation"/>
      </w:pPr>
      <w:r>
        <w:t xml:space="preserve">Greetings to you, teacher. When you have left (us) here in Pingtung, how will you be in your concern for us? But what can be done, as we are so far apart. When you left from the railway station we were very sad for you, teacher. But we were convinced that if we all fulfil his teaching and his commands while he was in Taiwan, we will meet later on in the future in the place of the creator God. And also, teacher, while you are on the ship how will you be in your concern for us too? And you will be glad too to reach our brothers and sisters in England. And we too will say: Good for the teacher, he will reach our brothers and sisters. If it was near we would want to go with you; but what </w:t>
      </w:r>
      <w:r>
        <w:lastRenderedPageBreak/>
        <w:t xml:space="preserve">can we do as we are so far apart, as we know? But when you get there to our brothers and sisters, you will remember us; and when you pray you will pray for us too. And when we pray we will say: May the teacher persevere, may the teacher be keen to come back to us later. And now, teacher, the parents there and our brothers and sisters, I hope they will be well when you reach them. And when you think of us you will write to us and tell us about your arrival, whether you were all right on the ship. And now we will await your letter, teacher. When you have begun studying too you will tell us when you are going to come back to us in the future. And I too, teacher, as I am very old, when you come back in the future perhaps I will not be here (??). But if I am faithful, if I can endure my time on earth, perhaps (?) I will go to heaven before you. But if I am still not faithful, how can I reach our Father in heaven? But if we here are stupid, you will forgive us. Greetings, teacher. Thank you for your trouble on our behalf while you were still here in Taiwan. The </w:t>
      </w:r>
      <w:r w:rsidR="001A0C7D">
        <w:t>end.</w:t>
      </w:r>
    </w:p>
    <w:p w14:paraId="425B8BF6" w14:textId="77777777" w:rsidR="00800AD8" w:rsidRDefault="00800AD8">
      <w:pPr>
        <w:pStyle w:val="Heading4"/>
      </w:pPr>
      <w:r w:rsidRPr="00DC1AE0">
        <w:rPr>
          <w:rStyle w:val="NumTextHeadingChar"/>
        </w:rPr>
        <w:t>098</w:t>
      </w:r>
      <w:r>
        <w:t xml:space="preserve"> F</w:t>
      </w:r>
      <w:r w:rsidR="001A0C7D">
        <w:t>AREWELL MESSAGE</w:t>
      </w:r>
      <w:r w:rsidR="00A77B0B">
        <w:t xml:space="preserve"> (2)</w:t>
      </w:r>
      <w:r w:rsidR="001A0C7D">
        <w:br/>
      </w:r>
      <w:r>
        <w:t>Kazazaîan dialect</w:t>
      </w:r>
    </w:p>
    <w:p w14:paraId="4D152CC4" w14:textId="77777777" w:rsidR="00800AD8" w:rsidRDefault="00DC1AE0" w:rsidP="001A0C7D">
      <w:pPr>
        <w:pStyle w:val="InterlineText"/>
        <w:tabs>
          <w:tab w:val="left" w:pos="533"/>
          <w:tab w:val="left" w:pos="1067"/>
          <w:tab w:val="left" w:pos="1886"/>
          <w:tab w:val="left" w:pos="2315"/>
          <w:tab w:val="left" w:pos="3089"/>
        </w:tabs>
      </w:pPr>
      <w:r w:rsidRPr="003A1D48">
        <w:rPr>
          <w:rStyle w:val="InterlineTextNumChar"/>
        </w:rPr>
        <w:t>001</w:t>
      </w:r>
      <w:r w:rsidR="00800AD8">
        <w:tab/>
        <w:t>pai,</w:t>
      </w:r>
      <w:r w:rsidR="00800AD8">
        <w:tab/>
        <w:t>sinsi,</w:t>
      </w:r>
      <w:r w:rsidR="00800AD8">
        <w:tab/>
        <w:t>qai</w:t>
      </w:r>
      <w:r w:rsidR="00800AD8">
        <w:tab/>
        <w:t>anga</w:t>
      </w:r>
      <w:r w:rsidR="00800AD8">
        <w:tab/>
        <w:t>sun.</w:t>
      </w:r>
    </w:p>
    <w:p w14:paraId="40633139" w14:textId="77777777" w:rsidR="00800AD8" w:rsidRDefault="00800AD8" w:rsidP="001A0C7D">
      <w:pPr>
        <w:pStyle w:val="InterlineGlossWithTrans"/>
        <w:tabs>
          <w:tab w:val="left" w:pos="533"/>
          <w:tab w:val="left" w:pos="1067"/>
          <w:tab w:val="left" w:pos="1886"/>
          <w:tab w:val="left" w:pos="2315"/>
          <w:tab w:val="left" w:pos="3089"/>
        </w:tabs>
      </w:pPr>
      <w:r>
        <w:tab/>
        <w:t>pai</w:t>
      </w:r>
      <w:r>
        <w:tab/>
        <w:t>sinsi</w:t>
      </w:r>
      <w:r>
        <w:tab/>
        <w:t>qai</w:t>
      </w:r>
      <w:r>
        <w:tab/>
        <w:t>anga</w:t>
      </w:r>
      <w:r>
        <w:tab/>
        <w:t>sun</w:t>
      </w:r>
    </w:p>
    <w:p w14:paraId="38641F44" w14:textId="77777777" w:rsidR="00800AD8" w:rsidRDefault="00800AD8" w:rsidP="001A0C7D">
      <w:pPr>
        <w:pStyle w:val="InterlineTransNoFree"/>
        <w:tabs>
          <w:tab w:val="left" w:pos="1067"/>
          <w:tab w:val="left" w:pos="1886"/>
          <w:tab w:val="left" w:pos="2315"/>
          <w:tab w:val="left" w:pos="3089"/>
          <w:tab w:val="right" w:pos="8787"/>
        </w:tabs>
      </w:pPr>
      <w:r>
        <w:tab/>
        <w:t>well</w:t>
      </w:r>
      <w:r>
        <w:tab/>
        <w:t>teacher</w:t>
      </w:r>
      <w:r>
        <w:tab/>
        <w:t>oh</w:t>
      </w:r>
      <w:r>
        <w:tab/>
        <w:t>indeed</w:t>
      </w:r>
      <w:r>
        <w:tab/>
      </w:r>
      <w:r>
        <w:rPr>
          <w:smallCaps/>
        </w:rPr>
        <w:t>f.</w:t>
      </w:r>
      <w:r>
        <w:t>you(</w:t>
      </w:r>
      <w:r>
        <w:rPr>
          <w:smallCaps/>
        </w:rPr>
        <w:t>s</w:t>
      </w:r>
      <w:r>
        <w:t>)</w:t>
      </w:r>
      <w:r w:rsidR="001A0C7D">
        <w:tab/>
        <w:t>We remember you with affection, teacher.</w:t>
      </w:r>
    </w:p>
    <w:p w14:paraId="74103915" w14:textId="77777777" w:rsidR="001A0C7D" w:rsidRDefault="00DC1AE0" w:rsidP="001A0C7D">
      <w:pPr>
        <w:pStyle w:val="InterlineText"/>
        <w:tabs>
          <w:tab w:val="left" w:pos="533"/>
          <w:tab w:val="left" w:pos="1022"/>
          <w:tab w:val="left" w:pos="1946"/>
          <w:tab w:val="left" w:pos="2210"/>
          <w:tab w:val="left" w:pos="2849"/>
          <w:tab w:val="left" w:pos="3623"/>
          <w:tab w:val="left" w:pos="4127"/>
          <w:tab w:val="left" w:pos="4766"/>
          <w:tab w:val="left" w:pos="5270"/>
        </w:tabs>
      </w:pPr>
      <w:r w:rsidRPr="003A1D48">
        <w:rPr>
          <w:rStyle w:val="InterlineTextNumChar"/>
        </w:rPr>
        <w:t>002</w:t>
      </w:r>
      <w:r w:rsidR="00800AD8">
        <w:tab/>
        <w:t>ki</w:t>
      </w:r>
      <w:r w:rsidR="00800AD8">
        <w:tab/>
        <w:t>sun</w:t>
      </w:r>
      <w:r w:rsidR="00800AD8">
        <w:tab/>
        <w:t>a</w:t>
      </w:r>
      <w:r w:rsidR="00800AD8">
        <w:tab/>
        <w:t>vaik</w:t>
      </w:r>
      <w:r w:rsidR="00800AD8">
        <w:tab/>
        <w:t>anga</w:t>
      </w:r>
      <w:r w:rsidR="00800AD8">
        <w:tab/>
        <w:t>i</w:t>
      </w:r>
      <w:r w:rsidR="00800AD8">
        <w:tab/>
        <w:t>maza</w:t>
      </w:r>
      <w:r w:rsidR="001A0C7D">
        <w:tab/>
        <w:t>i</w:t>
      </w:r>
      <w:r w:rsidR="001A0C7D">
        <w:tab/>
        <w:t>Tayuang.</w:t>
      </w:r>
    </w:p>
    <w:p w14:paraId="2D6AE27A" w14:textId="77777777" w:rsidR="00800AD8" w:rsidRDefault="00800AD8" w:rsidP="001A0C7D">
      <w:pPr>
        <w:pStyle w:val="InterlineGlossWithTrans"/>
        <w:tabs>
          <w:tab w:val="left" w:pos="533"/>
          <w:tab w:val="left" w:pos="1022"/>
          <w:tab w:val="left" w:pos="1946"/>
          <w:tab w:val="left" w:pos="2210"/>
          <w:tab w:val="left" w:pos="2849"/>
          <w:tab w:val="left" w:pos="3623"/>
          <w:tab w:val="left" w:pos="4127"/>
          <w:tab w:val="left" w:pos="4766"/>
          <w:tab w:val="left" w:pos="5270"/>
        </w:tabs>
      </w:pPr>
      <w:r>
        <w:tab/>
        <w:t>ki</w:t>
      </w:r>
      <w:r>
        <w:tab/>
        <w:t>sun</w:t>
      </w:r>
      <w:r>
        <w:tab/>
        <w:t>a</w:t>
      </w:r>
      <w:r>
        <w:tab/>
        <w:t>vaik</w:t>
      </w:r>
      <w:r>
        <w:tab/>
        <w:t>anga</w:t>
      </w:r>
      <w:r>
        <w:tab/>
        <w:t>i</w:t>
      </w:r>
      <w:r>
        <w:tab/>
        <w:t>maza</w:t>
      </w:r>
      <w:r w:rsidR="001A0C7D">
        <w:tab/>
        <w:t>i</w:t>
      </w:r>
      <w:r w:rsidR="001A0C7D">
        <w:tab/>
        <w:t>Tayuang</w:t>
      </w:r>
    </w:p>
    <w:p w14:paraId="787F21EE" w14:textId="77777777" w:rsidR="00800AD8" w:rsidRDefault="00800AD8" w:rsidP="001A0C7D">
      <w:pPr>
        <w:pStyle w:val="InterlineTrans"/>
        <w:tabs>
          <w:tab w:val="left" w:pos="533"/>
          <w:tab w:val="left" w:pos="1022"/>
          <w:tab w:val="left" w:pos="1946"/>
          <w:tab w:val="left" w:pos="2210"/>
          <w:tab w:val="left" w:pos="2849"/>
          <w:tab w:val="left" w:pos="3623"/>
          <w:tab w:val="left" w:pos="4127"/>
          <w:tab w:val="left" w:pos="4766"/>
          <w:tab w:val="left" w:pos="5270"/>
        </w:tabs>
      </w:pPr>
      <w:r>
        <w:tab/>
        <w:t>will</w:t>
      </w:r>
      <w:r>
        <w:tab/>
      </w:r>
      <w:r>
        <w:rPr>
          <w:smallCaps/>
        </w:rPr>
        <w:t>f.</w:t>
      </w:r>
      <w:r>
        <w:t>you(</w:t>
      </w:r>
      <w:r>
        <w:rPr>
          <w:smallCaps/>
        </w:rPr>
        <w:t>s</w:t>
      </w:r>
      <w:r>
        <w:t>)</w:t>
      </w:r>
      <w:r>
        <w:rPr>
          <w:smallCaps/>
        </w:rPr>
        <w:tab/>
        <w:t>c</w:t>
      </w:r>
      <w:r>
        <w:rPr>
          <w:smallCaps/>
        </w:rPr>
        <w:tab/>
      </w:r>
      <w:r>
        <w:t>leave</w:t>
      </w:r>
      <w:r>
        <w:tab/>
        <w:t>indeed</w:t>
      </w:r>
      <w:r>
        <w:tab/>
      </w:r>
      <w:r>
        <w:rPr>
          <w:smallCaps/>
        </w:rPr>
        <w:t>loc</w:t>
      </w:r>
      <w:r>
        <w:tab/>
        <w:t>here</w:t>
      </w:r>
      <w:r w:rsidR="001A0C7D">
        <w:tab/>
      </w:r>
      <w:r w:rsidR="001A0C7D">
        <w:rPr>
          <w:smallCaps/>
        </w:rPr>
        <w:t>loc</w:t>
      </w:r>
      <w:r w:rsidR="001A0C7D">
        <w:tab/>
        <w:t>Taiwan</w:t>
      </w:r>
    </w:p>
    <w:p w14:paraId="4045AFD5" w14:textId="77777777" w:rsidR="00800AD8" w:rsidRDefault="00800AD8">
      <w:pPr>
        <w:pStyle w:val="InterlineFree"/>
      </w:pPr>
      <w:r>
        <w:t>So you are leaving (us) here in Taiwan</w:t>
      </w:r>
      <w:r w:rsidR="00A77B0B">
        <w:t>,</w:t>
      </w:r>
    </w:p>
    <w:p w14:paraId="4C774855" w14:textId="77777777" w:rsidR="001A0C7D" w:rsidRDefault="00DC1AE0" w:rsidP="001A0C7D">
      <w:pPr>
        <w:pStyle w:val="InterlineText"/>
        <w:tabs>
          <w:tab w:val="left" w:pos="533"/>
          <w:tab w:val="left" w:pos="1022"/>
          <w:tab w:val="left" w:pos="1946"/>
          <w:tab w:val="left" w:pos="2210"/>
          <w:tab w:val="left" w:pos="3389"/>
          <w:tab w:val="left" w:pos="4328"/>
          <w:tab w:val="left" w:pos="5162"/>
          <w:tab w:val="left" w:pos="6086"/>
          <w:tab w:val="left" w:pos="6860"/>
          <w:tab w:val="left" w:pos="7364"/>
        </w:tabs>
      </w:pPr>
      <w:r w:rsidRPr="003A1D48">
        <w:rPr>
          <w:rStyle w:val="InterlineTextNumChar"/>
        </w:rPr>
        <w:t>003</w:t>
      </w:r>
      <w:r w:rsidR="00800AD8">
        <w:tab/>
        <w:t>ki</w:t>
      </w:r>
      <w:r w:rsidR="00800AD8">
        <w:tab/>
        <w:t>sun</w:t>
      </w:r>
      <w:r w:rsidR="00800AD8">
        <w:tab/>
        <w:t>a</w:t>
      </w:r>
      <w:r w:rsidR="00800AD8">
        <w:tab/>
        <w:t>djemaîun</w:t>
      </w:r>
      <w:r w:rsidR="00800AD8">
        <w:tab/>
        <w:t>itua</w:t>
      </w:r>
      <w:r w:rsidR="001A0C7D">
        <w:tab/>
        <w:t>mareka</w:t>
      </w:r>
      <w:r w:rsidR="001A0C7D">
        <w:tab/>
        <w:t>tja</w:t>
      </w:r>
      <w:r w:rsidR="001A0C7D">
        <w:tab/>
        <w:t>kaka</w:t>
      </w:r>
      <w:r w:rsidR="001A0C7D">
        <w:tab/>
        <w:t>i</w:t>
      </w:r>
      <w:r w:rsidR="001A0C7D">
        <w:tab/>
        <w:t>Igiris.</w:t>
      </w:r>
    </w:p>
    <w:p w14:paraId="171EC96F" w14:textId="77777777" w:rsidR="00800AD8" w:rsidRDefault="00800AD8" w:rsidP="001A0C7D">
      <w:pPr>
        <w:pStyle w:val="InterlineGlossWithTrans"/>
        <w:tabs>
          <w:tab w:val="left" w:pos="533"/>
          <w:tab w:val="left" w:pos="1022"/>
          <w:tab w:val="left" w:pos="1946"/>
          <w:tab w:val="left" w:pos="2210"/>
          <w:tab w:val="left" w:pos="3389"/>
          <w:tab w:val="left" w:pos="4328"/>
          <w:tab w:val="left" w:pos="5162"/>
          <w:tab w:val="left" w:pos="6086"/>
          <w:tab w:val="left" w:pos="6860"/>
          <w:tab w:val="left" w:pos="7364"/>
        </w:tabs>
      </w:pPr>
      <w:r>
        <w:tab/>
        <w:t>ki</w:t>
      </w:r>
      <w:r>
        <w:tab/>
        <w:t>sun</w:t>
      </w:r>
      <w:r>
        <w:tab/>
        <w:t>a</w:t>
      </w:r>
      <w:r>
        <w:tab/>
        <w:t>em=djaîun</w:t>
      </w:r>
      <w:r>
        <w:tab/>
        <w:t>i-tua</w:t>
      </w:r>
      <w:r w:rsidR="001A0C7D">
        <w:tab/>
        <w:t>mareka</w:t>
      </w:r>
      <w:r w:rsidR="001A0C7D">
        <w:tab/>
        <w:t>tja</w:t>
      </w:r>
      <w:r w:rsidR="001A0C7D">
        <w:tab/>
        <w:t>kaka</w:t>
      </w:r>
      <w:r w:rsidR="001A0C7D">
        <w:tab/>
        <w:t>i</w:t>
      </w:r>
      <w:r w:rsidR="001A0C7D">
        <w:tab/>
        <w:t>Igiris</w:t>
      </w:r>
    </w:p>
    <w:p w14:paraId="13227806" w14:textId="77777777" w:rsidR="00800AD8" w:rsidRDefault="00800AD8" w:rsidP="001A0C7D">
      <w:pPr>
        <w:pStyle w:val="InterlineTrans"/>
        <w:tabs>
          <w:tab w:val="left" w:pos="533"/>
          <w:tab w:val="left" w:pos="1022"/>
          <w:tab w:val="left" w:pos="1946"/>
          <w:tab w:val="left" w:pos="2210"/>
          <w:tab w:val="left" w:pos="3389"/>
          <w:tab w:val="left" w:pos="4328"/>
          <w:tab w:val="left" w:pos="5162"/>
          <w:tab w:val="left" w:pos="6086"/>
          <w:tab w:val="left" w:pos="6860"/>
          <w:tab w:val="left" w:pos="7364"/>
        </w:tabs>
      </w:pPr>
      <w:r>
        <w:tab/>
        <w:t>will</w:t>
      </w:r>
      <w:r>
        <w:tab/>
      </w:r>
      <w:r>
        <w:rPr>
          <w:smallCaps/>
        </w:rPr>
        <w:t>f.</w:t>
      </w:r>
      <w:r>
        <w:t>you(</w:t>
      </w:r>
      <w:r>
        <w:rPr>
          <w:smallCaps/>
        </w:rPr>
        <w:t>s</w:t>
      </w:r>
      <w:r>
        <w:t>)</w:t>
      </w:r>
      <w:r>
        <w:rPr>
          <w:smallCaps/>
        </w:rPr>
        <w:tab/>
        <w:t>c</w:t>
      </w:r>
      <w:r>
        <w:rPr>
          <w:smallCaps/>
        </w:rPr>
        <w:tab/>
        <w:t>af</w:t>
      </w:r>
      <w:r>
        <w:t>=arrive</w:t>
      </w:r>
      <w:r>
        <w:tab/>
      </w:r>
      <w:r>
        <w:rPr>
          <w:smallCaps/>
        </w:rPr>
        <w:t>loc</w:t>
      </w:r>
      <w:r>
        <w:t>-</w:t>
      </w:r>
      <w:r>
        <w:rPr>
          <w:smallCaps/>
        </w:rPr>
        <w:t>obl</w:t>
      </w:r>
      <w:r w:rsidR="001A0C7D">
        <w:tab/>
        <w:t>many</w:t>
      </w:r>
      <w:r w:rsidR="001A0C7D">
        <w:tab/>
        <w:t>our(</w:t>
      </w:r>
      <w:r w:rsidR="001A0C7D">
        <w:rPr>
          <w:smallCaps/>
        </w:rPr>
        <w:t>inc</w:t>
      </w:r>
      <w:r w:rsidR="001A0C7D">
        <w:t>)</w:t>
      </w:r>
      <w:r w:rsidR="001A0C7D">
        <w:tab/>
        <w:t>sibling</w:t>
      </w:r>
      <w:r w:rsidR="001A0C7D">
        <w:tab/>
      </w:r>
      <w:r w:rsidR="001A0C7D">
        <w:rPr>
          <w:smallCaps/>
        </w:rPr>
        <w:t>loc</w:t>
      </w:r>
      <w:r w:rsidR="001A0C7D">
        <w:tab/>
        <w:t>England</w:t>
      </w:r>
    </w:p>
    <w:p w14:paraId="2C6349B5" w14:textId="77777777" w:rsidR="00800AD8" w:rsidRDefault="00800AD8">
      <w:pPr>
        <w:pStyle w:val="InterlineFree"/>
      </w:pPr>
      <w:r>
        <w:t>and are going to our brothers and sisters in England.</w:t>
      </w:r>
    </w:p>
    <w:p w14:paraId="780F8230" w14:textId="77777777" w:rsidR="001A0C7D" w:rsidRDefault="00DC1AE0" w:rsidP="001A0C7D">
      <w:pPr>
        <w:pStyle w:val="InterlineText"/>
        <w:tabs>
          <w:tab w:val="left" w:pos="533"/>
          <w:tab w:val="left" w:pos="1067"/>
          <w:tab w:val="left" w:pos="1721"/>
          <w:tab w:val="left" w:pos="2360"/>
          <w:tab w:val="left" w:pos="3284"/>
          <w:tab w:val="left" w:pos="3818"/>
          <w:tab w:val="left" w:pos="5522"/>
          <w:tab w:val="left" w:pos="6611"/>
          <w:tab w:val="left" w:pos="7115"/>
          <w:tab w:val="left" w:pos="7619"/>
        </w:tabs>
      </w:pPr>
      <w:r w:rsidRPr="003A1D48">
        <w:rPr>
          <w:rStyle w:val="InterlineTextNumChar"/>
        </w:rPr>
        <w:t>004</w:t>
      </w:r>
      <w:r w:rsidR="00800AD8">
        <w:tab/>
        <w:t>pai</w:t>
      </w:r>
      <w:r w:rsidR="00800AD8">
        <w:tab/>
        <w:t>nu</w:t>
      </w:r>
      <w:r w:rsidR="00800AD8">
        <w:tab/>
        <w:t>vaik</w:t>
      </w:r>
      <w:r w:rsidR="00800AD8">
        <w:tab/>
        <w:t>sun,</w:t>
      </w:r>
      <w:r w:rsidR="00800AD8">
        <w:tab/>
        <w:t>pai</w:t>
      </w:r>
      <w:r w:rsidR="001A0C7D">
        <w:tab/>
        <w:t>kiqauqaungan</w:t>
      </w:r>
      <w:r w:rsidR="001A0C7D">
        <w:tab/>
        <w:t>amen</w:t>
      </w:r>
      <w:r w:rsidR="001A0C7D">
        <w:tab/>
        <w:t>uta</w:t>
      </w:r>
      <w:r w:rsidR="001A0C7D">
        <w:tab/>
        <w:t>tua</w:t>
      </w:r>
      <w:r w:rsidR="001A0C7D">
        <w:tab/>
        <w:t>tja</w:t>
      </w:r>
    </w:p>
    <w:p w14:paraId="060258B0" w14:textId="77777777" w:rsidR="00800AD8" w:rsidRDefault="00800AD8" w:rsidP="001A0C7D">
      <w:pPr>
        <w:pStyle w:val="InterlineGlossWithTrans"/>
        <w:tabs>
          <w:tab w:val="left" w:pos="533"/>
          <w:tab w:val="left" w:pos="1067"/>
          <w:tab w:val="left" w:pos="1721"/>
          <w:tab w:val="left" w:pos="2360"/>
          <w:tab w:val="left" w:pos="3284"/>
          <w:tab w:val="left" w:pos="3818"/>
          <w:tab w:val="left" w:pos="5522"/>
          <w:tab w:val="left" w:pos="6611"/>
          <w:tab w:val="left" w:pos="7115"/>
          <w:tab w:val="left" w:pos="7619"/>
        </w:tabs>
      </w:pPr>
      <w:r>
        <w:tab/>
        <w:t>pai</w:t>
      </w:r>
      <w:r>
        <w:tab/>
        <w:t>nu</w:t>
      </w:r>
      <w:r>
        <w:tab/>
        <w:t>vaik</w:t>
      </w:r>
      <w:r>
        <w:tab/>
        <w:t>sun</w:t>
      </w:r>
      <w:r>
        <w:tab/>
        <w:t>pai</w:t>
      </w:r>
      <w:r w:rsidR="001A0C7D">
        <w:tab/>
        <w:t>ki-qau-qaung-an</w:t>
      </w:r>
      <w:r w:rsidR="001A0C7D">
        <w:tab/>
        <w:t>amen</w:t>
      </w:r>
      <w:r w:rsidR="001A0C7D">
        <w:tab/>
        <w:t>uta</w:t>
      </w:r>
      <w:r w:rsidR="001A0C7D">
        <w:tab/>
        <w:t>tua</w:t>
      </w:r>
      <w:r w:rsidR="001A0C7D">
        <w:tab/>
        <w:t>tja</w:t>
      </w:r>
    </w:p>
    <w:p w14:paraId="2311051F" w14:textId="77777777" w:rsidR="00800AD8" w:rsidRDefault="00800AD8" w:rsidP="001A0C7D">
      <w:pPr>
        <w:pStyle w:val="InterlineTransNoFree"/>
        <w:tabs>
          <w:tab w:val="left" w:pos="1067"/>
          <w:tab w:val="left" w:pos="1721"/>
          <w:tab w:val="left" w:pos="2360"/>
          <w:tab w:val="left" w:pos="3284"/>
          <w:tab w:val="left" w:pos="3818"/>
          <w:tab w:val="left" w:pos="5522"/>
          <w:tab w:val="left" w:pos="6611"/>
          <w:tab w:val="left" w:pos="7115"/>
          <w:tab w:val="left" w:pos="7619"/>
        </w:tabs>
      </w:pPr>
      <w:r>
        <w:tab/>
        <w:t>well</w:t>
      </w:r>
      <w:r>
        <w:tab/>
        <w:t>when</w:t>
      </w:r>
      <w:r>
        <w:tab/>
        <w:t>leave</w:t>
      </w:r>
      <w:r>
        <w:tab/>
      </w:r>
      <w:r>
        <w:rPr>
          <w:smallCaps/>
        </w:rPr>
        <w:t>f.</w:t>
      </w:r>
      <w:r>
        <w:t>you(</w:t>
      </w:r>
      <w:r>
        <w:rPr>
          <w:smallCaps/>
        </w:rPr>
        <w:t>s</w:t>
      </w:r>
      <w:r>
        <w:t>)</w:t>
      </w:r>
      <w:r>
        <w:tab/>
        <w:t>well</w:t>
      </w:r>
      <w:r w:rsidR="001A0C7D">
        <w:tab/>
        <w:t>do-</w:t>
      </w:r>
      <w:r w:rsidR="001A0C7D">
        <w:rPr>
          <w:smallCaps/>
        </w:rPr>
        <w:t>red</w:t>
      </w:r>
      <w:r w:rsidR="001A0C7D">
        <w:t>-cry-</w:t>
      </w:r>
      <w:r w:rsidR="001A0C7D">
        <w:rPr>
          <w:smallCaps/>
        </w:rPr>
        <w:t>lf</w:t>
      </w:r>
      <w:r w:rsidR="001A0C7D">
        <w:tab/>
      </w:r>
      <w:r w:rsidR="001A0C7D">
        <w:rPr>
          <w:smallCaps/>
        </w:rPr>
        <w:t>f.</w:t>
      </w:r>
      <w:r w:rsidR="001A0C7D">
        <w:t>we(</w:t>
      </w:r>
      <w:r w:rsidR="001A0C7D">
        <w:rPr>
          <w:smallCaps/>
        </w:rPr>
        <w:t>exc</w:t>
      </w:r>
      <w:r w:rsidR="001A0C7D">
        <w:t>)</w:t>
      </w:r>
      <w:r w:rsidR="001A0C7D">
        <w:tab/>
        <w:t>also</w:t>
      </w:r>
      <w:r w:rsidR="001A0C7D">
        <w:tab/>
      </w:r>
      <w:r w:rsidR="001A0C7D">
        <w:rPr>
          <w:smallCaps/>
        </w:rPr>
        <w:t>obl</w:t>
      </w:r>
      <w:r w:rsidR="001A0C7D">
        <w:tab/>
        <w:t>our(</w:t>
      </w:r>
      <w:r w:rsidR="001A0C7D">
        <w:rPr>
          <w:smallCaps/>
        </w:rPr>
        <w:t>inc</w:t>
      </w:r>
      <w:r w:rsidR="001A0C7D">
        <w:t>)</w:t>
      </w:r>
    </w:p>
    <w:p w14:paraId="5EFE3E0B" w14:textId="77777777" w:rsidR="001A0C7D" w:rsidRDefault="00800AD8" w:rsidP="001A0C7D">
      <w:pPr>
        <w:pStyle w:val="InterlineText"/>
        <w:tabs>
          <w:tab w:val="left" w:pos="533"/>
          <w:tab w:val="left" w:pos="1217"/>
          <w:tab w:val="left" w:pos="2066"/>
          <w:tab w:val="left" w:pos="2975"/>
          <w:tab w:val="left" w:pos="3944"/>
          <w:tab w:val="left" w:pos="5258"/>
        </w:tabs>
      </w:pPr>
      <w:r>
        <w:tab/>
        <w:t>kama</w:t>
      </w:r>
      <w:r>
        <w:tab/>
        <w:t>Tsemas</w:t>
      </w:r>
      <w:r>
        <w:tab/>
        <w:t>tusa</w:t>
      </w:r>
      <w:r>
        <w:tab/>
        <w:t>nia</w:t>
      </w:r>
      <w:r w:rsidR="001A0C7D">
        <w:tab/>
        <w:t>saqetjuan</w:t>
      </w:r>
      <w:r w:rsidR="001A0C7D">
        <w:tab/>
        <w:t>uta.</w:t>
      </w:r>
    </w:p>
    <w:p w14:paraId="5A9F0649" w14:textId="77777777" w:rsidR="00800AD8" w:rsidRDefault="00800AD8" w:rsidP="001A0C7D">
      <w:pPr>
        <w:pStyle w:val="InterlineGlossWithTrans"/>
        <w:tabs>
          <w:tab w:val="left" w:pos="533"/>
          <w:tab w:val="left" w:pos="1217"/>
          <w:tab w:val="left" w:pos="2066"/>
          <w:tab w:val="left" w:pos="2975"/>
          <w:tab w:val="left" w:pos="3944"/>
          <w:tab w:val="left" w:pos="5258"/>
        </w:tabs>
      </w:pPr>
      <w:r>
        <w:tab/>
        <w:t>kama</w:t>
      </w:r>
      <w:r>
        <w:tab/>
        <w:t>Tsemas</w:t>
      </w:r>
      <w:r>
        <w:tab/>
        <w:t>tu-tsa</w:t>
      </w:r>
      <w:r>
        <w:tab/>
        <w:t>nia</w:t>
      </w:r>
      <w:r w:rsidR="001A0C7D">
        <w:tab/>
        <w:t>saqetju-an</w:t>
      </w:r>
      <w:r w:rsidR="001A0C7D">
        <w:tab/>
        <w:t>uta</w:t>
      </w:r>
    </w:p>
    <w:p w14:paraId="21C0F3A4" w14:textId="77777777" w:rsidR="00800AD8" w:rsidRDefault="00800AD8" w:rsidP="001A0C7D">
      <w:pPr>
        <w:pStyle w:val="InterlineTrans"/>
        <w:tabs>
          <w:tab w:val="left" w:pos="533"/>
          <w:tab w:val="left" w:pos="1217"/>
          <w:tab w:val="left" w:pos="2066"/>
          <w:tab w:val="left" w:pos="2975"/>
          <w:tab w:val="left" w:pos="3944"/>
          <w:tab w:val="left" w:pos="5258"/>
        </w:tabs>
      </w:pPr>
      <w:r>
        <w:tab/>
        <w:t>father</w:t>
      </w:r>
      <w:r>
        <w:tab/>
        <w:t>God</w:t>
      </w:r>
      <w:r>
        <w:tab/>
      </w:r>
      <w:r>
        <w:rPr>
          <w:smallCaps/>
        </w:rPr>
        <w:t>obl</w:t>
      </w:r>
      <w:r>
        <w:t>-this</w:t>
      </w:r>
      <w:r>
        <w:tab/>
        <w:t>our(</w:t>
      </w:r>
      <w:r>
        <w:rPr>
          <w:smallCaps/>
        </w:rPr>
        <w:t>exc</w:t>
      </w:r>
      <w:r>
        <w:t>)</w:t>
      </w:r>
      <w:r w:rsidR="001A0C7D">
        <w:tab/>
        <w:t>painful-</w:t>
      </w:r>
      <w:r w:rsidR="001A0C7D">
        <w:rPr>
          <w:smallCaps/>
        </w:rPr>
        <w:t>nom</w:t>
      </w:r>
      <w:r w:rsidR="001A0C7D">
        <w:tab/>
        <w:t>also</w:t>
      </w:r>
    </w:p>
    <w:p w14:paraId="024F9B3F" w14:textId="77777777" w:rsidR="00800AD8" w:rsidRDefault="00800AD8">
      <w:pPr>
        <w:pStyle w:val="InterlineFree"/>
      </w:pPr>
      <w:r>
        <w:t>Well when you go pray for us too to our Father God because of our illnesses too.</w:t>
      </w:r>
    </w:p>
    <w:p w14:paraId="430369FF" w14:textId="77777777" w:rsidR="001A0C7D" w:rsidRDefault="00DC1AE0" w:rsidP="001A0C7D">
      <w:pPr>
        <w:pStyle w:val="InterlineText"/>
        <w:tabs>
          <w:tab w:val="left" w:pos="533"/>
          <w:tab w:val="left" w:pos="1067"/>
          <w:tab w:val="left" w:pos="2156"/>
          <w:tab w:val="left" w:pos="3020"/>
          <w:tab w:val="left" w:pos="4154"/>
          <w:tab w:val="left" w:pos="4973"/>
          <w:tab w:val="left" w:pos="6632"/>
          <w:tab w:val="left" w:pos="6896"/>
          <w:tab w:val="left" w:pos="7730"/>
        </w:tabs>
      </w:pPr>
      <w:r w:rsidRPr="003A1D48">
        <w:rPr>
          <w:rStyle w:val="InterlineTextNumChar"/>
        </w:rPr>
        <w:t>005</w:t>
      </w:r>
      <w:r w:rsidR="00800AD8">
        <w:tab/>
        <w:t>pai</w:t>
      </w:r>
      <w:r w:rsidR="00800AD8">
        <w:tab/>
        <w:t>maîimaîi</w:t>
      </w:r>
      <w:r w:rsidR="00800AD8">
        <w:tab/>
        <w:t>aravats,</w:t>
      </w:r>
      <w:r w:rsidR="001A0C7D">
        <w:tab/>
        <w:t>Uaitu</w:t>
      </w:r>
      <w:r w:rsidR="001A0C7D">
        <w:tab/>
        <w:t>sinsi,</w:t>
      </w:r>
      <w:r w:rsidR="001A0C7D">
        <w:tab/>
        <w:t>aitsu</w:t>
      </w:r>
      <w:r w:rsidR="001A0C7D">
        <w:tab/>
        <w:t>a</w:t>
      </w:r>
      <w:r w:rsidR="001A0C7D">
        <w:tab/>
        <w:t>su</w:t>
      </w:r>
      <w:r w:rsidR="001A0C7D">
        <w:tab/>
        <w:t>kinasi</w:t>
      </w:r>
    </w:p>
    <w:p w14:paraId="7506389F" w14:textId="77777777" w:rsidR="00800AD8" w:rsidRDefault="00800AD8" w:rsidP="001A0C7D">
      <w:pPr>
        <w:pStyle w:val="InterlineGlossWithTrans"/>
        <w:tabs>
          <w:tab w:val="left" w:pos="533"/>
          <w:tab w:val="left" w:pos="1067"/>
          <w:tab w:val="left" w:pos="2156"/>
          <w:tab w:val="left" w:pos="3020"/>
          <w:tab w:val="left" w:pos="4154"/>
          <w:tab w:val="left" w:pos="4973"/>
          <w:tab w:val="left" w:pos="6632"/>
          <w:tab w:val="left" w:pos="6896"/>
          <w:tab w:val="left" w:pos="7730"/>
        </w:tabs>
      </w:pPr>
      <w:r>
        <w:tab/>
        <w:t>pai</w:t>
      </w:r>
      <w:r>
        <w:tab/>
        <w:t>maîimaîi</w:t>
      </w:r>
      <w:r>
        <w:tab/>
        <w:t>a-ravats</w:t>
      </w:r>
      <w:r w:rsidR="001A0C7D">
        <w:tab/>
        <w:t>Uaitu</w:t>
      </w:r>
      <w:r w:rsidR="001A0C7D">
        <w:tab/>
        <w:t>sinsi</w:t>
      </w:r>
      <w:r w:rsidR="001A0C7D">
        <w:tab/>
        <w:t>aya-i-tsu</w:t>
      </w:r>
      <w:r w:rsidR="001A0C7D">
        <w:tab/>
        <w:t>a</w:t>
      </w:r>
      <w:r w:rsidR="001A0C7D">
        <w:tab/>
        <w:t>su</w:t>
      </w:r>
      <w:r w:rsidR="001A0C7D">
        <w:tab/>
        <w:t>in=kasi</w:t>
      </w:r>
    </w:p>
    <w:p w14:paraId="0AB72C91" w14:textId="77777777" w:rsidR="00800AD8" w:rsidRDefault="00800AD8" w:rsidP="001A0C7D">
      <w:pPr>
        <w:pStyle w:val="InterlineTransNoFree"/>
        <w:tabs>
          <w:tab w:val="left" w:pos="1067"/>
          <w:tab w:val="left" w:pos="2156"/>
          <w:tab w:val="left" w:pos="3020"/>
          <w:tab w:val="left" w:pos="4154"/>
          <w:tab w:val="left" w:pos="4973"/>
          <w:tab w:val="left" w:pos="6632"/>
          <w:tab w:val="left" w:pos="6896"/>
          <w:tab w:val="left" w:pos="7730"/>
        </w:tabs>
      </w:pPr>
      <w:r>
        <w:tab/>
        <w:t>well</w:t>
      </w:r>
      <w:r>
        <w:tab/>
        <w:t>thank.you</w:t>
      </w:r>
      <w:r>
        <w:tab/>
      </w:r>
      <w:r>
        <w:rPr>
          <w:smallCaps/>
        </w:rPr>
        <w:t>c-</w:t>
      </w:r>
      <w:r>
        <w:t>true</w:t>
      </w:r>
      <w:r w:rsidR="001A0C7D">
        <w:tab/>
        <w:t>Whitehorn</w:t>
      </w:r>
      <w:r w:rsidR="001A0C7D">
        <w:tab/>
        <w:t>teacher</w:t>
      </w:r>
      <w:r w:rsidR="001A0C7D">
        <w:tab/>
        <w:t>be.thus-</w:t>
      </w:r>
      <w:r w:rsidR="001A0C7D">
        <w:rPr>
          <w:smallCaps/>
        </w:rPr>
        <w:t>loc</w:t>
      </w:r>
      <w:r w:rsidR="001A0C7D">
        <w:t>-this</w:t>
      </w:r>
      <w:r w:rsidR="001A0C7D">
        <w:rPr>
          <w:smallCaps/>
        </w:rPr>
        <w:tab/>
        <w:t>c</w:t>
      </w:r>
      <w:r w:rsidR="001A0C7D">
        <w:rPr>
          <w:smallCaps/>
        </w:rPr>
        <w:tab/>
      </w:r>
      <w:r w:rsidR="001A0C7D">
        <w:t>your(</w:t>
      </w:r>
      <w:r w:rsidR="001A0C7D">
        <w:rPr>
          <w:smallCaps/>
        </w:rPr>
        <w:t>s</w:t>
      </w:r>
      <w:r w:rsidR="001A0C7D">
        <w:t>)</w:t>
      </w:r>
      <w:r w:rsidR="001A0C7D">
        <w:tab/>
      </w:r>
      <w:r w:rsidR="001A0C7D">
        <w:rPr>
          <w:smallCaps/>
        </w:rPr>
        <w:t>perf</w:t>
      </w:r>
      <w:r w:rsidR="001A0C7D">
        <w:t>=from</w:t>
      </w:r>
    </w:p>
    <w:p w14:paraId="30357372" w14:textId="77777777" w:rsidR="00800AD8" w:rsidRDefault="00800AD8" w:rsidP="001A0C7D">
      <w:pPr>
        <w:pStyle w:val="InterlineText"/>
        <w:tabs>
          <w:tab w:val="left" w:pos="533"/>
        </w:tabs>
      </w:pPr>
      <w:r>
        <w:tab/>
        <w:t>Tayuangan.</w:t>
      </w:r>
    </w:p>
    <w:p w14:paraId="0D9A9BCF" w14:textId="77777777" w:rsidR="00800AD8" w:rsidRDefault="00800AD8" w:rsidP="001A0C7D">
      <w:pPr>
        <w:pStyle w:val="InterlineGlossWithTrans"/>
        <w:tabs>
          <w:tab w:val="left" w:pos="533"/>
        </w:tabs>
      </w:pPr>
      <w:r>
        <w:tab/>
        <w:t>Tayuang-an</w:t>
      </w:r>
    </w:p>
    <w:p w14:paraId="7F57FAEF" w14:textId="77777777" w:rsidR="00800AD8" w:rsidRDefault="00800AD8" w:rsidP="001A0C7D">
      <w:pPr>
        <w:pStyle w:val="InterlineTrans"/>
        <w:tabs>
          <w:tab w:val="left" w:pos="533"/>
        </w:tabs>
      </w:pPr>
      <w:r>
        <w:tab/>
        <w:t>Taiwan-</w:t>
      </w:r>
      <w:r>
        <w:rPr>
          <w:smallCaps/>
        </w:rPr>
        <w:t>nom</w:t>
      </w:r>
    </w:p>
    <w:p w14:paraId="6D429F81" w14:textId="77777777" w:rsidR="00800AD8" w:rsidRDefault="00800AD8" w:rsidP="001A0C7D">
      <w:pPr>
        <w:pStyle w:val="InterlineFree"/>
      </w:pPr>
      <w:r>
        <w:t>Thank you very much, teacher Whitehorn, during your time in Taiwan</w:t>
      </w:r>
    </w:p>
    <w:p w14:paraId="2FEDFB4B" w14:textId="77777777" w:rsidR="00800AD8" w:rsidRDefault="00DC1AE0" w:rsidP="001A0C7D">
      <w:pPr>
        <w:pStyle w:val="InterlineText"/>
        <w:tabs>
          <w:tab w:val="left" w:pos="533"/>
          <w:tab w:val="left" w:pos="2777"/>
          <w:tab w:val="left" w:pos="3701"/>
          <w:tab w:val="left" w:pos="5060"/>
          <w:tab w:val="left" w:pos="6629"/>
          <w:tab w:val="left" w:pos="7553"/>
          <w:tab w:val="left" w:pos="8057"/>
        </w:tabs>
      </w:pPr>
      <w:r w:rsidRPr="003A1D48">
        <w:rPr>
          <w:rStyle w:val="InterlineTextNumChar"/>
        </w:rPr>
        <w:t>006</w:t>
      </w:r>
      <w:r w:rsidR="00800AD8">
        <w:tab/>
        <w:t>napadjaîudjaîun</w:t>
      </w:r>
      <w:r w:rsidR="00800AD8">
        <w:tab/>
        <w:t>sun</w:t>
      </w:r>
      <w:r w:rsidR="00800AD8">
        <w:tab/>
        <w:t>tjanuamen,</w:t>
      </w:r>
      <w:r w:rsidR="00800AD8">
        <w:tab/>
        <w:t>nazemuker</w:t>
      </w:r>
      <w:r w:rsidR="00800AD8">
        <w:tab/>
        <w:t>sun</w:t>
      </w:r>
      <w:r w:rsidR="00800AD8">
        <w:tab/>
        <w:t>uta</w:t>
      </w:r>
      <w:r w:rsidR="00800AD8">
        <w:tab/>
        <w:t>i</w:t>
      </w:r>
    </w:p>
    <w:p w14:paraId="57CE4795" w14:textId="77777777" w:rsidR="00800AD8" w:rsidRDefault="00800AD8" w:rsidP="001A0C7D">
      <w:pPr>
        <w:pStyle w:val="InterlineGlossWithTrans"/>
        <w:tabs>
          <w:tab w:val="left" w:pos="533"/>
          <w:tab w:val="left" w:pos="2777"/>
          <w:tab w:val="left" w:pos="3701"/>
          <w:tab w:val="left" w:pos="5060"/>
          <w:tab w:val="left" w:pos="6629"/>
          <w:tab w:val="left" w:pos="7553"/>
          <w:tab w:val="left" w:pos="8057"/>
        </w:tabs>
      </w:pPr>
      <w:r>
        <w:tab/>
        <w:t>na-pa-djaîu-djaîun</w:t>
      </w:r>
      <w:r>
        <w:tab/>
        <w:t>sun</w:t>
      </w:r>
      <w:r>
        <w:tab/>
        <w:t>tjanu-amen</w:t>
      </w:r>
      <w:r>
        <w:tab/>
        <w:t>na-em=zuker</w:t>
      </w:r>
      <w:r>
        <w:tab/>
        <w:t>sun</w:t>
      </w:r>
      <w:r>
        <w:tab/>
        <w:t>uta</w:t>
      </w:r>
      <w:r>
        <w:tab/>
        <w:t>i</w:t>
      </w:r>
    </w:p>
    <w:p w14:paraId="1F9D0914" w14:textId="77777777" w:rsidR="00800AD8" w:rsidRDefault="00800AD8" w:rsidP="001A0C7D">
      <w:pPr>
        <w:pStyle w:val="InterlineTransNoFree"/>
        <w:tabs>
          <w:tab w:val="left" w:pos="2777"/>
          <w:tab w:val="left" w:pos="3701"/>
          <w:tab w:val="left" w:pos="5060"/>
          <w:tab w:val="left" w:pos="6629"/>
          <w:tab w:val="left" w:pos="7553"/>
          <w:tab w:val="left" w:pos="8057"/>
        </w:tabs>
      </w:pPr>
      <w:r>
        <w:tab/>
      </w:r>
      <w:r>
        <w:rPr>
          <w:smallCaps/>
        </w:rPr>
        <w:t>past</w:t>
      </w:r>
      <w:r>
        <w:t>-cause-</w:t>
      </w:r>
      <w:r>
        <w:rPr>
          <w:smallCaps/>
        </w:rPr>
        <w:t>red</w:t>
      </w:r>
      <w:r>
        <w:t>-arrive</w:t>
      </w:r>
      <w:r>
        <w:tab/>
      </w:r>
      <w:r>
        <w:rPr>
          <w:smallCaps/>
        </w:rPr>
        <w:t>f.</w:t>
      </w:r>
      <w:r>
        <w:t>you(</w:t>
      </w:r>
      <w:r>
        <w:rPr>
          <w:smallCaps/>
        </w:rPr>
        <w:t>s</w:t>
      </w:r>
      <w:r>
        <w:t>)</w:t>
      </w:r>
      <w:r>
        <w:tab/>
      </w:r>
      <w:r>
        <w:rPr>
          <w:smallCaps/>
        </w:rPr>
        <w:t>obl</w:t>
      </w:r>
      <w:r>
        <w:t>-we(</w:t>
      </w:r>
      <w:r>
        <w:rPr>
          <w:smallCaps/>
        </w:rPr>
        <w:t>exc</w:t>
      </w:r>
      <w:r>
        <w:t>)</w:t>
      </w:r>
      <w:r>
        <w:tab/>
      </w:r>
      <w:r>
        <w:rPr>
          <w:smallCaps/>
        </w:rPr>
        <w:t>past</w:t>
      </w:r>
      <w:r>
        <w:t>-</w:t>
      </w:r>
      <w:r>
        <w:rPr>
          <w:smallCaps/>
        </w:rPr>
        <w:t>af</w:t>
      </w:r>
      <w:r>
        <w:t>=arrive</w:t>
      </w:r>
      <w:r>
        <w:tab/>
      </w:r>
      <w:r>
        <w:rPr>
          <w:smallCaps/>
        </w:rPr>
        <w:t>f.</w:t>
      </w:r>
      <w:r>
        <w:t>you(</w:t>
      </w:r>
      <w:r>
        <w:rPr>
          <w:smallCaps/>
        </w:rPr>
        <w:t>s</w:t>
      </w:r>
      <w:r>
        <w:t>)</w:t>
      </w:r>
      <w:r>
        <w:tab/>
        <w:t>also</w:t>
      </w:r>
      <w:r>
        <w:tab/>
      </w:r>
      <w:r>
        <w:rPr>
          <w:smallCaps/>
        </w:rPr>
        <w:t>loc</w:t>
      </w:r>
    </w:p>
    <w:p w14:paraId="667217F5" w14:textId="77777777" w:rsidR="00800AD8" w:rsidRDefault="00800AD8" w:rsidP="001A0C7D">
      <w:pPr>
        <w:pStyle w:val="InterlineText"/>
        <w:tabs>
          <w:tab w:val="left" w:pos="533"/>
          <w:tab w:val="left" w:pos="1892"/>
          <w:tab w:val="left" w:pos="2396"/>
        </w:tabs>
      </w:pPr>
      <w:r>
        <w:tab/>
        <w:t>tjanuamen</w:t>
      </w:r>
      <w:r>
        <w:tab/>
        <w:t>i</w:t>
      </w:r>
      <w:r>
        <w:tab/>
        <w:t>Kazazaîan.</w:t>
      </w:r>
    </w:p>
    <w:p w14:paraId="420E0E16" w14:textId="77777777" w:rsidR="00800AD8" w:rsidRDefault="00800AD8" w:rsidP="001A0C7D">
      <w:pPr>
        <w:pStyle w:val="InterlineGlossWithTrans"/>
        <w:tabs>
          <w:tab w:val="left" w:pos="533"/>
          <w:tab w:val="left" w:pos="1892"/>
          <w:tab w:val="left" w:pos="2396"/>
        </w:tabs>
      </w:pPr>
      <w:r>
        <w:tab/>
        <w:t>tjanu-amen</w:t>
      </w:r>
      <w:r>
        <w:tab/>
        <w:t>i</w:t>
      </w:r>
      <w:r>
        <w:tab/>
        <w:t>Kazazaîan</w:t>
      </w:r>
    </w:p>
    <w:p w14:paraId="303F340A" w14:textId="77777777" w:rsidR="00800AD8" w:rsidRDefault="00800AD8" w:rsidP="001A0C7D">
      <w:pPr>
        <w:pStyle w:val="InterlineTrans"/>
        <w:tabs>
          <w:tab w:val="left" w:pos="533"/>
          <w:tab w:val="left" w:pos="1892"/>
          <w:tab w:val="left" w:pos="2396"/>
        </w:tabs>
      </w:pPr>
      <w:r>
        <w:tab/>
      </w:r>
      <w:r>
        <w:rPr>
          <w:smallCaps/>
        </w:rPr>
        <w:t>obl</w:t>
      </w:r>
      <w:r>
        <w:t>-we(</w:t>
      </w:r>
      <w:r>
        <w:rPr>
          <w:smallCaps/>
        </w:rPr>
        <w:t>exc</w:t>
      </w:r>
      <w:r>
        <w:t>)</w:t>
      </w:r>
      <w:r>
        <w:tab/>
      </w:r>
      <w:r>
        <w:rPr>
          <w:smallCaps/>
        </w:rPr>
        <w:t>loc</w:t>
      </w:r>
      <w:r>
        <w:tab/>
        <w:t>(place)</w:t>
      </w:r>
    </w:p>
    <w:p w14:paraId="03BC3981" w14:textId="77777777" w:rsidR="00800AD8" w:rsidRDefault="00800AD8">
      <w:pPr>
        <w:pStyle w:val="InterlineFree"/>
      </w:pPr>
      <w:r>
        <w:t>you came to us, you also reached us in Kazazaîan.</w:t>
      </w:r>
    </w:p>
    <w:p w14:paraId="66F6C37B" w14:textId="77777777" w:rsidR="00800AD8" w:rsidRDefault="00DC1AE0" w:rsidP="001A0C7D">
      <w:pPr>
        <w:pStyle w:val="InterlineText"/>
        <w:tabs>
          <w:tab w:val="left" w:pos="533"/>
          <w:tab w:val="left" w:pos="1067"/>
          <w:tab w:val="left" w:pos="2156"/>
        </w:tabs>
      </w:pPr>
      <w:r w:rsidRPr="003A1D48">
        <w:rPr>
          <w:rStyle w:val="InterlineTextNumChar"/>
        </w:rPr>
        <w:t>007</w:t>
      </w:r>
      <w:r w:rsidR="00800AD8">
        <w:tab/>
        <w:t>pai</w:t>
      </w:r>
      <w:r w:rsidR="00800AD8">
        <w:tab/>
        <w:t>maîimaîi</w:t>
      </w:r>
      <w:r w:rsidR="00800AD8">
        <w:tab/>
        <w:t>aravats.</w:t>
      </w:r>
    </w:p>
    <w:p w14:paraId="23B639AD" w14:textId="77777777" w:rsidR="00800AD8" w:rsidRDefault="00800AD8" w:rsidP="001A0C7D">
      <w:pPr>
        <w:pStyle w:val="InterlineGlossWithTrans"/>
        <w:tabs>
          <w:tab w:val="left" w:pos="533"/>
          <w:tab w:val="left" w:pos="1067"/>
          <w:tab w:val="left" w:pos="2156"/>
        </w:tabs>
      </w:pPr>
      <w:r>
        <w:tab/>
        <w:t>pai</w:t>
      </w:r>
      <w:r>
        <w:tab/>
        <w:t>maîimaîi</w:t>
      </w:r>
      <w:r>
        <w:tab/>
        <w:t>a-ravats</w:t>
      </w:r>
    </w:p>
    <w:p w14:paraId="20CF5C38" w14:textId="77777777" w:rsidR="00800AD8" w:rsidRDefault="00800AD8" w:rsidP="001A0C7D">
      <w:pPr>
        <w:pStyle w:val="InterlineTransNoFree"/>
        <w:tabs>
          <w:tab w:val="left" w:pos="1067"/>
          <w:tab w:val="left" w:pos="2156"/>
          <w:tab w:val="right" w:pos="8787"/>
        </w:tabs>
      </w:pPr>
      <w:r>
        <w:tab/>
        <w:t>well</w:t>
      </w:r>
      <w:r>
        <w:tab/>
        <w:t>thank.you</w:t>
      </w:r>
      <w:r>
        <w:tab/>
      </w:r>
      <w:r>
        <w:rPr>
          <w:smallCaps/>
        </w:rPr>
        <w:t>c-</w:t>
      </w:r>
      <w:r>
        <w:t>true</w:t>
      </w:r>
      <w:r w:rsidR="001A0C7D">
        <w:tab/>
        <w:t>Thank you very much.</w:t>
      </w:r>
    </w:p>
    <w:p w14:paraId="4E1196ED" w14:textId="77777777" w:rsidR="00800AD8" w:rsidRDefault="00DC1AE0" w:rsidP="001A0C7D">
      <w:pPr>
        <w:pStyle w:val="InterlineText"/>
        <w:tabs>
          <w:tab w:val="left" w:pos="533"/>
          <w:tab w:val="left" w:pos="2342"/>
          <w:tab w:val="left" w:pos="3431"/>
        </w:tabs>
      </w:pPr>
      <w:r w:rsidRPr="003A1D48">
        <w:rPr>
          <w:rStyle w:val="InterlineTextNumChar"/>
        </w:rPr>
        <w:t>008</w:t>
      </w:r>
      <w:r w:rsidR="00800AD8">
        <w:tab/>
        <w:t>malevaleva</w:t>
      </w:r>
      <w:r w:rsidR="00800AD8">
        <w:tab/>
        <w:t>men</w:t>
      </w:r>
      <w:r w:rsidR="00800AD8">
        <w:tab/>
        <w:t>aravats.</w:t>
      </w:r>
    </w:p>
    <w:p w14:paraId="13D7DFFC" w14:textId="77777777" w:rsidR="00800AD8" w:rsidRDefault="00800AD8" w:rsidP="001A0C7D">
      <w:pPr>
        <w:pStyle w:val="InterlineGlossWithTrans"/>
        <w:tabs>
          <w:tab w:val="left" w:pos="533"/>
          <w:tab w:val="left" w:pos="2342"/>
          <w:tab w:val="left" w:pos="3431"/>
        </w:tabs>
      </w:pPr>
      <w:r>
        <w:tab/>
        <w:t>ma-leva-leva</w:t>
      </w:r>
      <w:r>
        <w:tab/>
        <w:t>amen</w:t>
      </w:r>
      <w:r>
        <w:tab/>
        <w:t>a-ravats</w:t>
      </w:r>
    </w:p>
    <w:p w14:paraId="5BB890E0" w14:textId="77777777" w:rsidR="00800AD8" w:rsidRDefault="00800AD8" w:rsidP="001A0C7D">
      <w:pPr>
        <w:pStyle w:val="InterlineTransNoFree"/>
        <w:tabs>
          <w:tab w:val="left" w:pos="2342"/>
          <w:tab w:val="left" w:pos="3431"/>
          <w:tab w:val="right" w:pos="8787"/>
        </w:tabs>
      </w:pPr>
      <w:r>
        <w:tab/>
      </w:r>
      <w:r>
        <w:rPr>
          <w:smallCaps/>
        </w:rPr>
        <w:t>stat</w:t>
      </w:r>
      <w:r>
        <w:t>-</w:t>
      </w:r>
      <w:r>
        <w:rPr>
          <w:smallCaps/>
        </w:rPr>
        <w:t>red</w:t>
      </w:r>
      <w:r>
        <w:t>-pleased</w:t>
      </w:r>
      <w:r>
        <w:tab/>
      </w:r>
      <w:r>
        <w:rPr>
          <w:smallCaps/>
        </w:rPr>
        <w:t>f.</w:t>
      </w:r>
      <w:r>
        <w:t>we(</w:t>
      </w:r>
      <w:r>
        <w:rPr>
          <w:smallCaps/>
        </w:rPr>
        <w:t>exc</w:t>
      </w:r>
      <w:r>
        <w:t>)</w:t>
      </w:r>
      <w:r>
        <w:tab/>
      </w:r>
      <w:r>
        <w:rPr>
          <w:smallCaps/>
        </w:rPr>
        <w:t>c-</w:t>
      </w:r>
      <w:r>
        <w:t>true</w:t>
      </w:r>
      <w:r w:rsidR="001A0C7D">
        <w:tab/>
        <w:t>We are very pleased.</w:t>
      </w:r>
    </w:p>
    <w:p w14:paraId="529AC268" w14:textId="77777777" w:rsidR="00800AD8" w:rsidRDefault="00DC1AE0" w:rsidP="001A0C7D">
      <w:pPr>
        <w:pStyle w:val="InterlineText"/>
        <w:tabs>
          <w:tab w:val="left" w:pos="533"/>
          <w:tab w:val="left" w:pos="1232"/>
          <w:tab w:val="left" w:pos="1766"/>
          <w:tab w:val="left" w:pos="3425"/>
          <w:tab w:val="left" w:pos="4559"/>
          <w:tab w:val="left" w:pos="5378"/>
          <w:tab w:val="left" w:pos="6032"/>
          <w:tab w:val="left" w:pos="7211"/>
        </w:tabs>
      </w:pPr>
      <w:r w:rsidRPr="003A1D48">
        <w:rPr>
          <w:rStyle w:val="InterlineTextNumChar"/>
        </w:rPr>
        <w:lastRenderedPageBreak/>
        <w:t>009</w:t>
      </w:r>
      <w:r w:rsidR="00800AD8">
        <w:tab/>
        <w:t>îakua</w:t>
      </w:r>
      <w:r w:rsidR="00800AD8">
        <w:tab/>
        <w:t>pai</w:t>
      </w:r>
      <w:r w:rsidR="00800AD8">
        <w:tab/>
        <w:t>aitsu,</w:t>
      </w:r>
      <w:r w:rsidR="00800AD8">
        <w:tab/>
        <w:t>Uaitu</w:t>
      </w:r>
      <w:r w:rsidR="00800AD8">
        <w:tab/>
        <w:t>sinsi,</w:t>
      </w:r>
      <w:r w:rsidR="00800AD8">
        <w:tab/>
        <w:t>nu</w:t>
      </w:r>
      <w:r w:rsidR="00800AD8">
        <w:tab/>
        <w:t>djemaîun</w:t>
      </w:r>
      <w:r w:rsidR="00800AD8">
        <w:tab/>
        <w:t>sun</w:t>
      </w:r>
    </w:p>
    <w:p w14:paraId="1620F23D" w14:textId="77777777" w:rsidR="00800AD8" w:rsidRDefault="00800AD8" w:rsidP="001A0C7D">
      <w:pPr>
        <w:pStyle w:val="InterlineGlossWithTrans"/>
        <w:tabs>
          <w:tab w:val="left" w:pos="533"/>
          <w:tab w:val="left" w:pos="1232"/>
          <w:tab w:val="left" w:pos="1766"/>
          <w:tab w:val="left" w:pos="3425"/>
          <w:tab w:val="left" w:pos="4559"/>
          <w:tab w:val="left" w:pos="5378"/>
          <w:tab w:val="left" w:pos="6032"/>
          <w:tab w:val="left" w:pos="7211"/>
        </w:tabs>
      </w:pPr>
      <w:r>
        <w:tab/>
        <w:t>îakua</w:t>
      </w:r>
      <w:r>
        <w:tab/>
        <w:t>pai</w:t>
      </w:r>
      <w:r>
        <w:tab/>
        <w:t>aya-i-tsu</w:t>
      </w:r>
      <w:r>
        <w:tab/>
        <w:t>Uaitu</w:t>
      </w:r>
      <w:r>
        <w:tab/>
        <w:t>sinsi</w:t>
      </w:r>
      <w:r>
        <w:tab/>
        <w:t>nu</w:t>
      </w:r>
      <w:r>
        <w:tab/>
        <w:t>em=djaîun</w:t>
      </w:r>
      <w:r>
        <w:tab/>
        <w:t>sun</w:t>
      </w:r>
    </w:p>
    <w:p w14:paraId="08F9DB91" w14:textId="77777777" w:rsidR="00800AD8" w:rsidRDefault="00800AD8" w:rsidP="001A0C7D">
      <w:pPr>
        <w:pStyle w:val="InterlineTransNoFree"/>
        <w:tabs>
          <w:tab w:val="left" w:pos="1232"/>
          <w:tab w:val="left" w:pos="1766"/>
          <w:tab w:val="left" w:pos="3425"/>
          <w:tab w:val="left" w:pos="4559"/>
          <w:tab w:val="left" w:pos="5378"/>
          <w:tab w:val="left" w:pos="6032"/>
          <w:tab w:val="left" w:pos="7211"/>
        </w:tabs>
      </w:pPr>
      <w:r>
        <w:tab/>
        <w:t>but</w:t>
      </w:r>
      <w:r>
        <w:tab/>
        <w:t>well</w:t>
      </w:r>
      <w:r>
        <w:tab/>
        <w:t>be.thus-</w:t>
      </w:r>
      <w:r>
        <w:rPr>
          <w:smallCaps/>
        </w:rPr>
        <w:t>loc</w:t>
      </w:r>
      <w:r>
        <w:t>-this</w:t>
      </w:r>
      <w:r>
        <w:tab/>
        <w:t>Whitehorn</w:t>
      </w:r>
      <w:r>
        <w:tab/>
        <w:t>teacher</w:t>
      </w:r>
      <w:r>
        <w:tab/>
        <w:t>when</w:t>
      </w:r>
      <w:r>
        <w:tab/>
      </w:r>
      <w:r>
        <w:rPr>
          <w:smallCaps/>
        </w:rPr>
        <w:t>af</w:t>
      </w:r>
      <w:r>
        <w:t>=arrive</w:t>
      </w:r>
      <w:r>
        <w:tab/>
      </w:r>
      <w:r>
        <w:rPr>
          <w:smallCaps/>
        </w:rPr>
        <w:t>f.</w:t>
      </w:r>
      <w:r>
        <w:t>you(</w:t>
      </w:r>
      <w:r>
        <w:rPr>
          <w:smallCaps/>
        </w:rPr>
        <w:t>s</w:t>
      </w:r>
      <w:r>
        <w:t>)</w:t>
      </w:r>
    </w:p>
    <w:p w14:paraId="7468EF23" w14:textId="77777777" w:rsidR="00A77B0B" w:rsidRDefault="001A0C7D" w:rsidP="00A77B0B">
      <w:pPr>
        <w:pStyle w:val="InterlineText"/>
        <w:tabs>
          <w:tab w:val="left" w:pos="533"/>
          <w:tab w:val="left" w:pos="1472"/>
          <w:tab w:val="left" w:pos="2306"/>
          <w:tab w:val="left" w:pos="3230"/>
          <w:tab w:val="left" w:pos="4004"/>
          <w:tab w:val="left" w:pos="4433"/>
          <w:tab w:val="left" w:pos="5207"/>
          <w:tab w:val="left" w:pos="6131"/>
          <w:tab w:val="left" w:pos="6620"/>
          <w:tab w:val="left" w:pos="7544"/>
          <w:tab w:val="left" w:pos="8018"/>
        </w:tabs>
      </w:pPr>
      <w:r>
        <w:tab/>
        <w:t>itua</w:t>
      </w:r>
      <w:r w:rsidR="00800AD8">
        <w:tab/>
        <w:t>mareka</w:t>
      </w:r>
      <w:r w:rsidR="00800AD8">
        <w:tab/>
        <w:t>tja</w:t>
      </w:r>
      <w:r w:rsidR="00800AD8">
        <w:tab/>
        <w:t>kaka,</w:t>
      </w:r>
      <w:r w:rsidR="00800AD8">
        <w:tab/>
        <w:t>qai</w:t>
      </w:r>
      <w:r w:rsidR="00A77B0B">
        <w:tab/>
        <w:t>anga</w:t>
      </w:r>
      <w:r w:rsidR="00A77B0B">
        <w:tab/>
        <w:t>tazua,</w:t>
      </w:r>
      <w:r w:rsidR="00A77B0B">
        <w:tab/>
        <w:t>ki</w:t>
      </w:r>
      <w:r w:rsidR="00A77B0B">
        <w:tab/>
        <w:t>sun</w:t>
      </w:r>
      <w:r w:rsidR="00A77B0B">
        <w:tab/>
        <w:t>aya</w:t>
      </w:r>
      <w:r w:rsidR="00A77B0B">
        <w:tab/>
        <w:t>anga</w:t>
      </w:r>
    </w:p>
    <w:p w14:paraId="78AB0B05" w14:textId="77777777" w:rsidR="00800AD8" w:rsidRDefault="001A0C7D" w:rsidP="00A77B0B">
      <w:pPr>
        <w:pStyle w:val="InterlineGlossWithTrans"/>
        <w:tabs>
          <w:tab w:val="left" w:pos="533"/>
          <w:tab w:val="left" w:pos="1472"/>
          <w:tab w:val="left" w:pos="2306"/>
          <w:tab w:val="left" w:pos="3230"/>
          <w:tab w:val="left" w:pos="4004"/>
          <w:tab w:val="left" w:pos="4433"/>
          <w:tab w:val="left" w:pos="5207"/>
          <w:tab w:val="left" w:pos="6131"/>
          <w:tab w:val="left" w:pos="6620"/>
          <w:tab w:val="left" w:pos="7544"/>
          <w:tab w:val="left" w:pos="8018"/>
        </w:tabs>
      </w:pPr>
      <w:r>
        <w:tab/>
        <w:t>i-tua</w:t>
      </w:r>
      <w:r w:rsidR="00800AD8">
        <w:tab/>
        <w:t>mareka</w:t>
      </w:r>
      <w:r w:rsidR="00800AD8">
        <w:tab/>
        <w:t>tja</w:t>
      </w:r>
      <w:r w:rsidR="00800AD8">
        <w:tab/>
        <w:t>kaka</w:t>
      </w:r>
      <w:r w:rsidR="00800AD8">
        <w:tab/>
        <w:t>qai</w:t>
      </w:r>
      <w:r w:rsidR="00A77B0B">
        <w:tab/>
        <w:t>anga</w:t>
      </w:r>
      <w:r w:rsidR="00A77B0B">
        <w:tab/>
        <w:t>ta-zua</w:t>
      </w:r>
      <w:r w:rsidR="00A77B0B">
        <w:tab/>
        <w:t>ki</w:t>
      </w:r>
      <w:r w:rsidR="00A77B0B">
        <w:tab/>
        <w:t>sun</w:t>
      </w:r>
      <w:r w:rsidR="00A77B0B">
        <w:tab/>
        <w:t>aya</w:t>
      </w:r>
      <w:r w:rsidR="00A77B0B">
        <w:tab/>
        <w:t>anga</w:t>
      </w:r>
    </w:p>
    <w:p w14:paraId="54D2C204" w14:textId="77777777" w:rsidR="00800AD8" w:rsidRDefault="001A0C7D" w:rsidP="00A77B0B">
      <w:pPr>
        <w:pStyle w:val="InterlineTransNoFree"/>
        <w:tabs>
          <w:tab w:val="left" w:pos="1472"/>
          <w:tab w:val="left" w:pos="2306"/>
          <w:tab w:val="left" w:pos="3230"/>
          <w:tab w:val="left" w:pos="4004"/>
          <w:tab w:val="left" w:pos="4433"/>
          <w:tab w:val="left" w:pos="5207"/>
          <w:tab w:val="left" w:pos="6131"/>
          <w:tab w:val="left" w:pos="6620"/>
          <w:tab w:val="left" w:pos="7544"/>
          <w:tab w:val="left" w:pos="8018"/>
        </w:tabs>
      </w:pPr>
      <w:r>
        <w:tab/>
      </w:r>
      <w:r>
        <w:rPr>
          <w:smallCaps/>
        </w:rPr>
        <w:t>loc</w:t>
      </w:r>
      <w:r>
        <w:t>-</w:t>
      </w:r>
      <w:r>
        <w:rPr>
          <w:smallCaps/>
        </w:rPr>
        <w:t>obl</w:t>
      </w:r>
      <w:r w:rsidR="00800AD8">
        <w:tab/>
        <w:t>many</w:t>
      </w:r>
      <w:r w:rsidR="00800AD8">
        <w:tab/>
        <w:t>our(</w:t>
      </w:r>
      <w:r w:rsidR="00800AD8">
        <w:rPr>
          <w:smallCaps/>
        </w:rPr>
        <w:t>inc</w:t>
      </w:r>
      <w:r w:rsidR="00800AD8">
        <w:t>)</w:t>
      </w:r>
      <w:r w:rsidR="00800AD8">
        <w:tab/>
        <w:t>sibling</w:t>
      </w:r>
      <w:r w:rsidR="00800AD8">
        <w:tab/>
        <w:t>oh</w:t>
      </w:r>
      <w:r w:rsidR="00A77B0B">
        <w:tab/>
        <w:t>indeed</w:t>
      </w:r>
      <w:r w:rsidR="00A77B0B">
        <w:tab/>
      </w:r>
      <w:r w:rsidR="00A77B0B">
        <w:rPr>
          <w:smallCaps/>
        </w:rPr>
        <w:t>obl</w:t>
      </w:r>
      <w:r w:rsidR="00A77B0B">
        <w:t>-that</w:t>
      </w:r>
      <w:r w:rsidR="00A77B0B">
        <w:tab/>
        <w:t>will</w:t>
      </w:r>
      <w:r w:rsidR="00A77B0B">
        <w:tab/>
      </w:r>
      <w:r w:rsidR="00A77B0B">
        <w:rPr>
          <w:smallCaps/>
        </w:rPr>
        <w:t>f.</w:t>
      </w:r>
      <w:r w:rsidR="00A77B0B">
        <w:t>you(</w:t>
      </w:r>
      <w:r w:rsidR="00A77B0B">
        <w:rPr>
          <w:smallCaps/>
        </w:rPr>
        <w:t>s</w:t>
      </w:r>
      <w:r w:rsidR="00A77B0B">
        <w:t>)</w:t>
      </w:r>
      <w:r w:rsidR="00A77B0B">
        <w:tab/>
        <w:t>say</w:t>
      </w:r>
      <w:r w:rsidR="00A77B0B">
        <w:tab/>
        <w:t>indeed</w:t>
      </w:r>
    </w:p>
    <w:p w14:paraId="3469EF64" w14:textId="77777777" w:rsidR="00A77B0B" w:rsidRDefault="00800AD8" w:rsidP="00A77B0B">
      <w:pPr>
        <w:pStyle w:val="InterlineText"/>
        <w:tabs>
          <w:tab w:val="left" w:pos="533"/>
          <w:tab w:val="left" w:pos="1037"/>
          <w:tab w:val="left" w:pos="2396"/>
          <w:tab w:val="left" w:pos="2660"/>
          <w:tab w:val="left" w:pos="3674"/>
          <w:tab w:val="left" w:pos="3938"/>
          <w:tab w:val="left" w:pos="4922"/>
          <w:tab w:val="left" w:pos="5426"/>
        </w:tabs>
      </w:pPr>
      <w:r>
        <w:tab/>
        <w:t>uta</w:t>
      </w:r>
      <w:r>
        <w:tab/>
        <w:t>tjanuamen</w:t>
      </w:r>
      <w:r>
        <w:tab/>
        <w:t>a</w:t>
      </w:r>
      <w:r w:rsidR="00A77B0B">
        <w:tab/>
        <w:t>mapuîat</w:t>
      </w:r>
      <w:r w:rsidR="00A77B0B">
        <w:tab/>
        <w:t>a</w:t>
      </w:r>
      <w:r w:rsidR="00A77B0B">
        <w:tab/>
        <w:t>imaza</w:t>
      </w:r>
      <w:r w:rsidR="00A77B0B">
        <w:tab/>
        <w:t>i</w:t>
      </w:r>
      <w:r w:rsidR="00A77B0B">
        <w:tab/>
        <w:t>Tayuang.</w:t>
      </w:r>
    </w:p>
    <w:p w14:paraId="5F11A44C" w14:textId="77777777" w:rsidR="00800AD8" w:rsidRDefault="00800AD8" w:rsidP="00A77B0B">
      <w:pPr>
        <w:pStyle w:val="InterlineGlossWithTrans"/>
        <w:tabs>
          <w:tab w:val="left" w:pos="533"/>
          <w:tab w:val="left" w:pos="1037"/>
          <w:tab w:val="left" w:pos="2396"/>
          <w:tab w:val="left" w:pos="2660"/>
          <w:tab w:val="left" w:pos="3674"/>
          <w:tab w:val="left" w:pos="3938"/>
          <w:tab w:val="left" w:pos="4922"/>
          <w:tab w:val="left" w:pos="5426"/>
        </w:tabs>
      </w:pPr>
      <w:r>
        <w:tab/>
        <w:t>uta</w:t>
      </w:r>
      <w:r>
        <w:tab/>
        <w:t>tjanu-amen</w:t>
      </w:r>
      <w:r>
        <w:tab/>
        <w:t>a</w:t>
      </w:r>
      <w:r w:rsidR="00A77B0B">
        <w:tab/>
        <w:t>ma-puîat</w:t>
      </w:r>
      <w:r w:rsidR="00A77B0B">
        <w:tab/>
        <w:t>a</w:t>
      </w:r>
      <w:r w:rsidR="00A77B0B">
        <w:tab/>
        <w:t>i-maza</w:t>
      </w:r>
      <w:r w:rsidR="00A77B0B">
        <w:tab/>
        <w:t>i</w:t>
      </w:r>
      <w:r w:rsidR="00A77B0B">
        <w:tab/>
        <w:t>Tayuang</w:t>
      </w:r>
    </w:p>
    <w:p w14:paraId="42D8D0B3" w14:textId="77777777" w:rsidR="00800AD8" w:rsidRDefault="00A77B0B" w:rsidP="00A77B0B">
      <w:pPr>
        <w:pStyle w:val="InterlineTrans"/>
        <w:tabs>
          <w:tab w:val="left" w:pos="533"/>
          <w:tab w:val="left" w:pos="1037"/>
          <w:tab w:val="left" w:pos="2396"/>
          <w:tab w:val="left" w:pos="2660"/>
          <w:tab w:val="left" w:pos="3674"/>
          <w:tab w:val="left" w:pos="3938"/>
          <w:tab w:val="left" w:pos="4922"/>
          <w:tab w:val="left" w:pos="5426"/>
        </w:tabs>
        <w:rPr>
          <w:smallCaps/>
        </w:rPr>
      </w:pPr>
      <w:r>
        <w:tab/>
        <w:t>also</w:t>
      </w:r>
      <w:r w:rsidR="00800AD8">
        <w:tab/>
      </w:r>
      <w:r w:rsidR="00800AD8">
        <w:rPr>
          <w:smallCaps/>
        </w:rPr>
        <w:t>obl</w:t>
      </w:r>
      <w:r w:rsidR="00800AD8">
        <w:t>-we(</w:t>
      </w:r>
      <w:r w:rsidR="00800AD8">
        <w:rPr>
          <w:smallCaps/>
        </w:rPr>
        <w:t>exc</w:t>
      </w:r>
      <w:r w:rsidR="00800AD8">
        <w:t>)</w:t>
      </w:r>
      <w:r w:rsidR="00800AD8">
        <w:rPr>
          <w:smallCaps/>
        </w:rPr>
        <w:tab/>
        <w:t>c</w:t>
      </w:r>
      <w:r>
        <w:tab/>
      </w:r>
      <w:r>
        <w:rPr>
          <w:smallCaps/>
        </w:rPr>
        <w:t>num</w:t>
      </w:r>
      <w:r>
        <w:t>-all</w:t>
      </w:r>
      <w:r>
        <w:rPr>
          <w:smallCaps/>
        </w:rPr>
        <w:tab/>
        <w:t>c</w:t>
      </w:r>
      <w:r>
        <w:rPr>
          <w:smallCaps/>
        </w:rPr>
        <w:tab/>
        <w:t>loc</w:t>
      </w:r>
      <w:r>
        <w:t>-here</w:t>
      </w:r>
      <w:r>
        <w:tab/>
      </w:r>
      <w:r>
        <w:rPr>
          <w:smallCaps/>
        </w:rPr>
        <w:t>loc</w:t>
      </w:r>
      <w:r>
        <w:tab/>
        <w:t>Taiwan</w:t>
      </w:r>
    </w:p>
    <w:p w14:paraId="12CB3BBF" w14:textId="77777777" w:rsidR="00800AD8" w:rsidRDefault="00800AD8" w:rsidP="00A8416B">
      <w:pPr>
        <w:pStyle w:val="InterlineFreeCommentFollows"/>
      </w:pPr>
      <w:r>
        <w:t>But now, teacher Whitehorn, when you reach our brothers and sisters, you will remember with affection all of us here in Taiwan.</w:t>
      </w:r>
    </w:p>
    <w:p w14:paraId="19BFC443" w14:textId="77777777" w:rsidR="00800AD8" w:rsidRDefault="00A8416B" w:rsidP="00A8416B">
      <w:pPr>
        <w:pStyle w:val="CommentLastWithHalfSpace"/>
      </w:pPr>
      <w:r>
        <w:t>[</w:t>
      </w:r>
      <w:r w:rsidR="00800AD8" w:rsidRPr="00A77B0B">
        <w:rPr>
          <w:rStyle w:val="VernacularText"/>
        </w:rPr>
        <w:t>îakua</w:t>
      </w:r>
      <w:r w:rsidR="00800AD8">
        <w:t xml:space="preserve">: </w:t>
      </w:r>
      <w:r w:rsidR="00A77B0B">
        <w:t xml:space="preserve">was </w:t>
      </w:r>
      <w:r w:rsidR="00800AD8" w:rsidRPr="00A77B0B">
        <w:rPr>
          <w:rStyle w:val="VernacularText"/>
        </w:rPr>
        <w:t>lakua</w:t>
      </w:r>
      <w:r>
        <w:t>]</w:t>
      </w:r>
    </w:p>
    <w:p w14:paraId="6CD908D1" w14:textId="77777777" w:rsidR="00A77B0B" w:rsidRDefault="00DC1AE0" w:rsidP="00A77B0B">
      <w:pPr>
        <w:pStyle w:val="InterlineText"/>
        <w:tabs>
          <w:tab w:val="left" w:pos="533"/>
          <w:tab w:val="left" w:pos="1067"/>
          <w:tab w:val="left" w:pos="1721"/>
          <w:tab w:val="left" w:pos="3305"/>
          <w:tab w:val="left" w:pos="4229"/>
          <w:tab w:val="left" w:pos="4733"/>
          <w:tab w:val="left" w:pos="5672"/>
          <w:tab w:val="left" w:pos="6506"/>
          <w:tab w:val="left" w:pos="7430"/>
          <w:tab w:val="left" w:pos="8204"/>
        </w:tabs>
      </w:pPr>
      <w:r w:rsidRPr="003A1D48">
        <w:rPr>
          <w:rStyle w:val="InterlineTextNumChar"/>
        </w:rPr>
        <w:t>010</w:t>
      </w:r>
      <w:r w:rsidR="00800AD8">
        <w:tab/>
        <w:t>pai</w:t>
      </w:r>
      <w:r w:rsidR="00800AD8">
        <w:tab/>
        <w:t>nu</w:t>
      </w:r>
      <w:r w:rsidR="00800AD8">
        <w:tab/>
        <w:t>izuanga</w:t>
      </w:r>
      <w:r w:rsidR="00800AD8">
        <w:tab/>
        <w:t>sun</w:t>
      </w:r>
      <w:r w:rsidR="00A77B0B">
        <w:tab/>
        <w:t>uta</w:t>
      </w:r>
      <w:r w:rsidR="00A77B0B">
        <w:tab/>
        <w:t>itua</w:t>
      </w:r>
      <w:r w:rsidR="00A77B0B">
        <w:tab/>
        <w:t>mareka</w:t>
      </w:r>
      <w:r w:rsidR="00A77B0B">
        <w:tab/>
        <w:t>tja</w:t>
      </w:r>
      <w:r w:rsidR="00A77B0B">
        <w:tab/>
        <w:t>kaka,</w:t>
      </w:r>
      <w:r w:rsidR="00A77B0B">
        <w:tab/>
        <w:t>ki</w:t>
      </w:r>
    </w:p>
    <w:p w14:paraId="5D3428E5" w14:textId="77777777" w:rsidR="00800AD8" w:rsidRDefault="00800AD8" w:rsidP="00A77B0B">
      <w:pPr>
        <w:pStyle w:val="InterlineGlossWithTrans"/>
        <w:tabs>
          <w:tab w:val="left" w:pos="533"/>
          <w:tab w:val="left" w:pos="1067"/>
          <w:tab w:val="left" w:pos="1721"/>
          <w:tab w:val="left" w:pos="3305"/>
          <w:tab w:val="left" w:pos="4229"/>
          <w:tab w:val="left" w:pos="4733"/>
          <w:tab w:val="left" w:pos="5672"/>
          <w:tab w:val="left" w:pos="6506"/>
          <w:tab w:val="left" w:pos="7430"/>
          <w:tab w:val="left" w:pos="8204"/>
        </w:tabs>
      </w:pPr>
      <w:r>
        <w:tab/>
        <w:t>pai</w:t>
      </w:r>
      <w:r>
        <w:tab/>
        <w:t>nu</w:t>
      </w:r>
      <w:r>
        <w:tab/>
        <w:t>i-zua-anga</w:t>
      </w:r>
      <w:r>
        <w:tab/>
        <w:t>sun</w:t>
      </w:r>
      <w:r w:rsidR="00A77B0B">
        <w:tab/>
        <w:t>uta</w:t>
      </w:r>
      <w:r w:rsidR="00A77B0B">
        <w:tab/>
        <w:t>i-tua</w:t>
      </w:r>
      <w:r w:rsidR="00A77B0B">
        <w:tab/>
        <w:t>mareka</w:t>
      </w:r>
      <w:r w:rsidR="00A77B0B">
        <w:tab/>
        <w:t>tja</w:t>
      </w:r>
      <w:r w:rsidR="00A77B0B">
        <w:tab/>
        <w:t>kaka</w:t>
      </w:r>
      <w:r w:rsidR="00A77B0B">
        <w:tab/>
        <w:t>ki</w:t>
      </w:r>
    </w:p>
    <w:p w14:paraId="3511B37B" w14:textId="77777777" w:rsidR="00800AD8" w:rsidRDefault="00800AD8" w:rsidP="00A77B0B">
      <w:pPr>
        <w:pStyle w:val="InterlineTransNoFree"/>
        <w:tabs>
          <w:tab w:val="left" w:pos="1067"/>
          <w:tab w:val="left" w:pos="1721"/>
          <w:tab w:val="left" w:pos="3305"/>
          <w:tab w:val="left" w:pos="4229"/>
          <w:tab w:val="left" w:pos="4733"/>
          <w:tab w:val="left" w:pos="5672"/>
          <w:tab w:val="left" w:pos="6506"/>
          <w:tab w:val="left" w:pos="7430"/>
          <w:tab w:val="left" w:pos="8204"/>
        </w:tabs>
      </w:pPr>
      <w:r>
        <w:tab/>
        <w:t>well</w:t>
      </w:r>
      <w:r>
        <w:tab/>
        <w:t>when</w:t>
      </w:r>
      <w:r>
        <w:tab/>
      </w:r>
      <w:r>
        <w:rPr>
          <w:smallCaps/>
        </w:rPr>
        <w:t>loc</w:t>
      </w:r>
      <w:r>
        <w:t>-that-indeed</w:t>
      </w:r>
      <w:r>
        <w:tab/>
      </w:r>
      <w:r>
        <w:rPr>
          <w:smallCaps/>
        </w:rPr>
        <w:t>f.</w:t>
      </w:r>
      <w:r>
        <w:t>you(</w:t>
      </w:r>
      <w:r>
        <w:rPr>
          <w:smallCaps/>
        </w:rPr>
        <w:t>s</w:t>
      </w:r>
      <w:r>
        <w:t>)</w:t>
      </w:r>
      <w:r w:rsidR="00A77B0B">
        <w:tab/>
        <w:t>also</w:t>
      </w:r>
      <w:r w:rsidR="00A77B0B">
        <w:tab/>
      </w:r>
      <w:r w:rsidR="00A77B0B">
        <w:rPr>
          <w:smallCaps/>
        </w:rPr>
        <w:t>loc</w:t>
      </w:r>
      <w:r w:rsidR="00A77B0B">
        <w:t>-</w:t>
      </w:r>
      <w:r w:rsidR="00A77B0B">
        <w:rPr>
          <w:smallCaps/>
        </w:rPr>
        <w:t>obl</w:t>
      </w:r>
      <w:r w:rsidR="00A77B0B">
        <w:tab/>
        <w:t>many</w:t>
      </w:r>
      <w:r w:rsidR="00A77B0B">
        <w:tab/>
        <w:t>our(</w:t>
      </w:r>
      <w:r w:rsidR="00A77B0B">
        <w:rPr>
          <w:smallCaps/>
        </w:rPr>
        <w:t>inc</w:t>
      </w:r>
      <w:r w:rsidR="00A77B0B">
        <w:t>)</w:t>
      </w:r>
      <w:r w:rsidR="00A77B0B">
        <w:tab/>
        <w:t>sibling</w:t>
      </w:r>
      <w:r w:rsidR="00A77B0B">
        <w:tab/>
        <w:t>will</w:t>
      </w:r>
    </w:p>
    <w:p w14:paraId="031F4ACE" w14:textId="77777777" w:rsidR="00A77B0B" w:rsidRDefault="00800AD8" w:rsidP="00A77B0B">
      <w:pPr>
        <w:pStyle w:val="InterlineText"/>
        <w:tabs>
          <w:tab w:val="left" w:pos="533"/>
          <w:tab w:val="left" w:pos="1622"/>
          <w:tab w:val="left" w:pos="1886"/>
          <w:tab w:val="left" w:pos="2645"/>
          <w:tab w:val="left" w:pos="4574"/>
          <w:tab w:val="left" w:pos="5078"/>
          <w:tab w:val="left" w:pos="6152"/>
          <w:tab w:val="left" w:pos="6656"/>
          <w:tab w:val="left" w:pos="7580"/>
          <w:tab w:val="left" w:pos="8279"/>
        </w:tabs>
      </w:pPr>
      <w:r>
        <w:tab/>
        <w:t>men</w:t>
      </w:r>
      <w:r>
        <w:tab/>
        <w:t>a</w:t>
      </w:r>
      <w:r>
        <w:tab/>
        <w:t>su</w:t>
      </w:r>
      <w:r w:rsidR="00A77B0B">
        <w:tab/>
        <w:t>sikiqauqaungan</w:t>
      </w:r>
      <w:r w:rsidR="00A77B0B">
        <w:tab/>
        <w:t>uta</w:t>
      </w:r>
      <w:r w:rsidR="00A77B0B">
        <w:tab/>
        <w:t>sakamaya</w:t>
      </w:r>
      <w:r w:rsidR="00A77B0B">
        <w:tab/>
        <w:t>tua</w:t>
      </w:r>
      <w:r w:rsidR="00A77B0B">
        <w:tab/>
        <w:t>tja</w:t>
      </w:r>
      <w:r w:rsidR="00A77B0B">
        <w:tab/>
        <w:t>Kama</w:t>
      </w:r>
      <w:r w:rsidR="00A77B0B">
        <w:tab/>
        <w:t>i</w:t>
      </w:r>
    </w:p>
    <w:p w14:paraId="6285817F" w14:textId="77777777" w:rsidR="00800AD8" w:rsidRDefault="00800AD8" w:rsidP="00A77B0B">
      <w:pPr>
        <w:pStyle w:val="InterlineGlossWithTrans"/>
        <w:tabs>
          <w:tab w:val="left" w:pos="533"/>
          <w:tab w:val="left" w:pos="1622"/>
          <w:tab w:val="left" w:pos="1886"/>
          <w:tab w:val="left" w:pos="2645"/>
          <w:tab w:val="left" w:pos="4574"/>
          <w:tab w:val="left" w:pos="5078"/>
          <w:tab w:val="left" w:pos="6152"/>
          <w:tab w:val="left" w:pos="6656"/>
          <w:tab w:val="left" w:pos="7580"/>
          <w:tab w:val="left" w:pos="8279"/>
        </w:tabs>
      </w:pPr>
      <w:r>
        <w:tab/>
        <w:t>amen</w:t>
      </w:r>
      <w:r>
        <w:tab/>
        <w:t>a</w:t>
      </w:r>
      <w:r>
        <w:tab/>
        <w:t>su</w:t>
      </w:r>
      <w:r w:rsidR="00A77B0B">
        <w:tab/>
        <w:t>si-ki-qau-qaung-an</w:t>
      </w:r>
      <w:r w:rsidR="00A77B0B">
        <w:tab/>
        <w:t>uta</w:t>
      </w:r>
      <w:r w:rsidR="00A77B0B">
        <w:tab/>
        <w:t>sakamaya</w:t>
      </w:r>
      <w:r w:rsidR="00A77B0B">
        <w:tab/>
        <w:t>tua</w:t>
      </w:r>
      <w:r w:rsidR="00A77B0B">
        <w:tab/>
        <w:t>tja</w:t>
      </w:r>
      <w:r w:rsidR="00A77B0B">
        <w:tab/>
        <w:t>Kama</w:t>
      </w:r>
      <w:r w:rsidR="00A77B0B">
        <w:tab/>
        <w:t>i</w:t>
      </w:r>
    </w:p>
    <w:p w14:paraId="36C5DBFA" w14:textId="77777777" w:rsidR="00800AD8" w:rsidRDefault="00800AD8" w:rsidP="00A77B0B">
      <w:pPr>
        <w:pStyle w:val="InterlineTransNoFree"/>
        <w:tabs>
          <w:tab w:val="left" w:pos="1622"/>
          <w:tab w:val="left" w:pos="1886"/>
          <w:tab w:val="left" w:pos="2645"/>
          <w:tab w:val="left" w:pos="4574"/>
          <w:tab w:val="left" w:pos="5078"/>
          <w:tab w:val="left" w:pos="6152"/>
          <w:tab w:val="left" w:pos="6656"/>
          <w:tab w:val="left" w:pos="7580"/>
          <w:tab w:val="left" w:pos="8279"/>
        </w:tabs>
      </w:pPr>
      <w:r>
        <w:tab/>
      </w:r>
      <w:r>
        <w:rPr>
          <w:smallCaps/>
        </w:rPr>
        <w:t>f.</w:t>
      </w:r>
      <w:r>
        <w:t>we(</w:t>
      </w:r>
      <w:r>
        <w:rPr>
          <w:smallCaps/>
        </w:rPr>
        <w:t>exc</w:t>
      </w:r>
      <w:r>
        <w:t>)</w:t>
      </w:r>
      <w:r>
        <w:rPr>
          <w:smallCaps/>
        </w:rPr>
        <w:tab/>
        <w:t>c</w:t>
      </w:r>
      <w:r>
        <w:rPr>
          <w:smallCaps/>
        </w:rPr>
        <w:tab/>
      </w:r>
      <w:r>
        <w:t>you(</w:t>
      </w:r>
      <w:r>
        <w:rPr>
          <w:smallCaps/>
        </w:rPr>
        <w:t>s</w:t>
      </w:r>
      <w:r>
        <w:t>)</w:t>
      </w:r>
      <w:r w:rsidR="00A77B0B">
        <w:tab/>
      </w:r>
      <w:r w:rsidR="00A77B0B">
        <w:rPr>
          <w:smallCaps/>
        </w:rPr>
        <w:t>if</w:t>
      </w:r>
      <w:r w:rsidR="00A77B0B">
        <w:t>-do-</w:t>
      </w:r>
      <w:r w:rsidR="00A77B0B">
        <w:rPr>
          <w:smallCaps/>
        </w:rPr>
        <w:t>red</w:t>
      </w:r>
      <w:r w:rsidR="00A77B0B">
        <w:t>-cry-</w:t>
      </w:r>
      <w:r w:rsidR="00A77B0B">
        <w:rPr>
          <w:smallCaps/>
        </w:rPr>
        <w:t>lf</w:t>
      </w:r>
      <w:r w:rsidR="00A77B0B">
        <w:tab/>
        <w:t>also</w:t>
      </w:r>
      <w:r w:rsidR="00A77B0B">
        <w:tab/>
        <w:t>only</w:t>
      </w:r>
      <w:r w:rsidR="00A77B0B">
        <w:tab/>
      </w:r>
      <w:r w:rsidR="00A77B0B">
        <w:rPr>
          <w:smallCaps/>
        </w:rPr>
        <w:t>obl</w:t>
      </w:r>
      <w:r w:rsidR="00A77B0B">
        <w:tab/>
        <w:t>our(</w:t>
      </w:r>
      <w:r w:rsidR="00A77B0B">
        <w:rPr>
          <w:smallCaps/>
        </w:rPr>
        <w:t>inc</w:t>
      </w:r>
      <w:r w:rsidR="00A77B0B">
        <w:t>)</w:t>
      </w:r>
      <w:r w:rsidR="00A77B0B">
        <w:tab/>
        <w:t>father</w:t>
      </w:r>
      <w:r w:rsidR="00A77B0B">
        <w:tab/>
      </w:r>
      <w:r w:rsidR="00A77B0B">
        <w:rPr>
          <w:smallCaps/>
        </w:rPr>
        <w:t>loc</w:t>
      </w:r>
    </w:p>
    <w:p w14:paraId="5F94D372" w14:textId="77777777" w:rsidR="00800AD8" w:rsidRDefault="00800AD8" w:rsidP="00A77B0B">
      <w:pPr>
        <w:pStyle w:val="InterlineText"/>
        <w:tabs>
          <w:tab w:val="left" w:pos="533"/>
        </w:tabs>
      </w:pPr>
      <w:r>
        <w:tab/>
        <w:t>vavaw.</w:t>
      </w:r>
    </w:p>
    <w:p w14:paraId="6B809D25" w14:textId="77777777" w:rsidR="00800AD8" w:rsidRDefault="00800AD8" w:rsidP="00A77B0B">
      <w:pPr>
        <w:pStyle w:val="InterlineGlossWithTrans"/>
        <w:tabs>
          <w:tab w:val="left" w:pos="533"/>
        </w:tabs>
      </w:pPr>
      <w:r>
        <w:tab/>
        <w:t>va-vaw</w:t>
      </w:r>
    </w:p>
    <w:p w14:paraId="40198163" w14:textId="77777777" w:rsidR="00800AD8" w:rsidRDefault="00800AD8" w:rsidP="00A77B0B">
      <w:pPr>
        <w:pStyle w:val="InterlineTrans"/>
        <w:tabs>
          <w:tab w:val="left" w:pos="533"/>
        </w:tabs>
      </w:pPr>
      <w:r>
        <w:tab/>
      </w:r>
      <w:r>
        <w:rPr>
          <w:smallCaps/>
        </w:rPr>
        <w:t>red</w:t>
      </w:r>
      <w:r>
        <w:t>-above</w:t>
      </w:r>
    </w:p>
    <w:p w14:paraId="2D859100" w14:textId="77777777" w:rsidR="00800AD8" w:rsidRDefault="00800AD8">
      <w:pPr>
        <w:pStyle w:val="InterlineFree"/>
      </w:pPr>
      <w:r>
        <w:t>And when you are there with our brothers and sisters, you will certainly pray for us to our Father above.</w:t>
      </w:r>
    </w:p>
    <w:p w14:paraId="78188543" w14:textId="77777777" w:rsidR="00A77B0B" w:rsidRDefault="00DC1AE0" w:rsidP="00A77B0B">
      <w:pPr>
        <w:pStyle w:val="InterlineText"/>
        <w:tabs>
          <w:tab w:val="left" w:pos="533"/>
          <w:tab w:val="left" w:pos="1067"/>
          <w:tab w:val="left" w:pos="1721"/>
          <w:tab w:val="left" w:pos="2165"/>
          <w:tab w:val="left" w:pos="3254"/>
          <w:tab w:val="left" w:pos="3518"/>
          <w:tab w:val="left" w:pos="3902"/>
          <w:tab w:val="left" w:pos="6116"/>
          <w:tab w:val="left" w:pos="6620"/>
          <w:tab w:val="left" w:pos="7109"/>
          <w:tab w:val="left" w:pos="8153"/>
        </w:tabs>
      </w:pPr>
      <w:r w:rsidRPr="003A1D48">
        <w:rPr>
          <w:rStyle w:val="InterlineTextNumChar"/>
        </w:rPr>
        <w:t>011</w:t>
      </w:r>
      <w:r w:rsidR="00800AD8">
        <w:tab/>
        <w:t>pai</w:t>
      </w:r>
      <w:r w:rsidR="00800AD8">
        <w:tab/>
        <w:t>nu</w:t>
      </w:r>
      <w:r w:rsidR="00800AD8">
        <w:tab/>
        <w:t>ika</w:t>
      </w:r>
      <w:r w:rsidR="00800AD8">
        <w:tab/>
        <w:t>men</w:t>
      </w:r>
      <w:r w:rsidR="00800AD8">
        <w:tab/>
        <w:t>a</w:t>
      </w:r>
      <w:r w:rsidR="00A77B0B">
        <w:tab/>
        <w:t>sa</w:t>
      </w:r>
      <w:r w:rsidR="00A77B0B">
        <w:tab/>
        <w:t>makapidaî</w:t>
      </w:r>
      <w:r w:rsidR="00A77B0B">
        <w:tab/>
        <w:t>uta,</w:t>
      </w:r>
      <w:r w:rsidR="00A77B0B">
        <w:tab/>
        <w:t>ki</w:t>
      </w:r>
      <w:r w:rsidR="00A77B0B">
        <w:tab/>
        <w:t>tjen</w:t>
      </w:r>
      <w:r w:rsidR="00A77B0B">
        <w:tab/>
        <w:t>a</w:t>
      </w:r>
    </w:p>
    <w:p w14:paraId="5FBD5A7E" w14:textId="77777777" w:rsidR="00800AD8" w:rsidRDefault="00800AD8" w:rsidP="00A77B0B">
      <w:pPr>
        <w:pStyle w:val="InterlineGlossWithTrans"/>
        <w:tabs>
          <w:tab w:val="left" w:pos="533"/>
          <w:tab w:val="left" w:pos="1067"/>
          <w:tab w:val="left" w:pos="1721"/>
          <w:tab w:val="left" w:pos="2165"/>
          <w:tab w:val="left" w:pos="3254"/>
          <w:tab w:val="left" w:pos="3518"/>
          <w:tab w:val="left" w:pos="3902"/>
          <w:tab w:val="left" w:pos="6116"/>
          <w:tab w:val="left" w:pos="6620"/>
          <w:tab w:val="left" w:pos="7109"/>
          <w:tab w:val="left" w:pos="8153"/>
        </w:tabs>
      </w:pPr>
      <w:r>
        <w:tab/>
        <w:t>pai</w:t>
      </w:r>
      <w:r>
        <w:tab/>
        <w:t>nu</w:t>
      </w:r>
      <w:r>
        <w:tab/>
        <w:t>ika</w:t>
      </w:r>
      <w:r>
        <w:tab/>
        <w:t>amen</w:t>
      </w:r>
      <w:r>
        <w:tab/>
        <w:t>a</w:t>
      </w:r>
      <w:r w:rsidR="00A77B0B">
        <w:tab/>
        <w:t>sa</w:t>
      </w:r>
      <w:r w:rsidR="00A77B0B">
        <w:tab/>
        <w:t>maka-pida-î</w:t>
      </w:r>
      <w:r w:rsidR="00A77B0B">
        <w:tab/>
        <w:t>uta</w:t>
      </w:r>
      <w:r w:rsidR="00A77B0B">
        <w:tab/>
        <w:t>ki</w:t>
      </w:r>
      <w:r w:rsidR="00A77B0B">
        <w:tab/>
        <w:t>tjen</w:t>
      </w:r>
      <w:r w:rsidR="00A77B0B">
        <w:tab/>
        <w:t>a</w:t>
      </w:r>
    </w:p>
    <w:p w14:paraId="7E45770D" w14:textId="77777777" w:rsidR="00800AD8" w:rsidRDefault="00800AD8" w:rsidP="00A77B0B">
      <w:pPr>
        <w:pStyle w:val="InterlineTransNoFree"/>
        <w:tabs>
          <w:tab w:val="left" w:pos="1067"/>
          <w:tab w:val="left" w:pos="1721"/>
          <w:tab w:val="left" w:pos="2165"/>
          <w:tab w:val="left" w:pos="3254"/>
          <w:tab w:val="left" w:pos="3518"/>
          <w:tab w:val="left" w:pos="3902"/>
          <w:tab w:val="left" w:pos="6116"/>
          <w:tab w:val="left" w:pos="6620"/>
          <w:tab w:val="left" w:pos="7109"/>
          <w:tab w:val="left" w:pos="8153"/>
        </w:tabs>
        <w:rPr>
          <w:smallCaps/>
        </w:rPr>
      </w:pPr>
      <w:r>
        <w:tab/>
        <w:t>well</w:t>
      </w:r>
      <w:r>
        <w:tab/>
        <w:t>when</w:t>
      </w:r>
      <w:r>
        <w:tab/>
        <w:t>not</w:t>
      </w:r>
      <w:r>
        <w:tab/>
      </w:r>
      <w:r>
        <w:rPr>
          <w:smallCaps/>
        </w:rPr>
        <w:t>f.</w:t>
      </w:r>
      <w:r>
        <w:t>we(</w:t>
      </w:r>
      <w:r>
        <w:rPr>
          <w:smallCaps/>
        </w:rPr>
        <w:t>exc</w:t>
      </w:r>
      <w:r>
        <w:t>)</w:t>
      </w:r>
      <w:r>
        <w:rPr>
          <w:smallCaps/>
        </w:rPr>
        <w:tab/>
        <w:t>c</w:t>
      </w:r>
      <w:r w:rsidR="00A77B0B">
        <w:tab/>
        <w:t>go</w:t>
      </w:r>
      <w:r w:rsidR="00A77B0B">
        <w:tab/>
      </w:r>
      <w:r w:rsidR="00A77B0B">
        <w:rPr>
          <w:smallCaps/>
        </w:rPr>
        <w:t>num</w:t>
      </w:r>
      <w:r w:rsidR="00A77B0B">
        <w:t>-how.many-times</w:t>
      </w:r>
      <w:r w:rsidR="00A77B0B">
        <w:tab/>
        <w:t>also</w:t>
      </w:r>
      <w:r w:rsidR="00A77B0B">
        <w:tab/>
        <w:t>will</w:t>
      </w:r>
      <w:r w:rsidR="00A77B0B">
        <w:tab/>
      </w:r>
      <w:r w:rsidR="00A77B0B">
        <w:rPr>
          <w:smallCaps/>
        </w:rPr>
        <w:t>f.</w:t>
      </w:r>
      <w:r w:rsidR="00A77B0B">
        <w:t>we(</w:t>
      </w:r>
      <w:r w:rsidR="00A77B0B">
        <w:rPr>
          <w:smallCaps/>
        </w:rPr>
        <w:t>inc</w:t>
      </w:r>
      <w:r w:rsidR="00A77B0B">
        <w:t>)</w:t>
      </w:r>
      <w:r w:rsidR="00A77B0B">
        <w:rPr>
          <w:smallCaps/>
        </w:rPr>
        <w:tab/>
        <w:t>c</w:t>
      </w:r>
    </w:p>
    <w:p w14:paraId="49F52169" w14:textId="77777777" w:rsidR="00A77B0B" w:rsidRDefault="00800AD8" w:rsidP="00A77B0B">
      <w:pPr>
        <w:pStyle w:val="InterlineText"/>
        <w:tabs>
          <w:tab w:val="left" w:pos="533"/>
          <w:tab w:val="left" w:pos="2342"/>
          <w:tab w:val="left" w:pos="3116"/>
          <w:tab w:val="left" w:pos="3620"/>
          <w:tab w:val="left" w:pos="5414"/>
          <w:tab w:val="left" w:pos="6068"/>
        </w:tabs>
      </w:pPr>
      <w:r>
        <w:tab/>
        <w:t>metsevutsevung</w:t>
      </w:r>
      <w:r>
        <w:tab/>
        <w:t>anga</w:t>
      </w:r>
      <w:r>
        <w:tab/>
        <w:t>i</w:t>
      </w:r>
      <w:r w:rsidR="00A77B0B">
        <w:tab/>
        <w:t>kalevelevan,</w:t>
      </w:r>
      <w:r w:rsidR="00A77B0B">
        <w:tab/>
        <w:t>nu</w:t>
      </w:r>
      <w:r w:rsidR="00A77B0B">
        <w:tab/>
        <w:t>napasusu</w:t>
      </w:r>
    </w:p>
    <w:p w14:paraId="5C0FA45E" w14:textId="77777777" w:rsidR="00800AD8" w:rsidRDefault="00800AD8" w:rsidP="00A77B0B">
      <w:pPr>
        <w:pStyle w:val="InterlineGlossWithTrans"/>
        <w:tabs>
          <w:tab w:val="left" w:pos="533"/>
          <w:tab w:val="left" w:pos="2342"/>
          <w:tab w:val="left" w:pos="3116"/>
          <w:tab w:val="left" w:pos="3620"/>
          <w:tab w:val="left" w:pos="5414"/>
          <w:tab w:val="left" w:pos="6068"/>
        </w:tabs>
      </w:pPr>
      <w:r>
        <w:tab/>
        <w:t>me-tsevu-tsevung</w:t>
      </w:r>
      <w:r>
        <w:tab/>
        <w:t>anga</w:t>
      </w:r>
      <w:r>
        <w:tab/>
        <w:t>i</w:t>
      </w:r>
      <w:r w:rsidR="00A77B0B">
        <w:tab/>
        <w:t>ka-levelev-an</w:t>
      </w:r>
      <w:r w:rsidR="00A77B0B">
        <w:tab/>
        <w:t>nu</w:t>
      </w:r>
      <w:r w:rsidR="00A77B0B">
        <w:tab/>
        <w:t>na-pa-susu</w:t>
      </w:r>
    </w:p>
    <w:p w14:paraId="5F218137" w14:textId="77777777" w:rsidR="00800AD8" w:rsidRDefault="00800AD8" w:rsidP="00A77B0B">
      <w:pPr>
        <w:pStyle w:val="InterlineTransNoFree"/>
        <w:tabs>
          <w:tab w:val="left" w:pos="2342"/>
          <w:tab w:val="left" w:pos="3116"/>
          <w:tab w:val="left" w:pos="3620"/>
          <w:tab w:val="left" w:pos="5414"/>
          <w:tab w:val="left" w:pos="6068"/>
        </w:tabs>
      </w:pPr>
      <w:r>
        <w:tab/>
      </w:r>
      <w:r>
        <w:rPr>
          <w:smallCaps/>
        </w:rPr>
        <w:t>af</w:t>
      </w:r>
      <w:r>
        <w:t>-</w:t>
      </w:r>
      <w:r>
        <w:rPr>
          <w:smallCaps/>
        </w:rPr>
        <w:t>red</w:t>
      </w:r>
      <w:r>
        <w:t>-meet</w:t>
      </w:r>
      <w:r>
        <w:tab/>
        <w:t>indeed</w:t>
      </w:r>
      <w:r>
        <w:tab/>
      </w:r>
      <w:r>
        <w:rPr>
          <w:smallCaps/>
        </w:rPr>
        <w:t>loc</w:t>
      </w:r>
      <w:r w:rsidR="00A77B0B">
        <w:tab/>
        <w:t>main-dazzle-</w:t>
      </w:r>
      <w:r w:rsidR="00A77B0B">
        <w:rPr>
          <w:smallCaps/>
        </w:rPr>
        <w:t>nom</w:t>
      </w:r>
      <w:r w:rsidR="00A77B0B">
        <w:tab/>
        <w:t>when</w:t>
      </w:r>
      <w:r w:rsidR="00A77B0B">
        <w:tab/>
      </w:r>
      <w:r w:rsidR="00A77B0B">
        <w:rPr>
          <w:smallCaps/>
        </w:rPr>
        <w:t>past</w:t>
      </w:r>
      <w:r w:rsidR="00A77B0B">
        <w:t>-cause-proceed</w:t>
      </w:r>
    </w:p>
    <w:p w14:paraId="2366F75E" w14:textId="77777777" w:rsidR="00A77B0B" w:rsidRDefault="00A77B0B" w:rsidP="00A77B0B">
      <w:pPr>
        <w:pStyle w:val="InterlineText"/>
        <w:tabs>
          <w:tab w:val="left" w:pos="533"/>
          <w:tab w:val="left" w:pos="1622"/>
          <w:tab w:val="left" w:pos="2126"/>
          <w:tab w:val="left" w:pos="2960"/>
          <w:tab w:val="left" w:pos="3599"/>
          <w:tab w:val="left" w:pos="4103"/>
          <w:tab w:val="left" w:pos="4937"/>
        </w:tabs>
      </w:pPr>
      <w:r>
        <w:tab/>
        <w:t>amen</w:t>
      </w:r>
      <w:r w:rsidR="00800AD8">
        <w:tab/>
        <w:t>tua</w:t>
      </w:r>
      <w:r w:rsidR="00800AD8">
        <w:tab/>
        <w:t>su</w:t>
      </w:r>
      <w:r w:rsidR="00800AD8">
        <w:tab/>
        <w:t>tulu</w:t>
      </w:r>
      <w:r w:rsidR="00800AD8">
        <w:tab/>
        <w:t>ta</w:t>
      </w:r>
      <w:r w:rsidR="00800AD8">
        <w:tab/>
        <w:t>su</w:t>
      </w:r>
      <w:r>
        <w:tab/>
        <w:t>pazazekazekatj.</w:t>
      </w:r>
    </w:p>
    <w:p w14:paraId="402CA990" w14:textId="77777777" w:rsidR="00800AD8" w:rsidRDefault="00A77B0B" w:rsidP="00A77B0B">
      <w:pPr>
        <w:pStyle w:val="InterlineGlossWithTrans"/>
        <w:tabs>
          <w:tab w:val="left" w:pos="533"/>
          <w:tab w:val="left" w:pos="1622"/>
          <w:tab w:val="left" w:pos="2126"/>
          <w:tab w:val="left" w:pos="2960"/>
          <w:tab w:val="left" w:pos="3599"/>
          <w:tab w:val="left" w:pos="4103"/>
          <w:tab w:val="left" w:pos="4937"/>
        </w:tabs>
      </w:pPr>
      <w:r>
        <w:tab/>
        <w:t>amen</w:t>
      </w:r>
      <w:r w:rsidR="00800AD8">
        <w:tab/>
        <w:t>tua</w:t>
      </w:r>
      <w:r w:rsidR="00800AD8">
        <w:tab/>
        <w:t>su</w:t>
      </w:r>
      <w:r w:rsidR="00800AD8">
        <w:tab/>
        <w:t>tulu</w:t>
      </w:r>
      <w:r w:rsidR="00800AD8">
        <w:tab/>
        <w:t>ta</w:t>
      </w:r>
      <w:r w:rsidR="00800AD8">
        <w:tab/>
        <w:t>su</w:t>
      </w:r>
      <w:r>
        <w:tab/>
        <w:t>pa-za-zeka-zekatj</w:t>
      </w:r>
    </w:p>
    <w:p w14:paraId="0C71E00B" w14:textId="77777777" w:rsidR="00800AD8" w:rsidRDefault="00A77B0B" w:rsidP="00A77B0B">
      <w:pPr>
        <w:pStyle w:val="InterlineTrans"/>
        <w:tabs>
          <w:tab w:val="left" w:pos="533"/>
          <w:tab w:val="left" w:pos="1622"/>
          <w:tab w:val="left" w:pos="2126"/>
          <w:tab w:val="left" w:pos="2960"/>
          <w:tab w:val="left" w:pos="3599"/>
          <w:tab w:val="left" w:pos="4103"/>
          <w:tab w:val="left" w:pos="4937"/>
        </w:tabs>
      </w:pPr>
      <w:r>
        <w:tab/>
      </w:r>
      <w:r>
        <w:rPr>
          <w:smallCaps/>
        </w:rPr>
        <w:t>f.</w:t>
      </w:r>
      <w:r>
        <w:t>we(</w:t>
      </w:r>
      <w:r>
        <w:rPr>
          <w:smallCaps/>
        </w:rPr>
        <w:t>exc</w:t>
      </w:r>
      <w:r>
        <w:t>)</w:t>
      </w:r>
      <w:r w:rsidR="00800AD8">
        <w:tab/>
      </w:r>
      <w:r w:rsidR="00800AD8">
        <w:rPr>
          <w:smallCaps/>
        </w:rPr>
        <w:t>obl</w:t>
      </w:r>
      <w:r w:rsidR="00800AD8">
        <w:tab/>
        <w:t>your(</w:t>
      </w:r>
      <w:r w:rsidR="00800AD8">
        <w:rPr>
          <w:smallCaps/>
        </w:rPr>
        <w:t>s</w:t>
      </w:r>
      <w:r w:rsidR="00800AD8">
        <w:t>)</w:t>
      </w:r>
      <w:r w:rsidR="00800AD8">
        <w:tab/>
        <w:t>teach</w:t>
      </w:r>
      <w:r w:rsidR="00800AD8">
        <w:tab/>
      </w:r>
      <w:r w:rsidR="00800AD8">
        <w:rPr>
          <w:smallCaps/>
        </w:rPr>
        <w:t>obl</w:t>
      </w:r>
      <w:r w:rsidR="00800AD8">
        <w:tab/>
        <w:t>your(</w:t>
      </w:r>
      <w:r w:rsidR="00800AD8">
        <w:rPr>
          <w:smallCaps/>
        </w:rPr>
        <w:t>s</w:t>
      </w:r>
      <w:r w:rsidR="00800AD8">
        <w:t>)</w:t>
      </w:r>
      <w:r>
        <w:tab/>
        <w:t>cause-</w:t>
      </w:r>
      <w:r>
        <w:rPr>
          <w:smallCaps/>
        </w:rPr>
        <w:t>red</w:t>
      </w:r>
      <w:r>
        <w:t>-</w:t>
      </w:r>
      <w:r>
        <w:rPr>
          <w:smallCaps/>
        </w:rPr>
        <w:t>red</w:t>
      </w:r>
      <w:r>
        <w:t>-share</w:t>
      </w:r>
    </w:p>
    <w:p w14:paraId="07ACBA99" w14:textId="77777777" w:rsidR="00800AD8" w:rsidRDefault="00800AD8">
      <w:pPr>
        <w:pStyle w:val="InterlineFree"/>
      </w:pPr>
      <w:r>
        <w:t>And if we don’t last so many days, we will meet in heaven, if we fulfil your teaching and commands.</w:t>
      </w:r>
    </w:p>
    <w:p w14:paraId="087F46B1" w14:textId="77777777" w:rsidR="00800AD8" w:rsidRDefault="00DC1AE0" w:rsidP="00A77B0B">
      <w:pPr>
        <w:pStyle w:val="InterlineText"/>
        <w:tabs>
          <w:tab w:val="left" w:pos="533"/>
          <w:tab w:val="left" w:pos="1067"/>
          <w:tab w:val="left" w:pos="1991"/>
          <w:tab w:val="left" w:pos="2255"/>
          <w:tab w:val="left" w:pos="2699"/>
        </w:tabs>
      </w:pPr>
      <w:r w:rsidRPr="003A1D48">
        <w:rPr>
          <w:rStyle w:val="InterlineTextNumChar"/>
        </w:rPr>
        <w:t>012</w:t>
      </w:r>
      <w:r w:rsidR="00800AD8">
        <w:tab/>
        <w:t>pai</w:t>
      </w:r>
      <w:r w:rsidR="00800AD8">
        <w:tab/>
        <w:t>amin</w:t>
      </w:r>
      <w:r w:rsidR="00800AD8">
        <w:tab/>
        <w:t>a</w:t>
      </w:r>
      <w:r w:rsidR="00800AD8">
        <w:tab/>
      </w:r>
      <w:r w:rsidR="00133DBC" w:rsidRPr="00133DBC">
        <w:rPr>
          <w:rFonts w:ascii="SILDoulos IPA93" w:hAnsi="SILDoulos IPA93"/>
        </w:rPr>
        <w:t></w:t>
      </w:r>
      <w:r w:rsidR="00800AD8">
        <w:t>u</w:t>
      </w:r>
      <w:r w:rsidR="00800AD8">
        <w:tab/>
        <w:t>kai.</w:t>
      </w:r>
    </w:p>
    <w:p w14:paraId="15C7B63E" w14:textId="77777777" w:rsidR="00800AD8" w:rsidRDefault="00800AD8" w:rsidP="00A77B0B">
      <w:pPr>
        <w:pStyle w:val="InterlineGlossWithTrans"/>
        <w:tabs>
          <w:tab w:val="left" w:pos="533"/>
          <w:tab w:val="left" w:pos="1067"/>
          <w:tab w:val="left" w:pos="1991"/>
          <w:tab w:val="left" w:pos="2255"/>
          <w:tab w:val="left" w:pos="2699"/>
        </w:tabs>
      </w:pPr>
      <w:r>
        <w:tab/>
        <w:t>pai</w:t>
      </w:r>
      <w:r>
        <w:tab/>
        <w:t>amin</w:t>
      </w:r>
      <w:r>
        <w:tab/>
        <w:t>a</w:t>
      </w:r>
      <w:r>
        <w:tab/>
        <w:t>ku</w:t>
      </w:r>
      <w:r>
        <w:tab/>
        <w:t>kai</w:t>
      </w:r>
    </w:p>
    <w:p w14:paraId="29A71602" w14:textId="77777777" w:rsidR="00800AD8" w:rsidRDefault="00800AD8" w:rsidP="00A77B0B">
      <w:pPr>
        <w:pStyle w:val="InterlineTransNoFree"/>
        <w:tabs>
          <w:tab w:val="left" w:pos="1067"/>
          <w:tab w:val="left" w:pos="1991"/>
          <w:tab w:val="left" w:pos="2255"/>
          <w:tab w:val="left" w:pos="2699"/>
          <w:tab w:val="right" w:pos="8787"/>
        </w:tabs>
      </w:pPr>
      <w:r>
        <w:tab/>
        <w:t>well</w:t>
      </w:r>
      <w:r>
        <w:tab/>
        <w:t>no.more</w:t>
      </w:r>
      <w:r>
        <w:rPr>
          <w:smallCaps/>
        </w:rPr>
        <w:tab/>
        <w:t>c</w:t>
      </w:r>
      <w:r>
        <w:rPr>
          <w:smallCaps/>
        </w:rPr>
        <w:tab/>
      </w:r>
      <w:r>
        <w:t>my</w:t>
      </w:r>
      <w:r>
        <w:tab/>
        <w:t>speech</w:t>
      </w:r>
      <w:r w:rsidR="00A77B0B">
        <w:tab/>
        <w:t>Well that’s all I have to say.</w:t>
      </w:r>
    </w:p>
    <w:p w14:paraId="0A040806" w14:textId="77777777" w:rsidR="00800AD8" w:rsidRDefault="00DC1AE0" w:rsidP="00A77B0B">
      <w:pPr>
        <w:pStyle w:val="InterlineText"/>
        <w:tabs>
          <w:tab w:val="left" w:pos="533"/>
          <w:tab w:val="left" w:pos="962"/>
          <w:tab w:val="left" w:pos="1736"/>
        </w:tabs>
      </w:pPr>
      <w:r w:rsidRPr="003A1D48">
        <w:rPr>
          <w:rStyle w:val="InterlineTextNumChar"/>
        </w:rPr>
        <w:t>013</w:t>
      </w:r>
      <w:r w:rsidR="00800AD8">
        <w:tab/>
        <w:t>qai</w:t>
      </w:r>
      <w:r w:rsidR="00800AD8">
        <w:tab/>
        <w:t>anga</w:t>
      </w:r>
      <w:r w:rsidR="00800AD8">
        <w:tab/>
        <w:t>sun.</w:t>
      </w:r>
    </w:p>
    <w:p w14:paraId="57B4719F" w14:textId="77777777" w:rsidR="00800AD8" w:rsidRDefault="00800AD8" w:rsidP="00A77B0B">
      <w:pPr>
        <w:pStyle w:val="InterlineGlossWithTrans"/>
        <w:tabs>
          <w:tab w:val="left" w:pos="533"/>
          <w:tab w:val="left" w:pos="962"/>
          <w:tab w:val="left" w:pos="1736"/>
        </w:tabs>
      </w:pPr>
      <w:r>
        <w:tab/>
        <w:t>qai</w:t>
      </w:r>
      <w:r>
        <w:tab/>
        <w:t>anga</w:t>
      </w:r>
      <w:r>
        <w:tab/>
        <w:t>sun</w:t>
      </w:r>
    </w:p>
    <w:p w14:paraId="4077B761" w14:textId="77777777" w:rsidR="00800AD8" w:rsidRDefault="00800AD8" w:rsidP="00A77B0B">
      <w:pPr>
        <w:pStyle w:val="InterlineTransNoFree"/>
        <w:tabs>
          <w:tab w:val="left" w:pos="962"/>
          <w:tab w:val="left" w:pos="1736"/>
          <w:tab w:val="right" w:pos="8787"/>
        </w:tabs>
      </w:pPr>
      <w:r>
        <w:tab/>
        <w:t>oh</w:t>
      </w:r>
      <w:r>
        <w:tab/>
        <w:t>indeed</w:t>
      </w:r>
      <w:r>
        <w:tab/>
      </w:r>
      <w:r>
        <w:rPr>
          <w:smallCaps/>
        </w:rPr>
        <w:t>f.</w:t>
      </w:r>
      <w:r>
        <w:t>you(</w:t>
      </w:r>
      <w:r>
        <w:rPr>
          <w:smallCaps/>
        </w:rPr>
        <w:t>s</w:t>
      </w:r>
      <w:r>
        <w:t>)</w:t>
      </w:r>
      <w:r w:rsidR="00A77B0B">
        <w:tab/>
        <w:t>Greetings.</w:t>
      </w:r>
    </w:p>
    <w:p w14:paraId="4BC2DD2E" w14:textId="77777777" w:rsidR="00800AD8" w:rsidRDefault="00800AD8" w:rsidP="00A77B0B">
      <w:pPr>
        <w:pStyle w:val="FullTranslation"/>
      </w:pPr>
      <w:r>
        <w:t>We remember you with affection, teacher. So you are leaving (us) here in Taiwan</w:t>
      </w:r>
      <w:r w:rsidR="00A77B0B">
        <w:t>,</w:t>
      </w:r>
      <w:r>
        <w:t xml:space="preserve"> and are going to our brothers and sisters in England. Well when you go pray for us too to our Father God because of our illnesses too. Thank you very much, teacher Whitehorn, during your time in Taiwan you came to us, you also reached us in Kazazaîan. Thank you very much. We are very pleased. But now, teacher Whitehorn, when you reach our brothers and sisters, you will remember with affection all of us here in Taiwan. And when you are there with our brothers and sisters, you will certainly pray for us to our F ather above. And if we don’t last so many days, we will meet in heaven, if we fulfil your teaching and commands. Well that’s all I have to say. Greeti</w:t>
      </w:r>
      <w:r w:rsidR="00A77B0B">
        <w:t>ngs.</w:t>
      </w:r>
    </w:p>
    <w:p w14:paraId="0DABF87E" w14:textId="77777777" w:rsidR="00800AD8" w:rsidRDefault="00800AD8">
      <w:pPr>
        <w:pStyle w:val="Heading4"/>
      </w:pPr>
      <w:r w:rsidRPr="00DC1AE0">
        <w:rPr>
          <w:rStyle w:val="NumTextHeadingChar"/>
        </w:rPr>
        <w:lastRenderedPageBreak/>
        <w:t>099</w:t>
      </w:r>
      <w:r>
        <w:t xml:space="preserve"> F</w:t>
      </w:r>
      <w:r w:rsidR="00A77B0B">
        <w:t>AREWELL MESSAGE (3)</w:t>
      </w:r>
      <w:r w:rsidR="00A77B0B">
        <w:br/>
        <w:t>Dialect not noted</w:t>
      </w:r>
    </w:p>
    <w:p w14:paraId="1968B7E4" w14:textId="77777777" w:rsidR="00800AD8" w:rsidRDefault="00DC1AE0" w:rsidP="00763E5C">
      <w:pPr>
        <w:pStyle w:val="InterlineText"/>
        <w:tabs>
          <w:tab w:val="left" w:pos="533"/>
          <w:tab w:val="left" w:pos="962"/>
          <w:tab w:val="left" w:pos="1886"/>
        </w:tabs>
      </w:pPr>
      <w:r w:rsidRPr="003A1D48">
        <w:rPr>
          <w:rStyle w:val="InterlineTextNumChar"/>
        </w:rPr>
        <w:t>001</w:t>
      </w:r>
      <w:r w:rsidR="00800AD8">
        <w:tab/>
        <w:t>qai</w:t>
      </w:r>
      <w:r w:rsidR="00800AD8">
        <w:tab/>
        <w:t>sun,</w:t>
      </w:r>
      <w:r w:rsidR="00800AD8">
        <w:tab/>
        <w:t>sinsi.</w:t>
      </w:r>
    </w:p>
    <w:p w14:paraId="61636F8E" w14:textId="77777777" w:rsidR="00800AD8" w:rsidRDefault="00800AD8" w:rsidP="00763E5C">
      <w:pPr>
        <w:pStyle w:val="InterlineGlossWithTrans"/>
        <w:tabs>
          <w:tab w:val="left" w:pos="533"/>
          <w:tab w:val="left" w:pos="962"/>
          <w:tab w:val="left" w:pos="1886"/>
        </w:tabs>
      </w:pPr>
      <w:r>
        <w:tab/>
        <w:t>qai</w:t>
      </w:r>
      <w:r>
        <w:tab/>
        <w:t>sun</w:t>
      </w:r>
      <w:r>
        <w:tab/>
        <w:t>sinsi</w:t>
      </w:r>
    </w:p>
    <w:p w14:paraId="3EBB9099" w14:textId="77777777" w:rsidR="00800AD8" w:rsidRDefault="00800AD8" w:rsidP="00763E5C">
      <w:pPr>
        <w:pStyle w:val="InterlineTransNoFree"/>
        <w:tabs>
          <w:tab w:val="left" w:pos="962"/>
          <w:tab w:val="left" w:pos="1886"/>
          <w:tab w:val="right" w:pos="8787"/>
        </w:tabs>
      </w:pPr>
      <w:r>
        <w:tab/>
        <w:t>oh</w:t>
      </w:r>
      <w:r>
        <w:tab/>
      </w:r>
      <w:r>
        <w:rPr>
          <w:smallCaps/>
        </w:rPr>
        <w:t>f.</w:t>
      </w:r>
      <w:r>
        <w:t>you(</w:t>
      </w:r>
      <w:r>
        <w:rPr>
          <w:smallCaps/>
        </w:rPr>
        <w:t>s</w:t>
      </w:r>
      <w:r>
        <w:t>)</w:t>
      </w:r>
      <w:r>
        <w:tab/>
        <w:t>teacher</w:t>
      </w:r>
      <w:r w:rsidR="00763E5C">
        <w:tab/>
        <w:t>We remember you with affection, teacher.</w:t>
      </w:r>
    </w:p>
    <w:p w14:paraId="3CA71AA5" w14:textId="77777777" w:rsidR="00763E5C" w:rsidRDefault="00DC1AE0" w:rsidP="00763E5C">
      <w:pPr>
        <w:pStyle w:val="InterlineText"/>
        <w:tabs>
          <w:tab w:val="left" w:pos="533"/>
          <w:tab w:val="left" w:pos="1622"/>
          <w:tab w:val="left" w:pos="2486"/>
          <w:tab w:val="left" w:pos="2750"/>
          <w:tab w:val="left" w:pos="4079"/>
          <w:tab w:val="left" w:pos="5003"/>
          <w:tab w:val="left" w:pos="5492"/>
          <w:tab w:val="left" w:pos="6416"/>
          <w:tab w:val="left" w:pos="7265"/>
        </w:tabs>
      </w:pPr>
      <w:r w:rsidRPr="003A1D48">
        <w:rPr>
          <w:rStyle w:val="InterlineTextNumChar"/>
        </w:rPr>
        <w:t>002</w:t>
      </w:r>
      <w:r w:rsidR="00800AD8">
        <w:tab/>
        <w:t>maîimaîi</w:t>
      </w:r>
      <w:r w:rsidR="00800AD8">
        <w:tab/>
        <w:t>aravats</w:t>
      </w:r>
      <w:r w:rsidR="00800AD8">
        <w:tab/>
        <w:t>a</w:t>
      </w:r>
      <w:r w:rsidR="00800AD8">
        <w:tab/>
        <w:t>kinuletj</w:t>
      </w:r>
      <w:r w:rsidR="00763E5C">
        <w:tab/>
        <w:t>sun</w:t>
      </w:r>
      <w:r w:rsidR="00763E5C">
        <w:tab/>
        <w:t>nua</w:t>
      </w:r>
      <w:r w:rsidR="00763E5C">
        <w:tab/>
        <w:t>tja</w:t>
      </w:r>
      <w:r w:rsidR="00763E5C">
        <w:tab/>
        <w:t>Tsemas</w:t>
      </w:r>
      <w:r w:rsidR="00763E5C">
        <w:tab/>
        <w:t>i</w:t>
      </w:r>
    </w:p>
    <w:p w14:paraId="71B5F658" w14:textId="77777777" w:rsidR="00800AD8" w:rsidRDefault="00800AD8" w:rsidP="00763E5C">
      <w:pPr>
        <w:pStyle w:val="InterlineGlossWithTrans"/>
        <w:tabs>
          <w:tab w:val="left" w:pos="533"/>
          <w:tab w:val="left" w:pos="1622"/>
          <w:tab w:val="left" w:pos="2486"/>
          <w:tab w:val="left" w:pos="2750"/>
          <w:tab w:val="left" w:pos="4079"/>
          <w:tab w:val="left" w:pos="5003"/>
          <w:tab w:val="left" w:pos="5492"/>
          <w:tab w:val="left" w:pos="6416"/>
          <w:tab w:val="left" w:pos="7265"/>
        </w:tabs>
      </w:pPr>
      <w:r>
        <w:tab/>
        <w:t>maîimaîi</w:t>
      </w:r>
      <w:r>
        <w:tab/>
        <w:t>a-ravats</w:t>
      </w:r>
      <w:r>
        <w:tab/>
        <w:t>a</w:t>
      </w:r>
      <w:r>
        <w:tab/>
        <w:t>in=kuletj</w:t>
      </w:r>
      <w:r w:rsidR="00763E5C">
        <w:tab/>
        <w:t>sun</w:t>
      </w:r>
      <w:r w:rsidR="00763E5C">
        <w:tab/>
        <w:t>nua</w:t>
      </w:r>
      <w:r w:rsidR="00763E5C">
        <w:tab/>
        <w:t>tja</w:t>
      </w:r>
      <w:r w:rsidR="00763E5C">
        <w:tab/>
        <w:t>Tsemas</w:t>
      </w:r>
      <w:r w:rsidR="00763E5C">
        <w:tab/>
        <w:t>i</w:t>
      </w:r>
    </w:p>
    <w:p w14:paraId="6CB875F8" w14:textId="77777777" w:rsidR="00800AD8" w:rsidRDefault="00800AD8" w:rsidP="00763E5C">
      <w:pPr>
        <w:pStyle w:val="InterlineTransNoFree"/>
        <w:tabs>
          <w:tab w:val="left" w:pos="1622"/>
          <w:tab w:val="left" w:pos="2486"/>
          <w:tab w:val="left" w:pos="2750"/>
          <w:tab w:val="left" w:pos="4079"/>
          <w:tab w:val="left" w:pos="5003"/>
          <w:tab w:val="left" w:pos="5492"/>
          <w:tab w:val="left" w:pos="6416"/>
          <w:tab w:val="left" w:pos="7265"/>
        </w:tabs>
      </w:pPr>
      <w:r>
        <w:tab/>
        <w:t>thank.you</w:t>
      </w:r>
      <w:r>
        <w:tab/>
      </w:r>
      <w:r>
        <w:rPr>
          <w:smallCaps/>
        </w:rPr>
        <w:t>c-</w:t>
      </w:r>
      <w:r>
        <w:t>true</w:t>
      </w:r>
      <w:r>
        <w:rPr>
          <w:smallCaps/>
        </w:rPr>
        <w:tab/>
        <w:t>c</w:t>
      </w:r>
      <w:r>
        <w:rPr>
          <w:smallCaps/>
        </w:rPr>
        <w:tab/>
        <w:t>perf</w:t>
      </w:r>
      <w:r>
        <w:t>=supply</w:t>
      </w:r>
      <w:r w:rsidR="00763E5C">
        <w:tab/>
      </w:r>
      <w:r w:rsidR="00763E5C">
        <w:rPr>
          <w:smallCaps/>
        </w:rPr>
        <w:t>f.</w:t>
      </w:r>
      <w:r w:rsidR="00763E5C">
        <w:t>you(</w:t>
      </w:r>
      <w:r w:rsidR="00763E5C">
        <w:rPr>
          <w:smallCaps/>
        </w:rPr>
        <w:t>s</w:t>
      </w:r>
      <w:r w:rsidR="00763E5C">
        <w:t>)</w:t>
      </w:r>
      <w:r w:rsidR="00763E5C">
        <w:tab/>
        <w:t>by</w:t>
      </w:r>
      <w:r w:rsidR="00763E5C">
        <w:tab/>
        <w:t>our(</w:t>
      </w:r>
      <w:r w:rsidR="00763E5C">
        <w:rPr>
          <w:smallCaps/>
        </w:rPr>
        <w:t>inc</w:t>
      </w:r>
      <w:r w:rsidR="00763E5C">
        <w:t>)</w:t>
      </w:r>
      <w:r w:rsidR="00763E5C">
        <w:tab/>
        <w:t>God</w:t>
      </w:r>
      <w:r w:rsidR="00763E5C">
        <w:tab/>
      </w:r>
      <w:r w:rsidR="00763E5C">
        <w:rPr>
          <w:smallCaps/>
        </w:rPr>
        <w:t>loc</w:t>
      </w:r>
    </w:p>
    <w:p w14:paraId="7B92896D" w14:textId="77777777" w:rsidR="00763E5C" w:rsidRDefault="00763E5C" w:rsidP="00763E5C">
      <w:pPr>
        <w:pStyle w:val="InterlineText"/>
        <w:tabs>
          <w:tab w:val="left" w:pos="533"/>
          <w:tab w:val="left" w:pos="1682"/>
          <w:tab w:val="left" w:pos="2171"/>
          <w:tab w:val="left" w:pos="2930"/>
          <w:tab w:val="left" w:pos="4394"/>
          <w:tab w:val="left" w:pos="4898"/>
          <w:tab w:val="left" w:pos="6017"/>
          <w:tab w:val="left" w:pos="6506"/>
          <w:tab w:val="left" w:pos="7265"/>
        </w:tabs>
      </w:pPr>
      <w:r>
        <w:tab/>
        <w:t>vavaw</w:t>
      </w:r>
      <w:r w:rsidR="00800AD8">
        <w:tab/>
        <w:t>sa</w:t>
      </w:r>
      <w:r w:rsidR="00800AD8">
        <w:tab/>
        <w:t>su</w:t>
      </w:r>
      <w:r w:rsidR="00800AD8">
        <w:tab/>
        <w:t>pasamaza</w:t>
      </w:r>
      <w:r>
        <w:tab/>
        <w:t>i</w:t>
      </w:r>
      <w:r>
        <w:tab/>
        <w:t>Tayuangi,</w:t>
      </w:r>
      <w:r>
        <w:tab/>
        <w:t>sa</w:t>
      </w:r>
      <w:r>
        <w:tab/>
        <w:t>su</w:t>
      </w:r>
      <w:r>
        <w:tab/>
        <w:t>sikanemanga</w:t>
      </w:r>
    </w:p>
    <w:p w14:paraId="3FAF0ED0" w14:textId="77777777" w:rsidR="00800AD8" w:rsidRDefault="00763E5C" w:rsidP="00763E5C">
      <w:pPr>
        <w:pStyle w:val="InterlineGlossWithTrans"/>
        <w:tabs>
          <w:tab w:val="left" w:pos="533"/>
          <w:tab w:val="left" w:pos="1682"/>
          <w:tab w:val="left" w:pos="2171"/>
          <w:tab w:val="left" w:pos="2930"/>
          <w:tab w:val="left" w:pos="4394"/>
          <w:tab w:val="left" w:pos="4898"/>
          <w:tab w:val="left" w:pos="6017"/>
          <w:tab w:val="left" w:pos="6506"/>
          <w:tab w:val="left" w:pos="7265"/>
        </w:tabs>
      </w:pPr>
      <w:r>
        <w:tab/>
        <w:t>va-vaw</w:t>
      </w:r>
      <w:r w:rsidR="00800AD8">
        <w:tab/>
        <w:t>sa</w:t>
      </w:r>
      <w:r w:rsidR="00800AD8">
        <w:tab/>
        <w:t>su</w:t>
      </w:r>
      <w:r w:rsidR="00800AD8">
        <w:tab/>
        <w:t>pa-sa-maza</w:t>
      </w:r>
      <w:r>
        <w:tab/>
        <w:t>i</w:t>
      </w:r>
      <w:r>
        <w:tab/>
        <w:t>Tayuang-i</w:t>
      </w:r>
      <w:r>
        <w:tab/>
        <w:t>sa</w:t>
      </w:r>
      <w:r>
        <w:tab/>
        <w:t>su</w:t>
      </w:r>
      <w:r>
        <w:tab/>
        <w:t>si-ka-nema-anga</w:t>
      </w:r>
    </w:p>
    <w:p w14:paraId="39D810EA" w14:textId="77777777" w:rsidR="00800AD8" w:rsidRDefault="00763E5C" w:rsidP="00763E5C">
      <w:pPr>
        <w:pStyle w:val="InterlineTransNoFree"/>
        <w:tabs>
          <w:tab w:val="left" w:pos="1682"/>
          <w:tab w:val="left" w:pos="2171"/>
          <w:tab w:val="left" w:pos="2930"/>
          <w:tab w:val="left" w:pos="4394"/>
          <w:tab w:val="left" w:pos="4898"/>
          <w:tab w:val="left" w:pos="6017"/>
          <w:tab w:val="left" w:pos="6506"/>
          <w:tab w:val="left" w:pos="7265"/>
        </w:tabs>
      </w:pPr>
      <w:r>
        <w:tab/>
      </w:r>
      <w:r>
        <w:rPr>
          <w:smallCaps/>
        </w:rPr>
        <w:t>red</w:t>
      </w:r>
      <w:r>
        <w:t>-above</w:t>
      </w:r>
      <w:r w:rsidR="00800AD8">
        <w:tab/>
        <w:t>and</w:t>
      </w:r>
      <w:r w:rsidR="00800AD8">
        <w:tab/>
        <w:t>you(</w:t>
      </w:r>
      <w:r w:rsidR="00800AD8">
        <w:rPr>
          <w:smallCaps/>
        </w:rPr>
        <w:t>s</w:t>
      </w:r>
      <w:r w:rsidR="00800AD8">
        <w:t>)</w:t>
      </w:r>
      <w:r w:rsidR="00800AD8">
        <w:tab/>
        <w:t>cause-go-here</w:t>
      </w:r>
      <w:r>
        <w:tab/>
      </w:r>
      <w:r>
        <w:rPr>
          <w:smallCaps/>
        </w:rPr>
        <w:t>loc</w:t>
      </w:r>
      <w:r>
        <w:tab/>
        <w:t>Taiwan-</w:t>
      </w:r>
      <w:r>
        <w:rPr>
          <w:smallCaps/>
        </w:rPr>
        <w:t>pf</w:t>
      </w:r>
      <w:r>
        <w:tab/>
        <w:t>and</w:t>
      </w:r>
      <w:r>
        <w:tab/>
        <w:t>you(</w:t>
      </w:r>
      <w:r>
        <w:rPr>
          <w:smallCaps/>
        </w:rPr>
        <w:t>s</w:t>
      </w:r>
      <w:r>
        <w:t>)</w:t>
      </w:r>
      <w:r>
        <w:tab/>
      </w:r>
      <w:r>
        <w:rPr>
          <w:smallCaps/>
        </w:rPr>
        <w:t>if</w:t>
      </w:r>
      <w:r>
        <w:t>-?-what-indeed</w:t>
      </w:r>
    </w:p>
    <w:p w14:paraId="310DA232" w14:textId="77777777" w:rsidR="00763E5C" w:rsidRDefault="00800AD8" w:rsidP="00763E5C">
      <w:pPr>
        <w:pStyle w:val="InterlineText"/>
        <w:tabs>
          <w:tab w:val="left" w:pos="533"/>
          <w:tab w:val="left" w:pos="1037"/>
          <w:tab w:val="left" w:pos="2006"/>
          <w:tab w:val="left" w:pos="2795"/>
          <w:tab w:val="left" w:pos="3059"/>
          <w:tab w:val="left" w:pos="4748"/>
          <w:tab w:val="left" w:pos="5717"/>
          <w:tab w:val="left" w:pos="6566"/>
          <w:tab w:val="left" w:pos="7685"/>
        </w:tabs>
      </w:pPr>
      <w:r>
        <w:tab/>
        <w:t>tua</w:t>
      </w:r>
      <w:r>
        <w:tab/>
        <w:t>nia</w:t>
      </w:r>
      <w:r>
        <w:tab/>
        <w:t>kai</w:t>
      </w:r>
      <w:r>
        <w:tab/>
        <w:t>a</w:t>
      </w:r>
      <w:r>
        <w:tab/>
        <w:t>katsalisian,</w:t>
      </w:r>
      <w:r w:rsidR="00763E5C">
        <w:tab/>
      </w:r>
      <w:smartTag w:uri="urn:schemas-microsoft-com:office:smarttags" w:element="City">
        <w:smartTag w:uri="urn:schemas-microsoft-com:office:smarttags" w:element="place">
          <w:r w:rsidR="00763E5C">
            <w:t>sana</w:t>
          </w:r>
        </w:smartTag>
      </w:smartTag>
      <w:r w:rsidR="00763E5C">
        <w:tab/>
        <w:t>ne</w:t>
      </w:r>
      <w:r w:rsidR="00763E5C">
        <w:tab/>
        <w:t>kemîang</w:t>
      </w:r>
      <w:r w:rsidR="00763E5C">
        <w:tab/>
        <w:t>anga.</w:t>
      </w:r>
    </w:p>
    <w:p w14:paraId="7314330D" w14:textId="77777777" w:rsidR="00800AD8" w:rsidRDefault="00800AD8" w:rsidP="00763E5C">
      <w:pPr>
        <w:pStyle w:val="InterlineGlossWithTrans"/>
        <w:tabs>
          <w:tab w:val="left" w:pos="533"/>
          <w:tab w:val="left" w:pos="1037"/>
          <w:tab w:val="left" w:pos="2006"/>
          <w:tab w:val="left" w:pos="2795"/>
          <w:tab w:val="left" w:pos="3059"/>
          <w:tab w:val="left" w:pos="4748"/>
          <w:tab w:val="left" w:pos="5717"/>
          <w:tab w:val="left" w:pos="6566"/>
          <w:tab w:val="left" w:pos="7685"/>
        </w:tabs>
      </w:pPr>
      <w:r>
        <w:tab/>
        <w:t>tua</w:t>
      </w:r>
      <w:r>
        <w:tab/>
        <w:t>nia</w:t>
      </w:r>
      <w:r>
        <w:tab/>
        <w:t>kai</w:t>
      </w:r>
      <w:r>
        <w:tab/>
        <w:t>a</w:t>
      </w:r>
      <w:r>
        <w:tab/>
        <w:t>ka-tsalisi-an</w:t>
      </w:r>
      <w:r w:rsidR="00763E5C">
        <w:tab/>
        <w:t>sa-na</w:t>
      </w:r>
      <w:r w:rsidR="00763E5C">
        <w:tab/>
        <w:t>ne</w:t>
      </w:r>
      <w:r w:rsidR="00763E5C">
        <w:tab/>
        <w:t>m=keîang</w:t>
      </w:r>
      <w:r w:rsidR="00763E5C">
        <w:tab/>
        <w:t>anga</w:t>
      </w:r>
    </w:p>
    <w:p w14:paraId="68F76039" w14:textId="77777777" w:rsidR="00800AD8" w:rsidRDefault="00800AD8" w:rsidP="00763E5C">
      <w:pPr>
        <w:pStyle w:val="InterlineTrans"/>
        <w:tabs>
          <w:tab w:val="left" w:pos="533"/>
          <w:tab w:val="left" w:pos="1037"/>
          <w:tab w:val="left" w:pos="2006"/>
          <w:tab w:val="left" w:pos="2795"/>
          <w:tab w:val="left" w:pos="3059"/>
          <w:tab w:val="left" w:pos="4748"/>
          <w:tab w:val="left" w:pos="5717"/>
          <w:tab w:val="left" w:pos="6566"/>
          <w:tab w:val="left" w:pos="7685"/>
        </w:tabs>
      </w:pPr>
      <w:r>
        <w:tab/>
      </w:r>
      <w:r>
        <w:rPr>
          <w:smallCaps/>
        </w:rPr>
        <w:t>obl</w:t>
      </w:r>
      <w:r>
        <w:tab/>
        <w:t>our(</w:t>
      </w:r>
      <w:r>
        <w:rPr>
          <w:smallCaps/>
        </w:rPr>
        <w:t>exc</w:t>
      </w:r>
      <w:r>
        <w:t>)</w:t>
      </w:r>
      <w:r>
        <w:tab/>
        <w:t>speech</w:t>
      </w:r>
      <w:r>
        <w:rPr>
          <w:smallCaps/>
        </w:rPr>
        <w:tab/>
        <w:t>c</w:t>
      </w:r>
      <w:r>
        <w:rPr>
          <w:smallCaps/>
        </w:rPr>
        <w:tab/>
      </w:r>
      <w:r>
        <w:t>main-slope-</w:t>
      </w:r>
      <w:r>
        <w:rPr>
          <w:smallCaps/>
        </w:rPr>
        <w:t>nom</w:t>
      </w:r>
      <w:r w:rsidR="00763E5C">
        <w:tab/>
        <w:t>and-then</w:t>
      </w:r>
      <w:r w:rsidR="00763E5C">
        <w:tab/>
        <w:t>we(</w:t>
      </w:r>
      <w:r w:rsidR="00763E5C">
        <w:rPr>
          <w:smallCaps/>
        </w:rPr>
        <w:t>exc</w:t>
      </w:r>
      <w:r w:rsidR="00763E5C">
        <w:t>)</w:t>
      </w:r>
      <w:r w:rsidR="00763E5C">
        <w:tab/>
      </w:r>
      <w:r w:rsidR="00763E5C">
        <w:rPr>
          <w:smallCaps/>
        </w:rPr>
        <w:t>af</w:t>
      </w:r>
      <w:r w:rsidR="00763E5C">
        <w:t>=know</w:t>
      </w:r>
      <w:r w:rsidR="00763E5C">
        <w:tab/>
        <w:t>indeed</w:t>
      </w:r>
    </w:p>
    <w:p w14:paraId="75335720" w14:textId="77777777" w:rsidR="00800AD8" w:rsidRDefault="00800AD8" w:rsidP="00763E5C">
      <w:pPr>
        <w:pStyle w:val="InterlineFree"/>
      </w:pPr>
      <w:r>
        <w:t>Thank you very much that our God provided you and you were sent here to</w:t>
      </w:r>
      <w:r w:rsidR="00763E5C">
        <w:t xml:space="preserve"> </w:t>
      </w:r>
      <w:smartTag w:uri="urn:schemas-microsoft-com:office:smarttags" w:element="country-region">
        <w:smartTag w:uri="urn:schemas-microsoft-com:office:smarttags" w:element="place">
          <w:r>
            <w:t>Taiwan</w:t>
          </w:r>
        </w:smartTag>
      </w:smartTag>
      <w:r>
        <w:t>, and you dealt with (?) the language of us people of the mountain</w:t>
      </w:r>
      <w:r w:rsidR="00763E5C">
        <w:t xml:space="preserve"> </w:t>
      </w:r>
      <w:r>
        <w:t>slopes and we were able to understand.</w:t>
      </w:r>
    </w:p>
    <w:p w14:paraId="4DA26075" w14:textId="77777777" w:rsidR="005E77CC" w:rsidRDefault="00DC1AE0" w:rsidP="005E77CC">
      <w:pPr>
        <w:pStyle w:val="InterlineText"/>
        <w:tabs>
          <w:tab w:val="left" w:pos="533"/>
          <w:tab w:val="left" w:pos="1067"/>
          <w:tab w:val="left" w:pos="2726"/>
          <w:tab w:val="left" w:pos="2990"/>
          <w:tab w:val="left" w:pos="3824"/>
          <w:tab w:val="left" w:pos="5513"/>
          <w:tab w:val="left" w:pos="6542"/>
          <w:tab w:val="left" w:pos="6806"/>
        </w:tabs>
      </w:pPr>
      <w:r w:rsidRPr="003A1D48">
        <w:rPr>
          <w:rStyle w:val="InterlineTextNumChar"/>
        </w:rPr>
        <w:t>003</w:t>
      </w:r>
      <w:r w:rsidR="00800AD8">
        <w:tab/>
        <w:t>pai</w:t>
      </w:r>
      <w:r w:rsidR="00800AD8">
        <w:tab/>
        <w:t>aitsu</w:t>
      </w:r>
      <w:r w:rsidR="00800AD8">
        <w:tab/>
        <w:t>a</w:t>
      </w:r>
      <w:r w:rsidR="00800AD8">
        <w:tab/>
        <w:t>mareka</w:t>
      </w:r>
      <w:r w:rsidR="005E77CC">
        <w:tab/>
        <w:t>katsalisian</w:t>
      </w:r>
      <w:r w:rsidR="005E77CC">
        <w:tab/>
        <w:t>nisun</w:t>
      </w:r>
      <w:r w:rsidR="005E77CC">
        <w:tab/>
        <w:t>a</w:t>
      </w:r>
      <w:r w:rsidR="005E77CC">
        <w:tab/>
        <w:t>tami.</w:t>
      </w:r>
    </w:p>
    <w:p w14:paraId="695B4FD4" w14:textId="77777777" w:rsidR="00800AD8" w:rsidRDefault="00800AD8" w:rsidP="005E77CC">
      <w:pPr>
        <w:pStyle w:val="InterlineGlossWithTrans"/>
        <w:tabs>
          <w:tab w:val="left" w:pos="533"/>
          <w:tab w:val="left" w:pos="1067"/>
          <w:tab w:val="left" w:pos="2726"/>
          <w:tab w:val="left" w:pos="2990"/>
          <w:tab w:val="left" w:pos="3824"/>
          <w:tab w:val="left" w:pos="5513"/>
          <w:tab w:val="left" w:pos="6542"/>
          <w:tab w:val="left" w:pos="6806"/>
        </w:tabs>
      </w:pPr>
      <w:r>
        <w:tab/>
        <w:t>pai</w:t>
      </w:r>
      <w:r>
        <w:tab/>
        <w:t>aya-i-tsu</w:t>
      </w:r>
      <w:r>
        <w:tab/>
        <w:t>a</w:t>
      </w:r>
      <w:r>
        <w:tab/>
        <w:t>mareka</w:t>
      </w:r>
      <w:r w:rsidR="005E77CC">
        <w:tab/>
        <w:t>ka-tsalisi-an</w:t>
      </w:r>
      <w:r w:rsidR="005E77CC">
        <w:tab/>
        <w:t>ni-sun</w:t>
      </w:r>
      <w:r w:rsidR="005E77CC">
        <w:tab/>
        <w:t>a</w:t>
      </w:r>
      <w:r w:rsidR="005E77CC">
        <w:tab/>
        <w:t>tami</w:t>
      </w:r>
    </w:p>
    <w:p w14:paraId="6F12645C" w14:textId="77777777" w:rsidR="00800AD8" w:rsidRDefault="00800AD8" w:rsidP="005E77CC">
      <w:pPr>
        <w:pStyle w:val="InterlineTrans"/>
        <w:tabs>
          <w:tab w:val="left" w:pos="533"/>
          <w:tab w:val="left" w:pos="1067"/>
          <w:tab w:val="left" w:pos="2726"/>
          <w:tab w:val="left" w:pos="2990"/>
          <w:tab w:val="left" w:pos="3824"/>
          <w:tab w:val="left" w:pos="5513"/>
          <w:tab w:val="left" w:pos="6542"/>
          <w:tab w:val="left" w:pos="6806"/>
        </w:tabs>
      </w:pPr>
      <w:r>
        <w:tab/>
        <w:t>well</w:t>
      </w:r>
      <w:r>
        <w:tab/>
        <w:t>be.thus-</w:t>
      </w:r>
      <w:r>
        <w:rPr>
          <w:smallCaps/>
        </w:rPr>
        <w:t>loc</w:t>
      </w:r>
      <w:r>
        <w:t>-this</w:t>
      </w:r>
      <w:r>
        <w:rPr>
          <w:smallCaps/>
        </w:rPr>
        <w:tab/>
        <w:t>c</w:t>
      </w:r>
      <w:r>
        <w:rPr>
          <w:smallCaps/>
        </w:rPr>
        <w:tab/>
      </w:r>
      <w:r>
        <w:t>many</w:t>
      </w:r>
      <w:r w:rsidR="005E77CC">
        <w:tab/>
        <w:t>main-slope-</w:t>
      </w:r>
      <w:r w:rsidR="005E77CC">
        <w:rPr>
          <w:smallCaps/>
        </w:rPr>
        <w:t>nom</w:t>
      </w:r>
      <w:r w:rsidR="005E77CC">
        <w:tab/>
        <w:t>of-you(</w:t>
      </w:r>
      <w:r w:rsidR="005E77CC">
        <w:rPr>
          <w:smallCaps/>
        </w:rPr>
        <w:t>s</w:t>
      </w:r>
      <w:r w:rsidR="005E77CC">
        <w:t>)</w:t>
      </w:r>
      <w:r w:rsidR="005E77CC">
        <w:rPr>
          <w:smallCaps/>
        </w:rPr>
        <w:tab/>
        <w:t>c</w:t>
      </w:r>
      <w:r w:rsidR="005E77CC">
        <w:rPr>
          <w:smallCaps/>
        </w:rPr>
        <w:tab/>
      </w:r>
      <w:r w:rsidR="005E77CC">
        <w:t>people</w:t>
      </w:r>
    </w:p>
    <w:p w14:paraId="2FA1104A" w14:textId="77777777" w:rsidR="00800AD8" w:rsidRDefault="00800AD8" w:rsidP="005E77CC">
      <w:pPr>
        <w:pStyle w:val="InterlineFreeCommentFollows"/>
      </w:pPr>
      <w:r>
        <w:t>And so the mountain people are your people.</w:t>
      </w:r>
    </w:p>
    <w:p w14:paraId="50FAABE4" w14:textId="77777777" w:rsidR="00800AD8" w:rsidRDefault="00A8416B" w:rsidP="005E77CC">
      <w:pPr>
        <w:pStyle w:val="CommentLastWithHalfSpace"/>
      </w:pPr>
      <w:r>
        <w:t>[</w:t>
      </w:r>
      <w:r w:rsidR="00800AD8" w:rsidRPr="005E77CC">
        <w:rPr>
          <w:rStyle w:val="VernacularText"/>
        </w:rPr>
        <w:t>katsalisian</w:t>
      </w:r>
      <w:r w:rsidR="00800AD8">
        <w:t xml:space="preserve">: was </w:t>
      </w:r>
      <w:r w:rsidR="00800AD8" w:rsidRPr="005E77CC">
        <w:rPr>
          <w:rStyle w:val="VernacularText"/>
        </w:rPr>
        <w:t>kinatsalisian</w:t>
      </w:r>
      <w:r>
        <w:t>]</w:t>
      </w:r>
    </w:p>
    <w:p w14:paraId="3BA12ED5" w14:textId="77777777" w:rsidR="005E77CC" w:rsidRDefault="00DC1AE0" w:rsidP="005E77CC">
      <w:pPr>
        <w:pStyle w:val="InterlineText"/>
        <w:tabs>
          <w:tab w:val="left" w:pos="533"/>
          <w:tab w:val="left" w:pos="1067"/>
          <w:tab w:val="left" w:pos="2111"/>
          <w:tab w:val="left" w:pos="2555"/>
          <w:tab w:val="left" w:pos="3479"/>
          <w:tab w:val="left" w:pos="3743"/>
          <w:tab w:val="left" w:pos="5327"/>
          <w:tab w:val="left" w:pos="5816"/>
          <w:tab w:val="left" w:pos="6860"/>
          <w:tab w:val="left" w:pos="7949"/>
        </w:tabs>
      </w:pPr>
      <w:r w:rsidRPr="003A1D48">
        <w:rPr>
          <w:rStyle w:val="InterlineTextNumChar"/>
        </w:rPr>
        <w:t>004</w:t>
      </w:r>
      <w:r w:rsidR="00800AD8">
        <w:tab/>
        <w:t>pai</w:t>
      </w:r>
      <w:r w:rsidR="00800AD8">
        <w:tab/>
        <w:t>kana</w:t>
      </w:r>
      <w:r w:rsidR="00800AD8">
        <w:tab/>
        <w:t>ika</w:t>
      </w:r>
      <w:r w:rsidR="00800AD8">
        <w:tab/>
        <w:t>sun</w:t>
      </w:r>
      <w:r w:rsidR="00800AD8">
        <w:tab/>
        <w:t>a</w:t>
      </w:r>
      <w:r w:rsidR="005E77CC">
        <w:tab/>
        <w:t>namangtjez</w:t>
      </w:r>
      <w:r w:rsidR="005E77CC">
        <w:tab/>
        <w:t>qau</w:t>
      </w:r>
      <w:r w:rsidR="005E77CC">
        <w:tab/>
        <w:t>kana</w:t>
      </w:r>
      <w:r w:rsidR="005E77CC">
        <w:tab/>
        <w:t>men</w:t>
      </w:r>
      <w:r w:rsidR="005E77CC">
        <w:tab/>
        <w:t>a</w:t>
      </w:r>
    </w:p>
    <w:p w14:paraId="318E7586" w14:textId="77777777" w:rsidR="00800AD8" w:rsidRDefault="00800AD8" w:rsidP="005E77CC">
      <w:pPr>
        <w:pStyle w:val="InterlineGlossWithTrans"/>
        <w:tabs>
          <w:tab w:val="left" w:pos="533"/>
          <w:tab w:val="left" w:pos="1067"/>
          <w:tab w:val="left" w:pos="2111"/>
          <w:tab w:val="left" w:pos="2555"/>
          <w:tab w:val="left" w:pos="3479"/>
          <w:tab w:val="left" w:pos="3743"/>
          <w:tab w:val="left" w:pos="5327"/>
          <w:tab w:val="left" w:pos="5816"/>
          <w:tab w:val="left" w:pos="6860"/>
          <w:tab w:val="left" w:pos="7949"/>
        </w:tabs>
      </w:pPr>
      <w:r>
        <w:tab/>
        <w:t>pai</w:t>
      </w:r>
      <w:r>
        <w:tab/>
        <w:t>ka-na</w:t>
      </w:r>
      <w:r>
        <w:tab/>
        <w:t>ika</w:t>
      </w:r>
      <w:r>
        <w:tab/>
        <w:t>sun</w:t>
      </w:r>
      <w:r>
        <w:tab/>
        <w:t>a</w:t>
      </w:r>
      <w:r w:rsidR="005E77CC">
        <w:tab/>
        <w:t>na-m-pangetjez</w:t>
      </w:r>
      <w:r w:rsidR="005E77CC">
        <w:tab/>
        <w:t>qau</w:t>
      </w:r>
      <w:r w:rsidR="005E77CC">
        <w:tab/>
        <w:t>ka-na</w:t>
      </w:r>
      <w:r w:rsidR="005E77CC">
        <w:tab/>
        <w:t>amen</w:t>
      </w:r>
      <w:r w:rsidR="005E77CC">
        <w:tab/>
        <w:t>a</w:t>
      </w:r>
    </w:p>
    <w:p w14:paraId="413F6ED8" w14:textId="77777777" w:rsidR="00800AD8" w:rsidRDefault="00800AD8" w:rsidP="005E77CC">
      <w:pPr>
        <w:pStyle w:val="InterlineTransNoFree"/>
        <w:tabs>
          <w:tab w:val="left" w:pos="1067"/>
          <w:tab w:val="left" w:pos="2111"/>
          <w:tab w:val="left" w:pos="2555"/>
          <w:tab w:val="left" w:pos="3479"/>
          <w:tab w:val="left" w:pos="3743"/>
          <w:tab w:val="left" w:pos="5327"/>
          <w:tab w:val="left" w:pos="5816"/>
          <w:tab w:val="left" w:pos="6860"/>
          <w:tab w:val="left" w:pos="7949"/>
        </w:tabs>
        <w:rPr>
          <w:smallCaps/>
        </w:rPr>
      </w:pPr>
      <w:r>
        <w:tab/>
        <w:t>well</w:t>
      </w:r>
      <w:r>
        <w:tab/>
        <w:t>after-then</w:t>
      </w:r>
      <w:r>
        <w:tab/>
        <w:t>not</w:t>
      </w:r>
      <w:r>
        <w:tab/>
      </w:r>
      <w:r>
        <w:rPr>
          <w:smallCaps/>
        </w:rPr>
        <w:t>f.</w:t>
      </w:r>
      <w:r>
        <w:t>you(</w:t>
      </w:r>
      <w:r>
        <w:rPr>
          <w:smallCaps/>
        </w:rPr>
        <w:t>s</w:t>
      </w:r>
      <w:r>
        <w:t>)</w:t>
      </w:r>
      <w:r>
        <w:rPr>
          <w:smallCaps/>
        </w:rPr>
        <w:tab/>
        <w:t>c</w:t>
      </w:r>
      <w:r w:rsidR="005E77CC">
        <w:tab/>
      </w:r>
      <w:r w:rsidR="005E77CC">
        <w:rPr>
          <w:smallCaps/>
        </w:rPr>
        <w:t>past</w:t>
      </w:r>
      <w:r w:rsidR="005E77CC">
        <w:t>-</w:t>
      </w:r>
      <w:r w:rsidR="005E77CC">
        <w:rPr>
          <w:smallCaps/>
        </w:rPr>
        <w:t>af</w:t>
      </w:r>
      <w:r w:rsidR="005E77CC">
        <w:t>-come</w:t>
      </w:r>
      <w:r w:rsidR="005E77CC">
        <w:tab/>
        <w:t>so</w:t>
      </w:r>
      <w:r w:rsidR="005E77CC">
        <w:tab/>
        <w:t>after-then</w:t>
      </w:r>
      <w:r w:rsidR="005E77CC">
        <w:tab/>
      </w:r>
      <w:r w:rsidR="005E77CC">
        <w:rPr>
          <w:smallCaps/>
        </w:rPr>
        <w:t>f.</w:t>
      </w:r>
      <w:r w:rsidR="005E77CC">
        <w:t>we(</w:t>
      </w:r>
      <w:r w:rsidR="005E77CC">
        <w:rPr>
          <w:smallCaps/>
        </w:rPr>
        <w:t>exc</w:t>
      </w:r>
      <w:r w:rsidR="005E77CC">
        <w:t>)</w:t>
      </w:r>
      <w:r w:rsidR="005E77CC">
        <w:rPr>
          <w:smallCaps/>
        </w:rPr>
        <w:tab/>
        <w:t>c</w:t>
      </w:r>
    </w:p>
    <w:p w14:paraId="398C3427" w14:textId="77777777" w:rsidR="005E77CC" w:rsidRDefault="00800AD8" w:rsidP="005E77CC">
      <w:pPr>
        <w:pStyle w:val="InterlineText"/>
        <w:tabs>
          <w:tab w:val="left" w:pos="533"/>
          <w:tab w:val="left" w:pos="1652"/>
          <w:tab w:val="left" w:pos="2156"/>
          <w:tab w:val="left" w:pos="3125"/>
          <w:tab w:val="left" w:pos="3824"/>
          <w:tab w:val="left" w:pos="4088"/>
        </w:tabs>
      </w:pPr>
      <w:r>
        <w:tab/>
        <w:t>kemîang</w:t>
      </w:r>
      <w:r>
        <w:tab/>
        <w:t>tua</w:t>
      </w:r>
      <w:r>
        <w:tab/>
        <w:t>nia</w:t>
      </w:r>
      <w:r>
        <w:tab/>
        <w:t>vetsik</w:t>
      </w:r>
      <w:r>
        <w:tab/>
        <w:t>a</w:t>
      </w:r>
      <w:r w:rsidR="005E77CC">
        <w:tab/>
        <w:t>kinatsalisianan.</w:t>
      </w:r>
    </w:p>
    <w:p w14:paraId="52B99448" w14:textId="77777777" w:rsidR="00800AD8" w:rsidRDefault="00800AD8" w:rsidP="005E77CC">
      <w:pPr>
        <w:pStyle w:val="InterlineGlossWithTrans"/>
        <w:tabs>
          <w:tab w:val="left" w:pos="533"/>
          <w:tab w:val="left" w:pos="1652"/>
          <w:tab w:val="left" w:pos="2156"/>
          <w:tab w:val="left" w:pos="3125"/>
          <w:tab w:val="left" w:pos="3824"/>
          <w:tab w:val="left" w:pos="4088"/>
        </w:tabs>
      </w:pPr>
      <w:r>
        <w:tab/>
        <w:t>m=keîang</w:t>
      </w:r>
      <w:r>
        <w:tab/>
        <w:t>tua</w:t>
      </w:r>
      <w:r>
        <w:tab/>
        <w:t>nia</w:t>
      </w:r>
      <w:r>
        <w:tab/>
        <w:t>vetsik</w:t>
      </w:r>
      <w:r>
        <w:tab/>
        <w:t>a</w:t>
      </w:r>
      <w:r w:rsidR="005E77CC">
        <w:tab/>
        <w:t>in=ka-tsalisi-an-an</w:t>
      </w:r>
    </w:p>
    <w:p w14:paraId="347A7F60" w14:textId="77777777" w:rsidR="00800AD8" w:rsidRDefault="00800AD8" w:rsidP="005E77CC">
      <w:pPr>
        <w:pStyle w:val="InterlineTrans"/>
        <w:tabs>
          <w:tab w:val="left" w:pos="533"/>
          <w:tab w:val="left" w:pos="1652"/>
          <w:tab w:val="left" w:pos="2156"/>
          <w:tab w:val="left" w:pos="3125"/>
          <w:tab w:val="left" w:pos="3824"/>
          <w:tab w:val="left" w:pos="4088"/>
        </w:tabs>
        <w:rPr>
          <w:smallCaps/>
        </w:rPr>
      </w:pPr>
      <w:r>
        <w:rPr>
          <w:smallCaps/>
        </w:rPr>
        <w:tab/>
        <w:t>af</w:t>
      </w:r>
      <w:r>
        <w:t>=know</w:t>
      </w:r>
      <w:r>
        <w:tab/>
      </w:r>
      <w:r>
        <w:rPr>
          <w:smallCaps/>
        </w:rPr>
        <w:t>obl</w:t>
      </w:r>
      <w:r>
        <w:tab/>
        <w:t>our(</w:t>
      </w:r>
      <w:r>
        <w:rPr>
          <w:smallCaps/>
        </w:rPr>
        <w:t>exc</w:t>
      </w:r>
      <w:r>
        <w:t>)</w:t>
      </w:r>
      <w:r>
        <w:tab/>
        <w:t>mark</w:t>
      </w:r>
      <w:r>
        <w:rPr>
          <w:smallCaps/>
        </w:rPr>
        <w:tab/>
        <w:t>c</w:t>
      </w:r>
      <w:r w:rsidR="005E77CC">
        <w:tab/>
      </w:r>
      <w:r w:rsidR="005E77CC">
        <w:rPr>
          <w:smallCaps/>
        </w:rPr>
        <w:t>perf</w:t>
      </w:r>
      <w:r w:rsidR="005E77CC">
        <w:t>=main-slope-</w:t>
      </w:r>
      <w:r w:rsidR="005E77CC">
        <w:rPr>
          <w:smallCaps/>
        </w:rPr>
        <w:t>nom</w:t>
      </w:r>
      <w:r w:rsidR="005E77CC">
        <w:t>-</w:t>
      </w:r>
      <w:r w:rsidR="005E77CC">
        <w:rPr>
          <w:smallCaps/>
        </w:rPr>
        <w:t>nom</w:t>
      </w:r>
    </w:p>
    <w:p w14:paraId="5A754AF5" w14:textId="77777777" w:rsidR="00800AD8" w:rsidRDefault="00800AD8" w:rsidP="00A8416B">
      <w:pPr>
        <w:pStyle w:val="InterlineFreeCommentFollows"/>
      </w:pPr>
      <w:r>
        <w:t>If you had not come how could (?) we have known the writing for our mountain language?</w:t>
      </w:r>
    </w:p>
    <w:p w14:paraId="60C984F9" w14:textId="77777777" w:rsidR="00800AD8" w:rsidRDefault="00A8416B" w:rsidP="00A8416B">
      <w:pPr>
        <w:pStyle w:val="CommentLastWithHalfSpace"/>
      </w:pPr>
      <w:r>
        <w:t>[</w:t>
      </w:r>
      <w:r w:rsidR="00800AD8" w:rsidRPr="005E77CC">
        <w:rPr>
          <w:rStyle w:val="VernacularText"/>
        </w:rPr>
        <w:t>kinatsalisianan</w:t>
      </w:r>
      <w:r w:rsidR="00800AD8">
        <w:t xml:space="preserve">: </w:t>
      </w:r>
      <w:r w:rsidR="005E77CC">
        <w:t xml:space="preserve">was </w:t>
      </w:r>
      <w:r w:rsidR="00800AD8" w:rsidRPr="005E77CC">
        <w:rPr>
          <w:rStyle w:val="VernacularText"/>
        </w:rPr>
        <w:t>katsalisian</w:t>
      </w:r>
      <w:r>
        <w:t>]</w:t>
      </w:r>
    </w:p>
    <w:p w14:paraId="2DFF3AD8" w14:textId="77777777" w:rsidR="005E77CC" w:rsidRDefault="00DC1AE0" w:rsidP="005E77CC">
      <w:pPr>
        <w:pStyle w:val="InterlineText"/>
        <w:tabs>
          <w:tab w:val="left" w:pos="533"/>
          <w:tab w:val="left" w:pos="1922"/>
          <w:tab w:val="left" w:pos="2306"/>
          <w:tab w:val="left" w:pos="4610"/>
          <w:tab w:val="left" w:pos="5699"/>
        </w:tabs>
      </w:pPr>
      <w:r w:rsidRPr="003A1D48">
        <w:rPr>
          <w:rStyle w:val="InterlineTextNumChar"/>
        </w:rPr>
        <w:t>005</w:t>
      </w:r>
      <w:r w:rsidR="00800AD8">
        <w:tab/>
        <w:t>selapay</w:t>
      </w:r>
      <w:r w:rsidR="00800AD8">
        <w:tab/>
        <w:t>nu</w:t>
      </w:r>
      <w:r w:rsidR="005E77CC">
        <w:tab/>
        <w:t>namalevaleva</w:t>
      </w:r>
      <w:r w:rsidR="005E77CC">
        <w:tab/>
        <w:t>men</w:t>
      </w:r>
      <w:r w:rsidR="005E77CC">
        <w:tab/>
        <w:t>aravats.</w:t>
      </w:r>
    </w:p>
    <w:p w14:paraId="33814A02" w14:textId="77777777" w:rsidR="00800AD8" w:rsidRDefault="00800AD8" w:rsidP="005E77CC">
      <w:pPr>
        <w:pStyle w:val="InterlineGlossWithTrans"/>
        <w:tabs>
          <w:tab w:val="left" w:pos="533"/>
          <w:tab w:val="left" w:pos="1922"/>
          <w:tab w:val="left" w:pos="2306"/>
          <w:tab w:val="left" w:pos="4610"/>
          <w:tab w:val="left" w:pos="5699"/>
        </w:tabs>
      </w:pPr>
      <w:r>
        <w:tab/>
        <w:t>se-lapay</w:t>
      </w:r>
      <w:r>
        <w:tab/>
        <w:t>nu</w:t>
      </w:r>
      <w:r w:rsidR="005E77CC">
        <w:tab/>
        <w:t>na-ma-leva-leva</w:t>
      </w:r>
      <w:r w:rsidR="005E77CC">
        <w:tab/>
        <w:t>amen</w:t>
      </w:r>
      <w:r w:rsidR="005E77CC">
        <w:tab/>
        <w:t>a-ravats</w:t>
      </w:r>
    </w:p>
    <w:p w14:paraId="02010AE4" w14:textId="77777777" w:rsidR="00800AD8" w:rsidRDefault="00800AD8" w:rsidP="005E77CC">
      <w:pPr>
        <w:pStyle w:val="InterlineTrans"/>
        <w:tabs>
          <w:tab w:val="left" w:pos="533"/>
          <w:tab w:val="left" w:pos="1922"/>
          <w:tab w:val="left" w:pos="2306"/>
          <w:tab w:val="left" w:pos="4610"/>
          <w:tab w:val="left" w:pos="5699"/>
        </w:tabs>
      </w:pPr>
      <w:r>
        <w:tab/>
      </w:r>
      <w:r>
        <w:rPr>
          <w:smallCaps/>
        </w:rPr>
        <w:t>invol</w:t>
      </w:r>
      <w:r>
        <w:t>-severe</w:t>
      </w:r>
      <w:r>
        <w:tab/>
        <w:t>of</w:t>
      </w:r>
      <w:r w:rsidR="005E77CC">
        <w:tab/>
      </w:r>
      <w:r w:rsidR="005E77CC">
        <w:rPr>
          <w:smallCaps/>
        </w:rPr>
        <w:t>past</w:t>
      </w:r>
      <w:r w:rsidR="005E77CC">
        <w:t>-</w:t>
      </w:r>
      <w:r w:rsidR="005E77CC">
        <w:rPr>
          <w:smallCaps/>
        </w:rPr>
        <w:t>stat</w:t>
      </w:r>
      <w:r w:rsidR="005E77CC">
        <w:t>-</w:t>
      </w:r>
      <w:r w:rsidR="005E77CC">
        <w:rPr>
          <w:smallCaps/>
        </w:rPr>
        <w:t>red</w:t>
      </w:r>
      <w:r w:rsidR="005E77CC">
        <w:t>-pleased</w:t>
      </w:r>
      <w:r w:rsidR="005E77CC">
        <w:tab/>
      </w:r>
      <w:r w:rsidR="005E77CC">
        <w:rPr>
          <w:smallCaps/>
        </w:rPr>
        <w:t>f.</w:t>
      </w:r>
      <w:r w:rsidR="005E77CC">
        <w:t>we(</w:t>
      </w:r>
      <w:r w:rsidR="005E77CC">
        <w:rPr>
          <w:smallCaps/>
        </w:rPr>
        <w:t>exc</w:t>
      </w:r>
      <w:r w:rsidR="005E77CC">
        <w:t>)</w:t>
      </w:r>
      <w:r w:rsidR="005E77CC">
        <w:tab/>
      </w:r>
      <w:r w:rsidR="005E77CC">
        <w:rPr>
          <w:smallCaps/>
        </w:rPr>
        <w:t>c-</w:t>
      </w:r>
      <w:r w:rsidR="005E77CC">
        <w:t>true</w:t>
      </w:r>
    </w:p>
    <w:p w14:paraId="7D0B9056" w14:textId="77777777" w:rsidR="00800AD8" w:rsidRDefault="00800AD8">
      <w:pPr>
        <w:pStyle w:val="InterlineFree"/>
      </w:pPr>
      <w:r>
        <w:t>We are extremely glad about it.</w:t>
      </w:r>
    </w:p>
    <w:p w14:paraId="3FAD2656" w14:textId="77777777" w:rsidR="005E77CC" w:rsidRDefault="00DC1AE0" w:rsidP="005E77CC">
      <w:pPr>
        <w:pStyle w:val="InterlineText"/>
        <w:tabs>
          <w:tab w:val="left" w:pos="533"/>
          <w:tab w:val="left" w:pos="1517"/>
          <w:tab w:val="left" w:pos="2051"/>
          <w:tab w:val="left" w:pos="3710"/>
          <w:tab w:val="left" w:pos="4364"/>
          <w:tab w:val="left" w:pos="5003"/>
          <w:tab w:val="left" w:pos="5927"/>
          <w:tab w:val="left" w:pos="6431"/>
          <w:tab w:val="left" w:pos="7190"/>
          <w:tab w:val="left" w:pos="8279"/>
        </w:tabs>
      </w:pPr>
      <w:r w:rsidRPr="003A1D48">
        <w:rPr>
          <w:rStyle w:val="InterlineTextNumChar"/>
        </w:rPr>
        <w:t>006</w:t>
      </w:r>
      <w:r w:rsidR="00800AD8">
        <w:tab/>
        <w:t>saka</w:t>
      </w:r>
      <w:r w:rsidR="00800AD8">
        <w:tab/>
        <w:t>pai</w:t>
      </w:r>
      <w:r w:rsidR="00800AD8">
        <w:tab/>
        <w:t>aitsu</w:t>
      </w:r>
      <w:r w:rsidR="00800AD8">
        <w:tab/>
        <w:t>nu</w:t>
      </w:r>
      <w:r w:rsidR="00800AD8">
        <w:tab/>
        <w:t>vaik</w:t>
      </w:r>
      <w:r w:rsidR="005E77CC">
        <w:tab/>
        <w:t>sun</w:t>
      </w:r>
      <w:r w:rsidR="005E77CC">
        <w:tab/>
        <w:t>uta</w:t>
      </w:r>
      <w:r w:rsidR="005E77CC">
        <w:tab/>
        <w:t>uîa</w:t>
      </w:r>
      <w:r w:rsidR="005E77CC">
        <w:tab/>
        <w:t>men</w:t>
      </w:r>
      <w:r w:rsidR="005E77CC">
        <w:tab/>
        <w:t>a</w:t>
      </w:r>
    </w:p>
    <w:p w14:paraId="70A47BCB" w14:textId="77777777" w:rsidR="00800AD8" w:rsidRDefault="00800AD8" w:rsidP="005E77CC">
      <w:pPr>
        <w:pStyle w:val="InterlineGlossWithTrans"/>
        <w:tabs>
          <w:tab w:val="left" w:pos="533"/>
          <w:tab w:val="left" w:pos="1517"/>
          <w:tab w:val="left" w:pos="2051"/>
          <w:tab w:val="left" w:pos="3710"/>
          <w:tab w:val="left" w:pos="4364"/>
          <w:tab w:val="left" w:pos="5003"/>
          <w:tab w:val="left" w:pos="5927"/>
          <w:tab w:val="left" w:pos="6431"/>
          <w:tab w:val="left" w:pos="7190"/>
          <w:tab w:val="left" w:pos="8279"/>
        </w:tabs>
      </w:pPr>
      <w:r>
        <w:tab/>
        <w:t>sa-ka</w:t>
      </w:r>
      <w:r>
        <w:tab/>
        <w:t>pai</w:t>
      </w:r>
      <w:r>
        <w:tab/>
        <w:t>aya-i-tsu</w:t>
      </w:r>
      <w:r>
        <w:tab/>
        <w:t>nu</w:t>
      </w:r>
      <w:r>
        <w:tab/>
        <w:t>vaik</w:t>
      </w:r>
      <w:r w:rsidR="005E77CC">
        <w:tab/>
        <w:t>sun</w:t>
      </w:r>
      <w:r w:rsidR="005E77CC">
        <w:tab/>
        <w:t>uta</w:t>
      </w:r>
      <w:r w:rsidR="005E77CC">
        <w:tab/>
        <w:t>uîa</w:t>
      </w:r>
      <w:r w:rsidR="005E77CC">
        <w:tab/>
        <w:t>amen</w:t>
      </w:r>
      <w:r w:rsidR="005E77CC">
        <w:tab/>
        <w:t>a</w:t>
      </w:r>
    </w:p>
    <w:p w14:paraId="712E10AE" w14:textId="77777777" w:rsidR="00800AD8" w:rsidRDefault="00800AD8" w:rsidP="005E77CC">
      <w:pPr>
        <w:pStyle w:val="InterlineTransNoFree"/>
        <w:tabs>
          <w:tab w:val="left" w:pos="1517"/>
          <w:tab w:val="left" w:pos="2051"/>
          <w:tab w:val="left" w:pos="3710"/>
          <w:tab w:val="left" w:pos="4364"/>
          <w:tab w:val="left" w:pos="5003"/>
          <w:tab w:val="left" w:pos="5927"/>
          <w:tab w:val="left" w:pos="6431"/>
          <w:tab w:val="left" w:pos="7190"/>
          <w:tab w:val="left" w:pos="8279"/>
        </w:tabs>
      </w:pPr>
      <w:r>
        <w:tab/>
        <w:t>and-after</w:t>
      </w:r>
      <w:r>
        <w:tab/>
        <w:t>well</w:t>
      </w:r>
      <w:r>
        <w:tab/>
        <w:t>be.thus-</w:t>
      </w:r>
      <w:r>
        <w:rPr>
          <w:smallCaps/>
        </w:rPr>
        <w:t>loc</w:t>
      </w:r>
      <w:r>
        <w:t>-this</w:t>
      </w:r>
      <w:r>
        <w:tab/>
        <w:t>when</w:t>
      </w:r>
      <w:r>
        <w:tab/>
        <w:t>leave</w:t>
      </w:r>
      <w:r w:rsidR="005E77CC">
        <w:tab/>
      </w:r>
      <w:r w:rsidR="005E77CC">
        <w:rPr>
          <w:smallCaps/>
        </w:rPr>
        <w:t>f.</w:t>
      </w:r>
      <w:r w:rsidR="005E77CC">
        <w:t>you(</w:t>
      </w:r>
      <w:r w:rsidR="005E77CC">
        <w:rPr>
          <w:smallCaps/>
        </w:rPr>
        <w:t>s</w:t>
      </w:r>
      <w:r w:rsidR="005E77CC">
        <w:t>)</w:t>
      </w:r>
      <w:r w:rsidR="005E77CC">
        <w:tab/>
        <w:t>also</w:t>
      </w:r>
      <w:r w:rsidR="005E77CC">
        <w:tab/>
        <w:t>so.that</w:t>
      </w:r>
      <w:r w:rsidR="005E77CC">
        <w:tab/>
      </w:r>
      <w:r w:rsidR="005E77CC">
        <w:rPr>
          <w:smallCaps/>
        </w:rPr>
        <w:t>f.</w:t>
      </w:r>
      <w:r w:rsidR="005E77CC">
        <w:t>we(</w:t>
      </w:r>
      <w:r w:rsidR="005E77CC">
        <w:rPr>
          <w:smallCaps/>
        </w:rPr>
        <w:t>exc</w:t>
      </w:r>
      <w:r w:rsidR="005E77CC">
        <w:t>)</w:t>
      </w:r>
      <w:r w:rsidR="005E77CC">
        <w:rPr>
          <w:smallCaps/>
        </w:rPr>
        <w:tab/>
        <w:t>c</w:t>
      </w:r>
    </w:p>
    <w:p w14:paraId="0F42DFD2" w14:textId="77777777" w:rsidR="005E77CC" w:rsidRDefault="00800AD8" w:rsidP="005E77CC">
      <w:pPr>
        <w:pStyle w:val="InterlineText"/>
        <w:tabs>
          <w:tab w:val="left" w:pos="533"/>
          <w:tab w:val="left" w:pos="1292"/>
          <w:tab w:val="left" w:pos="2861"/>
          <w:tab w:val="left" w:pos="3620"/>
          <w:tab w:val="left" w:pos="4709"/>
          <w:tab w:val="left" w:pos="4973"/>
          <w:tab w:val="left" w:pos="6707"/>
          <w:tab w:val="left" w:pos="7781"/>
        </w:tabs>
      </w:pPr>
      <w:r>
        <w:tab/>
        <w:t>su</w:t>
      </w:r>
      <w:r>
        <w:tab/>
        <w:t>sikainulinuli,</w:t>
      </w:r>
      <w:r>
        <w:tab/>
        <w:t>uîa</w:t>
      </w:r>
      <w:r w:rsidR="005E77CC">
        <w:tab/>
        <w:t>men</w:t>
      </w:r>
      <w:r w:rsidR="005E77CC">
        <w:tab/>
        <w:t>a</w:t>
      </w:r>
      <w:r w:rsidR="005E77CC">
        <w:tab/>
        <w:t>temudutudur</w:t>
      </w:r>
      <w:r w:rsidR="005E77CC">
        <w:tab/>
        <w:t>sakamaya</w:t>
      </w:r>
      <w:r w:rsidR="005E77CC">
        <w:tab/>
        <w:t>tua</w:t>
      </w:r>
    </w:p>
    <w:p w14:paraId="13913177" w14:textId="77777777" w:rsidR="00800AD8" w:rsidRDefault="00800AD8" w:rsidP="005E77CC">
      <w:pPr>
        <w:pStyle w:val="InterlineGlossWithTrans"/>
        <w:tabs>
          <w:tab w:val="left" w:pos="533"/>
          <w:tab w:val="left" w:pos="1292"/>
          <w:tab w:val="left" w:pos="2861"/>
          <w:tab w:val="left" w:pos="3620"/>
          <w:tab w:val="left" w:pos="4709"/>
          <w:tab w:val="left" w:pos="4973"/>
          <w:tab w:val="left" w:pos="6707"/>
          <w:tab w:val="left" w:pos="7781"/>
        </w:tabs>
      </w:pPr>
      <w:r>
        <w:tab/>
        <w:t>su</w:t>
      </w:r>
      <w:r>
        <w:tab/>
        <w:t>si-ka-nuli=inuli</w:t>
      </w:r>
      <w:r>
        <w:tab/>
        <w:t>uîa</w:t>
      </w:r>
      <w:r w:rsidR="005E77CC">
        <w:tab/>
        <w:t>amen</w:t>
      </w:r>
      <w:r w:rsidR="005E77CC">
        <w:tab/>
        <w:t>a</w:t>
      </w:r>
      <w:r w:rsidR="005E77CC">
        <w:tab/>
        <w:t>em=tudu-tudur</w:t>
      </w:r>
      <w:r w:rsidR="005E77CC">
        <w:tab/>
        <w:t>sakamaya</w:t>
      </w:r>
      <w:r w:rsidR="005E77CC">
        <w:tab/>
        <w:t>tua</w:t>
      </w:r>
    </w:p>
    <w:p w14:paraId="44236238" w14:textId="77777777" w:rsidR="00800AD8" w:rsidRDefault="00800AD8" w:rsidP="005E77CC">
      <w:pPr>
        <w:pStyle w:val="InterlineTransNoFree"/>
        <w:tabs>
          <w:tab w:val="left" w:pos="1292"/>
          <w:tab w:val="left" w:pos="2861"/>
          <w:tab w:val="left" w:pos="3620"/>
          <w:tab w:val="left" w:pos="4709"/>
          <w:tab w:val="left" w:pos="4973"/>
          <w:tab w:val="left" w:pos="6707"/>
          <w:tab w:val="left" w:pos="7781"/>
        </w:tabs>
      </w:pPr>
      <w:r>
        <w:tab/>
        <w:t>you(</w:t>
      </w:r>
      <w:r>
        <w:rPr>
          <w:smallCaps/>
        </w:rPr>
        <w:t>s</w:t>
      </w:r>
      <w:r>
        <w:t>)</w:t>
      </w:r>
      <w:r>
        <w:tab/>
      </w:r>
      <w:r>
        <w:rPr>
          <w:smallCaps/>
        </w:rPr>
        <w:t>if</w:t>
      </w:r>
      <w:r>
        <w:t>-?-</w:t>
      </w:r>
      <w:r>
        <w:rPr>
          <w:smallCaps/>
        </w:rPr>
        <w:t>red</w:t>
      </w:r>
      <w:r>
        <w:t>=pray</w:t>
      </w:r>
      <w:r>
        <w:tab/>
        <w:t>so.that</w:t>
      </w:r>
      <w:r w:rsidR="005E77CC">
        <w:tab/>
      </w:r>
      <w:r w:rsidR="005E77CC">
        <w:rPr>
          <w:smallCaps/>
        </w:rPr>
        <w:t>f.</w:t>
      </w:r>
      <w:r w:rsidR="005E77CC">
        <w:t>we(</w:t>
      </w:r>
      <w:r w:rsidR="005E77CC">
        <w:rPr>
          <w:smallCaps/>
        </w:rPr>
        <w:t>exc</w:t>
      </w:r>
      <w:r w:rsidR="005E77CC">
        <w:t>)</w:t>
      </w:r>
      <w:r w:rsidR="005E77CC">
        <w:rPr>
          <w:smallCaps/>
        </w:rPr>
        <w:tab/>
        <w:t>c</w:t>
      </w:r>
      <w:r w:rsidR="005E77CC">
        <w:rPr>
          <w:smallCaps/>
        </w:rPr>
        <w:tab/>
        <w:t>af</w:t>
      </w:r>
      <w:r w:rsidR="005E77CC">
        <w:t>=</w:t>
      </w:r>
      <w:r w:rsidR="005E77CC">
        <w:rPr>
          <w:smallCaps/>
        </w:rPr>
        <w:t>red</w:t>
      </w:r>
      <w:r w:rsidR="005E77CC">
        <w:t>-progress</w:t>
      </w:r>
      <w:r w:rsidR="005E77CC">
        <w:tab/>
        <w:t>only</w:t>
      </w:r>
      <w:r w:rsidR="005E77CC">
        <w:tab/>
      </w:r>
      <w:r w:rsidR="005E77CC">
        <w:rPr>
          <w:smallCaps/>
        </w:rPr>
        <w:t>obl</w:t>
      </w:r>
    </w:p>
    <w:p w14:paraId="1C7BDCD5" w14:textId="77777777" w:rsidR="00800AD8" w:rsidRDefault="00800AD8" w:rsidP="005E77CC">
      <w:pPr>
        <w:pStyle w:val="InterlineText"/>
        <w:tabs>
          <w:tab w:val="left" w:pos="533"/>
          <w:tab w:val="left" w:pos="1502"/>
          <w:tab w:val="left" w:pos="2156"/>
          <w:tab w:val="left" w:pos="2420"/>
          <w:tab w:val="left" w:pos="3254"/>
          <w:tab w:val="left" w:pos="4088"/>
          <w:tab w:val="left" w:pos="4862"/>
          <w:tab w:val="left" w:pos="5846"/>
          <w:tab w:val="left" w:pos="6350"/>
        </w:tabs>
      </w:pPr>
      <w:r>
        <w:tab/>
        <w:t>nia</w:t>
      </w:r>
      <w:r>
        <w:tab/>
        <w:t>sinku</w:t>
      </w:r>
      <w:r>
        <w:tab/>
        <w:t>a</w:t>
      </w:r>
      <w:r>
        <w:tab/>
        <w:t>mareka</w:t>
      </w:r>
      <w:r>
        <w:tab/>
        <w:t>su</w:t>
      </w:r>
      <w:r>
        <w:tab/>
        <w:t>kaka</w:t>
      </w:r>
      <w:r>
        <w:tab/>
        <w:t>imaza</w:t>
      </w:r>
      <w:r>
        <w:tab/>
        <w:t>i</w:t>
      </w:r>
      <w:r w:rsidR="005E77CC">
        <w:tab/>
        <w:t>katsalisian,</w:t>
      </w:r>
    </w:p>
    <w:p w14:paraId="56D38CBA" w14:textId="77777777" w:rsidR="00800AD8" w:rsidRDefault="00800AD8" w:rsidP="005E77CC">
      <w:pPr>
        <w:pStyle w:val="InterlineGlossWithTrans"/>
        <w:tabs>
          <w:tab w:val="left" w:pos="533"/>
          <w:tab w:val="left" w:pos="1502"/>
          <w:tab w:val="left" w:pos="2156"/>
          <w:tab w:val="left" w:pos="2420"/>
          <w:tab w:val="left" w:pos="3254"/>
          <w:tab w:val="left" w:pos="4088"/>
          <w:tab w:val="left" w:pos="4862"/>
          <w:tab w:val="left" w:pos="5846"/>
          <w:tab w:val="left" w:pos="6350"/>
        </w:tabs>
      </w:pPr>
      <w:r>
        <w:tab/>
        <w:t>nia</w:t>
      </w:r>
      <w:r>
        <w:tab/>
        <w:t>sinku</w:t>
      </w:r>
      <w:r>
        <w:tab/>
        <w:t>a</w:t>
      </w:r>
      <w:r>
        <w:tab/>
        <w:t>mareka</w:t>
      </w:r>
      <w:r>
        <w:tab/>
        <w:t>su</w:t>
      </w:r>
      <w:r>
        <w:tab/>
        <w:t>kaka</w:t>
      </w:r>
      <w:r>
        <w:tab/>
        <w:t>i-maza</w:t>
      </w:r>
      <w:r>
        <w:tab/>
        <w:t>i</w:t>
      </w:r>
      <w:r w:rsidR="005E77CC">
        <w:tab/>
        <w:t>ka-tsalisi-an</w:t>
      </w:r>
    </w:p>
    <w:p w14:paraId="0CCAA200" w14:textId="77777777" w:rsidR="00800AD8" w:rsidRDefault="00800AD8" w:rsidP="005E77CC">
      <w:pPr>
        <w:pStyle w:val="InterlineTransNoFree"/>
        <w:tabs>
          <w:tab w:val="left" w:pos="1502"/>
          <w:tab w:val="left" w:pos="2156"/>
          <w:tab w:val="left" w:pos="2420"/>
          <w:tab w:val="left" w:pos="3254"/>
          <w:tab w:val="left" w:pos="4088"/>
          <w:tab w:val="left" w:pos="4862"/>
          <w:tab w:val="left" w:pos="5846"/>
          <w:tab w:val="left" w:pos="6350"/>
        </w:tabs>
      </w:pPr>
      <w:r>
        <w:tab/>
        <w:t>our(</w:t>
      </w:r>
      <w:r>
        <w:rPr>
          <w:smallCaps/>
        </w:rPr>
        <w:t>exc</w:t>
      </w:r>
      <w:r>
        <w:t>)</w:t>
      </w:r>
      <w:r>
        <w:tab/>
        <w:t>faith</w:t>
      </w:r>
      <w:r>
        <w:rPr>
          <w:smallCaps/>
        </w:rPr>
        <w:tab/>
        <w:t>c</w:t>
      </w:r>
      <w:r>
        <w:rPr>
          <w:smallCaps/>
        </w:rPr>
        <w:tab/>
      </w:r>
      <w:r>
        <w:t>many</w:t>
      </w:r>
      <w:r>
        <w:tab/>
        <w:t>your(</w:t>
      </w:r>
      <w:r>
        <w:rPr>
          <w:smallCaps/>
        </w:rPr>
        <w:t>s</w:t>
      </w:r>
      <w:r>
        <w:t>)</w:t>
      </w:r>
      <w:r>
        <w:tab/>
        <w:t>sibling</w:t>
      </w:r>
      <w:r>
        <w:tab/>
      </w:r>
      <w:r>
        <w:rPr>
          <w:smallCaps/>
        </w:rPr>
        <w:t>loc</w:t>
      </w:r>
      <w:r>
        <w:t>-here</w:t>
      </w:r>
      <w:r>
        <w:tab/>
      </w:r>
      <w:r>
        <w:rPr>
          <w:smallCaps/>
        </w:rPr>
        <w:t>loc</w:t>
      </w:r>
      <w:r w:rsidR="005E77CC">
        <w:tab/>
        <w:t>main-slope-</w:t>
      </w:r>
      <w:r w:rsidR="005E77CC">
        <w:rPr>
          <w:smallCaps/>
        </w:rPr>
        <w:t>nom</w:t>
      </w:r>
    </w:p>
    <w:p w14:paraId="54B59917" w14:textId="77777777" w:rsidR="005E77CC" w:rsidRDefault="005E77CC" w:rsidP="0082161F">
      <w:pPr>
        <w:pStyle w:val="InterlineText"/>
        <w:tabs>
          <w:tab w:val="left" w:pos="533"/>
          <w:tab w:val="left" w:pos="1502"/>
          <w:tab w:val="left" w:pos="2426"/>
          <w:tab w:val="left" w:pos="3470"/>
          <w:tab w:val="left" w:pos="4514"/>
          <w:tab w:val="left" w:pos="5018"/>
        </w:tabs>
      </w:pPr>
      <w:r>
        <w:tab/>
        <w:t>sana</w:t>
      </w:r>
      <w:r w:rsidR="0082161F">
        <w:tab/>
      </w:r>
      <w:r w:rsidR="00800AD8">
        <w:t>ne</w:t>
      </w:r>
      <w:r>
        <w:tab/>
        <w:t>kana</w:t>
      </w:r>
      <w:r>
        <w:tab/>
        <w:t>inulinuli</w:t>
      </w:r>
      <w:r>
        <w:tab/>
        <w:t>uta</w:t>
      </w:r>
      <w:r>
        <w:tab/>
        <w:t>tjanusun.</w:t>
      </w:r>
    </w:p>
    <w:p w14:paraId="55BEDEF2" w14:textId="77777777" w:rsidR="00800AD8" w:rsidRDefault="005E77CC" w:rsidP="0082161F">
      <w:pPr>
        <w:pStyle w:val="InterlineGlossWithTrans"/>
        <w:tabs>
          <w:tab w:val="left" w:pos="533"/>
          <w:tab w:val="left" w:pos="1502"/>
          <w:tab w:val="left" w:pos="2426"/>
          <w:tab w:val="left" w:pos="3470"/>
          <w:tab w:val="left" w:pos="4514"/>
          <w:tab w:val="left" w:pos="5018"/>
        </w:tabs>
      </w:pPr>
      <w:r>
        <w:tab/>
        <w:t>sa-na</w:t>
      </w:r>
      <w:r w:rsidR="0082161F">
        <w:tab/>
      </w:r>
      <w:r w:rsidR="00800AD8">
        <w:t>ne</w:t>
      </w:r>
      <w:r>
        <w:tab/>
        <w:t>ka-na</w:t>
      </w:r>
      <w:r>
        <w:tab/>
        <w:t>nuli=inuli</w:t>
      </w:r>
      <w:r>
        <w:tab/>
        <w:t>uta</w:t>
      </w:r>
      <w:r>
        <w:tab/>
        <w:t>tjanu-sun</w:t>
      </w:r>
    </w:p>
    <w:p w14:paraId="167BD0B8" w14:textId="77777777" w:rsidR="00800AD8" w:rsidRDefault="005E77CC" w:rsidP="0082161F">
      <w:pPr>
        <w:pStyle w:val="InterlineTrans"/>
        <w:tabs>
          <w:tab w:val="left" w:pos="533"/>
          <w:tab w:val="left" w:pos="1502"/>
          <w:tab w:val="left" w:pos="2426"/>
          <w:tab w:val="left" w:pos="3470"/>
          <w:tab w:val="left" w:pos="4514"/>
          <w:tab w:val="left" w:pos="5018"/>
        </w:tabs>
      </w:pPr>
      <w:r>
        <w:tab/>
        <w:t>and-then</w:t>
      </w:r>
      <w:r w:rsidR="00800AD8">
        <w:tab/>
        <w:t>we(</w:t>
      </w:r>
      <w:r w:rsidR="00763E5C">
        <w:rPr>
          <w:smallCaps/>
        </w:rPr>
        <w:t>exc</w:t>
      </w:r>
      <w:r w:rsidR="00800AD8">
        <w:t>)</w:t>
      </w:r>
      <w:r>
        <w:tab/>
        <w:t>after-then</w:t>
      </w:r>
      <w:r>
        <w:tab/>
      </w:r>
      <w:r>
        <w:rPr>
          <w:smallCaps/>
        </w:rPr>
        <w:t>red</w:t>
      </w:r>
      <w:r>
        <w:t>=pray</w:t>
      </w:r>
      <w:r>
        <w:tab/>
        <w:t>also</w:t>
      </w:r>
      <w:r>
        <w:tab/>
      </w:r>
      <w:r>
        <w:rPr>
          <w:smallCaps/>
        </w:rPr>
        <w:t>obl</w:t>
      </w:r>
      <w:r>
        <w:t>-you(</w:t>
      </w:r>
      <w:r>
        <w:rPr>
          <w:smallCaps/>
        </w:rPr>
        <w:t>s</w:t>
      </w:r>
      <w:r>
        <w:t>)</w:t>
      </w:r>
    </w:p>
    <w:p w14:paraId="2702DE6A" w14:textId="77777777" w:rsidR="00800AD8" w:rsidRDefault="00800AD8" w:rsidP="0082161F">
      <w:pPr>
        <w:pStyle w:val="InterlineFree"/>
      </w:pPr>
      <w:r>
        <w:t>And now when you go may you pray for us, so that we your brothers and sisters here in the mountains may cont</w:t>
      </w:r>
      <w:r w:rsidR="005E77CC">
        <w:t>i</w:t>
      </w:r>
      <w:r>
        <w:t>nue always in our faith and pray too for you.</w:t>
      </w:r>
    </w:p>
    <w:p w14:paraId="341B4B7F" w14:textId="77777777" w:rsidR="0082161F" w:rsidRDefault="00DC1AE0" w:rsidP="0082161F">
      <w:pPr>
        <w:pStyle w:val="InterlineText"/>
        <w:tabs>
          <w:tab w:val="left" w:pos="533"/>
          <w:tab w:val="left" w:pos="1187"/>
          <w:tab w:val="left" w:pos="1826"/>
          <w:tab w:val="left" w:pos="2600"/>
          <w:tab w:val="left" w:pos="3524"/>
          <w:tab w:val="left" w:pos="4178"/>
          <w:tab w:val="left" w:pos="4682"/>
          <w:tab w:val="left" w:pos="5396"/>
          <w:tab w:val="left" w:pos="6170"/>
          <w:tab w:val="left" w:pos="7094"/>
        </w:tabs>
      </w:pPr>
      <w:r w:rsidRPr="003A1D48">
        <w:rPr>
          <w:rStyle w:val="InterlineTextNumChar"/>
        </w:rPr>
        <w:t>007</w:t>
      </w:r>
      <w:r w:rsidR="00800AD8">
        <w:tab/>
        <w:t>nu</w:t>
      </w:r>
      <w:r w:rsidR="00800AD8">
        <w:tab/>
        <w:t>vaik</w:t>
      </w:r>
      <w:r w:rsidR="00800AD8">
        <w:tab/>
        <w:t>anga</w:t>
      </w:r>
      <w:r w:rsidR="00800AD8">
        <w:tab/>
        <w:t>sun</w:t>
      </w:r>
      <w:r w:rsidR="00800AD8">
        <w:tab/>
        <w:t>nu</w:t>
      </w:r>
      <w:r w:rsidR="00800AD8">
        <w:tab/>
        <w:t>i</w:t>
      </w:r>
      <w:r w:rsidR="0082161F">
        <w:tab/>
        <w:t>djalan</w:t>
      </w:r>
      <w:r w:rsidR="0082161F">
        <w:tab/>
        <w:t>anga</w:t>
      </w:r>
      <w:r w:rsidR="0082161F">
        <w:tab/>
        <w:t>sun,</w:t>
      </w:r>
      <w:r w:rsidR="0082161F">
        <w:tab/>
        <w:t>uîa</w:t>
      </w:r>
    </w:p>
    <w:p w14:paraId="162C0973" w14:textId="77777777" w:rsidR="00800AD8" w:rsidRDefault="00800AD8" w:rsidP="0082161F">
      <w:pPr>
        <w:pStyle w:val="InterlineGlossWithTrans"/>
        <w:tabs>
          <w:tab w:val="left" w:pos="533"/>
          <w:tab w:val="left" w:pos="1187"/>
          <w:tab w:val="left" w:pos="1826"/>
          <w:tab w:val="left" w:pos="2600"/>
          <w:tab w:val="left" w:pos="3524"/>
          <w:tab w:val="left" w:pos="4178"/>
          <w:tab w:val="left" w:pos="4682"/>
          <w:tab w:val="left" w:pos="5396"/>
          <w:tab w:val="left" w:pos="6170"/>
          <w:tab w:val="left" w:pos="7094"/>
        </w:tabs>
      </w:pPr>
      <w:r>
        <w:tab/>
        <w:t>nu</w:t>
      </w:r>
      <w:r>
        <w:tab/>
        <w:t>vaik</w:t>
      </w:r>
      <w:r>
        <w:tab/>
        <w:t>anga</w:t>
      </w:r>
      <w:r>
        <w:tab/>
        <w:t>sun</w:t>
      </w:r>
      <w:r>
        <w:tab/>
        <w:t>nu</w:t>
      </w:r>
      <w:r>
        <w:tab/>
        <w:t>i</w:t>
      </w:r>
      <w:r w:rsidR="0082161F">
        <w:tab/>
        <w:t>djalan</w:t>
      </w:r>
      <w:r w:rsidR="0082161F">
        <w:tab/>
        <w:t>anga</w:t>
      </w:r>
      <w:r w:rsidR="0082161F">
        <w:tab/>
        <w:t>sun</w:t>
      </w:r>
      <w:r w:rsidR="0082161F">
        <w:tab/>
        <w:t>uîa</w:t>
      </w:r>
    </w:p>
    <w:p w14:paraId="3273511A" w14:textId="77777777" w:rsidR="00800AD8" w:rsidRDefault="00800AD8" w:rsidP="0082161F">
      <w:pPr>
        <w:pStyle w:val="InterlineTransNoFree"/>
        <w:tabs>
          <w:tab w:val="left" w:pos="1187"/>
          <w:tab w:val="left" w:pos="1826"/>
          <w:tab w:val="left" w:pos="2600"/>
          <w:tab w:val="left" w:pos="3524"/>
          <w:tab w:val="left" w:pos="4178"/>
          <w:tab w:val="left" w:pos="4682"/>
          <w:tab w:val="left" w:pos="5396"/>
          <w:tab w:val="left" w:pos="6170"/>
          <w:tab w:val="left" w:pos="7094"/>
        </w:tabs>
      </w:pPr>
      <w:r>
        <w:tab/>
        <w:t>when</w:t>
      </w:r>
      <w:r>
        <w:tab/>
        <w:t>leave</w:t>
      </w:r>
      <w:r>
        <w:tab/>
        <w:t>indeed</w:t>
      </w:r>
      <w:r>
        <w:tab/>
      </w:r>
      <w:r>
        <w:rPr>
          <w:smallCaps/>
        </w:rPr>
        <w:t>f.</w:t>
      </w:r>
      <w:r>
        <w:t>you(</w:t>
      </w:r>
      <w:r>
        <w:rPr>
          <w:smallCaps/>
        </w:rPr>
        <w:t>s</w:t>
      </w:r>
      <w:r w:rsidR="0082161F">
        <w:rPr>
          <w:smallCaps/>
        </w:rPr>
        <w:t>)</w:t>
      </w:r>
      <w:r>
        <w:tab/>
        <w:t>when</w:t>
      </w:r>
      <w:r>
        <w:tab/>
      </w:r>
      <w:r>
        <w:rPr>
          <w:smallCaps/>
        </w:rPr>
        <w:t>loc</w:t>
      </w:r>
      <w:r w:rsidR="0082161F">
        <w:tab/>
        <w:t>road</w:t>
      </w:r>
      <w:r w:rsidR="0082161F">
        <w:tab/>
        <w:t>indeed</w:t>
      </w:r>
      <w:r w:rsidR="0082161F">
        <w:tab/>
      </w:r>
      <w:r w:rsidR="0082161F">
        <w:rPr>
          <w:smallCaps/>
        </w:rPr>
        <w:t>f.</w:t>
      </w:r>
      <w:r w:rsidR="0082161F">
        <w:t>you(</w:t>
      </w:r>
      <w:r w:rsidR="0082161F">
        <w:rPr>
          <w:smallCaps/>
        </w:rPr>
        <w:t>s)</w:t>
      </w:r>
      <w:r w:rsidR="0082161F">
        <w:tab/>
        <w:t>so.that</w:t>
      </w:r>
    </w:p>
    <w:p w14:paraId="0CFB2180" w14:textId="77777777" w:rsidR="00800AD8" w:rsidRDefault="0082161F" w:rsidP="0082161F">
      <w:pPr>
        <w:pStyle w:val="InterlineText"/>
        <w:tabs>
          <w:tab w:val="left" w:pos="533"/>
          <w:tab w:val="left" w:pos="1457"/>
          <w:tab w:val="left" w:pos="1721"/>
          <w:tab w:val="left" w:pos="3935"/>
          <w:tab w:val="left" w:pos="4709"/>
          <w:tab w:val="left" w:pos="5213"/>
          <w:tab w:val="left" w:pos="5867"/>
          <w:tab w:val="left" w:pos="6371"/>
          <w:tab w:val="left" w:pos="7085"/>
          <w:tab w:val="left" w:pos="7859"/>
        </w:tabs>
      </w:pPr>
      <w:r>
        <w:lastRenderedPageBreak/>
        <w:tab/>
        <w:t>sun</w:t>
      </w:r>
      <w:r w:rsidR="00800AD8">
        <w:tab/>
        <w:t>a</w:t>
      </w:r>
      <w:r w:rsidR="00800AD8">
        <w:tab/>
        <w:t>napupitsupitsul</w:t>
      </w:r>
      <w:r w:rsidR="00800AD8">
        <w:tab/>
        <w:t>anga</w:t>
      </w:r>
      <w:r w:rsidR="00800AD8">
        <w:tab/>
        <w:t>uta;</w:t>
      </w:r>
      <w:r w:rsidR="00800AD8">
        <w:tab/>
        <w:t>nu</w:t>
      </w:r>
      <w:r w:rsidR="00800AD8">
        <w:tab/>
        <w:t>i</w:t>
      </w:r>
      <w:r w:rsidR="00800AD8">
        <w:tab/>
        <w:t>djalan</w:t>
      </w:r>
      <w:r w:rsidR="00800AD8">
        <w:tab/>
        <w:t>anga</w:t>
      </w:r>
      <w:r w:rsidR="00800AD8">
        <w:tab/>
        <w:t>sun,</w:t>
      </w:r>
    </w:p>
    <w:p w14:paraId="1940D0D1" w14:textId="77777777" w:rsidR="00800AD8" w:rsidRDefault="0082161F" w:rsidP="0082161F">
      <w:pPr>
        <w:pStyle w:val="InterlineGlossWithTrans"/>
        <w:tabs>
          <w:tab w:val="left" w:pos="533"/>
          <w:tab w:val="left" w:pos="1457"/>
          <w:tab w:val="left" w:pos="1721"/>
          <w:tab w:val="left" w:pos="3935"/>
          <w:tab w:val="left" w:pos="4709"/>
          <w:tab w:val="left" w:pos="5213"/>
          <w:tab w:val="left" w:pos="5867"/>
          <w:tab w:val="left" w:pos="6371"/>
          <w:tab w:val="left" w:pos="7085"/>
          <w:tab w:val="left" w:pos="7859"/>
        </w:tabs>
      </w:pPr>
      <w:r>
        <w:tab/>
        <w:t>sun</w:t>
      </w:r>
      <w:r w:rsidR="00800AD8">
        <w:tab/>
        <w:t>a</w:t>
      </w:r>
      <w:r w:rsidR="00800AD8">
        <w:tab/>
        <w:t>na-pu-pitsu-pitsul</w:t>
      </w:r>
      <w:r w:rsidR="00800AD8">
        <w:tab/>
        <w:t>anga</w:t>
      </w:r>
      <w:r w:rsidR="00800AD8">
        <w:tab/>
        <w:t>uta</w:t>
      </w:r>
      <w:r w:rsidR="00800AD8">
        <w:tab/>
        <w:t>nu</w:t>
      </w:r>
      <w:r w:rsidR="00800AD8">
        <w:tab/>
        <w:t>i</w:t>
      </w:r>
      <w:r w:rsidR="00800AD8">
        <w:tab/>
        <w:t>djalan</w:t>
      </w:r>
      <w:r w:rsidR="00800AD8">
        <w:tab/>
        <w:t>anga</w:t>
      </w:r>
      <w:r w:rsidR="00800AD8">
        <w:tab/>
        <w:t>sun</w:t>
      </w:r>
    </w:p>
    <w:p w14:paraId="6697A6EF" w14:textId="77777777" w:rsidR="00800AD8" w:rsidRDefault="0082161F" w:rsidP="0082161F">
      <w:pPr>
        <w:pStyle w:val="InterlineTransNoFree"/>
        <w:tabs>
          <w:tab w:val="left" w:pos="1457"/>
          <w:tab w:val="left" w:pos="1721"/>
          <w:tab w:val="left" w:pos="3935"/>
          <w:tab w:val="left" w:pos="4709"/>
          <w:tab w:val="left" w:pos="5213"/>
          <w:tab w:val="left" w:pos="5867"/>
          <w:tab w:val="left" w:pos="6371"/>
          <w:tab w:val="left" w:pos="7085"/>
          <w:tab w:val="left" w:pos="7859"/>
        </w:tabs>
      </w:pPr>
      <w:r>
        <w:tab/>
      </w:r>
      <w:r>
        <w:rPr>
          <w:smallCaps/>
        </w:rPr>
        <w:t>f.</w:t>
      </w:r>
      <w:r>
        <w:t>you(</w:t>
      </w:r>
      <w:r>
        <w:rPr>
          <w:smallCaps/>
        </w:rPr>
        <w:t>s)</w:t>
      </w:r>
      <w:r w:rsidR="00800AD8">
        <w:rPr>
          <w:smallCaps/>
        </w:rPr>
        <w:tab/>
        <w:t>c</w:t>
      </w:r>
      <w:r w:rsidR="00800AD8">
        <w:rPr>
          <w:smallCaps/>
        </w:rPr>
        <w:tab/>
        <w:t>past</w:t>
      </w:r>
      <w:r w:rsidR="00800AD8">
        <w:t>-have-</w:t>
      </w:r>
      <w:r w:rsidR="00800AD8">
        <w:rPr>
          <w:smallCaps/>
        </w:rPr>
        <w:t>red</w:t>
      </w:r>
      <w:r w:rsidR="00800AD8">
        <w:t>-strong</w:t>
      </w:r>
      <w:r w:rsidR="00800AD8">
        <w:tab/>
        <w:t>indeed</w:t>
      </w:r>
      <w:r w:rsidR="00800AD8">
        <w:tab/>
        <w:t>also</w:t>
      </w:r>
      <w:r w:rsidR="00800AD8">
        <w:tab/>
        <w:t>when</w:t>
      </w:r>
      <w:r w:rsidR="00800AD8">
        <w:tab/>
      </w:r>
      <w:r w:rsidR="00800AD8">
        <w:rPr>
          <w:smallCaps/>
        </w:rPr>
        <w:t>loc</w:t>
      </w:r>
      <w:r w:rsidR="00800AD8">
        <w:tab/>
        <w:t>road</w:t>
      </w:r>
      <w:r w:rsidR="00800AD8">
        <w:tab/>
        <w:t>indeed</w:t>
      </w:r>
      <w:r w:rsidR="00800AD8">
        <w:tab/>
      </w:r>
      <w:r w:rsidR="00800AD8">
        <w:rPr>
          <w:smallCaps/>
        </w:rPr>
        <w:t>f.</w:t>
      </w:r>
      <w:r w:rsidR="00800AD8">
        <w:t>you(</w:t>
      </w:r>
      <w:r w:rsidR="00800AD8">
        <w:rPr>
          <w:smallCaps/>
        </w:rPr>
        <w:t>s</w:t>
      </w:r>
      <w:r w:rsidR="00800AD8">
        <w:t>)</w:t>
      </w:r>
    </w:p>
    <w:p w14:paraId="62EC03D3" w14:textId="77777777" w:rsidR="0082161F" w:rsidRDefault="00800AD8" w:rsidP="0082161F">
      <w:pPr>
        <w:pStyle w:val="InterlineText"/>
        <w:tabs>
          <w:tab w:val="left" w:pos="533"/>
          <w:tab w:val="left" w:pos="1292"/>
          <w:tab w:val="left" w:pos="2216"/>
          <w:tab w:val="left" w:pos="2480"/>
          <w:tab w:val="left" w:pos="5504"/>
          <w:tab w:val="left" w:pos="5768"/>
          <w:tab w:val="left" w:pos="7067"/>
          <w:tab w:val="left" w:pos="8006"/>
        </w:tabs>
      </w:pPr>
      <w:r>
        <w:tab/>
        <w:t>uîa</w:t>
      </w:r>
      <w:r>
        <w:tab/>
        <w:t>sun</w:t>
      </w:r>
      <w:r w:rsidR="0082161F">
        <w:tab/>
        <w:t>a</w:t>
      </w:r>
      <w:r w:rsidR="0082161F">
        <w:tab/>
        <w:t>namalevalevanga</w:t>
      </w:r>
      <w:r w:rsidR="0082161F">
        <w:tab/>
        <w:t>a</w:t>
      </w:r>
      <w:r w:rsidR="0082161F">
        <w:tab/>
        <w:t>mangtjez</w:t>
      </w:r>
      <w:r w:rsidR="0082161F">
        <w:tab/>
        <w:t>itua</w:t>
      </w:r>
      <w:r w:rsidR="0082161F">
        <w:tab/>
        <w:t>mareka</w:t>
      </w:r>
    </w:p>
    <w:p w14:paraId="135BB02A" w14:textId="77777777" w:rsidR="00800AD8" w:rsidRDefault="00800AD8" w:rsidP="0082161F">
      <w:pPr>
        <w:pStyle w:val="InterlineGlossWithTrans"/>
        <w:tabs>
          <w:tab w:val="left" w:pos="533"/>
          <w:tab w:val="left" w:pos="1292"/>
          <w:tab w:val="left" w:pos="2216"/>
          <w:tab w:val="left" w:pos="2480"/>
          <w:tab w:val="left" w:pos="5504"/>
          <w:tab w:val="left" w:pos="5768"/>
          <w:tab w:val="left" w:pos="7067"/>
          <w:tab w:val="left" w:pos="8006"/>
        </w:tabs>
      </w:pPr>
      <w:r>
        <w:tab/>
        <w:t>uîa</w:t>
      </w:r>
      <w:r>
        <w:tab/>
        <w:t>sun</w:t>
      </w:r>
      <w:r w:rsidR="0082161F">
        <w:tab/>
        <w:t>a</w:t>
      </w:r>
      <w:r w:rsidR="0082161F">
        <w:tab/>
        <w:t>na-ma-leva-leva-anga</w:t>
      </w:r>
      <w:r w:rsidR="0082161F">
        <w:tab/>
        <w:t>a</w:t>
      </w:r>
      <w:r w:rsidR="0082161F">
        <w:tab/>
        <w:t>m-pangetjez</w:t>
      </w:r>
      <w:r w:rsidR="0082161F">
        <w:tab/>
        <w:t>i-tua</w:t>
      </w:r>
      <w:r w:rsidR="0082161F">
        <w:tab/>
        <w:t>mareka</w:t>
      </w:r>
    </w:p>
    <w:p w14:paraId="3F81EE0F" w14:textId="77777777" w:rsidR="00800AD8" w:rsidRDefault="00800AD8" w:rsidP="0082161F">
      <w:pPr>
        <w:pStyle w:val="InterlineTransNoFree"/>
        <w:tabs>
          <w:tab w:val="left" w:pos="1292"/>
          <w:tab w:val="left" w:pos="2216"/>
          <w:tab w:val="left" w:pos="2480"/>
          <w:tab w:val="left" w:pos="5504"/>
          <w:tab w:val="left" w:pos="5768"/>
          <w:tab w:val="left" w:pos="7067"/>
          <w:tab w:val="left" w:pos="8006"/>
        </w:tabs>
      </w:pPr>
      <w:r>
        <w:tab/>
        <w:t>so.that</w:t>
      </w:r>
      <w:r>
        <w:tab/>
      </w:r>
      <w:r>
        <w:rPr>
          <w:smallCaps/>
        </w:rPr>
        <w:t>f.</w:t>
      </w:r>
      <w:r>
        <w:t>you(</w:t>
      </w:r>
      <w:r>
        <w:rPr>
          <w:smallCaps/>
        </w:rPr>
        <w:t>s</w:t>
      </w:r>
      <w:r>
        <w:t>)</w:t>
      </w:r>
      <w:r w:rsidR="0082161F">
        <w:rPr>
          <w:smallCaps/>
        </w:rPr>
        <w:tab/>
        <w:t>c</w:t>
      </w:r>
      <w:r w:rsidR="0082161F">
        <w:rPr>
          <w:smallCaps/>
        </w:rPr>
        <w:tab/>
        <w:t>past</w:t>
      </w:r>
      <w:r w:rsidR="0082161F">
        <w:t>-</w:t>
      </w:r>
      <w:r w:rsidR="0082161F">
        <w:rPr>
          <w:smallCaps/>
        </w:rPr>
        <w:t>stat</w:t>
      </w:r>
      <w:r w:rsidR="0082161F">
        <w:t>-</w:t>
      </w:r>
      <w:r w:rsidR="0082161F">
        <w:rPr>
          <w:smallCaps/>
        </w:rPr>
        <w:t>red</w:t>
      </w:r>
      <w:r w:rsidR="0082161F">
        <w:t>-pleased-indeed</w:t>
      </w:r>
      <w:r w:rsidR="0082161F">
        <w:rPr>
          <w:smallCaps/>
        </w:rPr>
        <w:tab/>
        <w:t>c</w:t>
      </w:r>
      <w:r w:rsidR="0082161F">
        <w:rPr>
          <w:smallCaps/>
        </w:rPr>
        <w:tab/>
        <w:t>af</w:t>
      </w:r>
      <w:r w:rsidR="0082161F">
        <w:t>-come</w:t>
      </w:r>
      <w:r w:rsidR="0082161F">
        <w:tab/>
      </w:r>
      <w:r w:rsidR="0082161F">
        <w:rPr>
          <w:smallCaps/>
        </w:rPr>
        <w:t>loc</w:t>
      </w:r>
      <w:r w:rsidR="0082161F">
        <w:t>-</w:t>
      </w:r>
      <w:r w:rsidR="0082161F">
        <w:rPr>
          <w:smallCaps/>
        </w:rPr>
        <w:t>obl</w:t>
      </w:r>
      <w:r w:rsidR="0082161F">
        <w:tab/>
        <w:t>many</w:t>
      </w:r>
    </w:p>
    <w:p w14:paraId="76969521" w14:textId="77777777" w:rsidR="0082161F" w:rsidRDefault="00800AD8" w:rsidP="0082161F">
      <w:pPr>
        <w:pStyle w:val="InterlineText"/>
        <w:tabs>
          <w:tab w:val="left" w:pos="533"/>
          <w:tab w:val="left" w:pos="1367"/>
          <w:tab w:val="left" w:pos="2591"/>
          <w:tab w:val="left" w:pos="2855"/>
          <w:tab w:val="left" w:pos="3689"/>
          <w:tab w:val="left" w:pos="4523"/>
        </w:tabs>
      </w:pPr>
      <w:r>
        <w:tab/>
        <w:t>su</w:t>
      </w:r>
      <w:r>
        <w:tab/>
        <w:t>matjaîaîak</w:t>
      </w:r>
      <w:r w:rsidR="0082161F">
        <w:tab/>
        <w:t>a</w:t>
      </w:r>
      <w:r w:rsidR="0082161F">
        <w:tab/>
        <w:t>mareka</w:t>
      </w:r>
      <w:r w:rsidR="0082161F">
        <w:tab/>
        <w:t>su</w:t>
      </w:r>
      <w:r w:rsidR="0082161F">
        <w:tab/>
        <w:t>kaka.</w:t>
      </w:r>
    </w:p>
    <w:p w14:paraId="09E41179" w14:textId="77777777" w:rsidR="00800AD8" w:rsidRDefault="00800AD8" w:rsidP="0082161F">
      <w:pPr>
        <w:pStyle w:val="InterlineGlossWithTrans"/>
        <w:tabs>
          <w:tab w:val="left" w:pos="533"/>
          <w:tab w:val="left" w:pos="1367"/>
          <w:tab w:val="left" w:pos="2591"/>
          <w:tab w:val="left" w:pos="2855"/>
          <w:tab w:val="left" w:pos="3689"/>
          <w:tab w:val="left" w:pos="4523"/>
        </w:tabs>
      </w:pPr>
      <w:r>
        <w:tab/>
        <w:t>su</w:t>
      </w:r>
      <w:r>
        <w:tab/>
        <w:t>matja-îaîak</w:t>
      </w:r>
      <w:r w:rsidR="0082161F">
        <w:tab/>
        <w:t>a</w:t>
      </w:r>
      <w:r w:rsidR="0082161F">
        <w:tab/>
        <w:t>mareka</w:t>
      </w:r>
      <w:r w:rsidR="0082161F">
        <w:tab/>
        <w:t>su</w:t>
      </w:r>
      <w:r w:rsidR="0082161F">
        <w:tab/>
        <w:t>kaka</w:t>
      </w:r>
    </w:p>
    <w:p w14:paraId="0D7EF373" w14:textId="77777777" w:rsidR="00800AD8" w:rsidRDefault="00800AD8" w:rsidP="0082161F">
      <w:pPr>
        <w:pStyle w:val="InterlineTrans"/>
        <w:tabs>
          <w:tab w:val="left" w:pos="533"/>
          <w:tab w:val="left" w:pos="1367"/>
          <w:tab w:val="left" w:pos="2591"/>
          <w:tab w:val="left" w:pos="2855"/>
          <w:tab w:val="left" w:pos="3689"/>
          <w:tab w:val="left" w:pos="4523"/>
        </w:tabs>
      </w:pPr>
      <w:r>
        <w:tab/>
        <w:t>your(</w:t>
      </w:r>
      <w:r>
        <w:rPr>
          <w:smallCaps/>
        </w:rPr>
        <w:t>s</w:t>
      </w:r>
      <w:r>
        <w:t>)</w:t>
      </w:r>
      <w:r>
        <w:tab/>
      </w:r>
      <w:r>
        <w:rPr>
          <w:smallCaps/>
        </w:rPr>
        <w:t>num</w:t>
      </w:r>
      <w:r>
        <w:t>-child</w:t>
      </w:r>
      <w:r w:rsidR="0082161F">
        <w:rPr>
          <w:smallCaps/>
        </w:rPr>
        <w:tab/>
        <w:t>c</w:t>
      </w:r>
      <w:r w:rsidR="0082161F">
        <w:rPr>
          <w:smallCaps/>
        </w:rPr>
        <w:tab/>
      </w:r>
      <w:r w:rsidR="0082161F">
        <w:t>many</w:t>
      </w:r>
      <w:r w:rsidR="0082161F">
        <w:tab/>
        <w:t>your(</w:t>
      </w:r>
      <w:r w:rsidR="0082161F">
        <w:rPr>
          <w:smallCaps/>
        </w:rPr>
        <w:t>s</w:t>
      </w:r>
      <w:r w:rsidR="0082161F">
        <w:t>)</w:t>
      </w:r>
      <w:r w:rsidR="0082161F">
        <w:tab/>
        <w:t>sibling</w:t>
      </w:r>
    </w:p>
    <w:p w14:paraId="5A4E47DC" w14:textId="77777777" w:rsidR="00800AD8" w:rsidRDefault="00800AD8">
      <w:pPr>
        <w:pStyle w:val="InterlineFree"/>
      </w:pPr>
      <w:r>
        <w:t>When you go and are on your journey may you be in good health; and on your way may you be glad to reach your parents and brothers and sisters.</w:t>
      </w:r>
    </w:p>
    <w:p w14:paraId="0827AEE6" w14:textId="77777777" w:rsidR="0082161F" w:rsidRDefault="00DC1AE0" w:rsidP="0082161F">
      <w:pPr>
        <w:pStyle w:val="InterlineText"/>
        <w:tabs>
          <w:tab w:val="left" w:pos="533"/>
          <w:tab w:val="left" w:pos="1517"/>
          <w:tab w:val="left" w:pos="2051"/>
          <w:tab w:val="left" w:pos="3710"/>
          <w:tab w:val="left" w:pos="3974"/>
          <w:tab w:val="left" w:pos="5078"/>
          <w:tab w:val="left" w:pos="5342"/>
          <w:tab w:val="left" w:pos="5831"/>
          <w:tab w:val="left" w:pos="6590"/>
          <w:tab w:val="left" w:pos="8069"/>
        </w:tabs>
      </w:pPr>
      <w:r w:rsidRPr="003A1D48">
        <w:rPr>
          <w:rStyle w:val="InterlineTextNumChar"/>
        </w:rPr>
        <w:t>008</w:t>
      </w:r>
      <w:r w:rsidR="00800AD8">
        <w:tab/>
        <w:t>saka</w:t>
      </w:r>
      <w:r w:rsidR="00800AD8">
        <w:tab/>
        <w:t>pai</w:t>
      </w:r>
      <w:r w:rsidR="00800AD8">
        <w:tab/>
        <w:t>aitsu</w:t>
      </w:r>
      <w:r w:rsidR="00800AD8">
        <w:tab/>
        <w:t>a</w:t>
      </w:r>
      <w:r w:rsidR="0082161F">
        <w:tab/>
        <w:t>tiamen</w:t>
      </w:r>
      <w:r w:rsidR="0082161F">
        <w:tab/>
        <w:t>a</w:t>
      </w:r>
      <w:r w:rsidR="0082161F">
        <w:tab/>
        <w:t>uri</w:t>
      </w:r>
      <w:r w:rsidR="0082161F">
        <w:tab/>
        <w:t>su</w:t>
      </w:r>
      <w:r w:rsidR="0082161F">
        <w:tab/>
        <w:t>vinaikan</w:t>
      </w:r>
      <w:r w:rsidR="0082161F">
        <w:tab/>
        <w:t>uîa</w:t>
      </w:r>
    </w:p>
    <w:p w14:paraId="756D5736" w14:textId="77777777" w:rsidR="00800AD8" w:rsidRDefault="00800AD8" w:rsidP="0082161F">
      <w:pPr>
        <w:pStyle w:val="InterlineGlossWithTrans"/>
        <w:tabs>
          <w:tab w:val="left" w:pos="533"/>
          <w:tab w:val="left" w:pos="1517"/>
          <w:tab w:val="left" w:pos="2051"/>
          <w:tab w:val="left" w:pos="3710"/>
          <w:tab w:val="left" w:pos="3974"/>
          <w:tab w:val="left" w:pos="5078"/>
          <w:tab w:val="left" w:pos="5342"/>
          <w:tab w:val="left" w:pos="5831"/>
          <w:tab w:val="left" w:pos="6590"/>
          <w:tab w:val="left" w:pos="8069"/>
        </w:tabs>
      </w:pPr>
      <w:r>
        <w:tab/>
        <w:t>sa-ka</w:t>
      </w:r>
      <w:r>
        <w:tab/>
        <w:t>pai</w:t>
      </w:r>
      <w:r>
        <w:tab/>
        <w:t>aya-i-tsu</w:t>
      </w:r>
      <w:r>
        <w:tab/>
        <w:t>a</w:t>
      </w:r>
      <w:r w:rsidR="0082161F">
        <w:tab/>
        <w:t>ti-amen</w:t>
      </w:r>
      <w:r w:rsidR="0082161F">
        <w:tab/>
        <w:t>a</w:t>
      </w:r>
      <w:r w:rsidR="0082161F">
        <w:tab/>
        <w:t>uri</w:t>
      </w:r>
      <w:r w:rsidR="0082161F">
        <w:tab/>
        <w:t>su</w:t>
      </w:r>
      <w:r w:rsidR="0082161F">
        <w:tab/>
        <w:t>in=vaik-an</w:t>
      </w:r>
      <w:r w:rsidR="0082161F">
        <w:tab/>
        <w:t>uîa</w:t>
      </w:r>
    </w:p>
    <w:p w14:paraId="7EB7B284" w14:textId="77777777" w:rsidR="00800AD8" w:rsidRDefault="00800AD8" w:rsidP="0082161F">
      <w:pPr>
        <w:pStyle w:val="InterlineTransNoFree"/>
        <w:tabs>
          <w:tab w:val="left" w:pos="1517"/>
          <w:tab w:val="left" w:pos="2051"/>
          <w:tab w:val="left" w:pos="3710"/>
          <w:tab w:val="left" w:pos="3974"/>
          <w:tab w:val="left" w:pos="5078"/>
          <w:tab w:val="left" w:pos="5342"/>
          <w:tab w:val="left" w:pos="5831"/>
          <w:tab w:val="left" w:pos="6590"/>
          <w:tab w:val="left" w:pos="8069"/>
        </w:tabs>
        <w:rPr>
          <w:smallCaps/>
        </w:rPr>
      </w:pPr>
      <w:r>
        <w:tab/>
        <w:t>and-after</w:t>
      </w:r>
      <w:r>
        <w:tab/>
        <w:t>well</w:t>
      </w:r>
      <w:r>
        <w:tab/>
        <w:t>be.thus-</w:t>
      </w:r>
      <w:r>
        <w:rPr>
          <w:smallCaps/>
        </w:rPr>
        <w:t>loc</w:t>
      </w:r>
      <w:r>
        <w:t>-this</w:t>
      </w:r>
      <w:r>
        <w:rPr>
          <w:smallCaps/>
        </w:rPr>
        <w:tab/>
        <w:t>c</w:t>
      </w:r>
      <w:r w:rsidR="0082161F">
        <w:tab/>
      </w:r>
      <w:r w:rsidR="0082161F">
        <w:rPr>
          <w:smallCaps/>
        </w:rPr>
        <w:t>f-</w:t>
      </w:r>
      <w:r w:rsidR="0082161F">
        <w:t>we(</w:t>
      </w:r>
      <w:r w:rsidR="0082161F">
        <w:rPr>
          <w:smallCaps/>
        </w:rPr>
        <w:t>exc</w:t>
      </w:r>
      <w:r w:rsidR="0082161F">
        <w:t>)</w:t>
      </w:r>
      <w:r w:rsidR="0082161F">
        <w:rPr>
          <w:smallCaps/>
        </w:rPr>
        <w:tab/>
        <w:t>c</w:t>
      </w:r>
      <w:r w:rsidR="0082161F">
        <w:rPr>
          <w:smallCaps/>
        </w:rPr>
        <w:tab/>
      </w:r>
      <w:r w:rsidR="0082161F">
        <w:t>will</w:t>
      </w:r>
      <w:r w:rsidR="0082161F">
        <w:tab/>
        <w:t>you(</w:t>
      </w:r>
      <w:r w:rsidR="0082161F">
        <w:rPr>
          <w:smallCaps/>
        </w:rPr>
        <w:t>s</w:t>
      </w:r>
      <w:r w:rsidR="0082161F">
        <w:t>)</w:t>
      </w:r>
      <w:r w:rsidR="0082161F">
        <w:tab/>
      </w:r>
      <w:r w:rsidR="0082161F">
        <w:rPr>
          <w:smallCaps/>
        </w:rPr>
        <w:t>perf</w:t>
      </w:r>
      <w:r w:rsidR="0082161F">
        <w:t>=leave-</w:t>
      </w:r>
      <w:r w:rsidR="0082161F">
        <w:rPr>
          <w:smallCaps/>
        </w:rPr>
        <w:t>lf</w:t>
      </w:r>
      <w:r w:rsidR="0082161F">
        <w:tab/>
        <w:t>so.that</w:t>
      </w:r>
    </w:p>
    <w:p w14:paraId="6848748D" w14:textId="77777777" w:rsidR="0082161F" w:rsidRDefault="00800AD8" w:rsidP="0082161F">
      <w:pPr>
        <w:pStyle w:val="InterlineText"/>
        <w:tabs>
          <w:tab w:val="left" w:pos="533"/>
          <w:tab w:val="left" w:pos="1622"/>
          <w:tab w:val="left" w:pos="1886"/>
          <w:tab w:val="left" w:pos="2645"/>
          <w:tab w:val="left" w:pos="4844"/>
          <w:tab w:val="left" w:pos="5333"/>
          <w:tab w:val="left" w:pos="6092"/>
          <w:tab w:val="left" w:pos="7676"/>
        </w:tabs>
      </w:pPr>
      <w:r>
        <w:tab/>
        <w:t>men</w:t>
      </w:r>
      <w:r>
        <w:tab/>
        <w:t>a</w:t>
      </w:r>
      <w:r w:rsidR="0082161F">
        <w:tab/>
        <w:t>su</w:t>
      </w:r>
      <w:r w:rsidR="0082161F">
        <w:tab/>
        <w:t>kinipaqenetjan</w:t>
      </w:r>
      <w:r w:rsidR="0082161F">
        <w:tab/>
        <w:t>sa</w:t>
      </w:r>
      <w:r w:rsidR="0082161F">
        <w:tab/>
        <w:t>su</w:t>
      </w:r>
      <w:r w:rsidR="0082161F">
        <w:tab/>
        <w:t>kainulinulian</w:t>
      </w:r>
      <w:r w:rsidR="0082161F">
        <w:tab/>
        <w:t>amen,</w:t>
      </w:r>
    </w:p>
    <w:p w14:paraId="3EAC3624" w14:textId="77777777" w:rsidR="00800AD8" w:rsidRDefault="00800AD8" w:rsidP="0082161F">
      <w:pPr>
        <w:pStyle w:val="InterlineGlossWithTrans"/>
        <w:tabs>
          <w:tab w:val="left" w:pos="533"/>
          <w:tab w:val="left" w:pos="1622"/>
          <w:tab w:val="left" w:pos="1886"/>
          <w:tab w:val="left" w:pos="2645"/>
          <w:tab w:val="left" w:pos="4844"/>
          <w:tab w:val="left" w:pos="5333"/>
          <w:tab w:val="left" w:pos="6092"/>
          <w:tab w:val="left" w:pos="7676"/>
        </w:tabs>
      </w:pPr>
      <w:r>
        <w:tab/>
        <w:t>amen</w:t>
      </w:r>
      <w:r>
        <w:tab/>
        <w:t>a</w:t>
      </w:r>
      <w:r w:rsidR="0082161F">
        <w:tab/>
        <w:t>su</w:t>
      </w:r>
      <w:r w:rsidR="0082161F">
        <w:tab/>
        <w:t>in=ki-pa-qenetj-an</w:t>
      </w:r>
      <w:r w:rsidR="0082161F">
        <w:tab/>
        <w:t>sa</w:t>
      </w:r>
      <w:r w:rsidR="0082161F">
        <w:tab/>
        <w:t>su</w:t>
      </w:r>
      <w:r w:rsidR="0082161F">
        <w:tab/>
        <w:t>ka-nuli=inuli-an</w:t>
      </w:r>
      <w:r w:rsidR="0082161F">
        <w:tab/>
        <w:t>amen</w:t>
      </w:r>
    </w:p>
    <w:p w14:paraId="6FA5D2A6" w14:textId="77777777" w:rsidR="00800AD8" w:rsidRDefault="00800AD8" w:rsidP="0082161F">
      <w:pPr>
        <w:pStyle w:val="InterlineTransNoFree"/>
        <w:tabs>
          <w:tab w:val="left" w:pos="1622"/>
          <w:tab w:val="left" w:pos="1886"/>
          <w:tab w:val="left" w:pos="2645"/>
          <w:tab w:val="left" w:pos="4844"/>
          <w:tab w:val="left" w:pos="5333"/>
          <w:tab w:val="left" w:pos="6092"/>
          <w:tab w:val="left" w:pos="7676"/>
        </w:tabs>
        <w:rPr>
          <w:smallCaps/>
        </w:rPr>
      </w:pPr>
      <w:r>
        <w:tab/>
      </w:r>
      <w:r>
        <w:rPr>
          <w:smallCaps/>
        </w:rPr>
        <w:t>f.</w:t>
      </w:r>
      <w:r>
        <w:t>we(</w:t>
      </w:r>
      <w:r>
        <w:rPr>
          <w:smallCaps/>
        </w:rPr>
        <w:t>exc</w:t>
      </w:r>
      <w:r>
        <w:t>)</w:t>
      </w:r>
      <w:r>
        <w:rPr>
          <w:smallCaps/>
        </w:rPr>
        <w:tab/>
        <w:t>c</w:t>
      </w:r>
      <w:r w:rsidR="0082161F">
        <w:tab/>
        <w:t>you(</w:t>
      </w:r>
      <w:r w:rsidR="0082161F">
        <w:rPr>
          <w:smallCaps/>
        </w:rPr>
        <w:t>s</w:t>
      </w:r>
      <w:r w:rsidR="0082161F">
        <w:t>)</w:t>
      </w:r>
      <w:r w:rsidR="0082161F">
        <w:tab/>
      </w:r>
      <w:r w:rsidR="0082161F">
        <w:rPr>
          <w:smallCaps/>
        </w:rPr>
        <w:t>perf</w:t>
      </w:r>
      <w:r w:rsidR="0082161F">
        <w:t>=do-cause-see-</w:t>
      </w:r>
      <w:r w:rsidR="0082161F">
        <w:rPr>
          <w:smallCaps/>
        </w:rPr>
        <w:t>lf</w:t>
      </w:r>
      <w:r w:rsidR="0082161F">
        <w:tab/>
        <w:t>and</w:t>
      </w:r>
      <w:r w:rsidR="0082161F">
        <w:tab/>
        <w:t>you(</w:t>
      </w:r>
      <w:r w:rsidR="0082161F">
        <w:rPr>
          <w:smallCaps/>
        </w:rPr>
        <w:t>s</w:t>
      </w:r>
      <w:r w:rsidR="0082161F">
        <w:t>)</w:t>
      </w:r>
      <w:r w:rsidR="0082161F">
        <w:tab/>
        <w:t>?-</w:t>
      </w:r>
      <w:r w:rsidR="0082161F">
        <w:rPr>
          <w:smallCaps/>
        </w:rPr>
        <w:t>red</w:t>
      </w:r>
      <w:r w:rsidR="0082161F">
        <w:t>=pray-</w:t>
      </w:r>
      <w:r w:rsidR="0082161F">
        <w:rPr>
          <w:smallCaps/>
        </w:rPr>
        <w:t>lf</w:t>
      </w:r>
      <w:r w:rsidR="0082161F">
        <w:tab/>
      </w:r>
      <w:r w:rsidR="0082161F">
        <w:rPr>
          <w:smallCaps/>
        </w:rPr>
        <w:t>f.</w:t>
      </w:r>
      <w:r w:rsidR="0082161F">
        <w:t>we(</w:t>
      </w:r>
      <w:r w:rsidR="0082161F">
        <w:rPr>
          <w:smallCaps/>
        </w:rPr>
        <w:t>exc</w:t>
      </w:r>
      <w:r w:rsidR="0082161F">
        <w:t>)</w:t>
      </w:r>
    </w:p>
    <w:p w14:paraId="478F26C3" w14:textId="77777777" w:rsidR="0082161F" w:rsidRDefault="00800AD8" w:rsidP="0082161F">
      <w:pPr>
        <w:pStyle w:val="InterlineText"/>
        <w:tabs>
          <w:tab w:val="left" w:pos="533"/>
          <w:tab w:val="left" w:pos="1292"/>
          <w:tab w:val="left" w:pos="2381"/>
          <w:tab w:val="left" w:pos="2645"/>
          <w:tab w:val="left" w:pos="4589"/>
          <w:tab w:val="left" w:pos="5093"/>
          <w:tab w:val="left" w:pos="5732"/>
          <w:tab w:val="left" w:pos="6221"/>
          <w:tab w:val="left" w:pos="7070"/>
          <w:tab w:val="left" w:pos="7574"/>
          <w:tab w:val="left" w:pos="8363"/>
        </w:tabs>
      </w:pPr>
      <w:r>
        <w:tab/>
        <w:t>uîa</w:t>
      </w:r>
      <w:r>
        <w:tab/>
        <w:t>men</w:t>
      </w:r>
      <w:r>
        <w:tab/>
        <w:t>a</w:t>
      </w:r>
      <w:r w:rsidR="0082161F">
        <w:tab/>
        <w:t>napasusu</w:t>
      </w:r>
      <w:r w:rsidR="0082161F">
        <w:tab/>
        <w:t>tua</w:t>
      </w:r>
      <w:r w:rsidR="0082161F">
        <w:tab/>
        <w:t>tulu</w:t>
      </w:r>
      <w:r w:rsidR="0082161F">
        <w:tab/>
        <w:t>nua</w:t>
      </w:r>
      <w:r w:rsidR="0082161F">
        <w:tab/>
        <w:t>Tsemas</w:t>
      </w:r>
      <w:r w:rsidR="0082161F">
        <w:tab/>
        <w:t>tua</w:t>
      </w:r>
      <w:r w:rsidR="0082161F">
        <w:tab/>
        <w:t>kai</w:t>
      </w:r>
      <w:r w:rsidR="0082161F">
        <w:tab/>
        <w:t>nua</w:t>
      </w:r>
    </w:p>
    <w:p w14:paraId="59CED570" w14:textId="77777777" w:rsidR="00800AD8" w:rsidRDefault="00800AD8" w:rsidP="0082161F">
      <w:pPr>
        <w:pStyle w:val="InterlineGlossWithTrans"/>
        <w:tabs>
          <w:tab w:val="left" w:pos="533"/>
          <w:tab w:val="left" w:pos="1292"/>
          <w:tab w:val="left" w:pos="2381"/>
          <w:tab w:val="left" w:pos="2645"/>
          <w:tab w:val="left" w:pos="4589"/>
          <w:tab w:val="left" w:pos="5093"/>
          <w:tab w:val="left" w:pos="5732"/>
          <w:tab w:val="left" w:pos="6221"/>
          <w:tab w:val="left" w:pos="7070"/>
          <w:tab w:val="left" w:pos="7574"/>
          <w:tab w:val="left" w:pos="8363"/>
        </w:tabs>
      </w:pPr>
      <w:r>
        <w:tab/>
        <w:t>uîa</w:t>
      </w:r>
      <w:r>
        <w:tab/>
        <w:t>amen</w:t>
      </w:r>
      <w:r>
        <w:tab/>
        <w:t>a</w:t>
      </w:r>
      <w:r w:rsidR="0082161F">
        <w:tab/>
        <w:t>na-pa-susu</w:t>
      </w:r>
      <w:r w:rsidR="0082161F">
        <w:tab/>
        <w:t>tua</w:t>
      </w:r>
      <w:r w:rsidR="0082161F">
        <w:tab/>
        <w:t>tulu</w:t>
      </w:r>
      <w:r w:rsidR="0082161F">
        <w:tab/>
        <w:t>nua</w:t>
      </w:r>
      <w:r w:rsidR="0082161F">
        <w:tab/>
        <w:t>Tsemas</w:t>
      </w:r>
      <w:r w:rsidR="0082161F">
        <w:tab/>
        <w:t>tua</w:t>
      </w:r>
      <w:r w:rsidR="0082161F">
        <w:tab/>
        <w:t>kai</w:t>
      </w:r>
      <w:r w:rsidR="0082161F">
        <w:tab/>
        <w:t>nua</w:t>
      </w:r>
    </w:p>
    <w:p w14:paraId="6EDF1847" w14:textId="77777777" w:rsidR="00800AD8" w:rsidRDefault="00800AD8" w:rsidP="0082161F">
      <w:pPr>
        <w:pStyle w:val="InterlineTransNoFree"/>
        <w:tabs>
          <w:tab w:val="left" w:pos="1292"/>
          <w:tab w:val="left" w:pos="2381"/>
          <w:tab w:val="left" w:pos="2645"/>
          <w:tab w:val="left" w:pos="4589"/>
          <w:tab w:val="left" w:pos="5093"/>
          <w:tab w:val="left" w:pos="5732"/>
          <w:tab w:val="left" w:pos="6221"/>
          <w:tab w:val="left" w:pos="7070"/>
          <w:tab w:val="left" w:pos="7574"/>
          <w:tab w:val="left" w:pos="8363"/>
        </w:tabs>
        <w:rPr>
          <w:smallCaps/>
        </w:rPr>
      </w:pPr>
      <w:r>
        <w:tab/>
        <w:t>so.that</w:t>
      </w:r>
      <w:r>
        <w:tab/>
      </w:r>
      <w:r>
        <w:rPr>
          <w:smallCaps/>
        </w:rPr>
        <w:t>f.</w:t>
      </w:r>
      <w:r>
        <w:t>we(</w:t>
      </w:r>
      <w:r>
        <w:rPr>
          <w:smallCaps/>
        </w:rPr>
        <w:t>exc</w:t>
      </w:r>
      <w:r>
        <w:t>)</w:t>
      </w:r>
      <w:r>
        <w:rPr>
          <w:smallCaps/>
        </w:rPr>
        <w:tab/>
        <w:t>c</w:t>
      </w:r>
      <w:r w:rsidR="0082161F">
        <w:tab/>
      </w:r>
      <w:r w:rsidR="0082161F">
        <w:rPr>
          <w:smallCaps/>
        </w:rPr>
        <w:t>past</w:t>
      </w:r>
      <w:r w:rsidR="0082161F">
        <w:t>-cause-proceed</w:t>
      </w:r>
      <w:r w:rsidR="0082161F">
        <w:tab/>
      </w:r>
      <w:r w:rsidR="0082161F">
        <w:rPr>
          <w:smallCaps/>
        </w:rPr>
        <w:t>obl</w:t>
      </w:r>
      <w:r w:rsidR="0082161F">
        <w:tab/>
        <w:t>teach</w:t>
      </w:r>
      <w:r w:rsidR="0082161F">
        <w:tab/>
        <w:t>of</w:t>
      </w:r>
      <w:r w:rsidR="0082161F">
        <w:tab/>
        <w:t>God</w:t>
      </w:r>
      <w:r w:rsidR="0082161F">
        <w:tab/>
      </w:r>
      <w:r w:rsidR="0082161F">
        <w:rPr>
          <w:smallCaps/>
        </w:rPr>
        <w:t>obl</w:t>
      </w:r>
      <w:r w:rsidR="0082161F">
        <w:tab/>
        <w:t>speech</w:t>
      </w:r>
      <w:r w:rsidR="0082161F">
        <w:tab/>
        <w:t>of</w:t>
      </w:r>
    </w:p>
    <w:p w14:paraId="7FB35FE3" w14:textId="77777777" w:rsidR="0082161F" w:rsidRDefault="00800AD8" w:rsidP="0082161F">
      <w:pPr>
        <w:pStyle w:val="InterlineText"/>
        <w:tabs>
          <w:tab w:val="left" w:pos="533"/>
          <w:tab w:val="left" w:pos="1457"/>
          <w:tab w:val="left" w:pos="2231"/>
          <w:tab w:val="left" w:pos="2675"/>
          <w:tab w:val="left" w:pos="3869"/>
          <w:tab w:val="left" w:pos="4628"/>
          <w:tab w:val="left" w:pos="5672"/>
          <w:tab w:val="left" w:pos="5936"/>
        </w:tabs>
      </w:pPr>
      <w:r>
        <w:tab/>
        <w:t>tja</w:t>
      </w:r>
      <w:r>
        <w:tab/>
        <w:t>kaka</w:t>
      </w:r>
      <w:r>
        <w:tab/>
        <w:t>ti</w:t>
      </w:r>
      <w:r w:rsidR="0082161F">
        <w:tab/>
        <w:t>Yisu-sama,</w:t>
      </w:r>
      <w:r w:rsidR="0082161F">
        <w:tab/>
        <w:t>uîa</w:t>
      </w:r>
      <w:r w:rsidR="0082161F">
        <w:tab/>
        <w:t>tjen</w:t>
      </w:r>
      <w:r w:rsidR="0082161F">
        <w:tab/>
        <w:t>a</w:t>
      </w:r>
      <w:r w:rsidR="0082161F">
        <w:tab/>
        <w:t>namakaya</w:t>
      </w:r>
    </w:p>
    <w:p w14:paraId="1F7290A9" w14:textId="77777777" w:rsidR="00800AD8" w:rsidRDefault="00800AD8" w:rsidP="0082161F">
      <w:pPr>
        <w:pStyle w:val="InterlineGlossWithTrans"/>
        <w:tabs>
          <w:tab w:val="left" w:pos="533"/>
          <w:tab w:val="left" w:pos="1457"/>
          <w:tab w:val="left" w:pos="2231"/>
          <w:tab w:val="left" w:pos="2675"/>
          <w:tab w:val="left" w:pos="3869"/>
          <w:tab w:val="left" w:pos="4628"/>
          <w:tab w:val="left" w:pos="5672"/>
          <w:tab w:val="left" w:pos="5936"/>
        </w:tabs>
      </w:pPr>
      <w:r>
        <w:tab/>
        <w:t>tja</w:t>
      </w:r>
      <w:r>
        <w:tab/>
        <w:t>kaka</w:t>
      </w:r>
      <w:r>
        <w:tab/>
        <w:t>ti</w:t>
      </w:r>
      <w:r w:rsidR="0082161F">
        <w:tab/>
        <w:t>Yisu-sama</w:t>
      </w:r>
      <w:r w:rsidR="0082161F">
        <w:tab/>
        <w:t>uîa</w:t>
      </w:r>
      <w:r w:rsidR="0082161F">
        <w:tab/>
        <w:t>tjen</w:t>
      </w:r>
      <w:r w:rsidR="0082161F">
        <w:tab/>
        <w:t>a</w:t>
      </w:r>
      <w:r w:rsidR="0082161F">
        <w:tab/>
        <w:t>na-ma-kaya</w:t>
      </w:r>
    </w:p>
    <w:p w14:paraId="09246D5A" w14:textId="77777777" w:rsidR="00800AD8" w:rsidRDefault="00800AD8" w:rsidP="0082161F">
      <w:pPr>
        <w:pStyle w:val="InterlineTransNoFree"/>
        <w:tabs>
          <w:tab w:val="left" w:pos="1457"/>
          <w:tab w:val="left" w:pos="2231"/>
          <w:tab w:val="left" w:pos="2675"/>
          <w:tab w:val="left" w:pos="3869"/>
          <w:tab w:val="left" w:pos="4628"/>
          <w:tab w:val="left" w:pos="5672"/>
          <w:tab w:val="left" w:pos="5936"/>
        </w:tabs>
      </w:pPr>
      <w:r>
        <w:tab/>
        <w:t>our(</w:t>
      </w:r>
      <w:r>
        <w:rPr>
          <w:smallCaps/>
        </w:rPr>
        <w:t>inc</w:t>
      </w:r>
      <w:r>
        <w:t>)</w:t>
      </w:r>
      <w:r>
        <w:tab/>
        <w:t>sibling</w:t>
      </w:r>
      <w:r>
        <w:tab/>
      </w:r>
      <w:r>
        <w:rPr>
          <w:smallCaps/>
        </w:rPr>
        <w:t>f.h</w:t>
      </w:r>
      <w:r w:rsidR="0082161F">
        <w:tab/>
        <w:t>Jesus-</w:t>
      </w:r>
      <w:r w:rsidR="0082161F">
        <w:rPr>
          <w:smallCaps/>
        </w:rPr>
        <w:t>h</w:t>
      </w:r>
      <w:r w:rsidR="0082161F">
        <w:rPr>
          <w:smallCaps/>
        </w:rPr>
        <w:tab/>
      </w:r>
      <w:r w:rsidR="0082161F">
        <w:t>so.that</w:t>
      </w:r>
      <w:r w:rsidR="0082161F">
        <w:tab/>
      </w:r>
      <w:r w:rsidR="0082161F">
        <w:rPr>
          <w:smallCaps/>
        </w:rPr>
        <w:t>f.</w:t>
      </w:r>
      <w:r w:rsidR="0082161F">
        <w:t>we(</w:t>
      </w:r>
      <w:r w:rsidR="0082161F">
        <w:rPr>
          <w:smallCaps/>
        </w:rPr>
        <w:t>inc</w:t>
      </w:r>
      <w:r w:rsidR="0082161F">
        <w:t>)</w:t>
      </w:r>
      <w:r w:rsidR="0082161F">
        <w:rPr>
          <w:smallCaps/>
        </w:rPr>
        <w:tab/>
        <w:t>c</w:t>
      </w:r>
      <w:r w:rsidR="0082161F">
        <w:tab/>
      </w:r>
      <w:r w:rsidR="0082161F">
        <w:rPr>
          <w:smallCaps/>
        </w:rPr>
        <w:t>past</w:t>
      </w:r>
      <w:r w:rsidR="0082161F">
        <w:t>-</w:t>
      </w:r>
      <w:r w:rsidR="0082161F">
        <w:rPr>
          <w:smallCaps/>
        </w:rPr>
        <w:t>stat</w:t>
      </w:r>
      <w:r w:rsidR="0082161F">
        <w:t>-able</w:t>
      </w:r>
    </w:p>
    <w:p w14:paraId="5583D3E3" w14:textId="77777777" w:rsidR="0082161F" w:rsidRDefault="00800AD8" w:rsidP="0082161F">
      <w:pPr>
        <w:pStyle w:val="InterlineText"/>
        <w:tabs>
          <w:tab w:val="left" w:pos="533"/>
          <w:tab w:val="left" w:pos="2342"/>
          <w:tab w:val="left" w:pos="2846"/>
          <w:tab w:val="left" w:pos="4700"/>
          <w:tab w:val="left" w:pos="5354"/>
        </w:tabs>
      </w:pPr>
      <w:r>
        <w:tab/>
        <w:t>metsevutsevung</w:t>
      </w:r>
      <w:r w:rsidR="0082161F">
        <w:tab/>
        <w:t>i</w:t>
      </w:r>
      <w:r w:rsidR="0082161F">
        <w:tab/>
        <w:t>tjarivavaw,</w:t>
      </w:r>
      <w:r w:rsidR="0082161F">
        <w:tab/>
        <w:t>nu</w:t>
      </w:r>
      <w:r w:rsidR="0082161F">
        <w:tab/>
        <w:t>namakapasusu</w:t>
      </w:r>
    </w:p>
    <w:p w14:paraId="3D647C2A" w14:textId="77777777" w:rsidR="00800AD8" w:rsidRDefault="00800AD8" w:rsidP="0082161F">
      <w:pPr>
        <w:pStyle w:val="InterlineGlossWithTrans"/>
        <w:tabs>
          <w:tab w:val="left" w:pos="533"/>
          <w:tab w:val="left" w:pos="2342"/>
          <w:tab w:val="left" w:pos="2846"/>
          <w:tab w:val="left" w:pos="4700"/>
          <w:tab w:val="left" w:pos="5354"/>
        </w:tabs>
      </w:pPr>
      <w:r>
        <w:tab/>
        <w:t>me-tsevu-tsevung</w:t>
      </w:r>
      <w:r w:rsidR="0082161F">
        <w:tab/>
        <w:t>i</w:t>
      </w:r>
      <w:r w:rsidR="0082161F">
        <w:tab/>
        <w:t>tjari-va-vaw</w:t>
      </w:r>
      <w:r w:rsidR="0082161F">
        <w:tab/>
        <w:t>nu</w:t>
      </w:r>
      <w:r w:rsidR="0082161F">
        <w:tab/>
        <w:t>na-maka-pa-susu</w:t>
      </w:r>
    </w:p>
    <w:p w14:paraId="52FC22C9" w14:textId="77777777" w:rsidR="00800AD8" w:rsidRDefault="00800AD8" w:rsidP="0082161F">
      <w:pPr>
        <w:pStyle w:val="InterlineTransNoFree"/>
        <w:tabs>
          <w:tab w:val="left" w:pos="2342"/>
          <w:tab w:val="left" w:pos="2846"/>
          <w:tab w:val="left" w:pos="4700"/>
          <w:tab w:val="left" w:pos="5354"/>
        </w:tabs>
      </w:pPr>
      <w:r>
        <w:tab/>
      </w:r>
      <w:r>
        <w:rPr>
          <w:smallCaps/>
        </w:rPr>
        <w:t>af</w:t>
      </w:r>
      <w:r>
        <w:t>-</w:t>
      </w:r>
      <w:r>
        <w:rPr>
          <w:smallCaps/>
        </w:rPr>
        <w:t>red</w:t>
      </w:r>
      <w:r>
        <w:t>-meet</w:t>
      </w:r>
      <w:r w:rsidR="0082161F">
        <w:tab/>
      </w:r>
      <w:r w:rsidR="0082161F">
        <w:rPr>
          <w:smallCaps/>
        </w:rPr>
        <w:t>loc</w:t>
      </w:r>
      <w:r w:rsidR="0082161F">
        <w:tab/>
        <w:t>utmost-</w:t>
      </w:r>
      <w:r w:rsidR="0082161F">
        <w:rPr>
          <w:smallCaps/>
        </w:rPr>
        <w:t>red</w:t>
      </w:r>
      <w:r w:rsidR="0082161F">
        <w:t>-above</w:t>
      </w:r>
      <w:r w:rsidR="0082161F">
        <w:tab/>
        <w:t>when</w:t>
      </w:r>
      <w:r w:rsidR="0082161F">
        <w:tab/>
      </w:r>
      <w:r w:rsidR="0082161F">
        <w:rPr>
          <w:smallCaps/>
        </w:rPr>
        <w:t>past</w:t>
      </w:r>
      <w:r w:rsidR="0082161F">
        <w:t>-finished-cause-proceed</w:t>
      </w:r>
    </w:p>
    <w:p w14:paraId="2DCF5675" w14:textId="77777777" w:rsidR="0082161F" w:rsidRDefault="00800AD8" w:rsidP="0082161F">
      <w:pPr>
        <w:pStyle w:val="InterlineText"/>
        <w:tabs>
          <w:tab w:val="left" w:pos="533"/>
          <w:tab w:val="left" w:pos="1577"/>
          <w:tab w:val="left" w:pos="2081"/>
          <w:tab w:val="left" w:pos="2720"/>
          <w:tab w:val="left" w:pos="3209"/>
          <w:tab w:val="left" w:pos="4133"/>
          <w:tab w:val="left" w:pos="4982"/>
          <w:tab w:val="left" w:pos="5486"/>
        </w:tabs>
      </w:pPr>
      <w:r>
        <w:tab/>
        <w:t>itjen</w:t>
      </w:r>
      <w:r>
        <w:tab/>
        <w:t>tua</w:t>
      </w:r>
      <w:r>
        <w:tab/>
        <w:t>tulu</w:t>
      </w:r>
      <w:r>
        <w:tab/>
        <w:t>nua</w:t>
      </w:r>
      <w:r w:rsidR="0082161F">
        <w:tab/>
        <w:t>tja</w:t>
      </w:r>
      <w:r w:rsidR="0082161F">
        <w:tab/>
        <w:t>Tsemas</w:t>
      </w:r>
      <w:r w:rsidR="0082161F">
        <w:tab/>
        <w:t>i</w:t>
      </w:r>
      <w:r w:rsidR="0082161F">
        <w:tab/>
        <w:t>vavaw.</w:t>
      </w:r>
    </w:p>
    <w:p w14:paraId="06348D64" w14:textId="77777777" w:rsidR="00800AD8" w:rsidRDefault="00800AD8" w:rsidP="0082161F">
      <w:pPr>
        <w:pStyle w:val="InterlineGlossWithTrans"/>
        <w:tabs>
          <w:tab w:val="left" w:pos="533"/>
          <w:tab w:val="left" w:pos="1577"/>
          <w:tab w:val="left" w:pos="2081"/>
          <w:tab w:val="left" w:pos="2720"/>
          <w:tab w:val="left" w:pos="3209"/>
          <w:tab w:val="left" w:pos="4133"/>
          <w:tab w:val="left" w:pos="4982"/>
          <w:tab w:val="left" w:pos="5486"/>
        </w:tabs>
      </w:pPr>
      <w:r>
        <w:tab/>
        <w:t>itjen</w:t>
      </w:r>
      <w:r>
        <w:tab/>
        <w:t>tua</w:t>
      </w:r>
      <w:r>
        <w:tab/>
        <w:t>tulu</w:t>
      </w:r>
      <w:r>
        <w:tab/>
        <w:t>nua</w:t>
      </w:r>
      <w:r w:rsidR="0082161F">
        <w:tab/>
        <w:t>tja</w:t>
      </w:r>
      <w:r w:rsidR="0082161F">
        <w:tab/>
        <w:t>Tsemas</w:t>
      </w:r>
      <w:r w:rsidR="0082161F">
        <w:tab/>
        <w:t>i</w:t>
      </w:r>
      <w:r w:rsidR="0082161F">
        <w:tab/>
        <w:t>va-vaw</w:t>
      </w:r>
    </w:p>
    <w:p w14:paraId="2920E25D" w14:textId="77777777" w:rsidR="00800AD8" w:rsidRDefault="00800AD8" w:rsidP="0082161F">
      <w:pPr>
        <w:pStyle w:val="InterlineTrans"/>
        <w:tabs>
          <w:tab w:val="left" w:pos="533"/>
          <w:tab w:val="left" w:pos="1577"/>
          <w:tab w:val="left" w:pos="2081"/>
          <w:tab w:val="left" w:pos="2720"/>
          <w:tab w:val="left" w:pos="3209"/>
          <w:tab w:val="left" w:pos="4133"/>
          <w:tab w:val="left" w:pos="4982"/>
          <w:tab w:val="left" w:pos="5486"/>
        </w:tabs>
      </w:pPr>
      <w:r>
        <w:tab/>
      </w:r>
      <w:r>
        <w:rPr>
          <w:smallCaps/>
        </w:rPr>
        <w:t>f.</w:t>
      </w:r>
      <w:r>
        <w:t>we(</w:t>
      </w:r>
      <w:r>
        <w:rPr>
          <w:smallCaps/>
        </w:rPr>
        <w:t>inc</w:t>
      </w:r>
      <w:r>
        <w:t>)</w:t>
      </w:r>
      <w:r>
        <w:tab/>
      </w:r>
      <w:r>
        <w:rPr>
          <w:smallCaps/>
        </w:rPr>
        <w:t>obl</w:t>
      </w:r>
      <w:r>
        <w:tab/>
        <w:t>teach</w:t>
      </w:r>
      <w:r>
        <w:tab/>
        <w:t>of</w:t>
      </w:r>
      <w:r w:rsidR="0082161F">
        <w:tab/>
        <w:t>our(</w:t>
      </w:r>
      <w:r w:rsidR="0082161F">
        <w:rPr>
          <w:smallCaps/>
        </w:rPr>
        <w:t>inc</w:t>
      </w:r>
      <w:r w:rsidR="0082161F">
        <w:t>)</w:t>
      </w:r>
      <w:r w:rsidR="0082161F">
        <w:tab/>
        <w:t>God</w:t>
      </w:r>
      <w:r w:rsidR="0082161F">
        <w:tab/>
      </w:r>
      <w:r w:rsidR="0082161F">
        <w:rPr>
          <w:smallCaps/>
        </w:rPr>
        <w:t>loc</w:t>
      </w:r>
      <w:r w:rsidR="0082161F">
        <w:tab/>
      </w:r>
      <w:r w:rsidR="0082161F">
        <w:rPr>
          <w:smallCaps/>
        </w:rPr>
        <w:t>red</w:t>
      </w:r>
      <w:r w:rsidR="0082161F">
        <w:t>-above</w:t>
      </w:r>
    </w:p>
    <w:p w14:paraId="6D98C3A1" w14:textId="77777777" w:rsidR="00800AD8" w:rsidRDefault="00800AD8" w:rsidP="005E77CC">
      <w:pPr>
        <w:pStyle w:val="InterlineFree"/>
      </w:pPr>
      <w:r>
        <w:t>And we whom you are leaving behind may you remember us and pray for us,</w:t>
      </w:r>
      <w:r w:rsidR="005E77CC">
        <w:t xml:space="preserve"> </w:t>
      </w:r>
      <w:r>
        <w:t>so that we will keep the teaching of God and the words of our brother Jesus; may we be able to meet up above if we have fully kept the teaching of our God above.</w:t>
      </w:r>
    </w:p>
    <w:p w14:paraId="1895DA06" w14:textId="77777777" w:rsidR="00800AD8" w:rsidRDefault="00DC1AE0" w:rsidP="0082161F">
      <w:pPr>
        <w:pStyle w:val="InterlineText"/>
        <w:tabs>
          <w:tab w:val="left" w:pos="533"/>
          <w:tab w:val="left" w:pos="1517"/>
          <w:tab w:val="left" w:pos="2441"/>
          <w:tab w:val="left" w:pos="2705"/>
          <w:tab w:val="left" w:pos="3149"/>
        </w:tabs>
      </w:pPr>
      <w:r w:rsidRPr="003A1D48">
        <w:rPr>
          <w:rStyle w:val="InterlineTextNumChar"/>
        </w:rPr>
        <w:t>009</w:t>
      </w:r>
      <w:r w:rsidR="00800AD8">
        <w:tab/>
        <w:t>saka</w:t>
      </w:r>
      <w:r w:rsidR="00800AD8">
        <w:tab/>
        <w:t>amin</w:t>
      </w:r>
      <w:r w:rsidR="00800AD8">
        <w:tab/>
        <w:t>a</w:t>
      </w:r>
      <w:r w:rsidR="00800AD8">
        <w:tab/>
        <w:t>ku</w:t>
      </w:r>
      <w:r w:rsidR="00800AD8">
        <w:tab/>
        <w:t>kai.</w:t>
      </w:r>
    </w:p>
    <w:p w14:paraId="47D9C643" w14:textId="77777777" w:rsidR="00800AD8" w:rsidRDefault="00800AD8" w:rsidP="0082161F">
      <w:pPr>
        <w:pStyle w:val="InterlineGlossWithTrans"/>
        <w:tabs>
          <w:tab w:val="left" w:pos="533"/>
          <w:tab w:val="left" w:pos="1517"/>
          <w:tab w:val="left" w:pos="2441"/>
          <w:tab w:val="left" w:pos="2705"/>
          <w:tab w:val="left" w:pos="3149"/>
        </w:tabs>
      </w:pPr>
      <w:r>
        <w:tab/>
        <w:t>sa-ka</w:t>
      </w:r>
      <w:r>
        <w:tab/>
        <w:t>amin</w:t>
      </w:r>
      <w:r>
        <w:tab/>
        <w:t>a</w:t>
      </w:r>
      <w:r>
        <w:tab/>
        <w:t>ku</w:t>
      </w:r>
      <w:r>
        <w:tab/>
        <w:t>kai</w:t>
      </w:r>
    </w:p>
    <w:p w14:paraId="0897C705" w14:textId="77777777" w:rsidR="00800AD8" w:rsidRDefault="00800AD8" w:rsidP="0082161F">
      <w:pPr>
        <w:pStyle w:val="InterlineTransNoFree"/>
        <w:tabs>
          <w:tab w:val="left" w:pos="1517"/>
          <w:tab w:val="left" w:pos="2441"/>
          <w:tab w:val="left" w:pos="2705"/>
          <w:tab w:val="left" w:pos="3149"/>
          <w:tab w:val="right" w:pos="8787"/>
        </w:tabs>
      </w:pPr>
      <w:r>
        <w:tab/>
        <w:t>and-after</w:t>
      </w:r>
      <w:r>
        <w:tab/>
        <w:t>no.more</w:t>
      </w:r>
      <w:r>
        <w:rPr>
          <w:smallCaps/>
        </w:rPr>
        <w:tab/>
        <w:t>c</w:t>
      </w:r>
      <w:r>
        <w:rPr>
          <w:smallCaps/>
        </w:rPr>
        <w:tab/>
      </w:r>
      <w:r>
        <w:t>my</w:t>
      </w:r>
      <w:r>
        <w:tab/>
        <w:t>speech</w:t>
      </w:r>
      <w:r w:rsidR="0082161F">
        <w:tab/>
        <w:t>That’s all I have to say.</w:t>
      </w:r>
    </w:p>
    <w:p w14:paraId="41BAB3A7" w14:textId="77777777" w:rsidR="00800AD8" w:rsidRDefault="00800AD8" w:rsidP="0082161F">
      <w:pPr>
        <w:pStyle w:val="FullTranslation"/>
      </w:pPr>
      <w:r>
        <w:t>We remember you with affection, teacher. Thank you very much that our God provided you and you were sent here to Taiwan, and you dealt with (?) the language of us people of the mountain slopes and we were able to understand. And so the mountain people are your people. If you had not come how could (?) we have known the writing for our mountain language? We are extremely glad about it. And now when you go may you pray for us, so that we your brothers and sisters here in the mountains may cont</w:t>
      </w:r>
      <w:r w:rsidR="005E77CC">
        <w:t>i</w:t>
      </w:r>
      <w:r>
        <w:t>nue always in our faith and pray too for you. When you go and are on your journey may you be in good health; and on your way may you be glad to reach your parents and brothers and sisters. And we whom you are leaving behind may you remember us and pray for us, so that we will keep the teaching of God and the words of our brother Jesus; may we be able to meet up above if we have fully kept the teaching of our God above. That’s all I have to say.</w:t>
      </w:r>
    </w:p>
    <w:p w14:paraId="328AE749" w14:textId="77777777" w:rsidR="00800AD8" w:rsidRDefault="00800AD8">
      <w:pPr>
        <w:pStyle w:val="Heading4"/>
      </w:pPr>
      <w:r w:rsidRPr="00DC1AE0">
        <w:rPr>
          <w:rStyle w:val="NumTextHeadingChar"/>
        </w:rPr>
        <w:t>100</w:t>
      </w:r>
      <w:r>
        <w:t xml:space="preserve"> F</w:t>
      </w:r>
      <w:r w:rsidR="00A65BFD">
        <w:t>AREWELL MESSAGE (4)</w:t>
      </w:r>
      <w:r w:rsidR="00A65BFD">
        <w:br/>
      </w:r>
      <w:r>
        <w:t>Vaîulu dialect</w:t>
      </w:r>
    </w:p>
    <w:p w14:paraId="15D7984A" w14:textId="77777777" w:rsidR="00800AD8" w:rsidRDefault="00DC1AE0" w:rsidP="00A65BFD">
      <w:pPr>
        <w:pStyle w:val="InterlineText"/>
        <w:tabs>
          <w:tab w:val="left" w:pos="533"/>
          <w:tab w:val="left" w:pos="962"/>
          <w:tab w:val="left" w:pos="1226"/>
          <w:tab w:val="left" w:pos="2645"/>
        </w:tabs>
      </w:pPr>
      <w:r w:rsidRPr="003A1D48">
        <w:rPr>
          <w:rStyle w:val="InterlineTextNumChar"/>
        </w:rPr>
        <w:t>001</w:t>
      </w:r>
      <w:r w:rsidR="00800AD8">
        <w:tab/>
        <w:t>qai</w:t>
      </w:r>
      <w:r w:rsidR="00800AD8">
        <w:tab/>
        <w:t>a</w:t>
      </w:r>
      <w:r w:rsidR="00800AD8">
        <w:tab/>
        <w:t>siningelitan,</w:t>
      </w:r>
      <w:r w:rsidR="00800AD8">
        <w:tab/>
        <w:t>sinsi.</w:t>
      </w:r>
    </w:p>
    <w:p w14:paraId="0AFA0E47" w14:textId="77777777" w:rsidR="00800AD8" w:rsidRDefault="00800AD8" w:rsidP="00A65BFD">
      <w:pPr>
        <w:pStyle w:val="InterlineGlossWithTrans"/>
        <w:tabs>
          <w:tab w:val="left" w:pos="533"/>
          <w:tab w:val="left" w:pos="962"/>
          <w:tab w:val="left" w:pos="1226"/>
          <w:tab w:val="left" w:pos="2645"/>
        </w:tabs>
      </w:pPr>
      <w:r>
        <w:tab/>
        <w:t>qai</w:t>
      </w:r>
      <w:r>
        <w:tab/>
        <w:t>a</w:t>
      </w:r>
      <w:r>
        <w:tab/>
        <w:t>in=singelit-an</w:t>
      </w:r>
      <w:r>
        <w:tab/>
        <w:t>sinsi</w:t>
      </w:r>
    </w:p>
    <w:p w14:paraId="36026088" w14:textId="77777777" w:rsidR="00800AD8" w:rsidRDefault="00800AD8" w:rsidP="00A65BFD">
      <w:pPr>
        <w:pStyle w:val="InterlineTransNoFree"/>
        <w:tabs>
          <w:tab w:val="left" w:pos="962"/>
          <w:tab w:val="left" w:pos="1226"/>
          <w:tab w:val="left" w:pos="2645"/>
          <w:tab w:val="right" w:pos="8787"/>
        </w:tabs>
      </w:pPr>
      <w:r>
        <w:tab/>
        <w:t>oh</w:t>
      </w:r>
      <w:r>
        <w:rPr>
          <w:smallCaps/>
        </w:rPr>
        <w:tab/>
        <w:t>c</w:t>
      </w:r>
      <w:r>
        <w:rPr>
          <w:smallCaps/>
        </w:rPr>
        <w:tab/>
        <w:t>perf</w:t>
      </w:r>
      <w:r>
        <w:t>=miss-</w:t>
      </w:r>
      <w:r>
        <w:rPr>
          <w:smallCaps/>
        </w:rPr>
        <w:t>lf</w:t>
      </w:r>
      <w:r>
        <w:tab/>
        <w:t>teacher</w:t>
      </w:r>
      <w:r w:rsidR="00A65BFD">
        <w:tab/>
        <w:t>How we miss you, teacher.</w:t>
      </w:r>
    </w:p>
    <w:p w14:paraId="143E17BA" w14:textId="77777777" w:rsidR="00A65BFD" w:rsidRDefault="00DC1AE0" w:rsidP="00A65BFD">
      <w:pPr>
        <w:pStyle w:val="InterlineText"/>
        <w:tabs>
          <w:tab w:val="left" w:pos="533"/>
          <w:tab w:val="left" w:pos="2192"/>
          <w:tab w:val="left" w:pos="3656"/>
          <w:tab w:val="left" w:pos="4430"/>
          <w:tab w:val="left" w:pos="5354"/>
          <w:tab w:val="left" w:pos="6218"/>
          <w:tab w:val="left" w:pos="6482"/>
          <w:tab w:val="left" w:pos="7316"/>
        </w:tabs>
      </w:pPr>
      <w:r w:rsidRPr="003A1D48">
        <w:rPr>
          <w:rStyle w:val="InterlineTextNumChar"/>
        </w:rPr>
        <w:lastRenderedPageBreak/>
        <w:t>002</w:t>
      </w:r>
      <w:r w:rsidR="00800AD8">
        <w:tab/>
        <w:t>aitsu</w:t>
      </w:r>
      <w:r w:rsidR="00800AD8">
        <w:tab/>
        <w:t>tsuatsuay</w:t>
      </w:r>
      <w:r w:rsidR="00800AD8">
        <w:tab/>
        <w:t>anga</w:t>
      </w:r>
      <w:r w:rsidR="00A65BFD">
        <w:tab/>
        <w:t>sun</w:t>
      </w:r>
      <w:r w:rsidR="00A65BFD">
        <w:tab/>
        <w:t>aravats</w:t>
      </w:r>
      <w:r w:rsidR="00A65BFD">
        <w:tab/>
        <w:t>a</w:t>
      </w:r>
      <w:r w:rsidR="00A65BFD">
        <w:tab/>
        <w:t>su</w:t>
      </w:r>
      <w:r w:rsidR="00A65BFD">
        <w:tab/>
        <w:t>vinaikan</w:t>
      </w:r>
    </w:p>
    <w:p w14:paraId="2D20F7A3" w14:textId="77777777" w:rsidR="00800AD8" w:rsidRDefault="00800AD8" w:rsidP="00A65BFD">
      <w:pPr>
        <w:pStyle w:val="InterlineGlossWithTrans"/>
        <w:tabs>
          <w:tab w:val="left" w:pos="533"/>
          <w:tab w:val="left" w:pos="2192"/>
          <w:tab w:val="left" w:pos="3656"/>
          <w:tab w:val="left" w:pos="4430"/>
          <w:tab w:val="left" w:pos="5354"/>
          <w:tab w:val="left" w:pos="6218"/>
          <w:tab w:val="left" w:pos="6482"/>
          <w:tab w:val="left" w:pos="7316"/>
        </w:tabs>
      </w:pPr>
      <w:r>
        <w:tab/>
        <w:t>aya-i-tsu</w:t>
      </w:r>
      <w:r>
        <w:tab/>
        <w:t>tsua-tsuay</w:t>
      </w:r>
      <w:r>
        <w:tab/>
        <w:t>anga</w:t>
      </w:r>
      <w:r w:rsidR="00A65BFD">
        <w:tab/>
        <w:t>sun</w:t>
      </w:r>
      <w:r w:rsidR="00A65BFD">
        <w:tab/>
        <w:t>a-ravats</w:t>
      </w:r>
      <w:r w:rsidR="00A65BFD">
        <w:tab/>
        <w:t>a</w:t>
      </w:r>
      <w:r w:rsidR="00A65BFD">
        <w:tab/>
        <w:t>su</w:t>
      </w:r>
      <w:r w:rsidR="00A65BFD">
        <w:tab/>
        <w:t>in=vaik-an</w:t>
      </w:r>
    </w:p>
    <w:p w14:paraId="64C9037A" w14:textId="77777777" w:rsidR="00800AD8" w:rsidRDefault="00800AD8" w:rsidP="00A65BFD">
      <w:pPr>
        <w:pStyle w:val="InterlineTransNoFree"/>
        <w:tabs>
          <w:tab w:val="left" w:pos="2192"/>
          <w:tab w:val="left" w:pos="3656"/>
          <w:tab w:val="left" w:pos="4430"/>
          <w:tab w:val="left" w:pos="5354"/>
          <w:tab w:val="left" w:pos="6218"/>
          <w:tab w:val="left" w:pos="6482"/>
          <w:tab w:val="left" w:pos="7316"/>
        </w:tabs>
      </w:pPr>
      <w:r>
        <w:tab/>
        <w:t>be.thus-</w:t>
      </w:r>
      <w:r>
        <w:rPr>
          <w:smallCaps/>
        </w:rPr>
        <w:t>loc</w:t>
      </w:r>
      <w:r>
        <w:t>-this</w:t>
      </w:r>
      <w:r>
        <w:tab/>
      </w:r>
      <w:r>
        <w:rPr>
          <w:smallCaps/>
        </w:rPr>
        <w:t>red</w:t>
      </w:r>
      <w:r>
        <w:t>-long.time</w:t>
      </w:r>
      <w:r>
        <w:tab/>
        <w:t>indeed</w:t>
      </w:r>
      <w:r w:rsidR="00A65BFD">
        <w:tab/>
      </w:r>
      <w:r w:rsidR="00A65BFD">
        <w:rPr>
          <w:smallCaps/>
        </w:rPr>
        <w:t>f.</w:t>
      </w:r>
      <w:r w:rsidR="00A65BFD">
        <w:t>you(</w:t>
      </w:r>
      <w:r w:rsidR="00A65BFD">
        <w:rPr>
          <w:smallCaps/>
        </w:rPr>
        <w:t>s</w:t>
      </w:r>
      <w:r w:rsidR="00A65BFD">
        <w:t>)</w:t>
      </w:r>
      <w:r w:rsidR="00A65BFD">
        <w:tab/>
      </w:r>
      <w:r w:rsidR="00A65BFD">
        <w:rPr>
          <w:smallCaps/>
        </w:rPr>
        <w:t>c-</w:t>
      </w:r>
      <w:r w:rsidR="00A65BFD">
        <w:t>true</w:t>
      </w:r>
      <w:r w:rsidR="00A65BFD">
        <w:rPr>
          <w:smallCaps/>
        </w:rPr>
        <w:tab/>
        <w:t>c</w:t>
      </w:r>
      <w:r w:rsidR="00A65BFD">
        <w:rPr>
          <w:smallCaps/>
        </w:rPr>
        <w:tab/>
      </w:r>
      <w:r w:rsidR="00A65BFD">
        <w:t>your(</w:t>
      </w:r>
      <w:r w:rsidR="00A65BFD">
        <w:rPr>
          <w:smallCaps/>
        </w:rPr>
        <w:t>s</w:t>
      </w:r>
      <w:r w:rsidR="00A65BFD">
        <w:t>)</w:t>
      </w:r>
      <w:r w:rsidR="00A65BFD">
        <w:tab/>
      </w:r>
      <w:r w:rsidR="00A65BFD">
        <w:rPr>
          <w:smallCaps/>
        </w:rPr>
        <w:t>perf</w:t>
      </w:r>
      <w:r w:rsidR="00A65BFD">
        <w:t>=leave-</w:t>
      </w:r>
      <w:r w:rsidR="00A65BFD">
        <w:rPr>
          <w:smallCaps/>
        </w:rPr>
        <w:t>lf</w:t>
      </w:r>
    </w:p>
    <w:p w14:paraId="0E97424E" w14:textId="77777777" w:rsidR="00A65BFD" w:rsidRDefault="00800AD8" w:rsidP="00A65BFD">
      <w:pPr>
        <w:pStyle w:val="InterlineText"/>
        <w:tabs>
          <w:tab w:val="left" w:pos="533"/>
          <w:tab w:val="left" w:pos="1517"/>
          <w:tab w:val="left" w:pos="2021"/>
        </w:tabs>
      </w:pPr>
      <w:r>
        <w:tab/>
        <w:t>imaza</w:t>
      </w:r>
      <w:r>
        <w:tab/>
        <w:t>i</w:t>
      </w:r>
      <w:r w:rsidR="00A65BFD">
        <w:tab/>
        <w:t>Tayuang.</w:t>
      </w:r>
    </w:p>
    <w:p w14:paraId="5BD75BCA" w14:textId="77777777" w:rsidR="00800AD8" w:rsidRDefault="00800AD8" w:rsidP="00A65BFD">
      <w:pPr>
        <w:pStyle w:val="InterlineGlossWithTrans"/>
        <w:tabs>
          <w:tab w:val="left" w:pos="533"/>
          <w:tab w:val="left" w:pos="1517"/>
          <w:tab w:val="left" w:pos="2021"/>
        </w:tabs>
      </w:pPr>
      <w:r>
        <w:tab/>
        <w:t>i-maza</w:t>
      </w:r>
      <w:r>
        <w:tab/>
        <w:t>i</w:t>
      </w:r>
      <w:r w:rsidR="00A65BFD">
        <w:tab/>
        <w:t>Tayuang</w:t>
      </w:r>
    </w:p>
    <w:p w14:paraId="6FE929B9" w14:textId="77777777" w:rsidR="00A65BFD" w:rsidRDefault="00800AD8" w:rsidP="00A65BFD">
      <w:pPr>
        <w:pStyle w:val="InterlineTrans"/>
        <w:tabs>
          <w:tab w:val="left" w:pos="533"/>
          <w:tab w:val="left" w:pos="1517"/>
          <w:tab w:val="left" w:pos="2021"/>
          <w:tab w:val="right" w:pos="8789"/>
        </w:tabs>
      </w:pPr>
      <w:r>
        <w:tab/>
      </w:r>
      <w:r>
        <w:rPr>
          <w:smallCaps/>
        </w:rPr>
        <w:t>loc</w:t>
      </w:r>
      <w:r>
        <w:t>-here</w:t>
      </w:r>
      <w:r>
        <w:tab/>
      </w:r>
      <w:r>
        <w:rPr>
          <w:smallCaps/>
        </w:rPr>
        <w:t>loc</w:t>
      </w:r>
      <w:r w:rsidR="00A65BFD">
        <w:tab/>
        <w:t>Taiwan</w:t>
      </w:r>
      <w:r w:rsidR="00A65BFD">
        <w:tab/>
        <w:t>It is now a very long time since you left Taiwan.</w:t>
      </w:r>
    </w:p>
    <w:p w14:paraId="5EF29A23" w14:textId="77777777" w:rsidR="00800AD8" w:rsidRDefault="00A8416B" w:rsidP="00A8416B">
      <w:pPr>
        <w:pStyle w:val="CommentLastWithHalfSpace"/>
      </w:pPr>
      <w:r>
        <w:t>[</w:t>
      </w:r>
      <w:r w:rsidR="00A65BFD" w:rsidRPr="00A65BFD">
        <w:rPr>
          <w:rStyle w:val="VernacularText"/>
        </w:rPr>
        <w:t>vinaikan</w:t>
      </w:r>
      <w:r w:rsidR="00A65BFD">
        <w:t xml:space="preserve">: is </w:t>
      </w:r>
      <w:r w:rsidR="00800AD8" w:rsidRPr="00A65BFD">
        <w:rPr>
          <w:rStyle w:val="VernacularText"/>
        </w:rPr>
        <w:t>-an</w:t>
      </w:r>
      <w:r w:rsidR="00800AD8">
        <w:t xml:space="preserve"> </w:t>
      </w:r>
      <w:r w:rsidR="00800AD8">
        <w:rPr>
          <w:smallCaps/>
        </w:rPr>
        <w:t>lf</w:t>
      </w:r>
      <w:r w:rsidR="00A65BFD">
        <w:rPr>
          <w:smallCaps/>
        </w:rPr>
        <w:t xml:space="preserve"> </w:t>
      </w:r>
      <w:r w:rsidR="00A65BFD">
        <w:t>or</w:t>
      </w:r>
      <w:r w:rsidR="00800AD8">
        <w:t xml:space="preserve"> </w:t>
      </w:r>
      <w:r w:rsidR="00800AD8">
        <w:rPr>
          <w:smallCaps/>
        </w:rPr>
        <w:t>nom</w:t>
      </w:r>
      <w:r w:rsidR="00A65BFD">
        <w:rPr>
          <w:smallCaps/>
        </w:rPr>
        <w:t>?</w:t>
      </w:r>
      <w:r>
        <w:t>]</w:t>
      </w:r>
    </w:p>
    <w:p w14:paraId="1C101B57" w14:textId="77777777" w:rsidR="00A65BFD" w:rsidRDefault="00DC1AE0" w:rsidP="00A65BFD">
      <w:pPr>
        <w:pStyle w:val="InterlineText"/>
        <w:tabs>
          <w:tab w:val="left" w:pos="533"/>
          <w:tab w:val="left" w:pos="1637"/>
          <w:tab w:val="left" w:pos="2756"/>
          <w:tab w:val="left" w:pos="3845"/>
          <w:tab w:val="left" w:pos="4709"/>
          <w:tab w:val="left" w:pos="6443"/>
          <w:tab w:val="left" w:pos="7532"/>
        </w:tabs>
      </w:pPr>
      <w:r w:rsidRPr="003A1D48">
        <w:rPr>
          <w:rStyle w:val="InterlineTextNumChar"/>
        </w:rPr>
        <w:t>003</w:t>
      </w:r>
      <w:r w:rsidR="00800AD8">
        <w:tab/>
        <w:t>tiamen</w:t>
      </w:r>
      <w:r w:rsidR="00800AD8">
        <w:tab/>
        <w:t>singelitan</w:t>
      </w:r>
      <w:r w:rsidR="00800AD8">
        <w:tab/>
        <w:t>amen</w:t>
      </w:r>
      <w:r w:rsidR="00A65BFD">
        <w:tab/>
        <w:t>aravats,</w:t>
      </w:r>
      <w:r w:rsidR="00A65BFD">
        <w:tab/>
        <w:t>talimuzamuzaw</w:t>
      </w:r>
      <w:r w:rsidR="00A65BFD">
        <w:tab/>
        <w:t>amen</w:t>
      </w:r>
      <w:r w:rsidR="00A65BFD">
        <w:tab/>
        <w:t>sakamaya</w:t>
      </w:r>
    </w:p>
    <w:p w14:paraId="30F59E4A" w14:textId="77777777" w:rsidR="00800AD8" w:rsidRDefault="00800AD8" w:rsidP="00A65BFD">
      <w:pPr>
        <w:pStyle w:val="InterlineGlossWithTrans"/>
        <w:tabs>
          <w:tab w:val="left" w:pos="533"/>
          <w:tab w:val="left" w:pos="1637"/>
          <w:tab w:val="left" w:pos="2756"/>
          <w:tab w:val="left" w:pos="3845"/>
          <w:tab w:val="left" w:pos="4709"/>
          <w:tab w:val="left" w:pos="6443"/>
          <w:tab w:val="left" w:pos="7532"/>
        </w:tabs>
      </w:pPr>
      <w:r>
        <w:tab/>
        <w:t>ti-amen</w:t>
      </w:r>
      <w:r>
        <w:tab/>
        <w:t>singelit-an</w:t>
      </w:r>
      <w:r>
        <w:tab/>
        <w:t>amen</w:t>
      </w:r>
      <w:r w:rsidR="00A65BFD">
        <w:tab/>
        <w:t>a-ravats</w:t>
      </w:r>
      <w:r w:rsidR="00A65BFD">
        <w:tab/>
        <w:t>muza=talimuzaw</w:t>
      </w:r>
      <w:r w:rsidR="00A65BFD">
        <w:tab/>
        <w:t>amen</w:t>
      </w:r>
      <w:r w:rsidR="00A65BFD">
        <w:tab/>
        <w:t>sakamaya</w:t>
      </w:r>
    </w:p>
    <w:p w14:paraId="59C653E0" w14:textId="77777777" w:rsidR="00800AD8" w:rsidRDefault="00800AD8" w:rsidP="00A65BFD">
      <w:pPr>
        <w:pStyle w:val="InterlineTransNoFree"/>
        <w:tabs>
          <w:tab w:val="left" w:pos="1637"/>
          <w:tab w:val="left" w:pos="2756"/>
          <w:tab w:val="left" w:pos="3845"/>
          <w:tab w:val="left" w:pos="4709"/>
          <w:tab w:val="left" w:pos="6443"/>
          <w:tab w:val="left" w:pos="7532"/>
        </w:tabs>
      </w:pPr>
      <w:r>
        <w:tab/>
      </w:r>
      <w:r>
        <w:rPr>
          <w:smallCaps/>
        </w:rPr>
        <w:t>f-</w:t>
      </w:r>
      <w:r>
        <w:t>we(</w:t>
      </w:r>
      <w:r>
        <w:rPr>
          <w:smallCaps/>
        </w:rPr>
        <w:t>exc</w:t>
      </w:r>
      <w:r>
        <w:t>)</w:t>
      </w:r>
      <w:r>
        <w:tab/>
        <w:t>miss-</w:t>
      </w:r>
      <w:r>
        <w:rPr>
          <w:smallCaps/>
        </w:rPr>
        <w:t>lf</w:t>
      </w:r>
      <w:r>
        <w:tab/>
      </w:r>
      <w:r>
        <w:rPr>
          <w:smallCaps/>
        </w:rPr>
        <w:t>f.</w:t>
      </w:r>
      <w:r>
        <w:t>we(</w:t>
      </w:r>
      <w:r>
        <w:rPr>
          <w:smallCaps/>
        </w:rPr>
        <w:t>exc</w:t>
      </w:r>
      <w:r>
        <w:t>)</w:t>
      </w:r>
      <w:r w:rsidR="00A65BFD">
        <w:tab/>
      </w:r>
      <w:r w:rsidR="00A65BFD">
        <w:rPr>
          <w:smallCaps/>
        </w:rPr>
        <w:t>c-</w:t>
      </w:r>
      <w:r w:rsidR="00A65BFD">
        <w:t>true</w:t>
      </w:r>
      <w:r w:rsidR="00A65BFD">
        <w:tab/>
      </w:r>
      <w:r w:rsidR="00A65BFD">
        <w:rPr>
          <w:smallCaps/>
        </w:rPr>
        <w:t>red</w:t>
      </w:r>
      <w:r w:rsidR="00A65BFD">
        <w:t>=sad</w:t>
      </w:r>
      <w:r w:rsidR="00A65BFD">
        <w:tab/>
      </w:r>
      <w:r w:rsidR="00A65BFD">
        <w:rPr>
          <w:smallCaps/>
        </w:rPr>
        <w:t>f.</w:t>
      </w:r>
      <w:r w:rsidR="00A65BFD">
        <w:t>we(</w:t>
      </w:r>
      <w:r w:rsidR="00A65BFD">
        <w:rPr>
          <w:smallCaps/>
        </w:rPr>
        <w:t>exc</w:t>
      </w:r>
      <w:r w:rsidR="00A65BFD">
        <w:t>)</w:t>
      </w:r>
      <w:r w:rsidR="00A65BFD">
        <w:tab/>
        <w:t>only</w:t>
      </w:r>
    </w:p>
    <w:p w14:paraId="288C8DCC" w14:textId="77777777" w:rsidR="00800AD8" w:rsidRDefault="00800AD8" w:rsidP="00A65BFD">
      <w:pPr>
        <w:pStyle w:val="InterlineText"/>
        <w:tabs>
          <w:tab w:val="left" w:pos="533"/>
        </w:tabs>
      </w:pPr>
      <w:r>
        <w:tab/>
        <w:t>tjanusun.</w:t>
      </w:r>
    </w:p>
    <w:p w14:paraId="33288149" w14:textId="77777777" w:rsidR="00800AD8" w:rsidRDefault="00800AD8" w:rsidP="00A65BFD">
      <w:pPr>
        <w:pStyle w:val="InterlineGlossWithTrans"/>
        <w:tabs>
          <w:tab w:val="left" w:pos="533"/>
        </w:tabs>
      </w:pPr>
      <w:r>
        <w:tab/>
        <w:t>tjanu-sun</w:t>
      </w:r>
    </w:p>
    <w:p w14:paraId="33F48D82" w14:textId="77777777" w:rsidR="00800AD8" w:rsidRDefault="00800AD8" w:rsidP="00A65BFD">
      <w:pPr>
        <w:pStyle w:val="InterlineTransNoFree"/>
        <w:tabs>
          <w:tab w:val="right" w:pos="8789"/>
        </w:tabs>
      </w:pPr>
      <w:r>
        <w:tab/>
      </w:r>
      <w:r>
        <w:rPr>
          <w:smallCaps/>
        </w:rPr>
        <w:t>obl</w:t>
      </w:r>
      <w:r>
        <w:t>-you(</w:t>
      </w:r>
      <w:r>
        <w:rPr>
          <w:smallCaps/>
        </w:rPr>
        <w:t>s</w:t>
      </w:r>
      <w:r>
        <w:t>)</w:t>
      </w:r>
      <w:r w:rsidR="00A65BFD">
        <w:tab/>
        <w:t>We miss you very much and just feel sad about you.</w:t>
      </w:r>
    </w:p>
    <w:p w14:paraId="47E592B6" w14:textId="77777777" w:rsidR="00A65BFD" w:rsidRDefault="00DC1AE0" w:rsidP="00A65BFD">
      <w:pPr>
        <w:pStyle w:val="InterlineText"/>
        <w:tabs>
          <w:tab w:val="left" w:pos="533"/>
          <w:tab w:val="left" w:pos="1082"/>
          <w:tab w:val="left" w:pos="2771"/>
          <w:tab w:val="left" w:pos="3215"/>
          <w:tab w:val="left" w:pos="4034"/>
          <w:tab w:val="left" w:pos="4583"/>
          <w:tab w:val="left" w:pos="6317"/>
          <w:tab w:val="left" w:pos="6866"/>
        </w:tabs>
      </w:pPr>
      <w:r w:rsidRPr="003A1D48">
        <w:rPr>
          <w:rStyle w:val="InterlineTextNumChar"/>
        </w:rPr>
        <w:t>004</w:t>
      </w:r>
      <w:r w:rsidR="00800AD8">
        <w:tab/>
        <w:t>aki</w:t>
      </w:r>
      <w:r w:rsidR="00800AD8">
        <w:tab/>
        <w:t>kemudakuda</w:t>
      </w:r>
      <w:r w:rsidR="00800AD8">
        <w:tab/>
        <w:t>ti</w:t>
      </w:r>
      <w:r w:rsidR="00800AD8">
        <w:tab/>
        <w:t>sinsi,</w:t>
      </w:r>
      <w:r w:rsidR="00A65BFD">
        <w:tab/>
        <w:t>aki</w:t>
      </w:r>
      <w:r w:rsidR="00A65BFD">
        <w:tab/>
        <w:t>kisamuîamuîa,</w:t>
      </w:r>
      <w:r w:rsidR="00A65BFD">
        <w:tab/>
        <w:t>aki</w:t>
      </w:r>
      <w:r w:rsidR="00A65BFD">
        <w:tab/>
        <w:t>napupitsul,</w:t>
      </w:r>
    </w:p>
    <w:p w14:paraId="4D3A2BD4" w14:textId="77777777" w:rsidR="00800AD8" w:rsidRDefault="00800AD8" w:rsidP="00A65BFD">
      <w:pPr>
        <w:pStyle w:val="InterlineGlossWithTrans"/>
        <w:tabs>
          <w:tab w:val="left" w:pos="533"/>
          <w:tab w:val="left" w:pos="1082"/>
          <w:tab w:val="left" w:pos="2771"/>
          <w:tab w:val="left" w:pos="3215"/>
          <w:tab w:val="left" w:pos="4034"/>
          <w:tab w:val="left" w:pos="4583"/>
          <w:tab w:val="left" w:pos="6317"/>
          <w:tab w:val="left" w:pos="6866"/>
        </w:tabs>
      </w:pPr>
      <w:r>
        <w:tab/>
        <w:t>aki</w:t>
      </w:r>
      <w:r>
        <w:tab/>
        <w:t>em=kuda-kuda</w:t>
      </w:r>
      <w:r>
        <w:tab/>
        <w:t>ti</w:t>
      </w:r>
      <w:r>
        <w:tab/>
        <w:t>sinsi</w:t>
      </w:r>
      <w:r w:rsidR="00A65BFD">
        <w:tab/>
        <w:t>aki</w:t>
      </w:r>
      <w:r w:rsidR="00A65BFD">
        <w:tab/>
        <w:t>ki-muîa=samuîa</w:t>
      </w:r>
      <w:r w:rsidR="00A65BFD">
        <w:tab/>
        <w:t>aki</w:t>
      </w:r>
      <w:r w:rsidR="00A65BFD">
        <w:tab/>
        <w:t>na-pu-pitsul</w:t>
      </w:r>
    </w:p>
    <w:p w14:paraId="4BB04A71" w14:textId="77777777" w:rsidR="00800AD8" w:rsidRDefault="00800AD8" w:rsidP="00A65BFD">
      <w:pPr>
        <w:pStyle w:val="InterlineTransNoFree"/>
        <w:tabs>
          <w:tab w:val="left" w:pos="1082"/>
          <w:tab w:val="left" w:pos="2771"/>
          <w:tab w:val="left" w:pos="3215"/>
          <w:tab w:val="left" w:pos="4034"/>
          <w:tab w:val="left" w:pos="4583"/>
          <w:tab w:val="left" w:pos="6317"/>
          <w:tab w:val="left" w:pos="6866"/>
        </w:tabs>
      </w:pPr>
      <w:r>
        <w:tab/>
        <w:t>how</w:t>
      </w:r>
      <w:r>
        <w:tab/>
      </w:r>
      <w:r>
        <w:rPr>
          <w:smallCaps/>
        </w:rPr>
        <w:t>af</w:t>
      </w:r>
      <w:r>
        <w:t>=</w:t>
      </w:r>
      <w:r>
        <w:rPr>
          <w:smallCaps/>
        </w:rPr>
        <w:t>red</w:t>
      </w:r>
      <w:r>
        <w:t>-do.what</w:t>
      </w:r>
      <w:r>
        <w:tab/>
      </w:r>
      <w:r>
        <w:rPr>
          <w:smallCaps/>
        </w:rPr>
        <w:t>f.h</w:t>
      </w:r>
      <w:r>
        <w:tab/>
        <w:t>teacher</w:t>
      </w:r>
      <w:r w:rsidR="00A65BFD">
        <w:tab/>
        <w:t>how</w:t>
      </w:r>
      <w:r w:rsidR="00A65BFD">
        <w:tab/>
        <w:t>do-</w:t>
      </w:r>
      <w:r w:rsidR="00A65BFD">
        <w:rPr>
          <w:smallCaps/>
        </w:rPr>
        <w:t>red</w:t>
      </w:r>
      <w:r w:rsidR="00A65BFD">
        <w:t>=urgent</w:t>
      </w:r>
      <w:r w:rsidR="00A65BFD">
        <w:tab/>
        <w:t>how</w:t>
      </w:r>
      <w:r w:rsidR="00A65BFD">
        <w:tab/>
      </w:r>
      <w:r w:rsidR="00A65BFD">
        <w:rPr>
          <w:smallCaps/>
        </w:rPr>
        <w:t>past</w:t>
      </w:r>
      <w:r w:rsidR="00A65BFD">
        <w:t>-have-strong</w:t>
      </w:r>
    </w:p>
    <w:p w14:paraId="4524B681" w14:textId="77777777" w:rsidR="00A65BFD" w:rsidRDefault="00800AD8" w:rsidP="00A65BFD">
      <w:pPr>
        <w:pStyle w:val="InterlineText"/>
        <w:tabs>
          <w:tab w:val="left" w:pos="533"/>
          <w:tab w:val="left" w:pos="1427"/>
          <w:tab w:val="left" w:pos="2516"/>
        </w:tabs>
      </w:pPr>
      <w:r>
        <w:tab/>
        <w:t>ayaya</w:t>
      </w:r>
      <w:r>
        <w:tab/>
        <w:t>men</w:t>
      </w:r>
      <w:r w:rsidR="00A65BFD">
        <w:tab/>
        <w:t>sakamaya.</w:t>
      </w:r>
    </w:p>
    <w:p w14:paraId="2C7A4A75" w14:textId="77777777" w:rsidR="00800AD8" w:rsidRDefault="00800AD8" w:rsidP="00A65BFD">
      <w:pPr>
        <w:pStyle w:val="InterlineGlossWithTrans"/>
        <w:tabs>
          <w:tab w:val="left" w:pos="533"/>
          <w:tab w:val="left" w:pos="1427"/>
          <w:tab w:val="left" w:pos="2516"/>
        </w:tabs>
      </w:pPr>
      <w:r>
        <w:tab/>
        <w:t>ay-aya</w:t>
      </w:r>
      <w:r>
        <w:tab/>
        <w:t>amen</w:t>
      </w:r>
      <w:r w:rsidR="00A65BFD">
        <w:tab/>
        <w:t>sakamaya</w:t>
      </w:r>
    </w:p>
    <w:p w14:paraId="6A872AF1" w14:textId="77777777" w:rsidR="00800AD8" w:rsidRDefault="00800AD8" w:rsidP="00A65BFD">
      <w:pPr>
        <w:pStyle w:val="InterlineTrans"/>
        <w:tabs>
          <w:tab w:val="left" w:pos="533"/>
          <w:tab w:val="left" w:pos="1427"/>
          <w:tab w:val="left" w:pos="2516"/>
        </w:tabs>
      </w:pPr>
      <w:r>
        <w:tab/>
      </w:r>
      <w:r>
        <w:rPr>
          <w:smallCaps/>
        </w:rPr>
        <w:t>red</w:t>
      </w:r>
      <w:r>
        <w:t>-say</w:t>
      </w:r>
      <w:r>
        <w:tab/>
      </w:r>
      <w:r>
        <w:rPr>
          <w:smallCaps/>
        </w:rPr>
        <w:t>f.</w:t>
      </w:r>
      <w:r>
        <w:t>we(</w:t>
      </w:r>
      <w:r>
        <w:rPr>
          <w:smallCaps/>
        </w:rPr>
        <w:t>exc</w:t>
      </w:r>
      <w:r>
        <w:t>)</w:t>
      </w:r>
      <w:r w:rsidR="00A65BFD">
        <w:tab/>
        <w:t>only</w:t>
      </w:r>
    </w:p>
    <w:p w14:paraId="5E87417B" w14:textId="77777777" w:rsidR="00800AD8" w:rsidRDefault="00800AD8">
      <w:pPr>
        <w:pStyle w:val="InterlineFree"/>
      </w:pPr>
      <w:r>
        <w:t>What is the teacher doing, is he working hard, is he well?, we keep saying.</w:t>
      </w:r>
    </w:p>
    <w:p w14:paraId="05E7F509" w14:textId="77777777" w:rsidR="00A65BFD" w:rsidRDefault="00DC1AE0" w:rsidP="00A65BFD">
      <w:pPr>
        <w:pStyle w:val="InterlineText"/>
        <w:tabs>
          <w:tab w:val="left" w:pos="533"/>
          <w:tab w:val="left" w:pos="1232"/>
          <w:tab w:val="left" w:pos="1886"/>
          <w:tab w:val="left" w:pos="2810"/>
          <w:tab w:val="left" w:pos="4244"/>
          <w:tab w:val="left" w:pos="5423"/>
          <w:tab w:val="left" w:pos="5687"/>
        </w:tabs>
      </w:pPr>
      <w:r w:rsidRPr="003A1D48">
        <w:rPr>
          <w:rStyle w:val="InterlineTextNumChar"/>
        </w:rPr>
        <w:t>005</w:t>
      </w:r>
      <w:r w:rsidR="00800AD8">
        <w:tab/>
        <w:t>îakua</w:t>
      </w:r>
      <w:r w:rsidR="00800AD8">
        <w:tab/>
        <w:t>nu</w:t>
      </w:r>
      <w:r w:rsidR="00800AD8">
        <w:tab/>
        <w:t>nia</w:t>
      </w:r>
      <w:r w:rsidR="00800AD8">
        <w:tab/>
        <w:t>kinemnemen</w:t>
      </w:r>
      <w:r w:rsidR="00A65BFD">
        <w:tab/>
        <w:t>kudain</w:t>
      </w:r>
      <w:r w:rsidR="00A65BFD">
        <w:tab/>
        <w:t>a</w:t>
      </w:r>
      <w:r w:rsidR="00A65BFD">
        <w:tab/>
        <w:t>pinazazekazekatj</w:t>
      </w:r>
    </w:p>
    <w:p w14:paraId="2EB01C95" w14:textId="77777777" w:rsidR="00800AD8" w:rsidRDefault="00800AD8" w:rsidP="00A65BFD">
      <w:pPr>
        <w:pStyle w:val="InterlineGlossWithTrans"/>
        <w:tabs>
          <w:tab w:val="left" w:pos="533"/>
          <w:tab w:val="left" w:pos="1232"/>
          <w:tab w:val="left" w:pos="1886"/>
          <w:tab w:val="left" w:pos="2810"/>
          <w:tab w:val="left" w:pos="4244"/>
          <w:tab w:val="left" w:pos="5423"/>
          <w:tab w:val="left" w:pos="5687"/>
        </w:tabs>
      </w:pPr>
      <w:r>
        <w:tab/>
        <w:t>îakua</w:t>
      </w:r>
      <w:r>
        <w:tab/>
        <w:t>nu</w:t>
      </w:r>
      <w:r>
        <w:tab/>
        <w:t>nia</w:t>
      </w:r>
      <w:r>
        <w:tab/>
        <w:t>kinemnem-en</w:t>
      </w:r>
      <w:r w:rsidR="00A65BFD">
        <w:tab/>
        <w:t>kuda-en</w:t>
      </w:r>
      <w:r w:rsidR="00A65BFD">
        <w:tab/>
        <w:t>a</w:t>
      </w:r>
      <w:r w:rsidR="00A65BFD">
        <w:tab/>
        <w:t>in=pa-za-zeka-zekatj</w:t>
      </w:r>
    </w:p>
    <w:p w14:paraId="35455074" w14:textId="77777777" w:rsidR="00800AD8" w:rsidRDefault="00800AD8" w:rsidP="00A65BFD">
      <w:pPr>
        <w:pStyle w:val="InterlineTransNoFree"/>
        <w:tabs>
          <w:tab w:val="left" w:pos="1232"/>
          <w:tab w:val="left" w:pos="1886"/>
          <w:tab w:val="left" w:pos="2810"/>
          <w:tab w:val="left" w:pos="4244"/>
          <w:tab w:val="left" w:pos="5423"/>
          <w:tab w:val="left" w:pos="5687"/>
        </w:tabs>
      </w:pPr>
      <w:r>
        <w:tab/>
        <w:t>but</w:t>
      </w:r>
      <w:r>
        <w:tab/>
        <w:t>when</w:t>
      </w:r>
      <w:r>
        <w:tab/>
        <w:t>we(</w:t>
      </w:r>
      <w:r>
        <w:rPr>
          <w:smallCaps/>
        </w:rPr>
        <w:t>exc</w:t>
      </w:r>
      <w:r>
        <w:t>)</w:t>
      </w:r>
      <w:r>
        <w:tab/>
        <w:t>think-</w:t>
      </w:r>
      <w:r>
        <w:rPr>
          <w:smallCaps/>
        </w:rPr>
        <w:t>pf</w:t>
      </w:r>
      <w:r w:rsidR="00A65BFD">
        <w:tab/>
        <w:t>do.what-</w:t>
      </w:r>
      <w:r w:rsidR="00A65BFD">
        <w:rPr>
          <w:smallCaps/>
        </w:rPr>
        <w:t>pf</w:t>
      </w:r>
      <w:r w:rsidR="00A65BFD">
        <w:rPr>
          <w:smallCaps/>
        </w:rPr>
        <w:tab/>
        <w:t>c</w:t>
      </w:r>
      <w:r w:rsidR="00A65BFD">
        <w:tab/>
      </w:r>
      <w:r w:rsidR="00A65BFD">
        <w:rPr>
          <w:smallCaps/>
        </w:rPr>
        <w:t>perf</w:t>
      </w:r>
      <w:r w:rsidR="00A65BFD">
        <w:t>=cause-</w:t>
      </w:r>
      <w:r w:rsidR="00A65BFD">
        <w:rPr>
          <w:smallCaps/>
        </w:rPr>
        <w:t>red</w:t>
      </w:r>
      <w:r w:rsidR="00A65BFD">
        <w:t>-</w:t>
      </w:r>
      <w:r w:rsidR="00A65BFD">
        <w:rPr>
          <w:smallCaps/>
        </w:rPr>
        <w:t>red</w:t>
      </w:r>
      <w:r w:rsidR="00A65BFD">
        <w:t>-share</w:t>
      </w:r>
    </w:p>
    <w:p w14:paraId="3F2C4131" w14:textId="77777777" w:rsidR="00A65BFD" w:rsidRDefault="00A65BFD" w:rsidP="00A65BFD">
      <w:pPr>
        <w:pStyle w:val="InterlineText"/>
        <w:tabs>
          <w:tab w:val="left" w:pos="533"/>
          <w:tab w:val="left" w:pos="1727"/>
          <w:tab w:val="left" w:pos="2216"/>
          <w:tab w:val="left" w:pos="3065"/>
          <w:tab w:val="left" w:pos="3839"/>
          <w:tab w:val="left" w:pos="5183"/>
          <w:tab w:val="left" w:pos="5672"/>
          <w:tab w:val="left" w:pos="6701"/>
          <w:tab w:val="left" w:pos="8015"/>
        </w:tabs>
      </w:pPr>
      <w:r>
        <w:tab/>
      </w:r>
      <w:r w:rsidR="00800AD8">
        <w:t>timadju</w:t>
      </w:r>
      <w:r w:rsidR="00800AD8">
        <w:tab/>
        <w:t>nua</w:t>
      </w:r>
      <w:r w:rsidR="00800AD8">
        <w:tab/>
        <w:t>Tsemas</w:t>
      </w:r>
      <w:r w:rsidR="00800AD8">
        <w:tab/>
        <w:t>tu</w:t>
      </w:r>
      <w:r w:rsidR="00800AD8">
        <w:tab/>
        <w:t>mana</w:t>
      </w:r>
      <w:r>
        <w:tab/>
        <w:t>uri</w:t>
      </w:r>
      <w:r>
        <w:tab/>
        <w:t>kiqutjela</w:t>
      </w:r>
      <w:r>
        <w:tab/>
        <w:t>tjanuitjen</w:t>
      </w:r>
      <w:r>
        <w:tab/>
        <w:t>a</w:t>
      </w:r>
    </w:p>
    <w:p w14:paraId="1FCDC07B" w14:textId="77777777" w:rsidR="00800AD8" w:rsidRDefault="00A65BFD" w:rsidP="00A65BFD">
      <w:pPr>
        <w:pStyle w:val="InterlineGlossWithTrans"/>
        <w:tabs>
          <w:tab w:val="left" w:pos="533"/>
          <w:tab w:val="left" w:pos="1727"/>
          <w:tab w:val="left" w:pos="2216"/>
          <w:tab w:val="left" w:pos="3065"/>
          <w:tab w:val="left" w:pos="3839"/>
          <w:tab w:val="left" w:pos="5183"/>
          <w:tab w:val="left" w:pos="5672"/>
          <w:tab w:val="left" w:pos="6701"/>
          <w:tab w:val="left" w:pos="8015"/>
        </w:tabs>
      </w:pPr>
      <w:r>
        <w:tab/>
      </w:r>
      <w:r w:rsidR="00800AD8">
        <w:t>ti-madju</w:t>
      </w:r>
      <w:r w:rsidR="00800AD8">
        <w:tab/>
        <w:t>nua</w:t>
      </w:r>
      <w:r w:rsidR="00800AD8">
        <w:tab/>
        <w:t>Tsemas</w:t>
      </w:r>
      <w:r w:rsidR="00800AD8">
        <w:tab/>
        <w:t>tu</w:t>
      </w:r>
      <w:r w:rsidR="00800AD8">
        <w:tab/>
        <w:t>ma-avan-a</w:t>
      </w:r>
      <w:r>
        <w:tab/>
        <w:t>uri</w:t>
      </w:r>
      <w:r>
        <w:tab/>
        <w:t>ki-qutjela</w:t>
      </w:r>
      <w:r>
        <w:tab/>
        <w:t>tjanu-itjen</w:t>
      </w:r>
      <w:r>
        <w:tab/>
        <w:t>a</w:t>
      </w:r>
    </w:p>
    <w:p w14:paraId="335DF3B2" w14:textId="77777777" w:rsidR="00800AD8" w:rsidRDefault="00800AD8" w:rsidP="00A65BFD">
      <w:pPr>
        <w:pStyle w:val="InterlineTransNoFree"/>
        <w:tabs>
          <w:tab w:val="left" w:pos="1727"/>
          <w:tab w:val="left" w:pos="2216"/>
          <w:tab w:val="left" w:pos="3065"/>
          <w:tab w:val="left" w:pos="3839"/>
          <w:tab w:val="left" w:pos="5183"/>
          <w:tab w:val="left" w:pos="5672"/>
          <w:tab w:val="left" w:pos="6701"/>
          <w:tab w:val="left" w:pos="8015"/>
        </w:tabs>
      </w:pPr>
      <w:r>
        <w:tab/>
      </w:r>
      <w:r>
        <w:rPr>
          <w:smallCaps/>
        </w:rPr>
        <w:t>f-3rd.pers</w:t>
      </w:r>
      <w:r>
        <w:tab/>
        <w:t>of</w:t>
      </w:r>
      <w:r>
        <w:tab/>
        <w:t>God</w:t>
      </w:r>
      <w:r>
        <w:tab/>
      </w:r>
      <w:r>
        <w:rPr>
          <w:smallCaps/>
        </w:rPr>
        <w:t>compl</w:t>
      </w:r>
      <w:r>
        <w:tab/>
      </w:r>
      <w:r>
        <w:rPr>
          <w:smallCaps/>
        </w:rPr>
        <w:t>stat</w:t>
      </w:r>
      <w:r>
        <w:t>-exact-?</w:t>
      </w:r>
      <w:r w:rsidR="00A65BFD">
        <w:tab/>
        <w:t>will</w:t>
      </w:r>
      <w:r w:rsidR="00A65BFD">
        <w:tab/>
        <w:t>do-busy</w:t>
      </w:r>
      <w:r w:rsidR="00A65BFD">
        <w:tab/>
      </w:r>
      <w:r w:rsidR="00A65BFD">
        <w:rPr>
          <w:smallCaps/>
        </w:rPr>
        <w:t>obl</w:t>
      </w:r>
      <w:r w:rsidR="00A65BFD">
        <w:t>-we(</w:t>
      </w:r>
      <w:r w:rsidR="00A65BFD">
        <w:rPr>
          <w:smallCaps/>
        </w:rPr>
        <w:t>inc</w:t>
      </w:r>
      <w:r w:rsidR="00A65BFD">
        <w:t>)</w:t>
      </w:r>
      <w:r w:rsidR="00A65BFD">
        <w:rPr>
          <w:smallCaps/>
        </w:rPr>
        <w:tab/>
        <w:t>c</w:t>
      </w:r>
    </w:p>
    <w:p w14:paraId="365AB24E" w14:textId="77777777" w:rsidR="00A65BFD" w:rsidRDefault="00800AD8" w:rsidP="00A65BFD">
      <w:pPr>
        <w:pStyle w:val="InterlineText"/>
        <w:tabs>
          <w:tab w:val="left" w:pos="533"/>
          <w:tab w:val="left" w:pos="1517"/>
          <w:tab w:val="left" w:pos="2021"/>
          <w:tab w:val="left" w:pos="2990"/>
          <w:tab w:val="left" w:pos="3254"/>
          <w:tab w:val="left" w:pos="4943"/>
        </w:tabs>
      </w:pPr>
      <w:r>
        <w:tab/>
        <w:t>imaza</w:t>
      </w:r>
      <w:r>
        <w:tab/>
        <w:t>i</w:t>
      </w:r>
      <w:r w:rsidR="00A65BFD">
        <w:tab/>
        <w:t>Tayuang</w:t>
      </w:r>
      <w:r w:rsidR="00A65BFD">
        <w:tab/>
        <w:t>a</w:t>
      </w:r>
      <w:r w:rsidR="00A65BFD">
        <w:tab/>
        <w:t>katsalisian</w:t>
      </w:r>
      <w:r w:rsidR="00A65BFD">
        <w:tab/>
        <w:t>numa.</w:t>
      </w:r>
    </w:p>
    <w:p w14:paraId="50772E7B" w14:textId="77777777" w:rsidR="00800AD8" w:rsidRDefault="00800AD8" w:rsidP="00A65BFD">
      <w:pPr>
        <w:pStyle w:val="InterlineGlossWithTrans"/>
        <w:tabs>
          <w:tab w:val="left" w:pos="533"/>
          <w:tab w:val="left" w:pos="1517"/>
          <w:tab w:val="left" w:pos="2021"/>
          <w:tab w:val="left" w:pos="2990"/>
          <w:tab w:val="left" w:pos="3254"/>
          <w:tab w:val="left" w:pos="4943"/>
        </w:tabs>
      </w:pPr>
      <w:r>
        <w:tab/>
        <w:t>i-maza</w:t>
      </w:r>
      <w:r>
        <w:tab/>
        <w:t>i</w:t>
      </w:r>
      <w:r w:rsidR="00A65BFD">
        <w:tab/>
        <w:t>Tayuang</w:t>
      </w:r>
      <w:r w:rsidR="00A65BFD">
        <w:tab/>
        <w:t>a</w:t>
      </w:r>
      <w:r w:rsidR="00A65BFD">
        <w:tab/>
        <w:t>ka-tsalisi-an</w:t>
      </w:r>
      <w:r w:rsidR="00A65BFD">
        <w:tab/>
        <w:t>numa</w:t>
      </w:r>
    </w:p>
    <w:p w14:paraId="073EFDDA" w14:textId="77777777" w:rsidR="00800AD8" w:rsidRDefault="00800AD8" w:rsidP="00A65BFD">
      <w:pPr>
        <w:pStyle w:val="InterlineTrans"/>
        <w:tabs>
          <w:tab w:val="left" w:pos="533"/>
          <w:tab w:val="left" w:pos="1517"/>
          <w:tab w:val="left" w:pos="2021"/>
          <w:tab w:val="left" w:pos="2990"/>
          <w:tab w:val="left" w:pos="3254"/>
          <w:tab w:val="left" w:pos="4943"/>
        </w:tabs>
      </w:pPr>
      <w:r>
        <w:rPr>
          <w:smallCaps/>
        </w:rPr>
        <w:tab/>
        <w:t>loc</w:t>
      </w:r>
      <w:r>
        <w:t>-here</w:t>
      </w:r>
      <w:r>
        <w:tab/>
      </w:r>
      <w:r>
        <w:rPr>
          <w:smallCaps/>
        </w:rPr>
        <w:t>loc</w:t>
      </w:r>
      <w:r w:rsidR="00A65BFD">
        <w:tab/>
        <w:t>Taiwan</w:t>
      </w:r>
      <w:r w:rsidR="00A65BFD">
        <w:rPr>
          <w:smallCaps/>
        </w:rPr>
        <w:tab/>
        <w:t>c</w:t>
      </w:r>
      <w:r w:rsidR="00A65BFD">
        <w:tab/>
        <w:t>main-slope-</w:t>
      </w:r>
      <w:r w:rsidR="00A65BFD">
        <w:rPr>
          <w:smallCaps/>
        </w:rPr>
        <w:t>nom</w:t>
      </w:r>
      <w:r w:rsidR="00A65BFD">
        <w:tab/>
        <w:t>indeed</w:t>
      </w:r>
    </w:p>
    <w:p w14:paraId="169D4D85" w14:textId="77777777" w:rsidR="00800AD8" w:rsidRDefault="00800AD8" w:rsidP="00A8416B">
      <w:pPr>
        <w:pStyle w:val="InterlineFreeCommentFollows"/>
      </w:pPr>
      <w:r>
        <w:t>But when we think about it, he was ordered by God wasn’t he to be active for us mountain people here in Taiwan.</w:t>
      </w:r>
    </w:p>
    <w:p w14:paraId="2BB39912" w14:textId="77777777" w:rsidR="00800AD8" w:rsidRDefault="00A8416B" w:rsidP="00A8416B">
      <w:pPr>
        <w:pStyle w:val="CommentLastWithHalfSpace"/>
      </w:pPr>
      <w:r>
        <w:t>[</w:t>
      </w:r>
      <w:r w:rsidR="00800AD8" w:rsidRPr="00A65BFD">
        <w:rPr>
          <w:rStyle w:val="VernacularText"/>
        </w:rPr>
        <w:t>kiqutjela</w:t>
      </w:r>
      <w:r w:rsidR="00800AD8">
        <w:t xml:space="preserve">: F237 has </w:t>
      </w:r>
      <w:r w:rsidR="00800AD8" w:rsidRPr="00A65BFD">
        <w:rPr>
          <w:rStyle w:val="VernacularText"/>
        </w:rPr>
        <w:t>qutela</w:t>
      </w:r>
      <w:r>
        <w:t>]</w:t>
      </w:r>
    </w:p>
    <w:p w14:paraId="24041265" w14:textId="77777777" w:rsidR="00A65BFD" w:rsidRDefault="00DC1AE0" w:rsidP="00A65BFD">
      <w:pPr>
        <w:pStyle w:val="InterlineText"/>
        <w:tabs>
          <w:tab w:val="left" w:pos="533"/>
          <w:tab w:val="left" w:pos="1067"/>
          <w:tab w:val="left" w:pos="1976"/>
          <w:tab w:val="left" w:pos="2480"/>
          <w:tab w:val="left" w:pos="3164"/>
          <w:tab w:val="left" w:pos="4358"/>
          <w:tab w:val="left" w:pos="5672"/>
          <w:tab w:val="left" w:pos="6371"/>
          <w:tab w:val="left" w:pos="7820"/>
        </w:tabs>
      </w:pPr>
      <w:r w:rsidRPr="003A1D48">
        <w:rPr>
          <w:rStyle w:val="InterlineTextNumChar"/>
        </w:rPr>
        <w:t>006</w:t>
      </w:r>
      <w:r w:rsidR="00800AD8">
        <w:tab/>
        <w:t>pai</w:t>
      </w:r>
      <w:r w:rsidR="00800AD8">
        <w:tab/>
        <w:t>tutsu</w:t>
      </w:r>
      <w:r w:rsidR="00800AD8">
        <w:tab/>
        <w:t>i</w:t>
      </w:r>
      <w:r w:rsidR="00800AD8">
        <w:tab/>
        <w:t>tsadja</w:t>
      </w:r>
      <w:r w:rsidR="00A65BFD">
        <w:tab/>
        <w:t>timadju</w:t>
      </w:r>
      <w:r w:rsidR="00A65BFD">
        <w:tab/>
        <w:t>tjanuitjen,</w:t>
      </w:r>
      <w:r w:rsidR="00A65BFD">
        <w:tab/>
        <w:t>îakua</w:t>
      </w:r>
      <w:r w:rsidR="00A65BFD">
        <w:tab/>
        <w:t>ventsivetsik</w:t>
      </w:r>
      <w:r w:rsidR="00A65BFD">
        <w:tab/>
        <w:t>anan</w:t>
      </w:r>
    </w:p>
    <w:p w14:paraId="4B4271C6" w14:textId="77777777" w:rsidR="00800AD8" w:rsidRDefault="00800AD8" w:rsidP="00A65BFD">
      <w:pPr>
        <w:pStyle w:val="InterlineGlossWithTrans"/>
        <w:tabs>
          <w:tab w:val="left" w:pos="533"/>
          <w:tab w:val="left" w:pos="1067"/>
          <w:tab w:val="left" w:pos="1976"/>
          <w:tab w:val="left" w:pos="2480"/>
          <w:tab w:val="left" w:pos="3164"/>
          <w:tab w:val="left" w:pos="4358"/>
          <w:tab w:val="left" w:pos="5672"/>
          <w:tab w:val="left" w:pos="6371"/>
          <w:tab w:val="left" w:pos="7820"/>
        </w:tabs>
      </w:pPr>
      <w:r>
        <w:tab/>
        <w:t>pai</w:t>
      </w:r>
      <w:r>
        <w:tab/>
        <w:t>tu-tsu</w:t>
      </w:r>
      <w:r>
        <w:tab/>
        <w:t>i</w:t>
      </w:r>
      <w:r>
        <w:tab/>
        <w:t>tsadja</w:t>
      </w:r>
      <w:r w:rsidR="00A65BFD">
        <w:tab/>
        <w:t>ti-madju</w:t>
      </w:r>
      <w:r w:rsidR="00A65BFD">
        <w:tab/>
        <w:t>tjanu-itjen</w:t>
      </w:r>
      <w:r w:rsidR="00A65BFD">
        <w:tab/>
        <w:t>îakua</w:t>
      </w:r>
      <w:r w:rsidR="00A65BFD">
        <w:tab/>
        <w:t>n=vetsi-vetsik</w:t>
      </w:r>
      <w:r w:rsidR="00A65BFD">
        <w:tab/>
        <w:t>anan</w:t>
      </w:r>
    </w:p>
    <w:p w14:paraId="4F13A4E7" w14:textId="77777777" w:rsidR="00800AD8" w:rsidRDefault="00800AD8" w:rsidP="00A65BFD">
      <w:pPr>
        <w:pStyle w:val="InterlineTransNoFree"/>
        <w:tabs>
          <w:tab w:val="left" w:pos="1067"/>
          <w:tab w:val="left" w:pos="1976"/>
          <w:tab w:val="left" w:pos="2480"/>
          <w:tab w:val="left" w:pos="3164"/>
          <w:tab w:val="left" w:pos="4358"/>
          <w:tab w:val="left" w:pos="5672"/>
          <w:tab w:val="left" w:pos="6371"/>
          <w:tab w:val="left" w:pos="7820"/>
        </w:tabs>
      </w:pPr>
      <w:r>
        <w:tab/>
        <w:t>well</w:t>
      </w:r>
      <w:r>
        <w:tab/>
      </w:r>
      <w:r>
        <w:rPr>
          <w:smallCaps/>
        </w:rPr>
        <w:t>obl</w:t>
      </w:r>
      <w:r>
        <w:t>-this</w:t>
      </w:r>
      <w:r>
        <w:tab/>
      </w:r>
      <w:r>
        <w:rPr>
          <w:smallCaps/>
        </w:rPr>
        <w:t>loc</w:t>
      </w:r>
      <w:r>
        <w:tab/>
        <w:t>far</w:t>
      </w:r>
      <w:r w:rsidR="00A65BFD">
        <w:tab/>
      </w:r>
      <w:r w:rsidR="00A65BFD">
        <w:rPr>
          <w:smallCaps/>
        </w:rPr>
        <w:t>f-3rd.pers</w:t>
      </w:r>
      <w:r w:rsidR="00A65BFD">
        <w:tab/>
      </w:r>
      <w:r w:rsidR="00A65BFD">
        <w:rPr>
          <w:smallCaps/>
        </w:rPr>
        <w:t>obl</w:t>
      </w:r>
      <w:r w:rsidR="00A65BFD">
        <w:t>-we(</w:t>
      </w:r>
      <w:r w:rsidR="00A65BFD">
        <w:rPr>
          <w:smallCaps/>
        </w:rPr>
        <w:t>inc</w:t>
      </w:r>
      <w:r w:rsidR="00A65BFD">
        <w:t>)</w:t>
      </w:r>
      <w:r w:rsidR="00A65BFD">
        <w:tab/>
        <w:t>but</w:t>
      </w:r>
      <w:r w:rsidR="00A65BFD">
        <w:tab/>
      </w:r>
      <w:r w:rsidR="00A65BFD">
        <w:rPr>
          <w:smallCaps/>
        </w:rPr>
        <w:t>af</w:t>
      </w:r>
      <w:r w:rsidR="00A65BFD">
        <w:t>=</w:t>
      </w:r>
      <w:r w:rsidR="00A65BFD">
        <w:rPr>
          <w:smallCaps/>
        </w:rPr>
        <w:t>red</w:t>
      </w:r>
      <w:r w:rsidR="00A65BFD">
        <w:t>-mark</w:t>
      </w:r>
      <w:r w:rsidR="00A65BFD">
        <w:tab/>
        <w:t>still</w:t>
      </w:r>
    </w:p>
    <w:p w14:paraId="3FAA01F1" w14:textId="77777777" w:rsidR="00AF7B73" w:rsidRDefault="00800AD8" w:rsidP="00AF7B73">
      <w:pPr>
        <w:pStyle w:val="InterlineText"/>
        <w:tabs>
          <w:tab w:val="left" w:pos="533"/>
          <w:tab w:val="left" w:pos="1037"/>
          <w:tab w:val="left" w:pos="2426"/>
          <w:tab w:val="left" w:pos="3020"/>
          <w:tab w:val="left" w:pos="3524"/>
          <w:tab w:val="left" w:pos="4028"/>
          <w:tab w:val="left" w:pos="4817"/>
          <w:tab w:val="left" w:pos="5306"/>
          <w:tab w:val="left" w:pos="6155"/>
          <w:tab w:val="left" w:pos="6659"/>
          <w:tab w:val="left" w:pos="8003"/>
        </w:tabs>
      </w:pPr>
      <w:r>
        <w:tab/>
        <w:t>uta,</w:t>
      </w:r>
      <w:r>
        <w:tab/>
        <w:t>kitulutulu</w:t>
      </w:r>
      <w:r>
        <w:tab/>
        <w:t>anan</w:t>
      </w:r>
      <w:r>
        <w:tab/>
        <w:t>uta</w:t>
      </w:r>
      <w:r>
        <w:tab/>
        <w:t>tua</w:t>
      </w:r>
      <w:r>
        <w:tab/>
        <w:t>kai</w:t>
      </w:r>
      <w:r>
        <w:tab/>
        <w:t>nua</w:t>
      </w:r>
      <w:r w:rsidR="00AF7B73">
        <w:tab/>
        <w:t>Tsemas</w:t>
      </w:r>
      <w:r w:rsidR="00AF7B73">
        <w:tab/>
        <w:t>tua</w:t>
      </w:r>
      <w:r w:rsidR="00AF7B73">
        <w:tab/>
        <w:t>siîaluayan</w:t>
      </w:r>
      <w:r w:rsidR="00AF7B73">
        <w:tab/>
        <w:t>a</w:t>
      </w:r>
    </w:p>
    <w:p w14:paraId="78195416" w14:textId="77777777" w:rsidR="00800AD8" w:rsidRDefault="00800AD8" w:rsidP="00AF7B73">
      <w:pPr>
        <w:pStyle w:val="InterlineGlossWithTrans"/>
        <w:tabs>
          <w:tab w:val="left" w:pos="533"/>
          <w:tab w:val="left" w:pos="1037"/>
          <w:tab w:val="left" w:pos="2426"/>
          <w:tab w:val="left" w:pos="3020"/>
          <w:tab w:val="left" w:pos="3524"/>
          <w:tab w:val="left" w:pos="4028"/>
          <w:tab w:val="left" w:pos="4817"/>
          <w:tab w:val="left" w:pos="5306"/>
          <w:tab w:val="left" w:pos="6155"/>
          <w:tab w:val="left" w:pos="6659"/>
          <w:tab w:val="left" w:pos="8003"/>
        </w:tabs>
      </w:pPr>
      <w:r>
        <w:tab/>
        <w:t>uta</w:t>
      </w:r>
      <w:r>
        <w:tab/>
        <w:t>ki-tulu-tulu</w:t>
      </w:r>
      <w:r>
        <w:tab/>
        <w:t>anan</w:t>
      </w:r>
      <w:r>
        <w:tab/>
        <w:t>uta</w:t>
      </w:r>
      <w:r>
        <w:tab/>
        <w:t>tua</w:t>
      </w:r>
      <w:r>
        <w:tab/>
        <w:t>kai</w:t>
      </w:r>
      <w:r>
        <w:tab/>
        <w:t>nua</w:t>
      </w:r>
      <w:r w:rsidR="00AF7B73">
        <w:tab/>
        <w:t>Tsemas</w:t>
      </w:r>
      <w:r w:rsidR="00AF7B73">
        <w:tab/>
        <w:t>tua</w:t>
      </w:r>
      <w:r w:rsidR="00AF7B73">
        <w:tab/>
        <w:t>si-îaluay-an</w:t>
      </w:r>
      <w:r w:rsidR="00AF7B73">
        <w:tab/>
        <w:t>a</w:t>
      </w:r>
    </w:p>
    <w:p w14:paraId="7EBBD284" w14:textId="77777777" w:rsidR="00800AD8" w:rsidRDefault="00800AD8" w:rsidP="00AF7B73">
      <w:pPr>
        <w:pStyle w:val="InterlineTransNoFree"/>
        <w:tabs>
          <w:tab w:val="left" w:pos="1037"/>
          <w:tab w:val="left" w:pos="2426"/>
          <w:tab w:val="left" w:pos="3020"/>
          <w:tab w:val="left" w:pos="3524"/>
          <w:tab w:val="left" w:pos="4028"/>
          <w:tab w:val="left" w:pos="4817"/>
          <w:tab w:val="left" w:pos="5306"/>
          <w:tab w:val="left" w:pos="6155"/>
          <w:tab w:val="left" w:pos="6659"/>
          <w:tab w:val="left" w:pos="8003"/>
        </w:tabs>
      </w:pPr>
      <w:r>
        <w:tab/>
        <w:t>also</w:t>
      </w:r>
      <w:r>
        <w:tab/>
        <w:t>do-</w:t>
      </w:r>
      <w:r>
        <w:rPr>
          <w:smallCaps/>
        </w:rPr>
        <w:t>red</w:t>
      </w:r>
      <w:r>
        <w:t>-teach</w:t>
      </w:r>
      <w:r>
        <w:tab/>
        <w:t>still</w:t>
      </w:r>
      <w:r>
        <w:tab/>
        <w:t>also</w:t>
      </w:r>
      <w:r>
        <w:tab/>
      </w:r>
      <w:r>
        <w:rPr>
          <w:smallCaps/>
        </w:rPr>
        <w:t>obl</w:t>
      </w:r>
      <w:r>
        <w:tab/>
        <w:t>speech</w:t>
      </w:r>
      <w:r>
        <w:tab/>
        <w:t>of</w:t>
      </w:r>
      <w:r w:rsidR="00AF7B73">
        <w:tab/>
        <w:t>God</w:t>
      </w:r>
      <w:r w:rsidR="00AF7B73">
        <w:tab/>
      </w:r>
      <w:r w:rsidR="00AF7B73">
        <w:rPr>
          <w:smallCaps/>
        </w:rPr>
        <w:t>obl</w:t>
      </w:r>
      <w:r w:rsidR="00AF7B73">
        <w:tab/>
      </w:r>
      <w:r w:rsidR="00AF7B73">
        <w:rPr>
          <w:smallCaps/>
        </w:rPr>
        <w:t>if</w:t>
      </w:r>
      <w:r w:rsidR="00AF7B73">
        <w:t>-clear-</w:t>
      </w:r>
      <w:r w:rsidR="00AF7B73">
        <w:rPr>
          <w:smallCaps/>
        </w:rPr>
        <w:t>nom</w:t>
      </w:r>
      <w:r w:rsidR="00AF7B73">
        <w:rPr>
          <w:smallCaps/>
        </w:rPr>
        <w:tab/>
        <w:t>c</w:t>
      </w:r>
    </w:p>
    <w:p w14:paraId="0687FBFB" w14:textId="77777777" w:rsidR="00AF7B73" w:rsidRDefault="00800AD8" w:rsidP="00AF7B73">
      <w:pPr>
        <w:pStyle w:val="InterlineText"/>
        <w:tabs>
          <w:tab w:val="left" w:pos="533"/>
          <w:tab w:val="left" w:pos="1922"/>
          <w:tab w:val="left" w:pos="3236"/>
          <w:tab w:val="left" w:pos="3500"/>
          <w:tab w:val="left" w:pos="6059"/>
          <w:tab w:val="left" w:pos="6563"/>
          <w:tab w:val="left" w:pos="7067"/>
          <w:tab w:val="left" w:pos="7856"/>
        </w:tabs>
      </w:pPr>
      <w:r>
        <w:tab/>
        <w:t>pasemalaw</w:t>
      </w:r>
      <w:r>
        <w:tab/>
        <w:t>tjanuitjen</w:t>
      </w:r>
      <w:r>
        <w:tab/>
        <w:t>a</w:t>
      </w:r>
      <w:r w:rsidR="00AF7B73">
        <w:tab/>
        <w:t>kematsalisianan</w:t>
      </w:r>
      <w:r w:rsidR="00AF7B73">
        <w:tab/>
        <w:t>uta</w:t>
      </w:r>
      <w:r w:rsidR="00AF7B73">
        <w:tab/>
        <w:t>tua</w:t>
      </w:r>
      <w:r w:rsidR="00AF7B73">
        <w:tab/>
        <w:t>kai</w:t>
      </w:r>
      <w:r w:rsidR="00AF7B73">
        <w:tab/>
        <w:t>nua</w:t>
      </w:r>
    </w:p>
    <w:p w14:paraId="29DA808F" w14:textId="77777777" w:rsidR="00800AD8" w:rsidRDefault="00800AD8" w:rsidP="00AF7B73">
      <w:pPr>
        <w:pStyle w:val="InterlineGlossWithTrans"/>
        <w:tabs>
          <w:tab w:val="left" w:pos="533"/>
          <w:tab w:val="left" w:pos="1922"/>
          <w:tab w:val="left" w:pos="3236"/>
          <w:tab w:val="left" w:pos="3500"/>
          <w:tab w:val="left" w:pos="6059"/>
          <w:tab w:val="left" w:pos="6563"/>
          <w:tab w:val="left" w:pos="7067"/>
          <w:tab w:val="left" w:pos="7856"/>
        </w:tabs>
      </w:pPr>
      <w:r>
        <w:tab/>
        <w:t>pa-em=salaw</w:t>
      </w:r>
      <w:r>
        <w:tab/>
        <w:t>tjanu-itjen</w:t>
      </w:r>
      <w:r>
        <w:tab/>
        <w:t>a</w:t>
      </w:r>
      <w:r w:rsidR="00AF7B73">
        <w:tab/>
        <w:t>em=ka-tsalisi-an-an</w:t>
      </w:r>
      <w:r w:rsidR="00AF7B73">
        <w:tab/>
        <w:t>uta</w:t>
      </w:r>
      <w:r w:rsidR="00AF7B73">
        <w:tab/>
        <w:t>tua</w:t>
      </w:r>
      <w:r w:rsidR="00AF7B73">
        <w:tab/>
        <w:t>kai</w:t>
      </w:r>
      <w:r w:rsidR="00AF7B73">
        <w:tab/>
        <w:t>nua</w:t>
      </w:r>
    </w:p>
    <w:p w14:paraId="3E82C684" w14:textId="77777777" w:rsidR="00800AD8" w:rsidRDefault="00800AD8" w:rsidP="00AF7B73">
      <w:pPr>
        <w:pStyle w:val="InterlineTransNoFree"/>
        <w:tabs>
          <w:tab w:val="left" w:pos="1922"/>
          <w:tab w:val="left" w:pos="3236"/>
          <w:tab w:val="left" w:pos="3500"/>
          <w:tab w:val="left" w:pos="6059"/>
          <w:tab w:val="left" w:pos="6563"/>
          <w:tab w:val="left" w:pos="7067"/>
          <w:tab w:val="left" w:pos="7856"/>
        </w:tabs>
        <w:rPr>
          <w:smallCaps/>
        </w:rPr>
      </w:pPr>
      <w:r>
        <w:rPr>
          <w:smallCaps/>
        </w:rPr>
        <w:tab/>
      </w:r>
      <w:r>
        <w:t>cause-</w:t>
      </w:r>
      <w:r>
        <w:rPr>
          <w:smallCaps/>
        </w:rPr>
        <w:t>af</w:t>
      </w:r>
      <w:r>
        <w:t>=tell</w:t>
      </w:r>
      <w:r>
        <w:tab/>
      </w:r>
      <w:r>
        <w:rPr>
          <w:smallCaps/>
        </w:rPr>
        <w:t>obl</w:t>
      </w:r>
      <w:r>
        <w:t>-we(</w:t>
      </w:r>
      <w:r>
        <w:rPr>
          <w:smallCaps/>
        </w:rPr>
        <w:t>inc</w:t>
      </w:r>
      <w:r>
        <w:t>)</w:t>
      </w:r>
      <w:r>
        <w:rPr>
          <w:smallCaps/>
        </w:rPr>
        <w:tab/>
        <w:t>c</w:t>
      </w:r>
      <w:r w:rsidR="00AF7B73">
        <w:tab/>
      </w:r>
      <w:r w:rsidR="00AF7B73">
        <w:rPr>
          <w:smallCaps/>
        </w:rPr>
        <w:t>af</w:t>
      </w:r>
      <w:r w:rsidR="00AF7B73">
        <w:t>=main-slope-</w:t>
      </w:r>
      <w:r w:rsidR="00AF7B73">
        <w:rPr>
          <w:smallCaps/>
        </w:rPr>
        <w:t>nom</w:t>
      </w:r>
      <w:r w:rsidR="00AF7B73">
        <w:t>-</w:t>
      </w:r>
      <w:r w:rsidR="00AF7B73">
        <w:rPr>
          <w:smallCaps/>
        </w:rPr>
        <w:t>nom</w:t>
      </w:r>
      <w:r w:rsidR="00AF7B73">
        <w:tab/>
        <w:t>also</w:t>
      </w:r>
      <w:r w:rsidR="00AF7B73">
        <w:tab/>
      </w:r>
      <w:r w:rsidR="00AF7B73">
        <w:rPr>
          <w:smallCaps/>
        </w:rPr>
        <w:t>obl</w:t>
      </w:r>
      <w:r w:rsidR="00AF7B73">
        <w:tab/>
        <w:t>speech</w:t>
      </w:r>
      <w:r w:rsidR="00AF7B73">
        <w:tab/>
        <w:t>of</w:t>
      </w:r>
    </w:p>
    <w:p w14:paraId="3A068441" w14:textId="77777777" w:rsidR="00AF7B73" w:rsidRDefault="00800AD8" w:rsidP="00AF7B73">
      <w:pPr>
        <w:pStyle w:val="InterlineText"/>
        <w:tabs>
          <w:tab w:val="left" w:pos="533"/>
          <w:tab w:val="left" w:pos="1442"/>
          <w:tab w:val="left" w:pos="2096"/>
          <w:tab w:val="left" w:pos="2570"/>
          <w:tab w:val="left" w:pos="3659"/>
          <w:tab w:val="left" w:pos="4163"/>
          <w:tab w:val="left" w:pos="5552"/>
          <w:tab w:val="left" w:pos="6641"/>
        </w:tabs>
      </w:pPr>
      <w:r>
        <w:tab/>
        <w:t>Tsemas,</w:t>
      </w:r>
      <w:r>
        <w:tab/>
        <w:t>nu</w:t>
      </w:r>
      <w:r>
        <w:tab/>
        <w:t>aya</w:t>
      </w:r>
      <w:r>
        <w:tab/>
        <w:t>men</w:t>
      </w:r>
      <w:r w:rsidR="00AF7B73">
        <w:tab/>
        <w:t>uta</w:t>
      </w:r>
      <w:r w:rsidR="00AF7B73">
        <w:tab/>
        <w:t>masasa</w:t>
      </w:r>
      <w:r w:rsidR="00AF7B73">
        <w:tab/>
        <w:t>men</w:t>
      </w:r>
      <w:r w:rsidR="00AF7B73">
        <w:tab/>
        <w:t>uta.</w:t>
      </w:r>
    </w:p>
    <w:p w14:paraId="270C8456" w14:textId="77777777" w:rsidR="00800AD8" w:rsidRDefault="00800AD8" w:rsidP="00AF7B73">
      <w:pPr>
        <w:pStyle w:val="InterlineGlossWithTrans"/>
        <w:tabs>
          <w:tab w:val="left" w:pos="533"/>
          <w:tab w:val="left" w:pos="1442"/>
          <w:tab w:val="left" w:pos="2096"/>
          <w:tab w:val="left" w:pos="2570"/>
          <w:tab w:val="left" w:pos="3659"/>
          <w:tab w:val="left" w:pos="4163"/>
          <w:tab w:val="left" w:pos="5552"/>
          <w:tab w:val="left" w:pos="6641"/>
        </w:tabs>
      </w:pPr>
      <w:r>
        <w:tab/>
        <w:t>Tsemas</w:t>
      </w:r>
      <w:r>
        <w:tab/>
        <w:t>nu</w:t>
      </w:r>
      <w:r>
        <w:tab/>
        <w:t>aya</w:t>
      </w:r>
      <w:r>
        <w:tab/>
        <w:t>amen</w:t>
      </w:r>
      <w:r w:rsidR="00AF7B73">
        <w:tab/>
        <w:t>uta</w:t>
      </w:r>
      <w:r w:rsidR="00AF7B73">
        <w:tab/>
        <w:t>ma-sasa</w:t>
      </w:r>
      <w:r w:rsidR="00AF7B73">
        <w:tab/>
        <w:t>amen</w:t>
      </w:r>
      <w:r w:rsidR="00AF7B73">
        <w:tab/>
        <w:t>uta</w:t>
      </w:r>
    </w:p>
    <w:p w14:paraId="263D9F1A" w14:textId="77777777" w:rsidR="00800AD8" w:rsidRDefault="00800AD8" w:rsidP="00AF7B73">
      <w:pPr>
        <w:pStyle w:val="InterlineTrans"/>
        <w:tabs>
          <w:tab w:val="left" w:pos="533"/>
          <w:tab w:val="left" w:pos="1442"/>
          <w:tab w:val="left" w:pos="2096"/>
          <w:tab w:val="left" w:pos="2570"/>
          <w:tab w:val="left" w:pos="3659"/>
          <w:tab w:val="left" w:pos="4163"/>
          <w:tab w:val="left" w:pos="5552"/>
          <w:tab w:val="left" w:pos="6641"/>
        </w:tabs>
      </w:pPr>
      <w:r>
        <w:tab/>
        <w:t>God</w:t>
      </w:r>
      <w:r>
        <w:tab/>
        <w:t>when</w:t>
      </w:r>
      <w:r>
        <w:tab/>
        <w:t>say</w:t>
      </w:r>
      <w:r>
        <w:tab/>
      </w:r>
      <w:r>
        <w:rPr>
          <w:smallCaps/>
        </w:rPr>
        <w:t>f.</w:t>
      </w:r>
      <w:r>
        <w:t>we(</w:t>
      </w:r>
      <w:r>
        <w:rPr>
          <w:smallCaps/>
        </w:rPr>
        <w:t>exc</w:t>
      </w:r>
      <w:r>
        <w:t>)</w:t>
      </w:r>
      <w:r w:rsidR="00AF7B73">
        <w:tab/>
        <w:t>also</w:t>
      </w:r>
      <w:r w:rsidR="00AF7B73">
        <w:tab/>
      </w:r>
      <w:r w:rsidR="00AF7B73">
        <w:rPr>
          <w:smallCaps/>
        </w:rPr>
        <w:t>stat</w:t>
      </w:r>
      <w:r w:rsidR="00AF7B73">
        <w:t>-console</w:t>
      </w:r>
      <w:r w:rsidR="00AF7B73">
        <w:tab/>
      </w:r>
      <w:r w:rsidR="00AF7B73">
        <w:rPr>
          <w:smallCaps/>
        </w:rPr>
        <w:t>f.</w:t>
      </w:r>
      <w:r w:rsidR="00AF7B73">
        <w:t>we(</w:t>
      </w:r>
      <w:r w:rsidR="00AF7B73">
        <w:rPr>
          <w:smallCaps/>
        </w:rPr>
        <w:t>exc</w:t>
      </w:r>
      <w:r w:rsidR="00AF7B73">
        <w:t>)</w:t>
      </w:r>
      <w:r w:rsidR="00AF7B73">
        <w:tab/>
        <w:t>also</w:t>
      </w:r>
    </w:p>
    <w:p w14:paraId="250D6357" w14:textId="77777777" w:rsidR="00800AD8" w:rsidRDefault="00800AD8">
      <w:pPr>
        <w:pStyle w:val="InterlineFree"/>
      </w:pPr>
      <w:r>
        <w:t xml:space="preserve">Now he is far away from us, but he is still studying, he </w:t>
      </w:r>
      <w:r w:rsidR="007C08C0">
        <w:t xml:space="preserve">is </w:t>
      </w:r>
      <w:r>
        <w:t>still learning about the word of God so as to be able to tell us clearly in the mountain language the word of God; when we think of this we are comforted.</w:t>
      </w:r>
    </w:p>
    <w:p w14:paraId="0DA8D19B" w14:textId="77777777" w:rsidR="00AF7B73" w:rsidRDefault="00DC1AE0" w:rsidP="00AF7B73">
      <w:pPr>
        <w:pStyle w:val="InterlineText"/>
        <w:tabs>
          <w:tab w:val="left" w:pos="533"/>
          <w:tab w:val="left" w:pos="1067"/>
          <w:tab w:val="left" w:pos="2726"/>
          <w:tab w:val="left" w:pos="3785"/>
          <w:tab w:val="left" w:pos="4049"/>
          <w:tab w:val="left" w:pos="5153"/>
          <w:tab w:val="left" w:pos="5417"/>
          <w:tab w:val="left" w:pos="6431"/>
        </w:tabs>
      </w:pPr>
      <w:r w:rsidRPr="003A1D48">
        <w:rPr>
          <w:rStyle w:val="InterlineTextNumChar"/>
        </w:rPr>
        <w:t>007</w:t>
      </w:r>
      <w:r w:rsidR="00800AD8">
        <w:tab/>
        <w:t>pai</w:t>
      </w:r>
      <w:r w:rsidR="00800AD8">
        <w:tab/>
        <w:t>aitsu</w:t>
      </w:r>
      <w:r w:rsidR="00800AD8">
        <w:tab/>
        <w:t>titjen</w:t>
      </w:r>
      <w:r w:rsidR="00800AD8">
        <w:tab/>
        <w:t>a</w:t>
      </w:r>
      <w:r w:rsidR="00AF7B73">
        <w:tab/>
        <w:t>tsautsau</w:t>
      </w:r>
      <w:r w:rsidR="00AF7B73">
        <w:tab/>
        <w:t>a</w:t>
      </w:r>
      <w:r w:rsidR="00AF7B73">
        <w:tab/>
        <w:t>mapuîat</w:t>
      </w:r>
      <w:r w:rsidR="00AF7B73">
        <w:tab/>
        <w:t>tjara</w:t>
      </w:r>
    </w:p>
    <w:p w14:paraId="207DE859" w14:textId="77777777" w:rsidR="00800AD8" w:rsidRDefault="00800AD8" w:rsidP="00AF7B73">
      <w:pPr>
        <w:pStyle w:val="InterlineGlossWithTrans"/>
        <w:tabs>
          <w:tab w:val="left" w:pos="533"/>
          <w:tab w:val="left" w:pos="1067"/>
          <w:tab w:val="left" w:pos="2726"/>
          <w:tab w:val="left" w:pos="3785"/>
          <w:tab w:val="left" w:pos="4049"/>
          <w:tab w:val="left" w:pos="5153"/>
          <w:tab w:val="left" w:pos="5417"/>
          <w:tab w:val="left" w:pos="6431"/>
        </w:tabs>
      </w:pPr>
      <w:r>
        <w:tab/>
        <w:t>pai</w:t>
      </w:r>
      <w:r>
        <w:tab/>
        <w:t>aya-i-tsu</w:t>
      </w:r>
      <w:r>
        <w:tab/>
        <w:t>ti-tjen</w:t>
      </w:r>
      <w:r>
        <w:tab/>
        <w:t>a</w:t>
      </w:r>
      <w:r w:rsidR="00AF7B73">
        <w:tab/>
        <w:t>tsau-tsau</w:t>
      </w:r>
      <w:r w:rsidR="00AF7B73">
        <w:tab/>
        <w:t>a</w:t>
      </w:r>
      <w:r w:rsidR="00AF7B73">
        <w:tab/>
        <w:t>ma-puîat</w:t>
      </w:r>
      <w:r w:rsidR="00AF7B73">
        <w:tab/>
        <w:t>tjara</w:t>
      </w:r>
    </w:p>
    <w:p w14:paraId="19476B49" w14:textId="77777777" w:rsidR="00800AD8" w:rsidRDefault="00800AD8" w:rsidP="00AF7B73">
      <w:pPr>
        <w:pStyle w:val="InterlineTransNoFree"/>
        <w:tabs>
          <w:tab w:val="left" w:pos="1067"/>
          <w:tab w:val="left" w:pos="2726"/>
          <w:tab w:val="left" w:pos="3785"/>
          <w:tab w:val="left" w:pos="4049"/>
          <w:tab w:val="left" w:pos="5153"/>
          <w:tab w:val="left" w:pos="5417"/>
          <w:tab w:val="left" w:pos="6431"/>
        </w:tabs>
        <w:rPr>
          <w:smallCaps/>
        </w:rPr>
      </w:pPr>
      <w:r>
        <w:tab/>
        <w:t>well</w:t>
      </w:r>
      <w:r>
        <w:tab/>
        <w:t>be.thus-</w:t>
      </w:r>
      <w:r>
        <w:rPr>
          <w:smallCaps/>
        </w:rPr>
        <w:t>loc</w:t>
      </w:r>
      <w:r>
        <w:t>-this</w:t>
      </w:r>
      <w:r>
        <w:tab/>
      </w:r>
      <w:r>
        <w:rPr>
          <w:smallCaps/>
        </w:rPr>
        <w:t>f-</w:t>
      </w:r>
      <w:r>
        <w:t>we(</w:t>
      </w:r>
      <w:r>
        <w:rPr>
          <w:smallCaps/>
        </w:rPr>
        <w:t>inc</w:t>
      </w:r>
      <w:r>
        <w:t>)</w:t>
      </w:r>
      <w:r>
        <w:rPr>
          <w:smallCaps/>
        </w:rPr>
        <w:tab/>
        <w:t>c</w:t>
      </w:r>
      <w:r w:rsidR="00AF7B73">
        <w:tab/>
      </w:r>
      <w:r w:rsidR="00AF7B73">
        <w:rPr>
          <w:smallCaps/>
        </w:rPr>
        <w:t>red</w:t>
      </w:r>
      <w:r w:rsidR="00AF7B73">
        <w:t>-being</w:t>
      </w:r>
      <w:r w:rsidR="00AF7B73">
        <w:rPr>
          <w:smallCaps/>
        </w:rPr>
        <w:tab/>
        <w:t>c</w:t>
      </w:r>
      <w:r w:rsidR="00AF7B73">
        <w:rPr>
          <w:smallCaps/>
        </w:rPr>
        <w:tab/>
        <w:t>num</w:t>
      </w:r>
      <w:r w:rsidR="00AF7B73">
        <w:t>-all</w:t>
      </w:r>
      <w:r w:rsidR="00AF7B73">
        <w:tab/>
        <w:t>surely</w:t>
      </w:r>
    </w:p>
    <w:p w14:paraId="63EB97E6" w14:textId="77777777" w:rsidR="00AF7B73" w:rsidRDefault="00800AD8" w:rsidP="00AF7B73">
      <w:pPr>
        <w:pStyle w:val="InterlineText"/>
        <w:tabs>
          <w:tab w:val="left" w:pos="533"/>
          <w:tab w:val="left" w:pos="3197"/>
          <w:tab w:val="left" w:pos="4241"/>
          <w:tab w:val="left" w:pos="4730"/>
          <w:tab w:val="left" w:pos="5579"/>
          <w:tab w:val="left" w:pos="6083"/>
          <w:tab w:val="left" w:pos="6572"/>
          <w:tab w:val="left" w:pos="7496"/>
        </w:tabs>
      </w:pPr>
      <w:r>
        <w:lastRenderedPageBreak/>
        <w:tab/>
        <w:t>pinazazekazekatj</w:t>
      </w:r>
      <w:r w:rsidR="00AF7B73">
        <w:tab/>
        <w:t>itjen</w:t>
      </w:r>
      <w:r w:rsidR="00AF7B73">
        <w:tab/>
        <w:t>nua</w:t>
      </w:r>
      <w:r w:rsidR="00AF7B73">
        <w:tab/>
        <w:t>Tsemas</w:t>
      </w:r>
      <w:r w:rsidR="00AF7B73">
        <w:tab/>
        <w:t>tua</w:t>
      </w:r>
      <w:r w:rsidR="00AF7B73">
        <w:tab/>
        <w:t>uri</w:t>
      </w:r>
      <w:r w:rsidR="00AF7B73">
        <w:tab/>
        <w:t>tja</w:t>
      </w:r>
      <w:r w:rsidR="00AF7B73">
        <w:tab/>
        <w:t>sengsengan</w:t>
      </w:r>
    </w:p>
    <w:p w14:paraId="602F3E3A" w14:textId="77777777" w:rsidR="00800AD8" w:rsidRDefault="00800AD8" w:rsidP="00AF7B73">
      <w:pPr>
        <w:pStyle w:val="InterlineGlossWithTrans"/>
        <w:tabs>
          <w:tab w:val="left" w:pos="533"/>
          <w:tab w:val="left" w:pos="3197"/>
          <w:tab w:val="left" w:pos="4241"/>
          <w:tab w:val="left" w:pos="4730"/>
          <w:tab w:val="left" w:pos="5579"/>
          <w:tab w:val="left" w:pos="6083"/>
          <w:tab w:val="left" w:pos="6572"/>
          <w:tab w:val="left" w:pos="7496"/>
        </w:tabs>
      </w:pPr>
      <w:r>
        <w:tab/>
        <w:t>in=pa-za-zeka-zekatj</w:t>
      </w:r>
      <w:r w:rsidR="00AF7B73">
        <w:tab/>
        <w:t>itjen</w:t>
      </w:r>
      <w:r w:rsidR="00AF7B73">
        <w:tab/>
        <w:t>nua</w:t>
      </w:r>
      <w:r w:rsidR="00AF7B73">
        <w:tab/>
        <w:t>Tsemas</w:t>
      </w:r>
      <w:r w:rsidR="00AF7B73">
        <w:tab/>
        <w:t>tua</w:t>
      </w:r>
      <w:r w:rsidR="00AF7B73">
        <w:tab/>
        <w:t>uri</w:t>
      </w:r>
      <w:r w:rsidR="00AF7B73">
        <w:tab/>
        <w:t>tja</w:t>
      </w:r>
      <w:r w:rsidR="00AF7B73">
        <w:tab/>
        <w:t>sengseng-an</w:t>
      </w:r>
    </w:p>
    <w:p w14:paraId="0F731196" w14:textId="77777777" w:rsidR="00800AD8" w:rsidRDefault="00800AD8" w:rsidP="00AF7B73">
      <w:pPr>
        <w:pStyle w:val="InterlineTransNoFree"/>
        <w:tabs>
          <w:tab w:val="left" w:pos="3197"/>
          <w:tab w:val="left" w:pos="4241"/>
          <w:tab w:val="left" w:pos="4730"/>
          <w:tab w:val="left" w:pos="5579"/>
          <w:tab w:val="left" w:pos="6083"/>
          <w:tab w:val="left" w:pos="6572"/>
          <w:tab w:val="left" w:pos="7496"/>
        </w:tabs>
      </w:pPr>
      <w:r>
        <w:tab/>
      </w:r>
      <w:r>
        <w:rPr>
          <w:smallCaps/>
        </w:rPr>
        <w:t>perf</w:t>
      </w:r>
      <w:r>
        <w:t>=cause-</w:t>
      </w:r>
      <w:r>
        <w:rPr>
          <w:smallCaps/>
        </w:rPr>
        <w:t>red</w:t>
      </w:r>
      <w:r>
        <w:t>-</w:t>
      </w:r>
      <w:r>
        <w:rPr>
          <w:smallCaps/>
        </w:rPr>
        <w:t>red</w:t>
      </w:r>
      <w:r>
        <w:t>-share</w:t>
      </w:r>
      <w:r w:rsidR="00AF7B73">
        <w:tab/>
      </w:r>
      <w:r w:rsidR="00AF7B73">
        <w:rPr>
          <w:smallCaps/>
        </w:rPr>
        <w:t>f.</w:t>
      </w:r>
      <w:r w:rsidR="00AF7B73">
        <w:t>we(</w:t>
      </w:r>
      <w:r w:rsidR="00AF7B73">
        <w:rPr>
          <w:smallCaps/>
        </w:rPr>
        <w:t>inc</w:t>
      </w:r>
      <w:r w:rsidR="00AF7B73">
        <w:t>)</w:t>
      </w:r>
      <w:r w:rsidR="00AF7B73">
        <w:tab/>
        <w:t>by</w:t>
      </w:r>
      <w:r w:rsidR="00AF7B73">
        <w:tab/>
        <w:t>God</w:t>
      </w:r>
      <w:r w:rsidR="00AF7B73">
        <w:tab/>
      </w:r>
      <w:r w:rsidR="00AF7B73">
        <w:rPr>
          <w:smallCaps/>
        </w:rPr>
        <w:t>obl</w:t>
      </w:r>
      <w:r w:rsidR="00AF7B73">
        <w:tab/>
        <w:t>will</w:t>
      </w:r>
      <w:r w:rsidR="00AF7B73">
        <w:tab/>
        <w:t>our(</w:t>
      </w:r>
      <w:r w:rsidR="00AF7B73">
        <w:rPr>
          <w:smallCaps/>
        </w:rPr>
        <w:t>inc</w:t>
      </w:r>
      <w:r w:rsidR="00AF7B73">
        <w:t>)</w:t>
      </w:r>
      <w:r w:rsidR="00AF7B73">
        <w:tab/>
        <w:t>work-</w:t>
      </w:r>
      <w:r w:rsidR="00AF7B73">
        <w:rPr>
          <w:smallCaps/>
        </w:rPr>
        <w:t>nom</w:t>
      </w:r>
    </w:p>
    <w:p w14:paraId="4C766B27" w14:textId="77777777" w:rsidR="00AF7B73" w:rsidRDefault="00800AD8" w:rsidP="00AF7B73">
      <w:pPr>
        <w:pStyle w:val="InterlineText"/>
        <w:tabs>
          <w:tab w:val="left" w:pos="533"/>
          <w:tab w:val="left" w:pos="1442"/>
          <w:tab w:val="left" w:pos="2366"/>
          <w:tab w:val="left" w:pos="5750"/>
          <w:tab w:val="left" w:pos="6254"/>
          <w:tab w:val="left" w:pos="7598"/>
        </w:tabs>
      </w:pPr>
      <w:r>
        <w:tab/>
        <w:t>tusa</w:t>
      </w:r>
      <w:r>
        <w:tab/>
        <w:t>tja</w:t>
      </w:r>
      <w:r w:rsidR="00AF7B73">
        <w:tab/>
        <w:t>kinaikatsauanan,</w:t>
      </w:r>
      <w:r w:rsidR="00AF7B73">
        <w:tab/>
        <w:t>tua</w:t>
      </w:r>
      <w:r w:rsidR="00AF7B73">
        <w:tab/>
        <w:t>mana</w:t>
      </w:r>
      <w:r w:rsidR="00AF7B73">
        <w:tab/>
        <w:t>uri</w:t>
      </w:r>
    </w:p>
    <w:p w14:paraId="75F991D4" w14:textId="77777777" w:rsidR="00800AD8" w:rsidRDefault="00800AD8" w:rsidP="00AF7B73">
      <w:pPr>
        <w:pStyle w:val="InterlineGlossWithTrans"/>
        <w:tabs>
          <w:tab w:val="left" w:pos="533"/>
          <w:tab w:val="left" w:pos="1442"/>
          <w:tab w:val="left" w:pos="2366"/>
          <w:tab w:val="left" w:pos="5750"/>
          <w:tab w:val="left" w:pos="6254"/>
          <w:tab w:val="left" w:pos="7598"/>
        </w:tabs>
      </w:pPr>
      <w:r>
        <w:tab/>
        <w:t>tu-tsa</w:t>
      </w:r>
      <w:r>
        <w:tab/>
        <w:t>tja</w:t>
      </w:r>
      <w:r w:rsidR="00AF7B73">
        <w:tab/>
        <w:t>in=ka-i-ka-tsau-an-an</w:t>
      </w:r>
      <w:r w:rsidR="00AF7B73">
        <w:tab/>
        <w:t>tua</w:t>
      </w:r>
      <w:r w:rsidR="00AF7B73">
        <w:tab/>
        <w:t>ma-avan-a</w:t>
      </w:r>
      <w:r w:rsidR="00AF7B73">
        <w:tab/>
        <w:t>uri</w:t>
      </w:r>
    </w:p>
    <w:p w14:paraId="025C69FB" w14:textId="77777777" w:rsidR="00800AD8" w:rsidRDefault="00800AD8" w:rsidP="00AF7B73">
      <w:pPr>
        <w:pStyle w:val="InterlineTransNoFree"/>
        <w:tabs>
          <w:tab w:val="left" w:pos="1442"/>
          <w:tab w:val="left" w:pos="2366"/>
          <w:tab w:val="left" w:pos="5750"/>
          <w:tab w:val="left" w:pos="6254"/>
          <w:tab w:val="left" w:pos="7598"/>
        </w:tabs>
      </w:pPr>
      <w:r>
        <w:tab/>
      </w:r>
      <w:r>
        <w:rPr>
          <w:smallCaps/>
        </w:rPr>
        <w:t>obl</w:t>
      </w:r>
      <w:r>
        <w:t>-this</w:t>
      </w:r>
      <w:r>
        <w:tab/>
        <w:t>our(</w:t>
      </w:r>
      <w:r>
        <w:rPr>
          <w:smallCaps/>
        </w:rPr>
        <w:t>inc</w:t>
      </w:r>
      <w:r>
        <w:t>)</w:t>
      </w:r>
      <w:r w:rsidR="00AF7B73">
        <w:tab/>
      </w:r>
      <w:r w:rsidR="00AF7B73">
        <w:rPr>
          <w:smallCaps/>
        </w:rPr>
        <w:t>perf</w:t>
      </w:r>
      <w:r w:rsidR="00AF7B73">
        <w:t>=?-</w:t>
      </w:r>
      <w:r w:rsidR="00AF7B73">
        <w:rPr>
          <w:smallCaps/>
        </w:rPr>
        <w:t>loc</w:t>
      </w:r>
      <w:r w:rsidR="00AF7B73">
        <w:t>-main-being-</w:t>
      </w:r>
      <w:r w:rsidR="00AF7B73">
        <w:rPr>
          <w:smallCaps/>
        </w:rPr>
        <w:t>nom</w:t>
      </w:r>
      <w:r w:rsidR="00AF7B73">
        <w:t>-</w:t>
      </w:r>
      <w:r w:rsidR="00AF7B73">
        <w:rPr>
          <w:smallCaps/>
        </w:rPr>
        <w:t>nom</w:t>
      </w:r>
      <w:r w:rsidR="00AF7B73">
        <w:tab/>
      </w:r>
      <w:r w:rsidR="00AF7B73">
        <w:rPr>
          <w:smallCaps/>
        </w:rPr>
        <w:t>obl</w:t>
      </w:r>
      <w:r w:rsidR="00AF7B73">
        <w:tab/>
      </w:r>
      <w:r w:rsidR="00AF7B73">
        <w:rPr>
          <w:smallCaps/>
        </w:rPr>
        <w:t>stat</w:t>
      </w:r>
      <w:r w:rsidR="00AF7B73">
        <w:t>-exact-?</w:t>
      </w:r>
      <w:r w:rsidR="00AF7B73">
        <w:tab/>
        <w:t>will</w:t>
      </w:r>
    </w:p>
    <w:p w14:paraId="2E5A6E51" w14:textId="77777777" w:rsidR="00AF7B73" w:rsidRDefault="00AF7B73" w:rsidP="00AF7B73">
      <w:pPr>
        <w:pStyle w:val="InterlineText"/>
        <w:tabs>
          <w:tab w:val="left" w:pos="533"/>
          <w:tab w:val="left" w:pos="1457"/>
          <w:tab w:val="left" w:pos="2231"/>
          <w:tab w:val="left" w:pos="3005"/>
          <w:tab w:val="left" w:pos="3494"/>
          <w:tab w:val="left" w:pos="5078"/>
        </w:tabs>
      </w:pPr>
      <w:r>
        <w:tab/>
        <w:t>tja</w:t>
      </w:r>
      <w:r>
        <w:tab/>
      </w:r>
      <w:r w:rsidR="00800AD8">
        <w:t>djalan,</w:t>
      </w:r>
      <w:r>
        <w:tab/>
        <w:t>tu</w:t>
      </w:r>
      <w:r>
        <w:tab/>
        <w:t>uri</w:t>
      </w:r>
      <w:r>
        <w:tab/>
        <w:t>pasainu</w:t>
      </w:r>
      <w:r>
        <w:tab/>
        <w:t>itjen.</w:t>
      </w:r>
    </w:p>
    <w:p w14:paraId="5E46F2BE" w14:textId="77777777" w:rsidR="00800AD8" w:rsidRDefault="00AF7B73" w:rsidP="00AF7B73">
      <w:pPr>
        <w:pStyle w:val="InterlineGlossWithTrans"/>
        <w:tabs>
          <w:tab w:val="left" w:pos="533"/>
          <w:tab w:val="left" w:pos="1457"/>
          <w:tab w:val="left" w:pos="2231"/>
          <w:tab w:val="left" w:pos="3005"/>
          <w:tab w:val="left" w:pos="3494"/>
          <w:tab w:val="left" w:pos="5078"/>
        </w:tabs>
      </w:pPr>
      <w:r>
        <w:tab/>
        <w:t>tja</w:t>
      </w:r>
      <w:r>
        <w:tab/>
      </w:r>
      <w:r w:rsidR="00800AD8">
        <w:t>djalan</w:t>
      </w:r>
      <w:r>
        <w:tab/>
        <w:t>tu</w:t>
      </w:r>
      <w:r>
        <w:tab/>
        <w:t>uri</w:t>
      </w:r>
      <w:r>
        <w:tab/>
        <w:t>pa-sa-inu</w:t>
      </w:r>
      <w:r>
        <w:tab/>
        <w:t>itjen</w:t>
      </w:r>
    </w:p>
    <w:p w14:paraId="62DB4148" w14:textId="77777777" w:rsidR="00800AD8" w:rsidRDefault="00AF7B73" w:rsidP="00AF7B73">
      <w:pPr>
        <w:pStyle w:val="InterlineTrans"/>
        <w:tabs>
          <w:tab w:val="left" w:pos="533"/>
          <w:tab w:val="left" w:pos="1457"/>
          <w:tab w:val="left" w:pos="2231"/>
          <w:tab w:val="left" w:pos="3005"/>
          <w:tab w:val="left" w:pos="3494"/>
          <w:tab w:val="left" w:pos="5078"/>
        </w:tabs>
      </w:pPr>
      <w:r>
        <w:tab/>
        <w:t>our(</w:t>
      </w:r>
      <w:r>
        <w:rPr>
          <w:smallCaps/>
        </w:rPr>
        <w:t>inc</w:t>
      </w:r>
      <w:r>
        <w:t>)</w:t>
      </w:r>
      <w:r w:rsidR="00800AD8">
        <w:tab/>
        <w:t>road</w:t>
      </w:r>
      <w:r>
        <w:tab/>
      </w:r>
      <w:r>
        <w:rPr>
          <w:smallCaps/>
        </w:rPr>
        <w:t>compl</w:t>
      </w:r>
      <w:r>
        <w:tab/>
        <w:t>will</w:t>
      </w:r>
      <w:r>
        <w:tab/>
        <w:t>cause-go-where</w:t>
      </w:r>
      <w:r>
        <w:tab/>
      </w:r>
      <w:r>
        <w:rPr>
          <w:smallCaps/>
        </w:rPr>
        <w:t>f.</w:t>
      </w:r>
      <w:r>
        <w:t>we(</w:t>
      </w:r>
      <w:r>
        <w:rPr>
          <w:smallCaps/>
        </w:rPr>
        <w:t>inc</w:t>
      </w:r>
      <w:r>
        <w:t>)</w:t>
      </w:r>
    </w:p>
    <w:p w14:paraId="10645454" w14:textId="77777777" w:rsidR="00800AD8" w:rsidRDefault="00800AD8">
      <w:pPr>
        <w:pStyle w:val="InterlineFree"/>
      </w:pPr>
      <w:r>
        <w:t>Well all we human beings get our orders from God about our work in our life, the way we should go, where we should go to.</w:t>
      </w:r>
    </w:p>
    <w:p w14:paraId="7403E6F1" w14:textId="77777777" w:rsidR="00AF7B73" w:rsidRDefault="00DC1AE0" w:rsidP="00AF7B73">
      <w:pPr>
        <w:pStyle w:val="InterlineText"/>
        <w:tabs>
          <w:tab w:val="left" w:pos="533"/>
          <w:tab w:val="left" w:pos="1022"/>
          <w:tab w:val="left" w:pos="1556"/>
          <w:tab w:val="left" w:pos="2495"/>
          <w:tab w:val="left" w:pos="2759"/>
          <w:tab w:val="left" w:pos="3203"/>
          <w:tab w:val="left" w:pos="4022"/>
          <w:tab w:val="left" w:pos="5201"/>
          <w:tab w:val="left" w:pos="5465"/>
          <w:tab w:val="left" w:pos="8129"/>
        </w:tabs>
      </w:pPr>
      <w:r w:rsidRPr="003A1D48">
        <w:rPr>
          <w:rStyle w:val="InterlineTextNumChar"/>
        </w:rPr>
        <w:t>008</w:t>
      </w:r>
      <w:r w:rsidR="00800AD8">
        <w:tab/>
        <w:t>qau</w:t>
      </w:r>
      <w:r w:rsidR="00800AD8">
        <w:tab/>
        <w:t>pai</w:t>
      </w:r>
      <w:r w:rsidR="00800AD8">
        <w:tab/>
        <w:t>tisun</w:t>
      </w:r>
      <w:r w:rsidR="00800AD8">
        <w:tab/>
        <w:t>a</w:t>
      </w:r>
      <w:r w:rsidR="00800AD8">
        <w:tab/>
        <w:t>ti</w:t>
      </w:r>
      <w:r w:rsidR="00AF7B73">
        <w:tab/>
        <w:t>sinsi</w:t>
      </w:r>
      <w:r w:rsidR="00AF7B73">
        <w:tab/>
        <w:t>kudain</w:t>
      </w:r>
      <w:r w:rsidR="00AF7B73">
        <w:tab/>
        <w:t>a</w:t>
      </w:r>
      <w:r w:rsidR="00AF7B73">
        <w:tab/>
        <w:t>pinazazekazekatj</w:t>
      </w:r>
      <w:r w:rsidR="00AF7B73">
        <w:tab/>
        <w:t>anga</w:t>
      </w:r>
    </w:p>
    <w:p w14:paraId="54BF8FE1" w14:textId="77777777" w:rsidR="00800AD8" w:rsidRDefault="00800AD8" w:rsidP="00AF7B73">
      <w:pPr>
        <w:pStyle w:val="InterlineGlossWithTrans"/>
        <w:tabs>
          <w:tab w:val="left" w:pos="533"/>
          <w:tab w:val="left" w:pos="1022"/>
          <w:tab w:val="left" w:pos="1556"/>
          <w:tab w:val="left" w:pos="2495"/>
          <w:tab w:val="left" w:pos="2759"/>
          <w:tab w:val="left" w:pos="3203"/>
          <w:tab w:val="left" w:pos="4022"/>
          <w:tab w:val="left" w:pos="5201"/>
          <w:tab w:val="left" w:pos="5465"/>
          <w:tab w:val="left" w:pos="8129"/>
        </w:tabs>
      </w:pPr>
      <w:r>
        <w:tab/>
        <w:t>qau</w:t>
      </w:r>
      <w:r>
        <w:tab/>
        <w:t>pai</w:t>
      </w:r>
      <w:r>
        <w:tab/>
        <w:t>ti-sun</w:t>
      </w:r>
      <w:r>
        <w:tab/>
        <w:t>a</w:t>
      </w:r>
      <w:r>
        <w:tab/>
        <w:t>ti</w:t>
      </w:r>
      <w:r w:rsidR="00AF7B73">
        <w:tab/>
        <w:t>sinsi</w:t>
      </w:r>
      <w:r w:rsidR="00AF7B73">
        <w:tab/>
        <w:t>kuda-en</w:t>
      </w:r>
      <w:r w:rsidR="00AF7B73">
        <w:tab/>
        <w:t>a</w:t>
      </w:r>
      <w:r w:rsidR="00AF7B73">
        <w:tab/>
        <w:t>in=pa-za-zeka-zekatj</w:t>
      </w:r>
      <w:r w:rsidR="00AF7B73">
        <w:tab/>
        <w:t>anga</w:t>
      </w:r>
    </w:p>
    <w:p w14:paraId="53FF8CF8" w14:textId="77777777" w:rsidR="00800AD8" w:rsidRDefault="00800AD8" w:rsidP="00AF7B73">
      <w:pPr>
        <w:pStyle w:val="InterlineTransNoFree"/>
        <w:tabs>
          <w:tab w:val="left" w:pos="1022"/>
          <w:tab w:val="left" w:pos="1556"/>
          <w:tab w:val="left" w:pos="2495"/>
          <w:tab w:val="left" w:pos="2759"/>
          <w:tab w:val="left" w:pos="3203"/>
          <w:tab w:val="left" w:pos="4022"/>
          <w:tab w:val="left" w:pos="5201"/>
          <w:tab w:val="left" w:pos="5465"/>
          <w:tab w:val="left" w:pos="8129"/>
        </w:tabs>
      </w:pPr>
      <w:r>
        <w:tab/>
        <w:t>so</w:t>
      </w:r>
      <w:r>
        <w:tab/>
        <w:t>well</w:t>
      </w:r>
      <w:r>
        <w:tab/>
      </w:r>
      <w:r>
        <w:rPr>
          <w:smallCaps/>
        </w:rPr>
        <w:t>f-</w:t>
      </w:r>
      <w:r>
        <w:t>you(</w:t>
      </w:r>
      <w:r>
        <w:rPr>
          <w:smallCaps/>
        </w:rPr>
        <w:t>s</w:t>
      </w:r>
      <w:r>
        <w:t>)</w:t>
      </w:r>
      <w:r>
        <w:rPr>
          <w:smallCaps/>
        </w:rPr>
        <w:tab/>
        <w:t>c</w:t>
      </w:r>
      <w:r>
        <w:rPr>
          <w:smallCaps/>
        </w:rPr>
        <w:tab/>
        <w:t>f.h</w:t>
      </w:r>
      <w:r w:rsidR="00AF7B73">
        <w:tab/>
        <w:t>teacher</w:t>
      </w:r>
      <w:r w:rsidR="00AF7B73">
        <w:tab/>
        <w:t>do.what-</w:t>
      </w:r>
      <w:r w:rsidR="00AF7B73">
        <w:rPr>
          <w:smallCaps/>
        </w:rPr>
        <w:t>pf</w:t>
      </w:r>
      <w:r w:rsidR="00AF7B73">
        <w:rPr>
          <w:smallCaps/>
        </w:rPr>
        <w:tab/>
        <w:t>c</w:t>
      </w:r>
      <w:r w:rsidR="00AF7B73">
        <w:tab/>
      </w:r>
      <w:r w:rsidR="00AF7B73">
        <w:rPr>
          <w:smallCaps/>
        </w:rPr>
        <w:t>perf</w:t>
      </w:r>
      <w:r w:rsidR="00AF7B73">
        <w:t>=cause-</w:t>
      </w:r>
      <w:r w:rsidR="00AF7B73">
        <w:rPr>
          <w:smallCaps/>
        </w:rPr>
        <w:t>red</w:t>
      </w:r>
      <w:r w:rsidR="00AF7B73">
        <w:t>-</w:t>
      </w:r>
      <w:r w:rsidR="00AF7B73">
        <w:rPr>
          <w:smallCaps/>
        </w:rPr>
        <w:t>red</w:t>
      </w:r>
      <w:r w:rsidR="00AF7B73">
        <w:t>-share</w:t>
      </w:r>
      <w:r w:rsidR="00AF7B73">
        <w:tab/>
        <w:t>indeed</w:t>
      </w:r>
    </w:p>
    <w:p w14:paraId="0DCFE4F5" w14:textId="77777777" w:rsidR="00AF7B73" w:rsidRDefault="00800AD8" w:rsidP="00AF7B73">
      <w:pPr>
        <w:pStyle w:val="InterlineText"/>
        <w:tabs>
          <w:tab w:val="left" w:pos="533"/>
          <w:tab w:val="left" w:pos="1502"/>
          <w:tab w:val="left" w:pos="1991"/>
          <w:tab w:val="left" w:pos="2840"/>
          <w:tab w:val="left" w:pos="3344"/>
          <w:tab w:val="left" w:pos="4088"/>
          <w:tab w:val="left" w:pos="4727"/>
          <w:tab w:val="left" w:pos="5231"/>
          <w:tab w:val="left" w:pos="6200"/>
          <w:tab w:val="left" w:pos="6464"/>
          <w:tab w:val="left" w:pos="7433"/>
          <w:tab w:val="left" w:pos="7937"/>
        </w:tabs>
      </w:pPr>
      <w:r>
        <w:tab/>
        <w:t>sun</w:t>
      </w:r>
      <w:r>
        <w:tab/>
        <w:t>nua</w:t>
      </w:r>
      <w:r>
        <w:tab/>
        <w:t>Tsemas</w:t>
      </w:r>
      <w:r>
        <w:tab/>
        <w:t>tua</w:t>
      </w:r>
      <w:r>
        <w:tab/>
        <w:t>sema</w:t>
      </w:r>
      <w:r>
        <w:tab/>
        <w:t>maza</w:t>
      </w:r>
      <w:r w:rsidR="00AF7B73">
        <w:tab/>
        <w:t>i</w:t>
      </w:r>
      <w:r w:rsidR="00AF7B73">
        <w:tab/>
        <w:t>Tayuang</w:t>
      </w:r>
      <w:r w:rsidR="00AF7B73">
        <w:tab/>
        <w:t>a</w:t>
      </w:r>
      <w:r w:rsidR="00AF7B73">
        <w:tab/>
        <w:t>hunyaku</w:t>
      </w:r>
      <w:r w:rsidR="00AF7B73">
        <w:tab/>
        <w:t>tua</w:t>
      </w:r>
      <w:r w:rsidR="00AF7B73">
        <w:tab/>
        <w:t>nia</w:t>
      </w:r>
    </w:p>
    <w:p w14:paraId="7B8F3CD4" w14:textId="77777777" w:rsidR="00800AD8" w:rsidRDefault="00800AD8" w:rsidP="00AF7B73">
      <w:pPr>
        <w:pStyle w:val="InterlineGlossWithTrans"/>
        <w:tabs>
          <w:tab w:val="left" w:pos="533"/>
          <w:tab w:val="left" w:pos="1502"/>
          <w:tab w:val="left" w:pos="1991"/>
          <w:tab w:val="left" w:pos="2840"/>
          <w:tab w:val="left" w:pos="3344"/>
          <w:tab w:val="left" w:pos="4088"/>
          <w:tab w:val="left" w:pos="4727"/>
          <w:tab w:val="left" w:pos="5231"/>
          <w:tab w:val="left" w:pos="6200"/>
          <w:tab w:val="left" w:pos="6464"/>
          <w:tab w:val="left" w:pos="7433"/>
          <w:tab w:val="left" w:pos="7937"/>
        </w:tabs>
      </w:pPr>
      <w:r>
        <w:tab/>
        <w:t>sun</w:t>
      </w:r>
      <w:r>
        <w:tab/>
        <w:t>nua</w:t>
      </w:r>
      <w:r>
        <w:tab/>
        <w:t>Tsemas</w:t>
      </w:r>
      <w:r>
        <w:tab/>
        <w:t>tua</w:t>
      </w:r>
      <w:r>
        <w:tab/>
        <w:t>em=sa</w:t>
      </w:r>
      <w:r>
        <w:tab/>
        <w:t>maza</w:t>
      </w:r>
      <w:r w:rsidR="00AF7B73">
        <w:tab/>
        <w:t>i</w:t>
      </w:r>
      <w:r w:rsidR="00AF7B73">
        <w:tab/>
        <w:t>Tayuang</w:t>
      </w:r>
      <w:r w:rsidR="00AF7B73">
        <w:tab/>
        <w:t>a</w:t>
      </w:r>
      <w:r w:rsidR="00AF7B73">
        <w:tab/>
        <w:t>hunyaku</w:t>
      </w:r>
      <w:r w:rsidR="00AF7B73">
        <w:tab/>
        <w:t>tua</w:t>
      </w:r>
      <w:r w:rsidR="00AF7B73">
        <w:tab/>
        <w:t>nia</w:t>
      </w:r>
    </w:p>
    <w:p w14:paraId="411D8933" w14:textId="77777777" w:rsidR="00800AD8" w:rsidRDefault="00800AD8" w:rsidP="00AF7B73">
      <w:pPr>
        <w:pStyle w:val="InterlineTransNoFree"/>
        <w:tabs>
          <w:tab w:val="left" w:pos="1502"/>
          <w:tab w:val="left" w:pos="1991"/>
          <w:tab w:val="left" w:pos="2840"/>
          <w:tab w:val="left" w:pos="3344"/>
          <w:tab w:val="left" w:pos="4088"/>
          <w:tab w:val="left" w:pos="4727"/>
          <w:tab w:val="left" w:pos="5231"/>
          <w:tab w:val="left" w:pos="6200"/>
          <w:tab w:val="left" w:pos="6464"/>
          <w:tab w:val="left" w:pos="7433"/>
          <w:tab w:val="left" w:pos="7937"/>
        </w:tabs>
      </w:pPr>
      <w:r>
        <w:tab/>
      </w:r>
      <w:r>
        <w:rPr>
          <w:smallCaps/>
        </w:rPr>
        <w:t>f.</w:t>
      </w:r>
      <w:r>
        <w:t>you(</w:t>
      </w:r>
      <w:r>
        <w:rPr>
          <w:smallCaps/>
        </w:rPr>
        <w:t>s</w:t>
      </w:r>
      <w:r>
        <w:t>)</w:t>
      </w:r>
      <w:r>
        <w:tab/>
        <w:t>by</w:t>
      </w:r>
      <w:r>
        <w:tab/>
        <w:t>God</w:t>
      </w:r>
      <w:r>
        <w:tab/>
      </w:r>
      <w:r>
        <w:rPr>
          <w:smallCaps/>
        </w:rPr>
        <w:t>obl</w:t>
      </w:r>
      <w:r>
        <w:tab/>
      </w:r>
      <w:r>
        <w:rPr>
          <w:smallCaps/>
        </w:rPr>
        <w:t>af</w:t>
      </w:r>
      <w:r>
        <w:t>=go</w:t>
      </w:r>
      <w:r>
        <w:tab/>
        <w:t>here</w:t>
      </w:r>
      <w:r w:rsidR="00AF7B73">
        <w:tab/>
      </w:r>
      <w:r w:rsidR="00AF7B73">
        <w:rPr>
          <w:smallCaps/>
        </w:rPr>
        <w:t>loc</w:t>
      </w:r>
      <w:r w:rsidR="00AF7B73">
        <w:tab/>
        <w:t>Taiwan</w:t>
      </w:r>
      <w:r w:rsidR="00AF7B73">
        <w:rPr>
          <w:smallCaps/>
        </w:rPr>
        <w:tab/>
        <w:t>c</w:t>
      </w:r>
      <w:r w:rsidR="00AF7B73">
        <w:rPr>
          <w:smallCaps/>
        </w:rPr>
        <w:tab/>
      </w:r>
      <w:r w:rsidR="00AF7B73">
        <w:t>translate</w:t>
      </w:r>
      <w:r w:rsidR="00AF7B73">
        <w:tab/>
      </w:r>
      <w:r w:rsidR="00AF7B73">
        <w:rPr>
          <w:smallCaps/>
        </w:rPr>
        <w:t>obl</w:t>
      </w:r>
      <w:r w:rsidR="00AF7B73">
        <w:tab/>
        <w:t>our(</w:t>
      </w:r>
      <w:r w:rsidR="00AF7B73">
        <w:rPr>
          <w:smallCaps/>
        </w:rPr>
        <w:t>exc</w:t>
      </w:r>
      <w:r w:rsidR="00AF7B73">
        <w:t>)</w:t>
      </w:r>
    </w:p>
    <w:p w14:paraId="252550DB" w14:textId="77777777" w:rsidR="00800AD8" w:rsidRDefault="00800AD8" w:rsidP="00AF7B73">
      <w:pPr>
        <w:pStyle w:val="InterlineText"/>
        <w:tabs>
          <w:tab w:val="left" w:pos="533"/>
          <w:tab w:val="left" w:pos="1322"/>
          <w:tab w:val="left" w:pos="1586"/>
          <w:tab w:val="left" w:pos="2540"/>
        </w:tabs>
      </w:pPr>
      <w:r>
        <w:tab/>
        <w:t>kai</w:t>
      </w:r>
      <w:r>
        <w:tab/>
        <w:t>a</w:t>
      </w:r>
      <w:r>
        <w:tab/>
        <w:t>Payuang</w:t>
      </w:r>
      <w:r>
        <w:tab/>
        <w:t>zuku.</w:t>
      </w:r>
    </w:p>
    <w:p w14:paraId="239BA78B" w14:textId="77777777" w:rsidR="00800AD8" w:rsidRDefault="00800AD8" w:rsidP="00AF7B73">
      <w:pPr>
        <w:pStyle w:val="InterlineGlossWithTrans"/>
        <w:tabs>
          <w:tab w:val="left" w:pos="533"/>
          <w:tab w:val="left" w:pos="1322"/>
          <w:tab w:val="left" w:pos="1586"/>
          <w:tab w:val="left" w:pos="2540"/>
        </w:tabs>
      </w:pPr>
      <w:r>
        <w:tab/>
        <w:t>kai</w:t>
      </w:r>
      <w:r>
        <w:tab/>
        <w:t>a</w:t>
      </w:r>
      <w:r>
        <w:tab/>
        <w:t>Payuang</w:t>
      </w:r>
      <w:r>
        <w:tab/>
        <w:t>zuku</w:t>
      </w:r>
    </w:p>
    <w:p w14:paraId="25774C00" w14:textId="77777777" w:rsidR="00800AD8" w:rsidRDefault="00800AD8" w:rsidP="00AF7B73">
      <w:pPr>
        <w:pStyle w:val="InterlineTrans"/>
        <w:tabs>
          <w:tab w:val="left" w:pos="533"/>
          <w:tab w:val="left" w:pos="1322"/>
          <w:tab w:val="left" w:pos="1586"/>
          <w:tab w:val="left" w:pos="2540"/>
        </w:tabs>
      </w:pPr>
      <w:r>
        <w:tab/>
        <w:t>speech</w:t>
      </w:r>
      <w:r>
        <w:rPr>
          <w:smallCaps/>
        </w:rPr>
        <w:tab/>
        <w:t>c</w:t>
      </w:r>
      <w:r>
        <w:rPr>
          <w:smallCaps/>
        </w:rPr>
        <w:tab/>
      </w:r>
      <w:r>
        <w:t>Paiwan</w:t>
      </w:r>
      <w:r>
        <w:tab/>
        <w:t>tribe</w:t>
      </w:r>
    </w:p>
    <w:p w14:paraId="6CAB60EE" w14:textId="77777777" w:rsidR="00800AD8" w:rsidRDefault="00800AD8" w:rsidP="00AF7B73">
      <w:pPr>
        <w:pStyle w:val="InterlineFree"/>
      </w:pPr>
      <w:r>
        <w:t>And you, teacher, you have been ordered by God haven’t you to come to Taiwan to translate into our language of the Paiwan tribe.</w:t>
      </w:r>
    </w:p>
    <w:p w14:paraId="05B28EDD" w14:textId="77777777" w:rsidR="00AF7B73" w:rsidRDefault="00DC1AE0" w:rsidP="00AF7B73">
      <w:pPr>
        <w:pStyle w:val="InterlineText"/>
        <w:tabs>
          <w:tab w:val="left" w:pos="533"/>
          <w:tab w:val="left" w:pos="1247"/>
          <w:tab w:val="left" w:pos="3551"/>
          <w:tab w:val="left" w:pos="4640"/>
        </w:tabs>
      </w:pPr>
      <w:r w:rsidRPr="003A1D48">
        <w:rPr>
          <w:rStyle w:val="InterlineTextNumChar"/>
        </w:rPr>
        <w:t>009</w:t>
      </w:r>
      <w:r w:rsidR="00800AD8">
        <w:tab/>
        <w:t>tjara</w:t>
      </w:r>
      <w:r w:rsidR="00800AD8">
        <w:tab/>
        <w:t>kipaqeneqenetji</w:t>
      </w:r>
      <w:r w:rsidR="00AF7B73">
        <w:tab/>
        <w:t>amen</w:t>
      </w:r>
      <w:r w:rsidR="00AF7B73">
        <w:tab/>
        <w:t>sakamaya.</w:t>
      </w:r>
    </w:p>
    <w:p w14:paraId="2E1F6644" w14:textId="77777777" w:rsidR="00800AD8" w:rsidRDefault="00800AD8" w:rsidP="00AF7B73">
      <w:pPr>
        <w:pStyle w:val="InterlineGlossWithTrans"/>
        <w:tabs>
          <w:tab w:val="left" w:pos="533"/>
          <w:tab w:val="left" w:pos="1247"/>
          <w:tab w:val="left" w:pos="3551"/>
          <w:tab w:val="left" w:pos="4640"/>
        </w:tabs>
      </w:pPr>
      <w:r>
        <w:tab/>
        <w:t>tjara</w:t>
      </w:r>
      <w:r>
        <w:tab/>
        <w:t>ki-pa-qene-qenetj-i</w:t>
      </w:r>
      <w:r w:rsidR="00AF7B73">
        <w:tab/>
        <w:t>amen</w:t>
      </w:r>
      <w:r w:rsidR="00AF7B73">
        <w:tab/>
        <w:t>sakamaya</w:t>
      </w:r>
    </w:p>
    <w:p w14:paraId="05A2F81A" w14:textId="77777777" w:rsidR="00800AD8" w:rsidRDefault="00800AD8" w:rsidP="00AF7B73">
      <w:pPr>
        <w:pStyle w:val="InterlineTransNoFree"/>
        <w:tabs>
          <w:tab w:val="left" w:pos="1247"/>
          <w:tab w:val="left" w:pos="3551"/>
          <w:tab w:val="left" w:pos="4640"/>
          <w:tab w:val="right" w:pos="8787"/>
        </w:tabs>
      </w:pPr>
      <w:r>
        <w:tab/>
        <w:t>surely</w:t>
      </w:r>
      <w:r>
        <w:tab/>
        <w:t>do-cause-</w:t>
      </w:r>
      <w:r>
        <w:rPr>
          <w:smallCaps/>
        </w:rPr>
        <w:t>red</w:t>
      </w:r>
      <w:r>
        <w:t>-see-</w:t>
      </w:r>
      <w:r>
        <w:rPr>
          <w:smallCaps/>
        </w:rPr>
        <w:t>hort</w:t>
      </w:r>
      <w:r w:rsidR="00AF7B73">
        <w:tab/>
      </w:r>
      <w:r w:rsidR="00AF7B73">
        <w:rPr>
          <w:smallCaps/>
        </w:rPr>
        <w:t>f.</w:t>
      </w:r>
      <w:r w:rsidR="00AF7B73">
        <w:t>we(</w:t>
      </w:r>
      <w:r w:rsidR="00AF7B73">
        <w:rPr>
          <w:smallCaps/>
        </w:rPr>
        <w:t>exc</w:t>
      </w:r>
      <w:r w:rsidR="00AF7B73">
        <w:t>)</w:t>
      </w:r>
      <w:r w:rsidR="00AF7B73">
        <w:tab/>
        <w:t>only</w:t>
      </w:r>
      <w:r w:rsidR="00AF7B73">
        <w:tab/>
        <w:t>Just remember us.</w:t>
      </w:r>
    </w:p>
    <w:p w14:paraId="5814B62A" w14:textId="77777777" w:rsidR="00AF7B73" w:rsidRDefault="00DC1AE0" w:rsidP="00CD7DD6">
      <w:pPr>
        <w:pStyle w:val="InterlineText"/>
        <w:tabs>
          <w:tab w:val="left" w:pos="533"/>
          <w:tab w:val="left" w:pos="1067"/>
          <w:tab w:val="left" w:pos="1721"/>
          <w:tab w:val="left" w:pos="2225"/>
          <w:tab w:val="left" w:pos="2984"/>
          <w:tab w:val="left" w:pos="3833"/>
          <w:tab w:val="left" w:pos="4547"/>
          <w:tab w:val="left" w:pos="5216"/>
          <w:tab w:val="left" w:pos="6080"/>
          <w:tab w:val="left" w:pos="6344"/>
          <w:tab w:val="left" w:pos="7208"/>
        </w:tabs>
      </w:pPr>
      <w:r w:rsidRPr="003A1D48">
        <w:rPr>
          <w:rStyle w:val="InterlineTextNumChar"/>
        </w:rPr>
        <w:t>010</w:t>
      </w:r>
      <w:r w:rsidR="00800AD8">
        <w:tab/>
        <w:t>pai</w:t>
      </w:r>
      <w:r w:rsidR="00800AD8">
        <w:tab/>
        <w:t>nu</w:t>
      </w:r>
      <w:r w:rsidR="00800AD8">
        <w:tab/>
        <w:t>i</w:t>
      </w:r>
      <w:r w:rsidR="00800AD8">
        <w:tab/>
        <w:t>gaku</w:t>
      </w:r>
      <w:r w:rsidR="00800AD8">
        <w:tab/>
        <w:t>sun</w:t>
      </w:r>
      <w:r w:rsidR="00800AD8">
        <w:tab/>
        <w:t>tjara</w:t>
      </w:r>
      <w:r w:rsidR="00AF7B73">
        <w:tab/>
        <w:t>liaw</w:t>
      </w:r>
      <w:r w:rsidR="00AF7B73">
        <w:tab/>
        <w:t>aravats</w:t>
      </w:r>
      <w:r w:rsidR="00AF7B73">
        <w:tab/>
        <w:t>a</w:t>
      </w:r>
      <w:r w:rsidR="00AF7B73">
        <w:tab/>
        <w:t>su</w:t>
      </w:r>
      <w:r w:rsidR="00CD7DD6">
        <w:tab/>
        <w:t>siselapay</w:t>
      </w:r>
    </w:p>
    <w:p w14:paraId="2D9D565B" w14:textId="77777777" w:rsidR="00800AD8" w:rsidRDefault="00800AD8" w:rsidP="00CD7DD6">
      <w:pPr>
        <w:pStyle w:val="InterlineGlossWithTrans"/>
        <w:tabs>
          <w:tab w:val="left" w:pos="533"/>
          <w:tab w:val="left" w:pos="1067"/>
          <w:tab w:val="left" w:pos="1721"/>
          <w:tab w:val="left" w:pos="2225"/>
          <w:tab w:val="left" w:pos="2984"/>
          <w:tab w:val="left" w:pos="3833"/>
          <w:tab w:val="left" w:pos="4547"/>
          <w:tab w:val="left" w:pos="5216"/>
          <w:tab w:val="left" w:pos="6080"/>
          <w:tab w:val="left" w:pos="6344"/>
          <w:tab w:val="left" w:pos="7208"/>
        </w:tabs>
      </w:pPr>
      <w:r>
        <w:tab/>
        <w:t>pai</w:t>
      </w:r>
      <w:r>
        <w:tab/>
        <w:t>nu</w:t>
      </w:r>
      <w:r>
        <w:tab/>
        <w:t>i</w:t>
      </w:r>
      <w:r>
        <w:tab/>
        <w:t>gaku</w:t>
      </w:r>
      <w:r>
        <w:tab/>
        <w:t>sun</w:t>
      </w:r>
      <w:r>
        <w:tab/>
        <w:t>tjara</w:t>
      </w:r>
      <w:r w:rsidR="00AF7B73">
        <w:tab/>
        <w:t>liaw</w:t>
      </w:r>
      <w:r w:rsidR="00AF7B73">
        <w:tab/>
        <w:t>a-ravats</w:t>
      </w:r>
      <w:r w:rsidR="00AF7B73">
        <w:tab/>
        <w:t>a</w:t>
      </w:r>
      <w:r w:rsidR="00AF7B73">
        <w:tab/>
        <w:t>su</w:t>
      </w:r>
      <w:r w:rsidR="00CD7DD6">
        <w:tab/>
        <w:t>si-se-lapay</w:t>
      </w:r>
    </w:p>
    <w:p w14:paraId="0806A685" w14:textId="77777777" w:rsidR="00800AD8" w:rsidRDefault="00800AD8" w:rsidP="00CD7DD6">
      <w:pPr>
        <w:pStyle w:val="InterlineTransNoFree"/>
        <w:tabs>
          <w:tab w:val="left" w:pos="1067"/>
          <w:tab w:val="left" w:pos="1721"/>
          <w:tab w:val="left" w:pos="2225"/>
          <w:tab w:val="left" w:pos="2984"/>
          <w:tab w:val="left" w:pos="3833"/>
          <w:tab w:val="left" w:pos="4547"/>
          <w:tab w:val="left" w:pos="5216"/>
          <w:tab w:val="left" w:pos="6080"/>
          <w:tab w:val="left" w:pos="6344"/>
          <w:tab w:val="left" w:pos="7208"/>
        </w:tabs>
      </w:pPr>
      <w:r>
        <w:tab/>
        <w:t>well</w:t>
      </w:r>
      <w:r>
        <w:tab/>
        <w:t>when</w:t>
      </w:r>
      <w:r>
        <w:tab/>
      </w:r>
      <w:r>
        <w:rPr>
          <w:smallCaps/>
        </w:rPr>
        <w:t>loc</w:t>
      </w:r>
      <w:r>
        <w:tab/>
        <w:t>school</w:t>
      </w:r>
      <w:r>
        <w:tab/>
      </w:r>
      <w:r>
        <w:rPr>
          <w:smallCaps/>
        </w:rPr>
        <w:t>f.</w:t>
      </w:r>
      <w:r>
        <w:t>you(</w:t>
      </w:r>
      <w:r>
        <w:rPr>
          <w:smallCaps/>
        </w:rPr>
        <w:t>s</w:t>
      </w:r>
      <w:r w:rsidR="00CD7DD6">
        <w:rPr>
          <w:smallCaps/>
        </w:rPr>
        <w:t>)</w:t>
      </w:r>
      <w:r>
        <w:tab/>
        <w:t>surely</w:t>
      </w:r>
      <w:r w:rsidR="00AF7B73">
        <w:tab/>
        <w:t>many</w:t>
      </w:r>
      <w:r w:rsidR="00AF7B73">
        <w:tab/>
      </w:r>
      <w:r w:rsidR="00AF7B73">
        <w:rPr>
          <w:smallCaps/>
        </w:rPr>
        <w:t>c-</w:t>
      </w:r>
      <w:r w:rsidR="00AF7B73">
        <w:t>true</w:t>
      </w:r>
      <w:r w:rsidR="00AF7B73">
        <w:rPr>
          <w:smallCaps/>
        </w:rPr>
        <w:tab/>
        <w:t>c</w:t>
      </w:r>
      <w:r w:rsidR="00AF7B73">
        <w:rPr>
          <w:smallCaps/>
        </w:rPr>
        <w:tab/>
      </w:r>
      <w:r w:rsidR="00AF7B73">
        <w:t>your(</w:t>
      </w:r>
      <w:r w:rsidR="00AF7B73">
        <w:rPr>
          <w:smallCaps/>
        </w:rPr>
        <w:t>s</w:t>
      </w:r>
      <w:r w:rsidR="00CD7DD6">
        <w:rPr>
          <w:smallCaps/>
        </w:rPr>
        <w:t>)</w:t>
      </w:r>
      <w:r w:rsidR="00CD7DD6">
        <w:tab/>
      </w:r>
      <w:r w:rsidR="00CD7DD6">
        <w:rPr>
          <w:smallCaps/>
        </w:rPr>
        <w:t>if</w:t>
      </w:r>
      <w:r w:rsidR="00CD7DD6">
        <w:t>-</w:t>
      </w:r>
      <w:r w:rsidR="00CD7DD6">
        <w:rPr>
          <w:smallCaps/>
        </w:rPr>
        <w:t>invol</w:t>
      </w:r>
      <w:r w:rsidR="00CD7DD6">
        <w:t>-severe</w:t>
      </w:r>
    </w:p>
    <w:p w14:paraId="022EFE68" w14:textId="77777777" w:rsidR="00CD7DD6" w:rsidRDefault="00800AD8" w:rsidP="00CD7DD6">
      <w:pPr>
        <w:pStyle w:val="InterlineText"/>
        <w:tabs>
          <w:tab w:val="left" w:pos="533"/>
          <w:tab w:val="left" w:pos="797"/>
          <w:tab w:val="left" w:pos="1631"/>
          <w:tab w:val="left" w:pos="3215"/>
          <w:tab w:val="left" w:pos="3704"/>
          <w:tab w:val="left" w:pos="4538"/>
          <w:tab w:val="left" w:pos="5132"/>
          <w:tab w:val="left" w:pos="5621"/>
          <w:tab w:val="left" w:pos="6455"/>
          <w:tab w:val="left" w:pos="8189"/>
        </w:tabs>
      </w:pPr>
      <w:r>
        <w:tab/>
        <w:t>a</w:t>
      </w:r>
      <w:r>
        <w:tab/>
        <w:t>su</w:t>
      </w:r>
      <w:r w:rsidR="00AF7B73">
        <w:tab/>
        <w:t>sikaluîay</w:t>
      </w:r>
      <w:r w:rsidR="00AF7B73">
        <w:tab/>
        <w:t>nua</w:t>
      </w:r>
      <w:r w:rsidR="00AF7B73">
        <w:tab/>
        <w:t>su</w:t>
      </w:r>
      <w:r w:rsidR="00AF7B73">
        <w:tab/>
        <w:t>qulu</w:t>
      </w:r>
      <w:r w:rsidR="00AF7B73">
        <w:tab/>
        <w:t>nua</w:t>
      </w:r>
      <w:r w:rsidR="00CD7DD6">
        <w:tab/>
        <w:t>su</w:t>
      </w:r>
      <w:r w:rsidR="00CD7DD6">
        <w:tab/>
        <w:t>kininemneman</w:t>
      </w:r>
      <w:r w:rsidR="00CD7DD6">
        <w:tab/>
        <w:t>na</w:t>
      </w:r>
    </w:p>
    <w:p w14:paraId="5FE29733" w14:textId="77777777" w:rsidR="00800AD8" w:rsidRDefault="00800AD8" w:rsidP="00CD7DD6">
      <w:pPr>
        <w:pStyle w:val="InterlineGlossWithTrans"/>
        <w:tabs>
          <w:tab w:val="left" w:pos="533"/>
          <w:tab w:val="left" w:pos="797"/>
          <w:tab w:val="left" w:pos="1631"/>
          <w:tab w:val="left" w:pos="3215"/>
          <w:tab w:val="left" w:pos="3704"/>
          <w:tab w:val="left" w:pos="4538"/>
          <w:tab w:val="left" w:pos="5132"/>
          <w:tab w:val="left" w:pos="5621"/>
          <w:tab w:val="left" w:pos="6455"/>
          <w:tab w:val="left" w:pos="8189"/>
        </w:tabs>
      </w:pPr>
      <w:r>
        <w:tab/>
        <w:t>a</w:t>
      </w:r>
      <w:r>
        <w:tab/>
        <w:t>su</w:t>
      </w:r>
      <w:r w:rsidR="00AF7B73">
        <w:tab/>
        <w:t>si-ka-luîay</w:t>
      </w:r>
      <w:r w:rsidR="00AF7B73">
        <w:tab/>
        <w:t>nua</w:t>
      </w:r>
      <w:r w:rsidR="00AF7B73">
        <w:tab/>
        <w:t>su</w:t>
      </w:r>
      <w:r w:rsidR="00AF7B73">
        <w:tab/>
        <w:t>qulu</w:t>
      </w:r>
      <w:r w:rsidR="00AF7B73">
        <w:tab/>
        <w:t>nua</w:t>
      </w:r>
      <w:r w:rsidR="00CD7DD6">
        <w:tab/>
        <w:t>su</w:t>
      </w:r>
      <w:r w:rsidR="00CD7DD6">
        <w:tab/>
        <w:t>in=kinemnem-an</w:t>
      </w:r>
      <w:r w:rsidR="00CD7DD6">
        <w:tab/>
        <w:t>na</w:t>
      </w:r>
    </w:p>
    <w:p w14:paraId="12CF5AF2" w14:textId="77777777" w:rsidR="00800AD8" w:rsidRDefault="00800AD8" w:rsidP="00CD7DD6">
      <w:pPr>
        <w:pStyle w:val="InterlineTransNoFree"/>
        <w:tabs>
          <w:tab w:val="left" w:pos="797"/>
          <w:tab w:val="left" w:pos="1631"/>
          <w:tab w:val="left" w:pos="3215"/>
          <w:tab w:val="left" w:pos="3704"/>
          <w:tab w:val="left" w:pos="4538"/>
          <w:tab w:val="left" w:pos="5132"/>
          <w:tab w:val="left" w:pos="5621"/>
          <w:tab w:val="left" w:pos="6455"/>
          <w:tab w:val="left" w:pos="8189"/>
        </w:tabs>
      </w:pPr>
      <w:r>
        <w:rPr>
          <w:smallCaps/>
        </w:rPr>
        <w:tab/>
        <w:t>c</w:t>
      </w:r>
      <w:r>
        <w:rPr>
          <w:smallCaps/>
        </w:rPr>
        <w:tab/>
      </w:r>
      <w:r>
        <w:t>your(</w:t>
      </w:r>
      <w:r>
        <w:rPr>
          <w:smallCaps/>
        </w:rPr>
        <w:t>s</w:t>
      </w:r>
      <w:r>
        <w:t>)</w:t>
      </w:r>
      <w:r w:rsidR="00AF7B73">
        <w:tab/>
      </w:r>
      <w:r w:rsidR="00AF7B73">
        <w:rPr>
          <w:smallCaps/>
        </w:rPr>
        <w:t>if</w:t>
      </w:r>
      <w:r w:rsidR="00AF7B73">
        <w:t>-become-tired</w:t>
      </w:r>
      <w:r w:rsidR="00AF7B73">
        <w:tab/>
        <w:t>of</w:t>
      </w:r>
      <w:r w:rsidR="00AF7B73">
        <w:tab/>
        <w:t>your(</w:t>
      </w:r>
      <w:r w:rsidR="00AF7B73">
        <w:rPr>
          <w:smallCaps/>
        </w:rPr>
        <w:t>s</w:t>
      </w:r>
      <w:r w:rsidR="00AF7B73">
        <w:t>)</w:t>
      </w:r>
      <w:r w:rsidR="00AF7B73">
        <w:tab/>
        <w:t>head</w:t>
      </w:r>
      <w:r w:rsidR="00AF7B73">
        <w:tab/>
        <w:t>of</w:t>
      </w:r>
      <w:r w:rsidR="00CD7DD6">
        <w:tab/>
        <w:t>your(</w:t>
      </w:r>
      <w:r w:rsidR="00CD7DD6">
        <w:rPr>
          <w:smallCaps/>
        </w:rPr>
        <w:t>s</w:t>
      </w:r>
      <w:r w:rsidR="00CD7DD6">
        <w:t>)</w:t>
      </w:r>
      <w:r w:rsidR="00CD7DD6">
        <w:tab/>
      </w:r>
      <w:r w:rsidR="00CD7DD6">
        <w:rPr>
          <w:smallCaps/>
        </w:rPr>
        <w:t>perf</w:t>
      </w:r>
      <w:r w:rsidR="00CD7DD6">
        <w:t>=think-</w:t>
      </w:r>
      <w:r w:rsidR="00CD7DD6">
        <w:rPr>
          <w:smallCaps/>
        </w:rPr>
        <w:t>nom</w:t>
      </w:r>
      <w:r w:rsidR="00CD7DD6">
        <w:tab/>
        <w:t>of</w:t>
      </w:r>
    </w:p>
    <w:p w14:paraId="37E0B11C" w14:textId="77777777" w:rsidR="00CD7DD6" w:rsidRDefault="00800AD8" w:rsidP="00CD7DD6">
      <w:pPr>
        <w:pStyle w:val="InterlineText"/>
        <w:tabs>
          <w:tab w:val="left" w:pos="533"/>
          <w:tab w:val="left" w:pos="1367"/>
          <w:tab w:val="left" w:pos="4031"/>
          <w:tab w:val="left" w:pos="4535"/>
          <w:tab w:val="left" w:pos="5369"/>
        </w:tabs>
      </w:pPr>
      <w:r>
        <w:tab/>
        <w:t>su</w:t>
      </w:r>
      <w:r>
        <w:tab/>
        <w:t>kinatsautsauan</w:t>
      </w:r>
      <w:r>
        <w:tab/>
        <w:t>tua</w:t>
      </w:r>
      <w:r>
        <w:tab/>
        <w:t>su</w:t>
      </w:r>
      <w:r w:rsidR="00CD7DD6">
        <w:tab/>
        <w:t>kisamuîa.</w:t>
      </w:r>
    </w:p>
    <w:p w14:paraId="41F745AE" w14:textId="77777777" w:rsidR="00800AD8" w:rsidRDefault="00800AD8" w:rsidP="00CD7DD6">
      <w:pPr>
        <w:pStyle w:val="InterlineGlossWithTrans"/>
        <w:tabs>
          <w:tab w:val="left" w:pos="533"/>
          <w:tab w:val="left" w:pos="1367"/>
          <w:tab w:val="left" w:pos="4031"/>
          <w:tab w:val="left" w:pos="4535"/>
          <w:tab w:val="left" w:pos="5369"/>
        </w:tabs>
      </w:pPr>
      <w:r>
        <w:tab/>
        <w:t>su</w:t>
      </w:r>
      <w:r>
        <w:tab/>
        <w:t>in=ka-tsau-tsau-an</w:t>
      </w:r>
      <w:r>
        <w:tab/>
        <w:t>tua</w:t>
      </w:r>
      <w:r>
        <w:tab/>
        <w:t>su</w:t>
      </w:r>
      <w:r w:rsidR="00CD7DD6">
        <w:tab/>
        <w:t>ki-samuîa</w:t>
      </w:r>
    </w:p>
    <w:p w14:paraId="4638FB21" w14:textId="77777777" w:rsidR="00800AD8" w:rsidRDefault="00800AD8" w:rsidP="00CD7DD6">
      <w:pPr>
        <w:pStyle w:val="InterlineTrans"/>
        <w:tabs>
          <w:tab w:val="left" w:pos="533"/>
          <w:tab w:val="left" w:pos="1367"/>
          <w:tab w:val="left" w:pos="4031"/>
          <w:tab w:val="left" w:pos="4535"/>
          <w:tab w:val="left" w:pos="5369"/>
        </w:tabs>
      </w:pPr>
      <w:r>
        <w:tab/>
        <w:t>your(</w:t>
      </w:r>
      <w:r>
        <w:rPr>
          <w:smallCaps/>
        </w:rPr>
        <w:t>s</w:t>
      </w:r>
      <w:r>
        <w:t>)</w:t>
      </w:r>
      <w:r>
        <w:tab/>
      </w:r>
      <w:r>
        <w:rPr>
          <w:smallCaps/>
        </w:rPr>
        <w:t>perf</w:t>
      </w:r>
      <w:r>
        <w:t>=main-</w:t>
      </w:r>
      <w:r>
        <w:rPr>
          <w:smallCaps/>
        </w:rPr>
        <w:t>red</w:t>
      </w:r>
      <w:r>
        <w:t>-being-</w:t>
      </w:r>
      <w:r>
        <w:rPr>
          <w:smallCaps/>
        </w:rPr>
        <w:t>nom</w:t>
      </w:r>
      <w:r>
        <w:tab/>
      </w:r>
      <w:r>
        <w:rPr>
          <w:smallCaps/>
        </w:rPr>
        <w:t>obl</w:t>
      </w:r>
      <w:r>
        <w:tab/>
        <w:t>your(</w:t>
      </w:r>
      <w:r>
        <w:rPr>
          <w:smallCaps/>
        </w:rPr>
        <w:t>s</w:t>
      </w:r>
      <w:r>
        <w:t>)</w:t>
      </w:r>
      <w:r w:rsidR="00CD7DD6">
        <w:tab/>
        <w:t>do-urgent</w:t>
      </w:r>
    </w:p>
    <w:p w14:paraId="1306EF71" w14:textId="77777777" w:rsidR="00800AD8" w:rsidRDefault="00800AD8" w:rsidP="00AF7B73">
      <w:pPr>
        <w:pStyle w:val="InterlineFree"/>
      </w:pPr>
      <w:r>
        <w:t>When you are in the school you will have a lot to put up with, you will</w:t>
      </w:r>
      <w:r w:rsidR="00AF7B73">
        <w:t xml:space="preserve"> </w:t>
      </w:r>
      <w:r>
        <w:t>be tired in your head, your thinking and your body because of working hard;</w:t>
      </w:r>
    </w:p>
    <w:p w14:paraId="0C1C7C59" w14:textId="77777777" w:rsidR="00CD7DD6" w:rsidRDefault="00DC1AE0" w:rsidP="00CD7DD6">
      <w:pPr>
        <w:pStyle w:val="InterlineText"/>
        <w:tabs>
          <w:tab w:val="left" w:pos="533"/>
          <w:tab w:val="left" w:pos="1232"/>
          <w:tab w:val="left" w:pos="1841"/>
          <w:tab w:val="left" w:pos="2330"/>
          <w:tab w:val="left" w:pos="3254"/>
          <w:tab w:val="left" w:pos="3518"/>
          <w:tab w:val="left" w:pos="5567"/>
          <w:tab w:val="left" w:pos="6431"/>
          <w:tab w:val="left" w:pos="7040"/>
          <w:tab w:val="left" w:pos="7529"/>
        </w:tabs>
      </w:pPr>
      <w:r w:rsidRPr="003A1D48">
        <w:rPr>
          <w:rStyle w:val="InterlineTextNumChar"/>
        </w:rPr>
        <w:t>011</w:t>
      </w:r>
      <w:r w:rsidR="00800AD8">
        <w:tab/>
        <w:t>îakua</w:t>
      </w:r>
      <w:r w:rsidR="00800AD8">
        <w:tab/>
        <w:t>nuka</w:t>
      </w:r>
      <w:r w:rsidR="00800AD8">
        <w:tab/>
        <w:t>ki</w:t>
      </w:r>
      <w:r w:rsidR="00800AD8">
        <w:tab/>
        <w:t>sun</w:t>
      </w:r>
      <w:r w:rsidR="00CD7DD6">
        <w:tab/>
        <w:t>a</w:t>
      </w:r>
      <w:r w:rsidR="00CD7DD6">
        <w:tab/>
        <w:t>namaluîaluîay</w:t>
      </w:r>
      <w:r w:rsidR="00CD7DD6">
        <w:tab/>
        <w:t>aravats,</w:t>
      </w:r>
      <w:r w:rsidR="00CD7DD6">
        <w:tab/>
        <w:t>nuka</w:t>
      </w:r>
      <w:r w:rsidR="00CD7DD6">
        <w:tab/>
        <w:t>ki</w:t>
      </w:r>
      <w:r w:rsidR="00CD7DD6">
        <w:tab/>
        <w:t>sun</w:t>
      </w:r>
    </w:p>
    <w:p w14:paraId="3BDB21F2" w14:textId="77777777" w:rsidR="00800AD8" w:rsidRDefault="00800AD8" w:rsidP="00CD7DD6">
      <w:pPr>
        <w:pStyle w:val="InterlineGlossWithTrans"/>
        <w:tabs>
          <w:tab w:val="left" w:pos="533"/>
          <w:tab w:val="left" w:pos="1232"/>
          <w:tab w:val="left" w:pos="1841"/>
          <w:tab w:val="left" w:pos="2330"/>
          <w:tab w:val="left" w:pos="3254"/>
          <w:tab w:val="left" w:pos="3518"/>
          <w:tab w:val="left" w:pos="5567"/>
          <w:tab w:val="left" w:pos="6431"/>
          <w:tab w:val="left" w:pos="7040"/>
          <w:tab w:val="left" w:pos="7529"/>
        </w:tabs>
      </w:pPr>
      <w:r>
        <w:tab/>
        <w:t>îakua</w:t>
      </w:r>
      <w:r>
        <w:tab/>
        <w:t>nuka</w:t>
      </w:r>
      <w:r>
        <w:tab/>
        <w:t>ki</w:t>
      </w:r>
      <w:r>
        <w:tab/>
        <w:t>sun</w:t>
      </w:r>
      <w:r w:rsidR="00CD7DD6">
        <w:tab/>
        <w:t>a</w:t>
      </w:r>
      <w:r w:rsidR="00CD7DD6">
        <w:tab/>
        <w:t>na-ma-luîa-luîay</w:t>
      </w:r>
      <w:r w:rsidR="00CD7DD6">
        <w:tab/>
        <w:t>a-ravats</w:t>
      </w:r>
      <w:r w:rsidR="00CD7DD6">
        <w:tab/>
        <w:t>nuka</w:t>
      </w:r>
      <w:r w:rsidR="00CD7DD6">
        <w:tab/>
        <w:t>ki</w:t>
      </w:r>
      <w:r w:rsidR="00CD7DD6">
        <w:tab/>
        <w:t>sun</w:t>
      </w:r>
    </w:p>
    <w:p w14:paraId="60B222EB" w14:textId="77777777" w:rsidR="00800AD8" w:rsidRDefault="00800AD8" w:rsidP="00CD7DD6">
      <w:pPr>
        <w:pStyle w:val="InterlineTransNoFree"/>
        <w:tabs>
          <w:tab w:val="left" w:pos="1232"/>
          <w:tab w:val="left" w:pos="1841"/>
          <w:tab w:val="left" w:pos="2330"/>
          <w:tab w:val="left" w:pos="3254"/>
          <w:tab w:val="left" w:pos="3518"/>
          <w:tab w:val="left" w:pos="5567"/>
          <w:tab w:val="left" w:pos="6431"/>
          <w:tab w:val="left" w:pos="7040"/>
          <w:tab w:val="left" w:pos="7529"/>
        </w:tabs>
      </w:pPr>
      <w:r>
        <w:tab/>
        <w:t>but</w:t>
      </w:r>
      <w:r>
        <w:tab/>
        <w:t>even</w:t>
      </w:r>
      <w:r>
        <w:tab/>
        <w:t>will</w:t>
      </w:r>
      <w:r>
        <w:tab/>
      </w:r>
      <w:r>
        <w:rPr>
          <w:smallCaps/>
        </w:rPr>
        <w:t>f.</w:t>
      </w:r>
      <w:r>
        <w:t>you(</w:t>
      </w:r>
      <w:r>
        <w:rPr>
          <w:smallCaps/>
        </w:rPr>
        <w:t>s</w:t>
      </w:r>
      <w:r>
        <w:t>)</w:t>
      </w:r>
      <w:r w:rsidR="00CD7DD6">
        <w:rPr>
          <w:smallCaps/>
        </w:rPr>
        <w:tab/>
        <w:t>c</w:t>
      </w:r>
      <w:r w:rsidR="00CD7DD6">
        <w:rPr>
          <w:smallCaps/>
        </w:rPr>
        <w:tab/>
        <w:t>past</w:t>
      </w:r>
      <w:r w:rsidR="00CD7DD6">
        <w:t>-</w:t>
      </w:r>
      <w:r w:rsidR="00CD7DD6">
        <w:rPr>
          <w:smallCaps/>
        </w:rPr>
        <w:t>stat</w:t>
      </w:r>
      <w:r w:rsidR="00CD7DD6">
        <w:t>-</w:t>
      </w:r>
      <w:r w:rsidR="00CD7DD6">
        <w:rPr>
          <w:smallCaps/>
        </w:rPr>
        <w:t>red</w:t>
      </w:r>
      <w:r w:rsidR="00CD7DD6">
        <w:t>-tired</w:t>
      </w:r>
      <w:r w:rsidR="00CD7DD6">
        <w:tab/>
      </w:r>
      <w:r w:rsidR="00CD7DD6">
        <w:rPr>
          <w:smallCaps/>
        </w:rPr>
        <w:t>c-</w:t>
      </w:r>
      <w:r w:rsidR="00CD7DD6">
        <w:t>true</w:t>
      </w:r>
      <w:r w:rsidR="00CD7DD6">
        <w:tab/>
        <w:t>even</w:t>
      </w:r>
      <w:r w:rsidR="00CD7DD6">
        <w:tab/>
        <w:t>will</w:t>
      </w:r>
      <w:r w:rsidR="00CD7DD6">
        <w:tab/>
      </w:r>
      <w:r w:rsidR="00CD7DD6">
        <w:rPr>
          <w:smallCaps/>
        </w:rPr>
        <w:t>f.</w:t>
      </w:r>
      <w:r w:rsidR="00CD7DD6">
        <w:t>you(</w:t>
      </w:r>
      <w:r w:rsidR="00CD7DD6">
        <w:rPr>
          <w:smallCaps/>
        </w:rPr>
        <w:t>s</w:t>
      </w:r>
      <w:r w:rsidR="00CD7DD6">
        <w:t>)</w:t>
      </w:r>
    </w:p>
    <w:p w14:paraId="2CF281B1" w14:textId="77777777" w:rsidR="00800AD8" w:rsidRDefault="00800AD8" w:rsidP="00CD7DD6">
      <w:pPr>
        <w:pStyle w:val="InterlineText"/>
        <w:tabs>
          <w:tab w:val="left" w:pos="533"/>
          <w:tab w:val="left" w:pos="797"/>
          <w:tab w:val="left" w:pos="2906"/>
          <w:tab w:val="left" w:pos="3770"/>
          <w:tab w:val="left" w:pos="4229"/>
          <w:tab w:val="left" w:pos="4613"/>
          <w:tab w:val="left" w:pos="5102"/>
          <w:tab w:val="left" w:pos="5486"/>
          <w:tab w:val="left" w:pos="6410"/>
          <w:tab w:val="left" w:pos="6914"/>
          <w:tab w:val="left" w:pos="7883"/>
          <w:tab w:val="left" w:pos="8147"/>
        </w:tabs>
      </w:pPr>
      <w:r>
        <w:tab/>
        <w:t>a</w:t>
      </w:r>
      <w:r>
        <w:tab/>
        <w:t>namazeli</w:t>
      </w:r>
      <w:r>
        <w:tab/>
        <w:t>aravats,</w:t>
      </w:r>
      <w:r>
        <w:tab/>
        <w:t>ui</w:t>
      </w:r>
      <w:r>
        <w:tab/>
        <w:t>÷i,</w:t>
      </w:r>
      <w:r>
        <w:tab/>
        <w:t>ua</w:t>
      </w:r>
      <w:r>
        <w:tab/>
        <w:t>ku</w:t>
      </w:r>
      <w:r w:rsidR="00CD7DD6">
        <w:tab/>
        <w:t>tazua</w:t>
      </w:r>
      <w:r w:rsidR="00CD7DD6">
        <w:tab/>
        <w:t>i</w:t>
      </w:r>
      <w:r w:rsidR="00CD7DD6">
        <w:tab/>
        <w:t>Tayuang</w:t>
      </w:r>
      <w:r w:rsidR="00CD7DD6">
        <w:tab/>
        <w:t>a</w:t>
      </w:r>
      <w:r w:rsidR="00CD7DD6">
        <w:tab/>
        <w:t>ku</w:t>
      </w:r>
    </w:p>
    <w:p w14:paraId="6E66217D" w14:textId="77777777" w:rsidR="00800AD8" w:rsidRDefault="00800AD8" w:rsidP="00CD7DD6">
      <w:pPr>
        <w:pStyle w:val="InterlineGlossWithTrans"/>
        <w:tabs>
          <w:tab w:val="left" w:pos="533"/>
          <w:tab w:val="left" w:pos="797"/>
          <w:tab w:val="left" w:pos="2906"/>
          <w:tab w:val="left" w:pos="3770"/>
          <w:tab w:val="left" w:pos="4229"/>
          <w:tab w:val="left" w:pos="4613"/>
          <w:tab w:val="left" w:pos="5102"/>
          <w:tab w:val="left" w:pos="5486"/>
          <w:tab w:val="left" w:pos="6410"/>
          <w:tab w:val="left" w:pos="6914"/>
          <w:tab w:val="left" w:pos="7883"/>
          <w:tab w:val="left" w:pos="8147"/>
        </w:tabs>
      </w:pPr>
      <w:r>
        <w:tab/>
        <w:t>a</w:t>
      </w:r>
      <w:r>
        <w:tab/>
        <w:t>na-ma-zeli</w:t>
      </w:r>
      <w:r>
        <w:tab/>
        <w:t>a-ravats</w:t>
      </w:r>
      <w:r>
        <w:tab/>
        <w:t>ui</w:t>
      </w:r>
      <w:r>
        <w:tab/>
        <w:t>÷i</w:t>
      </w:r>
      <w:r>
        <w:tab/>
        <w:t>ua</w:t>
      </w:r>
      <w:r>
        <w:tab/>
        <w:t>ku</w:t>
      </w:r>
      <w:r w:rsidR="00CD7DD6">
        <w:tab/>
        <w:t>ta-zua</w:t>
      </w:r>
      <w:r w:rsidR="00CD7DD6">
        <w:tab/>
        <w:t>i</w:t>
      </w:r>
      <w:r w:rsidR="00CD7DD6">
        <w:tab/>
        <w:t>Tayuang</w:t>
      </w:r>
      <w:r w:rsidR="00CD7DD6">
        <w:tab/>
        <w:t>a</w:t>
      </w:r>
      <w:r w:rsidR="00CD7DD6">
        <w:tab/>
        <w:t>ku</w:t>
      </w:r>
    </w:p>
    <w:p w14:paraId="5F1FAF78" w14:textId="77777777" w:rsidR="00800AD8" w:rsidRDefault="00800AD8" w:rsidP="00CD7DD6">
      <w:pPr>
        <w:pStyle w:val="InterlineTransNoFree"/>
        <w:tabs>
          <w:tab w:val="left" w:pos="797"/>
          <w:tab w:val="left" w:pos="2906"/>
          <w:tab w:val="left" w:pos="3770"/>
          <w:tab w:val="left" w:pos="4229"/>
          <w:tab w:val="left" w:pos="4613"/>
          <w:tab w:val="left" w:pos="5102"/>
          <w:tab w:val="left" w:pos="5486"/>
          <w:tab w:val="left" w:pos="6410"/>
          <w:tab w:val="left" w:pos="6914"/>
          <w:tab w:val="left" w:pos="7883"/>
          <w:tab w:val="left" w:pos="8147"/>
        </w:tabs>
      </w:pPr>
      <w:r>
        <w:rPr>
          <w:smallCaps/>
        </w:rPr>
        <w:tab/>
        <w:t>c</w:t>
      </w:r>
      <w:r>
        <w:rPr>
          <w:smallCaps/>
        </w:rPr>
        <w:tab/>
        <w:t>past</w:t>
      </w:r>
      <w:r>
        <w:t>-</w:t>
      </w:r>
      <w:r>
        <w:rPr>
          <w:smallCaps/>
        </w:rPr>
        <w:t>stat</w:t>
      </w:r>
      <w:r>
        <w:t>-weariness</w:t>
      </w:r>
      <w:r>
        <w:tab/>
      </w:r>
      <w:r>
        <w:rPr>
          <w:smallCaps/>
        </w:rPr>
        <w:t>c-</w:t>
      </w:r>
      <w:r>
        <w:t>true</w:t>
      </w:r>
      <w:r>
        <w:tab/>
        <w:t>yes</w:t>
      </w:r>
      <w:r>
        <w:tab/>
        <w:t>oh</w:t>
      </w:r>
      <w:r>
        <w:tab/>
        <w:t>hey</w:t>
      </w:r>
      <w:r>
        <w:tab/>
        <w:t>I</w:t>
      </w:r>
      <w:r w:rsidR="00CD7DD6">
        <w:tab/>
      </w:r>
      <w:r w:rsidR="00CD7DD6">
        <w:rPr>
          <w:smallCaps/>
        </w:rPr>
        <w:t>obl</w:t>
      </w:r>
      <w:r w:rsidR="00CD7DD6">
        <w:t>-that</w:t>
      </w:r>
      <w:r w:rsidR="00CD7DD6">
        <w:tab/>
      </w:r>
      <w:r w:rsidR="00CD7DD6">
        <w:rPr>
          <w:smallCaps/>
        </w:rPr>
        <w:t>loc</w:t>
      </w:r>
      <w:r w:rsidR="00CD7DD6">
        <w:tab/>
        <w:t>Taiwan</w:t>
      </w:r>
      <w:r w:rsidR="00CD7DD6">
        <w:rPr>
          <w:smallCaps/>
        </w:rPr>
        <w:tab/>
        <w:t>c</w:t>
      </w:r>
      <w:r w:rsidR="00CD7DD6">
        <w:rPr>
          <w:smallCaps/>
        </w:rPr>
        <w:tab/>
      </w:r>
      <w:r w:rsidR="00CD7DD6">
        <w:t>my</w:t>
      </w:r>
    </w:p>
    <w:p w14:paraId="5D9B808F" w14:textId="77777777" w:rsidR="00CD7DD6" w:rsidRDefault="00800AD8" w:rsidP="00CD7DD6">
      <w:pPr>
        <w:pStyle w:val="InterlineText"/>
        <w:tabs>
          <w:tab w:val="left" w:pos="533"/>
          <w:tab w:val="left" w:pos="1847"/>
          <w:tab w:val="left" w:pos="2111"/>
          <w:tab w:val="left" w:pos="2495"/>
          <w:tab w:val="left" w:pos="3689"/>
          <w:tab w:val="left" w:pos="3953"/>
          <w:tab w:val="left" w:pos="4622"/>
          <w:tab w:val="left" w:pos="5486"/>
          <w:tab w:val="left" w:pos="5750"/>
          <w:tab w:val="left" w:pos="7454"/>
        </w:tabs>
      </w:pPr>
      <w:r>
        <w:tab/>
        <w:t>sengsengan</w:t>
      </w:r>
      <w:r>
        <w:tab/>
        <w:t>a</w:t>
      </w:r>
      <w:r>
        <w:tab/>
        <w:t>ku</w:t>
      </w:r>
      <w:r w:rsidR="00CD7DD6">
        <w:tab/>
        <w:t>qinadju</w:t>
      </w:r>
      <w:r w:rsidR="00CD7DD6">
        <w:tab/>
        <w:t>a</w:t>
      </w:r>
      <w:r w:rsidR="00CD7DD6">
        <w:tab/>
        <w:t>liaw</w:t>
      </w:r>
      <w:r w:rsidR="00CD7DD6">
        <w:tab/>
        <w:t>aravats</w:t>
      </w:r>
      <w:r w:rsidR="00CD7DD6">
        <w:tab/>
        <w:t>a</w:t>
      </w:r>
      <w:r w:rsidR="00CD7DD6">
        <w:tab/>
        <w:t>tjakaîavaîava</w:t>
      </w:r>
      <w:r w:rsidR="00CD7DD6">
        <w:tab/>
        <w:t>tjanuaken</w:t>
      </w:r>
    </w:p>
    <w:p w14:paraId="319FD25B" w14:textId="77777777" w:rsidR="00800AD8" w:rsidRDefault="00800AD8" w:rsidP="00CD7DD6">
      <w:pPr>
        <w:pStyle w:val="InterlineGlossWithTrans"/>
        <w:tabs>
          <w:tab w:val="left" w:pos="533"/>
          <w:tab w:val="left" w:pos="1847"/>
          <w:tab w:val="left" w:pos="2111"/>
          <w:tab w:val="left" w:pos="2495"/>
          <w:tab w:val="left" w:pos="3689"/>
          <w:tab w:val="left" w:pos="3953"/>
          <w:tab w:val="left" w:pos="4622"/>
          <w:tab w:val="left" w:pos="5486"/>
          <w:tab w:val="left" w:pos="5750"/>
          <w:tab w:val="left" w:pos="7454"/>
        </w:tabs>
      </w:pPr>
      <w:r>
        <w:tab/>
        <w:t>sengseng-an</w:t>
      </w:r>
      <w:r>
        <w:tab/>
        <w:t>a</w:t>
      </w:r>
      <w:r>
        <w:tab/>
        <w:t>ku</w:t>
      </w:r>
      <w:r w:rsidR="00CD7DD6">
        <w:tab/>
        <w:t>in=adjuq</w:t>
      </w:r>
      <w:r w:rsidR="00CD7DD6">
        <w:tab/>
        <w:t>a</w:t>
      </w:r>
      <w:r w:rsidR="00CD7DD6">
        <w:tab/>
        <w:t>liaw</w:t>
      </w:r>
      <w:r w:rsidR="00CD7DD6">
        <w:tab/>
        <w:t>a-ravats</w:t>
      </w:r>
      <w:r w:rsidR="00CD7DD6">
        <w:tab/>
        <w:t>a</w:t>
      </w:r>
      <w:r w:rsidR="00CD7DD6">
        <w:tab/>
        <w:t>tja-ka-îava-îava</w:t>
      </w:r>
      <w:r w:rsidR="00CD7DD6">
        <w:tab/>
        <w:t>tjanu-aken</w:t>
      </w:r>
    </w:p>
    <w:p w14:paraId="5B55AFD2" w14:textId="77777777" w:rsidR="00800AD8" w:rsidRDefault="00800AD8" w:rsidP="00CD7DD6">
      <w:pPr>
        <w:pStyle w:val="InterlineTransNoFree"/>
        <w:tabs>
          <w:tab w:val="left" w:pos="1847"/>
          <w:tab w:val="left" w:pos="2111"/>
          <w:tab w:val="left" w:pos="2495"/>
          <w:tab w:val="left" w:pos="3689"/>
          <w:tab w:val="left" w:pos="3953"/>
          <w:tab w:val="left" w:pos="4622"/>
          <w:tab w:val="left" w:pos="5486"/>
          <w:tab w:val="left" w:pos="5750"/>
          <w:tab w:val="left" w:pos="7454"/>
        </w:tabs>
      </w:pPr>
      <w:r>
        <w:tab/>
        <w:t>work-</w:t>
      </w:r>
      <w:r>
        <w:rPr>
          <w:smallCaps/>
        </w:rPr>
        <w:t>nom</w:t>
      </w:r>
      <w:r>
        <w:rPr>
          <w:smallCaps/>
        </w:rPr>
        <w:tab/>
        <w:t>c</w:t>
      </w:r>
      <w:r>
        <w:rPr>
          <w:smallCaps/>
        </w:rPr>
        <w:tab/>
      </w:r>
      <w:r>
        <w:t>I</w:t>
      </w:r>
      <w:r w:rsidR="00CD7DD6">
        <w:tab/>
      </w:r>
      <w:r w:rsidR="00CD7DD6">
        <w:rPr>
          <w:smallCaps/>
        </w:rPr>
        <w:t>perf</w:t>
      </w:r>
      <w:r w:rsidR="00CD7DD6">
        <w:t>=leave</w:t>
      </w:r>
      <w:r w:rsidR="00CD7DD6">
        <w:rPr>
          <w:smallCaps/>
        </w:rPr>
        <w:tab/>
        <w:t>c</w:t>
      </w:r>
      <w:r w:rsidR="00CD7DD6">
        <w:rPr>
          <w:smallCaps/>
        </w:rPr>
        <w:tab/>
      </w:r>
      <w:r w:rsidR="00CD7DD6">
        <w:t>many</w:t>
      </w:r>
      <w:r w:rsidR="00CD7DD6">
        <w:tab/>
      </w:r>
      <w:r w:rsidR="00CD7DD6">
        <w:rPr>
          <w:smallCaps/>
        </w:rPr>
        <w:t>c-</w:t>
      </w:r>
      <w:r w:rsidR="00CD7DD6">
        <w:t>true</w:t>
      </w:r>
      <w:r w:rsidR="00CD7DD6">
        <w:rPr>
          <w:smallCaps/>
        </w:rPr>
        <w:tab/>
        <w:t>c</w:t>
      </w:r>
      <w:r w:rsidR="00CD7DD6">
        <w:rPr>
          <w:smallCaps/>
        </w:rPr>
        <w:tab/>
      </w:r>
      <w:r w:rsidR="00CD7DD6">
        <w:t>more-?-</w:t>
      </w:r>
      <w:r w:rsidR="00CD7DD6">
        <w:rPr>
          <w:smallCaps/>
        </w:rPr>
        <w:t>red</w:t>
      </w:r>
      <w:r w:rsidR="00CD7DD6">
        <w:t>-wait</w:t>
      </w:r>
      <w:r w:rsidR="00CD7DD6">
        <w:tab/>
      </w:r>
      <w:r w:rsidR="00CD7DD6">
        <w:rPr>
          <w:smallCaps/>
        </w:rPr>
        <w:t>obl</w:t>
      </w:r>
      <w:r w:rsidR="00CD7DD6">
        <w:t>-I</w:t>
      </w:r>
    </w:p>
    <w:p w14:paraId="0146DF10" w14:textId="77777777" w:rsidR="00800AD8" w:rsidRDefault="00800AD8" w:rsidP="00CD7DD6">
      <w:pPr>
        <w:pStyle w:val="InterlineText"/>
        <w:tabs>
          <w:tab w:val="left" w:pos="533"/>
          <w:tab w:val="left" w:pos="797"/>
          <w:tab w:val="left" w:pos="3626"/>
          <w:tab w:val="left" w:pos="3890"/>
          <w:tab w:val="left" w:pos="7109"/>
          <w:tab w:val="left" w:pos="7763"/>
        </w:tabs>
      </w:pPr>
      <w:r>
        <w:tab/>
        <w:t>a</w:t>
      </w:r>
      <w:r>
        <w:tab/>
        <w:t>namapalingzaî</w:t>
      </w:r>
      <w:r>
        <w:tab/>
        <w:t>a</w:t>
      </w:r>
      <w:r>
        <w:tab/>
        <w:t>namaparutsunuq</w:t>
      </w:r>
      <w:r>
        <w:tab/>
        <w:t>anan,</w:t>
      </w:r>
      <w:r w:rsidR="00CD7DD6">
        <w:tab/>
        <w:t>aya-u</w:t>
      </w:r>
    </w:p>
    <w:p w14:paraId="16E81F23" w14:textId="77777777" w:rsidR="00800AD8" w:rsidRDefault="00800AD8" w:rsidP="00CD7DD6">
      <w:pPr>
        <w:pStyle w:val="InterlineGlossWithTrans"/>
        <w:tabs>
          <w:tab w:val="left" w:pos="533"/>
          <w:tab w:val="left" w:pos="797"/>
          <w:tab w:val="left" w:pos="3626"/>
          <w:tab w:val="left" w:pos="3890"/>
          <w:tab w:val="left" w:pos="7109"/>
          <w:tab w:val="left" w:pos="7763"/>
        </w:tabs>
      </w:pPr>
      <w:r>
        <w:tab/>
        <w:t>a</w:t>
      </w:r>
      <w:r>
        <w:tab/>
        <w:t>na-ma-pa-lingzaî</w:t>
      </w:r>
      <w:r>
        <w:tab/>
        <w:t>a</w:t>
      </w:r>
      <w:r>
        <w:tab/>
        <w:t>na-ma-ar=pu-tsunuq</w:t>
      </w:r>
      <w:r>
        <w:tab/>
        <w:t>anan</w:t>
      </w:r>
      <w:r w:rsidR="00CD7DD6">
        <w:tab/>
        <w:t>aya-u</w:t>
      </w:r>
    </w:p>
    <w:p w14:paraId="61FF4FA4" w14:textId="77777777" w:rsidR="00800AD8" w:rsidRDefault="00800AD8" w:rsidP="00CD7DD6">
      <w:pPr>
        <w:pStyle w:val="InterlineTransNoFree"/>
        <w:tabs>
          <w:tab w:val="left" w:pos="797"/>
          <w:tab w:val="left" w:pos="3626"/>
          <w:tab w:val="left" w:pos="3890"/>
          <w:tab w:val="left" w:pos="7109"/>
          <w:tab w:val="left" w:pos="7763"/>
        </w:tabs>
      </w:pPr>
      <w:r>
        <w:rPr>
          <w:smallCaps/>
        </w:rPr>
        <w:tab/>
        <w:t>c</w:t>
      </w:r>
      <w:r>
        <w:rPr>
          <w:smallCaps/>
        </w:rPr>
        <w:tab/>
        <w:t>past</w:t>
      </w:r>
      <w:r>
        <w:t>-</w:t>
      </w:r>
      <w:r>
        <w:rPr>
          <w:smallCaps/>
        </w:rPr>
        <w:t>stat</w:t>
      </w:r>
      <w:r>
        <w:t>-cause-incomplete</w:t>
      </w:r>
      <w:r>
        <w:rPr>
          <w:smallCaps/>
        </w:rPr>
        <w:tab/>
        <w:t>c</w:t>
      </w:r>
      <w:r>
        <w:rPr>
          <w:smallCaps/>
        </w:rPr>
        <w:tab/>
        <w:t>past</w:t>
      </w:r>
      <w:r>
        <w:t>-</w:t>
      </w:r>
      <w:r>
        <w:rPr>
          <w:smallCaps/>
        </w:rPr>
        <w:t>stat</w:t>
      </w:r>
      <w:r>
        <w:t>-randomly=have-scree</w:t>
      </w:r>
      <w:r>
        <w:tab/>
        <w:t>still</w:t>
      </w:r>
      <w:r w:rsidR="00CD7DD6">
        <w:tab/>
        <w:t>say-</w:t>
      </w:r>
      <w:r w:rsidR="00CD7DD6">
        <w:rPr>
          <w:smallCaps/>
        </w:rPr>
        <w:t>imp</w:t>
      </w:r>
    </w:p>
    <w:p w14:paraId="1A9F2853" w14:textId="77777777" w:rsidR="00800AD8" w:rsidRDefault="00CD7DD6" w:rsidP="00CD7DD6">
      <w:pPr>
        <w:pStyle w:val="InterlineText"/>
        <w:tabs>
          <w:tab w:val="left" w:pos="533"/>
          <w:tab w:val="left" w:pos="1037"/>
          <w:tab w:val="left" w:pos="1301"/>
          <w:tab w:val="left" w:pos="2495"/>
          <w:tab w:val="left" w:pos="2984"/>
          <w:tab w:val="left" w:pos="3743"/>
          <w:tab w:val="left" w:pos="6347"/>
          <w:tab w:val="left" w:pos="6836"/>
          <w:tab w:val="left" w:pos="7595"/>
        </w:tabs>
      </w:pPr>
      <w:r>
        <w:tab/>
      </w:r>
      <w:r w:rsidR="00800AD8">
        <w:t>uta</w:t>
      </w:r>
      <w:r w:rsidR="00800AD8">
        <w:tab/>
        <w:t>a</w:t>
      </w:r>
      <w:r w:rsidR="00800AD8">
        <w:tab/>
        <w:t>kinemnem,</w:t>
      </w:r>
      <w:r w:rsidR="00800AD8">
        <w:tab/>
        <w:t>sa</w:t>
      </w:r>
      <w:r w:rsidR="00800AD8">
        <w:tab/>
        <w:t>su</w:t>
      </w:r>
      <w:r w:rsidR="00800AD8">
        <w:tab/>
        <w:t>kipapupitsupitsul</w:t>
      </w:r>
      <w:r w:rsidR="00800AD8">
        <w:tab/>
        <w:t>sa</w:t>
      </w:r>
      <w:r>
        <w:tab/>
        <w:t>su</w:t>
      </w:r>
      <w:r>
        <w:tab/>
        <w:t>kiqaung</w:t>
      </w:r>
    </w:p>
    <w:p w14:paraId="66DABCEF" w14:textId="77777777" w:rsidR="00800AD8" w:rsidRDefault="00CD7DD6" w:rsidP="00CD7DD6">
      <w:pPr>
        <w:pStyle w:val="InterlineGlossWithTrans"/>
        <w:tabs>
          <w:tab w:val="left" w:pos="533"/>
          <w:tab w:val="left" w:pos="1037"/>
          <w:tab w:val="left" w:pos="1301"/>
          <w:tab w:val="left" w:pos="2495"/>
          <w:tab w:val="left" w:pos="2984"/>
          <w:tab w:val="left" w:pos="3743"/>
          <w:tab w:val="left" w:pos="6347"/>
          <w:tab w:val="left" w:pos="6836"/>
          <w:tab w:val="left" w:pos="7595"/>
        </w:tabs>
      </w:pPr>
      <w:r>
        <w:tab/>
      </w:r>
      <w:r w:rsidR="00800AD8">
        <w:t>uta</w:t>
      </w:r>
      <w:r w:rsidR="00800AD8">
        <w:tab/>
        <w:t>a</w:t>
      </w:r>
      <w:r w:rsidR="00800AD8">
        <w:tab/>
        <w:t>kinemnem</w:t>
      </w:r>
      <w:r w:rsidR="00800AD8">
        <w:tab/>
        <w:t>sa</w:t>
      </w:r>
      <w:r w:rsidR="00800AD8">
        <w:tab/>
        <w:t>su</w:t>
      </w:r>
      <w:r w:rsidR="00800AD8">
        <w:tab/>
        <w:t>ki-pa-pu-pitsu-pitsul</w:t>
      </w:r>
      <w:r w:rsidR="00800AD8">
        <w:tab/>
        <w:t>sa</w:t>
      </w:r>
      <w:r>
        <w:tab/>
        <w:t>su</w:t>
      </w:r>
      <w:r>
        <w:tab/>
        <w:t>ki-qaung</w:t>
      </w:r>
    </w:p>
    <w:p w14:paraId="708F1349" w14:textId="77777777" w:rsidR="00800AD8" w:rsidRDefault="00800AD8" w:rsidP="00CD7DD6">
      <w:pPr>
        <w:pStyle w:val="InterlineTransNoFree"/>
        <w:tabs>
          <w:tab w:val="left" w:pos="1037"/>
          <w:tab w:val="left" w:pos="1301"/>
          <w:tab w:val="left" w:pos="2495"/>
          <w:tab w:val="left" w:pos="2984"/>
          <w:tab w:val="left" w:pos="3743"/>
          <w:tab w:val="left" w:pos="6347"/>
          <w:tab w:val="left" w:pos="6836"/>
          <w:tab w:val="left" w:pos="7595"/>
        </w:tabs>
      </w:pPr>
      <w:r>
        <w:tab/>
        <w:t>also</w:t>
      </w:r>
      <w:r>
        <w:rPr>
          <w:smallCaps/>
        </w:rPr>
        <w:tab/>
        <w:t>c</w:t>
      </w:r>
      <w:r>
        <w:rPr>
          <w:smallCaps/>
        </w:rPr>
        <w:tab/>
      </w:r>
      <w:r>
        <w:t>think</w:t>
      </w:r>
      <w:r>
        <w:tab/>
        <w:t>and</w:t>
      </w:r>
      <w:r>
        <w:tab/>
        <w:t>you(</w:t>
      </w:r>
      <w:r>
        <w:rPr>
          <w:smallCaps/>
        </w:rPr>
        <w:t>s</w:t>
      </w:r>
      <w:r>
        <w:t>)</w:t>
      </w:r>
      <w:r>
        <w:tab/>
        <w:t>do-cause-have-</w:t>
      </w:r>
      <w:r>
        <w:rPr>
          <w:smallCaps/>
        </w:rPr>
        <w:t>red</w:t>
      </w:r>
      <w:r>
        <w:t>-strong</w:t>
      </w:r>
      <w:r>
        <w:tab/>
        <w:t>and</w:t>
      </w:r>
      <w:r w:rsidR="00CD7DD6">
        <w:tab/>
        <w:t>you(</w:t>
      </w:r>
      <w:r w:rsidR="00CD7DD6">
        <w:rPr>
          <w:smallCaps/>
        </w:rPr>
        <w:t>s</w:t>
      </w:r>
      <w:r w:rsidR="00CD7DD6">
        <w:t>)</w:t>
      </w:r>
      <w:r w:rsidR="00CD7DD6">
        <w:tab/>
        <w:t>do-cry</w:t>
      </w:r>
    </w:p>
    <w:p w14:paraId="3BE3B807" w14:textId="77777777" w:rsidR="00CD7DD6" w:rsidRDefault="00800AD8" w:rsidP="00CD7DD6">
      <w:pPr>
        <w:pStyle w:val="InterlineText"/>
        <w:tabs>
          <w:tab w:val="left" w:pos="533"/>
          <w:tab w:val="left" w:pos="1037"/>
          <w:tab w:val="left" w:pos="1541"/>
        </w:tabs>
      </w:pPr>
      <w:r>
        <w:lastRenderedPageBreak/>
        <w:tab/>
        <w:t>uta</w:t>
      </w:r>
      <w:r>
        <w:tab/>
        <w:t>tua</w:t>
      </w:r>
      <w:r w:rsidR="00CD7DD6">
        <w:tab/>
        <w:t>Tsemas.</w:t>
      </w:r>
    </w:p>
    <w:p w14:paraId="2A17BC96" w14:textId="77777777" w:rsidR="00800AD8" w:rsidRDefault="00800AD8" w:rsidP="00CD7DD6">
      <w:pPr>
        <w:pStyle w:val="InterlineGlossWithTrans"/>
        <w:tabs>
          <w:tab w:val="left" w:pos="533"/>
          <w:tab w:val="left" w:pos="1037"/>
          <w:tab w:val="left" w:pos="1541"/>
        </w:tabs>
      </w:pPr>
      <w:r>
        <w:tab/>
        <w:t>uta</w:t>
      </w:r>
      <w:r>
        <w:tab/>
        <w:t>tua</w:t>
      </w:r>
      <w:r w:rsidR="00CD7DD6">
        <w:tab/>
        <w:t>Tsemas</w:t>
      </w:r>
    </w:p>
    <w:p w14:paraId="6BAA8A60" w14:textId="77777777" w:rsidR="00800AD8" w:rsidRDefault="00800AD8" w:rsidP="00CD7DD6">
      <w:pPr>
        <w:pStyle w:val="InterlineTrans"/>
        <w:tabs>
          <w:tab w:val="left" w:pos="533"/>
          <w:tab w:val="left" w:pos="1037"/>
          <w:tab w:val="left" w:pos="1541"/>
        </w:tabs>
      </w:pPr>
      <w:r>
        <w:tab/>
        <w:t>also</w:t>
      </w:r>
      <w:r>
        <w:tab/>
      </w:r>
      <w:r>
        <w:rPr>
          <w:smallCaps/>
        </w:rPr>
        <w:t>obl</w:t>
      </w:r>
      <w:r w:rsidR="00CD7DD6">
        <w:tab/>
        <w:t>God</w:t>
      </w:r>
    </w:p>
    <w:p w14:paraId="088B7472" w14:textId="77777777" w:rsidR="00800AD8" w:rsidRDefault="00800AD8" w:rsidP="00CF4C84">
      <w:pPr>
        <w:pStyle w:val="InterlineFreeCommentFollows"/>
      </w:pPr>
      <w:r>
        <w:t>but even if you are very weak, even if you are very tired, think like this: Yes, there is in Taiwan a lot of work that I left that is waiting for me</w:t>
      </w:r>
      <w:r w:rsidR="00CD7DD6">
        <w:t xml:space="preserve"> </w:t>
      </w:r>
      <w:r>
        <w:t>that is incomplete(?) and still in a muddle; and so get more strength and pray to God.</w:t>
      </w:r>
    </w:p>
    <w:p w14:paraId="68FEFEB8" w14:textId="77777777" w:rsidR="00800AD8" w:rsidRDefault="00A8416B" w:rsidP="00CF4C84">
      <w:pPr>
        <w:pStyle w:val="Commentparaanother"/>
      </w:pPr>
      <w:r>
        <w:t>[</w:t>
      </w:r>
      <w:r w:rsidR="00800AD8" w:rsidRPr="00CF4C84">
        <w:rPr>
          <w:rStyle w:val="VernacularText"/>
        </w:rPr>
        <w:t>tazua</w:t>
      </w:r>
      <w:r w:rsidR="00CD7DD6">
        <w:t>: was</w:t>
      </w:r>
      <w:r w:rsidR="00800AD8">
        <w:t xml:space="preserve"> </w:t>
      </w:r>
      <w:r w:rsidR="00800AD8" w:rsidRPr="00CF4C84">
        <w:rPr>
          <w:rStyle w:val="VernacularText"/>
        </w:rPr>
        <w:t>tazu</w:t>
      </w:r>
      <w:r>
        <w:t>]</w:t>
      </w:r>
    </w:p>
    <w:p w14:paraId="197ED9B9" w14:textId="77777777" w:rsidR="00800AD8" w:rsidRDefault="00A8416B" w:rsidP="00CF4C84">
      <w:pPr>
        <w:pStyle w:val="CommentLastWithHalfSpace"/>
      </w:pPr>
      <w:r>
        <w:t>[</w:t>
      </w:r>
      <w:r w:rsidR="00800AD8" w:rsidRPr="00CF4C84">
        <w:rPr>
          <w:rStyle w:val="VernacularText"/>
        </w:rPr>
        <w:t>namaparutsunuq</w:t>
      </w:r>
      <w:r w:rsidR="00800AD8">
        <w:t xml:space="preserve">: could be </w:t>
      </w:r>
      <w:r w:rsidR="00800AD8" w:rsidRPr="00CF4C84">
        <w:rPr>
          <w:rStyle w:val="VernacularText"/>
        </w:rPr>
        <w:t>na-ma-pa-ru-tsunuq</w:t>
      </w:r>
      <w:r w:rsidR="00CF4C84">
        <w:t xml:space="preserve"> </w:t>
      </w:r>
      <w:r w:rsidR="00CF4C84" w:rsidRPr="00CF4C84">
        <w:rPr>
          <w:smallCaps/>
        </w:rPr>
        <w:t>past-stat</w:t>
      </w:r>
      <w:r w:rsidR="00CF4C84">
        <w:t>-</w:t>
      </w:r>
      <w:r w:rsidR="00800AD8">
        <w:t>cause-many-scree</w:t>
      </w:r>
      <w:r w:rsidR="00CF4C84">
        <w:t>]</w:t>
      </w:r>
    </w:p>
    <w:p w14:paraId="327351DE" w14:textId="77777777" w:rsidR="00CF4C84" w:rsidRDefault="00DC1AE0" w:rsidP="00CF4C84">
      <w:pPr>
        <w:pStyle w:val="InterlineText"/>
        <w:tabs>
          <w:tab w:val="left" w:pos="533"/>
          <w:tab w:val="left" w:pos="1067"/>
          <w:tab w:val="left" w:pos="2171"/>
          <w:tab w:val="left" w:pos="2675"/>
          <w:tab w:val="left" w:pos="4334"/>
          <w:tab w:val="left" w:pos="4598"/>
          <w:tab w:val="left" w:pos="5177"/>
          <w:tab w:val="left" w:pos="5861"/>
          <w:tab w:val="left" w:pos="6125"/>
          <w:tab w:val="left" w:pos="6614"/>
          <w:tab w:val="left" w:pos="7373"/>
        </w:tabs>
      </w:pPr>
      <w:r w:rsidRPr="003A1D48">
        <w:rPr>
          <w:rStyle w:val="InterlineTextNumChar"/>
        </w:rPr>
        <w:t>012</w:t>
      </w:r>
      <w:r w:rsidR="00800AD8">
        <w:tab/>
        <w:t>pai</w:t>
      </w:r>
      <w:r w:rsidR="00800AD8">
        <w:tab/>
        <w:t>tiamen</w:t>
      </w:r>
      <w:r w:rsidR="00800AD8">
        <w:tab/>
        <w:t>uta</w:t>
      </w:r>
      <w:r w:rsidR="00800AD8">
        <w:tab/>
        <w:t>aitsu</w:t>
      </w:r>
      <w:r w:rsidR="00800AD8">
        <w:tab/>
        <w:t>a</w:t>
      </w:r>
      <w:r w:rsidR="00CF4C84">
        <w:tab/>
        <w:t>÷usa</w:t>
      </w:r>
      <w:r w:rsidR="00CF4C84">
        <w:tab/>
        <w:t>tsaviî</w:t>
      </w:r>
      <w:r w:rsidR="00CF4C84">
        <w:tab/>
        <w:t>a</w:t>
      </w:r>
      <w:r w:rsidR="00CF4C84">
        <w:tab/>
        <w:t>uri</w:t>
      </w:r>
      <w:r w:rsidR="00CF4C84">
        <w:tab/>
        <w:t>su</w:t>
      </w:r>
      <w:r w:rsidR="00CF4C84">
        <w:tab/>
        <w:t>vinaikan,</w:t>
      </w:r>
    </w:p>
    <w:p w14:paraId="0D188C51" w14:textId="77777777" w:rsidR="00800AD8" w:rsidRDefault="00800AD8" w:rsidP="00CF4C84">
      <w:pPr>
        <w:pStyle w:val="InterlineGlossWithTrans"/>
        <w:tabs>
          <w:tab w:val="left" w:pos="533"/>
          <w:tab w:val="left" w:pos="1067"/>
          <w:tab w:val="left" w:pos="2171"/>
          <w:tab w:val="left" w:pos="2675"/>
          <w:tab w:val="left" w:pos="4334"/>
          <w:tab w:val="left" w:pos="4598"/>
          <w:tab w:val="left" w:pos="5177"/>
          <w:tab w:val="left" w:pos="5861"/>
          <w:tab w:val="left" w:pos="6125"/>
          <w:tab w:val="left" w:pos="6614"/>
          <w:tab w:val="left" w:pos="7373"/>
        </w:tabs>
      </w:pPr>
      <w:r>
        <w:tab/>
        <w:t>pai</w:t>
      </w:r>
      <w:r>
        <w:tab/>
        <w:t>ti-amen</w:t>
      </w:r>
      <w:r>
        <w:tab/>
        <w:t>uta</w:t>
      </w:r>
      <w:r>
        <w:tab/>
        <w:t>aya-i-tsu</w:t>
      </w:r>
      <w:r>
        <w:tab/>
        <w:t>a</w:t>
      </w:r>
      <w:r w:rsidR="00CF4C84">
        <w:tab/>
        <w:t>÷usa</w:t>
      </w:r>
      <w:r w:rsidR="00CF4C84">
        <w:tab/>
        <w:t>tsaviî</w:t>
      </w:r>
      <w:r w:rsidR="00CF4C84">
        <w:tab/>
        <w:t>a</w:t>
      </w:r>
      <w:r w:rsidR="00CF4C84">
        <w:tab/>
        <w:t>uri</w:t>
      </w:r>
      <w:r w:rsidR="00CF4C84">
        <w:tab/>
        <w:t>su</w:t>
      </w:r>
      <w:r w:rsidR="00CF4C84">
        <w:tab/>
        <w:t>in=vaik-an</w:t>
      </w:r>
    </w:p>
    <w:p w14:paraId="01CBAAAA" w14:textId="77777777" w:rsidR="00800AD8" w:rsidRDefault="00800AD8" w:rsidP="00CF4C84">
      <w:pPr>
        <w:pStyle w:val="InterlineTransNoFree"/>
        <w:tabs>
          <w:tab w:val="left" w:pos="1067"/>
          <w:tab w:val="left" w:pos="2171"/>
          <w:tab w:val="left" w:pos="2675"/>
          <w:tab w:val="left" w:pos="4334"/>
          <w:tab w:val="left" w:pos="4598"/>
          <w:tab w:val="left" w:pos="5177"/>
          <w:tab w:val="left" w:pos="5861"/>
          <w:tab w:val="left" w:pos="6125"/>
          <w:tab w:val="left" w:pos="6614"/>
          <w:tab w:val="left" w:pos="7373"/>
        </w:tabs>
        <w:rPr>
          <w:smallCaps/>
        </w:rPr>
      </w:pPr>
      <w:r>
        <w:tab/>
        <w:t>well</w:t>
      </w:r>
      <w:r>
        <w:tab/>
      </w:r>
      <w:r>
        <w:rPr>
          <w:smallCaps/>
        </w:rPr>
        <w:t>f-</w:t>
      </w:r>
      <w:r>
        <w:t>we(</w:t>
      </w:r>
      <w:r>
        <w:rPr>
          <w:smallCaps/>
        </w:rPr>
        <w:t>exc</w:t>
      </w:r>
      <w:r>
        <w:t>)</w:t>
      </w:r>
      <w:r>
        <w:tab/>
        <w:t>also</w:t>
      </w:r>
      <w:r>
        <w:tab/>
        <w:t>be.thus-</w:t>
      </w:r>
      <w:r>
        <w:rPr>
          <w:smallCaps/>
        </w:rPr>
        <w:t>loc</w:t>
      </w:r>
      <w:r>
        <w:t>-this</w:t>
      </w:r>
      <w:r>
        <w:rPr>
          <w:smallCaps/>
        </w:rPr>
        <w:tab/>
        <w:t>c</w:t>
      </w:r>
      <w:r w:rsidR="00CF4C84">
        <w:tab/>
        <w:t>two</w:t>
      </w:r>
      <w:r w:rsidR="00CF4C84">
        <w:tab/>
        <w:t>year</w:t>
      </w:r>
      <w:r w:rsidR="00CF4C84">
        <w:rPr>
          <w:smallCaps/>
        </w:rPr>
        <w:tab/>
        <w:t>c</w:t>
      </w:r>
      <w:r w:rsidR="00CF4C84">
        <w:rPr>
          <w:smallCaps/>
        </w:rPr>
        <w:tab/>
      </w:r>
      <w:r w:rsidR="00CF4C84">
        <w:t>will</w:t>
      </w:r>
      <w:r w:rsidR="00CF4C84">
        <w:tab/>
        <w:t>your(</w:t>
      </w:r>
      <w:r w:rsidR="00CF4C84">
        <w:rPr>
          <w:smallCaps/>
        </w:rPr>
        <w:t>s)</w:t>
      </w:r>
      <w:r w:rsidR="00CF4C84">
        <w:tab/>
      </w:r>
      <w:r w:rsidR="00CF4C84">
        <w:rPr>
          <w:smallCaps/>
        </w:rPr>
        <w:t>perf</w:t>
      </w:r>
      <w:r w:rsidR="00CF4C84">
        <w:t>=leave-</w:t>
      </w:r>
      <w:r w:rsidR="00CF4C84">
        <w:rPr>
          <w:smallCaps/>
        </w:rPr>
        <w:t>lf</w:t>
      </w:r>
    </w:p>
    <w:p w14:paraId="7D5EE7D0" w14:textId="77777777" w:rsidR="00CF4C84" w:rsidRDefault="00CF4C84" w:rsidP="00CF4C84">
      <w:pPr>
        <w:pStyle w:val="InterlineText"/>
        <w:tabs>
          <w:tab w:val="left" w:pos="533"/>
          <w:tab w:val="left" w:pos="2207"/>
          <w:tab w:val="left" w:pos="2696"/>
          <w:tab w:val="left" w:pos="3995"/>
          <w:tab w:val="left" w:pos="4469"/>
        </w:tabs>
      </w:pPr>
      <w:r>
        <w:tab/>
      </w:r>
      <w:r w:rsidR="00800AD8">
        <w:t>palamu</w:t>
      </w:r>
      <w:r>
        <w:tab/>
        <w:t>ki</w:t>
      </w:r>
      <w:r>
        <w:tab/>
        <w:t>mangtjez,</w:t>
      </w:r>
      <w:r>
        <w:tab/>
        <w:t>aya</w:t>
      </w:r>
      <w:r>
        <w:tab/>
        <w:t>men.</w:t>
      </w:r>
    </w:p>
    <w:p w14:paraId="3CF00F46" w14:textId="77777777" w:rsidR="00800AD8" w:rsidRDefault="00CF4C84" w:rsidP="00CF4C84">
      <w:pPr>
        <w:pStyle w:val="InterlineGlossWithTrans"/>
        <w:tabs>
          <w:tab w:val="left" w:pos="533"/>
          <w:tab w:val="left" w:pos="2207"/>
          <w:tab w:val="left" w:pos="2696"/>
          <w:tab w:val="left" w:pos="3995"/>
          <w:tab w:val="left" w:pos="4469"/>
        </w:tabs>
      </w:pPr>
      <w:r>
        <w:tab/>
      </w:r>
      <w:r w:rsidR="00800AD8">
        <w:t>pa-lamu</w:t>
      </w:r>
      <w:r>
        <w:tab/>
        <w:t>ki</w:t>
      </w:r>
      <w:r>
        <w:tab/>
        <w:t>m-pangetjez</w:t>
      </w:r>
      <w:r>
        <w:tab/>
        <w:t>aya</w:t>
      </w:r>
      <w:r>
        <w:tab/>
        <w:t>amen</w:t>
      </w:r>
    </w:p>
    <w:p w14:paraId="6086D2CF" w14:textId="77777777" w:rsidR="00800AD8" w:rsidRDefault="00800AD8" w:rsidP="00CF4C84">
      <w:pPr>
        <w:pStyle w:val="InterlineTrans"/>
        <w:tabs>
          <w:tab w:val="left" w:pos="533"/>
          <w:tab w:val="left" w:pos="2207"/>
          <w:tab w:val="left" w:pos="2696"/>
          <w:tab w:val="left" w:pos="3995"/>
          <w:tab w:val="left" w:pos="4469"/>
        </w:tabs>
      </w:pPr>
      <w:r>
        <w:tab/>
        <w:t>cause-short.time</w:t>
      </w:r>
      <w:r w:rsidR="00CF4C84">
        <w:tab/>
        <w:t>will</w:t>
      </w:r>
      <w:r w:rsidR="00CF4C84">
        <w:tab/>
      </w:r>
      <w:r w:rsidR="00CF4C84">
        <w:rPr>
          <w:smallCaps/>
        </w:rPr>
        <w:t>af</w:t>
      </w:r>
      <w:r w:rsidR="00CF4C84">
        <w:t>-come</w:t>
      </w:r>
      <w:r w:rsidR="00CF4C84">
        <w:tab/>
        <w:t>say</w:t>
      </w:r>
      <w:r w:rsidR="00CF4C84">
        <w:tab/>
      </w:r>
      <w:r w:rsidR="00CF4C84">
        <w:rPr>
          <w:smallCaps/>
        </w:rPr>
        <w:t>f.</w:t>
      </w:r>
      <w:r w:rsidR="00CF4C84">
        <w:t>we(</w:t>
      </w:r>
      <w:r w:rsidR="00CF4C84">
        <w:rPr>
          <w:smallCaps/>
        </w:rPr>
        <w:t>exc</w:t>
      </w:r>
      <w:r w:rsidR="00CF4C84">
        <w:t>)</w:t>
      </w:r>
    </w:p>
    <w:p w14:paraId="2F523BFF" w14:textId="77777777" w:rsidR="00800AD8" w:rsidRDefault="00800AD8" w:rsidP="00CF4C84">
      <w:pPr>
        <w:pStyle w:val="InterlineFree"/>
      </w:pPr>
      <w:r>
        <w:t>We too during these two years of your absence, we’ll say: He’ll soon come</w:t>
      </w:r>
      <w:r w:rsidR="00CF4C84">
        <w:t xml:space="preserve"> </w:t>
      </w:r>
      <w:r>
        <w:t>back.</w:t>
      </w:r>
    </w:p>
    <w:p w14:paraId="00D47597" w14:textId="77777777" w:rsidR="00CF4C84" w:rsidRDefault="00DC1AE0" w:rsidP="00CF4C84">
      <w:pPr>
        <w:pStyle w:val="InterlineText"/>
        <w:tabs>
          <w:tab w:val="left" w:pos="533"/>
          <w:tab w:val="left" w:pos="1472"/>
          <w:tab w:val="left" w:pos="2396"/>
          <w:tab w:val="left" w:pos="3515"/>
          <w:tab w:val="left" w:pos="3779"/>
        </w:tabs>
      </w:pPr>
      <w:r w:rsidRPr="003A1D48">
        <w:rPr>
          <w:rStyle w:val="InterlineTextNumChar"/>
        </w:rPr>
        <w:t>013</w:t>
      </w:r>
      <w:r w:rsidR="00800AD8">
        <w:tab/>
        <w:t>inika</w:t>
      </w:r>
      <w:r w:rsidR="00800AD8">
        <w:tab/>
        <w:t>nia</w:t>
      </w:r>
      <w:r w:rsidR="00800AD8">
        <w:tab/>
        <w:t>lina÷uq</w:t>
      </w:r>
      <w:r w:rsidR="00800AD8">
        <w:tab/>
        <w:t>a</w:t>
      </w:r>
      <w:r w:rsidR="00CF4C84">
        <w:tab/>
        <w:t>kinemnem.</w:t>
      </w:r>
    </w:p>
    <w:p w14:paraId="71AFCE0F" w14:textId="77777777" w:rsidR="00800AD8" w:rsidRDefault="00800AD8" w:rsidP="00CF4C84">
      <w:pPr>
        <w:pStyle w:val="InterlineGlossWithTrans"/>
        <w:tabs>
          <w:tab w:val="left" w:pos="533"/>
          <w:tab w:val="left" w:pos="1472"/>
          <w:tab w:val="left" w:pos="2396"/>
          <w:tab w:val="left" w:pos="3515"/>
          <w:tab w:val="left" w:pos="3779"/>
        </w:tabs>
      </w:pPr>
      <w:r>
        <w:tab/>
        <w:t>ini-ka</w:t>
      </w:r>
      <w:r>
        <w:tab/>
        <w:t>nia</w:t>
      </w:r>
      <w:r>
        <w:tab/>
        <w:t>in=la÷uq</w:t>
      </w:r>
      <w:r>
        <w:tab/>
        <w:t>a</w:t>
      </w:r>
      <w:r w:rsidR="00CF4C84">
        <w:tab/>
        <w:t>kinemnem</w:t>
      </w:r>
    </w:p>
    <w:p w14:paraId="00811C1A" w14:textId="77777777" w:rsidR="00800AD8" w:rsidRDefault="00800AD8" w:rsidP="00CF4C84">
      <w:pPr>
        <w:pStyle w:val="InterlineTrans"/>
        <w:tabs>
          <w:tab w:val="left" w:pos="533"/>
          <w:tab w:val="left" w:pos="1472"/>
          <w:tab w:val="left" w:pos="2396"/>
          <w:tab w:val="left" w:pos="3515"/>
          <w:tab w:val="left" w:pos="3779"/>
        </w:tabs>
        <w:rPr>
          <w:smallCaps/>
        </w:rPr>
      </w:pPr>
      <w:r>
        <w:tab/>
        <w:t>not-after</w:t>
      </w:r>
      <w:r>
        <w:tab/>
        <w:t>we(</w:t>
      </w:r>
      <w:r>
        <w:rPr>
          <w:smallCaps/>
        </w:rPr>
        <w:t>exc</w:t>
      </w:r>
      <w:r>
        <w:t>)</w:t>
      </w:r>
      <w:r>
        <w:tab/>
      </w:r>
      <w:r>
        <w:rPr>
          <w:smallCaps/>
        </w:rPr>
        <w:t>perf</w:t>
      </w:r>
      <w:r>
        <w:t>=long</w:t>
      </w:r>
      <w:r>
        <w:rPr>
          <w:smallCaps/>
        </w:rPr>
        <w:tab/>
        <w:t>c</w:t>
      </w:r>
      <w:r w:rsidR="00CF4C84">
        <w:tab/>
        <w:t>think</w:t>
      </w:r>
    </w:p>
    <w:p w14:paraId="741FB9D4" w14:textId="77777777" w:rsidR="00800AD8" w:rsidRDefault="00800AD8" w:rsidP="00CF4C84">
      <w:pPr>
        <w:pStyle w:val="InterlineFree"/>
      </w:pPr>
      <w:r>
        <w:t>We haven’t made it longer in our thinking.</w:t>
      </w:r>
    </w:p>
    <w:p w14:paraId="0028F68D" w14:textId="77777777" w:rsidR="00CF4C84" w:rsidRDefault="00DC1AE0" w:rsidP="00CF4C84">
      <w:pPr>
        <w:pStyle w:val="InterlineText"/>
        <w:tabs>
          <w:tab w:val="left" w:pos="533"/>
          <w:tab w:val="left" w:pos="1937"/>
          <w:tab w:val="left" w:pos="3026"/>
          <w:tab w:val="left" w:pos="3530"/>
          <w:tab w:val="left" w:pos="4034"/>
          <w:tab w:val="left" w:pos="4868"/>
          <w:tab w:val="left" w:pos="6812"/>
          <w:tab w:val="left" w:pos="7316"/>
        </w:tabs>
      </w:pPr>
      <w:r w:rsidRPr="003A1D48">
        <w:rPr>
          <w:rStyle w:val="InterlineTextNumChar"/>
        </w:rPr>
        <w:t>014</w:t>
      </w:r>
      <w:r w:rsidR="00800AD8">
        <w:tab/>
        <w:t>kiqauqaung</w:t>
      </w:r>
      <w:r w:rsidR="00800AD8">
        <w:tab/>
        <w:t>amen</w:t>
      </w:r>
      <w:r w:rsidR="00800AD8">
        <w:tab/>
        <w:t>uta</w:t>
      </w:r>
      <w:r w:rsidR="00800AD8">
        <w:tab/>
        <w:t>tua</w:t>
      </w:r>
      <w:r w:rsidR="00CF4C84">
        <w:tab/>
        <w:t>su</w:t>
      </w:r>
      <w:r w:rsidR="00CF4C84">
        <w:tab/>
        <w:t>sipupitsulan,</w:t>
      </w:r>
      <w:r w:rsidR="00CF4C84">
        <w:tab/>
        <w:t>tua</w:t>
      </w:r>
      <w:r w:rsidR="00CF4C84">
        <w:tab/>
        <w:t>su</w:t>
      </w:r>
    </w:p>
    <w:p w14:paraId="3E8739E4" w14:textId="77777777" w:rsidR="00800AD8" w:rsidRDefault="00800AD8" w:rsidP="00CF4C84">
      <w:pPr>
        <w:pStyle w:val="InterlineGlossWithTrans"/>
        <w:tabs>
          <w:tab w:val="left" w:pos="533"/>
          <w:tab w:val="left" w:pos="1937"/>
          <w:tab w:val="left" w:pos="3026"/>
          <w:tab w:val="left" w:pos="3530"/>
          <w:tab w:val="left" w:pos="4034"/>
          <w:tab w:val="left" w:pos="4868"/>
          <w:tab w:val="left" w:pos="6812"/>
          <w:tab w:val="left" w:pos="7316"/>
        </w:tabs>
      </w:pPr>
      <w:r>
        <w:tab/>
        <w:t>ki-qau-qaung</w:t>
      </w:r>
      <w:r>
        <w:tab/>
        <w:t>amen</w:t>
      </w:r>
      <w:r>
        <w:tab/>
        <w:t>uta</w:t>
      </w:r>
      <w:r>
        <w:tab/>
        <w:t>tua</w:t>
      </w:r>
      <w:r w:rsidR="00CF4C84">
        <w:tab/>
        <w:t>su</w:t>
      </w:r>
      <w:r w:rsidR="00CF4C84">
        <w:tab/>
        <w:t>si-pu-pitsul-an</w:t>
      </w:r>
      <w:r w:rsidR="00CF4C84">
        <w:tab/>
        <w:t>tua</w:t>
      </w:r>
      <w:r w:rsidR="00CF4C84">
        <w:tab/>
        <w:t>su</w:t>
      </w:r>
    </w:p>
    <w:p w14:paraId="64C4C249" w14:textId="77777777" w:rsidR="00800AD8" w:rsidRDefault="00800AD8" w:rsidP="00CF4C84">
      <w:pPr>
        <w:pStyle w:val="InterlineTransNoFree"/>
        <w:tabs>
          <w:tab w:val="left" w:pos="1937"/>
          <w:tab w:val="left" w:pos="3026"/>
          <w:tab w:val="left" w:pos="3530"/>
          <w:tab w:val="left" w:pos="4034"/>
          <w:tab w:val="left" w:pos="4868"/>
          <w:tab w:val="left" w:pos="6812"/>
          <w:tab w:val="left" w:pos="7316"/>
        </w:tabs>
      </w:pPr>
      <w:r>
        <w:tab/>
        <w:t>do-</w:t>
      </w:r>
      <w:r>
        <w:rPr>
          <w:smallCaps/>
        </w:rPr>
        <w:t>red</w:t>
      </w:r>
      <w:r>
        <w:t>-cry</w:t>
      </w:r>
      <w:r>
        <w:tab/>
      </w:r>
      <w:r>
        <w:rPr>
          <w:smallCaps/>
        </w:rPr>
        <w:t>f.</w:t>
      </w:r>
      <w:r>
        <w:t>we(</w:t>
      </w:r>
      <w:r>
        <w:rPr>
          <w:smallCaps/>
        </w:rPr>
        <w:t>exc</w:t>
      </w:r>
      <w:r>
        <w:t>)</w:t>
      </w:r>
      <w:r>
        <w:tab/>
        <w:t>also</w:t>
      </w:r>
      <w:r>
        <w:tab/>
      </w:r>
      <w:r>
        <w:rPr>
          <w:smallCaps/>
        </w:rPr>
        <w:t>obl</w:t>
      </w:r>
      <w:r w:rsidR="00CF4C84">
        <w:tab/>
        <w:t>your(</w:t>
      </w:r>
      <w:r w:rsidR="00CF4C84">
        <w:rPr>
          <w:smallCaps/>
        </w:rPr>
        <w:t>s</w:t>
      </w:r>
      <w:r w:rsidR="00CF4C84">
        <w:t>)</w:t>
      </w:r>
      <w:r w:rsidR="00CF4C84">
        <w:tab/>
      </w:r>
      <w:r w:rsidR="00CF4C84">
        <w:rPr>
          <w:smallCaps/>
        </w:rPr>
        <w:t>if</w:t>
      </w:r>
      <w:r w:rsidR="00CF4C84">
        <w:t>-have-strong-</w:t>
      </w:r>
      <w:r w:rsidR="00CF4C84">
        <w:rPr>
          <w:smallCaps/>
        </w:rPr>
        <w:t>nom</w:t>
      </w:r>
      <w:r w:rsidR="00CF4C84">
        <w:tab/>
      </w:r>
      <w:r w:rsidR="00CF4C84">
        <w:rPr>
          <w:smallCaps/>
        </w:rPr>
        <w:t>obl</w:t>
      </w:r>
      <w:r w:rsidR="00CF4C84">
        <w:tab/>
        <w:t>your(</w:t>
      </w:r>
      <w:r w:rsidR="00CF4C84">
        <w:rPr>
          <w:smallCaps/>
        </w:rPr>
        <w:t>s</w:t>
      </w:r>
      <w:r w:rsidR="00CF4C84">
        <w:t>)</w:t>
      </w:r>
    </w:p>
    <w:p w14:paraId="6B5E464E" w14:textId="77777777" w:rsidR="00800AD8" w:rsidRDefault="00800AD8" w:rsidP="00CF4C84">
      <w:pPr>
        <w:pStyle w:val="InterlineText"/>
        <w:tabs>
          <w:tab w:val="left" w:pos="533"/>
          <w:tab w:val="left" w:pos="2297"/>
          <w:tab w:val="left" w:pos="2891"/>
          <w:tab w:val="left" w:pos="3155"/>
          <w:tab w:val="left" w:pos="3899"/>
          <w:tab w:val="left" w:pos="4928"/>
          <w:tab w:val="left" w:pos="5432"/>
          <w:tab w:val="left" w:pos="6266"/>
          <w:tab w:val="left" w:pos="8195"/>
        </w:tabs>
      </w:pPr>
      <w:r>
        <w:tab/>
        <w:t>sikitsepelivan</w:t>
      </w:r>
      <w:r>
        <w:tab/>
        <w:t>anan</w:t>
      </w:r>
      <w:r>
        <w:tab/>
        <w:t>a</w:t>
      </w:r>
      <w:r>
        <w:tab/>
        <w:t>sema</w:t>
      </w:r>
      <w:r>
        <w:tab/>
        <w:t>Tayuang,</w:t>
      </w:r>
      <w:r>
        <w:tab/>
        <w:t>tua</w:t>
      </w:r>
      <w:r>
        <w:tab/>
        <w:t>su</w:t>
      </w:r>
      <w:r w:rsidR="00CF4C84">
        <w:tab/>
        <w:t>siqatsuvungan</w:t>
      </w:r>
      <w:r w:rsidR="00CF4C84">
        <w:tab/>
        <w:t>tua</w:t>
      </w:r>
    </w:p>
    <w:p w14:paraId="1ABC0BBC" w14:textId="77777777" w:rsidR="00800AD8" w:rsidRDefault="00800AD8" w:rsidP="00CF4C84">
      <w:pPr>
        <w:pStyle w:val="InterlineGlossWithTrans"/>
        <w:tabs>
          <w:tab w:val="left" w:pos="533"/>
          <w:tab w:val="left" w:pos="2297"/>
          <w:tab w:val="left" w:pos="2891"/>
          <w:tab w:val="left" w:pos="3155"/>
          <w:tab w:val="left" w:pos="3899"/>
          <w:tab w:val="left" w:pos="4928"/>
          <w:tab w:val="left" w:pos="5432"/>
          <w:tab w:val="left" w:pos="6266"/>
          <w:tab w:val="left" w:pos="8195"/>
        </w:tabs>
      </w:pPr>
      <w:r>
        <w:tab/>
        <w:t>si-ki-tsepeliw-an</w:t>
      </w:r>
      <w:r>
        <w:tab/>
        <w:t>anan</w:t>
      </w:r>
      <w:r>
        <w:tab/>
        <w:t>a</w:t>
      </w:r>
      <w:r>
        <w:tab/>
        <w:t>em=sa</w:t>
      </w:r>
      <w:r>
        <w:tab/>
        <w:t>Tayuang</w:t>
      </w:r>
      <w:r>
        <w:tab/>
        <w:t>tua</w:t>
      </w:r>
      <w:r>
        <w:tab/>
        <w:t>su</w:t>
      </w:r>
      <w:r w:rsidR="00CF4C84">
        <w:tab/>
        <w:t>si-qa-tsuvung-an</w:t>
      </w:r>
      <w:r w:rsidR="00CF4C84">
        <w:tab/>
        <w:t>tua</w:t>
      </w:r>
    </w:p>
    <w:p w14:paraId="3B1AE644" w14:textId="77777777" w:rsidR="00800AD8" w:rsidRDefault="00800AD8" w:rsidP="00CF4C84">
      <w:pPr>
        <w:pStyle w:val="InterlineTransNoFree"/>
        <w:tabs>
          <w:tab w:val="left" w:pos="2297"/>
          <w:tab w:val="left" w:pos="2891"/>
          <w:tab w:val="left" w:pos="3155"/>
          <w:tab w:val="left" w:pos="3899"/>
          <w:tab w:val="left" w:pos="4928"/>
          <w:tab w:val="left" w:pos="5432"/>
          <w:tab w:val="left" w:pos="6266"/>
          <w:tab w:val="left" w:pos="8195"/>
        </w:tabs>
      </w:pPr>
      <w:r>
        <w:tab/>
      </w:r>
      <w:r>
        <w:rPr>
          <w:smallCaps/>
        </w:rPr>
        <w:t>if</w:t>
      </w:r>
      <w:r>
        <w:t>-do-return-</w:t>
      </w:r>
      <w:r>
        <w:rPr>
          <w:smallCaps/>
        </w:rPr>
        <w:t>nom</w:t>
      </w:r>
      <w:r>
        <w:tab/>
        <w:t>still</w:t>
      </w:r>
      <w:r>
        <w:rPr>
          <w:smallCaps/>
        </w:rPr>
        <w:tab/>
        <w:t>c</w:t>
      </w:r>
      <w:r>
        <w:rPr>
          <w:smallCaps/>
        </w:rPr>
        <w:tab/>
        <w:t>af</w:t>
      </w:r>
      <w:r>
        <w:t>=go</w:t>
      </w:r>
      <w:r>
        <w:tab/>
        <w:t>Taiwan</w:t>
      </w:r>
      <w:r>
        <w:tab/>
      </w:r>
      <w:r>
        <w:rPr>
          <w:smallCaps/>
        </w:rPr>
        <w:t>obl</w:t>
      </w:r>
      <w:r>
        <w:tab/>
        <w:t>your(</w:t>
      </w:r>
      <w:r>
        <w:rPr>
          <w:smallCaps/>
        </w:rPr>
        <w:t>s</w:t>
      </w:r>
      <w:r>
        <w:t>)</w:t>
      </w:r>
      <w:r w:rsidR="00CF4C84">
        <w:tab/>
      </w:r>
      <w:r w:rsidR="00CF4C84">
        <w:rPr>
          <w:smallCaps/>
        </w:rPr>
        <w:t>if</w:t>
      </w:r>
      <w:r w:rsidR="00CF4C84">
        <w:t>-?-complete-</w:t>
      </w:r>
      <w:r w:rsidR="00CF4C84">
        <w:rPr>
          <w:smallCaps/>
        </w:rPr>
        <w:t>nom</w:t>
      </w:r>
      <w:r w:rsidR="00CF4C84">
        <w:tab/>
      </w:r>
      <w:r w:rsidR="00CF4C84">
        <w:rPr>
          <w:smallCaps/>
        </w:rPr>
        <w:t>obl</w:t>
      </w:r>
    </w:p>
    <w:p w14:paraId="120096AC" w14:textId="77777777" w:rsidR="00800AD8" w:rsidRDefault="00800AD8" w:rsidP="00CF4C84">
      <w:pPr>
        <w:pStyle w:val="InterlineText"/>
        <w:tabs>
          <w:tab w:val="left" w:pos="533"/>
          <w:tab w:val="left" w:pos="1367"/>
          <w:tab w:val="left" w:pos="2681"/>
          <w:tab w:val="left" w:pos="3185"/>
          <w:tab w:val="left" w:pos="4529"/>
          <w:tab w:val="left" w:pos="5018"/>
          <w:tab w:val="left" w:pos="5987"/>
          <w:tab w:val="left" w:pos="7406"/>
          <w:tab w:val="left" w:pos="8180"/>
        </w:tabs>
      </w:pPr>
      <w:r>
        <w:tab/>
        <w:t>su</w:t>
      </w:r>
      <w:r>
        <w:tab/>
        <w:t>sengsengan,</w:t>
      </w:r>
      <w:r>
        <w:tab/>
        <w:t>tua</w:t>
      </w:r>
      <w:r>
        <w:tab/>
        <w:t>mana</w:t>
      </w:r>
      <w:r>
        <w:tab/>
        <w:t>uri</w:t>
      </w:r>
      <w:r w:rsidR="00CF4C84">
        <w:tab/>
        <w:t>nia</w:t>
      </w:r>
      <w:r w:rsidR="00CF4C84">
        <w:tab/>
        <w:t>sikeîangan</w:t>
      </w:r>
      <w:r w:rsidR="00CF4C84">
        <w:tab/>
        <w:t>anga</w:t>
      </w:r>
      <w:r w:rsidR="00CF4C84">
        <w:tab/>
        <w:t>tua</w:t>
      </w:r>
    </w:p>
    <w:p w14:paraId="3BA10167" w14:textId="77777777" w:rsidR="00800AD8" w:rsidRDefault="00800AD8" w:rsidP="00CF4C84">
      <w:pPr>
        <w:pStyle w:val="InterlineGlossWithTrans"/>
        <w:tabs>
          <w:tab w:val="left" w:pos="533"/>
          <w:tab w:val="left" w:pos="1367"/>
          <w:tab w:val="left" w:pos="2681"/>
          <w:tab w:val="left" w:pos="3185"/>
          <w:tab w:val="left" w:pos="4529"/>
          <w:tab w:val="left" w:pos="5018"/>
          <w:tab w:val="left" w:pos="5987"/>
          <w:tab w:val="left" w:pos="7406"/>
          <w:tab w:val="left" w:pos="8180"/>
        </w:tabs>
      </w:pPr>
      <w:r>
        <w:tab/>
        <w:t>su</w:t>
      </w:r>
      <w:r>
        <w:tab/>
        <w:t>sengseng-an</w:t>
      </w:r>
      <w:r>
        <w:tab/>
        <w:t>tua</w:t>
      </w:r>
      <w:r>
        <w:tab/>
        <w:t>ma-avan-a</w:t>
      </w:r>
      <w:r>
        <w:tab/>
        <w:t>uri</w:t>
      </w:r>
      <w:r w:rsidR="00CF4C84">
        <w:tab/>
        <w:t>nia</w:t>
      </w:r>
      <w:r w:rsidR="00CF4C84">
        <w:tab/>
        <w:t>si-keîang-an</w:t>
      </w:r>
      <w:r w:rsidR="00CF4C84">
        <w:tab/>
        <w:t>anga</w:t>
      </w:r>
      <w:r w:rsidR="00CF4C84">
        <w:tab/>
        <w:t>tua</w:t>
      </w:r>
    </w:p>
    <w:p w14:paraId="2ABF99BF" w14:textId="77777777" w:rsidR="00800AD8" w:rsidRDefault="00800AD8" w:rsidP="00CF4C84">
      <w:pPr>
        <w:pStyle w:val="InterlineTransNoFree"/>
        <w:tabs>
          <w:tab w:val="left" w:pos="1367"/>
          <w:tab w:val="left" w:pos="2681"/>
          <w:tab w:val="left" w:pos="3185"/>
          <w:tab w:val="left" w:pos="4529"/>
          <w:tab w:val="left" w:pos="5018"/>
          <w:tab w:val="left" w:pos="5987"/>
          <w:tab w:val="left" w:pos="7406"/>
          <w:tab w:val="left" w:pos="8180"/>
        </w:tabs>
      </w:pPr>
      <w:r>
        <w:tab/>
        <w:t>your(</w:t>
      </w:r>
      <w:r>
        <w:rPr>
          <w:smallCaps/>
        </w:rPr>
        <w:t>s</w:t>
      </w:r>
      <w:r>
        <w:t>)</w:t>
      </w:r>
      <w:r>
        <w:tab/>
        <w:t>work-</w:t>
      </w:r>
      <w:r>
        <w:rPr>
          <w:smallCaps/>
        </w:rPr>
        <w:t>nom</w:t>
      </w:r>
      <w:r>
        <w:tab/>
      </w:r>
      <w:r>
        <w:rPr>
          <w:smallCaps/>
        </w:rPr>
        <w:t>obl</w:t>
      </w:r>
      <w:r>
        <w:tab/>
      </w:r>
      <w:r>
        <w:rPr>
          <w:smallCaps/>
        </w:rPr>
        <w:t>stat</w:t>
      </w:r>
      <w:r>
        <w:t>-exact-?</w:t>
      </w:r>
      <w:r>
        <w:tab/>
        <w:t>will</w:t>
      </w:r>
      <w:r w:rsidR="00CF4C84">
        <w:tab/>
        <w:t>our(</w:t>
      </w:r>
      <w:r w:rsidR="00CF4C84">
        <w:rPr>
          <w:smallCaps/>
        </w:rPr>
        <w:t>exc</w:t>
      </w:r>
      <w:r w:rsidR="00CF4C84">
        <w:t>)</w:t>
      </w:r>
      <w:r w:rsidR="00CF4C84">
        <w:tab/>
      </w:r>
      <w:r w:rsidR="00CF4C84">
        <w:rPr>
          <w:smallCaps/>
        </w:rPr>
        <w:t>if</w:t>
      </w:r>
      <w:r w:rsidR="00CF4C84">
        <w:t>-know-</w:t>
      </w:r>
      <w:r w:rsidR="00CF4C84">
        <w:rPr>
          <w:smallCaps/>
        </w:rPr>
        <w:t>nom</w:t>
      </w:r>
      <w:r w:rsidR="00CF4C84">
        <w:tab/>
        <w:t>indeed</w:t>
      </w:r>
      <w:r w:rsidR="00CF4C84">
        <w:tab/>
      </w:r>
      <w:r w:rsidR="00CF4C84">
        <w:rPr>
          <w:smallCaps/>
        </w:rPr>
        <w:t>obl</w:t>
      </w:r>
    </w:p>
    <w:p w14:paraId="1379F940" w14:textId="77777777" w:rsidR="00800AD8" w:rsidRDefault="00800AD8" w:rsidP="00CF4C84">
      <w:pPr>
        <w:pStyle w:val="InterlineText"/>
        <w:tabs>
          <w:tab w:val="left" w:pos="533"/>
          <w:tab w:val="left" w:pos="1322"/>
          <w:tab w:val="left" w:pos="1811"/>
          <w:tab w:val="left" w:pos="2660"/>
          <w:tab w:val="left" w:pos="3164"/>
          <w:tab w:val="left" w:pos="3413"/>
        </w:tabs>
      </w:pPr>
      <w:r>
        <w:tab/>
        <w:t>kai</w:t>
      </w:r>
      <w:r>
        <w:tab/>
        <w:t>nua</w:t>
      </w:r>
      <w:r>
        <w:tab/>
        <w:t>Tsemas</w:t>
      </w:r>
      <w:r>
        <w:tab/>
        <w:t>uta</w:t>
      </w:r>
      <w:r>
        <w:tab/>
        <w:t>a</w:t>
      </w:r>
      <w:r>
        <w:tab/>
        <w:t>îemaluay.</w:t>
      </w:r>
    </w:p>
    <w:p w14:paraId="495BBCF4" w14:textId="77777777" w:rsidR="00800AD8" w:rsidRDefault="00800AD8" w:rsidP="00CF4C84">
      <w:pPr>
        <w:pStyle w:val="InterlineGlossWithTrans"/>
        <w:tabs>
          <w:tab w:val="left" w:pos="533"/>
          <w:tab w:val="left" w:pos="1322"/>
          <w:tab w:val="left" w:pos="1811"/>
          <w:tab w:val="left" w:pos="2660"/>
          <w:tab w:val="left" w:pos="3164"/>
          <w:tab w:val="left" w:pos="3413"/>
        </w:tabs>
      </w:pPr>
      <w:r>
        <w:tab/>
        <w:t>kai</w:t>
      </w:r>
      <w:r>
        <w:tab/>
        <w:t>nua</w:t>
      </w:r>
      <w:r>
        <w:tab/>
        <w:t>Tsemas</w:t>
      </w:r>
      <w:r>
        <w:tab/>
        <w:t>uta</w:t>
      </w:r>
      <w:r>
        <w:tab/>
        <w:t>a</w:t>
      </w:r>
      <w:r>
        <w:tab/>
        <w:t>em=îaluay</w:t>
      </w:r>
    </w:p>
    <w:p w14:paraId="5F6CB907" w14:textId="77777777" w:rsidR="00800AD8" w:rsidRDefault="00800AD8" w:rsidP="00CF4C84">
      <w:pPr>
        <w:pStyle w:val="InterlineTrans"/>
        <w:tabs>
          <w:tab w:val="left" w:pos="533"/>
          <w:tab w:val="left" w:pos="1322"/>
          <w:tab w:val="left" w:pos="1811"/>
          <w:tab w:val="left" w:pos="2660"/>
          <w:tab w:val="left" w:pos="3164"/>
          <w:tab w:val="left" w:pos="3413"/>
        </w:tabs>
      </w:pPr>
      <w:r>
        <w:tab/>
        <w:t>speech</w:t>
      </w:r>
      <w:r>
        <w:tab/>
        <w:t>of</w:t>
      </w:r>
      <w:r>
        <w:tab/>
        <w:t>God</w:t>
      </w:r>
      <w:r>
        <w:tab/>
        <w:t>also</w:t>
      </w:r>
      <w:r w:rsidRPr="00CF4C84">
        <w:tab/>
      </w:r>
      <w:r w:rsidRPr="00CF4C84">
        <w:rPr>
          <w:smallCaps/>
          <w:szCs w:val="22"/>
        </w:rPr>
        <w:t>c</w:t>
      </w:r>
      <w:r w:rsidRPr="00CF4C84">
        <w:rPr>
          <w:smallCaps/>
          <w:szCs w:val="22"/>
        </w:rPr>
        <w:tab/>
        <w:t>af</w:t>
      </w:r>
      <w:r>
        <w:t>=clear</w:t>
      </w:r>
    </w:p>
    <w:p w14:paraId="690319F5" w14:textId="77777777" w:rsidR="00800AD8" w:rsidRDefault="00800AD8" w:rsidP="00CD7DD6">
      <w:pPr>
        <w:pStyle w:val="InterlineFree"/>
      </w:pPr>
      <w:r>
        <w:t>And we pray too that you will be well, that you will return to Taiwan,</w:t>
      </w:r>
      <w:r w:rsidR="00CD7DD6">
        <w:t xml:space="preserve"> </w:t>
      </w:r>
      <w:r>
        <w:t>that you will finish your work which will result in our understanding the word of God clearly.</w:t>
      </w:r>
    </w:p>
    <w:p w14:paraId="3707B2BB" w14:textId="77777777" w:rsidR="00CF4C84" w:rsidRDefault="00DC1AE0" w:rsidP="00CF4C84">
      <w:pPr>
        <w:pStyle w:val="InterlineText"/>
        <w:tabs>
          <w:tab w:val="left" w:pos="533"/>
          <w:tab w:val="left" w:pos="1022"/>
          <w:tab w:val="left" w:pos="2006"/>
          <w:tab w:val="left" w:pos="3665"/>
          <w:tab w:val="left" w:pos="4424"/>
          <w:tab w:val="left" w:pos="5348"/>
          <w:tab w:val="left" w:pos="5612"/>
          <w:tab w:val="left" w:pos="7826"/>
        </w:tabs>
      </w:pPr>
      <w:r w:rsidRPr="003A1D48">
        <w:rPr>
          <w:rStyle w:val="InterlineTextNumChar"/>
        </w:rPr>
        <w:t>015</w:t>
      </w:r>
      <w:r w:rsidR="00800AD8">
        <w:tab/>
        <w:t>qau</w:t>
      </w:r>
      <w:r w:rsidR="00CF4C84">
        <w:tab/>
        <w:t>saka</w:t>
      </w:r>
      <w:r w:rsidR="00CF4C84">
        <w:tab/>
        <w:t>aitsu</w:t>
      </w:r>
      <w:r w:rsidR="00CF4C84">
        <w:tab/>
        <w:t>uîa</w:t>
      </w:r>
      <w:r w:rsidR="00CF4C84">
        <w:tab/>
        <w:t>sun</w:t>
      </w:r>
      <w:r w:rsidR="00CF4C84">
        <w:tab/>
        <w:t>a</w:t>
      </w:r>
      <w:r w:rsidR="00CF4C84">
        <w:tab/>
        <w:t>napupitsupitsul</w:t>
      </w:r>
      <w:r w:rsidR="00CF4C84">
        <w:tab/>
        <w:t>a</w:t>
      </w:r>
    </w:p>
    <w:p w14:paraId="3D608AE6" w14:textId="77777777" w:rsidR="00800AD8" w:rsidRDefault="00800AD8" w:rsidP="00CF4C84">
      <w:pPr>
        <w:pStyle w:val="InterlineGlossWithTrans"/>
        <w:tabs>
          <w:tab w:val="left" w:pos="533"/>
          <w:tab w:val="left" w:pos="1022"/>
          <w:tab w:val="left" w:pos="2006"/>
          <w:tab w:val="left" w:pos="3665"/>
          <w:tab w:val="left" w:pos="4424"/>
          <w:tab w:val="left" w:pos="5348"/>
          <w:tab w:val="left" w:pos="5612"/>
          <w:tab w:val="left" w:pos="7826"/>
        </w:tabs>
      </w:pPr>
      <w:r>
        <w:tab/>
        <w:t>qau</w:t>
      </w:r>
      <w:r w:rsidR="00CF4C84">
        <w:tab/>
        <w:t>sa-ka</w:t>
      </w:r>
      <w:r w:rsidR="00CF4C84">
        <w:tab/>
        <w:t>aya-i-tsu</w:t>
      </w:r>
      <w:r w:rsidR="00CF4C84">
        <w:tab/>
        <w:t>uîa</w:t>
      </w:r>
      <w:r w:rsidR="00CF4C84">
        <w:tab/>
        <w:t>sun</w:t>
      </w:r>
      <w:r w:rsidR="00CF4C84">
        <w:tab/>
        <w:t>a</w:t>
      </w:r>
      <w:r w:rsidR="00CF4C84">
        <w:tab/>
        <w:t>na-pu-pitsu-pitsul</w:t>
      </w:r>
      <w:r w:rsidR="00CF4C84">
        <w:tab/>
        <w:t>a</w:t>
      </w:r>
    </w:p>
    <w:p w14:paraId="3BBD60AA" w14:textId="77777777" w:rsidR="00800AD8" w:rsidRDefault="00800AD8" w:rsidP="00CF4C84">
      <w:pPr>
        <w:pStyle w:val="InterlineTransNoFree"/>
        <w:tabs>
          <w:tab w:val="left" w:pos="1022"/>
          <w:tab w:val="left" w:pos="2006"/>
          <w:tab w:val="left" w:pos="3665"/>
          <w:tab w:val="left" w:pos="4424"/>
          <w:tab w:val="left" w:pos="5348"/>
          <w:tab w:val="left" w:pos="5612"/>
          <w:tab w:val="left" w:pos="7826"/>
        </w:tabs>
      </w:pPr>
      <w:r>
        <w:tab/>
        <w:t>so</w:t>
      </w:r>
      <w:r w:rsidR="00CF4C84">
        <w:tab/>
        <w:t>and-after</w:t>
      </w:r>
      <w:r w:rsidR="00CF4C84">
        <w:tab/>
        <w:t>be.thus-</w:t>
      </w:r>
      <w:r w:rsidR="00CF4C84">
        <w:rPr>
          <w:smallCaps/>
        </w:rPr>
        <w:t>loc</w:t>
      </w:r>
      <w:r w:rsidR="00CF4C84">
        <w:t>-this</w:t>
      </w:r>
      <w:r w:rsidR="00CF4C84">
        <w:tab/>
        <w:t>so.that</w:t>
      </w:r>
      <w:r w:rsidR="00CF4C84">
        <w:tab/>
      </w:r>
      <w:r w:rsidR="00CF4C84">
        <w:rPr>
          <w:smallCaps/>
        </w:rPr>
        <w:t>f.</w:t>
      </w:r>
      <w:r w:rsidR="00CF4C84">
        <w:t>you(</w:t>
      </w:r>
      <w:r w:rsidR="00CF4C84">
        <w:rPr>
          <w:smallCaps/>
        </w:rPr>
        <w:t>s</w:t>
      </w:r>
      <w:r w:rsidR="00CF4C84">
        <w:t>)</w:t>
      </w:r>
      <w:r w:rsidR="00CF4C84">
        <w:rPr>
          <w:smallCaps/>
        </w:rPr>
        <w:tab/>
        <w:t>c</w:t>
      </w:r>
      <w:r w:rsidR="00CF4C84">
        <w:rPr>
          <w:smallCaps/>
        </w:rPr>
        <w:tab/>
        <w:t>past</w:t>
      </w:r>
      <w:r w:rsidR="00CF4C84">
        <w:t>-have-</w:t>
      </w:r>
      <w:r w:rsidR="00CF4C84">
        <w:rPr>
          <w:smallCaps/>
        </w:rPr>
        <w:t>red</w:t>
      </w:r>
      <w:r w:rsidR="00CF4C84">
        <w:t>-strong</w:t>
      </w:r>
      <w:r w:rsidR="00CF4C84">
        <w:rPr>
          <w:smallCaps/>
        </w:rPr>
        <w:tab/>
        <w:t>c</w:t>
      </w:r>
    </w:p>
    <w:p w14:paraId="6B321BB1" w14:textId="77777777" w:rsidR="00CF4C84" w:rsidRDefault="00800AD8" w:rsidP="00CF4C84">
      <w:pPr>
        <w:pStyle w:val="InterlineText"/>
        <w:tabs>
          <w:tab w:val="left" w:pos="533"/>
          <w:tab w:val="left" w:pos="2102"/>
          <w:tab w:val="left" w:pos="2861"/>
          <w:tab w:val="left" w:pos="3785"/>
          <w:tab w:val="left" w:pos="4049"/>
          <w:tab w:val="left" w:pos="5888"/>
          <w:tab w:val="left" w:pos="6392"/>
          <w:tab w:val="left" w:pos="6776"/>
          <w:tab w:val="left" w:pos="7685"/>
        </w:tabs>
      </w:pPr>
      <w:r>
        <w:tab/>
        <w:t>palalaut,</w:t>
      </w:r>
      <w:r>
        <w:tab/>
        <w:t>uîa</w:t>
      </w:r>
      <w:r>
        <w:tab/>
        <w:t>sun</w:t>
      </w:r>
      <w:r w:rsidR="00CF4C84">
        <w:tab/>
        <w:t>a</w:t>
      </w:r>
      <w:r w:rsidR="00CF4C84">
        <w:tab/>
        <w:t>kinizangan</w:t>
      </w:r>
      <w:r w:rsidR="00CF4C84">
        <w:tab/>
        <w:t>uta</w:t>
      </w:r>
      <w:r w:rsidR="00CF4C84">
        <w:tab/>
        <w:t>na</w:t>
      </w:r>
      <w:r w:rsidR="00CF4C84">
        <w:tab/>
        <w:t>Tsemas,</w:t>
      </w:r>
      <w:r w:rsidR="00CF4C84">
        <w:tab/>
        <w:t>ainu</w:t>
      </w:r>
    </w:p>
    <w:p w14:paraId="7C5D4F81" w14:textId="77777777" w:rsidR="00800AD8" w:rsidRDefault="00800AD8" w:rsidP="00CF4C84">
      <w:pPr>
        <w:pStyle w:val="InterlineGlossWithTrans"/>
        <w:tabs>
          <w:tab w:val="left" w:pos="533"/>
          <w:tab w:val="left" w:pos="2102"/>
          <w:tab w:val="left" w:pos="2861"/>
          <w:tab w:val="left" w:pos="3785"/>
          <w:tab w:val="left" w:pos="4049"/>
          <w:tab w:val="left" w:pos="5888"/>
          <w:tab w:val="left" w:pos="6392"/>
          <w:tab w:val="left" w:pos="6776"/>
          <w:tab w:val="left" w:pos="7685"/>
        </w:tabs>
      </w:pPr>
      <w:r>
        <w:tab/>
        <w:t>pa-la-laut</w:t>
      </w:r>
      <w:r>
        <w:tab/>
        <w:t>uîa</w:t>
      </w:r>
      <w:r>
        <w:tab/>
        <w:t>sun</w:t>
      </w:r>
      <w:r w:rsidR="00CF4C84">
        <w:tab/>
        <w:t>a</w:t>
      </w:r>
      <w:r w:rsidR="00CF4C84">
        <w:tab/>
        <w:t>in=ki-zang-an</w:t>
      </w:r>
      <w:r w:rsidR="00CF4C84">
        <w:tab/>
        <w:t>uta</w:t>
      </w:r>
      <w:r w:rsidR="00CF4C84">
        <w:tab/>
        <w:t>na</w:t>
      </w:r>
      <w:r w:rsidR="00CF4C84">
        <w:tab/>
        <w:t>Tsemas</w:t>
      </w:r>
      <w:r w:rsidR="00CF4C84">
        <w:tab/>
        <w:t>a-inu</w:t>
      </w:r>
    </w:p>
    <w:p w14:paraId="22C011F5" w14:textId="77777777" w:rsidR="00800AD8" w:rsidRDefault="00800AD8" w:rsidP="00CF4C84">
      <w:pPr>
        <w:pStyle w:val="InterlineTransNoFree"/>
        <w:tabs>
          <w:tab w:val="left" w:pos="2102"/>
          <w:tab w:val="left" w:pos="2861"/>
          <w:tab w:val="left" w:pos="3785"/>
          <w:tab w:val="left" w:pos="4049"/>
          <w:tab w:val="left" w:pos="5888"/>
          <w:tab w:val="left" w:pos="6392"/>
          <w:tab w:val="left" w:pos="6776"/>
          <w:tab w:val="left" w:pos="7685"/>
        </w:tabs>
      </w:pPr>
      <w:r>
        <w:rPr>
          <w:smallCaps/>
        </w:rPr>
        <w:tab/>
      </w:r>
      <w:r>
        <w:t>cause-</w:t>
      </w:r>
      <w:r>
        <w:rPr>
          <w:smallCaps/>
        </w:rPr>
        <w:t>red</w:t>
      </w:r>
      <w:r>
        <w:t>-able</w:t>
      </w:r>
      <w:r>
        <w:tab/>
        <w:t>so.that</w:t>
      </w:r>
      <w:r>
        <w:tab/>
      </w:r>
      <w:r>
        <w:rPr>
          <w:smallCaps/>
        </w:rPr>
        <w:t>f.</w:t>
      </w:r>
      <w:r>
        <w:t>you(</w:t>
      </w:r>
      <w:r>
        <w:rPr>
          <w:smallCaps/>
        </w:rPr>
        <w:t>s</w:t>
      </w:r>
      <w:r>
        <w:t>)</w:t>
      </w:r>
      <w:r w:rsidR="00CF4C84">
        <w:rPr>
          <w:smallCaps/>
        </w:rPr>
        <w:tab/>
        <w:t>c</w:t>
      </w:r>
      <w:r w:rsidR="00CF4C84">
        <w:rPr>
          <w:smallCaps/>
        </w:rPr>
        <w:tab/>
        <w:t>perf</w:t>
      </w:r>
      <w:r w:rsidR="00CF4C84">
        <w:t>=do-guard-</w:t>
      </w:r>
      <w:r w:rsidR="00CF4C84">
        <w:rPr>
          <w:smallCaps/>
        </w:rPr>
        <w:t>lf</w:t>
      </w:r>
      <w:r w:rsidR="00CF4C84">
        <w:tab/>
        <w:t>also</w:t>
      </w:r>
      <w:r w:rsidR="00CF4C84">
        <w:tab/>
        <w:t>by</w:t>
      </w:r>
      <w:r w:rsidR="00CF4C84">
        <w:tab/>
        <w:t>God</w:t>
      </w:r>
      <w:r w:rsidR="00CF4C84">
        <w:tab/>
        <w:t>?-where</w:t>
      </w:r>
    </w:p>
    <w:p w14:paraId="3D7DB4DA" w14:textId="77777777" w:rsidR="00CF4C84" w:rsidRDefault="00CF4C84" w:rsidP="00CF4C84">
      <w:pPr>
        <w:pStyle w:val="InterlineText"/>
        <w:tabs>
          <w:tab w:val="left" w:pos="533"/>
          <w:tab w:val="left" w:pos="1022"/>
          <w:tab w:val="left" w:pos="1676"/>
          <w:tab w:val="left" w:pos="3410"/>
          <w:tab w:val="left" w:pos="4334"/>
          <w:tab w:val="left" w:pos="4598"/>
          <w:tab w:val="left" w:pos="5597"/>
          <w:tab w:val="left" w:pos="6356"/>
          <w:tab w:val="left" w:pos="7280"/>
        </w:tabs>
      </w:pPr>
      <w:r>
        <w:tab/>
        <w:t>ki</w:t>
      </w:r>
      <w:r>
        <w:tab/>
        <w:t>nu</w:t>
      </w:r>
      <w:r>
        <w:tab/>
        <w:t>kisamuîamuîa</w:t>
      </w:r>
      <w:r>
        <w:tab/>
        <w:t>sun</w:t>
      </w:r>
      <w:r>
        <w:tab/>
        <w:t>a</w:t>
      </w:r>
      <w:r>
        <w:tab/>
        <w:t>ventsik</w:t>
      </w:r>
      <w:r>
        <w:tab/>
        <w:t>uîa</w:t>
      </w:r>
      <w:r>
        <w:tab/>
        <w:t>sun</w:t>
      </w:r>
      <w:r>
        <w:tab/>
        <w:t>a</w:t>
      </w:r>
    </w:p>
    <w:p w14:paraId="1A8FE8AA" w14:textId="77777777" w:rsidR="00800AD8" w:rsidRDefault="00CF4C84" w:rsidP="00CF4C84">
      <w:pPr>
        <w:pStyle w:val="InterlineGlossWithTrans"/>
        <w:tabs>
          <w:tab w:val="left" w:pos="533"/>
          <w:tab w:val="left" w:pos="1022"/>
          <w:tab w:val="left" w:pos="1676"/>
          <w:tab w:val="left" w:pos="3410"/>
          <w:tab w:val="left" w:pos="4334"/>
          <w:tab w:val="left" w:pos="4598"/>
          <w:tab w:val="left" w:pos="5597"/>
          <w:tab w:val="left" w:pos="6356"/>
          <w:tab w:val="left" w:pos="7280"/>
        </w:tabs>
      </w:pPr>
      <w:r>
        <w:tab/>
        <w:t>ki</w:t>
      </w:r>
      <w:r>
        <w:tab/>
        <w:t>nu</w:t>
      </w:r>
      <w:r>
        <w:tab/>
        <w:t>ki-muîa=samuîa</w:t>
      </w:r>
      <w:r>
        <w:tab/>
        <w:t>sun</w:t>
      </w:r>
      <w:r>
        <w:tab/>
        <w:t>a</w:t>
      </w:r>
      <w:r>
        <w:tab/>
        <w:t>m=vetsik</w:t>
      </w:r>
      <w:r>
        <w:tab/>
        <w:t>uîa</w:t>
      </w:r>
      <w:r>
        <w:tab/>
        <w:t>sun</w:t>
      </w:r>
      <w:r>
        <w:tab/>
        <w:t>a</w:t>
      </w:r>
    </w:p>
    <w:p w14:paraId="1DDD7097" w14:textId="77777777" w:rsidR="00800AD8" w:rsidRDefault="00CF4C84" w:rsidP="00CF4C84">
      <w:pPr>
        <w:pStyle w:val="InterlineTransNoFree"/>
        <w:tabs>
          <w:tab w:val="left" w:pos="1022"/>
          <w:tab w:val="left" w:pos="1676"/>
          <w:tab w:val="left" w:pos="3410"/>
          <w:tab w:val="left" w:pos="4334"/>
          <w:tab w:val="left" w:pos="4598"/>
          <w:tab w:val="left" w:pos="5597"/>
          <w:tab w:val="left" w:pos="6356"/>
          <w:tab w:val="left" w:pos="7280"/>
        </w:tabs>
      </w:pPr>
      <w:r>
        <w:tab/>
        <w:t>will</w:t>
      </w:r>
      <w:r>
        <w:tab/>
        <w:t>when</w:t>
      </w:r>
      <w:r>
        <w:tab/>
        <w:t>do-</w:t>
      </w:r>
      <w:r>
        <w:rPr>
          <w:smallCaps/>
        </w:rPr>
        <w:t>red</w:t>
      </w:r>
      <w:r>
        <w:t>=urgent</w:t>
      </w:r>
      <w:r>
        <w:tab/>
      </w:r>
      <w:r>
        <w:rPr>
          <w:smallCaps/>
        </w:rPr>
        <w:t>f.</w:t>
      </w:r>
      <w:r>
        <w:t>you(</w:t>
      </w:r>
      <w:r>
        <w:rPr>
          <w:smallCaps/>
        </w:rPr>
        <w:t>s</w:t>
      </w:r>
      <w:r>
        <w:t>)</w:t>
      </w:r>
      <w:r>
        <w:rPr>
          <w:smallCaps/>
        </w:rPr>
        <w:tab/>
        <w:t>c</w:t>
      </w:r>
      <w:r>
        <w:rPr>
          <w:smallCaps/>
        </w:rPr>
        <w:tab/>
        <w:t>af</w:t>
      </w:r>
      <w:r>
        <w:t>=mark</w:t>
      </w:r>
      <w:r>
        <w:tab/>
        <w:t>so.that</w:t>
      </w:r>
      <w:r>
        <w:tab/>
      </w:r>
      <w:r>
        <w:rPr>
          <w:smallCaps/>
        </w:rPr>
        <w:t>f.</w:t>
      </w:r>
      <w:r>
        <w:t>you(</w:t>
      </w:r>
      <w:r>
        <w:rPr>
          <w:smallCaps/>
        </w:rPr>
        <w:t>s</w:t>
      </w:r>
      <w:r>
        <w:t>)</w:t>
      </w:r>
      <w:r>
        <w:rPr>
          <w:smallCaps/>
        </w:rPr>
        <w:tab/>
        <w:t>c</w:t>
      </w:r>
    </w:p>
    <w:p w14:paraId="5335187C" w14:textId="77777777" w:rsidR="00CF4C84" w:rsidRDefault="00800AD8" w:rsidP="00CF4C84">
      <w:pPr>
        <w:pStyle w:val="InterlineText"/>
        <w:tabs>
          <w:tab w:val="left" w:pos="533"/>
          <w:tab w:val="left" w:pos="2972"/>
          <w:tab w:val="left" w:pos="3461"/>
          <w:tab w:val="left" w:pos="4310"/>
          <w:tab w:val="left" w:pos="4814"/>
          <w:tab w:val="left" w:pos="5573"/>
          <w:tab w:val="left" w:pos="6692"/>
          <w:tab w:val="left" w:pos="6956"/>
          <w:tab w:val="left" w:pos="7940"/>
        </w:tabs>
      </w:pPr>
      <w:r>
        <w:tab/>
        <w:t>papuquluquluin</w:t>
      </w:r>
      <w:r>
        <w:tab/>
        <w:t>nua</w:t>
      </w:r>
      <w:r>
        <w:tab/>
        <w:t>Tsemas</w:t>
      </w:r>
      <w:r w:rsidR="00CF4C84">
        <w:tab/>
        <w:t>ta</w:t>
      </w:r>
      <w:r w:rsidR="00CF4C84">
        <w:tab/>
        <w:t>su</w:t>
      </w:r>
      <w:r w:rsidR="00CF4C84">
        <w:tab/>
        <w:t>keîangen</w:t>
      </w:r>
      <w:r w:rsidR="00CF4C84">
        <w:tab/>
        <w:t>a</w:t>
      </w:r>
      <w:r w:rsidR="00CF4C84">
        <w:tab/>
        <w:t>kirimu</w:t>
      </w:r>
      <w:r w:rsidR="00CF4C84">
        <w:tab/>
        <w:t>tua</w:t>
      </w:r>
    </w:p>
    <w:p w14:paraId="36F93FC3" w14:textId="77777777" w:rsidR="00800AD8" w:rsidRDefault="00800AD8" w:rsidP="00CF4C84">
      <w:pPr>
        <w:pStyle w:val="InterlineGlossWithTrans"/>
        <w:tabs>
          <w:tab w:val="left" w:pos="533"/>
          <w:tab w:val="left" w:pos="2972"/>
          <w:tab w:val="left" w:pos="3461"/>
          <w:tab w:val="left" w:pos="4310"/>
          <w:tab w:val="left" w:pos="4814"/>
          <w:tab w:val="left" w:pos="5573"/>
          <w:tab w:val="left" w:pos="6692"/>
          <w:tab w:val="left" w:pos="6956"/>
          <w:tab w:val="left" w:pos="7940"/>
        </w:tabs>
      </w:pPr>
      <w:r>
        <w:tab/>
        <w:t>pa-pu-qulu-qulu-en</w:t>
      </w:r>
      <w:r>
        <w:tab/>
        <w:t>nua</w:t>
      </w:r>
      <w:r>
        <w:tab/>
        <w:t>Tsemas</w:t>
      </w:r>
      <w:r w:rsidR="00CF4C84">
        <w:tab/>
        <w:t>ta</w:t>
      </w:r>
      <w:r w:rsidR="00CF4C84">
        <w:tab/>
        <w:t>su</w:t>
      </w:r>
      <w:r w:rsidR="00CF4C84">
        <w:tab/>
        <w:t>keîang-en</w:t>
      </w:r>
      <w:r w:rsidR="00CF4C84">
        <w:tab/>
        <w:t>a</w:t>
      </w:r>
      <w:r w:rsidR="00CF4C84">
        <w:tab/>
        <w:t>ki-rimu</w:t>
      </w:r>
      <w:r w:rsidR="00CF4C84">
        <w:tab/>
        <w:t>tua</w:t>
      </w:r>
    </w:p>
    <w:p w14:paraId="130FF934" w14:textId="77777777" w:rsidR="00800AD8" w:rsidRDefault="00800AD8" w:rsidP="00CF4C84">
      <w:pPr>
        <w:pStyle w:val="InterlineTransNoFree"/>
        <w:tabs>
          <w:tab w:val="left" w:pos="2972"/>
          <w:tab w:val="left" w:pos="3461"/>
          <w:tab w:val="left" w:pos="4310"/>
          <w:tab w:val="left" w:pos="4814"/>
          <w:tab w:val="left" w:pos="5573"/>
          <w:tab w:val="left" w:pos="6692"/>
          <w:tab w:val="left" w:pos="6956"/>
          <w:tab w:val="left" w:pos="7940"/>
        </w:tabs>
      </w:pPr>
      <w:r>
        <w:tab/>
        <w:t>cause-have-</w:t>
      </w:r>
      <w:r>
        <w:rPr>
          <w:smallCaps/>
        </w:rPr>
        <w:t>red</w:t>
      </w:r>
      <w:r>
        <w:t>-head-</w:t>
      </w:r>
      <w:r>
        <w:rPr>
          <w:smallCaps/>
        </w:rPr>
        <w:t>pf</w:t>
      </w:r>
      <w:r>
        <w:tab/>
        <w:t>by</w:t>
      </w:r>
      <w:r>
        <w:tab/>
        <w:t>God</w:t>
      </w:r>
      <w:r w:rsidR="00CF4C84">
        <w:tab/>
      </w:r>
      <w:r w:rsidR="00CF4C84">
        <w:rPr>
          <w:smallCaps/>
        </w:rPr>
        <w:t>obl</w:t>
      </w:r>
      <w:r w:rsidR="00CF4C84">
        <w:tab/>
        <w:t>you(</w:t>
      </w:r>
      <w:r w:rsidR="00CF4C84">
        <w:rPr>
          <w:smallCaps/>
        </w:rPr>
        <w:t>s</w:t>
      </w:r>
      <w:r w:rsidR="00CF4C84">
        <w:t>)</w:t>
      </w:r>
      <w:r w:rsidR="00CF4C84">
        <w:tab/>
        <w:t>know-</w:t>
      </w:r>
      <w:r w:rsidR="00CF4C84">
        <w:rPr>
          <w:smallCaps/>
        </w:rPr>
        <w:t>pf</w:t>
      </w:r>
      <w:r w:rsidR="00CF4C84">
        <w:rPr>
          <w:smallCaps/>
        </w:rPr>
        <w:tab/>
        <w:t>c</w:t>
      </w:r>
      <w:r w:rsidR="00CF4C84">
        <w:rPr>
          <w:smallCaps/>
        </w:rPr>
        <w:tab/>
      </w:r>
      <w:r w:rsidR="00CF4C84">
        <w:t>do-quick</w:t>
      </w:r>
      <w:r w:rsidR="00CF4C84">
        <w:tab/>
      </w:r>
      <w:r w:rsidR="00CF4C84">
        <w:rPr>
          <w:smallCaps/>
        </w:rPr>
        <w:t>obl</w:t>
      </w:r>
    </w:p>
    <w:p w14:paraId="66D7FFCD" w14:textId="77777777" w:rsidR="00800AD8" w:rsidRDefault="00800AD8" w:rsidP="00CF4C84">
      <w:pPr>
        <w:pStyle w:val="InterlineText"/>
        <w:tabs>
          <w:tab w:val="left" w:pos="533"/>
          <w:tab w:val="left" w:pos="1322"/>
          <w:tab w:val="left" w:pos="1811"/>
        </w:tabs>
      </w:pPr>
      <w:r>
        <w:tab/>
        <w:t>kai</w:t>
      </w:r>
      <w:r>
        <w:tab/>
        <w:t>nua</w:t>
      </w:r>
      <w:r>
        <w:tab/>
        <w:t>Tsemas.</w:t>
      </w:r>
    </w:p>
    <w:p w14:paraId="077D595B" w14:textId="77777777" w:rsidR="00800AD8" w:rsidRDefault="00800AD8" w:rsidP="00CF4C84">
      <w:pPr>
        <w:pStyle w:val="InterlineGlossWithTrans"/>
        <w:tabs>
          <w:tab w:val="left" w:pos="533"/>
          <w:tab w:val="left" w:pos="1322"/>
          <w:tab w:val="left" w:pos="1811"/>
        </w:tabs>
      </w:pPr>
      <w:r>
        <w:tab/>
        <w:t>kai</w:t>
      </w:r>
      <w:r>
        <w:tab/>
        <w:t>nua</w:t>
      </w:r>
      <w:r>
        <w:tab/>
        <w:t>Tsemas</w:t>
      </w:r>
    </w:p>
    <w:p w14:paraId="6ED9B187" w14:textId="77777777" w:rsidR="00800AD8" w:rsidRDefault="00800AD8" w:rsidP="00CF4C84">
      <w:pPr>
        <w:pStyle w:val="InterlineTrans"/>
        <w:tabs>
          <w:tab w:val="left" w:pos="533"/>
          <w:tab w:val="left" w:pos="1322"/>
          <w:tab w:val="left" w:pos="1811"/>
        </w:tabs>
      </w:pPr>
      <w:r>
        <w:tab/>
        <w:t>speech</w:t>
      </w:r>
      <w:r>
        <w:tab/>
        <w:t>of</w:t>
      </w:r>
      <w:r>
        <w:tab/>
        <w:t>God</w:t>
      </w:r>
    </w:p>
    <w:p w14:paraId="307C6E19" w14:textId="77777777" w:rsidR="00800AD8" w:rsidRDefault="00800AD8" w:rsidP="001D3ACB">
      <w:pPr>
        <w:pStyle w:val="InterlineFreeCommentFollows"/>
      </w:pPr>
      <w:r>
        <w:t>And now may you be well always, may you be guarded by God. When you are studying hard may God make you clever so that you quickly understand the word of God.</w:t>
      </w:r>
    </w:p>
    <w:p w14:paraId="309877D8" w14:textId="77777777" w:rsidR="00800AD8" w:rsidRDefault="00A8416B" w:rsidP="001D3ACB">
      <w:pPr>
        <w:pStyle w:val="Commentparaanother"/>
      </w:pPr>
      <w:r>
        <w:t>[</w:t>
      </w:r>
      <w:r w:rsidR="00800AD8" w:rsidRPr="001D3ACB">
        <w:rPr>
          <w:rStyle w:val="VernacularText"/>
        </w:rPr>
        <w:t>saka aitsu</w:t>
      </w:r>
      <w:r w:rsidR="00CF4C84">
        <w:t>:</w:t>
      </w:r>
      <w:r w:rsidR="00800AD8">
        <w:t xml:space="preserve"> was </w:t>
      </w:r>
      <w:r w:rsidR="00800AD8" w:rsidRPr="001D3ACB">
        <w:rPr>
          <w:rStyle w:val="VernacularText"/>
        </w:rPr>
        <w:t>sakaitsu</w:t>
      </w:r>
      <w:r>
        <w:t>]</w:t>
      </w:r>
    </w:p>
    <w:p w14:paraId="643A6D3D" w14:textId="77777777" w:rsidR="00800AD8" w:rsidRDefault="00A8416B" w:rsidP="001D3ACB">
      <w:pPr>
        <w:pStyle w:val="Commentparaanother"/>
      </w:pPr>
      <w:r>
        <w:t>[</w:t>
      </w:r>
      <w:r w:rsidR="00800AD8" w:rsidRPr="001D3ACB">
        <w:rPr>
          <w:rStyle w:val="VernacularText"/>
        </w:rPr>
        <w:t>ta</w:t>
      </w:r>
      <w:r w:rsidR="00800AD8">
        <w:t xml:space="preserve"> </w:t>
      </w:r>
      <w:r w:rsidR="00800AD8" w:rsidRPr="001D3ACB">
        <w:rPr>
          <w:rStyle w:val="VernacularText"/>
        </w:rPr>
        <w:t>su</w:t>
      </w:r>
      <w:r w:rsidR="00800AD8">
        <w:t xml:space="preserve">: </w:t>
      </w:r>
      <w:r w:rsidR="001D3ACB">
        <w:t>was</w:t>
      </w:r>
      <w:r w:rsidR="00800AD8">
        <w:t xml:space="preserve"> </w:t>
      </w:r>
      <w:r w:rsidR="00800AD8" w:rsidRPr="001D3ACB">
        <w:rPr>
          <w:rStyle w:val="VernacularText"/>
        </w:rPr>
        <w:t>a su</w:t>
      </w:r>
      <w:r w:rsidR="001D3ACB">
        <w:t>]</w:t>
      </w:r>
    </w:p>
    <w:p w14:paraId="307D99D9" w14:textId="77777777" w:rsidR="00800AD8" w:rsidRDefault="00A8416B" w:rsidP="001D3ACB">
      <w:pPr>
        <w:pStyle w:val="CommentLastWithHalfSpace"/>
      </w:pPr>
      <w:r>
        <w:t>[</w:t>
      </w:r>
      <w:r w:rsidR="00800AD8" w:rsidRPr="001D3ACB">
        <w:rPr>
          <w:rStyle w:val="VernacularText"/>
        </w:rPr>
        <w:t>ki</w:t>
      </w:r>
      <w:r w:rsidR="001D3ACB">
        <w:t>:</w:t>
      </w:r>
      <w:r w:rsidR="00800AD8">
        <w:t xml:space="preserve"> possibl</w:t>
      </w:r>
      <w:r w:rsidR="001D3ACB">
        <w:t>e</w:t>
      </w:r>
      <w:r w:rsidR="00800AD8">
        <w:t xml:space="preserve"> speech error</w:t>
      </w:r>
      <w:r>
        <w:t>]</w:t>
      </w:r>
    </w:p>
    <w:p w14:paraId="5D83E7C2" w14:textId="77777777" w:rsidR="001D3ACB" w:rsidRDefault="00DC1AE0" w:rsidP="001D3ACB">
      <w:pPr>
        <w:pStyle w:val="InterlineText"/>
        <w:tabs>
          <w:tab w:val="left" w:pos="533"/>
          <w:tab w:val="left" w:pos="1067"/>
          <w:tab w:val="left" w:pos="1721"/>
          <w:tab w:val="left" w:pos="3500"/>
          <w:tab w:val="left" w:pos="4274"/>
          <w:tab w:val="left" w:pos="5783"/>
          <w:tab w:val="left" w:pos="6872"/>
          <w:tab w:val="left" w:pos="7376"/>
          <w:tab w:val="left" w:pos="7880"/>
        </w:tabs>
      </w:pPr>
      <w:r w:rsidRPr="003A1D48">
        <w:rPr>
          <w:rStyle w:val="InterlineTextNumChar"/>
        </w:rPr>
        <w:lastRenderedPageBreak/>
        <w:t>016</w:t>
      </w:r>
      <w:r w:rsidR="00800AD8">
        <w:tab/>
        <w:t>pai</w:t>
      </w:r>
      <w:r w:rsidR="00800AD8">
        <w:tab/>
        <w:t>nu</w:t>
      </w:r>
      <w:r w:rsidR="00800AD8">
        <w:tab/>
        <w:t>tjaiviliî</w:t>
      </w:r>
      <w:r w:rsidR="00800AD8">
        <w:tab/>
        <w:t>anga</w:t>
      </w:r>
      <w:r w:rsidR="001D3ACB">
        <w:tab/>
        <w:t>vetsivetsikan</w:t>
      </w:r>
      <w:r w:rsidR="001D3ACB">
        <w:tab/>
        <w:t>amen</w:t>
      </w:r>
      <w:r w:rsidR="001D3ACB">
        <w:tab/>
        <w:t>uta</w:t>
      </w:r>
      <w:r w:rsidR="001D3ACB">
        <w:tab/>
        <w:t>tua</w:t>
      </w:r>
      <w:r w:rsidR="001D3ACB">
        <w:tab/>
        <w:t>su</w:t>
      </w:r>
    </w:p>
    <w:p w14:paraId="285ED3B9" w14:textId="77777777" w:rsidR="00800AD8" w:rsidRDefault="00800AD8" w:rsidP="001D3ACB">
      <w:pPr>
        <w:pStyle w:val="InterlineGlossWithTrans"/>
        <w:tabs>
          <w:tab w:val="left" w:pos="533"/>
          <w:tab w:val="left" w:pos="1067"/>
          <w:tab w:val="left" w:pos="1721"/>
          <w:tab w:val="left" w:pos="3500"/>
          <w:tab w:val="left" w:pos="4274"/>
          <w:tab w:val="left" w:pos="5783"/>
          <w:tab w:val="left" w:pos="6872"/>
          <w:tab w:val="left" w:pos="7376"/>
          <w:tab w:val="left" w:pos="7880"/>
        </w:tabs>
      </w:pPr>
      <w:r>
        <w:tab/>
        <w:t>pai</w:t>
      </w:r>
      <w:r>
        <w:tab/>
        <w:t>nu</w:t>
      </w:r>
      <w:r>
        <w:tab/>
        <w:t>tja-i-viliî</w:t>
      </w:r>
      <w:r>
        <w:tab/>
        <w:t>anga</w:t>
      </w:r>
      <w:r w:rsidR="001D3ACB">
        <w:tab/>
        <w:t>vetsi-vetsik-an</w:t>
      </w:r>
      <w:r w:rsidR="001D3ACB">
        <w:tab/>
        <w:t>amen</w:t>
      </w:r>
      <w:r w:rsidR="001D3ACB">
        <w:tab/>
        <w:t>uta</w:t>
      </w:r>
      <w:r w:rsidR="001D3ACB">
        <w:tab/>
        <w:t>tua</w:t>
      </w:r>
      <w:r w:rsidR="001D3ACB">
        <w:tab/>
        <w:t>su</w:t>
      </w:r>
    </w:p>
    <w:p w14:paraId="58ED164E" w14:textId="77777777" w:rsidR="00800AD8" w:rsidRDefault="00800AD8" w:rsidP="001D3ACB">
      <w:pPr>
        <w:pStyle w:val="InterlineTransNoFree"/>
        <w:tabs>
          <w:tab w:val="left" w:pos="1067"/>
          <w:tab w:val="left" w:pos="1721"/>
          <w:tab w:val="left" w:pos="3500"/>
          <w:tab w:val="left" w:pos="4274"/>
          <w:tab w:val="left" w:pos="5783"/>
          <w:tab w:val="left" w:pos="6872"/>
          <w:tab w:val="left" w:pos="7376"/>
          <w:tab w:val="left" w:pos="7880"/>
        </w:tabs>
      </w:pPr>
      <w:r>
        <w:tab/>
        <w:t>well</w:t>
      </w:r>
      <w:r>
        <w:tab/>
        <w:t>when</w:t>
      </w:r>
      <w:r>
        <w:tab/>
        <w:t>more-</w:t>
      </w:r>
      <w:r>
        <w:rPr>
          <w:smallCaps/>
        </w:rPr>
        <w:t>loc</w:t>
      </w:r>
      <w:r>
        <w:t>-behind</w:t>
      </w:r>
      <w:r>
        <w:tab/>
        <w:t>indeed</w:t>
      </w:r>
      <w:r w:rsidR="001D3ACB">
        <w:tab/>
      </w:r>
      <w:r w:rsidR="001D3ACB">
        <w:rPr>
          <w:smallCaps/>
        </w:rPr>
        <w:t>red</w:t>
      </w:r>
      <w:r w:rsidR="001D3ACB">
        <w:t>-mark-</w:t>
      </w:r>
      <w:r w:rsidR="001D3ACB">
        <w:rPr>
          <w:smallCaps/>
        </w:rPr>
        <w:t>lf</w:t>
      </w:r>
      <w:r w:rsidR="001D3ACB">
        <w:tab/>
      </w:r>
      <w:r w:rsidR="001D3ACB">
        <w:rPr>
          <w:smallCaps/>
        </w:rPr>
        <w:t>f.</w:t>
      </w:r>
      <w:r w:rsidR="001D3ACB">
        <w:t>we(</w:t>
      </w:r>
      <w:r w:rsidR="001D3ACB">
        <w:rPr>
          <w:smallCaps/>
        </w:rPr>
        <w:t>exc</w:t>
      </w:r>
      <w:r w:rsidR="001D3ACB">
        <w:t>)</w:t>
      </w:r>
      <w:r w:rsidR="001D3ACB">
        <w:tab/>
        <w:t>also</w:t>
      </w:r>
      <w:r w:rsidR="001D3ACB">
        <w:tab/>
      </w:r>
      <w:r w:rsidR="001D3ACB">
        <w:rPr>
          <w:smallCaps/>
        </w:rPr>
        <w:t>obl</w:t>
      </w:r>
      <w:r w:rsidR="001D3ACB">
        <w:tab/>
        <w:t>your(</w:t>
      </w:r>
      <w:r w:rsidR="001D3ACB">
        <w:rPr>
          <w:smallCaps/>
        </w:rPr>
        <w:t>s</w:t>
      </w:r>
      <w:r w:rsidR="001D3ACB">
        <w:t>)</w:t>
      </w:r>
    </w:p>
    <w:p w14:paraId="1A7D8DB9" w14:textId="77777777" w:rsidR="00800AD8" w:rsidRDefault="00800AD8" w:rsidP="001D3ACB">
      <w:pPr>
        <w:pStyle w:val="InterlineText"/>
        <w:tabs>
          <w:tab w:val="left" w:pos="533"/>
          <w:tab w:val="left" w:pos="1262"/>
          <w:tab w:val="left" w:pos="2486"/>
          <w:tab w:val="left" w:pos="3410"/>
          <w:tab w:val="left" w:pos="3674"/>
          <w:tab w:val="left" w:pos="5978"/>
          <w:tab w:val="left" w:pos="7202"/>
          <w:tab w:val="left" w:pos="8126"/>
        </w:tabs>
      </w:pPr>
      <w:r>
        <w:tab/>
        <w:t>tigami</w:t>
      </w:r>
      <w:r>
        <w:tab/>
        <w:t>tuki</w:t>
      </w:r>
      <w:r>
        <w:tab/>
        <w:t>sun</w:t>
      </w:r>
      <w:r>
        <w:tab/>
        <w:t>a</w:t>
      </w:r>
      <w:r>
        <w:tab/>
        <w:t>kemudakudanga</w:t>
      </w:r>
      <w:r>
        <w:tab/>
        <w:t>tuki</w:t>
      </w:r>
      <w:r w:rsidR="001D3ACB">
        <w:tab/>
        <w:t>sun</w:t>
      </w:r>
      <w:r w:rsidR="001D3ACB">
        <w:tab/>
        <w:t>a</w:t>
      </w:r>
    </w:p>
    <w:p w14:paraId="5DB2AE73" w14:textId="77777777" w:rsidR="00800AD8" w:rsidRDefault="00800AD8" w:rsidP="001D3ACB">
      <w:pPr>
        <w:pStyle w:val="InterlineGlossWithTrans"/>
        <w:tabs>
          <w:tab w:val="left" w:pos="533"/>
          <w:tab w:val="left" w:pos="1262"/>
          <w:tab w:val="left" w:pos="2486"/>
          <w:tab w:val="left" w:pos="3410"/>
          <w:tab w:val="left" w:pos="3674"/>
          <w:tab w:val="left" w:pos="5978"/>
          <w:tab w:val="left" w:pos="7202"/>
          <w:tab w:val="left" w:pos="8126"/>
        </w:tabs>
      </w:pPr>
      <w:r>
        <w:tab/>
        <w:t>tigami</w:t>
      </w:r>
      <w:r>
        <w:tab/>
        <w:t>tu-ki</w:t>
      </w:r>
      <w:r>
        <w:tab/>
        <w:t>sun</w:t>
      </w:r>
      <w:r>
        <w:tab/>
        <w:t>a</w:t>
      </w:r>
      <w:r>
        <w:tab/>
        <w:t>em=kuda-kuda-anga</w:t>
      </w:r>
      <w:r>
        <w:tab/>
        <w:t>tu-ki</w:t>
      </w:r>
      <w:r w:rsidR="001D3ACB">
        <w:tab/>
        <w:t>sun</w:t>
      </w:r>
      <w:r w:rsidR="001D3ACB">
        <w:tab/>
        <w:t>a</w:t>
      </w:r>
    </w:p>
    <w:p w14:paraId="2ADB4D1E" w14:textId="77777777" w:rsidR="00800AD8" w:rsidRDefault="00800AD8" w:rsidP="001D3ACB">
      <w:pPr>
        <w:pStyle w:val="InterlineTransNoFree"/>
        <w:tabs>
          <w:tab w:val="left" w:pos="1262"/>
          <w:tab w:val="left" w:pos="2486"/>
          <w:tab w:val="left" w:pos="3410"/>
          <w:tab w:val="left" w:pos="3674"/>
          <w:tab w:val="left" w:pos="5978"/>
          <w:tab w:val="left" w:pos="7202"/>
          <w:tab w:val="left" w:pos="8126"/>
        </w:tabs>
      </w:pPr>
      <w:r>
        <w:tab/>
        <w:t>letter</w:t>
      </w:r>
      <w:r>
        <w:tab/>
      </w:r>
      <w:r>
        <w:rPr>
          <w:smallCaps/>
        </w:rPr>
        <w:t>compl</w:t>
      </w:r>
      <w:r>
        <w:t>-how</w:t>
      </w:r>
      <w:r>
        <w:tab/>
      </w:r>
      <w:r>
        <w:rPr>
          <w:smallCaps/>
        </w:rPr>
        <w:t>f.</w:t>
      </w:r>
      <w:r>
        <w:t>you(</w:t>
      </w:r>
      <w:r>
        <w:rPr>
          <w:smallCaps/>
        </w:rPr>
        <w:t>s</w:t>
      </w:r>
      <w:r>
        <w:t>)</w:t>
      </w:r>
      <w:r>
        <w:rPr>
          <w:smallCaps/>
        </w:rPr>
        <w:tab/>
        <w:t>c</w:t>
      </w:r>
      <w:r>
        <w:rPr>
          <w:smallCaps/>
        </w:rPr>
        <w:tab/>
        <w:t>af</w:t>
      </w:r>
      <w:r>
        <w:t>=</w:t>
      </w:r>
      <w:r>
        <w:rPr>
          <w:smallCaps/>
        </w:rPr>
        <w:t>red</w:t>
      </w:r>
      <w:r>
        <w:t>-do.what-indeed</w:t>
      </w:r>
      <w:r>
        <w:tab/>
      </w:r>
      <w:r>
        <w:rPr>
          <w:smallCaps/>
        </w:rPr>
        <w:t>compl</w:t>
      </w:r>
      <w:r>
        <w:t>-how</w:t>
      </w:r>
      <w:r w:rsidR="001D3ACB">
        <w:tab/>
      </w:r>
      <w:r w:rsidR="001D3ACB">
        <w:rPr>
          <w:smallCaps/>
        </w:rPr>
        <w:t>f.</w:t>
      </w:r>
      <w:r w:rsidR="001D3ACB">
        <w:t>you(</w:t>
      </w:r>
      <w:r w:rsidR="001D3ACB">
        <w:rPr>
          <w:smallCaps/>
        </w:rPr>
        <w:t>s</w:t>
      </w:r>
      <w:r w:rsidR="001D3ACB">
        <w:t>)</w:t>
      </w:r>
      <w:r w:rsidR="001D3ACB">
        <w:rPr>
          <w:smallCaps/>
        </w:rPr>
        <w:tab/>
        <w:t>c</w:t>
      </w:r>
    </w:p>
    <w:p w14:paraId="3A2A3B7C" w14:textId="77777777" w:rsidR="001D3ACB" w:rsidRDefault="00800AD8" w:rsidP="001D3ACB">
      <w:pPr>
        <w:pStyle w:val="InterlineText"/>
        <w:tabs>
          <w:tab w:val="left" w:pos="533"/>
          <w:tab w:val="left" w:pos="1577"/>
          <w:tab w:val="left" w:pos="2171"/>
          <w:tab w:val="left" w:pos="2675"/>
          <w:tab w:val="left" w:pos="3644"/>
          <w:tab w:val="left" w:pos="4433"/>
          <w:tab w:val="left" w:pos="4697"/>
        </w:tabs>
      </w:pPr>
      <w:r>
        <w:tab/>
        <w:t>paqenetj</w:t>
      </w:r>
      <w:r>
        <w:tab/>
        <w:t>anan</w:t>
      </w:r>
      <w:r>
        <w:tab/>
        <w:t>ta</w:t>
      </w:r>
      <w:r w:rsidR="001D3ACB">
        <w:tab/>
        <w:t>nia</w:t>
      </w:r>
      <w:r w:rsidR="001D3ACB">
        <w:tab/>
        <w:t>kai</w:t>
      </w:r>
      <w:r w:rsidR="001D3ACB">
        <w:tab/>
        <w:t>a</w:t>
      </w:r>
      <w:r w:rsidR="001D3ACB">
        <w:tab/>
        <w:t>kinatsalisianan.</w:t>
      </w:r>
    </w:p>
    <w:p w14:paraId="0138D7BF" w14:textId="77777777" w:rsidR="00800AD8" w:rsidRDefault="00800AD8" w:rsidP="001D3ACB">
      <w:pPr>
        <w:pStyle w:val="InterlineGlossWithTrans"/>
        <w:tabs>
          <w:tab w:val="left" w:pos="533"/>
          <w:tab w:val="left" w:pos="1577"/>
          <w:tab w:val="left" w:pos="2171"/>
          <w:tab w:val="left" w:pos="2675"/>
          <w:tab w:val="left" w:pos="3644"/>
          <w:tab w:val="left" w:pos="4433"/>
          <w:tab w:val="left" w:pos="4697"/>
        </w:tabs>
      </w:pPr>
      <w:r>
        <w:tab/>
        <w:t>pa-qenetj</w:t>
      </w:r>
      <w:r>
        <w:tab/>
        <w:t>anan</w:t>
      </w:r>
      <w:r>
        <w:tab/>
        <w:t>ta</w:t>
      </w:r>
      <w:r w:rsidR="001D3ACB">
        <w:tab/>
        <w:t>nia</w:t>
      </w:r>
      <w:r w:rsidR="001D3ACB">
        <w:tab/>
        <w:t>kai</w:t>
      </w:r>
      <w:r w:rsidR="001D3ACB">
        <w:tab/>
        <w:t>a</w:t>
      </w:r>
      <w:r w:rsidR="001D3ACB">
        <w:tab/>
        <w:t>in=ka-tsalisi-an-an</w:t>
      </w:r>
    </w:p>
    <w:p w14:paraId="7CB969BD" w14:textId="77777777" w:rsidR="00800AD8" w:rsidRDefault="00800AD8" w:rsidP="001D3ACB">
      <w:pPr>
        <w:pStyle w:val="InterlineTrans"/>
        <w:tabs>
          <w:tab w:val="left" w:pos="533"/>
          <w:tab w:val="left" w:pos="1577"/>
          <w:tab w:val="left" w:pos="2171"/>
          <w:tab w:val="left" w:pos="2675"/>
          <w:tab w:val="left" w:pos="3644"/>
          <w:tab w:val="left" w:pos="4433"/>
          <w:tab w:val="left" w:pos="4697"/>
        </w:tabs>
      </w:pPr>
      <w:r>
        <w:rPr>
          <w:smallCaps/>
        </w:rPr>
        <w:tab/>
      </w:r>
      <w:r>
        <w:t>cause-see</w:t>
      </w:r>
      <w:r>
        <w:tab/>
        <w:t>still</w:t>
      </w:r>
      <w:r>
        <w:tab/>
      </w:r>
      <w:r>
        <w:rPr>
          <w:smallCaps/>
        </w:rPr>
        <w:t>obl</w:t>
      </w:r>
      <w:r w:rsidR="001D3ACB">
        <w:tab/>
        <w:t>our(</w:t>
      </w:r>
      <w:r w:rsidR="001D3ACB">
        <w:rPr>
          <w:smallCaps/>
        </w:rPr>
        <w:t>exc</w:t>
      </w:r>
      <w:r w:rsidR="001D3ACB">
        <w:t>)</w:t>
      </w:r>
      <w:r w:rsidR="001D3ACB">
        <w:tab/>
        <w:t>speech</w:t>
      </w:r>
      <w:r w:rsidR="001D3ACB">
        <w:rPr>
          <w:smallCaps/>
        </w:rPr>
        <w:tab/>
        <w:t>c</w:t>
      </w:r>
      <w:r w:rsidR="001D3ACB">
        <w:tab/>
      </w:r>
      <w:r w:rsidR="001D3ACB">
        <w:rPr>
          <w:smallCaps/>
        </w:rPr>
        <w:t>perf</w:t>
      </w:r>
      <w:r w:rsidR="001D3ACB">
        <w:t>=main-slope-</w:t>
      </w:r>
      <w:r w:rsidR="001D3ACB">
        <w:rPr>
          <w:smallCaps/>
        </w:rPr>
        <w:t>nom</w:t>
      </w:r>
      <w:r w:rsidR="001D3ACB">
        <w:t>-</w:t>
      </w:r>
      <w:r w:rsidR="001D3ACB">
        <w:rPr>
          <w:smallCaps/>
        </w:rPr>
        <w:t>nom</w:t>
      </w:r>
    </w:p>
    <w:p w14:paraId="701A7012" w14:textId="77777777" w:rsidR="00800AD8" w:rsidRDefault="00800AD8" w:rsidP="001D3ACB">
      <w:pPr>
        <w:pStyle w:val="InterlineFree"/>
      </w:pPr>
      <w:r>
        <w:t>And in the future write us letters to tell us what you are doing and whether you still remember our mountain language.</w:t>
      </w:r>
    </w:p>
    <w:p w14:paraId="414A4405" w14:textId="77777777" w:rsidR="001D3ACB" w:rsidRDefault="00DC1AE0" w:rsidP="001D3ACB">
      <w:pPr>
        <w:pStyle w:val="InterlineText"/>
        <w:tabs>
          <w:tab w:val="left" w:pos="533"/>
          <w:tab w:val="left" w:pos="1022"/>
          <w:tab w:val="left" w:pos="2681"/>
          <w:tab w:val="left" w:pos="3335"/>
          <w:tab w:val="left" w:pos="5114"/>
          <w:tab w:val="left" w:pos="5888"/>
          <w:tab w:val="left" w:pos="7352"/>
        </w:tabs>
      </w:pPr>
      <w:r w:rsidRPr="003A1D48">
        <w:rPr>
          <w:rStyle w:val="InterlineTextNumChar"/>
        </w:rPr>
        <w:t>017</w:t>
      </w:r>
      <w:r w:rsidR="00800AD8">
        <w:tab/>
        <w:t>qau</w:t>
      </w:r>
      <w:r w:rsidR="00800AD8">
        <w:tab/>
        <w:t>aitsu</w:t>
      </w:r>
      <w:r w:rsidR="00800AD8">
        <w:tab/>
        <w:t>nu</w:t>
      </w:r>
      <w:r w:rsidR="001D3ACB">
        <w:tab/>
        <w:t>tjaiviliî</w:t>
      </w:r>
      <w:r w:rsidR="001D3ACB">
        <w:tab/>
        <w:t>anga</w:t>
      </w:r>
      <w:r w:rsidR="001D3ACB">
        <w:tab/>
        <w:t>kitjen</w:t>
      </w:r>
      <w:r w:rsidR="001D3ACB">
        <w:tab/>
        <w:t>a</w:t>
      </w:r>
    </w:p>
    <w:p w14:paraId="592059CB" w14:textId="77777777" w:rsidR="00800AD8" w:rsidRDefault="00800AD8" w:rsidP="001D3ACB">
      <w:pPr>
        <w:pStyle w:val="InterlineGlossWithTrans"/>
        <w:tabs>
          <w:tab w:val="left" w:pos="533"/>
          <w:tab w:val="left" w:pos="1022"/>
          <w:tab w:val="left" w:pos="2681"/>
          <w:tab w:val="left" w:pos="3335"/>
          <w:tab w:val="left" w:pos="5114"/>
          <w:tab w:val="left" w:pos="5888"/>
          <w:tab w:val="left" w:pos="7352"/>
        </w:tabs>
      </w:pPr>
      <w:r>
        <w:tab/>
        <w:t>qau</w:t>
      </w:r>
      <w:r>
        <w:tab/>
        <w:t>aya-i-tsu</w:t>
      </w:r>
      <w:r>
        <w:tab/>
        <w:t>nu</w:t>
      </w:r>
      <w:r w:rsidR="001D3ACB">
        <w:tab/>
        <w:t>tja-i-viliî</w:t>
      </w:r>
      <w:r w:rsidR="001D3ACB">
        <w:tab/>
        <w:t>anga</w:t>
      </w:r>
      <w:r w:rsidR="001D3ACB">
        <w:tab/>
        <w:t>ki-itjen</w:t>
      </w:r>
      <w:r w:rsidR="001D3ACB">
        <w:tab/>
        <w:t>a</w:t>
      </w:r>
    </w:p>
    <w:p w14:paraId="4921A2C1" w14:textId="77777777" w:rsidR="00800AD8" w:rsidRDefault="00800AD8" w:rsidP="001D3ACB">
      <w:pPr>
        <w:pStyle w:val="InterlineTransNoFree"/>
        <w:tabs>
          <w:tab w:val="left" w:pos="1022"/>
          <w:tab w:val="left" w:pos="2681"/>
          <w:tab w:val="left" w:pos="3335"/>
          <w:tab w:val="left" w:pos="5114"/>
          <w:tab w:val="left" w:pos="5888"/>
          <w:tab w:val="left" w:pos="7352"/>
        </w:tabs>
      </w:pPr>
      <w:r>
        <w:tab/>
        <w:t>so</w:t>
      </w:r>
      <w:r>
        <w:tab/>
        <w:t>be.thus-</w:t>
      </w:r>
      <w:r>
        <w:rPr>
          <w:smallCaps/>
        </w:rPr>
        <w:t>loc</w:t>
      </w:r>
      <w:r>
        <w:t>-this</w:t>
      </w:r>
      <w:r>
        <w:tab/>
        <w:t>when</w:t>
      </w:r>
      <w:r w:rsidR="001D3ACB">
        <w:tab/>
        <w:t>more-</w:t>
      </w:r>
      <w:r w:rsidR="001D3ACB">
        <w:rPr>
          <w:smallCaps/>
        </w:rPr>
        <w:t>loc</w:t>
      </w:r>
      <w:r w:rsidR="001D3ACB">
        <w:t>-behind</w:t>
      </w:r>
      <w:r w:rsidR="001D3ACB">
        <w:tab/>
        <w:t>indeed</w:t>
      </w:r>
      <w:r w:rsidR="001D3ACB">
        <w:tab/>
        <w:t>will-</w:t>
      </w:r>
      <w:r w:rsidR="001D3ACB">
        <w:rPr>
          <w:smallCaps/>
        </w:rPr>
        <w:t>f.</w:t>
      </w:r>
      <w:r w:rsidR="001D3ACB">
        <w:t>we(</w:t>
      </w:r>
      <w:r w:rsidR="001D3ACB">
        <w:rPr>
          <w:smallCaps/>
        </w:rPr>
        <w:t>inc</w:t>
      </w:r>
      <w:r w:rsidR="001D3ACB">
        <w:t>)</w:t>
      </w:r>
      <w:r w:rsidR="001D3ACB">
        <w:rPr>
          <w:smallCaps/>
        </w:rPr>
        <w:tab/>
        <w:t>c</w:t>
      </w:r>
    </w:p>
    <w:p w14:paraId="2A6D9012" w14:textId="77777777" w:rsidR="00800AD8" w:rsidRDefault="00800AD8" w:rsidP="001D3ACB">
      <w:pPr>
        <w:pStyle w:val="InterlineText"/>
        <w:tabs>
          <w:tab w:val="left" w:pos="533"/>
          <w:tab w:val="left" w:pos="2342"/>
          <w:tab w:val="left" w:pos="2936"/>
        </w:tabs>
      </w:pPr>
      <w:r>
        <w:tab/>
        <w:t>metsevutsevung</w:t>
      </w:r>
      <w:r>
        <w:tab/>
        <w:t>anan</w:t>
      </w:r>
      <w:r>
        <w:tab/>
        <w:t>uta.</w:t>
      </w:r>
    </w:p>
    <w:p w14:paraId="483CC0BB" w14:textId="77777777" w:rsidR="00800AD8" w:rsidRDefault="00800AD8" w:rsidP="001D3ACB">
      <w:pPr>
        <w:pStyle w:val="InterlineGlossWithTrans"/>
        <w:tabs>
          <w:tab w:val="left" w:pos="533"/>
          <w:tab w:val="left" w:pos="2342"/>
          <w:tab w:val="left" w:pos="2936"/>
        </w:tabs>
      </w:pPr>
      <w:r>
        <w:tab/>
        <w:t>me-tsevu-tsevung</w:t>
      </w:r>
      <w:r>
        <w:tab/>
        <w:t>anan</w:t>
      </w:r>
      <w:r>
        <w:tab/>
        <w:t>uta</w:t>
      </w:r>
    </w:p>
    <w:p w14:paraId="5DBA96A1" w14:textId="77777777" w:rsidR="00800AD8" w:rsidRDefault="00800AD8" w:rsidP="001D3ACB">
      <w:pPr>
        <w:pStyle w:val="InterlineTransNoFree"/>
        <w:tabs>
          <w:tab w:val="left" w:pos="2342"/>
          <w:tab w:val="left" w:pos="2936"/>
          <w:tab w:val="right" w:pos="8789"/>
        </w:tabs>
      </w:pPr>
      <w:r>
        <w:tab/>
      </w:r>
      <w:r>
        <w:rPr>
          <w:smallCaps/>
        </w:rPr>
        <w:t>af</w:t>
      </w:r>
      <w:r>
        <w:t>-</w:t>
      </w:r>
      <w:r>
        <w:rPr>
          <w:smallCaps/>
        </w:rPr>
        <w:t>red</w:t>
      </w:r>
      <w:r>
        <w:t>-meet</w:t>
      </w:r>
      <w:r>
        <w:tab/>
        <w:t>still</w:t>
      </w:r>
      <w:r>
        <w:tab/>
        <w:t>also</w:t>
      </w:r>
      <w:r w:rsidR="001D3ACB">
        <w:tab/>
        <w:t>And in the future we will all meet again.</w:t>
      </w:r>
    </w:p>
    <w:p w14:paraId="5A319061" w14:textId="77777777" w:rsidR="001D3ACB" w:rsidRDefault="00DC1AE0" w:rsidP="001D3ACB">
      <w:pPr>
        <w:pStyle w:val="InterlineText"/>
        <w:tabs>
          <w:tab w:val="left" w:pos="533"/>
          <w:tab w:val="left" w:pos="1637"/>
          <w:tab w:val="left" w:pos="3941"/>
          <w:tab w:val="left" w:pos="5030"/>
          <w:tab w:val="left" w:pos="7214"/>
          <w:tab w:val="left" w:pos="8303"/>
        </w:tabs>
      </w:pPr>
      <w:r w:rsidRPr="003A1D48">
        <w:rPr>
          <w:rStyle w:val="InterlineTextNumChar"/>
        </w:rPr>
        <w:t>018</w:t>
      </w:r>
      <w:r w:rsidR="00800AD8">
        <w:tab/>
        <w:t>tiamen</w:t>
      </w:r>
      <w:r w:rsidR="00800AD8">
        <w:tab/>
        <w:t>namalevaleva</w:t>
      </w:r>
      <w:r w:rsidR="001D3ACB">
        <w:tab/>
        <w:t>men</w:t>
      </w:r>
      <w:r w:rsidR="001D3ACB">
        <w:tab/>
        <w:t>namapuzangal</w:t>
      </w:r>
      <w:r w:rsidR="001D3ACB">
        <w:tab/>
        <w:t>amen</w:t>
      </w:r>
      <w:r w:rsidR="001D3ACB">
        <w:tab/>
        <w:t>tua</w:t>
      </w:r>
    </w:p>
    <w:p w14:paraId="3A7CB6AD" w14:textId="77777777" w:rsidR="00800AD8" w:rsidRDefault="00800AD8" w:rsidP="001D3ACB">
      <w:pPr>
        <w:pStyle w:val="InterlineGlossWithTrans"/>
        <w:tabs>
          <w:tab w:val="left" w:pos="533"/>
          <w:tab w:val="left" w:pos="1637"/>
          <w:tab w:val="left" w:pos="3941"/>
          <w:tab w:val="left" w:pos="5030"/>
          <w:tab w:val="left" w:pos="7214"/>
          <w:tab w:val="left" w:pos="8303"/>
        </w:tabs>
      </w:pPr>
      <w:r>
        <w:tab/>
        <w:t>ti-amen</w:t>
      </w:r>
      <w:r>
        <w:tab/>
        <w:t>na-ma-leva-leva</w:t>
      </w:r>
      <w:r w:rsidR="001D3ACB">
        <w:tab/>
        <w:t>amen</w:t>
      </w:r>
      <w:r w:rsidR="001D3ACB">
        <w:tab/>
        <w:t>na-ma-pu-zangal</w:t>
      </w:r>
      <w:r w:rsidR="001D3ACB">
        <w:tab/>
        <w:t>amen</w:t>
      </w:r>
      <w:r w:rsidR="001D3ACB">
        <w:tab/>
        <w:t>tua</w:t>
      </w:r>
    </w:p>
    <w:p w14:paraId="5D78D1BA" w14:textId="77777777" w:rsidR="00800AD8" w:rsidRDefault="00800AD8" w:rsidP="001D3ACB">
      <w:pPr>
        <w:pStyle w:val="InterlineTransNoFree"/>
        <w:tabs>
          <w:tab w:val="left" w:pos="1637"/>
          <w:tab w:val="left" w:pos="3941"/>
          <w:tab w:val="left" w:pos="5030"/>
          <w:tab w:val="left" w:pos="7214"/>
          <w:tab w:val="left" w:pos="8303"/>
        </w:tabs>
      </w:pPr>
      <w:r>
        <w:tab/>
      </w:r>
      <w:r>
        <w:rPr>
          <w:smallCaps/>
        </w:rPr>
        <w:t>f-</w:t>
      </w:r>
      <w:r>
        <w:t>we(</w:t>
      </w:r>
      <w:r>
        <w:rPr>
          <w:smallCaps/>
        </w:rPr>
        <w:t>exc</w:t>
      </w:r>
      <w:r>
        <w:t>)</w:t>
      </w:r>
      <w:r>
        <w:tab/>
      </w:r>
      <w:r>
        <w:rPr>
          <w:smallCaps/>
        </w:rPr>
        <w:t>past</w:t>
      </w:r>
      <w:r>
        <w:t>-</w:t>
      </w:r>
      <w:r>
        <w:rPr>
          <w:smallCaps/>
        </w:rPr>
        <w:t>stat</w:t>
      </w:r>
      <w:r>
        <w:t>-</w:t>
      </w:r>
      <w:r>
        <w:rPr>
          <w:smallCaps/>
        </w:rPr>
        <w:t>red</w:t>
      </w:r>
      <w:r>
        <w:t>-pleased</w:t>
      </w:r>
      <w:r w:rsidR="001D3ACB">
        <w:tab/>
      </w:r>
      <w:r w:rsidR="001D3ACB">
        <w:rPr>
          <w:smallCaps/>
        </w:rPr>
        <w:t>f.</w:t>
      </w:r>
      <w:r w:rsidR="001D3ACB">
        <w:t>we(</w:t>
      </w:r>
      <w:r w:rsidR="001D3ACB">
        <w:rPr>
          <w:smallCaps/>
        </w:rPr>
        <w:t>exc</w:t>
      </w:r>
      <w:r w:rsidR="001D3ACB">
        <w:t>)</w:t>
      </w:r>
      <w:r w:rsidR="001D3ACB">
        <w:tab/>
      </w:r>
      <w:r w:rsidR="001D3ACB">
        <w:rPr>
          <w:smallCaps/>
        </w:rPr>
        <w:t>past</w:t>
      </w:r>
      <w:r w:rsidR="001D3ACB">
        <w:t>-</w:t>
      </w:r>
      <w:r w:rsidR="001D3ACB">
        <w:rPr>
          <w:smallCaps/>
        </w:rPr>
        <w:t>stat</w:t>
      </w:r>
      <w:r w:rsidR="001D3ACB">
        <w:t>-have-hope</w:t>
      </w:r>
      <w:r w:rsidR="001D3ACB">
        <w:tab/>
      </w:r>
      <w:r w:rsidR="001D3ACB">
        <w:rPr>
          <w:smallCaps/>
        </w:rPr>
        <w:t>f.</w:t>
      </w:r>
      <w:r w:rsidR="001D3ACB">
        <w:t>we(</w:t>
      </w:r>
      <w:r w:rsidR="001D3ACB">
        <w:rPr>
          <w:smallCaps/>
        </w:rPr>
        <w:t>exc</w:t>
      </w:r>
      <w:r w:rsidR="001D3ACB">
        <w:t>)</w:t>
      </w:r>
      <w:r w:rsidR="001D3ACB">
        <w:tab/>
      </w:r>
      <w:r w:rsidR="001D3ACB">
        <w:rPr>
          <w:smallCaps/>
        </w:rPr>
        <w:t>obl</w:t>
      </w:r>
    </w:p>
    <w:p w14:paraId="7F12C653" w14:textId="77777777" w:rsidR="001D3ACB" w:rsidRDefault="00800AD8" w:rsidP="001D3ACB">
      <w:pPr>
        <w:pStyle w:val="InterlineText"/>
        <w:tabs>
          <w:tab w:val="left" w:pos="533"/>
          <w:tab w:val="left" w:pos="1457"/>
          <w:tab w:val="left" w:pos="3266"/>
          <w:tab w:val="left" w:pos="3920"/>
        </w:tabs>
      </w:pPr>
      <w:r>
        <w:tab/>
        <w:t>tja</w:t>
      </w:r>
      <w:r>
        <w:tab/>
        <w:t>metsevutsevung</w:t>
      </w:r>
      <w:r>
        <w:tab/>
        <w:t>nu</w:t>
      </w:r>
      <w:r w:rsidR="001D3ACB">
        <w:tab/>
        <w:t>tjaiviliî.</w:t>
      </w:r>
    </w:p>
    <w:p w14:paraId="0E4F64BA" w14:textId="77777777" w:rsidR="00800AD8" w:rsidRDefault="00800AD8" w:rsidP="001D3ACB">
      <w:pPr>
        <w:pStyle w:val="InterlineGlossWithTrans"/>
        <w:tabs>
          <w:tab w:val="left" w:pos="533"/>
          <w:tab w:val="left" w:pos="1457"/>
          <w:tab w:val="left" w:pos="3266"/>
          <w:tab w:val="left" w:pos="3920"/>
        </w:tabs>
      </w:pPr>
      <w:r>
        <w:tab/>
        <w:t>tja</w:t>
      </w:r>
      <w:r>
        <w:tab/>
        <w:t>me-tsevu-tsevung</w:t>
      </w:r>
      <w:r>
        <w:tab/>
        <w:t>nu</w:t>
      </w:r>
      <w:r w:rsidR="001D3ACB">
        <w:tab/>
        <w:t>tja-i-viliî</w:t>
      </w:r>
    </w:p>
    <w:p w14:paraId="16D7EFBE" w14:textId="77777777" w:rsidR="00800AD8" w:rsidRDefault="00800AD8" w:rsidP="001D3ACB">
      <w:pPr>
        <w:pStyle w:val="InterlineTrans"/>
        <w:tabs>
          <w:tab w:val="left" w:pos="533"/>
          <w:tab w:val="left" w:pos="1457"/>
          <w:tab w:val="left" w:pos="3266"/>
          <w:tab w:val="left" w:pos="3920"/>
        </w:tabs>
      </w:pPr>
      <w:r>
        <w:tab/>
        <w:t>our(</w:t>
      </w:r>
      <w:r>
        <w:rPr>
          <w:smallCaps/>
        </w:rPr>
        <w:t>inc</w:t>
      </w:r>
      <w:r>
        <w:t>)</w:t>
      </w:r>
      <w:r>
        <w:tab/>
      </w:r>
      <w:r>
        <w:rPr>
          <w:smallCaps/>
        </w:rPr>
        <w:t>af</w:t>
      </w:r>
      <w:r>
        <w:t>-</w:t>
      </w:r>
      <w:r>
        <w:rPr>
          <w:smallCaps/>
        </w:rPr>
        <w:t>red</w:t>
      </w:r>
      <w:r>
        <w:t>-meet</w:t>
      </w:r>
      <w:r>
        <w:tab/>
        <w:t>when</w:t>
      </w:r>
      <w:r w:rsidR="001D3ACB">
        <w:tab/>
        <w:t>more-</w:t>
      </w:r>
      <w:r w:rsidR="001D3ACB">
        <w:rPr>
          <w:smallCaps/>
        </w:rPr>
        <w:t>loc</w:t>
      </w:r>
      <w:r w:rsidR="001D3ACB">
        <w:t>-behind</w:t>
      </w:r>
    </w:p>
    <w:p w14:paraId="7514FA07" w14:textId="77777777" w:rsidR="00800AD8" w:rsidRDefault="00800AD8">
      <w:pPr>
        <w:pStyle w:val="InterlineFree"/>
      </w:pPr>
      <w:r>
        <w:t>We are glad and hope for our meeting again in the future.</w:t>
      </w:r>
    </w:p>
    <w:p w14:paraId="40C8CC9D" w14:textId="77777777" w:rsidR="001D3ACB" w:rsidRDefault="00DC1AE0" w:rsidP="001D3ACB">
      <w:pPr>
        <w:pStyle w:val="InterlineText"/>
        <w:tabs>
          <w:tab w:val="left" w:pos="533"/>
          <w:tab w:val="left" w:pos="1292"/>
          <w:tab w:val="left" w:pos="2336"/>
          <w:tab w:val="left" w:pos="2600"/>
          <w:tab w:val="left" w:pos="3269"/>
          <w:tab w:val="left" w:pos="3863"/>
          <w:tab w:val="left" w:pos="4127"/>
          <w:tab w:val="left" w:pos="5051"/>
          <w:tab w:val="left" w:pos="5780"/>
          <w:tab w:val="left" w:pos="6539"/>
          <w:tab w:val="left" w:pos="7583"/>
        </w:tabs>
      </w:pPr>
      <w:r w:rsidRPr="003A1D48">
        <w:rPr>
          <w:rStyle w:val="InterlineTextNumChar"/>
        </w:rPr>
        <w:t>019</w:t>
      </w:r>
      <w:r w:rsidR="00800AD8">
        <w:tab/>
        <w:t>uîa</w:t>
      </w:r>
      <w:r w:rsidR="00800AD8">
        <w:tab/>
        <w:t>tjen</w:t>
      </w:r>
      <w:r w:rsidR="00800AD8">
        <w:tab/>
        <w:t>a</w:t>
      </w:r>
      <w:r w:rsidR="00800AD8">
        <w:tab/>
        <w:t>la÷uq</w:t>
      </w:r>
      <w:r w:rsidR="00800AD8">
        <w:tab/>
        <w:t>anan</w:t>
      </w:r>
      <w:r w:rsidR="00800AD8">
        <w:tab/>
        <w:t>a</w:t>
      </w:r>
      <w:r w:rsidR="001D3ACB">
        <w:tab/>
        <w:t>tja</w:t>
      </w:r>
      <w:r w:rsidR="001D3ACB">
        <w:tab/>
        <w:t>nasi,</w:t>
      </w:r>
      <w:r w:rsidR="001D3ACB">
        <w:tab/>
        <w:t>uîa</w:t>
      </w:r>
      <w:r w:rsidR="001D3ACB">
        <w:tab/>
        <w:t>tjen</w:t>
      </w:r>
      <w:r w:rsidR="001D3ACB">
        <w:tab/>
        <w:t>a</w:t>
      </w:r>
    </w:p>
    <w:p w14:paraId="725E766D" w14:textId="77777777" w:rsidR="00800AD8" w:rsidRDefault="00800AD8" w:rsidP="001D3ACB">
      <w:pPr>
        <w:pStyle w:val="InterlineGlossWithTrans"/>
        <w:tabs>
          <w:tab w:val="left" w:pos="533"/>
          <w:tab w:val="left" w:pos="1292"/>
          <w:tab w:val="left" w:pos="2336"/>
          <w:tab w:val="left" w:pos="2600"/>
          <w:tab w:val="left" w:pos="3269"/>
          <w:tab w:val="left" w:pos="3863"/>
          <w:tab w:val="left" w:pos="4127"/>
          <w:tab w:val="left" w:pos="5051"/>
          <w:tab w:val="left" w:pos="5780"/>
          <w:tab w:val="left" w:pos="6539"/>
          <w:tab w:val="left" w:pos="7583"/>
        </w:tabs>
      </w:pPr>
      <w:r>
        <w:tab/>
        <w:t>uîa</w:t>
      </w:r>
      <w:r>
        <w:tab/>
        <w:t>tjen</w:t>
      </w:r>
      <w:r>
        <w:tab/>
        <w:t>a</w:t>
      </w:r>
      <w:r>
        <w:tab/>
        <w:t>la÷uq</w:t>
      </w:r>
      <w:r>
        <w:tab/>
        <w:t>anan</w:t>
      </w:r>
      <w:r>
        <w:tab/>
        <w:t>a</w:t>
      </w:r>
      <w:r w:rsidR="001D3ACB">
        <w:tab/>
        <w:t>tja</w:t>
      </w:r>
      <w:r w:rsidR="001D3ACB">
        <w:tab/>
        <w:t>nasi</w:t>
      </w:r>
      <w:r w:rsidR="001D3ACB">
        <w:tab/>
        <w:t>uîa</w:t>
      </w:r>
      <w:r w:rsidR="001D3ACB">
        <w:tab/>
        <w:t>tjen</w:t>
      </w:r>
      <w:r w:rsidR="001D3ACB">
        <w:tab/>
        <w:t>a</w:t>
      </w:r>
    </w:p>
    <w:p w14:paraId="2CF23A2C" w14:textId="77777777" w:rsidR="00800AD8" w:rsidRDefault="00800AD8" w:rsidP="001D3ACB">
      <w:pPr>
        <w:pStyle w:val="InterlineTransNoFree"/>
        <w:tabs>
          <w:tab w:val="left" w:pos="1292"/>
          <w:tab w:val="left" w:pos="2336"/>
          <w:tab w:val="left" w:pos="2600"/>
          <w:tab w:val="left" w:pos="3269"/>
          <w:tab w:val="left" w:pos="3863"/>
          <w:tab w:val="left" w:pos="4127"/>
          <w:tab w:val="left" w:pos="5051"/>
          <w:tab w:val="left" w:pos="5780"/>
          <w:tab w:val="left" w:pos="6539"/>
          <w:tab w:val="left" w:pos="7583"/>
        </w:tabs>
        <w:rPr>
          <w:smallCaps/>
        </w:rPr>
      </w:pPr>
      <w:r>
        <w:tab/>
        <w:t>so.that</w:t>
      </w:r>
      <w:r>
        <w:tab/>
      </w:r>
      <w:r>
        <w:rPr>
          <w:smallCaps/>
        </w:rPr>
        <w:t>f.</w:t>
      </w:r>
      <w:r>
        <w:t>we(</w:t>
      </w:r>
      <w:r>
        <w:rPr>
          <w:smallCaps/>
        </w:rPr>
        <w:t>inc</w:t>
      </w:r>
      <w:r>
        <w:t>)</w:t>
      </w:r>
      <w:r>
        <w:rPr>
          <w:smallCaps/>
        </w:rPr>
        <w:tab/>
        <w:t>c</w:t>
      </w:r>
      <w:r>
        <w:rPr>
          <w:smallCaps/>
        </w:rPr>
        <w:tab/>
      </w:r>
      <w:r>
        <w:t>long</w:t>
      </w:r>
      <w:r>
        <w:tab/>
        <w:t>still</w:t>
      </w:r>
      <w:r>
        <w:rPr>
          <w:smallCaps/>
        </w:rPr>
        <w:tab/>
        <w:t>c</w:t>
      </w:r>
      <w:r w:rsidR="001D3ACB">
        <w:tab/>
        <w:t>our(</w:t>
      </w:r>
      <w:r w:rsidR="001D3ACB">
        <w:rPr>
          <w:smallCaps/>
        </w:rPr>
        <w:t>inc</w:t>
      </w:r>
      <w:r w:rsidR="001D3ACB">
        <w:t>)</w:t>
      </w:r>
      <w:r w:rsidR="001D3ACB">
        <w:tab/>
        <w:t>breath</w:t>
      </w:r>
      <w:r w:rsidR="001D3ACB">
        <w:tab/>
        <w:t>so.that</w:t>
      </w:r>
      <w:r w:rsidR="001D3ACB">
        <w:tab/>
      </w:r>
      <w:r w:rsidR="001D3ACB">
        <w:rPr>
          <w:smallCaps/>
        </w:rPr>
        <w:t>f.</w:t>
      </w:r>
      <w:r w:rsidR="001D3ACB">
        <w:t>we(</w:t>
      </w:r>
      <w:r w:rsidR="001D3ACB">
        <w:rPr>
          <w:smallCaps/>
        </w:rPr>
        <w:t>inc</w:t>
      </w:r>
      <w:r w:rsidR="001D3ACB">
        <w:t>)</w:t>
      </w:r>
      <w:r w:rsidR="001D3ACB">
        <w:rPr>
          <w:smallCaps/>
        </w:rPr>
        <w:tab/>
        <w:t>c</w:t>
      </w:r>
    </w:p>
    <w:p w14:paraId="63AE6626" w14:textId="77777777" w:rsidR="001D3ACB" w:rsidRDefault="00800AD8" w:rsidP="001D3ACB">
      <w:pPr>
        <w:pStyle w:val="InterlineText"/>
        <w:tabs>
          <w:tab w:val="left" w:pos="533"/>
          <w:tab w:val="left" w:pos="2297"/>
          <w:tab w:val="left" w:pos="2891"/>
          <w:tab w:val="left" w:pos="3590"/>
          <w:tab w:val="left" w:pos="4409"/>
          <w:tab w:val="left" w:pos="5168"/>
          <w:tab w:val="left" w:pos="6212"/>
        </w:tabs>
      </w:pPr>
      <w:r>
        <w:tab/>
        <w:t>nasetsevung</w:t>
      </w:r>
      <w:r>
        <w:tab/>
        <w:t>anan</w:t>
      </w:r>
      <w:r>
        <w:tab/>
        <w:t>tjai</w:t>
      </w:r>
      <w:r w:rsidR="001D3ACB">
        <w:tab/>
        <w:t>sinsi,</w:t>
      </w:r>
      <w:r w:rsidR="001D3ACB">
        <w:tab/>
        <w:t>uîa</w:t>
      </w:r>
      <w:r w:rsidR="001D3ACB">
        <w:tab/>
        <w:t>tjen</w:t>
      </w:r>
      <w:r w:rsidR="001D3ACB">
        <w:tab/>
        <w:t>a</w:t>
      </w:r>
    </w:p>
    <w:p w14:paraId="3491BA8A" w14:textId="77777777" w:rsidR="00800AD8" w:rsidRDefault="00800AD8" w:rsidP="001D3ACB">
      <w:pPr>
        <w:pStyle w:val="InterlineGlossWithTrans"/>
        <w:tabs>
          <w:tab w:val="left" w:pos="533"/>
          <w:tab w:val="left" w:pos="2297"/>
          <w:tab w:val="left" w:pos="2891"/>
          <w:tab w:val="left" w:pos="3590"/>
          <w:tab w:val="left" w:pos="4409"/>
          <w:tab w:val="left" w:pos="5168"/>
          <w:tab w:val="left" w:pos="6212"/>
        </w:tabs>
      </w:pPr>
      <w:r>
        <w:tab/>
        <w:t>na-se-tsevung</w:t>
      </w:r>
      <w:r>
        <w:tab/>
        <w:t>anan</w:t>
      </w:r>
      <w:r>
        <w:tab/>
        <w:t>tjai</w:t>
      </w:r>
      <w:r w:rsidR="001D3ACB">
        <w:tab/>
        <w:t>sinsi</w:t>
      </w:r>
      <w:r w:rsidR="001D3ACB">
        <w:tab/>
        <w:t>uîa</w:t>
      </w:r>
      <w:r w:rsidR="001D3ACB">
        <w:tab/>
        <w:t>tjen</w:t>
      </w:r>
      <w:r w:rsidR="001D3ACB">
        <w:tab/>
        <w:t>a</w:t>
      </w:r>
    </w:p>
    <w:p w14:paraId="55AE07D7" w14:textId="77777777" w:rsidR="00800AD8" w:rsidRDefault="00800AD8" w:rsidP="001D3ACB">
      <w:pPr>
        <w:pStyle w:val="InterlineTransNoFree"/>
        <w:tabs>
          <w:tab w:val="left" w:pos="2297"/>
          <w:tab w:val="left" w:pos="2891"/>
          <w:tab w:val="left" w:pos="3590"/>
          <w:tab w:val="left" w:pos="4409"/>
          <w:tab w:val="left" w:pos="5168"/>
          <w:tab w:val="left" w:pos="6212"/>
        </w:tabs>
      </w:pPr>
      <w:r>
        <w:tab/>
      </w:r>
      <w:r>
        <w:rPr>
          <w:smallCaps/>
        </w:rPr>
        <w:t>past</w:t>
      </w:r>
      <w:r>
        <w:t>-</w:t>
      </w:r>
      <w:r>
        <w:rPr>
          <w:smallCaps/>
        </w:rPr>
        <w:t>invol</w:t>
      </w:r>
      <w:r>
        <w:t>-meet</w:t>
      </w:r>
      <w:r>
        <w:tab/>
        <w:t>still</w:t>
      </w:r>
      <w:r>
        <w:tab/>
      </w:r>
      <w:r>
        <w:rPr>
          <w:smallCaps/>
        </w:rPr>
        <w:t>obl</w:t>
      </w:r>
      <w:r>
        <w:t>.</w:t>
      </w:r>
      <w:r w:rsidR="001E164C" w:rsidRPr="001E164C">
        <w:rPr>
          <w:smallCaps/>
        </w:rPr>
        <w:t>h</w:t>
      </w:r>
      <w:r w:rsidR="001D3ACB">
        <w:tab/>
        <w:t>teacher</w:t>
      </w:r>
      <w:r w:rsidR="001D3ACB">
        <w:tab/>
        <w:t>so.that</w:t>
      </w:r>
      <w:r w:rsidR="001D3ACB">
        <w:tab/>
      </w:r>
      <w:r w:rsidR="001D3ACB">
        <w:rPr>
          <w:smallCaps/>
        </w:rPr>
        <w:t>f.</w:t>
      </w:r>
      <w:r w:rsidR="001D3ACB">
        <w:t>we(</w:t>
      </w:r>
      <w:r w:rsidR="001D3ACB">
        <w:rPr>
          <w:smallCaps/>
        </w:rPr>
        <w:t>inc</w:t>
      </w:r>
      <w:r w:rsidR="001D3ACB">
        <w:t>)</w:t>
      </w:r>
      <w:r w:rsidR="001D3ACB">
        <w:rPr>
          <w:smallCaps/>
        </w:rPr>
        <w:tab/>
        <w:t>c</w:t>
      </w:r>
    </w:p>
    <w:p w14:paraId="106F966E" w14:textId="77777777" w:rsidR="00800AD8" w:rsidRDefault="001D3ACB" w:rsidP="001D3ACB">
      <w:pPr>
        <w:pStyle w:val="InterlineText"/>
        <w:tabs>
          <w:tab w:val="left" w:pos="533"/>
          <w:tab w:val="left" w:pos="1127"/>
          <w:tab w:val="left" w:pos="1391"/>
          <w:tab w:val="left" w:pos="2495"/>
          <w:tab w:val="left" w:pos="2999"/>
          <w:tab w:val="left" w:pos="4313"/>
          <w:tab w:val="left" w:pos="5222"/>
          <w:tab w:val="left" w:pos="7061"/>
        </w:tabs>
      </w:pPr>
      <w:r>
        <w:tab/>
      </w:r>
      <w:r w:rsidR="00800AD8">
        <w:t>anan</w:t>
      </w:r>
      <w:r w:rsidR="00800AD8">
        <w:tab/>
        <w:t>a</w:t>
      </w:r>
      <w:r w:rsidR="00800AD8">
        <w:tab/>
        <w:t>kisamuîa</w:t>
      </w:r>
      <w:r w:rsidR="00800AD8">
        <w:tab/>
        <w:t>tua</w:t>
      </w:r>
      <w:r w:rsidR="00800AD8">
        <w:tab/>
        <w:t>patjara</w:t>
      </w:r>
      <w:r w:rsidR="00800AD8">
        <w:tab/>
        <w:t>Tsemas,</w:t>
      </w:r>
      <w:r>
        <w:tab/>
        <w:t>nakidjadjalan</w:t>
      </w:r>
      <w:r>
        <w:tab/>
        <w:t>ayaya</w:t>
      </w:r>
    </w:p>
    <w:p w14:paraId="23EAACD7" w14:textId="77777777" w:rsidR="00800AD8" w:rsidRDefault="00800AD8" w:rsidP="001D3ACB">
      <w:pPr>
        <w:pStyle w:val="InterlineGlossWithTrans"/>
        <w:tabs>
          <w:tab w:val="left" w:pos="533"/>
          <w:tab w:val="left" w:pos="1127"/>
          <w:tab w:val="left" w:pos="1391"/>
          <w:tab w:val="left" w:pos="2495"/>
          <w:tab w:val="left" w:pos="2999"/>
          <w:tab w:val="left" w:pos="4313"/>
          <w:tab w:val="left" w:pos="5222"/>
          <w:tab w:val="left" w:pos="7061"/>
        </w:tabs>
      </w:pPr>
      <w:r>
        <w:tab/>
        <w:t>anan</w:t>
      </w:r>
      <w:r>
        <w:tab/>
        <w:t>a</w:t>
      </w:r>
      <w:r>
        <w:tab/>
        <w:t>ki-samuîa</w:t>
      </w:r>
      <w:r>
        <w:tab/>
        <w:t>tua</w:t>
      </w:r>
      <w:r>
        <w:tab/>
        <w:t>pa-tjara</w:t>
      </w:r>
      <w:r>
        <w:tab/>
        <w:t>Tsemas</w:t>
      </w:r>
      <w:r w:rsidR="001D3ACB">
        <w:tab/>
        <w:t>na-ki-dja-djalan</w:t>
      </w:r>
      <w:r w:rsidR="001D3ACB">
        <w:tab/>
        <w:t>ay-aya</w:t>
      </w:r>
    </w:p>
    <w:p w14:paraId="7CF57464" w14:textId="77777777" w:rsidR="00800AD8" w:rsidRDefault="00800AD8" w:rsidP="001D3ACB">
      <w:pPr>
        <w:pStyle w:val="InterlineTransNoFree"/>
        <w:tabs>
          <w:tab w:val="left" w:pos="1127"/>
          <w:tab w:val="left" w:pos="1391"/>
          <w:tab w:val="left" w:pos="2495"/>
          <w:tab w:val="left" w:pos="2999"/>
          <w:tab w:val="left" w:pos="4313"/>
          <w:tab w:val="left" w:pos="5222"/>
          <w:tab w:val="left" w:pos="7061"/>
        </w:tabs>
      </w:pPr>
      <w:r>
        <w:tab/>
        <w:t>still</w:t>
      </w:r>
      <w:r>
        <w:rPr>
          <w:smallCaps/>
        </w:rPr>
        <w:tab/>
        <w:t>c</w:t>
      </w:r>
      <w:r>
        <w:rPr>
          <w:smallCaps/>
        </w:rPr>
        <w:tab/>
      </w:r>
      <w:r>
        <w:t>do-urgent</w:t>
      </w:r>
      <w:r>
        <w:tab/>
      </w:r>
      <w:r>
        <w:rPr>
          <w:smallCaps/>
        </w:rPr>
        <w:t>obl</w:t>
      </w:r>
      <w:r>
        <w:tab/>
        <w:t>cause-surely</w:t>
      </w:r>
      <w:r>
        <w:tab/>
        <w:t>God</w:t>
      </w:r>
      <w:r w:rsidR="001D3ACB">
        <w:tab/>
      </w:r>
      <w:r w:rsidR="001D3ACB">
        <w:rPr>
          <w:smallCaps/>
        </w:rPr>
        <w:t>past</w:t>
      </w:r>
      <w:r w:rsidR="001D3ACB">
        <w:t>-do-</w:t>
      </w:r>
      <w:r w:rsidR="001D3ACB">
        <w:rPr>
          <w:smallCaps/>
        </w:rPr>
        <w:t>red</w:t>
      </w:r>
      <w:r w:rsidR="001D3ACB">
        <w:t>-road</w:t>
      </w:r>
      <w:r w:rsidR="001D3ACB">
        <w:tab/>
      </w:r>
      <w:r w:rsidR="001D3ACB">
        <w:rPr>
          <w:smallCaps/>
        </w:rPr>
        <w:t>red</w:t>
      </w:r>
      <w:r w:rsidR="001D3ACB">
        <w:t>-say</w:t>
      </w:r>
    </w:p>
    <w:p w14:paraId="6F7F1AAF" w14:textId="77777777" w:rsidR="001D3ACB" w:rsidRDefault="001D3ACB" w:rsidP="001D3ACB">
      <w:pPr>
        <w:pStyle w:val="InterlineText"/>
        <w:tabs>
          <w:tab w:val="left" w:pos="533"/>
          <w:tab w:val="left" w:pos="1622"/>
          <w:tab w:val="left" w:pos="2126"/>
          <w:tab w:val="left" w:pos="2390"/>
          <w:tab w:val="left" w:pos="3794"/>
          <w:tab w:val="left" w:pos="4298"/>
        </w:tabs>
      </w:pPr>
      <w:r>
        <w:tab/>
      </w:r>
      <w:r w:rsidR="00800AD8">
        <w:t>men</w:t>
      </w:r>
      <w:r w:rsidR="00800AD8">
        <w:tab/>
        <w:t>uta</w:t>
      </w:r>
      <w:r w:rsidR="00800AD8">
        <w:tab/>
        <w:t>a</w:t>
      </w:r>
      <w:r>
        <w:tab/>
        <w:t>kiqauqaung</w:t>
      </w:r>
      <w:r>
        <w:tab/>
        <w:t>tua</w:t>
      </w:r>
      <w:r>
        <w:tab/>
        <w:t>Tsemas.</w:t>
      </w:r>
    </w:p>
    <w:p w14:paraId="7A2F9D3D" w14:textId="77777777" w:rsidR="00800AD8" w:rsidRDefault="00800AD8" w:rsidP="001D3ACB">
      <w:pPr>
        <w:pStyle w:val="InterlineGlossWithTrans"/>
        <w:tabs>
          <w:tab w:val="left" w:pos="533"/>
          <w:tab w:val="left" w:pos="1622"/>
          <w:tab w:val="left" w:pos="2126"/>
          <w:tab w:val="left" w:pos="2390"/>
          <w:tab w:val="left" w:pos="3794"/>
          <w:tab w:val="left" w:pos="4298"/>
        </w:tabs>
      </w:pPr>
      <w:r>
        <w:tab/>
        <w:t>amen</w:t>
      </w:r>
      <w:r>
        <w:tab/>
        <w:t>uta</w:t>
      </w:r>
      <w:r>
        <w:tab/>
        <w:t>a</w:t>
      </w:r>
      <w:r w:rsidR="001D3ACB">
        <w:tab/>
        <w:t>ki-qau-qaung</w:t>
      </w:r>
      <w:r w:rsidR="001D3ACB">
        <w:tab/>
        <w:t>tua</w:t>
      </w:r>
      <w:r w:rsidR="001D3ACB">
        <w:tab/>
        <w:t>Tsemas</w:t>
      </w:r>
    </w:p>
    <w:p w14:paraId="0FB01C22" w14:textId="77777777" w:rsidR="00800AD8" w:rsidRDefault="00800AD8" w:rsidP="001D3ACB">
      <w:pPr>
        <w:pStyle w:val="InterlineTrans"/>
        <w:tabs>
          <w:tab w:val="left" w:pos="533"/>
          <w:tab w:val="left" w:pos="1622"/>
          <w:tab w:val="left" w:pos="2126"/>
          <w:tab w:val="left" w:pos="2390"/>
          <w:tab w:val="left" w:pos="3794"/>
          <w:tab w:val="left" w:pos="4298"/>
        </w:tabs>
        <w:rPr>
          <w:smallCaps/>
        </w:rPr>
      </w:pPr>
      <w:r>
        <w:tab/>
      </w:r>
      <w:r>
        <w:rPr>
          <w:smallCaps/>
        </w:rPr>
        <w:t>f.</w:t>
      </w:r>
      <w:r>
        <w:t>we(</w:t>
      </w:r>
      <w:r>
        <w:rPr>
          <w:smallCaps/>
        </w:rPr>
        <w:t>exc</w:t>
      </w:r>
      <w:r>
        <w:t>)</w:t>
      </w:r>
      <w:r>
        <w:tab/>
        <w:t>also</w:t>
      </w:r>
      <w:r>
        <w:rPr>
          <w:smallCaps/>
        </w:rPr>
        <w:tab/>
        <w:t>c</w:t>
      </w:r>
      <w:r w:rsidR="001D3ACB">
        <w:tab/>
        <w:t>do-</w:t>
      </w:r>
      <w:r w:rsidR="001D3ACB">
        <w:rPr>
          <w:smallCaps/>
        </w:rPr>
        <w:t>red</w:t>
      </w:r>
      <w:r w:rsidR="001D3ACB">
        <w:t>-cry</w:t>
      </w:r>
      <w:r w:rsidR="001D3ACB">
        <w:tab/>
      </w:r>
      <w:r w:rsidR="001D3ACB">
        <w:rPr>
          <w:smallCaps/>
        </w:rPr>
        <w:t>obl</w:t>
      </w:r>
      <w:r w:rsidR="001D3ACB">
        <w:tab/>
        <w:t>God</w:t>
      </w:r>
    </w:p>
    <w:p w14:paraId="7233F846" w14:textId="77777777" w:rsidR="00800AD8" w:rsidRDefault="00800AD8">
      <w:pPr>
        <w:pStyle w:val="InterlineFree"/>
      </w:pPr>
      <w:r>
        <w:t>May our lives be long, so that we’ll meet the teacher again, so that we can join in working for God, is what we say in prayer to God.</w:t>
      </w:r>
    </w:p>
    <w:p w14:paraId="4EC890E9" w14:textId="77777777" w:rsidR="001D3ACB" w:rsidRDefault="00DC1AE0" w:rsidP="001D3ACB">
      <w:pPr>
        <w:pStyle w:val="InterlineText"/>
        <w:tabs>
          <w:tab w:val="left" w:pos="533"/>
          <w:tab w:val="left" w:pos="1517"/>
          <w:tab w:val="left" w:pos="3026"/>
          <w:tab w:val="left" w:pos="3290"/>
          <w:tab w:val="left" w:pos="5504"/>
          <w:tab w:val="left" w:pos="6008"/>
          <w:tab w:val="left" w:pos="7517"/>
          <w:tab w:val="left" w:pos="7781"/>
        </w:tabs>
      </w:pPr>
      <w:r w:rsidRPr="003A1D48">
        <w:rPr>
          <w:rStyle w:val="InterlineTextNumChar"/>
        </w:rPr>
        <w:t>020</w:t>
      </w:r>
      <w:r w:rsidR="00800AD8">
        <w:tab/>
        <w:t>saka</w:t>
      </w:r>
      <w:r w:rsidR="00800AD8">
        <w:tab/>
        <w:t>kimen</w:t>
      </w:r>
      <w:r w:rsidR="00800AD8">
        <w:tab/>
        <w:t>a</w:t>
      </w:r>
      <w:r w:rsidR="001D3ACB">
        <w:tab/>
        <w:t>napupitsupitsul</w:t>
      </w:r>
      <w:r w:rsidR="001D3ACB">
        <w:tab/>
        <w:t>uta,</w:t>
      </w:r>
      <w:r w:rsidR="001D3ACB">
        <w:tab/>
        <w:t>kimen</w:t>
      </w:r>
      <w:r w:rsidR="001D3ACB">
        <w:tab/>
        <w:t>a</w:t>
      </w:r>
      <w:r w:rsidR="001D3ACB">
        <w:tab/>
        <w:t>kiqaung</w:t>
      </w:r>
    </w:p>
    <w:p w14:paraId="7F6C21AB" w14:textId="77777777" w:rsidR="00800AD8" w:rsidRDefault="00800AD8" w:rsidP="001D3ACB">
      <w:pPr>
        <w:pStyle w:val="InterlineGlossWithTrans"/>
        <w:tabs>
          <w:tab w:val="left" w:pos="533"/>
          <w:tab w:val="left" w:pos="1517"/>
          <w:tab w:val="left" w:pos="3026"/>
          <w:tab w:val="left" w:pos="3290"/>
          <w:tab w:val="left" w:pos="5504"/>
          <w:tab w:val="left" w:pos="6008"/>
          <w:tab w:val="left" w:pos="7517"/>
          <w:tab w:val="left" w:pos="7781"/>
        </w:tabs>
      </w:pPr>
      <w:r>
        <w:tab/>
        <w:t>sa-ka</w:t>
      </w:r>
      <w:r>
        <w:tab/>
        <w:t>ki-amen</w:t>
      </w:r>
      <w:r>
        <w:tab/>
        <w:t>a</w:t>
      </w:r>
      <w:r w:rsidR="001D3ACB">
        <w:tab/>
        <w:t>na-pu-pitsu-pitsul</w:t>
      </w:r>
      <w:r w:rsidR="001D3ACB">
        <w:tab/>
        <w:t>uta</w:t>
      </w:r>
      <w:r w:rsidR="001D3ACB">
        <w:tab/>
        <w:t>ki-amen</w:t>
      </w:r>
      <w:r w:rsidR="001D3ACB">
        <w:tab/>
        <w:t>a</w:t>
      </w:r>
      <w:r w:rsidR="001D3ACB">
        <w:tab/>
        <w:t>ki-qaung</w:t>
      </w:r>
    </w:p>
    <w:p w14:paraId="725493F4" w14:textId="77777777" w:rsidR="00800AD8" w:rsidRDefault="00800AD8" w:rsidP="001D3ACB">
      <w:pPr>
        <w:pStyle w:val="InterlineTransNoFree"/>
        <w:tabs>
          <w:tab w:val="left" w:pos="1517"/>
          <w:tab w:val="left" w:pos="3026"/>
          <w:tab w:val="left" w:pos="3290"/>
          <w:tab w:val="left" w:pos="5504"/>
          <w:tab w:val="left" w:pos="6008"/>
          <w:tab w:val="left" w:pos="7517"/>
          <w:tab w:val="left" w:pos="7781"/>
        </w:tabs>
        <w:rPr>
          <w:smallCaps/>
        </w:rPr>
      </w:pPr>
      <w:r>
        <w:tab/>
        <w:t>and-after</w:t>
      </w:r>
      <w:r>
        <w:tab/>
        <w:t>will-</w:t>
      </w:r>
      <w:r>
        <w:rPr>
          <w:smallCaps/>
        </w:rPr>
        <w:t>f.</w:t>
      </w:r>
      <w:r>
        <w:t>we(</w:t>
      </w:r>
      <w:r>
        <w:rPr>
          <w:smallCaps/>
        </w:rPr>
        <w:t>exc</w:t>
      </w:r>
      <w:r>
        <w:t>)</w:t>
      </w:r>
      <w:r>
        <w:rPr>
          <w:smallCaps/>
        </w:rPr>
        <w:tab/>
        <w:t>c</w:t>
      </w:r>
      <w:r w:rsidR="001D3ACB">
        <w:tab/>
      </w:r>
      <w:r w:rsidR="001D3ACB">
        <w:rPr>
          <w:smallCaps/>
        </w:rPr>
        <w:t>past</w:t>
      </w:r>
      <w:r w:rsidR="001D3ACB">
        <w:t>-have-</w:t>
      </w:r>
      <w:r w:rsidR="001D3ACB">
        <w:rPr>
          <w:smallCaps/>
        </w:rPr>
        <w:t>red</w:t>
      </w:r>
      <w:r w:rsidR="001D3ACB">
        <w:t>-strong</w:t>
      </w:r>
      <w:r w:rsidR="001D3ACB">
        <w:tab/>
        <w:t>also</w:t>
      </w:r>
      <w:r w:rsidR="001D3ACB">
        <w:tab/>
        <w:t>will-</w:t>
      </w:r>
      <w:r w:rsidR="001D3ACB">
        <w:rPr>
          <w:smallCaps/>
        </w:rPr>
        <w:t>f.</w:t>
      </w:r>
      <w:r w:rsidR="001D3ACB">
        <w:t>we(</w:t>
      </w:r>
      <w:r w:rsidR="001D3ACB">
        <w:rPr>
          <w:smallCaps/>
        </w:rPr>
        <w:t>exc</w:t>
      </w:r>
      <w:r w:rsidR="001D3ACB">
        <w:t>)</w:t>
      </w:r>
      <w:r w:rsidR="001D3ACB">
        <w:rPr>
          <w:smallCaps/>
        </w:rPr>
        <w:tab/>
        <w:t>c</w:t>
      </w:r>
      <w:r w:rsidR="001D3ACB">
        <w:tab/>
        <w:t>do-cry</w:t>
      </w:r>
    </w:p>
    <w:p w14:paraId="31BCFB24" w14:textId="77777777" w:rsidR="00800AD8" w:rsidRDefault="00800AD8" w:rsidP="001D3ACB">
      <w:pPr>
        <w:pStyle w:val="InterlineText"/>
        <w:tabs>
          <w:tab w:val="left" w:pos="533"/>
        </w:tabs>
      </w:pPr>
      <w:r>
        <w:tab/>
        <w:t>tjanusun.</w:t>
      </w:r>
    </w:p>
    <w:p w14:paraId="39FB6587" w14:textId="77777777" w:rsidR="00800AD8" w:rsidRDefault="00800AD8" w:rsidP="001D3ACB">
      <w:pPr>
        <w:pStyle w:val="InterlineGlossWithTrans"/>
        <w:tabs>
          <w:tab w:val="left" w:pos="533"/>
        </w:tabs>
      </w:pPr>
      <w:r>
        <w:tab/>
        <w:t>tjanu-sun</w:t>
      </w:r>
    </w:p>
    <w:p w14:paraId="7C72B086" w14:textId="77777777" w:rsidR="00800AD8" w:rsidRDefault="00800AD8" w:rsidP="001D3ACB">
      <w:pPr>
        <w:pStyle w:val="InterlineTransNoFree"/>
        <w:tabs>
          <w:tab w:val="right" w:pos="8789"/>
        </w:tabs>
      </w:pPr>
      <w:r>
        <w:tab/>
      </w:r>
      <w:r>
        <w:rPr>
          <w:smallCaps/>
        </w:rPr>
        <w:t>obl</w:t>
      </w:r>
      <w:r>
        <w:t>-you(</w:t>
      </w:r>
      <w:r>
        <w:rPr>
          <w:smallCaps/>
        </w:rPr>
        <w:t>s</w:t>
      </w:r>
      <w:r>
        <w:t>)</w:t>
      </w:r>
      <w:r w:rsidR="001D3ACB">
        <w:tab/>
        <w:t>May we be well and we’ll pray for you.</w:t>
      </w:r>
    </w:p>
    <w:p w14:paraId="56EB05A1" w14:textId="77777777" w:rsidR="001D3ACB" w:rsidRDefault="00DC1AE0" w:rsidP="001D3ACB">
      <w:pPr>
        <w:pStyle w:val="InterlineText"/>
        <w:tabs>
          <w:tab w:val="left" w:pos="533"/>
          <w:tab w:val="left" w:pos="1472"/>
          <w:tab w:val="left" w:pos="1976"/>
          <w:tab w:val="left" w:pos="2465"/>
          <w:tab w:val="left" w:pos="3389"/>
          <w:tab w:val="left" w:pos="3653"/>
          <w:tab w:val="left" w:pos="5867"/>
          <w:tab w:val="left" w:pos="6371"/>
          <w:tab w:val="left" w:pos="6860"/>
        </w:tabs>
      </w:pPr>
      <w:r w:rsidRPr="003A1D48">
        <w:rPr>
          <w:rStyle w:val="InterlineTextNumChar"/>
        </w:rPr>
        <w:t>021</w:t>
      </w:r>
      <w:r w:rsidR="00800AD8">
        <w:tab/>
        <w:t>tisun</w:t>
      </w:r>
      <w:r w:rsidR="00800AD8">
        <w:tab/>
        <w:t>uta</w:t>
      </w:r>
      <w:r w:rsidR="00800AD8">
        <w:tab/>
        <w:t>ki</w:t>
      </w:r>
      <w:r w:rsidR="00800AD8">
        <w:tab/>
        <w:t>sun</w:t>
      </w:r>
      <w:r w:rsidR="00800AD8">
        <w:tab/>
        <w:t>a</w:t>
      </w:r>
      <w:r w:rsidR="001D3ACB">
        <w:tab/>
        <w:t>napupitsupitsul</w:t>
      </w:r>
      <w:r w:rsidR="001D3ACB">
        <w:tab/>
        <w:t>uta</w:t>
      </w:r>
      <w:r w:rsidR="001D3ACB">
        <w:tab/>
        <w:t>sa</w:t>
      </w:r>
      <w:r w:rsidR="001D3ACB">
        <w:tab/>
        <w:t>su</w:t>
      </w:r>
    </w:p>
    <w:p w14:paraId="1143E28F" w14:textId="77777777" w:rsidR="00800AD8" w:rsidRDefault="00800AD8" w:rsidP="001D3ACB">
      <w:pPr>
        <w:pStyle w:val="InterlineGlossWithTrans"/>
        <w:tabs>
          <w:tab w:val="left" w:pos="533"/>
          <w:tab w:val="left" w:pos="1472"/>
          <w:tab w:val="left" w:pos="1976"/>
          <w:tab w:val="left" w:pos="2465"/>
          <w:tab w:val="left" w:pos="3389"/>
          <w:tab w:val="left" w:pos="3653"/>
          <w:tab w:val="left" w:pos="5867"/>
          <w:tab w:val="left" w:pos="6371"/>
          <w:tab w:val="left" w:pos="6860"/>
        </w:tabs>
      </w:pPr>
      <w:r>
        <w:tab/>
        <w:t>ti-sun</w:t>
      </w:r>
      <w:r>
        <w:tab/>
        <w:t>uta</w:t>
      </w:r>
      <w:r>
        <w:tab/>
        <w:t>ki</w:t>
      </w:r>
      <w:r>
        <w:tab/>
        <w:t>sun</w:t>
      </w:r>
      <w:r>
        <w:tab/>
        <w:t>a</w:t>
      </w:r>
      <w:r w:rsidR="001D3ACB">
        <w:tab/>
        <w:t>na-pu-pitsu-pitsul</w:t>
      </w:r>
      <w:r w:rsidR="001D3ACB">
        <w:tab/>
        <w:t>uta</w:t>
      </w:r>
      <w:r w:rsidR="001D3ACB">
        <w:tab/>
        <w:t>sa</w:t>
      </w:r>
      <w:r w:rsidR="001D3ACB">
        <w:tab/>
        <w:t>su</w:t>
      </w:r>
    </w:p>
    <w:p w14:paraId="74573F18" w14:textId="77777777" w:rsidR="00800AD8" w:rsidRDefault="00800AD8" w:rsidP="001D3ACB">
      <w:pPr>
        <w:pStyle w:val="InterlineTransNoFree"/>
        <w:tabs>
          <w:tab w:val="left" w:pos="1472"/>
          <w:tab w:val="left" w:pos="1976"/>
          <w:tab w:val="left" w:pos="2465"/>
          <w:tab w:val="left" w:pos="3389"/>
          <w:tab w:val="left" w:pos="3653"/>
          <w:tab w:val="left" w:pos="5867"/>
          <w:tab w:val="left" w:pos="6371"/>
          <w:tab w:val="left" w:pos="6860"/>
        </w:tabs>
        <w:rPr>
          <w:smallCaps/>
        </w:rPr>
      </w:pPr>
      <w:r>
        <w:tab/>
      </w:r>
      <w:r>
        <w:rPr>
          <w:smallCaps/>
        </w:rPr>
        <w:t>f-</w:t>
      </w:r>
      <w:r>
        <w:t>you(</w:t>
      </w:r>
      <w:r>
        <w:rPr>
          <w:smallCaps/>
        </w:rPr>
        <w:t>s</w:t>
      </w:r>
      <w:r>
        <w:t>)</w:t>
      </w:r>
      <w:r>
        <w:tab/>
        <w:t>also</w:t>
      </w:r>
      <w:r>
        <w:tab/>
        <w:t>will</w:t>
      </w:r>
      <w:r>
        <w:tab/>
      </w:r>
      <w:r>
        <w:rPr>
          <w:smallCaps/>
        </w:rPr>
        <w:t>f.</w:t>
      </w:r>
      <w:r>
        <w:t>you(</w:t>
      </w:r>
      <w:r>
        <w:rPr>
          <w:smallCaps/>
        </w:rPr>
        <w:t>s</w:t>
      </w:r>
      <w:r>
        <w:t>)</w:t>
      </w:r>
      <w:r>
        <w:rPr>
          <w:smallCaps/>
        </w:rPr>
        <w:tab/>
        <w:t>c</w:t>
      </w:r>
      <w:r w:rsidR="001D3ACB">
        <w:tab/>
      </w:r>
      <w:r w:rsidR="001D3ACB">
        <w:rPr>
          <w:smallCaps/>
        </w:rPr>
        <w:t>past</w:t>
      </w:r>
      <w:r w:rsidR="001D3ACB">
        <w:t>-have-</w:t>
      </w:r>
      <w:r w:rsidR="001D3ACB">
        <w:rPr>
          <w:smallCaps/>
        </w:rPr>
        <w:t>red</w:t>
      </w:r>
      <w:r w:rsidR="001D3ACB">
        <w:t>-strong</w:t>
      </w:r>
      <w:r w:rsidR="001D3ACB">
        <w:tab/>
        <w:t>also</w:t>
      </w:r>
      <w:r w:rsidR="001D3ACB">
        <w:tab/>
        <w:t>and</w:t>
      </w:r>
      <w:r w:rsidR="001D3ACB">
        <w:tab/>
        <w:t>you(</w:t>
      </w:r>
      <w:r w:rsidR="001D3ACB">
        <w:rPr>
          <w:smallCaps/>
        </w:rPr>
        <w:t>s</w:t>
      </w:r>
      <w:r w:rsidR="001D3ACB">
        <w:t>)</w:t>
      </w:r>
    </w:p>
    <w:p w14:paraId="521C6FEF" w14:textId="77777777" w:rsidR="00800AD8" w:rsidRDefault="00800AD8" w:rsidP="001D3ACB">
      <w:pPr>
        <w:pStyle w:val="InterlineText"/>
        <w:tabs>
          <w:tab w:val="left" w:pos="533"/>
          <w:tab w:val="left" w:pos="2237"/>
          <w:tab w:val="left" w:pos="3326"/>
        </w:tabs>
      </w:pPr>
      <w:r>
        <w:tab/>
        <w:t>kiqauqaungan</w:t>
      </w:r>
      <w:r>
        <w:tab/>
        <w:t>amen</w:t>
      </w:r>
      <w:r>
        <w:tab/>
        <w:t>uta.</w:t>
      </w:r>
    </w:p>
    <w:p w14:paraId="27FEF32D" w14:textId="77777777" w:rsidR="00800AD8" w:rsidRDefault="00800AD8" w:rsidP="001D3ACB">
      <w:pPr>
        <w:pStyle w:val="InterlineGlossWithTrans"/>
        <w:tabs>
          <w:tab w:val="left" w:pos="533"/>
          <w:tab w:val="left" w:pos="2237"/>
          <w:tab w:val="left" w:pos="3326"/>
        </w:tabs>
      </w:pPr>
      <w:r>
        <w:tab/>
        <w:t>ki-qau-qaung-an</w:t>
      </w:r>
      <w:r>
        <w:tab/>
        <w:t>amen</w:t>
      </w:r>
      <w:r>
        <w:tab/>
        <w:t>uta</w:t>
      </w:r>
    </w:p>
    <w:p w14:paraId="7AC3C688" w14:textId="77777777" w:rsidR="00800AD8" w:rsidRDefault="00800AD8" w:rsidP="001D3ACB">
      <w:pPr>
        <w:pStyle w:val="InterlineTransNoFree"/>
        <w:tabs>
          <w:tab w:val="left" w:pos="2237"/>
          <w:tab w:val="left" w:pos="3326"/>
          <w:tab w:val="right" w:pos="8789"/>
        </w:tabs>
      </w:pPr>
      <w:r>
        <w:tab/>
        <w:t>do-</w:t>
      </w:r>
      <w:r>
        <w:rPr>
          <w:smallCaps/>
        </w:rPr>
        <w:t>red</w:t>
      </w:r>
      <w:r>
        <w:t>-cry-</w:t>
      </w:r>
      <w:r>
        <w:rPr>
          <w:smallCaps/>
        </w:rPr>
        <w:t>lf</w:t>
      </w:r>
      <w:r>
        <w:tab/>
      </w:r>
      <w:r>
        <w:rPr>
          <w:smallCaps/>
        </w:rPr>
        <w:t>f.</w:t>
      </w:r>
      <w:r>
        <w:t>we(</w:t>
      </w:r>
      <w:r>
        <w:rPr>
          <w:smallCaps/>
        </w:rPr>
        <w:t>exc</w:t>
      </w:r>
      <w:r>
        <w:t>)</w:t>
      </w:r>
      <w:r>
        <w:tab/>
        <w:t>also</w:t>
      </w:r>
      <w:r w:rsidR="001D3ACB">
        <w:tab/>
        <w:t>And you too may you be well and pray for us too.</w:t>
      </w:r>
    </w:p>
    <w:p w14:paraId="43A450A8" w14:textId="77777777" w:rsidR="001D3ACB" w:rsidRDefault="00DC1AE0" w:rsidP="001D3ACB">
      <w:pPr>
        <w:pStyle w:val="InterlineText"/>
        <w:tabs>
          <w:tab w:val="left" w:pos="533"/>
          <w:tab w:val="left" w:pos="2822"/>
          <w:tab w:val="left" w:pos="3866"/>
          <w:tab w:val="left" w:pos="4565"/>
          <w:tab w:val="left" w:pos="6029"/>
          <w:tab w:val="left" w:pos="6293"/>
          <w:tab w:val="left" w:pos="8282"/>
        </w:tabs>
      </w:pPr>
      <w:r w:rsidRPr="003A1D48">
        <w:rPr>
          <w:rStyle w:val="InterlineTextNumChar"/>
        </w:rPr>
        <w:lastRenderedPageBreak/>
        <w:t>022</w:t>
      </w:r>
      <w:r w:rsidR="00800AD8">
        <w:tab/>
        <w:t>namatsatsadjatsadja</w:t>
      </w:r>
      <w:r w:rsidR="001D3ACB">
        <w:tab/>
        <w:t>itjen,</w:t>
      </w:r>
      <w:r w:rsidR="001D3ACB">
        <w:tab/>
        <w:t>îakua</w:t>
      </w:r>
      <w:r w:rsidR="001D3ACB">
        <w:tab/>
        <w:t>kitjen</w:t>
      </w:r>
      <w:r w:rsidR="001D3ACB">
        <w:tab/>
        <w:t>a</w:t>
      </w:r>
      <w:r w:rsidR="001D3ACB">
        <w:tab/>
        <w:t>namateveteveî</w:t>
      </w:r>
      <w:r w:rsidR="001D3ACB">
        <w:tab/>
        <w:t>i</w:t>
      </w:r>
    </w:p>
    <w:p w14:paraId="11B7239C" w14:textId="77777777" w:rsidR="00800AD8" w:rsidRDefault="00800AD8" w:rsidP="001D3ACB">
      <w:pPr>
        <w:pStyle w:val="InterlineGlossWithTrans"/>
        <w:tabs>
          <w:tab w:val="left" w:pos="533"/>
          <w:tab w:val="left" w:pos="2822"/>
          <w:tab w:val="left" w:pos="3866"/>
          <w:tab w:val="left" w:pos="4565"/>
          <w:tab w:val="left" w:pos="6029"/>
          <w:tab w:val="left" w:pos="6293"/>
          <w:tab w:val="left" w:pos="8282"/>
        </w:tabs>
      </w:pPr>
      <w:r>
        <w:tab/>
        <w:t>na-ma-tsa-tsadja-tsadja</w:t>
      </w:r>
      <w:r w:rsidR="001D3ACB">
        <w:tab/>
        <w:t>itjen</w:t>
      </w:r>
      <w:r w:rsidR="001D3ACB">
        <w:tab/>
        <w:t>îakua</w:t>
      </w:r>
      <w:r w:rsidR="001D3ACB">
        <w:tab/>
        <w:t>ki-itjen</w:t>
      </w:r>
      <w:r w:rsidR="001D3ACB">
        <w:tab/>
        <w:t>a</w:t>
      </w:r>
      <w:r w:rsidR="001D3ACB">
        <w:tab/>
        <w:t>na-ma-teve-teveî</w:t>
      </w:r>
      <w:r w:rsidR="001D3ACB">
        <w:tab/>
        <w:t>i</w:t>
      </w:r>
    </w:p>
    <w:p w14:paraId="39DDE4B3" w14:textId="77777777" w:rsidR="00800AD8" w:rsidRDefault="00800AD8" w:rsidP="001D3ACB">
      <w:pPr>
        <w:pStyle w:val="InterlineTransNoFree"/>
        <w:tabs>
          <w:tab w:val="left" w:pos="2822"/>
          <w:tab w:val="left" w:pos="3866"/>
          <w:tab w:val="left" w:pos="4565"/>
          <w:tab w:val="left" w:pos="6029"/>
          <w:tab w:val="left" w:pos="6293"/>
          <w:tab w:val="left" w:pos="8282"/>
        </w:tabs>
      </w:pPr>
      <w:r>
        <w:tab/>
      </w:r>
      <w:r w:rsidR="00FF6354" w:rsidRPr="00FF6354">
        <w:rPr>
          <w:smallCaps/>
        </w:rPr>
        <w:t>past</w:t>
      </w:r>
      <w:r>
        <w:t>-</w:t>
      </w:r>
      <w:r>
        <w:rPr>
          <w:smallCaps/>
        </w:rPr>
        <w:t>stat</w:t>
      </w:r>
      <w:r>
        <w:t>-</w:t>
      </w:r>
      <w:r w:rsidR="00D54E67" w:rsidRPr="00D54E67">
        <w:rPr>
          <w:smallCaps/>
        </w:rPr>
        <w:t>red</w:t>
      </w:r>
      <w:r>
        <w:t>-</w:t>
      </w:r>
      <w:r w:rsidR="00D54E67" w:rsidRPr="00D54E67">
        <w:rPr>
          <w:smallCaps/>
        </w:rPr>
        <w:t>red</w:t>
      </w:r>
      <w:r>
        <w:t>-far</w:t>
      </w:r>
      <w:r w:rsidR="001D3ACB">
        <w:tab/>
      </w:r>
      <w:r w:rsidR="001D3ACB">
        <w:rPr>
          <w:smallCaps/>
        </w:rPr>
        <w:t>f.</w:t>
      </w:r>
      <w:r w:rsidR="001D3ACB">
        <w:t>we(</w:t>
      </w:r>
      <w:r w:rsidR="001D3ACB">
        <w:rPr>
          <w:smallCaps/>
        </w:rPr>
        <w:t>inc</w:t>
      </w:r>
      <w:r w:rsidR="001D3ACB">
        <w:t>)</w:t>
      </w:r>
      <w:r w:rsidR="001D3ACB">
        <w:tab/>
        <w:t>but</w:t>
      </w:r>
      <w:r w:rsidR="001D3ACB">
        <w:tab/>
        <w:t>will-</w:t>
      </w:r>
      <w:r w:rsidR="001D3ACB">
        <w:rPr>
          <w:smallCaps/>
        </w:rPr>
        <w:t>f.</w:t>
      </w:r>
      <w:r w:rsidR="001D3ACB">
        <w:t>we(</w:t>
      </w:r>
      <w:r w:rsidR="001D3ACB">
        <w:rPr>
          <w:smallCaps/>
        </w:rPr>
        <w:t>inc</w:t>
      </w:r>
      <w:r w:rsidR="001D3ACB">
        <w:t>)</w:t>
      </w:r>
      <w:r w:rsidR="001D3ACB">
        <w:rPr>
          <w:smallCaps/>
        </w:rPr>
        <w:tab/>
        <w:t>c</w:t>
      </w:r>
      <w:r w:rsidR="001D3ACB">
        <w:tab/>
      </w:r>
      <w:r w:rsidR="001D3ACB">
        <w:rPr>
          <w:smallCaps/>
        </w:rPr>
        <w:t>past</w:t>
      </w:r>
      <w:r w:rsidR="001D3ACB">
        <w:t>-</w:t>
      </w:r>
      <w:r w:rsidR="001D3ACB">
        <w:rPr>
          <w:smallCaps/>
        </w:rPr>
        <w:t>stat</w:t>
      </w:r>
      <w:r w:rsidR="001D3ACB">
        <w:t>-</w:t>
      </w:r>
      <w:r w:rsidR="001D3ACB">
        <w:rPr>
          <w:smallCaps/>
        </w:rPr>
        <w:t>red</w:t>
      </w:r>
      <w:r w:rsidR="001D3ACB">
        <w:t>-join</w:t>
      </w:r>
      <w:r w:rsidR="001D3ACB">
        <w:tab/>
      </w:r>
      <w:r w:rsidR="001D3ACB">
        <w:rPr>
          <w:smallCaps/>
        </w:rPr>
        <w:t>loc</w:t>
      </w:r>
    </w:p>
    <w:p w14:paraId="109B7661" w14:textId="77777777" w:rsidR="007C08C0" w:rsidRDefault="00800AD8" w:rsidP="007C08C0">
      <w:pPr>
        <w:pStyle w:val="InterlineText"/>
        <w:tabs>
          <w:tab w:val="left" w:pos="533"/>
          <w:tab w:val="left" w:pos="1652"/>
          <w:tab w:val="left" w:pos="2156"/>
          <w:tab w:val="left" w:pos="3065"/>
          <w:tab w:val="left" w:pos="4529"/>
          <w:tab w:val="left" w:pos="4793"/>
          <w:tab w:val="left" w:pos="5507"/>
          <w:tab w:val="left" w:pos="7586"/>
        </w:tabs>
      </w:pPr>
      <w:r>
        <w:tab/>
        <w:t>tjaiqayaw</w:t>
      </w:r>
      <w:r>
        <w:tab/>
        <w:t>tua</w:t>
      </w:r>
      <w:r>
        <w:tab/>
        <w:t>Tsemas,</w:t>
      </w:r>
      <w:r>
        <w:tab/>
        <w:t>kitjen</w:t>
      </w:r>
      <w:r>
        <w:tab/>
        <w:t>a</w:t>
      </w:r>
      <w:r w:rsidR="007C08C0">
        <w:tab/>
        <w:t>tjara</w:t>
      </w:r>
      <w:r w:rsidR="007C08C0">
        <w:tab/>
        <w:t>natjadjaladjalan</w:t>
      </w:r>
      <w:r w:rsidR="007C08C0">
        <w:tab/>
        <w:t>sakamaya.</w:t>
      </w:r>
    </w:p>
    <w:p w14:paraId="3719286D" w14:textId="77777777" w:rsidR="00800AD8" w:rsidRDefault="00800AD8" w:rsidP="007C08C0">
      <w:pPr>
        <w:pStyle w:val="InterlineGlossWithTrans"/>
        <w:tabs>
          <w:tab w:val="left" w:pos="533"/>
          <w:tab w:val="left" w:pos="1652"/>
          <w:tab w:val="left" w:pos="2156"/>
          <w:tab w:val="left" w:pos="3065"/>
          <w:tab w:val="left" w:pos="4529"/>
          <w:tab w:val="left" w:pos="4793"/>
          <w:tab w:val="left" w:pos="5507"/>
          <w:tab w:val="left" w:pos="7586"/>
        </w:tabs>
      </w:pPr>
      <w:r>
        <w:tab/>
        <w:t>tjai-qayaw</w:t>
      </w:r>
      <w:r>
        <w:tab/>
        <w:t>tua</w:t>
      </w:r>
      <w:r>
        <w:tab/>
        <w:t>Tsemas</w:t>
      </w:r>
      <w:r>
        <w:tab/>
        <w:t>ki-itjen</w:t>
      </w:r>
      <w:r>
        <w:tab/>
        <w:t>a</w:t>
      </w:r>
      <w:r w:rsidR="007C08C0">
        <w:tab/>
        <w:t>tjara</w:t>
      </w:r>
      <w:r w:rsidR="007C08C0">
        <w:tab/>
        <w:t>na-tja-djala-djalan</w:t>
      </w:r>
      <w:r w:rsidR="007C08C0">
        <w:tab/>
        <w:t>sakamaya</w:t>
      </w:r>
    </w:p>
    <w:p w14:paraId="5B30B87C" w14:textId="77777777" w:rsidR="00800AD8" w:rsidRDefault="00800AD8" w:rsidP="007C08C0">
      <w:pPr>
        <w:pStyle w:val="InterlineTrans"/>
        <w:tabs>
          <w:tab w:val="left" w:pos="533"/>
          <w:tab w:val="left" w:pos="1652"/>
          <w:tab w:val="left" w:pos="2156"/>
          <w:tab w:val="left" w:pos="3065"/>
          <w:tab w:val="left" w:pos="4529"/>
          <w:tab w:val="left" w:pos="4793"/>
          <w:tab w:val="left" w:pos="5507"/>
          <w:tab w:val="left" w:pos="7586"/>
        </w:tabs>
        <w:rPr>
          <w:smallCaps/>
        </w:rPr>
      </w:pPr>
      <w:r>
        <w:tab/>
      </w:r>
      <w:r>
        <w:rPr>
          <w:smallCaps/>
        </w:rPr>
        <w:t>obl</w:t>
      </w:r>
      <w:r>
        <w:t>-front</w:t>
      </w:r>
      <w:r>
        <w:tab/>
      </w:r>
      <w:r>
        <w:rPr>
          <w:smallCaps/>
        </w:rPr>
        <w:t>obl</w:t>
      </w:r>
      <w:r>
        <w:tab/>
        <w:t>God</w:t>
      </w:r>
      <w:r>
        <w:tab/>
        <w:t>will-</w:t>
      </w:r>
      <w:r>
        <w:rPr>
          <w:smallCaps/>
        </w:rPr>
        <w:t>f.</w:t>
      </w:r>
      <w:r>
        <w:t>we(</w:t>
      </w:r>
      <w:r>
        <w:rPr>
          <w:smallCaps/>
        </w:rPr>
        <w:t>inc</w:t>
      </w:r>
      <w:r>
        <w:t>)</w:t>
      </w:r>
      <w:r>
        <w:rPr>
          <w:smallCaps/>
        </w:rPr>
        <w:tab/>
        <w:t>c</w:t>
      </w:r>
      <w:r w:rsidR="007C08C0">
        <w:tab/>
        <w:t>surely</w:t>
      </w:r>
      <w:r w:rsidR="007C08C0">
        <w:tab/>
      </w:r>
      <w:r w:rsidR="007C08C0">
        <w:rPr>
          <w:smallCaps/>
        </w:rPr>
        <w:t>past</w:t>
      </w:r>
      <w:r w:rsidR="007C08C0">
        <w:t>-more-</w:t>
      </w:r>
      <w:r w:rsidR="007C08C0">
        <w:rPr>
          <w:smallCaps/>
        </w:rPr>
        <w:t>red</w:t>
      </w:r>
      <w:r w:rsidR="007C08C0">
        <w:t>-road</w:t>
      </w:r>
      <w:r w:rsidR="007C08C0">
        <w:tab/>
        <w:t>only</w:t>
      </w:r>
    </w:p>
    <w:p w14:paraId="7722538C" w14:textId="77777777" w:rsidR="00800AD8" w:rsidRDefault="00800AD8" w:rsidP="00A8416B">
      <w:pPr>
        <w:pStyle w:val="InterlineFreeCommentFollows"/>
      </w:pPr>
      <w:r>
        <w:t>We are far apart, but we’ll be together be</w:t>
      </w:r>
      <w:r w:rsidR="007C08C0">
        <w:t>fore God and we’ll be united(?).</w:t>
      </w:r>
    </w:p>
    <w:p w14:paraId="7AEC0E47" w14:textId="77777777" w:rsidR="00800AD8" w:rsidRDefault="00A8416B" w:rsidP="004860F3">
      <w:pPr>
        <w:pStyle w:val="CommentLastWithHalfSpace"/>
      </w:pPr>
      <w:r>
        <w:t>[</w:t>
      </w:r>
      <w:r w:rsidR="00800AD8" w:rsidRPr="007C08C0">
        <w:rPr>
          <w:rStyle w:val="VernacularText"/>
        </w:rPr>
        <w:t>tjara natjadjaladjalan</w:t>
      </w:r>
      <w:r w:rsidR="00800AD8">
        <w:t xml:space="preserve">: was </w:t>
      </w:r>
      <w:r w:rsidR="00800AD8" w:rsidRPr="007C08C0">
        <w:rPr>
          <w:rStyle w:val="VernacularText"/>
        </w:rPr>
        <w:t>tjanatjadjaladjalan</w:t>
      </w:r>
      <w:r w:rsidR="007C08C0">
        <w:t>]</w:t>
      </w:r>
    </w:p>
    <w:p w14:paraId="4CECB3B3" w14:textId="77777777" w:rsidR="00800AD8" w:rsidRDefault="00DC1AE0" w:rsidP="007C08C0">
      <w:pPr>
        <w:pStyle w:val="InterlineText"/>
        <w:tabs>
          <w:tab w:val="left" w:pos="533"/>
          <w:tab w:val="left" w:pos="1517"/>
          <w:tab w:val="left" w:pos="3176"/>
          <w:tab w:val="left" w:pos="3665"/>
          <w:tab w:val="left" w:pos="4589"/>
          <w:tab w:val="left" w:pos="5363"/>
          <w:tab w:val="left" w:pos="5852"/>
          <w:tab w:val="left" w:pos="6296"/>
        </w:tabs>
      </w:pPr>
      <w:r w:rsidRPr="003A1D48">
        <w:rPr>
          <w:rStyle w:val="InterlineTextNumChar"/>
        </w:rPr>
        <w:t>023</w:t>
      </w:r>
      <w:r w:rsidR="00800AD8">
        <w:tab/>
        <w:t>saka</w:t>
      </w:r>
      <w:r w:rsidR="00800AD8">
        <w:tab/>
        <w:t>aitsu</w:t>
      </w:r>
      <w:r w:rsidR="00800AD8">
        <w:tab/>
        <w:t>uri</w:t>
      </w:r>
      <w:r w:rsidR="00800AD8">
        <w:tab/>
        <w:t>amin</w:t>
      </w:r>
      <w:r w:rsidR="00800AD8">
        <w:tab/>
        <w:t>anga</w:t>
      </w:r>
      <w:r w:rsidR="00800AD8">
        <w:tab/>
        <w:t>nua</w:t>
      </w:r>
      <w:r w:rsidR="00800AD8">
        <w:tab/>
        <w:t>ku</w:t>
      </w:r>
      <w:r w:rsidR="00800AD8">
        <w:tab/>
        <w:t>kai.</w:t>
      </w:r>
    </w:p>
    <w:p w14:paraId="2FB6C840" w14:textId="77777777" w:rsidR="00800AD8" w:rsidRDefault="00800AD8" w:rsidP="007C08C0">
      <w:pPr>
        <w:pStyle w:val="InterlineGlossWithTrans"/>
        <w:tabs>
          <w:tab w:val="left" w:pos="533"/>
          <w:tab w:val="left" w:pos="1517"/>
          <w:tab w:val="left" w:pos="3176"/>
          <w:tab w:val="left" w:pos="3665"/>
          <w:tab w:val="left" w:pos="4589"/>
          <w:tab w:val="left" w:pos="5363"/>
          <w:tab w:val="left" w:pos="5852"/>
          <w:tab w:val="left" w:pos="6296"/>
        </w:tabs>
      </w:pPr>
      <w:r>
        <w:tab/>
        <w:t>sa-ka</w:t>
      </w:r>
      <w:r>
        <w:tab/>
        <w:t>aya-i-tsu</w:t>
      </w:r>
      <w:r>
        <w:tab/>
        <w:t>uri</w:t>
      </w:r>
      <w:r>
        <w:tab/>
        <w:t>amin</w:t>
      </w:r>
      <w:r>
        <w:tab/>
        <w:t>anga</w:t>
      </w:r>
      <w:r>
        <w:tab/>
        <w:t>nua</w:t>
      </w:r>
      <w:r>
        <w:tab/>
        <w:t>ku</w:t>
      </w:r>
      <w:r>
        <w:tab/>
        <w:t>kai</w:t>
      </w:r>
    </w:p>
    <w:p w14:paraId="122CFA26" w14:textId="77777777" w:rsidR="00800AD8" w:rsidRDefault="00800AD8" w:rsidP="007C08C0">
      <w:pPr>
        <w:pStyle w:val="InterlineTrans"/>
        <w:tabs>
          <w:tab w:val="left" w:pos="533"/>
          <w:tab w:val="left" w:pos="1517"/>
          <w:tab w:val="left" w:pos="3176"/>
          <w:tab w:val="left" w:pos="3665"/>
          <w:tab w:val="left" w:pos="4589"/>
          <w:tab w:val="left" w:pos="5363"/>
          <w:tab w:val="left" w:pos="5852"/>
          <w:tab w:val="left" w:pos="6296"/>
        </w:tabs>
      </w:pPr>
      <w:r>
        <w:tab/>
        <w:t>and-after</w:t>
      </w:r>
      <w:r>
        <w:tab/>
        <w:t>be.thus-</w:t>
      </w:r>
      <w:r>
        <w:rPr>
          <w:smallCaps/>
        </w:rPr>
        <w:t>loc</w:t>
      </w:r>
      <w:r>
        <w:t>-this</w:t>
      </w:r>
      <w:r>
        <w:tab/>
        <w:t>will</w:t>
      </w:r>
      <w:r>
        <w:tab/>
        <w:t>no.more</w:t>
      </w:r>
      <w:r>
        <w:tab/>
        <w:t>indeed</w:t>
      </w:r>
      <w:r>
        <w:tab/>
        <w:t>of</w:t>
      </w:r>
      <w:r>
        <w:tab/>
        <w:t>my</w:t>
      </w:r>
      <w:r>
        <w:tab/>
        <w:t>speech</w:t>
      </w:r>
    </w:p>
    <w:p w14:paraId="62852E70" w14:textId="77777777" w:rsidR="00800AD8" w:rsidRDefault="007C08C0" w:rsidP="00A8416B">
      <w:pPr>
        <w:pStyle w:val="InterlineFreeCommentFollows"/>
      </w:pPr>
      <w:r>
        <w:t xml:space="preserve">And </w:t>
      </w:r>
      <w:r w:rsidR="00800AD8">
        <w:t>now this will be the end of my speech.</w:t>
      </w:r>
    </w:p>
    <w:p w14:paraId="2A536617" w14:textId="77777777" w:rsidR="00800AD8" w:rsidRDefault="00A8416B" w:rsidP="00A8416B">
      <w:pPr>
        <w:pStyle w:val="CommentLastWithHalfSpace"/>
      </w:pPr>
      <w:r>
        <w:t>[</w:t>
      </w:r>
      <w:r w:rsidR="00800AD8" w:rsidRPr="007C08C0">
        <w:rPr>
          <w:rStyle w:val="VernacularText"/>
        </w:rPr>
        <w:t>saka aitsu</w:t>
      </w:r>
      <w:r w:rsidR="00800AD8">
        <w:t xml:space="preserve"> was </w:t>
      </w:r>
      <w:r w:rsidR="00800AD8" w:rsidRPr="007C08C0">
        <w:rPr>
          <w:rStyle w:val="VernacularText"/>
        </w:rPr>
        <w:t>sakaitsu</w:t>
      </w:r>
      <w:r>
        <w:t>]</w:t>
      </w:r>
    </w:p>
    <w:p w14:paraId="5C804D4E" w14:textId="77777777" w:rsidR="00800AD8" w:rsidRDefault="00DC1AE0" w:rsidP="007C08C0">
      <w:pPr>
        <w:pStyle w:val="InterlineText"/>
        <w:tabs>
          <w:tab w:val="left" w:pos="533"/>
          <w:tab w:val="left" w:pos="3077"/>
          <w:tab w:val="left" w:pos="3341"/>
          <w:tab w:val="left" w:pos="4910"/>
          <w:tab w:val="left" w:pos="5174"/>
          <w:tab w:val="left" w:pos="6158"/>
          <w:tab w:val="left" w:pos="6662"/>
          <w:tab w:val="left" w:pos="7511"/>
        </w:tabs>
      </w:pPr>
      <w:r w:rsidRPr="003A1D48">
        <w:rPr>
          <w:rStyle w:val="InterlineTextNumChar"/>
        </w:rPr>
        <w:t>024</w:t>
      </w:r>
      <w:r w:rsidR="00800AD8">
        <w:tab/>
        <w:t>pakakiqauqaungi</w:t>
      </w:r>
      <w:r w:rsidR="00800AD8">
        <w:tab/>
        <w:t>a</w:t>
      </w:r>
      <w:r w:rsidR="00800AD8">
        <w:tab/>
        <w:t>palalaut</w:t>
      </w:r>
      <w:r w:rsidR="00800AD8">
        <w:tab/>
        <w:t>a</w:t>
      </w:r>
      <w:r w:rsidR="00800AD8">
        <w:tab/>
        <w:t>pasa</w:t>
      </w:r>
      <w:r w:rsidR="00800AD8">
        <w:tab/>
        <w:t>tua</w:t>
      </w:r>
      <w:r w:rsidR="00800AD8">
        <w:tab/>
        <w:t>Tsemas</w:t>
      </w:r>
      <w:r w:rsidR="00800AD8">
        <w:tab/>
        <w:t>tua</w:t>
      </w:r>
    </w:p>
    <w:p w14:paraId="41229815" w14:textId="77777777" w:rsidR="00800AD8" w:rsidRDefault="00800AD8" w:rsidP="007C08C0">
      <w:pPr>
        <w:pStyle w:val="InterlineGlossWithTrans"/>
        <w:tabs>
          <w:tab w:val="left" w:pos="533"/>
          <w:tab w:val="left" w:pos="3077"/>
          <w:tab w:val="left" w:pos="3341"/>
          <w:tab w:val="left" w:pos="4910"/>
          <w:tab w:val="left" w:pos="5174"/>
          <w:tab w:val="left" w:pos="6158"/>
          <w:tab w:val="left" w:pos="6662"/>
          <w:tab w:val="left" w:pos="7511"/>
        </w:tabs>
      </w:pPr>
      <w:r>
        <w:tab/>
        <w:t>pa-ka-ki-qau-qaung-i</w:t>
      </w:r>
      <w:r>
        <w:tab/>
        <w:t>a</w:t>
      </w:r>
      <w:r>
        <w:tab/>
        <w:t>pa-la-laut</w:t>
      </w:r>
      <w:r>
        <w:tab/>
        <w:t>a</w:t>
      </w:r>
      <w:r>
        <w:tab/>
        <w:t>pa-sa</w:t>
      </w:r>
      <w:r>
        <w:tab/>
        <w:t>tua</w:t>
      </w:r>
      <w:r>
        <w:tab/>
        <w:t>Tsemas</w:t>
      </w:r>
      <w:r>
        <w:tab/>
        <w:t>tua</w:t>
      </w:r>
    </w:p>
    <w:p w14:paraId="673122EF" w14:textId="77777777" w:rsidR="00800AD8" w:rsidRDefault="00800AD8" w:rsidP="007C08C0">
      <w:pPr>
        <w:pStyle w:val="InterlineTransNoFree"/>
        <w:tabs>
          <w:tab w:val="left" w:pos="3077"/>
          <w:tab w:val="left" w:pos="3341"/>
          <w:tab w:val="left" w:pos="4910"/>
          <w:tab w:val="left" w:pos="5174"/>
          <w:tab w:val="left" w:pos="6158"/>
          <w:tab w:val="left" w:pos="6662"/>
          <w:tab w:val="left" w:pos="7511"/>
        </w:tabs>
      </w:pPr>
      <w:r>
        <w:tab/>
        <w:t>cause-?-do-</w:t>
      </w:r>
      <w:r>
        <w:rPr>
          <w:smallCaps/>
        </w:rPr>
        <w:t>red</w:t>
      </w:r>
      <w:r>
        <w:t>-cry-</w:t>
      </w:r>
      <w:r>
        <w:rPr>
          <w:smallCaps/>
        </w:rPr>
        <w:t>hort</w:t>
      </w:r>
      <w:r>
        <w:rPr>
          <w:smallCaps/>
        </w:rPr>
        <w:tab/>
        <w:t>c</w:t>
      </w:r>
      <w:r>
        <w:rPr>
          <w:smallCaps/>
        </w:rPr>
        <w:tab/>
      </w:r>
      <w:r>
        <w:t>cause-</w:t>
      </w:r>
      <w:r>
        <w:rPr>
          <w:smallCaps/>
        </w:rPr>
        <w:t>red</w:t>
      </w:r>
      <w:r>
        <w:t>-able</w:t>
      </w:r>
      <w:r>
        <w:rPr>
          <w:smallCaps/>
        </w:rPr>
        <w:tab/>
        <w:t>c</w:t>
      </w:r>
      <w:r>
        <w:rPr>
          <w:smallCaps/>
        </w:rPr>
        <w:tab/>
      </w:r>
      <w:r>
        <w:t>cause-go</w:t>
      </w:r>
      <w:r>
        <w:tab/>
      </w:r>
      <w:r>
        <w:rPr>
          <w:smallCaps/>
        </w:rPr>
        <w:t>obl</w:t>
      </w:r>
      <w:r>
        <w:tab/>
        <w:t>God</w:t>
      </w:r>
      <w:r>
        <w:tab/>
      </w:r>
      <w:r>
        <w:rPr>
          <w:smallCaps/>
        </w:rPr>
        <w:t>obl</w:t>
      </w:r>
    </w:p>
    <w:p w14:paraId="63162BB3" w14:textId="77777777" w:rsidR="00800AD8" w:rsidRDefault="00800AD8" w:rsidP="007C08C0">
      <w:pPr>
        <w:pStyle w:val="InterlineText"/>
        <w:tabs>
          <w:tab w:val="left" w:pos="533"/>
          <w:tab w:val="left" w:pos="1457"/>
        </w:tabs>
      </w:pPr>
      <w:r>
        <w:tab/>
        <w:t>tja</w:t>
      </w:r>
      <w:r>
        <w:tab/>
        <w:t>siselapay.</w:t>
      </w:r>
    </w:p>
    <w:p w14:paraId="64975C0D" w14:textId="77777777" w:rsidR="00800AD8" w:rsidRDefault="00800AD8" w:rsidP="007C08C0">
      <w:pPr>
        <w:pStyle w:val="InterlineGlossWithTrans"/>
        <w:tabs>
          <w:tab w:val="left" w:pos="533"/>
          <w:tab w:val="left" w:pos="1457"/>
        </w:tabs>
      </w:pPr>
      <w:r>
        <w:tab/>
        <w:t>tja</w:t>
      </w:r>
      <w:r>
        <w:tab/>
        <w:t>si-se-lapay</w:t>
      </w:r>
    </w:p>
    <w:p w14:paraId="1DB33963" w14:textId="77777777" w:rsidR="00800AD8" w:rsidRDefault="00800AD8" w:rsidP="007C08C0">
      <w:pPr>
        <w:pStyle w:val="InterlineTrans"/>
        <w:tabs>
          <w:tab w:val="left" w:pos="533"/>
          <w:tab w:val="left" w:pos="1457"/>
        </w:tabs>
      </w:pPr>
      <w:r>
        <w:tab/>
        <w:t>our(</w:t>
      </w:r>
      <w:r>
        <w:rPr>
          <w:smallCaps/>
        </w:rPr>
        <w:t>inc</w:t>
      </w:r>
      <w:r>
        <w:t>)</w:t>
      </w:r>
      <w:r>
        <w:tab/>
      </w:r>
      <w:r>
        <w:rPr>
          <w:smallCaps/>
        </w:rPr>
        <w:t>if</w:t>
      </w:r>
      <w:r>
        <w:t>-</w:t>
      </w:r>
      <w:r>
        <w:rPr>
          <w:smallCaps/>
        </w:rPr>
        <w:t>invol</w:t>
      </w:r>
      <w:r>
        <w:t>-severe</w:t>
      </w:r>
    </w:p>
    <w:p w14:paraId="7FAD5C8F" w14:textId="77777777" w:rsidR="00800AD8" w:rsidRDefault="00800AD8">
      <w:pPr>
        <w:pStyle w:val="InterlineFree"/>
      </w:pPr>
      <w:r>
        <w:t>Let us pray for one another always to God in our troubles.</w:t>
      </w:r>
    </w:p>
    <w:p w14:paraId="38C4D2BC" w14:textId="77777777" w:rsidR="007C08C0" w:rsidRDefault="00800AD8" w:rsidP="00CD7DD6">
      <w:pPr>
        <w:pStyle w:val="FullTranslation"/>
      </w:pPr>
      <w:r>
        <w:t xml:space="preserve">How we miss you, teacher. It is now a very long time since you left Taiwan. We miss you very much and just feel sad about you. What is the teacher doing, is he working hard, is he well?, we keep saying. But when we think about it, he was ordered by God wasn’t he to be active for us mountain people here in Taiwan. Now he is far away from us, but he is still studying, he </w:t>
      </w:r>
      <w:r w:rsidR="007C08C0">
        <w:t xml:space="preserve">is </w:t>
      </w:r>
      <w:r>
        <w:t>still learning about the word of God so as to be able to tell us clearly in the mountain language the word of God; when we think of this we are comforted. Well all we human beings get our orders from God about our work in our life, the way we should go, where we should go to. And you, teacher, you have been ordered by God haven’t you to come to Taiwan to translate into our language of the Paiwan tribe. Just remember us. When you are in the school you will have a lot to put up with, you will be tired in your head, your thinking and your body because of working hard; but even if you are very weak, even if you are very tired, think like this: Yes, there is in Taiwan a lot of work that I left that is waiting for me that is incomplete(?) and still in a muddle; and so get more strength and pray to God. We too during these two years of your absence, we’ll say: He’ll soon come back. We haven’t made it longer in our thinking. And we pray too that you will be well, that you will return to Taiwan, that you will finish your work which will result in our understanding the word of God clearly.</w:t>
      </w:r>
    </w:p>
    <w:p w14:paraId="71D548A4" w14:textId="77777777" w:rsidR="00800AD8" w:rsidRDefault="00800AD8" w:rsidP="00CD7DD6">
      <w:pPr>
        <w:pStyle w:val="FullTranslation"/>
      </w:pPr>
      <w:r>
        <w:t>And now may you be well always, may you be guarded by God</w:t>
      </w:r>
      <w:r w:rsidR="007C08C0">
        <w:t>.</w:t>
      </w:r>
      <w:r>
        <w:t xml:space="preserve"> When you are studying hard may God make you clever so that you quickly understand the word of God. And in the future write us letters to tell us what you are doing and whether you still remember our mountain language. And in the future we will all meet again. We are glad and hope for our meeting again in the future. May our lives be long, so that we’ll meet the teacher again, so that we can join in working for God, is what we say in prayer to God. May we be well and we’ll pray for you. And you too may you be well and pray for us too. We are far apart, but we’ll be together before God and we’ll be united(?).</w:t>
      </w:r>
      <w:r w:rsidR="007C08C0">
        <w:t xml:space="preserve"> </w:t>
      </w:r>
      <w:r>
        <w:t>And now this will be the end of my speech. Let us pray for one another</w:t>
      </w:r>
      <w:r w:rsidR="007C08C0">
        <w:t xml:space="preserve"> always to God in our troubles.</w:t>
      </w:r>
    </w:p>
    <w:sectPr w:rsidR="00800AD8" w:rsidSect="00C607D6">
      <w:headerReference w:type="even" r:id="rId6"/>
      <w:headerReference w:type="default" r:id="rId7"/>
      <w:headerReference w:type="first" r:id="rId8"/>
      <w:footerReference w:type="first" r:id="rId9"/>
      <w:pgSz w:w="11906" w:h="16838" w:code="9"/>
      <w:pgMar w:top="1281" w:right="1531" w:bottom="1985" w:left="1531" w:header="709" w:footer="709" w:gutter="0"/>
      <w:pgNumType w:start="19"/>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43485" w14:textId="77777777" w:rsidR="00801A4D" w:rsidRDefault="00801A4D">
      <w:pPr>
        <w:spacing w:after="0"/>
      </w:pPr>
      <w:r>
        <w:separator/>
      </w:r>
    </w:p>
  </w:endnote>
  <w:endnote w:type="continuationSeparator" w:id="0">
    <w:p w14:paraId="78A6C25F" w14:textId="77777777" w:rsidR="00801A4D" w:rsidRDefault="00801A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7E5E187-55D3-4B49-A136-C6E078CB1D0F}"/>
    <w:embedBold r:id="rId2" w:fontKey="{5897CD3A-084B-415B-99EE-31BF8BBB70F4}"/>
    <w:embedItalic r:id="rId3" w:fontKey="{1C79C47C-0916-4152-8B87-4F1F6B573C12}"/>
    <w:embedBoldItalic r:id="rId4" w:fontKey="{489AE2F7-C6A3-4CFE-A458-F9CAF9CA31CE}"/>
  </w:font>
  <w:font w:name="Times Vanuatu">
    <w:panose1 w:val="02020500000000000000"/>
    <w:charset w:val="00"/>
    <w:family w:val="roman"/>
    <w:pitch w:val="variable"/>
    <w:sig w:usb0="00000003" w:usb1="00000000" w:usb2="00000000" w:usb3="00000000" w:csb0="00000001" w:csb1="00000000"/>
    <w:embedRegular r:id="rId5" w:fontKey="{C8FD0292-C877-46AA-8DD9-380DBEFB163C}"/>
    <w:embedBold r:id="rId6" w:fontKey="{6D425688-7A2A-4A9D-9525-D2C3A0C7A625}"/>
    <w:embedItalic r:id="rId7" w:fontKey="{CD9F46F6-F152-45F5-A193-147FC8A8CEB6}"/>
    <w:embedBoldItalic r:id="rId8" w:fontKey="{39F9F82E-8ACF-47E7-B509-AC28FB3E251F}"/>
  </w:font>
  <w:font w:name="Arial">
    <w:panose1 w:val="020B0604020202020204"/>
    <w:charset w:val="00"/>
    <w:family w:val="swiss"/>
    <w:pitch w:val="variable"/>
    <w:sig w:usb0="E0002EFF" w:usb1="C000785B" w:usb2="00000009" w:usb3="00000000" w:csb0="000001FF" w:csb1="00000000"/>
    <w:embedRegular r:id="rId9" w:fontKey="{2E580E41-3A6E-474F-B8D5-FDF71C6E5C59}"/>
    <w:embedBold r:id="rId10" w:fontKey="{6B73E350-A3E7-4B24-A466-DE2FEE0DCE2E}"/>
    <w:embedBoldItalic r:id="rId11" w:fontKey="{8827CD03-4750-495C-8B6B-1CC4AC8D7265}"/>
  </w:font>
  <w:font w:name="Courier New">
    <w:panose1 w:val="02070309020205020404"/>
    <w:charset w:val="00"/>
    <w:family w:val="modern"/>
    <w:pitch w:val="fixed"/>
    <w:sig w:usb0="E0002EFF" w:usb1="C0007843" w:usb2="00000009" w:usb3="00000000" w:csb0="000001FF" w:csb1="00000000"/>
    <w:embedRegular r:id="rId12" w:fontKey="{7BD798B8-3595-420B-A748-D13BDEDBC3B1}"/>
  </w:font>
  <w:font w:name="Tahoma">
    <w:panose1 w:val="020B0604030504040204"/>
    <w:charset w:val="00"/>
    <w:family w:val="swiss"/>
    <w:pitch w:val="variable"/>
    <w:sig w:usb0="E1002EFF" w:usb1="C000605B" w:usb2="00000029" w:usb3="00000000" w:csb0="000101FF" w:csb1="00000000"/>
    <w:embedRegular r:id="rId13" w:fontKey="{2A61AB2D-7B76-4056-8893-575FFAE06136}"/>
  </w:font>
  <w:font w:name="SILDoulos IPA93">
    <w:altName w:val="Symbol"/>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embedRegular r:id="rId14" w:fontKey="{846A6388-C35C-42C2-9186-23CC7EC45E55}"/>
  </w:font>
  <w:font w:name="Aptos">
    <w:charset w:val="00"/>
    <w:family w:val="swiss"/>
    <w:pitch w:val="variable"/>
    <w:sig w:usb0="20000287" w:usb1="00000003" w:usb2="00000000" w:usb3="00000000" w:csb0="0000019F" w:csb1="00000000"/>
    <w:embedRegular r:id="rId15" w:fontKey="{138B285F-6B13-4F4D-8A34-8B28EFCC7F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6BA91" w14:textId="77777777" w:rsidR="004D4F2C" w:rsidRDefault="004D4F2C" w:rsidP="00C607D6">
    <w:pPr>
      <w:pStyle w:val="Footer"/>
      <w:tabs>
        <w:tab w:val="clear" w:pos="4153"/>
        <w:tab w:val="clear" w:pos="8306"/>
      </w:tabs>
      <w:ind w:firstLine="0"/>
      <w:jc w:val="center"/>
    </w:pPr>
    <w:r>
      <w:rPr>
        <w:rStyle w:val="PageNumber"/>
      </w:rPr>
      <w:fldChar w:fldCharType="begin"/>
    </w:r>
    <w:r>
      <w:rPr>
        <w:rStyle w:val="PageNumber"/>
      </w:rPr>
      <w:instrText xml:space="preserve"> PAGE </w:instrText>
    </w:r>
    <w:r>
      <w:rPr>
        <w:rStyle w:val="PageNumber"/>
      </w:rPr>
      <w:fldChar w:fldCharType="separate"/>
    </w:r>
    <w:r w:rsidR="00B65742">
      <w:rPr>
        <w:rStyle w:val="PageNumber"/>
        <w:noProof/>
      </w:rPr>
      <w:t>19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CA015" w14:textId="77777777" w:rsidR="00801A4D" w:rsidRDefault="00801A4D">
      <w:pPr>
        <w:spacing w:after="0"/>
      </w:pPr>
      <w:r>
        <w:separator/>
      </w:r>
    </w:p>
  </w:footnote>
  <w:footnote w:type="continuationSeparator" w:id="0">
    <w:p w14:paraId="4A18FEAD" w14:textId="77777777" w:rsidR="00801A4D" w:rsidRDefault="00801A4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3F1AE" w14:textId="1E953647" w:rsidR="004D4F2C" w:rsidRPr="00A00DE4" w:rsidRDefault="004D4F2C" w:rsidP="00FD141C">
    <w:pPr>
      <w:pStyle w:val="Header"/>
      <w:tabs>
        <w:tab w:val="clear" w:pos="4153"/>
        <w:tab w:val="clear" w:pos="8306"/>
        <w:tab w:val="center" w:pos="4395"/>
        <w:tab w:val="right" w:pos="8789"/>
      </w:tabs>
      <w:ind w:firstLine="0"/>
      <w:rPr>
        <w:i/>
      </w:rPr>
    </w:pPr>
    <w:r>
      <w:rPr>
        <w:i/>
      </w:rPr>
      <w:t>Text</w:t>
    </w:r>
    <w:r>
      <w:rPr>
        <w:rStyle w:val="PageNumber"/>
        <w:i/>
      </w:rPr>
      <w:t xml:space="preserve"> </w:t>
    </w:r>
    <w:r>
      <w:rPr>
        <w:rStyle w:val="PageNumber"/>
        <w:i/>
      </w:rPr>
      <w:fldChar w:fldCharType="begin"/>
    </w:r>
    <w:r>
      <w:rPr>
        <w:rStyle w:val="PageNumber"/>
        <w:i/>
      </w:rPr>
      <w:instrText xml:space="preserve"> STYLEREF  "NumTextHeading Char" \l  \* MERGEFORMAT </w:instrText>
    </w:r>
    <w:r>
      <w:rPr>
        <w:rStyle w:val="PageNumber"/>
        <w:i/>
      </w:rPr>
      <w:fldChar w:fldCharType="separate"/>
    </w:r>
    <w:r w:rsidR="000C797A" w:rsidRPr="000C797A">
      <w:rPr>
        <w:rStyle w:val="PageNumber"/>
        <w:b/>
        <w:bCs/>
        <w:i/>
        <w:noProof/>
        <w:lang w:val="en-US"/>
      </w:rPr>
      <w:t>001</w:t>
    </w:r>
    <w:r>
      <w:rPr>
        <w:rStyle w:val="PageNumber"/>
        <w:i/>
      </w:rPr>
      <w:fldChar w:fldCharType="end"/>
    </w:r>
    <w:r>
      <w:rPr>
        <w:rStyle w:val="PageNumber"/>
        <w:i/>
      </w:rPr>
      <w:t>:</w:t>
    </w:r>
    <w:r>
      <w:rPr>
        <w:rStyle w:val="PageNumber"/>
        <w:i/>
      </w:rPr>
      <w:fldChar w:fldCharType="begin"/>
    </w:r>
    <w:r>
      <w:rPr>
        <w:rStyle w:val="PageNumber"/>
        <w:i/>
      </w:rPr>
      <w:instrText xml:space="preserve"> STYLEREF  "InterlineTextNum Char" </w:instrText>
    </w:r>
    <w:r>
      <w:rPr>
        <w:rStyle w:val="PageNumber"/>
        <w:i/>
      </w:rPr>
      <w:fldChar w:fldCharType="separate"/>
    </w:r>
    <w:r w:rsidR="000C797A">
      <w:rPr>
        <w:rStyle w:val="PageNumber"/>
        <w:i/>
        <w:noProof/>
      </w:rPr>
      <w:t>001</w:t>
    </w:r>
    <w:r>
      <w:rPr>
        <w:rStyle w:val="PageNumber"/>
        <w:i/>
      </w:rPr>
      <w:fldChar w:fldCharType="end"/>
    </w:r>
    <w:r>
      <w:rPr>
        <w:rStyle w:val="PageNumber"/>
        <w:i/>
      </w:rPr>
      <w:tab/>
    </w:r>
    <w:r w:rsidRPr="00A00DE4">
      <w:rPr>
        <w:rStyle w:val="PageNumber"/>
        <w:i/>
      </w:rPr>
      <w:t xml:space="preserve">Chapter </w:t>
    </w:r>
    <w:r>
      <w:rPr>
        <w:rStyle w:val="PageNumber"/>
        <w:i/>
      </w:rPr>
      <w:t>2</w:t>
    </w:r>
    <w:r>
      <w:rPr>
        <w:rStyle w:val="PageNumber"/>
        <w:i/>
      </w:rPr>
      <w:tab/>
    </w:r>
    <w:r w:rsidRPr="00A00DE4">
      <w:rPr>
        <w:rStyle w:val="PageNumber"/>
        <w:i/>
      </w:rPr>
      <w:fldChar w:fldCharType="begin"/>
    </w:r>
    <w:r w:rsidRPr="00A00DE4">
      <w:rPr>
        <w:rStyle w:val="PageNumber"/>
        <w:i/>
      </w:rPr>
      <w:instrText xml:space="preserve"> PAGE </w:instrText>
    </w:r>
    <w:r w:rsidRPr="00A00DE4">
      <w:rPr>
        <w:rStyle w:val="PageNumber"/>
        <w:i/>
      </w:rPr>
      <w:fldChar w:fldCharType="separate"/>
    </w:r>
    <w:r w:rsidR="00B65742">
      <w:rPr>
        <w:rStyle w:val="PageNumber"/>
        <w:i/>
        <w:noProof/>
      </w:rPr>
      <w:t>318</w:t>
    </w:r>
    <w:r w:rsidRPr="00A00DE4">
      <w:rPr>
        <w:rStyle w:val="PageNumber"/>
        <w: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1D818" w14:textId="1840260F" w:rsidR="004D4F2C" w:rsidRDefault="004D4F2C" w:rsidP="0051056B">
    <w:pPr>
      <w:tabs>
        <w:tab w:val="center" w:pos="4395"/>
        <w:tab w:val="right" w:pos="8789"/>
      </w:tabs>
      <w:ind w:firstLine="0"/>
    </w:pPr>
    <w:r w:rsidRPr="00A00DE4">
      <w:rPr>
        <w:rStyle w:val="PageNumber"/>
        <w:i/>
      </w:rPr>
      <w:fldChar w:fldCharType="begin"/>
    </w:r>
    <w:r w:rsidRPr="00A00DE4">
      <w:rPr>
        <w:rStyle w:val="PageNumber"/>
        <w:i/>
      </w:rPr>
      <w:instrText xml:space="preserve"> PAGE </w:instrText>
    </w:r>
    <w:r w:rsidRPr="00A00DE4">
      <w:rPr>
        <w:rStyle w:val="PageNumber"/>
        <w:i/>
      </w:rPr>
      <w:fldChar w:fldCharType="separate"/>
    </w:r>
    <w:r w:rsidR="007C045B">
      <w:rPr>
        <w:rStyle w:val="PageNumber"/>
        <w:i/>
        <w:noProof/>
      </w:rPr>
      <w:t>321</w:t>
    </w:r>
    <w:r w:rsidRPr="00A00DE4">
      <w:rPr>
        <w:rStyle w:val="PageNumber"/>
        <w:i/>
      </w:rPr>
      <w:fldChar w:fldCharType="end"/>
    </w:r>
    <w:r>
      <w:rPr>
        <w:rStyle w:val="PageNumber"/>
        <w:i/>
      </w:rPr>
      <w:tab/>
      <w:t>Chapter 2</w:t>
    </w:r>
    <w:r>
      <w:rPr>
        <w:rStyle w:val="PageNumber"/>
        <w:i/>
      </w:rPr>
      <w:tab/>
    </w:r>
    <w:r w:rsidRPr="00FD141C">
      <w:rPr>
        <w:i/>
      </w:rPr>
      <w:t>Text</w:t>
    </w:r>
    <w:r>
      <w:rPr>
        <w:rStyle w:val="PageNumber"/>
        <w:i/>
      </w:rPr>
      <w:t xml:space="preserve"> </w:t>
    </w:r>
    <w:r>
      <w:rPr>
        <w:rStyle w:val="PageNumber"/>
        <w:i/>
      </w:rPr>
      <w:fldChar w:fldCharType="begin"/>
    </w:r>
    <w:r>
      <w:rPr>
        <w:rStyle w:val="PageNumber"/>
        <w:i/>
      </w:rPr>
      <w:instrText xml:space="preserve"> STYLEREF  "NumTextHeading Char" \l  \* MERGEFORMAT </w:instrText>
    </w:r>
    <w:r>
      <w:rPr>
        <w:rStyle w:val="PageNumber"/>
        <w:i/>
      </w:rPr>
      <w:fldChar w:fldCharType="separate"/>
    </w:r>
    <w:r w:rsidR="000C797A" w:rsidRPr="000C797A">
      <w:rPr>
        <w:rStyle w:val="PageNumber"/>
        <w:b/>
        <w:bCs/>
        <w:i/>
        <w:noProof/>
        <w:lang w:val="en-US"/>
      </w:rPr>
      <w:t>100</w:t>
    </w:r>
    <w:r>
      <w:rPr>
        <w:rStyle w:val="PageNumber"/>
        <w:i/>
      </w:rPr>
      <w:fldChar w:fldCharType="end"/>
    </w:r>
    <w:r>
      <w:rPr>
        <w:rStyle w:val="PageNumber"/>
        <w:i/>
      </w:rPr>
      <w:t>:</w:t>
    </w:r>
    <w:r>
      <w:rPr>
        <w:rStyle w:val="PageNumber"/>
        <w:i/>
      </w:rPr>
      <w:fldChar w:fldCharType="begin"/>
    </w:r>
    <w:r>
      <w:rPr>
        <w:rStyle w:val="PageNumber"/>
        <w:i/>
      </w:rPr>
      <w:instrText xml:space="preserve"> STYLEREF  "InterlineTextNum Char" \l  \* MERGEFORMAT </w:instrText>
    </w:r>
    <w:r>
      <w:rPr>
        <w:rStyle w:val="PageNumber"/>
        <w:i/>
      </w:rPr>
      <w:fldChar w:fldCharType="separate"/>
    </w:r>
    <w:r w:rsidR="000C797A">
      <w:rPr>
        <w:rStyle w:val="PageNumber"/>
        <w:i/>
        <w:noProof/>
      </w:rPr>
      <w:t>024</w:t>
    </w:r>
    <w:r>
      <w:rPr>
        <w:rStyle w:val="PageNumber"/>
        <w:i/>
      </w:rPr>
      <w:fldChar w:fldCharType="end"/>
    </w:r>
    <w:r w:rsidRPr="00A00DE4">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89ED9" w14:textId="77777777" w:rsidR="004D4F2C" w:rsidRDefault="004D4F2C" w:rsidP="003B6B09">
    <w:pPr>
      <w:pStyle w:val="Header"/>
      <w:ind w:firstLine="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embedSystemFonts/>
  <w:hideSpellingErrors/>
  <w:hideGrammaticalErrors/>
  <w:activeWritingStyle w:appName="MSWord" w:lang="en-US" w:vendorID="64" w:dllVersion="6" w:nlCheck="1" w:checkStyle="1"/>
  <w:activeWritingStyle w:appName="MSWord" w:lang="en-GB" w:vendorID="64" w:dllVersion="6" w:nlCheck="1" w:checkStyle="1"/>
  <w:activeWritingStyle w:appName="MSWord" w:lang="en-NZ" w:vendorID="64" w:dllVersion="6" w:nlCheck="1" w:checkStyle="1"/>
  <w:activeWritingStyle w:appName="MSWord" w:lang="en-GB" w:vendorID="64" w:dllVersion="0" w:nlCheck="1" w:checkStyle="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evenAndOddHeader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914"/>
    <w:rsid w:val="00001A06"/>
    <w:rsid w:val="00003112"/>
    <w:rsid w:val="00006CEA"/>
    <w:rsid w:val="00020A66"/>
    <w:rsid w:val="00026A53"/>
    <w:rsid w:val="000333CF"/>
    <w:rsid w:val="00034365"/>
    <w:rsid w:val="00040B04"/>
    <w:rsid w:val="00046316"/>
    <w:rsid w:val="00050C08"/>
    <w:rsid w:val="00050DE5"/>
    <w:rsid w:val="000532AB"/>
    <w:rsid w:val="000546B8"/>
    <w:rsid w:val="00054AE4"/>
    <w:rsid w:val="00056244"/>
    <w:rsid w:val="00061AEA"/>
    <w:rsid w:val="0006364C"/>
    <w:rsid w:val="0006379C"/>
    <w:rsid w:val="00067C77"/>
    <w:rsid w:val="0007057B"/>
    <w:rsid w:val="00074D58"/>
    <w:rsid w:val="0008283D"/>
    <w:rsid w:val="00090490"/>
    <w:rsid w:val="00090D1A"/>
    <w:rsid w:val="000930B2"/>
    <w:rsid w:val="00093336"/>
    <w:rsid w:val="00097A87"/>
    <w:rsid w:val="000C3CD1"/>
    <w:rsid w:val="000C4DA4"/>
    <w:rsid w:val="000C5698"/>
    <w:rsid w:val="000C687B"/>
    <w:rsid w:val="000C797A"/>
    <w:rsid w:val="000D0059"/>
    <w:rsid w:val="000D5EFB"/>
    <w:rsid w:val="000E1F59"/>
    <w:rsid w:val="000E49E8"/>
    <w:rsid w:val="000F0262"/>
    <w:rsid w:val="000F761A"/>
    <w:rsid w:val="001069E4"/>
    <w:rsid w:val="0011317E"/>
    <w:rsid w:val="001208B6"/>
    <w:rsid w:val="00121137"/>
    <w:rsid w:val="00133DBC"/>
    <w:rsid w:val="00141117"/>
    <w:rsid w:val="00141399"/>
    <w:rsid w:val="00141465"/>
    <w:rsid w:val="00143908"/>
    <w:rsid w:val="001522FD"/>
    <w:rsid w:val="0015349B"/>
    <w:rsid w:val="00165861"/>
    <w:rsid w:val="00166EAD"/>
    <w:rsid w:val="001708BC"/>
    <w:rsid w:val="00177DEF"/>
    <w:rsid w:val="001844ED"/>
    <w:rsid w:val="00185B74"/>
    <w:rsid w:val="00187AFB"/>
    <w:rsid w:val="00193857"/>
    <w:rsid w:val="001A0C7D"/>
    <w:rsid w:val="001A570D"/>
    <w:rsid w:val="001B1EB4"/>
    <w:rsid w:val="001C0522"/>
    <w:rsid w:val="001D186D"/>
    <w:rsid w:val="001D3ACB"/>
    <w:rsid w:val="001E0123"/>
    <w:rsid w:val="001E164C"/>
    <w:rsid w:val="001E7232"/>
    <w:rsid w:val="001F025A"/>
    <w:rsid w:val="001F2C4A"/>
    <w:rsid w:val="00202B8A"/>
    <w:rsid w:val="002116F1"/>
    <w:rsid w:val="00225C62"/>
    <w:rsid w:val="00233A5D"/>
    <w:rsid w:val="00233F19"/>
    <w:rsid w:val="00234D3D"/>
    <w:rsid w:val="002353C4"/>
    <w:rsid w:val="00256587"/>
    <w:rsid w:val="00260278"/>
    <w:rsid w:val="002607B3"/>
    <w:rsid w:val="002671F0"/>
    <w:rsid w:val="002743B9"/>
    <w:rsid w:val="00292546"/>
    <w:rsid w:val="00293E88"/>
    <w:rsid w:val="002A5124"/>
    <w:rsid w:val="002B203A"/>
    <w:rsid w:val="002C54C2"/>
    <w:rsid w:val="002E13B6"/>
    <w:rsid w:val="002E66AA"/>
    <w:rsid w:val="002F0D57"/>
    <w:rsid w:val="0030187B"/>
    <w:rsid w:val="003022DC"/>
    <w:rsid w:val="003216B8"/>
    <w:rsid w:val="00336032"/>
    <w:rsid w:val="00343BBA"/>
    <w:rsid w:val="00345659"/>
    <w:rsid w:val="00350F39"/>
    <w:rsid w:val="003643C2"/>
    <w:rsid w:val="003646D3"/>
    <w:rsid w:val="0036598A"/>
    <w:rsid w:val="00382A5F"/>
    <w:rsid w:val="00392EAE"/>
    <w:rsid w:val="003A1D48"/>
    <w:rsid w:val="003A5E25"/>
    <w:rsid w:val="003B2E34"/>
    <w:rsid w:val="003B5E7B"/>
    <w:rsid w:val="003B6B09"/>
    <w:rsid w:val="003C19B5"/>
    <w:rsid w:val="003C1D0A"/>
    <w:rsid w:val="003D1CF0"/>
    <w:rsid w:val="003D3F24"/>
    <w:rsid w:val="003E04F2"/>
    <w:rsid w:val="003E3BD9"/>
    <w:rsid w:val="003E5DBD"/>
    <w:rsid w:val="003F0B70"/>
    <w:rsid w:val="003F0CC0"/>
    <w:rsid w:val="003F0E82"/>
    <w:rsid w:val="003F122F"/>
    <w:rsid w:val="003F14DE"/>
    <w:rsid w:val="0040073C"/>
    <w:rsid w:val="004010F4"/>
    <w:rsid w:val="004046DA"/>
    <w:rsid w:val="00404871"/>
    <w:rsid w:val="004058D0"/>
    <w:rsid w:val="00412821"/>
    <w:rsid w:val="00412839"/>
    <w:rsid w:val="00420AA5"/>
    <w:rsid w:val="00420DD8"/>
    <w:rsid w:val="00422CFA"/>
    <w:rsid w:val="00431918"/>
    <w:rsid w:val="00433A7E"/>
    <w:rsid w:val="00434998"/>
    <w:rsid w:val="004369E0"/>
    <w:rsid w:val="0044275B"/>
    <w:rsid w:val="00442AB4"/>
    <w:rsid w:val="00447F44"/>
    <w:rsid w:val="0045345A"/>
    <w:rsid w:val="0045741A"/>
    <w:rsid w:val="00480F5A"/>
    <w:rsid w:val="00484DD5"/>
    <w:rsid w:val="004860F3"/>
    <w:rsid w:val="004B01E9"/>
    <w:rsid w:val="004B0861"/>
    <w:rsid w:val="004B43E2"/>
    <w:rsid w:val="004C6339"/>
    <w:rsid w:val="004C6A92"/>
    <w:rsid w:val="004C7AAE"/>
    <w:rsid w:val="004D36A7"/>
    <w:rsid w:val="004D475A"/>
    <w:rsid w:val="004D4F25"/>
    <w:rsid w:val="004D4F2C"/>
    <w:rsid w:val="004D582D"/>
    <w:rsid w:val="004D7B07"/>
    <w:rsid w:val="004E4CD4"/>
    <w:rsid w:val="004F1418"/>
    <w:rsid w:val="004F528A"/>
    <w:rsid w:val="004F6337"/>
    <w:rsid w:val="00501089"/>
    <w:rsid w:val="0050535F"/>
    <w:rsid w:val="00507985"/>
    <w:rsid w:val="0051056B"/>
    <w:rsid w:val="005128E9"/>
    <w:rsid w:val="00512985"/>
    <w:rsid w:val="00522171"/>
    <w:rsid w:val="00522FB2"/>
    <w:rsid w:val="0054532B"/>
    <w:rsid w:val="00550E4A"/>
    <w:rsid w:val="00561E33"/>
    <w:rsid w:val="005639C2"/>
    <w:rsid w:val="00570FD6"/>
    <w:rsid w:val="0057338A"/>
    <w:rsid w:val="005735AB"/>
    <w:rsid w:val="005746D2"/>
    <w:rsid w:val="005756D6"/>
    <w:rsid w:val="00583C1C"/>
    <w:rsid w:val="00585DE6"/>
    <w:rsid w:val="00592BAE"/>
    <w:rsid w:val="00596CE1"/>
    <w:rsid w:val="00597048"/>
    <w:rsid w:val="005A0990"/>
    <w:rsid w:val="005B5041"/>
    <w:rsid w:val="005C1318"/>
    <w:rsid w:val="005C7A80"/>
    <w:rsid w:val="005D060B"/>
    <w:rsid w:val="005D7964"/>
    <w:rsid w:val="005E09EF"/>
    <w:rsid w:val="005E1ADF"/>
    <w:rsid w:val="005E2428"/>
    <w:rsid w:val="005E4579"/>
    <w:rsid w:val="005E7538"/>
    <w:rsid w:val="005E77CC"/>
    <w:rsid w:val="00606C6E"/>
    <w:rsid w:val="00620A5E"/>
    <w:rsid w:val="00620AC8"/>
    <w:rsid w:val="006344E2"/>
    <w:rsid w:val="00637EA0"/>
    <w:rsid w:val="0064166D"/>
    <w:rsid w:val="00645F2A"/>
    <w:rsid w:val="00652B86"/>
    <w:rsid w:val="00653D55"/>
    <w:rsid w:val="006578FB"/>
    <w:rsid w:val="00660012"/>
    <w:rsid w:val="006607A2"/>
    <w:rsid w:val="00660DEB"/>
    <w:rsid w:val="00667364"/>
    <w:rsid w:val="00670B1E"/>
    <w:rsid w:val="006715BC"/>
    <w:rsid w:val="006760C7"/>
    <w:rsid w:val="006815A6"/>
    <w:rsid w:val="0068264C"/>
    <w:rsid w:val="006972B1"/>
    <w:rsid w:val="006B19B4"/>
    <w:rsid w:val="006B322F"/>
    <w:rsid w:val="006C5727"/>
    <w:rsid w:val="006C6113"/>
    <w:rsid w:val="006D143C"/>
    <w:rsid w:val="006D254E"/>
    <w:rsid w:val="006D3B62"/>
    <w:rsid w:val="006E3E6A"/>
    <w:rsid w:val="006E706C"/>
    <w:rsid w:val="006F3C9E"/>
    <w:rsid w:val="006F7EFD"/>
    <w:rsid w:val="00701712"/>
    <w:rsid w:val="00701F77"/>
    <w:rsid w:val="0070472F"/>
    <w:rsid w:val="00725970"/>
    <w:rsid w:val="00726A68"/>
    <w:rsid w:val="00726DA7"/>
    <w:rsid w:val="00732E69"/>
    <w:rsid w:val="00735F6B"/>
    <w:rsid w:val="007412F6"/>
    <w:rsid w:val="007452AC"/>
    <w:rsid w:val="00756957"/>
    <w:rsid w:val="00763E5C"/>
    <w:rsid w:val="0076446F"/>
    <w:rsid w:val="007750F4"/>
    <w:rsid w:val="007800F5"/>
    <w:rsid w:val="00793EF2"/>
    <w:rsid w:val="007A1280"/>
    <w:rsid w:val="007A7BCB"/>
    <w:rsid w:val="007B073D"/>
    <w:rsid w:val="007C045B"/>
    <w:rsid w:val="007C08C0"/>
    <w:rsid w:val="007D21B1"/>
    <w:rsid w:val="007E06CC"/>
    <w:rsid w:val="007E085A"/>
    <w:rsid w:val="007E31F9"/>
    <w:rsid w:val="00800AD8"/>
    <w:rsid w:val="00801A4D"/>
    <w:rsid w:val="0080606C"/>
    <w:rsid w:val="00820A79"/>
    <w:rsid w:val="0082161F"/>
    <w:rsid w:val="00824E04"/>
    <w:rsid w:val="00831E14"/>
    <w:rsid w:val="00835922"/>
    <w:rsid w:val="00837F8B"/>
    <w:rsid w:val="00843CC2"/>
    <w:rsid w:val="008443BA"/>
    <w:rsid w:val="00845EAF"/>
    <w:rsid w:val="00850E56"/>
    <w:rsid w:val="00864EEF"/>
    <w:rsid w:val="00865C03"/>
    <w:rsid w:val="0088783A"/>
    <w:rsid w:val="00887CAA"/>
    <w:rsid w:val="00891E06"/>
    <w:rsid w:val="00892AB6"/>
    <w:rsid w:val="008971BA"/>
    <w:rsid w:val="008974B1"/>
    <w:rsid w:val="008A3D00"/>
    <w:rsid w:val="008B0CD4"/>
    <w:rsid w:val="008C3B63"/>
    <w:rsid w:val="008D08C8"/>
    <w:rsid w:val="008D1F3E"/>
    <w:rsid w:val="008E314C"/>
    <w:rsid w:val="008E415E"/>
    <w:rsid w:val="008F6BB9"/>
    <w:rsid w:val="009139A7"/>
    <w:rsid w:val="00915CDB"/>
    <w:rsid w:val="00924F64"/>
    <w:rsid w:val="00925EDA"/>
    <w:rsid w:val="00932345"/>
    <w:rsid w:val="00947CA9"/>
    <w:rsid w:val="00951C36"/>
    <w:rsid w:val="00952BA9"/>
    <w:rsid w:val="009669D5"/>
    <w:rsid w:val="00971A04"/>
    <w:rsid w:val="00982E54"/>
    <w:rsid w:val="0099591B"/>
    <w:rsid w:val="00996908"/>
    <w:rsid w:val="009A204D"/>
    <w:rsid w:val="009A2FD9"/>
    <w:rsid w:val="009A4870"/>
    <w:rsid w:val="009B000E"/>
    <w:rsid w:val="009B398A"/>
    <w:rsid w:val="009B43F3"/>
    <w:rsid w:val="009D4BEC"/>
    <w:rsid w:val="009E293C"/>
    <w:rsid w:val="009E2C10"/>
    <w:rsid w:val="009F2813"/>
    <w:rsid w:val="009F3DC4"/>
    <w:rsid w:val="009F536C"/>
    <w:rsid w:val="00A00DE4"/>
    <w:rsid w:val="00A03C01"/>
    <w:rsid w:val="00A077FB"/>
    <w:rsid w:val="00A220CC"/>
    <w:rsid w:val="00A22FD5"/>
    <w:rsid w:val="00A23591"/>
    <w:rsid w:val="00A27FDA"/>
    <w:rsid w:val="00A32C7F"/>
    <w:rsid w:val="00A433E0"/>
    <w:rsid w:val="00A46736"/>
    <w:rsid w:val="00A57A30"/>
    <w:rsid w:val="00A65BFD"/>
    <w:rsid w:val="00A70B71"/>
    <w:rsid w:val="00A716ED"/>
    <w:rsid w:val="00A764B5"/>
    <w:rsid w:val="00A77B0B"/>
    <w:rsid w:val="00A8416B"/>
    <w:rsid w:val="00A86E08"/>
    <w:rsid w:val="00A92840"/>
    <w:rsid w:val="00A96D52"/>
    <w:rsid w:val="00AA19E3"/>
    <w:rsid w:val="00AA2A79"/>
    <w:rsid w:val="00AA3404"/>
    <w:rsid w:val="00AB2B66"/>
    <w:rsid w:val="00AB66D6"/>
    <w:rsid w:val="00AC0AED"/>
    <w:rsid w:val="00AC4108"/>
    <w:rsid w:val="00AD1174"/>
    <w:rsid w:val="00AD62A7"/>
    <w:rsid w:val="00AD7348"/>
    <w:rsid w:val="00AE0377"/>
    <w:rsid w:val="00AE03E3"/>
    <w:rsid w:val="00AF7B73"/>
    <w:rsid w:val="00B02D09"/>
    <w:rsid w:val="00B139DD"/>
    <w:rsid w:val="00B17111"/>
    <w:rsid w:val="00B22F26"/>
    <w:rsid w:val="00B404D6"/>
    <w:rsid w:val="00B41884"/>
    <w:rsid w:val="00B477AE"/>
    <w:rsid w:val="00B54D9F"/>
    <w:rsid w:val="00B56FC4"/>
    <w:rsid w:val="00B6106E"/>
    <w:rsid w:val="00B6115D"/>
    <w:rsid w:val="00B62761"/>
    <w:rsid w:val="00B63591"/>
    <w:rsid w:val="00B65742"/>
    <w:rsid w:val="00B700D4"/>
    <w:rsid w:val="00B7428A"/>
    <w:rsid w:val="00B74A34"/>
    <w:rsid w:val="00B74ACF"/>
    <w:rsid w:val="00B76180"/>
    <w:rsid w:val="00B81A3B"/>
    <w:rsid w:val="00B919C2"/>
    <w:rsid w:val="00B91DDF"/>
    <w:rsid w:val="00B9716E"/>
    <w:rsid w:val="00BA536D"/>
    <w:rsid w:val="00BD266A"/>
    <w:rsid w:val="00BE10AC"/>
    <w:rsid w:val="00BE7864"/>
    <w:rsid w:val="00BF15B1"/>
    <w:rsid w:val="00BF649E"/>
    <w:rsid w:val="00BF7177"/>
    <w:rsid w:val="00C11E08"/>
    <w:rsid w:val="00C13615"/>
    <w:rsid w:val="00C14338"/>
    <w:rsid w:val="00C16FD2"/>
    <w:rsid w:val="00C25FA5"/>
    <w:rsid w:val="00C31A4A"/>
    <w:rsid w:val="00C338C9"/>
    <w:rsid w:val="00C37DC9"/>
    <w:rsid w:val="00C45180"/>
    <w:rsid w:val="00C51C64"/>
    <w:rsid w:val="00C5255C"/>
    <w:rsid w:val="00C607D6"/>
    <w:rsid w:val="00C63549"/>
    <w:rsid w:val="00C83AAC"/>
    <w:rsid w:val="00C86179"/>
    <w:rsid w:val="00C862D4"/>
    <w:rsid w:val="00C870CD"/>
    <w:rsid w:val="00CA4FC4"/>
    <w:rsid w:val="00CA5DBD"/>
    <w:rsid w:val="00CB42CA"/>
    <w:rsid w:val="00CB5FCC"/>
    <w:rsid w:val="00CD70E6"/>
    <w:rsid w:val="00CD7DD6"/>
    <w:rsid w:val="00CE0648"/>
    <w:rsid w:val="00CE2DF9"/>
    <w:rsid w:val="00CE59C6"/>
    <w:rsid w:val="00CF4C84"/>
    <w:rsid w:val="00CF69BB"/>
    <w:rsid w:val="00CF6C98"/>
    <w:rsid w:val="00D02E63"/>
    <w:rsid w:val="00D20CD0"/>
    <w:rsid w:val="00D21C3A"/>
    <w:rsid w:val="00D3077A"/>
    <w:rsid w:val="00D4413D"/>
    <w:rsid w:val="00D47200"/>
    <w:rsid w:val="00D5033F"/>
    <w:rsid w:val="00D53F18"/>
    <w:rsid w:val="00D5405E"/>
    <w:rsid w:val="00D54E67"/>
    <w:rsid w:val="00D6054D"/>
    <w:rsid w:val="00D63673"/>
    <w:rsid w:val="00D64271"/>
    <w:rsid w:val="00D66EF2"/>
    <w:rsid w:val="00D8122E"/>
    <w:rsid w:val="00D83FFA"/>
    <w:rsid w:val="00D85BBC"/>
    <w:rsid w:val="00D920D4"/>
    <w:rsid w:val="00DA7B0F"/>
    <w:rsid w:val="00DB3220"/>
    <w:rsid w:val="00DB6F80"/>
    <w:rsid w:val="00DC1AE0"/>
    <w:rsid w:val="00DC3234"/>
    <w:rsid w:val="00DC4B6E"/>
    <w:rsid w:val="00DD13AB"/>
    <w:rsid w:val="00DE0E5A"/>
    <w:rsid w:val="00DE71BD"/>
    <w:rsid w:val="00DF1F66"/>
    <w:rsid w:val="00DF6B22"/>
    <w:rsid w:val="00DF73AC"/>
    <w:rsid w:val="00E001CE"/>
    <w:rsid w:val="00E0124E"/>
    <w:rsid w:val="00E0294E"/>
    <w:rsid w:val="00E0411C"/>
    <w:rsid w:val="00E158CB"/>
    <w:rsid w:val="00E16D6A"/>
    <w:rsid w:val="00E23E82"/>
    <w:rsid w:val="00E315B9"/>
    <w:rsid w:val="00E34946"/>
    <w:rsid w:val="00E45BD2"/>
    <w:rsid w:val="00E475AF"/>
    <w:rsid w:val="00E51DBC"/>
    <w:rsid w:val="00E6570A"/>
    <w:rsid w:val="00E809EC"/>
    <w:rsid w:val="00E81AC0"/>
    <w:rsid w:val="00E81C29"/>
    <w:rsid w:val="00E834DD"/>
    <w:rsid w:val="00E84863"/>
    <w:rsid w:val="00E861EF"/>
    <w:rsid w:val="00EA1805"/>
    <w:rsid w:val="00EA4D58"/>
    <w:rsid w:val="00EA5C57"/>
    <w:rsid w:val="00EB0BC1"/>
    <w:rsid w:val="00EB4EE7"/>
    <w:rsid w:val="00EC1354"/>
    <w:rsid w:val="00EC3047"/>
    <w:rsid w:val="00ED7138"/>
    <w:rsid w:val="00EE0064"/>
    <w:rsid w:val="00EF12AA"/>
    <w:rsid w:val="00EF1560"/>
    <w:rsid w:val="00EF66AD"/>
    <w:rsid w:val="00F03D83"/>
    <w:rsid w:val="00F170A8"/>
    <w:rsid w:val="00F277EC"/>
    <w:rsid w:val="00F31031"/>
    <w:rsid w:val="00F315C3"/>
    <w:rsid w:val="00F334DD"/>
    <w:rsid w:val="00F367CF"/>
    <w:rsid w:val="00F36BBE"/>
    <w:rsid w:val="00F418E5"/>
    <w:rsid w:val="00F43529"/>
    <w:rsid w:val="00F47B1A"/>
    <w:rsid w:val="00F56A5A"/>
    <w:rsid w:val="00F57712"/>
    <w:rsid w:val="00F61894"/>
    <w:rsid w:val="00F7549B"/>
    <w:rsid w:val="00F81B6D"/>
    <w:rsid w:val="00F81BBB"/>
    <w:rsid w:val="00F902D5"/>
    <w:rsid w:val="00F93035"/>
    <w:rsid w:val="00FA7C99"/>
    <w:rsid w:val="00FB0914"/>
    <w:rsid w:val="00FC0B95"/>
    <w:rsid w:val="00FC19FB"/>
    <w:rsid w:val="00FC326F"/>
    <w:rsid w:val="00FD141C"/>
    <w:rsid w:val="00FE3EF5"/>
    <w:rsid w:val="00FE4B27"/>
    <w:rsid w:val="00FE6042"/>
    <w:rsid w:val="00FE6244"/>
    <w:rsid w:val="00FF2311"/>
    <w:rsid w:val="00FF635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City"/>
  <w:smartTagType w:namespaceuri="urn:schemas-microsoft-com:office:smarttags" w:name="address"/>
  <w:smartTagType w:namespaceuri="urn:schemas-microsoft-com:office:smarttags" w:name="Street"/>
  <w:smartTagType w:namespaceuri="urn:schemas-microsoft-com:office:smarttags" w:name="place"/>
  <w:smartTagType w:namespaceuri="urn:schemas-microsoft-com:office:smarttags" w:name="State"/>
  <w:shapeDefaults>
    <o:shapedefaults v:ext="edit" spidmax="1026"/>
    <o:shapelayout v:ext="edit">
      <o:idmap v:ext="edit" data="1"/>
    </o:shapelayout>
  </w:shapeDefaults>
  <w:decimalSymbol w:val="."/>
  <w:listSeparator w:val=","/>
  <w14:docId w14:val="178C4D69"/>
  <w15:chartTrackingRefBased/>
  <w15:docId w15:val="{1D7D1CC5-5BBC-42A6-87AD-0CD4493B4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220"/>
    <w:pPr>
      <w:spacing w:after="240"/>
      <w:ind w:firstLine="567"/>
      <w:jc w:val="both"/>
    </w:pPr>
    <w:rPr>
      <w:rFonts w:ascii="Times Vanuatu" w:hAnsi="Times Vanuatu"/>
      <w:sz w:val="24"/>
      <w:lang w:val="en-GB" w:eastAsia="en-NZ"/>
    </w:rPr>
  </w:style>
  <w:style w:type="paragraph" w:styleId="Heading1">
    <w:name w:val="heading 1"/>
    <w:basedOn w:val="Normal"/>
    <w:next w:val="Normal"/>
    <w:qFormat/>
    <w:rsid w:val="00DB3220"/>
    <w:pPr>
      <w:keepNext/>
      <w:ind w:firstLine="0"/>
      <w:outlineLvl w:val="0"/>
    </w:pPr>
    <w:rPr>
      <w:rFonts w:ascii="Arial" w:hAnsi="Arial"/>
      <w:b/>
      <w:kern w:val="28"/>
    </w:rPr>
  </w:style>
  <w:style w:type="paragraph" w:styleId="Heading2">
    <w:name w:val="heading 2"/>
    <w:basedOn w:val="Normal"/>
    <w:next w:val="Normal"/>
    <w:qFormat/>
    <w:rsid w:val="00DB3220"/>
    <w:pPr>
      <w:keepNext/>
      <w:spacing w:before="240" w:after="60"/>
      <w:ind w:firstLine="0"/>
      <w:outlineLvl w:val="1"/>
    </w:pPr>
    <w:rPr>
      <w:rFonts w:ascii="Arial" w:hAnsi="Arial"/>
      <w:b/>
      <w:i/>
    </w:rPr>
  </w:style>
  <w:style w:type="paragraph" w:styleId="Heading3">
    <w:name w:val="heading 3"/>
    <w:basedOn w:val="Normal"/>
    <w:next w:val="Normal"/>
    <w:qFormat/>
    <w:rsid w:val="00DB3220"/>
    <w:pPr>
      <w:keepNext/>
      <w:ind w:firstLine="0"/>
      <w:outlineLvl w:val="2"/>
    </w:pPr>
    <w:rPr>
      <w:rFonts w:ascii="Arial" w:hAnsi="Arial"/>
    </w:rPr>
  </w:style>
  <w:style w:type="paragraph" w:styleId="Heading4">
    <w:name w:val="heading 4"/>
    <w:basedOn w:val="Normal"/>
    <w:next w:val="Normal"/>
    <w:link w:val="Heading4Char"/>
    <w:qFormat/>
    <w:rsid w:val="00DB3220"/>
    <w:pPr>
      <w:keepNext/>
      <w:spacing w:before="240" w:after="120"/>
      <w:ind w:firstLine="0"/>
      <w:jc w:val="center"/>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Pr>
      <w:sz w:val="18"/>
    </w:rPr>
  </w:style>
  <w:style w:type="paragraph" w:customStyle="1" w:styleId="footnoteseparator">
    <w:name w:val="footnote separator"/>
    <w:basedOn w:val="Normal"/>
    <w:pPr>
      <w:framePr w:vSpace="181" w:wrap="around" w:vAnchor="text" w:hAnchor="margin" w:y="1"/>
    </w:pPr>
  </w:style>
  <w:style w:type="paragraph" w:customStyle="1" w:styleId="InterlineText">
    <w:name w:val="InterlineText"/>
    <w:basedOn w:val="Normal"/>
    <w:link w:val="InterlineTextChar"/>
    <w:rsid w:val="00DB3220"/>
    <w:pPr>
      <w:keepNext/>
      <w:spacing w:after="0"/>
      <w:ind w:firstLine="0"/>
    </w:pPr>
    <w:rPr>
      <w:i/>
      <w:sz w:val="22"/>
      <w:szCs w:val="22"/>
      <w:lang w:val="en-US"/>
    </w:rPr>
  </w:style>
  <w:style w:type="paragraph" w:customStyle="1" w:styleId="InterlineGlossWithTrans">
    <w:name w:val="InterlineGlossWithTrans"/>
    <w:basedOn w:val="Normal"/>
    <w:rsid w:val="00DB3220"/>
    <w:pPr>
      <w:keepNext/>
      <w:spacing w:after="0"/>
      <w:ind w:firstLine="0"/>
    </w:pPr>
    <w:rPr>
      <w:sz w:val="22"/>
      <w:lang w:val="en-US"/>
    </w:rPr>
  </w:style>
  <w:style w:type="paragraph" w:customStyle="1" w:styleId="InterlineTrans">
    <w:name w:val="InterlineTrans"/>
    <w:basedOn w:val="Normal"/>
    <w:link w:val="InterlineTransChar"/>
    <w:rsid w:val="00DB3220"/>
    <w:pPr>
      <w:spacing w:after="0"/>
      <w:ind w:firstLine="0"/>
    </w:pPr>
    <w:rPr>
      <w:sz w:val="22"/>
      <w:lang w:val="en-US"/>
    </w:rPr>
  </w:style>
  <w:style w:type="character" w:customStyle="1" w:styleId="VernacularText">
    <w:name w:val="VernacularText"/>
    <w:rsid w:val="00DB3220"/>
    <w:rPr>
      <w:rFonts w:ascii="Times Vanuatu" w:hAnsi="Times Vanuatu"/>
      <w:i/>
      <w:noProof w:val="0"/>
      <w:sz w:val="22"/>
      <w:szCs w:val="22"/>
      <w:lang w:val="en-US"/>
    </w:rPr>
  </w:style>
  <w:style w:type="paragraph" w:styleId="PlainText">
    <w:name w:val="Plain Text"/>
    <w:basedOn w:val="Normal"/>
    <w:rsid w:val="00DB3220"/>
    <w:rPr>
      <w:rFonts w:ascii="Courier New" w:hAnsi="Courier New"/>
    </w:rPr>
  </w:style>
  <w:style w:type="paragraph" w:styleId="Header">
    <w:name w:val="header"/>
    <w:basedOn w:val="Normal"/>
    <w:rsid w:val="00A00DE4"/>
    <w:pPr>
      <w:tabs>
        <w:tab w:val="center" w:pos="4153"/>
        <w:tab w:val="right" w:pos="8306"/>
      </w:tabs>
    </w:pPr>
  </w:style>
  <w:style w:type="paragraph" w:customStyle="1" w:styleId="InterlineFree">
    <w:name w:val="InterlineFree"/>
    <w:basedOn w:val="InterlineTrans"/>
    <w:link w:val="InterlineFreeChar"/>
    <w:rsid w:val="00C45180"/>
    <w:pPr>
      <w:tabs>
        <w:tab w:val="left" w:pos="533"/>
      </w:tabs>
      <w:spacing w:after="60"/>
      <w:ind w:left="817" w:hanging="284"/>
    </w:pPr>
  </w:style>
  <w:style w:type="paragraph" w:customStyle="1" w:styleId="InterlineFreeCommentFollows">
    <w:name w:val="InterlineFreeCommentFollows"/>
    <w:basedOn w:val="InterlineFree"/>
    <w:pPr>
      <w:spacing w:after="0"/>
    </w:pPr>
  </w:style>
  <w:style w:type="paragraph" w:customStyle="1" w:styleId="Comment">
    <w:name w:val="Comment"/>
    <w:basedOn w:val="PlainText"/>
    <w:rsid w:val="00DB3220"/>
    <w:pPr>
      <w:ind w:left="851"/>
    </w:pPr>
    <w:rPr>
      <w:rFonts w:ascii="Times Vanuatu" w:hAnsi="Times Vanuatu"/>
      <w:sz w:val="22"/>
      <w:szCs w:val="22"/>
    </w:rPr>
  </w:style>
  <w:style w:type="paragraph" w:customStyle="1" w:styleId="CommentLastWithHalfSpace">
    <w:name w:val="CommentLastWithHalfSpace"/>
    <w:basedOn w:val="Comment"/>
    <w:rsid w:val="00DB3220"/>
    <w:pPr>
      <w:spacing w:after="60"/>
      <w:ind w:firstLine="0"/>
    </w:pPr>
  </w:style>
  <w:style w:type="paragraph" w:customStyle="1" w:styleId="FullTranslation">
    <w:name w:val="FullTranslation"/>
    <w:basedOn w:val="InterlineFree"/>
    <w:rsid w:val="00E001CE"/>
    <w:pPr>
      <w:spacing w:after="0"/>
      <w:ind w:left="0" w:firstLine="533"/>
    </w:pPr>
    <w:rPr>
      <w:szCs w:val="22"/>
    </w:rPr>
  </w:style>
  <w:style w:type="paragraph" w:customStyle="1" w:styleId="InterlineTransNoFree">
    <w:name w:val="InterlineTransNoFree"/>
    <w:basedOn w:val="InterlineTrans"/>
    <w:link w:val="InterlineTransNoFreeChar"/>
    <w:rsid w:val="00433A7E"/>
    <w:pPr>
      <w:tabs>
        <w:tab w:val="left" w:pos="533"/>
      </w:tabs>
      <w:spacing w:after="60"/>
    </w:pPr>
  </w:style>
  <w:style w:type="paragraph" w:styleId="Footer">
    <w:name w:val="footer"/>
    <w:basedOn w:val="Normal"/>
    <w:rsid w:val="00A00DE4"/>
    <w:pPr>
      <w:tabs>
        <w:tab w:val="center" w:pos="4153"/>
        <w:tab w:val="right" w:pos="8306"/>
      </w:tabs>
    </w:pPr>
  </w:style>
  <w:style w:type="character" w:styleId="PageNumber">
    <w:name w:val="page number"/>
    <w:basedOn w:val="DefaultParagraphFont"/>
    <w:rsid w:val="00A00DE4"/>
  </w:style>
  <w:style w:type="character" w:customStyle="1" w:styleId="InterlineTransChar">
    <w:name w:val="InterlineTrans Char"/>
    <w:link w:val="InterlineTrans"/>
    <w:rsid w:val="00CE2DF9"/>
    <w:rPr>
      <w:rFonts w:ascii="Times Vanuatu" w:hAnsi="Times Vanuatu"/>
      <w:sz w:val="22"/>
      <w:lang w:val="en-US" w:eastAsia="en-NZ" w:bidi="ar-SA"/>
    </w:rPr>
  </w:style>
  <w:style w:type="character" w:customStyle="1" w:styleId="InterlineTransNoFreeChar">
    <w:name w:val="InterlineTransNoFree Char"/>
    <w:basedOn w:val="InterlineTransChar"/>
    <w:link w:val="InterlineTransNoFree"/>
    <w:rsid w:val="00606C6E"/>
    <w:rPr>
      <w:rFonts w:ascii="Times Vanuatu" w:hAnsi="Times Vanuatu"/>
      <w:sz w:val="22"/>
      <w:lang w:val="en-US" w:eastAsia="en-NZ" w:bidi="ar-SA"/>
    </w:rPr>
  </w:style>
  <w:style w:type="paragraph" w:styleId="Subtitle">
    <w:name w:val="Subtitle"/>
    <w:basedOn w:val="Normal"/>
    <w:qFormat/>
    <w:rsid w:val="00DB3220"/>
    <w:pPr>
      <w:ind w:firstLine="0"/>
      <w:outlineLvl w:val="1"/>
    </w:pPr>
    <w:rPr>
      <w:i/>
      <w:sz w:val="40"/>
      <w:szCs w:val="40"/>
    </w:rPr>
  </w:style>
  <w:style w:type="paragraph" w:styleId="Title">
    <w:name w:val="Title"/>
    <w:basedOn w:val="Normal"/>
    <w:qFormat/>
    <w:rsid w:val="00DB3220"/>
    <w:pPr>
      <w:spacing w:before="240" w:after="60"/>
      <w:jc w:val="center"/>
      <w:outlineLvl w:val="0"/>
    </w:pPr>
    <w:rPr>
      <w:kern w:val="28"/>
      <w:sz w:val="32"/>
    </w:rPr>
  </w:style>
  <w:style w:type="paragraph" w:customStyle="1" w:styleId="BibliograhyEntry">
    <w:name w:val="Bibliograhy Entry"/>
    <w:basedOn w:val="Normal"/>
    <w:rsid w:val="00DB3220"/>
    <w:pPr>
      <w:ind w:left="567" w:hanging="567"/>
    </w:pPr>
  </w:style>
  <w:style w:type="paragraph" w:customStyle="1" w:styleId="NormalNoIndent">
    <w:name w:val="NormalNoIndent"/>
    <w:basedOn w:val="Normal"/>
    <w:rsid w:val="00DB3220"/>
    <w:pPr>
      <w:ind w:firstLine="0"/>
    </w:pPr>
  </w:style>
  <w:style w:type="paragraph" w:customStyle="1" w:styleId="Annotation">
    <w:name w:val="Annotation"/>
    <w:basedOn w:val="Normal"/>
    <w:rsid w:val="00DB3220"/>
    <w:pPr>
      <w:ind w:left="567" w:right="567" w:firstLine="0"/>
    </w:pPr>
  </w:style>
  <w:style w:type="paragraph" w:customStyle="1" w:styleId="Textheading1">
    <w:name w:val="Text heading 1"/>
    <w:basedOn w:val="Heading1"/>
    <w:rsid w:val="00DB3220"/>
    <w:rPr>
      <w:rFonts w:ascii="Times Vanuatu" w:hAnsi="Times Vanuatu"/>
    </w:rPr>
  </w:style>
  <w:style w:type="paragraph" w:customStyle="1" w:styleId="Textheading2">
    <w:name w:val="Text heading 2"/>
    <w:basedOn w:val="Heading2"/>
    <w:rsid w:val="00DB3220"/>
    <w:pPr>
      <w:spacing w:before="0" w:after="240"/>
    </w:pPr>
    <w:rPr>
      <w:rFonts w:ascii="Times Vanuatu" w:hAnsi="Times Vanuatu"/>
    </w:rPr>
  </w:style>
  <w:style w:type="paragraph" w:customStyle="1" w:styleId="Vernaculartext0">
    <w:name w:val="Vernacular text"/>
    <w:basedOn w:val="PlainText"/>
    <w:rsid w:val="00DB3220"/>
    <w:pPr>
      <w:spacing w:after="0"/>
      <w:ind w:firstLine="0"/>
    </w:pPr>
    <w:rPr>
      <w:rFonts w:ascii="Times Vanuatu" w:hAnsi="Times Vanuatu"/>
      <w:i/>
    </w:rPr>
  </w:style>
  <w:style w:type="paragraph" w:customStyle="1" w:styleId="InternlineFreeTrans">
    <w:name w:val="Internline Free Trans"/>
    <w:basedOn w:val="Normal"/>
    <w:link w:val="InternlineFreeTransChar"/>
    <w:rsid w:val="00DB3220"/>
    <w:pPr>
      <w:spacing w:after="0"/>
      <w:ind w:left="499" w:firstLine="0"/>
    </w:pPr>
  </w:style>
  <w:style w:type="paragraph" w:customStyle="1" w:styleId="Commentpara">
    <w:name w:val="Comment para"/>
    <w:basedOn w:val="PlainText"/>
    <w:rsid w:val="00DB3220"/>
    <w:pPr>
      <w:keepLines/>
      <w:ind w:left="851" w:firstLine="0"/>
    </w:pPr>
    <w:rPr>
      <w:rFonts w:ascii="Times Vanuatu" w:hAnsi="Times Vanuatu"/>
      <w:sz w:val="22"/>
    </w:rPr>
  </w:style>
  <w:style w:type="paragraph" w:customStyle="1" w:styleId="InternlineFreeTransComm">
    <w:name w:val="Internline Free Trans + Comm"/>
    <w:basedOn w:val="Normal"/>
    <w:rsid w:val="00DB3220"/>
    <w:pPr>
      <w:keepNext/>
      <w:spacing w:after="0"/>
      <w:ind w:left="499" w:firstLine="0"/>
    </w:pPr>
    <w:rPr>
      <w:sz w:val="22"/>
    </w:rPr>
  </w:style>
  <w:style w:type="paragraph" w:customStyle="1" w:styleId="InterlineFree-Com">
    <w:name w:val="Interline Free - Com"/>
    <w:basedOn w:val="InternlineFreeTransComm"/>
    <w:rsid w:val="00DB3220"/>
  </w:style>
  <w:style w:type="paragraph" w:customStyle="1" w:styleId="InterlineFreeTrans-Com">
    <w:name w:val="Interline Free Trans - Com"/>
    <w:basedOn w:val="InternlineFreeTransComm"/>
    <w:rsid w:val="00DB3220"/>
    <w:pPr>
      <w:spacing w:after="240"/>
    </w:pPr>
  </w:style>
  <w:style w:type="paragraph" w:customStyle="1" w:styleId="Commentparaanother">
    <w:name w:val="Comment para + another"/>
    <w:basedOn w:val="Commentpara"/>
    <w:rsid w:val="00DB3220"/>
    <w:pPr>
      <w:spacing w:after="0"/>
    </w:pPr>
  </w:style>
  <w:style w:type="character" w:customStyle="1" w:styleId="InterlineFreeChar">
    <w:name w:val="InterlineFree Char"/>
    <w:basedOn w:val="InterlineTransChar"/>
    <w:link w:val="InterlineFree"/>
    <w:rsid w:val="00A077FB"/>
    <w:rPr>
      <w:rFonts w:ascii="Times Vanuatu" w:hAnsi="Times Vanuatu"/>
      <w:sz w:val="22"/>
      <w:lang w:val="en-US" w:eastAsia="en-NZ" w:bidi="ar-SA"/>
    </w:rPr>
  </w:style>
  <w:style w:type="character" w:customStyle="1" w:styleId="InternlineFreeTransChar">
    <w:name w:val="Internline Free Trans Char"/>
    <w:link w:val="InternlineFreeTrans"/>
    <w:rsid w:val="00A077FB"/>
    <w:rPr>
      <w:rFonts w:ascii="Times Vanuatu" w:hAnsi="Times Vanuatu"/>
      <w:sz w:val="24"/>
      <w:lang w:val="en-GB" w:eastAsia="en-NZ" w:bidi="ar-SA"/>
    </w:rPr>
  </w:style>
  <w:style w:type="paragraph" w:customStyle="1" w:styleId="Concordancepara">
    <w:name w:val="Concordance para"/>
    <w:basedOn w:val="Normal"/>
    <w:rsid w:val="00DB3220"/>
    <w:pPr>
      <w:spacing w:after="0"/>
      <w:ind w:left="567" w:hanging="567"/>
    </w:pPr>
    <w:rPr>
      <w:sz w:val="22"/>
    </w:rPr>
  </w:style>
  <w:style w:type="paragraph" w:customStyle="1" w:styleId="Concordanceparasubentry">
    <w:name w:val="Concordance para subentry"/>
    <w:basedOn w:val="Normal"/>
    <w:rsid w:val="00DB3220"/>
    <w:pPr>
      <w:spacing w:after="0"/>
      <w:ind w:left="567" w:hanging="210"/>
    </w:pPr>
    <w:rPr>
      <w:sz w:val="22"/>
    </w:rPr>
  </w:style>
  <w:style w:type="paragraph" w:customStyle="1" w:styleId="NumTextHeading">
    <w:name w:val="NumTextHeading"/>
    <w:basedOn w:val="Heading4"/>
    <w:next w:val="InterlineText"/>
    <w:link w:val="NumTextHeadingChar"/>
    <w:rsid w:val="00DB3220"/>
  </w:style>
  <w:style w:type="character" w:customStyle="1" w:styleId="Heading4Char">
    <w:name w:val="Heading 4 Char"/>
    <w:link w:val="Heading4"/>
    <w:rsid w:val="00FE3EF5"/>
    <w:rPr>
      <w:rFonts w:ascii="Times Vanuatu" w:hAnsi="Times Vanuatu"/>
      <w:sz w:val="28"/>
      <w:lang w:val="en-GB" w:eastAsia="en-NZ" w:bidi="ar-SA"/>
    </w:rPr>
  </w:style>
  <w:style w:type="character" w:customStyle="1" w:styleId="NumTextHeadingChar">
    <w:name w:val="NumTextHeading Char"/>
    <w:basedOn w:val="Heading4Char"/>
    <w:link w:val="NumTextHeading"/>
    <w:rsid w:val="00FE3EF5"/>
    <w:rPr>
      <w:rFonts w:ascii="Times Vanuatu" w:hAnsi="Times Vanuatu"/>
      <w:sz w:val="28"/>
      <w:lang w:val="en-GB" w:eastAsia="en-NZ" w:bidi="ar-SA"/>
    </w:rPr>
  </w:style>
  <w:style w:type="paragraph" w:customStyle="1" w:styleId="InterlineTextNum">
    <w:name w:val="InterlineTextNum"/>
    <w:basedOn w:val="InterlineText"/>
    <w:link w:val="InterlineTextNumChar"/>
    <w:rsid w:val="00F170A8"/>
    <w:pPr>
      <w:tabs>
        <w:tab w:val="left" w:pos="533"/>
        <w:tab w:val="left" w:pos="977"/>
        <w:tab w:val="left" w:pos="1316"/>
        <w:tab w:val="left" w:pos="2900"/>
        <w:tab w:val="left" w:pos="3434"/>
        <w:tab w:val="left" w:pos="3698"/>
        <w:tab w:val="left" w:pos="5027"/>
        <w:tab w:val="left" w:pos="5951"/>
      </w:tabs>
    </w:pPr>
    <w:rPr>
      <w:i w:val="0"/>
    </w:rPr>
  </w:style>
  <w:style w:type="character" w:customStyle="1" w:styleId="InterlineTextChar">
    <w:name w:val="InterlineText Char"/>
    <w:link w:val="InterlineText"/>
    <w:rsid w:val="00F170A8"/>
    <w:rPr>
      <w:rFonts w:ascii="Times Vanuatu" w:hAnsi="Times Vanuatu"/>
      <w:i/>
      <w:sz w:val="22"/>
      <w:szCs w:val="22"/>
      <w:lang w:val="en-US" w:eastAsia="en-NZ" w:bidi="ar-SA"/>
    </w:rPr>
  </w:style>
  <w:style w:type="character" w:customStyle="1" w:styleId="InterlineTextNumChar">
    <w:name w:val="InterlineTextNum Char"/>
    <w:basedOn w:val="InterlineTextChar"/>
    <w:link w:val="InterlineTextNum"/>
    <w:rsid w:val="00F170A8"/>
    <w:rPr>
      <w:rFonts w:ascii="Times Vanuatu" w:hAnsi="Times Vanuatu"/>
      <w:i/>
      <w:sz w:val="22"/>
      <w:szCs w:val="22"/>
      <w:lang w:val="en-US" w:eastAsia="en-NZ" w:bidi="ar-SA"/>
    </w:rPr>
  </w:style>
  <w:style w:type="paragraph" w:styleId="BalloonText">
    <w:name w:val="Balloon Text"/>
    <w:basedOn w:val="Normal"/>
    <w:semiHidden/>
    <w:rsid w:val="004D4F2C"/>
    <w:rPr>
      <w:rFonts w:ascii="Tahoma" w:hAnsi="Tahoma" w:cs="Tahoma"/>
      <w:sz w:val="16"/>
      <w:szCs w:val="16"/>
    </w:rPr>
  </w:style>
  <w:style w:type="paragraph" w:styleId="List">
    <w:name w:val="List"/>
    <w:basedOn w:val="Normal"/>
    <w:rsid w:val="00E0124E"/>
    <w:pPr>
      <w:ind w:left="283" w:hanging="28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3.xml"/><Relationship Id="rId3" Type="http://schemas.openxmlformats.org/officeDocument/2006/relationships/webSettings" Target="webSettings.xml"/><Relationship Id="rId7" Type="http://schemas.openxmlformats.org/officeDocument/2006/relationships/header" Target="head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My%20Documents\Templates\Paiwa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Paiwan.dot</Template>
  <TotalTime>1</TotalTime>
  <Pages>315</Pages>
  <Words>125322</Words>
  <Characters>714339</Characters>
  <Application>Microsoft Office Word</Application>
  <DocSecurity>0</DocSecurity>
  <Lines>5952</Lines>
  <Paragraphs>1675</Paragraphs>
  <ScaleCrop>false</ScaleCrop>
  <HeadingPairs>
    <vt:vector size="2" baseType="variant">
      <vt:variant>
        <vt:lpstr>Title</vt:lpstr>
      </vt:variant>
      <vt:variant>
        <vt:i4>1</vt:i4>
      </vt:variant>
    </vt:vector>
  </HeadingPairs>
  <TitlesOfParts>
    <vt:vector size="1" baseType="lpstr">
      <vt:lpstr>\_sh v3</vt:lpstr>
    </vt:vector>
  </TitlesOfParts>
  <Company>USP</Company>
  <LinksUpToDate>false</LinksUpToDate>
  <CharactersWithSpaces>837986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\_sh v3</dc:title>
  <dc:subject/>
  <dc:creator>Emalus Campus</dc:creator>
  <cp:keywords/>
  <dc:description/>
  <cp:lastModifiedBy>Robert Early</cp:lastModifiedBy>
  <cp:revision>3</cp:revision>
  <cp:lastPrinted>2025-06-25T11:24:00Z</cp:lastPrinted>
  <dcterms:created xsi:type="dcterms:W3CDTF">2025-06-25T11:22:00Z</dcterms:created>
  <dcterms:modified xsi:type="dcterms:W3CDTF">2025-06-25T11:25:00Z</dcterms:modified>
</cp:coreProperties>
</file>